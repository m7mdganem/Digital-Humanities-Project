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DEC9F" w14:textId="77777777" w:rsidR="001F6851" w:rsidRPr="001F6851" w:rsidRDefault="001F6851" w:rsidP="001F6851">
      <w:pPr>
        <w:bidi/>
        <w:jc w:val="both"/>
        <w:rPr>
          <w:rFonts w:cs="David" w:hint="cs"/>
          <w:b/>
          <w:bCs/>
          <w:rtl/>
        </w:rPr>
      </w:pPr>
      <w:r w:rsidRPr="001F6851">
        <w:rPr>
          <w:rFonts w:cs="David" w:hint="cs"/>
          <w:b/>
          <w:bCs/>
          <w:rtl/>
        </w:rPr>
        <w:t>ה</w:t>
      </w:r>
      <w:r w:rsidRPr="001F6851">
        <w:rPr>
          <w:rFonts w:cs="David"/>
          <w:b/>
          <w:bCs/>
          <w:rtl/>
        </w:rPr>
        <w:t xml:space="preserve">כנסת </w:t>
      </w:r>
      <w:r w:rsidRPr="001F6851">
        <w:rPr>
          <w:rFonts w:cs="David" w:hint="cs"/>
          <w:b/>
          <w:bCs/>
          <w:rtl/>
        </w:rPr>
        <w:t>השמונה-עשרה</w:t>
      </w:r>
      <w:r w:rsidRPr="001F6851">
        <w:rPr>
          <w:rFonts w:cs="David" w:hint="cs"/>
          <w:b/>
          <w:bCs/>
          <w:rtl/>
        </w:rPr>
        <w:tab/>
        <w:t xml:space="preserve">                                                                 נוסח לא מתוקן              </w:t>
      </w:r>
    </w:p>
    <w:p w14:paraId="4C8B5226" w14:textId="77777777" w:rsidR="001F6851" w:rsidRPr="001F6851" w:rsidRDefault="001F6851" w:rsidP="001F6851">
      <w:pPr>
        <w:bidi/>
        <w:jc w:val="both"/>
        <w:outlineLvl w:val="0"/>
        <w:rPr>
          <w:rFonts w:cs="David" w:hint="cs"/>
          <w:b/>
          <w:bCs/>
          <w:rtl/>
        </w:rPr>
      </w:pPr>
      <w:r w:rsidRPr="001F6851">
        <w:rPr>
          <w:rFonts w:cs="David" w:hint="cs"/>
          <w:b/>
          <w:bCs/>
          <w:rtl/>
        </w:rPr>
        <w:t>מושב שני</w:t>
      </w:r>
      <w:r w:rsidRPr="001F6851">
        <w:rPr>
          <w:rFonts w:cs="David" w:hint="cs"/>
          <w:b/>
          <w:bCs/>
          <w:rtl/>
        </w:rPr>
        <w:tab/>
      </w:r>
      <w:r w:rsidRPr="001F6851">
        <w:rPr>
          <w:rFonts w:cs="David" w:hint="cs"/>
          <w:b/>
          <w:bCs/>
          <w:rtl/>
        </w:rPr>
        <w:tab/>
      </w:r>
      <w:r w:rsidRPr="001F6851">
        <w:rPr>
          <w:rFonts w:cs="David" w:hint="cs"/>
          <w:b/>
          <w:bCs/>
          <w:rtl/>
        </w:rPr>
        <w:tab/>
      </w:r>
      <w:r w:rsidRPr="001F6851">
        <w:rPr>
          <w:rFonts w:cs="David" w:hint="cs"/>
          <w:b/>
          <w:bCs/>
          <w:rtl/>
        </w:rPr>
        <w:tab/>
      </w:r>
      <w:r w:rsidRPr="001F6851">
        <w:rPr>
          <w:rFonts w:cs="David" w:hint="cs"/>
          <w:b/>
          <w:bCs/>
          <w:rtl/>
        </w:rPr>
        <w:tab/>
      </w:r>
      <w:r w:rsidRPr="001F6851">
        <w:rPr>
          <w:rFonts w:cs="David" w:hint="cs"/>
          <w:b/>
          <w:bCs/>
          <w:rtl/>
        </w:rPr>
        <w:tab/>
      </w:r>
      <w:r w:rsidRPr="001F6851">
        <w:rPr>
          <w:rFonts w:cs="David" w:hint="cs"/>
          <w:b/>
          <w:bCs/>
          <w:rtl/>
        </w:rPr>
        <w:tab/>
      </w:r>
      <w:r w:rsidRPr="001F6851">
        <w:rPr>
          <w:rFonts w:cs="David"/>
          <w:b/>
          <w:bCs/>
          <w:rtl/>
        </w:rPr>
        <w:tab/>
      </w:r>
      <w:r w:rsidRPr="001F6851">
        <w:rPr>
          <w:rFonts w:cs="David" w:hint="cs"/>
          <w:b/>
          <w:bCs/>
          <w:rtl/>
        </w:rPr>
        <w:t xml:space="preserve">         </w:t>
      </w:r>
    </w:p>
    <w:p w14:paraId="17DB5319" w14:textId="77777777" w:rsidR="001F6851" w:rsidRPr="001F6851" w:rsidRDefault="001F6851" w:rsidP="001F6851">
      <w:pPr>
        <w:bidi/>
        <w:jc w:val="both"/>
        <w:rPr>
          <w:rFonts w:cs="David"/>
          <w:b/>
          <w:bCs/>
          <w:rtl/>
        </w:rPr>
      </w:pPr>
    </w:p>
    <w:p w14:paraId="540FB102" w14:textId="77777777" w:rsidR="001F6851" w:rsidRPr="001F6851" w:rsidRDefault="001F6851" w:rsidP="001F6851">
      <w:pPr>
        <w:bidi/>
        <w:jc w:val="center"/>
        <w:outlineLvl w:val="0"/>
        <w:rPr>
          <w:rFonts w:cs="David" w:hint="cs"/>
          <w:b/>
          <w:bCs/>
          <w:rtl/>
        </w:rPr>
      </w:pPr>
    </w:p>
    <w:p w14:paraId="79068C24" w14:textId="77777777" w:rsidR="001F6851" w:rsidRPr="001F6851" w:rsidRDefault="001F6851" w:rsidP="001F6851">
      <w:pPr>
        <w:bidi/>
        <w:jc w:val="center"/>
        <w:outlineLvl w:val="0"/>
        <w:rPr>
          <w:rFonts w:cs="David" w:hint="cs"/>
          <w:b/>
          <w:bCs/>
          <w:rtl/>
        </w:rPr>
      </w:pPr>
    </w:p>
    <w:p w14:paraId="0B3B28EF" w14:textId="77777777" w:rsidR="001F6851" w:rsidRPr="001F6851" w:rsidRDefault="001F6851" w:rsidP="001F6851">
      <w:pPr>
        <w:bidi/>
        <w:jc w:val="center"/>
        <w:outlineLvl w:val="0"/>
        <w:rPr>
          <w:rFonts w:cs="David" w:hint="cs"/>
          <w:b/>
          <w:bCs/>
          <w:rtl/>
        </w:rPr>
      </w:pPr>
    </w:p>
    <w:p w14:paraId="779E0301" w14:textId="77777777" w:rsidR="001F6851" w:rsidRPr="001F6851" w:rsidRDefault="001F6851" w:rsidP="001F6851">
      <w:pPr>
        <w:bidi/>
        <w:jc w:val="center"/>
        <w:outlineLvl w:val="0"/>
        <w:rPr>
          <w:rFonts w:cs="David" w:hint="cs"/>
          <w:b/>
          <w:bCs/>
          <w:rtl/>
        </w:rPr>
      </w:pPr>
      <w:r w:rsidRPr="001F6851">
        <w:rPr>
          <w:rFonts w:cs="David"/>
          <w:b/>
          <w:bCs/>
          <w:rtl/>
        </w:rPr>
        <w:t xml:space="preserve">פרוטוקול מס' </w:t>
      </w:r>
      <w:r w:rsidRPr="001F6851">
        <w:rPr>
          <w:rFonts w:cs="David" w:hint="cs"/>
          <w:b/>
          <w:bCs/>
          <w:rtl/>
        </w:rPr>
        <w:t>125</w:t>
      </w:r>
    </w:p>
    <w:p w14:paraId="03E647AF" w14:textId="77777777" w:rsidR="001F6851" w:rsidRPr="001F6851" w:rsidRDefault="001F6851" w:rsidP="001F6851">
      <w:pPr>
        <w:bidi/>
        <w:jc w:val="center"/>
        <w:outlineLvl w:val="0"/>
        <w:rPr>
          <w:rFonts w:cs="David" w:hint="cs"/>
          <w:b/>
          <w:bCs/>
          <w:rtl/>
        </w:rPr>
      </w:pPr>
      <w:r w:rsidRPr="001F6851">
        <w:rPr>
          <w:rFonts w:cs="David"/>
          <w:b/>
          <w:bCs/>
          <w:rtl/>
        </w:rPr>
        <w:t>מישיב</w:t>
      </w:r>
      <w:r w:rsidRPr="001F6851">
        <w:rPr>
          <w:rFonts w:cs="David" w:hint="cs"/>
          <w:b/>
          <w:bCs/>
          <w:rtl/>
        </w:rPr>
        <w:t>ת ועדת הכנסת</w:t>
      </w:r>
    </w:p>
    <w:p w14:paraId="3458C40A" w14:textId="77777777" w:rsidR="001F6851" w:rsidRPr="001F6851" w:rsidRDefault="001F6851" w:rsidP="001F6851">
      <w:pPr>
        <w:bidi/>
        <w:jc w:val="center"/>
        <w:rPr>
          <w:rFonts w:cs="David" w:hint="cs"/>
          <w:b/>
          <w:bCs/>
          <w:u w:val="single"/>
          <w:rtl/>
        </w:rPr>
      </w:pPr>
      <w:r w:rsidRPr="001F6851">
        <w:rPr>
          <w:rFonts w:cs="David" w:hint="cs"/>
          <w:b/>
          <w:bCs/>
          <w:u w:val="single"/>
          <w:rtl/>
        </w:rPr>
        <w:t xml:space="preserve">יום שלישי, ט' בכסלו </w:t>
      </w:r>
      <w:proofErr w:type="spellStart"/>
      <w:r w:rsidRPr="001F6851">
        <w:rPr>
          <w:rFonts w:cs="David" w:hint="cs"/>
          <w:b/>
          <w:bCs/>
          <w:u w:val="single"/>
          <w:rtl/>
        </w:rPr>
        <w:t>התשע"א</w:t>
      </w:r>
      <w:proofErr w:type="spellEnd"/>
      <w:r w:rsidRPr="001F6851">
        <w:rPr>
          <w:rFonts w:cs="David" w:hint="cs"/>
          <w:b/>
          <w:bCs/>
          <w:u w:val="single"/>
          <w:rtl/>
        </w:rPr>
        <w:t xml:space="preserve"> (16 בנובמבר 2010), שעה 14:00</w:t>
      </w:r>
    </w:p>
    <w:p w14:paraId="4C6587B4" w14:textId="77777777" w:rsidR="001F6851" w:rsidRPr="001F6851" w:rsidRDefault="001F6851" w:rsidP="001F6851">
      <w:pPr>
        <w:bidi/>
        <w:rPr>
          <w:rFonts w:cs="David" w:hint="cs"/>
          <w:b/>
          <w:bCs/>
          <w:u w:val="single"/>
          <w:rtl/>
        </w:rPr>
      </w:pPr>
    </w:p>
    <w:p w14:paraId="6E13D696" w14:textId="77777777" w:rsidR="001F6851" w:rsidRPr="001F6851" w:rsidRDefault="001F6851" w:rsidP="001F6851">
      <w:pPr>
        <w:bidi/>
        <w:rPr>
          <w:rFonts w:cs="David" w:hint="cs"/>
          <w:b/>
          <w:bCs/>
          <w:u w:val="single"/>
          <w:rtl/>
        </w:rPr>
      </w:pPr>
    </w:p>
    <w:p w14:paraId="0A1C1C4D" w14:textId="77777777" w:rsidR="001F6851" w:rsidRPr="001F6851" w:rsidRDefault="001F6851" w:rsidP="001F6851">
      <w:pPr>
        <w:bidi/>
        <w:rPr>
          <w:rFonts w:cs="David" w:hint="cs"/>
          <w:b/>
          <w:bCs/>
          <w:u w:val="single"/>
          <w:rtl/>
        </w:rPr>
      </w:pPr>
    </w:p>
    <w:p w14:paraId="73766759" w14:textId="77777777" w:rsidR="001F6851" w:rsidRPr="001F6851" w:rsidRDefault="001F6851" w:rsidP="001F6851">
      <w:pPr>
        <w:bidi/>
        <w:jc w:val="both"/>
        <w:rPr>
          <w:rFonts w:cs="David" w:hint="cs"/>
          <w:rtl/>
        </w:rPr>
      </w:pPr>
      <w:r w:rsidRPr="001F6851">
        <w:rPr>
          <w:rFonts w:cs="David" w:hint="cs"/>
          <w:b/>
          <w:bCs/>
          <w:u w:val="single"/>
          <w:rtl/>
        </w:rPr>
        <w:t>סדר היום</w:t>
      </w:r>
      <w:r w:rsidRPr="001F6851">
        <w:rPr>
          <w:rFonts w:cs="David"/>
          <w:b/>
          <w:bCs/>
          <w:u w:val="single"/>
          <w:rtl/>
        </w:rPr>
        <w:t>:</w:t>
      </w:r>
      <w:r w:rsidRPr="001F6851">
        <w:rPr>
          <w:rFonts w:cs="David"/>
          <w:rtl/>
        </w:rPr>
        <w:t xml:space="preserve"> </w:t>
      </w:r>
      <w:r w:rsidRPr="001F6851">
        <w:rPr>
          <w:rFonts w:cs="David" w:hint="cs"/>
          <w:rtl/>
        </w:rPr>
        <w:t xml:space="preserve"> </w:t>
      </w:r>
    </w:p>
    <w:p w14:paraId="2067B613" w14:textId="77777777" w:rsidR="001F6851" w:rsidRPr="001F6851" w:rsidRDefault="001F6851" w:rsidP="001F6851">
      <w:pPr>
        <w:bidi/>
        <w:jc w:val="both"/>
        <w:rPr>
          <w:rFonts w:cs="David" w:hint="cs"/>
          <w:rtl/>
        </w:rPr>
      </w:pPr>
      <w:r w:rsidRPr="001F6851">
        <w:rPr>
          <w:rFonts w:cs="David" w:hint="cs"/>
          <w:rtl/>
        </w:rPr>
        <w:t xml:space="preserve">תיקון תקנון הכנסת בנושא הצעות לסדר-היום. </w:t>
      </w:r>
    </w:p>
    <w:p w14:paraId="45C0AA61" w14:textId="77777777" w:rsidR="001F6851" w:rsidRPr="001F6851" w:rsidRDefault="001F6851" w:rsidP="001F6851">
      <w:pPr>
        <w:bidi/>
        <w:jc w:val="both"/>
        <w:rPr>
          <w:rFonts w:cs="David" w:hint="cs"/>
          <w:b/>
          <w:bCs/>
          <w:u w:val="single"/>
          <w:rtl/>
        </w:rPr>
      </w:pPr>
    </w:p>
    <w:p w14:paraId="0B551CEA" w14:textId="77777777" w:rsidR="001F6851" w:rsidRPr="001F6851" w:rsidRDefault="001F6851" w:rsidP="001F6851">
      <w:pPr>
        <w:bidi/>
        <w:jc w:val="both"/>
        <w:rPr>
          <w:rFonts w:cs="David" w:hint="cs"/>
          <w:b/>
          <w:bCs/>
          <w:u w:val="single"/>
          <w:rtl/>
        </w:rPr>
      </w:pPr>
    </w:p>
    <w:p w14:paraId="5B42F008" w14:textId="77777777" w:rsidR="001F6851" w:rsidRPr="001F6851" w:rsidRDefault="001F6851" w:rsidP="001F6851">
      <w:pPr>
        <w:bidi/>
        <w:jc w:val="both"/>
        <w:rPr>
          <w:rFonts w:cs="David"/>
          <w:b/>
          <w:bCs/>
          <w:rtl/>
        </w:rPr>
      </w:pPr>
    </w:p>
    <w:p w14:paraId="31FF577F" w14:textId="77777777" w:rsidR="001F6851" w:rsidRPr="001F6851" w:rsidRDefault="001F6851" w:rsidP="001F6851">
      <w:pPr>
        <w:bidi/>
        <w:jc w:val="both"/>
        <w:outlineLvl w:val="0"/>
        <w:rPr>
          <w:rFonts w:cs="David"/>
          <w:b/>
          <w:bCs/>
          <w:u w:val="single"/>
          <w:rtl/>
        </w:rPr>
      </w:pPr>
      <w:r w:rsidRPr="001F6851">
        <w:rPr>
          <w:rFonts w:cs="David"/>
          <w:b/>
          <w:bCs/>
          <w:u w:val="single"/>
          <w:rtl/>
        </w:rPr>
        <w:t>נכחו:</w:t>
      </w:r>
    </w:p>
    <w:p w14:paraId="2BCC6EE4" w14:textId="77777777" w:rsidR="001F6851" w:rsidRPr="001F6851" w:rsidRDefault="001F6851" w:rsidP="001F6851">
      <w:pPr>
        <w:bidi/>
        <w:jc w:val="both"/>
        <w:outlineLvl w:val="0"/>
        <w:rPr>
          <w:rFonts w:cs="David" w:hint="cs"/>
          <w:rtl/>
        </w:rPr>
      </w:pPr>
      <w:r w:rsidRPr="001F6851">
        <w:rPr>
          <w:rFonts w:cs="David"/>
          <w:b/>
          <w:bCs/>
          <w:u w:val="single"/>
          <w:rtl/>
        </w:rPr>
        <w:t>חברי הוועדה</w:t>
      </w:r>
      <w:r w:rsidRPr="001F6851">
        <w:rPr>
          <w:rFonts w:cs="David"/>
          <w:rtl/>
        </w:rPr>
        <w:t>:</w:t>
      </w:r>
      <w:r w:rsidRPr="001F6851">
        <w:rPr>
          <w:rFonts w:cs="David"/>
          <w:rtl/>
        </w:rPr>
        <w:tab/>
      </w:r>
    </w:p>
    <w:p w14:paraId="5CC6ECCE" w14:textId="77777777" w:rsidR="001F6851" w:rsidRPr="001F6851" w:rsidRDefault="001F6851" w:rsidP="001F6851">
      <w:pPr>
        <w:bidi/>
        <w:jc w:val="both"/>
        <w:outlineLvl w:val="0"/>
        <w:rPr>
          <w:rFonts w:cs="David" w:hint="cs"/>
          <w:rtl/>
        </w:rPr>
      </w:pPr>
      <w:r w:rsidRPr="001F6851">
        <w:rPr>
          <w:rFonts w:cs="David" w:hint="cs"/>
          <w:rtl/>
        </w:rPr>
        <w:t xml:space="preserve">יריב </w:t>
      </w:r>
      <w:proofErr w:type="spellStart"/>
      <w:r w:rsidRPr="001F6851">
        <w:rPr>
          <w:rFonts w:cs="David" w:hint="cs"/>
          <w:rtl/>
        </w:rPr>
        <w:t>לוין</w:t>
      </w:r>
      <w:proofErr w:type="spellEnd"/>
      <w:r w:rsidRPr="001F6851">
        <w:rPr>
          <w:rFonts w:cs="David" w:hint="cs"/>
          <w:rtl/>
        </w:rPr>
        <w:t xml:space="preserve"> </w:t>
      </w:r>
      <w:r w:rsidRPr="001F6851">
        <w:rPr>
          <w:rFonts w:cs="David" w:hint="cs"/>
          <w:rtl/>
        </w:rPr>
        <w:tab/>
        <w:t>- היו"ר</w:t>
      </w:r>
    </w:p>
    <w:p w14:paraId="56777BB8" w14:textId="77777777" w:rsidR="001F6851" w:rsidRPr="001F6851" w:rsidRDefault="001F6851" w:rsidP="001F6851">
      <w:pPr>
        <w:bidi/>
        <w:jc w:val="both"/>
        <w:outlineLvl w:val="0"/>
        <w:rPr>
          <w:rFonts w:cs="David" w:hint="cs"/>
          <w:rtl/>
        </w:rPr>
      </w:pPr>
      <w:r w:rsidRPr="001F6851">
        <w:rPr>
          <w:rFonts w:cs="David" w:hint="cs"/>
          <w:rtl/>
        </w:rPr>
        <w:t>רחל אדטו</w:t>
      </w:r>
    </w:p>
    <w:p w14:paraId="40D2165D" w14:textId="77777777" w:rsidR="001F6851" w:rsidRPr="001F6851" w:rsidRDefault="001F6851" w:rsidP="001F6851">
      <w:pPr>
        <w:bidi/>
        <w:jc w:val="both"/>
        <w:outlineLvl w:val="0"/>
        <w:rPr>
          <w:rFonts w:cs="David" w:hint="cs"/>
          <w:rtl/>
        </w:rPr>
      </w:pPr>
      <w:r w:rsidRPr="001F6851">
        <w:rPr>
          <w:rFonts w:cs="David" w:hint="cs"/>
          <w:rtl/>
        </w:rPr>
        <w:t xml:space="preserve">אורי </w:t>
      </w:r>
      <w:proofErr w:type="spellStart"/>
      <w:r w:rsidRPr="001F6851">
        <w:rPr>
          <w:rFonts w:cs="David" w:hint="cs"/>
          <w:rtl/>
        </w:rPr>
        <w:t>אורבך</w:t>
      </w:r>
      <w:proofErr w:type="spellEnd"/>
    </w:p>
    <w:p w14:paraId="56B0C36D" w14:textId="77777777" w:rsidR="001F6851" w:rsidRPr="001F6851" w:rsidRDefault="001F6851" w:rsidP="001F6851">
      <w:pPr>
        <w:bidi/>
        <w:jc w:val="both"/>
        <w:outlineLvl w:val="0"/>
        <w:rPr>
          <w:rFonts w:cs="David" w:hint="cs"/>
          <w:rtl/>
        </w:rPr>
      </w:pPr>
    </w:p>
    <w:p w14:paraId="56461E0A" w14:textId="77777777" w:rsidR="001F6851" w:rsidRPr="001F6851" w:rsidRDefault="001F6851" w:rsidP="001F6851">
      <w:pPr>
        <w:bidi/>
        <w:jc w:val="both"/>
        <w:outlineLvl w:val="0"/>
        <w:rPr>
          <w:rFonts w:cs="David" w:hint="cs"/>
          <w:rtl/>
        </w:rPr>
      </w:pPr>
      <w:r w:rsidRPr="001F6851">
        <w:rPr>
          <w:rFonts w:cs="David"/>
          <w:b/>
          <w:bCs/>
          <w:u w:val="single"/>
          <w:rtl/>
        </w:rPr>
        <w:t>מוזמנים</w:t>
      </w:r>
      <w:r w:rsidRPr="001F6851">
        <w:rPr>
          <w:rFonts w:cs="David"/>
          <w:rtl/>
        </w:rPr>
        <w:t>:</w:t>
      </w:r>
    </w:p>
    <w:p w14:paraId="5AFB3F9F" w14:textId="77777777" w:rsidR="001F6851" w:rsidRPr="001F6851" w:rsidRDefault="001F6851" w:rsidP="001F6851">
      <w:pPr>
        <w:bidi/>
        <w:jc w:val="both"/>
        <w:outlineLvl w:val="0"/>
        <w:rPr>
          <w:rFonts w:cs="David" w:hint="cs"/>
          <w:rtl/>
        </w:rPr>
      </w:pPr>
      <w:r w:rsidRPr="001F6851">
        <w:rPr>
          <w:rFonts w:cs="David" w:hint="cs"/>
          <w:rtl/>
        </w:rPr>
        <w:t xml:space="preserve">מזכירת הכנסת ירדנה </w:t>
      </w:r>
      <w:proofErr w:type="spellStart"/>
      <w:r w:rsidRPr="001F6851">
        <w:rPr>
          <w:rFonts w:cs="David" w:hint="cs"/>
          <w:rtl/>
        </w:rPr>
        <w:t>מלר</w:t>
      </w:r>
      <w:proofErr w:type="spellEnd"/>
      <w:r w:rsidRPr="001F6851">
        <w:rPr>
          <w:rFonts w:cs="David" w:hint="cs"/>
          <w:rtl/>
        </w:rPr>
        <w:t xml:space="preserve"> הורוביץ </w:t>
      </w:r>
    </w:p>
    <w:p w14:paraId="73C4965E" w14:textId="77777777" w:rsidR="001F6851" w:rsidRPr="001F6851" w:rsidRDefault="001F6851" w:rsidP="001F6851">
      <w:pPr>
        <w:bidi/>
        <w:jc w:val="both"/>
        <w:outlineLvl w:val="0"/>
        <w:rPr>
          <w:rFonts w:cs="David" w:hint="cs"/>
          <w:rtl/>
        </w:rPr>
      </w:pPr>
      <w:r w:rsidRPr="001F6851">
        <w:rPr>
          <w:rFonts w:cs="David" w:hint="cs"/>
          <w:rtl/>
        </w:rPr>
        <w:t xml:space="preserve">דן מרזוק </w:t>
      </w:r>
      <w:r w:rsidRPr="001F6851">
        <w:rPr>
          <w:rFonts w:cs="David" w:hint="cs"/>
          <w:rtl/>
        </w:rPr>
        <w:tab/>
        <w:t>- לשכה משפטית</w:t>
      </w:r>
    </w:p>
    <w:p w14:paraId="57C98BA8" w14:textId="77777777" w:rsidR="001F6851" w:rsidRPr="001F6851" w:rsidRDefault="001F6851" w:rsidP="001F6851">
      <w:pPr>
        <w:bidi/>
        <w:jc w:val="both"/>
        <w:outlineLvl w:val="0"/>
        <w:rPr>
          <w:rFonts w:cs="David" w:hint="cs"/>
          <w:rtl/>
        </w:rPr>
      </w:pPr>
      <w:r w:rsidRPr="001F6851">
        <w:rPr>
          <w:rFonts w:cs="David" w:hint="cs"/>
          <w:rtl/>
        </w:rPr>
        <w:t xml:space="preserve">איילת דיין </w:t>
      </w:r>
      <w:r w:rsidRPr="001F6851">
        <w:rPr>
          <w:rFonts w:cs="David" w:hint="cs"/>
          <w:rtl/>
        </w:rPr>
        <w:tab/>
        <w:t>- מתמחה, לשכה משפטית</w:t>
      </w:r>
    </w:p>
    <w:p w14:paraId="69FFA171" w14:textId="77777777" w:rsidR="001F6851" w:rsidRPr="001F6851" w:rsidRDefault="001F6851" w:rsidP="001F6851">
      <w:pPr>
        <w:bidi/>
        <w:jc w:val="both"/>
        <w:outlineLvl w:val="0"/>
        <w:rPr>
          <w:rFonts w:cs="David" w:hint="cs"/>
          <w:rtl/>
        </w:rPr>
      </w:pPr>
      <w:r w:rsidRPr="001F6851">
        <w:rPr>
          <w:rFonts w:cs="David" w:hint="cs"/>
          <w:rtl/>
        </w:rPr>
        <w:t xml:space="preserve">סער פינטו </w:t>
      </w:r>
      <w:r w:rsidRPr="001F6851">
        <w:rPr>
          <w:rFonts w:cs="David" w:hint="cs"/>
          <w:rtl/>
        </w:rPr>
        <w:tab/>
        <w:t>- יועץ משפטי, סיעת קדימה</w:t>
      </w:r>
    </w:p>
    <w:p w14:paraId="0EE15E18" w14:textId="77777777" w:rsidR="001F6851" w:rsidRPr="001F6851" w:rsidRDefault="001F6851" w:rsidP="001F6851">
      <w:pPr>
        <w:bidi/>
        <w:jc w:val="both"/>
        <w:outlineLvl w:val="0"/>
        <w:rPr>
          <w:rFonts w:cs="David" w:hint="cs"/>
          <w:rtl/>
        </w:rPr>
      </w:pPr>
      <w:r w:rsidRPr="001F6851">
        <w:rPr>
          <w:rFonts w:cs="David" w:hint="cs"/>
          <w:rtl/>
        </w:rPr>
        <w:t>תמר כנפו</w:t>
      </w:r>
      <w:r w:rsidRPr="001F6851">
        <w:rPr>
          <w:rFonts w:cs="David" w:hint="cs"/>
          <w:rtl/>
        </w:rPr>
        <w:tab/>
        <w:t xml:space="preserve">- מנהלת סיעת הבית היהודי </w:t>
      </w:r>
      <w:r w:rsidRPr="001F6851">
        <w:rPr>
          <w:rFonts w:cs="David"/>
          <w:rtl/>
        </w:rPr>
        <w:t>–</w:t>
      </w:r>
      <w:r w:rsidRPr="001F6851">
        <w:rPr>
          <w:rFonts w:cs="David" w:hint="cs"/>
          <w:rtl/>
        </w:rPr>
        <w:t xml:space="preserve"> המפד"ל החדשה</w:t>
      </w:r>
    </w:p>
    <w:p w14:paraId="76E383BA" w14:textId="77777777" w:rsidR="001F6851" w:rsidRPr="001F6851" w:rsidRDefault="001F6851" w:rsidP="001F6851">
      <w:pPr>
        <w:bidi/>
        <w:jc w:val="both"/>
        <w:outlineLvl w:val="0"/>
        <w:rPr>
          <w:rFonts w:cs="David" w:hint="cs"/>
          <w:rtl/>
        </w:rPr>
      </w:pPr>
    </w:p>
    <w:p w14:paraId="11415B94" w14:textId="77777777" w:rsidR="001F6851" w:rsidRPr="001F6851" w:rsidRDefault="001F6851" w:rsidP="001F6851">
      <w:pPr>
        <w:bidi/>
        <w:jc w:val="both"/>
        <w:outlineLvl w:val="0"/>
        <w:rPr>
          <w:rFonts w:cs="David" w:hint="cs"/>
          <w:u w:val="single"/>
          <w:rtl/>
        </w:rPr>
      </w:pPr>
      <w:r w:rsidRPr="001F6851">
        <w:rPr>
          <w:rFonts w:cs="David" w:hint="cs"/>
          <w:b/>
          <w:bCs/>
          <w:u w:val="single"/>
          <w:rtl/>
        </w:rPr>
        <w:t>ייעוץ משפטי:</w:t>
      </w:r>
    </w:p>
    <w:p w14:paraId="1362EA8D" w14:textId="77777777" w:rsidR="001F6851" w:rsidRPr="001F6851" w:rsidRDefault="001F6851" w:rsidP="001F6851">
      <w:pPr>
        <w:bidi/>
        <w:jc w:val="both"/>
        <w:outlineLvl w:val="0"/>
        <w:rPr>
          <w:rFonts w:cs="David" w:hint="cs"/>
          <w:rtl/>
        </w:rPr>
      </w:pPr>
      <w:r w:rsidRPr="001F6851">
        <w:rPr>
          <w:rFonts w:cs="David" w:hint="cs"/>
          <w:rtl/>
        </w:rPr>
        <w:t>ארבל אסטרחן</w:t>
      </w:r>
    </w:p>
    <w:p w14:paraId="54CCD606" w14:textId="77777777" w:rsidR="001F6851" w:rsidRPr="001F6851" w:rsidRDefault="001F6851" w:rsidP="001F6851">
      <w:pPr>
        <w:bidi/>
        <w:jc w:val="both"/>
        <w:outlineLvl w:val="0"/>
        <w:rPr>
          <w:rFonts w:cs="David" w:hint="cs"/>
          <w:rtl/>
        </w:rPr>
      </w:pPr>
      <w:r w:rsidRPr="001F6851">
        <w:rPr>
          <w:rFonts w:cs="David" w:hint="cs"/>
          <w:rtl/>
        </w:rPr>
        <w:t>רן בר-</w:t>
      </w:r>
      <w:proofErr w:type="spellStart"/>
      <w:r w:rsidRPr="001F6851">
        <w:rPr>
          <w:rFonts w:cs="David" w:hint="cs"/>
          <w:rtl/>
        </w:rPr>
        <w:t>יושפט</w:t>
      </w:r>
      <w:proofErr w:type="spellEnd"/>
    </w:p>
    <w:p w14:paraId="513B83DD" w14:textId="77777777" w:rsidR="001F6851" w:rsidRPr="001F6851" w:rsidRDefault="001F6851" w:rsidP="001F6851">
      <w:pPr>
        <w:bidi/>
        <w:jc w:val="both"/>
        <w:outlineLvl w:val="0"/>
        <w:rPr>
          <w:rFonts w:cs="David" w:hint="cs"/>
          <w:rtl/>
        </w:rPr>
      </w:pPr>
    </w:p>
    <w:p w14:paraId="733E8D66" w14:textId="77777777" w:rsidR="001F6851" w:rsidRPr="001F6851" w:rsidRDefault="001F6851" w:rsidP="001F6851">
      <w:pPr>
        <w:bidi/>
        <w:jc w:val="both"/>
        <w:outlineLvl w:val="0"/>
        <w:rPr>
          <w:rFonts w:cs="David"/>
          <w:rtl/>
        </w:rPr>
      </w:pPr>
      <w:r w:rsidRPr="001F6851">
        <w:rPr>
          <w:rFonts w:cs="David"/>
          <w:b/>
          <w:bCs/>
          <w:u w:val="single"/>
          <w:rtl/>
        </w:rPr>
        <w:t>מנהלת הוועדה</w:t>
      </w:r>
      <w:r w:rsidRPr="001F6851">
        <w:rPr>
          <w:rFonts w:cs="David"/>
          <w:rtl/>
        </w:rPr>
        <w:t>:</w:t>
      </w:r>
      <w:r w:rsidRPr="001F6851">
        <w:rPr>
          <w:rFonts w:cs="David"/>
          <w:rtl/>
        </w:rPr>
        <w:tab/>
      </w:r>
    </w:p>
    <w:p w14:paraId="41C37346" w14:textId="77777777" w:rsidR="001F6851" w:rsidRPr="001F6851" w:rsidRDefault="001F6851" w:rsidP="001F6851">
      <w:pPr>
        <w:bidi/>
        <w:jc w:val="both"/>
        <w:rPr>
          <w:rFonts w:cs="David" w:hint="cs"/>
          <w:rtl/>
        </w:rPr>
      </w:pPr>
      <w:r w:rsidRPr="001F6851">
        <w:rPr>
          <w:rFonts w:cs="David" w:hint="cs"/>
          <w:rtl/>
        </w:rPr>
        <w:t>אתי בן-יוסף</w:t>
      </w:r>
    </w:p>
    <w:p w14:paraId="022A0998" w14:textId="77777777" w:rsidR="001F6851" w:rsidRPr="001F6851" w:rsidRDefault="001F6851" w:rsidP="001F6851">
      <w:pPr>
        <w:bidi/>
        <w:jc w:val="both"/>
        <w:outlineLvl w:val="0"/>
        <w:rPr>
          <w:rFonts w:cs="David" w:hint="cs"/>
          <w:b/>
          <w:bCs/>
          <w:u w:val="single"/>
          <w:rtl/>
        </w:rPr>
      </w:pPr>
    </w:p>
    <w:p w14:paraId="21BEB26F" w14:textId="77777777" w:rsidR="001F6851" w:rsidRPr="001F6851" w:rsidRDefault="001F6851" w:rsidP="001F6851">
      <w:pPr>
        <w:bidi/>
        <w:jc w:val="both"/>
        <w:outlineLvl w:val="0"/>
        <w:rPr>
          <w:rFonts w:cs="David" w:hint="cs"/>
          <w:rtl/>
        </w:rPr>
      </w:pPr>
      <w:r w:rsidRPr="001F6851">
        <w:rPr>
          <w:rFonts w:cs="David" w:hint="cs"/>
          <w:b/>
          <w:bCs/>
          <w:u w:val="single"/>
          <w:rtl/>
        </w:rPr>
        <w:t xml:space="preserve">רשמת </w:t>
      </w:r>
      <w:proofErr w:type="spellStart"/>
      <w:r w:rsidRPr="001F6851">
        <w:rPr>
          <w:rFonts w:cs="David" w:hint="cs"/>
          <w:b/>
          <w:bCs/>
          <w:u w:val="single"/>
          <w:rtl/>
        </w:rPr>
        <w:t>פרלמנטרית</w:t>
      </w:r>
      <w:proofErr w:type="spellEnd"/>
      <w:r w:rsidRPr="001F6851">
        <w:rPr>
          <w:rFonts w:cs="David"/>
          <w:rtl/>
        </w:rPr>
        <w:t>:</w:t>
      </w:r>
      <w:r w:rsidRPr="001F6851">
        <w:rPr>
          <w:rFonts w:cs="David"/>
          <w:rtl/>
        </w:rPr>
        <w:tab/>
      </w:r>
    </w:p>
    <w:p w14:paraId="2BD0183B" w14:textId="77777777" w:rsidR="001F6851" w:rsidRPr="001F6851" w:rsidRDefault="001F6851" w:rsidP="001F6851">
      <w:pPr>
        <w:keepNext/>
        <w:bidi/>
        <w:jc w:val="both"/>
        <w:rPr>
          <w:rFonts w:cs="David" w:hint="cs"/>
          <w:rtl/>
        </w:rPr>
      </w:pPr>
      <w:smartTag w:uri="urn:schemas-microsoft-com:office:smarttags" w:element="PersonName">
        <w:r w:rsidRPr="001F6851">
          <w:rPr>
            <w:rFonts w:cs="David" w:hint="cs"/>
            <w:rtl/>
          </w:rPr>
          <w:t>תמר פוליבוי</w:t>
        </w:r>
      </w:smartTag>
      <w:r w:rsidRPr="001F6851">
        <w:rPr>
          <w:rFonts w:cs="David" w:hint="cs"/>
          <w:rtl/>
        </w:rPr>
        <w:t xml:space="preserve"> צדיק</w:t>
      </w:r>
    </w:p>
    <w:p w14:paraId="693E59FC" w14:textId="77777777" w:rsidR="001F6851" w:rsidRPr="001F6851" w:rsidRDefault="001F6851" w:rsidP="001F6851">
      <w:pPr>
        <w:bidi/>
        <w:jc w:val="center"/>
        <w:rPr>
          <w:rFonts w:cs="David" w:hint="cs"/>
          <w:b/>
          <w:bCs/>
          <w:u w:val="single"/>
          <w:rtl/>
        </w:rPr>
      </w:pPr>
      <w:r w:rsidRPr="001F6851">
        <w:rPr>
          <w:rFonts w:cs="David"/>
          <w:rtl/>
        </w:rPr>
        <w:br w:type="page"/>
      </w:r>
      <w:r w:rsidRPr="001F6851">
        <w:rPr>
          <w:rFonts w:cs="David" w:hint="cs"/>
          <w:b/>
          <w:bCs/>
          <w:u w:val="single"/>
          <w:rtl/>
        </w:rPr>
        <w:lastRenderedPageBreak/>
        <w:t>תיקון תקנון הכנסת בנושא הצעות לסדר-היום</w:t>
      </w:r>
    </w:p>
    <w:p w14:paraId="180F0E7D" w14:textId="77777777" w:rsidR="001F6851" w:rsidRPr="001F6851" w:rsidRDefault="001F6851" w:rsidP="001F6851">
      <w:pPr>
        <w:bidi/>
        <w:jc w:val="center"/>
        <w:rPr>
          <w:rFonts w:cs="David" w:hint="cs"/>
          <w:u w:val="single"/>
          <w:rtl/>
        </w:rPr>
      </w:pPr>
    </w:p>
    <w:p w14:paraId="14AB8124" w14:textId="77777777" w:rsidR="001F6851" w:rsidRPr="001F6851" w:rsidRDefault="001F6851" w:rsidP="001F6851">
      <w:pPr>
        <w:keepNext/>
        <w:bidi/>
        <w:jc w:val="both"/>
        <w:rPr>
          <w:rFonts w:cs="David" w:hint="cs"/>
          <w:rtl/>
        </w:rPr>
      </w:pPr>
    </w:p>
    <w:p w14:paraId="1286109B" w14:textId="77777777" w:rsidR="001F6851" w:rsidRPr="001F6851" w:rsidRDefault="001F6851" w:rsidP="001F6851">
      <w:pPr>
        <w:keepNext/>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3C37CB92" w14:textId="77777777" w:rsidR="001F6851" w:rsidRPr="001F6851" w:rsidRDefault="001F6851" w:rsidP="001F6851">
      <w:pPr>
        <w:keepNext/>
        <w:bidi/>
        <w:jc w:val="both"/>
        <w:rPr>
          <w:rFonts w:cs="David" w:hint="cs"/>
          <w:rtl/>
        </w:rPr>
      </w:pPr>
    </w:p>
    <w:p w14:paraId="438981E5" w14:textId="77777777" w:rsidR="001F6851" w:rsidRPr="001F6851" w:rsidRDefault="001F6851" w:rsidP="001F6851">
      <w:pPr>
        <w:keepNext/>
        <w:bidi/>
        <w:jc w:val="both"/>
        <w:rPr>
          <w:rFonts w:cs="David" w:hint="cs"/>
          <w:rtl/>
        </w:rPr>
      </w:pPr>
      <w:r w:rsidRPr="001F6851">
        <w:rPr>
          <w:rFonts w:cs="David" w:hint="cs"/>
          <w:rtl/>
        </w:rPr>
        <w:tab/>
        <w:t xml:space="preserve">צהרים טובים, אני פותח את הישיבה. ערעורים על החלטת הנשיאות שלא לאשר דחיפות הצעות לסדר היום אין לנו, אז אני עובר ישר לתיקון תקנון הכנסת בנושא הצעות לסדר-היום. החומר הופץ, הערות לא קיבלתי. אני רוצה רק הערה אחת להביא לתשומת לבכם. אני הייתי בדעה, שנכון וצריך לעשות כאן איזושהי מהפכה יותר משמעותית, משום שהכלי הזה שפעם היה מכשיר להעלות נושאים ולהפוך את הכנסת למה שהיא אמורה להיות, לבימה מרכזית של הדיון הציבורי, קצת מיושן, קצת ארכאי, בעידן של התקשורת המודרנית, של המהירות שבה הדברים קורים. מהרגע שמאשרים את ההצעה לסדר-היום בנשיאות ביום שני בצהרים, אחרי שהיא הוגשה ביום שני בבוקר, ועד שדנים בה ביום רביעי בערב, העניין הופך כמעט לא רלוונטי. </w:t>
      </w:r>
    </w:p>
    <w:p w14:paraId="0D491093" w14:textId="77777777" w:rsidR="001F6851" w:rsidRPr="001F6851" w:rsidRDefault="001F6851" w:rsidP="001F6851">
      <w:pPr>
        <w:keepNext/>
        <w:bidi/>
        <w:jc w:val="both"/>
        <w:rPr>
          <w:rFonts w:cs="David" w:hint="cs"/>
          <w:rtl/>
        </w:rPr>
      </w:pPr>
    </w:p>
    <w:p w14:paraId="470D9DD6" w14:textId="77777777" w:rsidR="001F6851" w:rsidRPr="001F6851" w:rsidRDefault="001F6851" w:rsidP="001F6851">
      <w:pPr>
        <w:bidi/>
        <w:jc w:val="both"/>
        <w:rPr>
          <w:rFonts w:cs="David" w:hint="cs"/>
          <w:rtl/>
        </w:rPr>
      </w:pPr>
      <w:r w:rsidRPr="001F6851">
        <w:rPr>
          <w:rFonts w:cs="David" w:hint="cs"/>
          <w:u w:val="single"/>
          <w:rtl/>
        </w:rPr>
        <w:t>תמר כנפו:</w:t>
      </w:r>
    </w:p>
    <w:p w14:paraId="706CEAB0" w14:textId="77777777" w:rsidR="001F6851" w:rsidRPr="001F6851" w:rsidRDefault="001F6851" w:rsidP="001F6851">
      <w:pPr>
        <w:bidi/>
        <w:jc w:val="both"/>
        <w:rPr>
          <w:rFonts w:cs="David" w:hint="cs"/>
          <w:rtl/>
        </w:rPr>
      </w:pPr>
    </w:p>
    <w:p w14:paraId="1D745AE0" w14:textId="77777777" w:rsidR="001F6851" w:rsidRPr="001F6851" w:rsidRDefault="001F6851" w:rsidP="001F6851">
      <w:pPr>
        <w:bidi/>
        <w:jc w:val="both"/>
        <w:rPr>
          <w:rFonts w:cs="David" w:hint="cs"/>
          <w:rtl/>
        </w:rPr>
      </w:pPr>
      <w:r w:rsidRPr="001F6851">
        <w:rPr>
          <w:rFonts w:cs="David" w:hint="cs"/>
          <w:rtl/>
        </w:rPr>
        <w:tab/>
        <w:t xml:space="preserve">או שלא דנים בה. </w:t>
      </w:r>
    </w:p>
    <w:p w14:paraId="13CEFD73" w14:textId="77777777" w:rsidR="001F6851" w:rsidRPr="001F6851" w:rsidRDefault="001F6851" w:rsidP="001F6851">
      <w:pPr>
        <w:bidi/>
        <w:jc w:val="both"/>
        <w:rPr>
          <w:rFonts w:cs="David" w:hint="cs"/>
          <w:rtl/>
        </w:rPr>
      </w:pPr>
    </w:p>
    <w:p w14:paraId="06DDCF7E"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066DB66C" w14:textId="77777777" w:rsidR="001F6851" w:rsidRPr="001F6851" w:rsidRDefault="001F6851" w:rsidP="001F6851">
      <w:pPr>
        <w:bidi/>
        <w:jc w:val="both"/>
        <w:rPr>
          <w:rFonts w:cs="David" w:hint="cs"/>
          <w:rtl/>
        </w:rPr>
      </w:pPr>
    </w:p>
    <w:p w14:paraId="39FBEFB4" w14:textId="77777777" w:rsidR="001F6851" w:rsidRPr="001F6851" w:rsidRDefault="001F6851" w:rsidP="001F6851">
      <w:pPr>
        <w:bidi/>
        <w:jc w:val="both"/>
        <w:rPr>
          <w:rFonts w:cs="David" w:hint="cs"/>
          <w:rtl/>
        </w:rPr>
      </w:pPr>
      <w:r w:rsidRPr="001F6851">
        <w:rPr>
          <w:rFonts w:cs="David" w:hint="cs"/>
          <w:rtl/>
        </w:rPr>
        <w:tab/>
        <w:t xml:space="preserve"> כן, או שלא דנים. קיימת גם התופעה, שבעיניי היא לגמרי מיותרת, שבסופו של דבר בעצם הדיון מתקיים. חברת הכנסת רחל אדטו, אנחנו עוסקים בפרק של הצעות לסדר-היום. אני התחלתי לומר, שהכלי הזה הפך לכלי שלא כל כך משרת את המטרה שרצינו שישרת, בגלל כל השינויים היום, שהדברים הרבה יותר מהירים, ומה שהוצע ביום שני, ביום רביעי כמעט ולא רלוונטי. </w:t>
      </w:r>
    </w:p>
    <w:p w14:paraId="11279526" w14:textId="77777777" w:rsidR="001F6851" w:rsidRPr="001F6851" w:rsidRDefault="001F6851" w:rsidP="001F6851">
      <w:pPr>
        <w:bidi/>
        <w:jc w:val="both"/>
        <w:rPr>
          <w:rFonts w:cs="David" w:hint="cs"/>
          <w:rtl/>
        </w:rPr>
      </w:pPr>
    </w:p>
    <w:p w14:paraId="36919498" w14:textId="77777777" w:rsidR="001F6851" w:rsidRPr="001F6851" w:rsidRDefault="001F6851" w:rsidP="001F6851">
      <w:pPr>
        <w:bidi/>
        <w:jc w:val="both"/>
        <w:rPr>
          <w:rFonts w:cs="David" w:hint="cs"/>
          <w:rtl/>
        </w:rPr>
      </w:pPr>
      <w:r w:rsidRPr="001F6851">
        <w:rPr>
          <w:rFonts w:cs="David" w:hint="cs"/>
          <w:rtl/>
        </w:rPr>
        <w:tab/>
        <w:t xml:space="preserve">אני חושב שישנה בעיה נוספת, שלמעשה הדיון בהצעה לסדר-היום מתקיים בשלב שבו דנים בתהליך שאנחנו מכירים היום, ואז קיום הדיון בנוסף, אחרי שהכנסת מחליטה להעלות את הנושא לסדר-היום, גם הוא תהליך שהופך ליותר ויותר לא רלוונטי, משום שהדיון הנוסף הזה מתקיים, אם בכלל, במועד כל כך מאוחר, שכל העניין הוא לגמרי לא מהותי. </w:t>
      </w:r>
    </w:p>
    <w:p w14:paraId="09FE5121" w14:textId="77777777" w:rsidR="001F6851" w:rsidRPr="001F6851" w:rsidRDefault="001F6851" w:rsidP="001F6851">
      <w:pPr>
        <w:bidi/>
        <w:jc w:val="both"/>
        <w:rPr>
          <w:rFonts w:cs="David" w:hint="cs"/>
          <w:rtl/>
        </w:rPr>
      </w:pPr>
    </w:p>
    <w:p w14:paraId="7C7B2485" w14:textId="77777777" w:rsidR="001F6851" w:rsidRPr="001F6851" w:rsidRDefault="001F6851" w:rsidP="001F6851">
      <w:pPr>
        <w:bidi/>
        <w:jc w:val="both"/>
        <w:rPr>
          <w:rFonts w:cs="David" w:hint="cs"/>
          <w:rtl/>
        </w:rPr>
      </w:pPr>
      <w:r w:rsidRPr="001F6851">
        <w:rPr>
          <w:rFonts w:cs="David" w:hint="cs"/>
          <w:rtl/>
        </w:rPr>
        <w:tab/>
        <w:t xml:space="preserve">עשינו תיקון חשוב לטעמי כבר קודם, בכך שאפשרנו תהליך של מחיקה והורדה מסדר היום של אותם נושאים שלא נידונים, משום שהעניין הזה באמת היה נראה נורא, אבל הוא לא פתר את הבעיה. עכשיו יש לנו תהליך דו-שלבי, שקודם אנחנו מעבירים את זה, ואחר כך עובר קצת זמן ומורידים את זה. מאידך, אני חושב שהכלי הזה ככלי הוא דבר שאפשר להשתמש בו בצורה אחרת כדי להגיע לתוצאות הרבה יותר טובות, להפוך את הדיון להרבה יותר מעניין, לדיון הרבה יותר רלוונטי, לדבר שנעשה בתגובה בזמן אמת להרבה מאוד דברים. </w:t>
      </w:r>
    </w:p>
    <w:p w14:paraId="1B34F1BD" w14:textId="77777777" w:rsidR="001F6851" w:rsidRPr="001F6851" w:rsidRDefault="001F6851" w:rsidP="001F6851">
      <w:pPr>
        <w:bidi/>
        <w:jc w:val="both"/>
        <w:rPr>
          <w:rFonts w:cs="David" w:hint="cs"/>
          <w:rtl/>
        </w:rPr>
      </w:pPr>
    </w:p>
    <w:p w14:paraId="592A9708" w14:textId="77777777" w:rsidR="001F6851" w:rsidRPr="001F6851" w:rsidRDefault="001F6851" w:rsidP="001F6851">
      <w:pPr>
        <w:bidi/>
        <w:jc w:val="both"/>
        <w:rPr>
          <w:rFonts w:cs="David" w:hint="cs"/>
          <w:rtl/>
        </w:rPr>
      </w:pPr>
      <w:r w:rsidRPr="001F6851">
        <w:rPr>
          <w:rFonts w:cs="David" w:hint="cs"/>
          <w:u w:val="single"/>
          <w:rtl/>
        </w:rPr>
        <w:t>רחל אדטו:</w:t>
      </w:r>
    </w:p>
    <w:p w14:paraId="51F0F0A9" w14:textId="77777777" w:rsidR="001F6851" w:rsidRPr="001F6851" w:rsidRDefault="001F6851" w:rsidP="001F6851">
      <w:pPr>
        <w:bidi/>
        <w:jc w:val="both"/>
        <w:rPr>
          <w:rFonts w:cs="David" w:hint="cs"/>
          <w:rtl/>
        </w:rPr>
      </w:pPr>
    </w:p>
    <w:p w14:paraId="234D6CAC" w14:textId="77777777" w:rsidR="001F6851" w:rsidRPr="001F6851" w:rsidRDefault="001F6851" w:rsidP="001F6851">
      <w:pPr>
        <w:bidi/>
        <w:jc w:val="both"/>
        <w:rPr>
          <w:rFonts w:cs="David" w:hint="cs"/>
          <w:rtl/>
        </w:rPr>
      </w:pPr>
      <w:r w:rsidRPr="001F6851">
        <w:rPr>
          <w:rFonts w:cs="David" w:hint="cs"/>
          <w:rtl/>
        </w:rPr>
        <w:tab/>
        <w:t>אין איזה מסלול מהיר?</w:t>
      </w:r>
    </w:p>
    <w:p w14:paraId="6C4EBDD3" w14:textId="77777777" w:rsidR="001F6851" w:rsidRPr="001F6851" w:rsidRDefault="001F6851" w:rsidP="001F6851">
      <w:pPr>
        <w:bidi/>
        <w:jc w:val="both"/>
        <w:rPr>
          <w:rFonts w:cs="David" w:hint="cs"/>
          <w:rtl/>
        </w:rPr>
      </w:pPr>
    </w:p>
    <w:p w14:paraId="23D54276"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4763779E" w14:textId="77777777" w:rsidR="001F6851" w:rsidRPr="001F6851" w:rsidRDefault="001F6851" w:rsidP="001F6851">
      <w:pPr>
        <w:bidi/>
        <w:jc w:val="both"/>
        <w:rPr>
          <w:rFonts w:cs="David" w:hint="cs"/>
          <w:rtl/>
        </w:rPr>
      </w:pPr>
    </w:p>
    <w:p w14:paraId="4DF0BE91" w14:textId="77777777" w:rsidR="001F6851" w:rsidRPr="001F6851" w:rsidRDefault="001F6851" w:rsidP="001F6851">
      <w:pPr>
        <w:bidi/>
        <w:jc w:val="both"/>
        <w:rPr>
          <w:rFonts w:cs="David" w:hint="cs"/>
          <w:rtl/>
        </w:rPr>
      </w:pPr>
      <w:r w:rsidRPr="001F6851">
        <w:rPr>
          <w:rFonts w:cs="David" w:hint="cs"/>
          <w:rtl/>
        </w:rPr>
        <w:tab/>
        <w:t xml:space="preserve"> כן, בין היתר למשל העניין הזה. אני מוכרח לומר שאת כל ההצעות האלה ניסינו אפילו במסמך ראשוני, שהיה מגובש כאיזושהי טיוטה ראשונית של הצעה בכתב. הנחנו אותו בפני יושב ראש הכנסת. הוא הסכים לכמה מרכיבים, שנמצאים פה ומייד נעבור עליהם. הוא לא קיבל את הקונספט ככלל. </w:t>
      </w:r>
    </w:p>
    <w:p w14:paraId="27CB962C" w14:textId="77777777" w:rsidR="001F6851" w:rsidRPr="001F6851" w:rsidRDefault="001F6851" w:rsidP="001F6851">
      <w:pPr>
        <w:bidi/>
        <w:jc w:val="both"/>
        <w:rPr>
          <w:rFonts w:cs="David" w:hint="cs"/>
          <w:rtl/>
        </w:rPr>
      </w:pPr>
    </w:p>
    <w:p w14:paraId="484CD320" w14:textId="77777777" w:rsidR="001F6851" w:rsidRPr="001F6851" w:rsidRDefault="001F6851" w:rsidP="001F6851">
      <w:pPr>
        <w:bidi/>
        <w:jc w:val="both"/>
        <w:rPr>
          <w:rFonts w:cs="David" w:hint="cs"/>
          <w:rtl/>
        </w:rPr>
      </w:pPr>
      <w:r w:rsidRPr="001F6851">
        <w:rPr>
          <w:rFonts w:cs="David" w:hint="cs"/>
          <w:u w:val="single"/>
          <w:rtl/>
        </w:rPr>
        <w:t>תמר כנפו:</w:t>
      </w:r>
    </w:p>
    <w:p w14:paraId="464C54DB" w14:textId="77777777" w:rsidR="001F6851" w:rsidRPr="001F6851" w:rsidRDefault="001F6851" w:rsidP="001F6851">
      <w:pPr>
        <w:bidi/>
        <w:jc w:val="both"/>
        <w:rPr>
          <w:rFonts w:cs="David" w:hint="cs"/>
          <w:rtl/>
        </w:rPr>
      </w:pPr>
    </w:p>
    <w:p w14:paraId="7960346A" w14:textId="77777777" w:rsidR="001F6851" w:rsidRPr="001F6851" w:rsidRDefault="001F6851" w:rsidP="001F6851">
      <w:pPr>
        <w:bidi/>
        <w:jc w:val="both"/>
        <w:rPr>
          <w:rFonts w:cs="David" w:hint="cs"/>
          <w:rtl/>
        </w:rPr>
      </w:pPr>
      <w:r w:rsidRPr="001F6851">
        <w:rPr>
          <w:rFonts w:cs="David" w:hint="cs"/>
          <w:rtl/>
        </w:rPr>
        <w:tab/>
        <w:t>אפשר לשאול למה הוא התנגד?</w:t>
      </w:r>
    </w:p>
    <w:p w14:paraId="7AC7C50F" w14:textId="77777777" w:rsidR="001F6851" w:rsidRPr="001F6851" w:rsidRDefault="001F6851" w:rsidP="001F6851">
      <w:pPr>
        <w:bidi/>
        <w:jc w:val="both"/>
        <w:rPr>
          <w:rFonts w:cs="David" w:hint="cs"/>
          <w:rtl/>
        </w:rPr>
      </w:pPr>
    </w:p>
    <w:p w14:paraId="5CDFC8B5"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1023B620" w14:textId="77777777" w:rsidR="001F6851" w:rsidRPr="001F6851" w:rsidRDefault="001F6851" w:rsidP="001F6851">
      <w:pPr>
        <w:bidi/>
        <w:jc w:val="both"/>
        <w:rPr>
          <w:rFonts w:cs="David" w:hint="cs"/>
          <w:rtl/>
        </w:rPr>
      </w:pPr>
    </w:p>
    <w:p w14:paraId="450EB275" w14:textId="77777777" w:rsidR="001F6851" w:rsidRPr="001F6851" w:rsidRDefault="001F6851" w:rsidP="001F6851">
      <w:pPr>
        <w:bidi/>
        <w:jc w:val="both"/>
        <w:rPr>
          <w:rFonts w:cs="David" w:hint="cs"/>
          <w:rtl/>
        </w:rPr>
      </w:pPr>
      <w:r w:rsidRPr="001F6851">
        <w:rPr>
          <w:rFonts w:cs="David" w:hint="cs"/>
          <w:rtl/>
        </w:rPr>
        <w:tab/>
        <w:t xml:space="preserve"> כן, הוא חשב שאת הנושא הזה של אפשרות להעלות דברים על סדר היום צריך להשאיר, ולא טוב לבטל אותו ואת האופציה הזאת שהמליאה מחליטה לקיים עוד דיון, והוא אמר שדיונים מתקיימים. זו </w:t>
      </w:r>
      <w:proofErr w:type="spellStart"/>
      <w:r w:rsidRPr="001F6851">
        <w:rPr>
          <w:rFonts w:cs="David" w:hint="cs"/>
          <w:rtl/>
        </w:rPr>
        <w:t>היתה</w:t>
      </w:r>
      <w:proofErr w:type="spellEnd"/>
      <w:r w:rsidRPr="001F6851">
        <w:rPr>
          <w:rFonts w:cs="David" w:hint="cs"/>
          <w:rtl/>
        </w:rPr>
        <w:t xml:space="preserve"> עמדתו. אני מוכרח להודות שאותי הוא לא שכנע, אבל מאחר שכל הדיון הזה מתנהל מתוך הסכמה, שכל עוד אין הסכמה כללית מקיר לקיר, מה שלא מסכימים עליו נשאר </w:t>
      </w:r>
      <w:r w:rsidRPr="001F6851">
        <w:rPr>
          <w:rFonts w:cs="David" w:hint="cs"/>
          <w:rtl/>
        </w:rPr>
        <w:lastRenderedPageBreak/>
        <w:t xml:space="preserve">כשהיה, מה שמובא בפניכם הוא הצעה שיש בה שני מרכיבים: אל"ף </w:t>
      </w:r>
      <w:r w:rsidRPr="001F6851">
        <w:rPr>
          <w:rFonts w:cs="David"/>
          <w:rtl/>
        </w:rPr>
        <w:t>–</w:t>
      </w:r>
      <w:r w:rsidRPr="001F6851">
        <w:rPr>
          <w:rFonts w:cs="David" w:hint="cs"/>
          <w:rtl/>
        </w:rPr>
        <w:t xml:space="preserve"> יש בה ארגון של העניין הזה בצורה יותר מסודרת וברורה; בי"ת </w:t>
      </w:r>
      <w:r w:rsidRPr="001F6851">
        <w:rPr>
          <w:rFonts w:cs="David"/>
          <w:rtl/>
        </w:rPr>
        <w:t>–</w:t>
      </w:r>
      <w:r w:rsidRPr="001F6851">
        <w:rPr>
          <w:rFonts w:cs="David" w:hint="cs"/>
          <w:rtl/>
        </w:rPr>
        <w:t xml:space="preserve"> יש כאן כמה מרכיבים, שלטעמי יכולים לייעל ולשפר את הדברים, שהם כן, אני לא יודע להגיד בתמיכה, אבל הם בהחלט על דעת יושב ראש הכנסת, והוא לא מתנגד להם. ככל שהם יהיו מקובלים כאן, נוכל לפחות לשפר, גם אם לא לייצר כאן את התוצאה הסופית הטובה ביותר, כפי שאולי אני קיוויתי לה מלכתחילה. אני מציע שאולי נקרא, ארבל. </w:t>
      </w:r>
    </w:p>
    <w:p w14:paraId="5FE0FB42" w14:textId="77777777" w:rsidR="001F6851" w:rsidRPr="001F6851" w:rsidRDefault="001F6851" w:rsidP="001F6851">
      <w:pPr>
        <w:bidi/>
        <w:jc w:val="both"/>
        <w:rPr>
          <w:rFonts w:cs="David" w:hint="cs"/>
          <w:rtl/>
        </w:rPr>
      </w:pPr>
    </w:p>
    <w:p w14:paraId="5513FB20" w14:textId="77777777" w:rsidR="001F6851" w:rsidRPr="001F6851" w:rsidRDefault="001F6851" w:rsidP="001F6851">
      <w:pPr>
        <w:bidi/>
        <w:jc w:val="both"/>
        <w:rPr>
          <w:rFonts w:cs="David" w:hint="cs"/>
          <w:rtl/>
        </w:rPr>
      </w:pPr>
      <w:r w:rsidRPr="001F6851">
        <w:rPr>
          <w:rFonts w:cs="David" w:hint="cs"/>
          <w:u w:val="single"/>
          <w:rtl/>
        </w:rPr>
        <w:t>ארבל אסטרחן:</w:t>
      </w:r>
    </w:p>
    <w:p w14:paraId="7A95E6E5" w14:textId="77777777" w:rsidR="001F6851" w:rsidRPr="001F6851" w:rsidRDefault="001F6851" w:rsidP="001F6851">
      <w:pPr>
        <w:bidi/>
        <w:jc w:val="both"/>
        <w:rPr>
          <w:rFonts w:cs="David" w:hint="cs"/>
          <w:rtl/>
        </w:rPr>
      </w:pPr>
    </w:p>
    <w:p w14:paraId="63C7CB16" w14:textId="77777777" w:rsidR="001F6851" w:rsidRPr="001F6851" w:rsidRDefault="001F6851" w:rsidP="001F6851">
      <w:pPr>
        <w:bidi/>
        <w:jc w:val="both"/>
        <w:rPr>
          <w:rFonts w:cs="David" w:hint="cs"/>
          <w:rtl/>
        </w:rPr>
      </w:pPr>
      <w:r w:rsidRPr="001F6851">
        <w:rPr>
          <w:rFonts w:cs="David" w:hint="cs"/>
          <w:rtl/>
        </w:rPr>
        <w:tab/>
        <w:t xml:space="preserve">אני אזכיר איפה אנחנו נמצאים. אנחנו נמצאים עכשיו בתוך החלק הרביעי של התקנון החדש, שאנחנו כותבים מחדש, שכותרתו "כלים </w:t>
      </w:r>
      <w:proofErr w:type="spellStart"/>
      <w:r w:rsidRPr="001F6851">
        <w:rPr>
          <w:rFonts w:cs="David" w:hint="cs"/>
          <w:rtl/>
        </w:rPr>
        <w:t>פרלמנטריים</w:t>
      </w:r>
      <w:proofErr w:type="spellEnd"/>
      <w:r w:rsidRPr="001F6851">
        <w:rPr>
          <w:rFonts w:cs="David" w:hint="cs"/>
          <w:rtl/>
        </w:rPr>
        <w:t xml:space="preserve">". בתוך החלק הזה יש כבר ארבעה פרקים, שכבר התקבלו על ידי הכנסת: הפרק הראשון בנושא של הבעת אי-אמון, אחר כך דיון בהשתתפות ראש הממשלה, פרק של שאילתות ופרק של נאומים בני דקה. </w:t>
      </w:r>
    </w:p>
    <w:p w14:paraId="02C6FA6A" w14:textId="77777777" w:rsidR="001F6851" w:rsidRPr="001F6851" w:rsidRDefault="001F6851" w:rsidP="001F6851">
      <w:pPr>
        <w:bidi/>
        <w:jc w:val="both"/>
        <w:rPr>
          <w:rFonts w:cs="David" w:hint="cs"/>
          <w:rtl/>
        </w:rPr>
      </w:pPr>
    </w:p>
    <w:p w14:paraId="26816BCF" w14:textId="77777777" w:rsidR="001F6851" w:rsidRPr="001F6851" w:rsidRDefault="001F6851" w:rsidP="001F6851">
      <w:pPr>
        <w:bidi/>
        <w:ind w:firstLine="720"/>
        <w:jc w:val="both"/>
        <w:rPr>
          <w:rFonts w:cs="David" w:hint="cs"/>
          <w:rtl/>
        </w:rPr>
      </w:pPr>
      <w:r w:rsidRPr="001F6851">
        <w:rPr>
          <w:rFonts w:cs="David" w:hint="cs"/>
          <w:rtl/>
        </w:rPr>
        <w:t xml:space="preserve">אנחנו עכשיו ממשיכים לעבוד בפרק של הכלים </w:t>
      </w:r>
      <w:proofErr w:type="spellStart"/>
      <w:r w:rsidRPr="001F6851">
        <w:rPr>
          <w:rFonts w:cs="David" w:hint="cs"/>
          <w:rtl/>
        </w:rPr>
        <w:t>הפרלמנטריים</w:t>
      </w:r>
      <w:proofErr w:type="spellEnd"/>
      <w:r w:rsidRPr="001F6851">
        <w:rPr>
          <w:rFonts w:cs="David" w:hint="cs"/>
          <w:rtl/>
        </w:rPr>
        <w:t xml:space="preserve">. יהיה כאן פרק שנדון בו בהמשך, שיעסוק בשעת שאלות. עכשיו אנחנו מדברים על הפרק של הצעות לסדר-היום. יצטרך לבוא כאן גם פרק של דיונים מהירים בוועדות. </w:t>
      </w:r>
    </w:p>
    <w:p w14:paraId="4E1199A0" w14:textId="77777777" w:rsidR="001F6851" w:rsidRPr="001F6851" w:rsidRDefault="001F6851" w:rsidP="001F6851">
      <w:pPr>
        <w:bidi/>
        <w:ind w:firstLine="720"/>
        <w:jc w:val="both"/>
        <w:rPr>
          <w:rFonts w:cs="David" w:hint="cs"/>
          <w:rtl/>
        </w:rPr>
      </w:pPr>
    </w:p>
    <w:p w14:paraId="143F6D2A" w14:textId="77777777" w:rsidR="001F6851" w:rsidRPr="001F6851" w:rsidRDefault="001F6851" w:rsidP="001F6851">
      <w:pPr>
        <w:bidi/>
        <w:ind w:firstLine="720"/>
        <w:jc w:val="both"/>
        <w:rPr>
          <w:rFonts w:cs="David" w:hint="cs"/>
          <w:rtl/>
        </w:rPr>
      </w:pPr>
      <w:r w:rsidRPr="001F6851">
        <w:rPr>
          <w:rFonts w:cs="David" w:hint="cs"/>
          <w:rtl/>
        </w:rPr>
        <w:t xml:space="preserve">בפרק של הצעות לסדר-היום, כמו שאמר היושב ראש, לא מוצעות בנוסח הזה מהפכות גדולות, אבל כן יש דברים שמשנים ומסדרים, ויש ניסוח מחדש בצורה ברורה וטובה יותר של התקנון שקיים היום, והרבה שילוב כוכביות, כי זה פרק שהיום כולל המון </w:t>
      </w:r>
      <w:proofErr w:type="spellStart"/>
      <w:r w:rsidRPr="001F6851">
        <w:rPr>
          <w:rFonts w:cs="David" w:hint="cs"/>
          <w:rtl/>
        </w:rPr>
        <w:t>המון</w:t>
      </w:r>
      <w:proofErr w:type="spellEnd"/>
      <w:r w:rsidRPr="001F6851">
        <w:rPr>
          <w:rFonts w:cs="David" w:hint="cs"/>
          <w:rtl/>
        </w:rPr>
        <w:t xml:space="preserve"> דברים שהם בהערות שוליים, כוכביות, החלטות, תקדימים וכולי. אני אשתדל במהלך הדברים גם להפנות בכל סעיף למה שקיים היום, והסעיפים והכוכביות שקיימים היום בתקנון מופיעים בצד. </w:t>
      </w:r>
    </w:p>
    <w:p w14:paraId="604B9629" w14:textId="77777777" w:rsidR="001F6851" w:rsidRPr="001F6851" w:rsidRDefault="001F6851" w:rsidP="001F6851">
      <w:pPr>
        <w:bidi/>
        <w:ind w:firstLine="720"/>
        <w:jc w:val="both"/>
        <w:rPr>
          <w:rFonts w:cs="David" w:hint="cs"/>
          <w:rtl/>
        </w:rPr>
      </w:pPr>
    </w:p>
    <w:p w14:paraId="4ECC7BAF" w14:textId="77777777" w:rsidR="001F6851" w:rsidRPr="001F6851" w:rsidRDefault="001F6851" w:rsidP="001F6851">
      <w:pPr>
        <w:bidi/>
        <w:ind w:firstLine="720"/>
        <w:jc w:val="both"/>
        <w:rPr>
          <w:rFonts w:cs="David" w:hint="cs"/>
          <w:rtl/>
        </w:rPr>
      </w:pPr>
      <w:r w:rsidRPr="001F6851">
        <w:rPr>
          <w:rFonts w:cs="David" w:hint="cs"/>
          <w:rtl/>
        </w:rPr>
        <w:t xml:space="preserve">הסעיף הראשון, שיהיה סעיף כללי, מדבר על העיקרון של הצעות לסדר-היום, שבעצם מעגן את מה שקיים היום - חבר כנסת יכול להציע לכנסת לכלול נושא בסדר-היום, ואחר כך הכנסת צריכה להחליט אם לקבל את זה, כלומר הנושא ייכלל בסדר היום ויידון במועד מאוחר יותר, מה שאני קוראת מן הליך דו-שלבי כזה, או שלא לכלול בסדר-היום. זה יאמר כך: "חבר כנסת רשאי להציע לכנסת לכלול נושא בסדר יומה", מה שייקרא בתקנון הצעה לסדר היום </w:t>
      </w:r>
      <w:r w:rsidRPr="001F6851">
        <w:rPr>
          <w:rFonts w:cs="David"/>
          <w:rtl/>
        </w:rPr>
        <w:t>–</w:t>
      </w:r>
      <w:r w:rsidRPr="001F6851">
        <w:rPr>
          <w:rFonts w:cs="David" w:hint="cs"/>
          <w:rtl/>
        </w:rPr>
        <w:t xml:space="preserve"> "במסגרת מכסה סיעתית שתקבע ועדת הכנסת לפי סעיף", מה שזה היום סעיף 81, שאנחנו גם נצטרך לדון בו במסגרת הפרק הזה, סעיף המכסות. "מזכיר הכנסת ינהל רישום של המכסה". באותו סעיף 81 זו מכסה שהיא משותפת להצעות חוק ולהצעות לסדר-היום. כשנגיע לאותו סעיף, נדבר על כך, אבל כרגע זו אותה מכסה. </w:t>
      </w:r>
      <w:r w:rsidRPr="001F6851">
        <w:rPr>
          <w:rFonts w:cs="David" w:hint="cs"/>
          <w:rtl/>
        </w:rPr>
        <w:tab/>
      </w:r>
    </w:p>
    <w:p w14:paraId="15B1CBC8" w14:textId="77777777" w:rsidR="001F6851" w:rsidRPr="001F6851" w:rsidRDefault="001F6851" w:rsidP="001F6851">
      <w:pPr>
        <w:bidi/>
        <w:jc w:val="both"/>
        <w:rPr>
          <w:rFonts w:cs="David" w:hint="cs"/>
          <w:rtl/>
        </w:rPr>
      </w:pPr>
    </w:p>
    <w:p w14:paraId="60E37E03" w14:textId="77777777" w:rsidR="001F6851" w:rsidRPr="001F6851" w:rsidRDefault="001F6851" w:rsidP="001F6851">
      <w:pPr>
        <w:bidi/>
        <w:jc w:val="both"/>
        <w:rPr>
          <w:rFonts w:cs="David" w:hint="cs"/>
          <w:rtl/>
        </w:rPr>
      </w:pPr>
      <w:r w:rsidRPr="001F6851">
        <w:rPr>
          <w:rFonts w:cs="David" w:hint="cs"/>
          <w:rtl/>
        </w:rPr>
        <w:tab/>
        <w:t xml:space="preserve">"הצעה לסדר היום תוגש, לצורך אישורה, ליושב ראש הכנסת באמצעות מזכיר הכנסת; חבר </w:t>
      </w:r>
    </w:p>
    <w:p w14:paraId="12662870" w14:textId="77777777" w:rsidR="001F6851" w:rsidRPr="001F6851" w:rsidRDefault="001F6851" w:rsidP="001F6851">
      <w:pPr>
        <w:bidi/>
        <w:ind w:firstLine="720"/>
        <w:jc w:val="both"/>
        <w:rPr>
          <w:rFonts w:cs="David" w:hint="cs"/>
          <w:rtl/>
        </w:rPr>
      </w:pPr>
      <w:r w:rsidRPr="001F6851">
        <w:rPr>
          <w:rFonts w:cs="David" w:hint="cs"/>
          <w:rtl/>
        </w:rPr>
        <w:t xml:space="preserve">הכנסת יצרף להצעה דברי הסבר". </w:t>
      </w:r>
    </w:p>
    <w:p w14:paraId="742A0103" w14:textId="77777777" w:rsidR="001F6851" w:rsidRPr="001F6851" w:rsidRDefault="001F6851" w:rsidP="001F6851">
      <w:pPr>
        <w:bidi/>
        <w:jc w:val="both"/>
        <w:rPr>
          <w:rFonts w:cs="David" w:hint="cs"/>
          <w:rtl/>
        </w:rPr>
      </w:pPr>
    </w:p>
    <w:p w14:paraId="0A75D65D" w14:textId="77777777" w:rsidR="001F6851" w:rsidRPr="001F6851" w:rsidRDefault="001F6851" w:rsidP="001F6851">
      <w:pPr>
        <w:bidi/>
        <w:jc w:val="both"/>
        <w:rPr>
          <w:rFonts w:cs="David" w:hint="cs"/>
          <w:rtl/>
        </w:rPr>
      </w:pPr>
      <w:r w:rsidRPr="001F6851">
        <w:rPr>
          <w:rFonts w:cs="David" w:hint="cs"/>
          <w:rtl/>
        </w:rPr>
        <w:tab/>
        <w:t xml:space="preserve">כך גם קבוע היום, כלומר: כל הצעה מחייבת אישור של יושב ראש הכנסת. </w:t>
      </w:r>
    </w:p>
    <w:p w14:paraId="65AD7471" w14:textId="77777777" w:rsidR="001F6851" w:rsidRPr="001F6851" w:rsidRDefault="001F6851" w:rsidP="001F6851">
      <w:pPr>
        <w:bidi/>
        <w:jc w:val="both"/>
        <w:rPr>
          <w:rFonts w:cs="David" w:hint="cs"/>
          <w:rtl/>
        </w:rPr>
      </w:pPr>
    </w:p>
    <w:p w14:paraId="4A58F7E7" w14:textId="77777777" w:rsidR="001F6851" w:rsidRPr="001F6851" w:rsidRDefault="001F6851" w:rsidP="001F6851">
      <w:pPr>
        <w:bidi/>
        <w:jc w:val="both"/>
        <w:rPr>
          <w:rFonts w:cs="David" w:hint="cs"/>
          <w:rtl/>
        </w:rPr>
      </w:pPr>
      <w:r w:rsidRPr="001F6851">
        <w:rPr>
          <w:rFonts w:cs="David" w:hint="cs"/>
          <w:rtl/>
        </w:rPr>
        <w:tab/>
        <w:t xml:space="preserve">"הצעה לסדר היום שהוגשה ליושב ראש הכנסת עד שעה 11:00 ביום ב'" - היום כתוב שעה 12:00, ומוצע שזה יהיה בשעה 11:00 </w:t>
      </w:r>
      <w:r w:rsidRPr="001F6851">
        <w:rPr>
          <w:rFonts w:cs="David"/>
          <w:rtl/>
        </w:rPr>
        <w:t>–</w:t>
      </w:r>
      <w:r w:rsidRPr="001F6851">
        <w:rPr>
          <w:rFonts w:cs="David" w:hint="cs"/>
          <w:rtl/>
        </w:rPr>
        <w:t xml:space="preserve"> "ואושרה על ידיו, תובא לדיון באותה שבוע, ואולם יושב ראש הכנסת רשאי לדחות את מועד הדיון בנסיבות שבהן הדבר מתחייב כאמור בסעיף 25(ה)". סעיף 25(ה) זה סעיף חדש כבר, שקובע כבר היום שיושב ראש הכנסת יכול לסטות מסדר היום הרגיל של הכנסת, בנסיבות שבהן הדבר מתחייב, לרבות בשבוע האחרון שאין בו שלוש ישיבות, או שדנים בתקציב, או בשבוע האחרון של כנס הכנסת. את זה תמיד אפשר לשנות, גם כאן. "הצעה לסדר היום שלא הובאה בפני הכנסת עד תחילת הפגרה </w:t>
      </w:r>
      <w:r w:rsidRPr="001F6851">
        <w:rPr>
          <w:rFonts w:cs="David"/>
          <w:rtl/>
        </w:rPr>
        <w:t>–</w:t>
      </w:r>
      <w:r w:rsidRPr="001F6851">
        <w:rPr>
          <w:rFonts w:cs="David" w:hint="cs"/>
          <w:rtl/>
        </w:rPr>
        <w:t xml:space="preserve"> מבוטלת ולא תבוא במניין". </w:t>
      </w:r>
    </w:p>
    <w:p w14:paraId="522B457D" w14:textId="77777777" w:rsidR="001F6851" w:rsidRPr="001F6851" w:rsidRDefault="001F6851" w:rsidP="001F6851">
      <w:pPr>
        <w:keepNext/>
        <w:bidi/>
        <w:jc w:val="both"/>
        <w:rPr>
          <w:rFonts w:cs="David" w:hint="cs"/>
          <w:rtl/>
        </w:rPr>
      </w:pPr>
      <w:r w:rsidRPr="001F6851">
        <w:rPr>
          <w:rFonts w:cs="David" w:hint="cs"/>
          <w:rtl/>
        </w:rPr>
        <w:tab/>
        <w:t xml:space="preserve"> </w:t>
      </w:r>
    </w:p>
    <w:p w14:paraId="6115ADD1" w14:textId="77777777" w:rsidR="001F6851" w:rsidRPr="001F6851" w:rsidRDefault="001F6851" w:rsidP="001F6851">
      <w:pPr>
        <w:bidi/>
        <w:jc w:val="both"/>
        <w:rPr>
          <w:rFonts w:cs="David" w:hint="cs"/>
          <w:rtl/>
        </w:rPr>
      </w:pPr>
      <w:r w:rsidRPr="001F6851">
        <w:rPr>
          <w:rFonts w:cs="David" w:hint="cs"/>
          <w:rtl/>
        </w:rPr>
        <w:tab/>
        <w:t xml:space="preserve">יש לנו הוראה מה לא תכיל הצעה לסדר-היום. היום יש שלוש עילות, שלפיהן כתוב שיושב ראש הכנסת רשאי לא לאשר הצעה לסדר-היום. אולי אני אזכיר קודם מה קיים היום בתקנון. היום כתוב לנו, אם נוסח ההצעה </w:t>
      </w:r>
      <w:r w:rsidRPr="001F6851">
        <w:rPr>
          <w:rFonts w:cs="David"/>
          <w:rtl/>
        </w:rPr>
        <w:t>–</w:t>
      </w:r>
      <w:r w:rsidRPr="001F6851">
        <w:rPr>
          <w:rFonts w:cs="David" w:hint="cs"/>
          <w:rtl/>
        </w:rPr>
        <w:t xml:space="preserve"> משתמע ממנו עלבון לאדם או חריצת משפט נגד אדם, עניין שעומד בכנסת באותו שבוע או שעמד לדיון, או שהוצע כהצעה לסדר-היום בארבעת השבועות שקדמו, אלא אם חל בינתיים שינוי שמצדיק דיון מחדש, ועניין שתלוי ועומד להכרעה בבית משפט. אלה הן העילות שקבועות היום. מה שמוצע כאן בנוסח שבפניכם זה רק שתי עילות, וגם צריך לתת את הדעת, האם אלה הן העילות היחידות, שבגינן יכול יושב ראש הכנסת לא לאשר הצעה לסדר-היום. </w:t>
      </w:r>
    </w:p>
    <w:p w14:paraId="17BA09DD" w14:textId="77777777" w:rsidR="001F6851" w:rsidRPr="001F6851" w:rsidRDefault="001F6851" w:rsidP="001F6851">
      <w:pPr>
        <w:bidi/>
        <w:jc w:val="both"/>
        <w:rPr>
          <w:rFonts w:cs="David" w:hint="cs"/>
          <w:rtl/>
        </w:rPr>
      </w:pPr>
    </w:p>
    <w:p w14:paraId="57191C14" w14:textId="77777777" w:rsidR="001F6851" w:rsidRPr="001F6851" w:rsidRDefault="001F6851" w:rsidP="001F6851">
      <w:pPr>
        <w:bidi/>
        <w:ind w:firstLine="720"/>
        <w:jc w:val="both"/>
        <w:rPr>
          <w:rFonts w:cs="David" w:hint="cs"/>
          <w:rtl/>
        </w:rPr>
      </w:pPr>
      <w:r w:rsidRPr="001F6851">
        <w:rPr>
          <w:rFonts w:cs="David" w:hint="cs"/>
          <w:rtl/>
        </w:rPr>
        <w:t xml:space="preserve">העילה הראשונה שמוצעת כאן זהה בניסוח שלה למה שנקבע רק לאחרונה בפרק השאילתות, מתי יכול יושב ראש הכנסת לא לאשר שאילתה: "אם היא כוללת חריצת משפט, כינוי או ביטוי פוגע או גזעני או פגיעה בכבוד הכנסת". רק צריך לשים לב, שמבחינת הנוסח כתוב שהיא לא תכיל את הדברים האלה, זאת אומרת היא לא תכיל כשלעצמה כינוי או ביטוי פוגע או גזעני. יש כאן הערה, האם גם צריך להתייחס למהות, כמו שלמשל אומרים שהצעת חוק לא תהיה גזענית במהותה. זו העילה הראשונה שנזכרת כאן. </w:t>
      </w:r>
    </w:p>
    <w:p w14:paraId="79571F54" w14:textId="77777777" w:rsidR="001F6851" w:rsidRPr="001F6851" w:rsidRDefault="001F6851" w:rsidP="001F6851">
      <w:pPr>
        <w:bidi/>
        <w:ind w:firstLine="720"/>
        <w:jc w:val="both"/>
        <w:rPr>
          <w:rFonts w:cs="David" w:hint="cs"/>
          <w:rtl/>
        </w:rPr>
      </w:pPr>
    </w:p>
    <w:p w14:paraId="1E59C138" w14:textId="77777777" w:rsidR="001F6851" w:rsidRPr="001F6851" w:rsidRDefault="001F6851" w:rsidP="001F6851">
      <w:pPr>
        <w:bidi/>
        <w:jc w:val="both"/>
        <w:rPr>
          <w:rFonts w:cs="David" w:hint="cs"/>
          <w:rtl/>
        </w:rPr>
      </w:pPr>
      <w:r w:rsidRPr="001F6851">
        <w:rPr>
          <w:rFonts w:cs="David" w:hint="cs"/>
          <w:rtl/>
        </w:rPr>
        <w:tab/>
        <w:t xml:space="preserve">העילה השנייה: "עניין שנדון בכנסת באותו שבוע, או שהוצע כהצעה לסדר היום בתוך ארבעה שבועות שקדמו למועד הגשת ההצעה...אלא אם כן חלו בינתיים שינויים המצדיקים דיון מחדש באותו עניין". יש כאן הערה, האם נדרש. דיברתי עם מזכירת הכנסת, עברתי איתה על הנוסח הזה לפני הישיבה, וסברנו שמכיוון שמדובר בנושא שחבר כנסת בוחר להעלות אותו במסגרת המכסה שלו, ולא כהצעה דחופה, יכול להיות שלא צריך את ההגבלות האלה. </w:t>
      </w:r>
    </w:p>
    <w:p w14:paraId="745643CD" w14:textId="77777777" w:rsidR="001F6851" w:rsidRPr="001F6851" w:rsidRDefault="001F6851" w:rsidP="001F6851">
      <w:pPr>
        <w:bidi/>
        <w:jc w:val="both"/>
        <w:rPr>
          <w:rFonts w:cs="David" w:hint="cs"/>
          <w:rtl/>
        </w:rPr>
      </w:pPr>
    </w:p>
    <w:p w14:paraId="2C741419" w14:textId="77777777" w:rsidR="001F6851" w:rsidRPr="001F6851" w:rsidRDefault="001F6851" w:rsidP="001F6851">
      <w:pPr>
        <w:bidi/>
        <w:jc w:val="both"/>
        <w:rPr>
          <w:rFonts w:cs="David" w:hint="cs"/>
          <w:rtl/>
        </w:rPr>
      </w:pPr>
      <w:r w:rsidRPr="001F6851">
        <w:rPr>
          <w:rFonts w:cs="David" w:hint="cs"/>
          <w:u w:val="single"/>
          <w:rtl/>
        </w:rPr>
        <w:t>תמר כנפו:</w:t>
      </w:r>
    </w:p>
    <w:p w14:paraId="7C33CA09" w14:textId="77777777" w:rsidR="001F6851" w:rsidRPr="001F6851" w:rsidRDefault="001F6851" w:rsidP="001F6851">
      <w:pPr>
        <w:bidi/>
        <w:jc w:val="both"/>
        <w:rPr>
          <w:rFonts w:cs="David" w:hint="cs"/>
          <w:rtl/>
        </w:rPr>
      </w:pPr>
    </w:p>
    <w:p w14:paraId="69DABBFE" w14:textId="77777777" w:rsidR="001F6851" w:rsidRPr="001F6851" w:rsidRDefault="001F6851" w:rsidP="001F6851">
      <w:pPr>
        <w:bidi/>
        <w:jc w:val="both"/>
        <w:rPr>
          <w:rFonts w:cs="David" w:hint="cs"/>
          <w:rtl/>
        </w:rPr>
      </w:pPr>
      <w:r w:rsidRPr="001F6851">
        <w:rPr>
          <w:rFonts w:cs="David" w:hint="cs"/>
          <w:rtl/>
        </w:rPr>
        <w:tab/>
        <w:t xml:space="preserve">אין מקום לדבר כזה בכלל, כי אז זה על חשבון המכסה. </w:t>
      </w:r>
    </w:p>
    <w:p w14:paraId="076B01E1" w14:textId="77777777" w:rsidR="001F6851" w:rsidRPr="001F6851" w:rsidRDefault="001F6851" w:rsidP="001F6851">
      <w:pPr>
        <w:bidi/>
        <w:jc w:val="both"/>
        <w:rPr>
          <w:rFonts w:cs="David" w:hint="cs"/>
          <w:rtl/>
        </w:rPr>
      </w:pPr>
    </w:p>
    <w:p w14:paraId="2F33B8DB" w14:textId="77777777" w:rsidR="001F6851" w:rsidRPr="001F6851" w:rsidRDefault="001F6851" w:rsidP="001F6851">
      <w:pPr>
        <w:bidi/>
        <w:jc w:val="both"/>
        <w:rPr>
          <w:rFonts w:cs="David" w:hint="cs"/>
          <w:rtl/>
        </w:rPr>
      </w:pPr>
      <w:r w:rsidRPr="001F6851">
        <w:rPr>
          <w:rFonts w:cs="David" w:hint="cs"/>
          <w:u w:val="single"/>
          <w:rtl/>
        </w:rPr>
        <w:t>ארבל אסטרחן:</w:t>
      </w:r>
    </w:p>
    <w:p w14:paraId="6E477229" w14:textId="77777777" w:rsidR="001F6851" w:rsidRPr="001F6851" w:rsidRDefault="001F6851" w:rsidP="001F6851">
      <w:pPr>
        <w:bidi/>
        <w:jc w:val="both"/>
        <w:rPr>
          <w:rFonts w:cs="David" w:hint="cs"/>
          <w:rtl/>
        </w:rPr>
      </w:pPr>
    </w:p>
    <w:p w14:paraId="45F38F79" w14:textId="77777777" w:rsidR="001F6851" w:rsidRPr="001F6851" w:rsidRDefault="001F6851" w:rsidP="001F6851">
      <w:pPr>
        <w:bidi/>
        <w:jc w:val="both"/>
        <w:rPr>
          <w:rFonts w:cs="David" w:hint="cs"/>
          <w:rtl/>
        </w:rPr>
      </w:pPr>
      <w:r w:rsidRPr="001F6851">
        <w:rPr>
          <w:rFonts w:cs="David" w:hint="cs"/>
          <w:rtl/>
        </w:rPr>
        <w:tab/>
        <w:t xml:space="preserve"> אז צריך לחשוב, האם בכלל צריך להגביל את שיקול דעת היושב ראש. </w:t>
      </w:r>
    </w:p>
    <w:p w14:paraId="2BD3E31C" w14:textId="77777777" w:rsidR="001F6851" w:rsidRPr="001F6851" w:rsidRDefault="001F6851" w:rsidP="001F6851">
      <w:pPr>
        <w:bidi/>
        <w:jc w:val="both"/>
        <w:rPr>
          <w:rFonts w:cs="David" w:hint="cs"/>
          <w:rtl/>
        </w:rPr>
      </w:pPr>
    </w:p>
    <w:p w14:paraId="7ABC6DF4"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29D3201B" w14:textId="77777777" w:rsidR="001F6851" w:rsidRPr="001F6851" w:rsidRDefault="001F6851" w:rsidP="001F6851">
      <w:pPr>
        <w:bidi/>
        <w:jc w:val="both"/>
        <w:rPr>
          <w:rFonts w:cs="David" w:hint="cs"/>
          <w:rtl/>
        </w:rPr>
      </w:pPr>
    </w:p>
    <w:p w14:paraId="23836608" w14:textId="77777777" w:rsidR="001F6851" w:rsidRPr="001F6851" w:rsidRDefault="001F6851" w:rsidP="001F6851">
      <w:pPr>
        <w:bidi/>
        <w:jc w:val="both"/>
        <w:rPr>
          <w:rFonts w:cs="David" w:hint="cs"/>
          <w:rtl/>
        </w:rPr>
      </w:pPr>
      <w:r w:rsidRPr="001F6851">
        <w:rPr>
          <w:rFonts w:cs="David" w:hint="cs"/>
          <w:rtl/>
        </w:rPr>
        <w:tab/>
        <w:t xml:space="preserve"> כן, יכול להיות שזה מיותר לגמרי. </w:t>
      </w:r>
    </w:p>
    <w:p w14:paraId="02EDF98E" w14:textId="77777777" w:rsidR="001F6851" w:rsidRPr="001F6851" w:rsidRDefault="001F6851" w:rsidP="001F6851">
      <w:pPr>
        <w:bidi/>
        <w:jc w:val="both"/>
        <w:rPr>
          <w:rFonts w:cs="David" w:hint="cs"/>
          <w:rtl/>
        </w:rPr>
      </w:pPr>
    </w:p>
    <w:p w14:paraId="7E8B7C59" w14:textId="77777777" w:rsidR="001F6851" w:rsidRPr="001F6851" w:rsidRDefault="001F6851" w:rsidP="001F6851">
      <w:pPr>
        <w:bidi/>
        <w:jc w:val="both"/>
        <w:rPr>
          <w:rFonts w:cs="David" w:hint="cs"/>
          <w:rtl/>
        </w:rPr>
      </w:pPr>
      <w:r w:rsidRPr="001F6851">
        <w:rPr>
          <w:rFonts w:cs="David" w:hint="cs"/>
          <w:u w:val="single"/>
          <w:rtl/>
        </w:rPr>
        <w:t>תמר כנפו:</w:t>
      </w:r>
    </w:p>
    <w:p w14:paraId="482E5247" w14:textId="77777777" w:rsidR="001F6851" w:rsidRPr="001F6851" w:rsidRDefault="001F6851" w:rsidP="001F6851">
      <w:pPr>
        <w:bidi/>
        <w:jc w:val="both"/>
        <w:rPr>
          <w:rFonts w:cs="David" w:hint="cs"/>
          <w:rtl/>
        </w:rPr>
      </w:pPr>
    </w:p>
    <w:p w14:paraId="34174696" w14:textId="77777777" w:rsidR="001F6851" w:rsidRPr="001F6851" w:rsidRDefault="001F6851" w:rsidP="001F6851">
      <w:pPr>
        <w:bidi/>
        <w:jc w:val="both"/>
        <w:rPr>
          <w:rFonts w:cs="David" w:hint="cs"/>
          <w:rtl/>
        </w:rPr>
      </w:pPr>
      <w:r w:rsidRPr="001F6851">
        <w:rPr>
          <w:rFonts w:cs="David" w:hint="cs"/>
          <w:rtl/>
        </w:rPr>
        <w:tab/>
        <w:t>זה מיותר, כי ברגע שהוא לקח את המכסה שלו - - -</w:t>
      </w:r>
    </w:p>
    <w:p w14:paraId="7BFBA555" w14:textId="77777777" w:rsidR="001F6851" w:rsidRPr="001F6851" w:rsidRDefault="001F6851" w:rsidP="001F6851">
      <w:pPr>
        <w:bidi/>
        <w:jc w:val="both"/>
        <w:rPr>
          <w:rFonts w:cs="David" w:hint="cs"/>
          <w:rtl/>
        </w:rPr>
      </w:pPr>
    </w:p>
    <w:p w14:paraId="00029A9B" w14:textId="77777777" w:rsidR="001F6851" w:rsidRPr="001F6851" w:rsidRDefault="001F6851" w:rsidP="001F6851">
      <w:pPr>
        <w:keepNext/>
        <w:bidi/>
        <w:jc w:val="both"/>
        <w:rPr>
          <w:rFonts w:cs="David" w:hint="cs"/>
          <w:u w:val="single"/>
          <w:rtl/>
        </w:rPr>
      </w:pPr>
      <w:r w:rsidRPr="001F6851">
        <w:rPr>
          <w:rFonts w:cs="David" w:hint="cs"/>
          <w:u w:val="single"/>
          <w:rtl/>
        </w:rPr>
        <w:t xml:space="preserve">ירדנה </w:t>
      </w:r>
      <w:proofErr w:type="spellStart"/>
      <w:r w:rsidRPr="001F6851">
        <w:rPr>
          <w:rFonts w:cs="David" w:hint="cs"/>
          <w:u w:val="single"/>
          <w:rtl/>
        </w:rPr>
        <w:t>מלר</w:t>
      </w:r>
      <w:proofErr w:type="spellEnd"/>
      <w:r w:rsidRPr="001F6851">
        <w:rPr>
          <w:rFonts w:cs="David" w:hint="cs"/>
          <w:u w:val="single"/>
          <w:rtl/>
        </w:rPr>
        <w:t>-הורוביץ:</w:t>
      </w:r>
    </w:p>
    <w:p w14:paraId="7EF1CEFF" w14:textId="77777777" w:rsidR="001F6851" w:rsidRPr="001F6851" w:rsidRDefault="001F6851" w:rsidP="001F6851">
      <w:pPr>
        <w:bidi/>
        <w:jc w:val="both"/>
        <w:rPr>
          <w:rFonts w:cs="David" w:hint="cs"/>
          <w:rtl/>
        </w:rPr>
      </w:pPr>
    </w:p>
    <w:p w14:paraId="1D9F10AA" w14:textId="77777777" w:rsidR="001F6851" w:rsidRPr="001F6851" w:rsidRDefault="001F6851" w:rsidP="001F6851">
      <w:pPr>
        <w:bidi/>
        <w:jc w:val="both"/>
        <w:rPr>
          <w:rFonts w:cs="David" w:hint="cs"/>
          <w:rtl/>
        </w:rPr>
      </w:pPr>
      <w:r w:rsidRPr="001F6851">
        <w:rPr>
          <w:rFonts w:cs="David" w:hint="cs"/>
          <w:rtl/>
        </w:rPr>
        <w:tab/>
        <w:t xml:space="preserve">זה האני מאמין שלו. </w:t>
      </w:r>
    </w:p>
    <w:p w14:paraId="7A4F0D1D" w14:textId="77777777" w:rsidR="001F6851" w:rsidRPr="001F6851" w:rsidRDefault="001F6851" w:rsidP="001F6851">
      <w:pPr>
        <w:bidi/>
        <w:jc w:val="both"/>
        <w:rPr>
          <w:rFonts w:cs="David" w:hint="cs"/>
          <w:rtl/>
        </w:rPr>
      </w:pPr>
    </w:p>
    <w:p w14:paraId="45B71D0D"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1CE25DF5" w14:textId="77777777" w:rsidR="001F6851" w:rsidRPr="001F6851" w:rsidRDefault="001F6851" w:rsidP="001F6851">
      <w:pPr>
        <w:bidi/>
        <w:jc w:val="both"/>
        <w:rPr>
          <w:rFonts w:cs="David" w:hint="cs"/>
          <w:rtl/>
        </w:rPr>
      </w:pPr>
    </w:p>
    <w:p w14:paraId="333B3880" w14:textId="77777777" w:rsidR="001F6851" w:rsidRPr="001F6851" w:rsidRDefault="001F6851" w:rsidP="001F6851">
      <w:pPr>
        <w:bidi/>
        <w:jc w:val="both"/>
        <w:rPr>
          <w:rFonts w:cs="David" w:hint="cs"/>
          <w:rtl/>
        </w:rPr>
      </w:pPr>
      <w:r w:rsidRPr="001F6851">
        <w:rPr>
          <w:rFonts w:cs="David" w:hint="cs"/>
          <w:rtl/>
        </w:rPr>
        <w:tab/>
        <w:t xml:space="preserve"> אפשר להוריד את כל סעיף (ד) מיסודו. </w:t>
      </w:r>
    </w:p>
    <w:p w14:paraId="01F35EB2" w14:textId="77777777" w:rsidR="001F6851" w:rsidRPr="001F6851" w:rsidRDefault="001F6851" w:rsidP="001F6851">
      <w:pPr>
        <w:bidi/>
        <w:jc w:val="both"/>
        <w:rPr>
          <w:rFonts w:cs="David" w:hint="cs"/>
          <w:rtl/>
        </w:rPr>
      </w:pPr>
    </w:p>
    <w:p w14:paraId="70847E1F" w14:textId="77777777" w:rsidR="001F6851" w:rsidRPr="001F6851" w:rsidRDefault="001F6851" w:rsidP="001F6851">
      <w:pPr>
        <w:bidi/>
        <w:jc w:val="both"/>
        <w:rPr>
          <w:rFonts w:cs="David" w:hint="cs"/>
          <w:rtl/>
        </w:rPr>
      </w:pPr>
      <w:r w:rsidRPr="001F6851">
        <w:rPr>
          <w:rFonts w:cs="David" w:hint="cs"/>
          <w:u w:val="single"/>
          <w:rtl/>
        </w:rPr>
        <w:t>ארבל אסטרחן:</w:t>
      </w:r>
    </w:p>
    <w:p w14:paraId="25E75298" w14:textId="77777777" w:rsidR="001F6851" w:rsidRPr="001F6851" w:rsidRDefault="001F6851" w:rsidP="001F6851">
      <w:pPr>
        <w:bidi/>
        <w:jc w:val="both"/>
        <w:rPr>
          <w:rFonts w:cs="David" w:hint="cs"/>
          <w:rtl/>
        </w:rPr>
      </w:pPr>
    </w:p>
    <w:p w14:paraId="365847D8" w14:textId="77777777" w:rsidR="001F6851" w:rsidRPr="001F6851" w:rsidRDefault="001F6851" w:rsidP="001F6851">
      <w:pPr>
        <w:bidi/>
        <w:jc w:val="both"/>
        <w:rPr>
          <w:rFonts w:cs="David" w:hint="cs"/>
          <w:rtl/>
        </w:rPr>
      </w:pPr>
      <w:r w:rsidRPr="001F6851">
        <w:rPr>
          <w:rFonts w:cs="David" w:hint="cs"/>
          <w:rtl/>
        </w:rPr>
        <w:tab/>
        <w:t xml:space="preserve">את כל (ד), אבל יש לנו סעיף (ב) שאומר שהיושב ראש צריך לאשר, ואין סעיף שיגיד מתי הוא יכול לא לאשר, ומייד תראו שיש לנו סעיף של אפשרות ערעור על החלטת היושב ראש. אם כך, (ד) כולו יורד. </w:t>
      </w:r>
    </w:p>
    <w:p w14:paraId="73C8ECE7" w14:textId="77777777" w:rsidR="001F6851" w:rsidRPr="001F6851" w:rsidRDefault="001F6851" w:rsidP="001F6851">
      <w:pPr>
        <w:bidi/>
        <w:jc w:val="both"/>
        <w:rPr>
          <w:rFonts w:cs="David" w:hint="cs"/>
          <w:rtl/>
        </w:rPr>
      </w:pPr>
    </w:p>
    <w:p w14:paraId="7E354609" w14:textId="77777777" w:rsidR="001F6851" w:rsidRPr="001F6851" w:rsidRDefault="001F6851" w:rsidP="001F6851">
      <w:pPr>
        <w:bidi/>
        <w:jc w:val="both"/>
        <w:rPr>
          <w:rFonts w:cs="David" w:hint="cs"/>
          <w:rtl/>
        </w:rPr>
      </w:pPr>
      <w:r w:rsidRPr="001F6851">
        <w:rPr>
          <w:rFonts w:cs="David" w:hint="cs"/>
          <w:rtl/>
        </w:rPr>
        <w:tab/>
        <w:t>עכשיו יש לנו סעיפים (ה) ו-(ו), שמדברים על הסמכות של יושב ראש הכנסת. שוב, לא כתובות העילות, אבל כן נותנים לו סמכות. סעיף (ה) אומר שהוא "רשאי לשנות את כותרת ההצעה...כדי להתאימה להוראות התקנון והתקדימים", אבל אז אולי זה לא טוב, כי אין לנו הוראות התקנון. אולי רק צריך להגיד שהוא פשוט רשאי לשנות, בלי סיבה. ואז אם הוא שינה את הנוסח "הוא יודיע על כך לחבר הכנסת, שיהיה רשאי לבקש מהיושב ראש עיון חוזר; החלטת היושב ראש תהיה סופית". אגב, הוראה זהה - -</w:t>
      </w:r>
    </w:p>
    <w:p w14:paraId="5CCCCBAB" w14:textId="77777777" w:rsidR="001F6851" w:rsidRPr="001F6851" w:rsidRDefault="001F6851" w:rsidP="001F6851">
      <w:pPr>
        <w:bidi/>
        <w:jc w:val="both"/>
        <w:rPr>
          <w:rFonts w:cs="David" w:hint="cs"/>
          <w:rtl/>
        </w:rPr>
      </w:pPr>
    </w:p>
    <w:p w14:paraId="37AE3776" w14:textId="77777777" w:rsidR="001F6851" w:rsidRPr="001F6851" w:rsidRDefault="001F6851" w:rsidP="001F6851">
      <w:pPr>
        <w:bidi/>
        <w:jc w:val="both"/>
        <w:rPr>
          <w:rFonts w:cs="David" w:hint="cs"/>
          <w:u w:val="single"/>
          <w:rtl/>
        </w:rPr>
      </w:pPr>
      <w:r w:rsidRPr="001F6851">
        <w:rPr>
          <w:rFonts w:cs="David" w:hint="cs"/>
          <w:u w:val="single"/>
          <w:rtl/>
        </w:rPr>
        <w:t>רחל אדטו:</w:t>
      </w:r>
    </w:p>
    <w:p w14:paraId="319289A0" w14:textId="77777777" w:rsidR="001F6851" w:rsidRPr="001F6851" w:rsidRDefault="001F6851" w:rsidP="001F6851">
      <w:pPr>
        <w:bidi/>
        <w:jc w:val="both"/>
        <w:rPr>
          <w:rFonts w:cs="David" w:hint="cs"/>
          <w:u w:val="single"/>
          <w:rtl/>
        </w:rPr>
      </w:pPr>
    </w:p>
    <w:p w14:paraId="5DB69E35" w14:textId="77777777" w:rsidR="001F6851" w:rsidRPr="001F6851" w:rsidRDefault="001F6851" w:rsidP="001F6851">
      <w:pPr>
        <w:bidi/>
        <w:jc w:val="both"/>
        <w:rPr>
          <w:rFonts w:cs="David" w:hint="cs"/>
          <w:rtl/>
        </w:rPr>
      </w:pPr>
      <w:r w:rsidRPr="001F6851">
        <w:rPr>
          <w:rFonts w:cs="David" w:hint="cs"/>
          <w:rtl/>
        </w:rPr>
        <w:tab/>
        <w:t xml:space="preserve">- -  בשאילתות. </w:t>
      </w:r>
    </w:p>
    <w:p w14:paraId="41E0445A" w14:textId="77777777" w:rsidR="001F6851" w:rsidRPr="001F6851" w:rsidRDefault="001F6851" w:rsidP="001F6851">
      <w:pPr>
        <w:bidi/>
        <w:jc w:val="both"/>
        <w:rPr>
          <w:rFonts w:cs="David" w:hint="cs"/>
          <w:rtl/>
        </w:rPr>
      </w:pPr>
    </w:p>
    <w:p w14:paraId="53AAF627" w14:textId="77777777" w:rsidR="001F6851" w:rsidRPr="001F6851" w:rsidRDefault="001F6851" w:rsidP="001F6851">
      <w:pPr>
        <w:keepLines/>
        <w:bidi/>
        <w:jc w:val="both"/>
        <w:rPr>
          <w:rFonts w:cs="David" w:hint="cs"/>
          <w:rtl/>
        </w:rPr>
      </w:pPr>
      <w:r w:rsidRPr="001F6851">
        <w:rPr>
          <w:rFonts w:cs="David" w:hint="cs"/>
          <w:u w:val="single"/>
          <w:rtl/>
        </w:rPr>
        <w:t>ארבל אסטרחן:</w:t>
      </w:r>
    </w:p>
    <w:p w14:paraId="60B21E9E" w14:textId="77777777" w:rsidR="001F6851" w:rsidRPr="001F6851" w:rsidRDefault="001F6851" w:rsidP="001F6851">
      <w:pPr>
        <w:keepLines/>
        <w:bidi/>
        <w:jc w:val="both"/>
        <w:rPr>
          <w:rFonts w:cs="David" w:hint="cs"/>
          <w:rtl/>
        </w:rPr>
      </w:pPr>
    </w:p>
    <w:p w14:paraId="2C4D752E" w14:textId="77777777" w:rsidR="001F6851" w:rsidRPr="001F6851" w:rsidRDefault="001F6851" w:rsidP="001F6851">
      <w:pPr>
        <w:keepLines/>
        <w:bidi/>
        <w:jc w:val="both"/>
        <w:rPr>
          <w:rFonts w:cs="David" w:hint="cs"/>
          <w:rtl/>
        </w:rPr>
      </w:pPr>
      <w:r w:rsidRPr="001F6851">
        <w:rPr>
          <w:rFonts w:cs="David" w:hint="cs"/>
          <w:rtl/>
        </w:rPr>
        <w:tab/>
        <w:t xml:space="preserve">- - בדיוק, יש לנו עכשיו בפרק השאילתות. זה אם היושב ראש משנה רק את הנוסח של הכותרת. </w:t>
      </w:r>
    </w:p>
    <w:p w14:paraId="32954120" w14:textId="77777777" w:rsidR="001F6851" w:rsidRPr="001F6851" w:rsidRDefault="001F6851" w:rsidP="001F6851">
      <w:pPr>
        <w:bidi/>
        <w:jc w:val="both"/>
        <w:rPr>
          <w:rFonts w:cs="David" w:hint="cs"/>
          <w:rtl/>
        </w:rPr>
      </w:pPr>
    </w:p>
    <w:p w14:paraId="22F0332E" w14:textId="77777777" w:rsidR="001F6851" w:rsidRPr="001F6851" w:rsidRDefault="001F6851" w:rsidP="001F6851">
      <w:pPr>
        <w:bidi/>
        <w:ind w:firstLine="720"/>
        <w:jc w:val="both"/>
        <w:rPr>
          <w:rFonts w:cs="David" w:hint="cs"/>
          <w:rtl/>
        </w:rPr>
      </w:pPr>
      <w:r w:rsidRPr="001F6851">
        <w:rPr>
          <w:rFonts w:cs="David" w:hint="cs"/>
          <w:rtl/>
        </w:rPr>
        <w:t xml:space="preserve">לעומת זאת, (ו) מדבר על כך ש"חבר הכנסת שהצעתו...לא אושרה על ידי יושב ראש הכנסת רשאי לערער בפני ועדת הכנסת, והחלטתה תהיה סופית". זה קיים גם היום, ושוב גם פה אין עילות. </w:t>
      </w:r>
    </w:p>
    <w:p w14:paraId="73E83B48" w14:textId="77777777" w:rsidR="001F6851" w:rsidRPr="001F6851" w:rsidRDefault="001F6851" w:rsidP="001F6851">
      <w:pPr>
        <w:bidi/>
        <w:jc w:val="both"/>
        <w:rPr>
          <w:rFonts w:cs="David" w:hint="cs"/>
          <w:rtl/>
        </w:rPr>
      </w:pPr>
    </w:p>
    <w:p w14:paraId="2F37359D" w14:textId="77777777" w:rsidR="001F6851" w:rsidRPr="001F6851" w:rsidRDefault="001F6851" w:rsidP="001F6851">
      <w:pPr>
        <w:bidi/>
        <w:jc w:val="both"/>
        <w:rPr>
          <w:rFonts w:cs="David" w:hint="cs"/>
          <w:rtl/>
        </w:rPr>
      </w:pPr>
      <w:r w:rsidRPr="001F6851">
        <w:rPr>
          <w:rFonts w:cs="David" w:hint="cs"/>
          <w:u w:val="single"/>
          <w:rtl/>
        </w:rPr>
        <w:t>תמר כנפו:</w:t>
      </w:r>
    </w:p>
    <w:p w14:paraId="741096A2" w14:textId="77777777" w:rsidR="001F6851" w:rsidRPr="001F6851" w:rsidRDefault="001F6851" w:rsidP="001F6851">
      <w:pPr>
        <w:bidi/>
        <w:jc w:val="both"/>
        <w:rPr>
          <w:rFonts w:cs="David" w:hint="cs"/>
          <w:rtl/>
        </w:rPr>
      </w:pPr>
    </w:p>
    <w:p w14:paraId="3B6FB372" w14:textId="77777777" w:rsidR="001F6851" w:rsidRPr="001F6851" w:rsidRDefault="001F6851" w:rsidP="001F6851">
      <w:pPr>
        <w:bidi/>
        <w:jc w:val="both"/>
        <w:rPr>
          <w:rFonts w:cs="David" w:hint="cs"/>
          <w:rtl/>
        </w:rPr>
      </w:pPr>
      <w:r w:rsidRPr="001F6851">
        <w:rPr>
          <w:rFonts w:cs="David" w:hint="cs"/>
          <w:rtl/>
        </w:rPr>
        <w:tab/>
        <w:t xml:space="preserve">אבל זה קיים בדרך כלל רק בדחופות, לא ברגילות. ברגילות זה היה נדיר, רק מה שקרה עם חבר הכנסת בן-ארי, זה ממש נדיר. </w:t>
      </w:r>
    </w:p>
    <w:p w14:paraId="4743FA26" w14:textId="77777777" w:rsidR="001F6851" w:rsidRPr="001F6851" w:rsidRDefault="001F6851" w:rsidP="001F6851">
      <w:pPr>
        <w:bidi/>
        <w:jc w:val="both"/>
        <w:rPr>
          <w:rFonts w:cs="David" w:hint="cs"/>
          <w:rtl/>
        </w:rPr>
      </w:pPr>
    </w:p>
    <w:p w14:paraId="15E06690" w14:textId="77777777" w:rsidR="001F6851" w:rsidRPr="001F6851" w:rsidRDefault="001F6851" w:rsidP="001F6851">
      <w:pPr>
        <w:bidi/>
        <w:jc w:val="both"/>
        <w:rPr>
          <w:rFonts w:cs="David" w:hint="cs"/>
          <w:rtl/>
        </w:rPr>
      </w:pPr>
      <w:r w:rsidRPr="001F6851">
        <w:rPr>
          <w:rFonts w:cs="David" w:hint="cs"/>
          <w:u w:val="single"/>
          <w:rtl/>
        </w:rPr>
        <w:t>ארבל אסטרחן:</w:t>
      </w:r>
    </w:p>
    <w:p w14:paraId="5CCB6539" w14:textId="77777777" w:rsidR="001F6851" w:rsidRPr="001F6851" w:rsidRDefault="001F6851" w:rsidP="001F6851">
      <w:pPr>
        <w:bidi/>
        <w:jc w:val="both"/>
        <w:rPr>
          <w:rFonts w:cs="David" w:hint="cs"/>
          <w:rtl/>
        </w:rPr>
      </w:pPr>
    </w:p>
    <w:p w14:paraId="01F71D6B" w14:textId="77777777" w:rsidR="001F6851" w:rsidRPr="001F6851" w:rsidRDefault="001F6851" w:rsidP="001F6851">
      <w:pPr>
        <w:bidi/>
        <w:jc w:val="both"/>
        <w:rPr>
          <w:rFonts w:cs="David" w:hint="cs"/>
          <w:rtl/>
        </w:rPr>
      </w:pPr>
      <w:r w:rsidRPr="001F6851">
        <w:rPr>
          <w:rFonts w:cs="David" w:hint="cs"/>
          <w:rtl/>
        </w:rPr>
        <w:tab/>
        <w:t xml:space="preserve"> כי הוא בדרך כלל לא פוסל, אבל ההוראה קיימת. השאלה אם אין לנו כאן בעיה, שאנחנו משאירים הוראות כאלה, בלי שיהיו מוגדרות לשיקול הדעת לא של יושב הראש ולא של הוועדה. </w:t>
      </w:r>
    </w:p>
    <w:p w14:paraId="00303FF5" w14:textId="77777777" w:rsidR="001F6851" w:rsidRPr="001F6851" w:rsidRDefault="001F6851" w:rsidP="001F6851">
      <w:pPr>
        <w:bidi/>
        <w:jc w:val="both"/>
        <w:rPr>
          <w:rFonts w:cs="David" w:hint="cs"/>
          <w:rtl/>
        </w:rPr>
      </w:pPr>
    </w:p>
    <w:p w14:paraId="56124251" w14:textId="77777777" w:rsidR="001F6851" w:rsidRPr="001F6851" w:rsidRDefault="001F6851" w:rsidP="001F6851">
      <w:pPr>
        <w:keepNext/>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158703A0" w14:textId="77777777" w:rsidR="001F6851" w:rsidRPr="001F6851" w:rsidRDefault="001F6851" w:rsidP="001F6851">
      <w:pPr>
        <w:keepNext/>
        <w:bidi/>
        <w:jc w:val="both"/>
        <w:rPr>
          <w:rFonts w:cs="David" w:hint="cs"/>
          <w:rtl/>
        </w:rPr>
      </w:pPr>
    </w:p>
    <w:p w14:paraId="77A2D169" w14:textId="77777777" w:rsidR="001F6851" w:rsidRPr="001F6851" w:rsidRDefault="001F6851" w:rsidP="001F6851">
      <w:pPr>
        <w:bidi/>
        <w:jc w:val="both"/>
        <w:rPr>
          <w:rFonts w:cs="David" w:hint="cs"/>
          <w:rtl/>
        </w:rPr>
      </w:pPr>
      <w:r w:rsidRPr="001F6851">
        <w:rPr>
          <w:rFonts w:cs="David" w:hint="cs"/>
          <w:rtl/>
        </w:rPr>
        <w:tab/>
        <w:t xml:space="preserve">אני לא יודע אם הייתי משאיר. השאלה היא כזאת, הרי אם ניכנס לשיקול הדעת, מתחיל העניין האם זה רק גזעני או גם פוגע במדינה יהודית, ואני לא בטוח ששווה להיכנס לכל העניין הזה. אני מתלבט אולי על דבר אחר, האם אנחנו לא צריכים לתחום את מועד ההחלטה של ועדת הכנסת בערעור, כי ממהות ההצעה לסדר היום, אם ידונו בה ויכריעו בה כעבור שנה, מה שווה העניין? </w:t>
      </w:r>
    </w:p>
    <w:p w14:paraId="3C48A381" w14:textId="77777777" w:rsidR="001F6851" w:rsidRPr="001F6851" w:rsidRDefault="001F6851" w:rsidP="001F6851">
      <w:pPr>
        <w:bidi/>
        <w:jc w:val="both"/>
        <w:rPr>
          <w:rFonts w:cs="David" w:hint="cs"/>
          <w:rtl/>
        </w:rPr>
      </w:pPr>
    </w:p>
    <w:p w14:paraId="49B5572A" w14:textId="77777777" w:rsidR="001F6851" w:rsidRPr="001F6851" w:rsidRDefault="001F6851" w:rsidP="001F6851">
      <w:pPr>
        <w:bidi/>
        <w:jc w:val="both"/>
        <w:rPr>
          <w:rFonts w:cs="David" w:hint="cs"/>
          <w:u w:val="single"/>
          <w:rtl/>
        </w:rPr>
      </w:pPr>
      <w:r w:rsidRPr="001F6851">
        <w:rPr>
          <w:rFonts w:cs="David" w:hint="cs"/>
          <w:u w:val="single"/>
          <w:rtl/>
        </w:rPr>
        <w:t>רחל אדטו:</w:t>
      </w:r>
    </w:p>
    <w:p w14:paraId="4CDDD527" w14:textId="77777777" w:rsidR="001F6851" w:rsidRPr="001F6851" w:rsidRDefault="001F6851" w:rsidP="001F6851">
      <w:pPr>
        <w:bidi/>
        <w:jc w:val="both"/>
        <w:rPr>
          <w:rFonts w:cs="David" w:hint="cs"/>
          <w:u w:val="single"/>
          <w:rtl/>
        </w:rPr>
      </w:pPr>
    </w:p>
    <w:p w14:paraId="75470C69" w14:textId="77777777" w:rsidR="001F6851" w:rsidRPr="001F6851" w:rsidRDefault="001F6851" w:rsidP="001F6851">
      <w:pPr>
        <w:bidi/>
        <w:jc w:val="both"/>
        <w:rPr>
          <w:rFonts w:cs="David" w:hint="cs"/>
          <w:rtl/>
        </w:rPr>
      </w:pPr>
      <w:r w:rsidRPr="001F6851">
        <w:rPr>
          <w:rFonts w:cs="David" w:hint="cs"/>
          <w:rtl/>
        </w:rPr>
        <w:tab/>
        <w:t xml:space="preserve">תוך שבוע. </w:t>
      </w:r>
    </w:p>
    <w:p w14:paraId="41B410C8" w14:textId="77777777" w:rsidR="001F6851" w:rsidRPr="001F6851" w:rsidRDefault="001F6851" w:rsidP="001F6851">
      <w:pPr>
        <w:bidi/>
        <w:jc w:val="both"/>
        <w:rPr>
          <w:rFonts w:cs="David" w:hint="cs"/>
          <w:rtl/>
        </w:rPr>
      </w:pPr>
    </w:p>
    <w:p w14:paraId="33F48D37" w14:textId="77777777" w:rsidR="001F6851" w:rsidRPr="001F6851" w:rsidRDefault="001F6851" w:rsidP="001F6851">
      <w:pPr>
        <w:keepNext/>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47DA5889" w14:textId="77777777" w:rsidR="001F6851" w:rsidRPr="001F6851" w:rsidRDefault="001F6851" w:rsidP="001F6851">
      <w:pPr>
        <w:keepNext/>
        <w:bidi/>
        <w:jc w:val="both"/>
        <w:rPr>
          <w:rFonts w:cs="David" w:hint="cs"/>
          <w:rtl/>
        </w:rPr>
      </w:pPr>
    </w:p>
    <w:p w14:paraId="1E836CA5" w14:textId="77777777" w:rsidR="001F6851" w:rsidRPr="001F6851" w:rsidRDefault="001F6851" w:rsidP="001F6851">
      <w:pPr>
        <w:bidi/>
        <w:jc w:val="both"/>
        <w:rPr>
          <w:rFonts w:cs="David" w:hint="cs"/>
          <w:rtl/>
        </w:rPr>
      </w:pPr>
      <w:r w:rsidRPr="001F6851">
        <w:rPr>
          <w:rFonts w:cs="David" w:hint="cs"/>
          <w:rtl/>
        </w:rPr>
        <w:tab/>
        <w:t xml:space="preserve">כן, לכן אולי כדאי שגם היושב ראש יידע שהעניין הזה לא יבוא לדיון ולהכרעה באופן מיידי, ולא באיזושהי סגירה עם יושב ראש ועדת הכנסת. הסיפור הזה יכול להידחות במשך חודשים. נקבע כאן, כפי שהציעה רחל, בהליך דומה לערעורים על הצעות דחופות לסדר היום. </w:t>
      </w:r>
    </w:p>
    <w:p w14:paraId="32EBA67F" w14:textId="77777777" w:rsidR="001F6851" w:rsidRPr="001F6851" w:rsidRDefault="001F6851" w:rsidP="001F6851">
      <w:pPr>
        <w:bidi/>
        <w:jc w:val="both"/>
        <w:rPr>
          <w:rFonts w:cs="David" w:hint="cs"/>
          <w:rtl/>
        </w:rPr>
      </w:pPr>
    </w:p>
    <w:p w14:paraId="155F2497" w14:textId="77777777" w:rsidR="001F6851" w:rsidRPr="001F6851" w:rsidRDefault="001F6851" w:rsidP="001F6851">
      <w:pPr>
        <w:bidi/>
        <w:jc w:val="both"/>
        <w:rPr>
          <w:rFonts w:cs="David" w:hint="cs"/>
          <w:rtl/>
        </w:rPr>
      </w:pPr>
      <w:r w:rsidRPr="001F6851">
        <w:rPr>
          <w:rFonts w:cs="David" w:hint="cs"/>
          <w:u w:val="single"/>
          <w:rtl/>
        </w:rPr>
        <w:t>תמר כנפו:</w:t>
      </w:r>
    </w:p>
    <w:p w14:paraId="7E0B6F25" w14:textId="77777777" w:rsidR="001F6851" w:rsidRPr="001F6851" w:rsidRDefault="001F6851" w:rsidP="001F6851">
      <w:pPr>
        <w:bidi/>
        <w:jc w:val="both"/>
        <w:rPr>
          <w:rFonts w:cs="David" w:hint="cs"/>
          <w:rtl/>
        </w:rPr>
      </w:pPr>
    </w:p>
    <w:p w14:paraId="17B3EAC9" w14:textId="77777777" w:rsidR="001F6851" w:rsidRPr="001F6851" w:rsidRDefault="001F6851" w:rsidP="001F6851">
      <w:pPr>
        <w:bidi/>
        <w:jc w:val="both"/>
        <w:rPr>
          <w:rFonts w:cs="David" w:hint="cs"/>
          <w:rtl/>
        </w:rPr>
      </w:pPr>
      <w:r w:rsidRPr="001F6851">
        <w:rPr>
          <w:rFonts w:cs="David" w:hint="cs"/>
          <w:rtl/>
        </w:rPr>
        <w:tab/>
        <w:t xml:space="preserve">זה ממש מיידי. </w:t>
      </w:r>
    </w:p>
    <w:p w14:paraId="6C42DCBC" w14:textId="77777777" w:rsidR="001F6851" w:rsidRPr="001F6851" w:rsidRDefault="001F6851" w:rsidP="001F6851">
      <w:pPr>
        <w:bidi/>
        <w:jc w:val="both"/>
        <w:rPr>
          <w:rFonts w:cs="David" w:hint="cs"/>
          <w:rtl/>
        </w:rPr>
      </w:pPr>
    </w:p>
    <w:p w14:paraId="5C1B0F95"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1531A791" w14:textId="77777777" w:rsidR="001F6851" w:rsidRPr="001F6851" w:rsidRDefault="001F6851" w:rsidP="001F6851">
      <w:pPr>
        <w:bidi/>
        <w:jc w:val="both"/>
        <w:rPr>
          <w:rFonts w:cs="David" w:hint="cs"/>
          <w:rtl/>
        </w:rPr>
      </w:pPr>
    </w:p>
    <w:p w14:paraId="2CF61063" w14:textId="77777777" w:rsidR="001F6851" w:rsidRPr="001F6851" w:rsidRDefault="001F6851" w:rsidP="001F6851">
      <w:pPr>
        <w:bidi/>
        <w:jc w:val="both"/>
        <w:rPr>
          <w:rFonts w:cs="David" w:hint="cs"/>
          <w:rtl/>
        </w:rPr>
      </w:pPr>
      <w:r w:rsidRPr="001F6851">
        <w:rPr>
          <w:rFonts w:cs="David" w:hint="cs"/>
          <w:rtl/>
        </w:rPr>
        <w:tab/>
        <w:t xml:space="preserve">אז אני אומר שזה יכול להיות כעבור שבוע. </w:t>
      </w:r>
    </w:p>
    <w:p w14:paraId="76DF6DF8" w14:textId="77777777" w:rsidR="001F6851" w:rsidRPr="001F6851" w:rsidRDefault="001F6851" w:rsidP="001F6851">
      <w:pPr>
        <w:bidi/>
        <w:jc w:val="both"/>
        <w:rPr>
          <w:rFonts w:cs="David" w:hint="cs"/>
          <w:rtl/>
        </w:rPr>
      </w:pPr>
    </w:p>
    <w:p w14:paraId="748AB249" w14:textId="77777777" w:rsidR="001F6851" w:rsidRPr="001F6851" w:rsidRDefault="001F6851" w:rsidP="001F6851">
      <w:pPr>
        <w:bidi/>
        <w:jc w:val="both"/>
        <w:rPr>
          <w:rFonts w:cs="David" w:hint="cs"/>
          <w:rtl/>
        </w:rPr>
      </w:pPr>
      <w:r w:rsidRPr="001F6851">
        <w:rPr>
          <w:rFonts w:cs="David" w:hint="cs"/>
          <w:u w:val="single"/>
          <w:rtl/>
        </w:rPr>
        <w:t>ארבל אסטרחן:</w:t>
      </w:r>
    </w:p>
    <w:p w14:paraId="07E689A4" w14:textId="77777777" w:rsidR="001F6851" w:rsidRPr="001F6851" w:rsidRDefault="001F6851" w:rsidP="001F6851">
      <w:pPr>
        <w:bidi/>
        <w:jc w:val="both"/>
        <w:rPr>
          <w:rFonts w:cs="David" w:hint="cs"/>
          <w:rtl/>
        </w:rPr>
      </w:pPr>
    </w:p>
    <w:p w14:paraId="323B1A71" w14:textId="77777777" w:rsidR="001F6851" w:rsidRPr="001F6851" w:rsidRDefault="001F6851" w:rsidP="001F6851">
      <w:pPr>
        <w:bidi/>
        <w:jc w:val="both"/>
        <w:rPr>
          <w:rFonts w:cs="David" w:hint="cs"/>
          <w:rtl/>
        </w:rPr>
      </w:pPr>
      <w:r w:rsidRPr="001F6851">
        <w:rPr>
          <w:rFonts w:cs="David" w:hint="cs"/>
          <w:rtl/>
        </w:rPr>
        <w:tab/>
        <w:t xml:space="preserve"> זה גם מעט להגביל את ועדת הכנסת. </w:t>
      </w:r>
    </w:p>
    <w:p w14:paraId="20722DEE" w14:textId="77777777" w:rsidR="001F6851" w:rsidRPr="001F6851" w:rsidRDefault="001F6851" w:rsidP="001F6851">
      <w:pPr>
        <w:bidi/>
        <w:jc w:val="both"/>
        <w:rPr>
          <w:rFonts w:cs="David" w:hint="cs"/>
          <w:rtl/>
        </w:rPr>
      </w:pPr>
    </w:p>
    <w:p w14:paraId="5758C4DF"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03858ECF" w14:textId="77777777" w:rsidR="001F6851" w:rsidRPr="001F6851" w:rsidRDefault="001F6851" w:rsidP="001F6851">
      <w:pPr>
        <w:bidi/>
        <w:jc w:val="both"/>
        <w:rPr>
          <w:rFonts w:cs="David" w:hint="cs"/>
          <w:rtl/>
        </w:rPr>
      </w:pPr>
    </w:p>
    <w:p w14:paraId="35C44EFA" w14:textId="77777777" w:rsidR="001F6851" w:rsidRPr="001F6851" w:rsidRDefault="001F6851" w:rsidP="001F6851">
      <w:pPr>
        <w:bidi/>
        <w:jc w:val="both"/>
        <w:rPr>
          <w:rFonts w:cs="David" w:hint="cs"/>
          <w:rtl/>
        </w:rPr>
      </w:pPr>
      <w:r w:rsidRPr="001F6851">
        <w:rPr>
          <w:rFonts w:cs="David" w:hint="cs"/>
          <w:rtl/>
        </w:rPr>
        <w:tab/>
        <w:t xml:space="preserve"> אבל אני חושב שאחרת אין טעם, העניין כבר הופך לא רלוונטי. </w:t>
      </w:r>
    </w:p>
    <w:p w14:paraId="47169401" w14:textId="77777777" w:rsidR="001F6851" w:rsidRPr="001F6851" w:rsidRDefault="001F6851" w:rsidP="001F6851">
      <w:pPr>
        <w:bidi/>
        <w:jc w:val="both"/>
        <w:rPr>
          <w:rFonts w:cs="David" w:hint="cs"/>
          <w:rtl/>
        </w:rPr>
      </w:pPr>
    </w:p>
    <w:p w14:paraId="4838B345" w14:textId="77777777" w:rsidR="001F6851" w:rsidRPr="001F6851" w:rsidRDefault="001F6851" w:rsidP="001F6851">
      <w:pPr>
        <w:bidi/>
        <w:jc w:val="both"/>
        <w:rPr>
          <w:rFonts w:cs="David" w:hint="cs"/>
          <w:rtl/>
        </w:rPr>
      </w:pPr>
      <w:r w:rsidRPr="001F6851">
        <w:rPr>
          <w:rFonts w:cs="David" w:hint="cs"/>
          <w:u w:val="single"/>
          <w:rtl/>
        </w:rPr>
        <w:t>תמר כנפו:</w:t>
      </w:r>
    </w:p>
    <w:p w14:paraId="42422DCA" w14:textId="77777777" w:rsidR="001F6851" w:rsidRPr="001F6851" w:rsidRDefault="001F6851" w:rsidP="001F6851">
      <w:pPr>
        <w:bidi/>
        <w:jc w:val="both"/>
        <w:rPr>
          <w:rFonts w:cs="David" w:hint="cs"/>
          <w:rtl/>
        </w:rPr>
      </w:pPr>
    </w:p>
    <w:p w14:paraId="7FE38269" w14:textId="77777777" w:rsidR="001F6851" w:rsidRPr="001F6851" w:rsidRDefault="001F6851" w:rsidP="001F6851">
      <w:pPr>
        <w:bidi/>
        <w:jc w:val="both"/>
        <w:rPr>
          <w:rFonts w:cs="David" w:hint="cs"/>
          <w:rtl/>
        </w:rPr>
      </w:pPr>
      <w:r w:rsidRPr="001F6851">
        <w:rPr>
          <w:rFonts w:cs="David" w:hint="cs"/>
          <w:rtl/>
        </w:rPr>
        <w:tab/>
        <w:t xml:space="preserve"> שבוע זה בסדר </w:t>
      </w:r>
      <w:r w:rsidRPr="001F6851">
        <w:rPr>
          <w:rFonts w:cs="David"/>
          <w:rtl/>
        </w:rPr>
        <w:t>–</w:t>
      </w:r>
      <w:r w:rsidRPr="001F6851">
        <w:rPr>
          <w:rFonts w:cs="David" w:hint="cs"/>
          <w:rtl/>
        </w:rPr>
        <w:t xml:space="preserve"> שבוע, שבועיים. </w:t>
      </w:r>
    </w:p>
    <w:p w14:paraId="560EE2CA" w14:textId="77777777" w:rsidR="001F6851" w:rsidRPr="001F6851" w:rsidRDefault="001F6851" w:rsidP="001F6851">
      <w:pPr>
        <w:bidi/>
        <w:jc w:val="both"/>
        <w:rPr>
          <w:rFonts w:cs="David" w:hint="cs"/>
          <w:rtl/>
        </w:rPr>
      </w:pPr>
    </w:p>
    <w:p w14:paraId="141F47E9" w14:textId="77777777" w:rsidR="001F6851" w:rsidRPr="001F6851" w:rsidRDefault="001F6851" w:rsidP="001F6851">
      <w:pPr>
        <w:bidi/>
        <w:jc w:val="both"/>
        <w:rPr>
          <w:rFonts w:cs="David" w:hint="cs"/>
          <w:u w:val="single"/>
          <w:rtl/>
        </w:rPr>
      </w:pPr>
      <w:r w:rsidRPr="001F6851">
        <w:rPr>
          <w:rFonts w:cs="David" w:hint="cs"/>
          <w:u w:val="single"/>
          <w:rtl/>
        </w:rPr>
        <w:t>רחל אדטו:</w:t>
      </w:r>
    </w:p>
    <w:p w14:paraId="0F167809" w14:textId="77777777" w:rsidR="001F6851" w:rsidRPr="001F6851" w:rsidRDefault="001F6851" w:rsidP="001F6851">
      <w:pPr>
        <w:bidi/>
        <w:jc w:val="both"/>
        <w:rPr>
          <w:rFonts w:cs="David" w:hint="cs"/>
          <w:u w:val="single"/>
          <w:rtl/>
        </w:rPr>
      </w:pPr>
    </w:p>
    <w:p w14:paraId="6C07A232" w14:textId="77777777" w:rsidR="001F6851" w:rsidRPr="001F6851" w:rsidRDefault="001F6851" w:rsidP="001F6851">
      <w:pPr>
        <w:bidi/>
        <w:ind w:firstLine="720"/>
        <w:jc w:val="both"/>
        <w:rPr>
          <w:rFonts w:cs="David" w:hint="cs"/>
          <w:rtl/>
        </w:rPr>
      </w:pPr>
      <w:r w:rsidRPr="001F6851">
        <w:rPr>
          <w:rFonts w:cs="David" w:hint="cs"/>
          <w:rtl/>
        </w:rPr>
        <w:t xml:space="preserve">אין טעם, כי זה כבר לא סדר יום. </w:t>
      </w:r>
    </w:p>
    <w:p w14:paraId="7BE64974" w14:textId="77777777" w:rsidR="001F6851" w:rsidRPr="001F6851" w:rsidRDefault="001F6851" w:rsidP="001F6851">
      <w:pPr>
        <w:keepNext/>
        <w:bidi/>
        <w:jc w:val="both"/>
        <w:rPr>
          <w:rFonts w:cs="David" w:hint="cs"/>
          <w:rtl/>
        </w:rPr>
      </w:pPr>
    </w:p>
    <w:p w14:paraId="4C9CD98E" w14:textId="77777777" w:rsidR="001F6851" w:rsidRPr="001F6851" w:rsidRDefault="001F6851" w:rsidP="001F6851">
      <w:pPr>
        <w:bidi/>
        <w:jc w:val="both"/>
        <w:rPr>
          <w:rFonts w:cs="David" w:hint="cs"/>
          <w:rtl/>
        </w:rPr>
      </w:pPr>
      <w:r w:rsidRPr="001F6851">
        <w:rPr>
          <w:rFonts w:cs="David" w:hint="cs"/>
          <w:u w:val="single"/>
          <w:rtl/>
        </w:rPr>
        <w:t>ארבל אסטרחן:</w:t>
      </w:r>
    </w:p>
    <w:p w14:paraId="38530483" w14:textId="77777777" w:rsidR="001F6851" w:rsidRPr="001F6851" w:rsidRDefault="001F6851" w:rsidP="001F6851">
      <w:pPr>
        <w:bidi/>
        <w:jc w:val="both"/>
        <w:rPr>
          <w:rFonts w:cs="David" w:hint="cs"/>
          <w:rtl/>
        </w:rPr>
      </w:pPr>
    </w:p>
    <w:p w14:paraId="63E0ECF4" w14:textId="77777777" w:rsidR="001F6851" w:rsidRPr="001F6851" w:rsidRDefault="001F6851" w:rsidP="001F6851">
      <w:pPr>
        <w:bidi/>
        <w:jc w:val="both"/>
        <w:rPr>
          <w:rFonts w:cs="David" w:hint="cs"/>
          <w:rtl/>
        </w:rPr>
      </w:pPr>
      <w:r w:rsidRPr="001F6851">
        <w:rPr>
          <w:rFonts w:cs="David" w:hint="cs"/>
          <w:rtl/>
        </w:rPr>
        <w:tab/>
        <w:t xml:space="preserve"> בסדר. לא להשתמש גם במינוחים הכלליים האלה של פגיעה בכבוד הכנסת?</w:t>
      </w:r>
    </w:p>
    <w:p w14:paraId="46EF44E7" w14:textId="77777777" w:rsidR="001F6851" w:rsidRPr="001F6851" w:rsidRDefault="001F6851" w:rsidP="001F6851">
      <w:pPr>
        <w:bidi/>
        <w:jc w:val="both"/>
        <w:rPr>
          <w:rFonts w:cs="David" w:hint="cs"/>
          <w:rtl/>
        </w:rPr>
      </w:pPr>
    </w:p>
    <w:p w14:paraId="643319D9"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1773820F" w14:textId="77777777" w:rsidR="001F6851" w:rsidRPr="001F6851" w:rsidRDefault="001F6851" w:rsidP="001F6851">
      <w:pPr>
        <w:bidi/>
        <w:jc w:val="both"/>
        <w:rPr>
          <w:rFonts w:cs="David" w:hint="cs"/>
          <w:rtl/>
        </w:rPr>
      </w:pPr>
    </w:p>
    <w:p w14:paraId="45514653" w14:textId="77777777" w:rsidR="001F6851" w:rsidRPr="001F6851" w:rsidRDefault="001F6851" w:rsidP="001F6851">
      <w:pPr>
        <w:bidi/>
        <w:jc w:val="both"/>
        <w:rPr>
          <w:rFonts w:cs="David" w:hint="cs"/>
          <w:rtl/>
        </w:rPr>
      </w:pPr>
      <w:r w:rsidRPr="001F6851">
        <w:rPr>
          <w:rFonts w:cs="David" w:hint="cs"/>
          <w:rtl/>
        </w:rPr>
        <w:tab/>
        <w:t xml:space="preserve"> לא, מכיוון ששוב אני אומר, האם פגיעה בכבוד הכנסת כן וגזעני לא? האם גזעני כן ופגיעה במדינה יהודית ודמוקרטית </w:t>
      </w:r>
      <w:r w:rsidRPr="001F6851">
        <w:rPr>
          <w:rFonts w:cs="David"/>
          <w:rtl/>
        </w:rPr>
        <w:t>–</w:t>
      </w:r>
      <w:r w:rsidRPr="001F6851">
        <w:rPr>
          <w:rFonts w:cs="David" w:hint="cs"/>
          <w:rtl/>
        </w:rPr>
        <w:t xml:space="preserve"> לא שווה להיכנס לזה. </w:t>
      </w:r>
    </w:p>
    <w:p w14:paraId="5A03C5ED" w14:textId="77777777" w:rsidR="001F6851" w:rsidRPr="001F6851" w:rsidRDefault="001F6851" w:rsidP="001F6851">
      <w:pPr>
        <w:bidi/>
        <w:jc w:val="both"/>
        <w:rPr>
          <w:rFonts w:cs="David" w:hint="cs"/>
          <w:rtl/>
        </w:rPr>
      </w:pPr>
    </w:p>
    <w:p w14:paraId="5DCD04E4" w14:textId="77777777" w:rsidR="001F6851" w:rsidRPr="001F6851" w:rsidRDefault="001F6851" w:rsidP="001F6851">
      <w:pPr>
        <w:bidi/>
        <w:jc w:val="both"/>
        <w:rPr>
          <w:rFonts w:cs="David" w:hint="cs"/>
          <w:rtl/>
        </w:rPr>
      </w:pPr>
      <w:r w:rsidRPr="001F6851">
        <w:rPr>
          <w:rFonts w:cs="David" w:hint="cs"/>
          <w:u w:val="single"/>
          <w:rtl/>
        </w:rPr>
        <w:t>ארבל אסטרחן:</w:t>
      </w:r>
    </w:p>
    <w:p w14:paraId="1D4178F8" w14:textId="77777777" w:rsidR="001F6851" w:rsidRPr="001F6851" w:rsidRDefault="001F6851" w:rsidP="001F6851">
      <w:pPr>
        <w:bidi/>
        <w:jc w:val="both"/>
        <w:rPr>
          <w:rFonts w:cs="David" w:hint="cs"/>
          <w:rtl/>
        </w:rPr>
      </w:pPr>
    </w:p>
    <w:p w14:paraId="73CA8946" w14:textId="77777777" w:rsidR="001F6851" w:rsidRPr="001F6851" w:rsidRDefault="001F6851" w:rsidP="001F6851">
      <w:pPr>
        <w:bidi/>
        <w:jc w:val="both"/>
        <w:rPr>
          <w:rFonts w:cs="David" w:hint="cs"/>
          <w:rtl/>
        </w:rPr>
      </w:pPr>
      <w:r w:rsidRPr="001F6851">
        <w:rPr>
          <w:rFonts w:cs="David" w:hint="cs"/>
          <w:rtl/>
        </w:rPr>
        <w:tab/>
        <w:t xml:space="preserve"> זאת אומרת שיש סמכות ליושב ראש לא לאשר. ברור שהוא יפעיל את הסמכות שלו באופן מאוד צר, ויש סמכות לוועדת הכנסת לדון ולהחליט, והיא תחליט על זה תוך שבוע. </w:t>
      </w:r>
    </w:p>
    <w:p w14:paraId="3C0131B3" w14:textId="77777777" w:rsidR="001F6851" w:rsidRPr="001F6851" w:rsidRDefault="001F6851" w:rsidP="001F6851">
      <w:pPr>
        <w:bidi/>
        <w:jc w:val="both"/>
        <w:rPr>
          <w:rFonts w:cs="David" w:hint="cs"/>
          <w:rtl/>
        </w:rPr>
      </w:pPr>
    </w:p>
    <w:p w14:paraId="14DC6FD4" w14:textId="77777777" w:rsidR="001F6851" w:rsidRPr="001F6851" w:rsidRDefault="001F6851" w:rsidP="001F6851">
      <w:pPr>
        <w:bidi/>
        <w:jc w:val="both"/>
        <w:rPr>
          <w:rFonts w:cs="David" w:hint="cs"/>
          <w:rtl/>
        </w:rPr>
      </w:pPr>
      <w:r w:rsidRPr="001F6851">
        <w:rPr>
          <w:rFonts w:cs="David" w:hint="cs"/>
          <w:rtl/>
        </w:rPr>
        <w:tab/>
        <w:t xml:space="preserve">סעיף (ז) היום נמצא באותו פרק בסעיף נפרד. הכנסתי אותו באותו סעיף, למרות שיכול להיות שמגיע לו גם סעיף נפרד בפני עצמו. הוא מדבר על מקרים שהם גם די נדירים, שיושב ראש הכנסת מקבל הצעה לסדר היום, הוא רוצה לאשר אותה, אבל הוא חושב שאם מעלים אותה במדינה, זה עלול "לפגוע בביטחון המדינה, ביחסי החוץ שלה או בעניין כלכלי חיוני" של המדינה.  </w:t>
      </w:r>
    </w:p>
    <w:p w14:paraId="67BADCA6" w14:textId="77777777" w:rsidR="001F6851" w:rsidRPr="001F6851" w:rsidRDefault="001F6851" w:rsidP="001F6851">
      <w:pPr>
        <w:bidi/>
        <w:jc w:val="both"/>
        <w:rPr>
          <w:rFonts w:cs="David" w:hint="cs"/>
          <w:rtl/>
        </w:rPr>
      </w:pPr>
    </w:p>
    <w:p w14:paraId="06AFB4D5" w14:textId="77777777" w:rsidR="001F6851" w:rsidRPr="001F6851" w:rsidRDefault="001F6851" w:rsidP="001F6851">
      <w:pPr>
        <w:bidi/>
        <w:jc w:val="both"/>
        <w:rPr>
          <w:rFonts w:cs="David" w:hint="cs"/>
          <w:rtl/>
        </w:rPr>
      </w:pPr>
      <w:r w:rsidRPr="001F6851">
        <w:rPr>
          <w:rFonts w:cs="David" w:hint="cs"/>
          <w:u w:val="single"/>
          <w:rtl/>
        </w:rPr>
        <w:t>תמר כנפו:</w:t>
      </w:r>
    </w:p>
    <w:p w14:paraId="1DB911C5" w14:textId="77777777" w:rsidR="001F6851" w:rsidRPr="001F6851" w:rsidRDefault="001F6851" w:rsidP="001F6851">
      <w:pPr>
        <w:bidi/>
        <w:jc w:val="both"/>
        <w:rPr>
          <w:rFonts w:cs="David" w:hint="cs"/>
          <w:rtl/>
        </w:rPr>
      </w:pPr>
    </w:p>
    <w:p w14:paraId="5FEB637E" w14:textId="77777777" w:rsidR="001F6851" w:rsidRPr="001F6851" w:rsidRDefault="001F6851" w:rsidP="001F6851">
      <w:pPr>
        <w:bidi/>
        <w:jc w:val="both"/>
        <w:rPr>
          <w:rFonts w:cs="David" w:hint="cs"/>
          <w:rtl/>
        </w:rPr>
      </w:pPr>
      <w:r w:rsidRPr="001F6851">
        <w:rPr>
          <w:rFonts w:cs="David" w:hint="cs"/>
          <w:rtl/>
        </w:rPr>
        <w:tab/>
        <w:t xml:space="preserve">זה קרה עם חבר הכנסת </w:t>
      </w:r>
      <w:proofErr w:type="spellStart"/>
      <w:r w:rsidRPr="001F6851">
        <w:rPr>
          <w:rFonts w:cs="David" w:hint="cs"/>
          <w:rtl/>
        </w:rPr>
        <w:t>מח'ול</w:t>
      </w:r>
      <w:proofErr w:type="spellEnd"/>
      <w:r w:rsidRPr="001F6851">
        <w:rPr>
          <w:rFonts w:cs="David" w:hint="cs"/>
          <w:rtl/>
        </w:rPr>
        <w:t xml:space="preserve">, מספר פעמים הוא ניסה להעלות את הנושא. </w:t>
      </w:r>
    </w:p>
    <w:p w14:paraId="6454CA10" w14:textId="77777777" w:rsidR="001F6851" w:rsidRPr="001F6851" w:rsidRDefault="001F6851" w:rsidP="001F6851">
      <w:pPr>
        <w:bidi/>
        <w:jc w:val="both"/>
        <w:rPr>
          <w:rFonts w:cs="David" w:hint="cs"/>
          <w:rtl/>
        </w:rPr>
      </w:pPr>
    </w:p>
    <w:p w14:paraId="23D8BA3B" w14:textId="77777777" w:rsidR="001F6851" w:rsidRPr="001F6851" w:rsidRDefault="001F6851" w:rsidP="001F6851">
      <w:pPr>
        <w:bidi/>
        <w:jc w:val="both"/>
        <w:rPr>
          <w:rFonts w:cs="David" w:hint="cs"/>
          <w:rtl/>
        </w:rPr>
      </w:pPr>
      <w:r w:rsidRPr="001F6851">
        <w:rPr>
          <w:rFonts w:cs="David" w:hint="cs"/>
          <w:u w:val="single"/>
          <w:rtl/>
        </w:rPr>
        <w:t>ארבל אסטרחן:</w:t>
      </w:r>
    </w:p>
    <w:p w14:paraId="4C6D2AEC" w14:textId="77777777" w:rsidR="001F6851" w:rsidRPr="001F6851" w:rsidRDefault="001F6851" w:rsidP="001F6851">
      <w:pPr>
        <w:bidi/>
        <w:jc w:val="both"/>
        <w:rPr>
          <w:rFonts w:cs="David" w:hint="cs"/>
          <w:rtl/>
        </w:rPr>
      </w:pPr>
    </w:p>
    <w:p w14:paraId="13147023" w14:textId="77777777" w:rsidR="001F6851" w:rsidRPr="001F6851" w:rsidRDefault="001F6851" w:rsidP="001F6851">
      <w:pPr>
        <w:bidi/>
        <w:jc w:val="both"/>
        <w:rPr>
          <w:rFonts w:cs="David" w:hint="cs"/>
          <w:rtl/>
        </w:rPr>
      </w:pPr>
      <w:r w:rsidRPr="001F6851">
        <w:rPr>
          <w:rFonts w:cs="David" w:hint="cs"/>
          <w:rtl/>
        </w:rPr>
        <w:tab/>
        <w:t xml:space="preserve">נכון, ואז הסעיף כאן, כמו שקבוע גם היום בתקנון, אומר שיושב ראש הכנסת יכול, אחרי שהוא מתייעץ </w:t>
      </w:r>
      <w:r w:rsidRPr="001F6851">
        <w:rPr>
          <w:rFonts w:cs="David"/>
          <w:rtl/>
        </w:rPr>
        <w:t>–</w:t>
      </w:r>
      <w:r w:rsidRPr="001F6851">
        <w:rPr>
          <w:rFonts w:cs="David" w:hint="cs"/>
          <w:rtl/>
        </w:rPr>
        <w:t xml:space="preserve"> היום כתוב עם ועדת החוץ והביטחון, ופה מוצע עם יושב ראש ועדת החוץ והביטחון, והוא יוכל לקבוע שהדיון יתקיים לא במליאה, אלא באחת מוועדות הכנסת, והוא יודיע על הקביעה שלו "לחבר הכנסת המציע ולוועדה". היום כתוב שהוא גם צריך להודיע לנשיאות, אבל מוצע פה למחוק את זה. "ההצעה תבוא במניין ההצעות", כי היא הולכת לוועדה. </w:t>
      </w:r>
    </w:p>
    <w:p w14:paraId="121E9E5F" w14:textId="77777777" w:rsidR="001F6851" w:rsidRPr="001F6851" w:rsidRDefault="001F6851" w:rsidP="001F6851">
      <w:pPr>
        <w:bidi/>
        <w:jc w:val="both"/>
        <w:rPr>
          <w:rFonts w:cs="David" w:hint="cs"/>
          <w:rtl/>
        </w:rPr>
      </w:pPr>
    </w:p>
    <w:p w14:paraId="3BAE6A12" w14:textId="77777777" w:rsidR="001F6851" w:rsidRPr="001F6851" w:rsidRDefault="001F6851" w:rsidP="001F6851">
      <w:pPr>
        <w:bidi/>
        <w:jc w:val="both"/>
        <w:rPr>
          <w:rFonts w:cs="David" w:hint="cs"/>
          <w:rtl/>
        </w:rPr>
      </w:pPr>
      <w:r w:rsidRPr="001F6851">
        <w:rPr>
          <w:rFonts w:cs="David" w:hint="cs"/>
          <w:rtl/>
        </w:rPr>
        <w:tab/>
        <w:t xml:space="preserve">פסקה (2) אומרת שגם בוועדה שאליה זה עבר יהיה הליך דו-שלבי, זאת אומרת: אם היושב ראש קבע שזה ילך לוועדה, הוועדה תשמע "את המציע, באחת משתי ישיבותיה הקרובות לאחר שנמסרה לה הודעת היושב ראש, ותחליט האם לכלול" את זה בסדר היום, ואם היא החליטה לכלול את זה בסדר היום, "יהא דין ההצעה כדין הצעה שמסרה הכנסת", כאילו זו הצעה שהכנסת החליטה להעביר לוועדה. </w:t>
      </w:r>
    </w:p>
    <w:p w14:paraId="2D27F9ED" w14:textId="77777777" w:rsidR="001F6851" w:rsidRPr="001F6851" w:rsidRDefault="001F6851" w:rsidP="001F6851">
      <w:pPr>
        <w:bidi/>
        <w:jc w:val="both"/>
        <w:rPr>
          <w:rFonts w:cs="David" w:hint="cs"/>
          <w:rtl/>
        </w:rPr>
      </w:pPr>
    </w:p>
    <w:p w14:paraId="71ABB437"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632D87E2" w14:textId="77777777" w:rsidR="001F6851" w:rsidRPr="001F6851" w:rsidRDefault="001F6851" w:rsidP="001F6851">
      <w:pPr>
        <w:bidi/>
        <w:jc w:val="both"/>
        <w:rPr>
          <w:rFonts w:cs="David" w:hint="cs"/>
          <w:rtl/>
        </w:rPr>
      </w:pPr>
    </w:p>
    <w:p w14:paraId="64C2C423" w14:textId="77777777" w:rsidR="001F6851" w:rsidRPr="001F6851" w:rsidRDefault="001F6851" w:rsidP="001F6851">
      <w:pPr>
        <w:bidi/>
        <w:jc w:val="both"/>
        <w:rPr>
          <w:rFonts w:cs="David" w:hint="cs"/>
          <w:rtl/>
        </w:rPr>
      </w:pPr>
      <w:r w:rsidRPr="001F6851">
        <w:rPr>
          <w:rFonts w:cs="David" w:hint="cs"/>
          <w:rtl/>
        </w:rPr>
        <w:tab/>
        <w:t xml:space="preserve"> למעשה, הדיון בוועדה מחליף את הדיון במליאה, זה ההיגיון. </w:t>
      </w:r>
    </w:p>
    <w:p w14:paraId="1EEB6728" w14:textId="77777777" w:rsidR="001F6851" w:rsidRPr="001F6851" w:rsidRDefault="001F6851" w:rsidP="001F6851">
      <w:pPr>
        <w:bidi/>
        <w:jc w:val="both"/>
        <w:rPr>
          <w:rFonts w:cs="David" w:hint="cs"/>
          <w:rtl/>
        </w:rPr>
      </w:pPr>
    </w:p>
    <w:p w14:paraId="47E12759" w14:textId="77777777" w:rsidR="001F6851" w:rsidRPr="001F6851" w:rsidRDefault="001F6851" w:rsidP="001F6851">
      <w:pPr>
        <w:bidi/>
        <w:jc w:val="both"/>
        <w:rPr>
          <w:rFonts w:cs="David" w:hint="cs"/>
          <w:rtl/>
        </w:rPr>
      </w:pPr>
      <w:r w:rsidRPr="001F6851">
        <w:rPr>
          <w:rFonts w:cs="David" w:hint="cs"/>
          <w:u w:val="single"/>
          <w:rtl/>
        </w:rPr>
        <w:t>ארבל אסטרחן:</w:t>
      </w:r>
    </w:p>
    <w:p w14:paraId="23AF558E" w14:textId="77777777" w:rsidR="001F6851" w:rsidRPr="001F6851" w:rsidRDefault="001F6851" w:rsidP="001F6851">
      <w:pPr>
        <w:bidi/>
        <w:jc w:val="both"/>
        <w:rPr>
          <w:rFonts w:cs="David" w:hint="cs"/>
          <w:rtl/>
        </w:rPr>
      </w:pPr>
    </w:p>
    <w:p w14:paraId="1871E25C" w14:textId="77777777" w:rsidR="001F6851" w:rsidRPr="001F6851" w:rsidRDefault="001F6851" w:rsidP="001F6851">
      <w:pPr>
        <w:bidi/>
        <w:jc w:val="both"/>
        <w:rPr>
          <w:rFonts w:cs="David" w:hint="cs"/>
          <w:rtl/>
        </w:rPr>
      </w:pPr>
      <w:r w:rsidRPr="001F6851">
        <w:rPr>
          <w:rFonts w:cs="David" w:hint="cs"/>
          <w:rtl/>
        </w:rPr>
        <w:tab/>
        <w:t xml:space="preserve"> בדיוק. אני פה רק אזכיר, שקיבלתי גם הערות מסגן מזכירת הכנסת. הוא חשב שצריך להתייחס למקרים, שחשיפת המידע עלולה לפגוע בביטחון המדינה, ולהגיד שהישיבה תהיה תמיד סגורה. אחרי שחשבתי על זה, נראה לי שיכולים להיות מקרים שהם לא בהכרח דברים של חשיפת מידע, אלא שבעצם הדיון בכנסת תהיה פה פגיעה. זה הנוסח המוצע, ובזה סיימנו לקרוא את סעיף 1, שהוא הוראות כלליות לגבי הצעות לסדר-היום. </w:t>
      </w:r>
    </w:p>
    <w:p w14:paraId="6405989E" w14:textId="77777777" w:rsidR="001F6851" w:rsidRPr="001F6851" w:rsidRDefault="001F6851" w:rsidP="001F6851">
      <w:pPr>
        <w:bidi/>
        <w:jc w:val="both"/>
        <w:rPr>
          <w:rFonts w:cs="David" w:hint="cs"/>
          <w:rtl/>
        </w:rPr>
      </w:pPr>
    </w:p>
    <w:p w14:paraId="45BCE441" w14:textId="77777777" w:rsidR="001F6851" w:rsidRPr="001F6851" w:rsidRDefault="001F6851" w:rsidP="001F6851">
      <w:pPr>
        <w:bidi/>
        <w:jc w:val="both"/>
        <w:rPr>
          <w:rFonts w:cs="David" w:hint="cs"/>
          <w:rtl/>
        </w:rPr>
      </w:pPr>
      <w:r w:rsidRPr="001F6851">
        <w:rPr>
          <w:rFonts w:cs="David" w:hint="cs"/>
          <w:rtl/>
        </w:rPr>
        <w:tab/>
        <w:t xml:space="preserve">סעיף 2 מדבר על סדרי הדיון וההצבעה. אני אזכיר שאנחנו מדברים כרגע על הצעות רגילות, לגבי דחופות יהיה לנו מייד סעיף אחר. הוא אומר כך: מזכיר הכנסת </w:t>
      </w:r>
      <w:r w:rsidRPr="001F6851">
        <w:rPr>
          <w:rFonts w:cs="David"/>
          <w:rtl/>
        </w:rPr>
        <w:t>–</w:t>
      </w:r>
      <w:r w:rsidRPr="001F6851">
        <w:rPr>
          <w:rFonts w:cs="David" w:hint="cs"/>
          <w:rtl/>
        </w:rPr>
        <w:t xml:space="preserve"> היום זה יושב ראש הכנסת, אבל יש כל מיני סמכויות שהן טכניות, ושבפועל אנחנו יודעים שהמזכיר עושה אותן, אנחנו מעגנים פה את סמכותו בתקנון: "מזכיר הכנסת יקבע את סדר הנמקת ההצעות לסדר היום בישיבת הכנסת שנועדה לדיון בהצעות לסדר היום </w:t>
      </w:r>
      <w:r w:rsidRPr="001F6851">
        <w:rPr>
          <w:rFonts w:cs="David"/>
          <w:rtl/>
        </w:rPr>
        <w:t>–</w:t>
      </w:r>
      <w:r w:rsidRPr="001F6851">
        <w:rPr>
          <w:rFonts w:cs="David" w:hint="cs"/>
          <w:rtl/>
        </w:rPr>
        <w:t xml:space="preserve"> ביום רביעי </w:t>
      </w:r>
      <w:r w:rsidRPr="001F6851">
        <w:rPr>
          <w:rFonts w:cs="David"/>
          <w:rtl/>
        </w:rPr>
        <w:t>–</w:t>
      </w:r>
      <w:r w:rsidRPr="001F6851">
        <w:rPr>
          <w:rFonts w:cs="David" w:hint="cs"/>
          <w:rtl/>
        </w:rPr>
        <w:t xml:space="preserve"> בהתחשב בגודלן של הסיעות שעמן נמנים המציעים, החל בסיעה הגדולה; הצעות בנושא דומה יידונו בזו אחר זו לפי סדר הגשתן".</w:t>
      </w:r>
    </w:p>
    <w:p w14:paraId="7A8D58F1" w14:textId="77777777" w:rsidR="001F6851" w:rsidRPr="001F6851" w:rsidRDefault="001F6851" w:rsidP="001F6851">
      <w:pPr>
        <w:bidi/>
        <w:jc w:val="both"/>
        <w:rPr>
          <w:rFonts w:cs="David" w:hint="cs"/>
          <w:rtl/>
        </w:rPr>
      </w:pPr>
    </w:p>
    <w:p w14:paraId="1B9A12C2" w14:textId="77777777" w:rsidR="001F6851" w:rsidRPr="001F6851" w:rsidRDefault="001F6851" w:rsidP="001F6851">
      <w:pPr>
        <w:bidi/>
        <w:jc w:val="both"/>
        <w:rPr>
          <w:rFonts w:cs="David" w:hint="cs"/>
          <w:rtl/>
        </w:rPr>
      </w:pPr>
      <w:r w:rsidRPr="001F6851">
        <w:rPr>
          <w:rFonts w:cs="David" w:hint="cs"/>
          <w:u w:val="single"/>
          <w:rtl/>
        </w:rPr>
        <w:t>תמר כנפו:</w:t>
      </w:r>
    </w:p>
    <w:p w14:paraId="00CE640A" w14:textId="77777777" w:rsidR="001F6851" w:rsidRPr="001F6851" w:rsidRDefault="001F6851" w:rsidP="001F6851">
      <w:pPr>
        <w:bidi/>
        <w:jc w:val="both"/>
        <w:rPr>
          <w:rFonts w:cs="David" w:hint="cs"/>
          <w:rtl/>
        </w:rPr>
      </w:pPr>
    </w:p>
    <w:p w14:paraId="08E072A8" w14:textId="77777777" w:rsidR="001F6851" w:rsidRPr="001F6851" w:rsidRDefault="001F6851" w:rsidP="001F6851">
      <w:pPr>
        <w:bidi/>
        <w:jc w:val="both"/>
        <w:rPr>
          <w:rFonts w:cs="David" w:hint="cs"/>
          <w:rtl/>
        </w:rPr>
      </w:pPr>
      <w:r w:rsidRPr="001F6851">
        <w:rPr>
          <w:rFonts w:cs="David" w:hint="cs"/>
          <w:rtl/>
        </w:rPr>
        <w:tab/>
        <w:t xml:space="preserve"> זה לא היה ברור לנו, כי זה אף פעם לא היה. זה הלך לפי המספר. </w:t>
      </w:r>
    </w:p>
    <w:p w14:paraId="259B5227" w14:textId="77777777" w:rsidR="001F6851" w:rsidRPr="001F6851" w:rsidRDefault="001F6851" w:rsidP="001F6851">
      <w:pPr>
        <w:bidi/>
        <w:jc w:val="both"/>
        <w:rPr>
          <w:rFonts w:cs="David" w:hint="cs"/>
          <w:rtl/>
        </w:rPr>
      </w:pPr>
    </w:p>
    <w:p w14:paraId="52AB6D35"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158973F1" w14:textId="77777777" w:rsidR="001F6851" w:rsidRPr="001F6851" w:rsidRDefault="001F6851" w:rsidP="001F6851">
      <w:pPr>
        <w:bidi/>
        <w:jc w:val="both"/>
        <w:rPr>
          <w:rFonts w:cs="David" w:hint="cs"/>
          <w:rtl/>
        </w:rPr>
      </w:pPr>
    </w:p>
    <w:p w14:paraId="5531B313" w14:textId="77777777" w:rsidR="001F6851" w:rsidRPr="001F6851" w:rsidRDefault="001F6851" w:rsidP="001F6851">
      <w:pPr>
        <w:bidi/>
        <w:jc w:val="both"/>
        <w:rPr>
          <w:rFonts w:cs="David" w:hint="cs"/>
          <w:rtl/>
        </w:rPr>
      </w:pPr>
      <w:r w:rsidRPr="001F6851">
        <w:rPr>
          <w:rFonts w:cs="David" w:hint="cs"/>
          <w:rtl/>
        </w:rPr>
        <w:tab/>
        <w:t xml:space="preserve"> אז בוא נמחק את זה, אם זה לא קורה. </w:t>
      </w:r>
    </w:p>
    <w:p w14:paraId="6EAFC787" w14:textId="77777777" w:rsidR="001F6851" w:rsidRPr="001F6851" w:rsidRDefault="001F6851" w:rsidP="001F6851">
      <w:pPr>
        <w:bidi/>
        <w:jc w:val="both"/>
        <w:rPr>
          <w:rFonts w:cs="David" w:hint="cs"/>
          <w:rtl/>
        </w:rPr>
      </w:pPr>
    </w:p>
    <w:p w14:paraId="688667E6" w14:textId="77777777" w:rsidR="001F6851" w:rsidRPr="001F6851" w:rsidRDefault="001F6851" w:rsidP="001F6851">
      <w:pPr>
        <w:keepNext/>
        <w:bidi/>
        <w:jc w:val="both"/>
        <w:rPr>
          <w:rFonts w:cs="David" w:hint="cs"/>
          <w:u w:val="single"/>
          <w:rtl/>
        </w:rPr>
      </w:pPr>
      <w:r w:rsidRPr="001F6851">
        <w:rPr>
          <w:rFonts w:cs="David" w:hint="cs"/>
          <w:u w:val="single"/>
          <w:rtl/>
        </w:rPr>
        <w:t xml:space="preserve">ירדנה </w:t>
      </w:r>
      <w:proofErr w:type="spellStart"/>
      <w:r w:rsidRPr="001F6851">
        <w:rPr>
          <w:rFonts w:cs="David" w:hint="cs"/>
          <w:u w:val="single"/>
          <w:rtl/>
        </w:rPr>
        <w:t>מלר</w:t>
      </w:r>
      <w:proofErr w:type="spellEnd"/>
      <w:r w:rsidRPr="001F6851">
        <w:rPr>
          <w:rFonts w:cs="David" w:hint="cs"/>
          <w:u w:val="single"/>
          <w:rtl/>
        </w:rPr>
        <w:t>-הורוביץ:</w:t>
      </w:r>
    </w:p>
    <w:p w14:paraId="074CC517" w14:textId="77777777" w:rsidR="001F6851" w:rsidRPr="001F6851" w:rsidRDefault="001F6851" w:rsidP="001F6851">
      <w:pPr>
        <w:bidi/>
        <w:jc w:val="both"/>
        <w:rPr>
          <w:rFonts w:cs="David" w:hint="cs"/>
          <w:rtl/>
        </w:rPr>
      </w:pPr>
    </w:p>
    <w:p w14:paraId="2731B15D" w14:textId="77777777" w:rsidR="001F6851" w:rsidRPr="001F6851" w:rsidRDefault="001F6851" w:rsidP="001F6851">
      <w:pPr>
        <w:bidi/>
        <w:jc w:val="both"/>
        <w:rPr>
          <w:rFonts w:cs="David" w:hint="cs"/>
          <w:rtl/>
        </w:rPr>
      </w:pPr>
      <w:r w:rsidRPr="001F6851">
        <w:rPr>
          <w:rFonts w:cs="David" w:hint="cs"/>
          <w:rtl/>
        </w:rPr>
        <w:tab/>
        <w:t xml:space="preserve">לפי ההגשה. </w:t>
      </w:r>
    </w:p>
    <w:p w14:paraId="386E047E" w14:textId="77777777" w:rsidR="001F6851" w:rsidRPr="001F6851" w:rsidRDefault="001F6851" w:rsidP="001F6851">
      <w:pPr>
        <w:bidi/>
        <w:jc w:val="both"/>
        <w:rPr>
          <w:rFonts w:cs="David" w:hint="cs"/>
          <w:rtl/>
        </w:rPr>
      </w:pPr>
    </w:p>
    <w:p w14:paraId="6FAF2917" w14:textId="77777777" w:rsidR="001F6851" w:rsidRPr="001F6851" w:rsidRDefault="001F6851" w:rsidP="001F6851">
      <w:pPr>
        <w:bidi/>
        <w:jc w:val="both"/>
        <w:rPr>
          <w:rFonts w:cs="David" w:hint="cs"/>
          <w:rtl/>
        </w:rPr>
      </w:pPr>
      <w:r w:rsidRPr="001F6851">
        <w:rPr>
          <w:rFonts w:cs="David" w:hint="cs"/>
          <w:u w:val="single"/>
          <w:rtl/>
        </w:rPr>
        <w:t>תמר כנפו:</w:t>
      </w:r>
    </w:p>
    <w:p w14:paraId="2DC856F6" w14:textId="77777777" w:rsidR="001F6851" w:rsidRPr="001F6851" w:rsidRDefault="001F6851" w:rsidP="001F6851">
      <w:pPr>
        <w:bidi/>
        <w:jc w:val="both"/>
        <w:rPr>
          <w:rFonts w:cs="David" w:hint="cs"/>
          <w:rtl/>
        </w:rPr>
      </w:pPr>
    </w:p>
    <w:p w14:paraId="79BCDBBA" w14:textId="77777777" w:rsidR="001F6851" w:rsidRPr="001F6851" w:rsidRDefault="001F6851" w:rsidP="001F6851">
      <w:pPr>
        <w:bidi/>
        <w:jc w:val="both"/>
        <w:rPr>
          <w:rFonts w:cs="David" w:hint="cs"/>
          <w:rtl/>
        </w:rPr>
      </w:pPr>
      <w:r w:rsidRPr="001F6851">
        <w:rPr>
          <w:rFonts w:cs="David" w:hint="cs"/>
          <w:rtl/>
        </w:rPr>
        <w:tab/>
        <w:t xml:space="preserve">זה לפי מועד ההגשה. </w:t>
      </w:r>
    </w:p>
    <w:p w14:paraId="5D466FE5" w14:textId="77777777" w:rsidR="001F6851" w:rsidRPr="001F6851" w:rsidRDefault="001F6851" w:rsidP="001F6851">
      <w:pPr>
        <w:bidi/>
        <w:jc w:val="both"/>
        <w:rPr>
          <w:rFonts w:cs="David" w:hint="cs"/>
          <w:rtl/>
        </w:rPr>
      </w:pPr>
    </w:p>
    <w:p w14:paraId="723F91CF" w14:textId="77777777" w:rsidR="001F6851" w:rsidRPr="001F6851" w:rsidRDefault="001F6851" w:rsidP="001F6851">
      <w:pPr>
        <w:bidi/>
        <w:jc w:val="both"/>
        <w:rPr>
          <w:rFonts w:cs="David" w:hint="cs"/>
          <w:rtl/>
        </w:rPr>
      </w:pPr>
      <w:r w:rsidRPr="001F6851">
        <w:rPr>
          <w:rFonts w:cs="David" w:hint="cs"/>
          <w:u w:val="single"/>
          <w:rtl/>
        </w:rPr>
        <w:t>ארבל אסטרחן:</w:t>
      </w:r>
    </w:p>
    <w:p w14:paraId="0BC9A871" w14:textId="77777777" w:rsidR="001F6851" w:rsidRPr="001F6851" w:rsidRDefault="001F6851" w:rsidP="001F6851">
      <w:pPr>
        <w:bidi/>
        <w:jc w:val="both"/>
        <w:rPr>
          <w:rFonts w:cs="David" w:hint="cs"/>
          <w:rtl/>
        </w:rPr>
      </w:pPr>
    </w:p>
    <w:p w14:paraId="524F9C70" w14:textId="77777777" w:rsidR="001F6851" w:rsidRPr="001F6851" w:rsidRDefault="001F6851" w:rsidP="001F6851">
      <w:pPr>
        <w:bidi/>
        <w:jc w:val="both"/>
        <w:rPr>
          <w:rFonts w:cs="David" w:hint="cs"/>
          <w:rtl/>
        </w:rPr>
      </w:pPr>
      <w:r w:rsidRPr="001F6851">
        <w:rPr>
          <w:rFonts w:cs="David" w:hint="cs"/>
          <w:rtl/>
        </w:rPr>
        <w:tab/>
        <w:t xml:space="preserve">אז אולי אפילו לא צריך שמישהו יקבע, אלא שסדר הנמקת ההצעות יהיה לפי סדר ההגשה. </w:t>
      </w:r>
    </w:p>
    <w:p w14:paraId="53316707" w14:textId="77777777" w:rsidR="001F6851" w:rsidRPr="001F6851" w:rsidRDefault="001F6851" w:rsidP="001F6851">
      <w:pPr>
        <w:bidi/>
        <w:jc w:val="both"/>
        <w:rPr>
          <w:rFonts w:cs="David" w:hint="cs"/>
          <w:rtl/>
        </w:rPr>
      </w:pPr>
    </w:p>
    <w:p w14:paraId="294A586D" w14:textId="77777777" w:rsidR="001F6851" w:rsidRPr="001F6851" w:rsidRDefault="001F6851" w:rsidP="001F6851">
      <w:pPr>
        <w:keepNext/>
        <w:bidi/>
        <w:jc w:val="both"/>
        <w:rPr>
          <w:rFonts w:cs="David" w:hint="cs"/>
          <w:u w:val="single"/>
          <w:rtl/>
        </w:rPr>
      </w:pPr>
      <w:r w:rsidRPr="001F6851">
        <w:rPr>
          <w:rFonts w:cs="David" w:hint="cs"/>
          <w:u w:val="single"/>
          <w:rtl/>
        </w:rPr>
        <w:t xml:space="preserve">ירדנה </w:t>
      </w:r>
      <w:proofErr w:type="spellStart"/>
      <w:r w:rsidRPr="001F6851">
        <w:rPr>
          <w:rFonts w:cs="David" w:hint="cs"/>
          <w:u w:val="single"/>
          <w:rtl/>
        </w:rPr>
        <w:t>מלר</w:t>
      </w:r>
      <w:proofErr w:type="spellEnd"/>
      <w:r w:rsidRPr="001F6851">
        <w:rPr>
          <w:rFonts w:cs="David" w:hint="cs"/>
          <w:u w:val="single"/>
          <w:rtl/>
        </w:rPr>
        <w:t>-הורוביץ:</w:t>
      </w:r>
    </w:p>
    <w:p w14:paraId="242F221E" w14:textId="77777777" w:rsidR="001F6851" w:rsidRPr="001F6851" w:rsidRDefault="001F6851" w:rsidP="001F6851">
      <w:pPr>
        <w:bidi/>
        <w:jc w:val="both"/>
        <w:rPr>
          <w:rFonts w:cs="David" w:hint="cs"/>
          <w:rtl/>
        </w:rPr>
      </w:pPr>
    </w:p>
    <w:p w14:paraId="3F3CAE8B" w14:textId="77777777" w:rsidR="001F6851" w:rsidRPr="001F6851" w:rsidRDefault="001F6851" w:rsidP="001F6851">
      <w:pPr>
        <w:bidi/>
        <w:jc w:val="both"/>
        <w:rPr>
          <w:rFonts w:cs="David" w:hint="cs"/>
          <w:rtl/>
        </w:rPr>
      </w:pPr>
      <w:r w:rsidRPr="001F6851">
        <w:rPr>
          <w:rFonts w:cs="David" w:hint="cs"/>
          <w:rtl/>
        </w:rPr>
        <w:tab/>
        <w:t xml:space="preserve">אני חייבת להעיר איזושהי הערה </w:t>
      </w:r>
      <w:r w:rsidRPr="001F6851">
        <w:rPr>
          <w:rFonts w:cs="David"/>
          <w:rtl/>
        </w:rPr>
        <w:t>–</w:t>
      </w:r>
      <w:r w:rsidRPr="001F6851">
        <w:rPr>
          <w:rFonts w:cs="David" w:hint="cs"/>
          <w:rtl/>
        </w:rPr>
        <w:t xml:space="preserve"> אנחנו גם בעניין הזה מתחשבים בשרים שבאים להשיב, ולפעמים מספר ההגשה הוא מאוחר יותר, אבל אם בדיוק אנחנו מצמידים את זה לסוף ההצעות הדחופות שהוא מגיש, יש לנו איזשהו כלי לשחק, ולא לתקוע שר שמשיב להצעה דחופה בתחילת סדר היום ושיישאר כל היום, אז יש איזושהי גמישות מסוימת. </w:t>
      </w:r>
    </w:p>
    <w:p w14:paraId="1600D594" w14:textId="77777777" w:rsidR="001F6851" w:rsidRPr="001F6851" w:rsidRDefault="001F6851" w:rsidP="001F6851">
      <w:pPr>
        <w:bidi/>
        <w:jc w:val="both"/>
        <w:rPr>
          <w:rFonts w:cs="David" w:hint="cs"/>
          <w:rtl/>
        </w:rPr>
      </w:pPr>
    </w:p>
    <w:p w14:paraId="390E4264" w14:textId="77777777" w:rsidR="001F6851" w:rsidRPr="001F6851" w:rsidRDefault="001F6851" w:rsidP="001F6851">
      <w:pPr>
        <w:keepNext/>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7315D5EF" w14:textId="77777777" w:rsidR="001F6851" w:rsidRPr="001F6851" w:rsidRDefault="001F6851" w:rsidP="001F6851">
      <w:pPr>
        <w:keepNext/>
        <w:bidi/>
        <w:jc w:val="both"/>
        <w:rPr>
          <w:rFonts w:cs="David" w:hint="cs"/>
          <w:rtl/>
        </w:rPr>
      </w:pPr>
    </w:p>
    <w:p w14:paraId="27BD2956" w14:textId="77777777" w:rsidR="001F6851" w:rsidRPr="001F6851" w:rsidRDefault="001F6851" w:rsidP="001F6851">
      <w:pPr>
        <w:bidi/>
        <w:jc w:val="both"/>
        <w:rPr>
          <w:rFonts w:cs="David" w:hint="cs"/>
          <w:rtl/>
        </w:rPr>
      </w:pPr>
      <w:r w:rsidRPr="001F6851">
        <w:rPr>
          <w:rFonts w:cs="David" w:hint="cs"/>
          <w:rtl/>
        </w:rPr>
        <w:tab/>
        <w:t>אז בואו נוריד את כל הסוף. נשאיר "מזכיר הכנסת יקבע את סדר הנמקת ההצעות לסדר היום בישיבת הכנסת שנועדה לדיון בהצעות לסדר היום".</w:t>
      </w:r>
    </w:p>
    <w:p w14:paraId="1EE7974B" w14:textId="77777777" w:rsidR="001F6851" w:rsidRPr="001F6851" w:rsidRDefault="001F6851" w:rsidP="001F6851">
      <w:pPr>
        <w:bidi/>
        <w:jc w:val="both"/>
        <w:rPr>
          <w:rFonts w:cs="David" w:hint="cs"/>
          <w:rtl/>
        </w:rPr>
      </w:pPr>
    </w:p>
    <w:p w14:paraId="35A3E3ED" w14:textId="77777777" w:rsidR="001F6851" w:rsidRPr="001F6851" w:rsidRDefault="001F6851" w:rsidP="001F6851">
      <w:pPr>
        <w:bidi/>
        <w:jc w:val="both"/>
        <w:rPr>
          <w:rFonts w:cs="David" w:hint="cs"/>
          <w:rtl/>
        </w:rPr>
      </w:pPr>
      <w:r w:rsidRPr="001F6851">
        <w:rPr>
          <w:rFonts w:cs="David" w:hint="cs"/>
          <w:u w:val="single"/>
          <w:rtl/>
        </w:rPr>
        <w:t>ארבל אסטרחן:</w:t>
      </w:r>
    </w:p>
    <w:p w14:paraId="6B6BC01B" w14:textId="77777777" w:rsidR="001F6851" w:rsidRPr="001F6851" w:rsidRDefault="001F6851" w:rsidP="001F6851">
      <w:pPr>
        <w:bidi/>
        <w:jc w:val="both"/>
        <w:rPr>
          <w:rFonts w:cs="David" w:hint="cs"/>
          <w:rtl/>
        </w:rPr>
      </w:pPr>
    </w:p>
    <w:p w14:paraId="1FB5B0D0" w14:textId="77777777" w:rsidR="001F6851" w:rsidRPr="001F6851" w:rsidRDefault="001F6851" w:rsidP="001F6851">
      <w:pPr>
        <w:bidi/>
        <w:jc w:val="both"/>
        <w:rPr>
          <w:rFonts w:cs="David" w:hint="cs"/>
          <w:rtl/>
        </w:rPr>
      </w:pPr>
      <w:r w:rsidRPr="001F6851">
        <w:rPr>
          <w:rFonts w:cs="David" w:hint="cs"/>
          <w:rtl/>
        </w:rPr>
        <w:tab/>
        <w:t xml:space="preserve">לא, אולי צריך להגיד: בהתחשב בסדר ההגשה. </w:t>
      </w:r>
    </w:p>
    <w:p w14:paraId="184CEFB6" w14:textId="77777777" w:rsidR="001F6851" w:rsidRPr="001F6851" w:rsidRDefault="001F6851" w:rsidP="001F6851">
      <w:pPr>
        <w:bidi/>
        <w:jc w:val="both"/>
        <w:rPr>
          <w:rFonts w:cs="David" w:hint="cs"/>
          <w:rtl/>
        </w:rPr>
      </w:pPr>
    </w:p>
    <w:p w14:paraId="5A94CBEB" w14:textId="77777777" w:rsidR="001F6851" w:rsidRPr="001F6851" w:rsidRDefault="001F6851" w:rsidP="001F6851">
      <w:pPr>
        <w:keepNext/>
        <w:bidi/>
        <w:jc w:val="both"/>
        <w:rPr>
          <w:rFonts w:cs="David" w:hint="cs"/>
          <w:u w:val="single"/>
          <w:rtl/>
        </w:rPr>
      </w:pPr>
      <w:r w:rsidRPr="001F6851">
        <w:rPr>
          <w:rFonts w:cs="David" w:hint="cs"/>
          <w:u w:val="single"/>
          <w:rtl/>
        </w:rPr>
        <w:t xml:space="preserve">ירדנה </w:t>
      </w:r>
      <w:proofErr w:type="spellStart"/>
      <w:r w:rsidRPr="001F6851">
        <w:rPr>
          <w:rFonts w:cs="David" w:hint="cs"/>
          <w:u w:val="single"/>
          <w:rtl/>
        </w:rPr>
        <w:t>מלר</w:t>
      </w:r>
      <w:proofErr w:type="spellEnd"/>
      <w:r w:rsidRPr="001F6851">
        <w:rPr>
          <w:rFonts w:cs="David" w:hint="cs"/>
          <w:u w:val="single"/>
          <w:rtl/>
        </w:rPr>
        <w:t>-הורוביץ:</w:t>
      </w:r>
    </w:p>
    <w:p w14:paraId="195FD60F" w14:textId="77777777" w:rsidR="001F6851" w:rsidRPr="001F6851" w:rsidRDefault="001F6851" w:rsidP="001F6851">
      <w:pPr>
        <w:bidi/>
        <w:jc w:val="both"/>
        <w:rPr>
          <w:rFonts w:cs="David" w:hint="cs"/>
          <w:rtl/>
        </w:rPr>
      </w:pPr>
    </w:p>
    <w:p w14:paraId="0CA3AF34" w14:textId="77777777" w:rsidR="001F6851" w:rsidRPr="001F6851" w:rsidRDefault="001F6851" w:rsidP="001F6851">
      <w:pPr>
        <w:bidi/>
        <w:jc w:val="both"/>
        <w:rPr>
          <w:rFonts w:cs="David" w:hint="cs"/>
          <w:rtl/>
        </w:rPr>
      </w:pPr>
      <w:r w:rsidRPr="001F6851">
        <w:rPr>
          <w:rFonts w:cs="David" w:hint="cs"/>
          <w:rtl/>
        </w:rPr>
        <w:tab/>
        <w:t xml:space="preserve">צריך להתחשב, אנחנו משתדלים להתחשב בסדר ההגשה, אבל היוצאים מן הכלל הם כשאנחנו צריכים להתאים את זה למועד תשובת השרים. </w:t>
      </w:r>
    </w:p>
    <w:p w14:paraId="7E8528BE" w14:textId="77777777" w:rsidR="001F6851" w:rsidRPr="001F6851" w:rsidRDefault="001F6851" w:rsidP="001F6851">
      <w:pPr>
        <w:bidi/>
        <w:jc w:val="both"/>
        <w:rPr>
          <w:rFonts w:cs="David" w:hint="cs"/>
          <w:rtl/>
        </w:rPr>
      </w:pPr>
    </w:p>
    <w:p w14:paraId="5578EC78" w14:textId="77777777" w:rsidR="001F6851" w:rsidRPr="001F6851" w:rsidRDefault="001F6851" w:rsidP="001F6851">
      <w:pPr>
        <w:bidi/>
        <w:jc w:val="both"/>
        <w:rPr>
          <w:rFonts w:cs="David" w:hint="cs"/>
          <w:rtl/>
        </w:rPr>
      </w:pPr>
      <w:r w:rsidRPr="001F6851">
        <w:rPr>
          <w:rFonts w:cs="David" w:hint="cs"/>
          <w:u w:val="single"/>
          <w:rtl/>
        </w:rPr>
        <w:t>תמר כנפו:</w:t>
      </w:r>
    </w:p>
    <w:p w14:paraId="1B14A3B8" w14:textId="77777777" w:rsidR="001F6851" w:rsidRPr="001F6851" w:rsidRDefault="001F6851" w:rsidP="001F6851">
      <w:pPr>
        <w:bidi/>
        <w:jc w:val="both"/>
        <w:rPr>
          <w:rFonts w:cs="David" w:hint="cs"/>
          <w:rtl/>
        </w:rPr>
      </w:pPr>
    </w:p>
    <w:p w14:paraId="01D98172" w14:textId="77777777" w:rsidR="001F6851" w:rsidRPr="001F6851" w:rsidRDefault="001F6851" w:rsidP="001F6851">
      <w:pPr>
        <w:bidi/>
        <w:jc w:val="both"/>
        <w:rPr>
          <w:rFonts w:cs="David" w:hint="cs"/>
          <w:rtl/>
        </w:rPr>
      </w:pPr>
      <w:r w:rsidRPr="001F6851">
        <w:rPr>
          <w:rFonts w:cs="David" w:hint="cs"/>
          <w:rtl/>
        </w:rPr>
        <w:tab/>
        <w:t xml:space="preserve">כן, זה נכון, כי לפעמים אני יכולה להתלונן שאני הגשתי לפני כן ומתקנים לי. </w:t>
      </w:r>
    </w:p>
    <w:p w14:paraId="10479D5A" w14:textId="77777777" w:rsidR="001F6851" w:rsidRPr="001F6851" w:rsidRDefault="001F6851" w:rsidP="001F6851">
      <w:pPr>
        <w:bidi/>
        <w:jc w:val="both"/>
        <w:rPr>
          <w:rFonts w:cs="David" w:hint="cs"/>
          <w:rtl/>
        </w:rPr>
      </w:pPr>
    </w:p>
    <w:p w14:paraId="266C3C3F" w14:textId="77777777" w:rsidR="001F6851" w:rsidRPr="001F6851" w:rsidRDefault="001F6851" w:rsidP="001F6851">
      <w:pPr>
        <w:keepNext/>
        <w:bidi/>
        <w:jc w:val="both"/>
        <w:rPr>
          <w:rFonts w:cs="David" w:hint="cs"/>
          <w:u w:val="single"/>
          <w:rtl/>
        </w:rPr>
      </w:pPr>
      <w:r w:rsidRPr="001F6851">
        <w:rPr>
          <w:rFonts w:cs="David" w:hint="cs"/>
          <w:u w:val="single"/>
          <w:rtl/>
        </w:rPr>
        <w:t xml:space="preserve">ירדנה </w:t>
      </w:r>
      <w:proofErr w:type="spellStart"/>
      <w:r w:rsidRPr="001F6851">
        <w:rPr>
          <w:rFonts w:cs="David" w:hint="cs"/>
          <w:u w:val="single"/>
          <w:rtl/>
        </w:rPr>
        <w:t>מלר</w:t>
      </w:r>
      <w:proofErr w:type="spellEnd"/>
      <w:r w:rsidRPr="001F6851">
        <w:rPr>
          <w:rFonts w:cs="David" w:hint="cs"/>
          <w:u w:val="single"/>
          <w:rtl/>
        </w:rPr>
        <w:t>-הורוביץ:</w:t>
      </w:r>
    </w:p>
    <w:p w14:paraId="2150105C" w14:textId="77777777" w:rsidR="001F6851" w:rsidRPr="001F6851" w:rsidRDefault="001F6851" w:rsidP="001F6851">
      <w:pPr>
        <w:bidi/>
        <w:jc w:val="both"/>
        <w:rPr>
          <w:rFonts w:cs="David" w:hint="cs"/>
          <w:rtl/>
        </w:rPr>
      </w:pPr>
    </w:p>
    <w:p w14:paraId="17905A3D" w14:textId="77777777" w:rsidR="001F6851" w:rsidRPr="001F6851" w:rsidRDefault="001F6851" w:rsidP="001F6851">
      <w:pPr>
        <w:bidi/>
        <w:jc w:val="both"/>
        <w:rPr>
          <w:rFonts w:cs="David" w:hint="cs"/>
          <w:rtl/>
        </w:rPr>
      </w:pPr>
      <w:r w:rsidRPr="001F6851">
        <w:rPr>
          <w:rFonts w:cs="David" w:hint="cs"/>
          <w:rtl/>
        </w:rPr>
        <w:tab/>
        <w:t xml:space="preserve"> כן, זה קורה. </w:t>
      </w:r>
    </w:p>
    <w:p w14:paraId="17E28E36" w14:textId="77777777" w:rsidR="001F6851" w:rsidRPr="001F6851" w:rsidRDefault="001F6851" w:rsidP="001F6851">
      <w:pPr>
        <w:bidi/>
        <w:jc w:val="both"/>
        <w:rPr>
          <w:rFonts w:cs="David" w:hint="cs"/>
          <w:rtl/>
        </w:rPr>
      </w:pPr>
    </w:p>
    <w:p w14:paraId="69765BFF" w14:textId="77777777" w:rsidR="001F6851" w:rsidRPr="001F6851" w:rsidRDefault="001F6851" w:rsidP="001F6851">
      <w:pPr>
        <w:bidi/>
        <w:jc w:val="both"/>
        <w:rPr>
          <w:rFonts w:cs="David" w:hint="cs"/>
          <w:rtl/>
        </w:rPr>
      </w:pPr>
      <w:r w:rsidRPr="001F6851">
        <w:rPr>
          <w:rFonts w:cs="David" w:hint="cs"/>
          <w:u w:val="single"/>
          <w:rtl/>
        </w:rPr>
        <w:t>ארבל אסטרחן:</w:t>
      </w:r>
    </w:p>
    <w:p w14:paraId="7CB4302E" w14:textId="77777777" w:rsidR="001F6851" w:rsidRPr="001F6851" w:rsidRDefault="001F6851" w:rsidP="001F6851">
      <w:pPr>
        <w:bidi/>
        <w:jc w:val="both"/>
        <w:rPr>
          <w:rFonts w:cs="David" w:hint="cs"/>
          <w:rtl/>
        </w:rPr>
      </w:pPr>
    </w:p>
    <w:p w14:paraId="27A96028" w14:textId="77777777" w:rsidR="001F6851" w:rsidRPr="001F6851" w:rsidRDefault="001F6851" w:rsidP="001F6851">
      <w:pPr>
        <w:bidi/>
        <w:jc w:val="both"/>
        <w:rPr>
          <w:rFonts w:cs="David" w:hint="cs"/>
          <w:rtl/>
        </w:rPr>
      </w:pPr>
      <w:r w:rsidRPr="001F6851">
        <w:rPr>
          <w:rFonts w:cs="David" w:hint="cs"/>
          <w:rtl/>
        </w:rPr>
        <w:tab/>
        <w:t>אז אפשר גם את הסיפא. אולי אפשר לומר ש"מזכיר הכנסת יקבע את סדר הנמקת ההצעות" בהתחשב בסדר ההגשה ולהשאיר את "הצעות בנושא דומה - -</w:t>
      </w:r>
    </w:p>
    <w:p w14:paraId="27DA935C" w14:textId="77777777" w:rsidR="001F6851" w:rsidRPr="001F6851" w:rsidRDefault="001F6851" w:rsidP="001F6851">
      <w:pPr>
        <w:bidi/>
        <w:jc w:val="both"/>
        <w:rPr>
          <w:rFonts w:cs="David" w:hint="cs"/>
          <w:rtl/>
        </w:rPr>
      </w:pPr>
    </w:p>
    <w:p w14:paraId="0753E613" w14:textId="77777777" w:rsidR="001F6851" w:rsidRPr="001F6851" w:rsidRDefault="001F6851" w:rsidP="001F6851">
      <w:pPr>
        <w:bidi/>
        <w:jc w:val="both"/>
        <w:rPr>
          <w:rFonts w:cs="David" w:hint="cs"/>
          <w:rtl/>
        </w:rPr>
      </w:pPr>
      <w:r w:rsidRPr="001F6851">
        <w:rPr>
          <w:rFonts w:cs="David" w:hint="cs"/>
          <w:u w:val="single"/>
          <w:rtl/>
        </w:rPr>
        <w:t>תמר כנפו:</w:t>
      </w:r>
    </w:p>
    <w:p w14:paraId="38AE1C7A" w14:textId="77777777" w:rsidR="001F6851" w:rsidRPr="001F6851" w:rsidRDefault="001F6851" w:rsidP="001F6851">
      <w:pPr>
        <w:bidi/>
        <w:jc w:val="both"/>
        <w:rPr>
          <w:rFonts w:cs="David" w:hint="cs"/>
          <w:rtl/>
        </w:rPr>
      </w:pPr>
    </w:p>
    <w:p w14:paraId="0A87494B" w14:textId="77777777" w:rsidR="001F6851" w:rsidRPr="001F6851" w:rsidRDefault="001F6851" w:rsidP="001F6851">
      <w:pPr>
        <w:bidi/>
        <w:jc w:val="both"/>
        <w:rPr>
          <w:rFonts w:cs="David" w:hint="cs"/>
          <w:rtl/>
        </w:rPr>
      </w:pPr>
      <w:r w:rsidRPr="001F6851">
        <w:rPr>
          <w:rFonts w:cs="David" w:hint="cs"/>
          <w:rtl/>
        </w:rPr>
        <w:tab/>
        <w:t xml:space="preserve">כל זה בכלל מיותר. </w:t>
      </w:r>
    </w:p>
    <w:p w14:paraId="031374FA" w14:textId="77777777" w:rsidR="001F6851" w:rsidRPr="001F6851" w:rsidRDefault="001F6851" w:rsidP="001F6851">
      <w:pPr>
        <w:bidi/>
        <w:jc w:val="both"/>
        <w:rPr>
          <w:rFonts w:cs="David" w:hint="cs"/>
          <w:rtl/>
        </w:rPr>
      </w:pPr>
    </w:p>
    <w:p w14:paraId="1C7B4D2D"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414C6D39" w14:textId="77777777" w:rsidR="001F6851" w:rsidRPr="001F6851" w:rsidRDefault="001F6851" w:rsidP="001F6851">
      <w:pPr>
        <w:bidi/>
        <w:jc w:val="both"/>
        <w:rPr>
          <w:rFonts w:cs="David" w:hint="cs"/>
          <w:rtl/>
        </w:rPr>
      </w:pPr>
    </w:p>
    <w:p w14:paraId="2C070531" w14:textId="77777777" w:rsidR="001F6851" w:rsidRPr="001F6851" w:rsidRDefault="001F6851" w:rsidP="001F6851">
      <w:pPr>
        <w:bidi/>
        <w:jc w:val="both"/>
        <w:rPr>
          <w:rFonts w:cs="David" w:hint="cs"/>
          <w:rtl/>
        </w:rPr>
      </w:pPr>
      <w:r w:rsidRPr="001F6851">
        <w:rPr>
          <w:rFonts w:cs="David" w:hint="cs"/>
          <w:rtl/>
        </w:rPr>
        <w:tab/>
        <w:t xml:space="preserve"> למה להגביל? לא צריך, מיותר. </w:t>
      </w:r>
    </w:p>
    <w:p w14:paraId="245EE858" w14:textId="77777777" w:rsidR="001F6851" w:rsidRPr="001F6851" w:rsidRDefault="001F6851" w:rsidP="001F6851">
      <w:pPr>
        <w:bidi/>
        <w:jc w:val="both"/>
        <w:rPr>
          <w:rFonts w:cs="David" w:hint="cs"/>
          <w:rtl/>
        </w:rPr>
      </w:pPr>
    </w:p>
    <w:p w14:paraId="68042CA4" w14:textId="77777777" w:rsidR="001F6851" w:rsidRPr="001F6851" w:rsidRDefault="001F6851" w:rsidP="001F6851">
      <w:pPr>
        <w:keepNext/>
        <w:bidi/>
        <w:jc w:val="both"/>
        <w:rPr>
          <w:rFonts w:cs="David" w:hint="cs"/>
          <w:u w:val="single"/>
          <w:rtl/>
        </w:rPr>
      </w:pPr>
      <w:r w:rsidRPr="001F6851">
        <w:rPr>
          <w:rFonts w:cs="David" w:hint="cs"/>
          <w:u w:val="single"/>
          <w:rtl/>
        </w:rPr>
        <w:t xml:space="preserve">ירדנה </w:t>
      </w:r>
      <w:proofErr w:type="spellStart"/>
      <w:r w:rsidRPr="001F6851">
        <w:rPr>
          <w:rFonts w:cs="David" w:hint="cs"/>
          <w:u w:val="single"/>
          <w:rtl/>
        </w:rPr>
        <w:t>מלר</w:t>
      </w:r>
      <w:proofErr w:type="spellEnd"/>
      <w:r w:rsidRPr="001F6851">
        <w:rPr>
          <w:rFonts w:cs="David" w:hint="cs"/>
          <w:u w:val="single"/>
          <w:rtl/>
        </w:rPr>
        <w:t>-הורוביץ:</w:t>
      </w:r>
    </w:p>
    <w:p w14:paraId="03318405" w14:textId="77777777" w:rsidR="001F6851" w:rsidRPr="001F6851" w:rsidRDefault="001F6851" w:rsidP="001F6851">
      <w:pPr>
        <w:bidi/>
        <w:jc w:val="both"/>
        <w:rPr>
          <w:rFonts w:cs="David" w:hint="cs"/>
          <w:rtl/>
        </w:rPr>
      </w:pPr>
    </w:p>
    <w:p w14:paraId="1DA271A2" w14:textId="77777777" w:rsidR="001F6851" w:rsidRPr="001F6851" w:rsidRDefault="001F6851" w:rsidP="001F6851">
      <w:pPr>
        <w:bidi/>
        <w:jc w:val="both"/>
        <w:rPr>
          <w:rFonts w:cs="David" w:hint="cs"/>
          <w:rtl/>
        </w:rPr>
      </w:pPr>
      <w:r w:rsidRPr="001F6851">
        <w:rPr>
          <w:rFonts w:cs="David" w:hint="cs"/>
          <w:rtl/>
        </w:rPr>
        <w:tab/>
        <w:t xml:space="preserve">יש איזושהי גמישות. </w:t>
      </w:r>
    </w:p>
    <w:p w14:paraId="7BEE2812"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7A8431AC" w14:textId="77777777" w:rsidR="001F6851" w:rsidRPr="001F6851" w:rsidRDefault="001F6851" w:rsidP="001F6851">
      <w:pPr>
        <w:bidi/>
        <w:jc w:val="both"/>
        <w:rPr>
          <w:rFonts w:cs="David" w:hint="cs"/>
          <w:rtl/>
        </w:rPr>
      </w:pPr>
    </w:p>
    <w:p w14:paraId="3C728C7E" w14:textId="77777777" w:rsidR="001F6851" w:rsidRPr="001F6851" w:rsidRDefault="001F6851" w:rsidP="001F6851">
      <w:pPr>
        <w:bidi/>
        <w:jc w:val="both"/>
        <w:rPr>
          <w:rFonts w:cs="David" w:hint="cs"/>
          <w:rtl/>
        </w:rPr>
      </w:pPr>
      <w:r w:rsidRPr="001F6851">
        <w:rPr>
          <w:rFonts w:cs="David" w:hint="cs"/>
          <w:rtl/>
        </w:rPr>
        <w:tab/>
        <w:t xml:space="preserve"> כן, אני בעד. </w:t>
      </w:r>
    </w:p>
    <w:p w14:paraId="1184A51A" w14:textId="77777777" w:rsidR="001F6851" w:rsidRPr="001F6851" w:rsidRDefault="001F6851" w:rsidP="001F6851">
      <w:pPr>
        <w:bidi/>
        <w:jc w:val="both"/>
        <w:rPr>
          <w:rFonts w:cs="David" w:hint="cs"/>
          <w:u w:val="single"/>
          <w:rtl/>
        </w:rPr>
      </w:pPr>
    </w:p>
    <w:p w14:paraId="28BE9C6E" w14:textId="77777777" w:rsidR="001F6851" w:rsidRPr="001F6851" w:rsidRDefault="001F6851" w:rsidP="001F6851">
      <w:pPr>
        <w:bidi/>
        <w:jc w:val="both"/>
        <w:rPr>
          <w:rFonts w:cs="David" w:hint="cs"/>
          <w:rtl/>
        </w:rPr>
      </w:pPr>
      <w:r w:rsidRPr="001F6851">
        <w:rPr>
          <w:rFonts w:cs="David" w:hint="cs"/>
          <w:u w:val="single"/>
          <w:rtl/>
        </w:rPr>
        <w:t>ארבל אסטרחן:</w:t>
      </w:r>
    </w:p>
    <w:p w14:paraId="3383F477" w14:textId="77777777" w:rsidR="001F6851" w:rsidRPr="001F6851" w:rsidRDefault="001F6851" w:rsidP="001F6851">
      <w:pPr>
        <w:bidi/>
        <w:jc w:val="both"/>
        <w:rPr>
          <w:rFonts w:cs="David" w:hint="cs"/>
          <w:rtl/>
        </w:rPr>
      </w:pPr>
    </w:p>
    <w:p w14:paraId="68463E2A" w14:textId="77777777" w:rsidR="001F6851" w:rsidRPr="001F6851" w:rsidRDefault="001F6851" w:rsidP="001F6851">
      <w:pPr>
        <w:bidi/>
        <w:jc w:val="both"/>
        <w:rPr>
          <w:rFonts w:cs="David" w:hint="cs"/>
          <w:rtl/>
        </w:rPr>
      </w:pPr>
      <w:r w:rsidRPr="001F6851">
        <w:rPr>
          <w:rFonts w:cs="David" w:hint="cs"/>
          <w:rtl/>
        </w:rPr>
        <w:tab/>
        <w:t xml:space="preserve">בסדר. </w:t>
      </w:r>
    </w:p>
    <w:p w14:paraId="69CBAF4A" w14:textId="77777777" w:rsidR="001F6851" w:rsidRPr="001F6851" w:rsidRDefault="001F6851" w:rsidP="001F6851">
      <w:pPr>
        <w:bidi/>
        <w:jc w:val="both"/>
        <w:rPr>
          <w:rFonts w:cs="David" w:hint="cs"/>
          <w:rtl/>
        </w:rPr>
      </w:pPr>
    </w:p>
    <w:p w14:paraId="4610A883" w14:textId="77777777" w:rsidR="001F6851" w:rsidRPr="001F6851" w:rsidRDefault="001F6851" w:rsidP="001F6851">
      <w:pPr>
        <w:bidi/>
        <w:ind w:firstLine="720"/>
        <w:jc w:val="both"/>
        <w:rPr>
          <w:rFonts w:cs="David" w:hint="cs"/>
          <w:rtl/>
        </w:rPr>
      </w:pPr>
      <w:r w:rsidRPr="001F6851">
        <w:rPr>
          <w:rFonts w:cs="David" w:hint="cs"/>
          <w:rtl/>
        </w:rPr>
        <w:t xml:space="preserve">אחרי שנקבע הסדר במליאה, "חבר הכנסת שהציע את ההצעה לסדר היום, או חבר אחר מסיעתו שהוא הסמיכו לכך, ינמק את ההצעה, במסגרת זמן שלא תעלה על עשר דקות". אגב, היום בתקנון כתוב 15 ובכוכבית כתוב עשר, אז עשר זה מה שקיים. לגבי הסיפא, אני הבנתי ממזכירת הכנסת שאין דבר כזה, זה פשוט קיים היום: "הוגשה הצעה מאת מספר חברי הכנסת יחד". כמו שמגישים הצעת חוק יחד, כאילו התקנון מאפשר גם להגיש הצעה לסדר היום יחד, אבל אני מבינה שזה לא קורה, והשאלה אם אנחנו רוצים להתייחס לזה. </w:t>
      </w:r>
    </w:p>
    <w:p w14:paraId="081D8262" w14:textId="77777777" w:rsidR="001F6851" w:rsidRPr="001F6851" w:rsidRDefault="001F6851" w:rsidP="001F6851">
      <w:pPr>
        <w:bidi/>
        <w:jc w:val="both"/>
        <w:rPr>
          <w:rFonts w:cs="David" w:hint="cs"/>
          <w:rtl/>
        </w:rPr>
      </w:pPr>
    </w:p>
    <w:p w14:paraId="6F1FA671" w14:textId="77777777" w:rsidR="001F6851" w:rsidRPr="001F6851" w:rsidRDefault="001F6851" w:rsidP="001F6851">
      <w:pPr>
        <w:keepNext/>
        <w:bidi/>
        <w:jc w:val="both"/>
        <w:rPr>
          <w:rFonts w:cs="David" w:hint="cs"/>
          <w:u w:val="single"/>
          <w:rtl/>
        </w:rPr>
      </w:pPr>
      <w:r w:rsidRPr="001F6851">
        <w:rPr>
          <w:rFonts w:cs="David" w:hint="cs"/>
          <w:u w:val="single"/>
          <w:rtl/>
        </w:rPr>
        <w:t xml:space="preserve">ירדנה </w:t>
      </w:r>
      <w:proofErr w:type="spellStart"/>
      <w:r w:rsidRPr="001F6851">
        <w:rPr>
          <w:rFonts w:cs="David" w:hint="cs"/>
          <w:u w:val="single"/>
          <w:rtl/>
        </w:rPr>
        <w:t>מלר</w:t>
      </w:r>
      <w:proofErr w:type="spellEnd"/>
      <w:r w:rsidRPr="001F6851">
        <w:rPr>
          <w:rFonts w:cs="David" w:hint="cs"/>
          <w:u w:val="single"/>
          <w:rtl/>
        </w:rPr>
        <w:t>-הורוביץ:</w:t>
      </w:r>
    </w:p>
    <w:p w14:paraId="2C4129C6" w14:textId="77777777" w:rsidR="001F6851" w:rsidRPr="001F6851" w:rsidRDefault="001F6851" w:rsidP="001F6851">
      <w:pPr>
        <w:bidi/>
        <w:jc w:val="both"/>
        <w:rPr>
          <w:rFonts w:cs="David" w:hint="cs"/>
          <w:rtl/>
        </w:rPr>
      </w:pPr>
    </w:p>
    <w:p w14:paraId="5AEC59FC" w14:textId="77777777" w:rsidR="001F6851" w:rsidRPr="001F6851" w:rsidRDefault="001F6851" w:rsidP="001F6851">
      <w:pPr>
        <w:bidi/>
        <w:jc w:val="both"/>
        <w:rPr>
          <w:rFonts w:cs="David" w:hint="cs"/>
          <w:rtl/>
        </w:rPr>
      </w:pPr>
      <w:r w:rsidRPr="001F6851">
        <w:rPr>
          <w:rFonts w:cs="David" w:hint="cs"/>
          <w:rtl/>
        </w:rPr>
        <w:tab/>
        <w:t xml:space="preserve">זה לא קורה. אולי פעם זה היה, אבל זה כבר לא קורה, זה נדיר. אני גם בדקתי את זה עם מנהלת הלשכה, עם אלינור. זה נדיר, זה יכול להיות אולי רק ביום מיוחד, כשחבל על איזו מכסה ורוצים לתת למישהו, אבל זה לא קיים. </w:t>
      </w:r>
    </w:p>
    <w:p w14:paraId="3844F635" w14:textId="77777777" w:rsidR="001F6851" w:rsidRPr="001F6851" w:rsidRDefault="001F6851" w:rsidP="001F6851">
      <w:pPr>
        <w:bidi/>
        <w:jc w:val="both"/>
        <w:rPr>
          <w:rFonts w:cs="David" w:hint="cs"/>
          <w:rtl/>
        </w:rPr>
      </w:pPr>
    </w:p>
    <w:p w14:paraId="48A62B0A" w14:textId="77777777" w:rsidR="001F6851" w:rsidRPr="001F6851" w:rsidRDefault="001F6851" w:rsidP="001F6851">
      <w:pPr>
        <w:bidi/>
        <w:jc w:val="both"/>
        <w:rPr>
          <w:rFonts w:cs="David" w:hint="cs"/>
          <w:rtl/>
        </w:rPr>
      </w:pPr>
      <w:r w:rsidRPr="001F6851">
        <w:rPr>
          <w:rFonts w:cs="David" w:hint="cs"/>
          <w:u w:val="single"/>
          <w:rtl/>
        </w:rPr>
        <w:t>ארבל אסטרחן:</w:t>
      </w:r>
    </w:p>
    <w:p w14:paraId="29CE0C08" w14:textId="77777777" w:rsidR="001F6851" w:rsidRPr="001F6851" w:rsidRDefault="001F6851" w:rsidP="001F6851">
      <w:pPr>
        <w:bidi/>
        <w:jc w:val="both"/>
        <w:rPr>
          <w:rFonts w:cs="David" w:hint="cs"/>
          <w:rtl/>
        </w:rPr>
      </w:pPr>
    </w:p>
    <w:p w14:paraId="60B049E0" w14:textId="77777777" w:rsidR="001F6851" w:rsidRPr="001F6851" w:rsidRDefault="001F6851" w:rsidP="001F6851">
      <w:pPr>
        <w:bidi/>
        <w:jc w:val="both"/>
        <w:rPr>
          <w:rFonts w:cs="David" w:hint="cs"/>
          <w:rtl/>
        </w:rPr>
      </w:pPr>
      <w:r w:rsidRPr="001F6851">
        <w:rPr>
          <w:rFonts w:cs="David" w:hint="cs"/>
          <w:rtl/>
        </w:rPr>
        <w:tab/>
        <w:t xml:space="preserve">אז הוא ינמק או חבר מסיעתו שהוא הסמיך לכך, עשר דקות. </w:t>
      </w:r>
    </w:p>
    <w:p w14:paraId="660EEE57" w14:textId="77777777" w:rsidR="001F6851" w:rsidRPr="001F6851" w:rsidRDefault="001F6851" w:rsidP="001F6851">
      <w:pPr>
        <w:bidi/>
        <w:jc w:val="both"/>
        <w:rPr>
          <w:rFonts w:cs="David" w:hint="cs"/>
          <w:rtl/>
        </w:rPr>
      </w:pPr>
    </w:p>
    <w:p w14:paraId="65DA62E2" w14:textId="77777777" w:rsidR="001F6851" w:rsidRPr="001F6851" w:rsidRDefault="001F6851" w:rsidP="001F6851">
      <w:pPr>
        <w:bidi/>
        <w:ind w:firstLine="720"/>
        <w:jc w:val="both"/>
        <w:rPr>
          <w:rFonts w:cs="David" w:hint="cs"/>
          <w:rtl/>
        </w:rPr>
      </w:pPr>
      <w:r w:rsidRPr="001F6851">
        <w:rPr>
          <w:rFonts w:cs="David" w:hint="cs"/>
          <w:rtl/>
        </w:rPr>
        <w:t xml:space="preserve">"נעדר חבר הכנסת מאולם המליאה, בעת שנדרש לנמק את הצעתו...ולא הסמיך חבר אחר לנמקה, לא תישמר זכותו לנמק את ההצעה במועד אחר, אלא אם כן מצא יושב ראש הכנסת כי ההיעדרות מוצדקת". הוראה דומה יש לנו גם היום. </w:t>
      </w:r>
    </w:p>
    <w:p w14:paraId="06106BCB" w14:textId="77777777" w:rsidR="001F6851" w:rsidRPr="001F6851" w:rsidRDefault="001F6851" w:rsidP="001F6851">
      <w:pPr>
        <w:bidi/>
        <w:jc w:val="both"/>
        <w:rPr>
          <w:rFonts w:cs="David" w:hint="cs"/>
          <w:rtl/>
        </w:rPr>
      </w:pPr>
    </w:p>
    <w:p w14:paraId="3F040F9B" w14:textId="77777777" w:rsidR="001F6851" w:rsidRPr="001F6851" w:rsidRDefault="001F6851" w:rsidP="001F6851">
      <w:pPr>
        <w:bidi/>
        <w:jc w:val="both"/>
        <w:rPr>
          <w:rFonts w:cs="David" w:hint="cs"/>
          <w:rtl/>
        </w:rPr>
      </w:pPr>
      <w:r w:rsidRPr="001F6851">
        <w:rPr>
          <w:rFonts w:cs="David" w:hint="cs"/>
          <w:u w:val="single"/>
          <w:rtl/>
        </w:rPr>
        <w:t>תמר כנפו:</w:t>
      </w:r>
    </w:p>
    <w:p w14:paraId="19D78461" w14:textId="77777777" w:rsidR="001F6851" w:rsidRPr="001F6851" w:rsidRDefault="001F6851" w:rsidP="001F6851">
      <w:pPr>
        <w:bidi/>
        <w:jc w:val="both"/>
        <w:rPr>
          <w:rFonts w:cs="David" w:hint="cs"/>
          <w:rtl/>
        </w:rPr>
      </w:pPr>
    </w:p>
    <w:p w14:paraId="7BFE3342" w14:textId="77777777" w:rsidR="001F6851" w:rsidRPr="001F6851" w:rsidRDefault="001F6851" w:rsidP="001F6851">
      <w:pPr>
        <w:bidi/>
        <w:jc w:val="both"/>
        <w:rPr>
          <w:rFonts w:cs="David" w:hint="cs"/>
          <w:rtl/>
        </w:rPr>
      </w:pPr>
      <w:r w:rsidRPr="001F6851">
        <w:rPr>
          <w:rFonts w:cs="David" w:hint="cs"/>
          <w:rtl/>
        </w:rPr>
        <w:tab/>
        <w:t xml:space="preserve">בדרך כלל בהצעות הרגילות כן </w:t>
      </w:r>
      <w:proofErr w:type="spellStart"/>
      <w:r w:rsidRPr="001F6851">
        <w:rPr>
          <w:rFonts w:cs="David" w:hint="cs"/>
          <w:rtl/>
        </w:rPr>
        <w:t>היתה</w:t>
      </w:r>
      <w:proofErr w:type="spellEnd"/>
      <w:r w:rsidRPr="001F6851">
        <w:rPr>
          <w:rFonts w:cs="David" w:hint="cs"/>
          <w:rtl/>
        </w:rPr>
        <w:t xml:space="preserve"> גמישות, בניגוד להצעות דחופות. </w:t>
      </w:r>
    </w:p>
    <w:p w14:paraId="620169C1" w14:textId="77777777" w:rsidR="001F6851" w:rsidRPr="001F6851" w:rsidRDefault="001F6851" w:rsidP="001F6851">
      <w:pPr>
        <w:bidi/>
        <w:jc w:val="both"/>
        <w:rPr>
          <w:rFonts w:cs="David" w:hint="cs"/>
          <w:rtl/>
        </w:rPr>
      </w:pPr>
    </w:p>
    <w:p w14:paraId="6B42F7D6" w14:textId="77777777" w:rsidR="001F6851" w:rsidRPr="001F6851" w:rsidRDefault="001F6851" w:rsidP="001F6851">
      <w:pPr>
        <w:bidi/>
        <w:jc w:val="both"/>
        <w:rPr>
          <w:rFonts w:cs="David" w:hint="cs"/>
          <w:rtl/>
        </w:rPr>
      </w:pPr>
      <w:r w:rsidRPr="001F6851">
        <w:rPr>
          <w:rFonts w:cs="David" w:hint="cs"/>
          <w:u w:val="single"/>
          <w:rtl/>
        </w:rPr>
        <w:t>ארבל אסטרחן:</w:t>
      </w:r>
    </w:p>
    <w:p w14:paraId="032ACE13" w14:textId="77777777" w:rsidR="001F6851" w:rsidRPr="001F6851" w:rsidRDefault="001F6851" w:rsidP="001F6851">
      <w:pPr>
        <w:bidi/>
        <w:jc w:val="both"/>
        <w:rPr>
          <w:rFonts w:cs="David" w:hint="cs"/>
          <w:rtl/>
        </w:rPr>
      </w:pPr>
    </w:p>
    <w:p w14:paraId="1C304FCC" w14:textId="77777777" w:rsidR="001F6851" w:rsidRPr="001F6851" w:rsidRDefault="001F6851" w:rsidP="001F6851">
      <w:pPr>
        <w:bidi/>
        <w:jc w:val="both"/>
        <w:rPr>
          <w:rFonts w:cs="David" w:hint="cs"/>
          <w:rtl/>
        </w:rPr>
      </w:pPr>
      <w:r w:rsidRPr="001F6851">
        <w:rPr>
          <w:rFonts w:cs="David" w:hint="cs"/>
          <w:rtl/>
        </w:rPr>
        <w:tab/>
        <w:t xml:space="preserve"> הוא יכול להיעדר?</w:t>
      </w:r>
    </w:p>
    <w:p w14:paraId="047214FD" w14:textId="77777777" w:rsidR="001F6851" w:rsidRPr="001F6851" w:rsidRDefault="001F6851" w:rsidP="001F6851">
      <w:pPr>
        <w:bidi/>
        <w:jc w:val="both"/>
        <w:rPr>
          <w:rFonts w:cs="David" w:hint="cs"/>
          <w:rtl/>
        </w:rPr>
      </w:pPr>
    </w:p>
    <w:p w14:paraId="279BEA28" w14:textId="77777777" w:rsidR="001F6851" w:rsidRPr="001F6851" w:rsidRDefault="001F6851" w:rsidP="001F6851">
      <w:pPr>
        <w:keepNext/>
        <w:bidi/>
        <w:jc w:val="both"/>
        <w:rPr>
          <w:rFonts w:cs="David" w:hint="cs"/>
          <w:u w:val="single"/>
          <w:rtl/>
        </w:rPr>
      </w:pPr>
      <w:r w:rsidRPr="001F6851">
        <w:rPr>
          <w:rFonts w:cs="David" w:hint="cs"/>
          <w:u w:val="single"/>
          <w:rtl/>
        </w:rPr>
        <w:t xml:space="preserve">ירדנה </w:t>
      </w:r>
      <w:proofErr w:type="spellStart"/>
      <w:r w:rsidRPr="001F6851">
        <w:rPr>
          <w:rFonts w:cs="David" w:hint="cs"/>
          <w:u w:val="single"/>
          <w:rtl/>
        </w:rPr>
        <w:t>מלר</w:t>
      </w:r>
      <w:proofErr w:type="spellEnd"/>
      <w:r w:rsidRPr="001F6851">
        <w:rPr>
          <w:rFonts w:cs="David" w:hint="cs"/>
          <w:u w:val="single"/>
          <w:rtl/>
        </w:rPr>
        <w:t>-הורוביץ:</w:t>
      </w:r>
    </w:p>
    <w:p w14:paraId="2372B582" w14:textId="77777777" w:rsidR="001F6851" w:rsidRPr="001F6851" w:rsidRDefault="001F6851" w:rsidP="001F6851">
      <w:pPr>
        <w:bidi/>
        <w:jc w:val="both"/>
        <w:rPr>
          <w:rFonts w:cs="David" w:hint="cs"/>
          <w:rtl/>
        </w:rPr>
      </w:pPr>
    </w:p>
    <w:p w14:paraId="02A9FFD1" w14:textId="77777777" w:rsidR="001F6851" w:rsidRPr="001F6851" w:rsidRDefault="001F6851" w:rsidP="001F6851">
      <w:pPr>
        <w:bidi/>
        <w:jc w:val="both"/>
        <w:rPr>
          <w:rFonts w:cs="David" w:hint="cs"/>
          <w:rtl/>
        </w:rPr>
      </w:pPr>
      <w:r w:rsidRPr="001F6851">
        <w:rPr>
          <w:rFonts w:cs="David" w:hint="cs"/>
          <w:rtl/>
        </w:rPr>
        <w:tab/>
        <w:t xml:space="preserve">אבל הוא מודיע. או שהוא מודיע, או שהוא אומר: לדחות אותי לאחר כך. </w:t>
      </w:r>
    </w:p>
    <w:p w14:paraId="4EC7A242" w14:textId="77777777" w:rsidR="001F6851" w:rsidRPr="001F6851" w:rsidRDefault="001F6851" w:rsidP="001F6851">
      <w:pPr>
        <w:bidi/>
        <w:jc w:val="both"/>
        <w:rPr>
          <w:rFonts w:cs="David" w:hint="cs"/>
          <w:rtl/>
        </w:rPr>
      </w:pPr>
    </w:p>
    <w:p w14:paraId="5BA893B2" w14:textId="77777777" w:rsidR="001F6851" w:rsidRPr="001F6851" w:rsidRDefault="001F6851" w:rsidP="001F6851">
      <w:pPr>
        <w:bidi/>
        <w:jc w:val="both"/>
        <w:rPr>
          <w:rFonts w:cs="David" w:hint="cs"/>
          <w:rtl/>
        </w:rPr>
      </w:pPr>
      <w:r w:rsidRPr="001F6851">
        <w:rPr>
          <w:rFonts w:cs="David" w:hint="cs"/>
          <w:u w:val="single"/>
          <w:rtl/>
        </w:rPr>
        <w:t>תמר כנפו:</w:t>
      </w:r>
    </w:p>
    <w:p w14:paraId="6D36FCB6" w14:textId="77777777" w:rsidR="001F6851" w:rsidRPr="001F6851" w:rsidRDefault="001F6851" w:rsidP="001F6851">
      <w:pPr>
        <w:bidi/>
        <w:jc w:val="both"/>
        <w:rPr>
          <w:rFonts w:cs="David" w:hint="cs"/>
          <w:rtl/>
        </w:rPr>
      </w:pPr>
    </w:p>
    <w:p w14:paraId="7189C547" w14:textId="77777777" w:rsidR="001F6851" w:rsidRPr="001F6851" w:rsidRDefault="001F6851" w:rsidP="001F6851">
      <w:pPr>
        <w:bidi/>
        <w:jc w:val="both"/>
        <w:rPr>
          <w:rFonts w:cs="David" w:hint="cs"/>
          <w:rtl/>
        </w:rPr>
      </w:pPr>
      <w:r w:rsidRPr="001F6851">
        <w:rPr>
          <w:rFonts w:cs="David" w:hint="cs"/>
          <w:rtl/>
        </w:rPr>
        <w:tab/>
        <w:t xml:space="preserve">הוא מוחק את עצמו. הוא מוריד את ההצעות, הוא בא ואומר: אני רוצה להוריד את ההצעה השבוע. </w:t>
      </w:r>
    </w:p>
    <w:p w14:paraId="4D623C0A" w14:textId="77777777" w:rsidR="001F6851" w:rsidRPr="001F6851" w:rsidRDefault="001F6851" w:rsidP="001F6851">
      <w:pPr>
        <w:bidi/>
        <w:jc w:val="both"/>
        <w:rPr>
          <w:rFonts w:cs="David" w:hint="cs"/>
          <w:rtl/>
        </w:rPr>
      </w:pPr>
    </w:p>
    <w:p w14:paraId="4CA6203A" w14:textId="77777777" w:rsidR="001F6851" w:rsidRPr="001F6851" w:rsidRDefault="001F6851" w:rsidP="001F6851">
      <w:pPr>
        <w:keepNext/>
        <w:bidi/>
        <w:jc w:val="both"/>
        <w:rPr>
          <w:rFonts w:cs="David" w:hint="cs"/>
          <w:u w:val="single"/>
          <w:rtl/>
        </w:rPr>
      </w:pPr>
      <w:r w:rsidRPr="001F6851">
        <w:rPr>
          <w:rFonts w:cs="David" w:hint="cs"/>
          <w:u w:val="single"/>
          <w:rtl/>
        </w:rPr>
        <w:t xml:space="preserve">ירדנה </w:t>
      </w:r>
      <w:proofErr w:type="spellStart"/>
      <w:r w:rsidRPr="001F6851">
        <w:rPr>
          <w:rFonts w:cs="David" w:hint="cs"/>
          <w:u w:val="single"/>
          <w:rtl/>
        </w:rPr>
        <w:t>מלר</w:t>
      </w:r>
      <w:proofErr w:type="spellEnd"/>
      <w:r w:rsidRPr="001F6851">
        <w:rPr>
          <w:rFonts w:cs="David" w:hint="cs"/>
          <w:u w:val="single"/>
          <w:rtl/>
        </w:rPr>
        <w:t>-הורוביץ:</w:t>
      </w:r>
    </w:p>
    <w:p w14:paraId="1C2F2DAF" w14:textId="77777777" w:rsidR="001F6851" w:rsidRPr="001F6851" w:rsidRDefault="001F6851" w:rsidP="001F6851">
      <w:pPr>
        <w:bidi/>
        <w:jc w:val="both"/>
        <w:rPr>
          <w:rFonts w:cs="David" w:hint="cs"/>
          <w:rtl/>
        </w:rPr>
      </w:pPr>
    </w:p>
    <w:p w14:paraId="58F85988" w14:textId="77777777" w:rsidR="001F6851" w:rsidRPr="001F6851" w:rsidRDefault="001F6851" w:rsidP="001F6851">
      <w:pPr>
        <w:bidi/>
        <w:jc w:val="both"/>
        <w:rPr>
          <w:rFonts w:cs="David" w:hint="cs"/>
          <w:rtl/>
        </w:rPr>
      </w:pPr>
      <w:r w:rsidRPr="001F6851">
        <w:rPr>
          <w:rFonts w:cs="David" w:hint="cs"/>
          <w:rtl/>
        </w:rPr>
        <w:tab/>
        <w:t xml:space="preserve">הוא מתאם. אנחנו מתאמים את זה עם השר. </w:t>
      </w:r>
    </w:p>
    <w:p w14:paraId="4A8F90C5" w14:textId="77777777" w:rsidR="001F6851" w:rsidRPr="001F6851" w:rsidRDefault="001F6851" w:rsidP="001F6851">
      <w:pPr>
        <w:bidi/>
        <w:jc w:val="both"/>
        <w:rPr>
          <w:rFonts w:cs="David" w:hint="cs"/>
          <w:rtl/>
        </w:rPr>
      </w:pPr>
    </w:p>
    <w:p w14:paraId="00B1B1A8" w14:textId="77777777" w:rsidR="001F6851" w:rsidRPr="001F6851" w:rsidRDefault="001F6851" w:rsidP="001F6851">
      <w:pPr>
        <w:bidi/>
        <w:jc w:val="both"/>
        <w:rPr>
          <w:rFonts w:cs="David" w:hint="cs"/>
          <w:rtl/>
        </w:rPr>
      </w:pPr>
      <w:r w:rsidRPr="001F6851">
        <w:rPr>
          <w:rFonts w:cs="David" w:hint="cs"/>
          <w:u w:val="single"/>
          <w:rtl/>
        </w:rPr>
        <w:t>ארבל אסטרחן:</w:t>
      </w:r>
    </w:p>
    <w:p w14:paraId="3BF93693" w14:textId="77777777" w:rsidR="001F6851" w:rsidRPr="001F6851" w:rsidRDefault="001F6851" w:rsidP="001F6851">
      <w:pPr>
        <w:bidi/>
        <w:jc w:val="both"/>
        <w:rPr>
          <w:rFonts w:cs="David" w:hint="cs"/>
          <w:rtl/>
        </w:rPr>
      </w:pPr>
    </w:p>
    <w:p w14:paraId="62AF7640" w14:textId="77777777" w:rsidR="001F6851" w:rsidRPr="001F6851" w:rsidRDefault="001F6851" w:rsidP="001F6851">
      <w:pPr>
        <w:bidi/>
        <w:jc w:val="both"/>
        <w:rPr>
          <w:rFonts w:cs="David" w:hint="cs"/>
          <w:rtl/>
        </w:rPr>
      </w:pPr>
      <w:r w:rsidRPr="001F6851">
        <w:rPr>
          <w:rFonts w:cs="David" w:hint="cs"/>
          <w:rtl/>
        </w:rPr>
        <w:tab/>
        <w:t xml:space="preserve"> בסדר, אז הוא בעצם מושך את זה. הכוונה פה שהוא איננו, שהוא לא נעדר בעת שנדרש לנמק. אולי צריך להבהיר פה שזה יובא במכסה. </w:t>
      </w:r>
    </w:p>
    <w:p w14:paraId="00585A2F" w14:textId="77777777" w:rsidR="001F6851" w:rsidRPr="001F6851" w:rsidRDefault="001F6851" w:rsidP="001F6851">
      <w:pPr>
        <w:bidi/>
        <w:jc w:val="both"/>
        <w:rPr>
          <w:rFonts w:cs="David" w:hint="cs"/>
          <w:rtl/>
        </w:rPr>
      </w:pPr>
    </w:p>
    <w:p w14:paraId="588863E3" w14:textId="77777777" w:rsidR="001F6851" w:rsidRPr="001F6851" w:rsidRDefault="001F6851" w:rsidP="001F6851">
      <w:pPr>
        <w:bidi/>
        <w:jc w:val="both"/>
        <w:rPr>
          <w:rFonts w:cs="David" w:hint="cs"/>
          <w:rtl/>
        </w:rPr>
      </w:pPr>
      <w:r w:rsidRPr="001F6851">
        <w:rPr>
          <w:rFonts w:cs="David" w:hint="cs"/>
          <w:u w:val="single"/>
          <w:rtl/>
        </w:rPr>
        <w:t>תמר כנפו:</w:t>
      </w:r>
    </w:p>
    <w:p w14:paraId="036CD8C2" w14:textId="77777777" w:rsidR="001F6851" w:rsidRPr="001F6851" w:rsidRDefault="001F6851" w:rsidP="001F6851">
      <w:pPr>
        <w:bidi/>
        <w:jc w:val="both"/>
        <w:rPr>
          <w:rFonts w:cs="David" w:hint="cs"/>
          <w:rtl/>
        </w:rPr>
      </w:pPr>
    </w:p>
    <w:p w14:paraId="01C42B73" w14:textId="77777777" w:rsidR="001F6851" w:rsidRPr="001F6851" w:rsidRDefault="001F6851" w:rsidP="001F6851">
      <w:pPr>
        <w:bidi/>
        <w:jc w:val="both"/>
        <w:rPr>
          <w:rFonts w:cs="David" w:hint="cs"/>
          <w:rtl/>
        </w:rPr>
      </w:pPr>
      <w:r w:rsidRPr="001F6851">
        <w:rPr>
          <w:rFonts w:cs="David" w:hint="cs"/>
          <w:rtl/>
        </w:rPr>
        <w:tab/>
        <w:t xml:space="preserve">זה תמיד על המכסה. </w:t>
      </w:r>
    </w:p>
    <w:p w14:paraId="5DC38B41" w14:textId="77777777" w:rsidR="001F6851" w:rsidRPr="001F6851" w:rsidRDefault="001F6851" w:rsidP="001F6851">
      <w:pPr>
        <w:bidi/>
        <w:jc w:val="both"/>
        <w:rPr>
          <w:rFonts w:cs="David" w:hint="cs"/>
          <w:rtl/>
        </w:rPr>
      </w:pPr>
    </w:p>
    <w:p w14:paraId="31C22A76" w14:textId="77777777" w:rsidR="001F6851" w:rsidRPr="001F6851" w:rsidRDefault="001F6851" w:rsidP="001F6851">
      <w:pPr>
        <w:bidi/>
        <w:jc w:val="both"/>
        <w:rPr>
          <w:rFonts w:cs="David" w:hint="cs"/>
          <w:rtl/>
        </w:rPr>
      </w:pPr>
      <w:r w:rsidRPr="001F6851">
        <w:rPr>
          <w:rFonts w:cs="David" w:hint="cs"/>
          <w:u w:val="single"/>
          <w:rtl/>
        </w:rPr>
        <w:t>ארבל אסטרחן:</w:t>
      </w:r>
    </w:p>
    <w:p w14:paraId="00E3C64A" w14:textId="77777777" w:rsidR="001F6851" w:rsidRPr="001F6851" w:rsidRDefault="001F6851" w:rsidP="001F6851">
      <w:pPr>
        <w:bidi/>
        <w:jc w:val="both"/>
        <w:rPr>
          <w:rFonts w:cs="David" w:hint="cs"/>
          <w:rtl/>
        </w:rPr>
      </w:pPr>
    </w:p>
    <w:p w14:paraId="3D3ABB0E" w14:textId="77777777" w:rsidR="001F6851" w:rsidRPr="001F6851" w:rsidRDefault="001F6851" w:rsidP="001F6851">
      <w:pPr>
        <w:bidi/>
        <w:jc w:val="both"/>
        <w:rPr>
          <w:rFonts w:cs="David" w:hint="cs"/>
          <w:rtl/>
        </w:rPr>
      </w:pPr>
      <w:r w:rsidRPr="001F6851">
        <w:rPr>
          <w:rFonts w:cs="David" w:hint="cs"/>
          <w:rtl/>
        </w:rPr>
        <w:tab/>
        <w:t xml:space="preserve"> זאת הכוונה. אם הוא נעדר בעת שנדרש לנמק - - -</w:t>
      </w:r>
    </w:p>
    <w:p w14:paraId="1126EE71" w14:textId="77777777" w:rsidR="001F6851" w:rsidRPr="001F6851" w:rsidRDefault="001F6851" w:rsidP="001F6851">
      <w:pPr>
        <w:bidi/>
        <w:jc w:val="both"/>
        <w:rPr>
          <w:rFonts w:cs="David" w:hint="cs"/>
          <w:rtl/>
        </w:rPr>
      </w:pPr>
    </w:p>
    <w:p w14:paraId="1D9628A3"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24A1C8E9" w14:textId="77777777" w:rsidR="001F6851" w:rsidRPr="001F6851" w:rsidRDefault="001F6851" w:rsidP="001F6851">
      <w:pPr>
        <w:bidi/>
        <w:jc w:val="both"/>
        <w:rPr>
          <w:rFonts w:cs="David" w:hint="cs"/>
          <w:rtl/>
        </w:rPr>
      </w:pPr>
    </w:p>
    <w:p w14:paraId="6DA5685C" w14:textId="77777777" w:rsidR="001F6851" w:rsidRPr="001F6851" w:rsidRDefault="001F6851" w:rsidP="001F6851">
      <w:pPr>
        <w:bidi/>
        <w:jc w:val="both"/>
        <w:rPr>
          <w:rFonts w:cs="David" w:hint="cs"/>
          <w:rtl/>
        </w:rPr>
      </w:pPr>
      <w:r w:rsidRPr="001F6851">
        <w:rPr>
          <w:rFonts w:cs="David" w:hint="cs"/>
          <w:rtl/>
        </w:rPr>
        <w:tab/>
        <w:t xml:space="preserve"> כן, זה ברור לגמרי. </w:t>
      </w:r>
    </w:p>
    <w:p w14:paraId="7DA189D4" w14:textId="77777777" w:rsidR="001F6851" w:rsidRPr="001F6851" w:rsidRDefault="001F6851" w:rsidP="001F6851">
      <w:pPr>
        <w:bidi/>
        <w:jc w:val="both"/>
        <w:rPr>
          <w:rFonts w:cs="David" w:hint="cs"/>
          <w:rtl/>
        </w:rPr>
      </w:pPr>
    </w:p>
    <w:p w14:paraId="39318653" w14:textId="77777777" w:rsidR="001F6851" w:rsidRPr="001F6851" w:rsidRDefault="001F6851" w:rsidP="001F6851">
      <w:pPr>
        <w:bidi/>
        <w:jc w:val="both"/>
        <w:rPr>
          <w:rFonts w:cs="David" w:hint="cs"/>
          <w:rtl/>
        </w:rPr>
      </w:pPr>
      <w:r w:rsidRPr="001F6851">
        <w:rPr>
          <w:rFonts w:cs="David" w:hint="cs"/>
          <w:u w:val="single"/>
          <w:rtl/>
        </w:rPr>
        <w:t>ארבל אסטרחן:</w:t>
      </w:r>
    </w:p>
    <w:p w14:paraId="3BFADED1" w14:textId="77777777" w:rsidR="001F6851" w:rsidRPr="001F6851" w:rsidRDefault="001F6851" w:rsidP="001F6851">
      <w:pPr>
        <w:bidi/>
        <w:jc w:val="both"/>
        <w:rPr>
          <w:rFonts w:cs="David" w:hint="cs"/>
          <w:rtl/>
        </w:rPr>
      </w:pPr>
    </w:p>
    <w:p w14:paraId="2242C867" w14:textId="77777777" w:rsidR="001F6851" w:rsidRPr="001F6851" w:rsidRDefault="001F6851" w:rsidP="001F6851">
      <w:pPr>
        <w:bidi/>
        <w:jc w:val="both"/>
        <w:rPr>
          <w:rFonts w:cs="David" w:hint="cs"/>
          <w:rtl/>
        </w:rPr>
      </w:pPr>
      <w:r w:rsidRPr="001F6851">
        <w:rPr>
          <w:rFonts w:cs="David" w:hint="cs"/>
          <w:rtl/>
        </w:rPr>
        <w:tab/>
        <w:t xml:space="preserve">"אחרי ההנמקה...רשאית הממשלה להביע את עמדתה ביחס להצעה ולהודיע על הסכמתה או על התנגדותה לכך שהנושא המוצע ייכלל בסדר היום של הכנסת, או להציע שהנושא יידון בוועדה של הכנסת". הוועדה "רשאית להביע את עמדתה במרוכז על כמה הצעות בנושא דומה". אגב, היום יש לנו הוראות בתקנון לגבי זמן הדיבור של הממשלה, אבל אמרנו שאולי כדאי להוריד את זה, במקומות אחרים לא כללנו את זה. </w:t>
      </w:r>
    </w:p>
    <w:p w14:paraId="770ECE0A" w14:textId="77777777" w:rsidR="001F6851" w:rsidRPr="001F6851" w:rsidRDefault="001F6851" w:rsidP="001F6851">
      <w:pPr>
        <w:bidi/>
        <w:jc w:val="both"/>
        <w:rPr>
          <w:rFonts w:cs="David" w:hint="cs"/>
          <w:rtl/>
        </w:rPr>
      </w:pPr>
    </w:p>
    <w:p w14:paraId="0E033F6F" w14:textId="77777777" w:rsidR="001F6851" w:rsidRPr="001F6851" w:rsidRDefault="001F6851" w:rsidP="001F6851">
      <w:pPr>
        <w:bidi/>
        <w:jc w:val="both"/>
        <w:rPr>
          <w:rFonts w:cs="David" w:hint="cs"/>
          <w:rtl/>
        </w:rPr>
      </w:pPr>
      <w:r w:rsidRPr="001F6851">
        <w:rPr>
          <w:rFonts w:cs="David" w:hint="cs"/>
          <w:rtl/>
        </w:rPr>
        <w:tab/>
        <w:t xml:space="preserve">עכשיו יש לנו פה הוראה, שהוכנסה לתקנון בכנסת הקודמת, והיא מעט מורכבת. היא אומרת מי יכול להשיב בשם הממשלה על הצעות לסדר-היום. </w:t>
      </w:r>
    </w:p>
    <w:p w14:paraId="2DA54B15" w14:textId="77777777" w:rsidR="001F6851" w:rsidRPr="001F6851" w:rsidRDefault="001F6851" w:rsidP="001F6851">
      <w:pPr>
        <w:bidi/>
        <w:jc w:val="both"/>
        <w:rPr>
          <w:rFonts w:cs="David" w:hint="cs"/>
          <w:rtl/>
        </w:rPr>
      </w:pPr>
    </w:p>
    <w:p w14:paraId="393E4297" w14:textId="77777777" w:rsidR="001F6851" w:rsidRPr="001F6851" w:rsidRDefault="001F6851" w:rsidP="001F6851">
      <w:pPr>
        <w:keepNext/>
        <w:bidi/>
        <w:jc w:val="both"/>
        <w:rPr>
          <w:rFonts w:cs="David" w:hint="cs"/>
          <w:u w:val="single"/>
          <w:rtl/>
        </w:rPr>
      </w:pPr>
      <w:r w:rsidRPr="001F6851">
        <w:rPr>
          <w:rFonts w:cs="David" w:hint="cs"/>
          <w:u w:val="single"/>
          <w:rtl/>
        </w:rPr>
        <w:t xml:space="preserve">ירדנה </w:t>
      </w:r>
      <w:proofErr w:type="spellStart"/>
      <w:r w:rsidRPr="001F6851">
        <w:rPr>
          <w:rFonts w:cs="David" w:hint="cs"/>
          <w:u w:val="single"/>
          <w:rtl/>
        </w:rPr>
        <w:t>מלר</w:t>
      </w:r>
      <w:proofErr w:type="spellEnd"/>
      <w:r w:rsidRPr="001F6851">
        <w:rPr>
          <w:rFonts w:cs="David" w:hint="cs"/>
          <w:u w:val="single"/>
          <w:rtl/>
        </w:rPr>
        <w:t>-הורוביץ:</w:t>
      </w:r>
    </w:p>
    <w:p w14:paraId="248D6C28" w14:textId="77777777" w:rsidR="001F6851" w:rsidRPr="001F6851" w:rsidRDefault="001F6851" w:rsidP="001F6851">
      <w:pPr>
        <w:bidi/>
        <w:jc w:val="both"/>
        <w:rPr>
          <w:rFonts w:cs="David" w:hint="cs"/>
          <w:rtl/>
        </w:rPr>
      </w:pPr>
    </w:p>
    <w:p w14:paraId="607AF114" w14:textId="77777777" w:rsidR="001F6851" w:rsidRPr="001F6851" w:rsidRDefault="001F6851" w:rsidP="001F6851">
      <w:pPr>
        <w:bidi/>
        <w:jc w:val="both"/>
        <w:rPr>
          <w:rFonts w:cs="David" w:hint="cs"/>
          <w:rtl/>
        </w:rPr>
      </w:pPr>
      <w:r w:rsidRPr="001F6851">
        <w:rPr>
          <w:rFonts w:cs="David" w:hint="cs"/>
          <w:rtl/>
        </w:rPr>
        <w:tab/>
        <w:t xml:space="preserve">אני רק רוצה שנשים לב, שבתשובה רשאית הממשלה, זאת אומרת היא גם יכולה לא. כדאי שנהיה ערים לזה. </w:t>
      </w:r>
    </w:p>
    <w:p w14:paraId="677F6F18" w14:textId="77777777" w:rsidR="001F6851" w:rsidRPr="001F6851" w:rsidRDefault="001F6851" w:rsidP="001F6851">
      <w:pPr>
        <w:bidi/>
        <w:jc w:val="both"/>
        <w:rPr>
          <w:rFonts w:cs="David" w:hint="cs"/>
          <w:rtl/>
        </w:rPr>
      </w:pPr>
    </w:p>
    <w:p w14:paraId="1ED5DBF7" w14:textId="77777777" w:rsidR="001F6851" w:rsidRPr="001F6851" w:rsidRDefault="001F6851" w:rsidP="001F6851">
      <w:pPr>
        <w:bidi/>
        <w:jc w:val="both"/>
        <w:rPr>
          <w:rFonts w:cs="David" w:hint="cs"/>
          <w:rtl/>
        </w:rPr>
      </w:pPr>
      <w:r w:rsidRPr="001F6851">
        <w:rPr>
          <w:rFonts w:cs="David" w:hint="cs"/>
          <w:u w:val="single"/>
          <w:rtl/>
        </w:rPr>
        <w:t>ארבל אסטרחן:</w:t>
      </w:r>
    </w:p>
    <w:p w14:paraId="0D6449F5" w14:textId="77777777" w:rsidR="001F6851" w:rsidRPr="001F6851" w:rsidRDefault="001F6851" w:rsidP="001F6851">
      <w:pPr>
        <w:bidi/>
        <w:jc w:val="both"/>
        <w:rPr>
          <w:rFonts w:cs="David" w:hint="cs"/>
          <w:rtl/>
        </w:rPr>
      </w:pPr>
    </w:p>
    <w:p w14:paraId="5B75EA75" w14:textId="77777777" w:rsidR="001F6851" w:rsidRPr="001F6851" w:rsidRDefault="001F6851" w:rsidP="001F6851">
      <w:pPr>
        <w:bidi/>
        <w:jc w:val="both"/>
        <w:rPr>
          <w:rFonts w:cs="David" w:hint="cs"/>
          <w:rtl/>
        </w:rPr>
      </w:pPr>
      <w:r w:rsidRPr="001F6851">
        <w:rPr>
          <w:rFonts w:cs="David" w:hint="cs"/>
          <w:rtl/>
        </w:rPr>
        <w:tab/>
        <w:t xml:space="preserve">נכון, כי הצעה לסדר היום גם יכולה להיות על משהו שלא קשור בכלל לממשלה.  וזה בסדר. רעידת אדמה דווקא לא בארץ, יש דברים שבכלל לא קשורים לארץ, וחברי הכנסת רוצים שהכנסת תדון בהם, וזה בסדר. </w:t>
      </w:r>
    </w:p>
    <w:p w14:paraId="55B07C05" w14:textId="77777777" w:rsidR="001F6851" w:rsidRPr="001F6851" w:rsidRDefault="001F6851" w:rsidP="001F6851">
      <w:pPr>
        <w:bidi/>
        <w:jc w:val="both"/>
        <w:rPr>
          <w:rFonts w:cs="David" w:hint="cs"/>
          <w:rtl/>
        </w:rPr>
      </w:pPr>
    </w:p>
    <w:p w14:paraId="6E92ACC5" w14:textId="77777777" w:rsidR="001F6851" w:rsidRPr="001F6851" w:rsidRDefault="001F6851" w:rsidP="001F6851">
      <w:pPr>
        <w:bidi/>
        <w:jc w:val="both"/>
        <w:rPr>
          <w:rFonts w:cs="David" w:hint="cs"/>
          <w:rtl/>
        </w:rPr>
      </w:pPr>
      <w:r w:rsidRPr="001F6851">
        <w:rPr>
          <w:rFonts w:cs="David" w:hint="cs"/>
          <w:rtl/>
        </w:rPr>
        <w:tab/>
        <w:t xml:space="preserve">מי יכול להשיב בשם הממשלה? יש לנו כאן הוראה ייחודית, שאומרת שהממשלה תיוצג "על ידי אחד מאלה, בסדר זה: ראש הממשלה, השר שהנושא המוצע נמצא בסמכותו" - אגב, היום כתוב בתקנון, "באופן ישיר או עקיף", צריך לחשוב אם צריך את זה - "או סגנו, ואם הנושא נמצא בסמכות ראש הממשלה </w:t>
      </w:r>
      <w:r w:rsidRPr="001F6851">
        <w:rPr>
          <w:rFonts w:cs="David"/>
          <w:rtl/>
        </w:rPr>
        <w:t>–</w:t>
      </w:r>
      <w:r w:rsidRPr="001F6851">
        <w:rPr>
          <w:rFonts w:cs="David" w:hint="cs"/>
          <w:rtl/>
        </w:rPr>
        <w:t xml:space="preserve"> גם השר המקשר", זאת אומרת: לא כל שר, ובוודאי לא כל סגן שר, יכול להשיב להצעות רגילות לסדר היום.</w:t>
      </w:r>
    </w:p>
    <w:p w14:paraId="0BFB036C" w14:textId="77777777" w:rsidR="001F6851" w:rsidRPr="001F6851" w:rsidRDefault="001F6851" w:rsidP="001F6851">
      <w:pPr>
        <w:bidi/>
        <w:jc w:val="both"/>
        <w:rPr>
          <w:rFonts w:cs="David" w:hint="cs"/>
          <w:rtl/>
        </w:rPr>
      </w:pPr>
    </w:p>
    <w:p w14:paraId="37BEF178" w14:textId="77777777" w:rsidR="001F6851" w:rsidRPr="001F6851" w:rsidRDefault="001F6851" w:rsidP="001F6851">
      <w:pPr>
        <w:bidi/>
        <w:jc w:val="both"/>
        <w:rPr>
          <w:rFonts w:cs="David" w:hint="cs"/>
          <w:u w:val="single"/>
          <w:rtl/>
        </w:rPr>
      </w:pPr>
      <w:r w:rsidRPr="001F6851">
        <w:rPr>
          <w:rFonts w:cs="David" w:hint="cs"/>
          <w:u w:val="single"/>
          <w:rtl/>
        </w:rPr>
        <w:t>רחל אדטו:</w:t>
      </w:r>
    </w:p>
    <w:p w14:paraId="33425B04" w14:textId="77777777" w:rsidR="001F6851" w:rsidRPr="001F6851" w:rsidRDefault="001F6851" w:rsidP="001F6851">
      <w:pPr>
        <w:bidi/>
        <w:jc w:val="both"/>
        <w:rPr>
          <w:rFonts w:cs="David" w:hint="cs"/>
          <w:u w:val="single"/>
          <w:rtl/>
        </w:rPr>
      </w:pPr>
    </w:p>
    <w:p w14:paraId="13AA7ACD" w14:textId="77777777" w:rsidR="001F6851" w:rsidRPr="001F6851" w:rsidRDefault="001F6851" w:rsidP="001F6851">
      <w:pPr>
        <w:keepNext/>
        <w:bidi/>
        <w:jc w:val="both"/>
        <w:rPr>
          <w:rFonts w:cs="David" w:hint="cs"/>
          <w:rtl/>
        </w:rPr>
      </w:pPr>
      <w:r w:rsidRPr="001F6851">
        <w:rPr>
          <w:rFonts w:cs="David" w:hint="cs"/>
          <w:rtl/>
        </w:rPr>
        <w:tab/>
        <w:t xml:space="preserve">זה חידוש? </w:t>
      </w:r>
    </w:p>
    <w:p w14:paraId="0E35D5DB" w14:textId="77777777" w:rsidR="001F6851" w:rsidRPr="001F6851" w:rsidRDefault="001F6851" w:rsidP="001F6851">
      <w:pPr>
        <w:keepNext/>
        <w:bidi/>
        <w:jc w:val="both"/>
        <w:rPr>
          <w:rFonts w:cs="David" w:hint="cs"/>
          <w:rtl/>
        </w:rPr>
      </w:pPr>
    </w:p>
    <w:p w14:paraId="4259DBB2" w14:textId="77777777" w:rsidR="001F6851" w:rsidRPr="001F6851" w:rsidRDefault="001F6851" w:rsidP="001F6851">
      <w:pPr>
        <w:bidi/>
        <w:jc w:val="both"/>
        <w:rPr>
          <w:rFonts w:cs="David" w:hint="cs"/>
          <w:rtl/>
        </w:rPr>
      </w:pPr>
      <w:r w:rsidRPr="001F6851">
        <w:rPr>
          <w:rFonts w:cs="David" w:hint="cs"/>
          <w:u w:val="single"/>
          <w:rtl/>
        </w:rPr>
        <w:t>ארבל אסטרחן:</w:t>
      </w:r>
    </w:p>
    <w:p w14:paraId="0C4E0ACB" w14:textId="77777777" w:rsidR="001F6851" w:rsidRPr="001F6851" w:rsidRDefault="001F6851" w:rsidP="001F6851">
      <w:pPr>
        <w:bidi/>
        <w:jc w:val="both"/>
        <w:rPr>
          <w:rFonts w:cs="David" w:hint="cs"/>
          <w:rtl/>
        </w:rPr>
      </w:pPr>
    </w:p>
    <w:p w14:paraId="2900BA08" w14:textId="77777777" w:rsidR="001F6851" w:rsidRPr="001F6851" w:rsidRDefault="001F6851" w:rsidP="001F6851">
      <w:pPr>
        <w:keepNext/>
        <w:bidi/>
        <w:jc w:val="both"/>
        <w:rPr>
          <w:rFonts w:cs="David" w:hint="cs"/>
          <w:rtl/>
        </w:rPr>
      </w:pPr>
      <w:r w:rsidRPr="001F6851">
        <w:rPr>
          <w:rFonts w:cs="David" w:hint="cs"/>
          <w:rtl/>
        </w:rPr>
        <w:tab/>
        <w:t xml:space="preserve"> זה קיים מהכנסת הקודמת כבר. </w:t>
      </w:r>
    </w:p>
    <w:p w14:paraId="1BED85CC" w14:textId="77777777" w:rsidR="001F6851" w:rsidRPr="001F6851" w:rsidRDefault="001F6851" w:rsidP="001F6851">
      <w:pPr>
        <w:keepNext/>
        <w:bidi/>
        <w:jc w:val="both"/>
        <w:rPr>
          <w:rFonts w:cs="David" w:hint="cs"/>
          <w:rtl/>
        </w:rPr>
      </w:pPr>
    </w:p>
    <w:p w14:paraId="0232A221" w14:textId="77777777" w:rsidR="001F6851" w:rsidRPr="001F6851" w:rsidRDefault="001F6851" w:rsidP="001F6851">
      <w:pPr>
        <w:bidi/>
        <w:jc w:val="both"/>
        <w:rPr>
          <w:rFonts w:cs="David" w:hint="cs"/>
          <w:rtl/>
        </w:rPr>
      </w:pPr>
      <w:r w:rsidRPr="001F6851">
        <w:rPr>
          <w:rFonts w:cs="David" w:hint="cs"/>
          <w:u w:val="single"/>
          <w:rtl/>
        </w:rPr>
        <w:t>רחל אדטו:</w:t>
      </w:r>
    </w:p>
    <w:p w14:paraId="6B82763F" w14:textId="77777777" w:rsidR="001F6851" w:rsidRPr="001F6851" w:rsidRDefault="001F6851" w:rsidP="001F6851">
      <w:pPr>
        <w:bidi/>
        <w:jc w:val="both"/>
        <w:rPr>
          <w:rFonts w:cs="David" w:hint="cs"/>
          <w:rtl/>
        </w:rPr>
      </w:pPr>
    </w:p>
    <w:p w14:paraId="06FF39D1" w14:textId="77777777" w:rsidR="001F6851" w:rsidRPr="001F6851" w:rsidRDefault="001F6851" w:rsidP="001F6851">
      <w:pPr>
        <w:bidi/>
        <w:jc w:val="both"/>
        <w:rPr>
          <w:rFonts w:cs="David" w:hint="cs"/>
          <w:rtl/>
        </w:rPr>
      </w:pPr>
      <w:r w:rsidRPr="001F6851">
        <w:rPr>
          <w:rFonts w:cs="David" w:hint="cs"/>
          <w:rtl/>
        </w:rPr>
        <w:tab/>
        <w:t xml:space="preserve">אבל זה לא קיים בפועל. </w:t>
      </w:r>
    </w:p>
    <w:p w14:paraId="0859B2C3" w14:textId="77777777" w:rsidR="001F6851" w:rsidRPr="001F6851" w:rsidRDefault="001F6851" w:rsidP="001F6851">
      <w:pPr>
        <w:bidi/>
        <w:jc w:val="both"/>
        <w:rPr>
          <w:rFonts w:cs="David" w:hint="cs"/>
          <w:rtl/>
        </w:rPr>
      </w:pPr>
    </w:p>
    <w:p w14:paraId="742BA047" w14:textId="77777777" w:rsidR="001F6851" w:rsidRPr="001F6851" w:rsidRDefault="001F6851" w:rsidP="001F6851">
      <w:pPr>
        <w:keepNext/>
        <w:bidi/>
        <w:jc w:val="both"/>
        <w:rPr>
          <w:rFonts w:cs="David" w:hint="cs"/>
          <w:rtl/>
        </w:rPr>
      </w:pPr>
      <w:r w:rsidRPr="001F6851">
        <w:rPr>
          <w:rFonts w:cs="David" w:hint="cs"/>
          <w:u w:val="single"/>
          <w:rtl/>
        </w:rPr>
        <w:t>דן מרזוק:</w:t>
      </w:r>
    </w:p>
    <w:p w14:paraId="48B0C1E6" w14:textId="77777777" w:rsidR="001F6851" w:rsidRPr="001F6851" w:rsidRDefault="001F6851" w:rsidP="001F6851">
      <w:pPr>
        <w:keepNext/>
        <w:bidi/>
        <w:jc w:val="both"/>
        <w:rPr>
          <w:rFonts w:cs="David" w:hint="cs"/>
          <w:rtl/>
        </w:rPr>
      </w:pPr>
    </w:p>
    <w:p w14:paraId="400B6301" w14:textId="77777777" w:rsidR="001F6851" w:rsidRPr="001F6851" w:rsidRDefault="001F6851" w:rsidP="001F6851">
      <w:pPr>
        <w:keepNext/>
        <w:bidi/>
        <w:jc w:val="both"/>
        <w:rPr>
          <w:rFonts w:cs="David" w:hint="cs"/>
          <w:rtl/>
        </w:rPr>
      </w:pPr>
      <w:r w:rsidRPr="001F6851">
        <w:rPr>
          <w:rFonts w:cs="David" w:hint="cs"/>
          <w:rtl/>
        </w:rPr>
        <w:tab/>
        <w:t xml:space="preserve">יש חריג. </w:t>
      </w:r>
    </w:p>
    <w:p w14:paraId="0FE1FE06" w14:textId="77777777" w:rsidR="001F6851" w:rsidRPr="001F6851" w:rsidRDefault="001F6851" w:rsidP="001F6851">
      <w:pPr>
        <w:keepNext/>
        <w:bidi/>
        <w:jc w:val="both"/>
        <w:rPr>
          <w:rFonts w:cs="David" w:hint="cs"/>
          <w:rtl/>
        </w:rPr>
      </w:pPr>
    </w:p>
    <w:p w14:paraId="6BDAEBCB" w14:textId="77777777" w:rsidR="001F6851" w:rsidRPr="001F6851" w:rsidRDefault="001F6851" w:rsidP="001F6851">
      <w:pPr>
        <w:bidi/>
        <w:jc w:val="both"/>
        <w:rPr>
          <w:rFonts w:cs="David" w:hint="cs"/>
          <w:rtl/>
        </w:rPr>
      </w:pPr>
      <w:r w:rsidRPr="001F6851">
        <w:rPr>
          <w:rFonts w:cs="David" w:hint="cs"/>
          <w:u w:val="single"/>
          <w:rtl/>
        </w:rPr>
        <w:t>ארבל אסטרחן:</w:t>
      </w:r>
    </w:p>
    <w:p w14:paraId="4894ACC1" w14:textId="77777777" w:rsidR="001F6851" w:rsidRPr="001F6851" w:rsidRDefault="001F6851" w:rsidP="001F6851">
      <w:pPr>
        <w:bidi/>
        <w:jc w:val="both"/>
        <w:rPr>
          <w:rFonts w:cs="David" w:hint="cs"/>
          <w:rtl/>
        </w:rPr>
      </w:pPr>
    </w:p>
    <w:p w14:paraId="0AB43212" w14:textId="77777777" w:rsidR="001F6851" w:rsidRPr="001F6851" w:rsidRDefault="001F6851" w:rsidP="001F6851">
      <w:pPr>
        <w:keepNext/>
        <w:bidi/>
        <w:jc w:val="both"/>
        <w:rPr>
          <w:rFonts w:cs="David" w:hint="cs"/>
          <w:rtl/>
        </w:rPr>
      </w:pPr>
      <w:r w:rsidRPr="001F6851">
        <w:rPr>
          <w:rFonts w:cs="David" w:hint="cs"/>
          <w:rtl/>
        </w:rPr>
        <w:tab/>
        <w:t xml:space="preserve">נכון, עכשיו בוא נראה מה החריג. </w:t>
      </w:r>
    </w:p>
    <w:p w14:paraId="3DF19ABB" w14:textId="77777777" w:rsidR="001F6851" w:rsidRPr="001F6851" w:rsidRDefault="001F6851" w:rsidP="001F6851">
      <w:pPr>
        <w:keepNext/>
        <w:bidi/>
        <w:jc w:val="both"/>
        <w:rPr>
          <w:rFonts w:cs="David" w:hint="cs"/>
          <w:rtl/>
        </w:rPr>
      </w:pPr>
    </w:p>
    <w:p w14:paraId="78C9C8A1" w14:textId="77777777" w:rsidR="001F6851" w:rsidRPr="001F6851" w:rsidRDefault="001F6851" w:rsidP="001F6851">
      <w:pPr>
        <w:keepNext/>
        <w:bidi/>
        <w:jc w:val="both"/>
        <w:rPr>
          <w:rFonts w:cs="David" w:hint="cs"/>
          <w:u w:val="single"/>
          <w:rtl/>
        </w:rPr>
      </w:pPr>
      <w:r w:rsidRPr="001F6851">
        <w:rPr>
          <w:rFonts w:cs="David" w:hint="cs"/>
          <w:u w:val="single"/>
          <w:rtl/>
        </w:rPr>
        <w:t xml:space="preserve">ירדנה </w:t>
      </w:r>
      <w:proofErr w:type="spellStart"/>
      <w:r w:rsidRPr="001F6851">
        <w:rPr>
          <w:rFonts w:cs="David" w:hint="cs"/>
          <w:u w:val="single"/>
          <w:rtl/>
        </w:rPr>
        <w:t>מלר</w:t>
      </w:r>
      <w:proofErr w:type="spellEnd"/>
      <w:r w:rsidRPr="001F6851">
        <w:rPr>
          <w:rFonts w:cs="David" w:hint="cs"/>
          <w:u w:val="single"/>
          <w:rtl/>
        </w:rPr>
        <w:t>-הורוביץ:</w:t>
      </w:r>
    </w:p>
    <w:p w14:paraId="7022BA60" w14:textId="77777777" w:rsidR="001F6851" w:rsidRPr="001F6851" w:rsidRDefault="001F6851" w:rsidP="001F6851">
      <w:pPr>
        <w:bidi/>
        <w:jc w:val="both"/>
        <w:rPr>
          <w:rFonts w:cs="David" w:hint="cs"/>
          <w:rtl/>
        </w:rPr>
      </w:pPr>
    </w:p>
    <w:p w14:paraId="7F54F8AC" w14:textId="77777777" w:rsidR="001F6851" w:rsidRPr="001F6851" w:rsidRDefault="001F6851" w:rsidP="001F6851">
      <w:pPr>
        <w:keepNext/>
        <w:bidi/>
        <w:jc w:val="both"/>
        <w:rPr>
          <w:rFonts w:cs="David" w:hint="cs"/>
          <w:rtl/>
        </w:rPr>
      </w:pPr>
      <w:r w:rsidRPr="001F6851">
        <w:rPr>
          <w:rFonts w:cs="David" w:hint="cs"/>
          <w:rtl/>
        </w:rPr>
        <w:tab/>
        <w:t xml:space="preserve"> סגן שר האוצר ישיב להצעה לסדר היום, </w:t>
      </w:r>
      <w:proofErr w:type="spellStart"/>
      <w:r w:rsidRPr="001F6851">
        <w:rPr>
          <w:rFonts w:cs="David" w:hint="cs"/>
          <w:rtl/>
        </w:rPr>
        <w:t>שהיתה</w:t>
      </w:r>
      <w:proofErr w:type="spellEnd"/>
      <w:r w:rsidRPr="001F6851">
        <w:rPr>
          <w:rFonts w:cs="David" w:hint="cs"/>
          <w:rtl/>
        </w:rPr>
        <w:t xml:space="preserve"> שייכת לעוזי לנדאו על תאגידי המים, והיושב ראש לא אישר. אחר כך סידרנו שעוזי השיב לשר אחר והקדמנו את זה, אבל הוא לא אישר. </w:t>
      </w:r>
    </w:p>
    <w:p w14:paraId="79D4CBCD" w14:textId="77777777" w:rsidR="001F6851" w:rsidRPr="001F6851" w:rsidRDefault="001F6851" w:rsidP="001F6851">
      <w:pPr>
        <w:keepNext/>
        <w:bidi/>
        <w:jc w:val="both"/>
        <w:rPr>
          <w:rFonts w:cs="David" w:hint="cs"/>
          <w:rtl/>
        </w:rPr>
      </w:pPr>
    </w:p>
    <w:p w14:paraId="739B7846" w14:textId="77777777" w:rsidR="001F6851" w:rsidRPr="001F6851" w:rsidRDefault="001F6851" w:rsidP="001F6851">
      <w:pPr>
        <w:bidi/>
        <w:jc w:val="both"/>
        <w:rPr>
          <w:rFonts w:cs="David" w:hint="cs"/>
          <w:rtl/>
        </w:rPr>
      </w:pPr>
      <w:r w:rsidRPr="001F6851">
        <w:rPr>
          <w:rFonts w:cs="David" w:hint="cs"/>
          <w:u w:val="single"/>
          <w:rtl/>
        </w:rPr>
        <w:t>ארבל אסטרחן:</w:t>
      </w:r>
    </w:p>
    <w:p w14:paraId="2E61F890" w14:textId="77777777" w:rsidR="001F6851" w:rsidRPr="001F6851" w:rsidRDefault="001F6851" w:rsidP="001F6851">
      <w:pPr>
        <w:bidi/>
        <w:jc w:val="both"/>
        <w:rPr>
          <w:rFonts w:cs="David" w:hint="cs"/>
          <w:rtl/>
        </w:rPr>
      </w:pPr>
    </w:p>
    <w:p w14:paraId="7F896BC6" w14:textId="77777777" w:rsidR="001F6851" w:rsidRPr="001F6851" w:rsidRDefault="001F6851" w:rsidP="001F6851">
      <w:pPr>
        <w:keepNext/>
        <w:bidi/>
        <w:jc w:val="both"/>
        <w:rPr>
          <w:rFonts w:cs="David" w:hint="cs"/>
          <w:rtl/>
        </w:rPr>
      </w:pPr>
      <w:r w:rsidRPr="001F6851">
        <w:rPr>
          <w:rFonts w:cs="David" w:hint="cs"/>
          <w:rtl/>
        </w:rPr>
        <w:tab/>
        <w:t>החריג הוא מעט מסובך, ואני לא בטוחה שצריך להשאיר אותו כפי שהוא. אומרים לנו ש"על אף האמור...בנסיבות מיוחדות רשאית הממשלה, באישור השר המקשר...או שר אחר שראש הממשלה הסמיכו לצורך כך, ובאישור יושב ראש הכנסת", זאת אומרת: צריך גם שהשר המקשר יאשר וגם שיושב ראש הכנסת יאשר ונסיבות מיוחדת. היא רשאית "להיות מיוצגת על ידי שר אחר", לא סגן שר, "ובלבד ששר שהנושא המוצע נמצא בסמכותו לא ייוצג על ידי שר אחר יותר משלוש פעמים במושב".</w:t>
      </w:r>
    </w:p>
    <w:p w14:paraId="55F8855D" w14:textId="77777777" w:rsidR="001F6851" w:rsidRPr="001F6851" w:rsidRDefault="001F6851" w:rsidP="001F6851">
      <w:pPr>
        <w:keepNext/>
        <w:bidi/>
        <w:jc w:val="both"/>
        <w:rPr>
          <w:rFonts w:cs="David" w:hint="cs"/>
          <w:rtl/>
        </w:rPr>
      </w:pPr>
    </w:p>
    <w:p w14:paraId="3A211322" w14:textId="77777777" w:rsidR="001F6851" w:rsidRPr="001F6851" w:rsidRDefault="001F6851" w:rsidP="001F6851">
      <w:pPr>
        <w:keepNext/>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21E7CABB" w14:textId="77777777" w:rsidR="001F6851" w:rsidRPr="001F6851" w:rsidRDefault="001F6851" w:rsidP="001F6851">
      <w:pPr>
        <w:keepNext/>
        <w:bidi/>
        <w:jc w:val="both"/>
        <w:rPr>
          <w:rFonts w:cs="David" w:hint="cs"/>
          <w:rtl/>
        </w:rPr>
      </w:pPr>
    </w:p>
    <w:p w14:paraId="5459376E" w14:textId="77777777" w:rsidR="001F6851" w:rsidRPr="001F6851" w:rsidRDefault="001F6851" w:rsidP="001F6851">
      <w:pPr>
        <w:keepNext/>
        <w:bidi/>
        <w:jc w:val="both"/>
        <w:rPr>
          <w:rFonts w:cs="David" w:hint="cs"/>
          <w:rtl/>
        </w:rPr>
      </w:pPr>
      <w:r w:rsidRPr="001F6851">
        <w:rPr>
          <w:rFonts w:cs="David" w:hint="cs"/>
          <w:rtl/>
        </w:rPr>
        <w:tab/>
        <w:t xml:space="preserve">אני מציע שנעתיק מכאן את ההוראה שניסחנו בפעם הקודמת לעניין של האי-אמון. זה יהיה החריג, מטעמים מיוחדים, באישור יושב ראש הכנסת, כמו שכתבנו כאן. </w:t>
      </w:r>
    </w:p>
    <w:p w14:paraId="7DB06C72" w14:textId="77777777" w:rsidR="001F6851" w:rsidRPr="001F6851" w:rsidRDefault="001F6851" w:rsidP="001F6851">
      <w:pPr>
        <w:keepNext/>
        <w:bidi/>
        <w:jc w:val="both"/>
        <w:rPr>
          <w:rFonts w:cs="David" w:hint="cs"/>
          <w:rtl/>
        </w:rPr>
      </w:pPr>
    </w:p>
    <w:p w14:paraId="743D4A6C" w14:textId="77777777" w:rsidR="001F6851" w:rsidRPr="001F6851" w:rsidRDefault="001F6851" w:rsidP="001F6851">
      <w:pPr>
        <w:keepNext/>
        <w:bidi/>
        <w:jc w:val="both"/>
        <w:rPr>
          <w:rFonts w:cs="David" w:hint="cs"/>
          <w:u w:val="single"/>
          <w:rtl/>
        </w:rPr>
      </w:pPr>
      <w:r w:rsidRPr="001F6851">
        <w:rPr>
          <w:rFonts w:cs="David" w:hint="cs"/>
          <w:u w:val="single"/>
          <w:rtl/>
        </w:rPr>
        <w:t xml:space="preserve">ירדנה </w:t>
      </w:r>
      <w:proofErr w:type="spellStart"/>
      <w:r w:rsidRPr="001F6851">
        <w:rPr>
          <w:rFonts w:cs="David" w:hint="cs"/>
          <w:u w:val="single"/>
          <w:rtl/>
        </w:rPr>
        <w:t>מלר</w:t>
      </w:r>
      <w:proofErr w:type="spellEnd"/>
      <w:r w:rsidRPr="001F6851">
        <w:rPr>
          <w:rFonts w:cs="David" w:hint="cs"/>
          <w:u w:val="single"/>
          <w:rtl/>
        </w:rPr>
        <w:t>-הורוביץ:</w:t>
      </w:r>
    </w:p>
    <w:p w14:paraId="6E5CF88F" w14:textId="77777777" w:rsidR="001F6851" w:rsidRPr="001F6851" w:rsidRDefault="001F6851" w:rsidP="001F6851">
      <w:pPr>
        <w:bidi/>
        <w:jc w:val="both"/>
        <w:rPr>
          <w:rFonts w:cs="David" w:hint="cs"/>
          <w:rtl/>
        </w:rPr>
      </w:pPr>
    </w:p>
    <w:p w14:paraId="7FB8725E" w14:textId="77777777" w:rsidR="001F6851" w:rsidRPr="001F6851" w:rsidRDefault="001F6851" w:rsidP="001F6851">
      <w:pPr>
        <w:keepNext/>
        <w:bidi/>
        <w:jc w:val="both"/>
        <w:rPr>
          <w:rFonts w:cs="David" w:hint="cs"/>
          <w:rtl/>
        </w:rPr>
      </w:pPr>
      <w:r w:rsidRPr="001F6851">
        <w:rPr>
          <w:rFonts w:cs="David" w:hint="cs"/>
          <w:rtl/>
        </w:rPr>
        <w:tab/>
        <w:t xml:space="preserve">ואז יש גם סטנדרטיזציה. </w:t>
      </w:r>
    </w:p>
    <w:p w14:paraId="62087A0E" w14:textId="77777777" w:rsidR="001F6851" w:rsidRPr="001F6851" w:rsidRDefault="001F6851" w:rsidP="001F6851">
      <w:pPr>
        <w:keepNext/>
        <w:bidi/>
        <w:jc w:val="both"/>
        <w:rPr>
          <w:rFonts w:cs="David" w:hint="cs"/>
          <w:rtl/>
        </w:rPr>
      </w:pPr>
    </w:p>
    <w:p w14:paraId="7A3F594D"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6B51E697" w14:textId="77777777" w:rsidR="001F6851" w:rsidRPr="001F6851" w:rsidRDefault="001F6851" w:rsidP="001F6851">
      <w:pPr>
        <w:bidi/>
        <w:jc w:val="both"/>
        <w:rPr>
          <w:rFonts w:cs="David" w:hint="cs"/>
          <w:rtl/>
        </w:rPr>
      </w:pPr>
    </w:p>
    <w:p w14:paraId="4008265E" w14:textId="77777777" w:rsidR="001F6851" w:rsidRPr="001F6851" w:rsidRDefault="001F6851" w:rsidP="001F6851">
      <w:pPr>
        <w:keepNext/>
        <w:bidi/>
        <w:jc w:val="both"/>
        <w:rPr>
          <w:rFonts w:cs="David" w:hint="cs"/>
          <w:rtl/>
        </w:rPr>
      </w:pPr>
      <w:r w:rsidRPr="001F6851">
        <w:rPr>
          <w:rFonts w:cs="David" w:hint="cs"/>
          <w:rtl/>
        </w:rPr>
        <w:tab/>
        <w:t xml:space="preserve"> כן, שיהיה אחיד, שלא יהיה פה כך ושם אחרת. </w:t>
      </w:r>
    </w:p>
    <w:p w14:paraId="13B4B333" w14:textId="77777777" w:rsidR="001F6851" w:rsidRPr="001F6851" w:rsidRDefault="001F6851" w:rsidP="001F6851">
      <w:pPr>
        <w:keepNext/>
        <w:bidi/>
        <w:jc w:val="both"/>
        <w:rPr>
          <w:rFonts w:cs="David" w:hint="cs"/>
          <w:rtl/>
        </w:rPr>
      </w:pPr>
    </w:p>
    <w:p w14:paraId="164B7735" w14:textId="77777777" w:rsidR="001F6851" w:rsidRPr="001F6851" w:rsidRDefault="001F6851" w:rsidP="001F6851">
      <w:pPr>
        <w:bidi/>
        <w:jc w:val="both"/>
        <w:rPr>
          <w:rFonts w:cs="David" w:hint="cs"/>
          <w:rtl/>
        </w:rPr>
      </w:pPr>
      <w:r w:rsidRPr="001F6851">
        <w:rPr>
          <w:rFonts w:cs="David" w:hint="cs"/>
          <w:u w:val="single"/>
          <w:rtl/>
        </w:rPr>
        <w:t>ארבל אסטרחן:</w:t>
      </w:r>
    </w:p>
    <w:p w14:paraId="6828F143" w14:textId="77777777" w:rsidR="001F6851" w:rsidRPr="001F6851" w:rsidRDefault="001F6851" w:rsidP="001F6851">
      <w:pPr>
        <w:bidi/>
        <w:jc w:val="both"/>
        <w:rPr>
          <w:rFonts w:cs="David" w:hint="cs"/>
          <w:rtl/>
        </w:rPr>
      </w:pPr>
    </w:p>
    <w:p w14:paraId="05BC7C59" w14:textId="77777777" w:rsidR="001F6851" w:rsidRPr="001F6851" w:rsidRDefault="001F6851" w:rsidP="001F6851">
      <w:pPr>
        <w:keepNext/>
        <w:bidi/>
        <w:jc w:val="both"/>
        <w:rPr>
          <w:rFonts w:cs="David" w:hint="cs"/>
          <w:rtl/>
        </w:rPr>
      </w:pPr>
      <w:r w:rsidRPr="001F6851">
        <w:rPr>
          <w:rFonts w:cs="David" w:hint="cs"/>
          <w:rtl/>
        </w:rPr>
        <w:tab/>
        <w:t>מה שכתוב ב-(2) ככלל הוא בסדר, זאת אומרת: שמי שמשיב על הצעות לסדר היום זה ראש הממשלה - - -</w:t>
      </w:r>
    </w:p>
    <w:p w14:paraId="2AFB101D" w14:textId="77777777" w:rsidR="001F6851" w:rsidRPr="001F6851" w:rsidRDefault="001F6851" w:rsidP="001F6851">
      <w:pPr>
        <w:keepNext/>
        <w:bidi/>
        <w:jc w:val="both"/>
        <w:rPr>
          <w:rFonts w:cs="David" w:hint="cs"/>
          <w:rtl/>
        </w:rPr>
      </w:pPr>
    </w:p>
    <w:p w14:paraId="7CA601B2" w14:textId="77777777" w:rsidR="001F6851" w:rsidRPr="001F6851" w:rsidRDefault="001F6851" w:rsidP="001F6851">
      <w:pPr>
        <w:bidi/>
        <w:jc w:val="both"/>
        <w:rPr>
          <w:rFonts w:cs="David" w:hint="cs"/>
          <w:u w:val="single"/>
          <w:rtl/>
        </w:rPr>
      </w:pPr>
      <w:r w:rsidRPr="001F6851">
        <w:rPr>
          <w:rFonts w:cs="David" w:hint="cs"/>
          <w:u w:val="single"/>
          <w:rtl/>
        </w:rPr>
        <w:t>רחל אדטו:</w:t>
      </w:r>
    </w:p>
    <w:p w14:paraId="079C0FB7" w14:textId="77777777" w:rsidR="001F6851" w:rsidRPr="001F6851" w:rsidRDefault="001F6851" w:rsidP="001F6851">
      <w:pPr>
        <w:bidi/>
        <w:jc w:val="both"/>
        <w:rPr>
          <w:rFonts w:cs="David" w:hint="cs"/>
          <w:u w:val="single"/>
          <w:rtl/>
        </w:rPr>
      </w:pPr>
    </w:p>
    <w:p w14:paraId="09139150" w14:textId="77777777" w:rsidR="001F6851" w:rsidRPr="001F6851" w:rsidRDefault="001F6851" w:rsidP="001F6851">
      <w:pPr>
        <w:keepNext/>
        <w:bidi/>
        <w:jc w:val="both"/>
        <w:rPr>
          <w:rFonts w:cs="David" w:hint="cs"/>
          <w:rtl/>
        </w:rPr>
      </w:pPr>
      <w:r w:rsidRPr="001F6851">
        <w:rPr>
          <w:rFonts w:cs="David" w:hint="cs"/>
          <w:rtl/>
        </w:rPr>
        <w:tab/>
        <w:t xml:space="preserve">סעיף (3) מנטרל את סעיף (2). </w:t>
      </w:r>
    </w:p>
    <w:p w14:paraId="4EBA5585" w14:textId="77777777" w:rsidR="001F6851" w:rsidRPr="001F6851" w:rsidRDefault="001F6851" w:rsidP="001F6851">
      <w:pPr>
        <w:keepNext/>
        <w:bidi/>
        <w:jc w:val="both"/>
        <w:rPr>
          <w:rFonts w:cs="David" w:hint="cs"/>
          <w:rtl/>
        </w:rPr>
      </w:pPr>
    </w:p>
    <w:p w14:paraId="5D6FB6A4"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21BE9DED" w14:textId="77777777" w:rsidR="001F6851" w:rsidRPr="001F6851" w:rsidRDefault="001F6851" w:rsidP="001F6851">
      <w:pPr>
        <w:bidi/>
        <w:jc w:val="both"/>
        <w:rPr>
          <w:rFonts w:cs="David" w:hint="cs"/>
          <w:rtl/>
        </w:rPr>
      </w:pPr>
    </w:p>
    <w:p w14:paraId="28BD599A" w14:textId="77777777" w:rsidR="001F6851" w:rsidRPr="001F6851" w:rsidRDefault="001F6851" w:rsidP="001F6851">
      <w:pPr>
        <w:keepNext/>
        <w:bidi/>
        <w:jc w:val="both"/>
        <w:rPr>
          <w:rFonts w:cs="David" w:hint="cs"/>
          <w:rtl/>
        </w:rPr>
      </w:pPr>
      <w:r w:rsidRPr="001F6851">
        <w:rPr>
          <w:rFonts w:cs="David" w:hint="cs"/>
          <w:rtl/>
        </w:rPr>
        <w:tab/>
        <w:t xml:space="preserve"> אם נעשה האחדה של (2) עם האי-אמון, אי אפשר כי שם באי-אמון כל שר יכול להשיב, וזה יותר מגוון. פה זה הגיוני. </w:t>
      </w:r>
    </w:p>
    <w:p w14:paraId="03232DE2" w14:textId="77777777" w:rsidR="001F6851" w:rsidRPr="001F6851" w:rsidRDefault="001F6851" w:rsidP="001F6851">
      <w:pPr>
        <w:keepNext/>
        <w:bidi/>
        <w:jc w:val="both"/>
        <w:rPr>
          <w:rFonts w:cs="David" w:hint="cs"/>
          <w:rtl/>
        </w:rPr>
      </w:pPr>
    </w:p>
    <w:p w14:paraId="77A3EEC5" w14:textId="77777777" w:rsidR="001F6851" w:rsidRPr="001F6851" w:rsidRDefault="001F6851" w:rsidP="001F6851">
      <w:pPr>
        <w:bidi/>
        <w:jc w:val="both"/>
        <w:rPr>
          <w:rFonts w:cs="David" w:hint="cs"/>
          <w:rtl/>
        </w:rPr>
      </w:pPr>
      <w:r w:rsidRPr="001F6851">
        <w:rPr>
          <w:rFonts w:cs="David" w:hint="cs"/>
          <w:u w:val="single"/>
          <w:rtl/>
        </w:rPr>
        <w:t>רחל אדטו:</w:t>
      </w:r>
    </w:p>
    <w:p w14:paraId="670BFA32" w14:textId="77777777" w:rsidR="001F6851" w:rsidRPr="001F6851" w:rsidRDefault="001F6851" w:rsidP="001F6851">
      <w:pPr>
        <w:bidi/>
        <w:jc w:val="both"/>
        <w:rPr>
          <w:rFonts w:cs="David" w:hint="cs"/>
          <w:rtl/>
        </w:rPr>
      </w:pPr>
    </w:p>
    <w:p w14:paraId="518A4008" w14:textId="77777777" w:rsidR="001F6851" w:rsidRPr="001F6851" w:rsidRDefault="001F6851" w:rsidP="001F6851">
      <w:pPr>
        <w:bidi/>
        <w:jc w:val="both"/>
        <w:rPr>
          <w:rFonts w:cs="David" w:hint="cs"/>
          <w:rtl/>
        </w:rPr>
      </w:pPr>
      <w:r w:rsidRPr="001F6851">
        <w:rPr>
          <w:rFonts w:cs="David" w:hint="cs"/>
          <w:rtl/>
        </w:rPr>
        <w:tab/>
        <w:t xml:space="preserve">תכתוב "למעט", למעט אי-אמון. </w:t>
      </w:r>
    </w:p>
    <w:p w14:paraId="3FC75403" w14:textId="77777777" w:rsidR="001F6851" w:rsidRPr="001F6851" w:rsidRDefault="001F6851" w:rsidP="001F6851">
      <w:pPr>
        <w:keepNext/>
        <w:bidi/>
        <w:jc w:val="both"/>
        <w:rPr>
          <w:rFonts w:cs="David" w:hint="cs"/>
          <w:rtl/>
        </w:rPr>
      </w:pPr>
    </w:p>
    <w:p w14:paraId="5CEEE083" w14:textId="77777777" w:rsidR="001F6851" w:rsidRPr="001F6851" w:rsidRDefault="001F6851" w:rsidP="001F6851">
      <w:pPr>
        <w:keepLines/>
        <w:bidi/>
        <w:jc w:val="both"/>
        <w:rPr>
          <w:rFonts w:cs="David" w:hint="cs"/>
          <w:rtl/>
        </w:rPr>
      </w:pPr>
      <w:r w:rsidRPr="001F6851">
        <w:rPr>
          <w:rFonts w:cs="David" w:hint="cs"/>
          <w:u w:val="single"/>
          <w:rtl/>
        </w:rPr>
        <w:t>ארבל אסטרחן:</w:t>
      </w:r>
    </w:p>
    <w:p w14:paraId="5327F13B" w14:textId="77777777" w:rsidR="001F6851" w:rsidRPr="001F6851" w:rsidRDefault="001F6851" w:rsidP="001F6851">
      <w:pPr>
        <w:keepLines/>
        <w:bidi/>
        <w:jc w:val="both"/>
        <w:rPr>
          <w:rFonts w:cs="David" w:hint="cs"/>
          <w:rtl/>
        </w:rPr>
      </w:pPr>
    </w:p>
    <w:p w14:paraId="3E5E5700" w14:textId="77777777" w:rsidR="001F6851" w:rsidRPr="001F6851" w:rsidRDefault="001F6851" w:rsidP="001F6851">
      <w:pPr>
        <w:keepNext/>
        <w:keepLines/>
        <w:bidi/>
        <w:jc w:val="both"/>
        <w:rPr>
          <w:rFonts w:cs="David" w:hint="cs"/>
          <w:rtl/>
        </w:rPr>
      </w:pPr>
      <w:r w:rsidRPr="001F6851">
        <w:rPr>
          <w:rFonts w:cs="David" w:hint="cs"/>
          <w:rtl/>
        </w:rPr>
        <w:tab/>
        <w:t xml:space="preserve">הניסוח הוא לא הבעיה, בוא נחשוב מה הכלל. האם הכלל הוא שמי שמשיב על הצעות רגילות לסדר היום זה ראש הממשלה, השר שהנושא בסמכותו או סגנו, או השר המקשר. השר המקשר </w:t>
      </w:r>
      <w:r w:rsidRPr="001F6851">
        <w:rPr>
          <w:rFonts w:cs="David"/>
          <w:rtl/>
        </w:rPr>
        <w:t>–</w:t>
      </w:r>
      <w:r w:rsidRPr="001F6851">
        <w:rPr>
          <w:rFonts w:cs="David" w:hint="cs"/>
          <w:rtl/>
        </w:rPr>
        <w:t xml:space="preserve"> אנחנו רוצים רק אם זה נושא שבסמכות ראש הממשלה, הוא לא יכול להחליף כל שר. </w:t>
      </w:r>
    </w:p>
    <w:p w14:paraId="443C6A6D" w14:textId="77777777" w:rsidR="001F6851" w:rsidRPr="001F6851" w:rsidRDefault="001F6851" w:rsidP="001F6851">
      <w:pPr>
        <w:keepNext/>
        <w:bidi/>
        <w:jc w:val="both"/>
        <w:rPr>
          <w:rFonts w:cs="David" w:hint="cs"/>
          <w:rtl/>
        </w:rPr>
      </w:pPr>
    </w:p>
    <w:p w14:paraId="5CCB9FC1"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0ABC85E2" w14:textId="77777777" w:rsidR="001F6851" w:rsidRPr="001F6851" w:rsidRDefault="001F6851" w:rsidP="001F6851">
      <w:pPr>
        <w:bidi/>
        <w:jc w:val="both"/>
        <w:rPr>
          <w:rFonts w:cs="David" w:hint="cs"/>
          <w:rtl/>
        </w:rPr>
      </w:pPr>
    </w:p>
    <w:p w14:paraId="7D68EF9D" w14:textId="77777777" w:rsidR="001F6851" w:rsidRPr="001F6851" w:rsidRDefault="001F6851" w:rsidP="001F6851">
      <w:pPr>
        <w:keepNext/>
        <w:bidi/>
        <w:jc w:val="both"/>
        <w:rPr>
          <w:rFonts w:cs="David" w:hint="cs"/>
          <w:rtl/>
        </w:rPr>
      </w:pPr>
      <w:r w:rsidRPr="001F6851">
        <w:rPr>
          <w:rFonts w:cs="David" w:hint="cs"/>
          <w:rtl/>
        </w:rPr>
        <w:tab/>
        <w:t xml:space="preserve"> כן, בסדר גמור. אם זה המצב היום, אנחנו נשאיר אותו, לא נפתח את זה. </w:t>
      </w:r>
    </w:p>
    <w:p w14:paraId="3DBD42EF" w14:textId="77777777" w:rsidR="001F6851" w:rsidRPr="001F6851" w:rsidRDefault="001F6851" w:rsidP="001F6851">
      <w:pPr>
        <w:keepNext/>
        <w:bidi/>
        <w:jc w:val="both"/>
        <w:rPr>
          <w:rFonts w:cs="David" w:hint="cs"/>
          <w:rtl/>
        </w:rPr>
      </w:pPr>
    </w:p>
    <w:p w14:paraId="20BDB00E" w14:textId="77777777" w:rsidR="001F6851" w:rsidRPr="001F6851" w:rsidRDefault="001F6851" w:rsidP="001F6851">
      <w:pPr>
        <w:bidi/>
        <w:jc w:val="both"/>
        <w:rPr>
          <w:rFonts w:cs="David" w:hint="cs"/>
          <w:rtl/>
        </w:rPr>
      </w:pPr>
      <w:r w:rsidRPr="001F6851">
        <w:rPr>
          <w:rFonts w:cs="David" w:hint="cs"/>
          <w:u w:val="single"/>
          <w:rtl/>
        </w:rPr>
        <w:t>ארבל אסטרחן:</w:t>
      </w:r>
    </w:p>
    <w:p w14:paraId="2817CBC6" w14:textId="77777777" w:rsidR="001F6851" w:rsidRPr="001F6851" w:rsidRDefault="001F6851" w:rsidP="001F6851">
      <w:pPr>
        <w:bidi/>
        <w:jc w:val="both"/>
        <w:rPr>
          <w:rFonts w:cs="David" w:hint="cs"/>
          <w:rtl/>
        </w:rPr>
      </w:pPr>
    </w:p>
    <w:p w14:paraId="33F137BB" w14:textId="77777777" w:rsidR="001F6851" w:rsidRPr="001F6851" w:rsidRDefault="001F6851" w:rsidP="001F6851">
      <w:pPr>
        <w:keepNext/>
        <w:bidi/>
        <w:jc w:val="both"/>
        <w:rPr>
          <w:rFonts w:cs="David" w:hint="cs"/>
          <w:rtl/>
        </w:rPr>
      </w:pPr>
      <w:r w:rsidRPr="001F6851">
        <w:rPr>
          <w:rFonts w:cs="David" w:hint="cs"/>
          <w:rtl/>
        </w:rPr>
        <w:tab/>
        <w:t xml:space="preserve"> זה יהיה הכלל, אבל מטעמים מיוחדים ובאישור יושב ראש הכנסת, מי יכול? שר אחר או גם סגן שר אחר?</w:t>
      </w:r>
    </w:p>
    <w:p w14:paraId="47F3E1BE" w14:textId="77777777" w:rsidR="001F6851" w:rsidRPr="001F6851" w:rsidRDefault="001F6851" w:rsidP="001F6851">
      <w:pPr>
        <w:keepNext/>
        <w:bidi/>
        <w:jc w:val="both"/>
        <w:rPr>
          <w:rFonts w:cs="David" w:hint="cs"/>
          <w:rtl/>
        </w:rPr>
      </w:pPr>
    </w:p>
    <w:p w14:paraId="72280392"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041DF82C" w14:textId="77777777" w:rsidR="001F6851" w:rsidRPr="001F6851" w:rsidRDefault="001F6851" w:rsidP="001F6851">
      <w:pPr>
        <w:bidi/>
        <w:jc w:val="both"/>
        <w:rPr>
          <w:rFonts w:cs="David" w:hint="cs"/>
          <w:rtl/>
        </w:rPr>
      </w:pPr>
    </w:p>
    <w:p w14:paraId="0CC6547A" w14:textId="77777777" w:rsidR="001F6851" w:rsidRPr="001F6851" w:rsidRDefault="001F6851" w:rsidP="001F6851">
      <w:pPr>
        <w:keepNext/>
        <w:bidi/>
        <w:jc w:val="both"/>
        <w:rPr>
          <w:rFonts w:cs="David" w:hint="cs"/>
          <w:rtl/>
        </w:rPr>
      </w:pPr>
      <w:r w:rsidRPr="001F6851">
        <w:rPr>
          <w:rFonts w:cs="David" w:hint="cs"/>
          <w:rtl/>
        </w:rPr>
        <w:tab/>
        <w:t xml:space="preserve"> לא, שר אחר. סגן שר אמרנו לא ידבר בנושא שהוא לא נושא משרדו. </w:t>
      </w:r>
    </w:p>
    <w:p w14:paraId="2FA39168" w14:textId="77777777" w:rsidR="001F6851" w:rsidRPr="001F6851" w:rsidRDefault="001F6851" w:rsidP="001F6851">
      <w:pPr>
        <w:keepNext/>
        <w:bidi/>
        <w:jc w:val="both"/>
        <w:rPr>
          <w:rFonts w:cs="David" w:hint="cs"/>
          <w:rtl/>
        </w:rPr>
      </w:pPr>
    </w:p>
    <w:p w14:paraId="310E0864" w14:textId="77777777" w:rsidR="001F6851" w:rsidRPr="001F6851" w:rsidRDefault="001F6851" w:rsidP="001F6851">
      <w:pPr>
        <w:bidi/>
        <w:jc w:val="both"/>
        <w:rPr>
          <w:rFonts w:cs="David" w:hint="cs"/>
          <w:rtl/>
        </w:rPr>
      </w:pPr>
      <w:r w:rsidRPr="001F6851">
        <w:rPr>
          <w:rFonts w:cs="David" w:hint="cs"/>
          <w:u w:val="single"/>
          <w:rtl/>
        </w:rPr>
        <w:t>ארבל אסטרחן:</w:t>
      </w:r>
    </w:p>
    <w:p w14:paraId="0264B45B" w14:textId="77777777" w:rsidR="001F6851" w:rsidRPr="001F6851" w:rsidRDefault="001F6851" w:rsidP="001F6851">
      <w:pPr>
        <w:bidi/>
        <w:jc w:val="both"/>
        <w:rPr>
          <w:rFonts w:cs="David" w:hint="cs"/>
          <w:rtl/>
        </w:rPr>
      </w:pPr>
    </w:p>
    <w:p w14:paraId="6C67BA3B" w14:textId="77777777" w:rsidR="001F6851" w:rsidRPr="001F6851" w:rsidRDefault="001F6851" w:rsidP="001F6851">
      <w:pPr>
        <w:keepNext/>
        <w:bidi/>
        <w:jc w:val="both"/>
        <w:rPr>
          <w:rFonts w:cs="David" w:hint="cs"/>
          <w:rtl/>
        </w:rPr>
      </w:pPr>
      <w:r w:rsidRPr="001F6851">
        <w:rPr>
          <w:rFonts w:cs="David" w:hint="cs"/>
          <w:rtl/>
        </w:rPr>
        <w:tab/>
        <w:t xml:space="preserve"> נכון. </w:t>
      </w:r>
    </w:p>
    <w:p w14:paraId="62606BF6" w14:textId="77777777" w:rsidR="001F6851" w:rsidRPr="001F6851" w:rsidRDefault="001F6851" w:rsidP="001F6851">
      <w:pPr>
        <w:keepNext/>
        <w:bidi/>
        <w:jc w:val="both"/>
        <w:rPr>
          <w:rFonts w:cs="David" w:hint="cs"/>
          <w:rtl/>
        </w:rPr>
      </w:pPr>
    </w:p>
    <w:p w14:paraId="281A96F5"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1F1DFFA3" w14:textId="77777777" w:rsidR="001F6851" w:rsidRPr="001F6851" w:rsidRDefault="001F6851" w:rsidP="001F6851">
      <w:pPr>
        <w:bidi/>
        <w:jc w:val="both"/>
        <w:rPr>
          <w:rFonts w:cs="David" w:hint="cs"/>
          <w:rtl/>
        </w:rPr>
      </w:pPr>
    </w:p>
    <w:p w14:paraId="5CE4C064" w14:textId="77777777" w:rsidR="001F6851" w:rsidRPr="001F6851" w:rsidRDefault="001F6851" w:rsidP="001F6851">
      <w:pPr>
        <w:keepNext/>
        <w:bidi/>
        <w:jc w:val="both"/>
        <w:rPr>
          <w:rFonts w:cs="David" w:hint="cs"/>
          <w:rtl/>
        </w:rPr>
      </w:pPr>
      <w:r w:rsidRPr="001F6851">
        <w:rPr>
          <w:rFonts w:cs="David" w:hint="cs"/>
          <w:rtl/>
        </w:rPr>
        <w:tab/>
        <w:t xml:space="preserve"> לכן זה יהיה רק שר אחר, כי אם זה נושא משרדו הוא ממילא יכול ואז אין בעיה. </w:t>
      </w:r>
    </w:p>
    <w:p w14:paraId="4EB5B4AA" w14:textId="77777777" w:rsidR="001F6851" w:rsidRPr="001F6851" w:rsidRDefault="001F6851" w:rsidP="001F6851">
      <w:pPr>
        <w:keepNext/>
        <w:bidi/>
        <w:jc w:val="both"/>
        <w:rPr>
          <w:rFonts w:cs="David" w:hint="cs"/>
          <w:rtl/>
        </w:rPr>
      </w:pPr>
    </w:p>
    <w:p w14:paraId="2BE0ACA9" w14:textId="77777777" w:rsidR="001F6851" w:rsidRPr="001F6851" w:rsidRDefault="001F6851" w:rsidP="001F6851">
      <w:pPr>
        <w:bidi/>
        <w:jc w:val="both"/>
        <w:rPr>
          <w:rFonts w:cs="David" w:hint="cs"/>
          <w:rtl/>
        </w:rPr>
      </w:pPr>
      <w:r w:rsidRPr="001F6851">
        <w:rPr>
          <w:rFonts w:cs="David" w:hint="cs"/>
          <w:u w:val="single"/>
          <w:rtl/>
        </w:rPr>
        <w:t>ארבל אסטרחן:</w:t>
      </w:r>
    </w:p>
    <w:p w14:paraId="654C8D22" w14:textId="77777777" w:rsidR="001F6851" w:rsidRPr="001F6851" w:rsidRDefault="001F6851" w:rsidP="001F6851">
      <w:pPr>
        <w:bidi/>
        <w:jc w:val="both"/>
        <w:rPr>
          <w:rFonts w:cs="David" w:hint="cs"/>
          <w:rtl/>
        </w:rPr>
      </w:pPr>
    </w:p>
    <w:p w14:paraId="44CF44F7" w14:textId="77777777" w:rsidR="001F6851" w:rsidRPr="001F6851" w:rsidRDefault="001F6851" w:rsidP="001F6851">
      <w:pPr>
        <w:keepNext/>
        <w:bidi/>
        <w:jc w:val="both"/>
        <w:rPr>
          <w:rFonts w:cs="David" w:hint="cs"/>
          <w:rtl/>
        </w:rPr>
      </w:pPr>
      <w:r w:rsidRPr="001F6851">
        <w:rPr>
          <w:rFonts w:cs="David" w:hint="cs"/>
          <w:rtl/>
        </w:rPr>
        <w:tab/>
        <w:t>זאת אומרת מטעמים מיוחדים, יוכל שר אחר להשיב, ובלי מגבלה של מספרים?</w:t>
      </w:r>
    </w:p>
    <w:p w14:paraId="5E959BFC" w14:textId="77777777" w:rsidR="001F6851" w:rsidRPr="001F6851" w:rsidRDefault="001F6851" w:rsidP="001F6851">
      <w:pPr>
        <w:keepNext/>
        <w:bidi/>
        <w:jc w:val="both"/>
        <w:rPr>
          <w:rFonts w:cs="David" w:hint="cs"/>
          <w:rtl/>
        </w:rPr>
      </w:pPr>
    </w:p>
    <w:p w14:paraId="2C8DEDBC"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5BE6214F" w14:textId="77777777" w:rsidR="001F6851" w:rsidRPr="001F6851" w:rsidRDefault="001F6851" w:rsidP="001F6851">
      <w:pPr>
        <w:bidi/>
        <w:jc w:val="both"/>
        <w:rPr>
          <w:rFonts w:cs="David" w:hint="cs"/>
          <w:rtl/>
        </w:rPr>
      </w:pPr>
    </w:p>
    <w:p w14:paraId="2698AFA3" w14:textId="77777777" w:rsidR="001F6851" w:rsidRPr="001F6851" w:rsidRDefault="001F6851" w:rsidP="001F6851">
      <w:pPr>
        <w:keepNext/>
        <w:bidi/>
        <w:jc w:val="both"/>
        <w:rPr>
          <w:rFonts w:cs="David" w:hint="cs"/>
          <w:rtl/>
        </w:rPr>
      </w:pPr>
      <w:r w:rsidRPr="001F6851">
        <w:rPr>
          <w:rFonts w:cs="David" w:hint="cs"/>
          <w:rtl/>
        </w:rPr>
        <w:tab/>
        <w:t xml:space="preserve"> לא, הוא לא ייתן לו אישורים גורפים. </w:t>
      </w:r>
    </w:p>
    <w:p w14:paraId="4A96D52F" w14:textId="77777777" w:rsidR="001F6851" w:rsidRPr="001F6851" w:rsidRDefault="001F6851" w:rsidP="001F6851">
      <w:pPr>
        <w:keepNext/>
        <w:bidi/>
        <w:jc w:val="both"/>
        <w:rPr>
          <w:rFonts w:cs="David" w:hint="cs"/>
          <w:rtl/>
        </w:rPr>
      </w:pPr>
    </w:p>
    <w:p w14:paraId="177D452B" w14:textId="77777777" w:rsidR="001F6851" w:rsidRPr="001F6851" w:rsidRDefault="001F6851" w:rsidP="001F6851">
      <w:pPr>
        <w:keepNext/>
        <w:bidi/>
        <w:jc w:val="both"/>
        <w:rPr>
          <w:rFonts w:cs="David" w:hint="cs"/>
          <w:u w:val="single"/>
          <w:rtl/>
        </w:rPr>
      </w:pPr>
      <w:r w:rsidRPr="001F6851">
        <w:rPr>
          <w:rFonts w:cs="David" w:hint="cs"/>
          <w:u w:val="single"/>
          <w:rtl/>
        </w:rPr>
        <w:t xml:space="preserve">ירדנה </w:t>
      </w:r>
      <w:proofErr w:type="spellStart"/>
      <w:r w:rsidRPr="001F6851">
        <w:rPr>
          <w:rFonts w:cs="David" w:hint="cs"/>
          <w:u w:val="single"/>
          <w:rtl/>
        </w:rPr>
        <w:t>מלר</w:t>
      </w:r>
      <w:proofErr w:type="spellEnd"/>
      <w:r w:rsidRPr="001F6851">
        <w:rPr>
          <w:rFonts w:cs="David" w:hint="cs"/>
          <w:u w:val="single"/>
          <w:rtl/>
        </w:rPr>
        <w:t>-הורוביץ:</w:t>
      </w:r>
    </w:p>
    <w:p w14:paraId="3BD334F9" w14:textId="77777777" w:rsidR="001F6851" w:rsidRPr="001F6851" w:rsidRDefault="001F6851" w:rsidP="001F6851">
      <w:pPr>
        <w:bidi/>
        <w:jc w:val="both"/>
        <w:rPr>
          <w:rFonts w:cs="David" w:hint="cs"/>
          <w:rtl/>
        </w:rPr>
      </w:pPr>
    </w:p>
    <w:p w14:paraId="30A410B2" w14:textId="77777777" w:rsidR="001F6851" w:rsidRPr="001F6851" w:rsidRDefault="001F6851" w:rsidP="001F6851">
      <w:pPr>
        <w:keepNext/>
        <w:bidi/>
        <w:jc w:val="both"/>
        <w:rPr>
          <w:rFonts w:cs="David" w:hint="cs"/>
          <w:rtl/>
        </w:rPr>
      </w:pPr>
      <w:r w:rsidRPr="001F6851">
        <w:rPr>
          <w:rFonts w:cs="David" w:hint="cs"/>
          <w:rtl/>
        </w:rPr>
        <w:tab/>
        <w:t xml:space="preserve">אני אגיד לכם, כשהם תיקנו את התיקון, בפועל הרבה פעמים המשא ומתן נעשה במליאה, ואז לך תדע אם כבר היה לו במכסה, אין לו במכסה ועד שאנחנו נברר. מאוד קשה ליישם את זה. </w:t>
      </w:r>
    </w:p>
    <w:p w14:paraId="21214725" w14:textId="77777777" w:rsidR="001F6851" w:rsidRPr="001F6851" w:rsidRDefault="001F6851" w:rsidP="001F6851">
      <w:pPr>
        <w:keepNext/>
        <w:bidi/>
        <w:jc w:val="both"/>
        <w:rPr>
          <w:rFonts w:cs="David" w:hint="cs"/>
          <w:rtl/>
        </w:rPr>
      </w:pPr>
    </w:p>
    <w:p w14:paraId="14B31F0D" w14:textId="77777777" w:rsidR="001F6851" w:rsidRPr="001F6851" w:rsidRDefault="001F6851" w:rsidP="001F6851">
      <w:pPr>
        <w:bidi/>
        <w:jc w:val="both"/>
        <w:rPr>
          <w:rFonts w:cs="David" w:hint="cs"/>
          <w:u w:val="single"/>
          <w:rtl/>
        </w:rPr>
      </w:pPr>
      <w:r w:rsidRPr="001F6851">
        <w:rPr>
          <w:rFonts w:cs="David" w:hint="cs"/>
          <w:u w:val="single"/>
          <w:rtl/>
        </w:rPr>
        <w:t>רחל אדטו:</w:t>
      </w:r>
    </w:p>
    <w:p w14:paraId="36BAE993" w14:textId="77777777" w:rsidR="001F6851" w:rsidRPr="001F6851" w:rsidRDefault="001F6851" w:rsidP="001F6851">
      <w:pPr>
        <w:bidi/>
        <w:jc w:val="both"/>
        <w:rPr>
          <w:rFonts w:cs="David" w:hint="cs"/>
          <w:u w:val="single"/>
          <w:rtl/>
        </w:rPr>
      </w:pPr>
    </w:p>
    <w:p w14:paraId="3B9F7A8E" w14:textId="77777777" w:rsidR="001F6851" w:rsidRPr="001F6851" w:rsidRDefault="001F6851" w:rsidP="001F6851">
      <w:pPr>
        <w:keepNext/>
        <w:bidi/>
        <w:jc w:val="both"/>
        <w:rPr>
          <w:rFonts w:cs="David" w:hint="cs"/>
          <w:rtl/>
        </w:rPr>
      </w:pPr>
      <w:r w:rsidRPr="001F6851">
        <w:rPr>
          <w:rFonts w:cs="David" w:hint="cs"/>
          <w:rtl/>
        </w:rPr>
        <w:tab/>
        <w:t xml:space="preserve">לעומת זאת, זה מייתר את כל סעיף (2), כי תמיד אפשר להפוך את זה למישהו מטעמו. </w:t>
      </w:r>
    </w:p>
    <w:p w14:paraId="702D5E5E" w14:textId="77777777" w:rsidR="001F6851" w:rsidRPr="001F6851" w:rsidRDefault="001F6851" w:rsidP="001F6851">
      <w:pPr>
        <w:keepNext/>
        <w:bidi/>
        <w:jc w:val="both"/>
        <w:rPr>
          <w:rFonts w:cs="David" w:hint="cs"/>
          <w:rtl/>
        </w:rPr>
      </w:pPr>
    </w:p>
    <w:p w14:paraId="178A329D" w14:textId="77777777" w:rsidR="001F6851" w:rsidRPr="001F6851" w:rsidRDefault="001F6851" w:rsidP="001F6851">
      <w:pPr>
        <w:bidi/>
        <w:jc w:val="both"/>
        <w:rPr>
          <w:rFonts w:cs="David" w:hint="cs"/>
          <w:rtl/>
        </w:rPr>
      </w:pPr>
      <w:r w:rsidRPr="001F6851">
        <w:rPr>
          <w:rFonts w:cs="David" w:hint="cs"/>
          <w:u w:val="single"/>
          <w:rtl/>
        </w:rPr>
        <w:t>ארבל אסטרחן:</w:t>
      </w:r>
    </w:p>
    <w:p w14:paraId="2BC46B42" w14:textId="77777777" w:rsidR="001F6851" w:rsidRPr="001F6851" w:rsidRDefault="001F6851" w:rsidP="001F6851">
      <w:pPr>
        <w:bidi/>
        <w:jc w:val="both"/>
        <w:rPr>
          <w:rFonts w:cs="David" w:hint="cs"/>
          <w:rtl/>
        </w:rPr>
      </w:pPr>
    </w:p>
    <w:p w14:paraId="29537BA0" w14:textId="77777777" w:rsidR="001F6851" w:rsidRPr="001F6851" w:rsidRDefault="001F6851" w:rsidP="001F6851">
      <w:pPr>
        <w:keepNext/>
        <w:bidi/>
        <w:jc w:val="both"/>
        <w:rPr>
          <w:rFonts w:cs="David" w:hint="cs"/>
          <w:rtl/>
        </w:rPr>
      </w:pPr>
      <w:r w:rsidRPr="001F6851">
        <w:rPr>
          <w:rFonts w:cs="David" w:hint="cs"/>
          <w:rtl/>
        </w:rPr>
        <w:tab/>
        <w:t xml:space="preserve">הוא צריך אישור של יושב ראש הכנסת וטעמים מיוחדים. </w:t>
      </w:r>
    </w:p>
    <w:p w14:paraId="02BA68E5" w14:textId="77777777" w:rsidR="001F6851" w:rsidRPr="001F6851" w:rsidRDefault="001F6851" w:rsidP="001F6851">
      <w:pPr>
        <w:keepNext/>
        <w:bidi/>
        <w:jc w:val="both"/>
        <w:rPr>
          <w:rFonts w:cs="David" w:hint="cs"/>
          <w:rtl/>
        </w:rPr>
      </w:pPr>
    </w:p>
    <w:p w14:paraId="4456BC68"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4E86C9DC" w14:textId="77777777" w:rsidR="001F6851" w:rsidRPr="001F6851" w:rsidRDefault="001F6851" w:rsidP="001F6851">
      <w:pPr>
        <w:bidi/>
        <w:jc w:val="both"/>
        <w:rPr>
          <w:rFonts w:cs="David" w:hint="cs"/>
          <w:rtl/>
        </w:rPr>
      </w:pPr>
    </w:p>
    <w:p w14:paraId="23FAD2DE" w14:textId="77777777" w:rsidR="001F6851" w:rsidRPr="001F6851" w:rsidRDefault="001F6851" w:rsidP="001F6851">
      <w:pPr>
        <w:keepNext/>
        <w:bidi/>
        <w:jc w:val="both"/>
        <w:rPr>
          <w:rFonts w:cs="David" w:hint="cs"/>
          <w:rtl/>
        </w:rPr>
      </w:pPr>
      <w:r w:rsidRPr="001F6851">
        <w:rPr>
          <w:rFonts w:cs="David" w:hint="cs"/>
          <w:rtl/>
        </w:rPr>
        <w:tab/>
        <w:t xml:space="preserve"> זה לא כל כך פשוט, בסוף יושב ראש הכנסת "יושב על הברז" פה. </w:t>
      </w:r>
    </w:p>
    <w:p w14:paraId="68784F3C" w14:textId="77777777" w:rsidR="001F6851" w:rsidRPr="001F6851" w:rsidRDefault="001F6851" w:rsidP="001F6851">
      <w:pPr>
        <w:keepNext/>
        <w:bidi/>
        <w:jc w:val="both"/>
        <w:rPr>
          <w:rFonts w:cs="David" w:hint="cs"/>
          <w:rtl/>
        </w:rPr>
      </w:pPr>
    </w:p>
    <w:p w14:paraId="6A84A0AA" w14:textId="77777777" w:rsidR="001F6851" w:rsidRPr="001F6851" w:rsidRDefault="001F6851" w:rsidP="001F6851">
      <w:pPr>
        <w:keepNext/>
        <w:bidi/>
        <w:jc w:val="both"/>
        <w:rPr>
          <w:rFonts w:cs="David" w:hint="cs"/>
          <w:u w:val="single"/>
          <w:rtl/>
        </w:rPr>
      </w:pPr>
      <w:r w:rsidRPr="001F6851">
        <w:rPr>
          <w:rFonts w:cs="David" w:hint="cs"/>
          <w:u w:val="single"/>
          <w:rtl/>
        </w:rPr>
        <w:t xml:space="preserve">ירדנה </w:t>
      </w:r>
      <w:proofErr w:type="spellStart"/>
      <w:r w:rsidRPr="001F6851">
        <w:rPr>
          <w:rFonts w:cs="David" w:hint="cs"/>
          <w:u w:val="single"/>
          <w:rtl/>
        </w:rPr>
        <w:t>מלר</w:t>
      </w:r>
      <w:proofErr w:type="spellEnd"/>
      <w:r w:rsidRPr="001F6851">
        <w:rPr>
          <w:rFonts w:cs="David" w:hint="cs"/>
          <w:u w:val="single"/>
          <w:rtl/>
        </w:rPr>
        <w:t>-הורוביץ:</w:t>
      </w:r>
    </w:p>
    <w:p w14:paraId="7D147ADD" w14:textId="77777777" w:rsidR="001F6851" w:rsidRPr="001F6851" w:rsidRDefault="001F6851" w:rsidP="001F6851">
      <w:pPr>
        <w:bidi/>
        <w:jc w:val="both"/>
        <w:rPr>
          <w:rFonts w:cs="David" w:hint="cs"/>
          <w:rtl/>
        </w:rPr>
      </w:pPr>
    </w:p>
    <w:p w14:paraId="15BA59B6" w14:textId="77777777" w:rsidR="001F6851" w:rsidRPr="001F6851" w:rsidRDefault="001F6851" w:rsidP="001F6851">
      <w:pPr>
        <w:keepNext/>
        <w:bidi/>
        <w:jc w:val="both"/>
        <w:rPr>
          <w:rFonts w:cs="David" w:hint="cs"/>
          <w:rtl/>
        </w:rPr>
      </w:pPr>
      <w:r w:rsidRPr="001F6851">
        <w:rPr>
          <w:rFonts w:cs="David" w:hint="cs"/>
          <w:rtl/>
        </w:rPr>
        <w:tab/>
        <w:t xml:space="preserve"> בלי ההוראה הזאת, בשבוע שעבר הוא לא אישר.</w:t>
      </w:r>
    </w:p>
    <w:p w14:paraId="29106479" w14:textId="77777777" w:rsidR="001F6851" w:rsidRPr="001F6851" w:rsidRDefault="001F6851" w:rsidP="001F6851">
      <w:pPr>
        <w:keepNext/>
        <w:bidi/>
        <w:jc w:val="both"/>
        <w:rPr>
          <w:rFonts w:cs="David" w:hint="cs"/>
          <w:rtl/>
        </w:rPr>
      </w:pPr>
    </w:p>
    <w:p w14:paraId="74EB4920" w14:textId="77777777" w:rsidR="001F6851" w:rsidRPr="001F6851" w:rsidRDefault="001F6851" w:rsidP="001F6851">
      <w:pPr>
        <w:keepLines/>
        <w:bidi/>
        <w:jc w:val="both"/>
        <w:rPr>
          <w:rFonts w:cs="David" w:hint="cs"/>
          <w:u w:val="single"/>
          <w:rtl/>
        </w:rPr>
      </w:pPr>
      <w:r w:rsidRPr="001F6851">
        <w:rPr>
          <w:rFonts w:cs="David" w:hint="cs"/>
          <w:u w:val="single"/>
          <w:rtl/>
        </w:rPr>
        <w:t>רחל אדטו:</w:t>
      </w:r>
    </w:p>
    <w:p w14:paraId="0161424C" w14:textId="77777777" w:rsidR="001F6851" w:rsidRPr="001F6851" w:rsidRDefault="001F6851" w:rsidP="001F6851">
      <w:pPr>
        <w:keepLines/>
        <w:bidi/>
        <w:jc w:val="both"/>
        <w:rPr>
          <w:rFonts w:cs="David" w:hint="cs"/>
          <w:u w:val="single"/>
          <w:rtl/>
        </w:rPr>
      </w:pPr>
    </w:p>
    <w:p w14:paraId="0B38FFDB" w14:textId="77777777" w:rsidR="001F6851" w:rsidRPr="001F6851" w:rsidRDefault="001F6851" w:rsidP="001F6851">
      <w:pPr>
        <w:keepNext/>
        <w:keepLines/>
        <w:bidi/>
        <w:jc w:val="both"/>
        <w:rPr>
          <w:rFonts w:cs="David" w:hint="cs"/>
          <w:rtl/>
        </w:rPr>
      </w:pPr>
      <w:r w:rsidRPr="001F6851">
        <w:rPr>
          <w:rFonts w:cs="David" w:hint="cs"/>
          <w:rtl/>
        </w:rPr>
        <w:t>יושב ראש הכנסת או סגנו?</w:t>
      </w:r>
    </w:p>
    <w:p w14:paraId="24BC286A" w14:textId="77777777" w:rsidR="001F6851" w:rsidRPr="001F6851" w:rsidRDefault="001F6851" w:rsidP="001F6851">
      <w:pPr>
        <w:keepNext/>
        <w:bidi/>
        <w:ind w:firstLine="720"/>
        <w:jc w:val="both"/>
        <w:rPr>
          <w:rFonts w:cs="David" w:hint="cs"/>
          <w:rtl/>
        </w:rPr>
      </w:pPr>
    </w:p>
    <w:p w14:paraId="61671DCB"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4BEEEE8B" w14:textId="77777777" w:rsidR="001F6851" w:rsidRPr="001F6851" w:rsidRDefault="001F6851" w:rsidP="001F6851">
      <w:pPr>
        <w:bidi/>
        <w:jc w:val="both"/>
        <w:rPr>
          <w:rFonts w:cs="David" w:hint="cs"/>
          <w:rtl/>
        </w:rPr>
      </w:pPr>
    </w:p>
    <w:p w14:paraId="28421AF9" w14:textId="77777777" w:rsidR="001F6851" w:rsidRPr="001F6851" w:rsidRDefault="001F6851" w:rsidP="001F6851">
      <w:pPr>
        <w:keepNext/>
        <w:bidi/>
        <w:jc w:val="both"/>
        <w:rPr>
          <w:rFonts w:cs="David" w:hint="cs"/>
          <w:rtl/>
        </w:rPr>
      </w:pPr>
      <w:r w:rsidRPr="001F6851">
        <w:rPr>
          <w:rFonts w:cs="David" w:hint="cs"/>
          <w:rtl/>
        </w:rPr>
        <w:tab/>
        <w:t xml:space="preserve"> לא, רק הוא. </w:t>
      </w:r>
    </w:p>
    <w:p w14:paraId="0B117915" w14:textId="77777777" w:rsidR="001F6851" w:rsidRPr="001F6851" w:rsidRDefault="001F6851" w:rsidP="001F6851">
      <w:pPr>
        <w:keepNext/>
        <w:bidi/>
        <w:jc w:val="both"/>
        <w:rPr>
          <w:rFonts w:cs="David" w:hint="cs"/>
          <w:rtl/>
        </w:rPr>
      </w:pPr>
    </w:p>
    <w:p w14:paraId="385EDE11" w14:textId="77777777" w:rsidR="001F6851" w:rsidRPr="001F6851" w:rsidRDefault="001F6851" w:rsidP="001F6851">
      <w:pPr>
        <w:bidi/>
        <w:jc w:val="both"/>
        <w:rPr>
          <w:rFonts w:cs="David" w:hint="cs"/>
          <w:rtl/>
        </w:rPr>
      </w:pPr>
      <w:r w:rsidRPr="001F6851">
        <w:rPr>
          <w:rFonts w:cs="David" w:hint="cs"/>
          <w:u w:val="single"/>
          <w:rtl/>
        </w:rPr>
        <w:t>ארבל אסטרחן:</w:t>
      </w:r>
    </w:p>
    <w:p w14:paraId="2A79F7F0" w14:textId="77777777" w:rsidR="001F6851" w:rsidRPr="001F6851" w:rsidRDefault="001F6851" w:rsidP="001F6851">
      <w:pPr>
        <w:bidi/>
        <w:jc w:val="both"/>
        <w:rPr>
          <w:rFonts w:cs="David" w:hint="cs"/>
          <w:rtl/>
        </w:rPr>
      </w:pPr>
    </w:p>
    <w:p w14:paraId="242969C9" w14:textId="77777777" w:rsidR="001F6851" w:rsidRPr="001F6851" w:rsidRDefault="001F6851" w:rsidP="001F6851">
      <w:pPr>
        <w:keepNext/>
        <w:bidi/>
        <w:jc w:val="both"/>
        <w:rPr>
          <w:rFonts w:cs="David" w:hint="cs"/>
          <w:rtl/>
        </w:rPr>
      </w:pPr>
      <w:r w:rsidRPr="001F6851">
        <w:rPr>
          <w:rFonts w:cs="David" w:hint="cs"/>
          <w:rtl/>
        </w:rPr>
        <w:tab/>
        <w:t xml:space="preserve"> לא, אנחנו נגיד: באישור מראש של יושב ראש הכנסת, שיהיה ברור שזה לא מי שיושב על הדוכן. </w:t>
      </w:r>
    </w:p>
    <w:p w14:paraId="63CC1551" w14:textId="77777777" w:rsidR="001F6851" w:rsidRPr="001F6851" w:rsidRDefault="001F6851" w:rsidP="001F6851">
      <w:pPr>
        <w:keepNext/>
        <w:bidi/>
        <w:jc w:val="both"/>
        <w:rPr>
          <w:rFonts w:cs="David" w:hint="cs"/>
          <w:rtl/>
        </w:rPr>
      </w:pPr>
    </w:p>
    <w:p w14:paraId="275AA157" w14:textId="77777777" w:rsidR="001F6851" w:rsidRPr="001F6851" w:rsidRDefault="001F6851" w:rsidP="001F6851">
      <w:pPr>
        <w:keepNext/>
        <w:bidi/>
        <w:jc w:val="both"/>
        <w:rPr>
          <w:rFonts w:cs="David" w:hint="cs"/>
          <w:u w:val="single"/>
          <w:rtl/>
        </w:rPr>
      </w:pPr>
      <w:r w:rsidRPr="001F6851">
        <w:rPr>
          <w:rFonts w:cs="David" w:hint="cs"/>
          <w:u w:val="single"/>
          <w:rtl/>
        </w:rPr>
        <w:t xml:space="preserve">ירדנה </w:t>
      </w:r>
      <w:proofErr w:type="spellStart"/>
      <w:r w:rsidRPr="001F6851">
        <w:rPr>
          <w:rFonts w:cs="David" w:hint="cs"/>
          <w:u w:val="single"/>
          <w:rtl/>
        </w:rPr>
        <w:t>מלר</w:t>
      </w:r>
      <w:proofErr w:type="spellEnd"/>
      <w:r w:rsidRPr="001F6851">
        <w:rPr>
          <w:rFonts w:cs="David" w:hint="cs"/>
          <w:u w:val="single"/>
          <w:rtl/>
        </w:rPr>
        <w:t>-הורוביץ:</w:t>
      </w:r>
    </w:p>
    <w:p w14:paraId="5AEC4312" w14:textId="77777777" w:rsidR="001F6851" w:rsidRPr="001F6851" w:rsidRDefault="001F6851" w:rsidP="001F6851">
      <w:pPr>
        <w:bidi/>
        <w:jc w:val="both"/>
        <w:rPr>
          <w:rFonts w:cs="David" w:hint="cs"/>
          <w:rtl/>
        </w:rPr>
      </w:pPr>
    </w:p>
    <w:p w14:paraId="34D5F9C8" w14:textId="77777777" w:rsidR="001F6851" w:rsidRPr="001F6851" w:rsidRDefault="001F6851" w:rsidP="001F6851">
      <w:pPr>
        <w:keepNext/>
        <w:bidi/>
        <w:jc w:val="both"/>
        <w:rPr>
          <w:rFonts w:cs="David" w:hint="cs"/>
          <w:rtl/>
        </w:rPr>
      </w:pPr>
      <w:r w:rsidRPr="001F6851">
        <w:rPr>
          <w:rFonts w:cs="David" w:hint="cs"/>
          <w:rtl/>
        </w:rPr>
        <w:tab/>
        <w:t xml:space="preserve"> יושב ראש הכנסת, לא מי שמנהל את הישיבה. </w:t>
      </w:r>
      <w:r w:rsidRPr="001F6851">
        <w:rPr>
          <w:rFonts w:cs="David" w:hint="cs"/>
          <w:rtl/>
        </w:rPr>
        <w:tab/>
      </w:r>
    </w:p>
    <w:p w14:paraId="0FDC4B3F" w14:textId="77777777" w:rsidR="001F6851" w:rsidRPr="001F6851" w:rsidRDefault="001F6851" w:rsidP="001F6851">
      <w:pPr>
        <w:keepNext/>
        <w:bidi/>
        <w:ind w:firstLine="720"/>
        <w:jc w:val="both"/>
        <w:rPr>
          <w:rFonts w:cs="David" w:hint="cs"/>
          <w:rtl/>
        </w:rPr>
      </w:pPr>
    </w:p>
    <w:p w14:paraId="113F5E58"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4713211F" w14:textId="77777777" w:rsidR="001F6851" w:rsidRPr="001F6851" w:rsidRDefault="001F6851" w:rsidP="001F6851">
      <w:pPr>
        <w:bidi/>
        <w:jc w:val="both"/>
        <w:rPr>
          <w:rFonts w:cs="David" w:hint="cs"/>
          <w:rtl/>
        </w:rPr>
      </w:pPr>
    </w:p>
    <w:p w14:paraId="43EA8338" w14:textId="77777777" w:rsidR="001F6851" w:rsidRPr="001F6851" w:rsidRDefault="001F6851" w:rsidP="001F6851">
      <w:pPr>
        <w:keepNext/>
        <w:bidi/>
        <w:ind w:firstLine="720"/>
        <w:jc w:val="both"/>
        <w:rPr>
          <w:rFonts w:cs="David" w:hint="cs"/>
          <w:rtl/>
        </w:rPr>
      </w:pPr>
      <w:r w:rsidRPr="001F6851">
        <w:rPr>
          <w:rFonts w:cs="David" w:hint="cs"/>
          <w:rtl/>
        </w:rPr>
        <w:t xml:space="preserve">ברור. זה לא יושב ראש הישיבה, זה יושב ראש הכנסת. </w:t>
      </w:r>
    </w:p>
    <w:p w14:paraId="16B8D6D6" w14:textId="77777777" w:rsidR="001F6851" w:rsidRPr="001F6851" w:rsidRDefault="001F6851" w:rsidP="001F6851">
      <w:pPr>
        <w:keepNext/>
        <w:bidi/>
        <w:ind w:firstLine="720"/>
        <w:jc w:val="both"/>
        <w:rPr>
          <w:rFonts w:cs="David" w:hint="cs"/>
          <w:rtl/>
        </w:rPr>
      </w:pPr>
    </w:p>
    <w:p w14:paraId="4C167AE7" w14:textId="77777777" w:rsidR="001F6851" w:rsidRPr="001F6851" w:rsidRDefault="001F6851" w:rsidP="001F6851">
      <w:pPr>
        <w:bidi/>
        <w:jc w:val="both"/>
        <w:rPr>
          <w:rFonts w:cs="David" w:hint="cs"/>
          <w:rtl/>
        </w:rPr>
      </w:pPr>
      <w:r w:rsidRPr="001F6851">
        <w:rPr>
          <w:rFonts w:cs="David" w:hint="cs"/>
          <w:u w:val="single"/>
          <w:rtl/>
        </w:rPr>
        <w:t>ארבל אסטרחן:</w:t>
      </w:r>
    </w:p>
    <w:p w14:paraId="1575BB60" w14:textId="77777777" w:rsidR="001F6851" w:rsidRPr="001F6851" w:rsidRDefault="001F6851" w:rsidP="001F6851">
      <w:pPr>
        <w:bidi/>
        <w:jc w:val="both"/>
        <w:rPr>
          <w:rFonts w:cs="David" w:hint="cs"/>
          <w:rtl/>
        </w:rPr>
      </w:pPr>
    </w:p>
    <w:p w14:paraId="60A201FA" w14:textId="77777777" w:rsidR="001F6851" w:rsidRPr="001F6851" w:rsidRDefault="001F6851" w:rsidP="001F6851">
      <w:pPr>
        <w:keepNext/>
        <w:bidi/>
        <w:ind w:firstLine="720"/>
        <w:jc w:val="both"/>
        <w:rPr>
          <w:rFonts w:cs="David" w:hint="cs"/>
          <w:rtl/>
        </w:rPr>
      </w:pPr>
      <w:r w:rsidRPr="001F6851">
        <w:rPr>
          <w:rFonts w:cs="David" w:hint="cs"/>
          <w:rtl/>
        </w:rPr>
        <w:t xml:space="preserve">חבר הכנסת המציע נימק, הממשלה השיבה, ומה קורה אחרי תשובת הממשלה? פה יש שינוי שהציע יושב ראש הוועדה, בשונה ממה שקיים היום. היום, אחרי שנשמעה עמדת הממשלה, יכולים חברי הכנסת להשמיע מה שנקרא "הצעה אחרת", והם יכולים להציע שתי הצעות אחרות, אחד יכול להציע שהנושא לא ייכלל בסדר היום ואחד יכול להציע להעביר לוועדה. </w:t>
      </w:r>
    </w:p>
    <w:p w14:paraId="4232C530" w14:textId="77777777" w:rsidR="001F6851" w:rsidRPr="001F6851" w:rsidRDefault="001F6851" w:rsidP="001F6851">
      <w:pPr>
        <w:keepNext/>
        <w:bidi/>
        <w:ind w:firstLine="720"/>
        <w:jc w:val="both"/>
        <w:rPr>
          <w:rFonts w:cs="David" w:hint="cs"/>
          <w:rtl/>
        </w:rPr>
      </w:pPr>
    </w:p>
    <w:p w14:paraId="30C39576" w14:textId="77777777" w:rsidR="001F6851" w:rsidRPr="001F6851" w:rsidRDefault="001F6851" w:rsidP="001F6851">
      <w:pPr>
        <w:keepNext/>
        <w:bidi/>
        <w:ind w:firstLine="720"/>
        <w:jc w:val="both"/>
        <w:rPr>
          <w:rFonts w:cs="David" w:hint="cs"/>
          <w:rtl/>
        </w:rPr>
      </w:pPr>
      <w:r w:rsidRPr="001F6851">
        <w:rPr>
          <w:rFonts w:cs="David" w:hint="cs"/>
          <w:rtl/>
        </w:rPr>
        <w:t xml:space="preserve">מה שמוצע כאן זה סידור מעט שונה, "אחרי שנשמעה עמדת הממשלה ואם לא נשמעה </w:t>
      </w:r>
      <w:r w:rsidRPr="001F6851">
        <w:rPr>
          <w:rFonts w:cs="David"/>
          <w:rtl/>
        </w:rPr>
        <w:t>–</w:t>
      </w:r>
      <w:r w:rsidRPr="001F6851">
        <w:rPr>
          <w:rFonts w:cs="David" w:hint="cs"/>
          <w:rtl/>
        </w:rPr>
        <w:t xml:space="preserve"> אחרי ההנמקה, רשאים שניים מחברי הכנסת להביע את עמדתם ביחס להצעה", ופה אולי כדאי להבהיר ביחס לכל הצעה. קודם כל חבר הכנסת נימק, שניים יכולים לדבר במשך דקה ולהגיד מה הם רוצים, לא חייבת להיות להם הצעה. </w:t>
      </w:r>
    </w:p>
    <w:p w14:paraId="5A498D3B" w14:textId="77777777" w:rsidR="001F6851" w:rsidRPr="001F6851" w:rsidRDefault="001F6851" w:rsidP="001F6851">
      <w:pPr>
        <w:keepNext/>
        <w:bidi/>
        <w:ind w:firstLine="720"/>
        <w:jc w:val="both"/>
        <w:rPr>
          <w:rFonts w:cs="David" w:hint="cs"/>
          <w:rtl/>
        </w:rPr>
      </w:pPr>
    </w:p>
    <w:p w14:paraId="52BC0792"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127B3E8A" w14:textId="77777777" w:rsidR="001F6851" w:rsidRPr="001F6851" w:rsidRDefault="001F6851" w:rsidP="001F6851">
      <w:pPr>
        <w:bidi/>
        <w:jc w:val="both"/>
        <w:rPr>
          <w:rFonts w:cs="David" w:hint="cs"/>
          <w:rtl/>
        </w:rPr>
      </w:pPr>
    </w:p>
    <w:p w14:paraId="1D1AE716" w14:textId="77777777" w:rsidR="001F6851" w:rsidRPr="001F6851" w:rsidRDefault="001F6851" w:rsidP="001F6851">
      <w:pPr>
        <w:keepNext/>
        <w:bidi/>
        <w:ind w:firstLine="720"/>
        <w:jc w:val="both"/>
        <w:rPr>
          <w:rFonts w:cs="David" w:hint="cs"/>
          <w:rtl/>
        </w:rPr>
      </w:pPr>
      <w:r w:rsidRPr="001F6851">
        <w:rPr>
          <w:rFonts w:cs="David" w:hint="cs"/>
          <w:rtl/>
        </w:rPr>
        <w:t xml:space="preserve">במקום המנגנון של הצעה אחרת, שזה בעצם אותו דבר, רק בלי הצורך להציע באופן פיקטיבי ועדה סתם. </w:t>
      </w:r>
    </w:p>
    <w:p w14:paraId="2C1FFE40" w14:textId="77777777" w:rsidR="001F6851" w:rsidRPr="001F6851" w:rsidRDefault="001F6851" w:rsidP="001F6851">
      <w:pPr>
        <w:keepNext/>
        <w:bidi/>
        <w:ind w:firstLine="720"/>
        <w:jc w:val="both"/>
        <w:rPr>
          <w:rFonts w:cs="David" w:hint="cs"/>
          <w:rtl/>
        </w:rPr>
      </w:pPr>
    </w:p>
    <w:p w14:paraId="6269AD1F" w14:textId="77777777" w:rsidR="001F6851" w:rsidRPr="001F6851" w:rsidRDefault="001F6851" w:rsidP="001F6851">
      <w:pPr>
        <w:bidi/>
        <w:jc w:val="both"/>
        <w:rPr>
          <w:rFonts w:cs="David" w:hint="cs"/>
          <w:rtl/>
        </w:rPr>
      </w:pPr>
      <w:r w:rsidRPr="001F6851">
        <w:rPr>
          <w:rFonts w:cs="David" w:hint="cs"/>
          <w:u w:val="single"/>
          <w:rtl/>
        </w:rPr>
        <w:t>ארבל אסטרחן:</w:t>
      </w:r>
    </w:p>
    <w:p w14:paraId="0B23703B" w14:textId="77777777" w:rsidR="001F6851" w:rsidRPr="001F6851" w:rsidRDefault="001F6851" w:rsidP="001F6851">
      <w:pPr>
        <w:bidi/>
        <w:jc w:val="both"/>
        <w:rPr>
          <w:rFonts w:cs="David" w:hint="cs"/>
          <w:rtl/>
        </w:rPr>
      </w:pPr>
    </w:p>
    <w:p w14:paraId="69954579" w14:textId="77777777" w:rsidR="001F6851" w:rsidRPr="001F6851" w:rsidRDefault="001F6851" w:rsidP="001F6851">
      <w:pPr>
        <w:keepNext/>
        <w:bidi/>
        <w:ind w:firstLine="720"/>
        <w:jc w:val="both"/>
        <w:rPr>
          <w:rFonts w:cs="David" w:hint="cs"/>
          <w:rtl/>
        </w:rPr>
      </w:pPr>
      <w:r w:rsidRPr="001F6851">
        <w:rPr>
          <w:rFonts w:cs="David" w:hint="cs"/>
          <w:rtl/>
        </w:rPr>
        <w:t xml:space="preserve">נכון, אבל כתוב "ורשאים הם להציע" - זאת אומרת הם כן יכולים להציע </w:t>
      </w:r>
      <w:r w:rsidRPr="001F6851">
        <w:rPr>
          <w:rFonts w:cs="David"/>
          <w:rtl/>
        </w:rPr>
        <w:t>–</w:t>
      </w:r>
      <w:r w:rsidRPr="001F6851">
        <w:rPr>
          <w:rFonts w:cs="David" w:hint="cs"/>
          <w:rtl/>
        </w:rPr>
        <w:t xml:space="preserve"> "שהנושא המוצע לא ייכלל בסדר היום או שיידון בוועדה, והכול מהמקום המיועד לכך באולם המליאה" </w:t>
      </w:r>
      <w:r w:rsidRPr="001F6851">
        <w:rPr>
          <w:rFonts w:cs="David"/>
          <w:rtl/>
        </w:rPr>
        <w:t>–</w:t>
      </w:r>
      <w:r w:rsidRPr="001F6851">
        <w:rPr>
          <w:rFonts w:cs="David" w:hint="cs"/>
          <w:rtl/>
        </w:rPr>
        <w:t xml:space="preserve"> כך אנחנו קוראים לרמקולים בצדדים </w:t>
      </w:r>
      <w:r w:rsidRPr="001F6851">
        <w:rPr>
          <w:rFonts w:cs="David"/>
          <w:rtl/>
        </w:rPr>
        <w:t>–</w:t>
      </w:r>
      <w:r w:rsidRPr="001F6851">
        <w:rPr>
          <w:rFonts w:cs="David" w:hint="cs"/>
          <w:rtl/>
        </w:rPr>
        <w:t xml:space="preserve"> "ובמסגרת זמן שלא תעלה על דקה אחת לכל אחד מהם". </w:t>
      </w:r>
    </w:p>
    <w:p w14:paraId="1E971C15" w14:textId="77777777" w:rsidR="001F6851" w:rsidRPr="001F6851" w:rsidRDefault="001F6851" w:rsidP="001F6851">
      <w:pPr>
        <w:keepNext/>
        <w:bidi/>
        <w:ind w:firstLine="720"/>
        <w:jc w:val="both"/>
        <w:rPr>
          <w:rFonts w:cs="David" w:hint="cs"/>
          <w:rtl/>
        </w:rPr>
      </w:pPr>
    </w:p>
    <w:p w14:paraId="261D2567" w14:textId="77777777" w:rsidR="001F6851" w:rsidRPr="001F6851" w:rsidRDefault="001F6851" w:rsidP="001F6851">
      <w:pPr>
        <w:bidi/>
        <w:jc w:val="both"/>
        <w:rPr>
          <w:rFonts w:cs="David" w:hint="cs"/>
          <w:rtl/>
        </w:rPr>
      </w:pPr>
      <w:r w:rsidRPr="001F6851">
        <w:rPr>
          <w:rFonts w:cs="David" w:hint="cs"/>
          <w:u w:val="single"/>
          <w:rtl/>
        </w:rPr>
        <w:t>רחל אדטו:</w:t>
      </w:r>
    </w:p>
    <w:p w14:paraId="473096BE" w14:textId="77777777" w:rsidR="001F6851" w:rsidRPr="001F6851" w:rsidRDefault="001F6851" w:rsidP="001F6851">
      <w:pPr>
        <w:bidi/>
        <w:jc w:val="both"/>
        <w:rPr>
          <w:rFonts w:cs="David" w:hint="cs"/>
          <w:rtl/>
        </w:rPr>
      </w:pPr>
    </w:p>
    <w:p w14:paraId="2E13C4F3" w14:textId="77777777" w:rsidR="001F6851" w:rsidRPr="001F6851" w:rsidRDefault="001F6851" w:rsidP="001F6851">
      <w:pPr>
        <w:bidi/>
        <w:jc w:val="both"/>
        <w:rPr>
          <w:rFonts w:cs="David" w:hint="cs"/>
          <w:rtl/>
        </w:rPr>
      </w:pPr>
      <w:r w:rsidRPr="001F6851">
        <w:rPr>
          <w:rFonts w:cs="David" w:hint="cs"/>
          <w:rtl/>
        </w:rPr>
        <w:tab/>
        <w:t>זה חידוש שניים?</w:t>
      </w:r>
    </w:p>
    <w:p w14:paraId="47777485" w14:textId="77777777" w:rsidR="001F6851" w:rsidRPr="001F6851" w:rsidRDefault="001F6851" w:rsidP="001F6851">
      <w:pPr>
        <w:bidi/>
        <w:jc w:val="both"/>
        <w:rPr>
          <w:rFonts w:cs="David" w:hint="cs"/>
          <w:rtl/>
        </w:rPr>
      </w:pPr>
    </w:p>
    <w:p w14:paraId="4CBDEEC7" w14:textId="77777777" w:rsidR="001F6851" w:rsidRPr="001F6851" w:rsidRDefault="001F6851" w:rsidP="001F6851">
      <w:pPr>
        <w:bidi/>
        <w:jc w:val="both"/>
        <w:rPr>
          <w:rFonts w:cs="David" w:hint="cs"/>
          <w:rtl/>
        </w:rPr>
      </w:pPr>
      <w:r w:rsidRPr="001F6851">
        <w:rPr>
          <w:rFonts w:cs="David" w:hint="cs"/>
          <w:u w:val="single"/>
          <w:rtl/>
        </w:rPr>
        <w:t>ארבל אסטרחן:</w:t>
      </w:r>
    </w:p>
    <w:p w14:paraId="2D7E27AE" w14:textId="77777777" w:rsidR="001F6851" w:rsidRPr="001F6851" w:rsidRDefault="001F6851" w:rsidP="001F6851">
      <w:pPr>
        <w:bidi/>
        <w:jc w:val="both"/>
        <w:rPr>
          <w:rFonts w:cs="David" w:hint="cs"/>
          <w:rtl/>
        </w:rPr>
      </w:pPr>
    </w:p>
    <w:p w14:paraId="5BC4FA74" w14:textId="77777777" w:rsidR="001F6851" w:rsidRPr="001F6851" w:rsidRDefault="001F6851" w:rsidP="001F6851">
      <w:pPr>
        <w:bidi/>
        <w:jc w:val="both"/>
        <w:rPr>
          <w:rFonts w:cs="David" w:hint="cs"/>
          <w:rtl/>
        </w:rPr>
      </w:pPr>
      <w:r w:rsidRPr="001F6851">
        <w:rPr>
          <w:rFonts w:cs="David" w:hint="cs"/>
          <w:rtl/>
        </w:rPr>
        <w:tab/>
        <w:t xml:space="preserve"> החידוש הוא שהם לא חייבים להציע הצעה אחרת, הם יכולים לדבר. </w:t>
      </w:r>
    </w:p>
    <w:p w14:paraId="2EC90F7B" w14:textId="77777777" w:rsidR="001F6851" w:rsidRPr="001F6851" w:rsidRDefault="001F6851" w:rsidP="001F6851">
      <w:pPr>
        <w:bidi/>
        <w:jc w:val="both"/>
        <w:rPr>
          <w:rFonts w:cs="David" w:hint="cs"/>
          <w:rtl/>
        </w:rPr>
      </w:pPr>
    </w:p>
    <w:p w14:paraId="7263A544"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73C81BC2" w14:textId="77777777" w:rsidR="001F6851" w:rsidRPr="001F6851" w:rsidRDefault="001F6851" w:rsidP="001F6851">
      <w:pPr>
        <w:bidi/>
        <w:jc w:val="both"/>
        <w:rPr>
          <w:rFonts w:cs="David" w:hint="cs"/>
          <w:rtl/>
        </w:rPr>
      </w:pPr>
    </w:p>
    <w:p w14:paraId="5EDDDDA2" w14:textId="77777777" w:rsidR="001F6851" w:rsidRPr="001F6851" w:rsidRDefault="001F6851" w:rsidP="001F6851">
      <w:pPr>
        <w:bidi/>
        <w:jc w:val="both"/>
        <w:rPr>
          <w:rFonts w:cs="David" w:hint="cs"/>
          <w:rtl/>
        </w:rPr>
      </w:pPr>
      <w:r w:rsidRPr="001F6851">
        <w:rPr>
          <w:rFonts w:cs="David" w:hint="cs"/>
          <w:rtl/>
        </w:rPr>
        <w:tab/>
        <w:t xml:space="preserve"> לא, זאת הרחבה. קודם זה היה אחד שמציע הצעה אחרת פר מציע, עכשיו זה שניים בלי שחייבים להציע הצעה אחרת, כדי לעשות את הדיון יותר מעניין. </w:t>
      </w:r>
    </w:p>
    <w:p w14:paraId="008C68F2" w14:textId="77777777" w:rsidR="001F6851" w:rsidRPr="001F6851" w:rsidRDefault="001F6851" w:rsidP="001F6851">
      <w:pPr>
        <w:bidi/>
        <w:jc w:val="both"/>
        <w:rPr>
          <w:rFonts w:cs="David" w:hint="cs"/>
          <w:rtl/>
        </w:rPr>
      </w:pPr>
    </w:p>
    <w:p w14:paraId="25A2BE45" w14:textId="77777777" w:rsidR="001F6851" w:rsidRPr="001F6851" w:rsidRDefault="001F6851" w:rsidP="001F6851">
      <w:pPr>
        <w:bidi/>
        <w:jc w:val="both"/>
        <w:rPr>
          <w:rFonts w:cs="David" w:hint="cs"/>
          <w:rtl/>
        </w:rPr>
      </w:pPr>
      <w:r w:rsidRPr="001F6851">
        <w:rPr>
          <w:rFonts w:cs="David" w:hint="cs"/>
          <w:u w:val="single"/>
          <w:rtl/>
        </w:rPr>
        <w:t>רחל אדטו:</w:t>
      </w:r>
    </w:p>
    <w:p w14:paraId="6F6A12F0" w14:textId="77777777" w:rsidR="001F6851" w:rsidRPr="001F6851" w:rsidRDefault="001F6851" w:rsidP="001F6851">
      <w:pPr>
        <w:bidi/>
        <w:jc w:val="both"/>
        <w:rPr>
          <w:rFonts w:cs="David" w:hint="cs"/>
          <w:rtl/>
        </w:rPr>
      </w:pPr>
    </w:p>
    <w:p w14:paraId="53657D88" w14:textId="77777777" w:rsidR="001F6851" w:rsidRPr="001F6851" w:rsidRDefault="001F6851" w:rsidP="001F6851">
      <w:pPr>
        <w:bidi/>
        <w:jc w:val="both"/>
        <w:rPr>
          <w:rFonts w:cs="David" w:hint="cs"/>
          <w:rtl/>
        </w:rPr>
      </w:pPr>
      <w:r w:rsidRPr="001F6851">
        <w:rPr>
          <w:rFonts w:cs="David" w:hint="cs"/>
          <w:rtl/>
        </w:rPr>
        <w:tab/>
        <w:t>לא צריכים לרוץ אליך ולהגיד "הצעה אחרת"?</w:t>
      </w:r>
    </w:p>
    <w:p w14:paraId="778DA1B2" w14:textId="77777777" w:rsidR="001F6851" w:rsidRPr="001F6851" w:rsidRDefault="001F6851" w:rsidP="001F6851">
      <w:pPr>
        <w:bidi/>
        <w:jc w:val="both"/>
        <w:rPr>
          <w:rFonts w:cs="David" w:hint="cs"/>
          <w:rtl/>
        </w:rPr>
      </w:pPr>
    </w:p>
    <w:p w14:paraId="0F811AF5" w14:textId="77777777" w:rsidR="001F6851" w:rsidRPr="001F6851" w:rsidRDefault="001F6851" w:rsidP="001F6851">
      <w:pPr>
        <w:keepNext/>
        <w:bidi/>
        <w:jc w:val="both"/>
        <w:rPr>
          <w:rFonts w:cs="David" w:hint="cs"/>
          <w:u w:val="single"/>
          <w:rtl/>
        </w:rPr>
      </w:pPr>
      <w:r w:rsidRPr="001F6851">
        <w:rPr>
          <w:rFonts w:cs="David" w:hint="cs"/>
          <w:u w:val="single"/>
          <w:rtl/>
        </w:rPr>
        <w:t xml:space="preserve">ירדנה </w:t>
      </w:r>
      <w:proofErr w:type="spellStart"/>
      <w:r w:rsidRPr="001F6851">
        <w:rPr>
          <w:rFonts w:cs="David" w:hint="cs"/>
          <w:u w:val="single"/>
          <w:rtl/>
        </w:rPr>
        <w:t>מלר</w:t>
      </w:r>
      <w:proofErr w:type="spellEnd"/>
      <w:r w:rsidRPr="001F6851">
        <w:rPr>
          <w:rFonts w:cs="David" w:hint="cs"/>
          <w:u w:val="single"/>
          <w:rtl/>
        </w:rPr>
        <w:t>-הורוביץ:</w:t>
      </w:r>
    </w:p>
    <w:p w14:paraId="66F3F50E" w14:textId="77777777" w:rsidR="001F6851" w:rsidRPr="001F6851" w:rsidRDefault="001F6851" w:rsidP="001F6851">
      <w:pPr>
        <w:bidi/>
        <w:jc w:val="both"/>
        <w:rPr>
          <w:rFonts w:cs="David" w:hint="cs"/>
          <w:rtl/>
        </w:rPr>
      </w:pPr>
    </w:p>
    <w:p w14:paraId="380D01F0" w14:textId="77777777" w:rsidR="001F6851" w:rsidRPr="001F6851" w:rsidRDefault="001F6851" w:rsidP="001F6851">
      <w:pPr>
        <w:bidi/>
        <w:jc w:val="both"/>
        <w:rPr>
          <w:rFonts w:cs="David" w:hint="cs"/>
          <w:rtl/>
        </w:rPr>
      </w:pPr>
      <w:r w:rsidRPr="001F6851">
        <w:rPr>
          <w:rFonts w:cs="David" w:hint="cs"/>
          <w:rtl/>
        </w:rPr>
        <w:tab/>
        <w:t xml:space="preserve"> לא, אבל צריך להירשם.  </w:t>
      </w:r>
    </w:p>
    <w:p w14:paraId="66102495" w14:textId="77777777" w:rsidR="001F6851" w:rsidRPr="001F6851" w:rsidRDefault="001F6851" w:rsidP="001F6851">
      <w:pPr>
        <w:bidi/>
        <w:jc w:val="both"/>
        <w:rPr>
          <w:rFonts w:cs="David" w:hint="cs"/>
          <w:rtl/>
        </w:rPr>
      </w:pPr>
    </w:p>
    <w:p w14:paraId="14586483"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1E14BD26" w14:textId="77777777" w:rsidR="001F6851" w:rsidRPr="001F6851" w:rsidRDefault="001F6851" w:rsidP="001F6851">
      <w:pPr>
        <w:bidi/>
        <w:jc w:val="both"/>
        <w:rPr>
          <w:rFonts w:cs="David" w:hint="cs"/>
          <w:rtl/>
        </w:rPr>
      </w:pPr>
    </w:p>
    <w:p w14:paraId="1CA92031" w14:textId="77777777" w:rsidR="001F6851" w:rsidRPr="001F6851" w:rsidRDefault="001F6851" w:rsidP="001F6851">
      <w:pPr>
        <w:bidi/>
        <w:jc w:val="both"/>
        <w:rPr>
          <w:rFonts w:cs="David" w:hint="cs"/>
          <w:rtl/>
        </w:rPr>
      </w:pPr>
      <w:r w:rsidRPr="001F6851">
        <w:rPr>
          <w:rFonts w:cs="David" w:hint="cs"/>
          <w:rtl/>
        </w:rPr>
        <w:tab/>
        <w:t>רק צריך לבקש להירשם. אם הנושא הוא יחסית מעניין והציעו אותו ארבעה, חמישה חברי כנסת, זה נותן שמונה עד 10 - - -</w:t>
      </w:r>
    </w:p>
    <w:p w14:paraId="1F44B2EC" w14:textId="77777777" w:rsidR="001F6851" w:rsidRPr="001F6851" w:rsidRDefault="001F6851" w:rsidP="001F6851">
      <w:pPr>
        <w:bidi/>
        <w:jc w:val="both"/>
        <w:rPr>
          <w:rFonts w:cs="David" w:hint="cs"/>
          <w:rtl/>
        </w:rPr>
      </w:pPr>
    </w:p>
    <w:p w14:paraId="2990C746" w14:textId="77777777" w:rsidR="001F6851" w:rsidRPr="001F6851" w:rsidRDefault="001F6851" w:rsidP="001F6851">
      <w:pPr>
        <w:bidi/>
        <w:jc w:val="both"/>
        <w:rPr>
          <w:rFonts w:cs="David" w:hint="cs"/>
          <w:u w:val="single"/>
          <w:rtl/>
        </w:rPr>
      </w:pPr>
      <w:r w:rsidRPr="001F6851">
        <w:rPr>
          <w:rFonts w:cs="David" w:hint="cs"/>
          <w:u w:val="single"/>
          <w:rtl/>
        </w:rPr>
        <w:t>רחל אדטו:</w:t>
      </w:r>
    </w:p>
    <w:p w14:paraId="3239A378" w14:textId="77777777" w:rsidR="001F6851" w:rsidRPr="001F6851" w:rsidRDefault="001F6851" w:rsidP="001F6851">
      <w:pPr>
        <w:bidi/>
        <w:jc w:val="both"/>
        <w:rPr>
          <w:rFonts w:cs="David" w:hint="cs"/>
          <w:u w:val="single"/>
          <w:rtl/>
        </w:rPr>
      </w:pPr>
    </w:p>
    <w:p w14:paraId="684100AB" w14:textId="77777777" w:rsidR="001F6851" w:rsidRPr="001F6851" w:rsidRDefault="001F6851" w:rsidP="001F6851">
      <w:pPr>
        <w:keepNext/>
        <w:bidi/>
        <w:ind w:firstLine="720"/>
        <w:jc w:val="both"/>
        <w:rPr>
          <w:rFonts w:cs="David" w:hint="cs"/>
          <w:rtl/>
        </w:rPr>
      </w:pPr>
      <w:r w:rsidRPr="001F6851">
        <w:rPr>
          <w:rFonts w:cs="David" w:hint="cs"/>
          <w:rtl/>
        </w:rPr>
        <w:t>הבעיה שמהמקום שבו אני יושבת, היא לא רואה טוב, צריך לקום כי מהזווית הזאת לא רואים משם...</w:t>
      </w:r>
    </w:p>
    <w:p w14:paraId="20C3844D" w14:textId="77777777" w:rsidR="001F6851" w:rsidRPr="001F6851" w:rsidRDefault="001F6851" w:rsidP="001F6851">
      <w:pPr>
        <w:keepNext/>
        <w:bidi/>
        <w:ind w:firstLine="720"/>
        <w:jc w:val="both"/>
        <w:rPr>
          <w:rFonts w:cs="David" w:hint="cs"/>
          <w:rtl/>
        </w:rPr>
      </w:pPr>
    </w:p>
    <w:p w14:paraId="07B75232" w14:textId="77777777" w:rsidR="001F6851" w:rsidRPr="001F6851" w:rsidRDefault="001F6851" w:rsidP="001F6851">
      <w:pPr>
        <w:keepNext/>
        <w:bidi/>
        <w:jc w:val="both"/>
        <w:rPr>
          <w:rFonts w:cs="David" w:hint="cs"/>
          <w:u w:val="single"/>
          <w:rtl/>
        </w:rPr>
      </w:pPr>
      <w:r w:rsidRPr="001F6851">
        <w:rPr>
          <w:rFonts w:cs="David" w:hint="cs"/>
          <w:u w:val="single"/>
          <w:rtl/>
        </w:rPr>
        <w:t xml:space="preserve">ירדנה </w:t>
      </w:r>
      <w:proofErr w:type="spellStart"/>
      <w:r w:rsidRPr="001F6851">
        <w:rPr>
          <w:rFonts w:cs="David" w:hint="cs"/>
          <w:u w:val="single"/>
          <w:rtl/>
        </w:rPr>
        <w:t>מלר</w:t>
      </w:r>
      <w:proofErr w:type="spellEnd"/>
      <w:r w:rsidRPr="001F6851">
        <w:rPr>
          <w:rFonts w:cs="David" w:hint="cs"/>
          <w:u w:val="single"/>
          <w:rtl/>
        </w:rPr>
        <w:t>-הורוביץ:</w:t>
      </w:r>
    </w:p>
    <w:p w14:paraId="1ED901F0" w14:textId="77777777" w:rsidR="001F6851" w:rsidRPr="001F6851" w:rsidRDefault="001F6851" w:rsidP="001F6851">
      <w:pPr>
        <w:bidi/>
        <w:jc w:val="both"/>
        <w:rPr>
          <w:rFonts w:cs="David" w:hint="cs"/>
          <w:rtl/>
        </w:rPr>
      </w:pPr>
    </w:p>
    <w:p w14:paraId="062C0964" w14:textId="77777777" w:rsidR="001F6851" w:rsidRPr="001F6851" w:rsidRDefault="001F6851" w:rsidP="001F6851">
      <w:pPr>
        <w:keepNext/>
        <w:bidi/>
        <w:ind w:firstLine="720"/>
        <w:jc w:val="both"/>
        <w:rPr>
          <w:rFonts w:cs="David" w:hint="cs"/>
          <w:rtl/>
        </w:rPr>
      </w:pPr>
      <w:r w:rsidRPr="001F6851">
        <w:rPr>
          <w:rFonts w:cs="David" w:hint="cs"/>
          <w:rtl/>
        </w:rPr>
        <w:t>לך יש נוכחות...</w:t>
      </w:r>
    </w:p>
    <w:p w14:paraId="6270F374" w14:textId="77777777" w:rsidR="001F6851" w:rsidRPr="001F6851" w:rsidRDefault="001F6851" w:rsidP="001F6851">
      <w:pPr>
        <w:keepNext/>
        <w:bidi/>
        <w:ind w:firstLine="720"/>
        <w:jc w:val="both"/>
        <w:rPr>
          <w:rFonts w:cs="David" w:hint="cs"/>
          <w:rtl/>
        </w:rPr>
      </w:pPr>
    </w:p>
    <w:p w14:paraId="223896D6"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6FFF6695" w14:textId="77777777" w:rsidR="001F6851" w:rsidRPr="001F6851" w:rsidRDefault="001F6851" w:rsidP="001F6851">
      <w:pPr>
        <w:bidi/>
        <w:jc w:val="both"/>
        <w:rPr>
          <w:rFonts w:cs="David" w:hint="cs"/>
          <w:rtl/>
        </w:rPr>
      </w:pPr>
    </w:p>
    <w:p w14:paraId="340F4FFA" w14:textId="77777777" w:rsidR="001F6851" w:rsidRPr="001F6851" w:rsidRDefault="001F6851" w:rsidP="001F6851">
      <w:pPr>
        <w:keepNext/>
        <w:bidi/>
        <w:ind w:firstLine="720"/>
        <w:jc w:val="both"/>
        <w:rPr>
          <w:rFonts w:cs="David" w:hint="cs"/>
          <w:rtl/>
        </w:rPr>
      </w:pPr>
      <w:r w:rsidRPr="001F6851">
        <w:rPr>
          <w:rFonts w:cs="David" w:hint="cs"/>
          <w:rtl/>
        </w:rPr>
        <w:t xml:space="preserve">זה יאפשר בנושא שהוא באמת רלוונטי, לקיים קצת דיון. </w:t>
      </w:r>
    </w:p>
    <w:p w14:paraId="4A7BE863" w14:textId="77777777" w:rsidR="001F6851" w:rsidRPr="001F6851" w:rsidRDefault="001F6851" w:rsidP="001F6851">
      <w:pPr>
        <w:keepNext/>
        <w:bidi/>
        <w:ind w:firstLine="720"/>
        <w:jc w:val="both"/>
        <w:rPr>
          <w:rFonts w:cs="David" w:hint="cs"/>
          <w:rtl/>
        </w:rPr>
      </w:pPr>
    </w:p>
    <w:p w14:paraId="0E8EEB25" w14:textId="77777777" w:rsidR="001F6851" w:rsidRPr="001F6851" w:rsidRDefault="001F6851" w:rsidP="001F6851">
      <w:pPr>
        <w:keepNext/>
        <w:bidi/>
        <w:jc w:val="both"/>
        <w:rPr>
          <w:rFonts w:cs="David" w:hint="cs"/>
          <w:u w:val="single"/>
          <w:rtl/>
        </w:rPr>
      </w:pPr>
      <w:r w:rsidRPr="001F6851">
        <w:rPr>
          <w:rFonts w:cs="David" w:hint="cs"/>
          <w:u w:val="single"/>
          <w:rtl/>
        </w:rPr>
        <w:t xml:space="preserve">ירדנה </w:t>
      </w:r>
      <w:proofErr w:type="spellStart"/>
      <w:r w:rsidRPr="001F6851">
        <w:rPr>
          <w:rFonts w:cs="David" w:hint="cs"/>
          <w:u w:val="single"/>
          <w:rtl/>
        </w:rPr>
        <w:t>מלר</w:t>
      </w:r>
      <w:proofErr w:type="spellEnd"/>
      <w:r w:rsidRPr="001F6851">
        <w:rPr>
          <w:rFonts w:cs="David" w:hint="cs"/>
          <w:u w:val="single"/>
          <w:rtl/>
        </w:rPr>
        <w:t>-הורוביץ:</w:t>
      </w:r>
    </w:p>
    <w:p w14:paraId="1BDFA15E" w14:textId="77777777" w:rsidR="001F6851" w:rsidRPr="001F6851" w:rsidRDefault="001F6851" w:rsidP="001F6851">
      <w:pPr>
        <w:bidi/>
        <w:jc w:val="both"/>
        <w:rPr>
          <w:rFonts w:cs="David" w:hint="cs"/>
          <w:rtl/>
        </w:rPr>
      </w:pPr>
    </w:p>
    <w:p w14:paraId="6D3E4C17" w14:textId="77777777" w:rsidR="001F6851" w:rsidRPr="001F6851" w:rsidRDefault="001F6851" w:rsidP="001F6851">
      <w:pPr>
        <w:keepNext/>
        <w:bidi/>
        <w:ind w:firstLine="720"/>
        <w:jc w:val="both"/>
        <w:rPr>
          <w:rFonts w:cs="David" w:hint="cs"/>
          <w:rtl/>
        </w:rPr>
      </w:pPr>
      <w:r w:rsidRPr="001F6851">
        <w:rPr>
          <w:rFonts w:cs="David" w:hint="cs"/>
          <w:rtl/>
        </w:rPr>
        <w:t xml:space="preserve">זה מאוד מעורר. </w:t>
      </w:r>
    </w:p>
    <w:p w14:paraId="09FA105C" w14:textId="77777777" w:rsidR="001F6851" w:rsidRPr="001F6851" w:rsidRDefault="001F6851" w:rsidP="001F6851">
      <w:pPr>
        <w:keepNext/>
        <w:bidi/>
        <w:ind w:firstLine="720"/>
        <w:jc w:val="both"/>
        <w:rPr>
          <w:rFonts w:cs="David" w:hint="cs"/>
          <w:rtl/>
        </w:rPr>
      </w:pPr>
    </w:p>
    <w:p w14:paraId="59525297"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46375B66" w14:textId="77777777" w:rsidR="001F6851" w:rsidRPr="001F6851" w:rsidRDefault="001F6851" w:rsidP="001F6851">
      <w:pPr>
        <w:bidi/>
        <w:jc w:val="both"/>
        <w:rPr>
          <w:rFonts w:cs="David" w:hint="cs"/>
          <w:rtl/>
        </w:rPr>
      </w:pPr>
    </w:p>
    <w:p w14:paraId="54BA2B26" w14:textId="77777777" w:rsidR="001F6851" w:rsidRPr="001F6851" w:rsidRDefault="001F6851" w:rsidP="001F6851">
      <w:pPr>
        <w:keepNext/>
        <w:bidi/>
        <w:ind w:firstLine="720"/>
        <w:jc w:val="both"/>
        <w:rPr>
          <w:rFonts w:cs="David" w:hint="cs"/>
          <w:rtl/>
        </w:rPr>
      </w:pPr>
      <w:r w:rsidRPr="001F6851">
        <w:rPr>
          <w:rFonts w:cs="David" w:hint="cs"/>
          <w:rtl/>
        </w:rPr>
        <w:t>זה המקסימום שהצלחתי להגיע בגזרה הזאת, אבל זה יותר טוב משום דבר.</w:t>
      </w:r>
    </w:p>
    <w:p w14:paraId="05163B82" w14:textId="77777777" w:rsidR="001F6851" w:rsidRPr="001F6851" w:rsidRDefault="001F6851" w:rsidP="001F6851">
      <w:pPr>
        <w:keepNext/>
        <w:bidi/>
        <w:ind w:firstLine="720"/>
        <w:jc w:val="both"/>
        <w:rPr>
          <w:rFonts w:cs="David" w:hint="cs"/>
          <w:rtl/>
        </w:rPr>
      </w:pPr>
    </w:p>
    <w:p w14:paraId="40F59084" w14:textId="77777777" w:rsidR="001F6851" w:rsidRPr="001F6851" w:rsidRDefault="001F6851" w:rsidP="001F6851">
      <w:pPr>
        <w:keepNext/>
        <w:bidi/>
        <w:jc w:val="both"/>
        <w:rPr>
          <w:rFonts w:cs="David" w:hint="cs"/>
          <w:rtl/>
        </w:rPr>
      </w:pPr>
      <w:r w:rsidRPr="001F6851">
        <w:rPr>
          <w:rFonts w:cs="David" w:hint="cs"/>
          <w:u w:val="single"/>
          <w:rtl/>
        </w:rPr>
        <w:t>סער פינטו:</w:t>
      </w:r>
    </w:p>
    <w:p w14:paraId="27B5EAD3" w14:textId="77777777" w:rsidR="001F6851" w:rsidRPr="001F6851" w:rsidRDefault="001F6851" w:rsidP="001F6851">
      <w:pPr>
        <w:keepNext/>
        <w:bidi/>
        <w:jc w:val="both"/>
        <w:rPr>
          <w:rFonts w:cs="David" w:hint="cs"/>
          <w:rtl/>
        </w:rPr>
      </w:pPr>
    </w:p>
    <w:p w14:paraId="08FE7673" w14:textId="77777777" w:rsidR="001F6851" w:rsidRPr="001F6851" w:rsidRDefault="001F6851" w:rsidP="001F6851">
      <w:pPr>
        <w:keepNext/>
        <w:bidi/>
        <w:jc w:val="both"/>
        <w:rPr>
          <w:rFonts w:cs="David" w:hint="cs"/>
          <w:rtl/>
        </w:rPr>
      </w:pPr>
      <w:r w:rsidRPr="001F6851">
        <w:rPr>
          <w:rFonts w:cs="David" w:hint="cs"/>
          <w:rtl/>
        </w:rPr>
        <w:tab/>
        <w:t>שניהם רק מביעים את עמדתם ולא - - -</w:t>
      </w:r>
    </w:p>
    <w:p w14:paraId="2512CC6E" w14:textId="77777777" w:rsidR="001F6851" w:rsidRPr="001F6851" w:rsidRDefault="001F6851" w:rsidP="001F6851">
      <w:pPr>
        <w:keepNext/>
        <w:bidi/>
        <w:jc w:val="both"/>
        <w:rPr>
          <w:rFonts w:cs="David" w:hint="cs"/>
          <w:rtl/>
        </w:rPr>
      </w:pPr>
    </w:p>
    <w:p w14:paraId="5D3969B5"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7E99251C" w14:textId="77777777" w:rsidR="001F6851" w:rsidRPr="001F6851" w:rsidRDefault="001F6851" w:rsidP="001F6851">
      <w:pPr>
        <w:bidi/>
        <w:jc w:val="both"/>
        <w:rPr>
          <w:rFonts w:cs="David" w:hint="cs"/>
          <w:rtl/>
        </w:rPr>
      </w:pPr>
    </w:p>
    <w:p w14:paraId="543193A3" w14:textId="77777777" w:rsidR="001F6851" w:rsidRPr="001F6851" w:rsidRDefault="001F6851" w:rsidP="001F6851">
      <w:pPr>
        <w:keepNext/>
        <w:bidi/>
        <w:jc w:val="both"/>
        <w:rPr>
          <w:rFonts w:cs="David" w:hint="cs"/>
          <w:rtl/>
        </w:rPr>
      </w:pPr>
      <w:r w:rsidRPr="001F6851">
        <w:rPr>
          <w:rFonts w:cs="David" w:hint="cs"/>
          <w:rtl/>
        </w:rPr>
        <w:tab/>
        <w:t xml:space="preserve"> כן, זה כמו דיון. לא קשור. </w:t>
      </w:r>
    </w:p>
    <w:p w14:paraId="0CF9C6C9" w14:textId="77777777" w:rsidR="001F6851" w:rsidRPr="001F6851" w:rsidRDefault="001F6851" w:rsidP="001F6851">
      <w:pPr>
        <w:keepNext/>
        <w:bidi/>
        <w:jc w:val="both"/>
        <w:rPr>
          <w:rFonts w:cs="David" w:hint="cs"/>
          <w:rtl/>
        </w:rPr>
      </w:pPr>
    </w:p>
    <w:p w14:paraId="654BB614" w14:textId="77777777" w:rsidR="001F6851" w:rsidRPr="001F6851" w:rsidRDefault="001F6851" w:rsidP="001F6851">
      <w:pPr>
        <w:bidi/>
        <w:jc w:val="both"/>
        <w:rPr>
          <w:rFonts w:cs="David" w:hint="cs"/>
          <w:rtl/>
        </w:rPr>
      </w:pPr>
      <w:r w:rsidRPr="001F6851">
        <w:rPr>
          <w:rFonts w:cs="David" w:hint="cs"/>
          <w:u w:val="single"/>
          <w:rtl/>
        </w:rPr>
        <w:t>רחל אדטו:</w:t>
      </w:r>
    </w:p>
    <w:p w14:paraId="24950BC9" w14:textId="77777777" w:rsidR="001F6851" w:rsidRPr="001F6851" w:rsidRDefault="001F6851" w:rsidP="001F6851">
      <w:pPr>
        <w:bidi/>
        <w:jc w:val="both"/>
        <w:rPr>
          <w:rFonts w:cs="David" w:hint="cs"/>
          <w:rtl/>
        </w:rPr>
      </w:pPr>
    </w:p>
    <w:p w14:paraId="04F1F4CA" w14:textId="77777777" w:rsidR="001F6851" w:rsidRPr="001F6851" w:rsidRDefault="001F6851" w:rsidP="001F6851">
      <w:pPr>
        <w:bidi/>
        <w:jc w:val="both"/>
        <w:rPr>
          <w:rFonts w:cs="David" w:hint="cs"/>
          <w:rtl/>
        </w:rPr>
      </w:pPr>
      <w:r w:rsidRPr="001F6851">
        <w:rPr>
          <w:rFonts w:cs="David" w:hint="cs"/>
          <w:rtl/>
        </w:rPr>
        <w:tab/>
        <w:t xml:space="preserve">זה נותן לך זכות דיבור. </w:t>
      </w:r>
    </w:p>
    <w:p w14:paraId="5148A9E5" w14:textId="77777777" w:rsidR="001F6851" w:rsidRPr="001F6851" w:rsidRDefault="001F6851" w:rsidP="001F6851">
      <w:pPr>
        <w:keepNext/>
        <w:bidi/>
        <w:jc w:val="both"/>
        <w:rPr>
          <w:rFonts w:cs="David" w:hint="cs"/>
          <w:rtl/>
        </w:rPr>
      </w:pPr>
    </w:p>
    <w:p w14:paraId="6BAA9F17" w14:textId="77777777" w:rsidR="001F6851" w:rsidRPr="001F6851" w:rsidRDefault="001F6851" w:rsidP="001F6851">
      <w:pPr>
        <w:bidi/>
        <w:jc w:val="both"/>
        <w:rPr>
          <w:rFonts w:cs="David" w:hint="cs"/>
          <w:rtl/>
        </w:rPr>
      </w:pPr>
      <w:r w:rsidRPr="001F6851">
        <w:rPr>
          <w:rFonts w:cs="David" w:hint="cs"/>
          <w:u w:val="single"/>
          <w:rtl/>
        </w:rPr>
        <w:t>תמר כנפו:</w:t>
      </w:r>
    </w:p>
    <w:p w14:paraId="0BA61A96" w14:textId="77777777" w:rsidR="001F6851" w:rsidRPr="001F6851" w:rsidRDefault="001F6851" w:rsidP="001F6851">
      <w:pPr>
        <w:bidi/>
        <w:jc w:val="both"/>
        <w:rPr>
          <w:rFonts w:cs="David" w:hint="cs"/>
          <w:rtl/>
        </w:rPr>
      </w:pPr>
    </w:p>
    <w:p w14:paraId="7E56AF40" w14:textId="77777777" w:rsidR="001F6851" w:rsidRPr="001F6851" w:rsidRDefault="001F6851" w:rsidP="001F6851">
      <w:pPr>
        <w:bidi/>
        <w:jc w:val="both"/>
        <w:rPr>
          <w:rFonts w:cs="David" w:hint="cs"/>
          <w:rtl/>
        </w:rPr>
      </w:pPr>
      <w:r w:rsidRPr="001F6851">
        <w:rPr>
          <w:rFonts w:cs="David" w:hint="cs"/>
          <w:rtl/>
        </w:rPr>
        <w:tab/>
        <w:t xml:space="preserve">כל הקודם זוכה, מי שנרשם. </w:t>
      </w:r>
    </w:p>
    <w:p w14:paraId="5E8E2462" w14:textId="77777777" w:rsidR="001F6851" w:rsidRPr="001F6851" w:rsidRDefault="001F6851" w:rsidP="001F6851">
      <w:pPr>
        <w:bidi/>
        <w:jc w:val="both"/>
        <w:rPr>
          <w:rFonts w:cs="David" w:hint="cs"/>
          <w:rtl/>
        </w:rPr>
      </w:pPr>
    </w:p>
    <w:p w14:paraId="0E16A071" w14:textId="77777777" w:rsidR="001F6851" w:rsidRPr="001F6851" w:rsidRDefault="001F6851" w:rsidP="001F6851">
      <w:pPr>
        <w:bidi/>
        <w:jc w:val="both"/>
        <w:rPr>
          <w:rFonts w:cs="David" w:hint="cs"/>
          <w:rtl/>
        </w:rPr>
      </w:pPr>
      <w:r w:rsidRPr="001F6851">
        <w:rPr>
          <w:rFonts w:cs="David" w:hint="cs"/>
          <w:u w:val="single"/>
          <w:rtl/>
        </w:rPr>
        <w:t>ארבל אסטרחן:</w:t>
      </w:r>
    </w:p>
    <w:p w14:paraId="1515C48D" w14:textId="77777777" w:rsidR="001F6851" w:rsidRPr="001F6851" w:rsidRDefault="001F6851" w:rsidP="001F6851">
      <w:pPr>
        <w:bidi/>
        <w:jc w:val="both"/>
        <w:rPr>
          <w:rFonts w:cs="David" w:hint="cs"/>
          <w:rtl/>
        </w:rPr>
      </w:pPr>
    </w:p>
    <w:p w14:paraId="7F222338" w14:textId="77777777" w:rsidR="001F6851" w:rsidRPr="001F6851" w:rsidRDefault="001F6851" w:rsidP="001F6851">
      <w:pPr>
        <w:bidi/>
        <w:jc w:val="both"/>
        <w:rPr>
          <w:rFonts w:cs="David" w:hint="cs"/>
          <w:rtl/>
        </w:rPr>
      </w:pPr>
      <w:r w:rsidRPr="001F6851">
        <w:rPr>
          <w:rFonts w:cs="David" w:hint="cs"/>
          <w:rtl/>
        </w:rPr>
        <w:tab/>
        <w:t xml:space="preserve"> אין עוד אחרים, שניים יכולים. </w:t>
      </w:r>
    </w:p>
    <w:p w14:paraId="5BAE1EEB" w14:textId="77777777" w:rsidR="001F6851" w:rsidRPr="001F6851" w:rsidRDefault="001F6851" w:rsidP="001F6851">
      <w:pPr>
        <w:bidi/>
        <w:jc w:val="both"/>
        <w:rPr>
          <w:rFonts w:cs="David" w:hint="cs"/>
          <w:rtl/>
        </w:rPr>
      </w:pPr>
    </w:p>
    <w:p w14:paraId="41E4F5B6"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07B326E1" w14:textId="77777777" w:rsidR="001F6851" w:rsidRPr="001F6851" w:rsidRDefault="001F6851" w:rsidP="001F6851">
      <w:pPr>
        <w:bidi/>
        <w:jc w:val="both"/>
        <w:rPr>
          <w:rFonts w:cs="David" w:hint="cs"/>
          <w:rtl/>
        </w:rPr>
      </w:pPr>
    </w:p>
    <w:p w14:paraId="7EE73E75" w14:textId="77777777" w:rsidR="001F6851" w:rsidRPr="001F6851" w:rsidRDefault="001F6851" w:rsidP="001F6851">
      <w:pPr>
        <w:bidi/>
        <w:jc w:val="both"/>
        <w:rPr>
          <w:rFonts w:cs="David" w:hint="cs"/>
          <w:rtl/>
        </w:rPr>
      </w:pPr>
      <w:r w:rsidRPr="001F6851">
        <w:rPr>
          <w:rFonts w:cs="David" w:hint="cs"/>
          <w:rtl/>
        </w:rPr>
        <w:tab/>
        <w:t xml:space="preserve"> תמיד הולך כל הקודם זוכה, גם היום. הרי ההצעות האחרות האלה הן פיקטיביות. </w:t>
      </w:r>
    </w:p>
    <w:p w14:paraId="0853FB9A" w14:textId="77777777" w:rsidR="001F6851" w:rsidRPr="001F6851" w:rsidRDefault="001F6851" w:rsidP="001F6851">
      <w:pPr>
        <w:bidi/>
        <w:jc w:val="both"/>
        <w:rPr>
          <w:rFonts w:cs="David" w:hint="cs"/>
          <w:rtl/>
        </w:rPr>
      </w:pPr>
    </w:p>
    <w:p w14:paraId="18E80868" w14:textId="77777777" w:rsidR="001F6851" w:rsidRPr="001F6851" w:rsidRDefault="001F6851" w:rsidP="001F6851">
      <w:pPr>
        <w:keepNext/>
        <w:keepLines/>
        <w:bidi/>
        <w:jc w:val="both"/>
        <w:rPr>
          <w:rFonts w:cs="David" w:hint="cs"/>
          <w:u w:val="single"/>
          <w:rtl/>
        </w:rPr>
      </w:pPr>
      <w:r w:rsidRPr="001F6851">
        <w:rPr>
          <w:rFonts w:cs="David" w:hint="cs"/>
          <w:u w:val="single"/>
          <w:rtl/>
        </w:rPr>
        <w:t xml:space="preserve">ירדנה </w:t>
      </w:r>
      <w:proofErr w:type="spellStart"/>
      <w:r w:rsidRPr="001F6851">
        <w:rPr>
          <w:rFonts w:cs="David" w:hint="cs"/>
          <w:u w:val="single"/>
          <w:rtl/>
        </w:rPr>
        <w:t>מלר</w:t>
      </w:r>
      <w:proofErr w:type="spellEnd"/>
      <w:r w:rsidRPr="001F6851">
        <w:rPr>
          <w:rFonts w:cs="David" w:hint="cs"/>
          <w:u w:val="single"/>
          <w:rtl/>
        </w:rPr>
        <w:t>-הורוביץ:</w:t>
      </w:r>
    </w:p>
    <w:p w14:paraId="18973FDF" w14:textId="77777777" w:rsidR="001F6851" w:rsidRPr="001F6851" w:rsidRDefault="001F6851" w:rsidP="001F6851">
      <w:pPr>
        <w:keepLines/>
        <w:bidi/>
        <w:jc w:val="both"/>
        <w:rPr>
          <w:rFonts w:cs="David" w:hint="cs"/>
          <w:rtl/>
        </w:rPr>
      </w:pPr>
    </w:p>
    <w:p w14:paraId="7D7A096D" w14:textId="77777777" w:rsidR="001F6851" w:rsidRPr="001F6851" w:rsidRDefault="001F6851" w:rsidP="001F6851">
      <w:pPr>
        <w:keepNext/>
        <w:keepLines/>
        <w:bidi/>
        <w:jc w:val="both"/>
        <w:rPr>
          <w:rFonts w:cs="David" w:hint="cs"/>
          <w:rtl/>
        </w:rPr>
      </w:pPr>
      <w:r w:rsidRPr="001F6851">
        <w:rPr>
          <w:rFonts w:cs="David" w:hint="cs"/>
          <w:rtl/>
        </w:rPr>
        <w:tab/>
        <w:t>אבל בהצעה אחרת זה גם. בנוסף להצעה אחרת, נותנים הזדמנות לעוד שני חברי כנסת - - -</w:t>
      </w:r>
    </w:p>
    <w:p w14:paraId="4DC89C5F" w14:textId="77777777" w:rsidR="001F6851" w:rsidRPr="001F6851" w:rsidRDefault="001F6851" w:rsidP="001F6851">
      <w:pPr>
        <w:keepNext/>
        <w:bidi/>
        <w:jc w:val="both"/>
        <w:rPr>
          <w:rFonts w:cs="David" w:hint="cs"/>
          <w:rtl/>
        </w:rPr>
      </w:pPr>
    </w:p>
    <w:p w14:paraId="2423D96E" w14:textId="77777777" w:rsidR="001F6851" w:rsidRPr="001F6851" w:rsidRDefault="001F6851" w:rsidP="001F6851">
      <w:pPr>
        <w:bidi/>
        <w:jc w:val="both"/>
        <w:rPr>
          <w:rFonts w:cs="David" w:hint="cs"/>
          <w:rtl/>
        </w:rPr>
      </w:pPr>
      <w:r w:rsidRPr="001F6851">
        <w:rPr>
          <w:rFonts w:cs="David" w:hint="cs"/>
          <w:u w:val="single"/>
          <w:rtl/>
        </w:rPr>
        <w:t>ארבל אסטרחן:</w:t>
      </w:r>
    </w:p>
    <w:p w14:paraId="0E59208A" w14:textId="77777777" w:rsidR="001F6851" w:rsidRPr="001F6851" w:rsidRDefault="001F6851" w:rsidP="001F6851">
      <w:pPr>
        <w:bidi/>
        <w:jc w:val="both"/>
        <w:rPr>
          <w:rFonts w:cs="David" w:hint="cs"/>
          <w:rtl/>
        </w:rPr>
      </w:pPr>
    </w:p>
    <w:p w14:paraId="0C41FDDE" w14:textId="77777777" w:rsidR="001F6851" w:rsidRPr="001F6851" w:rsidRDefault="001F6851" w:rsidP="001F6851">
      <w:pPr>
        <w:keepNext/>
        <w:bidi/>
        <w:jc w:val="both"/>
        <w:rPr>
          <w:rFonts w:cs="David" w:hint="cs"/>
          <w:rtl/>
        </w:rPr>
      </w:pPr>
      <w:r w:rsidRPr="001F6851">
        <w:rPr>
          <w:rFonts w:cs="David" w:hint="cs"/>
          <w:rtl/>
        </w:rPr>
        <w:tab/>
        <w:t xml:space="preserve"> לא, זה לא בנוסף. אחרי שהוא נימק והממשלה השיבה, שניים יכולים לדבר וזהו. הם יכולים לדבר על הנושא, הם יכולים להציע שזה ילך לוועדה, והם יכולים גם לא להציע דבר. </w:t>
      </w:r>
    </w:p>
    <w:p w14:paraId="5AB4D5CF" w14:textId="77777777" w:rsidR="001F6851" w:rsidRPr="001F6851" w:rsidRDefault="001F6851" w:rsidP="001F6851">
      <w:pPr>
        <w:keepNext/>
        <w:bidi/>
        <w:jc w:val="both"/>
        <w:rPr>
          <w:rFonts w:cs="David" w:hint="cs"/>
          <w:rtl/>
        </w:rPr>
      </w:pPr>
    </w:p>
    <w:p w14:paraId="667B4DD3" w14:textId="77777777" w:rsidR="001F6851" w:rsidRPr="001F6851" w:rsidRDefault="001F6851" w:rsidP="001F6851">
      <w:pPr>
        <w:keepNext/>
        <w:bidi/>
        <w:jc w:val="both"/>
        <w:rPr>
          <w:rFonts w:cs="David" w:hint="cs"/>
          <w:u w:val="single"/>
          <w:rtl/>
        </w:rPr>
      </w:pPr>
      <w:r w:rsidRPr="001F6851">
        <w:rPr>
          <w:rFonts w:cs="David" w:hint="cs"/>
          <w:u w:val="single"/>
          <w:rtl/>
        </w:rPr>
        <w:t xml:space="preserve">ירדנה </w:t>
      </w:r>
      <w:proofErr w:type="spellStart"/>
      <w:r w:rsidRPr="001F6851">
        <w:rPr>
          <w:rFonts w:cs="David" w:hint="cs"/>
          <w:u w:val="single"/>
          <w:rtl/>
        </w:rPr>
        <w:t>מלר</w:t>
      </w:r>
      <w:proofErr w:type="spellEnd"/>
      <w:r w:rsidRPr="001F6851">
        <w:rPr>
          <w:rFonts w:cs="David" w:hint="cs"/>
          <w:u w:val="single"/>
          <w:rtl/>
        </w:rPr>
        <w:t>-הורוביץ:</w:t>
      </w:r>
    </w:p>
    <w:p w14:paraId="23657983" w14:textId="77777777" w:rsidR="001F6851" w:rsidRPr="001F6851" w:rsidRDefault="001F6851" w:rsidP="001F6851">
      <w:pPr>
        <w:bidi/>
        <w:jc w:val="both"/>
        <w:rPr>
          <w:rFonts w:cs="David" w:hint="cs"/>
          <w:rtl/>
        </w:rPr>
      </w:pPr>
    </w:p>
    <w:p w14:paraId="06F3529C" w14:textId="77777777" w:rsidR="001F6851" w:rsidRPr="001F6851" w:rsidRDefault="001F6851" w:rsidP="001F6851">
      <w:pPr>
        <w:keepNext/>
        <w:bidi/>
        <w:jc w:val="both"/>
        <w:rPr>
          <w:rFonts w:cs="David" w:hint="cs"/>
          <w:rtl/>
        </w:rPr>
      </w:pPr>
      <w:r w:rsidRPr="001F6851">
        <w:rPr>
          <w:rFonts w:cs="David" w:hint="cs"/>
          <w:rtl/>
        </w:rPr>
        <w:tab/>
        <w:t xml:space="preserve"> אני חשבתי שנשמרת הזכות, אז זה רק שניים. </w:t>
      </w:r>
    </w:p>
    <w:p w14:paraId="3FB4F11B" w14:textId="77777777" w:rsidR="001F6851" w:rsidRPr="001F6851" w:rsidRDefault="001F6851" w:rsidP="001F6851">
      <w:pPr>
        <w:keepNext/>
        <w:bidi/>
        <w:jc w:val="both"/>
        <w:rPr>
          <w:rFonts w:cs="David" w:hint="cs"/>
          <w:rtl/>
        </w:rPr>
      </w:pPr>
    </w:p>
    <w:p w14:paraId="1B9268C2"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5AC9AD0C" w14:textId="77777777" w:rsidR="001F6851" w:rsidRPr="001F6851" w:rsidRDefault="001F6851" w:rsidP="001F6851">
      <w:pPr>
        <w:bidi/>
        <w:jc w:val="both"/>
        <w:rPr>
          <w:rFonts w:cs="David" w:hint="cs"/>
          <w:rtl/>
        </w:rPr>
      </w:pPr>
    </w:p>
    <w:p w14:paraId="060085A5" w14:textId="77777777" w:rsidR="001F6851" w:rsidRPr="001F6851" w:rsidRDefault="001F6851" w:rsidP="001F6851">
      <w:pPr>
        <w:keepNext/>
        <w:bidi/>
        <w:jc w:val="both"/>
        <w:rPr>
          <w:rFonts w:cs="David" w:hint="cs"/>
          <w:rtl/>
        </w:rPr>
      </w:pPr>
      <w:r w:rsidRPr="001F6851">
        <w:rPr>
          <w:rFonts w:cs="David" w:hint="cs"/>
          <w:rtl/>
        </w:rPr>
        <w:tab/>
        <w:t xml:space="preserve"> זה לא רק שניים, זה שניים במקום אחד, כמו שזה היה קודם. </w:t>
      </w:r>
    </w:p>
    <w:p w14:paraId="5D13CE13" w14:textId="77777777" w:rsidR="001F6851" w:rsidRPr="001F6851" w:rsidRDefault="001F6851" w:rsidP="001F6851">
      <w:pPr>
        <w:keepNext/>
        <w:bidi/>
        <w:jc w:val="both"/>
        <w:rPr>
          <w:rFonts w:cs="David" w:hint="cs"/>
          <w:rtl/>
        </w:rPr>
      </w:pPr>
    </w:p>
    <w:p w14:paraId="5BD5A583" w14:textId="77777777" w:rsidR="001F6851" w:rsidRPr="001F6851" w:rsidRDefault="001F6851" w:rsidP="001F6851">
      <w:pPr>
        <w:keepNext/>
        <w:bidi/>
        <w:jc w:val="both"/>
        <w:rPr>
          <w:rFonts w:cs="David" w:hint="cs"/>
          <w:u w:val="single"/>
          <w:rtl/>
        </w:rPr>
      </w:pPr>
      <w:r w:rsidRPr="001F6851">
        <w:rPr>
          <w:rFonts w:cs="David" w:hint="cs"/>
          <w:u w:val="single"/>
          <w:rtl/>
        </w:rPr>
        <w:t xml:space="preserve">ירדנה </w:t>
      </w:r>
      <w:proofErr w:type="spellStart"/>
      <w:r w:rsidRPr="001F6851">
        <w:rPr>
          <w:rFonts w:cs="David" w:hint="cs"/>
          <w:u w:val="single"/>
          <w:rtl/>
        </w:rPr>
        <w:t>מלר</w:t>
      </w:r>
      <w:proofErr w:type="spellEnd"/>
      <w:r w:rsidRPr="001F6851">
        <w:rPr>
          <w:rFonts w:cs="David" w:hint="cs"/>
          <w:u w:val="single"/>
          <w:rtl/>
        </w:rPr>
        <w:t>-הורוביץ:</w:t>
      </w:r>
    </w:p>
    <w:p w14:paraId="2E3B8109" w14:textId="77777777" w:rsidR="001F6851" w:rsidRPr="001F6851" w:rsidRDefault="001F6851" w:rsidP="001F6851">
      <w:pPr>
        <w:bidi/>
        <w:jc w:val="both"/>
        <w:rPr>
          <w:rFonts w:cs="David" w:hint="cs"/>
          <w:rtl/>
        </w:rPr>
      </w:pPr>
    </w:p>
    <w:p w14:paraId="3BD20612" w14:textId="77777777" w:rsidR="001F6851" w:rsidRPr="001F6851" w:rsidRDefault="001F6851" w:rsidP="001F6851">
      <w:pPr>
        <w:keepNext/>
        <w:bidi/>
        <w:jc w:val="both"/>
        <w:rPr>
          <w:rFonts w:cs="David" w:hint="cs"/>
          <w:rtl/>
        </w:rPr>
      </w:pPr>
      <w:r w:rsidRPr="001F6851">
        <w:rPr>
          <w:rFonts w:cs="David" w:hint="cs"/>
          <w:rtl/>
        </w:rPr>
        <w:tab/>
        <w:t xml:space="preserve"> אני חייבת להגיד לך שלא כולם יודעים את זה, אבל אם למשל הממשלה לא הסכימה לדברי הדובר לכלול בסדר-היום, יש אפשרות לשניים, אחד יכול להסיר ואחד יכול להעביר לוועדה. </w:t>
      </w:r>
    </w:p>
    <w:p w14:paraId="033FA52D" w14:textId="77777777" w:rsidR="001F6851" w:rsidRPr="001F6851" w:rsidRDefault="001F6851" w:rsidP="001F6851">
      <w:pPr>
        <w:keepNext/>
        <w:bidi/>
        <w:jc w:val="both"/>
        <w:rPr>
          <w:rFonts w:cs="David" w:hint="cs"/>
          <w:rtl/>
        </w:rPr>
      </w:pPr>
    </w:p>
    <w:p w14:paraId="3BB07183"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7AFF70FA" w14:textId="77777777" w:rsidR="001F6851" w:rsidRPr="001F6851" w:rsidRDefault="001F6851" w:rsidP="001F6851">
      <w:pPr>
        <w:bidi/>
        <w:jc w:val="both"/>
        <w:rPr>
          <w:rFonts w:cs="David" w:hint="cs"/>
          <w:rtl/>
        </w:rPr>
      </w:pPr>
    </w:p>
    <w:p w14:paraId="349E151E" w14:textId="77777777" w:rsidR="001F6851" w:rsidRPr="001F6851" w:rsidRDefault="001F6851" w:rsidP="001F6851">
      <w:pPr>
        <w:keepNext/>
        <w:bidi/>
        <w:jc w:val="both"/>
        <w:rPr>
          <w:rFonts w:cs="David" w:hint="cs"/>
          <w:rtl/>
        </w:rPr>
      </w:pPr>
      <w:r w:rsidRPr="001F6851">
        <w:rPr>
          <w:rFonts w:cs="David" w:hint="cs"/>
          <w:rtl/>
        </w:rPr>
        <w:tab/>
        <w:t xml:space="preserve"> בסדר. </w:t>
      </w:r>
    </w:p>
    <w:p w14:paraId="2F9CE1C3" w14:textId="77777777" w:rsidR="001F6851" w:rsidRPr="001F6851" w:rsidRDefault="001F6851" w:rsidP="001F6851">
      <w:pPr>
        <w:keepNext/>
        <w:bidi/>
        <w:jc w:val="both"/>
        <w:rPr>
          <w:rFonts w:cs="David" w:hint="cs"/>
          <w:rtl/>
        </w:rPr>
      </w:pPr>
    </w:p>
    <w:p w14:paraId="308DC2B8" w14:textId="77777777" w:rsidR="001F6851" w:rsidRPr="001F6851" w:rsidRDefault="001F6851" w:rsidP="001F6851">
      <w:pPr>
        <w:bidi/>
        <w:jc w:val="both"/>
        <w:rPr>
          <w:rFonts w:cs="David" w:hint="cs"/>
          <w:rtl/>
        </w:rPr>
      </w:pPr>
      <w:r w:rsidRPr="001F6851">
        <w:rPr>
          <w:rFonts w:cs="David" w:hint="cs"/>
          <w:u w:val="single"/>
          <w:rtl/>
        </w:rPr>
        <w:t>ארבל אסטרחן:</w:t>
      </w:r>
    </w:p>
    <w:p w14:paraId="4973CE42" w14:textId="77777777" w:rsidR="001F6851" w:rsidRPr="001F6851" w:rsidRDefault="001F6851" w:rsidP="001F6851">
      <w:pPr>
        <w:bidi/>
        <w:jc w:val="both"/>
        <w:rPr>
          <w:rFonts w:cs="David" w:hint="cs"/>
          <w:rtl/>
        </w:rPr>
      </w:pPr>
    </w:p>
    <w:p w14:paraId="7ABC8367" w14:textId="77777777" w:rsidR="001F6851" w:rsidRPr="001F6851" w:rsidRDefault="001F6851" w:rsidP="001F6851">
      <w:pPr>
        <w:keepNext/>
        <w:bidi/>
        <w:jc w:val="both"/>
        <w:rPr>
          <w:rFonts w:cs="David" w:hint="cs"/>
          <w:rtl/>
        </w:rPr>
      </w:pPr>
      <w:r w:rsidRPr="001F6851">
        <w:rPr>
          <w:rFonts w:cs="David" w:hint="cs"/>
          <w:rtl/>
        </w:rPr>
        <w:tab/>
        <w:t xml:space="preserve">יכלו להישמע קודם שתי הצעות. אין לנו יותר מונח </w:t>
      </w:r>
      <w:r w:rsidRPr="001F6851">
        <w:rPr>
          <w:rFonts w:cs="David"/>
          <w:rtl/>
        </w:rPr>
        <w:t>–</w:t>
      </w:r>
      <w:r w:rsidRPr="001F6851">
        <w:rPr>
          <w:rFonts w:cs="David" w:hint="cs"/>
          <w:rtl/>
        </w:rPr>
        <w:t xml:space="preserve"> בנוסח הקודם, כמו שאמר היושב-ראש, שהיו לנו טיוטות קודמות, </w:t>
      </w:r>
      <w:proofErr w:type="spellStart"/>
      <w:r w:rsidRPr="001F6851">
        <w:rPr>
          <w:rFonts w:cs="David" w:hint="cs"/>
          <w:rtl/>
        </w:rPr>
        <w:t>היתה</w:t>
      </w:r>
      <w:proofErr w:type="spellEnd"/>
      <w:r w:rsidRPr="001F6851">
        <w:rPr>
          <w:rFonts w:cs="David" w:hint="cs"/>
          <w:rtl/>
        </w:rPr>
        <w:t xml:space="preserve"> גם התייחסות, כמו שיש היום בתקנון להצעה אחרת. המונח הזה לא יהיה פה יותר. הם יכולים לדבר, הם יכולים גם להציע מה יהיה גורל ההצעה, הם לא חייבים. אם הם לא יציעו, לא יציעו.  </w:t>
      </w:r>
    </w:p>
    <w:p w14:paraId="2D0A06EC" w14:textId="77777777" w:rsidR="001F6851" w:rsidRPr="001F6851" w:rsidRDefault="001F6851" w:rsidP="001F6851">
      <w:pPr>
        <w:keepNext/>
        <w:bidi/>
        <w:jc w:val="both"/>
        <w:rPr>
          <w:rFonts w:cs="David" w:hint="cs"/>
          <w:rtl/>
        </w:rPr>
      </w:pPr>
    </w:p>
    <w:p w14:paraId="74B852FD" w14:textId="77777777" w:rsidR="001F6851" w:rsidRPr="001F6851" w:rsidRDefault="001F6851" w:rsidP="001F6851">
      <w:pPr>
        <w:bidi/>
        <w:jc w:val="both"/>
        <w:rPr>
          <w:rFonts w:cs="David" w:hint="cs"/>
          <w:u w:val="single"/>
          <w:rtl/>
        </w:rPr>
      </w:pPr>
      <w:r w:rsidRPr="001F6851">
        <w:rPr>
          <w:rFonts w:cs="David" w:hint="cs"/>
          <w:u w:val="single"/>
          <w:rtl/>
        </w:rPr>
        <w:t>רחל אדטו:</w:t>
      </w:r>
    </w:p>
    <w:p w14:paraId="5E54AA25" w14:textId="77777777" w:rsidR="001F6851" w:rsidRPr="001F6851" w:rsidRDefault="001F6851" w:rsidP="001F6851">
      <w:pPr>
        <w:bidi/>
        <w:jc w:val="both"/>
        <w:rPr>
          <w:rFonts w:cs="David" w:hint="cs"/>
          <w:u w:val="single"/>
          <w:rtl/>
        </w:rPr>
      </w:pPr>
    </w:p>
    <w:p w14:paraId="71103F8E" w14:textId="77777777" w:rsidR="001F6851" w:rsidRPr="001F6851" w:rsidRDefault="001F6851" w:rsidP="001F6851">
      <w:pPr>
        <w:bidi/>
        <w:jc w:val="both"/>
        <w:rPr>
          <w:rFonts w:cs="David" w:hint="cs"/>
          <w:rtl/>
        </w:rPr>
      </w:pPr>
      <w:r w:rsidRPr="001F6851">
        <w:rPr>
          <w:rFonts w:cs="David" w:hint="cs"/>
          <w:rtl/>
        </w:rPr>
        <w:tab/>
        <w:t>מאוד טוב, בשעה 20:30, 21:00 זה מצוין, כי יש כל כך הרבה אנשים שרוצים לדבר...</w:t>
      </w:r>
    </w:p>
    <w:p w14:paraId="17631CEE" w14:textId="77777777" w:rsidR="001F6851" w:rsidRPr="001F6851" w:rsidRDefault="001F6851" w:rsidP="001F6851">
      <w:pPr>
        <w:bidi/>
        <w:jc w:val="both"/>
        <w:rPr>
          <w:rFonts w:cs="David" w:hint="cs"/>
          <w:rtl/>
        </w:rPr>
      </w:pPr>
    </w:p>
    <w:p w14:paraId="50599121" w14:textId="77777777" w:rsidR="001F6851" w:rsidRPr="001F6851" w:rsidRDefault="001F6851" w:rsidP="001F6851">
      <w:pPr>
        <w:bidi/>
        <w:jc w:val="both"/>
        <w:rPr>
          <w:rFonts w:cs="David" w:hint="cs"/>
          <w:rtl/>
        </w:rPr>
      </w:pPr>
      <w:r w:rsidRPr="001F6851">
        <w:rPr>
          <w:rFonts w:cs="David" w:hint="cs"/>
          <w:u w:val="single"/>
          <w:rtl/>
        </w:rPr>
        <w:t>תמר כנפו:</w:t>
      </w:r>
    </w:p>
    <w:p w14:paraId="17218172" w14:textId="77777777" w:rsidR="001F6851" w:rsidRPr="001F6851" w:rsidRDefault="001F6851" w:rsidP="001F6851">
      <w:pPr>
        <w:bidi/>
        <w:jc w:val="both"/>
        <w:rPr>
          <w:rFonts w:cs="David" w:hint="cs"/>
          <w:rtl/>
        </w:rPr>
      </w:pPr>
    </w:p>
    <w:p w14:paraId="7B6FBFD0" w14:textId="77777777" w:rsidR="001F6851" w:rsidRPr="001F6851" w:rsidRDefault="001F6851" w:rsidP="001F6851">
      <w:pPr>
        <w:bidi/>
        <w:jc w:val="both"/>
        <w:rPr>
          <w:rFonts w:cs="David" w:hint="cs"/>
          <w:rtl/>
        </w:rPr>
      </w:pPr>
      <w:r w:rsidRPr="001F6851">
        <w:rPr>
          <w:rFonts w:cs="David" w:hint="cs"/>
          <w:rtl/>
        </w:rPr>
        <w:tab/>
        <w:t>כן, זה רלוונטי להצבעה. לפחות הוא יוכל להצביע בעד - - -</w:t>
      </w:r>
    </w:p>
    <w:p w14:paraId="091E80C2" w14:textId="77777777" w:rsidR="001F6851" w:rsidRPr="001F6851" w:rsidRDefault="001F6851" w:rsidP="001F6851">
      <w:pPr>
        <w:bidi/>
        <w:jc w:val="both"/>
        <w:rPr>
          <w:rFonts w:cs="David" w:hint="cs"/>
          <w:rtl/>
        </w:rPr>
      </w:pPr>
    </w:p>
    <w:p w14:paraId="723E3F0E" w14:textId="77777777" w:rsidR="001F6851" w:rsidRPr="001F6851" w:rsidRDefault="001F6851" w:rsidP="001F6851">
      <w:pPr>
        <w:bidi/>
        <w:jc w:val="both"/>
        <w:rPr>
          <w:rFonts w:cs="David" w:hint="cs"/>
          <w:rtl/>
        </w:rPr>
      </w:pPr>
      <w:r w:rsidRPr="001F6851">
        <w:rPr>
          <w:rFonts w:cs="David" w:hint="cs"/>
          <w:u w:val="single"/>
          <w:rtl/>
        </w:rPr>
        <w:t>ארבל אסטרחן:</w:t>
      </w:r>
    </w:p>
    <w:p w14:paraId="5905FF36" w14:textId="77777777" w:rsidR="001F6851" w:rsidRPr="001F6851" w:rsidRDefault="001F6851" w:rsidP="001F6851">
      <w:pPr>
        <w:bidi/>
        <w:jc w:val="both"/>
        <w:rPr>
          <w:rFonts w:cs="David" w:hint="cs"/>
          <w:rtl/>
        </w:rPr>
      </w:pPr>
    </w:p>
    <w:p w14:paraId="561C8FA9" w14:textId="77777777" w:rsidR="001F6851" w:rsidRPr="001F6851" w:rsidRDefault="001F6851" w:rsidP="001F6851">
      <w:pPr>
        <w:keepNext/>
        <w:bidi/>
        <w:jc w:val="both"/>
        <w:rPr>
          <w:rFonts w:cs="David" w:hint="cs"/>
          <w:rtl/>
        </w:rPr>
      </w:pPr>
      <w:r w:rsidRPr="001F6851">
        <w:rPr>
          <w:rFonts w:cs="David" w:hint="cs"/>
          <w:rtl/>
        </w:rPr>
        <w:tab/>
        <w:t>נכון, גם אין יותר מצב, שאם הצעת להסיר, אתה לא יכול לתמוך.</w:t>
      </w:r>
    </w:p>
    <w:p w14:paraId="20C02674" w14:textId="77777777" w:rsidR="001F6851" w:rsidRPr="001F6851" w:rsidRDefault="001F6851" w:rsidP="001F6851">
      <w:pPr>
        <w:keepNext/>
        <w:bidi/>
        <w:jc w:val="both"/>
        <w:rPr>
          <w:rFonts w:cs="David" w:hint="cs"/>
          <w:rtl/>
        </w:rPr>
      </w:pPr>
    </w:p>
    <w:p w14:paraId="069004BD"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5E127CE8" w14:textId="77777777" w:rsidR="001F6851" w:rsidRPr="001F6851" w:rsidRDefault="001F6851" w:rsidP="001F6851">
      <w:pPr>
        <w:bidi/>
        <w:jc w:val="both"/>
        <w:rPr>
          <w:rFonts w:cs="David" w:hint="cs"/>
          <w:rtl/>
        </w:rPr>
      </w:pPr>
    </w:p>
    <w:p w14:paraId="064EBD9B" w14:textId="77777777" w:rsidR="001F6851" w:rsidRPr="001F6851" w:rsidRDefault="001F6851" w:rsidP="001F6851">
      <w:pPr>
        <w:keepNext/>
        <w:bidi/>
        <w:jc w:val="both"/>
        <w:rPr>
          <w:rFonts w:cs="David" w:hint="cs"/>
          <w:rtl/>
        </w:rPr>
      </w:pPr>
      <w:r w:rsidRPr="001F6851">
        <w:rPr>
          <w:rFonts w:cs="David" w:hint="cs"/>
          <w:rtl/>
        </w:rPr>
        <w:tab/>
        <w:t xml:space="preserve"> זה היה מלאכותי לגמרי. </w:t>
      </w:r>
    </w:p>
    <w:p w14:paraId="15CC9750" w14:textId="77777777" w:rsidR="001F6851" w:rsidRPr="001F6851" w:rsidRDefault="001F6851" w:rsidP="001F6851">
      <w:pPr>
        <w:keepNext/>
        <w:bidi/>
        <w:jc w:val="both"/>
        <w:rPr>
          <w:rFonts w:cs="David" w:hint="cs"/>
          <w:rtl/>
        </w:rPr>
      </w:pPr>
    </w:p>
    <w:p w14:paraId="64D58DC9" w14:textId="77777777" w:rsidR="001F6851" w:rsidRPr="001F6851" w:rsidRDefault="001F6851" w:rsidP="001F6851">
      <w:pPr>
        <w:bidi/>
        <w:jc w:val="both"/>
        <w:rPr>
          <w:rFonts w:cs="David" w:hint="cs"/>
          <w:rtl/>
        </w:rPr>
      </w:pPr>
      <w:r w:rsidRPr="001F6851">
        <w:rPr>
          <w:rFonts w:cs="David" w:hint="cs"/>
          <w:u w:val="single"/>
          <w:rtl/>
        </w:rPr>
        <w:t>ארבל אסטרחן:</w:t>
      </w:r>
    </w:p>
    <w:p w14:paraId="6FAD3AEC" w14:textId="77777777" w:rsidR="001F6851" w:rsidRPr="001F6851" w:rsidRDefault="001F6851" w:rsidP="001F6851">
      <w:pPr>
        <w:bidi/>
        <w:jc w:val="both"/>
        <w:rPr>
          <w:rFonts w:cs="David" w:hint="cs"/>
          <w:rtl/>
        </w:rPr>
      </w:pPr>
    </w:p>
    <w:p w14:paraId="63BA66F2" w14:textId="77777777" w:rsidR="001F6851" w:rsidRPr="001F6851" w:rsidRDefault="001F6851" w:rsidP="001F6851">
      <w:pPr>
        <w:keepNext/>
        <w:bidi/>
        <w:jc w:val="both"/>
        <w:rPr>
          <w:rFonts w:cs="David" w:hint="cs"/>
          <w:rtl/>
        </w:rPr>
      </w:pPr>
      <w:r w:rsidRPr="001F6851">
        <w:rPr>
          <w:rFonts w:cs="David" w:hint="cs"/>
          <w:rtl/>
        </w:rPr>
        <w:tab/>
        <w:t xml:space="preserve"> היום בתקנון יש איזושהי הוראה שאתם לא רואים, כי היא הושמטה, שמי שנעדר כשנשמעה עמדת הממשלה או בהצבעה, גם הצעתו בטלה. אבל פה דיברנו שנוריד את זה, יש כאן רק הוראה שמי שנעדר כשהוא נקרא לנמק, ולא נמצא - הצעתו בטלה. אולי צריך כן להשאיר את זה?</w:t>
      </w:r>
    </w:p>
    <w:p w14:paraId="010C2B75" w14:textId="77777777" w:rsidR="001F6851" w:rsidRPr="001F6851" w:rsidRDefault="001F6851" w:rsidP="001F6851">
      <w:pPr>
        <w:keepNext/>
        <w:bidi/>
        <w:jc w:val="both"/>
        <w:rPr>
          <w:rFonts w:cs="David" w:hint="cs"/>
          <w:rtl/>
        </w:rPr>
      </w:pPr>
    </w:p>
    <w:p w14:paraId="4AEBDD4D" w14:textId="77777777" w:rsidR="001F6851" w:rsidRPr="001F6851" w:rsidRDefault="001F6851" w:rsidP="001F6851">
      <w:pPr>
        <w:keepNext/>
        <w:bidi/>
        <w:jc w:val="both"/>
        <w:rPr>
          <w:rFonts w:cs="David" w:hint="cs"/>
          <w:u w:val="single"/>
          <w:rtl/>
        </w:rPr>
      </w:pPr>
      <w:r w:rsidRPr="001F6851">
        <w:rPr>
          <w:rFonts w:cs="David" w:hint="cs"/>
          <w:u w:val="single"/>
          <w:rtl/>
        </w:rPr>
        <w:t xml:space="preserve">ירדנה </w:t>
      </w:r>
      <w:proofErr w:type="spellStart"/>
      <w:r w:rsidRPr="001F6851">
        <w:rPr>
          <w:rFonts w:cs="David" w:hint="cs"/>
          <w:u w:val="single"/>
          <w:rtl/>
        </w:rPr>
        <w:t>מלר</w:t>
      </w:r>
      <w:proofErr w:type="spellEnd"/>
      <w:r w:rsidRPr="001F6851">
        <w:rPr>
          <w:rFonts w:cs="David" w:hint="cs"/>
          <w:u w:val="single"/>
          <w:rtl/>
        </w:rPr>
        <w:t>-הורוביץ:</w:t>
      </w:r>
    </w:p>
    <w:p w14:paraId="5595BCD9" w14:textId="77777777" w:rsidR="001F6851" w:rsidRPr="001F6851" w:rsidRDefault="001F6851" w:rsidP="001F6851">
      <w:pPr>
        <w:bidi/>
        <w:jc w:val="both"/>
        <w:rPr>
          <w:rFonts w:cs="David" w:hint="cs"/>
          <w:rtl/>
        </w:rPr>
      </w:pPr>
    </w:p>
    <w:p w14:paraId="6C7AA905" w14:textId="77777777" w:rsidR="001F6851" w:rsidRPr="001F6851" w:rsidRDefault="001F6851" w:rsidP="001F6851">
      <w:pPr>
        <w:keepNext/>
        <w:bidi/>
        <w:jc w:val="both"/>
        <w:rPr>
          <w:rFonts w:cs="David" w:hint="cs"/>
          <w:rtl/>
        </w:rPr>
      </w:pPr>
      <w:r w:rsidRPr="001F6851">
        <w:rPr>
          <w:rFonts w:cs="David" w:hint="cs"/>
          <w:rtl/>
        </w:rPr>
        <w:tab/>
        <w:t xml:space="preserve">הרעיון היה שלא יכול להיות שחבר כנסת מעלה נושא, ואז הוא אפילו לא מכבד את השר שבא להשיב לו ולהשתתף בהצבעה על ההצעה שהוא רצה שיכבדו אותו. </w:t>
      </w:r>
    </w:p>
    <w:p w14:paraId="38B31D01" w14:textId="77777777" w:rsidR="001F6851" w:rsidRPr="001F6851" w:rsidRDefault="001F6851" w:rsidP="001F6851">
      <w:pPr>
        <w:keepNext/>
        <w:bidi/>
        <w:jc w:val="both"/>
        <w:rPr>
          <w:rFonts w:cs="David" w:hint="cs"/>
          <w:rtl/>
        </w:rPr>
      </w:pPr>
    </w:p>
    <w:p w14:paraId="4A6C7053" w14:textId="77777777" w:rsidR="001F6851" w:rsidRPr="001F6851" w:rsidRDefault="001F6851" w:rsidP="001F6851">
      <w:pPr>
        <w:bidi/>
        <w:jc w:val="both"/>
        <w:rPr>
          <w:rFonts w:cs="David" w:hint="cs"/>
          <w:rtl/>
        </w:rPr>
      </w:pPr>
      <w:r w:rsidRPr="001F6851">
        <w:rPr>
          <w:rFonts w:cs="David" w:hint="cs"/>
          <w:u w:val="single"/>
          <w:rtl/>
        </w:rPr>
        <w:t>תמר כנפו:</w:t>
      </w:r>
    </w:p>
    <w:p w14:paraId="3D1E0C80" w14:textId="77777777" w:rsidR="001F6851" w:rsidRPr="001F6851" w:rsidRDefault="001F6851" w:rsidP="001F6851">
      <w:pPr>
        <w:bidi/>
        <w:jc w:val="both"/>
        <w:rPr>
          <w:rFonts w:cs="David" w:hint="cs"/>
          <w:rtl/>
        </w:rPr>
      </w:pPr>
    </w:p>
    <w:p w14:paraId="44D25700" w14:textId="77777777" w:rsidR="001F6851" w:rsidRPr="001F6851" w:rsidRDefault="001F6851" w:rsidP="001F6851">
      <w:pPr>
        <w:keepNext/>
        <w:bidi/>
        <w:jc w:val="both"/>
        <w:rPr>
          <w:rFonts w:cs="David" w:hint="cs"/>
          <w:rtl/>
        </w:rPr>
      </w:pPr>
      <w:r w:rsidRPr="001F6851">
        <w:rPr>
          <w:rFonts w:cs="David" w:hint="cs"/>
          <w:rtl/>
        </w:rPr>
        <w:tab/>
        <w:t xml:space="preserve">אבל בדרך כלל זה לא קורה בהצעות הרגילות, זה קורה יותר בהצעות הדחופות, כל אחד מנמק והולך. </w:t>
      </w:r>
    </w:p>
    <w:p w14:paraId="5460864C" w14:textId="77777777" w:rsidR="001F6851" w:rsidRPr="001F6851" w:rsidRDefault="001F6851" w:rsidP="001F6851">
      <w:pPr>
        <w:keepNext/>
        <w:bidi/>
        <w:jc w:val="both"/>
        <w:rPr>
          <w:rFonts w:cs="David" w:hint="cs"/>
          <w:rtl/>
        </w:rPr>
      </w:pPr>
    </w:p>
    <w:p w14:paraId="160CEFA6"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09526536" w14:textId="77777777" w:rsidR="001F6851" w:rsidRPr="001F6851" w:rsidRDefault="001F6851" w:rsidP="001F6851">
      <w:pPr>
        <w:bidi/>
        <w:jc w:val="both"/>
        <w:rPr>
          <w:rFonts w:cs="David" w:hint="cs"/>
          <w:rtl/>
        </w:rPr>
      </w:pPr>
    </w:p>
    <w:p w14:paraId="39017B0B" w14:textId="77777777" w:rsidR="001F6851" w:rsidRPr="001F6851" w:rsidRDefault="001F6851" w:rsidP="001F6851">
      <w:pPr>
        <w:keepNext/>
        <w:bidi/>
        <w:jc w:val="both"/>
        <w:rPr>
          <w:rFonts w:cs="David" w:hint="cs"/>
          <w:rtl/>
        </w:rPr>
      </w:pPr>
      <w:r w:rsidRPr="001F6851">
        <w:rPr>
          <w:rFonts w:cs="David" w:hint="cs"/>
          <w:rtl/>
        </w:rPr>
        <w:tab/>
        <w:t xml:space="preserve"> גם הסנקציה שהוא הפסיד את המכסה. </w:t>
      </w:r>
    </w:p>
    <w:p w14:paraId="08DA3834" w14:textId="77777777" w:rsidR="001F6851" w:rsidRPr="001F6851" w:rsidRDefault="001F6851" w:rsidP="001F6851">
      <w:pPr>
        <w:keepNext/>
        <w:bidi/>
        <w:jc w:val="both"/>
        <w:rPr>
          <w:rFonts w:cs="David" w:hint="cs"/>
          <w:rtl/>
        </w:rPr>
      </w:pPr>
    </w:p>
    <w:p w14:paraId="36AAE940" w14:textId="77777777" w:rsidR="001F6851" w:rsidRPr="001F6851" w:rsidRDefault="001F6851" w:rsidP="001F6851">
      <w:pPr>
        <w:bidi/>
        <w:jc w:val="both"/>
        <w:rPr>
          <w:rFonts w:cs="David" w:hint="cs"/>
          <w:rtl/>
        </w:rPr>
      </w:pPr>
      <w:r w:rsidRPr="001F6851">
        <w:rPr>
          <w:rFonts w:cs="David" w:hint="cs"/>
          <w:u w:val="single"/>
          <w:rtl/>
        </w:rPr>
        <w:t>תמר כנפו:</w:t>
      </w:r>
    </w:p>
    <w:p w14:paraId="55C3053B" w14:textId="77777777" w:rsidR="001F6851" w:rsidRPr="001F6851" w:rsidRDefault="001F6851" w:rsidP="001F6851">
      <w:pPr>
        <w:bidi/>
        <w:jc w:val="both"/>
        <w:rPr>
          <w:rFonts w:cs="David" w:hint="cs"/>
          <w:rtl/>
        </w:rPr>
      </w:pPr>
    </w:p>
    <w:p w14:paraId="35AC7F20" w14:textId="77777777" w:rsidR="001F6851" w:rsidRPr="001F6851" w:rsidRDefault="001F6851" w:rsidP="001F6851">
      <w:pPr>
        <w:bidi/>
        <w:jc w:val="both"/>
        <w:rPr>
          <w:rFonts w:cs="David" w:hint="cs"/>
          <w:rtl/>
        </w:rPr>
      </w:pPr>
      <w:r w:rsidRPr="001F6851">
        <w:rPr>
          <w:rFonts w:cs="David" w:hint="cs"/>
          <w:rtl/>
        </w:rPr>
        <w:tab/>
        <w:t xml:space="preserve">ברגילות בדרך כלל זה לא כל כך קורה. </w:t>
      </w:r>
    </w:p>
    <w:p w14:paraId="3595CE89" w14:textId="77777777" w:rsidR="001F6851" w:rsidRPr="001F6851" w:rsidRDefault="001F6851" w:rsidP="001F6851">
      <w:pPr>
        <w:keepNext/>
        <w:bidi/>
        <w:jc w:val="both"/>
        <w:rPr>
          <w:rFonts w:cs="David" w:hint="cs"/>
          <w:rtl/>
        </w:rPr>
      </w:pPr>
    </w:p>
    <w:p w14:paraId="4F21246D" w14:textId="77777777" w:rsidR="001F6851" w:rsidRPr="001F6851" w:rsidRDefault="001F6851" w:rsidP="001F6851">
      <w:pPr>
        <w:bidi/>
        <w:jc w:val="both"/>
        <w:rPr>
          <w:rFonts w:cs="David" w:hint="cs"/>
          <w:rtl/>
        </w:rPr>
      </w:pPr>
      <w:r w:rsidRPr="001F6851">
        <w:rPr>
          <w:rFonts w:cs="David" w:hint="cs"/>
          <w:u w:val="single"/>
          <w:rtl/>
        </w:rPr>
        <w:t>ארבל אסטרחן:</w:t>
      </w:r>
    </w:p>
    <w:p w14:paraId="457F4E73" w14:textId="77777777" w:rsidR="001F6851" w:rsidRPr="001F6851" w:rsidRDefault="001F6851" w:rsidP="001F6851">
      <w:pPr>
        <w:bidi/>
        <w:jc w:val="both"/>
        <w:rPr>
          <w:rFonts w:cs="David" w:hint="cs"/>
          <w:rtl/>
        </w:rPr>
      </w:pPr>
    </w:p>
    <w:p w14:paraId="3FF17E59" w14:textId="77777777" w:rsidR="001F6851" w:rsidRPr="001F6851" w:rsidRDefault="001F6851" w:rsidP="001F6851">
      <w:pPr>
        <w:keepNext/>
        <w:bidi/>
        <w:jc w:val="both"/>
        <w:rPr>
          <w:rFonts w:cs="David" w:hint="cs"/>
          <w:rtl/>
        </w:rPr>
      </w:pPr>
      <w:r w:rsidRPr="001F6851">
        <w:rPr>
          <w:rFonts w:cs="David" w:hint="cs"/>
          <w:rtl/>
        </w:rPr>
        <w:tab/>
        <w:t xml:space="preserve">אבל הסעיפים האלה הם כלי גם לגבי הרגילות וגם לגבי הדחופות. </w:t>
      </w:r>
    </w:p>
    <w:p w14:paraId="2E88FDBD" w14:textId="77777777" w:rsidR="001F6851" w:rsidRPr="001F6851" w:rsidRDefault="001F6851" w:rsidP="001F6851">
      <w:pPr>
        <w:keepNext/>
        <w:bidi/>
        <w:jc w:val="both"/>
        <w:rPr>
          <w:rFonts w:cs="David" w:hint="cs"/>
          <w:rtl/>
        </w:rPr>
      </w:pPr>
    </w:p>
    <w:p w14:paraId="587B1A98"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05B81862" w14:textId="77777777" w:rsidR="001F6851" w:rsidRPr="001F6851" w:rsidRDefault="001F6851" w:rsidP="001F6851">
      <w:pPr>
        <w:bidi/>
        <w:jc w:val="both"/>
        <w:rPr>
          <w:rFonts w:cs="David" w:hint="cs"/>
          <w:rtl/>
        </w:rPr>
      </w:pPr>
    </w:p>
    <w:p w14:paraId="028C0EF1" w14:textId="77777777" w:rsidR="001F6851" w:rsidRPr="001F6851" w:rsidRDefault="001F6851" w:rsidP="001F6851">
      <w:pPr>
        <w:keepNext/>
        <w:bidi/>
        <w:jc w:val="both"/>
        <w:rPr>
          <w:rFonts w:cs="David" w:hint="cs"/>
          <w:rtl/>
        </w:rPr>
      </w:pPr>
      <w:r w:rsidRPr="001F6851">
        <w:rPr>
          <w:rFonts w:cs="David" w:hint="cs"/>
          <w:rtl/>
        </w:rPr>
        <w:tab/>
        <w:t xml:space="preserve"> אני לא יודע, ומה נעשה אתו? אז ההצעה ירדה, באמת אכפת לו אם הוא לא הגיע?</w:t>
      </w:r>
    </w:p>
    <w:p w14:paraId="5225F4E3" w14:textId="77777777" w:rsidR="001F6851" w:rsidRPr="001F6851" w:rsidRDefault="001F6851" w:rsidP="001F6851">
      <w:pPr>
        <w:keepNext/>
        <w:bidi/>
        <w:jc w:val="both"/>
        <w:rPr>
          <w:rFonts w:cs="David" w:hint="cs"/>
          <w:rtl/>
        </w:rPr>
      </w:pPr>
    </w:p>
    <w:p w14:paraId="1530914B" w14:textId="77777777" w:rsidR="001F6851" w:rsidRPr="001F6851" w:rsidRDefault="001F6851" w:rsidP="001F6851">
      <w:pPr>
        <w:bidi/>
        <w:jc w:val="both"/>
        <w:rPr>
          <w:rFonts w:cs="David" w:hint="cs"/>
          <w:rtl/>
        </w:rPr>
      </w:pPr>
      <w:r w:rsidRPr="001F6851">
        <w:rPr>
          <w:rFonts w:cs="David" w:hint="cs"/>
          <w:u w:val="single"/>
          <w:rtl/>
        </w:rPr>
        <w:t>ארבל אסטרחן:</w:t>
      </w:r>
    </w:p>
    <w:p w14:paraId="0342B926" w14:textId="77777777" w:rsidR="001F6851" w:rsidRPr="001F6851" w:rsidRDefault="001F6851" w:rsidP="001F6851">
      <w:pPr>
        <w:bidi/>
        <w:jc w:val="both"/>
        <w:rPr>
          <w:rFonts w:cs="David" w:hint="cs"/>
          <w:rtl/>
        </w:rPr>
      </w:pPr>
    </w:p>
    <w:p w14:paraId="31C5A48C" w14:textId="77777777" w:rsidR="001F6851" w:rsidRPr="001F6851" w:rsidRDefault="001F6851" w:rsidP="001F6851">
      <w:pPr>
        <w:keepNext/>
        <w:bidi/>
        <w:jc w:val="both"/>
        <w:rPr>
          <w:rFonts w:cs="David" w:hint="cs"/>
          <w:rtl/>
        </w:rPr>
      </w:pPr>
      <w:r w:rsidRPr="001F6851">
        <w:rPr>
          <w:rFonts w:cs="David" w:hint="cs"/>
          <w:rtl/>
        </w:rPr>
        <w:tab/>
        <w:t xml:space="preserve">לא, זה אומר שאם הוא לא נמצא כשהשר משיב, לא יצביעו. </w:t>
      </w:r>
    </w:p>
    <w:p w14:paraId="06465C1E" w14:textId="77777777" w:rsidR="001F6851" w:rsidRPr="001F6851" w:rsidRDefault="001F6851" w:rsidP="001F6851">
      <w:pPr>
        <w:keepNext/>
        <w:bidi/>
        <w:jc w:val="both"/>
        <w:rPr>
          <w:rFonts w:cs="David" w:hint="cs"/>
          <w:rtl/>
        </w:rPr>
      </w:pPr>
    </w:p>
    <w:p w14:paraId="5448996E" w14:textId="77777777" w:rsidR="001F6851" w:rsidRPr="001F6851" w:rsidRDefault="001F6851" w:rsidP="001F6851">
      <w:pPr>
        <w:keepNext/>
        <w:bidi/>
        <w:jc w:val="both"/>
        <w:rPr>
          <w:rFonts w:cs="David" w:hint="cs"/>
          <w:u w:val="single"/>
          <w:rtl/>
        </w:rPr>
      </w:pPr>
      <w:r w:rsidRPr="001F6851">
        <w:rPr>
          <w:rFonts w:cs="David" w:hint="cs"/>
          <w:u w:val="single"/>
          <w:rtl/>
        </w:rPr>
        <w:t xml:space="preserve">ירדנה </w:t>
      </w:r>
      <w:proofErr w:type="spellStart"/>
      <w:r w:rsidRPr="001F6851">
        <w:rPr>
          <w:rFonts w:cs="David" w:hint="cs"/>
          <w:u w:val="single"/>
          <w:rtl/>
        </w:rPr>
        <w:t>מלר</w:t>
      </w:r>
      <w:proofErr w:type="spellEnd"/>
      <w:r w:rsidRPr="001F6851">
        <w:rPr>
          <w:rFonts w:cs="David" w:hint="cs"/>
          <w:u w:val="single"/>
          <w:rtl/>
        </w:rPr>
        <w:t>-הורוביץ:</w:t>
      </w:r>
    </w:p>
    <w:p w14:paraId="0032E316" w14:textId="77777777" w:rsidR="001F6851" w:rsidRPr="001F6851" w:rsidRDefault="001F6851" w:rsidP="001F6851">
      <w:pPr>
        <w:bidi/>
        <w:jc w:val="both"/>
        <w:rPr>
          <w:rFonts w:cs="David" w:hint="cs"/>
          <w:rtl/>
        </w:rPr>
      </w:pPr>
    </w:p>
    <w:p w14:paraId="3B3E7977" w14:textId="77777777" w:rsidR="001F6851" w:rsidRPr="001F6851" w:rsidRDefault="001F6851" w:rsidP="001F6851">
      <w:pPr>
        <w:keepNext/>
        <w:bidi/>
        <w:jc w:val="both"/>
        <w:rPr>
          <w:rFonts w:cs="David" w:hint="cs"/>
          <w:rtl/>
        </w:rPr>
      </w:pPr>
      <w:r w:rsidRPr="001F6851">
        <w:rPr>
          <w:rFonts w:cs="David" w:hint="cs"/>
          <w:rtl/>
        </w:rPr>
        <w:tab/>
        <w:t>לא יצביעו, ואז הוא אמר את דברו, זה לא עובר לוועדה, זה לא עובר - - -</w:t>
      </w:r>
    </w:p>
    <w:p w14:paraId="66C6A618" w14:textId="77777777" w:rsidR="001F6851" w:rsidRPr="001F6851" w:rsidRDefault="001F6851" w:rsidP="001F6851">
      <w:pPr>
        <w:keepNext/>
        <w:bidi/>
        <w:jc w:val="both"/>
        <w:rPr>
          <w:rFonts w:cs="David" w:hint="cs"/>
          <w:rtl/>
        </w:rPr>
      </w:pPr>
    </w:p>
    <w:p w14:paraId="6DDEC31A"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15EFBB3A" w14:textId="77777777" w:rsidR="001F6851" w:rsidRPr="001F6851" w:rsidRDefault="001F6851" w:rsidP="001F6851">
      <w:pPr>
        <w:bidi/>
        <w:jc w:val="both"/>
        <w:rPr>
          <w:rFonts w:cs="David" w:hint="cs"/>
          <w:rtl/>
        </w:rPr>
      </w:pPr>
    </w:p>
    <w:p w14:paraId="28EE606F" w14:textId="77777777" w:rsidR="001F6851" w:rsidRPr="001F6851" w:rsidRDefault="001F6851" w:rsidP="001F6851">
      <w:pPr>
        <w:keepNext/>
        <w:bidi/>
        <w:jc w:val="both"/>
        <w:rPr>
          <w:rFonts w:cs="David" w:hint="cs"/>
          <w:rtl/>
        </w:rPr>
      </w:pPr>
      <w:r w:rsidRPr="001F6851">
        <w:rPr>
          <w:rFonts w:cs="David" w:hint="cs"/>
          <w:rtl/>
        </w:rPr>
        <w:tab/>
        <w:t xml:space="preserve"> לא יודע, לפעמים זה מאפשר לו לכפות את הדיון ולסכל את ההצבעה. </w:t>
      </w:r>
    </w:p>
    <w:p w14:paraId="5BF65D49" w14:textId="77777777" w:rsidR="001F6851" w:rsidRPr="001F6851" w:rsidRDefault="001F6851" w:rsidP="001F6851">
      <w:pPr>
        <w:keepNext/>
        <w:bidi/>
        <w:jc w:val="both"/>
        <w:rPr>
          <w:rFonts w:cs="David" w:hint="cs"/>
          <w:rtl/>
        </w:rPr>
      </w:pPr>
    </w:p>
    <w:p w14:paraId="1565A6FE" w14:textId="77777777" w:rsidR="001F6851" w:rsidRPr="001F6851" w:rsidRDefault="001F6851" w:rsidP="001F6851">
      <w:pPr>
        <w:bidi/>
        <w:jc w:val="both"/>
        <w:rPr>
          <w:rFonts w:cs="David" w:hint="cs"/>
          <w:rtl/>
        </w:rPr>
      </w:pPr>
      <w:r w:rsidRPr="001F6851">
        <w:rPr>
          <w:rFonts w:cs="David" w:hint="cs"/>
          <w:u w:val="single"/>
          <w:rtl/>
        </w:rPr>
        <w:t>ארבל אסטרחן:</w:t>
      </w:r>
    </w:p>
    <w:p w14:paraId="77C42035" w14:textId="77777777" w:rsidR="001F6851" w:rsidRPr="001F6851" w:rsidRDefault="001F6851" w:rsidP="001F6851">
      <w:pPr>
        <w:bidi/>
        <w:jc w:val="both"/>
        <w:rPr>
          <w:rFonts w:cs="David" w:hint="cs"/>
          <w:rtl/>
        </w:rPr>
      </w:pPr>
    </w:p>
    <w:p w14:paraId="3A148B76" w14:textId="77777777" w:rsidR="001F6851" w:rsidRPr="001F6851" w:rsidRDefault="001F6851" w:rsidP="001F6851">
      <w:pPr>
        <w:keepNext/>
        <w:bidi/>
        <w:jc w:val="both"/>
        <w:rPr>
          <w:rFonts w:cs="David" w:hint="cs"/>
          <w:rtl/>
        </w:rPr>
      </w:pPr>
      <w:r w:rsidRPr="001F6851">
        <w:rPr>
          <w:rFonts w:cs="David" w:hint="cs"/>
          <w:rtl/>
        </w:rPr>
        <w:tab/>
        <w:t xml:space="preserve"> אז שלא ישחק. </w:t>
      </w:r>
    </w:p>
    <w:p w14:paraId="41371199" w14:textId="77777777" w:rsidR="001F6851" w:rsidRPr="001F6851" w:rsidRDefault="001F6851" w:rsidP="001F6851">
      <w:pPr>
        <w:keepNext/>
        <w:bidi/>
        <w:jc w:val="both"/>
        <w:rPr>
          <w:rFonts w:cs="David" w:hint="cs"/>
          <w:rtl/>
        </w:rPr>
      </w:pPr>
    </w:p>
    <w:p w14:paraId="78AAEB5A"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5013D48E" w14:textId="77777777" w:rsidR="001F6851" w:rsidRPr="001F6851" w:rsidRDefault="001F6851" w:rsidP="001F6851">
      <w:pPr>
        <w:bidi/>
        <w:jc w:val="both"/>
        <w:rPr>
          <w:rFonts w:cs="David" w:hint="cs"/>
          <w:rtl/>
        </w:rPr>
      </w:pPr>
    </w:p>
    <w:p w14:paraId="23CE24FA" w14:textId="77777777" w:rsidR="001F6851" w:rsidRPr="001F6851" w:rsidRDefault="001F6851" w:rsidP="001F6851">
      <w:pPr>
        <w:keepNext/>
        <w:bidi/>
        <w:jc w:val="both"/>
        <w:rPr>
          <w:rFonts w:cs="David" w:hint="cs"/>
          <w:rtl/>
        </w:rPr>
      </w:pPr>
      <w:r w:rsidRPr="001F6851">
        <w:rPr>
          <w:rFonts w:cs="David" w:hint="cs"/>
          <w:rtl/>
        </w:rPr>
        <w:tab/>
        <w:t xml:space="preserve">לפעמים גם את זה רוצים. </w:t>
      </w:r>
    </w:p>
    <w:p w14:paraId="366D590C" w14:textId="77777777" w:rsidR="001F6851" w:rsidRPr="001F6851" w:rsidRDefault="001F6851" w:rsidP="001F6851">
      <w:pPr>
        <w:keepNext/>
        <w:bidi/>
        <w:jc w:val="both"/>
        <w:rPr>
          <w:rFonts w:cs="David" w:hint="cs"/>
          <w:rtl/>
        </w:rPr>
      </w:pPr>
    </w:p>
    <w:p w14:paraId="1BFDED1D" w14:textId="77777777" w:rsidR="001F6851" w:rsidRPr="001F6851" w:rsidRDefault="001F6851" w:rsidP="001F6851">
      <w:pPr>
        <w:bidi/>
        <w:jc w:val="both"/>
        <w:rPr>
          <w:rFonts w:cs="David" w:hint="cs"/>
          <w:rtl/>
        </w:rPr>
      </w:pPr>
      <w:r w:rsidRPr="001F6851">
        <w:rPr>
          <w:rFonts w:cs="David" w:hint="cs"/>
          <w:u w:val="single"/>
          <w:rtl/>
        </w:rPr>
        <w:t>ארבל אסטרחן:</w:t>
      </w:r>
    </w:p>
    <w:p w14:paraId="777E3D82" w14:textId="77777777" w:rsidR="001F6851" w:rsidRPr="001F6851" w:rsidRDefault="001F6851" w:rsidP="001F6851">
      <w:pPr>
        <w:bidi/>
        <w:jc w:val="both"/>
        <w:rPr>
          <w:rFonts w:cs="David" w:hint="cs"/>
          <w:rtl/>
        </w:rPr>
      </w:pPr>
    </w:p>
    <w:p w14:paraId="410AAB79" w14:textId="77777777" w:rsidR="001F6851" w:rsidRPr="001F6851" w:rsidRDefault="001F6851" w:rsidP="001F6851">
      <w:pPr>
        <w:keepNext/>
        <w:bidi/>
        <w:jc w:val="both"/>
        <w:rPr>
          <w:rFonts w:cs="David" w:hint="cs"/>
          <w:rtl/>
        </w:rPr>
      </w:pPr>
      <w:r w:rsidRPr="001F6851">
        <w:rPr>
          <w:rFonts w:cs="David" w:hint="cs"/>
          <w:rtl/>
        </w:rPr>
        <w:tab/>
        <w:t xml:space="preserve"> אנחנו לא רוצים לאפשר לו את זה. </w:t>
      </w:r>
    </w:p>
    <w:p w14:paraId="5161158D" w14:textId="77777777" w:rsidR="001F6851" w:rsidRPr="001F6851" w:rsidRDefault="001F6851" w:rsidP="001F6851">
      <w:pPr>
        <w:keepNext/>
        <w:bidi/>
        <w:jc w:val="both"/>
        <w:rPr>
          <w:rFonts w:cs="David" w:hint="cs"/>
          <w:rtl/>
        </w:rPr>
      </w:pPr>
    </w:p>
    <w:p w14:paraId="14849ED6"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3ECE3EB3" w14:textId="77777777" w:rsidR="001F6851" w:rsidRPr="001F6851" w:rsidRDefault="001F6851" w:rsidP="001F6851">
      <w:pPr>
        <w:bidi/>
        <w:jc w:val="both"/>
        <w:rPr>
          <w:rFonts w:cs="David" w:hint="cs"/>
          <w:rtl/>
        </w:rPr>
      </w:pPr>
    </w:p>
    <w:p w14:paraId="09483365" w14:textId="77777777" w:rsidR="001F6851" w:rsidRPr="001F6851" w:rsidRDefault="001F6851" w:rsidP="001F6851">
      <w:pPr>
        <w:keepNext/>
        <w:bidi/>
        <w:jc w:val="both"/>
        <w:rPr>
          <w:rFonts w:cs="David" w:hint="cs"/>
          <w:rtl/>
        </w:rPr>
      </w:pPr>
      <w:r w:rsidRPr="001F6851">
        <w:rPr>
          <w:rFonts w:cs="David" w:hint="cs"/>
          <w:rtl/>
        </w:rPr>
        <w:tab/>
        <w:t xml:space="preserve"> לכן אני אומר, שאני לא רוצה לאפשר לו לכפות את הדיון ולסכל את ההצבעה, אני רוצה לכפות עליו שתהיה הצבעה. אני לא רוצה לתת לו שליטה בשאלה אם תהיה. הוא אומר: אני רציתי את הדיון, ועכשיו אני לא רוצה שתהיה הצבעה. </w:t>
      </w:r>
    </w:p>
    <w:p w14:paraId="31E85F6B" w14:textId="77777777" w:rsidR="001F6851" w:rsidRPr="001F6851" w:rsidRDefault="001F6851" w:rsidP="001F6851">
      <w:pPr>
        <w:keepNext/>
        <w:bidi/>
        <w:jc w:val="both"/>
        <w:rPr>
          <w:rFonts w:cs="David" w:hint="cs"/>
          <w:rtl/>
        </w:rPr>
      </w:pPr>
    </w:p>
    <w:p w14:paraId="3AA1486A" w14:textId="77777777" w:rsidR="001F6851" w:rsidRPr="001F6851" w:rsidRDefault="001F6851" w:rsidP="001F6851">
      <w:pPr>
        <w:keepNext/>
        <w:bidi/>
        <w:jc w:val="both"/>
        <w:rPr>
          <w:rFonts w:cs="David" w:hint="cs"/>
          <w:u w:val="single"/>
          <w:rtl/>
        </w:rPr>
      </w:pPr>
      <w:r w:rsidRPr="001F6851">
        <w:rPr>
          <w:rFonts w:cs="David" w:hint="cs"/>
          <w:u w:val="single"/>
          <w:rtl/>
        </w:rPr>
        <w:t xml:space="preserve">ירדנה </w:t>
      </w:r>
      <w:proofErr w:type="spellStart"/>
      <w:r w:rsidRPr="001F6851">
        <w:rPr>
          <w:rFonts w:cs="David" w:hint="cs"/>
          <w:u w:val="single"/>
          <w:rtl/>
        </w:rPr>
        <w:t>מלר</w:t>
      </w:r>
      <w:proofErr w:type="spellEnd"/>
      <w:r w:rsidRPr="001F6851">
        <w:rPr>
          <w:rFonts w:cs="David" w:hint="cs"/>
          <w:u w:val="single"/>
          <w:rtl/>
        </w:rPr>
        <w:t>-הורוביץ:</w:t>
      </w:r>
    </w:p>
    <w:p w14:paraId="5863DB5B" w14:textId="77777777" w:rsidR="001F6851" w:rsidRPr="001F6851" w:rsidRDefault="001F6851" w:rsidP="001F6851">
      <w:pPr>
        <w:bidi/>
        <w:jc w:val="both"/>
        <w:rPr>
          <w:rFonts w:cs="David" w:hint="cs"/>
          <w:rtl/>
        </w:rPr>
      </w:pPr>
    </w:p>
    <w:p w14:paraId="09E30B87" w14:textId="77777777" w:rsidR="001F6851" w:rsidRPr="001F6851" w:rsidRDefault="001F6851" w:rsidP="001F6851">
      <w:pPr>
        <w:keepNext/>
        <w:bidi/>
        <w:jc w:val="both"/>
        <w:rPr>
          <w:rFonts w:cs="David" w:hint="cs"/>
          <w:rtl/>
        </w:rPr>
      </w:pPr>
      <w:r w:rsidRPr="001F6851">
        <w:rPr>
          <w:rFonts w:cs="David" w:hint="cs"/>
          <w:rtl/>
        </w:rPr>
        <w:tab/>
        <w:t xml:space="preserve"> אתה רואה איך זמנים משתנים? פעם זו </w:t>
      </w:r>
      <w:proofErr w:type="spellStart"/>
      <w:r w:rsidRPr="001F6851">
        <w:rPr>
          <w:rFonts w:cs="David" w:hint="cs"/>
          <w:rtl/>
        </w:rPr>
        <w:t>היתה</w:t>
      </w:r>
      <w:proofErr w:type="spellEnd"/>
      <w:r w:rsidRPr="001F6851">
        <w:rPr>
          <w:rFonts w:cs="David" w:hint="cs"/>
          <w:rtl/>
        </w:rPr>
        <w:t xml:space="preserve"> סנקציה, והיום - - </w:t>
      </w:r>
    </w:p>
    <w:p w14:paraId="663DE8DF" w14:textId="77777777" w:rsidR="001F6851" w:rsidRPr="001F6851" w:rsidRDefault="001F6851" w:rsidP="001F6851">
      <w:pPr>
        <w:keepNext/>
        <w:bidi/>
        <w:jc w:val="both"/>
        <w:rPr>
          <w:rFonts w:cs="David" w:hint="cs"/>
          <w:rtl/>
        </w:rPr>
      </w:pPr>
    </w:p>
    <w:p w14:paraId="701BA101"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6EFC9613" w14:textId="77777777" w:rsidR="001F6851" w:rsidRPr="001F6851" w:rsidRDefault="001F6851" w:rsidP="001F6851">
      <w:pPr>
        <w:bidi/>
        <w:jc w:val="both"/>
        <w:rPr>
          <w:rFonts w:cs="David" w:hint="cs"/>
          <w:rtl/>
        </w:rPr>
      </w:pPr>
    </w:p>
    <w:p w14:paraId="6B165AB3" w14:textId="77777777" w:rsidR="001F6851" w:rsidRPr="001F6851" w:rsidRDefault="001F6851" w:rsidP="001F6851">
      <w:pPr>
        <w:keepNext/>
        <w:bidi/>
        <w:ind w:left="720"/>
        <w:jc w:val="both"/>
        <w:rPr>
          <w:rFonts w:cs="David" w:hint="cs"/>
          <w:rtl/>
        </w:rPr>
      </w:pPr>
      <w:r w:rsidRPr="001F6851">
        <w:rPr>
          <w:rFonts w:cs="David" w:hint="cs"/>
          <w:rtl/>
        </w:rPr>
        <w:t xml:space="preserve">- - כן, אתה לא יודע איך ישחקו איתה. </w:t>
      </w:r>
    </w:p>
    <w:p w14:paraId="53A27259" w14:textId="77777777" w:rsidR="001F6851" w:rsidRPr="001F6851" w:rsidRDefault="001F6851" w:rsidP="001F6851">
      <w:pPr>
        <w:keepNext/>
        <w:bidi/>
        <w:ind w:left="720"/>
        <w:jc w:val="both"/>
        <w:rPr>
          <w:rFonts w:cs="David" w:hint="cs"/>
          <w:rtl/>
        </w:rPr>
      </w:pPr>
    </w:p>
    <w:p w14:paraId="1A099AC6" w14:textId="77777777" w:rsidR="001F6851" w:rsidRPr="001F6851" w:rsidRDefault="001F6851" w:rsidP="001F6851">
      <w:pPr>
        <w:bidi/>
        <w:jc w:val="both"/>
        <w:rPr>
          <w:rFonts w:cs="David" w:hint="cs"/>
          <w:rtl/>
        </w:rPr>
      </w:pPr>
      <w:r w:rsidRPr="001F6851">
        <w:rPr>
          <w:rFonts w:cs="David" w:hint="cs"/>
          <w:u w:val="single"/>
          <w:rtl/>
        </w:rPr>
        <w:t>ארבל אסטרחן:</w:t>
      </w:r>
    </w:p>
    <w:p w14:paraId="7D835A9E" w14:textId="77777777" w:rsidR="001F6851" w:rsidRPr="001F6851" w:rsidRDefault="001F6851" w:rsidP="001F6851">
      <w:pPr>
        <w:bidi/>
        <w:jc w:val="both"/>
        <w:rPr>
          <w:rFonts w:cs="David" w:hint="cs"/>
          <w:rtl/>
        </w:rPr>
      </w:pPr>
    </w:p>
    <w:p w14:paraId="3338648C" w14:textId="77777777" w:rsidR="001F6851" w:rsidRPr="001F6851" w:rsidRDefault="001F6851" w:rsidP="001F6851">
      <w:pPr>
        <w:keepNext/>
        <w:bidi/>
        <w:jc w:val="both"/>
        <w:rPr>
          <w:rFonts w:cs="David" w:hint="cs"/>
          <w:rtl/>
        </w:rPr>
      </w:pPr>
      <w:r w:rsidRPr="001F6851">
        <w:rPr>
          <w:rFonts w:cs="David" w:hint="cs"/>
          <w:rtl/>
        </w:rPr>
        <w:tab/>
        <w:t xml:space="preserve"> אז הדבר הזה יושמט, זאת אומרת אין הוראה לגבי מה קורה אם הוא נעדר ואין תשובת שר. </w:t>
      </w:r>
    </w:p>
    <w:p w14:paraId="15762029" w14:textId="77777777" w:rsidR="001F6851" w:rsidRPr="001F6851" w:rsidRDefault="001F6851" w:rsidP="001F6851">
      <w:pPr>
        <w:keepNext/>
        <w:bidi/>
        <w:jc w:val="both"/>
        <w:rPr>
          <w:rFonts w:cs="David" w:hint="cs"/>
          <w:rtl/>
        </w:rPr>
      </w:pPr>
    </w:p>
    <w:p w14:paraId="6FBC7B71" w14:textId="77777777" w:rsidR="001F6851" w:rsidRPr="001F6851" w:rsidRDefault="001F6851" w:rsidP="001F6851">
      <w:pPr>
        <w:keepNext/>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2CD880E2" w14:textId="77777777" w:rsidR="001F6851" w:rsidRPr="001F6851" w:rsidRDefault="001F6851" w:rsidP="001F6851">
      <w:pPr>
        <w:keepNext/>
        <w:bidi/>
        <w:jc w:val="both"/>
        <w:rPr>
          <w:rFonts w:cs="David" w:hint="cs"/>
          <w:rtl/>
        </w:rPr>
      </w:pPr>
    </w:p>
    <w:p w14:paraId="08D5280F" w14:textId="77777777" w:rsidR="001F6851" w:rsidRPr="001F6851" w:rsidRDefault="001F6851" w:rsidP="001F6851">
      <w:pPr>
        <w:keepNext/>
        <w:bidi/>
        <w:jc w:val="both"/>
        <w:rPr>
          <w:rFonts w:cs="David" w:hint="cs"/>
          <w:rtl/>
        </w:rPr>
      </w:pPr>
      <w:r w:rsidRPr="001F6851">
        <w:rPr>
          <w:rFonts w:cs="David" w:hint="cs"/>
          <w:rtl/>
        </w:rPr>
        <w:tab/>
        <w:t xml:space="preserve">כך אני מעלה את הדיון ומונע החלטת כנסת בעניינו, אם אני לא רוצה שתהיה החלטה. אני לא יודע לאיזה כיוון זה עובד. </w:t>
      </w:r>
    </w:p>
    <w:p w14:paraId="746E85A3" w14:textId="77777777" w:rsidR="001F6851" w:rsidRPr="001F6851" w:rsidRDefault="001F6851" w:rsidP="001F6851">
      <w:pPr>
        <w:keepNext/>
        <w:bidi/>
        <w:jc w:val="both"/>
        <w:rPr>
          <w:rFonts w:cs="David" w:hint="cs"/>
          <w:rtl/>
        </w:rPr>
      </w:pPr>
    </w:p>
    <w:p w14:paraId="4F09B546" w14:textId="77777777" w:rsidR="001F6851" w:rsidRPr="001F6851" w:rsidRDefault="001F6851" w:rsidP="001F6851">
      <w:pPr>
        <w:bidi/>
        <w:jc w:val="both"/>
        <w:rPr>
          <w:rFonts w:cs="David" w:hint="cs"/>
          <w:rtl/>
        </w:rPr>
      </w:pPr>
      <w:r w:rsidRPr="001F6851">
        <w:rPr>
          <w:rFonts w:cs="David" w:hint="cs"/>
          <w:u w:val="single"/>
          <w:rtl/>
        </w:rPr>
        <w:t>ארבל אסטרחן:</w:t>
      </w:r>
    </w:p>
    <w:p w14:paraId="427C3065" w14:textId="77777777" w:rsidR="001F6851" w:rsidRPr="001F6851" w:rsidRDefault="001F6851" w:rsidP="001F6851">
      <w:pPr>
        <w:bidi/>
        <w:jc w:val="both"/>
        <w:rPr>
          <w:rFonts w:cs="David" w:hint="cs"/>
          <w:rtl/>
        </w:rPr>
      </w:pPr>
    </w:p>
    <w:p w14:paraId="31597719" w14:textId="77777777" w:rsidR="001F6851" w:rsidRPr="001F6851" w:rsidRDefault="001F6851" w:rsidP="001F6851">
      <w:pPr>
        <w:keepNext/>
        <w:bidi/>
        <w:jc w:val="both"/>
        <w:rPr>
          <w:rFonts w:cs="David" w:hint="cs"/>
          <w:rtl/>
        </w:rPr>
      </w:pPr>
      <w:r w:rsidRPr="001F6851">
        <w:rPr>
          <w:rFonts w:cs="David" w:hint="cs"/>
          <w:rtl/>
        </w:rPr>
        <w:tab/>
        <w:t xml:space="preserve">בסדר. </w:t>
      </w:r>
    </w:p>
    <w:p w14:paraId="503ABCD8" w14:textId="77777777" w:rsidR="001F6851" w:rsidRPr="001F6851" w:rsidRDefault="001F6851" w:rsidP="001F6851">
      <w:pPr>
        <w:keepNext/>
        <w:bidi/>
        <w:jc w:val="both"/>
        <w:rPr>
          <w:rFonts w:cs="David" w:hint="cs"/>
          <w:rtl/>
        </w:rPr>
      </w:pPr>
    </w:p>
    <w:p w14:paraId="786B7E3C" w14:textId="77777777" w:rsidR="001F6851" w:rsidRPr="001F6851" w:rsidRDefault="001F6851" w:rsidP="001F6851">
      <w:pPr>
        <w:keepNext/>
        <w:bidi/>
        <w:ind w:firstLine="720"/>
        <w:jc w:val="both"/>
        <w:rPr>
          <w:rFonts w:cs="David" w:hint="cs"/>
          <w:rtl/>
        </w:rPr>
      </w:pPr>
      <w:r w:rsidRPr="001F6851">
        <w:rPr>
          <w:rFonts w:cs="David" w:hint="cs"/>
          <w:rtl/>
        </w:rPr>
        <w:t xml:space="preserve">עכשיו יש לנו הוראה - עוד לפני ההצבעה, חבר כנסת נימק, הממשלה השיבה או הביעה עמדה, שני חברי כנסת יכולים היו לדבר ולהציע הצעות או לא להציע הצעות - שנמצאת היום בכוכבית, ואומרת: אם "נגעה ההצעה לסדר היום לפעולתו של יושב ראש הכנסת, רשאי יושב ראש ועדת הכנסת ואחריו יושב ראש הכנסת" - זה צריך להיות רשאים - להביע את עמדתם במקום הממשלה", זאת אומרת: לממשלה לא תהיה אפשרות להביע עמדה. </w:t>
      </w:r>
    </w:p>
    <w:p w14:paraId="4ED6C6D9" w14:textId="77777777" w:rsidR="001F6851" w:rsidRPr="001F6851" w:rsidRDefault="001F6851" w:rsidP="001F6851">
      <w:pPr>
        <w:keepNext/>
        <w:bidi/>
        <w:jc w:val="both"/>
        <w:rPr>
          <w:rFonts w:cs="David" w:hint="cs"/>
          <w:rtl/>
        </w:rPr>
      </w:pPr>
    </w:p>
    <w:p w14:paraId="209740D6" w14:textId="77777777" w:rsidR="001F6851" w:rsidRPr="001F6851" w:rsidRDefault="001F6851" w:rsidP="001F6851">
      <w:pPr>
        <w:keepNext/>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659F0896" w14:textId="77777777" w:rsidR="001F6851" w:rsidRPr="001F6851" w:rsidRDefault="001F6851" w:rsidP="001F6851">
      <w:pPr>
        <w:keepNext/>
        <w:bidi/>
        <w:jc w:val="both"/>
        <w:rPr>
          <w:rFonts w:cs="David" w:hint="cs"/>
          <w:rtl/>
        </w:rPr>
      </w:pPr>
    </w:p>
    <w:p w14:paraId="21196133" w14:textId="77777777" w:rsidR="001F6851" w:rsidRPr="001F6851" w:rsidRDefault="001F6851" w:rsidP="001F6851">
      <w:pPr>
        <w:keepNext/>
        <w:bidi/>
        <w:jc w:val="both"/>
        <w:rPr>
          <w:rFonts w:cs="David" w:hint="cs"/>
          <w:rtl/>
        </w:rPr>
      </w:pPr>
      <w:r w:rsidRPr="001F6851">
        <w:rPr>
          <w:rFonts w:cs="David" w:hint="cs"/>
          <w:rtl/>
        </w:rPr>
        <w:tab/>
        <w:t xml:space="preserve">הרי הממשלה לא חייבת להביע עמדה ממילא, אז זה לא במקום הממשלה. רשאים להביע את עמדתם. אם הממשלה תרצה, היא תביע גם את עמדתה. הרי אני לא יכול להכתיב לממשלה, שאני אביע את העמדה במקום. </w:t>
      </w:r>
    </w:p>
    <w:p w14:paraId="65B29AEC" w14:textId="77777777" w:rsidR="001F6851" w:rsidRPr="001F6851" w:rsidRDefault="001F6851" w:rsidP="001F6851">
      <w:pPr>
        <w:keepNext/>
        <w:bidi/>
        <w:jc w:val="both"/>
        <w:rPr>
          <w:rFonts w:cs="David" w:hint="cs"/>
          <w:rtl/>
        </w:rPr>
      </w:pPr>
    </w:p>
    <w:p w14:paraId="0FEE2ED2" w14:textId="77777777" w:rsidR="001F6851" w:rsidRPr="001F6851" w:rsidRDefault="001F6851" w:rsidP="001F6851">
      <w:pPr>
        <w:bidi/>
        <w:jc w:val="both"/>
        <w:rPr>
          <w:rFonts w:cs="David" w:hint="cs"/>
          <w:rtl/>
        </w:rPr>
      </w:pPr>
      <w:r w:rsidRPr="001F6851">
        <w:rPr>
          <w:rFonts w:cs="David" w:hint="cs"/>
          <w:u w:val="single"/>
          <w:rtl/>
        </w:rPr>
        <w:t>ארבל אסטרחן:</w:t>
      </w:r>
    </w:p>
    <w:p w14:paraId="3F86F506" w14:textId="77777777" w:rsidR="001F6851" w:rsidRPr="001F6851" w:rsidRDefault="001F6851" w:rsidP="001F6851">
      <w:pPr>
        <w:bidi/>
        <w:jc w:val="both"/>
        <w:rPr>
          <w:rFonts w:cs="David" w:hint="cs"/>
          <w:rtl/>
        </w:rPr>
      </w:pPr>
    </w:p>
    <w:p w14:paraId="3772ACA4" w14:textId="77777777" w:rsidR="001F6851" w:rsidRPr="001F6851" w:rsidRDefault="001F6851" w:rsidP="001F6851">
      <w:pPr>
        <w:keepNext/>
        <w:bidi/>
        <w:jc w:val="both"/>
        <w:rPr>
          <w:rFonts w:cs="David" w:hint="cs"/>
          <w:rtl/>
        </w:rPr>
      </w:pPr>
      <w:r w:rsidRPr="001F6851">
        <w:rPr>
          <w:rFonts w:cs="David" w:hint="cs"/>
          <w:rtl/>
        </w:rPr>
        <w:tab/>
        <w:t xml:space="preserve">לא, זה אומר שלה אין זכות. </w:t>
      </w:r>
    </w:p>
    <w:p w14:paraId="4555D1AA" w14:textId="77777777" w:rsidR="001F6851" w:rsidRPr="001F6851" w:rsidRDefault="001F6851" w:rsidP="001F6851">
      <w:pPr>
        <w:keepNext/>
        <w:bidi/>
        <w:jc w:val="both"/>
        <w:rPr>
          <w:rFonts w:cs="David" w:hint="cs"/>
          <w:rtl/>
        </w:rPr>
      </w:pPr>
    </w:p>
    <w:p w14:paraId="0859488B"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6440B18B" w14:textId="77777777" w:rsidR="001F6851" w:rsidRPr="001F6851" w:rsidRDefault="001F6851" w:rsidP="001F6851">
      <w:pPr>
        <w:bidi/>
        <w:jc w:val="both"/>
        <w:rPr>
          <w:rFonts w:cs="David" w:hint="cs"/>
          <w:rtl/>
        </w:rPr>
      </w:pPr>
    </w:p>
    <w:p w14:paraId="20E8126A" w14:textId="77777777" w:rsidR="001F6851" w:rsidRPr="001F6851" w:rsidRDefault="001F6851" w:rsidP="001F6851">
      <w:pPr>
        <w:keepNext/>
        <w:bidi/>
        <w:jc w:val="both"/>
        <w:rPr>
          <w:rFonts w:cs="David" w:hint="cs"/>
          <w:rtl/>
        </w:rPr>
      </w:pPr>
      <w:r w:rsidRPr="001F6851">
        <w:rPr>
          <w:rFonts w:cs="David" w:hint="cs"/>
          <w:rtl/>
        </w:rPr>
        <w:tab/>
        <w:t xml:space="preserve"> זהו, זה נראה לי לא נכון, איך יכול להיות שאני אחליט שאני - - -</w:t>
      </w:r>
    </w:p>
    <w:p w14:paraId="02173C16" w14:textId="77777777" w:rsidR="001F6851" w:rsidRPr="001F6851" w:rsidRDefault="001F6851" w:rsidP="001F6851">
      <w:pPr>
        <w:keepNext/>
        <w:bidi/>
        <w:jc w:val="both"/>
        <w:rPr>
          <w:rFonts w:cs="David" w:hint="cs"/>
          <w:rtl/>
        </w:rPr>
      </w:pPr>
    </w:p>
    <w:p w14:paraId="5068C7B9" w14:textId="77777777" w:rsidR="001F6851" w:rsidRPr="001F6851" w:rsidRDefault="001F6851" w:rsidP="001F6851">
      <w:pPr>
        <w:bidi/>
        <w:jc w:val="both"/>
        <w:rPr>
          <w:rFonts w:cs="David" w:hint="cs"/>
          <w:rtl/>
        </w:rPr>
      </w:pPr>
      <w:r w:rsidRPr="001F6851">
        <w:rPr>
          <w:rFonts w:cs="David" w:hint="cs"/>
          <w:u w:val="single"/>
          <w:rtl/>
        </w:rPr>
        <w:t>ארבל אסטרחן:</w:t>
      </w:r>
    </w:p>
    <w:p w14:paraId="5EC2D2BC" w14:textId="77777777" w:rsidR="001F6851" w:rsidRPr="001F6851" w:rsidRDefault="001F6851" w:rsidP="001F6851">
      <w:pPr>
        <w:bidi/>
        <w:jc w:val="both"/>
        <w:rPr>
          <w:rFonts w:cs="David" w:hint="cs"/>
          <w:rtl/>
        </w:rPr>
      </w:pPr>
    </w:p>
    <w:p w14:paraId="731B4E8F" w14:textId="77777777" w:rsidR="001F6851" w:rsidRPr="001F6851" w:rsidRDefault="001F6851" w:rsidP="001F6851">
      <w:pPr>
        <w:keepNext/>
        <w:bidi/>
        <w:jc w:val="both"/>
        <w:rPr>
          <w:rFonts w:cs="David" w:hint="cs"/>
          <w:rtl/>
        </w:rPr>
      </w:pPr>
      <w:r w:rsidRPr="001F6851">
        <w:rPr>
          <w:rFonts w:cs="David" w:hint="cs"/>
          <w:rtl/>
        </w:rPr>
        <w:tab/>
        <w:t xml:space="preserve"> כי זה נושא של פעולות יושב ראש הכנסת. </w:t>
      </w:r>
    </w:p>
    <w:p w14:paraId="79A1C319" w14:textId="77777777" w:rsidR="001F6851" w:rsidRPr="001F6851" w:rsidRDefault="001F6851" w:rsidP="001F6851">
      <w:pPr>
        <w:keepNext/>
        <w:bidi/>
        <w:jc w:val="both"/>
        <w:rPr>
          <w:rFonts w:cs="David" w:hint="cs"/>
          <w:rtl/>
        </w:rPr>
      </w:pPr>
    </w:p>
    <w:p w14:paraId="4DC69FBA"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57EA6FF8" w14:textId="77777777" w:rsidR="001F6851" w:rsidRPr="001F6851" w:rsidRDefault="001F6851" w:rsidP="001F6851">
      <w:pPr>
        <w:bidi/>
        <w:jc w:val="both"/>
        <w:rPr>
          <w:rFonts w:cs="David" w:hint="cs"/>
          <w:rtl/>
        </w:rPr>
      </w:pPr>
    </w:p>
    <w:p w14:paraId="57D66F49" w14:textId="77777777" w:rsidR="001F6851" w:rsidRPr="001F6851" w:rsidRDefault="001F6851" w:rsidP="001F6851">
      <w:pPr>
        <w:keepNext/>
        <w:bidi/>
        <w:jc w:val="both"/>
        <w:rPr>
          <w:rFonts w:cs="David" w:hint="cs"/>
          <w:rtl/>
        </w:rPr>
      </w:pPr>
      <w:r w:rsidRPr="001F6851">
        <w:rPr>
          <w:rFonts w:cs="David" w:hint="cs"/>
          <w:rtl/>
        </w:rPr>
        <w:tab/>
        <w:t xml:space="preserve"> ואם הממשלה חושבת שלא? אז אני אמנע ממנה?</w:t>
      </w:r>
    </w:p>
    <w:p w14:paraId="58781677" w14:textId="77777777" w:rsidR="001F6851" w:rsidRPr="001F6851" w:rsidRDefault="001F6851" w:rsidP="001F6851">
      <w:pPr>
        <w:keepNext/>
        <w:bidi/>
        <w:jc w:val="both"/>
        <w:rPr>
          <w:rFonts w:cs="David" w:hint="cs"/>
          <w:rtl/>
        </w:rPr>
      </w:pPr>
    </w:p>
    <w:p w14:paraId="1202AFFF" w14:textId="77777777" w:rsidR="001F6851" w:rsidRPr="001F6851" w:rsidRDefault="001F6851" w:rsidP="001F6851">
      <w:pPr>
        <w:bidi/>
        <w:jc w:val="both"/>
        <w:rPr>
          <w:rFonts w:cs="David" w:hint="cs"/>
          <w:rtl/>
        </w:rPr>
      </w:pPr>
      <w:r w:rsidRPr="001F6851">
        <w:rPr>
          <w:rFonts w:cs="David" w:hint="cs"/>
          <w:u w:val="single"/>
          <w:rtl/>
        </w:rPr>
        <w:t>ארבל אסטרחן:</w:t>
      </w:r>
    </w:p>
    <w:p w14:paraId="0C26782C" w14:textId="77777777" w:rsidR="001F6851" w:rsidRPr="001F6851" w:rsidRDefault="001F6851" w:rsidP="001F6851">
      <w:pPr>
        <w:bidi/>
        <w:jc w:val="both"/>
        <w:rPr>
          <w:rFonts w:cs="David" w:hint="cs"/>
          <w:rtl/>
        </w:rPr>
      </w:pPr>
    </w:p>
    <w:p w14:paraId="3ADCDBBE" w14:textId="77777777" w:rsidR="001F6851" w:rsidRPr="001F6851" w:rsidRDefault="001F6851" w:rsidP="001F6851">
      <w:pPr>
        <w:keepNext/>
        <w:bidi/>
        <w:jc w:val="both"/>
        <w:rPr>
          <w:rFonts w:cs="David" w:hint="cs"/>
          <w:rtl/>
        </w:rPr>
      </w:pPr>
      <w:r w:rsidRPr="001F6851">
        <w:rPr>
          <w:rFonts w:cs="David" w:hint="cs"/>
          <w:rtl/>
        </w:rPr>
        <w:tab/>
        <w:t xml:space="preserve">אפשר להגיד את זה. </w:t>
      </w:r>
    </w:p>
    <w:p w14:paraId="45E6E4DC" w14:textId="77777777" w:rsidR="001F6851" w:rsidRPr="001F6851" w:rsidRDefault="001F6851" w:rsidP="001F6851">
      <w:pPr>
        <w:keepNext/>
        <w:bidi/>
        <w:jc w:val="both"/>
        <w:rPr>
          <w:rFonts w:cs="David" w:hint="cs"/>
          <w:rtl/>
        </w:rPr>
      </w:pPr>
    </w:p>
    <w:p w14:paraId="45E6A7C9"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3CBF9805" w14:textId="77777777" w:rsidR="001F6851" w:rsidRPr="001F6851" w:rsidRDefault="001F6851" w:rsidP="001F6851">
      <w:pPr>
        <w:bidi/>
        <w:jc w:val="both"/>
        <w:rPr>
          <w:rFonts w:cs="David" w:hint="cs"/>
          <w:rtl/>
        </w:rPr>
      </w:pPr>
    </w:p>
    <w:p w14:paraId="1D37D508" w14:textId="77777777" w:rsidR="001F6851" w:rsidRPr="001F6851" w:rsidRDefault="001F6851" w:rsidP="001F6851">
      <w:pPr>
        <w:keepNext/>
        <w:bidi/>
        <w:jc w:val="both"/>
        <w:rPr>
          <w:rFonts w:cs="David" w:hint="cs"/>
          <w:rtl/>
        </w:rPr>
      </w:pPr>
      <w:r w:rsidRPr="001F6851">
        <w:rPr>
          <w:rFonts w:cs="David" w:hint="cs"/>
          <w:rtl/>
        </w:rPr>
        <w:tab/>
        <w:t xml:space="preserve"> היא נותנת לי את היכולת לקחת מהם את הסמכות במליאה. </w:t>
      </w:r>
    </w:p>
    <w:p w14:paraId="01F445E3" w14:textId="77777777" w:rsidR="001F6851" w:rsidRPr="001F6851" w:rsidRDefault="001F6851" w:rsidP="001F6851">
      <w:pPr>
        <w:keepNext/>
        <w:bidi/>
        <w:jc w:val="both"/>
        <w:rPr>
          <w:rFonts w:cs="David" w:hint="cs"/>
          <w:rtl/>
        </w:rPr>
      </w:pPr>
    </w:p>
    <w:p w14:paraId="1329CEDD" w14:textId="77777777" w:rsidR="001F6851" w:rsidRPr="001F6851" w:rsidRDefault="001F6851" w:rsidP="001F6851">
      <w:pPr>
        <w:keepNext/>
        <w:bidi/>
        <w:jc w:val="both"/>
        <w:rPr>
          <w:rFonts w:cs="David" w:hint="cs"/>
          <w:u w:val="single"/>
          <w:rtl/>
        </w:rPr>
      </w:pPr>
      <w:r w:rsidRPr="001F6851">
        <w:rPr>
          <w:rFonts w:cs="David" w:hint="cs"/>
          <w:u w:val="single"/>
          <w:rtl/>
        </w:rPr>
        <w:t xml:space="preserve">ירדנה </w:t>
      </w:r>
      <w:proofErr w:type="spellStart"/>
      <w:r w:rsidRPr="001F6851">
        <w:rPr>
          <w:rFonts w:cs="David" w:hint="cs"/>
          <w:u w:val="single"/>
          <w:rtl/>
        </w:rPr>
        <w:t>מלר</w:t>
      </w:r>
      <w:proofErr w:type="spellEnd"/>
      <w:r w:rsidRPr="001F6851">
        <w:rPr>
          <w:rFonts w:cs="David" w:hint="cs"/>
          <w:u w:val="single"/>
          <w:rtl/>
        </w:rPr>
        <w:t>-הורוביץ:</w:t>
      </w:r>
    </w:p>
    <w:p w14:paraId="45F1AD02" w14:textId="77777777" w:rsidR="001F6851" w:rsidRPr="001F6851" w:rsidRDefault="001F6851" w:rsidP="001F6851">
      <w:pPr>
        <w:bidi/>
        <w:jc w:val="both"/>
        <w:rPr>
          <w:rFonts w:cs="David" w:hint="cs"/>
          <w:rtl/>
        </w:rPr>
      </w:pPr>
    </w:p>
    <w:p w14:paraId="63870376" w14:textId="77777777" w:rsidR="001F6851" w:rsidRPr="001F6851" w:rsidRDefault="001F6851" w:rsidP="001F6851">
      <w:pPr>
        <w:keepNext/>
        <w:bidi/>
        <w:jc w:val="both"/>
        <w:rPr>
          <w:rFonts w:cs="David" w:hint="cs"/>
          <w:rtl/>
        </w:rPr>
      </w:pPr>
      <w:r w:rsidRPr="001F6851">
        <w:rPr>
          <w:rFonts w:cs="David" w:hint="cs"/>
          <w:rtl/>
        </w:rPr>
        <w:tab/>
        <w:t xml:space="preserve"> בסעיף (ד) את אומרת שהממשלה רשאית. </w:t>
      </w:r>
    </w:p>
    <w:p w14:paraId="4D9CA89F" w14:textId="77777777" w:rsidR="001F6851" w:rsidRPr="001F6851" w:rsidRDefault="001F6851" w:rsidP="001F6851">
      <w:pPr>
        <w:keepNext/>
        <w:bidi/>
        <w:jc w:val="both"/>
        <w:rPr>
          <w:rFonts w:cs="David" w:hint="cs"/>
          <w:rtl/>
        </w:rPr>
      </w:pPr>
    </w:p>
    <w:p w14:paraId="0DFDC50A" w14:textId="77777777" w:rsidR="001F6851" w:rsidRPr="001F6851" w:rsidRDefault="001F6851" w:rsidP="001F6851">
      <w:pPr>
        <w:keepNext/>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5B7CCBFA" w14:textId="77777777" w:rsidR="001F6851" w:rsidRPr="001F6851" w:rsidRDefault="001F6851" w:rsidP="001F6851">
      <w:pPr>
        <w:keepNext/>
        <w:bidi/>
        <w:jc w:val="both"/>
        <w:rPr>
          <w:rFonts w:cs="David" w:hint="cs"/>
          <w:rtl/>
        </w:rPr>
      </w:pPr>
    </w:p>
    <w:p w14:paraId="5DAA0A43" w14:textId="77777777" w:rsidR="001F6851" w:rsidRPr="001F6851" w:rsidRDefault="001F6851" w:rsidP="001F6851">
      <w:pPr>
        <w:keepNext/>
        <w:bidi/>
        <w:jc w:val="both"/>
        <w:rPr>
          <w:rFonts w:cs="David" w:hint="cs"/>
          <w:rtl/>
        </w:rPr>
      </w:pPr>
      <w:r w:rsidRPr="001F6851">
        <w:rPr>
          <w:rFonts w:cs="David" w:hint="cs"/>
          <w:rtl/>
        </w:rPr>
        <w:tab/>
        <w:t xml:space="preserve">זה נראה לי קצת בעייתי. </w:t>
      </w:r>
    </w:p>
    <w:p w14:paraId="5F58A160" w14:textId="77777777" w:rsidR="001F6851" w:rsidRPr="001F6851" w:rsidRDefault="001F6851" w:rsidP="001F6851">
      <w:pPr>
        <w:keepNext/>
        <w:bidi/>
        <w:jc w:val="both"/>
        <w:rPr>
          <w:rFonts w:cs="David" w:hint="cs"/>
          <w:rtl/>
        </w:rPr>
      </w:pPr>
    </w:p>
    <w:p w14:paraId="6633D56F" w14:textId="77777777" w:rsidR="001F6851" w:rsidRPr="001F6851" w:rsidRDefault="001F6851" w:rsidP="001F6851">
      <w:pPr>
        <w:bidi/>
        <w:jc w:val="both"/>
        <w:rPr>
          <w:rFonts w:cs="David" w:hint="cs"/>
          <w:rtl/>
        </w:rPr>
      </w:pPr>
      <w:r w:rsidRPr="001F6851">
        <w:rPr>
          <w:rFonts w:cs="David" w:hint="cs"/>
          <w:u w:val="single"/>
          <w:rtl/>
        </w:rPr>
        <w:t>ארבל אסטרחן:</w:t>
      </w:r>
    </w:p>
    <w:p w14:paraId="6D90034D" w14:textId="77777777" w:rsidR="001F6851" w:rsidRPr="001F6851" w:rsidRDefault="001F6851" w:rsidP="001F6851">
      <w:pPr>
        <w:bidi/>
        <w:jc w:val="both"/>
        <w:rPr>
          <w:rFonts w:cs="David" w:hint="cs"/>
          <w:rtl/>
        </w:rPr>
      </w:pPr>
    </w:p>
    <w:p w14:paraId="48DB841A" w14:textId="77777777" w:rsidR="001F6851" w:rsidRPr="001F6851" w:rsidRDefault="001F6851" w:rsidP="001F6851">
      <w:pPr>
        <w:keepNext/>
        <w:bidi/>
        <w:jc w:val="both"/>
        <w:rPr>
          <w:rFonts w:cs="David" w:hint="cs"/>
          <w:rtl/>
        </w:rPr>
      </w:pPr>
      <w:r w:rsidRPr="001F6851">
        <w:rPr>
          <w:rFonts w:cs="David" w:hint="cs"/>
          <w:rtl/>
        </w:rPr>
        <w:tab/>
      </w:r>
      <w:proofErr w:type="spellStart"/>
      <w:r w:rsidRPr="001F6851">
        <w:rPr>
          <w:rFonts w:cs="David" w:hint="cs"/>
          <w:rtl/>
        </w:rPr>
        <w:t>אוקיי</w:t>
      </w:r>
      <w:proofErr w:type="spellEnd"/>
      <w:r w:rsidRPr="001F6851">
        <w:rPr>
          <w:rFonts w:cs="David" w:hint="cs"/>
          <w:rtl/>
        </w:rPr>
        <w:t xml:space="preserve">, אז מייד נראה, כמו שיש בפסקה הבאה, שהם יוכלו לדבר אחרי ההנמקה ולפני עמדת הממשלה. </w:t>
      </w:r>
      <w:r w:rsidRPr="001F6851">
        <w:rPr>
          <w:rFonts w:cs="David" w:hint="cs"/>
          <w:rtl/>
        </w:rPr>
        <w:tab/>
      </w:r>
    </w:p>
    <w:p w14:paraId="2867BF46" w14:textId="77777777" w:rsidR="001F6851" w:rsidRPr="001F6851" w:rsidRDefault="001F6851" w:rsidP="001F6851">
      <w:pPr>
        <w:keepNext/>
        <w:bidi/>
        <w:jc w:val="both"/>
        <w:rPr>
          <w:rFonts w:cs="David" w:hint="cs"/>
          <w:rtl/>
        </w:rPr>
      </w:pPr>
    </w:p>
    <w:p w14:paraId="2F21B480" w14:textId="77777777" w:rsidR="001F6851" w:rsidRPr="001F6851" w:rsidRDefault="001F6851" w:rsidP="001F6851">
      <w:pPr>
        <w:keepNext/>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3B1664B2" w14:textId="77777777" w:rsidR="001F6851" w:rsidRPr="001F6851" w:rsidRDefault="001F6851" w:rsidP="001F6851">
      <w:pPr>
        <w:keepNext/>
        <w:bidi/>
        <w:jc w:val="both"/>
        <w:rPr>
          <w:rFonts w:cs="David" w:hint="cs"/>
          <w:rtl/>
        </w:rPr>
      </w:pPr>
    </w:p>
    <w:p w14:paraId="6521E477" w14:textId="77777777" w:rsidR="001F6851" w:rsidRPr="001F6851" w:rsidRDefault="001F6851" w:rsidP="001F6851">
      <w:pPr>
        <w:keepNext/>
        <w:bidi/>
        <w:jc w:val="both"/>
        <w:rPr>
          <w:rFonts w:cs="David" w:hint="cs"/>
          <w:rtl/>
        </w:rPr>
      </w:pPr>
      <w:r w:rsidRPr="001F6851">
        <w:rPr>
          <w:rFonts w:cs="David" w:hint="cs"/>
          <w:rtl/>
        </w:rPr>
        <w:tab/>
        <w:t xml:space="preserve">כן, צריכה להיות אפשרות לדבר, והממשלה, כפי שהיא עושה בכל הצעה אחרת, תחליט אם היא רוצה להגיב או לא רוצה להגיב. </w:t>
      </w:r>
    </w:p>
    <w:p w14:paraId="6046A755" w14:textId="77777777" w:rsidR="001F6851" w:rsidRPr="001F6851" w:rsidRDefault="001F6851" w:rsidP="001F6851">
      <w:pPr>
        <w:keepNext/>
        <w:bidi/>
        <w:jc w:val="both"/>
        <w:rPr>
          <w:rFonts w:cs="David" w:hint="cs"/>
          <w:rtl/>
        </w:rPr>
      </w:pPr>
    </w:p>
    <w:p w14:paraId="118E5C9F" w14:textId="77777777" w:rsidR="001F6851" w:rsidRPr="001F6851" w:rsidRDefault="001F6851" w:rsidP="001F6851">
      <w:pPr>
        <w:keepNext/>
        <w:bidi/>
        <w:jc w:val="both"/>
        <w:rPr>
          <w:rFonts w:cs="David" w:hint="cs"/>
          <w:u w:val="single"/>
          <w:rtl/>
        </w:rPr>
      </w:pPr>
      <w:r w:rsidRPr="001F6851">
        <w:rPr>
          <w:rFonts w:cs="David" w:hint="cs"/>
          <w:u w:val="single"/>
          <w:rtl/>
        </w:rPr>
        <w:t xml:space="preserve">ירדנה </w:t>
      </w:r>
      <w:proofErr w:type="spellStart"/>
      <w:r w:rsidRPr="001F6851">
        <w:rPr>
          <w:rFonts w:cs="David" w:hint="cs"/>
          <w:u w:val="single"/>
          <w:rtl/>
        </w:rPr>
        <w:t>מלר</w:t>
      </w:r>
      <w:proofErr w:type="spellEnd"/>
      <w:r w:rsidRPr="001F6851">
        <w:rPr>
          <w:rFonts w:cs="David" w:hint="cs"/>
          <w:u w:val="single"/>
          <w:rtl/>
        </w:rPr>
        <w:t>-הורוביץ:</w:t>
      </w:r>
    </w:p>
    <w:p w14:paraId="1D83F317" w14:textId="77777777" w:rsidR="001F6851" w:rsidRPr="001F6851" w:rsidRDefault="001F6851" w:rsidP="001F6851">
      <w:pPr>
        <w:bidi/>
        <w:jc w:val="both"/>
        <w:rPr>
          <w:rFonts w:cs="David" w:hint="cs"/>
          <w:rtl/>
        </w:rPr>
      </w:pPr>
    </w:p>
    <w:p w14:paraId="6A117D17" w14:textId="77777777" w:rsidR="001F6851" w:rsidRPr="001F6851" w:rsidRDefault="001F6851" w:rsidP="001F6851">
      <w:pPr>
        <w:keepNext/>
        <w:bidi/>
        <w:jc w:val="both"/>
        <w:rPr>
          <w:rFonts w:cs="David" w:hint="cs"/>
          <w:rtl/>
        </w:rPr>
      </w:pPr>
      <w:r w:rsidRPr="001F6851">
        <w:rPr>
          <w:rFonts w:cs="David" w:hint="cs"/>
          <w:rtl/>
        </w:rPr>
        <w:tab/>
        <w:t xml:space="preserve">הסעיף הזה בקשר ליושב ראש הכנסת מפריד בין הרשות המחוקקת שלנו לבין הרשות המבצעת, זאת אומרת שאם יש איזה עניין נגד יושב ראש הכנסת, יושב ראש ועדת הכנסת ישיב, כאילו אנחנו לא מערבים את הממשלה, אלא אם ירצה שר או ראש ממשלה להגיב, אז לא תמנע ממנו, תיתן לו. נראה לי שזה העניין. </w:t>
      </w:r>
    </w:p>
    <w:p w14:paraId="3BF8BCFD" w14:textId="77777777" w:rsidR="001F6851" w:rsidRPr="001F6851" w:rsidRDefault="001F6851" w:rsidP="001F6851">
      <w:pPr>
        <w:keepNext/>
        <w:bidi/>
        <w:jc w:val="both"/>
        <w:rPr>
          <w:rFonts w:cs="David" w:hint="cs"/>
          <w:rtl/>
        </w:rPr>
      </w:pPr>
    </w:p>
    <w:p w14:paraId="50770363" w14:textId="77777777" w:rsidR="001F6851" w:rsidRPr="001F6851" w:rsidRDefault="001F6851" w:rsidP="001F6851">
      <w:pPr>
        <w:keepNext/>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00C9BFC4" w14:textId="77777777" w:rsidR="001F6851" w:rsidRPr="001F6851" w:rsidRDefault="001F6851" w:rsidP="001F6851">
      <w:pPr>
        <w:keepNext/>
        <w:bidi/>
        <w:jc w:val="both"/>
        <w:rPr>
          <w:rFonts w:cs="David" w:hint="cs"/>
          <w:rtl/>
        </w:rPr>
      </w:pPr>
    </w:p>
    <w:p w14:paraId="56CE6AAA" w14:textId="77777777" w:rsidR="001F6851" w:rsidRPr="001F6851" w:rsidRDefault="001F6851" w:rsidP="001F6851">
      <w:pPr>
        <w:keepNext/>
        <w:bidi/>
        <w:jc w:val="both"/>
        <w:rPr>
          <w:rFonts w:cs="David" w:hint="cs"/>
          <w:rtl/>
        </w:rPr>
      </w:pPr>
      <w:r w:rsidRPr="001F6851">
        <w:rPr>
          <w:rFonts w:cs="David" w:hint="cs"/>
          <w:rtl/>
        </w:rPr>
        <w:tab/>
        <w:t xml:space="preserve">זה ברור, אבל העיקרון אומר שלממשלה תמיד יש זכות לוותר. סביר להניח, שאם זה עניין שנוגע למנהל הפנימי של הכנסת, היא תוותר, אבל יכול להיות למשל מצב, שרצתה הממשלה להביא נושא, והחליט יושב ראש הכנסת, כמו שהיה עם סיפור סגני השרים, שהוא לא רוצה, ולממשלה יש עמדה, היא אומרת: באיזון בין הרשויות האלה, אנחנו חושבים שפה אתם חציתם קו אדום. אז אני בא כיושב ראש ועדת הכנסת או הוא כיושב ראש הכנסת, ואומר: אני לא אתן לכם לדבר, אני מדבר במקומכם. זה לא סביר. </w:t>
      </w:r>
    </w:p>
    <w:p w14:paraId="47DED8E5" w14:textId="77777777" w:rsidR="001F6851" w:rsidRPr="001F6851" w:rsidRDefault="001F6851" w:rsidP="001F6851">
      <w:pPr>
        <w:keepNext/>
        <w:bidi/>
        <w:jc w:val="both"/>
        <w:rPr>
          <w:rFonts w:cs="David" w:hint="cs"/>
          <w:rtl/>
        </w:rPr>
      </w:pPr>
    </w:p>
    <w:p w14:paraId="4B33A607" w14:textId="77777777" w:rsidR="001F6851" w:rsidRPr="001F6851" w:rsidRDefault="001F6851" w:rsidP="001F6851">
      <w:pPr>
        <w:bidi/>
        <w:jc w:val="both"/>
        <w:rPr>
          <w:rFonts w:cs="David" w:hint="cs"/>
          <w:rtl/>
        </w:rPr>
      </w:pPr>
      <w:r w:rsidRPr="001F6851">
        <w:rPr>
          <w:rFonts w:cs="David" w:hint="cs"/>
          <w:u w:val="single"/>
          <w:rtl/>
        </w:rPr>
        <w:t>ארבל אסטרחן:</w:t>
      </w:r>
    </w:p>
    <w:p w14:paraId="17753668" w14:textId="77777777" w:rsidR="001F6851" w:rsidRPr="001F6851" w:rsidRDefault="001F6851" w:rsidP="001F6851">
      <w:pPr>
        <w:bidi/>
        <w:jc w:val="both"/>
        <w:rPr>
          <w:rFonts w:cs="David" w:hint="cs"/>
          <w:rtl/>
        </w:rPr>
      </w:pPr>
    </w:p>
    <w:p w14:paraId="06B501C9" w14:textId="77777777" w:rsidR="001F6851" w:rsidRPr="001F6851" w:rsidRDefault="001F6851" w:rsidP="001F6851">
      <w:pPr>
        <w:keepNext/>
        <w:bidi/>
        <w:jc w:val="both"/>
        <w:rPr>
          <w:rFonts w:cs="David" w:hint="cs"/>
          <w:rtl/>
        </w:rPr>
      </w:pPr>
      <w:r w:rsidRPr="001F6851">
        <w:rPr>
          <w:rFonts w:cs="David" w:hint="cs"/>
          <w:rtl/>
        </w:rPr>
        <w:tab/>
        <w:t xml:space="preserve">נראה מייד איך זה כתוב ב-(2), ואז יכול להיות שאפשר להחיל את אותה הוראה. (1) אומר אם ההצעה לסדר היום נוגעת לפעולות יושב ראש הכנסת. </w:t>
      </w:r>
    </w:p>
    <w:p w14:paraId="691232DD" w14:textId="77777777" w:rsidR="001F6851" w:rsidRPr="001F6851" w:rsidRDefault="001F6851" w:rsidP="001F6851">
      <w:pPr>
        <w:keepNext/>
        <w:bidi/>
        <w:jc w:val="both"/>
        <w:rPr>
          <w:rFonts w:cs="David" w:hint="cs"/>
          <w:rtl/>
        </w:rPr>
      </w:pPr>
    </w:p>
    <w:p w14:paraId="7A3646FC" w14:textId="77777777" w:rsidR="001F6851" w:rsidRPr="001F6851" w:rsidRDefault="001F6851" w:rsidP="001F6851">
      <w:pPr>
        <w:keepNext/>
        <w:bidi/>
        <w:ind w:firstLine="720"/>
        <w:jc w:val="both"/>
        <w:rPr>
          <w:rFonts w:cs="David" w:hint="cs"/>
          <w:rtl/>
        </w:rPr>
      </w:pPr>
      <w:r w:rsidRPr="001F6851">
        <w:rPr>
          <w:rFonts w:cs="David" w:hint="cs"/>
          <w:rtl/>
        </w:rPr>
        <w:t xml:space="preserve">"(2) נגעה ההצעה לסדר היום לפעולתה של סיעה שאינה סיעתו של המציע או לפעולתו של חבר </w:t>
      </w:r>
    </w:p>
    <w:p w14:paraId="0F4E37AC" w14:textId="77777777" w:rsidR="001F6851" w:rsidRPr="001F6851" w:rsidRDefault="001F6851" w:rsidP="001F6851">
      <w:pPr>
        <w:keepNext/>
        <w:bidi/>
        <w:ind w:left="720"/>
        <w:jc w:val="both"/>
        <w:rPr>
          <w:rFonts w:cs="David" w:hint="cs"/>
          <w:rtl/>
        </w:rPr>
      </w:pPr>
      <w:r w:rsidRPr="001F6851">
        <w:rPr>
          <w:rFonts w:cs="David" w:hint="cs"/>
          <w:rtl/>
        </w:rPr>
        <w:t xml:space="preserve">הכנסת הנמנה עם סיעה שאינה סיעתו של המציע, תהיה לאחד מחברי הסיעה האחרת, המדבר בשמה, או לחבר הכנסת האמור, הזכות להשיב" - או להביע עמדה זה צריך להיות יותר מדויק - "להצעה לסדר היום במסגרת זמן שלא תעלה על עשר דקות; התשובה תינתן לאחר הנמקת ההצעה ולפני שנשמעה עמדת הממשלה". </w:t>
      </w:r>
    </w:p>
    <w:p w14:paraId="46BA7A5B" w14:textId="77777777" w:rsidR="001F6851" w:rsidRPr="001F6851" w:rsidRDefault="001F6851" w:rsidP="001F6851">
      <w:pPr>
        <w:keepNext/>
        <w:bidi/>
        <w:ind w:left="720"/>
        <w:jc w:val="both"/>
        <w:rPr>
          <w:rFonts w:cs="David" w:hint="cs"/>
          <w:rtl/>
        </w:rPr>
      </w:pPr>
    </w:p>
    <w:p w14:paraId="7AF4C9B9"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1BEBC827" w14:textId="77777777" w:rsidR="001F6851" w:rsidRPr="001F6851" w:rsidRDefault="001F6851" w:rsidP="001F6851">
      <w:pPr>
        <w:bidi/>
        <w:jc w:val="both"/>
        <w:rPr>
          <w:rFonts w:cs="David" w:hint="cs"/>
          <w:rtl/>
        </w:rPr>
      </w:pPr>
    </w:p>
    <w:p w14:paraId="3F6A4314" w14:textId="77777777" w:rsidR="001F6851" w:rsidRPr="001F6851" w:rsidRDefault="001F6851" w:rsidP="001F6851">
      <w:pPr>
        <w:keepNext/>
        <w:bidi/>
        <w:ind w:left="720"/>
        <w:jc w:val="both"/>
        <w:rPr>
          <w:rFonts w:cs="David" w:hint="cs"/>
          <w:rtl/>
        </w:rPr>
      </w:pPr>
      <w:r w:rsidRPr="001F6851">
        <w:rPr>
          <w:rFonts w:cs="David" w:hint="cs"/>
          <w:rtl/>
        </w:rPr>
        <w:t xml:space="preserve">בסדר. </w:t>
      </w:r>
    </w:p>
    <w:p w14:paraId="6A9C37F8" w14:textId="77777777" w:rsidR="001F6851" w:rsidRPr="001F6851" w:rsidRDefault="001F6851" w:rsidP="001F6851">
      <w:pPr>
        <w:keepNext/>
        <w:bidi/>
        <w:ind w:left="720"/>
        <w:jc w:val="both"/>
        <w:rPr>
          <w:rFonts w:cs="David" w:hint="cs"/>
          <w:rtl/>
        </w:rPr>
      </w:pPr>
    </w:p>
    <w:p w14:paraId="061C1FE8" w14:textId="77777777" w:rsidR="001F6851" w:rsidRPr="001F6851" w:rsidRDefault="001F6851" w:rsidP="001F6851">
      <w:pPr>
        <w:bidi/>
        <w:jc w:val="both"/>
        <w:rPr>
          <w:rFonts w:cs="David" w:hint="cs"/>
          <w:rtl/>
        </w:rPr>
      </w:pPr>
      <w:r w:rsidRPr="001F6851">
        <w:rPr>
          <w:rFonts w:cs="David" w:hint="cs"/>
          <w:u w:val="single"/>
          <w:rtl/>
        </w:rPr>
        <w:t>ארבל אסטרחן:</w:t>
      </w:r>
    </w:p>
    <w:p w14:paraId="0000AF99" w14:textId="77777777" w:rsidR="001F6851" w:rsidRPr="001F6851" w:rsidRDefault="001F6851" w:rsidP="001F6851">
      <w:pPr>
        <w:bidi/>
        <w:jc w:val="both"/>
        <w:rPr>
          <w:rFonts w:cs="David" w:hint="cs"/>
          <w:rtl/>
        </w:rPr>
      </w:pPr>
    </w:p>
    <w:p w14:paraId="355D296B" w14:textId="77777777" w:rsidR="001F6851" w:rsidRPr="001F6851" w:rsidRDefault="001F6851" w:rsidP="001F6851">
      <w:pPr>
        <w:keepNext/>
        <w:bidi/>
        <w:ind w:left="720"/>
        <w:jc w:val="both"/>
        <w:rPr>
          <w:rFonts w:cs="David" w:hint="cs"/>
          <w:rtl/>
        </w:rPr>
      </w:pPr>
      <w:r w:rsidRPr="001F6851">
        <w:rPr>
          <w:rFonts w:cs="David" w:hint="cs"/>
          <w:rtl/>
        </w:rPr>
        <w:t xml:space="preserve">יכול להיות שאת אותה סיפא אפשר להחיל גם ב-(1). </w:t>
      </w:r>
    </w:p>
    <w:p w14:paraId="520AC77C" w14:textId="77777777" w:rsidR="001F6851" w:rsidRPr="001F6851" w:rsidRDefault="001F6851" w:rsidP="001F6851">
      <w:pPr>
        <w:keepNext/>
        <w:bidi/>
        <w:ind w:left="720"/>
        <w:jc w:val="both"/>
        <w:rPr>
          <w:rFonts w:cs="David" w:hint="cs"/>
          <w:rtl/>
        </w:rPr>
      </w:pPr>
    </w:p>
    <w:p w14:paraId="0293D0F8"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7BC4634D" w14:textId="77777777" w:rsidR="001F6851" w:rsidRPr="001F6851" w:rsidRDefault="001F6851" w:rsidP="001F6851">
      <w:pPr>
        <w:bidi/>
        <w:jc w:val="both"/>
        <w:rPr>
          <w:rFonts w:cs="David" w:hint="cs"/>
          <w:rtl/>
        </w:rPr>
      </w:pPr>
    </w:p>
    <w:p w14:paraId="38227D6F" w14:textId="77777777" w:rsidR="001F6851" w:rsidRPr="001F6851" w:rsidRDefault="001F6851" w:rsidP="001F6851">
      <w:pPr>
        <w:keepNext/>
        <w:bidi/>
        <w:jc w:val="both"/>
        <w:rPr>
          <w:rFonts w:cs="David" w:hint="cs"/>
          <w:rtl/>
        </w:rPr>
      </w:pPr>
      <w:r w:rsidRPr="001F6851">
        <w:rPr>
          <w:rFonts w:cs="David" w:hint="cs"/>
          <w:rtl/>
        </w:rPr>
        <w:tab/>
        <w:t xml:space="preserve"> כן, אותו הגיון. </w:t>
      </w:r>
    </w:p>
    <w:p w14:paraId="1E32CA7E" w14:textId="77777777" w:rsidR="001F6851" w:rsidRPr="001F6851" w:rsidRDefault="001F6851" w:rsidP="001F6851">
      <w:pPr>
        <w:keepNext/>
        <w:bidi/>
        <w:jc w:val="both"/>
        <w:rPr>
          <w:rFonts w:cs="David" w:hint="cs"/>
          <w:rtl/>
        </w:rPr>
      </w:pPr>
    </w:p>
    <w:p w14:paraId="1D8EFBF9" w14:textId="77777777" w:rsidR="001F6851" w:rsidRPr="001F6851" w:rsidRDefault="001F6851" w:rsidP="001F6851">
      <w:pPr>
        <w:bidi/>
        <w:jc w:val="both"/>
        <w:rPr>
          <w:rFonts w:cs="David" w:hint="cs"/>
          <w:rtl/>
        </w:rPr>
      </w:pPr>
      <w:r w:rsidRPr="001F6851">
        <w:rPr>
          <w:rFonts w:cs="David" w:hint="cs"/>
          <w:u w:val="single"/>
          <w:rtl/>
        </w:rPr>
        <w:t>ארבל אסטרחן:</w:t>
      </w:r>
    </w:p>
    <w:p w14:paraId="11653BC7" w14:textId="77777777" w:rsidR="001F6851" w:rsidRPr="001F6851" w:rsidRDefault="001F6851" w:rsidP="001F6851">
      <w:pPr>
        <w:bidi/>
        <w:jc w:val="both"/>
        <w:rPr>
          <w:rFonts w:cs="David" w:hint="cs"/>
          <w:rtl/>
        </w:rPr>
      </w:pPr>
    </w:p>
    <w:p w14:paraId="73B2FD3C" w14:textId="77777777" w:rsidR="001F6851" w:rsidRPr="001F6851" w:rsidRDefault="001F6851" w:rsidP="001F6851">
      <w:pPr>
        <w:keepNext/>
        <w:bidi/>
        <w:jc w:val="both"/>
        <w:rPr>
          <w:rFonts w:cs="David" w:hint="cs"/>
          <w:rtl/>
        </w:rPr>
      </w:pPr>
      <w:r w:rsidRPr="001F6851">
        <w:rPr>
          <w:rFonts w:cs="David" w:hint="cs"/>
          <w:rtl/>
        </w:rPr>
        <w:tab/>
        <w:t>האמת שאולי זה בעצם כן "להשיב" ולא "להביע עמדה", כי נטענה טענה ביחס אליהם.</w:t>
      </w:r>
    </w:p>
    <w:p w14:paraId="34A9CCA0" w14:textId="77777777" w:rsidR="001F6851" w:rsidRPr="001F6851" w:rsidRDefault="001F6851" w:rsidP="001F6851">
      <w:pPr>
        <w:keepNext/>
        <w:bidi/>
        <w:jc w:val="both"/>
        <w:rPr>
          <w:rFonts w:cs="David" w:hint="cs"/>
          <w:rtl/>
        </w:rPr>
      </w:pPr>
    </w:p>
    <w:p w14:paraId="711BEA44" w14:textId="77777777" w:rsidR="001F6851" w:rsidRPr="001F6851" w:rsidRDefault="001F6851" w:rsidP="001F6851">
      <w:pPr>
        <w:keepNext/>
        <w:bidi/>
        <w:jc w:val="both"/>
        <w:rPr>
          <w:rFonts w:cs="David" w:hint="cs"/>
          <w:u w:val="single"/>
          <w:rtl/>
        </w:rPr>
      </w:pPr>
      <w:r w:rsidRPr="001F6851">
        <w:rPr>
          <w:rFonts w:cs="David" w:hint="cs"/>
          <w:u w:val="single"/>
          <w:rtl/>
        </w:rPr>
        <w:t xml:space="preserve">ירדנה </w:t>
      </w:r>
      <w:proofErr w:type="spellStart"/>
      <w:r w:rsidRPr="001F6851">
        <w:rPr>
          <w:rFonts w:cs="David" w:hint="cs"/>
          <w:u w:val="single"/>
          <w:rtl/>
        </w:rPr>
        <w:t>מלר</w:t>
      </w:r>
      <w:proofErr w:type="spellEnd"/>
      <w:r w:rsidRPr="001F6851">
        <w:rPr>
          <w:rFonts w:cs="David" w:hint="cs"/>
          <w:u w:val="single"/>
          <w:rtl/>
        </w:rPr>
        <w:t>-הורוביץ:</w:t>
      </w:r>
    </w:p>
    <w:p w14:paraId="56F7323B" w14:textId="77777777" w:rsidR="001F6851" w:rsidRPr="001F6851" w:rsidRDefault="001F6851" w:rsidP="001F6851">
      <w:pPr>
        <w:bidi/>
        <w:jc w:val="both"/>
        <w:rPr>
          <w:rFonts w:cs="David" w:hint="cs"/>
          <w:rtl/>
        </w:rPr>
      </w:pPr>
    </w:p>
    <w:p w14:paraId="644EE144" w14:textId="77777777" w:rsidR="001F6851" w:rsidRPr="001F6851" w:rsidRDefault="001F6851" w:rsidP="001F6851">
      <w:pPr>
        <w:keepNext/>
        <w:bidi/>
        <w:jc w:val="both"/>
        <w:rPr>
          <w:rFonts w:cs="David" w:hint="cs"/>
          <w:rtl/>
        </w:rPr>
      </w:pPr>
      <w:r w:rsidRPr="001F6851">
        <w:rPr>
          <w:rFonts w:cs="David" w:hint="cs"/>
          <w:rtl/>
        </w:rPr>
        <w:tab/>
        <w:t xml:space="preserve"> נכון. </w:t>
      </w:r>
    </w:p>
    <w:p w14:paraId="4124D3C1" w14:textId="77777777" w:rsidR="001F6851" w:rsidRPr="001F6851" w:rsidRDefault="001F6851" w:rsidP="001F6851">
      <w:pPr>
        <w:keepNext/>
        <w:bidi/>
        <w:jc w:val="both"/>
        <w:rPr>
          <w:rFonts w:cs="David" w:hint="cs"/>
          <w:rtl/>
        </w:rPr>
      </w:pPr>
    </w:p>
    <w:p w14:paraId="3CDC7C17" w14:textId="77777777" w:rsidR="001F6851" w:rsidRPr="001F6851" w:rsidRDefault="001F6851" w:rsidP="001F6851">
      <w:pPr>
        <w:bidi/>
        <w:jc w:val="both"/>
        <w:rPr>
          <w:rFonts w:cs="David" w:hint="cs"/>
          <w:rtl/>
        </w:rPr>
      </w:pPr>
      <w:r w:rsidRPr="001F6851">
        <w:rPr>
          <w:rFonts w:cs="David" w:hint="cs"/>
          <w:u w:val="single"/>
          <w:rtl/>
        </w:rPr>
        <w:t>ארבל אסטרחן:</w:t>
      </w:r>
    </w:p>
    <w:p w14:paraId="71914430" w14:textId="77777777" w:rsidR="001F6851" w:rsidRPr="001F6851" w:rsidRDefault="001F6851" w:rsidP="001F6851">
      <w:pPr>
        <w:bidi/>
        <w:jc w:val="both"/>
        <w:rPr>
          <w:rFonts w:cs="David" w:hint="cs"/>
          <w:rtl/>
        </w:rPr>
      </w:pPr>
    </w:p>
    <w:p w14:paraId="6CF1CA5D" w14:textId="77777777" w:rsidR="001F6851" w:rsidRPr="001F6851" w:rsidRDefault="001F6851" w:rsidP="001F6851">
      <w:pPr>
        <w:keepNext/>
        <w:bidi/>
        <w:jc w:val="both"/>
        <w:rPr>
          <w:rFonts w:cs="David" w:hint="cs"/>
          <w:rtl/>
        </w:rPr>
      </w:pPr>
      <w:r w:rsidRPr="001F6851">
        <w:rPr>
          <w:rFonts w:cs="David" w:hint="cs"/>
          <w:rtl/>
        </w:rPr>
        <w:tab/>
        <w:t xml:space="preserve">עד כאן היה סדר היום, עכשיו מה עושים בהצבעה? זה סעיף קצת מסובך, אבל אני חייבת לומר, שגם היום זה מאוד </w:t>
      </w:r>
      <w:proofErr w:type="spellStart"/>
      <w:r w:rsidRPr="001F6851">
        <w:rPr>
          <w:rFonts w:cs="David" w:hint="cs"/>
          <w:rtl/>
        </w:rPr>
        <w:t>מאוד</w:t>
      </w:r>
      <w:proofErr w:type="spellEnd"/>
      <w:r w:rsidRPr="001F6851">
        <w:rPr>
          <w:rFonts w:cs="David" w:hint="cs"/>
          <w:rtl/>
        </w:rPr>
        <w:t xml:space="preserve"> מסובך. </w:t>
      </w:r>
    </w:p>
    <w:p w14:paraId="12ED4567" w14:textId="77777777" w:rsidR="001F6851" w:rsidRPr="001F6851" w:rsidRDefault="001F6851" w:rsidP="001F6851">
      <w:pPr>
        <w:keepNext/>
        <w:bidi/>
        <w:jc w:val="both"/>
        <w:rPr>
          <w:rFonts w:cs="David" w:hint="cs"/>
          <w:rtl/>
        </w:rPr>
      </w:pPr>
    </w:p>
    <w:p w14:paraId="338C3E62" w14:textId="77777777" w:rsidR="001F6851" w:rsidRPr="001F6851" w:rsidRDefault="001F6851" w:rsidP="001F6851">
      <w:pPr>
        <w:keepNext/>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264217C2" w14:textId="77777777" w:rsidR="001F6851" w:rsidRPr="001F6851" w:rsidRDefault="001F6851" w:rsidP="001F6851">
      <w:pPr>
        <w:keepNext/>
        <w:bidi/>
        <w:jc w:val="both"/>
        <w:rPr>
          <w:rFonts w:cs="David" w:hint="cs"/>
          <w:rtl/>
        </w:rPr>
      </w:pPr>
    </w:p>
    <w:p w14:paraId="5096455E" w14:textId="77777777" w:rsidR="001F6851" w:rsidRPr="001F6851" w:rsidRDefault="001F6851" w:rsidP="001F6851">
      <w:pPr>
        <w:keepNext/>
        <w:bidi/>
        <w:jc w:val="both"/>
        <w:rPr>
          <w:rFonts w:cs="David" w:hint="cs"/>
          <w:rtl/>
        </w:rPr>
      </w:pPr>
      <w:r w:rsidRPr="001F6851">
        <w:rPr>
          <w:rFonts w:cs="David" w:hint="cs"/>
          <w:rtl/>
        </w:rPr>
        <w:tab/>
        <w:t xml:space="preserve">עשינו קצת סדר. </w:t>
      </w:r>
    </w:p>
    <w:p w14:paraId="2FF00376" w14:textId="77777777" w:rsidR="001F6851" w:rsidRPr="001F6851" w:rsidRDefault="001F6851" w:rsidP="001F6851">
      <w:pPr>
        <w:keepNext/>
        <w:bidi/>
        <w:jc w:val="both"/>
        <w:rPr>
          <w:rFonts w:cs="David" w:hint="cs"/>
          <w:rtl/>
        </w:rPr>
      </w:pPr>
    </w:p>
    <w:p w14:paraId="25C19751" w14:textId="77777777" w:rsidR="001F6851" w:rsidRPr="001F6851" w:rsidRDefault="001F6851" w:rsidP="001F6851">
      <w:pPr>
        <w:bidi/>
        <w:jc w:val="both"/>
        <w:rPr>
          <w:rFonts w:cs="David" w:hint="cs"/>
          <w:rtl/>
        </w:rPr>
      </w:pPr>
      <w:r w:rsidRPr="001F6851">
        <w:rPr>
          <w:rFonts w:cs="David" w:hint="cs"/>
          <w:u w:val="single"/>
          <w:rtl/>
        </w:rPr>
        <w:t>ארבל אסטרחן:</w:t>
      </w:r>
    </w:p>
    <w:p w14:paraId="0ED6C2EA" w14:textId="77777777" w:rsidR="001F6851" w:rsidRPr="001F6851" w:rsidRDefault="001F6851" w:rsidP="001F6851">
      <w:pPr>
        <w:bidi/>
        <w:jc w:val="both"/>
        <w:rPr>
          <w:rFonts w:cs="David" w:hint="cs"/>
          <w:rtl/>
        </w:rPr>
      </w:pPr>
    </w:p>
    <w:p w14:paraId="60003F3B" w14:textId="77777777" w:rsidR="001F6851" w:rsidRPr="001F6851" w:rsidRDefault="001F6851" w:rsidP="001F6851">
      <w:pPr>
        <w:keepNext/>
        <w:bidi/>
        <w:jc w:val="both"/>
        <w:rPr>
          <w:rFonts w:cs="David" w:hint="cs"/>
          <w:rtl/>
        </w:rPr>
      </w:pPr>
      <w:r w:rsidRPr="001F6851">
        <w:rPr>
          <w:rFonts w:cs="David" w:hint="cs"/>
          <w:rtl/>
        </w:rPr>
        <w:tab/>
        <w:t xml:space="preserve">יש סעיפים ומלא כוכביות, שלא כולם עולים בקנה אחד זה עם זה. מה מוצע כאן? קודם כל נתחיל עם הרישא, שגם כאן כבר יש שאלה: "וזה סדר ההצבעה, ואם היו מספר הצעות לסדר היום בנושא דומה </w:t>
      </w:r>
      <w:r w:rsidRPr="001F6851">
        <w:rPr>
          <w:rFonts w:cs="David"/>
          <w:rtl/>
        </w:rPr>
        <w:t>–</w:t>
      </w:r>
      <w:r w:rsidRPr="001F6851">
        <w:rPr>
          <w:rFonts w:cs="David" w:hint="cs"/>
          <w:rtl/>
        </w:rPr>
        <w:t xml:space="preserve"> יצביעו על כולן כאחת". אני חושבת שפה יושב ראש הוועדה לא כל כך אהב את זה. היום כתוב "אלא אם כן דרשו המציע או אחת הסיעות להעמיד הצעה להצבעה נפרדת". השאלה מה קורה אם יש לנו כמה הצעות לסדר היום, שהן בנושא דומה, או נוסחו באופן זהה. כמובן זה יכול לבוא מכיוונים שונים, אבל ההצעה היא אותה הצעה. האם אנחנו רוצים לאפשר מצב שיצביעו על כל אחת בנפרד, ואז זאת תלך לדיון במליאה, זאת לוועדה הזאת וזאת לוועדה הזאת?</w:t>
      </w:r>
    </w:p>
    <w:p w14:paraId="0486AB6E" w14:textId="77777777" w:rsidR="001F6851" w:rsidRPr="001F6851" w:rsidRDefault="001F6851" w:rsidP="001F6851">
      <w:pPr>
        <w:keepNext/>
        <w:bidi/>
        <w:jc w:val="both"/>
        <w:rPr>
          <w:rFonts w:cs="David" w:hint="cs"/>
          <w:rtl/>
        </w:rPr>
      </w:pPr>
    </w:p>
    <w:p w14:paraId="3D6B4B24" w14:textId="77777777" w:rsidR="001F6851" w:rsidRPr="001F6851" w:rsidRDefault="001F6851" w:rsidP="001F6851">
      <w:pPr>
        <w:keepNext/>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582E760C" w14:textId="77777777" w:rsidR="001F6851" w:rsidRPr="001F6851" w:rsidRDefault="001F6851" w:rsidP="001F6851">
      <w:pPr>
        <w:keepNext/>
        <w:bidi/>
        <w:jc w:val="both"/>
        <w:rPr>
          <w:rFonts w:cs="David" w:hint="cs"/>
          <w:rtl/>
        </w:rPr>
      </w:pPr>
    </w:p>
    <w:p w14:paraId="09739FA0" w14:textId="77777777" w:rsidR="001F6851" w:rsidRPr="001F6851" w:rsidRDefault="001F6851" w:rsidP="001F6851">
      <w:pPr>
        <w:keepNext/>
        <w:bidi/>
        <w:jc w:val="both"/>
        <w:rPr>
          <w:rFonts w:cs="David" w:hint="cs"/>
          <w:rtl/>
        </w:rPr>
      </w:pPr>
      <w:r w:rsidRPr="001F6851">
        <w:rPr>
          <w:rFonts w:cs="David" w:hint="cs"/>
          <w:rtl/>
        </w:rPr>
        <w:tab/>
        <w:t xml:space="preserve">אני מתנגד לזה, ואני אסביר לכם גם למה אני מתנגד לזה - כי זה בעיניי דורס את המפלגות הקטנות, ובעיקר את האופוזיציה, המפלגות הקטנות באופוזיציה, כי מה יקרה? העלו כמה חברי כנסת נושא. מחליטים שרוצים באמת לדון בו, אלא מה? רוצים להוציא אותם מהדיון, שההצעות שלהם ירדו. הרי היום את הצעות החוק ממילא מפילים להם. המעט שיש להם, לפחות כשהם עולים על עגלה של הצעה לסדר-היום, הם יכולים לבוא לידי ביטוי ולהוביל הצעה שלהם, אז עכשיו נייצר פה מכשיר כזה? זה לא נראה לי נכון. </w:t>
      </w:r>
    </w:p>
    <w:p w14:paraId="33BF7ADE" w14:textId="77777777" w:rsidR="001F6851" w:rsidRPr="001F6851" w:rsidRDefault="001F6851" w:rsidP="001F6851">
      <w:pPr>
        <w:keepNext/>
        <w:bidi/>
        <w:jc w:val="both"/>
        <w:rPr>
          <w:rFonts w:cs="David" w:hint="cs"/>
          <w:rtl/>
        </w:rPr>
      </w:pPr>
    </w:p>
    <w:p w14:paraId="53D963E6" w14:textId="77777777" w:rsidR="001F6851" w:rsidRPr="001F6851" w:rsidRDefault="001F6851" w:rsidP="001F6851">
      <w:pPr>
        <w:bidi/>
        <w:jc w:val="both"/>
        <w:rPr>
          <w:rFonts w:cs="David" w:hint="cs"/>
          <w:rtl/>
        </w:rPr>
      </w:pPr>
      <w:r w:rsidRPr="001F6851">
        <w:rPr>
          <w:rFonts w:cs="David" w:hint="cs"/>
          <w:u w:val="single"/>
          <w:rtl/>
        </w:rPr>
        <w:t>ארבל אסטרחן:</w:t>
      </w:r>
    </w:p>
    <w:p w14:paraId="55DA52CF" w14:textId="77777777" w:rsidR="001F6851" w:rsidRPr="001F6851" w:rsidRDefault="001F6851" w:rsidP="001F6851">
      <w:pPr>
        <w:bidi/>
        <w:jc w:val="both"/>
        <w:rPr>
          <w:rFonts w:cs="David" w:hint="cs"/>
          <w:rtl/>
        </w:rPr>
      </w:pPr>
    </w:p>
    <w:p w14:paraId="33A7AA63" w14:textId="77777777" w:rsidR="001F6851" w:rsidRPr="001F6851" w:rsidRDefault="001F6851" w:rsidP="001F6851">
      <w:pPr>
        <w:keepNext/>
        <w:bidi/>
        <w:jc w:val="both"/>
        <w:rPr>
          <w:rFonts w:cs="David" w:hint="cs"/>
          <w:rtl/>
        </w:rPr>
      </w:pPr>
      <w:r w:rsidRPr="001F6851">
        <w:rPr>
          <w:rFonts w:cs="David" w:hint="cs"/>
          <w:rtl/>
        </w:rPr>
        <w:tab/>
        <w:t xml:space="preserve"> זאת אומרת שהכלל יהיה שאם יהיו מספר הצעות בנושא דומה, יצביעו - - -</w:t>
      </w:r>
    </w:p>
    <w:p w14:paraId="424073FA" w14:textId="77777777" w:rsidR="001F6851" w:rsidRPr="001F6851" w:rsidRDefault="001F6851" w:rsidP="001F6851">
      <w:pPr>
        <w:keepNext/>
        <w:bidi/>
        <w:jc w:val="both"/>
        <w:rPr>
          <w:rFonts w:cs="David" w:hint="cs"/>
          <w:rtl/>
        </w:rPr>
      </w:pPr>
    </w:p>
    <w:p w14:paraId="3DAE19C2" w14:textId="77777777" w:rsidR="001F6851" w:rsidRPr="001F6851" w:rsidRDefault="001F6851" w:rsidP="001F6851">
      <w:pPr>
        <w:keepNext/>
        <w:bidi/>
        <w:jc w:val="both"/>
        <w:rPr>
          <w:rFonts w:cs="David" w:hint="cs"/>
          <w:u w:val="single"/>
          <w:rtl/>
        </w:rPr>
      </w:pPr>
      <w:r w:rsidRPr="001F6851">
        <w:rPr>
          <w:rFonts w:cs="David" w:hint="cs"/>
          <w:u w:val="single"/>
          <w:rtl/>
        </w:rPr>
        <w:t xml:space="preserve">ירדנה </w:t>
      </w:r>
      <w:proofErr w:type="spellStart"/>
      <w:r w:rsidRPr="001F6851">
        <w:rPr>
          <w:rFonts w:cs="David" w:hint="cs"/>
          <w:u w:val="single"/>
          <w:rtl/>
        </w:rPr>
        <w:t>מלר</w:t>
      </w:r>
      <w:proofErr w:type="spellEnd"/>
      <w:r w:rsidRPr="001F6851">
        <w:rPr>
          <w:rFonts w:cs="David" w:hint="cs"/>
          <w:u w:val="single"/>
          <w:rtl/>
        </w:rPr>
        <w:t>-הורוביץ:</w:t>
      </w:r>
    </w:p>
    <w:p w14:paraId="5B1EFC72" w14:textId="77777777" w:rsidR="001F6851" w:rsidRPr="001F6851" w:rsidRDefault="001F6851" w:rsidP="001F6851">
      <w:pPr>
        <w:bidi/>
        <w:jc w:val="both"/>
        <w:rPr>
          <w:rFonts w:cs="David" w:hint="cs"/>
          <w:rtl/>
        </w:rPr>
      </w:pPr>
    </w:p>
    <w:p w14:paraId="4EC77A81" w14:textId="77777777" w:rsidR="001F6851" w:rsidRPr="001F6851" w:rsidRDefault="001F6851" w:rsidP="001F6851">
      <w:pPr>
        <w:keepNext/>
        <w:bidi/>
        <w:jc w:val="both"/>
        <w:rPr>
          <w:rFonts w:cs="David" w:hint="cs"/>
          <w:rtl/>
        </w:rPr>
      </w:pPr>
      <w:r w:rsidRPr="001F6851">
        <w:rPr>
          <w:rFonts w:cs="David" w:hint="cs"/>
          <w:rtl/>
        </w:rPr>
        <w:tab/>
        <w:t xml:space="preserve">- - - כמוך אבל הפוך, אמרתי שאם הם ירצו להסיר, זכותו של חבר כנסת להגיד: </w:t>
      </w:r>
      <w:proofErr w:type="spellStart"/>
      <w:r w:rsidRPr="001F6851">
        <w:rPr>
          <w:rFonts w:cs="David" w:hint="cs"/>
          <w:rtl/>
        </w:rPr>
        <w:t>אוקיי</w:t>
      </w:r>
      <w:proofErr w:type="spellEnd"/>
      <w:r w:rsidRPr="001F6851">
        <w:rPr>
          <w:rFonts w:cs="David" w:hint="cs"/>
          <w:rtl/>
        </w:rPr>
        <w:t xml:space="preserve">, לזה אתה מתנגד, אבל בוא תתמוך בהצעה שלי. </w:t>
      </w:r>
    </w:p>
    <w:p w14:paraId="55B37F94" w14:textId="77777777" w:rsidR="001F6851" w:rsidRPr="001F6851" w:rsidRDefault="001F6851" w:rsidP="001F6851">
      <w:pPr>
        <w:keepNext/>
        <w:bidi/>
        <w:jc w:val="both"/>
        <w:rPr>
          <w:rFonts w:cs="David" w:hint="cs"/>
          <w:rtl/>
        </w:rPr>
      </w:pPr>
    </w:p>
    <w:p w14:paraId="62322D00" w14:textId="77777777" w:rsidR="001F6851" w:rsidRPr="001F6851" w:rsidRDefault="001F6851" w:rsidP="001F6851">
      <w:pPr>
        <w:bidi/>
        <w:jc w:val="both"/>
        <w:rPr>
          <w:rFonts w:cs="David" w:hint="cs"/>
          <w:u w:val="single"/>
          <w:rtl/>
        </w:rPr>
      </w:pPr>
      <w:r w:rsidRPr="001F6851">
        <w:rPr>
          <w:rFonts w:cs="David" w:hint="cs"/>
          <w:u w:val="single"/>
          <w:rtl/>
        </w:rPr>
        <w:t>רחל אדטו:</w:t>
      </w:r>
    </w:p>
    <w:p w14:paraId="39F549D8" w14:textId="77777777" w:rsidR="001F6851" w:rsidRPr="001F6851" w:rsidRDefault="001F6851" w:rsidP="001F6851">
      <w:pPr>
        <w:bidi/>
        <w:jc w:val="both"/>
        <w:rPr>
          <w:rFonts w:cs="David" w:hint="cs"/>
          <w:u w:val="single"/>
          <w:rtl/>
        </w:rPr>
      </w:pPr>
    </w:p>
    <w:p w14:paraId="121EAC14" w14:textId="77777777" w:rsidR="001F6851" w:rsidRPr="001F6851" w:rsidRDefault="001F6851" w:rsidP="001F6851">
      <w:pPr>
        <w:keepNext/>
        <w:bidi/>
        <w:jc w:val="both"/>
        <w:rPr>
          <w:rFonts w:cs="David" w:hint="cs"/>
          <w:rtl/>
        </w:rPr>
      </w:pPr>
      <w:r w:rsidRPr="001F6851">
        <w:rPr>
          <w:rFonts w:cs="David" w:hint="cs"/>
          <w:rtl/>
        </w:rPr>
        <w:tab/>
        <w:t>אבל למה אתה לא יכול להשאיר את זה בפשרה של ארבל כרגע, אלא אם כן ידרוש להצביע עליו בנפרד?</w:t>
      </w:r>
    </w:p>
    <w:p w14:paraId="3DBC2F1E" w14:textId="77777777" w:rsidR="001F6851" w:rsidRPr="001F6851" w:rsidRDefault="001F6851" w:rsidP="001F6851">
      <w:pPr>
        <w:keepNext/>
        <w:bidi/>
        <w:jc w:val="both"/>
        <w:rPr>
          <w:rFonts w:cs="David" w:hint="cs"/>
          <w:rtl/>
        </w:rPr>
      </w:pPr>
    </w:p>
    <w:p w14:paraId="7768600C" w14:textId="77777777" w:rsidR="001F6851" w:rsidRPr="001F6851" w:rsidRDefault="001F6851" w:rsidP="001F6851">
      <w:pPr>
        <w:keepNext/>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7A399781" w14:textId="77777777" w:rsidR="001F6851" w:rsidRPr="001F6851" w:rsidRDefault="001F6851" w:rsidP="001F6851">
      <w:pPr>
        <w:keepNext/>
        <w:bidi/>
        <w:jc w:val="both"/>
        <w:rPr>
          <w:rFonts w:cs="David" w:hint="cs"/>
          <w:rtl/>
        </w:rPr>
      </w:pPr>
    </w:p>
    <w:p w14:paraId="0E76267A" w14:textId="77777777" w:rsidR="001F6851" w:rsidRPr="001F6851" w:rsidRDefault="001F6851" w:rsidP="001F6851">
      <w:pPr>
        <w:keepNext/>
        <w:bidi/>
        <w:jc w:val="both"/>
        <w:rPr>
          <w:rFonts w:cs="David" w:hint="cs"/>
          <w:rtl/>
        </w:rPr>
      </w:pPr>
      <w:r w:rsidRPr="001F6851">
        <w:rPr>
          <w:rFonts w:cs="David" w:hint="cs"/>
          <w:rtl/>
        </w:rPr>
        <w:tab/>
        <w:t xml:space="preserve">כי אז יהיו דרישות להצביע בנפרד. </w:t>
      </w:r>
    </w:p>
    <w:p w14:paraId="65AEDE79" w14:textId="77777777" w:rsidR="001F6851" w:rsidRPr="001F6851" w:rsidRDefault="001F6851" w:rsidP="001F6851">
      <w:pPr>
        <w:keepNext/>
        <w:bidi/>
        <w:jc w:val="both"/>
        <w:rPr>
          <w:rFonts w:cs="David" w:hint="cs"/>
          <w:rtl/>
        </w:rPr>
      </w:pPr>
    </w:p>
    <w:p w14:paraId="0099C517" w14:textId="77777777" w:rsidR="001F6851" w:rsidRPr="001F6851" w:rsidRDefault="001F6851" w:rsidP="001F6851">
      <w:pPr>
        <w:keepNext/>
        <w:bidi/>
        <w:jc w:val="both"/>
        <w:rPr>
          <w:rFonts w:cs="David" w:hint="cs"/>
          <w:u w:val="single"/>
          <w:rtl/>
        </w:rPr>
      </w:pPr>
      <w:r w:rsidRPr="001F6851">
        <w:rPr>
          <w:rFonts w:cs="David" w:hint="cs"/>
          <w:u w:val="single"/>
          <w:rtl/>
        </w:rPr>
        <w:t xml:space="preserve">ירדנה </w:t>
      </w:r>
      <w:proofErr w:type="spellStart"/>
      <w:r w:rsidRPr="001F6851">
        <w:rPr>
          <w:rFonts w:cs="David" w:hint="cs"/>
          <w:u w:val="single"/>
          <w:rtl/>
        </w:rPr>
        <w:t>מלר</w:t>
      </w:r>
      <w:proofErr w:type="spellEnd"/>
      <w:r w:rsidRPr="001F6851">
        <w:rPr>
          <w:rFonts w:cs="David" w:hint="cs"/>
          <w:u w:val="single"/>
          <w:rtl/>
        </w:rPr>
        <w:t>-הורוביץ:</w:t>
      </w:r>
    </w:p>
    <w:p w14:paraId="262AC3DF" w14:textId="77777777" w:rsidR="001F6851" w:rsidRPr="001F6851" w:rsidRDefault="001F6851" w:rsidP="001F6851">
      <w:pPr>
        <w:bidi/>
        <w:jc w:val="both"/>
        <w:rPr>
          <w:rFonts w:cs="David" w:hint="cs"/>
          <w:rtl/>
        </w:rPr>
      </w:pPr>
    </w:p>
    <w:p w14:paraId="51A9048C" w14:textId="77777777" w:rsidR="001F6851" w:rsidRPr="001F6851" w:rsidRDefault="001F6851" w:rsidP="001F6851">
      <w:pPr>
        <w:keepNext/>
        <w:bidi/>
        <w:jc w:val="both"/>
        <w:rPr>
          <w:rFonts w:cs="David" w:hint="cs"/>
          <w:rtl/>
        </w:rPr>
      </w:pPr>
      <w:r w:rsidRPr="001F6851">
        <w:rPr>
          <w:rFonts w:cs="David" w:hint="cs"/>
          <w:rtl/>
        </w:rPr>
        <w:tab/>
        <w:t xml:space="preserve"> הוא אומר שדווקא הדרישות יבואו מהרוב. אני גם ראיתי את המיעוט. </w:t>
      </w:r>
    </w:p>
    <w:p w14:paraId="5C205F96" w14:textId="77777777" w:rsidR="001F6851" w:rsidRPr="001F6851" w:rsidRDefault="001F6851" w:rsidP="001F6851">
      <w:pPr>
        <w:keepNext/>
        <w:bidi/>
        <w:jc w:val="both"/>
        <w:rPr>
          <w:rFonts w:cs="David" w:hint="cs"/>
          <w:rtl/>
        </w:rPr>
      </w:pPr>
    </w:p>
    <w:p w14:paraId="60FFF53A"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566F95F3" w14:textId="77777777" w:rsidR="001F6851" w:rsidRPr="001F6851" w:rsidRDefault="001F6851" w:rsidP="001F6851">
      <w:pPr>
        <w:bidi/>
        <w:jc w:val="both"/>
        <w:rPr>
          <w:rFonts w:cs="David" w:hint="cs"/>
          <w:rtl/>
        </w:rPr>
      </w:pPr>
      <w:r w:rsidRPr="001F6851">
        <w:rPr>
          <w:rFonts w:cs="David" w:hint="cs"/>
          <w:rtl/>
        </w:rPr>
        <w:tab/>
        <w:t xml:space="preserve">אני הגשתי הצעה לסדר היום, במקרה באותו נושא כמו חבר הכנסת </w:t>
      </w:r>
      <w:proofErr w:type="spellStart"/>
      <w:r w:rsidRPr="001F6851">
        <w:rPr>
          <w:rFonts w:cs="David" w:hint="cs"/>
          <w:rtl/>
        </w:rPr>
        <w:t>זחאלקה</w:t>
      </w:r>
      <w:proofErr w:type="spellEnd"/>
      <w:r w:rsidRPr="001F6851">
        <w:rPr>
          <w:rFonts w:cs="David" w:hint="cs"/>
          <w:rtl/>
        </w:rPr>
        <w:t xml:space="preserve">. אם אני אגיד שאני מבקש להצביע על ההצעה שלי בנפרד, שלי תעבור ואת שלו יפילו מייד. עכשיו אני יכול להתעלל בו כל הזמן. בסוף הכנסת מחליטה, האם הנושא ראוי שיידון בסדר היום. היא לא מחליטה אם היא בעדו או היא נגדו. אי אפשר להגיד: אנחנו חושבים שהנושא צריך להיות בסדר היום, אבל רק אם אתה הצעת, אם הוא הציע </w:t>
      </w:r>
      <w:r w:rsidRPr="001F6851">
        <w:rPr>
          <w:rFonts w:cs="David"/>
          <w:rtl/>
        </w:rPr>
        <w:t>–</w:t>
      </w:r>
      <w:r w:rsidRPr="001F6851">
        <w:rPr>
          <w:rFonts w:cs="David" w:hint="cs"/>
          <w:rtl/>
        </w:rPr>
        <w:t xml:space="preserve"> אותך אנחנו לא רוצים. </w:t>
      </w:r>
    </w:p>
    <w:p w14:paraId="11D869FD" w14:textId="77777777" w:rsidR="001F6851" w:rsidRPr="001F6851" w:rsidRDefault="001F6851" w:rsidP="001F6851">
      <w:pPr>
        <w:keepNext/>
        <w:bidi/>
        <w:jc w:val="both"/>
        <w:rPr>
          <w:rFonts w:cs="David" w:hint="cs"/>
          <w:rtl/>
        </w:rPr>
      </w:pPr>
    </w:p>
    <w:p w14:paraId="3666D92A" w14:textId="77777777" w:rsidR="001F6851" w:rsidRPr="001F6851" w:rsidRDefault="001F6851" w:rsidP="001F6851">
      <w:pPr>
        <w:keepNext/>
        <w:bidi/>
        <w:jc w:val="both"/>
        <w:rPr>
          <w:rFonts w:cs="David" w:hint="cs"/>
          <w:u w:val="single"/>
          <w:rtl/>
        </w:rPr>
      </w:pPr>
      <w:r w:rsidRPr="001F6851">
        <w:rPr>
          <w:rFonts w:cs="David" w:hint="cs"/>
          <w:u w:val="single"/>
          <w:rtl/>
        </w:rPr>
        <w:t xml:space="preserve">ירדנה </w:t>
      </w:r>
      <w:proofErr w:type="spellStart"/>
      <w:r w:rsidRPr="001F6851">
        <w:rPr>
          <w:rFonts w:cs="David" w:hint="cs"/>
          <w:u w:val="single"/>
          <w:rtl/>
        </w:rPr>
        <w:t>מלר</w:t>
      </w:r>
      <w:proofErr w:type="spellEnd"/>
      <w:r w:rsidRPr="001F6851">
        <w:rPr>
          <w:rFonts w:cs="David" w:hint="cs"/>
          <w:u w:val="single"/>
          <w:rtl/>
        </w:rPr>
        <w:t>-הורוביץ:</w:t>
      </w:r>
    </w:p>
    <w:p w14:paraId="22A5FA53" w14:textId="77777777" w:rsidR="001F6851" w:rsidRPr="001F6851" w:rsidRDefault="001F6851" w:rsidP="001F6851">
      <w:pPr>
        <w:bidi/>
        <w:jc w:val="both"/>
        <w:rPr>
          <w:rFonts w:cs="David" w:hint="cs"/>
          <w:rtl/>
        </w:rPr>
      </w:pPr>
    </w:p>
    <w:p w14:paraId="5481025D" w14:textId="77777777" w:rsidR="001F6851" w:rsidRPr="001F6851" w:rsidRDefault="001F6851" w:rsidP="001F6851">
      <w:pPr>
        <w:keepNext/>
        <w:bidi/>
        <w:jc w:val="both"/>
        <w:rPr>
          <w:rFonts w:cs="David" w:hint="cs"/>
          <w:rtl/>
        </w:rPr>
      </w:pPr>
      <w:r w:rsidRPr="001F6851">
        <w:rPr>
          <w:rFonts w:cs="David" w:hint="cs"/>
          <w:rtl/>
        </w:rPr>
        <w:tab/>
        <w:t xml:space="preserve"> ומה תעשה כשיהיו לך הצעות אחרות? יעלה חבר כנסת ויגיד: יש לי הצעה אחרת להצעתו של יריב </w:t>
      </w:r>
      <w:proofErr w:type="spellStart"/>
      <w:r w:rsidRPr="001F6851">
        <w:rPr>
          <w:rFonts w:cs="David" w:hint="cs"/>
          <w:rtl/>
        </w:rPr>
        <w:t>לוין</w:t>
      </w:r>
      <w:proofErr w:type="spellEnd"/>
      <w:r w:rsidRPr="001F6851">
        <w:rPr>
          <w:rFonts w:cs="David" w:hint="cs"/>
          <w:rtl/>
        </w:rPr>
        <w:t>, ואז ממילא תצטרך להצביע בנפרד.</w:t>
      </w:r>
    </w:p>
    <w:p w14:paraId="74449D2C" w14:textId="77777777" w:rsidR="001F6851" w:rsidRPr="001F6851" w:rsidRDefault="001F6851" w:rsidP="001F6851">
      <w:pPr>
        <w:keepNext/>
        <w:bidi/>
        <w:jc w:val="both"/>
        <w:rPr>
          <w:rFonts w:cs="David" w:hint="cs"/>
          <w:rtl/>
        </w:rPr>
      </w:pPr>
    </w:p>
    <w:p w14:paraId="074E96B3" w14:textId="77777777" w:rsidR="001F6851" w:rsidRPr="001F6851" w:rsidRDefault="001F6851" w:rsidP="001F6851">
      <w:pPr>
        <w:keepNext/>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6CF8124A" w14:textId="77777777" w:rsidR="001F6851" w:rsidRPr="001F6851" w:rsidRDefault="001F6851" w:rsidP="001F6851">
      <w:pPr>
        <w:keepNext/>
        <w:bidi/>
        <w:jc w:val="both"/>
        <w:rPr>
          <w:rFonts w:cs="David" w:hint="cs"/>
          <w:rtl/>
        </w:rPr>
      </w:pPr>
    </w:p>
    <w:p w14:paraId="03E282BE" w14:textId="77777777" w:rsidR="001F6851" w:rsidRPr="001F6851" w:rsidRDefault="001F6851" w:rsidP="001F6851">
      <w:pPr>
        <w:keepNext/>
        <w:bidi/>
        <w:jc w:val="both"/>
        <w:rPr>
          <w:rFonts w:cs="David" w:hint="cs"/>
          <w:rtl/>
        </w:rPr>
      </w:pPr>
      <w:r w:rsidRPr="001F6851">
        <w:rPr>
          <w:rFonts w:cs="David" w:hint="cs"/>
          <w:rtl/>
        </w:rPr>
        <w:tab/>
        <w:t xml:space="preserve">לא, ההצעה האחרת שלו תהיה גם על כל המכלול. אני מתייחס להצעה לסדר היום כהצעה אחת, הוגשה על ידי שישה חברי כנסת, הוגשה על ידי שישה. </w:t>
      </w:r>
    </w:p>
    <w:p w14:paraId="23BE6F31" w14:textId="77777777" w:rsidR="001F6851" w:rsidRPr="001F6851" w:rsidRDefault="001F6851" w:rsidP="001F6851">
      <w:pPr>
        <w:keepNext/>
        <w:bidi/>
        <w:jc w:val="both"/>
        <w:rPr>
          <w:rFonts w:cs="David" w:hint="cs"/>
          <w:rtl/>
        </w:rPr>
      </w:pPr>
    </w:p>
    <w:p w14:paraId="5BBC7F2B" w14:textId="77777777" w:rsidR="001F6851" w:rsidRPr="001F6851" w:rsidRDefault="001F6851" w:rsidP="001F6851">
      <w:pPr>
        <w:keepNext/>
        <w:bidi/>
        <w:jc w:val="both"/>
        <w:rPr>
          <w:rFonts w:cs="David" w:hint="cs"/>
          <w:u w:val="single"/>
          <w:rtl/>
        </w:rPr>
      </w:pPr>
      <w:r w:rsidRPr="001F6851">
        <w:rPr>
          <w:rFonts w:cs="David" w:hint="cs"/>
          <w:u w:val="single"/>
          <w:rtl/>
        </w:rPr>
        <w:t xml:space="preserve">ירדנה </w:t>
      </w:r>
      <w:proofErr w:type="spellStart"/>
      <w:r w:rsidRPr="001F6851">
        <w:rPr>
          <w:rFonts w:cs="David" w:hint="cs"/>
          <w:u w:val="single"/>
          <w:rtl/>
        </w:rPr>
        <w:t>מלר</w:t>
      </w:r>
      <w:proofErr w:type="spellEnd"/>
      <w:r w:rsidRPr="001F6851">
        <w:rPr>
          <w:rFonts w:cs="David" w:hint="cs"/>
          <w:u w:val="single"/>
          <w:rtl/>
        </w:rPr>
        <w:t>-הורוביץ:</w:t>
      </w:r>
    </w:p>
    <w:p w14:paraId="696782B0" w14:textId="77777777" w:rsidR="001F6851" w:rsidRPr="001F6851" w:rsidRDefault="001F6851" w:rsidP="001F6851">
      <w:pPr>
        <w:bidi/>
        <w:jc w:val="both"/>
        <w:rPr>
          <w:rFonts w:cs="David" w:hint="cs"/>
          <w:rtl/>
        </w:rPr>
      </w:pPr>
    </w:p>
    <w:p w14:paraId="430D939F" w14:textId="77777777" w:rsidR="001F6851" w:rsidRPr="001F6851" w:rsidRDefault="001F6851" w:rsidP="001F6851">
      <w:pPr>
        <w:keepNext/>
        <w:bidi/>
        <w:jc w:val="both"/>
        <w:rPr>
          <w:rFonts w:cs="David" w:hint="cs"/>
          <w:rtl/>
        </w:rPr>
      </w:pPr>
      <w:r w:rsidRPr="001F6851">
        <w:rPr>
          <w:rFonts w:cs="David" w:hint="cs"/>
          <w:rtl/>
        </w:rPr>
        <w:tab/>
        <w:t xml:space="preserve"> זאת אומרת שגם אם יש בהצעה לסדר היום שישה אנשים שונים שמציעים נושא דומה מהיבטים שונים כפי שיש היום, למשל על הרכבת הקלה, אתה אומר שיהיו בסך הכול שתי הצעות אחרות. </w:t>
      </w:r>
    </w:p>
    <w:p w14:paraId="7AE513FF" w14:textId="77777777" w:rsidR="001F6851" w:rsidRPr="001F6851" w:rsidRDefault="001F6851" w:rsidP="001F6851">
      <w:pPr>
        <w:keepNext/>
        <w:bidi/>
        <w:jc w:val="both"/>
        <w:rPr>
          <w:rFonts w:cs="David" w:hint="cs"/>
          <w:rtl/>
        </w:rPr>
      </w:pPr>
    </w:p>
    <w:p w14:paraId="413D2AA7" w14:textId="77777777" w:rsidR="001F6851" w:rsidRPr="001F6851" w:rsidRDefault="001F6851" w:rsidP="001F6851">
      <w:pPr>
        <w:bidi/>
        <w:jc w:val="both"/>
        <w:rPr>
          <w:rFonts w:cs="David" w:hint="cs"/>
          <w:rtl/>
        </w:rPr>
      </w:pPr>
      <w:r w:rsidRPr="001F6851">
        <w:rPr>
          <w:rFonts w:cs="David" w:hint="cs"/>
          <w:u w:val="single"/>
          <w:rtl/>
        </w:rPr>
        <w:t>ארבל אסטרחן:</w:t>
      </w:r>
    </w:p>
    <w:p w14:paraId="629A1CD0" w14:textId="77777777" w:rsidR="001F6851" w:rsidRPr="001F6851" w:rsidRDefault="001F6851" w:rsidP="001F6851">
      <w:pPr>
        <w:bidi/>
        <w:jc w:val="both"/>
        <w:rPr>
          <w:rFonts w:cs="David" w:hint="cs"/>
          <w:rtl/>
        </w:rPr>
      </w:pPr>
    </w:p>
    <w:p w14:paraId="4D5030BA" w14:textId="77777777" w:rsidR="001F6851" w:rsidRPr="001F6851" w:rsidRDefault="001F6851" w:rsidP="001F6851">
      <w:pPr>
        <w:keepNext/>
        <w:bidi/>
        <w:jc w:val="both"/>
        <w:rPr>
          <w:rFonts w:cs="David" w:hint="cs"/>
          <w:rtl/>
        </w:rPr>
      </w:pPr>
      <w:r w:rsidRPr="001F6851">
        <w:rPr>
          <w:rFonts w:cs="David" w:hint="cs"/>
          <w:rtl/>
        </w:rPr>
        <w:tab/>
        <w:t xml:space="preserve"> לא, 12 אנשים יוכלו לדבר. </w:t>
      </w:r>
    </w:p>
    <w:p w14:paraId="186A2F42" w14:textId="77777777" w:rsidR="001F6851" w:rsidRPr="001F6851" w:rsidRDefault="001F6851" w:rsidP="001F6851">
      <w:pPr>
        <w:keepNext/>
        <w:bidi/>
        <w:jc w:val="both"/>
        <w:rPr>
          <w:rFonts w:cs="David" w:hint="cs"/>
          <w:rtl/>
        </w:rPr>
      </w:pPr>
    </w:p>
    <w:p w14:paraId="3CA3A8BB"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6D8CD8C9" w14:textId="77777777" w:rsidR="001F6851" w:rsidRPr="001F6851" w:rsidRDefault="001F6851" w:rsidP="001F6851">
      <w:pPr>
        <w:bidi/>
        <w:jc w:val="both"/>
        <w:rPr>
          <w:rFonts w:cs="David" w:hint="cs"/>
          <w:rtl/>
        </w:rPr>
      </w:pPr>
    </w:p>
    <w:p w14:paraId="4F658277" w14:textId="77777777" w:rsidR="001F6851" w:rsidRPr="001F6851" w:rsidRDefault="001F6851" w:rsidP="001F6851">
      <w:pPr>
        <w:keepNext/>
        <w:bidi/>
        <w:jc w:val="both"/>
        <w:rPr>
          <w:rFonts w:cs="David" w:hint="cs"/>
          <w:rtl/>
        </w:rPr>
      </w:pPr>
      <w:r w:rsidRPr="001F6851">
        <w:rPr>
          <w:rFonts w:cs="David" w:hint="cs"/>
          <w:rtl/>
        </w:rPr>
        <w:tab/>
        <w:t xml:space="preserve"> לא, אני עושה הפרדה. בוא נעשה סדר. </w:t>
      </w:r>
    </w:p>
    <w:p w14:paraId="044AFB5B" w14:textId="77777777" w:rsidR="001F6851" w:rsidRPr="001F6851" w:rsidRDefault="001F6851" w:rsidP="001F6851">
      <w:pPr>
        <w:keepNext/>
        <w:bidi/>
        <w:jc w:val="both"/>
        <w:rPr>
          <w:rFonts w:cs="David" w:hint="cs"/>
          <w:rtl/>
        </w:rPr>
      </w:pPr>
    </w:p>
    <w:p w14:paraId="4B9989A8" w14:textId="77777777" w:rsidR="001F6851" w:rsidRPr="001F6851" w:rsidRDefault="001F6851" w:rsidP="001F6851">
      <w:pPr>
        <w:bidi/>
        <w:jc w:val="both"/>
        <w:rPr>
          <w:rFonts w:cs="David" w:hint="cs"/>
          <w:rtl/>
        </w:rPr>
      </w:pPr>
      <w:r w:rsidRPr="001F6851">
        <w:rPr>
          <w:rFonts w:cs="David" w:hint="cs"/>
          <w:u w:val="single"/>
          <w:rtl/>
        </w:rPr>
        <w:t>תמר כנפו:</w:t>
      </w:r>
    </w:p>
    <w:p w14:paraId="5C42C354" w14:textId="77777777" w:rsidR="001F6851" w:rsidRPr="001F6851" w:rsidRDefault="001F6851" w:rsidP="001F6851">
      <w:pPr>
        <w:bidi/>
        <w:jc w:val="both"/>
        <w:rPr>
          <w:rFonts w:cs="David" w:hint="cs"/>
          <w:rtl/>
        </w:rPr>
      </w:pPr>
    </w:p>
    <w:p w14:paraId="084C4A6E" w14:textId="77777777" w:rsidR="001F6851" w:rsidRPr="001F6851" w:rsidRDefault="001F6851" w:rsidP="001F6851">
      <w:pPr>
        <w:keepNext/>
        <w:bidi/>
        <w:jc w:val="both"/>
        <w:rPr>
          <w:rFonts w:cs="David" w:hint="cs"/>
          <w:rtl/>
        </w:rPr>
      </w:pPr>
      <w:r w:rsidRPr="001F6851">
        <w:rPr>
          <w:rFonts w:cs="David" w:hint="cs"/>
          <w:rtl/>
        </w:rPr>
        <w:tab/>
        <w:t xml:space="preserve"> הוא מדבר על שני דברים שונים. </w:t>
      </w:r>
    </w:p>
    <w:p w14:paraId="71D01A6D" w14:textId="77777777" w:rsidR="001F6851" w:rsidRPr="001F6851" w:rsidRDefault="001F6851" w:rsidP="001F6851">
      <w:pPr>
        <w:keepNext/>
        <w:bidi/>
        <w:jc w:val="both"/>
        <w:rPr>
          <w:rFonts w:cs="David" w:hint="cs"/>
          <w:rtl/>
        </w:rPr>
      </w:pPr>
    </w:p>
    <w:p w14:paraId="5792B7D7" w14:textId="77777777" w:rsidR="001F6851" w:rsidRPr="001F6851" w:rsidRDefault="001F6851" w:rsidP="001F6851">
      <w:pPr>
        <w:keepNext/>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32A390D8" w14:textId="77777777" w:rsidR="001F6851" w:rsidRPr="001F6851" w:rsidRDefault="001F6851" w:rsidP="001F6851">
      <w:pPr>
        <w:keepNext/>
        <w:bidi/>
        <w:jc w:val="both"/>
        <w:rPr>
          <w:rFonts w:cs="David" w:hint="cs"/>
          <w:rtl/>
        </w:rPr>
      </w:pPr>
    </w:p>
    <w:p w14:paraId="47F86ADC" w14:textId="77777777" w:rsidR="001F6851" w:rsidRPr="001F6851" w:rsidRDefault="001F6851" w:rsidP="001F6851">
      <w:pPr>
        <w:keepNext/>
        <w:bidi/>
        <w:jc w:val="both"/>
        <w:rPr>
          <w:rFonts w:cs="David" w:hint="cs"/>
          <w:rtl/>
        </w:rPr>
      </w:pPr>
      <w:r w:rsidRPr="001F6851">
        <w:rPr>
          <w:rFonts w:cs="David" w:hint="cs"/>
          <w:rtl/>
        </w:rPr>
        <w:tab/>
        <w:t xml:space="preserve">יש שני שלבים: יש דיון ויש הצבעה. בדיון אנחנו אומרים שזאת שיטה מאוד פשוטה, פר ראש, כל אחד שהציע יש שני דוברים, זה פשוט וקל. בשלב ההצבעה נשאלת השאלה, באו שישה אנשים שחשבו שצריך להעלות את הנושא לסדר היום. האם אני מצביע על כל הצעה שלהם בנפרד, או שאני בא ואומר: רבותי, אתם בסירה אחת, או שהנושא על סדר היום או שהוא לא על סדר היום. בעיניי, אין שום הגיון לפצל את זה, אחרת זה יוצר מקור למניפולציות שהן לא נכונות, כי המהות של העניין היא השאלה, האם כוללים אותו בסדר היום או לא כוללים אותו. זהות המציע </w:t>
      </w:r>
      <w:r w:rsidRPr="001F6851">
        <w:rPr>
          <w:rFonts w:cs="David"/>
          <w:rtl/>
        </w:rPr>
        <w:t>–</w:t>
      </w:r>
      <w:r w:rsidRPr="001F6851">
        <w:rPr>
          <w:rFonts w:cs="David" w:hint="cs"/>
          <w:rtl/>
        </w:rPr>
        <w:t xml:space="preserve"> יכול כל אחד לקחת בחשבון שהוא חושב שהנושא חשוב, אבל אם ההוא הציע, הוא לא רוצה אותו, אבל הוא לא יכול להפוך את המליאה למכשיר, שאני אשלול ממך לדון בנושא שלגביו החלטתי שהוא על סדר היום. </w:t>
      </w:r>
    </w:p>
    <w:p w14:paraId="20286333" w14:textId="77777777" w:rsidR="001F6851" w:rsidRPr="001F6851" w:rsidRDefault="001F6851" w:rsidP="001F6851">
      <w:pPr>
        <w:keepNext/>
        <w:bidi/>
        <w:jc w:val="both"/>
        <w:rPr>
          <w:rFonts w:cs="David" w:hint="cs"/>
          <w:rtl/>
        </w:rPr>
      </w:pPr>
    </w:p>
    <w:p w14:paraId="487256DF" w14:textId="77777777" w:rsidR="001F6851" w:rsidRPr="001F6851" w:rsidRDefault="001F6851" w:rsidP="001F6851">
      <w:pPr>
        <w:bidi/>
        <w:jc w:val="both"/>
        <w:rPr>
          <w:rFonts w:cs="David" w:hint="cs"/>
          <w:u w:val="single"/>
          <w:rtl/>
        </w:rPr>
      </w:pPr>
      <w:r w:rsidRPr="001F6851">
        <w:rPr>
          <w:rFonts w:cs="David" w:hint="cs"/>
          <w:u w:val="single"/>
          <w:rtl/>
        </w:rPr>
        <w:t>רחל אדטו:</w:t>
      </w:r>
    </w:p>
    <w:p w14:paraId="657B7D74" w14:textId="77777777" w:rsidR="001F6851" w:rsidRPr="001F6851" w:rsidRDefault="001F6851" w:rsidP="001F6851">
      <w:pPr>
        <w:bidi/>
        <w:jc w:val="both"/>
        <w:rPr>
          <w:rFonts w:cs="David" w:hint="cs"/>
          <w:u w:val="single"/>
          <w:rtl/>
        </w:rPr>
      </w:pPr>
    </w:p>
    <w:p w14:paraId="4D88C02E" w14:textId="77777777" w:rsidR="001F6851" w:rsidRPr="001F6851" w:rsidRDefault="001F6851" w:rsidP="001F6851">
      <w:pPr>
        <w:keepNext/>
        <w:bidi/>
        <w:jc w:val="both"/>
        <w:rPr>
          <w:rFonts w:cs="David" w:hint="cs"/>
          <w:rtl/>
        </w:rPr>
      </w:pPr>
      <w:r w:rsidRPr="001F6851">
        <w:rPr>
          <w:rFonts w:cs="David" w:hint="cs"/>
          <w:rtl/>
        </w:rPr>
        <w:tab/>
        <w:t xml:space="preserve">אי אפשר להגיד שאין הגיון במה שאתה אומר. </w:t>
      </w:r>
    </w:p>
    <w:p w14:paraId="124173EA" w14:textId="77777777" w:rsidR="001F6851" w:rsidRPr="001F6851" w:rsidRDefault="001F6851" w:rsidP="001F6851">
      <w:pPr>
        <w:keepNext/>
        <w:bidi/>
        <w:jc w:val="both"/>
        <w:rPr>
          <w:rFonts w:cs="David" w:hint="cs"/>
          <w:rtl/>
        </w:rPr>
      </w:pPr>
    </w:p>
    <w:p w14:paraId="74088B42"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06D3461C" w14:textId="77777777" w:rsidR="001F6851" w:rsidRPr="001F6851" w:rsidRDefault="001F6851" w:rsidP="001F6851">
      <w:pPr>
        <w:bidi/>
        <w:jc w:val="both"/>
        <w:rPr>
          <w:rFonts w:cs="David" w:hint="cs"/>
          <w:rtl/>
        </w:rPr>
      </w:pPr>
    </w:p>
    <w:p w14:paraId="72355FA2" w14:textId="77777777" w:rsidR="001F6851" w:rsidRPr="001F6851" w:rsidRDefault="001F6851" w:rsidP="001F6851">
      <w:pPr>
        <w:keepNext/>
        <w:bidi/>
        <w:jc w:val="both"/>
        <w:rPr>
          <w:rFonts w:cs="David" w:hint="cs"/>
          <w:rtl/>
        </w:rPr>
      </w:pPr>
      <w:r w:rsidRPr="001F6851">
        <w:rPr>
          <w:rFonts w:cs="David" w:hint="cs"/>
          <w:rtl/>
        </w:rPr>
        <w:tab/>
        <w:t xml:space="preserve"> זה לא נכון. </w:t>
      </w:r>
    </w:p>
    <w:p w14:paraId="04A2C44A" w14:textId="77777777" w:rsidR="001F6851" w:rsidRPr="001F6851" w:rsidRDefault="001F6851" w:rsidP="001F6851">
      <w:pPr>
        <w:keepNext/>
        <w:bidi/>
        <w:jc w:val="both"/>
        <w:rPr>
          <w:rFonts w:cs="David" w:hint="cs"/>
          <w:rtl/>
        </w:rPr>
      </w:pPr>
    </w:p>
    <w:p w14:paraId="7350F6DD" w14:textId="77777777" w:rsidR="001F6851" w:rsidRPr="001F6851" w:rsidRDefault="001F6851" w:rsidP="001F6851">
      <w:pPr>
        <w:keepNext/>
        <w:bidi/>
        <w:jc w:val="both"/>
        <w:rPr>
          <w:rFonts w:cs="David" w:hint="cs"/>
          <w:u w:val="single"/>
          <w:rtl/>
        </w:rPr>
      </w:pPr>
      <w:r w:rsidRPr="001F6851">
        <w:rPr>
          <w:rFonts w:cs="David" w:hint="cs"/>
          <w:u w:val="single"/>
          <w:rtl/>
        </w:rPr>
        <w:t xml:space="preserve">ירדנה </w:t>
      </w:r>
      <w:proofErr w:type="spellStart"/>
      <w:r w:rsidRPr="001F6851">
        <w:rPr>
          <w:rFonts w:cs="David" w:hint="cs"/>
          <w:u w:val="single"/>
          <w:rtl/>
        </w:rPr>
        <w:t>מלר</w:t>
      </w:r>
      <w:proofErr w:type="spellEnd"/>
      <w:r w:rsidRPr="001F6851">
        <w:rPr>
          <w:rFonts w:cs="David" w:hint="cs"/>
          <w:u w:val="single"/>
          <w:rtl/>
        </w:rPr>
        <w:t>-הורוביץ:</w:t>
      </w:r>
    </w:p>
    <w:p w14:paraId="041B6E08" w14:textId="77777777" w:rsidR="001F6851" w:rsidRPr="001F6851" w:rsidRDefault="001F6851" w:rsidP="001F6851">
      <w:pPr>
        <w:bidi/>
        <w:jc w:val="both"/>
        <w:rPr>
          <w:rFonts w:cs="David" w:hint="cs"/>
          <w:rtl/>
        </w:rPr>
      </w:pPr>
    </w:p>
    <w:p w14:paraId="2B58D231" w14:textId="77777777" w:rsidR="001F6851" w:rsidRPr="001F6851" w:rsidRDefault="001F6851" w:rsidP="001F6851">
      <w:pPr>
        <w:keepNext/>
        <w:bidi/>
        <w:jc w:val="both"/>
        <w:rPr>
          <w:rFonts w:cs="David" w:hint="cs"/>
          <w:rtl/>
        </w:rPr>
      </w:pPr>
      <w:r w:rsidRPr="001F6851">
        <w:rPr>
          <w:rFonts w:cs="David" w:hint="cs"/>
          <w:rtl/>
        </w:rPr>
        <w:tab/>
        <w:t>צריך יהיה גם לעדכן את הממשלה, שכאשר היא אומרת להסיר מסדר היום, היא מסירה - -</w:t>
      </w:r>
    </w:p>
    <w:p w14:paraId="09847EDE" w14:textId="77777777" w:rsidR="001F6851" w:rsidRPr="001F6851" w:rsidRDefault="001F6851" w:rsidP="001F6851">
      <w:pPr>
        <w:keepNext/>
        <w:bidi/>
        <w:jc w:val="both"/>
        <w:rPr>
          <w:rFonts w:cs="David" w:hint="cs"/>
          <w:rtl/>
        </w:rPr>
      </w:pPr>
    </w:p>
    <w:p w14:paraId="3B03AEB1"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17517DF1" w14:textId="77777777" w:rsidR="001F6851" w:rsidRPr="001F6851" w:rsidRDefault="001F6851" w:rsidP="001F6851">
      <w:pPr>
        <w:bidi/>
        <w:jc w:val="both"/>
        <w:rPr>
          <w:rFonts w:cs="David" w:hint="cs"/>
          <w:rtl/>
        </w:rPr>
      </w:pPr>
    </w:p>
    <w:p w14:paraId="2C593E86" w14:textId="77777777" w:rsidR="001F6851" w:rsidRPr="001F6851" w:rsidRDefault="001F6851" w:rsidP="001F6851">
      <w:pPr>
        <w:keepNext/>
        <w:bidi/>
        <w:ind w:left="780"/>
        <w:jc w:val="both"/>
        <w:rPr>
          <w:rFonts w:cs="David" w:hint="cs"/>
          <w:rtl/>
        </w:rPr>
      </w:pPr>
      <w:r w:rsidRPr="001F6851">
        <w:rPr>
          <w:rFonts w:cs="David" w:hint="cs"/>
          <w:rtl/>
        </w:rPr>
        <w:t xml:space="preserve">- - את כולם, בטח. ואז שיחליטו  לגופו של הנושא ולא לגופו של האדם. </w:t>
      </w:r>
    </w:p>
    <w:p w14:paraId="76C06874" w14:textId="77777777" w:rsidR="001F6851" w:rsidRPr="001F6851" w:rsidRDefault="001F6851" w:rsidP="001F6851">
      <w:pPr>
        <w:keepNext/>
        <w:bidi/>
        <w:jc w:val="both"/>
        <w:rPr>
          <w:rFonts w:cs="David" w:hint="cs"/>
          <w:rtl/>
        </w:rPr>
      </w:pPr>
    </w:p>
    <w:p w14:paraId="4E7418CF" w14:textId="77777777" w:rsidR="001F6851" w:rsidRPr="001F6851" w:rsidRDefault="001F6851" w:rsidP="001F6851">
      <w:pPr>
        <w:keepNext/>
        <w:bidi/>
        <w:jc w:val="both"/>
        <w:rPr>
          <w:rFonts w:cs="David" w:hint="cs"/>
          <w:u w:val="single"/>
          <w:rtl/>
        </w:rPr>
      </w:pPr>
      <w:r w:rsidRPr="001F6851">
        <w:rPr>
          <w:rFonts w:cs="David" w:hint="cs"/>
          <w:u w:val="single"/>
          <w:rtl/>
        </w:rPr>
        <w:t xml:space="preserve">ירדנה </w:t>
      </w:r>
      <w:proofErr w:type="spellStart"/>
      <w:r w:rsidRPr="001F6851">
        <w:rPr>
          <w:rFonts w:cs="David" w:hint="cs"/>
          <w:u w:val="single"/>
          <w:rtl/>
        </w:rPr>
        <w:t>מלר</w:t>
      </w:r>
      <w:proofErr w:type="spellEnd"/>
      <w:r w:rsidRPr="001F6851">
        <w:rPr>
          <w:rFonts w:cs="David" w:hint="cs"/>
          <w:u w:val="single"/>
          <w:rtl/>
        </w:rPr>
        <w:t>-הורוביץ:</w:t>
      </w:r>
    </w:p>
    <w:p w14:paraId="56E8A1FA" w14:textId="77777777" w:rsidR="001F6851" w:rsidRPr="001F6851" w:rsidRDefault="001F6851" w:rsidP="001F6851">
      <w:pPr>
        <w:bidi/>
        <w:jc w:val="both"/>
        <w:rPr>
          <w:rFonts w:cs="David" w:hint="cs"/>
          <w:rtl/>
        </w:rPr>
      </w:pPr>
    </w:p>
    <w:p w14:paraId="359AD96D" w14:textId="77777777" w:rsidR="001F6851" w:rsidRPr="001F6851" w:rsidRDefault="001F6851" w:rsidP="001F6851">
      <w:pPr>
        <w:keepNext/>
        <w:bidi/>
        <w:jc w:val="both"/>
        <w:rPr>
          <w:rFonts w:cs="David" w:hint="cs"/>
          <w:rtl/>
        </w:rPr>
      </w:pPr>
      <w:r w:rsidRPr="001F6851">
        <w:rPr>
          <w:rFonts w:cs="David" w:hint="cs"/>
          <w:rtl/>
        </w:rPr>
        <w:tab/>
        <w:t xml:space="preserve">זה יופי. </w:t>
      </w:r>
    </w:p>
    <w:p w14:paraId="1093E9C4" w14:textId="77777777" w:rsidR="001F6851" w:rsidRPr="001F6851" w:rsidRDefault="001F6851" w:rsidP="001F6851">
      <w:pPr>
        <w:keepNext/>
        <w:bidi/>
        <w:jc w:val="both"/>
        <w:rPr>
          <w:rFonts w:cs="David" w:hint="cs"/>
          <w:rtl/>
        </w:rPr>
      </w:pPr>
    </w:p>
    <w:p w14:paraId="157BBC67" w14:textId="77777777" w:rsidR="001F6851" w:rsidRPr="001F6851" w:rsidRDefault="001F6851" w:rsidP="001F6851">
      <w:pPr>
        <w:bidi/>
        <w:jc w:val="both"/>
        <w:rPr>
          <w:rFonts w:cs="David" w:hint="cs"/>
          <w:rtl/>
        </w:rPr>
      </w:pPr>
      <w:r w:rsidRPr="001F6851">
        <w:rPr>
          <w:rFonts w:cs="David" w:hint="cs"/>
          <w:u w:val="single"/>
          <w:rtl/>
        </w:rPr>
        <w:t>ארבל אסטרחן:</w:t>
      </w:r>
    </w:p>
    <w:p w14:paraId="46F777BC" w14:textId="77777777" w:rsidR="001F6851" w:rsidRPr="001F6851" w:rsidRDefault="001F6851" w:rsidP="001F6851">
      <w:pPr>
        <w:bidi/>
        <w:jc w:val="both"/>
        <w:rPr>
          <w:rFonts w:cs="David" w:hint="cs"/>
          <w:rtl/>
        </w:rPr>
      </w:pPr>
    </w:p>
    <w:p w14:paraId="1EB9499B" w14:textId="77777777" w:rsidR="001F6851" w:rsidRPr="001F6851" w:rsidRDefault="001F6851" w:rsidP="001F6851">
      <w:pPr>
        <w:keepNext/>
        <w:bidi/>
        <w:jc w:val="both"/>
        <w:rPr>
          <w:rFonts w:cs="David" w:hint="cs"/>
          <w:rtl/>
        </w:rPr>
      </w:pPr>
      <w:r w:rsidRPr="001F6851">
        <w:rPr>
          <w:rFonts w:cs="David" w:hint="cs"/>
          <w:rtl/>
        </w:rPr>
        <w:tab/>
        <w:t xml:space="preserve">אבל אז צריך לציין פה אם קבע יושב ראש הכנסת שהם באותו נושא, צריך שמישהו יגיד אם הם באותו נושא. </w:t>
      </w:r>
    </w:p>
    <w:p w14:paraId="45497EC6" w14:textId="77777777" w:rsidR="001F6851" w:rsidRPr="001F6851" w:rsidRDefault="001F6851" w:rsidP="001F6851">
      <w:pPr>
        <w:keepNext/>
        <w:bidi/>
        <w:jc w:val="both"/>
        <w:rPr>
          <w:rFonts w:cs="David" w:hint="cs"/>
          <w:rtl/>
        </w:rPr>
      </w:pPr>
    </w:p>
    <w:p w14:paraId="2F914600" w14:textId="77777777" w:rsidR="001F6851" w:rsidRPr="001F6851" w:rsidRDefault="001F6851" w:rsidP="001F6851">
      <w:pPr>
        <w:keepNext/>
        <w:bidi/>
        <w:jc w:val="both"/>
        <w:rPr>
          <w:rFonts w:cs="David" w:hint="cs"/>
          <w:u w:val="single"/>
          <w:rtl/>
        </w:rPr>
      </w:pPr>
      <w:r w:rsidRPr="001F6851">
        <w:rPr>
          <w:rFonts w:cs="David" w:hint="cs"/>
          <w:u w:val="single"/>
          <w:rtl/>
        </w:rPr>
        <w:t xml:space="preserve">ירדנה </w:t>
      </w:r>
      <w:proofErr w:type="spellStart"/>
      <w:r w:rsidRPr="001F6851">
        <w:rPr>
          <w:rFonts w:cs="David" w:hint="cs"/>
          <w:u w:val="single"/>
          <w:rtl/>
        </w:rPr>
        <w:t>מלר</w:t>
      </w:r>
      <w:proofErr w:type="spellEnd"/>
      <w:r w:rsidRPr="001F6851">
        <w:rPr>
          <w:rFonts w:cs="David" w:hint="cs"/>
          <w:u w:val="single"/>
          <w:rtl/>
        </w:rPr>
        <w:t>-הורוביץ:</w:t>
      </w:r>
    </w:p>
    <w:p w14:paraId="73374032" w14:textId="77777777" w:rsidR="001F6851" w:rsidRPr="001F6851" w:rsidRDefault="001F6851" w:rsidP="001F6851">
      <w:pPr>
        <w:bidi/>
        <w:jc w:val="both"/>
        <w:rPr>
          <w:rFonts w:cs="David" w:hint="cs"/>
          <w:rtl/>
        </w:rPr>
      </w:pPr>
    </w:p>
    <w:p w14:paraId="29A6A1F8" w14:textId="77777777" w:rsidR="001F6851" w:rsidRPr="001F6851" w:rsidRDefault="001F6851" w:rsidP="001F6851">
      <w:pPr>
        <w:keepNext/>
        <w:bidi/>
        <w:jc w:val="both"/>
        <w:rPr>
          <w:rFonts w:cs="David" w:hint="cs"/>
          <w:rtl/>
        </w:rPr>
      </w:pPr>
      <w:r w:rsidRPr="001F6851">
        <w:rPr>
          <w:rFonts w:cs="David" w:hint="cs"/>
          <w:rtl/>
        </w:rPr>
        <w:tab/>
        <w:t xml:space="preserve"> זה בנשיאות אנחנו מחליטים. </w:t>
      </w:r>
    </w:p>
    <w:p w14:paraId="78A07ED5" w14:textId="77777777" w:rsidR="001F6851" w:rsidRPr="001F6851" w:rsidRDefault="001F6851" w:rsidP="001F6851">
      <w:pPr>
        <w:keepNext/>
        <w:bidi/>
        <w:jc w:val="both"/>
        <w:rPr>
          <w:rFonts w:cs="David" w:hint="cs"/>
          <w:rtl/>
        </w:rPr>
      </w:pPr>
    </w:p>
    <w:p w14:paraId="402EA61E" w14:textId="77777777" w:rsidR="001F6851" w:rsidRPr="001F6851" w:rsidRDefault="001F6851" w:rsidP="001F6851">
      <w:pPr>
        <w:bidi/>
        <w:jc w:val="both"/>
        <w:rPr>
          <w:rFonts w:cs="David" w:hint="cs"/>
          <w:rtl/>
        </w:rPr>
      </w:pPr>
      <w:r w:rsidRPr="001F6851">
        <w:rPr>
          <w:rFonts w:cs="David" w:hint="cs"/>
          <w:u w:val="single"/>
          <w:rtl/>
        </w:rPr>
        <w:t>ארבל אסטרחן:</w:t>
      </w:r>
    </w:p>
    <w:p w14:paraId="58A7A6BC" w14:textId="77777777" w:rsidR="001F6851" w:rsidRPr="001F6851" w:rsidRDefault="001F6851" w:rsidP="001F6851">
      <w:pPr>
        <w:bidi/>
        <w:jc w:val="both"/>
        <w:rPr>
          <w:rFonts w:cs="David" w:hint="cs"/>
          <w:rtl/>
        </w:rPr>
      </w:pPr>
    </w:p>
    <w:p w14:paraId="32B47255" w14:textId="77777777" w:rsidR="001F6851" w:rsidRPr="001F6851" w:rsidRDefault="001F6851" w:rsidP="001F6851">
      <w:pPr>
        <w:keepNext/>
        <w:bidi/>
        <w:jc w:val="both"/>
        <w:rPr>
          <w:rFonts w:cs="David" w:hint="cs"/>
          <w:rtl/>
        </w:rPr>
      </w:pPr>
      <w:r w:rsidRPr="001F6851">
        <w:rPr>
          <w:rFonts w:cs="David" w:hint="cs"/>
          <w:rtl/>
        </w:rPr>
        <w:tab/>
        <w:t xml:space="preserve"> גם ברגילות?</w:t>
      </w:r>
    </w:p>
    <w:p w14:paraId="4F930045" w14:textId="77777777" w:rsidR="001F6851" w:rsidRPr="001F6851" w:rsidRDefault="001F6851" w:rsidP="001F6851">
      <w:pPr>
        <w:keepNext/>
        <w:bidi/>
        <w:jc w:val="both"/>
        <w:rPr>
          <w:rFonts w:cs="David" w:hint="cs"/>
          <w:rtl/>
        </w:rPr>
      </w:pPr>
    </w:p>
    <w:p w14:paraId="557E254A" w14:textId="77777777" w:rsidR="001F6851" w:rsidRPr="001F6851" w:rsidRDefault="001F6851" w:rsidP="001F6851">
      <w:pPr>
        <w:keepNext/>
        <w:bidi/>
        <w:jc w:val="both"/>
        <w:rPr>
          <w:rFonts w:cs="David" w:hint="cs"/>
          <w:u w:val="single"/>
          <w:rtl/>
        </w:rPr>
      </w:pPr>
      <w:r w:rsidRPr="001F6851">
        <w:rPr>
          <w:rFonts w:cs="David" w:hint="cs"/>
          <w:u w:val="single"/>
          <w:rtl/>
        </w:rPr>
        <w:t xml:space="preserve">ירדנה </w:t>
      </w:r>
      <w:proofErr w:type="spellStart"/>
      <w:r w:rsidRPr="001F6851">
        <w:rPr>
          <w:rFonts w:cs="David" w:hint="cs"/>
          <w:u w:val="single"/>
          <w:rtl/>
        </w:rPr>
        <w:t>מלר</w:t>
      </w:r>
      <w:proofErr w:type="spellEnd"/>
      <w:r w:rsidRPr="001F6851">
        <w:rPr>
          <w:rFonts w:cs="David" w:hint="cs"/>
          <w:u w:val="single"/>
          <w:rtl/>
        </w:rPr>
        <w:t>-הורוביץ:</w:t>
      </w:r>
    </w:p>
    <w:p w14:paraId="636979FF" w14:textId="77777777" w:rsidR="001F6851" w:rsidRPr="001F6851" w:rsidRDefault="001F6851" w:rsidP="001F6851">
      <w:pPr>
        <w:bidi/>
        <w:jc w:val="both"/>
        <w:rPr>
          <w:rFonts w:cs="David" w:hint="cs"/>
          <w:rtl/>
        </w:rPr>
      </w:pPr>
    </w:p>
    <w:p w14:paraId="607A1DFA" w14:textId="77777777" w:rsidR="001F6851" w:rsidRPr="001F6851" w:rsidRDefault="001F6851" w:rsidP="001F6851">
      <w:pPr>
        <w:keepNext/>
        <w:bidi/>
        <w:jc w:val="both"/>
        <w:rPr>
          <w:rFonts w:cs="David" w:hint="cs"/>
          <w:rtl/>
        </w:rPr>
      </w:pPr>
      <w:r w:rsidRPr="001F6851">
        <w:rPr>
          <w:rFonts w:cs="David" w:hint="cs"/>
          <w:rtl/>
        </w:rPr>
        <w:tab/>
        <w:t xml:space="preserve"> ברגילות זה על סדר היום של יום רביעי, אבל - - -</w:t>
      </w:r>
    </w:p>
    <w:p w14:paraId="47DCE0B4" w14:textId="77777777" w:rsidR="001F6851" w:rsidRPr="001F6851" w:rsidRDefault="001F6851" w:rsidP="001F6851">
      <w:pPr>
        <w:keepNext/>
        <w:bidi/>
        <w:jc w:val="both"/>
        <w:rPr>
          <w:rFonts w:cs="David" w:hint="cs"/>
          <w:rtl/>
        </w:rPr>
      </w:pPr>
    </w:p>
    <w:p w14:paraId="7FA52DE8" w14:textId="77777777" w:rsidR="001F6851" w:rsidRPr="001F6851" w:rsidRDefault="001F6851" w:rsidP="001F6851">
      <w:pPr>
        <w:bidi/>
        <w:jc w:val="both"/>
        <w:rPr>
          <w:rFonts w:cs="David" w:hint="cs"/>
          <w:rtl/>
        </w:rPr>
      </w:pPr>
      <w:r w:rsidRPr="001F6851">
        <w:rPr>
          <w:rFonts w:cs="David" w:hint="cs"/>
          <w:u w:val="single"/>
          <w:rtl/>
        </w:rPr>
        <w:t>ארבל אסטרחן:</w:t>
      </w:r>
    </w:p>
    <w:p w14:paraId="7EDF1949" w14:textId="77777777" w:rsidR="001F6851" w:rsidRPr="001F6851" w:rsidRDefault="001F6851" w:rsidP="001F6851">
      <w:pPr>
        <w:bidi/>
        <w:jc w:val="both"/>
        <w:rPr>
          <w:rFonts w:cs="David" w:hint="cs"/>
          <w:rtl/>
        </w:rPr>
      </w:pPr>
    </w:p>
    <w:p w14:paraId="4FD9F709" w14:textId="77777777" w:rsidR="001F6851" w:rsidRPr="001F6851" w:rsidRDefault="001F6851" w:rsidP="001F6851">
      <w:pPr>
        <w:keepNext/>
        <w:bidi/>
        <w:jc w:val="both"/>
        <w:rPr>
          <w:rFonts w:cs="David" w:hint="cs"/>
          <w:rtl/>
        </w:rPr>
      </w:pPr>
      <w:r w:rsidRPr="001F6851">
        <w:rPr>
          <w:rFonts w:cs="David" w:hint="cs"/>
          <w:rtl/>
        </w:rPr>
        <w:tab/>
        <w:t xml:space="preserve"> צריך להגיד, כי יש לזה משמעות, אם מישהו יגיד: לא, שלי היא אחרת ואז יהיה ויכוח. </w:t>
      </w:r>
    </w:p>
    <w:p w14:paraId="77E6F54C" w14:textId="77777777" w:rsidR="001F6851" w:rsidRPr="001F6851" w:rsidRDefault="001F6851" w:rsidP="001F6851">
      <w:pPr>
        <w:keepNext/>
        <w:bidi/>
        <w:jc w:val="both"/>
        <w:rPr>
          <w:rFonts w:cs="David" w:hint="cs"/>
          <w:rtl/>
        </w:rPr>
      </w:pPr>
    </w:p>
    <w:p w14:paraId="725D6D6D" w14:textId="77777777" w:rsidR="001F6851" w:rsidRPr="001F6851" w:rsidRDefault="001F6851" w:rsidP="001F6851">
      <w:pPr>
        <w:keepNext/>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053BE284" w14:textId="77777777" w:rsidR="001F6851" w:rsidRPr="001F6851" w:rsidRDefault="001F6851" w:rsidP="001F6851">
      <w:pPr>
        <w:keepNext/>
        <w:bidi/>
        <w:jc w:val="both"/>
        <w:rPr>
          <w:rFonts w:cs="David" w:hint="cs"/>
          <w:rtl/>
        </w:rPr>
      </w:pPr>
    </w:p>
    <w:p w14:paraId="656D956D" w14:textId="77777777" w:rsidR="001F6851" w:rsidRPr="001F6851" w:rsidRDefault="001F6851" w:rsidP="001F6851">
      <w:pPr>
        <w:keepNext/>
        <w:bidi/>
        <w:jc w:val="both"/>
        <w:rPr>
          <w:rFonts w:cs="David" w:hint="cs"/>
          <w:rtl/>
        </w:rPr>
      </w:pPr>
      <w:r w:rsidRPr="001F6851">
        <w:rPr>
          <w:rFonts w:cs="David" w:hint="cs"/>
          <w:rtl/>
        </w:rPr>
        <w:tab/>
        <w:t xml:space="preserve">אני בעד שזאת תהיה קביעה של הנשיאות. היא צריכה לבוא לידי ביטוי גם בסדר יום מראש.  </w:t>
      </w:r>
    </w:p>
    <w:p w14:paraId="380A6EA2" w14:textId="77777777" w:rsidR="001F6851" w:rsidRPr="001F6851" w:rsidRDefault="001F6851" w:rsidP="001F6851">
      <w:pPr>
        <w:keepNext/>
        <w:bidi/>
        <w:jc w:val="both"/>
        <w:rPr>
          <w:rFonts w:cs="David" w:hint="cs"/>
          <w:rtl/>
        </w:rPr>
      </w:pPr>
    </w:p>
    <w:p w14:paraId="0343163F" w14:textId="77777777" w:rsidR="001F6851" w:rsidRPr="001F6851" w:rsidRDefault="001F6851" w:rsidP="001F6851">
      <w:pPr>
        <w:bidi/>
        <w:jc w:val="both"/>
        <w:rPr>
          <w:rFonts w:cs="David" w:hint="cs"/>
          <w:rtl/>
        </w:rPr>
      </w:pPr>
      <w:r w:rsidRPr="001F6851">
        <w:rPr>
          <w:rFonts w:cs="David" w:hint="cs"/>
          <w:u w:val="single"/>
          <w:rtl/>
        </w:rPr>
        <w:t>ארבל אסטרחן:</w:t>
      </w:r>
    </w:p>
    <w:p w14:paraId="3FB916C0" w14:textId="77777777" w:rsidR="001F6851" w:rsidRPr="001F6851" w:rsidRDefault="001F6851" w:rsidP="001F6851">
      <w:pPr>
        <w:bidi/>
        <w:jc w:val="both"/>
        <w:rPr>
          <w:rFonts w:cs="David" w:hint="cs"/>
          <w:rtl/>
        </w:rPr>
      </w:pPr>
    </w:p>
    <w:p w14:paraId="3AAA8F81" w14:textId="77777777" w:rsidR="001F6851" w:rsidRPr="001F6851" w:rsidRDefault="001F6851" w:rsidP="001F6851">
      <w:pPr>
        <w:keepNext/>
        <w:bidi/>
        <w:jc w:val="both"/>
        <w:rPr>
          <w:rFonts w:cs="David" w:hint="cs"/>
          <w:rtl/>
        </w:rPr>
      </w:pPr>
      <w:r w:rsidRPr="001F6851">
        <w:rPr>
          <w:rFonts w:cs="David" w:hint="cs"/>
          <w:rtl/>
        </w:rPr>
        <w:tab/>
        <w:t xml:space="preserve"> גם ברגילות אפשר שזאת תהיה הנשיאות?</w:t>
      </w:r>
    </w:p>
    <w:p w14:paraId="3C502AD8" w14:textId="77777777" w:rsidR="001F6851" w:rsidRPr="001F6851" w:rsidRDefault="001F6851" w:rsidP="001F6851">
      <w:pPr>
        <w:keepNext/>
        <w:bidi/>
        <w:jc w:val="both"/>
        <w:rPr>
          <w:rFonts w:cs="David" w:hint="cs"/>
          <w:rtl/>
        </w:rPr>
      </w:pPr>
    </w:p>
    <w:p w14:paraId="6A887848" w14:textId="77777777" w:rsidR="001F6851" w:rsidRPr="001F6851" w:rsidRDefault="001F6851" w:rsidP="001F6851">
      <w:pPr>
        <w:keepNext/>
        <w:bidi/>
        <w:jc w:val="both"/>
        <w:rPr>
          <w:rFonts w:cs="David" w:hint="cs"/>
          <w:u w:val="single"/>
          <w:rtl/>
        </w:rPr>
      </w:pPr>
      <w:r w:rsidRPr="001F6851">
        <w:rPr>
          <w:rFonts w:cs="David" w:hint="cs"/>
          <w:u w:val="single"/>
          <w:rtl/>
        </w:rPr>
        <w:t xml:space="preserve">ירדנה </w:t>
      </w:r>
      <w:proofErr w:type="spellStart"/>
      <w:r w:rsidRPr="001F6851">
        <w:rPr>
          <w:rFonts w:cs="David" w:hint="cs"/>
          <w:u w:val="single"/>
          <w:rtl/>
        </w:rPr>
        <w:t>מלר</w:t>
      </w:r>
      <w:proofErr w:type="spellEnd"/>
      <w:r w:rsidRPr="001F6851">
        <w:rPr>
          <w:rFonts w:cs="David" w:hint="cs"/>
          <w:u w:val="single"/>
          <w:rtl/>
        </w:rPr>
        <w:t>-הורוביץ:</w:t>
      </w:r>
    </w:p>
    <w:p w14:paraId="107B5DDE" w14:textId="77777777" w:rsidR="001F6851" w:rsidRPr="001F6851" w:rsidRDefault="001F6851" w:rsidP="001F6851">
      <w:pPr>
        <w:bidi/>
        <w:jc w:val="both"/>
        <w:rPr>
          <w:rFonts w:cs="David" w:hint="cs"/>
          <w:rtl/>
        </w:rPr>
      </w:pPr>
    </w:p>
    <w:p w14:paraId="67CCBCDA" w14:textId="77777777" w:rsidR="001F6851" w:rsidRPr="001F6851" w:rsidRDefault="001F6851" w:rsidP="001F6851">
      <w:pPr>
        <w:keepNext/>
        <w:bidi/>
        <w:jc w:val="both"/>
        <w:rPr>
          <w:rFonts w:cs="David" w:hint="cs"/>
          <w:rtl/>
        </w:rPr>
      </w:pPr>
      <w:r w:rsidRPr="001F6851">
        <w:rPr>
          <w:rFonts w:cs="David" w:hint="cs"/>
          <w:rtl/>
        </w:rPr>
        <w:tab/>
        <w:t>אבל אז רגילות אפשר להגיש גם - -</w:t>
      </w:r>
    </w:p>
    <w:p w14:paraId="3475E1AB" w14:textId="77777777" w:rsidR="001F6851" w:rsidRPr="001F6851" w:rsidRDefault="001F6851" w:rsidP="001F6851">
      <w:pPr>
        <w:keepNext/>
        <w:bidi/>
        <w:jc w:val="both"/>
        <w:rPr>
          <w:rFonts w:cs="David" w:hint="cs"/>
          <w:rtl/>
        </w:rPr>
      </w:pPr>
    </w:p>
    <w:p w14:paraId="295F3B3C" w14:textId="77777777" w:rsidR="001F6851" w:rsidRPr="001F6851" w:rsidRDefault="001F6851" w:rsidP="001F6851">
      <w:pPr>
        <w:bidi/>
        <w:jc w:val="both"/>
        <w:rPr>
          <w:rFonts w:cs="David" w:hint="cs"/>
          <w:rtl/>
        </w:rPr>
      </w:pPr>
      <w:r w:rsidRPr="001F6851">
        <w:rPr>
          <w:rFonts w:cs="David" w:hint="cs"/>
          <w:u w:val="single"/>
          <w:rtl/>
        </w:rPr>
        <w:t>ארבל אסטרחן:</w:t>
      </w:r>
    </w:p>
    <w:p w14:paraId="457025AB" w14:textId="77777777" w:rsidR="001F6851" w:rsidRPr="001F6851" w:rsidRDefault="001F6851" w:rsidP="001F6851">
      <w:pPr>
        <w:bidi/>
        <w:jc w:val="both"/>
        <w:rPr>
          <w:rFonts w:cs="David" w:hint="cs"/>
          <w:rtl/>
        </w:rPr>
      </w:pPr>
    </w:p>
    <w:p w14:paraId="7A61E5C9" w14:textId="77777777" w:rsidR="001F6851" w:rsidRPr="001F6851" w:rsidRDefault="001F6851" w:rsidP="001F6851">
      <w:pPr>
        <w:keepNext/>
        <w:bidi/>
        <w:jc w:val="both"/>
        <w:rPr>
          <w:rFonts w:cs="David" w:hint="cs"/>
          <w:rtl/>
        </w:rPr>
      </w:pPr>
      <w:r w:rsidRPr="001F6851">
        <w:rPr>
          <w:rFonts w:cs="David" w:hint="cs"/>
          <w:rtl/>
        </w:rPr>
        <w:tab/>
        <w:t xml:space="preserve"> עד 11:00. </w:t>
      </w:r>
    </w:p>
    <w:p w14:paraId="18B959F7" w14:textId="77777777" w:rsidR="001F6851" w:rsidRPr="001F6851" w:rsidRDefault="001F6851" w:rsidP="001F6851">
      <w:pPr>
        <w:keepNext/>
        <w:bidi/>
        <w:jc w:val="both"/>
        <w:rPr>
          <w:rFonts w:cs="David" w:hint="cs"/>
          <w:rtl/>
        </w:rPr>
      </w:pPr>
    </w:p>
    <w:p w14:paraId="19BD1BA5" w14:textId="77777777" w:rsidR="001F6851" w:rsidRPr="001F6851" w:rsidRDefault="001F6851" w:rsidP="001F6851">
      <w:pPr>
        <w:keepNext/>
        <w:bidi/>
        <w:jc w:val="both"/>
        <w:rPr>
          <w:rFonts w:cs="David" w:hint="cs"/>
          <w:u w:val="single"/>
          <w:rtl/>
        </w:rPr>
      </w:pPr>
      <w:r w:rsidRPr="001F6851">
        <w:rPr>
          <w:rFonts w:cs="David" w:hint="cs"/>
          <w:u w:val="single"/>
          <w:rtl/>
        </w:rPr>
        <w:t xml:space="preserve">ירדנה </w:t>
      </w:r>
      <w:proofErr w:type="spellStart"/>
      <w:r w:rsidRPr="001F6851">
        <w:rPr>
          <w:rFonts w:cs="David" w:hint="cs"/>
          <w:u w:val="single"/>
          <w:rtl/>
        </w:rPr>
        <w:t>מלר</w:t>
      </w:r>
      <w:proofErr w:type="spellEnd"/>
      <w:r w:rsidRPr="001F6851">
        <w:rPr>
          <w:rFonts w:cs="David" w:hint="cs"/>
          <w:u w:val="single"/>
          <w:rtl/>
        </w:rPr>
        <w:t>-הורוביץ:</w:t>
      </w:r>
    </w:p>
    <w:p w14:paraId="06DA444A" w14:textId="77777777" w:rsidR="001F6851" w:rsidRPr="001F6851" w:rsidRDefault="001F6851" w:rsidP="001F6851">
      <w:pPr>
        <w:bidi/>
        <w:jc w:val="both"/>
        <w:rPr>
          <w:rFonts w:cs="David" w:hint="cs"/>
          <w:rtl/>
        </w:rPr>
      </w:pPr>
    </w:p>
    <w:p w14:paraId="7E7A78F6" w14:textId="77777777" w:rsidR="001F6851" w:rsidRPr="001F6851" w:rsidRDefault="001F6851" w:rsidP="001F6851">
      <w:pPr>
        <w:keepNext/>
        <w:bidi/>
        <w:jc w:val="both"/>
        <w:rPr>
          <w:rFonts w:cs="David" w:hint="cs"/>
          <w:rtl/>
        </w:rPr>
      </w:pPr>
      <w:r w:rsidRPr="001F6851">
        <w:rPr>
          <w:rFonts w:cs="David" w:hint="cs"/>
          <w:rtl/>
        </w:rPr>
        <w:tab/>
        <w:t xml:space="preserve"> כן, אפשר. </w:t>
      </w:r>
    </w:p>
    <w:p w14:paraId="3B7F6A68" w14:textId="77777777" w:rsidR="001F6851" w:rsidRPr="001F6851" w:rsidRDefault="001F6851" w:rsidP="001F6851">
      <w:pPr>
        <w:keepNext/>
        <w:bidi/>
        <w:jc w:val="both"/>
        <w:rPr>
          <w:rFonts w:cs="David" w:hint="cs"/>
          <w:rtl/>
        </w:rPr>
      </w:pPr>
    </w:p>
    <w:p w14:paraId="2221E722"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09ACC48B" w14:textId="77777777" w:rsidR="001F6851" w:rsidRPr="001F6851" w:rsidRDefault="001F6851" w:rsidP="001F6851">
      <w:pPr>
        <w:bidi/>
        <w:jc w:val="both"/>
        <w:rPr>
          <w:rFonts w:cs="David" w:hint="cs"/>
          <w:rtl/>
        </w:rPr>
      </w:pPr>
    </w:p>
    <w:p w14:paraId="43FCBD05" w14:textId="77777777" w:rsidR="001F6851" w:rsidRPr="001F6851" w:rsidRDefault="001F6851" w:rsidP="001F6851">
      <w:pPr>
        <w:keepNext/>
        <w:bidi/>
        <w:jc w:val="both"/>
        <w:rPr>
          <w:rFonts w:cs="David" w:hint="cs"/>
          <w:rtl/>
        </w:rPr>
      </w:pPr>
      <w:r w:rsidRPr="001F6851">
        <w:rPr>
          <w:rFonts w:cs="David" w:hint="cs"/>
          <w:rtl/>
        </w:rPr>
        <w:tab/>
        <w:t xml:space="preserve"> כן, זה נכון, זה יפתור. </w:t>
      </w:r>
    </w:p>
    <w:p w14:paraId="51EC4F51" w14:textId="77777777" w:rsidR="001F6851" w:rsidRPr="001F6851" w:rsidRDefault="001F6851" w:rsidP="001F6851">
      <w:pPr>
        <w:keepNext/>
        <w:keepLines/>
        <w:bidi/>
        <w:jc w:val="both"/>
        <w:rPr>
          <w:rFonts w:cs="David" w:hint="cs"/>
          <w:rtl/>
        </w:rPr>
      </w:pPr>
    </w:p>
    <w:p w14:paraId="71ABC2D8" w14:textId="77777777" w:rsidR="001F6851" w:rsidRPr="001F6851" w:rsidRDefault="001F6851" w:rsidP="001F6851">
      <w:pPr>
        <w:keepLines/>
        <w:bidi/>
        <w:jc w:val="both"/>
        <w:rPr>
          <w:rFonts w:cs="David" w:hint="cs"/>
          <w:rtl/>
        </w:rPr>
      </w:pPr>
      <w:r w:rsidRPr="001F6851">
        <w:rPr>
          <w:rFonts w:cs="David" w:hint="cs"/>
          <w:u w:val="single"/>
          <w:rtl/>
        </w:rPr>
        <w:t>תמר כנפו:</w:t>
      </w:r>
    </w:p>
    <w:p w14:paraId="655ED24D" w14:textId="77777777" w:rsidR="001F6851" w:rsidRPr="001F6851" w:rsidRDefault="001F6851" w:rsidP="001F6851">
      <w:pPr>
        <w:keepLines/>
        <w:bidi/>
        <w:jc w:val="both"/>
        <w:rPr>
          <w:rFonts w:cs="David" w:hint="cs"/>
          <w:rtl/>
        </w:rPr>
      </w:pPr>
    </w:p>
    <w:p w14:paraId="01B6BB4E" w14:textId="77777777" w:rsidR="001F6851" w:rsidRPr="001F6851" w:rsidRDefault="001F6851" w:rsidP="001F6851">
      <w:pPr>
        <w:keepNext/>
        <w:keepLines/>
        <w:bidi/>
        <w:jc w:val="both"/>
        <w:rPr>
          <w:rFonts w:cs="David" w:hint="cs"/>
          <w:rtl/>
        </w:rPr>
      </w:pPr>
      <w:r w:rsidRPr="001F6851">
        <w:rPr>
          <w:rFonts w:cs="David" w:hint="cs"/>
          <w:rtl/>
        </w:rPr>
        <w:tab/>
        <w:t xml:space="preserve">אבל ברגילות בדרך כלל זה לא קורה, זה נדיר. </w:t>
      </w:r>
    </w:p>
    <w:p w14:paraId="5A3C3EF4" w14:textId="77777777" w:rsidR="001F6851" w:rsidRPr="001F6851" w:rsidRDefault="001F6851" w:rsidP="001F6851">
      <w:pPr>
        <w:keepNext/>
        <w:bidi/>
        <w:jc w:val="both"/>
        <w:rPr>
          <w:rFonts w:cs="David" w:hint="cs"/>
          <w:rtl/>
        </w:rPr>
      </w:pPr>
    </w:p>
    <w:p w14:paraId="54480982" w14:textId="77777777" w:rsidR="001F6851" w:rsidRPr="001F6851" w:rsidRDefault="001F6851" w:rsidP="001F6851">
      <w:pPr>
        <w:keepNext/>
        <w:bidi/>
        <w:jc w:val="both"/>
        <w:rPr>
          <w:rFonts w:cs="David" w:hint="cs"/>
          <w:u w:val="single"/>
          <w:rtl/>
        </w:rPr>
      </w:pPr>
      <w:r w:rsidRPr="001F6851">
        <w:rPr>
          <w:rFonts w:cs="David" w:hint="cs"/>
          <w:u w:val="single"/>
          <w:rtl/>
        </w:rPr>
        <w:t xml:space="preserve">ירדנה </w:t>
      </w:r>
      <w:proofErr w:type="spellStart"/>
      <w:r w:rsidRPr="001F6851">
        <w:rPr>
          <w:rFonts w:cs="David" w:hint="cs"/>
          <w:u w:val="single"/>
          <w:rtl/>
        </w:rPr>
        <w:t>מלר</w:t>
      </w:r>
      <w:proofErr w:type="spellEnd"/>
      <w:r w:rsidRPr="001F6851">
        <w:rPr>
          <w:rFonts w:cs="David" w:hint="cs"/>
          <w:u w:val="single"/>
          <w:rtl/>
        </w:rPr>
        <w:t>-הורוביץ:</w:t>
      </w:r>
    </w:p>
    <w:p w14:paraId="6AA19C29" w14:textId="77777777" w:rsidR="001F6851" w:rsidRPr="001F6851" w:rsidRDefault="001F6851" w:rsidP="001F6851">
      <w:pPr>
        <w:bidi/>
        <w:jc w:val="both"/>
        <w:rPr>
          <w:rFonts w:cs="David" w:hint="cs"/>
          <w:rtl/>
        </w:rPr>
      </w:pPr>
    </w:p>
    <w:p w14:paraId="54F0CC3A" w14:textId="77777777" w:rsidR="001F6851" w:rsidRPr="001F6851" w:rsidRDefault="001F6851" w:rsidP="001F6851">
      <w:pPr>
        <w:keepNext/>
        <w:bidi/>
        <w:jc w:val="both"/>
        <w:rPr>
          <w:rFonts w:cs="David" w:hint="cs"/>
          <w:rtl/>
        </w:rPr>
      </w:pPr>
      <w:r w:rsidRPr="001F6851">
        <w:rPr>
          <w:rFonts w:cs="David" w:hint="cs"/>
          <w:rtl/>
        </w:rPr>
        <w:tab/>
        <w:t xml:space="preserve"> זה נדיר. </w:t>
      </w:r>
    </w:p>
    <w:p w14:paraId="34D7A629" w14:textId="77777777" w:rsidR="001F6851" w:rsidRPr="001F6851" w:rsidRDefault="001F6851" w:rsidP="001F6851">
      <w:pPr>
        <w:keepNext/>
        <w:bidi/>
        <w:jc w:val="both"/>
        <w:rPr>
          <w:rFonts w:cs="David" w:hint="cs"/>
          <w:rtl/>
        </w:rPr>
      </w:pPr>
    </w:p>
    <w:p w14:paraId="500E4B9C" w14:textId="77777777" w:rsidR="001F6851" w:rsidRPr="001F6851" w:rsidRDefault="001F6851" w:rsidP="001F6851">
      <w:pPr>
        <w:keepNext/>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4F777BE8" w14:textId="77777777" w:rsidR="001F6851" w:rsidRPr="001F6851" w:rsidRDefault="001F6851" w:rsidP="001F6851">
      <w:pPr>
        <w:keepNext/>
        <w:bidi/>
        <w:jc w:val="both"/>
        <w:rPr>
          <w:rFonts w:cs="David" w:hint="cs"/>
          <w:rtl/>
        </w:rPr>
      </w:pPr>
    </w:p>
    <w:p w14:paraId="35D96420" w14:textId="77777777" w:rsidR="001F6851" w:rsidRPr="001F6851" w:rsidRDefault="001F6851" w:rsidP="001F6851">
      <w:pPr>
        <w:keepNext/>
        <w:bidi/>
        <w:jc w:val="both"/>
        <w:rPr>
          <w:rFonts w:cs="David" w:hint="cs"/>
          <w:rtl/>
        </w:rPr>
      </w:pPr>
      <w:r w:rsidRPr="001F6851">
        <w:rPr>
          <w:rFonts w:cs="David" w:hint="cs"/>
          <w:rtl/>
        </w:rPr>
        <w:tab/>
        <w:t xml:space="preserve">זה נדיר שבנדירים, אין ספק. לא חשוב, צריך שיהיה לנו מנגנון אם זה יקרה, כי הרי אם זה יקרה, זה יהיה בדיוק בנושא שהוא שנוי במחלוקת ובעייתי, שיהיה לנו פה נתיב איך פותרים את זה. </w:t>
      </w:r>
    </w:p>
    <w:p w14:paraId="6FE2E83A" w14:textId="77777777" w:rsidR="001F6851" w:rsidRPr="001F6851" w:rsidRDefault="001F6851" w:rsidP="001F6851">
      <w:pPr>
        <w:keepNext/>
        <w:bidi/>
        <w:jc w:val="both"/>
        <w:rPr>
          <w:rFonts w:cs="David" w:hint="cs"/>
          <w:rtl/>
        </w:rPr>
      </w:pPr>
    </w:p>
    <w:p w14:paraId="6EF3F9A5" w14:textId="77777777" w:rsidR="001F6851" w:rsidRPr="001F6851" w:rsidRDefault="001F6851" w:rsidP="001F6851">
      <w:pPr>
        <w:bidi/>
        <w:jc w:val="both"/>
        <w:rPr>
          <w:rFonts w:cs="David" w:hint="cs"/>
          <w:rtl/>
        </w:rPr>
      </w:pPr>
      <w:r w:rsidRPr="001F6851">
        <w:rPr>
          <w:rFonts w:cs="David" w:hint="cs"/>
          <w:u w:val="single"/>
          <w:rtl/>
        </w:rPr>
        <w:t>ארבל אסטרחן:</w:t>
      </w:r>
    </w:p>
    <w:p w14:paraId="20BD2375" w14:textId="77777777" w:rsidR="001F6851" w:rsidRPr="001F6851" w:rsidRDefault="001F6851" w:rsidP="001F6851">
      <w:pPr>
        <w:bidi/>
        <w:jc w:val="both"/>
        <w:rPr>
          <w:rFonts w:cs="David" w:hint="cs"/>
          <w:rtl/>
        </w:rPr>
      </w:pPr>
    </w:p>
    <w:p w14:paraId="1306045E" w14:textId="77777777" w:rsidR="001F6851" w:rsidRPr="001F6851" w:rsidRDefault="001F6851" w:rsidP="001F6851">
      <w:pPr>
        <w:keepNext/>
        <w:bidi/>
        <w:jc w:val="both"/>
        <w:rPr>
          <w:rFonts w:cs="David" w:hint="cs"/>
          <w:rtl/>
        </w:rPr>
      </w:pPr>
      <w:r w:rsidRPr="001F6851">
        <w:rPr>
          <w:rFonts w:cs="David" w:hint="cs"/>
          <w:rtl/>
        </w:rPr>
        <w:tab/>
        <w:t xml:space="preserve">"אם היו מספר הצעות לסדר היום בנושא דומה" לפי קביעת הנשיאות, "יצביעו על כולן כאחת". </w:t>
      </w:r>
    </w:p>
    <w:p w14:paraId="68E23ADA" w14:textId="77777777" w:rsidR="001F6851" w:rsidRPr="001F6851" w:rsidRDefault="001F6851" w:rsidP="001F6851">
      <w:pPr>
        <w:keepNext/>
        <w:bidi/>
        <w:jc w:val="both"/>
        <w:rPr>
          <w:rFonts w:cs="David" w:hint="cs"/>
          <w:rtl/>
        </w:rPr>
      </w:pPr>
    </w:p>
    <w:p w14:paraId="49F89995" w14:textId="77777777" w:rsidR="001F6851" w:rsidRPr="001F6851" w:rsidRDefault="001F6851" w:rsidP="001F6851">
      <w:pPr>
        <w:keepNext/>
        <w:bidi/>
        <w:ind w:firstLine="720"/>
        <w:jc w:val="both"/>
        <w:rPr>
          <w:rFonts w:cs="David" w:hint="cs"/>
          <w:rtl/>
        </w:rPr>
      </w:pPr>
      <w:r w:rsidRPr="001F6851">
        <w:rPr>
          <w:rFonts w:cs="David" w:hint="cs"/>
          <w:rtl/>
        </w:rPr>
        <w:t xml:space="preserve">איך מצביעים? חשבנו להתחיל כך: "הודיע המציע כי הוא מסתפק בדברי הממשלה </w:t>
      </w:r>
      <w:r w:rsidRPr="001F6851">
        <w:rPr>
          <w:rFonts w:cs="David"/>
          <w:rtl/>
        </w:rPr>
        <w:t>–</w:t>
      </w:r>
      <w:r w:rsidRPr="001F6851">
        <w:rPr>
          <w:rFonts w:cs="David" w:hint="cs"/>
          <w:rtl/>
        </w:rPr>
        <w:t xml:space="preserve"> אין מצביעים". כתוב בסוף "אם היו מספר מציעים, תידרש הסכמת כולם". זה לא רלוונטי, כי אמרנו שאין יותר הצעה אחת עם כמה מציעים, אבל במקרה הזה כל אחד מאלה שצירפו </w:t>
      </w:r>
      <w:r w:rsidRPr="001F6851">
        <w:rPr>
          <w:rFonts w:cs="David"/>
          <w:rtl/>
        </w:rPr>
        <w:t>–</w:t>
      </w:r>
      <w:r w:rsidRPr="001F6851">
        <w:rPr>
          <w:rFonts w:cs="David" w:hint="cs"/>
          <w:rtl/>
        </w:rPr>
        <w:t xml:space="preserve"> זה ברור, אם היו הצעות משולבות, כל אחד מהם צריך - - - </w:t>
      </w:r>
    </w:p>
    <w:p w14:paraId="6128C18B" w14:textId="77777777" w:rsidR="001F6851" w:rsidRPr="001F6851" w:rsidRDefault="001F6851" w:rsidP="001F6851">
      <w:pPr>
        <w:keepNext/>
        <w:bidi/>
        <w:jc w:val="both"/>
        <w:rPr>
          <w:rFonts w:cs="David" w:hint="cs"/>
          <w:rtl/>
        </w:rPr>
      </w:pPr>
    </w:p>
    <w:p w14:paraId="7395D838" w14:textId="77777777" w:rsidR="001F6851" w:rsidRPr="001F6851" w:rsidRDefault="001F6851" w:rsidP="001F6851">
      <w:pPr>
        <w:keepNext/>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5694DDAB" w14:textId="77777777" w:rsidR="001F6851" w:rsidRPr="001F6851" w:rsidRDefault="001F6851" w:rsidP="001F6851">
      <w:pPr>
        <w:keepNext/>
        <w:bidi/>
        <w:jc w:val="both"/>
        <w:rPr>
          <w:rFonts w:cs="David" w:hint="cs"/>
          <w:rtl/>
        </w:rPr>
      </w:pPr>
    </w:p>
    <w:p w14:paraId="2808D6BE" w14:textId="77777777" w:rsidR="001F6851" w:rsidRPr="001F6851" w:rsidRDefault="001F6851" w:rsidP="001F6851">
      <w:pPr>
        <w:keepNext/>
        <w:bidi/>
        <w:jc w:val="both"/>
        <w:rPr>
          <w:rFonts w:cs="David" w:hint="cs"/>
          <w:rtl/>
        </w:rPr>
      </w:pPr>
      <w:r w:rsidRPr="001F6851">
        <w:rPr>
          <w:rFonts w:cs="David" w:hint="cs"/>
          <w:rtl/>
        </w:rPr>
        <w:tab/>
        <w:t xml:space="preserve">זה ברור לגמרי. אפשר לכתוב את זה, זה לא מזיק שזה כתוב, אבל הכוונה היא ברורה. </w:t>
      </w:r>
    </w:p>
    <w:p w14:paraId="762306E5" w14:textId="77777777" w:rsidR="001F6851" w:rsidRPr="001F6851" w:rsidRDefault="001F6851" w:rsidP="001F6851">
      <w:pPr>
        <w:keepNext/>
        <w:bidi/>
        <w:jc w:val="both"/>
        <w:rPr>
          <w:rFonts w:cs="David" w:hint="cs"/>
          <w:rtl/>
        </w:rPr>
      </w:pPr>
    </w:p>
    <w:p w14:paraId="38CC7128" w14:textId="77777777" w:rsidR="001F6851" w:rsidRPr="001F6851" w:rsidRDefault="001F6851" w:rsidP="001F6851">
      <w:pPr>
        <w:bidi/>
        <w:jc w:val="both"/>
        <w:rPr>
          <w:rFonts w:cs="David" w:hint="cs"/>
          <w:rtl/>
        </w:rPr>
      </w:pPr>
      <w:r w:rsidRPr="001F6851">
        <w:rPr>
          <w:rFonts w:cs="David" w:hint="cs"/>
          <w:u w:val="single"/>
          <w:rtl/>
        </w:rPr>
        <w:t>ארבל אסטרחן:</w:t>
      </w:r>
    </w:p>
    <w:p w14:paraId="161DF003" w14:textId="77777777" w:rsidR="001F6851" w:rsidRPr="001F6851" w:rsidRDefault="001F6851" w:rsidP="001F6851">
      <w:pPr>
        <w:bidi/>
        <w:jc w:val="both"/>
        <w:rPr>
          <w:rFonts w:cs="David" w:hint="cs"/>
          <w:rtl/>
        </w:rPr>
      </w:pPr>
    </w:p>
    <w:p w14:paraId="158D6CD2" w14:textId="77777777" w:rsidR="001F6851" w:rsidRPr="001F6851" w:rsidRDefault="001F6851" w:rsidP="001F6851">
      <w:pPr>
        <w:keepNext/>
        <w:bidi/>
        <w:jc w:val="both"/>
        <w:rPr>
          <w:rFonts w:cs="David" w:hint="cs"/>
          <w:rtl/>
        </w:rPr>
      </w:pPr>
      <w:r w:rsidRPr="001F6851">
        <w:rPr>
          <w:rFonts w:cs="David" w:hint="cs"/>
          <w:rtl/>
        </w:rPr>
        <w:tab/>
        <w:t xml:space="preserve">רק אם כולם יסכימו, או יחילו את זה רק על מי שהסכים. </w:t>
      </w:r>
    </w:p>
    <w:p w14:paraId="6D9483EF" w14:textId="77777777" w:rsidR="001F6851" w:rsidRPr="001F6851" w:rsidRDefault="001F6851" w:rsidP="001F6851">
      <w:pPr>
        <w:keepNext/>
        <w:bidi/>
        <w:jc w:val="both"/>
        <w:rPr>
          <w:rFonts w:cs="David" w:hint="cs"/>
          <w:rtl/>
        </w:rPr>
      </w:pPr>
    </w:p>
    <w:p w14:paraId="75966B3F" w14:textId="77777777" w:rsidR="001F6851" w:rsidRPr="001F6851" w:rsidRDefault="001F6851" w:rsidP="001F6851">
      <w:pPr>
        <w:keepNext/>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269D40CE" w14:textId="77777777" w:rsidR="001F6851" w:rsidRPr="001F6851" w:rsidRDefault="001F6851" w:rsidP="001F6851">
      <w:pPr>
        <w:keepNext/>
        <w:bidi/>
        <w:jc w:val="both"/>
        <w:rPr>
          <w:rFonts w:cs="David" w:hint="cs"/>
          <w:rtl/>
        </w:rPr>
      </w:pPr>
    </w:p>
    <w:p w14:paraId="79CBEE7B" w14:textId="77777777" w:rsidR="001F6851" w:rsidRPr="001F6851" w:rsidRDefault="001F6851" w:rsidP="001F6851">
      <w:pPr>
        <w:keepNext/>
        <w:bidi/>
        <w:jc w:val="both"/>
        <w:rPr>
          <w:rFonts w:cs="David" w:hint="cs"/>
          <w:rtl/>
        </w:rPr>
      </w:pPr>
      <w:r w:rsidRPr="001F6851">
        <w:rPr>
          <w:rFonts w:cs="David" w:hint="cs"/>
          <w:rtl/>
        </w:rPr>
        <w:tab/>
        <w:t xml:space="preserve">לא יכולים להחיל את זה על מי שהסכים, מצביעים על ההצעה. </w:t>
      </w:r>
    </w:p>
    <w:p w14:paraId="1F88E81C" w14:textId="77777777" w:rsidR="001F6851" w:rsidRPr="001F6851" w:rsidRDefault="001F6851" w:rsidP="001F6851">
      <w:pPr>
        <w:keepNext/>
        <w:bidi/>
        <w:jc w:val="both"/>
        <w:rPr>
          <w:rFonts w:cs="David" w:hint="cs"/>
          <w:rtl/>
        </w:rPr>
      </w:pPr>
    </w:p>
    <w:p w14:paraId="623D44B9" w14:textId="77777777" w:rsidR="001F6851" w:rsidRPr="001F6851" w:rsidRDefault="001F6851" w:rsidP="001F6851">
      <w:pPr>
        <w:bidi/>
        <w:jc w:val="both"/>
        <w:rPr>
          <w:rFonts w:cs="David" w:hint="cs"/>
          <w:rtl/>
        </w:rPr>
      </w:pPr>
      <w:r w:rsidRPr="001F6851">
        <w:rPr>
          <w:rFonts w:cs="David" w:hint="cs"/>
          <w:u w:val="single"/>
          <w:rtl/>
        </w:rPr>
        <w:t>ארבל אסטרחן:</w:t>
      </w:r>
    </w:p>
    <w:p w14:paraId="63826324" w14:textId="77777777" w:rsidR="001F6851" w:rsidRPr="001F6851" w:rsidRDefault="001F6851" w:rsidP="001F6851">
      <w:pPr>
        <w:bidi/>
        <w:jc w:val="both"/>
        <w:rPr>
          <w:rFonts w:cs="David" w:hint="cs"/>
          <w:rtl/>
        </w:rPr>
      </w:pPr>
    </w:p>
    <w:p w14:paraId="1C225889" w14:textId="77777777" w:rsidR="001F6851" w:rsidRPr="001F6851" w:rsidRDefault="001F6851" w:rsidP="001F6851">
      <w:pPr>
        <w:keepNext/>
        <w:bidi/>
        <w:jc w:val="both"/>
        <w:rPr>
          <w:rFonts w:cs="David" w:hint="cs"/>
          <w:rtl/>
        </w:rPr>
      </w:pPr>
      <w:r w:rsidRPr="001F6851">
        <w:rPr>
          <w:rFonts w:cs="David" w:hint="cs"/>
          <w:rtl/>
        </w:rPr>
        <w:tab/>
        <w:t xml:space="preserve"> אין הצבעה. </w:t>
      </w:r>
    </w:p>
    <w:p w14:paraId="6CAB4E4B" w14:textId="77777777" w:rsidR="001F6851" w:rsidRPr="001F6851" w:rsidRDefault="001F6851" w:rsidP="001F6851">
      <w:pPr>
        <w:keepNext/>
        <w:bidi/>
        <w:jc w:val="both"/>
        <w:rPr>
          <w:rFonts w:cs="David" w:hint="cs"/>
          <w:rtl/>
        </w:rPr>
      </w:pPr>
    </w:p>
    <w:p w14:paraId="02E77AE0"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05619EF2" w14:textId="77777777" w:rsidR="001F6851" w:rsidRPr="001F6851" w:rsidRDefault="001F6851" w:rsidP="001F6851">
      <w:pPr>
        <w:bidi/>
        <w:jc w:val="both"/>
        <w:rPr>
          <w:rFonts w:cs="David" w:hint="cs"/>
          <w:rtl/>
        </w:rPr>
      </w:pPr>
    </w:p>
    <w:p w14:paraId="0D1B6CE8" w14:textId="77777777" w:rsidR="001F6851" w:rsidRPr="001F6851" w:rsidRDefault="001F6851" w:rsidP="001F6851">
      <w:pPr>
        <w:keepNext/>
        <w:bidi/>
        <w:jc w:val="both"/>
        <w:rPr>
          <w:rFonts w:cs="David" w:hint="cs"/>
          <w:rtl/>
        </w:rPr>
      </w:pPr>
      <w:r w:rsidRPr="001F6851">
        <w:rPr>
          <w:rFonts w:cs="David" w:hint="cs"/>
          <w:rtl/>
        </w:rPr>
        <w:tab/>
        <w:t xml:space="preserve"> לא, אני אומר ברגע שאחד החליט, מצביעים על כל המכלול. </w:t>
      </w:r>
    </w:p>
    <w:p w14:paraId="702DB338" w14:textId="77777777" w:rsidR="001F6851" w:rsidRPr="001F6851" w:rsidRDefault="001F6851" w:rsidP="001F6851">
      <w:pPr>
        <w:keepNext/>
        <w:bidi/>
        <w:jc w:val="both"/>
        <w:rPr>
          <w:rFonts w:cs="David" w:hint="cs"/>
          <w:rtl/>
        </w:rPr>
      </w:pPr>
    </w:p>
    <w:p w14:paraId="24417012" w14:textId="77777777" w:rsidR="001F6851" w:rsidRPr="001F6851" w:rsidRDefault="001F6851" w:rsidP="001F6851">
      <w:pPr>
        <w:keepNext/>
        <w:bidi/>
        <w:jc w:val="both"/>
        <w:rPr>
          <w:rFonts w:cs="David" w:hint="cs"/>
          <w:u w:val="single"/>
          <w:rtl/>
        </w:rPr>
      </w:pPr>
      <w:r w:rsidRPr="001F6851">
        <w:rPr>
          <w:rFonts w:cs="David" w:hint="cs"/>
          <w:u w:val="single"/>
          <w:rtl/>
        </w:rPr>
        <w:t xml:space="preserve">ירדנה </w:t>
      </w:r>
      <w:proofErr w:type="spellStart"/>
      <w:r w:rsidRPr="001F6851">
        <w:rPr>
          <w:rFonts w:cs="David" w:hint="cs"/>
          <w:u w:val="single"/>
          <w:rtl/>
        </w:rPr>
        <w:t>מלר</w:t>
      </w:r>
      <w:proofErr w:type="spellEnd"/>
      <w:r w:rsidRPr="001F6851">
        <w:rPr>
          <w:rFonts w:cs="David" w:hint="cs"/>
          <w:u w:val="single"/>
          <w:rtl/>
        </w:rPr>
        <w:t>-הורוביץ:</w:t>
      </w:r>
    </w:p>
    <w:p w14:paraId="7D7537BB" w14:textId="77777777" w:rsidR="001F6851" w:rsidRPr="001F6851" w:rsidRDefault="001F6851" w:rsidP="001F6851">
      <w:pPr>
        <w:bidi/>
        <w:jc w:val="both"/>
        <w:rPr>
          <w:rFonts w:cs="David" w:hint="cs"/>
          <w:rtl/>
        </w:rPr>
      </w:pPr>
    </w:p>
    <w:p w14:paraId="14E7EEEE" w14:textId="77777777" w:rsidR="001F6851" w:rsidRPr="001F6851" w:rsidRDefault="001F6851" w:rsidP="001F6851">
      <w:pPr>
        <w:keepNext/>
        <w:bidi/>
        <w:jc w:val="both"/>
        <w:rPr>
          <w:rFonts w:cs="David" w:hint="cs"/>
          <w:rtl/>
        </w:rPr>
      </w:pPr>
      <w:r w:rsidRPr="001F6851">
        <w:rPr>
          <w:rFonts w:cs="David" w:hint="cs"/>
          <w:rtl/>
        </w:rPr>
        <w:tab/>
        <w:t xml:space="preserve">היום הדינאמיקה היא שעומד השר ואומר: זו </w:t>
      </w:r>
      <w:proofErr w:type="spellStart"/>
      <w:r w:rsidRPr="001F6851">
        <w:rPr>
          <w:rFonts w:cs="David" w:hint="cs"/>
          <w:rtl/>
        </w:rPr>
        <w:t>היתה</w:t>
      </w:r>
      <w:proofErr w:type="spellEnd"/>
      <w:r w:rsidRPr="001F6851">
        <w:rPr>
          <w:rFonts w:cs="David" w:hint="cs"/>
          <w:rtl/>
        </w:rPr>
        <w:t xml:space="preserve"> תשובתי, ואני מציע להסתפק בתשובתי. </w:t>
      </w:r>
    </w:p>
    <w:p w14:paraId="20C5ECD1" w14:textId="77777777" w:rsidR="001F6851" w:rsidRPr="001F6851" w:rsidRDefault="001F6851" w:rsidP="001F6851">
      <w:pPr>
        <w:keepNext/>
        <w:bidi/>
        <w:jc w:val="both"/>
        <w:rPr>
          <w:rFonts w:cs="David" w:hint="cs"/>
          <w:rtl/>
        </w:rPr>
      </w:pPr>
    </w:p>
    <w:p w14:paraId="641AC4EC"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72017802" w14:textId="77777777" w:rsidR="001F6851" w:rsidRPr="001F6851" w:rsidRDefault="001F6851" w:rsidP="001F6851">
      <w:pPr>
        <w:bidi/>
        <w:jc w:val="both"/>
        <w:rPr>
          <w:rFonts w:cs="David" w:hint="cs"/>
          <w:rtl/>
        </w:rPr>
      </w:pPr>
    </w:p>
    <w:p w14:paraId="3D65E29B" w14:textId="77777777" w:rsidR="001F6851" w:rsidRPr="001F6851" w:rsidRDefault="001F6851" w:rsidP="001F6851">
      <w:pPr>
        <w:keepNext/>
        <w:bidi/>
        <w:jc w:val="both"/>
        <w:rPr>
          <w:rFonts w:cs="David" w:hint="cs"/>
          <w:rtl/>
        </w:rPr>
      </w:pPr>
      <w:r w:rsidRPr="001F6851">
        <w:rPr>
          <w:rFonts w:cs="David" w:hint="cs"/>
          <w:rtl/>
        </w:rPr>
        <w:tab/>
        <w:t xml:space="preserve"> אין בעיה. אם כולם מסכימים, אין בעיה. מספיק שאחד לא הסכים, מצביעים על כל המכלול. </w:t>
      </w:r>
    </w:p>
    <w:p w14:paraId="08B33425" w14:textId="77777777" w:rsidR="001F6851" w:rsidRPr="001F6851" w:rsidRDefault="001F6851" w:rsidP="001F6851">
      <w:pPr>
        <w:keepNext/>
        <w:bidi/>
        <w:jc w:val="both"/>
        <w:rPr>
          <w:rFonts w:cs="David" w:hint="cs"/>
          <w:rtl/>
        </w:rPr>
      </w:pPr>
    </w:p>
    <w:p w14:paraId="5DE42F21" w14:textId="77777777" w:rsidR="001F6851" w:rsidRPr="001F6851" w:rsidRDefault="001F6851" w:rsidP="001F6851">
      <w:pPr>
        <w:bidi/>
        <w:jc w:val="both"/>
        <w:rPr>
          <w:rFonts w:cs="David" w:hint="cs"/>
          <w:rtl/>
        </w:rPr>
      </w:pPr>
      <w:r w:rsidRPr="001F6851">
        <w:rPr>
          <w:rFonts w:cs="David" w:hint="cs"/>
          <w:u w:val="single"/>
          <w:rtl/>
        </w:rPr>
        <w:t>ארבל אסטרחן:</w:t>
      </w:r>
    </w:p>
    <w:p w14:paraId="15F0EDF7" w14:textId="77777777" w:rsidR="001F6851" w:rsidRPr="001F6851" w:rsidRDefault="001F6851" w:rsidP="001F6851">
      <w:pPr>
        <w:bidi/>
        <w:jc w:val="both"/>
        <w:rPr>
          <w:rFonts w:cs="David" w:hint="cs"/>
          <w:rtl/>
        </w:rPr>
      </w:pPr>
    </w:p>
    <w:p w14:paraId="56E5E290" w14:textId="77777777" w:rsidR="001F6851" w:rsidRPr="001F6851" w:rsidRDefault="001F6851" w:rsidP="001F6851">
      <w:pPr>
        <w:keepNext/>
        <w:bidi/>
        <w:jc w:val="both"/>
        <w:rPr>
          <w:rFonts w:cs="David" w:hint="cs"/>
          <w:rtl/>
        </w:rPr>
      </w:pPr>
      <w:r w:rsidRPr="001F6851">
        <w:rPr>
          <w:rFonts w:cs="David" w:hint="cs"/>
          <w:rtl/>
        </w:rPr>
        <w:tab/>
        <w:t>זה שהסתפק, שלו לא - - -</w:t>
      </w:r>
    </w:p>
    <w:p w14:paraId="4C31933E" w14:textId="77777777" w:rsidR="001F6851" w:rsidRPr="001F6851" w:rsidRDefault="001F6851" w:rsidP="001F6851">
      <w:pPr>
        <w:keepNext/>
        <w:bidi/>
        <w:jc w:val="both"/>
        <w:rPr>
          <w:rFonts w:cs="David" w:hint="cs"/>
          <w:rtl/>
        </w:rPr>
      </w:pPr>
    </w:p>
    <w:p w14:paraId="24EA7EB4"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530B7650" w14:textId="77777777" w:rsidR="001F6851" w:rsidRPr="001F6851" w:rsidRDefault="001F6851" w:rsidP="001F6851">
      <w:pPr>
        <w:bidi/>
        <w:jc w:val="both"/>
        <w:rPr>
          <w:rFonts w:cs="David" w:hint="cs"/>
          <w:rtl/>
        </w:rPr>
      </w:pPr>
    </w:p>
    <w:p w14:paraId="79C6BA5E" w14:textId="77777777" w:rsidR="001F6851" w:rsidRPr="001F6851" w:rsidRDefault="001F6851" w:rsidP="001F6851">
      <w:pPr>
        <w:keepNext/>
        <w:bidi/>
        <w:jc w:val="both"/>
        <w:rPr>
          <w:rFonts w:cs="David" w:hint="cs"/>
          <w:rtl/>
        </w:rPr>
      </w:pPr>
      <w:r w:rsidRPr="001F6851">
        <w:rPr>
          <w:rFonts w:cs="David" w:hint="cs"/>
          <w:rtl/>
        </w:rPr>
        <w:tab/>
        <w:t xml:space="preserve"> למה?</w:t>
      </w:r>
    </w:p>
    <w:p w14:paraId="57E8AA26" w14:textId="77777777" w:rsidR="001F6851" w:rsidRPr="001F6851" w:rsidRDefault="001F6851" w:rsidP="001F6851">
      <w:pPr>
        <w:keepNext/>
        <w:bidi/>
        <w:jc w:val="both"/>
        <w:rPr>
          <w:rFonts w:cs="David" w:hint="cs"/>
          <w:rtl/>
        </w:rPr>
      </w:pPr>
    </w:p>
    <w:p w14:paraId="13D45357" w14:textId="77777777" w:rsidR="001F6851" w:rsidRPr="001F6851" w:rsidRDefault="001F6851" w:rsidP="001F6851">
      <w:pPr>
        <w:bidi/>
        <w:jc w:val="both"/>
        <w:rPr>
          <w:rFonts w:cs="David" w:hint="cs"/>
          <w:rtl/>
        </w:rPr>
      </w:pPr>
      <w:r w:rsidRPr="001F6851">
        <w:rPr>
          <w:rFonts w:cs="David" w:hint="cs"/>
          <w:u w:val="single"/>
          <w:rtl/>
        </w:rPr>
        <w:t>ארבל אסטרחן:</w:t>
      </w:r>
    </w:p>
    <w:p w14:paraId="538DFAC9" w14:textId="77777777" w:rsidR="001F6851" w:rsidRPr="001F6851" w:rsidRDefault="001F6851" w:rsidP="001F6851">
      <w:pPr>
        <w:bidi/>
        <w:jc w:val="both"/>
        <w:rPr>
          <w:rFonts w:cs="David" w:hint="cs"/>
          <w:rtl/>
        </w:rPr>
      </w:pPr>
    </w:p>
    <w:p w14:paraId="08DAC41E" w14:textId="77777777" w:rsidR="001F6851" w:rsidRPr="001F6851" w:rsidRDefault="001F6851" w:rsidP="001F6851">
      <w:pPr>
        <w:keepNext/>
        <w:bidi/>
        <w:jc w:val="both"/>
        <w:rPr>
          <w:rFonts w:cs="David" w:hint="cs"/>
          <w:rtl/>
        </w:rPr>
      </w:pPr>
      <w:r w:rsidRPr="001F6851">
        <w:rPr>
          <w:rFonts w:cs="David" w:hint="cs"/>
          <w:rtl/>
        </w:rPr>
        <w:tab/>
        <w:t xml:space="preserve">כי הוא הסתפק בתשובת השר. </w:t>
      </w:r>
    </w:p>
    <w:p w14:paraId="4BA2773C" w14:textId="77777777" w:rsidR="001F6851" w:rsidRPr="001F6851" w:rsidRDefault="001F6851" w:rsidP="001F6851">
      <w:pPr>
        <w:keepNext/>
        <w:bidi/>
        <w:jc w:val="both"/>
        <w:rPr>
          <w:rFonts w:cs="David" w:hint="cs"/>
          <w:rtl/>
        </w:rPr>
      </w:pPr>
    </w:p>
    <w:p w14:paraId="32C50573" w14:textId="77777777" w:rsidR="001F6851" w:rsidRPr="001F6851" w:rsidRDefault="001F6851" w:rsidP="001F6851">
      <w:pPr>
        <w:keepNext/>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4B6EDFA6" w14:textId="77777777" w:rsidR="001F6851" w:rsidRPr="001F6851" w:rsidRDefault="001F6851" w:rsidP="001F6851">
      <w:pPr>
        <w:keepNext/>
        <w:bidi/>
        <w:jc w:val="both"/>
        <w:rPr>
          <w:rFonts w:cs="David" w:hint="cs"/>
          <w:rtl/>
        </w:rPr>
      </w:pPr>
    </w:p>
    <w:p w14:paraId="7786B918" w14:textId="77777777" w:rsidR="001F6851" w:rsidRPr="001F6851" w:rsidRDefault="001F6851" w:rsidP="001F6851">
      <w:pPr>
        <w:bidi/>
        <w:jc w:val="both"/>
        <w:rPr>
          <w:rFonts w:cs="David" w:hint="cs"/>
          <w:rtl/>
        </w:rPr>
      </w:pPr>
      <w:r w:rsidRPr="001F6851">
        <w:rPr>
          <w:rFonts w:cs="David" w:hint="cs"/>
          <w:rtl/>
        </w:rPr>
        <w:tab/>
        <w:t xml:space="preserve">לא, אני אומר: אתה הסתפקת, אתה החלטת שזה מספיק לך, אבל ברגע שהכנסת החליטה שלמרות זאת, זה עולה על סדר היום כי אחד האחרים נמצא שם, אין מה לעשות, זה על סדר היום. אי אפשר להגיד עכשיו: בניגוד לרצונך, זרקנו את זה לסדר היום, אבל אתה כבר לא במשחק. </w:t>
      </w:r>
    </w:p>
    <w:p w14:paraId="0677CD1A" w14:textId="77777777" w:rsidR="001F6851" w:rsidRPr="001F6851" w:rsidRDefault="001F6851" w:rsidP="001F6851">
      <w:pPr>
        <w:bidi/>
        <w:jc w:val="both"/>
        <w:rPr>
          <w:rFonts w:cs="David" w:hint="cs"/>
          <w:rtl/>
        </w:rPr>
      </w:pPr>
    </w:p>
    <w:p w14:paraId="3D0409D4" w14:textId="77777777" w:rsidR="001F6851" w:rsidRPr="001F6851" w:rsidRDefault="001F6851" w:rsidP="001F6851">
      <w:pPr>
        <w:bidi/>
        <w:jc w:val="both"/>
        <w:rPr>
          <w:rFonts w:cs="David" w:hint="cs"/>
          <w:rtl/>
        </w:rPr>
      </w:pPr>
      <w:r w:rsidRPr="001F6851">
        <w:rPr>
          <w:rFonts w:cs="David" w:hint="cs"/>
          <w:u w:val="single"/>
          <w:rtl/>
        </w:rPr>
        <w:t>ארבל אסטרחן:</w:t>
      </w:r>
    </w:p>
    <w:p w14:paraId="5EF9EA5F" w14:textId="77777777" w:rsidR="001F6851" w:rsidRPr="001F6851" w:rsidRDefault="001F6851" w:rsidP="001F6851">
      <w:pPr>
        <w:bidi/>
        <w:jc w:val="both"/>
        <w:rPr>
          <w:rFonts w:cs="David" w:hint="cs"/>
          <w:rtl/>
        </w:rPr>
      </w:pPr>
    </w:p>
    <w:p w14:paraId="34A12EFB" w14:textId="77777777" w:rsidR="001F6851" w:rsidRPr="001F6851" w:rsidRDefault="001F6851" w:rsidP="001F6851">
      <w:pPr>
        <w:bidi/>
        <w:jc w:val="both"/>
        <w:rPr>
          <w:rFonts w:cs="David" w:hint="cs"/>
          <w:rtl/>
        </w:rPr>
      </w:pPr>
      <w:r w:rsidRPr="001F6851">
        <w:rPr>
          <w:rFonts w:cs="David" w:hint="cs"/>
          <w:rtl/>
        </w:rPr>
        <w:tab/>
        <w:t xml:space="preserve">זאת אומרת רק אם כולם הסכימו להסתפק, ואם חלק הסכימו להסתפק, בכל זאת יצביעו. </w:t>
      </w:r>
    </w:p>
    <w:p w14:paraId="26941F50" w14:textId="77777777" w:rsidR="001F6851" w:rsidRPr="001F6851" w:rsidRDefault="001F6851" w:rsidP="001F6851">
      <w:pPr>
        <w:bidi/>
        <w:jc w:val="both"/>
        <w:rPr>
          <w:rFonts w:cs="David" w:hint="cs"/>
          <w:rtl/>
        </w:rPr>
      </w:pPr>
    </w:p>
    <w:p w14:paraId="1B820885"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668DA297" w14:textId="77777777" w:rsidR="001F6851" w:rsidRPr="001F6851" w:rsidRDefault="001F6851" w:rsidP="001F6851">
      <w:pPr>
        <w:bidi/>
        <w:jc w:val="both"/>
        <w:rPr>
          <w:rFonts w:cs="David" w:hint="cs"/>
          <w:rtl/>
        </w:rPr>
      </w:pPr>
    </w:p>
    <w:p w14:paraId="62A3779C" w14:textId="77777777" w:rsidR="001F6851" w:rsidRPr="001F6851" w:rsidRDefault="001F6851" w:rsidP="001F6851">
      <w:pPr>
        <w:bidi/>
        <w:jc w:val="both"/>
        <w:rPr>
          <w:rFonts w:cs="David" w:hint="cs"/>
          <w:rtl/>
        </w:rPr>
      </w:pPr>
      <w:r w:rsidRPr="001F6851">
        <w:rPr>
          <w:rFonts w:cs="David" w:hint="cs"/>
          <w:rtl/>
        </w:rPr>
        <w:tab/>
        <w:t xml:space="preserve"> בטח, אין ברירה. אחרת אני אתן לאחד למחוק את ההצעה - - -</w:t>
      </w:r>
    </w:p>
    <w:p w14:paraId="34308612" w14:textId="77777777" w:rsidR="001F6851" w:rsidRPr="001F6851" w:rsidRDefault="001F6851" w:rsidP="001F6851">
      <w:pPr>
        <w:bidi/>
        <w:jc w:val="both"/>
        <w:rPr>
          <w:rFonts w:cs="David" w:hint="cs"/>
          <w:rtl/>
        </w:rPr>
      </w:pPr>
    </w:p>
    <w:p w14:paraId="449437AE" w14:textId="77777777" w:rsidR="001F6851" w:rsidRPr="001F6851" w:rsidRDefault="001F6851" w:rsidP="001F6851">
      <w:pPr>
        <w:bidi/>
        <w:jc w:val="both"/>
        <w:rPr>
          <w:rFonts w:cs="David" w:hint="cs"/>
          <w:rtl/>
        </w:rPr>
      </w:pPr>
      <w:r w:rsidRPr="001F6851">
        <w:rPr>
          <w:rFonts w:cs="David" w:hint="cs"/>
          <w:u w:val="single"/>
          <w:rtl/>
        </w:rPr>
        <w:t>ארבל אסטרחן:</w:t>
      </w:r>
    </w:p>
    <w:p w14:paraId="0528F192" w14:textId="77777777" w:rsidR="001F6851" w:rsidRPr="001F6851" w:rsidRDefault="001F6851" w:rsidP="001F6851">
      <w:pPr>
        <w:bidi/>
        <w:jc w:val="both"/>
        <w:rPr>
          <w:rFonts w:cs="David" w:hint="cs"/>
          <w:rtl/>
        </w:rPr>
      </w:pPr>
    </w:p>
    <w:p w14:paraId="0EC81BF9" w14:textId="77777777" w:rsidR="001F6851" w:rsidRPr="001F6851" w:rsidRDefault="001F6851" w:rsidP="001F6851">
      <w:pPr>
        <w:bidi/>
        <w:jc w:val="both"/>
        <w:rPr>
          <w:rFonts w:cs="David" w:hint="cs"/>
          <w:rtl/>
        </w:rPr>
      </w:pPr>
      <w:r w:rsidRPr="001F6851">
        <w:rPr>
          <w:rFonts w:cs="David" w:hint="cs"/>
          <w:rtl/>
        </w:rPr>
        <w:tab/>
        <w:t xml:space="preserve">לא, הוא היה מוחק את שלו והיו מצביעים על האחרים. </w:t>
      </w:r>
    </w:p>
    <w:p w14:paraId="2DE5E032" w14:textId="77777777" w:rsidR="001F6851" w:rsidRPr="001F6851" w:rsidRDefault="001F6851" w:rsidP="001F6851">
      <w:pPr>
        <w:bidi/>
        <w:jc w:val="both"/>
        <w:rPr>
          <w:rFonts w:cs="David" w:hint="cs"/>
          <w:rtl/>
        </w:rPr>
      </w:pPr>
    </w:p>
    <w:p w14:paraId="66D6B59A"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5601D42C" w14:textId="77777777" w:rsidR="001F6851" w:rsidRPr="001F6851" w:rsidRDefault="001F6851" w:rsidP="001F6851">
      <w:pPr>
        <w:bidi/>
        <w:jc w:val="both"/>
        <w:rPr>
          <w:rFonts w:cs="David" w:hint="cs"/>
          <w:rtl/>
        </w:rPr>
      </w:pPr>
    </w:p>
    <w:p w14:paraId="1F358629" w14:textId="77777777" w:rsidR="001F6851" w:rsidRPr="001F6851" w:rsidRDefault="001F6851" w:rsidP="001F6851">
      <w:pPr>
        <w:bidi/>
        <w:jc w:val="both"/>
        <w:rPr>
          <w:rFonts w:cs="David" w:hint="cs"/>
          <w:rtl/>
        </w:rPr>
      </w:pPr>
      <w:r w:rsidRPr="001F6851">
        <w:rPr>
          <w:rFonts w:cs="David" w:hint="cs"/>
          <w:rtl/>
        </w:rPr>
        <w:tab/>
        <w:t xml:space="preserve"> אבל מה ההיגיון?</w:t>
      </w:r>
    </w:p>
    <w:p w14:paraId="63689521" w14:textId="77777777" w:rsidR="001F6851" w:rsidRPr="001F6851" w:rsidRDefault="001F6851" w:rsidP="001F6851">
      <w:pPr>
        <w:bidi/>
        <w:jc w:val="both"/>
        <w:rPr>
          <w:rFonts w:cs="David" w:hint="cs"/>
          <w:rtl/>
        </w:rPr>
      </w:pPr>
    </w:p>
    <w:p w14:paraId="3E2E02B5" w14:textId="77777777" w:rsidR="001F6851" w:rsidRPr="001F6851" w:rsidRDefault="001F6851" w:rsidP="001F6851">
      <w:pPr>
        <w:bidi/>
        <w:jc w:val="both"/>
        <w:rPr>
          <w:rFonts w:cs="David" w:hint="cs"/>
          <w:rtl/>
        </w:rPr>
      </w:pPr>
      <w:r w:rsidRPr="001F6851">
        <w:rPr>
          <w:rFonts w:cs="David" w:hint="cs"/>
          <w:u w:val="single"/>
          <w:rtl/>
        </w:rPr>
        <w:t>ארבל אסטרחן:</w:t>
      </w:r>
    </w:p>
    <w:p w14:paraId="062AACEE" w14:textId="77777777" w:rsidR="001F6851" w:rsidRPr="001F6851" w:rsidRDefault="001F6851" w:rsidP="001F6851">
      <w:pPr>
        <w:bidi/>
        <w:jc w:val="both"/>
        <w:rPr>
          <w:rFonts w:cs="David" w:hint="cs"/>
          <w:rtl/>
        </w:rPr>
      </w:pPr>
    </w:p>
    <w:p w14:paraId="2E38CB67" w14:textId="77777777" w:rsidR="001F6851" w:rsidRPr="001F6851" w:rsidRDefault="001F6851" w:rsidP="001F6851">
      <w:pPr>
        <w:bidi/>
        <w:jc w:val="both"/>
        <w:rPr>
          <w:rFonts w:cs="David" w:hint="cs"/>
          <w:rtl/>
        </w:rPr>
      </w:pPr>
      <w:r w:rsidRPr="001F6851">
        <w:rPr>
          <w:rFonts w:cs="David" w:hint="cs"/>
          <w:rtl/>
        </w:rPr>
        <w:tab/>
        <w:t xml:space="preserve"> כי הוא כבר לא רוצה. הוא שמע את התשובה, והוא כבר לא רוצה. </w:t>
      </w:r>
    </w:p>
    <w:p w14:paraId="53DFF6F3" w14:textId="77777777" w:rsidR="001F6851" w:rsidRPr="001F6851" w:rsidRDefault="001F6851" w:rsidP="001F6851">
      <w:pPr>
        <w:bidi/>
        <w:jc w:val="both"/>
        <w:rPr>
          <w:rFonts w:cs="David" w:hint="cs"/>
          <w:rtl/>
        </w:rPr>
      </w:pPr>
    </w:p>
    <w:p w14:paraId="52119B86"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088835F4" w14:textId="77777777" w:rsidR="001F6851" w:rsidRPr="001F6851" w:rsidRDefault="001F6851" w:rsidP="001F6851">
      <w:pPr>
        <w:bidi/>
        <w:jc w:val="both"/>
        <w:rPr>
          <w:rFonts w:cs="David" w:hint="cs"/>
          <w:rtl/>
        </w:rPr>
      </w:pPr>
    </w:p>
    <w:p w14:paraId="6C8A960C" w14:textId="77777777" w:rsidR="001F6851" w:rsidRPr="001F6851" w:rsidRDefault="001F6851" w:rsidP="001F6851">
      <w:pPr>
        <w:bidi/>
        <w:jc w:val="both"/>
        <w:rPr>
          <w:rFonts w:cs="David" w:hint="cs"/>
          <w:rtl/>
        </w:rPr>
      </w:pPr>
      <w:r w:rsidRPr="001F6851">
        <w:rPr>
          <w:rFonts w:cs="David" w:hint="cs"/>
          <w:rtl/>
        </w:rPr>
        <w:tab/>
        <w:t xml:space="preserve"> אז הוא לא חייב להמשיך, אבל הנושא הוא על סדר היום. </w:t>
      </w:r>
    </w:p>
    <w:p w14:paraId="1BAB4458" w14:textId="77777777" w:rsidR="001F6851" w:rsidRPr="001F6851" w:rsidRDefault="001F6851" w:rsidP="001F6851">
      <w:pPr>
        <w:bidi/>
        <w:jc w:val="both"/>
        <w:rPr>
          <w:rFonts w:cs="David" w:hint="cs"/>
          <w:rtl/>
        </w:rPr>
      </w:pPr>
    </w:p>
    <w:p w14:paraId="1469B2B9" w14:textId="77777777" w:rsidR="001F6851" w:rsidRPr="001F6851" w:rsidRDefault="001F6851" w:rsidP="001F6851">
      <w:pPr>
        <w:bidi/>
        <w:jc w:val="both"/>
        <w:rPr>
          <w:rFonts w:cs="David" w:hint="cs"/>
          <w:rtl/>
        </w:rPr>
      </w:pPr>
      <w:r w:rsidRPr="001F6851">
        <w:rPr>
          <w:rFonts w:cs="David" w:hint="cs"/>
          <w:u w:val="single"/>
          <w:rtl/>
        </w:rPr>
        <w:t>תמר כנפו:</w:t>
      </w:r>
    </w:p>
    <w:p w14:paraId="35FA1303" w14:textId="77777777" w:rsidR="001F6851" w:rsidRPr="001F6851" w:rsidRDefault="001F6851" w:rsidP="001F6851">
      <w:pPr>
        <w:bidi/>
        <w:jc w:val="both"/>
        <w:rPr>
          <w:rFonts w:cs="David" w:hint="cs"/>
          <w:rtl/>
        </w:rPr>
      </w:pPr>
    </w:p>
    <w:p w14:paraId="55B82F95" w14:textId="77777777" w:rsidR="001F6851" w:rsidRPr="001F6851" w:rsidRDefault="001F6851" w:rsidP="001F6851">
      <w:pPr>
        <w:bidi/>
        <w:jc w:val="both"/>
        <w:rPr>
          <w:rFonts w:cs="David" w:hint="cs"/>
          <w:rtl/>
        </w:rPr>
      </w:pPr>
      <w:r w:rsidRPr="001F6851">
        <w:rPr>
          <w:rFonts w:cs="David" w:hint="cs"/>
          <w:rtl/>
        </w:rPr>
        <w:tab/>
        <w:t xml:space="preserve">הוא יכול לחזור בו. </w:t>
      </w:r>
    </w:p>
    <w:p w14:paraId="16064AA3" w14:textId="77777777" w:rsidR="001F6851" w:rsidRPr="001F6851" w:rsidRDefault="001F6851" w:rsidP="001F6851">
      <w:pPr>
        <w:bidi/>
        <w:jc w:val="both"/>
        <w:rPr>
          <w:rFonts w:cs="David" w:hint="cs"/>
          <w:rtl/>
        </w:rPr>
      </w:pPr>
    </w:p>
    <w:p w14:paraId="0A6A0B16" w14:textId="77777777" w:rsidR="001F6851" w:rsidRPr="001F6851" w:rsidRDefault="001F6851" w:rsidP="001F6851">
      <w:pPr>
        <w:keepNext/>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2138037E" w14:textId="77777777" w:rsidR="001F6851" w:rsidRPr="001F6851" w:rsidRDefault="001F6851" w:rsidP="001F6851">
      <w:pPr>
        <w:keepNext/>
        <w:bidi/>
        <w:jc w:val="both"/>
        <w:rPr>
          <w:rFonts w:cs="David" w:hint="cs"/>
          <w:rtl/>
        </w:rPr>
      </w:pPr>
    </w:p>
    <w:p w14:paraId="7CEAAA99" w14:textId="77777777" w:rsidR="001F6851" w:rsidRPr="001F6851" w:rsidRDefault="001F6851" w:rsidP="001F6851">
      <w:pPr>
        <w:bidi/>
        <w:jc w:val="both"/>
        <w:rPr>
          <w:rFonts w:cs="David" w:hint="cs"/>
          <w:rtl/>
        </w:rPr>
      </w:pPr>
      <w:r w:rsidRPr="001F6851">
        <w:rPr>
          <w:rFonts w:cs="David" w:hint="cs"/>
          <w:rtl/>
        </w:rPr>
        <w:tab/>
        <w:t xml:space="preserve">אני מסתכל לגופו של הנושא, לא לגופו של המציע. הנושא הוא על סדר היום, מה לעשות? </w:t>
      </w:r>
    </w:p>
    <w:p w14:paraId="519FA7C4" w14:textId="77777777" w:rsidR="001F6851" w:rsidRPr="001F6851" w:rsidRDefault="001F6851" w:rsidP="001F6851">
      <w:pPr>
        <w:bidi/>
        <w:jc w:val="both"/>
        <w:rPr>
          <w:rFonts w:cs="David" w:hint="cs"/>
          <w:rtl/>
        </w:rPr>
      </w:pPr>
    </w:p>
    <w:p w14:paraId="74F3F187" w14:textId="77777777" w:rsidR="001F6851" w:rsidRPr="001F6851" w:rsidRDefault="001F6851" w:rsidP="001F6851">
      <w:pPr>
        <w:bidi/>
        <w:jc w:val="both"/>
        <w:rPr>
          <w:rFonts w:cs="David" w:hint="cs"/>
          <w:u w:val="single"/>
          <w:rtl/>
        </w:rPr>
      </w:pPr>
      <w:r w:rsidRPr="001F6851">
        <w:rPr>
          <w:rFonts w:cs="David" w:hint="cs"/>
          <w:u w:val="single"/>
          <w:rtl/>
        </w:rPr>
        <w:t>רחל אדטו:</w:t>
      </w:r>
    </w:p>
    <w:p w14:paraId="4D85B464" w14:textId="77777777" w:rsidR="001F6851" w:rsidRPr="001F6851" w:rsidRDefault="001F6851" w:rsidP="001F6851">
      <w:pPr>
        <w:bidi/>
        <w:jc w:val="both"/>
        <w:rPr>
          <w:rFonts w:cs="David" w:hint="cs"/>
          <w:u w:val="single"/>
          <w:rtl/>
        </w:rPr>
      </w:pPr>
    </w:p>
    <w:p w14:paraId="1D662CFB" w14:textId="77777777" w:rsidR="001F6851" w:rsidRPr="001F6851" w:rsidRDefault="001F6851" w:rsidP="001F6851">
      <w:pPr>
        <w:bidi/>
        <w:jc w:val="both"/>
        <w:rPr>
          <w:rFonts w:cs="David" w:hint="cs"/>
          <w:rtl/>
        </w:rPr>
      </w:pPr>
      <w:r w:rsidRPr="001F6851">
        <w:rPr>
          <w:rFonts w:cs="David" w:hint="cs"/>
          <w:rtl/>
        </w:rPr>
        <w:tab/>
        <w:t>יש לך אפשרות שמישהו יתחרט שהוא בכלל העלה את זה</w:t>
      </w:r>
      <w:r w:rsidRPr="001F6851">
        <w:rPr>
          <w:rFonts w:cs="David"/>
          <w:rtl/>
        </w:rPr>
        <w:t>–</w:t>
      </w:r>
      <w:r w:rsidRPr="001F6851">
        <w:rPr>
          <w:rFonts w:cs="David" w:hint="cs"/>
          <w:rtl/>
        </w:rPr>
        <w:t xml:space="preserve"> הופעל עליו לחץ מכאן או מכאן, והוא החליט להוריד את הנושא מסדר היום. </w:t>
      </w:r>
    </w:p>
    <w:p w14:paraId="73D86C0D" w14:textId="77777777" w:rsidR="001F6851" w:rsidRPr="001F6851" w:rsidRDefault="001F6851" w:rsidP="001F6851">
      <w:pPr>
        <w:bidi/>
        <w:jc w:val="both"/>
        <w:rPr>
          <w:rFonts w:cs="David" w:hint="cs"/>
          <w:rtl/>
        </w:rPr>
      </w:pPr>
    </w:p>
    <w:p w14:paraId="50B62AE1" w14:textId="77777777" w:rsidR="001F6851" w:rsidRPr="001F6851" w:rsidRDefault="001F6851" w:rsidP="001F6851">
      <w:pPr>
        <w:keepNext/>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7797D2D3" w14:textId="77777777" w:rsidR="001F6851" w:rsidRPr="001F6851" w:rsidRDefault="001F6851" w:rsidP="001F6851">
      <w:pPr>
        <w:keepNext/>
        <w:bidi/>
        <w:jc w:val="both"/>
        <w:rPr>
          <w:rFonts w:cs="David" w:hint="cs"/>
          <w:rtl/>
        </w:rPr>
      </w:pPr>
    </w:p>
    <w:p w14:paraId="167FE7BC" w14:textId="77777777" w:rsidR="001F6851" w:rsidRPr="001F6851" w:rsidRDefault="001F6851" w:rsidP="001F6851">
      <w:pPr>
        <w:bidi/>
        <w:jc w:val="both"/>
        <w:rPr>
          <w:rFonts w:cs="David" w:hint="cs"/>
          <w:rtl/>
        </w:rPr>
      </w:pPr>
      <w:r w:rsidRPr="001F6851">
        <w:rPr>
          <w:rFonts w:cs="David" w:hint="cs"/>
          <w:rtl/>
        </w:rPr>
        <w:tab/>
        <w:t xml:space="preserve">את צודקת, אבל אני לך עד איזו נקודה. אדם הוא בעל ההצעה שלו, עד השלב שבו הנושא נכנס לסדר היום ונידון. אני יכול למשוך את זה כל עוד זה לא שם, אבל אם אני הגשתי חוק  ועכשיו אני פתאום אומר: רגע, חבל שדנו בו, לא רוצה את ההחלטה </w:t>
      </w:r>
      <w:proofErr w:type="spellStart"/>
      <w:r w:rsidRPr="001F6851">
        <w:rPr>
          <w:rFonts w:cs="David" w:hint="cs"/>
          <w:rtl/>
        </w:rPr>
        <w:t>שהיתה</w:t>
      </w:r>
      <w:proofErr w:type="spellEnd"/>
      <w:r w:rsidRPr="001F6851">
        <w:rPr>
          <w:rFonts w:cs="David" w:hint="cs"/>
          <w:rtl/>
        </w:rPr>
        <w:t xml:space="preserve">, אני לא יכול לחזור בי. אני יכול להחליט שאני לא בא לדיון בוועדה אם זה לא מספיק מעניין אותי, אבל אני לא יכול עכשיו להחליט: הבאתי את זה למליאה, ביקשתי שזה יהיה על סדר היום - - - </w:t>
      </w:r>
    </w:p>
    <w:p w14:paraId="43E9CD2C" w14:textId="77777777" w:rsidR="001F6851" w:rsidRPr="001F6851" w:rsidRDefault="001F6851" w:rsidP="001F6851">
      <w:pPr>
        <w:bidi/>
        <w:jc w:val="both"/>
        <w:rPr>
          <w:rFonts w:cs="David" w:hint="cs"/>
          <w:rtl/>
        </w:rPr>
      </w:pPr>
    </w:p>
    <w:p w14:paraId="7B70DB76" w14:textId="77777777" w:rsidR="001F6851" w:rsidRPr="001F6851" w:rsidRDefault="001F6851" w:rsidP="001F6851">
      <w:pPr>
        <w:bidi/>
        <w:jc w:val="both"/>
        <w:rPr>
          <w:rFonts w:cs="David" w:hint="cs"/>
          <w:u w:val="single"/>
          <w:rtl/>
        </w:rPr>
      </w:pPr>
      <w:r w:rsidRPr="001F6851">
        <w:rPr>
          <w:rFonts w:cs="David" w:hint="cs"/>
          <w:u w:val="single"/>
          <w:rtl/>
        </w:rPr>
        <w:t>רחל אדטו:</w:t>
      </w:r>
    </w:p>
    <w:p w14:paraId="33A02CD6" w14:textId="77777777" w:rsidR="001F6851" w:rsidRPr="001F6851" w:rsidRDefault="001F6851" w:rsidP="001F6851">
      <w:pPr>
        <w:bidi/>
        <w:jc w:val="both"/>
        <w:rPr>
          <w:rFonts w:cs="David" w:hint="cs"/>
          <w:u w:val="single"/>
          <w:rtl/>
        </w:rPr>
      </w:pPr>
    </w:p>
    <w:p w14:paraId="22E4E808" w14:textId="77777777" w:rsidR="001F6851" w:rsidRPr="001F6851" w:rsidRDefault="001F6851" w:rsidP="001F6851">
      <w:pPr>
        <w:bidi/>
        <w:jc w:val="both"/>
        <w:rPr>
          <w:rFonts w:cs="David" w:hint="cs"/>
          <w:rtl/>
        </w:rPr>
      </w:pPr>
      <w:r w:rsidRPr="001F6851">
        <w:rPr>
          <w:rFonts w:cs="David" w:hint="cs"/>
          <w:rtl/>
        </w:rPr>
        <w:tab/>
        <w:t xml:space="preserve">אל תביא את זה לוועדה, אנחנו עדיין בשלב המליאה, הגישו ארבעה, חמישה נושאים בסדר יום, היה נושא מאוד חם, הסיפור של העיתונות, ישראל היום, החליט חבר כנסת ברגע האחרון, לאחר שהופעל לחץ וכדומה, שהוא לא רוצה להיכנס למעגל הזה ולא רוצה להיות בסדר היום הזה, אז מה? יש לו אפשרות להגיד: אני יורד משם. </w:t>
      </w:r>
    </w:p>
    <w:p w14:paraId="42A65006" w14:textId="77777777" w:rsidR="001F6851" w:rsidRPr="001F6851" w:rsidRDefault="001F6851" w:rsidP="001F6851">
      <w:pPr>
        <w:bidi/>
        <w:jc w:val="both"/>
        <w:rPr>
          <w:rFonts w:cs="David" w:hint="cs"/>
          <w:rtl/>
        </w:rPr>
      </w:pPr>
    </w:p>
    <w:p w14:paraId="0158DD36" w14:textId="77777777" w:rsidR="001F6851" w:rsidRPr="001F6851" w:rsidRDefault="001F6851" w:rsidP="001F6851">
      <w:pPr>
        <w:keepNext/>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492B0ABA" w14:textId="77777777" w:rsidR="001F6851" w:rsidRPr="001F6851" w:rsidRDefault="001F6851" w:rsidP="001F6851">
      <w:pPr>
        <w:keepNext/>
        <w:bidi/>
        <w:jc w:val="both"/>
        <w:rPr>
          <w:rFonts w:cs="David" w:hint="cs"/>
          <w:rtl/>
        </w:rPr>
      </w:pPr>
    </w:p>
    <w:p w14:paraId="13475E8F" w14:textId="77777777" w:rsidR="001F6851" w:rsidRPr="001F6851" w:rsidRDefault="001F6851" w:rsidP="001F6851">
      <w:pPr>
        <w:bidi/>
        <w:jc w:val="both"/>
        <w:rPr>
          <w:rFonts w:cs="David" w:hint="cs"/>
          <w:rtl/>
        </w:rPr>
      </w:pPr>
      <w:r w:rsidRPr="001F6851">
        <w:rPr>
          <w:rFonts w:cs="David" w:hint="cs"/>
          <w:rtl/>
        </w:rPr>
        <w:tab/>
        <w:t xml:space="preserve">אבל הוא יכול למשוך את ההצעה לפני הדיון. </w:t>
      </w:r>
    </w:p>
    <w:p w14:paraId="340362DA" w14:textId="77777777" w:rsidR="001F6851" w:rsidRPr="001F6851" w:rsidRDefault="001F6851" w:rsidP="001F6851">
      <w:pPr>
        <w:bidi/>
        <w:jc w:val="both"/>
        <w:rPr>
          <w:rFonts w:cs="David" w:hint="cs"/>
          <w:rtl/>
        </w:rPr>
      </w:pPr>
    </w:p>
    <w:p w14:paraId="00F402F1" w14:textId="77777777" w:rsidR="001F6851" w:rsidRPr="001F6851" w:rsidRDefault="001F6851" w:rsidP="001F6851">
      <w:pPr>
        <w:bidi/>
        <w:jc w:val="both"/>
        <w:rPr>
          <w:rFonts w:cs="David" w:hint="cs"/>
          <w:rtl/>
        </w:rPr>
      </w:pPr>
      <w:r w:rsidRPr="001F6851">
        <w:rPr>
          <w:rFonts w:cs="David" w:hint="cs"/>
          <w:u w:val="single"/>
          <w:rtl/>
        </w:rPr>
        <w:t>ארבל אסטרחן:</w:t>
      </w:r>
    </w:p>
    <w:p w14:paraId="2C217E71" w14:textId="77777777" w:rsidR="001F6851" w:rsidRPr="001F6851" w:rsidRDefault="001F6851" w:rsidP="001F6851">
      <w:pPr>
        <w:bidi/>
        <w:jc w:val="both"/>
        <w:rPr>
          <w:rFonts w:cs="David" w:hint="cs"/>
          <w:rtl/>
        </w:rPr>
      </w:pPr>
    </w:p>
    <w:p w14:paraId="1BFC72F2" w14:textId="77777777" w:rsidR="001F6851" w:rsidRPr="001F6851" w:rsidRDefault="001F6851" w:rsidP="001F6851">
      <w:pPr>
        <w:bidi/>
        <w:jc w:val="both"/>
        <w:rPr>
          <w:rFonts w:cs="David" w:hint="cs"/>
          <w:rtl/>
        </w:rPr>
      </w:pPr>
      <w:r w:rsidRPr="001F6851">
        <w:rPr>
          <w:rFonts w:cs="David" w:hint="cs"/>
          <w:rtl/>
        </w:rPr>
        <w:tab/>
        <w:t xml:space="preserve"> לא, הוא יכול גם אחרי. יש לנו סעיף של חזרה. </w:t>
      </w:r>
    </w:p>
    <w:p w14:paraId="3ED26E3E" w14:textId="77777777" w:rsidR="001F6851" w:rsidRPr="001F6851" w:rsidRDefault="001F6851" w:rsidP="001F6851">
      <w:pPr>
        <w:bidi/>
        <w:jc w:val="both"/>
        <w:rPr>
          <w:rFonts w:cs="David" w:hint="cs"/>
          <w:rtl/>
        </w:rPr>
      </w:pPr>
    </w:p>
    <w:p w14:paraId="29DC04D2"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78B1C899" w14:textId="77777777" w:rsidR="001F6851" w:rsidRPr="001F6851" w:rsidRDefault="001F6851" w:rsidP="001F6851">
      <w:pPr>
        <w:bidi/>
        <w:jc w:val="both"/>
        <w:rPr>
          <w:rFonts w:cs="David" w:hint="cs"/>
          <w:rtl/>
        </w:rPr>
      </w:pPr>
    </w:p>
    <w:p w14:paraId="57698D64" w14:textId="77777777" w:rsidR="001F6851" w:rsidRPr="001F6851" w:rsidRDefault="001F6851" w:rsidP="001F6851">
      <w:pPr>
        <w:bidi/>
        <w:jc w:val="both"/>
        <w:rPr>
          <w:rFonts w:cs="David" w:hint="cs"/>
          <w:rtl/>
        </w:rPr>
      </w:pPr>
      <w:r w:rsidRPr="001F6851">
        <w:rPr>
          <w:rFonts w:cs="David" w:hint="cs"/>
          <w:rtl/>
        </w:rPr>
        <w:tab/>
        <w:t xml:space="preserve">חזרה מאה אחוז, אבל הוא לא יכול להגיד: את ההצעה שלי אני לא רוצה לשלוח לוועדה. </w:t>
      </w:r>
    </w:p>
    <w:p w14:paraId="07622041" w14:textId="77777777" w:rsidR="001F6851" w:rsidRPr="001F6851" w:rsidRDefault="001F6851" w:rsidP="001F6851">
      <w:pPr>
        <w:bidi/>
        <w:jc w:val="both"/>
        <w:rPr>
          <w:rFonts w:cs="David" w:hint="cs"/>
          <w:rtl/>
        </w:rPr>
      </w:pPr>
    </w:p>
    <w:p w14:paraId="5A7C18CE" w14:textId="77777777" w:rsidR="001F6851" w:rsidRPr="001F6851" w:rsidRDefault="001F6851" w:rsidP="001F6851">
      <w:pPr>
        <w:bidi/>
        <w:jc w:val="both"/>
        <w:rPr>
          <w:rFonts w:cs="David" w:hint="cs"/>
          <w:u w:val="single"/>
          <w:rtl/>
        </w:rPr>
      </w:pPr>
      <w:r w:rsidRPr="001F6851">
        <w:rPr>
          <w:rFonts w:cs="David" w:hint="cs"/>
          <w:u w:val="single"/>
          <w:rtl/>
        </w:rPr>
        <w:t>רחל אדטו:</w:t>
      </w:r>
    </w:p>
    <w:p w14:paraId="65D083B4" w14:textId="77777777" w:rsidR="001F6851" w:rsidRPr="001F6851" w:rsidRDefault="001F6851" w:rsidP="001F6851">
      <w:pPr>
        <w:bidi/>
        <w:jc w:val="both"/>
        <w:rPr>
          <w:rFonts w:cs="David" w:hint="cs"/>
          <w:u w:val="single"/>
          <w:rtl/>
        </w:rPr>
      </w:pPr>
    </w:p>
    <w:p w14:paraId="0B598DAD" w14:textId="77777777" w:rsidR="001F6851" w:rsidRPr="001F6851" w:rsidRDefault="001F6851" w:rsidP="001F6851">
      <w:pPr>
        <w:bidi/>
        <w:jc w:val="both"/>
        <w:rPr>
          <w:rFonts w:cs="David" w:hint="cs"/>
          <w:rtl/>
        </w:rPr>
      </w:pPr>
      <w:r w:rsidRPr="001F6851">
        <w:rPr>
          <w:rFonts w:cs="David" w:hint="cs"/>
          <w:rtl/>
        </w:rPr>
        <w:tab/>
        <w:t xml:space="preserve">אחרי ההצבעה. </w:t>
      </w:r>
    </w:p>
    <w:p w14:paraId="059CCDF0" w14:textId="77777777" w:rsidR="001F6851" w:rsidRPr="001F6851" w:rsidRDefault="001F6851" w:rsidP="001F6851">
      <w:pPr>
        <w:bidi/>
        <w:jc w:val="both"/>
        <w:rPr>
          <w:rFonts w:cs="David" w:hint="cs"/>
          <w:rtl/>
        </w:rPr>
      </w:pPr>
    </w:p>
    <w:p w14:paraId="6B952A7B" w14:textId="77777777" w:rsidR="001F6851" w:rsidRPr="001F6851" w:rsidRDefault="001F6851" w:rsidP="001F6851">
      <w:pPr>
        <w:bidi/>
        <w:jc w:val="both"/>
        <w:rPr>
          <w:rFonts w:cs="David" w:hint="cs"/>
          <w:rtl/>
        </w:rPr>
      </w:pPr>
      <w:r w:rsidRPr="001F6851">
        <w:rPr>
          <w:rFonts w:cs="David" w:hint="cs"/>
          <w:u w:val="single"/>
          <w:rtl/>
        </w:rPr>
        <w:t>ארבל אסטרחן:</w:t>
      </w:r>
    </w:p>
    <w:p w14:paraId="548B96A9" w14:textId="77777777" w:rsidR="001F6851" w:rsidRPr="001F6851" w:rsidRDefault="001F6851" w:rsidP="001F6851">
      <w:pPr>
        <w:bidi/>
        <w:jc w:val="both"/>
        <w:rPr>
          <w:rFonts w:cs="David" w:hint="cs"/>
          <w:rtl/>
        </w:rPr>
      </w:pPr>
    </w:p>
    <w:p w14:paraId="0A1FB37B" w14:textId="77777777" w:rsidR="001F6851" w:rsidRPr="001F6851" w:rsidRDefault="001F6851" w:rsidP="001F6851">
      <w:pPr>
        <w:bidi/>
        <w:jc w:val="both"/>
        <w:rPr>
          <w:rFonts w:cs="David" w:hint="cs"/>
          <w:rtl/>
        </w:rPr>
      </w:pPr>
      <w:r w:rsidRPr="001F6851">
        <w:rPr>
          <w:rFonts w:cs="David" w:hint="cs"/>
          <w:rtl/>
        </w:rPr>
        <w:tab/>
        <w:t xml:space="preserve"> אבל פה אנחנו לפני ההצבעה. הוא שמע את תשובת השר. </w:t>
      </w:r>
    </w:p>
    <w:p w14:paraId="7D35203D" w14:textId="77777777" w:rsidR="001F6851" w:rsidRPr="001F6851" w:rsidRDefault="001F6851" w:rsidP="001F6851">
      <w:pPr>
        <w:bidi/>
        <w:jc w:val="both"/>
        <w:rPr>
          <w:rFonts w:cs="David" w:hint="cs"/>
          <w:rtl/>
        </w:rPr>
      </w:pPr>
    </w:p>
    <w:p w14:paraId="7A22CAF4" w14:textId="77777777" w:rsidR="001F6851" w:rsidRPr="001F6851" w:rsidRDefault="001F6851" w:rsidP="001F6851">
      <w:pPr>
        <w:bidi/>
        <w:jc w:val="both"/>
        <w:rPr>
          <w:rFonts w:cs="David" w:hint="cs"/>
          <w:rtl/>
        </w:rPr>
      </w:pPr>
      <w:r w:rsidRPr="001F6851">
        <w:rPr>
          <w:rFonts w:cs="David" w:hint="cs"/>
          <w:u w:val="single"/>
          <w:rtl/>
        </w:rPr>
        <w:t>רחל אדטו:</w:t>
      </w:r>
    </w:p>
    <w:p w14:paraId="23D0EA27" w14:textId="77777777" w:rsidR="001F6851" w:rsidRPr="001F6851" w:rsidRDefault="001F6851" w:rsidP="001F6851">
      <w:pPr>
        <w:bidi/>
        <w:jc w:val="both"/>
        <w:rPr>
          <w:rFonts w:cs="David" w:hint="cs"/>
          <w:rtl/>
        </w:rPr>
      </w:pPr>
    </w:p>
    <w:p w14:paraId="20B3A938" w14:textId="77777777" w:rsidR="001F6851" w:rsidRPr="001F6851" w:rsidRDefault="001F6851" w:rsidP="001F6851">
      <w:pPr>
        <w:bidi/>
        <w:jc w:val="both"/>
        <w:rPr>
          <w:rFonts w:cs="David" w:hint="cs"/>
          <w:rtl/>
        </w:rPr>
      </w:pPr>
      <w:r w:rsidRPr="001F6851">
        <w:rPr>
          <w:rFonts w:cs="David" w:hint="cs"/>
          <w:rtl/>
        </w:rPr>
        <w:tab/>
        <w:t xml:space="preserve">אחרי שהוא כבר דיבר, אחרי שהוא קם ואמר, אתה דיברת </w:t>
      </w:r>
      <w:r w:rsidRPr="001F6851">
        <w:rPr>
          <w:rFonts w:cs="David"/>
          <w:rtl/>
        </w:rPr>
        <w:t>–</w:t>
      </w:r>
      <w:r w:rsidRPr="001F6851">
        <w:rPr>
          <w:rFonts w:cs="David" w:hint="cs"/>
          <w:rtl/>
        </w:rPr>
        <w:t xml:space="preserve"> "הלך" לך. </w:t>
      </w:r>
    </w:p>
    <w:p w14:paraId="276F9506" w14:textId="77777777" w:rsidR="001F6851" w:rsidRPr="001F6851" w:rsidRDefault="001F6851" w:rsidP="001F6851">
      <w:pPr>
        <w:bidi/>
        <w:jc w:val="both"/>
        <w:rPr>
          <w:rFonts w:cs="David" w:hint="cs"/>
          <w:rtl/>
        </w:rPr>
      </w:pPr>
    </w:p>
    <w:p w14:paraId="7EB4CC2F" w14:textId="77777777" w:rsidR="001F6851" w:rsidRPr="001F6851" w:rsidRDefault="001F6851" w:rsidP="001F6851">
      <w:pPr>
        <w:keepNext/>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790A3270" w14:textId="77777777" w:rsidR="001F6851" w:rsidRPr="001F6851" w:rsidRDefault="001F6851" w:rsidP="001F6851">
      <w:pPr>
        <w:keepNext/>
        <w:bidi/>
        <w:jc w:val="both"/>
        <w:rPr>
          <w:rFonts w:cs="David" w:hint="cs"/>
          <w:rtl/>
        </w:rPr>
      </w:pPr>
    </w:p>
    <w:p w14:paraId="173DED33" w14:textId="77777777" w:rsidR="001F6851" w:rsidRPr="001F6851" w:rsidRDefault="001F6851" w:rsidP="001F6851">
      <w:pPr>
        <w:bidi/>
        <w:jc w:val="both"/>
        <w:rPr>
          <w:rFonts w:cs="David" w:hint="cs"/>
          <w:rtl/>
        </w:rPr>
      </w:pPr>
      <w:r w:rsidRPr="001F6851">
        <w:rPr>
          <w:rFonts w:cs="David" w:hint="cs"/>
          <w:rtl/>
        </w:rPr>
        <w:tab/>
        <w:t>אני אגיד לך מה החשש שלי. ישאל השר: אדוני, אתה מסכים? אני אגיד כן. ישאל את השני אם הוא מסכים, והוא יגיד כן. יגיד השלישי שהוא לא רוצה. ברגע שהוא יגיד שהוא לא רוצה, אני חוזר בי, אני רציתי לחסוך, אבל זה כבר הולך, אני רוצה להיות חלק מהעניין, אז מה עכשיו?</w:t>
      </w:r>
    </w:p>
    <w:p w14:paraId="3DC17067" w14:textId="77777777" w:rsidR="001F6851" w:rsidRPr="001F6851" w:rsidRDefault="001F6851" w:rsidP="001F6851">
      <w:pPr>
        <w:bidi/>
        <w:jc w:val="both"/>
        <w:rPr>
          <w:rFonts w:cs="David" w:hint="cs"/>
          <w:rtl/>
        </w:rPr>
      </w:pPr>
    </w:p>
    <w:p w14:paraId="41020612" w14:textId="77777777" w:rsidR="001F6851" w:rsidRPr="001F6851" w:rsidRDefault="001F6851" w:rsidP="001F6851">
      <w:pPr>
        <w:bidi/>
        <w:jc w:val="both"/>
        <w:rPr>
          <w:rFonts w:cs="David" w:hint="cs"/>
          <w:rtl/>
        </w:rPr>
      </w:pPr>
      <w:r w:rsidRPr="001F6851">
        <w:rPr>
          <w:rFonts w:cs="David" w:hint="cs"/>
          <w:u w:val="single"/>
          <w:rtl/>
        </w:rPr>
        <w:t>ארבל אסטרחן:</w:t>
      </w:r>
    </w:p>
    <w:p w14:paraId="05AFB48A" w14:textId="77777777" w:rsidR="001F6851" w:rsidRPr="001F6851" w:rsidRDefault="001F6851" w:rsidP="001F6851">
      <w:pPr>
        <w:bidi/>
        <w:jc w:val="both"/>
        <w:rPr>
          <w:rFonts w:cs="David" w:hint="cs"/>
          <w:rtl/>
        </w:rPr>
      </w:pPr>
    </w:p>
    <w:p w14:paraId="40ADB6FF" w14:textId="77777777" w:rsidR="001F6851" w:rsidRPr="001F6851" w:rsidRDefault="001F6851" w:rsidP="001F6851">
      <w:pPr>
        <w:bidi/>
        <w:jc w:val="both"/>
        <w:rPr>
          <w:rFonts w:cs="David" w:hint="cs"/>
          <w:rtl/>
        </w:rPr>
      </w:pPr>
      <w:r w:rsidRPr="001F6851">
        <w:rPr>
          <w:rFonts w:cs="David" w:hint="cs"/>
          <w:rtl/>
        </w:rPr>
        <w:tab/>
        <w:t xml:space="preserve">השתכנעתי שהממשלה מטפלת בזה כמו שצריך, ולא צריך שהכנסת תדון בזה. </w:t>
      </w:r>
    </w:p>
    <w:p w14:paraId="63523C8F" w14:textId="77777777" w:rsidR="001F6851" w:rsidRPr="001F6851" w:rsidRDefault="001F6851" w:rsidP="001F6851">
      <w:pPr>
        <w:bidi/>
        <w:jc w:val="both"/>
        <w:rPr>
          <w:rFonts w:cs="David" w:hint="cs"/>
          <w:rtl/>
        </w:rPr>
      </w:pPr>
    </w:p>
    <w:p w14:paraId="64EA37AD" w14:textId="77777777" w:rsidR="001F6851" w:rsidRPr="001F6851" w:rsidRDefault="001F6851" w:rsidP="001F6851">
      <w:pPr>
        <w:keepNext/>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0866E01C" w14:textId="77777777" w:rsidR="001F6851" w:rsidRPr="001F6851" w:rsidRDefault="001F6851" w:rsidP="001F6851">
      <w:pPr>
        <w:keepNext/>
        <w:bidi/>
        <w:jc w:val="both"/>
        <w:rPr>
          <w:rFonts w:cs="David" w:hint="cs"/>
          <w:rtl/>
        </w:rPr>
      </w:pPr>
    </w:p>
    <w:p w14:paraId="6DB05A1A" w14:textId="77777777" w:rsidR="001F6851" w:rsidRPr="001F6851" w:rsidRDefault="001F6851" w:rsidP="001F6851">
      <w:pPr>
        <w:keepNext/>
        <w:bidi/>
        <w:jc w:val="both"/>
        <w:rPr>
          <w:rFonts w:cs="David" w:hint="cs"/>
          <w:rtl/>
        </w:rPr>
      </w:pPr>
      <w:r w:rsidRPr="001F6851">
        <w:rPr>
          <w:rFonts w:cs="David" w:hint="cs"/>
          <w:rtl/>
        </w:rPr>
        <w:tab/>
        <w:t xml:space="preserve">לא חשוב מה הנימוקים, אבל הוא אומר שאם השלישי החליט להביא את זה לדיון בוועדה, אני רוצה להיות חלק מהמשחק, אם כבר יתקיים הדיון. אז נתחיל </w:t>
      </w:r>
      <w:proofErr w:type="spellStart"/>
      <w:r w:rsidRPr="001F6851">
        <w:rPr>
          <w:rFonts w:cs="David" w:hint="cs"/>
          <w:rtl/>
        </w:rPr>
        <w:t>בפינג</w:t>
      </w:r>
      <w:proofErr w:type="spellEnd"/>
      <w:r w:rsidRPr="001F6851">
        <w:rPr>
          <w:rFonts w:cs="David" w:hint="cs"/>
          <w:rtl/>
        </w:rPr>
        <w:t>-</w:t>
      </w:r>
      <w:proofErr w:type="spellStart"/>
      <w:r w:rsidRPr="001F6851">
        <w:rPr>
          <w:rFonts w:cs="David" w:hint="cs"/>
          <w:rtl/>
        </w:rPr>
        <w:t>פונג</w:t>
      </w:r>
      <w:proofErr w:type="spellEnd"/>
      <w:r w:rsidRPr="001F6851">
        <w:rPr>
          <w:rFonts w:cs="David" w:hint="cs"/>
          <w:rtl/>
        </w:rPr>
        <w:t xml:space="preserve">, שבו ברגע שאמרתי לא, אני צריך לחכות לאחרון, ואחרי שהאחרון יגיד, יכול להיות שפתאום הראשון יגיד: לא, רגע, אני מתחרט. </w:t>
      </w:r>
    </w:p>
    <w:p w14:paraId="217D7FAC" w14:textId="77777777" w:rsidR="001F6851" w:rsidRPr="001F6851" w:rsidRDefault="001F6851" w:rsidP="001F6851">
      <w:pPr>
        <w:keepNext/>
        <w:bidi/>
        <w:jc w:val="both"/>
        <w:rPr>
          <w:rFonts w:cs="David" w:hint="cs"/>
          <w:rtl/>
        </w:rPr>
      </w:pPr>
    </w:p>
    <w:p w14:paraId="6697B66F" w14:textId="77777777" w:rsidR="001F6851" w:rsidRPr="001F6851" w:rsidRDefault="001F6851" w:rsidP="001F6851">
      <w:pPr>
        <w:bidi/>
        <w:jc w:val="both"/>
        <w:rPr>
          <w:rFonts w:cs="David" w:hint="cs"/>
          <w:rtl/>
        </w:rPr>
      </w:pPr>
      <w:r w:rsidRPr="001F6851">
        <w:rPr>
          <w:rFonts w:cs="David" w:hint="cs"/>
          <w:u w:val="single"/>
          <w:rtl/>
        </w:rPr>
        <w:t>ארבל אסטרחן:</w:t>
      </w:r>
    </w:p>
    <w:p w14:paraId="653EAF11" w14:textId="77777777" w:rsidR="001F6851" w:rsidRPr="001F6851" w:rsidRDefault="001F6851" w:rsidP="001F6851">
      <w:pPr>
        <w:bidi/>
        <w:jc w:val="both"/>
        <w:rPr>
          <w:rFonts w:cs="David" w:hint="cs"/>
          <w:rtl/>
        </w:rPr>
      </w:pPr>
    </w:p>
    <w:p w14:paraId="30CF0AD9" w14:textId="77777777" w:rsidR="001F6851" w:rsidRPr="001F6851" w:rsidRDefault="001F6851" w:rsidP="001F6851">
      <w:pPr>
        <w:bidi/>
        <w:jc w:val="both"/>
        <w:rPr>
          <w:rFonts w:cs="David" w:hint="cs"/>
          <w:rtl/>
        </w:rPr>
      </w:pPr>
      <w:r w:rsidRPr="001F6851">
        <w:rPr>
          <w:rFonts w:cs="David" w:hint="cs"/>
          <w:rtl/>
        </w:rPr>
        <w:tab/>
        <w:t xml:space="preserve">רק אם כולם הודיעו שהם מסתפקים בתשובת השר, לא יצביעו, אחרת מצביעים. </w:t>
      </w:r>
    </w:p>
    <w:p w14:paraId="11E00159" w14:textId="77777777" w:rsidR="001F6851" w:rsidRPr="001F6851" w:rsidRDefault="001F6851" w:rsidP="001F6851">
      <w:pPr>
        <w:bidi/>
        <w:jc w:val="both"/>
        <w:rPr>
          <w:rFonts w:cs="David" w:hint="cs"/>
          <w:rtl/>
        </w:rPr>
      </w:pPr>
    </w:p>
    <w:p w14:paraId="59A076FE" w14:textId="77777777" w:rsidR="001F6851" w:rsidRPr="001F6851" w:rsidRDefault="001F6851" w:rsidP="001F6851">
      <w:pPr>
        <w:keepNext/>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7C01C8EF" w14:textId="77777777" w:rsidR="001F6851" w:rsidRPr="001F6851" w:rsidRDefault="001F6851" w:rsidP="001F6851">
      <w:pPr>
        <w:keepNext/>
        <w:bidi/>
        <w:jc w:val="both"/>
        <w:rPr>
          <w:rFonts w:cs="David" w:hint="cs"/>
          <w:rtl/>
        </w:rPr>
      </w:pPr>
    </w:p>
    <w:p w14:paraId="6B8670C8" w14:textId="77777777" w:rsidR="001F6851" w:rsidRPr="001F6851" w:rsidRDefault="001F6851" w:rsidP="001F6851">
      <w:pPr>
        <w:bidi/>
        <w:jc w:val="both"/>
        <w:rPr>
          <w:rFonts w:cs="David" w:hint="cs"/>
          <w:rtl/>
        </w:rPr>
      </w:pPr>
      <w:r w:rsidRPr="001F6851">
        <w:rPr>
          <w:rFonts w:cs="David" w:hint="cs"/>
          <w:rtl/>
        </w:rPr>
        <w:tab/>
        <w:t xml:space="preserve">בואו נעשה את זה פשוט, נאחד אותם ונעשה את זה לגופו של נושא, לא נתחיל כל אחד עם הבקשה הפרטית שלו. </w:t>
      </w:r>
    </w:p>
    <w:p w14:paraId="1FA1A185" w14:textId="77777777" w:rsidR="001F6851" w:rsidRPr="001F6851" w:rsidRDefault="001F6851" w:rsidP="001F6851">
      <w:pPr>
        <w:bidi/>
        <w:jc w:val="both"/>
        <w:rPr>
          <w:rFonts w:cs="David" w:hint="cs"/>
          <w:rtl/>
        </w:rPr>
      </w:pPr>
    </w:p>
    <w:p w14:paraId="16BE1E58" w14:textId="77777777" w:rsidR="001F6851" w:rsidRPr="001F6851" w:rsidRDefault="001F6851" w:rsidP="001F6851">
      <w:pPr>
        <w:bidi/>
        <w:jc w:val="both"/>
        <w:rPr>
          <w:rFonts w:cs="David" w:hint="cs"/>
          <w:rtl/>
        </w:rPr>
      </w:pPr>
      <w:r w:rsidRPr="001F6851">
        <w:rPr>
          <w:rFonts w:cs="David" w:hint="cs"/>
          <w:u w:val="single"/>
          <w:rtl/>
        </w:rPr>
        <w:t>ארבל אסטרחן:</w:t>
      </w:r>
    </w:p>
    <w:p w14:paraId="169EE432" w14:textId="77777777" w:rsidR="001F6851" w:rsidRPr="001F6851" w:rsidRDefault="001F6851" w:rsidP="001F6851">
      <w:pPr>
        <w:bidi/>
        <w:jc w:val="both"/>
        <w:rPr>
          <w:rFonts w:cs="David" w:hint="cs"/>
          <w:rtl/>
        </w:rPr>
      </w:pPr>
    </w:p>
    <w:p w14:paraId="68A51DEA" w14:textId="77777777" w:rsidR="001F6851" w:rsidRPr="001F6851" w:rsidRDefault="001F6851" w:rsidP="001F6851">
      <w:pPr>
        <w:bidi/>
        <w:jc w:val="both"/>
        <w:rPr>
          <w:rFonts w:cs="David" w:hint="cs"/>
          <w:rtl/>
        </w:rPr>
      </w:pPr>
      <w:r w:rsidRPr="001F6851">
        <w:rPr>
          <w:rFonts w:cs="David" w:hint="cs"/>
          <w:rtl/>
        </w:rPr>
        <w:tab/>
        <w:t xml:space="preserve">יש פסקאות (2), (3) ו-(4) שמדברות על דרך ההצבעה. אני מזכירה, שהמציע בהגדרה מבקש שהנושא ייכלל בסדר-היום, למרות שאנחנו יודעים שלפעמים הוא מבקש ועדה. תראו איך זה מנוסח כאן, צריך לראות אם זה כולל את כל האפשרויות. </w:t>
      </w:r>
    </w:p>
    <w:p w14:paraId="21798C5A" w14:textId="77777777" w:rsidR="001F6851" w:rsidRPr="001F6851" w:rsidRDefault="001F6851" w:rsidP="001F6851">
      <w:pPr>
        <w:bidi/>
        <w:jc w:val="both"/>
        <w:rPr>
          <w:rFonts w:cs="David" w:hint="cs"/>
          <w:rtl/>
        </w:rPr>
      </w:pPr>
    </w:p>
    <w:p w14:paraId="4F0A1337" w14:textId="77777777" w:rsidR="001F6851" w:rsidRPr="001F6851" w:rsidRDefault="001F6851" w:rsidP="001F6851">
      <w:pPr>
        <w:bidi/>
        <w:jc w:val="both"/>
        <w:rPr>
          <w:rFonts w:cs="David" w:hint="cs"/>
          <w:rtl/>
        </w:rPr>
      </w:pPr>
      <w:r w:rsidRPr="001F6851">
        <w:rPr>
          <w:rFonts w:cs="David" w:hint="cs"/>
          <w:rtl/>
        </w:rPr>
        <w:tab/>
        <w:t xml:space="preserve">"(2) לא התנגדה הממשלה לכלול את הנושא בסדר היום, ולא נשמעה הצעה כי הנושא יידון בוועדה", זאת אומרת הממשלה לא התנגדה ואף אחד, לא הממשלה, לא אף חבר כנסת ולא המציע, אף אחד לא הציע ועדה, "תתקיים הצבעה בעד או נגד הכללת הנושא בסדר היום", כי המציע מבקש סדר יום. עוד מעט נדבר על הכוכבית הזאת, קודם נגמור את ההצבעה. </w:t>
      </w:r>
    </w:p>
    <w:p w14:paraId="508FF980" w14:textId="77777777" w:rsidR="001F6851" w:rsidRPr="001F6851" w:rsidRDefault="001F6851" w:rsidP="001F6851">
      <w:pPr>
        <w:bidi/>
        <w:jc w:val="both"/>
        <w:rPr>
          <w:rFonts w:cs="David" w:hint="cs"/>
          <w:rtl/>
        </w:rPr>
      </w:pPr>
    </w:p>
    <w:p w14:paraId="3E637925" w14:textId="77777777" w:rsidR="001F6851" w:rsidRPr="001F6851" w:rsidRDefault="001F6851" w:rsidP="001F6851">
      <w:pPr>
        <w:bidi/>
        <w:jc w:val="both"/>
        <w:rPr>
          <w:rFonts w:cs="David" w:hint="cs"/>
          <w:rtl/>
        </w:rPr>
      </w:pPr>
      <w:r w:rsidRPr="001F6851">
        <w:rPr>
          <w:rFonts w:cs="David" w:hint="cs"/>
          <w:rtl/>
        </w:rPr>
        <w:tab/>
        <w:t xml:space="preserve">בפסקה (3) נאמר: אם כן "הציעה הממשלה או אחד מחברי הכנסת כי הנושא יידון בוועדה" </w:t>
      </w:r>
      <w:r w:rsidRPr="001F6851">
        <w:rPr>
          <w:rFonts w:cs="David"/>
          <w:rtl/>
        </w:rPr>
        <w:t>–</w:t>
      </w:r>
      <w:r w:rsidRPr="001F6851">
        <w:rPr>
          <w:rFonts w:cs="David" w:hint="cs"/>
          <w:rtl/>
        </w:rPr>
        <w:t xml:space="preserve"> נראה שאחד מחברי הכנסת גם יכול לכלול את המציע, למרות שבהגדרה הוא מבקש סדר יום. </w:t>
      </w:r>
    </w:p>
    <w:p w14:paraId="092B4B86" w14:textId="77777777" w:rsidR="001F6851" w:rsidRPr="001F6851" w:rsidRDefault="001F6851" w:rsidP="001F6851">
      <w:pPr>
        <w:bidi/>
        <w:jc w:val="both"/>
        <w:rPr>
          <w:rFonts w:cs="David" w:hint="cs"/>
          <w:rtl/>
        </w:rPr>
      </w:pPr>
    </w:p>
    <w:p w14:paraId="5CFD074E"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720E1AF1" w14:textId="77777777" w:rsidR="001F6851" w:rsidRPr="001F6851" w:rsidRDefault="001F6851" w:rsidP="001F6851">
      <w:pPr>
        <w:bidi/>
        <w:jc w:val="both"/>
        <w:rPr>
          <w:rFonts w:cs="David" w:hint="cs"/>
          <w:rtl/>
        </w:rPr>
      </w:pPr>
    </w:p>
    <w:p w14:paraId="222C8710" w14:textId="77777777" w:rsidR="001F6851" w:rsidRPr="001F6851" w:rsidRDefault="001F6851" w:rsidP="001F6851">
      <w:pPr>
        <w:bidi/>
        <w:jc w:val="both"/>
        <w:rPr>
          <w:rFonts w:cs="David" w:hint="cs"/>
          <w:rtl/>
        </w:rPr>
      </w:pPr>
      <w:r w:rsidRPr="001F6851">
        <w:rPr>
          <w:rFonts w:cs="David" w:hint="cs"/>
          <w:rtl/>
        </w:rPr>
        <w:tab/>
        <w:t xml:space="preserve"> לא משנה, זה בסדר. נמתח את החבל - - -</w:t>
      </w:r>
    </w:p>
    <w:p w14:paraId="21463FDD" w14:textId="77777777" w:rsidR="001F6851" w:rsidRPr="001F6851" w:rsidRDefault="001F6851" w:rsidP="001F6851">
      <w:pPr>
        <w:keepNext/>
        <w:bidi/>
        <w:jc w:val="both"/>
        <w:rPr>
          <w:rFonts w:cs="David" w:hint="cs"/>
          <w:u w:val="single"/>
          <w:rtl/>
        </w:rPr>
      </w:pPr>
    </w:p>
    <w:p w14:paraId="1F0CCCF7" w14:textId="77777777" w:rsidR="001F6851" w:rsidRPr="001F6851" w:rsidRDefault="001F6851" w:rsidP="001F6851">
      <w:pPr>
        <w:keepNext/>
        <w:bidi/>
        <w:jc w:val="both"/>
        <w:rPr>
          <w:rFonts w:cs="David" w:hint="cs"/>
          <w:u w:val="single"/>
          <w:rtl/>
        </w:rPr>
      </w:pPr>
      <w:r w:rsidRPr="001F6851">
        <w:rPr>
          <w:rFonts w:cs="David" w:hint="cs"/>
          <w:u w:val="single"/>
          <w:rtl/>
        </w:rPr>
        <w:t xml:space="preserve">ירדנה </w:t>
      </w:r>
      <w:proofErr w:type="spellStart"/>
      <w:r w:rsidRPr="001F6851">
        <w:rPr>
          <w:rFonts w:cs="David" w:hint="cs"/>
          <w:u w:val="single"/>
          <w:rtl/>
        </w:rPr>
        <w:t>מלר</w:t>
      </w:r>
      <w:proofErr w:type="spellEnd"/>
      <w:r w:rsidRPr="001F6851">
        <w:rPr>
          <w:rFonts w:cs="David" w:hint="cs"/>
          <w:u w:val="single"/>
          <w:rtl/>
        </w:rPr>
        <w:t>-הורוביץ:</w:t>
      </w:r>
    </w:p>
    <w:p w14:paraId="491FE4BD" w14:textId="77777777" w:rsidR="001F6851" w:rsidRPr="001F6851" w:rsidRDefault="001F6851" w:rsidP="001F6851">
      <w:pPr>
        <w:bidi/>
        <w:jc w:val="both"/>
        <w:rPr>
          <w:rFonts w:cs="David" w:hint="cs"/>
          <w:rtl/>
        </w:rPr>
      </w:pPr>
    </w:p>
    <w:p w14:paraId="67970BA9" w14:textId="77777777" w:rsidR="001F6851" w:rsidRPr="001F6851" w:rsidRDefault="001F6851" w:rsidP="001F6851">
      <w:pPr>
        <w:bidi/>
        <w:jc w:val="both"/>
        <w:rPr>
          <w:rFonts w:cs="David" w:hint="cs"/>
          <w:rtl/>
        </w:rPr>
      </w:pPr>
      <w:r w:rsidRPr="001F6851">
        <w:rPr>
          <w:rFonts w:cs="David" w:hint="cs"/>
          <w:rtl/>
        </w:rPr>
        <w:tab/>
        <w:t xml:space="preserve">יש איזשהו סעיף מאוד ישן בתקנון, שאם אף אחד לא הציע ועדה, יכול המציע בעצמו להציע ועדה. </w:t>
      </w:r>
    </w:p>
    <w:p w14:paraId="28A74CE7" w14:textId="77777777" w:rsidR="001F6851" w:rsidRPr="001F6851" w:rsidRDefault="001F6851" w:rsidP="001F6851">
      <w:pPr>
        <w:bidi/>
        <w:jc w:val="both"/>
        <w:rPr>
          <w:rFonts w:cs="David" w:hint="cs"/>
          <w:rtl/>
        </w:rPr>
      </w:pPr>
    </w:p>
    <w:p w14:paraId="353E1315" w14:textId="77777777" w:rsidR="001F6851" w:rsidRPr="001F6851" w:rsidRDefault="001F6851" w:rsidP="001F6851">
      <w:pPr>
        <w:bidi/>
        <w:jc w:val="both"/>
        <w:rPr>
          <w:rFonts w:cs="David" w:hint="cs"/>
          <w:rtl/>
        </w:rPr>
      </w:pPr>
      <w:r w:rsidRPr="001F6851">
        <w:rPr>
          <w:rFonts w:cs="David" w:hint="cs"/>
          <w:u w:val="single"/>
          <w:rtl/>
        </w:rPr>
        <w:t>תמר כנפו:</w:t>
      </w:r>
    </w:p>
    <w:p w14:paraId="296EEC50" w14:textId="77777777" w:rsidR="001F6851" w:rsidRPr="001F6851" w:rsidRDefault="001F6851" w:rsidP="001F6851">
      <w:pPr>
        <w:bidi/>
        <w:jc w:val="both"/>
        <w:rPr>
          <w:rFonts w:cs="David" w:hint="cs"/>
          <w:rtl/>
        </w:rPr>
      </w:pPr>
    </w:p>
    <w:p w14:paraId="1F6C912E" w14:textId="77777777" w:rsidR="001F6851" w:rsidRPr="001F6851" w:rsidRDefault="001F6851" w:rsidP="001F6851">
      <w:pPr>
        <w:bidi/>
        <w:jc w:val="both"/>
        <w:rPr>
          <w:rFonts w:cs="David" w:hint="cs"/>
          <w:rtl/>
        </w:rPr>
      </w:pPr>
      <w:r w:rsidRPr="001F6851">
        <w:rPr>
          <w:rFonts w:cs="David" w:hint="cs"/>
          <w:rtl/>
        </w:rPr>
        <w:tab/>
        <w:t xml:space="preserve">מה שהוא ביטל, כי בהתחלה היה: אני רוצה להעביר לוועדה, אז כבר נשמעה הצעה לוועדה וכבר נשמעה ההצעה להסרה, אז היה כבר מישהו, אבל ברגע שהוא ביטל את הנושא הזה, פה את צריכה למצוא חבר כנסת שמציע להעביר לוועדה. </w:t>
      </w:r>
    </w:p>
    <w:p w14:paraId="230A5C91" w14:textId="77777777" w:rsidR="001F6851" w:rsidRPr="001F6851" w:rsidRDefault="001F6851" w:rsidP="001F6851">
      <w:pPr>
        <w:bidi/>
        <w:jc w:val="both"/>
        <w:rPr>
          <w:rFonts w:cs="David" w:hint="cs"/>
          <w:rtl/>
        </w:rPr>
      </w:pPr>
    </w:p>
    <w:p w14:paraId="5F8DEBC2" w14:textId="77777777" w:rsidR="001F6851" w:rsidRPr="001F6851" w:rsidRDefault="001F6851" w:rsidP="001F6851">
      <w:pPr>
        <w:bidi/>
        <w:jc w:val="both"/>
        <w:rPr>
          <w:rFonts w:cs="David" w:hint="cs"/>
          <w:rtl/>
        </w:rPr>
      </w:pPr>
      <w:r w:rsidRPr="001F6851">
        <w:rPr>
          <w:rFonts w:cs="David" w:hint="cs"/>
          <w:u w:val="single"/>
          <w:rtl/>
        </w:rPr>
        <w:t>ארבל אסטרחן:</w:t>
      </w:r>
    </w:p>
    <w:p w14:paraId="629A5D72" w14:textId="77777777" w:rsidR="001F6851" w:rsidRPr="001F6851" w:rsidRDefault="001F6851" w:rsidP="001F6851">
      <w:pPr>
        <w:bidi/>
        <w:jc w:val="both"/>
        <w:rPr>
          <w:rFonts w:cs="David" w:hint="cs"/>
          <w:rtl/>
        </w:rPr>
      </w:pPr>
    </w:p>
    <w:p w14:paraId="56FFD4CD" w14:textId="77777777" w:rsidR="001F6851" w:rsidRPr="001F6851" w:rsidRDefault="001F6851" w:rsidP="001F6851">
      <w:pPr>
        <w:bidi/>
        <w:jc w:val="both"/>
        <w:rPr>
          <w:rFonts w:cs="David" w:hint="cs"/>
          <w:rtl/>
        </w:rPr>
      </w:pPr>
      <w:r w:rsidRPr="001F6851">
        <w:rPr>
          <w:rFonts w:cs="David" w:hint="cs"/>
          <w:rtl/>
        </w:rPr>
        <w:tab/>
        <w:t xml:space="preserve">לכן זה כתוב בלשון רחבה כזאת: "הציעה הממשלה או אחד מחברי הכנסת", הרי דיברו עם חברי כנסת. </w:t>
      </w:r>
    </w:p>
    <w:p w14:paraId="2F939603" w14:textId="77777777" w:rsidR="001F6851" w:rsidRPr="001F6851" w:rsidRDefault="001F6851" w:rsidP="001F6851">
      <w:pPr>
        <w:bidi/>
        <w:jc w:val="both"/>
        <w:rPr>
          <w:rFonts w:cs="David" w:hint="cs"/>
          <w:rtl/>
        </w:rPr>
      </w:pPr>
    </w:p>
    <w:p w14:paraId="4BEECD40"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2344FA20" w14:textId="77777777" w:rsidR="001F6851" w:rsidRPr="001F6851" w:rsidRDefault="001F6851" w:rsidP="001F6851">
      <w:pPr>
        <w:bidi/>
        <w:jc w:val="both"/>
        <w:rPr>
          <w:rFonts w:cs="David" w:hint="cs"/>
          <w:rtl/>
        </w:rPr>
      </w:pPr>
    </w:p>
    <w:p w14:paraId="283C6A5A" w14:textId="77777777" w:rsidR="001F6851" w:rsidRPr="001F6851" w:rsidRDefault="001F6851" w:rsidP="001F6851">
      <w:pPr>
        <w:bidi/>
        <w:jc w:val="both"/>
        <w:rPr>
          <w:rFonts w:cs="David" w:hint="cs"/>
          <w:rtl/>
        </w:rPr>
      </w:pPr>
      <w:r w:rsidRPr="001F6851">
        <w:rPr>
          <w:rFonts w:cs="David" w:hint="cs"/>
          <w:rtl/>
        </w:rPr>
        <w:tab/>
        <w:t xml:space="preserve"> אם </w:t>
      </w:r>
      <w:proofErr w:type="spellStart"/>
      <w:r w:rsidRPr="001F6851">
        <w:rPr>
          <w:rFonts w:cs="David" w:hint="cs"/>
          <w:rtl/>
        </w:rPr>
        <w:t>היתה</w:t>
      </w:r>
      <w:proofErr w:type="spellEnd"/>
      <w:r w:rsidRPr="001F6851">
        <w:rPr>
          <w:rFonts w:cs="David" w:hint="cs"/>
          <w:rtl/>
        </w:rPr>
        <w:t xml:space="preserve"> הצעה כזאת. </w:t>
      </w:r>
    </w:p>
    <w:p w14:paraId="30C8D889" w14:textId="77777777" w:rsidR="001F6851" w:rsidRPr="001F6851" w:rsidRDefault="001F6851" w:rsidP="001F6851">
      <w:pPr>
        <w:bidi/>
        <w:jc w:val="both"/>
        <w:rPr>
          <w:rFonts w:cs="David" w:hint="cs"/>
          <w:rtl/>
        </w:rPr>
      </w:pPr>
    </w:p>
    <w:p w14:paraId="2427D172" w14:textId="77777777" w:rsidR="001F6851" w:rsidRPr="001F6851" w:rsidRDefault="001F6851" w:rsidP="001F6851">
      <w:pPr>
        <w:bidi/>
        <w:jc w:val="both"/>
        <w:rPr>
          <w:rFonts w:cs="David" w:hint="cs"/>
          <w:rtl/>
        </w:rPr>
      </w:pPr>
      <w:r w:rsidRPr="001F6851">
        <w:rPr>
          <w:rFonts w:cs="David" w:hint="cs"/>
          <w:u w:val="single"/>
          <w:rtl/>
        </w:rPr>
        <w:t>ארבל אסטרחן:</w:t>
      </w:r>
    </w:p>
    <w:p w14:paraId="269AB571" w14:textId="77777777" w:rsidR="001F6851" w:rsidRPr="001F6851" w:rsidRDefault="001F6851" w:rsidP="001F6851">
      <w:pPr>
        <w:bidi/>
        <w:jc w:val="both"/>
        <w:rPr>
          <w:rFonts w:cs="David" w:hint="cs"/>
          <w:rtl/>
        </w:rPr>
      </w:pPr>
    </w:p>
    <w:p w14:paraId="182F7E47" w14:textId="77777777" w:rsidR="001F6851" w:rsidRPr="001F6851" w:rsidRDefault="001F6851" w:rsidP="001F6851">
      <w:pPr>
        <w:bidi/>
        <w:jc w:val="both"/>
        <w:rPr>
          <w:rFonts w:cs="David" w:hint="cs"/>
          <w:rtl/>
        </w:rPr>
      </w:pPr>
      <w:r w:rsidRPr="001F6851">
        <w:rPr>
          <w:rFonts w:cs="David" w:hint="cs"/>
          <w:rtl/>
        </w:rPr>
        <w:tab/>
        <w:t xml:space="preserve">אפשר היה גם להגיד: נשמעה ההצעה שהנושא יידון בוועדה. </w:t>
      </w:r>
    </w:p>
    <w:p w14:paraId="710C358B" w14:textId="77777777" w:rsidR="001F6851" w:rsidRPr="001F6851" w:rsidRDefault="001F6851" w:rsidP="001F6851">
      <w:pPr>
        <w:bidi/>
        <w:jc w:val="both"/>
        <w:rPr>
          <w:rFonts w:cs="David" w:hint="cs"/>
          <w:rtl/>
        </w:rPr>
      </w:pPr>
    </w:p>
    <w:p w14:paraId="7C6F07D5" w14:textId="77777777" w:rsidR="001F6851" w:rsidRPr="001F6851" w:rsidRDefault="001F6851" w:rsidP="001F6851">
      <w:pPr>
        <w:bidi/>
        <w:jc w:val="both"/>
        <w:rPr>
          <w:rFonts w:cs="David" w:hint="cs"/>
          <w:rtl/>
        </w:rPr>
      </w:pPr>
      <w:r w:rsidRPr="001F6851">
        <w:rPr>
          <w:rFonts w:cs="David" w:hint="cs"/>
          <w:u w:val="single"/>
          <w:rtl/>
        </w:rPr>
        <w:t>תמר כנפו:</w:t>
      </w:r>
    </w:p>
    <w:p w14:paraId="4A8C7DC6" w14:textId="77777777" w:rsidR="001F6851" w:rsidRPr="001F6851" w:rsidRDefault="001F6851" w:rsidP="001F6851">
      <w:pPr>
        <w:bidi/>
        <w:jc w:val="both"/>
        <w:rPr>
          <w:rFonts w:cs="David" w:hint="cs"/>
          <w:rtl/>
        </w:rPr>
      </w:pPr>
    </w:p>
    <w:p w14:paraId="0AC1F777" w14:textId="77777777" w:rsidR="001F6851" w:rsidRPr="001F6851" w:rsidRDefault="001F6851" w:rsidP="001F6851">
      <w:pPr>
        <w:bidi/>
        <w:jc w:val="both"/>
        <w:rPr>
          <w:rFonts w:cs="David" w:hint="cs"/>
          <w:rtl/>
        </w:rPr>
      </w:pPr>
      <w:r w:rsidRPr="001F6851">
        <w:rPr>
          <w:rFonts w:cs="David" w:hint="cs"/>
          <w:rtl/>
        </w:rPr>
        <w:tab/>
        <w:t xml:space="preserve">כל אחד יכול לזרוק שהוא רוצה ועדה. </w:t>
      </w:r>
    </w:p>
    <w:p w14:paraId="4E3F3E3C" w14:textId="77777777" w:rsidR="001F6851" w:rsidRPr="001F6851" w:rsidRDefault="001F6851" w:rsidP="001F6851">
      <w:pPr>
        <w:bidi/>
        <w:jc w:val="both"/>
        <w:rPr>
          <w:rFonts w:cs="David" w:hint="cs"/>
          <w:rtl/>
        </w:rPr>
      </w:pPr>
    </w:p>
    <w:p w14:paraId="6B4371DD" w14:textId="77777777" w:rsidR="001F6851" w:rsidRPr="001F6851" w:rsidRDefault="001F6851" w:rsidP="001F6851">
      <w:pPr>
        <w:bidi/>
        <w:jc w:val="both"/>
        <w:rPr>
          <w:rFonts w:cs="David" w:hint="cs"/>
          <w:rtl/>
        </w:rPr>
      </w:pPr>
      <w:r w:rsidRPr="001F6851">
        <w:rPr>
          <w:rFonts w:cs="David" w:hint="cs"/>
          <w:u w:val="single"/>
          <w:rtl/>
        </w:rPr>
        <w:t>ארבל אסטרחן:</w:t>
      </w:r>
    </w:p>
    <w:p w14:paraId="157424F9" w14:textId="77777777" w:rsidR="001F6851" w:rsidRPr="001F6851" w:rsidRDefault="001F6851" w:rsidP="001F6851">
      <w:pPr>
        <w:bidi/>
        <w:jc w:val="both"/>
        <w:rPr>
          <w:rFonts w:cs="David" w:hint="cs"/>
          <w:rtl/>
        </w:rPr>
      </w:pPr>
    </w:p>
    <w:p w14:paraId="23BB1756" w14:textId="77777777" w:rsidR="001F6851" w:rsidRPr="001F6851" w:rsidRDefault="001F6851" w:rsidP="001F6851">
      <w:pPr>
        <w:bidi/>
        <w:jc w:val="both"/>
        <w:rPr>
          <w:rFonts w:cs="David" w:hint="cs"/>
          <w:rtl/>
        </w:rPr>
      </w:pPr>
      <w:r w:rsidRPr="001F6851">
        <w:rPr>
          <w:rFonts w:cs="David" w:hint="cs"/>
          <w:rtl/>
        </w:rPr>
        <w:tab/>
        <w:t xml:space="preserve">אם כך רוצים, אולי עדיף לכתוב משהו כללי יותר: נשמעה ההצעה שהנושא יידון בוועדה "וחבר הכנסת המציע הסכים לכך </w:t>
      </w:r>
      <w:r w:rsidRPr="001F6851">
        <w:rPr>
          <w:rFonts w:cs="David"/>
          <w:rtl/>
        </w:rPr>
        <w:t>–</w:t>
      </w:r>
      <w:r w:rsidRPr="001F6851">
        <w:rPr>
          <w:rFonts w:cs="David" w:hint="cs"/>
          <w:rtl/>
        </w:rPr>
        <w:t xml:space="preserve"> תתקיים הצבעה בעד או נגד קיום דיון בוועדה", זאת אומרת: אם הוא הסכים, בכלל לא מצביעים על המליאה. </w:t>
      </w:r>
    </w:p>
    <w:p w14:paraId="5B7AFE88" w14:textId="77777777" w:rsidR="001F6851" w:rsidRPr="001F6851" w:rsidRDefault="001F6851" w:rsidP="001F6851">
      <w:pPr>
        <w:bidi/>
        <w:jc w:val="both"/>
        <w:rPr>
          <w:rFonts w:cs="David" w:hint="cs"/>
          <w:rtl/>
        </w:rPr>
      </w:pPr>
    </w:p>
    <w:p w14:paraId="18837B67" w14:textId="77777777" w:rsidR="001F6851" w:rsidRPr="001F6851" w:rsidRDefault="001F6851" w:rsidP="001F6851">
      <w:pPr>
        <w:keepNext/>
        <w:bidi/>
        <w:jc w:val="both"/>
        <w:rPr>
          <w:rFonts w:cs="David" w:hint="cs"/>
          <w:rtl/>
        </w:rPr>
      </w:pPr>
      <w:r w:rsidRPr="001F6851">
        <w:rPr>
          <w:rFonts w:cs="David" w:hint="cs"/>
          <w:u w:val="single"/>
          <w:rtl/>
        </w:rPr>
        <w:t>סער פינטו:</w:t>
      </w:r>
    </w:p>
    <w:p w14:paraId="0721E9A6" w14:textId="77777777" w:rsidR="001F6851" w:rsidRPr="001F6851" w:rsidRDefault="001F6851" w:rsidP="001F6851">
      <w:pPr>
        <w:keepNext/>
        <w:bidi/>
        <w:jc w:val="both"/>
        <w:rPr>
          <w:rFonts w:cs="David" w:hint="cs"/>
          <w:rtl/>
        </w:rPr>
      </w:pPr>
    </w:p>
    <w:p w14:paraId="3B0D46DE" w14:textId="77777777" w:rsidR="001F6851" w:rsidRPr="001F6851" w:rsidRDefault="001F6851" w:rsidP="001F6851">
      <w:pPr>
        <w:keepNext/>
        <w:bidi/>
        <w:jc w:val="both"/>
        <w:rPr>
          <w:rFonts w:cs="David" w:hint="cs"/>
          <w:rtl/>
        </w:rPr>
      </w:pPr>
      <w:r w:rsidRPr="001F6851">
        <w:rPr>
          <w:rFonts w:cs="David" w:hint="cs"/>
          <w:rtl/>
        </w:rPr>
        <w:tab/>
        <w:t>אבל אם יש כמה הצעות?</w:t>
      </w:r>
    </w:p>
    <w:p w14:paraId="07648A05" w14:textId="77777777" w:rsidR="001F6851" w:rsidRPr="001F6851" w:rsidRDefault="001F6851" w:rsidP="001F6851">
      <w:pPr>
        <w:keepNext/>
        <w:bidi/>
        <w:jc w:val="both"/>
        <w:rPr>
          <w:rFonts w:cs="David" w:hint="cs"/>
          <w:rtl/>
        </w:rPr>
      </w:pPr>
    </w:p>
    <w:p w14:paraId="370F8D5A"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6AAE7DA0" w14:textId="77777777" w:rsidR="001F6851" w:rsidRPr="001F6851" w:rsidRDefault="001F6851" w:rsidP="001F6851">
      <w:pPr>
        <w:bidi/>
        <w:jc w:val="both"/>
        <w:rPr>
          <w:rFonts w:cs="David" w:hint="cs"/>
          <w:rtl/>
        </w:rPr>
      </w:pPr>
    </w:p>
    <w:p w14:paraId="43164B5A" w14:textId="77777777" w:rsidR="001F6851" w:rsidRPr="001F6851" w:rsidRDefault="001F6851" w:rsidP="001F6851">
      <w:pPr>
        <w:keepNext/>
        <w:bidi/>
        <w:jc w:val="both"/>
        <w:rPr>
          <w:rFonts w:cs="David" w:hint="cs"/>
          <w:rtl/>
        </w:rPr>
      </w:pPr>
      <w:r w:rsidRPr="001F6851">
        <w:rPr>
          <w:rFonts w:cs="David" w:hint="cs"/>
          <w:rtl/>
        </w:rPr>
        <w:tab/>
        <w:t xml:space="preserve"> זה צריך להיות כולם. </w:t>
      </w:r>
    </w:p>
    <w:p w14:paraId="49558892" w14:textId="77777777" w:rsidR="001F6851" w:rsidRPr="001F6851" w:rsidRDefault="001F6851" w:rsidP="001F6851">
      <w:pPr>
        <w:keepNext/>
        <w:bidi/>
        <w:jc w:val="both"/>
        <w:rPr>
          <w:rFonts w:cs="David" w:hint="cs"/>
          <w:rtl/>
        </w:rPr>
      </w:pPr>
    </w:p>
    <w:p w14:paraId="716530D0" w14:textId="77777777" w:rsidR="001F6851" w:rsidRPr="001F6851" w:rsidRDefault="001F6851" w:rsidP="001F6851">
      <w:pPr>
        <w:bidi/>
        <w:jc w:val="both"/>
        <w:rPr>
          <w:rFonts w:cs="David" w:hint="cs"/>
          <w:rtl/>
        </w:rPr>
      </w:pPr>
      <w:r w:rsidRPr="001F6851">
        <w:rPr>
          <w:rFonts w:cs="David" w:hint="cs"/>
          <w:u w:val="single"/>
          <w:rtl/>
        </w:rPr>
        <w:t>ארבל אסטרחן:</w:t>
      </w:r>
    </w:p>
    <w:p w14:paraId="520E8B5B" w14:textId="77777777" w:rsidR="001F6851" w:rsidRPr="001F6851" w:rsidRDefault="001F6851" w:rsidP="001F6851">
      <w:pPr>
        <w:bidi/>
        <w:jc w:val="both"/>
        <w:rPr>
          <w:rFonts w:cs="David" w:hint="cs"/>
          <w:rtl/>
        </w:rPr>
      </w:pPr>
    </w:p>
    <w:p w14:paraId="1304FC33" w14:textId="77777777" w:rsidR="001F6851" w:rsidRPr="001F6851" w:rsidRDefault="001F6851" w:rsidP="001F6851">
      <w:pPr>
        <w:keepNext/>
        <w:bidi/>
        <w:jc w:val="both"/>
        <w:rPr>
          <w:rFonts w:cs="David" w:hint="cs"/>
          <w:rtl/>
        </w:rPr>
      </w:pPr>
      <w:r w:rsidRPr="001F6851">
        <w:rPr>
          <w:rFonts w:cs="David" w:hint="cs"/>
          <w:rtl/>
        </w:rPr>
        <w:tab/>
        <w:t xml:space="preserve"> והסכימו כולם. </w:t>
      </w:r>
    </w:p>
    <w:p w14:paraId="414BF7B6" w14:textId="77777777" w:rsidR="001F6851" w:rsidRPr="001F6851" w:rsidRDefault="001F6851" w:rsidP="001F6851">
      <w:pPr>
        <w:keepNext/>
        <w:bidi/>
        <w:jc w:val="both"/>
        <w:rPr>
          <w:rFonts w:cs="David" w:hint="cs"/>
          <w:rtl/>
        </w:rPr>
      </w:pPr>
    </w:p>
    <w:p w14:paraId="1A6ACA06" w14:textId="77777777" w:rsidR="001F6851" w:rsidRPr="001F6851" w:rsidRDefault="001F6851" w:rsidP="001F6851">
      <w:pPr>
        <w:keepNext/>
        <w:bidi/>
        <w:jc w:val="both"/>
        <w:rPr>
          <w:rFonts w:cs="David" w:hint="cs"/>
          <w:u w:val="single"/>
          <w:rtl/>
        </w:rPr>
      </w:pPr>
      <w:r w:rsidRPr="001F6851">
        <w:rPr>
          <w:rFonts w:cs="David" w:hint="cs"/>
          <w:u w:val="single"/>
          <w:rtl/>
        </w:rPr>
        <w:t xml:space="preserve">ירדנה </w:t>
      </w:r>
      <w:proofErr w:type="spellStart"/>
      <w:r w:rsidRPr="001F6851">
        <w:rPr>
          <w:rFonts w:cs="David" w:hint="cs"/>
          <w:u w:val="single"/>
          <w:rtl/>
        </w:rPr>
        <w:t>מלר</w:t>
      </w:r>
      <w:proofErr w:type="spellEnd"/>
      <w:r w:rsidRPr="001F6851">
        <w:rPr>
          <w:rFonts w:cs="David" w:hint="cs"/>
          <w:u w:val="single"/>
          <w:rtl/>
        </w:rPr>
        <w:t>-הורוביץ:</w:t>
      </w:r>
    </w:p>
    <w:p w14:paraId="0DD517E8" w14:textId="77777777" w:rsidR="001F6851" w:rsidRPr="001F6851" w:rsidRDefault="001F6851" w:rsidP="001F6851">
      <w:pPr>
        <w:bidi/>
        <w:jc w:val="both"/>
        <w:rPr>
          <w:rFonts w:cs="David" w:hint="cs"/>
          <w:rtl/>
        </w:rPr>
      </w:pPr>
    </w:p>
    <w:p w14:paraId="4302DCF3" w14:textId="77777777" w:rsidR="001F6851" w:rsidRPr="001F6851" w:rsidRDefault="001F6851" w:rsidP="001F6851">
      <w:pPr>
        <w:keepNext/>
        <w:bidi/>
        <w:jc w:val="both"/>
        <w:rPr>
          <w:rFonts w:cs="David" w:hint="cs"/>
          <w:rtl/>
        </w:rPr>
      </w:pPr>
      <w:r w:rsidRPr="001F6851">
        <w:rPr>
          <w:rFonts w:cs="David" w:hint="cs"/>
          <w:rtl/>
        </w:rPr>
        <w:tab/>
        <w:t xml:space="preserve">היום יש מצב שמפצלים חלק מההצבעות. </w:t>
      </w:r>
    </w:p>
    <w:p w14:paraId="5FE31C8F" w14:textId="77777777" w:rsidR="001F6851" w:rsidRPr="001F6851" w:rsidRDefault="001F6851" w:rsidP="001F6851">
      <w:pPr>
        <w:bidi/>
        <w:jc w:val="both"/>
        <w:rPr>
          <w:rFonts w:cs="David" w:hint="cs"/>
          <w:rtl/>
        </w:rPr>
      </w:pPr>
    </w:p>
    <w:p w14:paraId="26CB8254" w14:textId="77777777" w:rsidR="001F6851" w:rsidRPr="001F6851" w:rsidRDefault="001F6851" w:rsidP="001F6851">
      <w:pPr>
        <w:keepNext/>
        <w:bidi/>
        <w:jc w:val="both"/>
        <w:rPr>
          <w:rFonts w:cs="David" w:hint="cs"/>
          <w:rtl/>
        </w:rPr>
      </w:pPr>
      <w:r w:rsidRPr="001F6851">
        <w:rPr>
          <w:rFonts w:cs="David" w:hint="cs"/>
          <w:u w:val="single"/>
          <w:rtl/>
        </w:rPr>
        <w:t>סער פינטו:</w:t>
      </w:r>
    </w:p>
    <w:p w14:paraId="685384F7" w14:textId="77777777" w:rsidR="001F6851" w:rsidRPr="001F6851" w:rsidRDefault="001F6851" w:rsidP="001F6851">
      <w:pPr>
        <w:keepNext/>
        <w:bidi/>
        <w:jc w:val="both"/>
        <w:rPr>
          <w:rFonts w:cs="David" w:hint="cs"/>
          <w:rtl/>
        </w:rPr>
      </w:pPr>
    </w:p>
    <w:p w14:paraId="6720D743" w14:textId="77777777" w:rsidR="001F6851" w:rsidRPr="001F6851" w:rsidRDefault="001F6851" w:rsidP="001F6851">
      <w:pPr>
        <w:keepNext/>
        <w:bidi/>
        <w:jc w:val="both"/>
        <w:rPr>
          <w:rFonts w:cs="David" w:hint="cs"/>
          <w:rtl/>
        </w:rPr>
      </w:pPr>
      <w:r w:rsidRPr="001F6851">
        <w:rPr>
          <w:rFonts w:cs="David" w:hint="cs"/>
          <w:rtl/>
        </w:rPr>
        <w:tab/>
        <w:t xml:space="preserve">בוא נעשה להפך, אם הם מסכימים לפיצול. </w:t>
      </w:r>
    </w:p>
    <w:p w14:paraId="71EF15E1" w14:textId="77777777" w:rsidR="001F6851" w:rsidRPr="001F6851" w:rsidRDefault="001F6851" w:rsidP="001F6851">
      <w:pPr>
        <w:keepNext/>
        <w:bidi/>
        <w:jc w:val="both"/>
        <w:rPr>
          <w:rFonts w:cs="David" w:hint="cs"/>
          <w:rtl/>
        </w:rPr>
      </w:pPr>
    </w:p>
    <w:p w14:paraId="7C275232" w14:textId="77777777" w:rsidR="001F6851" w:rsidRPr="001F6851" w:rsidRDefault="001F6851" w:rsidP="001F6851">
      <w:pPr>
        <w:bidi/>
        <w:jc w:val="both"/>
        <w:rPr>
          <w:rFonts w:cs="David" w:hint="cs"/>
          <w:rtl/>
        </w:rPr>
      </w:pPr>
      <w:r w:rsidRPr="001F6851">
        <w:rPr>
          <w:rFonts w:cs="David" w:hint="cs"/>
          <w:u w:val="single"/>
          <w:rtl/>
        </w:rPr>
        <w:t>ארבל אסטרחן:</w:t>
      </w:r>
    </w:p>
    <w:p w14:paraId="0B8932F1" w14:textId="77777777" w:rsidR="001F6851" w:rsidRPr="001F6851" w:rsidRDefault="001F6851" w:rsidP="001F6851">
      <w:pPr>
        <w:bidi/>
        <w:jc w:val="both"/>
        <w:rPr>
          <w:rFonts w:cs="David" w:hint="cs"/>
          <w:rtl/>
        </w:rPr>
      </w:pPr>
    </w:p>
    <w:p w14:paraId="2973F4E2" w14:textId="77777777" w:rsidR="001F6851" w:rsidRPr="001F6851" w:rsidRDefault="001F6851" w:rsidP="001F6851">
      <w:pPr>
        <w:keepNext/>
        <w:bidi/>
        <w:jc w:val="both"/>
        <w:rPr>
          <w:rFonts w:cs="David" w:hint="cs"/>
          <w:rtl/>
        </w:rPr>
      </w:pPr>
      <w:r w:rsidRPr="001F6851">
        <w:rPr>
          <w:rFonts w:cs="David" w:hint="cs"/>
          <w:rtl/>
        </w:rPr>
        <w:tab/>
        <w:t xml:space="preserve">לא, הרעיון הוא שזה לא יהיה פיצול שחלק הולך למליאה, חלק לוועדה, חלק מוסר. אגב, יכול להיות גם שזה ילך לוועדה הזאת וזה לוועדה אחרת. </w:t>
      </w:r>
    </w:p>
    <w:p w14:paraId="608657D1" w14:textId="77777777" w:rsidR="001F6851" w:rsidRPr="001F6851" w:rsidRDefault="001F6851" w:rsidP="001F6851">
      <w:pPr>
        <w:keepNext/>
        <w:bidi/>
        <w:jc w:val="both"/>
        <w:rPr>
          <w:rFonts w:cs="David" w:hint="cs"/>
          <w:rtl/>
        </w:rPr>
      </w:pPr>
    </w:p>
    <w:p w14:paraId="1CE3E557" w14:textId="77777777" w:rsidR="001F6851" w:rsidRPr="001F6851" w:rsidRDefault="001F6851" w:rsidP="001F6851">
      <w:pPr>
        <w:keepNext/>
        <w:bidi/>
        <w:jc w:val="both"/>
        <w:rPr>
          <w:rFonts w:cs="David" w:hint="cs"/>
          <w:rtl/>
        </w:rPr>
      </w:pPr>
      <w:r w:rsidRPr="001F6851">
        <w:rPr>
          <w:rFonts w:cs="David" w:hint="cs"/>
          <w:u w:val="single"/>
          <w:rtl/>
        </w:rPr>
        <w:t>סער פינטו:</w:t>
      </w:r>
    </w:p>
    <w:p w14:paraId="6DE1EA1C" w14:textId="77777777" w:rsidR="001F6851" w:rsidRPr="001F6851" w:rsidRDefault="001F6851" w:rsidP="001F6851">
      <w:pPr>
        <w:keepNext/>
        <w:bidi/>
        <w:jc w:val="both"/>
        <w:rPr>
          <w:rFonts w:cs="David" w:hint="cs"/>
          <w:rtl/>
        </w:rPr>
      </w:pPr>
    </w:p>
    <w:p w14:paraId="0EDF1429" w14:textId="77777777" w:rsidR="001F6851" w:rsidRPr="001F6851" w:rsidRDefault="001F6851" w:rsidP="001F6851">
      <w:pPr>
        <w:keepNext/>
        <w:bidi/>
        <w:jc w:val="both"/>
        <w:rPr>
          <w:rFonts w:cs="David" w:hint="cs"/>
          <w:rtl/>
        </w:rPr>
      </w:pPr>
      <w:r w:rsidRPr="001F6851">
        <w:rPr>
          <w:rFonts w:cs="David" w:hint="cs"/>
          <w:rtl/>
        </w:rPr>
        <w:tab/>
        <w:t xml:space="preserve">אבל בוא ניקח דוגמה יותר קלה, לא קואליציה אופוזיציה, אלא יש מישהו מקדימה שהעלה ומישהו ממרצ שהעלה הצעה. חבר הכנסת ממרצ מבקש שהדיון יהיה במליאה, ואני יודע שאין לזה שום סיכוי במליאה. לעומת זאת אם זה יעבור לוועדה, אני יודע שיתקיים דיון בוועדה, כי אני יודע שהממשלה כן תיתן לי להעביר לוועדה. אם אני צריך את הסכמת כולם, אני תקוע אתו, ואז זה ייפול, זה לא שזה יעבור לפה או לפה, זה ייפול. </w:t>
      </w:r>
    </w:p>
    <w:p w14:paraId="1F15103C" w14:textId="77777777" w:rsidR="001F6851" w:rsidRPr="001F6851" w:rsidRDefault="001F6851" w:rsidP="001F6851">
      <w:pPr>
        <w:keepNext/>
        <w:bidi/>
        <w:jc w:val="both"/>
        <w:rPr>
          <w:rFonts w:cs="David" w:hint="cs"/>
          <w:rtl/>
        </w:rPr>
      </w:pPr>
    </w:p>
    <w:p w14:paraId="061C8F23" w14:textId="77777777" w:rsidR="001F6851" w:rsidRPr="001F6851" w:rsidRDefault="001F6851" w:rsidP="001F6851">
      <w:pPr>
        <w:keepLines/>
        <w:bidi/>
        <w:jc w:val="both"/>
        <w:rPr>
          <w:rFonts w:cs="David" w:hint="cs"/>
          <w:rtl/>
        </w:rPr>
      </w:pPr>
      <w:r w:rsidRPr="001F6851">
        <w:rPr>
          <w:rFonts w:cs="David" w:hint="cs"/>
          <w:u w:val="single"/>
          <w:rtl/>
        </w:rPr>
        <w:t>ארבל אסטרחן:</w:t>
      </w:r>
    </w:p>
    <w:p w14:paraId="10ABF42E" w14:textId="77777777" w:rsidR="001F6851" w:rsidRPr="001F6851" w:rsidRDefault="001F6851" w:rsidP="001F6851">
      <w:pPr>
        <w:keepLines/>
        <w:bidi/>
        <w:jc w:val="both"/>
        <w:rPr>
          <w:rFonts w:cs="David" w:hint="cs"/>
          <w:rtl/>
        </w:rPr>
      </w:pPr>
    </w:p>
    <w:p w14:paraId="2FC3409C" w14:textId="77777777" w:rsidR="001F6851" w:rsidRPr="001F6851" w:rsidRDefault="001F6851" w:rsidP="001F6851">
      <w:pPr>
        <w:keepNext/>
        <w:keepLines/>
        <w:bidi/>
        <w:jc w:val="both"/>
        <w:rPr>
          <w:rFonts w:cs="David" w:hint="cs"/>
          <w:rtl/>
        </w:rPr>
      </w:pPr>
      <w:r w:rsidRPr="001F6851">
        <w:rPr>
          <w:rFonts w:cs="David" w:hint="cs"/>
          <w:rtl/>
        </w:rPr>
        <w:tab/>
        <w:t xml:space="preserve">אז (4) אומר שאם "הציעה הממשלה או אחד מחברי הכנסת כי הנושא יידון בוועדה, וחבר הכנסת המציע התנגד לכך" יהיו שתי הצבעות, קודם תהיה הצבעה בעד או נגד הכללת הנושא בסדר היום, ואם זה לא יתקיים תהיה עוד הצבעה בעד או נגד ועדה. </w:t>
      </w:r>
    </w:p>
    <w:p w14:paraId="7092677A" w14:textId="77777777" w:rsidR="001F6851" w:rsidRPr="001F6851" w:rsidRDefault="001F6851" w:rsidP="001F6851">
      <w:pPr>
        <w:keepNext/>
        <w:bidi/>
        <w:jc w:val="both"/>
        <w:rPr>
          <w:rFonts w:cs="David" w:hint="cs"/>
          <w:rtl/>
        </w:rPr>
      </w:pPr>
    </w:p>
    <w:p w14:paraId="3B98A61C" w14:textId="77777777" w:rsidR="001F6851" w:rsidRPr="001F6851" w:rsidRDefault="001F6851" w:rsidP="001F6851">
      <w:pPr>
        <w:keepNext/>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6A296480" w14:textId="77777777" w:rsidR="001F6851" w:rsidRPr="001F6851" w:rsidRDefault="001F6851" w:rsidP="001F6851">
      <w:pPr>
        <w:keepNext/>
        <w:bidi/>
        <w:jc w:val="both"/>
        <w:rPr>
          <w:rFonts w:cs="David" w:hint="cs"/>
          <w:rtl/>
        </w:rPr>
      </w:pPr>
    </w:p>
    <w:p w14:paraId="510164A8" w14:textId="77777777" w:rsidR="001F6851" w:rsidRPr="001F6851" w:rsidRDefault="001F6851" w:rsidP="001F6851">
      <w:pPr>
        <w:keepNext/>
        <w:bidi/>
        <w:jc w:val="both"/>
        <w:rPr>
          <w:rFonts w:cs="David" w:hint="cs"/>
          <w:rtl/>
        </w:rPr>
      </w:pPr>
      <w:r w:rsidRPr="001F6851">
        <w:rPr>
          <w:rFonts w:cs="David" w:hint="cs"/>
          <w:rtl/>
        </w:rPr>
        <w:tab/>
        <w:t xml:space="preserve">הרעיון הוא לקבוע תהליך הצבעה, שיהיה מאוד </w:t>
      </w:r>
      <w:proofErr w:type="spellStart"/>
      <w:r w:rsidRPr="001F6851">
        <w:rPr>
          <w:rFonts w:cs="David" w:hint="cs"/>
          <w:rtl/>
        </w:rPr>
        <w:t>מאוד</w:t>
      </w:r>
      <w:proofErr w:type="spellEnd"/>
      <w:r w:rsidRPr="001F6851">
        <w:rPr>
          <w:rFonts w:cs="David" w:hint="cs"/>
          <w:rtl/>
        </w:rPr>
        <w:t xml:space="preserve"> פשוט. אם כל המציעים רוצים להסתפק בדברי הממשלה, נחסך העניין ואין בכלל הצבעה. בשלב השני אומרים: אם הממשלה אומרת שהיא מסכימה לכלול בסדר היום ואף אחד לא מבקש ועדה, בוא נצביע סדר היום או לא סדר היום ונגמור את העניין. בשלב השלישי אומרים: אם כולם אומרים בוא נלך לוועדה, גם הממשלה וגם חברי הכנסת, נצביע כן לוועדה או להוריד את העניין בכלל, כי אף אחד לא חושב שזה צריך להיות על סדר היום. עכשיו מגיעים לשלב האחרון, שאומר מה קורה כשיש כמה הצעות - יש כאלה שחושבים שצריך להסיר, יש כאלה שרוצים לשלוח לוועדה, יש כאלה שרוצים להשאיר את זה על סדר היום. אז התהליך ההגיוני אומר, שנצביע קודם כל על השאלה האם רוצים את זה בסדר היום. אם כן, זאת ברירת המחדל, כי זאת הצעה לסדר-היום. אם לא רוצים בסדר היום, אתה עובר לאופציה השנייה </w:t>
      </w:r>
      <w:r w:rsidRPr="001F6851">
        <w:rPr>
          <w:rFonts w:cs="David"/>
          <w:rtl/>
        </w:rPr>
        <w:t>–</w:t>
      </w:r>
      <w:r w:rsidRPr="001F6851">
        <w:rPr>
          <w:rFonts w:cs="David" w:hint="cs"/>
          <w:rtl/>
        </w:rPr>
        <w:t xml:space="preserve"> לוועדה. אגב, זה גם מאפשר לו "לנסות את מזלו" פעמיים, זה מגדיל לו את מרחב הגמישות. אני למשל שרוצה מאוד להעביר את זה לסדר היום, כי בניגוד אליך, אני חושב שדווקא במליאה יש לי סיכוי, אחרי שההצעה שלי תיפול כי תצביע נגדי, אני אגיד: טוב, לפחות שתגיע לוועדה, יותר טוב מכלום. אני חושב שזה נכון, בעיניי זה גם הסדר הנכון. </w:t>
      </w:r>
    </w:p>
    <w:p w14:paraId="3D7F58EC" w14:textId="77777777" w:rsidR="001F6851" w:rsidRPr="001F6851" w:rsidRDefault="001F6851" w:rsidP="001F6851">
      <w:pPr>
        <w:keepNext/>
        <w:bidi/>
        <w:jc w:val="both"/>
        <w:rPr>
          <w:rFonts w:cs="David" w:hint="cs"/>
          <w:rtl/>
        </w:rPr>
      </w:pPr>
    </w:p>
    <w:p w14:paraId="5983320B" w14:textId="77777777" w:rsidR="001F6851" w:rsidRPr="001F6851" w:rsidRDefault="001F6851" w:rsidP="001F6851">
      <w:pPr>
        <w:keepNext/>
        <w:bidi/>
        <w:jc w:val="both"/>
        <w:rPr>
          <w:rFonts w:cs="David" w:hint="cs"/>
          <w:rtl/>
        </w:rPr>
      </w:pPr>
      <w:r w:rsidRPr="001F6851">
        <w:rPr>
          <w:rFonts w:cs="David" w:hint="cs"/>
          <w:u w:val="single"/>
          <w:rtl/>
        </w:rPr>
        <w:t>סער פינטו:</w:t>
      </w:r>
    </w:p>
    <w:p w14:paraId="1923C7CF" w14:textId="77777777" w:rsidR="001F6851" w:rsidRPr="001F6851" w:rsidRDefault="001F6851" w:rsidP="001F6851">
      <w:pPr>
        <w:keepNext/>
        <w:bidi/>
        <w:jc w:val="both"/>
        <w:rPr>
          <w:rFonts w:cs="David" w:hint="cs"/>
          <w:rtl/>
        </w:rPr>
      </w:pPr>
    </w:p>
    <w:p w14:paraId="0CB514B0" w14:textId="77777777" w:rsidR="001F6851" w:rsidRPr="001F6851" w:rsidRDefault="001F6851" w:rsidP="001F6851">
      <w:pPr>
        <w:keepNext/>
        <w:bidi/>
        <w:jc w:val="both"/>
        <w:rPr>
          <w:rFonts w:cs="David" w:hint="cs"/>
          <w:rtl/>
        </w:rPr>
      </w:pPr>
      <w:r w:rsidRPr="001F6851">
        <w:rPr>
          <w:rFonts w:cs="David" w:hint="cs"/>
          <w:rtl/>
        </w:rPr>
        <w:tab/>
        <w:t xml:space="preserve">צריך לנסח את זה. </w:t>
      </w:r>
    </w:p>
    <w:p w14:paraId="19E7582A" w14:textId="77777777" w:rsidR="001F6851" w:rsidRPr="001F6851" w:rsidRDefault="001F6851" w:rsidP="001F6851">
      <w:pPr>
        <w:keepNext/>
        <w:bidi/>
        <w:jc w:val="both"/>
        <w:rPr>
          <w:rFonts w:cs="David" w:hint="cs"/>
          <w:rtl/>
        </w:rPr>
      </w:pPr>
    </w:p>
    <w:p w14:paraId="5B2E0DE3" w14:textId="77777777" w:rsidR="001F6851" w:rsidRPr="001F6851" w:rsidRDefault="001F6851" w:rsidP="001F6851">
      <w:pPr>
        <w:bidi/>
        <w:jc w:val="both"/>
        <w:rPr>
          <w:rFonts w:cs="David" w:hint="cs"/>
          <w:rtl/>
        </w:rPr>
      </w:pPr>
      <w:r w:rsidRPr="001F6851">
        <w:rPr>
          <w:rFonts w:cs="David" w:hint="cs"/>
          <w:u w:val="single"/>
          <w:rtl/>
        </w:rPr>
        <w:t>ארבל אסטרחן:</w:t>
      </w:r>
    </w:p>
    <w:p w14:paraId="10D79403" w14:textId="77777777" w:rsidR="001F6851" w:rsidRPr="001F6851" w:rsidRDefault="001F6851" w:rsidP="001F6851">
      <w:pPr>
        <w:bidi/>
        <w:jc w:val="both"/>
        <w:rPr>
          <w:rFonts w:cs="David" w:hint="cs"/>
          <w:rtl/>
        </w:rPr>
      </w:pPr>
    </w:p>
    <w:p w14:paraId="3955E2B3" w14:textId="77777777" w:rsidR="001F6851" w:rsidRPr="001F6851" w:rsidRDefault="001F6851" w:rsidP="001F6851">
      <w:pPr>
        <w:keepNext/>
        <w:bidi/>
        <w:jc w:val="both"/>
        <w:rPr>
          <w:rFonts w:cs="David" w:hint="cs"/>
          <w:rtl/>
        </w:rPr>
      </w:pPr>
      <w:r w:rsidRPr="001F6851">
        <w:rPr>
          <w:rFonts w:cs="David" w:hint="cs"/>
          <w:rtl/>
        </w:rPr>
        <w:tab/>
        <w:t xml:space="preserve"> רק צריך להבהיר פה, שב-(3) צריך שכולם יסכימו, אחרת הולכים ל-(4). מספיק שאחד מתנגד, הולכים לפי הפרוצדורה של (4). </w:t>
      </w:r>
      <w:r w:rsidRPr="001F6851">
        <w:rPr>
          <w:rFonts w:cs="David" w:hint="cs"/>
          <w:rtl/>
        </w:rPr>
        <w:tab/>
      </w:r>
    </w:p>
    <w:p w14:paraId="2EE6BBEE" w14:textId="77777777" w:rsidR="001F6851" w:rsidRPr="001F6851" w:rsidRDefault="001F6851" w:rsidP="001F6851">
      <w:pPr>
        <w:keepNext/>
        <w:bidi/>
        <w:jc w:val="both"/>
        <w:rPr>
          <w:rFonts w:cs="David" w:hint="cs"/>
          <w:rtl/>
        </w:rPr>
      </w:pPr>
    </w:p>
    <w:p w14:paraId="64C45733" w14:textId="77777777" w:rsidR="001F6851" w:rsidRPr="001F6851" w:rsidRDefault="001F6851" w:rsidP="001F6851">
      <w:pPr>
        <w:keepNext/>
        <w:bidi/>
        <w:jc w:val="both"/>
        <w:rPr>
          <w:rFonts w:cs="David" w:hint="cs"/>
          <w:rtl/>
        </w:rPr>
      </w:pPr>
      <w:r w:rsidRPr="001F6851">
        <w:rPr>
          <w:rFonts w:cs="David" w:hint="cs"/>
          <w:u w:val="single"/>
          <w:rtl/>
        </w:rPr>
        <w:t>סער פינטו:</w:t>
      </w:r>
    </w:p>
    <w:p w14:paraId="5B523324" w14:textId="77777777" w:rsidR="001F6851" w:rsidRPr="001F6851" w:rsidRDefault="001F6851" w:rsidP="001F6851">
      <w:pPr>
        <w:keepNext/>
        <w:bidi/>
        <w:jc w:val="both"/>
        <w:rPr>
          <w:rFonts w:cs="David" w:hint="cs"/>
          <w:rtl/>
        </w:rPr>
      </w:pPr>
    </w:p>
    <w:p w14:paraId="7B80D054" w14:textId="77777777" w:rsidR="001F6851" w:rsidRPr="001F6851" w:rsidRDefault="001F6851" w:rsidP="001F6851">
      <w:pPr>
        <w:keepNext/>
        <w:bidi/>
        <w:jc w:val="both"/>
        <w:rPr>
          <w:rFonts w:cs="David" w:hint="cs"/>
          <w:rtl/>
        </w:rPr>
      </w:pPr>
      <w:r w:rsidRPr="001F6851">
        <w:rPr>
          <w:rFonts w:cs="David" w:hint="cs"/>
          <w:rtl/>
        </w:rPr>
        <w:tab/>
        <w:t xml:space="preserve">בסעיף (4) צריך להיות "ואחד מחברי הכנסת המציע התנגד לכך". </w:t>
      </w:r>
    </w:p>
    <w:p w14:paraId="17C52812" w14:textId="77777777" w:rsidR="001F6851" w:rsidRPr="001F6851" w:rsidRDefault="001F6851" w:rsidP="001F6851">
      <w:pPr>
        <w:keepNext/>
        <w:bidi/>
        <w:jc w:val="both"/>
        <w:rPr>
          <w:rFonts w:cs="David" w:hint="cs"/>
          <w:rtl/>
        </w:rPr>
      </w:pPr>
    </w:p>
    <w:p w14:paraId="019EF044" w14:textId="77777777" w:rsidR="001F6851" w:rsidRPr="001F6851" w:rsidRDefault="001F6851" w:rsidP="001F6851">
      <w:pPr>
        <w:bidi/>
        <w:jc w:val="both"/>
        <w:rPr>
          <w:rFonts w:cs="David" w:hint="cs"/>
          <w:rtl/>
        </w:rPr>
      </w:pPr>
      <w:r w:rsidRPr="001F6851">
        <w:rPr>
          <w:rFonts w:cs="David" w:hint="cs"/>
          <w:u w:val="single"/>
          <w:rtl/>
        </w:rPr>
        <w:t>ארבל אסטרחן:</w:t>
      </w:r>
    </w:p>
    <w:p w14:paraId="49741D3F" w14:textId="77777777" w:rsidR="001F6851" w:rsidRPr="001F6851" w:rsidRDefault="001F6851" w:rsidP="001F6851">
      <w:pPr>
        <w:bidi/>
        <w:jc w:val="both"/>
        <w:rPr>
          <w:rFonts w:cs="David" w:hint="cs"/>
          <w:rtl/>
        </w:rPr>
      </w:pPr>
    </w:p>
    <w:p w14:paraId="0692CABD" w14:textId="77777777" w:rsidR="001F6851" w:rsidRPr="001F6851" w:rsidRDefault="001F6851" w:rsidP="001F6851">
      <w:pPr>
        <w:keepNext/>
        <w:bidi/>
        <w:jc w:val="both"/>
        <w:rPr>
          <w:rFonts w:cs="David" w:hint="cs"/>
          <w:rtl/>
        </w:rPr>
      </w:pPr>
      <w:r w:rsidRPr="001F6851">
        <w:rPr>
          <w:rFonts w:cs="David" w:hint="cs"/>
          <w:rtl/>
        </w:rPr>
        <w:tab/>
        <w:t xml:space="preserve"> כן, זה יהיה ברור גם מ-(3). </w:t>
      </w:r>
    </w:p>
    <w:p w14:paraId="4878733A" w14:textId="77777777" w:rsidR="001F6851" w:rsidRPr="001F6851" w:rsidRDefault="001F6851" w:rsidP="001F6851">
      <w:pPr>
        <w:keepNext/>
        <w:bidi/>
        <w:jc w:val="both"/>
        <w:rPr>
          <w:rFonts w:cs="David" w:hint="cs"/>
          <w:rtl/>
        </w:rPr>
      </w:pPr>
    </w:p>
    <w:p w14:paraId="4FE9453F"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43125F2C" w14:textId="77777777" w:rsidR="001F6851" w:rsidRPr="001F6851" w:rsidRDefault="001F6851" w:rsidP="001F6851">
      <w:pPr>
        <w:bidi/>
        <w:jc w:val="both"/>
        <w:rPr>
          <w:rFonts w:cs="David" w:hint="cs"/>
          <w:rtl/>
        </w:rPr>
      </w:pPr>
    </w:p>
    <w:p w14:paraId="32D9FA4B" w14:textId="77777777" w:rsidR="001F6851" w:rsidRPr="001F6851" w:rsidRDefault="001F6851" w:rsidP="001F6851">
      <w:pPr>
        <w:keepNext/>
        <w:bidi/>
        <w:jc w:val="both"/>
        <w:rPr>
          <w:rFonts w:cs="David" w:hint="cs"/>
          <w:rtl/>
        </w:rPr>
      </w:pPr>
      <w:r w:rsidRPr="001F6851">
        <w:rPr>
          <w:rFonts w:cs="David" w:hint="cs"/>
          <w:rtl/>
        </w:rPr>
        <w:tab/>
        <w:t xml:space="preserve"> קודם כל הוא רוצה לנסות להכליל את זה בסדר היום, זאת הרי לכאורה המטרה. </w:t>
      </w:r>
    </w:p>
    <w:p w14:paraId="6F63EAE1" w14:textId="77777777" w:rsidR="001F6851" w:rsidRPr="001F6851" w:rsidRDefault="001F6851" w:rsidP="001F6851">
      <w:pPr>
        <w:keepNext/>
        <w:bidi/>
        <w:jc w:val="both"/>
        <w:rPr>
          <w:rFonts w:cs="David" w:hint="cs"/>
          <w:rtl/>
        </w:rPr>
      </w:pPr>
    </w:p>
    <w:p w14:paraId="6736BF8F" w14:textId="77777777" w:rsidR="001F6851" w:rsidRPr="001F6851" w:rsidRDefault="001F6851" w:rsidP="001F6851">
      <w:pPr>
        <w:keepNext/>
        <w:bidi/>
        <w:jc w:val="both"/>
        <w:rPr>
          <w:rFonts w:cs="David" w:hint="cs"/>
          <w:rtl/>
        </w:rPr>
      </w:pPr>
      <w:r w:rsidRPr="001F6851">
        <w:rPr>
          <w:rFonts w:cs="David" w:hint="cs"/>
          <w:u w:val="single"/>
          <w:rtl/>
        </w:rPr>
        <w:t>סער פינטו:</w:t>
      </w:r>
    </w:p>
    <w:p w14:paraId="3A5FBAAC" w14:textId="77777777" w:rsidR="001F6851" w:rsidRPr="001F6851" w:rsidRDefault="001F6851" w:rsidP="001F6851">
      <w:pPr>
        <w:keepNext/>
        <w:bidi/>
        <w:jc w:val="both"/>
        <w:rPr>
          <w:rFonts w:cs="David" w:hint="cs"/>
          <w:rtl/>
        </w:rPr>
      </w:pPr>
    </w:p>
    <w:p w14:paraId="05893DA4" w14:textId="77777777" w:rsidR="001F6851" w:rsidRPr="001F6851" w:rsidRDefault="001F6851" w:rsidP="001F6851">
      <w:pPr>
        <w:keepNext/>
        <w:bidi/>
        <w:jc w:val="both"/>
        <w:rPr>
          <w:rFonts w:cs="David" w:hint="cs"/>
          <w:rtl/>
        </w:rPr>
      </w:pPr>
      <w:r w:rsidRPr="001F6851">
        <w:rPr>
          <w:rFonts w:cs="David" w:hint="cs"/>
          <w:rtl/>
        </w:rPr>
        <w:tab/>
        <w:t xml:space="preserve"> זה קצת מסרבל את הכול. </w:t>
      </w:r>
    </w:p>
    <w:p w14:paraId="7D0E784B" w14:textId="77777777" w:rsidR="001F6851" w:rsidRPr="001F6851" w:rsidRDefault="001F6851" w:rsidP="001F6851">
      <w:pPr>
        <w:keepNext/>
        <w:bidi/>
        <w:jc w:val="both"/>
        <w:rPr>
          <w:rFonts w:cs="David" w:hint="cs"/>
          <w:rtl/>
        </w:rPr>
      </w:pPr>
    </w:p>
    <w:p w14:paraId="2F29CC89" w14:textId="77777777" w:rsidR="001F6851" w:rsidRPr="001F6851" w:rsidRDefault="001F6851" w:rsidP="001F6851">
      <w:pPr>
        <w:keepNext/>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71985DD6" w14:textId="77777777" w:rsidR="001F6851" w:rsidRPr="001F6851" w:rsidRDefault="001F6851" w:rsidP="001F6851">
      <w:pPr>
        <w:keepNext/>
        <w:bidi/>
        <w:jc w:val="both"/>
        <w:rPr>
          <w:rFonts w:cs="David" w:hint="cs"/>
          <w:rtl/>
        </w:rPr>
      </w:pPr>
    </w:p>
    <w:p w14:paraId="7D54D22D" w14:textId="77777777" w:rsidR="001F6851" w:rsidRPr="001F6851" w:rsidRDefault="001F6851" w:rsidP="001F6851">
      <w:pPr>
        <w:keepNext/>
        <w:bidi/>
        <w:jc w:val="both"/>
        <w:rPr>
          <w:rFonts w:cs="David" w:hint="cs"/>
          <w:rtl/>
        </w:rPr>
      </w:pPr>
      <w:r w:rsidRPr="001F6851">
        <w:rPr>
          <w:rFonts w:cs="David" w:hint="cs"/>
          <w:rtl/>
        </w:rPr>
        <w:tab/>
        <w:t xml:space="preserve">ברוב הגדול זה פותר לך את הבעיה, כי בדרך כלל זה ועדה מול הסרה, ופה זה נותן תהליך הגיוני. </w:t>
      </w:r>
    </w:p>
    <w:p w14:paraId="3A0FF6DE" w14:textId="77777777" w:rsidR="001F6851" w:rsidRPr="001F6851" w:rsidRDefault="001F6851" w:rsidP="001F6851">
      <w:pPr>
        <w:keepNext/>
        <w:bidi/>
        <w:jc w:val="both"/>
        <w:rPr>
          <w:rFonts w:cs="David" w:hint="cs"/>
          <w:rtl/>
        </w:rPr>
      </w:pPr>
    </w:p>
    <w:p w14:paraId="117E797E" w14:textId="77777777" w:rsidR="001F6851" w:rsidRPr="001F6851" w:rsidRDefault="001F6851" w:rsidP="001F6851">
      <w:pPr>
        <w:bidi/>
        <w:jc w:val="both"/>
        <w:rPr>
          <w:rFonts w:cs="David" w:hint="cs"/>
          <w:rtl/>
        </w:rPr>
      </w:pPr>
      <w:r w:rsidRPr="001F6851">
        <w:rPr>
          <w:rFonts w:cs="David" w:hint="cs"/>
          <w:u w:val="single"/>
          <w:rtl/>
        </w:rPr>
        <w:t>ארבל אסטרחן:</w:t>
      </w:r>
    </w:p>
    <w:p w14:paraId="3C079E41" w14:textId="77777777" w:rsidR="001F6851" w:rsidRPr="001F6851" w:rsidRDefault="001F6851" w:rsidP="001F6851">
      <w:pPr>
        <w:bidi/>
        <w:jc w:val="both"/>
        <w:rPr>
          <w:rFonts w:cs="David" w:hint="cs"/>
          <w:rtl/>
        </w:rPr>
      </w:pPr>
    </w:p>
    <w:p w14:paraId="0B4F0865" w14:textId="77777777" w:rsidR="001F6851" w:rsidRPr="001F6851" w:rsidRDefault="001F6851" w:rsidP="001F6851">
      <w:pPr>
        <w:keepNext/>
        <w:bidi/>
        <w:jc w:val="both"/>
        <w:rPr>
          <w:rFonts w:cs="David" w:hint="cs"/>
          <w:rtl/>
        </w:rPr>
      </w:pPr>
      <w:r w:rsidRPr="001F6851">
        <w:rPr>
          <w:rFonts w:cs="David" w:hint="cs"/>
          <w:rtl/>
        </w:rPr>
        <w:tab/>
        <w:t xml:space="preserve"> אני אכתוב את זה עם התיקונים ולפני הישיבה הבאה אולי נפיץ את הנוסח. כדאי שאת הסעיף הזה יקראו שוב, כי הוא הכי מורכב כאן. צריך לראות שהוא ברור לכולם, שלא נופלים דברים ושהוא מנוסח כמו שצריך. בזה גם סיימנו את סעיף 2, שמדבר על סדר הדיון וההצבעה. </w:t>
      </w:r>
    </w:p>
    <w:p w14:paraId="7201C9EE" w14:textId="77777777" w:rsidR="001F6851" w:rsidRPr="001F6851" w:rsidRDefault="001F6851" w:rsidP="001F6851">
      <w:pPr>
        <w:keepNext/>
        <w:bidi/>
        <w:jc w:val="both"/>
        <w:rPr>
          <w:rFonts w:cs="David" w:hint="cs"/>
          <w:rtl/>
        </w:rPr>
      </w:pPr>
    </w:p>
    <w:p w14:paraId="49AC94FD" w14:textId="77777777" w:rsidR="001F6851" w:rsidRPr="001F6851" w:rsidRDefault="001F6851" w:rsidP="001F6851">
      <w:pPr>
        <w:keepLines/>
        <w:bidi/>
        <w:jc w:val="both"/>
        <w:rPr>
          <w:rFonts w:cs="David" w:hint="cs"/>
          <w:rtl/>
        </w:rPr>
      </w:pPr>
      <w:r w:rsidRPr="001F6851">
        <w:rPr>
          <w:rFonts w:cs="David" w:hint="cs"/>
          <w:u w:val="single"/>
          <w:rtl/>
        </w:rPr>
        <w:t>תמר כנפו:</w:t>
      </w:r>
    </w:p>
    <w:p w14:paraId="7CDC8C8B" w14:textId="77777777" w:rsidR="001F6851" w:rsidRPr="001F6851" w:rsidRDefault="001F6851" w:rsidP="001F6851">
      <w:pPr>
        <w:keepLines/>
        <w:bidi/>
        <w:jc w:val="both"/>
        <w:rPr>
          <w:rFonts w:cs="David" w:hint="cs"/>
          <w:rtl/>
        </w:rPr>
      </w:pPr>
    </w:p>
    <w:p w14:paraId="34089A25" w14:textId="77777777" w:rsidR="001F6851" w:rsidRPr="001F6851" w:rsidRDefault="001F6851" w:rsidP="001F6851">
      <w:pPr>
        <w:keepNext/>
        <w:keepLines/>
        <w:bidi/>
        <w:jc w:val="both"/>
        <w:rPr>
          <w:rFonts w:cs="David" w:hint="cs"/>
          <w:rtl/>
        </w:rPr>
      </w:pPr>
      <w:r w:rsidRPr="001F6851">
        <w:rPr>
          <w:rFonts w:cs="David" w:hint="cs"/>
          <w:rtl/>
        </w:rPr>
        <w:tab/>
        <w:t xml:space="preserve">לפני שאת עוברת לדחופות, כל הנושאים של הימים המיוחדים - עד עכשיו אנחנו לא יודעים כשאנחנו מגישים הצעות, האם זה על חשבון המכסה או לא על חשבון המכסה. </w:t>
      </w:r>
    </w:p>
    <w:p w14:paraId="490E5BC7" w14:textId="77777777" w:rsidR="001F6851" w:rsidRPr="001F6851" w:rsidRDefault="001F6851" w:rsidP="001F6851">
      <w:pPr>
        <w:keepNext/>
        <w:bidi/>
        <w:jc w:val="both"/>
        <w:rPr>
          <w:rFonts w:cs="David" w:hint="cs"/>
          <w:rtl/>
        </w:rPr>
      </w:pPr>
    </w:p>
    <w:p w14:paraId="46E3AF12" w14:textId="77777777" w:rsidR="001F6851" w:rsidRPr="001F6851" w:rsidRDefault="001F6851" w:rsidP="001F6851">
      <w:pPr>
        <w:bidi/>
        <w:jc w:val="both"/>
        <w:rPr>
          <w:rFonts w:cs="David" w:hint="cs"/>
          <w:rtl/>
        </w:rPr>
      </w:pPr>
      <w:r w:rsidRPr="001F6851">
        <w:rPr>
          <w:rFonts w:cs="David" w:hint="cs"/>
          <w:u w:val="single"/>
          <w:rtl/>
        </w:rPr>
        <w:t>ארבל אסטרחן:</w:t>
      </w:r>
    </w:p>
    <w:p w14:paraId="27C00DD9" w14:textId="77777777" w:rsidR="001F6851" w:rsidRPr="001F6851" w:rsidRDefault="001F6851" w:rsidP="001F6851">
      <w:pPr>
        <w:bidi/>
        <w:jc w:val="both"/>
        <w:rPr>
          <w:rFonts w:cs="David" w:hint="cs"/>
          <w:rtl/>
        </w:rPr>
      </w:pPr>
    </w:p>
    <w:p w14:paraId="0DDFFC2D" w14:textId="77777777" w:rsidR="001F6851" w:rsidRPr="001F6851" w:rsidRDefault="001F6851" w:rsidP="001F6851">
      <w:pPr>
        <w:keepNext/>
        <w:bidi/>
        <w:jc w:val="both"/>
        <w:rPr>
          <w:rFonts w:cs="David" w:hint="cs"/>
          <w:rtl/>
        </w:rPr>
      </w:pPr>
      <w:r w:rsidRPr="001F6851">
        <w:rPr>
          <w:rFonts w:cs="David" w:hint="cs"/>
          <w:rtl/>
        </w:rPr>
        <w:tab/>
        <w:t xml:space="preserve"> כרגע, לפי מה שכתוב פה זה במכסה, כי אם רוצים להוציא משהו מהמכסה, צריך להוסיף הוראה. </w:t>
      </w:r>
    </w:p>
    <w:p w14:paraId="64DA029E" w14:textId="77777777" w:rsidR="001F6851" w:rsidRPr="001F6851" w:rsidRDefault="001F6851" w:rsidP="001F6851">
      <w:pPr>
        <w:keepNext/>
        <w:bidi/>
        <w:jc w:val="both"/>
        <w:rPr>
          <w:rFonts w:cs="David" w:hint="cs"/>
          <w:rtl/>
        </w:rPr>
      </w:pPr>
    </w:p>
    <w:p w14:paraId="1AA3510D" w14:textId="77777777" w:rsidR="001F6851" w:rsidRPr="001F6851" w:rsidRDefault="001F6851" w:rsidP="001F6851">
      <w:pPr>
        <w:bidi/>
        <w:jc w:val="both"/>
        <w:rPr>
          <w:rFonts w:cs="David" w:hint="cs"/>
          <w:rtl/>
        </w:rPr>
      </w:pPr>
      <w:r w:rsidRPr="001F6851">
        <w:rPr>
          <w:rFonts w:cs="David" w:hint="cs"/>
          <w:u w:val="single"/>
          <w:rtl/>
        </w:rPr>
        <w:t>תמר כנפו:</w:t>
      </w:r>
    </w:p>
    <w:p w14:paraId="0669178C" w14:textId="77777777" w:rsidR="001F6851" w:rsidRPr="001F6851" w:rsidRDefault="001F6851" w:rsidP="001F6851">
      <w:pPr>
        <w:bidi/>
        <w:jc w:val="both"/>
        <w:rPr>
          <w:rFonts w:cs="David" w:hint="cs"/>
          <w:rtl/>
        </w:rPr>
      </w:pPr>
    </w:p>
    <w:p w14:paraId="08B915B4" w14:textId="77777777" w:rsidR="001F6851" w:rsidRPr="001F6851" w:rsidRDefault="001F6851" w:rsidP="001F6851">
      <w:pPr>
        <w:keepNext/>
        <w:bidi/>
        <w:jc w:val="both"/>
        <w:rPr>
          <w:rFonts w:cs="David" w:hint="cs"/>
          <w:rtl/>
        </w:rPr>
      </w:pPr>
      <w:r w:rsidRPr="001F6851">
        <w:rPr>
          <w:rFonts w:cs="David" w:hint="cs"/>
          <w:rtl/>
        </w:rPr>
        <w:tab/>
        <w:t xml:space="preserve"> אנחנו לא יודעים, כי לפעמים אומרים לנו שזה לא על מכסה וזה כן על מכסה.</w:t>
      </w:r>
    </w:p>
    <w:p w14:paraId="3F824493" w14:textId="77777777" w:rsidR="001F6851" w:rsidRPr="001F6851" w:rsidRDefault="001F6851" w:rsidP="001F6851">
      <w:pPr>
        <w:keepNext/>
        <w:bidi/>
        <w:jc w:val="both"/>
        <w:rPr>
          <w:rFonts w:cs="David" w:hint="cs"/>
          <w:rtl/>
        </w:rPr>
      </w:pPr>
    </w:p>
    <w:p w14:paraId="038D9F5C" w14:textId="77777777" w:rsidR="001F6851" w:rsidRPr="001F6851" w:rsidRDefault="001F6851" w:rsidP="001F6851">
      <w:pPr>
        <w:bidi/>
        <w:jc w:val="both"/>
        <w:rPr>
          <w:rFonts w:cs="David" w:hint="cs"/>
          <w:rtl/>
        </w:rPr>
      </w:pPr>
      <w:r w:rsidRPr="001F6851">
        <w:rPr>
          <w:rFonts w:cs="David" w:hint="cs"/>
          <w:u w:val="single"/>
          <w:rtl/>
        </w:rPr>
        <w:t>ארבל אסטרחן:</w:t>
      </w:r>
    </w:p>
    <w:p w14:paraId="6B274BBC" w14:textId="77777777" w:rsidR="001F6851" w:rsidRPr="001F6851" w:rsidRDefault="001F6851" w:rsidP="001F6851">
      <w:pPr>
        <w:bidi/>
        <w:jc w:val="both"/>
        <w:rPr>
          <w:rFonts w:cs="David" w:hint="cs"/>
          <w:rtl/>
        </w:rPr>
      </w:pPr>
    </w:p>
    <w:p w14:paraId="5D9157CB" w14:textId="77777777" w:rsidR="001F6851" w:rsidRPr="001F6851" w:rsidRDefault="001F6851" w:rsidP="001F6851">
      <w:pPr>
        <w:keepNext/>
        <w:bidi/>
        <w:jc w:val="both"/>
        <w:rPr>
          <w:rFonts w:cs="David" w:hint="cs"/>
          <w:rtl/>
        </w:rPr>
      </w:pPr>
      <w:r w:rsidRPr="001F6851">
        <w:rPr>
          <w:rFonts w:cs="David" w:hint="cs"/>
          <w:rtl/>
        </w:rPr>
        <w:tab/>
        <w:t xml:space="preserve"> יש הצעה רגילה לסדר היום שהיא לא במכסה?</w:t>
      </w:r>
    </w:p>
    <w:p w14:paraId="2BE1E130" w14:textId="77777777" w:rsidR="001F6851" w:rsidRPr="001F6851" w:rsidRDefault="001F6851" w:rsidP="001F6851">
      <w:pPr>
        <w:keepNext/>
        <w:bidi/>
        <w:jc w:val="both"/>
        <w:rPr>
          <w:rFonts w:cs="David" w:hint="cs"/>
          <w:rtl/>
        </w:rPr>
      </w:pPr>
    </w:p>
    <w:p w14:paraId="1388AB22" w14:textId="77777777" w:rsidR="001F6851" w:rsidRPr="001F6851" w:rsidRDefault="001F6851" w:rsidP="001F6851">
      <w:pPr>
        <w:bidi/>
        <w:jc w:val="both"/>
        <w:rPr>
          <w:rFonts w:cs="David" w:hint="cs"/>
          <w:rtl/>
        </w:rPr>
      </w:pPr>
      <w:r w:rsidRPr="001F6851">
        <w:rPr>
          <w:rFonts w:cs="David" w:hint="cs"/>
          <w:u w:val="single"/>
          <w:rtl/>
        </w:rPr>
        <w:t>תמר כנפו:</w:t>
      </w:r>
    </w:p>
    <w:p w14:paraId="7D19EFC5" w14:textId="77777777" w:rsidR="001F6851" w:rsidRPr="001F6851" w:rsidRDefault="001F6851" w:rsidP="001F6851">
      <w:pPr>
        <w:bidi/>
        <w:jc w:val="both"/>
        <w:rPr>
          <w:rFonts w:cs="David" w:hint="cs"/>
          <w:rtl/>
        </w:rPr>
      </w:pPr>
    </w:p>
    <w:p w14:paraId="67105026" w14:textId="77777777" w:rsidR="001F6851" w:rsidRPr="001F6851" w:rsidRDefault="001F6851" w:rsidP="001F6851">
      <w:pPr>
        <w:bidi/>
        <w:jc w:val="both"/>
        <w:rPr>
          <w:rFonts w:cs="David" w:hint="cs"/>
          <w:rtl/>
        </w:rPr>
      </w:pPr>
      <w:r w:rsidRPr="001F6851">
        <w:rPr>
          <w:rFonts w:cs="David" w:hint="cs"/>
          <w:rtl/>
        </w:rPr>
        <w:tab/>
        <w:t xml:space="preserve">כל הימים המיוחדים. </w:t>
      </w:r>
    </w:p>
    <w:p w14:paraId="77DFBE1C" w14:textId="77777777" w:rsidR="001F6851" w:rsidRPr="001F6851" w:rsidRDefault="001F6851" w:rsidP="001F6851">
      <w:pPr>
        <w:keepNext/>
        <w:bidi/>
        <w:jc w:val="both"/>
        <w:rPr>
          <w:rFonts w:cs="David" w:hint="cs"/>
          <w:rtl/>
        </w:rPr>
      </w:pPr>
    </w:p>
    <w:p w14:paraId="5D8D1F1F" w14:textId="77777777" w:rsidR="001F6851" w:rsidRPr="001F6851" w:rsidRDefault="001F6851" w:rsidP="001F6851">
      <w:pPr>
        <w:bidi/>
        <w:jc w:val="both"/>
        <w:rPr>
          <w:rFonts w:cs="David" w:hint="cs"/>
          <w:rtl/>
        </w:rPr>
      </w:pPr>
      <w:r w:rsidRPr="001F6851">
        <w:rPr>
          <w:rFonts w:cs="David" w:hint="cs"/>
          <w:u w:val="single"/>
          <w:rtl/>
        </w:rPr>
        <w:t>ארבל אסטרחן:</w:t>
      </w:r>
    </w:p>
    <w:p w14:paraId="09EFD848" w14:textId="77777777" w:rsidR="001F6851" w:rsidRPr="001F6851" w:rsidRDefault="001F6851" w:rsidP="001F6851">
      <w:pPr>
        <w:bidi/>
        <w:jc w:val="both"/>
        <w:rPr>
          <w:rFonts w:cs="David" w:hint="cs"/>
          <w:rtl/>
        </w:rPr>
      </w:pPr>
    </w:p>
    <w:p w14:paraId="51490AD6" w14:textId="77777777" w:rsidR="001F6851" w:rsidRPr="001F6851" w:rsidRDefault="001F6851" w:rsidP="001F6851">
      <w:pPr>
        <w:keepNext/>
        <w:bidi/>
        <w:jc w:val="both"/>
        <w:rPr>
          <w:rFonts w:cs="David" w:hint="cs"/>
          <w:rtl/>
        </w:rPr>
      </w:pPr>
      <w:r w:rsidRPr="001F6851">
        <w:rPr>
          <w:rFonts w:cs="David" w:hint="cs"/>
          <w:rtl/>
        </w:rPr>
        <w:tab/>
        <w:t>מכוח מה הן לא במכסה?</w:t>
      </w:r>
    </w:p>
    <w:p w14:paraId="7A3194EC" w14:textId="77777777" w:rsidR="001F6851" w:rsidRPr="001F6851" w:rsidRDefault="001F6851" w:rsidP="001F6851">
      <w:pPr>
        <w:keepNext/>
        <w:bidi/>
        <w:jc w:val="both"/>
        <w:rPr>
          <w:rFonts w:cs="David" w:hint="cs"/>
          <w:rtl/>
        </w:rPr>
      </w:pPr>
    </w:p>
    <w:p w14:paraId="5B2B1220" w14:textId="77777777" w:rsidR="001F6851" w:rsidRPr="001F6851" w:rsidRDefault="001F6851" w:rsidP="001F6851">
      <w:pPr>
        <w:keepNext/>
        <w:bidi/>
        <w:jc w:val="both"/>
        <w:rPr>
          <w:rFonts w:cs="David" w:hint="cs"/>
          <w:u w:val="single"/>
          <w:rtl/>
        </w:rPr>
      </w:pPr>
      <w:r w:rsidRPr="001F6851">
        <w:rPr>
          <w:rFonts w:cs="David" w:hint="cs"/>
          <w:u w:val="single"/>
          <w:rtl/>
        </w:rPr>
        <w:t xml:space="preserve">ירדנה </w:t>
      </w:r>
      <w:proofErr w:type="spellStart"/>
      <w:r w:rsidRPr="001F6851">
        <w:rPr>
          <w:rFonts w:cs="David" w:hint="cs"/>
          <w:u w:val="single"/>
          <w:rtl/>
        </w:rPr>
        <w:t>מלר</w:t>
      </w:r>
      <w:proofErr w:type="spellEnd"/>
      <w:r w:rsidRPr="001F6851">
        <w:rPr>
          <w:rFonts w:cs="David" w:hint="cs"/>
          <w:u w:val="single"/>
          <w:rtl/>
        </w:rPr>
        <w:t>-הורוביץ:</w:t>
      </w:r>
    </w:p>
    <w:p w14:paraId="1E634126" w14:textId="77777777" w:rsidR="001F6851" w:rsidRPr="001F6851" w:rsidRDefault="001F6851" w:rsidP="001F6851">
      <w:pPr>
        <w:bidi/>
        <w:jc w:val="both"/>
        <w:rPr>
          <w:rFonts w:cs="David" w:hint="cs"/>
          <w:rtl/>
        </w:rPr>
      </w:pPr>
    </w:p>
    <w:p w14:paraId="60C71B61" w14:textId="77777777" w:rsidR="001F6851" w:rsidRPr="001F6851" w:rsidRDefault="001F6851" w:rsidP="001F6851">
      <w:pPr>
        <w:keepNext/>
        <w:bidi/>
        <w:jc w:val="both"/>
        <w:rPr>
          <w:rFonts w:cs="David" w:hint="cs"/>
          <w:rtl/>
        </w:rPr>
      </w:pPr>
      <w:r w:rsidRPr="001F6851">
        <w:rPr>
          <w:rFonts w:cs="David" w:hint="cs"/>
          <w:rtl/>
        </w:rPr>
        <w:tab/>
        <w:t xml:space="preserve">שיקול דעתו של יושב ראש הכנסת. </w:t>
      </w:r>
    </w:p>
    <w:p w14:paraId="51724A81" w14:textId="77777777" w:rsidR="001F6851" w:rsidRPr="001F6851" w:rsidRDefault="001F6851" w:rsidP="001F6851">
      <w:pPr>
        <w:keepNext/>
        <w:bidi/>
        <w:jc w:val="both"/>
        <w:rPr>
          <w:rFonts w:cs="David" w:hint="cs"/>
          <w:rtl/>
        </w:rPr>
      </w:pPr>
    </w:p>
    <w:p w14:paraId="28A110C7" w14:textId="77777777" w:rsidR="001F6851" w:rsidRPr="001F6851" w:rsidRDefault="001F6851" w:rsidP="001F6851">
      <w:pPr>
        <w:bidi/>
        <w:jc w:val="both"/>
        <w:rPr>
          <w:rFonts w:cs="David" w:hint="cs"/>
          <w:rtl/>
        </w:rPr>
      </w:pPr>
      <w:r w:rsidRPr="001F6851">
        <w:rPr>
          <w:rFonts w:cs="David" w:hint="cs"/>
          <w:u w:val="single"/>
          <w:rtl/>
        </w:rPr>
        <w:t>תמר כנפו:</w:t>
      </w:r>
    </w:p>
    <w:p w14:paraId="460D7AEF" w14:textId="77777777" w:rsidR="001F6851" w:rsidRPr="001F6851" w:rsidRDefault="001F6851" w:rsidP="001F6851">
      <w:pPr>
        <w:bidi/>
        <w:jc w:val="both"/>
        <w:rPr>
          <w:rFonts w:cs="David" w:hint="cs"/>
          <w:rtl/>
        </w:rPr>
      </w:pPr>
    </w:p>
    <w:p w14:paraId="0E31F819" w14:textId="77777777" w:rsidR="001F6851" w:rsidRPr="001F6851" w:rsidRDefault="001F6851" w:rsidP="001F6851">
      <w:pPr>
        <w:keepNext/>
        <w:bidi/>
        <w:jc w:val="both"/>
        <w:rPr>
          <w:rFonts w:cs="David" w:hint="cs"/>
          <w:rtl/>
        </w:rPr>
      </w:pPr>
      <w:r w:rsidRPr="001F6851">
        <w:rPr>
          <w:rFonts w:cs="David" w:hint="cs"/>
          <w:rtl/>
        </w:rPr>
        <w:tab/>
        <w:t xml:space="preserve">אני לא יודעת, לפעמים אומרים לנו שכן במכסה, אבל אנחנו לא במכסה ואנחנו לא יודעים. </w:t>
      </w:r>
    </w:p>
    <w:p w14:paraId="2E077F52" w14:textId="77777777" w:rsidR="001F6851" w:rsidRPr="001F6851" w:rsidRDefault="001F6851" w:rsidP="001F6851">
      <w:pPr>
        <w:keepNext/>
        <w:bidi/>
        <w:jc w:val="both"/>
        <w:rPr>
          <w:rFonts w:cs="David" w:hint="cs"/>
          <w:rtl/>
        </w:rPr>
      </w:pPr>
    </w:p>
    <w:p w14:paraId="70AC3504" w14:textId="77777777" w:rsidR="001F6851" w:rsidRPr="001F6851" w:rsidRDefault="001F6851" w:rsidP="001F6851">
      <w:pPr>
        <w:bidi/>
        <w:jc w:val="both"/>
        <w:rPr>
          <w:rFonts w:cs="David" w:hint="cs"/>
          <w:rtl/>
        </w:rPr>
      </w:pPr>
      <w:r w:rsidRPr="001F6851">
        <w:rPr>
          <w:rFonts w:cs="David" w:hint="cs"/>
          <w:u w:val="single"/>
          <w:rtl/>
        </w:rPr>
        <w:t>ארבל אסטרחן:</w:t>
      </w:r>
    </w:p>
    <w:p w14:paraId="197ADE8E" w14:textId="77777777" w:rsidR="001F6851" w:rsidRPr="001F6851" w:rsidRDefault="001F6851" w:rsidP="001F6851">
      <w:pPr>
        <w:bidi/>
        <w:jc w:val="both"/>
        <w:rPr>
          <w:rFonts w:cs="David" w:hint="cs"/>
          <w:rtl/>
        </w:rPr>
      </w:pPr>
    </w:p>
    <w:p w14:paraId="19B8AA0E" w14:textId="77777777" w:rsidR="001F6851" w:rsidRPr="001F6851" w:rsidRDefault="001F6851" w:rsidP="001F6851">
      <w:pPr>
        <w:keepNext/>
        <w:bidi/>
        <w:jc w:val="both"/>
        <w:rPr>
          <w:rFonts w:cs="David" w:hint="cs"/>
          <w:rtl/>
        </w:rPr>
      </w:pPr>
      <w:r w:rsidRPr="001F6851">
        <w:rPr>
          <w:rFonts w:cs="David" w:hint="cs"/>
          <w:rtl/>
        </w:rPr>
        <w:tab/>
        <w:t xml:space="preserve"> לכאורה, היום אין בכלל שיקול דעת לאף אחד להגיד שהצעה רגילה לא תהיה במכסה. </w:t>
      </w:r>
    </w:p>
    <w:p w14:paraId="5C60A4F7" w14:textId="77777777" w:rsidR="001F6851" w:rsidRPr="001F6851" w:rsidRDefault="001F6851" w:rsidP="001F6851">
      <w:pPr>
        <w:keepNext/>
        <w:bidi/>
        <w:jc w:val="both"/>
        <w:rPr>
          <w:rFonts w:cs="David" w:hint="cs"/>
          <w:rtl/>
        </w:rPr>
      </w:pPr>
    </w:p>
    <w:p w14:paraId="02A57552" w14:textId="77777777" w:rsidR="001F6851" w:rsidRPr="001F6851" w:rsidRDefault="001F6851" w:rsidP="001F6851">
      <w:pPr>
        <w:bidi/>
        <w:jc w:val="both"/>
        <w:rPr>
          <w:rFonts w:cs="David" w:hint="cs"/>
          <w:rtl/>
        </w:rPr>
      </w:pPr>
      <w:r w:rsidRPr="001F6851">
        <w:rPr>
          <w:rFonts w:cs="David" w:hint="cs"/>
          <w:u w:val="single"/>
          <w:rtl/>
        </w:rPr>
        <w:t>תמר כנפו:</w:t>
      </w:r>
    </w:p>
    <w:p w14:paraId="2092793F" w14:textId="77777777" w:rsidR="001F6851" w:rsidRPr="001F6851" w:rsidRDefault="001F6851" w:rsidP="001F6851">
      <w:pPr>
        <w:bidi/>
        <w:jc w:val="both"/>
        <w:rPr>
          <w:rFonts w:cs="David" w:hint="cs"/>
          <w:rtl/>
        </w:rPr>
      </w:pPr>
    </w:p>
    <w:p w14:paraId="2E42310B" w14:textId="77777777" w:rsidR="001F6851" w:rsidRPr="001F6851" w:rsidRDefault="001F6851" w:rsidP="001F6851">
      <w:pPr>
        <w:bidi/>
        <w:jc w:val="both"/>
        <w:rPr>
          <w:rFonts w:cs="David" w:hint="cs"/>
          <w:rtl/>
        </w:rPr>
      </w:pPr>
      <w:r w:rsidRPr="001F6851">
        <w:rPr>
          <w:rFonts w:cs="David" w:hint="cs"/>
          <w:rtl/>
        </w:rPr>
        <w:tab/>
        <w:t xml:space="preserve">היא גם לא "מתנהגת" בצורה הזאת של 10 דקות. </w:t>
      </w:r>
    </w:p>
    <w:p w14:paraId="3C604498" w14:textId="77777777" w:rsidR="001F6851" w:rsidRPr="001F6851" w:rsidRDefault="001F6851" w:rsidP="001F6851">
      <w:pPr>
        <w:bidi/>
        <w:jc w:val="both"/>
        <w:rPr>
          <w:rFonts w:cs="David" w:hint="cs"/>
          <w:rtl/>
        </w:rPr>
      </w:pPr>
    </w:p>
    <w:p w14:paraId="54344DA4" w14:textId="77777777" w:rsidR="001F6851" w:rsidRPr="001F6851" w:rsidRDefault="001F6851" w:rsidP="001F6851">
      <w:pPr>
        <w:keepNext/>
        <w:bidi/>
        <w:jc w:val="both"/>
        <w:rPr>
          <w:rFonts w:cs="David" w:hint="cs"/>
          <w:u w:val="single"/>
          <w:rtl/>
        </w:rPr>
      </w:pPr>
      <w:r w:rsidRPr="001F6851">
        <w:rPr>
          <w:rFonts w:cs="David" w:hint="cs"/>
          <w:u w:val="single"/>
          <w:rtl/>
        </w:rPr>
        <w:t xml:space="preserve">ירדנה </w:t>
      </w:r>
      <w:proofErr w:type="spellStart"/>
      <w:r w:rsidRPr="001F6851">
        <w:rPr>
          <w:rFonts w:cs="David" w:hint="cs"/>
          <w:u w:val="single"/>
          <w:rtl/>
        </w:rPr>
        <w:t>מלר</w:t>
      </w:r>
      <w:proofErr w:type="spellEnd"/>
      <w:r w:rsidRPr="001F6851">
        <w:rPr>
          <w:rFonts w:cs="David" w:hint="cs"/>
          <w:u w:val="single"/>
          <w:rtl/>
        </w:rPr>
        <w:t>-הורוביץ:</w:t>
      </w:r>
    </w:p>
    <w:p w14:paraId="75935EEC" w14:textId="77777777" w:rsidR="001F6851" w:rsidRPr="001F6851" w:rsidRDefault="001F6851" w:rsidP="001F6851">
      <w:pPr>
        <w:bidi/>
        <w:jc w:val="both"/>
        <w:rPr>
          <w:rFonts w:cs="David" w:hint="cs"/>
          <w:rtl/>
        </w:rPr>
      </w:pPr>
    </w:p>
    <w:p w14:paraId="31AD757A" w14:textId="77777777" w:rsidR="001F6851" w:rsidRPr="001F6851" w:rsidRDefault="001F6851" w:rsidP="001F6851">
      <w:pPr>
        <w:bidi/>
        <w:jc w:val="both"/>
        <w:rPr>
          <w:rFonts w:cs="David" w:hint="cs"/>
          <w:rtl/>
        </w:rPr>
      </w:pPr>
      <w:r w:rsidRPr="001F6851">
        <w:rPr>
          <w:rFonts w:cs="David" w:hint="cs"/>
          <w:rtl/>
        </w:rPr>
        <w:tab/>
        <w:t xml:space="preserve">זה נולד עוד בכנסת הקודמת, לצערנו, כדי למלא את סדר היום של הכנסת. אחד הכלים היה ימים מיוחדים. במסגרת הימים המיוחדים, חבר הכנסת אמר: לא, אני לא רוצה, אז אמרו לו: תעלה, זה לא במכסה, תדברו. יש כאן גם לתת וגם לקבל. </w:t>
      </w:r>
    </w:p>
    <w:p w14:paraId="668098F8" w14:textId="77777777" w:rsidR="001F6851" w:rsidRPr="001F6851" w:rsidRDefault="001F6851" w:rsidP="001F6851">
      <w:pPr>
        <w:keepNext/>
        <w:bidi/>
        <w:jc w:val="both"/>
        <w:rPr>
          <w:rFonts w:cs="David" w:hint="cs"/>
          <w:rtl/>
        </w:rPr>
      </w:pPr>
    </w:p>
    <w:p w14:paraId="6E793F27"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3C78ABF0" w14:textId="77777777" w:rsidR="001F6851" w:rsidRPr="001F6851" w:rsidRDefault="001F6851" w:rsidP="001F6851">
      <w:pPr>
        <w:bidi/>
        <w:jc w:val="both"/>
        <w:rPr>
          <w:rFonts w:cs="David" w:hint="cs"/>
          <w:rtl/>
        </w:rPr>
      </w:pPr>
    </w:p>
    <w:p w14:paraId="7C68D7E5" w14:textId="77777777" w:rsidR="001F6851" w:rsidRPr="001F6851" w:rsidRDefault="001F6851" w:rsidP="001F6851">
      <w:pPr>
        <w:keepNext/>
        <w:bidi/>
        <w:jc w:val="both"/>
        <w:rPr>
          <w:rFonts w:cs="David" w:hint="cs"/>
          <w:rtl/>
        </w:rPr>
      </w:pPr>
      <w:r w:rsidRPr="001F6851">
        <w:rPr>
          <w:rFonts w:cs="David" w:hint="cs"/>
          <w:rtl/>
        </w:rPr>
        <w:tab/>
        <w:t xml:space="preserve"> אני מציע לאור זה, שנקבע סעיף על דיון בימים מיוחדים, ושם נסדיר את כל הסיפור הזה בצורה מסודרת. </w:t>
      </w:r>
    </w:p>
    <w:p w14:paraId="5D2F77DB" w14:textId="77777777" w:rsidR="001F6851" w:rsidRPr="001F6851" w:rsidRDefault="001F6851" w:rsidP="001F6851">
      <w:pPr>
        <w:keepNext/>
        <w:keepLines/>
        <w:bidi/>
        <w:jc w:val="both"/>
        <w:rPr>
          <w:rFonts w:cs="David" w:hint="cs"/>
          <w:rtl/>
        </w:rPr>
      </w:pPr>
    </w:p>
    <w:p w14:paraId="0115FC95" w14:textId="77777777" w:rsidR="001F6851" w:rsidRPr="001F6851" w:rsidRDefault="001F6851" w:rsidP="001F6851">
      <w:pPr>
        <w:keepLines/>
        <w:bidi/>
        <w:jc w:val="both"/>
        <w:rPr>
          <w:rFonts w:cs="David" w:hint="cs"/>
          <w:rtl/>
        </w:rPr>
      </w:pPr>
      <w:r w:rsidRPr="001F6851">
        <w:rPr>
          <w:rFonts w:cs="David" w:hint="cs"/>
          <w:u w:val="single"/>
          <w:rtl/>
        </w:rPr>
        <w:t>תמר כנפו:</w:t>
      </w:r>
    </w:p>
    <w:p w14:paraId="43878272" w14:textId="77777777" w:rsidR="001F6851" w:rsidRPr="001F6851" w:rsidRDefault="001F6851" w:rsidP="001F6851">
      <w:pPr>
        <w:keepLines/>
        <w:bidi/>
        <w:jc w:val="both"/>
        <w:rPr>
          <w:rFonts w:cs="David" w:hint="cs"/>
          <w:rtl/>
        </w:rPr>
      </w:pPr>
    </w:p>
    <w:p w14:paraId="40A43099" w14:textId="77777777" w:rsidR="001F6851" w:rsidRPr="001F6851" w:rsidRDefault="001F6851" w:rsidP="001F6851">
      <w:pPr>
        <w:keepNext/>
        <w:keepLines/>
        <w:bidi/>
        <w:jc w:val="both"/>
        <w:rPr>
          <w:rFonts w:cs="David" w:hint="cs"/>
          <w:rtl/>
        </w:rPr>
      </w:pPr>
      <w:r w:rsidRPr="001F6851">
        <w:rPr>
          <w:rFonts w:cs="David" w:hint="cs"/>
          <w:rtl/>
        </w:rPr>
        <w:tab/>
        <w:t xml:space="preserve">כי לנו זה לא מובן. </w:t>
      </w:r>
    </w:p>
    <w:p w14:paraId="75E93312" w14:textId="77777777" w:rsidR="001F6851" w:rsidRPr="001F6851" w:rsidRDefault="001F6851" w:rsidP="001F6851">
      <w:pPr>
        <w:keepNext/>
        <w:bidi/>
        <w:jc w:val="both"/>
        <w:rPr>
          <w:rFonts w:cs="David" w:hint="cs"/>
          <w:rtl/>
        </w:rPr>
      </w:pPr>
    </w:p>
    <w:p w14:paraId="0E594369" w14:textId="77777777" w:rsidR="001F6851" w:rsidRPr="001F6851" w:rsidRDefault="001F6851" w:rsidP="001F6851">
      <w:pPr>
        <w:keepNext/>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117BCF04" w14:textId="77777777" w:rsidR="001F6851" w:rsidRPr="001F6851" w:rsidRDefault="001F6851" w:rsidP="001F6851">
      <w:pPr>
        <w:keepNext/>
        <w:bidi/>
        <w:jc w:val="both"/>
        <w:rPr>
          <w:rFonts w:cs="David" w:hint="cs"/>
          <w:rtl/>
        </w:rPr>
      </w:pPr>
    </w:p>
    <w:p w14:paraId="55C184F3" w14:textId="77777777" w:rsidR="001F6851" w:rsidRPr="001F6851" w:rsidRDefault="001F6851" w:rsidP="001F6851">
      <w:pPr>
        <w:keepNext/>
        <w:bidi/>
        <w:jc w:val="both"/>
        <w:rPr>
          <w:rFonts w:cs="David" w:hint="cs"/>
          <w:rtl/>
        </w:rPr>
      </w:pPr>
      <w:r w:rsidRPr="001F6851">
        <w:rPr>
          <w:rFonts w:cs="David" w:hint="cs"/>
          <w:rtl/>
        </w:rPr>
        <w:tab/>
        <w:t xml:space="preserve">אני מאוד בעד, אבל אני מציע שלא נקשור את זה כאן, כלומר: נקבע סעיף של דיון בימים מיוחדים. </w:t>
      </w:r>
    </w:p>
    <w:p w14:paraId="7C163677" w14:textId="77777777" w:rsidR="001F6851" w:rsidRPr="001F6851" w:rsidRDefault="001F6851" w:rsidP="001F6851">
      <w:pPr>
        <w:keepNext/>
        <w:bidi/>
        <w:jc w:val="both"/>
        <w:rPr>
          <w:rFonts w:cs="David" w:hint="cs"/>
          <w:rtl/>
        </w:rPr>
      </w:pPr>
    </w:p>
    <w:p w14:paraId="7B346B6A" w14:textId="77777777" w:rsidR="001F6851" w:rsidRPr="001F6851" w:rsidRDefault="001F6851" w:rsidP="001F6851">
      <w:pPr>
        <w:bidi/>
        <w:jc w:val="both"/>
        <w:rPr>
          <w:rFonts w:cs="David" w:hint="cs"/>
          <w:rtl/>
        </w:rPr>
      </w:pPr>
      <w:r w:rsidRPr="001F6851">
        <w:rPr>
          <w:rFonts w:cs="David" w:hint="cs"/>
          <w:u w:val="single"/>
          <w:rtl/>
        </w:rPr>
        <w:t>ארבל אסטרחן:</w:t>
      </w:r>
    </w:p>
    <w:p w14:paraId="2509A8D6" w14:textId="77777777" w:rsidR="001F6851" w:rsidRPr="001F6851" w:rsidRDefault="001F6851" w:rsidP="001F6851">
      <w:pPr>
        <w:bidi/>
        <w:jc w:val="both"/>
        <w:rPr>
          <w:rFonts w:cs="David" w:hint="cs"/>
          <w:rtl/>
        </w:rPr>
      </w:pPr>
    </w:p>
    <w:p w14:paraId="7E9EDFCC" w14:textId="77777777" w:rsidR="001F6851" w:rsidRPr="001F6851" w:rsidRDefault="001F6851" w:rsidP="001F6851">
      <w:pPr>
        <w:keepNext/>
        <w:bidi/>
        <w:jc w:val="both"/>
        <w:rPr>
          <w:rFonts w:cs="David" w:hint="cs"/>
          <w:rtl/>
        </w:rPr>
      </w:pPr>
      <w:r w:rsidRPr="001F6851">
        <w:rPr>
          <w:rFonts w:cs="David" w:hint="cs"/>
          <w:rtl/>
        </w:rPr>
        <w:tab/>
        <w:t xml:space="preserve">שהיושב ראש רשאי לאשר דיון להצעות לסדר היום ביום מיוחד, ואז הן לא יהיו במכסה. </w:t>
      </w:r>
    </w:p>
    <w:p w14:paraId="2FFC8EF2" w14:textId="77777777" w:rsidR="001F6851" w:rsidRPr="001F6851" w:rsidRDefault="001F6851" w:rsidP="001F6851">
      <w:pPr>
        <w:keepNext/>
        <w:bidi/>
        <w:jc w:val="both"/>
        <w:rPr>
          <w:rFonts w:cs="David" w:hint="cs"/>
          <w:rtl/>
        </w:rPr>
      </w:pPr>
    </w:p>
    <w:p w14:paraId="07049AE1" w14:textId="77777777" w:rsidR="001F6851" w:rsidRPr="001F6851" w:rsidRDefault="001F6851" w:rsidP="001F6851">
      <w:pPr>
        <w:keepNext/>
        <w:bidi/>
        <w:ind w:firstLine="720"/>
        <w:jc w:val="both"/>
        <w:rPr>
          <w:rFonts w:cs="David" w:hint="cs"/>
          <w:rtl/>
        </w:rPr>
      </w:pPr>
      <w:r w:rsidRPr="001F6851">
        <w:rPr>
          <w:rFonts w:cs="David" w:hint="cs"/>
          <w:rtl/>
        </w:rPr>
        <w:t>יש כאן הערה בעמוד 4 למטה. יש היום החלטה של ועדת הכנסת משנת 1986: "ראוי שיושבי ראש הוועדות יימנעו מלהעלות לדיון בוועדה נושאים לגביהם החליטה הכנסת כי לא יכללו בסדר יומה...לפחות...30 ימים מיום החלטת הכנסת". זה רלוונטי? אם הכנסת הצביעה לא לכלול משהו בסדר היום, אומרים גם ליושב ראש הוועדה לא לשים את זה על סדר היום של הוועדה?</w:t>
      </w:r>
    </w:p>
    <w:p w14:paraId="56B66FB8" w14:textId="77777777" w:rsidR="001F6851" w:rsidRPr="001F6851" w:rsidRDefault="001F6851" w:rsidP="001F6851">
      <w:pPr>
        <w:keepNext/>
        <w:bidi/>
        <w:jc w:val="both"/>
        <w:rPr>
          <w:rFonts w:cs="David" w:hint="cs"/>
          <w:rtl/>
        </w:rPr>
      </w:pPr>
    </w:p>
    <w:p w14:paraId="2FE8D8B6" w14:textId="77777777" w:rsidR="001F6851" w:rsidRPr="001F6851" w:rsidRDefault="001F6851" w:rsidP="001F6851">
      <w:pPr>
        <w:keepNext/>
        <w:bidi/>
        <w:jc w:val="both"/>
        <w:rPr>
          <w:rFonts w:cs="David" w:hint="cs"/>
          <w:u w:val="single"/>
          <w:rtl/>
        </w:rPr>
      </w:pPr>
      <w:r w:rsidRPr="001F6851">
        <w:rPr>
          <w:rFonts w:cs="David" w:hint="cs"/>
          <w:u w:val="single"/>
          <w:rtl/>
        </w:rPr>
        <w:t xml:space="preserve">ירדנה </w:t>
      </w:r>
      <w:proofErr w:type="spellStart"/>
      <w:r w:rsidRPr="001F6851">
        <w:rPr>
          <w:rFonts w:cs="David" w:hint="cs"/>
          <w:u w:val="single"/>
          <w:rtl/>
        </w:rPr>
        <w:t>מלר</w:t>
      </w:r>
      <w:proofErr w:type="spellEnd"/>
      <w:r w:rsidRPr="001F6851">
        <w:rPr>
          <w:rFonts w:cs="David" w:hint="cs"/>
          <w:u w:val="single"/>
          <w:rtl/>
        </w:rPr>
        <w:t>-הורוביץ:</w:t>
      </w:r>
    </w:p>
    <w:p w14:paraId="12CE830E" w14:textId="77777777" w:rsidR="001F6851" w:rsidRPr="001F6851" w:rsidRDefault="001F6851" w:rsidP="001F6851">
      <w:pPr>
        <w:bidi/>
        <w:jc w:val="both"/>
        <w:rPr>
          <w:rFonts w:cs="David" w:hint="cs"/>
          <w:rtl/>
        </w:rPr>
      </w:pPr>
    </w:p>
    <w:p w14:paraId="178667C3" w14:textId="77777777" w:rsidR="001F6851" w:rsidRPr="001F6851" w:rsidRDefault="001F6851" w:rsidP="001F6851">
      <w:pPr>
        <w:keepNext/>
        <w:bidi/>
        <w:jc w:val="both"/>
        <w:rPr>
          <w:rFonts w:cs="David" w:hint="cs"/>
          <w:rtl/>
        </w:rPr>
      </w:pPr>
      <w:r w:rsidRPr="001F6851">
        <w:rPr>
          <w:rFonts w:cs="David" w:hint="cs"/>
          <w:rtl/>
        </w:rPr>
        <w:tab/>
        <w:t>בעל הצעה לסדר היום שהצעתו נדחתה על ידי הכנסת, ולא היה מי שהציע שהצעתו תידון בוועדה, רשאי לחזור ולהציע מייד לאחר הדחייה - - -</w:t>
      </w:r>
    </w:p>
    <w:p w14:paraId="1A4755BF" w14:textId="77777777" w:rsidR="001F6851" w:rsidRPr="001F6851" w:rsidRDefault="001F6851" w:rsidP="001F6851">
      <w:pPr>
        <w:keepNext/>
        <w:bidi/>
        <w:jc w:val="both"/>
        <w:rPr>
          <w:rFonts w:cs="David" w:hint="cs"/>
          <w:rtl/>
        </w:rPr>
      </w:pPr>
      <w:r w:rsidRPr="001F6851">
        <w:rPr>
          <w:rFonts w:cs="David" w:hint="cs"/>
          <w:rtl/>
        </w:rPr>
        <w:tab/>
      </w:r>
    </w:p>
    <w:p w14:paraId="3DB132D0" w14:textId="77777777" w:rsidR="001F6851" w:rsidRPr="001F6851" w:rsidRDefault="001F6851" w:rsidP="001F6851">
      <w:pPr>
        <w:bidi/>
        <w:jc w:val="both"/>
        <w:rPr>
          <w:rFonts w:cs="David" w:hint="cs"/>
          <w:rtl/>
        </w:rPr>
      </w:pPr>
      <w:r w:rsidRPr="001F6851">
        <w:rPr>
          <w:rFonts w:cs="David" w:hint="cs"/>
          <w:u w:val="single"/>
          <w:rtl/>
        </w:rPr>
        <w:t>ארבל אסטרחן:</w:t>
      </w:r>
    </w:p>
    <w:p w14:paraId="51F738C4" w14:textId="77777777" w:rsidR="001F6851" w:rsidRPr="001F6851" w:rsidRDefault="001F6851" w:rsidP="001F6851">
      <w:pPr>
        <w:bidi/>
        <w:jc w:val="both"/>
        <w:rPr>
          <w:rFonts w:cs="David" w:hint="cs"/>
          <w:rtl/>
        </w:rPr>
      </w:pPr>
    </w:p>
    <w:p w14:paraId="1449A3ED" w14:textId="77777777" w:rsidR="001F6851" w:rsidRPr="001F6851" w:rsidRDefault="001F6851" w:rsidP="001F6851">
      <w:pPr>
        <w:keepNext/>
        <w:bidi/>
        <w:jc w:val="both"/>
        <w:rPr>
          <w:rFonts w:cs="David" w:hint="cs"/>
          <w:rtl/>
        </w:rPr>
      </w:pPr>
      <w:r w:rsidRPr="001F6851">
        <w:rPr>
          <w:rFonts w:cs="David" w:hint="cs"/>
          <w:rtl/>
        </w:rPr>
        <w:tab/>
        <w:t xml:space="preserve">זה בדיוק זה. </w:t>
      </w:r>
    </w:p>
    <w:p w14:paraId="68228413" w14:textId="77777777" w:rsidR="001F6851" w:rsidRPr="001F6851" w:rsidRDefault="001F6851" w:rsidP="001F6851">
      <w:pPr>
        <w:keepNext/>
        <w:bidi/>
        <w:jc w:val="both"/>
        <w:rPr>
          <w:rFonts w:cs="David" w:hint="cs"/>
          <w:rtl/>
        </w:rPr>
      </w:pPr>
    </w:p>
    <w:p w14:paraId="0F31C9F6"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041D9BEB" w14:textId="77777777" w:rsidR="001F6851" w:rsidRPr="001F6851" w:rsidRDefault="001F6851" w:rsidP="001F6851">
      <w:pPr>
        <w:bidi/>
        <w:jc w:val="both"/>
        <w:rPr>
          <w:rFonts w:cs="David" w:hint="cs"/>
          <w:rtl/>
        </w:rPr>
      </w:pPr>
    </w:p>
    <w:p w14:paraId="7EF326A9" w14:textId="77777777" w:rsidR="001F6851" w:rsidRPr="001F6851" w:rsidRDefault="001F6851" w:rsidP="001F6851">
      <w:pPr>
        <w:bidi/>
        <w:jc w:val="both"/>
        <w:rPr>
          <w:rFonts w:cs="David" w:hint="cs"/>
          <w:rtl/>
        </w:rPr>
      </w:pPr>
      <w:r w:rsidRPr="001F6851">
        <w:rPr>
          <w:rFonts w:cs="David" w:hint="cs"/>
          <w:rtl/>
        </w:rPr>
        <w:tab/>
        <w:t xml:space="preserve">את הכוכבית לא צריך. </w:t>
      </w:r>
    </w:p>
    <w:p w14:paraId="511F2C9C" w14:textId="77777777" w:rsidR="001F6851" w:rsidRPr="001F6851" w:rsidRDefault="001F6851" w:rsidP="001F6851">
      <w:pPr>
        <w:bidi/>
        <w:jc w:val="both"/>
        <w:rPr>
          <w:rFonts w:cs="David" w:hint="cs"/>
          <w:rtl/>
        </w:rPr>
      </w:pPr>
    </w:p>
    <w:p w14:paraId="33FF4965" w14:textId="77777777" w:rsidR="001F6851" w:rsidRPr="001F6851" w:rsidRDefault="001F6851" w:rsidP="001F6851">
      <w:pPr>
        <w:bidi/>
        <w:jc w:val="both"/>
        <w:rPr>
          <w:rFonts w:cs="David" w:hint="cs"/>
          <w:rtl/>
        </w:rPr>
      </w:pPr>
      <w:r w:rsidRPr="001F6851">
        <w:rPr>
          <w:rFonts w:cs="David" w:hint="cs"/>
          <w:rtl/>
        </w:rPr>
        <w:tab/>
        <w:t xml:space="preserve">מכיוון שאני מוכרח לסיים בשעה 15:00, לא נראה לי שיש טעם שנתחיל את הסעיף הבא. בשבוע הבא אני מקווה שלא יהיו דחיות. </w:t>
      </w:r>
    </w:p>
    <w:p w14:paraId="63AF70AB" w14:textId="77777777" w:rsidR="001F6851" w:rsidRPr="001F6851" w:rsidRDefault="001F6851" w:rsidP="001F6851">
      <w:pPr>
        <w:bidi/>
        <w:jc w:val="both"/>
        <w:rPr>
          <w:rFonts w:cs="David" w:hint="cs"/>
          <w:rtl/>
        </w:rPr>
      </w:pPr>
    </w:p>
    <w:p w14:paraId="5C824D2D" w14:textId="77777777" w:rsidR="001F6851" w:rsidRPr="001F6851" w:rsidRDefault="001F6851" w:rsidP="001F6851">
      <w:pPr>
        <w:bidi/>
        <w:jc w:val="both"/>
        <w:rPr>
          <w:rFonts w:cs="David" w:hint="cs"/>
          <w:rtl/>
        </w:rPr>
      </w:pPr>
      <w:r w:rsidRPr="001F6851">
        <w:rPr>
          <w:rFonts w:cs="David" w:hint="cs"/>
          <w:u w:val="single"/>
          <w:rtl/>
        </w:rPr>
        <w:t>ארבל אסטרחן:</w:t>
      </w:r>
    </w:p>
    <w:p w14:paraId="0DD79742" w14:textId="77777777" w:rsidR="001F6851" w:rsidRPr="001F6851" w:rsidRDefault="001F6851" w:rsidP="001F6851">
      <w:pPr>
        <w:bidi/>
        <w:jc w:val="both"/>
        <w:rPr>
          <w:rFonts w:cs="David" w:hint="cs"/>
          <w:rtl/>
        </w:rPr>
      </w:pPr>
    </w:p>
    <w:p w14:paraId="22D285A3" w14:textId="77777777" w:rsidR="001F6851" w:rsidRPr="001F6851" w:rsidRDefault="001F6851" w:rsidP="001F6851">
      <w:pPr>
        <w:bidi/>
        <w:jc w:val="both"/>
        <w:rPr>
          <w:rFonts w:cs="David" w:hint="cs"/>
          <w:rtl/>
        </w:rPr>
      </w:pPr>
      <w:r w:rsidRPr="001F6851">
        <w:rPr>
          <w:rFonts w:cs="David" w:hint="cs"/>
          <w:rtl/>
        </w:rPr>
        <w:tab/>
        <w:t xml:space="preserve"> אני אכין גם נוסח לישיבה הבאה, שיכלול את ההערות מהיום ושכדאי יהיה לעבור עליהן. </w:t>
      </w:r>
    </w:p>
    <w:p w14:paraId="015D7CB6" w14:textId="77777777" w:rsidR="001F6851" w:rsidRPr="001F6851" w:rsidRDefault="001F6851" w:rsidP="001F6851">
      <w:pPr>
        <w:bidi/>
        <w:jc w:val="both"/>
        <w:rPr>
          <w:rFonts w:cs="David" w:hint="cs"/>
          <w:rtl/>
        </w:rPr>
      </w:pPr>
    </w:p>
    <w:p w14:paraId="7A85F1F5" w14:textId="77777777" w:rsidR="001F6851" w:rsidRPr="001F6851" w:rsidRDefault="001F6851" w:rsidP="001F6851">
      <w:pPr>
        <w:bidi/>
        <w:jc w:val="both"/>
        <w:rPr>
          <w:rFonts w:cs="David" w:hint="cs"/>
          <w:rtl/>
        </w:rPr>
      </w:pPr>
      <w:r w:rsidRPr="001F6851">
        <w:rPr>
          <w:rFonts w:cs="David" w:hint="cs"/>
          <w:u w:val="single"/>
          <w:rtl/>
        </w:rPr>
        <w:t xml:space="preserve">היו"ר יריב </w:t>
      </w:r>
      <w:proofErr w:type="spellStart"/>
      <w:r w:rsidRPr="001F6851">
        <w:rPr>
          <w:rFonts w:cs="David" w:hint="cs"/>
          <w:u w:val="single"/>
          <w:rtl/>
        </w:rPr>
        <w:t>לוין</w:t>
      </w:r>
      <w:proofErr w:type="spellEnd"/>
      <w:r w:rsidRPr="001F6851">
        <w:rPr>
          <w:rFonts w:cs="David" w:hint="cs"/>
          <w:u w:val="single"/>
          <w:rtl/>
        </w:rPr>
        <w:t>:</w:t>
      </w:r>
    </w:p>
    <w:p w14:paraId="7FA04BC6" w14:textId="77777777" w:rsidR="001F6851" w:rsidRPr="001F6851" w:rsidRDefault="001F6851" w:rsidP="001F6851">
      <w:pPr>
        <w:bidi/>
        <w:jc w:val="both"/>
        <w:rPr>
          <w:rFonts w:cs="David" w:hint="cs"/>
          <w:rtl/>
        </w:rPr>
      </w:pPr>
    </w:p>
    <w:p w14:paraId="4387D567" w14:textId="77777777" w:rsidR="001F6851" w:rsidRPr="001F6851" w:rsidRDefault="001F6851" w:rsidP="001F6851">
      <w:pPr>
        <w:bidi/>
        <w:jc w:val="both"/>
        <w:rPr>
          <w:rFonts w:cs="David" w:hint="cs"/>
          <w:rtl/>
        </w:rPr>
      </w:pPr>
      <w:r w:rsidRPr="001F6851">
        <w:rPr>
          <w:rFonts w:cs="David" w:hint="cs"/>
          <w:rtl/>
        </w:rPr>
        <w:tab/>
        <w:t xml:space="preserve"> בקיצור, בישיבה הבאה ננסה לסיים את זה. זה בכל אופן יהיה קצת יותר טוב מהמצב הקיים. </w:t>
      </w:r>
    </w:p>
    <w:p w14:paraId="4D12AE9A" w14:textId="77777777" w:rsidR="001F6851" w:rsidRPr="001F6851" w:rsidRDefault="001F6851" w:rsidP="001F6851">
      <w:pPr>
        <w:bidi/>
        <w:jc w:val="both"/>
        <w:rPr>
          <w:rFonts w:cs="David" w:hint="cs"/>
          <w:rtl/>
        </w:rPr>
      </w:pPr>
    </w:p>
    <w:p w14:paraId="60C13025" w14:textId="77777777" w:rsidR="001F6851" w:rsidRPr="001F6851" w:rsidRDefault="001F6851" w:rsidP="001F6851">
      <w:pPr>
        <w:keepNext/>
        <w:bidi/>
        <w:jc w:val="both"/>
        <w:rPr>
          <w:rFonts w:cs="David" w:hint="cs"/>
          <w:u w:val="single"/>
          <w:rtl/>
        </w:rPr>
      </w:pPr>
      <w:r w:rsidRPr="001F6851">
        <w:rPr>
          <w:rFonts w:cs="David" w:hint="cs"/>
          <w:u w:val="single"/>
          <w:rtl/>
        </w:rPr>
        <w:t xml:space="preserve">ירדנה </w:t>
      </w:r>
      <w:proofErr w:type="spellStart"/>
      <w:r w:rsidRPr="001F6851">
        <w:rPr>
          <w:rFonts w:cs="David" w:hint="cs"/>
          <w:u w:val="single"/>
          <w:rtl/>
        </w:rPr>
        <w:t>מלר</w:t>
      </w:r>
      <w:proofErr w:type="spellEnd"/>
      <w:r w:rsidRPr="001F6851">
        <w:rPr>
          <w:rFonts w:cs="David" w:hint="cs"/>
          <w:u w:val="single"/>
          <w:rtl/>
        </w:rPr>
        <w:t>-הורוביץ:</w:t>
      </w:r>
    </w:p>
    <w:p w14:paraId="6E60F25A" w14:textId="77777777" w:rsidR="001F6851" w:rsidRPr="001F6851" w:rsidRDefault="001F6851" w:rsidP="001F6851">
      <w:pPr>
        <w:bidi/>
        <w:jc w:val="both"/>
        <w:rPr>
          <w:rFonts w:cs="David" w:hint="cs"/>
          <w:rtl/>
        </w:rPr>
      </w:pPr>
    </w:p>
    <w:p w14:paraId="183E4AA7" w14:textId="77777777" w:rsidR="001F6851" w:rsidRPr="001F6851" w:rsidRDefault="001F6851" w:rsidP="001F6851">
      <w:pPr>
        <w:bidi/>
        <w:jc w:val="both"/>
        <w:rPr>
          <w:rFonts w:cs="David" w:hint="cs"/>
          <w:rtl/>
        </w:rPr>
      </w:pPr>
      <w:r w:rsidRPr="001F6851">
        <w:rPr>
          <w:rFonts w:cs="David" w:hint="cs"/>
          <w:rtl/>
        </w:rPr>
        <w:tab/>
        <w:t xml:space="preserve">בהחלט, אין ספק שצריך את זה. זה ארכאי. </w:t>
      </w:r>
    </w:p>
    <w:p w14:paraId="28C2A822" w14:textId="77777777" w:rsidR="001F6851" w:rsidRPr="001F6851" w:rsidRDefault="001F6851" w:rsidP="001F6851">
      <w:pPr>
        <w:bidi/>
        <w:jc w:val="both"/>
        <w:rPr>
          <w:rFonts w:cs="David" w:hint="cs"/>
          <w:rtl/>
        </w:rPr>
      </w:pPr>
    </w:p>
    <w:p w14:paraId="4EB8F46C" w14:textId="77777777" w:rsidR="001F6851" w:rsidRPr="001F6851" w:rsidRDefault="001F6851" w:rsidP="001F6851">
      <w:pPr>
        <w:keepNext/>
        <w:bidi/>
        <w:jc w:val="both"/>
        <w:rPr>
          <w:rFonts w:cs="David" w:hint="cs"/>
          <w:rtl/>
        </w:rPr>
      </w:pPr>
      <w:r w:rsidRPr="001F6851">
        <w:rPr>
          <w:rFonts w:cs="David" w:hint="cs"/>
          <w:rtl/>
        </w:rPr>
        <w:tab/>
        <w:t xml:space="preserve"> תודה רבה, אני נועל את הישיבה. </w:t>
      </w:r>
    </w:p>
    <w:p w14:paraId="2885A56F" w14:textId="77777777" w:rsidR="001F6851" w:rsidRPr="001F6851" w:rsidRDefault="001F6851" w:rsidP="001F6851">
      <w:pPr>
        <w:keepNext/>
        <w:bidi/>
        <w:jc w:val="both"/>
        <w:rPr>
          <w:rFonts w:cs="David" w:hint="cs"/>
          <w:rtl/>
        </w:rPr>
      </w:pPr>
    </w:p>
    <w:p w14:paraId="2A2850C4" w14:textId="77777777" w:rsidR="001F6851" w:rsidRPr="001F6851" w:rsidRDefault="001F6851" w:rsidP="001F6851">
      <w:pPr>
        <w:keepNext/>
        <w:bidi/>
        <w:ind w:firstLine="720"/>
        <w:jc w:val="both"/>
        <w:rPr>
          <w:rFonts w:cs="David" w:hint="cs"/>
          <w:b/>
          <w:bCs/>
          <w:u w:val="single"/>
          <w:rtl/>
        </w:rPr>
      </w:pPr>
      <w:r w:rsidRPr="001F6851">
        <w:rPr>
          <w:rFonts w:cs="David" w:hint="cs"/>
          <w:b/>
          <w:bCs/>
          <w:u w:val="single"/>
          <w:rtl/>
        </w:rPr>
        <w:t>הישיבה ננעלה בשעה 14:55.</w:t>
      </w:r>
    </w:p>
    <w:p w14:paraId="67AF46F1" w14:textId="77777777" w:rsidR="001F6851" w:rsidRPr="001F6851" w:rsidRDefault="001F6851" w:rsidP="001F6851">
      <w:pPr>
        <w:keepNext/>
        <w:bidi/>
        <w:jc w:val="both"/>
        <w:rPr>
          <w:rFonts w:cs="David" w:hint="cs"/>
          <w:rtl/>
        </w:rPr>
      </w:pPr>
    </w:p>
    <w:p w14:paraId="4A41804A" w14:textId="77777777" w:rsidR="001F6851" w:rsidRPr="001F6851" w:rsidRDefault="001F6851" w:rsidP="001F6851">
      <w:pPr>
        <w:keepNext/>
        <w:bidi/>
        <w:jc w:val="both"/>
        <w:rPr>
          <w:rFonts w:cs="David" w:hint="cs"/>
          <w:rtl/>
        </w:rPr>
      </w:pPr>
    </w:p>
    <w:p w14:paraId="4DE37092" w14:textId="77777777" w:rsidR="00552A80" w:rsidRPr="001F6851" w:rsidRDefault="00552A80" w:rsidP="001F6851">
      <w:pPr>
        <w:bidi/>
      </w:pPr>
    </w:p>
    <w:sectPr w:rsidR="00552A80" w:rsidRPr="001F6851" w:rsidSect="001F6851">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4A677" w14:textId="77777777" w:rsidR="001F6851" w:rsidRDefault="001F6851">
      <w:r>
        <w:separator/>
      </w:r>
    </w:p>
  </w:endnote>
  <w:endnote w:type="continuationSeparator" w:id="0">
    <w:p w14:paraId="54C229BC" w14:textId="77777777" w:rsidR="001F6851" w:rsidRDefault="001F6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27B24" w14:textId="77777777" w:rsidR="001F6851" w:rsidRDefault="001F6851">
      <w:r>
        <w:separator/>
      </w:r>
    </w:p>
  </w:footnote>
  <w:footnote w:type="continuationSeparator" w:id="0">
    <w:p w14:paraId="199156D0" w14:textId="77777777" w:rsidR="001F6851" w:rsidRDefault="001F68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59E0F" w14:textId="77777777" w:rsidR="001F6851" w:rsidRDefault="001F6851" w:rsidP="001F6851">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15D6FB5" w14:textId="77777777" w:rsidR="001F6851" w:rsidRDefault="001F685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716B7" w14:textId="77777777" w:rsidR="001F6851" w:rsidRDefault="001F6851" w:rsidP="001F6851">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28</w:t>
    </w:r>
    <w:r>
      <w:rPr>
        <w:rStyle w:val="PageNumber"/>
        <w:rFonts w:cs="David"/>
        <w:szCs w:val="24"/>
      </w:rPr>
      <w:fldChar w:fldCharType="end"/>
    </w:r>
  </w:p>
  <w:p w14:paraId="6C6F5DDE" w14:textId="77777777" w:rsidR="001F6851" w:rsidRDefault="001F6851" w:rsidP="001F6851">
    <w:pPr>
      <w:pStyle w:val="Header"/>
      <w:ind w:right="360"/>
      <w:rPr>
        <w:rFonts w:cs="David" w:hint="cs"/>
        <w:sz w:val="24"/>
        <w:szCs w:val="24"/>
        <w:rtl/>
      </w:rPr>
    </w:pPr>
    <w:r>
      <w:rPr>
        <w:rFonts w:cs="David" w:hint="cs"/>
        <w:sz w:val="24"/>
        <w:szCs w:val="24"/>
        <w:rtl/>
      </w:rPr>
      <w:t>ועדת הכנסת</w:t>
    </w:r>
  </w:p>
  <w:p w14:paraId="0771035D" w14:textId="77777777" w:rsidR="001F6851" w:rsidRDefault="001F6851">
    <w:pPr>
      <w:pStyle w:val="Header"/>
      <w:ind w:right="360"/>
      <w:rPr>
        <w:rFonts w:cs="David" w:hint="cs"/>
        <w:sz w:val="24"/>
        <w:szCs w:val="24"/>
        <w:rtl/>
      </w:rPr>
    </w:pPr>
    <w:r>
      <w:rPr>
        <w:rFonts w:cs="David" w:hint="cs"/>
        <w:sz w:val="24"/>
        <w:szCs w:val="24"/>
        <w:rtl/>
      </w:rPr>
      <w:t>16.11.2010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1" w15:restartNumberingAfterBreak="0">
    <w:nsid w:val="43957F51"/>
    <w:multiLevelType w:val="hybridMultilevel"/>
    <w:tmpl w:val="A0B4AD52"/>
    <w:lvl w:ilvl="0" w:tplc="11A8A8C2">
      <w:numFmt w:val="bullet"/>
      <w:lvlText w:val="-"/>
      <w:lvlJc w:val="left"/>
      <w:pPr>
        <w:tabs>
          <w:tab w:val="num" w:pos="1140"/>
        </w:tabs>
        <w:ind w:left="1140" w:hanging="360"/>
      </w:pPr>
      <w:rPr>
        <w:rFonts w:ascii="Times New Roman" w:eastAsia="Times New Roman" w:hAnsi="Times New Roman" w:cs="David"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2" w15:restartNumberingAfterBreak="0">
    <w:nsid w:val="4DD949B1"/>
    <w:multiLevelType w:val="hybridMultilevel"/>
    <w:tmpl w:val="96F4AC0E"/>
    <w:lvl w:ilvl="0" w:tplc="DBA835C0">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435903482">
    <w:abstractNumId w:val="0"/>
  </w:num>
  <w:num w:numId="2" w16cid:durableId="599870577">
    <w:abstractNumId w:val="2"/>
  </w:num>
  <w:num w:numId="3" w16cid:durableId="1390181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97429פרוטוקול_ישיבת_ועדה.doc"/>
    <w:docVar w:name="StartMode" w:val="3"/>
  </w:docVars>
  <w:rsids>
    <w:rsidRoot w:val="00226124"/>
    <w:rsid w:val="001F6851"/>
    <w:rsid w:val="00226124"/>
    <w:rsid w:val="003C1469"/>
    <w:rsid w:val="00552A80"/>
    <w:rsid w:val="00965806"/>
    <w:rsid w:val="00A64A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2BC9DC4B"/>
  <w15:chartTrackingRefBased/>
  <w15:docId w15:val="{194C6165-2BCA-48A7-8496-DEC32CC5A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F6851"/>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1F6851"/>
    <w:rPr>
      <w:rFonts w:cs="Miriam"/>
      <w:lang w:bidi="he-IL"/>
    </w:rPr>
  </w:style>
  <w:style w:type="paragraph" w:styleId="Footer">
    <w:name w:val="footer"/>
    <w:basedOn w:val="Normal"/>
    <w:rsid w:val="001F6851"/>
    <w:pPr>
      <w:tabs>
        <w:tab w:val="center" w:pos="4153"/>
        <w:tab w:val="right" w:pos="8306"/>
      </w:tabs>
      <w:autoSpaceDE w:val="0"/>
      <w:autoSpaceDN w:val="0"/>
      <w:bidi/>
    </w:pPr>
    <w:rPr>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6350</Words>
  <Characters>36201</Characters>
  <Application>Microsoft Office Word</Application>
  <DocSecurity>0</DocSecurity>
  <Lines>301</Lines>
  <Paragraphs>84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