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C3217" w14:textId="77777777" w:rsidR="00BA7CC0" w:rsidRDefault="00BA7CC0" w:rsidP="00BA7CC0">
      <w:pPr>
        <w:pStyle w:val="Heading5"/>
        <w:jc w:val="left"/>
        <w:rPr>
          <w:rFonts w:hint="cs"/>
          <w:b/>
          <w:bCs/>
          <w:sz w:val="24"/>
          <w:rtl/>
        </w:rPr>
      </w:pPr>
    </w:p>
    <w:p w14:paraId="3E4A8DF2" w14:textId="77777777" w:rsidR="00BA7CC0" w:rsidRDefault="00BA7CC0" w:rsidP="00BA7CC0">
      <w:pPr>
        <w:pStyle w:val="Heading5"/>
        <w:jc w:val="left"/>
        <w:rPr>
          <w:rFonts w:hint="cs"/>
          <w:b/>
          <w:bCs/>
          <w:sz w:val="24"/>
          <w:rtl/>
        </w:rPr>
      </w:pPr>
    </w:p>
    <w:p w14:paraId="4D3464D7" w14:textId="77777777" w:rsidR="00BA7CC0" w:rsidRPr="00BA7CC0" w:rsidRDefault="00BA7CC0" w:rsidP="00BA7CC0">
      <w:pPr>
        <w:pStyle w:val="Heading5"/>
        <w:jc w:val="left"/>
        <w:rPr>
          <w:b/>
          <w:bCs/>
          <w:sz w:val="24"/>
          <w:rtl/>
        </w:rPr>
      </w:pPr>
      <w:r w:rsidRPr="00BA7CC0">
        <w:rPr>
          <w:b/>
          <w:bCs/>
          <w:sz w:val="24"/>
          <w:rtl/>
        </w:rPr>
        <w:t xml:space="preserve">הכנסת </w:t>
      </w:r>
      <w:r w:rsidRPr="00BA7CC0">
        <w:rPr>
          <w:rFonts w:hint="cs"/>
          <w:b/>
          <w:bCs/>
          <w:sz w:val="24"/>
          <w:rtl/>
        </w:rPr>
        <w:t>השבע-עשרה</w:t>
      </w:r>
      <w:r w:rsidRPr="00BA7CC0">
        <w:rPr>
          <w:b/>
          <w:bCs/>
          <w:sz w:val="24"/>
          <w:rtl/>
        </w:rPr>
        <w:tab/>
      </w:r>
      <w:r w:rsidRPr="00BA7CC0">
        <w:rPr>
          <w:b/>
          <w:bCs/>
          <w:sz w:val="24"/>
          <w:rtl/>
        </w:rPr>
        <w:tab/>
      </w:r>
      <w:r w:rsidRPr="00BA7CC0">
        <w:rPr>
          <w:b/>
          <w:bCs/>
          <w:sz w:val="24"/>
          <w:rtl/>
        </w:rPr>
        <w:tab/>
      </w:r>
      <w:r w:rsidRPr="00BA7CC0">
        <w:rPr>
          <w:b/>
          <w:bCs/>
          <w:sz w:val="24"/>
          <w:rtl/>
        </w:rPr>
        <w:tab/>
      </w:r>
      <w:r w:rsidRPr="00BA7CC0">
        <w:rPr>
          <w:b/>
          <w:bCs/>
          <w:sz w:val="24"/>
          <w:rtl/>
        </w:rPr>
        <w:tab/>
      </w:r>
      <w:r w:rsidRPr="00BA7CC0">
        <w:rPr>
          <w:b/>
          <w:bCs/>
          <w:sz w:val="24"/>
          <w:rtl/>
        </w:rPr>
        <w:tab/>
        <w:t>נוסח לא מתוקן</w:t>
      </w:r>
    </w:p>
    <w:p w14:paraId="6E0D6378" w14:textId="77777777" w:rsidR="00BA7CC0" w:rsidRPr="00BA7CC0" w:rsidRDefault="00BA7CC0" w:rsidP="00BA7CC0">
      <w:pPr>
        <w:bidi/>
        <w:rPr>
          <w:rFonts w:cs="David" w:hint="cs"/>
          <w:b/>
          <w:bCs/>
          <w:rtl/>
        </w:rPr>
      </w:pPr>
      <w:r w:rsidRPr="00BA7CC0">
        <w:rPr>
          <w:rFonts w:cs="David"/>
          <w:b/>
          <w:bCs/>
          <w:rtl/>
        </w:rPr>
        <w:t xml:space="preserve">מושב </w:t>
      </w:r>
      <w:r w:rsidRPr="00BA7CC0">
        <w:rPr>
          <w:rFonts w:cs="David" w:hint="cs"/>
          <w:b/>
          <w:bCs/>
          <w:rtl/>
        </w:rPr>
        <w:t>שלישי</w:t>
      </w:r>
    </w:p>
    <w:p w14:paraId="12ADEADB" w14:textId="77777777" w:rsidR="00BA7CC0" w:rsidRPr="00BA7CC0" w:rsidRDefault="00BA7CC0" w:rsidP="00BA7CC0">
      <w:pPr>
        <w:bidi/>
        <w:rPr>
          <w:rFonts w:cs="David"/>
          <w:b/>
          <w:bCs/>
          <w:rtl/>
        </w:rPr>
      </w:pPr>
    </w:p>
    <w:p w14:paraId="35179B91" w14:textId="77777777" w:rsidR="00BA7CC0" w:rsidRPr="00BA7CC0" w:rsidRDefault="00BA7CC0" w:rsidP="00BA7CC0">
      <w:pPr>
        <w:bidi/>
        <w:rPr>
          <w:rFonts w:cs="David"/>
          <w:b/>
          <w:bCs/>
          <w:rtl/>
        </w:rPr>
      </w:pPr>
    </w:p>
    <w:p w14:paraId="65B7D281" w14:textId="77777777" w:rsidR="00BA7CC0" w:rsidRPr="00BA7CC0" w:rsidRDefault="00BA7CC0" w:rsidP="00BA7CC0">
      <w:pPr>
        <w:bidi/>
        <w:rPr>
          <w:rFonts w:cs="David" w:hint="cs"/>
          <w:b/>
          <w:bCs/>
          <w:rtl/>
        </w:rPr>
      </w:pPr>
    </w:p>
    <w:p w14:paraId="58138DFB" w14:textId="77777777" w:rsidR="00BA7CC0" w:rsidRPr="00BA7CC0" w:rsidRDefault="00BA7CC0" w:rsidP="00BA7CC0">
      <w:pPr>
        <w:bidi/>
        <w:jc w:val="center"/>
        <w:rPr>
          <w:rFonts w:cs="David" w:hint="cs"/>
          <w:b/>
          <w:bCs/>
          <w:rtl/>
        </w:rPr>
      </w:pPr>
    </w:p>
    <w:p w14:paraId="013ABE57" w14:textId="77777777" w:rsidR="00BA7CC0" w:rsidRPr="00BA7CC0" w:rsidRDefault="00BA7CC0" w:rsidP="00BA7CC0">
      <w:pPr>
        <w:bidi/>
        <w:jc w:val="center"/>
        <w:rPr>
          <w:rFonts w:cs="David" w:hint="cs"/>
          <w:b/>
          <w:bCs/>
          <w:rtl/>
        </w:rPr>
      </w:pPr>
      <w:r w:rsidRPr="00BA7CC0">
        <w:rPr>
          <w:rFonts w:cs="David"/>
          <w:b/>
          <w:bCs/>
          <w:rtl/>
        </w:rPr>
        <w:t>פרוטוקול מס'</w:t>
      </w:r>
      <w:r w:rsidRPr="00BA7CC0">
        <w:rPr>
          <w:rFonts w:cs="David" w:hint="cs"/>
          <w:b/>
          <w:bCs/>
          <w:rtl/>
        </w:rPr>
        <w:t xml:space="preserve"> 13</w:t>
      </w:r>
    </w:p>
    <w:p w14:paraId="45A4AF26" w14:textId="77777777" w:rsidR="00BA7CC0" w:rsidRDefault="00BA7CC0" w:rsidP="00BA7CC0">
      <w:pPr>
        <w:bidi/>
        <w:jc w:val="center"/>
        <w:rPr>
          <w:rFonts w:cs="David" w:hint="cs"/>
          <w:b/>
          <w:bCs/>
          <w:rtl/>
        </w:rPr>
      </w:pPr>
      <w:r w:rsidRPr="00BA7CC0">
        <w:rPr>
          <w:rFonts w:cs="David" w:hint="cs"/>
          <w:b/>
          <w:bCs/>
          <w:rtl/>
        </w:rPr>
        <w:t>מישיבת ועדה משותפת של ועדת הכנסת וועדת החוקה, חוק ומשפט</w:t>
      </w:r>
    </w:p>
    <w:p w14:paraId="59E030B4" w14:textId="77777777" w:rsidR="00BA7CC0" w:rsidRPr="00BA7CC0" w:rsidRDefault="00BA7CC0" w:rsidP="00BA7CC0">
      <w:pPr>
        <w:bidi/>
        <w:jc w:val="center"/>
        <w:rPr>
          <w:rFonts w:cs="David" w:hint="cs"/>
          <w:b/>
          <w:bCs/>
          <w:rtl/>
        </w:rPr>
      </w:pPr>
      <w:r w:rsidRPr="00BA7CC0">
        <w:rPr>
          <w:rFonts w:cs="David" w:hint="cs"/>
          <w:b/>
          <w:bCs/>
          <w:rtl/>
        </w:rPr>
        <w:t xml:space="preserve"> לדיון בהצעת חוק סדרי השלטון והמשפט</w:t>
      </w:r>
    </w:p>
    <w:p w14:paraId="08B93DEA" w14:textId="77777777" w:rsidR="00BA7CC0" w:rsidRPr="00BA7CC0" w:rsidRDefault="00BA7CC0" w:rsidP="00BA7CC0">
      <w:pPr>
        <w:bidi/>
        <w:jc w:val="center"/>
        <w:rPr>
          <w:rFonts w:cs="David" w:hint="cs"/>
          <w:b/>
          <w:bCs/>
          <w:u w:val="single"/>
          <w:rtl/>
        </w:rPr>
      </w:pPr>
      <w:r w:rsidRPr="00BA7CC0">
        <w:rPr>
          <w:rFonts w:cs="David" w:hint="cs"/>
          <w:b/>
          <w:bCs/>
          <w:u w:val="single"/>
          <w:rtl/>
        </w:rPr>
        <w:t xml:space="preserve">שהתקיימה ביום חמישי, ד' באלול התשס"ח </w:t>
      </w:r>
      <w:r w:rsidRPr="00BA7CC0">
        <w:rPr>
          <w:rFonts w:cs="David"/>
          <w:b/>
          <w:bCs/>
          <w:u w:val="single"/>
          <w:rtl/>
        </w:rPr>
        <w:t>–</w:t>
      </w:r>
      <w:r w:rsidRPr="00BA7CC0">
        <w:rPr>
          <w:rFonts w:cs="David" w:hint="cs"/>
          <w:b/>
          <w:bCs/>
          <w:u w:val="single"/>
          <w:rtl/>
        </w:rPr>
        <w:t xml:space="preserve"> 4 בספטמבר 2008 </w:t>
      </w:r>
      <w:r w:rsidRPr="00BA7CC0">
        <w:rPr>
          <w:rFonts w:cs="David"/>
          <w:b/>
          <w:bCs/>
          <w:u w:val="single"/>
          <w:rtl/>
        </w:rPr>
        <w:t>–</w:t>
      </w:r>
      <w:r w:rsidRPr="00BA7CC0">
        <w:rPr>
          <w:rFonts w:cs="David" w:hint="cs"/>
          <w:b/>
          <w:bCs/>
          <w:u w:val="single"/>
          <w:rtl/>
        </w:rPr>
        <w:t xml:space="preserve"> בשעה 09:00</w:t>
      </w:r>
    </w:p>
    <w:p w14:paraId="4588E94A" w14:textId="77777777" w:rsidR="00BA7CC0" w:rsidRPr="00BA7CC0" w:rsidRDefault="00BA7CC0" w:rsidP="00BA7CC0">
      <w:pPr>
        <w:bidi/>
        <w:rPr>
          <w:rFonts w:cs="David"/>
          <w:b/>
          <w:bCs/>
          <w:rtl/>
        </w:rPr>
      </w:pPr>
    </w:p>
    <w:p w14:paraId="306A86F6" w14:textId="77777777" w:rsidR="00BA7CC0" w:rsidRPr="00BA7CC0" w:rsidRDefault="00BA7CC0" w:rsidP="00BA7CC0">
      <w:pPr>
        <w:bidi/>
        <w:rPr>
          <w:rFonts w:cs="David"/>
          <w:b/>
          <w:bCs/>
          <w:rtl/>
        </w:rPr>
      </w:pPr>
    </w:p>
    <w:p w14:paraId="01C8655C" w14:textId="77777777" w:rsidR="00BA7CC0" w:rsidRPr="00BA7CC0" w:rsidRDefault="00BA7CC0" w:rsidP="00BA7CC0">
      <w:pPr>
        <w:tabs>
          <w:tab w:val="left" w:pos="1221"/>
        </w:tabs>
        <w:bidi/>
        <w:rPr>
          <w:rFonts w:cs="David" w:hint="cs"/>
          <w:b/>
          <w:bCs/>
          <w:u w:val="single"/>
          <w:rtl/>
        </w:rPr>
      </w:pPr>
    </w:p>
    <w:p w14:paraId="7FE533AA" w14:textId="77777777" w:rsidR="00BA7CC0" w:rsidRPr="00BA7CC0" w:rsidRDefault="00BA7CC0" w:rsidP="00BA7CC0">
      <w:pPr>
        <w:tabs>
          <w:tab w:val="left" w:pos="1221"/>
        </w:tabs>
        <w:bidi/>
        <w:rPr>
          <w:rFonts w:cs="David" w:hint="cs"/>
          <w:b/>
          <w:bCs/>
          <w:rtl/>
        </w:rPr>
      </w:pPr>
      <w:r w:rsidRPr="00BA7CC0">
        <w:rPr>
          <w:rFonts w:cs="David"/>
          <w:b/>
          <w:bCs/>
          <w:u w:val="single"/>
          <w:rtl/>
        </w:rPr>
        <w:t>סדר היום</w:t>
      </w:r>
      <w:r w:rsidRPr="00BA7CC0">
        <w:rPr>
          <w:rFonts w:cs="David"/>
          <w:rtl/>
        </w:rPr>
        <w:t>:</w:t>
      </w:r>
      <w:r w:rsidRPr="00BA7CC0">
        <w:rPr>
          <w:rFonts w:cs="David" w:hint="cs"/>
          <w:b/>
          <w:bCs/>
          <w:rtl/>
        </w:rPr>
        <w:tab/>
        <w:t xml:space="preserve">הצעת חוק סדרי השלטון והמשפט (ביטול החלת המשפט, השיפוט והמינהל)(תיקון)(עריכת משאל עם), התשס"ח-2008 (כ/238) </w:t>
      </w:r>
      <w:r w:rsidRPr="00BA7CC0">
        <w:rPr>
          <w:rFonts w:cs="David"/>
          <w:b/>
          <w:bCs/>
          <w:rtl/>
        </w:rPr>
        <w:t>–</w:t>
      </w:r>
      <w:r w:rsidRPr="00BA7CC0">
        <w:rPr>
          <w:rFonts w:cs="David" w:hint="cs"/>
          <w:b/>
          <w:bCs/>
          <w:rtl/>
        </w:rPr>
        <w:t xml:space="preserve"> הכנה לקריאה שנייה ושלישית </w:t>
      </w:r>
    </w:p>
    <w:p w14:paraId="16FBF846" w14:textId="77777777" w:rsidR="00BA7CC0" w:rsidRPr="00BA7CC0" w:rsidRDefault="00BA7CC0" w:rsidP="00BA7CC0">
      <w:pPr>
        <w:bidi/>
        <w:rPr>
          <w:rFonts w:cs="David" w:hint="cs"/>
          <w:b/>
          <w:bCs/>
          <w:rtl/>
        </w:rPr>
      </w:pPr>
    </w:p>
    <w:p w14:paraId="5B70550B" w14:textId="77777777" w:rsidR="00BA7CC0" w:rsidRPr="00BA7CC0" w:rsidRDefault="00BA7CC0" w:rsidP="00BA7CC0">
      <w:pPr>
        <w:bidi/>
        <w:rPr>
          <w:rFonts w:cs="David" w:hint="cs"/>
          <w:rtl/>
        </w:rPr>
      </w:pPr>
    </w:p>
    <w:p w14:paraId="7F7B6900" w14:textId="77777777" w:rsidR="00BA7CC0" w:rsidRPr="00BA7CC0" w:rsidRDefault="00BA7CC0" w:rsidP="00BA7CC0">
      <w:pPr>
        <w:bidi/>
        <w:rPr>
          <w:rFonts w:cs="David"/>
          <w:rtl/>
        </w:rPr>
      </w:pPr>
    </w:p>
    <w:p w14:paraId="3C781551" w14:textId="77777777" w:rsidR="00BA7CC0" w:rsidRPr="00BA7CC0" w:rsidRDefault="00BA7CC0" w:rsidP="00BA7CC0">
      <w:pPr>
        <w:bidi/>
        <w:rPr>
          <w:rFonts w:cs="David"/>
          <w:b/>
          <w:bCs/>
          <w:u w:val="single"/>
          <w:rtl/>
        </w:rPr>
      </w:pPr>
      <w:r w:rsidRPr="00BA7CC0">
        <w:rPr>
          <w:rFonts w:cs="David"/>
          <w:b/>
          <w:bCs/>
          <w:u w:val="single"/>
          <w:rtl/>
        </w:rPr>
        <w:t>נכחו</w:t>
      </w:r>
      <w:r w:rsidRPr="00BA7CC0">
        <w:rPr>
          <w:rFonts w:cs="David"/>
          <w:rtl/>
        </w:rPr>
        <w:t>:</w:t>
      </w:r>
    </w:p>
    <w:p w14:paraId="65D6A90D" w14:textId="77777777" w:rsidR="00BA7CC0" w:rsidRPr="00BA7CC0" w:rsidRDefault="00BA7CC0" w:rsidP="00BA7CC0">
      <w:pPr>
        <w:bidi/>
        <w:rPr>
          <w:rFonts w:cs="David"/>
          <w:rtl/>
        </w:rPr>
      </w:pPr>
    </w:p>
    <w:p w14:paraId="772055C0" w14:textId="77777777" w:rsidR="00BA7CC0" w:rsidRPr="00BA7CC0" w:rsidRDefault="00BA7CC0" w:rsidP="00BA7CC0">
      <w:pPr>
        <w:tabs>
          <w:tab w:val="left" w:pos="1788"/>
        </w:tabs>
        <w:bidi/>
        <w:rPr>
          <w:rFonts w:cs="David"/>
          <w:rtl/>
        </w:rPr>
      </w:pPr>
      <w:r w:rsidRPr="00BA7CC0">
        <w:rPr>
          <w:rFonts w:cs="David"/>
          <w:b/>
          <w:bCs/>
          <w:u w:val="single"/>
          <w:rtl/>
        </w:rPr>
        <w:t>חברי הוועדה</w:t>
      </w:r>
      <w:r w:rsidRPr="00BA7CC0">
        <w:rPr>
          <w:rFonts w:cs="David"/>
          <w:rtl/>
        </w:rPr>
        <w:t>:</w:t>
      </w:r>
    </w:p>
    <w:p w14:paraId="2E869485" w14:textId="77777777" w:rsidR="00BA7CC0" w:rsidRPr="00BA7CC0" w:rsidRDefault="00BA7CC0" w:rsidP="00BA7CC0">
      <w:pPr>
        <w:bidi/>
        <w:rPr>
          <w:rFonts w:cs="David" w:hint="cs"/>
          <w:rtl/>
        </w:rPr>
      </w:pPr>
      <w:r w:rsidRPr="00BA7CC0">
        <w:rPr>
          <w:rFonts w:cs="David" w:hint="cs"/>
          <w:rtl/>
        </w:rPr>
        <w:t xml:space="preserve">דוד טל </w:t>
      </w:r>
      <w:r w:rsidRPr="00BA7CC0">
        <w:rPr>
          <w:rFonts w:cs="David"/>
          <w:rtl/>
        </w:rPr>
        <w:t>–</w:t>
      </w:r>
      <w:r w:rsidRPr="00BA7CC0">
        <w:rPr>
          <w:rFonts w:cs="David" w:hint="cs"/>
          <w:rtl/>
        </w:rPr>
        <w:t xml:space="preserve"> היו"ר</w:t>
      </w:r>
    </w:p>
    <w:p w14:paraId="7BFC9033" w14:textId="77777777" w:rsidR="00BA7CC0" w:rsidRPr="00BA7CC0" w:rsidRDefault="00BA7CC0" w:rsidP="00BA7CC0">
      <w:pPr>
        <w:bidi/>
        <w:rPr>
          <w:rFonts w:cs="David" w:hint="cs"/>
          <w:rtl/>
        </w:rPr>
      </w:pPr>
      <w:r w:rsidRPr="00BA7CC0">
        <w:rPr>
          <w:rFonts w:cs="David" w:hint="cs"/>
          <w:rtl/>
        </w:rPr>
        <w:t>אסתרינה טרטמן</w:t>
      </w:r>
    </w:p>
    <w:p w14:paraId="2334E539" w14:textId="77777777" w:rsidR="00BA7CC0" w:rsidRPr="00BA7CC0" w:rsidRDefault="00BA7CC0" w:rsidP="00BA7CC0">
      <w:pPr>
        <w:bidi/>
        <w:rPr>
          <w:rFonts w:cs="David" w:hint="cs"/>
          <w:rtl/>
        </w:rPr>
      </w:pPr>
      <w:r w:rsidRPr="00BA7CC0">
        <w:rPr>
          <w:rFonts w:cs="David" w:hint="cs"/>
          <w:rtl/>
        </w:rPr>
        <w:t>יצחק לוי</w:t>
      </w:r>
    </w:p>
    <w:p w14:paraId="3F4A7660" w14:textId="77777777" w:rsidR="00BA7CC0" w:rsidRPr="00BA7CC0" w:rsidRDefault="00BA7CC0" w:rsidP="00BA7CC0">
      <w:pPr>
        <w:bidi/>
        <w:rPr>
          <w:rFonts w:cs="David" w:hint="cs"/>
          <w:rtl/>
        </w:rPr>
      </w:pPr>
      <w:smartTag w:uri="urn:schemas-microsoft-com:office:smarttags" w:element="PersonName">
        <w:r w:rsidRPr="00BA7CC0">
          <w:rPr>
            <w:rFonts w:cs="David" w:hint="cs"/>
            <w:rtl/>
          </w:rPr>
          <w:t>אברהם מיכאלי</w:t>
        </w:r>
      </w:smartTag>
    </w:p>
    <w:p w14:paraId="26AC2355" w14:textId="77777777" w:rsidR="00BA7CC0" w:rsidRPr="00BA7CC0" w:rsidRDefault="00BA7CC0" w:rsidP="00BA7CC0">
      <w:pPr>
        <w:bidi/>
        <w:rPr>
          <w:rFonts w:cs="David" w:hint="cs"/>
          <w:rtl/>
        </w:rPr>
      </w:pPr>
      <w:r w:rsidRPr="00BA7CC0">
        <w:rPr>
          <w:rFonts w:cs="David" w:hint="cs"/>
          <w:rtl/>
        </w:rPr>
        <w:t>גדעון סער</w:t>
      </w:r>
    </w:p>
    <w:p w14:paraId="34D44148" w14:textId="77777777" w:rsidR="00BA7CC0" w:rsidRPr="00BA7CC0" w:rsidRDefault="00BA7CC0" w:rsidP="00BA7CC0">
      <w:pPr>
        <w:bidi/>
        <w:rPr>
          <w:rFonts w:cs="David" w:hint="cs"/>
          <w:rtl/>
        </w:rPr>
      </w:pPr>
    </w:p>
    <w:p w14:paraId="4DD932FC" w14:textId="77777777" w:rsidR="00BA7CC0" w:rsidRPr="00BA7CC0" w:rsidRDefault="00BA7CC0" w:rsidP="00BA7CC0">
      <w:pPr>
        <w:tabs>
          <w:tab w:val="left" w:pos="1788"/>
          <w:tab w:val="left" w:pos="3631"/>
        </w:tabs>
        <w:bidi/>
        <w:rPr>
          <w:rFonts w:cs="David" w:hint="cs"/>
          <w:rtl/>
        </w:rPr>
      </w:pPr>
      <w:r w:rsidRPr="00BA7CC0">
        <w:rPr>
          <w:rFonts w:cs="David"/>
          <w:b/>
          <w:bCs/>
          <w:u w:val="single"/>
          <w:rtl/>
        </w:rPr>
        <w:t>מוזמנים</w:t>
      </w:r>
      <w:r w:rsidRPr="00BA7CC0">
        <w:rPr>
          <w:rFonts w:cs="David"/>
          <w:rtl/>
        </w:rPr>
        <w:t>:</w:t>
      </w:r>
    </w:p>
    <w:p w14:paraId="2085C07F" w14:textId="77777777" w:rsidR="00BA7CC0" w:rsidRPr="00BA7CC0" w:rsidRDefault="00BA7CC0" w:rsidP="00BA7CC0">
      <w:pPr>
        <w:bidi/>
        <w:rPr>
          <w:rFonts w:cs="David" w:hint="cs"/>
          <w:rtl/>
        </w:rPr>
      </w:pPr>
      <w:r w:rsidRPr="00BA7CC0">
        <w:rPr>
          <w:rFonts w:cs="David" w:hint="cs"/>
          <w:rtl/>
        </w:rPr>
        <w:t>עמי ברקוביץ', נציג משרד המשפטים</w:t>
      </w:r>
    </w:p>
    <w:p w14:paraId="46367E89" w14:textId="77777777" w:rsidR="00BA7CC0" w:rsidRPr="00BA7CC0" w:rsidRDefault="00BA7CC0" w:rsidP="00BA7CC0">
      <w:pPr>
        <w:bidi/>
        <w:rPr>
          <w:rFonts w:cs="David" w:hint="cs"/>
          <w:rtl/>
        </w:rPr>
      </w:pPr>
      <w:r w:rsidRPr="00BA7CC0">
        <w:rPr>
          <w:rFonts w:cs="David" w:hint="cs"/>
          <w:rtl/>
        </w:rPr>
        <w:t>הילה טנא, משרד המשפטים</w:t>
      </w:r>
    </w:p>
    <w:p w14:paraId="33A122AA" w14:textId="77777777" w:rsidR="00BA7CC0" w:rsidRPr="00BA7CC0" w:rsidRDefault="00BA7CC0" w:rsidP="00BA7CC0">
      <w:pPr>
        <w:bidi/>
        <w:rPr>
          <w:rFonts w:cs="David" w:hint="cs"/>
          <w:rtl/>
        </w:rPr>
      </w:pPr>
      <w:r w:rsidRPr="00BA7CC0">
        <w:rPr>
          <w:rFonts w:cs="David" w:hint="cs"/>
          <w:rtl/>
        </w:rPr>
        <w:t>הילה קוגלר, היחידה להסכמים בינלאומיים, משרד המשפטים</w:t>
      </w:r>
    </w:p>
    <w:p w14:paraId="47BBA5E1" w14:textId="77777777" w:rsidR="00BA7CC0" w:rsidRPr="00BA7CC0" w:rsidRDefault="00BA7CC0" w:rsidP="00BA7CC0">
      <w:pPr>
        <w:bidi/>
        <w:rPr>
          <w:rFonts w:cs="David" w:hint="cs"/>
          <w:rtl/>
        </w:rPr>
      </w:pPr>
      <w:r w:rsidRPr="00BA7CC0">
        <w:rPr>
          <w:rFonts w:cs="David" w:hint="cs"/>
          <w:rtl/>
        </w:rPr>
        <w:t>דניאל טאוב, מנהל מח' משפט, משרד החוץ</w:t>
      </w:r>
    </w:p>
    <w:p w14:paraId="04D78594" w14:textId="77777777" w:rsidR="00BA7CC0" w:rsidRPr="00BA7CC0" w:rsidRDefault="00BA7CC0" w:rsidP="00BA7CC0">
      <w:pPr>
        <w:bidi/>
        <w:rPr>
          <w:rFonts w:cs="David" w:hint="cs"/>
          <w:rtl/>
        </w:rPr>
      </w:pPr>
      <w:r w:rsidRPr="00BA7CC0">
        <w:rPr>
          <w:rFonts w:cs="David" w:hint="cs"/>
          <w:rtl/>
        </w:rPr>
        <w:t>אסתר אפרת סמילג, מנהלת מח' אמנות, משרד החוץ</w:t>
      </w:r>
    </w:p>
    <w:p w14:paraId="5B2C3443" w14:textId="77777777" w:rsidR="00BA7CC0" w:rsidRPr="00BA7CC0" w:rsidRDefault="00BA7CC0" w:rsidP="00BA7CC0">
      <w:pPr>
        <w:bidi/>
        <w:rPr>
          <w:rFonts w:cs="David" w:hint="cs"/>
          <w:rtl/>
        </w:rPr>
      </w:pPr>
      <w:r w:rsidRPr="00BA7CC0">
        <w:rPr>
          <w:rFonts w:cs="David" w:hint="cs"/>
          <w:rtl/>
        </w:rPr>
        <w:t>טליה אייזנפלד, מתמחה משפט</w:t>
      </w:r>
    </w:p>
    <w:p w14:paraId="49DDE2B4" w14:textId="77777777" w:rsidR="00BA7CC0" w:rsidRPr="00BA7CC0" w:rsidRDefault="00BA7CC0" w:rsidP="00BA7CC0">
      <w:pPr>
        <w:bidi/>
        <w:rPr>
          <w:rFonts w:cs="David" w:hint="cs"/>
          <w:rtl/>
        </w:rPr>
      </w:pPr>
      <w:r w:rsidRPr="00BA7CC0">
        <w:rPr>
          <w:rFonts w:cs="David" w:hint="cs"/>
          <w:rtl/>
        </w:rPr>
        <w:t>נורית ישראלי, יועמ"ש למשרד מבקר המדינה</w:t>
      </w:r>
    </w:p>
    <w:p w14:paraId="604EF09A" w14:textId="77777777" w:rsidR="00BA7CC0" w:rsidRPr="00BA7CC0" w:rsidRDefault="00BA7CC0" w:rsidP="00BA7CC0">
      <w:pPr>
        <w:bidi/>
        <w:rPr>
          <w:rFonts w:cs="David" w:hint="cs"/>
          <w:rtl/>
        </w:rPr>
      </w:pPr>
      <w:r w:rsidRPr="00BA7CC0">
        <w:rPr>
          <w:rFonts w:cs="David" w:hint="cs"/>
          <w:rtl/>
        </w:rPr>
        <w:t>חנה רותם, סגן מנהל בכיר, משרד מבקר המדינה</w:t>
      </w:r>
    </w:p>
    <w:p w14:paraId="4F711C49" w14:textId="77777777" w:rsidR="00BA7CC0" w:rsidRPr="00BA7CC0" w:rsidRDefault="00BA7CC0" w:rsidP="00BA7CC0">
      <w:pPr>
        <w:bidi/>
        <w:rPr>
          <w:rFonts w:cs="David" w:hint="cs"/>
          <w:rtl/>
        </w:rPr>
      </w:pPr>
      <w:r w:rsidRPr="00BA7CC0">
        <w:rPr>
          <w:rFonts w:cs="David" w:hint="cs"/>
          <w:rtl/>
        </w:rPr>
        <w:t>שרון אביגד, מנהלת ביקורת, משרד מבקר המדינה</w:t>
      </w:r>
    </w:p>
    <w:p w14:paraId="4156FC47" w14:textId="77777777" w:rsidR="00BA7CC0" w:rsidRPr="00BA7CC0" w:rsidRDefault="00BA7CC0" w:rsidP="00BA7CC0">
      <w:pPr>
        <w:bidi/>
        <w:rPr>
          <w:rFonts w:cs="David" w:hint="cs"/>
          <w:rtl/>
        </w:rPr>
      </w:pPr>
      <w:r w:rsidRPr="00BA7CC0">
        <w:rPr>
          <w:rFonts w:cs="David" w:hint="cs"/>
          <w:rtl/>
        </w:rPr>
        <w:t>עו"ד אביטל בן-חמו, הלשכה המשפטית, הרשות השנייה לטלוויזיה ולרדיו</w:t>
      </w:r>
    </w:p>
    <w:p w14:paraId="41190EE1" w14:textId="77777777" w:rsidR="00BA7CC0" w:rsidRPr="00BA7CC0" w:rsidRDefault="00BA7CC0" w:rsidP="00BA7CC0">
      <w:pPr>
        <w:bidi/>
        <w:rPr>
          <w:rFonts w:cs="David" w:hint="cs"/>
          <w:rtl/>
        </w:rPr>
      </w:pPr>
      <w:r w:rsidRPr="00BA7CC0">
        <w:rPr>
          <w:rFonts w:cs="David" w:hint="cs"/>
          <w:rtl/>
        </w:rPr>
        <w:t>עו"ד הדס פלד, רשת</w:t>
      </w:r>
    </w:p>
    <w:p w14:paraId="795C9478" w14:textId="77777777" w:rsidR="00BA7CC0" w:rsidRPr="00BA7CC0" w:rsidRDefault="00BA7CC0" w:rsidP="00BA7CC0">
      <w:pPr>
        <w:bidi/>
        <w:rPr>
          <w:rFonts w:cs="David" w:hint="cs"/>
          <w:rtl/>
        </w:rPr>
      </w:pPr>
      <w:r w:rsidRPr="00BA7CC0">
        <w:rPr>
          <w:rFonts w:cs="David" w:hint="cs"/>
          <w:rtl/>
        </w:rPr>
        <w:t>עו"ד שחף קליינמן, נציגת הלשכה המשפטית, רשות השידור</w:t>
      </w:r>
    </w:p>
    <w:p w14:paraId="6FB8AB6A" w14:textId="77777777" w:rsidR="00BA7CC0" w:rsidRPr="00BA7CC0" w:rsidRDefault="00BA7CC0" w:rsidP="00BA7CC0">
      <w:pPr>
        <w:bidi/>
        <w:rPr>
          <w:rFonts w:cs="David" w:hint="cs"/>
          <w:rtl/>
        </w:rPr>
      </w:pPr>
      <w:r w:rsidRPr="00BA7CC0">
        <w:rPr>
          <w:rFonts w:cs="David" w:hint="cs"/>
          <w:rtl/>
        </w:rPr>
        <w:t>אריה שקד, מנהל קול ישראל, רשות השידור</w:t>
      </w:r>
    </w:p>
    <w:p w14:paraId="1A94EA09" w14:textId="77777777" w:rsidR="00BA7CC0" w:rsidRPr="00BA7CC0" w:rsidRDefault="00BA7CC0" w:rsidP="00BA7CC0">
      <w:pPr>
        <w:bidi/>
        <w:rPr>
          <w:rFonts w:cs="David" w:hint="cs"/>
          <w:rtl/>
        </w:rPr>
      </w:pPr>
      <w:r w:rsidRPr="00BA7CC0">
        <w:rPr>
          <w:rFonts w:cs="David" w:hint="cs"/>
          <w:rtl/>
        </w:rPr>
        <w:t>תמר אדרי, מנכ"ל ועדת הבחירות המרכזית</w:t>
      </w:r>
    </w:p>
    <w:p w14:paraId="5DE31DBB" w14:textId="77777777" w:rsidR="00BA7CC0" w:rsidRPr="00BA7CC0" w:rsidRDefault="00BA7CC0" w:rsidP="00BA7CC0">
      <w:pPr>
        <w:bidi/>
        <w:rPr>
          <w:rFonts w:cs="David" w:hint="cs"/>
          <w:rtl/>
        </w:rPr>
      </w:pPr>
      <w:r w:rsidRPr="00BA7CC0">
        <w:rPr>
          <w:rFonts w:cs="David" w:hint="cs"/>
          <w:rtl/>
        </w:rPr>
        <w:t>שילה רולף, מחלקת הממ"מ</w:t>
      </w:r>
    </w:p>
    <w:p w14:paraId="6CF86D31" w14:textId="77777777" w:rsidR="00BA7CC0" w:rsidRPr="00BA7CC0" w:rsidRDefault="00BA7CC0" w:rsidP="00BA7CC0">
      <w:pPr>
        <w:bidi/>
        <w:rPr>
          <w:rFonts w:cs="David" w:hint="cs"/>
          <w:rtl/>
        </w:rPr>
      </w:pPr>
      <w:r w:rsidRPr="00BA7CC0">
        <w:rPr>
          <w:rFonts w:cs="David" w:hint="cs"/>
          <w:rtl/>
        </w:rPr>
        <w:t>עומר זוהר, ארגון ירושלם</w:t>
      </w:r>
    </w:p>
    <w:p w14:paraId="1181DDF9" w14:textId="77777777" w:rsidR="00BA7CC0" w:rsidRPr="00BA7CC0" w:rsidRDefault="00BA7CC0" w:rsidP="00BA7CC0">
      <w:pPr>
        <w:bidi/>
        <w:rPr>
          <w:rFonts w:cs="David" w:hint="cs"/>
          <w:rtl/>
        </w:rPr>
      </w:pPr>
      <w:r w:rsidRPr="00BA7CC0">
        <w:rPr>
          <w:rFonts w:cs="David" w:hint="cs"/>
          <w:rtl/>
        </w:rPr>
        <w:t>יהודה הראל</w:t>
      </w:r>
    </w:p>
    <w:p w14:paraId="3E2D65F6" w14:textId="77777777" w:rsidR="00BA7CC0" w:rsidRPr="00BA7CC0" w:rsidRDefault="00BA7CC0" w:rsidP="00BA7CC0">
      <w:pPr>
        <w:bidi/>
        <w:rPr>
          <w:rFonts w:cs="David" w:hint="cs"/>
          <w:rtl/>
        </w:rPr>
      </w:pPr>
      <w:r w:rsidRPr="00BA7CC0">
        <w:rPr>
          <w:rFonts w:cs="David" w:hint="cs"/>
          <w:rtl/>
        </w:rPr>
        <w:t>ינון אנגל, משנה למנכ"ל ידיעות אחרונות</w:t>
      </w:r>
    </w:p>
    <w:p w14:paraId="6EAD534C" w14:textId="77777777" w:rsidR="00BA7CC0" w:rsidRPr="00BA7CC0" w:rsidRDefault="00BA7CC0" w:rsidP="00BA7CC0">
      <w:pPr>
        <w:bidi/>
        <w:rPr>
          <w:rFonts w:cs="David"/>
          <w:rtl/>
        </w:rPr>
      </w:pPr>
    </w:p>
    <w:p w14:paraId="0A618F03" w14:textId="77777777" w:rsidR="00BA7CC0" w:rsidRPr="00BA7CC0" w:rsidRDefault="00BA7CC0" w:rsidP="00BA7CC0">
      <w:pPr>
        <w:bidi/>
        <w:rPr>
          <w:rFonts w:cs="David"/>
          <w:rtl/>
        </w:rPr>
      </w:pPr>
    </w:p>
    <w:p w14:paraId="5BB81811" w14:textId="77777777" w:rsidR="00BA7CC0" w:rsidRDefault="00BA7CC0" w:rsidP="00BA7CC0">
      <w:pPr>
        <w:tabs>
          <w:tab w:val="left" w:pos="1930"/>
        </w:tabs>
        <w:bidi/>
        <w:rPr>
          <w:rFonts w:cs="David" w:hint="cs"/>
          <w:b/>
          <w:bCs/>
          <w:u w:val="single"/>
          <w:rtl/>
        </w:rPr>
      </w:pPr>
      <w:r w:rsidRPr="00BA7CC0">
        <w:rPr>
          <w:rFonts w:cs="David"/>
          <w:b/>
          <w:bCs/>
          <w:u w:val="single"/>
          <w:rtl/>
        </w:rPr>
        <w:br w:type="page"/>
      </w:r>
    </w:p>
    <w:p w14:paraId="408023EF" w14:textId="77777777" w:rsidR="00BA7CC0" w:rsidRDefault="00BA7CC0" w:rsidP="00BA7CC0">
      <w:pPr>
        <w:tabs>
          <w:tab w:val="left" w:pos="1930"/>
        </w:tabs>
        <w:bidi/>
        <w:rPr>
          <w:rFonts w:cs="David" w:hint="cs"/>
          <w:b/>
          <w:bCs/>
          <w:u w:val="single"/>
          <w:rtl/>
        </w:rPr>
      </w:pPr>
    </w:p>
    <w:p w14:paraId="0EEF66E9" w14:textId="77777777" w:rsidR="00BA7CC0" w:rsidRDefault="00BA7CC0" w:rsidP="00BA7CC0">
      <w:pPr>
        <w:tabs>
          <w:tab w:val="left" w:pos="1930"/>
        </w:tabs>
        <w:bidi/>
        <w:rPr>
          <w:rFonts w:cs="David" w:hint="cs"/>
          <w:b/>
          <w:bCs/>
          <w:u w:val="single"/>
          <w:rtl/>
        </w:rPr>
      </w:pPr>
    </w:p>
    <w:p w14:paraId="114BBF61" w14:textId="77777777" w:rsidR="00BA7CC0" w:rsidRPr="00BA7CC0" w:rsidRDefault="00BA7CC0" w:rsidP="00BA7CC0">
      <w:pPr>
        <w:tabs>
          <w:tab w:val="left" w:pos="1930"/>
        </w:tabs>
        <w:bidi/>
        <w:rPr>
          <w:rFonts w:cs="David" w:hint="cs"/>
          <w:rtl/>
        </w:rPr>
      </w:pPr>
      <w:r w:rsidRPr="00BA7CC0">
        <w:rPr>
          <w:rFonts w:cs="David"/>
          <w:b/>
          <w:bCs/>
          <w:u w:val="single"/>
          <w:rtl/>
        </w:rPr>
        <w:t>י</w:t>
      </w:r>
      <w:r w:rsidRPr="00BA7CC0">
        <w:rPr>
          <w:rFonts w:cs="David" w:hint="cs"/>
          <w:b/>
          <w:bCs/>
          <w:u w:val="single"/>
          <w:rtl/>
        </w:rPr>
        <w:t>יעוץ משפטי</w:t>
      </w:r>
      <w:r w:rsidRPr="00BA7CC0">
        <w:rPr>
          <w:rFonts w:cs="David"/>
          <w:b/>
          <w:bCs/>
          <w:u w:val="single"/>
          <w:rtl/>
        </w:rPr>
        <w:t>:</w:t>
      </w:r>
      <w:r w:rsidRPr="00BA7CC0">
        <w:rPr>
          <w:rFonts w:cs="David" w:hint="cs"/>
          <w:rtl/>
        </w:rPr>
        <w:tab/>
      </w:r>
    </w:p>
    <w:p w14:paraId="21F9B1B3" w14:textId="77777777" w:rsidR="00BA7CC0" w:rsidRPr="00BA7CC0" w:rsidRDefault="00BA7CC0" w:rsidP="00BA7CC0">
      <w:pPr>
        <w:tabs>
          <w:tab w:val="left" w:pos="1930"/>
        </w:tabs>
        <w:bidi/>
        <w:rPr>
          <w:rFonts w:cs="David" w:hint="cs"/>
          <w:rtl/>
        </w:rPr>
      </w:pPr>
      <w:r w:rsidRPr="00BA7CC0">
        <w:rPr>
          <w:rFonts w:cs="David" w:hint="cs"/>
          <w:rtl/>
        </w:rPr>
        <w:t>עו"ד ארבל אסטרחן, היועצת המשפטית לוועדת הכנסת</w:t>
      </w:r>
    </w:p>
    <w:p w14:paraId="0322E21E" w14:textId="77777777" w:rsidR="00BA7CC0" w:rsidRPr="00BA7CC0" w:rsidRDefault="00BA7CC0" w:rsidP="00BA7CC0">
      <w:pPr>
        <w:bidi/>
        <w:rPr>
          <w:rFonts w:cs="David" w:hint="cs"/>
          <w:rtl/>
        </w:rPr>
      </w:pPr>
      <w:r w:rsidRPr="00BA7CC0">
        <w:rPr>
          <w:rFonts w:cs="David" w:hint="cs"/>
          <w:rtl/>
        </w:rPr>
        <w:t>עו"ד אייל זנדברג, יועץ משפטי</w:t>
      </w:r>
    </w:p>
    <w:p w14:paraId="6C495450" w14:textId="77777777" w:rsidR="00BA7CC0" w:rsidRPr="00BA7CC0" w:rsidRDefault="00BA7CC0" w:rsidP="00BA7CC0">
      <w:pPr>
        <w:bidi/>
        <w:rPr>
          <w:rFonts w:cs="David" w:hint="cs"/>
          <w:rtl/>
        </w:rPr>
      </w:pPr>
      <w:r w:rsidRPr="00BA7CC0">
        <w:rPr>
          <w:rFonts w:cs="David" w:hint="cs"/>
          <w:rtl/>
        </w:rPr>
        <w:t>שלומי בלבן, מתמחה</w:t>
      </w:r>
    </w:p>
    <w:p w14:paraId="543482D7" w14:textId="77777777" w:rsidR="00BA7CC0" w:rsidRPr="00BA7CC0" w:rsidRDefault="00BA7CC0" w:rsidP="00BA7CC0">
      <w:pPr>
        <w:bidi/>
        <w:rPr>
          <w:rFonts w:cs="David" w:hint="cs"/>
          <w:rtl/>
        </w:rPr>
      </w:pPr>
    </w:p>
    <w:p w14:paraId="7D8C53BC" w14:textId="77777777" w:rsidR="00BA7CC0" w:rsidRPr="00BA7CC0" w:rsidRDefault="00BA7CC0" w:rsidP="00BA7CC0">
      <w:pPr>
        <w:tabs>
          <w:tab w:val="left" w:pos="1930"/>
        </w:tabs>
        <w:bidi/>
        <w:rPr>
          <w:rFonts w:cs="David" w:hint="cs"/>
          <w:rtl/>
        </w:rPr>
      </w:pPr>
      <w:r w:rsidRPr="00BA7CC0">
        <w:rPr>
          <w:rFonts w:cs="David" w:hint="cs"/>
          <w:b/>
          <w:bCs/>
          <w:u w:val="single"/>
          <w:rtl/>
        </w:rPr>
        <w:t xml:space="preserve">מ"מ </w:t>
      </w:r>
      <w:r w:rsidRPr="00BA7CC0">
        <w:rPr>
          <w:rFonts w:cs="David"/>
          <w:b/>
          <w:bCs/>
          <w:u w:val="single"/>
          <w:rtl/>
        </w:rPr>
        <w:t>מנהלת הוועד</w:t>
      </w:r>
      <w:r w:rsidRPr="00BA7CC0">
        <w:rPr>
          <w:rFonts w:cs="David" w:hint="cs"/>
          <w:b/>
          <w:bCs/>
          <w:u w:val="single"/>
          <w:rtl/>
        </w:rPr>
        <w:t>ה</w:t>
      </w:r>
      <w:r w:rsidRPr="00BA7CC0">
        <w:rPr>
          <w:rFonts w:cs="David"/>
          <w:rtl/>
        </w:rPr>
        <w:t>:</w:t>
      </w:r>
      <w:r w:rsidRPr="00BA7CC0">
        <w:rPr>
          <w:rFonts w:cs="David" w:hint="cs"/>
          <w:b/>
          <w:bCs/>
          <w:rtl/>
        </w:rPr>
        <w:tab/>
      </w:r>
      <w:r w:rsidRPr="00BA7CC0">
        <w:rPr>
          <w:rFonts w:cs="David" w:hint="cs"/>
          <w:rtl/>
        </w:rPr>
        <w:t>נועה בירן</w:t>
      </w:r>
    </w:p>
    <w:p w14:paraId="0B754724" w14:textId="77777777" w:rsidR="00BA7CC0" w:rsidRPr="00BA7CC0" w:rsidRDefault="00BA7CC0" w:rsidP="00BA7CC0">
      <w:pPr>
        <w:bidi/>
        <w:rPr>
          <w:rFonts w:cs="David" w:hint="cs"/>
          <w:rtl/>
        </w:rPr>
      </w:pPr>
    </w:p>
    <w:p w14:paraId="2D36DCA9" w14:textId="77777777" w:rsidR="00BA7CC0" w:rsidRPr="00BA7CC0" w:rsidRDefault="00BA7CC0" w:rsidP="00BA7CC0">
      <w:pPr>
        <w:bidi/>
        <w:rPr>
          <w:rFonts w:cs="David" w:hint="cs"/>
          <w:rtl/>
        </w:rPr>
      </w:pPr>
    </w:p>
    <w:p w14:paraId="2CBC1C28" w14:textId="77777777" w:rsidR="00BA7CC0" w:rsidRPr="00BA7CC0" w:rsidRDefault="00BA7CC0" w:rsidP="00BA7CC0">
      <w:pPr>
        <w:tabs>
          <w:tab w:val="left" w:pos="1930"/>
        </w:tabs>
        <w:bidi/>
        <w:rPr>
          <w:rFonts w:cs="David" w:hint="cs"/>
          <w:rtl/>
        </w:rPr>
      </w:pPr>
      <w:r w:rsidRPr="00BA7CC0">
        <w:rPr>
          <w:rFonts w:cs="David" w:hint="cs"/>
          <w:b/>
          <w:bCs/>
          <w:u w:val="single"/>
          <w:rtl/>
        </w:rPr>
        <w:t>רשמת פרלמנטרית</w:t>
      </w:r>
      <w:r w:rsidRPr="00BA7CC0">
        <w:rPr>
          <w:rFonts w:cs="David"/>
          <w:rtl/>
        </w:rPr>
        <w:t>:</w:t>
      </w:r>
      <w:r w:rsidRPr="00BA7CC0">
        <w:rPr>
          <w:rFonts w:cs="David" w:hint="cs"/>
          <w:rtl/>
        </w:rPr>
        <w:tab/>
        <w:t>הדס צנוירט</w:t>
      </w:r>
    </w:p>
    <w:p w14:paraId="4790FF6D" w14:textId="77777777" w:rsidR="00BA7CC0" w:rsidRPr="00BA7CC0" w:rsidRDefault="00BA7CC0" w:rsidP="00BA7CC0">
      <w:pPr>
        <w:bidi/>
        <w:rPr>
          <w:rFonts w:cs="David" w:hint="cs"/>
          <w:b/>
          <w:bCs/>
          <w:rtl/>
        </w:rPr>
      </w:pPr>
    </w:p>
    <w:p w14:paraId="20A3CAB9" w14:textId="77777777" w:rsidR="00BA7CC0" w:rsidRPr="00BA7CC0" w:rsidRDefault="00BA7CC0" w:rsidP="00BA7CC0">
      <w:pPr>
        <w:pStyle w:val="Heading5"/>
        <w:jc w:val="left"/>
        <w:rPr>
          <w:rFonts w:hint="cs"/>
          <w:sz w:val="24"/>
          <w:rtl/>
        </w:rPr>
      </w:pPr>
    </w:p>
    <w:p w14:paraId="46A4D1AE" w14:textId="77777777" w:rsidR="00BA7CC0" w:rsidRPr="00BA7CC0" w:rsidRDefault="00BA7CC0" w:rsidP="00BA7CC0">
      <w:pPr>
        <w:pStyle w:val="Heading5"/>
        <w:jc w:val="left"/>
        <w:rPr>
          <w:sz w:val="24"/>
          <w:rtl/>
        </w:rPr>
      </w:pPr>
      <w:r w:rsidRPr="00BA7CC0">
        <w:rPr>
          <w:sz w:val="24"/>
          <w:rtl/>
        </w:rPr>
        <w:t xml:space="preserve"> </w:t>
      </w:r>
    </w:p>
    <w:p w14:paraId="3C0CDC13" w14:textId="77777777" w:rsidR="00BA7CC0" w:rsidRPr="00BA7CC0" w:rsidRDefault="00BA7CC0" w:rsidP="00BA7CC0">
      <w:pPr>
        <w:bidi/>
        <w:rPr>
          <w:rFonts w:cs="David" w:hint="cs"/>
          <w:rtl/>
        </w:rPr>
      </w:pPr>
    </w:p>
    <w:p w14:paraId="546392E7" w14:textId="77777777" w:rsidR="00BA7CC0" w:rsidRPr="00BA7CC0" w:rsidRDefault="00BA7CC0" w:rsidP="00BA7CC0">
      <w:pPr>
        <w:bidi/>
        <w:jc w:val="center"/>
        <w:rPr>
          <w:rFonts w:cs="David" w:hint="cs"/>
          <w:rtl/>
        </w:rPr>
      </w:pPr>
    </w:p>
    <w:p w14:paraId="0B078522" w14:textId="77777777" w:rsidR="00BA7CC0" w:rsidRPr="00BA7CC0" w:rsidRDefault="00BA7CC0" w:rsidP="00BA7CC0">
      <w:pPr>
        <w:bidi/>
        <w:jc w:val="center"/>
        <w:rPr>
          <w:rFonts w:cs="David" w:hint="cs"/>
          <w:rtl/>
        </w:rPr>
      </w:pPr>
    </w:p>
    <w:p w14:paraId="3A8B1B54" w14:textId="77777777" w:rsidR="00BA7CC0" w:rsidRPr="00BA7CC0" w:rsidRDefault="00BA7CC0" w:rsidP="00BA7CC0">
      <w:pPr>
        <w:bidi/>
        <w:jc w:val="center"/>
        <w:rPr>
          <w:rFonts w:cs="David" w:hint="cs"/>
          <w:rtl/>
        </w:rPr>
      </w:pPr>
    </w:p>
    <w:p w14:paraId="05A44547" w14:textId="77777777" w:rsidR="00BA7CC0" w:rsidRPr="00BA7CC0" w:rsidRDefault="00BA7CC0" w:rsidP="00BA7CC0">
      <w:pPr>
        <w:bidi/>
        <w:jc w:val="center"/>
        <w:rPr>
          <w:rFonts w:cs="David" w:hint="cs"/>
          <w:rtl/>
        </w:rPr>
      </w:pPr>
    </w:p>
    <w:p w14:paraId="0A026D84" w14:textId="77777777" w:rsidR="00BA7CC0" w:rsidRPr="00BA7CC0" w:rsidRDefault="00BA7CC0" w:rsidP="00BA7CC0">
      <w:pPr>
        <w:bidi/>
        <w:jc w:val="center"/>
        <w:rPr>
          <w:rFonts w:cs="David" w:hint="cs"/>
          <w:rtl/>
        </w:rPr>
      </w:pPr>
    </w:p>
    <w:p w14:paraId="1A3027B0" w14:textId="77777777" w:rsidR="00BA7CC0" w:rsidRPr="00BA7CC0" w:rsidRDefault="00BA7CC0" w:rsidP="00BA7CC0">
      <w:pPr>
        <w:bidi/>
        <w:jc w:val="center"/>
        <w:rPr>
          <w:rFonts w:cs="David" w:hint="cs"/>
          <w:b/>
          <w:bCs/>
          <w:u w:val="single"/>
          <w:rtl/>
        </w:rPr>
      </w:pPr>
      <w:r w:rsidRPr="00BA7CC0">
        <w:rPr>
          <w:rFonts w:cs="David"/>
          <w:rtl/>
        </w:rPr>
        <w:br w:type="page"/>
      </w:r>
    </w:p>
    <w:p w14:paraId="446F5065" w14:textId="77777777" w:rsidR="00BA7CC0" w:rsidRDefault="00BA7CC0" w:rsidP="00BA7CC0">
      <w:pPr>
        <w:tabs>
          <w:tab w:val="left" w:pos="1221"/>
        </w:tabs>
        <w:bidi/>
        <w:jc w:val="center"/>
        <w:rPr>
          <w:rFonts w:cs="David" w:hint="cs"/>
          <w:b/>
          <w:bCs/>
          <w:u w:val="single"/>
          <w:rtl/>
        </w:rPr>
      </w:pPr>
    </w:p>
    <w:p w14:paraId="7D6C1B23" w14:textId="77777777" w:rsidR="00BA7CC0" w:rsidRDefault="00BA7CC0" w:rsidP="00BA7CC0">
      <w:pPr>
        <w:tabs>
          <w:tab w:val="left" w:pos="1221"/>
        </w:tabs>
        <w:bidi/>
        <w:jc w:val="center"/>
        <w:rPr>
          <w:rFonts w:cs="David" w:hint="cs"/>
          <w:b/>
          <w:bCs/>
          <w:u w:val="single"/>
          <w:rtl/>
        </w:rPr>
      </w:pPr>
    </w:p>
    <w:p w14:paraId="375A15DC" w14:textId="77777777" w:rsidR="00BA7CC0" w:rsidRPr="00BA7CC0" w:rsidRDefault="00BA7CC0" w:rsidP="00BA7CC0">
      <w:pPr>
        <w:tabs>
          <w:tab w:val="left" w:pos="1221"/>
        </w:tabs>
        <w:bidi/>
        <w:jc w:val="center"/>
        <w:rPr>
          <w:rFonts w:cs="David" w:hint="cs"/>
          <w:b/>
          <w:bCs/>
          <w:u w:val="single"/>
          <w:rtl/>
        </w:rPr>
      </w:pPr>
      <w:r w:rsidRPr="00BA7CC0">
        <w:rPr>
          <w:rFonts w:cs="David" w:hint="cs"/>
          <w:b/>
          <w:bCs/>
          <w:u w:val="single"/>
          <w:rtl/>
        </w:rPr>
        <w:t xml:space="preserve">חוק סדרי השלטון והמשפט (ביטול החלת המשפט, השיפוט והמינהל)(תיקון)(עריכת משאל עם), התשס"ח-2008 (כ/238) </w:t>
      </w:r>
      <w:r w:rsidRPr="00BA7CC0">
        <w:rPr>
          <w:rFonts w:cs="David"/>
          <w:b/>
          <w:bCs/>
          <w:u w:val="single"/>
          <w:rtl/>
        </w:rPr>
        <w:t>–</w:t>
      </w:r>
      <w:r w:rsidRPr="00BA7CC0">
        <w:rPr>
          <w:rFonts w:cs="David" w:hint="cs"/>
          <w:b/>
          <w:bCs/>
          <w:u w:val="single"/>
          <w:rtl/>
        </w:rPr>
        <w:t xml:space="preserve"> הכנה לקריאה שנייה ושלישית</w:t>
      </w:r>
    </w:p>
    <w:p w14:paraId="1605746A" w14:textId="77777777" w:rsidR="00BA7CC0" w:rsidRPr="00BA7CC0" w:rsidRDefault="00BA7CC0" w:rsidP="00BA7CC0">
      <w:pPr>
        <w:bidi/>
        <w:rPr>
          <w:rFonts w:cs="David" w:hint="cs"/>
          <w:rtl/>
        </w:rPr>
      </w:pPr>
    </w:p>
    <w:p w14:paraId="6A4FB1AA" w14:textId="77777777" w:rsidR="00BA7CC0" w:rsidRPr="00BA7CC0" w:rsidRDefault="00BA7CC0" w:rsidP="00BA7CC0">
      <w:pPr>
        <w:bidi/>
        <w:rPr>
          <w:rFonts w:cs="David" w:hint="cs"/>
          <w:rtl/>
        </w:rPr>
      </w:pPr>
    </w:p>
    <w:p w14:paraId="0E5FB894"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938B5E0" w14:textId="77777777" w:rsidR="00BA7CC0" w:rsidRPr="00BA7CC0" w:rsidRDefault="00BA7CC0" w:rsidP="00BA7CC0">
      <w:pPr>
        <w:bidi/>
        <w:rPr>
          <w:rFonts w:cs="David" w:hint="cs"/>
          <w:rtl/>
        </w:rPr>
      </w:pPr>
    </w:p>
    <w:p w14:paraId="5FA5F703" w14:textId="77777777" w:rsidR="00BA7CC0" w:rsidRPr="00BA7CC0" w:rsidRDefault="00BA7CC0" w:rsidP="00BA7CC0">
      <w:pPr>
        <w:pStyle w:val="Heading5"/>
        <w:jc w:val="left"/>
        <w:rPr>
          <w:rFonts w:hint="cs"/>
          <w:sz w:val="24"/>
          <w:rtl/>
        </w:rPr>
      </w:pPr>
      <w:r w:rsidRPr="00BA7CC0">
        <w:rPr>
          <w:rFonts w:hint="cs"/>
          <w:sz w:val="24"/>
          <w:rtl/>
        </w:rPr>
        <w:tab/>
        <w:t xml:space="preserve"> בוקר טוב, אני מתכבד לפתוח את הישיבה. על סדר ימנו חוק רמת הגולן. חבר הכנסת בן-ששון הודיע לי שהוא חולה ולכן לא יגיע. אני מצטער שחברים אחרים לא הגיעו. </w:t>
      </w:r>
    </w:p>
    <w:p w14:paraId="7D022778" w14:textId="77777777" w:rsidR="00BA7CC0" w:rsidRPr="00BA7CC0" w:rsidRDefault="00BA7CC0" w:rsidP="00BA7CC0">
      <w:pPr>
        <w:bidi/>
        <w:rPr>
          <w:rFonts w:cs="David" w:hint="cs"/>
          <w:rtl/>
        </w:rPr>
      </w:pPr>
    </w:p>
    <w:p w14:paraId="56B130AF" w14:textId="77777777" w:rsidR="00BA7CC0" w:rsidRPr="00BA7CC0" w:rsidRDefault="00BA7CC0" w:rsidP="00BA7CC0">
      <w:pPr>
        <w:bidi/>
        <w:rPr>
          <w:rFonts w:cs="David" w:hint="cs"/>
          <w:rtl/>
        </w:rPr>
      </w:pPr>
      <w:r w:rsidRPr="00BA7CC0">
        <w:rPr>
          <w:rFonts w:cs="David" w:hint="cs"/>
          <w:rtl/>
        </w:rPr>
        <w:tab/>
        <w:t>מונח לפניכם חלק מהצעת החוק שאותה גיבשו היועצת המשפטית הגב' ארבל וחברים אחרים ממשרד המשפטים. הייתי רוצה לפתוח בנושא שלדעתי אולי לא הובהר די בדיון הקודם, ואני פותח בזה כדי שזה ייכתב בפרוטוקול, בנושא של כן שבתון או לא שבתון ביום הבחירות. לאחר מכן אבקש מהיועצת המשפטית שלנו לעבור לנושא המימון כדי לאפשר לה לגבש את הצעת החוק בנושאים אלה. אני רוצה לאפשר לתמי אדרי, מנכ"לית ועדת הבחירות המרכזית, לומר דעתה כך שחברי כנסת שלא כאן כרגע, יוכלו לקרוא זאת בפרוטוקול.</w:t>
      </w:r>
    </w:p>
    <w:p w14:paraId="66A5A0C8" w14:textId="77777777" w:rsidR="00BA7CC0" w:rsidRPr="00BA7CC0" w:rsidRDefault="00BA7CC0" w:rsidP="00BA7CC0">
      <w:pPr>
        <w:bidi/>
        <w:rPr>
          <w:rFonts w:cs="David" w:hint="cs"/>
          <w:rtl/>
        </w:rPr>
      </w:pPr>
    </w:p>
    <w:p w14:paraId="7B16187B" w14:textId="77777777" w:rsidR="00BA7CC0" w:rsidRPr="00BA7CC0" w:rsidRDefault="00BA7CC0" w:rsidP="00BA7CC0">
      <w:pPr>
        <w:bidi/>
        <w:rPr>
          <w:rFonts w:cs="David" w:hint="cs"/>
          <w:rtl/>
        </w:rPr>
      </w:pPr>
      <w:r w:rsidRPr="00BA7CC0">
        <w:rPr>
          <w:rFonts w:cs="David" w:hint="cs"/>
          <w:rtl/>
        </w:rPr>
        <w:tab/>
        <w:t>בנושא של כן יום שבתון או לא יום שבתון, השאלה הזו עולה מטעם שמשרד האוצר כדרכו בקודש, הציג עמדה שעלות יום שבתון יגרום להוצאה של מיליארד ו-300 מיליון. אני מציע לכם להתייחס לזה בספקנות רבה. השאלה, אם אפשר לקיים משאל עם בלי יום שבתון, אפשר לחסוך את הכסף הזה לאוצר, להעביר את הכסף הזה למערכת הבריאות, החינוך או הרווחה, ודאי שיהיה טוב יותר. אבל יש גם בעיות אחרות לגבי יום שבתון או שזה לא יהיה יום שבתון. אני מבקש מהגב' אדרי לענות על השאלה, אם ועדת הבחירות יכולה להתמודד במצב הנוכחי דהיום לאחר שבדקה את כל האפשרויות, עם יום שבתון במשאל עם.</w:t>
      </w:r>
    </w:p>
    <w:p w14:paraId="19B6223E" w14:textId="77777777" w:rsidR="00BA7CC0" w:rsidRPr="00BA7CC0" w:rsidRDefault="00BA7CC0" w:rsidP="00BA7CC0">
      <w:pPr>
        <w:bidi/>
        <w:rPr>
          <w:rFonts w:cs="David" w:hint="cs"/>
          <w:rtl/>
        </w:rPr>
      </w:pPr>
    </w:p>
    <w:p w14:paraId="7B4C6C3A" w14:textId="77777777" w:rsidR="00BA7CC0" w:rsidRPr="00BA7CC0" w:rsidRDefault="00BA7CC0" w:rsidP="00BA7CC0">
      <w:pPr>
        <w:bidi/>
        <w:rPr>
          <w:rFonts w:cs="David" w:hint="cs"/>
          <w:rtl/>
        </w:rPr>
      </w:pPr>
      <w:r w:rsidRPr="00BA7CC0">
        <w:rPr>
          <w:rFonts w:cs="David" w:hint="cs"/>
          <w:u w:val="single"/>
          <w:rtl/>
        </w:rPr>
        <w:t>תמר אדרי:</w:t>
      </w:r>
    </w:p>
    <w:p w14:paraId="3DE0E6C1" w14:textId="77777777" w:rsidR="00BA7CC0" w:rsidRPr="00BA7CC0" w:rsidRDefault="00BA7CC0" w:rsidP="00BA7CC0">
      <w:pPr>
        <w:bidi/>
        <w:rPr>
          <w:rFonts w:cs="David" w:hint="cs"/>
          <w:rtl/>
        </w:rPr>
      </w:pPr>
    </w:p>
    <w:p w14:paraId="7801535A" w14:textId="77777777" w:rsidR="00BA7CC0" w:rsidRPr="00BA7CC0" w:rsidRDefault="00BA7CC0" w:rsidP="00BA7CC0">
      <w:pPr>
        <w:bidi/>
        <w:rPr>
          <w:rFonts w:cs="David" w:hint="cs"/>
          <w:rtl/>
        </w:rPr>
      </w:pPr>
      <w:r w:rsidRPr="00BA7CC0">
        <w:rPr>
          <w:rFonts w:cs="David" w:hint="cs"/>
          <w:rtl/>
        </w:rPr>
        <w:tab/>
        <w:t xml:space="preserve">מקומות הקלפי הם בבתי ספר. אם לא יהיה שבתון בבתי ספר, תהיה בעיה עם מקומות הקלפי </w:t>
      </w:r>
      <w:r w:rsidRPr="00BA7CC0">
        <w:rPr>
          <w:rFonts w:cs="David"/>
          <w:rtl/>
        </w:rPr>
        <w:t>–</w:t>
      </w:r>
      <w:r w:rsidRPr="00BA7CC0">
        <w:rPr>
          <w:rFonts w:cs="David" w:hint="cs"/>
          <w:rtl/>
        </w:rPr>
        <w:t xml:space="preserve"> החוק מדבר על מקומות ציבוריים, אסור במקום שהוא מזוהה פוליטית על ידי מוסד או בתי תפילה או במקומות אחרים. נכון להיום יש כ-10,000 קלפיות ברחבי הארץ. מבחירות לבחירות המספר עולה. אין מקומות חלופיים ל-10,000 קלפיות. בבחירות לרשויות המקומיות, מאחר שבבחירות האחרונות לא הושבתו ברגע האחרון מוסדות החינוך, כן היו קלפיות בבתי ספר ומחפשים מקומות חליפיים, הצליחו למצוא כ-20% מכמות הקלפיות, מקום חליפי אולי במתנ"סים או במועדון קשישים או כאלה דברים שהצליחו למצוא מקום חליפי. בשאר המקומות הקלפיות שהיו בבית ספר הועברו למקום אחר, כלומר בבית ספר אך באגף מיוחד, התלמידים לא יכלו ללמוד ממילא, בבית ספר דאגו לילדים לפעילות מחוץ לבית הספר. אני חושבת שבלתי אפשרי לקיים בחירות לא בבתי הספר במתכונת הקיימת שלנו.</w:t>
      </w:r>
    </w:p>
    <w:p w14:paraId="65E78A58" w14:textId="77777777" w:rsidR="00BA7CC0" w:rsidRPr="00BA7CC0" w:rsidRDefault="00BA7CC0" w:rsidP="00BA7CC0">
      <w:pPr>
        <w:bidi/>
        <w:rPr>
          <w:rFonts w:cs="David" w:hint="cs"/>
          <w:rtl/>
        </w:rPr>
      </w:pPr>
    </w:p>
    <w:p w14:paraId="7EB34C79" w14:textId="77777777" w:rsidR="00BA7CC0" w:rsidRPr="00BA7CC0" w:rsidRDefault="00BA7CC0" w:rsidP="00BA7CC0">
      <w:pPr>
        <w:bidi/>
        <w:rPr>
          <w:rFonts w:cs="David" w:hint="cs"/>
          <w:rtl/>
        </w:rPr>
      </w:pPr>
      <w:r w:rsidRPr="00BA7CC0">
        <w:rPr>
          <w:rFonts w:cs="David" w:hint="cs"/>
          <w:rtl/>
        </w:rPr>
        <w:tab/>
        <w:t>מלבד זה, כמות האנשים שמועסקת בבחירות היא מאוד גדולה וגם המפלגות וגם האנשים שפעילים בוועדת הבחירות צריכים להיות פנויים לעבודה הזו. רק בקלפיות עצמן שוועדת הבחירות מקימה, אם יש 10,000 קלפיות, יש לפחות חמישה אנשים שזה כבר 50 אלף איש, ובדרך כלל חברי ועדות הקלפי מתחלפים, אז תכפיל את מספר חברי הקלפי, אז זה עוד לפחות 40 אלף איש. המפלגות עצמן, רשימות המועמדים עצמן מפעילות הרבה מאוד פעילים למפלגות. אני לא רואה איך אפשר מבחינת ארגון לפעול ללא יום שבתון בצורה סבירה.</w:t>
      </w:r>
    </w:p>
    <w:p w14:paraId="3F89BD7C" w14:textId="77777777" w:rsidR="00BA7CC0" w:rsidRPr="00BA7CC0" w:rsidRDefault="00BA7CC0" w:rsidP="00BA7CC0">
      <w:pPr>
        <w:bidi/>
        <w:rPr>
          <w:rFonts w:cs="David" w:hint="cs"/>
          <w:rtl/>
        </w:rPr>
      </w:pPr>
    </w:p>
    <w:p w14:paraId="22371DE2"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78226CB" w14:textId="77777777" w:rsidR="00BA7CC0" w:rsidRPr="00BA7CC0" w:rsidRDefault="00BA7CC0" w:rsidP="00BA7CC0">
      <w:pPr>
        <w:bidi/>
        <w:rPr>
          <w:rFonts w:cs="David" w:hint="cs"/>
          <w:rtl/>
        </w:rPr>
      </w:pPr>
    </w:p>
    <w:p w14:paraId="1716FC5C" w14:textId="77777777" w:rsidR="00BA7CC0" w:rsidRPr="00BA7CC0" w:rsidRDefault="00BA7CC0" w:rsidP="00BA7CC0">
      <w:pPr>
        <w:bidi/>
        <w:rPr>
          <w:rFonts w:cs="David" w:hint="cs"/>
          <w:rtl/>
        </w:rPr>
      </w:pPr>
      <w:r w:rsidRPr="00BA7CC0">
        <w:rPr>
          <w:rFonts w:cs="David" w:hint="cs"/>
          <w:rtl/>
        </w:rPr>
        <w:tab/>
        <w:t xml:space="preserve"> כלומר אם לא יהיה יום שבתון, יכול להיות שיצטרכו להציב את הקלפיות באוהלים או תחת כיפת השמש.</w:t>
      </w:r>
    </w:p>
    <w:p w14:paraId="67DC1B41" w14:textId="77777777" w:rsidR="00BA7CC0" w:rsidRPr="00BA7CC0" w:rsidRDefault="00BA7CC0" w:rsidP="00BA7CC0">
      <w:pPr>
        <w:bidi/>
        <w:rPr>
          <w:rFonts w:cs="David" w:hint="cs"/>
          <w:rtl/>
        </w:rPr>
      </w:pPr>
    </w:p>
    <w:p w14:paraId="020E718C" w14:textId="77777777" w:rsidR="00BA7CC0" w:rsidRPr="00BA7CC0" w:rsidRDefault="00BA7CC0" w:rsidP="00BA7CC0">
      <w:pPr>
        <w:bidi/>
        <w:rPr>
          <w:rFonts w:cs="David" w:hint="cs"/>
          <w:rtl/>
        </w:rPr>
      </w:pPr>
      <w:r w:rsidRPr="00BA7CC0">
        <w:rPr>
          <w:rFonts w:cs="David" w:hint="cs"/>
          <w:u w:val="single"/>
          <w:rtl/>
        </w:rPr>
        <w:t>תמר אדרי:</w:t>
      </w:r>
    </w:p>
    <w:p w14:paraId="7F26AEAB" w14:textId="77777777" w:rsidR="00BA7CC0" w:rsidRPr="00BA7CC0" w:rsidRDefault="00BA7CC0" w:rsidP="00BA7CC0">
      <w:pPr>
        <w:bidi/>
        <w:rPr>
          <w:rFonts w:cs="David" w:hint="cs"/>
          <w:rtl/>
        </w:rPr>
      </w:pPr>
    </w:p>
    <w:p w14:paraId="0A07D9C7" w14:textId="77777777" w:rsidR="00BA7CC0" w:rsidRPr="00BA7CC0" w:rsidRDefault="00BA7CC0" w:rsidP="00BA7CC0">
      <w:pPr>
        <w:bidi/>
        <w:rPr>
          <w:rFonts w:cs="David" w:hint="cs"/>
          <w:rtl/>
        </w:rPr>
      </w:pPr>
      <w:r w:rsidRPr="00BA7CC0">
        <w:rPr>
          <w:rFonts w:cs="David" w:hint="cs"/>
          <w:rtl/>
        </w:rPr>
        <w:tab/>
        <w:t>כשהתחלתי לעבוד ב-69' היו מקומות שהיו קלפיות באוהלים. היו קלפיות גם בבתים פרטיים. היום בתקנה כתוב שקלפי לא תהיה בבית פרטי.</w:t>
      </w:r>
    </w:p>
    <w:p w14:paraId="6A3A50E0" w14:textId="77777777" w:rsidR="00BA7CC0" w:rsidRDefault="00BA7CC0" w:rsidP="00BA7CC0">
      <w:pPr>
        <w:bidi/>
        <w:rPr>
          <w:rFonts w:cs="David" w:hint="cs"/>
          <w:rtl/>
        </w:rPr>
      </w:pPr>
    </w:p>
    <w:p w14:paraId="5A3D9A4F" w14:textId="77777777" w:rsidR="00BA7CC0" w:rsidRDefault="00BA7CC0" w:rsidP="00BA7CC0">
      <w:pPr>
        <w:bidi/>
        <w:rPr>
          <w:rFonts w:cs="David" w:hint="cs"/>
          <w:rtl/>
        </w:rPr>
      </w:pPr>
    </w:p>
    <w:p w14:paraId="0855A8FC" w14:textId="77777777" w:rsidR="00BA7CC0" w:rsidRDefault="00BA7CC0" w:rsidP="00BA7CC0">
      <w:pPr>
        <w:bidi/>
        <w:rPr>
          <w:rFonts w:cs="David" w:hint="cs"/>
          <w:rtl/>
        </w:rPr>
      </w:pPr>
    </w:p>
    <w:p w14:paraId="59408EAE" w14:textId="77777777" w:rsidR="00BA7CC0" w:rsidRDefault="00BA7CC0" w:rsidP="00BA7CC0">
      <w:pPr>
        <w:bidi/>
        <w:rPr>
          <w:rFonts w:cs="David" w:hint="cs"/>
          <w:rtl/>
        </w:rPr>
      </w:pPr>
    </w:p>
    <w:p w14:paraId="1CAE9FD3" w14:textId="77777777" w:rsidR="00BA7CC0" w:rsidRPr="00BA7CC0" w:rsidRDefault="00BA7CC0" w:rsidP="00BA7CC0">
      <w:pPr>
        <w:bidi/>
        <w:rPr>
          <w:rFonts w:cs="David" w:hint="cs"/>
          <w:rtl/>
        </w:rPr>
      </w:pPr>
    </w:p>
    <w:p w14:paraId="723629BB"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2EBE119" w14:textId="77777777" w:rsidR="00BA7CC0" w:rsidRPr="00BA7CC0" w:rsidRDefault="00BA7CC0" w:rsidP="00BA7CC0">
      <w:pPr>
        <w:bidi/>
        <w:rPr>
          <w:rFonts w:cs="David" w:hint="cs"/>
          <w:rtl/>
        </w:rPr>
      </w:pPr>
    </w:p>
    <w:p w14:paraId="4E2740CA" w14:textId="77777777" w:rsidR="00BA7CC0" w:rsidRPr="00BA7CC0" w:rsidRDefault="00BA7CC0" w:rsidP="00BA7CC0">
      <w:pPr>
        <w:bidi/>
        <w:rPr>
          <w:rFonts w:cs="David" w:hint="cs"/>
          <w:rtl/>
        </w:rPr>
      </w:pPr>
      <w:r w:rsidRPr="00BA7CC0">
        <w:rPr>
          <w:rFonts w:cs="David" w:hint="cs"/>
          <w:rtl/>
        </w:rPr>
        <w:tab/>
        <w:t xml:space="preserve"> תודה. </w:t>
      </w:r>
    </w:p>
    <w:p w14:paraId="52ED74E0" w14:textId="77777777" w:rsidR="00BA7CC0" w:rsidRPr="00BA7CC0" w:rsidRDefault="00BA7CC0" w:rsidP="00BA7CC0">
      <w:pPr>
        <w:bidi/>
        <w:rPr>
          <w:rFonts w:cs="David" w:hint="cs"/>
          <w:rtl/>
        </w:rPr>
      </w:pPr>
    </w:p>
    <w:p w14:paraId="7AA99A00" w14:textId="77777777" w:rsidR="00BA7CC0" w:rsidRPr="00BA7CC0" w:rsidRDefault="00BA7CC0" w:rsidP="00BA7CC0">
      <w:pPr>
        <w:bidi/>
        <w:rPr>
          <w:rFonts w:cs="David" w:hint="cs"/>
          <w:rtl/>
        </w:rPr>
      </w:pPr>
      <w:r w:rsidRPr="00BA7CC0">
        <w:rPr>
          <w:rFonts w:cs="David" w:hint="cs"/>
          <w:rtl/>
        </w:rPr>
        <w:tab/>
        <w:t>הגברת ארבל, נעבור לנושא מימון משאל העם. אני מבקש שתציגי את כל החלופות האפשריות למשאל עם.</w:t>
      </w:r>
    </w:p>
    <w:p w14:paraId="5785F007" w14:textId="77777777" w:rsidR="00BA7CC0" w:rsidRPr="00BA7CC0" w:rsidRDefault="00BA7CC0" w:rsidP="00BA7CC0">
      <w:pPr>
        <w:bidi/>
        <w:rPr>
          <w:rFonts w:cs="David" w:hint="cs"/>
          <w:rtl/>
        </w:rPr>
      </w:pPr>
    </w:p>
    <w:p w14:paraId="48562A76" w14:textId="77777777" w:rsidR="00BA7CC0" w:rsidRPr="00BA7CC0" w:rsidRDefault="00BA7CC0" w:rsidP="00BA7CC0">
      <w:pPr>
        <w:bidi/>
        <w:rPr>
          <w:rFonts w:cs="David" w:hint="cs"/>
          <w:u w:val="single"/>
          <w:rtl/>
        </w:rPr>
      </w:pPr>
      <w:r w:rsidRPr="00BA7CC0">
        <w:rPr>
          <w:rFonts w:cs="David" w:hint="cs"/>
          <w:u w:val="single"/>
          <w:rtl/>
        </w:rPr>
        <w:t>ארבל אסטרחן:</w:t>
      </w:r>
    </w:p>
    <w:p w14:paraId="2CA7DC9E" w14:textId="77777777" w:rsidR="00BA7CC0" w:rsidRPr="00BA7CC0" w:rsidRDefault="00BA7CC0" w:rsidP="00BA7CC0">
      <w:pPr>
        <w:bidi/>
        <w:rPr>
          <w:rFonts w:cs="David" w:hint="cs"/>
          <w:rtl/>
        </w:rPr>
      </w:pPr>
    </w:p>
    <w:p w14:paraId="3EC75484" w14:textId="77777777" w:rsidR="00BA7CC0" w:rsidRPr="00BA7CC0" w:rsidRDefault="00BA7CC0" w:rsidP="00BA7CC0">
      <w:pPr>
        <w:bidi/>
        <w:rPr>
          <w:rFonts w:cs="David" w:hint="cs"/>
          <w:rtl/>
        </w:rPr>
      </w:pPr>
      <w:r w:rsidRPr="00BA7CC0">
        <w:rPr>
          <w:rFonts w:cs="David" w:hint="cs"/>
          <w:rtl/>
        </w:rPr>
        <w:tab/>
        <w:t xml:space="preserve">בעקבות הישיבות הקודמות ולאור בקשות הוועדה, הכנו הצעת נוסח חדשה לנושא משאל עם באופן שהחוק מיוחד רק לרמת הגולן, כפי שביקשה הוועדה בישיבה האחרונה. הנוסח הזה כולל גם עניינים שנדונו, גם עניינים שלא נדונו עדיין לעומק, יש כאן הצעות שונות שמובאות כהצעה לדיון. מוצע כרגע שהחוק ייקרא חוק משאל עם </w:t>
      </w:r>
      <w:r w:rsidRPr="00BA7CC0">
        <w:rPr>
          <w:rFonts w:cs="David"/>
          <w:rtl/>
        </w:rPr>
        <w:t>–</w:t>
      </w:r>
      <w:r w:rsidRPr="00BA7CC0">
        <w:rPr>
          <w:rFonts w:cs="David" w:hint="cs"/>
          <w:rtl/>
        </w:rPr>
        <w:t xml:space="preserve"> רמת הגולן, כלומר יהיה חוק נפרד שייוחד לעניין הזה.</w:t>
      </w:r>
    </w:p>
    <w:p w14:paraId="000231DC" w14:textId="77777777" w:rsidR="00BA7CC0" w:rsidRPr="00BA7CC0" w:rsidRDefault="00BA7CC0" w:rsidP="00BA7CC0">
      <w:pPr>
        <w:bidi/>
        <w:rPr>
          <w:rFonts w:cs="David" w:hint="cs"/>
          <w:rtl/>
        </w:rPr>
      </w:pPr>
    </w:p>
    <w:p w14:paraId="6F3F7998" w14:textId="77777777" w:rsidR="00BA7CC0" w:rsidRPr="00BA7CC0" w:rsidRDefault="00BA7CC0" w:rsidP="00BA7CC0">
      <w:pPr>
        <w:bidi/>
        <w:rPr>
          <w:rFonts w:cs="David" w:hint="cs"/>
          <w:rtl/>
        </w:rPr>
      </w:pPr>
      <w:r w:rsidRPr="00BA7CC0">
        <w:rPr>
          <w:rFonts w:cs="David" w:hint="cs"/>
          <w:rtl/>
        </w:rPr>
        <w:tab/>
        <w:t xml:space="preserve">מבחינת המימון, נושא זה נדון בישיבה הקודמת. הועלו רעיונות שונים, אך לא התקבלו החלטות. כזכור, בנוסח הכחול שאושר בקריאה הראשונה, עמ' 13 סעיף 14 </w:t>
      </w:r>
      <w:r w:rsidRPr="00BA7CC0">
        <w:rPr>
          <w:rFonts w:cs="David"/>
          <w:rtl/>
        </w:rPr>
        <w:t>–</w:t>
      </w:r>
      <w:r w:rsidRPr="00BA7CC0">
        <w:rPr>
          <w:rFonts w:cs="David" w:hint="cs"/>
          <w:rtl/>
        </w:rPr>
        <w:t xml:space="preserve"> לעניין הזה אין עדיין נוסח. לפניכם יש הנוסח כפי שהיה בכחול. כזכור, בנוסח שאושר בקריאה הראשונה היו שתי חלופות; השנייה גרסה שלא יהיה מימון ציבורי בכלל </w:t>
      </w:r>
      <w:r w:rsidRPr="00BA7CC0">
        <w:rPr>
          <w:rFonts w:cs="David"/>
          <w:rtl/>
        </w:rPr>
        <w:t>–</w:t>
      </w:r>
      <w:r w:rsidRPr="00BA7CC0">
        <w:rPr>
          <w:rFonts w:cs="David" w:hint="cs"/>
          <w:rtl/>
        </w:rPr>
        <w:t xml:space="preserve"> לא למפלגות ולא לגופים אחרים. החלופה הראשונה קבעה שיהיה מימון מפלגות. הוועדה בזמנו עברה על העניין הזה די מהר, נקבע שהנושא יידון לאחר הקריאה הראשונה, אך מה שנקבע באופן ראשוני היה שכל מפלגה תקבל מימון בשיעור של חצי יחידת מימון לכל חבר כנסת ויחולו הוראות שונות מתוך חוק המימון.</w:t>
      </w:r>
    </w:p>
    <w:p w14:paraId="7128B0A8" w14:textId="77777777" w:rsidR="00BA7CC0" w:rsidRPr="00BA7CC0" w:rsidRDefault="00BA7CC0" w:rsidP="00BA7CC0">
      <w:pPr>
        <w:bidi/>
        <w:rPr>
          <w:rFonts w:cs="David" w:hint="cs"/>
          <w:rtl/>
        </w:rPr>
      </w:pPr>
    </w:p>
    <w:p w14:paraId="410E0F26" w14:textId="77777777" w:rsidR="00BA7CC0" w:rsidRPr="00BA7CC0" w:rsidRDefault="00BA7CC0" w:rsidP="00BA7CC0">
      <w:pPr>
        <w:bidi/>
        <w:rPr>
          <w:rFonts w:cs="David" w:hint="cs"/>
          <w:rtl/>
        </w:rPr>
      </w:pPr>
      <w:r w:rsidRPr="00BA7CC0">
        <w:rPr>
          <w:rFonts w:cs="David" w:hint="cs"/>
          <w:rtl/>
        </w:rPr>
        <w:tab/>
        <w:t xml:space="preserve">בישיבה הקודמת של הוועדה נדונו סוגיות שונות שמופיעות בפניכם בעמ' 14 למעלה. השאלה הראשונה היתה, אם יינתן מימון ציבורי. אם התשובה חיובית, השאלה, האם יינתן למפלגות או לגופים אחרים, כי הרעיון הוא שלא רק מפלגות הן השחקנים במשאל עם. מאידך, היתרון במימון מפלגות זה שאלה גופים ידועים שניתן לעבוד אתם, לבקר אותם, יש להם מנגנונים של מימון ושימוש בכספים, הגשת דוחות וכו'. זו השאלה הראשונה </w:t>
      </w:r>
      <w:r w:rsidRPr="00BA7CC0">
        <w:rPr>
          <w:rFonts w:cs="David"/>
          <w:rtl/>
        </w:rPr>
        <w:t>–</w:t>
      </w:r>
      <w:r w:rsidRPr="00BA7CC0">
        <w:rPr>
          <w:rFonts w:cs="David" w:hint="cs"/>
          <w:rtl/>
        </w:rPr>
        <w:t xml:space="preserve"> האם יינתן מימון ציבורי, ואם כן, למי. </w:t>
      </w:r>
    </w:p>
    <w:p w14:paraId="5367F0DB" w14:textId="77777777" w:rsidR="00BA7CC0" w:rsidRPr="00BA7CC0" w:rsidRDefault="00BA7CC0" w:rsidP="00BA7CC0">
      <w:pPr>
        <w:bidi/>
        <w:rPr>
          <w:rFonts w:cs="David" w:hint="cs"/>
          <w:rtl/>
        </w:rPr>
      </w:pPr>
    </w:p>
    <w:p w14:paraId="558FE969" w14:textId="77777777" w:rsidR="00BA7CC0" w:rsidRPr="00BA7CC0" w:rsidRDefault="00BA7CC0" w:rsidP="00BA7CC0">
      <w:pPr>
        <w:bidi/>
        <w:rPr>
          <w:rFonts w:cs="David" w:hint="cs"/>
          <w:rtl/>
        </w:rPr>
      </w:pPr>
      <w:r w:rsidRPr="00BA7CC0">
        <w:rPr>
          <w:rFonts w:cs="David" w:hint="cs"/>
          <w:rtl/>
        </w:rPr>
        <w:tab/>
        <w:t>השאלות האחרות נגזרות מאותה הכרעה ראשונה. יש הנושא של תרומות, האם נותנים מימון ציבורי, האם רוצים לקבוע משטר מיוחד של תרומות, האם רוצים לקבוע הוראות מיוחדות לגבי מפלגות.</w:t>
      </w:r>
    </w:p>
    <w:p w14:paraId="0CFA318C" w14:textId="77777777" w:rsidR="00BA7CC0" w:rsidRPr="00BA7CC0" w:rsidRDefault="00BA7CC0" w:rsidP="00BA7CC0">
      <w:pPr>
        <w:bidi/>
        <w:rPr>
          <w:rFonts w:cs="David" w:hint="cs"/>
          <w:rtl/>
        </w:rPr>
      </w:pPr>
    </w:p>
    <w:p w14:paraId="754B7783" w14:textId="77777777" w:rsidR="00BA7CC0" w:rsidRPr="00BA7CC0" w:rsidRDefault="00BA7CC0" w:rsidP="00BA7CC0">
      <w:pPr>
        <w:bidi/>
        <w:rPr>
          <w:rFonts w:cs="David" w:hint="cs"/>
          <w:rtl/>
        </w:rPr>
      </w:pPr>
      <w:r w:rsidRPr="00BA7CC0">
        <w:rPr>
          <w:rFonts w:cs="David" w:hint="cs"/>
          <w:rtl/>
        </w:rPr>
        <w:tab/>
        <w:t xml:space="preserve">הנושא של זיקה בין גופים חיצוניים לבין מפלגות הוא נושא שגם בשוטף מוסדר בבחירות </w:t>
      </w:r>
      <w:r w:rsidRPr="00BA7CC0">
        <w:rPr>
          <w:rFonts w:cs="David"/>
          <w:rtl/>
        </w:rPr>
        <w:t>–</w:t>
      </w:r>
      <w:r w:rsidRPr="00BA7CC0">
        <w:rPr>
          <w:rFonts w:cs="David" w:hint="cs"/>
          <w:rtl/>
        </w:rPr>
        <w:t xml:space="preserve"> אלה השאלות המרכזיות- - </w:t>
      </w:r>
    </w:p>
    <w:p w14:paraId="6B34CA82" w14:textId="77777777" w:rsidR="00BA7CC0" w:rsidRPr="00BA7CC0" w:rsidRDefault="00BA7CC0" w:rsidP="00BA7CC0">
      <w:pPr>
        <w:bidi/>
        <w:rPr>
          <w:rFonts w:cs="David" w:hint="cs"/>
          <w:rtl/>
        </w:rPr>
      </w:pPr>
    </w:p>
    <w:p w14:paraId="6349C90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0B2B9E3" w14:textId="77777777" w:rsidR="00BA7CC0" w:rsidRPr="00BA7CC0" w:rsidRDefault="00BA7CC0" w:rsidP="00BA7CC0">
      <w:pPr>
        <w:bidi/>
        <w:rPr>
          <w:rFonts w:cs="David" w:hint="cs"/>
          <w:rtl/>
        </w:rPr>
      </w:pPr>
    </w:p>
    <w:p w14:paraId="0391FBDB" w14:textId="77777777" w:rsidR="00BA7CC0" w:rsidRPr="00BA7CC0" w:rsidRDefault="00BA7CC0" w:rsidP="00BA7CC0">
      <w:pPr>
        <w:bidi/>
        <w:rPr>
          <w:rFonts w:cs="David" w:hint="cs"/>
          <w:rtl/>
        </w:rPr>
      </w:pPr>
      <w:r w:rsidRPr="00BA7CC0">
        <w:rPr>
          <w:rFonts w:cs="David" w:hint="cs"/>
          <w:rtl/>
        </w:rPr>
        <w:tab/>
        <w:t xml:space="preserve"> נתחיל בשאלה הראשונה, אם יהיה מימון מפלגות, מימון ממלכתי, או לא, אך מבחינת תרומות וכל הגופים שעוסקים בכך, הם יוכלו לגייס תרומות ככל שהם חפצות במסגרת ההגבלות  </w:t>
      </w:r>
      <w:r w:rsidRPr="00BA7CC0">
        <w:rPr>
          <w:rFonts w:cs="David"/>
          <w:rtl/>
        </w:rPr>
        <w:t>–</w:t>
      </w:r>
      <w:r w:rsidRPr="00BA7CC0">
        <w:rPr>
          <w:rFonts w:cs="David" w:hint="cs"/>
          <w:rtl/>
        </w:rPr>
        <w:t xml:space="preserve"> גופים שהם לא מפלגות. הרב לוי, מה דעתך?</w:t>
      </w:r>
    </w:p>
    <w:p w14:paraId="1277B17D" w14:textId="77777777" w:rsidR="00BA7CC0" w:rsidRPr="00BA7CC0" w:rsidRDefault="00BA7CC0" w:rsidP="00BA7CC0">
      <w:pPr>
        <w:bidi/>
        <w:rPr>
          <w:rFonts w:cs="David" w:hint="cs"/>
          <w:rtl/>
        </w:rPr>
      </w:pPr>
    </w:p>
    <w:p w14:paraId="14E0D357" w14:textId="77777777" w:rsidR="00BA7CC0" w:rsidRPr="00BA7CC0" w:rsidRDefault="00BA7CC0" w:rsidP="00BA7CC0">
      <w:pPr>
        <w:bidi/>
        <w:rPr>
          <w:rFonts w:cs="David" w:hint="cs"/>
          <w:rtl/>
        </w:rPr>
      </w:pPr>
      <w:r w:rsidRPr="00BA7CC0">
        <w:rPr>
          <w:rFonts w:cs="David" w:hint="cs"/>
          <w:u w:val="single"/>
          <w:rtl/>
        </w:rPr>
        <w:t>יצחק לוי:</w:t>
      </w:r>
    </w:p>
    <w:p w14:paraId="10187CA9" w14:textId="77777777" w:rsidR="00BA7CC0" w:rsidRPr="00BA7CC0" w:rsidRDefault="00BA7CC0" w:rsidP="00BA7CC0">
      <w:pPr>
        <w:bidi/>
        <w:rPr>
          <w:rFonts w:cs="David" w:hint="cs"/>
          <w:rtl/>
        </w:rPr>
      </w:pPr>
    </w:p>
    <w:p w14:paraId="167320E2" w14:textId="77777777" w:rsidR="00BA7CC0" w:rsidRPr="00BA7CC0" w:rsidRDefault="00BA7CC0" w:rsidP="00BA7CC0">
      <w:pPr>
        <w:bidi/>
        <w:rPr>
          <w:rFonts w:cs="David" w:hint="cs"/>
          <w:rtl/>
        </w:rPr>
      </w:pPr>
      <w:r w:rsidRPr="00BA7CC0">
        <w:rPr>
          <w:rFonts w:cs="David" w:hint="cs"/>
          <w:rtl/>
        </w:rPr>
        <w:tab/>
        <w:t xml:space="preserve"> בהתחלה הצעתי שזה יהיה כמו בחירות מיוחדות, אך לאחר מחשבה נוספת, מכיוון שמדובר פה בקמפיין קצר, אנו מדברים שהממשלה מביאה החלטה לכנסת, ותוך 90 ימים, ואז צריך להפעיל את כל המימון וכל הדברים </w:t>
      </w:r>
      <w:r w:rsidRPr="00BA7CC0">
        <w:rPr>
          <w:rFonts w:cs="David"/>
          <w:rtl/>
        </w:rPr>
        <w:t>–</w:t>
      </w:r>
      <w:r w:rsidRPr="00BA7CC0">
        <w:rPr>
          <w:rFonts w:cs="David" w:hint="cs"/>
          <w:rtl/>
        </w:rPr>
        <w:t xml:space="preserve"> זה לא כמו בחירות מיוחדות, שיש יותר זמן. חשבתי שאנו לא צריכים להתייחס כלל לנושא המימון, להשאיר את כל החוקים כמות שהם, לא לעשות שום הסדרים מיוחדים, כלומר למחוק את הסעיף הזה מהצעת החוק, כלומר עולם כמנהגו נוהג. הגופים הציבוריים יכולים גייס כמה שהם רוצים. הזיקות ייבחנו דרך המבקר. אם גוף ציבורי, מותר לו להזמין חבר כנסת לעצרת, מותר לו. האם הדבר הזה נחשב לתרומה למפלגה </w:t>
      </w:r>
      <w:r w:rsidRPr="00BA7CC0">
        <w:rPr>
          <w:rFonts w:cs="David"/>
          <w:rtl/>
        </w:rPr>
        <w:t>–</w:t>
      </w:r>
      <w:r w:rsidRPr="00BA7CC0">
        <w:rPr>
          <w:rFonts w:cs="David" w:hint="cs"/>
          <w:rtl/>
        </w:rPr>
        <w:t xml:space="preserve"> אני חושב שלא. גם היום גופים ציבוריים מזמינים אותנו להרצות, אף אחד לא טוען שהזיקה אסורה. הדברים יבוקרו על ידי הגופים המבקרים. </w:t>
      </w:r>
    </w:p>
    <w:p w14:paraId="59C14E80" w14:textId="77777777" w:rsidR="00BA7CC0" w:rsidRPr="00BA7CC0" w:rsidRDefault="00BA7CC0" w:rsidP="00BA7CC0">
      <w:pPr>
        <w:bidi/>
        <w:rPr>
          <w:rFonts w:cs="David" w:hint="cs"/>
          <w:rtl/>
        </w:rPr>
      </w:pPr>
    </w:p>
    <w:p w14:paraId="67ED5A84" w14:textId="77777777" w:rsidR="00BA7CC0" w:rsidRPr="00BA7CC0" w:rsidRDefault="00BA7CC0" w:rsidP="00BA7CC0">
      <w:pPr>
        <w:bidi/>
        <w:rPr>
          <w:rFonts w:cs="David" w:hint="cs"/>
          <w:rtl/>
        </w:rPr>
      </w:pPr>
      <w:r w:rsidRPr="00BA7CC0">
        <w:rPr>
          <w:rFonts w:cs="David" w:hint="cs"/>
          <w:rtl/>
        </w:rPr>
        <w:tab/>
        <w:t xml:space="preserve">אני מציע למחוק לגמרי את סעיף המימון ולא לעשות כל הסדר מיוחד לתקופה זו. יש הסדרים קיימים. היום כל גוף צריך להירשם כעמותה, הוא יכול לגייס כמה שהוא רוצה. מפלגה שיש לה כסף </w:t>
      </w:r>
      <w:r w:rsidRPr="00BA7CC0">
        <w:rPr>
          <w:rFonts w:cs="David"/>
          <w:rtl/>
        </w:rPr>
        <w:t>–</w:t>
      </w:r>
      <w:r w:rsidRPr="00BA7CC0">
        <w:rPr>
          <w:rFonts w:cs="David" w:hint="cs"/>
          <w:rtl/>
        </w:rPr>
        <w:t xml:space="preserve"> שתעשה פרסום מהכסף השוטף. רוצה לקחת הלוואה </w:t>
      </w:r>
      <w:r w:rsidRPr="00BA7CC0">
        <w:rPr>
          <w:rFonts w:cs="David"/>
          <w:rtl/>
        </w:rPr>
        <w:t>–</w:t>
      </w:r>
      <w:r w:rsidRPr="00BA7CC0">
        <w:rPr>
          <w:rFonts w:cs="David" w:hint="cs"/>
          <w:rtl/>
        </w:rPr>
        <w:t xml:space="preserve"> שתיקח.</w:t>
      </w:r>
    </w:p>
    <w:p w14:paraId="17B667E0" w14:textId="77777777" w:rsidR="00BA7CC0" w:rsidRPr="00BA7CC0" w:rsidRDefault="00BA7CC0" w:rsidP="00BA7CC0">
      <w:pPr>
        <w:bidi/>
        <w:rPr>
          <w:rFonts w:cs="David" w:hint="cs"/>
          <w:rtl/>
        </w:rPr>
      </w:pPr>
    </w:p>
    <w:p w14:paraId="4BBBC1C2" w14:textId="77777777" w:rsidR="00BA7CC0" w:rsidRPr="00BA7CC0" w:rsidRDefault="00BA7CC0" w:rsidP="00BA7CC0">
      <w:pPr>
        <w:bidi/>
        <w:rPr>
          <w:rFonts w:cs="David" w:hint="cs"/>
          <w:u w:val="single"/>
          <w:rtl/>
        </w:rPr>
      </w:pPr>
    </w:p>
    <w:p w14:paraId="7D0510F4" w14:textId="77777777" w:rsidR="00BA7CC0" w:rsidRPr="00BA7CC0" w:rsidRDefault="00BA7CC0" w:rsidP="00BA7CC0">
      <w:pPr>
        <w:bidi/>
        <w:rPr>
          <w:rFonts w:cs="David" w:hint="cs"/>
          <w:u w:val="single"/>
          <w:rtl/>
        </w:rPr>
      </w:pPr>
    </w:p>
    <w:p w14:paraId="46686CE8" w14:textId="77777777" w:rsidR="00BA7CC0" w:rsidRPr="00BA7CC0" w:rsidRDefault="00BA7CC0" w:rsidP="00BA7CC0">
      <w:pPr>
        <w:bidi/>
        <w:rPr>
          <w:rFonts w:cs="David" w:hint="cs"/>
          <w:u w:val="single"/>
          <w:rtl/>
        </w:rPr>
      </w:pPr>
      <w:r w:rsidRPr="00BA7CC0">
        <w:rPr>
          <w:rFonts w:cs="David" w:hint="cs"/>
          <w:u w:val="single"/>
          <w:rtl/>
        </w:rPr>
        <w:t>ארבל אסטרחן:</w:t>
      </w:r>
    </w:p>
    <w:p w14:paraId="2F26DB52" w14:textId="77777777" w:rsidR="00BA7CC0" w:rsidRPr="00BA7CC0" w:rsidRDefault="00BA7CC0" w:rsidP="00BA7CC0">
      <w:pPr>
        <w:bidi/>
        <w:rPr>
          <w:rFonts w:cs="David" w:hint="cs"/>
          <w:rtl/>
        </w:rPr>
      </w:pPr>
    </w:p>
    <w:p w14:paraId="00B8A6DE" w14:textId="77777777" w:rsidR="00BA7CC0" w:rsidRPr="00BA7CC0" w:rsidRDefault="00BA7CC0" w:rsidP="00BA7CC0">
      <w:pPr>
        <w:bidi/>
        <w:rPr>
          <w:rFonts w:cs="David" w:hint="cs"/>
          <w:rtl/>
        </w:rPr>
      </w:pPr>
      <w:r w:rsidRPr="00BA7CC0">
        <w:rPr>
          <w:rFonts w:cs="David" w:hint="cs"/>
          <w:rtl/>
        </w:rPr>
        <w:tab/>
        <w:t>בכל מקרה, יכול להיות שיהיה צריך לעשות התאמות קטנות, למשל בשאלה האם יראו בשנה שבה מתקיים משאל עם כשנת בחירות או כשנה רגילה לעניין תרומות ולעניין תקרת הוצאות.</w:t>
      </w:r>
    </w:p>
    <w:p w14:paraId="46E65077" w14:textId="77777777" w:rsidR="00BA7CC0" w:rsidRPr="00BA7CC0" w:rsidRDefault="00BA7CC0" w:rsidP="00BA7CC0">
      <w:pPr>
        <w:bidi/>
        <w:rPr>
          <w:rFonts w:cs="David" w:hint="cs"/>
          <w:rtl/>
        </w:rPr>
      </w:pPr>
    </w:p>
    <w:p w14:paraId="0CA9B974" w14:textId="77777777" w:rsidR="00BA7CC0" w:rsidRPr="00BA7CC0" w:rsidRDefault="00BA7CC0" w:rsidP="00BA7CC0">
      <w:pPr>
        <w:bidi/>
        <w:rPr>
          <w:rFonts w:cs="David" w:hint="cs"/>
          <w:rtl/>
        </w:rPr>
      </w:pPr>
      <w:r w:rsidRPr="00BA7CC0">
        <w:rPr>
          <w:rFonts w:cs="David" w:hint="cs"/>
          <w:u w:val="single"/>
          <w:rtl/>
        </w:rPr>
        <w:t>יצחק לוי:</w:t>
      </w:r>
    </w:p>
    <w:p w14:paraId="663C5C5F" w14:textId="77777777" w:rsidR="00BA7CC0" w:rsidRPr="00BA7CC0" w:rsidRDefault="00BA7CC0" w:rsidP="00BA7CC0">
      <w:pPr>
        <w:bidi/>
        <w:rPr>
          <w:rFonts w:cs="David" w:hint="cs"/>
          <w:rtl/>
        </w:rPr>
      </w:pPr>
    </w:p>
    <w:p w14:paraId="34B0A26C" w14:textId="77777777" w:rsidR="00BA7CC0" w:rsidRPr="00BA7CC0" w:rsidRDefault="00BA7CC0" w:rsidP="00BA7CC0">
      <w:pPr>
        <w:bidi/>
        <w:rPr>
          <w:rFonts w:cs="David" w:hint="cs"/>
          <w:rtl/>
        </w:rPr>
      </w:pPr>
      <w:r w:rsidRPr="00BA7CC0">
        <w:rPr>
          <w:rFonts w:cs="David" w:hint="cs"/>
          <w:rtl/>
        </w:rPr>
        <w:tab/>
        <w:t xml:space="preserve"> אני מציע שיראו אותה כשנה רגילה.</w:t>
      </w:r>
    </w:p>
    <w:p w14:paraId="7753D103" w14:textId="77777777" w:rsidR="00BA7CC0" w:rsidRPr="00BA7CC0" w:rsidRDefault="00BA7CC0" w:rsidP="00BA7CC0">
      <w:pPr>
        <w:bidi/>
        <w:rPr>
          <w:rFonts w:cs="David" w:hint="cs"/>
          <w:rtl/>
        </w:rPr>
      </w:pPr>
    </w:p>
    <w:p w14:paraId="658660BD" w14:textId="77777777" w:rsidR="00BA7CC0" w:rsidRPr="00BA7CC0" w:rsidRDefault="00BA7CC0" w:rsidP="00BA7CC0">
      <w:pPr>
        <w:bidi/>
        <w:rPr>
          <w:rFonts w:cs="David" w:hint="cs"/>
          <w:u w:val="single"/>
          <w:rtl/>
        </w:rPr>
      </w:pPr>
      <w:r w:rsidRPr="00BA7CC0">
        <w:rPr>
          <w:rFonts w:cs="David" w:hint="cs"/>
          <w:u w:val="single"/>
          <w:rtl/>
        </w:rPr>
        <w:t>ארבל אסטרחן:</w:t>
      </w:r>
    </w:p>
    <w:p w14:paraId="6F3A2E37" w14:textId="77777777" w:rsidR="00BA7CC0" w:rsidRPr="00BA7CC0" w:rsidRDefault="00BA7CC0" w:rsidP="00BA7CC0">
      <w:pPr>
        <w:bidi/>
        <w:rPr>
          <w:rFonts w:cs="David" w:hint="cs"/>
          <w:rtl/>
        </w:rPr>
      </w:pPr>
    </w:p>
    <w:p w14:paraId="260BE1FA" w14:textId="77777777" w:rsidR="00BA7CC0" w:rsidRPr="00BA7CC0" w:rsidRDefault="00BA7CC0" w:rsidP="00BA7CC0">
      <w:pPr>
        <w:bidi/>
        <w:rPr>
          <w:rFonts w:cs="David" w:hint="cs"/>
          <w:rtl/>
        </w:rPr>
      </w:pPr>
      <w:r w:rsidRPr="00BA7CC0">
        <w:rPr>
          <w:rFonts w:cs="David" w:hint="cs"/>
          <w:rtl/>
        </w:rPr>
        <w:tab/>
        <w:t xml:space="preserve">בשנת בחירות גבוהה יותר. בשנה רגילה היא לא תוציא בסכום העולה ביותר משלוש חמישיות מהסכום המגיע לה להוצאות שוטפות, למשל. </w:t>
      </w:r>
    </w:p>
    <w:p w14:paraId="30E9002C" w14:textId="77777777" w:rsidR="00BA7CC0" w:rsidRPr="00BA7CC0" w:rsidRDefault="00BA7CC0" w:rsidP="00BA7CC0">
      <w:pPr>
        <w:bidi/>
        <w:rPr>
          <w:rFonts w:cs="David" w:hint="cs"/>
          <w:rtl/>
        </w:rPr>
      </w:pPr>
    </w:p>
    <w:p w14:paraId="75B87558" w14:textId="77777777" w:rsidR="00BA7CC0" w:rsidRPr="00BA7CC0" w:rsidRDefault="00BA7CC0" w:rsidP="00BA7CC0">
      <w:pPr>
        <w:bidi/>
        <w:rPr>
          <w:rFonts w:cs="David" w:hint="cs"/>
          <w:rtl/>
        </w:rPr>
      </w:pPr>
      <w:r w:rsidRPr="00BA7CC0">
        <w:rPr>
          <w:rFonts w:cs="David" w:hint="cs"/>
          <w:u w:val="single"/>
          <w:rtl/>
        </w:rPr>
        <w:t>יצחק לוי:</w:t>
      </w:r>
    </w:p>
    <w:p w14:paraId="407A973F" w14:textId="77777777" w:rsidR="00BA7CC0" w:rsidRPr="00BA7CC0" w:rsidRDefault="00BA7CC0" w:rsidP="00BA7CC0">
      <w:pPr>
        <w:bidi/>
        <w:rPr>
          <w:rFonts w:cs="David" w:hint="cs"/>
          <w:rtl/>
        </w:rPr>
      </w:pPr>
    </w:p>
    <w:p w14:paraId="3A09237B" w14:textId="77777777" w:rsidR="00BA7CC0" w:rsidRPr="00BA7CC0" w:rsidRDefault="00BA7CC0" w:rsidP="00BA7CC0">
      <w:pPr>
        <w:bidi/>
        <w:rPr>
          <w:rFonts w:cs="David" w:hint="cs"/>
          <w:rtl/>
        </w:rPr>
      </w:pPr>
      <w:r w:rsidRPr="00BA7CC0">
        <w:rPr>
          <w:rFonts w:cs="David" w:hint="cs"/>
          <w:rtl/>
        </w:rPr>
        <w:tab/>
        <w:t xml:space="preserve"> אני מציע לא לשנות. למפלגות יהיה המון זמן תקשורת בכל מיני מסגרות. האנשים יהיו קשורים לעמותות הציבוריות והתרומות יבואו לעמותות הציבוריות. חוץ מזה, יש מפלגות שזה חלק וחלק </w:t>
      </w:r>
      <w:r w:rsidRPr="00BA7CC0">
        <w:rPr>
          <w:rFonts w:cs="David"/>
          <w:rtl/>
        </w:rPr>
        <w:t>–</w:t>
      </w:r>
      <w:r w:rsidRPr="00BA7CC0">
        <w:rPr>
          <w:rFonts w:cs="David" w:hint="cs"/>
          <w:rtl/>
        </w:rPr>
        <w:t xml:space="preserve"> מפלגה שחלקה תומכת וחלקה מתנגדת, איך יממנו? </w:t>
      </w:r>
    </w:p>
    <w:p w14:paraId="0BA2E620" w14:textId="77777777" w:rsidR="00BA7CC0" w:rsidRPr="00BA7CC0" w:rsidRDefault="00BA7CC0" w:rsidP="00BA7CC0">
      <w:pPr>
        <w:bidi/>
        <w:rPr>
          <w:rFonts w:cs="David" w:hint="cs"/>
          <w:rtl/>
        </w:rPr>
      </w:pPr>
    </w:p>
    <w:p w14:paraId="03631532" w14:textId="77777777" w:rsidR="00BA7CC0" w:rsidRPr="00BA7CC0" w:rsidRDefault="00BA7CC0" w:rsidP="00BA7CC0">
      <w:pPr>
        <w:bidi/>
        <w:rPr>
          <w:rFonts w:cs="David" w:hint="cs"/>
          <w:u w:val="single"/>
          <w:rtl/>
        </w:rPr>
      </w:pPr>
      <w:r w:rsidRPr="00BA7CC0">
        <w:rPr>
          <w:rFonts w:cs="David" w:hint="cs"/>
          <w:u w:val="single"/>
          <w:rtl/>
        </w:rPr>
        <w:t>ארבל אסטרחן:</w:t>
      </w:r>
    </w:p>
    <w:p w14:paraId="0B30E227" w14:textId="77777777" w:rsidR="00BA7CC0" w:rsidRPr="00BA7CC0" w:rsidRDefault="00BA7CC0" w:rsidP="00BA7CC0">
      <w:pPr>
        <w:bidi/>
        <w:rPr>
          <w:rFonts w:cs="David" w:hint="cs"/>
          <w:rtl/>
        </w:rPr>
      </w:pPr>
    </w:p>
    <w:p w14:paraId="6D60B47A" w14:textId="77777777" w:rsidR="00BA7CC0" w:rsidRPr="00BA7CC0" w:rsidRDefault="00BA7CC0" w:rsidP="00BA7CC0">
      <w:pPr>
        <w:bidi/>
        <w:rPr>
          <w:rFonts w:cs="David" w:hint="cs"/>
          <w:rtl/>
        </w:rPr>
      </w:pPr>
      <w:r w:rsidRPr="00BA7CC0">
        <w:rPr>
          <w:rFonts w:cs="David" w:hint="cs"/>
          <w:rtl/>
        </w:rPr>
        <w:tab/>
        <w:t>מפלגות כן יכולות לעשות שימוש בכסף שלהן, נשאר להן כסף- -</w:t>
      </w:r>
    </w:p>
    <w:p w14:paraId="31F8A302" w14:textId="77777777" w:rsidR="00BA7CC0" w:rsidRPr="00BA7CC0" w:rsidRDefault="00BA7CC0" w:rsidP="00BA7CC0">
      <w:pPr>
        <w:bidi/>
        <w:rPr>
          <w:rFonts w:cs="David" w:hint="cs"/>
          <w:rtl/>
        </w:rPr>
      </w:pPr>
    </w:p>
    <w:p w14:paraId="2A9252C7" w14:textId="77777777" w:rsidR="00BA7CC0" w:rsidRPr="00BA7CC0" w:rsidRDefault="00BA7CC0" w:rsidP="00BA7CC0">
      <w:pPr>
        <w:bidi/>
        <w:rPr>
          <w:rFonts w:cs="David" w:hint="cs"/>
          <w:rtl/>
        </w:rPr>
      </w:pPr>
      <w:r w:rsidRPr="00BA7CC0">
        <w:rPr>
          <w:rFonts w:cs="David" w:hint="cs"/>
          <w:u w:val="single"/>
          <w:rtl/>
        </w:rPr>
        <w:t>יצחק לוי:</w:t>
      </w:r>
    </w:p>
    <w:p w14:paraId="4A7E67F8" w14:textId="77777777" w:rsidR="00BA7CC0" w:rsidRPr="00BA7CC0" w:rsidRDefault="00BA7CC0" w:rsidP="00BA7CC0">
      <w:pPr>
        <w:bidi/>
        <w:rPr>
          <w:rFonts w:cs="David" w:hint="cs"/>
          <w:rtl/>
        </w:rPr>
      </w:pPr>
    </w:p>
    <w:p w14:paraId="6E678077" w14:textId="77777777" w:rsidR="00BA7CC0" w:rsidRPr="00BA7CC0" w:rsidRDefault="00BA7CC0" w:rsidP="00BA7CC0">
      <w:pPr>
        <w:bidi/>
        <w:rPr>
          <w:rFonts w:cs="David" w:hint="cs"/>
          <w:rtl/>
        </w:rPr>
      </w:pPr>
      <w:r w:rsidRPr="00BA7CC0">
        <w:rPr>
          <w:rFonts w:cs="David" w:hint="cs"/>
          <w:rtl/>
        </w:rPr>
        <w:tab/>
        <w:t xml:space="preserve"> די נדיר שלמפלגות נשאר כסף.</w:t>
      </w:r>
    </w:p>
    <w:p w14:paraId="13B83A3D" w14:textId="77777777" w:rsidR="00BA7CC0" w:rsidRPr="00BA7CC0" w:rsidRDefault="00BA7CC0" w:rsidP="00BA7CC0">
      <w:pPr>
        <w:bidi/>
        <w:rPr>
          <w:rFonts w:cs="David" w:hint="cs"/>
          <w:rtl/>
        </w:rPr>
      </w:pPr>
    </w:p>
    <w:p w14:paraId="1D9EE3F2" w14:textId="77777777" w:rsidR="00BA7CC0" w:rsidRPr="00BA7CC0" w:rsidRDefault="00BA7CC0" w:rsidP="00BA7CC0">
      <w:pPr>
        <w:bidi/>
        <w:rPr>
          <w:rFonts w:cs="David" w:hint="cs"/>
          <w:rtl/>
        </w:rPr>
      </w:pPr>
      <w:r w:rsidRPr="00BA7CC0">
        <w:rPr>
          <w:rFonts w:cs="David" w:hint="cs"/>
          <w:u w:val="single"/>
          <w:rtl/>
        </w:rPr>
        <w:t>שילה רולף:</w:t>
      </w:r>
    </w:p>
    <w:p w14:paraId="739B6DB6" w14:textId="77777777" w:rsidR="00BA7CC0" w:rsidRPr="00BA7CC0" w:rsidRDefault="00BA7CC0" w:rsidP="00BA7CC0">
      <w:pPr>
        <w:bidi/>
        <w:rPr>
          <w:rFonts w:cs="David" w:hint="cs"/>
          <w:rtl/>
        </w:rPr>
      </w:pPr>
    </w:p>
    <w:p w14:paraId="2CCCE52A" w14:textId="77777777" w:rsidR="00BA7CC0" w:rsidRPr="00BA7CC0" w:rsidRDefault="00BA7CC0" w:rsidP="00BA7CC0">
      <w:pPr>
        <w:bidi/>
        <w:rPr>
          <w:rFonts w:cs="David" w:hint="cs"/>
          <w:rtl/>
        </w:rPr>
      </w:pPr>
      <w:r w:rsidRPr="00BA7CC0">
        <w:rPr>
          <w:rFonts w:cs="David" w:hint="cs"/>
          <w:rtl/>
        </w:rPr>
        <w:tab/>
        <w:t xml:space="preserve">נדמה לי שבנושא מימון יש הבדל אם הממשלה מפרסמת חומר בסיסי </w:t>
      </w:r>
      <w:r w:rsidRPr="00BA7CC0">
        <w:rPr>
          <w:rFonts w:cs="David"/>
          <w:rtl/>
        </w:rPr>
        <w:t>–</w:t>
      </w:r>
      <w:r w:rsidRPr="00BA7CC0">
        <w:rPr>
          <w:rFonts w:cs="David" w:hint="cs"/>
          <w:rtl/>
        </w:rPr>
        <w:t xml:space="preserve"> בעד, נגד, מה הנושא, ואז כל השאר יכולים לעשות מה שהם רוצים, או הממשלה לא מפרסמת שום דבר - לא אינפורמציה נוספת? הציבור חייב מידע. </w:t>
      </w:r>
    </w:p>
    <w:p w14:paraId="4B805473" w14:textId="77777777" w:rsidR="00BA7CC0" w:rsidRPr="00BA7CC0" w:rsidRDefault="00BA7CC0" w:rsidP="00BA7CC0">
      <w:pPr>
        <w:bidi/>
        <w:rPr>
          <w:rFonts w:cs="David" w:hint="cs"/>
          <w:rtl/>
        </w:rPr>
      </w:pPr>
    </w:p>
    <w:p w14:paraId="1534919A" w14:textId="77777777" w:rsidR="00BA7CC0" w:rsidRPr="00BA7CC0" w:rsidRDefault="00BA7CC0" w:rsidP="00BA7CC0">
      <w:pPr>
        <w:bidi/>
        <w:rPr>
          <w:rFonts w:cs="David" w:hint="cs"/>
          <w:rtl/>
        </w:rPr>
      </w:pPr>
      <w:r w:rsidRPr="00BA7CC0">
        <w:rPr>
          <w:rFonts w:cs="David" w:hint="cs"/>
          <w:u w:val="single"/>
          <w:rtl/>
        </w:rPr>
        <w:t>יצחק לוי:</w:t>
      </w:r>
    </w:p>
    <w:p w14:paraId="1CC281E9" w14:textId="77777777" w:rsidR="00BA7CC0" w:rsidRPr="00BA7CC0" w:rsidRDefault="00BA7CC0" w:rsidP="00BA7CC0">
      <w:pPr>
        <w:bidi/>
        <w:rPr>
          <w:rFonts w:cs="David" w:hint="cs"/>
          <w:rtl/>
        </w:rPr>
      </w:pPr>
    </w:p>
    <w:p w14:paraId="6CFE8DA0" w14:textId="77777777" w:rsidR="00BA7CC0" w:rsidRPr="00BA7CC0" w:rsidRDefault="00BA7CC0" w:rsidP="00BA7CC0">
      <w:pPr>
        <w:bidi/>
        <w:rPr>
          <w:rFonts w:cs="David" w:hint="cs"/>
          <w:rtl/>
        </w:rPr>
      </w:pPr>
      <w:r w:rsidRPr="00BA7CC0">
        <w:rPr>
          <w:rFonts w:cs="David" w:hint="cs"/>
          <w:rtl/>
        </w:rPr>
        <w:tab/>
        <w:t xml:space="preserve">היום הממשלה עושה קמפיין למען "אופק חדש". מי אומר לה? אז היא תעשה אותו קמפיין למען הסכם השלום, יכול להיות. זה שיקול דעת שלה. לא נאסור עליה מגבלות יוצאות דופן. </w:t>
      </w:r>
    </w:p>
    <w:p w14:paraId="7C8C25FD" w14:textId="77777777" w:rsidR="00BA7CC0" w:rsidRPr="00BA7CC0" w:rsidRDefault="00BA7CC0" w:rsidP="00BA7CC0">
      <w:pPr>
        <w:bidi/>
        <w:rPr>
          <w:rFonts w:cs="David" w:hint="cs"/>
          <w:rtl/>
        </w:rPr>
      </w:pPr>
    </w:p>
    <w:p w14:paraId="279A4649"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4871D3C" w14:textId="77777777" w:rsidR="00BA7CC0" w:rsidRPr="00BA7CC0" w:rsidRDefault="00BA7CC0" w:rsidP="00BA7CC0">
      <w:pPr>
        <w:bidi/>
        <w:rPr>
          <w:rFonts w:cs="David" w:hint="cs"/>
          <w:rtl/>
        </w:rPr>
      </w:pPr>
    </w:p>
    <w:p w14:paraId="2E7961E9" w14:textId="77777777" w:rsidR="00BA7CC0" w:rsidRPr="00BA7CC0" w:rsidRDefault="00BA7CC0" w:rsidP="00BA7CC0">
      <w:pPr>
        <w:bidi/>
        <w:rPr>
          <w:rFonts w:cs="David" w:hint="cs"/>
          <w:rtl/>
        </w:rPr>
      </w:pPr>
      <w:r w:rsidRPr="00BA7CC0">
        <w:rPr>
          <w:rFonts w:cs="David" w:hint="cs"/>
          <w:rtl/>
        </w:rPr>
        <w:tab/>
        <w:t xml:space="preserve"> יהודה הראל, בבקשה.</w:t>
      </w:r>
    </w:p>
    <w:p w14:paraId="01ADFCB1" w14:textId="77777777" w:rsidR="00BA7CC0" w:rsidRPr="00BA7CC0" w:rsidRDefault="00BA7CC0" w:rsidP="00BA7CC0">
      <w:pPr>
        <w:bidi/>
        <w:rPr>
          <w:rFonts w:cs="David" w:hint="cs"/>
          <w:rtl/>
        </w:rPr>
      </w:pPr>
    </w:p>
    <w:p w14:paraId="0AC3CC00" w14:textId="77777777" w:rsidR="00BA7CC0" w:rsidRPr="00BA7CC0" w:rsidRDefault="00BA7CC0" w:rsidP="00BA7CC0">
      <w:pPr>
        <w:bidi/>
        <w:rPr>
          <w:rFonts w:cs="David" w:hint="cs"/>
          <w:rtl/>
        </w:rPr>
      </w:pPr>
      <w:r w:rsidRPr="00BA7CC0">
        <w:rPr>
          <w:rFonts w:cs="David" w:hint="cs"/>
          <w:u w:val="single"/>
          <w:rtl/>
        </w:rPr>
        <w:t>יהודה הראל:</w:t>
      </w:r>
    </w:p>
    <w:p w14:paraId="1475CA3C" w14:textId="77777777" w:rsidR="00BA7CC0" w:rsidRPr="00BA7CC0" w:rsidRDefault="00BA7CC0" w:rsidP="00BA7CC0">
      <w:pPr>
        <w:bidi/>
        <w:rPr>
          <w:rFonts w:cs="David" w:hint="cs"/>
          <w:rtl/>
        </w:rPr>
      </w:pPr>
    </w:p>
    <w:p w14:paraId="05DC2D0B" w14:textId="77777777" w:rsidR="00BA7CC0" w:rsidRPr="00BA7CC0" w:rsidRDefault="00BA7CC0" w:rsidP="00BA7CC0">
      <w:pPr>
        <w:bidi/>
        <w:rPr>
          <w:rFonts w:cs="David" w:hint="cs"/>
          <w:rtl/>
        </w:rPr>
      </w:pPr>
      <w:r w:rsidRPr="00BA7CC0">
        <w:rPr>
          <w:rFonts w:cs="David" w:hint="cs"/>
          <w:rtl/>
        </w:rPr>
        <w:tab/>
        <w:t>אני רואה שהחוק הפך להיות "חוק רמת הגולן". האם זה לא שינוי מהותי לגבי החוק שעבר בקריאה ראשונה?</w:t>
      </w:r>
    </w:p>
    <w:p w14:paraId="6AB8ADA3" w14:textId="77777777" w:rsidR="00BA7CC0" w:rsidRDefault="00BA7CC0" w:rsidP="00BA7CC0">
      <w:pPr>
        <w:bidi/>
        <w:rPr>
          <w:rFonts w:cs="David" w:hint="cs"/>
          <w:rtl/>
        </w:rPr>
      </w:pPr>
    </w:p>
    <w:p w14:paraId="49EA35F8" w14:textId="77777777" w:rsidR="00BA7CC0" w:rsidRDefault="00BA7CC0" w:rsidP="00BA7CC0">
      <w:pPr>
        <w:bidi/>
        <w:rPr>
          <w:rFonts w:cs="David" w:hint="cs"/>
          <w:rtl/>
        </w:rPr>
      </w:pPr>
    </w:p>
    <w:p w14:paraId="392554E5" w14:textId="77777777" w:rsidR="00BA7CC0" w:rsidRDefault="00BA7CC0" w:rsidP="00BA7CC0">
      <w:pPr>
        <w:bidi/>
        <w:rPr>
          <w:rFonts w:cs="David" w:hint="cs"/>
          <w:rtl/>
        </w:rPr>
      </w:pPr>
    </w:p>
    <w:p w14:paraId="68369AF3" w14:textId="77777777" w:rsidR="00BA7CC0" w:rsidRDefault="00BA7CC0" w:rsidP="00BA7CC0">
      <w:pPr>
        <w:bidi/>
        <w:rPr>
          <w:rFonts w:cs="David" w:hint="cs"/>
          <w:rtl/>
        </w:rPr>
      </w:pPr>
    </w:p>
    <w:p w14:paraId="11E33A3E" w14:textId="77777777" w:rsidR="00BA7CC0" w:rsidRDefault="00BA7CC0" w:rsidP="00BA7CC0">
      <w:pPr>
        <w:bidi/>
        <w:rPr>
          <w:rFonts w:cs="David" w:hint="cs"/>
          <w:rtl/>
        </w:rPr>
      </w:pPr>
    </w:p>
    <w:p w14:paraId="553E0775" w14:textId="77777777" w:rsidR="00BA7CC0" w:rsidRPr="00BA7CC0" w:rsidRDefault="00BA7CC0" w:rsidP="00BA7CC0">
      <w:pPr>
        <w:bidi/>
        <w:rPr>
          <w:rFonts w:cs="David" w:hint="cs"/>
          <w:rtl/>
        </w:rPr>
      </w:pPr>
    </w:p>
    <w:p w14:paraId="47B0F06A" w14:textId="77777777" w:rsidR="00BA7CC0" w:rsidRPr="00BA7CC0" w:rsidRDefault="00BA7CC0" w:rsidP="00BA7CC0">
      <w:pPr>
        <w:bidi/>
        <w:rPr>
          <w:rFonts w:cs="David" w:hint="cs"/>
          <w:u w:val="single"/>
          <w:rtl/>
        </w:rPr>
      </w:pPr>
      <w:r w:rsidRPr="00BA7CC0">
        <w:rPr>
          <w:rFonts w:cs="David" w:hint="cs"/>
          <w:u w:val="single"/>
          <w:rtl/>
        </w:rPr>
        <w:t>ארבל אסטרחן:</w:t>
      </w:r>
    </w:p>
    <w:p w14:paraId="6A03F556" w14:textId="77777777" w:rsidR="00BA7CC0" w:rsidRPr="00BA7CC0" w:rsidRDefault="00BA7CC0" w:rsidP="00BA7CC0">
      <w:pPr>
        <w:bidi/>
        <w:rPr>
          <w:rFonts w:cs="David" w:hint="cs"/>
          <w:rtl/>
        </w:rPr>
      </w:pPr>
    </w:p>
    <w:p w14:paraId="34E7D47C" w14:textId="77777777" w:rsidR="00BA7CC0" w:rsidRPr="00BA7CC0" w:rsidRDefault="00BA7CC0" w:rsidP="00BA7CC0">
      <w:pPr>
        <w:bidi/>
        <w:ind w:firstLine="567"/>
        <w:rPr>
          <w:rFonts w:cs="David" w:hint="cs"/>
          <w:rtl/>
        </w:rPr>
      </w:pPr>
      <w:r w:rsidRPr="00BA7CC0">
        <w:rPr>
          <w:rFonts w:cs="David" w:hint="cs"/>
          <w:rtl/>
        </w:rPr>
        <w:t xml:space="preserve">העובדה שהחוק משנה את שמו </w:t>
      </w:r>
      <w:r w:rsidRPr="00BA7CC0">
        <w:rPr>
          <w:rFonts w:cs="David"/>
          <w:rtl/>
        </w:rPr>
        <w:t>–</w:t>
      </w:r>
      <w:r w:rsidRPr="00BA7CC0">
        <w:rPr>
          <w:rFonts w:cs="David" w:hint="cs"/>
          <w:rtl/>
        </w:rPr>
        <w:t xml:space="preserve"> כשלעצמה, היא לא נושא חדש. ההוראות הקיימות בפנים היו קודם. גם החוק מ-99' שנחקק ודאי עסק ברמת הגולן. </w:t>
      </w:r>
    </w:p>
    <w:p w14:paraId="3CCF76A2" w14:textId="77777777" w:rsidR="00BA7CC0" w:rsidRPr="00BA7CC0" w:rsidRDefault="00BA7CC0" w:rsidP="00BA7CC0">
      <w:pPr>
        <w:bidi/>
        <w:rPr>
          <w:rFonts w:cs="David" w:hint="cs"/>
          <w:rtl/>
        </w:rPr>
      </w:pPr>
    </w:p>
    <w:p w14:paraId="7E06F9AB" w14:textId="77777777" w:rsidR="00BA7CC0" w:rsidRPr="00BA7CC0" w:rsidRDefault="00BA7CC0" w:rsidP="00BA7CC0">
      <w:pPr>
        <w:bidi/>
        <w:rPr>
          <w:rFonts w:cs="David" w:hint="cs"/>
          <w:rtl/>
        </w:rPr>
      </w:pPr>
      <w:r w:rsidRPr="00BA7CC0">
        <w:rPr>
          <w:rFonts w:cs="David" w:hint="cs"/>
          <w:u w:val="single"/>
          <w:rtl/>
        </w:rPr>
        <w:t>יהודה הראל:</w:t>
      </w:r>
    </w:p>
    <w:p w14:paraId="6CA506A3" w14:textId="77777777" w:rsidR="00BA7CC0" w:rsidRPr="00BA7CC0" w:rsidRDefault="00BA7CC0" w:rsidP="00BA7CC0">
      <w:pPr>
        <w:bidi/>
        <w:rPr>
          <w:rFonts w:cs="David" w:hint="cs"/>
          <w:rtl/>
        </w:rPr>
      </w:pPr>
    </w:p>
    <w:p w14:paraId="11FC7C40" w14:textId="77777777" w:rsidR="00BA7CC0" w:rsidRPr="00BA7CC0" w:rsidRDefault="00BA7CC0" w:rsidP="00BA7CC0">
      <w:pPr>
        <w:bidi/>
        <w:rPr>
          <w:rFonts w:cs="David" w:hint="cs"/>
          <w:rtl/>
        </w:rPr>
      </w:pPr>
      <w:r w:rsidRPr="00BA7CC0">
        <w:rPr>
          <w:rFonts w:cs="David" w:hint="cs"/>
          <w:rtl/>
        </w:rPr>
        <w:tab/>
        <w:t xml:space="preserve">מדובר גם בשינוי מהותי. </w:t>
      </w:r>
    </w:p>
    <w:p w14:paraId="1E375F6B" w14:textId="77777777" w:rsidR="00BA7CC0" w:rsidRPr="00BA7CC0" w:rsidRDefault="00BA7CC0" w:rsidP="00BA7CC0">
      <w:pPr>
        <w:bidi/>
        <w:rPr>
          <w:rFonts w:cs="David" w:hint="cs"/>
          <w:rtl/>
        </w:rPr>
      </w:pPr>
    </w:p>
    <w:p w14:paraId="4D54603D" w14:textId="77777777" w:rsidR="00BA7CC0" w:rsidRPr="00BA7CC0" w:rsidRDefault="00BA7CC0" w:rsidP="00BA7CC0">
      <w:pPr>
        <w:bidi/>
        <w:rPr>
          <w:rFonts w:cs="David" w:hint="cs"/>
          <w:u w:val="single"/>
          <w:rtl/>
        </w:rPr>
      </w:pPr>
      <w:r w:rsidRPr="00BA7CC0">
        <w:rPr>
          <w:rFonts w:cs="David" w:hint="cs"/>
          <w:u w:val="single"/>
          <w:rtl/>
        </w:rPr>
        <w:t>ארבל אסטרחן:</w:t>
      </w:r>
    </w:p>
    <w:p w14:paraId="38FCF23B" w14:textId="77777777" w:rsidR="00BA7CC0" w:rsidRPr="00BA7CC0" w:rsidRDefault="00BA7CC0" w:rsidP="00BA7CC0">
      <w:pPr>
        <w:bidi/>
        <w:rPr>
          <w:rFonts w:cs="David" w:hint="cs"/>
          <w:u w:val="single"/>
          <w:rtl/>
        </w:rPr>
      </w:pPr>
    </w:p>
    <w:p w14:paraId="5AE594C1" w14:textId="77777777" w:rsidR="00BA7CC0" w:rsidRPr="00BA7CC0" w:rsidRDefault="00BA7CC0" w:rsidP="00BA7CC0">
      <w:pPr>
        <w:bidi/>
        <w:ind w:firstLine="567"/>
        <w:rPr>
          <w:rFonts w:cs="David" w:hint="cs"/>
          <w:rtl/>
        </w:rPr>
      </w:pPr>
      <w:r w:rsidRPr="00BA7CC0">
        <w:rPr>
          <w:rFonts w:cs="David" w:hint="cs"/>
          <w:rtl/>
        </w:rPr>
        <w:t xml:space="preserve">הנוסח שבכחול גם חל על רמת הגולן. </w:t>
      </w:r>
    </w:p>
    <w:p w14:paraId="3488895B" w14:textId="77777777" w:rsidR="00BA7CC0" w:rsidRPr="00BA7CC0" w:rsidRDefault="00BA7CC0" w:rsidP="00BA7CC0">
      <w:pPr>
        <w:bidi/>
        <w:rPr>
          <w:rFonts w:cs="David" w:hint="cs"/>
          <w:rtl/>
        </w:rPr>
      </w:pPr>
    </w:p>
    <w:p w14:paraId="750A2858"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1BAB254" w14:textId="77777777" w:rsidR="00BA7CC0" w:rsidRPr="00BA7CC0" w:rsidRDefault="00BA7CC0" w:rsidP="00BA7CC0">
      <w:pPr>
        <w:bidi/>
        <w:rPr>
          <w:rFonts w:cs="David" w:hint="cs"/>
          <w:rtl/>
        </w:rPr>
      </w:pPr>
    </w:p>
    <w:p w14:paraId="12580BD2" w14:textId="77777777" w:rsidR="00BA7CC0" w:rsidRPr="00BA7CC0" w:rsidRDefault="00BA7CC0" w:rsidP="00BA7CC0">
      <w:pPr>
        <w:bidi/>
        <w:rPr>
          <w:rFonts w:cs="David" w:hint="cs"/>
          <w:rtl/>
        </w:rPr>
      </w:pPr>
      <w:r w:rsidRPr="00BA7CC0">
        <w:rPr>
          <w:rFonts w:cs="David" w:hint="cs"/>
          <w:rtl/>
        </w:rPr>
        <w:tab/>
        <w:t xml:space="preserve">אין בזה נושא חדש, לו רק משום העובדה שבחוק הקודם רמת הגולן היתה בכלל הנושאים האלה. </w:t>
      </w:r>
    </w:p>
    <w:p w14:paraId="56CA3FD2" w14:textId="77777777" w:rsidR="00BA7CC0" w:rsidRPr="00BA7CC0" w:rsidRDefault="00BA7CC0" w:rsidP="00BA7CC0">
      <w:pPr>
        <w:bidi/>
        <w:rPr>
          <w:rFonts w:cs="David" w:hint="cs"/>
          <w:rtl/>
        </w:rPr>
      </w:pPr>
    </w:p>
    <w:p w14:paraId="27FF2E89" w14:textId="77777777" w:rsidR="00BA7CC0" w:rsidRPr="00BA7CC0" w:rsidRDefault="00BA7CC0" w:rsidP="00BA7CC0">
      <w:pPr>
        <w:bidi/>
        <w:rPr>
          <w:rFonts w:cs="David" w:hint="cs"/>
          <w:rtl/>
        </w:rPr>
      </w:pPr>
      <w:r w:rsidRPr="00BA7CC0">
        <w:rPr>
          <w:rFonts w:cs="David" w:hint="cs"/>
          <w:u w:val="single"/>
          <w:rtl/>
        </w:rPr>
        <w:t>נורית ישראלי:</w:t>
      </w:r>
    </w:p>
    <w:p w14:paraId="03A9100B" w14:textId="77777777" w:rsidR="00BA7CC0" w:rsidRPr="00BA7CC0" w:rsidRDefault="00BA7CC0" w:rsidP="00BA7CC0">
      <w:pPr>
        <w:bidi/>
        <w:rPr>
          <w:rFonts w:cs="David" w:hint="cs"/>
          <w:rtl/>
        </w:rPr>
      </w:pPr>
    </w:p>
    <w:p w14:paraId="07D93A69" w14:textId="77777777" w:rsidR="00BA7CC0" w:rsidRPr="00BA7CC0" w:rsidRDefault="00BA7CC0" w:rsidP="00BA7CC0">
      <w:pPr>
        <w:bidi/>
        <w:rPr>
          <w:rFonts w:cs="David" w:hint="cs"/>
          <w:rtl/>
        </w:rPr>
      </w:pPr>
      <w:r w:rsidRPr="00BA7CC0">
        <w:rPr>
          <w:rFonts w:cs="David" w:hint="cs"/>
          <w:rtl/>
        </w:rPr>
        <w:tab/>
        <w:t>במישור העקרוני מבקר המדינה מבקש להודיע שייקח על עצמו כל מה שהבית הנכבד הזה יבקש ממנו או יורה לו, ויעשה זאת במלוא הרצינות, כובד הראש והמקצועיות שניתן לעשות את הדברים.</w:t>
      </w:r>
    </w:p>
    <w:p w14:paraId="33A27B67" w14:textId="77777777" w:rsidR="00BA7CC0" w:rsidRPr="00BA7CC0" w:rsidRDefault="00BA7CC0" w:rsidP="00BA7CC0">
      <w:pPr>
        <w:bidi/>
        <w:rPr>
          <w:rFonts w:cs="David" w:hint="cs"/>
          <w:rtl/>
        </w:rPr>
      </w:pPr>
    </w:p>
    <w:p w14:paraId="7B64ED2A" w14:textId="77777777" w:rsidR="00BA7CC0" w:rsidRPr="00BA7CC0" w:rsidRDefault="00BA7CC0" w:rsidP="00BA7CC0">
      <w:pPr>
        <w:bidi/>
        <w:rPr>
          <w:rFonts w:cs="David" w:hint="cs"/>
          <w:rtl/>
        </w:rPr>
      </w:pPr>
      <w:r w:rsidRPr="00BA7CC0">
        <w:rPr>
          <w:rFonts w:cs="David" w:hint="cs"/>
          <w:u w:val="single"/>
          <w:rtl/>
        </w:rPr>
        <w:t>היו"ר דוד טל:</w:t>
      </w:r>
    </w:p>
    <w:p w14:paraId="69EB60C9" w14:textId="77777777" w:rsidR="00BA7CC0" w:rsidRPr="00BA7CC0" w:rsidRDefault="00BA7CC0" w:rsidP="00BA7CC0">
      <w:pPr>
        <w:bidi/>
        <w:rPr>
          <w:rFonts w:cs="David" w:hint="cs"/>
          <w:rtl/>
        </w:rPr>
      </w:pPr>
    </w:p>
    <w:p w14:paraId="05ECFB08" w14:textId="77777777" w:rsidR="00BA7CC0" w:rsidRPr="00BA7CC0" w:rsidRDefault="00BA7CC0" w:rsidP="00BA7CC0">
      <w:pPr>
        <w:bidi/>
        <w:rPr>
          <w:rFonts w:cs="David" w:hint="cs"/>
          <w:rtl/>
        </w:rPr>
      </w:pPr>
      <w:r w:rsidRPr="00BA7CC0">
        <w:rPr>
          <w:rFonts w:cs="David" w:hint="cs"/>
          <w:rtl/>
        </w:rPr>
        <w:tab/>
        <w:t xml:space="preserve"> כמו שהוא עשה כל הזמן.</w:t>
      </w:r>
    </w:p>
    <w:p w14:paraId="6F67069E" w14:textId="77777777" w:rsidR="00BA7CC0" w:rsidRPr="00BA7CC0" w:rsidRDefault="00BA7CC0" w:rsidP="00BA7CC0">
      <w:pPr>
        <w:bidi/>
        <w:rPr>
          <w:rFonts w:cs="David" w:hint="cs"/>
          <w:rtl/>
        </w:rPr>
      </w:pPr>
    </w:p>
    <w:p w14:paraId="5E75DBC0" w14:textId="77777777" w:rsidR="00BA7CC0" w:rsidRPr="00BA7CC0" w:rsidRDefault="00BA7CC0" w:rsidP="00BA7CC0">
      <w:pPr>
        <w:bidi/>
        <w:rPr>
          <w:rFonts w:cs="David" w:hint="cs"/>
          <w:u w:val="single"/>
          <w:rtl/>
        </w:rPr>
      </w:pPr>
      <w:r w:rsidRPr="00BA7CC0">
        <w:rPr>
          <w:rFonts w:cs="David" w:hint="cs"/>
          <w:u w:val="single"/>
          <w:rtl/>
        </w:rPr>
        <w:t>נורית ישראלי:</w:t>
      </w:r>
    </w:p>
    <w:p w14:paraId="6A7C346E" w14:textId="77777777" w:rsidR="00BA7CC0" w:rsidRPr="00BA7CC0" w:rsidRDefault="00BA7CC0" w:rsidP="00BA7CC0">
      <w:pPr>
        <w:bidi/>
        <w:rPr>
          <w:rFonts w:cs="David" w:hint="cs"/>
          <w:rtl/>
        </w:rPr>
      </w:pPr>
    </w:p>
    <w:p w14:paraId="39F45E71" w14:textId="77777777" w:rsidR="00BA7CC0" w:rsidRPr="00BA7CC0" w:rsidRDefault="00BA7CC0" w:rsidP="00BA7CC0">
      <w:pPr>
        <w:bidi/>
        <w:rPr>
          <w:rFonts w:cs="David" w:hint="cs"/>
          <w:rtl/>
        </w:rPr>
      </w:pPr>
      <w:r w:rsidRPr="00BA7CC0">
        <w:rPr>
          <w:rFonts w:cs="David" w:hint="cs"/>
          <w:rtl/>
        </w:rPr>
        <w:tab/>
        <w:t xml:space="preserve">תודה. לגבי סוגיית המימון, במודל תיאורטי אפשר לבנות מודל כמו שחבר הכנסת הרב לוי דיבר עליו, כלומר עולם כמנהגו נוהג, בלי שום הוראות מיוחדות לגבי המימון. השנה תיחשב לשנה רגילה ונתייחס אליה כשנה שוטפת עם אותם כלים שיש לנו לשנה שוטפת, עם אותן מכסות של הכנסות, הוצאות וכיוצא באלה דברים, ואפשר להעריך שבשנה שוטפת שמתרחש בה אירוע חריג, תהיה נטייה לחרוג ממכסת ההוצאות המותרת, אך זה הערכה שניתנת לסתירה. </w:t>
      </w:r>
    </w:p>
    <w:p w14:paraId="6ED7DFE7" w14:textId="77777777" w:rsidR="00BA7CC0" w:rsidRPr="00BA7CC0" w:rsidRDefault="00BA7CC0" w:rsidP="00BA7CC0">
      <w:pPr>
        <w:bidi/>
        <w:rPr>
          <w:rFonts w:cs="David" w:hint="cs"/>
          <w:rtl/>
        </w:rPr>
      </w:pPr>
    </w:p>
    <w:p w14:paraId="6AB58C5D" w14:textId="77777777" w:rsidR="00BA7CC0" w:rsidRPr="00BA7CC0" w:rsidRDefault="00BA7CC0" w:rsidP="00BA7CC0">
      <w:pPr>
        <w:bidi/>
        <w:rPr>
          <w:rFonts w:cs="David" w:hint="cs"/>
          <w:rtl/>
        </w:rPr>
      </w:pPr>
      <w:r w:rsidRPr="00BA7CC0">
        <w:rPr>
          <w:rFonts w:cs="David" w:hint="cs"/>
          <w:rtl/>
        </w:rPr>
        <w:tab/>
        <w:t>מודל אפשרי אחר הוא מימון ציבורי, שילך למפלגות. זה התייחסות כמו אל שנת בחירות. במצב כזה יש לנו הכלים הקיימים בחקיקה.</w:t>
      </w:r>
    </w:p>
    <w:p w14:paraId="51D6B7E8" w14:textId="77777777" w:rsidR="00BA7CC0" w:rsidRPr="00BA7CC0" w:rsidRDefault="00BA7CC0" w:rsidP="00BA7CC0">
      <w:pPr>
        <w:bidi/>
        <w:rPr>
          <w:rFonts w:cs="David" w:hint="cs"/>
          <w:rtl/>
        </w:rPr>
      </w:pPr>
      <w:r w:rsidRPr="00BA7CC0">
        <w:rPr>
          <w:rFonts w:cs="David" w:hint="cs"/>
          <w:rtl/>
        </w:rPr>
        <w:tab/>
      </w:r>
    </w:p>
    <w:p w14:paraId="355A1D3E" w14:textId="77777777" w:rsidR="00BA7CC0" w:rsidRPr="00BA7CC0" w:rsidRDefault="00BA7CC0" w:rsidP="00BA7CC0">
      <w:pPr>
        <w:bidi/>
        <w:rPr>
          <w:rFonts w:cs="David" w:hint="cs"/>
          <w:rtl/>
        </w:rPr>
      </w:pPr>
      <w:r w:rsidRPr="00BA7CC0">
        <w:rPr>
          <w:rFonts w:cs="David" w:hint="cs"/>
          <w:rtl/>
        </w:rPr>
        <w:tab/>
        <w:t>מודל אחר מבקש איזושהי בקרה שלנו על עמותות, על גופים של המגזר השלישי וכיוצא באלה דברים. ככל שהמודל מבקש מאתנו להתייחס לאותם גופים, נצטרך כלים שאין לנו כיום, כי כיום אנו בנויים לבקר את הסיעות והמפלגות ובמקרים נדירים ומאוד ספציפיים, להתייחס לגופים קשורים או לגופים שיש להם זיקה עקרונית או פוליטית. כיוון שהמבחנים האלה בנסיבות משאל עם לא רלוונטיים, נצטרך כלים הרבה יותר רבי עוצמה כדי להיכנס לאותם גופים שברגיל אנו לא עוסקים בהם.</w:t>
      </w:r>
    </w:p>
    <w:p w14:paraId="5D20A4D2" w14:textId="77777777" w:rsidR="00BA7CC0" w:rsidRPr="00BA7CC0" w:rsidRDefault="00BA7CC0" w:rsidP="00BA7CC0">
      <w:pPr>
        <w:bidi/>
        <w:rPr>
          <w:rFonts w:cs="David" w:hint="cs"/>
          <w:rtl/>
        </w:rPr>
      </w:pPr>
    </w:p>
    <w:p w14:paraId="485FE933"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2822C5C" w14:textId="77777777" w:rsidR="00BA7CC0" w:rsidRPr="00BA7CC0" w:rsidRDefault="00BA7CC0" w:rsidP="00BA7CC0">
      <w:pPr>
        <w:bidi/>
        <w:rPr>
          <w:rFonts w:cs="David" w:hint="cs"/>
          <w:rtl/>
        </w:rPr>
      </w:pPr>
    </w:p>
    <w:p w14:paraId="76EC8F4C" w14:textId="77777777" w:rsidR="00BA7CC0" w:rsidRPr="00BA7CC0" w:rsidRDefault="00BA7CC0" w:rsidP="00BA7CC0">
      <w:pPr>
        <w:bidi/>
        <w:rPr>
          <w:rFonts w:cs="David" w:hint="cs"/>
          <w:rtl/>
        </w:rPr>
      </w:pPr>
      <w:r w:rsidRPr="00BA7CC0">
        <w:rPr>
          <w:rFonts w:cs="David" w:hint="cs"/>
          <w:rtl/>
        </w:rPr>
        <w:tab/>
        <w:t xml:space="preserve"> אם נאמץ את דעתו של חבר הכנסת לוי, יש לכם הכלים לעשות העבודה כפי שצריך.</w:t>
      </w:r>
    </w:p>
    <w:p w14:paraId="6C425A8E" w14:textId="77777777" w:rsidR="00BA7CC0" w:rsidRPr="00BA7CC0" w:rsidRDefault="00BA7CC0" w:rsidP="00BA7CC0">
      <w:pPr>
        <w:bidi/>
        <w:rPr>
          <w:rFonts w:cs="David" w:hint="cs"/>
          <w:rtl/>
        </w:rPr>
      </w:pPr>
    </w:p>
    <w:p w14:paraId="4898F4D8" w14:textId="77777777" w:rsidR="00BA7CC0" w:rsidRPr="00BA7CC0" w:rsidRDefault="00BA7CC0" w:rsidP="00BA7CC0">
      <w:pPr>
        <w:bidi/>
        <w:rPr>
          <w:rFonts w:cs="David" w:hint="cs"/>
          <w:rtl/>
        </w:rPr>
      </w:pPr>
      <w:r w:rsidRPr="00BA7CC0">
        <w:rPr>
          <w:rFonts w:cs="David" w:hint="cs"/>
          <w:u w:val="single"/>
          <w:rtl/>
        </w:rPr>
        <w:t>נורית ישראלי:</w:t>
      </w:r>
    </w:p>
    <w:p w14:paraId="2EF5D4AB" w14:textId="77777777" w:rsidR="00BA7CC0" w:rsidRPr="00BA7CC0" w:rsidRDefault="00BA7CC0" w:rsidP="00BA7CC0">
      <w:pPr>
        <w:bidi/>
        <w:rPr>
          <w:rFonts w:cs="David" w:hint="cs"/>
          <w:rtl/>
        </w:rPr>
      </w:pPr>
    </w:p>
    <w:p w14:paraId="27EC6190" w14:textId="77777777" w:rsidR="00BA7CC0" w:rsidRPr="00BA7CC0" w:rsidRDefault="00BA7CC0" w:rsidP="00BA7CC0">
      <w:pPr>
        <w:bidi/>
        <w:rPr>
          <w:rFonts w:cs="David" w:hint="cs"/>
          <w:rtl/>
        </w:rPr>
      </w:pPr>
      <w:r w:rsidRPr="00BA7CC0">
        <w:rPr>
          <w:rFonts w:cs="David" w:hint="cs"/>
          <w:rtl/>
        </w:rPr>
        <w:tab/>
        <w:t xml:space="preserve">בהחלט. יש בעצם שתי תקופות - שוטף ותקופת בחירות. אם זה יהיה שוטף, זה יהיה שוטף. </w:t>
      </w:r>
    </w:p>
    <w:p w14:paraId="3267A90E" w14:textId="77777777" w:rsidR="00BA7CC0" w:rsidRPr="00BA7CC0" w:rsidRDefault="00BA7CC0" w:rsidP="00BA7CC0">
      <w:pPr>
        <w:bidi/>
        <w:rPr>
          <w:rFonts w:cs="David" w:hint="cs"/>
          <w:rtl/>
        </w:rPr>
      </w:pPr>
    </w:p>
    <w:p w14:paraId="4DCD4C76" w14:textId="77777777" w:rsidR="00BA7CC0" w:rsidRDefault="00BA7CC0" w:rsidP="00BA7CC0">
      <w:pPr>
        <w:bidi/>
        <w:rPr>
          <w:rFonts w:cs="David" w:hint="cs"/>
          <w:u w:val="single"/>
          <w:rtl/>
        </w:rPr>
      </w:pPr>
    </w:p>
    <w:p w14:paraId="57FB248E" w14:textId="77777777" w:rsidR="00BA7CC0" w:rsidRDefault="00BA7CC0" w:rsidP="00BA7CC0">
      <w:pPr>
        <w:bidi/>
        <w:rPr>
          <w:rFonts w:cs="David" w:hint="cs"/>
          <w:u w:val="single"/>
          <w:rtl/>
        </w:rPr>
      </w:pPr>
    </w:p>
    <w:p w14:paraId="58B645AF" w14:textId="77777777" w:rsidR="00BA7CC0" w:rsidRPr="00BA7CC0" w:rsidRDefault="00BA7CC0" w:rsidP="00BA7CC0">
      <w:pPr>
        <w:bidi/>
        <w:rPr>
          <w:rFonts w:cs="David" w:hint="cs"/>
          <w:u w:val="single"/>
          <w:rtl/>
        </w:rPr>
      </w:pPr>
      <w:r w:rsidRPr="00BA7CC0">
        <w:rPr>
          <w:rFonts w:cs="David" w:hint="cs"/>
          <w:u w:val="single"/>
          <w:rtl/>
        </w:rPr>
        <w:t>גדעון סער:</w:t>
      </w:r>
    </w:p>
    <w:p w14:paraId="639C2C34" w14:textId="77777777" w:rsidR="00BA7CC0" w:rsidRPr="00BA7CC0" w:rsidRDefault="00BA7CC0" w:rsidP="00BA7CC0">
      <w:pPr>
        <w:bidi/>
        <w:rPr>
          <w:rFonts w:cs="David" w:hint="cs"/>
          <w:u w:val="single"/>
          <w:rtl/>
        </w:rPr>
      </w:pPr>
    </w:p>
    <w:p w14:paraId="7958BABA" w14:textId="77777777" w:rsidR="00BA7CC0" w:rsidRPr="00BA7CC0" w:rsidRDefault="00BA7CC0" w:rsidP="00BA7CC0">
      <w:pPr>
        <w:bidi/>
        <w:rPr>
          <w:rFonts w:cs="David" w:hint="cs"/>
          <w:rtl/>
        </w:rPr>
      </w:pPr>
      <w:r w:rsidRPr="00BA7CC0">
        <w:rPr>
          <w:rFonts w:cs="David" w:hint="cs"/>
          <w:rtl/>
        </w:rPr>
        <w:tab/>
        <w:t xml:space="preserve">אחת, אני חושב שהכוונה לא לתת מימון היא נכונה. </w:t>
      </w:r>
    </w:p>
    <w:p w14:paraId="5C006ABA" w14:textId="77777777" w:rsidR="00BA7CC0" w:rsidRPr="00BA7CC0" w:rsidRDefault="00BA7CC0" w:rsidP="00BA7CC0">
      <w:pPr>
        <w:bidi/>
        <w:rPr>
          <w:rFonts w:cs="David" w:hint="cs"/>
          <w:rtl/>
        </w:rPr>
      </w:pPr>
    </w:p>
    <w:p w14:paraId="170B56D6" w14:textId="77777777" w:rsidR="00BA7CC0" w:rsidRPr="00BA7CC0" w:rsidRDefault="00BA7CC0" w:rsidP="00BA7CC0">
      <w:pPr>
        <w:bidi/>
        <w:ind w:firstLine="567"/>
        <w:rPr>
          <w:rFonts w:cs="David" w:hint="cs"/>
          <w:rtl/>
        </w:rPr>
      </w:pPr>
      <w:r w:rsidRPr="00BA7CC0">
        <w:rPr>
          <w:rFonts w:cs="David" w:hint="cs"/>
          <w:rtl/>
        </w:rPr>
        <w:t>שתיים, אם הולכים למודל של מימון על ידי גורמים חיצוניים, מימון פרטי, יש לשקול אם בכלל לא תהיה שום מגבלה על גיוס כספים ועל הוצאת הכספים, ואם תהיה מגבלה, איך אפשר, כי אולי יהיה מדובר באינספור גופים שכולו יעסוק בתעמולה, ולשקול מה המשמעות של זה.</w:t>
      </w:r>
    </w:p>
    <w:p w14:paraId="290F0D7C" w14:textId="77777777" w:rsidR="00BA7CC0" w:rsidRPr="00BA7CC0" w:rsidRDefault="00BA7CC0" w:rsidP="00BA7CC0">
      <w:pPr>
        <w:bidi/>
        <w:rPr>
          <w:rFonts w:cs="David" w:hint="cs"/>
          <w:rtl/>
        </w:rPr>
      </w:pPr>
    </w:p>
    <w:p w14:paraId="41851B4C" w14:textId="77777777" w:rsidR="00BA7CC0" w:rsidRPr="00BA7CC0" w:rsidRDefault="00BA7CC0" w:rsidP="00BA7CC0">
      <w:pPr>
        <w:bidi/>
        <w:rPr>
          <w:rFonts w:cs="David" w:hint="cs"/>
          <w:rtl/>
        </w:rPr>
      </w:pPr>
      <w:r w:rsidRPr="00BA7CC0">
        <w:rPr>
          <w:rFonts w:cs="David" w:hint="cs"/>
          <w:rtl/>
        </w:rPr>
        <w:tab/>
        <w:t>שלוש, מה שאני חושב שצריך לעשות, והיה צריך לעשות כבר בדיני הבחירות, בעניין זה היה תיקון של הרב לוי לא מזמן, שתמכנו בו - יש לעבור למשטר שבו אפשר לקנות זמן שידור כמו גופים מסחריים במדיה אלקטרונית כפי שקיים בארה"ב. לדעתי זה נכון במישור של דיני הבחירות, ויכול להיות שדרך משאל העם נייצר מודל כזה.</w:t>
      </w:r>
    </w:p>
    <w:p w14:paraId="2A7516DD" w14:textId="77777777" w:rsidR="00BA7CC0" w:rsidRPr="00BA7CC0" w:rsidRDefault="00BA7CC0" w:rsidP="00BA7CC0">
      <w:pPr>
        <w:bidi/>
        <w:rPr>
          <w:rFonts w:cs="David" w:hint="cs"/>
          <w:rtl/>
        </w:rPr>
      </w:pPr>
    </w:p>
    <w:p w14:paraId="68FAF779"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EF4B8F7" w14:textId="77777777" w:rsidR="00BA7CC0" w:rsidRPr="00BA7CC0" w:rsidRDefault="00BA7CC0" w:rsidP="00BA7CC0">
      <w:pPr>
        <w:bidi/>
        <w:rPr>
          <w:rFonts w:cs="David" w:hint="cs"/>
          <w:rtl/>
        </w:rPr>
      </w:pPr>
    </w:p>
    <w:p w14:paraId="0D68DE09" w14:textId="77777777" w:rsidR="00BA7CC0" w:rsidRPr="00BA7CC0" w:rsidRDefault="00BA7CC0" w:rsidP="00BA7CC0">
      <w:pPr>
        <w:bidi/>
        <w:rPr>
          <w:rFonts w:cs="David" w:hint="cs"/>
          <w:rtl/>
        </w:rPr>
      </w:pPr>
      <w:r w:rsidRPr="00BA7CC0">
        <w:rPr>
          <w:rFonts w:cs="David" w:hint="cs"/>
          <w:rtl/>
        </w:rPr>
        <w:tab/>
        <w:t xml:space="preserve"> בנושא תעמולה נכון וראוי, רק אין לנו הזמן לעשות זאת, צריך לחוקק חוק מיוחד.</w:t>
      </w:r>
    </w:p>
    <w:p w14:paraId="0B1AADF4" w14:textId="77777777" w:rsidR="00BA7CC0" w:rsidRPr="00BA7CC0" w:rsidRDefault="00BA7CC0" w:rsidP="00BA7CC0">
      <w:pPr>
        <w:bidi/>
        <w:rPr>
          <w:rFonts w:cs="David" w:hint="cs"/>
          <w:rtl/>
        </w:rPr>
      </w:pPr>
    </w:p>
    <w:p w14:paraId="19902357" w14:textId="77777777" w:rsidR="00BA7CC0" w:rsidRPr="00BA7CC0" w:rsidRDefault="00BA7CC0" w:rsidP="00BA7CC0">
      <w:pPr>
        <w:bidi/>
        <w:rPr>
          <w:rFonts w:cs="David" w:hint="cs"/>
          <w:u w:val="single"/>
          <w:rtl/>
        </w:rPr>
      </w:pPr>
      <w:r w:rsidRPr="00BA7CC0">
        <w:rPr>
          <w:rFonts w:cs="David" w:hint="cs"/>
          <w:u w:val="single"/>
          <w:rtl/>
        </w:rPr>
        <w:t>גדעון סער:</w:t>
      </w:r>
    </w:p>
    <w:p w14:paraId="49A86ED6" w14:textId="77777777" w:rsidR="00BA7CC0" w:rsidRPr="00BA7CC0" w:rsidRDefault="00BA7CC0" w:rsidP="00BA7CC0">
      <w:pPr>
        <w:bidi/>
        <w:rPr>
          <w:rFonts w:cs="David" w:hint="cs"/>
          <w:u w:val="single"/>
          <w:rtl/>
        </w:rPr>
      </w:pPr>
    </w:p>
    <w:p w14:paraId="5DB0E45A" w14:textId="77777777" w:rsidR="00BA7CC0" w:rsidRPr="00BA7CC0" w:rsidRDefault="00BA7CC0" w:rsidP="00BA7CC0">
      <w:pPr>
        <w:bidi/>
        <w:rPr>
          <w:rFonts w:cs="David" w:hint="cs"/>
          <w:rtl/>
        </w:rPr>
      </w:pPr>
      <w:r w:rsidRPr="00BA7CC0">
        <w:rPr>
          <w:rFonts w:cs="David" w:hint="cs"/>
          <w:rtl/>
        </w:rPr>
        <w:tab/>
        <w:t xml:space="preserve"> יש מודל של דיני הבחירות הכלליות, שבהם גם המימון הוא ממלכתי וגם זמן השידור הוא "ממלכתי". פה אם הולכים למודל "פרטי", דהיינו של גיוס כספים פרטי ולא של מימון שהמדינה מעמידה, חלק מההסדר- -</w:t>
      </w:r>
    </w:p>
    <w:p w14:paraId="66353E04" w14:textId="77777777" w:rsidR="00BA7CC0" w:rsidRPr="00BA7CC0" w:rsidRDefault="00BA7CC0" w:rsidP="00BA7CC0">
      <w:pPr>
        <w:bidi/>
        <w:rPr>
          <w:rFonts w:cs="David" w:hint="cs"/>
          <w:rtl/>
        </w:rPr>
      </w:pPr>
    </w:p>
    <w:p w14:paraId="2398F9D2" w14:textId="77777777" w:rsidR="00BA7CC0" w:rsidRPr="00BA7CC0" w:rsidRDefault="00BA7CC0" w:rsidP="00BA7CC0">
      <w:pPr>
        <w:bidi/>
        <w:rPr>
          <w:rFonts w:cs="David" w:hint="cs"/>
          <w:rtl/>
        </w:rPr>
      </w:pPr>
      <w:r w:rsidRPr="00BA7CC0">
        <w:rPr>
          <w:rFonts w:cs="David" w:hint="cs"/>
          <w:u w:val="single"/>
          <w:rtl/>
        </w:rPr>
        <w:t>יצחק לוי:</w:t>
      </w:r>
    </w:p>
    <w:p w14:paraId="3EB4A303" w14:textId="77777777" w:rsidR="00BA7CC0" w:rsidRPr="00BA7CC0" w:rsidRDefault="00BA7CC0" w:rsidP="00BA7CC0">
      <w:pPr>
        <w:bidi/>
        <w:rPr>
          <w:rFonts w:cs="David" w:hint="cs"/>
          <w:rtl/>
        </w:rPr>
      </w:pPr>
    </w:p>
    <w:p w14:paraId="32DE8CFF" w14:textId="77777777" w:rsidR="00BA7CC0" w:rsidRPr="00BA7CC0" w:rsidRDefault="00BA7CC0" w:rsidP="00BA7CC0">
      <w:pPr>
        <w:bidi/>
        <w:rPr>
          <w:rFonts w:cs="David" w:hint="cs"/>
          <w:rtl/>
        </w:rPr>
      </w:pPr>
      <w:r w:rsidRPr="00BA7CC0">
        <w:rPr>
          <w:rFonts w:cs="David" w:hint="cs"/>
          <w:rtl/>
        </w:rPr>
        <w:tab/>
        <w:t xml:space="preserve"> מי ירכוש את הזמן?</w:t>
      </w:r>
    </w:p>
    <w:p w14:paraId="1ED3E37D" w14:textId="77777777" w:rsidR="00BA7CC0" w:rsidRPr="00BA7CC0" w:rsidRDefault="00BA7CC0" w:rsidP="00BA7CC0">
      <w:pPr>
        <w:bidi/>
        <w:rPr>
          <w:rFonts w:cs="David" w:hint="cs"/>
          <w:rtl/>
        </w:rPr>
      </w:pPr>
    </w:p>
    <w:p w14:paraId="41CAE583" w14:textId="77777777" w:rsidR="00BA7CC0" w:rsidRPr="00BA7CC0" w:rsidRDefault="00BA7CC0" w:rsidP="00BA7CC0">
      <w:pPr>
        <w:bidi/>
        <w:rPr>
          <w:rFonts w:cs="David" w:hint="cs"/>
          <w:u w:val="single"/>
          <w:rtl/>
        </w:rPr>
      </w:pPr>
      <w:r w:rsidRPr="00BA7CC0">
        <w:rPr>
          <w:rFonts w:cs="David" w:hint="cs"/>
          <w:u w:val="single"/>
          <w:rtl/>
        </w:rPr>
        <w:t>גדעון סער:</w:t>
      </w:r>
    </w:p>
    <w:p w14:paraId="1FD3A7C9" w14:textId="77777777" w:rsidR="00BA7CC0" w:rsidRPr="00BA7CC0" w:rsidRDefault="00BA7CC0" w:rsidP="00BA7CC0">
      <w:pPr>
        <w:bidi/>
        <w:rPr>
          <w:rFonts w:cs="David" w:hint="cs"/>
          <w:u w:val="single"/>
          <w:rtl/>
        </w:rPr>
      </w:pPr>
    </w:p>
    <w:p w14:paraId="15D891A7" w14:textId="77777777" w:rsidR="00BA7CC0" w:rsidRPr="00BA7CC0" w:rsidRDefault="00BA7CC0" w:rsidP="00BA7CC0">
      <w:pPr>
        <w:bidi/>
        <w:rPr>
          <w:rFonts w:cs="David" w:hint="cs"/>
          <w:rtl/>
        </w:rPr>
      </w:pPr>
      <w:r w:rsidRPr="00BA7CC0">
        <w:rPr>
          <w:rFonts w:cs="David" w:hint="cs"/>
          <w:rtl/>
        </w:rPr>
        <w:tab/>
        <w:t xml:space="preserve"> אם הולכים למודל שבו גופים פרטיים, עמותות וכדומה עושות תעמולה, שתהיה להם האפשרות החוקית לרכוש זמן במדיה אלקטרונית. </w:t>
      </w:r>
    </w:p>
    <w:p w14:paraId="30588005" w14:textId="77777777" w:rsidR="00BA7CC0" w:rsidRPr="00BA7CC0" w:rsidRDefault="00BA7CC0" w:rsidP="00BA7CC0">
      <w:pPr>
        <w:bidi/>
        <w:rPr>
          <w:rFonts w:cs="David" w:hint="cs"/>
          <w:rtl/>
        </w:rPr>
      </w:pPr>
    </w:p>
    <w:p w14:paraId="4E341D2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40502DA0" w14:textId="77777777" w:rsidR="00BA7CC0" w:rsidRPr="00BA7CC0" w:rsidRDefault="00BA7CC0" w:rsidP="00BA7CC0">
      <w:pPr>
        <w:bidi/>
        <w:rPr>
          <w:rFonts w:cs="David" w:hint="cs"/>
          <w:rtl/>
        </w:rPr>
      </w:pPr>
    </w:p>
    <w:p w14:paraId="5EF32AA4" w14:textId="77777777" w:rsidR="00BA7CC0" w:rsidRPr="00BA7CC0" w:rsidRDefault="00BA7CC0" w:rsidP="00BA7CC0">
      <w:pPr>
        <w:bidi/>
        <w:rPr>
          <w:rFonts w:cs="David" w:hint="cs"/>
          <w:rtl/>
        </w:rPr>
      </w:pPr>
      <w:r w:rsidRPr="00BA7CC0">
        <w:rPr>
          <w:rFonts w:cs="David" w:hint="cs"/>
          <w:rtl/>
        </w:rPr>
        <w:tab/>
        <w:t>אני רוצה להודות ליועצת המשפטית ולנציג משרד המשפטים על שישבו ימים רבים והרבה שעות כדי לגבש לנו את הצעת החוק. לגבי המימון, סיכמנו את הדברים, ברוח הדברים שנשא הרב לוי.</w:t>
      </w:r>
    </w:p>
    <w:p w14:paraId="31B7B56A" w14:textId="77777777" w:rsidR="00BA7CC0" w:rsidRPr="00BA7CC0" w:rsidRDefault="00BA7CC0" w:rsidP="00BA7CC0">
      <w:pPr>
        <w:bidi/>
        <w:rPr>
          <w:rFonts w:cs="David" w:hint="cs"/>
          <w:rtl/>
        </w:rPr>
      </w:pPr>
    </w:p>
    <w:p w14:paraId="6FB76332" w14:textId="77777777" w:rsidR="00BA7CC0" w:rsidRPr="00BA7CC0" w:rsidRDefault="00BA7CC0" w:rsidP="00BA7CC0">
      <w:pPr>
        <w:bidi/>
        <w:rPr>
          <w:rFonts w:cs="David" w:hint="cs"/>
          <w:rtl/>
        </w:rPr>
      </w:pPr>
      <w:r w:rsidRPr="00BA7CC0">
        <w:rPr>
          <w:rFonts w:cs="David" w:hint="cs"/>
          <w:rtl/>
        </w:rPr>
        <w:tab/>
        <w:t>ברשותכם, נתחיל מהדף הראשון, אלה דברים שפחות או יותר סיכמנו, ונעבור עליהם ביעף רק כדי שנוכל לגבש עוד יותר את הצעת החוק הזו. נעשה ישיבה נוספת ביום ראשון, ואני מבקש מחברי הוועדה שיעזרו לי ביום ראשון לסכם את כל הדברים. נתבקשתי והסכמתי על ידי מזכיר הממשלה ומזכיר הכנסת שלאחר שנסיים את הצעת החוק, נגבש אותה, נעביר את זה לממשלה ולגופים הרלוונטיים, לתת להם אפשרות תוך שבוע שבועיים להגיב, ואולי נספיק לעשות עוד ישיבה מסכמת בתום הפגרה. הרצון שלי, להביא את זה בתחילת המושב למליאה.</w:t>
      </w:r>
    </w:p>
    <w:p w14:paraId="69655E23" w14:textId="77777777" w:rsidR="00BA7CC0" w:rsidRPr="00BA7CC0" w:rsidRDefault="00BA7CC0" w:rsidP="00BA7CC0">
      <w:pPr>
        <w:bidi/>
        <w:rPr>
          <w:rFonts w:cs="David" w:hint="cs"/>
          <w:rtl/>
        </w:rPr>
      </w:pPr>
    </w:p>
    <w:p w14:paraId="70D950FC" w14:textId="77777777" w:rsidR="00BA7CC0" w:rsidRPr="00BA7CC0" w:rsidRDefault="00BA7CC0" w:rsidP="00BA7CC0">
      <w:pPr>
        <w:bidi/>
        <w:rPr>
          <w:rFonts w:cs="David" w:hint="cs"/>
          <w:u w:val="single"/>
          <w:rtl/>
        </w:rPr>
      </w:pPr>
      <w:r w:rsidRPr="00BA7CC0">
        <w:rPr>
          <w:rFonts w:cs="David" w:hint="cs"/>
          <w:u w:val="single"/>
          <w:rtl/>
        </w:rPr>
        <w:t>גדעון סער:</w:t>
      </w:r>
    </w:p>
    <w:p w14:paraId="5C04BF71" w14:textId="77777777" w:rsidR="00BA7CC0" w:rsidRPr="00BA7CC0" w:rsidRDefault="00BA7CC0" w:rsidP="00BA7CC0">
      <w:pPr>
        <w:bidi/>
        <w:rPr>
          <w:rFonts w:cs="David" w:hint="cs"/>
          <w:u w:val="single"/>
          <w:rtl/>
        </w:rPr>
      </w:pPr>
    </w:p>
    <w:p w14:paraId="3D314178" w14:textId="77777777" w:rsidR="00BA7CC0" w:rsidRPr="00BA7CC0" w:rsidRDefault="00BA7CC0" w:rsidP="00BA7CC0">
      <w:pPr>
        <w:bidi/>
        <w:rPr>
          <w:rFonts w:cs="David" w:hint="cs"/>
          <w:rtl/>
        </w:rPr>
      </w:pPr>
      <w:r w:rsidRPr="00BA7CC0">
        <w:rPr>
          <w:rFonts w:cs="David" w:hint="cs"/>
          <w:rtl/>
        </w:rPr>
        <w:tab/>
        <w:t xml:space="preserve"> אני רוצה לומר דבר שקראתי בעיתון ואני רואה אותו עכשיו לנגד עיניי, שהחוק יצומצם רק לשטח רמת הגולן. אני חושב שזה כיוון לא נכון, ואם הוא יתקבל, כשיהיו הצבעות, אבקש להסתייג. הוא חייב לחול על כל שטח ריבוני ישראלי, זה מה שעולה מהחוק המקורי שהתקבל בשנות התשעים. לא יכול להיות שבירת ישראל, יהיה לה מעמד נחות בהקשר הזה, או הנגב. גישה כזו יכולה להביא לשיקול דעת לגבי החוק בכללותו </w:t>
      </w:r>
      <w:r w:rsidRPr="00BA7CC0">
        <w:rPr>
          <w:rFonts w:cs="David"/>
          <w:rtl/>
        </w:rPr>
        <w:t>–</w:t>
      </w:r>
      <w:r w:rsidRPr="00BA7CC0">
        <w:rPr>
          <w:rFonts w:cs="David" w:hint="cs"/>
          <w:rtl/>
        </w:rPr>
        <w:t xml:space="preserve"> או שעושים חוק שנועד להגן על שטחי המדינה או שמתחילים לעשות דברים שאנו פחות מבינים אותם.</w:t>
      </w:r>
    </w:p>
    <w:p w14:paraId="25A97642" w14:textId="77777777" w:rsidR="00BA7CC0" w:rsidRDefault="00BA7CC0" w:rsidP="00BA7CC0">
      <w:pPr>
        <w:bidi/>
        <w:rPr>
          <w:rFonts w:cs="David" w:hint="cs"/>
          <w:rtl/>
        </w:rPr>
      </w:pPr>
    </w:p>
    <w:p w14:paraId="712A7766" w14:textId="77777777" w:rsidR="00BA7CC0" w:rsidRDefault="00BA7CC0" w:rsidP="00BA7CC0">
      <w:pPr>
        <w:bidi/>
        <w:rPr>
          <w:rFonts w:cs="David" w:hint="cs"/>
          <w:rtl/>
        </w:rPr>
      </w:pPr>
    </w:p>
    <w:p w14:paraId="05337174" w14:textId="77777777" w:rsidR="00BA7CC0" w:rsidRDefault="00BA7CC0" w:rsidP="00BA7CC0">
      <w:pPr>
        <w:bidi/>
        <w:rPr>
          <w:rFonts w:cs="David" w:hint="cs"/>
          <w:rtl/>
        </w:rPr>
      </w:pPr>
    </w:p>
    <w:p w14:paraId="21942A1D" w14:textId="77777777" w:rsidR="00BA7CC0" w:rsidRDefault="00BA7CC0" w:rsidP="00BA7CC0">
      <w:pPr>
        <w:bidi/>
        <w:rPr>
          <w:rFonts w:cs="David" w:hint="cs"/>
          <w:rtl/>
        </w:rPr>
      </w:pPr>
    </w:p>
    <w:p w14:paraId="4C204C23" w14:textId="77777777" w:rsidR="00BA7CC0" w:rsidRDefault="00BA7CC0" w:rsidP="00BA7CC0">
      <w:pPr>
        <w:bidi/>
        <w:rPr>
          <w:rFonts w:cs="David" w:hint="cs"/>
          <w:rtl/>
        </w:rPr>
      </w:pPr>
    </w:p>
    <w:p w14:paraId="0E15BE00" w14:textId="77777777" w:rsidR="00BA7CC0" w:rsidRPr="00BA7CC0" w:rsidRDefault="00BA7CC0" w:rsidP="00BA7CC0">
      <w:pPr>
        <w:bidi/>
        <w:rPr>
          <w:rFonts w:cs="David" w:hint="cs"/>
          <w:rtl/>
        </w:rPr>
      </w:pPr>
    </w:p>
    <w:p w14:paraId="7326ACF6" w14:textId="77777777" w:rsidR="00BA7CC0" w:rsidRPr="00BA7CC0" w:rsidRDefault="00BA7CC0" w:rsidP="00BA7CC0">
      <w:pPr>
        <w:bidi/>
        <w:rPr>
          <w:rFonts w:cs="David" w:hint="cs"/>
          <w:u w:val="single"/>
          <w:rtl/>
        </w:rPr>
      </w:pPr>
      <w:r w:rsidRPr="00BA7CC0">
        <w:rPr>
          <w:rFonts w:cs="David" w:hint="cs"/>
          <w:u w:val="single"/>
          <w:rtl/>
        </w:rPr>
        <w:t>ארבל אסטרחן:</w:t>
      </w:r>
    </w:p>
    <w:p w14:paraId="2DC64497" w14:textId="77777777" w:rsidR="00BA7CC0" w:rsidRPr="00BA7CC0" w:rsidRDefault="00BA7CC0" w:rsidP="00BA7CC0">
      <w:pPr>
        <w:bidi/>
        <w:rPr>
          <w:rFonts w:cs="David" w:hint="cs"/>
          <w:rtl/>
        </w:rPr>
      </w:pPr>
    </w:p>
    <w:p w14:paraId="2A422C00" w14:textId="77777777" w:rsidR="00BA7CC0" w:rsidRPr="00BA7CC0" w:rsidRDefault="00BA7CC0" w:rsidP="00BA7CC0">
      <w:pPr>
        <w:bidi/>
        <w:rPr>
          <w:rFonts w:cs="David" w:hint="cs"/>
          <w:rtl/>
        </w:rPr>
      </w:pPr>
      <w:r w:rsidRPr="00BA7CC0">
        <w:rPr>
          <w:rFonts w:cs="David" w:hint="cs"/>
          <w:rtl/>
        </w:rPr>
        <w:tab/>
        <w:t>מוצע כאן לעשות חוק נפרד, שייקרא חוק משאל עם - רמת הגולן. אפשר היה לעשות את זה כתיקון לחוק מ-99'. ביקשה ממני היועצת המשפטית לכנסת להזכיר את עמדתה, שבעייתי שהעניין הזה מוסדר בחקיקה רגילה ולא בחוק יסוד. לגישתה, ספק אם חוק רגיל יכול להתגבר על הוראות בחוק יסוד הממשלה בדבר סמכות הממשלה להיות הרשות המבצעת ולקבוע הסדרים מסוג זה. כזכור, שני פרופסורים למשפט חוקתי- -</w:t>
      </w:r>
    </w:p>
    <w:p w14:paraId="479EB8FE" w14:textId="77777777" w:rsidR="00BA7CC0" w:rsidRPr="00BA7CC0" w:rsidRDefault="00BA7CC0" w:rsidP="00BA7CC0">
      <w:pPr>
        <w:bidi/>
        <w:rPr>
          <w:rFonts w:cs="David" w:hint="cs"/>
          <w:rtl/>
        </w:rPr>
      </w:pPr>
    </w:p>
    <w:p w14:paraId="2F2BBC92" w14:textId="77777777" w:rsidR="00BA7CC0" w:rsidRPr="00BA7CC0" w:rsidRDefault="00BA7CC0" w:rsidP="00BA7CC0">
      <w:pPr>
        <w:bidi/>
        <w:rPr>
          <w:rFonts w:cs="David" w:hint="cs"/>
          <w:u w:val="single"/>
          <w:rtl/>
        </w:rPr>
      </w:pPr>
      <w:r w:rsidRPr="00BA7CC0">
        <w:rPr>
          <w:rFonts w:cs="David" w:hint="cs"/>
          <w:u w:val="single"/>
          <w:rtl/>
        </w:rPr>
        <w:t>גדעון סער:</w:t>
      </w:r>
    </w:p>
    <w:p w14:paraId="3BEDEDC7" w14:textId="77777777" w:rsidR="00BA7CC0" w:rsidRPr="00BA7CC0" w:rsidRDefault="00BA7CC0" w:rsidP="00BA7CC0">
      <w:pPr>
        <w:bidi/>
        <w:rPr>
          <w:rFonts w:cs="David" w:hint="cs"/>
          <w:u w:val="single"/>
          <w:rtl/>
        </w:rPr>
      </w:pPr>
    </w:p>
    <w:p w14:paraId="31C7C2BC" w14:textId="77777777" w:rsidR="00BA7CC0" w:rsidRPr="00BA7CC0" w:rsidRDefault="00BA7CC0" w:rsidP="00BA7CC0">
      <w:pPr>
        <w:bidi/>
        <w:rPr>
          <w:rFonts w:cs="David" w:hint="cs"/>
          <w:rtl/>
        </w:rPr>
      </w:pPr>
      <w:r w:rsidRPr="00BA7CC0">
        <w:rPr>
          <w:rFonts w:cs="David" w:hint="cs"/>
          <w:rtl/>
        </w:rPr>
        <w:tab/>
        <w:t>יש היום חוות דעת של היועמ"ש לממשלה, חיוב של הממשלה שזכרו לא בא לו בחוק, להביא דברים בעניין שטחים, גם כאלה שלא בריבונות ישראל, לאישור הכנסת. אגב, יש איסור חוקי בחוק העונשין לשאת ולתת על שטחים ריבוניים. האם חוק מפורש הוא לא מספיק טוב כשאתה בא להתגבר על כוחה של הממשלה?</w:t>
      </w:r>
    </w:p>
    <w:p w14:paraId="57867F29" w14:textId="77777777" w:rsidR="00BA7CC0" w:rsidRPr="00BA7CC0" w:rsidRDefault="00BA7CC0" w:rsidP="00BA7CC0">
      <w:pPr>
        <w:bidi/>
        <w:rPr>
          <w:rFonts w:cs="David" w:hint="cs"/>
          <w:rtl/>
        </w:rPr>
      </w:pPr>
    </w:p>
    <w:p w14:paraId="5DC93211" w14:textId="77777777" w:rsidR="00BA7CC0" w:rsidRPr="00BA7CC0" w:rsidRDefault="00BA7CC0" w:rsidP="00BA7CC0">
      <w:pPr>
        <w:bidi/>
        <w:rPr>
          <w:rFonts w:cs="David" w:hint="cs"/>
          <w:rtl/>
        </w:rPr>
      </w:pPr>
    </w:p>
    <w:p w14:paraId="0A929EC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5E201A6" w14:textId="77777777" w:rsidR="00BA7CC0" w:rsidRPr="00BA7CC0" w:rsidRDefault="00BA7CC0" w:rsidP="00BA7CC0">
      <w:pPr>
        <w:bidi/>
        <w:rPr>
          <w:rFonts w:cs="David" w:hint="cs"/>
          <w:rtl/>
        </w:rPr>
      </w:pPr>
    </w:p>
    <w:p w14:paraId="3A66107A" w14:textId="77777777" w:rsidR="00BA7CC0" w:rsidRPr="00BA7CC0" w:rsidRDefault="00BA7CC0" w:rsidP="00BA7CC0">
      <w:pPr>
        <w:bidi/>
        <w:rPr>
          <w:rFonts w:cs="David" w:hint="cs"/>
          <w:rtl/>
        </w:rPr>
      </w:pPr>
      <w:r w:rsidRPr="00BA7CC0">
        <w:rPr>
          <w:rFonts w:cs="David" w:hint="cs"/>
          <w:rtl/>
        </w:rPr>
        <w:tab/>
        <w:t xml:space="preserve"> דשנו בנושא הזה, עד כמה ראוי שיהיה חוק יסוד. אם הייתי סבור שאפשר להעביר חוק יסוד, הייתי מעביר זאת בחוק יסוד. היות שאני סבור שאי אפשר, אני חושש שעד שנעביר חוק יסוד, יחזירו את רמת הגולן, די לנו כרגע בחוק רגיל, ולאחר מכן נראה מה נוכל לעשות. גברת ארבל, את מוכנה לקרוא את הדברים שגיבשת?</w:t>
      </w:r>
    </w:p>
    <w:p w14:paraId="7892E39F" w14:textId="77777777" w:rsidR="00BA7CC0" w:rsidRPr="00BA7CC0" w:rsidRDefault="00BA7CC0" w:rsidP="00BA7CC0">
      <w:pPr>
        <w:bidi/>
        <w:rPr>
          <w:rFonts w:cs="David" w:hint="cs"/>
          <w:rtl/>
        </w:rPr>
      </w:pPr>
    </w:p>
    <w:p w14:paraId="363339A8" w14:textId="77777777" w:rsidR="00BA7CC0" w:rsidRPr="00BA7CC0" w:rsidRDefault="00BA7CC0" w:rsidP="00BA7CC0">
      <w:pPr>
        <w:bidi/>
        <w:rPr>
          <w:rFonts w:cs="David" w:hint="cs"/>
          <w:u w:val="single"/>
          <w:rtl/>
        </w:rPr>
      </w:pPr>
      <w:r w:rsidRPr="00BA7CC0">
        <w:rPr>
          <w:rFonts w:cs="David" w:hint="cs"/>
          <w:u w:val="single"/>
          <w:rtl/>
        </w:rPr>
        <w:t>ארבל אסטרחן:</w:t>
      </w:r>
    </w:p>
    <w:p w14:paraId="6637B546" w14:textId="77777777" w:rsidR="00BA7CC0" w:rsidRPr="00BA7CC0" w:rsidRDefault="00BA7CC0" w:rsidP="00BA7CC0">
      <w:pPr>
        <w:bidi/>
        <w:rPr>
          <w:rFonts w:cs="David" w:hint="cs"/>
          <w:rtl/>
        </w:rPr>
      </w:pPr>
    </w:p>
    <w:p w14:paraId="02323711" w14:textId="77777777" w:rsidR="00BA7CC0" w:rsidRPr="00BA7CC0" w:rsidRDefault="00BA7CC0" w:rsidP="00BA7CC0">
      <w:pPr>
        <w:bidi/>
        <w:rPr>
          <w:rFonts w:cs="David" w:hint="cs"/>
          <w:rtl/>
        </w:rPr>
      </w:pPr>
      <w:r w:rsidRPr="00BA7CC0">
        <w:rPr>
          <w:rFonts w:cs="David" w:hint="cs"/>
          <w:rtl/>
        </w:rPr>
        <w:tab/>
        <w:t>סעיף 1 כולל הגדרות. לגבי ההגדרה הראשונה של הסכם, הרעיון היה לקבוע שההסכם וכל מה שאחר כך כתוב עליו בחוק יכלול גם כל מסמך שנלווה לו, אבל קיבלנו הערה ממשרד החוץ, שלא צריך את ההגדרה הזו כי תמיד הסכם וכל מה שכתוב פה שאינם חלק מההסכם- -</w:t>
      </w:r>
    </w:p>
    <w:p w14:paraId="5B774B95" w14:textId="77777777" w:rsidR="00BA7CC0" w:rsidRPr="00BA7CC0" w:rsidRDefault="00BA7CC0" w:rsidP="00BA7CC0">
      <w:pPr>
        <w:bidi/>
        <w:rPr>
          <w:rFonts w:cs="David" w:hint="cs"/>
          <w:rtl/>
        </w:rPr>
      </w:pPr>
    </w:p>
    <w:p w14:paraId="0A9B8D1E" w14:textId="77777777" w:rsidR="00BA7CC0" w:rsidRPr="00BA7CC0" w:rsidRDefault="00BA7CC0" w:rsidP="00BA7CC0">
      <w:pPr>
        <w:bidi/>
        <w:rPr>
          <w:rFonts w:cs="David" w:hint="cs"/>
          <w:rtl/>
        </w:rPr>
      </w:pPr>
      <w:r w:rsidRPr="00BA7CC0">
        <w:rPr>
          <w:rFonts w:cs="David" w:hint="cs"/>
          <w:u w:val="single"/>
          <w:rtl/>
        </w:rPr>
        <w:t>דניאל טאוב:</w:t>
      </w:r>
    </w:p>
    <w:p w14:paraId="0C81774B" w14:textId="77777777" w:rsidR="00BA7CC0" w:rsidRPr="00BA7CC0" w:rsidRDefault="00BA7CC0" w:rsidP="00BA7CC0">
      <w:pPr>
        <w:bidi/>
        <w:rPr>
          <w:rFonts w:cs="David" w:hint="cs"/>
          <w:rtl/>
        </w:rPr>
      </w:pPr>
    </w:p>
    <w:p w14:paraId="5DCA1EFC" w14:textId="77777777" w:rsidR="00BA7CC0" w:rsidRPr="00BA7CC0" w:rsidRDefault="00BA7CC0" w:rsidP="00BA7CC0">
      <w:pPr>
        <w:bidi/>
        <w:rPr>
          <w:rFonts w:cs="David" w:hint="cs"/>
          <w:rtl/>
        </w:rPr>
      </w:pPr>
      <w:r w:rsidRPr="00BA7CC0">
        <w:rPr>
          <w:rFonts w:cs="David" w:hint="cs"/>
          <w:rtl/>
        </w:rPr>
        <w:tab/>
        <w:t xml:space="preserve">אנו רוצים למנוע מצב אפשרי שיכולה להיות סתירה בין מה שההסכם מבטיח ומה שיוגדר כהסכם לפי חוק פנימי. לדעתנו, מה שמגדיר מהו ההסכם זה ההסכם עצמו. אם יש נספחים שהם חלק מההסכם, ההסכם אומר שהם חלק ממנו. </w:t>
      </w:r>
    </w:p>
    <w:p w14:paraId="2E137FDE" w14:textId="77777777" w:rsidR="00BA7CC0" w:rsidRPr="00BA7CC0" w:rsidRDefault="00BA7CC0" w:rsidP="00BA7CC0">
      <w:pPr>
        <w:bidi/>
        <w:rPr>
          <w:rFonts w:cs="David" w:hint="cs"/>
          <w:rtl/>
        </w:rPr>
      </w:pPr>
    </w:p>
    <w:p w14:paraId="3D1D24B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2165BBF" w14:textId="77777777" w:rsidR="00BA7CC0" w:rsidRPr="00BA7CC0" w:rsidRDefault="00BA7CC0" w:rsidP="00BA7CC0">
      <w:pPr>
        <w:bidi/>
        <w:rPr>
          <w:rFonts w:cs="David" w:hint="cs"/>
          <w:rtl/>
        </w:rPr>
      </w:pPr>
    </w:p>
    <w:p w14:paraId="4ECA6B01" w14:textId="77777777" w:rsidR="00BA7CC0" w:rsidRPr="00BA7CC0" w:rsidRDefault="00BA7CC0" w:rsidP="00BA7CC0">
      <w:pPr>
        <w:bidi/>
        <w:rPr>
          <w:rFonts w:cs="David" w:hint="cs"/>
          <w:rtl/>
        </w:rPr>
      </w:pPr>
      <w:r w:rsidRPr="00BA7CC0">
        <w:rPr>
          <w:rFonts w:cs="David" w:hint="cs"/>
          <w:rtl/>
        </w:rPr>
        <w:tab/>
        <w:t xml:space="preserve"> כלומר מוחקים את ההגדרה "הסכם"?</w:t>
      </w:r>
    </w:p>
    <w:p w14:paraId="4677DD2E" w14:textId="77777777" w:rsidR="00BA7CC0" w:rsidRPr="00BA7CC0" w:rsidRDefault="00BA7CC0" w:rsidP="00BA7CC0">
      <w:pPr>
        <w:bidi/>
        <w:rPr>
          <w:rFonts w:cs="David" w:hint="cs"/>
          <w:rtl/>
        </w:rPr>
      </w:pPr>
    </w:p>
    <w:p w14:paraId="7F6D030D" w14:textId="77777777" w:rsidR="00BA7CC0" w:rsidRPr="00BA7CC0" w:rsidRDefault="00BA7CC0" w:rsidP="00BA7CC0">
      <w:pPr>
        <w:bidi/>
        <w:rPr>
          <w:rFonts w:cs="David" w:hint="cs"/>
          <w:u w:val="single"/>
          <w:rtl/>
        </w:rPr>
      </w:pPr>
      <w:r w:rsidRPr="00BA7CC0">
        <w:rPr>
          <w:rFonts w:cs="David" w:hint="cs"/>
          <w:u w:val="single"/>
          <w:rtl/>
        </w:rPr>
        <w:t>ארבל אסטרחן:</w:t>
      </w:r>
    </w:p>
    <w:p w14:paraId="141B05A8" w14:textId="77777777" w:rsidR="00BA7CC0" w:rsidRPr="00BA7CC0" w:rsidRDefault="00BA7CC0" w:rsidP="00BA7CC0">
      <w:pPr>
        <w:bidi/>
        <w:rPr>
          <w:rFonts w:cs="David" w:hint="cs"/>
          <w:rtl/>
        </w:rPr>
      </w:pPr>
    </w:p>
    <w:p w14:paraId="6BB4C24A" w14:textId="77777777" w:rsidR="00BA7CC0" w:rsidRPr="00BA7CC0" w:rsidRDefault="00BA7CC0" w:rsidP="00BA7CC0">
      <w:pPr>
        <w:bidi/>
        <w:rPr>
          <w:rFonts w:cs="David" w:hint="cs"/>
          <w:rtl/>
        </w:rPr>
      </w:pPr>
      <w:r w:rsidRPr="00BA7CC0">
        <w:rPr>
          <w:rFonts w:cs="David" w:hint="cs"/>
          <w:rtl/>
        </w:rPr>
        <w:tab/>
        <w:t>כן. לגבי "שטח רמת הגולן", ברור שהחוק הזה מתייחס לאותו חוק מ-81', חוק רמת הגולן.</w:t>
      </w:r>
    </w:p>
    <w:p w14:paraId="108E7CEF" w14:textId="77777777" w:rsidR="00BA7CC0" w:rsidRPr="00BA7CC0" w:rsidRDefault="00BA7CC0" w:rsidP="00BA7CC0">
      <w:pPr>
        <w:bidi/>
        <w:rPr>
          <w:rFonts w:cs="David" w:hint="cs"/>
          <w:rtl/>
        </w:rPr>
      </w:pPr>
    </w:p>
    <w:p w14:paraId="455B8D9A" w14:textId="77777777" w:rsidR="00BA7CC0" w:rsidRPr="00BA7CC0" w:rsidRDefault="00BA7CC0" w:rsidP="00BA7CC0">
      <w:pPr>
        <w:bidi/>
        <w:rPr>
          <w:rFonts w:cs="David" w:hint="cs"/>
          <w:rtl/>
        </w:rPr>
      </w:pPr>
      <w:r w:rsidRPr="00BA7CC0">
        <w:rPr>
          <w:rFonts w:cs="David" w:hint="cs"/>
          <w:rtl/>
        </w:rPr>
        <w:tab/>
        <w:t xml:space="preserve">סעיף 2 קובע מה יובא לכנסת ומשאל עם. בנוסח כאן יש שינוי מהנוסח כפי שמופיע בחוק של 99', שמדבר על החלטת ממשלה. </w:t>
      </w:r>
    </w:p>
    <w:p w14:paraId="6454304C" w14:textId="77777777" w:rsidR="00BA7CC0" w:rsidRPr="00BA7CC0" w:rsidRDefault="00BA7CC0" w:rsidP="00BA7CC0">
      <w:pPr>
        <w:bidi/>
        <w:rPr>
          <w:rFonts w:cs="David" w:hint="cs"/>
          <w:rtl/>
        </w:rPr>
      </w:pPr>
    </w:p>
    <w:p w14:paraId="0CCDCE45" w14:textId="77777777" w:rsidR="00BA7CC0" w:rsidRPr="00BA7CC0" w:rsidRDefault="00BA7CC0" w:rsidP="00BA7CC0">
      <w:pPr>
        <w:bidi/>
        <w:ind w:firstLine="567"/>
        <w:rPr>
          <w:rFonts w:cs="David" w:hint="cs"/>
          <w:rtl/>
        </w:rPr>
      </w:pPr>
      <w:r w:rsidRPr="00BA7CC0">
        <w:rPr>
          <w:rFonts w:cs="David" w:hint="cs"/>
          <w:rtl/>
        </w:rPr>
        <w:t xml:space="preserve">קוראת את הסעיף. </w:t>
      </w:r>
    </w:p>
    <w:p w14:paraId="4E6EEDCE" w14:textId="77777777" w:rsidR="00BA7CC0" w:rsidRPr="00BA7CC0" w:rsidRDefault="00BA7CC0" w:rsidP="00BA7CC0">
      <w:pPr>
        <w:bidi/>
        <w:rPr>
          <w:rFonts w:cs="David" w:hint="cs"/>
          <w:rtl/>
        </w:rPr>
      </w:pPr>
    </w:p>
    <w:p w14:paraId="10A5CF48" w14:textId="77777777" w:rsidR="00BA7CC0" w:rsidRPr="00BA7CC0" w:rsidRDefault="00BA7CC0" w:rsidP="00BA7CC0">
      <w:pPr>
        <w:bidi/>
        <w:ind w:firstLine="567"/>
        <w:rPr>
          <w:rFonts w:cs="David" w:hint="cs"/>
          <w:rtl/>
        </w:rPr>
      </w:pPr>
      <w:r w:rsidRPr="00BA7CC0">
        <w:rPr>
          <w:rFonts w:cs="David" w:hint="cs"/>
          <w:rtl/>
        </w:rPr>
        <w:t xml:space="preserve">הנוסח הזה, "לא תאשרר הסכם", וגו' לקוח מהצעת חוק ממשלתית לעניין אמנות בינלאומיות, והרעיון הוא שהשלב שבו יגיעו לכנסת ולעם הוא אחרי שהממשלה סיימה את ההליכים שעליה לעשות, את הדיונים בתוכה, ולפני השלב הסופי של האשרור, ואם לא נדרש אשרור, אישור, זה יובא לאישור הכנסת ומשאל עם. </w:t>
      </w:r>
    </w:p>
    <w:p w14:paraId="440DAFA8" w14:textId="77777777" w:rsidR="00BA7CC0" w:rsidRDefault="00BA7CC0" w:rsidP="00BA7CC0">
      <w:pPr>
        <w:bidi/>
        <w:rPr>
          <w:rFonts w:cs="David" w:hint="cs"/>
          <w:rtl/>
        </w:rPr>
      </w:pPr>
    </w:p>
    <w:p w14:paraId="5C18AA34" w14:textId="77777777" w:rsidR="00BA7CC0" w:rsidRDefault="00BA7CC0" w:rsidP="00BA7CC0">
      <w:pPr>
        <w:bidi/>
        <w:rPr>
          <w:rFonts w:cs="David" w:hint="cs"/>
          <w:rtl/>
        </w:rPr>
      </w:pPr>
    </w:p>
    <w:p w14:paraId="3946757E" w14:textId="77777777" w:rsidR="00BA7CC0" w:rsidRDefault="00BA7CC0" w:rsidP="00BA7CC0">
      <w:pPr>
        <w:bidi/>
        <w:rPr>
          <w:rFonts w:cs="David" w:hint="cs"/>
          <w:rtl/>
        </w:rPr>
      </w:pPr>
    </w:p>
    <w:p w14:paraId="5F162C20" w14:textId="77777777" w:rsidR="00BA7CC0" w:rsidRDefault="00BA7CC0" w:rsidP="00BA7CC0">
      <w:pPr>
        <w:bidi/>
        <w:rPr>
          <w:rFonts w:cs="David" w:hint="cs"/>
          <w:rtl/>
        </w:rPr>
      </w:pPr>
    </w:p>
    <w:p w14:paraId="70A7C128" w14:textId="77777777" w:rsidR="00BA7CC0" w:rsidRDefault="00BA7CC0" w:rsidP="00BA7CC0">
      <w:pPr>
        <w:bidi/>
        <w:rPr>
          <w:rFonts w:cs="David" w:hint="cs"/>
          <w:rtl/>
        </w:rPr>
      </w:pPr>
    </w:p>
    <w:p w14:paraId="6EAA0D32" w14:textId="77777777" w:rsidR="00BA7CC0" w:rsidRPr="00BA7CC0" w:rsidRDefault="00BA7CC0" w:rsidP="00BA7CC0">
      <w:pPr>
        <w:bidi/>
        <w:rPr>
          <w:rFonts w:cs="David" w:hint="cs"/>
          <w:rtl/>
        </w:rPr>
      </w:pPr>
    </w:p>
    <w:p w14:paraId="0CC92623" w14:textId="77777777" w:rsidR="00BA7CC0" w:rsidRPr="00BA7CC0" w:rsidRDefault="00BA7CC0" w:rsidP="00BA7CC0">
      <w:pPr>
        <w:bidi/>
        <w:rPr>
          <w:rFonts w:cs="David" w:hint="cs"/>
          <w:rtl/>
        </w:rPr>
      </w:pPr>
      <w:r w:rsidRPr="00BA7CC0">
        <w:rPr>
          <w:rFonts w:cs="David" w:hint="cs"/>
          <w:u w:val="single"/>
          <w:rtl/>
        </w:rPr>
        <w:t>דניאל טאוב:</w:t>
      </w:r>
    </w:p>
    <w:p w14:paraId="1BC8C0A5" w14:textId="77777777" w:rsidR="00BA7CC0" w:rsidRPr="00BA7CC0" w:rsidRDefault="00BA7CC0" w:rsidP="00BA7CC0">
      <w:pPr>
        <w:bidi/>
        <w:rPr>
          <w:rFonts w:cs="David" w:hint="cs"/>
          <w:rtl/>
        </w:rPr>
      </w:pPr>
    </w:p>
    <w:p w14:paraId="7F9328B1" w14:textId="77777777" w:rsidR="00BA7CC0" w:rsidRPr="00BA7CC0" w:rsidRDefault="00BA7CC0" w:rsidP="00BA7CC0">
      <w:pPr>
        <w:bidi/>
        <w:rPr>
          <w:rFonts w:cs="David" w:hint="cs"/>
          <w:rtl/>
        </w:rPr>
      </w:pPr>
      <w:r w:rsidRPr="00BA7CC0">
        <w:rPr>
          <w:rFonts w:cs="David" w:hint="cs"/>
          <w:rtl/>
        </w:rPr>
        <w:tab/>
        <w:t>אנו חושבים שהנוסח מהחוק מ-99' מכסה את כל המקרים. בכל הסכם כזה תהיה החלטת ממשלה, אנו לא רואים בעיה עם הנוסח המקורי.</w:t>
      </w:r>
    </w:p>
    <w:p w14:paraId="4B8D1BB1" w14:textId="77777777" w:rsidR="00BA7CC0" w:rsidRPr="00BA7CC0" w:rsidRDefault="00BA7CC0" w:rsidP="00BA7CC0">
      <w:pPr>
        <w:bidi/>
        <w:rPr>
          <w:rFonts w:cs="David" w:hint="cs"/>
          <w:rtl/>
        </w:rPr>
      </w:pPr>
    </w:p>
    <w:p w14:paraId="7F6C25D8" w14:textId="77777777" w:rsidR="00BA7CC0" w:rsidRPr="00BA7CC0" w:rsidRDefault="00BA7CC0" w:rsidP="00BA7CC0">
      <w:pPr>
        <w:bidi/>
        <w:rPr>
          <w:rFonts w:cs="David" w:hint="cs"/>
          <w:u w:val="single"/>
          <w:rtl/>
        </w:rPr>
      </w:pPr>
      <w:r w:rsidRPr="00BA7CC0">
        <w:rPr>
          <w:rFonts w:cs="David" w:hint="cs"/>
          <w:u w:val="single"/>
          <w:rtl/>
        </w:rPr>
        <w:t>ארבל אסטרחן:</w:t>
      </w:r>
    </w:p>
    <w:p w14:paraId="72F4D9C9" w14:textId="77777777" w:rsidR="00BA7CC0" w:rsidRPr="00BA7CC0" w:rsidRDefault="00BA7CC0" w:rsidP="00BA7CC0">
      <w:pPr>
        <w:bidi/>
        <w:rPr>
          <w:rFonts w:cs="David" w:hint="cs"/>
          <w:rtl/>
        </w:rPr>
      </w:pPr>
    </w:p>
    <w:p w14:paraId="3653D9D9" w14:textId="77777777" w:rsidR="00BA7CC0" w:rsidRPr="00BA7CC0" w:rsidRDefault="00BA7CC0" w:rsidP="00BA7CC0">
      <w:pPr>
        <w:bidi/>
        <w:rPr>
          <w:rFonts w:cs="David" w:hint="cs"/>
          <w:rtl/>
        </w:rPr>
      </w:pPr>
      <w:r w:rsidRPr="00BA7CC0">
        <w:rPr>
          <w:rFonts w:cs="David" w:hint="cs"/>
          <w:rtl/>
        </w:rPr>
        <w:tab/>
        <w:t>האם יש כשל בנוסח המוצע?</w:t>
      </w:r>
    </w:p>
    <w:p w14:paraId="49D92DFA" w14:textId="77777777" w:rsidR="00BA7CC0" w:rsidRPr="00BA7CC0" w:rsidRDefault="00BA7CC0" w:rsidP="00BA7CC0">
      <w:pPr>
        <w:bidi/>
        <w:rPr>
          <w:rFonts w:cs="David" w:hint="cs"/>
          <w:rtl/>
        </w:rPr>
      </w:pPr>
    </w:p>
    <w:p w14:paraId="2BC5A8FD" w14:textId="77777777" w:rsidR="00BA7CC0" w:rsidRPr="00BA7CC0" w:rsidRDefault="00BA7CC0" w:rsidP="00BA7CC0">
      <w:pPr>
        <w:bidi/>
        <w:rPr>
          <w:rFonts w:cs="David" w:hint="cs"/>
          <w:rtl/>
        </w:rPr>
      </w:pPr>
      <w:r w:rsidRPr="00BA7CC0">
        <w:rPr>
          <w:rFonts w:cs="David" w:hint="cs"/>
          <w:u w:val="single"/>
          <w:rtl/>
        </w:rPr>
        <w:t>דניאל טאוב:</w:t>
      </w:r>
    </w:p>
    <w:p w14:paraId="58F0AB3B" w14:textId="77777777" w:rsidR="00BA7CC0" w:rsidRPr="00BA7CC0" w:rsidRDefault="00BA7CC0" w:rsidP="00BA7CC0">
      <w:pPr>
        <w:bidi/>
        <w:rPr>
          <w:rFonts w:cs="David" w:hint="cs"/>
          <w:rtl/>
        </w:rPr>
      </w:pPr>
    </w:p>
    <w:p w14:paraId="23E5CE8D" w14:textId="77777777" w:rsidR="00BA7CC0" w:rsidRPr="00BA7CC0" w:rsidRDefault="00BA7CC0" w:rsidP="00BA7CC0">
      <w:pPr>
        <w:bidi/>
        <w:rPr>
          <w:rFonts w:cs="David" w:hint="cs"/>
          <w:rtl/>
        </w:rPr>
      </w:pPr>
      <w:r w:rsidRPr="00BA7CC0">
        <w:rPr>
          <w:rFonts w:cs="David" w:hint="cs"/>
          <w:rtl/>
        </w:rPr>
        <w:tab/>
        <w:t xml:space="preserve">אני לא יודע אם יש מרכיב חסר בנוסח המוצע. לדעתי, זה כן מגביל את הרשויות שעומדות בפני הממשלה. זאת פרוגטיבה של הממשלה להחליט באיזה שלב היא רוצה להביא את זה להחלטת ממשלה. </w:t>
      </w:r>
    </w:p>
    <w:p w14:paraId="4231C214" w14:textId="77777777" w:rsidR="00BA7CC0" w:rsidRPr="00BA7CC0" w:rsidRDefault="00BA7CC0" w:rsidP="00BA7CC0">
      <w:pPr>
        <w:bidi/>
        <w:rPr>
          <w:rFonts w:cs="David" w:hint="cs"/>
          <w:rtl/>
        </w:rPr>
      </w:pPr>
    </w:p>
    <w:p w14:paraId="09EF3E5A" w14:textId="77777777" w:rsidR="00BA7CC0" w:rsidRPr="00BA7CC0" w:rsidRDefault="00BA7CC0" w:rsidP="00BA7CC0">
      <w:pPr>
        <w:bidi/>
        <w:rPr>
          <w:rFonts w:cs="David" w:hint="cs"/>
          <w:rtl/>
        </w:rPr>
      </w:pPr>
      <w:r w:rsidRPr="00BA7CC0">
        <w:rPr>
          <w:rFonts w:cs="David" w:hint="cs"/>
          <w:u w:val="single"/>
          <w:rtl/>
        </w:rPr>
        <w:t>יצחק לוי:</w:t>
      </w:r>
    </w:p>
    <w:p w14:paraId="3A37C84E" w14:textId="77777777" w:rsidR="00BA7CC0" w:rsidRPr="00BA7CC0" w:rsidRDefault="00BA7CC0" w:rsidP="00BA7CC0">
      <w:pPr>
        <w:bidi/>
        <w:rPr>
          <w:rFonts w:cs="David" w:hint="cs"/>
          <w:rtl/>
        </w:rPr>
      </w:pPr>
    </w:p>
    <w:p w14:paraId="090C285D" w14:textId="77777777" w:rsidR="00BA7CC0" w:rsidRPr="00BA7CC0" w:rsidRDefault="00BA7CC0" w:rsidP="00BA7CC0">
      <w:pPr>
        <w:bidi/>
        <w:rPr>
          <w:rFonts w:cs="David" w:hint="cs"/>
          <w:rtl/>
        </w:rPr>
      </w:pPr>
      <w:r w:rsidRPr="00BA7CC0">
        <w:rPr>
          <w:rFonts w:cs="David" w:hint="cs"/>
          <w:rtl/>
        </w:rPr>
        <w:tab/>
        <w:t xml:space="preserve"> מה זאת אומרת? אנו רוצים שהדבר יובא בשלב הסופי. יכולה להיות החלטת ממשלה ויובא לכנסת, ולאחר מכן, תוך כדי אשרור ההסכמים, יכולים להיות שינויים כאלה ואחרים, אם יש רק החלטת ממשלה ואין עדיין אישור או אשרורים שצריכים להיות. </w:t>
      </w:r>
    </w:p>
    <w:p w14:paraId="32752AF6" w14:textId="77777777" w:rsidR="00BA7CC0" w:rsidRPr="00BA7CC0" w:rsidRDefault="00BA7CC0" w:rsidP="00BA7CC0">
      <w:pPr>
        <w:bidi/>
        <w:rPr>
          <w:rFonts w:cs="David" w:hint="cs"/>
          <w:rtl/>
        </w:rPr>
      </w:pPr>
    </w:p>
    <w:p w14:paraId="53FDFB87" w14:textId="77777777" w:rsidR="00BA7CC0" w:rsidRPr="00BA7CC0" w:rsidRDefault="00BA7CC0" w:rsidP="00BA7CC0">
      <w:pPr>
        <w:bidi/>
        <w:rPr>
          <w:rFonts w:cs="David" w:hint="cs"/>
          <w:rtl/>
        </w:rPr>
      </w:pPr>
      <w:r w:rsidRPr="00BA7CC0">
        <w:rPr>
          <w:rFonts w:cs="David" w:hint="cs"/>
          <w:u w:val="single"/>
          <w:rtl/>
        </w:rPr>
        <w:t>דניאל טאוב:</w:t>
      </w:r>
    </w:p>
    <w:p w14:paraId="51A753EA" w14:textId="77777777" w:rsidR="00BA7CC0" w:rsidRPr="00BA7CC0" w:rsidRDefault="00BA7CC0" w:rsidP="00BA7CC0">
      <w:pPr>
        <w:bidi/>
        <w:rPr>
          <w:rFonts w:cs="David" w:hint="cs"/>
          <w:rtl/>
        </w:rPr>
      </w:pPr>
    </w:p>
    <w:p w14:paraId="1B4B2B1A" w14:textId="77777777" w:rsidR="00BA7CC0" w:rsidRPr="00BA7CC0" w:rsidRDefault="00BA7CC0" w:rsidP="00BA7CC0">
      <w:pPr>
        <w:bidi/>
        <w:rPr>
          <w:rFonts w:cs="David" w:hint="cs"/>
          <w:rtl/>
        </w:rPr>
      </w:pPr>
      <w:r w:rsidRPr="00BA7CC0">
        <w:rPr>
          <w:rFonts w:cs="David" w:hint="cs"/>
          <w:rtl/>
        </w:rPr>
        <w:tab/>
        <w:t>יכול להיות שהממשלה תרצה לשמור לעצמה אופציות של החלטה בשלבים שונים. חשוב לוודא שבכל מודל שיאומץ- -</w:t>
      </w:r>
    </w:p>
    <w:p w14:paraId="2DC137EC" w14:textId="77777777" w:rsidR="00BA7CC0" w:rsidRPr="00BA7CC0" w:rsidRDefault="00BA7CC0" w:rsidP="00BA7CC0">
      <w:pPr>
        <w:bidi/>
        <w:rPr>
          <w:rFonts w:cs="David" w:hint="cs"/>
          <w:rtl/>
        </w:rPr>
      </w:pPr>
    </w:p>
    <w:p w14:paraId="688B2A67" w14:textId="77777777" w:rsidR="00BA7CC0" w:rsidRPr="00BA7CC0" w:rsidRDefault="00BA7CC0" w:rsidP="00BA7CC0">
      <w:pPr>
        <w:bidi/>
        <w:rPr>
          <w:rFonts w:cs="David" w:hint="cs"/>
          <w:rtl/>
        </w:rPr>
      </w:pPr>
      <w:r w:rsidRPr="00BA7CC0">
        <w:rPr>
          <w:rFonts w:cs="David" w:hint="cs"/>
          <w:u w:val="single"/>
          <w:rtl/>
        </w:rPr>
        <w:t>יצחק לוי:</w:t>
      </w:r>
    </w:p>
    <w:p w14:paraId="3DE6B12C" w14:textId="77777777" w:rsidR="00BA7CC0" w:rsidRPr="00BA7CC0" w:rsidRDefault="00BA7CC0" w:rsidP="00BA7CC0">
      <w:pPr>
        <w:bidi/>
        <w:rPr>
          <w:rFonts w:cs="David" w:hint="cs"/>
          <w:rtl/>
        </w:rPr>
      </w:pPr>
    </w:p>
    <w:p w14:paraId="5627B335" w14:textId="77777777" w:rsidR="00BA7CC0" w:rsidRPr="00BA7CC0" w:rsidRDefault="00BA7CC0" w:rsidP="00BA7CC0">
      <w:pPr>
        <w:bidi/>
        <w:rPr>
          <w:rFonts w:cs="David" w:hint="cs"/>
          <w:rtl/>
        </w:rPr>
      </w:pPr>
      <w:r w:rsidRPr="00BA7CC0">
        <w:rPr>
          <w:rFonts w:cs="David" w:hint="cs"/>
          <w:rtl/>
        </w:rPr>
        <w:tab/>
        <w:t xml:space="preserve"> מה המודלים שיכולים להיות?</w:t>
      </w:r>
    </w:p>
    <w:p w14:paraId="4C12EA5F" w14:textId="77777777" w:rsidR="00BA7CC0" w:rsidRPr="00BA7CC0" w:rsidRDefault="00BA7CC0" w:rsidP="00BA7CC0">
      <w:pPr>
        <w:bidi/>
        <w:rPr>
          <w:rFonts w:cs="David" w:hint="cs"/>
          <w:rtl/>
        </w:rPr>
      </w:pPr>
    </w:p>
    <w:p w14:paraId="0CB60A7E" w14:textId="77777777" w:rsidR="00BA7CC0" w:rsidRPr="00BA7CC0" w:rsidRDefault="00BA7CC0" w:rsidP="00BA7CC0">
      <w:pPr>
        <w:bidi/>
        <w:rPr>
          <w:rFonts w:cs="David" w:hint="cs"/>
          <w:rtl/>
        </w:rPr>
      </w:pPr>
      <w:r w:rsidRPr="00BA7CC0">
        <w:rPr>
          <w:rFonts w:cs="David" w:hint="cs"/>
          <w:u w:val="single"/>
          <w:rtl/>
        </w:rPr>
        <w:t>דניאל טאוב:</w:t>
      </w:r>
    </w:p>
    <w:p w14:paraId="3EBD3E4B" w14:textId="77777777" w:rsidR="00BA7CC0" w:rsidRPr="00BA7CC0" w:rsidRDefault="00BA7CC0" w:rsidP="00BA7CC0">
      <w:pPr>
        <w:bidi/>
        <w:rPr>
          <w:rFonts w:cs="David" w:hint="cs"/>
          <w:rtl/>
        </w:rPr>
      </w:pPr>
    </w:p>
    <w:p w14:paraId="7D0B97C3" w14:textId="77777777" w:rsidR="00BA7CC0" w:rsidRPr="00BA7CC0" w:rsidRDefault="00BA7CC0" w:rsidP="00BA7CC0">
      <w:pPr>
        <w:bidi/>
        <w:rPr>
          <w:rFonts w:cs="David" w:hint="cs"/>
          <w:rtl/>
        </w:rPr>
      </w:pPr>
      <w:r w:rsidRPr="00BA7CC0">
        <w:rPr>
          <w:rFonts w:cs="David" w:hint="cs"/>
          <w:rtl/>
        </w:rPr>
        <w:tab/>
        <w:t xml:space="preserve">יש לנו מודל של החלטת ממשלה, לפני החתימה, יש החלטות שהיו אחרי החתימה, ייתכן שהממשלה תחליט לאשרר אמנה כפוף להליכים עתידיים. לא היו דברים אצלנו, אך היו דברים כאלה במדינות אחרות. </w:t>
      </w:r>
    </w:p>
    <w:p w14:paraId="40CA0FD9" w14:textId="77777777" w:rsidR="00BA7CC0" w:rsidRPr="00BA7CC0" w:rsidRDefault="00BA7CC0" w:rsidP="00BA7CC0">
      <w:pPr>
        <w:bidi/>
        <w:rPr>
          <w:rFonts w:cs="David" w:hint="cs"/>
          <w:rtl/>
        </w:rPr>
      </w:pPr>
    </w:p>
    <w:p w14:paraId="22CEC2FD" w14:textId="77777777" w:rsidR="00BA7CC0" w:rsidRPr="00BA7CC0" w:rsidRDefault="00BA7CC0" w:rsidP="00BA7CC0">
      <w:pPr>
        <w:bidi/>
        <w:rPr>
          <w:rFonts w:cs="David" w:hint="cs"/>
          <w:rtl/>
        </w:rPr>
      </w:pPr>
      <w:r w:rsidRPr="00BA7CC0">
        <w:rPr>
          <w:rFonts w:cs="David" w:hint="cs"/>
          <w:u w:val="single"/>
          <w:rtl/>
        </w:rPr>
        <w:t>יצחק לוי:</w:t>
      </w:r>
    </w:p>
    <w:p w14:paraId="711B1E80" w14:textId="77777777" w:rsidR="00BA7CC0" w:rsidRPr="00BA7CC0" w:rsidRDefault="00BA7CC0" w:rsidP="00BA7CC0">
      <w:pPr>
        <w:bidi/>
        <w:rPr>
          <w:rFonts w:cs="David" w:hint="cs"/>
          <w:rtl/>
        </w:rPr>
      </w:pPr>
    </w:p>
    <w:p w14:paraId="386E165A" w14:textId="77777777" w:rsidR="00BA7CC0" w:rsidRPr="00BA7CC0" w:rsidRDefault="00BA7CC0" w:rsidP="00BA7CC0">
      <w:pPr>
        <w:bidi/>
        <w:rPr>
          <w:rFonts w:cs="David" w:hint="cs"/>
          <w:rtl/>
        </w:rPr>
      </w:pPr>
      <w:r w:rsidRPr="00BA7CC0">
        <w:rPr>
          <w:rFonts w:cs="David" w:hint="cs"/>
          <w:rtl/>
        </w:rPr>
        <w:tab/>
        <w:t xml:space="preserve"> האם החלטה חד צדדית כלולה בנוסח הזה?</w:t>
      </w:r>
    </w:p>
    <w:p w14:paraId="725C4C4A" w14:textId="77777777" w:rsidR="00BA7CC0" w:rsidRPr="00BA7CC0" w:rsidRDefault="00BA7CC0" w:rsidP="00BA7CC0">
      <w:pPr>
        <w:bidi/>
        <w:rPr>
          <w:rFonts w:cs="David" w:hint="cs"/>
          <w:rtl/>
        </w:rPr>
      </w:pPr>
    </w:p>
    <w:p w14:paraId="59E7ABAA"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7B19178" w14:textId="77777777" w:rsidR="00BA7CC0" w:rsidRPr="00BA7CC0" w:rsidRDefault="00BA7CC0" w:rsidP="00BA7CC0">
      <w:pPr>
        <w:bidi/>
        <w:rPr>
          <w:rFonts w:cs="David" w:hint="cs"/>
          <w:rtl/>
        </w:rPr>
      </w:pPr>
    </w:p>
    <w:p w14:paraId="622673F8" w14:textId="77777777" w:rsidR="00BA7CC0" w:rsidRPr="00BA7CC0" w:rsidRDefault="00BA7CC0" w:rsidP="00BA7CC0">
      <w:pPr>
        <w:bidi/>
        <w:rPr>
          <w:rFonts w:cs="David" w:hint="cs"/>
          <w:rtl/>
        </w:rPr>
      </w:pPr>
      <w:r w:rsidRPr="00BA7CC0">
        <w:rPr>
          <w:rFonts w:cs="David" w:hint="cs"/>
          <w:rtl/>
        </w:rPr>
        <w:tab/>
        <w:t xml:space="preserve"> בהמשך זה מופיע.</w:t>
      </w:r>
    </w:p>
    <w:p w14:paraId="783BE6F4" w14:textId="77777777" w:rsidR="00BA7CC0" w:rsidRPr="00BA7CC0" w:rsidRDefault="00BA7CC0" w:rsidP="00BA7CC0">
      <w:pPr>
        <w:bidi/>
        <w:rPr>
          <w:rFonts w:cs="David" w:hint="cs"/>
          <w:rtl/>
        </w:rPr>
      </w:pPr>
    </w:p>
    <w:p w14:paraId="2D181421" w14:textId="77777777" w:rsidR="00BA7CC0" w:rsidRPr="00BA7CC0" w:rsidRDefault="00BA7CC0" w:rsidP="00BA7CC0">
      <w:pPr>
        <w:bidi/>
        <w:rPr>
          <w:rFonts w:cs="David" w:hint="cs"/>
          <w:u w:val="single"/>
          <w:rtl/>
        </w:rPr>
      </w:pPr>
      <w:r w:rsidRPr="00BA7CC0">
        <w:rPr>
          <w:rFonts w:cs="David" w:hint="cs"/>
          <w:u w:val="single"/>
          <w:rtl/>
        </w:rPr>
        <w:t>ארבל אסטרחן:</w:t>
      </w:r>
    </w:p>
    <w:p w14:paraId="0FC908A3" w14:textId="77777777" w:rsidR="00BA7CC0" w:rsidRPr="00BA7CC0" w:rsidRDefault="00BA7CC0" w:rsidP="00BA7CC0">
      <w:pPr>
        <w:bidi/>
        <w:rPr>
          <w:rFonts w:cs="David" w:hint="cs"/>
          <w:rtl/>
        </w:rPr>
      </w:pPr>
    </w:p>
    <w:p w14:paraId="2E5D161B" w14:textId="77777777" w:rsidR="00BA7CC0" w:rsidRPr="00BA7CC0" w:rsidRDefault="00BA7CC0" w:rsidP="00BA7CC0">
      <w:pPr>
        <w:bidi/>
        <w:rPr>
          <w:rFonts w:cs="David" w:hint="cs"/>
          <w:rtl/>
        </w:rPr>
      </w:pPr>
      <w:r w:rsidRPr="00BA7CC0">
        <w:rPr>
          <w:rFonts w:cs="David" w:hint="cs"/>
          <w:rtl/>
        </w:rPr>
        <w:tab/>
        <w:t xml:space="preserve">בעמ' האחרון, בסעיף 16. יצאנו מהנחה שכאשר מדובר על חוק רמת הגולן, ההנחה היתה שמדובר על הסכם. </w:t>
      </w:r>
    </w:p>
    <w:p w14:paraId="4425C8D3" w14:textId="77777777" w:rsidR="00BA7CC0" w:rsidRPr="00BA7CC0" w:rsidRDefault="00BA7CC0" w:rsidP="00BA7CC0">
      <w:pPr>
        <w:bidi/>
        <w:rPr>
          <w:rFonts w:cs="David" w:hint="cs"/>
          <w:rtl/>
        </w:rPr>
      </w:pPr>
    </w:p>
    <w:p w14:paraId="78961746" w14:textId="77777777" w:rsidR="00BA7CC0" w:rsidRPr="00BA7CC0" w:rsidRDefault="00BA7CC0" w:rsidP="00BA7CC0">
      <w:pPr>
        <w:bidi/>
        <w:rPr>
          <w:rFonts w:cs="David" w:hint="cs"/>
          <w:rtl/>
        </w:rPr>
      </w:pPr>
      <w:r w:rsidRPr="00BA7CC0">
        <w:rPr>
          <w:rFonts w:cs="David" w:hint="cs"/>
          <w:u w:val="single"/>
          <w:rtl/>
        </w:rPr>
        <w:t>יצחק לוי:</w:t>
      </w:r>
    </w:p>
    <w:p w14:paraId="3107C35B" w14:textId="77777777" w:rsidR="00BA7CC0" w:rsidRPr="00BA7CC0" w:rsidRDefault="00BA7CC0" w:rsidP="00BA7CC0">
      <w:pPr>
        <w:bidi/>
        <w:rPr>
          <w:rFonts w:cs="David" w:hint="cs"/>
          <w:rtl/>
        </w:rPr>
      </w:pPr>
    </w:p>
    <w:p w14:paraId="11DE3554" w14:textId="77777777" w:rsidR="00BA7CC0" w:rsidRPr="00BA7CC0" w:rsidRDefault="00BA7CC0" w:rsidP="00BA7CC0">
      <w:pPr>
        <w:bidi/>
        <w:rPr>
          <w:rFonts w:cs="David" w:hint="cs"/>
          <w:rtl/>
        </w:rPr>
      </w:pPr>
      <w:r w:rsidRPr="00BA7CC0">
        <w:rPr>
          <w:rFonts w:cs="David" w:hint="cs"/>
          <w:rtl/>
        </w:rPr>
        <w:tab/>
        <w:t xml:space="preserve"> זה יוצר אי בהירות. </w:t>
      </w:r>
    </w:p>
    <w:p w14:paraId="14B0A4FF" w14:textId="77777777" w:rsidR="00BA7CC0" w:rsidRDefault="00BA7CC0" w:rsidP="00BA7CC0">
      <w:pPr>
        <w:bidi/>
        <w:rPr>
          <w:rFonts w:cs="David" w:hint="cs"/>
          <w:rtl/>
        </w:rPr>
      </w:pPr>
    </w:p>
    <w:p w14:paraId="57B67711" w14:textId="77777777" w:rsidR="00BA7CC0" w:rsidRDefault="00BA7CC0" w:rsidP="00BA7CC0">
      <w:pPr>
        <w:bidi/>
        <w:rPr>
          <w:rFonts w:cs="David" w:hint="cs"/>
          <w:rtl/>
        </w:rPr>
      </w:pPr>
    </w:p>
    <w:p w14:paraId="0E02BC5E" w14:textId="77777777" w:rsidR="00BA7CC0" w:rsidRDefault="00BA7CC0" w:rsidP="00BA7CC0">
      <w:pPr>
        <w:bidi/>
        <w:rPr>
          <w:rFonts w:cs="David" w:hint="cs"/>
          <w:rtl/>
        </w:rPr>
      </w:pPr>
    </w:p>
    <w:p w14:paraId="1A0118EC" w14:textId="77777777" w:rsidR="00BA7CC0" w:rsidRDefault="00BA7CC0" w:rsidP="00BA7CC0">
      <w:pPr>
        <w:bidi/>
        <w:rPr>
          <w:rFonts w:cs="David" w:hint="cs"/>
          <w:rtl/>
        </w:rPr>
      </w:pPr>
    </w:p>
    <w:p w14:paraId="3725E71B" w14:textId="77777777" w:rsidR="00BA7CC0" w:rsidRPr="00BA7CC0" w:rsidRDefault="00BA7CC0" w:rsidP="00BA7CC0">
      <w:pPr>
        <w:bidi/>
        <w:rPr>
          <w:rFonts w:cs="David" w:hint="cs"/>
          <w:rtl/>
        </w:rPr>
      </w:pPr>
    </w:p>
    <w:p w14:paraId="441FDAB0" w14:textId="77777777" w:rsidR="00BA7CC0" w:rsidRPr="00BA7CC0" w:rsidRDefault="00BA7CC0" w:rsidP="00BA7CC0">
      <w:pPr>
        <w:bidi/>
        <w:rPr>
          <w:rFonts w:cs="David" w:hint="cs"/>
          <w:u w:val="single"/>
          <w:rtl/>
        </w:rPr>
      </w:pPr>
      <w:r w:rsidRPr="00BA7CC0">
        <w:rPr>
          <w:rFonts w:cs="David" w:hint="cs"/>
          <w:u w:val="single"/>
          <w:rtl/>
        </w:rPr>
        <w:t>גדעון סער:</w:t>
      </w:r>
    </w:p>
    <w:p w14:paraId="151570A6" w14:textId="77777777" w:rsidR="00BA7CC0" w:rsidRPr="00BA7CC0" w:rsidRDefault="00BA7CC0" w:rsidP="00BA7CC0">
      <w:pPr>
        <w:bidi/>
        <w:rPr>
          <w:rFonts w:cs="David" w:hint="cs"/>
          <w:u w:val="single"/>
          <w:rtl/>
        </w:rPr>
      </w:pPr>
    </w:p>
    <w:p w14:paraId="728F5A8E" w14:textId="77777777" w:rsidR="00BA7CC0" w:rsidRPr="00BA7CC0" w:rsidRDefault="00BA7CC0" w:rsidP="00BA7CC0">
      <w:pPr>
        <w:bidi/>
        <w:rPr>
          <w:rFonts w:cs="David" w:hint="cs"/>
          <w:rtl/>
        </w:rPr>
      </w:pPr>
      <w:r w:rsidRPr="00BA7CC0">
        <w:rPr>
          <w:rFonts w:cs="David" w:hint="cs"/>
          <w:rtl/>
        </w:rPr>
        <w:tab/>
        <w:t xml:space="preserve"> ברגע שהלכו לגולן בלבד, שבו הדבר הרלוונטי הוא ההסכם, אי אפשר לדעת איך הדברים יתפתחו- -</w:t>
      </w:r>
    </w:p>
    <w:p w14:paraId="0091FA04" w14:textId="77777777" w:rsidR="00BA7CC0" w:rsidRPr="00BA7CC0" w:rsidRDefault="00BA7CC0" w:rsidP="00BA7CC0">
      <w:pPr>
        <w:bidi/>
        <w:rPr>
          <w:rFonts w:cs="David" w:hint="cs"/>
          <w:rtl/>
        </w:rPr>
      </w:pPr>
    </w:p>
    <w:p w14:paraId="7B312BD0" w14:textId="77777777" w:rsidR="00BA7CC0" w:rsidRPr="00BA7CC0" w:rsidRDefault="00BA7CC0" w:rsidP="00BA7CC0">
      <w:pPr>
        <w:bidi/>
        <w:rPr>
          <w:rFonts w:cs="David" w:hint="cs"/>
          <w:rtl/>
        </w:rPr>
      </w:pPr>
      <w:r w:rsidRPr="00BA7CC0">
        <w:rPr>
          <w:rFonts w:cs="David" w:hint="cs"/>
          <w:u w:val="single"/>
          <w:rtl/>
        </w:rPr>
        <w:t>דניאל טאוב:</w:t>
      </w:r>
    </w:p>
    <w:p w14:paraId="286ACBE4" w14:textId="77777777" w:rsidR="00BA7CC0" w:rsidRPr="00BA7CC0" w:rsidRDefault="00BA7CC0" w:rsidP="00BA7CC0">
      <w:pPr>
        <w:bidi/>
        <w:rPr>
          <w:rFonts w:cs="David" w:hint="cs"/>
          <w:rtl/>
        </w:rPr>
      </w:pPr>
    </w:p>
    <w:p w14:paraId="241CBC7A" w14:textId="77777777" w:rsidR="00BA7CC0" w:rsidRPr="00BA7CC0" w:rsidRDefault="00BA7CC0" w:rsidP="00BA7CC0">
      <w:pPr>
        <w:bidi/>
        <w:rPr>
          <w:rFonts w:cs="David" w:hint="cs"/>
          <w:rtl/>
        </w:rPr>
      </w:pPr>
      <w:r w:rsidRPr="00BA7CC0">
        <w:rPr>
          <w:rFonts w:cs="David" w:hint="cs"/>
          <w:rtl/>
        </w:rPr>
        <w:tab/>
        <w:t xml:space="preserve">הנוסח המקורי מ-99' עדיף. </w:t>
      </w:r>
    </w:p>
    <w:p w14:paraId="7D775534" w14:textId="77777777" w:rsidR="00BA7CC0" w:rsidRPr="00BA7CC0" w:rsidRDefault="00BA7CC0" w:rsidP="00BA7CC0">
      <w:pPr>
        <w:bidi/>
        <w:rPr>
          <w:rFonts w:cs="David" w:hint="cs"/>
          <w:rtl/>
        </w:rPr>
      </w:pPr>
    </w:p>
    <w:p w14:paraId="660CB7A1" w14:textId="77777777" w:rsidR="00BA7CC0" w:rsidRPr="00BA7CC0" w:rsidRDefault="00BA7CC0" w:rsidP="00BA7CC0">
      <w:pPr>
        <w:bidi/>
        <w:rPr>
          <w:rFonts w:cs="David" w:hint="cs"/>
          <w:rtl/>
        </w:rPr>
      </w:pPr>
      <w:r w:rsidRPr="00BA7CC0">
        <w:rPr>
          <w:rFonts w:cs="David" w:hint="cs"/>
          <w:u w:val="single"/>
          <w:rtl/>
        </w:rPr>
        <w:t>יצחק לוי:</w:t>
      </w:r>
    </w:p>
    <w:p w14:paraId="10ED928D" w14:textId="77777777" w:rsidR="00BA7CC0" w:rsidRPr="00BA7CC0" w:rsidRDefault="00BA7CC0" w:rsidP="00BA7CC0">
      <w:pPr>
        <w:bidi/>
        <w:rPr>
          <w:rFonts w:cs="David" w:hint="cs"/>
          <w:rtl/>
        </w:rPr>
      </w:pPr>
    </w:p>
    <w:p w14:paraId="051BF6C1" w14:textId="77777777" w:rsidR="00BA7CC0" w:rsidRPr="00BA7CC0" w:rsidRDefault="00BA7CC0" w:rsidP="00BA7CC0">
      <w:pPr>
        <w:bidi/>
        <w:rPr>
          <w:rFonts w:cs="David" w:hint="cs"/>
          <w:rtl/>
        </w:rPr>
      </w:pPr>
      <w:r w:rsidRPr="00BA7CC0">
        <w:rPr>
          <w:rFonts w:cs="David" w:hint="cs"/>
          <w:rtl/>
        </w:rPr>
        <w:tab/>
        <w:t xml:space="preserve"> למה להפריד? למה לא לקחת נוסח שכולל הכל?</w:t>
      </w:r>
    </w:p>
    <w:p w14:paraId="1CD60130" w14:textId="77777777" w:rsidR="00BA7CC0" w:rsidRPr="00BA7CC0" w:rsidRDefault="00BA7CC0" w:rsidP="00BA7CC0">
      <w:pPr>
        <w:bidi/>
        <w:rPr>
          <w:rFonts w:cs="David" w:hint="cs"/>
          <w:rtl/>
        </w:rPr>
      </w:pPr>
    </w:p>
    <w:p w14:paraId="58F85552" w14:textId="77777777" w:rsidR="00BA7CC0" w:rsidRPr="00BA7CC0" w:rsidRDefault="00BA7CC0" w:rsidP="00BA7CC0">
      <w:pPr>
        <w:bidi/>
        <w:rPr>
          <w:rFonts w:cs="David" w:hint="cs"/>
          <w:rtl/>
        </w:rPr>
      </w:pPr>
      <w:r w:rsidRPr="00BA7CC0">
        <w:rPr>
          <w:rFonts w:cs="David" w:hint="cs"/>
          <w:u w:val="single"/>
          <w:rtl/>
        </w:rPr>
        <w:t>אייל זנדברג:</w:t>
      </w:r>
    </w:p>
    <w:p w14:paraId="49EDFE2F" w14:textId="77777777" w:rsidR="00BA7CC0" w:rsidRPr="00BA7CC0" w:rsidRDefault="00BA7CC0" w:rsidP="00BA7CC0">
      <w:pPr>
        <w:bidi/>
        <w:rPr>
          <w:rFonts w:cs="David" w:hint="cs"/>
          <w:rtl/>
        </w:rPr>
      </w:pPr>
    </w:p>
    <w:p w14:paraId="4A3D3148" w14:textId="77777777" w:rsidR="00BA7CC0" w:rsidRPr="00BA7CC0" w:rsidRDefault="00BA7CC0" w:rsidP="00BA7CC0">
      <w:pPr>
        <w:bidi/>
        <w:rPr>
          <w:rFonts w:cs="David" w:hint="cs"/>
          <w:rtl/>
        </w:rPr>
      </w:pPr>
      <w:r w:rsidRPr="00BA7CC0">
        <w:rPr>
          <w:rFonts w:cs="David" w:hint="cs"/>
          <w:rtl/>
        </w:rPr>
        <w:tab/>
        <w:t>ההערה היא למה לא לומר: החלטת ממשלה, והממשלה תחליט בכל דרך שהיא?</w:t>
      </w:r>
    </w:p>
    <w:p w14:paraId="289879B0" w14:textId="77777777" w:rsidR="00BA7CC0" w:rsidRPr="00BA7CC0" w:rsidRDefault="00BA7CC0" w:rsidP="00BA7CC0">
      <w:pPr>
        <w:bidi/>
        <w:rPr>
          <w:rFonts w:cs="David" w:hint="cs"/>
          <w:rtl/>
        </w:rPr>
      </w:pPr>
    </w:p>
    <w:p w14:paraId="7C81294E" w14:textId="77777777" w:rsidR="00BA7CC0" w:rsidRPr="00BA7CC0" w:rsidRDefault="00BA7CC0" w:rsidP="00BA7CC0">
      <w:pPr>
        <w:bidi/>
        <w:rPr>
          <w:rFonts w:cs="David" w:hint="cs"/>
          <w:rtl/>
        </w:rPr>
      </w:pPr>
      <w:r w:rsidRPr="00BA7CC0">
        <w:rPr>
          <w:rFonts w:cs="David" w:hint="cs"/>
          <w:u w:val="single"/>
          <w:rtl/>
        </w:rPr>
        <w:t>יצחק לוי:</w:t>
      </w:r>
    </w:p>
    <w:p w14:paraId="021A8369" w14:textId="77777777" w:rsidR="00BA7CC0" w:rsidRPr="00BA7CC0" w:rsidRDefault="00BA7CC0" w:rsidP="00BA7CC0">
      <w:pPr>
        <w:bidi/>
        <w:rPr>
          <w:rFonts w:cs="David" w:hint="cs"/>
          <w:rtl/>
        </w:rPr>
      </w:pPr>
    </w:p>
    <w:p w14:paraId="4E30002D" w14:textId="77777777" w:rsidR="00BA7CC0" w:rsidRPr="00BA7CC0" w:rsidRDefault="00BA7CC0" w:rsidP="00BA7CC0">
      <w:pPr>
        <w:bidi/>
        <w:rPr>
          <w:rFonts w:cs="David" w:hint="cs"/>
          <w:rtl/>
        </w:rPr>
      </w:pPr>
      <w:r w:rsidRPr="00BA7CC0">
        <w:rPr>
          <w:rFonts w:cs="David" w:hint="cs"/>
          <w:rtl/>
        </w:rPr>
        <w:tab/>
        <w:t>אבל למה זה לא כולל חד צדדי?</w:t>
      </w:r>
    </w:p>
    <w:p w14:paraId="22839E8F" w14:textId="77777777" w:rsidR="00BA7CC0" w:rsidRPr="00BA7CC0" w:rsidRDefault="00BA7CC0" w:rsidP="00BA7CC0">
      <w:pPr>
        <w:bidi/>
        <w:rPr>
          <w:rFonts w:cs="David" w:hint="cs"/>
          <w:rtl/>
        </w:rPr>
      </w:pPr>
    </w:p>
    <w:p w14:paraId="2E66A71F" w14:textId="77777777" w:rsidR="00BA7CC0" w:rsidRPr="00BA7CC0" w:rsidRDefault="00BA7CC0" w:rsidP="00BA7CC0">
      <w:pPr>
        <w:bidi/>
        <w:rPr>
          <w:rFonts w:cs="David" w:hint="cs"/>
          <w:rtl/>
        </w:rPr>
      </w:pPr>
      <w:r w:rsidRPr="00BA7CC0">
        <w:rPr>
          <w:rFonts w:cs="David" w:hint="cs"/>
          <w:u w:val="single"/>
          <w:rtl/>
        </w:rPr>
        <w:t>אייל זנדברג:</w:t>
      </w:r>
    </w:p>
    <w:p w14:paraId="33261B91" w14:textId="77777777" w:rsidR="00BA7CC0" w:rsidRPr="00BA7CC0" w:rsidRDefault="00BA7CC0" w:rsidP="00BA7CC0">
      <w:pPr>
        <w:bidi/>
        <w:rPr>
          <w:rFonts w:cs="David" w:hint="cs"/>
          <w:rtl/>
        </w:rPr>
      </w:pPr>
    </w:p>
    <w:p w14:paraId="57FC5235" w14:textId="77777777" w:rsidR="00BA7CC0" w:rsidRPr="00BA7CC0" w:rsidRDefault="00BA7CC0" w:rsidP="00BA7CC0">
      <w:pPr>
        <w:bidi/>
        <w:rPr>
          <w:rFonts w:cs="David" w:hint="cs"/>
          <w:rtl/>
        </w:rPr>
      </w:pPr>
      <w:r w:rsidRPr="00BA7CC0">
        <w:rPr>
          <w:rFonts w:cs="David" w:hint="cs"/>
          <w:rtl/>
        </w:rPr>
        <w:tab/>
        <w:t xml:space="preserve">הלכנו להצעת חוק ממשלתית, שעוסקת באשרור אמנות, שהממשלה הגישה הצעת חוק, בהקשר הספציפי שישבו חכמים בממשלה וחשבו, איך מאשרים אמנות, ולקחנו את הנוסח. השאלה אם הנוסח הזה, יש אתו בעיה </w:t>
      </w:r>
      <w:r w:rsidRPr="00BA7CC0">
        <w:rPr>
          <w:rFonts w:cs="David"/>
          <w:rtl/>
        </w:rPr>
        <w:t>–</w:t>
      </w:r>
      <w:r w:rsidRPr="00BA7CC0">
        <w:rPr>
          <w:rFonts w:cs="David" w:hint="cs"/>
          <w:rtl/>
        </w:rPr>
        <w:t xml:space="preserve"> יש או אישור או אשרור. ניסינו להיצמד למסלולים המקובלים. </w:t>
      </w:r>
    </w:p>
    <w:p w14:paraId="05EA8E81" w14:textId="77777777" w:rsidR="00BA7CC0" w:rsidRPr="00BA7CC0" w:rsidRDefault="00BA7CC0" w:rsidP="00BA7CC0">
      <w:pPr>
        <w:bidi/>
        <w:rPr>
          <w:rFonts w:cs="David" w:hint="cs"/>
          <w:rtl/>
        </w:rPr>
      </w:pPr>
    </w:p>
    <w:p w14:paraId="126996C6" w14:textId="77777777" w:rsidR="00BA7CC0" w:rsidRPr="00BA7CC0" w:rsidRDefault="00BA7CC0" w:rsidP="00BA7CC0">
      <w:pPr>
        <w:bidi/>
        <w:rPr>
          <w:rFonts w:cs="David" w:hint="cs"/>
          <w:rtl/>
        </w:rPr>
      </w:pPr>
      <w:r w:rsidRPr="00BA7CC0">
        <w:rPr>
          <w:rFonts w:cs="David" w:hint="cs"/>
          <w:u w:val="single"/>
          <w:rtl/>
        </w:rPr>
        <w:t>דניאל טאוב:</w:t>
      </w:r>
    </w:p>
    <w:p w14:paraId="77C9EE56" w14:textId="77777777" w:rsidR="00BA7CC0" w:rsidRPr="00BA7CC0" w:rsidRDefault="00BA7CC0" w:rsidP="00BA7CC0">
      <w:pPr>
        <w:bidi/>
        <w:rPr>
          <w:rFonts w:cs="David" w:hint="cs"/>
          <w:rtl/>
        </w:rPr>
      </w:pPr>
    </w:p>
    <w:p w14:paraId="18C9533A" w14:textId="77777777" w:rsidR="00BA7CC0" w:rsidRPr="00BA7CC0" w:rsidRDefault="00BA7CC0" w:rsidP="00BA7CC0">
      <w:pPr>
        <w:bidi/>
        <w:ind w:firstLine="567"/>
        <w:rPr>
          <w:rFonts w:cs="David" w:hint="cs"/>
          <w:rtl/>
        </w:rPr>
      </w:pPr>
      <w:r w:rsidRPr="00BA7CC0">
        <w:rPr>
          <w:rFonts w:cs="David" w:hint="cs"/>
          <w:rtl/>
        </w:rPr>
        <w:t xml:space="preserve">אני גם לא יודע אם יש כל כך היגיון בלהפריד. כן נראה לי הגיוני לכתוב את זה באותו סעיף. </w:t>
      </w:r>
    </w:p>
    <w:p w14:paraId="7E8AA6D1" w14:textId="77777777" w:rsidR="00BA7CC0" w:rsidRPr="00BA7CC0" w:rsidRDefault="00BA7CC0" w:rsidP="00BA7CC0">
      <w:pPr>
        <w:bidi/>
        <w:rPr>
          <w:rFonts w:cs="David" w:hint="cs"/>
          <w:rtl/>
        </w:rPr>
      </w:pPr>
    </w:p>
    <w:p w14:paraId="282E9C75" w14:textId="77777777" w:rsidR="00BA7CC0" w:rsidRPr="00BA7CC0" w:rsidRDefault="00BA7CC0" w:rsidP="00BA7CC0">
      <w:pPr>
        <w:bidi/>
        <w:rPr>
          <w:rFonts w:cs="David" w:hint="cs"/>
          <w:rtl/>
        </w:rPr>
      </w:pPr>
      <w:r w:rsidRPr="00BA7CC0">
        <w:rPr>
          <w:rFonts w:cs="David" w:hint="cs"/>
          <w:u w:val="single"/>
          <w:rtl/>
        </w:rPr>
        <w:t>יצחק לוי:</w:t>
      </w:r>
    </w:p>
    <w:p w14:paraId="1F350A26" w14:textId="77777777" w:rsidR="00BA7CC0" w:rsidRPr="00BA7CC0" w:rsidRDefault="00BA7CC0" w:rsidP="00BA7CC0">
      <w:pPr>
        <w:bidi/>
        <w:rPr>
          <w:rFonts w:cs="David" w:hint="cs"/>
          <w:rtl/>
        </w:rPr>
      </w:pPr>
    </w:p>
    <w:p w14:paraId="50D31EE2" w14:textId="77777777" w:rsidR="00BA7CC0" w:rsidRPr="00BA7CC0" w:rsidRDefault="00BA7CC0" w:rsidP="00BA7CC0">
      <w:pPr>
        <w:bidi/>
        <w:rPr>
          <w:rFonts w:cs="David" w:hint="cs"/>
          <w:rtl/>
        </w:rPr>
      </w:pPr>
      <w:r w:rsidRPr="00BA7CC0">
        <w:rPr>
          <w:rFonts w:cs="David" w:hint="cs"/>
          <w:rtl/>
        </w:rPr>
        <w:tab/>
        <w:t xml:space="preserve"> הסעיף הזה קובע דבר שאתה רוצה לא לקבוע אותו, שזה צריך לבוא לפני החתימה, כלומר יש בעיה להביא למשאל עם אחרי חתימה של הסכם. ידי המתנגדים תצא על התחתונה. לכן הפירוט בנושא הזה של לפני אישור, יש לו חשיבות, כאילו אנו אומרים: לא מאשרים את כל האופציות, לא מאפשרים את האפשרות של החלטה איך שתהיה, מתי שתהיה. אנו רוצים לומר לפני החתימה, שזה יבוא לאישור הכנסת וכן הלאה. כמדומני, בעבר זה לא תמיד קוים. אני חושב שבגין הביא לאישור הכנסת אחרי שהוא חתם. על פי רוב, לדעתי, הביאו לכנסת אחרי החתימה ופה אנו רוצים להפוך את זה. על פי רוב, לממשלה יש רוב, אבל פה אנו מכניסים גורם אחר, שזה העם, ויכול להיות שהוא לא הולך עם הממשלה. כל עוד זה היה רק הכנסת, זה היה נסבל. כאן, כיוון שמדובר על משאל עם, אולי הדינמיקות תהיינה אחרות, לכן כאן מדובר בצורה ברורה שכן רוצים להגביל את הממשלה בשלב שהיא מביאה את זה לאישור. הנוסח הקודם לא אומר את זה, הוא מאפשר לממשלה להביא גם אחרי חתימה.</w:t>
      </w:r>
    </w:p>
    <w:p w14:paraId="4E549E17" w14:textId="77777777" w:rsidR="00BA7CC0" w:rsidRPr="00BA7CC0" w:rsidRDefault="00BA7CC0" w:rsidP="00BA7CC0">
      <w:pPr>
        <w:bidi/>
        <w:rPr>
          <w:rFonts w:cs="David" w:hint="cs"/>
          <w:rtl/>
        </w:rPr>
      </w:pPr>
    </w:p>
    <w:p w14:paraId="1F41B7F7" w14:textId="77777777" w:rsidR="00BA7CC0" w:rsidRPr="00BA7CC0" w:rsidRDefault="00BA7CC0" w:rsidP="00BA7CC0">
      <w:pPr>
        <w:bidi/>
        <w:rPr>
          <w:rFonts w:cs="David" w:hint="cs"/>
          <w:rtl/>
        </w:rPr>
      </w:pPr>
      <w:r w:rsidRPr="00BA7CC0">
        <w:rPr>
          <w:rFonts w:cs="David" w:hint="cs"/>
          <w:u w:val="single"/>
          <w:rtl/>
        </w:rPr>
        <w:t>דניאל טאוב:</w:t>
      </w:r>
    </w:p>
    <w:p w14:paraId="373B4FE1" w14:textId="77777777" w:rsidR="00BA7CC0" w:rsidRPr="00BA7CC0" w:rsidRDefault="00BA7CC0" w:rsidP="00BA7CC0">
      <w:pPr>
        <w:bidi/>
        <w:rPr>
          <w:rFonts w:cs="David" w:hint="cs"/>
          <w:rtl/>
        </w:rPr>
      </w:pPr>
    </w:p>
    <w:p w14:paraId="797439B6" w14:textId="77777777" w:rsidR="00BA7CC0" w:rsidRPr="00BA7CC0" w:rsidRDefault="00BA7CC0" w:rsidP="00BA7CC0">
      <w:pPr>
        <w:bidi/>
        <w:rPr>
          <w:rFonts w:cs="David" w:hint="cs"/>
          <w:rtl/>
        </w:rPr>
      </w:pPr>
      <w:r w:rsidRPr="00BA7CC0">
        <w:rPr>
          <w:rFonts w:cs="David" w:hint="cs"/>
          <w:rtl/>
        </w:rPr>
        <w:tab/>
        <w:t>ראשית, בצדק אתה עומד על ההבחנה הזאת.</w:t>
      </w:r>
    </w:p>
    <w:p w14:paraId="7AD6E630" w14:textId="77777777" w:rsidR="00BA7CC0" w:rsidRPr="00BA7CC0" w:rsidRDefault="00BA7CC0" w:rsidP="00BA7CC0">
      <w:pPr>
        <w:bidi/>
        <w:rPr>
          <w:rFonts w:cs="David" w:hint="cs"/>
          <w:rtl/>
        </w:rPr>
      </w:pPr>
    </w:p>
    <w:p w14:paraId="2149AF02" w14:textId="77777777" w:rsidR="00BA7CC0" w:rsidRPr="00BA7CC0" w:rsidRDefault="00BA7CC0" w:rsidP="00BA7CC0">
      <w:pPr>
        <w:bidi/>
        <w:ind w:firstLine="567"/>
        <w:rPr>
          <w:rFonts w:cs="David" w:hint="cs"/>
          <w:rtl/>
        </w:rPr>
      </w:pPr>
      <w:r w:rsidRPr="00BA7CC0">
        <w:rPr>
          <w:rFonts w:cs="David" w:hint="cs"/>
          <w:rtl/>
        </w:rPr>
        <w:t xml:space="preserve"> לגבי ההערה השנייה, הבהרת בצורה ברורה את המחשבות אחרי התיקון הזה, וכשבחנו את זה, לא היה לנו ברור שיש הכרח לעשות דבר כזה. מכיוון שאנו לא משוכנעים, רצינו לשמר את כל האופציות הקיימות. </w:t>
      </w:r>
    </w:p>
    <w:p w14:paraId="22CBA50A" w14:textId="77777777" w:rsidR="00BA7CC0" w:rsidRPr="00BA7CC0" w:rsidRDefault="00BA7CC0" w:rsidP="00BA7CC0">
      <w:pPr>
        <w:bidi/>
        <w:rPr>
          <w:rFonts w:cs="David" w:hint="cs"/>
          <w:rtl/>
        </w:rPr>
      </w:pPr>
    </w:p>
    <w:p w14:paraId="798724C8" w14:textId="77777777" w:rsidR="00BA7CC0" w:rsidRDefault="00BA7CC0" w:rsidP="00BA7CC0">
      <w:pPr>
        <w:bidi/>
        <w:rPr>
          <w:rFonts w:cs="David" w:hint="cs"/>
          <w:u w:val="single"/>
          <w:rtl/>
        </w:rPr>
      </w:pPr>
    </w:p>
    <w:p w14:paraId="509AF6AE" w14:textId="77777777" w:rsidR="00BA7CC0" w:rsidRDefault="00BA7CC0" w:rsidP="00BA7CC0">
      <w:pPr>
        <w:bidi/>
        <w:rPr>
          <w:rFonts w:cs="David" w:hint="cs"/>
          <w:u w:val="single"/>
          <w:rtl/>
        </w:rPr>
      </w:pPr>
    </w:p>
    <w:p w14:paraId="63F64BF2" w14:textId="77777777" w:rsidR="00BA7CC0" w:rsidRDefault="00BA7CC0" w:rsidP="00BA7CC0">
      <w:pPr>
        <w:bidi/>
        <w:rPr>
          <w:rFonts w:cs="David" w:hint="cs"/>
          <w:u w:val="single"/>
          <w:rtl/>
        </w:rPr>
      </w:pPr>
    </w:p>
    <w:p w14:paraId="7ACC81D7" w14:textId="77777777" w:rsidR="00BA7CC0" w:rsidRPr="00BA7CC0" w:rsidRDefault="00BA7CC0" w:rsidP="00BA7CC0">
      <w:pPr>
        <w:bidi/>
        <w:rPr>
          <w:rFonts w:cs="David" w:hint="cs"/>
          <w:rtl/>
        </w:rPr>
      </w:pPr>
      <w:r w:rsidRPr="00BA7CC0">
        <w:rPr>
          <w:rFonts w:cs="David" w:hint="cs"/>
          <w:u w:val="single"/>
          <w:rtl/>
        </w:rPr>
        <w:t>יצחק לוי:</w:t>
      </w:r>
    </w:p>
    <w:p w14:paraId="129E09C6" w14:textId="77777777" w:rsidR="00BA7CC0" w:rsidRPr="00BA7CC0" w:rsidRDefault="00BA7CC0" w:rsidP="00BA7CC0">
      <w:pPr>
        <w:bidi/>
        <w:rPr>
          <w:rFonts w:cs="David" w:hint="cs"/>
          <w:rtl/>
        </w:rPr>
      </w:pPr>
    </w:p>
    <w:p w14:paraId="53E99D5C" w14:textId="77777777" w:rsidR="00BA7CC0" w:rsidRPr="00BA7CC0" w:rsidRDefault="00BA7CC0" w:rsidP="00BA7CC0">
      <w:pPr>
        <w:bidi/>
        <w:rPr>
          <w:rFonts w:cs="David" w:hint="cs"/>
          <w:rtl/>
        </w:rPr>
      </w:pPr>
      <w:r w:rsidRPr="00BA7CC0">
        <w:rPr>
          <w:rFonts w:cs="David" w:hint="cs"/>
          <w:rtl/>
        </w:rPr>
        <w:tab/>
        <w:t>אני מציע בכל מקרה לסדר החוק להצמיד את 16 ל-2.</w:t>
      </w:r>
    </w:p>
    <w:p w14:paraId="4446C79C" w14:textId="77777777" w:rsidR="00BA7CC0" w:rsidRPr="00BA7CC0" w:rsidRDefault="00BA7CC0" w:rsidP="00BA7CC0">
      <w:pPr>
        <w:bidi/>
        <w:rPr>
          <w:rFonts w:cs="David" w:hint="cs"/>
          <w:rtl/>
        </w:rPr>
      </w:pPr>
    </w:p>
    <w:p w14:paraId="6A6488CE" w14:textId="77777777" w:rsidR="00BA7CC0" w:rsidRPr="00BA7CC0" w:rsidRDefault="00BA7CC0" w:rsidP="00BA7CC0">
      <w:pPr>
        <w:bidi/>
        <w:rPr>
          <w:rFonts w:cs="David" w:hint="cs"/>
          <w:u w:val="single"/>
          <w:rtl/>
        </w:rPr>
      </w:pPr>
      <w:r w:rsidRPr="00BA7CC0">
        <w:rPr>
          <w:rFonts w:cs="David" w:hint="cs"/>
          <w:u w:val="single"/>
          <w:rtl/>
        </w:rPr>
        <w:t>ארבל אסטרחן:</w:t>
      </w:r>
    </w:p>
    <w:p w14:paraId="2DE13E93" w14:textId="77777777" w:rsidR="00BA7CC0" w:rsidRPr="00BA7CC0" w:rsidRDefault="00BA7CC0" w:rsidP="00BA7CC0">
      <w:pPr>
        <w:bidi/>
        <w:rPr>
          <w:rFonts w:cs="David" w:hint="cs"/>
          <w:rtl/>
        </w:rPr>
      </w:pPr>
    </w:p>
    <w:p w14:paraId="352A4AEB" w14:textId="77777777" w:rsidR="00BA7CC0" w:rsidRPr="00BA7CC0" w:rsidRDefault="00BA7CC0" w:rsidP="00BA7CC0">
      <w:pPr>
        <w:bidi/>
        <w:rPr>
          <w:rFonts w:cs="David" w:hint="cs"/>
          <w:rtl/>
        </w:rPr>
      </w:pPr>
      <w:r w:rsidRPr="00BA7CC0">
        <w:rPr>
          <w:rFonts w:cs="David" w:hint="cs"/>
          <w:rtl/>
        </w:rPr>
        <w:tab/>
        <w:t xml:space="preserve">נבדוק את זה שוב, והמטרה היא שזה יגיע במועד שדובר עליו כאן, לעם ולכנסת. </w:t>
      </w:r>
    </w:p>
    <w:p w14:paraId="3288F815" w14:textId="77777777" w:rsidR="00BA7CC0" w:rsidRPr="00BA7CC0" w:rsidRDefault="00BA7CC0" w:rsidP="00BA7CC0">
      <w:pPr>
        <w:bidi/>
        <w:rPr>
          <w:rFonts w:cs="David" w:hint="cs"/>
          <w:rtl/>
        </w:rPr>
      </w:pPr>
    </w:p>
    <w:p w14:paraId="4BA207E2" w14:textId="77777777" w:rsidR="00BA7CC0" w:rsidRPr="00BA7CC0" w:rsidRDefault="00BA7CC0" w:rsidP="00BA7CC0">
      <w:pPr>
        <w:bidi/>
        <w:rPr>
          <w:rFonts w:cs="David" w:hint="cs"/>
          <w:rtl/>
        </w:rPr>
      </w:pPr>
      <w:r w:rsidRPr="00BA7CC0">
        <w:rPr>
          <w:rFonts w:cs="David" w:hint="cs"/>
          <w:rtl/>
        </w:rPr>
        <w:tab/>
        <w:t xml:space="preserve">סעיף 3, גם דובר עליו בישיבה הקודמת. </w:t>
      </w:r>
    </w:p>
    <w:p w14:paraId="2215432B" w14:textId="77777777" w:rsidR="00BA7CC0" w:rsidRPr="00BA7CC0" w:rsidRDefault="00BA7CC0" w:rsidP="00BA7CC0">
      <w:pPr>
        <w:bidi/>
        <w:rPr>
          <w:rFonts w:cs="David" w:hint="cs"/>
          <w:rtl/>
        </w:rPr>
      </w:pPr>
    </w:p>
    <w:p w14:paraId="24BE88D6" w14:textId="77777777" w:rsidR="00BA7CC0" w:rsidRPr="00BA7CC0" w:rsidRDefault="00BA7CC0" w:rsidP="00BA7CC0">
      <w:pPr>
        <w:bidi/>
        <w:ind w:firstLine="567"/>
        <w:rPr>
          <w:rFonts w:cs="David" w:hint="cs"/>
          <w:rtl/>
        </w:rPr>
      </w:pPr>
      <w:r w:rsidRPr="00BA7CC0">
        <w:rPr>
          <w:rFonts w:cs="David" w:hint="cs"/>
          <w:rtl/>
        </w:rPr>
        <w:t xml:space="preserve">קוראת את הסעיף. </w:t>
      </w:r>
    </w:p>
    <w:p w14:paraId="3C9446C5" w14:textId="77777777" w:rsidR="00BA7CC0" w:rsidRPr="00BA7CC0" w:rsidRDefault="00BA7CC0" w:rsidP="00BA7CC0">
      <w:pPr>
        <w:bidi/>
        <w:ind w:firstLine="567"/>
        <w:rPr>
          <w:rFonts w:cs="David" w:hint="cs"/>
          <w:rtl/>
        </w:rPr>
      </w:pPr>
    </w:p>
    <w:p w14:paraId="1F6BC2EB" w14:textId="77777777" w:rsidR="00BA7CC0" w:rsidRPr="00BA7CC0" w:rsidRDefault="00BA7CC0" w:rsidP="00BA7CC0">
      <w:pPr>
        <w:bidi/>
        <w:ind w:firstLine="567"/>
        <w:rPr>
          <w:rFonts w:cs="David" w:hint="cs"/>
          <w:rtl/>
        </w:rPr>
      </w:pPr>
      <w:r w:rsidRPr="00BA7CC0">
        <w:rPr>
          <w:rFonts w:cs="David" w:hint="cs"/>
          <w:rtl/>
        </w:rPr>
        <w:t>זה הנוסח שנכלל בנוסח הכחול בקריאה הראשונה. הרעיון הוא שיהיו מקרים שבהם הכנסת ברוב גדול מאוד תוכל להחליט, שהיא אישרה הסכם, די בכך, ואין צורך במשאל עם. הרעיון הוא שלא יהיה צריך ללכת למשאל עם, כאשר יש דברים שיש לגביהם הסכמה רחבה, למשל בגלל שמדובר על שטח קטן.</w:t>
      </w:r>
    </w:p>
    <w:p w14:paraId="04217290" w14:textId="77777777" w:rsidR="00BA7CC0" w:rsidRPr="00BA7CC0" w:rsidRDefault="00BA7CC0" w:rsidP="00BA7CC0">
      <w:pPr>
        <w:bidi/>
        <w:rPr>
          <w:rFonts w:cs="David" w:hint="cs"/>
          <w:rtl/>
        </w:rPr>
      </w:pPr>
    </w:p>
    <w:p w14:paraId="1234B2D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ABDA23F" w14:textId="77777777" w:rsidR="00BA7CC0" w:rsidRPr="00BA7CC0" w:rsidRDefault="00BA7CC0" w:rsidP="00BA7CC0">
      <w:pPr>
        <w:bidi/>
        <w:rPr>
          <w:rFonts w:cs="David" w:hint="cs"/>
          <w:rtl/>
        </w:rPr>
      </w:pPr>
    </w:p>
    <w:p w14:paraId="280610F2" w14:textId="77777777" w:rsidR="00BA7CC0" w:rsidRPr="00BA7CC0" w:rsidRDefault="00BA7CC0" w:rsidP="00BA7CC0">
      <w:pPr>
        <w:bidi/>
        <w:rPr>
          <w:rFonts w:cs="David" w:hint="cs"/>
          <w:rtl/>
        </w:rPr>
      </w:pPr>
      <w:r w:rsidRPr="00BA7CC0">
        <w:rPr>
          <w:rFonts w:cs="David" w:hint="cs"/>
          <w:rtl/>
        </w:rPr>
        <w:tab/>
        <w:t xml:space="preserve"> הנושא ברור. </w:t>
      </w:r>
    </w:p>
    <w:p w14:paraId="0BC4E763" w14:textId="77777777" w:rsidR="00BA7CC0" w:rsidRPr="00BA7CC0" w:rsidRDefault="00BA7CC0" w:rsidP="00BA7CC0">
      <w:pPr>
        <w:bidi/>
        <w:rPr>
          <w:rFonts w:cs="David" w:hint="cs"/>
          <w:rtl/>
        </w:rPr>
      </w:pPr>
    </w:p>
    <w:p w14:paraId="1BED81C8" w14:textId="77777777" w:rsidR="00BA7CC0" w:rsidRPr="00BA7CC0" w:rsidRDefault="00BA7CC0" w:rsidP="00BA7CC0">
      <w:pPr>
        <w:bidi/>
        <w:rPr>
          <w:rFonts w:cs="David" w:hint="cs"/>
          <w:rtl/>
        </w:rPr>
      </w:pPr>
      <w:r w:rsidRPr="00BA7CC0">
        <w:rPr>
          <w:rFonts w:cs="David" w:hint="cs"/>
          <w:u w:val="single"/>
          <w:rtl/>
        </w:rPr>
        <w:t>יהודה הראל:</w:t>
      </w:r>
    </w:p>
    <w:p w14:paraId="01988DB5" w14:textId="77777777" w:rsidR="00BA7CC0" w:rsidRPr="00BA7CC0" w:rsidRDefault="00BA7CC0" w:rsidP="00BA7CC0">
      <w:pPr>
        <w:bidi/>
        <w:rPr>
          <w:rFonts w:cs="David" w:hint="cs"/>
          <w:rtl/>
        </w:rPr>
      </w:pPr>
      <w:r w:rsidRPr="00BA7CC0">
        <w:rPr>
          <w:rFonts w:cs="David" w:hint="cs"/>
          <w:rtl/>
        </w:rPr>
        <w:tab/>
      </w:r>
    </w:p>
    <w:p w14:paraId="54810722" w14:textId="77777777" w:rsidR="00BA7CC0" w:rsidRPr="00BA7CC0" w:rsidRDefault="00BA7CC0" w:rsidP="00BA7CC0">
      <w:pPr>
        <w:bidi/>
        <w:rPr>
          <w:rFonts w:cs="David" w:hint="cs"/>
          <w:rtl/>
        </w:rPr>
      </w:pPr>
      <w:r w:rsidRPr="00BA7CC0">
        <w:rPr>
          <w:rFonts w:cs="David" w:hint="cs"/>
          <w:rtl/>
        </w:rPr>
        <w:tab/>
        <w:t>אנו חושבים שהנושא הזה מיותר, כי הוא מאפשר לעקוף משאל עם, ובכל מקרה חייב להיות משאל עם.</w:t>
      </w:r>
    </w:p>
    <w:p w14:paraId="74FB8DE6" w14:textId="77777777" w:rsidR="00BA7CC0" w:rsidRPr="00BA7CC0" w:rsidRDefault="00BA7CC0" w:rsidP="00BA7CC0">
      <w:pPr>
        <w:bidi/>
        <w:rPr>
          <w:rFonts w:cs="David" w:hint="cs"/>
          <w:rtl/>
        </w:rPr>
      </w:pPr>
    </w:p>
    <w:p w14:paraId="717FA118"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48540F54" w14:textId="77777777" w:rsidR="00BA7CC0" w:rsidRPr="00BA7CC0" w:rsidRDefault="00BA7CC0" w:rsidP="00BA7CC0">
      <w:pPr>
        <w:bidi/>
        <w:rPr>
          <w:rFonts w:cs="David" w:hint="cs"/>
          <w:rtl/>
        </w:rPr>
      </w:pPr>
    </w:p>
    <w:p w14:paraId="5BDCDBDC" w14:textId="77777777" w:rsidR="00BA7CC0" w:rsidRPr="00BA7CC0" w:rsidRDefault="00BA7CC0" w:rsidP="00BA7CC0">
      <w:pPr>
        <w:bidi/>
        <w:rPr>
          <w:rFonts w:cs="David" w:hint="cs"/>
          <w:rtl/>
        </w:rPr>
      </w:pPr>
      <w:r w:rsidRPr="00BA7CC0">
        <w:rPr>
          <w:rFonts w:cs="David" w:hint="cs"/>
          <w:rtl/>
        </w:rPr>
        <w:tab/>
        <w:t xml:space="preserve"> גם אם 100 חברי כנסת מצביעים?</w:t>
      </w:r>
    </w:p>
    <w:p w14:paraId="42EB78AA" w14:textId="77777777" w:rsidR="00BA7CC0" w:rsidRPr="00BA7CC0" w:rsidRDefault="00BA7CC0" w:rsidP="00BA7CC0">
      <w:pPr>
        <w:bidi/>
        <w:rPr>
          <w:rFonts w:cs="David" w:hint="cs"/>
          <w:rtl/>
        </w:rPr>
      </w:pPr>
    </w:p>
    <w:p w14:paraId="5E80E141" w14:textId="77777777" w:rsidR="00BA7CC0" w:rsidRPr="00BA7CC0" w:rsidRDefault="00BA7CC0" w:rsidP="00BA7CC0">
      <w:pPr>
        <w:bidi/>
        <w:rPr>
          <w:rFonts w:cs="David" w:hint="cs"/>
          <w:rtl/>
        </w:rPr>
      </w:pPr>
      <w:r w:rsidRPr="00BA7CC0">
        <w:rPr>
          <w:rFonts w:cs="David" w:hint="cs"/>
          <w:u w:val="single"/>
          <w:rtl/>
        </w:rPr>
        <w:t>יהודה הראל:</w:t>
      </w:r>
    </w:p>
    <w:p w14:paraId="114E701B" w14:textId="77777777" w:rsidR="00BA7CC0" w:rsidRPr="00BA7CC0" w:rsidRDefault="00BA7CC0" w:rsidP="00BA7CC0">
      <w:pPr>
        <w:bidi/>
        <w:rPr>
          <w:rFonts w:cs="David" w:hint="cs"/>
          <w:rtl/>
        </w:rPr>
      </w:pPr>
    </w:p>
    <w:p w14:paraId="092F6818" w14:textId="77777777" w:rsidR="00BA7CC0" w:rsidRPr="00BA7CC0" w:rsidRDefault="00BA7CC0" w:rsidP="00BA7CC0">
      <w:pPr>
        <w:bidi/>
        <w:rPr>
          <w:rFonts w:cs="David" w:hint="cs"/>
          <w:rtl/>
        </w:rPr>
      </w:pPr>
      <w:r w:rsidRPr="00BA7CC0">
        <w:rPr>
          <w:rFonts w:cs="David" w:hint="cs"/>
          <w:rtl/>
        </w:rPr>
        <w:tab/>
        <w:t xml:space="preserve">כן. יש כאן שתי הצעות שיכולות לעקוף משאל עם </w:t>
      </w:r>
      <w:r w:rsidRPr="00BA7CC0">
        <w:rPr>
          <w:rFonts w:cs="David"/>
          <w:rtl/>
        </w:rPr>
        <w:t>–</w:t>
      </w:r>
      <w:r w:rsidRPr="00BA7CC0">
        <w:rPr>
          <w:rFonts w:cs="David" w:hint="cs"/>
          <w:rtl/>
        </w:rPr>
        <w:t xml:space="preserve"> אחת שהזכרת, שלדעתנו, זה מיותר כי אפשר להצביע כאן בגרסה השנייה. לגבי ויתורים קטנים, זהירים, אם מדובר בהצעת החוק המקורית שהבהרתי שאנו בעדה, ויתור זעיר יכול להיות </w:t>
      </w:r>
      <w:r w:rsidRPr="00BA7CC0">
        <w:rPr>
          <w:rFonts w:cs="David"/>
          <w:rtl/>
        </w:rPr>
        <w:t>–</w:t>
      </w:r>
      <w:r w:rsidRPr="00BA7CC0">
        <w:rPr>
          <w:rFonts w:cs="David" w:hint="cs"/>
          <w:rtl/>
        </w:rPr>
        <w:t xml:space="preserve"> אי אפשר להגדיר אותו בק"מ. </w:t>
      </w:r>
    </w:p>
    <w:p w14:paraId="7AB9219A" w14:textId="77777777" w:rsidR="00BA7CC0" w:rsidRPr="00BA7CC0" w:rsidRDefault="00BA7CC0" w:rsidP="00BA7CC0">
      <w:pPr>
        <w:bidi/>
        <w:rPr>
          <w:rFonts w:cs="David" w:hint="cs"/>
          <w:rtl/>
        </w:rPr>
      </w:pPr>
    </w:p>
    <w:p w14:paraId="2B4B1CB0"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B985CA2" w14:textId="77777777" w:rsidR="00BA7CC0" w:rsidRPr="00BA7CC0" w:rsidRDefault="00BA7CC0" w:rsidP="00BA7CC0">
      <w:pPr>
        <w:bidi/>
        <w:rPr>
          <w:rFonts w:cs="David" w:hint="cs"/>
          <w:rtl/>
        </w:rPr>
      </w:pPr>
    </w:p>
    <w:p w14:paraId="1F26A4BF" w14:textId="77777777" w:rsidR="00BA7CC0" w:rsidRPr="00BA7CC0" w:rsidRDefault="00BA7CC0" w:rsidP="00BA7CC0">
      <w:pPr>
        <w:bidi/>
        <w:rPr>
          <w:rFonts w:cs="David" w:hint="cs"/>
          <w:rtl/>
        </w:rPr>
      </w:pPr>
      <w:r w:rsidRPr="00BA7CC0">
        <w:rPr>
          <w:rFonts w:cs="David" w:hint="cs"/>
          <w:rtl/>
        </w:rPr>
        <w:tab/>
        <w:t xml:space="preserve"> אולי עד 4 קילומטרים מרובעים. אם יחזירו מחר את רג'ר, זה יהיה במסגרת החוק הזה? לא.</w:t>
      </w:r>
    </w:p>
    <w:p w14:paraId="288AEA76" w14:textId="77777777" w:rsidR="00BA7CC0" w:rsidRPr="00BA7CC0" w:rsidRDefault="00BA7CC0" w:rsidP="00BA7CC0">
      <w:pPr>
        <w:bidi/>
        <w:rPr>
          <w:rFonts w:cs="David" w:hint="cs"/>
          <w:rtl/>
        </w:rPr>
      </w:pPr>
    </w:p>
    <w:p w14:paraId="745177BF" w14:textId="77777777" w:rsidR="00BA7CC0" w:rsidRPr="00BA7CC0" w:rsidRDefault="00BA7CC0" w:rsidP="00BA7CC0">
      <w:pPr>
        <w:bidi/>
        <w:rPr>
          <w:rFonts w:cs="David" w:hint="cs"/>
          <w:rtl/>
        </w:rPr>
      </w:pPr>
      <w:r w:rsidRPr="00BA7CC0">
        <w:rPr>
          <w:rFonts w:cs="David" w:hint="cs"/>
          <w:u w:val="single"/>
          <w:rtl/>
        </w:rPr>
        <w:t>יהודה הראל:</w:t>
      </w:r>
    </w:p>
    <w:p w14:paraId="746BD424" w14:textId="77777777" w:rsidR="00BA7CC0" w:rsidRPr="00BA7CC0" w:rsidRDefault="00BA7CC0" w:rsidP="00BA7CC0">
      <w:pPr>
        <w:bidi/>
        <w:rPr>
          <w:rFonts w:cs="David" w:hint="cs"/>
          <w:rtl/>
        </w:rPr>
      </w:pPr>
    </w:p>
    <w:p w14:paraId="67B66FB9" w14:textId="77777777" w:rsidR="00BA7CC0" w:rsidRPr="00BA7CC0" w:rsidRDefault="00BA7CC0" w:rsidP="00BA7CC0">
      <w:pPr>
        <w:bidi/>
        <w:rPr>
          <w:rFonts w:cs="David" w:hint="cs"/>
          <w:rtl/>
        </w:rPr>
      </w:pPr>
      <w:r w:rsidRPr="00BA7CC0">
        <w:rPr>
          <w:rFonts w:cs="David" w:hint="cs"/>
          <w:rtl/>
        </w:rPr>
        <w:tab/>
        <w:t>אם החוק יהיה חו"ח רק על רמת הגולן, ניתן להגיד, שאם זה 2 קילומטרים מרובעים זה ויתור זעיר. אם החוק הוא על כל שטח ריבוני, יש שטחים ריבוניים, בייחוד בירושלים, שוויתור זעיר ביותר יכול להיות בעל משמעות גדולה ביותר. לכן אנו מציעים שבכל מקרה זה יהיה במשאל עם, ומשאל עם, יחד עם הבחירות- -</w:t>
      </w:r>
    </w:p>
    <w:p w14:paraId="5CE8F5C8" w14:textId="77777777" w:rsidR="00BA7CC0" w:rsidRPr="00BA7CC0" w:rsidRDefault="00BA7CC0" w:rsidP="00BA7CC0">
      <w:pPr>
        <w:bidi/>
        <w:rPr>
          <w:rFonts w:cs="David" w:hint="cs"/>
          <w:rtl/>
        </w:rPr>
      </w:pPr>
    </w:p>
    <w:p w14:paraId="7029D0DF"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F3EE557" w14:textId="77777777" w:rsidR="00BA7CC0" w:rsidRPr="00BA7CC0" w:rsidRDefault="00BA7CC0" w:rsidP="00BA7CC0">
      <w:pPr>
        <w:bidi/>
        <w:rPr>
          <w:rFonts w:cs="David" w:hint="cs"/>
          <w:rtl/>
        </w:rPr>
      </w:pPr>
    </w:p>
    <w:p w14:paraId="7AF0E47D" w14:textId="77777777" w:rsidR="00BA7CC0" w:rsidRPr="00BA7CC0" w:rsidRDefault="00BA7CC0" w:rsidP="00BA7CC0">
      <w:pPr>
        <w:bidi/>
        <w:rPr>
          <w:rFonts w:cs="David" w:hint="cs"/>
          <w:rtl/>
        </w:rPr>
      </w:pPr>
      <w:r w:rsidRPr="00BA7CC0">
        <w:rPr>
          <w:rFonts w:cs="David" w:hint="cs"/>
          <w:rtl/>
        </w:rPr>
        <w:tab/>
        <w:t xml:space="preserve"> אתה מציע ששמונים חברי כנסת, לא יהיה בכוחם למנוע משאל עם. וכל מספר אחר, גם לא יהיה בכוחם למנוע משאל עם, לא 90 ולא 100. </w:t>
      </w:r>
    </w:p>
    <w:p w14:paraId="067A7DDC" w14:textId="77777777" w:rsidR="00BA7CC0" w:rsidRDefault="00BA7CC0" w:rsidP="00BA7CC0">
      <w:pPr>
        <w:bidi/>
        <w:rPr>
          <w:rFonts w:cs="David" w:hint="cs"/>
          <w:rtl/>
        </w:rPr>
      </w:pPr>
    </w:p>
    <w:p w14:paraId="243B0A82" w14:textId="77777777" w:rsidR="00BA7CC0" w:rsidRDefault="00BA7CC0" w:rsidP="00BA7CC0">
      <w:pPr>
        <w:bidi/>
        <w:rPr>
          <w:rFonts w:cs="David" w:hint="cs"/>
          <w:rtl/>
        </w:rPr>
      </w:pPr>
    </w:p>
    <w:p w14:paraId="080EEFCD" w14:textId="77777777" w:rsidR="00BA7CC0" w:rsidRDefault="00BA7CC0" w:rsidP="00BA7CC0">
      <w:pPr>
        <w:bidi/>
        <w:rPr>
          <w:rFonts w:cs="David" w:hint="cs"/>
          <w:rtl/>
        </w:rPr>
      </w:pPr>
    </w:p>
    <w:p w14:paraId="40124564" w14:textId="77777777" w:rsidR="00BA7CC0" w:rsidRDefault="00BA7CC0" w:rsidP="00BA7CC0">
      <w:pPr>
        <w:bidi/>
        <w:rPr>
          <w:rFonts w:cs="David" w:hint="cs"/>
          <w:rtl/>
        </w:rPr>
      </w:pPr>
    </w:p>
    <w:p w14:paraId="17FCF6D4" w14:textId="77777777" w:rsidR="00BA7CC0" w:rsidRDefault="00BA7CC0" w:rsidP="00BA7CC0">
      <w:pPr>
        <w:bidi/>
        <w:rPr>
          <w:rFonts w:cs="David" w:hint="cs"/>
          <w:rtl/>
        </w:rPr>
      </w:pPr>
    </w:p>
    <w:p w14:paraId="5E95F343" w14:textId="77777777" w:rsidR="00BA7CC0" w:rsidRPr="00BA7CC0" w:rsidRDefault="00BA7CC0" w:rsidP="00BA7CC0">
      <w:pPr>
        <w:bidi/>
        <w:rPr>
          <w:rFonts w:cs="David" w:hint="cs"/>
          <w:rtl/>
        </w:rPr>
      </w:pPr>
    </w:p>
    <w:p w14:paraId="39A23FC9" w14:textId="77777777" w:rsidR="00BA7CC0" w:rsidRPr="00BA7CC0" w:rsidRDefault="00BA7CC0" w:rsidP="00BA7CC0">
      <w:pPr>
        <w:bidi/>
        <w:rPr>
          <w:rFonts w:cs="David" w:hint="cs"/>
          <w:rtl/>
        </w:rPr>
      </w:pPr>
      <w:r w:rsidRPr="00BA7CC0">
        <w:rPr>
          <w:rFonts w:cs="David" w:hint="cs"/>
          <w:u w:val="single"/>
          <w:rtl/>
        </w:rPr>
        <w:t>יהודה הראל:</w:t>
      </w:r>
    </w:p>
    <w:p w14:paraId="2075D1D2" w14:textId="77777777" w:rsidR="00BA7CC0" w:rsidRPr="00BA7CC0" w:rsidRDefault="00BA7CC0" w:rsidP="00BA7CC0">
      <w:pPr>
        <w:bidi/>
        <w:rPr>
          <w:rFonts w:cs="David" w:hint="cs"/>
          <w:rtl/>
        </w:rPr>
      </w:pPr>
    </w:p>
    <w:p w14:paraId="62FF29EC" w14:textId="77777777" w:rsidR="00BA7CC0" w:rsidRPr="00BA7CC0" w:rsidRDefault="00BA7CC0" w:rsidP="00BA7CC0">
      <w:pPr>
        <w:bidi/>
        <w:rPr>
          <w:rFonts w:cs="David" w:hint="cs"/>
          <w:rtl/>
        </w:rPr>
      </w:pPr>
      <w:r w:rsidRPr="00BA7CC0">
        <w:rPr>
          <w:rFonts w:cs="David" w:hint="cs"/>
          <w:rtl/>
        </w:rPr>
        <w:tab/>
        <w:t xml:space="preserve">החוק הוא חוק משאל עם. </w:t>
      </w:r>
    </w:p>
    <w:p w14:paraId="71F82B42" w14:textId="77777777" w:rsidR="00BA7CC0" w:rsidRPr="00BA7CC0" w:rsidRDefault="00BA7CC0" w:rsidP="00BA7CC0">
      <w:pPr>
        <w:bidi/>
        <w:rPr>
          <w:rFonts w:cs="David" w:hint="cs"/>
          <w:rtl/>
        </w:rPr>
      </w:pPr>
    </w:p>
    <w:p w14:paraId="58A06BBA" w14:textId="77777777" w:rsidR="00BA7CC0" w:rsidRPr="00BA7CC0" w:rsidRDefault="00BA7CC0" w:rsidP="00BA7CC0">
      <w:pPr>
        <w:bidi/>
        <w:rPr>
          <w:rFonts w:cs="David" w:hint="cs"/>
          <w:u w:val="single"/>
          <w:rtl/>
        </w:rPr>
      </w:pPr>
      <w:r w:rsidRPr="00BA7CC0">
        <w:rPr>
          <w:rFonts w:cs="David" w:hint="cs"/>
          <w:u w:val="single"/>
          <w:rtl/>
        </w:rPr>
        <w:t>גדעון סער:</w:t>
      </w:r>
    </w:p>
    <w:p w14:paraId="1D519604" w14:textId="77777777" w:rsidR="00BA7CC0" w:rsidRPr="00BA7CC0" w:rsidRDefault="00BA7CC0" w:rsidP="00BA7CC0">
      <w:pPr>
        <w:bidi/>
        <w:rPr>
          <w:rFonts w:cs="David" w:hint="cs"/>
          <w:u w:val="single"/>
          <w:rtl/>
        </w:rPr>
      </w:pPr>
    </w:p>
    <w:p w14:paraId="5DF4C9F4" w14:textId="77777777" w:rsidR="00BA7CC0" w:rsidRPr="00BA7CC0" w:rsidRDefault="00BA7CC0" w:rsidP="00BA7CC0">
      <w:pPr>
        <w:bidi/>
        <w:rPr>
          <w:rFonts w:cs="David" w:hint="cs"/>
          <w:rtl/>
        </w:rPr>
      </w:pPr>
      <w:r w:rsidRPr="00BA7CC0">
        <w:rPr>
          <w:rFonts w:cs="David" w:hint="cs"/>
          <w:rtl/>
        </w:rPr>
        <w:tab/>
        <w:t xml:space="preserve">הגישה שמבטא חבר הכנסת לשעבר הראל היא קצת קיצונית. לשיטתו, ננוע ממשטר שאין בו כלל החיה שקרויה משאל עם למשטר רגיל של דמוקרטיה ייצוגית שלא מכירה במשאל עם, לדבר שבו גם אם יש 90% מהכנסת שהיא מאוחדת בדעה לגבי דבר כזה או אחר, בכל זאת הולכים למשאל עם. הסעיף בנוסח הזה הוא מאוזן, נכון, מאוד קשה להגיע אליו. אתן כמה דוגמאות </w:t>
      </w:r>
      <w:r w:rsidRPr="00BA7CC0">
        <w:rPr>
          <w:rFonts w:cs="David"/>
          <w:rtl/>
        </w:rPr>
        <w:t>–</w:t>
      </w:r>
      <w:r w:rsidRPr="00BA7CC0">
        <w:rPr>
          <w:rFonts w:cs="David" w:hint="cs"/>
          <w:rtl/>
        </w:rPr>
        <w:t xml:space="preserve"> לא הסכם אוסלו א' ולא ב' ואפילו לא תוכנית ההתנתקות שיחסית היתה לה בכנסת תמיכה, לאף אחד מהם לא היה רוב של 80 חברי כנסת. 80 חברי כנסת בדרך כלל מבטא קונצנזוס גם בציבור, לכן אני חושב שיש להשאיר את סעיף 3 בנוסח הקיים.</w:t>
      </w:r>
    </w:p>
    <w:p w14:paraId="12F47FD1" w14:textId="77777777" w:rsidR="00BA7CC0" w:rsidRPr="00BA7CC0" w:rsidRDefault="00BA7CC0" w:rsidP="00BA7CC0">
      <w:pPr>
        <w:bidi/>
        <w:rPr>
          <w:rFonts w:cs="David" w:hint="cs"/>
          <w:rtl/>
        </w:rPr>
      </w:pPr>
    </w:p>
    <w:p w14:paraId="48D8372A" w14:textId="77777777" w:rsidR="00BA7CC0" w:rsidRPr="00BA7CC0" w:rsidRDefault="00BA7CC0" w:rsidP="00BA7CC0">
      <w:pPr>
        <w:bidi/>
        <w:rPr>
          <w:rFonts w:cs="David" w:hint="cs"/>
          <w:rtl/>
        </w:rPr>
      </w:pPr>
      <w:r w:rsidRPr="00BA7CC0">
        <w:rPr>
          <w:rFonts w:cs="David" w:hint="cs"/>
          <w:u w:val="single"/>
          <w:rtl/>
        </w:rPr>
        <w:t>יצחק לוי:</w:t>
      </w:r>
    </w:p>
    <w:p w14:paraId="29C90F9D" w14:textId="77777777" w:rsidR="00BA7CC0" w:rsidRPr="00BA7CC0" w:rsidRDefault="00BA7CC0" w:rsidP="00BA7CC0">
      <w:pPr>
        <w:bidi/>
        <w:rPr>
          <w:rFonts w:cs="David" w:hint="cs"/>
          <w:rtl/>
        </w:rPr>
      </w:pPr>
    </w:p>
    <w:p w14:paraId="2168CD35" w14:textId="77777777" w:rsidR="00BA7CC0" w:rsidRPr="00BA7CC0" w:rsidRDefault="00BA7CC0" w:rsidP="00BA7CC0">
      <w:pPr>
        <w:bidi/>
        <w:rPr>
          <w:rFonts w:cs="David" w:hint="cs"/>
          <w:rtl/>
        </w:rPr>
      </w:pPr>
      <w:r w:rsidRPr="00BA7CC0">
        <w:rPr>
          <w:rFonts w:cs="David" w:hint="cs"/>
          <w:rtl/>
        </w:rPr>
        <w:tab/>
        <w:t xml:space="preserve"> אני רוצה להבדיל בין שתי ההצעות שהוצעו כאן. בפעם שעברה מישהו העלה טיעון, אמר </w:t>
      </w:r>
      <w:r w:rsidRPr="00BA7CC0">
        <w:rPr>
          <w:rFonts w:cs="David"/>
          <w:rtl/>
        </w:rPr>
        <w:t>–</w:t>
      </w:r>
      <w:r w:rsidRPr="00BA7CC0">
        <w:rPr>
          <w:rFonts w:cs="David" w:hint="cs"/>
          <w:rtl/>
        </w:rPr>
        <w:t xml:space="preserve"> אני מדבר על מצב שבו יש רוב מיוחד, 80 או מה שמוצע כאן </w:t>
      </w:r>
      <w:r w:rsidRPr="00BA7CC0">
        <w:rPr>
          <w:rFonts w:cs="David"/>
          <w:rtl/>
        </w:rPr>
        <w:t>–</w:t>
      </w:r>
      <w:r w:rsidRPr="00BA7CC0">
        <w:rPr>
          <w:rFonts w:cs="David" w:hint="cs"/>
          <w:rtl/>
        </w:rPr>
        <w:t xml:space="preserve"> אמרו: יגידו שהגולן הוחזר בקולות הערבים, נאמר, כי הם השלימו את ה-80, ואז זה נשמע שכדי שהדברים האלה לא יעוררו חילוקי דעות, אמרו: עזבו את הערבים. קנו את הרוב בחמש משרות של סגני שרים. ואם לא יסתפקו בסגני שרים, אולי לאחד ייתנו שר בלי תיק, ואז יקבלו את השמונים. לכן כאן היה היגיון לומר: בואו לא נשחק את המשחק הזה. </w:t>
      </w:r>
    </w:p>
    <w:p w14:paraId="4C95358E" w14:textId="77777777" w:rsidR="00BA7CC0" w:rsidRPr="00BA7CC0" w:rsidRDefault="00BA7CC0" w:rsidP="00BA7CC0">
      <w:pPr>
        <w:bidi/>
        <w:rPr>
          <w:rFonts w:cs="David" w:hint="cs"/>
          <w:rtl/>
        </w:rPr>
      </w:pPr>
    </w:p>
    <w:p w14:paraId="1334777C" w14:textId="77777777" w:rsidR="00BA7CC0" w:rsidRPr="00BA7CC0" w:rsidRDefault="00BA7CC0" w:rsidP="00BA7CC0">
      <w:pPr>
        <w:bidi/>
        <w:rPr>
          <w:rFonts w:cs="David" w:hint="cs"/>
          <w:rtl/>
        </w:rPr>
      </w:pPr>
      <w:r w:rsidRPr="00BA7CC0">
        <w:rPr>
          <w:rFonts w:cs="David" w:hint="cs"/>
          <w:rtl/>
        </w:rPr>
        <w:tab/>
        <w:t xml:space="preserve">לעומת זה, כשהולכים לבחירות יש שיקול אחר, כי אם במרכז הבחירות עומד העניין, כל מפלגה תצטרך להגדיר את עצמה, ואם יהיה מעבר קולות, יהיה מעבר קולות. </w:t>
      </w:r>
    </w:p>
    <w:p w14:paraId="5ED87CED" w14:textId="77777777" w:rsidR="00BA7CC0" w:rsidRPr="00BA7CC0" w:rsidRDefault="00BA7CC0" w:rsidP="00BA7CC0">
      <w:pPr>
        <w:bidi/>
        <w:rPr>
          <w:rFonts w:cs="David" w:hint="cs"/>
          <w:rtl/>
        </w:rPr>
      </w:pPr>
    </w:p>
    <w:p w14:paraId="323D88BC" w14:textId="77777777" w:rsidR="00BA7CC0" w:rsidRPr="00BA7CC0" w:rsidRDefault="00BA7CC0" w:rsidP="00BA7CC0">
      <w:pPr>
        <w:bidi/>
        <w:rPr>
          <w:rFonts w:cs="David" w:hint="cs"/>
          <w:rtl/>
        </w:rPr>
      </w:pPr>
      <w:r w:rsidRPr="00BA7CC0">
        <w:rPr>
          <w:rFonts w:cs="David" w:hint="cs"/>
          <w:rtl/>
        </w:rPr>
        <w:tab/>
        <w:t xml:space="preserve">אם אדוני רוצה כבר לסכם את הסעיף הזה, בסעיף הזה כן אגיש הסתייגות, כלומר לבטל את הסעיף של השמונים בגלל הנימוקים שאמרתי, שפה נפתח את זה לסחר מכר. </w:t>
      </w:r>
    </w:p>
    <w:p w14:paraId="7DB358B4" w14:textId="77777777" w:rsidR="00BA7CC0" w:rsidRPr="00BA7CC0" w:rsidRDefault="00BA7CC0" w:rsidP="00BA7CC0">
      <w:pPr>
        <w:bidi/>
        <w:rPr>
          <w:rFonts w:cs="David" w:hint="cs"/>
          <w:rtl/>
        </w:rPr>
      </w:pPr>
    </w:p>
    <w:p w14:paraId="645EEB5F" w14:textId="77777777" w:rsidR="00BA7CC0" w:rsidRPr="00BA7CC0" w:rsidRDefault="00BA7CC0" w:rsidP="00BA7CC0">
      <w:pPr>
        <w:bidi/>
        <w:rPr>
          <w:rFonts w:cs="David" w:hint="cs"/>
          <w:u w:val="single"/>
          <w:rtl/>
        </w:rPr>
      </w:pPr>
      <w:r w:rsidRPr="00BA7CC0">
        <w:rPr>
          <w:rFonts w:cs="David" w:hint="cs"/>
          <w:u w:val="single"/>
          <w:rtl/>
        </w:rPr>
        <w:t>גדעון סער:</w:t>
      </w:r>
    </w:p>
    <w:p w14:paraId="287890A0" w14:textId="77777777" w:rsidR="00BA7CC0" w:rsidRPr="00BA7CC0" w:rsidRDefault="00BA7CC0" w:rsidP="00BA7CC0">
      <w:pPr>
        <w:bidi/>
        <w:rPr>
          <w:rFonts w:cs="David" w:hint="cs"/>
          <w:u w:val="single"/>
          <w:rtl/>
        </w:rPr>
      </w:pPr>
    </w:p>
    <w:p w14:paraId="3451204B" w14:textId="77777777" w:rsidR="00BA7CC0" w:rsidRPr="00BA7CC0" w:rsidRDefault="00BA7CC0" w:rsidP="00BA7CC0">
      <w:pPr>
        <w:bidi/>
        <w:rPr>
          <w:rFonts w:cs="David" w:hint="cs"/>
          <w:rtl/>
        </w:rPr>
      </w:pPr>
      <w:r w:rsidRPr="00BA7CC0">
        <w:rPr>
          <w:rFonts w:cs="David" w:hint="cs"/>
          <w:rtl/>
        </w:rPr>
        <w:tab/>
        <w:t xml:space="preserve"> זה טיעון שאין לו סוף.</w:t>
      </w:r>
    </w:p>
    <w:p w14:paraId="2750B2BE" w14:textId="77777777" w:rsidR="00BA7CC0" w:rsidRPr="00BA7CC0" w:rsidRDefault="00BA7CC0" w:rsidP="00BA7CC0">
      <w:pPr>
        <w:bidi/>
        <w:rPr>
          <w:rFonts w:cs="David" w:hint="cs"/>
          <w:rtl/>
        </w:rPr>
      </w:pPr>
    </w:p>
    <w:p w14:paraId="5DE5E02A" w14:textId="77777777" w:rsidR="00BA7CC0" w:rsidRPr="00BA7CC0" w:rsidRDefault="00BA7CC0" w:rsidP="00BA7CC0">
      <w:pPr>
        <w:bidi/>
        <w:rPr>
          <w:rFonts w:cs="David" w:hint="cs"/>
          <w:rtl/>
        </w:rPr>
      </w:pPr>
      <w:r w:rsidRPr="00BA7CC0">
        <w:rPr>
          <w:rFonts w:cs="David" w:hint="cs"/>
          <w:u w:val="single"/>
          <w:rtl/>
        </w:rPr>
        <w:t>יצחק לוי:</w:t>
      </w:r>
    </w:p>
    <w:p w14:paraId="56D58D7D" w14:textId="77777777" w:rsidR="00BA7CC0" w:rsidRPr="00BA7CC0" w:rsidRDefault="00BA7CC0" w:rsidP="00BA7CC0">
      <w:pPr>
        <w:bidi/>
        <w:rPr>
          <w:rFonts w:cs="David" w:hint="cs"/>
          <w:rtl/>
        </w:rPr>
      </w:pPr>
    </w:p>
    <w:p w14:paraId="59A1D345" w14:textId="77777777" w:rsidR="00BA7CC0" w:rsidRPr="00BA7CC0" w:rsidRDefault="00BA7CC0" w:rsidP="00BA7CC0">
      <w:pPr>
        <w:bidi/>
        <w:rPr>
          <w:rFonts w:cs="David" w:hint="cs"/>
          <w:rtl/>
        </w:rPr>
      </w:pPr>
      <w:r w:rsidRPr="00BA7CC0">
        <w:rPr>
          <w:rFonts w:cs="David" w:hint="cs"/>
          <w:rtl/>
        </w:rPr>
        <w:tab/>
        <w:t xml:space="preserve"> לכן אמרתי </w:t>
      </w:r>
      <w:r w:rsidRPr="00BA7CC0">
        <w:rPr>
          <w:rFonts w:cs="David"/>
          <w:rtl/>
        </w:rPr>
        <w:t>–</w:t>
      </w:r>
      <w:r w:rsidRPr="00BA7CC0">
        <w:rPr>
          <w:rFonts w:cs="David" w:hint="cs"/>
          <w:rtl/>
        </w:rPr>
        <w:t xml:space="preserve"> קשה להשיג 80, לכן אם ראש ממשלה יעמוד על 77 והוא יודע שבעוד שלושה ח"כים הוא מונע עצמו ממשאל עם, הוא יקנה אותם. לכן ההצעה פה אומרת שאתה לא מגביל במספר.</w:t>
      </w:r>
    </w:p>
    <w:p w14:paraId="3032D642" w14:textId="77777777" w:rsidR="00BA7CC0" w:rsidRPr="00BA7CC0" w:rsidRDefault="00BA7CC0" w:rsidP="00BA7CC0">
      <w:pPr>
        <w:bidi/>
        <w:rPr>
          <w:rFonts w:cs="David" w:hint="cs"/>
          <w:rtl/>
        </w:rPr>
      </w:pPr>
    </w:p>
    <w:p w14:paraId="295273C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B31406F" w14:textId="77777777" w:rsidR="00BA7CC0" w:rsidRPr="00BA7CC0" w:rsidRDefault="00BA7CC0" w:rsidP="00BA7CC0">
      <w:pPr>
        <w:bidi/>
        <w:rPr>
          <w:rFonts w:cs="David" w:hint="cs"/>
          <w:rtl/>
        </w:rPr>
      </w:pPr>
    </w:p>
    <w:p w14:paraId="0B81CEAD" w14:textId="77777777" w:rsidR="00BA7CC0" w:rsidRPr="00BA7CC0" w:rsidRDefault="00BA7CC0" w:rsidP="00BA7CC0">
      <w:pPr>
        <w:bidi/>
        <w:rPr>
          <w:rFonts w:cs="David" w:hint="cs"/>
          <w:rtl/>
        </w:rPr>
      </w:pPr>
      <w:r w:rsidRPr="00BA7CC0">
        <w:rPr>
          <w:rFonts w:cs="David" w:hint="cs"/>
          <w:rtl/>
        </w:rPr>
        <w:tab/>
        <w:t xml:space="preserve">באותה מידה, אם ראש ממשלה רוצה לקנות חמישה, הוא יכול לקנות עשרה. </w:t>
      </w:r>
    </w:p>
    <w:p w14:paraId="0DE268FD" w14:textId="77777777" w:rsidR="00BA7CC0" w:rsidRPr="00BA7CC0" w:rsidRDefault="00BA7CC0" w:rsidP="00BA7CC0">
      <w:pPr>
        <w:bidi/>
        <w:rPr>
          <w:rFonts w:cs="David" w:hint="cs"/>
          <w:rtl/>
        </w:rPr>
      </w:pPr>
    </w:p>
    <w:p w14:paraId="41E276D8" w14:textId="77777777" w:rsidR="00BA7CC0" w:rsidRPr="00BA7CC0" w:rsidRDefault="00BA7CC0" w:rsidP="00BA7CC0">
      <w:pPr>
        <w:bidi/>
        <w:rPr>
          <w:rFonts w:cs="David" w:hint="cs"/>
          <w:rtl/>
        </w:rPr>
      </w:pPr>
      <w:r w:rsidRPr="00BA7CC0">
        <w:rPr>
          <w:rFonts w:cs="David" w:hint="cs"/>
          <w:u w:val="single"/>
          <w:rtl/>
        </w:rPr>
        <w:t>יצחק לוי:</w:t>
      </w:r>
    </w:p>
    <w:p w14:paraId="27F61A81" w14:textId="77777777" w:rsidR="00BA7CC0" w:rsidRPr="00BA7CC0" w:rsidRDefault="00BA7CC0" w:rsidP="00BA7CC0">
      <w:pPr>
        <w:bidi/>
        <w:rPr>
          <w:rFonts w:cs="David" w:hint="cs"/>
          <w:rtl/>
        </w:rPr>
      </w:pPr>
    </w:p>
    <w:p w14:paraId="27639F21" w14:textId="77777777" w:rsidR="00BA7CC0" w:rsidRPr="00BA7CC0" w:rsidRDefault="00BA7CC0" w:rsidP="00BA7CC0">
      <w:pPr>
        <w:bidi/>
        <w:rPr>
          <w:rFonts w:cs="David" w:hint="cs"/>
          <w:rtl/>
        </w:rPr>
      </w:pPr>
      <w:r w:rsidRPr="00BA7CC0">
        <w:rPr>
          <w:rFonts w:cs="David" w:hint="cs"/>
          <w:rtl/>
        </w:rPr>
        <w:tab/>
        <w:t xml:space="preserve"> יש הבדל בין הליכה למשאל עם כשאין בחירות לבין הליכה לבחירות. ההיגיון אומר שלא צריך גם בחירות וגם משאל עם, אבל פה לא הולכים לבחירות.</w:t>
      </w:r>
    </w:p>
    <w:p w14:paraId="33DC8DC8" w14:textId="77777777" w:rsidR="00BA7CC0" w:rsidRPr="00BA7CC0" w:rsidRDefault="00BA7CC0" w:rsidP="00BA7CC0">
      <w:pPr>
        <w:bidi/>
        <w:rPr>
          <w:rFonts w:cs="David" w:hint="cs"/>
          <w:rtl/>
        </w:rPr>
      </w:pPr>
    </w:p>
    <w:p w14:paraId="2F37EE80"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FC56ADC" w14:textId="77777777" w:rsidR="00BA7CC0" w:rsidRPr="00BA7CC0" w:rsidRDefault="00BA7CC0" w:rsidP="00BA7CC0">
      <w:pPr>
        <w:bidi/>
        <w:rPr>
          <w:rFonts w:cs="David" w:hint="cs"/>
          <w:rtl/>
        </w:rPr>
      </w:pPr>
    </w:p>
    <w:p w14:paraId="23A142E7" w14:textId="77777777" w:rsidR="00BA7CC0" w:rsidRPr="00BA7CC0" w:rsidRDefault="00BA7CC0" w:rsidP="00BA7CC0">
      <w:pPr>
        <w:bidi/>
        <w:rPr>
          <w:rFonts w:cs="David" w:hint="cs"/>
          <w:rtl/>
        </w:rPr>
      </w:pPr>
      <w:r w:rsidRPr="00BA7CC0">
        <w:rPr>
          <w:rFonts w:cs="David" w:hint="cs"/>
          <w:rtl/>
        </w:rPr>
        <w:tab/>
        <w:t xml:space="preserve"> מאידך, החשש הוא שמפלגה שהצהירה למשל שהיא נגד הירידה מרמת הגולן, והזדמן לה בבחירות להיות בשלטון, ומה שרואים מכאן לא רואים משם- -</w:t>
      </w:r>
    </w:p>
    <w:p w14:paraId="7C906E9B" w14:textId="77777777" w:rsidR="00BA7CC0" w:rsidRDefault="00BA7CC0" w:rsidP="00BA7CC0">
      <w:pPr>
        <w:bidi/>
        <w:rPr>
          <w:rFonts w:cs="David" w:hint="cs"/>
          <w:rtl/>
        </w:rPr>
      </w:pPr>
    </w:p>
    <w:p w14:paraId="4BF03694" w14:textId="77777777" w:rsidR="00BA7CC0" w:rsidRDefault="00BA7CC0" w:rsidP="00BA7CC0">
      <w:pPr>
        <w:bidi/>
        <w:rPr>
          <w:rFonts w:cs="David" w:hint="cs"/>
          <w:rtl/>
        </w:rPr>
      </w:pPr>
    </w:p>
    <w:p w14:paraId="596AB8C9" w14:textId="77777777" w:rsidR="00BA7CC0" w:rsidRDefault="00BA7CC0" w:rsidP="00BA7CC0">
      <w:pPr>
        <w:bidi/>
        <w:rPr>
          <w:rFonts w:cs="David" w:hint="cs"/>
          <w:rtl/>
        </w:rPr>
      </w:pPr>
    </w:p>
    <w:p w14:paraId="6E3FDBDF" w14:textId="77777777" w:rsidR="00BA7CC0" w:rsidRDefault="00BA7CC0" w:rsidP="00BA7CC0">
      <w:pPr>
        <w:bidi/>
        <w:rPr>
          <w:rFonts w:cs="David" w:hint="cs"/>
          <w:rtl/>
        </w:rPr>
      </w:pPr>
    </w:p>
    <w:p w14:paraId="22E2E696" w14:textId="77777777" w:rsidR="00BA7CC0" w:rsidRDefault="00BA7CC0" w:rsidP="00BA7CC0">
      <w:pPr>
        <w:bidi/>
        <w:rPr>
          <w:rFonts w:cs="David" w:hint="cs"/>
          <w:rtl/>
        </w:rPr>
      </w:pPr>
    </w:p>
    <w:p w14:paraId="75B4C39C" w14:textId="77777777" w:rsidR="00BA7CC0" w:rsidRPr="00BA7CC0" w:rsidRDefault="00BA7CC0" w:rsidP="00BA7CC0">
      <w:pPr>
        <w:bidi/>
        <w:rPr>
          <w:rFonts w:cs="David" w:hint="cs"/>
          <w:rtl/>
        </w:rPr>
      </w:pPr>
    </w:p>
    <w:p w14:paraId="32C11D93" w14:textId="77777777" w:rsidR="00BA7CC0" w:rsidRPr="00BA7CC0" w:rsidRDefault="00BA7CC0" w:rsidP="00BA7CC0">
      <w:pPr>
        <w:bidi/>
        <w:rPr>
          <w:rFonts w:cs="David" w:hint="cs"/>
          <w:rtl/>
        </w:rPr>
      </w:pPr>
      <w:r w:rsidRPr="00BA7CC0">
        <w:rPr>
          <w:rFonts w:cs="David" w:hint="cs"/>
          <w:u w:val="single"/>
          <w:rtl/>
        </w:rPr>
        <w:t>יצחק לוי:</w:t>
      </w:r>
    </w:p>
    <w:p w14:paraId="35986B71" w14:textId="77777777" w:rsidR="00BA7CC0" w:rsidRPr="00BA7CC0" w:rsidRDefault="00BA7CC0" w:rsidP="00BA7CC0">
      <w:pPr>
        <w:bidi/>
        <w:rPr>
          <w:rFonts w:cs="David" w:hint="cs"/>
          <w:rtl/>
        </w:rPr>
      </w:pPr>
    </w:p>
    <w:p w14:paraId="335E9C21" w14:textId="77777777" w:rsidR="00BA7CC0" w:rsidRPr="00BA7CC0" w:rsidRDefault="00BA7CC0" w:rsidP="00BA7CC0">
      <w:pPr>
        <w:bidi/>
        <w:rPr>
          <w:rFonts w:cs="David" w:hint="cs"/>
          <w:rtl/>
        </w:rPr>
      </w:pPr>
      <w:r w:rsidRPr="00BA7CC0">
        <w:rPr>
          <w:rFonts w:cs="David" w:hint="cs"/>
          <w:rtl/>
        </w:rPr>
        <w:tab/>
        <w:t xml:space="preserve"> זה יחזור להחלטת הכנסת.</w:t>
      </w:r>
    </w:p>
    <w:p w14:paraId="4F985BCE" w14:textId="77777777" w:rsidR="00BA7CC0" w:rsidRPr="00BA7CC0" w:rsidRDefault="00BA7CC0" w:rsidP="00BA7CC0">
      <w:pPr>
        <w:bidi/>
        <w:rPr>
          <w:rFonts w:cs="David" w:hint="cs"/>
          <w:rtl/>
        </w:rPr>
      </w:pPr>
    </w:p>
    <w:p w14:paraId="2306C20F"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54F7338" w14:textId="77777777" w:rsidR="00BA7CC0" w:rsidRPr="00BA7CC0" w:rsidRDefault="00BA7CC0" w:rsidP="00BA7CC0">
      <w:pPr>
        <w:bidi/>
        <w:rPr>
          <w:rFonts w:cs="David" w:hint="cs"/>
          <w:rtl/>
        </w:rPr>
      </w:pPr>
    </w:p>
    <w:p w14:paraId="640406E7" w14:textId="77777777" w:rsidR="00BA7CC0" w:rsidRPr="00BA7CC0" w:rsidRDefault="00BA7CC0" w:rsidP="00BA7CC0">
      <w:pPr>
        <w:bidi/>
        <w:rPr>
          <w:rFonts w:cs="David" w:hint="cs"/>
          <w:rtl/>
        </w:rPr>
      </w:pPr>
      <w:r w:rsidRPr="00BA7CC0">
        <w:rPr>
          <w:rFonts w:cs="David" w:hint="cs"/>
          <w:rtl/>
        </w:rPr>
        <w:tab/>
        <w:t xml:space="preserve"> אם אתה עושה משאל עם, אין לו בררה. </w:t>
      </w:r>
    </w:p>
    <w:p w14:paraId="0989CAC6" w14:textId="77777777" w:rsidR="00BA7CC0" w:rsidRPr="00BA7CC0" w:rsidRDefault="00BA7CC0" w:rsidP="00BA7CC0">
      <w:pPr>
        <w:bidi/>
        <w:rPr>
          <w:rFonts w:cs="David" w:hint="cs"/>
          <w:rtl/>
        </w:rPr>
      </w:pPr>
    </w:p>
    <w:p w14:paraId="0634D544" w14:textId="77777777" w:rsidR="00BA7CC0" w:rsidRPr="00BA7CC0" w:rsidRDefault="00BA7CC0" w:rsidP="00BA7CC0">
      <w:pPr>
        <w:bidi/>
        <w:rPr>
          <w:rFonts w:cs="David" w:hint="cs"/>
          <w:rtl/>
        </w:rPr>
      </w:pPr>
      <w:r w:rsidRPr="00BA7CC0">
        <w:rPr>
          <w:rFonts w:cs="David" w:hint="cs"/>
          <w:u w:val="single"/>
          <w:rtl/>
        </w:rPr>
        <w:t>יצחק לוי:</w:t>
      </w:r>
    </w:p>
    <w:p w14:paraId="33E6422F" w14:textId="77777777" w:rsidR="00BA7CC0" w:rsidRPr="00BA7CC0" w:rsidRDefault="00BA7CC0" w:rsidP="00BA7CC0">
      <w:pPr>
        <w:bidi/>
        <w:rPr>
          <w:rFonts w:cs="David" w:hint="cs"/>
          <w:rtl/>
        </w:rPr>
      </w:pPr>
    </w:p>
    <w:p w14:paraId="2385CC8F" w14:textId="77777777" w:rsidR="00BA7CC0" w:rsidRPr="00BA7CC0" w:rsidRDefault="00BA7CC0" w:rsidP="00BA7CC0">
      <w:pPr>
        <w:bidi/>
        <w:rPr>
          <w:rFonts w:cs="David" w:hint="cs"/>
          <w:rtl/>
        </w:rPr>
      </w:pPr>
      <w:r w:rsidRPr="00BA7CC0">
        <w:rPr>
          <w:rFonts w:cs="David" w:hint="cs"/>
          <w:rtl/>
        </w:rPr>
        <w:tab/>
        <w:t xml:space="preserve"> פה צריך להיות שיקל דעת, עד כמה אנו יכולים להפריד בשיקול הדעת הזה, כשיש בחירות, שאתה אומר: בכל אופן המפלגות הולכות בבחירות על העניין הזה, ואתה אומר </w:t>
      </w:r>
      <w:r w:rsidRPr="00BA7CC0">
        <w:rPr>
          <w:rFonts w:cs="David"/>
          <w:rtl/>
        </w:rPr>
        <w:t>–</w:t>
      </w:r>
      <w:r w:rsidRPr="00BA7CC0">
        <w:rPr>
          <w:rFonts w:cs="David" w:hint="cs"/>
          <w:rtl/>
        </w:rPr>
        <w:t xml:space="preserve"> יכול להיות שינוי כל כך דרסטי. לגבי הסעיף של השמונים, אני כרגע מגיש הסתייגות.</w:t>
      </w:r>
    </w:p>
    <w:p w14:paraId="5F05485D" w14:textId="77777777" w:rsidR="00BA7CC0" w:rsidRPr="00BA7CC0" w:rsidRDefault="00BA7CC0" w:rsidP="00BA7CC0">
      <w:pPr>
        <w:bidi/>
        <w:rPr>
          <w:rFonts w:cs="David" w:hint="cs"/>
          <w:rtl/>
        </w:rPr>
      </w:pPr>
    </w:p>
    <w:p w14:paraId="68B5FD63"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8C6A47F" w14:textId="77777777" w:rsidR="00BA7CC0" w:rsidRPr="00BA7CC0" w:rsidRDefault="00BA7CC0" w:rsidP="00BA7CC0">
      <w:pPr>
        <w:bidi/>
        <w:rPr>
          <w:rFonts w:cs="David" w:hint="cs"/>
          <w:rtl/>
        </w:rPr>
      </w:pPr>
    </w:p>
    <w:p w14:paraId="67A15455" w14:textId="77777777" w:rsidR="00BA7CC0" w:rsidRPr="00BA7CC0" w:rsidRDefault="00BA7CC0" w:rsidP="00BA7CC0">
      <w:pPr>
        <w:bidi/>
        <w:rPr>
          <w:rFonts w:cs="David" w:hint="cs"/>
          <w:rtl/>
        </w:rPr>
      </w:pPr>
      <w:r w:rsidRPr="00BA7CC0">
        <w:rPr>
          <w:rFonts w:cs="David" w:hint="cs"/>
          <w:rtl/>
        </w:rPr>
        <w:tab/>
        <w:t xml:space="preserve"> נשאיר את הסעיף על שמונים וגם את הנושא שבבחירות יהיה גם משאל עם. </w:t>
      </w:r>
    </w:p>
    <w:p w14:paraId="332D2390" w14:textId="77777777" w:rsidR="00BA7CC0" w:rsidRPr="00BA7CC0" w:rsidRDefault="00BA7CC0" w:rsidP="00BA7CC0">
      <w:pPr>
        <w:bidi/>
        <w:rPr>
          <w:rFonts w:cs="David" w:hint="cs"/>
          <w:rtl/>
        </w:rPr>
      </w:pPr>
    </w:p>
    <w:p w14:paraId="65BA0741" w14:textId="77777777" w:rsidR="00BA7CC0" w:rsidRPr="00BA7CC0" w:rsidRDefault="00BA7CC0" w:rsidP="00BA7CC0">
      <w:pPr>
        <w:bidi/>
        <w:rPr>
          <w:rFonts w:cs="David" w:hint="cs"/>
          <w:u w:val="single"/>
          <w:rtl/>
        </w:rPr>
      </w:pPr>
      <w:r w:rsidRPr="00BA7CC0">
        <w:rPr>
          <w:rFonts w:cs="David" w:hint="cs"/>
          <w:u w:val="single"/>
          <w:rtl/>
        </w:rPr>
        <w:t>ארבל אסטרחן:</w:t>
      </w:r>
    </w:p>
    <w:p w14:paraId="2CB52E71" w14:textId="77777777" w:rsidR="00BA7CC0" w:rsidRPr="00BA7CC0" w:rsidRDefault="00BA7CC0" w:rsidP="00BA7CC0">
      <w:pPr>
        <w:bidi/>
        <w:rPr>
          <w:rFonts w:cs="David" w:hint="cs"/>
          <w:rtl/>
        </w:rPr>
      </w:pPr>
    </w:p>
    <w:p w14:paraId="3DC3791F" w14:textId="77777777" w:rsidR="00BA7CC0" w:rsidRPr="00BA7CC0" w:rsidRDefault="00BA7CC0" w:rsidP="00BA7CC0">
      <w:pPr>
        <w:bidi/>
        <w:rPr>
          <w:rFonts w:cs="David" w:hint="cs"/>
          <w:rtl/>
        </w:rPr>
      </w:pPr>
      <w:r w:rsidRPr="00BA7CC0">
        <w:rPr>
          <w:rFonts w:cs="David" w:hint="cs"/>
          <w:rtl/>
        </w:rPr>
        <w:tab/>
        <w:t xml:space="preserve">צריך לזכור שזה יכול להיות רלוונטי לעניין שטח חוות שבעא. צריך לחשוב למשל על מצב שבו ישראל תחזיר רק את השטח הזה. אם סעיף 3 יימחק, יצטרכו ללכת למשאל עם. </w:t>
      </w:r>
    </w:p>
    <w:p w14:paraId="0F0A6C76" w14:textId="77777777" w:rsidR="00BA7CC0" w:rsidRPr="00BA7CC0" w:rsidRDefault="00BA7CC0" w:rsidP="00BA7CC0">
      <w:pPr>
        <w:bidi/>
        <w:rPr>
          <w:rFonts w:cs="David" w:hint="cs"/>
          <w:rtl/>
        </w:rPr>
      </w:pPr>
    </w:p>
    <w:p w14:paraId="1DEFA850" w14:textId="77777777" w:rsidR="00BA7CC0" w:rsidRPr="00BA7CC0" w:rsidRDefault="00BA7CC0" w:rsidP="00BA7CC0">
      <w:pPr>
        <w:bidi/>
        <w:rPr>
          <w:rFonts w:cs="David" w:hint="cs"/>
          <w:rtl/>
        </w:rPr>
      </w:pPr>
      <w:r w:rsidRPr="00BA7CC0">
        <w:rPr>
          <w:rFonts w:cs="David" w:hint="cs"/>
          <w:u w:val="single"/>
          <w:rtl/>
        </w:rPr>
        <w:t>יצחק לוי:</w:t>
      </w:r>
    </w:p>
    <w:p w14:paraId="0E18B672" w14:textId="77777777" w:rsidR="00BA7CC0" w:rsidRPr="00BA7CC0" w:rsidRDefault="00BA7CC0" w:rsidP="00BA7CC0">
      <w:pPr>
        <w:bidi/>
        <w:rPr>
          <w:rFonts w:cs="David" w:hint="cs"/>
          <w:rtl/>
        </w:rPr>
      </w:pPr>
    </w:p>
    <w:p w14:paraId="651BDB6D" w14:textId="77777777" w:rsidR="00BA7CC0" w:rsidRPr="00BA7CC0" w:rsidRDefault="00BA7CC0" w:rsidP="00BA7CC0">
      <w:pPr>
        <w:bidi/>
        <w:rPr>
          <w:rFonts w:cs="David" w:hint="cs"/>
          <w:rtl/>
        </w:rPr>
      </w:pPr>
      <w:r w:rsidRPr="00BA7CC0">
        <w:rPr>
          <w:rFonts w:cs="David" w:hint="cs"/>
          <w:rtl/>
        </w:rPr>
        <w:tab/>
        <w:t xml:space="preserve"> אם זה רק רמת הגולן, אז לא. </w:t>
      </w:r>
    </w:p>
    <w:p w14:paraId="78BDBE49" w14:textId="77777777" w:rsidR="00BA7CC0" w:rsidRPr="00BA7CC0" w:rsidRDefault="00BA7CC0" w:rsidP="00BA7CC0">
      <w:pPr>
        <w:bidi/>
        <w:rPr>
          <w:rFonts w:cs="David" w:hint="cs"/>
          <w:rtl/>
        </w:rPr>
      </w:pPr>
    </w:p>
    <w:p w14:paraId="2239E09F"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16AEF08" w14:textId="77777777" w:rsidR="00BA7CC0" w:rsidRPr="00BA7CC0" w:rsidRDefault="00BA7CC0" w:rsidP="00BA7CC0">
      <w:pPr>
        <w:bidi/>
        <w:rPr>
          <w:rFonts w:cs="David" w:hint="cs"/>
          <w:rtl/>
        </w:rPr>
      </w:pPr>
    </w:p>
    <w:p w14:paraId="1E60D362" w14:textId="77777777" w:rsidR="00BA7CC0" w:rsidRPr="00BA7CC0" w:rsidRDefault="00BA7CC0" w:rsidP="00BA7CC0">
      <w:pPr>
        <w:bidi/>
        <w:rPr>
          <w:rFonts w:cs="David" w:hint="cs"/>
          <w:rtl/>
        </w:rPr>
      </w:pPr>
      <w:r w:rsidRPr="00BA7CC0">
        <w:rPr>
          <w:rFonts w:cs="David" w:hint="cs"/>
          <w:rtl/>
        </w:rPr>
        <w:tab/>
        <w:t>אתה יכול לומר שגם רג'ר.</w:t>
      </w:r>
    </w:p>
    <w:p w14:paraId="039A2967" w14:textId="77777777" w:rsidR="00BA7CC0" w:rsidRPr="00BA7CC0" w:rsidRDefault="00BA7CC0" w:rsidP="00BA7CC0">
      <w:pPr>
        <w:bidi/>
        <w:rPr>
          <w:rFonts w:cs="David" w:hint="cs"/>
          <w:rtl/>
        </w:rPr>
      </w:pPr>
      <w:r w:rsidRPr="00BA7CC0">
        <w:rPr>
          <w:rFonts w:cs="David" w:hint="cs"/>
          <w:rtl/>
        </w:rPr>
        <w:tab/>
      </w:r>
    </w:p>
    <w:p w14:paraId="4C32FCE1" w14:textId="77777777" w:rsidR="00BA7CC0" w:rsidRPr="00BA7CC0" w:rsidRDefault="00BA7CC0" w:rsidP="00BA7CC0">
      <w:pPr>
        <w:bidi/>
        <w:rPr>
          <w:rFonts w:cs="David" w:hint="cs"/>
          <w:rtl/>
        </w:rPr>
      </w:pPr>
      <w:r w:rsidRPr="00BA7CC0">
        <w:rPr>
          <w:rFonts w:cs="David" w:hint="cs"/>
          <w:u w:val="single"/>
          <w:rtl/>
        </w:rPr>
        <w:t>יהודה הראל:</w:t>
      </w:r>
    </w:p>
    <w:p w14:paraId="5B1C20DF" w14:textId="77777777" w:rsidR="00BA7CC0" w:rsidRPr="00BA7CC0" w:rsidRDefault="00BA7CC0" w:rsidP="00BA7CC0">
      <w:pPr>
        <w:bidi/>
        <w:rPr>
          <w:rFonts w:cs="David" w:hint="cs"/>
          <w:rtl/>
        </w:rPr>
      </w:pPr>
    </w:p>
    <w:p w14:paraId="612602BF" w14:textId="77777777" w:rsidR="00BA7CC0" w:rsidRPr="00BA7CC0" w:rsidRDefault="00BA7CC0" w:rsidP="00BA7CC0">
      <w:pPr>
        <w:bidi/>
        <w:rPr>
          <w:rFonts w:cs="David" w:hint="cs"/>
          <w:rtl/>
        </w:rPr>
      </w:pPr>
      <w:r w:rsidRPr="00BA7CC0">
        <w:rPr>
          <w:rFonts w:cs="David" w:hint="cs"/>
          <w:rtl/>
        </w:rPr>
        <w:tab/>
        <w:t>כל מדינה בעולם, כל שטח ריבוני שלה, כולל זעיר, כולל מצרים לגבי טאבה, הוא שטח שלא מתייחסים אליו כדבר שאין בעיה אתו. החוק המוצע שהתקבל מתייחס לכל שטח ריבוני, גם של 2 מטר מרובע.</w:t>
      </w:r>
    </w:p>
    <w:p w14:paraId="0A443D45" w14:textId="77777777" w:rsidR="00BA7CC0" w:rsidRPr="00BA7CC0" w:rsidRDefault="00BA7CC0" w:rsidP="00BA7CC0">
      <w:pPr>
        <w:bidi/>
        <w:rPr>
          <w:rFonts w:cs="David" w:hint="cs"/>
          <w:rtl/>
        </w:rPr>
      </w:pPr>
    </w:p>
    <w:p w14:paraId="76EF3869" w14:textId="77777777" w:rsidR="00BA7CC0" w:rsidRPr="00BA7CC0" w:rsidRDefault="00BA7CC0" w:rsidP="00BA7CC0">
      <w:pPr>
        <w:bidi/>
        <w:rPr>
          <w:rFonts w:cs="David" w:hint="cs"/>
          <w:rtl/>
        </w:rPr>
      </w:pPr>
      <w:r w:rsidRPr="00BA7CC0">
        <w:rPr>
          <w:rFonts w:cs="David" w:hint="cs"/>
          <w:rtl/>
        </w:rPr>
        <w:tab/>
        <w:t>חבר הכנסת סער, כל החלטה, ויתור על רמת הגולן שלא תהיה במשאל עם לא תוכל לעבור אצל תושבי רמת הגולן. זו הערכה שלי, עם כל החומרה, שאני מבין מה שאמרתי עכשיו.</w:t>
      </w:r>
    </w:p>
    <w:p w14:paraId="525404C3" w14:textId="77777777" w:rsidR="00BA7CC0" w:rsidRPr="00BA7CC0" w:rsidRDefault="00BA7CC0" w:rsidP="00BA7CC0">
      <w:pPr>
        <w:bidi/>
        <w:rPr>
          <w:rFonts w:cs="David" w:hint="cs"/>
          <w:rtl/>
        </w:rPr>
      </w:pPr>
    </w:p>
    <w:p w14:paraId="7C4786FA"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F12125D" w14:textId="77777777" w:rsidR="00BA7CC0" w:rsidRPr="00BA7CC0" w:rsidRDefault="00BA7CC0" w:rsidP="00BA7CC0">
      <w:pPr>
        <w:bidi/>
        <w:rPr>
          <w:rFonts w:cs="David" w:hint="cs"/>
          <w:rtl/>
        </w:rPr>
      </w:pPr>
    </w:p>
    <w:p w14:paraId="53576934" w14:textId="77777777" w:rsidR="00BA7CC0" w:rsidRPr="00BA7CC0" w:rsidRDefault="00BA7CC0" w:rsidP="00BA7CC0">
      <w:pPr>
        <w:bidi/>
        <w:rPr>
          <w:rFonts w:cs="David" w:hint="cs"/>
          <w:rtl/>
        </w:rPr>
      </w:pPr>
      <w:r w:rsidRPr="00BA7CC0">
        <w:rPr>
          <w:rFonts w:cs="David" w:hint="cs"/>
          <w:rtl/>
        </w:rPr>
        <w:tab/>
        <w:t xml:space="preserve"> בכל אופן נצטרך להתייחס לנושא של חוות שבעא. מישהו יודע לומר מבחינת קילומטרז' כמה זה שבעא?</w:t>
      </w:r>
    </w:p>
    <w:p w14:paraId="5B6BCD8D" w14:textId="77777777" w:rsidR="00BA7CC0" w:rsidRPr="00BA7CC0" w:rsidRDefault="00BA7CC0" w:rsidP="00BA7CC0">
      <w:pPr>
        <w:bidi/>
        <w:rPr>
          <w:rFonts w:cs="David" w:hint="cs"/>
          <w:rtl/>
        </w:rPr>
      </w:pPr>
    </w:p>
    <w:p w14:paraId="51B97602" w14:textId="77777777" w:rsidR="00BA7CC0" w:rsidRPr="00BA7CC0" w:rsidRDefault="00BA7CC0" w:rsidP="00BA7CC0">
      <w:pPr>
        <w:bidi/>
        <w:rPr>
          <w:rFonts w:cs="David" w:hint="cs"/>
          <w:rtl/>
        </w:rPr>
      </w:pPr>
      <w:r w:rsidRPr="00BA7CC0">
        <w:rPr>
          <w:rFonts w:cs="David" w:hint="cs"/>
          <w:u w:val="single"/>
          <w:rtl/>
        </w:rPr>
        <w:t>יהודה הראל:</w:t>
      </w:r>
    </w:p>
    <w:p w14:paraId="52F1181F" w14:textId="77777777" w:rsidR="00BA7CC0" w:rsidRPr="00BA7CC0" w:rsidRDefault="00BA7CC0" w:rsidP="00BA7CC0">
      <w:pPr>
        <w:bidi/>
        <w:rPr>
          <w:rFonts w:cs="David" w:hint="cs"/>
          <w:rtl/>
        </w:rPr>
      </w:pPr>
    </w:p>
    <w:p w14:paraId="06373E99" w14:textId="77777777" w:rsidR="00BA7CC0" w:rsidRPr="00BA7CC0" w:rsidRDefault="00BA7CC0" w:rsidP="00BA7CC0">
      <w:pPr>
        <w:bidi/>
        <w:rPr>
          <w:rFonts w:cs="David" w:hint="cs"/>
          <w:rtl/>
        </w:rPr>
      </w:pPr>
      <w:r w:rsidRPr="00BA7CC0">
        <w:rPr>
          <w:rFonts w:cs="David" w:hint="cs"/>
          <w:rtl/>
        </w:rPr>
        <w:tab/>
        <w:t>2 קילומטר מרובע.</w:t>
      </w:r>
    </w:p>
    <w:p w14:paraId="10692530" w14:textId="77777777" w:rsidR="00BA7CC0" w:rsidRPr="00BA7CC0" w:rsidRDefault="00BA7CC0" w:rsidP="00BA7CC0">
      <w:pPr>
        <w:bidi/>
        <w:rPr>
          <w:rFonts w:cs="David" w:hint="cs"/>
          <w:rtl/>
        </w:rPr>
      </w:pPr>
    </w:p>
    <w:p w14:paraId="2CC45F5B"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48AF363" w14:textId="77777777" w:rsidR="00BA7CC0" w:rsidRPr="00BA7CC0" w:rsidRDefault="00BA7CC0" w:rsidP="00BA7CC0">
      <w:pPr>
        <w:bidi/>
        <w:rPr>
          <w:rFonts w:cs="David" w:hint="cs"/>
          <w:rtl/>
        </w:rPr>
      </w:pPr>
    </w:p>
    <w:p w14:paraId="61A7E1D2" w14:textId="77777777" w:rsidR="00BA7CC0" w:rsidRPr="00BA7CC0" w:rsidRDefault="00BA7CC0" w:rsidP="00BA7CC0">
      <w:pPr>
        <w:bidi/>
        <w:rPr>
          <w:rFonts w:cs="David" w:hint="cs"/>
          <w:rtl/>
        </w:rPr>
      </w:pPr>
      <w:r w:rsidRPr="00BA7CC0">
        <w:rPr>
          <w:rFonts w:cs="David" w:hint="cs"/>
          <w:rtl/>
        </w:rPr>
        <w:tab/>
        <w:t xml:space="preserve"> השאלה אם אנו עוסקים בנקודה הזו של שטח מזערי או משאירים זאת לבית המשפט?</w:t>
      </w:r>
    </w:p>
    <w:p w14:paraId="008F32B9" w14:textId="77777777" w:rsidR="00BA7CC0" w:rsidRDefault="00BA7CC0" w:rsidP="00BA7CC0">
      <w:pPr>
        <w:bidi/>
        <w:rPr>
          <w:rFonts w:cs="David" w:hint="cs"/>
          <w:rtl/>
        </w:rPr>
      </w:pPr>
    </w:p>
    <w:p w14:paraId="1099993C" w14:textId="77777777" w:rsidR="00BA7CC0" w:rsidRDefault="00BA7CC0" w:rsidP="00BA7CC0">
      <w:pPr>
        <w:bidi/>
        <w:rPr>
          <w:rFonts w:cs="David" w:hint="cs"/>
          <w:rtl/>
        </w:rPr>
      </w:pPr>
    </w:p>
    <w:p w14:paraId="6F9844D9" w14:textId="77777777" w:rsidR="00BA7CC0" w:rsidRDefault="00BA7CC0" w:rsidP="00BA7CC0">
      <w:pPr>
        <w:bidi/>
        <w:rPr>
          <w:rFonts w:cs="David" w:hint="cs"/>
          <w:rtl/>
        </w:rPr>
      </w:pPr>
    </w:p>
    <w:p w14:paraId="3F962B10" w14:textId="77777777" w:rsidR="00BA7CC0" w:rsidRDefault="00BA7CC0" w:rsidP="00BA7CC0">
      <w:pPr>
        <w:bidi/>
        <w:rPr>
          <w:rFonts w:cs="David" w:hint="cs"/>
          <w:rtl/>
        </w:rPr>
      </w:pPr>
    </w:p>
    <w:p w14:paraId="7EFEC82B" w14:textId="77777777" w:rsidR="00BA7CC0" w:rsidRDefault="00BA7CC0" w:rsidP="00BA7CC0">
      <w:pPr>
        <w:bidi/>
        <w:rPr>
          <w:rFonts w:cs="David" w:hint="cs"/>
          <w:rtl/>
        </w:rPr>
      </w:pPr>
    </w:p>
    <w:p w14:paraId="0F522524" w14:textId="77777777" w:rsidR="00BA7CC0" w:rsidRPr="00BA7CC0" w:rsidRDefault="00BA7CC0" w:rsidP="00BA7CC0">
      <w:pPr>
        <w:bidi/>
        <w:rPr>
          <w:rFonts w:cs="David" w:hint="cs"/>
          <w:rtl/>
        </w:rPr>
      </w:pPr>
    </w:p>
    <w:p w14:paraId="5D6791F2" w14:textId="77777777" w:rsidR="00BA7CC0" w:rsidRPr="00BA7CC0" w:rsidRDefault="00BA7CC0" w:rsidP="00BA7CC0">
      <w:pPr>
        <w:bidi/>
        <w:rPr>
          <w:rFonts w:cs="David" w:hint="cs"/>
          <w:rtl/>
        </w:rPr>
      </w:pPr>
      <w:smartTag w:uri="urn:schemas-microsoft-com:office:smarttags" w:element="PersonName">
        <w:r w:rsidRPr="00BA7CC0">
          <w:rPr>
            <w:rFonts w:cs="David" w:hint="cs"/>
            <w:u w:val="single"/>
            <w:rtl/>
          </w:rPr>
          <w:t>אברהם מיכאלי</w:t>
        </w:r>
      </w:smartTag>
      <w:r w:rsidRPr="00BA7CC0">
        <w:rPr>
          <w:rFonts w:cs="David" w:hint="cs"/>
          <w:u w:val="single"/>
          <w:rtl/>
        </w:rPr>
        <w:t>:</w:t>
      </w:r>
    </w:p>
    <w:p w14:paraId="6956CFC5" w14:textId="77777777" w:rsidR="00BA7CC0" w:rsidRPr="00BA7CC0" w:rsidRDefault="00BA7CC0" w:rsidP="00BA7CC0">
      <w:pPr>
        <w:bidi/>
        <w:rPr>
          <w:rFonts w:cs="David" w:hint="cs"/>
          <w:rtl/>
        </w:rPr>
      </w:pPr>
    </w:p>
    <w:p w14:paraId="426DB71F" w14:textId="77777777" w:rsidR="00BA7CC0" w:rsidRPr="00BA7CC0" w:rsidRDefault="00BA7CC0" w:rsidP="00BA7CC0">
      <w:pPr>
        <w:bidi/>
        <w:rPr>
          <w:rFonts w:cs="David" w:hint="cs"/>
          <w:rtl/>
        </w:rPr>
      </w:pPr>
      <w:r w:rsidRPr="00BA7CC0">
        <w:rPr>
          <w:rFonts w:cs="David" w:hint="cs"/>
          <w:rtl/>
        </w:rPr>
        <w:tab/>
        <w:t xml:space="preserve"> ודאי. </w:t>
      </w:r>
    </w:p>
    <w:p w14:paraId="0616F216" w14:textId="77777777" w:rsidR="00BA7CC0" w:rsidRPr="00BA7CC0" w:rsidRDefault="00BA7CC0" w:rsidP="00BA7CC0">
      <w:pPr>
        <w:bidi/>
        <w:rPr>
          <w:rFonts w:cs="David" w:hint="cs"/>
          <w:rtl/>
        </w:rPr>
      </w:pPr>
    </w:p>
    <w:p w14:paraId="3951F6F5" w14:textId="77777777" w:rsidR="00BA7CC0" w:rsidRPr="00BA7CC0" w:rsidRDefault="00BA7CC0" w:rsidP="00BA7CC0">
      <w:pPr>
        <w:bidi/>
        <w:rPr>
          <w:rFonts w:cs="David" w:hint="cs"/>
          <w:rtl/>
        </w:rPr>
      </w:pPr>
      <w:r w:rsidRPr="00BA7CC0">
        <w:rPr>
          <w:rFonts w:cs="David" w:hint="cs"/>
          <w:u w:val="single"/>
          <w:rtl/>
        </w:rPr>
        <w:t>היו"ר דוד טל:</w:t>
      </w:r>
    </w:p>
    <w:p w14:paraId="187BDAFD" w14:textId="77777777" w:rsidR="00BA7CC0" w:rsidRPr="00BA7CC0" w:rsidRDefault="00BA7CC0" w:rsidP="00BA7CC0">
      <w:pPr>
        <w:bidi/>
        <w:rPr>
          <w:rFonts w:cs="David" w:hint="cs"/>
          <w:rtl/>
        </w:rPr>
      </w:pPr>
    </w:p>
    <w:p w14:paraId="628CE869" w14:textId="77777777" w:rsidR="00BA7CC0" w:rsidRPr="00BA7CC0" w:rsidRDefault="00BA7CC0" w:rsidP="00BA7CC0">
      <w:pPr>
        <w:bidi/>
        <w:rPr>
          <w:rFonts w:cs="David" w:hint="cs"/>
          <w:rtl/>
        </w:rPr>
      </w:pPr>
      <w:r w:rsidRPr="00BA7CC0">
        <w:rPr>
          <w:rFonts w:cs="David" w:hint="cs"/>
          <w:rtl/>
        </w:rPr>
        <w:tab/>
        <w:t>אנו ממשיכים הלאה.</w:t>
      </w:r>
    </w:p>
    <w:p w14:paraId="52BCEF71" w14:textId="77777777" w:rsidR="00BA7CC0" w:rsidRPr="00BA7CC0" w:rsidRDefault="00BA7CC0" w:rsidP="00BA7CC0">
      <w:pPr>
        <w:bidi/>
        <w:rPr>
          <w:rFonts w:cs="David" w:hint="cs"/>
          <w:rtl/>
        </w:rPr>
      </w:pPr>
    </w:p>
    <w:p w14:paraId="353AA016" w14:textId="77777777" w:rsidR="00BA7CC0" w:rsidRPr="00BA7CC0" w:rsidRDefault="00BA7CC0" w:rsidP="00BA7CC0">
      <w:pPr>
        <w:bidi/>
        <w:rPr>
          <w:rFonts w:cs="David" w:hint="cs"/>
          <w:u w:val="single"/>
          <w:rtl/>
        </w:rPr>
      </w:pPr>
      <w:r w:rsidRPr="00BA7CC0">
        <w:rPr>
          <w:rFonts w:cs="David" w:hint="cs"/>
          <w:u w:val="single"/>
          <w:rtl/>
        </w:rPr>
        <w:t>ארבל אסטרחן:</w:t>
      </w:r>
    </w:p>
    <w:p w14:paraId="251C4442" w14:textId="77777777" w:rsidR="00BA7CC0" w:rsidRPr="00BA7CC0" w:rsidRDefault="00BA7CC0" w:rsidP="00BA7CC0">
      <w:pPr>
        <w:bidi/>
        <w:rPr>
          <w:rFonts w:cs="David" w:hint="cs"/>
          <w:rtl/>
        </w:rPr>
      </w:pPr>
    </w:p>
    <w:p w14:paraId="487370C4" w14:textId="77777777" w:rsidR="00BA7CC0" w:rsidRPr="00BA7CC0" w:rsidRDefault="00BA7CC0" w:rsidP="00BA7CC0">
      <w:pPr>
        <w:bidi/>
        <w:rPr>
          <w:rFonts w:cs="David" w:hint="cs"/>
          <w:rtl/>
        </w:rPr>
      </w:pPr>
      <w:r w:rsidRPr="00BA7CC0">
        <w:rPr>
          <w:rFonts w:cs="David" w:hint="cs"/>
          <w:rtl/>
        </w:rPr>
        <w:tab/>
        <w:t xml:space="preserve">סעיף 4 עוסק באישור הכנסת. </w:t>
      </w:r>
    </w:p>
    <w:p w14:paraId="0FB9F269" w14:textId="77777777" w:rsidR="00BA7CC0" w:rsidRPr="00BA7CC0" w:rsidRDefault="00BA7CC0" w:rsidP="00BA7CC0">
      <w:pPr>
        <w:bidi/>
        <w:rPr>
          <w:rFonts w:cs="David" w:hint="cs"/>
          <w:rtl/>
        </w:rPr>
      </w:pPr>
    </w:p>
    <w:p w14:paraId="6B956C80" w14:textId="77777777" w:rsidR="00BA7CC0" w:rsidRPr="00BA7CC0" w:rsidRDefault="00BA7CC0" w:rsidP="00BA7CC0">
      <w:pPr>
        <w:bidi/>
        <w:rPr>
          <w:rFonts w:cs="David" w:hint="cs"/>
          <w:rtl/>
        </w:rPr>
      </w:pPr>
      <w:r w:rsidRPr="00BA7CC0">
        <w:rPr>
          <w:rFonts w:cs="David" w:hint="cs"/>
          <w:rtl/>
        </w:rPr>
        <w:tab/>
        <w:t>קוראת סעיפים 4(א), (ב).</w:t>
      </w:r>
    </w:p>
    <w:p w14:paraId="5E7059D8" w14:textId="77777777" w:rsidR="00BA7CC0" w:rsidRPr="00BA7CC0" w:rsidRDefault="00BA7CC0" w:rsidP="00BA7CC0">
      <w:pPr>
        <w:bidi/>
        <w:rPr>
          <w:rFonts w:cs="David" w:hint="cs"/>
          <w:rtl/>
        </w:rPr>
      </w:pPr>
    </w:p>
    <w:p w14:paraId="17338A50" w14:textId="77777777" w:rsidR="00BA7CC0" w:rsidRPr="00BA7CC0" w:rsidRDefault="00BA7CC0" w:rsidP="00BA7CC0">
      <w:pPr>
        <w:bidi/>
        <w:rPr>
          <w:rFonts w:cs="David" w:hint="cs"/>
          <w:rtl/>
        </w:rPr>
      </w:pPr>
      <w:r w:rsidRPr="00BA7CC0">
        <w:rPr>
          <w:rFonts w:cs="David" w:hint="cs"/>
          <w:rtl/>
        </w:rPr>
        <w:tab/>
        <w:t>חשבנו גם לאפשר לממשלה לבקש להאריך את התקופה, שזה יהיה יותר מארבעה שבועות.</w:t>
      </w:r>
    </w:p>
    <w:p w14:paraId="2F4DE68C" w14:textId="77777777" w:rsidR="00BA7CC0" w:rsidRPr="00BA7CC0" w:rsidRDefault="00BA7CC0" w:rsidP="00BA7CC0">
      <w:pPr>
        <w:bidi/>
        <w:rPr>
          <w:rFonts w:cs="David" w:hint="cs"/>
          <w:rtl/>
        </w:rPr>
      </w:pPr>
    </w:p>
    <w:p w14:paraId="5A924746" w14:textId="77777777" w:rsidR="00BA7CC0" w:rsidRPr="00BA7CC0" w:rsidRDefault="00BA7CC0" w:rsidP="00BA7CC0">
      <w:pPr>
        <w:bidi/>
        <w:rPr>
          <w:rFonts w:cs="David" w:hint="cs"/>
          <w:rtl/>
        </w:rPr>
      </w:pPr>
      <w:r w:rsidRPr="00BA7CC0">
        <w:rPr>
          <w:rFonts w:cs="David" w:hint="cs"/>
          <w:u w:val="single"/>
          <w:rtl/>
        </w:rPr>
        <w:t>יצחק לוי:</w:t>
      </w:r>
    </w:p>
    <w:p w14:paraId="38C52E09" w14:textId="77777777" w:rsidR="00BA7CC0" w:rsidRPr="00BA7CC0" w:rsidRDefault="00BA7CC0" w:rsidP="00BA7CC0">
      <w:pPr>
        <w:bidi/>
        <w:rPr>
          <w:rFonts w:cs="David" w:hint="cs"/>
          <w:rtl/>
        </w:rPr>
      </w:pPr>
    </w:p>
    <w:p w14:paraId="7F83CE6E" w14:textId="77777777" w:rsidR="00BA7CC0" w:rsidRPr="00BA7CC0" w:rsidRDefault="00BA7CC0" w:rsidP="00BA7CC0">
      <w:pPr>
        <w:bidi/>
        <w:rPr>
          <w:rFonts w:cs="David" w:hint="cs"/>
          <w:rtl/>
        </w:rPr>
      </w:pPr>
      <w:r w:rsidRPr="00BA7CC0">
        <w:rPr>
          <w:rFonts w:cs="David" w:hint="cs"/>
          <w:rtl/>
        </w:rPr>
        <w:tab/>
        <w:t xml:space="preserve"> אני מציע למחוק את כל הסיפא. להוריד מ"אך לא יותר מארבעה שבועות". </w:t>
      </w:r>
    </w:p>
    <w:p w14:paraId="7E9356E1" w14:textId="77777777" w:rsidR="00BA7CC0" w:rsidRPr="00BA7CC0" w:rsidRDefault="00BA7CC0" w:rsidP="00BA7CC0">
      <w:pPr>
        <w:bidi/>
        <w:rPr>
          <w:rFonts w:cs="David" w:hint="cs"/>
          <w:rtl/>
        </w:rPr>
      </w:pPr>
    </w:p>
    <w:p w14:paraId="7578FEEE" w14:textId="77777777" w:rsidR="00BA7CC0" w:rsidRPr="00BA7CC0" w:rsidRDefault="00BA7CC0" w:rsidP="00BA7CC0">
      <w:pPr>
        <w:bidi/>
        <w:rPr>
          <w:rFonts w:cs="David" w:hint="cs"/>
          <w:u w:val="single"/>
          <w:rtl/>
        </w:rPr>
      </w:pPr>
      <w:r w:rsidRPr="00BA7CC0">
        <w:rPr>
          <w:rFonts w:cs="David" w:hint="cs"/>
          <w:u w:val="single"/>
          <w:rtl/>
        </w:rPr>
        <w:t>ארבל אסטרחן:</w:t>
      </w:r>
    </w:p>
    <w:p w14:paraId="3DD8E0C7" w14:textId="77777777" w:rsidR="00BA7CC0" w:rsidRPr="00BA7CC0" w:rsidRDefault="00BA7CC0" w:rsidP="00BA7CC0">
      <w:pPr>
        <w:bidi/>
        <w:rPr>
          <w:rFonts w:cs="David" w:hint="cs"/>
          <w:rtl/>
        </w:rPr>
      </w:pPr>
    </w:p>
    <w:p w14:paraId="443416EC" w14:textId="77777777" w:rsidR="00BA7CC0" w:rsidRPr="00BA7CC0" w:rsidRDefault="00BA7CC0" w:rsidP="00BA7CC0">
      <w:pPr>
        <w:bidi/>
        <w:rPr>
          <w:rFonts w:cs="David" w:hint="cs"/>
          <w:rtl/>
        </w:rPr>
      </w:pPr>
      <w:r w:rsidRPr="00BA7CC0">
        <w:rPr>
          <w:rFonts w:cs="David" w:hint="cs"/>
          <w:rtl/>
        </w:rPr>
        <w:tab/>
        <w:t>הוא יכול להביא את זה בעוד חודשיים.</w:t>
      </w:r>
    </w:p>
    <w:p w14:paraId="1D603367" w14:textId="77777777" w:rsidR="00BA7CC0" w:rsidRPr="00BA7CC0" w:rsidRDefault="00BA7CC0" w:rsidP="00BA7CC0">
      <w:pPr>
        <w:bidi/>
        <w:rPr>
          <w:rFonts w:cs="David" w:hint="cs"/>
          <w:rtl/>
        </w:rPr>
      </w:pPr>
    </w:p>
    <w:p w14:paraId="0EA0BDD4"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479F2576" w14:textId="77777777" w:rsidR="00BA7CC0" w:rsidRPr="00BA7CC0" w:rsidRDefault="00BA7CC0" w:rsidP="00BA7CC0">
      <w:pPr>
        <w:bidi/>
        <w:rPr>
          <w:rFonts w:cs="David" w:hint="cs"/>
          <w:rtl/>
        </w:rPr>
      </w:pPr>
    </w:p>
    <w:p w14:paraId="3F6D0997" w14:textId="77777777" w:rsidR="00BA7CC0" w:rsidRPr="00BA7CC0" w:rsidRDefault="00BA7CC0" w:rsidP="00BA7CC0">
      <w:pPr>
        <w:bidi/>
        <w:rPr>
          <w:rFonts w:cs="David" w:hint="cs"/>
          <w:rtl/>
        </w:rPr>
      </w:pPr>
      <w:r w:rsidRPr="00BA7CC0">
        <w:rPr>
          <w:rFonts w:cs="David" w:hint="cs"/>
          <w:rtl/>
        </w:rPr>
        <w:tab/>
        <w:t xml:space="preserve"> אני חושב שצריך להגביל את יו"ר הכנסת. כל אחד מאתנו איש פוליטי. </w:t>
      </w:r>
    </w:p>
    <w:p w14:paraId="5515CB02" w14:textId="77777777" w:rsidR="00BA7CC0" w:rsidRPr="00BA7CC0" w:rsidRDefault="00BA7CC0" w:rsidP="00BA7CC0">
      <w:pPr>
        <w:bidi/>
        <w:rPr>
          <w:rFonts w:cs="David" w:hint="cs"/>
          <w:rtl/>
        </w:rPr>
      </w:pPr>
    </w:p>
    <w:p w14:paraId="4019EDCF" w14:textId="77777777" w:rsidR="00BA7CC0" w:rsidRPr="00BA7CC0" w:rsidRDefault="00BA7CC0" w:rsidP="00BA7CC0">
      <w:pPr>
        <w:bidi/>
        <w:rPr>
          <w:rFonts w:cs="David" w:hint="cs"/>
          <w:rtl/>
        </w:rPr>
      </w:pPr>
      <w:r w:rsidRPr="00BA7CC0">
        <w:rPr>
          <w:rFonts w:cs="David" w:hint="cs"/>
          <w:u w:val="single"/>
          <w:rtl/>
        </w:rPr>
        <w:t>יצחק לוי:</w:t>
      </w:r>
    </w:p>
    <w:p w14:paraId="3DC4EF1F" w14:textId="77777777" w:rsidR="00BA7CC0" w:rsidRPr="00BA7CC0" w:rsidRDefault="00BA7CC0" w:rsidP="00BA7CC0">
      <w:pPr>
        <w:bidi/>
        <w:rPr>
          <w:rFonts w:cs="David" w:hint="cs"/>
          <w:rtl/>
        </w:rPr>
      </w:pPr>
    </w:p>
    <w:p w14:paraId="471658B2" w14:textId="77777777" w:rsidR="00BA7CC0" w:rsidRPr="00BA7CC0" w:rsidRDefault="00BA7CC0" w:rsidP="00BA7CC0">
      <w:pPr>
        <w:bidi/>
        <w:rPr>
          <w:rFonts w:cs="David" w:hint="cs"/>
          <w:rtl/>
        </w:rPr>
      </w:pPr>
      <w:r w:rsidRPr="00BA7CC0">
        <w:rPr>
          <w:rFonts w:cs="David" w:hint="cs"/>
          <w:rtl/>
        </w:rPr>
        <w:tab/>
        <w:t xml:space="preserve"> אין היום בתקנון הכנסת דברים שמגנים על העניין הזה, שאם הממשלה מבקשת להביא סעיף בכל דבר </w:t>
      </w:r>
      <w:r w:rsidRPr="00BA7CC0">
        <w:rPr>
          <w:rFonts w:cs="David"/>
          <w:rtl/>
        </w:rPr>
        <w:t>–</w:t>
      </w:r>
      <w:r w:rsidRPr="00BA7CC0">
        <w:rPr>
          <w:rFonts w:cs="David" w:hint="cs"/>
          <w:rtl/>
        </w:rPr>
        <w:t xml:space="preserve"> בחוק, בהחלטה- -</w:t>
      </w:r>
    </w:p>
    <w:p w14:paraId="3F5575BD" w14:textId="77777777" w:rsidR="00BA7CC0" w:rsidRPr="00BA7CC0" w:rsidRDefault="00BA7CC0" w:rsidP="00BA7CC0">
      <w:pPr>
        <w:bidi/>
        <w:rPr>
          <w:rFonts w:cs="David" w:hint="cs"/>
          <w:rtl/>
        </w:rPr>
      </w:pPr>
    </w:p>
    <w:p w14:paraId="4C929BAA"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F6AB7F4" w14:textId="77777777" w:rsidR="00BA7CC0" w:rsidRPr="00BA7CC0" w:rsidRDefault="00BA7CC0" w:rsidP="00BA7CC0">
      <w:pPr>
        <w:bidi/>
        <w:rPr>
          <w:rFonts w:cs="David" w:hint="cs"/>
          <w:rtl/>
        </w:rPr>
      </w:pPr>
    </w:p>
    <w:p w14:paraId="2C1FD466" w14:textId="77777777" w:rsidR="00BA7CC0" w:rsidRPr="00BA7CC0" w:rsidRDefault="00BA7CC0" w:rsidP="00BA7CC0">
      <w:pPr>
        <w:bidi/>
        <w:rPr>
          <w:rFonts w:cs="David" w:hint="cs"/>
          <w:rtl/>
        </w:rPr>
      </w:pPr>
      <w:r w:rsidRPr="00BA7CC0">
        <w:rPr>
          <w:rFonts w:cs="David" w:hint="cs"/>
          <w:rtl/>
        </w:rPr>
        <w:tab/>
        <w:t xml:space="preserve"> שאלה של זמן סביר. שיקול דעת של יו"ר הכנסת, והיא מחליטה אם זה יהיה השבוע או השבוע הבא ואולי גם בעוד שבועיים. השאלה אם לא כדאי להגביל את יו"ר הכנסת למקסימום ארבעה שבועות?</w:t>
      </w:r>
    </w:p>
    <w:p w14:paraId="5C240ED7" w14:textId="77777777" w:rsidR="00BA7CC0" w:rsidRPr="00BA7CC0" w:rsidRDefault="00BA7CC0" w:rsidP="00BA7CC0">
      <w:pPr>
        <w:bidi/>
        <w:rPr>
          <w:rFonts w:cs="David" w:hint="cs"/>
          <w:rtl/>
        </w:rPr>
      </w:pPr>
    </w:p>
    <w:p w14:paraId="6E5A3A60" w14:textId="77777777" w:rsidR="00BA7CC0" w:rsidRPr="00BA7CC0" w:rsidRDefault="00BA7CC0" w:rsidP="00BA7CC0">
      <w:pPr>
        <w:bidi/>
        <w:rPr>
          <w:rFonts w:cs="David" w:hint="cs"/>
          <w:rtl/>
        </w:rPr>
      </w:pPr>
      <w:r w:rsidRPr="00BA7CC0">
        <w:rPr>
          <w:rFonts w:cs="David" w:hint="cs"/>
          <w:u w:val="single"/>
          <w:rtl/>
        </w:rPr>
        <w:t>יצחק לוי:</w:t>
      </w:r>
    </w:p>
    <w:p w14:paraId="167E60C6" w14:textId="77777777" w:rsidR="00BA7CC0" w:rsidRPr="00BA7CC0" w:rsidRDefault="00BA7CC0" w:rsidP="00BA7CC0">
      <w:pPr>
        <w:bidi/>
        <w:rPr>
          <w:rFonts w:cs="David" w:hint="cs"/>
          <w:rtl/>
        </w:rPr>
      </w:pPr>
    </w:p>
    <w:p w14:paraId="095354FD" w14:textId="77777777" w:rsidR="00BA7CC0" w:rsidRPr="00BA7CC0" w:rsidRDefault="00BA7CC0" w:rsidP="00BA7CC0">
      <w:pPr>
        <w:bidi/>
        <w:rPr>
          <w:rFonts w:cs="David" w:hint="cs"/>
          <w:rtl/>
        </w:rPr>
      </w:pPr>
      <w:r w:rsidRPr="00BA7CC0">
        <w:rPr>
          <w:rFonts w:cs="David" w:hint="cs"/>
          <w:rtl/>
        </w:rPr>
        <w:tab/>
        <w:t xml:space="preserve"> אלא אם כן הממשלה ביקשה הארכה. אני חושש שהממשלה תעשה הסכם, תוך ארבעה שבועות לא הצליחה לגייס רוב, אז תבקש הארכה של עוד חודש. המניפולציה פה יכולה להיות משני הצדדים. אני אומר לא לציין </w:t>
      </w:r>
      <w:r w:rsidRPr="00BA7CC0">
        <w:rPr>
          <w:rFonts w:cs="David"/>
          <w:rtl/>
        </w:rPr>
        <w:t>–</w:t>
      </w:r>
      <w:r w:rsidRPr="00BA7CC0">
        <w:rPr>
          <w:rFonts w:cs="David" w:hint="cs"/>
          <w:rtl/>
        </w:rPr>
        <w:t xml:space="preserve"> לאפשר את המשחק בין הכנסת לממשלה. </w:t>
      </w:r>
    </w:p>
    <w:p w14:paraId="5CF02535" w14:textId="77777777" w:rsidR="00BA7CC0" w:rsidRPr="00BA7CC0" w:rsidRDefault="00BA7CC0" w:rsidP="00BA7CC0">
      <w:pPr>
        <w:bidi/>
        <w:rPr>
          <w:rFonts w:cs="David" w:hint="cs"/>
          <w:rtl/>
        </w:rPr>
      </w:pPr>
    </w:p>
    <w:p w14:paraId="03D03E0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6E8F307" w14:textId="77777777" w:rsidR="00BA7CC0" w:rsidRPr="00BA7CC0" w:rsidRDefault="00BA7CC0" w:rsidP="00BA7CC0">
      <w:pPr>
        <w:bidi/>
        <w:rPr>
          <w:rFonts w:cs="David" w:hint="cs"/>
          <w:rtl/>
        </w:rPr>
      </w:pPr>
    </w:p>
    <w:p w14:paraId="11C034E1" w14:textId="77777777" w:rsidR="00BA7CC0" w:rsidRPr="00BA7CC0" w:rsidRDefault="00BA7CC0" w:rsidP="00BA7CC0">
      <w:pPr>
        <w:bidi/>
        <w:rPr>
          <w:rFonts w:cs="David" w:hint="cs"/>
          <w:rtl/>
        </w:rPr>
      </w:pPr>
      <w:r w:rsidRPr="00BA7CC0">
        <w:rPr>
          <w:rFonts w:cs="David" w:hint="cs"/>
          <w:rtl/>
        </w:rPr>
        <w:tab/>
        <w:t xml:space="preserve"> הממשלה שלא הצליחה לגייס רוב תוכל למשוך את הבקשה הזו, וכשהיא תחשוב שיש לה רוב, היא תביא את זה שוב, באותה מתכונת. שבועיים זה פרק זמן סביר שחבר הכנסת ילמד את הנושא?</w:t>
      </w:r>
    </w:p>
    <w:p w14:paraId="15B94D58" w14:textId="77777777" w:rsidR="00BA7CC0" w:rsidRPr="00BA7CC0" w:rsidRDefault="00BA7CC0" w:rsidP="00BA7CC0">
      <w:pPr>
        <w:bidi/>
        <w:rPr>
          <w:rFonts w:cs="David" w:hint="cs"/>
          <w:rtl/>
        </w:rPr>
      </w:pPr>
    </w:p>
    <w:p w14:paraId="00D8E5E4" w14:textId="77777777" w:rsidR="00BA7CC0" w:rsidRPr="00BA7CC0" w:rsidRDefault="00BA7CC0" w:rsidP="00BA7CC0">
      <w:pPr>
        <w:bidi/>
        <w:rPr>
          <w:rFonts w:cs="David" w:hint="cs"/>
          <w:rtl/>
        </w:rPr>
      </w:pPr>
      <w:r w:rsidRPr="00BA7CC0">
        <w:rPr>
          <w:rFonts w:cs="David" w:hint="cs"/>
          <w:u w:val="single"/>
          <w:rtl/>
        </w:rPr>
        <w:t>יצחק לוי:</w:t>
      </w:r>
    </w:p>
    <w:p w14:paraId="1BF802CB" w14:textId="77777777" w:rsidR="00BA7CC0" w:rsidRPr="00BA7CC0" w:rsidRDefault="00BA7CC0" w:rsidP="00BA7CC0">
      <w:pPr>
        <w:bidi/>
        <w:rPr>
          <w:rFonts w:cs="David" w:hint="cs"/>
          <w:rtl/>
        </w:rPr>
      </w:pPr>
    </w:p>
    <w:p w14:paraId="148FEA9C" w14:textId="77777777" w:rsidR="00BA7CC0" w:rsidRPr="00BA7CC0" w:rsidRDefault="00BA7CC0" w:rsidP="00BA7CC0">
      <w:pPr>
        <w:bidi/>
        <w:rPr>
          <w:rFonts w:cs="David" w:hint="cs"/>
          <w:rtl/>
        </w:rPr>
      </w:pPr>
      <w:r w:rsidRPr="00BA7CC0">
        <w:rPr>
          <w:rFonts w:cs="David" w:hint="cs"/>
          <w:rtl/>
        </w:rPr>
        <w:tab/>
        <w:t xml:space="preserve"> כן.</w:t>
      </w:r>
    </w:p>
    <w:p w14:paraId="70281EE0" w14:textId="77777777" w:rsidR="00BA7CC0" w:rsidRPr="00BA7CC0" w:rsidRDefault="00BA7CC0" w:rsidP="00BA7CC0">
      <w:pPr>
        <w:bidi/>
        <w:rPr>
          <w:rFonts w:cs="David" w:hint="cs"/>
          <w:rtl/>
        </w:rPr>
      </w:pPr>
    </w:p>
    <w:p w14:paraId="4E356269" w14:textId="77777777" w:rsidR="00BA7CC0" w:rsidRDefault="00BA7CC0" w:rsidP="00BA7CC0">
      <w:pPr>
        <w:bidi/>
        <w:rPr>
          <w:rFonts w:cs="David" w:hint="cs"/>
          <w:u w:val="single"/>
          <w:rtl/>
        </w:rPr>
      </w:pPr>
    </w:p>
    <w:p w14:paraId="710D2F15" w14:textId="77777777" w:rsidR="00BA7CC0" w:rsidRDefault="00BA7CC0" w:rsidP="00BA7CC0">
      <w:pPr>
        <w:bidi/>
        <w:rPr>
          <w:rFonts w:cs="David" w:hint="cs"/>
          <w:u w:val="single"/>
          <w:rtl/>
        </w:rPr>
      </w:pPr>
    </w:p>
    <w:p w14:paraId="21D429C6"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3534F31" w14:textId="77777777" w:rsidR="00BA7CC0" w:rsidRPr="00BA7CC0" w:rsidRDefault="00BA7CC0" w:rsidP="00BA7CC0">
      <w:pPr>
        <w:bidi/>
        <w:rPr>
          <w:rFonts w:cs="David" w:hint="cs"/>
          <w:rtl/>
        </w:rPr>
      </w:pPr>
    </w:p>
    <w:p w14:paraId="0E1208D5" w14:textId="77777777" w:rsidR="00BA7CC0" w:rsidRPr="00BA7CC0" w:rsidRDefault="00BA7CC0" w:rsidP="00BA7CC0">
      <w:pPr>
        <w:bidi/>
        <w:rPr>
          <w:rFonts w:cs="David" w:hint="cs"/>
          <w:rtl/>
        </w:rPr>
      </w:pPr>
      <w:r w:rsidRPr="00BA7CC0">
        <w:rPr>
          <w:rFonts w:cs="David" w:hint="cs"/>
          <w:rtl/>
        </w:rPr>
        <w:tab/>
        <w:t xml:space="preserve"> ועד ארבעה שבועות זה גם בסדר. לגבי הממשלה, אני חושב שיש לה מכשיר, שאם היא תרצה שלא יצביעו על זה, היא יכולה למשוך את ההצעה חזרה אליה. </w:t>
      </w:r>
    </w:p>
    <w:p w14:paraId="64E99AC9" w14:textId="77777777" w:rsidR="00BA7CC0" w:rsidRPr="00BA7CC0" w:rsidRDefault="00BA7CC0" w:rsidP="00BA7CC0">
      <w:pPr>
        <w:bidi/>
        <w:rPr>
          <w:rFonts w:cs="David" w:hint="cs"/>
          <w:rtl/>
        </w:rPr>
      </w:pPr>
    </w:p>
    <w:p w14:paraId="70E3EED4" w14:textId="77777777" w:rsidR="00BA7CC0" w:rsidRPr="00BA7CC0" w:rsidRDefault="00BA7CC0" w:rsidP="00BA7CC0">
      <w:pPr>
        <w:bidi/>
        <w:rPr>
          <w:rFonts w:cs="David" w:hint="cs"/>
          <w:rtl/>
        </w:rPr>
      </w:pPr>
      <w:r w:rsidRPr="00BA7CC0">
        <w:rPr>
          <w:rFonts w:cs="David" w:hint="cs"/>
          <w:u w:val="single"/>
          <w:rtl/>
        </w:rPr>
        <w:t>אייל זנדברג:</w:t>
      </w:r>
    </w:p>
    <w:p w14:paraId="734E24BD" w14:textId="77777777" w:rsidR="00BA7CC0" w:rsidRPr="00BA7CC0" w:rsidRDefault="00BA7CC0" w:rsidP="00BA7CC0">
      <w:pPr>
        <w:bidi/>
        <w:rPr>
          <w:rFonts w:cs="David" w:hint="cs"/>
          <w:rtl/>
        </w:rPr>
      </w:pPr>
    </w:p>
    <w:p w14:paraId="17E44BE4" w14:textId="77777777" w:rsidR="00BA7CC0" w:rsidRPr="00BA7CC0" w:rsidRDefault="00BA7CC0" w:rsidP="00BA7CC0">
      <w:pPr>
        <w:bidi/>
        <w:rPr>
          <w:rFonts w:cs="David" w:hint="cs"/>
          <w:rtl/>
        </w:rPr>
      </w:pPr>
      <w:r w:rsidRPr="00BA7CC0">
        <w:rPr>
          <w:rFonts w:cs="David" w:hint="cs"/>
          <w:rtl/>
        </w:rPr>
        <w:tab/>
        <w:t xml:space="preserve">ממשלה שמושכת מהכנסת הצעה - יש לזה משמעות בין לאומית. יכול להיות שהממשלה תחליט שהיא רוצה לעכב את ההצבעה כי היא רוצה לברר עוד עניין. היה סכסוך, רוצה לעכב ולא לומר: אנו חוזרים בנו מההסכם.  </w:t>
      </w:r>
    </w:p>
    <w:p w14:paraId="2C402C97" w14:textId="77777777" w:rsidR="00BA7CC0" w:rsidRPr="00BA7CC0" w:rsidRDefault="00BA7CC0" w:rsidP="00BA7CC0">
      <w:pPr>
        <w:bidi/>
        <w:rPr>
          <w:rFonts w:cs="David" w:hint="cs"/>
          <w:rtl/>
        </w:rPr>
      </w:pPr>
    </w:p>
    <w:p w14:paraId="34FB70A0" w14:textId="77777777" w:rsidR="00BA7CC0" w:rsidRPr="00BA7CC0" w:rsidRDefault="00BA7CC0" w:rsidP="00BA7CC0">
      <w:pPr>
        <w:bidi/>
        <w:rPr>
          <w:rFonts w:cs="David" w:hint="cs"/>
          <w:u w:val="single"/>
          <w:rtl/>
        </w:rPr>
      </w:pPr>
      <w:r w:rsidRPr="00BA7CC0">
        <w:rPr>
          <w:rFonts w:cs="David" w:hint="cs"/>
          <w:u w:val="single"/>
          <w:rtl/>
        </w:rPr>
        <w:t>גדעון סער:</w:t>
      </w:r>
    </w:p>
    <w:p w14:paraId="2D1C86D0" w14:textId="77777777" w:rsidR="00BA7CC0" w:rsidRPr="00BA7CC0" w:rsidRDefault="00BA7CC0" w:rsidP="00BA7CC0">
      <w:pPr>
        <w:bidi/>
        <w:rPr>
          <w:rFonts w:cs="David" w:hint="cs"/>
          <w:u w:val="single"/>
          <w:rtl/>
        </w:rPr>
      </w:pPr>
    </w:p>
    <w:p w14:paraId="3A6CA77D" w14:textId="77777777" w:rsidR="00BA7CC0" w:rsidRPr="00BA7CC0" w:rsidRDefault="00BA7CC0" w:rsidP="00BA7CC0">
      <w:pPr>
        <w:bidi/>
        <w:rPr>
          <w:rFonts w:cs="David" w:hint="cs"/>
          <w:rtl/>
        </w:rPr>
      </w:pPr>
      <w:r w:rsidRPr="00BA7CC0">
        <w:rPr>
          <w:rFonts w:cs="David" w:hint="cs"/>
          <w:rtl/>
        </w:rPr>
        <w:tab/>
        <w:t xml:space="preserve"> בכל עניין ועניין שהממשלה מביאה משהו לכנסת, ואם היא חתמה הסכם, היא מביאה אותו לכנסת, הממשלה רשאית לעכב הצבעה. איני רואה סיבה להבחנה בין מקרה זה למקרים אחרים. אפשר לומר: הדיון צריך להתקיים תוך ארבעה שבועות.</w:t>
      </w:r>
    </w:p>
    <w:p w14:paraId="75623CA6" w14:textId="77777777" w:rsidR="00BA7CC0" w:rsidRPr="00BA7CC0" w:rsidRDefault="00BA7CC0" w:rsidP="00BA7CC0">
      <w:pPr>
        <w:bidi/>
        <w:rPr>
          <w:rFonts w:cs="David" w:hint="cs"/>
          <w:rtl/>
        </w:rPr>
      </w:pPr>
    </w:p>
    <w:p w14:paraId="54BDAF21"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BF46486" w14:textId="77777777" w:rsidR="00BA7CC0" w:rsidRPr="00BA7CC0" w:rsidRDefault="00BA7CC0" w:rsidP="00BA7CC0">
      <w:pPr>
        <w:bidi/>
        <w:rPr>
          <w:rFonts w:cs="David" w:hint="cs"/>
          <w:rtl/>
        </w:rPr>
      </w:pPr>
    </w:p>
    <w:p w14:paraId="39C132DC" w14:textId="77777777" w:rsidR="00BA7CC0" w:rsidRPr="00BA7CC0" w:rsidRDefault="00BA7CC0" w:rsidP="00BA7CC0">
      <w:pPr>
        <w:bidi/>
        <w:rPr>
          <w:rFonts w:cs="David" w:hint="cs"/>
          <w:rtl/>
        </w:rPr>
      </w:pPr>
      <w:r w:rsidRPr="00BA7CC0">
        <w:rPr>
          <w:rFonts w:cs="David" w:hint="cs"/>
          <w:rtl/>
        </w:rPr>
        <w:tab/>
        <w:t xml:space="preserve"> אז מה אתה מציע </w:t>
      </w:r>
      <w:r w:rsidRPr="00BA7CC0">
        <w:rPr>
          <w:rFonts w:cs="David"/>
          <w:rtl/>
        </w:rPr>
        <w:t>–</w:t>
      </w:r>
      <w:r w:rsidRPr="00BA7CC0">
        <w:rPr>
          <w:rFonts w:cs="David" w:hint="cs"/>
          <w:rtl/>
        </w:rPr>
        <w:t xml:space="preserve"> שבועיים, ארבעה שבועות ליושבת ראש, ואפשרות מילוט לממשלה לחזור בה או לעכב את ההצבעה?</w:t>
      </w:r>
    </w:p>
    <w:p w14:paraId="43C8F504" w14:textId="77777777" w:rsidR="00BA7CC0" w:rsidRPr="00BA7CC0" w:rsidRDefault="00BA7CC0" w:rsidP="00BA7CC0">
      <w:pPr>
        <w:bidi/>
        <w:rPr>
          <w:rFonts w:cs="David" w:hint="cs"/>
          <w:rtl/>
        </w:rPr>
      </w:pPr>
    </w:p>
    <w:p w14:paraId="0F6C8528" w14:textId="77777777" w:rsidR="00BA7CC0" w:rsidRPr="00BA7CC0" w:rsidRDefault="00BA7CC0" w:rsidP="00BA7CC0">
      <w:pPr>
        <w:bidi/>
        <w:rPr>
          <w:rFonts w:cs="David" w:hint="cs"/>
          <w:rtl/>
        </w:rPr>
      </w:pPr>
      <w:r w:rsidRPr="00BA7CC0">
        <w:rPr>
          <w:rFonts w:cs="David" w:hint="cs"/>
          <w:u w:val="single"/>
          <w:rtl/>
        </w:rPr>
        <w:t>יצחק לוי:</w:t>
      </w:r>
    </w:p>
    <w:p w14:paraId="513CF5D2" w14:textId="77777777" w:rsidR="00BA7CC0" w:rsidRPr="00BA7CC0" w:rsidRDefault="00BA7CC0" w:rsidP="00BA7CC0">
      <w:pPr>
        <w:bidi/>
        <w:rPr>
          <w:rFonts w:cs="David" w:hint="cs"/>
          <w:rtl/>
        </w:rPr>
      </w:pPr>
    </w:p>
    <w:p w14:paraId="2AAF4C29" w14:textId="77777777" w:rsidR="00BA7CC0" w:rsidRPr="00BA7CC0" w:rsidRDefault="00BA7CC0" w:rsidP="00BA7CC0">
      <w:pPr>
        <w:bidi/>
        <w:rPr>
          <w:rFonts w:cs="David" w:hint="cs"/>
          <w:rtl/>
        </w:rPr>
      </w:pPr>
      <w:r w:rsidRPr="00BA7CC0">
        <w:rPr>
          <w:rFonts w:cs="David" w:hint="cs"/>
          <w:rtl/>
        </w:rPr>
        <w:tab/>
        <w:t xml:space="preserve"> לכן חשבתי שיש למחוק את הארבעה שבועות. זה קשוח מדי.</w:t>
      </w:r>
    </w:p>
    <w:p w14:paraId="220996B1" w14:textId="77777777" w:rsidR="00BA7CC0" w:rsidRPr="00BA7CC0" w:rsidRDefault="00BA7CC0" w:rsidP="00BA7CC0">
      <w:pPr>
        <w:bidi/>
        <w:rPr>
          <w:rFonts w:cs="David" w:hint="cs"/>
          <w:rtl/>
        </w:rPr>
      </w:pPr>
    </w:p>
    <w:p w14:paraId="64E6B6F3" w14:textId="77777777" w:rsidR="00BA7CC0" w:rsidRPr="00BA7CC0" w:rsidRDefault="00BA7CC0" w:rsidP="00BA7CC0">
      <w:pPr>
        <w:bidi/>
        <w:rPr>
          <w:rFonts w:cs="David" w:hint="cs"/>
          <w:u w:val="single"/>
          <w:rtl/>
        </w:rPr>
      </w:pPr>
      <w:r w:rsidRPr="00BA7CC0">
        <w:rPr>
          <w:rFonts w:cs="David" w:hint="cs"/>
          <w:u w:val="single"/>
          <w:rtl/>
        </w:rPr>
        <w:t>גדעון סער:</w:t>
      </w:r>
    </w:p>
    <w:p w14:paraId="02058064" w14:textId="77777777" w:rsidR="00BA7CC0" w:rsidRPr="00BA7CC0" w:rsidRDefault="00BA7CC0" w:rsidP="00BA7CC0">
      <w:pPr>
        <w:bidi/>
        <w:rPr>
          <w:rFonts w:cs="David" w:hint="cs"/>
          <w:u w:val="single"/>
          <w:rtl/>
        </w:rPr>
      </w:pPr>
    </w:p>
    <w:p w14:paraId="281B3653" w14:textId="77777777" w:rsidR="00BA7CC0" w:rsidRPr="00BA7CC0" w:rsidRDefault="00BA7CC0" w:rsidP="00BA7CC0">
      <w:pPr>
        <w:bidi/>
        <w:rPr>
          <w:rFonts w:cs="David" w:hint="cs"/>
          <w:rtl/>
        </w:rPr>
      </w:pPr>
      <w:r w:rsidRPr="00BA7CC0">
        <w:rPr>
          <w:rFonts w:cs="David" w:hint="cs"/>
          <w:rtl/>
        </w:rPr>
        <w:tab/>
        <w:t>הצדק לדעתי עם הרב לוי בעניין הזה.</w:t>
      </w:r>
    </w:p>
    <w:p w14:paraId="36FFD842" w14:textId="77777777" w:rsidR="00BA7CC0" w:rsidRPr="00BA7CC0" w:rsidRDefault="00BA7CC0" w:rsidP="00BA7CC0">
      <w:pPr>
        <w:bidi/>
        <w:rPr>
          <w:rFonts w:cs="David" w:hint="cs"/>
          <w:rtl/>
        </w:rPr>
      </w:pPr>
    </w:p>
    <w:p w14:paraId="10183F1C" w14:textId="77777777" w:rsidR="00BA7CC0" w:rsidRPr="00BA7CC0" w:rsidRDefault="00BA7CC0" w:rsidP="00BA7CC0">
      <w:pPr>
        <w:bidi/>
        <w:rPr>
          <w:rFonts w:cs="David" w:hint="cs"/>
          <w:rtl/>
        </w:rPr>
      </w:pPr>
      <w:r w:rsidRPr="00BA7CC0">
        <w:rPr>
          <w:rFonts w:cs="David" w:hint="cs"/>
          <w:u w:val="single"/>
          <w:rtl/>
        </w:rPr>
        <w:t>היו"ר דוד טל:</w:t>
      </w:r>
    </w:p>
    <w:p w14:paraId="0D39D491" w14:textId="77777777" w:rsidR="00BA7CC0" w:rsidRPr="00BA7CC0" w:rsidRDefault="00BA7CC0" w:rsidP="00BA7CC0">
      <w:pPr>
        <w:bidi/>
        <w:rPr>
          <w:rFonts w:cs="David" w:hint="cs"/>
          <w:rtl/>
        </w:rPr>
      </w:pPr>
    </w:p>
    <w:p w14:paraId="7E9C6569" w14:textId="77777777" w:rsidR="00BA7CC0" w:rsidRPr="00BA7CC0" w:rsidRDefault="00BA7CC0" w:rsidP="00BA7CC0">
      <w:pPr>
        <w:bidi/>
        <w:rPr>
          <w:rFonts w:cs="David" w:hint="cs"/>
          <w:rtl/>
        </w:rPr>
      </w:pPr>
      <w:r w:rsidRPr="00BA7CC0">
        <w:rPr>
          <w:rFonts w:cs="David" w:hint="cs"/>
          <w:rtl/>
        </w:rPr>
        <w:tab/>
        <w:t xml:space="preserve"> למחוק את הסוגריים, למחוק את הארבעה שבועות?</w:t>
      </w:r>
    </w:p>
    <w:p w14:paraId="50EB69D3" w14:textId="77777777" w:rsidR="00BA7CC0" w:rsidRPr="00BA7CC0" w:rsidRDefault="00BA7CC0" w:rsidP="00BA7CC0">
      <w:pPr>
        <w:bidi/>
        <w:rPr>
          <w:rFonts w:cs="David" w:hint="cs"/>
          <w:rtl/>
        </w:rPr>
      </w:pPr>
    </w:p>
    <w:p w14:paraId="7247A714" w14:textId="77777777" w:rsidR="00BA7CC0" w:rsidRPr="00BA7CC0" w:rsidRDefault="00BA7CC0" w:rsidP="00BA7CC0">
      <w:pPr>
        <w:bidi/>
        <w:rPr>
          <w:rFonts w:cs="David" w:hint="cs"/>
          <w:rtl/>
        </w:rPr>
      </w:pPr>
      <w:r w:rsidRPr="00BA7CC0">
        <w:rPr>
          <w:rFonts w:cs="David" w:hint="cs"/>
          <w:u w:val="single"/>
          <w:rtl/>
        </w:rPr>
        <w:t>אייל זנדברג:</w:t>
      </w:r>
    </w:p>
    <w:p w14:paraId="41E1ABE4" w14:textId="77777777" w:rsidR="00BA7CC0" w:rsidRPr="00BA7CC0" w:rsidRDefault="00BA7CC0" w:rsidP="00BA7CC0">
      <w:pPr>
        <w:bidi/>
        <w:rPr>
          <w:rFonts w:cs="David" w:hint="cs"/>
          <w:rtl/>
        </w:rPr>
      </w:pPr>
    </w:p>
    <w:p w14:paraId="098C2CF6" w14:textId="77777777" w:rsidR="00BA7CC0" w:rsidRPr="00BA7CC0" w:rsidRDefault="00BA7CC0" w:rsidP="00BA7CC0">
      <w:pPr>
        <w:bidi/>
        <w:rPr>
          <w:rFonts w:cs="David" w:hint="cs"/>
          <w:rtl/>
        </w:rPr>
      </w:pPr>
      <w:r w:rsidRPr="00BA7CC0">
        <w:rPr>
          <w:rFonts w:cs="David" w:hint="cs"/>
          <w:rtl/>
        </w:rPr>
        <w:tab/>
        <w:t>לשיטתך, שצריכה להיות גמישות, השאלה אם לכתוב את זה במפורש או לסמוך על הנהלים הרגילים של התקנות?</w:t>
      </w:r>
    </w:p>
    <w:p w14:paraId="61A598C1" w14:textId="77777777" w:rsidR="00BA7CC0" w:rsidRPr="00BA7CC0" w:rsidRDefault="00BA7CC0" w:rsidP="00BA7CC0">
      <w:pPr>
        <w:bidi/>
        <w:rPr>
          <w:rFonts w:cs="David" w:hint="cs"/>
          <w:rtl/>
        </w:rPr>
      </w:pPr>
    </w:p>
    <w:p w14:paraId="28E21794" w14:textId="77777777" w:rsidR="00BA7CC0" w:rsidRPr="00BA7CC0" w:rsidRDefault="00BA7CC0" w:rsidP="00BA7CC0">
      <w:pPr>
        <w:bidi/>
        <w:rPr>
          <w:rFonts w:cs="David" w:hint="cs"/>
          <w:rtl/>
        </w:rPr>
      </w:pPr>
      <w:r w:rsidRPr="00BA7CC0">
        <w:rPr>
          <w:rFonts w:cs="David" w:hint="cs"/>
          <w:u w:val="single"/>
          <w:rtl/>
        </w:rPr>
        <w:t>יצחק לוי:</w:t>
      </w:r>
    </w:p>
    <w:p w14:paraId="04AF5F16" w14:textId="77777777" w:rsidR="00BA7CC0" w:rsidRPr="00BA7CC0" w:rsidRDefault="00BA7CC0" w:rsidP="00BA7CC0">
      <w:pPr>
        <w:bidi/>
        <w:rPr>
          <w:rFonts w:cs="David" w:hint="cs"/>
          <w:rtl/>
        </w:rPr>
      </w:pPr>
    </w:p>
    <w:p w14:paraId="56DF8C0F" w14:textId="77777777" w:rsidR="00BA7CC0" w:rsidRPr="00BA7CC0" w:rsidRDefault="00BA7CC0" w:rsidP="00BA7CC0">
      <w:pPr>
        <w:bidi/>
        <w:rPr>
          <w:rFonts w:cs="David" w:hint="cs"/>
          <w:rtl/>
        </w:rPr>
      </w:pPr>
      <w:r w:rsidRPr="00BA7CC0">
        <w:rPr>
          <w:rFonts w:cs="David" w:hint="cs"/>
          <w:rtl/>
        </w:rPr>
        <w:tab/>
        <w:t xml:space="preserve"> כן.</w:t>
      </w:r>
    </w:p>
    <w:p w14:paraId="590CF6B6" w14:textId="77777777" w:rsidR="00BA7CC0" w:rsidRPr="00BA7CC0" w:rsidRDefault="00BA7CC0" w:rsidP="00BA7CC0">
      <w:pPr>
        <w:bidi/>
        <w:rPr>
          <w:rFonts w:cs="David" w:hint="cs"/>
          <w:rtl/>
        </w:rPr>
      </w:pPr>
    </w:p>
    <w:p w14:paraId="61618719" w14:textId="77777777" w:rsidR="00BA7CC0" w:rsidRPr="00BA7CC0" w:rsidRDefault="00BA7CC0" w:rsidP="00BA7CC0">
      <w:pPr>
        <w:bidi/>
        <w:rPr>
          <w:rFonts w:cs="David" w:hint="cs"/>
          <w:u w:val="single"/>
          <w:rtl/>
        </w:rPr>
      </w:pPr>
      <w:r w:rsidRPr="00BA7CC0">
        <w:rPr>
          <w:rFonts w:cs="David" w:hint="cs"/>
          <w:u w:val="single"/>
          <w:rtl/>
        </w:rPr>
        <w:t>גדעון סער:</w:t>
      </w:r>
    </w:p>
    <w:p w14:paraId="7588A1E5" w14:textId="77777777" w:rsidR="00BA7CC0" w:rsidRPr="00BA7CC0" w:rsidRDefault="00BA7CC0" w:rsidP="00BA7CC0">
      <w:pPr>
        <w:bidi/>
        <w:rPr>
          <w:rFonts w:cs="David" w:hint="cs"/>
          <w:u w:val="single"/>
          <w:rtl/>
        </w:rPr>
      </w:pPr>
    </w:p>
    <w:p w14:paraId="15B7C9E7" w14:textId="77777777" w:rsidR="00BA7CC0" w:rsidRPr="00BA7CC0" w:rsidRDefault="00BA7CC0" w:rsidP="00BA7CC0">
      <w:pPr>
        <w:bidi/>
        <w:rPr>
          <w:rFonts w:cs="David" w:hint="cs"/>
          <w:rtl/>
        </w:rPr>
      </w:pPr>
      <w:r w:rsidRPr="00BA7CC0">
        <w:rPr>
          <w:rFonts w:cs="David" w:hint="cs"/>
          <w:rtl/>
        </w:rPr>
        <w:tab/>
        <w:t xml:space="preserve"> יש פה כמה מצבים; יש מצב שבו ממשלה אומרת: אני חוזרת בי מההסכם. יש מצב שבו ממשלה אומרת: אין לי רוב, ואז אתה שואל אם אתה מחייב להביא את הדבר להצבעה או מאפשר לממשלה ליהנות מהכלל שהיא לא מחויבת להביא. נראה לי שבעניין זה צריך ללכת לפי הכלל. </w:t>
      </w:r>
    </w:p>
    <w:p w14:paraId="46C95233" w14:textId="77777777" w:rsidR="00BA7CC0" w:rsidRPr="00BA7CC0" w:rsidRDefault="00BA7CC0" w:rsidP="00BA7CC0">
      <w:pPr>
        <w:bidi/>
        <w:rPr>
          <w:rFonts w:cs="David" w:hint="cs"/>
          <w:rtl/>
        </w:rPr>
      </w:pPr>
    </w:p>
    <w:p w14:paraId="3463399B" w14:textId="77777777" w:rsidR="00BA7CC0" w:rsidRPr="00BA7CC0" w:rsidRDefault="00BA7CC0" w:rsidP="00BA7CC0">
      <w:pPr>
        <w:bidi/>
        <w:rPr>
          <w:rFonts w:cs="David" w:hint="cs"/>
          <w:rtl/>
        </w:rPr>
      </w:pPr>
      <w:r w:rsidRPr="00BA7CC0">
        <w:rPr>
          <w:rFonts w:cs="David" w:hint="cs"/>
          <w:u w:val="single"/>
          <w:rtl/>
        </w:rPr>
        <w:t>יצחק לוי:</w:t>
      </w:r>
    </w:p>
    <w:p w14:paraId="5DA5C94C" w14:textId="77777777" w:rsidR="00BA7CC0" w:rsidRPr="00BA7CC0" w:rsidRDefault="00BA7CC0" w:rsidP="00BA7CC0">
      <w:pPr>
        <w:bidi/>
        <w:rPr>
          <w:rFonts w:cs="David" w:hint="cs"/>
          <w:rtl/>
        </w:rPr>
      </w:pPr>
    </w:p>
    <w:p w14:paraId="3C284838" w14:textId="77777777" w:rsidR="00BA7CC0" w:rsidRPr="00BA7CC0" w:rsidRDefault="00BA7CC0" w:rsidP="00BA7CC0">
      <w:pPr>
        <w:bidi/>
        <w:rPr>
          <w:rFonts w:cs="David" w:hint="cs"/>
          <w:rtl/>
        </w:rPr>
      </w:pPr>
      <w:r w:rsidRPr="00BA7CC0">
        <w:rPr>
          <w:rFonts w:cs="David" w:hint="cs"/>
          <w:rtl/>
        </w:rPr>
        <w:tab/>
        <w:t xml:space="preserve"> בחוק התקציב יש יו"ר כנסת שרוצה להפיל את הממשלה והוא לא מביא את התקציב. מה עושים?</w:t>
      </w:r>
    </w:p>
    <w:p w14:paraId="70675D7D" w14:textId="77777777" w:rsidR="00BA7CC0" w:rsidRPr="00BA7CC0" w:rsidRDefault="00BA7CC0" w:rsidP="00BA7CC0">
      <w:pPr>
        <w:bidi/>
        <w:rPr>
          <w:rFonts w:cs="David" w:hint="cs"/>
          <w:rtl/>
        </w:rPr>
      </w:pPr>
    </w:p>
    <w:p w14:paraId="487A79BF" w14:textId="77777777" w:rsidR="00BA7CC0" w:rsidRDefault="00BA7CC0" w:rsidP="00BA7CC0">
      <w:pPr>
        <w:bidi/>
        <w:rPr>
          <w:rFonts w:cs="David" w:hint="cs"/>
          <w:u w:val="single"/>
          <w:rtl/>
        </w:rPr>
      </w:pPr>
    </w:p>
    <w:p w14:paraId="1D9D7F9D" w14:textId="77777777" w:rsidR="00BA7CC0" w:rsidRDefault="00BA7CC0" w:rsidP="00BA7CC0">
      <w:pPr>
        <w:bidi/>
        <w:rPr>
          <w:rFonts w:cs="David" w:hint="cs"/>
          <w:u w:val="single"/>
          <w:rtl/>
        </w:rPr>
      </w:pPr>
    </w:p>
    <w:p w14:paraId="3E355ABD" w14:textId="77777777" w:rsidR="00BA7CC0" w:rsidRDefault="00BA7CC0" w:rsidP="00BA7CC0">
      <w:pPr>
        <w:bidi/>
        <w:rPr>
          <w:rFonts w:cs="David" w:hint="cs"/>
          <w:u w:val="single"/>
          <w:rtl/>
        </w:rPr>
      </w:pPr>
    </w:p>
    <w:p w14:paraId="1FE6E10D" w14:textId="77777777" w:rsidR="00BA7CC0" w:rsidRDefault="00BA7CC0" w:rsidP="00BA7CC0">
      <w:pPr>
        <w:bidi/>
        <w:rPr>
          <w:rFonts w:cs="David" w:hint="cs"/>
          <w:u w:val="single"/>
          <w:rtl/>
        </w:rPr>
      </w:pPr>
    </w:p>
    <w:p w14:paraId="775461C6" w14:textId="77777777" w:rsidR="00BA7CC0" w:rsidRPr="00BA7CC0" w:rsidRDefault="00BA7CC0" w:rsidP="00BA7CC0">
      <w:pPr>
        <w:bidi/>
        <w:rPr>
          <w:rFonts w:cs="David" w:hint="cs"/>
          <w:u w:val="single"/>
          <w:rtl/>
        </w:rPr>
      </w:pPr>
      <w:r w:rsidRPr="00BA7CC0">
        <w:rPr>
          <w:rFonts w:cs="David" w:hint="cs"/>
          <w:u w:val="single"/>
          <w:rtl/>
        </w:rPr>
        <w:t>ארבל אסטרחן:</w:t>
      </w:r>
    </w:p>
    <w:p w14:paraId="7B37CFA7" w14:textId="77777777" w:rsidR="00BA7CC0" w:rsidRPr="00BA7CC0" w:rsidRDefault="00BA7CC0" w:rsidP="00BA7CC0">
      <w:pPr>
        <w:bidi/>
        <w:rPr>
          <w:rFonts w:cs="David" w:hint="cs"/>
          <w:rtl/>
        </w:rPr>
      </w:pPr>
    </w:p>
    <w:p w14:paraId="27263B12" w14:textId="77777777" w:rsidR="00BA7CC0" w:rsidRPr="00BA7CC0" w:rsidRDefault="00BA7CC0" w:rsidP="00BA7CC0">
      <w:pPr>
        <w:bidi/>
        <w:rPr>
          <w:rFonts w:cs="David" w:hint="cs"/>
          <w:rtl/>
        </w:rPr>
      </w:pPr>
      <w:r w:rsidRPr="00BA7CC0">
        <w:rPr>
          <w:rFonts w:cs="David" w:hint="cs"/>
          <w:rtl/>
        </w:rPr>
        <w:tab/>
        <w:t>הממשלה יכולה לבקש לקבוע את סדר היום של הכנסת- -</w:t>
      </w:r>
    </w:p>
    <w:p w14:paraId="00B4EFB2" w14:textId="77777777" w:rsidR="00BA7CC0" w:rsidRPr="00BA7CC0" w:rsidRDefault="00BA7CC0" w:rsidP="00BA7CC0">
      <w:pPr>
        <w:bidi/>
        <w:rPr>
          <w:rFonts w:cs="David" w:hint="cs"/>
          <w:rtl/>
        </w:rPr>
      </w:pPr>
    </w:p>
    <w:p w14:paraId="385C1E16" w14:textId="77777777" w:rsidR="00BA7CC0" w:rsidRPr="00BA7CC0" w:rsidRDefault="00BA7CC0" w:rsidP="00BA7CC0">
      <w:pPr>
        <w:bidi/>
        <w:rPr>
          <w:rFonts w:cs="David" w:hint="cs"/>
          <w:rtl/>
        </w:rPr>
      </w:pPr>
      <w:r w:rsidRPr="00BA7CC0">
        <w:rPr>
          <w:rFonts w:cs="David" w:hint="cs"/>
          <w:u w:val="single"/>
          <w:rtl/>
        </w:rPr>
        <w:t>יצחק לוי:</w:t>
      </w:r>
    </w:p>
    <w:p w14:paraId="40FB0218" w14:textId="77777777" w:rsidR="00BA7CC0" w:rsidRPr="00BA7CC0" w:rsidRDefault="00BA7CC0" w:rsidP="00BA7CC0">
      <w:pPr>
        <w:bidi/>
        <w:rPr>
          <w:rFonts w:cs="David" w:hint="cs"/>
          <w:rtl/>
        </w:rPr>
      </w:pPr>
    </w:p>
    <w:p w14:paraId="788C1853" w14:textId="77777777" w:rsidR="00BA7CC0" w:rsidRPr="00BA7CC0" w:rsidRDefault="00BA7CC0" w:rsidP="00BA7CC0">
      <w:pPr>
        <w:bidi/>
        <w:rPr>
          <w:rFonts w:cs="David" w:hint="cs"/>
          <w:rtl/>
        </w:rPr>
      </w:pPr>
      <w:r w:rsidRPr="00BA7CC0">
        <w:rPr>
          <w:rFonts w:cs="David" w:hint="cs"/>
          <w:rtl/>
        </w:rPr>
        <w:tab/>
        <w:t xml:space="preserve"> וזה לא כלול? אם הממשלה יכולה לבקש, להציע את סדר היום שני ושלישי, זה לא כלול?</w:t>
      </w:r>
    </w:p>
    <w:p w14:paraId="318E1E8A" w14:textId="77777777" w:rsidR="00BA7CC0" w:rsidRPr="00BA7CC0" w:rsidRDefault="00BA7CC0" w:rsidP="00BA7CC0">
      <w:pPr>
        <w:bidi/>
        <w:rPr>
          <w:rFonts w:cs="David" w:hint="cs"/>
          <w:rtl/>
        </w:rPr>
      </w:pPr>
    </w:p>
    <w:p w14:paraId="34366DA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71A3BA6" w14:textId="77777777" w:rsidR="00BA7CC0" w:rsidRPr="00BA7CC0" w:rsidRDefault="00BA7CC0" w:rsidP="00BA7CC0">
      <w:pPr>
        <w:bidi/>
        <w:rPr>
          <w:rFonts w:cs="David" w:hint="cs"/>
          <w:rtl/>
        </w:rPr>
      </w:pPr>
    </w:p>
    <w:p w14:paraId="346F12D1" w14:textId="77777777" w:rsidR="00BA7CC0" w:rsidRPr="00BA7CC0" w:rsidRDefault="00BA7CC0" w:rsidP="00BA7CC0">
      <w:pPr>
        <w:bidi/>
        <w:rPr>
          <w:rFonts w:cs="David" w:hint="cs"/>
          <w:rtl/>
        </w:rPr>
      </w:pPr>
      <w:r w:rsidRPr="00BA7CC0">
        <w:rPr>
          <w:rFonts w:cs="David" w:hint="cs"/>
          <w:rtl/>
        </w:rPr>
        <w:tab/>
        <w:t xml:space="preserve"> גם אם הצעה כזו הגיעה ליו"ר הכנסת והיא קבעה בתוך פרק זמן של ארבעה שבועות ויש דיון, יכול להיות שהממשלה תבקש בתום הדיון שלא תהיה הצבעה.</w:t>
      </w:r>
    </w:p>
    <w:p w14:paraId="2431A8A8" w14:textId="77777777" w:rsidR="00BA7CC0" w:rsidRPr="00BA7CC0" w:rsidRDefault="00BA7CC0" w:rsidP="00BA7CC0">
      <w:pPr>
        <w:bidi/>
        <w:rPr>
          <w:rFonts w:cs="David" w:hint="cs"/>
          <w:rtl/>
        </w:rPr>
      </w:pPr>
    </w:p>
    <w:p w14:paraId="201FE882" w14:textId="77777777" w:rsidR="00BA7CC0" w:rsidRPr="00BA7CC0" w:rsidRDefault="00BA7CC0" w:rsidP="00BA7CC0">
      <w:pPr>
        <w:bidi/>
        <w:rPr>
          <w:rFonts w:cs="David" w:hint="cs"/>
          <w:rtl/>
        </w:rPr>
      </w:pPr>
      <w:r w:rsidRPr="00BA7CC0">
        <w:rPr>
          <w:rFonts w:cs="David" w:hint="cs"/>
          <w:u w:val="single"/>
          <w:rtl/>
        </w:rPr>
        <w:t>יצחק לוי:</w:t>
      </w:r>
    </w:p>
    <w:p w14:paraId="032794E7" w14:textId="77777777" w:rsidR="00BA7CC0" w:rsidRPr="00BA7CC0" w:rsidRDefault="00BA7CC0" w:rsidP="00BA7CC0">
      <w:pPr>
        <w:bidi/>
        <w:rPr>
          <w:rFonts w:cs="David" w:hint="cs"/>
          <w:rtl/>
        </w:rPr>
      </w:pPr>
    </w:p>
    <w:p w14:paraId="208814F2" w14:textId="77777777" w:rsidR="00BA7CC0" w:rsidRPr="00BA7CC0" w:rsidRDefault="00BA7CC0" w:rsidP="00BA7CC0">
      <w:pPr>
        <w:bidi/>
        <w:rPr>
          <w:rFonts w:cs="David" w:hint="cs"/>
          <w:rtl/>
        </w:rPr>
      </w:pPr>
      <w:r w:rsidRPr="00BA7CC0">
        <w:rPr>
          <w:rFonts w:cs="David" w:hint="cs"/>
          <w:rtl/>
        </w:rPr>
        <w:tab/>
        <w:t xml:space="preserve"> אי אפשר. החוק קובע שצריך להיות מאושר תוך ארבעה שבועות. החוק גובר על התקנון. </w:t>
      </w:r>
    </w:p>
    <w:p w14:paraId="1F985625" w14:textId="77777777" w:rsidR="00BA7CC0" w:rsidRPr="00BA7CC0" w:rsidRDefault="00BA7CC0" w:rsidP="00BA7CC0">
      <w:pPr>
        <w:bidi/>
        <w:rPr>
          <w:rFonts w:cs="David" w:hint="cs"/>
          <w:rtl/>
        </w:rPr>
      </w:pPr>
    </w:p>
    <w:p w14:paraId="322D85D6"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77425A8" w14:textId="77777777" w:rsidR="00BA7CC0" w:rsidRPr="00BA7CC0" w:rsidRDefault="00BA7CC0" w:rsidP="00BA7CC0">
      <w:pPr>
        <w:bidi/>
        <w:rPr>
          <w:rFonts w:cs="David" w:hint="cs"/>
          <w:rtl/>
        </w:rPr>
      </w:pPr>
    </w:p>
    <w:p w14:paraId="5DD5595F" w14:textId="77777777" w:rsidR="00BA7CC0" w:rsidRPr="00BA7CC0" w:rsidRDefault="00BA7CC0" w:rsidP="00BA7CC0">
      <w:pPr>
        <w:bidi/>
        <w:rPr>
          <w:rFonts w:cs="David" w:hint="cs"/>
          <w:rtl/>
        </w:rPr>
      </w:pPr>
      <w:r w:rsidRPr="00BA7CC0">
        <w:rPr>
          <w:rFonts w:cs="David" w:hint="cs"/>
          <w:rtl/>
        </w:rPr>
        <w:tab/>
        <w:t xml:space="preserve"> יש בעיה לחברי הכנסת לאשר הכל כפי שהוא כרגע? </w:t>
      </w:r>
    </w:p>
    <w:p w14:paraId="5CD28C51" w14:textId="77777777" w:rsidR="00BA7CC0" w:rsidRPr="00BA7CC0" w:rsidRDefault="00BA7CC0" w:rsidP="00BA7CC0">
      <w:pPr>
        <w:bidi/>
        <w:rPr>
          <w:rFonts w:cs="David" w:hint="cs"/>
          <w:rtl/>
        </w:rPr>
      </w:pPr>
    </w:p>
    <w:p w14:paraId="145DF477" w14:textId="77777777" w:rsidR="00BA7CC0" w:rsidRPr="00BA7CC0" w:rsidRDefault="00BA7CC0" w:rsidP="00BA7CC0">
      <w:pPr>
        <w:bidi/>
        <w:rPr>
          <w:rFonts w:cs="David" w:hint="cs"/>
          <w:rtl/>
        </w:rPr>
      </w:pPr>
      <w:r w:rsidRPr="00BA7CC0">
        <w:rPr>
          <w:rFonts w:cs="David" w:hint="cs"/>
          <w:u w:val="single"/>
          <w:rtl/>
        </w:rPr>
        <w:t>יצחק לוי:</w:t>
      </w:r>
    </w:p>
    <w:p w14:paraId="7378486D" w14:textId="77777777" w:rsidR="00BA7CC0" w:rsidRPr="00BA7CC0" w:rsidRDefault="00BA7CC0" w:rsidP="00BA7CC0">
      <w:pPr>
        <w:bidi/>
        <w:rPr>
          <w:rFonts w:cs="David" w:hint="cs"/>
          <w:rtl/>
        </w:rPr>
      </w:pPr>
    </w:p>
    <w:p w14:paraId="687F7D93" w14:textId="77777777" w:rsidR="00BA7CC0" w:rsidRPr="00BA7CC0" w:rsidRDefault="00BA7CC0" w:rsidP="00BA7CC0">
      <w:pPr>
        <w:bidi/>
        <w:rPr>
          <w:rFonts w:cs="David" w:hint="cs"/>
          <w:rtl/>
        </w:rPr>
      </w:pPr>
      <w:r w:rsidRPr="00BA7CC0">
        <w:rPr>
          <w:rFonts w:cs="David" w:hint="cs"/>
          <w:rtl/>
        </w:rPr>
        <w:tab/>
        <w:t xml:space="preserve"> אני על זה לא אגיש הסתייגויות.</w:t>
      </w:r>
    </w:p>
    <w:p w14:paraId="7E015387" w14:textId="77777777" w:rsidR="00BA7CC0" w:rsidRPr="00BA7CC0" w:rsidRDefault="00BA7CC0" w:rsidP="00BA7CC0">
      <w:pPr>
        <w:bidi/>
        <w:rPr>
          <w:rFonts w:cs="David" w:hint="cs"/>
          <w:rtl/>
        </w:rPr>
      </w:pPr>
    </w:p>
    <w:p w14:paraId="13EE6E29" w14:textId="77777777" w:rsidR="00BA7CC0" w:rsidRPr="00BA7CC0" w:rsidRDefault="00BA7CC0" w:rsidP="00BA7CC0">
      <w:pPr>
        <w:bidi/>
        <w:rPr>
          <w:rFonts w:cs="David" w:hint="cs"/>
          <w:rtl/>
        </w:rPr>
      </w:pPr>
      <w:r w:rsidRPr="00BA7CC0">
        <w:rPr>
          <w:rFonts w:cs="David" w:hint="cs"/>
          <w:u w:val="single"/>
          <w:rtl/>
        </w:rPr>
        <w:t>היו"ר דוד טל:</w:t>
      </w:r>
    </w:p>
    <w:p w14:paraId="3D04E825" w14:textId="77777777" w:rsidR="00BA7CC0" w:rsidRPr="00BA7CC0" w:rsidRDefault="00BA7CC0" w:rsidP="00BA7CC0">
      <w:pPr>
        <w:bidi/>
        <w:rPr>
          <w:rFonts w:cs="David" w:hint="cs"/>
          <w:rtl/>
        </w:rPr>
      </w:pPr>
    </w:p>
    <w:p w14:paraId="004AB7B3" w14:textId="77777777" w:rsidR="00BA7CC0" w:rsidRPr="00BA7CC0" w:rsidRDefault="00BA7CC0" w:rsidP="00BA7CC0">
      <w:pPr>
        <w:bidi/>
        <w:rPr>
          <w:rFonts w:cs="David" w:hint="cs"/>
          <w:rtl/>
        </w:rPr>
      </w:pPr>
      <w:r w:rsidRPr="00BA7CC0">
        <w:rPr>
          <w:rFonts w:cs="David" w:hint="cs"/>
          <w:rtl/>
        </w:rPr>
        <w:tab/>
        <w:t>אז נשאיר את זה.</w:t>
      </w:r>
    </w:p>
    <w:p w14:paraId="4D7602DA" w14:textId="77777777" w:rsidR="00BA7CC0" w:rsidRPr="00BA7CC0" w:rsidRDefault="00BA7CC0" w:rsidP="00BA7CC0">
      <w:pPr>
        <w:bidi/>
        <w:rPr>
          <w:rFonts w:cs="David" w:hint="cs"/>
          <w:rtl/>
        </w:rPr>
      </w:pPr>
    </w:p>
    <w:p w14:paraId="43584135" w14:textId="77777777" w:rsidR="00BA7CC0" w:rsidRPr="00BA7CC0" w:rsidRDefault="00BA7CC0" w:rsidP="00BA7CC0">
      <w:pPr>
        <w:bidi/>
        <w:rPr>
          <w:rFonts w:cs="David" w:hint="cs"/>
          <w:u w:val="single"/>
          <w:rtl/>
        </w:rPr>
      </w:pPr>
      <w:r w:rsidRPr="00BA7CC0">
        <w:rPr>
          <w:rFonts w:cs="David" w:hint="cs"/>
          <w:u w:val="single"/>
          <w:rtl/>
        </w:rPr>
        <w:t>גדעון סער:</w:t>
      </w:r>
    </w:p>
    <w:p w14:paraId="2BCA7894" w14:textId="77777777" w:rsidR="00BA7CC0" w:rsidRPr="00BA7CC0" w:rsidRDefault="00BA7CC0" w:rsidP="00BA7CC0">
      <w:pPr>
        <w:bidi/>
        <w:rPr>
          <w:rFonts w:cs="David" w:hint="cs"/>
          <w:u w:val="single"/>
          <w:rtl/>
        </w:rPr>
      </w:pPr>
    </w:p>
    <w:p w14:paraId="118095F1" w14:textId="77777777" w:rsidR="00BA7CC0" w:rsidRPr="00BA7CC0" w:rsidRDefault="00BA7CC0" w:rsidP="00BA7CC0">
      <w:pPr>
        <w:bidi/>
        <w:rPr>
          <w:rFonts w:cs="David" w:hint="cs"/>
          <w:rtl/>
        </w:rPr>
      </w:pPr>
      <w:r w:rsidRPr="00BA7CC0">
        <w:rPr>
          <w:rFonts w:cs="David" w:hint="cs"/>
          <w:rtl/>
        </w:rPr>
        <w:tab/>
        <w:t xml:space="preserve"> רק בלי הסיפא של הפגרה, כי לא צריך ליצור כלל מיוחד לפגרה בנושאים כל כך כבדים. </w:t>
      </w:r>
    </w:p>
    <w:p w14:paraId="0D04FFAB" w14:textId="77777777" w:rsidR="00BA7CC0" w:rsidRPr="00BA7CC0" w:rsidRDefault="00BA7CC0" w:rsidP="00BA7CC0">
      <w:pPr>
        <w:bidi/>
        <w:rPr>
          <w:rFonts w:cs="David" w:hint="cs"/>
          <w:rtl/>
        </w:rPr>
      </w:pPr>
    </w:p>
    <w:p w14:paraId="13D0F0A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1AE0778" w14:textId="77777777" w:rsidR="00BA7CC0" w:rsidRPr="00BA7CC0" w:rsidRDefault="00BA7CC0" w:rsidP="00BA7CC0">
      <w:pPr>
        <w:bidi/>
        <w:rPr>
          <w:rFonts w:cs="David" w:hint="cs"/>
          <w:rtl/>
        </w:rPr>
      </w:pPr>
    </w:p>
    <w:p w14:paraId="1C6172A5" w14:textId="77777777" w:rsidR="00BA7CC0" w:rsidRPr="00BA7CC0" w:rsidRDefault="00BA7CC0" w:rsidP="00BA7CC0">
      <w:pPr>
        <w:bidi/>
        <w:rPr>
          <w:rFonts w:cs="David" w:hint="cs"/>
          <w:rtl/>
        </w:rPr>
      </w:pPr>
      <w:r w:rsidRPr="00BA7CC0">
        <w:rPr>
          <w:rFonts w:cs="David" w:hint="cs"/>
          <w:rtl/>
        </w:rPr>
        <w:tab/>
        <w:t xml:space="preserve"> קיבלנו את זה. </w:t>
      </w:r>
    </w:p>
    <w:p w14:paraId="6177D491" w14:textId="77777777" w:rsidR="00BA7CC0" w:rsidRPr="00BA7CC0" w:rsidRDefault="00BA7CC0" w:rsidP="00BA7CC0">
      <w:pPr>
        <w:bidi/>
        <w:rPr>
          <w:rFonts w:cs="David" w:hint="cs"/>
          <w:rtl/>
        </w:rPr>
      </w:pPr>
    </w:p>
    <w:p w14:paraId="4D22BA75" w14:textId="77777777" w:rsidR="00BA7CC0" w:rsidRPr="00BA7CC0" w:rsidRDefault="00BA7CC0" w:rsidP="00BA7CC0">
      <w:pPr>
        <w:bidi/>
        <w:rPr>
          <w:rFonts w:cs="David" w:hint="cs"/>
          <w:u w:val="single"/>
          <w:rtl/>
        </w:rPr>
      </w:pPr>
      <w:r w:rsidRPr="00BA7CC0">
        <w:rPr>
          <w:rFonts w:cs="David" w:hint="cs"/>
          <w:u w:val="single"/>
          <w:rtl/>
        </w:rPr>
        <w:t>ארבל אסטרחן:</w:t>
      </w:r>
    </w:p>
    <w:p w14:paraId="4857F70A" w14:textId="77777777" w:rsidR="00BA7CC0" w:rsidRPr="00BA7CC0" w:rsidRDefault="00BA7CC0" w:rsidP="00BA7CC0">
      <w:pPr>
        <w:bidi/>
        <w:rPr>
          <w:rFonts w:cs="David" w:hint="cs"/>
          <w:rtl/>
        </w:rPr>
      </w:pPr>
    </w:p>
    <w:p w14:paraId="71AD20FB" w14:textId="77777777" w:rsidR="00BA7CC0" w:rsidRPr="00BA7CC0" w:rsidRDefault="00BA7CC0" w:rsidP="00BA7CC0">
      <w:pPr>
        <w:bidi/>
        <w:rPr>
          <w:rFonts w:cs="David" w:hint="cs"/>
          <w:rtl/>
        </w:rPr>
      </w:pPr>
      <w:r w:rsidRPr="00BA7CC0">
        <w:rPr>
          <w:rFonts w:cs="David" w:hint="cs"/>
          <w:rtl/>
        </w:rPr>
        <w:tab/>
        <w:t>קוראת סעיפים 4(ג), (ד).</w:t>
      </w:r>
    </w:p>
    <w:p w14:paraId="19D74209" w14:textId="77777777" w:rsidR="00BA7CC0" w:rsidRPr="00BA7CC0" w:rsidRDefault="00BA7CC0" w:rsidP="00BA7CC0">
      <w:pPr>
        <w:bidi/>
        <w:rPr>
          <w:rFonts w:cs="David" w:hint="cs"/>
          <w:rtl/>
        </w:rPr>
      </w:pPr>
    </w:p>
    <w:p w14:paraId="720D08B1" w14:textId="77777777" w:rsidR="00BA7CC0" w:rsidRPr="00BA7CC0" w:rsidRDefault="00BA7CC0" w:rsidP="00BA7CC0">
      <w:pPr>
        <w:bidi/>
        <w:ind w:firstLine="567"/>
        <w:rPr>
          <w:rFonts w:cs="David" w:hint="cs"/>
          <w:rtl/>
        </w:rPr>
      </w:pPr>
      <w:r w:rsidRPr="00BA7CC0">
        <w:rPr>
          <w:rFonts w:cs="David" w:hint="cs"/>
          <w:rtl/>
        </w:rPr>
        <w:t xml:space="preserve">קוראת סעיף 5. </w:t>
      </w:r>
    </w:p>
    <w:p w14:paraId="79135BB1" w14:textId="77777777" w:rsidR="00BA7CC0" w:rsidRPr="00BA7CC0" w:rsidRDefault="00BA7CC0" w:rsidP="00BA7CC0">
      <w:pPr>
        <w:bidi/>
        <w:ind w:firstLine="567"/>
        <w:rPr>
          <w:rFonts w:cs="David" w:hint="cs"/>
          <w:rtl/>
        </w:rPr>
      </w:pPr>
    </w:p>
    <w:p w14:paraId="76B19CFE" w14:textId="77777777" w:rsidR="00BA7CC0" w:rsidRPr="00BA7CC0" w:rsidRDefault="00BA7CC0" w:rsidP="00BA7CC0">
      <w:pPr>
        <w:bidi/>
        <w:ind w:firstLine="567"/>
        <w:rPr>
          <w:rFonts w:cs="David" w:hint="cs"/>
          <w:rtl/>
        </w:rPr>
      </w:pPr>
      <w:r w:rsidRPr="00BA7CC0">
        <w:rPr>
          <w:rFonts w:cs="David" w:hint="cs"/>
          <w:rtl/>
        </w:rPr>
        <w:t>זה נוסח שקיים היום לגבי מועדי בחירות.</w:t>
      </w:r>
    </w:p>
    <w:p w14:paraId="16E0BAAE" w14:textId="77777777" w:rsidR="00BA7CC0" w:rsidRPr="00BA7CC0" w:rsidRDefault="00BA7CC0" w:rsidP="00BA7CC0">
      <w:pPr>
        <w:bidi/>
        <w:rPr>
          <w:rFonts w:cs="David" w:hint="cs"/>
          <w:rtl/>
        </w:rPr>
      </w:pPr>
    </w:p>
    <w:p w14:paraId="4666692C" w14:textId="77777777" w:rsidR="00BA7CC0" w:rsidRPr="00BA7CC0" w:rsidRDefault="00BA7CC0" w:rsidP="00BA7CC0">
      <w:pPr>
        <w:bidi/>
        <w:rPr>
          <w:rFonts w:cs="David" w:hint="cs"/>
          <w:u w:val="single"/>
          <w:rtl/>
        </w:rPr>
      </w:pPr>
      <w:r w:rsidRPr="00BA7CC0">
        <w:rPr>
          <w:rFonts w:cs="David" w:hint="cs"/>
          <w:u w:val="single"/>
          <w:rtl/>
        </w:rPr>
        <w:t>גדעון סער:</w:t>
      </w:r>
    </w:p>
    <w:p w14:paraId="61DD8D28" w14:textId="77777777" w:rsidR="00BA7CC0" w:rsidRPr="00BA7CC0" w:rsidRDefault="00BA7CC0" w:rsidP="00BA7CC0">
      <w:pPr>
        <w:bidi/>
        <w:rPr>
          <w:rFonts w:cs="David" w:hint="cs"/>
          <w:u w:val="single"/>
          <w:rtl/>
        </w:rPr>
      </w:pPr>
    </w:p>
    <w:p w14:paraId="0B7D1F03" w14:textId="77777777" w:rsidR="00BA7CC0" w:rsidRPr="00BA7CC0" w:rsidRDefault="00BA7CC0" w:rsidP="00BA7CC0">
      <w:pPr>
        <w:bidi/>
        <w:rPr>
          <w:rFonts w:cs="David" w:hint="cs"/>
          <w:rtl/>
        </w:rPr>
      </w:pPr>
      <w:r w:rsidRPr="00BA7CC0">
        <w:rPr>
          <w:rFonts w:cs="David" w:hint="cs"/>
          <w:rtl/>
        </w:rPr>
        <w:tab/>
        <w:t xml:space="preserve"> לתת 90 יום זה תקופה מופרזת. 90 יום זה סעיף שמעתיק מחוק הבחירות, אך בבחירות יש הליכים פנימיים בתוך המפלגות. להחזיק את המדינה שלושה חודשים בסימן שאלה- -</w:t>
      </w:r>
    </w:p>
    <w:p w14:paraId="5A1B63A5" w14:textId="77777777" w:rsidR="00BA7CC0" w:rsidRPr="00BA7CC0" w:rsidRDefault="00BA7CC0" w:rsidP="00BA7CC0">
      <w:pPr>
        <w:bidi/>
        <w:rPr>
          <w:rFonts w:cs="David" w:hint="cs"/>
          <w:rtl/>
        </w:rPr>
      </w:pPr>
    </w:p>
    <w:p w14:paraId="67CA9B90"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2BECF5B" w14:textId="77777777" w:rsidR="00BA7CC0" w:rsidRPr="00BA7CC0" w:rsidRDefault="00BA7CC0" w:rsidP="00BA7CC0">
      <w:pPr>
        <w:bidi/>
        <w:rPr>
          <w:rFonts w:cs="David" w:hint="cs"/>
          <w:rtl/>
        </w:rPr>
      </w:pPr>
    </w:p>
    <w:p w14:paraId="4D25D36A" w14:textId="77777777" w:rsidR="00BA7CC0" w:rsidRPr="00BA7CC0" w:rsidRDefault="00BA7CC0" w:rsidP="00BA7CC0">
      <w:pPr>
        <w:bidi/>
        <w:rPr>
          <w:rFonts w:cs="David" w:hint="cs"/>
          <w:rtl/>
        </w:rPr>
      </w:pPr>
      <w:r w:rsidRPr="00BA7CC0">
        <w:rPr>
          <w:rFonts w:cs="David" w:hint="cs"/>
          <w:rtl/>
        </w:rPr>
        <w:tab/>
        <w:t xml:space="preserve"> אך ועדת הבחירות המרכזית צריכה להיערך.</w:t>
      </w:r>
    </w:p>
    <w:p w14:paraId="3F2C5EED" w14:textId="77777777" w:rsidR="00BA7CC0" w:rsidRPr="00BA7CC0" w:rsidRDefault="00BA7CC0" w:rsidP="00BA7CC0">
      <w:pPr>
        <w:bidi/>
        <w:rPr>
          <w:rFonts w:cs="David" w:hint="cs"/>
          <w:rtl/>
        </w:rPr>
      </w:pPr>
    </w:p>
    <w:p w14:paraId="244286A3" w14:textId="77777777" w:rsidR="00BA7CC0" w:rsidRDefault="00BA7CC0" w:rsidP="00BA7CC0">
      <w:pPr>
        <w:bidi/>
        <w:rPr>
          <w:rFonts w:cs="David" w:hint="cs"/>
          <w:u w:val="single"/>
          <w:rtl/>
        </w:rPr>
      </w:pPr>
    </w:p>
    <w:p w14:paraId="2733DB35" w14:textId="77777777" w:rsidR="00BA7CC0" w:rsidRDefault="00BA7CC0" w:rsidP="00BA7CC0">
      <w:pPr>
        <w:bidi/>
        <w:rPr>
          <w:rFonts w:cs="David" w:hint="cs"/>
          <w:u w:val="single"/>
          <w:rtl/>
        </w:rPr>
      </w:pPr>
    </w:p>
    <w:p w14:paraId="0B6D3861" w14:textId="77777777" w:rsidR="00BA7CC0" w:rsidRPr="00BA7CC0" w:rsidRDefault="00BA7CC0" w:rsidP="00BA7CC0">
      <w:pPr>
        <w:bidi/>
        <w:rPr>
          <w:rFonts w:cs="David" w:hint="cs"/>
          <w:u w:val="single"/>
          <w:rtl/>
        </w:rPr>
      </w:pPr>
      <w:r w:rsidRPr="00BA7CC0">
        <w:rPr>
          <w:rFonts w:cs="David" w:hint="cs"/>
          <w:u w:val="single"/>
          <w:rtl/>
        </w:rPr>
        <w:t>גדעון סער:</w:t>
      </w:r>
    </w:p>
    <w:p w14:paraId="78189696" w14:textId="77777777" w:rsidR="00BA7CC0" w:rsidRPr="00BA7CC0" w:rsidRDefault="00BA7CC0" w:rsidP="00BA7CC0">
      <w:pPr>
        <w:bidi/>
        <w:rPr>
          <w:rFonts w:cs="David" w:hint="cs"/>
          <w:u w:val="single"/>
          <w:rtl/>
        </w:rPr>
      </w:pPr>
    </w:p>
    <w:p w14:paraId="6255DEEB" w14:textId="77777777" w:rsidR="00BA7CC0" w:rsidRPr="00BA7CC0" w:rsidRDefault="00BA7CC0" w:rsidP="00BA7CC0">
      <w:pPr>
        <w:bidi/>
        <w:rPr>
          <w:rFonts w:cs="David" w:hint="cs"/>
          <w:rtl/>
        </w:rPr>
      </w:pPr>
      <w:r w:rsidRPr="00BA7CC0">
        <w:rPr>
          <w:rFonts w:cs="David" w:hint="cs"/>
          <w:rtl/>
        </w:rPr>
        <w:tab/>
        <w:t xml:space="preserve">ראיתי איך הם עושים בחירות בין ברק לבין שרון תוך 60 יום לפי חוק הבחירות המיוחדות, והלך מצוין, גם התוצאה היתה טובה. אין סיבה ל-90 יום. אפשר לעשות בחירות גם בפחות מ-60 יום. אני כמעט לא מכיר דמוקרטיה מערבית שבה בהתראה הרבה יותר קצרה ללכת למשאל עם, וצריך ללכת לקיצור דרמטי של המועד בסעיף זה. אני מציע שיהיו 45 יום לכל היותר. </w:t>
      </w:r>
    </w:p>
    <w:p w14:paraId="1355C2E7" w14:textId="77777777" w:rsidR="00BA7CC0" w:rsidRPr="00BA7CC0" w:rsidRDefault="00BA7CC0" w:rsidP="00BA7CC0">
      <w:pPr>
        <w:bidi/>
        <w:rPr>
          <w:rFonts w:cs="David" w:hint="cs"/>
          <w:rtl/>
        </w:rPr>
      </w:pPr>
    </w:p>
    <w:p w14:paraId="5C22D01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E96CB37" w14:textId="77777777" w:rsidR="00BA7CC0" w:rsidRPr="00BA7CC0" w:rsidRDefault="00BA7CC0" w:rsidP="00BA7CC0">
      <w:pPr>
        <w:bidi/>
        <w:rPr>
          <w:rFonts w:cs="David" w:hint="cs"/>
          <w:rtl/>
        </w:rPr>
      </w:pPr>
    </w:p>
    <w:p w14:paraId="39FEDF49" w14:textId="77777777" w:rsidR="00BA7CC0" w:rsidRPr="00BA7CC0" w:rsidRDefault="00BA7CC0" w:rsidP="00BA7CC0">
      <w:pPr>
        <w:bidi/>
        <w:rPr>
          <w:rFonts w:cs="David" w:hint="cs"/>
          <w:rtl/>
        </w:rPr>
      </w:pPr>
      <w:r w:rsidRPr="00BA7CC0">
        <w:rPr>
          <w:rFonts w:cs="David" w:hint="cs"/>
          <w:rtl/>
        </w:rPr>
        <w:tab/>
        <w:t xml:space="preserve"> תמי, האם את יכולה להיערך ב-45 יום?</w:t>
      </w:r>
    </w:p>
    <w:p w14:paraId="01C8D95A" w14:textId="77777777" w:rsidR="00BA7CC0" w:rsidRPr="00BA7CC0" w:rsidRDefault="00BA7CC0" w:rsidP="00BA7CC0">
      <w:pPr>
        <w:bidi/>
        <w:rPr>
          <w:rFonts w:cs="David" w:hint="cs"/>
          <w:rtl/>
        </w:rPr>
      </w:pPr>
    </w:p>
    <w:p w14:paraId="1146FF68" w14:textId="77777777" w:rsidR="00BA7CC0" w:rsidRPr="00BA7CC0" w:rsidRDefault="00BA7CC0" w:rsidP="00BA7CC0">
      <w:pPr>
        <w:bidi/>
        <w:rPr>
          <w:rFonts w:cs="David" w:hint="cs"/>
          <w:rtl/>
        </w:rPr>
      </w:pPr>
      <w:r w:rsidRPr="00BA7CC0">
        <w:rPr>
          <w:rFonts w:cs="David" w:hint="cs"/>
          <w:u w:val="single"/>
          <w:rtl/>
        </w:rPr>
        <w:t>תמר אדרי:</w:t>
      </w:r>
    </w:p>
    <w:p w14:paraId="6BC0E49D" w14:textId="77777777" w:rsidR="00BA7CC0" w:rsidRPr="00BA7CC0" w:rsidRDefault="00BA7CC0" w:rsidP="00BA7CC0">
      <w:pPr>
        <w:bidi/>
        <w:rPr>
          <w:rFonts w:cs="David" w:hint="cs"/>
          <w:rtl/>
        </w:rPr>
      </w:pPr>
    </w:p>
    <w:p w14:paraId="620F55D7" w14:textId="77777777" w:rsidR="00BA7CC0" w:rsidRPr="00BA7CC0" w:rsidRDefault="00BA7CC0" w:rsidP="00BA7CC0">
      <w:pPr>
        <w:bidi/>
        <w:rPr>
          <w:rFonts w:cs="David" w:hint="cs"/>
          <w:rtl/>
        </w:rPr>
      </w:pPr>
      <w:r w:rsidRPr="00BA7CC0">
        <w:rPr>
          <w:rFonts w:cs="David" w:hint="cs"/>
          <w:rtl/>
        </w:rPr>
        <w:tab/>
        <w:t xml:space="preserve">זה קצר מדי, לטעמי, אך בכל מקרה יש לקצר את לוח הזמנים. </w:t>
      </w:r>
    </w:p>
    <w:p w14:paraId="015D0E39" w14:textId="77777777" w:rsidR="00BA7CC0" w:rsidRPr="00BA7CC0" w:rsidRDefault="00BA7CC0" w:rsidP="00BA7CC0">
      <w:pPr>
        <w:bidi/>
        <w:rPr>
          <w:rFonts w:cs="David" w:hint="cs"/>
          <w:rtl/>
        </w:rPr>
      </w:pPr>
    </w:p>
    <w:p w14:paraId="69F75082" w14:textId="77777777" w:rsidR="00BA7CC0" w:rsidRPr="00BA7CC0" w:rsidRDefault="00BA7CC0" w:rsidP="00BA7CC0">
      <w:pPr>
        <w:bidi/>
        <w:rPr>
          <w:rFonts w:cs="David" w:hint="cs"/>
          <w:rtl/>
        </w:rPr>
      </w:pPr>
      <w:r w:rsidRPr="00BA7CC0">
        <w:rPr>
          <w:rFonts w:cs="David" w:hint="cs"/>
          <w:u w:val="single"/>
          <w:rtl/>
        </w:rPr>
        <w:t>יצחק לוי:</w:t>
      </w:r>
    </w:p>
    <w:p w14:paraId="4FD88715" w14:textId="77777777" w:rsidR="00BA7CC0" w:rsidRPr="00BA7CC0" w:rsidRDefault="00BA7CC0" w:rsidP="00BA7CC0">
      <w:pPr>
        <w:bidi/>
        <w:rPr>
          <w:rFonts w:cs="David" w:hint="cs"/>
          <w:rtl/>
        </w:rPr>
      </w:pPr>
    </w:p>
    <w:p w14:paraId="40C31F99" w14:textId="77777777" w:rsidR="00BA7CC0" w:rsidRPr="00BA7CC0" w:rsidRDefault="00BA7CC0" w:rsidP="00BA7CC0">
      <w:pPr>
        <w:bidi/>
        <w:rPr>
          <w:rFonts w:cs="David" w:hint="cs"/>
          <w:rtl/>
        </w:rPr>
      </w:pPr>
      <w:r w:rsidRPr="00BA7CC0">
        <w:rPr>
          <w:rFonts w:cs="David" w:hint="cs"/>
          <w:rtl/>
        </w:rPr>
        <w:tab/>
        <w:t xml:space="preserve"> וב-60 יום?</w:t>
      </w:r>
    </w:p>
    <w:p w14:paraId="18A00ACC" w14:textId="77777777" w:rsidR="00BA7CC0" w:rsidRPr="00BA7CC0" w:rsidRDefault="00BA7CC0" w:rsidP="00BA7CC0">
      <w:pPr>
        <w:bidi/>
        <w:rPr>
          <w:rFonts w:cs="David" w:hint="cs"/>
          <w:rtl/>
        </w:rPr>
      </w:pPr>
    </w:p>
    <w:p w14:paraId="4ECB0242" w14:textId="77777777" w:rsidR="00BA7CC0" w:rsidRPr="00BA7CC0" w:rsidRDefault="00BA7CC0" w:rsidP="00BA7CC0">
      <w:pPr>
        <w:bidi/>
        <w:rPr>
          <w:rFonts w:cs="David" w:hint="cs"/>
          <w:rtl/>
        </w:rPr>
      </w:pPr>
      <w:r w:rsidRPr="00BA7CC0">
        <w:rPr>
          <w:rFonts w:cs="David" w:hint="cs"/>
          <w:u w:val="single"/>
          <w:rtl/>
        </w:rPr>
        <w:t>תמר אדרי:</w:t>
      </w:r>
    </w:p>
    <w:p w14:paraId="5D22891F" w14:textId="77777777" w:rsidR="00BA7CC0" w:rsidRPr="00BA7CC0" w:rsidRDefault="00BA7CC0" w:rsidP="00BA7CC0">
      <w:pPr>
        <w:bidi/>
        <w:rPr>
          <w:rFonts w:cs="David" w:hint="cs"/>
          <w:rtl/>
        </w:rPr>
      </w:pPr>
    </w:p>
    <w:p w14:paraId="10F360BA" w14:textId="77777777" w:rsidR="00BA7CC0" w:rsidRPr="00BA7CC0" w:rsidRDefault="00BA7CC0" w:rsidP="00BA7CC0">
      <w:pPr>
        <w:bidi/>
        <w:rPr>
          <w:rFonts w:cs="David" w:hint="cs"/>
          <w:rtl/>
        </w:rPr>
      </w:pPr>
      <w:r w:rsidRPr="00BA7CC0">
        <w:rPr>
          <w:rFonts w:cs="David" w:hint="cs"/>
          <w:rtl/>
        </w:rPr>
        <w:tab/>
        <w:t xml:space="preserve">עשינו את זה, זה היה על הגבול, אך חששתי, וזה הצליח </w:t>
      </w:r>
      <w:r w:rsidRPr="00BA7CC0">
        <w:rPr>
          <w:rFonts w:cs="David"/>
          <w:rtl/>
        </w:rPr>
        <w:t>–</w:t>
      </w:r>
      <w:r w:rsidRPr="00BA7CC0">
        <w:rPr>
          <w:rFonts w:cs="David" w:hint="cs"/>
          <w:rtl/>
        </w:rPr>
        <w:t xml:space="preserve"> ככה. אבל צריך לתקן את לוח הזמנים לגבי משאל עם. </w:t>
      </w:r>
    </w:p>
    <w:p w14:paraId="63D279B6" w14:textId="77777777" w:rsidR="00BA7CC0" w:rsidRPr="00BA7CC0" w:rsidRDefault="00BA7CC0" w:rsidP="00BA7CC0">
      <w:pPr>
        <w:bidi/>
        <w:rPr>
          <w:rFonts w:cs="David" w:hint="cs"/>
          <w:rtl/>
        </w:rPr>
      </w:pPr>
    </w:p>
    <w:p w14:paraId="1C943986" w14:textId="77777777" w:rsidR="00BA7CC0" w:rsidRPr="00BA7CC0" w:rsidRDefault="00BA7CC0" w:rsidP="00BA7CC0">
      <w:pPr>
        <w:bidi/>
        <w:rPr>
          <w:rFonts w:cs="David" w:hint="cs"/>
          <w:u w:val="single"/>
          <w:rtl/>
        </w:rPr>
      </w:pPr>
      <w:r w:rsidRPr="00BA7CC0">
        <w:rPr>
          <w:rFonts w:cs="David" w:hint="cs"/>
          <w:u w:val="single"/>
          <w:rtl/>
        </w:rPr>
        <w:t>גדעון סער:</w:t>
      </w:r>
    </w:p>
    <w:p w14:paraId="7D6F8D90" w14:textId="77777777" w:rsidR="00BA7CC0" w:rsidRPr="00BA7CC0" w:rsidRDefault="00BA7CC0" w:rsidP="00BA7CC0">
      <w:pPr>
        <w:bidi/>
        <w:rPr>
          <w:rFonts w:cs="David" w:hint="cs"/>
          <w:u w:val="single"/>
          <w:rtl/>
        </w:rPr>
      </w:pPr>
    </w:p>
    <w:p w14:paraId="3B96BCE2" w14:textId="77777777" w:rsidR="00BA7CC0" w:rsidRPr="00BA7CC0" w:rsidRDefault="00BA7CC0" w:rsidP="00BA7CC0">
      <w:pPr>
        <w:bidi/>
        <w:rPr>
          <w:rFonts w:cs="David" w:hint="cs"/>
          <w:rtl/>
        </w:rPr>
      </w:pPr>
      <w:r w:rsidRPr="00BA7CC0">
        <w:rPr>
          <w:rFonts w:cs="David" w:hint="cs"/>
          <w:rtl/>
        </w:rPr>
        <w:tab/>
        <w:t xml:space="preserve"> אנו נמצאים בתקופה שכל המערכת הבין לאומית אומרת האם ייכנס משהו לתוקף או לא. להחזיק את הדבר הזה יותר מדי זמן באוויר </w:t>
      </w:r>
      <w:r w:rsidRPr="00BA7CC0">
        <w:rPr>
          <w:rFonts w:cs="David"/>
          <w:rtl/>
        </w:rPr>
        <w:t>–</w:t>
      </w:r>
      <w:r w:rsidRPr="00BA7CC0">
        <w:rPr>
          <w:rFonts w:cs="David" w:hint="cs"/>
          <w:rtl/>
        </w:rPr>
        <w:t xml:space="preserve"> יש פה קודם תהליכים בכנסת ובממשלה. אנו רגילים לפרקי זמן ארוכים בפוליטיקה הישראלית של אי ודאות. זה לא טוב למדינה. 45 יום, אין בעיה לעשות. אין שום דבר שצריך לעשות במפלגות או במערכת הפוליטית. </w:t>
      </w:r>
    </w:p>
    <w:p w14:paraId="20D8EF6A" w14:textId="77777777" w:rsidR="00BA7CC0" w:rsidRPr="00BA7CC0" w:rsidRDefault="00BA7CC0" w:rsidP="00BA7CC0">
      <w:pPr>
        <w:bidi/>
        <w:rPr>
          <w:rFonts w:cs="David" w:hint="cs"/>
          <w:rtl/>
        </w:rPr>
      </w:pPr>
    </w:p>
    <w:p w14:paraId="3D6569A9" w14:textId="77777777" w:rsidR="00BA7CC0" w:rsidRPr="00BA7CC0" w:rsidRDefault="00BA7CC0" w:rsidP="00BA7CC0">
      <w:pPr>
        <w:bidi/>
        <w:rPr>
          <w:rFonts w:cs="David" w:hint="cs"/>
          <w:rtl/>
        </w:rPr>
      </w:pPr>
      <w:r w:rsidRPr="00BA7CC0">
        <w:rPr>
          <w:rFonts w:cs="David" w:hint="cs"/>
          <w:u w:val="single"/>
          <w:rtl/>
        </w:rPr>
        <w:t>יצחק לוי:</w:t>
      </w:r>
    </w:p>
    <w:p w14:paraId="76933C0D" w14:textId="77777777" w:rsidR="00BA7CC0" w:rsidRPr="00BA7CC0" w:rsidRDefault="00BA7CC0" w:rsidP="00BA7CC0">
      <w:pPr>
        <w:bidi/>
        <w:rPr>
          <w:rFonts w:cs="David" w:hint="cs"/>
          <w:rtl/>
        </w:rPr>
      </w:pPr>
    </w:p>
    <w:p w14:paraId="0973BFC1" w14:textId="77777777" w:rsidR="00BA7CC0" w:rsidRPr="00BA7CC0" w:rsidRDefault="00BA7CC0" w:rsidP="00BA7CC0">
      <w:pPr>
        <w:bidi/>
        <w:rPr>
          <w:rFonts w:cs="David" w:hint="cs"/>
          <w:rtl/>
        </w:rPr>
      </w:pPr>
      <w:r w:rsidRPr="00BA7CC0">
        <w:rPr>
          <w:rFonts w:cs="David" w:hint="cs"/>
          <w:rtl/>
        </w:rPr>
        <w:tab/>
        <w:t xml:space="preserve"> הוויכוח הוא עניין של שבועיים, 45 או 60, בואו נעשה עוד בירור קצר עם ועדת הבחירות. נרשום היום שתי גרסאות, וביום ראשון נעשה עוד בירור. אני אתמוך בהכי קצר. </w:t>
      </w:r>
    </w:p>
    <w:p w14:paraId="388FFA7F" w14:textId="77777777" w:rsidR="00BA7CC0" w:rsidRPr="00BA7CC0" w:rsidRDefault="00BA7CC0" w:rsidP="00BA7CC0">
      <w:pPr>
        <w:bidi/>
        <w:rPr>
          <w:rFonts w:cs="David" w:hint="cs"/>
          <w:rtl/>
        </w:rPr>
      </w:pPr>
    </w:p>
    <w:p w14:paraId="0689BA80"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CC4643D" w14:textId="77777777" w:rsidR="00BA7CC0" w:rsidRPr="00BA7CC0" w:rsidRDefault="00BA7CC0" w:rsidP="00BA7CC0">
      <w:pPr>
        <w:bidi/>
        <w:rPr>
          <w:rFonts w:cs="David" w:hint="cs"/>
          <w:rtl/>
        </w:rPr>
      </w:pPr>
    </w:p>
    <w:p w14:paraId="45466AA7" w14:textId="77777777" w:rsidR="00BA7CC0" w:rsidRPr="00BA7CC0" w:rsidRDefault="00BA7CC0" w:rsidP="00BA7CC0">
      <w:pPr>
        <w:bidi/>
        <w:rPr>
          <w:rFonts w:cs="David" w:hint="cs"/>
          <w:rtl/>
        </w:rPr>
      </w:pPr>
      <w:r w:rsidRPr="00BA7CC0">
        <w:rPr>
          <w:rFonts w:cs="David" w:hint="cs"/>
          <w:rtl/>
        </w:rPr>
        <w:tab/>
        <w:t xml:space="preserve"> נרשום 45 יום, ומי שיש לו הסתייגות, יגיש ל-60 יום. </w:t>
      </w:r>
    </w:p>
    <w:p w14:paraId="39765120" w14:textId="77777777" w:rsidR="00BA7CC0" w:rsidRPr="00BA7CC0" w:rsidRDefault="00BA7CC0" w:rsidP="00BA7CC0">
      <w:pPr>
        <w:bidi/>
        <w:rPr>
          <w:rFonts w:cs="David" w:hint="cs"/>
          <w:rtl/>
        </w:rPr>
      </w:pPr>
    </w:p>
    <w:p w14:paraId="0B1304E8" w14:textId="77777777" w:rsidR="00BA7CC0" w:rsidRPr="00BA7CC0" w:rsidRDefault="00BA7CC0" w:rsidP="00BA7CC0">
      <w:pPr>
        <w:bidi/>
        <w:rPr>
          <w:rFonts w:cs="David" w:hint="cs"/>
          <w:rtl/>
        </w:rPr>
      </w:pPr>
      <w:r w:rsidRPr="00BA7CC0">
        <w:rPr>
          <w:rFonts w:cs="David" w:hint="cs"/>
          <w:rtl/>
        </w:rPr>
        <w:tab/>
        <w:t>כלומר מתקנים ל-45 ימים. אם ניקח בחשבון את פרק הזמן שהממשלה צריכה להגיש את זה והכנסת צריכה לדון בזה, עוד חודש ימים.</w:t>
      </w:r>
    </w:p>
    <w:p w14:paraId="73AFE84F" w14:textId="77777777" w:rsidR="00BA7CC0" w:rsidRPr="00BA7CC0" w:rsidRDefault="00BA7CC0" w:rsidP="00BA7CC0">
      <w:pPr>
        <w:bidi/>
        <w:rPr>
          <w:rFonts w:cs="David" w:hint="cs"/>
          <w:rtl/>
        </w:rPr>
      </w:pPr>
    </w:p>
    <w:p w14:paraId="3E700919" w14:textId="77777777" w:rsidR="00BA7CC0" w:rsidRPr="00BA7CC0" w:rsidRDefault="00BA7CC0" w:rsidP="00BA7CC0">
      <w:pPr>
        <w:bidi/>
        <w:rPr>
          <w:rFonts w:cs="David" w:hint="cs"/>
          <w:u w:val="single"/>
          <w:rtl/>
        </w:rPr>
      </w:pPr>
      <w:r w:rsidRPr="00BA7CC0">
        <w:rPr>
          <w:rFonts w:cs="David" w:hint="cs"/>
          <w:u w:val="single"/>
          <w:rtl/>
        </w:rPr>
        <w:t>גדעון סער:</w:t>
      </w:r>
    </w:p>
    <w:p w14:paraId="6B19DB39" w14:textId="77777777" w:rsidR="00BA7CC0" w:rsidRPr="00BA7CC0" w:rsidRDefault="00BA7CC0" w:rsidP="00BA7CC0">
      <w:pPr>
        <w:bidi/>
        <w:rPr>
          <w:rFonts w:cs="David" w:hint="cs"/>
          <w:u w:val="single"/>
          <w:rtl/>
        </w:rPr>
      </w:pPr>
    </w:p>
    <w:p w14:paraId="59FBFD10" w14:textId="77777777" w:rsidR="00BA7CC0" w:rsidRPr="00BA7CC0" w:rsidRDefault="00BA7CC0" w:rsidP="00BA7CC0">
      <w:pPr>
        <w:bidi/>
        <w:rPr>
          <w:rFonts w:cs="David" w:hint="cs"/>
          <w:rtl/>
        </w:rPr>
      </w:pPr>
      <w:r w:rsidRPr="00BA7CC0">
        <w:rPr>
          <w:rFonts w:cs="David" w:hint="cs"/>
          <w:rtl/>
        </w:rPr>
        <w:tab/>
        <w:t xml:space="preserve"> בכל העולם זה קורה. </w:t>
      </w:r>
    </w:p>
    <w:p w14:paraId="33282342" w14:textId="77777777" w:rsidR="00BA7CC0" w:rsidRPr="00BA7CC0" w:rsidRDefault="00BA7CC0" w:rsidP="00BA7CC0">
      <w:pPr>
        <w:bidi/>
        <w:rPr>
          <w:rFonts w:cs="David" w:hint="cs"/>
          <w:rtl/>
        </w:rPr>
      </w:pPr>
    </w:p>
    <w:p w14:paraId="25DD69A7" w14:textId="77777777" w:rsidR="00BA7CC0" w:rsidRPr="00BA7CC0" w:rsidRDefault="00BA7CC0" w:rsidP="00BA7CC0">
      <w:pPr>
        <w:bidi/>
        <w:rPr>
          <w:rFonts w:cs="David" w:hint="cs"/>
          <w:u w:val="single"/>
          <w:rtl/>
        </w:rPr>
      </w:pPr>
      <w:r w:rsidRPr="00BA7CC0">
        <w:rPr>
          <w:rFonts w:cs="David" w:hint="cs"/>
          <w:u w:val="single"/>
          <w:rtl/>
        </w:rPr>
        <w:t>ארבל אסטרחן:</w:t>
      </w:r>
    </w:p>
    <w:p w14:paraId="3A2AFADE" w14:textId="77777777" w:rsidR="00BA7CC0" w:rsidRPr="00BA7CC0" w:rsidRDefault="00BA7CC0" w:rsidP="00BA7CC0">
      <w:pPr>
        <w:bidi/>
        <w:rPr>
          <w:rFonts w:cs="David" w:hint="cs"/>
          <w:rtl/>
        </w:rPr>
      </w:pPr>
      <w:r w:rsidRPr="00BA7CC0">
        <w:rPr>
          <w:rFonts w:cs="David" w:hint="cs"/>
          <w:rtl/>
        </w:rPr>
        <w:tab/>
      </w:r>
    </w:p>
    <w:p w14:paraId="1DE6F044" w14:textId="77777777" w:rsidR="00BA7CC0" w:rsidRPr="00BA7CC0" w:rsidRDefault="00BA7CC0" w:rsidP="00BA7CC0">
      <w:pPr>
        <w:bidi/>
        <w:rPr>
          <w:rFonts w:cs="David" w:hint="cs"/>
          <w:rtl/>
        </w:rPr>
      </w:pPr>
      <w:r w:rsidRPr="00BA7CC0">
        <w:rPr>
          <w:rFonts w:cs="David" w:hint="cs"/>
          <w:rtl/>
        </w:rPr>
        <w:tab/>
        <w:t>שימו לב שזה פחות מ-45 יום, כתוב: יום ג' האחרון שלפני וכו'.</w:t>
      </w:r>
    </w:p>
    <w:p w14:paraId="3F9C1D78" w14:textId="77777777" w:rsidR="00BA7CC0" w:rsidRPr="00BA7CC0" w:rsidRDefault="00BA7CC0" w:rsidP="00BA7CC0">
      <w:pPr>
        <w:bidi/>
        <w:rPr>
          <w:rFonts w:cs="David" w:hint="cs"/>
          <w:rtl/>
        </w:rPr>
      </w:pPr>
    </w:p>
    <w:p w14:paraId="63236A58" w14:textId="77777777" w:rsidR="00BA7CC0" w:rsidRPr="00BA7CC0" w:rsidRDefault="00BA7CC0" w:rsidP="00BA7CC0">
      <w:pPr>
        <w:bidi/>
        <w:rPr>
          <w:rFonts w:cs="David" w:hint="cs"/>
          <w:rtl/>
        </w:rPr>
      </w:pPr>
      <w:r w:rsidRPr="00BA7CC0">
        <w:rPr>
          <w:rFonts w:cs="David" w:hint="cs"/>
          <w:rtl/>
        </w:rPr>
        <w:tab/>
        <w:t>קוראת סעיף 6.</w:t>
      </w:r>
    </w:p>
    <w:p w14:paraId="60B3A56E" w14:textId="77777777" w:rsidR="00BA7CC0" w:rsidRPr="00BA7CC0" w:rsidRDefault="00BA7CC0" w:rsidP="00BA7CC0">
      <w:pPr>
        <w:bidi/>
        <w:rPr>
          <w:rFonts w:cs="David" w:hint="cs"/>
          <w:rtl/>
        </w:rPr>
      </w:pPr>
    </w:p>
    <w:p w14:paraId="66DE69A4" w14:textId="77777777" w:rsidR="00BA7CC0" w:rsidRPr="00BA7CC0" w:rsidRDefault="00BA7CC0" w:rsidP="00BA7CC0">
      <w:pPr>
        <w:bidi/>
        <w:rPr>
          <w:rFonts w:cs="David" w:hint="cs"/>
          <w:rtl/>
        </w:rPr>
      </w:pPr>
      <w:r w:rsidRPr="00BA7CC0">
        <w:rPr>
          <w:rFonts w:cs="David" w:hint="cs"/>
          <w:rtl/>
        </w:rPr>
        <w:tab/>
        <w:t xml:space="preserve">לכאורה, היום אם הממשלה הגישה הסכם, אם לא היה הסעיף הזה </w:t>
      </w:r>
      <w:r w:rsidRPr="00BA7CC0">
        <w:rPr>
          <w:rFonts w:cs="David"/>
          <w:rtl/>
        </w:rPr>
        <w:t>–</w:t>
      </w:r>
      <w:r w:rsidRPr="00BA7CC0">
        <w:rPr>
          <w:rFonts w:cs="David" w:hint="cs"/>
          <w:rtl/>
        </w:rPr>
        <w:t xml:space="preserve"> הממשלה מגישה הסכם לכנסת, הכנסת, נגיד, מאשרת, ומתחילים הליכים למשאל עם. בינתיים הממשלה מתחרטת, אבל משאל עם יצא לדרך. </w:t>
      </w:r>
    </w:p>
    <w:p w14:paraId="7D879C01" w14:textId="77777777" w:rsidR="00BA7CC0" w:rsidRPr="00BA7CC0" w:rsidRDefault="00BA7CC0" w:rsidP="00BA7CC0">
      <w:pPr>
        <w:bidi/>
        <w:rPr>
          <w:rFonts w:cs="David" w:hint="cs"/>
          <w:rtl/>
        </w:rPr>
      </w:pPr>
    </w:p>
    <w:p w14:paraId="5678D3FD" w14:textId="77777777" w:rsidR="00BA7CC0" w:rsidRPr="00BA7CC0" w:rsidRDefault="00BA7CC0" w:rsidP="00BA7CC0">
      <w:pPr>
        <w:bidi/>
        <w:rPr>
          <w:rFonts w:cs="David" w:hint="cs"/>
          <w:rtl/>
        </w:rPr>
      </w:pPr>
      <w:r w:rsidRPr="00BA7CC0">
        <w:rPr>
          <w:rFonts w:cs="David" w:hint="cs"/>
          <w:u w:val="single"/>
          <w:rtl/>
        </w:rPr>
        <w:t>יצחק לוי:</w:t>
      </w:r>
    </w:p>
    <w:p w14:paraId="7469740A" w14:textId="77777777" w:rsidR="00BA7CC0" w:rsidRPr="00BA7CC0" w:rsidRDefault="00BA7CC0" w:rsidP="00BA7CC0">
      <w:pPr>
        <w:bidi/>
        <w:rPr>
          <w:rFonts w:cs="David" w:hint="cs"/>
          <w:rtl/>
        </w:rPr>
      </w:pPr>
    </w:p>
    <w:p w14:paraId="0C958964" w14:textId="77777777" w:rsidR="00BA7CC0" w:rsidRPr="00BA7CC0" w:rsidRDefault="00BA7CC0" w:rsidP="00BA7CC0">
      <w:pPr>
        <w:bidi/>
        <w:rPr>
          <w:rFonts w:cs="David" w:hint="cs"/>
          <w:rtl/>
        </w:rPr>
      </w:pPr>
      <w:r w:rsidRPr="00BA7CC0">
        <w:rPr>
          <w:rFonts w:cs="David" w:hint="cs"/>
          <w:rtl/>
        </w:rPr>
        <w:tab/>
        <w:t xml:space="preserve"> צריך לקיים משאל עם על החלטת ממשלה. אם הממשלה ביטלה, על מה נצביע? </w:t>
      </w:r>
    </w:p>
    <w:p w14:paraId="5FC46837" w14:textId="77777777" w:rsidR="00BA7CC0" w:rsidRPr="00BA7CC0" w:rsidRDefault="00BA7CC0" w:rsidP="00BA7CC0">
      <w:pPr>
        <w:bidi/>
        <w:rPr>
          <w:rFonts w:cs="David" w:hint="cs"/>
          <w:rtl/>
        </w:rPr>
      </w:pPr>
    </w:p>
    <w:p w14:paraId="0CDEEA3D" w14:textId="77777777" w:rsidR="00BA7CC0" w:rsidRPr="00BA7CC0" w:rsidRDefault="00BA7CC0" w:rsidP="00BA7CC0">
      <w:pPr>
        <w:bidi/>
        <w:rPr>
          <w:rFonts w:cs="David" w:hint="cs"/>
          <w:rtl/>
        </w:rPr>
      </w:pPr>
      <w:r w:rsidRPr="00BA7CC0">
        <w:rPr>
          <w:rFonts w:cs="David" w:hint="cs"/>
          <w:u w:val="single"/>
          <w:rtl/>
        </w:rPr>
        <w:t>אסתרינה טרטמן</w:t>
      </w:r>
      <w:r w:rsidRPr="00BA7CC0">
        <w:rPr>
          <w:rFonts w:cs="David" w:hint="cs"/>
          <w:rtl/>
        </w:rPr>
        <w:t>:</w:t>
      </w:r>
    </w:p>
    <w:p w14:paraId="5ECCDAFC" w14:textId="77777777" w:rsidR="00BA7CC0" w:rsidRPr="00BA7CC0" w:rsidRDefault="00BA7CC0" w:rsidP="00BA7CC0">
      <w:pPr>
        <w:bidi/>
        <w:rPr>
          <w:rFonts w:cs="David" w:hint="cs"/>
          <w:rtl/>
        </w:rPr>
      </w:pPr>
    </w:p>
    <w:p w14:paraId="73F9D18E" w14:textId="77777777" w:rsidR="00BA7CC0" w:rsidRPr="00BA7CC0" w:rsidRDefault="00BA7CC0" w:rsidP="00BA7CC0">
      <w:pPr>
        <w:bidi/>
        <w:rPr>
          <w:rFonts w:cs="David" w:hint="cs"/>
          <w:rtl/>
        </w:rPr>
      </w:pPr>
      <w:r w:rsidRPr="00BA7CC0">
        <w:rPr>
          <w:rFonts w:cs="David" w:hint="cs"/>
          <w:rtl/>
        </w:rPr>
        <w:tab/>
        <w:t>השאלה אם בתוך הסעיף הזה לא מתקפל דרך מילוט לממשלה? היא רואה שהיא בבעיה, היא מושכת את זה, ואחרי כמה זמן היא תוכל שוב?</w:t>
      </w:r>
    </w:p>
    <w:p w14:paraId="51E936E3" w14:textId="77777777" w:rsidR="00BA7CC0" w:rsidRPr="00BA7CC0" w:rsidRDefault="00BA7CC0" w:rsidP="00BA7CC0">
      <w:pPr>
        <w:bidi/>
        <w:rPr>
          <w:rFonts w:cs="David" w:hint="cs"/>
          <w:rtl/>
        </w:rPr>
      </w:pPr>
    </w:p>
    <w:p w14:paraId="7AEB7781" w14:textId="77777777" w:rsidR="00BA7CC0" w:rsidRPr="00BA7CC0" w:rsidRDefault="00BA7CC0" w:rsidP="00BA7CC0">
      <w:pPr>
        <w:bidi/>
        <w:rPr>
          <w:rFonts w:cs="David" w:hint="cs"/>
          <w:u w:val="single"/>
          <w:rtl/>
        </w:rPr>
      </w:pPr>
      <w:r w:rsidRPr="00BA7CC0">
        <w:rPr>
          <w:rFonts w:cs="David" w:hint="cs"/>
          <w:u w:val="single"/>
          <w:rtl/>
        </w:rPr>
        <w:t>ארבל אסטרחן:</w:t>
      </w:r>
    </w:p>
    <w:p w14:paraId="36549649" w14:textId="77777777" w:rsidR="00BA7CC0" w:rsidRPr="00BA7CC0" w:rsidRDefault="00BA7CC0" w:rsidP="00BA7CC0">
      <w:pPr>
        <w:bidi/>
        <w:rPr>
          <w:rFonts w:cs="David" w:hint="cs"/>
          <w:rtl/>
        </w:rPr>
      </w:pPr>
    </w:p>
    <w:p w14:paraId="66164343" w14:textId="77777777" w:rsidR="00BA7CC0" w:rsidRPr="00BA7CC0" w:rsidRDefault="00BA7CC0" w:rsidP="00BA7CC0">
      <w:pPr>
        <w:bidi/>
        <w:rPr>
          <w:rFonts w:cs="David" w:hint="cs"/>
          <w:rtl/>
        </w:rPr>
      </w:pPr>
      <w:r w:rsidRPr="00BA7CC0">
        <w:rPr>
          <w:rFonts w:cs="David" w:hint="cs"/>
          <w:rtl/>
        </w:rPr>
        <w:tab/>
        <w:t xml:space="preserve">דובר על סעיף כזה, וחברי הוועדה החליטו לא לכלול אותו. </w:t>
      </w:r>
    </w:p>
    <w:p w14:paraId="7F1F4BE2" w14:textId="77777777" w:rsidR="00BA7CC0" w:rsidRPr="00BA7CC0" w:rsidRDefault="00BA7CC0" w:rsidP="00BA7CC0">
      <w:pPr>
        <w:bidi/>
        <w:rPr>
          <w:rFonts w:cs="David" w:hint="cs"/>
          <w:rtl/>
        </w:rPr>
      </w:pPr>
    </w:p>
    <w:p w14:paraId="6EAF288A" w14:textId="77777777" w:rsidR="00BA7CC0" w:rsidRPr="00BA7CC0" w:rsidRDefault="00BA7CC0" w:rsidP="00BA7CC0">
      <w:pPr>
        <w:bidi/>
        <w:rPr>
          <w:rFonts w:cs="David" w:hint="cs"/>
          <w:rtl/>
        </w:rPr>
      </w:pPr>
      <w:r w:rsidRPr="00BA7CC0">
        <w:rPr>
          <w:rFonts w:cs="David" w:hint="cs"/>
          <w:u w:val="single"/>
          <w:rtl/>
        </w:rPr>
        <w:t>אסתרינה טרטמן</w:t>
      </w:r>
      <w:r w:rsidRPr="00BA7CC0">
        <w:rPr>
          <w:rFonts w:cs="David" w:hint="cs"/>
          <w:rtl/>
        </w:rPr>
        <w:t>:</w:t>
      </w:r>
    </w:p>
    <w:p w14:paraId="50B337AF" w14:textId="77777777" w:rsidR="00BA7CC0" w:rsidRPr="00BA7CC0" w:rsidRDefault="00BA7CC0" w:rsidP="00BA7CC0">
      <w:pPr>
        <w:bidi/>
        <w:rPr>
          <w:rFonts w:cs="David" w:hint="cs"/>
          <w:rtl/>
        </w:rPr>
      </w:pPr>
    </w:p>
    <w:p w14:paraId="066C10AA" w14:textId="77777777" w:rsidR="00BA7CC0" w:rsidRPr="00BA7CC0" w:rsidRDefault="00BA7CC0" w:rsidP="00BA7CC0">
      <w:pPr>
        <w:bidi/>
        <w:rPr>
          <w:rFonts w:cs="David" w:hint="cs"/>
          <w:rtl/>
        </w:rPr>
      </w:pPr>
      <w:r w:rsidRPr="00BA7CC0">
        <w:rPr>
          <w:rFonts w:cs="David" w:hint="cs"/>
          <w:rtl/>
        </w:rPr>
        <w:tab/>
        <w:t xml:space="preserve">אם הולכים על סעיף כזה, חייבים לסייג את ההמשך. אם היא רואה שאין לה רוב, היא מושכת- - </w:t>
      </w:r>
    </w:p>
    <w:p w14:paraId="7AC8064C" w14:textId="77777777" w:rsidR="00BA7CC0" w:rsidRPr="00BA7CC0" w:rsidRDefault="00BA7CC0" w:rsidP="00BA7CC0">
      <w:pPr>
        <w:bidi/>
        <w:rPr>
          <w:rFonts w:cs="David" w:hint="cs"/>
          <w:rtl/>
        </w:rPr>
      </w:pPr>
    </w:p>
    <w:p w14:paraId="66A688D1"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DDBB9D5" w14:textId="77777777" w:rsidR="00BA7CC0" w:rsidRPr="00BA7CC0" w:rsidRDefault="00BA7CC0" w:rsidP="00BA7CC0">
      <w:pPr>
        <w:bidi/>
        <w:rPr>
          <w:rFonts w:cs="David" w:hint="cs"/>
          <w:rtl/>
        </w:rPr>
      </w:pPr>
    </w:p>
    <w:p w14:paraId="1174D62E" w14:textId="77777777" w:rsidR="00BA7CC0" w:rsidRPr="00BA7CC0" w:rsidRDefault="00BA7CC0" w:rsidP="00BA7CC0">
      <w:pPr>
        <w:bidi/>
        <w:rPr>
          <w:rFonts w:cs="David" w:hint="cs"/>
          <w:rtl/>
        </w:rPr>
      </w:pPr>
      <w:r w:rsidRPr="00BA7CC0">
        <w:rPr>
          <w:rFonts w:cs="David" w:hint="cs"/>
          <w:rtl/>
        </w:rPr>
        <w:tab/>
        <w:t xml:space="preserve"> כל ממשלה, לדעתי, לא תעשה צחוק מעצמה בנושא הזה. </w:t>
      </w:r>
    </w:p>
    <w:p w14:paraId="4A496639" w14:textId="77777777" w:rsidR="00BA7CC0" w:rsidRPr="00BA7CC0" w:rsidRDefault="00BA7CC0" w:rsidP="00BA7CC0">
      <w:pPr>
        <w:bidi/>
        <w:rPr>
          <w:rFonts w:cs="David" w:hint="cs"/>
          <w:rtl/>
        </w:rPr>
      </w:pPr>
    </w:p>
    <w:p w14:paraId="7CE3656E" w14:textId="77777777" w:rsidR="00BA7CC0" w:rsidRPr="00BA7CC0" w:rsidRDefault="00BA7CC0" w:rsidP="00BA7CC0">
      <w:pPr>
        <w:bidi/>
        <w:rPr>
          <w:rFonts w:cs="David" w:hint="cs"/>
          <w:rtl/>
        </w:rPr>
      </w:pPr>
      <w:r w:rsidRPr="00BA7CC0">
        <w:rPr>
          <w:rFonts w:cs="David" w:hint="cs"/>
          <w:u w:val="single"/>
          <w:rtl/>
        </w:rPr>
        <w:t>יצחק לוי:</w:t>
      </w:r>
    </w:p>
    <w:p w14:paraId="3AB72D2A" w14:textId="77777777" w:rsidR="00BA7CC0" w:rsidRPr="00BA7CC0" w:rsidRDefault="00BA7CC0" w:rsidP="00BA7CC0">
      <w:pPr>
        <w:bidi/>
        <w:rPr>
          <w:rFonts w:cs="David" w:hint="cs"/>
          <w:rtl/>
        </w:rPr>
      </w:pPr>
    </w:p>
    <w:p w14:paraId="204C7602" w14:textId="77777777" w:rsidR="00BA7CC0" w:rsidRPr="00BA7CC0" w:rsidRDefault="00BA7CC0" w:rsidP="00BA7CC0">
      <w:pPr>
        <w:bidi/>
        <w:rPr>
          <w:rFonts w:cs="David" w:hint="cs"/>
          <w:rtl/>
        </w:rPr>
      </w:pPr>
      <w:r w:rsidRPr="00BA7CC0">
        <w:rPr>
          <w:rFonts w:cs="David" w:hint="cs"/>
          <w:rtl/>
        </w:rPr>
        <w:tab/>
        <w:t xml:space="preserve"> אני מציע למחוק את הסעיף הזה. אני מסתייג. </w:t>
      </w:r>
    </w:p>
    <w:p w14:paraId="3057E4B9" w14:textId="77777777" w:rsidR="00BA7CC0" w:rsidRPr="00BA7CC0" w:rsidRDefault="00BA7CC0" w:rsidP="00BA7CC0">
      <w:pPr>
        <w:bidi/>
        <w:rPr>
          <w:rFonts w:cs="David" w:hint="cs"/>
          <w:rtl/>
        </w:rPr>
      </w:pPr>
    </w:p>
    <w:p w14:paraId="36EE5750" w14:textId="77777777" w:rsidR="00BA7CC0" w:rsidRPr="00BA7CC0" w:rsidRDefault="00BA7CC0" w:rsidP="00BA7CC0">
      <w:pPr>
        <w:bidi/>
        <w:rPr>
          <w:rFonts w:cs="David" w:hint="cs"/>
          <w:rtl/>
        </w:rPr>
      </w:pPr>
      <w:r w:rsidRPr="00BA7CC0">
        <w:rPr>
          <w:rFonts w:cs="David" w:hint="cs"/>
          <w:u w:val="single"/>
          <w:rtl/>
        </w:rPr>
        <w:t>אייל זנדברג:</w:t>
      </w:r>
    </w:p>
    <w:p w14:paraId="70986430" w14:textId="77777777" w:rsidR="00BA7CC0" w:rsidRPr="00BA7CC0" w:rsidRDefault="00BA7CC0" w:rsidP="00BA7CC0">
      <w:pPr>
        <w:bidi/>
        <w:rPr>
          <w:rFonts w:cs="David" w:hint="cs"/>
          <w:rtl/>
        </w:rPr>
      </w:pPr>
    </w:p>
    <w:p w14:paraId="21487442" w14:textId="77777777" w:rsidR="00BA7CC0" w:rsidRPr="00BA7CC0" w:rsidRDefault="00BA7CC0" w:rsidP="00BA7CC0">
      <w:pPr>
        <w:bidi/>
        <w:rPr>
          <w:rFonts w:cs="David" w:hint="cs"/>
          <w:rtl/>
        </w:rPr>
      </w:pPr>
      <w:r w:rsidRPr="00BA7CC0">
        <w:rPr>
          <w:rFonts w:cs="David" w:hint="cs"/>
          <w:rtl/>
        </w:rPr>
        <w:tab/>
        <w:t xml:space="preserve">צריכים להיות פה קפדניים. הכנסת אישרה הסכם </w:t>
      </w:r>
      <w:r w:rsidRPr="00BA7CC0">
        <w:rPr>
          <w:rFonts w:cs="David"/>
          <w:rtl/>
        </w:rPr>
        <w:t>–</w:t>
      </w:r>
      <w:r w:rsidRPr="00BA7CC0">
        <w:rPr>
          <w:rFonts w:cs="David" w:hint="cs"/>
          <w:rtl/>
        </w:rPr>
        <w:t xml:space="preserve"> המהלך האוטומטי הוא משאל עם.</w:t>
      </w:r>
    </w:p>
    <w:p w14:paraId="73A0D453" w14:textId="77777777" w:rsidR="00BA7CC0" w:rsidRPr="00BA7CC0" w:rsidRDefault="00BA7CC0" w:rsidP="00BA7CC0">
      <w:pPr>
        <w:bidi/>
        <w:rPr>
          <w:rFonts w:cs="David" w:hint="cs"/>
          <w:rtl/>
        </w:rPr>
      </w:pPr>
    </w:p>
    <w:p w14:paraId="7BFE77DF" w14:textId="77777777" w:rsidR="00BA7CC0" w:rsidRPr="00BA7CC0" w:rsidRDefault="00BA7CC0" w:rsidP="00BA7CC0">
      <w:pPr>
        <w:bidi/>
        <w:rPr>
          <w:rFonts w:cs="David" w:hint="cs"/>
          <w:u w:val="single"/>
          <w:rtl/>
        </w:rPr>
      </w:pPr>
      <w:r w:rsidRPr="00BA7CC0">
        <w:rPr>
          <w:rFonts w:cs="David" w:hint="cs"/>
          <w:u w:val="single"/>
          <w:rtl/>
        </w:rPr>
        <w:t>גדעון סער:</w:t>
      </w:r>
    </w:p>
    <w:p w14:paraId="6C49B2CD" w14:textId="77777777" w:rsidR="00BA7CC0" w:rsidRPr="00BA7CC0" w:rsidRDefault="00BA7CC0" w:rsidP="00BA7CC0">
      <w:pPr>
        <w:bidi/>
        <w:rPr>
          <w:rFonts w:cs="David" w:hint="cs"/>
          <w:u w:val="single"/>
          <w:rtl/>
        </w:rPr>
      </w:pPr>
    </w:p>
    <w:p w14:paraId="625D4800" w14:textId="77777777" w:rsidR="00BA7CC0" w:rsidRPr="00BA7CC0" w:rsidRDefault="00BA7CC0" w:rsidP="00BA7CC0">
      <w:pPr>
        <w:bidi/>
        <w:rPr>
          <w:rFonts w:cs="David" w:hint="cs"/>
          <w:rtl/>
        </w:rPr>
      </w:pPr>
      <w:r w:rsidRPr="00BA7CC0">
        <w:rPr>
          <w:rFonts w:cs="David" w:hint="cs"/>
          <w:rtl/>
        </w:rPr>
        <w:tab/>
        <w:t xml:space="preserve"> הסעיף המקורי טוב שהוא פה, כי יכולים להיות בחיים כל מיני מצבים. זכות הממשלה לעצור תהליך </w:t>
      </w:r>
      <w:r w:rsidRPr="00BA7CC0">
        <w:rPr>
          <w:rFonts w:cs="David"/>
          <w:rtl/>
        </w:rPr>
        <w:t>–</w:t>
      </w:r>
      <w:r w:rsidRPr="00BA7CC0">
        <w:rPr>
          <w:rFonts w:cs="David" w:hint="cs"/>
          <w:rtl/>
        </w:rPr>
        <w:t xml:space="preserve"> יכול להיות שזו תהיה סיבה שלא קשורה לרוב או לא רוב. אני חושב שזה בסדר להשאיר את זה בצורה כמו שזה. </w:t>
      </w:r>
    </w:p>
    <w:p w14:paraId="2FA006A3" w14:textId="77777777" w:rsidR="00BA7CC0" w:rsidRPr="00BA7CC0" w:rsidRDefault="00BA7CC0" w:rsidP="00BA7CC0">
      <w:pPr>
        <w:bidi/>
        <w:rPr>
          <w:rFonts w:cs="David" w:hint="cs"/>
          <w:rtl/>
        </w:rPr>
      </w:pPr>
    </w:p>
    <w:p w14:paraId="292B5E81" w14:textId="77777777" w:rsidR="00BA7CC0" w:rsidRPr="00BA7CC0" w:rsidRDefault="00BA7CC0" w:rsidP="00BA7CC0">
      <w:pPr>
        <w:bidi/>
        <w:rPr>
          <w:rFonts w:cs="David" w:hint="cs"/>
          <w:rtl/>
        </w:rPr>
      </w:pPr>
      <w:r w:rsidRPr="00BA7CC0">
        <w:rPr>
          <w:rFonts w:cs="David" w:hint="cs"/>
          <w:u w:val="single"/>
          <w:rtl/>
        </w:rPr>
        <w:t>יצחק לוי:</w:t>
      </w:r>
    </w:p>
    <w:p w14:paraId="7FD532AE" w14:textId="77777777" w:rsidR="00BA7CC0" w:rsidRPr="00BA7CC0" w:rsidRDefault="00BA7CC0" w:rsidP="00BA7CC0">
      <w:pPr>
        <w:bidi/>
        <w:rPr>
          <w:rFonts w:cs="David" w:hint="cs"/>
          <w:rtl/>
        </w:rPr>
      </w:pPr>
    </w:p>
    <w:p w14:paraId="310649C7" w14:textId="77777777" w:rsidR="00BA7CC0" w:rsidRPr="00BA7CC0" w:rsidRDefault="00BA7CC0" w:rsidP="00BA7CC0">
      <w:pPr>
        <w:bidi/>
        <w:rPr>
          <w:rFonts w:cs="David" w:hint="cs"/>
          <w:rtl/>
        </w:rPr>
      </w:pPr>
      <w:r w:rsidRPr="00BA7CC0">
        <w:rPr>
          <w:rFonts w:cs="David" w:hint="cs"/>
          <w:rtl/>
        </w:rPr>
        <w:tab/>
        <w:t xml:space="preserve"> זה מובן מאליו.</w:t>
      </w:r>
    </w:p>
    <w:p w14:paraId="594927D7" w14:textId="77777777" w:rsidR="00BA7CC0" w:rsidRPr="00BA7CC0" w:rsidRDefault="00BA7CC0" w:rsidP="00BA7CC0">
      <w:pPr>
        <w:bidi/>
        <w:rPr>
          <w:rFonts w:cs="David" w:hint="cs"/>
          <w:rtl/>
        </w:rPr>
      </w:pPr>
    </w:p>
    <w:p w14:paraId="668A470F" w14:textId="77777777" w:rsidR="00BA7CC0" w:rsidRPr="00BA7CC0" w:rsidRDefault="00BA7CC0" w:rsidP="00BA7CC0">
      <w:pPr>
        <w:bidi/>
        <w:rPr>
          <w:rFonts w:cs="David" w:hint="cs"/>
          <w:rtl/>
        </w:rPr>
      </w:pPr>
    </w:p>
    <w:p w14:paraId="61D4F020" w14:textId="77777777" w:rsidR="00BA7CC0" w:rsidRPr="00BA7CC0" w:rsidRDefault="00BA7CC0" w:rsidP="00BA7CC0">
      <w:pPr>
        <w:bidi/>
        <w:rPr>
          <w:rFonts w:cs="David" w:hint="cs"/>
          <w:u w:val="single"/>
          <w:rtl/>
        </w:rPr>
      </w:pPr>
      <w:r w:rsidRPr="00BA7CC0">
        <w:rPr>
          <w:rFonts w:cs="David" w:hint="cs"/>
          <w:u w:val="single"/>
          <w:rtl/>
        </w:rPr>
        <w:t>גדעון סער:</w:t>
      </w:r>
    </w:p>
    <w:p w14:paraId="410CE81F" w14:textId="77777777" w:rsidR="00BA7CC0" w:rsidRPr="00BA7CC0" w:rsidRDefault="00BA7CC0" w:rsidP="00BA7CC0">
      <w:pPr>
        <w:bidi/>
        <w:rPr>
          <w:rFonts w:cs="David" w:hint="cs"/>
          <w:u w:val="single"/>
          <w:rtl/>
        </w:rPr>
      </w:pPr>
    </w:p>
    <w:p w14:paraId="2731C7B4" w14:textId="77777777" w:rsidR="00BA7CC0" w:rsidRPr="00BA7CC0" w:rsidRDefault="00BA7CC0" w:rsidP="00BA7CC0">
      <w:pPr>
        <w:bidi/>
        <w:rPr>
          <w:rFonts w:cs="David" w:hint="cs"/>
          <w:rtl/>
        </w:rPr>
      </w:pPr>
      <w:r w:rsidRPr="00BA7CC0">
        <w:rPr>
          <w:rFonts w:cs="David" w:hint="cs"/>
          <w:rtl/>
        </w:rPr>
        <w:tab/>
        <w:t xml:space="preserve"> זה לא מובן מאליו.</w:t>
      </w:r>
    </w:p>
    <w:p w14:paraId="3BC70115" w14:textId="77777777" w:rsidR="00BA7CC0" w:rsidRPr="00BA7CC0" w:rsidRDefault="00BA7CC0" w:rsidP="00BA7CC0">
      <w:pPr>
        <w:bidi/>
        <w:rPr>
          <w:rFonts w:cs="David" w:hint="cs"/>
          <w:rtl/>
        </w:rPr>
      </w:pPr>
    </w:p>
    <w:p w14:paraId="5C816169" w14:textId="77777777" w:rsidR="00BA7CC0" w:rsidRPr="00BA7CC0" w:rsidRDefault="00BA7CC0" w:rsidP="00BA7CC0">
      <w:pPr>
        <w:bidi/>
        <w:rPr>
          <w:rFonts w:cs="David" w:hint="cs"/>
          <w:rtl/>
        </w:rPr>
      </w:pPr>
      <w:r w:rsidRPr="00BA7CC0">
        <w:rPr>
          <w:rFonts w:cs="David" w:hint="cs"/>
          <w:u w:val="single"/>
          <w:rtl/>
        </w:rPr>
        <w:t>יצחק לוי:</w:t>
      </w:r>
    </w:p>
    <w:p w14:paraId="6A82F0BA" w14:textId="77777777" w:rsidR="00BA7CC0" w:rsidRPr="00BA7CC0" w:rsidRDefault="00BA7CC0" w:rsidP="00BA7CC0">
      <w:pPr>
        <w:bidi/>
        <w:rPr>
          <w:rFonts w:cs="David" w:hint="cs"/>
          <w:rtl/>
        </w:rPr>
      </w:pPr>
    </w:p>
    <w:p w14:paraId="3C5A0BE0" w14:textId="77777777" w:rsidR="00BA7CC0" w:rsidRPr="00BA7CC0" w:rsidRDefault="00BA7CC0" w:rsidP="00BA7CC0">
      <w:pPr>
        <w:bidi/>
        <w:rPr>
          <w:rFonts w:cs="David" w:hint="cs"/>
          <w:rtl/>
        </w:rPr>
      </w:pPr>
      <w:r w:rsidRPr="00BA7CC0">
        <w:rPr>
          <w:rFonts w:cs="David" w:hint="cs"/>
          <w:rtl/>
        </w:rPr>
        <w:tab/>
        <w:t xml:space="preserve"> על מה נצביע אם הממשלה משכה?</w:t>
      </w:r>
    </w:p>
    <w:p w14:paraId="65867753" w14:textId="77777777" w:rsidR="00BA7CC0" w:rsidRPr="00BA7CC0" w:rsidRDefault="00BA7CC0" w:rsidP="00BA7CC0">
      <w:pPr>
        <w:bidi/>
        <w:rPr>
          <w:rFonts w:cs="David" w:hint="cs"/>
          <w:rtl/>
        </w:rPr>
      </w:pPr>
    </w:p>
    <w:p w14:paraId="729C9B04" w14:textId="77777777" w:rsidR="00BA7CC0" w:rsidRPr="00BA7CC0" w:rsidRDefault="00BA7CC0" w:rsidP="00BA7CC0">
      <w:pPr>
        <w:bidi/>
        <w:rPr>
          <w:rFonts w:cs="David" w:hint="cs"/>
          <w:u w:val="single"/>
          <w:rtl/>
        </w:rPr>
      </w:pPr>
      <w:r w:rsidRPr="00BA7CC0">
        <w:rPr>
          <w:rFonts w:cs="David" w:hint="cs"/>
          <w:u w:val="single"/>
          <w:rtl/>
        </w:rPr>
        <w:t>גדעון סער:</w:t>
      </w:r>
    </w:p>
    <w:p w14:paraId="7CF3EFEC" w14:textId="77777777" w:rsidR="00BA7CC0" w:rsidRPr="00BA7CC0" w:rsidRDefault="00BA7CC0" w:rsidP="00BA7CC0">
      <w:pPr>
        <w:bidi/>
        <w:rPr>
          <w:rFonts w:cs="David" w:hint="cs"/>
          <w:u w:val="single"/>
          <w:rtl/>
        </w:rPr>
      </w:pPr>
    </w:p>
    <w:p w14:paraId="35481A29" w14:textId="77777777" w:rsidR="00BA7CC0" w:rsidRPr="00BA7CC0" w:rsidRDefault="00BA7CC0" w:rsidP="00BA7CC0">
      <w:pPr>
        <w:bidi/>
        <w:rPr>
          <w:rFonts w:cs="David" w:hint="cs"/>
          <w:rtl/>
        </w:rPr>
      </w:pPr>
      <w:r w:rsidRPr="00BA7CC0">
        <w:rPr>
          <w:rFonts w:cs="David" w:hint="cs"/>
          <w:rtl/>
        </w:rPr>
        <w:tab/>
        <w:t xml:space="preserve"> על ההסכם שאושר על ידי הכנסת.</w:t>
      </w:r>
    </w:p>
    <w:p w14:paraId="2A206040" w14:textId="77777777" w:rsidR="00BA7CC0" w:rsidRPr="00BA7CC0" w:rsidRDefault="00BA7CC0" w:rsidP="00BA7CC0">
      <w:pPr>
        <w:bidi/>
        <w:rPr>
          <w:rFonts w:cs="David" w:hint="cs"/>
          <w:rtl/>
        </w:rPr>
      </w:pPr>
    </w:p>
    <w:p w14:paraId="37194A6C" w14:textId="77777777" w:rsidR="00BA7CC0" w:rsidRPr="00BA7CC0" w:rsidRDefault="00BA7CC0" w:rsidP="00BA7CC0">
      <w:pPr>
        <w:bidi/>
        <w:rPr>
          <w:rFonts w:cs="David" w:hint="cs"/>
          <w:rtl/>
        </w:rPr>
      </w:pPr>
      <w:r w:rsidRPr="00BA7CC0">
        <w:rPr>
          <w:rFonts w:cs="David" w:hint="cs"/>
          <w:u w:val="single"/>
          <w:rtl/>
        </w:rPr>
        <w:t>יצחק לוי:</w:t>
      </w:r>
    </w:p>
    <w:p w14:paraId="6048DC89" w14:textId="77777777" w:rsidR="00BA7CC0" w:rsidRPr="00BA7CC0" w:rsidRDefault="00BA7CC0" w:rsidP="00BA7CC0">
      <w:pPr>
        <w:bidi/>
        <w:rPr>
          <w:rFonts w:cs="David" w:hint="cs"/>
          <w:rtl/>
        </w:rPr>
      </w:pPr>
    </w:p>
    <w:p w14:paraId="664162A9" w14:textId="77777777" w:rsidR="00BA7CC0" w:rsidRPr="00BA7CC0" w:rsidRDefault="00BA7CC0" w:rsidP="00BA7CC0">
      <w:pPr>
        <w:bidi/>
        <w:rPr>
          <w:rFonts w:cs="David" w:hint="cs"/>
          <w:rtl/>
        </w:rPr>
      </w:pPr>
      <w:r w:rsidRPr="00BA7CC0">
        <w:rPr>
          <w:rFonts w:cs="David" w:hint="cs"/>
          <w:rtl/>
        </w:rPr>
        <w:tab/>
        <w:t xml:space="preserve"> אני מבקש לרשום הסתייגות לנושא הזה.</w:t>
      </w:r>
    </w:p>
    <w:p w14:paraId="7572E700" w14:textId="77777777" w:rsidR="00BA7CC0" w:rsidRPr="00BA7CC0" w:rsidRDefault="00BA7CC0" w:rsidP="00BA7CC0">
      <w:pPr>
        <w:bidi/>
        <w:rPr>
          <w:rFonts w:cs="David" w:hint="cs"/>
          <w:rtl/>
        </w:rPr>
      </w:pPr>
    </w:p>
    <w:p w14:paraId="5414E3A2" w14:textId="77777777" w:rsidR="00BA7CC0" w:rsidRDefault="00BA7CC0" w:rsidP="00BA7CC0">
      <w:pPr>
        <w:pStyle w:val="Heading5"/>
        <w:jc w:val="left"/>
        <w:rPr>
          <w:rFonts w:hint="cs"/>
          <w:sz w:val="24"/>
          <w:u w:val="single"/>
          <w:rtl/>
        </w:rPr>
      </w:pPr>
    </w:p>
    <w:p w14:paraId="406DA8C6" w14:textId="77777777" w:rsidR="00BA7CC0" w:rsidRDefault="00BA7CC0" w:rsidP="00BA7CC0">
      <w:pPr>
        <w:pStyle w:val="Heading5"/>
        <w:jc w:val="left"/>
        <w:rPr>
          <w:rFonts w:hint="cs"/>
          <w:sz w:val="24"/>
          <w:u w:val="single"/>
          <w:rtl/>
        </w:rPr>
      </w:pPr>
    </w:p>
    <w:p w14:paraId="49F0957C" w14:textId="77777777" w:rsidR="00BA7CC0" w:rsidRDefault="00BA7CC0" w:rsidP="00BA7CC0">
      <w:pPr>
        <w:pStyle w:val="Heading5"/>
        <w:jc w:val="left"/>
        <w:rPr>
          <w:rFonts w:hint="cs"/>
          <w:sz w:val="24"/>
          <w:u w:val="single"/>
          <w:rtl/>
        </w:rPr>
      </w:pPr>
    </w:p>
    <w:p w14:paraId="2DA3A2EB"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79ADE849" w14:textId="77777777" w:rsidR="00BA7CC0" w:rsidRPr="00BA7CC0" w:rsidRDefault="00BA7CC0" w:rsidP="00BA7CC0">
      <w:pPr>
        <w:pStyle w:val="Heading5"/>
        <w:jc w:val="left"/>
        <w:rPr>
          <w:rFonts w:hint="cs"/>
          <w:sz w:val="24"/>
          <w:rtl/>
        </w:rPr>
      </w:pPr>
    </w:p>
    <w:p w14:paraId="1FB52D56" w14:textId="77777777" w:rsidR="00BA7CC0" w:rsidRPr="00BA7CC0" w:rsidRDefault="00BA7CC0" w:rsidP="00BA7CC0">
      <w:pPr>
        <w:bidi/>
        <w:rPr>
          <w:rFonts w:cs="David" w:hint="cs"/>
          <w:rtl/>
        </w:rPr>
      </w:pPr>
      <w:r w:rsidRPr="00BA7CC0">
        <w:rPr>
          <w:rFonts w:cs="David" w:hint="cs"/>
          <w:rtl/>
        </w:rPr>
        <w:tab/>
        <w:t xml:space="preserve"> הסעיף הזה מיותר, ואם בכל זאת מחליטים ללכת עליו, יש מקום להכניס מגבלה, כי לצערי, לא כל מה שמתנהל, מתנהל </w:t>
      </w:r>
      <w:r w:rsidRPr="00BA7CC0">
        <w:rPr>
          <w:rFonts w:cs="David"/>
          <w:rtl/>
        </w:rPr>
        <w:t>–</w:t>
      </w:r>
      <w:r w:rsidRPr="00BA7CC0">
        <w:rPr>
          <w:rFonts w:cs="David" w:hint="cs"/>
          <w:rtl/>
        </w:rPr>
        <w:t xml:space="preserve"> הרבה פעמים ממשלות עושות צחוק מעצמן ומסכנות את גורל העם שלנו, לכן יש מקום להכניס סעיף מסייג בהגבלה של זמן. </w:t>
      </w:r>
    </w:p>
    <w:p w14:paraId="0498F69E" w14:textId="77777777" w:rsidR="00BA7CC0" w:rsidRPr="00BA7CC0" w:rsidRDefault="00BA7CC0" w:rsidP="00BA7CC0">
      <w:pPr>
        <w:bidi/>
        <w:rPr>
          <w:rFonts w:cs="David" w:hint="cs"/>
          <w:rtl/>
        </w:rPr>
      </w:pPr>
    </w:p>
    <w:p w14:paraId="7B39AB9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E79AA48" w14:textId="77777777" w:rsidR="00BA7CC0" w:rsidRPr="00BA7CC0" w:rsidRDefault="00BA7CC0" w:rsidP="00BA7CC0">
      <w:pPr>
        <w:bidi/>
        <w:rPr>
          <w:rFonts w:cs="David" w:hint="cs"/>
          <w:rtl/>
        </w:rPr>
      </w:pPr>
    </w:p>
    <w:p w14:paraId="4C867CEC" w14:textId="77777777" w:rsidR="00BA7CC0" w:rsidRPr="00BA7CC0" w:rsidRDefault="00BA7CC0" w:rsidP="00BA7CC0">
      <w:pPr>
        <w:bidi/>
        <w:rPr>
          <w:rFonts w:cs="David" w:hint="cs"/>
          <w:rtl/>
        </w:rPr>
      </w:pPr>
      <w:r w:rsidRPr="00BA7CC0">
        <w:rPr>
          <w:rFonts w:cs="David" w:hint="cs"/>
          <w:rtl/>
        </w:rPr>
        <w:tab/>
        <w:t xml:space="preserve"> תגישי הסתייגות עם הרב לוי. </w:t>
      </w:r>
    </w:p>
    <w:p w14:paraId="5E7351CF" w14:textId="77777777" w:rsidR="00BA7CC0" w:rsidRPr="00BA7CC0" w:rsidRDefault="00BA7CC0" w:rsidP="00BA7CC0">
      <w:pPr>
        <w:bidi/>
        <w:rPr>
          <w:rFonts w:cs="David" w:hint="cs"/>
          <w:rtl/>
        </w:rPr>
      </w:pPr>
    </w:p>
    <w:p w14:paraId="09165782"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3927B985" w14:textId="77777777" w:rsidR="00BA7CC0" w:rsidRPr="00BA7CC0" w:rsidRDefault="00BA7CC0" w:rsidP="00BA7CC0">
      <w:pPr>
        <w:pStyle w:val="Heading5"/>
        <w:jc w:val="left"/>
        <w:rPr>
          <w:rFonts w:hint="cs"/>
          <w:sz w:val="24"/>
          <w:rtl/>
        </w:rPr>
      </w:pPr>
    </w:p>
    <w:p w14:paraId="4404EBFF" w14:textId="77777777" w:rsidR="00BA7CC0" w:rsidRPr="00BA7CC0" w:rsidRDefault="00BA7CC0" w:rsidP="00BA7CC0">
      <w:pPr>
        <w:bidi/>
        <w:rPr>
          <w:rFonts w:cs="David" w:hint="cs"/>
          <w:rtl/>
        </w:rPr>
      </w:pPr>
      <w:r w:rsidRPr="00BA7CC0">
        <w:rPr>
          <w:rFonts w:cs="David" w:hint="cs"/>
          <w:rtl/>
        </w:rPr>
        <w:tab/>
        <w:t>אני מעריכה את הניסוחים המשפטיים, אך לעתים יש תחושה שזה מתנגש עם היגיון פשוט. הרי אם אין הסכם, על מה יצביעו?</w:t>
      </w:r>
    </w:p>
    <w:p w14:paraId="0BDE76D2" w14:textId="77777777" w:rsidR="00BA7CC0" w:rsidRPr="00BA7CC0" w:rsidRDefault="00BA7CC0" w:rsidP="00BA7CC0">
      <w:pPr>
        <w:bidi/>
        <w:rPr>
          <w:rFonts w:cs="David" w:hint="cs"/>
          <w:rtl/>
        </w:rPr>
      </w:pPr>
    </w:p>
    <w:p w14:paraId="70812051" w14:textId="77777777" w:rsidR="00BA7CC0" w:rsidRPr="00BA7CC0" w:rsidRDefault="00BA7CC0" w:rsidP="00BA7CC0">
      <w:pPr>
        <w:bidi/>
        <w:rPr>
          <w:rFonts w:cs="David" w:hint="cs"/>
          <w:rtl/>
        </w:rPr>
      </w:pPr>
      <w:r w:rsidRPr="00BA7CC0">
        <w:rPr>
          <w:rFonts w:cs="David" w:hint="cs"/>
          <w:u w:val="single"/>
          <w:rtl/>
        </w:rPr>
        <w:t>יצחק לוי:</w:t>
      </w:r>
    </w:p>
    <w:p w14:paraId="24C1AEF3" w14:textId="77777777" w:rsidR="00BA7CC0" w:rsidRPr="00BA7CC0" w:rsidRDefault="00BA7CC0" w:rsidP="00BA7CC0">
      <w:pPr>
        <w:bidi/>
        <w:rPr>
          <w:rFonts w:cs="David" w:hint="cs"/>
          <w:rtl/>
        </w:rPr>
      </w:pPr>
    </w:p>
    <w:p w14:paraId="35616CEE" w14:textId="77777777" w:rsidR="00BA7CC0" w:rsidRPr="00BA7CC0" w:rsidRDefault="00BA7CC0" w:rsidP="00BA7CC0">
      <w:pPr>
        <w:bidi/>
        <w:rPr>
          <w:rFonts w:cs="David" w:hint="cs"/>
          <w:rtl/>
        </w:rPr>
      </w:pPr>
      <w:r w:rsidRPr="00BA7CC0">
        <w:rPr>
          <w:rFonts w:cs="David" w:hint="cs"/>
          <w:rtl/>
        </w:rPr>
        <w:tab/>
        <w:t>אל תרשום לי הסתייגות. אני רוצה לרשום גרסה ב'.</w:t>
      </w:r>
    </w:p>
    <w:p w14:paraId="759CB954" w14:textId="77777777" w:rsidR="00BA7CC0" w:rsidRPr="00BA7CC0" w:rsidRDefault="00BA7CC0" w:rsidP="00BA7CC0">
      <w:pPr>
        <w:bidi/>
        <w:rPr>
          <w:rFonts w:cs="David" w:hint="cs"/>
          <w:rtl/>
        </w:rPr>
      </w:pPr>
    </w:p>
    <w:p w14:paraId="187EC7A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2BEEA93" w14:textId="77777777" w:rsidR="00BA7CC0" w:rsidRPr="00BA7CC0" w:rsidRDefault="00BA7CC0" w:rsidP="00BA7CC0">
      <w:pPr>
        <w:bidi/>
        <w:rPr>
          <w:rFonts w:cs="David" w:hint="cs"/>
          <w:rtl/>
        </w:rPr>
      </w:pPr>
    </w:p>
    <w:p w14:paraId="0139E21F" w14:textId="77777777" w:rsidR="00BA7CC0" w:rsidRPr="00BA7CC0" w:rsidRDefault="00BA7CC0" w:rsidP="00BA7CC0">
      <w:pPr>
        <w:bidi/>
        <w:rPr>
          <w:rFonts w:cs="David" w:hint="cs"/>
          <w:rtl/>
        </w:rPr>
      </w:pPr>
      <w:r w:rsidRPr="00BA7CC0">
        <w:rPr>
          <w:rFonts w:cs="David" w:hint="cs"/>
          <w:rtl/>
        </w:rPr>
        <w:tab/>
        <w:t xml:space="preserve"> אנו משאירים את זה כרגע כך. מי שרוצה לקבוע הסתייגות, יגיש.</w:t>
      </w:r>
    </w:p>
    <w:p w14:paraId="24A47523" w14:textId="77777777" w:rsidR="00BA7CC0" w:rsidRPr="00BA7CC0" w:rsidRDefault="00BA7CC0" w:rsidP="00BA7CC0">
      <w:pPr>
        <w:bidi/>
        <w:rPr>
          <w:rFonts w:cs="David" w:hint="cs"/>
          <w:rtl/>
        </w:rPr>
      </w:pPr>
    </w:p>
    <w:p w14:paraId="542E8A32" w14:textId="77777777" w:rsidR="00BA7CC0" w:rsidRPr="00BA7CC0" w:rsidRDefault="00BA7CC0" w:rsidP="00BA7CC0">
      <w:pPr>
        <w:bidi/>
        <w:rPr>
          <w:rFonts w:cs="David" w:hint="cs"/>
          <w:u w:val="single"/>
          <w:rtl/>
        </w:rPr>
      </w:pPr>
      <w:r w:rsidRPr="00BA7CC0">
        <w:rPr>
          <w:rFonts w:cs="David" w:hint="cs"/>
          <w:u w:val="single"/>
          <w:rtl/>
        </w:rPr>
        <w:t>ארבל אסטרחן:</w:t>
      </w:r>
    </w:p>
    <w:p w14:paraId="18787446" w14:textId="77777777" w:rsidR="00BA7CC0" w:rsidRPr="00BA7CC0" w:rsidRDefault="00BA7CC0" w:rsidP="00BA7CC0">
      <w:pPr>
        <w:bidi/>
        <w:rPr>
          <w:rFonts w:cs="David" w:hint="cs"/>
          <w:rtl/>
        </w:rPr>
      </w:pPr>
    </w:p>
    <w:p w14:paraId="601163F7" w14:textId="77777777" w:rsidR="00BA7CC0" w:rsidRPr="00BA7CC0" w:rsidRDefault="00BA7CC0" w:rsidP="00BA7CC0">
      <w:pPr>
        <w:bidi/>
        <w:rPr>
          <w:rFonts w:cs="David" w:hint="cs"/>
          <w:rtl/>
        </w:rPr>
      </w:pPr>
      <w:r w:rsidRPr="00BA7CC0">
        <w:rPr>
          <w:rFonts w:cs="David" w:hint="cs"/>
          <w:rtl/>
        </w:rPr>
        <w:tab/>
        <w:t xml:space="preserve">קוראת סעיף 7. </w:t>
      </w:r>
    </w:p>
    <w:p w14:paraId="1634DFF6" w14:textId="77777777" w:rsidR="00BA7CC0" w:rsidRPr="00BA7CC0" w:rsidRDefault="00BA7CC0" w:rsidP="00BA7CC0">
      <w:pPr>
        <w:bidi/>
        <w:rPr>
          <w:rFonts w:cs="David" w:hint="cs"/>
          <w:rtl/>
        </w:rPr>
      </w:pPr>
    </w:p>
    <w:p w14:paraId="0580A30F" w14:textId="77777777" w:rsidR="00BA7CC0" w:rsidRPr="00BA7CC0" w:rsidRDefault="00BA7CC0" w:rsidP="00BA7CC0">
      <w:pPr>
        <w:bidi/>
        <w:rPr>
          <w:rFonts w:cs="David" w:hint="cs"/>
          <w:rtl/>
        </w:rPr>
      </w:pPr>
      <w:r w:rsidRPr="00BA7CC0">
        <w:rPr>
          <w:rFonts w:cs="David" w:hint="cs"/>
          <w:u w:val="single"/>
          <w:rtl/>
        </w:rPr>
        <w:t>יצחק לוי:</w:t>
      </w:r>
    </w:p>
    <w:p w14:paraId="32FC1CE3" w14:textId="77777777" w:rsidR="00BA7CC0" w:rsidRPr="00BA7CC0" w:rsidRDefault="00BA7CC0" w:rsidP="00BA7CC0">
      <w:pPr>
        <w:bidi/>
        <w:rPr>
          <w:rFonts w:cs="David" w:hint="cs"/>
          <w:rtl/>
        </w:rPr>
      </w:pPr>
    </w:p>
    <w:p w14:paraId="0CED1147" w14:textId="77777777" w:rsidR="00BA7CC0" w:rsidRPr="00BA7CC0" w:rsidRDefault="00BA7CC0" w:rsidP="00BA7CC0">
      <w:pPr>
        <w:bidi/>
        <w:rPr>
          <w:rFonts w:cs="David" w:hint="cs"/>
          <w:rtl/>
        </w:rPr>
      </w:pPr>
      <w:r w:rsidRPr="00BA7CC0">
        <w:rPr>
          <w:rFonts w:cs="David" w:hint="cs"/>
          <w:rtl/>
        </w:rPr>
        <w:tab/>
        <w:t xml:space="preserve"> בעקבות ההורדה ל-45 יום אני מציע להוריד פה ל-120 יום. אתה לא יכול להשאיר באוויר הסכם שעכשיו נחתם והובא לכנסת </w:t>
      </w:r>
      <w:r w:rsidRPr="00BA7CC0">
        <w:rPr>
          <w:rFonts w:cs="David"/>
          <w:rtl/>
        </w:rPr>
        <w:t>–</w:t>
      </w:r>
      <w:r w:rsidRPr="00BA7CC0">
        <w:rPr>
          <w:rFonts w:cs="David" w:hint="cs"/>
          <w:rtl/>
        </w:rPr>
        <w:t xml:space="preserve"> חצי שנה. </w:t>
      </w:r>
    </w:p>
    <w:p w14:paraId="7DBC77FA" w14:textId="77777777" w:rsidR="00BA7CC0" w:rsidRPr="00BA7CC0" w:rsidRDefault="00BA7CC0" w:rsidP="00BA7CC0">
      <w:pPr>
        <w:bidi/>
        <w:rPr>
          <w:rFonts w:cs="David" w:hint="cs"/>
          <w:rtl/>
        </w:rPr>
      </w:pPr>
    </w:p>
    <w:p w14:paraId="4253B1F3" w14:textId="77777777" w:rsidR="00BA7CC0" w:rsidRPr="00BA7CC0" w:rsidRDefault="00BA7CC0" w:rsidP="00BA7CC0">
      <w:pPr>
        <w:bidi/>
        <w:rPr>
          <w:rFonts w:cs="David" w:hint="cs"/>
          <w:u w:val="single"/>
          <w:rtl/>
        </w:rPr>
      </w:pPr>
      <w:r w:rsidRPr="00BA7CC0">
        <w:rPr>
          <w:rFonts w:cs="David" w:hint="cs"/>
          <w:u w:val="single"/>
          <w:rtl/>
        </w:rPr>
        <w:t>ארבל אסטרחן:</w:t>
      </w:r>
    </w:p>
    <w:p w14:paraId="1FDE8222" w14:textId="77777777" w:rsidR="00BA7CC0" w:rsidRPr="00BA7CC0" w:rsidRDefault="00BA7CC0" w:rsidP="00BA7CC0">
      <w:pPr>
        <w:bidi/>
        <w:rPr>
          <w:rFonts w:cs="David" w:hint="cs"/>
          <w:rtl/>
        </w:rPr>
      </w:pPr>
      <w:r w:rsidRPr="00BA7CC0">
        <w:rPr>
          <w:rFonts w:cs="David" w:hint="cs"/>
          <w:rtl/>
        </w:rPr>
        <w:tab/>
      </w:r>
    </w:p>
    <w:p w14:paraId="36331770" w14:textId="77777777" w:rsidR="00BA7CC0" w:rsidRPr="00BA7CC0" w:rsidRDefault="00BA7CC0" w:rsidP="00BA7CC0">
      <w:pPr>
        <w:bidi/>
        <w:rPr>
          <w:rFonts w:cs="David" w:hint="cs"/>
          <w:rtl/>
        </w:rPr>
      </w:pPr>
      <w:r w:rsidRPr="00BA7CC0">
        <w:rPr>
          <w:rFonts w:cs="David" w:hint="cs"/>
          <w:rtl/>
        </w:rPr>
        <w:tab/>
        <w:t xml:space="preserve">גרסה א' אומרת שבמקרה כזה לא ייערך משאל עם </w:t>
      </w:r>
      <w:r w:rsidRPr="00BA7CC0">
        <w:rPr>
          <w:rFonts w:cs="David"/>
          <w:rtl/>
        </w:rPr>
        <w:t>–</w:t>
      </w:r>
      <w:r w:rsidRPr="00BA7CC0">
        <w:rPr>
          <w:rFonts w:cs="David" w:hint="cs"/>
          <w:rtl/>
        </w:rPr>
        <w:t xml:space="preserve"> זה הנוסח שאושר בכחול - ויראו את הבחירות כתחליף למשאל עם. כאן יש שתי גרסאות, מה יקרה אחרי הבחירות. הגרסה הראשונה שאושרה בקריאה הראשונה אומרת שיראו את משאל העם כאילו אושר ביום ה-30 שלאחר כינון הממשלה שכוננה לאחר הבחירות או במועד מוקדם יותר שעליו החליטה אותה ממשלה או אם הודיעה אותה ממשלה לכנסת כי החליטה שלא לאשרר את ההסכם או לא לחתום עליו. יש כאן גרסה אפשרית אחרת, שהיות שהיו בחירות שהחליפו משאל עם, להביא את זה שוב לאישור הכנסת החדשה, כלומר יו"ר הכנסת הנכנסת מניח את ההסכם על שולחן הכנסת תוך שבועיים לאחר כינון הממשלה החדשה, ויביאו שוב לאישור הכנסת, ויחולו אותן הוראות שנקבעו, ואם אישרה הכנסת את ההסכם, יראו כאילו אושר משאל עם. </w:t>
      </w:r>
    </w:p>
    <w:p w14:paraId="6116E94B" w14:textId="77777777" w:rsidR="00BA7CC0" w:rsidRPr="00BA7CC0" w:rsidRDefault="00BA7CC0" w:rsidP="00BA7CC0">
      <w:pPr>
        <w:bidi/>
        <w:rPr>
          <w:rFonts w:cs="David" w:hint="cs"/>
          <w:rtl/>
        </w:rPr>
      </w:pPr>
    </w:p>
    <w:p w14:paraId="4700D8A2" w14:textId="77777777" w:rsidR="00BA7CC0" w:rsidRPr="00BA7CC0" w:rsidRDefault="00BA7CC0" w:rsidP="00BA7CC0">
      <w:pPr>
        <w:bidi/>
        <w:rPr>
          <w:rFonts w:cs="David" w:hint="cs"/>
          <w:rtl/>
        </w:rPr>
      </w:pPr>
      <w:r w:rsidRPr="00BA7CC0">
        <w:rPr>
          <w:rFonts w:cs="David" w:hint="cs"/>
          <w:rtl/>
        </w:rPr>
        <w:tab/>
        <w:t xml:space="preserve">יש גרסה ב' בעמוד הבא, שאם אישרה הכנסת הסכם ובתוך 180/120 ימים מיום האישור חל יום הבחירות, ידחו את משאל העם כך שייערך ביום הבחירות. </w:t>
      </w:r>
    </w:p>
    <w:p w14:paraId="06839865" w14:textId="77777777" w:rsidR="00BA7CC0" w:rsidRPr="00BA7CC0" w:rsidRDefault="00BA7CC0" w:rsidP="00BA7CC0">
      <w:pPr>
        <w:bidi/>
        <w:rPr>
          <w:rFonts w:cs="David" w:hint="cs"/>
          <w:rtl/>
        </w:rPr>
      </w:pPr>
    </w:p>
    <w:p w14:paraId="017A107E" w14:textId="77777777" w:rsidR="00BA7CC0" w:rsidRPr="00BA7CC0" w:rsidRDefault="00BA7CC0" w:rsidP="00BA7CC0">
      <w:pPr>
        <w:bidi/>
        <w:rPr>
          <w:rFonts w:cs="David" w:hint="cs"/>
          <w:rtl/>
        </w:rPr>
      </w:pPr>
      <w:r w:rsidRPr="00BA7CC0">
        <w:rPr>
          <w:rFonts w:cs="David" w:hint="cs"/>
          <w:u w:val="single"/>
          <w:rtl/>
        </w:rPr>
        <w:t>יצחק לוי:</w:t>
      </w:r>
    </w:p>
    <w:p w14:paraId="42D77549" w14:textId="77777777" w:rsidR="00BA7CC0" w:rsidRPr="00BA7CC0" w:rsidRDefault="00BA7CC0" w:rsidP="00BA7CC0">
      <w:pPr>
        <w:bidi/>
        <w:rPr>
          <w:rFonts w:cs="David" w:hint="cs"/>
          <w:rtl/>
        </w:rPr>
      </w:pPr>
    </w:p>
    <w:p w14:paraId="5EBB3E3F" w14:textId="77777777" w:rsidR="00BA7CC0" w:rsidRPr="00BA7CC0" w:rsidRDefault="00BA7CC0" w:rsidP="00BA7CC0">
      <w:pPr>
        <w:bidi/>
        <w:rPr>
          <w:rFonts w:cs="David" w:hint="cs"/>
          <w:rtl/>
        </w:rPr>
      </w:pPr>
      <w:r w:rsidRPr="00BA7CC0">
        <w:rPr>
          <w:rFonts w:cs="David" w:hint="cs"/>
          <w:rtl/>
        </w:rPr>
        <w:tab/>
        <w:t xml:space="preserve"> אנו מדברים על כך שב-1.1 הממשלה הביאה הסכם, הגיעה להסכם עם סוריה, וב-1.7 צריכות להיות בחירות, ואז הממשלה אומרת לנשיא הסורי: חצי שנה אי אפשר לקיים את ההסכם. המדינה אומרת לנשיא סוריה: יש לנו חוק שמעכב את הנושא לחצי שנה. אני חושב שזה לא סביר, ושיש לצמצם.</w:t>
      </w:r>
    </w:p>
    <w:p w14:paraId="504FDC30" w14:textId="77777777" w:rsidR="00BA7CC0" w:rsidRPr="00BA7CC0" w:rsidRDefault="00BA7CC0" w:rsidP="00BA7CC0">
      <w:pPr>
        <w:bidi/>
        <w:rPr>
          <w:rFonts w:cs="David" w:hint="cs"/>
          <w:rtl/>
        </w:rPr>
      </w:pPr>
    </w:p>
    <w:p w14:paraId="22BF0D75" w14:textId="77777777" w:rsidR="00BA7CC0" w:rsidRPr="00BA7CC0" w:rsidRDefault="00BA7CC0" w:rsidP="00BA7CC0">
      <w:pPr>
        <w:bidi/>
        <w:rPr>
          <w:rFonts w:cs="David" w:hint="cs"/>
          <w:rtl/>
        </w:rPr>
      </w:pPr>
      <w:r w:rsidRPr="00BA7CC0">
        <w:rPr>
          <w:rFonts w:cs="David" w:hint="cs"/>
          <w:rtl/>
        </w:rPr>
        <w:tab/>
        <w:t xml:space="preserve">לגבי גרסה א'2(ב), יש לה היגיון, כי קמה ממשלה חדשה, וכנסת חדשה, אז יש לומר: לא היה משאל עם בגלל הבחירות, אך יש לנו עכשיו ממשלה וכנסת חדשות, לכן ראוי להביא את זה לאישור נוסף של הכנסת החדשה. ובהסתייגות של 120 יום ולא 180 יום. </w:t>
      </w:r>
    </w:p>
    <w:p w14:paraId="16740A30" w14:textId="77777777" w:rsidR="00BA7CC0" w:rsidRPr="00BA7CC0" w:rsidRDefault="00BA7CC0" w:rsidP="00BA7CC0">
      <w:pPr>
        <w:bidi/>
        <w:rPr>
          <w:rFonts w:cs="David" w:hint="cs"/>
          <w:rtl/>
        </w:rPr>
      </w:pPr>
    </w:p>
    <w:p w14:paraId="7CB78E41"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28D94402" w14:textId="77777777" w:rsidR="00BA7CC0" w:rsidRPr="00BA7CC0" w:rsidRDefault="00BA7CC0" w:rsidP="00BA7CC0">
      <w:pPr>
        <w:pStyle w:val="Heading5"/>
        <w:jc w:val="left"/>
        <w:rPr>
          <w:rFonts w:hint="cs"/>
          <w:sz w:val="24"/>
          <w:rtl/>
        </w:rPr>
      </w:pPr>
    </w:p>
    <w:p w14:paraId="3212C5E3" w14:textId="77777777" w:rsidR="00BA7CC0" w:rsidRPr="00BA7CC0" w:rsidRDefault="00BA7CC0" w:rsidP="00BA7CC0">
      <w:pPr>
        <w:bidi/>
        <w:rPr>
          <w:rFonts w:cs="David" w:hint="cs"/>
          <w:rtl/>
        </w:rPr>
      </w:pPr>
      <w:r w:rsidRPr="00BA7CC0">
        <w:rPr>
          <w:rFonts w:cs="David" w:hint="cs"/>
          <w:rtl/>
        </w:rPr>
        <w:tab/>
        <w:t>אני מסתכלת על גרסה ב', על תופעה שציבור מזוהה עם מפלגה מסוימת- -</w:t>
      </w:r>
    </w:p>
    <w:p w14:paraId="153E620B" w14:textId="77777777" w:rsidR="00BA7CC0" w:rsidRPr="00BA7CC0" w:rsidRDefault="00BA7CC0" w:rsidP="00BA7CC0">
      <w:pPr>
        <w:bidi/>
        <w:rPr>
          <w:rFonts w:cs="David" w:hint="cs"/>
          <w:rtl/>
        </w:rPr>
      </w:pPr>
    </w:p>
    <w:p w14:paraId="15440BE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E895077" w14:textId="77777777" w:rsidR="00BA7CC0" w:rsidRPr="00BA7CC0" w:rsidRDefault="00BA7CC0" w:rsidP="00BA7CC0">
      <w:pPr>
        <w:bidi/>
        <w:rPr>
          <w:rFonts w:cs="David" w:hint="cs"/>
          <w:rtl/>
        </w:rPr>
      </w:pPr>
    </w:p>
    <w:p w14:paraId="24E0E43C" w14:textId="77777777" w:rsidR="00BA7CC0" w:rsidRPr="00BA7CC0" w:rsidRDefault="00BA7CC0" w:rsidP="00BA7CC0">
      <w:pPr>
        <w:bidi/>
        <w:rPr>
          <w:rFonts w:cs="David" w:hint="cs"/>
          <w:rtl/>
        </w:rPr>
      </w:pPr>
      <w:r w:rsidRPr="00BA7CC0">
        <w:rPr>
          <w:rFonts w:cs="David" w:hint="cs"/>
          <w:rtl/>
        </w:rPr>
        <w:tab/>
        <w:t xml:space="preserve"> א'1 או א'2?</w:t>
      </w:r>
    </w:p>
    <w:p w14:paraId="62A0A723" w14:textId="77777777" w:rsidR="00BA7CC0" w:rsidRPr="00BA7CC0" w:rsidRDefault="00BA7CC0" w:rsidP="00BA7CC0">
      <w:pPr>
        <w:bidi/>
        <w:rPr>
          <w:rFonts w:cs="David" w:hint="cs"/>
          <w:rtl/>
        </w:rPr>
      </w:pPr>
    </w:p>
    <w:p w14:paraId="4838E5A5"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49CED56A" w14:textId="77777777" w:rsidR="00BA7CC0" w:rsidRPr="00BA7CC0" w:rsidRDefault="00BA7CC0" w:rsidP="00BA7CC0">
      <w:pPr>
        <w:pStyle w:val="Heading5"/>
        <w:jc w:val="left"/>
        <w:rPr>
          <w:rFonts w:hint="cs"/>
          <w:sz w:val="24"/>
          <w:rtl/>
        </w:rPr>
      </w:pPr>
    </w:p>
    <w:p w14:paraId="1EDE219F" w14:textId="77777777" w:rsidR="00BA7CC0" w:rsidRPr="00BA7CC0" w:rsidRDefault="00BA7CC0" w:rsidP="00BA7CC0">
      <w:pPr>
        <w:bidi/>
        <w:rPr>
          <w:rFonts w:cs="David" w:hint="cs"/>
          <w:rtl/>
        </w:rPr>
      </w:pPr>
      <w:r w:rsidRPr="00BA7CC0">
        <w:rPr>
          <w:rFonts w:cs="David" w:hint="cs"/>
          <w:rtl/>
        </w:rPr>
        <w:tab/>
        <w:t xml:space="preserve"> אני מדברת על גרסה ב'. הסוגייה של רמת הגולן היא קשה. בכל זאת יש לזה אפיון ייחודי </w:t>
      </w:r>
      <w:r w:rsidRPr="00BA7CC0">
        <w:rPr>
          <w:rFonts w:cs="David"/>
          <w:rtl/>
        </w:rPr>
        <w:t>–</w:t>
      </w:r>
      <w:r w:rsidRPr="00BA7CC0">
        <w:rPr>
          <w:rFonts w:cs="David" w:hint="cs"/>
          <w:rtl/>
        </w:rPr>
        <w:t xml:space="preserve"> יום הבחירות, הציבור הולך עם מפלגה עם אג'נדה שהיא לאו דווקא אג'נדה של הגולן. יש מצב שאפילו מפלגה מסוימת שמכריזה על אג'נדה מסוימת חלוקה בדעתה, יש בה דעות שונות. במצב כזה לא צריכים להקשות על הציבור. צריכים לאפשר לבוחרים </w:t>
      </w:r>
      <w:r w:rsidRPr="00BA7CC0">
        <w:rPr>
          <w:rFonts w:cs="David"/>
          <w:rtl/>
        </w:rPr>
        <w:t>–</w:t>
      </w:r>
      <w:r w:rsidRPr="00BA7CC0">
        <w:rPr>
          <w:rFonts w:cs="David" w:hint="cs"/>
          <w:rtl/>
        </w:rPr>
        <w:t xml:space="preserve"> ממילא אין פה כפל הוצאות, לאפשר לציבור הבוחרים במדינת ישראל להביע את עמדתם האישית על נושא כל כך ייחודי וחשוב, ומצד שני להמשיך את מערכת הבחירות כרגיל. היום הוא אותו יום, הקלפיות אותן קלפיות, הכל זהה, אך תנו לציבור הבוחרים לעשות את ההבחנה ברמת הגולן ולא להכניס אותם לקונפליקט מפלגתי. לכן אני סבורה שגרסה ב' היא הנכונה. </w:t>
      </w:r>
    </w:p>
    <w:p w14:paraId="4ABC89A2" w14:textId="77777777" w:rsidR="00BA7CC0" w:rsidRPr="00BA7CC0" w:rsidRDefault="00BA7CC0" w:rsidP="00BA7CC0">
      <w:pPr>
        <w:bidi/>
        <w:rPr>
          <w:rFonts w:cs="David" w:hint="cs"/>
          <w:rtl/>
        </w:rPr>
      </w:pPr>
    </w:p>
    <w:p w14:paraId="3DF8E085" w14:textId="77777777" w:rsidR="00BA7CC0" w:rsidRPr="00BA7CC0" w:rsidRDefault="00BA7CC0" w:rsidP="00BA7CC0">
      <w:pPr>
        <w:bidi/>
        <w:rPr>
          <w:rFonts w:cs="David" w:hint="cs"/>
          <w:u w:val="single"/>
          <w:rtl/>
        </w:rPr>
      </w:pPr>
      <w:r w:rsidRPr="00BA7CC0">
        <w:rPr>
          <w:rFonts w:cs="David" w:hint="cs"/>
          <w:u w:val="single"/>
          <w:rtl/>
        </w:rPr>
        <w:t>גדעון סער:</w:t>
      </w:r>
    </w:p>
    <w:p w14:paraId="0FCA31E6" w14:textId="77777777" w:rsidR="00BA7CC0" w:rsidRPr="00BA7CC0" w:rsidRDefault="00BA7CC0" w:rsidP="00BA7CC0">
      <w:pPr>
        <w:bidi/>
        <w:rPr>
          <w:rFonts w:cs="David" w:hint="cs"/>
          <w:u w:val="single"/>
          <w:rtl/>
        </w:rPr>
      </w:pPr>
    </w:p>
    <w:p w14:paraId="5AE90764" w14:textId="77777777" w:rsidR="00BA7CC0" w:rsidRPr="00BA7CC0" w:rsidRDefault="00BA7CC0" w:rsidP="00BA7CC0">
      <w:pPr>
        <w:bidi/>
        <w:rPr>
          <w:rFonts w:cs="David" w:hint="cs"/>
          <w:rtl/>
        </w:rPr>
      </w:pPr>
      <w:r w:rsidRPr="00BA7CC0">
        <w:rPr>
          <w:rFonts w:cs="David" w:hint="cs"/>
          <w:rtl/>
        </w:rPr>
        <w:tab/>
        <w:t xml:space="preserve"> לדעתי יש להשלים את התהליך של משאל עם בנפרד ואת התהליך של בחירות בנפרד. לגבי איחוד מועדים </w:t>
      </w:r>
      <w:r w:rsidRPr="00BA7CC0">
        <w:rPr>
          <w:rFonts w:cs="David"/>
          <w:rtl/>
        </w:rPr>
        <w:t>–</w:t>
      </w:r>
      <w:r w:rsidRPr="00BA7CC0">
        <w:rPr>
          <w:rFonts w:cs="David" w:hint="cs"/>
          <w:rtl/>
        </w:rPr>
        <w:t xml:space="preserve"> יש בזה היגיון. </w:t>
      </w:r>
    </w:p>
    <w:p w14:paraId="38CD6211" w14:textId="77777777" w:rsidR="00BA7CC0" w:rsidRPr="00BA7CC0" w:rsidRDefault="00BA7CC0" w:rsidP="00BA7CC0">
      <w:pPr>
        <w:bidi/>
        <w:rPr>
          <w:rFonts w:cs="David" w:hint="cs"/>
          <w:rtl/>
        </w:rPr>
      </w:pPr>
    </w:p>
    <w:p w14:paraId="3A37FEB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1348D54" w14:textId="77777777" w:rsidR="00BA7CC0" w:rsidRPr="00BA7CC0" w:rsidRDefault="00BA7CC0" w:rsidP="00BA7CC0">
      <w:pPr>
        <w:bidi/>
        <w:rPr>
          <w:rFonts w:cs="David" w:hint="cs"/>
          <w:rtl/>
        </w:rPr>
      </w:pPr>
    </w:p>
    <w:p w14:paraId="281E7BE0" w14:textId="77777777" w:rsidR="00BA7CC0" w:rsidRPr="00BA7CC0" w:rsidRDefault="00BA7CC0" w:rsidP="00BA7CC0">
      <w:pPr>
        <w:bidi/>
        <w:rPr>
          <w:rFonts w:cs="David" w:hint="cs"/>
          <w:rtl/>
        </w:rPr>
      </w:pPr>
      <w:r w:rsidRPr="00BA7CC0">
        <w:rPr>
          <w:rFonts w:cs="David" w:hint="cs"/>
          <w:rtl/>
        </w:rPr>
        <w:tab/>
        <w:t xml:space="preserve">בינתיים נשאיר את הגרסאות כפי שהן. </w:t>
      </w:r>
    </w:p>
    <w:p w14:paraId="3483083B" w14:textId="77777777" w:rsidR="00BA7CC0" w:rsidRPr="00BA7CC0" w:rsidRDefault="00BA7CC0" w:rsidP="00BA7CC0">
      <w:pPr>
        <w:bidi/>
        <w:rPr>
          <w:rFonts w:cs="David" w:hint="cs"/>
          <w:rtl/>
        </w:rPr>
      </w:pPr>
    </w:p>
    <w:p w14:paraId="21DFA0B1" w14:textId="77777777" w:rsidR="00BA7CC0" w:rsidRPr="00BA7CC0" w:rsidRDefault="00BA7CC0" w:rsidP="00BA7CC0">
      <w:pPr>
        <w:bidi/>
        <w:rPr>
          <w:rFonts w:cs="David" w:hint="cs"/>
          <w:rtl/>
        </w:rPr>
      </w:pPr>
      <w:r w:rsidRPr="00BA7CC0">
        <w:rPr>
          <w:rFonts w:cs="David" w:hint="cs"/>
          <w:u w:val="single"/>
          <w:rtl/>
        </w:rPr>
        <w:t>תמר אדרי:</w:t>
      </w:r>
    </w:p>
    <w:p w14:paraId="1B24774D" w14:textId="77777777" w:rsidR="00BA7CC0" w:rsidRPr="00BA7CC0" w:rsidRDefault="00BA7CC0" w:rsidP="00BA7CC0">
      <w:pPr>
        <w:bidi/>
        <w:rPr>
          <w:rFonts w:cs="David" w:hint="cs"/>
          <w:rtl/>
        </w:rPr>
      </w:pPr>
    </w:p>
    <w:p w14:paraId="61018602" w14:textId="77777777" w:rsidR="00BA7CC0" w:rsidRPr="00BA7CC0" w:rsidRDefault="00BA7CC0" w:rsidP="00BA7CC0">
      <w:pPr>
        <w:bidi/>
        <w:rPr>
          <w:rFonts w:cs="David" w:hint="cs"/>
          <w:rtl/>
        </w:rPr>
      </w:pPr>
      <w:r w:rsidRPr="00BA7CC0">
        <w:rPr>
          <w:rFonts w:cs="David" w:hint="cs"/>
          <w:rtl/>
        </w:rPr>
        <w:tab/>
        <w:t xml:space="preserve">צריך לשאול את משרד הפנים בנושא של פנקס הבוחרים, אם זה רק משאל עם. </w:t>
      </w:r>
    </w:p>
    <w:p w14:paraId="127EEE0B" w14:textId="77777777" w:rsidR="00BA7CC0" w:rsidRPr="00BA7CC0" w:rsidRDefault="00BA7CC0" w:rsidP="00BA7CC0">
      <w:pPr>
        <w:bidi/>
        <w:rPr>
          <w:rFonts w:cs="David" w:hint="cs"/>
          <w:rtl/>
        </w:rPr>
      </w:pPr>
    </w:p>
    <w:p w14:paraId="2A7EE461" w14:textId="77777777" w:rsidR="00BA7CC0" w:rsidRPr="00BA7CC0" w:rsidRDefault="00BA7CC0" w:rsidP="00BA7CC0">
      <w:pPr>
        <w:bidi/>
        <w:rPr>
          <w:rFonts w:cs="David" w:hint="cs"/>
          <w:rtl/>
        </w:rPr>
      </w:pPr>
      <w:r w:rsidRPr="00BA7CC0">
        <w:rPr>
          <w:rFonts w:cs="David" w:hint="cs"/>
          <w:u w:val="single"/>
          <w:rtl/>
        </w:rPr>
        <w:t>עומר זוהר:</w:t>
      </w:r>
    </w:p>
    <w:p w14:paraId="610C228C" w14:textId="77777777" w:rsidR="00BA7CC0" w:rsidRPr="00BA7CC0" w:rsidRDefault="00BA7CC0" w:rsidP="00BA7CC0">
      <w:pPr>
        <w:bidi/>
        <w:rPr>
          <w:rFonts w:cs="David" w:hint="cs"/>
          <w:rtl/>
        </w:rPr>
      </w:pPr>
    </w:p>
    <w:p w14:paraId="29962F60" w14:textId="77777777" w:rsidR="00BA7CC0" w:rsidRPr="00BA7CC0" w:rsidRDefault="00BA7CC0" w:rsidP="00BA7CC0">
      <w:pPr>
        <w:bidi/>
        <w:rPr>
          <w:rFonts w:cs="David" w:hint="cs"/>
          <w:rtl/>
        </w:rPr>
      </w:pPr>
      <w:r w:rsidRPr="00BA7CC0">
        <w:rPr>
          <w:rFonts w:cs="David" w:hint="cs"/>
          <w:rtl/>
        </w:rPr>
        <w:tab/>
        <w:t xml:space="preserve">את גרסה ב' העלינו בפעם הקודמת. הגרסה הועלתה בגלל טענה שטענו בשם הגולן וירושלים, כרגע אנו מדברים בשם הגולן, אבל זה אותו דבר, שהיו כבר מקרים בעבר שראש ממשלה נבחר על אג'נדה מסוימת ויום אחר כך שינה דעתו. </w:t>
      </w:r>
    </w:p>
    <w:p w14:paraId="01A4398A" w14:textId="77777777" w:rsidR="00BA7CC0" w:rsidRPr="00BA7CC0" w:rsidRDefault="00BA7CC0" w:rsidP="00BA7CC0">
      <w:pPr>
        <w:bidi/>
        <w:rPr>
          <w:rFonts w:cs="David" w:hint="cs"/>
          <w:rtl/>
        </w:rPr>
      </w:pPr>
    </w:p>
    <w:p w14:paraId="14401770" w14:textId="77777777" w:rsidR="00BA7CC0" w:rsidRPr="00BA7CC0" w:rsidRDefault="00BA7CC0" w:rsidP="00BA7CC0">
      <w:pPr>
        <w:bidi/>
        <w:rPr>
          <w:rFonts w:cs="David" w:hint="cs"/>
          <w:rtl/>
        </w:rPr>
      </w:pPr>
      <w:r w:rsidRPr="00BA7CC0">
        <w:rPr>
          <w:rFonts w:cs="David" w:hint="cs"/>
          <w:u w:val="single"/>
          <w:rtl/>
        </w:rPr>
        <w:t>יצחק לוי:</w:t>
      </w:r>
    </w:p>
    <w:p w14:paraId="79CFCEEB" w14:textId="77777777" w:rsidR="00BA7CC0" w:rsidRPr="00BA7CC0" w:rsidRDefault="00BA7CC0" w:rsidP="00BA7CC0">
      <w:pPr>
        <w:bidi/>
        <w:rPr>
          <w:rFonts w:cs="David" w:hint="cs"/>
          <w:rtl/>
        </w:rPr>
      </w:pPr>
    </w:p>
    <w:p w14:paraId="344211A8" w14:textId="77777777" w:rsidR="00BA7CC0" w:rsidRPr="00BA7CC0" w:rsidRDefault="00BA7CC0" w:rsidP="00BA7CC0">
      <w:pPr>
        <w:bidi/>
        <w:rPr>
          <w:rFonts w:cs="David" w:hint="cs"/>
          <w:rtl/>
        </w:rPr>
      </w:pPr>
      <w:r w:rsidRPr="00BA7CC0">
        <w:rPr>
          <w:rFonts w:cs="David" w:hint="cs"/>
          <w:rtl/>
        </w:rPr>
        <w:tab/>
        <w:t xml:space="preserve"> אני מחזק את המחשבה הזו. אם ממשלה נופלת באי אמון, יש בחירות תוך 90 יום. אנו מדברים פה על 120 יום. ראש ממשלה שיהיה נוח לו יותר ללכת לבחירות ולא למשאל עם, יפיל את הממשלה ויגיד: נלך לבחירות. כך הוא יתחמק ממשאל עם. </w:t>
      </w:r>
    </w:p>
    <w:p w14:paraId="65AC3B10" w14:textId="77777777" w:rsidR="00BA7CC0" w:rsidRPr="00BA7CC0" w:rsidRDefault="00BA7CC0" w:rsidP="00BA7CC0">
      <w:pPr>
        <w:bidi/>
        <w:rPr>
          <w:rFonts w:cs="David" w:hint="cs"/>
          <w:rtl/>
        </w:rPr>
      </w:pPr>
    </w:p>
    <w:p w14:paraId="1B62B745" w14:textId="77777777" w:rsidR="00BA7CC0" w:rsidRPr="00BA7CC0" w:rsidRDefault="00BA7CC0" w:rsidP="00BA7CC0">
      <w:pPr>
        <w:bidi/>
        <w:rPr>
          <w:rFonts w:cs="David" w:hint="cs"/>
          <w:u w:val="single"/>
          <w:rtl/>
        </w:rPr>
      </w:pPr>
      <w:r w:rsidRPr="00BA7CC0">
        <w:rPr>
          <w:rFonts w:cs="David" w:hint="cs"/>
          <w:u w:val="single"/>
          <w:rtl/>
        </w:rPr>
        <w:t>ארבל אסטרחן:</w:t>
      </w:r>
    </w:p>
    <w:p w14:paraId="351D9F78" w14:textId="77777777" w:rsidR="00BA7CC0" w:rsidRPr="00BA7CC0" w:rsidRDefault="00BA7CC0" w:rsidP="00BA7CC0">
      <w:pPr>
        <w:bidi/>
        <w:rPr>
          <w:rFonts w:cs="David" w:hint="cs"/>
          <w:rtl/>
        </w:rPr>
      </w:pPr>
    </w:p>
    <w:p w14:paraId="4C7B8A6C" w14:textId="77777777" w:rsidR="00BA7CC0" w:rsidRPr="00BA7CC0" w:rsidRDefault="00BA7CC0" w:rsidP="00BA7CC0">
      <w:pPr>
        <w:bidi/>
        <w:rPr>
          <w:rFonts w:cs="David" w:hint="cs"/>
          <w:rtl/>
        </w:rPr>
      </w:pPr>
      <w:r w:rsidRPr="00BA7CC0">
        <w:rPr>
          <w:rFonts w:cs="David" w:hint="cs"/>
          <w:rtl/>
        </w:rPr>
        <w:tab/>
        <w:t xml:space="preserve">אז גרסה ב'. מה אם הבחירות אמורות להיות לפני התקופה של משאל עם </w:t>
      </w:r>
      <w:r w:rsidRPr="00BA7CC0">
        <w:rPr>
          <w:rFonts w:cs="David"/>
          <w:rtl/>
        </w:rPr>
        <w:t>–</w:t>
      </w:r>
      <w:r w:rsidRPr="00BA7CC0">
        <w:rPr>
          <w:rFonts w:cs="David" w:hint="cs"/>
          <w:rtl/>
        </w:rPr>
        <w:t xml:space="preserve"> האם זה גם יכול לקצר? בכל זאת צריך זמן מינימום להתארגן למשאל עם.</w:t>
      </w:r>
    </w:p>
    <w:p w14:paraId="3A7A242E" w14:textId="77777777" w:rsidR="00BA7CC0" w:rsidRPr="00BA7CC0" w:rsidRDefault="00BA7CC0" w:rsidP="00BA7CC0">
      <w:pPr>
        <w:bidi/>
        <w:rPr>
          <w:rFonts w:cs="David" w:hint="cs"/>
          <w:rtl/>
        </w:rPr>
      </w:pPr>
    </w:p>
    <w:p w14:paraId="7ACAD578" w14:textId="77777777" w:rsidR="00BA7CC0" w:rsidRPr="00BA7CC0" w:rsidRDefault="00BA7CC0" w:rsidP="00BA7CC0">
      <w:pPr>
        <w:bidi/>
        <w:rPr>
          <w:rFonts w:cs="David" w:hint="cs"/>
          <w:rtl/>
        </w:rPr>
      </w:pPr>
      <w:r w:rsidRPr="00BA7CC0">
        <w:rPr>
          <w:rFonts w:cs="David" w:hint="cs"/>
          <w:u w:val="single"/>
          <w:rtl/>
        </w:rPr>
        <w:t>היו"ר דוד טל:</w:t>
      </w:r>
    </w:p>
    <w:p w14:paraId="526C57DA" w14:textId="77777777" w:rsidR="00BA7CC0" w:rsidRPr="00BA7CC0" w:rsidRDefault="00BA7CC0" w:rsidP="00BA7CC0">
      <w:pPr>
        <w:bidi/>
        <w:rPr>
          <w:rFonts w:cs="David" w:hint="cs"/>
          <w:rtl/>
        </w:rPr>
      </w:pPr>
    </w:p>
    <w:p w14:paraId="21731865" w14:textId="77777777" w:rsidR="00BA7CC0" w:rsidRPr="00BA7CC0" w:rsidRDefault="00BA7CC0" w:rsidP="00BA7CC0">
      <w:pPr>
        <w:bidi/>
        <w:rPr>
          <w:rFonts w:cs="David" w:hint="cs"/>
          <w:rtl/>
        </w:rPr>
      </w:pPr>
      <w:r w:rsidRPr="00BA7CC0">
        <w:rPr>
          <w:rFonts w:cs="David" w:hint="cs"/>
          <w:rtl/>
        </w:rPr>
        <w:tab/>
        <w:t xml:space="preserve"> ארבל, אנו בסעיף 8. </w:t>
      </w:r>
    </w:p>
    <w:p w14:paraId="577B9822" w14:textId="77777777" w:rsidR="00BA7CC0" w:rsidRDefault="00BA7CC0" w:rsidP="00BA7CC0">
      <w:pPr>
        <w:bidi/>
        <w:rPr>
          <w:rFonts w:cs="David" w:hint="cs"/>
          <w:rtl/>
        </w:rPr>
      </w:pPr>
    </w:p>
    <w:p w14:paraId="3B882818" w14:textId="77777777" w:rsidR="00BA7CC0" w:rsidRDefault="00BA7CC0" w:rsidP="00BA7CC0">
      <w:pPr>
        <w:bidi/>
        <w:rPr>
          <w:rFonts w:cs="David" w:hint="cs"/>
          <w:rtl/>
        </w:rPr>
      </w:pPr>
    </w:p>
    <w:p w14:paraId="7176EF17" w14:textId="77777777" w:rsidR="00BA7CC0" w:rsidRDefault="00BA7CC0" w:rsidP="00BA7CC0">
      <w:pPr>
        <w:bidi/>
        <w:rPr>
          <w:rFonts w:cs="David" w:hint="cs"/>
          <w:rtl/>
        </w:rPr>
      </w:pPr>
    </w:p>
    <w:p w14:paraId="7ABF4568" w14:textId="77777777" w:rsidR="00BA7CC0" w:rsidRDefault="00BA7CC0" w:rsidP="00BA7CC0">
      <w:pPr>
        <w:bidi/>
        <w:rPr>
          <w:rFonts w:cs="David" w:hint="cs"/>
          <w:rtl/>
        </w:rPr>
      </w:pPr>
    </w:p>
    <w:p w14:paraId="16D690F5" w14:textId="77777777" w:rsidR="00BA7CC0" w:rsidRPr="00BA7CC0" w:rsidRDefault="00BA7CC0" w:rsidP="00BA7CC0">
      <w:pPr>
        <w:bidi/>
        <w:rPr>
          <w:rFonts w:cs="David" w:hint="cs"/>
          <w:rtl/>
        </w:rPr>
      </w:pPr>
    </w:p>
    <w:p w14:paraId="4083C951" w14:textId="77777777" w:rsidR="00BA7CC0" w:rsidRPr="00BA7CC0" w:rsidRDefault="00BA7CC0" w:rsidP="00BA7CC0">
      <w:pPr>
        <w:bidi/>
        <w:rPr>
          <w:rFonts w:cs="David" w:hint="cs"/>
          <w:u w:val="single"/>
          <w:rtl/>
        </w:rPr>
      </w:pPr>
      <w:r w:rsidRPr="00BA7CC0">
        <w:rPr>
          <w:rFonts w:cs="David" w:hint="cs"/>
          <w:u w:val="single"/>
          <w:rtl/>
        </w:rPr>
        <w:t>ארבל אסטרחן:</w:t>
      </w:r>
    </w:p>
    <w:p w14:paraId="1ACEF8C0" w14:textId="77777777" w:rsidR="00BA7CC0" w:rsidRPr="00BA7CC0" w:rsidRDefault="00BA7CC0" w:rsidP="00BA7CC0">
      <w:pPr>
        <w:bidi/>
        <w:rPr>
          <w:rFonts w:cs="David" w:hint="cs"/>
          <w:rtl/>
        </w:rPr>
      </w:pPr>
    </w:p>
    <w:p w14:paraId="1129ACCD" w14:textId="77777777" w:rsidR="00BA7CC0" w:rsidRPr="00BA7CC0" w:rsidRDefault="00BA7CC0" w:rsidP="00BA7CC0">
      <w:pPr>
        <w:bidi/>
        <w:rPr>
          <w:rFonts w:cs="David" w:hint="cs"/>
          <w:rtl/>
        </w:rPr>
      </w:pPr>
      <w:r w:rsidRPr="00BA7CC0">
        <w:rPr>
          <w:rFonts w:cs="David" w:hint="cs"/>
          <w:rtl/>
        </w:rPr>
        <w:tab/>
        <w:t xml:space="preserve">קוראת סעיף 8. </w:t>
      </w:r>
    </w:p>
    <w:p w14:paraId="06D70027" w14:textId="77777777" w:rsidR="00BA7CC0" w:rsidRPr="00BA7CC0" w:rsidRDefault="00BA7CC0" w:rsidP="00BA7CC0">
      <w:pPr>
        <w:bidi/>
        <w:rPr>
          <w:rFonts w:cs="David" w:hint="cs"/>
          <w:rtl/>
        </w:rPr>
      </w:pPr>
    </w:p>
    <w:p w14:paraId="012D9D2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4DF3AC5A" w14:textId="77777777" w:rsidR="00BA7CC0" w:rsidRPr="00BA7CC0" w:rsidRDefault="00BA7CC0" w:rsidP="00BA7CC0">
      <w:pPr>
        <w:bidi/>
        <w:rPr>
          <w:rFonts w:cs="David" w:hint="cs"/>
          <w:rtl/>
        </w:rPr>
      </w:pPr>
    </w:p>
    <w:p w14:paraId="1827CCD8" w14:textId="77777777" w:rsidR="00BA7CC0" w:rsidRPr="00BA7CC0" w:rsidRDefault="00BA7CC0" w:rsidP="00BA7CC0">
      <w:pPr>
        <w:bidi/>
        <w:rPr>
          <w:rFonts w:cs="David" w:hint="cs"/>
          <w:rtl/>
        </w:rPr>
      </w:pPr>
      <w:r w:rsidRPr="00BA7CC0">
        <w:rPr>
          <w:rFonts w:cs="David" w:hint="cs"/>
          <w:rtl/>
        </w:rPr>
        <w:tab/>
        <w:t xml:space="preserve"> אין עם זה בעיה, נכון? הלאה.</w:t>
      </w:r>
    </w:p>
    <w:p w14:paraId="49EA38BC" w14:textId="77777777" w:rsidR="00BA7CC0" w:rsidRPr="00BA7CC0" w:rsidRDefault="00BA7CC0" w:rsidP="00BA7CC0">
      <w:pPr>
        <w:bidi/>
        <w:rPr>
          <w:rFonts w:cs="David" w:hint="cs"/>
          <w:rtl/>
        </w:rPr>
      </w:pPr>
    </w:p>
    <w:p w14:paraId="398F5BF7" w14:textId="77777777" w:rsidR="00BA7CC0" w:rsidRPr="00BA7CC0" w:rsidRDefault="00BA7CC0" w:rsidP="00BA7CC0">
      <w:pPr>
        <w:bidi/>
        <w:rPr>
          <w:rFonts w:cs="David" w:hint="cs"/>
          <w:u w:val="single"/>
          <w:rtl/>
        </w:rPr>
      </w:pPr>
      <w:r w:rsidRPr="00BA7CC0">
        <w:rPr>
          <w:rFonts w:cs="David" w:hint="cs"/>
          <w:u w:val="single"/>
          <w:rtl/>
        </w:rPr>
        <w:t>ארבל אסטרחן:</w:t>
      </w:r>
    </w:p>
    <w:p w14:paraId="4BC7DA23" w14:textId="77777777" w:rsidR="00BA7CC0" w:rsidRPr="00BA7CC0" w:rsidRDefault="00BA7CC0" w:rsidP="00BA7CC0">
      <w:pPr>
        <w:bidi/>
        <w:rPr>
          <w:rFonts w:cs="David" w:hint="cs"/>
          <w:rtl/>
        </w:rPr>
      </w:pPr>
    </w:p>
    <w:p w14:paraId="4D084E86" w14:textId="77777777" w:rsidR="00BA7CC0" w:rsidRPr="00BA7CC0" w:rsidRDefault="00BA7CC0" w:rsidP="00BA7CC0">
      <w:pPr>
        <w:bidi/>
        <w:rPr>
          <w:rFonts w:cs="David" w:hint="cs"/>
          <w:rtl/>
        </w:rPr>
      </w:pPr>
      <w:r w:rsidRPr="00BA7CC0">
        <w:rPr>
          <w:rFonts w:cs="David" w:hint="cs"/>
          <w:rtl/>
        </w:rPr>
        <w:tab/>
        <w:t xml:space="preserve">קוראת סעיף 9(א).  </w:t>
      </w:r>
    </w:p>
    <w:p w14:paraId="52B95467" w14:textId="77777777" w:rsidR="00BA7CC0" w:rsidRPr="00BA7CC0" w:rsidRDefault="00BA7CC0" w:rsidP="00BA7CC0">
      <w:pPr>
        <w:bidi/>
        <w:rPr>
          <w:rFonts w:cs="David" w:hint="cs"/>
          <w:rtl/>
        </w:rPr>
      </w:pPr>
    </w:p>
    <w:p w14:paraId="2AE7D893" w14:textId="77777777" w:rsidR="00BA7CC0" w:rsidRPr="00BA7CC0" w:rsidRDefault="00BA7CC0" w:rsidP="00BA7CC0">
      <w:pPr>
        <w:bidi/>
        <w:rPr>
          <w:rFonts w:cs="David" w:hint="cs"/>
          <w:rtl/>
        </w:rPr>
      </w:pPr>
      <w:r w:rsidRPr="00BA7CC0">
        <w:rPr>
          <w:rFonts w:cs="David" w:hint="cs"/>
          <w:u w:val="single"/>
          <w:rtl/>
        </w:rPr>
        <w:t>יצחק לוי:</w:t>
      </w:r>
    </w:p>
    <w:p w14:paraId="1B6C3B1F" w14:textId="77777777" w:rsidR="00BA7CC0" w:rsidRPr="00BA7CC0" w:rsidRDefault="00BA7CC0" w:rsidP="00BA7CC0">
      <w:pPr>
        <w:bidi/>
        <w:rPr>
          <w:rFonts w:cs="David" w:hint="cs"/>
          <w:rtl/>
        </w:rPr>
      </w:pPr>
    </w:p>
    <w:p w14:paraId="2224E530" w14:textId="77777777" w:rsidR="00BA7CC0" w:rsidRPr="00BA7CC0" w:rsidRDefault="00BA7CC0" w:rsidP="00BA7CC0">
      <w:pPr>
        <w:bidi/>
        <w:rPr>
          <w:rFonts w:cs="David" w:hint="cs"/>
          <w:rtl/>
        </w:rPr>
      </w:pPr>
      <w:r w:rsidRPr="00BA7CC0">
        <w:rPr>
          <w:rFonts w:cs="David" w:hint="cs"/>
          <w:rtl/>
        </w:rPr>
        <w:tab/>
        <w:t xml:space="preserve">זה לא נכון, כי יכול להיות חד צדדי. צריך לנסח את השאלה: האם אתה בעד החלטת הממשלה </w:t>
      </w:r>
      <w:r w:rsidRPr="00BA7CC0">
        <w:rPr>
          <w:rFonts w:cs="David"/>
          <w:rtl/>
        </w:rPr>
        <w:t>–</w:t>
      </w:r>
      <w:r w:rsidRPr="00BA7CC0">
        <w:rPr>
          <w:rFonts w:cs="David" w:hint="cs"/>
          <w:rtl/>
        </w:rPr>
        <w:t xml:space="preserve"> כן או לא?</w:t>
      </w:r>
    </w:p>
    <w:p w14:paraId="7C791C81" w14:textId="77777777" w:rsidR="00BA7CC0" w:rsidRPr="00BA7CC0" w:rsidRDefault="00BA7CC0" w:rsidP="00BA7CC0">
      <w:pPr>
        <w:bidi/>
        <w:rPr>
          <w:rFonts w:cs="David" w:hint="cs"/>
          <w:rtl/>
        </w:rPr>
      </w:pPr>
    </w:p>
    <w:p w14:paraId="4D47784C" w14:textId="77777777" w:rsidR="00BA7CC0" w:rsidRPr="00BA7CC0" w:rsidRDefault="00BA7CC0" w:rsidP="00BA7CC0">
      <w:pPr>
        <w:bidi/>
        <w:rPr>
          <w:rFonts w:cs="David" w:hint="cs"/>
          <w:rtl/>
        </w:rPr>
      </w:pPr>
      <w:r w:rsidRPr="00BA7CC0">
        <w:rPr>
          <w:rFonts w:cs="David" w:hint="cs"/>
          <w:u w:val="single"/>
          <w:rtl/>
        </w:rPr>
        <w:t>עומר זוהר:</w:t>
      </w:r>
    </w:p>
    <w:p w14:paraId="49DEEA21" w14:textId="77777777" w:rsidR="00BA7CC0" w:rsidRPr="00BA7CC0" w:rsidRDefault="00BA7CC0" w:rsidP="00BA7CC0">
      <w:pPr>
        <w:bidi/>
        <w:rPr>
          <w:rFonts w:cs="David" w:hint="cs"/>
          <w:rtl/>
        </w:rPr>
      </w:pPr>
    </w:p>
    <w:p w14:paraId="07C8CAC2" w14:textId="77777777" w:rsidR="00BA7CC0" w:rsidRPr="00BA7CC0" w:rsidRDefault="00BA7CC0" w:rsidP="00BA7CC0">
      <w:pPr>
        <w:bidi/>
        <w:rPr>
          <w:rFonts w:cs="David" w:hint="cs"/>
          <w:rtl/>
        </w:rPr>
      </w:pPr>
      <w:r w:rsidRPr="00BA7CC0">
        <w:rPr>
          <w:rFonts w:cs="David" w:hint="cs"/>
          <w:rtl/>
        </w:rPr>
        <w:tab/>
        <w:t>אם זה חד צדדי, סעיף ארבע מדבר על אשרור הסכם.</w:t>
      </w:r>
    </w:p>
    <w:p w14:paraId="3D1734FE" w14:textId="77777777" w:rsidR="00BA7CC0" w:rsidRPr="00BA7CC0" w:rsidRDefault="00BA7CC0" w:rsidP="00BA7CC0">
      <w:pPr>
        <w:bidi/>
        <w:rPr>
          <w:rFonts w:cs="David" w:hint="cs"/>
          <w:rtl/>
        </w:rPr>
      </w:pPr>
    </w:p>
    <w:p w14:paraId="3E58B6CF" w14:textId="77777777" w:rsidR="00BA7CC0" w:rsidRPr="00BA7CC0" w:rsidRDefault="00BA7CC0" w:rsidP="00BA7CC0">
      <w:pPr>
        <w:bidi/>
        <w:rPr>
          <w:rFonts w:cs="David" w:hint="cs"/>
          <w:rtl/>
        </w:rPr>
      </w:pPr>
      <w:r w:rsidRPr="00BA7CC0">
        <w:rPr>
          <w:rFonts w:cs="David" w:hint="cs"/>
          <w:u w:val="single"/>
          <w:rtl/>
        </w:rPr>
        <w:t>יצחק לוי:</w:t>
      </w:r>
    </w:p>
    <w:p w14:paraId="6C6A086D" w14:textId="77777777" w:rsidR="00BA7CC0" w:rsidRPr="00BA7CC0" w:rsidRDefault="00BA7CC0" w:rsidP="00BA7CC0">
      <w:pPr>
        <w:bidi/>
        <w:rPr>
          <w:rFonts w:cs="David" w:hint="cs"/>
          <w:rtl/>
        </w:rPr>
      </w:pPr>
    </w:p>
    <w:p w14:paraId="3AD226A6" w14:textId="77777777" w:rsidR="00BA7CC0" w:rsidRPr="00BA7CC0" w:rsidRDefault="00BA7CC0" w:rsidP="00BA7CC0">
      <w:pPr>
        <w:bidi/>
        <w:rPr>
          <w:rFonts w:cs="David" w:hint="cs"/>
          <w:rtl/>
        </w:rPr>
      </w:pPr>
      <w:r w:rsidRPr="00BA7CC0">
        <w:rPr>
          <w:rFonts w:cs="David" w:hint="cs"/>
          <w:rtl/>
        </w:rPr>
        <w:tab/>
        <w:t xml:space="preserve"> אמרתי בתחילת הישיבה שצריך להכניס את סעיף 16 להתחלה, ויכולות להיות שתי שאלות </w:t>
      </w:r>
      <w:r w:rsidRPr="00BA7CC0">
        <w:rPr>
          <w:rFonts w:cs="David"/>
          <w:rtl/>
        </w:rPr>
        <w:t>–</w:t>
      </w:r>
      <w:r w:rsidRPr="00BA7CC0">
        <w:rPr>
          <w:rFonts w:cs="David" w:hint="cs"/>
          <w:rtl/>
        </w:rPr>
        <w:t xml:space="preserve"> אחת: האם אתה בעד או נגד ההסכם, או: האם אתה בעד או נגד ההחלטה </w:t>
      </w:r>
      <w:r w:rsidRPr="00BA7CC0">
        <w:rPr>
          <w:rFonts w:cs="David"/>
          <w:rtl/>
        </w:rPr>
        <w:t>–</w:t>
      </w:r>
      <w:r w:rsidRPr="00BA7CC0">
        <w:rPr>
          <w:rFonts w:cs="David" w:hint="cs"/>
          <w:rtl/>
        </w:rPr>
        <w:t xml:space="preserve"> מדינת ישראל מחליטה חד צדדית לסגת מחצי רמת הגולן. </w:t>
      </w:r>
    </w:p>
    <w:p w14:paraId="2B217B42" w14:textId="77777777" w:rsidR="00BA7CC0" w:rsidRPr="00BA7CC0" w:rsidRDefault="00BA7CC0" w:rsidP="00BA7CC0">
      <w:pPr>
        <w:bidi/>
        <w:rPr>
          <w:rFonts w:cs="David" w:hint="cs"/>
          <w:rtl/>
        </w:rPr>
      </w:pPr>
      <w:r w:rsidRPr="00BA7CC0">
        <w:rPr>
          <w:rFonts w:cs="David" w:hint="cs"/>
          <w:rtl/>
        </w:rPr>
        <w:tab/>
        <w:t xml:space="preserve"> </w:t>
      </w:r>
    </w:p>
    <w:p w14:paraId="3E825B5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9F79DBB" w14:textId="77777777" w:rsidR="00BA7CC0" w:rsidRPr="00BA7CC0" w:rsidRDefault="00BA7CC0" w:rsidP="00BA7CC0">
      <w:pPr>
        <w:bidi/>
        <w:rPr>
          <w:rFonts w:cs="David" w:hint="cs"/>
          <w:rtl/>
        </w:rPr>
      </w:pPr>
    </w:p>
    <w:p w14:paraId="1B6AE973" w14:textId="77777777" w:rsidR="00BA7CC0" w:rsidRPr="00BA7CC0" w:rsidRDefault="00BA7CC0" w:rsidP="00BA7CC0">
      <w:pPr>
        <w:bidi/>
        <w:rPr>
          <w:rFonts w:cs="David" w:hint="cs"/>
          <w:rtl/>
        </w:rPr>
      </w:pPr>
      <w:r w:rsidRPr="00BA7CC0">
        <w:rPr>
          <w:rFonts w:cs="David" w:hint="cs"/>
          <w:rtl/>
        </w:rPr>
        <w:tab/>
        <w:t xml:space="preserve">נכניס את שתי הוורסיות. אם זה יהיה חד צדדי, נדע לומר. </w:t>
      </w:r>
    </w:p>
    <w:p w14:paraId="6F8AA46F" w14:textId="77777777" w:rsidR="00BA7CC0" w:rsidRPr="00BA7CC0" w:rsidRDefault="00BA7CC0" w:rsidP="00BA7CC0">
      <w:pPr>
        <w:bidi/>
        <w:rPr>
          <w:rFonts w:cs="David" w:hint="cs"/>
          <w:rtl/>
        </w:rPr>
      </w:pPr>
    </w:p>
    <w:p w14:paraId="34D3375A" w14:textId="77777777" w:rsidR="00BA7CC0" w:rsidRPr="00BA7CC0" w:rsidRDefault="00BA7CC0" w:rsidP="00BA7CC0">
      <w:pPr>
        <w:bidi/>
        <w:rPr>
          <w:rFonts w:cs="David" w:hint="cs"/>
          <w:rtl/>
        </w:rPr>
      </w:pPr>
      <w:r w:rsidRPr="00BA7CC0">
        <w:rPr>
          <w:rFonts w:cs="David" w:hint="cs"/>
          <w:u w:val="single"/>
          <w:rtl/>
        </w:rPr>
        <w:t>יצחק לוי:</w:t>
      </w:r>
    </w:p>
    <w:p w14:paraId="25FF4972" w14:textId="77777777" w:rsidR="00BA7CC0" w:rsidRPr="00BA7CC0" w:rsidRDefault="00BA7CC0" w:rsidP="00BA7CC0">
      <w:pPr>
        <w:bidi/>
        <w:rPr>
          <w:rFonts w:cs="David" w:hint="cs"/>
          <w:rtl/>
        </w:rPr>
      </w:pPr>
    </w:p>
    <w:p w14:paraId="4DB15468" w14:textId="77777777" w:rsidR="00BA7CC0" w:rsidRPr="00BA7CC0" w:rsidRDefault="00BA7CC0" w:rsidP="00BA7CC0">
      <w:pPr>
        <w:bidi/>
        <w:rPr>
          <w:rFonts w:cs="David" w:hint="cs"/>
          <w:rtl/>
        </w:rPr>
      </w:pPr>
      <w:r w:rsidRPr="00BA7CC0">
        <w:rPr>
          <w:rFonts w:cs="David" w:hint="cs"/>
          <w:rtl/>
        </w:rPr>
        <w:tab/>
        <w:t xml:space="preserve"> צריך לכתוב את זה.</w:t>
      </w:r>
    </w:p>
    <w:p w14:paraId="27000A40" w14:textId="77777777" w:rsidR="00BA7CC0" w:rsidRPr="00BA7CC0" w:rsidRDefault="00BA7CC0" w:rsidP="00BA7CC0">
      <w:pPr>
        <w:bidi/>
        <w:rPr>
          <w:rFonts w:cs="David" w:hint="cs"/>
          <w:rtl/>
        </w:rPr>
      </w:pPr>
    </w:p>
    <w:p w14:paraId="47960561" w14:textId="77777777" w:rsidR="00BA7CC0" w:rsidRPr="00BA7CC0" w:rsidRDefault="00BA7CC0" w:rsidP="00BA7CC0">
      <w:pPr>
        <w:bidi/>
        <w:rPr>
          <w:rFonts w:cs="David" w:hint="cs"/>
          <w:rtl/>
        </w:rPr>
      </w:pPr>
      <w:r w:rsidRPr="00BA7CC0">
        <w:rPr>
          <w:rFonts w:cs="David" w:hint="cs"/>
          <w:u w:val="single"/>
          <w:rtl/>
        </w:rPr>
        <w:t>היו"ר דוד טל:</w:t>
      </w:r>
    </w:p>
    <w:p w14:paraId="615922B1" w14:textId="77777777" w:rsidR="00BA7CC0" w:rsidRPr="00BA7CC0" w:rsidRDefault="00BA7CC0" w:rsidP="00BA7CC0">
      <w:pPr>
        <w:bidi/>
        <w:rPr>
          <w:rFonts w:cs="David" w:hint="cs"/>
          <w:rtl/>
        </w:rPr>
      </w:pPr>
    </w:p>
    <w:p w14:paraId="3394D2F1" w14:textId="77777777" w:rsidR="00BA7CC0" w:rsidRPr="00BA7CC0" w:rsidRDefault="00BA7CC0" w:rsidP="00BA7CC0">
      <w:pPr>
        <w:bidi/>
        <w:rPr>
          <w:rFonts w:cs="David" w:hint="cs"/>
          <w:rtl/>
        </w:rPr>
      </w:pPr>
      <w:r w:rsidRPr="00BA7CC0">
        <w:rPr>
          <w:rFonts w:cs="David" w:hint="cs"/>
          <w:rtl/>
        </w:rPr>
        <w:tab/>
        <w:t>השאלה, מה שנאמר כאן זה לא מה שיהיה כתוב על הפתק.</w:t>
      </w:r>
    </w:p>
    <w:p w14:paraId="6F6D3DF1" w14:textId="77777777" w:rsidR="00BA7CC0" w:rsidRPr="00BA7CC0" w:rsidRDefault="00BA7CC0" w:rsidP="00BA7CC0">
      <w:pPr>
        <w:bidi/>
        <w:rPr>
          <w:rFonts w:cs="David" w:hint="cs"/>
          <w:rtl/>
        </w:rPr>
      </w:pPr>
    </w:p>
    <w:p w14:paraId="4CEE30F3" w14:textId="77777777" w:rsidR="00BA7CC0" w:rsidRPr="00BA7CC0" w:rsidRDefault="00BA7CC0" w:rsidP="00BA7CC0">
      <w:pPr>
        <w:bidi/>
        <w:rPr>
          <w:rFonts w:cs="David" w:hint="cs"/>
          <w:u w:val="single"/>
          <w:rtl/>
        </w:rPr>
      </w:pPr>
      <w:r w:rsidRPr="00BA7CC0">
        <w:rPr>
          <w:rFonts w:cs="David" w:hint="cs"/>
          <w:u w:val="single"/>
          <w:rtl/>
        </w:rPr>
        <w:t>ארבל אסטרחן:</w:t>
      </w:r>
    </w:p>
    <w:p w14:paraId="68D8B16B" w14:textId="77777777" w:rsidR="00BA7CC0" w:rsidRPr="00BA7CC0" w:rsidRDefault="00BA7CC0" w:rsidP="00BA7CC0">
      <w:pPr>
        <w:bidi/>
        <w:rPr>
          <w:rFonts w:cs="David" w:hint="cs"/>
          <w:rtl/>
        </w:rPr>
      </w:pPr>
    </w:p>
    <w:p w14:paraId="5C1B393A" w14:textId="77777777" w:rsidR="00BA7CC0" w:rsidRPr="00BA7CC0" w:rsidRDefault="00BA7CC0" w:rsidP="00BA7CC0">
      <w:pPr>
        <w:bidi/>
        <w:rPr>
          <w:rFonts w:cs="David" w:hint="cs"/>
          <w:rtl/>
        </w:rPr>
      </w:pPr>
      <w:r w:rsidRPr="00BA7CC0">
        <w:rPr>
          <w:rFonts w:cs="David" w:hint="cs"/>
          <w:rtl/>
        </w:rPr>
        <w:tab/>
        <w:t>קוראת סעיף 9(ב), (ג).</w:t>
      </w:r>
    </w:p>
    <w:p w14:paraId="1B6F3A5E" w14:textId="77777777" w:rsidR="00BA7CC0" w:rsidRPr="00BA7CC0" w:rsidRDefault="00BA7CC0" w:rsidP="00BA7CC0">
      <w:pPr>
        <w:bidi/>
        <w:rPr>
          <w:rFonts w:cs="David" w:hint="cs"/>
          <w:rtl/>
        </w:rPr>
      </w:pPr>
    </w:p>
    <w:p w14:paraId="151EE8E4" w14:textId="77777777" w:rsidR="00BA7CC0" w:rsidRPr="00BA7CC0" w:rsidRDefault="00BA7CC0" w:rsidP="00BA7CC0">
      <w:pPr>
        <w:bidi/>
        <w:rPr>
          <w:rFonts w:cs="David" w:hint="cs"/>
          <w:rtl/>
        </w:rPr>
      </w:pPr>
      <w:r w:rsidRPr="00BA7CC0">
        <w:rPr>
          <w:rFonts w:cs="David" w:hint="cs"/>
          <w:u w:val="single"/>
          <w:rtl/>
        </w:rPr>
        <w:t>יצחק לוי:</w:t>
      </w:r>
    </w:p>
    <w:p w14:paraId="5DD923E8" w14:textId="77777777" w:rsidR="00BA7CC0" w:rsidRPr="00BA7CC0" w:rsidRDefault="00BA7CC0" w:rsidP="00BA7CC0">
      <w:pPr>
        <w:bidi/>
        <w:rPr>
          <w:rFonts w:cs="David" w:hint="cs"/>
          <w:rtl/>
        </w:rPr>
      </w:pPr>
    </w:p>
    <w:p w14:paraId="6E435425" w14:textId="77777777" w:rsidR="00BA7CC0" w:rsidRPr="00BA7CC0" w:rsidRDefault="00BA7CC0" w:rsidP="00BA7CC0">
      <w:pPr>
        <w:bidi/>
        <w:rPr>
          <w:rFonts w:cs="David" w:hint="cs"/>
          <w:rtl/>
        </w:rPr>
      </w:pPr>
      <w:r w:rsidRPr="00BA7CC0">
        <w:rPr>
          <w:rFonts w:cs="David" w:hint="cs"/>
          <w:rtl/>
        </w:rPr>
        <w:tab/>
        <w:t xml:space="preserve"> אני מציע למחוק את המילה "הסכם". בעד ונגד.</w:t>
      </w:r>
    </w:p>
    <w:p w14:paraId="27FFF99E" w14:textId="77777777" w:rsidR="00BA7CC0" w:rsidRPr="00BA7CC0" w:rsidRDefault="00BA7CC0" w:rsidP="00BA7CC0">
      <w:pPr>
        <w:bidi/>
        <w:rPr>
          <w:rFonts w:cs="David" w:hint="cs"/>
          <w:rtl/>
        </w:rPr>
      </w:pPr>
    </w:p>
    <w:p w14:paraId="2217E4B6"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9ADEA72" w14:textId="77777777" w:rsidR="00BA7CC0" w:rsidRPr="00BA7CC0" w:rsidRDefault="00BA7CC0" w:rsidP="00BA7CC0">
      <w:pPr>
        <w:bidi/>
        <w:rPr>
          <w:rFonts w:cs="David" w:hint="cs"/>
          <w:rtl/>
        </w:rPr>
      </w:pPr>
    </w:p>
    <w:p w14:paraId="7007C019" w14:textId="77777777" w:rsidR="00BA7CC0" w:rsidRPr="00BA7CC0" w:rsidRDefault="00BA7CC0" w:rsidP="00BA7CC0">
      <w:pPr>
        <w:bidi/>
        <w:rPr>
          <w:rFonts w:cs="David" w:hint="cs"/>
          <w:rtl/>
        </w:rPr>
      </w:pPr>
      <w:r w:rsidRPr="00BA7CC0">
        <w:rPr>
          <w:rFonts w:cs="David" w:hint="cs"/>
          <w:rtl/>
        </w:rPr>
        <w:tab/>
        <w:t xml:space="preserve"> בסדר. זה גם יהיה ב-9(א). </w:t>
      </w:r>
    </w:p>
    <w:p w14:paraId="7461711F" w14:textId="77777777" w:rsidR="00BA7CC0" w:rsidRPr="00BA7CC0" w:rsidRDefault="00BA7CC0" w:rsidP="00BA7CC0">
      <w:pPr>
        <w:bidi/>
        <w:rPr>
          <w:rFonts w:cs="David" w:hint="cs"/>
          <w:rtl/>
        </w:rPr>
      </w:pPr>
    </w:p>
    <w:p w14:paraId="593D9DC8" w14:textId="77777777" w:rsidR="00BA7CC0" w:rsidRPr="00BA7CC0" w:rsidRDefault="00BA7CC0" w:rsidP="00BA7CC0">
      <w:pPr>
        <w:bidi/>
        <w:rPr>
          <w:rFonts w:cs="David" w:hint="cs"/>
          <w:rtl/>
        </w:rPr>
      </w:pPr>
      <w:r w:rsidRPr="00BA7CC0">
        <w:rPr>
          <w:rFonts w:cs="David" w:hint="cs"/>
          <w:u w:val="single"/>
          <w:rtl/>
        </w:rPr>
        <w:t>יצחק לוי:</w:t>
      </w:r>
    </w:p>
    <w:p w14:paraId="2BDAF4AC" w14:textId="77777777" w:rsidR="00BA7CC0" w:rsidRPr="00BA7CC0" w:rsidRDefault="00BA7CC0" w:rsidP="00BA7CC0">
      <w:pPr>
        <w:bidi/>
        <w:rPr>
          <w:rFonts w:cs="David" w:hint="cs"/>
          <w:rtl/>
        </w:rPr>
      </w:pPr>
    </w:p>
    <w:p w14:paraId="09E93D5C" w14:textId="77777777" w:rsidR="00BA7CC0" w:rsidRPr="00BA7CC0" w:rsidRDefault="00BA7CC0" w:rsidP="00BA7CC0">
      <w:pPr>
        <w:bidi/>
        <w:rPr>
          <w:rFonts w:cs="David" w:hint="cs"/>
          <w:rtl/>
        </w:rPr>
      </w:pPr>
      <w:r w:rsidRPr="00BA7CC0">
        <w:rPr>
          <w:rFonts w:cs="David" w:hint="cs"/>
          <w:rtl/>
        </w:rPr>
        <w:tab/>
        <w:t xml:space="preserve"> הכי טוב לשאול, האם אתה בעד או נגד ההחלטה שקיבלה הכנסת? </w:t>
      </w:r>
    </w:p>
    <w:p w14:paraId="53E3A1DA" w14:textId="77777777" w:rsidR="00BA7CC0" w:rsidRPr="00BA7CC0" w:rsidRDefault="00BA7CC0" w:rsidP="00BA7CC0">
      <w:pPr>
        <w:bidi/>
        <w:rPr>
          <w:rFonts w:cs="David" w:hint="cs"/>
          <w:rtl/>
        </w:rPr>
      </w:pPr>
    </w:p>
    <w:p w14:paraId="5EC50135" w14:textId="77777777" w:rsidR="00BA7CC0" w:rsidRDefault="00BA7CC0" w:rsidP="00BA7CC0">
      <w:pPr>
        <w:bidi/>
        <w:rPr>
          <w:rFonts w:cs="David" w:hint="cs"/>
          <w:u w:val="single"/>
          <w:rtl/>
        </w:rPr>
      </w:pPr>
    </w:p>
    <w:p w14:paraId="46CC465D" w14:textId="77777777" w:rsidR="00BA7CC0" w:rsidRDefault="00BA7CC0" w:rsidP="00BA7CC0">
      <w:pPr>
        <w:bidi/>
        <w:rPr>
          <w:rFonts w:cs="David" w:hint="cs"/>
          <w:u w:val="single"/>
          <w:rtl/>
        </w:rPr>
      </w:pPr>
    </w:p>
    <w:p w14:paraId="25B43E25" w14:textId="77777777" w:rsidR="00BA7CC0" w:rsidRDefault="00BA7CC0" w:rsidP="00BA7CC0">
      <w:pPr>
        <w:bidi/>
        <w:rPr>
          <w:rFonts w:cs="David" w:hint="cs"/>
          <w:u w:val="single"/>
          <w:rtl/>
        </w:rPr>
      </w:pPr>
    </w:p>
    <w:p w14:paraId="0EC0DB8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7B355FD" w14:textId="77777777" w:rsidR="00BA7CC0" w:rsidRPr="00BA7CC0" w:rsidRDefault="00BA7CC0" w:rsidP="00BA7CC0">
      <w:pPr>
        <w:bidi/>
        <w:rPr>
          <w:rFonts w:cs="David" w:hint="cs"/>
          <w:rtl/>
        </w:rPr>
      </w:pPr>
    </w:p>
    <w:p w14:paraId="55F6935D" w14:textId="77777777" w:rsidR="00BA7CC0" w:rsidRPr="00BA7CC0" w:rsidRDefault="00BA7CC0" w:rsidP="00BA7CC0">
      <w:pPr>
        <w:bidi/>
        <w:rPr>
          <w:rFonts w:cs="David" w:hint="cs"/>
          <w:rtl/>
        </w:rPr>
      </w:pPr>
      <w:r w:rsidRPr="00BA7CC0">
        <w:rPr>
          <w:rFonts w:cs="David" w:hint="cs"/>
          <w:rtl/>
        </w:rPr>
        <w:tab/>
        <w:t xml:space="preserve"> לגבי השאלה שתוצג לבוחר, האם משאירים את זה כפי שזה כרגע, האם אתה בעד או נגד ההסכם בין מדינת ישראל לבין שאר הצדדים </w:t>
      </w:r>
      <w:r w:rsidRPr="00BA7CC0">
        <w:rPr>
          <w:rFonts w:cs="David"/>
          <w:rtl/>
        </w:rPr>
        <w:t>–</w:t>
      </w:r>
      <w:r w:rsidRPr="00BA7CC0">
        <w:rPr>
          <w:rFonts w:cs="David" w:hint="cs"/>
          <w:rtl/>
        </w:rPr>
        <w:t xml:space="preserve"> זה בסדר?</w:t>
      </w:r>
    </w:p>
    <w:p w14:paraId="6F80496C" w14:textId="77777777" w:rsidR="00BA7CC0" w:rsidRPr="00BA7CC0" w:rsidRDefault="00BA7CC0" w:rsidP="00BA7CC0">
      <w:pPr>
        <w:bidi/>
        <w:rPr>
          <w:rFonts w:cs="David" w:hint="cs"/>
          <w:rtl/>
        </w:rPr>
      </w:pPr>
    </w:p>
    <w:p w14:paraId="278DB0FE" w14:textId="77777777" w:rsidR="00BA7CC0" w:rsidRPr="00BA7CC0" w:rsidRDefault="00BA7CC0" w:rsidP="00BA7CC0">
      <w:pPr>
        <w:bidi/>
        <w:rPr>
          <w:rFonts w:cs="David" w:hint="cs"/>
          <w:rtl/>
        </w:rPr>
      </w:pPr>
      <w:r w:rsidRPr="00BA7CC0">
        <w:rPr>
          <w:rFonts w:cs="David" w:hint="cs"/>
          <w:u w:val="single"/>
          <w:rtl/>
        </w:rPr>
        <w:t>יצחק לוי:</w:t>
      </w:r>
    </w:p>
    <w:p w14:paraId="01CBC463" w14:textId="77777777" w:rsidR="00BA7CC0" w:rsidRPr="00BA7CC0" w:rsidRDefault="00BA7CC0" w:rsidP="00BA7CC0">
      <w:pPr>
        <w:bidi/>
        <w:rPr>
          <w:rFonts w:cs="David" w:hint="cs"/>
          <w:rtl/>
        </w:rPr>
      </w:pPr>
    </w:p>
    <w:p w14:paraId="0139C1B7" w14:textId="77777777" w:rsidR="00BA7CC0" w:rsidRPr="00BA7CC0" w:rsidRDefault="00BA7CC0" w:rsidP="00BA7CC0">
      <w:pPr>
        <w:bidi/>
        <w:rPr>
          <w:rFonts w:cs="David" w:hint="cs"/>
          <w:rtl/>
        </w:rPr>
      </w:pPr>
      <w:r w:rsidRPr="00BA7CC0">
        <w:rPr>
          <w:rFonts w:cs="David" w:hint="cs"/>
          <w:rtl/>
        </w:rPr>
        <w:tab/>
        <w:t xml:space="preserve"> או במידה שזה נסיגה חד צדדית- -</w:t>
      </w:r>
    </w:p>
    <w:p w14:paraId="1FC9425B" w14:textId="77777777" w:rsidR="00BA7CC0" w:rsidRPr="00BA7CC0" w:rsidRDefault="00BA7CC0" w:rsidP="00BA7CC0">
      <w:pPr>
        <w:bidi/>
        <w:rPr>
          <w:rFonts w:cs="David" w:hint="cs"/>
          <w:rtl/>
        </w:rPr>
      </w:pPr>
    </w:p>
    <w:p w14:paraId="0703625D" w14:textId="77777777" w:rsidR="00BA7CC0" w:rsidRPr="00BA7CC0" w:rsidRDefault="00BA7CC0" w:rsidP="00BA7CC0">
      <w:pPr>
        <w:bidi/>
        <w:rPr>
          <w:rFonts w:cs="David" w:hint="cs"/>
          <w:u w:val="single"/>
          <w:rtl/>
        </w:rPr>
      </w:pPr>
      <w:r w:rsidRPr="00BA7CC0">
        <w:rPr>
          <w:rFonts w:cs="David" w:hint="cs"/>
          <w:u w:val="single"/>
          <w:rtl/>
        </w:rPr>
        <w:t>ארבל אסטרחן:</w:t>
      </w:r>
    </w:p>
    <w:p w14:paraId="27E15128" w14:textId="77777777" w:rsidR="00BA7CC0" w:rsidRPr="00BA7CC0" w:rsidRDefault="00BA7CC0" w:rsidP="00BA7CC0">
      <w:pPr>
        <w:bidi/>
        <w:rPr>
          <w:rFonts w:cs="David" w:hint="cs"/>
          <w:rtl/>
        </w:rPr>
      </w:pPr>
    </w:p>
    <w:p w14:paraId="09F332AE" w14:textId="77777777" w:rsidR="00BA7CC0" w:rsidRPr="00BA7CC0" w:rsidRDefault="00BA7CC0" w:rsidP="00BA7CC0">
      <w:pPr>
        <w:bidi/>
        <w:rPr>
          <w:rFonts w:cs="David" w:hint="cs"/>
          <w:rtl/>
        </w:rPr>
      </w:pPr>
      <w:r w:rsidRPr="00BA7CC0">
        <w:rPr>
          <w:rFonts w:cs="David" w:hint="cs"/>
          <w:rtl/>
        </w:rPr>
        <w:tab/>
        <w:t>נעשה התאמה לחד צדדית גם פה. "לאשר הסכם" זה הכי ניטרלי.</w:t>
      </w:r>
    </w:p>
    <w:p w14:paraId="51EBEF73" w14:textId="77777777" w:rsidR="00BA7CC0" w:rsidRPr="00BA7CC0" w:rsidRDefault="00BA7CC0" w:rsidP="00BA7CC0">
      <w:pPr>
        <w:bidi/>
        <w:rPr>
          <w:rFonts w:cs="David" w:hint="cs"/>
          <w:rtl/>
        </w:rPr>
      </w:pPr>
    </w:p>
    <w:p w14:paraId="634DF3B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408CA3D4" w14:textId="77777777" w:rsidR="00BA7CC0" w:rsidRPr="00BA7CC0" w:rsidRDefault="00BA7CC0" w:rsidP="00BA7CC0">
      <w:pPr>
        <w:bidi/>
        <w:rPr>
          <w:rFonts w:cs="David" w:hint="cs"/>
          <w:rtl/>
        </w:rPr>
      </w:pPr>
    </w:p>
    <w:p w14:paraId="6E75D3C1" w14:textId="77777777" w:rsidR="00BA7CC0" w:rsidRPr="00BA7CC0" w:rsidRDefault="00BA7CC0" w:rsidP="00BA7CC0">
      <w:pPr>
        <w:bidi/>
        <w:rPr>
          <w:rFonts w:cs="David" w:hint="cs"/>
          <w:rtl/>
        </w:rPr>
      </w:pPr>
      <w:r w:rsidRPr="00BA7CC0">
        <w:rPr>
          <w:rFonts w:cs="David" w:hint="cs"/>
          <w:rtl/>
        </w:rPr>
        <w:tab/>
        <w:t>הרב לוי, מה לגבי 9(ג)?</w:t>
      </w:r>
    </w:p>
    <w:p w14:paraId="394987DA" w14:textId="77777777" w:rsidR="00BA7CC0" w:rsidRPr="00BA7CC0" w:rsidRDefault="00BA7CC0" w:rsidP="00BA7CC0">
      <w:pPr>
        <w:bidi/>
        <w:rPr>
          <w:rFonts w:cs="David" w:hint="cs"/>
          <w:rtl/>
        </w:rPr>
      </w:pPr>
    </w:p>
    <w:p w14:paraId="54ED9009" w14:textId="77777777" w:rsidR="00BA7CC0" w:rsidRPr="00BA7CC0" w:rsidRDefault="00BA7CC0" w:rsidP="00BA7CC0">
      <w:pPr>
        <w:bidi/>
        <w:rPr>
          <w:rFonts w:cs="David" w:hint="cs"/>
          <w:rtl/>
        </w:rPr>
      </w:pPr>
      <w:r w:rsidRPr="00BA7CC0">
        <w:rPr>
          <w:rFonts w:cs="David" w:hint="cs"/>
          <w:u w:val="single"/>
          <w:rtl/>
        </w:rPr>
        <w:t>יצחק לוי:</w:t>
      </w:r>
    </w:p>
    <w:p w14:paraId="38BB7AF1" w14:textId="77777777" w:rsidR="00BA7CC0" w:rsidRPr="00BA7CC0" w:rsidRDefault="00BA7CC0" w:rsidP="00BA7CC0">
      <w:pPr>
        <w:bidi/>
        <w:rPr>
          <w:rFonts w:cs="David" w:hint="cs"/>
          <w:rtl/>
        </w:rPr>
      </w:pPr>
    </w:p>
    <w:p w14:paraId="0B6848F2" w14:textId="77777777" w:rsidR="00BA7CC0" w:rsidRPr="00BA7CC0" w:rsidRDefault="00BA7CC0" w:rsidP="00BA7CC0">
      <w:pPr>
        <w:bidi/>
        <w:rPr>
          <w:rFonts w:cs="David" w:hint="cs"/>
          <w:rtl/>
        </w:rPr>
      </w:pPr>
      <w:r w:rsidRPr="00BA7CC0">
        <w:rPr>
          <w:rFonts w:cs="David" w:hint="cs"/>
          <w:rtl/>
        </w:rPr>
        <w:tab/>
        <w:t xml:space="preserve"> בעד או נגד.</w:t>
      </w:r>
    </w:p>
    <w:p w14:paraId="3AC313C7" w14:textId="77777777" w:rsidR="00BA7CC0" w:rsidRPr="00BA7CC0" w:rsidRDefault="00BA7CC0" w:rsidP="00BA7CC0">
      <w:pPr>
        <w:bidi/>
        <w:rPr>
          <w:rFonts w:cs="David" w:hint="cs"/>
          <w:rtl/>
        </w:rPr>
      </w:pPr>
    </w:p>
    <w:p w14:paraId="68DA850B" w14:textId="77777777" w:rsidR="00BA7CC0" w:rsidRPr="00BA7CC0" w:rsidRDefault="00BA7CC0" w:rsidP="00BA7CC0">
      <w:pPr>
        <w:bidi/>
        <w:rPr>
          <w:rFonts w:cs="David" w:hint="cs"/>
          <w:u w:val="single"/>
          <w:rtl/>
        </w:rPr>
      </w:pPr>
      <w:r w:rsidRPr="00BA7CC0">
        <w:rPr>
          <w:rFonts w:cs="David" w:hint="cs"/>
          <w:u w:val="single"/>
          <w:rtl/>
        </w:rPr>
        <w:t>ארבל אסטרחן:</w:t>
      </w:r>
    </w:p>
    <w:p w14:paraId="222EE957" w14:textId="77777777" w:rsidR="00BA7CC0" w:rsidRPr="00BA7CC0" w:rsidRDefault="00BA7CC0" w:rsidP="00BA7CC0">
      <w:pPr>
        <w:bidi/>
        <w:rPr>
          <w:rFonts w:cs="David" w:hint="cs"/>
          <w:rtl/>
        </w:rPr>
      </w:pPr>
    </w:p>
    <w:p w14:paraId="7CBA691F" w14:textId="77777777" w:rsidR="00BA7CC0" w:rsidRPr="00BA7CC0" w:rsidRDefault="00BA7CC0" w:rsidP="00BA7CC0">
      <w:pPr>
        <w:bidi/>
        <w:rPr>
          <w:rFonts w:cs="David" w:hint="cs"/>
          <w:rtl/>
        </w:rPr>
      </w:pPr>
      <w:r w:rsidRPr="00BA7CC0">
        <w:rPr>
          <w:rFonts w:cs="David" w:hint="cs"/>
          <w:rtl/>
        </w:rPr>
        <w:tab/>
        <w:t>קוראת סעיף 9(ד).</w:t>
      </w:r>
    </w:p>
    <w:p w14:paraId="165FC526" w14:textId="77777777" w:rsidR="00BA7CC0" w:rsidRPr="00BA7CC0" w:rsidRDefault="00BA7CC0" w:rsidP="00BA7CC0">
      <w:pPr>
        <w:bidi/>
        <w:rPr>
          <w:rFonts w:cs="David" w:hint="cs"/>
          <w:rtl/>
        </w:rPr>
      </w:pPr>
    </w:p>
    <w:p w14:paraId="731AF215" w14:textId="77777777" w:rsidR="00BA7CC0" w:rsidRPr="00BA7CC0" w:rsidRDefault="00BA7CC0" w:rsidP="00BA7CC0">
      <w:pPr>
        <w:bidi/>
        <w:rPr>
          <w:rFonts w:cs="David" w:hint="cs"/>
          <w:rtl/>
        </w:rPr>
      </w:pPr>
      <w:r w:rsidRPr="00BA7CC0">
        <w:rPr>
          <w:rFonts w:cs="David" w:hint="cs"/>
          <w:rtl/>
        </w:rPr>
        <w:tab/>
        <w:t>קוראת סעיף 10.</w:t>
      </w:r>
    </w:p>
    <w:p w14:paraId="6BC60111" w14:textId="77777777" w:rsidR="00BA7CC0" w:rsidRPr="00BA7CC0" w:rsidRDefault="00BA7CC0" w:rsidP="00BA7CC0">
      <w:pPr>
        <w:bidi/>
        <w:rPr>
          <w:rFonts w:cs="David" w:hint="cs"/>
          <w:rtl/>
        </w:rPr>
      </w:pPr>
    </w:p>
    <w:p w14:paraId="2623E9A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4AC87F78" w14:textId="77777777" w:rsidR="00BA7CC0" w:rsidRPr="00BA7CC0" w:rsidRDefault="00BA7CC0" w:rsidP="00BA7CC0">
      <w:pPr>
        <w:bidi/>
        <w:rPr>
          <w:rFonts w:cs="David" w:hint="cs"/>
          <w:rtl/>
        </w:rPr>
      </w:pPr>
    </w:p>
    <w:p w14:paraId="08CEEE79" w14:textId="77777777" w:rsidR="00BA7CC0" w:rsidRPr="00BA7CC0" w:rsidRDefault="00BA7CC0" w:rsidP="00BA7CC0">
      <w:pPr>
        <w:bidi/>
        <w:rPr>
          <w:rFonts w:cs="David" w:hint="cs"/>
          <w:rtl/>
        </w:rPr>
      </w:pPr>
      <w:r w:rsidRPr="00BA7CC0">
        <w:rPr>
          <w:rFonts w:cs="David" w:hint="cs"/>
          <w:rtl/>
        </w:rPr>
        <w:tab/>
        <w:t>בדקתי את זה, ומסתבר שיהיה קושי לבטל את יום השבתון, אבל אפשר להגיש הסתייגויות.</w:t>
      </w:r>
    </w:p>
    <w:p w14:paraId="059F3D33" w14:textId="77777777" w:rsidR="00BA7CC0" w:rsidRPr="00BA7CC0" w:rsidRDefault="00BA7CC0" w:rsidP="00BA7CC0">
      <w:pPr>
        <w:bidi/>
        <w:rPr>
          <w:rFonts w:cs="David" w:hint="cs"/>
          <w:rtl/>
        </w:rPr>
      </w:pPr>
    </w:p>
    <w:p w14:paraId="48FB8B91" w14:textId="77777777" w:rsidR="00BA7CC0" w:rsidRPr="00BA7CC0" w:rsidRDefault="00BA7CC0" w:rsidP="00BA7CC0">
      <w:pPr>
        <w:bidi/>
        <w:rPr>
          <w:rFonts w:cs="David" w:hint="cs"/>
          <w:u w:val="single"/>
          <w:rtl/>
        </w:rPr>
      </w:pPr>
      <w:r w:rsidRPr="00BA7CC0">
        <w:rPr>
          <w:rFonts w:cs="David" w:hint="cs"/>
          <w:u w:val="single"/>
          <w:rtl/>
        </w:rPr>
        <w:t>ארבל אסטרחן:</w:t>
      </w:r>
    </w:p>
    <w:p w14:paraId="752622CC" w14:textId="77777777" w:rsidR="00BA7CC0" w:rsidRPr="00BA7CC0" w:rsidRDefault="00BA7CC0" w:rsidP="00BA7CC0">
      <w:pPr>
        <w:bidi/>
        <w:rPr>
          <w:rFonts w:cs="David" w:hint="cs"/>
          <w:rtl/>
        </w:rPr>
      </w:pPr>
    </w:p>
    <w:p w14:paraId="5311E63E" w14:textId="77777777" w:rsidR="00BA7CC0" w:rsidRPr="00BA7CC0" w:rsidRDefault="00BA7CC0" w:rsidP="00BA7CC0">
      <w:pPr>
        <w:bidi/>
        <w:rPr>
          <w:rFonts w:cs="David" w:hint="cs"/>
          <w:rtl/>
        </w:rPr>
      </w:pPr>
      <w:r w:rsidRPr="00BA7CC0">
        <w:rPr>
          <w:rFonts w:cs="David" w:hint="cs"/>
          <w:rtl/>
        </w:rPr>
        <w:tab/>
        <w:t>קוראת סעיף 11(א), (ב).</w:t>
      </w:r>
    </w:p>
    <w:p w14:paraId="70BAB55B" w14:textId="77777777" w:rsidR="00BA7CC0" w:rsidRPr="00BA7CC0" w:rsidRDefault="00BA7CC0" w:rsidP="00BA7CC0">
      <w:pPr>
        <w:bidi/>
        <w:rPr>
          <w:rFonts w:cs="David" w:hint="cs"/>
          <w:rtl/>
        </w:rPr>
      </w:pPr>
    </w:p>
    <w:p w14:paraId="45CC6649" w14:textId="77777777" w:rsidR="00BA7CC0" w:rsidRPr="00BA7CC0" w:rsidRDefault="00BA7CC0" w:rsidP="00BA7CC0">
      <w:pPr>
        <w:bidi/>
        <w:rPr>
          <w:rFonts w:cs="David" w:hint="cs"/>
          <w:rtl/>
        </w:rPr>
      </w:pPr>
      <w:r w:rsidRPr="00BA7CC0">
        <w:rPr>
          <w:rFonts w:cs="David" w:hint="cs"/>
          <w:u w:val="single"/>
          <w:rtl/>
        </w:rPr>
        <w:t>היו"ר דוד טל:</w:t>
      </w:r>
    </w:p>
    <w:p w14:paraId="4D7CCCAB" w14:textId="77777777" w:rsidR="00BA7CC0" w:rsidRPr="00BA7CC0" w:rsidRDefault="00BA7CC0" w:rsidP="00BA7CC0">
      <w:pPr>
        <w:bidi/>
        <w:rPr>
          <w:rFonts w:cs="David" w:hint="cs"/>
          <w:rtl/>
        </w:rPr>
      </w:pPr>
    </w:p>
    <w:p w14:paraId="47C4A745" w14:textId="77777777" w:rsidR="00BA7CC0" w:rsidRPr="00BA7CC0" w:rsidRDefault="00BA7CC0" w:rsidP="00BA7CC0">
      <w:pPr>
        <w:bidi/>
        <w:rPr>
          <w:rFonts w:cs="David" w:hint="cs"/>
          <w:rtl/>
        </w:rPr>
      </w:pPr>
      <w:r w:rsidRPr="00BA7CC0">
        <w:rPr>
          <w:rFonts w:cs="David" w:hint="cs"/>
          <w:rtl/>
        </w:rPr>
        <w:tab/>
        <w:t xml:space="preserve"> עד כאן מוסכם? טוב.</w:t>
      </w:r>
    </w:p>
    <w:p w14:paraId="5E51D22A" w14:textId="77777777" w:rsidR="00BA7CC0" w:rsidRPr="00BA7CC0" w:rsidRDefault="00BA7CC0" w:rsidP="00BA7CC0">
      <w:pPr>
        <w:bidi/>
        <w:rPr>
          <w:rFonts w:cs="David" w:hint="cs"/>
          <w:rtl/>
        </w:rPr>
      </w:pPr>
    </w:p>
    <w:p w14:paraId="03F875C5" w14:textId="77777777" w:rsidR="00BA7CC0" w:rsidRPr="00BA7CC0" w:rsidRDefault="00BA7CC0" w:rsidP="00BA7CC0">
      <w:pPr>
        <w:bidi/>
        <w:rPr>
          <w:rFonts w:cs="David" w:hint="cs"/>
          <w:u w:val="single"/>
          <w:rtl/>
        </w:rPr>
      </w:pPr>
      <w:r w:rsidRPr="00BA7CC0">
        <w:rPr>
          <w:rFonts w:cs="David" w:hint="cs"/>
          <w:u w:val="single"/>
          <w:rtl/>
        </w:rPr>
        <w:t>ארבל אסטרחן:</w:t>
      </w:r>
    </w:p>
    <w:p w14:paraId="6DCAB83E" w14:textId="77777777" w:rsidR="00BA7CC0" w:rsidRPr="00BA7CC0" w:rsidRDefault="00BA7CC0" w:rsidP="00BA7CC0">
      <w:pPr>
        <w:bidi/>
        <w:rPr>
          <w:rFonts w:cs="David" w:hint="cs"/>
          <w:rtl/>
        </w:rPr>
      </w:pPr>
    </w:p>
    <w:p w14:paraId="150B0CC6" w14:textId="77777777" w:rsidR="00BA7CC0" w:rsidRPr="00BA7CC0" w:rsidRDefault="00BA7CC0" w:rsidP="00BA7CC0">
      <w:pPr>
        <w:bidi/>
        <w:rPr>
          <w:rFonts w:cs="David" w:hint="cs"/>
          <w:rtl/>
        </w:rPr>
      </w:pPr>
      <w:r w:rsidRPr="00BA7CC0">
        <w:rPr>
          <w:rFonts w:cs="David" w:hint="cs"/>
          <w:rtl/>
        </w:rPr>
        <w:tab/>
        <w:t xml:space="preserve">לגבי סעיף (ג), קיבלנו הערות ממשרד החוץ </w:t>
      </w:r>
      <w:r w:rsidRPr="00BA7CC0">
        <w:rPr>
          <w:rFonts w:cs="David"/>
          <w:rtl/>
        </w:rPr>
        <w:t>–</w:t>
      </w:r>
      <w:r w:rsidRPr="00BA7CC0">
        <w:rPr>
          <w:rFonts w:cs="David" w:hint="cs"/>
          <w:rtl/>
        </w:rPr>
        <w:t xml:space="preserve"> חשבנו שיכול להיות בהסכם סעיפים סודיים אולי, על עניינים ביטחוניים, אבל הם אמרו שזה לא קיים. </w:t>
      </w:r>
    </w:p>
    <w:p w14:paraId="63F5D148" w14:textId="77777777" w:rsidR="00BA7CC0" w:rsidRPr="00BA7CC0" w:rsidRDefault="00BA7CC0" w:rsidP="00BA7CC0">
      <w:pPr>
        <w:bidi/>
        <w:rPr>
          <w:rFonts w:cs="David" w:hint="cs"/>
          <w:rtl/>
        </w:rPr>
      </w:pPr>
    </w:p>
    <w:p w14:paraId="686AB0B0" w14:textId="77777777" w:rsidR="00BA7CC0" w:rsidRPr="00BA7CC0" w:rsidRDefault="00BA7CC0" w:rsidP="00BA7CC0">
      <w:pPr>
        <w:bidi/>
        <w:rPr>
          <w:rFonts w:cs="David" w:hint="cs"/>
          <w:rtl/>
        </w:rPr>
      </w:pPr>
    </w:p>
    <w:p w14:paraId="6009419A"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E269FD6" w14:textId="77777777" w:rsidR="00BA7CC0" w:rsidRPr="00BA7CC0" w:rsidRDefault="00BA7CC0" w:rsidP="00BA7CC0">
      <w:pPr>
        <w:bidi/>
        <w:rPr>
          <w:rFonts w:cs="David" w:hint="cs"/>
          <w:rtl/>
        </w:rPr>
      </w:pPr>
    </w:p>
    <w:p w14:paraId="0ACECE5B" w14:textId="77777777" w:rsidR="00BA7CC0" w:rsidRPr="00BA7CC0" w:rsidRDefault="00BA7CC0" w:rsidP="00BA7CC0">
      <w:pPr>
        <w:bidi/>
        <w:rPr>
          <w:rFonts w:cs="David" w:hint="cs"/>
          <w:rtl/>
        </w:rPr>
      </w:pPr>
      <w:r w:rsidRPr="00BA7CC0">
        <w:rPr>
          <w:rFonts w:cs="David" w:hint="cs"/>
          <w:rtl/>
        </w:rPr>
        <w:tab/>
        <w:t xml:space="preserve"> אנו מאשרים 11(א), (ב).</w:t>
      </w:r>
    </w:p>
    <w:p w14:paraId="3ACF24F8" w14:textId="77777777" w:rsidR="00BA7CC0" w:rsidRPr="00BA7CC0" w:rsidRDefault="00BA7CC0" w:rsidP="00BA7CC0">
      <w:pPr>
        <w:bidi/>
        <w:rPr>
          <w:rFonts w:cs="David" w:hint="cs"/>
          <w:rtl/>
        </w:rPr>
      </w:pPr>
    </w:p>
    <w:p w14:paraId="37CA0281" w14:textId="77777777" w:rsidR="00BA7CC0" w:rsidRPr="00BA7CC0" w:rsidRDefault="00BA7CC0" w:rsidP="00BA7CC0">
      <w:pPr>
        <w:bidi/>
        <w:rPr>
          <w:rFonts w:cs="David" w:hint="cs"/>
          <w:u w:val="single"/>
          <w:rtl/>
        </w:rPr>
      </w:pPr>
      <w:r w:rsidRPr="00BA7CC0">
        <w:rPr>
          <w:rFonts w:cs="David" w:hint="cs"/>
          <w:u w:val="single"/>
          <w:rtl/>
        </w:rPr>
        <w:t>ארבל אסטרחן:</w:t>
      </w:r>
    </w:p>
    <w:p w14:paraId="5BCEE27B" w14:textId="77777777" w:rsidR="00BA7CC0" w:rsidRPr="00BA7CC0" w:rsidRDefault="00BA7CC0" w:rsidP="00BA7CC0">
      <w:pPr>
        <w:bidi/>
        <w:rPr>
          <w:rFonts w:cs="David" w:hint="cs"/>
          <w:rtl/>
        </w:rPr>
      </w:pPr>
    </w:p>
    <w:p w14:paraId="2AD37DCC" w14:textId="77777777" w:rsidR="00BA7CC0" w:rsidRPr="00BA7CC0" w:rsidRDefault="00BA7CC0" w:rsidP="00BA7CC0">
      <w:pPr>
        <w:bidi/>
        <w:rPr>
          <w:rFonts w:cs="David" w:hint="cs"/>
          <w:rtl/>
        </w:rPr>
      </w:pPr>
      <w:r w:rsidRPr="00BA7CC0">
        <w:rPr>
          <w:rFonts w:cs="David" w:hint="cs"/>
          <w:rtl/>
        </w:rPr>
        <w:tab/>
        <w:t xml:space="preserve">קוראת סעיף 12(א), (ב)(1), (2). כמובן, יצטרכו לעשות התאמות לפי התיקונים שדובר כאן על קיצור התקופה. כאן יש כמה עמודים של התאמות שנדרשנו להכין מחוק הבחירות. יש סעיפים שיימחקו </w:t>
      </w:r>
      <w:r w:rsidRPr="00BA7CC0">
        <w:rPr>
          <w:rFonts w:cs="David"/>
          <w:rtl/>
        </w:rPr>
        <w:t>–</w:t>
      </w:r>
      <w:r w:rsidRPr="00BA7CC0">
        <w:rPr>
          <w:rFonts w:cs="David" w:hint="cs"/>
          <w:rtl/>
        </w:rPr>
        <w:t xml:space="preserve"> כל מה שב-(2). נצטרך לעשות התאמה לפי התקופה שדובר עליה עכשיו.</w:t>
      </w:r>
    </w:p>
    <w:p w14:paraId="0E8DD148" w14:textId="77777777" w:rsidR="00BA7CC0" w:rsidRPr="00BA7CC0" w:rsidRDefault="00BA7CC0" w:rsidP="00BA7CC0">
      <w:pPr>
        <w:bidi/>
        <w:rPr>
          <w:rFonts w:cs="David" w:hint="cs"/>
          <w:rtl/>
        </w:rPr>
      </w:pPr>
    </w:p>
    <w:p w14:paraId="71A26649"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E3AE205" w14:textId="77777777" w:rsidR="00BA7CC0" w:rsidRPr="00BA7CC0" w:rsidRDefault="00BA7CC0" w:rsidP="00BA7CC0">
      <w:pPr>
        <w:bidi/>
        <w:rPr>
          <w:rFonts w:cs="David" w:hint="cs"/>
          <w:rtl/>
        </w:rPr>
      </w:pPr>
    </w:p>
    <w:p w14:paraId="33FDE269" w14:textId="77777777" w:rsidR="00BA7CC0" w:rsidRPr="00BA7CC0" w:rsidRDefault="00BA7CC0" w:rsidP="00BA7CC0">
      <w:pPr>
        <w:bidi/>
        <w:rPr>
          <w:rFonts w:cs="David" w:hint="cs"/>
          <w:rtl/>
        </w:rPr>
      </w:pPr>
      <w:r w:rsidRPr="00BA7CC0">
        <w:rPr>
          <w:rFonts w:cs="David" w:hint="cs"/>
          <w:rtl/>
        </w:rPr>
        <w:tab/>
        <w:t>(2) נמחק.</w:t>
      </w:r>
    </w:p>
    <w:p w14:paraId="2DE3B515" w14:textId="77777777" w:rsidR="00BA7CC0" w:rsidRPr="00BA7CC0" w:rsidRDefault="00BA7CC0" w:rsidP="00BA7CC0">
      <w:pPr>
        <w:bidi/>
        <w:rPr>
          <w:rFonts w:cs="David" w:hint="cs"/>
          <w:rtl/>
        </w:rPr>
      </w:pPr>
    </w:p>
    <w:p w14:paraId="13A69F6D" w14:textId="77777777" w:rsidR="00BA7CC0" w:rsidRPr="00BA7CC0" w:rsidRDefault="00BA7CC0" w:rsidP="00BA7CC0">
      <w:pPr>
        <w:bidi/>
        <w:rPr>
          <w:rFonts w:cs="David" w:hint="cs"/>
          <w:u w:val="single"/>
          <w:rtl/>
        </w:rPr>
      </w:pPr>
      <w:r w:rsidRPr="00BA7CC0">
        <w:rPr>
          <w:rFonts w:cs="David" w:hint="cs"/>
          <w:u w:val="single"/>
          <w:rtl/>
        </w:rPr>
        <w:t>ארבל אסטרחן:</w:t>
      </w:r>
    </w:p>
    <w:p w14:paraId="7A3EE64C" w14:textId="77777777" w:rsidR="00BA7CC0" w:rsidRPr="00BA7CC0" w:rsidRDefault="00BA7CC0" w:rsidP="00BA7CC0">
      <w:pPr>
        <w:bidi/>
        <w:rPr>
          <w:rFonts w:cs="David" w:hint="cs"/>
          <w:rtl/>
        </w:rPr>
      </w:pPr>
    </w:p>
    <w:p w14:paraId="5A15D94F" w14:textId="77777777" w:rsidR="00BA7CC0" w:rsidRPr="00BA7CC0" w:rsidRDefault="00BA7CC0" w:rsidP="00BA7CC0">
      <w:pPr>
        <w:bidi/>
        <w:rPr>
          <w:rFonts w:cs="David" w:hint="cs"/>
          <w:rtl/>
        </w:rPr>
      </w:pPr>
      <w:r w:rsidRPr="00BA7CC0">
        <w:rPr>
          <w:rFonts w:cs="David" w:hint="cs"/>
          <w:rtl/>
        </w:rPr>
        <w:tab/>
        <w:t xml:space="preserve">פסקה (3) מפנה לסעיף 39. היום כל מפלגה מקבלת מידע מרשם האוכלוסין לפני הבחירות, מוצע גם כאן לכלול את זה. אגב, היום מפלגה מקבלת את זה פעמיים </w:t>
      </w:r>
      <w:r w:rsidRPr="00BA7CC0">
        <w:rPr>
          <w:rFonts w:cs="David"/>
          <w:rtl/>
        </w:rPr>
        <w:t>–</w:t>
      </w:r>
      <w:r w:rsidRPr="00BA7CC0">
        <w:rPr>
          <w:rFonts w:cs="David" w:hint="cs"/>
          <w:rtl/>
        </w:rPr>
        <w:t xml:space="preserve"> פעם אחת 90 יום לפני ופעם אחת בערך 50 יום לפני. עכשיו קיצרנו את התקופה, יכול להיות שיהיה מקום למסור את פנקס הבוחרים רק פעם אחת, כמה שיותר מוקדם. כאמור, נצטרך לעשות התאמות. אותו מידע פנקס יימסר רק למפלגות לצורך משאל העם.</w:t>
      </w:r>
    </w:p>
    <w:p w14:paraId="133E9487" w14:textId="77777777" w:rsidR="00BA7CC0" w:rsidRPr="00BA7CC0" w:rsidRDefault="00BA7CC0" w:rsidP="00BA7CC0">
      <w:pPr>
        <w:bidi/>
        <w:rPr>
          <w:rFonts w:cs="David" w:hint="cs"/>
          <w:rtl/>
        </w:rPr>
      </w:pPr>
    </w:p>
    <w:p w14:paraId="62D4B6F0" w14:textId="77777777" w:rsidR="00BA7CC0" w:rsidRPr="00BA7CC0" w:rsidRDefault="00BA7CC0" w:rsidP="00BA7CC0">
      <w:pPr>
        <w:bidi/>
        <w:rPr>
          <w:rFonts w:cs="David" w:hint="cs"/>
          <w:rtl/>
        </w:rPr>
      </w:pPr>
      <w:r w:rsidRPr="00BA7CC0">
        <w:rPr>
          <w:rFonts w:cs="David" w:hint="cs"/>
          <w:rtl/>
        </w:rPr>
        <w:tab/>
        <w:t xml:space="preserve">פסקה (4) מפנה לסעיף 76 לחוק הבחירות. כדאי לשים לב, גם יו"ר הוועדה אמר שהוא יפיץ את הנוסח, כך שגם יועצים משפטיים של מפלגות, חברי כנסת יוכלו לשים לב גם לדברים האלה. </w:t>
      </w:r>
    </w:p>
    <w:p w14:paraId="157B025C" w14:textId="77777777" w:rsidR="00BA7CC0" w:rsidRPr="00BA7CC0" w:rsidRDefault="00BA7CC0" w:rsidP="00BA7CC0">
      <w:pPr>
        <w:bidi/>
        <w:rPr>
          <w:rFonts w:cs="David" w:hint="cs"/>
          <w:rtl/>
        </w:rPr>
      </w:pPr>
    </w:p>
    <w:p w14:paraId="2B164FDA" w14:textId="77777777" w:rsidR="00BA7CC0" w:rsidRPr="00BA7CC0" w:rsidRDefault="00BA7CC0" w:rsidP="00BA7CC0">
      <w:pPr>
        <w:bidi/>
        <w:ind w:firstLine="567"/>
        <w:rPr>
          <w:rFonts w:cs="David" w:hint="cs"/>
          <w:rtl/>
        </w:rPr>
      </w:pPr>
      <w:r w:rsidRPr="00BA7CC0">
        <w:rPr>
          <w:rFonts w:cs="David" w:hint="cs"/>
          <w:rtl/>
        </w:rPr>
        <w:t>קוראת סעיף (4)(א)(א).</w:t>
      </w:r>
    </w:p>
    <w:p w14:paraId="12021C2A" w14:textId="77777777" w:rsidR="00BA7CC0" w:rsidRPr="00BA7CC0" w:rsidRDefault="00BA7CC0" w:rsidP="00BA7CC0">
      <w:pPr>
        <w:bidi/>
        <w:rPr>
          <w:rFonts w:cs="David" w:hint="cs"/>
          <w:rtl/>
        </w:rPr>
      </w:pPr>
    </w:p>
    <w:p w14:paraId="75FF330C" w14:textId="77777777" w:rsidR="00BA7CC0" w:rsidRPr="00BA7CC0" w:rsidRDefault="00BA7CC0" w:rsidP="00BA7CC0">
      <w:pPr>
        <w:bidi/>
        <w:rPr>
          <w:rFonts w:cs="David" w:hint="cs"/>
          <w:rtl/>
        </w:rPr>
      </w:pPr>
      <w:r w:rsidRPr="00BA7CC0">
        <w:rPr>
          <w:rFonts w:cs="David" w:hint="cs"/>
          <w:u w:val="single"/>
          <w:rtl/>
        </w:rPr>
        <w:t>היו"ר דוד טל:</w:t>
      </w:r>
    </w:p>
    <w:p w14:paraId="5A56519D" w14:textId="77777777" w:rsidR="00BA7CC0" w:rsidRPr="00BA7CC0" w:rsidRDefault="00BA7CC0" w:rsidP="00BA7CC0">
      <w:pPr>
        <w:bidi/>
        <w:rPr>
          <w:rFonts w:cs="David" w:hint="cs"/>
          <w:rtl/>
        </w:rPr>
      </w:pPr>
    </w:p>
    <w:p w14:paraId="3C85D06C" w14:textId="77777777" w:rsidR="00BA7CC0" w:rsidRPr="00BA7CC0" w:rsidRDefault="00BA7CC0" w:rsidP="00BA7CC0">
      <w:pPr>
        <w:bidi/>
        <w:rPr>
          <w:rFonts w:cs="David" w:hint="cs"/>
          <w:rtl/>
        </w:rPr>
      </w:pPr>
      <w:r w:rsidRPr="00BA7CC0">
        <w:rPr>
          <w:rFonts w:cs="David" w:hint="cs"/>
          <w:rtl/>
        </w:rPr>
        <w:tab/>
        <w:t>"בעד" ו"נגד".</w:t>
      </w:r>
    </w:p>
    <w:p w14:paraId="749997A6" w14:textId="77777777" w:rsidR="00BA7CC0" w:rsidRPr="00BA7CC0" w:rsidRDefault="00BA7CC0" w:rsidP="00BA7CC0">
      <w:pPr>
        <w:bidi/>
        <w:ind w:firstLine="567"/>
        <w:rPr>
          <w:rFonts w:cs="David" w:hint="cs"/>
          <w:rtl/>
        </w:rPr>
      </w:pPr>
    </w:p>
    <w:p w14:paraId="435BA208" w14:textId="77777777" w:rsidR="00BA7CC0" w:rsidRPr="00BA7CC0" w:rsidRDefault="00BA7CC0" w:rsidP="00BA7CC0">
      <w:pPr>
        <w:bidi/>
        <w:rPr>
          <w:rFonts w:cs="David" w:hint="cs"/>
          <w:u w:val="single"/>
          <w:rtl/>
        </w:rPr>
      </w:pPr>
      <w:r w:rsidRPr="00BA7CC0">
        <w:rPr>
          <w:rFonts w:cs="David" w:hint="cs"/>
          <w:u w:val="single"/>
          <w:rtl/>
        </w:rPr>
        <w:t>ארבל אסטרחן:</w:t>
      </w:r>
    </w:p>
    <w:p w14:paraId="2D63E7F2" w14:textId="77777777" w:rsidR="00BA7CC0" w:rsidRPr="00BA7CC0" w:rsidRDefault="00BA7CC0" w:rsidP="00BA7CC0">
      <w:pPr>
        <w:bidi/>
        <w:rPr>
          <w:rFonts w:cs="David" w:hint="cs"/>
          <w:rtl/>
        </w:rPr>
      </w:pPr>
    </w:p>
    <w:p w14:paraId="6CC5FCFD" w14:textId="77777777" w:rsidR="00BA7CC0" w:rsidRPr="00BA7CC0" w:rsidRDefault="00BA7CC0" w:rsidP="00BA7CC0">
      <w:pPr>
        <w:bidi/>
        <w:rPr>
          <w:rFonts w:cs="David" w:hint="cs"/>
          <w:rtl/>
        </w:rPr>
      </w:pPr>
      <w:r w:rsidRPr="00BA7CC0">
        <w:rPr>
          <w:rFonts w:cs="David" w:hint="cs"/>
          <w:rtl/>
        </w:rPr>
        <w:tab/>
        <w:t>קוראת סעיף 4(א)(ב).</w:t>
      </w:r>
    </w:p>
    <w:p w14:paraId="02875A18" w14:textId="77777777" w:rsidR="00BA7CC0" w:rsidRPr="00BA7CC0" w:rsidRDefault="00BA7CC0" w:rsidP="00BA7CC0">
      <w:pPr>
        <w:bidi/>
        <w:rPr>
          <w:rFonts w:cs="David" w:hint="cs"/>
          <w:rtl/>
        </w:rPr>
      </w:pPr>
    </w:p>
    <w:p w14:paraId="1D97F8A7" w14:textId="77777777" w:rsidR="00BA7CC0" w:rsidRPr="00BA7CC0" w:rsidRDefault="00BA7CC0" w:rsidP="00BA7CC0">
      <w:pPr>
        <w:bidi/>
        <w:rPr>
          <w:rFonts w:cs="David" w:hint="cs"/>
          <w:rtl/>
        </w:rPr>
      </w:pPr>
      <w:r w:rsidRPr="00BA7CC0">
        <w:rPr>
          <w:rFonts w:cs="David" w:hint="cs"/>
          <w:rtl/>
        </w:rPr>
        <w:tab/>
        <w:t>בסעיף (א) מוצע שהפתקים יהיו בעברית ובערבית. היום קובע אותו סעיף שהפתקים יהיו בעברית וכל רשימה רשאית להוסיף כיתוב בערבית. אמרה לי מנכ"ל ועדת הבחירות שכל המפלגות מבקשות להוסיף גם ערבית, והוועדה מחליטה היכן לשים את הפתקים עם הערבית והיכן לשים את הפתקים בלי.</w:t>
      </w:r>
    </w:p>
    <w:p w14:paraId="6A2ADF68" w14:textId="77777777" w:rsidR="00BA7CC0" w:rsidRPr="00BA7CC0" w:rsidRDefault="00BA7CC0" w:rsidP="00BA7CC0">
      <w:pPr>
        <w:bidi/>
        <w:rPr>
          <w:rFonts w:cs="David" w:hint="cs"/>
          <w:rtl/>
        </w:rPr>
      </w:pPr>
    </w:p>
    <w:p w14:paraId="09C9873B"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3558BDF" w14:textId="77777777" w:rsidR="00BA7CC0" w:rsidRPr="00BA7CC0" w:rsidRDefault="00BA7CC0" w:rsidP="00BA7CC0">
      <w:pPr>
        <w:bidi/>
        <w:rPr>
          <w:rFonts w:cs="David" w:hint="cs"/>
          <w:rtl/>
        </w:rPr>
      </w:pPr>
    </w:p>
    <w:p w14:paraId="53E3AEA5" w14:textId="77777777" w:rsidR="00BA7CC0" w:rsidRPr="00BA7CC0" w:rsidRDefault="00BA7CC0" w:rsidP="00BA7CC0">
      <w:pPr>
        <w:bidi/>
        <w:rPr>
          <w:rFonts w:cs="David" w:hint="cs"/>
          <w:rtl/>
        </w:rPr>
      </w:pPr>
      <w:r w:rsidRPr="00BA7CC0">
        <w:rPr>
          <w:rFonts w:cs="David" w:hint="cs"/>
          <w:rtl/>
        </w:rPr>
        <w:tab/>
        <w:t>בערבית את עושה את זה מעבר למה שהחוק מבקש ממך.</w:t>
      </w:r>
    </w:p>
    <w:p w14:paraId="60AFD877" w14:textId="77777777" w:rsidR="00BA7CC0" w:rsidRPr="00BA7CC0" w:rsidRDefault="00BA7CC0" w:rsidP="00BA7CC0">
      <w:pPr>
        <w:bidi/>
        <w:rPr>
          <w:rFonts w:cs="David" w:hint="cs"/>
          <w:rtl/>
        </w:rPr>
      </w:pPr>
    </w:p>
    <w:p w14:paraId="551035FB" w14:textId="77777777" w:rsidR="00BA7CC0" w:rsidRPr="00BA7CC0" w:rsidRDefault="00BA7CC0" w:rsidP="00BA7CC0">
      <w:pPr>
        <w:bidi/>
        <w:rPr>
          <w:rFonts w:cs="David" w:hint="cs"/>
          <w:rtl/>
        </w:rPr>
      </w:pPr>
      <w:r w:rsidRPr="00BA7CC0">
        <w:rPr>
          <w:rFonts w:cs="David" w:hint="cs"/>
          <w:u w:val="single"/>
          <w:rtl/>
        </w:rPr>
        <w:t>תמר אדרי:</w:t>
      </w:r>
    </w:p>
    <w:p w14:paraId="69F3B579" w14:textId="77777777" w:rsidR="00BA7CC0" w:rsidRPr="00BA7CC0" w:rsidRDefault="00BA7CC0" w:rsidP="00BA7CC0">
      <w:pPr>
        <w:bidi/>
        <w:rPr>
          <w:rFonts w:cs="David" w:hint="cs"/>
          <w:rtl/>
        </w:rPr>
      </w:pPr>
    </w:p>
    <w:p w14:paraId="4585D440" w14:textId="77777777" w:rsidR="00BA7CC0" w:rsidRPr="00BA7CC0" w:rsidRDefault="00BA7CC0" w:rsidP="00BA7CC0">
      <w:pPr>
        <w:bidi/>
        <w:rPr>
          <w:rFonts w:cs="David" w:hint="cs"/>
          <w:rtl/>
        </w:rPr>
      </w:pPr>
      <w:r w:rsidRPr="00BA7CC0">
        <w:rPr>
          <w:rFonts w:cs="David" w:hint="cs"/>
          <w:rtl/>
        </w:rPr>
        <w:tab/>
        <w:t xml:space="preserve">נכון, כי בישובים הערביים אנו נותנים את הפתקים האלה, וגם בישובים מעורבים כמו עכו, נצרת. </w:t>
      </w:r>
    </w:p>
    <w:p w14:paraId="3A2C674E" w14:textId="77777777" w:rsidR="00BA7CC0" w:rsidRPr="00BA7CC0" w:rsidRDefault="00BA7CC0" w:rsidP="00BA7CC0">
      <w:pPr>
        <w:bidi/>
        <w:rPr>
          <w:rFonts w:cs="David" w:hint="cs"/>
          <w:rtl/>
        </w:rPr>
      </w:pPr>
    </w:p>
    <w:p w14:paraId="5483DCD3"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1BB5B0C" w14:textId="77777777" w:rsidR="00BA7CC0" w:rsidRPr="00BA7CC0" w:rsidRDefault="00BA7CC0" w:rsidP="00BA7CC0">
      <w:pPr>
        <w:bidi/>
        <w:rPr>
          <w:rFonts w:cs="David" w:hint="cs"/>
          <w:rtl/>
        </w:rPr>
      </w:pPr>
    </w:p>
    <w:p w14:paraId="6BA0D7BD" w14:textId="77777777" w:rsidR="00BA7CC0" w:rsidRPr="00BA7CC0" w:rsidRDefault="00BA7CC0" w:rsidP="00BA7CC0">
      <w:pPr>
        <w:bidi/>
        <w:rPr>
          <w:rFonts w:cs="David" w:hint="cs"/>
          <w:rtl/>
        </w:rPr>
      </w:pPr>
      <w:r w:rsidRPr="00BA7CC0">
        <w:rPr>
          <w:rFonts w:cs="David" w:hint="cs"/>
          <w:rtl/>
        </w:rPr>
        <w:tab/>
        <w:t xml:space="preserve"> אנו מאפשרים לכם להדפיס גם בערבית. </w:t>
      </w:r>
    </w:p>
    <w:p w14:paraId="14815B95" w14:textId="77777777" w:rsidR="00BA7CC0" w:rsidRPr="00BA7CC0" w:rsidRDefault="00BA7CC0" w:rsidP="00BA7CC0">
      <w:pPr>
        <w:bidi/>
        <w:rPr>
          <w:rFonts w:cs="David" w:hint="cs"/>
          <w:rtl/>
        </w:rPr>
      </w:pPr>
    </w:p>
    <w:p w14:paraId="41A32896" w14:textId="77777777" w:rsidR="00BA7CC0" w:rsidRPr="00BA7CC0" w:rsidRDefault="00BA7CC0" w:rsidP="00BA7CC0">
      <w:pPr>
        <w:bidi/>
        <w:rPr>
          <w:rFonts w:cs="David" w:hint="cs"/>
          <w:rtl/>
        </w:rPr>
      </w:pPr>
      <w:r w:rsidRPr="00BA7CC0">
        <w:rPr>
          <w:rFonts w:cs="David" w:hint="cs"/>
          <w:u w:val="single"/>
          <w:rtl/>
        </w:rPr>
        <w:t>תמר אדרי:</w:t>
      </w:r>
    </w:p>
    <w:p w14:paraId="2B58EAF2" w14:textId="77777777" w:rsidR="00BA7CC0" w:rsidRPr="00BA7CC0" w:rsidRDefault="00BA7CC0" w:rsidP="00BA7CC0">
      <w:pPr>
        <w:bidi/>
        <w:rPr>
          <w:rFonts w:cs="David" w:hint="cs"/>
          <w:rtl/>
        </w:rPr>
      </w:pPr>
    </w:p>
    <w:p w14:paraId="0D3A0156" w14:textId="77777777" w:rsidR="00BA7CC0" w:rsidRPr="00BA7CC0" w:rsidRDefault="00BA7CC0" w:rsidP="00BA7CC0">
      <w:pPr>
        <w:bidi/>
        <w:rPr>
          <w:rFonts w:cs="David" w:hint="cs"/>
          <w:rtl/>
        </w:rPr>
      </w:pPr>
      <w:r w:rsidRPr="00BA7CC0">
        <w:rPr>
          <w:rFonts w:cs="David" w:hint="cs"/>
          <w:rtl/>
        </w:rPr>
        <w:tab/>
        <w:t xml:space="preserve">כאן מוצע שזה יהיה יחד. </w:t>
      </w:r>
    </w:p>
    <w:p w14:paraId="0551F54C" w14:textId="77777777" w:rsidR="00BA7CC0" w:rsidRPr="00BA7CC0" w:rsidRDefault="00BA7CC0" w:rsidP="00BA7CC0">
      <w:pPr>
        <w:bidi/>
        <w:rPr>
          <w:rFonts w:cs="David" w:hint="cs"/>
          <w:rtl/>
        </w:rPr>
      </w:pPr>
    </w:p>
    <w:p w14:paraId="343C08CD" w14:textId="77777777" w:rsidR="00BA7CC0" w:rsidRPr="00BA7CC0" w:rsidRDefault="00BA7CC0" w:rsidP="00BA7CC0">
      <w:pPr>
        <w:bidi/>
        <w:rPr>
          <w:rFonts w:cs="David" w:hint="cs"/>
          <w:rtl/>
        </w:rPr>
      </w:pPr>
    </w:p>
    <w:p w14:paraId="7E2A700B"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D195274" w14:textId="77777777" w:rsidR="00BA7CC0" w:rsidRPr="00BA7CC0" w:rsidRDefault="00BA7CC0" w:rsidP="00BA7CC0">
      <w:pPr>
        <w:bidi/>
        <w:rPr>
          <w:rFonts w:cs="David" w:hint="cs"/>
          <w:rtl/>
        </w:rPr>
      </w:pPr>
    </w:p>
    <w:p w14:paraId="0F7CFABE" w14:textId="77777777" w:rsidR="00BA7CC0" w:rsidRPr="00BA7CC0" w:rsidRDefault="00BA7CC0" w:rsidP="00BA7CC0">
      <w:pPr>
        <w:bidi/>
        <w:rPr>
          <w:rFonts w:cs="David" w:hint="cs"/>
          <w:rtl/>
        </w:rPr>
      </w:pPr>
      <w:r w:rsidRPr="00BA7CC0">
        <w:rPr>
          <w:rFonts w:cs="David" w:hint="cs"/>
          <w:rtl/>
        </w:rPr>
        <w:tab/>
        <w:t>אז נהיה צמודים לבחירות, למה שקורה שם. יהיו פתקים בערבית ובעברית.</w:t>
      </w:r>
    </w:p>
    <w:p w14:paraId="48AC1341" w14:textId="77777777" w:rsidR="00BA7CC0" w:rsidRDefault="00BA7CC0" w:rsidP="00BA7CC0">
      <w:pPr>
        <w:bidi/>
        <w:rPr>
          <w:rFonts w:cs="David" w:hint="cs"/>
          <w:rtl/>
        </w:rPr>
      </w:pPr>
    </w:p>
    <w:p w14:paraId="0C6B825A" w14:textId="77777777" w:rsidR="00BA7CC0" w:rsidRDefault="00BA7CC0" w:rsidP="00BA7CC0">
      <w:pPr>
        <w:bidi/>
        <w:rPr>
          <w:rFonts w:cs="David" w:hint="cs"/>
          <w:rtl/>
        </w:rPr>
      </w:pPr>
    </w:p>
    <w:p w14:paraId="13747317" w14:textId="77777777" w:rsidR="00BA7CC0" w:rsidRDefault="00BA7CC0" w:rsidP="00BA7CC0">
      <w:pPr>
        <w:bidi/>
        <w:rPr>
          <w:rFonts w:cs="David" w:hint="cs"/>
          <w:rtl/>
        </w:rPr>
      </w:pPr>
    </w:p>
    <w:p w14:paraId="756FFC43" w14:textId="77777777" w:rsidR="00BA7CC0" w:rsidRDefault="00BA7CC0" w:rsidP="00BA7CC0">
      <w:pPr>
        <w:bidi/>
        <w:rPr>
          <w:rFonts w:cs="David" w:hint="cs"/>
          <w:rtl/>
        </w:rPr>
      </w:pPr>
    </w:p>
    <w:p w14:paraId="642D9E68" w14:textId="77777777" w:rsidR="00BA7CC0" w:rsidRDefault="00BA7CC0" w:rsidP="00BA7CC0">
      <w:pPr>
        <w:bidi/>
        <w:rPr>
          <w:rFonts w:cs="David" w:hint="cs"/>
          <w:rtl/>
        </w:rPr>
      </w:pPr>
    </w:p>
    <w:p w14:paraId="4522F697" w14:textId="77777777" w:rsidR="00BA7CC0" w:rsidRDefault="00BA7CC0" w:rsidP="00BA7CC0">
      <w:pPr>
        <w:bidi/>
        <w:rPr>
          <w:rFonts w:cs="David" w:hint="cs"/>
          <w:rtl/>
        </w:rPr>
      </w:pPr>
    </w:p>
    <w:p w14:paraId="695ACD87" w14:textId="77777777" w:rsidR="00BA7CC0" w:rsidRPr="00BA7CC0" w:rsidRDefault="00BA7CC0" w:rsidP="00BA7CC0">
      <w:pPr>
        <w:bidi/>
        <w:rPr>
          <w:rFonts w:cs="David" w:hint="cs"/>
          <w:rtl/>
        </w:rPr>
      </w:pPr>
    </w:p>
    <w:p w14:paraId="5B8BA99B" w14:textId="77777777" w:rsidR="00BA7CC0" w:rsidRPr="00BA7CC0" w:rsidRDefault="00BA7CC0" w:rsidP="00BA7CC0">
      <w:pPr>
        <w:bidi/>
        <w:rPr>
          <w:rFonts w:cs="David" w:hint="cs"/>
          <w:u w:val="single"/>
          <w:rtl/>
        </w:rPr>
      </w:pPr>
      <w:r w:rsidRPr="00BA7CC0">
        <w:rPr>
          <w:rFonts w:cs="David" w:hint="cs"/>
          <w:u w:val="single"/>
          <w:rtl/>
        </w:rPr>
        <w:t>ארבל אסטרחן:</w:t>
      </w:r>
    </w:p>
    <w:p w14:paraId="17F678ED" w14:textId="77777777" w:rsidR="00BA7CC0" w:rsidRPr="00BA7CC0" w:rsidRDefault="00BA7CC0" w:rsidP="00BA7CC0">
      <w:pPr>
        <w:bidi/>
        <w:rPr>
          <w:rFonts w:cs="David" w:hint="cs"/>
          <w:rtl/>
        </w:rPr>
      </w:pPr>
    </w:p>
    <w:p w14:paraId="6589D8DD" w14:textId="77777777" w:rsidR="00BA7CC0" w:rsidRPr="00BA7CC0" w:rsidRDefault="00BA7CC0" w:rsidP="00BA7CC0">
      <w:pPr>
        <w:bidi/>
        <w:rPr>
          <w:rFonts w:cs="David" w:hint="cs"/>
          <w:rtl/>
        </w:rPr>
      </w:pPr>
      <w:r w:rsidRPr="00BA7CC0">
        <w:rPr>
          <w:rFonts w:cs="David" w:hint="cs"/>
          <w:rtl/>
        </w:rPr>
        <w:tab/>
        <w:t xml:space="preserve">בבחירות </w:t>
      </w:r>
      <w:r w:rsidRPr="00BA7CC0">
        <w:rPr>
          <w:rFonts w:cs="David"/>
          <w:rtl/>
        </w:rPr>
        <w:t>–</w:t>
      </w:r>
      <w:r w:rsidRPr="00BA7CC0">
        <w:rPr>
          <w:rFonts w:cs="David" w:hint="cs"/>
          <w:rtl/>
        </w:rPr>
        <w:t xml:space="preserve"> רשימות המועמדים יכולות להוסיף את המילה בערבית. אין לנו רשימות מועמדים. לכן צריך שיהיה הסדר קבוע, ולכן אני מפנה את תשומת הלב במיוחד לשינוי הזה. יהיו פתקים בעברית ופתקים בעברית וערבית. </w:t>
      </w:r>
    </w:p>
    <w:p w14:paraId="74517C09" w14:textId="77777777" w:rsidR="00BA7CC0" w:rsidRPr="00BA7CC0" w:rsidRDefault="00BA7CC0" w:rsidP="00BA7CC0">
      <w:pPr>
        <w:bidi/>
        <w:rPr>
          <w:rFonts w:cs="David" w:hint="cs"/>
          <w:rtl/>
        </w:rPr>
      </w:pPr>
    </w:p>
    <w:p w14:paraId="751058BB" w14:textId="77777777" w:rsidR="00BA7CC0" w:rsidRPr="00BA7CC0" w:rsidRDefault="00BA7CC0" w:rsidP="00BA7CC0">
      <w:pPr>
        <w:bidi/>
        <w:rPr>
          <w:rFonts w:cs="David" w:hint="cs"/>
          <w:rtl/>
        </w:rPr>
      </w:pPr>
      <w:r w:rsidRPr="00BA7CC0">
        <w:rPr>
          <w:rFonts w:cs="David" w:hint="cs"/>
          <w:u w:val="single"/>
          <w:rtl/>
        </w:rPr>
        <w:t>יצחק לוי:</w:t>
      </w:r>
    </w:p>
    <w:p w14:paraId="0F28FAB1" w14:textId="77777777" w:rsidR="00BA7CC0" w:rsidRPr="00BA7CC0" w:rsidRDefault="00BA7CC0" w:rsidP="00BA7CC0">
      <w:pPr>
        <w:bidi/>
        <w:rPr>
          <w:rFonts w:cs="David" w:hint="cs"/>
          <w:rtl/>
        </w:rPr>
      </w:pPr>
    </w:p>
    <w:p w14:paraId="32261C69" w14:textId="77777777" w:rsidR="00BA7CC0" w:rsidRPr="00BA7CC0" w:rsidRDefault="00BA7CC0" w:rsidP="00BA7CC0">
      <w:pPr>
        <w:bidi/>
        <w:rPr>
          <w:rFonts w:cs="David" w:hint="cs"/>
          <w:rtl/>
        </w:rPr>
      </w:pPr>
      <w:r w:rsidRPr="00BA7CC0">
        <w:rPr>
          <w:rFonts w:cs="David" w:hint="cs"/>
          <w:rtl/>
        </w:rPr>
        <w:tab/>
        <w:t xml:space="preserve"> יו"ר ועדת הבחירות יחליט איפה לחלק את הפתקים. </w:t>
      </w:r>
    </w:p>
    <w:p w14:paraId="7B1CC640" w14:textId="77777777" w:rsidR="00BA7CC0" w:rsidRPr="00BA7CC0" w:rsidRDefault="00BA7CC0" w:rsidP="00BA7CC0">
      <w:pPr>
        <w:bidi/>
        <w:rPr>
          <w:rFonts w:cs="David" w:hint="cs"/>
          <w:rtl/>
        </w:rPr>
      </w:pPr>
    </w:p>
    <w:p w14:paraId="19EE8ADA"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F517B93" w14:textId="77777777" w:rsidR="00BA7CC0" w:rsidRPr="00BA7CC0" w:rsidRDefault="00BA7CC0" w:rsidP="00BA7CC0">
      <w:pPr>
        <w:bidi/>
        <w:rPr>
          <w:rFonts w:cs="David" w:hint="cs"/>
          <w:rtl/>
        </w:rPr>
      </w:pPr>
    </w:p>
    <w:p w14:paraId="23FEA0F4" w14:textId="77777777" w:rsidR="00BA7CC0" w:rsidRPr="00BA7CC0" w:rsidRDefault="00BA7CC0" w:rsidP="00BA7CC0">
      <w:pPr>
        <w:bidi/>
        <w:rPr>
          <w:rFonts w:cs="David" w:hint="cs"/>
          <w:rtl/>
        </w:rPr>
      </w:pPr>
      <w:r w:rsidRPr="00BA7CC0">
        <w:rPr>
          <w:rFonts w:cs="David" w:hint="cs"/>
          <w:rtl/>
        </w:rPr>
        <w:tab/>
        <w:t xml:space="preserve"> כן.</w:t>
      </w:r>
    </w:p>
    <w:p w14:paraId="7A716F81" w14:textId="77777777" w:rsidR="00BA7CC0" w:rsidRPr="00BA7CC0" w:rsidRDefault="00BA7CC0" w:rsidP="00BA7CC0">
      <w:pPr>
        <w:bidi/>
        <w:rPr>
          <w:rFonts w:cs="David" w:hint="cs"/>
          <w:rtl/>
        </w:rPr>
      </w:pPr>
    </w:p>
    <w:p w14:paraId="6CCF90E9" w14:textId="77777777" w:rsidR="00BA7CC0" w:rsidRPr="00BA7CC0" w:rsidRDefault="00BA7CC0" w:rsidP="00BA7CC0">
      <w:pPr>
        <w:bidi/>
        <w:rPr>
          <w:rFonts w:cs="David" w:hint="cs"/>
          <w:u w:val="single"/>
          <w:rtl/>
        </w:rPr>
      </w:pPr>
      <w:r w:rsidRPr="00BA7CC0">
        <w:rPr>
          <w:rFonts w:cs="David" w:hint="cs"/>
          <w:u w:val="single"/>
          <w:rtl/>
        </w:rPr>
        <w:t>ארבל אסטרחן:</w:t>
      </w:r>
    </w:p>
    <w:p w14:paraId="71F72DF5" w14:textId="77777777" w:rsidR="00BA7CC0" w:rsidRPr="00BA7CC0" w:rsidRDefault="00BA7CC0" w:rsidP="00BA7CC0">
      <w:pPr>
        <w:bidi/>
        <w:rPr>
          <w:rFonts w:cs="David" w:hint="cs"/>
          <w:rtl/>
        </w:rPr>
      </w:pPr>
      <w:r w:rsidRPr="00BA7CC0">
        <w:rPr>
          <w:rFonts w:cs="David" w:hint="cs"/>
          <w:rtl/>
        </w:rPr>
        <w:tab/>
      </w:r>
    </w:p>
    <w:p w14:paraId="32AAFED3" w14:textId="77777777" w:rsidR="00BA7CC0" w:rsidRPr="00BA7CC0" w:rsidRDefault="00BA7CC0" w:rsidP="00BA7CC0">
      <w:pPr>
        <w:bidi/>
        <w:rPr>
          <w:rFonts w:cs="David" w:hint="cs"/>
          <w:rtl/>
        </w:rPr>
      </w:pPr>
      <w:r w:rsidRPr="00BA7CC0">
        <w:rPr>
          <w:rFonts w:cs="David" w:hint="cs"/>
          <w:rtl/>
        </w:rPr>
        <w:tab/>
        <w:t>קוראת סעיפים (5), (6), (7), (8).</w:t>
      </w:r>
    </w:p>
    <w:p w14:paraId="64FEB101" w14:textId="77777777" w:rsidR="00BA7CC0" w:rsidRPr="00BA7CC0" w:rsidRDefault="00BA7CC0" w:rsidP="00BA7CC0">
      <w:pPr>
        <w:bidi/>
        <w:rPr>
          <w:rFonts w:cs="David" w:hint="cs"/>
          <w:rtl/>
        </w:rPr>
      </w:pPr>
    </w:p>
    <w:p w14:paraId="19D950BA" w14:textId="77777777" w:rsidR="00BA7CC0" w:rsidRPr="00BA7CC0" w:rsidRDefault="00BA7CC0" w:rsidP="00BA7CC0">
      <w:pPr>
        <w:bidi/>
        <w:rPr>
          <w:rFonts w:cs="David" w:hint="cs"/>
          <w:rtl/>
        </w:rPr>
      </w:pPr>
      <w:r w:rsidRPr="00BA7CC0">
        <w:rPr>
          <w:rFonts w:cs="David" w:hint="cs"/>
          <w:rtl/>
        </w:rPr>
        <w:tab/>
        <w:t xml:space="preserve">סעיף 86 עוסק בערעורים. הוא היום קובע מי יכול לערער על תוצאות בחירות, וזה כולל גם רשימות מועמדים ומועמד שהשתתף בבחירות. היות שהיו פה הרבה התאמות, החלפנו את כל הסעיף, והוא אומר מי יכול לערער. </w:t>
      </w:r>
    </w:p>
    <w:p w14:paraId="40FAAF7C" w14:textId="77777777" w:rsidR="00BA7CC0" w:rsidRPr="00BA7CC0" w:rsidRDefault="00BA7CC0" w:rsidP="00BA7CC0">
      <w:pPr>
        <w:bidi/>
        <w:rPr>
          <w:rFonts w:cs="David" w:hint="cs"/>
          <w:rtl/>
        </w:rPr>
      </w:pPr>
    </w:p>
    <w:p w14:paraId="6C2AFF90" w14:textId="77777777" w:rsidR="00BA7CC0" w:rsidRPr="00BA7CC0" w:rsidRDefault="00BA7CC0" w:rsidP="00BA7CC0">
      <w:pPr>
        <w:bidi/>
        <w:rPr>
          <w:rFonts w:cs="David" w:hint="cs"/>
          <w:rtl/>
        </w:rPr>
      </w:pPr>
      <w:r w:rsidRPr="00BA7CC0">
        <w:rPr>
          <w:rFonts w:cs="David" w:hint="cs"/>
          <w:u w:val="single"/>
          <w:rtl/>
        </w:rPr>
        <w:t>יצחק לוי:</w:t>
      </w:r>
    </w:p>
    <w:p w14:paraId="489B1725" w14:textId="77777777" w:rsidR="00BA7CC0" w:rsidRPr="00BA7CC0" w:rsidRDefault="00BA7CC0" w:rsidP="00BA7CC0">
      <w:pPr>
        <w:bidi/>
        <w:rPr>
          <w:rFonts w:cs="David" w:hint="cs"/>
          <w:rtl/>
        </w:rPr>
      </w:pPr>
    </w:p>
    <w:p w14:paraId="00D3CC93" w14:textId="77777777" w:rsidR="00BA7CC0" w:rsidRPr="00BA7CC0" w:rsidRDefault="00BA7CC0" w:rsidP="00BA7CC0">
      <w:pPr>
        <w:bidi/>
        <w:rPr>
          <w:rFonts w:cs="David" w:hint="cs"/>
          <w:rtl/>
        </w:rPr>
      </w:pPr>
      <w:r w:rsidRPr="00BA7CC0">
        <w:rPr>
          <w:rFonts w:cs="David" w:hint="cs"/>
          <w:rtl/>
        </w:rPr>
        <w:tab/>
        <w:t xml:space="preserve"> למה כל חבר כנסת? למה לא מספיק סיעה?</w:t>
      </w:r>
    </w:p>
    <w:p w14:paraId="585BC69E" w14:textId="77777777" w:rsidR="00BA7CC0" w:rsidRPr="00BA7CC0" w:rsidRDefault="00BA7CC0" w:rsidP="00BA7CC0">
      <w:pPr>
        <w:bidi/>
        <w:rPr>
          <w:rFonts w:cs="David" w:hint="cs"/>
          <w:rtl/>
        </w:rPr>
      </w:pPr>
    </w:p>
    <w:p w14:paraId="53DF8379" w14:textId="77777777" w:rsidR="00BA7CC0" w:rsidRPr="00BA7CC0" w:rsidRDefault="00BA7CC0" w:rsidP="00BA7CC0">
      <w:pPr>
        <w:bidi/>
        <w:rPr>
          <w:rFonts w:cs="David" w:hint="cs"/>
          <w:u w:val="single"/>
          <w:rtl/>
        </w:rPr>
      </w:pPr>
      <w:r w:rsidRPr="00BA7CC0">
        <w:rPr>
          <w:rFonts w:cs="David" w:hint="cs"/>
          <w:u w:val="single"/>
          <w:rtl/>
        </w:rPr>
        <w:t>ארבל אסטרחן:</w:t>
      </w:r>
    </w:p>
    <w:p w14:paraId="40C3A9B9" w14:textId="77777777" w:rsidR="00BA7CC0" w:rsidRPr="00BA7CC0" w:rsidRDefault="00BA7CC0" w:rsidP="00BA7CC0">
      <w:pPr>
        <w:bidi/>
        <w:rPr>
          <w:rFonts w:cs="David" w:hint="cs"/>
          <w:rtl/>
        </w:rPr>
      </w:pPr>
    </w:p>
    <w:p w14:paraId="2D530635" w14:textId="77777777" w:rsidR="00BA7CC0" w:rsidRPr="00BA7CC0" w:rsidRDefault="00BA7CC0" w:rsidP="00BA7CC0">
      <w:pPr>
        <w:bidi/>
        <w:rPr>
          <w:rFonts w:cs="David" w:hint="cs"/>
          <w:rtl/>
        </w:rPr>
      </w:pPr>
      <w:r w:rsidRPr="00BA7CC0">
        <w:rPr>
          <w:rFonts w:cs="David" w:hint="cs"/>
          <w:rtl/>
        </w:rPr>
        <w:tab/>
        <w:t xml:space="preserve">כך קבוע היום. </w:t>
      </w:r>
    </w:p>
    <w:p w14:paraId="6521FD96" w14:textId="77777777" w:rsidR="00BA7CC0" w:rsidRPr="00BA7CC0" w:rsidRDefault="00BA7CC0" w:rsidP="00BA7CC0">
      <w:pPr>
        <w:bidi/>
        <w:rPr>
          <w:rFonts w:cs="David" w:hint="cs"/>
          <w:rtl/>
        </w:rPr>
      </w:pPr>
    </w:p>
    <w:p w14:paraId="640A57A1" w14:textId="77777777" w:rsidR="00BA7CC0" w:rsidRPr="00BA7CC0" w:rsidRDefault="00BA7CC0" w:rsidP="00BA7CC0">
      <w:pPr>
        <w:bidi/>
        <w:rPr>
          <w:rFonts w:cs="David" w:hint="cs"/>
          <w:rtl/>
        </w:rPr>
      </w:pPr>
      <w:r w:rsidRPr="00BA7CC0">
        <w:rPr>
          <w:rFonts w:cs="David" w:hint="cs"/>
          <w:rtl/>
        </w:rPr>
        <w:tab/>
        <w:t xml:space="preserve">סעיף (8)(ג)(ד) מתייחס למה רשאי בית המשפט לעשות. שוב </w:t>
      </w:r>
      <w:r w:rsidRPr="00BA7CC0">
        <w:rPr>
          <w:rFonts w:cs="David"/>
          <w:rtl/>
        </w:rPr>
        <w:t>–</w:t>
      </w:r>
      <w:r w:rsidRPr="00BA7CC0">
        <w:rPr>
          <w:rFonts w:cs="David" w:hint="cs"/>
          <w:rtl/>
        </w:rPr>
        <w:t xml:space="preserve"> עשינו התאמות.</w:t>
      </w:r>
    </w:p>
    <w:p w14:paraId="7BD0AA27" w14:textId="77777777" w:rsidR="00BA7CC0" w:rsidRPr="00BA7CC0" w:rsidRDefault="00BA7CC0" w:rsidP="00BA7CC0">
      <w:pPr>
        <w:bidi/>
        <w:rPr>
          <w:rFonts w:cs="David" w:hint="cs"/>
          <w:rtl/>
        </w:rPr>
      </w:pPr>
    </w:p>
    <w:p w14:paraId="0F1CA53D" w14:textId="77777777" w:rsidR="00BA7CC0" w:rsidRPr="00BA7CC0" w:rsidRDefault="00BA7CC0" w:rsidP="00BA7CC0">
      <w:pPr>
        <w:bidi/>
        <w:rPr>
          <w:rFonts w:cs="David" w:hint="cs"/>
          <w:rtl/>
        </w:rPr>
      </w:pPr>
      <w:r w:rsidRPr="00BA7CC0">
        <w:rPr>
          <w:rFonts w:cs="David" w:hint="cs"/>
          <w:rtl/>
        </w:rPr>
        <w:tab/>
        <w:t xml:space="preserve">סעיף 116ה(ד) עוסק בבתי סוהר. יש פה התאמות רלוונטיות, היום צריך להציג בבתי סוהר רשימות מועמדים. מוצע שמה שיוצג שם זה ההסכם שבא לאישור במשאל העם. </w:t>
      </w:r>
    </w:p>
    <w:p w14:paraId="58FBCD6E" w14:textId="77777777" w:rsidR="00BA7CC0" w:rsidRPr="00BA7CC0" w:rsidRDefault="00BA7CC0" w:rsidP="00BA7CC0">
      <w:pPr>
        <w:bidi/>
        <w:rPr>
          <w:rFonts w:cs="David" w:hint="cs"/>
          <w:rtl/>
        </w:rPr>
      </w:pPr>
    </w:p>
    <w:p w14:paraId="4F04DE9C" w14:textId="77777777" w:rsidR="00BA7CC0" w:rsidRPr="00BA7CC0" w:rsidRDefault="00BA7CC0" w:rsidP="00BA7CC0">
      <w:pPr>
        <w:bidi/>
        <w:ind w:firstLine="567"/>
        <w:rPr>
          <w:rFonts w:cs="David" w:hint="cs"/>
          <w:rtl/>
        </w:rPr>
      </w:pPr>
      <w:r w:rsidRPr="00BA7CC0">
        <w:rPr>
          <w:rFonts w:cs="David" w:hint="cs"/>
          <w:rtl/>
        </w:rPr>
        <w:t xml:space="preserve">בדומה, 116טז מדבר על בתי חולים, מדובר על הסכם, לאפשר לכל הבוחרים לעיין בהסכם. </w:t>
      </w:r>
    </w:p>
    <w:p w14:paraId="08DCE4DC" w14:textId="77777777" w:rsidR="00BA7CC0" w:rsidRPr="00BA7CC0" w:rsidRDefault="00BA7CC0" w:rsidP="00BA7CC0">
      <w:pPr>
        <w:bidi/>
        <w:ind w:firstLine="567"/>
        <w:rPr>
          <w:rFonts w:cs="David" w:hint="cs"/>
          <w:rtl/>
        </w:rPr>
      </w:pPr>
    </w:p>
    <w:p w14:paraId="1D448BC3" w14:textId="77777777" w:rsidR="00BA7CC0" w:rsidRPr="00BA7CC0" w:rsidRDefault="00BA7CC0" w:rsidP="00BA7CC0">
      <w:pPr>
        <w:bidi/>
        <w:ind w:firstLine="567"/>
        <w:rPr>
          <w:rFonts w:cs="David" w:hint="cs"/>
          <w:rtl/>
        </w:rPr>
      </w:pPr>
      <w:r w:rsidRPr="00BA7CC0">
        <w:rPr>
          <w:rFonts w:cs="David" w:hint="cs"/>
          <w:rtl/>
        </w:rPr>
        <w:t xml:space="preserve">133(א) מדבר על </w:t>
      </w:r>
      <w:r w:rsidRPr="00BA7CC0">
        <w:rPr>
          <w:rFonts w:cs="David"/>
          <w:rtl/>
        </w:rPr>
        <w:t>–</w:t>
      </w:r>
      <w:r w:rsidRPr="00BA7CC0">
        <w:rPr>
          <w:rFonts w:cs="David" w:hint="cs"/>
          <w:rtl/>
        </w:rPr>
        <w:t xml:space="preserve"> יש הוראות על מרכזי קליטה, שצריך לאפשר שם אסיפות, הצגה של החומר, התאמות בעניינים האלה.</w:t>
      </w:r>
    </w:p>
    <w:p w14:paraId="69B28863" w14:textId="77777777" w:rsidR="00BA7CC0" w:rsidRPr="00BA7CC0" w:rsidRDefault="00BA7CC0" w:rsidP="00BA7CC0">
      <w:pPr>
        <w:bidi/>
        <w:rPr>
          <w:rFonts w:cs="David" w:hint="cs"/>
          <w:rtl/>
        </w:rPr>
      </w:pPr>
    </w:p>
    <w:p w14:paraId="012721EC" w14:textId="77777777" w:rsidR="00BA7CC0" w:rsidRPr="00BA7CC0" w:rsidRDefault="00BA7CC0" w:rsidP="00BA7CC0">
      <w:pPr>
        <w:bidi/>
        <w:rPr>
          <w:rFonts w:cs="David" w:hint="cs"/>
          <w:rtl/>
        </w:rPr>
      </w:pPr>
      <w:r w:rsidRPr="00BA7CC0">
        <w:rPr>
          <w:rFonts w:cs="David" w:hint="cs"/>
          <w:rtl/>
        </w:rPr>
        <w:tab/>
        <w:t xml:space="preserve">133א, אמרנו שיו"ר ועדת הבחירות יכול להורות על הצגת ההסכם בספריות ציבוריות </w:t>
      </w:r>
      <w:r w:rsidRPr="00BA7CC0">
        <w:rPr>
          <w:rFonts w:cs="David"/>
          <w:rtl/>
        </w:rPr>
        <w:t>–</w:t>
      </w:r>
      <w:r w:rsidRPr="00BA7CC0">
        <w:rPr>
          <w:rFonts w:cs="David" w:hint="cs"/>
          <w:rtl/>
        </w:rPr>
        <w:t xml:space="preserve"> השר שממונה על חוק הספריות הציבוריות יודיע ליו"ר הוועדה, ימסור לו את רשימת הספריות הציבוריות. היום זה שר התרבות. אמרנו: השר הממונה, ואז לא צריך לנקוב בשם השר.</w:t>
      </w:r>
    </w:p>
    <w:p w14:paraId="554D1A0C" w14:textId="77777777" w:rsidR="00BA7CC0" w:rsidRPr="00BA7CC0" w:rsidRDefault="00BA7CC0" w:rsidP="00BA7CC0">
      <w:pPr>
        <w:bidi/>
        <w:rPr>
          <w:rFonts w:cs="David" w:hint="cs"/>
          <w:rtl/>
        </w:rPr>
      </w:pPr>
    </w:p>
    <w:p w14:paraId="09ED2ADC" w14:textId="77777777" w:rsidR="00BA7CC0" w:rsidRPr="00BA7CC0" w:rsidRDefault="00BA7CC0" w:rsidP="00BA7CC0">
      <w:pPr>
        <w:bidi/>
        <w:rPr>
          <w:rFonts w:cs="David" w:hint="cs"/>
          <w:rtl/>
        </w:rPr>
      </w:pPr>
      <w:r w:rsidRPr="00BA7CC0">
        <w:rPr>
          <w:rFonts w:cs="David" w:hint="cs"/>
          <w:rtl/>
        </w:rPr>
        <w:tab/>
        <w:t>התיקונים בפסקאות (13) ו-(14) מדברות על סמכות שר הפנים כיום להתקין תקנות לפי חוק הבחירות. מוצע שיוכל גם להתקין תקנות או להתאים את התקנות הקיימות לחוק הבחירות על שינויו, כפי שדובר כאן. יצטרכו לעשות עוד התאמות.</w:t>
      </w:r>
    </w:p>
    <w:p w14:paraId="6A91F975" w14:textId="77777777" w:rsidR="00BA7CC0" w:rsidRPr="00BA7CC0" w:rsidRDefault="00BA7CC0" w:rsidP="00BA7CC0">
      <w:pPr>
        <w:bidi/>
        <w:rPr>
          <w:rFonts w:cs="David" w:hint="cs"/>
          <w:rtl/>
        </w:rPr>
      </w:pPr>
    </w:p>
    <w:p w14:paraId="7D1BFEE7" w14:textId="77777777" w:rsidR="00BA7CC0" w:rsidRPr="00BA7CC0" w:rsidRDefault="00BA7CC0" w:rsidP="00BA7CC0">
      <w:pPr>
        <w:bidi/>
        <w:rPr>
          <w:rFonts w:cs="David" w:hint="cs"/>
          <w:rtl/>
        </w:rPr>
      </w:pPr>
      <w:r w:rsidRPr="00BA7CC0">
        <w:rPr>
          <w:rFonts w:cs="David" w:hint="cs"/>
          <w:rtl/>
        </w:rPr>
        <w:tab/>
        <w:t xml:space="preserve">סעיף (ג) בא להחיל את ההוראות העונשיות, היות שמדובר על הוראות פנימיות, ייחדנו להם סעיף נפרד, שאומר שלעניין הוראות העונשין הקבועות בחוק הבחירות, דין משאל עם כדין בחירות, ויש כמה שינויים מחויבים, כי מדובר על משאל עם ולא על התמודדות הכנסת, ולא על רשימת מועמדים אלא על הצבעה בעד ההסכם או נגדו. הוראות העונשין </w:t>
      </w:r>
      <w:r w:rsidRPr="00BA7CC0">
        <w:rPr>
          <w:rFonts w:cs="David"/>
          <w:rtl/>
        </w:rPr>
        <w:t>–</w:t>
      </w:r>
      <w:r w:rsidRPr="00BA7CC0">
        <w:rPr>
          <w:rFonts w:cs="David" w:hint="cs"/>
          <w:rtl/>
        </w:rPr>
        <w:t xml:space="preserve"> היתה התלבטות אם צריך להעתיק את כולן לתוך החוק החדש, כי צריך שהדבר יהיה ברור, אבל היות שמדובר בדברים שמתאימים ואפשר לעשות התאמה מדויקת, עשינו את ההפניה בדרך זו. </w:t>
      </w:r>
    </w:p>
    <w:p w14:paraId="360ED85C" w14:textId="77777777" w:rsidR="00BA7CC0" w:rsidRPr="00BA7CC0" w:rsidRDefault="00BA7CC0" w:rsidP="00BA7CC0">
      <w:pPr>
        <w:bidi/>
        <w:rPr>
          <w:rFonts w:cs="David" w:hint="cs"/>
          <w:rtl/>
        </w:rPr>
      </w:pPr>
    </w:p>
    <w:p w14:paraId="728EFF63" w14:textId="77777777" w:rsidR="00BA7CC0" w:rsidRPr="00BA7CC0" w:rsidRDefault="00BA7CC0" w:rsidP="00BA7CC0">
      <w:pPr>
        <w:bidi/>
        <w:rPr>
          <w:rFonts w:cs="David" w:hint="cs"/>
          <w:rtl/>
        </w:rPr>
      </w:pPr>
      <w:r w:rsidRPr="00BA7CC0">
        <w:rPr>
          <w:rFonts w:cs="David" w:hint="cs"/>
          <w:rtl/>
        </w:rPr>
        <w:tab/>
        <w:t xml:space="preserve">סעיף 126 גם מדבר על הוראות עונשיות. המילים "מטעם רשימת מועמדים" נמחקו, שכן זה לא רלוונטי לכאן. </w:t>
      </w:r>
    </w:p>
    <w:p w14:paraId="72E85B1E" w14:textId="77777777" w:rsidR="00BA7CC0" w:rsidRPr="00BA7CC0" w:rsidRDefault="00BA7CC0" w:rsidP="00BA7CC0">
      <w:pPr>
        <w:bidi/>
        <w:rPr>
          <w:rFonts w:cs="David" w:hint="cs"/>
          <w:rtl/>
        </w:rPr>
      </w:pPr>
    </w:p>
    <w:p w14:paraId="56FC8C4D" w14:textId="77777777" w:rsidR="00BA7CC0" w:rsidRPr="00BA7CC0" w:rsidRDefault="00BA7CC0" w:rsidP="00BA7CC0">
      <w:pPr>
        <w:bidi/>
        <w:rPr>
          <w:rFonts w:cs="David" w:hint="cs"/>
          <w:rtl/>
        </w:rPr>
      </w:pPr>
      <w:r w:rsidRPr="00BA7CC0">
        <w:rPr>
          <w:rFonts w:cs="David" w:hint="cs"/>
          <w:rtl/>
        </w:rPr>
        <w:tab/>
        <w:t xml:space="preserve">סעיף (ד) יחול אם תתקבל על גרסה ב', אך סוכם שהיא התקבלה. יש גם התאמות שיש לעשות אם משאל העם יוצא ביום הבחירות. פה באנו להבהיר שיצטרכו להצביע בשתי מעטפות. </w:t>
      </w:r>
    </w:p>
    <w:p w14:paraId="319F504C" w14:textId="77777777" w:rsidR="00BA7CC0" w:rsidRPr="00BA7CC0" w:rsidRDefault="00BA7CC0" w:rsidP="00BA7CC0">
      <w:pPr>
        <w:bidi/>
        <w:rPr>
          <w:rFonts w:cs="David" w:hint="cs"/>
          <w:rtl/>
        </w:rPr>
      </w:pPr>
    </w:p>
    <w:p w14:paraId="47D843C8" w14:textId="77777777" w:rsidR="00BA7CC0" w:rsidRPr="00BA7CC0" w:rsidRDefault="00BA7CC0" w:rsidP="00BA7CC0">
      <w:pPr>
        <w:bidi/>
        <w:ind w:firstLine="567"/>
        <w:rPr>
          <w:rFonts w:cs="David" w:hint="cs"/>
          <w:rtl/>
        </w:rPr>
      </w:pPr>
      <w:r w:rsidRPr="00BA7CC0">
        <w:rPr>
          <w:rFonts w:cs="David" w:hint="cs"/>
          <w:rtl/>
        </w:rPr>
        <w:t xml:space="preserve">קוראת סעיפים (ד)(1), (2). </w:t>
      </w:r>
    </w:p>
    <w:p w14:paraId="4EAD3722" w14:textId="77777777" w:rsidR="00BA7CC0" w:rsidRPr="00BA7CC0" w:rsidRDefault="00BA7CC0" w:rsidP="00BA7CC0">
      <w:pPr>
        <w:bidi/>
        <w:ind w:firstLine="567"/>
        <w:rPr>
          <w:rFonts w:cs="David" w:hint="cs"/>
          <w:rtl/>
        </w:rPr>
      </w:pPr>
    </w:p>
    <w:p w14:paraId="6628E745" w14:textId="77777777" w:rsidR="00BA7CC0" w:rsidRPr="00BA7CC0" w:rsidRDefault="00BA7CC0" w:rsidP="00BA7CC0">
      <w:pPr>
        <w:bidi/>
        <w:ind w:firstLine="567"/>
        <w:rPr>
          <w:rFonts w:cs="David" w:hint="cs"/>
          <w:rtl/>
        </w:rPr>
      </w:pPr>
      <w:r w:rsidRPr="00BA7CC0">
        <w:rPr>
          <w:rFonts w:cs="David" w:hint="cs"/>
          <w:rtl/>
        </w:rPr>
        <w:t xml:space="preserve">גם נעזרנו במה שנעשה בזמנו כשהיו בחירות מיוחדות לראש הממשלה </w:t>
      </w:r>
      <w:r w:rsidRPr="00BA7CC0">
        <w:rPr>
          <w:rFonts w:cs="David"/>
          <w:rtl/>
        </w:rPr>
        <w:t>–</w:t>
      </w:r>
      <w:r w:rsidRPr="00BA7CC0">
        <w:rPr>
          <w:rFonts w:cs="David" w:hint="cs"/>
          <w:rtl/>
        </w:rPr>
        <w:t xml:space="preserve"> המעטפה תהיה בצבע שונה, שתי מעטפות.  </w:t>
      </w:r>
    </w:p>
    <w:p w14:paraId="4A3D2CB0" w14:textId="77777777" w:rsidR="00BA7CC0" w:rsidRPr="00BA7CC0" w:rsidRDefault="00BA7CC0" w:rsidP="00BA7CC0">
      <w:pPr>
        <w:bidi/>
        <w:rPr>
          <w:rFonts w:cs="David" w:hint="cs"/>
          <w:rtl/>
        </w:rPr>
      </w:pPr>
    </w:p>
    <w:p w14:paraId="27E847FC" w14:textId="77777777" w:rsidR="00BA7CC0" w:rsidRPr="00BA7CC0" w:rsidRDefault="00BA7CC0" w:rsidP="00BA7CC0">
      <w:pPr>
        <w:bidi/>
        <w:rPr>
          <w:rFonts w:cs="David" w:hint="cs"/>
          <w:rtl/>
        </w:rPr>
      </w:pPr>
      <w:r w:rsidRPr="00BA7CC0">
        <w:rPr>
          <w:rFonts w:cs="David" w:hint="cs"/>
          <w:rtl/>
        </w:rPr>
        <w:tab/>
        <w:t xml:space="preserve">לגבי (ט)(1), אמרנו שערעור אחד לא ישפיע בהכרח על הערעור השני, אבל אם הוגש ערעור רק על הכנסת או רק על משאל העם, ובית משפט נוכח שנפלו פגמים בהצבעה כולה היורדים לשורשו של עניין, ושיכולים להשפיע גם על ההצבעה האחרת, יכול להחליט לערוך בחירות חוזרות וכו' גם לגבי ההצבעה האחרת. </w:t>
      </w:r>
    </w:p>
    <w:p w14:paraId="151E658B" w14:textId="77777777" w:rsidR="00BA7CC0" w:rsidRPr="00BA7CC0" w:rsidRDefault="00BA7CC0" w:rsidP="00BA7CC0">
      <w:pPr>
        <w:bidi/>
        <w:rPr>
          <w:rFonts w:cs="David" w:hint="cs"/>
          <w:rtl/>
        </w:rPr>
      </w:pPr>
    </w:p>
    <w:p w14:paraId="4A2A348D" w14:textId="77777777" w:rsidR="00BA7CC0" w:rsidRPr="00BA7CC0" w:rsidRDefault="00BA7CC0" w:rsidP="00BA7CC0">
      <w:pPr>
        <w:bidi/>
        <w:rPr>
          <w:rFonts w:cs="David" w:hint="cs"/>
          <w:rtl/>
        </w:rPr>
      </w:pPr>
      <w:r w:rsidRPr="00BA7CC0">
        <w:rPr>
          <w:rFonts w:cs="David" w:hint="cs"/>
          <w:rtl/>
        </w:rPr>
        <w:tab/>
        <w:t xml:space="preserve">אייל מעיר שלגבי העברית והערבית, אם אדם כותב רק בערבית, זה אינו פתק פסול לפי התקנות. </w:t>
      </w:r>
    </w:p>
    <w:p w14:paraId="502EE1C2" w14:textId="77777777" w:rsidR="00BA7CC0" w:rsidRPr="00BA7CC0" w:rsidRDefault="00BA7CC0" w:rsidP="00BA7CC0">
      <w:pPr>
        <w:bidi/>
        <w:rPr>
          <w:rFonts w:cs="David" w:hint="cs"/>
          <w:rtl/>
        </w:rPr>
      </w:pPr>
    </w:p>
    <w:p w14:paraId="3197B5D4" w14:textId="77777777" w:rsidR="00BA7CC0" w:rsidRPr="00BA7CC0" w:rsidRDefault="00BA7CC0" w:rsidP="00BA7CC0">
      <w:pPr>
        <w:bidi/>
        <w:rPr>
          <w:rFonts w:cs="David" w:hint="cs"/>
          <w:rtl/>
        </w:rPr>
      </w:pPr>
      <w:r w:rsidRPr="00BA7CC0">
        <w:rPr>
          <w:rFonts w:cs="David" w:hint="cs"/>
          <w:rtl/>
        </w:rPr>
        <w:tab/>
        <w:t xml:space="preserve">גם בהוראות העונשין פה צריך לעשות התאמות רלוונטיות. </w:t>
      </w:r>
    </w:p>
    <w:p w14:paraId="24276481" w14:textId="77777777" w:rsidR="00BA7CC0" w:rsidRPr="00BA7CC0" w:rsidRDefault="00BA7CC0" w:rsidP="00BA7CC0">
      <w:pPr>
        <w:bidi/>
        <w:rPr>
          <w:rFonts w:cs="David" w:hint="cs"/>
          <w:rtl/>
        </w:rPr>
      </w:pPr>
    </w:p>
    <w:p w14:paraId="16475E37" w14:textId="77777777" w:rsidR="00BA7CC0" w:rsidRPr="00BA7CC0" w:rsidRDefault="00BA7CC0" w:rsidP="00BA7CC0">
      <w:pPr>
        <w:bidi/>
        <w:rPr>
          <w:rFonts w:cs="David" w:hint="cs"/>
          <w:rtl/>
        </w:rPr>
      </w:pPr>
      <w:r w:rsidRPr="00BA7CC0">
        <w:rPr>
          <w:rFonts w:cs="David" w:hint="cs"/>
          <w:rtl/>
        </w:rPr>
        <w:tab/>
        <w:t>סעיף (ה) אומר שאם כל ההתאמות לא הספיקו ועדיין יש ספק איך עורכים אותו, יכריע בדבר יו"ר ועדת הבחירות המרכזית.</w:t>
      </w:r>
    </w:p>
    <w:p w14:paraId="4AF6240B" w14:textId="77777777" w:rsidR="00BA7CC0" w:rsidRPr="00BA7CC0" w:rsidRDefault="00BA7CC0" w:rsidP="00BA7CC0">
      <w:pPr>
        <w:bidi/>
        <w:rPr>
          <w:rFonts w:cs="David" w:hint="cs"/>
          <w:rtl/>
        </w:rPr>
      </w:pPr>
    </w:p>
    <w:p w14:paraId="5FD19F73"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07DED65F" w14:textId="77777777" w:rsidR="00BA7CC0" w:rsidRPr="00BA7CC0" w:rsidRDefault="00BA7CC0" w:rsidP="00BA7CC0">
      <w:pPr>
        <w:pStyle w:val="Heading5"/>
        <w:jc w:val="left"/>
        <w:rPr>
          <w:rFonts w:hint="cs"/>
          <w:sz w:val="24"/>
          <w:rtl/>
        </w:rPr>
      </w:pPr>
    </w:p>
    <w:p w14:paraId="0AD2BAF4" w14:textId="77777777" w:rsidR="00BA7CC0" w:rsidRPr="00BA7CC0" w:rsidRDefault="00BA7CC0" w:rsidP="00BA7CC0">
      <w:pPr>
        <w:bidi/>
        <w:rPr>
          <w:rFonts w:cs="David" w:hint="cs"/>
          <w:rtl/>
        </w:rPr>
      </w:pPr>
      <w:r w:rsidRPr="00BA7CC0">
        <w:rPr>
          <w:rFonts w:cs="David" w:hint="cs"/>
          <w:rtl/>
        </w:rPr>
        <w:tab/>
        <w:t>האם יש ביטוי לנושא של ספירת הקולות? פה יש סוגיות שונות - האם זה יהיה בקלפי אחת? האם ספירת הקולות תיעשה במקביל או יפצלו?</w:t>
      </w:r>
    </w:p>
    <w:p w14:paraId="515ADE35" w14:textId="77777777" w:rsidR="00BA7CC0" w:rsidRPr="00BA7CC0" w:rsidRDefault="00BA7CC0" w:rsidP="00BA7CC0">
      <w:pPr>
        <w:bidi/>
        <w:rPr>
          <w:rFonts w:cs="David" w:hint="cs"/>
          <w:rtl/>
        </w:rPr>
      </w:pPr>
    </w:p>
    <w:p w14:paraId="260B809B" w14:textId="77777777" w:rsidR="00BA7CC0" w:rsidRPr="00BA7CC0" w:rsidRDefault="00BA7CC0" w:rsidP="00BA7CC0">
      <w:pPr>
        <w:bidi/>
        <w:rPr>
          <w:rFonts w:cs="David"/>
        </w:rPr>
      </w:pPr>
      <w:r w:rsidRPr="00BA7CC0">
        <w:rPr>
          <w:rFonts w:cs="David" w:hint="cs"/>
          <w:u w:val="single"/>
          <w:rtl/>
        </w:rPr>
        <w:t>תמר אדרי:</w:t>
      </w:r>
    </w:p>
    <w:p w14:paraId="22517C9F" w14:textId="77777777" w:rsidR="00BA7CC0" w:rsidRPr="00BA7CC0" w:rsidRDefault="00BA7CC0" w:rsidP="00BA7CC0">
      <w:pPr>
        <w:bidi/>
        <w:rPr>
          <w:rFonts w:cs="David"/>
        </w:rPr>
      </w:pPr>
    </w:p>
    <w:p w14:paraId="2B26B016" w14:textId="77777777" w:rsidR="00BA7CC0" w:rsidRPr="00BA7CC0" w:rsidRDefault="00BA7CC0" w:rsidP="00BA7CC0">
      <w:pPr>
        <w:bidi/>
        <w:rPr>
          <w:rFonts w:cs="David" w:hint="cs"/>
          <w:rtl/>
        </w:rPr>
      </w:pPr>
      <w:r w:rsidRPr="00BA7CC0">
        <w:rPr>
          <w:rFonts w:cs="David" w:hint="cs"/>
          <w:rtl/>
        </w:rPr>
        <w:tab/>
        <w:t xml:space="preserve">מה שעשינו פה זה כמו שהיה עם חוק הבחירה הישירה </w:t>
      </w:r>
      <w:r w:rsidRPr="00BA7CC0">
        <w:rPr>
          <w:rFonts w:cs="David"/>
          <w:rtl/>
        </w:rPr>
        <w:t>–</w:t>
      </w:r>
      <w:r w:rsidRPr="00BA7CC0">
        <w:rPr>
          <w:rFonts w:cs="David" w:hint="cs"/>
          <w:rtl/>
        </w:rPr>
        <w:t xml:space="preserve"> הכל היה באותה קלפי, היו שתי מעטפות בצבע שונה, הכניסו את שתי המעטפות לתיבת קלפי אחת, והיו שני פרוטוקולים. בסוף היום פתחו את התיבה, מיינו את המעטפות, ספרו סוג א' ואחר כך ספרו סוג ב'. היו שני פרוטוקולים שונים.</w:t>
      </w:r>
    </w:p>
    <w:p w14:paraId="063E0B0C" w14:textId="77777777" w:rsidR="00BA7CC0" w:rsidRPr="00BA7CC0" w:rsidRDefault="00BA7CC0" w:rsidP="00BA7CC0">
      <w:pPr>
        <w:bidi/>
        <w:rPr>
          <w:rFonts w:cs="David" w:hint="cs"/>
          <w:rtl/>
        </w:rPr>
      </w:pPr>
    </w:p>
    <w:p w14:paraId="153A70AD" w14:textId="77777777" w:rsidR="00BA7CC0" w:rsidRPr="00BA7CC0" w:rsidRDefault="00BA7CC0" w:rsidP="00BA7CC0">
      <w:pPr>
        <w:bidi/>
        <w:rPr>
          <w:rFonts w:cs="David" w:hint="cs"/>
          <w:rtl/>
        </w:rPr>
      </w:pPr>
      <w:r w:rsidRPr="00BA7CC0">
        <w:rPr>
          <w:rFonts w:cs="David" w:hint="cs"/>
          <w:u w:val="single"/>
          <w:rtl/>
        </w:rPr>
        <w:t>אסתר אפרת סמילג:</w:t>
      </w:r>
    </w:p>
    <w:p w14:paraId="7E0161DA" w14:textId="77777777" w:rsidR="00BA7CC0" w:rsidRPr="00BA7CC0" w:rsidRDefault="00BA7CC0" w:rsidP="00BA7CC0">
      <w:pPr>
        <w:bidi/>
        <w:rPr>
          <w:rFonts w:cs="David" w:hint="cs"/>
          <w:rtl/>
        </w:rPr>
      </w:pPr>
    </w:p>
    <w:p w14:paraId="1613F391" w14:textId="77777777" w:rsidR="00BA7CC0" w:rsidRPr="00BA7CC0" w:rsidRDefault="00BA7CC0" w:rsidP="00BA7CC0">
      <w:pPr>
        <w:bidi/>
        <w:rPr>
          <w:rFonts w:cs="David" w:hint="cs"/>
          <w:rtl/>
        </w:rPr>
      </w:pPr>
      <w:r w:rsidRPr="00BA7CC0">
        <w:rPr>
          <w:rFonts w:cs="David" w:hint="cs"/>
          <w:rtl/>
        </w:rPr>
        <w:tab/>
        <w:t>אם לא תהיה הגבלת זמן, אם נשאר סעיף 2 בנוסח הזה, אנו לא נוכל להודיע שההסכם מאושרר עד אחרי שנגמרים כל הערעורים. זה לא מתקבל על הדעת, זה יימשך לנצח. תמיד יהיו כאלה שיגישו ערעורים.</w:t>
      </w:r>
    </w:p>
    <w:p w14:paraId="1673AF76" w14:textId="77777777" w:rsidR="00BA7CC0" w:rsidRPr="00BA7CC0" w:rsidRDefault="00BA7CC0" w:rsidP="00BA7CC0">
      <w:pPr>
        <w:bidi/>
        <w:rPr>
          <w:rFonts w:cs="David" w:hint="cs"/>
          <w:rtl/>
        </w:rPr>
      </w:pPr>
    </w:p>
    <w:p w14:paraId="6F1EF4AB"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19D23CF" w14:textId="77777777" w:rsidR="00BA7CC0" w:rsidRPr="00BA7CC0" w:rsidRDefault="00BA7CC0" w:rsidP="00BA7CC0">
      <w:pPr>
        <w:bidi/>
        <w:rPr>
          <w:rFonts w:cs="David" w:hint="cs"/>
          <w:rtl/>
        </w:rPr>
      </w:pPr>
    </w:p>
    <w:p w14:paraId="54736E07" w14:textId="77777777" w:rsidR="00BA7CC0" w:rsidRPr="00BA7CC0" w:rsidRDefault="00BA7CC0" w:rsidP="00BA7CC0">
      <w:pPr>
        <w:bidi/>
        <w:rPr>
          <w:rFonts w:cs="David" w:hint="cs"/>
          <w:rtl/>
        </w:rPr>
      </w:pPr>
      <w:r w:rsidRPr="00BA7CC0">
        <w:rPr>
          <w:rFonts w:cs="David" w:hint="cs"/>
          <w:rtl/>
        </w:rPr>
        <w:tab/>
        <w:t xml:space="preserve"> מה גברתי מציעה?</w:t>
      </w:r>
    </w:p>
    <w:p w14:paraId="6B50D45D" w14:textId="77777777" w:rsidR="00BA7CC0" w:rsidRPr="00BA7CC0" w:rsidRDefault="00BA7CC0" w:rsidP="00BA7CC0">
      <w:pPr>
        <w:bidi/>
        <w:rPr>
          <w:rFonts w:cs="David" w:hint="cs"/>
          <w:rtl/>
        </w:rPr>
      </w:pPr>
    </w:p>
    <w:p w14:paraId="16EFDB1D" w14:textId="77777777" w:rsidR="00BA7CC0" w:rsidRPr="00BA7CC0" w:rsidRDefault="00BA7CC0" w:rsidP="00BA7CC0">
      <w:pPr>
        <w:bidi/>
        <w:rPr>
          <w:rFonts w:cs="David" w:hint="cs"/>
          <w:rtl/>
        </w:rPr>
      </w:pPr>
      <w:r w:rsidRPr="00BA7CC0">
        <w:rPr>
          <w:rFonts w:cs="David" w:hint="cs"/>
          <w:u w:val="single"/>
          <w:rtl/>
        </w:rPr>
        <w:t>אסתר אפרת סמילג:</w:t>
      </w:r>
    </w:p>
    <w:p w14:paraId="0AB5AD99" w14:textId="77777777" w:rsidR="00BA7CC0" w:rsidRPr="00BA7CC0" w:rsidRDefault="00BA7CC0" w:rsidP="00BA7CC0">
      <w:pPr>
        <w:bidi/>
        <w:rPr>
          <w:rFonts w:cs="David" w:hint="cs"/>
          <w:rtl/>
        </w:rPr>
      </w:pPr>
    </w:p>
    <w:p w14:paraId="76D173B0" w14:textId="77777777" w:rsidR="00BA7CC0" w:rsidRPr="00BA7CC0" w:rsidRDefault="00BA7CC0" w:rsidP="00BA7CC0">
      <w:pPr>
        <w:bidi/>
        <w:rPr>
          <w:rFonts w:cs="David" w:hint="cs"/>
          <w:rtl/>
        </w:rPr>
      </w:pPr>
      <w:r w:rsidRPr="00BA7CC0">
        <w:rPr>
          <w:rFonts w:cs="David" w:hint="cs"/>
          <w:rtl/>
        </w:rPr>
        <w:tab/>
        <w:t>אני צריכה לחשוב על זה.</w:t>
      </w:r>
    </w:p>
    <w:p w14:paraId="5C500E1D" w14:textId="77777777" w:rsidR="00BA7CC0" w:rsidRPr="00BA7CC0" w:rsidRDefault="00BA7CC0" w:rsidP="00BA7CC0">
      <w:pPr>
        <w:bidi/>
        <w:rPr>
          <w:rFonts w:cs="David" w:hint="cs"/>
          <w:rtl/>
        </w:rPr>
      </w:pPr>
    </w:p>
    <w:p w14:paraId="063A4D06"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5A99488" w14:textId="77777777" w:rsidR="00BA7CC0" w:rsidRPr="00BA7CC0" w:rsidRDefault="00BA7CC0" w:rsidP="00BA7CC0">
      <w:pPr>
        <w:bidi/>
        <w:rPr>
          <w:rFonts w:cs="David" w:hint="cs"/>
          <w:rtl/>
        </w:rPr>
      </w:pPr>
    </w:p>
    <w:p w14:paraId="55B3E578" w14:textId="77777777" w:rsidR="00BA7CC0" w:rsidRPr="00BA7CC0" w:rsidRDefault="00BA7CC0" w:rsidP="00BA7CC0">
      <w:pPr>
        <w:bidi/>
        <w:rPr>
          <w:rFonts w:cs="David" w:hint="cs"/>
          <w:rtl/>
        </w:rPr>
      </w:pPr>
      <w:r w:rsidRPr="00BA7CC0">
        <w:rPr>
          <w:rFonts w:cs="David" w:hint="cs"/>
          <w:rtl/>
        </w:rPr>
        <w:tab/>
        <w:t xml:space="preserve"> אז בואי בבקשה בשבוע הבא עם הצעה.</w:t>
      </w:r>
    </w:p>
    <w:p w14:paraId="7177120B" w14:textId="77777777" w:rsidR="00BA7CC0" w:rsidRPr="00BA7CC0" w:rsidRDefault="00BA7CC0" w:rsidP="00BA7CC0">
      <w:pPr>
        <w:bidi/>
        <w:rPr>
          <w:rFonts w:cs="David" w:hint="cs"/>
          <w:rtl/>
        </w:rPr>
      </w:pPr>
    </w:p>
    <w:p w14:paraId="7FFC2DF2" w14:textId="77777777" w:rsidR="00BA7CC0" w:rsidRDefault="00BA7CC0" w:rsidP="00BA7CC0">
      <w:pPr>
        <w:bidi/>
        <w:rPr>
          <w:rFonts w:cs="David" w:hint="cs"/>
          <w:rtl/>
        </w:rPr>
      </w:pPr>
    </w:p>
    <w:p w14:paraId="087BAA28" w14:textId="77777777" w:rsidR="00BA7CC0" w:rsidRDefault="00BA7CC0" w:rsidP="00BA7CC0">
      <w:pPr>
        <w:bidi/>
        <w:rPr>
          <w:rFonts w:cs="David" w:hint="cs"/>
          <w:rtl/>
        </w:rPr>
      </w:pPr>
    </w:p>
    <w:p w14:paraId="0B3B8325" w14:textId="77777777" w:rsidR="00BA7CC0" w:rsidRDefault="00BA7CC0" w:rsidP="00BA7CC0">
      <w:pPr>
        <w:bidi/>
        <w:rPr>
          <w:rFonts w:cs="David" w:hint="cs"/>
          <w:rtl/>
        </w:rPr>
      </w:pPr>
    </w:p>
    <w:p w14:paraId="0522E847" w14:textId="77777777" w:rsidR="00BA7CC0" w:rsidRDefault="00BA7CC0" w:rsidP="00BA7CC0">
      <w:pPr>
        <w:bidi/>
        <w:rPr>
          <w:rFonts w:cs="David" w:hint="cs"/>
          <w:rtl/>
        </w:rPr>
      </w:pPr>
    </w:p>
    <w:p w14:paraId="2735AA5C" w14:textId="77777777" w:rsidR="00BA7CC0" w:rsidRDefault="00BA7CC0" w:rsidP="00BA7CC0">
      <w:pPr>
        <w:bidi/>
        <w:rPr>
          <w:rFonts w:cs="David" w:hint="cs"/>
          <w:rtl/>
        </w:rPr>
      </w:pPr>
    </w:p>
    <w:p w14:paraId="50D55899" w14:textId="77777777" w:rsidR="00BA7CC0" w:rsidRPr="00BA7CC0" w:rsidRDefault="00BA7CC0" w:rsidP="00BA7CC0">
      <w:pPr>
        <w:bidi/>
        <w:rPr>
          <w:rFonts w:cs="David" w:hint="cs"/>
          <w:rtl/>
        </w:rPr>
      </w:pPr>
    </w:p>
    <w:p w14:paraId="23B4C2DF" w14:textId="77777777" w:rsidR="00BA7CC0" w:rsidRPr="00BA7CC0" w:rsidRDefault="00BA7CC0" w:rsidP="00BA7CC0">
      <w:pPr>
        <w:bidi/>
        <w:rPr>
          <w:rFonts w:cs="David" w:hint="cs"/>
          <w:rtl/>
        </w:rPr>
      </w:pPr>
    </w:p>
    <w:p w14:paraId="68A49DF4" w14:textId="77777777" w:rsidR="00BA7CC0" w:rsidRPr="00BA7CC0" w:rsidRDefault="00BA7CC0" w:rsidP="00BA7CC0">
      <w:pPr>
        <w:bidi/>
        <w:rPr>
          <w:rFonts w:cs="David" w:hint="cs"/>
          <w:rtl/>
        </w:rPr>
      </w:pPr>
      <w:r w:rsidRPr="00BA7CC0">
        <w:rPr>
          <w:rFonts w:cs="David" w:hint="cs"/>
          <w:u w:val="single"/>
          <w:rtl/>
        </w:rPr>
        <w:t>נורית ישראלי:</w:t>
      </w:r>
    </w:p>
    <w:p w14:paraId="0E4C9BA5" w14:textId="77777777" w:rsidR="00BA7CC0" w:rsidRPr="00BA7CC0" w:rsidRDefault="00BA7CC0" w:rsidP="00BA7CC0">
      <w:pPr>
        <w:bidi/>
        <w:rPr>
          <w:rFonts w:cs="David" w:hint="cs"/>
          <w:rtl/>
        </w:rPr>
      </w:pPr>
    </w:p>
    <w:p w14:paraId="2BFBC20A" w14:textId="77777777" w:rsidR="00BA7CC0" w:rsidRPr="00BA7CC0" w:rsidRDefault="00BA7CC0" w:rsidP="00BA7CC0">
      <w:pPr>
        <w:bidi/>
        <w:rPr>
          <w:rFonts w:cs="David" w:hint="cs"/>
          <w:rtl/>
        </w:rPr>
      </w:pPr>
      <w:r w:rsidRPr="00BA7CC0">
        <w:rPr>
          <w:rFonts w:cs="David" w:hint="cs"/>
          <w:rtl/>
        </w:rPr>
        <w:tab/>
        <w:t xml:space="preserve">אם התוצאה, נניח, גבולית, מאוד קרובה, אז כל קול קובע וכל ערעור יכול לשנות את התוצאה. אם התוצאה באופן משמעותי לצד כזה או אחר והערעור הוא על מספר קטן, זה לא משנה. יכולים להיות כמה מצבים מבחינת המודל התיאורטי. </w:t>
      </w:r>
    </w:p>
    <w:p w14:paraId="744FBCD7" w14:textId="77777777" w:rsidR="00BA7CC0" w:rsidRPr="00BA7CC0" w:rsidRDefault="00BA7CC0" w:rsidP="00BA7CC0">
      <w:pPr>
        <w:bidi/>
        <w:rPr>
          <w:rFonts w:cs="David" w:hint="cs"/>
          <w:rtl/>
        </w:rPr>
      </w:pPr>
    </w:p>
    <w:p w14:paraId="320C81B0" w14:textId="77777777" w:rsidR="00BA7CC0" w:rsidRPr="00BA7CC0" w:rsidRDefault="00BA7CC0" w:rsidP="00BA7CC0">
      <w:pPr>
        <w:bidi/>
        <w:rPr>
          <w:rFonts w:cs="David" w:hint="cs"/>
          <w:rtl/>
        </w:rPr>
      </w:pPr>
      <w:r w:rsidRPr="00BA7CC0">
        <w:rPr>
          <w:rFonts w:cs="David" w:hint="cs"/>
          <w:u w:val="single"/>
          <w:rtl/>
        </w:rPr>
        <w:t>יצחק לוי:</w:t>
      </w:r>
    </w:p>
    <w:p w14:paraId="24D800E6" w14:textId="77777777" w:rsidR="00BA7CC0" w:rsidRPr="00BA7CC0" w:rsidRDefault="00BA7CC0" w:rsidP="00BA7CC0">
      <w:pPr>
        <w:bidi/>
        <w:rPr>
          <w:rFonts w:cs="David" w:hint="cs"/>
          <w:rtl/>
        </w:rPr>
      </w:pPr>
    </w:p>
    <w:p w14:paraId="0DA747BB" w14:textId="77777777" w:rsidR="00BA7CC0" w:rsidRPr="00BA7CC0" w:rsidRDefault="00BA7CC0" w:rsidP="00BA7CC0">
      <w:pPr>
        <w:bidi/>
        <w:rPr>
          <w:rFonts w:cs="David" w:hint="cs"/>
          <w:rtl/>
        </w:rPr>
      </w:pPr>
      <w:r w:rsidRPr="00BA7CC0">
        <w:rPr>
          <w:rFonts w:cs="David" w:hint="cs"/>
          <w:rtl/>
        </w:rPr>
        <w:tab/>
        <w:t xml:space="preserve"> כלומר אם אני רואה שמשאל עם הטה את הכף בעניין החזרת הגולן, ואני רואה שמה שמכריע את הכף זה 3,000 קולות, אגיש מייד ערעור על 4,000. כלומר זה לא מתקבל על הדעת.</w:t>
      </w:r>
    </w:p>
    <w:p w14:paraId="6577920B" w14:textId="77777777" w:rsidR="00BA7CC0" w:rsidRPr="00BA7CC0" w:rsidRDefault="00BA7CC0" w:rsidP="00BA7CC0">
      <w:pPr>
        <w:bidi/>
        <w:rPr>
          <w:rFonts w:cs="David" w:hint="cs"/>
          <w:rtl/>
        </w:rPr>
      </w:pPr>
    </w:p>
    <w:p w14:paraId="372AAA48" w14:textId="77777777" w:rsidR="00BA7CC0" w:rsidRPr="00BA7CC0" w:rsidRDefault="00BA7CC0" w:rsidP="00BA7CC0">
      <w:pPr>
        <w:bidi/>
        <w:rPr>
          <w:rFonts w:cs="David" w:hint="cs"/>
          <w:rtl/>
        </w:rPr>
      </w:pPr>
      <w:r w:rsidRPr="00BA7CC0">
        <w:rPr>
          <w:rFonts w:cs="David" w:hint="cs"/>
          <w:rtl/>
        </w:rPr>
        <w:tab/>
        <w:t>אני חושב שהדרך היחידה היא להגביל זמן קצר מאוד לערעורים ולתשובות.</w:t>
      </w:r>
    </w:p>
    <w:p w14:paraId="7AD3506A" w14:textId="77777777" w:rsidR="00BA7CC0" w:rsidRPr="00BA7CC0" w:rsidRDefault="00BA7CC0" w:rsidP="00BA7CC0">
      <w:pPr>
        <w:bidi/>
        <w:rPr>
          <w:rFonts w:cs="David" w:hint="cs"/>
          <w:rtl/>
        </w:rPr>
      </w:pPr>
    </w:p>
    <w:p w14:paraId="17C0DE8F"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D26C4BA" w14:textId="77777777" w:rsidR="00BA7CC0" w:rsidRPr="00BA7CC0" w:rsidRDefault="00BA7CC0" w:rsidP="00BA7CC0">
      <w:pPr>
        <w:bidi/>
        <w:rPr>
          <w:rFonts w:cs="David" w:hint="cs"/>
          <w:rtl/>
        </w:rPr>
      </w:pPr>
    </w:p>
    <w:p w14:paraId="3355F6ED" w14:textId="77777777" w:rsidR="00BA7CC0" w:rsidRPr="00BA7CC0" w:rsidRDefault="00BA7CC0" w:rsidP="00BA7CC0">
      <w:pPr>
        <w:bidi/>
        <w:rPr>
          <w:rFonts w:cs="David" w:hint="cs"/>
          <w:rtl/>
        </w:rPr>
      </w:pPr>
      <w:r w:rsidRPr="00BA7CC0">
        <w:rPr>
          <w:rFonts w:cs="David" w:hint="cs"/>
          <w:rtl/>
        </w:rPr>
        <w:tab/>
        <w:t xml:space="preserve"> 14 יום להגיש את הערעור, 30 יום לקבל החלטה של בית המשפט זה סביר?</w:t>
      </w:r>
    </w:p>
    <w:p w14:paraId="03EEB665" w14:textId="77777777" w:rsidR="00BA7CC0" w:rsidRPr="00BA7CC0" w:rsidRDefault="00BA7CC0" w:rsidP="00BA7CC0">
      <w:pPr>
        <w:bidi/>
        <w:rPr>
          <w:rFonts w:cs="David" w:hint="cs"/>
          <w:rtl/>
        </w:rPr>
      </w:pPr>
    </w:p>
    <w:p w14:paraId="77D8016D" w14:textId="77777777" w:rsidR="00BA7CC0" w:rsidRPr="00BA7CC0" w:rsidRDefault="00BA7CC0" w:rsidP="00BA7CC0">
      <w:pPr>
        <w:bidi/>
        <w:rPr>
          <w:rFonts w:cs="David" w:hint="cs"/>
          <w:rtl/>
        </w:rPr>
      </w:pPr>
      <w:r w:rsidRPr="00BA7CC0">
        <w:rPr>
          <w:rFonts w:cs="David" w:hint="cs"/>
          <w:u w:val="single"/>
          <w:rtl/>
        </w:rPr>
        <w:t>יצחק לוי:</w:t>
      </w:r>
    </w:p>
    <w:p w14:paraId="34BBB067" w14:textId="77777777" w:rsidR="00BA7CC0" w:rsidRPr="00BA7CC0" w:rsidRDefault="00BA7CC0" w:rsidP="00BA7CC0">
      <w:pPr>
        <w:bidi/>
        <w:rPr>
          <w:rFonts w:cs="David" w:hint="cs"/>
          <w:rtl/>
        </w:rPr>
      </w:pPr>
    </w:p>
    <w:p w14:paraId="1F6B385C" w14:textId="77777777" w:rsidR="00BA7CC0" w:rsidRPr="00BA7CC0" w:rsidRDefault="00BA7CC0" w:rsidP="00BA7CC0">
      <w:pPr>
        <w:bidi/>
        <w:rPr>
          <w:rFonts w:cs="David" w:hint="cs"/>
          <w:rtl/>
        </w:rPr>
      </w:pPr>
      <w:r w:rsidRPr="00BA7CC0">
        <w:rPr>
          <w:rFonts w:cs="David" w:hint="cs"/>
          <w:rtl/>
        </w:rPr>
        <w:tab/>
        <w:t xml:space="preserve"> 14 ו-30 זה סביר בקושי. טוב היה אם היה 14 ו-14. נאמר חודש וחצי אתה מעכב את העניין אחרי התוצאה. צריך להגביל לזמן שהתוצאה היא סופית. </w:t>
      </w:r>
    </w:p>
    <w:p w14:paraId="6F5DEC33" w14:textId="77777777" w:rsidR="00BA7CC0" w:rsidRPr="00BA7CC0" w:rsidRDefault="00BA7CC0" w:rsidP="00BA7CC0">
      <w:pPr>
        <w:bidi/>
        <w:rPr>
          <w:rFonts w:cs="David" w:hint="cs"/>
          <w:rtl/>
        </w:rPr>
      </w:pPr>
    </w:p>
    <w:p w14:paraId="013B4503"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9D32788" w14:textId="77777777" w:rsidR="00BA7CC0" w:rsidRPr="00BA7CC0" w:rsidRDefault="00BA7CC0" w:rsidP="00BA7CC0">
      <w:pPr>
        <w:bidi/>
        <w:rPr>
          <w:rFonts w:cs="David" w:hint="cs"/>
          <w:rtl/>
        </w:rPr>
      </w:pPr>
    </w:p>
    <w:p w14:paraId="14A06307" w14:textId="77777777" w:rsidR="00BA7CC0" w:rsidRPr="00BA7CC0" w:rsidRDefault="00BA7CC0" w:rsidP="00BA7CC0">
      <w:pPr>
        <w:bidi/>
        <w:rPr>
          <w:rFonts w:cs="David" w:hint="cs"/>
          <w:rtl/>
        </w:rPr>
      </w:pPr>
      <w:r w:rsidRPr="00BA7CC0">
        <w:rPr>
          <w:rFonts w:cs="David" w:hint="cs"/>
          <w:rtl/>
        </w:rPr>
        <w:tab/>
        <w:t>השאלה, אם תבוא דורית בייניש ותגיד: הגישו לי אלף, אלפיים ערעורים, אני לא יכולה תוך 14 יום.</w:t>
      </w:r>
    </w:p>
    <w:p w14:paraId="6803C195" w14:textId="77777777" w:rsidR="00BA7CC0" w:rsidRPr="00BA7CC0" w:rsidRDefault="00BA7CC0" w:rsidP="00BA7CC0">
      <w:pPr>
        <w:bidi/>
        <w:rPr>
          <w:rFonts w:cs="David" w:hint="cs"/>
          <w:rtl/>
        </w:rPr>
      </w:pPr>
    </w:p>
    <w:p w14:paraId="73265A40" w14:textId="77777777" w:rsidR="00BA7CC0" w:rsidRPr="00BA7CC0" w:rsidRDefault="00BA7CC0" w:rsidP="00BA7CC0">
      <w:pPr>
        <w:bidi/>
        <w:rPr>
          <w:rFonts w:cs="David" w:hint="cs"/>
          <w:rtl/>
        </w:rPr>
      </w:pPr>
      <w:r w:rsidRPr="00BA7CC0">
        <w:rPr>
          <w:rFonts w:cs="David" w:hint="cs"/>
          <w:u w:val="single"/>
          <w:rtl/>
        </w:rPr>
        <w:t>יצחק לוי:</w:t>
      </w:r>
    </w:p>
    <w:p w14:paraId="21614363" w14:textId="77777777" w:rsidR="00BA7CC0" w:rsidRPr="00BA7CC0" w:rsidRDefault="00BA7CC0" w:rsidP="00BA7CC0">
      <w:pPr>
        <w:bidi/>
        <w:rPr>
          <w:rFonts w:cs="David" w:hint="cs"/>
          <w:rtl/>
        </w:rPr>
      </w:pPr>
    </w:p>
    <w:p w14:paraId="2B62E370" w14:textId="77777777" w:rsidR="00BA7CC0" w:rsidRPr="00BA7CC0" w:rsidRDefault="00BA7CC0" w:rsidP="00BA7CC0">
      <w:pPr>
        <w:bidi/>
        <w:rPr>
          <w:rFonts w:cs="David" w:hint="cs"/>
          <w:rtl/>
        </w:rPr>
      </w:pPr>
      <w:r w:rsidRPr="00BA7CC0">
        <w:rPr>
          <w:rFonts w:cs="David" w:hint="cs"/>
          <w:rtl/>
        </w:rPr>
        <w:tab/>
        <w:t xml:space="preserve"> לא תהיה לה בררה, היא תשב גם בלילות. אי אפשר לומר: חצי שנה אחרי משאל עם יש ערעורים.</w:t>
      </w:r>
    </w:p>
    <w:p w14:paraId="0BBC1B8E" w14:textId="77777777" w:rsidR="00BA7CC0" w:rsidRPr="00BA7CC0" w:rsidRDefault="00BA7CC0" w:rsidP="00BA7CC0">
      <w:pPr>
        <w:bidi/>
        <w:rPr>
          <w:rFonts w:cs="David" w:hint="cs"/>
          <w:rtl/>
        </w:rPr>
      </w:pPr>
    </w:p>
    <w:p w14:paraId="4A79BE39"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B836DEB" w14:textId="77777777" w:rsidR="00BA7CC0" w:rsidRPr="00BA7CC0" w:rsidRDefault="00BA7CC0" w:rsidP="00BA7CC0">
      <w:pPr>
        <w:bidi/>
        <w:rPr>
          <w:rFonts w:cs="David" w:hint="cs"/>
          <w:rtl/>
        </w:rPr>
      </w:pPr>
    </w:p>
    <w:p w14:paraId="3C1CA8B6" w14:textId="77777777" w:rsidR="00BA7CC0" w:rsidRPr="00BA7CC0" w:rsidRDefault="00BA7CC0" w:rsidP="00BA7CC0">
      <w:pPr>
        <w:bidi/>
        <w:rPr>
          <w:rFonts w:cs="David" w:hint="cs"/>
          <w:rtl/>
        </w:rPr>
      </w:pPr>
      <w:r w:rsidRPr="00BA7CC0">
        <w:rPr>
          <w:rFonts w:cs="David" w:hint="cs"/>
          <w:rtl/>
        </w:rPr>
        <w:tab/>
        <w:t xml:space="preserve"> פרק זמן של 14 יום ופרק זמן נוסף של 30 יום. </w:t>
      </w:r>
    </w:p>
    <w:p w14:paraId="32812DE0" w14:textId="77777777" w:rsidR="00BA7CC0" w:rsidRPr="00BA7CC0" w:rsidRDefault="00BA7CC0" w:rsidP="00BA7CC0">
      <w:pPr>
        <w:bidi/>
        <w:rPr>
          <w:rFonts w:cs="David" w:hint="cs"/>
          <w:rtl/>
        </w:rPr>
      </w:pPr>
    </w:p>
    <w:p w14:paraId="20C9C976" w14:textId="77777777" w:rsidR="00BA7CC0" w:rsidRPr="00BA7CC0" w:rsidRDefault="00BA7CC0" w:rsidP="00BA7CC0">
      <w:pPr>
        <w:bidi/>
        <w:rPr>
          <w:rFonts w:cs="David" w:hint="cs"/>
          <w:rtl/>
        </w:rPr>
      </w:pPr>
      <w:r w:rsidRPr="00BA7CC0">
        <w:rPr>
          <w:rFonts w:cs="David" w:hint="cs"/>
          <w:u w:val="single"/>
          <w:rtl/>
        </w:rPr>
        <w:t>יצחק לוי:</w:t>
      </w:r>
    </w:p>
    <w:p w14:paraId="78427A99" w14:textId="77777777" w:rsidR="00BA7CC0" w:rsidRPr="00BA7CC0" w:rsidRDefault="00BA7CC0" w:rsidP="00BA7CC0">
      <w:pPr>
        <w:bidi/>
        <w:rPr>
          <w:rFonts w:cs="David" w:hint="cs"/>
          <w:rtl/>
        </w:rPr>
      </w:pPr>
    </w:p>
    <w:p w14:paraId="29662B68" w14:textId="77777777" w:rsidR="00BA7CC0" w:rsidRPr="00BA7CC0" w:rsidRDefault="00BA7CC0" w:rsidP="00BA7CC0">
      <w:pPr>
        <w:bidi/>
        <w:rPr>
          <w:rFonts w:cs="David" w:hint="cs"/>
          <w:rtl/>
        </w:rPr>
      </w:pPr>
      <w:r w:rsidRPr="00BA7CC0">
        <w:rPr>
          <w:rFonts w:cs="David" w:hint="cs"/>
          <w:rtl/>
        </w:rPr>
        <w:tab/>
        <w:t xml:space="preserve"> להחלטה מוחלטת, לא לערעור לבית המשפט העליון.</w:t>
      </w:r>
    </w:p>
    <w:p w14:paraId="4F9BF6F1" w14:textId="77777777" w:rsidR="00BA7CC0" w:rsidRPr="00BA7CC0" w:rsidRDefault="00BA7CC0" w:rsidP="00BA7CC0">
      <w:pPr>
        <w:bidi/>
        <w:rPr>
          <w:rFonts w:cs="David" w:hint="cs"/>
          <w:rtl/>
        </w:rPr>
      </w:pPr>
    </w:p>
    <w:p w14:paraId="2D5D644D" w14:textId="77777777" w:rsidR="00BA7CC0" w:rsidRPr="00BA7CC0" w:rsidRDefault="00BA7CC0" w:rsidP="00BA7CC0">
      <w:pPr>
        <w:bidi/>
        <w:rPr>
          <w:rFonts w:cs="David" w:hint="cs"/>
          <w:u w:val="single"/>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14:paraId="72DDB543" w14:textId="77777777" w:rsidR="00BA7CC0" w:rsidRPr="00BA7CC0" w:rsidRDefault="00BA7CC0" w:rsidP="00BA7CC0">
      <w:pPr>
        <w:bidi/>
        <w:rPr>
          <w:rFonts w:cs="David" w:hint="cs"/>
          <w:u w:val="single"/>
          <w:rtl/>
        </w:rPr>
      </w:pPr>
    </w:p>
    <w:p w14:paraId="3E7FBCA2" w14:textId="77777777" w:rsidR="00BA7CC0" w:rsidRPr="00BA7CC0" w:rsidRDefault="00BA7CC0" w:rsidP="00BA7CC0">
      <w:pPr>
        <w:bidi/>
        <w:rPr>
          <w:rFonts w:cs="David" w:hint="cs"/>
          <w:rtl/>
        </w:rPr>
      </w:pPr>
      <w:r w:rsidRPr="00BA7CC0">
        <w:rPr>
          <w:rFonts w:cs="David" w:hint="cs"/>
          <w:rtl/>
        </w:rPr>
        <w:tab/>
        <w:t>אפשר לקבל פרק זמן סביר כדי לבדוק את זה עם הנהלת בתי המשפט?</w:t>
      </w:r>
    </w:p>
    <w:p w14:paraId="45745EE7" w14:textId="77777777" w:rsidR="00BA7CC0" w:rsidRPr="00BA7CC0" w:rsidRDefault="00BA7CC0" w:rsidP="00BA7CC0">
      <w:pPr>
        <w:bidi/>
        <w:rPr>
          <w:rFonts w:cs="David" w:hint="cs"/>
          <w:rtl/>
        </w:rPr>
      </w:pPr>
    </w:p>
    <w:p w14:paraId="1C69ABC5"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CEF74F8" w14:textId="77777777" w:rsidR="00BA7CC0" w:rsidRPr="00BA7CC0" w:rsidRDefault="00BA7CC0" w:rsidP="00BA7CC0">
      <w:pPr>
        <w:bidi/>
        <w:rPr>
          <w:rFonts w:cs="David" w:hint="cs"/>
          <w:rtl/>
        </w:rPr>
      </w:pPr>
    </w:p>
    <w:p w14:paraId="2966FDC0" w14:textId="77777777" w:rsidR="00BA7CC0" w:rsidRPr="00BA7CC0" w:rsidRDefault="00BA7CC0" w:rsidP="00BA7CC0">
      <w:pPr>
        <w:bidi/>
        <w:rPr>
          <w:rFonts w:cs="David" w:hint="cs"/>
          <w:rtl/>
        </w:rPr>
      </w:pPr>
      <w:r w:rsidRPr="00BA7CC0">
        <w:rPr>
          <w:rFonts w:cs="David" w:hint="cs"/>
          <w:rtl/>
        </w:rPr>
        <w:tab/>
        <w:t xml:space="preserve">אפשר. </w:t>
      </w:r>
    </w:p>
    <w:p w14:paraId="6F21764E" w14:textId="77777777" w:rsidR="00BA7CC0" w:rsidRPr="00BA7CC0" w:rsidRDefault="00BA7CC0" w:rsidP="00BA7CC0">
      <w:pPr>
        <w:bidi/>
        <w:rPr>
          <w:rFonts w:cs="David" w:hint="cs"/>
          <w:rtl/>
        </w:rPr>
      </w:pPr>
    </w:p>
    <w:p w14:paraId="71C47A15" w14:textId="77777777" w:rsidR="00BA7CC0" w:rsidRPr="00BA7CC0" w:rsidRDefault="00BA7CC0" w:rsidP="00BA7CC0">
      <w:pPr>
        <w:bidi/>
        <w:rPr>
          <w:rFonts w:cs="David" w:hint="cs"/>
          <w:rtl/>
        </w:rPr>
      </w:pPr>
      <w:r w:rsidRPr="00BA7CC0">
        <w:rPr>
          <w:rFonts w:cs="David" w:hint="cs"/>
          <w:u w:val="single"/>
          <w:rtl/>
        </w:rPr>
        <w:t>יצחק לוי:</w:t>
      </w:r>
    </w:p>
    <w:p w14:paraId="198C5943" w14:textId="77777777" w:rsidR="00BA7CC0" w:rsidRPr="00BA7CC0" w:rsidRDefault="00BA7CC0" w:rsidP="00BA7CC0">
      <w:pPr>
        <w:bidi/>
        <w:rPr>
          <w:rFonts w:cs="David" w:hint="cs"/>
          <w:rtl/>
        </w:rPr>
      </w:pPr>
    </w:p>
    <w:p w14:paraId="38492CE4" w14:textId="77777777" w:rsidR="00BA7CC0" w:rsidRPr="00BA7CC0" w:rsidRDefault="00BA7CC0" w:rsidP="00BA7CC0">
      <w:pPr>
        <w:bidi/>
        <w:rPr>
          <w:rFonts w:cs="David" w:hint="cs"/>
          <w:rtl/>
        </w:rPr>
      </w:pPr>
      <w:r w:rsidRPr="00BA7CC0">
        <w:rPr>
          <w:rFonts w:cs="David" w:hint="cs"/>
          <w:rtl/>
        </w:rPr>
        <w:tab/>
        <w:t xml:space="preserve"> יש לי הצעה </w:t>
      </w:r>
      <w:r w:rsidRPr="00BA7CC0">
        <w:rPr>
          <w:rFonts w:cs="David"/>
          <w:rtl/>
        </w:rPr>
        <w:t>–</w:t>
      </w:r>
      <w:r w:rsidRPr="00BA7CC0">
        <w:rPr>
          <w:rFonts w:cs="David" w:hint="cs"/>
          <w:rtl/>
        </w:rPr>
        <w:t xml:space="preserve"> לקבוע רק ערכאה שיפוטית אחת.</w:t>
      </w:r>
    </w:p>
    <w:p w14:paraId="6A4C0097" w14:textId="77777777" w:rsidR="00BA7CC0" w:rsidRPr="00BA7CC0" w:rsidRDefault="00BA7CC0" w:rsidP="00BA7CC0">
      <w:pPr>
        <w:bidi/>
        <w:rPr>
          <w:rFonts w:cs="David" w:hint="cs"/>
          <w:rtl/>
        </w:rPr>
      </w:pPr>
    </w:p>
    <w:p w14:paraId="00BF91ED" w14:textId="77777777" w:rsidR="00BA7CC0" w:rsidRPr="00BA7CC0" w:rsidRDefault="00BA7CC0" w:rsidP="00BA7CC0">
      <w:pPr>
        <w:bidi/>
        <w:rPr>
          <w:rFonts w:cs="David" w:hint="cs"/>
          <w:rtl/>
        </w:rPr>
      </w:pPr>
      <w:r w:rsidRPr="00BA7CC0">
        <w:rPr>
          <w:rFonts w:cs="David" w:hint="cs"/>
          <w:u w:val="single"/>
          <w:rtl/>
        </w:rPr>
        <w:t>היו"ר דוד טל:</w:t>
      </w:r>
    </w:p>
    <w:p w14:paraId="504DE83F" w14:textId="77777777" w:rsidR="00BA7CC0" w:rsidRPr="00BA7CC0" w:rsidRDefault="00BA7CC0" w:rsidP="00BA7CC0">
      <w:pPr>
        <w:bidi/>
        <w:rPr>
          <w:rFonts w:cs="David" w:hint="cs"/>
          <w:rtl/>
        </w:rPr>
      </w:pPr>
    </w:p>
    <w:p w14:paraId="57D386BD" w14:textId="77777777" w:rsidR="00BA7CC0" w:rsidRPr="00BA7CC0" w:rsidRDefault="00BA7CC0" w:rsidP="00BA7CC0">
      <w:pPr>
        <w:bidi/>
        <w:rPr>
          <w:rFonts w:cs="David" w:hint="cs"/>
          <w:rtl/>
        </w:rPr>
      </w:pPr>
      <w:r w:rsidRPr="00BA7CC0">
        <w:rPr>
          <w:rFonts w:cs="David" w:hint="cs"/>
          <w:rtl/>
        </w:rPr>
        <w:tab/>
        <w:t xml:space="preserve">משרד המשפטים יבדוק את זה עם מערכת המשפט. </w:t>
      </w:r>
    </w:p>
    <w:p w14:paraId="68E4DB65" w14:textId="77777777" w:rsidR="00BA7CC0" w:rsidRPr="00BA7CC0" w:rsidRDefault="00BA7CC0" w:rsidP="00BA7CC0">
      <w:pPr>
        <w:bidi/>
        <w:rPr>
          <w:rFonts w:cs="David" w:hint="cs"/>
          <w:rtl/>
        </w:rPr>
      </w:pPr>
    </w:p>
    <w:p w14:paraId="2EC1B09F" w14:textId="77777777" w:rsidR="00BA7CC0" w:rsidRPr="00BA7CC0" w:rsidRDefault="00BA7CC0" w:rsidP="00BA7CC0">
      <w:pPr>
        <w:bidi/>
        <w:rPr>
          <w:rFonts w:cs="David" w:hint="cs"/>
          <w:rtl/>
        </w:rPr>
      </w:pPr>
    </w:p>
    <w:p w14:paraId="57A19210" w14:textId="77777777" w:rsidR="00BA7CC0" w:rsidRPr="00BA7CC0" w:rsidRDefault="00BA7CC0" w:rsidP="00BA7CC0">
      <w:pPr>
        <w:bidi/>
        <w:rPr>
          <w:rFonts w:cs="David" w:hint="cs"/>
          <w:rtl/>
        </w:rPr>
      </w:pPr>
    </w:p>
    <w:p w14:paraId="6C6D4288" w14:textId="77777777" w:rsidR="00BA7CC0" w:rsidRPr="00BA7CC0" w:rsidRDefault="00BA7CC0" w:rsidP="00BA7CC0">
      <w:pPr>
        <w:bidi/>
        <w:rPr>
          <w:rFonts w:cs="David" w:hint="cs"/>
          <w:rtl/>
        </w:rPr>
      </w:pPr>
      <w:r w:rsidRPr="00BA7CC0">
        <w:rPr>
          <w:rFonts w:cs="David" w:hint="cs"/>
          <w:u w:val="single"/>
          <w:rtl/>
        </w:rPr>
        <w:t>נורית ישראלי:</w:t>
      </w:r>
    </w:p>
    <w:p w14:paraId="369E49A0" w14:textId="77777777" w:rsidR="00BA7CC0" w:rsidRPr="00BA7CC0" w:rsidRDefault="00BA7CC0" w:rsidP="00BA7CC0">
      <w:pPr>
        <w:bidi/>
        <w:rPr>
          <w:rFonts w:cs="David" w:hint="cs"/>
          <w:rtl/>
        </w:rPr>
      </w:pPr>
    </w:p>
    <w:p w14:paraId="717B6074" w14:textId="77777777" w:rsidR="00BA7CC0" w:rsidRPr="00BA7CC0" w:rsidRDefault="00BA7CC0" w:rsidP="00BA7CC0">
      <w:pPr>
        <w:bidi/>
        <w:rPr>
          <w:rFonts w:cs="David" w:hint="cs"/>
          <w:rtl/>
        </w:rPr>
      </w:pPr>
      <w:r w:rsidRPr="00BA7CC0">
        <w:rPr>
          <w:rFonts w:cs="David" w:hint="cs"/>
          <w:rtl/>
        </w:rPr>
        <w:tab/>
        <w:t xml:space="preserve">הערעורים האלה, יש להם שלב מקדמי. הרי זה לא סתם ערעור, יש טענה שנעשו זיופים בקלפי. זה טענה שצריך לבדוק, לפעמים צריך משטרה, אוספים ראיות. מביאים את זה לבית משפט. זה ערכאה ראשונה, השופט קובע מסקנות, על זה יש ערעור משפטי. </w:t>
      </w:r>
    </w:p>
    <w:p w14:paraId="25304079" w14:textId="77777777" w:rsidR="00BA7CC0" w:rsidRPr="00BA7CC0" w:rsidRDefault="00BA7CC0" w:rsidP="00BA7CC0">
      <w:pPr>
        <w:bidi/>
        <w:rPr>
          <w:rFonts w:cs="David" w:hint="cs"/>
          <w:rtl/>
        </w:rPr>
      </w:pPr>
    </w:p>
    <w:p w14:paraId="47261F06"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C810472" w14:textId="77777777" w:rsidR="00BA7CC0" w:rsidRPr="00BA7CC0" w:rsidRDefault="00BA7CC0" w:rsidP="00BA7CC0">
      <w:pPr>
        <w:bidi/>
        <w:rPr>
          <w:rFonts w:cs="David" w:hint="cs"/>
          <w:rtl/>
        </w:rPr>
      </w:pPr>
    </w:p>
    <w:p w14:paraId="1C944609" w14:textId="77777777" w:rsidR="00BA7CC0" w:rsidRPr="00BA7CC0" w:rsidRDefault="00BA7CC0" w:rsidP="00BA7CC0">
      <w:pPr>
        <w:bidi/>
        <w:rPr>
          <w:rFonts w:cs="David" w:hint="cs"/>
          <w:rtl/>
        </w:rPr>
      </w:pPr>
      <w:r w:rsidRPr="00BA7CC0">
        <w:rPr>
          <w:rFonts w:cs="David" w:hint="cs"/>
          <w:rtl/>
        </w:rPr>
        <w:tab/>
        <w:t>יש לי רעיון לתת למשרד מבקר המדינה לבדוק את הטענות והתלונות של ועדת הבחירות המרכזית למשטרה בקשר לזיופים כאלה וכאלה, וכמה מהטענות האלה נבדקו אם בכלל, ולגבי כמה מהן יש תשובה. אני מראש אומר לך - שום תשובה לא היתה.</w:t>
      </w:r>
    </w:p>
    <w:p w14:paraId="7F4F78B8" w14:textId="77777777" w:rsidR="00BA7CC0" w:rsidRPr="00BA7CC0" w:rsidRDefault="00BA7CC0" w:rsidP="00BA7CC0">
      <w:pPr>
        <w:bidi/>
        <w:rPr>
          <w:rFonts w:cs="David" w:hint="cs"/>
          <w:rtl/>
        </w:rPr>
      </w:pPr>
    </w:p>
    <w:p w14:paraId="26D7268D" w14:textId="77777777" w:rsidR="00BA7CC0" w:rsidRPr="00BA7CC0" w:rsidRDefault="00BA7CC0" w:rsidP="00BA7CC0">
      <w:pPr>
        <w:bidi/>
        <w:rPr>
          <w:rFonts w:cs="David" w:hint="cs"/>
          <w:rtl/>
        </w:rPr>
      </w:pPr>
      <w:r w:rsidRPr="00BA7CC0">
        <w:rPr>
          <w:rFonts w:cs="David" w:hint="cs"/>
          <w:rtl/>
        </w:rPr>
        <w:tab/>
        <w:t>אנו עוברים לפרק של התעמולה. זה פרק מאוד חשוב, גם משום שיושבי ראש ועדות הבחירות, לפחות שלושת האחרונים, הביעו עמדתם בנושא זה, והרבה מאוד חברים מוועדת הבחירות הסכימו עם חלק גדול מההערות. לכן עלינו לבדוק עד כמה ניתן וראוי לעסוק בתעמולה. מעבר לזה, בפרק הזה צריך לקחת את כל הנושא של תעמולת בחירות בכלל ולחוקק חוק רציני וראוי כדי שיעמוד לרשותנו. הגברת ארבל, בבקשה.</w:t>
      </w:r>
    </w:p>
    <w:p w14:paraId="26EEC4DE" w14:textId="77777777" w:rsidR="00BA7CC0" w:rsidRPr="00BA7CC0" w:rsidRDefault="00BA7CC0" w:rsidP="00BA7CC0">
      <w:pPr>
        <w:bidi/>
        <w:rPr>
          <w:rFonts w:cs="David" w:hint="cs"/>
          <w:rtl/>
        </w:rPr>
      </w:pPr>
    </w:p>
    <w:p w14:paraId="310343BA" w14:textId="77777777" w:rsidR="00BA7CC0" w:rsidRPr="00BA7CC0" w:rsidRDefault="00BA7CC0" w:rsidP="00BA7CC0">
      <w:pPr>
        <w:bidi/>
        <w:rPr>
          <w:rFonts w:cs="David" w:hint="cs"/>
          <w:u w:val="single"/>
          <w:rtl/>
        </w:rPr>
      </w:pPr>
      <w:r w:rsidRPr="00BA7CC0">
        <w:rPr>
          <w:rFonts w:cs="David" w:hint="cs"/>
          <w:u w:val="single"/>
          <w:rtl/>
        </w:rPr>
        <w:t>ארבל אסטרחן:</w:t>
      </w:r>
    </w:p>
    <w:p w14:paraId="654A108F" w14:textId="77777777" w:rsidR="00BA7CC0" w:rsidRPr="00BA7CC0" w:rsidRDefault="00BA7CC0" w:rsidP="00BA7CC0">
      <w:pPr>
        <w:bidi/>
        <w:rPr>
          <w:rFonts w:cs="David" w:hint="cs"/>
          <w:rtl/>
        </w:rPr>
      </w:pPr>
    </w:p>
    <w:p w14:paraId="656A1D8E" w14:textId="77777777" w:rsidR="00BA7CC0" w:rsidRPr="00BA7CC0" w:rsidRDefault="00BA7CC0" w:rsidP="00BA7CC0">
      <w:pPr>
        <w:bidi/>
        <w:rPr>
          <w:rFonts w:cs="David" w:hint="cs"/>
          <w:rtl/>
        </w:rPr>
      </w:pPr>
      <w:r w:rsidRPr="00BA7CC0">
        <w:rPr>
          <w:rFonts w:cs="David" w:hint="cs"/>
          <w:rtl/>
        </w:rPr>
        <w:tab/>
        <w:t>נושא התעמולה כפי שמצוין בסעיף 13 לא נדון אך קיבלנו מהוועדה כמה הנחיות, ולפיהן ניסינו להביא פה הצעה, וכמעט כל סעיף פה הוא גדול ומחייב דיון.</w:t>
      </w:r>
    </w:p>
    <w:p w14:paraId="32FCC819" w14:textId="77777777" w:rsidR="00BA7CC0" w:rsidRPr="00BA7CC0" w:rsidRDefault="00BA7CC0" w:rsidP="00BA7CC0">
      <w:pPr>
        <w:bidi/>
        <w:rPr>
          <w:rFonts w:cs="David" w:hint="cs"/>
          <w:rtl/>
        </w:rPr>
      </w:pPr>
    </w:p>
    <w:p w14:paraId="2695360F" w14:textId="77777777" w:rsidR="00BA7CC0" w:rsidRPr="00BA7CC0" w:rsidRDefault="00BA7CC0" w:rsidP="00BA7CC0">
      <w:pPr>
        <w:bidi/>
        <w:rPr>
          <w:rFonts w:cs="David" w:hint="cs"/>
          <w:rtl/>
        </w:rPr>
      </w:pPr>
      <w:r w:rsidRPr="00BA7CC0">
        <w:rPr>
          <w:rFonts w:cs="David" w:hint="cs"/>
          <w:rtl/>
        </w:rPr>
        <w:tab/>
        <w:t xml:space="preserve">אפשר היה לחשוב על שתי גישות - להיצמד לחוק התעמולה הקיים, ולהגיד: אם החוק בעייתי, יתקנו אותו, וככל שהוא יתוקן, ההוראות שלו יחולו גם כאן, כי חוק התעמולה הוא חוק שמכירים, פחות או יותר יודעים לעבוד אתו, המפלגות יודעות לעבוד אתו, וזו גם הגישה שהיתה פה בישיבה הקודמת ולפיה הוכן הנוסח פה. </w:t>
      </w:r>
    </w:p>
    <w:p w14:paraId="4547A229" w14:textId="77777777" w:rsidR="00BA7CC0" w:rsidRPr="00BA7CC0" w:rsidRDefault="00BA7CC0" w:rsidP="00BA7CC0">
      <w:pPr>
        <w:bidi/>
        <w:rPr>
          <w:rFonts w:cs="David" w:hint="cs"/>
          <w:rtl/>
        </w:rPr>
      </w:pPr>
    </w:p>
    <w:p w14:paraId="6824C806" w14:textId="77777777" w:rsidR="00BA7CC0" w:rsidRPr="00BA7CC0" w:rsidRDefault="00BA7CC0" w:rsidP="00BA7CC0">
      <w:pPr>
        <w:bidi/>
        <w:ind w:firstLine="567"/>
        <w:rPr>
          <w:rFonts w:cs="David" w:hint="cs"/>
          <w:rtl/>
        </w:rPr>
      </w:pPr>
      <w:r w:rsidRPr="00BA7CC0">
        <w:rPr>
          <w:rFonts w:cs="David" w:hint="cs"/>
          <w:rtl/>
        </w:rPr>
        <w:t xml:space="preserve">אפשרית גם גישה אחרת, לומר שמרבית ההוראות לא יחולו. </w:t>
      </w:r>
    </w:p>
    <w:p w14:paraId="661A72CE" w14:textId="77777777" w:rsidR="00BA7CC0" w:rsidRPr="00BA7CC0" w:rsidRDefault="00BA7CC0" w:rsidP="00BA7CC0">
      <w:pPr>
        <w:bidi/>
        <w:ind w:firstLine="567"/>
        <w:rPr>
          <w:rFonts w:cs="David" w:hint="cs"/>
          <w:rtl/>
        </w:rPr>
      </w:pPr>
    </w:p>
    <w:p w14:paraId="1FB346DE" w14:textId="77777777" w:rsidR="00BA7CC0" w:rsidRPr="00BA7CC0" w:rsidRDefault="00BA7CC0" w:rsidP="00BA7CC0">
      <w:pPr>
        <w:bidi/>
        <w:ind w:firstLine="567"/>
        <w:rPr>
          <w:rFonts w:cs="David" w:hint="cs"/>
          <w:rtl/>
        </w:rPr>
      </w:pPr>
      <w:r w:rsidRPr="00BA7CC0">
        <w:rPr>
          <w:rFonts w:cs="David" w:hint="cs"/>
          <w:rtl/>
        </w:rPr>
        <w:t xml:space="preserve">קוראת סעיף 13(א). </w:t>
      </w:r>
    </w:p>
    <w:p w14:paraId="3BB27A0E" w14:textId="77777777" w:rsidR="00BA7CC0" w:rsidRPr="00BA7CC0" w:rsidRDefault="00BA7CC0" w:rsidP="00BA7CC0">
      <w:pPr>
        <w:bidi/>
        <w:ind w:firstLine="567"/>
        <w:rPr>
          <w:rFonts w:cs="David" w:hint="cs"/>
          <w:rtl/>
        </w:rPr>
      </w:pPr>
    </w:p>
    <w:p w14:paraId="490148E5" w14:textId="77777777" w:rsidR="00BA7CC0" w:rsidRPr="00BA7CC0" w:rsidRDefault="00BA7CC0" w:rsidP="00BA7CC0">
      <w:pPr>
        <w:bidi/>
        <w:ind w:firstLine="567"/>
        <w:rPr>
          <w:rFonts w:cs="David" w:hint="cs"/>
          <w:rtl/>
        </w:rPr>
      </w:pPr>
      <w:r w:rsidRPr="00BA7CC0">
        <w:rPr>
          <w:rFonts w:cs="David" w:hint="cs"/>
          <w:rtl/>
        </w:rPr>
        <w:t xml:space="preserve">סעיף 5 שעניינו היום הגבלת תעמולה בכלי התקשורת ב-60 ימים שלפני הבחירות. היות שמדובר בשחקנים רבים מאוד, לא כולם מזוהים וידועים, חשבנו שלסעיף הזה אין משמעות רבה. סעיף 7 רלוונטי לרשימות, סעיף 14 מדבר על חובת השכרת אולם לרשימת מועמדים - גם לא רלוונטי. סעיפים 15, 15א, 15ב מדברים על הקצאת זמן לתעמולה ברדיו, בטלוויזיה - זו התעמולה הממומנת. סעיף 16ד מדבר על תעמולה ברדיו בבחירות למועצות מקומיות, סעיף 18 ו-19 שמדבר על זכות אישום לחברי ועדת הבחירות - אלה הם הסעיפים שלא יחולו. </w:t>
      </w:r>
    </w:p>
    <w:p w14:paraId="515662EA" w14:textId="77777777" w:rsidR="00BA7CC0" w:rsidRPr="00BA7CC0" w:rsidRDefault="00BA7CC0" w:rsidP="00BA7CC0">
      <w:pPr>
        <w:bidi/>
        <w:rPr>
          <w:rFonts w:cs="David" w:hint="cs"/>
          <w:rtl/>
        </w:rPr>
      </w:pPr>
    </w:p>
    <w:p w14:paraId="7A1D9028" w14:textId="77777777" w:rsidR="00BA7CC0" w:rsidRPr="00BA7CC0" w:rsidRDefault="00BA7CC0" w:rsidP="00BA7CC0">
      <w:pPr>
        <w:bidi/>
        <w:rPr>
          <w:rFonts w:cs="David" w:hint="cs"/>
          <w:rtl/>
        </w:rPr>
      </w:pPr>
      <w:r w:rsidRPr="00BA7CC0">
        <w:rPr>
          <w:rFonts w:cs="David" w:hint="cs"/>
          <w:rtl/>
        </w:rPr>
        <w:tab/>
        <w:t xml:space="preserve">צריך לראות מה הסעיפים שכן יחולו, ולגבי חלקם נבקש להעיר. יחול סעיף 2 שקובע את התקופות </w:t>
      </w:r>
      <w:r w:rsidRPr="00BA7CC0">
        <w:rPr>
          <w:rFonts w:cs="David"/>
          <w:rtl/>
        </w:rPr>
        <w:t>–</w:t>
      </w:r>
      <w:r w:rsidRPr="00BA7CC0">
        <w:rPr>
          <w:rFonts w:cs="David" w:hint="cs"/>
          <w:rtl/>
        </w:rPr>
        <w:t xml:space="preserve"> היום מדובר על 90 ימים. </w:t>
      </w:r>
    </w:p>
    <w:p w14:paraId="5B3056F9" w14:textId="77777777" w:rsidR="00BA7CC0" w:rsidRPr="00BA7CC0" w:rsidRDefault="00BA7CC0" w:rsidP="00BA7CC0">
      <w:pPr>
        <w:bidi/>
        <w:rPr>
          <w:rFonts w:cs="David" w:hint="cs"/>
          <w:rtl/>
        </w:rPr>
      </w:pPr>
    </w:p>
    <w:p w14:paraId="688585D1" w14:textId="77777777" w:rsidR="00BA7CC0" w:rsidRPr="00BA7CC0" w:rsidRDefault="00BA7CC0" w:rsidP="00BA7CC0">
      <w:pPr>
        <w:bidi/>
        <w:ind w:firstLine="567"/>
        <w:rPr>
          <w:rFonts w:cs="David" w:hint="cs"/>
          <w:rtl/>
        </w:rPr>
      </w:pPr>
      <w:r w:rsidRPr="00BA7CC0">
        <w:rPr>
          <w:rFonts w:cs="David" w:hint="cs"/>
          <w:rtl/>
        </w:rPr>
        <w:t>קוראת סעיף 2א.</w:t>
      </w:r>
    </w:p>
    <w:p w14:paraId="656B8A53" w14:textId="77777777" w:rsidR="00BA7CC0" w:rsidRPr="00BA7CC0" w:rsidRDefault="00BA7CC0" w:rsidP="00BA7CC0">
      <w:pPr>
        <w:bidi/>
        <w:rPr>
          <w:rFonts w:cs="David" w:hint="cs"/>
          <w:rtl/>
        </w:rPr>
      </w:pPr>
    </w:p>
    <w:p w14:paraId="69A68577" w14:textId="77777777" w:rsidR="00BA7CC0" w:rsidRPr="00BA7CC0" w:rsidRDefault="00BA7CC0" w:rsidP="00BA7CC0">
      <w:pPr>
        <w:bidi/>
        <w:rPr>
          <w:rFonts w:cs="David" w:hint="cs"/>
          <w:rtl/>
        </w:rPr>
      </w:pPr>
      <w:r w:rsidRPr="00BA7CC0">
        <w:rPr>
          <w:rFonts w:cs="David" w:hint="cs"/>
          <w:rtl/>
        </w:rPr>
        <w:tab/>
        <w:t xml:space="preserve">אם משאירים את סעיף 2 כפי שהוא, אלה הם הגופים שלא יוכלו לעשות שימוש בכספם. השאלה מתעוררת לאור פסיקה שאנו מכירים בעניין אפשרויות של רשויות מקומיות לעשות שימוש בכספיהן לא לצורכי תעמולת בחירות אלא לצורכי תעמולה בעניין שנגע לאותה רשות ותושביה באופן ספציפי. מוכר פסק הדין שעסק ברמת הגולן, שאפשר לרשויות רמת הגולן להשתמש בתקציבן לצורך תעמולה שהיתה בשנת 95' למען הגולן. תושב מהאזור פנה לבית המשפט העליון, וסבר שלא ניתן לעשות שימוש בכספים האלה </w:t>
      </w:r>
      <w:r w:rsidRPr="00BA7CC0">
        <w:rPr>
          <w:rFonts w:cs="David"/>
          <w:rtl/>
        </w:rPr>
        <w:t>–</w:t>
      </w:r>
      <w:r w:rsidRPr="00BA7CC0">
        <w:rPr>
          <w:rFonts w:cs="David" w:hint="cs"/>
          <w:rtl/>
        </w:rPr>
        <w:t xml:space="preserve"> הרשות אמורה להשתמש בכספיה לצרכים מונציפליים </w:t>
      </w:r>
      <w:r w:rsidRPr="00BA7CC0">
        <w:rPr>
          <w:rFonts w:cs="David"/>
          <w:rtl/>
        </w:rPr>
        <w:t>–</w:t>
      </w:r>
      <w:r w:rsidRPr="00BA7CC0">
        <w:rPr>
          <w:rFonts w:cs="David" w:hint="cs"/>
          <w:rtl/>
        </w:rPr>
        <w:t xml:space="preserve"> חינוך, תרבות, ניקיון וכו'. בית המשפט ברוב דעות סבר שהרשויות יכולות לעשות שימוש באותם כספים, כאשר מדובר בעניין, חוץ מהמשמעות הארצית שלו, נוגע באופן ייחודי לתושבי אותה רשות.</w:t>
      </w:r>
    </w:p>
    <w:p w14:paraId="345B14FA" w14:textId="77777777" w:rsidR="00BA7CC0" w:rsidRPr="00BA7CC0" w:rsidRDefault="00BA7CC0" w:rsidP="00BA7CC0">
      <w:pPr>
        <w:bidi/>
        <w:rPr>
          <w:rFonts w:cs="David" w:hint="cs"/>
          <w:rtl/>
        </w:rPr>
      </w:pPr>
    </w:p>
    <w:p w14:paraId="25408022" w14:textId="77777777" w:rsidR="00BA7CC0" w:rsidRDefault="00BA7CC0" w:rsidP="00BA7CC0">
      <w:pPr>
        <w:bidi/>
        <w:rPr>
          <w:rFonts w:cs="David" w:hint="cs"/>
          <w:rtl/>
        </w:rPr>
      </w:pPr>
      <w:r w:rsidRPr="00BA7CC0">
        <w:rPr>
          <w:rFonts w:cs="David" w:hint="cs"/>
          <w:rtl/>
        </w:rPr>
        <w:tab/>
      </w:r>
    </w:p>
    <w:p w14:paraId="36804C81" w14:textId="77777777" w:rsidR="00BA7CC0" w:rsidRDefault="00BA7CC0" w:rsidP="00BA7CC0">
      <w:pPr>
        <w:bidi/>
        <w:rPr>
          <w:rFonts w:cs="David" w:hint="cs"/>
          <w:rtl/>
        </w:rPr>
      </w:pPr>
    </w:p>
    <w:p w14:paraId="7303B485" w14:textId="77777777" w:rsidR="00BA7CC0" w:rsidRPr="00BA7CC0" w:rsidRDefault="00BA7CC0" w:rsidP="00BA7CC0">
      <w:pPr>
        <w:bidi/>
        <w:rPr>
          <w:rFonts w:cs="David" w:hint="cs"/>
          <w:rtl/>
        </w:rPr>
      </w:pPr>
      <w:r w:rsidRPr="00BA7CC0">
        <w:rPr>
          <w:rFonts w:cs="David" w:hint="cs"/>
          <w:rtl/>
        </w:rPr>
        <w:t xml:space="preserve">פסק הדין גרינברג נדון שוב בשנת 2004 בעתירה של שלום עכשיו שעסקה במועצות ביש"ע שתרמו כספים לקמפיין נגד ההתנתקות, וגם שם אישר בית המשפט העליון ברוב דעות שניתן לעשות שימוש בכספי אותן מועצות בגלל שזה נגע ספציפית אליהן. </w:t>
      </w:r>
    </w:p>
    <w:p w14:paraId="70315357" w14:textId="77777777" w:rsidR="00BA7CC0" w:rsidRPr="00BA7CC0" w:rsidRDefault="00BA7CC0" w:rsidP="00BA7CC0">
      <w:pPr>
        <w:bidi/>
        <w:rPr>
          <w:rFonts w:cs="David" w:hint="cs"/>
          <w:rtl/>
        </w:rPr>
      </w:pPr>
    </w:p>
    <w:p w14:paraId="2F5728B8" w14:textId="77777777" w:rsidR="00BA7CC0" w:rsidRPr="00BA7CC0" w:rsidRDefault="00BA7CC0" w:rsidP="00BA7CC0">
      <w:pPr>
        <w:bidi/>
        <w:rPr>
          <w:rFonts w:cs="David" w:hint="cs"/>
          <w:rtl/>
        </w:rPr>
      </w:pPr>
      <w:r w:rsidRPr="00BA7CC0">
        <w:rPr>
          <w:rFonts w:cs="David" w:hint="cs"/>
          <w:rtl/>
        </w:rPr>
        <w:tab/>
        <w:t xml:space="preserve">חוק התעמולה אומר שלא ניתן לעשות שימוש בכספים של רשות מקומית לצורכי משאל עם. פסקי הדין אמרו אחרת. שוב </w:t>
      </w:r>
      <w:r w:rsidRPr="00BA7CC0">
        <w:rPr>
          <w:rFonts w:cs="David"/>
          <w:rtl/>
        </w:rPr>
        <w:t>–</w:t>
      </w:r>
      <w:r w:rsidRPr="00BA7CC0">
        <w:rPr>
          <w:rFonts w:cs="David" w:hint="cs"/>
          <w:rtl/>
        </w:rPr>
        <w:t xml:space="preserve"> הם לא דיברו על בחירות. השאלה היא איזה דין רוצים חברי הוועדה שיחול. </w:t>
      </w:r>
    </w:p>
    <w:p w14:paraId="3DC1D4EA" w14:textId="77777777" w:rsidR="00BA7CC0" w:rsidRPr="00BA7CC0" w:rsidRDefault="00BA7CC0" w:rsidP="00BA7CC0">
      <w:pPr>
        <w:bidi/>
        <w:rPr>
          <w:rFonts w:cs="David" w:hint="cs"/>
          <w:rtl/>
        </w:rPr>
      </w:pPr>
    </w:p>
    <w:p w14:paraId="5011E614" w14:textId="77777777" w:rsidR="00BA7CC0" w:rsidRPr="00BA7CC0" w:rsidRDefault="00BA7CC0" w:rsidP="00BA7CC0">
      <w:pPr>
        <w:bidi/>
        <w:rPr>
          <w:rFonts w:cs="David" w:hint="cs"/>
          <w:u w:val="single"/>
          <w:rtl/>
        </w:rPr>
      </w:pPr>
      <w:r w:rsidRPr="00BA7CC0">
        <w:rPr>
          <w:rFonts w:cs="David" w:hint="cs"/>
          <w:u w:val="single"/>
          <w:rtl/>
        </w:rPr>
        <w:t>גדעון סער:</w:t>
      </w:r>
    </w:p>
    <w:p w14:paraId="59B47BA2" w14:textId="77777777" w:rsidR="00BA7CC0" w:rsidRPr="00BA7CC0" w:rsidRDefault="00BA7CC0" w:rsidP="00BA7CC0">
      <w:pPr>
        <w:bidi/>
        <w:rPr>
          <w:rFonts w:cs="David" w:hint="cs"/>
          <w:u w:val="single"/>
          <w:rtl/>
        </w:rPr>
      </w:pPr>
    </w:p>
    <w:p w14:paraId="7BF7E50B" w14:textId="77777777" w:rsidR="00BA7CC0" w:rsidRPr="00BA7CC0" w:rsidRDefault="00BA7CC0" w:rsidP="00BA7CC0">
      <w:pPr>
        <w:bidi/>
        <w:rPr>
          <w:rFonts w:cs="David" w:hint="cs"/>
          <w:rtl/>
        </w:rPr>
      </w:pPr>
      <w:r w:rsidRPr="00BA7CC0">
        <w:rPr>
          <w:rFonts w:cs="David" w:hint="cs"/>
          <w:rtl/>
        </w:rPr>
        <w:tab/>
        <w:t xml:space="preserve"> אנו פה צריכים לצאת קצת מהקופסה של חוק התעמולה. מאחר שאנו לא מסתמכים כאן על מימון ממלכתי וכל חוקי התעמולה שאנו מכירים אותם מסתמכים על מימון ממלכתי לקמפיינים, צריך ליצור משטר אחר בנושאי התעמולה, וזה קנייה חופשית של מדיה על ידי האנשים שיש להם עניין בתוצאות המשאל, שזה כל אחד, ונראה לי שגם מי שזה נוגע במישרין לביתו, יש לו עניין בזה. ברגע שאמרת: המימון הוא של גורמים פרטיים, דהיינו אין מימון באמצעות גופים מסוימים, קבעת שהוא יהיה בלתי מוגבל, כי כל אחד ירכוש מדיה בהיקף מסוים </w:t>
      </w:r>
      <w:r w:rsidRPr="00BA7CC0">
        <w:rPr>
          <w:rFonts w:cs="David"/>
          <w:rtl/>
        </w:rPr>
        <w:t>–</w:t>
      </w:r>
      <w:r w:rsidRPr="00BA7CC0">
        <w:rPr>
          <w:rFonts w:cs="David" w:hint="cs"/>
          <w:rtl/>
        </w:rPr>
        <w:t xml:space="preserve"> יקימו 100 עמותות, ולא תהיה על כל אחת מהן מגבלה. לכן בעצם השיטה שבה נקבע שאין מימון ממלכתי - אני לא אומר שאין בזה בעייתיות, כי אני חושב שלכסף יש השפעה על תוצאות קמפיינים, אבל ברגע שקבענו שזה לא מימון ממלכתי, אז מימון באמצעות גופים פרטיים, איני רואה כיצד אפשר לקבוע הגבלה.</w:t>
      </w:r>
    </w:p>
    <w:p w14:paraId="701AC61D" w14:textId="77777777" w:rsidR="00BA7CC0" w:rsidRPr="00BA7CC0" w:rsidRDefault="00BA7CC0" w:rsidP="00BA7CC0">
      <w:pPr>
        <w:bidi/>
        <w:rPr>
          <w:rFonts w:cs="David" w:hint="cs"/>
          <w:rtl/>
        </w:rPr>
      </w:pPr>
    </w:p>
    <w:p w14:paraId="4E2F2EC3"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321BBCC" w14:textId="77777777" w:rsidR="00BA7CC0" w:rsidRPr="00BA7CC0" w:rsidRDefault="00BA7CC0" w:rsidP="00BA7CC0">
      <w:pPr>
        <w:bidi/>
        <w:rPr>
          <w:rFonts w:cs="David" w:hint="cs"/>
          <w:rtl/>
        </w:rPr>
      </w:pPr>
    </w:p>
    <w:p w14:paraId="402E2321" w14:textId="77777777" w:rsidR="00BA7CC0" w:rsidRPr="00BA7CC0" w:rsidRDefault="00BA7CC0" w:rsidP="00BA7CC0">
      <w:pPr>
        <w:bidi/>
        <w:rPr>
          <w:rFonts w:cs="David" w:hint="cs"/>
          <w:rtl/>
        </w:rPr>
      </w:pPr>
      <w:r w:rsidRPr="00BA7CC0">
        <w:rPr>
          <w:rFonts w:cs="David" w:hint="cs"/>
          <w:rtl/>
        </w:rPr>
        <w:tab/>
        <w:t xml:space="preserve"> אני יכול להגביל את ידיעות אחרונות, את הארץ, מעריב, שלא יקבלו יותר מעמוד אחד מכל גוף. </w:t>
      </w:r>
    </w:p>
    <w:p w14:paraId="45066E4D" w14:textId="77777777" w:rsidR="00BA7CC0" w:rsidRPr="00BA7CC0" w:rsidRDefault="00BA7CC0" w:rsidP="00BA7CC0">
      <w:pPr>
        <w:bidi/>
        <w:rPr>
          <w:rFonts w:cs="David" w:hint="cs"/>
          <w:rtl/>
        </w:rPr>
      </w:pPr>
    </w:p>
    <w:p w14:paraId="22C24B21" w14:textId="77777777" w:rsidR="00BA7CC0" w:rsidRPr="00BA7CC0" w:rsidRDefault="00BA7CC0" w:rsidP="00BA7CC0">
      <w:pPr>
        <w:bidi/>
        <w:rPr>
          <w:rFonts w:cs="David" w:hint="cs"/>
          <w:rtl/>
        </w:rPr>
      </w:pPr>
      <w:r w:rsidRPr="00BA7CC0">
        <w:rPr>
          <w:rFonts w:cs="David" w:hint="cs"/>
          <w:u w:val="single"/>
          <w:rtl/>
        </w:rPr>
        <w:t>יצחק לוי:</w:t>
      </w:r>
    </w:p>
    <w:p w14:paraId="12C8EB96" w14:textId="77777777" w:rsidR="00BA7CC0" w:rsidRPr="00BA7CC0" w:rsidRDefault="00BA7CC0" w:rsidP="00BA7CC0">
      <w:pPr>
        <w:bidi/>
        <w:rPr>
          <w:rFonts w:cs="David" w:hint="cs"/>
          <w:rtl/>
        </w:rPr>
      </w:pPr>
    </w:p>
    <w:p w14:paraId="41028E9E" w14:textId="77777777" w:rsidR="00BA7CC0" w:rsidRPr="00BA7CC0" w:rsidRDefault="00BA7CC0" w:rsidP="00BA7CC0">
      <w:pPr>
        <w:bidi/>
        <w:rPr>
          <w:rFonts w:cs="David" w:hint="cs"/>
          <w:rtl/>
        </w:rPr>
      </w:pPr>
      <w:r w:rsidRPr="00BA7CC0">
        <w:rPr>
          <w:rFonts w:cs="David" w:hint="cs"/>
          <w:rtl/>
        </w:rPr>
        <w:tab/>
        <w:t xml:space="preserve"> למה אתה לא מגביל את תנובה, שרוצה לעשות ארבעה עמודים? </w:t>
      </w:r>
    </w:p>
    <w:p w14:paraId="1A2614EC" w14:textId="77777777" w:rsidR="00BA7CC0" w:rsidRPr="00BA7CC0" w:rsidRDefault="00BA7CC0" w:rsidP="00BA7CC0">
      <w:pPr>
        <w:bidi/>
        <w:rPr>
          <w:rFonts w:cs="David" w:hint="cs"/>
          <w:rtl/>
        </w:rPr>
      </w:pPr>
    </w:p>
    <w:p w14:paraId="41FD6D30" w14:textId="77777777" w:rsidR="00BA7CC0" w:rsidRPr="00BA7CC0" w:rsidRDefault="00BA7CC0" w:rsidP="00BA7CC0">
      <w:pPr>
        <w:bidi/>
        <w:rPr>
          <w:rFonts w:cs="David" w:hint="cs"/>
          <w:u w:val="single"/>
          <w:rtl/>
        </w:rPr>
      </w:pPr>
      <w:r w:rsidRPr="00BA7CC0">
        <w:rPr>
          <w:rFonts w:cs="David" w:hint="cs"/>
          <w:u w:val="single"/>
          <w:rtl/>
        </w:rPr>
        <w:t>ארבל אסטרחן:</w:t>
      </w:r>
    </w:p>
    <w:p w14:paraId="3252A0E8" w14:textId="77777777" w:rsidR="00BA7CC0" w:rsidRPr="00BA7CC0" w:rsidRDefault="00BA7CC0" w:rsidP="00BA7CC0">
      <w:pPr>
        <w:bidi/>
        <w:rPr>
          <w:rFonts w:cs="David" w:hint="cs"/>
          <w:rtl/>
        </w:rPr>
      </w:pPr>
    </w:p>
    <w:p w14:paraId="26F3AF49" w14:textId="77777777" w:rsidR="00BA7CC0" w:rsidRPr="00BA7CC0" w:rsidRDefault="00BA7CC0" w:rsidP="00BA7CC0">
      <w:pPr>
        <w:bidi/>
        <w:rPr>
          <w:rFonts w:cs="David" w:hint="cs"/>
          <w:rtl/>
        </w:rPr>
      </w:pPr>
      <w:r w:rsidRPr="00BA7CC0">
        <w:rPr>
          <w:rFonts w:cs="David" w:hint="cs"/>
          <w:rtl/>
        </w:rPr>
        <w:tab/>
        <w:t>יש סעיפים בחוק התעמולה- -</w:t>
      </w:r>
    </w:p>
    <w:p w14:paraId="6D98568A" w14:textId="77777777" w:rsidR="00BA7CC0" w:rsidRPr="00BA7CC0" w:rsidRDefault="00BA7CC0" w:rsidP="00BA7CC0">
      <w:pPr>
        <w:bidi/>
        <w:rPr>
          <w:rFonts w:cs="David" w:hint="cs"/>
          <w:rtl/>
        </w:rPr>
      </w:pPr>
    </w:p>
    <w:p w14:paraId="083CCFDE" w14:textId="77777777" w:rsidR="00BA7CC0" w:rsidRPr="00BA7CC0" w:rsidRDefault="00BA7CC0" w:rsidP="00BA7CC0">
      <w:pPr>
        <w:bidi/>
        <w:rPr>
          <w:rFonts w:cs="David" w:hint="cs"/>
          <w:rtl/>
        </w:rPr>
      </w:pPr>
      <w:r w:rsidRPr="00BA7CC0">
        <w:rPr>
          <w:rFonts w:cs="David" w:hint="cs"/>
          <w:u w:val="single"/>
          <w:rtl/>
        </w:rPr>
        <w:t>יצחק לוי:</w:t>
      </w:r>
    </w:p>
    <w:p w14:paraId="1FFF2223" w14:textId="77777777" w:rsidR="00BA7CC0" w:rsidRPr="00BA7CC0" w:rsidRDefault="00BA7CC0" w:rsidP="00BA7CC0">
      <w:pPr>
        <w:bidi/>
        <w:rPr>
          <w:rFonts w:cs="David" w:hint="cs"/>
          <w:rtl/>
        </w:rPr>
      </w:pPr>
    </w:p>
    <w:p w14:paraId="19CD4BD2" w14:textId="77777777" w:rsidR="00BA7CC0" w:rsidRPr="00BA7CC0" w:rsidRDefault="00BA7CC0" w:rsidP="00BA7CC0">
      <w:pPr>
        <w:bidi/>
        <w:rPr>
          <w:rFonts w:cs="David" w:hint="cs"/>
          <w:rtl/>
        </w:rPr>
      </w:pPr>
      <w:r w:rsidRPr="00BA7CC0">
        <w:rPr>
          <w:rFonts w:cs="David" w:hint="cs"/>
          <w:rtl/>
        </w:rPr>
        <w:tab/>
        <w:t xml:space="preserve">סליחה, חוק התעמולה נוגע רק למפלגות, לא לגופים פרטיים. אם רוצים לדבר על עירוב הגופים הפרטיים לתוך חוק התעמולה, זה משהו אחר לגמרי, זה לא חוק התעמולה. אתה עוסק בחוק שאינו נוגע לגופים פרטיים. אתה רוצה להגביל גופים פרטיים </w:t>
      </w:r>
      <w:r w:rsidRPr="00BA7CC0">
        <w:rPr>
          <w:rFonts w:cs="David"/>
          <w:rtl/>
        </w:rPr>
        <w:t>–</w:t>
      </w:r>
      <w:r w:rsidRPr="00BA7CC0">
        <w:rPr>
          <w:rFonts w:cs="David" w:hint="cs"/>
          <w:rtl/>
        </w:rPr>
        <w:t xml:space="preserve"> בסדר, זה לא חוק התעמולה. האם אנו רוצים להשאיר את הדברים כפי שהם היום או להיכנס לקרביים של הגופים הפרטיים? אז בוא נקרא לרשם העמותות- -</w:t>
      </w:r>
    </w:p>
    <w:p w14:paraId="73E2661E" w14:textId="77777777" w:rsidR="00BA7CC0" w:rsidRPr="00BA7CC0" w:rsidRDefault="00BA7CC0" w:rsidP="00BA7CC0">
      <w:pPr>
        <w:bidi/>
        <w:rPr>
          <w:rFonts w:cs="David" w:hint="cs"/>
          <w:rtl/>
        </w:rPr>
      </w:pPr>
    </w:p>
    <w:p w14:paraId="4F747AE4"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429B6F8B" w14:textId="77777777" w:rsidR="00BA7CC0" w:rsidRPr="00BA7CC0" w:rsidRDefault="00BA7CC0" w:rsidP="00BA7CC0">
      <w:pPr>
        <w:bidi/>
        <w:rPr>
          <w:rFonts w:cs="David" w:hint="cs"/>
          <w:rtl/>
        </w:rPr>
      </w:pPr>
    </w:p>
    <w:p w14:paraId="601304DB" w14:textId="77777777" w:rsidR="00BA7CC0" w:rsidRPr="00BA7CC0" w:rsidRDefault="00BA7CC0" w:rsidP="00BA7CC0">
      <w:pPr>
        <w:bidi/>
        <w:rPr>
          <w:rFonts w:cs="David" w:hint="cs"/>
          <w:rtl/>
        </w:rPr>
      </w:pPr>
      <w:r w:rsidRPr="00BA7CC0">
        <w:rPr>
          <w:rFonts w:cs="David" w:hint="cs"/>
          <w:rtl/>
        </w:rPr>
        <w:tab/>
        <w:t xml:space="preserve">בואו נעבור סעיף סעיף. מה שלא רלוונטי, נעיף. מה שיש לדון בו, נעשה זאת. </w:t>
      </w:r>
    </w:p>
    <w:p w14:paraId="54AE2BD6" w14:textId="77777777" w:rsidR="00BA7CC0" w:rsidRPr="00BA7CC0" w:rsidRDefault="00BA7CC0" w:rsidP="00BA7CC0">
      <w:pPr>
        <w:bidi/>
        <w:rPr>
          <w:rFonts w:cs="David" w:hint="cs"/>
          <w:rtl/>
        </w:rPr>
      </w:pPr>
    </w:p>
    <w:p w14:paraId="38D48842" w14:textId="77777777" w:rsidR="00BA7CC0" w:rsidRPr="00BA7CC0" w:rsidRDefault="00BA7CC0" w:rsidP="00BA7CC0">
      <w:pPr>
        <w:bidi/>
        <w:rPr>
          <w:rFonts w:cs="David" w:hint="cs"/>
          <w:u w:val="single"/>
          <w:rtl/>
        </w:rPr>
      </w:pPr>
      <w:r w:rsidRPr="00BA7CC0">
        <w:rPr>
          <w:rFonts w:cs="David" w:hint="cs"/>
          <w:u w:val="single"/>
          <w:rtl/>
        </w:rPr>
        <w:t>ארבל אסטרחן:</w:t>
      </w:r>
    </w:p>
    <w:p w14:paraId="4C7C2BCF" w14:textId="77777777" w:rsidR="00BA7CC0" w:rsidRPr="00BA7CC0" w:rsidRDefault="00BA7CC0" w:rsidP="00BA7CC0">
      <w:pPr>
        <w:bidi/>
        <w:rPr>
          <w:rFonts w:cs="David" w:hint="cs"/>
          <w:rtl/>
        </w:rPr>
      </w:pPr>
    </w:p>
    <w:p w14:paraId="52A98A40" w14:textId="77777777" w:rsidR="00BA7CC0" w:rsidRPr="00BA7CC0" w:rsidRDefault="00BA7CC0" w:rsidP="00BA7CC0">
      <w:pPr>
        <w:bidi/>
        <w:rPr>
          <w:rFonts w:cs="David" w:hint="cs"/>
          <w:rtl/>
        </w:rPr>
      </w:pPr>
      <w:r w:rsidRPr="00BA7CC0">
        <w:rPr>
          <w:rFonts w:cs="David" w:hint="cs"/>
          <w:rtl/>
        </w:rPr>
        <w:tab/>
        <w:t xml:space="preserve">ברור שמדובר במספר רב של גופים, שלא כולם מפלגות, שלא הכל רלוונטי. אני רוצה להזכיר שיכול להיות שיום משאל העם יהיה גם יום הבחירות, ואז יש בעיה, אם על מפלגות חלות הוראות מסוימות לעניין תעמולת הבחירות, אבל כשהן עושות תעמולה למשאל עם זה לא חל עליהן. </w:t>
      </w:r>
    </w:p>
    <w:p w14:paraId="4D29A239" w14:textId="77777777" w:rsidR="00BA7CC0" w:rsidRPr="00BA7CC0" w:rsidRDefault="00BA7CC0" w:rsidP="00BA7CC0">
      <w:pPr>
        <w:bidi/>
        <w:rPr>
          <w:rFonts w:cs="David" w:hint="cs"/>
          <w:rtl/>
        </w:rPr>
      </w:pPr>
    </w:p>
    <w:p w14:paraId="514150E7" w14:textId="77777777" w:rsidR="00BA7CC0" w:rsidRPr="00BA7CC0" w:rsidRDefault="00BA7CC0" w:rsidP="00BA7CC0">
      <w:pPr>
        <w:bidi/>
        <w:rPr>
          <w:rFonts w:cs="David" w:hint="cs"/>
          <w:rtl/>
        </w:rPr>
      </w:pPr>
      <w:r w:rsidRPr="00BA7CC0">
        <w:rPr>
          <w:rFonts w:cs="David" w:hint="cs"/>
          <w:u w:val="single"/>
          <w:rtl/>
        </w:rPr>
        <w:t>יצחק לוי:</w:t>
      </w:r>
    </w:p>
    <w:p w14:paraId="51C992D8" w14:textId="77777777" w:rsidR="00BA7CC0" w:rsidRPr="00BA7CC0" w:rsidRDefault="00BA7CC0" w:rsidP="00BA7CC0">
      <w:pPr>
        <w:bidi/>
        <w:rPr>
          <w:rFonts w:cs="David" w:hint="cs"/>
          <w:rtl/>
        </w:rPr>
      </w:pPr>
    </w:p>
    <w:p w14:paraId="3D135C02" w14:textId="77777777" w:rsidR="00BA7CC0" w:rsidRPr="00BA7CC0" w:rsidRDefault="00BA7CC0" w:rsidP="00BA7CC0">
      <w:pPr>
        <w:bidi/>
        <w:rPr>
          <w:rFonts w:cs="David" w:hint="cs"/>
          <w:rtl/>
        </w:rPr>
      </w:pPr>
      <w:r w:rsidRPr="00BA7CC0">
        <w:rPr>
          <w:rFonts w:cs="David" w:hint="cs"/>
          <w:rtl/>
        </w:rPr>
        <w:tab/>
        <w:t xml:space="preserve"> לכן צריך להפריד.</w:t>
      </w:r>
    </w:p>
    <w:p w14:paraId="2ABD9604" w14:textId="77777777" w:rsidR="00BA7CC0" w:rsidRPr="00BA7CC0" w:rsidRDefault="00BA7CC0" w:rsidP="00BA7CC0">
      <w:pPr>
        <w:bidi/>
        <w:rPr>
          <w:rFonts w:cs="David" w:hint="cs"/>
          <w:rtl/>
        </w:rPr>
      </w:pPr>
    </w:p>
    <w:p w14:paraId="4630D066" w14:textId="77777777" w:rsidR="00BA7CC0" w:rsidRDefault="00BA7CC0" w:rsidP="00BA7CC0">
      <w:pPr>
        <w:bidi/>
        <w:rPr>
          <w:rFonts w:cs="David" w:hint="cs"/>
          <w:u w:val="single"/>
          <w:rtl/>
        </w:rPr>
      </w:pPr>
    </w:p>
    <w:p w14:paraId="59B7B4B1" w14:textId="77777777" w:rsidR="00BA7CC0" w:rsidRDefault="00BA7CC0" w:rsidP="00BA7CC0">
      <w:pPr>
        <w:bidi/>
        <w:rPr>
          <w:rFonts w:cs="David" w:hint="cs"/>
          <w:u w:val="single"/>
          <w:rtl/>
        </w:rPr>
      </w:pPr>
    </w:p>
    <w:p w14:paraId="779BC9C2" w14:textId="77777777" w:rsidR="00BA7CC0" w:rsidRPr="00BA7CC0" w:rsidRDefault="00BA7CC0" w:rsidP="00BA7CC0">
      <w:pPr>
        <w:bidi/>
        <w:rPr>
          <w:rFonts w:cs="David" w:hint="cs"/>
          <w:u w:val="single"/>
          <w:rtl/>
        </w:rPr>
      </w:pPr>
      <w:r w:rsidRPr="00BA7CC0">
        <w:rPr>
          <w:rFonts w:cs="David" w:hint="cs"/>
          <w:u w:val="single"/>
          <w:rtl/>
        </w:rPr>
        <w:t>ארבל אסטרחן:</w:t>
      </w:r>
    </w:p>
    <w:p w14:paraId="2E98010D" w14:textId="77777777" w:rsidR="00BA7CC0" w:rsidRPr="00BA7CC0" w:rsidRDefault="00BA7CC0" w:rsidP="00BA7CC0">
      <w:pPr>
        <w:bidi/>
        <w:rPr>
          <w:rFonts w:cs="David" w:hint="cs"/>
          <w:rtl/>
        </w:rPr>
      </w:pPr>
    </w:p>
    <w:p w14:paraId="186D2704" w14:textId="77777777" w:rsidR="00BA7CC0" w:rsidRPr="00BA7CC0" w:rsidRDefault="00BA7CC0" w:rsidP="00BA7CC0">
      <w:pPr>
        <w:bidi/>
        <w:rPr>
          <w:rFonts w:cs="David" w:hint="cs"/>
          <w:rtl/>
        </w:rPr>
      </w:pPr>
      <w:r w:rsidRPr="00BA7CC0">
        <w:rPr>
          <w:rFonts w:cs="David" w:hint="cs"/>
          <w:rtl/>
        </w:rPr>
        <w:tab/>
        <w:t xml:space="preserve">מהם הסעיפים שיחולו </w:t>
      </w:r>
      <w:r w:rsidRPr="00BA7CC0">
        <w:rPr>
          <w:rFonts w:cs="David"/>
          <w:rtl/>
        </w:rPr>
        <w:t>–</w:t>
      </w:r>
      <w:r w:rsidRPr="00BA7CC0">
        <w:rPr>
          <w:rFonts w:cs="David" w:hint="cs"/>
          <w:rtl/>
        </w:rPr>
        <w:t xml:space="preserve"> לגבי סעיף 2א, שציינתי עכשיו את הבעייתיות, צריך להחליט אם רוצים שהוא יחול או לא, מבחינת איסור שימוש במשרדי ממשלה ברשויות מקומיות לצורך התעמולה למשאל עם. </w:t>
      </w:r>
    </w:p>
    <w:p w14:paraId="2E7E8F62" w14:textId="77777777" w:rsidR="00BA7CC0" w:rsidRPr="00BA7CC0" w:rsidRDefault="00BA7CC0" w:rsidP="00BA7CC0">
      <w:pPr>
        <w:bidi/>
        <w:rPr>
          <w:rFonts w:cs="David" w:hint="cs"/>
          <w:rtl/>
        </w:rPr>
      </w:pPr>
    </w:p>
    <w:p w14:paraId="484F6EA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A54E485" w14:textId="77777777" w:rsidR="00BA7CC0" w:rsidRPr="00BA7CC0" w:rsidRDefault="00BA7CC0" w:rsidP="00BA7CC0">
      <w:pPr>
        <w:bidi/>
        <w:rPr>
          <w:rFonts w:cs="David" w:hint="cs"/>
          <w:rtl/>
        </w:rPr>
      </w:pPr>
    </w:p>
    <w:p w14:paraId="15CF92B8" w14:textId="77777777" w:rsidR="00BA7CC0" w:rsidRPr="00BA7CC0" w:rsidRDefault="00BA7CC0" w:rsidP="00BA7CC0">
      <w:pPr>
        <w:bidi/>
        <w:rPr>
          <w:rFonts w:cs="David" w:hint="cs"/>
          <w:rtl/>
        </w:rPr>
      </w:pPr>
      <w:r w:rsidRPr="00BA7CC0">
        <w:rPr>
          <w:rFonts w:cs="David" w:hint="cs"/>
          <w:rtl/>
        </w:rPr>
        <w:tab/>
        <w:t xml:space="preserve"> ודאי שיחול, עם החריגה של אנשי רמת הגולן בעניין הזה, כפי שפסק בית המשפט </w:t>
      </w:r>
      <w:r w:rsidRPr="00BA7CC0">
        <w:rPr>
          <w:rFonts w:cs="David"/>
          <w:rtl/>
        </w:rPr>
        <w:t>–</w:t>
      </w:r>
      <w:r w:rsidRPr="00BA7CC0">
        <w:rPr>
          <w:rFonts w:cs="David" w:hint="cs"/>
          <w:rtl/>
        </w:rPr>
        <w:t xml:space="preserve"> מותר להם. </w:t>
      </w:r>
    </w:p>
    <w:p w14:paraId="573C4C7F" w14:textId="77777777" w:rsidR="00BA7CC0" w:rsidRPr="00BA7CC0" w:rsidRDefault="00BA7CC0" w:rsidP="00BA7CC0">
      <w:pPr>
        <w:bidi/>
        <w:rPr>
          <w:rFonts w:cs="David" w:hint="cs"/>
          <w:rtl/>
        </w:rPr>
      </w:pPr>
    </w:p>
    <w:p w14:paraId="3F4F920F" w14:textId="77777777" w:rsidR="00BA7CC0" w:rsidRPr="00BA7CC0" w:rsidRDefault="00BA7CC0" w:rsidP="00BA7CC0">
      <w:pPr>
        <w:bidi/>
        <w:rPr>
          <w:rFonts w:cs="David" w:hint="cs"/>
          <w:u w:val="single"/>
          <w:rtl/>
        </w:rPr>
      </w:pPr>
      <w:r w:rsidRPr="00BA7CC0">
        <w:rPr>
          <w:rFonts w:cs="David" w:hint="cs"/>
          <w:u w:val="single"/>
          <w:rtl/>
        </w:rPr>
        <w:t>ארבל אסטרחן:</w:t>
      </w:r>
    </w:p>
    <w:p w14:paraId="6AA30ED5" w14:textId="77777777" w:rsidR="00BA7CC0" w:rsidRPr="00BA7CC0" w:rsidRDefault="00BA7CC0" w:rsidP="00BA7CC0">
      <w:pPr>
        <w:bidi/>
        <w:rPr>
          <w:rFonts w:cs="David" w:hint="cs"/>
          <w:rtl/>
        </w:rPr>
      </w:pPr>
    </w:p>
    <w:p w14:paraId="0C7CE2DD" w14:textId="77777777" w:rsidR="00BA7CC0" w:rsidRPr="00BA7CC0" w:rsidRDefault="00BA7CC0" w:rsidP="00BA7CC0">
      <w:pPr>
        <w:bidi/>
        <w:rPr>
          <w:rFonts w:cs="David" w:hint="cs"/>
          <w:rtl/>
        </w:rPr>
      </w:pPr>
      <w:r w:rsidRPr="00BA7CC0">
        <w:rPr>
          <w:rFonts w:cs="David" w:hint="cs"/>
          <w:rtl/>
        </w:rPr>
        <w:tab/>
        <w:t xml:space="preserve">כלומר נכניס לחוק את תמצית פסק הדין, אבל רק הרשויות ברמת הגולן. </w:t>
      </w:r>
    </w:p>
    <w:p w14:paraId="2E17F7D3" w14:textId="77777777" w:rsidR="00BA7CC0" w:rsidRPr="00BA7CC0" w:rsidRDefault="00BA7CC0" w:rsidP="00BA7CC0">
      <w:pPr>
        <w:bidi/>
        <w:rPr>
          <w:rFonts w:cs="David" w:hint="cs"/>
          <w:rtl/>
        </w:rPr>
      </w:pPr>
    </w:p>
    <w:p w14:paraId="688B34B0"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F713860" w14:textId="77777777" w:rsidR="00BA7CC0" w:rsidRPr="00BA7CC0" w:rsidRDefault="00BA7CC0" w:rsidP="00BA7CC0">
      <w:pPr>
        <w:bidi/>
        <w:rPr>
          <w:rFonts w:cs="David" w:hint="cs"/>
          <w:rtl/>
        </w:rPr>
      </w:pPr>
    </w:p>
    <w:p w14:paraId="758C9F0D" w14:textId="77777777" w:rsidR="00BA7CC0" w:rsidRPr="00BA7CC0" w:rsidRDefault="00BA7CC0" w:rsidP="00BA7CC0">
      <w:pPr>
        <w:bidi/>
        <w:rPr>
          <w:rFonts w:cs="David" w:hint="cs"/>
          <w:rtl/>
        </w:rPr>
      </w:pPr>
      <w:r w:rsidRPr="00BA7CC0">
        <w:rPr>
          <w:rFonts w:cs="David" w:hint="cs"/>
          <w:rtl/>
        </w:rPr>
        <w:tab/>
        <w:t xml:space="preserve">רק רשות רמת הגולן. עיריית ראשל"צ לא תוכל לעשות דבר מכספי הארנונה שאני משלם לה לצורך רמת הגולן, בעד או נגד. </w:t>
      </w:r>
    </w:p>
    <w:p w14:paraId="2EBEB04F" w14:textId="77777777" w:rsidR="00BA7CC0" w:rsidRPr="00BA7CC0" w:rsidRDefault="00BA7CC0" w:rsidP="00BA7CC0">
      <w:pPr>
        <w:bidi/>
        <w:rPr>
          <w:rFonts w:cs="David" w:hint="cs"/>
          <w:rtl/>
        </w:rPr>
      </w:pPr>
    </w:p>
    <w:p w14:paraId="647E8078" w14:textId="77777777" w:rsidR="00BA7CC0" w:rsidRPr="00BA7CC0" w:rsidRDefault="00BA7CC0" w:rsidP="00BA7CC0">
      <w:pPr>
        <w:bidi/>
        <w:rPr>
          <w:rFonts w:cs="David" w:hint="cs"/>
          <w:u w:val="single"/>
          <w:rtl/>
        </w:rPr>
      </w:pPr>
      <w:r w:rsidRPr="00BA7CC0">
        <w:rPr>
          <w:rFonts w:cs="David" w:hint="cs"/>
          <w:u w:val="single"/>
          <w:rtl/>
        </w:rPr>
        <w:t>ארבל אסטרחן:</w:t>
      </w:r>
    </w:p>
    <w:p w14:paraId="64135727" w14:textId="77777777" w:rsidR="00BA7CC0" w:rsidRPr="00BA7CC0" w:rsidRDefault="00BA7CC0" w:rsidP="00BA7CC0">
      <w:pPr>
        <w:bidi/>
        <w:rPr>
          <w:rFonts w:cs="David" w:hint="cs"/>
          <w:rtl/>
        </w:rPr>
      </w:pPr>
    </w:p>
    <w:p w14:paraId="55037205" w14:textId="77777777" w:rsidR="00BA7CC0" w:rsidRPr="00BA7CC0" w:rsidRDefault="00BA7CC0" w:rsidP="00BA7CC0">
      <w:pPr>
        <w:bidi/>
        <w:rPr>
          <w:rFonts w:cs="David" w:hint="cs"/>
          <w:rtl/>
        </w:rPr>
      </w:pPr>
      <w:r w:rsidRPr="00BA7CC0">
        <w:rPr>
          <w:rFonts w:cs="David" w:hint="cs"/>
          <w:rtl/>
        </w:rPr>
        <w:tab/>
        <w:t>אחר כך יש מספר סעיפים שחלים היום בתעמולת בחירות לא רק על מפלגות, למשל סעיף 2ב.</w:t>
      </w:r>
    </w:p>
    <w:p w14:paraId="003A1784" w14:textId="77777777" w:rsidR="00BA7CC0" w:rsidRPr="00BA7CC0" w:rsidRDefault="00BA7CC0" w:rsidP="00BA7CC0">
      <w:pPr>
        <w:bidi/>
        <w:rPr>
          <w:rFonts w:cs="David" w:hint="cs"/>
          <w:rtl/>
        </w:rPr>
      </w:pPr>
    </w:p>
    <w:p w14:paraId="4FA4D36E" w14:textId="77777777" w:rsidR="00BA7CC0" w:rsidRPr="00BA7CC0" w:rsidRDefault="00BA7CC0" w:rsidP="00BA7CC0">
      <w:pPr>
        <w:bidi/>
        <w:ind w:firstLine="567"/>
        <w:rPr>
          <w:rFonts w:cs="David" w:hint="cs"/>
          <w:rtl/>
        </w:rPr>
      </w:pPr>
      <w:r w:rsidRPr="00BA7CC0">
        <w:rPr>
          <w:rFonts w:cs="David" w:hint="cs"/>
          <w:rtl/>
        </w:rPr>
        <w:t>קוראת סעיף 2ב.</w:t>
      </w:r>
    </w:p>
    <w:p w14:paraId="015010D0" w14:textId="77777777" w:rsidR="00BA7CC0" w:rsidRPr="00BA7CC0" w:rsidRDefault="00BA7CC0" w:rsidP="00BA7CC0">
      <w:pPr>
        <w:bidi/>
        <w:ind w:firstLine="567"/>
        <w:rPr>
          <w:rFonts w:cs="David" w:hint="cs"/>
          <w:rtl/>
        </w:rPr>
      </w:pPr>
    </w:p>
    <w:p w14:paraId="77A1A1FF" w14:textId="77777777" w:rsidR="00BA7CC0" w:rsidRPr="00BA7CC0" w:rsidRDefault="00BA7CC0" w:rsidP="00BA7CC0">
      <w:pPr>
        <w:bidi/>
        <w:ind w:firstLine="567"/>
        <w:rPr>
          <w:rFonts w:cs="David" w:hint="cs"/>
          <w:rtl/>
        </w:rPr>
      </w:pPr>
      <w:r w:rsidRPr="00BA7CC0">
        <w:rPr>
          <w:rFonts w:cs="David" w:hint="cs"/>
          <w:rtl/>
        </w:rPr>
        <w:t xml:space="preserve">האם רוצים שהוראות אלה יחולו גם על התעמולה לקראת משאל עם? לדעתי, הגיוני שכן. </w:t>
      </w:r>
    </w:p>
    <w:p w14:paraId="0ED0BAD0" w14:textId="77777777" w:rsidR="00BA7CC0" w:rsidRPr="00BA7CC0" w:rsidRDefault="00BA7CC0" w:rsidP="00BA7CC0">
      <w:pPr>
        <w:bidi/>
        <w:rPr>
          <w:rFonts w:cs="David" w:hint="cs"/>
          <w:rtl/>
        </w:rPr>
      </w:pPr>
    </w:p>
    <w:p w14:paraId="789B7049"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E2F9F98" w14:textId="77777777" w:rsidR="00BA7CC0" w:rsidRPr="00BA7CC0" w:rsidRDefault="00BA7CC0" w:rsidP="00BA7CC0">
      <w:pPr>
        <w:bidi/>
        <w:rPr>
          <w:rFonts w:cs="David" w:hint="cs"/>
          <w:rtl/>
        </w:rPr>
      </w:pPr>
    </w:p>
    <w:p w14:paraId="040A8CD3" w14:textId="77777777" w:rsidR="00BA7CC0" w:rsidRPr="00BA7CC0" w:rsidRDefault="00BA7CC0" w:rsidP="00BA7CC0">
      <w:pPr>
        <w:bidi/>
        <w:rPr>
          <w:rFonts w:cs="David" w:hint="cs"/>
          <w:rtl/>
        </w:rPr>
      </w:pPr>
      <w:r w:rsidRPr="00BA7CC0">
        <w:rPr>
          <w:rFonts w:cs="David" w:hint="cs"/>
          <w:rtl/>
        </w:rPr>
        <w:tab/>
        <w:t xml:space="preserve"> מה שקראת כרגע, נראה לי סביר שיחול גם שם.</w:t>
      </w:r>
    </w:p>
    <w:p w14:paraId="23C91ED8" w14:textId="77777777" w:rsidR="00BA7CC0" w:rsidRPr="00BA7CC0" w:rsidRDefault="00BA7CC0" w:rsidP="00BA7CC0">
      <w:pPr>
        <w:bidi/>
        <w:rPr>
          <w:rFonts w:cs="David" w:hint="cs"/>
          <w:rtl/>
        </w:rPr>
      </w:pPr>
    </w:p>
    <w:p w14:paraId="75B1140A" w14:textId="77777777" w:rsidR="00BA7CC0" w:rsidRPr="00BA7CC0" w:rsidRDefault="00BA7CC0" w:rsidP="00BA7CC0">
      <w:pPr>
        <w:bidi/>
        <w:rPr>
          <w:rFonts w:cs="David" w:hint="cs"/>
          <w:u w:val="single"/>
          <w:rtl/>
        </w:rPr>
      </w:pPr>
      <w:r w:rsidRPr="00BA7CC0">
        <w:rPr>
          <w:rFonts w:cs="David" w:hint="cs"/>
          <w:u w:val="single"/>
          <w:rtl/>
        </w:rPr>
        <w:t>ארבל אסטרחן:</w:t>
      </w:r>
    </w:p>
    <w:p w14:paraId="255AC017" w14:textId="77777777" w:rsidR="00BA7CC0" w:rsidRPr="00BA7CC0" w:rsidRDefault="00BA7CC0" w:rsidP="00BA7CC0">
      <w:pPr>
        <w:bidi/>
        <w:rPr>
          <w:rFonts w:cs="David" w:hint="cs"/>
          <w:rtl/>
        </w:rPr>
      </w:pPr>
    </w:p>
    <w:p w14:paraId="258800F5" w14:textId="77777777" w:rsidR="00BA7CC0" w:rsidRPr="00BA7CC0" w:rsidRDefault="00BA7CC0" w:rsidP="00BA7CC0">
      <w:pPr>
        <w:bidi/>
        <w:rPr>
          <w:rFonts w:cs="David" w:hint="cs"/>
          <w:rtl/>
        </w:rPr>
      </w:pPr>
      <w:r w:rsidRPr="00BA7CC0">
        <w:rPr>
          <w:rFonts w:cs="David" w:hint="cs"/>
          <w:rtl/>
        </w:rPr>
        <w:tab/>
        <w:t>אחר כך סעיף שאומר: לא ישותף בתעמולת בחירות ילד שגילו מתחת לגיל 15 וגו'.</w:t>
      </w:r>
    </w:p>
    <w:p w14:paraId="6D997F3B" w14:textId="77777777" w:rsidR="00BA7CC0" w:rsidRPr="00BA7CC0" w:rsidRDefault="00BA7CC0" w:rsidP="00BA7CC0">
      <w:pPr>
        <w:bidi/>
        <w:rPr>
          <w:rFonts w:cs="David" w:hint="cs"/>
          <w:rtl/>
        </w:rPr>
      </w:pPr>
    </w:p>
    <w:p w14:paraId="34B2FE88" w14:textId="77777777" w:rsidR="00BA7CC0" w:rsidRPr="00BA7CC0" w:rsidRDefault="00BA7CC0" w:rsidP="00BA7CC0">
      <w:pPr>
        <w:bidi/>
        <w:rPr>
          <w:rFonts w:cs="David" w:hint="cs"/>
          <w:u w:val="single"/>
          <w:rtl/>
        </w:rPr>
      </w:pPr>
      <w:r w:rsidRPr="00BA7CC0">
        <w:rPr>
          <w:rFonts w:cs="David" w:hint="cs"/>
          <w:u w:val="single"/>
          <w:rtl/>
        </w:rPr>
        <w:t>גדעון סער:</w:t>
      </w:r>
    </w:p>
    <w:p w14:paraId="51DB8A3C" w14:textId="77777777" w:rsidR="00BA7CC0" w:rsidRPr="00BA7CC0" w:rsidRDefault="00BA7CC0" w:rsidP="00BA7CC0">
      <w:pPr>
        <w:bidi/>
        <w:rPr>
          <w:rFonts w:cs="David" w:hint="cs"/>
          <w:u w:val="single"/>
          <w:rtl/>
        </w:rPr>
      </w:pPr>
    </w:p>
    <w:p w14:paraId="6E531009" w14:textId="77777777" w:rsidR="00BA7CC0" w:rsidRPr="00BA7CC0" w:rsidRDefault="00BA7CC0" w:rsidP="00BA7CC0">
      <w:pPr>
        <w:bidi/>
        <w:rPr>
          <w:rFonts w:cs="David" w:hint="cs"/>
          <w:rtl/>
        </w:rPr>
      </w:pPr>
      <w:r w:rsidRPr="00BA7CC0">
        <w:rPr>
          <w:rFonts w:cs="David" w:hint="cs"/>
          <w:rtl/>
        </w:rPr>
        <w:tab/>
        <w:t xml:space="preserve"> מה עם ילד שחי ברמת הגולן?</w:t>
      </w:r>
    </w:p>
    <w:p w14:paraId="039B2D39" w14:textId="77777777" w:rsidR="00BA7CC0" w:rsidRPr="00BA7CC0" w:rsidRDefault="00BA7CC0" w:rsidP="00BA7CC0">
      <w:pPr>
        <w:bidi/>
        <w:rPr>
          <w:rFonts w:cs="David" w:hint="cs"/>
          <w:rtl/>
        </w:rPr>
      </w:pPr>
    </w:p>
    <w:p w14:paraId="7322923C" w14:textId="77777777" w:rsidR="00BA7CC0" w:rsidRPr="00BA7CC0" w:rsidRDefault="00BA7CC0" w:rsidP="00BA7CC0">
      <w:pPr>
        <w:bidi/>
        <w:rPr>
          <w:rFonts w:cs="David" w:hint="cs"/>
          <w:rtl/>
        </w:rPr>
      </w:pPr>
      <w:r w:rsidRPr="00BA7CC0">
        <w:rPr>
          <w:rFonts w:cs="David" w:hint="cs"/>
          <w:u w:val="single"/>
          <w:rtl/>
        </w:rPr>
        <w:t>יצחק לוי:</w:t>
      </w:r>
    </w:p>
    <w:p w14:paraId="10510049" w14:textId="77777777" w:rsidR="00BA7CC0" w:rsidRPr="00BA7CC0" w:rsidRDefault="00BA7CC0" w:rsidP="00BA7CC0">
      <w:pPr>
        <w:bidi/>
        <w:rPr>
          <w:rFonts w:cs="David" w:hint="cs"/>
          <w:rtl/>
        </w:rPr>
      </w:pPr>
    </w:p>
    <w:p w14:paraId="0E84A6FF" w14:textId="77777777" w:rsidR="00BA7CC0" w:rsidRPr="00BA7CC0" w:rsidRDefault="00BA7CC0" w:rsidP="00BA7CC0">
      <w:pPr>
        <w:bidi/>
        <w:rPr>
          <w:rFonts w:cs="David" w:hint="cs"/>
          <w:rtl/>
        </w:rPr>
      </w:pPr>
      <w:r w:rsidRPr="00BA7CC0">
        <w:rPr>
          <w:rFonts w:cs="David" w:hint="cs"/>
          <w:rtl/>
        </w:rPr>
        <w:tab/>
        <w:t xml:space="preserve"> אני נגד להשתמש בילדים בכל דבר בצורה גורפת. </w:t>
      </w:r>
    </w:p>
    <w:p w14:paraId="12073A23" w14:textId="77777777" w:rsidR="00BA7CC0" w:rsidRPr="00BA7CC0" w:rsidRDefault="00BA7CC0" w:rsidP="00BA7CC0">
      <w:pPr>
        <w:bidi/>
        <w:rPr>
          <w:rFonts w:cs="David" w:hint="cs"/>
          <w:rtl/>
        </w:rPr>
      </w:pPr>
    </w:p>
    <w:p w14:paraId="3A4E1EB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1FD2FB1" w14:textId="77777777" w:rsidR="00BA7CC0" w:rsidRPr="00BA7CC0" w:rsidRDefault="00BA7CC0" w:rsidP="00BA7CC0">
      <w:pPr>
        <w:bidi/>
        <w:rPr>
          <w:rFonts w:cs="David" w:hint="cs"/>
          <w:rtl/>
        </w:rPr>
      </w:pPr>
    </w:p>
    <w:p w14:paraId="491B71A4" w14:textId="77777777" w:rsidR="00BA7CC0" w:rsidRPr="00BA7CC0" w:rsidRDefault="00BA7CC0" w:rsidP="00BA7CC0">
      <w:pPr>
        <w:bidi/>
        <w:rPr>
          <w:rFonts w:cs="David" w:hint="cs"/>
          <w:rtl/>
        </w:rPr>
      </w:pPr>
      <w:r w:rsidRPr="00BA7CC0">
        <w:rPr>
          <w:rFonts w:cs="David" w:hint="cs"/>
          <w:rtl/>
        </w:rPr>
        <w:tab/>
        <w:t xml:space="preserve"> נדון בזה.</w:t>
      </w:r>
    </w:p>
    <w:p w14:paraId="3CE38056" w14:textId="77777777" w:rsidR="00BA7CC0" w:rsidRPr="00BA7CC0" w:rsidRDefault="00BA7CC0" w:rsidP="00BA7CC0">
      <w:pPr>
        <w:bidi/>
        <w:rPr>
          <w:rFonts w:cs="David" w:hint="cs"/>
          <w:rtl/>
        </w:rPr>
      </w:pPr>
    </w:p>
    <w:p w14:paraId="7EBF4253" w14:textId="77777777" w:rsidR="00BA7CC0" w:rsidRPr="00BA7CC0" w:rsidRDefault="00BA7CC0" w:rsidP="00BA7CC0">
      <w:pPr>
        <w:bidi/>
        <w:rPr>
          <w:rFonts w:cs="David" w:hint="cs"/>
          <w:u w:val="single"/>
          <w:rtl/>
        </w:rPr>
      </w:pPr>
      <w:r w:rsidRPr="00BA7CC0">
        <w:rPr>
          <w:rFonts w:cs="David" w:hint="cs"/>
          <w:u w:val="single"/>
          <w:rtl/>
        </w:rPr>
        <w:t>ארבל אסטרחן:</w:t>
      </w:r>
    </w:p>
    <w:p w14:paraId="0A605740" w14:textId="77777777" w:rsidR="00BA7CC0" w:rsidRPr="00BA7CC0" w:rsidRDefault="00BA7CC0" w:rsidP="00BA7CC0">
      <w:pPr>
        <w:bidi/>
        <w:rPr>
          <w:rFonts w:cs="David" w:hint="cs"/>
          <w:rtl/>
        </w:rPr>
      </w:pPr>
    </w:p>
    <w:p w14:paraId="2CFFF7B6" w14:textId="77777777" w:rsidR="00BA7CC0" w:rsidRPr="00BA7CC0" w:rsidRDefault="00BA7CC0" w:rsidP="00BA7CC0">
      <w:pPr>
        <w:bidi/>
        <w:rPr>
          <w:rFonts w:cs="David" w:hint="cs"/>
          <w:rtl/>
        </w:rPr>
      </w:pPr>
      <w:r w:rsidRPr="00BA7CC0">
        <w:rPr>
          <w:rFonts w:cs="David" w:hint="cs"/>
          <w:rtl/>
        </w:rPr>
        <w:tab/>
        <w:t xml:space="preserve">לא תהיה תעמולת בחירות באמצעות שימוש בכלי טיס או כלי שיט. </w:t>
      </w:r>
    </w:p>
    <w:p w14:paraId="72CEC333" w14:textId="77777777" w:rsidR="00BA7CC0" w:rsidRDefault="00BA7CC0" w:rsidP="00BA7CC0">
      <w:pPr>
        <w:bidi/>
        <w:rPr>
          <w:rFonts w:cs="David" w:hint="cs"/>
          <w:rtl/>
        </w:rPr>
      </w:pPr>
    </w:p>
    <w:p w14:paraId="012383AD" w14:textId="77777777" w:rsidR="00BA7CC0" w:rsidRDefault="00BA7CC0" w:rsidP="00BA7CC0">
      <w:pPr>
        <w:bidi/>
        <w:rPr>
          <w:rFonts w:cs="David" w:hint="cs"/>
          <w:rtl/>
        </w:rPr>
      </w:pPr>
    </w:p>
    <w:p w14:paraId="4A7F38F9" w14:textId="77777777" w:rsidR="00BA7CC0" w:rsidRDefault="00BA7CC0" w:rsidP="00BA7CC0">
      <w:pPr>
        <w:bidi/>
        <w:rPr>
          <w:rFonts w:cs="David" w:hint="cs"/>
          <w:rtl/>
        </w:rPr>
      </w:pPr>
    </w:p>
    <w:p w14:paraId="0DB979FC" w14:textId="77777777" w:rsidR="00BA7CC0" w:rsidRDefault="00BA7CC0" w:rsidP="00BA7CC0">
      <w:pPr>
        <w:bidi/>
        <w:rPr>
          <w:rFonts w:cs="David" w:hint="cs"/>
          <w:rtl/>
        </w:rPr>
      </w:pPr>
    </w:p>
    <w:p w14:paraId="1F89691A" w14:textId="77777777" w:rsidR="00BA7CC0" w:rsidRDefault="00BA7CC0" w:rsidP="00BA7CC0">
      <w:pPr>
        <w:bidi/>
        <w:rPr>
          <w:rFonts w:cs="David" w:hint="cs"/>
          <w:rtl/>
        </w:rPr>
      </w:pPr>
    </w:p>
    <w:p w14:paraId="7591D8E4" w14:textId="77777777" w:rsidR="00BA7CC0" w:rsidRDefault="00BA7CC0" w:rsidP="00BA7CC0">
      <w:pPr>
        <w:bidi/>
        <w:rPr>
          <w:rFonts w:cs="David" w:hint="cs"/>
          <w:rtl/>
        </w:rPr>
      </w:pPr>
    </w:p>
    <w:p w14:paraId="773AA9D9" w14:textId="77777777" w:rsidR="00BA7CC0" w:rsidRPr="00BA7CC0" w:rsidRDefault="00BA7CC0" w:rsidP="00BA7CC0">
      <w:pPr>
        <w:bidi/>
        <w:rPr>
          <w:rFonts w:cs="David" w:hint="cs"/>
          <w:rtl/>
        </w:rPr>
      </w:pPr>
    </w:p>
    <w:p w14:paraId="2092CFF6"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B40DA06" w14:textId="77777777" w:rsidR="00BA7CC0" w:rsidRPr="00BA7CC0" w:rsidRDefault="00BA7CC0" w:rsidP="00BA7CC0">
      <w:pPr>
        <w:bidi/>
        <w:rPr>
          <w:rFonts w:cs="David" w:hint="cs"/>
          <w:rtl/>
        </w:rPr>
      </w:pPr>
    </w:p>
    <w:p w14:paraId="41F8E0DC" w14:textId="77777777" w:rsidR="00BA7CC0" w:rsidRPr="00BA7CC0" w:rsidRDefault="00BA7CC0" w:rsidP="00BA7CC0">
      <w:pPr>
        <w:bidi/>
        <w:rPr>
          <w:rFonts w:cs="David" w:hint="cs"/>
          <w:rtl/>
        </w:rPr>
      </w:pPr>
      <w:r w:rsidRPr="00BA7CC0">
        <w:rPr>
          <w:rFonts w:cs="David" w:hint="cs"/>
          <w:rtl/>
        </w:rPr>
        <w:tab/>
        <w:t xml:space="preserve"> אנו נצמדים לחוק הבחירות. אפשר לומר: לא כל דבר שמתאים לחוק הבחירות יהיה מתאים לחוק משאל עם. זה נתון לשיקול דעתם של חברי הכנסת.</w:t>
      </w:r>
    </w:p>
    <w:p w14:paraId="03D7391C" w14:textId="77777777" w:rsidR="00BA7CC0" w:rsidRPr="00BA7CC0" w:rsidRDefault="00BA7CC0" w:rsidP="00BA7CC0">
      <w:pPr>
        <w:bidi/>
        <w:rPr>
          <w:rFonts w:cs="David" w:hint="cs"/>
          <w:rtl/>
        </w:rPr>
      </w:pPr>
    </w:p>
    <w:p w14:paraId="72B68AD6" w14:textId="77777777" w:rsidR="00BA7CC0" w:rsidRPr="00BA7CC0" w:rsidRDefault="00BA7CC0" w:rsidP="00BA7CC0">
      <w:pPr>
        <w:bidi/>
        <w:rPr>
          <w:rFonts w:cs="David" w:hint="cs"/>
          <w:u w:val="single"/>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14:paraId="5FF91F43" w14:textId="77777777" w:rsidR="00BA7CC0" w:rsidRPr="00BA7CC0" w:rsidRDefault="00BA7CC0" w:rsidP="00BA7CC0">
      <w:pPr>
        <w:bidi/>
        <w:rPr>
          <w:rFonts w:cs="David" w:hint="cs"/>
          <w:u w:val="single"/>
          <w:rtl/>
        </w:rPr>
      </w:pPr>
    </w:p>
    <w:p w14:paraId="7331405A" w14:textId="77777777" w:rsidR="00BA7CC0" w:rsidRPr="00BA7CC0" w:rsidRDefault="00BA7CC0" w:rsidP="00BA7CC0">
      <w:pPr>
        <w:bidi/>
        <w:rPr>
          <w:rFonts w:cs="David" w:hint="cs"/>
          <w:rtl/>
        </w:rPr>
      </w:pPr>
      <w:r w:rsidRPr="00BA7CC0">
        <w:rPr>
          <w:rFonts w:cs="David" w:hint="cs"/>
          <w:rtl/>
        </w:rPr>
        <w:tab/>
        <w:t>למרות שהחלטת הוועדה על קיום מקביל של- -</w:t>
      </w:r>
    </w:p>
    <w:p w14:paraId="437EB5EE" w14:textId="77777777" w:rsidR="00BA7CC0" w:rsidRPr="00BA7CC0" w:rsidRDefault="00BA7CC0" w:rsidP="00BA7CC0">
      <w:pPr>
        <w:bidi/>
        <w:rPr>
          <w:rFonts w:cs="David" w:hint="cs"/>
          <w:rtl/>
        </w:rPr>
      </w:pPr>
    </w:p>
    <w:p w14:paraId="6F164167" w14:textId="77777777" w:rsidR="00BA7CC0" w:rsidRPr="00BA7CC0" w:rsidRDefault="00BA7CC0" w:rsidP="00BA7CC0">
      <w:pPr>
        <w:bidi/>
        <w:rPr>
          <w:rFonts w:cs="David" w:hint="cs"/>
          <w:rtl/>
        </w:rPr>
      </w:pPr>
      <w:r w:rsidRPr="00BA7CC0">
        <w:rPr>
          <w:rFonts w:cs="David" w:hint="cs"/>
          <w:u w:val="single"/>
          <w:rtl/>
        </w:rPr>
        <w:t>יצחק לוי:</w:t>
      </w:r>
    </w:p>
    <w:p w14:paraId="43D7F35F" w14:textId="77777777" w:rsidR="00BA7CC0" w:rsidRPr="00BA7CC0" w:rsidRDefault="00BA7CC0" w:rsidP="00BA7CC0">
      <w:pPr>
        <w:bidi/>
        <w:rPr>
          <w:rFonts w:cs="David" w:hint="cs"/>
          <w:rtl/>
        </w:rPr>
      </w:pPr>
    </w:p>
    <w:p w14:paraId="4EA04D2A" w14:textId="77777777" w:rsidR="00BA7CC0" w:rsidRPr="00BA7CC0" w:rsidRDefault="00BA7CC0" w:rsidP="00BA7CC0">
      <w:pPr>
        <w:bidi/>
        <w:rPr>
          <w:rFonts w:cs="David" w:hint="cs"/>
          <w:rtl/>
        </w:rPr>
      </w:pPr>
      <w:r w:rsidRPr="00BA7CC0">
        <w:rPr>
          <w:rFonts w:cs="David" w:hint="cs"/>
          <w:rtl/>
        </w:rPr>
        <w:tab/>
        <w:t xml:space="preserve"> מה שאתה אומר מחייב אותנו במקסימום להצמיד. </w:t>
      </w:r>
    </w:p>
    <w:p w14:paraId="76BD334C" w14:textId="77777777" w:rsidR="00BA7CC0" w:rsidRPr="00BA7CC0" w:rsidRDefault="00BA7CC0" w:rsidP="00BA7CC0">
      <w:pPr>
        <w:bidi/>
        <w:rPr>
          <w:rFonts w:cs="David" w:hint="cs"/>
          <w:rtl/>
        </w:rPr>
      </w:pPr>
    </w:p>
    <w:p w14:paraId="5365F227" w14:textId="77777777" w:rsidR="00BA7CC0" w:rsidRPr="00BA7CC0" w:rsidRDefault="00BA7CC0" w:rsidP="00BA7CC0">
      <w:pPr>
        <w:bidi/>
        <w:rPr>
          <w:rFonts w:cs="David" w:hint="cs"/>
          <w:rtl/>
        </w:rPr>
      </w:pPr>
      <w:r w:rsidRPr="00BA7CC0">
        <w:rPr>
          <w:rFonts w:cs="David" w:hint="cs"/>
          <w:u w:val="single"/>
          <w:rtl/>
        </w:rPr>
        <w:t>היו"ר דוד טל:</w:t>
      </w:r>
    </w:p>
    <w:p w14:paraId="0907B2A4" w14:textId="77777777" w:rsidR="00BA7CC0" w:rsidRPr="00BA7CC0" w:rsidRDefault="00BA7CC0" w:rsidP="00BA7CC0">
      <w:pPr>
        <w:bidi/>
        <w:rPr>
          <w:rFonts w:cs="David" w:hint="cs"/>
          <w:rtl/>
        </w:rPr>
      </w:pPr>
    </w:p>
    <w:p w14:paraId="075CE359" w14:textId="77777777" w:rsidR="00BA7CC0" w:rsidRPr="00BA7CC0" w:rsidRDefault="00BA7CC0" w:rsidP="00BA7CC0">
      <w:pPr>
        <w:bidi/>
        <w:rPr>
          <w:rFonts w:cs="David" w:hint="cs"/>
          <w:rtl/>
        </w:rPr>
      </w:pPr>
      <w:r w:rsidRPr="00BA7CC0">
        <w:rPr>
          <w:rFonts w:cs="David" w:hint="cs"/>
          <w:rtl/>
        </w:rPr>
        <w:tab/>
        <w:t>הכי קרוב לחוק הבחירות, כי אם זה יחול באותו יום, שלא יהיו פערים.</w:t>
      </w:r>
    </w:p>
    <w:p w14:paraId="118A6F6D" w14:textId="77777777" w:rsidR="00BA7CC0" w:rsidRPr="00BA7CC0" w:rsidRDefault="00BA7CC0" w:rsidP="00BA7CC0">
      <w:pPr>
        <w:bidi/>
        <w:rPr>
          <w:rFonts w:cs="David" w:hint="cs"/>
          <w:rtl/>
        </w:rPr>
      </w:pPr>
    </w:p>
    <w:p w14:paraId="06E174E1" w14:textId="77777777" w:rsidR="00BA7CC0" w:rsidRPr="00BA7CC0" w:rsidRDefault="00BA7CC0" w:rsidP="00BA7CC0">
      <w:pPr>
        <w:bidi/>
        <w:rPr>
          <w:rFonts w:cs="David" w:hint="cs"/>
          <w:u w:val="single"/>
          <w:rtl/>
        </w:rPr>
      </w:pPr>
      <w:r w:rsidRPr="00BA7CC0">
        <w:rPr>
          <w:rFonts w:cs="David" w:hint="cs"/>
          <w:u w:val="single"/>
          <w:rtl/>
        </w:rPr>
        <w:t>ארבל אסטרחן:</w:t>
      </w:r>
    </w:p>
    <w:p w14:paraId="124D8BC5" w14:textId="77777777" w:rsidR="00BA7CC0" w:rsidRPr="00BA7CC0" w:rsidRDefault="00BA7CC0" w:rsidP="00BA7CC0">
      <w:pPr>
        <w:bidi/>
        <w:rPr>
          <w:rFonts w:cs="David" w:hint="cs"/>
          <w:rtl/>
        </w:rPr>
      </w:pPr>
    </w:p>
    <w:p w14:paraId="43F7C89A" w14:textId="77777777" w:rsidR="00BA7CC0" w:rsidRPr="00BA7CC0" w:rsidRDefault="00BA7CC0" w:rsidP="00BA7CC0">
      <w:pPr>
        <w:bidi/>
        <w:rPr>
          <w:rFonts w:cs="David" w:hint="cs"/>
          <w:rtl/>
        </w:rPr>
      </w:pPr>
      <w:r w:rsidRPr="00BA7CC0">
        <w:rPr>
          <w:rFonts w:cs="David" w:hint="cs"/>
          <w:rtl/>
        </w:rPr>
        <w:tab/>
        <w:t xml:space="preserve">אז 3 גם יישאר. </w:t>
      </w:r>
    </w:p>
    <w:p w14:paraId="13D79317" w14:textId="77777777" w:rsidR="00BA7CC0" w:rsidRPr="00BA7CC0" w:rsidRDefault="00BA7CC0" w:rsidP="00BA7CC0">
      <w:pPr>
        <w:bidi/>
        <w:rPr>
          <w:rFonts w:cs="David" w:hint="cs"/>
          <w:rtl/>
        </w:rPr>
      </w:pPr>
    </w:p>
    <w:p w14:paraId="50329659" w14:textId="77777777" w:rsidR="00BA7CC0" w:rsidRPr="00BA7CC0" w:rsidRDefault="00BA7CC0" w:rsidP="00BA7CC0">
      <w:pPr>
        <w:bidi/>
        <w:rPr>
          <w:rFonts w:cs="David" w:hint="cs"/>
          <w:rtl/>
        </w:rPr>
      </w:pPr>
      <w:r w:rsidRPr="00BA7CC0">
        <w:rPr>
          <w:rFonts w:cs="David" w:hint="cs"/>
          <w:rtl/>
        </w:rPr>
        <w:tab/>
        <w:t>קוראת סעיף 4 לחוק התעמולה.</w:t>
      </w:r>
    </w:p>
    <w:p w14:paraId="3FBEA8A0" w14:textId="77777777" w:rsidR="00BA7CC0" w:rsidRPr="00BA7CC0" w:rsidRDefault="00BA7CC0" w:rsidP="00BA7CC0">
      <w:pPr>
        <w:bidi/>
        <w:rPr>
          <w:rFonts w:cs="David" w:hint="cs"/>
          <w:rtl/>
        </w:rPr>
      </w:pPr>
    </w:p>
    <w:p w14:paraId="1057E93B" w14:textId="77777777" w:rsidR="00BA7CC0" w:rsidRPr="00BA7CC0" w:rsidRDefault="00BA7CC0" w:rsidP="00BA7CC0">
      <w:pPr>
        <w:bidi/>
        <w:rPr>
          <w:rFonts w:cs="David" w:hint="cs"/>
          <w:rtl/>
        </w:rPr>
      </w:pPr>
      <w:r w:rsidRPr="00BA7CC0">
        <w:rPr>
          <w:rFonts w:cs="David" w:hint="cs"/>
          <w:rtl/>
        </w:rPr>
        <w:tab/>
        <w:t>זה יישאר בבחירות ולא ייכלל על משאל עם.</w:t>
      </w:r>
    </w:p>
    <w:p w14:paraId="179B2D84" w14:textId="77777777" w:rsidR="00BA7CC0" w:rsidRPr="00BA7CC0" w:rsidRDefault="00BA7CC0" w:rsidP="00BA7CC0">
      <w:pPr>
        <w:bidi/>
        <w:rPr>
          <w:rFonts w:cs="David" w:hint="cs"/>
          <w:rtl/>
        </w:rPr>
      </w:pPr>
    </w:p>
    <w:p w14:paraId="372DD375" w14:textId="77777777" w:rsidR="00BA7CC0" w:rsidRPr="00BA7CC0" w:rsidRDefault="00BA7CC0" w:rsidP="00BA7CC0">
      <w:pPr>
        <w:bidi/>
        <w:rPr>
          <w:rFonts w:cs="David" w:hint="cs"/>
          <w:rtl/>
        </w:rPr>
      </w:pPr>
      <w:r w:rsidRPr="00BA7CC0">
        <w:rPr>
          <w:rFonts w:cs="David" w:hint="cs"/>
          <w:rtl/>
        </w:rPr>
        <w:tab/>
        <w:t>סעיף 5 אמרנו שיבוטל.</w:t>
      </w:r>
    </w:p>
    <w:p w14:paraId="7415F350" w14:textId="77777777" w:rsidR="00BA7CC0" w:rsidRPr="00BA7CC0" w:rsidRDefault="00BA7CC0" w:rsidP="00BA7CC0">
      <w:pPr>
        <w:bidi/>
        <w:rPr>
          <w:rFonts w:cs="David" w:hint="cs"/>
          <w:rtl/>
        </w:rPr>
      </w:pPr>
    </w:p>
    <w:p w14:paraId="09242CAB" w14:textId="77777777" w:rsidR="00BA7CC0" w:rsidRPr="00BA7CC0" w:rsidRDefault="00BA7CC0" w:rsidP="00BA7CC0">
      <w:pPr>
        <w:bidi/>
        <w:ind w:firstLine="567"/>
        <w:rPr>
          <w:rFonts w:cs="David" w:hint="cs"/>
          <w:rtl/>
        </w:rPr>
      </w:pPr>
      <w:r w:rsidRPr="00BA7CC0">
        <w:rPr>
          <w:rFonts w:cs="David" w:hint="cs"/>
          <w:rtl/>
        </w:rPr>
        <w:t xml:space="preserve">קוראת סעיף 8 לחוק התעמולה. </w:t>
      </w:r>
    </w:p>
    <w:p w14:paraId="4BD23F1D" w14:textId="77777777" w:rsidR="00BA7CC0" w:rsidRPr="00BA7CC0" w:rsidRDefault="00BA7CC0" w:rsidP="00BA7CC0">
      <w:pPr>
        <w:bidi/>
        <w:rPr>
          <w:rFonts w:cs="David" w:hint="cs"/>
          <w:rtl/>
        </w:rPr>
      </w:pPr>
    </w:p>
    <w:p w14:paraId="5BCC0EB4" w14:textId="77777777" w:rsidR="00BA7CC0" w:rsidRPr="00BA7CC0" w:rsidRDefault="00BA7CC0" w:rsidP="00BA7CC0">
      <w:pPr>
        <w:bidi/>
        <w:rPr>
          <w:rFonts w:cs="David" w:hint="cs"/>
          <w:rtl/>
        </w:rPr>
      </w:pPr>
      <w:r w:rsidRPr="00BA7CC0">
        <w:rPr>
          <w:rFonts w:cs="David" w:hint="cs"/>
          <w:u w:val="single"/>
          <w:rtl/>
        </w:rPr>
        <w:t>יצחק לוי:</w:t>
      </w:r>
    </w:p>
    <w:p w14:paraId="3E5D010F" w14:textId="77777777" w:rsidR="00BA7CC0" w:rsidRPr="00BA7CC0" w:rsidRDefault="00BA7CC0" w:rsidP="00BA7CC0">
      <w:pPr>
        <w:bidi/>
        <w:rPr>
          <w:rFonts w:cs="David" w:hint="cs"/>
          <w:rtl/>
        </w:rPr>
      </w:pPr>
    </w:p>
    <w:p w14:paraId="10FE64FC" w14:textId="77777777" w:rsidR="00BA7CC0" w:rsidRPr="00BA7CC0" w:rsidRDefault="00BA7CC0" w:rsidP="00BA7CC0">
      <w:pPr>
        <w:bidi/>
        <w:rPr>
          <w:rFonts w:cs="David" w:hint="cs"/>
          <w:rtl/>
        </w:rPr>
      </w:pPr>
      <w:r w:rsidRPr="00BA7CC0">
        <w:rPr>
          <w:rFonts w:cs="David" w:hint="cs"/>
          <w:rtl/>
        </w:rPr>
        <w:tab/>
        <w:t xml:space="preserve"> זה לגבי המפלגות או לגבי הגופים הציבוריים?</w:t>
      </w:r>
    </w:p>
    <w:p w14:paraId="0A74C46F" w14:textId="77777777" w:rsidR="00BA7CC0" w:rsidRPr="00BA7CC0" w:rsidRDefault="00BA7CC0" w:rsidP="00BA7CC0">
      <w:pPr>
        <w:bidi/>
        <w:rPr>
          <w:rFonts w:cs="David" w:hint="cs"/>
          <w:rtl/>
        </w:rPr>
      </w:pPr>
    </w:p>
    <w:p w14:paraId="3CA0823C" w14:textId="77777777" w:rsidR="00BA7CC0" w:rsidRPr="00BA7CC0" w:rsidRDefault="00BA7CC0" w:rsidP="00BA7CC0">
      <w:pPr>
        <w:bidi/>
        <w:rPr>
          <w:rFonts w:cs="David" w:hint="cs"/>
          <w:u w:val="single"/>
          <w:rtl/>
        </w:rPr>
      </w:pPr>
      <w:r w:rsidRPr="00BA7CC0">
        <w:rPr>
          <w:rFonts w:cs="David" w:hint="cs"/>
          <w:u w:val="single"/>
          <w:rtl/>
        </w:rPr>
        <w:t>ארבל אסטרחן:</w:t>
      </w:r>
    </w:p>
    <w:p w14:paraId="74B0FC34" w14:textId="77777777" w:rsidR="00BA7CC0" w:rsidRPr="00BA7CC0" w:rsidRDefault="00BA7CC0" w:rsidP="00BA7CC0">
      <w:pPr>
        <w:bidi/>
        <w:rPr>
          <w:rFonts w:cs="David" w:hint="cs"/>
          <w:rtl/>
        </w:rPr>
      </w:pPr>
    </w:p>
    <w:p w14:paraId="44C850E0" w14:textId="77777777" w:rsidR="00BA7CC0" w:rsidRPr="00BA7CC0" w:rsidRDefault="00BA7CC0" w:rsidP="00BA7CC0">
      <w:pPr>
        <w:bidi/>
        <w:rPr>
          <w:rFonts w:cs="David" w:hint="cs"/>
          <w:rtl/>
        </w:rPr>
      </w:pPr>
      <w:r w:rsidRPr="00BA7CC0">
        <w:rPr>
          <w:rFonts w:cs="David" w:hint="cs"/>
          <w:rtl/>
        </w:rPr>
        <w:tab/>
        <w:t xml:space="preserve">היום כתוב: לא תהא תעמולת בחירות. </w:t>
      </w:r>
    </w:p>
    <w:p w14:paraId="53D37020" w14:textId="77777777" w:rsidR="00BA7CC0" w:rsidRPr="00BA7CC0" w:rsidRDefault="00BA7CC0" w:rsidP="00BA7CC0">
      <w:pPr>
        <w:bidi/>
        <w:rPr>
          <w:rFonts w:cs="David" w:hint="cs"/>
          <w:rtl/>
        </w:rPr>
      </w:pPr>
    </w:p>
    <w:p w14:paraId="718151CA" w14:textId="77777777" w:rsidR="00BA7CC0" w:rsidRPr="00BA7CC0" w:rsidRDefault="00BA7CC0" w:rsidP="00BA7CC0">
      <w:pPr>
        <w:bidi/>
        <w:rPr>
          <w:rFonts w:cs="David" w:hint="cs"/>
          <w:rtl/>
        </w:rPr>
      </w:pPr>
      <w:r w:rsidRPr="00BA7CC0">
        <w:rPr>
          <w:rFonts w:cs="David" w:hint="cs"/>
          <w:u w:val="single"/>
          <w:rtl/>
        </w:rPr>
        <w:t>יצחק לוי:</w:t>
      </w:r>
    </w:p>
    <w:p w14:paraId="092BAE3E" w14:textId="77777777" w:rsidR="00BA7CC0" w:rsidRPr="00BA7CC0" w:rsidRDefault="00BA7CC0" w:rsidP="00BA7CC0">
      <w:pPr>
        <w:bidi/>
        <w:rPr>
          <w:rFonts w:cs="David" w:hint="cs"/>
          <w:rtl/>
        </w:rPr>
      </w:pPr>
    </w:p>
    <w:p w14:paraId="6BC83DBD" w14:textId="77777777" w:rsidR="00BA7CC0" w:rsidRPr="00BA7CC0" w:rsidRDefault="00BA7CC0" w:rsidP="00BA7CC0">
      <w:pPr>
        <w:bidi/>
        <w:rPr>
          <w:rFonts w:cs="David" w:hint="cs"/>
          <w:rtl/>
        </w:rPr>
      </w:pPr>
      <w:r w:rsidRPr="00BA7CC0">
        <w:rPr>
          <w:rFonts w:cs="David" w:hint="cs"/>
          <w:rtl/>
        </w:rPr>
        <w:tab/>
        <w:t xml:space="preserve"> אם יש גוף פרטי שרוצה לערוך ארוחת ערב לסיום מסכת קידושין, ואגב זה שם קם רב ומדבר על זה שמצווה להחזיק את רמת הגולן, אז ייקחו אותו לבית סוהר?</w:t>
      </w:r>
    </w:p>
    <w:p w14:paraId="7BF564DB" w14:textId="77777777" w:rsidR="00BA7CC0" w:rsidRPr="00BA7CC0" w:rsidRDefault="00BA7CC0" w:rsidP="00BA7CC0">
      <w:pPr>
        <w:bidi/>
        <w:rPr>
          <w:rFonts w:cs="David" w:hint="cs"/>
          <w:rtl/>
        </w:rPr>
      </w:pPr>
    </w:p>
    <w:p w14:paraId="102B26AA" w14:textId="77777777" w:rsidR="00BA7CC0" w:rsidRPr="00BA7CC0" w:rsidRDefault="00BA7CC0" w:rsidP="00BA7CC0">
      <w:pPr>
        <w:bidi/>
        <w:rPr>
          <w:rFonts w:cs="David" w:hint="cs"/>
          <w:u w:val="single"/>
          <w:rtl/>
        </w:rPr>
      </w:pPr>
      <w:r w:rsidRPr="00BA7CC0">
        <w:rPr>
          <w:rFonts w:cs="David" w:hint="cs"/>
          <w:u w:val="single"/>
          <w:rtl/>
        </w:rPr>
        <w:t>גדעון סער:</w:t>
      </w:r>
    </w:p>
    <w:p w14:paraId="6276FA08" w14:textId="77777777" w:rsidR="00BA7CC0" w:rsidRPr="00BA7CC0" w:rsidRDefault="00BA7CC0" w:rsidP="00BA7CC0">
      <w:pPr>
        <w:bidi/>
        <w:rPr>
          <w:rFonts w:cs="David" w:hint="cs"/>
          <w:u w:val="single"/>
          <w:rtl/>
        </w:rPr>
      </w:pPr>
    </w:p>
    <w:p w14:paraId="0963008B" w14:textId="77777777" w:rsidR="00BA7CC0" w:rsidRPr="00BA7CC0" w:rsidRDefault="00BA7CC0" w:rsidP="00BA7CC0">
      <w:pPr>
        <w:bidi/>
        <w:rPr>
          <w:rFonts w:cs="David" w:hint="cs"/>
          <w:rtl/>
        </w:rPr>
      </w:pPr>
      <w:r w:rsidRPr="00BA7CC0">
        <w:rPr>
          <w:rFonts w:cs="David" w:hint="cs"/>
          <w:rtl/>
        </w:rPr>
        <w:tab/>
        <w:t xml:space="preserve"> אבל אני לא מבין למה זה אסור. מתנות </w:t>
      </w:r>
      <w:r w:rsidRPr="00BA7CC0">
        <w:rPr>
          <w:rFonts w:cs="David"/>
          <w:rtl/>
        </w:rPr>
        <w:t>–</w:t>
      </w:r>
      <w:r w:rsidRPr="00BA7CC0">
        <w:rPr>
          <w:rFonts w:cs="David" w:hint="cs"/>
          <w:rtl/>
        </w:rPr>
        <w:t xml:space="preserve"> אני מבין. למה אם אמן מזדהה עם רמת הגולן, הוא לא יכול לשיר שיר? זה דרך ביטוי. הסופר יכול לדבר והאמן יכול לשיר. </w:t>
      </w:r>
    </w:p>
    <w:p w14:paraId="36187CBC" w14:textId="77777777" w:rsidR="00BA7CC0" w:rsidRPr="00BA7CC0" w:rsidRDefault="00BA7CC0" w:rsidP="00BA7CC0">
      <w:pPr>
        <w:bidi/>
        <w:rPr>
          <w:rFonts w:cs="David" w:hint="cs"/>
          <w:rtl/>
        </w:rPr>
      </w:pPr>
    </w:p>
    <w:p w14:paraId="64760087" w14:textId="77777777" w:rsidR="00BA7CC0" w:rsidRPr="00BA7CC0" w:rsidRDefault="00BA7CC0" w:rsidP="00BA7CC0">
      <w:pPr>
        <w:bidi/>
        <w:rPr>
          <w:rFonts w:cs="David" w:hint="cs"/>
          <w:u w:val="single"/>
          <w:rtl/>
        </w:rPr>
      </w:pPr>
      <w:r w:rsidRPr="00BA7CC0">
        <w:rPr>
          <w:rFonts w:cs="David" w:hint="cs"/>
          <w:u w:val="single"/>
          <w:rtl/>
        </w:rPr>
        <w:t>ארבל אסטרחן:</w:t>
      </w:r>
    </w:p>
    <w:p w14:paraId="1DFF18C8" w14:textId="77777777" w:rsidR="00BA7CC0" w:rsidRPr="00BA7CC0" w:rsidRDefault="00BA7CC0" w:rsidP="00BA7CC0">
      <w:pPr>
        <w:bidi/>
        <w:rPr>
          <w:rFonts w:cs="David" w:hint="cs"/>
          <w:rtl/>
        </w:rPr>
      </w:pPr>
    </w:p>
    <w:p w14:paraId="5E666D0C" w14:textId="77777777" w:rsidR="00BA7CC0" w:rsidRPr="00BA7CC0" w:rsidRDefault="00BA7CC0" w:rsidP="00BA7CC0">
      <w:pPr>
        <w:bidi/>
        <w:rPr>
          <w:rFonts w:cs="David" w:hint="cs"/>
          <w:rtl/>
        </w:rPr>
      </w:pPr>
      <w:r w:rsidRPr="00BA7CC0">
        <w:rPr>
          <w:rFonts w:cs="David" w:hint="cs"/>
          <w:rtl/>
        </w:rPr>
        <w:tab/>
        <w:t>תתקנו את החוק. אני מתארת לעצמי שהרעיון היה, שלא ימשכו אנשים על ידי זה.</w:t>
      </w:r>
    </w:p>
    <w:p w14:paraId="1A724EA3" w14:textId="77777777" w:rsidR="00BA7CC0" w:rsidRDefault="00BA7CC0" w:rsidP="00BA7CC0">
      <w:pPr>
        <w:bidi/>
        <w:rPr>
          <w:rFonts w:cs="David" w:hint="cs"/>
          <w:rtl/>
        </w:rPr>
      </w:pPr>
    </w:p>
    <w:p w14:paraId="2E3F7E8F" w14:textId="77777777" w:rsidR="00BA7CC0" w:rsidRDefault="00BA7CC0" w:rsidP="00BA7CC0">
      <w:pPr>
        <w:bidi/>
        <w:rPr>
          <w:rFonts w:cs="David" w:hint="cs"/>
          <w:rtl/>
        </w:rPr>
      </w:pPr>
    </w:p>
    <w:p w14:paraId="54E70864" w14:textId="77777777" w:rsidR="00BA7CC0" w:rsidRDefault="00BA7CC0" w:rsidP="00BA7CC0">
      <w:pPr>
        <w:bidi/>
        <w:rPr>
          <w:rFonts w:cs="David" w:hint="cs"/>
          <w:rtl/>
        </w:rPr>
      </w:pPr>
    </w:p>
    <w:p w14:paraId="3E39D95E" w14:textId="77777777" w:rsidR="00BA7CC0" w:rsidRDefault="00BA7CC0" w:rsidP="00BA7CC0">
      <w:pPr>
        <w:bidi/>
        <w:rPr>
          <w:rFonts w:cs="David" w:hint="cs"/>
          <w:rtl/>
        </w:rPr>
      </w:pPr>
    </w:p>
    <w:p w14:paraId="4C54BA59" w14:textId="77777777" w:rsidR="00BA7CC0" w:rsidRDefault="00BA7CC0" w:rsidP="00BA7CC0">
      <w:pPr>
        <w:bidi/>
        <w:rPr>
          <w:rFonts w:cs="David" w:hint="cs"/>
          <w:rtl/>
        </w:rPr>
      </w:pPr>
    </w:p>
    <w:p w14:paraId="697DC1F2" w14:textId="77777777" w:rsidR="00BA7CC0" w:rsidRDefault="00BA7CC0" w:rsidP="00BA7CC0">
      <w:pPr>
        <w:bidi/>
        <w:rPr>
          <w:rFonts w:cs="David" w:hint="cs"/>
          <w:rtl/>
        </w:rPr>
      </w:pPr>
    </w:p>
    <w:p w14:paraId="1886440C" w14:textId="77777777" w:rsidR="00BA7CC0" w:rsidRDefault="00BA7CC0" w:rsidP="00BA7CC0">
      <w:pPr>
        <w:bidi/>
        <w:rPr>
          <w:rFonts w:cs="David" w:hint="cs"/>
          <w:rtl/>
        </w:rPr>
      </w:pPr>
    </w:p>
    <w:p w14:paraId="71ED3FBF" w14:textId="77777777" w:rsidR="00BA7CC0" w:rsidRPr="00BA7CC0" w:rsidRDefault="00BA7CC0" w:rsidP="00BA7CC0">
      <w:pPr>
        <w:bidi/>
        <w:rPr>
          <w:rFonts w:cs="David" w:hint="cs"/>
          <w:rtl/>
        </w:rPr>
      </w:pPr>
    </w:p>
    <w:p w14:paraId="35B375DA" w14:textId="77777777" w:rsidR="00BA7CC0" w:rsidRPr="00BA7CC0" w:rsidRDefault="00BA7CC0" w:rsidP="00BA7CC0">
      <w:pPr>
        <w:bidi/>
        <w:rPr>
          <w:rFonts w:cs="David" w:hint="cs"/>
          <w:u w:val="single"/>
          <w:rtl/>
        </w:rPr>
      </w:pPr>
      <w:r w:rsidRPr="00BA7CC0">
        <w:rPr>
          <w:rFonts w:cs="David" w:hint="cs"/>
          <w:u w:val="single"/>
          <w:rtl/>
        </w:rPr>
        <w:t>גדעון סער:</w:t>
      </w:r>
    </w:p>
    <w:p w14:paraId="40BD0297" w14:textId="77777777" w:rsidR="00BA7CC0" w:rsidRPr="00BA7CC0" w:rsidRDefault="00BA7CC0" w:rsidP="00BA7CC0">
      <w:pPr>
        <w:bidi/>
        <w:rPr>
          <w:rFonts w:cs="David" w:hint="cs"/>
          <w:u w:val="single"/>
          <w:rtl/>
        </w:rPr>
      </w:pPr>
    </w:p>
    <w:p w14:paraId="2E191EE4" w14:textId="77777777" w:rsidR="00BA7CC0" w:rsidRPr="00BA7CC0" w:rsidRDefault="00BA7CC0" w:rsidP="00BA7CC0">
      <w:pPr>
        <w:bidi/>
        <w:rPr>
          <w:rFonts w:cs="David" w:hint="cs"/>
          <w:rtl/>
        </w:rPr>
      </w:pPr>
      <w:r w:rsidRPr="00BA7CC0">
        <w:rPr>
          <w:rFonts w:cs="David" w:hint="cs"/>
          <w:rtl/>
        </w:rPr>
        <w:tab/>
        <w:t xml:space="preserve">למה לא? שימשכו אנשים, ואנשים יבואו וישמעו שיר ואגב זה גם ישמעו עמדה. בכנס בארצות הברית אנו לא רואים זמרים ששרים? המשפטנים לא תמיד הם המבינים הכי גדולים בדמוקרטיה. אני רוצה למצוא את ההיגיון. </w:t>
      </w:r>
    </w:p>
    <w:p w14:paraId="14C2E7F9" w14:textId="77777777" w:rsidR="00BA7CC0" w:rsidRPr="00BA7CC0" w:rsidRDefault="00BA7CC0" w:rsidP="00BA7CC0">
      <w:pPr>
        <w:bidi/>
        <w:rPr>
          <w:rFonts w:cs="David" w:hint="cs"/>
          <w:rtl/>
        </w:rPr>
      </w:pPr>
    </w:p>
    <w:p w14:paraId="1449F874" w14:textId="77777777" w:rsidR="00BA7CC0" w:rsidRPr="00BA7CC0" w:rsidRDefault="00BA7CC0" w:rsidP="00BA7CC0">
      <w:pPr>
        <w:bidi/>
        <w:rPr>
          <w:rFonts w:cs="David" w:hint="cs"/>
          <w:rtl/>
        </w:rPr>
      </w:pPr>
      <w:r w:rsidRPr="00BA7CC0">
        <w:rPr>
          <w:rFonts w:cs="David" w:hint="cs"/>
          <w:u w:val="single"/>
          <w:rtl/>
        </w:rPr>
        <w:t>יצחק לוי:</w:t>
      </w:r>
    </w:p>
    <w:p w14:paraId="74CD2812" w14:textId="77777777" w:rsidR="00BA7CC0" w:rsidRPr="00BA7CC0" w:rsidRDefault="00BA7CC0" w:rsidP="00BA7CC0">
      <w:pPr>
        <w:bidi/>
        <w:rPr>
          <w:rFonts w:cs="David" w:hint="cs"/>
          <w:rtl/>
        </w:rPr>
      </w:pPr>
    </w:p>
    <w:p w14:paraId="7D8721A3" w14:textId="77777777" w:rsidR="00BA7CC0" w:rsidRPr="00BA7CC0" w:rsidRDefault="00BA7CC0" w:rsidP="00BA7CC0">
      <w:pPr>
        <w:bidi/>
        <w:rPr>
          <w:rFonts w:cs="David" w:hint="cs"/>
          <w:rtl/>
        </w:rPr>
      </w:pPr>
      <w:r w:rsidRPr="00BA7CC0">
        <w:rPr>
          <w:rFonts w:cs="David" w:hint="cs"/>
          <w:rtl/>
        </w:rPr>
        <w:tab/>
        <w:t xml:space="preserve"> כשאתה מביא זמר שרוצה להזדהות ושר שיר אחד, זה בסדר, אבל אם אני עושה הופעה של אייל גולן, אני אומר: הופעה של אייל גולן בחינם, אפשר להיכנס, ובין שיר לשיר יעלה כל פעם אחד מרמת הגולן וידבר. </w:t>
      </w:r>
    </w:p>
    <w:p w14:paraId="44226805" w14:textId="77777777" w:rsidR="00BA7CC0" w:rsidRPr="00BA7CC0" w:rsidRDefault="00BA7CC0" w:rsidP="00BA7CC0">
      <w:pPr>
        <w:bidi/>
        <w:rPr>
          <w:rFonts w:cs="David" w:hint="cs"/>
          <w:rtl/>
        </w:rPr>
      </w:pPr>
    </w:p>
    <w:p w14:paraId="76FD60C1" w14:textId="77777777" w:rsidR="00BA7CC0" w:rsidRPr="00BA7CC0" w:rsidRDefault="00BA7CC0" w:rsidP="00BA7CC0">
      <w:pPr>
        <w:bidi/>
        <w:rPr>
          <w:rFonts w:cs="David" w:hint="cs"/>
          <w:u w:val="single"/>
          <w:rtl/>
        </w:rPr>
      </w:pPr>
      <w:r w:rsidRPr="00BA7CC0">
        <w:rPr>
          <w:rFonts w:cs="David" w:hint="cs"/>
          <w:u w:val="single"/>
          <w:rtl/>
        </w:rPr>
        <w:t>גדעון סער:</w:t>
      </w:r>
    </w:p>
    <w:p w14:paraId="7175BD41" w14:textId="77777777" w:rsidR="00BA7CC0" w:rsidRPr="00BA7CC0" w:rsidRDefault="00BA7CC0" w:rsidP="00BA7CC0">
      <w:pPr>
        <w:bidi/>
        <w:rPr>
          <w:rFonts w:cs="David" w:hint="cs"/>
          <w:u w:val="single"/>
          <w:rtl/>
        </w:rPr>
      </w:pPr>
    </w:p>
    <w:p w14:paraId="4CEA4B3E" w14:textId="77777777" w:rsidR="00BA7CC0" w:rsidRPr="00BA7CC0" w:rsidRDefault="00BA7CC0" w:rsidP="00BA7CC0">
      <w:pPr>
        <w:bidi/>
        <w:rPr>
          <w:rFonts w:cs="David" w:hint="cs"/>
          <w:rtl/>
        </w:rPr>
      </w:pPr>
      <w:r w:rsidRPr="00BA7CC0">
        <w:rPr>
          <w:rFonts w:cs="David" w:hint="cs"/>
          <w:rtl/>
        </w:rPr>
        <w:tab/>
        <w:t xml:space="preserve"> זה כבר נכנס לגדר המתנה, כי אתה נותן הופעה שלמה בחינם. </w:t>
      </w:r>
    </w:p>
    <w:p w14:paraId="53556143" w14:textId="77777777" w:rsidR="00BA7CC0" w:rsidRPr="00BA7CC0" w:rsidRDefault="00BA7CC0" w:rsidP="00BA7CC0">
      <w:pPr>
        <w:bidi/>
        <w:rPr>
          <w:rFonts w:cs="David" w:hint="cs"/>
          <w:rtl/>
        </w:rPr>
      </w:pPr>
    </w:p>
    <w:p w14:paraId="0D813C15" w14:textId="77777777" w:rsidR="00BA7CC0" w:rsidRPr="00BA7CC0" w:rsidRDefault="00BA7CC0" w:rsidP="00BA7CC0">
      <w:pPr>
        <w:bidi/>
        <w:rPr>
          <w:rFonts w:cs="David" w:hint="cs"/>
          <w:rtl/>
        </w:rPr>
      </w:pPr>
      <w:r w:rsidRPr="00BA7CC0">
        <w:rPr>
          <w:rFonts w:cs="David" w:hint="cs"/>
          <w:u w:val="single"/>
          <w:rtl/>
        </w:rPr>
        <w:t>יצחק לוי:</w:t>
      </w:r>
    </w:p>
    <w:p w14:paraId="31EAA4F5" w14:textId="77777777" w:rsidR="00BA7CC0" w:rsidRPr="00BA7CC0" w:rsidRDefault="00BA7CC0" w:rsidP="00BA7CC0">
      <w:pPr>
        <w:bidi/>
        <w:rPr>
          <w:rFonts w:cs="David" w:hint="cs"/>
          <w:rtl/>
        </w:rPr>
      </w:pPr>
    </w:p>
    <w:p w14:paraId="11C70EBE" w14:textId="77777777" w:rsidR="00BA7CC0" w:rsidRPr="00BA7CC0" w:rsidRDefault="00BA7CC0" w:rsidP="00BA7CC0">
      <w:pPr>
        <w:bidi/>
        <w:rPr>
          <w:rFonts w:cs="David" w:hint="cs"/>
          <w:rtl/>
        </w:rPr>
      </w:pPr>
      <w:r w:rsidRPr="00BA7CC0">
        <w:rPr>
          <w:rFonts w:cs="David" w:hint="cs"/>
          <w:rtl/>
        </w:rPr>
        <w:tab/>
        <w:t xml:space="preserve">השאלה איפה נפסק האמן ומתחילה המתנה. כך גם לגבי המזון. </w:t>
      </w:r>
    </w:p>
    <w:p w14:paraId="1C8D4A4B" w14:textId="77777777" w:rsidR="00BA7CC0" w:rsidRPr="00BA7CC0" w:rsidRDefault="00BA7CC0" w:rsidP="00BA7CC0">
      <w:pPr>
        <w:bidi/>
        <w:rPr>
          <w:rFonts w:cs="David" w:hint="cs"/>
          <w:rtl/>
        </w:rPr>
      </w:pPr>
    </w:p>
    <w:p w14:paraId="7367ECB8"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74F14800" w14:textId="77777777" w:rsidR="00BA7CC0" w:rsidRPr="00BA7CC0" w:rsidRDefault="00BA7CC0" w:rsidP="00BA7CC0">
      <w:pPr>
        <w:pStyle w:val="Heading5"/>
        <w:jc w:val="left"/>
        <w:rPr>
          <w:rFonts w:hint="cs"/>
          <w:sz w:val="24"/>
          <w:rtl/>
        </w:rPr>
      </w:pPr>
    </w:p>
    <w:p w14:paraId="67641D43" w14:textId="77777777" w:rsidR="00BA7CC0" w:rsidRPr="00BA7CC0" w:rsidRDefault="00BA7CC0" w:rsidP="00BA7CC0">
      <w:pPr>
        <w:bidi/>
        <w:rPr>
          <w:rFonts w:cs="David" w:hint="cs"/>
          <w:rtl/>
        </w:rPr>
      </w:pPr>
      <w:r w:rsidRPr="00BA7CC0">
        <w:rPr>
          <w:rFonts w:cs="David" w:hint="cs"/>
          <w:rtl/>
        </w:rPr>
        <w:tab/>
        <w:t xml:space="preserve"> במערכת בחירות רגילה יש התמודדות בין מפלגות, מנסים גם לשאת חן, ולכן נגררים לכל העניין של אמנים, מתנות. כשמדובר במשאל עם יש פה שאלה ממוקדת, בדבר הסכם או החלטה. אנו צריכים באמת להביא לציבור את ההבנה הממוקדת שאומרת: זה המצב. </w:t>
      </w:r>
    </w:p>
    <w:p w14:paraId="06C37786" w14:textId="77777777" w:rsidR="00BA7CC0" w:rsidRPr="00BA7CC0" w:rsidRDefault="00BA7CC0" w:rsidP="00BA7CC0">
      <w:pPr>
        <w:bidi/>
        <w:rPr>
          <w:rFonts w:cs="David" w:hint="cs"/>
          <w:rtl/>
        </w:rPr>
      </w:pPr>
    </w:p>
    <w:p w14:paraId="13CCFD8A"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A2750E7" w14:textId="77777777" w:rsidR="00BA7CC0" w:rsidRPr="00BA7CC0" w:rsidRDefault="00BA7CC0" w:rsidP="00BA7CC0">
      <w:pPr>
        <w:bidi/>
        <w:rPr>
          <w:rFonts w:cs="David" w:hint="cs"/>
          <w:rtl/>
        </w:rPr>
      </w:pPr>
    </w:p>
    <w:p w14:paraId="1157897C" w14:textId="77777777" w:rsidR="00BA7CC0" w:rsidRPr="00BA7CC0" w:rsidRDefault="00BA7CC0" w:rsidP="00BA7CC0">
      <w:pPr>
        <w:bidi/>
        <w:rPr>
          <w:rFonts w:cs="David" w:hint="cs"/>
          <w:rtl/>
        </w:rPr>
      </w:pPr>
      <w:r w:rsidRPr="00BA7CC0">
        <w:rPr>
          <w:rFonts w:cs="David" w:hint="cs"/>
          <w:rtl/>
        </w:rPr>
        <w:tab/>
        <w:t xml:space="preserve"> אם גברתי היתה מגיעה עם משהו מגובש, מציע שנדון בעניינים האלה והאלה, זה קשור רק לעניין משאל העם, זה בסדר. אין לנו כזה דבר. יש לפנינו רק חוק הבחירות לכנסת, ולקחנו את מה ששם לגבי תעמולה, ואנו רוצים לבדוק אם זה טוב או לא. </w:t>
      </w:r>
    </w:p>
    <w:p w14:paraId="66420C2C" w14:textId="77777777" w:rsidR="00BA7CC0" w:rsidRPr="00BA7CC0" w:rsidRDefault="00BA7CC0" w:rsidP="00BA7CC0">
      <w:pPr>
        <w:bidi/>
        <w:rPr>
          <w:rFonts w:cs="David" w:hint="cs"/>
          <w:rtl/>
        </w:rPr>
      </w:pPr>
    </w:p>
    <w:p w14:paraId="0ED9E1AF"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57B3A70D" w14:textId="77777777" w:rsidR="00BA7CC0" w:rsidRPr="00BA7CC0" w:rsidRDefault="00BA7CC0" w:rsidP="00BA7CC0">
      <w:pPr>
        <w:pStyle w:val="Heading5"/>
        <w:jc w:val="left"/>
        <w:rPr>
          <w:rFonts w:hint="cs"/>
          <w:sz w:val="24"/>
          <w:rtl/>
        </w:rPr>
      </w:pPr>
    </w:p>
    <w:p w14:paraId="221C8B92" w14:textId="77777777" w:rsidR="00BA7CC0" w:rsidRPr="00BA7CC0" w:rsidRDefault="00BA7CC0" w:rsidP="00BA7CC0">
      <w:pPr>
        <w:bidi/>
        <w:rPr>
          <w:rFonts w:cs="David" w:hint="cs"/>
          <w:rtl/>
        </w:rPr>
      </w:pPr>
      <w:r w:rsidRPr="00BA7CC0">
        <w:rPr>
          <w:rFonts w:cs="David" w:hint="cs"/>
          <w:rtl/>
        </w:rPr>
        <w:tab/>
        <w:t xml:space="preserve"> לכן אני אומרת שלא צריכים לקבל החלטה עכשיו. צריך לשים פוקוס על המהות של משאל עם ואולי יש מקום להעשיר את הסעיפים </w:t>
      </w:r>
      <w:r w:rsidRPr="00BA7CC0">
        <w:rPr>
          <w:rFonts w:cs="David"/>
          <w:rtl/>
        </w:rPr>
        <w:t>–</w:t>
      </w:r>
      <w:r w:rsidRPr="00BA7CC0">
        <w:rPr>
          <w:rFonts w:cs="David" w:hint="cs"/>
          <w:rtl/>
        </w:rPr>
        <w:t xml:space="preserve"> שווה לדון בזה. </w:t>
      </w:r>
    </w:p>
    <w:p w14:paraId="3C231E74" w14:textId="77777777" w:rsidR="00BA7CC0" w:rsidRPr="00BA7CC0" w:rsidRDefault="00BA7CC0" w:rsidP="00BA7CC0">
      <w:pPr>
        <w:bidi/>
        <w:rPr>
          <w:rFonts w:cs="David" w:hint="cs"/>
          <w:rtl/>
        </w:rPr>
      </w:pPr>
    </w:p>
    <w:p w14:paraId="2A542DBF"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A6BB78C" w14:textId="77777777" w:rsidR="00BA7CC0" w:rsidRPr="00BA7CC0" w:rsidRDefault="00BA7CC0" w:rsidP="00BA7CC0">
      <w:pPr>
        <w:bidi/>
        <w:rPr>
          <w:rFonts w:cs="David" w:hint="cs"/>
          <w:rtl/>
        </w:rPr>
      </w:pPr>
    </w:p>
    <w:p w14:paraId="116D7AC9" w14:textId="77777777" w:rsidR="00BA7CC0" w:rsidRPr="00BA7CC0" w:rsidRDefault="00BA7CC0" w:rsidP="00BA7CC0">
      <w:pPr>
        <w:bidi/>
        <w:rPr>
          <w:rFonts w:cs="David" w:hint="cs"/>
          <w:rtl/>
        </w:rPr>
      </w:pPr>
      <w:r w:rsidRPr="00BA7CC0">
        <w:rPr>
          <w:rFonts w:cs="David" w:hint="cs"/>
          <w:rtl/>
        </w:rPr>
        <w:tab/>
        <w:t xml:space="preserve"> גברתי לוקחת על עצמה לגבש חומר בעניין?</w:t>
      </w:r>
    </w:p>
    <w:p w14:paraId="300C2D7D" w14:textId="77777777" w:rsidR="00BA7CC0" w:rsidRPr="00BA7CC0" w:rsidRDefault="00BA7CC0" w:rsidP="00BA7CC0">
      <w:pPr>
        <w:bidi/>
        <w:rPr>
          <w:rFonts w:cs="David" w:hint="cs"/>
          <w:rtl/>
        </w:rPr>
      </w:pPr>
    </w:p>
    <w:p w14:paraId="5E39DE4A" w14:textId="77777777" w:rsidR="00BA7CC0" w:rsidRPr="00BA7CC0" w:rsidRDefault="00BA7CC0" w:rsidP="00BA7CC0">
      <w:pPr>
        <w:bidi/>
        <w:rPr>
          <w:rFonts w:cs="David" w:hint="cs"/>
          <w:rtl/>
        </w:rPr>
      </w:pPr>
      <w:r w:rsidRPr="00BA7CC0">
        <w:rPr>
          <w:rFonts w:cs="David" w:hint="cs"/>
          <w:u w:val="single"/>
          <w:rtl/>
        </w:rPr>
        <w:t>אסתרינה טרטמן</w:t>
      </w:r>
      <w:r w:rsidRPr="00BA7CC0">
        <w:rPr>
          <w:rFonts w:cs="David" w:hint="cs"/>
          <w:rtl/>
        </w:rPr>
        <w:t>:</w:t>
      </w:r>
    </w:p>
    <w:p w14:paraId="6D119A77" w14:textId="77777777" w:rsidR="00BA7CC0" w:rsidRPr="00BA7CC0" w:rsidRDefault="00BA7CC0" w:rsidP="00BA7CC0">
      <w:pPr>
        <w:bidi/>
        <w:rPr>
          <w:rFonts w:cs="David" w:hint="cs"/>
          <w:rtl/>
        </w:rPr>
      </w:pPr>
      <w:r w:rsidRPr="00BA7CC0">
        <w:rPr>
          <w:rFonts w:cs="David" w:hint="cs"/>
          <w:rtl/>
        </w:rPr>
        <w:tab/>
      </w:r>
    </w:p>
    <w:p w14:paraId="575FC269" w14:textId="77777777" w:rsidR="00BA7CC0" w:rsidRPr="00BA7CC0" w:rsidRDefault="00BA7CC0" w:rsidP="00BA7CC0">
      <w:pPr>
        <w:bidi/>
        <w:rPr>
          <w:rFonts w:cs="David" w:hint="cs"/>
          <w:rtl/>
        </w:rPr>
      </w:pPr>
      <w:r w:rsidRPr="00BA7CC0">
        <w:rPr>
          <w:rFonts w:cs="David" w:hint="cs"/>
          <w:rtl/>
        </w:rPr>
        <w:tab/>
        <w:t xml:space="preserve">אשב עם היועצת המשפטית ונגבש את הנושא. </w:t>
      </w:r>
    </w:p>
    <w:p w14:paraId="0FB227AA" w14:textId="77777777" w:rsidR="00BA7CC0" w:rsidRPr="00BA7CC0" w:rsidRDefault="00BA7CC0" w:rsidP="00BA7CC0">
      <w:pPr>
        <w:bidi/>
        <w:rPr>
          <w:rFonts w:cs="David" w:hint="cs"/>
          <w:rtl/>
        </w:rPr>
      </w:pPr>
    </w:p>
    <w:p w14:paraId="40A85F5A"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65EDB30" w14:textId="77777777" w:rsidR="00BA7CC0" w:rsidRPr="00BA7CC0" w:rsidRDefault="00BA7CC0" w:rsidP="00BA7CC0">
      <w:pPr>
        <w:bidi/>
        <w:rPr>
          <w:rFonts w:cs="David" w:hint="cs"/>
          <w:rtl/>
        </w:rPr>
      </w:pPr>
    </w:p>
    <w:p w14:paraId="500B6B98" w14:textId="77777777" w:rsidR="00BA7CC0" w:rsidRPr="00BA7CC0" w:rsidRDefault="00BA7CC0" w:rsidP="00BA7CC0">
      <w:pPr>
        <w:bidi/>
        <w:rPr>
          <w:rFonts w:cs="David" w:hint="cs"/>
          <w:rtl/>
        </w:rPr>
      </w:pPr>
      <w:r w:rsidRPr="00BA7CC0">
        <w:rPr>
          <w:rFonts w:cs="David" w:hint="cs"/>
          <w:rtl/>
        </w:rPr>
        <w:tab/>
        <w:t xml:space="preserve"> ארבל, בבקשה.</w:t>
      </w:r>
    </w:p>
    <w:p w14:paraId="612B9808" w14:textId="77777777" w:rsidR="00BA7CC0" w:rsidRPr="00BA7CC0" w:rsidRDefault="00BA7CC0" w:rsidP="00BA7CC0">
      <w:pPr>
        <w:bidi/>
        <w:rPr>
          <w:rFonts w:cs="David" w:hint="cs"/>
          <w:rtl/>
        </w:rPr>
      </w:pPr>
    </w:p>
    <w:p w14:paraId="607467BC" w14:textId="77777777" w:rsidR="00BA7CC0" w:rsidRPr="00BA7CC0" w:rsidRDefault="00BA7CC0" w:rsidP="00BA7CC0">
      <w:pPr>
        <w:bidi/>
        <w:rPr>
          <w:rFonts w:cs="David" w:hint="cs"/>
          <w:u w:val="single"/>
          <w:rtl/>
        </w:rPr>
      </w:pPr>
      <w:r w:rsidRPr="00BA7CC0">
        <w:rPr>
          <w:rFonts w:cs="David" w:hint="cs"/>
          <w:u w:val="single"/>
          <w:rtl/>
        </w:rPr>
        <w:t>ארבל אסטרחן:</w:t>
      </w:r>
    </w:p>
    <w:p w14:paraId="6CBC88A9" w14:textId="77777777" w:rsidR="00BA7CC0" w:rsidRPr="00BA7CC0" w:rsidRDefault="00BA7CC0" w:rsidP="00BA7CC0">
      <w:pPr>
        <w:bidi/>
        <w:rPr>
          <w:rFonts w:cs="David" w:hint="cs"/>
          <w:rtl/>
        </w:rPr>
      </w:pPr>
    </w:p>
    <w:p w14:paraId="17D3B4C8" w14:textId="77777777" w:rsidR="00BA7CC0" w:rsidRPr="00BA7CC0" w:rsidRDefault="00BA7CC0" w:rsidP="00BA7CC0">
      <w:pPr>
        <w:bidi/>
        <w:rPr>
          <w:rFonts w:cs="David" w:hint="cs"/>
          <w:rtl/>
        </w:rPr>
      </w:pPr>
      <w:r w:rsidRPr="00BA7CC0">
        <w:rPr>
          <w:rFonts w:cs="David" w:hint="cs"/>
          <w:rtl/>
        </w:rPr>
        <w:tab/>
        <w:t>קוראת סעיפים 9, 10.</w:t>
      </w:r>
    </w:p>
    <w:p w14:paraId="2FCB1A06" w14:textId="77777777" w:rsidR="00BA7CC0" w:rsidRPr="00BA7CC0" w:rsidRDefault="00BA7CC0" w:rsidP="00BA7CC0">
      <w:pPr>
        <w:bidi/>
        <w:rPr>
          <w:rFonts w:cs="David" w:hint="cs"/>
          <w:rtl/>
        </w:rPr>
      </w:pPr>
    </w:p>
    <w:p w14:paraId="1DB228F4" w14:textId="77777777" w:rsidR="00BA7CC0" w:rsidRDefault="00BA7CC0" w:rsidP="00BA7CC0">
      <w:pPr>
        <w:bidi/>
        <w:ind w:firstLine="567"/>
        <w:rPr>
          <w:rFonts w:cs="David" w:hint="cs"/>
          <w:rtl/>
        </w:rPr>
      </w:pPr>
      <w:r w:rsidRPr="00BA7CC0">
        <w:rPr>
          <w:rFonts w:cs="David" w:hint="cs"/>
          <w:rtl/>
        </w:rPr>
        <w:t xml:space="preserve"> סעיפים 9 ו-10 מדברים על שילוט והצגת מידע ברבים, לא על שלטי חוצות. סעיף 10 מדבר על תעמולה במודעות, לוחות עירוניים - הוא קובע כמה הגבלות. האם רוצים להחיל את המגבלות </w:t>
      </w:r>
    </w:p>
    <w:p w14:paraId="56D9EB23" w14:textId="77777777" w:rsidR="00BA7CC0" w:rsidRDefault="00BA7CC0" w:rsidP="00BA7CC0">
      <w:pPr>
        <w:bidi/>
        <w:ind w:firstLine="567"/>
        <w:rPr>
          <w:rFonts w:cs="David" w:hint="cs"/>
          <w:rtl/>
        </w:rPr>
      </w:pPr>
    </w:p>
    <w:p w14:paraId="011E7709" w14:textId="77777777" w:rsidR="00BA7CC0" w:rsidRPr="00BA7CC0" w:rsidRDefault="00BA7CC0" w:rsidP="00BA7CC0">
      <w:pPr>
        <w:bidi/>
        <w:ind w:firstLine="567"/>
        <w:rPr>
          <w:rFonts w:cs="David" w:hint="cs"/>
          <w:rtl/>
        </w:rPr>
      </w:pPr>
      <w:r w:rsidRPr="00BA7CC0">
        <w:rPr>
          <w:rFonts w:cs="David" w:hint="cs"/>
          <w:rtl/>
        </w:rPr>
        <w:t xml:space="preserve">הללו או לא? הצענו כאן רק להוסיף את העניין של לאפשר לתלות שלט לא רק במשרדים של מפלגה אלא גם משרדים של גוף, מי שמשתתף בתעמולה לקראת משאל עם. </w:t>
      </w:r>
    </w:p>
    <w:p w14:paraId="08C9352B" w14:textId="77777777" w:rsidR="00BA7CC0" w:rsidRPr="00BA7CC0" w:rsidRDefault="00BA7CC0" w:rsidP="00BA7CC0">
      <w:pPr>
        <w:bidi/>
        <w:ind w:firstLine="567"/>
        <w:rPr>
          <w:rFonts w:cs="David" w:hint="cs"/>
          <w:rtl/>
        </w:rPr>
      </w:pPr>
    </w:p>
    <w:p w14:paraId="2A095C22" w14:textId="77777777" w:rsidR="00BA7CC0" w:rsidRPr="00BA7CC0" w:rsidRDefault="00BA7CC0" w:rsidP="00BA7CC0">
      <w:pPr>
        <w:bidi/>
        <w:ind w:firstLine="567"/>
        <w:rPr>
          <w:rFonts w:cs="David" w:hint="cs"/>
          <w:rtl/>
        </w:rPr>
      </w:pPr>
      <w:r w:rsidRPr="00BA7CC0">
        <w:rPr>
          <w:rFonts w:cs="David" w:hint="cs"/>
          <w:rtl/>
        </w:rPr>
        <w:t>הנושא שטיפה יותר בעייתי זה הנושא הבא. היום קובע חוק התעמולה שנותנים מגבלות על פרסומות בעיתונים: מודעה לא תהא גדולה מ-40 אינץ', לא תהא יותר ממודעה אחת ביום מטעם כל מפלגה בעיתון אחד, ומפלגה מוגבלת ב-10,000 אינץ' בשלושת החודשים שלפני הבחירות וכו'. השאלה היא האם רוצים להשאיר את הגבלת מספר המודעות ביום, כל גוף יכול לא יותר מ-</w:t>
      </w:r>
      <w:r w:rsidRPr="00BA7CC0">
        <w:rPr>
          <w:rFonts w:cs="David" w:hint="cs"/>
        </w:rPr>
        <w:t>X</w:t>
      </w:r>
      <w:r w:rsidRPr="00BA7CC0">
        <w:rPr>
          <w:rFonts w:cs="David" w:hint="cs"/>
          <w:rtl/>
        </w:rPr>
        <w:t>, האם רואים את העיתונים כמשאב מוגבל?</w:t>
      </w:r>
    </w:p>
    <w:p w14:paraId="44205B75" w14:textId="77777777" w:rsidR="00BA7CC0" w:rsidRPr="00BA7CC0" w:rsidRDefault="00BA7CC0" w:rsidP="00BA7CC0">
      <w:pPr>
        <w:bidi/>
        <w:rPr>
          <w:rFonts w:cs="David" w:hint="cs"/>
          <w:rtl/>
        </w:rPr>
      </w:pPr>
    </w:p>
    <w:p w14:paraId="28616432" w14:textId="77777777" w:rsidR="00BA7CC0" w:rsidRPr="00BA7CC0" w:rsidRDefault="00BA7CC0" w:rsidP="00BA7CC0">
      <w:pPr>
        <w:bidi/>
        <w:rPr>
          <w:rFonts w:cs="David" w:hint="cs"/>
          <w:u w:val="single"/>
          <w:rtl/>
        </w:rPr>
      </w:pPr>
      <w:r w:rsidRPr="00BA7CC0">
        <w:rPr>
          <w:rFonts w:cs="David" w:hint="cs"/>
          <w:u w:val="single"/>
          <w:rtl/>
        </w:rPr>
        <w:t>גדעון סער:</w:t>
      </w:r>
    </w:p>
    <w:p w14:paraId="3B4D954D" w14:textId="77777777" w:rsidR="00BA7CC0" w:rsidRPr="00BA7CC0" w:rsidRDefault="00BA7CC0" w:rsidP="00BA7CC0">
      <w:pPr>
        <w:bidi/>
        <w:rPr>
          <w:rFonts w:cs="David" w:hint="cs"/>
          <w:u w:val="single"/>
          <w:rtl/>
        </w:rPr>
      </w:pPr>
    </w:p>
    <w:p w14:paraId="2A657B39" w14:textId="77777777" w:rsidR="00BA7CC0" w:rsidRPr="00BA7CC0" w:rsidRDefault="00BA7CC0" w:rsidP="00BA7CC0">
      <w:pPr>
        <w:bidi/>
        <w:rPr>
          <w:rFonts w:cs="David" w:hint="cs"/>
          <w:rtl/>
        </w:rPr>
      </w:pPr>
      <w:r w:rsidRPr="00BA7CC0">
        <w:rPr>
          <w:rFonts w:cs="David" w:hint="cs"/>
          <w:rtl/>
        </w:rPr>
        <w:tab/>
        <w:t xml:space="preserve">אני חושב שצריך להתנתק מהמודלים הקיימים שהם מטילים מגבלות, כשאנו חיים בתיווך של התקשורת </w:t>
      </w:r>
      <w:r w:rsidRPr="00BA7CC0">
        <w:rPr>
          <w:rFonts w:cs="David"/>
          <w:rtl/>
        </w:rPr>
        <w:t>–</w:t>
      </w:r>
      <w:r w:rsidRPr="00BA7CC0">
        <w:rPr>
          <w:rFonts w:cs="David" w:hint="cs"/>
          <w:rtl/>
        </w:rPr>
        <w:t xml:space="preserve"> לתקשורת גם יש עמדות. ככל שאתה מצמצם את האפשרות לתעמולה חופשית, אתה מעצים את יכולת ההשפעה של האנשים שהם המתווכים. דעתי, שצריך לצמצם את המגבלות על היכולת לקנות מדיה בשני אופנים: אחד, יש לאפשר קניית זמן מסך על ידי גורמים, אפשר להגביל את הסה"כ שלו, וצריך לאפשר את זה בהיקף משמעותי, ודאי ערב המשאל. זה דבר שהיום לא קיים, ובמודל הנוכחי יש גטאות שאנו כופים על הזכיינים ומשדרים את תעמולת הבחירות, שהיא במידה מסוימת ממומנת על ידי הכסף הממלכתי שמשולם למפלגות. </w:t>
      </w:r>
    </w:p>
    <w:p w14:paraId="123501CB" w14:textId="77777777" w:rsidR="00BA7CC0" w:rsidRPr="00BA7CC0" w:rsidRDefault="00BA7CC0" w:rsidP="00BA7CC0">
      <w:pPr>
        <w:bidi/>
        <w:rPr>
          <w:rFonts w:cs="David" w:hint="cs"/>
          <w:rtl/>
        </w:rPr>
      </w:pPr>
    </w:p>
    <w:p w14:paraId="1692722F" w14:textId="77777777" w:rsidR="00BA7CC0" w:rsidRPr="00BA7CC0" w:rsidRDefault="00BA7CC0" w:rsidP="00BA7CC0">
      <w:pPr>
        <w:bidi/>
        <w:rPr>
          <w:rFonts w:cs="David" w:hint="cs"/>
          <w:rtl/>
        </w:rPr>
      </w:pPr>
      <w:r w:rsidRPr="00BA7CC0">
        <w:rPr>
          <w:rFonts w:cs="David" w:hint="cs"/>
          <w:rtl/>
        </w:rPr>
        <w:tab/>
        <w:t xml:space="preserve">שתיים, חייבים לצמצם את היקף המגבלה על קניית המדיה בעיתונות המודפסת. המגבלה הקיימת הופכת את הפרסום בעיתונות הכתובה לשולי במערך קמפיין. אין שום מגבלה על הפרסום באינטרנט, שזה זירה שתופסת תאוצה מבחינת חשיפת הציבור, עד לנקודה שבה היא מאיימת על הדומיננטיות של העיתונות המודפסת, אך אי אפשר להשאיר מצב שבו אין הגבלה. זה הכל שרידים גם של תפיסת עולם בולשיביקית וגם של עידן שעבר מן העולם מבחינת התקשורת. אנו צריכים ללכת בכיוון שיש בו פחות מגבלות. </w:t>
      </w:r>
    </w:p>
    <w:p w14:paraId="0B3339B6" w14:textId="77777777" w:rsidR="00BA7CC0" w:rsidRPr="00BA7CC0" w:rsidRDefault="00BA7CC0" w:rsidP="00BA7CC0">
      <w:pPr>
        <w:bidi/>
        <w:rPr>
          <w:rFonts w:cs="David" w:hint="cs"/>
          <w:rtl/>
        </w:rPr>
      </w:pPr>
    </w:p>
    <w:p w14:paraId="4739BD4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D1F358C" w14:textId="77777777" w:rsidR="00BA7CC0" w:rsidRPr="00BA7CC0" w:rsidRDefault="00BA7CC0" w:rsidP="00BA7CC0">
      <w:pPr>
        <w:bidi/>
        <w:rPr>
          <w:rFonts w:cs="David" w:hint="cs"/>
          <w:rtl/>
        </w:rPr>
      </w:pPr>
    </w:p>
    <w:p w14:paraId="0155ECCB" w14:textId="77777777" w:rsidR="00BA7CC0" w:rsidRPr="00BA7CC0" w:rsidRDefault="00BA7CC0" w:rsidP="00BA7CC0">
      <w:pPr>
        <w:bidi/>
        <w:rPr>
          <w:rFonts w:cs="David" w:hint="cs"/>
          <w:rtl/>
        </w:rPr>
      </w:pPr>
      <w:r w:rsidRPr="00BA7CC0">
        <w:rPr>
          <w:rFonts w:cs="David" w:hint="cs"/>
          <w:rtl/>
        </w:rPr>
        <w:tab/>
        <w:t xml:space="preserve"> איפה הקו </w:t>
      </w:r>
      <w:r w:rsidRPr="00BA7CC0">
        <w:rPr>
          <w:rFonts w:cs="David"/>
          <w:rtl/>
        </w:rPr>
        <w:t>–</w:t>
      </w:r>
      <w:r w:rsidRPr="00BA7CC0">
        <w:rPr>
          <w:rFonts w:cs="David" w:hint="cs"/>
          <w:rtl/>
        </w:rPr>
        <w:t xml:space="preserve"> 10,000 אינץ', יותר מזה?</w:t>
      </w:r>
    </w:p>
    <w:p w14:paraId="5869CC4F" w14:textId="77777777" w:rsidR="00BA7CC0" w:rsidRPr="00BA7CC0" w:rsidRDefault="00BA7CC0" w:rsidP="00BA7CC0">
      <w:pPr>
        <w:bidi/>
        <w:rPr>
          <w:rFonts w:cs="David" w:hint="cs"/>
          <w:rtl/>
        </w:rPr>
      </w:pPr>
    </w:p>
    <w:p w14:paraId="6DCFE51D" w14:textId="77777777" w:rsidR="00BA7CC0" w:rsidRPr="00BA7CC0" w:rsidRDefault="00BA7CC0" w:rsidP="00BA7CC0">
      <w:pPr>
        <w:bidi/>
        <w:rPr>
          <w:rFonts w:cs="David" w:hint="cs"/>
          <w:u w:val="single"/>
          <w:rtl/>
        </w:rPr>
      </w:pPr>
      <w:r w:rsidRPr="00BA7CC0">
        <w:rPr>
          <w:rFonts w:cs="David" w:hint="cs"/>
          <w:u w:val="single"/>
          <w:rtl/>
        </w:rPr>
        <w:t>גדעון סער:</w:t>
      </w:r>
    </w:p>
    <w:p w14:paraId="5B957CD9" w14:textId="77777777" w:rsidR="00BA7CC0" w:rsidRPr="00BA7CC0" w:rsidRDefault="00BA7CC0" w:rsidP="00BA7CC0">
      <w:pPr>
        <w:bidi/>
        <w:rPr>
          <w:rFonts w:cs="David" w:hint="cs"/>
          <w:u w:val="single"/>
          <w:rtl/>
        </w:rPr>
      </w:pPr>
    </w:p>
    <w:p w14:paraId="10E37FA7" w14:textId="77777777" w:rsidR="00BA7CC0" w:rsidRPr="00BA7CC0" w:rsidRDefault="00BA7CC0" w:rsidP="00BA7CC0">
      <w:pPr>
        <w:bidi/>
        <w:rPr>
          <w:rFonts w:cs="David" w:hint="cs"/>
          <w:rtl/>
        </w:rPr>
      </w:pPr>
      <w:r w:rsidRPr="00BA7CC0">
        <w:rPr>
          <w:rFonts w:cs="David" w:hint="cs"/>
          <w:rtl/>
        </w:rPr>
        <w:tab/>
        <w:t xml:space="preserve"> לא באתי עם הצעה לפורמט, אך עלינו לסטות דרמטית מההסדר שקבוע היום לעניין חוק התעמולה לגבי העיתונות המודפסת, לברור הסדר חדש של המדיה האלקטרונית שמאפשר קנייה של זמן שידור על ידי הגורמים במדיה האלקטרונית. </w:t>
      </w:r>
    </w:p>
    <w:p w14:paraId="02A4F5F3" w14:textId="77777777" w:rsidR="00BA7CC0" w:rsidRPr="00BA7CC0" w:rsidRDefault="00BA7CC0" w:rsidP="00BA7CC0">
      <w:pPr>
        <w:bidi/>
        <w:rPr>
          <w:rFonts w:cs="David" w:hint="cs"/>
          <w:rtl/>
        </w:rPr>
      </w:pPr>
    </w:p>
    <w:p w14:paraId="0D7C1B4F" w14:textId="77777777" w:rsidR="00BA7CC0" w:rsidRPr="00BA7CC0" w:rsidRDefault="00BA7CC0" w:rsidP="00BA7CC0">
      <w:pPr>
        <w:bidi/>
        <w:rPr>
          <w:rFonts w:cs="David" w:hint="cs"/>
          <w:rtl/>
        </w:rPr>
      </w:pPr>
      <w:r w:rsidRPr="00BA7CC0">
        <w:rPr>
          <w:rFonts w:cs="David" w:hint="cs"/>
          <w:u w:val="single"/>
          <w:rtl/>
        </w:rPr>
        <w:t>יצחק לוי:</w:t>
      </w:r>
    </w:p>
    <w:p w14:paraId="6D3069BC" w14:textId="77777777" w:rsidR="00BA7CC0" w:rsidRPr="00BA7CC0" w:rsidRDefault="00BA7CC0" w:rsidP="00BA7CC0">
      <w:pPr>
        <w:bidi/>
        <w:rPr>
          <w:rFonts w:cs="David" w:hint="cs"/>
          <w:rtl/>
        </w:rPr>
      </w:pPr>
    </w:p>
    <w:p w14:paraId="75553F70" w14:textId="77777777" w:rsidR="00BA7CC0" w:rsidRPr="00BA7CC0" w:rsidRDefault="00BA7CC0" w:rsidP="00BA7CC0">
      <w:pPr>
        <w:bidi/>
        <w:rPr>
          <w:rFonts w:cs="David" w:hint="cs"/>
          <w:rtl/>
        </w:rPr>
      </w:pPr>
      <w:r w:rsidRPr="00BA7CC0">
        <w:rPr>
          <w:rFonts w:cs="David" w:hint="cs"/>
          <w:rtl/>
        </w:rPr>
        <w:tab/>
        <w:t xml:space="preserve"> ההסדר החדש, הכוונה למחיר מוזל.</w:t>
      </w:r>
    </w:p>
    <w:p w14:paraId="626FAC7D" w14:textId="77777777" w:rsidR="00BA7CC0" w:rsidRPr="00BA7CC0" w:rsidRDefault="00BA7CC0" w:rsidP="00BA7CC0">
      <w:pPr>
        <w:bidi/>
        <w:rPr>
          <w:rFonts w:cs="David" w:hint="cs"/>
          <w:rtl/>
        </w:rPr>
      </w:pPr>
    </w:p>
    <w:p w14:paraId="71391A8A" w14:textId="77777777" w:rsidR="00BA7CC0" w:rsidRPr="00BA7CC0" w:rsidRDefault="00BA7CC0" w:rsidP="00BA7CC0">
      <w:pPr>
        <w:bidi/>
        <w:rPr>
          <w:rFonts w:cs="David" w:hint="cs"/>
          <w:u w:val="single"/>
          <w:rtl/>
        </w:rPr>
      </w:pPr>
      <w:r w:rsidRPr="00BA7CC0">
        <w:rPr>
          <w:rFonts w:cs="David" w:hint="cs"/>
          <w:u w:val="single"/>
          <w:rtl/>
        </w:rPr>
        <w:t>גדעון סער:</w:t>
      </w:r>
    </w:p>
    <w:p w14:paraId="36BC05E3" w14:textId="77777777" w:rsidR="00BA7CC0" w:rsidRPr="00BA7CC0" w:rsidRDefault="00BA7CC0" w:rsidP="00BA7CC0">
      <w:pPr>
        <w:bidi/>
        <w:rPr>
          <w:rFonts w:cs="David" w:hint="cs"/>
          <w:u w:val="single"/>
          <w:rtl/>
        </w:rPr>
      </w:pPr>
    </w:p>
    <w:p w14:paraId="663AA2B7" w14:textId="77777777" w:rsidR="00BA7CC0" w:rsidRPr="00BA7CC0" w:rsidRDefault="00BA7CC0" w:rsidP="00BA7CC0">
      <w:pPr>
        <w:bidi/>
        <w:rPr>
          <w:rFonts w:cs="David" w:hint="cs"/>
          <w:rtl/>
        </w:rPr>
      </w:pPr>
      <w:r w:rsidRPr="00BA7CC0">
        <w:rPr>
          <w:rFonts w:cs="David" w:hint="cs"/>
          <w:rtl/>
        </w:rPr>
        <w:tab/>
        <w:t xml:space="preserve">לא דיברתי על מחיר מוזל ולא דיברתי על תעריפים. אני בכלל אדם של שוק חופשי. פה הכסף הוא לא באמצעות המפלגות ויש גורמים שינסו להשפיע על התוצאות, וצריך לאפשר להם לקנות זמן שידור במקום זמן השידור שמופקע בתעמולת הבחירות, שאגב, גם את זה היינו צריכים מזמן לשנות. </w:t>
      </w:r>
    </w:p>
    <w:p w14:paraId="72812ABB" w14:textId="77777777" w:rsidR="00BA7CC0" w:rsidRPr="00BA7CC0" w:rsidRDefault="00BA7CC0" w:rsidP="00BA7CC0">
      <w:pPr>
        <w:bidi/>
        <w:rPr>
          <w:rFonts w:cs="David" w:hint="cs"/>
          <w:rtl/>
        </w:rPr>
      </w:pPr>
    </w:p>
    <w:p w14:paraId="6051497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97CF623" w14:textId="77777777" w:rsidR="00BA7CC0" w:rsidRPr="00BA7CC0" w:rsidRDefault="00BA7CC0" w:rsidP="00BA7CC0">
      <w:pPr>
        <w:bidi/>
        <w:rPr>
          <w:rFonts w:cs="David" w:hint="cs"/>
          <w:rtl/>
        </w:rPr>
      </w:pPr>
    </w:p>
    <w:p w14:paraId="39FB5942" w14:textId="77777777" w:rsidR="00BA7CC0" w:rsidRPr="00BA7CC0" w:rsidRDefault="00BA7CC0" w:rsidP="00BA7CC0">
      <w:pPr>
        <w:bidi/>
        <w:rPr>
          <w:rFonts w:cs="David" w:hint="cs"/>
          <w:rtl/>
        </w:rPr>
      </w:pPr>
      <w:r w:rsidRPr="00BA7CC0">
        <w:rPr>
          <w:rFonts w:cs="David" w:hint="cs"/>
          <w:rtl/>
        </w:rPr>
        <w:tab/>
        <w:t xml:space="preserve"> אנו צריכים לקבוע תחומים, עד כמה. </w:t>
      </w:r>
    </w:p>
    <w:p w14:paraId="7A9C09D2" w14:textId="77777777" w:rsidR="00BA7CC0" w:rsidRPr="00BA7CC0" w:rsidRDefault="00BA7CC0" w:rsidP="00BA7CC0">
      <w:pPr>
        <w:bidi/>
        <w:rPr>
          <w:rFonts w:cs="David" w:hint="cs"/>
          <w:rtl/>
        </w:rPr>
      </w:pPr>
    </w:p>
    <w:p w14:paraId="4F31BD1E" w14:textId="77777777" w:rsidR="00BA7CC0" w:rsidRPr="00BA7CC0" w:rsidRDefault="00BA7CC0" w:rsidP="00BA7CC0">
      <w:pPr>
        <w:bidi/>
        <w:rPr>
          <w:rFonts w:cs="David" w:hint="cs"/>
          <w:u w:val="single"/>
          <w:rtl/>
        </w:rPr>
      </w:pPr>
      <w:r w:rsidRPr="00BA7CC0">
        <w:rPr>
          <w:rFonts w:cs="David" w:hint="cs"/>
          <w:u w:val="single"/>
          <w:rtl/>
        </w:rPr>
        <w:t>גדעון סער:</w:t>
      </w:r>
    </w:p>
    <w:p w14:paraId="4230FD3E" w14:textId="77777777" w:rsidR="00BA7CC0" w:rsidRPr="00BA7CC0" w:rsidRDefault="00BA7CC0" w:rsidP="00BA7CC0">
      <w:pPr>
        <w:bidi/>
        <w:rPr>
          <w:rFonts w:cs="David" w:hint="cs"/>
          <w:u w:val="single"/>
          <w:rtl/>
        </w:rPr>
      </w:pPr>
    </w:p>
    <w:p w14:paraId="6C700917" w14:textId="77777777" w:rsidR="00BA7CC0" w:rsidRPr="00BA7CC0" w:rsidRDefault="00BA7CC0" w:rsidP="00BA7CC0">
      <w:pPr>
        <w:bidi/>
        <w:rPr>
          <w:rFonts w:cs="David" w:hint="cs"/>
          <w:rtl/>
        </w:rPr>
      </w:pPr>
      <w:r w:rsidRPr="00BA7CC0">
        <w:rPr>
          <w:rFonts w:cs="David" w:hint="cs"/>
          <w:rtl/>
        </w:rPr>
        <w:tab/>
        <w:t xml:space="preserve"> אני רואה פה לפחות נציג אחד של עיתון שמוכר לי, צריך לקיים דיון רציני, ובעקבותיו אפשר אחר כך לשנות את חוק התעמולה, וכדאי להקצות לזה זמן וחשיבה. </w:t>
      </w:r>
    </w:p>
    <w:p w14:paraId="2119A1D5" w14:textId="77777777" w:rsidR="00BA7CC0" w:rsidRPr="00BA7CC0" w:rsidRDefault="00BA7CC0" w:rsidP="00BA7CC0">
      <w:pPr>
        <w:bidi/>
        <w:rPr>
          <w:rFonts w:cs="David" w:hint="cs"/>
          <w:rtl/>
        </w:rPr>
      </w:pPr>
    </w:p>
    <w:p w14:paraId="6F622033" w14:textId="77777777" w:rsidR="00BA7CC0" w:rsidRDefault="00BA7CC0" w:rsidP="00BA7CC0">
      <w:pPr>
        <w:bidi/>
        <w:rPr>
          <w:rFonts w:cs="David" w:hint="cs"/>
          <w:rtl/>
        </w:rPr>
      </w:pPr>
      <w:r w:rsidRPr="00BA7CC0">
        <w:rPr>
          <w:rFonts w:cs="David" w:hint="cs"/>
          <w:rtl/>
        </w:rPr>
        <w:t xml:space="preserve"> </w:t>
      </w:r>
    </w:p>
    <w:p w14:paraId="227A2ABB" w14:textId="77777777" w:rsidR="00BA7CC0" w:rsidRDefault="00BA7CC0" w:rsidP="00BA7CC0">
      <w:pPr>
        <w:bidi/>
        <w:rPr>
          <w:rFonts w:cs="David" w:hint="cs"/>
          <w:rtl/>
        </w:rPr>
      </w:pPr>
    </w:p>
    <w:p w14:paraId="43C6187B" w14:textId="77777777" w:rsidR="00BA7CC0" w:rsidRDefault="00BA7CC0" w:rsidP="00BA7CC0">
      <w:pPr>
        <w:bidi/>
        <w:rPr>
          <w:rFonts w:cs="David" w:hint="cs"/>
          <w:rtl/>
        </w:rPr>
      </w:pPr>
    </w:p>
    <w:p w14:paraId="21A60AA4" w14:textId="77777777" w:rsidR="00BA7CC0" w:rsidRPr="00BA7CC0" w:rsidRDefault="00BA7CC0" w:rsidP="00BA7CC0">
      <w:pPr>
        <w:bidi/>
        <w:rPr>
          <w:rFonts w:cs="David" w:hint="cs"/>
          <w:rtl/>
        </w:rPr>
      </w:pPr>
      <w:r w:rsidRPr="00BA7CC0">
        <w:rPr>
          <w:rFonts w:cs="David" w:hint="cs"/>
          <w:u w:val="single"/>
          <w:rtl/>
        </w:rPr>
        <w:t>אריה שקד:</w:t>
      </w:r>
    </w:p>
    <w:p w14:paraId="79F2F4E4" w14:textId="77777777" w:rsidR="00BA7CC0" w:rsidRPr="00BA7CC0" w:rsidRDefault="00BA7CC0" w:rsidP="00BA7CC0">
      <w:pPr>
        <w:bidi/>
        <w:rPr>
          <w:rFonts w:cs="David" w:hint="cs"/>
          <w:rtl/>
        </w:rPr>
      </w:pPr>
    </w:p>
    <w:p w14:paraId="78A9BB52" w14:textId="77777777" w:rsidR="00BA7CC0" w:rsidRPr="00BA7CC0" w:rsidRDefault="00BA7CC0" w:rsidP="00BA7CC0">
      <w:pPr>
        <w:bidi/>
        <w:rPr>
          <w:rFonts w:cs="David" w:hint="cs"/>
          <w:rtl/>
        </w:rPr>
      </w:pPr>
      <w:r w:rsidRPr="00BA7CC0">
        <w:rPr>
          <w:rFonts w:cs="David" w:hint="cs"/>
          <w:rtl/>
        </w:rPr>
        <w:tab/>
        <w:t>גם בדרך של שגרה לרשות השידור לפחות אסור בשום מצב למכור זמן אויר לפרסומת בכל נושא ששנוי במחלוקת פוליטית או אידיאולוגית בציבור, כך שהנושא של מכירת זמן אוויר ותעמולה בכלל לא קיים אפילו בימים שגרתיים, כל שכן בתקופת בחירות, לכן יש לתת את הדעת על שינוי הכללים האלה, מה שקיבל תוקף בפסיקת בג"ץ לפני כמה ימים. צדק חבר הכנסת סער שאולי צריך לאפשר מכירה, אך לנו כרגע אסור למכור זמן אוויר.</w:t>
      </w:r>
    </w:p>
    <w:p w14:paraId="22843998" w14:textId="77777777" w:rsidR="00BA7CC0" w:rsidRPr="00BA7CC0" w:rsidRDefault="00BA7CC0" w:rsidP="00BA7CC0">
      <w:pPr>
        <w:bidi/>
        <w:rPr>
          <w:rFonts w:cs="David" w:hint="cs"/>
          <w:rtl/>
        </w:rPr>
      </w:pPr>
    </w:p>
    <w:p w14:paraId="45A238FC" w14:textId="77777777" w:rsidR="00BA7CC0" w:rsidRPr="00BA7CC0" w:rsidRDefault="00BA7CC0" w:rsidP="00BA7CC0">
      <w:pPr>
        <w:bidi/>
        <w:rPr>
          <w:rFonts w:cs="David" w:hint="cs"/>
          <w:rtl/>
        </w:rPr>
      </w:pPr>
      <w:r w:rsidRPr="00BA7CC0">
        <w:rPr>
          <w:rFonts w:cs="David" w:hint="cs"/>
          <w:u w:val="single"/>
          <w:rtl/>
        </w:rPr>
        <w:t>ינון אנגל:</w:t>
      </w:r>
    </w:p>
    <w:p w14:paraId="7B71014C" w14:textId="77777777" w:rsidR="00BA7CC0" w:rsidRPr="00BA7CC0" w:rsidRDefault="00BA7CC0" w:rsidP="00BA7CC0">
      <w:pPr>
        <w:bidi/>
        <w:rPr>
          <w:rFonts w:cs="David" w:hint="cs"/>
          <w:rtl/>
        </w:rPr>
      </w:pPr>
    </w:p>
    <w:p w14:paraId="394BB413" w14:textId="77777777" w:rsidR="00BA7CC0" w:rsidRPr="00BA7CC0" w:rsidRDefault="00BA7CC0" w:rsidP="00BA7CC0">
      <w:pPr>
        <w:bidi/>
        <w:rPr>
          <w:rFonts w:cs="David" w:hint="cs"/>
          <w:rtl/>
        </w:rPr>
      </w:pPr>
      <w:r w:rsidRPr="00BA7CC0">
        <w:rPr>
          <w:rFonts w:cs="David" w:hint="cs"/>
          <w:rtl/>
        </w:rPr>
        <w:tab/>
        <w:t>אני מצטרף למה שאמר חבר הכנסת סער. בעצם היום יש מגבלה הכי גדולה דווקא על העיתונות המודפסת. חבר הכנסת סער הזכיר את האינטרנט. אין שום הגבלה באינטרנט. בהחלט יש השפעה של האינטרנט על מצב העיתונות במדינת ישראל ובכל העולם. כאשר יש מדיה שאנו מתמודדים אתה, הדעת לא עולה שדווקא בעיתונות הכתובה תהיה הגבלה מסוג זה.</w:t>
      </w:r>
    </w:p>
    <w:p w14:paraId="2848134C" w14:textId="77777777" w:rsidR="00BA7CC0" w:rsidRPr="00BA7CC0" w:rsidRDefault="00BA7CC0" w:rsidP="00BA7CC0">
      <w:pPr>
        <w:bidi/>
        <w:rPr>
          <w:rFonts w:cs="David" w:hint="cs"/>
          <w:rtl/>
        </w:rPr>
      </w:pPr>
    </w:p>
    <w:p w14:paraId="70190EA4" w14:textId="77777777" w:rsidR="00BA7CC0" w:rsidRPr="00BA7CC0" w:rsidRDefault="00BA7CC0" w:rsidP="00BA7CC0">
      <w:pPr>
        <w:bidi/>
        <w:rPr>
          <w:rFonts w:cs="David" w:hint="cs"/>
          <w:rtl/>
        </w:rPr>
      </w:pPr>
      <w:r w:rsidRPr="00BA7CC0">
        <w:rPr>
          <w:rFonts w:cs="David" w:hint="cs"/>
          <w:rtl/>
        </w:rPr>
        <w:tab/>
        <w:t xml:space="preserve">יתר על כן, אני חושב שהמדיה היחידה שבה אפשר באמת להסביר דברים ערכיים זה מודעת טקסט, כי כל פרסום החוצות והטלוויזיה זה סיסמאות. בעיתון יש מקום להסביר עמדה בכתב, בצורה מסודרת. לכן אנו לא חושבים שצריכה להיות מגבלה </w:t>
      </w:r>
      <w:r w:rsidRPr="00BA7CC0">
        <w:rPr>
          <w:rFonts w:cs="David"/>
          <w:rtl/>
        </w:rPr>
        <w:t>–</w:t>
      </w:r>
      <w:r w:rsidRPr="00BA7CC0">
        <w:rPr>
          <w:rFonts w:cs="David" w:hint="cs"/>
          <w:rtl/>
        </w:rPr>
        <w:t xml:space="preserve"> לא לגבי גודל המודעה, לא לגבי שטח הפרסום. זו מדיה מאוד הכרחית למי שרוצה להביע את דעתו, להביע דעתו בצורה אינטליגנטית. </w:t>
      </w:r>
    </w:p>
    <w:p w14:paraId="0C53A716" w14:textId="77777777" w:rsidR="00BA7CC0" w:rsidRPr="00BA7CC0" w:rsidRDefault="00BA7CC0" w:rsidP="00BA7CC0">
      <w:pPr>
        <w:bidi/>
        <w:rPr>
          <w:rFonts w:cs="David" w:hint="cs"/>
          <w:rtl/>
        </w:rPr>
      </w:pPr>
    </w:p>
    <w:p w14:paraId="003DB410"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5A317EB6" w14:textId="77777777" w:rsidR="00BA7CC0" w:rsidRPr="00BA7CC0" w:rsidRDefault="00BA7CC0" w:rsidP="00BA7CC0">
      <w:pPr>
        <w:pStyle w:val="Heading5"/>
        <w:jc w:val="left"/>
        <w:rPr>
          <w:rFonts w:hint="cs"/>
          <w:sz w:val="24"/>
          <w:rtl/>
        </w:rPr>
      </w:pPr>
    </w:p>
    <w:p w14:paraId="37D6EF1A" w14:textId="77777777" w:rsidR="00BA7CC0" w:rsidRPr="00BA7CC0" w:rsidRDefault="00BA7CC0" w:rsidP="00BA7CC0">
      <w:pPr>
        <w:bidi/>
        <w:rPr>
          <w:rFonts w:cs="David" w:hint="cs"/>
          <w:rtl/>
        </w:rPr>
      </w:pPr>
      <w:r w:rsidRPr="00BA7CC0">
        <w:rPr>
          <w:rFonts w:cs="David" w:hint="cs"/>
          <w:rtl/>
        </w:rPr>
        <w:tab/>
        <w:t xml:space="preserve"> אני סבורה שאנו צריכים לוודא שמי שרץ, לשמור על איזון בבעד ובנגד. אני מעריכה שיהיו קבוצות. ברגע שאנו עושים בעד ונגד, אנו לא מגבילים את התקשורת. כל אחד שיפרסם כמה שהוא רוצה, אך חשוב שיהיה איזון משני הצדדים. </w:t>
      </w:r>
    </w:p>
    <w:p w14:paraId="4B9F7849" w14:textId="77777777" w:rsidR="00BA7CC0" w:rsidRPr="00BA7CC0" w:rsidRDefault="00BA7CC0" w:rsidP="00BA7CC0">
      <w:pPr>
        <w:bidi/>
        <w:rPr>
          <w:rFonts w:cs="David" w:hint="cs"/>
          <w:rtl/>
        </w:rPr>
      </w:pPr>
    </w:p>
    <w:p w14:paraId="3FD65911"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D23C522" w14:textId="77777777" w:rsidR="00BA7CC0" w:rsidRPr="00BA7CC0" w:rsidRDefault="00BA7CC0" w:rsidP="00BA7CC0">
      <w:pPr>
        <w:bidi/>
        <w:rPr>
          <w:rFonts w:cs="David" w:hint="cs"/>
          <w:rtl/>
        </w:rPr>
      </w:pPr>
    </w:p>
    <w:p w14:paraId="004E68AC" w14:textId="77777777" w:rsidR="00BA7CC0" w:rsidRPr="00BA7CC0" w:rsidRDefault="00BA7CC0" w:rsidP="00BA7CC0">
      <w:pPr>
        <w:bidi/>
        <w:rPr>
          <w:rFonts w:cs="David" w:hint="cs"/>
          <w:rtl/>
        </w:rPr>
      </w:pPr>
      <w:r w:rsidRPr="00BA7CC0">
        <w:rPr>
          <w:rFonts w:cs="David" w:hint="cs"/>
          <w:rtl/>
        </w:rPr>
        <w:tab/>
        <w:t>נאמר שיש לנו דעות מנוגדות. אני פרסמתי 10,000 אינץ', את צריכה לפרסם גם 10,000 אינץ'?</w:t>
      </w:r>
    </w:p>
    <w:p w14:paraId="5B122E41" w14:textId="77777777" w:rsidR="00BA7CC0" w:rsidRPr="00BA7CC0" w:rsidRDefault="00BA7CC0" w:rsidP="00BA7CC0">
      <w:pPr>
        <w:bidi/>
        <w:rPr>
          <w:rFonts w:cs="David" w:hint="cs"/>
          <w:rtl/>
        </w:rPr>
      </w:pPr>
    </w:p>
    <w:p w14:paraId="63854E0D"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0C103A2B" w14:textId="77777777" w:rsidR="00BA7CC0" w:rsidRPr="00BA7CC0" w:rsidRDefault="00BA7CC0" w:rsidP="00BA7CC0">
      <w:pPr>
        <w:pStyle w:val="Heading5"/>
        <w:jc w:val="left"/>
        <w:rPr>
          <w:rFonts w:hint="cs"/>
          <w:sz w:val="24"/>
          <w:rtl/>
        </w:rPr>
      </w:pPr>
    </w:p>
    <w:p w14:paraId="6594373F" w14:textId="77777777" w:rsidR="00BA7CC0" w:rsidRPr="00BA7CC0" w:rsidRDefault="00BA7CC0" w:rsidP="00BA7CC0">
      <w:pPr>
        <w:bidi/>
        <w:rPr>
          <w:rFonts w:cs="David" w:hint="cs"/>
          <w:rtl/>
        </w:rPr>
      </w:pPr>
      <w:r w:rsidRPr="00BA7CC0">
        <w:rPr>
          <w:rFonts w:cs="David" w:hint="cs"/>
          <w:rtl/>
        </w:rPr>
        <w:tab/>
        <w:t xml:space="preserve"> צריך לאפשר לו. הוא יבחר אם הוא ירצה.</w:t>
      </w:r>
    </w:p>
    <w:p w14:paraId="02184B80" w14:textId="77777777" w:rsidR="00BA7CC0" w:rsidRPr="00BA7CC0" w:rsidRDefault="00BA7CC0" w:rsidP="00BA7CC0">
      <w:pPr>
        <w:bidi/>
        <w:rPr>
          <w:rFonts w:cs="David" w:hint="cs"/>
          <w:rtl/>
        </w:rPr>
      </w:pPr>
    </w:p>
    <w:p w14:paraId="79151848"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951777F" w14:textId="77777777" w:rsidR="00BA7CC0" w:rsidRPr="00BA7CC0" w:rsidRDefault="00BA7CC0" w:rsidP="00BA7CC0">
      <w:pPr>
        <w:bidi/>
        <w:rPr>
          <w:rFonts w:cs="David" w:hint="cs"/>
          <w:rtl/>
        </w:rPr>
      </w:pPr>
    </w:p>
    <w:p w14:paraId="05621EEE" w14:textId="77777777" w:rsidR="00BA7CC0" w:rsidRPr="00BA7CC0" w:rsidRDefault="00BA7CC0" w:rsidP="00BA7CC0">
      <w:pPr>
        <w:bidi/>
        <w:rPr>
          <w:rFonts w:cs="David" w:hint="cs"/>
          <w:rtl/>
        </w:rPr>
      </w:pPr>
      <w:r w:rsidRPr="00BA7CC0">
        <w:rPr>
          <w:rFonts w:cs="David" w:hint="cs"/>
          <w:rtl/>
        </w:rPr>
        <w:tab/>
        <w:t xml:space="preserve"> גם כרגע אין מניעה שגם את וגם אני נפרסם עד התקרה.</w:t>
      </w:r>
    </w:p>
    <w:p w14:paraId="20493122" w14:textId="77777777" w:rsidR="00BA7CC0" w:rsidRPr="00BA7CC0" w:rsidRDefault="00BA7CC0" w:rsidP="00BA7CC0">
      <w:pPr>
        <w:bidi/>
        <w:rPr>
          <w:rFonts w:cs="David" w:hint="cs"/>
          <w:rtl/>
        </w:rPr>
      </w:pPr>
    </w:p>
    <w:p w14:paraId="32EEA052"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078941C2" w14:textId="77777777" w:rsidR="00BA7CC0" w:rsidRPr="00BA7CC0" w:rsidRDefault="00BA7CC0" w:rsidP="00BA7CC0">
      <w:pPr>
        <w:pStyle w:val="Heading5"/>
        <w:jc w:val="left"/>
        <w:rPr>
          <w:rFonts w:hint="cs"/>
          <w:sz w:val="24"/>
          <w:rtl/>
        </w:rPr>
      </w:pPr>
    </w:p>
    <w:p w14:paraId="37AC6C65" w14:textId="77777777" w:rsidR="00BA7CC0" w:rsidRPr="00BA7CC0" w:rsidRDefault="00BA7CC0" w:rsidP="00BA7CC0">
      <w:pPr>
        <w:bidi/>
        <w:rPr>
          <w:rFonts w:cs="David" w:hint="cs"/>
          <w:rtl/>
        </w:rPr>
      </w:pPr>
      <w:r w:rsidRPr="00BA7CC0">
        <w:rPr>
          <w:rFonts w:cs="David" w:hint="cs"/>
          <w:rtl/>
        </w:rPr>
        <w:tab/>
        <w:t xml:space="preserve"> צריך לתת סל לכלל מערכת הבחירות. הוא יכול לבזבז את זה איך שהוא רוצה. </w:t>
      </w:r>
    </w:p>
    <w:p w14:paraId="6CC72C04" w14:textId="77777777" w:rsidR="00BA7CC0" w:rsidRPr="00BA7CC0" w:rsidRDefault="00BA7CC0" w:rsidP="00BA7CC0">
      <w:pPr>
        <w:bidi/>
        <w:rPr>
          <w:rFonts w:cs="David" w:hint="cs"/>
          <w:rtl/>
        </w:rPr>
      </w:pPr>
    </w:p>
    <w:p w14:paraId="2FF080A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88543FD" w14:textId="77777777" w:rsidR="00BA7CC0" w:rsidRPr="00BA7CC0" w:rsidRDefault="00BA7CC0" w:rsidP="00BA7CC0">
      <w:pPr>
        <w:bidi/>
        <w:rPr>
          <w:rFonts w:cs="David" w:hint="cs"/>
          <w:rtl/>
        </w:rPr>
      </w:pPr>
    </w:p>
    <w:p w14:paraId="6B8E2443" w14:textId="77777777" w:rsidR="00BA7CC0" w:rsidRPr="00BA7CC0" w:rsidRDefault="00BA7CC0" w:rsidP="00BA7CC0">
      <w:pPr>
        <w:bidi/>
        <w:rPr>
          <w:rFonts w:cs="David" w:hint="cs"/>
          <w:rtl/>
        </w:rPr>
      </w:pPr>
      <w:r w:rsidRPr="00BA7CC0">
        <w:rPr>
          <w:rFonts w:cs="David" w:hint="cs"/>
          <w:rtl/>
        </w:rPr>
        <w:tab/>
        <w:t xml:space="preserve"> אבל את אומרת: בלי מגבלה </w:t>
      </w:r>
      <w:r w:rsidRPr="00BA7CC0">
        <w:rPr>
          <w:rFonts w:cs="David"/>
          <w:rtl/>
        </w:rPr>
        <w:t>–</w:t>
      </w:r>
      <w:r w:rsidRPr="00BA7CC0">
        <w:rPr>
          <w:rFonts w:cs="David" w:hint="cs"/>
          <w:rtl/>
        </w:rPr>
        <w:t xml:space="preserve"> זה אומר: כל גודל, כל כמות של פרסומים. </w:t>
      </w:r>
    </w:p>
    <w:p w14:paraId="471218FF" w14:textId="77777777" w:rsidR="00BA7CC0" w:rsidRPr="00BA7CC0" w:rsidRDefault="00BA7CC0" w:rsidP="00BA7CC0">
      <w:pPr>
        <w:bidi/>
        <w:rPr>
          <w:rFonts w:cs="David" w:hint="cs"/>
          <w:rtl/>
        </w:rPr>
      </w:pPr>
    </w:p>
    <w:p w14:paraId="1C55D5D1"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23F86AF9" w14:textId="77777777" w:rsidR="00BA7CC0" w:rsidRPr="00BA7CC0" w:rsidRDefault="00BA7CC0" w:rsidP="00BA7CC0">
      <w:pPr>
        <w:pStyle w:val="Heading5"/>
        <w:jc w:val="left"/>
        <w:rPr>
          <w:rFonts w:hint="cs"/>
          <w:sz w:val="24"/>
          <w:rtl/>
        </w:rPr>
      </w:pPr>
    </w:p>
    <w:p w14:paraId="0C2CA734" w14:textId="77777777" w:rsidR="00BA7CC0" w:rsidRPr="00BA7CC0" w:rsidRDefault="00BA7CC0" w:rsidP="00BA7CC0">
      <w:pPr>
        <w:bidi/>
        <w:rPr>
          <w:rFonts w:cs="David" w:hint="cs"/>
          <w:rtl/>
        </w:rPr>
      </w:pPr>
      <w:r w:rsidRPr="00BA7CC0">
        <w:rPr>
          <w:rFonts w:cs="David" w:hint="cs"/>
          <w:rtl/>
        </w:rPr>
        <w:tab/>
        <w:t xml:space="preserve"> אסור לשכוח שאנו צריכים לתת ביטוי של מסר תכני. לכן אמנים, שחקנים, זמרים </w:t>
      </w:r>
      <w:r w:rsidRPr="00BA7CC0">
        <w:rPr>
          <w:rFonts w:cs="David"/>
          <w:rtl/>
        </w:rPr>
        <w:t>–</w:t>
      </w:r>
      <w:r w:rsidRPr="00BA7CC0">
        <w:rPr>
          <w:rFonts w:cs="David" w:hint="cs"/>
          <w:rtl/>
        </w:rPr>
        <w:t xml:space="preserve"> אני לא מזלזלת, להפך, זה נחמד וטוב. אבל צריך לזכור מה עושים במשאל עם. </w:t>
      </w:r>
    </w:p>
    <w:p w14:paraId="28173A14" w14:textId="77777777" w:rsidR="00BA7CC0" w:rsidRDefault="00BA7CC0" w:rsidP="00BA7CC0">
      <w:pPr>
        <w:bidi/>
        <w:rPr>
          <w:rFonts w:cs="David" w:hint="cs"/>
          <w:rtl/>
        </w:rPr>
      </w:pPr>
    </w:p>
    <w:p w14:paraId="1E1BCFFC" w14:textId="77777777" w:rsidR="00BA7CC0" w:rsidRDefault="00BA7CC0" w:rsidP="00BA7CC0">
      <w:pPr>
        <w:bidi/>
        <w:rPr>
          <w:rFonts w:cs="David" w:hint="cs"/>
          <w:rtl/>
        </w:rPr>
      </w:pPr>
    </w:p>
    <w:p w14:paraId="2C06AB4C" w14:textId="77777777" w:rsidR="00BA7CC0" w:rsidRDefault="00BA7CC0" w:rsidP="00BA7CC0">
      <w:pPr>
        <w:bidi/>
        <w:rPr>
          <w:rFonts w:cs="David" w:hint="cs"/>
          <w:rtl/>
        </w:rPr>
      </w:pPr>
    </w:p>
    <w:p w14:paraId="16E657A8" w14:textId="77777777" w:rsidR="00BA7CC0" w:rsidRDefault="00BA7CC0" w:rsidP="00BA7CC0">
      <w:pPr>
        <w:bidi/>
        <w:rPr>
          <w:rFonts w:cs="David" w:hint="cs"/>
          <w:rtl/>
        </w:rPr>
      </w:pPr>
    </w:p>
    <w:p w14:paraId="1DBD81BA" w14:textId="77777777" w:rsidR="00BA7CC0" w:rsidRDefault="00BA7CC0" w:rsidP="00BA7CC0">
      <w:pPr>
        <w:bidi/>
        <w:rPr>
          <w:rFonts w:cs="David" w:hint="cs"/>
          <w:rtl/>
        </w:rPr>
      </w:pPr>
    </w:p>
    <w:p w14:paraId="0A26912B" w14:textId="77777777" w:rsidR="00BA7CC0" w:rsidRPr="00BA7CC0" w:rsidRDefault="00BA7CC0" w:rsidP="00BA7CC0">
      <w:pPr>
        <w:bidi/>
        <w:rPr>
          <w:rFonts w:cs="David" w:hint="cs"/>
          <w:rtl/>
        </w:rPr>
      </w:pPr>
    </w:p>
    <w:p w14:paraId="049BD4E0"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694235F7" w14:textId="77777777" w:rsidR="00BA7CC0" w:rsidRPr="00BA7CC0" w:rsidRDefault="00BA7CC0" w:rsidP="00BA7CC0">
      <w:pPr>
        <w:bidi/>
        <w:rPr>
          <w:rFonts w:cs="David" w:hint="cs"/>
          <w:rtl/>
        </w:rPr>
      </w:pPr>
    </w:p>
    <w:p w14:paraId="2C1D4575" w14:textId="77777777" w:rsidR="00BA7CC0" w:rsidRPr="00BA7CC0" w:rsidRDefault="00BA7CC0" w:rsidP="00BA7CC0">
      <w:pPr>
        <w:bidi/>
        <w:rPr>
          <w:rFonts w:cs="David" w:hint="cs"/>
          <w:rtl/>
        </w:rPr>
      </w:pPr>
      <w:r w:rsidRPr="00BA7CC0">
        <w:rPr>
          <w:rFonts w:cs="David" w:hint="cs"/>
          <w:rtl/>
        </w:rPr>
        <w:tab/>
        <w:t xml:space="preserve"> את תומכת או מתנגדת להגדיל את מה שהיה עד היום, 10,000 אינץ', או להשאיר את זה ברמות האלה?</w:t>
      </w:r>
    </w:p>
    <w:p w14:paraId="79FE7596" w14:textId="77777777" w:rsidR="00BA7CC0" w:rsidRPr="00BA7CC0" w:rsidRDefault="00BA7CC0" w:rsidP="00BA7CC0">
      <w:pPr>
        <w:bidi/>
        <w:rPr>
          <w:rFonts w:cs="David" w:hint="cs"/>
          <w:rtl/>
        </w:rPr>
      </w:pPr>
    </w:p>
    <w:p w14:paraId="31F204C3"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2CAD7DB0" w14:textId="77777777" w:rsidR="00BA7CC0" w:rsidRPr="00BA7CC0" w:rsidRDefault="00BA7CC0" w:rsidP="00BA7CC0">
      <w:pPr>
        <w:pStyle w:val="Heading5"/>
        <w:jc w:val="left"/>
        <w:rPr>
          <w:rFonts w:hint="cs"/>
          <w:sz w:val="24"/>
          <w:rtl/>
        </w:rPr>
      </w:pPr>
    </w:p>
    <w:p w14:paraId="16BBA268" w14:textId="77777777" w:rsidR="00BA7CC0" w:rsidRPr="00BA7CC0" w:rsidRDefault="00BA7CC0" w:rsidP="00BA7CC0">
      <w:pPr>
        <w:bidi/>
        <w:rPr>
          <w:rFonts w:cs="David" w:hint="cs"/>
          <w:rtl/>
        </w:rPr>
      </w:pPr>
      <w:r w:rsidRPr="00BA7CC0">
        <w:rPr>
          <w:rFonts w:cs="David" w:hint="cs"/>
          <w:rtl/>
        </w:rPr>
        <w:tab/>
        <w:t xml:space="preserve"> לדעתי, צריך לאזן. </w:t>
      </w:r>
    </w:p>
    <w:p w14:paraId="37521E9D" w14:textId="77777777" w:rsidR="00BA7CC0" w:rsidRPr="00BA7CC0" w:rsidRDefault="00BA7CC0" w:rsidP="00BA7CC0">
      <w:pPr>
        <w:bidi/>
        <w:rPr>
          <w:rFonts w:cs="David" w:hint="cs"/>
          <w:rtl/>
        </w:rPr>
      </w:pPr>
    </w:p>
    <w:p w14:paraId="646D34AA" w14:textId="77777777" w:rsidR="00BA7CC0" w:rsidRPr="00BA7CC0" w:rsidRDefault="00BA7CC0" w:rsidP="00BA7CC0">
      <w:pPr>
        <w:bidi/>
        <w:rPr>
          <w:rFonts w:cs="David" w:hint="cs"/>
          <w:rtl/>
        </w:rPr>
      </w:pPr>
      <w:r w:rsidRPr="00BA7CC0">
        <w:rPr>
          <w:rFonts w:cs="David" w:hint="cs"/>
          <w:u w:val="single"/>
          <w:rtl/>
        </w:rPr>
        <w:t>ינון אנגל:</w:t>
      </w:r>
    </w:p>
    <w:p w14:paraId="4C8A5079" w14:textId="77777777" w:rsidR="00BA7CC0" w:rsidRPr="00BA7CC0" w:rsidRDefault="00BA7CC0" w:rsidP="00BA7CC0">
      <w:pPr>
        <w:bidi/>
        <w:rPr>
          <w:rFonts w:cs="David" w:hint="cs"/>
          <w:rtl/>
        </w:rPr>
      </w:pPr>
    </w:p>
    <w:p w14:paraId="713E0F51" w14:textId="77777777" w:rsidR="00BA7CC0" w:rsidRPr="00BA7CC0" w:rsidRDefault="00BA7CC0" w:rsidP="00BA7CC0">
      <w:pPr>
        <w:bidi/>
        <w:rPr>
          <w:rFonts w:cs="David" w:hint="cs"/>
          <w:rtl/>
        </w:rPr>
      </w:pPr>
      <w:r w:rsidRPr="00BA7CC0">
        <w:rPr>
          <w:rFonts w:cs="David" w:hint="cs"/>
          <w:rtl/>
        </w:rPr>
        <w:tab/>
        <w:t xml:space="preserve">מה שנאמר כאן מאוד צודק. כל העניין של 40 אינץ' זה היסטוריה של העבר. היום אתה יכול לקבל אותו אפקט ב-20 אינץ' או ב-200 אינץ'. גודל האינץ' לא קובע. התוכן קובע, הצבע, המיקום. כל המגבלה של 40 אינץ' לא רלוונטית. אנו מבקשים להוריד את המגבלה של 40 אינץ', לאפשר חופש פרסום לכל מי שרוצה להביע דעתו. אנו מתחייבים, לא נעשה אפליה בין אחד לשני </w:t>
      </w:r>
      <w:r w:rsidRPr="00BA7CC0">
        <w:rPr>
          <w:rFonts w:cs="David"/>
          <w:rtl/>
        </w:rPr>
        <w:t>–</w:t>
      </w:r>
      <w:r w:rsidRPr="00BA7CC0">
        <w:rPr>
          <w:rFonts w:cs="David" w:hint="cs"/>
          <w:rtl/>
        </w:rPr>
        <w:t xml:space="preserve"> אני מדבר בשמי. ברגע שלא תהיה הגבלה ובתנאי שלא תהיה אפליה בין מפרסמים </w:t>
      </w:r>
      <w:r w:rsidRPr="00BA7CC0">
        <w:rPr>
          <w:rFonts w:cs="David"/>
          <w:rtl/>
        </w:rPr>
        <w:t>–</w:t>
      </w:r>
      <w:r w:rsidRPr="00BA7CC0">
        <w:rPr>
          <w:rFonts w:cs="David" w:hint="cs"/>
          <w:rtl/>
        </w:rPr>
        <w:t xml:space="preserve"> דבר כזה אני יכול להבין. </w:t>
      </w:r>
    </w:p>
    <w:p w14:paraId="74DE7CB3" w14:textId="77777777" w:rsidR="00BA7CC0" w:rsidRPr="00BA7CC0" w:rsidRDefault="00BA7CC0" w:rsidP="00BA7CC0">
      <w:pPr>
        <w:bidi/>
        <w:rPr>
          <w:rFonts w:cs="David" w:hint="cs"/>
          <w:rtl/>
        </w:rPr>
      </w:pPr>
    </w:p>
    <w:p w14:paraId="1662DCFC"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69C4700F" w14:textId="77777777" w:rsidR="00BA7CC0" w:rsidRPr="00BA7CC0" w:rsidRDefault="00BA7CC0" w:rsidP="00BA7CC0">
      <w:pPr>
        <w:pStyle w:val="Heading5"/>
        <w:jc w:val="left"/>
        <w:rPr>
          <w:rFonts w:hint="cs"/>
          <w:sz w:val="24"/>
          <w:rtl/>
        </w:rPr>
      </w:pPr>
    </w:p>
    <w:p w14:paraId="300BD85A" w14:textId="77777777" w:rsidR="00BA7CC0" w:rsidRPr="00BA7CC0" w:rsidRDefault="00BA7CC0" w:rsidP="00BA7CC0">
      <w:pPr>
        <w:bidi/>
        <w:rPr>
          <w:rFonts w:cs="David" w:hint="cs"/>
          <w:rtl/>
        </w:rPr>
      </w:pPr>
      <w:r w:rsidRPr="00BA7CC0">
        <w:rPr>
          <w:rFonts w:cs="David" w:hint="cs"/>
          <w:rtl/>
        </w:rPr>
        <w:tab/>
        <w:t xml:space="preserve"> אי אפשר לתת לזה להשתולל לגמרי, צריך לראות איפה ההגבלה, לא בגודל המודעה, אך צריך להגביל את זה מצד הגופים המפרסמים. </w:t>
      </w:r>
    </w:p>
    <w:p w14:paraId="5177B38F" w14:textId="77777777" w:rsidR="00BA7CC0" w:rsidRPr="00BA7CC0" w:rsidRDefault="00BA7CC0" w:rsidP="00BA7CC0">
      <w:pPr>
        <w:bidi/>
        <w:rPr>
          <w:rFonts w:cs="David" w:hint="cs"/>
          <w:rtl/>
        </w:rPr>
      </w:pPr>
    </w:p>
    <w:p w14:paraId="78305DFF"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292F2CC" w14:textId="77777777" w:rsidR="00BA7CC0" w:rsidRPr="00BA7CC0" w:rsidRDefault="00BA7CC0" w:rsidP="00BA7CC0">
      <w:pPr>
        <w:bidi/>
        <w:rPr>
          <w:rFonts w:cs="David" w:hint="cs"/>
          <w:rtl/>
        </w:rPr>
      </w:pPr>
    </w:p>
    <w:p w14:paraId="0A79835C" w14:textId="77777777" w:rsidR="00BA7CC0" w:rsidRPr="00BA7CC0" w:rsidRDefault="00BA7CC0" w:rsidP="00BA7CC0">
      <w:pPr>
        <w:bidi/>
        <w:rPr>
          <w:rFonts w:cs="David" w:hint="cs"/>
          <w:rtl/>
        </w:rPr>
      </w:pPr>
      <w:r w:rsidRPr="00BA7CC0">
        <w:rPr>
          <w:rFonts w:cs="David" w:hint="cs"/>
          <w:rtl/>
        </w:rPr>
        <w:tab/>
        <w:t xml:space="preserve"> כשיש בחירות, אני יכול להגביל את המפלגות. </w:t>
      </w:r>
    </w:p>
    <w:p w14:paraId="72B10EA6" w14:textId="77777777" w:rsidR="00BA7CC0" w:rsidRPr="00BA7CC0" w:rsidRDefault="00BA7CC0" w:rsidP="00BA7CC0">
      <w:pPr>
        <w:bidi/>
        <w:rPr>
          <w:rFonts w:cs="David" w:hint="cs"/>
          <w:rtl/>
        </w:rPr>
      </w:pPr>
    </w:p>
    <w:p w14:paraId="0D8BF948"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4DE7061D" w14:textId="77777777" w:rsidR="00BA7CC0" w:rsidRPr="00BA7CC0" w:rsidRDefault="00BA7CC0" w:rsidP="00BA7CC0">
      <w:pPr>
        <w:pStyle w:val="Heading5"/>
        <w:jc w:val="left"/>
        <w:rPr>
          <w:rFonts w:hint="cs"/>
          <w:sz w:val="24"/>
          <w:rtl/>
        </w:rPr>
      </w:pPr>
    </w:p>
    <w:p w14:paraId="32E260E6" w14:textId="77777777" w:rsidR="00BA7CC0" w:rsidRPr="00BA7CC0" w:rsidRDefault="00BA7CC0" w:rsidP="00BA7CC0">
      <w:pPr>
        <w:bidi/>
        <w:rPr>
          <w:rFonts w:cs="David" w:hint="cs"/>
          <w:rtl/>
        </w:rPr>
      </w:pPr>
      <w:r w:rsidRPr="00BA7CC0">
        <w:rPr>
          <w:rFonts w:cs="David" w:hint="cs"/>
          <w:rtl/>
        </w:rPr>
        <w:tab/>
        <w:t>במשאל עם הכל מסתכם ב"כן" או "לא".</w:t>
      </w:r>
    </w:p>
    <w:p w14:paraId="31AC33A5" w14:textId="77777777" w:rsidR="00BA7CC0" w:rsidRPr="00BA7CC0" w:rsidRDefault="00BA7CC0" w:rsidP="00BA7CC0">
      <w:pPr>
        <w:bidi/>
        <w:rPr>
          <w:rFonts w:cs="David" w:hint="cs"/>
          <w:rtl/>
        </w:rPr>
      </w:pPr>
      <w:r w:rsidRPr="00BA7CC0">
        <w:rPr>
          <w:rFonts w:cs="David" w:hint="cs"/>
          <w:rtl/>
        </w:rPr>
        <w:t xml:space="preserve"> </w:t>
      </w:r>
    </w:p>
    <w:p w14:paraId="3645FD7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61A4EE5" w14:textId="77777777" w:rsidR="00BA7CC0" w:rsidRPr="00BA7CC0" w:rsidRDefault="00BA7CC0" w:rsidP="00BA7CC0">
      <w:pPr>
        <w:bidi/>
        <w:rPr>
          <w:rFonts w:cs="David" w:hint="cs"/>
          <w:rtl/>
        </w:rPr>
      </w:pPr>
    </w:p>
    <w:p w14:paraId="2A5180A8" w14:textId="77777777" w:rsidR="00BA7CC0" w:rsidRPr="00BA7CC0" w:rsidRDefault="00BA7CC0" w:rsidP="00BA7CC0">
      <w:pPr>
        <w:bidi/>
        <w:rPr>
          <w:rFonts w:cs="David" w:hint="cs"/>
          <w:rtl/>
        </w:rPr>
      </w:pPr>
      <w:r w:rsidRPr="00BA7CC0">
        <w:rPr>
          <w:rFonts w:cs="David" w:hint="cs"/>
          <w:rtl/>
        </w:rPr>
        <w:tab/>
        <w:t xml:space="preserve">זה לא רק זה. אחרי זה יש גם אידיאולוגיה. </w:t>
      </w:r>
    </w:p>
    <w:p w14:paraId="13C1823A" w14:textId="77777777" w:rsidR="00BA7CC0" w:rsidRPr="00BA7CC0" w:rsidRDefault="00BA7CC0" w:rsidP="00BA7CC0">
      <w:pPr>
        <w:bidi/>
        <w:rPr>
          <w:rFonts w:cs="David" w:hint="cs"/>
          <w:rtl/>
        </w:rPr>
      </w:pPr>
    </w:p>
    <w:p w14:paraId="01ADB2B5"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7FAD6FBD" w14:textId="77777777" w:rsidR="00BA7CC0" w:rsidRPr="00BA7CC0" w:rsidRDefault="00BA7CC0" w:rsidP="00BA7CC0">
      <w:pPr>
        <w:pStyle w:val="Heading5"/>
        <w:jc w:val="left"/>
        <w:rPr>
          <w:rFonts w:hint="cs"/>
          <w:sz w:val="24"/>
          <w:rtl/>
        </w:rPr>
      </w:pPr>
    </w:p>
    <w:p w14:paraId="3BA4A963" w14:textId="77777777" w:rsidR="00BA7CC0" w:rsidRPr="00BA7CC0" w:rsidRDefault="00BA7CC0" w:rsidP="00BA7CC0">
      <w:pPr>
        <w:bidi/>
        <w:rPr>
          <w:rFonts w:cs="David" w:hint="cs"/>
          <w:rtl/>
        </w:rPr>
      </w:pPr>
      <w:r w:rsidRPr="00BA7CC0">
        <w:rPr>
          <w:rFonts w:cs="David" w:hint="cs"/>
          <w:rtl/>
        </w:rPr>
        <w:tab/>
        <w:t>ודאי. לכן צריך גם את הטלוויזיה, גם את הרדיו- -</w:t>
      </w:r>
    </w:p>
    <w:p w14:paraId="370311F5" w14:textId="77777777" w:rsidR="00BA7CC0" w:rsidRPr="00BA7CC0" w:rsidRDefault="00BA7CC0" w:rsidP="00BA7CC0">
      <w:pPr>
        <w:bidi/>
        <w:rPr>
          <w:rFonts w:cs="David" w:hint="cs"/>
          <w:rtl/>
        </w:rPr>
      </w:pPr>
    </w:p>
    <w:p w14:paraId="0BD4B96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ADA40C4" w14:textId="77777777" w:rsidR="00BA7CC0" w:rsidRPr="00BA7CC0" w:rsidRDefault="00BA7CC0" w:rsidP="00BA7CC0">
      <w:pPr>
        <w:bidi/>
        <w:rPr>
          <w:rFonts w:cs="David" w:hint="cs"/>
          <w:rtl/>
        </w:rPr>
      </w:pPr>
    </w:p>
    <w:p w14:paraId="21F3ABEC" w14:textId="77777777" w:rsidR="00BA7CC0" w:rsidRPr="00BA7CC0" w:rsidRDefault="00BA7CC0" w:rsidP="00BA7CC0">
      <w:pPr>
        <w:bidi/>
        <w:rPr>
          <w:rFonts w:cs="David" w:hint="cs"/>
          <w:rtl/>
        </w:rPr>
      </w:pPr>
      <w:r w:rsidRPr="00BA7CC0">
        <w:rPr>
          <w:rFonts w:cs="David" w:hint="cs"/>
          <w:rtl/>
        </w:rPr>
        <w:tab/>
        <w:t xml:space="preserve"> את יכולה לכתוב במודעה כל אשר חפץ לבך. </w:t>
      </w:r>
    </w:p>
    <w:p w14:paraId="1C173502" w14:textId="77777777" w:rsidR="00BA7CC0" w:rsidRPr="00BA7CC0" w:rsidRDefault="00BA7CC0" w:rsidP="00BA7CC0">
      <w:pPr>
        <w:bidi/>
        <w:rPr>
          <w:rFonts w:cs="David" w:hint="cs"/>
          <w:rtl/>
        </w:rPr>
      </w:pPr>
    </w:p>
    <w:p w14:paraId="41595103"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1A85BE47" w14:textId="77777777" w:rsidR="00BA7CC0" w:rsidRPr="00BA7CC0" w:rsidRDefault="00BA7CC0" w:rsidP="00BA7CC0">
      <w:pPr>
        <w:pStyle w:val="Heading5"/>
        <w:jc w:val="left"/>
        <w:rPr>
          <w:rFonts w:hint="cs"/>
          <w:sz w:val="24"/>
          <w:rtl/>
        </w:rPr>
      </w:pPr>
    </w:p>
    <w:p w14:paraId="17E169A2" w14:textId="77777777" w:rsidR="00BA7CC0" w:rsidRPr="00BA7CC0" w:rsidRDefault="00BA7CC0" w:rsidP="00BA7CC0">
      <w:pPr>
        <w:bidi/>
        <w:rPr>
          <w:rFonts w:cs="David" w:hint="cs"/>
          <w:rtl/>
        </w:rPr>
      </w:pPr>
      <w:r w:rsidRPr="00BA7CC0">
        <w:rPr>
          <w:rFonts w:cs="David" w:hint="cs"/>
          <w:rtl/>
        </w:rPr>
        <w:tab/>
        <w:t xml:space="preserve"> לכן ההגבלה צריכה לבוא מצד הבעד והנגד כדי לשמור על איזון. </w:t>
      </w:r>
    </w:p>
    <w:p w14:paraId="3D9E3C66" w14:textId="77777777" w:rsidR="00BA7CC0" w:rsidRPr="00BA7CC0" w:rsidRDefault="00BA7CC0" w:rsidP="00BA7CC0">
      <w:pPr>
        <w:bidi/>
        <w:rPr>
          <w:rFonts w:cs="David" w:hint="cs"/>
          <w:rtl/>
        </w:rPr>
      </w:pPr>
    </w:p>
    <w:p w14:paraId="7A7FF901"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A80A768" w14:textId="77777777" w:rsidR="00BA7CC0" w:rsidRPr="00BA7CC0" w:rsidRDefault="00BA7CC0" w:rsidP="00BA7CC0">
      <w:pPr>
        <w:bidi/>
        <w:rPr>
          <w:rFonts w:cs="David" w:hint="cs"/>
          <w:rtl/>
        </w:rPr>
      </w:pPr>
    </w:p>
    <w:p w14:paraId="54A306FD" w14:textId="77777777" w:rsidR="00BA7CC0" w:rsidRPr="00BA7CC0" w:rsidRDefault="00BA7CC0" w:rsidP="00BA7CC0">
      <w:pPr>
        <w:bidi/>
        <w:rPr>
          <w:rFonts w:cs="David" w:hint="cs"/>
          <w:rtl/>
        </w:rPr>
      </w:pPr>
      <w:r w:rsidRPr="00BA7CC0">
        <w:rPr>
          <w:rFonts w:cs="David" w:hint="cs"/>
          <w:rtl/>
        </w:rPr>
        <w:tab/>
        <w:t xml:space="preserve"> על איזו הגבלה את מדברת?</w:t>
      </w:r>
    </w:p>
    <w:p w14:paraId="0D4FF952" w14:textId="77777777" w:rsidR="00BA7CC0" w:rsidRPr="00BA7CC0" w:rsidRDefault="00BA7CC0" w:rsidP="00BA7CC0">
      <w:pPr>
        <w:bidi/>
        <w:rPr>
          <w:rFonts w:cs="David" w:hint="cs"/>
          <w:rtl/>
        </w:rPr>
      </w:pPr>
    </w:p>
    <w:p w14:paraId="501C775C" w14:textId="77777777" w:rsidR="00BA7CC0" w:rsidRPr="00BA7CC0" w:rsidRDefault="00BA7CC0" w:rsidP="00BA7CC0">
      <w:pPr>
        <w:pStyle w:val="Heading5"/>
        <w:jc w:val="left"/>
        <w:rPr>
          <w:rFonts w:hint="cs"/>
          <w:sz w:val="24"/>
          <w:rtl/>
        </w:rPr>
      </w:pPr>
      <w:r w:rsidRPr="00BA7CC0">
        <w:rPr>
          <w:rFonts w:hint="cs"/>
          <w:sz w:val="24"/>
          <w:u w:val="single"/>
          <w:rtl/>
        </w:rPr>
        <w:t>אסתרינה טרטמן:</w:t>
      </w:r>
    </w:p>
    <w:p w14:paraId="6F1BE394" w14:textId="77777777" w:rsidR="00BA7CC0" w:rsidRPr="00BA7CC0" w:rsidRDefault="00BA7CC0" w:rsidP="00BA7CC0">
      <w:pPr>
        <w:pStyle w:val="Heading5"/>
        <w:jc w:val="left"/>
        <w:rPr>
          <w:rFonts w:hint="cs"/>
          <w:sz w:val="24"/>
          <w:rtl/>
        </w:rPr>
      </w:pPr>
    </w:p>
    <w:p w14:paraId="1BF698D5" w14:textId="77777777" w:rsidR="00BA7CC0" w:rsidRPr="00BA7CC0" w:rsidRDefault="00BA7CC0" w:rsidP="00BA7CC0">
      <w:pPr>
        <w:bidi/>
        <w:rPr>
          <w:rFonts w:cs="David" w:hint="cs"/>
          <w:rtl/>
        </w:rPr>
      </w:pPr>
      <w:r w:rsidRPr="00BA7CC0">
        <w:rPr>
          <w:rFonts w:cs="David" w:hint="cs"/>
          <w:rtl/>
        </w:rPr>
        <w:tab/>
        <w:t xml:space="preserve"> אני סבורה שכל מערכת ההצבעה של משאל העם - צריכים לחלק את כל הארגונים והגופים לשני גושים. </w:t>
      </w:r>
    </w:p>
    <w:p w14:paraId="5E51E4CA" w14:textId="77777777" w:rsidR="00BA7CC0" w:rsidRPr="00BA7CC0" w:rsidRDefault="00BA7CC0" w:rsidP="00BA7CC0">
      <w:pPr>
        <w:bidi/>
        <w:rPr>
          <w:rFonts w:cs="David" w:hint="cs"/>
          <w:rtl/>
        </w:rPr>
      </w:pPr>
    </w:p>
    <w:p w14:paraId="06C3092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343DD7E" w14:textId="77777777" w:rsidR="00BA7CC0" w:rsidRPr="00BA7CC0" w:rsidRDefault="00BA7CC0" w:rsidP="00BA7CC0">
      <w:pPr>
        <w:bidi/>
        <w:rPr>
          <w:rFonts w:cs="David" w:hint="cs"/>
          <w:rtl/>
        </w:rPr>
      </w:pPr>
    </w:p>
    <w:p w14:paraId="5D94CB97" w14:textId="77777777" w:rsidR="00BA7CC0" w:rsidRPr="00BA7CC0" w:rsidRDefault="00BA7CC0" w:rsidP="00BA7CC0">
      <w:pPr>
        <w:bidi/>
        <w:rPr>
          <w:rFonts w:cs="David" w:hint="cs"/>
          <w:rtl/>
        </w:rPr>
      </w:pPr>
      <w:r w:rsidRPr="00BA7CC0">
        <w:rPr>
          <w:rFonts w:cs="David" w:hint="cs"/>
          <w:rtl/>
        </w:rPr>
        <w:tab/>
        <w:t xml:space="preserve"> ירדנו מזה. יש בזה בעיות. </w:t>
      </w:r>
    </w:p>
    <w:p w14:paraId="30534F21" w14:textId="77777777" w:rsidR="00BA7CC0" w:rsidRPr="00BA7CC0" w:rsidRDefault="00BA7CC0" w:rsidP="00BA7CC0">
      <w:pPr>
        <w:bidi/>
        <w:rPr>
          <w:rFonts w:cs="David" w:hint="cs"/>
          <w:rtl/>
        </w:rPr>
      </w:pPr>
    </w:p>
    <w:p w14:paraId="070F655B" w14:textId="77777777" w:rsidR="00BA7CC0" w:rsidRPr="00BA7CC0" w:rsidRDefault="00BA7CC0" w:rsidP="00BA7CC0">
      <w:pPr>
        <w:bidi/>
        <w:rPr>
          <w:rFonts w:cs="David" w:hint="cs"/>
          <w:rtl/>
        </w:rPr>
      </w:pPr>
      <w:r w:rsidRPr="00BA7CC0">
        <w:rPr>
          <w:rFonts w:cs="David" w:hint="cs"/>
          <w:u w:val="single"/>
          <w:rtl/>
        </w:rPr>
        <w:t>ינון אנגל:</w:t>
      </w:r>
    </w:p>
    <w:p w14:paraId="74B008A8" w14:textId="77777777" w:rsidR="00BA7CC0" w:rsidRPr="00BA7CC0" w:rsidRDefault="00BA7CC0" w:rsidP="00BA7CC0">
      <w:pPr>
        <w:bidi/>
        <w:rPr>
          <w:rFonts w:cs="David" w:hint="cs"/>
          <w:rtl/>
        </w:rPr>
      </w:pPr>
    </w:p>
    <w:p w14:paraId="20490281" w14:textId="77777777" w:rsidR="00BA7CC0" w:rsidRPr="00BA7CC0" w:rsidRDefault="00BA7CC0" w:rsidP="00BA7CC0">
      <w:pPr>
        <w:bidi/>
        <w:rPr>
          <w:rFonts w:cs="David" w:hint="cs"/>
          <w:rtl/>
        </w:rPr>
      </w:pPr>
      <w:r w:rsidRPr="00BA7CC0">
        <w:rPr>
          <w:rFonts w:cs="David" w:hint="cs"/>
          <w:rtl/>
        </w:rPr>
        <w:tab/>
        <w:t xml:space="preserve">הבקשה שלנו, שלא תהיה הגבלה ובלבד שלא תהיה אפליה- - </w:t>
      </w:r>
    </w:p>
    <w:p w14:paraId="2BF1D0E0" w14:textId="77777777" w:rsidR="00BA7CC0" w:rsidRPr="00BA7CC0" w:rsidRDefault="00BA7CC0" w:rsidP="00BA7CC0">
      <w:pPr>
        <w:bidi/>
        <w:rPr>
          <w:rFonts w:cs="David" w:hint="cs"/>
          <w:rtl/>
        </w:rPr>
      </w:pPr>
    </w:p>
    <w:p w14:paraId="76E6FC2F"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6659CF9" w14:textId="77777777" w:rsidR="00BA7CC0" w:rsidRPr="00BA7CC0" w:rsidRDefault="00BA7CC0" w:rsidP="00BA7CC0">
      <w:pPr>
        <w:bidi/>
        <w:rPr>
          <w:rFonts w:cs="David" w:hint="cs"/>
          <w:rtl/>
        </w:rPr>
      </w:pPr>
    </w:p>
    <w:p w14:paraId="5343C6B6" w14:textId="77777777" w:rsidR="00BA7CC0" w:rsidRPr="00BA7CC0" w:rsidRDefault="00BA7CC0" w:rsidP="00BA7CC0">
      <w:pPr>
        <w:bidi/>
        <w:rPr>
          <w:rFonts w:cs="David" w:hint="cs"/>
          <w:rtl/>
        </w:rPr>
      </w:pPr>
      <w:r w:rsidRPr="00BA7CC0">
        <w:rPr>
          <w:rFonts w:cs="David" w:hint="cs"/>
          <w:rtl/>
        </w:rPr>
        <w:tab/>
        <w:t>סליחה, לא שמעתי קודם - אתה מדבר רק מטעמך או מטעם כל איגוד העיתונים?</w:t>
      </w:r>
    </w:p>
    <w:p w14:paraId="6A2B0E2E" w14:textId="77777777" w:rsidR="00BA7CC0" w:rsidRPr="00BA7CC0" w:rsidRDefault="00BA7CC0" w:rsidP="00BA7CC0">
      <w:pPr>
        <w:bidi/>
        <w:rPr>
          <w:rFonts w:cs="David" w:hint="cs"/>
          <w:rtl/>
        </w:rPr>
      </w:pPr>
    </w:p>
    <w:p w14:paraId="10CBE14A" w14:textId="77777777" w:rsidR="00BA7CC0" w:rsidRPr="00BA7CC0" w:rsidRDefault="00BA7CC0" w:rsidP="00BA7CC0">
      <w:pPr>
        <w:bidi/>
        <w:rPr>
          <w:rFonts w:cs="David" w:hint="cs"/>
          <w:rtl/>
        </w:rPr>
      </w:pPr>
      <w:r w:rsidRPr="00BA7CC0">
        <w:rPr>
          <w:rFonts w:cs="David" w:hint="cs"/>
          <w:u w:val="single"/>
          <w:rtl/>
        </w:rPr>
        <w:t>ינון אנגל:</w:t>
      </w:r>
    </w:p>
    <w:p w14:paraId="788EA0E8" w14:textId="77777777" w:rsidR="00BA7CC0" w:rsidRPr="00BA7CC0" w:rsidRDefault="00BA7CC0" w:rsidP="00BA7CC0">
      <w:pPr>
        <w:bidi/>
        <w:rPr>
          <w:rFonts w:cs="David" w:hint="cs"/>
          <w:rtl/>
        </w:rPr>
      </w:pPr>
    </w:p>
    <w:p w14:paraId="12BFD9FF" w14:textId="77777777" w:rsidR="00BA7CC0" w:rsidRPr="00BA7CC0" w:rsidRDefault="00BA7CC0" w:rsidP="00BA7CC0">
      <w:pPr>
        <w:bidi/>
        <w:rPr>
          <w:rFonts w:cs="David" w:hint="cs"/>
          <w:rtl/>
        </w:rPr>
      </w:pPr>
      <w:r w:rsidRPr="00BA7CC0">
        <w:rPr>
          <w:rFonts w:cs="David" w:hint="cs"/>
          <w:rtl/>
        </w:rPr>
        <w:tab/>
        <w:t xml:space="preserve">איגוד העיתונים לא קיים היום. אני מ"ידיעות אחרונות", אך אני חושב שאני מייצג את הדעה של כל העיתונים. היו בינינו דיבורים וסוכם שאגיע לישיבה. אנו לא מאורגנים בצורה שיטתית. הבקשה שלנו, שלא תהיה הגבלה לפרסום לעיתונות הכתובה, ובלבד לאור הדיון המתפתח כאן, שלא תהיה אפליה בין מפרסמים. זה קיים בסעיף אחר בחוק. היום אני לא יכול להכניס מודעה שלך מעל 40 אינץ'. </w:t>
      </w:r>
    </w:p>
    <w:p w14:paraId="651ACCE6" w14:textId="77777777" w:rsidR="00BA7CC0" w:rsidRPr="00BA7CC0" w:rsidRDefault="00BA7CC0" w:rsidP="00BA7CC0">
      <w:pPr>
        <w:bidi/>
        <w:rPr>
          <w:rFonts w:cs="David" w:hint="cs"/>
          <w:rtl/>
        </w:rPr>
      </w:pPr>
    </w:p>
    <w:p w14:paraId="50337569" w14:textId="77777777" w:rsidR="00BA7CC0" w:rsidRPr="00BA7CC0" w:rsidRDefault="00BA7CC0" w:rsidP="00BA7CC0">
      <w:pPr>
        <w:bidi/>
        <w:rPr>
          <w:rFonts w:cs="David" w:hint="cs"/>
          <w:u w:val="single"/>
          <w:rtl/>
        </w:rPr>
      </w:pPr>
      <w:r w:rsidRPr="00BA7CC0">
        <w:rPr>
          <w:rFonts w:cs="David" w:hint="cs"/>
          <w:u w:val="single"/>
          <w:rtl/>
        </w:rPr>
        <w:t>ארבל אסטרחן:</w:t>
      </w:r>
    </w:p>
    <w:p w14:paraId="612C1F86" w14:textId="77777777" w:rsidR="00BA7CC0" w:rsidRPr="00BA7CC0" w:rsidRDefault="00BA7CC0" w:rsidP="00BA7CC0">
      <w:pPr>
        <w:bidi/>
        <w:rPr>
          <w:rFonts w:cs="David" w:hint="cs"/>
          <w:rtl/>
        </w:rPr>
      </w:pPr>
    </w:p>
    <w:p w14:paraId="74C24479" w14:textId="77777777" w:rsidR="00BA7CC0" w:rsidRPr="00BA7CC0" w:rsidRDefault="00BA7CC0" w:rsidP="00BA7CC0">
      <w:pPr>
        <w:bidi/>
        <w:rPr>
          <w:rFonts w:cs="David" w:hint="cs"/>
          <w:rtl/>
        </w:rPr>
      </w:pPr>
      <w:r w:rsidRPr="00BA7CC0">
        <w:rPr>
          <w:rFonts w:cs="David" w:hint="cs"/>
          <w:rtl/>
        </w:rPr>
        <w:tab/>
        <w:t xml:space="preserve">אם היום מפלגת קדימה רוצה לפרסם מודעה, אתה יכול להגיד: אני לא רוצה לפרסם. </w:t>
      </w:r>
    </w:p>
    <w:p w14:paraId="5BC9CC44" w14:textId="77777777" w:rsidR="00BA7CC0" w:rsidRPr="00BA7CC0" w:rsidRDefault="00BA7CC0" w:rsidP="00BA7CC0">
      <w:pPr>
        <w:bidi/>
        <w:rPr>
          <w:rFonts w:cs="David" w:hint="cs"/>
          <w:rtl/>
        </w:rPr>
      </w:pPr>
    </w:p>
    <w:p w14:paraId="67AE45B6" w14:textId="77777777" w:rsidR="00BA7CC0" w:rsidRPr="00BA7CC0" w:rsidRDefault="00BA7CC0" w:rsidP="00BA7CC0">
      <w:pPr>
        <w:bidi/>
        <w:rPr>
          <w:rFonts w:cs="David" w:hint="cs"/>
          <w:rtl/>
        </w:rPr>
      </w:pPr>
      <w:r w:rsidRPr="00BA7CC0">
        <w:rPr>
          <w:rFonts w:cs="David" w:hint="cs"/>
          <w:u w:val="single"/>
          <w:rtl/>
        </w:rPr>
        <w:t>ינון אנגל:</w:t>
      </w:r>
    </w:p>
    <w:p w14:paraId="23B53E5F" w14:textId="77777777" w:rsidR="00BA7CC0" w:rsidRPr="00BA7CC0" w:rsidRDefault="00BA7CC0" w:rsidP="00BA7CC0">
      <w:pPr>
        <w:bidi/>
        <w:rPr>
          <w:rFonts w:cs="David" w:hint="cs"/>
          <w:rtl/>
        </w:rPr>
      </w:pPr>
    </w:p>
    <w:p w14:paraId="7B268186" w14:textId="77777777" w:rsidR="00BA7CC0" w:rsidRPr="00BA7CC0" w:rsidRDefault="00BA7CC0" w:rsidP="00BA7CC0">
      <w:pPr>
        <w:bidi/>
        <w:rPr>
          <w:rFonts w:cs="David" w:hint="cs"/>
          <w:rtl/>
        </w:rPr>
      </w:pPr>
      <w:r w:rsidRPr="00BA7CC0">
        <w:rPr>
          <w:rFonts w:cs="David" w:hint="cs"/>
          <w:rtl/>
        </w:rPr>
        <w:tab/>
        <w:t xml:space="preserve">אין דבר כזה. אני מוכן לקבל את ההגבלה הזו בחוק. </w:t>
      </w:r>
    </w:p>
    <w:p w14:paraId="0F43E8AB" w14:textId="77777777" w:rsidR="00BA7CC0" w:rsidRPr="00BA7CC0" w:rsidRDefault="00BA7CC0" w:rsidP="00BA7CC0">
      <w:pPr>
        <w:bidi/>
        <w:rPr>
          <w:rFonts w:cs="David" w:hint="cs"/>
          <w:rtl/>
        </w:rPr>
      </w:pPr>
    </w:p>
    <w:p w14:paraId="3B41ACAE" w14:textId="77777777" w:rsidR="00BA7CC0" w:rsidRPr="00BA7CC0" w:rsidRDefault="00BA7CC0" w:rsidP="00BA7CC0">
      <w:pPr>
        <w:bidi/>
        <w:rPr>
          <w:rFonts w:cs="David" w:hint="cs"/>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14:paraId="618A70C4" w14:textId="77777777" w:rsidR="00BA7CC0" w:rsidRPr="00BA7CC0" w:rsidRDefault="00BA7CC0" w:rsidP="00BA7CC0">
      <w:pPr>
        <w:bidi/>
        <w:rPr>
          <w:rFonts w:cs="David" w:hint="cs"/>
          <w:rtl/>
        </w:rPr>
      </w:pPr>
    </w:p>
    <w:p w14:paraId="1714FC14" w14:textId="77777777" w:rsidR="00BA7CC0" w:rsidRPr="00BA7CC0" w:rsidRDefault="00BA7CC0" w:rsidP="00BA7CC0">
      <w:pPr>
        <w:bidi/>
        <w:rPr>
          <w:rFonts w:cs="David" w:hint="cs"/>
          <w:rtl/>
        </w:rPr>
      </w:pPr>
      <w:r w:rsidRPr="00BA7CC0">
        <w:rPr>
          <w:rFonts w:cs="David" w:hint="cs"/>
          <w:rtl/>
        </w:rPr>
        <w:tab/>
        <w:t xml:space="preserve">בהקשר של המדיומים השונים שקיימים, צריך להבחין ביניהם. לגבי פסק הדין של הבג"ץ שניתן, הוא משקף גם עמדה ראויה, כלומר זה לא שהוא הטיל איסור וזהו, אלא שבהקשר של מכירת זמן שידור יש בעיות רבות, יש חשש להשתלטות, ככל שמדובר במכירת מסרים פוליטיים. אני חושב שמהבחינה הזו של המדיום הזה נכון לשמר את המצב. </w:t>
      </w:r>
    </w:p>
    <w:p w14:paraId="1B173BD2" w14:textId="77777777" w:rsidR="00BA7CC0" w:rsidRPr="00BA7CC0" w:rsidRDefault="00BA7CC0" w:rsidP="00BA7CC0">
      <w:pPr>
        <w:bidi/>
        <w:rPr>
          <w:rFonts w:cs="David" w:hint="cs"/>
          <w:rtl/>
        </w:rPr>
      </w:pPr>
    </w:p>
    <w:p w14:paraId="655EB5BD"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D6EF450" w14:textId="77777777" w:rsidR="00BA7CC0" w:rsidRPr="00BA7CC0" w:rsidRDefault="00BA7CC0" w:rsidP="00BA7CC0">
      <w:pPr>
        <w:bidi/>
        <w:rPr>
          <w:rFonts w:cs="David" w:hint="cs"/>
          <w:rtl/>
        </w:rPr>
      </w:pPr>
    </w:p>
    <w:p w14:paraId="249FAD68" w14:textId="77777777" w:rsidR="00BA7CC0" w:rsidRPr="00BA7CC0" w:rsidRDefault="00BA7CC0" w:rsidP="00BA7CC0">
      <w:pPr>
        <w:bidi/>
        <w:rPr>
          <w:rFonts w:cs="David" w:hint="cs"/>
          <w:rtl/>
        </w:rPr>
      </w:pPr>
      <w:r w:rsidRPr="00BA7CC0">
        <w:rPr>
          <w:rFonts w:cs="David" w:hint="cs"/>
          <w:rtl/>
        </w:rPr>
        <w:tab/>
        <w:t xml:space="preserve"> אתה לא מדבר על העיתונים. </w:t>
      </w:r>
    </w:p>
    <w:p w14:paraId="1CCC2A80" w14:textId="77777777" w:rsidR="00BA7CC0" w:rsidRPr="00BA7CC0" w:rsidRDefault="00BA7CC0" w:rsidP="00BA7CC0">
      <w:pPr>
        <w:bidi/>
        <w:rPr>
          <w:rFonts w:cs="David" w:hint="cs"/>
          <w:rtl/>
        </w:rPr>
      </w:pPr>
    </w:p>
    <w:p w14:paraId="5F87416C" w14:textId="77777777" w:rsidR="00BA7CC0" w:rsidRPr="00BA7CC0" w:rsidRDefault="00BA7CC0" w:rsidP="00BA7CC0">
      <w:pPr>
        <w:bidi/>
        <w:rPr>
          <w:rFonts w:cs="David" w:hint="cs"/>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14:paraId="62E5ACAA" w14:textId="77777777" w:rsidR="00BA7CC0" w:rsidRPr="00BA7CC0" w:rsidRDefault="00BA7CC0" w:rsidP="00BA7CC0">
      <w:pPr>
        <w:bidi/>
        <w:rPr>
          <w:rFonts w:cs="David" w:hint="cs"/>
          <w:rtl/>
        </w:rPr>
      </w:pPr>
    </w:p>
    <w:p w14:paraId="201DED32" w14:textId="77777777" w:rsidR="00BA7CC0" w:rsidRPr="00BA7CC0" w:rsidRDefault="00BA7CC0" w:rsidP="00BA7CC0">
      <w:pPr>
        <w:bidi/>
        <w:rPr>
          <w:rFonts w:cs="David" w:hint="cs"/>
          <w:rtl/>
        </w:rPr>
      </w:pPr>
      <w:r w:rsidRPr="00BA7CC0">
        <w:rPr>
          <w:rFonts w:cs="David" w:hint="cs"/>
          <w:rtl/>
        </w:rPr>
        <w:tab/>
        <w:t>לעומת זאת, הסדר שמשמעותו שלא תהיה שום מגבלה נועד להביא כאן לאיזשהו הסדר שכן יאפשר הטלה של מגבלה, הכל מתוך הרצון של מניעת השתלטות. אני מדבר על העניין של מכירת זמן שידור.</w:t>
      </w:r>
    </w:p>
    <w:p w14:paraId="37215F2C" w14:textId="77777777" w:rsidR="00BA7CC0" w:rsidRPr="00BA7CC0" w:rsidRDefault="00BA7CC0" w:rsidP="00BA7CC0">
      <w:pPr>
        <w:bidi/>
        <w:rPr>
          <w:rFonts w:cs="David" w:hint="cs"/>
          <w:rtl/>
        </w:rPr>
      </w:pPr>
    </w:p>
    <w:p w14:paraId="164CE3D1"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1ECC91AF" w14:textId="77777777" w:rsidR="00BA7CC0" w:rsidRPr="00BA7CC0" w:rsidRDefault="00BA7CC0" w:rsidP="00BA7CC0">
      <w:pPr>
        <w:bidi/>
        <w:rPr>
          <w:rFonts w:cs="David" w:hint="cs"/>
          <w:rtl/>
        </w:rPr>
      </w:pPr>
    </w:p>
    <w:p w14:paraId="28FDA85D" w14:textId="77777777" w:rsidR="00BA7CC0" w:rsidRPr="00BA7CC0" w:rsidRDefault="00BA7CC0" w:rsidP="00BA7CC0">
      <w:pPr>
        <w:bidi/>
        <w:rPr>
          <w:rFonts w:cs="David" w:hint="cs"/>
          <w:rtl/>
        </w:rPr>
      </w:pPr>
      <w:r w:rsidRPr="00BA7CC0">
        <w:rPr>
          <w:rFonts w:cs="David" w:hint="cs"/>
          <w:rtl/>
        </w:rPr>
        <w:tab/>
        <w:t xml:space="preserve">אנו כרגע עוסקים בעניין העיתונים. </w:t>
      </w:r>
    </w:p>
    <w:p w14:paraId="2630BDB2" w14:textId="77777777" w:rsidR="00BA7CC0" w:rsidRPr="00BA7CC0" w:rsidRDefault="00BA7CC0" w:rsidP="00BA7CC0">
      <w:pPr>
        <w:bidi/>
        <w:rPr>
          <w:rFonts w:cs="David" w:hint="cs"/>
          <w:rtl/>
        </w:rPr>
      </w:pPr>
    </w:p>
    <w:p w14:paraId="36EA1B33" w14:textId="77777777" w:rsidR="00BA7CC0" w:rsidRPr="00BA7CC0" w:rsidRDefault="00BA7CC0" w:rsidP="00BA7CC0">
      <w:pPr>
        <w:bidi/>
        <w:rPr>
          <w:rFonts w:cs="David" w:hint="cs"/>
          <w:rtl/>
        </w:rPr>
      </w:pPr>
      <w:r w:rsidRPr="00BA7CC0">
        <w:rPr>
          <w:rFonts w:cs="David" w:hint="cs"/>
          <w:u w:val="single"/>
          <w:rtl/>
        </w:rPr>
        <w:t>עמי ברקוביץ</w:t>
      </w:r>
      <w:r w:rsidRPr="00BA7CC0">
        <w:rPr>
          <w:rFonts w:cs="David"/>
          <w:u w:val="single"/>
          <w:rtl/>
        </w:rPr>
        <w:t>'</w:t>
      </w:r>
      <w:r w:rsidRPr="00BA7CC0">
        <w:rPr>
          <w:rFonts w:cs="David" w:hint="cs"/>
          <w:u w:val="single"/>
          <w:rtl/>
        </w:rPr>
        <w:t>:</w:t>
      </w:r>
    </w:p>
    <w:p w14:paraId="4E223C95" w14:textId="77777777" w:rsidR="00BA7CC0" w:rsidRPr="00BA7CC0" w:rsidRDefault="00BA7CC0" w:rsidP="00BA7CC0">
      <w:pPr>
        <w:bidi/>
        <w:rPr>
          <w:rFonts w:cs="David" w:hint="cs"/>
          <w:rtl/>
        </w:rPr>
      </w:pPr>
    </w:p>
    <w:p w14:paraId="127AFDCB" w14:textId="77777777" w:rsidR="00BA7CC0" w:rsidRPr="00BA7CC0" w:rsidRDefault="00BA7CC0" w:rsidP="00BA7CC0">
      <w:pPr>
        <w:bidi/>
        <w:rPr>
          <w:rFonts w:cs="David" w:hint="cs"/>
          <w:rtl/>
        </w:rPr>
      </w:pPr>
      <w:r w:rsidRPr="00BA7CC0">
        <w:rPr>
          <w:rFonts w:cs="David" w:hint="cs"/>
          <w:rtl/>
        </w:rPr>
        <w:tab/>
        <w:t>השאלה אם אפשר להחיל את זה על כל סוגי העיתונים.</w:t>
      </w:r>
    </w:p>
    <w:p w14:paraId="13670A2C" w14:textId="77777777" w:rsidR="00BA7CC0" w:rsidRPr="00BA7CC0" w:rsidRDefault="00BA7CC0" w:rsidP="00BA7CC0">
      <w:pPr>
        <w:bidi/>
        <w:rPr>
          <w:rFonts w:cs="David" w:hint="cs"/>
          <w:rtl/>
        </w:rPr>
      </w:pPr>
    </w:p>
    <w:p w14:paraId="72FE0103" w14:textId="77777777" w:rsidR="00BA7CC0" w:rsidRPr="00BA7CC0" w:rsidRDefault="00BA7CC0" w:rsidP="00BA7CC0">
      <w:pPr>
        <w:bidi/>
        <w:rPr>
          <w:rFonts w:cs="David" w:hint="cs"/>
          <w:rtl/>
        </w:rPr>
      </w:pPr>
      <w:r w:rsidRPr="00BA7CC0">
        <w:rPr>
          <w:rFonts w:cs="David" w:hint="cs"/>
          <w:u w:val="single"/>
          <w:rtl/>
        </w:rPr>
        <w:t>עומר זוהר:</w:t>
      </w:r>
    </w:p>
    <w:p w14:paraId="1579D7CA" w14:textId="77777777" w:rsidR="00BA7CC0" w:rsidRPr="00BA7CC0" w:rsidRDefault="00BA7CC0" w:rsidP="00BA7CC0">
      <w:pPr>
        <w:bidi/>
        <w:rPr>
          <w:rFonts w:cs="David" w:hint="cs"/>
          <w:rtl/>
        </w:rPr>
      </w:pPr>
    </w:p>
    <w:p w14:paraId="7E58120F" w14:textId="77777777" w:rsidR="00BA7CC0" w:rsidRPr="00BA7CC0" w:rsidRDefault="00BA7CC0" w:rsidP="00BA7CC0">
      <w:pPr>
        <w:bidi/>
        <w:rPr>
          <w:rFonts w:cs="David" w:hint="cs"/>
          <w:rtl/>
        </w:rPr>
      </w:pPr>
      <w:r w:rsidRPr="00BA7CC0">
        <w:rPr>
          <w:rFonts w:cs="David" w:hint="cs"/>
          <w:rtl/>
        </w:rPr>
        <w:tab/>
        <w:t>מי שבעד החזרת הגולן יפרסם בעיתון מפלגתי לקהל שהוא נגד? הוא יבזבז את הכסף שלו?</w:t>
      </w:r>
    </w:p>
    <w:p w14:paraId="13B9B3B3" w14:textId="77777777" w:rsidR="00BA7CC0" w:rsidRPr="00BA7CC0" w:rsidRDefault="00BA7CC0" w:rsidP="00BA7CC0">
      <w:pPr>
        <w:bidi/>
        <w:rPr>
          <w:rFonts w:cs="David" w:hint="cs"/>
          <w:rtl/>
        </w:rPr>
      </w:pPr>
    </w:p>
    <w:p w14:paraId="562FA362" w14:textId="77777777" w:rsidR="00BA7CC0" w:rsidRDefault="00BA7CC0" w:rsidP="00BA7CC0">
      <w:pPr>
        <w:bidi/>
        <w:rPr>
          <w:rFonts w:cs="David" w:hint="cs"/>
          <w:u w:val="single"/>
          <w:rtl/>
        </w:rPr>
      </w:pPr>
    </w:p>
    <w:p w14:paraId="7C9BB9C5" w14:textId="77777777" w:rsidR="00BA7CC0" w:rsidRDefault="00BA7CC0" w:rsidP="00BA7CC0">
      <w:pPr>
        <w:bidi/>
        <w:rPr>
          <w:rFonts w:cs="David" w:hint="cs"/>
          <w:u w:val="single"/>
          <w:rtl/>
        </w:rPr>
      </w:pPr>
    </w:p>
    <w:p w14:paraId="7D32AC3B" w14:textId="77777777" w:rsidR="00BA7CC0" w:rsidRDefault="00BA7CC0" w:rsidP="00BA7CC0">
      <w:pPr>
        <w:bidi/>
        <w:rPr>
          <w:rFonts w:cs="David" w:hint="cs"/>
          <w:u w:val="single"/>
          <w:rtl/>
        </w:rPr>
      </w:pPr>
    </w:p>
    <w:p w14:paraId="1C064268" w14:textId="77777777" w:rsidR="00BA7CC0" w:rsidRPr="00BA7CC0" w:rsidRDefault="00BA7CC0" w:rsidP="00BA7CC0">
      <w:pPr>
        <w:bidi/>
        <w:rPr>
          <w:rFonts w:cs="David" w:hint="cs"/>
          <w:rtl/>
        </w:rPr>
      </w:pPr>
      <w:r w:rsidRPr="00BA7CC0">
        <w:rPr>
          <w:rFonts w:cs="David" w:hint="cs"/>
          <w:u w:val="single"/>
          <w:rtl/>
        </w:rPr>
        <w:t>ינון אנגל:</w:t>
      </w:r>
    </w:p>
    <w:p w14:paraId="372E43B5" w14:textId="77777777" w:rsidR="00BA7CC0" w:rsidRPr="00BA7CC0" w:rsidRDefault="00BA7CC0" w:rsidP="00BA7CC0">
      <w:pPr>
        <w:bidi/>
        <w:rPr>
          <w:rFonts w:cs="David" w:hint="cs"/>
          <w:rtl/>
        </w:rPr>
      </w:pPr>
    </w:p>
    <w:p w14:paraId="04E84BE0" w14:textId="77777777" w:rsidR="00BA7CC0" w:rsidRPr="00BA7CC0" w:rsidRDefault="00BA7CC0" w:rsidP="00BA7CC0">
      <w:pPr>
        <w:bidi/>
        <w:rPr>
          <w:rFonts w:cs="David" w:hint="cs"/>
          <w:rtl/>
        </w:rPr>
      </w:pPr>
      <w:r w:rsidRPr="00BA7CC0">
        <w:rPr>
          <w:rFonts w:cs="David" w:hint="cs"/>
          <w:rtl/>
        </w:rPr>
        <w:tab/>
        <w:t xml:space="preserve">אנו מקבלים שלא תהיה אפליה בין המפרסמים. </w:t>
      </w:r>
    </w:p>
    <w:p w14:paraId="5EB39109" w14:textId="77777777" w:rsidR="00BA7CC0" w:rsidRPr="00BA7CC0" w:rsidRDefault="00BA7CC0" w:rsidP="00BA7CC0">
      <w:pPr>
        <w:bidi/>
        <w:rPr>
          <w:rFonts w:cs="David" w:hint="cs"/>
          <w:rtl/>
        </w:rPr>
      </w:pPr>
    </w:p>
    <w:p w14:paraId="29CFFD1C"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B2DD1CC" w14:textId="77777777" w:rsidR="00BA7CC0" w:rsidRPr="00BA7CC0" w:rsidRDefault="00BA7CC0" w:rsidP="00BA7CC0">
      <w:pPr>
        <w:bidi/>
        <w:rPr>
          <w:rFonts w:cs="David" w:hint="cs"/>
          <w:rtl/>
        </w:rPr>
      </w:pPr>
    </w:p>
    <w:p w14:paraId="17D6428C" w14:textId="77777777" w:rsidR="00BA7CC0" w:rsidRPr="00BA7CC0" w:rsidRDefault="00BA7CC0" w:rsidP="00BA7CC0">
      <w:pPr>
        <w:bidi/>
        <w:rPr>
          <w:rFonts w:cs="David" w:hint="cs"/>
          <w:rtl/>
        </w:rPr>
      </w:pPr>
      <w:r w:rsidRPr="00BA7CC0">
        <w:rPr>
          <w:rFonts w:cs="David" w:hint="cs"/>
          <w:rtl/>
        </w:rPr>
        <w:tab/>
        <w:t xml:space="preserve"> הנושא הזה מצריך עיון נוסף.</w:t>
      </w:r>
    </w:p>
    <w:p w14:paraId="11C3BA9F" w14:textId="77777777" w:rsidR="00BA7CC0" w:rsidRPr="00BA7CC0" w:rsidRDefault="00BA7CC0" w:rsidP="00BA7CC0">
      <w:pPr>
        <w:bidi/>
        <w:rPr>
          <w:rFonts w:cs="David" w:hint="cs"/>
          <w:rtl/>
        </w:rPr>
      </w:pPr>
    </w:p>
    <w:p w14:paraId="1CDB1D5C" w14:textId="77777777" w:rsidR="00BA7CC0" w:rsidRPr="00BA7CC0" w:rsidRDefault="00BA7CC0" w:rsidP="00BA7CC0">
      <w:pPr>
        <w:bidi/>
        <w:rPr>
          <w:rFonts w:cs="David" w:hint="cs"/>
          <w:u w:val="single"/>
          <w:rtl/>
        </w:rPr>
      </w:pPr>
      <w:r w:rsidRPr="00BA7CC0">
        <w:rPr>
          <w:rFonts w:cs="David" w:hint="cs"/>
          <w:u w:val="single"/>
          <w:rtl/>
        </w:rPr>
        <w:t>ארבל אסטרחן:</w:t>
      </w:r>
    </w:p>
    <w:p w14:paraId="1D0223B9" w14:textId="77777777" w:rsidR="00BA7CC0" w:rsidRPr="00BA7CC0" w:rsidRDefault="00BA7CC0" w:rsidP="00BA7CC0">
      <w:pPr>
        <w:bidi/>
        <w:rPr>
          <w:rFonts w:cs="David" w:hint="cs"/>
          <w:rtl/>
        </w:rPr>
      </w:pPr>
    </w:p>
    <w:p w14:paraId="762126C0" w14:textId="77777777" w:rsidR="00BA7CC0" w:rsidRPr="00BA7CC0" w:rsidRDefault="00BA7CC0" w:rsidP="00BA7CC0">
      <w:pPr>
        <w:bidi/>
        <w:rPr>
          <w:rFonts w:cs="David" w:hint="cs"/>
          <w:rtl/>
        </w:rPr>
      </w:pPr>
      <w:r w:rsidRPr="00BA7CC0">
        <w:rPr>
          <w:rFonts w:cs="David" w:hint="cs"/>
          <w:rtl/>
        </w:rPr>
        <w:tab/>
        <w:t xml:space="preserve">בשונה מעיתונים, יש הנושא של שילוט חוצות, גם משאב מקובל יותר, גם אנשים חשופים לו - נוסעים בכביש ורואים את השלטים. פה יש מגבלה מאוד חמורה. החוק היום קובע שמי שמשווק שלטי חוצות לא יוכל לתת לבחירות לכנסת למפלגה יותר מ-10% משטח פרסום החוצות ואוטובוסים. אם זה בחירות מיוחדות לראש רשות מקומית, לא יוכל לתת יותר מ-20% לכל מתמודד, ואם זה בחירות חוזרות לראש רשות, רק שני מתמודדים, לא יוכל לתת יותר מ-30% משטח הפרסום. זו הוראה שבאה למנוע השתלטות של מועמד אחד, מפלגה אחת על כלל שלטי החוצות והאוטובוסים בתקופת הבחירות. </w:t>
      </w:r>
    </w:p>
    <w:p w14:paraId="70D89CF1" w14:textId="77777777" w:rsidR="00BA7CC0" w:rsidRPr="00BA7CC0" w:rsidRDefault="00BA7CC0" w:rsidP="00BA7CC0">
      <w:pPr>
        <w:bidi/>
        <w:rPr>
          <w:rFonts w:cs="David" w:hint="cs"/>
          <w:rtl/>
        </w:rPr>
      </w:pPr>
    </w:p>
    <w:p w14:paraId="4109B9D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D2C5E47" w14:textId="77777777" w:rsidR="00BA7CC0" w:rsidRPr="00BA7CC0" w:rsidRDefault="00BA7CC0" w:rsidP="00BA7CC0">
      <w:pPr>
        <w:bidi/>
        <w:rPr>
          <w:rFonts w:cs="David" w:hint="cs"/>
          <w:rtl/>
        </w:rPr>
      </w:pPr>
    </w:p>
    <w:p w14:paraId="1A29A176" w14:textId="77777777" w:rsidR="00BA7CC0" w:rsidRPr="00BA7CC0" w:rsidRDefault="00BA7CC0" w:rsidP="00BA7CC0">
      <w:pPr>
        <w:bidi/>
        <w:rPr>
          <w:rFonts w:cs="David" w:hint="cs"/>
          <w:rtl/>
        </w:rPr>
      </w:pPr>
      <w:r w:rsidRPr="00BA7CC0">
        <w:rPr>
          <w:rFonts w:cs="David" w:hint="cs"/>
          <w:rtl/>
        </w:rPr>
        <w:tab/>
        <w:t xml:space="preserve"> התמודדות בין שני מועמדים בלבד זה יכול להיות דומה למצב שלנו </w:t>
      </w:r>
      <w:r w:rsidRPr="00BA7CC0">
        <w:rPr>
          <w:rFonts w:cs="David"/>
          <w:rtl/>
        </w:rPr>
        <w:t>–</w:t>
      </w:r>
      <w:r w:rsidRPr="00BA7CC0">
        <w:rPr>
          <w:rFonts w:cs="David" w:hint="cs"/>
          <w:rtl/>
        </w:rPr>
        <w:t xml:space="preserve"> בעד או נגד. אולי אפשר לאמץ את ה-30%.</w:t>
      </w:r>
    </w:p>
    <w:p w14:paraId="4A23F346" w14:textId="77777777" w:rsidR="00BA7CC0" w:rsidRPr="00BA7CC0" w:rsidRDefault="00BA7CC0" w:rsidP="00BA7CC0">
      <w:pPr>
        <w:bidi/>
        <w:rPr>
          <w:rFonts w:cs="David" w:hint="cs"/>
          <w:rtl/>
        </w:rPr>
      </w:pPr>
    </w:p>
    <w:p w14:paraId="6038A23D" w14:textId="77777777" w:rsidR="00BA7CC0" w:rsidRPr="00BA7CC0" w:rsidRDefault="00BA7CC0" w:rsidP="00BA7CC0">
      <w:pPr>
        <w:bidi/>
        <w:rPr>
          <w:rFonts w:cs="David" w:hint="cs"/>
          <w:u w:val="single"/>
          <w:rtl/>
        </w:rPr>
      </w:pPr>
      <w:r w:rsidRPr="00BA7CC0">
        <w:rPr>
          <w:rFonts w:cs="David" w:hint="cs"/>
          <w:u w:val="single"/>
          <w:rtl/>
        </w:rPr>
        <w:t>ארבל אסטרחן:</w:t>
      </w:r>
    </w:p>
    <w:p w14:paraId="77B4E7E2" w14:textId="77777777" w:rsidR="00BA7CC0" w:rsidRPr="00BA7CC0" w:rsidRDefault="00BA7CC0" w:rsidP="00BA7CC0">
      <w:pPr>
        <w:bidi/>
        <w:rPr>
          <w:rFonts w:cs="David" w:hint="cs"/>
          <w:rtl/>
        </w:rPr>
      </w:pPr>
    </w:p>
    <w:p w14:paraId="7230AE41" w14:textId="77777777" w:rsidR="00BA7CC0" w:rsidRPr="00BA7CC0" w:rsidRDefault="00BA7CC0" w:rsidP="00BA7CC0">
      <w:pPr>
        <w:bidi/>
        <w:rPr>
          <w:rFonts w:cs="David" w:hint="cs"/>
          <w:rtl/>
        </w:rPr>
      </w:pPr>
      <w:r w:rsidRPr="00BA7CC0">
        <w:rPr>
          <w:rFonts w:cs="David" w:hint="cs"/>
          <w:rtl/>
        </w:rPr>
        <w:tab/>
        <w:t>הוצע כאן לקבוע הוראה דומה, שמשווק של שלטי חוצות שיש לו מעל 10% וכו', יוכל לתת לכל אחד - ליצור צדדים מבחינה תוכנית, לסך הכל שבעד ההסכם וסך הכל שנגד ההסכם לא יוכל לתת יותר מ-30%. יש מודעות שברור, יהיה כתוב: תצביעו בעד ההסכם. יש מודעות שזה לא יהיה כל כך ברור - יהיה ציור, הפניות, ואז מוצע שיפנה ליו"ר ועדת הבחירות- -</w:t>
      </w:r>
    </w:p>
    <w:p w14:paraId="5099D5D8" w14:textId="77777777" w:rsidR="00BA7CC0" w:rsidRPr="00BA7CC0" w:rsidRDefault="00BA7CC0" w:rsidP="00BA7CC0">
      <w:pPr>
        <w:bidi/>
        <w:rPr>
          <w:rFonts w:cs="David" w:hint="cs"/>
          <w:rtl/>
        </w:rPr>
      </w:pPr>
    </w:p>
    <w:p w14:paraId="38AD9E6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7A2B493" w14:textId="77777777" w:rsidR="00BA7CC0" w:rsidRPr="00BA7CC0" w:rsidRDefault="00BA7CC0" w:rsidP="00BA7CC0">
      <w:pPr>
        <w:bidi/>
        <w:rPr>
          <w:rFonts w:cs="David" w:hint="cs"/>
          <w:rtl/>
        </w:rPr>
      </w:pPr>
    </w:p>
    <w:p w14:paraId="37F65F78" w14:textId="77777777" w:rsidR="00BA7CC0" w:rsidRPr="00BA7CC0" w:rsidRDefault="00BA7CC0" w:rsidP="00BA7CC0">
      <w:pPr>
        <w:bidi/>
        <w:rPr>
          <w:rFonts w:cs="David" w:hint="cs"/>
          <w:rtl/>
        </w:rPr>
      </w:pPr>
      <w:r w:rsidRPr="00BA7CC0">
        <w:rPr>
          <w:rFonts w:cs="David" w:hint="cs"/>
          <w:rtl/>
        </w:rPr>
        <w:tab/>
        <w:t xml:space="preserve"> אם הציבור לא מבין מה שהוא רוצה למסור, יש לו בעיה. 30% זה סביר. </w:t>
      </w:r>
    </w:p>
    <w:p w14:paraId="01B94003" w14:textId="77777777" w:rsidR="00BA7CC0" w:rsidRPr="00BA7CC0" w:rsidRDefault="00BA7CC0" w:rsidP="00BA7CC0">
      <w:pPr>
        <w:bidi/>
        <w:rPr>
          <w:rFonts w:cs="David" w:hint="cs"/>
          <w:rtl/>
        </w:rPr>
      </w:pPr>
    </w:p>
    <w:p w14:paraId="3AD95628" w14:textId="77777777" w:rsidR="00BA7CC0" w:rsidRPr="00BA7CC0" w:rsidRDefault="00BA7CC0" w:rsidP="00BA7CC0">
      <w:pPr>
        <w:bidi/>
        <w:rPr>
          <w:rFonts w:cs="David" w:hint="cs"/>
          <w:u w:val="single"/>
          <w:rtl/>
        </w:rPr>
      </w:pPr>
      <w:r w:rsidRPr="00BA7CC0">
        <w:rPr>
          <w:rFonts w:cs="David" w:hint="cs"/>
          <w:u w:val="single"/>
          <w:rtl/>
        </w:rPr>
        <w:t>ארבל אסטרחן:</w:t>
      </w:r>
    </w:p>
    <w:p w14:paraId="3ECB16AC" w14:textId="77777777" w:rsidR="00BA7CC0" w:rsidRPr="00BA7CC0" w:rsidRDefault="00BA7CC0" w:rsidP="00BA7CC0">
      <w:pPr>
        <w:bidi/>
        <w:rPr>
          <w:rFonts w:cs="David" w:hint="cs"/>
          <w:rtl/>
        </w:rPr>
      </w:pPr>
    </w:p>
    <w:p w14:paraId="1031A2AC" w14:textId="77777777" w:rsidR="00BA7CC0" w:rsidRPr="00BA7CC0" w:rsidRDefault="00BA7CC0" w:rsidP="00BA7CC0">
      <w:pPr>
        <w:bidi/>
        <w:rPr>
          <w:rFonts w:cs="David" w:hint="cs"/>
          <w:rtl/>
        </w:rPr>
      </w:pPr>
      <w:r w:rsidRPr="00BA7CC0">
        <w:rPr>
          <w:rFonts w:cs="David" w:hint="cs"/>
          <w:rtl/>
        </w:rPr>
        <w:tab/>
        <w:t>הדין היום אינו מאפשר לגופים מפלגתיים פוליטיים לרכוש זמני פרסום. הדבר הזה אושר לאחרונה בפסק הדין של המפקד הלאומי שניתן לפני שבועיים. אם הפרסום יהיה: הצביעו בעד משאל עם, זה לא יפורסם. בפסק הדין רצה המפקד הלאומי לרכוש זמן לשדר פרסומת. לא אפשרו לו לעשות זאת בנוסח שרצה. בית המשפט בחן את השאלה העקרונית. כמובן, יש פה עיקרון חשוב של חופש הביטוי. בית המשפט קבע ברוב דעות, בהרכב מורחב, שנכון להמשיך את ההסדר שקבוע בכללי הרשות השנייה ולפי חוק רשות השידור, שלא יימכרו פרסומות לעניינים פוליטיים, אידאולוגיים. היו כמה שופטים, בין היתר אמרו שלא רוצים למכור עמדות פוליטיות כמו נקניקיות, זה לא הדרך הנכונה שבה זה יימכר, הכנסת אידאולוגיה, רעיון של שוויון, רעיון של למנוע השתלטות של גורמים בעלי כסף על אמצעי התקשורת. בהקשר משאל העם, הרעיון שתהיה תקופה קצרה שבה הנושא הזה יהיה מאוד חם. במשדרי אקטואליה רשות השידור והרשות השנייה מחויבים בהוגנות ובמתן הזדמנות לצדדים השונים לדבר, לכן הנוסח שמוצע כאן הוא למחוק את הסעיפים.</w:t>
      </w:r>
    </w:p>
    <w:p w14:paraId="5B3A6052" w14:textId="77777777" w:rsidR="00BA7CC0" w:rsidRPr="00BA7CC0" w:rsidRDefault="00BA7CC0" w:rsidP="00BA7CC0">
      <w:pPr>
        <w:bidi/>
        <w:rPr>
          <w:rFonts w:cs="David" w:hint="cs"/>
          <w:rtl/>
        </w:rPr>
      </w:pPr>
    </w:p>
    <w:p w14:paraId="698E20B3"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0C8956FC" w14:textId="77777777" w:rsidR="00BA7CC0" w:rsidRPr="00BA7CC0" w:rsidRDefault="00BA7CC0" w:rsidP="00BA7CC0">
      <w:pPr>
        <w:bidi/>
        <w:rPr>
          <w:rFonts w:cs="David" w:hint="cs"/>
          <w:rtl/>
        </w:rPr>
      </w:pPr>
    </w:p>
    <w:p w14:paraId="0BDAC0DD" w14:textId="77777777" w:rsidR="00BA7CC0" w:rsidRPr="00BA7CC0" w:rsidRDefault="00BA7CC0" w:rsidP="00BA7CC0">
      <w:pPr>
        <w:bidi/>
        <w:rPr>
          <w:rFonts w:cs="David" w:hint="cs"/>
          <w:rtl/>
        </w:rPr>
      </w:pPr>
      <w:r w:rsidRPr="00BA7CC0">
        <w:rPr>
          <w:rFonts w:cs="David" w:hint="cs"/>
          <w:rtl/>
        </w:rPr>
        <w:tab/>
        <w:t xml:space="preserve"> יש סנקציה על הרשות, אם הם לא גורמים לאיזון?</w:t>
      </w:r>
    </w:p>
    <w:p w14:paraId="6225A46B" w14:textId="77777777" w:rsidR="00BA7CC0" w:rsidRDefault="00BA7CC0" w:rsidP="00BA7CC0">
      <w:pPr>
        <w:bidi/>
        <w:rPr>
          <w:rFonts w:cs="David" w:hint="cs"/>
          <w:rtl/>
        </w:rPr>
      </w:pPr>
    </w:p>
    <w:p w14:paraId="5921774F" w14:textId="77777777" w:rsidR="00BA7CC0" w:rsidRDefault="00BA7CC0" w:rsidP="00BA7CC0">
      <w:pPr>
        <w:bidi/>
        <w:rPr>
          <w:rFonts w:cs="David" w:hint="cs"/>
          <w:rtl/>
        </w:rPr>
      </w:pPr>
    </w:p>
    <w:p w14:paraId="73EAF4C0" w14:textId="77777777" w:rsidR="00BA7CC0" w:rsidRDefault="00BA7CC0" w:rsidP="00BA7CC0">
      <w:pPr>
        <w:bidi/>
        <w:rPr>
          <w:rFonts w:cs="David" w:hint="cs"/>
          <w:rtl/>
        </w:rPr>
      </w:pPr>
    </w:p>
    <w:p w14:paraId="17BC6EE6" w14:textId="77777777" w:rsidR="00BA7CC0" w:rsidRDefault="00BA7CC0" w:rsidP="00BA7CC0">
      <w:pPr>
        <w:bidi/>
        <w:rPr>
          <w:rFonts w:cs="David" w:hint="cs"/>
          <w:rtl/>
        </w:rPr>
      </w:pPr>
    </w:p>
    <w:p w14:paraId="32F73EDA" w14:textId="77777777" w:rsidR="00BA7CC0" w:rsidRPr="00BA7CC0" w:rsidRDefault="00BA7CC0" w:rsidP="00BA7CC0">
      <w:pPr>
        <w:bidi/>
        <w:rPr>
          <w:rFonts w:cs="David" w:hint="cs"/>
          <w:rtl/>
        </w:rPr>
      </w:pPr>
    </w:p>
    <w:p w14:paraId="52330E1B" w14:textId="77777777" w:rsidR="00BA7CC0" w:rsidRPr="00BA7CC0" w:rsidRDefault="00BA7CC0" w:rsidP="00BA7CC0">
      <w:pPr>
        <w:bidi/>
        <w:rPr>
          <w:rFonts w:cs="David" w:hint="cs"/>
          <w:rtl/>
        </w:rPr>
      </w:pPr>
      <w:r w:rsidRPr="00BA7CC0">
        <w:rPr>
          <w:rFonts w:cs="David" w:hint="cs"/>
          <w:u w:val="single"/>
          <w:rtl/>
        </w:rPr>
        <w:t>אביטל בן-חמו:</w:t>
      </w:r>
    </w:p>
    <w:p w14:paraId="0BB104A4" w14:textId="77777777" w:rsidR="00BA7CC0" w:rsidRPr="00BA7CC0" w:rsidRDefault="00BA7CC0" w:rsidP="00BA7CC0">
      <w:pPr>
        <w:bidi/>
        <w:rPr>
          <w:rFonts w:cs="David" w:hint="cs"/>
          <w:rtl/>
        </w:rPr>
      </w:pPr>
    </w:p>
    <w:p w14:paraId="210BD176" w14:textId="77777777" w:rsidR="00BA7CC0" w:rsidRPr="00BA7CC0" w:rsidRDefault="00BA7CC0" w:rsidP="00BA7CC0">
      <w:pPr>
        <w:bidi/>
        <w:rPr>
          <w:rFonts w:cs="David" w:hint="cs"/>
          <w:rtl/>
        </w:rPr>
      </w:pPr>
      <w:r w:rsidRPr="00BA7CC0">
        <w:rPr>
          <w:rFonts w:cs="David" w:hint="cs"/>
          <w:rtl/>
        </w:rPr>
        <w:tab/>
        <w:t xml:space="preserve">יש סנקציה בדמות נטילת זמני פרסומת לזכיין שמפר. כמובן, תמיד מבקשים לקבל סנקציות יותר משמעותיות, כי זו לא סנקציה משמעותית, לצערנו. יש סוגי סנקציות אחרות שיכולות להיות יותר אפקטיביות. </w:t>
      </w:r>
    </w:p>
    <w:p w14:paraId="5D6F5316" w14:textId="77777777" w:rsidR="00BA7CC0" w:rsidRPr="00BA7CC0" w:rsidRDefault="00BA7CC0" w:rsidP="00BA7CC0">
      <w:pPr>
        <w:bidi/>
        <w:rPr>
          <w:rFonts w:cs="David" w:hint="cs"/>
          <w:rtl/>
        </w:rPr>
      </w:pPr>
    </w:p>
    <w:p w14:paraId="12D36E2D" w14:textId="77777777" w:rsidR="00BA7CC0" w:rsidRPr="00BA7CC0" w:rsidRDefault="00BA7CC0" w:rsidP="00BA7CC0">
      <w:pPr>
        <w:bidi/>
        <w:rPr>
          <w:rFonts w:cs="David" w:hint="cs"/>
          <w:u w:val="single"/>
          <w:rtl/>
        </w:rPr>
      </w:pPr>
      <w:r w:rsidRPr="00BA7CC0">
        <w:rPr>
          <w:rFonts w:cs="David" w:hint="cs"/>
          <w:rtl/>
        </w:rPr>
        <w:t xml:space="preserve"> </w:t>
      </w:r>
      <w:r w:rsidRPr="00BA7CC0">
        <w:rPr>
          <w:rFonts w:cs="David" w:hint="cs"/>
          <w:u w:val="single"/>
          <w:rtl/>
        </w:rPr>
        <w:t>ארבל אסטרחן:</w:t>
      </w:r>
    </w:p>
    <w:p w14:paraId="54367F80" w14:textId="77777777" w:rsidR="00BA7CC0" w:rsidRPr="00BA7CC0" w:rsidRDefault="00BA7CC0" w:rsidP="00BA7CC0">
      <w:pPr>
        <w:bidi/>
        <w:rPr>
          <w:rFonts w:cs="David" w:hint="cs"/>
          <w:rtl/>
        </w:rPr>
      </w:pPr>
    </w:p>
    <w:p w14:paraId="49C63275" w14:textId="77777777" w:rsidR="00BA7CC0" w:rsidRPr="00BA7CC0" w:rsidRDefault="00BA7CC0" w:rsidP="00BA7CC0">
      <w:pPr>
        <w:bidi/>
        <w:rPr>
          <w:rFonts w:cs="David" w:hint="cs"/>
          <w:rtl/>
        </w:rPr>
      </w:pPr>
      <w:r w:rsidRPr="00BA7CC0">
        <w:rPr>
          <w:rFonts w:cs="David" w:hint="cs"/>
          <w:rtl/>
        </w:rPr>
        <w:tab/>
        <w:t xml:space="preserve">לגבי רשויות מקומיות יש הוראה, סעיף 16ד, שכן מאפשר לרכוש זמן שידור מוגבל בזמנו. </w:t>
      </w:r>
    </w:p>
    <w:p w14:paraId="538A8DFE" w14:textId="77777777" w:rsidR="00BA7CC0" w:rsidRPr="00BA7CC0" w:rsidRDefault="00BA7CC0" w:rsidP="00BA7CC0">
      <w:pPr>
        <w:bidi/>
        <w:rPr>
          <w:rFonts w:cs="David" w:hint="cs"/>
          <w:rtl/>
        </w:rPr>
      </w:pPr>
    </w:p>
    <w:p w14:paraId="05761ACD" w14:textId="77777777" w:rsidR="00BA7CC0" w:rsidRPr="00BA7CC0" w:rsidRDefault="00BA7CC0" w:rsidP="00BA7CC0">
      <w:pPr>
        <w:bidi/>
        <w:rPr>
          <w:rFonts w:cs="David" w:hint="cs"/>
          <w:rtl/>
        </w:rPr>
      </w:pPr>
      <w:r w:rsidRPr="00BA7CC0">
        <w:rPr>
          <w:rFonts w:cs="David" w:hint="cs"/>
          <w:u w:val="single"/>
          <w:rtl/>
        </w:rPr>
        <w:t>שחף קליינמן:</w:t>
      </w:r>
    </w:p>
    <w:p w14:paraId="1EEECF91" w14:textId="77777777" w:rsidR="00BA7CC0" w:rsidRPr="00BA7CC0" w:rsidRDefault="00BA7CC0" w:rsidP="00BA7CC0">
      <w:pPr>
        <w:bidi/>
        <w:rPr>
          <w:rFonts w:cs="David" w:hint="cs"/>
          <w:rtl/>
        </w:rPr>
      </w:pPr>
    </w:p>
    <w:p w14:paraId="4A9D9DC8" w14:textId="77777777" w:rsidR="00BA7CC0" w:rsidRPr="00BA7CC0" w:rsidRDefault="00BA7CC0" w:rsidP="00BA7CC0">
      <w:pPr>
        <w:bidi/>
        <w:rPr>
          <w:rFonts w:cs="David" w:hint="cs"/>
          <w:rtl/>
        </w:rPr>
      </w:pPr>
      <w:r w:rsidRPr="00BA7CC0">
        <w:rPr>
          <w:rFonts w:cs="David" w:hint="cs"/>
          <w:rtl/>
        </w:rPr>
        <w:tab/>
        <w:t xml:space="preserve">רשות השידור אינה מתנגדת לכך שירכשו בכסף זמני שידור, אך בכפוף לכך, שזה יהיה בתקופה מוגבלת שלפני משאל העם, שיעשו הסדרים מתאימים שידאגו לשוויון ולא שרשות השידור תהפוך לגוף שבעל הכסף ישתמש בה כדי לקדם את מטרותיו. </w:t>
      </w:r>
    </w:p>
    <w:p w14:paraId="1BBACCA9" w14:textId="77777777" w:rsidR="00BA7CC0" w:rsidRPr="00BA7CC0" w:rsidRDefault="00BA7CC0" w:rsidP="00BA7CC0">
      <w:pPr>
        <w:bidi/>
        <w:rPr>
          <w:rFonts w:cs="David" w:hint="cs"/>
          <w:rtl/>
        </w:rPr>
      </w:pPr>
    </w:p>
    <w:p w14:paraId="684A426A" w14:textId="77777777" w:rsidR="00BA7CC0" w:rsidRPr="00BA7CC0" w:rsidRDefault="00BA7CC0" w:rsidP="00BA7CC0">
      <w:pPr>
        <w:bidi/>
        <w:rPr>
          <w:rFonts w:cs="David" w:hint="cs"/>
          <w:rtl/>
        </w:rPr>
      </w:pPr>
      <w:r w:rsidRPr="00BA7CC0">
        <w:rPr>
          <w:rFonts w:cs="David" w:hint="cs"/>
          <w:u w:val="single"/>
          <w:rtl/>
        </w:rPr>
        <w:t>עומר זוהר:</w:t>
      </w:r>
    </w:p>
    <w:p w14:paraId="03E2C03E" w14:textId="77777777" w:rsidR="00BA7CC0" w:rsidRPr="00BA7CC0" w:rsidRDefault="00BA7CC0" w:rsidP="00BA7CC0">
      <w:pPr>
        <w:bidi/>
        <w:rPr>
          <w:rFonts w:cs="David" w:hint="cs"/>
          <w:rtl/>
        </w:rPr>
      </w:pPr>
    </w:p>
    <w:p w14:paraId="2CF5B4EF" w14:textId="77777777" w:rsidR="00BA7CC0" w:rsidRPr="00BA7CC0" w:rsidRDefault="00BA7CC0" w:rsidP="00BA7CC0">
      <w:pPr>
        <w:bidi/>
        <w:rPr>
          <w:rFonts w:cs="David" w:hint="cs"/>
          <w:rtl/>
        </w:rPr>
      </w:pPr>
      <w:r w:rsidRPr="00BA7CC0">
        <w:rPr>
          <w:rFonts w:cs="David" w:hint="cs"/>
          <w:rtl/>
        </w:rPr>
        <w:tab/>
        <w:t>אומרים שלא יהיו פרסומות בטלוויזיה?</w:t>
      </w:r>
    </w:p>
    <w:p w14:paraId="692B0751" w14:textId="77777777" w:rsidR="00BA7CC0" w:rsidRPr="00BA7CC0" w:rsidRDefault="00BA7CC0" w:rsidP="00BA7CC0">
      <w:pPr>
        <w:bidi/>
        <w:rPr>
          <w:rFonts w:cs="David" w:hint="cs"/>
          <w:rtl/>
        </w:rPr>
      </w:pPr>
    </w:p>
    <w:p w14:paraId="32C4AE1B"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3E580911" w14:textId="77777777" w:rsidR="00BA7CC0" w:rsidRPr="00BA7CC0" w:rsidRDefault="00BA7CC0" w:rsidP="00BA7CC0">
      <w:pPr>
        <w:bidi/>
        <w:rPr>
          <w:rFonts w:cs="David" w:hint="cs"/>
          <w:rtl/>
        </w:rPr>
      </w:pPr>
    </w:p>
    <w:p w14:paraId="5260A10C" w14:textId="77777777" w:rsidR="00BA7CC0" w:rsidRPr="00BA7CC0" w:rsidRDefault="00BA7CC0" w:rsidP="00BA7CC0">
      <w:pPr>
        <w:bidi/>
        <w:rPr>
          <w:rFonts w:cs="David" w:hint="cs"/>
          <w:rtl/>
        </w:rPr>
      </w:pPr>
      <w:r w:rsidRPr="00BA7CC0">
        <w:rPr>
          <w:rFonts w:cs="David" w:hint="cs"/>
          <w:rtl/>
        </w:rPr>
        <w:tab/>
        <w:t xml:space="preserve"> כל אחד מבעלי העיתונים יכול להוסיף עוד עמוד ועוד עמוד. מבחינת המדיה של הטלוויזיה, יש 24 שעות ביממה, יותר מזה אין. בתוך זה הם חייבים להכניס חדשות, אקטואליה וכו', ואנו צריכים לפתוח שם אולי צוהר, במסגרת הזו, משעה שמונה לתשע שאפשר יהיה אולי לפרסם שידורים.</w:t>
      </w:r>
    </w:p>
    <w:p w14:paraId="600F3B53" w14:textId="77777777" w:rsidR="00BA7CC0" w:rsidRPr="00BA7CC0" w:rsidRDefault="00BA7CC0" w:rsidP="00BA7CC0">
      <w:pPr>
        <w:bidi/>
        <w:rPr>
          <w:rFonts w:cs="David" w:hint="cs"/>
          <w:rtl/>
        </w:rPr>
      </w:pPr>
    </w:p>
    <w:p w14:paraId="4363C38E" w14:textId="77777777" w:rsidR="00BA7CC0" w:rsidRPr="00BA7CC0" w:rsidRDefault="00BA7CC0" w:rsidP="00BA7CC0">
      <w:pPr>
        <w:bidi/>
        <w:rPr>
          <w:rFonts w:cs="David" w:hint="cs"/>
          <w:rtl/>
        </w:rPr>
      </w:pPr>
      <w:r w:rsidRPr="00BA7CC0">
        <w:rPr>
          <w:rFonts w:cs="David" w:hint="cs"/>
          <w:u w:val="single"/>
          <w:rtl/>
        </w:rPr>
        <w:t>אביטל בן-חמו:</w:t>
      </w:r>
    </w:p>
    <w:p w14:paraId="655207B5" w14:textId="77777777" w:rsidR="00BA7CC0" w:rsidRPr="00BA7CC0" w:rsidRDefault="00BA7CC0" w:rsidP="00BA7CC0">
      <w:pPr>
        <w:bidi/>
        <w:rPr>
          <w:rFonts w:cs="David" w:hint="cs"/>
          <w:rtl/>
        </w:rPr>
      </w:pPr>
    </w:p>
    <w:p w14:paraId="16FEA4E4" w14:textId="77777777" w:rsidR="00BA7CC0" w:rsidRPr="00BA7CC0" w:rsidRDefault="00BA7CC0" w:rsidP="00BA7CC0">
      <w:pPr>
        <w:bidi/>
        <w:rPr>
          <w:rFonts w:cs="David" w:hint="cs"/>
          <w:rtl/>
        </w:rPr>
      </w:pPr>
      <w:r w:rsidRPr="00BA7CC0">
        <w:rPr>
          <w:rFonts w:cs="David" w:hint="cs"/>
          <w:rtl/>
        </w:rPr>
        <w:tab/>
        <w:t>אנו, כמובן, מברכים על הוצאת הסעיפים האלה מהתחולה וללכת לכיוון של קניית זמן שידור. בגלל פסק  הדין הזה ובגלל האיסור שקיים כיום גם ברשות- -</w:t>
      </w:r>
    </w:p>
    <w:p w14:paraId="42087527" w14:textId="77777777" w:rsidR="00BA7CC0" w:rsidRPr="00BA7CC0" w:rsidRDefault="00BA7CC0" w:rsidP="00BA7CC0">
      <w:pPr>
        <w:bidi/>
        <w:rPr>
          <w:rFonts w:cs="David" w:hint="cs"/>
          <w:rtl/>
        </w:rPr>
      </w:pPr>
    </w:p>
    <w:p w14:paraId="59832718" w14:textId="77777777" w:rsidR="00BA7CC0" w:rsidRPr="00BA7CC0" w:rsidRDefault="00BA7CC0" w:rsidP="00BA7CC0">
      <w:pPr>
        <w:bidi/>
        <w:rPr>
          <w:rFonts w:cs="David" w:hint="cs"/>
          <w:u w:val="single"/>
          <w:rtl/>
        </w:rPr>
      </w:pPr>
    </w:p>
    <w:p w14:paraId="177F99F7" w14:textId="77777777" w:rsidR="00BA7CC0" w:rsidRPr="00BA7CC0" w:rsidRDefault="00BA7CC0" w:rsidP="00BA7CC0">
      <w:pPr>
        <w:bidi/>
        <w:rPr>
          <w:rFonts w:cs="David" w:hint="cs"/>
          <w:u w:val="single"/>
          <w:rtl/>
        </w:rPr>
      </w:pPr>
    </w:p>
    <w:p w14:paraId="15424ED5"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2BD6FA67" w14:textId="77777777" w:rsidR="00BA7CC0" w:rsidRPr="00BA7CC0" w:rsidRDefault="00BA7CC0" w:rsidP="00BA7CC0">
      <w:pPr>
        <w:bidi/>
        <w:rPr>
          <w:rFonts w:cs="David" w:hint="cs"/>
          <w:rtl/>
        </w:rPr>
      </w:pPr>
    </w:p>
    <w:p w14:paraId="7150FDA8" w14:textId="77777777" w:rsidR="00BA7CC0" w:rsidRPr="00BA7CC0" w:rsidRDefault="00BA7CC0" w:rsidP="00BA7CC0">
      <w:pPr>
        <w:bidi/>
        <w:rPr>
          <w:rFonts w:cs="David" w:hint="cs"/>
          <w:rtl/>
        </w:rPr>
      </w:pPr>
      <w:r w:rsidRPr="00BA7CC0">
        <w:rPr>
          <w:rFonts w:cs="David" w:hint="cs"/>
          <w:rtl/>
        </w:rPr>
        <w:tab/>
        <w:t xml:space="preserve"> אז למה אתם בעד קנייה?</w:t>
      </w:r>
    </w:p>
    <w:p w14:paraId="4B2017BB" w14:textId="77777777" w:rsidR="00BA7CC0" w:rsidRPr="00BA7CC0" w:rsidRDefault="00BA7CC0" w:rsidP="00BA7CC0">
      <w:pPr>
        <w:bidi/>
        <w:rPr>
          <w:rFonts w:cs="David" w:hint="cs"/>
          <w:rtl/>
        </w:rPr>
      </w:pPr>
    </w:p>
    <w:p w14:paraId="293B4AF5" w14:textId="77777777" w:rsidR="00BA7CC0" w:rsidRPr="00BA7CC0" w:rsidRDefault="00BA7CC0" w:rsidP="00BA7CC0">
      <w:pPr>
        <w:bidi/>
        <w:rPr>
          <w:rFonts w:cs="David" w:hint="cs"/>
          <w:rtl/>
        </w:rPr>
      </w:pPr>
      <w:r w:rsidRPr="00BA7CC0">
        <w:rPr>
          <w:rFonts w:cs="David" w:hint="cs"/>
          <w:u w:val="single"/>
          <w:rtl/>
        </w:rPr>
        <w:t>אביטל בן-חמו:</w:t>
      </w:r>
    </w:p>
    <w:p w14:paraId="62B773AA" w14:textId="77777777" w:rsidR="00BA7CC0" w:rsidRPr="00BA7CC0" w:rsidRDefault="00BA7CC0" w:rsidP="00BA7CC0">
      <w:pPr>
        <w:bidi/>
        <w:rPr>
          <w:rFonts w:cs="David" w:hint="cs"/>
          <w:rtl/>
        </w:rPr>
      </w:pPr>
    </w:p>
    <w:p w14:paraId="32DD38B8" w14:textId="77777777" w:rsidR="00BA7CC0" w:rsidRPr="00BA7CC0" w:rsidRDefault="00BA7CC0" w:rsidP="00BA7CC0">
      <w:pPr>
        <w:bidi/>
        <w:rPr>
          <w:rFonts w:cs="David" w:hint="cs"/>
          <w:rtl/>
        </w:rPr>
      </w:pPr>
      <w:r w:rsidRPr="00BA7CC0">
        <w:rPr>
          <w:rFonts w:cs="David" w:hint="cs"/>
          <w:rtl/>
        </w:rPr>
        <w:tab/>
        <w:t xml:space="preserve">להוציא את הסעיפים האלה מהתחולה. אנו בעד המגמה של קניית זמן שידור. אנו לא חושבים שזה צריך להיות בחינם, לא בערוצים המסחריים, כמו שזה בתקופת בחירות. </w:t>
      </w:r>
    </w:p>
    <w:p w14:paraId="6BD5BD43" w14:textId="77777777" w:rsidR="00BA7CC0" w:rsidRPr="00BA7CC0" w:rsidRDefault="00BA7CC0" w:rsidP="00BA7CC0">
      <w:pPr>
        <w:bidi/>
        <w:rPr>
          <w:rFonts w:cs="David" w:hint="cs"/>
          <w:rtl/>
        </w:rPr>
      </w:pPr>
    </w:p>
    <w:p w14:paraId="01CAAC0E"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7373A2D" w14:textId="77777777" w:rsidR="00BA7CC0" w:rsidRPr="00BA7CC0" w:rsidRDefault="00BA7CC0" w:rsidP="00BA7CC0">
      <w:pPr>
        <w:bidi/>
        <w:rPr>
          <w:rFonts w:cs="David" w:hint="cs"/>
          <w:rtl/>
        </w:rPr>
      </w:pPr>
    </w:p>
    <w:p w14:paraId="7CBFA6D0" w14:textId="77777777" w:rsidR="00BA7CC0" w:rsidRPr="00BA7CC0" w:rsidRDefault="00BA7CC0" w:rsidP="00BA7CC0">
      <w:pPr>
        <w:bidi/>
        <w:rPr>
          <w:rFonts w:cs="David" w:hint="cs"/>
          <w:rtl/>
        </w:rPr>
      </w:pPr>
      <w:r w:rsidRPr="00BA7CC0">
        <w:rPr>
          <w:rFonts w:cs="David" w:hint="cs"/>
          <w:rtl/>
        </w:rPr>
        <w:tab/>
        <w:t xml:space="preserve"> כשהוצאתי זיכיון, רכשתם אותו על דעת זה שאתם יודעים: אלה חובותיכם ואלה זכויותיכם. את רוצה לשנות את המשחק? אפשר, אבל אז אולי אוסיף לך עוד כמה תוכניות- - </w:t>
      </w:r>
    </w:p>
    <w:p w14:paraId="5F6F81EE" w14:textId="77777777" w:rsidR="00BA7CC0" w:rsidRPr="00BA7CC0" w:rsidRDefault="00BA7CC0" w:rsidP="00BA7CC0">
      <w:pPr>
        <w:bidi/>
        <w:rPr>
          <w:rFonts w:cs="David" w:hint="cs"/>
          <w:rtl/>
        </w:rPr>
      </w:pPr>
    </w:p>
    <w:p w14:paraId="53D877C7" w14:textId="77777777" w:rsidR="00BA7CC0" w:rsidRPr="00BA7CC0" w:rsidRDefault="00BA7CC0" w:rsidP="00BA7CC0">
      <w:pPr>
        <w:bidi/>
        <w:rPr>
          <w:rFonts w:cs="David" w:hint="cs"/>
          <w:rtl/>
        </w:rPr>
      </w:pPr>
      <w:r w:rsidRPr="00BA7CC0">
        <w:rPr>
          <w:rFonts w:cs="David" w:hint="cs"/>
          <w:u w:val="single"/>
          <w:rtl/>
        </w:rPr>
        <w:t>אביטל בן-חמו:</w:t>
      </w:r>
    </w:p>
    <w:p w14:paraId="3277F1D9" w14:textId="77777777" w:rsidR="00BA7CC0" w:rsidRPr="00BA7CC0" w:rsidRDefault="00BA7CC0" w:rsidP="00BA7CC0">
      <w:pPr>
        <w:bidi/>
        <w:rPr>
          <w:rFonts w:cs="David" w:hint="cs"/>
          <w:rtl/>
        </w:rPr>
      </w:pPr>
    </w:p>
    <w:p w14:paraId="3E85E288" w14:textId="77777777" w:rsidR="00BA7CC0" w:rsidRPr="00BA7CC0" w:rsidRDefault="00BA7CC0" w:rsidP="00BA7CC0">
      <w:pPr>
        <w:bidi/>
        <w:rPr>
          <w:rFonts w:cs="David" w:hint="cs"/>
          <w:rtl/>
        </w:rPr>
      </w:pPr>
      <w:r w:rsidRPr="00BA7CC0">
        <w:rPr>
          <w:rFonts w:cs="David" w:hint="cs"/>
          <w:rtl/>
        </w:rPr>
        <w:tab/>
        <w:t>אני מדברת מהרשות השנייה. כרגולטור אני חושבת שכל מה שהם התחייבו וידעו במכרז, הם צריכים לעמוד בו. כעמדה, אנו לא חושבים שבערוץ מסחרי, ערוץ פרטי, שידורי תעמולה צריכים להיות בחינם.</w:t>
      </w:r>
    </w:p>
    <w:p w14:paraId="315046EF" w14:textId="77777777" w:rsidR="00BA7CC0" w:rsidRDefault="00BA7CC0" w:rsidP="00BA7CC0">
      <w:pPr>
        <w:bidi/>
        <w:rPr>
          <w:rFonts w:cs="David" w:hint="cs"/>
          <w:rtl/>
        </w:rPr>
      </w:pPr>
    </w:p>
    <w:p w14:paraId="6FBE1C42" w14:textId="77777777" w:rsidR="00BA7CC0" w:rsidRDefault="00BA7CC0" w:rsidP="00BA7CC0">
      <w:pPr>
        <w:bidi/>
        <w:rPr>
          <w:rFonts w:cs="David" w:hint="cs"/>
          <w:rtl/>
        </w:rPr>
      </w:pPr>
    </w:p>
    <w:p w14:paraId="6B4EFD38" w14:textId="77777777" w:rsidR="00BA7CC0" w:rsidRDefault="00BA7CC0" w:rsidP="00BA7CC0">
      <w:pPr>
        <w:bidi/>
        <w:rPr>
          <w:rFonts w:cs="David" w:hint="cs"/>
          <w:rtl/>
        </w:rPr>
      </w:pPr>
    </w:p>
    <w:p w14:paraId="50554740" w14:textId="77777777" w:rsidR="00BA7CC0" w:rsidRDefault="00BA7CC0" w:rsidP="00BA7CC0">
      <w:pPr>
        <w:bidi/>
        <w:rPr>
          <w:rFonts w:cs="David" w:hint="cs"/>
          <w:rtl/>
        </w:rPr>
      </w:pPr>
    </w:p>
    <w:p w14:paraId="729B5077" w14:textId="77777777" w:rsidR="00BA7CC0" w:rsidRDefault="00BA7CC0" w:rsidP="00BA7CC0">
      <w:pPr>
        <w:bidi/>
        <w:rPr>
          <w:rFonts w:cs="David" w:hint="cs"/>
          <w:rtl/>
        </w:rPr>
      </w:pPr>
    </w:p>
    <w:p w14:paraId="4B6AECDA" w14:textId="77777777" w:rsidR="00BA7CC0" w:rsidRPr="00BA7CC0" w:rsidRDefault="00BA7CC0" w:rsidP="00BA7CC0">
      <w:pPr>
        <w:bidi/>
        <w:rPr>
          <w:rFonts w:cs="David" w:hint="cs"/>
          <w:rtl/>
        </w:rPr>
      </w:pPr>
    </w:p>
    <w:p w14:paraId="600D3857"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763756F1" w14:textId="77777777" w:rsidR="00BA7CC0" w:rsidRPr="00BA7CC0" w:rsidRDefault="00BA7CC0" w:rsidP="00BA7CC0">
      <w:pPr>
        <w:bidi/>
        <w:rPr>
          <w:rFonts w:cs="David" w:hint="cs"/>
          <w:rtl/>
        </w:rPr>
      </w:pPr>
    </w:p>
    <w:p w14:paraId="440F46A0" w14:textId="77777777" w:rsidR="00BA7CC0" w:rsidRPr="00BA7CC0" w:rsidRDefault="00BA7CC0" w:rsidP="00BA7CC0">
      <w:pPr>
        <w:bidi/>
        <w:rPr>
          <w:rFonts w:cs="David" w:hint="cs"/>
          <w:rtl/>
        </w:rPr>
      </w:pPr>
      <w:r w:rsidRPr="00BA7CC0">
        <w:rPr>
          <w:rFonts w:cs="David" w:hint="cs"/>
          <w:rtl/>
        </w:rPr>
        <w:tab/>
        <w:t xml:space="preserve"> זה היה בסיס ההתקשרות. </w:t>
      </w:r>
    </w:p>
    <w:p w14:paraId="19153155" w14:textId="77777777" w:rsidR="00BA7CC0" w:rsidRPr="00BA7CC0" w:rsidRDefault="00BA7CC0" w:rsidP="00BA7CC0">
      <w:pPr>
        <w:bidi/>
        <w:rPr>
          <w:rFonts w:cs="David" w:hint="cs"/>
          <w:rtl/>
        </w:rPr>
      </w:pPr>
    </w:p>
    <w:p w14:paraId="5D124F1C" w14:textId="77777777" w:rsidR="00BA7CC0" w:rsidRPr="00BA7CC0" w:rsidRDefault="00BA7CC0" w:rsidP="00BA7CC0">
      <w:pPr>
        <w:bidi/>
        <w:rPr>
          <w:rFonts w:cs="David" w:hint="cs"/>
          <w:u w:val="single"/>
          <w:rtl/>
        </w:rPr>
      </w:pPr>
      <w:r w:rsidRPr="00BA7CC0">
        <w:rPr>
          <w:rFonts w:cs="David" w:hint="cs"/>
          <w:u w:val="single"/>
          <w:rtl/>
        </w:rPr>
        <w:t>ארבל אסטרחן:</w:t>
      </w:r>
    </w:p>
    <w:p w14:paraId="2271DF15" w14:textId="77777777" w:rsidR="00BA7CC0" w:rsidRPr="00BA7CC0" w:rsidRDefault="00BA7CC0" w:rsidP="00BA7CC0">
      <w:pPr>
        <w:bidi/>
        <w:rPr>
          <w:rFonts w:cs="David" w:hint="cs"/>
          <w:rtl/>
        </w:rPr>
      </w:pPr>
    </w:p>
    <w:p w14:paraId="0587F06A" w14:textId="77777777" w:rsidR="00BA7CC0" w:rsidRPr="00BA7CC0" w:rsidRDefault="00BA7CC0" w:rsidP="00BA7CC0">
      <w:pPr>
        <w:bidi/>
        <w:rPr>
          <w:rFonts w:cs="David" w:hint="cs"/>
          <w:rtl/>
        </w:rPr>
      </w:pPr>
      <w:r w:rsidRPr="00BA7CC0">
        <w:rPr>
          <w:rFonts w:cs="David" w:hint="cs"/>
          <w:rtl/>
        </w:rPr>
        <w:tab/>
        <w:t>לפני שבועיים הבעתם עמדה- -</w:t>
      </w:r>
    </w:p>
    <w:p w14:paraId="4B1EC66F" w14:textId="77777777" w:rsidR="00BA7CC0" w:rsidRPr="00BA7CC0" w:rsidRDefault="00BA7CC0" w:rsidP="00BA7CC0">
      <w:pPr>
        <w:bidi/>
        <w:rPr>
          <w:rFonts w:cs="David" w:hint="cs"/>
          <w:rtl/>
        </w:rPr>
      </w:pPr>
    </w:p>
    <w:p w14:paraId="76AF6571" w14:textId="77777777" w:rsidR="00BA7CC0" w:rsidRPr="00BA7CC0" w:rsidRDefault="00BA7CC0" w:rsidP="00BA7CC0">
      <w:pPr>
        <w:bidi/>
        <w:rPr>
          <w:rFonts w:cs="David" w:hint="cs"/>
          <w:rtl/>
        </w:rPr>
      </w:pPr>
      <w:r w:rsidRPr="00BA7CC0">
        <w:rPr>
          <w:rFonts w:cs="David" w:hint="cs"/>
          <w:u w:val="single"/>
          <w:rtl/>
        </w:rPr>
        <w:t>אביטל בן-חמו:</w:t>
      </w:r>
    </w:p>
    <w:p w14:paraId="41D38714" w14:textId="77777777" w:rsidR="00BA7CC0" w:rsidRPr="00BA7CC0" w:rsidRDefault="00BA7CC0" w:rsidP="00BA7CC0">
      <w:pPr>
        <w:bidi/>
        <w:rPr>
          <w:rFonts w:cs="David" w:hint="cs"/>
          <w:rtl/>
        </w:rPr>
      </w:pPr>
    </w:p>
    <w:p w14:paraId="6AF1DAD0" w14:textId="77777777" w:rsidR="00BA7CC0" w:rsidRPr="00BA7CC0" w:rsidRDefault="00BA7CC0" w:rsidP="00BA7CC0">
      <w:pPr>
        <w:bidi/>
        <w:rPr>
          <w:rFonts w:cs="David" w:hint="cs"/>
          <w:rtl/>
        </w:rPr>
      </w:pPr>
      <w:r w:rsidRPr="00BA7CC0">
        <w:rPr>
          <w:rFonts w:cs="David" w:hint="cs"/>
          <w:rtl/>
        </w:rPr>
        <w:tab/>
        <w:t xml:space="preserve">בג"ץ נתן לנו גושפנקא והאיסור הוא חוקתי, כדי לפתור את הבעיה הזו וכן לאפשר קנייה בכסף אפשר ליצור הסדר בחקיקה ראשית כמו ההסדר שדיברת עליו, 6ד- - </w:t>
      </w:r>
    </w:p>
    <w:p w14:paraId="5B644184" w14:textId="77777777" w:rsidR="00BA7CC0" w:rsidRPr="00BA7CC0" w:rsidRDefault="00BA7CC0" w:rsidP="00BA7CC0">
      <w:pPr>
        <w:bidi/>
        <w:rPr>
          <w:rFonts w:cs="David" w:hint="cs"/>
          <w:rtl/>
        </w:rPr>
      </w:pPr>
    </w:p>
    <w:p w14:paraId="30324AC8" w14:textId="77777777" w:rsidR="00BA7CC0" w:rsidRPr="00BA7CC0" w:rsidRDefault="00BA7CC0" w:rsidP="00BA7CC0">
      <w:pPr>
        <w:bidi/>
        <w:rPr>
          <w:rFonts w:cs="David" w:hint="cs"/>
          <w:u w:val="single"/>
          <w:rtl/>
        </w:rPr>
      </w:pPr>
      <w:r w:rsidRPr="00BA7CC0">
        <w:rPr>
          <w:rFonts w:cs="David" w:hint="cs"/>
          <w:u w:val="single"/>
          <w:rtl/>
        </w:rPr>
        <w:t>ארבל אסטרחן:</w:t>
      </w:r>
    </w:p>
    <w:p w14:paraId="146BAEBB" w14:textId="77777777" w:rsidR="00BA7CC0" w:rsidRPr="00BA7CC0" w:rsidRDefault="00BA7CC0" w:rsidP="00BA7CC0">
      <w:pPr>
        <w:bidi/>
        <w:rPr>
          <w:rFonts w:cs="David" w:hint="cs"/>
          <w:rtl/>
        </w:rPr>
      </w:pPr>
    </w:p>
    <w:p w14:paraId="021AE7C5" w14:textId="77777777" w:rsidR="00BA7CC0" w:rsidRPr="00BA7CC0" w:rsidRDefault="00BA7CC0" w:rsidP="00BA7CC0">
      <w:pPr>
        <w:bidi/>
        <w:rPr>
          <w:rFonts w:cs="David" w:hint="cs"/>
          <w:rtl/>
        </w:rPr>
      </w:pPr>
      <w:r w:rsidRPr="00BA7CC0">
        <w:rPr>
          <w:rFonts w:cs="David" w:hint="cs"/>
          <w:rtl/>
        </w:rPr>
        <w:tab/>
        <w:t xml:space="preserve">סברתם שלא צריך. בכללים שלכם קבעתם שאסור יהיה לעשות פרסומת, אז למה אתם לא משנים את הכללים שלכם? </w:t>
      </w:r>
    </w:p>
    <w:p w14:paraId="5D3A2E02" w14:textId="77777777" w:rsidR="00BA7CC0" w:rsidRPr="00BA7CC0" w:rsidRDefault="00BA7CC0" w:rsidP="00BA7CC0">
      <w:pPr>
        <w:bidi/>
        <w:rPr>
          <w:rFonts w:cs="David" w:hint="cs"/>
          <w:rtl/>
        </w:rPr>
      </w:pPr>
    </w:p>
    <w:p w14:paraId="1C03DA79" w14:textId="77777777" w:rsidR="00BA7CC0" w:rsidRPr="00BA7CC0" w:rsidRDefault="00BA7CC0" w:rsidP="00BA7CC0">
      <w:pPr>
        <w:bidi/>
        <w:rPr>
          <w:rFonts w:cs="David" w:hint="cs"/>
          <w:rtl/>
        </w:rPr>
      </w:pPr>
      <w:r w:rsidRPr="00BA7CC0">
        <w:rPr>
          <w:rFonts w:cs="David" w:hint="cs"/>
          <w:u w:val="single"/>
          <w:rtl/>
        </w:rPr>
        <w:t>אביטל בן-חמו:</w:t>
      </w:r>
    </w:p>
    <w:p w14:paraId="5AE112F8" w14:textId="77777777" w:rsidR="00BA7CC0" w:rsidRPr="00BA7CC0" w:rsidRDefault="00BA7CC0" w:rsidP="00BA7CC0">
      <w:pPr>
        <w:bidi/>
        <w:rPr>
          <w:rFonts w:cs="David" w:hint="cs"/>
          <w:rtl/>
        </w:rPr>
      </w:pPr>
    </w:p>
    <w:p w14:paraId="07A1AB15" w14:textId="77777777" w:rsidR="00BA7CC0" w:rsidRPr="00BA7CC0" w:rsidRDefault="00BA7CC0" w:rsidP="00BA7CC0">
      <w:pPr>
        <w:bidi/>
        <w:rPr>
          <w:rFonts w:cs="David" w:hint="cs"/>
          <w:rtl/>
        </w:rPr>
      </w:pPr>
      <w:r w:rsidRPr="00BA7CC0">
        <w:rPr>
          <w:rFonts w:cs="David" w:hint="cs"/>
          <w:rtl/>
        </w:rPr>
        <w:tab/>
        <w:t xml:space="preserve">הכללים שלנו חשובים כדי שבפרסומת בטלוויזיה המסחרית לא יהיו עניינים שנויים במחלוקת והציבור יתבלבל. זה צעד נכון והוא בעינו עומד. הדרך החוקית, המשפטית לאפשר קניית זמן שידור שכרגע אי אפשר זה דרך הסמכה מפורשת בחקיקה ראשית כמו ההסדר שקיים לגבי בחירות ברשויות מקומיות. </w:t>
      </w:r>
    </w:p>
    <w:p w14:paraId="602D0930" w14:textId="77777777" w:rsidR="00BA7CC0" w:rsidRPr="00BA7CC0" w:rsidRDefault="00BA7CC0" w:rsidP="00BA7CC0">
      <w:pPr>
        <w:bidi/>
        <w:rPr>
          <w:rFonts w:cs="David" w:hint="cs"/>
          <w:rtl/>
        </w:rPr>
      </w:pPr>
    </w:p>
    <w:p w14:paraId="3AC657FF" w14:textId="77777777" w:rsidR="00BA7CC0" w:rsidRPr="00BA7CC0" w:rsidRDefault="00BA7CC0" w:rsidP="00BA7CC0">
      <w:pPr>
        <w:bidi/>
        <w:rPr>
          <w:rFonts w:cs="David" w:hint="cs"/>
          <w:rtl/>
        </w:rPr>
      </w:pPr>
      <w:r w:rsidRPr="00BA7CC0">
        <w:rPr>
          <w:rFonts w:cs="David" w:hint="cs"/>
          <w:u w:val="single"/>
          <w:rtl/>
        </w:rPr>
        <w:t>אריה שקד:</w:t>
      </w:r>
    </w:p>
    <w:p w14:paraId="662A9824" w14:textId="77777777" w:rsidR="00BA7CC0" w:rsidRPr="00BA7CC0" w:rsidRDefault="00BA7CC0" w:rsidP="00BA7CC0">
      <w:pPr>
        <w:bidi/>
        <w:rPr>
          <w:rFonts w:cs="David" w:hint="cs"/>
          <w:rtl/>
        </w:rPr>
      </w:pPr>
    </w:p>
    <w:p w14:paraId="0B1B9A5D" w14:textId="77777777" w:rsidR="00BA7CC0" w:rsidRPr="00BA7CC0" w:rsidRDefault="00BA7CC0" w:rsidP="00BA7CC0">
      <w:pPr>
        <w:bidi/>
        <w:rPr>
          <w:rFonts w:cs="David" w:hint="cs"/>
          <w:rtl/>
        </w:rPr>
      </w:pPr>
      <w:r w:rsidRPr="00BA7CC0">
        <w:rPr>
          <w:rFonts w:cs="David" w:hint="cs"/>
          <w:rtl/>
        </w:rPr>
        <w:tab/>
        <w:t xml:space="preserve">רשות השידור סבורה שצריך להמשיך בכללים הקיימים היום כל השנה, כלומר לאסור כל תשדיר שיש לו משמעויות פוליטיות. אם חברי הכנסת ימצאו לנכון בתקופה של משאל עם, שזו תקופה מיוחדת, 60 או 90 יום, זה לא צריך להיעשות בחינם ברשות השידור. </w:t>
      </w:r>
    </w:p>
    <w:p w14:paraId="3CFD89DF" w14:textId="77777777" w:rsidR="00BA7CC0" w:rsidRPr="00BA7CC0" w:rsidRDefault="00BA7CC0" w:rsidP="00BA7CC0">
      <w:pPr>
        <w:bidi/>
        <w:rPr>
          <w:rFonts w:cs="David" w:hint="cs"/>
          <w:rtl/>
        </w:rPr>
      </w:pPr>
    </w:p>
    <w:p w14:paraId="659F10AB" w14:textId="77777777" w:rsidR="00BA7CC0" w:rsidRPr="00BA7CC0" w:rsidRDefault="00BA7CC0" w:rsidP="00BA7CC0">
      <w:pPr>
        <w:bidi/>
        <w:rPr>
          <w:rFonts w:cs="David" w:hint="cs"/>
          <w:rtl/>
        </w:rPr>
      </w:pPr>
      <w:r w:rsidRPr="00BA7CC0">
        <w:rPr>
          <w:rFonts w:cs="David" w:hint="cs"/>
          <w:u w:val="single"/>
          <w:rtl/>
        </w:rPr>
        <w:t>שחף קליינמן:</w:t>
      </w:r>
    </w:p>
    <w:p w14:paraId="224F561A" w14:textId="77777777" w:rsidR="00BA7CC0" w:rsidRPr="00BA7CC0" w:rsidRDefault="00BA7CC0" w:rsidP="00BA7CC0">
      <w:pPr>
        <w:bidi/>
        <w:rPr>
          <w:rFonts w:cs="David" w:hint="cs"/>
          <w:rtl/>
        </w:rPr>
      </w:pPr>
    </w:p>
    <w:p w14:paraId="58A6DF16" w14:textId="77777777" w:rsidR="00BA7CC0" w:rsidRPr="00BA7CC0" w:rsidRDefault="00BA7CC0" w:rsidP="00BA7CC0">
      <w:pPr>
        <w:bidi/>
        <w:rPr>
          <w:rFonts w:cs="David" w:hint="cs"/>
          <w:rtl/>
        </w:rPr>
      </w:pPr>
      <w:r w:rsidRPr="00BA7CC0">
        <w:rPr>
          <w:rFonts w:cs="David" w:hint="cs"/>
          <w:rtl/>
        </w:rPr>
        <w:tab/>
        <w:t xml:space="preserve">לזה אנו לא מתנגדים. אם יוחלט כן להחזיר את חוק הבחירות בנוסחו, לזה אנו מתנגדים, להפקעת זמן שידור. </w:t>
      </w:r>
    </w:p>
    <w:p w14:paraId="14C93F50" w14:textId="77777777" w:rsidR="00BA7CC0" w:rsidRPr="00BA7CC0" w:rsidRDefault="00BA7CC0" w:rsidP="00BA7CC0">
      <w:pPr>
        <w:bidi/>
        <w:rPr>
          <w:rFonts w:cs="David" w:hint="cs"/>
          <w:rtl/>
        </w:rPr>
      </w:pPr>
    </w:p>
    <w:p w14:paraId="078E9E42" w14:textId="77777777" w:rsidR="00BA7CC0" w:rsidRPr="00BA7CC0" w:rsidRDefault="00BA7CC0" w:rsidP="00BA7CC0">
      <w:pPr>
        <w:bidi/>
        <w:rPr>
          <w:rFonts w:cs="David" w:hint="cs"/>
          <w:u w:val="single"/>
          <w:rtl/>
        </w:rPr>
      </w:pPr>
      <w:r w:rsidRPr="00BA7CC0">
        <w:rPr>
          <w:rFonts w:cs="David" w:hint="cs"/>
          <w:u w:val="single"/>
          <w:rtl/>
        </w:rPr>
        <w:t>ארבל אסטרחן:</w:t>
      </w:r>
    </w:p>
    <w:p w14:paraId="0559F451" w14:textId="77777777" w:rsidR="00BA7CC0" w:rsidRPr="00BA7CC0" w:rsidRDefault="00BA7CC0" w:rsidP="00BA7CC0">
      <w:pPr>
        <w:bidi/>
        <w:rPr>
          <w:rFonts w:cs="David" w:hint="cs"/>
          <w:rtl/>
        </w:rPr>
      </w:pPr>
    </w:p>
    <w:p w14:paraId="66FE6C97" w14:textId="77777777" w:rsidR="00BA7CC0" w:rsidRPr="00BA7CC0" w:rsidRDefault="00BA7CC0" w:rsidP="00BA7CC0">
      <w:pPr>
        <w:bidi/>
        <w:rPr>
          <w:rFonts w:cs="David" w:hint="cs"/>
          <w:rtl/>
        </w:rPr>
      </w:pPr>
      <w:r w:rsidRPr="00BA7CC0">
        <w:rPr>
          <w:rFonts w:cs="David" w:hint="cs"/>
          <w:rtl/>
        </w:rPr>
        <w:tab/>
        <w:t xml:space="preserve">אם יחליטו שכן יש שידורים מסודרים, זה לא ייעשה באמצעות הפקעת זמן אלא באמצעות תשלום. השופט חושב שלא נכון לעשות פרסומות פוליטיות. </w:t>
      </w:r>
    </w:p>
    <w:p w14:paraId="4998BA4A" w14:textId="77777777" w:rsidR="00BA7CC0" w:rsidRPr="00BA7CC0" w:rsidRDefault="00BA7CC0" w:rsidP="00BA7CC0">
      <w:pPr>
        <w:bidi/>
        <w:rPr>
          <w:rFonts w:cs="David" w:hint="cs"/>
          <w:rtl/>
        </w:rPr>
      </w:pPr>
    </w:p>
    <w:p w14:paraId="032F9622" w14:textId="77777777" w:rsidR="00BA7CC0" w:rsidRPr="00BA7CC0" w:rsidRDefault="00BA7CC0" w:rsidP="00BA7CC0">
      <w:pPr>
        <w:bidi/>
        <w:rPr>
          <w:rFonts w:cs="David" w:hint="cs"/>
          <w:rtl/>
        </w:rPr>
      </w:pPr>
      <w:r w:rsidRPr="00BA7CC0">
        <w:rPr>
          <w:rFonts w:cs="David" w:hint="cs"/>
          <w:u w:val="single"/>
          <w:rtl/>
        </w:rPr>
        <w:t>היו</w:t>
      </w:r>
      <w:r w:rsidRPr="00BA7CC0">
        <w:rPr>
          <w:rFonts w:cs="David"/>
          <w:u w:val="single"/>
          <w:rtl/>
        </w:rPr>
        <w:t>"</w:t>
      </w:r>
      <w:r w:rsidRPr="00BA7CC0">
        <w:rPr>
          <w:rFonts w:cs="David" w:hint="cs"/>
          <w:u w:val="single"/>
          <w:rtl/>
        </w:rPr>
        <w:t>ר דוד טל:</w:t>
      </w:r>
    </w:p>
    <w:p w14:paraId="539F4362" w14:textId="77777777" w:rsidR="00BA7CC0" w:rsidRPr="00BA7CC0" w:rsidRDefault="00BA7CC0" w:rsidP="00BA7CC0">
      <w:pPr>
        <w:bidi/>
        <w:rPr>
          <w:rFonts w:cs="David" w:hint="cs"/>
          <w:rtl/>
        </w:rPr>
      </w:pPr>
    </w:p>
    <w:p w14:paraId="1FE8E6D0" w14:textId="77777777" w:rsidR="00BA7CC0" w:rsidRPr="00BA7CC0" w:rsidRDefault="00BA7CC0" w:rsidP="00BA7CC0">
      <w:pPr>
        <w:bidi/>
        <w:rPr>
          <w:rFonts w:cs="David" w:hint="cs"/>
          <w:rtl/>
        </w:rPr>
      </w:pPr>
      <w:r w:rsidRPr="00BA7CC0">
        <w:rPr>
          <w:rFonts w:cs="David" w:hint="cs"/>
          <w:rtl/>
        </w:rPr>
        <w:tab/>
        <w:t xml:space="preserve"> בנקודה הזו נסיים. תודה. הדיון הבא יהיה ביום ראשון, נדון במיוחד בנושא התעמולה. </w:t>
      </w:r>
    </w:p>
    <w:p w14:paraId="44EB8CBC" w14:textId="77777777" w:rsidR="00BA7CC0" w:rsidRPr="00BA7CC0" w:rsidRDefault="00BA7CC0" w:rsidP="00BA7CC0">
      <w:pPr>
        <w:bidi/>
        <w:rPr>
          <w:rFonts w:cs="David" w:hint="cs"/>
          <w:rtl/>
        </w:rPr>
      </w:pPr>
    </w:p>
    <w:p w14:paraId="1B82D39A" w14:textId="77777777" w:rsidR="00BA7CC0" w:rsidRPr="00BA7CC0" w:rsidRDefault="00BA7CC0" w:rsidP="00BA7CC0">
      <w:pPr>
        <w:bidi/>
        <w:rPr>
          <w:rFonts w:cs="David" w:hint="cs"/>
          <w:rtl/>
        </w:rPr>
      </w:pPr>
      <w:r w:rsidRPr="00BA7CC0">
        <w:rPr>
          <w:rFonts w:cs="David" w:hint="cs"/>
          <w:rtl/>
        </w:rPr>
        <w:tab/>
        <w:t>הישיבה נעולה.</w:t>
      </w:r>
    </w:p>
    <w:p w14:paraId="04FC837B" w14:textId="77777777" w:rsidR="00BA7CC0" w:rsidRDefault="00BA7CC0" w:rsidP="00BA7CC0">
      <w:pPr>
        <w:bidi/>
        <w:rPr>
          <w:rFonts w:cs="David" w:hint="cs"/>
          <w:rtl/>
        </w:rPr>
      </w:pPr>
    </w:p>
    <w:p w14:paraId="664CB290" w14:textId="77777777" w:rsidR="00BA7CC0" w:rsidRDefault="00BA7CC0" w:rsidP="00BA7CC0">
      <w:pPr>
        <w:bidi/>
        <w:rPr>
          <w:rFonts w:cs="David" w:hint="cs"/>
          <w:rtl/>
        </w:rPr>
      </w:pPr>
    </w:p>
    <w:p w14:paraId="276B36F3" w14:textId="77777777" w:rsidR="00BA7CC0" w:rsidRPr="00BA7CC0" w:rsidRDefault="00BA7CC0" w:rsidP="00BA7CC0">
      <w:pPr>
        <w:bidi/>
        <w:rPr>
          <w:rFonts w:cs="David" w:hint="cs"/>
          <w:rtl/>
        </w:rPr>
      </w:pPr>
    </w:p>
    <w:p w14:paraId="5727CCB0" w14:textId="77777777" w:rsidR="00BA7CC0" w:rsidRPr="00BA7CC0" w:rsidRDefault="00BA7CC0" w:rsidP="00BA7CC0">
      <w:pPr>
        <w:bidi/>
        <w:rPr>
          <w:rFonts w:cs="David" w:hint="cs"/>
          <w:b/>
          <w:bCs/>
          <w:u w:val="single"/>
          <w:rtl/>
        </w:rPr>
      </w:pPr>
      <w:r w:rsidRPr="00BA7CC0">
        <w:rPr>
          <w:rFonts w:cs="David" w:hint="cs"/>
          <w:b/>
          <w:bCs/>
          <w:u w:val="single"/>
          <w:rtl/>
        </w:rPr>
        <w:t xml:space="preserve">הישיבה ננעלה בשעה 12:30. </w:t>
      </w:r>
    </w:p>
    <w:p w14:paraId="2CE44F8F" w14:textId="77777777" w:rsidR="00BA7CC0" w:rsidRPr="00BA7CC0" w:rsidRDefault="00BA7CC0" w:rsidP="00BA7CC0">
      <w:pPr>
        <w:bidi/>
        <w:rPr>
          <w:rFonts w:cs="David"/>
          <w:rtl/>
        </w:rPr>
      </w:pPr>
      <w:r w:rsidRPr="00BA7CC0">
        <w:rPr>
          <w:rFonts w:cs="David" w:hint="cs"/>
          <w:rtl/>
        </w:rPr>
        <w:t xml:space="preserve"> </w:t>
      </w:r>
    </w:p>
    <w:p w14:paraId="4DCCEFB3" w14:textId="77777777" w:rsidR="00BA7CC0" w:rsidRPr="00BA7CC0" w:rsidRDefault="00BA7CC0" w:rsidP="00BA7CC0">
      <w:pPr>
        <w:bidi/>
        <w:rPr>
          <w:rFonts w:cs="David" w:hint="cs"/>
          <w:rtl/>
        </w:rPr>
      </w:pPr>
    </w:p>
    <w:p w14:paraId="4A147C32" w14:textId="77777777" w:rsidR="00BA7CC0" w:rsidRPr="00BA7CC0" w:rsidRDefault="00BA7CC0" w:rsidP="00BA7CC0">
      <w:pPr>
        <w:bidi/>
        <w:rPr>
          <w:rFonts w:cs="David" w:hint="cs"/>
          <w:rtl/>
        </w:rPr>
      </w:pPr>
      <w:r w:rsidRPr="00BA7CC0">
        <w:rPr>
          <w:rFonts w:cs="David" w:hint="cs"/>
          <w:rtl/>
        </w:rPr>
        <w:t xml:space="preserve"> </w:t>
      </w:r>
    </w:p>
    <w:p w14:paraId="0EED5FA9" w14:textId="77777777" w:rsidR="00BA7CC0" w:rsidRPr="00BA7CC0" w:rsidRDefault="00BA7CC0" w:rsidP="00BA7CC0">
      <w:pPr>
        <w:bidi/>
        <w:rPr>
          <w:rFonts w:cs="David" w:hint="cs"/>
          <w:rtl/>
        </w:rPr>
      </w:pPr>
    </w:p>
    <w:p w14:paraId="437B9389" w14:textId="77777777" w:rsidR="00BA7CC0" w:rsidRPr="00BA7CC0" w:rsidRDefault="00BA7CC0" w:rsidP="00BA7CC0">
      <w:pPr>
        <w:bidi/>
        <w:rPr>
          <w:rFonts w:cs="David" w:hint="cs"/>
          <w:rtl/>
        </w:rPr>
      </w:pPr>
    </w:p>
    <w:p w14:paraId="76D7D0FF" w14:textId="77777777" w:rsidR="00BA7CC0" w:rsidRPr="00BA7CC0" w:rsidRDefault="00BA7CC0" w:rsidP="00BA7CC0">
      <w:pPr>
        <w:bidi/>
        <w:rPr>
          <w:rFonts w:cs="David" w:hint="cs"/>
          <w:rtl/>
        </w:rPr>
      </w:pPr>
    </w:p>
    <w:p w14:paraId="5079CBDC" w14:textId="77777777" w:rsidR="00BA7CC0" w:rsidRPr="00BA7CC0" w:rsidRDefault="00BA7CC0" w:rsidP="00BA7CC0">
      <w:pPr>
        <w:bidi/>
        <w:rPr>
          <w:rFonts w:cs="David" w:hint="cs"/>
          <w:rtl/>
        </w:rPr>
      </w:pPr>
      <w:r w:rsidRPr="00BA7CC0">
        <w:rPr>
          <w:rFonts w:cs="David" w:hint="cs"/>
          <w:rtl/>
        </w:rPr>
        <w:tab/>
      </w:r>
    </w:p>
    <w:p w14:paraId="6B8E8F43" w14:textId="77777777" w:rsidR="00552A80" w:rsidRPr="00BA7CC0" w:rsidRDefault="00552A80" w:rsidP="00BA7CC0">
      <w:pPr>
        <w:bidi/>
        <w:rPr>
          <w:rFonts w:cs="David"/>
        </w:rPr>
      </w:pPr>
    </w:p>
    <w:sectPr w:rsidR="00552A80" w:rsidRPr="00BA7CC0" w:rsidSect="00BA7CC0">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C93CE" w14:textId="77777777" w:rsidR="003F1AA3" w:rsidRDefault="003F1AA3">
      <w:r>
        <w:separator/>
      </w:r>
    </w:p>
  </w:endnote>
  <w:endnote w:type="continuationSeparator" w:id="0">
    <w:p w14:paraId="7B613DC0" w14:textId="77777777" w:rsidR="003F1AA3" w:rsidRDefault="003F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DD19" w14:textId="77777777" w:rsidR="003F1AA3" w:rsidRDefault="003F1AA3">
      <w:r>
        <w:separator/>
      </w:r>
    </w:p>
  </w:footnote>
  <w:footnote w:type="continuationSeparator" w:id="0">
    <w:p w14:paraId="03D6E319" w14:textId="77777777" w:rsidR="003F1AA3" w:rsidRDefault="003F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2C4D" w14:textId="77777777" w:rsidR="00BA7CC0" w:rsidRDefault="00BA7C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7077B29" w14:textId="77777777" w:rsidR="00BA7CC0" w:rsidRDefault="00BA7CC0">
    <w:pPr>
      <w:pStyle w:val="Header"/>
      <w:ind w:right="360"/>
      <w:jc w:val="both"/>
      <w:rPr>
        <w:rtl/>
      </w:rPr>
    </w:pPr>
  </w:p>
  <w:p w14:paraId="050CB109" w14:textId="77777777" w:rsidR="00BA7CC0" w:rsidRDefault="00BA7CC0"/>
  <w:p w14:paraId="52F05147" w14:textId="77777777" w:rsidR="00BA7CC0" w:rsidRDefault="00BA7CC0"/>
  <w:p w14:paraId="686AF4AC" w14:textId="77777777" w:rsidR="00BA7CC0" w:rsidRDefault="00BA7CC0"/>
  <w:p w14:paraId="6A394931" w14:textId="77777777" w:rsidR="00BA7CC0" w:rsidRDefault="00BA7CC0"/>
  <w:p w14:paraId="32B9CD6B" w14:textId="77777777" w:rsidR="00BA7CC0" w:rsidRDefault="00BA7CC0"/>
  <w:p w14:paraId="1D0A5BF0" w14:textId="77777777" w:rsidR="00BA7CC0" w:rsidRDefault="00BA7CC0"/>
  <w:p w14:paraId="3175C667" w14:textId="77777777" w:rsidR="00BA7CC0" w:rsidRDefault="00BA7CC0"/>
  <w:p w14:paraId="0E492A73" w14:textId="77777777" w:rsidR="00BA7CC0" w:rsidRDefault="00BA7CC0"/>
  <w:p w14:paraId="27EE26C4" w14:textId="77777777" w:rsidR="00BA7CC0" w:rsidRDefault="00BA7C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34D37" w14:textId="77777777" w:rsidR="00BA7CC0" w:rsidRDefault="00BA7CC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7F2009">
      <w:rPr>
        <w:rStyle w:val="PageNumber"/>
        <w:noProof/>
        <w:rtl/>
      </w:rPr>
      <w:t>1</w:t>
    </w:r>
    <w:r>
      <w:rPr>
        <w:rStyle w:val="PageNumber"/>
        <w:rtl/>
      </w:rPr>
      <w:fldChar w:fldCharType="end"/>
    </w:r>
  </w:p>
  <w:p w14:paraId="0B261D90" w14:textId="77777777" w:rsidR="00BA7CC0" w:rsidRPr="00BA7CC0" w:rsidRDefault="00BA7CC0" w:rsidP="00BA7CC0">
    <w:pPr>
      <w:bidi/>
      <w:rPr>
        <w:rFonts w:cs="David" w:hint="cs"/>
        <w:rtl/>
      </w:rPr>
    </w:pPr>
    <w:r w:rsidRPr="00BA7CC0">
      <w:rPr>
        <w:rFonts w:cs="David" w:hint="cs"/>
        <w:rtl/>
      </w:rPr>
      <w:t>ישיבת ועדה משותפת של ועדת הכנסת וועדת החוקה, חוק ומשפט לדיון בהצעת חוק סדרי השלטון והמשפט</w:t>
    </w:r>
  </w:p>
  <w:p w14:paraId="5048C3FA" w14:textId="77777777" w:rsidR="00BA7CC0" w:rsidRPr="00BA7CC0" w:rsidRDefault="00BA7CC0" w:rsidP="00BA7CC0">
    <w:pPr>
      <w:pStyle w:val="Header"/>
      <w:ind w:right="360"/>
      <w:jc w:val="both"/>
      <w:rPr>
        <w:rStyle w:val="PageNumber"/>
        <w:rFonts w:hint="cs"/>
        <w:rtl/>
      </w:rPr>
    </w:pPr>
    <w:r w:rsidRPr="00BA7CC0">
      <w:rPr>
        <w:rStyle w:val="PageNumber"/>
        <w:rFonts w:hint="cs"/>
        <w:rtl/>
      </w:rPr>
      <w:t>4.9.08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7572פרוטוקול_ישיבת_ועדה.doc"/>
    <w:docVar w:name="StartMode" w:val="3"/>
  </w:docVars>
  <w:rsids>
    <w:rsidRoot w:val="009632E9"/>
    <w:rsid w:val="003F1AA3"/>
    <w:rsid w:val="00552A80"/>
    <w:rsid w:val="007E7F88"/>
    <w:rsid w:val="007F2009"/>
    <w:rsid w:val="009632E9"/>
    <w:rsid w:val="00965806"/>
    <w:rsid w:val="009B3CD4"/>
    <w:rsid w:val="00BA7C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78982D83"/>
  <w15:chartTrackingRefBased/>
  <w15:docId w15:val="{CFE376F9-E293-42BA-94C5-37AF729A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A7CC0"/>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BA7CC0"/>
  </w:style>
  <w:style w:type="paragraph" w:styleId="Header">
    <w:name w:val="header"/>
    <w:basedOn w:val="Normal"/>
    <w:rsid w:val="00BA7CC0"/>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D1A99B-B2BC-4E07-A397-D7A1F06B12D4}">
  <ds:schemaRefs>
    <ds:schemaRef ds:uri="http://schemas.microsoft.com/sharepoint/v3/contenttype/forms"/>
  </ds:schemaRefs>
</ds:datastoreItem>
</file>

<file path=customXml/itemProps2.xml><?xml version="1.0" encoding="utf-8"?>
<ds:datastoreItem xmlns:ds="http://schemas.openxmlformats.org/officeDocument/2006/customXml" ds:itemID="{4C7579C3-9809-4AD7-9D76-6F37378B6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D48DB77-1972-483D-B83D-57E8969879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8833</Words>
  <Characters>50354</Characters>
  <Application>Microsoft Office Word</Application>
  <DocSecurity>0</DocSecurity>
  <Lines>419</Lines>
  <Paragraphs>118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