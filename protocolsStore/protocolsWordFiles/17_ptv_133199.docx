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B661" w14:textId="77777777" w:rsidR="009103C0" w:rsidRPr="009103C0" w:rsidRDefault="009103C0" w:rsidP="009103C0">
      <w:pPr>
        <w:pStyle w:val="Heading5"/>
        <w:jc w:val="left"/>
        <w:rPr>
          <w:b/>
          <w:bCs/>
          <w:rtl/>
        </w:rPr>
      </w:pPr>
      <w:r w:rsidRPr="009103C0">
        <w:rPr>
          <w:b/>
          <w:bCs/>
          <w:rtl/>
        </w:rPr>
        <w:t xml:space="preserve">הכנסת </w:t>
      </w:r>
      <w:r w:rsidRPr="009103C0">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9103C0">
        <w:rPr>
          <w:b/>
          <w:bCs/>
          <w:rtl/>
        </w:rPr>
        <w:tab/>
        <w:t>נוסח לא מתוקן</w:t>
      </w:r>
    </w:p>
    <w:p w14:paraId="1EDB7E88" w14:textId="77777777" w:rsidR="009103C0" w:rsidRPr="009103C0" w:rsidRDefault="009103C0" w:rsidP="009103C0">
      <w:pPr>
        <w:bidi/>
        <w:jc w:val="both"/>
        <w:rPr>
          <w:rFonts w:cs="David" w:hint="cs"/>
          <w:b/>
          <w:bCs/>
          <w:rtl/>
        </w:rPr>
      </w:pPr>
      <w:r w:rsidRPr="009103C0">
        <w:rPr>
          <w:rFonts w:cs="David"/>
          <w:b/>
          <w:bCs/>
          <w:rtl/>
        </w:rPr>
        <w:t xml:space="preserve">מושב </w:t>
      </w:r>
      <w:r w:rsidRPr="009103C0">
        <w:rPr>
          <w:rFonts w:cs="David" w:hint="cs"/>
          <w:b/>
          <w:bCs/>
          <w:rtl/>
        </w:rPr>
        <w:t>שני</w:t>
      </w:r>
    </w:p>
    <w:p w14:paraId="6591F255" w14:textId="77777777" w:rsidR="009103C0" w:rsidRPr="009103C0" w:rsidRDefault="009103C0" w:rsidP="009103C0">
      <w:pPr>
        <w:bidi/>
        <w:jc w:val="both"/>
        <w:rPr>
          <w:rFonts w:cs="David"/>
          <w:b/>
          <w:bCs/>
          <w:rtl/>
        </w:rPr>
      </w:pPr>
    </w:p>
    <w:p w14:paraId="2B0A994C" w14:textId="77777777" w:rsidR="009103C0" w:rsidRPr="009103C0" w:rsidRDefault="009103C0" w:rsidP="009103C0">
      <w:pPr>
        <w:bidi/>
        <w:jc w:val="center"/>
        <w:rPr>
          <w:rFonts w:cs="David" w:hint="cs"/>
          <w:b/>
          <w:bCs/>
          <w:rtl/>
        </w:rPr>
      </w:pPr>
      <w:r w:rsidRPr="009103C0">
        <w:rPr>
          <w:rFonts w:cs="David"/>
          <w:b/>
          <w:bCs/>
          <w:rtl/>
        </w:rPr>
        <w:t>פרוטוקול מס'</w:t>
      </w:r>
      <w:r w:rsidRPr="009103C0">
        <w:rPr>
          <w:rFonts w:cs="David" w:hint="cs"/>
          <w:b/>
          <w:bCs/>
          <w:rtl/>
        </w:rPr>
        <w:t xml:space="preserve"> 85</w:t>
      </w:r>
    </w:p>
    <w:p w14:paraId="50A7BA19" w14:textId="77777777" w:rsidR="009103C0" w:rsidRPr="009103C0" w:rsidRDefault="009103C0" w:rsidP="009103C0">
      <w:pPr>
        <w:bidi/>
        <w:jc w:val="center"/>
        <w:rPr>
          <w:rFonts w:cs="David" w:hint="cs"/>
          <w:b/>
          <w:bCs/>
          <w:rtl/>
        </w:rPr>
      </w:pPr>
    </w:p>
    <w:p w14:paraId="4D9B217B" w14:textId="77777777" w:rsidR="009103C0" w:rsidRPr="009103C0" w:rsidRDefault="009103C0" w:rsidP="009103C0">
      <w:pPr>
        <w:bidi/>
        <w:jc w:val="center"/>
        <w:rPr>
          <w:rFonts w:cs="David" w:hint="cs"/>
          <w:b/>
          <w:bCs/>
          <w:rtl/>
        </w:rPr>
      </w:pPr>
      <w:r w:rsidRPr="009103C0">
        <w:rPr>
          <w:rFonts w:cs="David" w:hint="cs"/>
          <w:b/>
          <w:bCs/>
          <w:rtl/>
        </w:rPr>
        <w:t>מישיבת ועדת הכנסת</w:t>
      </w:r>
    </w:p>
    <w:p w14:paraId="536041B3" w14:textId="77777777" w:rsidR="009103C0" w:rsidRPr="009103C0" w:rsidRDefault="009103C0" w:rsidP="009103C0">
      <w:pPr>
        <w:bidi/>
        <w:jc w:val="center"/>
        <w:rPr>
          <w:rFonts w:cs="David" w:hint="cs"/>
          <w:b/>
          <w:bCs/>
          <w:u w:val="single"/>
          <w:rtl/>
        </w:rPr>
      </w:pPr>
      <w:r w:rsidRPr="009103C0">
        <w:rPr>
          <w:rFonts w:cs="David" w:hint="cs"/>
          <w:b/>
          <w:bCs/>
          <w:u w:val="single"/>
          <w:rtl/>
        </w:rPr>
        <w:t>יום שני, י"ז בשבט תשס"ז, 5.2.2007, שעה 10:00</w:t>
      </w:r>
    </w:p>
    <w:p w14:paraId="2EC55DF3" w14:textId="77777777" w:rsidR="009103C0" w:rsidRPr="009103C0" w:rsidRDefault="009103C0" w:rsidP="009103C0">
      <w:pPr>
        <w:tabs>
          <w:tab w:val="left" w:pos="1221"/>
        </w:tabs>
        <w:bidi/>
        <w:jc w:val="both"/>
        <w:rPr>
          <w:rFonts w:cs="David" w:hint="cs"/>
          <w:b/>
          <w:bCs/>
          <w:u w:val="single"/>
          <w:rtl/>
        </w:rPr>
      </w:pPr>
    </w:p>
    <w:p w14:paraId="64B1F8A9" w14:textId="77777777" w:rsidR="009103C0" w:rsidRPr="009103C0" w:rsidRDefault="009103C0" w:rsidP="009103C0">
      <w:pPr>
        <w:tabs>
          <w:tab w:val="left" w:pos="1221"/>
        </w:tabs>
        <w:bidi/>
        <w:jc w:val="both"/>
        <w:rPr>
          <w:rFonts w:cs="David" w:hint="cs"/>
          <w:b/>
          <w:bCs/>
          <w:rtl/>
        </w:rPr>
      </w:pPr>
      <w:r w:rsidRPr="009103C0">
        <w:rPr>
          <w:rFonts w:cs="David"/>
          <w:b/>
          <w:bCs/>
          <w:u w:val="single"/>
          <w:rtl/>
        </w:rPr>
        <w:t>סדר היום</w:t>
      </w:r>
      <w:r w:rsidRPr="009103C0">
        <w:rPr>
          <w:rFonts w:cs="David"/>
          <w:rtl/>
        </w:rPr>
        <w:t>:</w:t>
      </w:r>
    </w:p>
    <w:p w14:paraId="1A9D4CE1" w14:textId="77777777" w:rsidR="009103C0" w:rsidRPr="009103C0" w:rsidRDefault="009103C0" w:rsidP="009103C0">
      <w:pPr>
        <w:bidi/>
        <w:jc w:val="both"/>
        <w:rPr>
          <w:rFonts w:cs="David" w:hint="cs"/>
          <w:rtl/>
        </w:rPr>
      </w:pPr>
      <w:r w:rsidRPr="009103C0">
        <w:rPr>
          <w:rFonts w:cs="David" w:hint="cs"/>
          <w:rtl/>
        </w:rPr>
        <w:t xml:space="preserve">א. סדרי דיון לישיבה מיוחדת לציון יום כינון הכנסת, בנושא: מעמדו של בית המחוקקים במדינת </w:t>
      </w:r>
    </w:p>
    <w:p w14:paraId="1F9B1348" w14:textId="77777777" w:rsidR="009103C0" w:rsidRPr="009103C0" w:rsidRDefault="009103C0" w:rsidP="009103C0">
      <w:pPr>
        <w:bidi/>
        <w:jc w:val="both"/>
        <w:rPr>
          <w:rFonts w:cs="David" w:hint="cs"/>
          <w:rtl/>
        </w:rPr>
      </w:pPr>
      <w:r w:rsidRPr="009103C0">
        <w:rPr>
          <w:rFonts w:cs="David" w:hint="cs"/>
          <w:rtl/>
        </w:rPr>
        <w:t xml:space="preserve">     ישראל.</w:t>
      </w:r>
    </w:p>
    <w:p w14:paraId="1B3F65D5" w14:textId="77777777" w:rsidR="009103C0" w:rsidRPr="009103C0" w:rsidRDefault="009103C0" w:rsidP="009103C0">
      <w:pPr>
        <w:bidi/>
        <w:jc w:val="both"/>
        <w:rPr>
          <w:rFonts w:cs="David" w:hint="cs"/>
          <w:rtl/>
        </w:rPr>
      </w:pPr>
      <w:r w:rsidRPr="009103C0">
        <w:rPr>
          <w:rFonts w:cs="David" w:hint="cs"/>
          <w:rtl/>
        </w:rPr>
        <w:t xml:space="preserve">ב. בקשת חבר הכנסת סילבן שלום להעברת הצעת חוק לתיקון פקודת מס הכנסה שלילי, </w:t>
      </w:r>
    </w:p>
    <w:p w14:paraId="6A326A74" w14:textId="77777777" w:rsidR="009103C0" w:rsidRPr="009103C0" w:rsidRDefault="009103C0" w:rsidP="009103C0">
      <w:pPr>
        <w:bidi/>
        <w:jc w:val="both"/>
        <w:rPr>
          <w:rFonts w:cs="David" w:hint="cs"/>
          <w:rtl/>
        </w:rPr>
      </w:pPr>
      <w:r w:rsidRPr="009103C0">
        <w:rPr>
          <w:rFonts w:cs="David" w:hint="cs"/>
          <w:rtl/>
        </w:rPr>
        <w:t xml:space="preserve">    התשס"ז-2007, מוועדת הכספים לדיון בוועדת הכלכלה.</w:t>
      </w:r>
    </w:p>
    <w:p w14:paraId="2B2AC852" w14:textId="77777777" w:rsidR="009103C0" w:rsidRPr="009103C0" w:rsidRDefault="009103C0" w:rsidP="009103C0">
      <w:pPr>
        <w:bidi/>
        <w:jc w:val="both"/>
        <w:rPr>
          <w:rFonts w:cs="David" w:hint="cs"/>
          <w:rtl/>
        </w:rPr>
      </w:pPr>
      <w:r w:rsidRPr="009103C0">
        <w:rPr>
          <w:rFonts w:cs="David" w:hint="cs"/>
          <w:rtl/>
        </w:rPr>
        <w:t>ג. בקשות חברי הכנסת להקדמת הדיון בהצעות חוק, לפני הקריאה הטרומית:</w:t>
      </w:r>
    </w:p>
    <w:p w14:paraId="2353C603" w14:textId="77777777" w:rsidR="009103C0" w:rsidRPr="009103C0" w:rsidRDefault="009103C0" w:rsidP="009103C0">
      <w:pPr>
        <w:bidi/>
        <w:jc w:val="both"/>
        <w:rPr>
          <w:rFonts w:cs="David" w:hint="cs"/>
          <w:rtl/>
        </w:rPr>
      </w:pPr>
      <w:r w:rsidRPr="009103C0">
        <w:rPr>
          <w:rFonts w:cs="David" w:hint="cs"/>
          <w:rtl/>
        </w:rPr>
        <w:t xml:space="preserve">    1. הצעת חוק מימון מפלגות (תיקון </w:t>
      </w:r>
      <w:r w:rsidRPr="009103C0">
        <w:rPr>
          <w:rFonts w:cs="David"/>
          <w:rtl/>
        </w:rPr>
        <w:t>–</w:t>
      </w:r>
      <w:r w:rsidRPr="009103C0">
        <w:rPr>
          <w:rFonts w:cs="David" w:hint="cs"/>
          <w:rtl/>
        </w:rPr>
        <w:t xml:space="preserve"> מימון פעילות הסיעות בכנסת), התשס"ז-2007 </w:t>
      </w:r>
    </w:p>
    <w:p w14:paraId="5FE01ADC" w14:textId="77777777" w:rsidR="009103C0" w:rsidRPr="009103C0" w:rsidRDefault="009103C0" w:rsidP="009103C0">
      <w:pPr>
        <w:bidi/>
        <w:jc w:val="both"/>
        <w:rPr>
          <w:rFonts w:cs="David" w:hint="cs"/>
          <w:rtl/>
        </w:rPr>
      </w:pPr>
      <w:r w:rsidRPr="009103C0">
        <w:rPr>
          <w:rFonts w:cs="David" w:hint="cs"/>
          <w:rtl/>
        </w:rPr>
        <w:t xml:space="preserve">       (פ/2039/17), הצעת חבר הכנסת משה שרוני. </w:t>
      </w:r>
    </w:p>
    <w:p w14:paraId="3373457C" w14:textId="77777777" w:rsidR="009103C0" w:rsidRPr="009103C0" w:rsidRDefault="009103C0" w:rsidP="009103C0">
      <w:pPr>
        <w:bidi/>
        <w:jc w:val="both"/>
        <w:rPr>
          <w:rFonts w:cs="David" w:hint="cs"/>
          <w:rtl/>
        </w:rPr>
      </w:pPr>
      <w:r w:rsidRPr="009103C0">
        <w:rPr>
          <w:rFonts w:cs="David" w:hint="cs"/>
          <w:rtl/>
        </w:rPr>
        <w:t xml:space="preserve">   2. הצעת חוק זכויות המורה, התשס"ז-2007 (פ/2004/17), הצעת חברת הכנסת רונית תירוש.</w:t>
      </w:r>
    </w:p>
    <w:p w14:paraId="683D7E89" w14:textId="77777777" w:rsidR="009103C0" w:rsidRPr="009103C0" w:rsidRDefault="009103C0" w:rsidP="009103C0">
      <w:pPr>
        <w:bidi/>
        <w:jc w:val="both"/>
        <w:rPr>
          <w:rFonts w:cs="David" w:hint="cs"/>
          <w:rtl/>
        </w:rPr>
      </w:pPr>
      <w:r w:rsidRPr="009103C0">
        <w:rPr>
          <w:rFonts w:cs="David" w:hint="cs"/>
          <w:rtl/>
        </w:rPr>
        <w:t xml:space="preserve">   3. הצעת חוק האזנת סתר (תיקון </w:t>
      </w:r>
      <w:r w:rsidRPr="009103C0">
        <w:rPr>
          <w:rFonts w:cs="David"/>
          <w:rtl/>
        </w:rPr>
        <w:t>–</w:t>
      </w:r>
      <w:r w:rsidRPr="009103C0">
        <w:rPr>
          <w:rFonts w:cs="David" w:hint="cs"/>
          <w:rtl/>
        </w:rPr>
        <w:t xml:space="preserve"> ייצוג בעל שיחה על ידי הסניגוריה הציבורית), התשס"ז-</w:t>
      </w:r>
    </w:p>
    <w:p w14:paraId="1A2C3B78" w14:textId="77777777" w:rsidR="009103C0" w:rsidRPr="009103C0" w:rsidRDefault="009103C0" w:rsidP="009103C0">
      <w:pPr>
        <w:bidi/>
        <w:jc w:val="both"/>
        <w:rPr>
          <w:rFonts w:cs="David" w:hint="cs"/>
          <w:rtl/>
        </w:rPr>
      </w:pPr>
      <w:r w:rsidRPr="009103C0">
        <w:rPr>
          <w:rFonts w:cs="David" w:hint="cs"/>
          <w:rtl/>
        </w:rPr>
        <w:t xml:space="preserve">       2007 (פ/1987/17), הצעת חבר הכנסת אלי אפללו.</w:t>
      </w:r>
    </w:p>
    <w:p w14:paraId="2DF21B13" w14:textId="77777777" w:rsidR="009103C0" w:rsidRPr="009103C0" w:rsidRDefault="009103C0" w:rsidP="009103C0">
      <w:pPr>
        <w:bidi/>
        <w:jc w:val="both"/>
        <w:rPr>
          <w:rFonts w:cs="David" w:hint="cs"/>
          <w:rtl/>
        </w:rPr>
      </w:pPr>
      <w:r w:rsidRPr="009103C0">
        <w:rPr>
          <w:rFonts w:cs="David" w:hint="cs"/>
          <w:rtl/>
        </w:rPr>
        <w:t xml:space="preserve">   4. הצעת חוק העונשין (תיקון </w:t>
      </w:r>
      <w:r w:rsidRPr="009103C0">
        <w:rPr>
          <w:rFonts w:cs="David"/>
          <w:rtl/>
        </w:rPr>
        <w:t>–</w:t>
      </w:r>
      <w:r w:rsidRPr="009103C0">
        <w:rPr>
          <w:rFonts w:cs="David" w:hint="cs"/>
          <w:rtl/>
        </w:rPr>
        <w:t xml:space="preserve"> הגנת בית מגורים ומשק חקלאי), התשס"ז-2007 (פ/2051/17), </w:t>
      </w:r>
    </w:p>
    <w:p w14:paraId="3C056F62" w14:textId="77777777" w:rsidR="009103C0" w:rsidRPr="009103C0" w:rsidRDefault="009103C0" w:rsidP="009103C0">
      <w:pPr>
        <w:bidi/>
        <w:jc w:val="both"/>
        <w:rPr>
          <w:rFonts w:cs="David" w:hint="cs"/>
          <w:rtl/>
        </w:rPr>
      </w:pPr>
      <w:r w:rsidRPr="009103C0">
        <w:rPr>
          <w:rFonts w:cs="David" w:hint="cs"/>
          <w:rtl/>
        </w:rPr>
        <w:t xml:space="preserve">       הצעת חבר הכנסת אליהו גבאי. </w:t>
      </w:r>
    </w:p>
    <w:p w14:paraId="378EE762" w14:textId="77777777" w:rsidR="009103C0" w:rsidRPr="009103C0" w:rsidRDefault="009103C0" w:rsidP="009103C0">
      <w:pPr>
        <w:bidi/>
        <w:jc w:val="both"/>
        <w:rPr>
          <w:rFonts w:cs="David" w:hint="cs"/>
          <w:rtl/>
        </w:rPr>
      </w:pPr>
    </w:p>
    <w:p w14:paraId="004F59D8" w14:textId="77777777" w:rsidR="009103C0" w:rsidRPr="009103C0" w:rsidRDefault="009103C0" w:rsidP="009103C0">
      <w:pPr>
        <w:bidi/>
        <w:jc w:val="both"/>
        <w:rPr>
          <w:rFonts w:cs="David"/>
          <w:b/>
          <w:bCs/>
          <w:u w:val="single"/>
          <w:rtl/>
        </w:rPr>
      </w:pPr>
      <w:r w:rsidRPr="009103C0">
        <w:rPr>
          <w:rFonts w:cs="David"/>
          <w:b/>
          <w:bCs/>
          <w:u w:val="single"/>
          <w:rtl/>
        </w:rPr>
        <w:t>נכחו</w:t>
      </w:r>
      <w:r w:rsidRPr="009103C0">
        <w:rPr>
          <w:rFonts w:cs="David"/>
          <w:rtl/>
        </w:rPr>
        <w:t>:</w:t>
      </w:r>
    </w:p>
    <w:p w14:paraId="7F3672A1" w14:textId="77777777" w:rsidR="009103C0" w:rsidRPr="009103C0" w:rsidRDefault="009103C0" w:rsidP="009103C0">
      <w:pPr>
        <w:tabs>
          <w:tab w:val="left" w:pos="1788"/>
        </w:tabs>
        <w:bidi/>
        <w:jc w:val="both"/>
        <w:rPr>
          <w:rFonts w:cs="David" w:hint="cs"/>
          <w:b/>
          <w:bCs/>
          <w:u w:val="single"/>
          <w:rtl/>
        </w:rPr>
      </w:pPr>
    </w:p>
    <w:p w14:paraId="66D88F69" w14:textId="77777777" w:rsidR="009103C0" w:rsidRPr="009103C0" w:rsidRDefault="009103C0" w:rsidP="009103C0">
      <w:pPr>
        <w:tabs>
          <w:tab w:val="left" w:pos="1788"/>
        </w:tabs>
        <w:bidi/>
        <w:jc w:val="both"/>
        <w:rPr>
          <w:rFonts w:cs="David"/>
          <w:rtl/>
        </w:rPr>
      </w:pPr>
      <w:r w:rsidRPr="009103C0">
        <w:rPr>
          <w:rFonts w:cs="David"/>
          <w:b/>
          <w:bCs/>
          <w:u w:val="single"/>
          <w:rtl/>
        </w:rPr>
        <w:t>חברי הוועדה</w:t>
      </w:r>
      <w:r w:rsidRPr="009103C0">
        <w:rPr>
          <w:rFonts w:cs="David"/>
          <w:rtl/>
        </w:rPr>
        <w:t>:</w:t>
      </w:r>
    </w:p>
    <w:p w14:paraId="1D02A037" w14:textId="77777777" w:rsidR="009103C0" w:rsidRPr="009103C0" w:rsidRDefault="009103C0" w:rsidP="009103C0">
      <w:pPr>
        <w:bidi/>
        <w:jc w:val="both"/>
        <w:rPr>
          <w:rFonts w:cs="David" w:hint="cs"/>
          <w:rtl/>
        </w:rPr>
      </w:pPr>
      <w:r w:rsidRPr="009103C0">
        <w:rPr>
          <w:rFonts w:cs="David" w:hint="cs"/>
          <w:rtl/>
        </w:rPr>
        <w:t xml:space="preserve">רוחמה אברהם </w:t>
      </w:r>
      <w:r w:rsidRPr="009103C0">
        <w:rPr>
          <w:rFonts w:cs="David"/>
          <w:rtl/>
        </w:rPr>
        <w:t>–</w:t>
      </w:r>
      <w:r w:rsidRPr="009103C0">
        <w:rPr>
          <w:rFonts w:cs="David" w:hint="cs"/>
          <w:rtl/>
        </w:rPr>
        <w:t xml:space="preserve"> היו"ר</w:t>
      </w:r>
    </w:p>
    <w:p w14:paraId="08C91522" w14:textId="77777777" w:rsidR="009103C0" w:rsidRPr="009103C0" w:rsidRDefault="009103C0" w:rsidP="009103C0">
      <w:pPr>
        <w:bidi/>
        <w:jc w:val="both"/>
        <w:rPr>
          <w:rFonts w:cs="David" w:hint="cs"/>
          <w:rtl/>
        </w:rPr>
      </w:pPr>
      <w:r w:rsidRPr="009103C0">
        <w:rPr>
          <w:rFonts w:cs="David" w:hint="cs"/>
          <w:rtl/>
        </w:rPr>
        <w:t>אורי אריאל</w:t>
      </w:r>
    </w:p>
    <w:p w14:paraId="253C60D7" w14:textId="77777777" w:rsidR="009103C0" w:rsidRPr="009103C0" w:rsidRDefault="009103C0" w:rsidP="009103C0">
      <w:pPr>
        <w:bidi/>
        <w:jc w:val="both"/>
        <w:rPr>
          <w:rFonts w:cs="David" w:hint="cs"/>
          <w:rtl/>
        </w:rPr>
      </w:pPr>
      <w:r w:rsidRPr="009103C0">
        <w:rPr>
          <w:rFonts w:cs="David" w:hint="cs"/>
          <w:rtl/>
        </w:rPr>
        <w:t>אליהו גבאי</w:t>
      </w:r>
    </w:p>
    <w:p w14:paraId="185BE762" w14:textId="77777777" w:rsidR="009103C0" w:rsidRPr="009103C0" w:rsidRDefault="009103C0" w:rsidP="009103C0">
      <w:pPr>
        <w:bidi/>
        <w:jc w:val="both"/>
        <w:rPr>
          <w:rFonts w:cs="David" w:hint="cs"/>
          <w:rtl/>
        </w:rPr>
      </w:pPr>
      <w:r w:rsidRPr="009103C0">
        <w:rPr>
          <w:rFonts w:cs="David" w:hint="cs"/>
          <w:rtl/>
        </w:rPr>
        <w:t>יצחק גלנטי</w:t>
      </w:r>
    </w:p>
    <w:p w14:paraId="18C854D3" w14:textId="77777777" w:rsidR="009103C0" w:rsidRPr="009103C0" w:rsidRDefault="009103C0" w:rsidP="009103C0">
      <w:pPr>
        <w:bidi/>
        <w:jc w:val="both"/>
        <w:rPr>
          <w:rFonts w:cs="David" w:hint="cs"/>
          <w:rtl/>
        </w:rPr>
      </w:pPr>
      <w:r w:rsidRPr="009103C0">
        <w:rPr>
          <w:rFonts w:cs="David" w:hint="cs"/>
          <w:rtl/>
        </w:rPr>
        <w:t>מגלי והבה</w:t>
      </w:r>
    </w:p>
    <w:p w14:paraId="586ADB4C" w14:textId="77777777" w:rsidR="009103C0" w:rsidRPr="009103C0" w:rsidRDefault="009103C0" w:rsidP="009103C0">
      <w:pPr>
        <w:bidi/>
        <w:jc w:val="both"/>
        <w:rPr>
          <w:rFonts w:cs="David" w:hint="cs"/>
          <w:rtl/>
        </w:rPr>
      </w:pPr>
      <w:r w:rsidRPr="009103C0">
        <w:rPr>
          <w:rFonts w:cs="David" w:hint="cs"/>
          <w:rtl/>
        </w:rPr>
        <w:t>נסים זאב</w:t>
      </w:r>
    </w:p>
    <w:p w14:paraId="166BD8BD" w14:textId="77777777" w:rsidR="009103C0" w:rsidRPr="009103C0" w:rsidRDefault="009103C0" w:rsidP="009103C0">
      <w:pPr>
        <w:bidi/>
        <w:jc w:val="both"/>
        <w:rPr>
          <w:rFonts w:cs="David" w:hint="cs"/>
          <w:rtl/>
        </w:rPr>
      </w:pPr>
      <w:r w:rsidRPr="009103C0">
        <w:rPr>
          <w:rFonts w:cs="David" w:hint="cs"/>
          <w:rtl/>
        </w:rPr>
        <w:t>נאדיה חילו</w:t>
      </w:r>
    </w:p>
    <w:p w14:paraId="4266943D" w14:textId="77777777" w:rsidR="009103C0" w:rsidRPr="009103C0" w:rsidRDefault="009103C0" w:rsidP="009103C0">
      <w:pPr>
        <w:bidi/>
        <w:jc w:val="both"/>
        <w:rPr>
          <w:rFonts w:cs="David" w:hint="cs"/>
          <w:rtl/>
        </w:rPr>
      </w:pPr>
      <w:r w:rsidRPr="009103C0">
        <w:rPr>
          <w:rFonts w:cs="David" w:hint="cs"/>
          <w:rtl/>
        </w:rPr>
        <w:t>יואל חסון</w:t>
      </w:r>
    </w:p>
    <w:p w14:paraId="7451D03C" w14:textId="77777777" w:rsidR="009103C0" w:rsidRPr="009103C0" w:rsidRDefault="009103C0" w:rsidP="009103C0">
      <w:pPr>
        <w:bidi/>
        <w:jc w:val="both"/>
        <w:rPr>
          <w:rFonts w:cs="David" w:hint="cs"/>
          <w:rtl/>
        </w:rPr>
      </w:pPr>
      <w:r w:rsidRPr="009103C0">
        <w:rPr>
          <w:rFonts w:cs="David" w:hint="cs"/>
          <w:rtl/>
        </w:rPr>
        <w:t>שי חרמש</w:t>
      </w:r>
    </w:p>
    <w:p w14:paraId="01AE731B" w14:textId="77777777" w:rsidR="009103C0" w:rsidRPr="009103C0" w:rsidRDefault="009103C0" w:rsidP="009103C0">
      <w:pPr>
        <w:bidi/>
        <w:jc w:val="both"/>
        <w:rPr>
          <w:rFonts w:cs="David" w:hint="cs"/>
          <w:rtl/>
        </w:rPr>
      </w:pPr>
      <w:r w:rsidRPr="009103C0">
        <w:rPr>
          <w:rFonts w:cs="David" w:hint="cs"/>
          <w:rtl/>
        </w:rPr>
        <w:t>אביגדור יצחקי</w:t>
      </w:r>
    </w:p>
    <w:p w14:paraId="1C82761A" w14:textId="77777777" w:rsidR="009103C0" w:rsidRPr="009103C0" w:rsidRDefault="009103C0" w:rsidP="009103C0">
      <w:pPr>
        <w:bidi/>
        <w:jc w:val="both"/>
        <w:rPr>
          <w:rFonts w:cs="David" w:hint="cs"/>
          <w:rtl/>
        </w:rPr>
      </w:pPr>
      <w:r w:rsidRPr="009103C0">
        <w:rPr>
          <w:rFonts w:cs="David" w:hint="cs"/>
          <w:rtl/>
        </w:rPr>
        <w:t>יעקב מרגי</w:t>
      </w:r>
    </w:p>
    <w:p w14:paraId="53F98C21" w14:textId="77777777" w:rsidR="009103C0" w:rsidRPr="009103C0" w:rsidRDefault="009103C0" w:rsidP="009103C0">
      <w:pPr>
        <w:bidi/>
        <w:jc w:val="both"/>
        <w:rPr>
          <w:rFonts w:cs="David" w:hint="cs"/>
          <w:rtl/>
        </w:rPr>
      </w:pPr>
      <w:r w:rsidRPr="009103C0">
        <w:rPr>
          <w:rFonts w:cs="David" w:hint="cs"/>
          <w:rtl/>
        </w:rPr>
        <w:t>יורם מרציאנו</w:t>
      </w:r>
    </w:p>
    <w:p w14:paraId="27819FD0" w14:textId="77777777" w:rsidR="009103C0" w:rsidRPr="009103C0" w:rsidRDefault="009103C0" w:rsidP="009103C0">
      <w:pPr>
        <w:bidi/>
        <w:jc w:val="both"/>
        <w:rPr>
          <w:rFonts w:cs="David" w:hint="cs"/>
          <w:rtl/>
        </w:rPr>
      </w:pPr>
      <w:r w:rsidRPr="009103C0">
        <w:rPr>
          <w:rFonts w:cs="David" w:hint="cs"/>
          <w:rtl/>
        </w:rPr>
        <w:t>גדעון סער</w:t>
      </w:r>
    </w:p>
    <w:p w14:paraId="32DCAF87" w14:textId="77777777" w:rsidR="009103C0" w:rsidRPr="009103C0" w:rsidRDefault="009103C0" w:rsidP="009103C0">
      <w:pPr>
        <w:bidi/>
        <w:jc w:val="both"/>
        <w:rPr>
          <w:rFonts w:cs="David" w:hint="cs"/>
          <w:rtl/>
        </w:rPr>
      </w:pPr>
      <w:r w:rsidRPr="009103C0">
        <w:rPr>
          <w:rFonts w:cs="David" w:hint="cs"/>
          <w:rtl/>
        </w:rPr>
        <w:t>ראובן ריבלין</w:t>
      </w:r>
    </w:p>
    <w:p w14:paraId="57469406" w14:textId="77777777" w:rsidR="009103C0" w:rsidRPr="009103C0" w:rsidRDefault="009103C0" w:rsidP="009103C0">
      <w:pPr>
        <w:bidi/>
        <w:jc w:val="both"/>
        <w:rPr>
          <w:rFonts w:cs="David" w:hint="cs"/>
          <w:rtl/>
        </w:rPr>
      </w:pPr>
      <w:r w:rsidRPr="009103C0">
        <w:rPr>
          <w:rFonts w:cs="David" w:hint="cs"/>
          <w:rtl/>
        </w:rPr>
        <w:t>ליה שמטוב</w:t>
      </w:r>
    </w:p>
    <w:p w14:paraId="49A99D0B" w14:textId="77777777" w:rsidR="009103C0" w:rsidRPr="009103C0" w:rsidRDefault="009103C0" w:rsidP="009103C0">
      <w:pPr>
        <w:bidi/>
        <w:jc w:val="both"/>
        <w:rPr>
          <w:rFonts w:cs="David" w:hint="cs"/>
          <w:rtl/>
        </w:rPr>
      </w:pPr>
      <w:r w:rsidRPr="009103C0">
        <w:rPr>
          <w:rFonts w:cs="David" w:hint="cs"/>
          <w:rtl/>
        </w:rPr>
        <w:t>משה שרוני</w:t>
      </w:r>
    </w:p>
    <w:p w14:paraId="0AFA9A4C" w14:textId="77777777" w:rsidR="009103C0" w:rsidRPr="009103C0" w:rsidRDefault="009103C0" w:rsidP="009103C0">
      <w:pPr>
        <w:bidi/>
        <w:jc w:val="both"/>
        <w:rPr>
          <w:rFonts w:cs="David" w:hint="cs"/>
          <w:rtl/>
        </w:rPr>
      </w:pPr>
    </w:p>
    <w:p w14:paraId="4AFE0D48" w14:textId="77777777" w:rsidR="009103C0" w:rsidRPr="009103C0" w:rsidRDefault="009103C0" w:rsidP="009103C0">
      <w:pPr>
        <w:tabs>
          <w:tab w:val="left" w:pos="1788"/>
          <w:tab w:val="left" w:pos="3631"/>
        </w:tabs>
        <w:bidi/>
        <w:jc w:val="both"/>
        <w:rPr>
          <w:rFonts w:cs="David" w:hint="cs"/>
          <w:rtl/>
        </w:rPr>
      </w:pPr>
      <w:r w:rsidRPr="009103C0">
        <w:rPr>
          <w:rFonts w:cs="David"/>
          <w:b/>
          <w:bCs/>
          <w:u w:val="single"/>
          <w:rtl/>
        </w:rPr>
        <w:t>מוזמנים</w:t>
      </w:r>
      <w:r w:rsidRPr="009103C0">
        <w:rPr>
          <w:rFonts w:cs="David"/>
          <w:rtl/>
        </w:rPr>
        <w:t>:</w:t>
      </w:r>
    </w:p>
    <w:p w14:paraId="0F505B6D" w14:textId="77777777" w:rsidR="009103C0" w:rsidRPr="009103C0" w:rsidRDefault="009103C0" w:rsidP="009103C0">
      <w:pPr>
        <w:tabs>
          <w:tab w:val="left" w:pos="1788"/>
          <w:tab w:val="left" w:pos="3631"/>
        </w:tabs>
        <w:bidi/>
        <w:jc w:val="both"/>
        <w:rPr>
          <w:rFonts w:cs="David" w:hint="cs"/>
          <w:rtl/>
        </w:rPr>
      </w:pPr>
      <w:r w:rsidRPr="009103C0">
        <w:rPr>
          <w:rFonts w:cs="David" w:hint="cs"/>
          <w:rtl/>
        </w:rPr>
        <w:t xml:space="preserve">חה"כ יעקב ליצמן </w:t>
      </w:r>
      <w:r w:rsidRPr="009103C0">
        <w:rPr>
          <w:rFonts w:cs="David"/>
          <w:rtl/>
        </w:rPr>
        <w:t>–</w:t>
      </w:r>
      <w:r w:rsidRPr="009103C0">
        <w:rPr>
          <w:rFonts w:cs="David" w:hint="cs"/>
          <w:rtl/>
        </w:rPr>
        <w:t xml:space="preserve"> יושב-ראש ועדת הכספים</w:t>
      </w:r>
    </w:p>
    <w:p w14:paraId="18D01707" w14:textId="77777777" w:rsidR="009103C0" w:rsidRPr="009103C0" w:rsidRDefault="009103C0" w:rsidP="009103C0">
      <w:pPr>
        <w:tabs>
          <w:tab w:val="left" w:pos="1788"/>
          <w:tab w:val="left" w:pos="3631"/>
        </w:tabs>
        <w:bidi/>
        <w:jc w:val="both"/>
        <w:rPr>
          <w:rFonts w:cs="David" w:hint="cs"/>
          <w:rtl/>
        </w:rPr>
      </w:pPr>
      <w:r w:rsidRPr="009103C0">
        <w:rPr>
          <w:rFonts w:cs="David" w:hint="cs"/>
          <w:rtl/>
        </w:rPr>
        <w:t>חה"כ אלי אפללו</w:t>
      </w:r>
    </w:p>
    <w:p w14:paraId="02102464" w14:textId="77777777" w:rsidR="009103C0" w:rsidRPr="009103C0" w:rsidRDefault="009103C0" w:rsidP="009103C0">
      <w:pPr>
        <w:bidi/>
        <w:jc w:val="both"/>
        <w:rPr>
          <w:rFonts w:cs="David" w:hint="cs"/>
          <w:rtl/>
        </w:rPr>
      </w:pPr>
      <w:r w:rsidRPr="009103C0">
        <w:rPr>
          <w:rFonts w:cs="David" w:hint="cs"/>
          <w:rtl/>
        </w:rPr>
        <w:t>חה"כ משה גפני</w:t>
      </w:r>
    </w:p>
    <w:p w14:paraId="4050B053" w14:textId="77777777" w:rsidR="009103C0" w:rsidRPr="009103C0" w:rsidRDefault="009103C0" w:rsidP="009103C0">
      <w:pPr>
        <w:bidi/>
        <w:jc w:val="both"/>
        <w:rPr>
          <w:rFonts w:cs="David" w:hint="cs"/>
          <w:rtl/>
        </w:rPr>
      </w:pPr>
      <w:r w:rsidRPr="009103C0">
        <w:rPr>
          <w:rFonts w:cs="David" w:hint="cs"/>
          <w:rtl/>
        </w:rPr>
        <w:t>חה"כ דב חנין</w:t>
      </w:r>
    </w:p>
    <w:p w14:paraId="72892922" w14:textId="77777777" w:rsidR="009103C0" w:rsidRPr="009103C0" w:rsidRDefault="009103C0" w:rsidP="009103C0">
      <w:pPr>
        <w:bidi/>
        <w:jc w:val="both"/>
        <w:rPr>
          <w:rFonts w:cs="David" w:hint="cs"/>
          <w:rtl/>
        </w:rPr>
      </w:pPr>
      <w:r w:rsidRPr="009103C0">
        <w:rPr>
          <w:rFonts w:cs="David" w:hint="cs"/>
          <w:rtl/>
        </w:rPr>
        <w:t>חה"כ אמנון כהן</w:t>
      </w:r>
    </w:p>
    <w:p w14:paraId="12FBEB0D" w14:textId="77777777" w:rsidR="009103C0" w:rsidRPr="009103C0" w:rsidRDefault="009103C0" w:rsidP="009103C0">
      <w:pPr>
        <w:bidi/>
        <w:jc w:val="both"/>
        <w:rPr>
          <w:rFonts w:cs="David" w:hint="cs"/>
          <w:rtl/>
        </w:rPr>
      </w:pPr>
      <w:r w:rsidRPr="009103C0">
        <w:rPr>
          <w:rFonts w:cs="David" w:hint="cs"/>
          <w:rtl/>
        </w:rPr>
        <w:t>חה"כ יוסף שגל</w:t>
      </w:r>
    </w:p>
    <w:p w14:paraId="65750233" w14:textId="77777777" w:rsidR="009103C0" w:rsidRPr="009103C0" w:rsidRDefault="009103C0" w:rsidP="009103C0">
      <w:pPr>
        <w:bidi/>
        <w:jc w:val="both"/>
        <w:rPr>
          <w:rFonts w:cs="David" w:hint="cs"/>
          <w:rtl/>
        </w:rPr>
      </w:pPr>
      <w:r w:rsidRPr="009103C0">
        <w:rPr>
          <w:rFonts w:cs="David" w:hint="cs"/>
          <w:rtl/>
        </w:rPr>
        <w:t>חה"כ סילבן שלום</w:t>
      </w:r>
    </w:p>
    <w:p w14:paraId="54E24C5F" w14:textId="77777777" w:rsidR="009103C0" w:rsidRPr="009103C0" w:rsidRDefault="009103C0" w:rsidP="009103C0">
      <w:pPr>
        <w:bidi/>
        <w:jc w:val="both"/>
        <w:rPr>
          <w:rFonts w:cs="David" w:hint="cs"/>
          <w:rtl/>
        </w:rPr>
      </w:pPr>
      <w:r w:rsidRPr="009103C0">
        <w:rPr>
          <w:rFonts w:cs="David" w:hint="cs"/>
          <w:rtl/>
        </w:rPr>
        <w:t>חה"כ רונית תירוש</w:t>
      </w:r>
    </w:p>
    <w:p w14:paraId="0898BD4B" w14:textId="77777777" w:rsidR="009103C0" w:rsidRPr="009103C0" w:rsidRDefault="009103C0" w:rsidP="009103C0">
      <w:pPr>
        <w:bidi/>
        <w:jc w:val="both"/>
        <w:rPr>
          <w:rFonts w:cs="David" w:hint="cs"/>
          <w:rtl/>
        </w:rPr>
      </w:pPr>
      <w:r w:rsidRPr="009103C0">
        <w:rPr>
          <w:rFonts w:cs="David" w:hint="cs"/>
          <w:rtl/>
        </w:rPr>
        <w:t>אריאלה קלעי</w:t>
      </w:r>
      <w:r w:rsidRPr="009103C0">
        <w:rPr>
          <w:rFonts w:cs="David" w:hint="cs"/>
          <w:rtl/>
        </w:rPr>
        <w:tab/>
        <w:t>- ראש תחום חקיקה, משרד המשפטים</w:t>
      </w:r>
    </w:p>
    <w:p w14:paraId="66A2A57C" w14:textId="77777777" w:rsidR="009103C0" w:rsidRPr="009103C0" w:rsidRDefault="009103C0" w:rsidP="009103C0">
      <w:pPr>
        <w:bidi/>
        <w:jc w:val="both"/>
        <w:rPr>
          <w:rFonts w:cs="David" w:hint="cs"/>
          <w:rtl/>
        </w:rPr>
      </w:pPr>
      <w:r w:rsidRPr="009103C0">
        <w:rPr>
          <w:rFonts w:cs="David" w:hint="cs"/>
          <w:rtl/>
        </w:rPr>
        <w:t>שולי גורן</w:t>
      </w:r>
      <w:r w:rsidRPr="009103C0">
        <w:rPr>
          <w:rFonts w:cs="David" w:hint="cs"/>
          <w:rtl/>
        </w:rPr>
        <w:tab/>
      </w:r>
      <w:r w:rsidRPr="009103C0">
        <w:rPr>
          <w:rFonts w:cs="David" w:hint="cs"/>
          <w:rtl/>
        </w:rPr>
        <w:tab/>
        <w:t>- משרד האוצר</w:t>
      </w:r>
    </w:p>
    <w:p w14:paraId="08B36B94" w14:textId="77777777" w:rsidR="009103C0" w:rsidRPr="009103C0" w:rsidRDefault="009103C0" w:rsidP="009103C0">
      <w:pPr>
        <w:bidi/>
        <w:jc w:val="both"/>
        <w:rPr>
          <w:rFonts w:cs="David" w:hint="cs"/>
          <w:rtl/>
        </w:rPr>
      </w:pPr>
      <w:r w:rsidRPr="009103C0">
        <w:rPr>
          <w:rFonts w:cs="David" w:hint="cs"/>
          <w:rtl/>
        </w:rPr>
        <w:t>טמיר כהן</w:t>
      </w:r>
      <w:r w:rsidRPr="009103C0">
        <w:rPr>
          <w:rFonts w:cs="David" w:hint="cs"/>
          <w:rtl/>
        </w:rPr>
        <w:tab/>
      </w:r>
      <w:r w:rsidRPr="009103C0">
        <w:rPr>
          <w:rFonts w:cs="David" w:hint="cs"/>
          <w:rtl/>
        </w:rPr>
        <w:tab/>
        <w:t>- מנהל ועדת הכספים</w:t>
      </w:r>
    </w:p>
    <w:p w14:paraId="6632C4F6" w14:textId="77777777" w:rsidR="009103C0" w:rsidRPr="009103C0" w:rsidRDefault="009103C0" w:rsidP="009103C0">
      <w:pPr>
        <w:bidi/>
        <w:jc w:val="both"/>
        <w:rPr>
          <w:rFonts w:cs="David" w:hint="cs"/>
          <w:rtl/>
        </w:rPr>
      </w:pPr>
    </w:p>
    <w:p w14:paraId="44BAF40C" w14:textId="77777777" w:rsidR="009103C0" w:rsidRPr="009103C0" w:rsidRDefault="009103C0" w:rsidP="009103C0">
      <w:pPr>
        <w:bidi/>
        <w:jc w:val="both"/>
        <w:rPr>
          <w:rFonts w:cs="David"/>
          <w:rtl/>
        </w:rPr>
      </w:pPr>
    </w:p>
    <w:p w14:paraId="533152AA" w14:textId="77777777" w:rsidR="009103C0" w:rsidRPr="009103C0" w:rsidRDefault="009103C0" w:rsidP="009103C0">
      <w:pPr>
        <w:tabs>
          <w:tab w:val="left" w:pos="1930"/>
        </w:tabs>
        <w:bidi/>
        <w:jc w:val="both"/>
        <w:rPr>
          <w:rFonts w:cs="David" w:hint="cs"/>
          <w:b/>
          <w:bCs/>
          <w:u w:val="single"/>
          <w:rtl/>
        </w:rPr>
      </w:pPr>
    </w:p>
    <w:p w14:paraId="263D2996" w14:textId="77777777" w:rsidR="009103C0" w:rsidRPr="009103C0" w:rsidRDefault="009103C0" w:rsidP="009103C0">
      <w:pPr>
        <w:tabs>
          <w:tab w:val="left" w:pos="1930"/>
        </w:tabs>
        <w:bidi/>
        <w:jc w:val="both"/>
        <w:rPr>
          <w:rFonts w:cs="David" w:hint="cs"/>
          <w:rtl/>
        </w:rPr>
      </w:pPr>
      <w:r w:rsidRPr="009103C0">
        <w:rPr>
          <w:rFonts w:cs="David" w:hint="cs"/>
          <w:b/>
          <w:bCs/>
          <w:u w:val="single"/>
          <w:rtl/>
        </w:rPr>
        <w:t>מזכיר הכנסת:</w:t>
      </w:r>
      <w:r w:rsidRPr="009103C0">
        <w:rPr>
          <w:rFonts w:cs="David" w:hint="cs"/>
          <w:rtl/>
        </w:rPr>
        <w:tab/>
      </w:r>
      <w:r w:rsidRPr="009103C0">
        <w:rPr>
          <w:rFonts w:cs="David" w:hint="cs"/>
          <w:rtl/>
        </w:rPr>
        <w:tab/>
        <w:t>אריה האן</w:t>
      </w:r>
    </w:p>
    <w:p w14:paraId="13713391" w14:textId="77777777" w:rsidR="009103C0" w:rsidRPr="009103C0" w:rsidRDefault="009103C0" w:rsidP="009103C0">
      <w:pPr>
        <w:tabs>
          <w:tab w:val="left" w:pos="1930"/>
        </w:tabs>
        <w:bidi/>
        <w:jc w:val="both"/>
        <w:rPr>
          <w:rFonts w:cs="David" w:hint="cs"/>
          <w:b/>
          <w:bCs/>
          <w:u w:val="single"/>
          <w:rtl/>
        </w:rPr>
      </w:pPr>
    </w:p>
    <w:p w14:paraId="78D3ED81" w14:textId="77777777" w:rsidR="009103C0" w:rsidRPr="009103C0" w:rsidRDefault="009103C0" w:rsidP="009103C0">
      <w:pPr>
        <w:tabs>
          <w:tab w:val="left" w:pos="1930"/>
        </w:tabs>
        <w:bidi/>
        <w:jc w:val="both"/>
        <w:rPr>
          <w:rFonts w:cs="David" w:hint="cs"/>
          <w:rtl/>
        </w:rPr>
      </w:pPr>
      <w:r w:rsidRPr="009103C0">
        <w:rPr>
          <w:rFonts w:cs="David" w:hint="cs"/>
          <w:b/>
          <w:bCs/>
          <w:u w:val="single"/>
          <w:rtl/>
        </w:rPr>
        <w:lastRenderedPageBreak/>
        <w:t>סגנית מזכיר הכנסת:</w:t>
      </w:r>
      <w:r w:rsidRPr="009103C0">
        <w:rPr>
          <w:rFonts w:cs="David" w:hint="cs"/>
          <w:rtl/>
        </w:rPr>
        <w:tab/>
      </w:r>
      <w:r w:rsidRPr="009103C0">
        <w:rPr>
          <w:rFonts w:cs="David" w:hint="cs"/>
          <w:rtl/>
        </w:rPr>
        <w:tab/>
        <w:t>ירדנה מלר-הורוביץ</w:t>
      </w:r>
    </w:p>
    <w:p w14:paraId="754B7807" w14:textId="77777777" w:rsidR="009103C0" w:rsidRPr="009103C0" w:rsidRDefault="009103C0" w:rsidP="009103C0">
      <w:pPr>
        <w:tabs>
          <w:tab w:val="left" w:pos="1930"/>
        </w:tabs>
        <w:bidi/>
        <w:jc w:val="both"/>
        <w:rPr>
          <w:rFonts w:cs="David" w:hint="cs"/>
          <w:b/>
          <w:bCs/>
          <w:u w:val="single"/>
          <w:rtl/>
        </w:rPr>
      </w:pPr>
    </w:p>
    <w:p w14:paraId="6B48A2A5" w14:textId="77777777" w:rsidR="009103C0" w:rsidRPr="009103C0" w:rsidRDefault="009103C0" w:rsidP="009103C0">
      <w:pPr>
        <w:tabs>
          <w:tab w:val="left" w:pos="1930"/>
        </w:tabs>
        <w:bidi/>
        <w:jc w:val="both"/>
        <w:rPr>
          <w:rFonts w:cs="David" w:hint="cs"/>
          <w:rtl/>
        </w:rPr>
      </w:pPr>
      <w:r w:rsidRPr="009103C0">
        <w:rPr>
          <w:rFonts w:cs="David" w:hint="cs"/>
          <w:b/>
          <w:bCs/>
          <w:u w:val="single"/>
          <w:rtl/>
        </w:rPr>
        <w:t>סגן מזכיר הכנסת:</w:t>
      </w:r>
      <w:r w:rsidRPr="009103C0">
        <w:rPr>
          <w:rFonts w:cs="David" w:hint="cs"/>
          <w:rtl/>
        </w:rPr>
        <w:tab/>
      </w:r>
      <w:r w:rsidRPr="009103C0">
        <w:rPr>
          <w:rFonts w:cs="David" w:hint="cs"/>
          <w:rtl/>
        </w:rPr>
        <w:tab/>
        <w:t>נאזם בדר</w:t>
      </w:r>
    </w:p>
    <w:p w14:paraId="5C9488C1" w14:textId="77777777" w:rsidR="009103C0" w:rsidRPr="009103C0" w:rsidRDefault="009103C0" w:rsidP="009103C0">
      <w:pPr>
        <w:tabs>
          <w:tab w:val="left" w:pos="1930"/>
        </w:tabs>
        <w:bidi/>
        <w:jc w:val="both"/>
        <w:rPr>
          <w:rFonts w:cs="David" w:hint="cs"/>
          <w:b/>
          <w:bCs/>
          <w:u w:val="single"/>
          <w:rtl/>
        </w:rPr>
      </w:pPr>
    </w:p>
    <w:p w14:paraId="494F34D8" w14:textId="77777777" w:rsidR="009103C0" w:rsidRPr="009103C0" w:rsidRDefault="009103C0" w:rsidP="009103C0">
      <w:pPr>
        <w:tabs>
          <w:tab w:val="left" w:pos="1930"/>
        </w:tabs>
        <w:bidi/>
        <w:jc w:val="both"/>
        <w:rPr>
          <w:rFonts w:cs="David" w:hint="cs"/>
          <w:rtl/>
        </w:rPr>
      </w:pPr>
      <w:r w:rsidRPr="009103C0">
        <w:rPr>
          <w:rFonts w:cs="David"/>
          <w:b/>
          <w:bCs/>
          <w:u w:val="single"/>
          <w:rtl/>
        </w:rPr>
        <w:t>י</w:t>
      </w:r>
      <w:r w:rsidRPr="009103C0">
        <w:rPr>
          <w:rFonts w:cs="David" w:hint="cs"/>
          <w:b/>
          <w:bCs/>
          <w:u w:val="single"/>
          <w:rtl/>
        </w:rPr>
        <w:t>י</w:t>
      </w:r>
      <w:r w:rsidRPr="009103C0">
        <w:rPr>
          <w:rFonts w:cs="David"/>
          <w:b/>
          <w:bCs/>
          <w:u w:val="single"/>
          <w:rtl/>
        </w:rPr>
        <w:t>ע</w:t>
      </w:r>
      <w:r w:rsidRPr="009103C0">
        <w:rPr>
          <w:rFonts w:cs="David" w:hint="cs"/>
          <w:b/>
          <w:bCs/>
          <w:u w:val="single"/>
          <w:rtl/>
        </w:rPr>
        <w:t>וץ</w:t>
      </w:r>
      <w:r w:rsidRPr="009103C0">
        <w:rPr>
          <w:rFonts w:cs="David"/>
          <w:b/>
          <w:bCs/>
          <w:u w:val="single"/>
          <w:rtl/>
        </w:rPr>
        <w:t xml:space="preserve"> משפטי</w:t>
      </w:r>
      <w:r w:rsidRPr="009103C0">
        <w:rPr>
          <w:rFonts w:cs="David"/>
          <w:rtl/>
        </w:rPr>
        <w:t>:</w:t>
      </w:r>
      <w:r w:rsidRPr="009103C0">
        <w:rPr>
          <w:rFonts w:cs="David" w:hint="cs"/>
          <w:rtl/>
        </w:rPr>
        <w:tab/>
      </w:r>
      <w:r w:rsidRPr="009103C0">
        <w:rPr>
          <w:rFonts w:cs="David" w:hint="cs"/>
          <w:rtl/>
        </w:rPr>
        <w:tab/>
        <w:t>ארבל אסטרחן</w:t>
      </w:r>
    </w:p>
    <w:p w14:paraId="7EAB2F69" w14:textId="77777777" w:rsidR="009103C0" w:rsidRPr="009103C0" w:rsidRDefault="009103C0" w:rsidP="009103C0">
      <w:pPr>
        <w:tabs>
          <w:tab w:val="left" w:pos="1930"/>
        </w:tabs>
        <w:bidi/>
        <w:jc w:val="both"/>
        <w:rPr>
          <w:rFonts w:cs="David" w:hint="cs"/>
          <w:rtl/>
        </w:rPr>
      </w:pPr>
      <w:r w:rsidRPr="009103C0">
        <w:rPr>
          <w:rFonts w:cs="David" w:hint="cs"/>
          <w:rtl/>
        </w:rPr>
        <w:tab/>
      </w:r>
      <w:r w:rsidRPr="009103C0">
        <w:rPr>
          <w:rFonts w:cs="David" w:hint="cs"/>
          <w:rtl/>
        </w:rPr>
        <w:tab/>
        <w:t xml:space="preserve">שגית אפיק </w:t>
      </w:r>
      <w:r w:rsidRPr="009103C0">
        <w:rPr>
          <w:rFonts w:cs="David"/>
          <w:rtl/>
        </w:rPr>
        <w:t>–</w:t>
      </w:r>
      <w:r w:rsidRPr="009103C0">
        <w:rPr>
          <w:rFonts w:cs="David" w:hint="cs"/>
          <w:rtl/>
        </w:rPr>
        <w:t xml:space="preserve"> יועצת משפטית של ועדת הכספים</w:t>
      </w:r>
      <w:r w:rsidRPr="009103C0">
        <w:rPr>
          <w:rFonts w:cs="David" w:hint="cs"/>
          <w:rtl/>
        </w:rPr>
        <w:tab/>
      </w:r>
    </w:p>
    <w:p w14:paraId="0846D366" w14:textId="77777777" w:rsidR="009103C0" w:rsidRPr="009103C0" w:rsidRDefault="009103C0" w:rsidP="009103C0">
      <w:pPr>
        <w:bidi/>
        <w:jc w:val="both"/>
        <w:rPr>
          <w:rFonts w:cs="David"/>
          <w:rtl/>
        </w:rPr>
      </w:pPr>
    </w:p>
    <w:p w14:paraId="20289419" w14:textId="77777777" w:rsidR="009103C0" w:rsidRPr="009103C0" w:rsidRDefault="009103C0" w:rsidP="009103C0">
      <w:pPr>
        <w:tabs>
          <w:tab w:val="left" w:pos="1930"/>
        </w:tabs>
        <w:bidi/>
        <w:jc w:val="both"/>
        <w:rPr>
          <w:rFonts w:cs="David" w:hint="cs"/>
          <w:b/>
          <w:bCs/>
          <w:rtl/>
        </w:rPr>
      </w:pPr>
      <w:r w:rsidRPr="009103C0">
        <w:rPr>
          <w:rFonts w:cs="David"/>
          <w:b/>
          <w:bCs/>
          <w:u w:val="single"/>
          <w:rtl/>
        </w:rPr>
        <w:t>מנהלת הוועדה</w:t>
      </w:r>
      <w:r w:rsidRPr="009103C0">
        <w:rPr>
          <w:rFonts w:cs="David"/>
          <w:rtl/>
        </w:rPr>
        <w:t>:</w:t>
      </w:r>
      <w:r w:rsidRPr="009103C0">
        <w:rPr>
          <w:rFonts w:cs="David" w:hint="cs"/>
          <w:rtl/>
        </w:rPr>
        <w:tab/>
      </w:r>
      <w:r w:rsidRPr="009103C0">
        <w:rPr>
          <w:rFonts w:cs="David" w:hint="cs"/>
          <w:rtl/>
        </w:rPr>
        <w:tab/>
        <w:t>אתי בן-יוסף</w:t>
      </w:r>
    </w:p>
    <w:p w14:paraId="4FC644B8" w14:textId="77777777" w:rsidR="009103C0" w:rsidRPr="009103C0" w:rsidRDefault="009103C0" w:rsidP="009103C0">
      <w:pPr>
        <w:bidi/>
        <w:jc w:val="both"/>
        <w:rPr>
          <w:rFonts w:cs="David"/>
          <w:rtl/>
        </w:rPr>
      </w:pPr>
    </w:p>
    <w:p w14:paraId="0447252F" w14:textId="77777777" w:rsidR="009103C0" w:rsidRPr="009103C0" w:rsidRDefault="009103C0" w:rsidP="009103C0">
      <w:pPr>
        <w:tabs>
          <w:tab w:val="left" w:pos="1930"/>
        </w:tabs>
        <w:bidi/>
        <w:jc w:val="both"/>
        <w:rPr>
          <w:rFonts w:cs="David" w:hint="cs"/>
          <w:rtl/>
        </w:rPr>
      </w:pPr>
      <w:r w:rsidRPr="009103C0">
        <w:rPr>
          <w:rFonts w:cs="David" w:hint="cs"/>
          <w:b/>
          <w:bCs/>
          <w:u w:val="single"/>
          <w:rtl/>
        </w:rPr>
        <w:t>קצרנית:</w:t>
      </w:r>
      <w:r w:rsidRPr="009103C0">
        <w:rPr>
          <w:rFonts w:cs="David" w:hint="cs"/>
          <w:rtl/>
        </w:rPr>
        <w:tab/>
      </w:r>
      <w:r w:rsidRPr="009103C0">
        <w:rPr>
          <w:rFonts w:cs="David" w:hint="cs"/>
          <w:rtl/>
        </w:rPr>
        <w:tab/>
        <w:t xml:space="preserve">טלי רם </w:t>
      </w:r>
      <w:r w:rsidRPr="009103C0">
        <w:rPr>
          <w:rFonts w:cs="David" w:hint="cs"/>
          <w:rtl/>
        </w:rPr>
        <w:tab/>
      </w:r>
    </w:p>
    <w:p w14:paraId="386A237D" w14:textId="77777777" w:rsidR="009103C0" w:rsidRPr="009103C0" w:rsidRDefault="009103C0" w:rsidP="009103C0">
      <w:pPr>
        <w:bidi/>
        <w:jc w:val="both"/>
        <w:rPr>
          <w:rFonts w:cs="David" w:hint="cs"/>
          <w:b/>
          <w:bCs/>
          <w:rtl/>
        </w:rPr>
      </w:pPr>
    </w:p>
    <w:p w14:paraId="5AE03AB7" w14:textId="77777777" w:rsidR="009103C0" w:rsidRPr="009103C0" w:rsidRDefault="009103C0" w:rsidP="009103C0">
      <w:pPr>
        <w:pStyle w:val="Heading5"/>
        <w:rPr>
          <w:rFonts w:hint="cs"/>
          <w:rtl/>
        </w:rPr>
      </w:pPr>
    </w:p>
    <w:p w14:paraId="6739632F" w14:textId="77777777" w:rsidR="009103C0" w:rsidRPr="009103C0" w:rsidRDefault="009103C0" w:rsidP="009103C0">
      <w:pPr>
        <w:pStyle w:val="Heading5"/>
        <w:rPr>
          <w:rtl/>
        </w:rPr>
      </w:pPr>
      <w:r w:rsidRPr="009103C0">
        <w:rPr>
          <w:rtl/>
        </w:rPr>
        <w:t xml:space="preserve"> </w:t>
      </w:r>
    </w:p>
    <w:p w14:paraId="1F9EE0B6" w14:textId="77777777" w:rsidR="009103C0" w:rsidRPr="009103C0" w:rsidRDefault="009103C0" w:rsidP="009103C0">
      <w:pPr>
        <w:bidi/>
        <w:jc w:val="both"/>
        <w:rPr>
          <w:rFonts w:cs="David" w:hint="cs"/>
          <w:rtl/>
        </w:rPr>
      </w:pPr>
    </w:p>
    <w:p w14:paraId="2D1F6967" w14:textId="77777777" w:rsidR="009103C0" w:rsidRPr="009103C0" w:rsidRDefault="009103C0" w:rsidP="009103C0">
      <w:pPr>
        <w:bidi/>
        <w:jc w:val="center"/>
        <w:rPr>
          <w:rFonts w:cs="David" w:hint="cs"/>
          <w:b/>
          <w:bCs/>
          <w:u w:val="single"/>
          <w:rtl/>
        </w:rPr>
      </w:pPr>
      <w:r w:rsidRPr="009103C0">
        <w:rPr>
          <w:rFonts w:cs="David"/>
          <w:rtl/>
        </w:rPr>
        <w:br w:type="page"/>
      </w:r>
      <w:r w:rsidRPr="009103C0">
        <w:rPr>
          <w:rFonts w:cs="David" w:hint="cs"/>
          <w:b/>
          <w:bCs/>
          <w:rtl/>
        </w:rPr>
        <w:lastRenderedPageBreak/>
        <w:t xml:space="preserve">א. </w:t>
      </w:r>
      <w:r w:rsidRPr="009103C0">
        <w:rPr>
          <w:rFonts w:cs="David" w:hint="cs"/>
          <w:b/>
          <w:bCs/>
          <w:u w:val="single"/>
          <w:rtl/>
        </w:rPr>
        <w:t>סדרי דיון לישיבה מיוחדת לציון יום כינון הכנסת,</w:t>
      </w:r>
    </w:p>
    <w:p w14:paraId="291B729B" w14:textId="77777777" w:rsidR="009103C0" w:rsidRPr="009103C0" w:rsidRDefault="009103C0" w:rsidP="009103C0">
      <w:pPr>
        <w:bidi/>
        <w:jc w:val="center"/>
        <w:rPr>
          <w:rFonts w:cs="David" w:hint="cs"/>
          <w:b/>
          <w:bCs/>
          <w:u w:val="single"/>
          <w:rtl/>
        </w:rPr>
      </w:pPr>
      <w:r w:rsidRPr="009103C0">
        <w:rPr>
          <w:rFonts w:cs="David" w:hint="cs"/>
          <w:b/>
          <w:bCs/>
          <w:u w:val="single"/>
          <w:rtl/>
        </w:rPr>
        <w:t>בנושא: מעמדו של בית המחוקקים במדינת ישראל</w:t>
      </w:r>
    </w:p>
    <w:p w14:paraId="1D086426" w14:textId="77777777" w:rsidR="009103C0" w:rsidRPr="009103C0" w:rsidRDefault="009103C0" w:rsidP="009103C0">
      <w:pPr>
        <w:pStyle w:val="Heading8"/>
        <w:jc w:val="both"/>
        <w:rPr>
          <w:rFonts w:hint="cs"/>
          <w:rtl/>
        </w:rPr>
      </w:pPr>
    </w:p>
    <w:p w14:paraId="65F6D65A"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498A1EA6" w14:textId="77777777" w:rsidR="009103C0" w:rsidRPr="009103C0" w:rsidRDefault="009103C0" w:rsidP="009103C0">
      <w:pPr>
        <w:bidi/>
        <w:jc w:val="both"/>
        <w:rPr>
          <w:rFonts w:cs="David" w:hint="cs"/>
          <w:rtl/>
        </w:rPr>
      </w:pPr>
    </w:p>
    <w:p w14:paraId="52C6ABFB" w14:textId="77777777" w:rsidR="009103C0" w:rsidRPr="009103C0" w:rsidRDefault="009103C0" w:rsidP="009103C0">
      <w:pPr>
        <w:bidi/>
        <w:jc w:val="both"/>
        <w:rPr>
          <w:rFonts w:cs="David" w:hint="cs"/>
          <w:rtl/>
        </w:rPr>
      </w:pPr>
      <w:r w:rsidRPr="009103C0">
        <w:rPr>
          <w:rFonts w:cs="David" w:hint="cs"/>
          <w:rtl/>
        </w:rPr>
        <w:t xml:space="preserve">  </w:t>
      </w:r>
      <w:r w:rsidRPr="009103C0">
        <w:rPr>
          <w:rFonts w:cs="David" w:hint="cs"/>
          <w:rtl/>
        </w:rPr>
        <w:tab/>
        <w:t xml:space="preserve">בוקר טוב. אני שמחה לפתוח ישיבה ראשונה השבוע של ועדת הכנסת. קבלו את התנצלותי על כך שבשבוע שעבר הייתי חולה, שמעתי שהישיבה פה נוהלה ביד רמה על-ידי היושב-ראש שמילא את מקומי, חבר הכנסת יצחקי, וזאת ההזדמנות להודות לך, חבר הכנסת יצחקי שניאות למלא את מקומי. </w:t>
      </w:r>
    </w:p>
    <w:p w14:paraId="2AC0A8AE"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3C13F5A6" w14:textId="77777777" w:rsidR="009103C0" w:rsidRPr="009103C0" w:rsidRDefault="009103C0" w:rsidP="009103C0">
      <w:pPr>
        <w:pStyle w:val="Heading5"/>
        <w:rPr>
          <w:rFonts w:hint="cs"/>
          <w:rtl/>
        </w:rPr>
      </w:pPr>
    </w:p>
    <w:p w14:paraId="64C3C45C" w14:textId="77777777" w:rsidR="009103C0" w:rsidRPr="009103C0" w:rsidRDefault="009103C0" w:rsidP="009103C0">
      <w:pPr>
        <w:bidi/>
        <w:jc w:val="both"/>
        <w:rPr>
          <w:rFonts w:cs="David" w:hint="cs"/>
          <w:rtl/>
        </w:rPr>
      </w:pPr>
      <w:r w:rsidRPr="009103C0">
        <w:rPr>
          <w:rFonts w:cs="David" w:hint="cs"/>
          <w:rtl/>
        </w:rPr>
        <w:tab/>
        <w:t xml:space="preserve"> לעונג לי. </w:t>
      </w:r>
    </w:p>
    <w:p w14:paraId="4550DC3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נסים זאב:</w:t>
      </w:r>
    </w:p>
    <w:p w14:paraId="4A1CAE7A" w14:textId="77777777" w:rsidR="009103C0" w:rsidRPr="009103C0" w:rsidRDefault="009103C0" w:rsidP="009103C0">
      <w:pPr>
        <w:bidi/>
        <w:jc w:val="both"/>
        <w:rPr>
          <w:rFonts w:cs="David" w:hint="cs"/>
          <w:rtl/>
        </w:rPr>
      </w:pPr>
    </w:p>
    <w:p w14:paraId="495E5443" w14:textId="77777777" w:rsidR="009103C0" w:rsidRPr="009103C0" w:rsidRDefault="009103C0" w:rsidP="009103C0">
      <w:pPr>
        <w:bidi/>
        <w:jc w:val="both"/>
        <w:rPr>
          <w:rFonts w:cs="David" w:hint="cs"/>
          <w:rtl/>
        </w:rPr>
      </w:pPr>
      <w:r w:rsidRPr="009103C0">
        <w:rPr>
          <w:rFonts w:cs="David" w:hint="cs"/>
          <w:rtl/>
        </w:rPr>
        <w:tab/>
        <w:t xml:space="preserve"> ביד חזקה ובזרוע נטויה.</w:t>
      </w:r>
    </w:p>
    <w:p w14:paraId="42D3754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54787C0" w14:textId="77777777" w:rsidR="009103C0" w:rsidRPr="009103C0" w:rsidRDefault="009103C0" w:rsidP="009103C0">
      <w:pPr>
        <w:bidi/>
        <w:jc w:val="both"/>
        <w:rPr>
          <w:rFonts w:cs="David" w:hint="cs"/>
          <w:rtl/>
        </w:rPr>
      </w:pPr>
    </w:p>
    <w:p w14:paraId="642FB1DB" w14:textId="77777777" w:rsidR="009103C0" w:rsidRPr="009103C0" w:rsidRDefault="009103C0" w:rsidP="009103C0">
      <w:pPr>
        <w:bidi/>
        <w:jc w:val="both"/>
        <w:rPr>
          <w:rFonts w:cs="David" w:hint="cs"/>
          <w:rtl/>
        </w:rPr>
      </w:pPr>
      <w:r w:rsidRPr="009103C0">
        <w:rPr>
          <w:rFonts w:cs="David" w:hint="cs"/>
          <w:rtl/>
        </w:rPr>
        <w:tab/>
        <w:t xml:space="preserve"> ביד חזקה, בזרוע נטויה ובגבורה מלאה.</w:t>
      </w:r>
    </w:p>
    <w:p w14:paraId="14C707FC" w14:textId="77777777" w:rsidR="009103C0" w:rsidRPr="009103C0" w:rsidRDefault="009103C0" w:rsidP="009103C0">
      <w:pPr>
        <w:bidi/>
        <w:jc w:val="both"/>
        <w:rPr>
          <w:rFonts w:cs="David" w:hint="cs"/>
          <w:rtl/>
        </w:rPr>
      </w:pPr>
    </w:p>
    <w:p w14:paraId="328A17D4" w14:textId="77777777" w:rsidR="009103C0" w:rsidRPr="009103C0" w:rsidRDefault="009103C0" w:rsidP="009103C0">
      <w:pPr>
        <w:bidi/>
        <w:jc w:val="both"/>
        <w:rPr>
          <w:rFonts w:cs="David" w:hint="cs"/>
          <w:rtl/>
        </w:rPr>
      </w:pPr>
      <w:r w:rsidRPr="009103C0">
        <w:rPr>
          <w:rFonts w:cs="David" w:hint="cs"/>
          <w:rtl/>
        </w:rPr>
        <w:tab/>
        <w:t xml:space="preserve">לפני שאני עוברת לסדר-היום, אני מבקשת להגיד כך. היום הוא יום חגה של כנסת ישראל, שחוגגת את ט"ו בשבט כיום כינונה של הכנסת הראשונה. סברנו - יושבת-ראש הכנסת, בהתייעצות עמנו- שאת היום הזה יש לייחד לדיונים במליאה. אין היום הצעות אי-אמון, ועל סדר-יומה של המליאה דיון סיעתי במסגרת של שש דקות לכל סיעה. </w:t>
      </w:r>
    </w:p>
    <w:p w14:paraId="76C0EC37" w14:textId="77777777" w:rsidR="009103C0" w:rsidRPr="009103C0" w:rsidRDefault="009103C0" w:rsidP="009103C0">
      <w:pPr>
        <w:bidi/>
        <w:jc w:val="both"/>
        <w:rPr>
          <w:rFonts w:cs="David" w:hint="cs"/>
          <w:rtl/>
        </w:rPr>
      </w:pPr>
    </w:p>
    <w:p w14:paraId="6232EFC4" w14:textId="77777777" w:rsidR="009103C0" w:rsidRPr="009103C0" w:rsidRDefault="009103C0" w:rsidP="009103C0">
      <w:pPr>
        <w:bidi/>
        <w:ind w:firstLine="567"/>
        <w:jc w:val="both"/>
        <w:rPr>
          <w:rFonts w:cs="David" w:hint="cs"/>
          <w:rtl/>
        </w:rPr>
      </w:pPr>
      <w:r w:rsidRPr="009103C0">
        <w:rPr>
          <w:rFonts w:cs="David" w:hint="cs"/>
          <w:rtl/>
        </w:rPr>
        <w:t xml:space="preserve">בדיון ידברו ראש הממשלה, ראש האופוזיציה ונציגי הסיעות. מלבדם, סביר להניח שידברו גם ראשי הוועדות. </w:t>
      </w:r>
    </w:p>
    <w:p w14:paraId="572520B9" w14:textId="77777777" w:rsidR="009103C0" w:rsidRPr="009103C0" w:rsidRDefault="009103C0" w:rsidP="009103C0">
      <w:pPr>
        <w:bidi/>
        <w:ind w:firstLine="567"/>
        <w:jc w:val="both"/>
        <w:rPr>
          <w:rFonts w:cs="David" w:hint="cs"/>
          <w:rtl/>
        </w:rPr>
      </w:pPr>
    </w:p>
    <w:p w14:paraId="46652FF9" w14:textId="77777777" w:rsidR="009103C0" w:rsidRPr="009103C0" w:rsidRDefault="009103C0" w:rsidP="009103C0">
      <w:pPr>
        <w:bidi/>
        <w:ind w:firstLine="567"/>
        <w:jc w:val="both"/>
        <w:rPr>
          <w:rFonts w:cs="David" w:hint="cs"/>
          <w:rtl/>
        </w:rPr>
      </w:pPr>
      <w:r w:rsidRPr="009103C0">
        <w:rPr>
          <w:rFonts w:cs="David" w:hint="cs"/>
          <w:rtl/>
        </w:rPr>
        <w:t xml:space="preserve">אנחנו - ועדת הכנסת </w:t>
      </w:r>
      <w:r w:rsidRPr="009103C0">
        <w:rPr>
          <w:rFonts w:cs="David"/>
          <w:rtl/>
        </w:rPr>
        <w:t>–</w:t>
      </w:r>
      <w:r w:rsidRPr="009103C0">
        <w:rPr>
          <w:rFonts w:cs="David" w:hint="cs"/>
          <w:rtl/>
        </w:rPr>
        <w:t xml:space="preserve"> חייבים לאשר את היום הזה, ואנחנו יכולים לאשרו רק על-פי סעיף 148 לתקנון הכנסת, שאומר כך: "הכנסת לא תדון בשום עניין בצורת דיון החורגת מהוראות התקנון או מהתקדימים, אלא אם כן דנה והחליטה ועדת הכנסת על כך". </w:t>
      </w:r>
    </w:p>
    <w:p w14:paraId="32EE4A56" w14:textId="77777777" w:rsidR="009103C0" w:rsidRPr="009103C0" w:rsidRDefault="009103C0" w:rsidP="009103C0">
      <w:pPr>
        <w:bidi/>
        <w:ind w:firstLine="567"/>
        <w:jc w:val="both"/>
        <w:rPr>
          <w:rFonts w:cs="David" w:hint="cs"/>
          <w:rtl/>
        </w:rPr>
      </w:pPr>
    </w:p>
    <w:p w14:paraId="7AA687C6" w14:textId="77777777" w:rsidR="009103C0" w:rsidRPr="009103C0" w:rsidRDefault="009103C0" w:rsidP="009103C0">
      <w:pPr>
        <w:bidi/>
        <w:ind w:firstLine="567"/>
        <w:jc w:val="both"/>
        <w:rPr>
          <w:rFonts w:cs="David" w:hint="cs"/>
          <w:rtl/>
        </w:rPr>
      </w:pPr>
      <w:r w:rsidRPr="009103C0">
        <w:rPr>
          <w:rFonts w:cs="David" w:hint="cs"/>
          <w:rtl/>
        </w:rPr>
        <w:t>ומכיוון שהיום הוא יום חגה של הכנסת, אני מבקשת מכם, חברי חברי הכנסת, להצביע ולאשר את קיום היום הזה. מי בעד? מי נגד? מי נמנע?</w:t>
      </w:r>
    </w:p>
    <w:p w14:paraId="61B3C285" w14:textId="77777777" w:rsidR="009103C0" w:rsidRPr="009103C0" w:rsidRDefault="009103C0" w:rsidP="009103C0">
      <w:pPr>
        <w:bidi/>
        <w:ind w:firstLine="567"/>
        <w:jc w:val="center"/>
        <w:rPr>
          <w:rFonts w:cs="David" w:hint="cs"/>
          <w:b/>
          <w:bCs/>
          <w:rtl/>
        </w:rPr>
      </w:pPr>
      <w:r w:rsidRPr="009103C0">
        <w:rPr>
          <w:rFonts w:cs="David"/>
          <w:rtl/>
        </w:rPr>
        <w:br/>
      </w:r>
      <w:r w:rsidRPr="009103C0">
        <w:rPr>
          <w:rFonts w:cs="David" w:hint="cs"/>
          <w:b/>
          <w:bCs/>
          <w:rtl/>
        </w:rPr>
        <w:t>ה צ ב ע ה</w:t>
      </w:r>
    </w:p>
    <w:p w14:paraId="483A5171" w14:textId="77777777" w:rsidR="009103C0" w:rsidRPr="009103C0" w:rsidRDefault="009103C0" w:rsidP="009103C0">
      <w:pPr>
        <w:bidi/>
        <w:ind w:firstLine="567"/>
        <w:jc w:val="center"/>
        <w:rPr>
          <w:rFonts w:cs="David" w:hint="cs"/>
          <w:b/>
          <w:bCs/>
          <w:rtl/>
        </w:rPr>
      </w:pPr>
    </w:p>
    <w:p w14:paraId="00532FD3" w14:textId="77777777" w:rsidR="009103C0" w:rsidRPr="009103C0" w:rsidRDefault="009103C0" w:rsidP="009103C0">
      <w:pPr>
        <w:bidi/>
        <w:ind w:firstLine="567"/>
        <w:jc w:val="center"/>
        <w:rPr>
          <w:rFonts w:cs="David" w:hint="cs"/>
          <w:rtl/>
        </w:rPr>
      </w:pPr>
      <w:r w:rsidRPr="009103C0">
        <w:rPr>
          <w:rFonts w:cs="David" w:hint="cs"/>
          <w:rtl/>
        </w:rPr>
        <w:t xml:space="preserve">בעד </w:t>
      </w:r>
      <w:r w:rsidRPr="009103C0">
        <w:rPr>
          <w:rFonts w:cs="David"/>
          <w:rtl/>
        </w:rPr>
        <w:t>–</w:t>
      </w:r>
      <w:r w:rsidRPr="009103C0">
        <w:rPr>
          <w:rFonts w:cs="David" w:hint="cs"/>
          <w:rtl/>
        </w:rPr>
        <w:t xml:space="preserve"> פה אחד</w:t>
      </w:r>
    </w:p>
    <w:p w14:paraId="125E67FA" w14:textId="77777777" w:rsidR="009103C0" w:rsidRPr="009103C0" w:rsidRDefault="009103C0" w:rsidP="009103C0">
      <w:pPr>
        <w:bidi/>
        <w:ind w:firstLine="567"/>
        <w:jc w:val="center"/>
        <w:rPr>
          <w:rFonts w:cs="David" w:hint="cs"/>
          <w:rtl/>
        </w:rPr>
      </w:pPr>
      <w:r w:rsidRPr="009103C0">
        <w:rPr>
          <w:rFonts w:cs="David" w:hint="cs"/>
          <w:rtl/>
        </w:rPr>
        <w:t xml:space="preserve">נגד </w:t>
      </w:r>
      <w:r w:rsidRPr="009103C0">
        <w:rPr>
          <w:rFonts w:cs="David"/>
          <w:rtl/>
        </w:rPr>
        <w:t>–</w:t>
      </w:r>
      <w:r w:rsidRPr="009103C0">
        <w:rPr>
          <w:rFonts w:cs="David" w:hint="cs"/>
          <w:rtl/>
        </w:rPr>
        <w:t xml:space="preserve"> אין</w:t>
      </w:r>
    </w:p>
    <w:p w14:paraId="4AC7AFBF" w14:textId="77777777" w:rsidR="009103C0" w:rsidRPr="009103C0" w:rsidRDefault="009103C0" w:rsidP="009103C0">
      <w:pPr>
        <w:bidi/>
        <w:ind w:firstLine="567"/>
        <w:jc w:val="center"/>
        <w:rPr>
          <w:rFonts w:cs="David" w:hint="cs"/>
          <w:rtl/>
        </w:rPr>
      </w:pPr>
      <w:r w:rsidRPr="009103C0">
        <w:rPr>
          <w:rFonts w:cs="David" w:hint="cs"/>
          <w:rtl/>
        </w:rPr>
        <w:t xml:space="preserve">נמנעים </w:t>
      </w:r>
      <w:r w:rsidRPr="009103C0">
        <w:rPr>
          <w:rFonts w:cs="David"/>
          <w:rtl/>
        </w:rPr>
        <w:t>–</w:t>
      </w:r>
      <w:r w:rsidRPr="009103C0">
        <w:rPr>
          <w:rFonts w:cs="David" w:hint="cs"/>
          <w:rtl/>
        </w:rPr>
        <w:t xml:space="preserve"> אין</w:t>
      </w:r>
    </w:p>
    <w:p w14:paraId="69AE16FF" w14:textId="77777777" w:rsidR="009103C0" w:rsidRPr="009103C0" w:rsidRDefault="009103C0" w:rsidP="009103C0">
      <w:pPr>
        <w:bidi/>
        <w:ind w:firstLine="567"/>
        <w:jc w:val="center"/>
        <w:rPr>
          <w:rFonts w:cs="David" w:hint="cs"/>
          <w:rtl/>
        </w:rPr>
      </w:pPr>
      <w:r w:rsidRPr="009103C0">
        <w:rPr>
          <w:rFonts w:cs="David" w:hint="cs"/>
          <w:rtl/>
        </w:rPr>
        <w:t>הבקשה לקיים ישיבה מיוחדת לציון יום כינון הכנסת, במסגרת דיון סיעתי, שש דקות לכל סיעה, לפי סעיף 148 לתקנון הכנסת, נתקבלה.</w:t>
      </w:r>
    </w:p>
    <w:p w14:paraId="56B5142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7BD3A629" w14:textId="77777777" w:rsidR="009103C0" w:rsidRPr="009103C0" w:rsidRDefault="009103C0" w:rsidP="009103C0">
      <w:pPr>
        <w:bidi/>
        <w:jc w:val="both"/>
        <w:rPr>
          <w:rFonts w:cs="David" w:hint="cs"/>
          <w:rtl/>
        </w:rPr>
      </w:pPr>
    </w:p>
    <w:p w14:paraId="019A6C5C" w14:textId="77777777" w:rsidR="009103C0" w:rsidRPr="009103C0" w:rsidRDefault="009103C0" w:rsidP="009103C0">
      <w:pPr>
        <w:bidi/>
        <w:jc w:val="both"/>
        <w:rPr>
          <w:rFonts w:cs="David" w:hint="cs"/>
          <w:rtl/>
        </w:rPr>
      </w:pPr>
      <w:r w:rsidRPr="009103C0">
        <w:rPr>
          <w:rFonts w:cs="David" w:hint="cs"/>
          <w:b/>
          <w:bCs/>
          <w:rtl/>
        </w:rPr>
        <w:tab/>
      </w:r>
      <w:r w:rsidRPr="009103C0">
        <w:rPr>
          <w:rFonts w:cs="David" w:hint="cs"/>
          <w:rtl/>
        </w:rPr>
        <w:t xml:space="preserve">אושר פה אחד. אני מודה לכם, חברי חברי הכנסת. </w:t>
      </w:r>
    </w:p>
    <w:p w14:paraId="1C3BA378" w14:textId="77777777" w:rsidR="009103C0" w:rsidRPr="009103C0" w:rsidRDefault="009103C0" w:rsidP="009103C0">
      <w:pPr>
        <w:bidi/>
        <w:jc w:val="both"/>
        <w:rPr>
          <w:rFonts w:cs="David"/>
          <w:rtl/>
        </w:rPr>
      </w:pPr>
      <w:r w:rsidRPr="009103C0">
        <w:rPr>
          <w:rFonts w:cs="David"/>
          <w:rtl/>
        </w:rPr>
        <w:br/>
      </w:r>
    </w:p>
    <w:p w14:paraId="36FB0637" w14:textId="77777777" w:rsidR="009103C0" w:rsidRPr="009103C0" w:rsidRDefault="009103C0" w:rsidP="009103C0">
      <w:pPr>
        <w:bidi/>
        <w:jc w:val="center"/>
        <w:rPr>
          <w:rFonts w:cs="David" w:hint="cs"/>
          <w:b/>
          <w:bCs/>
          <w:u w:val="single"/>
          <w:rtl/>
        </w:rPr>
      </w:pPr>
      <w:r w:rsidRPr="009103C0">
        <w:rPr>
          <w:rFonts w:cs="David"/>
          <w:rtl/>
        </w:rPr>
        <w:br w:type="page"/>
      </w:r>
      <w:r w:rsidRPr="009103C0">
        <w:rPr>
          <w:rFonts w:cs="David" w:hint="cs"/>
          <w:rtl/>
        </w:rPr>
        <w:lastRenderedPageBreak/>
        <w:t xml:space="preserve">ב. </w:t>
      </w:r>
      <w:r w:rsidRPr="009103C0">
        <w:rPr>
          <w:rFonts w:cs="David" w:hint="cs"/>
          <w:b/>
          <w:bCs/>
          <w:u w:val="single"/>
          <w:rtl/>
        </w:rPr>
        <w:t>בקשת חבר הכנסת סילבן שלום להעברת הצעת חוק לתיקון פקודת מס הכנסה שלילי, התשס"ז-2007, מוועדת הכספים לדיון בוועדת הכלכלה</w:t>
      </w:r>
    </w:p>
    <w:p w14:paraId="572A463B" w14:textId="77777777" w:rsidR="009103C0" w:rsidRPr="009103C0" w:rsidRDefault="009103C0" w:rsidP="009103C0">
      <w:pPr>
        <w:bidi/>
        <w:jc w:val="both"/>
        <w:rPr>
          <w:rFonts w:cs="David" w:hint="cs"/>
          <w:b/>
          <w:bCs/>
          <w:u w:val="single"/>
          <w:rtl/>
        </w:rPr>
      </w:pPr>
    </w:p>
    <w:p w14:paraId="0BD52A4A"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0BC41F18" w14:textId="77777777" w:rsidR="009103C0" w:rsidRPr="009103C0" w:rsidRDefault="009103C0" w:rsidP="009103C0">
      <w:pPr>
        <w:bidi/>
        <w:jc w:val="both"/>
        <w:rPr>
          <w:rFonts w:cs="David" w:hint="cs"/>
          <w:rtl/>
        </w:rPr>
      </w:pPr>
    </w:p>
    <w:p w14:paraId="7DE996C2" w14:textId="77777777" w:rsidR="009103C0" w:rsidRPr="009103C0" w:rsidRDefault="009103C0" w:rsidP="009103C0">
      <w:pPr>
        <w:bidi/>
        <w:jc w:val="both"/>
        <w:rPr>
          <w:rFonts w:cs="David" w:hint="cs"/>
          <w:rtl/>
        </w:rPr>
      </w:pPr>
      <w:r w:rsidRPr="009103C0">
        <w:rPr>
          <w:rFonts w:cs="David" w:hint="cs"/>
          <w:rtl/>
        </w:rPr>
        <w:tab/>
        <w:t xml:space="preserve">אדוני יושב-ראש ועדת הכספים, אתה אמור לגשת לדיון, ביקשת שנעלה את ההצעה שלך ראשונה על סדר-היום. אנחנו נעבור לנושא השני על סדר-יומה של הוועדה </w:t>
      </w:r>
      <w:r w:rsidRPr="009103C0">
        <w:rPr>
          <w:rFonts w:cs="David"/>
          <w:rtl/>
        </w:rPr>
        <w:t>–</w:t>
      </w:r>
      <w:r w:rsidRPr="009103C0">
        <w:rPr>
          <w:rFonts w:cs="David" w:hint="cs"/>
          <w:rtl/>
        </w:rPr>
        <w:t xml:space="preserve"> בקשתו של חבר הכנסת סילבן שלום להעברת הצעת חוק לתיקון פקודת מס הכנסה שלילי, התשס"ז-2007, מוועדת הכספים לדיון בוועדת הכלכלה. </w:t>
      </w:r>
    </w:p>
    <w:p w14:paraId="054995C7" w14:textId="77777777" w:rsidR="009103C0" w:rsidRPr="009103C0" w:rsidRDefault="009103C0" w:rsidP="009103C0">
      <w:pPr>
        <w:bidi/>
        <w:jc w:val="both"/>
        <w:rPr>
          <w:rFonts w:cs="David" w:hint="cs"/>
          <w:rtl/>
        </w:rPr>
      </w:pPr>
    </w:p>
    <w:p w14:paraId="7303AC29" w14:textId="77777777" w:rsidR="009103C0" w:rsidRPr="009103C0" w:rsidRDefault="009103C0" w:rsidP="009103C0">
      <w:pPr>
        <w:bidi/>
        <w:jc w:val="both"/>
        <w:rPr>
          <w:rFonts w:cs="David" w:hint="cs"/>
          <w:rtl/>
        </w:rPr>
      </w:pPr>
      <w:r w:rsidRPr="009103C0">
        <w:rPr>
          <w:rFonts w:cs="David" w:hint="cs"/>
          <w:rtl/>
        </w:rPr>
        <w:tab/>
        <w:t>חבר הכנסת סילבן שלום, תנמק לוועדה מדוע אתה סובר שיש להעביר את ההצעה, חבר הכנסת ליצמן ישיב, ואנחנו נשמע גם את חוות-דעתה של היועצת המשפטית של הוועדה. בבקשה.</w:t>
      </w:r>
    </w:p>
    <w:p w14:paraId="6EF09BED"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1F9AB6D4" w14:textId="77777777" w:rsidR="009103C0" w:rsidRPr="009103C0" w:rsidRDefault="009103C0" w:rsidP="009103C0">
      <w:pPr>
        <w:bidi/>
        <w:jc w:val="both"/>
        <w:rPr>
          <w:rFonts w:cs="David" w:hint="cs"/>
          <w:rtl/>
        </w:rPr>
      </w:pPr>
    </w:p>
    <w:p w14:paraId="0D64B3DE" w14:textId="77777777" w:rsidR="009103C0" w:rsidRPr="009103C0" w:rsidRDefault="009103C0" w:rsidP="009103C0">
      <w:pPr>
        <w:bidi/>
        <w:jc w:val="both"/>
        <w:rPr>
          <w:rFonts w:cs="David" w:hint="cs"/>
          <w:rtl/>
        </w:rPr>
      </w:pPr>
      <w:r w:rsidRPr="009103C0">
        <w:rPr>
          <w:rFonts w:cs="David" w:hint="cs"/>
          <w:rtl/>
        </w:rPr>
        <w:tab/>
        <w:t xml:space="preserve"> הגעתי לכאן כצעד שהוא כמובן לא שגרתי, מאחר שמדובר בהצעה שהיא לא שגרתית. זוהי ההצעה היחידה מאז ומעולם שזכתה לתמיכת כל חברי הכנסת בחתימה. אפילו החוקים למען רבין ובגין לא זכו לחתימת כל חברי הכנסת. </w:t>
      </w:r>
    </w:p>
    <w:p w14:paraId="6B54FEBF" w14:textId="77777777" w:rsidR="009103C0" w:rsidRPr="009103C0" w:rsidRDefault="009103C0" w:rsidP="009103C0">
      <w:pPr>
        <w:bidi/>
        <w:jc w:val="both"/>
        <w:rPr>
          <w:rFonts w:cs="David" w:hint="cs"/>
          <w:rtl/>
        </w:rPr>
      </w:pPr>
    </w:p>
    <w:p w14:paraId="36BDE0F2" w14:textId="77777777" w:rsidR="009103C0" w:rsidRPr="009103C0" w:rsidRDefault="009103C0" w:rsidP="009103C0">
      <w:pPr>
        <w:bidi/>
        <w:jc w:val="both"/>
        <w:rPr>
          <w:rFonts w:cs="David" w:hint="cs"/>
          <w:rtl/>
        </w:rPr>
      </w:pPr>
      <w:r w:rsidRPr="009103C0">
        <w:rPr>
          <w:rFonts w:cs="David" w:hint="cs"/>
          <w:rtl/>
        </w:rPr>
        <w:tab/>
        <w:t xml:space="preserve">זוהי הצעה שהוכרה כדחופה על-ידי ועדת הכנסת פה אחד, ברוב של 18 מול אפס; התקבלה במליאת הכנסת פה אחד ב- 58 מול אפס - למרות עמדת הממשלה נגד, שרים שישבו באולם הצביעו בעד ההצעה. לכן, מדובר לפי דעתי בהצעה שהיא הצעה לא שגרתית, הצעה שיש עליה קונצנזוס רחב שמייצג כאן את רצון הציבור כולו. ברגע שכל סיעות הבית, כל חברי הכנסת, כולם תומכים בהצעה הזאת </w:t>
      </w:r>
      <w:r w:rsidRPr="009103C0">
        <w:rPr>
          <w:rFonts w:cs="David"/>
          <w:rtl/>
        </w:rPr>
        <w:t>–</w:t>
      </w:r>
      <w:r w:rsidRPr="009103C0">
        <w:rPr>
          <w:rFonts w:cs="David" w:hint="cs"/>
          <w:rtl/>
        </w:rPr>
        <w:t xml:space="preserve"> מדובר ברצון הציבור כולו.</w:t>
      </w:r>
    </w:p>
    <w:p w14:paraId="2D6B6B9F" w14:textId="77777777" w:rsidR="009103C0" w:rsidRPr="009103C0" w:rsidRDefault="009103C0" w:rsidP="009103C0">
      <w:pPr>
        <w:bidi/>
        <w:jc w:val="both"/>
        <w:rPr>
          <w:rFonts w:cs="David" w:hint="cs"/>
          <w:rtl/>
        </w:rPr>
      </w:pPr>
    </w:p>
    <w:p w14:paraId="0D0C8616" w14:textId="77777777" w:rsidR="009103C0" w:rsidRPr="009103C0" w:rsidRDefault="009103C0" w:rsidP="009103C0">
      <w:pPr>
        <w:bidi/>
        <w:jc w:val="both"/>
        <w:rPr>
          <w:rFonts w:cs="David" w:hint="cs"/>
          <w:rtl/>
        </w:rPr>
      </w:pPr>
      <w:r w:rsidRPr="009103C0">
        <w:rPr>
          <w:rFonts w:cs="David" w:hint="cs"/>
          <w:rtl/>
        </w:rPr>
        <w:tab/>
        <w:t xml:space="preserve">לכך התווספו גם יושב-ראש ההסתדרות, עופר עיני, ויושב-ראש לשכת תיאום הארגונים הכלכליים, שיחד אתי עשו בשבוע שעבר מסיבת עיתונאים שבה הודיעו על תמיכה של כל ראשי המשק בהצעת החוק הספציפית הזאת. </w:t>
      </w:r>
    </w:p>
    <w:p w14:paraId="3480ACDF" w14:textId="77777777" w:rsidR="009103C0" w:rsidRPr="009103C0" w:rsidRDefault="009103C0" w:rsidP="009103C0">
      <w:pPr>
        <w:bidi/>
        <w:jc w:val="both"/>
        <w:rPr>
          <w:rFonts w:cs="David" w:hint="cs"/>
          <w:rtl/>
        </w:rPr>
      </w:pPr>
    </w:p>
    <w:p w14:paraId="4774A74D" w14:textId="77777777" w:rsidR="009103C0" w:rsidRPr="009103C0" w:rsidRDefault="009103C0" w:rsidP="009103C0">
      <w:pPr>
        <w:bidi/>
        <w:jc w:val="both"/>
        <w:rPr>
          <w:rFonts w:cs="David" w:hint="cs"/>
          <w:rtl/>
        </w:rPr>
      </w:pPr>
      <w:r w:rsidRPr="009103C0">
        <w:rPr>
          <w:rFonts w:cs="David" w:hint="cs"/>
          <w:rtl/>
        </w:rPr>
        <w:tab/>
        <w:t xml:space="preserve">ביום למחרת שההצעה עברה בקריאה הטרומית, שוחחתי עם חבר הכנסת ליצמן וביקשתי ממנו לפעול בהתאם כדי להביא לדיון מהיר את הצעת החוק. ענה לי חבר הכנסת ליצמן, כהאי לשנא: חבל שלא פנית אלי קודם; היה אצלי כבר ירום אריאב, מנכ"ל משרד האוצר, שביקש ממני לא להביא את העניין, והתחייבתי בפניו. </w:t>
      </w:r>
    </w:p>
    <w:p w14:paraId="614308F7" w14:textId="77777777" w:rsidR="009103C0" w:rsidRPr="009103C0" w:rsidRDefault="009103C0" w:rsidP="009103C0">
      <w:pPr>
        <w:bidi/>
        <w:jc w:val="both"/>
        <w:rPr>
          <w:rFonts w:cs="David" w:hint="cs"/>
          <w:rtl/>
        </w:rPr>
      </w:pPr>
    </w:p>
    <w:p w14:paraId="63BBDD52" w14:textId="77777777" w:rsidR="009103C0" w:rsidRPr="009103C0" w:rsidRDefault="009103C0" w:rsidP="009103C0">
      <w:pPr>
        <w:bidi/>
        <w:jc w:val="both"/>
        <w:rPr>
          <w:rFonts w:cs="David" w:hint="cs"/>
          <w:rtl/>
        </w:rPr>
      </w:pPr>
      <w:r w:rsidRPr="009103C0">
        <w:rPr>
          <w:rFonts w:cs="David" w:hint="cs"/>
          <w:rtl/>
        </w:rPr>
        <w:tab/>
        <w:t>לי זה נשמע מאוד מאוד תמוה, שפקיד מדינה בא ליושב-ראש ועדה ומבקש ממנו לסכל עבודת חקיקה.</w:t>
      </w:r>
    </w:p>
    <w:p w14:paraId="39267AB7"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נסים זאב:</w:t>
      </w:r>
    </w:p>
    <w:p w14:paraId="143E95DA" w14:textId="77777777" w:rsidR="009103C0" w:rsidRPr="009103C0" w:rsidRDefault="009103C0" w:rsidP="009103C0">
      <w:pPr>
        <w:bidi/>
        <w:jc w:val="both"/>
        <w:rPr>
          <w:rFonts w:cs="David" w:hint="cs"/>
          <w:rtl/>
        </w:rPr>
      </w:pPr>
    </w:p>
    <w:p w14:paraId="400777BB" w14:textId="77777777" w:rsidR="009103C0" w:rsidRPr="009103C0" w:rsidRDefault="009103C0" w:rsidP="009103C0">
      <w:pPr>
        <w:bidi/>
        <w:jc w:val="both"/>
        <w:rPr>
          <w:rFonts w:cs="David" w:hint="cs"/>
          <w:rtl/>
        </w:rPr>
      </w:pPr>
      <w:r w:rsidRPr="009103C0">
        <w:rPr>
          <w:rFonts w:cs="David" w:hint="cs"/>
          <w:rtl/>
        </w:rPr>
        <w:tab/>
        <w:t xml:space="preserve"> יותר מפליא שחבר הכנסת ליצמן אומר לך את הסוד הזה. למה ליצמן צריך לומר את זה?</w:t>
      </w:r>
    </w:p>
    <w:p w14:paraId="798908DD" w14:textId="77777777" w:rsidR="009103C0" w:rsidRPr="009103C0" w:rsidRDefault="009103C0" w:rsidP="009103C0">
      <w:pPr>
        <w:pStyle w:val="Heading5"/>
        <w:rPr>
          <w:rFonts w:hint="cs"/>
          <w:rtl/>
        </w:rPr>
      </w:pPr>
      <w:r w:rsidRPr="009103C0">
        <w:rPr>
          <w:rtl/>
        </w:rPr>
        <w:br/>
      </w:r>
      <w:r w:rsidRPr="009103C0">
        <w:rPr>
          <w:rFonts w:hint="cs"/>
          <w:u w:val="single"/>
          <w:rtl/>
        </w:rPr>
        <w:t>שי חרמש:</w:t>
      </w:r>
    </w:p>
    <w:p w14:paraId="1925EE83" w14:textId="77777777" w:rsidR="009103C0" w:rsidRPr="009103C0" w:rsidRDefault="009103C0" w:rsidP="009103C0">
      <w:pPr>
        <w:pStyle w:val="Heading5"/>
        <w:rPr>
          <w:rFonts w:hint="cs"/>
          <w:rtl/>
        </w:rPr>
      </w:pPr>
    </w:p>
    <w:p w14:paraId="5F3BE48A" w14:textId="77777777" w:rsidR="009103C0" w:rsidRPr="009103C0" w:rsidRDefault="009103C0" w:rsidP="009103C0">
      <w:pPr>
        <w:bidi/>
        <w:jc w:val="both"/>
        <w:rPr>
          <w:rFonts w:cs="David" w:hint="cs"/>
          <w:rtl/>
        </w:rPr>
      </w:pPr>
      <w:r w:rsidRPr="009103C0">
        <w:rPr>
          <w:rFonts w:cs="David" w:hint="cs"/>
          <w:rtl/>
        </w:rPr>
        <w:tab/>
        <w:t xml:space="preserve"> גילוי נאות.</w:t>
      </w:r>
    </w:p>
    <w:p w14:paraId="17BB70E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0CE62D0D" w14:textId="77777777" w:rsidR="009103C0" w:rsidRPr="009103C0" w:rsidRDefault="009103C0" w:rsidP="009103C0">
      <w:pPr>
        <w:bidi/>
        <w:jc w:val="both"/>
        <w:rPr>
          <w:rFonts w:cs="David" w:hint="cs"/>
          <w:rtl/>
        </w:rPr>
      </w:pPr>
    </w:p>
    <w:p w14:paraId="755AFFDF" w14:textId="77777777" w:rsidR="009103C0" w:rsidRPr="009103C0" w:rsidRDefault="009103C0" w:rsidP="009103C0">
      <w:pPr>
        <w:bidi/>
        <w:jc w:val="both"/>
        <w:rPr>
          <w:rFonts w:cs="David" w:hint="cs"/>
          <w:rtl/>
        </w:rPr>
      </w:pPr>
      <w:r w:rsidRPr="009103C0">
        <w:rPr>
          <w:rFonts w:cs="David" w:hint="cs"/>
          <w:rtl/>
        </w:rPr>
        <w:tab/>
        <w:t xml:space="preserve"> אמרתי לו שבעניין הזה, שר האוצר מעוניין בחוק, כי החוק שלי מריץ את פקידוּת האוצר להביא את ההצעה הממשלתית. ולכן, יכול להיות שעמדת פקידוּת האוצר </w:t>
      </w:r>
      <w:r w:rsidRPr="009103C0">
        <w:rPr>
          <w:rFonts w:cs="David"/>
          <w:rtl/>
        </w:rPr>
        <w:t>–</w:t>
      </w:r>
      <w:r w:rsidRPr="009103C0">
        <w:rPr>
          <w:rFonts w:cs="David" w:hint="cs"/>
          <w:rtl/>
        </w:rPr>
        <w:t xml:space="preserve"> ולא יכול להיות; עמדת פקידוּת האוצר מתנגדת לחוק, ואני יודע זאת </w:t>
      </w:r>
      <w:r w:rsidRPr="009103C0">
        <w:rPr>
          <w:rFonts w:cs="David"/>
          <w:rtl/>
        </w:rPr>
        <w:t>–</w:t>
      </w:r>
      <w:r w:rsidRPr="009103C0">
        <w:rPr>
          <w:rFonts w:cs="David" w:hint="cs"/>
          <w:rtl/>
        </w:rPr>
        <w:t xml:space="preserve"> אבל העובדה שאני מביא את החוק, זה מסייע לשר האוצר, זה מסייע לממשלה, כי זה בסופו של יום גורם לכך שהם יביאו את ההצעה הממשלתית כדי לנסות ולהיות היוזמים של המהלך ולא נגררים. מאחר שהייתי גם שם, במשרד האוצר, אני מכיר את העניין. כשיש הצעה פרטית, לפעמים הממשלה חושבת שאם היא תעבור, עדיף לה להיות המובילה.</w:t>
      </w:r>
    </w:p>
    <w:p w14:paraId="3F16F809" w14:textId="77777777" w:rsidR="009103C0" w:rsidRPr="009103C0" w:rsidRDefault="009103C0" w:rsidP="009103C0">
      <w:pPr>
        <w:bidi/>
        <w:jc w:val="both"/>
        <w:rPr>
          <w:rFonts w:cs="David" w:hint="cs"/>
          <w:rtl/>
        </w:rPr>
      </w:pPr>
    </w:p>
    <w:p w14:paraId="6F364C01" w14:textId="77777777" w:rsidR="009103C0" w:rsidRPr="009103C0" w:rsidRDefault="009103C0" w:rsidP="009103C0">
      <w:pPr>
        <w:bidi/>
        <w:ind w:firstLine="567"/>
        <w:jc w:val="both"/>
        <w:rPr>
          <w:rFonts w:cs="David" w:hint="cs"/>
          <w:rtl/>
        </w:rPr>
      </w:pPr>
      <w:r w:rsidRPr="009103C0">
        <w:rPr>
          <w:rFonts w:cs="David" w:hint="cs"/>
          <w:rtl/>
        </w:rPr>
        <w:t xml:space="preserve">הגעתי אליו ביום שני ופגשתי אותו, בדרכי אליו, באקראי מצלם במכונת הצילום ליד חדר המזכירות של ועדת הכספים. אמרתי לו: חבר הכנסת ליצמן, אני מבקש ממך להביא את ההצעה. הוא אמר: לא, הם ידיחו אותי. אמרתי לו: מי ידיח אותך, הרי כולם תומכים בזה. זה גם לא יכול </w:t>
      </w:r>
      <w:r w:rsidRPr="009103C0">
        <w:rPr>
          <w:rFonts w:cs="David" w:hint="cs"/>
          <w:rtl/>
        </w:rPr>
        <w:lastRenderedPageBreak/>
        <w:t xml:space="preserve">להיות שיקול אם ידיחו אותך או לא ידיחו אותך, אם התחייבת למנכ"ל האוצר או לא התחייבת למנכ"ל האוצר, זה שיקול שלא ממן העניין. השיקול היחיד שצריך להנחות הוא טובת הציבור. </w:t>
      </w:r>
    </w:p>
    <w:p w14:paraId="110EC14C" w14:textId="77777777" w:rsidR="009103C0" w:rsidRPr="009103C0" w:rsidRDefault="009103C0" w:rsidP="009103C0">
      <w:pPr>
        <w:bidi/>
        <w:ind w:firstLine="567"/>
        <w:jc w:val="both"/>
        <w:rPr>
          <w:rFonts w:cs="David" w:hint="cs"/>
          <w:rtl/>
        </w:rPr>
      </w:pPr>
      <w:r w:rsidRPr="009103C0">
        <w:rPr>
          <w:rFonts w:cs="David"/>
          <w:rtl/>
        </w:rPr>
        <w:br/>
      </w:r>
      <w:r w:rsidRPr="009103C0">
        <w:rPr>
          <w:rFonts w:cs="David" w:hint="cs"/>
          <w:rtl/>
        </w:rPr>
        <w:tab/>
        <w:t xml:space="preserve">זאת לא הצעה שאני מביא כל שני וחמישי, ועושה את המהלך הזה. הרי יש לי הרבה הצעות חוק שתקועות בוועדות כאלה, בוועדות אחרות </w:t>
      </w:r>
      <w:r w:rsidRPr="009103C0">
        <w:rPr>
          <w:rFonts w:cs="David"/>
          <w:rtl/>
        </w:rPr>
        <w:t>–</w:t>
      </w:r>
      <w:r w:rsidRPr="009103C0">
        <w:rPr>
          <w:rFonts w:cs="David" w:hint="cs"/>
          <w:rtl/>
        </w:rPr>
        <w:t xml:space="preserve"> גם לא תהיה הצעת חוק נוספת בעתיד שתזכה לאותה תמיכה, ואני אומר לכם זאת גם מתוך ניסיון. אני אומנם רק חמש כנסות מכהן כאן, אבל אני כבר עשרים וכמה שנים בבניין הזה </w:t>
      </w:r>
      <w:r w:rsidRPr="009103C0">
        <w:rPr>
          <w:rFonts w:cs="David"/>
          <w:rtl/>
        </w:rPr>
        <w:t>–</w:t>
      </w:r>
      <w:r w:rsidRPr="009103C0">
        <w:rPr>
          <w:rFonts w:cs="David" w:hint="cs"/>
          <w:rtl/>
        </w:rPr>
        <w:t xml:space="preserve"> הייתי גם עיתונאי כאן </w:t>
      </w:r>
      <w:r w:rsidRPr="009103C0">
        <w:rPr>
          <w:rFonts w:cs="David"/>
          <w:rtl/>
        </w:rPr>
        <w:t>–</w:t>
      </w:r>
      <w:r w:rsidRPr="009103C0">
        <w:rPr>
          <w:rFonts w:cs="David" w:hint="cs"/>
          <w:rtl/>
        </w:rPr>
        <w:t xml:space="preserve"> ואני מכיר. לא ראיתי הצעת חוק אחת שזכתה לתמיכה כזאת, ולכן זה לא שגרתי. לכן, צריכים לנהוג בצורה אחרת. </w:t>
      </w:r>
    </w:p>
    <w:p w14:paraId="7E1A28B1" w14:textId="77777777" w:rsidR="009103C0" w:rsidRPr="009103C0" w:rsidRDefault="009103C0" w:rsidP="009103C0">
      <w:pPr>
        <w:bidi/>
        <w:ind w:firstLine="567"/>
        <w:jc w:val="both"/>
        <w:rPr>
          <w:rFonts w:cs="David" w:hint="cs"/>
          <w:rtl/>
        </w:rPr>
      </w:pPr>
    </w:p>
    <w:p w14:paraId="4C981552" w14:textId="77777777" w:rsidR="009103C0" w:rsidRPr="009103C0" w:rsidRDefault="009103C0" w:rsidP="009103C0">
      <w:pPr>
        <w:bidi/>
        <w:ind w:firstLine="567"/>
        <w:jc w:val="both"/>
        <w:rPr>
          <w:rFonts w:cs="David" w:hint="cs"/>
          <w:rtl/>
        </w:rPr>
      </w:pPr>
      <w:r w:rsidRPr="009103C0">
        <w:rPr>
          <w:rFonts w:cs="David" w:hint="cs"/>
          <w:rtl/>
        </w:rPr>
        <w:t xml:space="preserve">חבר הכנסת ליצמן מסרב להביא את ההצעה </w:t>
      </w:r>
      <w:r w:rsidRPr="009103C0">
        <w:rPr>
          <w:rFonts w:cs="David"/>
          <w:rtl/>
        </w:rPr>
        <w:t>–</w:t>
      </w:r>
      <w:r w:rsidRPr="009103C0">
        <w:rPr>
          <w:rFonts w:cs="David" w:hint="cs"/>
          <w:rtl/>
        </w:rPr>
        <w:t xml:space="preserve"> ואני לא רוצה לחשוב מה אמר לו מנכ"ל האוצר באותה פגישה, מעבר לדברי הנימוסין; אינני רוצה להיכנס לדברים יותר חריפים- אולי נאמרו עוד כל מיני דברים, אינני יודע, לא הייתי בחדר, אבל אני משער, אולי נאמרו דברים אחרים. </w:t>
      </w:r>
    </w:p>
    <w:p w14:paraId="0176D0EC" w14:textId="77777777" w:rsidR="009103C0" w:rsidRPr="009103C0" w:rsidRDefault="009103C0" w:rsidP="009103C0">
      <w:pPr>
        <w:bidi/>
        <w:ind w:firstLine="567"/>
        <w:jc w:val="both"/>
        <w:rPr>
          <w:rFonts w:cs="David" w:hint="cs"/>
          <w:rtl/>
        </w:rPr>
      </w:pPr>
    </w:p>
    <w:p w14:paraId="463990F3" w14:textId="77777777" w:rsidR="009103C0" w:rsidRPr="009103C0" w:rsidRDefault="009103C0" w:rsidP="009103C0">
      <w:pPr>
        <w:bidi/>
        <w:ind w:firstLine="567"/>
        <w:jc w:val="both"/>
        <w:rPr>
          <w:rFonts w:cs="David" w:hint="cs"/>
          <w:rtl/>
        </w:rPr>
      </w:pPr>
      <w:r w:rsidRPr="009103C0">
        <w:rPr>
          <w:rFonts w:cs="David" w:hint="cs"/>
          <w:rtl/>
        </w:rPr>
        <w:t xml:space="preserve">עצם העובדה שהשבוע ביום רביעי זה מסתכם בארבעה שבועות שבהם הצעת החוק לא הגיעה, אני שואל איך ייתכן אם הכנסת הכירה בדחיפות ההצעה </w:t>
      </w:r>
      <w:r w:rsidRPr="009103C0">
        <w:rPr>
          <w:rFonts w:cs="David"/>
          <w:rtl/>
        </w:rPr>
        <w:t>–</w:t>
      </w:r>
      <w:r w:rsidRPr="009103C0">
        <w:rPr>
          <w:rFonts w:cs="David" w:hint="cs"/>
          <w:rtl/>
        </w:rPr>
        <w:t xml:space="preserve"> הרי יכולנו ללכת גם בדרך הרגילה, היינו מחכים ולא היתה שום בעיה. </w:t>
      </w:r>
    </w:p>
    <w:p w14:paraId="297AA25B" w14:textId="77777777" w:rsidR="009103C0" w:rsidRPr="009103C0" w:rsidRDefault="009103C0" w:rsidP="009103C0">
      <w:pPr>
        <w:bidi/>
        <w:ind w:firstLine="567"/>
        <w:jc w:val="both"/>
        <w:rPr>
          <w:rFonts w:cs="David" w:hint="cs"/>
          <w:rtl/>
        </w:rPr>
      </w:pPr>
    </w:p>
    <w:p w14:paraId="60B34776" w14:textId="77777777" w:rsidR="009103C0" w:rsidRPr="009103C0" w:rsidRDefault="009103C0" w:rsidP="009103C0">
      <w:pPr>
        <w:bidi/>
        <w:ind w:firstLine="567"/>
        <w:jc w:val="both"/>
        <w:rPr>
          <w:rFonts w:cs="David" w:hint="cs"/>
          <w:rtl/>
        </w:rPr>
      </w:pPr>
      <w:r w:rsidRPr="009103C0">
        <w:rPr>
          <w:rFonts w:cs="David" w:hint="cs"/>
          <w:rtl/>
        </w:rPr>
        <w:t xml:space="preserve">התקנון קובע שליושב-ראש יש סמכות  להמתין שלושה חודשים להעלאת הצעת חוק </w:t>
      </w:r>
      <w:r w:rsidRPr="009103C0">
        <w:rPr>
          <w:rFonts w:cs="David"/>
          <w:rtl/>
        </w:rPr>
        <w:t>–</w:t>
      </w:r>
      <w:r w:rsidRPr="009103C0">
        <w:rPr>
          <w:rFonts w:cs="David" w:hint="cs"/>
          <w:rtl/>
        </w:rPr>
        <w:t xml:space="preserve"> כולנו הרי מכירים את זה, לא התחלנו היום את הפעילות כאן. </w:t>
      </w:r>
    </w:p>
    <w:p w14:paraId="58C961DE"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נסים זאב:</w:t>
      </w:r>
    </w:p>
    <w:p w14:paraId="40BC5FFC" w14:textId="77777777" w:rsidR="009103C0" w:rsidRPr="009103C0" w:rsidRDefault="009103C0" w:rsidP="009103C0">
      <w:pPr>
        <w:bidi/>
        <w:jc w:val="both"/>
        <w:rPr>
          <w:rFonts w:cs="David" w:hint="cs"/>
          <w:rtl/>
        </w:rPr>
      </w:pPr>
    </w:p>
    <w:p w14:paraId="15BB1453" w14:textId="77777777" w:rsidR="009103C0" w:rsidRPr="009103C0" w:rsidRDefault="009103C0" w:rsidP="009103C0">
      <w:pPr>
        <w:bidi/>
        <w:jc w:val="both"/>
        <w:rPr>
          <w:rFonts w:cs="David" w:hint="cs"/>
          <w:rtl/>
        </w:rPr>
      </w:pPr>
      <w:r w:rsidRPr="009103C0">
        <w:rPr>
          <w:rFonts w:cs="David" w:hint="cs"/>
          <w:rtl/>
        </w:rPr>
        <w:tab/>
        <w:t xml:space="preserve"> אגב, את הצעת החוק שלי הוא דחה שישה חודשים.</w:t>
      </w:r>
    </w:p>
    <w:p w14:paraId="45077C7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4B3E7935" w14:textId="77777777" w:rsidR="009103C0" w:rsidRPr="009103C0" w:rsidRDefault="009103C0" w:rsidP="009103C0">
      <w:pPr>
        <w:bidi/>
        <w:jc w:val="both"/>
        <w:rPr>
          <w:rFonts w:cs="David" w:hint="cs"/>
          <w:rtl/>
        </w:rPr>
      </w:pPr>
    </w:p>
    <w:p w14:paraId="36BCC4E4" w14:textId="77777777" w:rsidR="009103C0" w:rsidRPr="009103C0" w:rsidRDefault="009103C0" w:rsidP="009103C0">
      <w:pPr>
        <w:bidi/>
        <w:jc w:val="both"/>
        <w:rPr>
          <w:rFonts w:cs="David" w:hint="cs"/>
          <w:rtl/>
        </w:rPr>
      </w:pPr>
      <w:r w:rsidRPr="009103C0">
        <w:rPr>
          <w:rFonts w:cs="David" w:hint="cs"/>
          <w:rtl/>
        </w:rPr>
        <w:tab/>
        <w:t xml:space="preserve"> מותר שלושה חודשים </w:t>
      </w:r>
      <w:r w:rsidRPr="009103C0">
        <w:rPr>
          <w:rFonts w:cs="David"/>
          <w:rtl/>
        </w:rPr>
        <w:t>–</w:t>
      </w:r>
      <w:r w:rsidRPr="009103C0">
        <w:rPr>
          <w:rFonts w:cs="David" w:hint="cs"/>
          <w:rtl/>
        </w:rPr>
        <w:t xml:space="preserve"> ואת זה חבר ועדה יכול להעלות, ואחרי שישה חודשים יכול המציע להעלות. זה הסעיף. </w:t>
      </w:r>
    </w:p>
    <w:p w14:paraId="02DA221E" w14:textId="77777777" w:rsidR="009103C0" w:rsidRPr="009103C0" w:rsidRDefault="009103C0" w:rsidP="009103C0">
      <w:pPr>
        <w:bidi/>
        <w:jc w:val="both"/>
        <w:rPr>
          <w:rFonts w:cs="David" w:hint="cs"/>
          <w:rtl/>
        </w:rPr>
      </w:pPr>
    </w:p>
    <w:p w14:paraId="055B90B9" w14:textId="77777777" w:rsidR="009103C0" w:rsidRPr="009103C0" w:rsidRDefault="009103C0" w:rsidP="009103C0">
      <w:pPr>
        <w:bidi/>
        <w:jc w:val="both"/>
        <w:rPr>
          <w:rFonts w:cs="David" w:hint="cs"/>
          <w:rtl/>
        </w:rPr>
      </w:pPr>
      <w:r w:rsidRPr="009103C0">
        <w:rPr>
          <w:rFonts w:cs="David" w:hint="cs"/>
          <w:rtl/>
        </w:rPr>
        <w:tab/>
        <w:t xml:space="preserve">השאלה היא אם אנחנו הולכים לפי סעיף 112 או לפי סעיף 147. הרי מדוע אני עושה את ההליך הזה? כי כבר היה מקרה כזה עם חבר הכנסת ליצמן </w:t>
      </w:r>
      <w:r w:rsidRPr="009103C0">
        <w:rPr>
          <w:rFonts w:cs="David"/>
          <w:rtl/>
        </w:rPr>
        <w:t>–</w:t>
      </w:r>
      <w:r w:rsidRPr="009103C0">
        <w:rPr>
          <w:rFonts w:cs="David" w:hint="cs"/>
          <w:rtl/>
        </w:rPr>
        <w:t xml:space="preserve"> במקרה, כאשר אני הייתי שר האוצר. כשעשיתי את תוכנית החירום הכלכלית, חבר הכנסת ליצמן סירב והודיע שהוא לא יעביר את החוק </w:t>
      </w:r>
      <w:r w:rsidRPr="009103C0">
        <w:rPr>
          <w:rFonts w:cs="David"/>
          <w:rtl/>
        </w:rPr>
        <w:t>–</w:t>
      </w:r>
      <w:r w:rsidRPr="009103C0">
        <w:rPr>
          <w:rFonts w:cs="David" w:hint="cs"/>
          <w:rtl/>
        </w:rPr>
        <w:t xml:space="preserve"> את תוכנית החירום. הוא הודיע בצורה פומבית </w:t>
      </w:r>
      <w:r w:rsidRPr="009103C0">
        <w:rPr>
          <w:rFonts w:cs="David"/>
          <w:rtl/>
        </w:rPr>
        <w:t>–</w:t>
      </w:r>
      <w:r w:rsidRPr="009103C0">
        <w:rPr>
          <w:rFonts w:cs="David" w:hint="cs"/>
          <w:rtl/>
        </w:rPr>
        <w:t xml:space="preserve"> הוא לא יעביר את ההצעה הזאת. </w:t>
      </w:r>
    </w:p>
    <w:p w14:paraId="24CBC90D" w14:textId="77777777" w:rsidR="009103C0" w:rsidRPr="009103C0" w:rsidRDefault="009103C0" w:rsidP="009103C0">
      <w:pPr>
        <w:bidi/>
        <w:jc w:val="both"/>
        <w:rPr>
          <w:rFonts w:cs="David" w:hint="cs"/>
          <w:rtl/>
        </w:rPr>
      </w:pPr>
    </w:p>
    <w:p w14:paraId="38ECB8E7" w14:textId="77777777" w:rsidR="009103C0" w:rsidRPr="009103C0" w:rsidRDefault="009103C0" w:rsidP="009103C0">
      <w:pPr>
        <w:bidi/>
        <w:jc w:val="both"/>
        <w:rPr>
          <w:rFonts w:cs="David" w:hint="cs"/>
          <w:rtl/>
        </w:rPr>
      </w:pPr>
      <w:r w:rsidRPr="009103C0">
        <w:rPr>
          <w:rFonts w:cs="David" w:hint="cs"/>
          <w:rtl/>
        </w:rPr>
        <w:tab/>
        <w:t xml:space="preserve">למרות שההצעה כולה היתה צריכה להידון אז בוועדת הכספים, החלטנו </w:t>
      </w:r>
      <w:r w:rsidRPr="009103C0">
        <w:rPr>
          <w:rFonts w:cs="David"/>
          <w:rtl/>
        </w:rPr>
        <w:t>–</w:t>
      </w:r>
      <w:r w:rsidRPr="009103C0">
        <w:rPr>
          <w:rFonts w:cs="David" w:hint="cs"/>
          <w:rtl/>
        </w:rPr>
        <w:t xml:space="preserve"> בצעד לא שגרתי, אני חייב לציין, ביוני 2002 </w:t>
      </w:r>
      <w:r w:rsidRPr="009103C0">
        <w:rPr>
          <w:rFonts w:cs="David"/>
          <w:rtl/>
        </w:rPr>
        <w:t>–</w:t>
      </w:r>
      <w:r w:rsidRPr="009103C0">
        <w:rPr>
          <w:rFonts w:cs="David" w:hint="cs"/>
          <w:rtl/>
        </w:rPr>
        <w:t xml:space="preserve"> להקים ועדה מיוחדת, בראשותו של ויצמן שירי, שהיא אכן דנה בחוק הזה. ועדת הכנסת קבעה את ההרכב לפי אותו  מפתח של ועדת הכספים, רק שמה בראש את ויצמן שירי.  לא אותם חברים היו בוועדה, אבל כן חלוקת המפתח.</w:t>
      </w:r>
    </w:p>
    <w:p w14:paraId="6C7E418E" w14:textId="77777777" w:rsidR="009103C0" w:rsidRPr="009103C0" w:rsidRDefault="009103C0" w:rsidP="009103C0">
      <w:pPr>
        <w:bidi/>
        <w:jc w:val="both"/>
        <w:rPr>
          <w:rFonts w:cs="David" w:hint="cs"/>
          <w:rtl/>
        </w:rPr>
      </w:pPr>
    </w:p>
    <w:p w14:paraId="42A5DF9E" w14:textId="77777777" w:rsidR="009103C0" w:rsidRPr="009103C0" w:rsidRDefault="009103C0" w:rsidP="009103C0">
      <w:pPr>
        <w:bidi/>
        <w:jc w:val="both"/>
        <w:rPr>
          <w:rFonts w:cs="David" w:hint="cs"/>
          <w:rtl/>
        </w:rPr>
      </w:pPr>
      <w:r w:rsidRPr="009103C0">
        <w:rPr>
          <w:rFonts w:cs="David" w:hint="cs"/>
          <w:rtl/>
        </w:rPr>
        <w:tab/>
        <w:t xml:space="preserve">ואכן, החוק הזה נדון, אושר, ולדעתי זהו גם החוק שבסופו של דבר הציל את כלכלת ישראל. </w:t>
      </w:r>
    </w:p>
    <w:p w14:paraId="7080942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שרוני:</w:t>
      </w:r>
    </w:p>
    <w:p w14:paraId="0FBF86C4" w14:textId="77777777" w:rsidR="009103C0" w:rsidRPr="009103C0" w:rsidRDefault="009103C0" w:rsidP="009103C0">
      <w:pPr>
        <w:bidi/>
        <w:jc w:val="both"/>
        <w:rPr>
          <w:rFonts w:cs="David" w:hint="cs"/>
          <w:rtl/>
        </w:rPr>
      </w:pPr>
    </w:p>
    <w:p w14:paraId="41A1B97C" w14:textId="77777777" w:rsidR="009103C0" w:rsidRPr="009103C0" w:rsidRDefault="009103C0" w:rsidP="009103C0">
      <w:pPr>
        <w:bidi/>
        <w:jc w:val="both"/>
        <w:rPr>
          <w:rFonts w:cs="David" w:hint="cs"/>
          <w:rtl/>
        </w:rPr>
      </w:pPr>
      <w:r w:rsidRPr="009103C0">
        <w:rPr>
          <w:rFonts w:cs="David" w:hint="cs"/>
          <w:rtl/>
        </w:rPr>
        <w:tab/>
        <w:t xml:space="preserve"> או כן, או לא. </w:t>
      </w:r>
    </w:p>
    <w:p w14:paraId="7455B14C"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167F95FD" w14:textId="77777777" w:rsidR="009103C0" w:rsidRPr="009103C0" w:rsidRDefault="009103C0" w:rsidP="009103C0">
      <w:pPr>
        <w:bidi/>
        <w:jc w:val="both"/>
        <w:rPr>
          <w:rFonts w:cs="David" w:hint="cs"/>
          <w:u w:val="single"/>
          <w:rtl/>
        </w:rPr>
      </w:pPr>
    </w:p>
    <w:p w14:paraId="37A9DB9C" w14:textId="77777777" w:rsidR="009103C0" w:rsidRPr="009103C0" w:rsidRDefault="009103C0" w:rsidP="009103C0">
      <w:pPr>
        <w:bidi/>
        <w:jc w:val="both"/>
        <w:rPr>
          <w:rFonts w:cs="David" w:hint="cs"/>
          <w:rtl/>
        </w:rPr>
      </w:pPr>
      <w:r w:rsidRPr="009103C0">
        <w:rPr>
          <w:rFonts w:cs="David" w:hint="cs"/>
          <w:rtl/>
        </w:rPr>
        <w:tab/>
        <w:t xml:space="preserve"> איזה חוק?</w:t>
      </w:r>
    </w:p>
    <w:p w14:paraId="0A5ABB34" w14:textId="77777777" w:rsidR="009103C0" w:rsidRPr="009103C0" w:rsidRDefault="009103C0" w:rsidP="009103C0">
      <w:pPr>
        <w:bidi/>
        <w:jc w:val="both"/>
        <w:rPr>
          <w:rFonts w:cs="David"/>
          <w:rtl/>
        </w:rPr>
      </w:pPr>
      <w:r w:rsidRPr="009103C0">
        <w:rPr>
          <w:rFonts w:cs="David"/>
          <w:rtl/>
        </w:rPr>
        <w:br/>
      </w:r>
    </w:p>
    <w:p w14:paraId="55CC70F6" w14:textId="77777777" w:rsidR="009103C0" w:rsidRPr="009103C0" w:rsidRDefault="009103C0" w:rsidP="009103C0">
      <w:pPr>
        <w:bidi/>
        <w:jc w:val="both"/>
        <w:rPr>
          <w:rFonts w:cs="David" w:hint="cs"/>
          <w:u w:val="single"/>
          <w:rtl/>
        </w:rPr>
      </w:pPr>
      <w:r w:rsidRPr="009103C0">
        <w:rPr>
          <w:rFonts w:cs="David"/>
          <w:rtl/>
        </w:rPr>
        <w:br w:type="page"/>
      </w:r>
      <w:r w:rsidRPr="009103C0">
        <w:rPr>
          <w:rFonts w:cs="David" w:hint="cs"/>
          <w:u w:val="single"/>
          <w:rtl/>
        </w:rPr>
        <w:t>סילבן שלום:</w:t>
      </w:r>
    </w:p>
    <w:p w14:paraId="1F167A9D" w14:textId="77777777" w:rsidR="009103C0" w:rsidRPr="009103C0" w:rsidRDefault="009103C0" w:rsidP="009103C0">
      <w:pPr>
        <w:bidi/>
        <w:jc w:val="both"/>
        <w:rPr>
          <w:rFonts w:cs="David" w:hint="cs"/>
          <w:u w:val="single"/>
          <w:rtl/>
        </w:rPr>
      </w:pPr>
    </w:p>
    <w:p w14:paraId="3C6AAC6E" w14:textId="77777777" w:rsidR="009103C0" w:rsidRPr="009103C0" w:rsidRDefault="009103C0" w:rsidP="009103C0">
      <w:pPr>
        <w:bidi/>
        <w:jc w:val="both"/>
        <w:rPr>
          <w:rFonts w:cs="David" w:hint="cs"/>
          <w:rtl/>
        </w:rPr>
      </w:pPr>
      <w:r w:rsidRPr="009103C0">
        <w:rPr>
          <w:rFonts w:cs="David" w:hint="cs"/>
          <w:rtl/>
        </w:rPr>
        <w:tab/>
        <w:t xml:space="preserve">אותה תוכנית חירום מיוני 2002 </w:t>
      </w:r>
      <w:r w:rsidRPr="009103C0">
        <w:rPr>
          <w:rFonts w:cs="David"/>
          <w:rtl/>
        </w:rPr>
        <w:t>–</w:t>
      </w:r>
      <w:r w:rsidRPr="009103C0">
        <w:rPr>
          <w:rFonts w:cs="David" w:hint="cs"/>
          <w:rtl/>
        </w:rPr>
        <w:t xml:space="preserve"> שהיא עשתה את כל המהלך שבעקבותיו התייצב המשק, שבעקבותיו החלה הצמיחה, בעקבותיו יכולנו לעשות גם את הרפורמה השנייה במס הכנסה.</w:t>
      </w:r>
    </w:p>
    <w:p w14:paraId="6365D82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שרוני:</w:t>
      </w:r>
    </w:p>
    <w:p w14:paraId="5522CC27" w14:textId="77777777" w:rsidR="009103C0" w:rsidRPr="009103C0" w:rsidRDefault="009103C0" w:rsidP="009103C0">
      <w:pPr>
        <w:bidi/>
        <w:jc w:val="both"/>
        <w:rPr>
          <w:rFonts w:cs="David" w:hint="cs"/>
          <w:rtl/>
        </w:rPr>
      </w:pPr>
    </w:p>
    <w:p w14:paraId="32FEC88A" w14:textId="77777777" w:rsidR="009103C0" w:rsidRPr="009103C0" w:rsidRDefault="009103C0" w:rsidP="009103C0">
      <w:pPr>
        <w:bidi/>
        <w:jc w:val="both"/>
        <w:rPr>
          <w:rFonts w:cs="David" w:hint="cs"/>
          <w:rtl/>
        </w:rPr>
      </w:pPr>
      <w:r w:rsidRPr="009103C0">
        <w:rPr>
          <w:rFonts w:cs="David" w:hint="cs"/>
          <w:rtl/>
        </w:rPr>
        <w:tab/>
        <w:t xml:space="preserve"> בעקבותיו אתם לקחתם מהגמלאים 43 מיליארד שקל. </w:t>
      </w:r>
    </w:p>
    <w:p w14:paraId="73601DD6"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965946D" w14:textId="77777777" w:rsidR="009103C0" w:rsidRPr="009103C0" w:rsidRDefault="009103C0" w:rsidP="009103C0">
      <w:pPr>
        <w:bidi/>
        <w:jc w:val="both"/>
        <w:rPr>
          <w:rFonts w:cs="David" w:hint="cs"/>
          <w:rtl/>
        </w:rPr>
      </w:pPr>
    </w:p>
    <w:p w14:paraId="58FBF2D6" w14:textId="77777777" w:rsidR="009103C0" w:rsidRPr="009103C0" w:rsidRDefault="009103C0" w:rsidP="009103C0">
      <w:pPr>
        <w:bidi/>
        <w:jc w:val="both"/>
        <w:rPr>
          <w:rFonts w:cs="David" w:hint="cs"/>
          <w:rtl/>
        </w:rPr>
      </w:pPr>
      <w:r w:rsidRPr="009103C0">
        <w:rPr>
          <w:rFonts w:cs="David" w:hint="cs"/>
          <w:rtl/>
        </w:rPr>
        <w:tab/>
        <w:t xml:space="preserve"> חבר הכנסת שרוני, זה לא העניין עכשיו .</w:t>
      </w:r>
    </w:p>
    <w:p w14:paraId="549FE26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14BD10B0" w14:textId="77777777" w:rsidR="009103C0" w:rsidRPr="009103C0" w:rsidRDefault="009103C0" w:rsidP="009103C0">
      <w:pPr>
        <w:bidi/>
        <w:jc w:val="both"/>
        <w:rPr>
          <w:rFonts w:cs="David" w:hint="cs"/>
          <w:rtl/>
        </w:rPr>
      </w:pPr>
    </w:p>
    <w:p w14:paraId="3435FB2B" w14:textId="77777777" w:rsidR="009103C0" w:rsidRPr="009103C0" w:rsidRDefault="009103C0" w:rsidP="009103C0">
      <w:pPr>
        <w:bidi/>
        <w:jc w:val="both"/>
        <w:rPr>
          <w:rFonts w:cs="David" w:hint="cs"/>
          <w:rtl/>
        </w:rPr>
      </w:pPr>
      <w:r w:rsidRPr="009103C0">
        <w:rPr>
          <w:rFonts w:cs="David" w:hint="cs"/>
          <w:rtl/>
        </w:rPr>
        <w:tab/>
        <w:t xml:space="preserve">ההצעה הזאת עברה אז </w:t>
      </w:r>
      <w:r w:rsidRPr="009103C0">
        <w:rPr>
          <w:rFonts w:cs="David"/>
          <w:rtl/>
        </w:rPr>
        <w:t>–</w:t>
      </w:r>
      <w:r w:rsidRPr="009103C0">
        <w:rPr>
          <w:rFonts w:cs="David" w:hint="cs"/>
          <w:rtl/>
        </w:rPr>
        <w:t xml:space="preserve"> לאחר דיונים ארוכים </w:t>
      </w:r>
      <w:r w:rsidRPr="009103C0">
        <w:rPr>
          <w:rFonts w:cs="David"/>
          <w:rtl/>
        </w:rPr>
        <w:t>–</w:t>
      </w:r>
      <w:r w:rsidRPr="009103C0">
        <w:rPr>
          <w:rFonts w:cs="David" w:hint="cs"/>
          <w:rtl/>
        </w:rPr>
        <w:t xml:space="preserve"> ובסופו של יום הצלחנו להביא את העניין הזה. </w:t>
      </w:r>
    </w:p>
    <w:p w14:paraId="15F16230" w14:textId="77777777" w:rsidR="009103C0" w:rsidRPr="009103C0" w:rsidRDefault="009103C0" w:rsidP="009103C0">
      <w:pPr>
        <w:bidi/>
        <w:jc w:val="both"/>
        <w:rPr>
          <w:rFonts w:cs="David" w:hint="cs"/>
          <w:rtl/>
        </w:rPr>
      </w:pPr>
    </w:p>
    <w:p w14:paraId="68507C70" w14:textId="77777777" w:rsidR="009103C0" w:rsidRPr="009103C0" w:rsidRDefault="009103C0" w:rsidP="009103C0">
      <w:pPr>
        <w:bidi/>
        <w:jc w:val="both"/>
        <w:rPr>
          <w:rFonts w:cs="David" w:hint="cs"/>
          <w:rtl/>
        </w:rPr>
      </w:pPr>
      <w:r w:rsidRPr="009103C0">
        <w:rPr>
          <w:rFonts w:cs="David" w:hint="cs"/>
          <w:rtl/>
        </w:rPr>
        <w:tab/>
        <w:t xml:space="preserve">יכול יושב-ראש הוועדה לנקוט בסחבת </w:t>
      </w:r>
      <w:r w:rsidRPr="009103C0">
        <w:rPr>
          <w:rFonts w:cs="David"/>
          <w:rtl/>
        </w:rPr>
        <w:t>–</w:t>
      </w:r>
      <w:r w:rsidRPr="009103C0">
        <w:rPr>
          <w:rFonts w:cs="David" w:hint="cs"/>
          <w:rtl/>
        </w:rPr>
        <w:t xml:space="preserve"> זה חלק מתפקידיו, חלק מסמכויותיו </w:t>
      </w:r>
      <w:r w:rsidRPr="009103C0">
        <w:rPr>
          <w:rFonts w:cs="David"/>
          <w:rtl/>
        </w:rPr>
        <w:t>–</w:t>
      </w:r>
      <w:r w:rsidRPr="009103C0">
        <w:rPr>
          <w:rFonts w:cs="David" w:hint="cs"/>
          <w:rtl/>
        </w:rPr>
        <w:t xml:space="preserve"> אף אחד לא אומר לו: אתה חייב כל דבר להביא מייד, ואני לא חושב שאני הבן יקיר לי אפרים. אמרתי שיש לי הצעות תקועות בוועדת החינוך, בוועדת הכלכלה </w:t>
      </w:r>
      <w:r w:rsidRPr="009103C0">
        <w:rPr>
          <w:rFonts w:cs="David"/>
          <w:rtl/>
        </w:rPr>
        <w:t>–</w:t>
      </w:r>
      <w:r w:rsidRPr="009103C0">
        <w:rPr>
          <w:rFonts w:cs="David" w:hint="cs"/>
          <w:rtl/>
        </w:rPr>
        <w:t xml:space="preserve"> כמו כל הצעה שמתנהלת. אין זה דומה להצעה שמגיש מציע מסוים </w:t>
      </w:r>
      <w:r w:rsidRPr="009103C0">
        <w:rPr>
          <w:rFonts w:cs="David"/>
          <w:rtl/>
        </w:rPr>
        <w:t>–</w:t>
      </w:r>
      <w:r w:rsidRPr="009103C0">
        <w:rPr>
          <w:rFonts w:cs="David" w:hint="cs"/>
          <w:rtl/>
        </w:rPr>
        <w:t xml:space="preserve"> לבד או עם עוד כמה חברי כנסת - שעוברת במליאה ברוב של 20 מול 19, והיא באה לדיון, אלה ההצעות השגרתיות. פה יש מצב של עיכוב מכוון. </w:t>
      </w:r>
    </w:p>
    <w:p w14:paraId="72C2CCF2" w14:textId="77777777" w:rsidR="009103C0" w:rsidRPr="009103C0" w:rsidRDefault="009103C0" w:rsidP="009103C0">
      <w:pPr>
        <w:bidi/>
        <w:jc w:val="both"/>
        <w:rPr>
          <w:rFonts w:cs="David" w:hint="cs"/>
          <w:rtl/>
        </w:rPr>
      </w:pPr>
    </w:p>
    <w:p w14:paraId="363D4E36" w14:textId="77777777" w:rsidR="009103C0" w:rsidRPr="009103C0" w:rsidRDefault="009103C0" w:rsidP="009103C0">
      <w:pPr>
        <w:bidi/>
        <w:jc w:val="both"/>
        <w:rPr>
          <w:rFonts w:cs="David" w:hint="cs"/>
          <w:rtl/>
        </w:rPr>
      </w:pPr>
      <w:r w:rsidRPr="009103C0">
        <w:rPr>
          <w:rFonts w:cs="David" w:hint="cs"/>
          <w:rtl/>
        </w:rPr>
        <w:tab/>
        <w:t xml:space="preserve">אתמול הגישה הממשלה לאישור את התוכנית. מצוין. אבל מה שהם פרסמו </w:t>
      </w:r>
      <w:r w:rsidRPr="009103C0">
        <w:rPr>
          <w:rFonts w:cs="David"/>
          <w:rtl/>
        </w:rPr>
        <w:t>–</w:t>
      </w:r>
      <w:r w:rsidRPr="009103C0">
        <w:rPr>
          <w:rFonts w:cs="David" w:hint="cs"/>
          <w:rtl/>
        </w:rPr>
        <w:t xml:space="preserve"> לא אני </w:t>
      </w:r>
      <w:r w:rsidRPr="009103C0">
        <w:rPr>
          <w:rFonts w:cs="David"/>
          <w:rtl/>
        </w:rPr>
        <w:t>–</w:t>
      </w:r>
      <w:r w:rsidRPr="009103C0">
        <w:rPr>
          <w:rFonts w:cs="David" w:hint="cs"/>
          <w:rtl/>
        </w:rPr>
        <w:t xml:space="preserve"> ממשלת ישראל פרסמה, שהם יניחו את זה על שולחן הכנסת, מתי? במאי. לא עכשיו. הרי אנחנו גם מכירים את ההליך. ברגע שהממשלה מאשרת, צריך משרד האוצר לשלוח תזכיר הצעת חוק לכל משרדי הממשלה. תקנון עבודת הממשלה קובע שהמשרדים צריכים להגיב תוך שלושה שבועות.</w:t>
      </w:r>
    </w:p>
    <w:p w14:paraId="68EE2F7A"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14A04E90" w14:textId="77777777" w:rsidR="009103C0" w:rsidRPr="009103C0" w:rsidRDefault="009103C0" w:rsidP="009103C0">
      <w:pPr>
        <w:bidi/>
        <w:jc w:val="both"/>
        <w:rPr>
          <w:rFonts w:cs="David" w:hint="cs"/>
          <w:u w:val="single"/>
          <w:rtl/>
        </w:rPr>
      </w:pPr>
    </w:p>
    <w:p w14:paraId="64F2ABB9" w14:textId="77777777" w:rsidR="009103C0" w:rsidRPr="009103C0" w:rsidRDefault="009103C0" w:rsidP="009103C0">
      <w:pPr>
        <w:bidi/>
        <w:jc w:val="both"/>
        <w:rPr>
          <w:rFonts w:cs="David" w:hint="cs"/>
          <w:rtl/>
        </w:rPr>
      </w:pPr>
      <w:r w:rsidRPr="009103C0">
        <w:rPr>
          <w:rFonts w:cs="David" w:hint="cs"/>
          <w:rtl/>
        </w:rPr>
        <w:tab/>
        <w:t>אז למה בהול עכשיו לצאת עם הרפורמה?</w:t>
      </w:r>
    </w:p>
    <w:p w14:paraId="4CB2C80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01AF8225" w14:textId="77777777" w:rsidR="009103C0" w:rsidRPr="009103C0" w:rsidRDefault="009103C0" w:rsidP="009103C0">
      <w:pPr>
        <w:bidi/>
        <w:jc w:val="both"/>
        <w:rPr>
          <w:rFonts w:cs="David" w:hint="cs"/>
          <w:rtl/>
        </w:rPr>
      </w:pPr>
    </w:p>
    <w:p w14:paraId="45206643" w14:textId="77777777" w:rsidR="009103C0" w:rsidRPr="009103C0" w:rsidRDefault="009103C0" w:rsidP="009103C0">
      <w:pPr>
        <w:bidi/>
        <w:jc w:val="both"/>
        <w:rPr>
          <w:rFonts w:cs="David" w:hint="cs"/>
          <w:rtl/>
        </w:rPr>
      </w:pPr>
      <w:r w:rsidRPr="009103C0">
        <w:rPr>
          <w:rFonts w:cs="David" w:hint="cs"/>
          <w:rtl/>
        </w:rPr>
        <w:tab/>
        <w:t xml:space="preserve">חבר הכנסת סער, ב-12:00 בצהרים ביום ראשון הודענו שיש מסיבת עיתונאים עם עופר עיני ועם שרגא ברוש. לא עברו שלוש שעות </w:t>
      </w:r>
      <w:r w:rsidRPr="009103C0">
        <w:rPr>
          <w:rFonts w:cs="David"/>
          <w:rtl/>
        </w:rPr>
        <w:t>–</w:t>
      </w:r>
      <w:r w:rsidRPr="009103C0">
        <w:rPr>
          <w:rFonts w:cs="David" w:hint="cs"/>
          <w:rtl/>
        </w:rPr>
        <w:t xml:space="preserve"> מסיבת עיתונאים אחרת, אבל עזוב. </w:t>
      </w:r>
    </w:p>
    <w:p w14:paraId="06FFE140"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קריאות:</w:t>
      </w:r>
    </w:p>
    <w:p w14:paraId="2171149E" w14:textId="77777777" w:rsidR="009103C0" w:rsidRPr="009103C0" w:rsidRDefault="009103C0" w:rsidP="009103C0">
      <w:pPr>
        <w:bidi/>
        <w:jc w:val="both"/>
        <w:rPr>
          <w:rFonts w:cs="David" w:hint="cs"/>
          <w:u w:val="single"/>
          <w:rtl/>
        </w:rPr>
      </w:pPr>
    </w:p>
    <w:p w14:paraId="0A30A600" w14:textId="77777777" w:rsidR="009103C0" w:rsidRPr="009103C0" w:rsidRDefault="009103C0" w:rsidP="009103C0">
      <w:pPr>
        <w:bidi/>
        <w:jc w:val="both"/>
        <w:rPr>
          <w:rFonts w:cs="David" w:hint="cs"/>
          <w:rtl/>
        </w:rPr>
      </w:pPr>
      <w:r w:rsidRPr="009103C0">
        <w:rPr>
          <w:rFonts w:cs="David" w:hint="cs"/>
          <w:rtl/>
        </w:rPr>
        <w:tab/>
        <w:t>- - -</w:t>
      </w:r>
    </w:p>
    <w:p w14:paraId="075D151C" w14:textId="77777777" w:rsidR="009103C0" w:rsidRPr="009103C0" w:rsidRDefault="009103C0" w:rsidP="009103C0">
      <w:pPr>
        <w:bidi/>
        <w:jc w:val="both"/>
        <w:rPr>
          <w:rFonts w:cs="David" w:hint="cs"/>
          <w:u w:val="single"/>
          <w:rtl/>
        </w:rPr>
      </w:pPr>
    </w:p>
    <w:p w14:paraId="18FF951D" w14:textId="77777777" w:rsidR="009103C0" w:rsidRPr="009103C0" w:rsidRDefault="009103C0" w:rsidP="009103C0">
      <w:pPr>
        <w:bidi/>
        <w:jc w:val="both"/>
        <w:rPr>
          <w:rFonts w:cs="David" w:hint="cs"/>
          <w:u w:val="single"/>
          <w:rtl/>
        </w:rPr>
      </w:pPr>
      <w:r w:rsidRPr="009103C0">
        <w:rPr>
          <w:rFonts w:cs="David" w:hint="cs"/>
          <w:u w:val="single"/>
          <w:rtl/>
        </w:rPr>
        <w:t>אלי אפללו:</w:t>
      </w:r>
    </w:p>
    <w:p w14:paraId="20082705" w14:textId="77777777" w:rsidR="009103C0" w:rsidRPr="009103C0" w:rsidRDefault="009103C0" w:rsidP="009103C0">
      <w:pPr>
        <w:bidi/>
        <w:jc w:val="both"/>
        <w:rPr>
          <w:rFonts w:cs="David" w:hint="cs"/>
          <w:u w:val="single"/>
          <w:rtl/>
        </w:rPr>
      </w:pPr>
    </w:p>
    <w:p w14:paraId="73CDA81B" w14:textId="77777777" w:rsidR="009103C0" w:rsidRPr="009103C0" w:rsidRDefault="009103C0" w:rsidP="009103C0">
      <w:pPr>
        <w:bidi/>
        <w:jc w:val="both"/>
        <w:rPr>
          <w:rFonts w:cs="David" w:hint="cs"/>
          <w:rtl/>
        </w:rPr>
      </w:pPr>
      <w:r w:rsidRPr="009103C0">
        <w:rPr>
          <w:rFonts w:cs="David" w:hint="cs"/>
          <w:rtl/>
        </w:rPr>
        <w:tab/>
        <w:t>- - - להגיד לביבי - - -</w:t>
      </w:r>
    </w:p>
    <w:p w14:paraId="33B703FA" w14:textId="77777777" w:rsidR="009103C0" w:rsidRPr="009103C0" w:rsidRDefault="009103C0" w:rsidP="009103C0">
      <w:pPr>
        <w:bidi/>
        <w:jc w:val="both"/>
        <w:rPr>
          <w:rFonts w:cs="David" w:hint="cs"/>
          <w:u w:val="single"/>
          <w:rtl/>
        </w:rPr>
      </w:pPr>
      <w:r w:rsidRPr="009103C0">
        <w:rPr>
          <w:rFonts w:cs="David" w:hint="cs"/>
          <w:rtl/>
        </w:rPr>
        <w:tab/>
      </w:r>
    </w:p>
    <w:p w14:paraId="0F206484" w14:textId="77777777" w:rsidR="009103C0" w:rsidRPr="009103C0" w:rsidRDefault="009103C0" w:rsidP="009103C0">
      <w:pPr>
        <w:bidi/>
        <w:jc w:val="both"/>
        <w:rPr>
          <w:rFonts w:cs="David" w:hint="cs"/>
          <w:rtl/>
        </w:rPr>
      </w:pPr>
      <w:r w:rsidRPr="009103C0">
        <w:rPr>
          <w:rFonts w:cs="David" w:hint="cs"/>
          <w:u w:val="single"/>
          <w:rtl/>
        </w:rPr>
        <w:t>סילבן שלום:</w:t>
      </w:r>
    </w:p>
    <w:p w14:paraId="68BCD57F" w14:textId="77777777" w:rsidR="009103C0" w:rsidRPr="009103C0" w:rsidRDefault="009103C0" w:rsidP="009103C0">
      <w:pPr>
        <w:bidi/>
        <w:jc w:val="both"/>
        <w:rPr>
          <w:rFonts w:cs="David" w:hint="cs"/>
          <w:rtl/>
        </w:rPr>
      </w:pPr>
    </w:p>
    <w:p w14:paraId="2F575629" w14:textId="77777777" w:rsidR="009103C0" w:rsidRPr="009103C0" w:rsidRDefault="009103C0" w:rsidP="009103C0">
      <w:pPr>
        <w:bidi/>
        <w:jc w:val="both"/>
        <w:rPr>
          <w:rFonts w:cs="David" w:hint="cs"/>
          <w:u w:val="single"/>
          <w:rtl/>
        </w:rPr>
      </w:pPr>
      <w:r w:rsidRPr="009103C0">
        <w:rPr>
          <w:rFonts w:cs="David" w:hint="cs"/>
          <w:rtl/>
        </w:rPr>
        <w:tab/>
        <w:t>אני לא חושב שזה עניין ממשלתי. זה לא עניין של ממשלה ולא עניין של אופוזיציה.</w:t>
      </w:r>
      <w:r w:rsidRPr="009103C0">
        <w:rPr>
          <w:rFonts w:cs="David" w:hint="cs"/>
          <w:rtl/>
        </w:rPr>
        <w:tab/>
      </w:r>
    </w:p>
    <w:p w14:paraId="44912163" w14:textId="77777777" w:rsidR="009103C0" w:rsidRPr="009103C0" w:rsidRDefault="009103C0" w:rsidP="009103C0">
      <w:pPr>
        <w:bidi/>
        <w:jc w:val="both"/>
        <w:rPr>
          <w:rFonts w:cs="David" w:hint="cs"/>
          <w:u w:val="single"/>
          <w:rtl/>
        </w:rPr>
      </w:pPr>
    </w:p>
    <w:p w14:paraId="0EBA992D" w14:textId="77777777" w:rsidR="009103C0" w:rsidRPr="009103C0" w:rsidRDefault="009103C0" w:rsidP="009103C0">
      <w:pPr>
        <w:bidi/>
        <w:jc w:val="both"/>
        <w:rPr>
          <w:rFonts w:cs="David" w:hint="cs"/>
          <w:u w:val="single"/>
          <w:rtl/>
        </w:rPr>
      </w:pPr>
      <w:r w:rsidRPr="009103C0">
        <w:rPr>
          <w:rFonts w:cs="David" w:hint="cs"/>
          <w:u w:val="single"/>
          <w:rtl/>
        </w:rPr>
        <w:t>יורם מרציאנו:</w:t>
      </w:r>
    </w:p>
    <w:p w14:paraId="27930E65" w14:textId="77777777" w:rsidR="009103C0" w:rsidRPr="009103C0" w:rsidRDefault="009103C0" w:rsidP="009103C0">
      <w:pPr>
        <w:bidi/>
        <w:jc w:val="both"/>
        <w:rPr>
          <w:rFonts w:cs="David" w:hint="cs"/>
          <w:u w:val="single"/>
          <w:rtl/>
        </w:rPr>
      </w:pPr>
    </w:p>
    <w:p w14:paraId="4F9BF143" w14:textId="77777777" w:rsidR="009103C0" w:rsidRPr="009103C0" w:rsidRDefault="009103C0" w:rsidP="009103C0">
      <w:pPr>
        <w:bidi/>
        <w:jc w:val="both"/>
        <w:rPr>
          <w:rFonts w:cs="David" w:hint="cs"/>
          <w:rtl/>
        </w:rPr>
      </w:pPr>
      <w:r w:rsidRPr="009103C0">
        <w:rPr>
          <w:rFonts w:cs="David" w:hint="cs"/>
          <w:rtl/>
        </w:rPr>
        <w:tab/>
        <w:t xml:space="preserve">אני מציע </w:t>
      </w:r>
      <w:r w:rsidRPr="009103C0">
        <w:rPr>
          <w:rFonts w:cs="David"/>
          <w:rtl/>
        </w:rPr>
        <w:t>–</w:t>
      </w:r>
      <w:r w:rsidRPr="009103C0">
        <w:rPr>
          <w:rFonts w:cs="David" w:hint="cs"/>
          <w:rtl/>
        </w:rPr>
        <w:t xml:space="preserve"> למען החוק הטוב </w:t>
      </w:r>
      <w:r w:rsidRPr="009103C0">
        <w:rPr>
          <w:rFonts w:cs="David"/>
          <w:rtl/>
        </w:rPr>
        <w:t>–</w:t>
      </w:r>
      <w:r w:rsidRPr="009103C0">
        <w:rPr>
          <w:rFonts w:cs="David" w:hint="cs"/>
          <w:rtl/>
        </w:rPr>
        <w:t xml:space="preserve"> שלא נהפוך את העניין לאופוזיציה וקואליציה ולא נהפוך את זה למשהו פוליטי, כי זה נושא חשוב.</w:t>
      </w:r>
    </w:p>
    <w:p w14:paraId="2C837680" w14:textId="77777777" w:rsidR="009103C0" w:rsidRPr="009103C0" w:rsidRDefault="009103C0" w:rsidP="009103C0">
      <w:pPr>
        <w:bidi/>
        <w:jc w:val="both"/>
        <w:rPr>
          <w:rFonts w:cs="David" w:hint="cs"/>
          <w:rtl/>
        </w:rPr>
      </w:pPr>
      <w:r w:rsidRPr="009103C0">
        <w:rPr>
          <w:rFonts w:cs="David"/>
          <w:rtl/>
        </w:rPr>
        <w:br w:type="page"/>
      </w:r>
      <w:r w:rsidRPr="009103C0">
        <w:rPr>
          <w:rFonts w:cs="David"/>
          <w:rtl/>
        </w:rPr>
        <w:br/>
      </w:r>
      <w:r w:rsidRPr="009103C0">
        <w:rPr>
          <w:rFonts w:cs="David" w:hint="cs"/>
          <w:u w:val="single"/>
          <w:rtl/>
        </w:rPr>
        <w:t>סילבן שלום:</w:t>
      </w:r>
    </w:p>
    <w:p w14:paraId="4A65DA33" w14:textId="77777777" w:rsidR="009103C0" w:rsidRPr="009103C0" w:rsidRDefault="009103C0" w:rsidP="009103C0">
      <w:pPr>
        <w:bidi/>
        <w:jc w:val="both"/>
        <w:rPr>
          <w:rFonts w:cs="David" w:hint="cs"/>
          <w:rtl/>
        </w:rPr>
      </w:pPr>
    </w:p>
    <w:p w14:paraId="4070BE3A" w14:textId="77777777" w:rsidR="009103C0" w:rsidRPr="009103C0" w:rsidRDefault="009103C0" w:rsidP="009103C0">
      <w:pPr>
        <w:bidi/>
        <w:jc w:val="both"/>
        <w:rPr>
          <w:rFonts w:cs="David" w:hint="cs"/>
          <w:rtl/>
        </w:rPr>
      </w:pPr>
      <w:r w:rsidRPr="009103C0">
        <w:rPr>
          <w:rFonts w:cs="David" w:hint="cs"/>
          <w:rtl/>
        </w:rPr>
        <w:tab/>
        <w:t xml:space="preserve"> ממש לא. חס וחלילה, חבר הכנסת מרציאנו, ואני חושב שזה לא נכון בכלל. </w:t>
      </w:r>
    </w:p>
    <w:p w14:paraId="403E9FE5" w14:textId="77777777" w:rsidR="009103C0" w:rsidRPr="009103C0" w:rsidRDefault="009103C0" w:rsidP="009103C0">
      <w:pPr>
        <w:bidi/>
        <w:jc w:val="both"/>
        <w:rPr>
          <w:rFonts w:cs="David" w:hint="cs"/>
          <w:rtl/>
        </w:rPr>
      </w:pPr>
    </w:p>
    <w:p w14:paraId="3D88F274" w14:textId="77777777" w:rsidR="009103C0" w:rsidRPr="009103C0" w:rsidRDefault="009103C0" w:rsidP="009103C0">
      <w:pPr>
        <w:bidi/>
        <w:jc w:val="both"/>
        <w:rPr>
          <w:rFonts w:cs="David" w:hint="cs"/>
          <w:rtl/>
        </w:rPr>
      </w:pPr>
      <w:r w:rsidRPr="009103C0">
        <w:rPr>
          <w:rFonts w:cs="David" w:hint="cs"/>
          <w:rtl/>
        </w:rPr>
        <w:tab/>
        <w:t>חבר הכנסת יצחקי היה מראשי ועדת רבינוביץ', שעשתה את המהפך הגדול לרפורמה במס</w:t>
      </w:r>
      <w:r w:rsidRPr="009103C0">
        <w:rPr>
          <w:rFonts w:cs="David"/>
          <w:rtl/>
        </w:rPr>
        <w:t>–</w:t>
      </w:r>
      <w:r w:rsidRPr="009103C0">
        <w:rPr>
          <w:rFonts w:cs="David" w:hint="cs"/>
          <w:rtl/>
        </w:rPr>
        <w:t xml:space="preserve"> קרנית פלוג קבעה שזה מה שהוציא את המשק מהמצב שהוא היה נתון בו </w:t>
      </w:r>
      <w:r w:rsidRPr="009103C0">
        <w:rPr>
          <w:rFonts w:cs="David"/>
          <w:rtl/>
        </w:rPr>
        <w:t>–</w:t>
      </w:r>
      <w:r w:rsidRPr="009103C0">
        <w:rPr>
          <w:rFonts w:cs="David" w:hint="cs"/>
          <w:rtl/>
        </w:rPr>
        <w:t xml:space="preserve"> הוא היה שותף לוועדת רבינוביץ' השנייה, בניגוד אל החוק. הכל היה  למען העניין.</w:t>
      </w:r>
    </w:p>
    <w:p w14:paraId="49CA12F3" w14:textId="77777777" w:rsidR="009103C0" w:rsidRPr="009103C0" w:rsidRDefault="009103C0" w:rsidP="009103C0">
      <w:pPr>
        <w:bidi/>
        <w:jc w:val="both"/>
        <w:rPr>
          <w:rFonts w:cs="David" w:hint="cs"/>
          <w:rtl/>
        </w:rPr>
      </w:pPr>
    </w:p>
    <w:p w14:paraId="6845C0B4" w14:textId="77777777" w:rsidR="009103C0" w:rsidRPr="009103C0" w:rsidRDefault="009103C0" w:rsidP="009103C0">
      <w:pPr>
        <w:bidi/>
        <w:ind w:firstLine="567"/>
        <w:jc w:val="both"/>
        <w:rPr>
          <w:rFonts w:cs="David" w:hint="cs"/>
          <w:rtl/>
        </w:rPr>
      </w:pPr>
      <w:r w:rsidRPr="009103C0">
        <w:rPr>
          <w:rFonts w:cs="David" w:hint="cs"/>
          <w:rtl/>
        </w:rPr>
        <w:t>ואני אומר לכם: אין לי שום בעיה שהממשלה תעביר את החוק הזה, הלוואי ותעביר אותו. הלוואי. זה לא עניין אישי. זה עניין שאני חושב שהוא משלים את רפורמת רבינוביץ' שעשינו אז. רפורמת רבינוביץ' שעשינו אז, קבעה שהיא מורידה את שיעורי המס ל- 49%, אבל מתברר שכל שכיר שני במדינת ישראל ועצמאים קטנים, לא נהנו מזה, לא מגיעים לסף המס. זה מהלך משלים, והמהלך המשלים הזה צריך לבוא לידי הבשלה.</w:t>
      </w:r>
    </w:p>
    <w:p w14:paraId="56FE9DB8" w14:textId="77777777" w:rsidR="009103C0" w:rsidRPr="009103C0" w:rsidRDefault="009103C0" w:rsidP="009103C0">
      <w:pPr>
        <w:bidi/>
        <w:ind w:firstLine="567"/>
        <w:jc w:val="both"/>
        <w:rPr>
          <w:rFonts w:cs="David" w:hint="cs"/>
          <w:rtl/>
        </w:rPr>
      </w:pPr>
    </w:p>
    <w:p w14:paraId="00F57E01" w14:textId="77777777" w:rsidR="009103C0" w:rsidRPr="009103C0" w:rsidRDefault="009103C0" w:rsidP="009103C0">
      <w:pPr>
        <w:bidi/>
        <w:ind w:firstLine="567"/>
        <w:jc w:val="both"/>
        <w:rPr>
          <w:rFonts w:cs="David" w:hint="cs"/>
          <w:rtl/>
        </w:rPr>
      </w:pPr>
      <w:r w:rsidRPr="009103C0">
        <w:rPr>
          <w:rFonts w:cs="David" w:hint="cs"/>
          <w:rtl/>
        </w:rPr>
        <w:t xml:space="preserve">אם היתה באה הממשלה ואומרת: אני עושה את זה </w:t>
      </w:r>
      <w:r w:rsidRPr="009103C0">
        <w:rPr>
          <w:rFonts w:cs="David"/>
          <w:rtl/>
        </w:rPr>
        <w:t>–</w:t>
      </w:r>
      <w:r w:rsidRPr="009103C0">
        <w:rPr>
          <w:rFonts w:cs="David" w:hint="cs"/>
          <w:rtl/>
        </w:rPr>
        <w:t xml:space="preserve"> תאמינו לי, לא היה לי שום עניין </w:t>
      </w:r>
      <w:r w:rsidRPr="009103C0">
        <w:rPr>
          <w:rFonts w:cs="David"/>
          <w:rtl/>
        </w:rPr>
        <w:t>–</w:t>
      </w:r>
      <w:r w:rsidRPr="009103C0">
        <w:rPr>
          <w:rFonts w:cs="David" w:hint="cs"/>
          <w:rtl/>
        </w:rPr>
        <w:t xml:space="preserve"> היינו מקדמים את הנושא. אבל, הממשלה אומרת במאי. מדוע אומרים במאי? כי לצערי הרב, אני לא רוצה לדבר סרה בפקידים, אבל המערכת שם לא אוהבת את החוק. עד מאי, אתם יודעים </w:t>
      </w:r>
      <w:r w:rsidRPr="009103C0">
        <w:rPr>
          <w:rFonts w:cs="David"/>
          <w:rtl/>
        </w:rPr>
        <w:t>–</w:t>
      </w:r>
      <w:r w:rsidRPr="009103C0">
        <w:rPr>
          <w:rFonts w:cs="David" w:hint="cs"/>
          <w:rtl/>
        </w:rPr>
        <w:t xml:space="preserve"> או הכלב, או הפריץ, מה שיקרה, העיקר גוררים את זה. </w:t>
      </w:r>
    </w:p>
    <w:p w14:paraId="64EF9DE4" w14:textId="77777777" w:rsidR="009103C0" w:rsidRPr="009103C0" w:rsidRDefault="009103C0" w:rsidP="009103C0">
      <w:pPr>
        <w:bidi/>
        <w:ind w:firstLine="567"/>
        <w:jc w:val="both"/>
        <w:rPr>
          <w:rFonts w:cs="David" w:hint="cs"/>
          <w:rtl/>
        </w:rPr>
      </w:pPr>
    </w:p>
    <w:p w14:paraId="57891024" w14:textId="77777777" w:rsidR="009103C0" w:rsidRPr="009103C0" w:rsidRDefault="009103C0" w:rsidP="009103C0">
      <w:pPr>
        <w:bidi/>
        <w:ind w:firstLine="567"/>
        <w:jc w:val="both"/>
        <w:rPr>
          <w:rFonts w:cs="David" w:hint="cs"/>
          <w:rtl/>
        </w:rPr>
      </w:pPr>
      <w:r w:rsidRPr="009103C0">
        <w:rPr>
          <w:rFonts w:cs="David" w:hint="cs"/>
          <w:rtl/>
        </w:rPr>
        <w:t xml:space="preserve">כפי שציינתי </w:t>
      </w:r>
      <w:r w:rsidRPr="009103C0">
        <w:rPr>
          <w:rFonts w:cs="David"/>
          <w:rtl/>
        </w:rPr>
        <w:t>–</w:t>
      </w:r>
      <w:r w:rsidRPr="009103C0">
        <w:rPr>
          <w:rFonts w:cs="David" w:hint="cs"/>
          <w:rtl/>
        </w:rPr>
        <w:t xml:space="preserve"> במשך שלושה שבועות יש תזכיר, צריך לחכות לתגובות המשרדים. לאחר מכן באים לוועדת השרים לענייני חקיקה ומתחילים לקיים דיון מקיף על ההצעה. </w:t>
      </w:r>
    </w:p>
    <w:p w14:paraId="403D11FD" w14:textId="77777777" w:rsidR="009103C0" w:rsidRPr="009103C0" w:rsidRDefault="009103C0" w:rsidP="009103C0">
      <w:pPr>
        <w:bidi/>
        <w:ind w:firstLine="567"/>
        <w:jc w:val="both"/>
        <w:rPr>
          <w:rFonts w:cs="David" w:hint="cs"/>
          <w:rtl/>
        </w:rPr>
      </w:pPr>
    </w:p>
    <w:p w14:paraId="01E7F9BF" w14:textId="77777777" w:rsidR="009103C0" w:rsidRPr="009103C0" w:rsidRDefault="009103C0" w:rsidP="009103C0">
      <w:pPr>
        <w:bidi/>
        <w:ind w:firstLine="567"/>
        <w:jc w:val="both"/>
        <w:rPr>
          <w:rFonts w:cs="David" w:hint="cs"/>
          <w:rtl/>
        </w:rPr>
      </w:pPr>
      <w:r w:rsidRPr="009103C0">
        <w:rPr>
          <w:rFonts w:cs="David" w:hint="cs"/>
          <w:rtl/>
        </w:rPr>
        <w:t xml:space="preserve">מדוע קבעו את אמצע מאי? משום שבמרס, הכנס מסתיים. רק באמצע מאי יוכלו להניח את זה כאן, ואני אומר לכם: לא יניחו אותו. אבל בואו נגיד שיניחו, הלוואי ויניחו. </w:t>
      </w:r>
    </w:p>
    <w:p w14:paraId="3B64B7E7" w14:textId="77777777" w:rsidR="009103C0" w:rsidRPr="009103C0" w:rsidRDefault="009103C0" w:rsidP="009103C0">
      <w:pPr>
        <w:bidi/>
        <w:ind w:firstLine="567"/>
        <w:jc w:val="both"/>
        <w:rPr>
          <w:rFonts w:cs="David" w:hint="cs"/>
          <w:rtl/>
        </w:rPr>
      </w:pPr>
    </w:p>
    <w:p w14:paraId="21EFF682" w14:textId="77777777" w:rsidR="009103C0" w:rsidRPr="009103C0" w:rsidRDefault="009103C0" w:rsidP="009103C0">
      <w:pPr>
        <w:bidi/>
        <w:ind w:firstLine="567"/>
        <w:jc w:val="both"/>
        <w:rPr>
          <w:rFonts w:cs="David" w:hint="cs"/>
          <w:rtl/>
        </w:rPr>
      </w:pPr>
      <w:r w:rsidRPr="009103C0">
        <w:rPr>
          <w:rFonts w:cs="David" w:hint="cs"/>
          <w:rtl/>
        </w:rPr>
        <w:t xml:space="preserve">פניתי ליושבת-ראש הוועדה, ליושבת-ראש הכנסת וליושב-ראש הקואליציה. אמרתי להם: לי אין שום בעיה, אני לא רוצה לקבל שום יתרון על הממשלה. הממשלה מביאה זאת במאי, אני רוצה להיות </w:t>
      </w:r>
      <w:r w:rsidRPr="009103C0">
        <w:rPr>
          <w:rFonts w:cs="David"/>
        </w:rPr>
        <w:t>equal</w:t>
      </w:r>
      <w:r w:rsidRPr="009103C0">
        <w:rPr>
          <w:rFonts w:cs="David" w:hint="cs"/>
          <w:rtl/>
        </w:rPr>
        <w:t xml:space="preserve"> איתם. מאחר שהם באים בקריאה ראשונה </w:t>
      </w:r>
      <w:r w:rsidRPr="009103C0">
        <w:rPr>
          <w:rFonts w:cs="David"/>
          <w:rtl/>
        </w:rPr>
        <w:t>–</w:t>
      </w:r>
      <w:r w:rsidRPr="009103C0">
        <w:rPr>
          <w:rFonts w:cs="David" w:hint="cs"/>
          <w:rtl/>
        </w:rPr>
        <w:t xml:space="preserve"> אני עכשיו אקיים את הדיונים בוועדת הכספים, אעביר את זה לקראת מרס בקריאה ראשונה. כשאנחנו נבוא באמצע מאי </w:t>
      </w:r>
      <w:r w:rsidRPr="009103C0">
        <w:rPr>
          <w:rFonts w:cs="David"/>
          <w:rtl/>
        </w:rPr>
        <w:t>–</w:t>
      </w:r>
      <w:r w:rsidRPr="009103C0">
        <w:rPr>
          <w:rFonts w:cs="David" w:hint="cs"/>
          <w:rtl/>
        </w:rPr>
        <w:t xml:space="preserve"> אנחנו נהיה שווים. אם הממשלה גם תעביר את זה בקריאה ראשונה </w:t>
      </w:r>
      <w:r w:rsidRPr="009103C0">
        <w:rPr>
          <w:rFonts w:cs="David"/>
          <w:rtl/>
        </w:rPr>
        <w:t>–</w:t>
      </w:r>
      <w:r w:rsidRPr="009103C0">
        <w:rPr>
          <w:rFonts w:cs="David" w:hint="cs"/>
          <w:rtl/>
        </w:rPr>
        <w:t xml:space="preserve"> יחלו הדיונים בשתי ההצעות לקריאה שנייה ושלישית. לא תעשה זאת הממשלה </w:t>
      </w:r>
      <w:r w:rsidRPr="009103C0">
        <w:rPr>
          <w:rFonts w:cs="David"/>
          <w:rtl/>
        </w:rPr>
        <w:t>–</w:t>
      </w:r>
      <w:r w:rsidRPr="009103C0">
        <w:rPr>
          <w:rFonts w:cs="David" w:hint="cs"/>
          <w:rtl/>
        </w:rPr>
        <w:t xml:space="preserve"> אז נדע כולם שהיא לא מתכוונת. </w:t>
      </w:r>
    </w:p>
    <w:p w14:paraId="0DD09EB0" w14:textId="77777777" w:rsidR="009103C0" w:rsidRPr="009103C0" w:rsidRDefault="009103C0" w:rsidP="009103C0">
      <w:pPr>
        <w:bidi/>
        <w:ind w:firstLine="567"/>
        <w:jc w:val="both"/>
        <w:rPr>
          <w:rFonts w:cs="David" w:hint="cs"/>
          <w:rtl/>
        </w:rPr>
      </w:pPr>
    </w:p>
    <w:p w14:paraId="17648807" w14:textId="77777777" w:rsidR="009103C0" w:rsidRPr="009103C0" w:rsidRDefault="009103C0" w:rsidP="009103C0">
      <w:pPr>
        <w:bidi/>
        <w:ind w:firstLine="567"/>
        <w:jc w:val="both"/>
        <w:rPr>
          <w:rFonts w:cs="David" w:hint="cs"/>
          <w:rtl/>
        </w:rPr>
      </w:pPr>
      <w:r w:rsidRPr="009103C0">
        <w:rPr>
          <w:rFonts w:cs="David" w:hint="cs"/>
          <w:rtl/>
        </w:rPr>
        <w:t xml:space="preserve">לא התכוונתי לעשות זאת תוך חודש ימים בקריאה ראשונה, שנייה ושלישית. כשאמרתי את זה ליושבת-ראש הכנסת, ליושבת-ראש הוועדה וליושב-ראש הקואליציה </w:t>
      </w:r>
      <w:r w:rsidRPr="009103C0">
        <w:rPr>
          <w:rFonts w:cs="David"/>
          <w:rtl/>
        </w:rPr>
        <w:t>–</w:t>
      </w:r>
      <w:r w:rsidRPr="009103C0">
        <w:rPr>
          <w:rFonts w:cs="David" w:hint="cs"/>
          <w:rtl/>
        </w:rPr>
        <w:t xml:space="preserve"> הם לא נפלו מהכיסא.</w:t>
      </w:r>
    </w:p>
    <w:p w14:paraId="06C32FF7" w14:textId="77777777" w:rsidR="009103C0" w:rsidRPr="009103C0" w:rsidRDefault="009103C0" w:rsidP="009103C0">
      <w:pPr>
        <w:bidi/>
        <w:ind w:firstLine="567"/>
        <w:jc w:val="both"/>
        <w:rPr>
          <w:rFonts w:cs="David" w:hint="cs"/>
          <w:rtl/>
        </w:rPr>
      </w:pPr>
    </w:p>
    <w:p w14:paraId="0913CBC9" w14:textId="77777777" w:rsidR="009103C0" w:rsidRPr="009103C0" w:rsidRDefault="009103C0" w:rsidP="009103C0">
      <w:pPr>
        <w:bidi/>
        <w:ind w:firstLine="567"/>
        <w:jc w:val="both"/>
        <w:rPr>
          <w:rFonts w:cs="David" w:hint="cs"/>
          <w:rtl/>
        </w:rPr>
      </w:pPr>
      <w:r w:rsidRPr="009103C0">
        <w:rPr>
          <w:rFonts w:cs="David" w:hint="cs"/>
          <w:rtl/>
        </w:rPr>
        <w:t xml:space="preserve">לפי דעתי, הגרירה עד למאי היא מיותרת, אבל זה מה שהממשלה רוצה. אני אומר: בסדר, אין לי בעיה. אני רוצה לגמור את ההליך כדי שבאמצע מאי </w:t>
      </w:r>
      <w:r w:rsidRPr="009103C0">
        <w:rPr>
          <w:rFonts w:cs="David"/>
          <w:rtl/>
        </w:rPr>
        <w:t>–</w:t>
      </w:r>
      <w:r w:rsidRPr="009103C0">
        <w:rPr>
          <w:rFonts w:cs="David" w:hint="cs"/>
          <w:rtl/>
        </w:rPr>
        <w:t xml:space="preserve"> כשאנחנו נפתח את הכנס הבא </w:t>
      </w:r>
      <w:r w:rsidRPr="009103C0">
        <w:rPr>
          <w:rFonts w:cs="David"/>
          <w:rtl/>
        </w:rPr>
        <w:t>–</w:t>
      </w:r>
      <w:r w:rsidRPr="009103C0">
        <w:rPr>
          <w:rFonts w:cs="David" w:hint="cs"/>
          <w:rtl/>
        </w:rPr>
        <w:t xml:space="preserve"> הממשלה תגיש, ונהיה שווים; קריאה ראשונה עברה בשני המצבים, קריאה שנייה ושלישית. </w:t>
      </w:r>
    </w:p>
    <w:p w14:paraId="577D8235" w14:textId="77777777" w:rsidR="009103C0" w:rsidRPr="009103C0" w:rsidRDefault="009103C0" w:rsidP="009103C0">
      <w:pPr>
        <w:bidi/>
        <w:ind w:firstLine="567"/>
        <w:jc w:val="both"/>
        <w:rPr>
          <w:rFonts w:cs="David" w:hint="cs"/>
          <w:rtl/>
        </w:rPr>
      </w:pPr>
    </w:p>
    <w:p w14:paraId="04F92132" w14:textId="77777777" w:rsidR="009103C0" w:rsidRPr="009103C0" w:rsidRDefault="009103C0" w:rsidP="009103C0">
      <w:pPr>
        <w:bidi/>
        <w:ind w:firstLine="567"/>
        <w:jc w:val="both"/>
        <w:rPr>
          <w:rFonts w:cs="David" w:hint="cs"/>
          <w:rtl/>
        </w:rPr>
      </w:pPr>
      <w:r w:rsidRPr="009103C0">
        <w:rPr>
          <w:rFonts w:cs="David" w:hint="cs"/>
          <w:rtl/>
        </w:rPr>
        <w:t xml:space="preserve">הממשלה לא תגיש </w:t>
      </w:r>
      <w:r w:rsidRPr="009103C0">
        <w:rPr>
          <w:rFonts w:cs="David"/>
          <w:rtl/>
        </w:rPr>
        <w:t>–</w:t>
      </w:r>
      <w:r w:rsidRPr="009103C0">
        <w:rPr>
          <w:rFonts w:cs="David" w:hint="cs"/>
          <w:rtl/>
        </w:rPr>
        <w:t xml:space="preserve"> אזי אנחנו נדע שהיא לא רוצה להגיש, ואנחנו נקדם את ההצעה הזאת, כי זה רצון הציבור כולו. זה מה שביקשתי. </w:t>
      </w:r>
    </w:p>
    <w:p w14:paraId="647B2AE4" w14:textId="77777777" w:rsidR="009103C0" w:rsidRPr="009103C0" w:rsidRDefault="009103C0" w:rsidP="009103C0">
      <w:pPr>
        <w:bidi/>
        <w:ind w:firstLine="567"/>
        <w:jc w:val="both"/>
        <w:rPr>
          <w:rFonts w:cs="David" w:hint="cs"/>
          <w:rtl/>
        </w:rPr>
      </w:pPr>
    </w:p>
    <w:p w14:paraId="642961B7" w14:textId="77777777" w:rsidR="009103C0" w:rsidRPr="009103C0" w:rsidRDefault="009103C0" w:rsidP="009103C0">
      <w:pPr>
        <w:bidi/>
        <w:ind w:firstLine="567"/>
        <w:jc w:val="both"/>
        <w:rPr>
          <w:rFonts w:cs="David" w:hint="cs"/>
          <w:rtl/>
        </w:rPr>
      </w:pPr>
      <w:r w:rsidRPr="009103C0">
        <w:rPr>
          <w:rFonts w:cs="David" w:hint="cs"/>
          <w:rtl/>
        </w:rPr>
        <w:t>מאחר שחבר הכנסת ליצמן מסרב להביא זאת לדיון, אני חושב שזה עושה פלסתר את רצון הציבור וגם את רצון המחוקק. דרך אגב, חבר הכנסת ליצמן עצמו חתום גם על ההצעה, למרות שאתמול אמר לי עיתונאי מסוים שהוא כבר הודיע לו שהוא לא תומך בהצעה. בסדר, אין בעיה. אותו עיתונאי אמר לדוברת שלי שזה פוגע בקצבאות ילדים. לא הבנתי, אבל כך הוא אמר.</w:t>
      </w:r>
    </w:p>
    <w:p w14:paraId="2296911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05499AAB" w14:textId="77777777" w:rsidR="009103C0" w:rsidRPr="009103C0" w:rsidRDefault="009103C0" w:rsidP="009103C0">
      <w:pPr>
        <w:bidi/>
        <w:jc w:val="both"/>
        <w:rPr>
          <w:rFonts w:cs="David" w:hint="cs"/>
          <w:rtl/>
        </w:rPr>
      </w:pPr>
    </w:p>
    <w:p w14:paraId="73BF4E23" w14:textId="77777777" w:rsidR="009103C0" w:rsidRPr="009103C0" w:rsidRDefault="009103C0" w:rsidP="009103C0">
      <w:pPr>
        <w:bidi/>
        <w:ind w:firstLine="567"/>
        <w:jc w:val="both"/>
        <w:rPr>
          <w:rFonts w:cs="David" w:hint="cs"/>
          <w:rtl/>
        </w:rPr>
      </w:pPr>
      <w:r w:rsidRPr="009103C0">
        <w:rPr>
          <w:rFonts w:cs="David" w:hint="cs"/>
          <w:rtl/>
        </w:rPr>
        <w:t>זה לא משנה.</w:t>
      </w:r>
    </w:p>
    <w:p w14:paraId="0D258184" w14:textId="77777777" w:rsidR="009103C0" w:rsidRPr="009103C0" w:rsidRDefault="009103C0" w:rsidP="009103C0">
      <w:pPr>
        <w:bidi/>
        <w:jc w:val="both"/>
        <w:rPr>
          <w:rFonts w:cs="David"/>
          <w:rtl/>
        </w:rPr>
      </w:pPr>
      <w:r w:rsidRPr="009103C0">
        <w:rPr>
          <w:rFonts w:cs="David"/>
          <w:rtl/>
        </w:rPr>
        <w:br/>
      </w:r>
    </w:p>
    <w:p w14:paraId="72E64E89" w14:textId="77777777" w:rsidR="009103C0" w:rsidRPr="009103C0" w:rsidRDefault="009103C0" w:rsidP="009103C0">
      <w:pPr>
        <w:bidi/>
        <w:jc w:val="both"/>
        <w:rPr>
          <w:rFonts w:cs="David" w:hint="cs"/>
          <w:rtl/>
        </w:rPr>
      </w:pPr>
      <w:r w:rsidRPr="009103C0">
        <w:rPr>
          <w:rFonts w:cs="David"/>
          <w:rtl/>
        </w:rPr>
        <w:br w:type="page"/>
      </w:r>
      <w:r w:rsidRPr="009103C0">
        <w:rPr>
          <w:rFonts w:cs="David" w:hint="cs"/>
          <w:u w:val="single"/>
          <w:rtl/>
        </w:rPr>
        <w:t>סילבן שלום:</w:t>
      </w:r>
    </w:p>
    <w:p w14:paraId="085FD6B5" w14:textId="77777777" w:rsidR="009103C0" w:rsidRPr="009103C0" w:rsidRDefault="009103C0" w:rsidP="009103C0">
      <w:pPr>
        <w:bidi/>
        <w:jc w:val="both"/>
        <w:rPr>
          <w:rFonts w:cs="David" w:hint="cs"/>
          <w:rtl/>
        </w:rPr>
      </w:pPr>
    </w:p>
    <w:p w14:paraId="5FBC97D2" w14:textId="77777777" w:rsidR="009103C0" w:rsidRPr="009103C0" w:rsidRDefault="009103C0" w:rsidP="009103C0">
      <w:pPr>
        <w:bidi/>
        <w:ind w:firstLine="567"/>
        <w:jc w:val="both"/>
        <w:rPr>
          <w:rFonts w:cs="David" w:hint="cs"/>
          <w:rtl/>
        </w:rPr>
      </w:pPr>
      <w:r w:rsidRPr="009103C0">
        <w:rPr>
          <w:rFonts w:cs="David" w:hint="cs"/>
          <w:rtl/>
        </w:rPr>
        <w:t xml:space="preserve">זה לא משנה בכלל. גברתי היושבת-ראש, אני מבקש דבר אחד. מאחר שיושב-ראש ועדת הכספים מסרב להביא את ההצעה </w:t>
      </w:r>
      <w:r w:rsidRPr="009103C0">
        <w:rPr>
          <w:rFonts w:cs="David"/>
          <w:rtl/>
        </w:rPr>
        <w:t>–</w:t>
      </w:r>
      <w:r w:rsidRPr="009103C0">
        <w:rPr>
          <w:rFonts w:cs="David" w:hint="cs"/>
          <w:rtl/>
        </w:rPr>
        <w:t xml:space="preserve"> כפי שהיה נדרש </w:t>
      </w:r>
      <w:r w:rsidRPr="009103C0">
        <w:rPr>
          <w:rFonts w:cs="David"/>
          <w:rtl/>
        </w:rPr>
        <w:t>–</w:t>
      </w:r>
      <w:r w:rsidRPr="009103C0">
        <w:rPr>
          <w:rFonts w:cs="David" w:hint="cs"/>
          <w:rtl/>
        </w:rPr>
        <w:t xml:space="preserve"> אני חושב שהחוק הזה הוא מספיק חשוב כדי לחוקק אותו ולא לפגוע במאות אלפי משפחות בישראל, שמחכות היום בכיליון-עיניים להחלטה כאן של ועדת הכנסת, כי מאות אלפי משפחות במדינת ישראל רוצות לקבל את מאות השקלים הנוספים האלה כל חודש, ואם אנחנו נשים כעת מקלות בגלגלים, אנחנו בעצם נתקע את האפשרות הזאת. </w:t>
      </w:r>
    </w:p>
    <w:p w14:paraId="61194AB9" w14:textId="77777777" w:rsidR="009103C0" w:rsidRPr="009103C0" w:rsidRDefault="009103C0" w:rsidP="009103C0">
      <w:pPr>
        <w:bidi/>
        <w:ind w:firstLine="567"/>
        <w:jc w:val="both"/>
        <w:rPr>
          <w:rFonts w:cs="David" w:hint="cs"/>
          <w:rtl/>
        </w:rPr>
      </w:pPr>
    </w:p>
    <w:p w14:paraId="22548994" w14:textId="77777777" w:rsidR="009103C0" w:rsidRPr="009103C0" w:rsidRDefault="009103C0" w:rsidP="009103C0">
      <w:pPr>
        <w:bidi/>
        <w:ind w:firstLine="567"/>
        <w:jc w:val="both"/>
        <w:rPr>
          <w:rFonts w:cs="David" w:hint="cs"/>
          <w:rtl/>
        </w:rPr>
      </w:pPr>
      <w:r w:rsidRPr="009103C0">
        <w:rPr>
          <w:rFonts w:cs="David" w:hint="cs"/>
          <w:rtl/>
        </w:rPr>
        <w:t xml:space="preserve">נקודה אחרונה. קובי הבר הודיע שזה יהיה ב- 2009; שר האוצר הודיע שזה ייכנס לתוקף ב- 2008; אתמול שמעתי </w:t>
      </w:r>
      <w:r w:rsidRPr="009103C0">
        <w:rPr>
          <w:rFonts w:cs="David"/>
          <w:rtl/>
        </w:rPr>
        <w:t>–</w:t>
      </w:r>
      <w:r w:rsidRPr="009103C0">
        <w:rPr>
          <w:rFonts w:cs="David" w:hint="cs"/>
          <w:rtl/>
        </w:rPr>
        <w:t xml:space="preserve"> מאחר שאני העליתי את הסוגיה הזאת </w:t>
      </w:r>
      <w:r w:rsidRPr="009103C0">
        <w:rPr>
          <w:rFonts w:cs="David"/>
          <w:rtl/>
        </w:rPr>
        <w:t>–</w:t>
      </w:r>
      <w:r w:rsidRPr="009103C0">
        <w:rPr>
          <w:rFonts w:cs="David" w:hint="cs"/>
          <w:rtl/>
        </w:rPr>
        <w:t xml:space="preserve"> שפקידוּת האוצר אומרת 2009, והשר אומר ב- 2008; אתמול אמרו בממשלה שכבר ב- 2007,    50 אלף משפחות מהפריפריה יתחילו ליהנות. </w:t>
      </w:r>
    </w:p>
    <w:p w14:paraId="202EBB99" w14:textId="77777777" w:rsidR="009103C0" w:rsidRPr="009103C0" w:rsidRDefault="009103C0" w:rsidP="009103C0">
      <w:pPr>
        <w:bidi/>
        <w:ind w:firstLine="567"/>
        <w:jc w:val="both"/>
        <w:rPr>
          <w:rFonts w:cs="David" w:hint="cs"/>
          <w:rtl/>
        </w:rPr>
      </w:pPr>
    </w:p>
    <w:p w14:paraId="3BDFA557" w14:textId="77777777" w:rsidR="009103C0" w:rsidRPr="009103C0" w:rsidRDefault="009103C0" w:rsidP="009103C0">
      <w:pPr>
        <w:bidi/>
        <w:ind w:firstLine="567"/>
        <w:jc w:val="both"/>
        <w:rPr>
          <w:rFonts w:cs="David" w:hint="cs"/>
          <w:rtl/>
        </w:rPr>
      </w:pPr>
      <w:r w:rsidRPr="009103C0">
        <w:rPr>
          <w:rFonts w:cs="David" w:hint="cs"/>
          <w:rtl/>
        </w:rPr>
        <w:t xml:space="preserve">אני מאוד מקווה שכן, אבל מאחר שמתחילים זאת במאי </w:t>
      </w:r>
      <w:r w:rsidRPr="009103C0">
        <w:rPr>
          <w:rFonts w:cs="David"/>
          <w:rtl/>
        </w:rPr>
        <w:t>–</w:t>
      </w:r>
      <w:r w:rsidRPr="009103C0">
        <w:rPr>
          <w:rFonts w:cs="David" w:hint="cs"/>
          <w:rtl/>
        </w:rPr>
        <w:t xml:space="preserve"> זה לוקח זמן. ההצעה כאן היא הצעה מוכנה, בשלה, הכינו אותה מיטב המוחות. מאות אלפי אנשים מחכים היום לראות מה תהיה כאן ההצעה. </w:t>
      </w:r>
    </w:p>
    <w:p w14:paraId="0DD6BC65" w14:textId="77777777" w:rsidR="009103C0" w:rsidRPr="009103C0" w:rsidRDefault="009103C0" w:rsidP="009103C0">
      <w:pPr>
        <w:bidi/>
        <w:ind w:firstLine="567"/>
        <w:jc w:val="both"/>
        <w:rPr>
          <w:rFonts w:cs="David" w:hint="cs"/>
          <w:rtl/>
        </w:rPr>
      </w:pPr>
    </w:p>
    <w:p w14:paraId="0206349B" w14:textId="77777777" w:rsidR="009103C0" w:rsidRPr="009103C0" w:rsidRDefault="009103C0" w:rsidP="009103C0">
      <w:pPr>
        <w:bidi/>
        <w:ind w:firstLine="567"/>
        <w:jc w:val="both"/>
        <w:rPr>
          <w:rFonts w:cs="David" w:hint="cs"/>
          <w:rtl/>
        </w:rPr>
      </w:pPr>
      <w:r w:rsidRPr="009103C0">
        <w:rPr>
          <w:rFonts w:cs="David" w:hint="cs"/>
          <w:rtl/>
        </w:rPr>
        <w:t xml:space="preserve">כל מטרתי להשוות לממשלה. זאת המטרה, שום דבר אחר </w:t>
      </w:r>
      <w:r w:rsidRPr="009103C0">
        <w:rPr>
          <w:rFonts w:cs="David"/>
          <w:rtl/>
        </w:rPr>
        <w:t>–</w:t>
      </w:r>
      <w:r w:rsidRPr="009103C0">
        <w:rPr>
          <w:rFonts w:cs="David" w:hint="cs"/>
          <w:rtl/>
        </w:rPr>
        <w:t xml:space="preserve"> לא לגנוב קרדיט ולא להיות לפני הממשלה. נעביר את ההצעה בוועדת הכספים, נכין אותה כדי להביאה לקריאה ראשונה עד אמצע מרס. אין לי בעיה, אני כבר אומר: אין לי שום בעיה. המטרה שלי להשוות. </w:t>
      </w:r>
    </w:p>
    <w:p w14:paraId="431CBD7B" w14:textId="77777777" w:rsidR="009103C0" w:rsidRPr="009103C0" w:rsidRDefault="009103C0" w:rsidP="009103C0">
      <w:pPr>
        <w:bidi/>
        <w:ind w:firstLine="567"/>
        <w:jc w:val="both"/>
        <w:rPr>
          <w:rFonts w:cs="David" w:hint="cs"/>
          <w:rtl/>
        </w:rPr>
      </w:pPr>
    </w:p>
    <w:p w14:paraId="409DE0BE" w14:textId="77777777" w:rsidR="009103C0" w:rsidRPr="009103C0" w:rsidRDefault="009103C0" w:rsidP="009103C0">
      <w:pPr>
        <w:bidi/>
        <w:ind w:firstLine="567"/>
        <w:jc w:val="both"/>
        <w:rPr>
          <w:rFonts w:cs="David" w:hint="cs"/>
          <w:rtl/>
        </w:rPr>
      </w:pPr>
      <w:r w:rsidRPr="009103C0">
        <w:rPr>
          <w:rFonts w:cs="David" w:hint="cs"/>
          <w:rtl/>
        </w:rPr>
        <w:t xml:space="preserve">אם חבר הכנסת ליצמן לא מוכן להתחייב </w:t>
      </w:r>
      <w:r w:rsidRPr="009103C0">
        <w:rPr>
          <w:rFonts w:cs="David"/>
          <w:rtl/>
        </w:rPr>
        <w:t>–</w:t>
      </w:r>
      <w:r w:rsidRPr="009103C0">
        <w:rPr>
          <w:rFonts w:cs="David" w:hint="cs"/>
          <w:rtl/>
        </w:rPr>
        <w:t xml:space="preserve"> והוא אומר שהוא לא מוכן להתחייב; דיברו איתו גם מאחורי הקלעים, דיברו איתו גם מהייעוץ המשפטי, דיברו איתו כולם, הוא לא מוכן, הוא לא מתחייב. </w:t>
      </w:r>
    </w:p>
    <w:p w14:paraId="03C3A754"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03F6EDE1" w14:textId="77777777" w:rsidR="009103C0" w:rsidRPr="009103C0" w:rsidRDefault="009103C0" w:rsidP="009103C0">
      <w:pPr>
        <w:bidi/>
        <w:jc w:val="both"/>
        <w:rPr>
          <w:rFonts w:cs="David" w:hint="cs"/>
          <w:rtl/>
        </w:rPr>
      </w:pPr>
    </w:p>
    <w:p w14:paraId="3310723B" w14:textId="77777777" w:rsidR="009103C0" w:rsidRPr="009103C0" w:rsidRDefault="009103C0" w:rsidP="009103C0">
      <w:pPr>
        <w:bidi/>
        <w:ind w:firstLine="567"/>
        <w:jc w:val="both"/>
        <w:rPr>
          <w:rFonts w:cs="David" w:hint="cs"/>
          <w:rtl/>
        </w:rPr>
      </w:pPr>
      <w:r w:rsidRPr="009103C0">
        <w:rPr>
          <w:rFonts w:cs="David" w:hint="cs"/>
          <w:rtl/>
        </w:rPr>
        <w:t>בוא נשמע אותו.</w:t>
      </w:r>
    </w:p>
    <w:p w14:paraId="18FB22B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756EB14C" w14:textId="77777777" w:rsidR="009103C0" w:rsidRPr="009103C0" w:rsidRDefault="009103C0" w:rsidP="009103C0">
      <w:pPr>
        <w:bidi/>
        <w:jc w:val="both"/>
        <w:rPr>
          <w:rFonts w:cs="David" w:hint="cs"/>
          <w:rtl/>
        </w:rPr>
      </w:pPr>
    </w:p>
    <w:p w14:paraId="32949803" w14:textId="77777777" w:rsidR="009103C0" w:rsidRPr="009103C0" w:rsidRDefault="009103C0" w:rsidP="009103C0">
      <w:pPr>
        <w:bidi/>
        <w:ind w:firstLine="567"/>
        <w:jc w:val="both"/>
        <w:rPr>
          <w:rFonts w:cs="David" w:hint="cs"/>
          <w:rtl/>
        </w:rPr>
      </w:pPr>
      <w:r w:rsidRPr="009103C0">
        <w:rPr>
          <w:rFonts w:cs="David" w:hint="cs"/>
          <w:rtl/>
        </w:rPr>
        <w:t xml:space="preserve">יכול להיות שהוא שינה את עמדתו. אם הוא לא מוכן להתחייב </w:t>
      </w:r>
      <w:r w:rsidRPr="009103C0">
        <w:rPr>
          <w:rFonts w:cs="David"/>
          <w:rtl/>
        </w:rPr>
        <w:t>–</w:t>
      </w:r>
      <w:r w:rsidRPr="009103C0">
        <w:rPr>
          <w:rFonts w:cs="David" w:hint="cs"/>
          <w:rtl/>
        </w:rPr>
        <w:t xml:space="preserve"> בקשתי להעביר את הצעת החוק לוועדת הכלכלה או לוועדה מיוחדת שתוקם כאן בוועדת הכנסת, שתטפל בהצעה הזאת. תודה רבה.</w:t>
      </w:r>
    </w:p>
    <w:p w14:paraId="0998780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9420661" w14:textId="77777777" w:rsidR="009103C0" w:rsidRPr="009103C0" w:rsidRDefault="009103C0" w:rsidP="009103C0">
      <w:pPr>
        <w:bidi/>
        <w:jc w:val="both"/>
        <w:rPr>
          <w:rFonts w:cs="David" w:hint="cs"/>
          <w:rtl/>
        </w:rPr>
      </w:pPr>
    </w:p>
    <w:p w14:paraId="34FB7C8C" w14:textId="77777777" w:rsidR="009103C0" w:rsidRPr="009103C0" w:rsidRDefault="009103C0" w:rsidP="009103C0">
      <w:pPr>
        <w:bidi/>
        <w:ind w:firstLine="567"/>
        <w:jc w:val="both"/>
        <w:rPr>
          <w:rFonts w:cs="David" w:hint="cs"/>
          <w:rtl/>
        </w:rPr>
      </w:pPr>
      <w:r w:rsidRPr="009103C0">
        <w:rPr>
          <w:rFonts w:cs="David" w:hint="cs"/>
          <w:rtl/>
        </w:rPr>
        <w:t xml:space="preserve">אדוני, שמענו את דבריך, ואני מוכרחה להודות שכינוס הישיבה הזאת הוא בהחלט צעד חריג משום שעל-פי התקנון, כפי שציין חבר הכנסת שלום, עדיין לא עבר פרק זמן של שלושה חודשים שצריך לעבור. </w:t>
      </w:r>
    </w:p>
    <w:p w14:paraId="2EE5E160" w14:textId="77777777" w:rsidR="009103C0" w:rsidRPr="009103C0" w:rsidRDefault="009103C0" w:rsidP="009103C0">
      <w:pPr>
        <w:bidi/>
        <w:ind w:firstLine="567"/>
        <w:jc w:val="both"/>
        <w:rPr>
          <w:rFonts w:cs="David" w:hint="cs"/>
          <w:rtl/>
        </w:rPr>
      </w:pPr>
    </w:p>
    <w:p w14:paraId="4403E389" w14:textId="77777777" w:rsidR="009103C0" w:rsidRPr="009103C0" w:rsidRDefault="009103C0" w:rsidP="009103C0">
      <w:pPr>
        <w:bidi/>
        <w:ind w:firstLine="567"/>
        <w:jc w:val="both"/>
        <w:rPr>
          <w:rFonts w:cs="David" w:hint="cs"/>
          <w:rtl/>
        </w:rPr>
      </w:pPr>
      <w:r w:rsidRPr="009103C0">
        <w:rPr>
          <w:rFonts w:cs="David" w:hint="cs"/>
          <w:rtl/>
        </w:rPr>
        <w:t xml:space="preserve">זוהי הצעת חוק שמרבית  חברי הכנסת </w:t>
      </w:r>
      <w:r w:rsidRPr="009103C0">
        <w:rPr>
          <w:rFonts w:cs="David"/>
          <w:rtl/>
        </w:rPr>
        <w:t>–</w:t>
      </w:r>
      <w:r w:rsidRPr="009103C0">
        <w:rPr>
          <w:rFonts w:cs="David" w:hint="cs"/>
          <w:rtl/>
        </w:rPr>
        <w:t xml:space="preserve"> אני יכולה לומר כמעט כל חברי הכנסת - - -</w:t>
      </w:r>
    </w:p>
    <w:p w14:paraId="643CD96E"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0D6E48ED" w14:textId="77777777" w:rsidR="009103C0" w:rsidRPr="009103C0" w:rsidRDefault="009103C0" w:rsidP="009103C0">
      <w:pPr>
        <w:bidi/>
        <w:jc w:val="both"/>
        <w:rPr>
          <w:rFonts w:cs="David" w:hint="cs"/>
          <w:rtl/>
        </w:rPr>
      </w:pPr>
    </w:p>
    <w:p w14:paraId="5AF05827" w14:textId="77777777" w:rsidR="009103C0" w:rsidRPr="009103C0" w:rsidRDefault="009103C0" w:rsidP="009103C0">
      <w:pPr>
        <w:bidi/>
        <w:ind w:firstLine="567"/>
        <w:jc w:val="both"/>
        <w:rPr>
          <w:rFonts w:cs="David" w:hint="cs"/>
          <w:rtl/>
        </w:rPr>
      </w:pPr>
      <w:r w:rsidRPr="009103C0">
        <w:rPr>
          <w:rFonts w:cs="David" w:hint="cs"/>
          <w:rtl/>
        </w:rPr>
        <w:t xml:space="preserve">כל חברי הכנסת. </w:t>
      </w:r>
    </w:p>
    <w:p w14:paraId="5172C8E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B912B1E" w14:textId="77777777" w:rsidR="009103C0" w:rsidRPr="009103C0" w:rsidRDefault="009103C0" w:rsidP="009103C0">
      <w:pPr>
        <w:bidi/>
        <w:jc w:val="both"/>
        <w:rPr>
          <w:rFonts w:cs="David" w:hint="cs"/>
          <w:rtl/>
        </w:rPr>
      </w:pPr>
    </w:p>
    <w:p w14:paraId="4B2FED66" w14:textId="77777777" w:rsidR="009103C0" w:rsidRPr="009103C0" w:rsidRDefault="009103C0" w:rsidP="009103C0">
      <w:pPr>
        <w:bidi/>
        <w:ind w:firstLine="567"/>
        <w:jc w:val="both"/>
        <w:rPr>
          <w:rFonts w:cs="David" w:hint="cs"/>
          <w:rtl/>
        </w:rPr>
      </w:pPr>
      <w:r w:rsidRPr="009103C0">
        <w:rPr>
          <w:rFonts w:cs="David" w:hint="cs"/>
          <w:rtl/>
        </w:rPr>
        <w:t>של כנסת ישראל חתמו עליה. אני גם דיברתי עם חבר הכנסת ליצמן, דיברנו גם עם היועצת המשפטית של הוועדה, הוא יאמר את דברו. תאמין לי שגם הוא רואה בהצעת החוק הזאת הצעה חשובה מאוד.</w:t>
      </w:r>
    </w:p>
    <w:p w14:paraId="08B3312F" w14:textId="77777777" w:rsidR="009103C0" w:rsidRPr="009103C0" w:rsidRDefault="009103C0" w:rsidP="009103C0">
      <w:pPr>
        <w:bidi/>
        <w:ind w:firstLine="567"/>
        <w:jc w:val="both"/>
        <w:rPr>
          <w:rFonts w:cs="David" w:hint="cs"/>
          <w:rtl/>
        </w:rPr>
      </w:pPr>
    </w:p>
    <w:p w14:paraId="5D72845B" w14:textId="77777777" w:rsidR="009103C0" w:rsidRPr="009103C0" w:rsidRDefault="009103C0" w:rsidP="009103C0">
      <w:pPr>
        <w:bidi/>
        <w:jc w:val="both"/>
        <w:rPr>
          <w:rFonts w:cs="David" w:hint="cs"/>
          <w:u w:val="single"/>
          <w:rtl/>
        </w:rPr>
      </w:pPr>
      <w:r w:rsidRPr="009103C0">
        <w:rPr>
          <w:rFonts w:cs="David"/>
          <w:u w:val="single"/>
          <w:rtl/>
        </w:rPr>
        <w:br w:type="page"/>
      </w:r>
      <w:r w:rsidRPr="009103C0">
        <w:rPr>
          <w:rFonts w:cs="David" w:hint="cs"/>
          <w:u w:val="single"/>
          <w:rtl/>
        </w:rPr>
        <w:t>יעקב ליצמן:</w:t>
      </w:r>
    </w:p>
    <w:p w14:paraId="0D4C7E50" w14:textId="77777777" w:rsidR="009103C0" w:rsidRPr="009103C0" w:rsidRDefault="009103C0" w:rsidP="009103C0">
      <w:pPr>
        <w:bidi/>
        <w:jc w:val="both"/>
        <w:rPr>
          <w:rFonts w:cs="David" w:hint="cs"/>
          <w:u w:val="single"/>
          <w:rtl/>
        </w:rPr>
      </w:pPr>
    </w:p>
    <w:p w14:paraId="4A968214" w14:textId="77777777" w:rsidR="009103C0" w:rsidRPr="009103C0" w:rsidRDefault="009103C0" w:rsidP="009103C0">
      <w:pPr>
        <w:bidi/>
        <w:jc w:val="both"/>
        <w:rPr>
          <w:rFonts w:cs="David" w:hint="cs"/>
          <w:rtl/>
        </w:rPr>
      </w:pPr>
      <w:r w:rsidRPr="009103C0">
        <w:rPr>
          <w:rFonts w:cs="David" w:hint="cs"/>
          <w:rtl/>
        </w:rPr>
        <w:tab/>
        <w:t xml:space="preserve">אני רוצה להבין מה התלונה </w:t>
      </w:r>
      <w:r w:rsidRPr="009103C0">
        <w:rPr>
          <w:rFonts w:cs="David"/>
          <w:rtl/>
        </w:rPr>
        <w:t>–</w:t>
      </w:r>
      <w:r w:rsidRPr="009103C0">
        <w:rPr>
          <w:rFonts w:cs="David" w:hint="cs"/>
          <w:rtl/>
        </w:rPr>
        <w:t xml:space="preserve"> שאני שומר על תקנון הכנסת? מה התלונה? תחליטו אם ועדת הכנסת היא קרקס, או שזה הסדר של הבית. </w:t>
      </w:r>
    </w:p>
    <w:p w14:paraId="0B0909E4" w14:textId="77777777" w:rsidR="009103C0" w:rsidRPr="009103C0" w:rsidRDefault="009103C0" w:rsidP="009103C0">
      <w:pPr>
        <w:bidi/>
        <w:jc w:val="both"/>
        <w:rPr>
          <w:rFonts w:cs="David" w:hint="cs"/>
          <w:rtl/>
        </w:rPr>
      </w:pPr>
    </w:p>
    <w:p w14:paraId="74CD3462" w14:textId="77777777" w:rsidR="009103C0" w:rsidRPr="009103C0" w:rsidRDefault="009103C0" w:rsidP="009103C0">
      <w:pPr>
        <w:bidi/>
        <w:jc w:val="both"/>
        <w:rPr>
          <w:rFonts w:cs="David" w:hint="cs"/>
          <w:rtl/>
        </w:rPr>
      </w:pPr>
      <w:r w:rsidRPr="009103C0">
        <w:rPr>
          <w:rFonts w:cs="David" w:hint="cs"/>
          <w:rtl/>
        </w:rPr>
        <w:tab/>
        <w:t xml:space="preserve">בא לכאן בן אדם, מתלונן עלי למה אני שומר על תקנון הכנסת. זאת התלונה כאן. התקנון  אומר לי שלושה חודשים, אף אחד לא יכול להתערב בשיקול-דעת של יושב-ראש ועדה </w:t>
      </w:r>
      <w:r w:rsidRPr="009103C0">
        <w:rPr>
          <w:rFonts w:cs="David"/>
          <w:rtl/>
        </w:rPr>
        <w:t>–</w:t>
      </w:r>
      <w:r w:rsidRPr="009103C0">
        <w:rPr>
          <w:rFonts w:cs="David" w:hint="cs"/>
          <w:rtl/>
        </w:rPr>
        <w:t xml:space="preserve"> עם כל הכבוד </w:t>
      </w:r>
      <w:r w:rsidRPr="009103C0">
        <w:rPr>
          <w:rFonts w:cs="David"/>
          <w:rtl/>
        </w:rPr>
        <w:t>–</w:t>
      </w:r>
      <w:r w:rsidRPr="009103C0">
        <w:rPr>
          <w:rFonts w:cs="David" w:hint="cs"/>
          <w:rtl/>
        </w:rPr>
        <w:t xml:space="preserve"> ועוד מעט אתייחס לעצם העניין.</w:t>
      </w:r>
    </w:p>
    <w:p w14:paraId="7F5F9B85" w14:textId="77777777" w:rsidR="009103C0" w:rsidRPr="009103C0" w:rsidRDefault="009103C0" w:rsidP="009103C0">
      <w:pPr>
        <w:bidi/>
        <w:jc w:val="both"/>
        <w:rPr>
          <w:rFonts w:cs="David" w:hint="cs"/>
          <w:rtl/>
        </w:rPr>
      </w:pPr>
    </w:p>
    <w:p w14:paraId="11DE2A57" w14:textId="77777777" w:rsidR="009103C0" w:rsidRPr="009103C0" w:rsidRDefault="009103C0" w:rsidP="009103C0">
      <w:pPr>
        <w:bidi/>
        <w:jc w:val="both"/>
        <w:rPr>
          <w:rFonts w:cs="David" w:hint="cs"/>
          <w:rtl/>
        </w:rPr>
      </w:pPr>
      <w:r w:rsidRPr="009103C0">
        <w:rPr>
          <w:rFonts w:cs="David" w:hint="cs"/>
          <w:rtl/>
        </w:rPr>
        <w:tab/>
        <w:t xml:space="preserve">בא בן אדם לכאן, עושה קרקס ואומר: למה אתה מקיים את תקנון הכנסת, זאת חוצפה, ממש חוצפה שאתה מקיים את תקנון הכנסת. צריך ציניות, גברתי היושבת-ראש, בכלל לכנס את ועדת הכנסת בשאלה למה חבר כנסת מעיז לשמור על תקנון הכנסת. זאת התלונה כאן. </w:t>
      </w:r>
    </w:p>
    <w:p w14:paraId="130B0A2C" w14:textId="77777777" w:rsidR="009103C0" w:rsidRPr="009103C0" w:rsidRDefault="009103C0" w:rsidP="009103C0">
      <w:pPr>
        <w:bidi/>
        <w:jc w:val="both"/>
        <w:rPr>
          <w:rFonts w:cs="David" w:hint="cs"/>
          <w:rtl/>
        </w:rPr>
      </w:pPr>
    </w:p>
    <w:p w14:paraId="2992072A" w14:textId="77777777" w:rsidR="009103C0" w:rsidRPr="009103C0" w:rsidRDefault="009103C0" w:rsidP="009103C0">
      <w:pPr>
        <w:bidi/>
        <w:jc w:val="both"/>
        <w:rPr>
          <w:rFonts w:cs="David" w:hint="cs"/>
          <w:rtl/>
        </w:rPr>
      </w:pPr>
      <w:r w:rsidRPr="009103C0">
        <w:rPr>
          <w:rFonts w:cs="David" w:hint="cs"/>
          <w:rtl/>
        </w:rPr>
        <w:tab/>
        <w:t xml:space="preserve">עד לרגע זה אף אחד לא אמר לי במה עברתי על תקנון הכנסת, מה עשיתי לא נכון. </w:t>
      </w:r>
    </w:p>
    <w:p w14:paraId="62298D2E" w14:textId="77777777" w:rsidR="009103C0" w:rsidRPr="009103C0" w:rsidRDefault="009103C0" w:rsidP="009103C0">
      <w:pPr>
        <w:bidi/>
        <w:jc w:val="both"/>
        <w:rPr>
          <w:rFonts w:cs="David" w:hint="cs"/>
          <w:rtl/>
        </w:rPr>
      </w:pPr>
    </w:p>
    <w:p w14:paraId="6F19FD04" w14:textId="77777777" w:rsidR="009103C0" w:rsidRPr="009103C0" w:rsidRDefault="009103C0" w:rsidP="009103C0">
      <w:pPr>
        <w:bidi/>
        <w:jc w:val="both"/>
        <w:rPr>
          <w:rFonts w:cs="David" w:hint="cs"/>
          <w:rtl/>
        </w:rPr>
      </w:pPr>
      <w:r w:rsidRPr="009103C0">
        <w:rPr>
          <w:rFonts w:cs="David" w:hint="cs"/>
          <w:rtl/>
        </w:rPr>
        <w:tab/>
        <w:t>עכשיו אתאר בדיוק מה קרה. ביום רביעי חבר הכנסת סילבן שלום העביר את הצעת החוק שלו בקריאה טרומית. ביום חמישי בבוקר התקשר אלי מנכ"ל האוצר - הוא לא ביקש ממני לא להעביר את ההצעה. הוא לא מדייק, בלשון המעטה. הוא אמר: תחכה מעט זמן כי אנחנו בהתארגנות.</w:t>
      </w:r>
    </w:p>
    <w:p w14:paraId="530C8474"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224235AD" w14:textId="77777777" w:rsidR="009103C0" w:rsidRPr="009103C0" w:rsidRDefault="009103C0" w:rsidP="009103C0">
      <w:pPr>
        <w:bidi/>
        <w:jc w:val="both"/>
        <w:rPr>
          <w:rFonts w:cs="David" w:hint="cs"/>
          <w:u w:val="single"/>
          <w:rtl/>
        </w:rPr>
      </w:pPr>
    </w:p>
    <w:p w14:paraId="6111F806" w14:textId="77777777" w:rsidR="009103C0" w:rsidRPr="009103C0" w:rsidRDefault="009103C0" w:rsidP="009103C0">
      <w:pPr>
        <w:bidi/>
        <w:jc w:val="both"/>
        <w:rPr>
          <w:rFonts w:cs="David" w:hint="cs"/>
          <w:rtl/>
        </w:rPr>
      </w:pPr>
      <w:r w:rsidRPr="009103C0">
        <w:rPr>
          <w:rFonts w:cs="David" w:hint="cs"/>
          <w:rtl/>
        </w:rPr>
        <w:tab/>
        <w:t>מה זה מעט?</w:t>
      </w:r>
    </w:p>
    <w:p w14:paraId="0964F7A4"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017D12EB" w14:textId="77777777" w:rsidR="009103C0" w:rsidRPr="009103C0" w:rsidRDefault="009103C0" w:rsidP="009103C0">
      <w:pPr>
        <w:bidi/>
        <w:jc w:val="both"/>
        <w:rPr>
          <w:rFonts w:cs="David" w:hint="cs"/>
          <w:rtl/>
        </w:rPr>
      </w:pPr>
    </w:p>
    <w:p w14:paraId="364B67A9" w14:textId="77777777" w:rsidR="009103C0" w:rsidRPr="009103C0" w:rsidRDefault="009103C0" w:rsidP="009103C0">
      <w:pPr>
        <w:bidi/>
        <w:jc w:val="both"/>
        <w:rPr>
          <w:rFonts w:cs="David" w:hint="cs"/>
          <w:rtl/>
        </w:rPr>
      </w:pPr>
      <w:r w:rsidRPr="009103C0">
        <w:rPr>
          <w:rFonts w:cs="David" w:hint="cs"/>
          <w:rtl/>
        </w:rPr>
        <w:tab/>
        <w:t xml:space="preserve"> יש את תקנון הכנסת לגבי מה זה מעט. </w:t>
      </w:r>
    </w:p>
    <w:p w14:paraId="05D49145"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46D5BEF6" w14:textId="77777777" w:rsidR="009103C0" w:rsidRPr="009103C0" w:rsidRDefault="009103C0" w:rsidP="009103C0">
      <w:pPr>
        <w:bidi/>
        <w:jc w:val="both"/>
        <w:rPr>
          <w:rFonts w:cs="David" w:hint="cs"/>
          <w:u w:val="single"/>
          <w:rtl/>
        </w:rPr>
      </w:pPr>
    </w:p>
    <w:p w14:paraId="110BB45E" w14:textId="77777777" w:rsidR="009103C0" w:rsidRPr="009103C0" w:rsidRDefault="009103C0" w:rsidP="009103C0">
      <w:pPr>
        <w:bidi/>
        <w:jc w:val="both"/>
        <w:rPr>
          <w:rFonts w:cs="David" w:hint="cs"/>
          <w:rtl/>
        </w:rPr>
      </w:pPr>
      <w:r w:rsidRPr="009103C0">
        <w:rPr>
          <w:rFonts w:cs="David" w:hint="cs"/>
          <w:rtl/>
        </w:rPr>
        <w:tab/>
        <w:t xml:space="preserve"> האם הוא ביקש פרק זמן מסוים?</w:t>
      </w:r>
    </w:p>
    <w:p w14:paraId="09133B3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41D26D64" w14:textId="77777777" w:rsidR="009103C0" w:rsidRPr="009103C0" w:rsidRDefault="009103C0" w:rsidP="009103C0">
      <w:pPr>
        <w:bidi/>
        <w:jc w:val="both"/>
        <w:rPr>
          <w:rFonts w:cs="David" w:hint="cs"/>
          <w:rtl/>
        </w:rPr>
      </w:pPr>
    </w:p>
    <w:p w14:paraId="40BB5DB6" w14:textId="77777777" w:rsidR="009103C0" w:rsidRPr="009103C0" w:rsidRDefault="009103C0" w:rsidP="009103C0">
      <w:pPr>
        <w:bidi/>
        <w:jc w:val="both"/>
        <w:rPr>
          <w:rFonts w:cs="David" w:hint="cs"/>
          <w:rtl/>
        </w:rPr>
      </w:pPr>
      <w:r w:rsidRPr="009103C0">
        <w:rPr>
          <w:rFonts w:cs="David" w:hint="cs"/>
          <w:rtl/>
        </w:rPr>
        <w:tab/>
        <w:t xml:space="preserve"> לא. קודם הוא דיבר איתי על תקופה, שבועיים-שלושה, כמה שבועות, ואמרתי לו שזה בשלבי התארגנות. אמרתי: אין בעיה </w:t>
      </w:r>
      <w:r w:rsidRPr="009103C0">
        <w:rPr>
          <w:rFonts w:cs="David"/>
          <w:rtl/>
        </w:rPr>
        <w:t>–</w:t>
      </w:r>
      <w:r w:rsidRPr="009103C0">
        <w:rPr>
          <w:rFonts w:cs="David" w:hint="cs"/>
          <w:rtl/>
        </w:rPr>
        <w:t xml:space="preserve"> והם רוצים לאחד את שני החוקים </w:t>
      </w:r>
      <w:r w:rsidRPr="009103C0">
        <w:rPr>
          <w:rFonts w:cs="David"/>
          <w:rtl/>
        </w:rPr>
        <w:t>–</w:t>
      </w:r>
      <w:r w:rsidRPr="009103C0">
        <w:rPr>
          <w:rFonts w:cs="David" w:hint="cs"/>
          <w:rtl/>
        </w:rPr>
        <w:t xml:space="preserve"> אין בעיה. אנחנו עושים את זה כאן יום-יום, אז מה העבירה, איזה פשע עשיתי כאן?</w:t>
      </w:r>
    </w:p>
    <w:p w14:paraId="6F06D46C" w14:textId="77777777" w:rsidR="009103C0" w:rsidRPr="009103C0" w:rsidRDefault="009103C0" w:rsidP="009103C0">
      <w:pPr>
        <w:bidi/>
        <w:jc w:val="both"/>
        <w:rPr>
          <w:rFonts w:cs="David" w:hint="cs"/>
          <w:rtl/>
        </w:rPr>
      </w:pPr>
    </w:p>
    <w:p w14:paraId="7410341C" w14:textId="77777777" w:rsidR="009103C0" w:rsidRPr="009103C0" w:rsidRDefault="009103C0" w:rsidP="009103C0">
      <w:pPr>
        <w:bidi/>
        <w:jc w:val="both"/>
        <w:rPr>
          <w:rFonts w:cs="David" w:hint="cs"/>
          <w:rtl/>
        </w:rPr>
      </w:pPr>
      <w:r w:rsidRPr="009103C0">
        <w:rPr>
          <w:rFonts w:cs="David" w:hint="cs"/>
          <w:rtl/>
        </w:rPr>
        <w:tab/>
        <w:t>שיא הציניות שבן אדם יבקש לכנס את ועדת הכנסת כדי להגיד שאני לא מקיים את תקנון הכנסת. צריך בושה בשביל זה.</w:t>
      </w:r>
    </w:p>
    <w:p w14:paraId="2CAC0032" w14:textId="77777777" w:rsidR="009103C0" w:rsidRPr="009103C0" w:rsidRDefault="009103C0" w:rsidP="009103C0">
      <w:pPr>
        <w:bidi/>
        <w:jc w:val="both"/>
        <w:rPr>
          <w:rFonts w:cs="David" w:hint="cs"/>
          <w:rtl/>
        </w:rPr>
      </w:pPr>
    </w:p>
    <w:p w14:paraId="5D9058E7" w14:textId="77777777" w:rsidR="009103C0" w:rsidRPr="009103C0" w:rsidRDefault="009103C0" w:rsidP="009103C0">
      <w:pPr>
        <w:bidi/>
        <w:jc w:val="both"/>
        <w:rPr>
          <w:rFonts w:cs="David" w:hint="cs"/>
          <w:rtl/>
        </w:rPr>
      </w:pPr>
      <w:r w:rsidRPr="009103C0">
        <w:rPr>
          <w:rFonts w:cs="David" w:hint="cs"/>
          <w:rtl/>
        </w:rPr>
        <w:tab/>
        <w:t xml:space="preserve">אחר כך, הוא התחיל לאיים עלי. לא אמרתי לו שרוצים להדיח אותי. הרי גם מה שאני אעשה עכשיו </w:t>
      </w:r>
      <w:r w:rsidRPr="009103C0">
        <w:rPr>
          <w:rFonts w:cs="David"/>
          <w:rtl/>
        </w:rPr>
        <w:t>–</w:t>
      </w:r>
      <w:r w:rsidRPr="009103C0">
        <w:rPr>
          <w:rFonts w:cs="David" w:hint="cs"/>
          <w:rtl/>
        </w:rPr>
        <w:t xml:space="preserve"> רוצים להדיח אותי, אז מה זה קשור זה לזה?</w:t>
      </w:r>
    </w:p>
    <w:p w14:paraId="05AF6E7D" w14:textId="77777777" w:rsidR="009103C0" w:rsidRPr="009103C0" w:rsidRDefault="009103C0" w:rsidP="009103C0">
      <w:pPr>
        <w:bidi/>
        <w:jc w:val="both"/>
        <w:rPr>
          <w:rFonts w:cs="David" w:hint="cs"/>
          <w:rtl/>
        </w:rPr>
      </w:pPr>
    </w:p>
    <w:p w14:paraId="362E5959" w14:textId="77777777" w:rsidR="009103C0" w:rsidRPr="009103C0" w:rsidRDefault="009103C0" w:rsidP="009103C0">
      <w:pPr>
        <w:bidi/>
        <w:jc w:val="both"/>
        <w:rPr>
          <w:rFonts w:cs="David" w:hint="cs"/>
          <w:rtl/>
        </w:rPr>
      </w:pPr>
      <w:r w:rsidRPr="009103C0">
        <w:rPr>
          <w:rFonts w:cs="David" w:hint="cs"/>
          <w:rtl/>
        </w:rPr>
        <w:tab/>
        <w:t xml:space="preserve">הוא אמר לי רק דבר אחד: תביא את זה ביום שני הבא - - </w:t>
      </w:r>
    </w:p>
    <w:p w14:paraId="2B267E0E" w14:textId="77777777" w:rsidR="009103C0" w:rsidRPr="009103C0" w:rsidRDefault="009103C0" w:rsidP="009103C0">
      <w:pPr>
        <w:bidi/>
        <w:jc w:val="both"/>
        <w:rPr>
          <w:rFonts w:cs="David"/>
          <w:rtl/>
        </w:rPr>
      </w:pPr>
      <w:r w:rsidRPr="009103C0">
        <w:rPr>
          <w:rFonts w:cs="David"/>
          <w:rtl/>
        </w:rPr>
        <w:br/>
      </w:r>
      <w:r w:rsidRPr="009103C0">
        <w:rPr>
          <w:rFonts w:cs="David" w:hint="eastAsia"/>
          <w:u w:val="single"/>
          <w:rtl/>
        </w:rPr>
        <w:t>אורי</w:t>
      </w:r>
      <w:r w:rsidRPr="009103C0">
        <w:rPr>
          <w:rFonts w:cs="David"/>
          <w:u w:val="single"/>
          <w:rtl/>
        </w:rPr>
        <w:t xml:space="preserve"> אריאל:</w:t>
      </w:r>
    </w:p>
    <w:p w14:paraId="7EBEA6F0" w14:textId="77777777" w:rsidR="009103C0" w:rsidRPr="009103C0" w:rsidRDefault="009103C0" w:rsidP="009103C0">
      <w:pPr>
        <w:bidi/>
        <w:jc w:val="both"/>
        <w:rPr>
          <w:rFonts w:cs="David"/>
          <w:rtl/>
        </w:rPr>
      </w:pPr>
    </w:p>
    <w:p w14:paraId="73174CCE" w14:textId="77777777" w:rsidR="009103C0" w:rsidRPr="009103C0" w:rsidRDefault="009103C0" w:rsidP="009103C0">
      <w:pPr>
        <w:bidi/>
        <w:jc w:val="both"/>
        <w:rPr>
          <w:rFonts w:cs="David" w:hint="cs"/>
          <w:rtl/>
        </w:rPr>
      </w:pPr>
      <w:r w:rsidRPr="009103C0">
        <w:rPr>
          <w:rFonts w:cs="David"/>
          <w:rtl/>
        </w:rPr>
        <w:tab/>
      </w:r>
      <w:r w:rsidRPr="009103C0">
        <w:rPr>
          <w:rFonts w:cs="David" w:hint="cs"/>
          <w:rtl/>
        </w:rPr>
        <w:t xml:space="preserve"> חבר הכנסת יצחקי, אתה רוצה להדיח אותו?</w:t>
      </w:r>
    </w:p>
    <w:p w14:paraId="5FEA7258"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40318F62" w14:textId="77777777" w:rsidR="009103C0" w:rsidRPr="009103C0" w:rsidRDefault="009103C0" w:rsidP="009103C0">
      <w:pPr>
        <w:pStyle w:val="Heading5"/>
        <w:rPr>
          <w:rFonts w:hint="cs"/>
          <w:rtl/>
        </w:rPr>
      </w:pPr>
    </w:p>
    <w:p w14:paraId="48566E47" w14:textId="77777777" w:rsidR="009103C0" w:rsidRPr="009103C0" w:rsidRDefault="009103C0" w:rsidP="009103C0">
      <w:pPr>
        <w:bidi/>
        <w:jc w:val="both"/>
        <w:rPr>
          <w:rFonts w:cs="David" w:hint="cs"/>
          <w:rtl/>
        </w:rPr>
      </w:pPr>
      <w:r w:rsidRPr="009103C0">
        <w:rPr>
          <w:rFonts w:cs="David" w:hint="cs"/>
          <w:rtl/>
        </w:rPr>
        <w:tab/>
        <w:t xml:space="preserve"> ירדתי מזה...</w:t>
      </w:r>
    </w:p>
    <w:p w14:paraId="36D1852B" w14:textId="77777777" w:rsidR="009103C0" w:rsidRPr="009103C0" w:rsidRDefault="009103C0" w:rsidP="009103C0">
      <w:pPr>
        <w:bidi/>
        <w:jc w:val="both"/>
        <w:rPr>
          <w:rFonts w:cs="David" w:hint="cs"/>
          <w:rtl/>
        </w:rPr>
      </w:pPr>
      <w:r w:rsidRPr="009103C0">
        <w:rPr>
          <w:rFonts w:cs="David"/>
          <w:rtl/>
        </w:rPr>
        <w:br w:type="page"/>
      </w:r>
      <w:r w:rsidRPr="009103C0">
        <w:rPr>
          <w:rFonts w:cs="David" w:hint="cs"/>
          <w:u w:val="single"/>
          <w:rtl/>
        </w:rPr>
        <w:t>יעקב ליצמן:</w:t>
      </w:r>
    </w:p>
    <w:p w14:paraId="1EEE8143" w14:textId="77777777" w:rsidR="009103C0" w:rsidRPr="009103C0" w:rsidRDefault="009103C0" w:rsidP="009103C0">
      <w:pPr>
        <w:bidi/>
        <w:jc w:val="both"/>
        <w:rPr>
          <w:rFonts w:cs="David" w:hint="cs"/>
          <w:rtl/>
        </w:rPr>
      </w:pPr>
    </w:p>
    <w:p w14:paraId="3EE1BB7C" w14:textId="77777777" w:rsidR="009103C0" w:rsidRPr="009103C0" w:rsidRDefault="009103C0" w:rsidP="009103C0">
      <w:pPr>
        <w:bidi/>
        <w:ind w:firstLine="567"/>
        <w:jc w:val="both"/>
        <w:rPr>
          <w:rFonts w:cs="David" w:hint="cs"/>
          <w:rtl/>
        </w:rPr>
      </w:pPr>
      <w:r w:rsidRPr="009103C0">
        <w:rPr>
          <w:rFonts w:cs="David" w:hint="cs"/>
          <w:rtl/>
        </w:rPr>
        <w:t>- -  אמרתי לו: אני לא חושב להביא את זה, כבר הבטחתי - - -</w:t>
      </w:r>
    </w:p>
    <w:p w14:paraId="74E25D35"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קריאות:</w:t>
      </w:r>
    </w:p>
    <w:p w14:paraId="2B1EC04D" w14:textId="77777777" w:rsidR="009103C0" w:rsidRPr="009103C0" w:rsidRDefault="009103C0" w:rsidP="009103C0">
      <w:pPr>
        <w:bidi/>
        <w:jc w:val="both"/>
        <w:rPr>
          <w:rFonts w:cs="David" w:hint="cs"/>
          <w:u w:val="single"/>
          <w:rtl/>
        </w:rPr>
      </w:pPr>
    </w:p>
    <w:p w14:paraId="55C4222A" w14:textId="77777777" w:rsidR="009103C0" w:rsidRPr="009103C0" w:rsidRDefault="009103C0" w:rsidP="009103C0">
      <w:pPr>
        <w:bidi/>
        <w:jc w:val="both"/>
        <w:rPr>
          <w:rFonts w:cs="David" w:hint="cs"/>
          <w:rtl/>
        </w:rPr>
      </w:pPr>
      <w:r w:rsidRPr="009103C0">
        <w:rPr>
          <w:rFonts w:cs="David" w:hint="cs"/>
          <w:rtl/>
        </w:rPr>
        <w:tab/>
        <w:t>- - -</w:t>
      </w:r>
    </w:p>
    <w:p w14:paraId="605F7714" w14:textId="77777777" w:rsidR="009103C0" w:rsidRPr="009103C0" w:rsidRDefault="009103C0" w:rsidP="009103C0">
      <w:pPr>
        <w:bidi/>
        <w:jc w:val="both"/>
        <w:rPr>
          <w:rFonts w:cs="David" w:hint="cs"/>
          <w:rtl/>
        </w:rPr>
      </w:pPr>
      <w:r w:rsidRPr="009103C0">
        <w:rPr>
          <w:rFonts w:cs="David"/>
          <w:u w:val="single"/>
          <w:rtl/>
        </w:rPr>
        <w:br/>
      </w:r>
      <w:r w:rsidRPr="009103C0">
        <w:rPr>
          <w:rFonts w:cs="David" w:hint="cs"/>
          <w:u w:val="single"/>
          <w:rtl/>
        </w:rPr>
        <w:t>היו"ר רוחמה אברהם:</w:t>
      </w:r>
    </w:p>
    <w:p w14:paraId="49682197" w14:textId="77777777" w:rsidR="009103C0" w:rsidRPr="009103C0" w:rsidRDefault="009103C0" w:rsidP="009103C0">
      <w:pPr>
        <w:bidi/>
        <w:jc w:val="both"/>
        <w:rPr>
          <w:rFonts w:cs="David" w:hint="cs"/>
          <w:rtl/>
        </w:rPr>
      </w:pPr>
    </w:p>
    <w:p w14:paraId="3ADD8A34" w14:textId="77777777" w:rsidR="009103C0" w:rsidRPr="009103C0" w:rsidRDefault="009103C0" w:rsidP="009103C0">
      <w:pPr>
        <w:bidi/>
        <w:jc w:val="both"/>
        <w:rPr>
          <w:rFonts w:cs="David" w:hint="cs"/>
          <w:rtl/>
        </w:rPr>
      </w:pPr>
      <w:r w:rsidRPr="009103C0">
        <w:rPr>
          <w:rFonts w:cs="David" w:hint="cs"/>
          <w:rtl/>
        </w:rPr>
        <w:tab/>
        <w:t xml:space="preserve"> סליחה. חבר הכנסת אריאל, חבר הכנסת ריבלין. חבר הכנסת ליצמן, אנא המשך. </w:t>
      </w:r>
    </w:p>
    <w:p w14:paraId="600BB964" w14:textId="77777777" w:rsidR="009103C0" w:rsidRPr="009103C0" w:rsidRDefault="009103C0" w:rsidP="009103C0">
      <w:pPr>
        <w:bidi/>
        <w:jc w:val="both"/>
        <w:rPr>
          <w:rFonts w:cs="David" w:hint="cs"/>
          <w:u w:val="single"/>
          <w:rtl/>
        </w:rPr>
      </w:pPr>
    </w:p>
    <w:p w14:paraId="3CD41CA0" w14:textId="77777777" w:rsidR="009103C0" w:rsidRPr="009103C0" w:rsidRDefault="009103C0" w:rsidP="009103C0">
      <w:pPr>
        <w:bidi/>
        <w:jc w:val="both"/>
        <w:rPr>
          <w:rFonts w:cs="David" w:hint="cs"/>
          <w:rtl/>
        </w:rPr>
      </w:pPr>
      <w:r w:rsidRPr="009103C0">
        <w:rPr>
          <w:rFonts w:cs="David" w:hint="cs"/>
          <w:u w:val="single"/>
          <w:rtl/>
        </w:rPr>
        <w:t>יעקב ליצמן:</w:t>
      </w:r>
    </w:p>
    <w:p w14:paraId="305B0429" w14:textId="77777777" w:rsidR="009103C0" w:rsidRPr="009103C0" w:rsidRDefault="009103C0" w:rsidP="009103C0">
      <w:pPr>
        <w:bidi/>
        <w:jc w:val="both"/>
        <w:rPr>
          <w:rFonts w:cs="David" w:hint="cs"/>
          <w:rtl/>
        </w:rPr>
      </w:pPr>
    </w:p>
    <w:p w14:paraId="2EBB7129" w14:textId="77777777" w:rsidR="009103C0" w:rsidRPr="009103C0" w:rsidRDefault="009103C0" w:rsidP="009103C0">
      <w:pPr>
        <w:bidi/>
        <w:jc w:val="both"/>
        <w:rPr>
          <w:rFonts w:cs="David" w:hint="cs"/>
          <w:rtl/>
        </w:rPr>
      </w:pPr>
      <w:r w:rsidRPr="009103C0">
        <w:rPr>
          <w:rFonts w:cs="David" w:hint="cs"/>
          <w:rtl/>
        </w:rPr>
        <w:tab/>
        <w:t xml:space="preserve">אמרתי לו: אני אחכה את התקופה כדי לאחד את שני החוקים. אחר כך הוא איים עלי, הוא אמר: תביא את זה ביום שני. אמרתי לו: לא אביא את זה ביום שני. הוא אמר: אם לא תביא את זה עד יום שני שלאחר מכן </w:t>
      </w:r>
      <w:r w:rsidRPr="009103C0">
        <w:rPr>
          <w:rFonts w:cs="David"/>
          <w:rtl/>
        </w:rPr>
        <w:t>–</w:t>
      </w:r>
      <w:r w:rsidRPr="009103C0">
        <w:rPr>
          <w:rFonts w:cs="David" w:hint="cs"/>
          <w:rtl/>
        </w:rPr>
        <w:t xml:space="preserve"> אני אלך לרבנים. אמרתי לו: אתה יודע מה, אל תחכה עד אז, תלך כבר עכשיו, תעשה מה שאתה רוצה.</w:t>
      </w:r>
    </w:p>
    <w:p w14:paraId="67F10AAF" w14:textId="77777777" w:rsidR="009103C0" w:rsidRPr="009103C0" w:rsidRDefault="009103C0" w:rsidP="009103C0">
      <w:pPr>
        <w:bidi/>
        <w:jc w:val="both"/>
        <w:rPr>
          <w:rFonts w:cs="David" w:hint="cs"/>
          <w:rtl/>
        </w:rPr>
      </w:pPr>
    </w:p>
    <w:p w14:paraId="2533BEC8" w14:textId="77777777" w:rsidR="009103C0" w:rsidRPr="009103C0" w:rsidRDefault="009103C0" w:rsidP="009103C0">
      <w:pPr>
        <w:bidi/>
        <w:jc w:val="both"/>
        <w:rPr>
          <w:rFonts w:cs="David" w:hint="cs"/>
          <w:rtl/>
        </w:rPr>
      </w:pPr>
      <w:r w:rsidRPr="009103C0">
        <w:rPr>
          <w:rFonts w:cs="David" w:hint="cs"/>
          <w:rtl/>
        </w:rPr>
        <w:tab/>
        <w:t xml:space="preserve">תקנון הכנסת קובע שיש לי שלושה חודשים. אם חבר הכנסת הוא לא חבר ועדה </w:t>
      </w:r>
      <w:r w:rsidRPr="009103C0">
        <w:rPr>
          <w:rFonts w:cs="David"/>
          <w:rtl/>
        </w:rPr>
        <w:t>–</w:t>
      </w:r>
      <w:r w:rsidRPr="009103C0">
        <w:rPr>
          <w:rFonts w:cs="David" w:hint="cs"/>
          <w:rtl/>
        </w:rPr>
        <w:t xml:space="preserve"> בכלל יש לי עוד שלושה חודשים. אני יודע דבר אחד. הממשלה ביקשה הצעת חוק </w:t>
      </w:r>
      <w:r w:rsidRPr="009103C0">
        <w:rPr>
          <w:rFonts w:cs="David"/>
          <w:rtl/>
        </w:rPr>
        <w:t>–</w:t>
      </w:r>
      <w:r w:rsidRPr="009103C0">
        <w:rPr>
          <w:rFonts w:cs="David" w:hint="cs"/>
          <w:rtl/>
        </w:rPr>
        <w:t xml:space="preserve"> ואני לא בקואליציה, כפי שידוע לכם, ובאמת כן רוצים להדיח אותי, ללא קשר לעניין הזה. אני מדגיש את כל הדברים האלה כדי להראות עד כמה הוא ציני בכך שהוא שיקר לוועדה.</w:t>
      </w:r>
    </w:p>
    <w:p w14:paraId="4D2AC503"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נסים זאב:</w:t>
      </w:r>
    </w:p>
    <w:p w14:paraId="7CD4F36E" w14:textId="77777777" w:rsidR="009103C0" w:rsidRPr="009103C0" w:rsidRDefault="009103C0" w:rsidP="009103C0">
      <w:pPr>
        <w:bidi/>
        <w:jc w:val="both"/>
        <w:rPr>
          <w:rFonts w:cs="David" w:hint="cs"/>
          <w:rtl/>
        </w:rPr>
      </w:pPr>
    </w:p>
    <w:p w14:paraId="108BC005" w14:textId="77777777" w:rsidR="009103C0" w:rsidRPr="009103C0" w:rsidRDefault="009103C0" w:rsidP="009103C0">
      <w:pPr>
        <w:bidi/>
        <w:jc w:val="both"/>
        <w:rPr>
          <w:rFonts w:cs="David" w:hint="cs"/>
          <w:rtl/>
        </w:rPr>
      </w:pPr>
      <w:r w:rsidRPr="009103C0">
        <w:rPr>
          <w:rFonts w:cs="David" w:hint="cs"/>
          <w:rtl/>
        </w:rPr>
        <w:tab/>
        <w:t xml:space="preserve"> למה להגיד שיקר? </w:t>
      </w:r>
    </w:p>
    <w:p w14:paraId="5C52396F"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9724B50" w14:textId="77777777" w:rsidR="009103C0" w:rsidRPr="009103C0" w:rsidRDefault="009103C0" w:rsidP="009103C0">
      <w:pPr>
        <w:bidi/>
        <w:jc w:val="both"/>
        <w:rPr>
          <w:rFonts w:cs="David" w:hint="cs"/>
          <w:rtl/>
        </w:rPr>
      </w:pPr>
    </w:p>
    <w:p w14:paraId="10C01CCC" w14:textId="77777777" w:rsidR="009103C0" w:rsidRPr="009103C0" w:rsidRDefault="009103C0" w:rsidP="009103C0">
      <w:pPr>
        <w:bidi/>
        <w:jc w:val="both"/>
        <w:rPr>
          <w:rFonts w:cs="David" w:hint="cs"/>
          <w:rtl/>
        </w:rPr>
      </w:pPr>
      <w:r w:rsidRPr="009103C0">
        <w:rPr>
          <w:rFonts w:cs="David" w:hint="cs"/>
          <w:rtl/>
        </w:rPr>
        <w:tab/>
        <w:t xml:space="preserve"> כי הוא חצוף. </w:t>
      </w:r>
    </w:p>
    <w:p w14:paraId="351D84B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48785830" w14:textId="77777777" w:rsidR="009103C0" w:rsidRPr="009103C0" w:rsidRDefault="009103C0" w:rsidP="009103C0">
      <w:pPr>
        <w:bidi/>
        <w:jc w:val="both"/>
        <w:rPr>
          <w:rFonts w:cs="David" w:hint="cs"/>
          <w:rtl/>
        </w:rPr>
      </w:pPr>
    </w:p>
    <w:p w14:paraId="4BDBF3C4" w14:textId="77777777" w:rsidR="009103C0" w:rsidRPr="009103C0" w:rsidRDefault="009103C0" w:rsidP="009103C0">
      <w:pPr>
        <w:bidi/>
        <w:jc w:val="both"/>
        <w:rPr>
          <w:rFonts w:cs="David" w:hint="cs"/>
          <w:rtl/>
        </w:rPr>
      </w:pPr>
      <w:r w:rsidRPr="009103C0">
        <w:rPr>
          <w:rFonts w:cs="David" w:hint="cs"/>
          <w:rtl/>
        </w:rPr>
        <w:tab/>
        <w:t xml:space="preserve"> אני חוזר בי. הוא לא דיבר אמת. </w:t>
      </w:r>
    </w:p>
    <w:p w14:paraId="5023873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נסים זאב:</w:t>
      </w:r>
    </w:p>
    <w:p w14:paraId="7E07EB40" w14:textId="77777777" w:rsidR="009103C0" w:rsidRPr="009103C0" w:rsidRDefault="009103C0" w:rsidP="009103C0">
      <w:pPr>
        <w:bidi/>
        <w:jc w:val="both"/>
        <w:rPr>
          <w:rFonts w:cs="David" w:hint="cs"/>
          <w:rtl/>
        </w:rPr>
      </w:pPr>
    </w:p>
    <w:p w14:paraId="10D8EA04" w14:textId="77777777" w:rsidR="009103C0" w:rsidRPr="009103C0" w:rsidRDefault="009103C0" w:rsidP="009103C0">
      <w:pPr>
        <w:bidi/>
        <w:jc w:val="both"/>
        <w:rPr>
          <w:rFonts w:cs="David" w:hint="cs"/>
          <w:rtl/>
        </w:rPr>
      </w:pPr>
      <w:r w:rsidRPr="009103C0">
        <w:rPr>
          <w:rFonts w:cs="David" w:hint="cs"/>
          <w:rtl/>
        </w:rPr>
        <w:tab/>
        <w:t>תגיד לי, הרב ליצמן, עליך אפשר לאיים בכלל? אני לא מבין את זה.</w:t>
      </w:r>
    </w:p>
    <w:p w14:paraId="6C96675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6107E7F9" w14:textId="77777777" w:rsidR="009103C0" w:rsidRPr="009103C0" w:rsidRDefault="009103C0" w:rsidP="009103C0">
      <w:pPr>
        <w:bidi/>
        <w:jc w:val="both"/>
        <w:rPr>
          <w:rFonts w:cs="David" w:hint="cs"/>
          <w:rtl/>
        </w:rPr>
      </w:pPr>
    </w:p>
    <w:p w14:paraId="075B141A" w14:textId="77777777" w:rsidR="009103C0" w:rsidRPr="009103C0" w:rsidRDefault="009103C0" w:rsidP="009103C0">
      <w:pPr>
        <w:bidi/>
        <w:jc w:val="both"/>
        <w:rPr>
          <w:rFonts w:cs="David" w:hint="cs"/>
          <w:rtl/>
        </w:rPr>
      </w:pPr>
      <w:r w:rsidRPr="009103C0">
        <w:rPr>
          <w:rFonts w:cs="David" w:hint="cs"/>
          <w:rtl/>
        </w:rPr>
        <w:tab/>
        <w:t xml:space="preserve"> סליחה, חבר הכנסת זאב, פעם אחרונה שאתה מפריע היום.</w:t>
      </w:r>
    </w:p>
    <w:p w14:paraId="4C1ED85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65EC34B" w14:textId="77777777" w:rsidR="009103C0" w:rsidRPr="009103C0" w:rsidRDefault="009103C0" w:rsidP="009103C0">
      <w:pPr>
        <w:bidi/>
        <w:jc w:val="both"/>
        <w:rPr>
          <w:rFonts w:cs="David" w:hint="cs"/>
          <w:rtl/>
        </w:rPr>
      </w:pPr>
    </w:p>
    <w:p w14:paraId="0C7702D8" w14:textId="77777777" w:rsidR="009103C0" w:rsidRPr="009103C0" w:rsidRDefault="009103C0" w:rsidP="009103C0">
      <w:pPr>
        <w:bidi/>
        <w:jc w:val="both"/>
        <w:rPr>
          <w:rFonts w:cs="David" w:hint="cs"/>
          <w:rtl/>
        </w:rPr>
      </w:pPr>
      <w:r w:rsidRPr="009103C0">
        <w:rPr>
          <w:rFonts w:cs="David" w:hint="cs"/>
          <w:rtl/>
        </w:rPr>
        <w:tab/>
        <w:t xml:space="preserve"> כל מילה שאמרתי </w:t>
      </w:r>
      <w:r w:rsidRPr="009103C0">
        <w:rPr>
          <w:rFonts w:cs="David"/>
          <w:rtl/>
        </w:rPr>
        <w:t>–</w:t>
      </w:r>
      <w:r w:rsidRPr="009103C0">
        <w:rPr>
          <w:rFonts w:cs="David" w:hint="cs"/>
          <w:rtl/>
        </w:rPr>
        <w:t xml:space="preserve"> אמת .</w:t>
      </w:r>
    </w:p>
    <w:p w14:paraId="4CB4CFD7"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F964DDC" w14:textId="77777777" w:rsidR="009103C0" w:rsidRPr="009103C0" w:rsidRDefault="009103C0" w:rsidP="009103C0">
      <w:pPr>
        <w:bidi/>
        <w:jc w:val="both"/>
        <w:rPr>
          <w:rFonts w:cs="David" w:hint="cs"/>
          <w:rtl/>
        </w:rPr>
      </w:pPr>
    </w:p>
    <w:p w14:paraId="5435DA32" w14:textId="77777777" w:rsidR="009103C0" w:rsidRPr="009103C0" w:rsidRDefault="009103C0" w:rsidP="009103C0">
      <w:pPr>
        <w:bidi/>
        <w:jc w:val="both"/>
        <w:rPr>
          <w:rFonts w:cs="David" w:hint="cs"/>
          <w:rtl/>
        </w:rPr>
      </w:pPr>
      <w:r w:rsidRPr="009103C0">
        <w:rPr>
          <w:rFonts w:cs="David" w:hint="cs"/>
          <w:rtl/>
        </w:rPr>
        <w:tab/>
        <w:t xml:space="preserve"> חבר הכנסת ליצמן, אני מבקשת לומר משהו.</w:t>
      </w:r>
    </w:p>
    <w:p w14:paraId="310091DF" w14:textId="77777777" w:rsidR="009103C0" w:rsidRPr="009103C0" w:rsidRDefault="009103C0" w:rsidP="009103C0">
      <w:pPr>
        <w:bidi/>
        <w:jc w:val="both"/>
        <w:rPr>
          <w:rFonts w:cs="David"/>
          <w:rtl/>
        </w:rPr>
      </w:pPr>
      <w:r w:rsidRPr="009103C0">
        <w:rPr>
          <w:rFonts w:cs="David"/>
          <w:rtl/>
        </w:rPr>
        <w:br/>
      </w:r>
    </w:p>
    <w:p w14:paraId="7DE8EC74" w14:textId="77777777" w:rsidR="009103C0" w:rsidRPr="009103C0" w:rsidRDefault="009103C0" w:rsidP="009103C0">
      <w:pPr>
        <w:bidi/>
        <w:jc w:val="both"/>
        <w:rPr>
          <w:rFonts w:cs="David" w:hint="cs"/>
          <w:rtl/>
        </w:rPr>
      </w:pPr>
      <w:r w:rsidRPr="009103C0">
        <w:rPr>
          <w:rFonts w:cs="David"/>
          <w:rtl/>
        </w:rPr>
        <w:br w:type="page"/>
      </w:r>
      <w:r w:rsidRPr="009103C0">
        <w:rPr>
          <w:rFonts w:cs="David" w:hint="cs"/>
          <w:u w:val="single"/>
          <w:rtl/>
        </w:rPr>
        <w:t>יעקב ליצמן:</w:t>
      </w:r>
    </w:p>
    <w:p w14:paraId="6BC4132D" w14:textId="77777777" w:rsidR="009103C0" w:rsidRPr="009103C0" w:rsidRDefault="009103C0" w:rsidP="009103C0">
      <w:pPr>
        <w:bidi/>
        <w:jc w:val="both"/>
        <w:rPr>
          <w:rFonts w:cs="David" w:hint="cs"/>
          <w:rtl/>
        </w:rPr>
      </w:pPr>
    </w:p>
    <w:p w14:paraId="5C209B0F" w14:textId="77777777" w:rsidR="009103C0" w:rsidRPr="009103C0" w:rsidRDefault="009103C0" w:rsidP="009103C0">
      <w:pPr>
        <w:bidi/>
        <w:jc w:val="both"/>
        <w:rPr>
          <w:rFonts w:cs="David" w:hint="cs"/>
          <w:rtl/>
        </w:rPr>
      </w:pPr>
      <w:r w:rsidRPr="009103C0">
        <w:rPr>
          <w:rFonts w:cs="David" w:hint="cs"/>
          <w:rtl/>
        </w:rPr>
        <w:tab/>
        <w:t xml:space="preserve"> רגע. לא הפרעתם לחבר הכנסת סילבן שלום, אל תפריעו לי. </w:t>
      </w:r>
    </w:p>
    <w:p w14:paraId="69E97613"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C6398C2" w14:textId="77777777" w:rsidR="009103C0" w:rsidRPr="009103C0" w:rsidRDefault="009103C0" w:rsidP="009103C0">
      <w:pPr>
        <w:bidi/>
        <w:jc w:val="both"/>
        <w:rPr>
          <w:rFonts w:cs="David" w:hint="cs"/>
          <w:rtl/>
        </w:rPr>
      </w:pPr>
    </w:p>
    <w:p w14:paraId="53E82CDB" w14:textId="77777777" w:rsidR="009103C0" w:rsidRPr="009103C0" w:rsidRDefault="009103C0" w:rsidP="009103C0">
      <w:pPr>
        <w:bidi/>
        <w:jc w:val="both"/>
        <w:rPr>
          <w:rFonts w:cs="David" w:hint="cs"/>
          <w:rtl/>
        </w:rPr>
      </w:pPr>
      <w:r w:rsidRPr="009103C0">
        <w:rPr>
          <w:rFonts w:cs="David" w:hint="cs"/>
          <w:rtl/>
        </w:rPr>
        <w:tab/>
        <w:t xml:space="preserve"> ברשותך, משפט אחד. </w:t>
      </w:r>
    </w:p>
    <w:p w14:paraId="0D0DBA5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62B30501" w14:textId="77777777" w:rsidR="009103C0" w:rsidRPr="009103C0" w:rsidRDefault="009103C0" w:rsidP="009103C0">
      <w:pPr>
        <w:bidi/>
        <w:jc w:val="both"/>
        <w:rPr>
          <w:rFonts w:cs="David" w:hint="cs"/>
          <w:rtl/>
        </w:rPr>
      </w:pPr>
    </w:p>
    <w:p w14:paraId="08D3F04D" w14:textId="77777777" w:rsidR="009103C0" w:rsidRPr="009103C0" w:rsidRDefault="009103C0" w:rsidP="009103C0">
      <w:pPr>
        <w:bidi/>
        <w:jc w:val="both"/>
        <w:rPr>
          <w:rFonts w:cs="David" w:hint="cs"/>
          <w:rtl/>
        </w:rPr>
      </w:pPr>
      <w:r w:rsidRPr="009103C0">
        <w:rPr>
          <w:rFonts w:cs="David" w:hint="cs"/>
          <w:rtl/>
        </w:rPr>
        <w:tab/>
        <w:t xml:space="preserve">לא, אל תפריעו לי. הזמנתם אותי לבוא. בסך הכול, חשבתי שבכלל אין סיבה שאני אופיע כאן </w:t>
      </w:r>
      <w:r w:rsidRPr="009103C0">
        <w:rPr>
          <w:rFonts w:cs="David"/>
          <w:rtl/>
        </w:rPr>
        <w:t>–</w:t>
      </w:r>
      <w:r w:rsidRPr="009103C0">
        <w:rPr>
          <w:rFonts w:cs="David" w:hint="cs"/>
          <w:rtl/>
        </w:rPr>
        <w:t xml:space="preserve"> מזמינים אותי כדי לשמוע למה אני מקיים את תקנון הכנסת </w:t>
      </w:r>
      <w:r w:rsidRPr="009103C0">
        <w:rPr>
          <w:rFonts w:cs="David"/>
          <w:rtl/>
        </w:rPr>
        <w:t>–</w:t>
      </w:r>
      <w:r w:rsidRPr="009103C0">
        <w:rPr>
          <w:rFonts w:cs="David" w:hint="cs"/>
          <w:rtl/>
        </w:rPr>
        <w:t xml:space="preserve"> אבל באתי, אז הנה לפחות תשמעו מה יש לי להגיד.</w:t>
      </w:r>
    </w:p>
    <w:p w14:paraId="45B673E4" w14:textId="77777777" w:rsidR="009103C0" w:rsidRPr="009103C0" w:rsidRDefault="009103C0" w:rsidP="009103C0">
      <w:pPr>
        <w:bidi/>
        <w:jc w:val="both"/>
        <w:rPr>
          <w:rFonts w:cs="David" w:hint="cs"/>
          <w:rtl/>
        </w:rPr>
      </w:pPr>
    </w:p>
    <w:p w14:paraId="0388DB55" w14:textId="77777777" w:rsidR="009103C0" w:rsidRPr="009103C0" w:rsidRDefault="009103C0" w:rsidP="009103C0">
      <w:pPr>
        <w:bidi/>
        <w:jc w:val="both"/>
        <w:rPr>
          <w:rFonts w:cs="David" w:hint="cs"/>
          <w:rtl/>
        </w:rPr>
      </w:pPr>
      <w:r w:rsidRPr="009103C0">
        <w:rPr>
          <w:rFonts w:cs="David" w:hint="cs"/>
          <w:rtl/>
        </w:rPr>
        <w:tab/>
        <w:t xml:space="preserve">אני אמרתי, הממשלה יודעת. אם היא הצליחה להעביר את ההצעה </w:t>
      </w:r>
      <w:r w:rsidRPr="009103C0">
        <w:rPr>
          <w:rFonts w:cs="David"/>
          <w:rtl/>
        </w:rPr>
        <w:t>–</w:t>
      </w:r>
      <w:r w:rsidRPr="009103C0">
        <w:rPr>
          <w:rFonts w:cs="David" w:hint="cs"/>
          <w:rtl/>
        </w:rPr>
        <w:t xml:space="preserve"> היא תביא ונאחד; היא לא תביא </w:t>
      </w:r>
      <w:r w:rsidRPr="009103C0">
        <w:rPr>
          <w:rFonts w:cs="David"/>
          <w:rtl/>
        </w:rPr>
        <w:t>–</w:t>
      </w:r>
      <w:r w:rsidRPr="009103C0">
        <w:rPr>
          <w:rFonts w:cs="David" w:hint="cs"/>
          <w:rtl/>
        </w:rPr>
        <w:t xml:space="preserve"> זה לא שייך זה לזה. אין לי שום בעיה להתנגד. יש לי הערות לגבי החוק </w:t>
      </w:r>
      <w:r w:rsidRPr="009103C0">
        <w:rPr>
          <w:rFonts w:cs="David"/>
          <w:rtl/>
        </w:rPr>
        <w:t>–</w:t>
      </w:r>
      <w:r w:rsidRPr="009103C0">
        <w:rPr>
          <w:rFonts w:cs="David" w:hint="cs"/>
          <w:rtl/>
        </w:rPr>
        <w:t xml:space="preserve"> זה נכון, ואמרתי מה שאמרתי, זה נכון, ויש לי סיבות לחשוש שהחוק הזה יביא בעיות אחרות. אני אגיד זאת בדיון בוועדה </w:t>
      </w:r>
      <w:r w:rsidRPr="009103C0">
        <w:rPr>
          <w:rFonts w:cs="David"/>
          <w:rtl/>
        </w:rPr>
        <w:t>–</w:t>
      </w:r>
      <w:r w:rsidRPr="009103C0">
        <w:rPr>
          <w:rFonts w:cs="David" w:hint="cs"/>
          <w:rtl/>
        </w:rPr>
        <w:t xml:space="preserve"> כשנגיע לחוק, אני אגיד את זה, זה לא שייך כרגע.</w:t>
      </w:r>
    </w:p>
    <w:p w14:paraId="3452F5C4" w14:textId="77777777" w:rsidR="009103C0" w:rsidRPr="009103C0" w:rsidRDefault="009103C0" w:rsidP="009103C0">
      <w:pPr>
        <w:bidi/>
        <w:jc w:val="both"/>
        <w:rPr>
          <w:rFonts w:cs="David" w:hint="cs"/>
          <w:rtl/>
        </w:rPr>
      </w:pPr>
    </w:p>
    <w:p w14:paraId="6DAB2848" w14:textId="77777777" w:rsidR="009103C0" w:rsidRPr="009103C0" w:rsidRDefault="009103C0" w:rsidP="009103C0">
      <w:pPr>
        <w:bidi/>
        <w:jc w:val="both"/>
        <w:rPr>
          <w:rFonts w:cs="David" w:hint="cs"/>
          <w:rtl/>
        </w:rPr>
      </w:pPr>
      <w:r w:rsidRPr="009103C0">
        <w:rPr>
          <w:rFonts w:cs="David" w:hint="cs"/>
          <w:rtl/>
        </w:rPr>
        <w:tab/>
        <w:t xml:space="preserve">אבל מכאן ועד לכנס את הוועדה, להאשים אותי ולתקוף אותי, ללכת לעיתונות ולכלי התקשורת עם כל הסיפור הזה </w:t>
      </w:r>
      <w:r w:rsidRPr="009103C0">
        <w:rPr>
          <w:rFonts w:cs="David"/>
          <w:rtl/>
        </w:rPr>
        <w:t>–</w:t>
      </w:r>
      <w:r w:rsidRPr="009103C0">
        <w:rPr>
          <w:rFonts w:cs="David" w:hint="cs"/>
          <w:rtl/>
        </w:rPr>
        <w:t xml:space="preserve"> אני חושב שאם כן, צריך להגיש תלונה לוועדת האתיקה על הבן- אדם הזה שפשוט עושה קרקס מוועדת הכנסת ומגיש תלונה על חבר כנסת ששומר על התקנון. תודה רבה.</w:t>
      </w:r>
    </w:p>
    <w:p w14:paraId="5A35485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9243680" w14:textId="77777777" w:rsidR="009103C0" w:rsidRPr="009103C0" w:rsidRDefault="009103C0" w:rsidP="009103C0">
      <w:pPr>
        <w:bidi/>
        <w:jc w:val="both"/>
        <w:rPr>
          <w:rFonts w:cs="David" w:hint="cs"/>
          <w:rtl/>
        </w:rPr>
      </w:pPr>
    </w:p>
    <w:p w14:paraId="0D4B95A2" w14:textId="77777777" w:rsidR="009103C0" w:rsidRPr="009103C0" w:rsidRDefault="009103C0" w:rsidP="009103C0">
      <w:pPr>
        <w:bidi/>
        <w:jc w:val="both"/>
        <w:rPr>
          <w:rFonts w:cs="David" w:hint="cs"/>
          <w:rtl/>
        </w:rPr>
      </w:pPr>
      <w:r w:rsidRPr="009103C0">
        <w:rPr>
          <w:rFonts w:cs="David" w:hint="cs"/>
          <w:rtl/>
        </w:rPr>
        <w:tab/>
        <w:t xml:space="preserve">אני מודה לך, אדוני. לא הייתי רוצה שניכנס לקטעים אישיים, כי בסך הכול מדובר כאן באיזשהו צעד שהוא מאוד מאוד חשוב, אשר יידון בוועדת הכספים לגופו של עניין. תעברו סעיף-סעיף, תדונו לגופו של עניין. </w:t>
      </w:r>
    </w:p>
    <w:p w14:paraId="27B8261E" w14:textId="77777777" w:rsidR="009103C0" w:rsidRPr="009103C0" w:rsidRDefault="009103C0" w:rsidP="009103C0">
      <w:pPr>
        <w:bidi/>
        <w:jc w:val="both"/>
        <w:rPr>
          <w:rFonts w:cs="David" w:hint="cs"/>
          <w:rtl/>
        </w:rPr>
      </w:pPr>
    </w:p>
    <w:p w14:paraId="5E9B2490" w14:textId="77777777" w:rsidR="009103C0" w:rsidRPr="009103C0" w:rsidRDefault="009103C0" w:rsidP="009103C0">
      <w:pPr>
        <w:bidi/>
        <w:jc w:val="both"/>
        <w:rPr>
          <w:rFonts w:cs="David" w:hint="cs"/>
          <w:rtl/>
        </w:rPr>
      </w:pPr>
      <w:r w:rsidRPr="009103C0">
        <w:rPr>
          <w:rFonts w:cs="David" w:hint="cs"/>
          <w:rtl/>
        </w:rPr>
        <w:tab/>
        <w:t xml:space="preserve">דובר פה על איזושהי הצעה </w:t>
      </w:r>
      <w:r w:rsidRPr="009103C0">
        <w:rPr>
          <w:rFonts w:cs="David"/>
          <w:rtl/>
        </w:rPr>
        <w:t>–</w:t>
      </w:r>
      <w:r w:rsidRPr="009103C0">
        <w:rPr>
          <w:rFonts w:cs="David" w:hint="cs"/>
          <w:rtl/>
        </w:rPr>
        <w:t xml:space="preserve"> ואני רוצה שאכן כך זה ייסגר, למרות שבשלב זה לא הייתי רוצה שבוועדת הכנסת נכריע, אבל מה שאני מבקשת הוא כך. דובר כאן להביא למצב של מגמה של השוואה בין הצעד של הממשלה ושל ועדת הכספים, דהיינו חבר הכנסת. בסך הכול, חברי הכנסת </w:t>
      </w:r>
      <w:r w:rsidRPr="009103C0">
        <w:rPr>
          <w:rFonts w:cs="David"/>
          <w:rtl/>
        </w:rPr>
        <w:t>–</w:t>
      </w:r>
      <w:r w:rsidRPr="009103C0">
        <w:rPr>
          <w:rFonts w:cs="David" w:hint="cs"/>
          <w:rtl/>
        </w:rPr>
        <w:t xml:space="preserve"> ברצונם להוביל מהלכים </w:t>
      </w:r>
      <w:r w:rsidRPr="009103C0">
        <w:rPr>
          <w:rFonts w:cs="David"/>
          <w:rtl/>
        </w:rPr>
        <w:t>–</w:t>
      </w:r>
      <w:r w:rsidRPr="009103C0">
        <w:rPr>
          <w:rFonts w:cs="David" w:hint="cs"/>
          <w:rtl/>
        </w:rPr>
        <w:t xml:space="preserve"> ואנחנו כחברי הכנסת צריכים לתת את הגיבוי לכך. </w:t>
      </w:r>
    </w:p>
    <w:p w14:paraId="00D69616" w14:textId="77777777" w:rsidR="009103C0" w:rsidRPr="009103C0" w:rsidRDefault="009103C0" w:rsidP="009103C0">
      <w:pPr>
        <w:bidi/>
        <w:jc w:val="both"/>
        <w:rPr>
          <w:rFonts w:cs="David" w:hint="cs"/>
          <w:rtl/>
        </w:rPr>
      </w:pPr>
    </w:p>
    <w:p w14:paraId="43488170" w14:textId="77777777" w:rsidR="009103C0" w:rsidRPr="009103C0" w:rsidRDefault="009103C0" w:rsidP="009103C0">
      <w:pPr>
        <w:bidi/>
        <w:jc w:val="both"/>
        <w:rPr>
          <w:rFonts w:cs="David" w:hint="cs"/>
          <w:rtl/>
        </w:rPr>
      </w:pPr>
      <w:r w:rsidRPr="009103C0">
        <w:rPr>
          <w:rFonts w:cs="David" w:hint="cs"/>
          <w:rtl/>
        </w:rPr>
        <w:tab/>
        <w:t xml:space="preserve">מה שנשמע כאן, אדוני יושב-ראש הוועדה, כפי שאמרת, אתם מתכוונים להניח זאת על סדר-יומה של הוועדה, ואין שום בעיה לדון, וכפי שאמר גם חבר הכנסת שלום, הממשלה מתכוונת להביא את ההצעה במאי, כך שאני לא רואה איזושהי דרמה גדולה מדי, אפשר להגיע פה לנוסחה שכל הצדדים ייצאו ממנה שבעי-רצון </w:t>
      </w:r>
      <w:r w:rsidRPr="009103C0">
        <w:rPr>
          <w:rFonts w:cs="David"/>
          <w:rtl/>
        </w:rPr>
        <w:t>–</w:t>
      </w:r>
      <w:r w:rsidRPr="009103C0">
        <w:rPr>
          <w:rFonts w:cs="David" w:hint="cs"/>
          <w:rtl/>
        </w:rPr>
        <w:t xml:space="preserve"> ואני רואה שכבר אתה מהנהן לגבי תוכן דבריי.</w:t>
      </w:r>
    </w:p>
    <w:p w14:paraId="4F9A8F69"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777C9FC2" w14:textId="77777777" w:rsidR="009103C0" w:rsidRPr="009103C0" w:rsidRDefault="009103C0" w:rsidP="009103C0">
      <w:pPr>
        <w:bidi/>
        <w:jc w:val="both"/>
        <w:rPr>
          <w:rFonts w:cs="David" w:hint="cs"/>
          <w:rtl/>
        </w:rPr>
      </w:pPr>
    </w:p>
    <w:p w14:paraId="0309D5E8" w14:textId="77777777" w:rsidR="009103C0" w:rsidRPr="009103C0" w:rsidRDefault="009103C0" w:rsidP="009103C0">
      <w:pPr>
        <w:bidi/>
        <w:jc w:val="both"/>
        <w:rPr>
          <w:rFonts w:cs="David" w:hint="cs"/>
          <w:rtl/>
        </w:rPr>
      </w:pPr>
      <w:r w:rsidRPr="009103C0">
        <w:rPr>
          <w:rFonts w:cs="David" w:hint="cs"/>
          <w:rtl/>
        </w:rPr>
        <w:tab/>
        <w:t xml:space="preserve"> במסגרת תקנון הכנסת.</w:t>
      </w:r>
    </w:p>
    <w:p w14:paraId="2B5FE5A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18F9C5E9" w14:textId="77777777" w:rsidR="009103C0" w:rsidRPr="009103C0" w:rsidRDefault="009103C0" w:rsidP="009103C0">
      <w:pPr>
        <w:bidi/>
        <w:jc w:val="both"/>
        <w:rPr>
          <w:rFonts w:cs="David" w:hint="cs"/>
          <w:rtl/>
        </w:rPr>
      </w:pPr>
    </w:p>
    <w:p w14:paraId="412A3364" w14:textId="77777777" w:rsidR="009103C0" w:rsidRPr="009103C0" w:rsidRDefault="009103C0" w:rsidP="009103C0">
      <w:pPr>
        <w:bidi/>
        <w:jc w:val="both"/>
        <w:rPr>
          <w:rFonts w:cs="David" w:hint="cs"/>
          <w:rtl/>
        </w:rPr>
      </w:pPr>
      <w:r w:rsidRPr="009103C0">
        <w:rPr>
          <w:rFonts w:cs="David" w:hint="cs"/>
          <w:rtl/>
        </w:rPr>
        <w:tab/>
        <w:t xml:space="preserve"> במסגרת תקנון הכנסת. חבר הכנסת יצחקי.</w:t>
      </w:r>
    </w:p>
    <w:p w14:paraId="0B02629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758C02FB" w14:textId="77777777" w:rsidR="009103C0" w:rsidRPr="009103C0" w:rsidRDefault="009103C0" w:rsidP="009103C0">
      <w:pPr>
        <w:bidi/>
        <w:jc w:val="both"/>
        <w:rPr>
          <w:rFonts w:cs="David" w:hint="cs"/>
          <w:rtl/>
        </w:rPr>
      </w:pPr>
    </w:p>
    <w:p w14:paraId="175B3AC4" w14:textId="77777777" w:rsidR="009103C0" w:rsidRPr="009103C0" w:rsidRDefault="009103C0" w:rsidP="009103C0">
      <w:pPr>
        <w:bidi/>
        <w:jc w:val="both"/>
        <w:rPr>
          <w:rFonts w:cs="David" w:hint="cs"/>
          <w:rtl/>
        </w:rPr>
      </w:pPr>
      <w:r w:rsidRPr="009103C0">
        <w:rPr>
          <w:rFonts w:cs="David" w:hint="cs"/>
          <w:rtl/>
        </w:rPr>
        <w:tab/>
        <w:t>אני חייב לעזוב,  יש לי ועדת כספים.</w:t>
      </w:r>
    </w:p>
    <w:p w14:paraId="21EA341E"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0DE1E3E" w14:textId="77777777" w:rsidR="009103C0" w:rsidRPr="009103C0" w:rsidRDefault="009103C0" w:rsidP="009103C0">
      <w:pPr>
        <w:bidi/>
        <w:jc w:val="both"/>
        <w:rPr>
          <w:rFonts w:cs="David" w:hint="cs"/>
          <w:rtl/>
        </w:rPr>
      </w:pPr>
    </w:p>
    <w:p w14:paraId="543B04F7" w14:textId="77777777" w:rsidR="009103C0" w:rsidRPr="009103C0" w:rsidRDefault="009103C0" w:rsidP="009103C0">
      <w:pPr>
        <w:bidi/>
        <w:jc w:val="both"/>
        <w:rPr>
          <w:rFonts w:cs="David" w:hint="cs"/>
          <w:rtl/>
        </w:rPr>
      </w:pPr>
      <w:r w:rsidRPr="009103C0">
        <w:rPr>
          <w:rFonts w:cs="David" w:hint="cs"/>
          <w:rtl/>
        </w:rPr>
        <w:tab/>
        <w:t xml:space="preserve"> אנחנו לא סיימנו את הדיון בעניין שלך. </w:t>
      </w:r>
    </w:p>
    <w:p w14:paraId="773A6CC4"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176B90C5" w14:textId="77777777" w:rsidR="009103C0" w:rsidRPr="009103C0" w:rsidRDefault="009103C0" w:rsidP="009103C0">
      <w:pPr>
        <w:pStyle w:val="Heading5"/>
        <w:rPr>
          <w:rFonts w:hint="cs"/>
          <w:rtl/>
        </w:rPr>
      </w:pPr>
    </w:p>
    <w:p w14:paraId="149D88E5" w14:textId="77777777" w:rsidR="009103C0" w:rsidRPr="009103C0" w:rsidRDefault="009103C0" w:rsidP="009103C0">
      <w:pPr>
        <w:bidi/>
        <w:jc w:val="both"/>
        <w:rPr>
          <w:rFonts w:cs="David" w:hint="cs"/>
          <w:rtl/>
        </w:rPr>
      </w:pPr>
      <w:r w:rsidRPr="009103C0">
        <w:rPr>
          <w:rFonts w:cs="David" w:hint="cs"/>
          <w:rtl/>
        </w:rPr>
        <w:tab/>
        <w:t xml:space="preserve">אתה לא יכול לצאת באמצע דיון. לפי תקנון הכנסת נותנים כבוד לאנשים. </w:t>
      </w:r>
    </w:p>
    <w:p w14:paraId="7A997CEC"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קריאות:</w:t>
      </w:r>
    </w:p>
    <w:p w14:paraId="6D5A71BA" w14:textId="77777777" w:rsidR="009103C0" w:rsidRPr="009103C0" w:rsidRDefault="009103C0" w:rsidP="009103C0">
      <w:pPr>
        <w:bidi/>
        <w:jc w:val="both"/>
        <w:rPr>
          <w:rFonts w:cs="David" w:hint="cs"/>
          <w:u w:val="single"/>
          <w:rtl/>
        </w:rPr>
      </w:pPr>
    </w:p>
    <w:p w14:paraId="41C9E07C" w14:textId="77777777" w:rsidR="009103C0" w:rsidRPr="009103C0" w:rsidRDefault="009103C0" w:rsidP="009103C0">
      <w:pPr>
        <w:bidi/>
        <w:jc w:val="both"/>
        <w:rPr>
          <w:rFonts w:cs="David" w:hint="cs"/>
          <w:rtl/>
        </w:rPr>
      </w:pPr>
      <w:r w:rsidRPr="009103C0">
        <w:rPr>
          <w:rFonts w:cs="David" w:hint="cs"/>
          <w:rtl/>
        </w:rPr>
        <w:tab/>
        <w:t>- - -</w:t>
      </w:r>
    </w:p>
    <w:p w14:paraId="78B5CEE2" w14:textId="77777777" w:rsidR="009103C0" w:rsidRPr="009103C0" w:rsidRDefault="009103C0" w:rsidP="009103C0">
      <w:pPr>
        <w:bidi/>
        <w:jc w:val="both"/>
        <w:rPr>
          <w:rFonts w:cs="David" w:hint="cs"/>
          <w:rtl/>
        </w:rPr>
      </w:pPr>
    </w:p>
    <w:p w14:paraId="71CEAC22"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20AE9442" w14:textId="77777777" w:rsidR="009103C0" w:rsidRPr="009103C0" w:rsidRDefault="009103C0" w:rsidP="009103C0">
      <w:pPr>
        <w:bidi/>
        <w:jc w:val="both"/>
        <w:rPr>
          <w:rFonts w:cs="David" w:hint="cs"/>
          <w:rtl/>
        </w:rPr>
      </w:pPr>
    </w:p>
    <w:p w14:paraId="647A5DD9" w14:textId="77777777" w:rsidR="009103C0" w:rsidRPr="009103C0" w:rsidRDefault="009103C0" w:rsidP="009103C0">
      <w:pPr>
        <w:pStyle w:val="Heading5"/>
        <w:rPr>
          <w:rFonts w:hint="cs"/>
          <w:rtl/>
        </w:rPr>
      </w:pPr>
      <w:r w:rsidRPr="009103C0">
        <w:rPr>
          <w:rFonts w:hint="cs"/>
          <w:rtl/>
        </w:rPr>
        <w:tab/>
        <w:t>חבר הכנסת ליצמן, כמובן שאדוני רשאי לעזוב, אבל אני לא נותנת את הרשות לכך בשלב הזה. גם כך, העליתי את הנושא שלך ראשון על סדר-היום. עוד שלוש דקות, ואנחנו נסיים את הנושא שלך.</w:t>
      </w:r>
    </w:p>
    <w:p w14:paraId="456F3EAD" w14:textId="77777777" w:rsidR="009103C0" w:rsidRPr="009103C0" w:rsidRDefault="009103C0" w:rsidP="009103C0">
      <w:pPr>
        <w:pStyle w:val="Heading5"/>
        <w:rPr>
          <w:rFonts w:hint="cs"/>
          <w:u w:val="single"/>
          <w:rtl/>
        </w:rPr>
      </w:pPr>
    </w:p>
    <w:p w14:paraId="57C43B74" w14:textId="77777777" w:rsidR="009103C0" w:rsidRPr="009103C0" w:rsidRDefault="009103C0" w:rsidP="009103C0">
      <w:pPr>
        <w:pStyle w:val="Heading5"/>
        <w:rPr>
          <w:rFonts w:hint="cs"/>
          <w:u w:val="single"/>
          <w:rtl/>
        </w:rPr>
      </w:pPr>
      <w:r w:rsidRPr="009103C0">
        <w:rPr>
          <w:rFonts w:hint="cs"/>
          <w:u w:val="single"/>
          <w:rtl/>
        </w:rPr>
        <w:t>אביגדור יצחקי:</w:t>
      </w:r>
    </w:p>
    <w:p w14:paraId="1E29AB5B" w14:textId="77777777" w:rsidR="009103C0" w:rsidRPr="009103C0" w:rsidRDefault="009103C0" w:rsidP="009103C0">
      <w:pPr>
        <w:bidi/>
        <w:jc w:val="both"/>
        <w:rPr>
          <w:rFonts w:cs="David" w:hint="cs"/>
          <w:rtl/>
        </w:rPr>
      </w:pPr>
    </w:p>
    <w:p w14:paraId="3F9F9036" w14:textId="77777777" w:rsidR="009103C0" w:rsidRPr="009103C0" w:rsidRDefault="009103C0" w:rsidP="009103C0">
      <w:pPr>
        <w:bidi/>
        <w:jc w:val="both"/>
        <w:rPr>
          <w:rFonts w:cs="David" w:hint="cs"/>
          <w:rtl/>
        </w:rPr>
      </w:pPr>
      <w:r w:rsidRPr="009103C0">
        <w:rPr>
          <w:rFonts w:cs="David" w:hint="cs"/>
          <w:rtl/>
        </w:rPr>
        <w:tab/>
        <w:t xml:space="preserve">אני מצטער שבחוק  אולי מהחשובים בכנסת הזאת מאז כינונה </w:t>
      </w:r>
      <w:r w:rsidRPr="009103C0">
        <w:rPr>
          <w:rFonts w:cs="David"/>
          <w:rtl/>
        </w:rPr>
        <w:t>–</w:t>
      </w:r>
      <w:r w:rsidRPr="009103C0">
        <w:rPr>
          <w:rFonts w:cs="David" w:hint="cs"/>
          <w:rtl/>
        </w:rPr>
        <w:t xml:space="preserve"> אנחנו צריכים להגיע להתנצחויות אישיות לגביו, ולא לחוקק אותו ולהגיע למצב שאנחנו מיישמים אותו. אני קודם כול קורא לכל הצדדים קצת להירגע, כי פה העניין הוא יותר חשוב מכל דבר אחר.</w:t>
      </w:r>
    </w:p>
    <w:p w14:paraId="676C2C66" w14:textId="77777777" w:rsidR="009103C0" w:rsidRPr="009103C0" w:rsidRDefault="009103C0" w:rsidP="009103C0">
      <w:pPr>
        <w:bidi/>
        <w:jc w:val="both"/>
        <w:rPr>
          <w:rFonts w:cs="David" w:hint="cs"/>
          <w:rtl/>
        </w:rPr>
      </w:pPr>
    </w:p>
    <w:p w14:paraId="3BF03B84" w14:textId="77777777" w:rsidR="009103C0" w:rsidRPr="009103C0" w:rsidRDefault="009103C0" w:rsidP="009103C0">
      <w:pPr>
        <w:bidi/>
        <w:jc w:val="both"/>
        <w:rPr>
          <w:rFonts w:cs="David" w:hint="cs"/>
          <w:rtl/>
        </w:rPr>
      </w:pPr>
      <w:r w:rsidRPr="009103C0">
        <w:rPr>
          <w:rFonts w:cs="David" w:hint="cs"/>
          <w:rtl/>
        </w:rPr>
        <w:tab/>
        <w:t xml:space="preserve">לעצם העניין, אני חושב שהתביעה של חבר הכנסת שלום שההצעה שלו תהיה במקביל להצעת הממשלה היא תביעה לגיטימית, אבל לפי דעתי לא מספיקה. היא לא מספיקה כי מטרת הצעת החוק הזאת </w:t>
      </w:r>
      <w:r w:rsidRPr="009103C0">
        <w:rPr>
          <w:rFonts w:cs="David"/>
          <w:rtl/>
        </w:rPr>
        <w:t>–</w:t>
      </w:r>
      <w:r w:rsidRPr="009103C0">
        <w:rPr>
          <w:rFonts w:cs="David" w:hint="cs"/>
          <w:rtl/>
        </w:rPr>
        <w:t xml:space="preserve"> הלוא כולנו יודעים שכדי שהחוק הזה ייושם וייעשה כפי שצריך, אנחנו צריכים את הממשלה במשחק, כי אם אנחנו לא נקבל את הממשלה במשחק </w:t>
      </w:r>
      <w:r w:rsidRPr="009103C0">
        <w:rPr>
          <w:rFonts w:cs="David"/>
          <w:rtl/>
        </w:rPr>
        <w:t>–</w:t>
      </w:r>
      <w:r w:rsidRPr="009103C0">
        <w:rPr>
          <w:rFonts w:cs="David" w:hint="cs"/>
          <w:rtl/>
        </w:rPr>
        <w:t xml:space="preserve"> אחרי כן נקבל כל מיני אמירות שמבחינה טכנית יש בעיה והמחשוב עדיין לא התארגן, וכו', ולכן חשוב מאוד שהממשלה תהיה במשחק.</w:t>
      </w:r>
    </w:p>
    <w:p w14:paraId="0A281777" w14:textId="77777777" w:rsidR="009103C0" w:rsidRPr="009103C0" w:rsidRDefault="009103C0" w:rsidP="009103C0">
      <w:pPr>
        <w:bidi/>
        <w:jc w:val="both"/>
        <w:rPr>
          <w:rFonts w:cs="David" w:hint="cs"/>
          <w:rtl/>
        </w:rPr>
      </w:pPr>
    </w:p>
    <w:p w14:paraId="3F18E1E9" w14:textId="77777777" w:rsidR="009103C0" w:rsidRPr="009103C0" w:rsidRDefault="009103C0" w:rsidP="009103C0">
      <w:pPr>
        <w:bidi/>
        <w:jc w:val="both"/>
        <w:rPr>
          <w:rFonts w:cs="David" w:hint="cs"/>
          <w:rtl/>
        </w:rPr>
      </w:pPr>
      <w:r w:rsidRPr="009103C0">
        <w:rPr>
          <w:rFonts w:cs="David" w:hint="cs"/>
          <w:rtl/>
        </w:rPr>
        <w:tab/>
        <w:t xml:space="preserve">אומר חבר הכנסת שלום: זה לא עניין שאני רוצה להביא את ההצעה לפני הממשלה; אני רוצה להביא אותה במקביל לממשלה, אבל אני חוזר ואומר שבגלל שהחוק הזה הוא כל כך חשוב, אנחנו רוצים להיות זרז של הממשלה בעניין הזה </w:t>
      </w:r>
      <w:r w:rsidRPr="009103C0">
        <w:rPr>
          <w:rFonts w:cs="David"/>
          <w:rtl/>
        </w:rPr>
        <w:t>–</w:t>
      </w:r>
      <w:r w:rsidRPr="009103C0">
        <w:rPr>
          <w:rFonts w:cs="David" w:hint="cs"/>
          <w:rtl/>
        </w:rPr>
        <w:t xml:space="preserve"> משום האמירה העוד יותר לגיטימית שלו, שברור לחלוטין שפקידי האוצר לא רוצים את החוק הזה, לא רצו את החוק הזה, ניסו לשכנע את שר האוצר, ואני חושב שמגיע יישר כוח גדול לשר האוצר על כך שלמרות דעתם של פקידיו, הוא הביא את החוק הזה לממשלה ואישר אותו - - </w:t>
      </w:r>
    </w:p>
    <w:p w14:paraId="389F6B88"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6ED099C" w14:textId="77777777" w:rsidR="009103C0" w:rsidRPr="009103C0" w:rsidRDefault="009103C0" w:rsidP="009103C0">
      <w:pPr>
        <w:bidi/>
        <w:jc w:val="both"/>
        <w:rPr>
          <w:rFonts w:cs="David" w:hint="cs"/>
          <w:rtl/>
        </w:rPr>
      </w:pPr>
    </w:p>
    <w:p w14:paraId="5E969144" w14:textId="77777777" w:rsidR="009103C0" w:rsidRPr="009103C0" w:rsidRDefault="009103C0" w:rsidP="009103C0">
      <w:pPr>
        <w:bidi/>
        <w:jc w:val="both"/>
        <w:rPr>
          <w:rFonts w:cs="David" w:hint="cs"/>
          <w:rtl/>
        </w:rPr>
      </w:pPr>
      <w:r w:rsidRPr="009103C0">
        <w:rPr>
          <w:rFonts w:cs="David" w:hint="cs"/>
          <w:rtl/>
        </w:rPr>
        <w:tab/>
        <w:t xml:space="preserve"> חד-משמעית. </w:t>
      </w:r>
    </w:p>
    <w:p w14:paraId="514FD79C"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7F0F69D0" w14:textId="77777777" w:rsidR="009103C0" w:rsidRPr="009103C0" w:rsidRDefault="009103C0" w:rsidP="009103C0">
      <w:pPr>
        <w:pStyle w:val="Heading5"/>
        <w:rPr>
          <w:rFonts w:hint="cs"/>
          <w:rtl/>
        </w:rPr>
      </w:pPr>
    </w:p>
    <w:p w14:paraId="0D5B5138" w14:textId="77777777" w:rsidR="009103C0" w:rsidRPr="009103C0" w:rsidRDefault="009103C0" w:rsidP="009103C0">
      <w:pPr>
        <w:bidi/>
        <w:jc w:val="both"/>
        <w:rPr>
          <w:rFonts w:cs="David" w:hint="cs"/>
          <w:rtl/>
        </w:rPr>
      </w:pPr>
      <w:r w:rsidRPr="009103C0">
        <w:rPr>
          <w:rFonts w:cs="David" w:hint="cs"/>
          <w:rtl/>
        </w:rPr>
        <w:tab/>
        <w:t xml:space="preserve">- -  בניגוד לדעת כל הפקידים שלו, ועל כך לבד מגיע קרדיט לשר האוצר </w:t>
      </w:r>
      <w:r w:rsidRPr="009103C0">
        <w:rPr>
          <w:rFonts w:cs="David"/>
          <w:rtl/>
        </w:rPr>
        <w:t>–</w:t>
      </w:r>
      <w:r w:rsidRPr="009103C0">
        <w:rPr>
          <w:rFonts w:cs="David" w:hint="cs"/>
          <w:rtl/>
        </w:rPr>
        <w:t xml:space="preserve"> בגיבוי של ראש הממשלה </w:t>
      </w:r>
      <w:r w:rsidRPr="009103C0">
        <w:rPr>
          <w:rFonts w:cs="David"/>
          <w:rtl/>
        </w:rPr>
        <w:t>–</w:t>
      </w:r>
      <w:r w:rsidRPr="009103C0">
        <w:rPr>
          <w:rFonts w:cs="David" w:hint="cs"/>
          <w:rtl/>
        </w:rPr>
        <w:t xml:space="preserve"> ומותר לי גם להגיד מלים טובות פעם על ראש הממשלה, ובאמת פעלו בניגוד לפקידי האוצר.</w:t>
      </w:r>
    </w:p>
    <w:p w14:paraId="0347802E" w14:textId="77777777" w:rsidR="009103C0" w:rsidRPr="009103C0" w:rsidRDefault="009103C0" w:rsidP="009103C0">
      <w:pPr>
        <w:bidi/>
        <w:jc w:val="both"/>
        <w:rPr>
          <w:rFonts w:cs="David" w:hint="cs"/>
          <w:rtl/>
        </w:rPr>
      </w:pPr>
    </w:p>
    <w:p w14:paraId="690D05FA" w14:textId="77777777" w:rsidR="009103C0" w:rsidRPr="009103C0" w:rsidRDefault="009103C0" w:rsidP="009103C0">
      <w:pPr>
        <w:bidi/>
        <w:jc w:val="both"/>
        <w:rPr>
          <w:rFonts w:cs="David" w:hint="cs"/>
          <w:rtl/>
        </w:rPr>
      </w:pPr>
      <w:r w:rsidRPr="009103C0">
        <w:rPr>
          <w:rFonts w:cs="David" w:hint="cs"/>
          <w:rtl/>
        </w:rPr>
        <w:tab/>
        <w:t xml:space="preserve">אני יכול לגלות לכם עוד דבר. בישיבה האחרונה של סיעת קדימה </w:t>
      </w:r>
      <w:r w:rsidRPr="009103C0">
        <w:rPr>
          <w:rFonts w:cs="David"/>
          <w:rtl/>
        </w:rPr>
        <w:t>–</w:t>
      </w:r>
      <w:r w:rsidRPr="009103C0">
        <w:rPr>
          <w:rFonts w:cs="David" w:hint="cs"/>
          <w:rtl/>
        </w:rPr>
        <w:t xml:space="preserve"> ויושבים פה חברי קדימה - אמר ראש הממשלה לשר האוצר: אברהם היקר, אני מכיר את הפקידים שלך, אני עבדתי אתם, אני יודע שהם לא רוצים את החוק הזה, והם יודעים גם איך למסמס אותו. אל תיתן להם למסמס אותו; תלך עם החוק הזה ועם כל החוקים האחרים שאתה מציע, עד הסוף. </w:t>
      </w:r>
    </w:p>
    <w:p w14:paraId="33AB3A8A" w14:textId="77777777" w:rsidR="009103C0" w:rsidRPr="009103C0" w:rsidRDefault="009103C0" w:rsidP="009103C0">
      <w:pPr>
        <w:bidi/>
        <w:jc w:val="both"/>
        <w:rPr>
          <w:rFonts w:cs="David" w:hint="cs"/>
          <w:rtl/>
        </w:rPr>
      </w:pPr>
    </w:p>
    <w:p w14:paraId="4AF18E22" w14:textId="77777777" w:rsidR="009103C0" w:rsidRPr="009103C0" w:rsidRDefault="009103C0" w:rsidP="009103C0">
      <w:pPr>
        <w:bidi/>
        <w:jc w:val="both"/>
        <w:rPr>
          <w:rFonts w:cs="David" w:hint="cs"/>
          <w:rtl/>
        </w:rPr>
      </w:pPr>
      <w:r w:rsidRPr="009103C0">
        <w:rPr>
          <w:rFonts w:cs="David" w:hint="cs"/>
          <w:rtl/>
        </w:rPr>
        <w:tab/>
        <w:t xml:space="preserve">לכן, מאחר שיש פה תביעה מאוד לגיטימית ללכת במקביל לממשלה, אני חושב שכנסת ישראל צריכה לא לאפשר לממשלה לדחות את הקריאה הראשונה שלה לכנס הבא. זה ממש לא בסדר, ואמרתי את זה אתמול לראש הממשלה. </w:t>
      </w:r>
    </w:p>
    <w:p w14:paraId="2FE68B90" w14:textId="77777777" w:rsidR="009103C0" w:rsidRPr="009103C0" w:rsidRDefault="009103C0" w:rsidP="009103C0">
      <w:pPr>
        <w:bidi/>
        <w:jc w:val="both"/>
        <w:rPr>
          <w:rFonts w:cs="David"/>
          <w:rtl/>
        </w:rPr>
      </w:pPr>
      <w:r w:rsidRPr="009103C0">
        <w:rPr>
          <w:rFonts w:cs="David"/>
          <w:rtl/>
        </w:rPr>
        <w:br/>
      </w:r>
    </w:p>
    <w:p w14:paraId="3A84EBA7" w14:textId="77777777" w:rsidR="009103C0" w:rsidRPr="009103C0" w:rsidRDefault="009103C0" w:rsidP="009103C0">
      <w:pPr>
        <w:bidi/>
        <w:jc w:val="both"/>
        <w:rPr>
          <w:rFonts w:cs="David" w:hint="cs"/>
          <w:rtl/>
        </w:rPr>
      </w:pPr>
      <w:r w:rsidRPr="009103C0">
        <w:rPr>
          <w:rFonts w:cs="David"/>
          <w:rtl/>
        </w:rPr>
        <w:br w:type="page"/>
      </w:r>
      <w:r w:rsidRPr="009103C0">
        <w:rPr>
          <w:rFonts w:cs="David" w:hint="cs"/>
          <w:u w:val="single"/>
          <w:rtl/>
        </w:rPr>
        <w:t>יעקב ליצמן:</w:t>
      </w:r>
    </w:p>
    <w:p w14:paraId="1851456E" w14:textId="77777777" w:rsidR="009103C0" w:rsidRPr="009103C0" w:rsidRDefault="009103C0" w:rsidP="009103C0">
      <w:pPr>
        <w:bidi/>
        <w:jc w:val="both"/>
        <w:rPr>
          <w:rFonts w:cs="David" w:hint="cs"/>
          <w:rtl/>
        </w:rPr>
      </w:pPr>
    </w:p>
    <w:p w14:paraId="00E145B0" w14:textId="77777777" w:rsidR="009103C0" w:rsidRPr="009103C0" w:rsidRDefault="009103C0" w:rsidP="009103C0">
      <w:pPr>
        <w:bidi/>
        <w:jc w:val="both"/>
        <w:rPr>
          <w:rFonts w:cs="David" w:hint="cs"/>
          <w:rtl/>
        </w:rPr>
      </w:pPr>
      <w:r w:rsidRPr="009103C0">
        <w:rPr>
          <w:rFonts w:cs="David" w:hint="cs"/>
          <w:rtl/>
        </w:rPr>
        <w:tab/>
        <w:t xml:space="preserve"> זה לא הנושא.</w:t>
      </w:r>
    </w:p>
    <w:p w14:paraId="5D3B114E"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3E13C929" w14:textId="77777777" w:rsidR="009103C0" w:rsidRPr="009103C0" w:rsidRDefault="009103C0" w:rsidP="009103C0">
      <w:pPr>
        <w:pStyle w:val="Heading5"/>
        <w:rPr>
          <w:rFonts w:hint="cs"/>
          <w:rtl/>
        </w:rPr>
      </w:pPr>
    </w:p>
    <w:p w14:paraId="1818F773" w14:textId="77777777" w:rsidR="009103C0" w:rsidRPr="009103C0" w:rsidRDefault="009103C0" w:rsidP="009103C0">
      <w:pPr>
        <w:bidi/>
        <w:jc w:val="both"/>
        <w:rPr>
          <w:rFonts w:cs="David" w:hint="cs"/>
          <w:rtl/>
        </w:rPr>
      </w:pPr>
      <w:r w:rsidRPr="009103C0">
        <w:rPr>
          <w:rFonts w:cs="David" w:hint="cs"/>
          <w:rtl/>
        </w:rPr>
        <w:tab/>
        <w:t xml:space="preserve"> אמרתי את זה ממש לראש הממשלה. אגיד לך תכף מדוע זה כן הנושא. כי תפקידנו כאנשי ציבור קודם כול לדאוג לציבור, עם כל הכבוד לתקנונים ולכל הדברים האחרים, והדאגה שלנו לציבור צריכה להיות </w:t>
      </w:r>
      <w:r w:rsidRPr="009103C0">
        <w:rPr>
          <w:rFonts w:cs="David"/>
          <w:rtl/>
        </w:rPr>
        <w:t>–</w:t>
      </w:r>
      <w:r w:rsidRPr="009103C0">
        <w:rPr>
          <w:rFonts w:cs="David" w:hint="cs"/>
          <w:rtl/>
        </w:rPr>
        <w:t xml:space="preserve"> ויש על כך קונצנזוס מקיר לקיר </w:t>
      </w:r>
      <w:r w:rsidRPr="009103C0">
        <w:rPr>
          <w:rFonts w:cs="David"/>
          <w:rtl/>
        </w:rPr>
        <w:t>–</w:t>
      </w:r>
      <w:r w:rsidRPr="009103C0">
        <w:rPr>
          <w:rFonts w:cs="David" w:hint="cs"/>
          <w:rtl/>
        </w:rPr>
        <w:t xml:space="preserve"> שחוק מס הכנסה שלילי ייושם מהר ככל האפשר. אלה רצו שכר מינימום, ואלה רצו מס הכנסה שלילי, בסוף קיבלנו את שניהם.</w:t>
      </w:r>
    </w:p>
    <w:p w14:paraId="10D9AA2E" w14:textId="77777777" w:rsidR="009103C0" w:rsidRPr="009103C0" w:rsidRDefault="009103C0" w:rsidP="009103C0">
      <w:pPr>
        <w:bidi/>
        <w:jc w:val="both"/>
        <w:rPr>
          <w:rFonts w:cs="David" w:hint="cs"/>
          <w:rtl/>
        </w:rPr>
      </w:pPr>
    </w:p>
    <w:p w14:paraId="0962716B" w14:textId="77777777" w:rsidR="009103C0" w:rsidRPr="009103C0" w:rsidRDefault="009103C0" w:rsidP="009103C0">
      <w:pPr>
        <w:bidi/>
        <w:jc w:val="both"/>
        <w:rPr>
          <w:rFonts w:cs="David" w:hint="cs"/>
          <w:rtl/>
        </w:rPr>
      </w:pPr>
      <w:r w:rsidRPr="009103C0">
        <w:rPr>
          <w:rFonts w:cs="David" w:hint="cs"/>
          <w:rtl/>
        </w:rPr>
        <w:tab/>
        <w:t xml:space="preserve">אנחנו, תפקידנו להגיד לממשלת ישראל ולפקידי ממשלת ישראל </w:t>
      </w:r>
      <w:r w:rsidRPr="009103C0">
        <w:rPr>
          <w:rFonts w:cs="David"/>
          <w:rtl/>
        </w:rPr>
        <w:t>–</w:t>
      </w:r>
      <w:r w:rsidRPr="009103C0">
        <w:rPr>
          <w:rFonts w:cs="David" w:hint="cs"/>
          <w:rtl/>
        </w:rPr>
        <w:t xml:space="preserve"> שהם עושים עבודתם נאמנה, אבל במקרה הזה הם מתנגדים </w:t>
      </w:r>
      <w:r w:rsidRPr="009103C0">
        <w:rPr>
          <w:rFonts w:cs="David"/>
          <w:rtl/>
        </w:rPr>
        <w:t>–</w:t>
      </w:r>
      <w:r w:rsidRPr="009103C0">
        <w:rPr>
          <w:rFonts w:cs="David" w:hint="cs"/>
          <w:rtl/>
        </w:rPr>
        <w:t xml:space="preserve"> רבותי, תעשו את הדברים מהר; אם לא </w:t>
      </w:r>
      <w:r w:rsidRPr="009103C0">
        <w:rPr>
          <w:rFonts w:cs="David"/>
          <w:rtl/>
        </w:rPr>
        <w:t>–</w:t>
      </w:r>
      <w:r w:rsidRPr="009103C0">
        <w:rPr>
          <w:rFonts w:cs="David" w:hint="cs"/>
          <w:rtl/>
        </w:rPr>
        <w:t xml:space="preserve"> הכנסת תעשה את זה. </w:t>
      </w:r>
    </w:p>
    <w:p w14:paraId="20A5CD05" w14:textId="77777777" w:rsidR="009103C0" w:rsidRPr="009103C0" w:rsidRDefault="009103C0" w:rsidP="009103C0">
      <w:pPr>
        <w:bidi/>
        <w:jc w:val="both"/>
        <w:rPr>
          <w:rFonts w:cs="David" w:hint="cs"/>
          <w:rtl/>
        </w:rPr>
      </w:pPr>
    </w:p>
    <w:p w14:paraId="13B706AC" w14:textId="77777777" w:rsidR="009103C0" w:rsidRPr="009103C0" w:rsidRDefault="009103C0" w:rsidP="009103C0">
      <w:pPr>
        <w:bidi/>
        <w:jc w:val="both"/>
        <w:rPr>
          <w:rFonts w:cs="David" w:hint="cs"/>
          <w:rtl/>
        </w:rPr>
      </w:pPr>
      <w:r w:rsidRPr="009103C0">
        <w:rPr>
          <w:rFonts w:cs="David" w:hint="cs"/>
          <w:rtl/>
        </w:rPr>
        <w:tab/>
        <w:t xml:space="preserve">זאת המטרה של הצעת החוק, וזאת המטרה שבגללה אנחנו חתמנו. היה ברור לנו </w:t>
      </w:r>
      <w:r w:rsidRPr="009103C0">
        <w:rPr>
          <w:rFonts w:cs="David"/>
          <w:rtl/>
        </w:rPr>
        <w:t>–</w:t>
      </w:r>
      <w:r w:rsidRPr="009103C0">
        <w:rPr>
          <w:rFonts w:cs="David" w:hint="cs"/>
          <w:rtl/>
        </w:rPr>
        <w:t xml:space="preserve"> וגם חבר הכנסת סילבן שלום אמר לנו : אני לא רוצה להיות בניגוד לממשלה, אני לא רוצה להיות לפני הממשלה. אני רוצה להיות עם הממשלה, אבל אני רוצה להיות הזרז שלה, וזה לגיטימי.</w:t>
      </w:r>
    </w:p>
    <w:p w14:paraId="6F879D6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0AE0C46" w14:textId="77777777" w:rsidR="009103C0" w:rsidRPr="009103C0" w:rsidRDefault="009103C0" w:rsidP="009103C0">
      <w:pPr>
        <w:bidi/>
        <w:jc w:val="both"/>
        <w:rPr>
          <w:rFonts w:cs="David" w:hint="cs"/>
          <w:rtl/>
        </w:rPr>
      </w:pPr>
    </w:p>
    <w:p w14:paraId="7019B883" w14:textId="77777777" w:rsidR="009103C0" w:rsidRPr="009103C0" w:rsidRDefault="009103C0" w:rsidP="009103C0">
      <w:pPr>
        <w:bidi/>
        <w:jc w:val="both"/>
        <w:rPr>
          <w:rFonts w:cs="David" w:hint="cs"/>
          <w:rtl/>
        </w:rPr>
      </w:pPr>
      <w:r w:rsidRPr="009103C0">
        <w:rPr>
          <w:rFonts w:cs="David" w:hint="cs"/>
          <w:rtl/>
        </w:rPr>
        <w:tab/>
        <w:t xml:space="preserve"> ולכן, מה אדוני מציע?</w:t>
      </w:r>
    </w:p>
    <w:p w14:paraId="25C866B0"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14183366" w14:textId="77777777" w:rsidR="009103C0" w:rsidRPr="009103C0" w:rsidRDefault="009103C0" w:rsidP="009103C0">
      <w:pPr>
        <w:pStyle w:val="Heading5"/>
        <w:rPr>
          <w:rFonts w:hint="cs"/>
          <w:rtl/>
        </w:rPr>
      </w:pPr>
    </w:p>
    <w:p w14:paraId="7F789223" w14:textId="77777777" w:rsidR="009103C0" w:rsidRPr="009103C0" w:rsidRDefault="009103C0" w:rsidP="009103C0">
      <w:pPr>
        <w:bidi/>
        <w:jc w:val="both"/>
        <w:rPr>
          <w:rFonts w:cs="David" w:hint="cs"/>
          <w:rtl/>
        </w:rPr>
      </w:pPr>
      <w:r w:rsidRPr="009103C0">
        <w:rPr>
          <w:rFonts w:cs="David" w:hint="cs"/>
          <w:rtl/>
        </w:rPr>
        <w:tab/>
        <w:t xml:space="preserve"> לכן, אני מבקש מיושב-ראש ועדת הכספים ואני מבקש מחבר הכנסת סילבן שלום, שלפחות כולנו נדע </w:t>
      </w:r>
      <w:r w:rsidRPr="009103C0">
        <w:rPr>
          <w:rFonts w:cs="David"/>
          <w:rtl/>
        </w:rPr>
        <w:t>–</w:t>
      </w:r>
      <w:r w:rsidRPr="009103C0">
        <w:rPr>
          <w:rFonts w:cs="David" w:hint="cs"/>
          <w:rtl/>
        </w:rPr>
        <w:t xml:space="preserve"> כמי שדואגים לציבור ורוצים את טובתו </w:t>
      </w:r>
      <w:r w:rsidRPr="009103C0">
        <w:rPr>
          <w:rFonts w:cs="David"/>
          <w:rtl/>
        </w:rPr>
        <w:t>–</w:t>
      </w:r>
      <w:r w:rsidRPr="009103C0">
        <w:rPr>
          <w:rFonts w:cs="David" w:hint="cs"/>
          <w:rtl/>
        </w:rPr>
        <w:t xml:space="preserve"> אל"ף, שאנחנו נעשה כל מה שאנחנו יכולים, בכל האמצעים הכשרים, כדי לזרז את ממשלת ישראל להביא את החוק הזה מהר ככל האפשר, ולהעביר אותו בקריאה ראשונה עוד בכנס הזה. כבר אתמול אמרתי זאת לראש הממשלה, הוא הסכים איתי ואמר שהוא יפעל בעניין הזה. </w:t>
      </w:r>
    </w:p>
    <w:p w14:paraId="4F8B50DC" w14:textId="77777777" w:rsidR="009103C0" w:rsidRPr="009103C0" w:rsidRDefault="009103C0" w:rsidP="009103C0">
      <w:pPr>
        <w:bidi/>
        <w:jc w:val="both"/>
        <w:rPr>
          <w:rFonts w:cs="David" w:hint="cs"/>
          <w:rtl/>
        </w:rPr>
      </w:pPr>
    </w:p>
    <w:p w14:paraId="2EA9E369" w14:textId="77777777" w:rsidR="009103C0" w:rsidRPr="009103C0" w:rsidRDefault="009103C0" w:rsidP="009103C0">
      <w:pPr>
        <w:bidi/>
        <w:jc w:val="both"/>
        <w:rPr>
          <w:rFonts w:cs="David" w:hint="cs"/>
          <w:rtl/>
        </w:rPr>
      </w:pPr>
      <w:r w:rsidRPr="009103C0">
        <w:rPr>
          <w:rFonts w:cs="David" w:hint="cs"/>
          <w:rtl/>
        </w:rPr>
        <w:tab/>
        <w:t>ובמקביל, יושב-ראש ועדת הכספים יגיד שהוא אכן יעשה כל מה שצריך על מנת שהצעות הממשלה והצעות חבר הכנסת סילבן שלום יהיו מקבילות. אני לא רואה בעיה בעניין הזה.</w:t>
      </w:r>
    </w:p>
    <w:p w14:paraId="468604A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1E6DDF94" w14:textId="77777777" w:rsidR="009103C0" w:rsidRPr="009103C0" w:rsidRDefault="009103C0" w:rsidP="009103C0">
      <w:pPr>
        <w:bidi/>
        <w:jc w:val="both"/>
        <w:rPr>
          <w:rFonts w:cs="David" w:hint="cs"/>
          <w:rtl/>
        </w:rPr>
      </w:pPr>
    </w:p>
    <w:p w14:paraId="7826E0DE" w14:textId="77777777" w:rsidR="009103C0" w:rsidRPr="009103C0" w:rsidRDefault="009103C0" w:rsidP="009103C0">
      <w:pPr>
        <w:bidi/>
        <w:jc w:val="both"/>
        <w:rPr>
          <w:rFonts w:cs="David" w:hint="cs"/>
          <w:rtl/>
        </w:rPr>
      </w:pPr>
      <w:r w:rsidRPr="009103C0">
        <w:rPr>
          <w:rFonts w:cs="David" w:hint="cs"/>
          <w:rtl/>
        </w:rPr>
        <w:tab/>
        <w:t>וזה מה שעשיתי. אמרתי לאחֵד את שני הדברים - - -</w:t>
      </w:r>
    </w:p>
    <w:p w14:paraId="068D9605"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00C0EA8E" w14:textId="77777777" w:rsidR="009103C0" w:rsidRPr="009103C0" w:rsidRDefault="009103C0" w:rsidP="009103C0">
      <w:pPr>
        <w:pStyle w:val="Heading5"/>
        <w:rPr>
          <w:rFonts w:hint="cs"/>
          <w:rtl/>
        </w:rPr>
      </w:pPr>
    </w:p>
    <w:p w14:paraId="03F2E790" w14:textId="77777777" w:rsidR="009103C0" w:rsidRPr="009103C0" w:rsidRDefault="009103C0" w:rsidP="009103C0">
      <w:pPr>
        <w:bidi/>
        <w:jc w:val="both"/>
        <w:rPr>
          <w:rFonts w:cs="David" w:hint="cs"/>
          <w:rtl/>
        </w:rPr>
      </w:pPr>
      <w:r w:rsidRPr="009103C0">
        <w:rPr>
          <w:rFonts w:cs="David" w:hint="cs"/>
          <w:rtl/>
        </w:rPr>
        <w:tab/>
        <w:t xml:space="preserve">אני לא הפרעתי לך, ישבתי בשקט. יכול להיות שלא הבנתי מה שאמרת. אתה יודע שקשה לי לפעמים להבין דברים. </w:t>
      </w:r>
    </w:p>
    <w:p w14:paraId="18AA259B"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יעקב ליצמן:</w:t>
      </w:r>
    </w:p>
    <w:p w14:paraId="52716350" w14:textId="77777777" w:rsidR="009103C0" w:rsidRPr="009103C0" w:rsidRDefault="009103C0" w:rsidP="009103C0">
      <w:pPr>
        <w:bidi/>
        <w:jc w:val="both"/>
        <w:rPr>
          <w:rFonts w:cs="David" w:hint="cs"/>
          <w:u w:val="single"/>
          <w:rtl/>
        </w:rPr>
      </w:pPr>
    </w:p>
    <w:p w14:paraId="62FBD0E1" w14:textId="77777777" w:rsidR="009103C0" w:rsidRPr="009103C0" w:rsidRDefault="009103C0" w:rsidP="009103C0">
      <w:pPr>
        <w:bidi/>
        <w:jc w:val="both"/>
        <w:rPr>
          <w:rFonts w:cs="David" w:hint="cs"/>
          <w:rtl/>
        </w:rPr>
      </w:pPr>
      <w:r w:rsidRPr="009103C0">
        <w:rPr>
          <w:rFonts w:cs="David" w:hint="cs"/>
          <w:rtl/>
        </w:rPr>
        <w:tab/>
        <w:t>יש כדורים.</w:t>
      </w:r>
    </w:p>
    <w:p w14:paraId="71892B77" w14:textId="77777777" w:rsidR="009103C0" w:rsidRPr="009103C0" w:rsidRDefault="009103C0" w:rsidP="009103C0">
      <w:pPr>
        <w:bidi/>
        <w:jc w:val="both"/>
        <w:rPr>
          <w:rFonts w:cs="David" w:hint="cs"/>
          <w:u w:val="single"/>
          <w:rtl/>
        </w:rPr>
      </w:pPr>
    </w:p>
    <w:p w14:paraId="36556B5E" w14:textId="77777777" w:rsidR="009103C0" w:rsidRPr="009103C0" w:rsidRDefault="009103C0" w:rsidP="009103C0">
      <w:pPr>
        <w:bidi/>
        <w:jc w:val="both"/>
        <w:rPr>
          <w:rFonts w:cs="David" w:hint="cs"/>
          <w:rtl/>
        </w:rPr>
      </w:pPr>
      <w:r w:rsidRPr="009103C0">
        <w:rPr>
          <w:rFonts w:cs="David" w:hint="cs"/>
          <w:u w:val="single"/>
          <w:rtl/>
        </w:rPr>
        <w:t>אביגדור יצחקי:</w:t>
      </w:r>
    </w:p>
    <w:p w14:paraId="0604C7CC" w14:textId="77777777" w:rsidR="009103C0" w:rsidRPr="009103C0" w:rsidRDefault="009103C0" w:rsidP="009103C0">
      <w:pPr>
        <w:pStyle w:val="Heading5"/>
        <w:rPr>
          <w:rFonts w:hint="cs"/>
          <w:rtl/>
        </w:rPr>
      </w:pPr>
    </w:p>
    <w:p w14:paraId="00719E00" w14:textId="77777777" w:rsidR="009103C0" w:rsidRPr="009103C0" w:rsidRDefault="009103C0" w:rsidP="009103C0">
      <w:pPr>
        <w:bidi/>
        <w:jc w:val="both"/>
        <w:rPr>
          <w:rFonts w:cs="David" w:hint="cs"/>
          <w:rtl/>
        </w:rPr>
      </w:pPr>
      <w:r w:rsidRPr="009103C0">
        <w:rPr>
          <w:rFonts w:cs="David" w:hint="cs"/>
          <w:rtl/>
        </w:rPr>
        <w:tab/>
        <w:t>בדיוק. דיברנו על זה, אבל זה אצל נסים זאב בוועדת הסמים, לא אצלך. כרגע אתה בוועדת הכספים.</w:t>
      </w:r>
    </w:p>
    <w:p w14:paraId="21C72504" w14:textId="77777777" w:rsidR="009103C0" w:rsidRPr="009103C0" w:rsidRDefault="009103C0" w:rsidP="009103C0">
      <w:pPr>
        <w:bidi/>
        <w:jc w:val="both"/>
        <w:rPr>
          <w:rFonts w:cs="David" w:hint="cs"/>
          <w:rtl/>
        </w:rPr>
      </w:pPr>
    </w:p>
    <w:p w14:paraId="6FE3DB13" w14:textId="77777777" w:rsidR="009103C0" w:rsidRPr="009103C0" w:rsidRDefault="009103C0" w:rsidP="009103C0">
      <w:pPr>
        <w:bidi/>
        <w:jc w:val="both"/>
        <w:rPr>
          <w:rFonts w:cs="David" w:hint="cs"/>
          <w:rtl/>
        </w:rPr>
      </w:pPr>
      <w:r w:rsidRPr="009103C0">
        <w:rPr>
          <w:rFonts w:cs="David" w:hint="cs"/>
          <w:rtl/>
        </w:rPr>
        <w:tab/>
        <w:t xml:space="preserve">חבר הכנסת שלום, זה נכון שאז עשינו מהלך שבו הקמנו ועדה מיוחדת </w:t>
      </w:r>
      <w:r w:rsidRPr="009103C0">
        <w:rPr>
          <w:rFonts w:cs="David"/>
          <w:rtl/>
        </w:rPr>
        <w:t>–</w:t>
      </w:r>
      <w:r w:rsidRPr="009103C0">
        <w:rPr>
          <w:rFonts w:cs="David" w:hint="cs"/>
          <w:rtl/>
        </w:rPr>
        <w:t xml:space="preserve"> היתה באמת תוכנית חירום כלכלית, ובין היתר אנחנו יודעים מדוע חבר הכנסת ליצמן התנגד אז לתוכנית, כי היו בה כל מיני דברים שהוא לא אהב אותם, כפי שגם אחרים לא אהבו אותם.</w:t>
      </w:r>
    </w:p>
    <w:p w14:paraId="13585E54" w14:textId="77777777" w:rsidR="009103C0" w:rsidRPr="009103C0" w:rsidRDefault="009103C0" w:rsidP="009103C0">
      <w:pPr>
        <w:bidi/>
        <w:jc w:val="both"/>
        <w:rPr>
          <w:rFonts w:cs="David" w:hint="cs"/>
          <w:rtl/>
        </w:rPr>
      </w:pPr>
      <w:r w:rsidRPr="009103C0">
        <w:rPr>
          <w:rFonts w:cs="David" w:hint="cs"/>
          <w:rtl/>
        </w:rPr>
        <w:tab/>
      </w:r>
    </w:p>
    <w:p w14:paraId="40278678" w14:textId="77777777" w:rsidR="009103C0" w:rsidRPr="009103C0" w:rsidRDefault="009103C0" w:rsidP="009103C0">
      <w:pPr>
        <w:bidi/>
        <w:jc w:val="both"/>
        <w:rPr>
          <w:rFonts w:cs="David" w:hint="cs"/>
          <w:rtl/>
        </w:rPr>
      </w:pPr>
      <w:r w:rsidRPr="009103C0">
        <w:rPr>
          <w:rFonts w:cs="David" w:hint="cs"/>
          <w:rtl/>
        </w:rPr>
        <w:tab/>
        <w:t xml:space="preserve">אני חושב שאת הדיונים האלה שקשורים למסי מדינת ישראל צריך להשאיר בוועדת הכספים, אבל אתה צריך להבטיח לעצמך דבר אחד </w:t>
      </w:r>
      <w:r w:rsidRPr="009103C0">
        <w:rPr>
          <w:rFonts w:cs="David"/>
          <w:rtl/>
        </w:rPr>
        <w:t>–</w:t>
      </w:r>
      <w:r w:rsidRPr="009103C0">
        <w:rPr>
          <w:rFonts w:cs="David" w:hint="cs"/>
          <w:rtl/>
        </w:rPr>
        <w:t xml:space="preserve"> שההצעה שלך תהיה באותן קריאות במקביל לממשלה, ולכך אני חושב שיושב-ראש ועדת הכספים </w:t>
      </w:r>
      <w:r w:rsidRPr="009103C0">
        <w:rPr>
          <w:rFonts w:cs="David"/>
          <w:rtl/>
        </w:rPr>
        <w:t>–</w:t>
      </w:r>
      <w:r w:rsidRPr="009103C0">
        <w:rPr>
          <w:rFonts w:cs="David" w:hint="cs"/>
          <w:rtl/>
        </w:rPr>
        <w:t xml:space="preserve"> בקריאה של הוועדה כולה לפי דעתי, ובקריאה גם של ועדת הכספים </w:t>
      </w:r>
      <w:r w:rsidRPr="009103C0">
        <w:rPr>
          <w:rFonts w:cs="David"/>
          <w:rtl/>
        </w:rPr>
        <w:t>–</w:t>
      </w:r>
      <w:r w:rsidRPr="009103C0">
        <w:rPr>
          <w:rFonts w:cs="David" w:hint="cs"/>
          <w:rtl/>
        </w:rPr>
        <w:t xml:space="preserve"> מוכן להגיע לסידור הזה ולדאוג לכך שהקריאה הראשונה שלך תהיה יחד עם הקריאה הראשונה של הממשלה.</w:t>
      </w:r>
    </w:p>
    <w:p w14:paraId="475E8E26"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11801881" w14:textId="77777777" w:rsidR="009103C0" w:rsidRPr="009103C0" w:rsidRDefault="009103C0" w:rsidP="009103C0">
      <w:pPr>
        <w:bidi/>
        <w:jc w:val="both"/>
        <w:rPr>
          <w:rFonts w:cs="David" w:hint="cs"/>
          <w:rtl/>
        </w:rPr>
      </w:pPr>
    </w:p>
    <w:p w14:paraId="7A38D863" w14:textId="77777777" w:rsidR="009103C0" w:rsidRPr="009103C0" w:rsidRDefault="009103C0" w:rsidP="009103C0">
      <w:pPr>
        <w:bidi/>
        <w:jc w:val="both"/>
        <w:rPr>
          <w:rFonts w:cs="David" w:hint="cs"/>
          <w:rtl/>
        </w:rPr>
      </w:pPr>
      <w:r w:rsidRPr="009103C0">
        <w:rPr>
          <w:rFonts w:cs="David" w:hint="cs"/>
          <w:rtl/>
        </w:rPr>
        <w:tab/>
        <w:t xml:space="preserve"> האם אדוני יושב-ראש ועדת הכספים מוכן? ראיתי שהנהנת בראשך. </w:t>
      </w:r>
    </w:p>
    <w:p w14:paraId="71D251C3"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יעקב ליצמן:</w:t>
      </w:r>
    </w:p>
    <w:p w14:paraId="2C979329" w14:textId="77777777" w:rsidR="009103C0" w:rsidRPr="009103C0" w:rsidRDefault="009103C0" w:rsidP="009103C0">
      <w:pPr>
        <w:bidi/>
        <w:jc w:val="both"/>
        <w:rPr>
          <w:rFonts w:cs="David" w:hint="cs"/>
          <w:rtl/>
        </w:rPr>
      </w:pPr>
    </w:p>
    <w:p w14:paraId="4DF56655" w14:textId="77777777" w:rsidR="009103C0" w:rsidRPr="009103C0" w:rsidRDefault="009103C0" w:rsidP="009103C0">
      <w:pPr>
        <w:bidi/>
        <w:jc w:val="both"/>
        <w:rPr>
          <w:rFonts w:cs="David" w:hint="cs"/>
          <w:rtl/>
        </w:rPr>
      </w:pPr>
      <w:r w:rsidRPr="009103C0">
        <w:rPr>
          <w:rFonts w:cs="David" w:hint="cs"/>
          <w:rtl/>
        </w:rPr>
        <w:tab/>
        <w:t xml:space="preserve">אמרתי לפני כמה שבועות שאני אאחד את שני החוקים, לפי תקנון הכנסת. </w:t>
      </w:r>
    </w:p>
    <w:p w14:paraId="5A63ADEF"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3D14889C" w14:textId="77777777" w:rsidR="009103C0" w:rsidRPr="009103C0" w:rsidRDefault="009103C0" w:rsidP="009103C0">
      <w:pPr>
        <w:bidi/>
        <w:jc w:val="both"/>
        <w:rPr>
          <w:rFonts w:cs="David" w:hint="cs"/>
          <w:rtl/>
        </w:rPr>
      </w:pPr>
    </w:p>
    <w:p w14:paraId="57C999E5" w14:textId="77777777" w:rsidR="009103C0" w:rsidRPr="009103C0" w:rsidRDefault="009103C0" w:rsidP="009103C0">
      <w:pPr>
        <w:bidi/>
        <w:jc w:val="both"/>
        <w:rPr>
          <w:rFonts w:cs="David" w:hint="cs"/>
          <w:rtl/>
        </w:rPr>
      </w:pPr>
      <w:r w:rsidRPr="009103C0">
        <w:rPr>
          <w:rFonts w:cs="David" w:hint="cs"/>
          <w:rtl/>
        </w:rPr>
        <w:tab/>
        <w:t xml:space="preserve">דיברו אתו אתמול שהוא יביא את זה עד א' באדר </w:t>
      </w:r>
      <w:r w:rsidRPr="009103C0">
        <w:rPr>
          <w:rFonts w:cs="David"/>
          <w:rtl/>
        </w:rPr>
        <w:t>–</w:t>
      </w:r>
      <w:r w:rsidRPr="009103C0">
        <w:rPr>
          <w:rFonts w:cs="David" w:hint="cs"/>
          <w:rtl/>
        </w:rPr>
        <w:t xml:space="preserve"> מדובר בתאריכים עבריים </w:t>
      </w:r>
      <w:r w:rsidRPr="009103C0">
        <w:rPr>
          <w:rFonts w:cs="David"/>
          <w:rtl/>
        </w:rPr>
        <w:t>–</w:t>
      </w:r>
      <w:r w:rsidRPr="009103C0">
        <w:rPr>
          <w:rFonts w:cs="David" w:hint="cs"/>
          <w:rtl/>
        </w:rPr>
        <w:t xml:space="preserve"> שזה לא בשבוע הבא, זה בעוד שבועיים, ואני הסכמתי. אבל מי לא הסכים? חבר הכנסת ליצמן. זאת אומרת, אנחנו בעוד שבועיים נהיה כבר שישה שבועות לאחר שהחוק הזה עבר. </w:t>
      </w:r>
    </w:p>
    <w:p w14:paraId="6C21BC22" w14:textId="77777777" w:rsidR="009103C0" w:rsidRPr="009103C0" w:rsidRDefault="009103C0" w:rsidP="009103C0">
      <w:pPr>
        <w:bidi/>
        <w:jc w:val="both"/>
        <w:rPr>
          <w:rFonts w:cs="David" w:hint="cs"/>
          <w:rtl/>
        </w:rPr>
      </w:pPr>
    </w:p>
    <w:p w14:paraId="653B4B4D" w14:textId="77777777" w:rsidR="009103C0" w:rsidRPr="009103C0" w:rsidRDefault="009103C0" w:rsidP="009103C0">
      <w:pPr>
        <w:bidi/>
        <w:jc w:val="both"/>
        <w:rPr>
          <w:rFonts w:cs="David" w:hint="cs"/>
          <w:rtl/>
        </w:rPr>
      </w:pPr>
      <w:r w:rsidRPr="009103C0">
        <w:rPr>
          <w:rFonts w:cs="David" w:hint="cs"/>
          <w:rtl/>
        </w:rPr>
        <w:tab/>
        <w:t>מדוע אני אומר שישה שבועות? משום שקיבלנו פטור מחובת הנחה, חתמו כולם. כבר הסברתי כמה החוק הזה הוא דחוף לכולם.</w:t>
      </w:r>
    </w:p>
    <w:p w14:paraId="2EC4B8FE"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4BF9B0F4" w14:textId="77777777" w:rsidR="009103C0" w:rsidRPr="009103C0" w:rsidRDefault="009103C0" w:rsidP="009103C0">
      <w:pPr>
        <w:bidi/>
        <w:jc w:val="both"/>
        <w:rPr>
          <w:rFonts w:cs="David" w:hint="cs"/>
          <w:u w:val="single"/>
          <w:rtl/>
        </w:rPr>
      </w:pPr>
    </w:p>
    <w:p w14:paraId="450661D3" w14:textId="77777777" w:rsidR="009103C0" w:rsidRPr="009103C0" w:rsidRDefault="009103C0" w:rsidP="009103C0">
      <w:pPr>
        <w:bidi/>
        <w:jc w:val="both"/>
        <w:rPr>
          <w:rFonts w:cs="David" w:hint="cs"/>
          <w:rtl/>
        </w:rPr>
      </w:pPr>
      <w:r w:rsidRPr="009103C0">
        <w:rPr>
          <w:rFonts w:cs="David" w:hint="cs"/>
          <w:rtl/>
        </w:rPr>
        <w:tab/>
        <w:t xml:space="preserve"> גם נאמר שהבקשה של מנכ"ל האוצר היתה שבועיים-שלושה.</w:t>
      </w:r>
    </w:p>
    <w:p w14:paraId="20E3A5AF"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857EFBB" w14:textId="77777777" w:rsidR="009103C0" w:rsidRPr="009103C0" w:rsidRDefault="009103C0" w:rsidP="009103C0">
      <w:pPr>
        <w:bidi/>
        <w:jc w:val="both"/>
        <w:rPr>
          <w:rFonts w:cs="David" w:hint="cs"/>
          <w:rtl/>
        </w:rPr>
      </w:pPr>
    </w:p>
    <w:p w14:paraId="4094CBE0" w14:textId="77777777" w:rsidR="009103C0" w:rsidRPr="009103C0" w:rsidRDefault="009103C0" w:rsidP="009103C0">
      <w:pPr>
        <w:bidi/>
        <w:jc w:val="both"/>
        <w:rPr>
          <w:rFonts w:cs="David" w:hint="cs"/>
          <w:rtl/>
        </w:rPr>
      </w:pPr>
      <w:r w:rsidRPr="009103C0">
        <w:rPr>
          <w:rFonts w:cs="David" w:hint="cs"/>
          <w:rtl/>
        </w:rPr>
        <w:tab/>
        <w:t xml:space="preserve"> כן, שבועיים-שלושה, וביקשו ממנו להסכים ל- א' באדר. מאחר שט"ו בשבט היה השבוע, א' באדר זה בעוד שבועיים </w:t>
      </w:r>
      <w:r w:rsidRPr="009103C0">
        <w:rPr>
          <w:rFonts w:cs="David"/>
          <w:rtl/>
        </w:rPr>
        <w:t>–</w:t>
      </w:r>
      <w:r w:rsidRPr="009103C0">
        <w:rPr>
          <w:rFonts w:cs="David" w:hint="cs"/>
          <w:rtl/>
        </w:rPr>
        <w:t xml:space="preserve"> ביקשו ממנו להסכים לעוד שבועיים. אמר: לא מסכים.</w:t>
      </w:r>
    </w:p>
    <w:p w14:paraId="275E1C47" w14:textId="77777777" w:rsidR="009103C0" w:rsidRPr="009103C0" w:rsidRDefault="009103C0" w:rsidP="009103C0">
      <w:pPr>
        <w:bidi/>
        <w:jc w:val="both"/>
        <w:rPr>
          <w:rFonts w:cs="David" w:hint="cs"/>
          <w:rtl/>
        </w:rPr>
      </w:pPr>
    </w:p>
    <w:p w14:paraId="606FA9B5" w14:textId="77777777" w:rsidR="009103C0" w:rsidRPr="009103C0" w:rsidRDefault="009103C0" w:rsidP="009103C0">
      <w:pPr>
        <w:bidi/>
        <w:jc w:val="both"/>
        <w:rPr>
          <w:rFonts w:cs="David" w:hint="cs"/>
          <w:rtl/>
        </w:rPr>
      </w:pPr>
      <w:r w:rsidRPr="009103C0">
        <w:rPr>
          <w:rFonts w:cs="David" w:hint="cs"/>
          <w:rtl/>
        </w:rPr>
        <w:tab/>
        <w:t xml:space="preserve">פנו אליו ממש בבקשה, כמעט חצי פורמלית: תסכים כדי למנוע את הדיון בוועדת הכנסת; תודיע שאתה מסכים ל-א' באדר, ואז כל הדיון כאן יימנע </w:t>
      </w:r>
      <w:r w:rsidRPr="009103C0">
        <w:rPr>
          <w:rFonts w:cs="David"/>
          <w:rtl/>
        </w:rPr>
        <w:t>–</w:t>
      </w:r>
      <w:r w:rsidRPr="009103C0">
        <w:rPr>
          <w:rFonts w:cs="David" w:hint="cs"/>
          <w:rtl/>
        </w:rPr>
        <w:t xml:space="preserve"> המציע מוותר, כולם מוותרים, בא לציון גואל. אמר: לא מוכן, אני לא מתחייב על שום דבר. גם עכשיו לא שמענו כלום. </w:t>
      </w:r>
    </w:p>
    <w:p w14:paraId="36CE5D65" w14:textId="77777777" w:rsidR="009103C0" w:rsidRPr="009103C0" w:rsidRDefault="009103C0" w:rsidP="009103C0">
      <w:pPr>
        <w:bidi/>
        <w:jc w:val="both"/>
        <w:rPr>
          <w:rFonts w:cs="David" w:hint="cs"/>
          <w:rtl/>
        </w:rPr>
      </w:pPr>
    </w:p>
    <w:p w14:paraId="25E1C0F6" w14:textId="77777777" w:rsidR="009103C0" w:rsidRPr="009103C0" w:rsidRDefault="009103C0" w:rsidP="009103C0">
      <w:pPr>
        <w:bidi/>
        <w:jc w:val="both"/>
        <w:rPr>
          <w:rFonts w:cs="David" w:hint="cs"/>
          <w:rtl/>
        </w:rPr>
      </w:pPr>
      <w:r w:rsidRPr="009103C0">
        <w:rPr>
          <w:rFonts w:cs="David" w:hint="cs"/>
          <w:rtl/>
        </w:rPr>
        <w:tab/>
        <w:t xml:space="preserve">אז אנחנו יכולים לטמון את הראש בחול, ולהגיד: שמענו כאן כמה מלמולים </w:t>
      </w:r>
      <w:r w:rsidRPr="009103C0">
        <w:rPr>
          <w:rFonts w:cs="David"/>
          <w:rtl/>
        </w:rPr>
        <w:t>–</w:t>
      </w:r>
      <w:r w:rsidRPr="009103C0">
        <w:rPr>
          <w:rFonts w:cs="David" w:hint="cs"/>
          <w:rtl/>
        </w:rPr>
        <w:t xml:space="preserve"> ואני לא רוצה להיכנס לשפה שבה הוא דיבר, לא רוצה לעשות מזה עניין אישי, אבל האיש הזה כבר הוכיח בעבר שכשהוא לא רוצה, הוא לא עושה. הרי הוא כבר הוכיח </w:t>
      </w:r>
      <w:r w:rsidRPr="009103C0">
        <w:rPr>
          <w:rFonts w:cs="David"/>
          <w:rtl/>
        </w:rPr>
        <w:t>–</w:t>
      </w:r>
      <w:r w:rsidRPr="009103C0">
        <w:rPr>
          <w:rFonts w:cs="David" w:hint="cs"/>
          <w:rtl/>
        </w:rPr>
        <w:t xml:space="preserve"> אני הייתי שר האוצר, ואני יודע. מדוע נאלצנו להעביר את התוכנית ממנו למקום אחר? כי הוא אמר שהוא לא יעשה, והיה לנו ניסיון. הוא אומר שהוא לא עושה </w:t>
      </w:r>
      <w:r w:rsidRPr="009103C0">
        <w:rPr>
          <w:rFonts w:cs="David"/>
          <w:rtl/>
        </w:rPr>
        <w:t>–</w:t>
      </w:r>
      <w:r w:rsidRPr="009103C0">
        <w:rPr>
          <w:rFonts w:cs="David" w:hint="cs"/>
          <w:rtl/>
        </w:rPr>
        <w:t xml:space="preserve"> הוא לא עושה. לא מעניין אותו הציבור, לא מעניין אותו דעת-קהל, לא מעניין אותו שום דבר.</w:t>
      </w:r>
    </w:p>
    <w:p w14:paraId="60B46BF7" w14:textId="77777777" w:rsidR="009103C0" w:rsidRPr="009103C0" w:rsidRDefault="009103C0" w:rsidP="009103C0">
      <w:pPr>
        <w:bidi/>
        <w:jc w:val="both"/>
        <w:rPr>
          <w:rFonts w:cs="David" w:hint="cs"/>
          <w:rtl/>
        </w:rPr>
      </w:pPr>
    </w:p>
    <w:p w14:paraId="049ED154" w14:textId="77777777" w:rsidR="009103C0" w:rsidRPr="009103C0" w:rsidRDefault="009103C0" w:rsidP="009103C0">
      <w:pPr>
        <w:bidi/>
        <w:jc w:val="both"/>
        <w:rPr>
          <w:rFonts w:cs="David" w:hint="cs"/>
          <w:rtl/>
        </w:rPr>
      </w:pPr>
      <w:r w:rsidRPr="009103C0">
        <w:rPr>
          <w:rFonts w:cs="David" w:hint="cs"/>
          <w:rtl/>
        </w:rPr>
        <w:tab/>
        <w:t xml:space="preserve">הוא אמר שלא, ואני לא רוצה להגיד מה הובטח לו באותה שיחה </w:t>
      </w:r>
      <w:r w:rsidRPr="009103C0">
        <w:rPr>
          <w:rFonts w:cs="David"/>
          <w:rtl/>
        </w:rPr>
        <w:t>–</w:t>
      </w:r>
      <w:r w:rsidRPr="009103C0">
        <w:rPr>
          <w:rFonts w:cs="David" w:hint="cs"/>
          <w:rtl/>
        </w:rPr>
        <w:t xml:space="preserve"> אני לא מטיל שום חשד בכשרים.</w:t>
      </w:r>
    </w:p>
    <w:p w14:paraId="5BD13AE3" w14:textId="77777777" w:rsidR="009103C0" w:rsidRPr="009103C0" w:rsidRDefault="009103C0" w:rsidP="009103C0">
      <w:pPr>
        <w:bidi/>
        <w:jc w:val="both"/>
        <w:rPr>
          <w:rFonts w:cs="David" w:hint="cs"/>
          <w:rtl/>
        </w:rPr>
      </w:pPr>
    </w:p>
    <w:p w14:paraId="04CCF939" w14:textId="77777777" w:rsidR="009103C0" w:rsidRPr="009103C0" w:rsidRDefault="009103C0" w:rsidP="009103C0">
      <w:pPr>
        <w:bidi/>
        <w:jc w:val="both"/>
        <w:rPr>
          <w:rFonts w:cs="David" w:hint="cs"/>
          <w:rtl/>
        </w:rPr>
      </w:pPr>
      <w:r w:rsidRPr="009103C0">
        <w:rPr>
          <w:rFonts w:cs="David" w:hint="cs"/>
          <w:rtl/>
        </w:rPr>
        <w:tab/>
        <w:t xml:space="preserve">אבל, אם אנחנו נצא מכאן מתוך אמירה שקיימנו דיון, והוא אמר: אני אפעל, אני אפעל, ולא יקרה דבר </w:t>
      </w:r>
      <w:r w:rsidRPr="009103C0">
        <w:rPr>
          <w:rFonts w:cs="David"/>
          <w:rtl/>
        </w:rPr>
        <w:t>–</w:t>
      </w:r>
      <w:r w:rsidRPr="009103C0">
        <w:rPr>
          <w:rFonts w:cs="David" w:hint="cs"/>
          <w:rtl/>
        </w:rPr>
        <w:t xml:space="preserve"> לא יהיה כלום.</w:t>
      </w:r>
    </w:p>
    <w:p w14:paraId="4681C29E" w14:textId="77777777" w:rsidR="009103C0" w:rsidRPr="009103C0" w:rsidRDefault="009103C0" w:rsidP="009103C0">
      <w:pPr>
        <w:bidi/>
        <w:jc w:val="both"/>
        <w:rPr>
          <w:rFonts w:cs="David" w:hint="cs"/>
          <w:rtl/>
        </w:rPr>
      </w:pPr>
    </w:p>
    <w:p w14:paraId="7B14091A" w14:textId="77777777" w:rsidR="009103C0" w:rsidRPr="009103C0" w:rsidRDefault="009103C0" w:rsidP="009103C0">
      <w:pPr>
        <w:bidi/>
        <w:jc w:val="both"/>
        <w:rPr>
          <w:rFonts w:cs="David" w:hint="cs"/>
          <w:rtl/>
        </w:rPr>
      </w:pPr>
      <w:r w:rsidRPr="009103C0">
        <w:rPr>
          <w:rFonts w:cs="David" w:hint="cs"/>
          <w:rtl/>
        </w:rPr>
        <w:tab/>
        <w:t xml:space="preserve">כפי שאומרת חברת הכנסת חילו וכפי שאתמול דיבר איתי חבר הכנסת  יצחקי </w:t>
      </w:r>
      <w:r w:rsidRPr="009103C0">
        <w:rPr>
          <w:rFonts w:cs="David"/>
          <w:rtl/>
        </w:rPr>
        <w:t>–</w:t>
      </w:r>
      <w:r w:rsidRPr="009103C0">
        <w:rPr>
          <w:rFonts w:cs="David" w:hint="cs"/>
          <w:rtl/>
        </w:rPr>
        <w:t xml:space="preserve"> אני לגבי א' באדר מוכן. אם יגידו שעד א' באדר </w:t>
      </w:r>
      <w:r w:rsidRPr="009103C0">
        <w:rPr>
          <w:rFonts w:cs="David"/>
          <w:rtl/>
        </w:rPr>
        <w:t>–</w:t>
      </w:r>
      <w:r w:rsidRPr="009103C0">
        <w:rPr>
          <w:rFonts w:cs="David" w:hint="cs"/>
          <w:rtl/>
        </w:rPr>
        <w:t xml:space="preserve"> שזה עוד שבועיים ימים </w:t>
      </w:r>
      <w:r w:rsidRPr="009103C0">
        <w:rPr>
          <w:rFonts w:cs="David"/>
          <w:rtl/>
        </w:rPr>
        <w:t>–</w:t>
      </w:r>
      <w:r w:rsidRPr="009103C0">
        <w:rPr>
          <w:rFonts w:cs="David" w:hint="cs"/>
          <w:rtl/>
        </w:rPr>
        <w:t xml:space="preserve"> הוא יביא את זה, יתחיל הדיון, אבל לא שהוא יקיים דיון במשך שעה ואחרי כן ידחה זאת עוד שלושה חודשים, אלא שזה יבוא לדיון ולהצבעה עד סוף הכנס </w:t>
      </w:r>
      <w:r w:rsidRPr="009103C0">
        <w:rPr>
          <w:rFonts w:cs="David"/>
          <w:rtl/>
        </w:rPr>
        <w:t>–</w:t>
      </w:r>
      <w:r w:rsidRPr="009103C0">
        <w:rPr>
          <w:rFonts w:cs="David" w:hint="cs"/>
          <w:rtl/>
        </w:rPr>
        <w:t xml:space="preserve"> אני לא תובע קדימות. כנס החורף אמור להסתיים עוד חודש וחצי.</w:t>
      </w:r>
    </w:p>
    <w:p w14:paraId="4AAE2541" w14:textId="77777777" w:rsidR="009103C0" w:rsidRPr="009103C0" w:rsidRDefault="009103C0" w:rsidP="009103C0">
      <w:pPr>
        <w:bidi/>
        <w:jc w:val="both"/>
        <w:rPr>
          <w:rFonts w:cs="David" w:hint="cs"/>
          <w:rtl/>
        </w:rPr>
      </w:pPr>
    </w:p>
    <w:p w14:paraId="15D7FD5E" w14:textId="77777777" w:rsidR="009103C0" w:rsidRPr="009103C0" w:rsidRDefault="009103C0" w:rsidP="009103C0">
      <w:pPr>
        <w:bidi/>
        <w:jc w:val="both"/>
        <w:rPr>
          <w:rFonts w:cs="David" w:hint="cs"/>
          <w:rtl/>
        </w:rPr>
      </w:pPr>
      <w:r w:rsidRPr="009103C0">
        <w:rPr>
          <w:rFonts w:cs="David" w:hint="cs"/>
          <w:rtl/>
        </w:rPr>
        <w:tab/>
        <w:t xml:space="preserve">אני לא לוחץ על כך שזה יתקיים תוך יומיים ולא שלושה ימים, וכשזה יגיע בסוף </w:t>
      </w:r>
      <w:r w:rsidRPr="009103C0">
        <w:rPr>
          <w:rFonts w:cs="David"/>
          <w:rtl/>
        </w:rPr>
        <w:t>–</w:t>
      </w:r>
      <w:r w:rsidRPr="009103C0">
        <w:rPr>
          <w:rFonts w:cs="David" w:hint="cs"/>
          <w:rtl/>
        </w:rPr>
        <w:t xml:space="preserve"> יהיה מדובר על חודשיים וחצי לאחר שההצעה כבר עברה. בסך הכול, מדובר על מעבר מקריאה טרומית לקריאה ראשונה. אמרתי: לא תהיה קריאה שנייה ושלישית לפני מאי, למרות שלפי דעתי זוהי טעות, אבל אז נדע, יידע כל עם ישראל - פקידי האוצר ניצחו, או שר האוצר ניצח. אם שר האוצר ניצח והוא יביא זאת </w:t>
      </w:r>
      <w:r w:rsidRPr="009103C0">
        <w:rPr>
          <w:rFonts w:cs="David"/>
          <w:rtl/>
        </w:rPr>
        <w:t>–</w:t>
      </w:r>
      <w:r w:rsidRPr="009103C0">
        <w:rPr>
          <w:rFonts w:cs="David" w:hint="cs"/>
          <w:rtl/>
        </w:rPr>
        <w:t xml:space="preserve"> נחבר את שתי ההצעות. אם לא יביא </w:t>
      </w:r>
      <w:r w:rsidRPr="009103C0">
        <w:rPr>
          <w:rFonts w:cs="David"/>
          <w:rtl/>
        </w:rPr>
        <w:t>–</w:t>
      </w:r>
      <w:r w:rsidRPr="009103C0">
        <w:rPr>
          <w:rFonts w:cs="David" w:hint="cs"/>
          <w:rtl/>
        </w:rPr>
        <w:t xml:space="preserve"> לא נעשה, זה הכול. </w:t>
      </w:r>
    </w:p>
    <w:p w14:paraId="1A1FAEF5" w14:textId="77777777" w:rsidR="009103C0" w:rsidRPr="009103C0" w:rsidRDefault="009103C0" w:rsidP="009103C0">
      <w:pPr>
        <w:bidi/>
        <w:jc w:val="both"/>
        <w:rPr>
          <w:rFonts w:cs="David" w:hint="cs"/>
          <w:rtl/>
        </w:rPr>
      </w:pPr>
    </w:p>
    <w:p w14:paraId="4C879C22" w14:textId="77777777" w:rsidR="009103C0" w:rsidRPr="009103C0" w:rsidRDefault="009103C0" w:rsidP="009103C0">
      <w:pPr>
        <w:bidi/>
        <w:jc w:val="both"/>
        <w:rPr>
          <w:rFonts w:cs="David" w:hint="cs"/>
          <w:rtl/>
        </w:rPr>
      </w:pPr>
      <w:r w:rsidRPr="009103C0">
        <w:rPr>
          <w:rFonts w:cs="David" w:hint="cs"/>
          <w:rtl/>
        </w:rPr>
        <w:tab/>
        <w:t xml:space="preserve">גברתי היושבת-ראש, אי אפשר לתת לאדם אחד לעשות פלסתר את רצון הציבור. זה לא יכול להיות, זאת לא כנסת פרטית של מישהו </w:t>
      </w:r>
      <w:r w:rsidRPr="009103C0">
        <w:rPr>
          <w:rFonts w:cs="David"/>
          <w:rtl/>
        </w:rPr>
        <w:t>–</w:t>
      </w:r>
      <w:r w:rsidRPr="009103C0">
        <w:rPr>
          <w:rFonts w:cs="David" w:hint="cs"/>
          <w:rtl/>
        </w:rPr>
        <w:t xml:space="preserve"> גם לא כנסת פרטית שלי </w:t>
      </w:r>
      <w:r w:rsidRPr="009103C0">
        <w:rPr>
          <w:rFonts w:cs="David"/>
          <w:rtl/>
        </w:rPr>
        <w:t>–</w:t>
      </w:r>
      <w:r w:rsidRPr="009103C0">
        <w:rPr>
          <w:rFonts w:cs="David" w:hint="cs"/>
          <w:rtl/>
        </w:rPr>
        <w:t xml:space="preserve"> ואני אומר: אנחנו מוכנים ללכת עד הסוף. </w:t>
      </w:r>
    </w:p>
    <w:p w14:paraId="097DA7DC" w14:textId="77777777" w:rsidR="009103C0" w:rsidRPr="009103C0" w:rsidRDefault="009103C0" w:rsidP="009103C0">
      <w:pPr>
        <w:bidi/>
        <w:jc w:val="both"/>
        <w:rPr>
          <w:rFonts w:cs="David" w:hint="cs"/>
          <w:rtl/>
        </w:rPr>
      </w:pPr>
    </w:p>
    <w:p w14:paraId="349D5ECA" w14:textId="77777777" w:rsidR="009103C0" w:rsidRPr="009103C0" w:rsidRDefault="009103C0" w:rsidP="009103C0">
      <w:pPr>
        <w:bidi/>
        <w:jc w:val="both"/>
        <w:rPr>
          <w:rFonts w:cs="David" w:hint="cs"/>
          <w:rtl/>
        </w:rPr>
      </w:pPr>
      <w:r w:rsidRPr="009103C0">
        <w:rPr>
          <w:rFonts w:cs="David" w:hint="cs"/>
          <w:rtl/>
        </w:rPr>
        <w:tab/>
        <w:t xml:space="preserve">אני מוכן שהקריאה השנייה והשלישית תהיה רק בכנס הקיץ. מדוע? כי הממשלה מביאה את זה עד אז. אם יביא חבר הכנסת יצחקי מה שצריך, מה שהוא אמר בצדק </w:t>
      </w:r>
      <w:r w:rsidRPr="009103C0">
        <w:rPr>
          <w:rFonts w:cs="David"/>
          <w:rtl/>
        </w:rPr>
        <w:t>–</w:t>
      </w:r>
      <w:r w:rsidRPr="009103C0">
        <w:rPr>
          <w:rFonts w:cs="David" w:hint="cs"/>
          <w:rtl/>
        </w:rPr>
        <w:t xml:space="preserve"> כל מילה הסכמתי איתו, שהוא ידאג לכך שהממשלה תביא זאת עכשיו </w:t>
      </w:r>
      <w:r w:rsidRPr="009103C0">
        <w:rPr>
          <w:rFonts w:cs="David"/>
          <w:rtl/>
        </w:rPr>
        <w:t>–</w:t>
      </w:r>
      <w:r w:rsidRPr="009103C0">
        <w:rPr>
          <w:rFonts w:cs="David" w:hint="cs"/>
          <w:rtl/>
        </w:rPr>
        <w:t xml:space="preserve"> נקיים את זה ביחד, אבל שאני אחכה עד שהממשלה תביא </w:t>
      </w:r>
      <w:r w:rsidRPr="009103C0">
        <w:rPr>
          <w:rFonts w:cs="David"/>
          <w:rtl/>
        </w:rPr>
        <w:t>–</w:t>
      </w:r>
      <w:r w:rsidRPr="009103C0">
        <w:rPr>
          <w:rFonts w:cs="David" w:hint="cs"/>
          <w:rtl/>
        </w:rPr>
        <w:t xml:space="preserve"> לא יהיה שום זרז. אתם יודעים מתי הממשלה תניח את זה במאי? רק אם זה יעבור בסוף מרס בכנס. אם לא </w:t>
      </w:r>
      <w:r w:rsidRPr="009103C0">
        <w:rPr>
          <w:rFonts w:cs="David"/>
          <w:rtl/>
        </w:rPr>
        <w:t>–</w:t>
      </w:r>
      <w:r w:rsidRPr="009103C0">
        <w:rPr>
          <w:rFonts w:cs="David" w:hint="cs"/>
          <w:rtl/>
        </w:rPr>
        <w:t xml:space="preserve"> לא יהיה סוף מאי ולא יהיה סוף אוגוסט ולא יהיה דבר. האפשרות היחידה שהממשלה תביא את זה עם פתיחת הכנס ביום הראשון זה אם זה יעבור כאן עד סוף כנס החורף. זאת האפשרות היחידה, אחרת לא יהיה חוק ולא יהיה דבר.</w:t>
      </w:r>
    </w:p>
    <w:p w14:paraId="144A4A3F" w14:textId="77777777" w:rsidR="009103C0" w:rsidRPr="009103C0" w:rsidRDefault="009103C0" w:rsidP="009103C0">
      <w:pPr>
        <w:bidi/>
        <w:jc w:val="both"/>
        <w:rPr>
          <w:rFonts w:cs="David" w:hint="cs"/>
          <w:rtl/>
        </w:rPr>
      </w:pPr>
    </w:p>
    <w:p w14:paraId="010F04B8" w14:textId="77777777" w:rsidR="009103C0" w:rsidRPr="009103C0" w:rsidRDefault="009103C0" w:rsidP="009103C0">
      <w:pPr>
        <w:bidi/>
        <w:jc w:val="both"/>
        <w:rPr>
          <w:rFonts w:cs="David" w:hint="cs"/>
          <w:rtl/>
        </w:rPr>
      </w:pPr>
      <w:r w:rsidRPr="009103C0">
        <w:rPr>
          <w:rFonts w:cs="David" w:hint="cs"/>
          <w:rtl/>
        </w:rPr>
        <w:tab/>
        <w:t xml:space="preserve">השיקולים של חבר הכנסת ליצמן לדעתי הם שיקולים זרים, הם לא שיקולים לטובת העניין- ואני יודע, הרי גם אני הייתי שר אוצר, גם אלי הוא היה בא  בכל מיני בקשות ובכל מיני דרישות כאלה ואחרות, לפעמים מההפטרה </w:t>
      </w:r>
      <w:r w:rsidRPr="009103C0">
        <w:rPr>
          <w:rFonts w:cs="David"/>
          <w:rtl/>
        </w:rPr>
        <w:t>–</w:t>
      </w:r>
      <w:r w:rsidRPr="009103C0">
        <w:rPr>
          <w:rFonts w:cs="David" w:hint="cs"/>
          <w:rtl/>
        </w:rPr>
        <w:t xml:space="preserve"> אבל הפקידוּת,</w:t>
      </w:r>
      <w:r w:rsidRPr="009103C0">
        <w:rPr>
          <w:rFonts w:cs="David" w:hint="cs"/>
        </w:rPr>
        <w:t xml:space="preserve"> </w:t>
      </w:r>
      <w:r w:rsidRPr="009103C0">
        <w:rPr>
          <w:rFonts w:cs="David" w:hint="cs"/>
          <w:rtl/>
        </w:rPr>
        <w:t xml:space="preserve">בראייה שלה, עדיף לה לסגור אתו על כל מיני "פיצ'פקעס" קטנים, לעומת מה שהם רואים כאן כמשהו שהולך לעלות סכום הרבה יותר גבוה. </w:t>
      </w:r>
    </w:p>
    <w:p w14:paraId="3834B24E" w14:textId="77777777" w:rsidR="009103C0" w:rsidRPr="009103C0" w:rsidRDefault="009103C0" w:rsidP="009103C0">
      <w:pPr>
        <w:bidi/>
        <w:jc w:val="both"/>
        <w:rPr>
          <w:rFonts w:cs="David" w:hint="cs"/>
          <w:rtl/>
        </w:rPr>
      </w:pPr>
    </w:p>
    <w:p w14:paraId="58A91B4C" w14:textId="77777777" w:rsidR="009103C0" w:rsidRPr="009103C0" w:rsidRDefault="009103C0" w:rsidP="009103C0">
      <w:pPr>
        <w:bidi/>
        <w:jc w:val="both"/>
        <w:rPr>
          <w:rFonts w:cs="David" w:hint="cs"/>
          <w:rtl/>
        </w:rPr>
      </w:pPr>
      <w:r w:rsidRPr="009103C0">
        <w:rPr>
          <w:rFonts w:cs="David" w:hint="cs"/>
          <w:rtl/>
        </w:rPr>
        <w:tab/>
        <w:t xml:space="preserve">לכן, צריך לתחום זאת בתאריך ולומר: אם הוא מסכים להביא את זה עד א' באדר, עוד שבועיים </w:t>
      </w:r>
      <w:r w:rsidRPr="009103C0">
        <w:rPr>
          <w:rFonts w:cs="David"/>
          <w:rtl/>
        </w:rPr>
        <w:t>–</w:t>
      </w:r>
      <w:r w:rsidRPr="009103C0">
        <w:rPr>
          <w:rFonts w:cs="David" w:hint="cs"/>
          <w:rtl/>
        </w:rPr>
        <w:t xml:space="preserve"> אני אומר שזה היה צריך להיות אפילו השבוע, ביקשתי שלישי-רביעי, גם שבוע הבא אני מוכן לוותר </w:t>
      </w:r>
      <w:r w:rsidRPr="009103C0">
        <w:rPr>
          <w:rFonts w:cs="David"/>
          <w:rtl/>
        </w:rPr>
        <w:t>–</w:t>
      </w:r>
      <w:r w:rsidRPr="009103C0">
        <w:rPr>
          <w:rFonts w:cs="David" w:hint="cs"/>
          <w:rtl/>
        </w:rPr>
        <w:t xml:space="preserve"> אבל אם הוא לא מביא את זה בעוד שבועיים, יתקיים כאן דיון מחודש ונעביר את זה לוועדה אחרת. זה מה שצריך להיות, אני מקבל את ההצעה הזאת שהועלתה בחוגים בצורה חצי רשמית. עוד שבועיים נראה שהוא לא עושה דבר </w:t>
      </w:r>
      <w:r w:rsidRPr="009103C0">
        <w:rPr>
          <w:rFonts w:cs="David"/>
          <w:rtl/>
        </w:rPr>
        <w:t>–</w:t>
      </w:r>
      <w:r w:rsidRPr="009103C0">
        <w:rPr>
          <w:rFonts w:cs="David" w:hint="cs"/>
          <w:rtl/>
        </w:rPr>
        <w:t xml:space="preserve"> נבוא ונקיים דיון. </w:t>
      </w:r>
    </w:p>
    <w:p w14:paraId="6A892A6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2B2D35B8" w14:textId="77777777" w:rsidR="009103C0" w:rsidRPr="009103C0" w:rsidRDefault="009103C0" w:rsidP="009103C0">
      <w:pPr>
        <w:bidi/>
        <w:jc w:val="both"/>
        <w:rPr>
          <w:rFonts w:cs="David" w:hint="cs"/>
          <w:rtl/>
        </w:rPr>
      </w:pPr>
    </w:p>
    <w:p w14:paraId="0072AE70" w14:textId="77777777" w:rsidR="009103C0" w:rsidRPr="009103C0" w:rsidRDefault="009103C0" w:rsidP="009103C0">
      <w:pPr>
        <w:bidi/>
        <w:jc w:val="both"/>
        <w:rPr>
          <w:rFonts w:cs="David" w:hint="cs"/>
          <w:rtl/>
        </w:rPr>
      </w:pPr>
      <w:r w:rsidRPr="009103C0">
        <w:rPr>
          <w:rFonts w:cs="David" w:hint="cs"/>
          <w:rtl/>
        </w:rPr>
        <w:tab/>
        <w:t xml:space="preserve"> שתי היועצות המשפטיות </w:t>
      </w:r>
      <w:r w:rsidRPr="009103C0">
        <w:rPr>
          <w:rFonts w:cs="David"/>
          <w:rtl/>
        </w:rPr>
        <w:t>–</w:t>
      </w:r>
      <w:r w:rsidRPr="009103C0">
        <w:rPr>
          <w:rFonts w:cs="David" w:hint="cs"/>
          <w:rtl/>
        </w:rPr>
        <w:t xml:space="preserve"> של ועדת הכנסת ושל ועדת הכספים </w:t>
      </w:r>
      <w:r w:rsidRPr="009103C0">
        <w:rPr>
          <w:rFonts w:cs="David"/>
          <w:rtl/>
        </w:rPr>
        <w:t>–</w:t>
      </w:r>
      <w:r w:rsidRPr="009103C0">
        <w:rPr>
          <w:rFonts w:cs="David" w:hint="cs"/>
          <w:rtl/>
        </w:rPr>
        <w:t xml:space="preserve"> הציעו נוסח, למען הפרוטוקול. אני לא חושבת שנצטרך להצביע עליו, אבל כדי שהדברים יהיו מסודרים. </w:t>
      </w:r>
    </w:p>
    <w:p w14:paraId="4A9AA2F4"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ראובן ריבלין:</w:t>
      </w:r>
    </w:p>
    <w:p w14:paraId="296A4130" w14:textId="77777777" w:rsidR="009103C0" w:rsidRPr="009103C0" w:rsidRDefault="009103C0" w:rsidP="009103C0">
      <w:pPr>
        <w:bidi/>
        <w:jc w:val="both"/>
        <w:rPr>
          <w:rFonts w:cs="David" w:hint="cs"/>
          <w:rtl/>
        </w:rPr>
      </w:pPr>
    </w:p>
    <w:p w14:paraId="6C538582" w14:textId="77777777" w:rsidR="009103C0" w:rsidRPr="009103C0" w:rsidRDefault="009103C0" w:rsidP="009103C0">
      <w:pPr>
        <w:bidi/>
        <w:jc w:val="both"/>
        <w:rPr>
          <w:rFonts w:cs="David" w:hint="cs"/>
          <w:rtl/>
        </w:rPr>
      </w:pPr>
      <w:r w:rsidRPr="009103C0">
        <w:rPr>
          <w:rFonts w:cs="David" w:hint="cs"/>
          <w:rtl/>
        </w:rPr>
        <w:tab/>
        <w:t xml:space="preserve"> שתסביר לנו בבקשה מה המשמעות של פטור מחובת הנחה </w:t>
      </w:r>
      <w:r w:rsidRPr="009103C0">
        <w:rPr>
          <w:rFonts w:cs="David"/>
          <w:rtl/>
        </w:rPr>
        <w:t>–</w:t>
      </w:r>
      <w:r w:rsidRPr="009103C0">
        <w:rPr>
          <w:rFonts w:cs="David" w:hint="cs"/>
          <w:rtl/>
        </w:rPr>
        <w:t xml:space="preserve"> האם הכנסת לא ראתה בפטור מחובת הנחה איזשהו דבר - - -</w:t>
      </w:r>
    </w:p>
    <w:p w14:paraId="5B35B978"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7192A81" w14:textId="77777777" w:rsidR="009103C0" w:rsidRPr="009103C0" w:rsidRDefault="009103C0" w:rsidP="009103C0">
      <w:pPr>
        <w:bidi/>
        <w:jc w:val="both"/>
        <w:rPr>
          <w:rFonts w:cs="David" w:hint="cs"/>
          <w:rtl/>
        </w:rPr>
      </w:pPr>
    </w:p>
    <w:p w14:paraId="5B805EA5" w14:textId="77777777" w:rsidR="009103C0" w:rsidRPr="009103C0" w:rsidRDefault="009103C0" w:rsidP="009103C0">
      <w:pPr>
        <w:bidi/>
        <w:jc w:val="both"/>
        <w:rPr>
          <w:rFonts w:cs="David" w:hint="cs"/>
          <w:rtl/>
        </w:rPr>
      </w:pPr>
      <w:r w:rsidRPr="009103C0">
        <w:rPr>
          <w:rFonts w:cs="David" w:hint="cs"/>
          <w:rtl/>
        </w:rPr>
        <w:tab/>
        <w:t xml:space="preserve"> היא לא צריכה להסביר. אני לא רוצה להמשיך עם זה, הדברים די ברורים ואנחנו בעד המהלך הזה.</w:t>
      </w:r>
    </w:p>
    <w:p w14:paraId="66BBBA3A" w14:textId="77777777" w:rsidR="009103C0" w:rsidRPr="009103C0" w:rsidRDefault="009103C0" w:rsidP="009103C0">
      <w:pPr>
        <w:pStyle w:val="Heading5"/>
        <w:rPr>
          <w:rFonts w:hint="cs"/>
          <w:rtl/>
        </w:rPr>
      </w:pPr>
      <w:r w:rsidRPr="009103C0">
        <w:rPr>
          <w:rtl/>
        </w:rPr>
        <w:br/>
      </w:r>
      <w:r w:rsidRPr="009103C0">
        <w:rPr>
          <w:rFonts w:hint="cs"/>
          <w:u w:val="single"/>
          <w:rtl/>
        </w:rPr>
        <w:t>נאדיה חילו:</w:t>
      </w:r>
    </w:p>
    <w:p w14:paraId="4AE43E8D" w14:textId="77777777" w:rsidR="009103C0" w:rsidRPr="009103C0" w:rsidRDefault="009103C0" w:rsidP="009103C0">
      <w:pPr>
        <w:pStyle w:val="Heading5"/>
        <w:rPr>
          <w:rFonts w:hint="cs"/>
          <w:rtl/>
        </w:rPr>
      </w:pPr>
    </w:p>
    <w:p w14:paraId="31408E40" w14:textId="77777777" w:rsidR="009103C0" w:rsidRPr="009103C0" w:rsidRDefault="009103C0" w:rsidP="009103C0">
      <w:pPr>
        <w:bidi/>
        <w:jc w:val="both"/>
        <w:rPr>
          <w:rFonts w:cs="David" w:hint="cs"/>
          <w:rtl/>
        </w:rPr>
      </w:pPr>
      <w:r w:rsidRPr="009103C0">
        <w:rPr>
          <w:rFonts w:cs="David" w:hint="cs"/>
          <w:rtl/>
        </w:rPr>
        <w:tab/>
        <w:t xml:space="preserve"> אי אפשר לעכב את זה. כל הכנסת חתמה על כך. </w:t>
      </w:r>
    </w:p>
    <w:p w14:paraId="149DFDB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ראובן ריבלין:</w:t>
      </w:r>
    </w:p>
    <w:p w14:paraId="0C1B7F32" w14:textId="77777777" w:rsidR="009103C0" w:rsidRPr="009103C0" w:rsidRDefault="009103C0" w:rsidP="009103C0">
      <w:pPr>
        <w:bidi/>
        <w:jc w:val="both"/>
        <w:rPr>
          <w:rFonts w:cs="David" w:hint="cs"/>
          <w:rtl/>
        </w:rPr>
      </w:pPr>
    </w:p>
    <w:p w14:paraId="15EB649A" w14:textId="77777777" w:rsidR="009103C0" w:rsidRPr="009103C0" w:rsidRDefault="009103C0" w:rsidP="009103C0">
      <w:pPr>
        <w:bidi/>
        <w:jc w:val="both"/>
        <w:rPr>
          <w:rFonts w:cs="David" w:hint="cs"/>
          <w:rtl/>
        </w:rPr>
      </w:pPr>
      <w:r w:rsidRPr="009103C0">
        <w:rPr>
          <w:rFonts w:cs="David" w:hint="cs"/>
          <w:rtl/>
        </w:rPr>
        <w:tab/>
        <w:t xml:space="preserve">שלושה חודשים זה עד שלושה חודשים. לא חייבים לעבור שלושה חודשים, אלא לא יאוחר משלושה חודשים. </w:t>
      </w:r>
    </w:p>
    <w:p w14:paraId="027F2DB5" w14:textId="77777777" w:rsidR="009103C0" w:rsidRPr="009103C0" w:rsidRDefault="009103C0" w:rsidP="009103C0">
      <w:pPr>
        <w:bidi/>
        <w:jc w:val="both"/>
        <w:rPr>
          <w:rFonts w:cs="David" w:hint="cs"/>
          <w:u w:val="single"/>
          <w:rtl/>
        </w:rPr>
      </w:pPr>
    </w:p>
    <w:p w14:paraId="64093059"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4F90BDFF" w14:textId="77777777" w:rsidR="009103C0" w:rsidRPr="009103C0" w:rsidRDefault="009103C0" w:rsidP="009103C0">
      <w:pPr>
        <w:bidi/>
        <w:jc w:val="both"/>
        <w:rPr>
          <w:rFonts w:cs="David" w:hint="cs"/>
          <w:rtl/>
        </w:rPr>
      </w:pPr>
    </w:p>
    <w:p w14:paraId="7ED5AD2F" w14:textId="77777777" w:rsidR="009103C0" w:rsidRPr="009103C0" w:rsidRDefault="009103C0" w:rsidP="009103C0">
      <w:pPr>
        <w:pStyle w:val="Heading5"/>
        <w:rPr>
          <w:rFonts w:hint="cs"/>
          <w:rtl/>
        </w:rPr>
      </w:pPr>
      <w:r w:rsidRPr="009103C0">
        <w:rPr>
          <w:rFonts w:hint="cs"/>
          <w:rtl/>
        </w:rPr>
        <w:tab/>
        <w:t xml:space="preserve">"ועדת הכנסת </w:t>
      </w:r>
      <w:r w:rsidRPr="009103C0">
        <w:rPr>
          <w:rtl/>
        </w:rPr>
        <w:t>–</w:t>
      </w:r>
      <w:r w:rsidRPr="009103C0">
        <w:rPr>
          <w:rFonts w:hint="cs"/>
          <w:rtl/>
        </w:rPr>
        <w:t xml:space="preserve"> לאחר ששמעה את דברי חבר הכנסת סילבן שלום ודברי יושב-ראש ועדת הכספים, חבר הכנסת ליצמן </w:t>
      </w:r>
      <w:r w:rsidRPr="009103C0">
        <w:rPr>
          <w:rtl/>
        </w:rPr>
        <w:t>–</w:t>
      </w:r>
      <w:r w:rsidRPr="009103C0">
        <w:rPr>
          <w:rFonts w:hint="cs"/>
          <w:rtl/>
        </w:rPr>
        <w:t xml:space="preserve"> קוראת ליושב-ראש ועדת הכספים לפעול לפי התקנון ולהביא את הצעת החוק בעניין מס הכנסה שלילי, שיזם חבר הכנסת שלום, לדיון בוועדת הכספים בהקדם ובהתחשב בכך ש- 93 חברי כנסת חתמו על ההצעה והיא אושרה בדיון המוקדם ברוב גדול. זאת כדי לאפשר שההצעה תמוזג עם ההצעה הממשלתית שתובא בכנס הבא."</w:t>
      </w:r>
    </w:p>
    <w:p w14:paraId="6661E433" w14:textId="77777777" w:rsidR="009103C0" w:rsidRPr="009103C0" w:rsidRDefault="009103C0" w:rsidP="009103C0">
      <w:pPr>
        <w:bidi/>
        <w:jc w:val="both"/>
        <w:rPr>
          <w:rFonts w:cs="David" w:hint="cs"/>
          <w:rtl/>
        </w:rPr>
      </w:pPr>
    </w:p>
    <w:p w14:paraId="547C69BE" w14:textId="77777777" w:rsidR="009103C0" w:rsidRPr="009103C0" w:rsidRDefault="009103C0" w:rsidP="009103C0">
      <w:pPr>
        <w:pStyle w:val="Heading5"/>
        <w:rPr>
          <w:rFonts w:hint="cs"/>
          <w:rtl/>
        </w:rPr>
      </w:pPr>
      <w:r w:rsidRPr="009103C0">
        <w:rPr>
          <w:rFonts w:hint="cs"/>
          <w:u w:val="single"/>
          <w:rtl/>
        </w:rPr>
        <w:t>אביגדור יצחקי:</w:t>
      </w:r>
    </w:p>
    <w:p w14:paraId="43F18978" w14:textId="77777777" w:rsidR="009103C0" w:rsidRPr="009103C0" w:rsidRDefault="009103C0" w:rsidP="009103C0">
      <w:pPr>
        <w:pStyle w:val="Heading5"/>
        <w:rPr>
          <w:rFonts w:hint="cs"/>
          <w:rtl/>
        </w:rPr>
      </w:pPr>
    </w:p>
    <w:p w14:paraId="2433AC91" w14:textId="77777777" w:rsidR="009103C0" w:rsidRPr="009103C0" w:rsidRDefault="009103C0" w:rsidP="009103C0">
      <w:pPr>
        <w:bidi/>
        <w:jc w:val="both"/>
        <w:rPr>
          <w:rFonts w:cs="David" w:hint="cs"/>
          <w:rtl/>
        </w:rPr>
      </w:pPr>
      <w:r w:rsidRPr="009103C0">
        <w:rPr>
          <w:rFonts w:cs="David" w:hint="cs"/>
          <w:rtl/>
        </w:rPr>
        <w:tab/>
        <w:t xml:space="preserve">לא בכנס הבא. </w:t>
      </w:r>
    </w:p>
    <w:p w14:paraId="6D7006B2"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7DBDDA90" w14:textId="77777777" w:rsidR="009103C0" w:rsidRPr="009103C0" w:rsidRDefault="009103C0" w:rsidP="009103C0">
      <w:pPr>
        <w:bidi/>
        <w:jc w:val="both"/>
        <w:rPr>
          <w:rFonts w:cs="David" w:hint="cs"/>
          <w:rtl/>
        </w:rPr>
      </w:pPr>
    </w:p>
    <w:p w14:paraId="7776C8E9" w14:textId="77777777" w:rsidR="009103C0" w:rsidRPr="009103C0" w:rsidRDefault="009103C0" w:rsidP="009103C0">
      <w:pPr>
        <w:bidi/>
        <w:jc w:val="both"/>
        <w:rPr>
          <w:rFonts w:cs="David" w:hint="cs"/>
          <w:rtl/>
        </w:rPr>
      </w:pPr>
      <w:r w:rsidRPr="009103C0">
        <w:rPr>
          <w:rFonts w:cs="David" w:hint="cs"/>
          <w:rtl/>
        </w:rPr>
        <w:tab/>
        <w:t xml:space="preserve"> המילה "בהקדם" היא מילה בעייתית. </w:t>
      </w:r>
    </w:p>
    <w:p w14:paraId="23068390"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4BF1FAF6" w14:textId="77777777" w:rsidR="009103C0" w:rsidRPr="009103C0" w:rsidRDefault="009103C0" w:rsidP="009103C0">
      <w:pPr>
        <w:pStyle w:val="Heading5"/>
        <w:rPr>
          <w:rFonts w:hint="cs"/>
          <w:rtl/>
        </w:rPr>
      </w:pPr>
    </w:p>
    <w:p w14:paraId="1D358C6E" w14:textId="77777777" w:rsidR="009103C0" w:rsidRPr="009103C0" w:rsidRDefault="009103C0" w:rsidP="009103C0">
      <w:pPr>
        <w:bidi/>
        <w:jc w:val="both"/>
        <w:rPr>
          <w:rFonts w:cs="David" w:hint="cs"/>
          <w:rtl/>
        </w:rPr>
      </w:pPr>
      <w:r w:rsidRPr="009103C0">
        <w:rPr>
          <w:rFonts w:cs="David" w:hint="cs"/>
          <w:rtl/>
        </w:rPr>
        <w:tab/>
        <w:t xml:space="preserve"> אני לא רוצה להנציח את זה - - -</w:t>
      </w:r>
    </w:p>
    <w:p w14:paraId="2A59225E"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ראובן ריבלין:</w:t>
      </w:r>
    </w:p>
    <w:p w14:paraId="388831C9" w14:textId="77777777" w:rsidR="009103C0" w:rsidRPr="009103C0" w:rsidRDefault="009103C0" w:rsidP="009103C0">
      <w:pPr>
        <w:bidi/>
        <w:jc w:val="both"/>
        <w:rPr>
          <w:rFonts w:cs="David" w:hint="cs"/>
          <w:rtl/>
        </w:rPr>
      </w:pPr>
    </w:p>
    <w:p w14:paraId="5BEACA5A" w14:textId="77777777" w:rsidR="009103C0" w:rsidRPr="009103C0" w:rsidRDefault="009103C0" w:rsidP="009103C0">
      <w:pPr>
        <w:bidi/>
        <w:jc w:val="both"/>
        <w:rPr>
          <w:rFonts w:cs="David" w:hint="cs"/>
          <w:rtl/>
        </w:rPr>
      </w:pPr>
      <w:r w:rsidRPr="009103C0">
        <w:rPr>
          <w:rFonts w:cs="David" w:hint="cs"/>
          <w:rtl/>
        </w:rPr>
        <w:tab/>
        <w:t xml:space="preserve"> אני מציע להוסיף: שקיבלה פטור מחובת הנחה.</w:t>
      </w:r>
    </w:p>
    <w:p w14:paraId="5961D2D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18E2240D" w14:textId="77777777" w:rsidR="009103C0" w:rsidRPr="009103C0" w:rsidRDefault="009103C0" w:rsidP="009103C0">
      <w:pPr>
        <w:bidi/>
        <w:jc w:val="both"/>
        <w:rPr>
          <w:rFonts w:cs="David" w:hint="cs"/>
          <w:rtl/>
        </w:rPr>
      </w:pPr>
    </w:p>
    <w:p w14:paraId="368DC510" w14:textId="77777777" w:rsidR="009103C0" w:rsidRPr="009103C0" w:rsidRDefault="009103C0" w:rsidP="009103C0">
      <w:pPr>
        <w:bidi/>
        <w:jc w:val="both"/>
        <w:rPr>
          <w:rFonts w:cs="David" w:hint="cs"/>
          <w:rtl/>
        </w:rPr>
      </w:pPr>
      <w:r w:rsidRPr="009103C0">
        <w:rPr>
          <w:rFonts w:cs="David" w:hint="cs"/>
          <w:rtl/>
        </w:rPr>
        <w:tab/>
        <w:t xml:space="preserve"> כתוב כאן. </w:t>
      </w:r>
    </w:p>
    <w:p w14:paraId="77CDD572"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2E826010" w14:textId="77777777" w:rsidR="009103C0" w:rsidRPr="009103C0" w:rsidRDefault="009103C0" w:rsidP="009103C0">
      <w:pPr>
        <w:pStyle w:val="Heading5"/>
        <w:rPr>
          <w:rFonts w:hint="cs"/>
          <w:rtl/>
        </w:rPr>
      </w:pPr>
    </w:p>
    <w:p w14:paraId="5AAC2425" w14:textId="77777777" w:rsidR="009103C0" w:rsidRPr="009103C0" w:rsidRDefault="009103C0" w:rsidP="009103C0">
      <w:pPr>
        <w:bidi/>
        <w:jc w:val="both"/>
        <w:rPr>
          <w:rFonts w:cs="David" w:hint="cs"/>
          <w:rtl/>
        </w:rPr>
      </w:pPr>
      <w:r w:rsidRPr="009103C0">
        <w:rPr>
          <w:rFonts w:cs="David" w:hint="cs"/>
          <w:rtl/>
        </w:rPr>
        <w:tab/>
        <w:t>אני לא רוצה לציין שהממשלה תגיש  עד הכנס הבא, עם כל הכבוד.</w:t>
      </w:r>
    </w:p>
    <w:p w14:paraId="18F39395" w14:textId="77777777" w:rsidR="009103C0" w:rsidRPr="009103C0" w:rsidRDefault="009103C0" w:rsidP="009103C0">
      <w:pPr>
        <w:bidi/>
        <w:jc w:val="both"/>
        <w:rPr>
          <w:rFonts w:cs="David" w:hint="cs"/>
          <w:rtl/>
        </w:rPr>
      </w:pPr>
    </w:p>
    <w:p w14:paraId="5371836F"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44CC1E07" w14:textId="77777777" w:rsidR="009103C0" w:rsidRPr="009103C0" w:rsidRDefault="009103C0" w:rsidP="009103C0">
      <w:pPr>
        <w:bidi/>
        <w:jc w:val="both"/>
        <w:rPr>
          <w:rFonts w:cs="David" w:hint="cs"/>
          <w:rtl/>
        </w:rPr>
      </w:pPr>
    </w:p>
    <w:p w14:paraId="65A8D12D" w14:textId="77777777" w:rsidR="009103C0" w:rsidRPr="009103C0" w:rsidRDefault="009103C0" w:rsidP="009103C0">
      <w:pPr>
        <w:bidi/>
        <w:jc w:val="both"/>
        <w:rPr>
          <w:rFonts w:cs="David" w:hint="cs"/>
          <w:rtl/>
        </w:rPr>
      </w:pPr>
      <w:r w:rsidRPr="009103C0">
        <w:rPr>
          <w:rFonts w:cs="David" w:hint="cs"/>
          <w:rtl/>
        </w:rPr>
        <w:tab/>
        <w:t xml:space="preserve"> אז מה אתה מציע?</w:t>
      </w:r>
    </w:p>
    <w:p w14:paraId="186D9500"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3EF9D8D2" w14:textId="77777777" w:rsidR="009103C0" w:rsidRPr="009103C0" w:rsidRDefault="009103C0" w:rsidP="009103C0">
      <w:pPr>
        <w:pStyle w:val="Heading5"/>
        <w:rPr>
          <w:rFonts w:hint="cs"/>
          <w:rtl/>
        </w:rPr>
      </w:pPr>
    </w:p>
    <w:p w14:paraId="11FFD67F" w14:textId="77777777" w:rsidR="009103C0" w:rsidRPr="009103C0" w:rsidRDefault="009103C0" w:rsidP="009103C0">
      <w:pPr>
        <w:bidi/>
        <w:jc w:val="both"/>
        <w:rPr>
          <w:rFonts w:cs="David" w:hint="cs"/>
          <w:rtl/>
        </w:rPr>
      </w:pPr>
      <w:r w:rsidRPr="009103C0">
        <w:rPr>
          <w:rFonts w:cs="David" w:hint="cs"/>
          <w:rtl/>
        </w:rPr>
        <w:tab/>
        <w:t xml:space="preserve">אני רוצה לוודא שהקריאה הראשונה של הצעת חבר הכנסת סילבן שלום ושל הממשלה יהיו בכנס הנוכחי. ואם הממשלה לא תביא זאת בכנס הנוכחי </w:t>
      </w:r>
      <w:r w:rsidRPr="009103C0">
        <w:rPr>
          <w:rFonts w:cs="David"/>
          <w:rtl/>
        </w:rPr>
        <w:t>–</w:t>
      </w:r>
      <w:r w:rsidRPr="009103C0">
        <w:rPr>
          <w:rFonts w:cs="David" w:hint="cs"/>
          <w:rtl/>
        </w:rPr>
        <w:t xml:space="preserve"> אזי ההצעה של חבר הכנסת סילבן שלום תגיע לוועדה כלשהי עוד בכנס.</w:t>
      </w:r>
    </w:p>
    <w:p w14:paraId="1ED47053"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6E5DDBE" w14:textId="77777777" w:rsidR="009103C0" w:rsidRPr="009103C0" w:rsidRDefault="009103C0" w:rsidP="009103C0">
      <w:pPr>
        <w:bidi/>
        <w:jc w:val="both"/>
        <w:rPr>
          <w:rFonts w:cs="David" w:hint="cs"/>
          <w:rtl/>
        </w:rPr>
      </w:pPr>
    </w:p>
    <w:p w14:paraId="4B78A7B3" w14:textId="77777777" w:rsidR="009103C0" w:rsidRPr="009103C0" w:rsidRDefault="009103C0" w:rsidP="009103C0">
      <w:pPr>
        <w:bidi/>
        <w:jc w:val="both"/>
        <w:rPr>
          <w:rFonts w:cs="David" w:hint="cs"/>
          <w:rtl/>
        </w:rPr>
      </w:pPr>
      <w:r w:rsidRPr="009103C0">
        <w:rPr>
          <w:rFonts w:cs="David" w:hint="cs"/>
          <w:rtl/>
        </w:rPr>
        <w:tab/>
        <w:t xml:space="preserve"> אבל הוא לא יביא את זה, אז צריך לתחום זאת בזמן.</w:t>
      </w:r>
    </w:p>
    <w:p w14:paraId="6EC66A85"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4CF1711E" w14:textId="77777777" w:rsidR="009103C0" w:rsidRPr="009103C0" w:rsidRDefault="009103C0" w:rsidP="009103C0">
      <w:pPr>
        <w:pStyle w:val="Heading5"/>
        <w:rPr>
          <w:rFonts w:hint="cs"/>
          <w:rtl/>
        </w:rPr>
      </w:pPr>
    </w:p>
    <w:p w14:paraId="658D6F07" w14:textId="77777777" w:rsidR="009103C0" w:rsidRPr="009103C0" w:rsidRDefault="009103C0" w:rsidP="009103C0">
      <w:pPr>
        <w:bidi/>
        <w:jc w:val="both"/>
        <w:rPr>
          <w:rFonts w:cs="David" w:hint="cs"/>
          <w:rtl/>
        </w:rPr>
      </w:pPr>
      <w:r w:rsidRPr="009103C0">
        <w:rPr>
          <w:rFonts w:cs="David" w:hint="cs"/>
          <w:rtl/>
        </w:rPr>
        <w:tab/>
        <w:t xml:space="preserve"> בוא נגיד שמדובר על שבועיים-שלושה דיונים. </w:t>
      </w:r>
    </w:p>
    <w:p w14:paraId="7DE9454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791441B5" w14:textId="77777777" w:rsidR="009103C0" w:rsidRPr="009103C0" w:rsidRDefault="009103C0" w:rsidP="009103C0">
      <w:pPr>
        <w:bidi/>
        <w:jc w:val="both"/>
        <w:rPr>
          <w:rFonts w:cs="David" w:hint="cs"/>
          <w:rtl/>
        </w:rPr>
      </w:pPr>
    </w:p>
    <w:p w14:paraId="1929B983" w14:textId="77777777" w:rsidR="009103C0" w:rsidRPr="009103C0" w:rsidRDefault="009103C0" w:rsidP="009103C0">
      <w:pPr>
        <w:bidi/>
        <w:jc w:val="both"/>
        <w:rPr>
          <w:rFonts w:cs="David" w:hint="cs"/>
          <w:rtl/>
        </w:rPr>
      </w:pPr>
      <w:r w:rsidRPr="009103C0">
        <w:rPr>
          <w:rFonts w:cs="David" w:hint="cs"/>
          <w:rtl/>
        </w:rPr>
        <w:tab/>
        <w:t xml:space="preserve"> אבל אם הוא מביא את זה בעוד שבועיים, זה גם לא יוכל להיגמר.</w:t>
      </w:r>
    </w:p>
    <w:p w14:paraId="70BE9AB2"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5B41A323" w14:textId="77777777" w:rsidR="009103C0" w:rsidRPr="009103C0" w:rsidRDefault="009103C0" w:rsidP="009103C0">
      <w:pPr>
        <w:pStyle w:val="Heading5"/>
        <w:rPr>
          <w:rFonts w:hint="cs"/>
          <w:rtl/>
        </w:rPr>
      </w:pPr>
    </w:p>
    <w:p w14:paraId="001C54F4" w14:textId="77777777" w:rsidR="009103C0" w:rsidRPr="009103C0" w:rsidRDefault="009103C0" w:rsidP="009103C0">
      <w:pPr>
        <w:bidi/>
        <w:jc w:val="both"/>
        <w:rPr>
          <w:rFonts w:cs="David" w:hint="cs"/>
          <w:rtl/>
        </w:rPr>
      </w:pPr>
      <w:r w:rsidRPr="009103C0">
        <w:rPr>
          <w:rFonts w:cs="David" w:hint="cs"/>
          <w:rtl/>
        </w:rPr>
        <w:tab/>
        <w:t xml:space="preserve"> אם הוא לא מביא את זה בעוד שבועיים-שלושה </w:t>
      </w:r>
      <w:r w:rsidRPr="009103C0">
        <w:rPr>
          <w:rFonts w:cs="David"/>
          <w:rtl/>
        </w:rPr>
        <w:t>–</w:t>
      </w:r>
      <w:r w:rsidRPr="009103C0">
        <w:rPr>
          <w:rFonts w:cs="David" w:hint="cs"/>
          <w:rtl/>
        </w:rPr>
        <w:t xml:space="preserve"> אנחנו מעבירים את זה לוועדה.</w:t>
      </w:r>
    </w:p>
    <w:p w14:paraId="59F3C2F2"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778AA17E" w14:textId="77777777" w:rsidR="009103C0" w:rsidRPr="009103C0" w:rsidRDefault="009103C0" w:rsidP="009103C0">
      <w:pPr>
        <w:bidi/>
        <w:jc w:val="both"/>
        <w:rPr>
          <w:rFonts w:cs="David" w:hint="cs"/>
          <w:rtl/>
        </w:rPr>
      </w:pPr>
    </w:p>
    <w:p w14:paraId="1C62565D" w14:textId="77777777" w:rsidR="009103C0" w:rsidRPr="009103C0" w:rsidRDefault="009103C0" w:rsidP="009103C0">
      <w:pPr>
        <w:bidi/>
        <w:jc w:val="both"/>
        <w:rPr>
          <w:rFonts w:cs="David" w:hint="cs"/>
          <w:rtl/>
        </w:rPr>
      </w:pPr>
      <w:r w:rsidRPr="009103C0">
        <w:rPr>
          <w:rFonts w:cs="David" w:hint="cs"/>
          <w:rtl/>
        </w:rPr>
        <w:tab/>
        <w:t xml:space="preserve"> חבר הכנסת יצחקי, מכיוון שאנחנו לא מצביעים על כך, יש פה התנגדות של היועצות המשפטיות משום שאין לנו עדיין את הסמכות לפעול כך. </w:t>
      </w:r>
    </w:p>
    <w:p w14:paraId="0397DD5E" w14:textId="77777777" w:rsidR="009103C0" w:rsidRPr="009103C0" w:rsidRDefault="009103C0" w:rsidP="009103C0">
      <w:pPr>
        <w:bidi/>
        <w:jc w:val="both"/>
        <w:rPr>
          <w:rFonts w:cs="David" w:hint="cs"/>
          <w:rtl/>
        </w:rPr>
      </w:pPr>
    </w:p>
    <w:p w14:paraId="74141FBC" w14:textId="77777777" w:rsidR="009103C0" w:rsidRPr="009103C0" w:rsidRDefault="009103C0" w:rsidP="009103C0">
      <w:pPr>
        <w:bidi/>
        <w:jc w:val="both"/>
        <w:rPr>
          <w:rFonts w:cs="David" w:hint="cs"/>
          <w:rtl/>
        </w:rPr>
      </w:pPr>
      <w:r w:rsidRPr="009103C0">
        <w:rPr>
          <w:rFonts w:cs="David" w:hint="cs"/>
          <w:rtl/>
        </w:rPr>
        <w:tab/>
        <w:t xml:space="preserve">אני רוצה לשאול האם יש מניעה להוסיף להצעה שהגשתן לנו, את השורה הבאה </w:t>
      </w:r>
      <w:r w:rsidRPr="009103C0">
        <w:rPr>
          <w:rFonts w:cs="David"/>
          <w:rtl/>
        </w:rPr>
        <w:t>–</w:t>
      </w:r>
      <w:r w:rsidRPr="009103C0">
        <w:rPr>
          <w:rFonts w:cs="David" w:hint="cs"/>
          <w:rtl/>
        </w:rPr>
        <w:t xml:space="preserve"> שתהליך החקיקה בקריאה הראשונה יסתיים בתום כנס החורף.</w:t>
      </w:r>
    </w:p>
    <w:p w14:paraId="43125F2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ארבל אסטרחן:</w:t>
      </w:r>
    </w:p>
    <w:p w14:paraId="32D9AF71" w14:textId="77777777" w:rsidR="009103C0" w:rsidRPr="009103C0" w:rsidRDefault="009103C0" w:rsidP="009103C0">
      <w:pPr>
        <w:bidi/>
        <w:jc w:val="both"/>
        <w:rPr>
          <w:rFonts w:cs="David" w:hint="cs"/>
          <w:rtl/>
        </w:rPr>
      </w:pPr>
    </w:p>
    <w:p w14:paraId="642C4C14" w14:textId="77777777" w:rsidR="009103C0" w:rsidRPr="009103C0" w:rsidRDefault="009103C0" w:rsidP="009103C0">
      <w:pPr>
        <w:bidi/>
        <w:jc w:val="both"/>
        <w:rPr>
          <w:rFonts w:cs="David" w:hint="cs"/>
          <w:rtl/>
        </w:rPr>
      </w:pPr>
      <w:r w:rsidRPr="009103C0">
        <w:rPr>
          <w:rFonts w:cs="David" w:hint="cs"/>
          <w:rtl/>
        </w:rPr>
        <w:tab/>
        <w:t xml:space="preserve">תקנון הכנסת יוצר איזון בין סמכות יושב-ראש ועדה לקבוע את סדר-היום של הוועדה, לבין סמכות ועדת הכנסת לפקח על סדר-היום של הוועדות, והאיזון הזה הוא קבוע בתקנון. </w:t>
      </w:r>
    </w:p>
    <w:p w14:paraId="126F86CA" w14:textId="77777777" w:rsidR="009103C0" w:rsidRPr="009103C0" w:rsidRDefault="009103C0" w:rsidP="009103C0">
      <w:pPr>
        <w:bidi/>
        <w:jc w:val="both"/>
        <w:rPr>
          <w:rFonts w:cs="David" w:hint="cs"/>
          <w:rtl/>
        </w:rPr>
      </w:pPr>
    </w:p>
    <w:p w14:paraId="5B92BFF5" w14:textId="77777777" w:rsidR="009103C0" w:rsidRPr="009103C0" w:rsidRDefault="009103C0" w:rsidP="009103C0">
      <w:pPr>
        <w:bidi/>
        <w:jc w:val="both"/>
        <w:rPr>
          <w:rFonts w:cs="David" w:hint="cs"/>
          <w:rtl/>
        </w:rPr>
      </w:pPr>
      <w:r w:rsidRPr="009103C0">
        <w:rPr>
          <w:rFonts w:cs="David" w:hint="cs"/>
          <w:rtl/>
        </w:rPr>
        <w:tab/>
        <w:t xml:space="preserve">תקנון הכנסת קובע שהצעת חוק שעברה בדיון המוקדם ולא הובאה על סדר-יומה של הוועדה במשך שלושה חודשים, יכול חבר הוועדה לפנות לוועדת הכנסת. אחר כך קובע אותו סעיף שאם במשך חצי שנה הצעת חוק לא הובאה על סדר-יומה של ועדה </w:t>
      </w:r>
      <w:r w:rsidRPr="009103C0">
        <w:rPr>
          <w:rFonts w:cs="David"/>
          <w:rtl/>
        </w:rPr>
        <w:t>–</w:t>
      </w:r>
      <w:r w:rsidRPr="009103C0">
        <w:rPr>
          <w:rFonts w:cs="David" w:hint="cs"/>
          <w:rtl/>
        </w:rPr>
        <w:t xml:space="preserve"> יכול יוזם הצעת החוק לפנות לוועדת הכנסת ולבקש את התערבותה. </w:t>
      </w:r>
    </w:p>
    <w:p w14:paraId="27DB0C45"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19728CFC" w14:textId="77777777" w:rsidR="009103C0" w:rsidRPr="009103C0" w:rsidRDefault="009103C0" w:rsidP="009103C0">
      <w:pPr>
        <w:bidi/>
        <w:jc w:val="both"/>
        <w:rPr>
          <w:rFonts w:cs="David" w:hint="cs"/>
          <w:rtl/>
        </w:rPr>
      </w:pPr>
    </w:p>
    <w:p w14:paraId="5A9751D3" w14:textId="77777777" w:rsidR="009103C0" w:rsidRPr="009103C0" w:rsidRDefault="009103C0" w:rsidP="009103C0">
      <w:pPr>
        <w:bidi/>
        <w:jc w:val="both"/>
        <w:rPr>
          <w:rFonts w:cs="David" w:hint="cs"/>
          <w:rtl/>
        </w:rPr>
      </w:pPr>
      <w:r w:rsidRPr="009103C0">
        <w:rPr>
          <w:rFonts w:cs="David" w:hint="cs"/>
          <w:rtl/>
        </w:rPr>
        <w:tab/>
        <w:t xml:space="preserve"> נצא מנקודת הנחה שחבר ועדה יפנה, בשמו של חבר הכנסת שלום </w:t>
      </w:r>
      <w:r w:rsidRPr="009103C0">
        <w:rPr>
          <w:rFonts w:cs="David"/>
          <w:rtl/>
        </w:rPr>
        <w:t>–</w:t>
      </w:r>
      <w:r w:rsidRPr="009103C0">
        <w:rPr>
          <w:rFonts w:cs="David" w:hint="cs"/>
          <w:rtl/>
        </w:rPr>
        <w:t xml:space="preserve"> זה לא משנה.</w:t>
      </w:r>
    </w:p>
    <w:p w14:paraId="7A2AE0EB"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ארבל אסטרחן:</w:t>
      </w:r>
    </w:p>
    <w:p w14:paraId="5A038C55" w14:textId="77777777" w:rsidR="009103C0" w:rsidRPr="009103C0" w:rsidRDefault="009103C0" w:rsidP="009103C0">
      <w:pPr>
        <w:bidi/>
        <w:jc w:val="both"/>
        <w:rPr>
          <w:rFonts w:cs="David" w:hint="cs"/>
          <w:rtl/>
        </w:rPr>
      </w:pPr>
    </w:p>
    <w:p w14:paraId="552B878C" w14:textId="77777777" w:rsidR="009103C0" w:rsidRPr="009103C0" w:rsidRDefault="009103C0" w:rsidP="009103C0">
      <w:pPr>
        <w:bidi/>
        <w:jc w:val="both"/>
        <w:rPr>
          <w:rFonts w:cs="David" w:hint="cs"/>
          <w:rtl/>
        </w:rPr>
      </w:pPr>
      <w:r w:rsidRPr="009103C0">
        <w:rPr>
          <w:rFonts w:cs="David" w:hint="cs"/>
          <w:rtl/>
        </w:rPr>
        <w:tab/>
        <w:t xml:space="preserve">במקרה כזה, יכולה ועדת הכנסת לקצוב זמן לוועדה, ובמקרה החריג ביותר, היא יכולה להעביר את זה לוועדה אחרת. הדבר הזה עדיין לא התקיים בענייננו. </w:t>
      </w:r>
    </w:p>
    <w:p w14:paraId="01FBEA91" w14:textId="77777777" w:rsidR="009103C0" w:rsidRPr="009103C0" w:rsidRDefault="009103C0" w:rsidP="009103C0">
      <w:pPr>
        <w:bidi/>
        <w:jc w:val="both"/>
        <w:rPr>
          <w:rFonts w:cs="David" w:hint="cs"/>
          <w:rtl/>
        </w:rPr>
      </w:pPr>
    </w:p>
    <w:p w14:paraId="386274F3" w14:textId="77777777" w:rsidR="009103C0" w:rsidRPr="009103C0" w:rsidRDefault="009103C0" w:rsidP="009103C0">
      <w:pPr>
        <w:bidi/>
        <w:jc w:val="both"/>
        <w:rPr>
          <w:rFonts w:cs="David" w:hint="cs"/>
          <w:rtl/>
        </w:rPr>
      </w:pPr>
      <w:r w:rsidRPr="009103C0">
        <w:rPr>
          <w:rFonts w:cs="David" w:hint="cs"/>
          <w:rtl/>
        </w:rPr>
        <w:tab/>
        <w:t>היות וחבר הכנסת סילבן שלום הזכיר פה את חוק תוכנית החירום הכלכלית, אני לא בטוחה שזה נושא שאפשר ללמוד ממנו, משתי סיבות.</w:t>
      </w:r>
    </w:p>
    <w:p w14:paraId="342D519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499EF680" w14:textId="77777777" w:rsidR="009103C0" w:rsidRPr="009103C0" w:rsidRDefault="009103C0" w:rsidP="009103C0">
      <w:pPr>
        <w:bidi/>
        <w:jc w:val="both"/>
        <w:rPr>
          <w:rFonts w:cs="David" w:hint="cs"/>
          <w:rtl/>
        </w:rPr>
      </w:pPr>
    </w:p>
    <w:p w14:paraId="726369A2" w14:textId="77777777" w:rsidR="009103C0" w:rsidRPr="009103C0" w:rsidRDefault="009103C0" w:rsidP="009103C0">
      <w:pPr>
        <w:bidi/>
        <w:jc w:val="both"/>
        <w:rPr>
          <w:rFonts w:cs="David" w:hint="cs"/>
          <w:rtl/>
        </w:rPr>
      </w:pPr>
      <w:r w:rsidRPr="009103C0">
        <w:rPr>
          <w:rFonts w:cs="David" w:hint="cs"/>
          <w:rtl/>
        </w:rPr>
        <w:tab/>
        <w:t xml:space="preserve"> אפשר ממש.</w:t>
      </w:r>
    </w:p>
    <w:p w14:paraId="6AD86396"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ארבל אסטרחן:</w:t>
      </w:r>
    </w:p>
    <w:p w14:paraId="0A715586" w14:textId="77777777" w:rsidR="009103C0" w:rsidRPr="009103C0" w:rsidRDefault="009103C0" w:rsidP="009103C0">
      <w:pPr>
        <w:bidi/>
        <w:jc w:val="both"/>
        <w:rPr>
          <w:rFonts w:cs="David" w:hint="cs"/>
          <w:rtl/>
        </w:rPr>
      </w:pPr>
    </w:p>
    <w:p w14:paraId="38EABC0A" w14:textId="77777777" w:rsidR="009103C0" w:rsidRPr="009103C0" w:rsidRDefault="009103C0" w:rsidP="009103C0">
      <w:pPr>
        <w:bidi/>
        <w:jc w:val="both"/>
        <w:rPr>
          <w:rFonts w:cs="David" w:hint="cs"/>
          <w:rtl/>
        </w:rPr>
      </w:pPr>
      <w:r w:rsidRPr="009103C0">
        <w:rPr>
          <w:rFonts w:cs="David" w:hint="cs"/>
          <w:rtl/>
        </w:rPr>
        <w:tab/>
        <w:t xml:space="preserve">קודם כול, באותו מקרה, הצעת החוק עברה בקריאה הראשונה במליאה ועברה לוועדת הכנסת שתקבע ועדה. לא היה מצב שזה עבר לוועדה מסוימת, ומישהו מבקש לקחת זאת ממנה </w:t>
      </w:r>
      <w:r w:rsidRPr="009103C0">
        <w:rPr>
          <w:rFonts w:cs="David"/>
          <w:rtl/>
        </w:rPr>
        <w:t>–</w:t>
      </w:r>
      <w:r w:rsidRPr="009103C0">
        <w:rPr>
          <w:rFonts w:cs="David" w:hint="cs"/>
          <w:rtl/>
        </w:rPr>
        <w:t xml:space="preserve"> וזה הבדל גדול. אם מלכתחילה היו קובעים ועדה אחרת, זה היה בסדר, אבל פה זה עבר לוועדה, מבקשים לקחת את זה ממנה. זה לא אותו מקרה כפי שהיה אז.</w:t>
      </w:r>
    </w:p>
    <w:p w14:paraId="203C949E"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4F1E21BA" w14:textId="77777777" w:rsidR="009103C0" w:rsidRPr="009103C0" w:rsidRDefault="009103C0" w:rsidP="009103C0">
      <w:pPr>
        <w:bidi/>
        <w:jc w:val="both"/>
        <w:rPr>
          <w:rFonts w:cs="David" w:hint="cs"/>
          <w:rtl/>
        </w:rPr>
      </w:pPr>
    </w:p>
    <w:p w14:paraId="5200BC7A" w14:textId="77777777" w:rsidR="009103C0" w:rsidRPr="009103C0" w:rsidRDefault="009103C0" w:rsidP="009103C0">
      <w:pPr>
        <w:bidi/>
        <w:jc w:val="both"/>
        <w:rPr>
          <w:rFonts w:cs="David" w:hint="cs"/>
          <w:rtl/>
        </w:rPr>
      </w:pPr>
      <w:r w:rsidRPr="009103C0">
        <w:rPr>
          <w:rFonts w:cs="David" w:hint="cs"/>
          <w:rtl/>
        </w:rPr>
        <w:tab/>
        <w:t xml:space="preserve"> אני אסביר. את היית כאן והיה כאן צבי ענבר. באופן אוטומטי, היה כתוב. כשההצעה הוגשה, מזכירות הכנסת כתבה: ההצעה תועבר לוועדת הכספים. הודיע חבר הכנסת ליצמן מראש, בהודעות לתקשורת, שהוא לא יעביר את החוק הזה </w:t>
      </w:r>
      <w:r w:rsidRPr="009103C0">
        <w:rPr>
          <w:rFonts w:cs="David"/>
          <w:rtl/>
        </w:rPr>
        <w:t>–</w:t>
      </w:r>
      <w:r w:rsidRPr="009103C0">
        <w:rPr>
          <w:rFonts w:cs="David" w:hint="cs"/>
          <w:rtl/>
        </w:rPr>
        <w:t xml:space="preserve"> יהיה מה שיהיה. הודעתו היתה זהה לחלוטין, הוא אמר שהחוק הזה לא יעבור.</w:t>
      </w:r>
    </w:p>
    <w:p w14:paraId="014B8158"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48ADCB75" w14:textId="77777777" w:rsidR="009103C0" w:rsidRPr="009103C0" w:rsidRDefault="009103C0" w:rsidP="009103C0">
      <w:pPr>
        <w:bidi/>
        <w:jc w:val="both"/>
        <w:rPr>
          <w:rFonts w:cs="David" w:hint="cs"/>
          <w:rtl/>
        </w:rPr>
      </w:pPr>
    </w:p>
    <w:p w14:paraId="4E633413" w14:textId="77777777" w:rsidR="009103C0" w:rsidRPr="009103C0" w:rsidRDefault="009103C0" w:rsidP="009103C0">
      <w:pPr>
        <w:bidi/>
        <w:jc w:val="both"/>
        <w:rPr>
          <w:rFonts w:cs="David" w:hint="cs"/>
          <w:rtl/>
        </w:rPr>
      </w:pPr>
      <w:r w:rsidRPr="009103C0">
        <w:rPr>
          <w:rFonts w:cs="David" w:hint="cs"/>
          <w:rtl/>
        </w:rPr>
        <w:tab/>
        <w:t xml:space="preserve">יש לי הצעה לפתרון. מכיוון שאנחנו לא יכולים להציע זאת כהחלטה, אני מציעה את ההצעה הבאה </w:t>
      </w:r>
      <w:r w:rsidRPr="009103C0">
        <w:rPr>
          <w:rFonts w:cs="David"/>
          <w:rtl/>
        </w:rPr>
        <w:t>–</w:t>
      </w:r>
      <w:r w:rsidRPr="009103C0">
        <w:rPr>
          <w:rFonts w:cs="David" w:hint="cs"/>
          <w:rtl/>
        </w:rPr>
        <w:t xml:space="preserve"> שיושב-ראש הקואליציה, יחד עם חבר הכנסת סילבן שלום, יתחילו במגעים וידברו עם חבר הכנסת ליצמן בפרק זמן של השבועיים הקרובים, לנסות ולהביא את הצעת החוק של חבר הכנסת סילבן שלום על השולחן.</w:t>
      </w:r>
    </w:p>
    <w:p w14:paraId="4ED1A9C6"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סילבן שלום:</w:t>
      </w:r>
    </w:p>
    <w:p w14:paraId="5C6AE7D8" w14:textId="77777777" w:rsidR="009103C0" w:rsidRPr="009103C0" w:rsidRDefault="009103C0" w:rsidP="009103C0">
      <w:pPr>
        <w:bidi/>
        <w:jc w:val="both"/>
        <w:rPr>
          <w:rFonts w:cs="David" w:hint="cs"/>
          <w:rtl/>
        </w:rPr>
      </w:pPr>
    </w:p>
    <w:p w14:paraId="0C4D3E49" w14:textId="77777777" w:rsidR="009103C0" w:rsidRPr="009103C0" w:rsidRDefault="009103C0" w:rsidP="009103C0">
      <w:pPr>
        <w:bidi/>
        <w:jc w:val="both"/>
        <w:rPr>
          <w:rFonts w:cs="David" w:hint="cs"/>
          <w:rtl/>
        </w:rPr>
      </w:pPr>
      <w:r w:rsidRPr="009103C0">
        <w:rPr>
          <w:rFonts w:cs="David" w:hint="cs"/>
          <w:rtl/>
        </w:rPr>
        <w:tab/>
        <w:t xml:space="preserve"> זה לא שלי, זה של כולם. כולכם חתומים.  </w:t>
      </w:r>
    </w:p>
    <w:p w14:paraId="0A5B30D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676C818A" w14:textId="77777777" w:rsidR="009103C0" w:rsidRPr="009103C0" w:rsidRDefault="009103C0" w:rsidP="009103C0">
      <w:pPr>
        <w:bidi/>
        <w:jc w:val="both"/>
        <w:rPr>
          <w:rFonts w:cs="David" w:hint="cs"/>
          <w:rtl/>
        </w:rPr>
      </w:pPr>
    </w:p>
    <w:p w14:paraId="48B26D24" w14:textId="77777777" w:rsidR="009103C0" w:rsidRPr="009103C0" w:rsidRDefault="009103C0" w:rsidP="009103C0">
      <w:pPr>
        <w:bidi/>
        <w:jc w:val="both"/>
        <w:rPr>
          <w:rFonts w:cs="David" w:hint="cs"/>
          <w:rtl/>
        </w:rPr>
      </w:pPr>
      <w:r w:rsidRPr="009103C0">
        <w:rPr>
          <w:rFonts w:cs="David" w:hint="cs"/>
          <w:rtl/>
        </w:rPr>
        <w:tab/>
        <w:t xml:space="preserve"> וחברי כנסת נוספים </w:t>
      </w:r>
      <w:r w:rsidRPr="009103C0">
        <w:rPr>
          <w:rFonts w:cs="David"/>
          <w:rtl/>
        </w:rPr>
        <w:t>–</w:t>
      </w:r>
      <w:r w:rsidRPr="009103C0">
        <w:rPr>
          <w:rFonts w:cs="David" w:hint="cs"/>
          <w:rtl/>
        </w:rPr>
        <w:t xml:space="preserve"> כל חברי הכנסת של הבית </w:t>
      </w:r>
      <w:r w:rsidRPr="009103C0">
        <w:rPr>
          <w:rFonts w:cs="David"/>
          <w:rtl/>
        </w:rPr>
        <w:t>–</w:t>
      </w:r>
      <w:r w:rsidRPr="009103C0">
        <w:rPr>
          <w:rFonts w:cs="David" w:hint="cs"/>
          <w:rtl/>
        </w:rPr>
        <w:t xml:space="preserve"> לשולחנה של ועדת הכספים, כדי לסיים את תהליך החקיקה בקריאה ראשונה, וזאת על מנת שתהיה הצמדה.</w:t>
      </w:r>
    </w:p>
    <w:p w14:paraId="0011C809" w14:textId="77777777" w:rsidR="009103C0" w:rsidRPr="009103C0" w:rsidRDefault="009103C0" w:rsidP="009103C0">
      <w:pPr>
        <w:bidi/>
        <w:jc w:val="both"/>
        <w:rPr>
          <w:rFonts w:cs="David" w:hint="cs"/>
          <w:rtl/>
        </w:rPr>
      </w:pPr>
      <w:r w:rsidRPr="009103C0">
        <w:rPr>
          <w:rFonts w:cs="David"/>
          <w:rtl/>
        </w:rPr>
        <w:br w:type="page"/>
      </w:r>
    </w:p>
    <w:p w14:paraId="4533BF76" w14:textId="77777777" w:rsidR="009103C0" w:rsidRPr="009103C0" w:rsidRDefault="009103C0" w:rsidP="009103C0">
      <w:pPr>
        <w:bidi/>
        <w:jc w:val="both"/>
        <w:rPr>
          <w:rFonts w:cs="David" w:hint="cs"/>
          <w:rtl/>
        </w:rPr>
      </w:pPr>
      <w:r w:rsidRPr="009103C0">
        <w:rPr>
          <w:rFonts w:cs="David" w:hint="cs"/>
          <w:u w:val="single"/>
          <w:rtl/>
        </w:rPr>
        <w:t>סילבן שלום:</w:t>
      </w:r>
    </w:p>
    <w:p w14:paraId="6D44E290" w14:textId="77777777" w:rsidR="009103C0" w:rsidRPr="009103C0" w:rsidRDefault="009103C0" w:rsidP="009103C0">
      <w:pPr>
        <w:bidi/>
        <w:jc w:val="both"/>
        <w:rPr>
          <w:rFonts w:cs="David" w:hint="cs"/>
          <w:rtl/>
        </w:rPr>
      </w:pPr>
    </w:p>
    <w:p w14:paraId="06B4ADD8" w14:textId="77777777" w:rsidR="009103C0" w:rsidRPr="009103C0" w:rsidRDefault="009103C0" w:rsidP="009103C0">
      <w:pPr>
        <w:bidi/>
        <w:jc w:val="both"/>
        <w:rPr>
          <w:rFonts w:cs="David" w:hint="cs"/>
          <w:rtl/>
        </w:rPr>
      </w:pPr>
      <w:r w:rsidRPr="009103C0">
        <w:rPr>
          <w:rFonts w:cs="David" w:hint="cs"/>
          <w:rtl/>
        </w:rPr>
        <w:tab/>
        <w:t xml:space="preserve"> בכנס החורף.</w:t>
      </w:r>
    </w:p>
    <w:p w14:paraId="5C7DF0F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66910D3D" w14:textId="77777777" w:rsidR="009103C0" w:rsidRPr="009103C0" w:rsidRDefault="009103C0" w:rsidP="009103C0">
      <w:pPr>
        <w:bidi/>
        <w:jc w:val="both"/>
        <w:rPr>
          <w:rFonts w:cs="David" w:hint="cs"/>
          <w:rtl/>
        </w:rPr>
      </w:pPr>
    </w:p>
    <w:p w14:paraId="65B5C622" w14:textId="77777777" w:rsidR="009103C0" w:rsidRPr="009103C0" w:rsidRDefault="009103C0" w:rsidP="009103C0">
      <w:pPr>
        <w:bidi/>
        <w:jc w:val="both"/>
        <w:rPr>
          <w:rFonts w:cs="David" w:hint="cs"/>
          <w:rtl/>
        </w:rPr>
      </w:pPr>
      <w:r w:rsidRPr="009103C0">
        <w:rPr>
          <w:rFonts w:cs="David" w:hint="cs"/>
          <w:rtl/>
        </w:rPr>
        <w:tab/>
        <w:t xml:space="preserve"> בכנס החורף, ואם לא </w:t>
      </w:r>
      <w:r w:rsidRPr="009103C0">
        <w:rPr>
          <w:rFonts w:cs="David"/>
          <w:rtl/>
        </w:rPr>
        <w:t>–</w:t>
      </w:r>
      <w:r w:rsidRPr="009103C0">
        <w:rPr>
          <w:rFonts w:cs="David" w:hint="cs"/>
          <w:rtl/>
        </w:rPr>
        <w:t xml:space="preserve"> חבר הכנסת יצחקי מתבקש לבוא ולדווח לוועדה בפרק זמן שלא יאוחר משלושה שבועות. האם זה מקובל?</w:t>
      </w:r>
    </w:p>
    <w:p w14:paraId="097EF28D"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סילבן שלום:</w:t>
      </w:r>
    </w:p>
    <w:p w14:paraId="662BC9C9" w14:textId="77777777" w:rsidR="009103C0" w:rsidRPr="009103C0" w:rsidRDefault="009103C0" w:rsidP="009103C0">
      <w:pPr>
        <w:bidi/>
        <w:jc w:val="both"/>
        <w:rPr>
          <w:rFonts w:cs="David" w:hint="cs"/>
          <w:rtl/>
        </w:rPr>
      </w:pPr>
    </w:p>
    <w:p w14:paraId="38E9178F" w14:textId="77777777" w:rsidR="009103C0" w:rsidRPr="009103C0" w:rsidRDefault="009103C0" w:rsidP="009103C0">
      <w:pPr>
        <w:bidi/>
        <w:jc w:val="both"/>
        <w:rPr>
          <w:rFonts w:cs="David" w:hint="cs"/>
          <w:rtl/>
        </w:rPr>
      </w:pPr>
      <w:r w:rsidRPr="009103C0">
        <w:rPr>
          <w:rFonts w:cs="David" w:hint="cs"/>
          <w:rtl/>
        </w:rPr>
        <w:tab/>
        <w:t xml:space="preserve"> פרק זמן של שבועיים אמרנו, כי אחרת לא יהיה זמן.</w:t>
      </w:r>
    </w:p>
    <w:p w14:paraId="6139A63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7BAB2B1A" w14:textId="77777777" w:rsidR="009103C0" w:rsidRPr="009103C0" w:rsidRDefault="009103C0" w:rsidP="009103C0">
      <w:pPr>
        <w:bidi/>
        <w:jc w:val="both"/>
        <w:rPr>
          <w:rFonts w:cs="David" w:hint="cs"/>
          <w:rtl/>
        </w:rPr>
      </w:pPr>
    </w:p>
    <w:p w14:paraId="70A18671" w14:textId="77777777" w:rsidR="009103C0" w:rsidRPr="009103C0" w:rsidRDefault="009103C0" w:rsidP="009103C0">
      <w:pPr>
        <w:bidi/>
        <w:jc w:val="both"/>
        <w:rPr>
          <w:rFonts w:cs="David" w:hint="cs"/>
          <w:rtl/>
        </w:rPr>
      </w:pPr>
      <w:r w:rsidRPr="009103C0">
        <w:rPr>
          <w:rFonts w:cs="David" w:hint="cs"/>
          <w:rtl/>
        </w:rPr>
        <w:tab/>
        <w:t xml:space="preserve"> לא. עד שבועיים הם ינסו. אם לא </w:t>
      </w:r>
      <w:r w:rsidRPr="009103C0">
        <w:rPr>
          <w:rFonts w:cs="David"/>
          <w:rtl/>
        </w:rPr>
        <w:t>–</w:t>
      </w:r>
      <w:r w:rsidRPr="009103C0">
        <w:rPr>
          <w:rFonts w:cs="David" w:hint="cs"/>
          <w:rtl/>
        </w:rPr>
        <w:t xml:space="preserve"> תוך שלושה שבועות - - -</w:t>
      </w:r>
    </w:p>
    <w:p w14:paraId="7FAFA2F2" w14:textId="77777777" w:rsidR="009103C0" w:rsidRPr="009103C0" w:rsidRDefault="009103C0" w:rsidP="009103C0">
      <w:pPr>
        <w:pStyle w:val="Heading5"/>
        <w:rPr>
          <w:rFonts w:hint="cs"/>
          <w:u w:val="single"/>
          <w:rtl/>
        </w:rPr>
      </w:pPr>
      <w:r w:rsidRPr="009103C0">
        <w:rPr>
          <w:rtl/>
        </w:rPr>
        <w:br/>
      </w:r>
      <w:r w:rsidRPr="009103C0">
        <w:rPr>
          <w:rFonts w:hint="cs"/>
          <w:u w:val="single"/>
          <w:rtl/>
        </w:rPr>
        <w:t>אביגדור יצחקי:</w:t>
      </w:r>
    </w:p>
    <w:p w14:paraId="100B0E89" w14:textId="77777777" w:rsidR="009103C0" w:rsidRPr="009103C0" w:rsidRDefault="009103C0" w:rsidP="009103C0">
      <w:pPr>
        <w:bidi/>
        <w:jc w:val="both"/>
        <w:rPr>
          <w:rFonts w:cs="David" w:hint="cs"/>
          <w:rtl/>
        </w:rPr>
      </w:pPr>
    </w:p>
    <w:p w14:paraId="1339518C" w14:textId="77777777" w:rsidR="009103C0" w:rsidRPr="009103C0" w:rsidRDefault="009103C0" w:rsidP="009103C0">
      <w:pPr>
        <w:bidi/>
        <w:jc w:val="both"/>
        <w:rPr>
          <w:rFonts w:cs="David" w:hint="cs"/>
          <w:rtl/>
        </w:rPr>
      </w:pPr>
      <w:r w:rsidRPr="009103C0">
        <w:rPr>
          <w:rFonts w:cs="David" w:hint="cs"/>
          <w:rtl/>
        </w:rPr>
        <w:tab/>
        <w:t xml:space="preserve"> פרק זמן שיספיק להביא את זה עוד בכנס הזה.</w:t>
      </w:r>
    </w:p>
    <w:p w14:paraId="18FA2F0B"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סילבן שלום:</w:t>
      </w:r>
    </w:p>
    <w:p w14:paraId="50EB81E7" w14:textId="77777777" w:rsidR="009103C0" w:rsidRPr="009103C0" w:rsidRDefault="009103C0" w:rsidP="009103C0">
      <w:pPr>
        <w:bidi/>
        <w:jc w:val="both"/>
        <w:rPr>
          <w:rFonts w:cs="David" w:hint="cs"/>
          <w:rtl/>
        </w:rPr>
      </w:pPr>
    </w:p>
    <w:p w14:paraId="75E34AA4" w14:textId="77777777" w:rsidR="009103C0" w:rsidRPr="009103C0" w:rsidRDefault="009103C0" w:rsidP="009103C0">
      <w:pPr>
        <w:bidi/>
        <w:jc w:val="both"/>
        <w:rPr>
          <w:rFonts w:cs="David" w:hint="cs"/>
          <w:rtl/>
        </w:rPr>
      </w:pPr>
      <w:r w:rsidRPr="009103C0">
        <w:rPr>
          <w:rFonts w:cs="David" w:hint="cs"/>
          <w:rtl/>
        </w:rPr>
        <w:tab/>
        <w:t xml:space="preserve"> בדיוק, אחרת זה לא יספיק לעבור.</w:t>
      </w:r>
    </w:p>
    <w:p w14:paraId="2BB3599C"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היו"ר רוחמה אברהם:</w:t>
      </w:r>
    </w:p>
    <w:p w14:paraId="1A817C08" w14:textId="77777777" w:rsidR="009103C0" w:rsidRPr="009103C0" w:rsidRDefault="009103C0" w:rsidP="009103C0">
      <w:pPr>
        <w:bidi/>
        <w:jc w:val="both"/>
        <w:rPr>
          <w:rFonts w:cs="David" w:hint="cs"/>
          <w:rtl/>
        </w:rPr>
      </w:pPr>
    </w:p>
    <w:p w14:paraId="748007E2" w14:textId="77777777" w:rsidR="009103C0" w:rsidRPr="009103C0" w:rsidRDefault="009103C0" w:rsidP="009103C0">
      <w:pPr>
        <w:bidi/>
        <w:jc w:val="both"/>
        <w:rPr>
          <w:rFonts w:cs="David"/>
          <w:rtl/>
        </w:rPr>
      </w:pPr>
      <w:r w:rsidRPr="009103C0">
        <w:rPr>
          <w:rFonts w:cs="David" w:hint="cs"/>
          <w:rtl/>
        </w:rPr>
        <w:tab/>
        <w:t>אני מודה לכם, חברי חברי הכנסת.</w:t>
      </w:r>
      <w:r w:rsidRPr="009103C0">
        <w:rPr>
          <w:rFonts w:cs="David"/>
          <w:rtl/>
        </w:rPr>
        <w:br/>
      </w:r>
    </w:p>
    <w:p w14:paraId="6EBB6628" w14:textId="77777777" w:rsidR="009103C0" w:rsidRPr="009103C0" w:rsidRDefault="009103C0" w:rsidP="009103C0">
      <w:pPr>
        <w:bidi/>
        <w:jc w:val="center"/>
        <w:rPr>
          <w:rFonts w:cs="David" w:hint="cs"/>
          <w:b/>
          <w:bCs/>
          <w:u w:val="single"/>
          <w:rtl/>
        </w:rPr>
      </w:pPr>
      <w:r w:rsidRPr="009103C0">
        <w:rPr>
          <w:rFonts w:cs="David"/>
          <w:rtl/>
        </w:rPr>
        <w:br w:type="page"/>
      </w:r>
      <w:r w:rsidRPr="009103C0">
        <w:rPr>
          <w:rFonts w:cs="David" w:hint="cs"/>
          <w:b/>
          <w:bCs/>
          <w:u w:val="single"/>
          <w:rtl/>
        </w:rPr>
        <w:t>ג. בקשות חברי הכנסת להקדמת הדיון בהצעות חוק, לפני הקריאה הטרומית:</w:t>
      </w:r>
    </w:p>
    <w:p w14:paraId="264AEC84" w14:textId="77777777" w:rsidR="009103C0" w:rsidRPr="009103C0" w:rsidRDefault="009103C0" w:rsidP="009103C0">
      <w:pPr>
        <w:bidi/>
        <w:jc w:val="center"/>
        <w:rPr>
          <w:rFonts w:cs="David" w:hint="cs"/>
          <w:u w:val="single"/>
          <w:rtl/>
        </w:rPr>
      </w:pPr>
    </w:p>
    <w:p w14:paraId="236051A8" w14:textId="77777777" w:rsidR="009103C0" w:rsidRPr="009103C0" w:rsidRDefault="009103C0" w:rsidP="009103C0">
      <w:pPr>
        <w:bidi/>
        <w:jc w:val="center"/>
        <w:rPr>
          <w:rFonts w:cs="David" w:hint="cs"/>
          <w:b/>
          <w:bCs/>
          <w:u w:val="single"/>
          <w:rtl/>
        </w:rPr>
      </w:pPr>
      <w:r w:rsidRPr="009103C0">
        <w:rPr>
          <w:rFonts w:cs="David" w:hint="cs"/>
          <w:b/>
          <w:bCs/>
          <w:u w:val="single"/>
          <w:rtl/>
        </w:rPr>
        <w:t xml:space="preserve">1. הצעת חוק מימון מפלגות (תיקון </w:t>
      </w:r>
      <w:r w:rsidRPr="009103C0">
        <w:rPr>
          <w:rFonts w:cs="David"/>
          <w:b/>
          <w:bCs/>
          <w:u w:val="single"/>
          <w:rtl/>
        </w:rPr>
        <w:t>–</w:t>
      </w:r>
      <w:r w:rsidRPr="009103C0">
        <w:rPr>
          <w:rFonts w:cs="David" w:hint="cs"/>
          <w:b/>
          <w:bCs/>
          <w:u w:val="single"/>
          <w:rtl/>
        </w:rPr>
        <w:t xml:space="preserve"> מימון פעילות הסיעות בכנסת), התשס"ז-2007</w:t>
      </w:r>
    </w:p>
    <w:p w14:paraId="41295B5E" w14:textId="77777777" w:rsidR="009103C0" w:rsidRPr="009103C0" w:rsidRDefault="009103C0" w:rsidP="009103C0">
      <w:pPr>
        <w:bidi/>
        <w:jc w:val="center"/>
        <w:rPr>
          <w:rFonts w:cs="David" w:hint="cs"/>
          <w:b/>
          <w:bCs/>
          <w:u w:val="single"/>
          <w:rtl/>
        </w:rPr>
      </w:pPr>
      <w:r w:rsidRPr="009103C0">
        <w:rPr>
          <w:rFonts w:cs="David" w:hint="cs"/>
          <w:b/>
          <w:bCs/>
          <w:u w:val="single"/>
          <w:rtl/>
        </w:rPr>
        <w:t>(פ/2039/17), הצעת חבר הכנסת משה שרוני</w:t>
      </w:r>
    </w:p>
    <w:p w14:paraId="6AA30DF9" w14:textId="77777777" w:rsidR="009103C0" w:rsidRPr="009103C0" w:rsidRDefault="009103C0" w:rsidP="009103C0">
      <w:pPr>
        <w:bidi/>
        <w:jc w:val="center"/>
        <w:rPr>
          <w:rFonts w:cs="David" w:hint="cs"/>
          <w:rtl/>
        </w:rPr>
      </w:pPr>
    </w:p>
    <w:p w14:paraId="0C5BE7B8"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3CD544A7" w14:textId="77777777" w:rsidR="009103C0" w:rsidRPr="009103C0" w:rsidRDefault="009103C0" w:rsidP="009103C0">
      <w:pPr>
        <w:bidi/>
        <w:jc w:val="both"/>
        <w:rPr>
          <w:rFonts w:cs="David" w:hint="cs"/>
          <w:rtl/>
        </w:rPr>
      </w:pPr>
    </w:p>
    <w:p w14:paraId="5CB78718" w14:textId="77777777" w:rsidR="009103C0" w:rsidRPr="009103C0" w:rsidRDefault="009103C0" w:rsidP="009103C0">
      <w:pPr>
        <w:bidi/>
        <w:jc w:val="both"/>
        <w:rPr>
          <w:rFonts w:cs="David" w:hint="cs"/>
          <w:rtl/>
        </w:rPr>
      </w:pPr>
      <w:r w:rsidRPr="009103C0">
        <w:rPr>
          <w:rFonts w:cs="David" w:hint="cs"/>
          <w:rtl/>
        </w:rPr>
        <w:tab/>
        <w:t xml:space="preserve"> אני עוברת לנושא הבא. חברת הכנסת תירוש לא נמצאת כאן, נעבור לנושא הבא של חבר הכנסת שרוני, עד אשר חברת הכנסת תירוש תיכנס. בינתיים, ניתן לחבר הכנסת שרוני להציג את עמדתו. אתה מבקש פטור מחובת הנחה, בבקשה.</w:t>
      </w:r>
    </w:p>
    <w:p w14:paraId="07C6880D"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שרוני:</w:t>
      </w:r>
    </w:p>
    <w:p w14:paraId="665E1683" w14:textId="77777777" w:rsidR="009103C0" w:rsidRPr="009103C0" w:rsidRDefault="009103C0" w:rsidP="009103C0">
      <w:pPr>
        <w:bidi/>
        <w:jc w:val="both"/>
        <w:rPr>
          <w:rFonts w:cs="David" w:hint="cs"/>
          <w:rtl/>
        </w:rPr>
      </w:pPr>
    </w:p>
    <w:p w14:paraId="42929DD8" w14:textId="77777777" w:rsidR="009103C0" w:rsidRPr="009103C0" w:rsidRDefault="009103C0" w:rsidP="009103C0">
      <w:pPr>
        <w:bidi/>
        <w:jc w:val="both"/>
        <w:rPr>
          <w:rFonts w:cs="David" w:hint="cs"/>
          <w:rtl/>
        </w:rPr>
      </w:pPr>
      <w:r w:rsidRPr="009103C0">
        <w:rPr>
          <w:rFonts w:cs="David" w:hint="cs"/>
          <w:rtl/>
        </w:rPr>
        <w:tab/>
        <w:t xml:space="preserve"> גברתי היושבת-ראש. ביום חגה ה- 58 של הכנסת, לא ידעתי שכל חברי הכנסת היו מפרי חוק בנושא מימון הסיעות הפעילות בכנסת. פתאום, היועצת המשפטית של הכנסת הודיעה שזה לא חוקי.</w:t>
      </w:r>
    </w:p>
    <w:p w14:paraId="0DBE43C9" w14:textId="77777777" w:rsidR="009103C0" w:rsidRPr="009103C0" w:rsidRDefault="009103C0" w:rsidP="009103C0">
      <w:pPr>
        <w:bidi/>
        <w:jc w:val="both"/>
        <w:rPr>
          <w:rFonts w:cs="David" w:hint="cs"/>
          <w:rtl/>
        </w:rPr>
      </w:pPr>
    </w:p>
    <w:p w14:paraId="573B211A" w14:textId="77777777" w:rsidR="009103C0" w:rsidRPr="009103C0" w:rsidRDefault="009103C0" w:rsidP="009103C0">
      <w:pPr>
        <w:bidi/>
        <w:jc w:val="both"/>
        <w:rPr>
          <w:rFonts w:cs="David" w:hint="cs"/>
          <w:rtl/>
        </w:rPr>
      </w:pPr>
      <w:r w:rsidRPr="009103C0">
        <w:rPr>
          <w:rFonts w:cs="David" w:hint="cs"/>
          <w:rtl/>
        </w:rPr>
        <w:tab/>
        <w:t xml:space="preserve">כדי שזה יהיה חוקי, הבאתי את תיקון החוק הזה  -שלא יגידו לנו שאנחנו מפרים את החוק. </w:t>
      </w:r>
    </w:p>
    <w:p w14:paraId="1271CD4C" w14:textId="77777777" w:rsidR="009103C0" w:rsidRPr="009103C0" w:rsidRDefault="009103C0" w:rsidP="009103C0">
      <w:pPr>
        <w:bidi/>
        <w:jc w:val="both"/>
        <w:rPr>
          <w:rFonts w:cs="David" w:hint="cs"/>
          <w:rtl/>
        </w:rPr>
      </w:pPr>
    </w:p>
    <w:p w14:paraId="32DD90D6" w14:textId="77777777" w:rsidR="009103C0" w:rsidRPr="009103C0" w:rsidRDefault="009103C0" w:rsidP="009103C0">
      <w:pPr>
        <w:bidi/>
        <w:jc w:val="both"/>
        <w:rPr>
          <w:rFonts w:cs="David" w:hint="cs"/>
          <w:rtl/>
        </w:rPr>
      </w:pPr>
      <w:r w:rsidRPr="009103C0">
        <w:rPr>
          <w:rFonts w:cs="David" w:hint="cs"/>
          <w:rtl/>
        </w:rPr>
        <w:tab/>
        <w:t xml:space="preserve">אני מבקש לפטור את הצעת החוק מחובת הנחה משום שהודיעו שאם לא נעביר את זה עד סוף החודש </w:t>
      </w:r>
      <w:r w:rsidRPr="009103C0">
        <w:rPr>
          <w:rFonts w:cs="David"/>
          <w:rtl/>
        </w:rPr>
        <w:t>–</w:t>
      </w:r>
      <w:r w:rsidRPr="009103C0">
        <w:rPr>
          <w:rFonts w:cs="David" w:hint="cs"/>
          <w:rtl/>
        </w:rPr>
        <w:t xml:space="preserve"> הסיעות לא יקבלו מימון. </w:t>
      </w:r>
    </w:p>
    <w:p w14:paraId="790A2C5E" w14:textId="77777777" w:rsidR="009103C0" w:rsidRPr="009103C0" w:rsidRDefault="009103C0" w:rsidP="009103C0">
      <w:pPr>
        <w:bidi/>
        <w:jc w:val="both"/>
        <w:rPr>
          <w:rFonts w:cs="David" w:hint="cs"/>
          <w:rtl/>
        </w:rPr>
      </w:pPr>
    </w:p>
    <w:p w14:paraId="16550F0F" w14:textId="77777777" w:rsidR="009103C0" w:rsidRPr="009103C0" w:rsidRDefault="009103C0" w:rsidP="009103C0">
      <w:pPr>
        <w:bidi/>
        <w:jc w:val="both"/>
        <w:rPr>
          <w:rFonts w:cs="David" w:hint="cs"/>
          <w:rtl/>
        </w:rPr>
      </w:pPr>
      <w:r w:rsidRPr="009103C0">
        <w:rPr>
          <w:rFonts w:cs="David" w:hint="cs"/>
          <w:rtl/>
        </w:rPr>
        <w:tab/>
        <w:t>אי לכך, אני מבקש מחברי הוועדה לאשר את הפטור כדי שנעביר זאת כמה שיותר מהר.</w:t>
      </w:r>
    </w:p>
    <w:p w14:paraId="582F5E22"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2C3B1439" w14:textId="77777777" w:rsidR="009103C0" w:rsidRPr="009103C0" w:rsidRDefault="009103C0" w:rsidP="009103C0">
      <w:pPr>
        <w:bidi/>
        <w:jc w:val="both"/>
        <w:rPr>
          <w:rFonts w:cs="David" w:hint="cs"/>
          <w:rtl/>
        </w:rPr>
      </w:pPr>
    </w:p>
    <w:p w14:paraId="71838853" w14:textId="77777777" w:rsidR="009103C0" w:rsidRPr="009103C0" w:rsidRDefault="009103C0" w:rsidP="009103C0">
      <w:pPr>
        <w:bidi/>
        <w:jc w:val="both"/>
        <w:rPr>
          <w:rFonts w:cs="David" w:hint="cs"/>
          <w:rtl/>
        </w:rPr>
      </w:pPr>
      <w:r w:rsidRPr="009103C0">
        <w:rPr>
          <w:rFonts w:cs="David" w:hint="cs"/>
          <w:rtl/>
        </w:rPr>
        <w:tab/>
        <w:t xml:space="preserve"> האם למישהו מחברי הכנסת יש מה לומר בעניין הזה? </w:t>
      </w:r>
    </w:p>
    <w:p w14:paraId="5E11CC24" w14:textId="77777777" w:rsidR="009103C0" w:rsidRPr="009103C0" w:rsidRDefault="009103C0" w:rsidP="009103C0">
      <w:pPr>
        <w:bidi/>
        <w:jc w:val="both"/>
        <w:rPr>
          <w:rFonts w:cs="David" w:hint="cs"/>
          <w:rtl/>
        </w:rPr>
      </w:pPr>
    </w:p>
    <w:p w14:paraId="6BD161CF" w14:textId="77777777" w:rsidR="009103C0" w:rsidRPr="009103C0" w:rsidRDefault="009103C0" w:rsidP="009103C0">
      <w:pPr>
        <w:bidi/>
        <w:jc w:val="both"/>
        <w:rPr>
          <w:rFonts w:cs="David" w:hint="cs"/>
          <w:rtl/>
        </w:rPr>
      </w:pPr>
      <w:r w:rsidRPr="009103C0">
        <w:rPr>
          <w:rFonts w:cs="David" w:hint="cs"/>
          <w:rtl/>
        </w:rPr>
        <w:tab/>
        <w:t>אני עוברת להצבעה. מי בעד מתן פטור מחובת הנחה? מי נגד? מי נמנע?</w:t>
      </w:r>
    </w:p>
    <w:p w14:paraId="5AA22F25" w14:textId="77777777" w:rsidR="009103C0" w:rsidRPr="009103C0" w:rsidRDefault="009103C0" w:rsidP="009103C0">
      <w:pPr>
        <w:bidi/>
        <w:jc w:val="center"/>
        <w:rPr>
          <w:rFonts w:cs="David" w:hint="cs"/>
          <w:b/>
          <w:bCs/>
          <w:rtl/>
        </w:rPr>
      </w:pPr>
      <w:r w:rsidRPr="009103C0">
        <w:rPr>
          <w:rFonts w:cs="David"/>
          <w:rtl/>
        </w:rPr>
        <w:br/>
      </w:r>
      <w:r w:rsidRPr="009103C0">
        <w:rPr>
          <w:rFonts w:cs="David" w:hint="cs"/>
          <w:b/>
          <w:bCs/>
          <w:rtl/>
        </w:rPr>
        <w:t>ה צ ב ע ה</w:t>
      </w:r>
    </w:p>
    <w:p w14:paraId="1AF77C7B" w14:textId="77777777" w:rsidR="009103C0" w:rsidRPr="009103C0" w:rsidRDefault="009103C0" w:rsidP="009103C0">
      <w:pPr>
        <w:bidi/>
        <w:jc w:val="center"/>
        <w:rPr>
          <w:rFonts w:cs="David" w:hint="cs"/>
          <w:b/>
          <w:bCs/>
          <w:rtl/>
        </w:rPr>
      </w:pPr>
    </w:p>
    <w:p w14:paraId="236F2C97" w14:textId="77777777" w:rsidR="009103C0" w:rsidRPr="009103C0" w:rsidRDefault="009103C0" w:rsidP="009103C0">
      <w:pPr>
        <w:bidi/>
        <w:jc w:val="center"/>
        <w:rPr>
          <w:rFonts w:cs="David" w:hint="cs"/>
          <w:rtl/>
        </w:rPr>
      </w:pPr>
      <w:r w:rsidRPr="009103C0">
        <w:rPr>
          <w:rFonts w:cs="David" w:hint="cs"/>
          <w:rtl/>
        </w:rPr>
        <w:t xml:space="preserve">בעד </w:t>
      </w:r>
      <w:r w:rsidRPr="009103C0">
        <w:rPr>
          <w:rFonts w:cs="David"/>
          <w:rtl/>
        </w:rPr>
        <w:t>–</w:t>
      </w:r>
      <w:r w:rsidRPr="009103C0">
        <w:rPr>
          <w:rFonts w:cs="David" w:hint="cs"/>
          <w:rtl/>
        </w:rPr>
        <w:t xml:space="preserve"> 12</w:t>
      </w:r>
    </w:p>
    <w:p w14:paraId="7B0E4F47" w14:textId="77777777" w:rsidR="009103C0" w:rsidRPr="009103C0" w:rsidRDefault="009103C0" w:rsidP="009103C0">
      <w:pPr>
        <w:bidi/>
        <w:jc w:val="center"/>
        <w:rPr>
          <w:rFonts w:cs="David" w:hint="cs"/>
          <w:rtl/>
        </w:rPr>
      </w:pPr>
      <w:r w:rsidRPr="009103C0">
        <w:rPr>
          <w:rFonts w:cs="David" w:hint="cs"/>
          <w:rtl/>
        </w:rPr>
        <w:t xml:space="preserve">נגד </w:t>
      </w:r>
      <w:r w:rsidRPr="009103C0">
        <w:rPr>
          <w:rFonts w:cs="David"/>
          <w:rtl/>
        </w:rPr>
        <w:t>–</w:t>
      </w:r>
      <w:r w:rsidRPr="009103C0">
        <w:rPr>
          <w:rFonts w:cs="David" w:hint="cs"/>
          <w:rtl/>
        </w:rPr>
        <w:t xml:space="preserve"> אין</w:t>
      </w:r>
    </w:p>
    <w:p w14:paraId="6F04605C" w14:textId="77777777" w:rsidR="009103C0" w:rsidRPr="009103C0" w:rsidRDefault="009103C0" w:rsidP="009103C0">
      <w:pPr>
        <w:bidi/>
        <w:jc w:val="center"/>
        <w:rPr>
          <w:rFonts w:cs="David" w:hint="cs"/>
          <w:rtl/>
        </w:rPr>
      </w:pPr>
      <w:r w:rsidRPr="009103C0">
        <w:rPr>
          <w:rFonts w:cs="David" w:hint="cs"/>
          <w:rtl/>
        </w:rPr>
        <w:t xml:space="preserve">נמנעים </w:t>
      </w:r>
      <w:r w:rsidRPr="009103C0">
        <w:rPr>
          <w:rFonts w:cs="David"/>
          <w:rtl/>
        </w:rPr>
        <w:t>–</w:t>
      </w:r>
      <w:r w:rsidRPr="009103C0">
        <w:rPr>
          <w:rFonts w:cs="David" w:hint="cs"/>
          <w:rtl/>
        </w:rPr>
        <w:t xml:space="preserve"> אין</w:t>
      </w:r>
    </w:p>
    <w:p w14:paraId="15F19625" w14:textId="77777777" w:rsidR="009103C0" w:rsidRPr="009103C0" w:rsidRDefault="009103C0" w:rsidP="009103C0">
      <w:pPr>
        <w:bidi/>
        <w:jc w:val="center"/>
        <w:rPr>
          <w:rFonts w:cs="David" w:hint="cs"/>
          <w:rtl/>
        </w:rPr>
      </w:pPr>
      <w:r w:rsidRPr="009103C0">
        <w:rPr>
          <w:rFonts w:cs="David" w:hint="cs"/>
          <w:rtl/>
        </w:rPr>
        <w:t xml:space="preserve">הבקשה למתן פטור מחובת הנחה מוקדמת על שולחן הכנסת להצעת חוק מימון מפלגות (תיקון </w:t>
      </w:r>
      <w:r w:rsidRPr="009103C0">
        <w:rPr>
          <w:rFonts w:cs="David"/>
          <w:rtl/>
        </w:rPr>
        <w:t>–</w:t>
      </w:r>
      <w:r w:rsidRPr="009103C0">
        <w:rPr>
          <w:rFonts w:cs="David" w:hint="cs"/>
          <w:rtl/>
        </w:rPr>
        <w:t xml:space="preserve"> מימון פעילות הסיעות בכנסת), התשס"ז-2007, לפני הקריאה הטרומית, נתקבלה.</w:t>
      </w:r>
    </w:p>
    <w:p w14:paraId="7019D27E" w14:textId="77777777" w:rsidR="009103C0" w:rsidRPr="009103C0" w:rsidRDefault="009103C0" w:rsidP="009103C0">
      <w:pPr>
        <w:bidi/>
        <w:jc w:val="both"/>
        <w:rPr>
          <w:rFonts w:cs="David" w:hint="cs"/>
          <w:rtl/>
        </w:rPr>
      </w:pPr>
    </w:p>
    <w:p w14:paraId="29AD2FCC"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740F810B" w14:textId="77777777" w:rsidR="009103C0" w:rsidRPr="009103C0" w:rsidRDefault="009103C0" w:rsidP="009103C0">
      <w:pPr>
        <w:bidi/>
        <w:jc w:val="both"/>
        <w:rPr>
          <w:rFonts w:cs="David" w:hint="cs"/>
          <w:rtl/>
        </w:rPr>
      </w:pPr>
    </w:p>
    <w:p w14:paraId="11D67E55" w14:textId="77777777" w:rsidR="009103C0" w:rsidRPr="009103C0" w:rsidRDefault="009103C0" w:rsidP="009103C0">
      <w:pPr>
        <w:pStyle w:val="BodyText"/>
        <w:rPr>
          <w:rFonts w:hint="cs"/>
          <w:rtl/>
        </w:rPr>
      </w:pPr>
      <w:r w:rsidRPr="009103C0">
        <w:rPr>
          <w:rFonts w:hint="cs"/>
          <w:rtl/>
        </w:rPr>
        <w:tab/>
        <w:t xml:space="preserve">בעד הצביעו 12, לא היו מתנגדים, לא היו נמנעים. לפיכך, הצעתך, חבר הכנסת שרוני, קיבלה פטור מחובת הנחה. </w:t>
      </w:r>
    </w:p>
    <w:p w14:paraId="6CB935C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שרוני:</w:t>
      </w:r>
    </w:p>
    <w:p w14:paraId="185013C5" w14:textId="77777777" w:rsidR="009103C0" w:rsidRPr="009103C0" w:rsidRDefault="009103C0" w:rsidP="009103C0">
      <w:pPr>
        <w:bidi/>
        <w:jc w:val="both"/>
        <w:rPr>
          <w:rFonts w:cs="David" w:hint="cs"/>
          <w:rtl/>
        </w:rPr>
      </w:pPr>
    </w:p>
    <w:p w14:paraId="53131A59" w14:textId="77777777" w:rsidR="009103C0" w:rsidRPr="009103C0" w:rsidRDefault="009103C0" w:rsidP="009103C0">
      <w:pPr>
        <w:bidi/>
        <w:jc w:val="both"/>
        <w:rPr>
          <w:rFonts w:cs="David"/>
          <w:rtl/>
        </w:rPr>
      </w:pPr>
      <w:r w:rsidRPr="009103C0">
        <w:rPr>
          <w:rFonts w:cs="David" w:hint="cs"/>
          <w:rtl/>
        </w:rPr>
        <w:tab/>
        <w:t xml:space="preserve"> תודה.</w:t>
      </w:r>
    </w:p>
    <w:p w14:paraId="1EE6A180" w14:textId="77777777" w:rsidR="009103C0" w:rsidRPr="009103C0" w:rsidRDefault="009103C0" w:rsidP="009103C0">
      <w:pPr>
        <w:bidi/>
        <w:jc w:val="center"/>
        <w:rPr>
          <w:rFonts w:cs="David" w:hint="cs"/>
          <w:b/>
          <w:bCs/>
          <w:u w:val="single"/>
          <w:rtl/>
        </w:rPr>
      </w:pPr>
      <w:r w:rsidRPr="009103C0">
        <w:rPr>
          <w:rFonts w:cs="David"/>
          <w:rtl/>
        </w:rPr>
        <w:br w:type="page"/>
      </w:r>
      <w:r w:rsidRPr="009103C0">
        <w:rPr>
          <w:rFonts w:cs="David" w:hint="cs"/>
          <w:rtl/>
        </w:rPr>
        <w:t xml:space="preserve">ג.2. </w:t>
      </w:r>
      <w:r w:rsidRPr="009103C0">
        <w:rPr>
          <w:rFonts w:cs="David" w:hint="cs"/>
          <w:b/>
          <w:bCs/>
          <w:u w:val="single"/>
          <w:rtl/>
        </w:rPr>
        <w:t>הצעת חוק זכויות המורה, התשס"ז-2007 (פ/2004/17)</w:t>
      </w:r>
    </w:p>
    <w:p w14:paraId="10CE64D3" w14:textId="77777777" w:rsidR="009103C0" w:rsidRPr="009103C0" w:rsidRDefault="009103C0" w:rsidP="009103C0">
      <w:pPr>
        <w:bidi/>
        <w:jc w:val="center"/>
        <w:rPr>
          <w:rFonts w:cs="David" w:hint="cs"/>
          <w:b/>
          <w:bCs/>
          <w:u w:val="single"/>
          <w:rtl/>
        </w:rPr>
      </w:pPr>
      <w:r w:rsidRPr="009103C0">
        <w:rPr>
          <w:rFonts w:cs="David" w:hint="cs"/>
          <w:b/>
          <w:bCs/>
          <w:u w:val="single"/>
          <w:rtl/>
        </w:rPr>
        <w:t>הצעת חברת הכנסת רונית תירוש</w:t>
      </w:r>
    </w:p>
    <w:p w14:paraId="58FEA467" w14:textId="77777777" w:rsidR="009103C0" w:rsidRPr="009103C0" w:rsidRDefault="009103C0" w:rsidP="009103C0">
      <w:pPr>
        <w:bidi/>
        <w:jc w:val="both"/>
        <w:rPr>
          <w:rFonts w:cs="David" w:hint="cs"/>
          <w:u w:val="single"/>
          <w:rtl/>
        </w:rPr>
      </w:pPr>
    </w:p>
    <w:p w14:paraId="3BF5F4A3"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65B6D64C" w14:textId="77777777" w:rsidR="009103C0" w:rsidRPr="009103C0" w:rsidRDefault="009103C0" w:rsidP="009103C0">
      <w:pPr>
        <w:bidi/>
        <w:jc w:val="both"/>
        <w:rPr>
          <w:rFonts w:cs="David" w:hint="cs"/>
          <w:rtl/>
        </w:rPr>
      </w:pPr>
    </w:p>
    <w:p w14:paraId="32480D95" w14:textId="77777777" w:rsidR="009103C0" w:rsidRPr="009103C0" w:rsidRDefault="009103C0" w:rsidP="009103C0">
      <w:pPr>
        <w:pStyle w:val="BodyText2"/>
        <w:rPr>
          <w:rFonts w:hint="cs"/>
          <w:rtl/>
        </w:rPr>
      </w:pPr>
      <w:r w:rsidRPr="009103C0">
        <w:rPr>
          <w:rFonts w:hint="cs"/>
          <w:rtl/>
        </w:rPr>
        <w:tab/>
        <w:t xml:space="preserve"> אני עוברת להצעתה של חברת הכנסת רונית תירוש, בנושא הצעת חוק זכויות המורה, התשס"ז-2007, (פ/2004/17). חברת הכנסת תירוש, אנא הסבירי לוועדה מדוע את מבקשת לפטור את הצעתך מחובת הנחה.</w:t>
      </w:r>
    </w:p>
    <w:p w14:paraId="113DDD28"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רונית תירוש:</w:t>
      </w:r>
    </w:p>
    <w:p w14:paraId="0D59FAB6" w14:textId="77777777" w:rsidR="009103C0" w:rsidRPr="009103C0" w:rsidRDefault="009103C0" w:rsidP="009103C0">
      <w:pPr>
        <w:bidi/>
        <w:jc w:val="both"/>
        <w:rPr>
          <w:rFonts w:cs="David" w:hint="cs"/>
          <w:rtl/>
        </w:rPr>
      </w:pPr>
    </w:p>
    <w:p w14:paraId="4FF3CDEA" w14:textId="77777777" w:rsidR="009103C0" w:rsidRPr="009103C0" w:rsidRDefault="009103C0" w:rsidP="009103C0">
      <w:pPr>
        <w:pStyle w:val="BodyText2"/>
        <w:rPr>
          <w:rFonts w:hint="cs"/>
          <w:rtl/>
        </w:rPr>
      </w:pPr>
      <w:r w:rsidRPr="009103C0">
        <w:rPr>
          <w:rFonts w:hint="cs"/>
          <w:rtl/>
        </w:rPr>
        <w:tab/>
        <w:t xml:space="preserve"> ההצעה שלי כבר הגיעה לוועדת שרים ואושרה שם. כולנו עדים לכך שארגוני המורים היום מכינים את הקרקע ואת דעת הקהל הציבורית לשביתה מאוד גדולה בגין הרבה מאוד שחיקות ועוולות שיש בכל יחסי המשק למורים בישראל </w:t>
      </w:r>
      <w:r w:rsidRPr="009103C0">
        <w:rPr>
          <w:rtl/>
        </w:rPr>
        <w:t>–</w:t>
      </w:r>
      <w:r w:rsidRPr="009103C0">
        <w:rPr>
          <w:rFonts w:hint="cs"/>
          <w:rtl/>
        </w:rPr>
        <w:t xml:space="preserve"> עובדה נכונה כשלעצמה, אם כי אני עצמי מסתייגת משביתות, אבל אף אחד לא שואל אותי בעניין. </w:t>
      </w:r>
    </w:p>
    <w:p w14:paraId="572F73E1" w14:textId="77777777" w:rsidR="009103C0" w:rsidRPr="009103C0" w:rsidRDefault="009103C0" w:rsidP="009103C0">
      <w:pPr>
        <w:pStyle w:val="BodyText2"/>
        <w:rPr>
          <w:rFonts w:hint="cs"/>
          <w:rtl/>
        </w:rPr>
      </w:pPr>
    </w:p>
    <w:p w14:paraId="527D71D4" w14:textId="77777777" w:rsidR="009103C0" w:rsidRPr="009103C0" w:rsidRDefault="009103C0" w:rsidP="009103C0">
      <w:pPr>
        <w:pStyle w:val="BodyText2"/>
        <w:rPr>
          <w:rFonts w:hint="cs"/>
          <w:rtl/>
        </w:rPr>
      </w:pPr>
      <w:r w:rsidRPr="009103C0">
        <w:rPr>
          <w:rFonts w:hint="cs"/>
          <w:rtl/>
        </w:rPr>
        <w:tab/>
        <w:t xml:space="preserve">אני חושבת שחלק מבניית צעדי אמון של הכנסת, של הממשלה, בציבור המורים בישראל זה הצעת החוק הזאת, מה גם שעומדת ממול הצעת חוק זכויות התלמיד, והמורים אומרים בריש גלי שהם לא יממשו אפילו סעיף אחד מהחוק הזה שכבר קיים, עד שלא יכירו גם בזכויותיהם שלהם. </w:t>
      </w:r>
    </w:p>
    <w:p w14:paraId="3184ABDB" w14:textId="77777777" w:rsidR="009103C0" w:rsidRPr="009103C0" w:rsidRDefault="009103C0" w:rsidP="009103C0">
      <w:pPr>
        <w:pStyle w:val="BodyText2"/>
        <w:rPr>
          <w:rFonts w:hint="cs"/>
          <w:rtl/>
        </w:rPr>
      </w:pPr>
    </w:p>
    <w:p w14:paraId="49C1C23B" w14:textId="77777777" w:rsidR="009103C0" w:rsidRPr="009103C0" w:rsidRDefault="009103C0" w:rsidP="009103C0">
      <w:pPr>
        <w:pStyle w:val="BodyText2"/>
        <w:rPr>
          <w:rFonts w:hint="cs"/>
          <w:rtl/>
        </w:rPr>
      </w:pPr>
      <w:r w:rsidRPr="009103C0">
        <w:rPr>
          <w:rFonts w:hint="cs"/>
          <w:rtl/>
        </w:rPr>
        <w:tab/>
        <w:t xml:space="preserve">אני חושבת שבמצב הנתון, ראוי שאנחנו נקדם את החקיקה הזאת בהקדם, דווקא בעיתוי הזה שבו יש משבר מאוד קשה בין ציבור המורים לממשלת ישראל. </w:t>
      </w:r>
    </w:p>
    <w:p w14:paraId="29452AD3" w14:textId="77777777" w:rsidR="009103C0" w:rsidRPr="009103C0" w:rsidRDefault="009103C0" w:rsidP="009103C0">
      <w:pPr>
        <w:pStyle w:val="Heading5"/>
        <w:rPr>
          <w:rFonts w:hint="cs"/>
          <w:rtl/>
        </w:rPr>
      </w:pPr>
      <w:r w:rsidRPr="009103C0">
        <w:rPr>
          <w:rtl/>
        </w:rPr>
        <w:br/>
      </w:r>
      <w:r w:rsidRPr="009103C0">
        <w:rPr>
          <w:rFonts w:hint="cs"/>
          <w:u w:val="single"/>
          <w:rtl/>
        </w:rPr>
        <w:t>אביגדור יצחקי:</w:t>
      </w:r>
    </w:p>
    <w:p w14:paraId="5D88AEE0" w14:textId="77777777" w:rsidR="009103C0" w:rsidRPr="009103C0" w:rsidRDefault="009103C0" w:rsidP="009103C0">
      <w:pPr>
        <w:pStyle w:val="Heading5"/>
        <w:rPr>
          <w:rFonts w:hint="cs"/>
          <w:rtl/>
        </w:rPr>
      </w:pPr>
    </w:p>
    <w:p w14:paraId="5FA9B97D" w14:textId="77777777" w:rsidR="009103C0" w:rsidRPr="009103C0" w:rsidRDefault="009103C0" w:rsidP="009103C0">
      <w:pPr>
        <w:pStyle w:val="BodyText2"/>
        <w:rPr>
          <w:rFonts w:hint="cs"/>
          <w:rtl/>
        </w:rPr>
      </w:pPr>
      <w:r w:rsidRPr="009103C0">
        <w:rPr>
          <w:rFonts w:hint="cs"/>
          <w:rtl/>
        </w:rPr>
        <w:tab/>
        <w:t xml:space="preserve"> הקמפיין שלהם הוא שערורייה, דרך אגב.</w:t>
      </w:r>
    </w:p>
    <w:p w14:paraId="0D3DE2C1"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רונית תירוש:</w:t>
      </w:r>
    </w:p>
    <w:p w14:paraId="1A30C0A3" w14:textId="77777777" w:rsidR="009103C0" w:rsidRPr="009103C0" w:rsidRDefault="009103C0" w:rsidP="009103C0">
      <w:pPr>
        <w:bidi/>
        <w:jc w:val="both"/>
        <w:rPr>
          <w:rFonts w:cs="David" w:hint="cs"/>
          <w:rtl/>
        </w:rPr>
      </w:pPr>
    </w:p>
    <w:p w14:paraId="5B5ADB5F" w14:textId="77777777" w:rsidR="009103C0" w:rsidRPr="009103C0" w:rsidRDefault="009103C0" w:rsidP="009103C0">
      <w:pPr>
        <w:pStyle w:val="BodyText2"/>
        <w:rPr>
          <w:rFonts w:hint="cs"/>
          <w:rtl/>
        </w:rPr>
      </w:pPr>
      <w:r w:rsidRPr="009103C0">
        <w:rPr>
          <w:rFonts w:hint="cs"/>
          <w:rtl/>
        </w:rPr>
        <w:tab/>
        <w:t xml:space="preserve">נכון, גם אמרתי, אבל עובדה </w:t>
      </w:r>
      <w:r w:rsidRPr="009103C0">
        <w:rPr>
          <w:rtl/>
        </w:rPr>
        <w:t>–</w:t>
      </w:r>
      <w:r w:rsidRPr="009103C0">
        <w:rPr>
          <w:rFonts w:hint="cs"/>
          <w:rtl/>
        </w:rPr>
        <w:t xml:space="preserve"> יש משבר. אני החתמתי הרבה מאוד חברי כנסת </w:t>
      </w:r>
      <w:r w:rsidRPr="009103C0">
        <w:rPr>
          <w:rtl/>
        </w:rPr>
        <w:t>–</w:t>
      </w:r>
      <w:r w:rsidRPr="009103C0">
        <w:rPr>
          <w:rFonts w:hint="cs"/>
          <w:rtl/>
        </w:rPr>
        <w:t xml:space="preserve"> 63 במספר </w:t>
      </w:r>
      <w:r w:rsidRPr="009103C0">
        <w:rPr>
          <w:rtl/>
        </w:rPr>
        <w:t>–</w:t>
      </w:r>
      <w:r w:rsidRPr="009103C0">
        <w:rPr>
          <w:rFonts w:hint="cs"/>
          <w:rtl/>
        </w:rPr>
        <w:t xml:space="preserve"> ויכולתי להמשיך, אבל פשוט חשבתי שהמסר הועבר ועצרתי שם. היתה הזדהות רבתי עם החשיבות של החוק הזה. </w:t>
      </w:r>
    </w:p>
    <w:p w14:paraId="479EA128" w14:textId="77777777" w:rsidR="009103C0" w:rsidRPr="009103C0" w:rsidRDefault="009103C0" w:rsidP="009103C0">
      <w:pPr>
        <w:pStyle w:val="BodyText2"/>
        <w:rPr>
          <w:rFonts w:hint="cs"/>
          <w:rtl/>
        </w:rPr>
      </w:pPr>
    </w:p>
    <w:p w14:paraId="2B99469C" w14:textId="77777777" w:rsidR="009103C0" w:rsidRPr="009103C0" w:rsidRDefault="009103C0" w:rsidP="009103C0">
      <w:pPr>
        <w:pStyle w:val="BodyText2"/>
        <w:ind w:firstLine="567"/>
        <w:rPr>
          <w:rFonts w:hint="cs"/>
          <w:rtl/>
        </w:rPr>
      </w:pPr>
      <w:r w:rsidRPr="009103C0">
        <w:rPr>
          <w:rFonts w:hint="cs"/>
          <w:rtl/>
        </w:rPr>
        <w:t xml:space="preserve">לכן, על רקע העיתוי של משבר עם המורים, אני מבקשת לסמן לציבור המורים </w:t>
      </w:r>
      <w:r w:rsidRPr="009103C0">
        <w:rPr>
          <w:rtl/>
        </w:rPr>
        <w:t>–</w:t>
      </w:r>
      <w:r w:rsidRPr="009103C0">
        <w:rPr>
          <w:rFonts w:hint="cs"/>
          <w:rtl/>
        </w:rPr>
        <w:t xml:space="preserve"> יש מי שכן חושב שצריך לדאוג לכם, לזכויותיכם, לסמכויותיכם ולמעמדכם בישראל. </w:t>
      </w:r>
    </w:p>
    <w:p w14:paraId="3236A8A9"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75F13B00" w14:textId="77777777" w:rsidR="009103C0" w:rsidRPr="009103C0" w:rsidRDefault="009103C0" w:rsidP="009103C0">
      <w:pPr>
        <w:bidi/>
        <w:jc w:val="both"/>
        <w:rPr>
          <w:rFonts w:cs="David" w:hint="cs"/>
          <w:rtl/>
        </w:rPr>
      </w:pPr>
    </w:p>
    <w:p w14:paraId="42716683" w14:textId="77777777" w:rsidR="009103C0" w:rsidRPr="009103C0" w:rsidRDefault="009103C0" w:rsidP="009103C0">
      <w:pPr>
        <w:pStyle w:val="BodyText2"/>
        <w:ind w:firstLine="567"/>
        <w:rPr>
          <w:rFonts w:hint="cs"/>
          <w:rtl/>
        </w:rPr>
      </w:pPr>
      <w:r w:rsidRPr="009103C0">
        <w:rPr>
          <w:rFonts w:hint="cs"/>
          <w:rtl/>
        </w:rPr>
        <w:t>אני מודה לך, גברתי. אני עוברת להצבעה. מי בעד להעניק פטור מחובת הנחה?</w:t>
      </w:r>
    </w:p>
    <w:p w14:paraId="13767EA4"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גפני:</w:t>
      </w:r>
    </w:p>
    <w:p w14:paraId="43E52541" w14:textId="77777777" w:rsidR="009103C0" w:rsidRPr="009103C0" w:rsidRDefault="009103C0" w:rsidP="009103C0">
      <w:pPr>
        <w:bidi/>
        <w:jc w:val="both"/>
        <w:rPr>
          <w:rFonts w:cs="David" w:hint="cs"/>
          <w:rtl/>
        </w:rPr>
      </w:pPr>
    </w:p>
    <w:p w14:paraId="48D319FC" w14:textId="77777777" w:rsidR="009103C0" w:rsidRPr="009103C0" w:rsidRDefault="009103C0" w:rsidP="009103C0">
      <w:pPr>
        <w:pStyle w:val="BodyText2"/>
        <w:ind w:firstLine="567"/>
        <w:rPr>
          <w:rFonts w:hint="cs"/>
          <w:rtl/>
        </w:rPr>
      </w:pPr>
      <w:r w:rsidRPr="009103C0">
        <w:rPr>
          <w:rFonts w:hint="cs"/>
          <w:rtl/>
        </w:rPr>
        <w:t xml:space="preserve">אני מבקש להתייחס. אני רק רוצה לשאול למה זה דחוף. </w:t>
      </w:r>
    </w:p>
    <w:p w14:paraId="6598BD8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2FAC9E5E" w14:textId="77777777" w:rsidR="009103C0" w:rsidRPr="009103C0" w:rsidRDefault="009103C0" w:rsidP="009103C0">
      <w:pPr>
        <w:bidi/>
        <w:jc w:val="both"/>
        <w:rPr>
          <w:rFonts w:cs="David" w:hint="cs"/>
          <w:rtl/>
        </w:rPr>
      </w:pPr>
    </w:p>
    <w:p w14:paraId="0C445551" w14:textId="77777777" w:rsidR="009103C0" w:rsidRPr="009103C0" w:rsidRDefault="009103C0" w:rsidP="009103C0">
      <w:pPr>
        <w:pStyle w:val="BodyText2"/>
        <w:ind w:firstLine="567"/>
        <w:rPr>
          <w:rFonts w:hint="cs"/>
          <w:rtl/>
        </w:rPr>
      </w:pPr>
      <w:r w:rsidRPr="009103C0">
        <w:rPr>
          <w:rFonts w:hint="cs"/>
          <w:rtl/>
        </w:rPr>
        <w:t>חברת הכנסת תירוש הסבירה.</w:t>
      </w:r>
    </w:p>
    <w:p w14:paraId="3489BDBF"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גפני:</w:t>
      </w:r>
    </w:p>
    <w:p w14:paraId="23412081" w14:textId="77777777" w:rsidR="009103C0" w:rsidRPr="009103C0" w:rsidRDefault="009103C0" w:rsidP="009103C0">
      <w:pPr>
        <w:bidi/>
        <w:jc w:val="both"/>
        <w:rPr>
          <w:rFonts w:cs="David" w:hint="cs"/>
          <w:rtl/>
        </w:rPr>
      </w:pPr>
    </w:p>
    <w:p w14:paraId="1488BFB8" w14:textId="77777777" w:rsidR="009103C0" w:rsidRPr="009103C0" w:rsidRDefault="009103C0" w:rsidP="009103C0">
      <w:pPr>
        <w:pStyle w:val="BodyText2"/>
        <w:ind w:firstLine="567"/>
        <w:rPr>
          <w:rFonts w:hint="cs"/>
          <w:rtl/>
        </w:rPr>
      </w:pPr>
      <w:r w:rsidRPr="009103C0">
        <w:rPr>
          <w:rFonts w:hint="cs"/>
          <w:rtl/>
        </w:rPr>
        <w:t xml:space="preserve">כאשר ועדת השרים לענייני חקיקה אישרה את זה </w:t>
      </w:r>
      <w:r w:rsidRPr="009103C0">
        <w:rPr>
          <w:rtl/>
        </w:rPr>
        <w:t>–</w:t>
      </w:r>
      <w:r w:rsidRPr="009103C0">
        <w:rPr>
          <w:rFonts w:hint="cs"/>
          <w:rtl/>
        </w:rPr>
        <w:t xml:space="preserve"> ויש ערעור בממשלה, ערעור שהגיש השר נהרי </w:t>
      </w:r>
      <w:r w:rsidRPr="009103C0">
        <w:rPr>
          <w:rtl/>
        </w:rPr>
        <w:t>–</w:t>
      </w:r>
      <w:r w:rsidRPr="009103C0">
        <w:rPr>
          <w:rFonts w:hint="cs"/>
          <w:rtl/>
        </w:rPr>
        <w:t xml:space="preserve"> אני מבקש לדעת מה הדחיפות. הרי כל עוד הממשלה לא תקיים דיון על החוק הזה, אני מניח שחברת הכנסת רונית תירוש לא תביא את זה למליאת הכנסת. הרי לא ילכו פה נגד הממשלה.</w:t>
      </w:r>
    </w:p>
    <w:p w14:paraId="5D2FBAED" w14:textId="77777777" w:rsidR="009103C0" w:rsidRPr="009103C0" w:rsidRDefault="009103C0" w:rsidP="009103C0">
      <w:pPr>
        <w:bidi/>
        <w:jc w:val="both"/>
        <w:rPr>
          <w:rFonts w:cs="David" w:hint="cs"/>
          <w:rtl/>
        </w:rPr>
      </w:pPr>
      <w:r w:rsidRPr="009103C0">
        <w:rPr>
          <w:rFonts w:cs="David"/>
          <w:rtl/>
        </w:rPr>
        <w:br w:type="page"/>
      </w:r>
      <w:r w:rsidRPr="009103C0">
        <w:rPr>
          <w:rFonts w:cs="David"/>
          <w:rtl/>
        </w:rPr>
        <w:br/>
      </w:r>
      <w:r w:rsidRPr="009103C0">
        <w:rPr>
          <w:rFonts w:cs="David" w:hint="cs"/>
          <w:u w:val="single"/>
          <w:rtl/>
        </w:rPr>
        <w:t>רונית תירוש:</w:t>
      </w:r>
    </w:p>
    <w:p w14:paraId="0B230213" w14:textId="77777777" w:rsidR="009103C0" w:rsidRPr="009103C0" w:rsidRDefault="009103C0" w:rsidP="009103C0">
      <w:pPr>
        <w:bidi/>
        <w:jc w:val="both"/>
        <w:rPr>
          <w:rFonts w:cs="David" w:hint="cs"/>
          <w:rtl/>
        </w:rPr>
      </w:pPr>
    </w:p>
    <w:p w14:paraId="59133C90" w14:textId="77777777" w:rsidR="009103C0" w:rsidRPr="009103C0" w:rsidRDefault="009103C0" w:rsidP="009103C0">
      <w:pPr>
        <w:pStyle w:val="BodyText2"/>
        <w:ind w:firstLine="567"/>
        <w:rPr>
          <w:rFonts w:hint="cs"/>
          <w:rtl/>
        </w:rPr>
      </w:pPr>
      <w:r w:rsidRPr="009103C0">
        <w:rPr>
          <w:rFonts w:hint="cs"/>
          <w:rtl/>
        </w:rPr>
        <w:t>למה אתה חושב?</w:t>
      </w:r>
    </w:p>
    <w:p w14:paraId="520739D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7A433C5B" w14:textId="77777777" w:rsidR="009103C0" w:rsidRPr="009103C0" w:rsidRDefault="009103C0" w:rsidP="009103C0">
      <w:pPr>
        <w:bidi/>
        <w:jc w:val="both"/>
        <w:rPr>
          <w:rFonts w:cs="David" w:hint="cs"/>
          <w:rtl/>
        </w:rPr>
      </w:pPr>
    </w:p>
    <w:p w14:paraId="006F58F0" w14:textId="77777777" w:rsidR="009103C0" w:rsidRPr="009103C0" w:rsidRDefault="009103C0" w:rsidP="009103C0">
      <w:pPr>
        <w:pStyle w:val="BodyText2"/>
        <w:ind w:firstLine="567"/>
        <w:rPr>
          <w:rFonts w:hint="cs"/>
          <w:rtl/>
        </w:rPr>
      </w:pPr>
      <w:r w:rsidRPr="009103C0">
        <w:rPr>
          <w:rFonts w:hint="cs"/>
          <w:rtl/>
        </w:rPr>
        <w:t xml:space="preserve">אז במקום לעזור, מה עכשיו? </w:t>
      </w:r>
    </w:p>
    <w:p w14:paraId="4AB395A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גפני:</w:t>
      </w:r>
    </w:p>
    <w:p w14:paraId="667FFBEE" w14:textId="77777777" w:rsidR="009103C0" w:rsidRPr="009103C0" w:rsidRDefault="009103C0" w:rsidP="009103C0">
      <w:pPr>
        <w:bidi/>
        <w:jc w:val="both"/>
        <w:rPr>
          <w:rFonts w:cs="David" w:hint="cs"/>
          <w:rtl/>
        </w:rPr>
      </w:pPr>
    </w:p>
    <w:p w14:paraId="56F0D8D7" w14:textId="77777777" w:rsidR="009103C0" w:rsidRPr="009103C0" w:rsidRDefault="009103C0" w:rsidP="009103C0">
      <w:pPr>
        <w:pStyle w:val="BodyText2"/>
        <w:ind w:firstLine="567"/>
        <w:rPr>
          <w:rFonts w:hint="cs"/>
          <w:rtl/>
        </w:rPr>
      </w:pPr>
      <w:r w:rsidRPr="009103C0">
        <w:rPr>
          <w:rFonts w:hint="cs"/>
          <w:rtl/>
        </w:rPr>
        <w:t xml:space="preserve">אז אני שואל למה זה דחוף. </w:t>
      </w:r>
    </w:p>
    <w:p w14:paraId="70BB81D9"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6471688D" w14:textId="77777777" w:rsidR="009103C0" w:rsidRPr="009103C0" w:rsidRDefault="009103C0" w:rsidP="009103C0">
      <w:pPr>
        <w:bidi/>
        <w:jc w:val="both"/>
        <w:rPr>
          <w:rFonts w:cs="David" w:hint="cs"/>
          <w:rtl/>
        </w:rPr>
      </w:pPr>
    </w:p>
    <w:p w14:paraId="6DC4D9D6" w14:textId="77777777" w:rsidR="009103C0" w:rsidRPr="009103C0" w:rsidRDefault="009103C0" w:rsidP="009103C0">
      <w:pPr>
        <w:pStyle w:val="BodyText2"/>
        <w:ind w:firstLine="567"/>
        <w:rPr>
          <w:rFonts w:hint="cs"/>
          <w:rtl/>
        </w:rPr>
      </w:pPr>
      <w:r w:rsidRPr="009103C0">
        <w:rPr>
          <w:rFonts w:hint="cs"/>
          <w:rtl/>
        </w:rPr>
        <w:t>היא הסבירה.</w:t>
      </w:r>
    </w:p>
    <w:p w14:paraId="33E5E72C"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רונית תירוש:</w:t>
      </w:r>
    </w:p>
    <w:p w14:paraId="15E2435A" w14:textId="77777777" w:rsidR="009103C0" w:rsidRPr="009103C0" w:rsidRDefault="009103C0" w:rsidP="009103C0">
      <w:pPr>
        <w:bidi/>
        <w:jc w:val="both"/>
        <w:rPr>
          <w:rFonts w:cs="David" w:hint="cs"/>
          <w:rtl/>
        </w:rPr>
      </w:pPr>
    </w:p>
    <w:p w14:paraId="243E884C" w14:textId="77777777" w:rsidR="009103C0" w:rsidRPr="009103C0" w:rsidRDefault="009103C0" w:rsidP="009103C0">
      <w:pPr>
        <w:pStyle w:val="BodyText2"/>
        <w:ind w:firstLine="567"/>
        <w:rPr>
          <w:rFonts w:hint="cs"/>
          <w:rtl/>
        </w:rPr>
      </w:pPr>
      <w:r w:rsidRPr="009103C0">
        <w:rPr>
          <w:rFonts w:hint="cs"/>
          <w:rtl/>
        </w:rPr>
        <w:t>הסברתי.</w:t>
      </w:r>
    </w:p>
    <w:p w14:paraId="0DFF92B8"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גדעון סער:</w:t>
      </w:r>
    </w:p>
    <w:p w14:paraId="20AC5EC8" w14:textId="77777777" w:rsidR="009103C0" w:rsidRPr="009103C0" w:rsidRDefault="009103C0" w:rsidP="009103C0">
      <w:pPr>
        <w:bidi/>
        <w:jc w:val="both"/>
        <w:rPr>
          <w:rFonts w:cs="David" w:hint="cs"/>
          <w:u w:val="single"/>
          <w:rtl/>
        </w:rPr>
      </w:pPr>
    </w:p>
    <w:p w14:paraId="0FBCF281" w14:textId="77777777" w:rsidR="009103C0" w:rsidRPr="009103C0" w:rsidRDefault="009103C0" w:rsidP="009103C0">
      <w:pPr>
        <w:bidi/>
        <w:jc w:val="both"/>
        <w:rPr>
          <w:rFonts w:cs="David" w:hint="cs"/>
          <w:rtl/>
        </w:rPr>
      </w:pPr>
      <w:r w:rsidRPr="009103C0">
        <w:rPr>
          <w:rFonts w:cs="David" w:hint="cs"/>
          <w:rtl/>
        </w:rPr>
        <w:tab/>
        <w:t xml:space="preserve"> או שהיא שכנעה אותך או שהיא לא שכנעה אותך, אבל היא הסבירה את עמדתה.</w:t>
      </w:r>
    </w:p>
    <w:p w14:paraId="5EAFFC27"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גפני:</w:t>
      </w:r>
    </w:p>
    <w:p w14:paraId="20695456" w14:textId="77777777" w:rsidR="009103C0" w:rsidRPr="009103C0" w:rsidRDefault="009103C0" w:rsidP="009103C0">
      <w:pPr>
        <w:bidi/>
        <w:jc w:val="both"/>
        <w:rPr>
          <w:rFonts w:cs="David" w:hint="cs"/>
          <w:rtl/>
        </w:rPr>
      </w:pPr>
    </w:p>
    <w:p w14:paraId="03D53DDD" w14:textId="77777777" w:rsidR="009103C0" w:rsidRPr="009103C0" w:rsidRDefault="009103C0" w:rsidP="009103C0">
      <w:pPr>
        <w:bidi/>
        <w:jc w:val="both"/>
        <w:rPr>
          <w:rFonts w:cs="David" w:hint="cs"/>
          <w:rtl/>
        </w:rPr>
      </w:pPr>
      <w:r w:rsidRPr="009103C0">
        <w:rPr>
          <w:rFonts w:cs="David" w:hint="cs"/>
          <w:rtl/>
        </w:rPr>
        <w:tab/>
        <w:t xml:space="preserve"> אבל הממשלה אמורה לדון בזה.</w:t>
      </w:r>
    </w:p>
    <w:p w14:paraId="26B2F9DD"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B285E10" w14:textId="77777777" w:rsidR="009103C0" w:rsidRPr="009103C0" w:rsidRDefault="009103C0" w:rsidP="009103C0">
      <w:pPr>
        <w:bidi/>
        <w:jc w:val="both"/>
        <w:rPr>
          <w:rFonts w:cs="David" w:hint="cs"/>
          <w:rtl/>
        </w:rPr>
      </w:pPr>
    </w:p>
    <w:p w14:paraId="16AD704B" w14:textId="77777777" w:rsidR="009103C0" w:rsidRPr="009103C0" w:rsidRDefault="009103C0" w:rsidP="009103C0">
      <w:pPr>
        <w:bidi/>
        <w:jc w:val="both"/>
        <w:rPr>
          <w:rFonts w:cs="David" w:hint="cs"/>
          <w:rtl/>
        </w:rPr>
      </w:pPr>
      <w:r w:rsidRPr="009103C0">
        <w:rPr>
          <w:rFonts w:cs="David" w:hint="cs"/>
          <w:rtl/>
        </w:rPr>
        <w:tab/>
        <w:t xml:space="preserve"> אני עוברת להצבעה. מי בעד לפטור את הצעת החוק מחובת הנחה? מי מתנגד?</w:t>
      </w:r>
    </w:p>
    <w:p w14:paraId="16B9B6FA"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משה גפני:</w:t>
      </w:r>
    </w:p>
    <w:p w14:paraId="6DAD6477" w14:textId="77777777" w:rsidR="009103C0" w:rsidRPr="009103C0" w:rsidRDefault="009103C0" w:rsidP="009103C0">
      <w:pPr>
        <w:bidi/>
        <w:jc w:val="both"/>
        <w:rPr>
          <w:rFonts w:cs="David" w:hint="cs"/>
          <w:rtl/>
        </w:rPr>
      </w:pPr>
    </w:p>
    <w:p w14:paraId="2FF42CA8" w14:textId="77777777" w:rsidR="009103C0" w:rsidRPr="009103C0" w:rsidRDefault="009103C0" w:rsidP="009103C0">
      <w:pPr>
        <w:bidi/>
        <w:jc w:val="both"/>
        <w:rPr>
          <w:rFonts w:cs="David" w:hint="cs"/>
          <w:rtl/>
        </w:rPr>
      </w:pPr>
      <w:r w:rsidRPr="009103C0">
        <w:rPr>
          <w:rFonts w:cs="David" w:hint="cs"/>
          <w:rtl/>
        </w:rPr>
        <w:tab/>
        <w:t xml:space="preserve"> אני.</w:t>
      </w:r>
    </w:p>
    <w:p w14:paraId="4561F396" w14:textId="77777777" w:rsidR="009103C0" w:rsidRPr="009103C0" w:rsidRDefault="009103C0" w:rsidP="009103C0">
      <w:pPr>
        <w:bidi/>
        <w:jc w:val="center"/>
        <w:rPr>
          <w:rFonts w:cs="David" w:hint="cs"/>
          <w:b/>
          <w:bCs/>
          <w:rtl/>
        </w:rPr>
      </w:pPr>
      <w:r w:rsidRPr="009103C0">
        <w:rPr>
          <w:rFonts w:cs="David"/>
          <w:rtl/>
        </w:rPr>
        <w:br/>
      </w:r>
      <w:r w:rsidRPr="009103C0">
        <w:rPr>
          <w:rFonts w:cs="David" w:hint="cs"/>
          <w:b/>
          <w:bCs/>
          <w:rtl/>
        </w:rPr>
        <w:t>ה צ ב ע ה</w:t>
      </w:r>
    </w:p>
    <w:p w14:paraId="59CA9111" w14:textId="77777777" w:rsidR="009103C0" w:rsidRPr="009103C0" w:rsidRDefault="009103C0" w:rsidP="009103C0">
      <w:pPr>
        <w:bidi/>
        <w:jc w:val="center"/>
        <w:rPr>
          <w:rFonts w:cs="David" w:hint="cs"/>
          <w:b/>
          <w:bCs/>
          <w:rtl/>
        </w:rPr>
      </w:pPr>
    </w:p>
    <w:p w14:paraId="4B2C0F45" w14:textId="77777777" w:rsidR="009103C0" w:rsidRPr="009103C0" w:rsidRDefault="009103C0" w:rsidP="009103C0">
      <w:pPr>
        <w:bidi/>
        <w:jc w:val="center"/>
        <w:rPr>
          <w:rFonts w:cs="David" w:hint="cs"/>
          <w:rtl/>
        </w:rPr>
      </w:pPr>
      <w:r w:rsidRPr="009103C0">
        <w:rPr>
          <w:rFonts w:cs="David" w:hint="cs"/>
          <w:rtl/>
        </w:rPr>
        <w:t xml:space="preserve">בעד </w:t>
      </w:r>
      <w:r w:rsidRPr="009103C0">
        <w:rPr>
          <w:rFonts w:cs="David"/>
          <w:rtl/>
        </w:rPr>
        <w:t>–</w:t>
      </w:r>
      <w:r w:rsidRPr="009103C0">
        <w:rPr>
          <w:rFonts w:cs="David" w:hint="cs"/>
          <w:rtl/>
        </w:rPr>
        <w:t xml:space="preserve"> 14</w:t>
      </w:r>
    </w:p>
    <w:p w14:paraId="74529897" w14:textId="77777777" w:rsidR="009103C0" w:rsidRPr="009103C0" w:rsidRDefault="009103C0" w:rsidP="009103C0">
      <w:pPr>
        <w:bidi/>
        <w:jc w:val="center"/>
        <w:rPr>
          <w:rFonts w:cs="David" w:hint="cs"/>
          <w:rtl/>
        </w:rPr>
      </w:pPr>
      <w:r w:rsidRPr="009103C0">
        <w:rPr>
          <w:rFonts w:cs="David" w:hint="cs"/>
          <w:rtl/>
        </w:rPr>
        <w:t xml:space="preserve">נגד </w:t>
      </w:r>
      <w:r w:rsidRPr="009103C0">
        <w:rPr>
          <w:rFonts w:cs="David"/>
          <w:rtl/>
        </w:rPr>
        <w:t>–</w:t>
      </w:r>
      <w:r w:rsidRPr="009103C0">
        <w:rPr>
          <w:rFonts w:cs="David" w:hint="cs"/>
          <w:rtl/>
        </w:rPr>
        <w:t>1</w:t>
      </w:r>
    </w:p>
    <w:p w14:paraId="1FB4C07C" w14:textId="77777777" w:rsidR="009103C0" w:rsidRPr="009103C0" w:rsidRDefault="009103C0" w:rsidP="009103C0">
      <w:pPr>
        <w:bidi/>
        <w:jc w:val="center"/>
        <w:rPr>
          <w:rFonts w:cs="David" w:hint="cs"/>
          <w:rtl/>
        </w:rPr>
      </w:pPr>
      <w:r w:rsidRPr="009103C0">
        <w:rPr>
          <w:rFonts w:cs="David" w:hint="cs"/>
          <w:rtl/>
        </w:rPr>
        <w:t xml:space="preserve">נמנעים </w:t>
      </w:r>
      <w:r w:rsidRPr="009103C0">
        <w:rPr>
          <w:rFonts w:cs="David"/>
          <w:rtl/>
        </w:rPr>
        <w:t>–</w:t>
      </w:r>
      <w:r w:rsidRPr="009103C0">
        <w:rPr>
          <w:rFonts w:cs="David" w:hint="cs"/>
          <w:rtl/>
        </w:rPr>
        <w:t xml:space="preserve"> 1</w:t>
      </w:r>
    </w:p>
    <w:p w14:paraId="7449109D" w14:textId="77777777" w:rsidR="009103C0" w:rsidRPr="009103C0" w:rsidRDefault="009103C0" w:rsidP="009103C0">
      <w:pPr>
        <w:bidi/>
        <w:jc w:val="center"/>
        <w:rPr>
          <w:rFonts w:cs="David" w:hint="cs"/>
          <w:rtl/>
        </w:rPr>
      </w:pPr>
      <w:r w:rsidRPr="009103C0">
        <w:rPr>
          <w:rFonts w:cs="David" w:hint="cs"/>
          <w:rtl/>
        </w:rPr>
        <w:t>הבקשה למתן פטור מחובת הנחה מוקדמת על שולחן הכנסת להצעת חוק זכויות המורה, התשס"ז-2007, לפני הקריאה הטרומית, נתקבלה.</w:t>
      </w:r>
    </w:p>
    <w:p w14:paraId="320F4063" w14:textId="77777777" w:rsidR="009103C0" w:rsidRPr="009103C0" w:rsidRDefault="009103C0" w:rsidP="009103C0">
      <w:pPr>
        <w:bidi/>
        <w:jc w:val="both"/>
        <w:rPr>
          <w:rFonts w:cs="David" w:hint="cs"/>
          <w:rtl/>
        </w:rPr>
      </w:pPr>
    </w:p>
    <w:p w14:paraId="0E25D86E"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5CECABDB" w14:textId="77777777" w:rsidR="009103C0" w:rsidRPr="009103C0" w:rsidRDefault="009103C0" w:rsidP="009103C0">
      <w:pPr>
        <w:bidi/>
        <w:jc w:val="both"/>
        <w:rPr>
          <w:rFonts w:cs="David" w:hint="cs"/>
          <w:rtl/>
        </w:rPr>
      </w:pPr>
    </w:p>
    <w:p w14:paraId="7E89DDBA" w14:textId="77777777" w:rsidR="009103C0" w:rsidRPr="009103C0" w:rsidRDefault="009103C0" w:rsidP="009103C0">
      <w:pPr>
        <w:bidi/>
        <w:jc w:val="both"/>
        <w:rPr>
          <w:rFonts w:cs="David" w:hint="cs"/>
          <w:rtl/>
        </w:rPr>
      </w:pPr>
      <w:r w:rsidRPr="009103C0">
        <w:rPr>
          <w:rFonts w:cs="David" w:hint="cs"/>
          <w:rtl/>
        </w:rPr>
        <w:tab/>
        <w:t xml:space="preserve">בעד הצביעו 14, מתנגד אחד, נמנע אחד. לפיכך, אני קובעת שהצעתך, חברת הכנסת תירוש, קיבלה פטור מחובת הנחה. </w:t>
      </w:r>
    </w:p>
    <w:p w14:paraId="0A0C1B5D"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רונית תירוש:</w:t>
      </w:r>
    </w:p>
    <w:p w14:paraId="0D827CC1" w14:textId="77777777" w:rsidR="009103C0" w:rsidRPr="009103C0" w:rsidRDefault="009103C0" w:rsidP="009103C0">
      <w:pPr>
        <w:bidi/>
        <w:jc w:val="both"/>
        <w:rPr>
          <w:rFonts w:cs="David" w:hint="cs"/>
          <w:rtl/>
        </w:rPr>
      </w:pPr>
    </w:p>
    <w:p w14:paraId="61F8B3E8" w14:textId="77777777" w:rsidR="009103C0" w:rsidRPr="009103C0" w:rsidRDefault="009103C0" w:rsidP="009103C0">
      <w:pPr>
        <w:bidi/>
        <w:jc w:val="both"/>
        <w:rPr>
          <w:rFonts w:cs="David" w:hint="cs"/>
          <w:rtl/>
        </w:rPr>
      </w:pPr>
      <w:r w:rsidRPr="009103C0">
        <w:rPr>
          <w:rFonts w:cs="David" w:hint="cs"/>
          <w:rtl/>
        </w:rPr>
        <w:tab/>
        <w:t xml:space="preserve"> תודה רבה.</w:t>
      </w:r>
    </w:p>
    <w:p w14:paraId="1D1AA32D" w14:textId="77777777" w:rsidR="009103C0" w:rsidRPr="009103C0" w:rsidRDefault="009103C0" w:rsidP="009103C0">
      <w:pPr>
        <w:bidi/>
        <w:jc w:val="center"/>
        <w:rPr>
          <w:rFonts w:cs="David" w:hint="cs"/>
          <w:b/>
          <w:bCs/>
          <w:u w:val="single"/>
          <w:rtl/>
        </w:rPr>
      </w:pPr>
      <w:r w:rsidRPr="009103C0">
        <w:rPr>
          <w:rFonts w:cs="David"/>
          <w:b/>
          <w:bCs/>
          <w:rtl/>
        </w:rPr>
        <w:br w:type="page"/>
      </w:r>
      <w:r w:rsidRPr="009103C0">
        <w:rPr>
          <w:rFonts w:cs="David" w:hint="cs"/>
          <w:b/>
          <w:bCs/>
          <w:rtl/>
        </w:rPr>
        <w:t xml:space="preserve">ג.3. </w:t>
      </w:r>
      <w:r w:rsidRPr="009103C0">
        <w:rPr>
          <w:rFonts w:cs="David" w:hint="cs"/>
          <w:b/>
          <w:bCs/>
          <w:u w:val="single"/>
          <w:rtl/>
        </w:rPr>
        <w:t xml:space="preserve">הצעת חוק האזנת סתר (תיקון </w:t>
      </w:r>
      <w:r w:rsidRPr="009103C0">
        <w:rPr>
          <w:rFonts w:cs="David"/>
          <w:b/>
          <w:bCs/>
          <w:u w:val="single"/>
          <w:rtl/>
        </w:rPr>
        <w:t>–</w:t>
      </w:r>
      <w:r w:rsidRPr="009103C0">
        <w:rPr>
          <w:rFonts w:cs="David" w:hint="cs"/>
          <w:b/>
          <w:bCs/>
          <w:u w:val="single"/>
          <w:rtl/>
        </w:rPr>
        <w:t xml:space="preserve"> ייצוג בעל שיחה על ידי הסניגוריה הציבורית),</w:t>
      </w:r>
    </w:p>
    <w:p w14:paraId="21F2AB4C" w14:textId="77777777" w:rsidR="009103C0" w:rsidRPr="009103C0" w:rsidRDefault="009103C0" w:rsidP="009103C0">
      <w:pPr>
        <w:bidi/>
        <w:jc w:val="center"/>
        <w:rPr>
          <w:rFonts w:cs="David" w:hint="cs"/>
          <w:b/>
          <w:bCs/>
          <w:u w:val="single"/>
          <w:rtl/>
        </w:rPr>
      </w:pPr>
      <w:r w:rsidRPr="009103C0">
        <w:rPr>
          <w:rFonts w:cs="David" w:hint="cs"/>
          <w:b/>
          <w:bCs/>
          <w:u w:val="single"/>
          <w:rtl/>
        </w:rPr>
        <w:t>התשס"ז-2007 (פ/1987/17)</w:t>
      </w:r>
    </w:p>
    <w:p w14:paraId="75A2540E" w14:textId="77777777" w:rsidR="009103C0" w:rsidRPr="009103C0" w:rsidRDefault="009103C0" w:rsidP="009103C0">
      <w:pPr>
        <w:pStyle w:val="Heading9"/>
        <w:rPr>
          <w:rFonts w:hint="cs"/>
          <w:rtl/>
        </w:rPr>
      </w:pPr>
      <w:r w:rsidRPr="009103C0">
        <w:rPr>
          <w:rFonts w:hint="cs"/>
          <w:rtl/>
        </w:rPr>
        <w:t>הצעת חבר הכנסת אלי אפללו</w:t>
      </w:r>
    </w:p>
    <w:p w14:paraId="6F7F87EE" w14:textId="77777777" w:rsidR="009103C0" w:rsidRPr="009103C0" w:rsidRDefault="009103C0" w:rsidP="009103C0">
      <w:pPr>
        <w:bidi/>
        <w:jc w:val="center"/>
        <w:rPr>
          <w:rFonts w:cs="David" w:hint="cs"/>
          <w:b/>
          <w:bCs/>
          <w:u w:val="single"/>
          <w:rtl/>
        </w:rPr>
      </w:pPr>
    </w:p>
    <w:p w14:paraId="0A8EB691"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1FFE8AF4" w14:textId="77777777" w:rsidR="009103C0" w:rsidRPr="009103C0" w:rsidRDefault="009103C0" w:rsidP="009103C0">
      <w:pPr>
        <w:bidi/>
        <w:jc w:val="both"/>
        <w:rPr>
          <w:rFonts w:cs="David" w:hint="cs"/>
          <w:rtl/>
        </w:rPr>
      </w:pPr>
    </w:p>
    <w:p w14:paraId="032587EA" w14:textId="77777777" w:rsidR="009103C0" w:rsidRPr="009103C0" w:rsidRDefault="009103C0" w:rsidP="009103C0">
      <w:pPr>
        <w:bidi/>
        <w:jc w:val="both"/>
        <w:rPr>
          <w:rFonts w:cs="David" w:hint="cs"/>
          <w:rtl/>
        </w:rPr>
      </w:pPr>
      <w:r w:rsidRPr="009103C0">
        <w:rPr>
          <w:rFonts w:cs="David" w:hint="cs"/>
          <w:rtl/>
        </w:rPr>
        <w:tab/>
        <w:t xml:space="preserve">אנחנו עוברים להצעתו של חבר הכנסת אלי אפללו </w:t>
      </w:r>
      <w:r w:rsidRPr="009103C0">
        <w:rPr>
          <w:rFonts w:cs="David"/>
          <w:rtl/>
        </w:rPr>
        <w:t>–</w:t>
      </w:r>
      <w:r w:rsidRPr="009103C0">
        <w:rPr>
          <w:rFonts w:cs="David" w:hint="cs"/>
          <w:rtl/>
        </w:rPr>
        <w:t xml:space="preserve"> הצעת חוק האזנת סתר (תיקון </w:t>
      </w:r>
      <w:r w:rsidRPr="009103C0">
        <w:rPr>
          <w:rFonts w:cs="David"/>
          <w:rtl/>
        </w:rPr>
        <w:t>–</w:t>
      </w:r>
      <w:r w:rsidRPr="009103C0">
        <w:rPr>
          <w:rFonts w:cs="David" w:hint="cs"/>
          <w:rtl/>
        </w:rPr>
        <w:t xml:space="preserve"> ייצוג בעל שיחה על-ידי הסניגוריה הציבורית), התשס"ז-2007 (פ/1987/17).</w:t>
      </w:r>
    </w:p>
    <w:p w14:paraId="51DBC43E" w14:textId="77777777" w:rsidR="009103C0" w:rsidRPr="009103C0" w:rsidRDefault="009103C0" w:rsidP="009103C0">
      <w:pPr>
        <w:bidi/>
        <w:jc w:val="both"/>
        <w:rPr>
          <w:rFonts w:cs="David" w:hint="cs"/>
          <w:rtl/>
        </w:rPr>
      </w:pPr>
    </w:p>
    <w:p w14:paraId="77046D1E" w14:textId="77777777" w:rsidR="009103C0" w:rsidRPr="009103C0" w:rsidRDefault="009103C0" w:rsidP="009103C0">
      <w:pPr>
        <w:bidi/>
        <w:jc w:val="both"/>
        <w:rPr>
          <w:rFonts w:cs="David" w:hint="cs"/>
          <w:rtl/>
        </w:rPr>
      </w:pPr>
      <w:r w:rsidRPr="009103C0">
        <w:rPr>
          <w:rFonts w:cs="David" w:hint="cs"/>
          <w:rtl/>
        </w:rPr>
        <w:tab/>
        <w:t>חבר הכנסת אלי אפללו, אנא הסבר לוועדה מדוע יש לפטור את הצעתך מחובת הנחה.</w:t>
      </w:r>
    </w:p>
    <w:p w14:paraId="7FDB0CA2"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אלי אפללו:</w:t>
      </w:r>
    </w:p>
    <w:p w14:paraId="1180A30F" w14:textId="77777777" w:rsidR="009103C0" w:rsidRPr="009103C0" w:rsidRDefault="009103C0" w:rsidP="009103C0">
      <w:pPr>
        <w:bidi/>
        <w:jc w:val="both"/>
        <w:rPr>
          <w:rFonts w:cs="David" w:hint="cs"/>
          <w:rtl/>
        </w:rPr>
      </w:pPr>
    </w:p>
    <w:p w14:paraId="0EFC21D6" w14:textId="77777777" w:rsidR="009103C0" w:rsidRPr="009103C0" w:rsidRDefault="009103C0" w:rsidP="009103C0">
      <w:pPr>
        <w:bidi/>
        <w:jc w:val="both"/>
        <w:rPr>
          <w:rFonts w:cs="David" w:hint="cs"/>
          <w:rtl/>
        </w:rPr>
      </w:pPr>
      <w:r w:rsidRPr="009103C0">
        <w:rPr>
          <w:rFonts w:cs="David" w:hint="cs"/>
          <w:rtl/>
        </w:rPr>
        <w:tab/>
        <w:t xml:space="preserve">תיקון חוק האזנות הסתר הונח על שולחן הכנסת ב-22 בינואר 2007. הצעת החוק הוגשה בקדנציה הקודמת. הצעת החוק הופכת הליך בקשה לצו האזנות הסתר מהליך הנדון במעמד צד אחד להליך שבו יינתן ייצוג לאדם שהמשטרה מבקשת להאזין לו </w:t>
      </w:r>
      <w:r w:rsidRPr="009103C0">
        <w:rPr>
          <w:rFonts w:cs="David"/>
          <w:rtl/>
        </w:rPr>
        <w:t>–</w:t>
      </w:r>
      <w:r w:rsidRPr="009103C0">
        <w:rPr>
          <w:rFonts w:cs="David" w:hint="cs"/>
          <w:rtl/>
        </w:rPr>
        <w:t xml:space="preserve"> על-ידי מינוי סניגור מטעם הסניגוריה הציבורית </w:t>
      </w:r>
      <w:r w:rsidRPr="009103C0">
        <w:rPr>
          <w:rFonts w:cs="David"/>
          <w:rtl/>
        </w:rPr>
        <w:t>–</w:t>
      </w:r>
      <w:r w:rsidRPr="009103C0">
        <w:rPr>
          <w:rFonts w:cs="David" w:hint="cs"/>
          <w:rtl/>
        </w:rPr>
        <w:t xml:space="preserve"> ללא ידיעת האדם שמבקשים להאזין לו. </w:t>
      </w:r>
    </w:p>
    <w:p w14:paraId="79AAC8BC" w14:textId="77777777" w:rsidR="009103C0" w:rsidRPr="009103C0" w:rsidRDefault="009103C0" w:rsidP="009103C0">
      <w:pPr>
        <w:bidi/>
        <w:jc w:val="both"/>
        <w:rPr>
          <w:rFonts w:cs="David" w:hint="cs"/>
          <w:rtl/>
        </w:rPr>
      </w:pPr>
    </w:p>
    <w:p w14:paraId="27E3C4C4" w14:textId="77777777" w:rsidR="009103C0" w:rsidRPr="009103C0" w:rsidRDefault="009103C0" w:rsidP="009103C0">
      <w:pPr>
        <w:bidi/>
        <w:jc w:val="both"/>
        <w:rPr>
          <w:rFonts w:cs="David" w:hint="cs"/>
          <w:rtl/>
        </w:rPr>
      </w:pPr>
      <w:r w:rsidRPr="009103C0">
        <w:rPr>
          <w:rFonts w:cs="David" w:hint="cs"/>
          <w:rtl/>
        </w:rPr>
        <w:tab/>
        <w:t xml:space="preserve">ועדת החוקה דנה בימים אלו בנושא האזנות הסתר, במסגרת ועדת חקירה פרלמנטרית. הוועדה צפויה להגיש מסקנות והצעות לתיקון החוק. </w:t>
      </w:r>
    </w:p>
    <w:p w14:paraId="68005F67" w14:textId="77777777" w:rsidR="009103C0" w:rsidRPr="009103C0" w:rsidRDefault="009103C0" w:rsidP="009103C0">
      <w:pPr>
        <w:bidi/>
        <w:jc w:val="both"/>
        <w:rPr>
          <w:rFonts w:cs="David" w:hint="cs"/>
          <w:rtl/>
        </w:rPr>
      </w:pPr>
    </w:p>
    <w:p w14:paraId="7158E834" w14:textId="77777777" w:rsidR="009103C0" w:rsidRPr="009103C0" w:rsidRDefault="009103C0" w:rsidP="009103C0">
      <w:pPr>
        <w:bidi/>
        <w:jc w:val="both"/>
        <w:rPr>
          <w:rFonts w:cs="David" w:hint="cs"/>
          <w:rtl/>
        </w:rPr>
      </w:pPr>
      <w:r w:rsidRPr="009103C0">
        <w:rPr>
          <w:rFonts w:cs="David" w:hint="cs"/>
          <w:rtl/>
        </w:rPr>
        <w:tab/>
        <w:t xml:space="preserve">אני מבקש לצרף את הצעת החוק שלי לדיון בוועדת החוקה. לאור חשיבות הנושא והדחיפות בעניין, אני מבקש מוועדת הכנסת לאשר לי פטור מחובת הנחה. </w:t>
      </w:r>
    </w:p>
    <w:p w14:paraId="7AD10168"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3F2FEFFD" w14:textId="77777777" w:rsidR="009103C0" w:rsidRPr="009103C0" w:rsidRDefault="009103C0" w:rsidP="009103C0">
      <w:pPr>
        <w:bidi/>
        <w:jc w:val="both"/>
        <w:rPr>
          <w:rFonts w:cs="David" w:hint="cs"/>
          <w:rtl/>
        </w:rPr>
      </w:pPr>
    </w:p>
    <w:p w14:paraId="2D168478" w14:textId="77777777" w:rsidR="009103C0" w:rsidRPr="009103C0" w:rsidRDefault="009103C0" w:rsidP="009103C0">
      <w:pPr>
        <w:bidi/>
        <w:jc w:val="both"/>
        <w:rPr>
          <w:rFonts w:cs="David" w:hint="cs"/>
          <w:rtl/>
        </w:rPr>
      </w:pPr>
      <w:r w:rsidRPr="009103C0">
        <w:rPr>
          <w:rFonts w:cs="David" w:hint="cs"/>
          <w:rtl/>
        </w:rPr>
        <w:tab/>
        <w:t xml:space="preserve"> אני מודה לך, אדוני. אתה מבקש לפטור את הצעת החוק שלך כדי לאפשר לוועדת החוקה, חוק ומשפט לדון במסגרת ועדת החקירה הפרלמנטרית שהקמנו לפני כחודש וחצי, גם בהצעתך. </w:t>
      </w:r>
    </w:p>
    <w:p w14:paraId="53E4B4FA" w14:textId="77777777" w:rsidR="009103C0" w:rsidRPr="009103C0" w:rsidRDefault="009103C0" w:rsidP="009103C0">
      <w:pPr>
        <w:bidi/>
        <w:jc w:val="both"/>
        <w:rPr>
          <w:rFonts w:cs="David" w:hint="cs"/>
          <w:rtl/>
        </w:rPr>
      </w:pPr>
    </w:p>
    <w:p w14:paraId="07FFBC4E" w14:textId="77777777" w:rsidR="009103C0" w:rsidRPr="009103C0" w:rsidRDefault="009103C0" w:rsidP="009103C0">
      <w:pPr>
        <w:bidi/>
        <w:jc w:val="both"/>
        <w:rPr>
          <w:rFonts w:cs="David" w:hint="cs"/>
          <w:rtl/>
        </w:rPr>
      </w:pPr>
      <w:r w:rsidRPr="009103C0">
        <w:rPr>
          <w:rFonts w:cs="David" w:hint="cs"/>
          <w:rtl/>
        </w:rPr>
        <w:tab/>
        <w:t>אני עוברת להצבעה. מי בעד לפטור את הצעת החוק מחובת הנחה? מי נגד? מי נמנע?</w:t>
      </w:r>
    </w:p>
    <w:p w14:paraId="78E7BBDF" w14:textId="77777777" w:rsidR="009103C0" w:rsidRPr="009103C0" w:rsidRDefault="009103C0" w:rsidP="009103C0">
      <w:pPr>
        <w:bidi/>
        <w:jc w:val="both"/>
        <w:rPr>
          <w:rFonts w:cs="David" w:hint="cs"/>
          <w:u w:val="single"/>
          <w:rtl/>
        </w:rPr>
      </w:pPr>
      <w:r w:rsidRPr="009103C0">
        <w:rPr>
          <w:rFonts w:cs="David"/>
          <w:rtl/>
        </w:rPr>
        <w:br/>
      </w:r>
      <w:r w:rsidRPr="009103C0">
        <w:rPr>
          <w:rFonts w:cs="David" w:hint="cs"/>
          <w:u w:val="single"/>
          <w:rtl/>
        </w:rPr>
        <w:t>קריאה:</w:t>
      </w:r>
    </w:p>
    <w:p w14:paraId="6D1F5B69" w14:textId="77777777" w:rsidR="009103C0" w:rsidRPr="009103C0" w:rsidRDefault="009103C0" w:rsidP="009103C0">
      <w:pPr>
        <w:bidi/>
        <w:jc w:val="both"/>
        <w:rPr>
          <w:rFonts w:cs="David" w:hint="cs"/>
          <w:u w:val="single"/>
          <w:rtl/>
        </w:rPr>
      </w:pPr>
    </w:p>
    <w:p w14:paraId="6702BFA8" w14:textId="77777777" w:rsidR="009103C0" w:rsidRPr="009103C0" w:rsidRDefault="009103C0" w:rsidP="009103C0">
      <w:pPr>
        <w:bidi/>
        <w:jc w:val="both"/>
        <w:rPr>
          <w:rFonts w:cs="David" w:hint="cs"/>
          <w:rtl/>
        </w:rPr>
      </w:pPr>
      <w:r w:rsidRPr="009103C0">
        <w:rPr>
          <w:rFonts w:cs="David" w:hint="cs"/>
          <w:rtl/>
        </w:rPr>
        <w:tab/>
        <w:t>צריך להעביר זאת למליאה.</w:t>
      </w:r>
    </w:p>
    <w:p w14:paraId="6F7F7B40"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08A843AF" w14:textId="77777777" w:rsidR="009103C0" w:rsidRPr="009103C0" w:rsidRDefault="009103C0" w:rsidP="009103C0">
      <w:pPr>
        <w:bidi/>
        <w:jc w:val="both"/>
        <w:rPr>
          <w:rFonts w:cs="David" w:hint="cs"/>
          <w:rtl/>
        </w:rPr>
      </w:pPr>
    </w:p>
    <w:p w14:paraId="3A3946C0" w14:textId="77777777" w:rsidR="009103C0" w:rsidRPr="009103C0" w:rsidRDefault="009103C0" w:rsidP="009103C0">
      <w:pPr>
        <w:bidi/>
        <w:jc w:val="both"/>
        <w:rPr>
          <w:rFonts w:cs="David" w:hint="cs"/>
          <w:rtl/>
        </w:rPr>
      </w:pPr>
      <w:r w:rsidRPr="009103C0">
        <w:rPr>
          <w:rFonts w:cs="David" w:hint="cs"/>
          <w:rtl/>
        </w:rPr>
        <w:tab/>
        <w:t xml:space="preserve"> זה יתחיל להידון בוועדת החוקה.</w:t>
      </w:r>
    </w:p>
    <w:p w14:paraId="425BF3BD"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ארבל אסטרחן:</w:t>
      </w:r>
    </w:p>
    <w:p w14:paraId="5CA27825" w14:textId="77777777" w:rsidR="009103C0" w:rsidRPr="009103C0" w:rsidRDefault="009103C0" w:rsidP="009103C0">
      <w:pPr>
        <w:bidi/>
        <w:jc w:val="both"/>
        <w:rPr>
          <w:rFonts w:cs="David" w:hint="cs"/>
          <w:rtl/>
        </w:rPr>
      </w:pPr>
    </w:p>
    <w:p w14:paraId="5FE7FF27" w14:textId="77777777" w:rsidR="009103C0" w:rsidRPr="009103C0" w:rsidRDefault="009103C0" w:rsidP="009103C0">
      <w:pPr>
        <w:bidi/>
        <w:jc w:val="both"/>
        <w:rPr>
          <w:rFonts w:cs="David" w:hint="cs"/>
          <w:rtl/>
        </w:rPr>
      </w:pPr>
      <w:r w:rsidRPr="009103C0">
        <w:rPr>
          <w:rFonts w:cs="David" w:hint="cs"/>
          <w:rtl/>
        </w:rPr>
        <w:tab/>
        <w:t xml:space="preserve">ועדת חקירה לא מחוקקת. </w:t>
      </w:r>
    </w:p>
    <w:p w14:paraId="62346198" w14:textId="77777777" w:rsidR="009103C0" w:rsidRPr="009103C0" w:rsidRDefault="009103C0" w:rsidP="009103C0">
      <w:pPr>
        <w:bidi/>
        <w:jc w:val="center"/>
        <w:rPr>
          <w:rFonts w:cs="David" w:hint="cs"/>
          <w:b/>
          <w:bCs/>
          <w:rtl/>
        </w:rPr>
      </w:pPr>
      <w:r w:rsidRPr="009103C0">
        <w:rPr>
          <w:rFonts w:cs="David"/>
          <w:rtl/>
        </w:rPr>
        <w:br/>
      </w:r>
      <w:r w:rsidRPr="009103C0">
        <w:rPr>
          <w:rFonts w:cs="David" w:hint="cs"/>
          <w:b/>
          <w:bCs/>
          <w:rtl/>
        </w:rPr>
        <w:t>ה צ ב ע ה</w:t>
      </w:r>
    </w:p>
    <w:p w14:paraId="0E90E9AD" w14:textId="77777777" w:rsidR="009103C0" w:rsidRPr="009103C0" w:rsidRDefault="009103C0" w:rsidP="009103C0">
      <w:pPr>
        <w:bidi/>
        <w:jc w:val="center"/>
        <w:rPr>
          <w:rFonts w:cs="David" w:hint="cs"/>
          <w:b/>
          <w:bCs/>
          <w:rtl/>
        </w:rPr>
      </w:pPr>
    </w:p>
    <w:p w14:paraId="68614313" w14:textId="77777777" w:rsidR="009103C0" w:rsidRPr="009103C0" w:rsidRDefault="009103C0" w:rsidP="009103C0">
      <w:pPr>
        <w:bidi/>
        <w:jc w:val="center"/>
        <w:rPr>
          <w:rFonts w:cs="David" w:hint="cs"/>
          <w:rtl/>
        </w:rPr>
      </w:pPr>
      <w:r w:rsidRPr="009103C0">
        <w:rPr>
          <w:rFonts w:cs="David" w:hint="cs"/>
          <w:rtl/>
        </w:rPr>
        <w:t xml:space="preserve">בעד </w:t>
      </w:r>
      <w:r w:rsidRPr="009103C0">
        <w:rPr>
          <w:rFonts w:cs="David"/>
          <w:rtl/>
        </w:rPr>
        <w:t>–</w:t>
      </w:r>
      <w:r w:rsidRPr="009103C0">
        <w:rPr>
          <w:rFonts w:cs="David" w:hint="cs"/>
          <w:rtl/>
        </w:rPr>
        <w:t xml:space="preserve"> 14</w:t>
      </w:r>
    </w:p>
    <w:p w14:paraId="765716B3" w14:textId="77777777" w:rsidR="009103C0" w:rsidRPr="009103C0" w:rsidRDefault="009103C0" w:rsidP="009103C0">
      <w:pPr>
        <w:bidi/>
        <w:jc w:val="center"/>
        <w:rPr>
          <w:rFonts w:cs="David" w:hint="cs"/>
          <w:rtl/>
        </w:rPr>
      </w:pPr>
      <w:r w:rsidRPr="009103C0">
        <w:rPr>
          <w:rFonts w:cs="David" w:hint="cs"/>
          <w:rtl/>
        </w:rPr>
        <w:t xml:space="preserve">נגד </w:t>
      </w:r>
      <w:r w:rsidRPr="009103C0">
        <w:rPr>
          <w:rFonts w:cs="David"/>
          <w:rtl/>
        </w:rPr>
        <w:t>–</w:t>
      </w:r>
      <w:r w:rsidRPr="009103C0">
        <w:rPr>
          <w:rFonts w:cs="David" w:hint="cs"/>
          <w:rtl/>
        </w:rPr>
        <w:t xml:space="preserve"> אין</w:t>
      </w:r>
    </w:p>
    <w:p w14:paraId="060ED953" w14:textId="77777777" w:rsidR="009103C0" w:rsidRPr="009103C0" w:rsidRDefault="009103C0" w:rsidP="009103C0">
      <w:pPr>
        <w:bidi/>
        <w:jc w:val="center"/>
        <w:rPr>
          <w:rFonts w:cs="David" w:hint="cs"/>
          <w:rtl/>
        </w:rPr>
      </w:pPr>
      <w:r w:rsidRPr="009103C0">
        <w:rPr>
          <w:rFonts w:cs="David" w:hint="cs"/>
          <w:rtl/>
        </w:rPr>
        <w:t xml:space="preserve">נמנעים </w:t>
      </w:r>
      <w:r w:rsidRPr="009103C0">
        <w:rPr>
          <w:rFonts w:cs="David"/>
          <w:rtl/>
        </w:rPr>
        <w:t>–</w:t>
      </w:r>
      <w:r w:rsidRPr="009103C0">
        <w:rPr>
          <w:rFonts w:cs="David" w:hint="cs"/>
          <w:rtl/>
        </w:rPr>
        <w:t xml:space="preserve"> אין</w:t>
      </w:r>
    </w:p>
    <w:p w14:paraId="02B40838" w14:textId="77777777" w:rsidR="009103C0" w:rsidRPr="009103C0" w:rsidRDefault="009103C0" w:rsidP="009103C0">
      <w:pPr>
        <w:bidi/>
        <w:jc w:val="center"/>
        <w:rPr>
          <w:rFonts w:cs="David" w:hint="cs"/>
          <w:rtl/>
        </w:rPr>
      </w:pPr>
      <w:r w:rsidRPr="009103C0">
        <w:rPr>
          <w:rFonts w:cs="David" w:hint="cs"/>
          <w:rtl/>
        </w:rPr>
        <w:t xml:space="preserve">הבקשה למתן פטור מחובת הנחה מוקדמת על שולחן הכנסת להצעת חוק האזנת סתר (תיקון </w:t>
      </w:r>
      <w:r w:rsidRPr="009103C0">
        <w:rPr>
          <w:rFonts w:cs="David"/>
          <w:rtl/>
        </w:rPr>
        <w:t>–</w:t>
      </w:r>
      <w:r w:rsidRPr="009103C0">
        <w:rPr>
          <w:rFonts w:cs="David" w:hint="cs"/>
          <w:rtl/>
        </w:rPr>
        <w:t xml:space="preserve"> ייצוג בעל שיחה על ידי הסניגוריה הציבורית), התשס"ז-2007, לפני הקריאה הטרומית, נתקבלה.</w:t>
      </w:r>
    </w:p>
    <w:p w14:paraId="4FABEF42" w14:textId="77777777" w:rsidR="009103C0" w:rsidRPr="009103C0" w:rsidRDefault="009103C0" w:rsidP="009103C0">
      <w:pPr>
        <w:bidi/>
        <w:jc w:val="both"/>
        <w:rPr>
          <w:rFonts w:cs="David" w:hint="cs"/>
          <w:rtl/>
        </w:rPr>
      </w:pPr>
    </w:p>
    <w:p w14:paraId="1206A98C"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24A31FED" w14:textId="77777777" w:rsidR="009103C0" w:rsidRPr="009103C0" w:rsidRDefault="009103C0" w:rsidP="009103C0">
      <w:pPr>
        <w:bidi/>
        <w:jc w:val="both"/>
        <w:rPr>
          <w:rFonts w:cs="David" w:hint="cs"/>
          <w:rtl/>
        </w:rPr>
      </w:pPr>
    </w:p>
    <w:p w14:paraId="210C8631" w14:textId="77777777" w:rsidR="009103C0" w:rsidRPr="009103C0" w:rsidRDefault="009103C0" w:rsidP="009103C0">
      <w:pPr>
        <w:bidi/>
        <w:jc w:val="both"/>
        <w:rPr>
          <w:rFonts w:cs="David" w:hint="cs"/>
          <w:rtl/>
        </w:rPr>
      </w:pPr>
      <w:r w:rsidRPr="009103C0">
        <w:rPr>
          <w:rFonts w:cs="David" w:hint="cs"/>
          <w:rtl/>
        </w:rPr>
        <w:tab/>
        <w:t>בעד הצביעו 14, ללא מתנגדים, ללא נמנעים. לפיכך, אני קובעת שהצעתך, חבר הכנסת אפללו, קיבלה פטור מחובה הנחה. בהצלחה.</w:t>
      </w:r>
    </w:p>
    <w:p w14:paraId="7884B707" w14:textId="77777777" w:rsidR="009103C0" w:rsidRPr="009103C0" w:rsidRDefault="009103C0" w:rsidP="009103C0">
      <w:pPr>
        <w:bidi/>
        <w:jc w:val="center"/>
        <w:rPr>
          <w:rFonts w:cs="David" w:hint="cs"/>
          <w:b/>
          <w:bCs/>
          <w:u w:val="single"/>
          <w:rtl/>
        </w:rPr>
      </w:pPr>
      <w:r w:rsidRPr="009103C0">
        <w:rPr>
          <w:rFonts w:cs="David"/>
          <w:rtl/>
        </w:rPr>
        <w:br w:type="page"/>
      </w:r>
      <w:r w:rsidRPr="009103C0">
        <w:rPr>
          <w:rFonts w:cs="David"/>
          <w:rtl/>
        </w:rPr>
        <w:br/>
      </w:r>
      <w:r w:rsidRPr="009103C0">
        <w:rPr>
          <w:rFonts w:cs="David" w:hint="cs"/>
          <w:b/>
          <w:bCs/>
          <w:rtl/>
        </w:rPr>
        <w:t xml:space="preserve">ג.4. </w:t>
      </w:r>
      <w:r w:rsidRPr="009103C0">
        <w:rPr>
          <w:rFonts w:cs="David" w:hint="cs"/>
          <w:b/>
          <w:bCs/>
          <w:u w:val="single"/>
          <w:rtl/>
        </w:rPr>
        <w:t xml:space="preserve">הצעת חוק העונשין (תיקון </w:t>
      </w:r>
      <w:r w:rsidRPr="009103C0">
        <w:rPr>
          <w:rFonts w:cs="David"/>
          <w:b/>
          <w:bCs/>
          <w:u w:val="single"/>
          <w:rtl/>
        </w:rPr>
        <w:t>–</w:t>
      </w:r>
      <w:r w:rsidRPr="009103C0">
        <w:rPr>
          <w:rFonts w:cs="David" w:hint="cs"/>
          <w:b/>
          <w:bCs/>
          <w:u w:val="single"/>
          <w:rtl/>
        </w:rPr>
        <w:t xml:space="preserve"> הגנת בית מגורים ומשק חקלאי), התשס"ז-2007 (פ/2051/17)</w:t>
      </w:r>
    </w:p>
    <w:p w14:paraId="166E6E59" w14:textId="77777777" w:rsidR="009103C0" w:rsidRPr="009103C0" w:rsidRDefault="009103C0" w:rsidP="009103C0">
      <w:pPr>
        <w:bidi/>
        <w:jc w:val="center"/>
        <w:rPr>
          <w:rFonts w:cs="David" w:hint="cs"/>
          <w:b/>
          <w:bCs/>
          <w:u w:val="single"/>
          <w:rtl/>
        </w:rPr>
      </w:pPr>
      <w:r w:rsidRPr="009103C0">
        <w:rPr>
          <w:rFonts w:cs="David" w:hint="cs"/>
          <w:b/>
          <w:bCs/>
          <w:u w:val="single"/>
          <w:rtl/>
        </w:rPr>
        <w:t>הצעת חבר הכנסת אליהו גבאי</w:t>
      </w:r>
    </w:p>
    <w:p w14:paraId="258C07E7" w14:textId="77777777" w:rsidR="009103C0" w:rsidRPr="009103C0" w:rsidRDefault="009103C0" w:rsidP="009103C0">
      <w:pPr>
        <w:bidi/>
        <w:jc w:val="both"/>
        <w:rPr>
          <w:rFonts w:cs="David" w:hint="cs"/>
          <w:b/>
          <w:bCs/>
          <w:u w:val="single"/>
          <w:rtl/>
        </w:rPr>
      </w:pPr>
    </w:p>
    <w:p w14:paraId="0817EBE8"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18C1E598" w14:textId="77777777" w:rsidR="009103C0" w:rsidRPr="009103C0" w:rsidRDefault="009103C0" w:rsidP="009103C0">
      <w:pPr>
        <w:bidi/>
        <w:jc w:val="both"/>
        <w:rPr>
          <w:rFonts w:cs="David" w:hint="cs"/>
          <w:rtl/>
        </w:rPr>
      </w:pPr>
    </w:p>
    <w:p w14:paraId="6191C88A" w14:textId="77777777" w:rsidR="009103C0" w:rsidRPr="009103C0" w:rsidRDefault="009103C0" w:rsidP="009103C0">
      <w:pPr>
        <w:bidi/>
        <w:jc w:val="both"/>
        <w:rPr>
          <w:rFonts w:cs="David" w:hint="cs"/>
          <w:rtl/>
        </w:rPr>
      </w:pPr>
      <w:r w:rsidRPr="009103C0">
        <w:rPr>
          <w:rFonts w:cs="David" w:hint="cs"/>
          <w:rtl/>
        </w:rPr>
        <w:tab/>
        <w:t xml:space="preserve">אני עוברת להצעתו של חבר הכנסת אליהו גבאי </w:t>
      </w:r>
      <w:r w:rsidRPr="009103C0">
        <w:rPr>
          <w:rFonts w:cs="David"/>
          <w:rtl/>
        </w:rPr>
        <w:t>–</w:t>
      </w:r>
      <w:r w:rsidRPr="009103C0">
        <w:rPr>
          <w:rFonts w:cs="David" w:hint="cs"/>
          <w:rtl/>
        </w:rPr>
        <w:t xml:space="preserve"> הצעת חוק העונשין (תיקון </w:t>
      </w:r>
      <w:r w:rsidRPr="009103C0">
        <w:rPr>
          <w:rFonts w:cs="David"/>
          <w:rtl/>
        </w:rPr>
        <w:t>–</w:t>
      </w:r>
      <w:r w:rsidRPr="009103C0">
        <w:rPr>
          <w:rFonts w:cs="David" w:hint="cs"/>
          <w:rtl/>
        </w:rPr>
        <w:t xml:space="preserve"> הגנת בית מגורים ומשק חקלאי), התשס"ז-2007 (פ/2051/17).</w:t>
      </w:r>
    </w:p>
    <w:p w14:paraId="30C74B8C" w14:textId="77777777" w:rsidR="009103C0" w:rsidRPr="009103C0" w:rsidRDefault="009103C0" w:rsidP="009103C0">
      <w:pPr>
        <w:bidi/>
        <w:jc w:val="both"/>
        <w:rPr>
          <w:rFonts w:cs="David" w:hint="cs"/>
          <w:rtl/>
        </w:rPr>
      </w:pPr>
    </w:p>
    <w:p w14:paraId="68AA0589" w14:textId="77777777" w:rsidR="009103C0" w:rsidRPr="009103C0" w:rsidRDefault="009103C0" w:rsidP="009103C0">
      <w:pPr>
        <w:bidi/>
        <w:jc w:val="both"/>
        <w:rPr>
          <w:rFonts w:cs="David" w:hint="cs"/>
          <w:rtl/>
        </w:rPr>
      </w:pPr>
      <w:r w:rsidRPr="009103C0">
        <w:rPr>
          <w:rFonts w:cs="David" w:hint="cs"/>
          <w:rtl/>
        </w:rPr>
        <w:tab/>
        <w:t xml:space="preserve">למען הפרוטוקול, אני מציינת שזאת אותה הצעה שעליה דיברנו לפני כשלושה שבועות </w:t>
      </w:r>
      <w:r w:rsidRPr="009103C0">
        <w:rPr>
          <w:rFonts w:cs="David"/>
          <w:rtl/>
        </w:rPr>
        <w:t>–</w:t>
      </w:r>
      <w:r w:rsidRPr="009103C0">
        <w:rPr>
          <w:rFonts w:cs="David" w:hint="cs"/>
          <w:rtl/>
        </w:rPr>
        <w:t xml:space="preserve"> של חברי הכנסת ישראל כץ וצבי הנדל, בנושא ההגנה. ועדת הכנסת אמרה שהיא תצמיד את הצעת החוק שלך לשתי ההצעות הללו.</w:t>
      </w:r>
    </w:p>
    <w:p w14:paraId="5DA34424" w14:textId="77777777" w:rsidR="009103C0" w:rsidRPr="009103C0" w:rsidRDefault="009103C0" w:rsidP="009103C0">
      <w:pPr>
        <w:bidi/>
        <w:jc w:val="both"/>
        <w:rPr>
          <w:rFonts w:cs="David" w:hint="cs"/>
          <w:rtl/>
        </w:rPr>
      </w:pPr>
    </w:p>
    <w:p w14:paraId="5B79FE15" w14:textId="77777777" w:rsidR="009103C0" w:rsidRPr="009103C0" w:rsidRDefault="009103C0" w:rsidP="009103C0">
      <w:pPr>
        <w:bidi/>
        <w:jc w:val="both"/>
        <w:rPr>
          <w:rFonts w:cs="David" w:hint="cs"/>
          <w:rtl/>
        </w:rPr>
      </w:pPr>
      <w:r w:rsidRPr="009103C0">
        <w:rPr>
          <w:rFonts w:cs="David" w:hint="cs"/>
          <w:rtl/>
        </w:rPr>
        <w:tab/>
        <w:t>האם אדוני מעונין להוסיף?</w:t>
      </w:r>
    </w:p>
    <w:p w14:paraId="72153FC5" w14:textId="77777777" w:rsidR="009103C0" w:rsidRPr="009103C0" w:rsidRDefault="009103C0" w:rsidP="009103C0">
      <w:pPr>
        <w:pStyle w:val="Heading5"/>
        <w:rPr>
          <w:rFonts w:hint="cs"/>
          <w:rtl/>
        </w:rPr>
      </w:pPr>
      <w:r w:rsidRPr="009103C0">
        <w:rPr>
          <w:rtl/>
        </w:rPr>
        <w:br/>
      </w:r>
      <w:r w:rsidRPr="009103C0">
        <w:rPr>
          <w:rFonts w:hint="cs"/>
          <w:u w:val="single"/>
          <w:rtl/>
        </w:rPr>
        <w:t>אליהו גבאי:</w:t>
      </w:r>
    </w:p>
    <w:p w14:paraId="343C6818" w14:textId="77777777" w:rsidR="009103C0" w:rsidRPr="009103C0" w:rsidRDefault="009103C0" w:rsidP="009103C0">
      <w:pPr>
        <w:pStyle w:val="Heading5"/>
        <w:rPr>
          <w:rFonts w:hint="cs"/>
          <w:rtl/>
        </w:rPr>
      </w:pPr>
    </w:p>
    <w:p w14:paraId="0C72408E" w14:textId="77777777" w:rsidR="009103C0" w:rsidRPr="009103C0" w:rsidRDefault="009103C0" w:rsidP="009103C0">
      <w:pPr>
        <w:bidi/>
        <w:jc w:val="both"/>
        <w:rPr>
          <w:rFonts w:cs="David" w:hint="cs"/>
          <w:rtl/>
        </w:rPr>
      </w:pPr>
      <w:r w:rsidRPr="009103C0">
        <w:rPr>
          <w:rFonts w:cs="David" w:hint="cs"/>
          <w:rtl/>
        </w:rPr>
        <w:tab/>
        <w:t xml:space="preserve"> אין מה להוסיף כי דיברנו על כך. לא הביאו את זה בגלל איזושהי תקלה טכנית, ואז אמרת שנביא זאת ביחד.</w:t>
      </w:r>
    </w:p>
    <w:p w14:paraId="16234747" w14:textId="77777777" w:rsidR="009103C0" w:rsidRPr="009103C0" w:rsidRDefault="009103C0" w:rsidP="009103C0">
      <w:pPr>
        <w:bidi/>
        <w:jc w:val="both"/>
        <w:rPr>
          <w:rFonts w:cs="David" w:hint="cs"/>
          <w:rtl/>
        </w:rPr>
      </w:pPr>
      <w:r w:rsidRPr="009103C0">
        <w:rPr>
          <w:rFonts w:cs="David"/>
          <w:rtl/>
        </w:rPr>
        <w:br/>
      </w:r>
      <w:r w:rsidRPr="009103C0">
        <w:rPr>
          <w:rFonts w:cs="David" w:hint="cs"/>
          <w:u w:val="single"/>
          <w:rtl/>
        </w:rPr>
        <w:t>היו"ר רוחמה אברהם:</w:t>
      </w:r>
    </w:p>
    <w:p w14:paraId="62723167" w14:textId="77777777" w:rsidR="009103C0" w:rsidRPr="009103C0" w:rsidRDefault="009103C0" w:rsidP="009103C0">
      <w:pPr>
        <w:bidi/>
        <w:jc w:val="both"/>
        <w:rPr>
          <w:rFonts w:cs="David" w:hint="cs"/>
          <w:rtl/>
        </w:rPr>
      </w:pPr>
    </w:p>
    <w:p w14:paraId="51DE289D" w14:textId="77777777" w:rsidR="009103C0" w:rsidRPr="009103C0" w:rsidRDefault="009103C0" w:rsidP="009103C0">
      <w:pPr>
        <w:bidi/>
        <w:jc w:val="both"/>
        <w:rPr>
          <w:rFonts w:cs="David" w:hint="cs"/>
          <w:rtl/>
        </w:rPr>
      </w:pPr>
      <w:r w:rsidRPr="009103C0">
        <w:rPr>
          <w:rFonts w:cs="David" w:hint="cs"/>
          <w:rtl/>
        </w:rPr>
        <w:tab/>
        <w:t xml:space="preserve"> אני עוברת להצבעה. מי בעד לפטור את הצעתו של חבר הכנסת אליהו גבאי מחובת הנחה? מי מתנגד? מי נמנע?</w:t>
      </w:r>
    </w:p>
    <w:p w14:paraId="52C8F3F6" w14:textId="77777777" w:rsidR="009103C0" w:rsidRPr="009103C0" w:rsidRDefault="009103C0" w:rsidP="009103C0">
      <w:pPr>
        <w:bidi/>
        <w:jc w:val="center"/>
        <w:rPr>
          <w:rFonts w:cs="David" w:hint="cs"/>
          <w:b/>
          <w:bCs/>
          <w:rtl/>
        </w:rPr>
      </w:pPr>
      <w:r w:rsidRPr="009103C0">
        <w:rPr>
          <w:rFonts w:cs="David"/>
          <w:rtl/>
        </w:rPr>
        <w:br/>
      </w:r>
      <w:r w:rsidRPr="009103C0">
        <w:rPr>
          <w:rFonts w:cs="David" w:hint="cs"/>
          <w:b/>
          <w:bCs/>
          <w:rtl/>
        </w:rPr>
        <w:t>ה צ ב ע ה</w:t>
      </w:r>
    </w:p>
    <w:p w14:paraId="024417E9" w14:textId="77777777" w:rsidR="009103C0" w:rsidRPr="009103C0" w:rsidRDefault="009103C0" w:rsidP="009103C0">
      <w:pPr>
        <w:bidi/>
        <w:jc w:val="center"/>
        <w:rPr>
          <w:rFonts w:cs="David" w:hint="cs"/>
          <w:b/>
          <w:bCs/>
          <w:rtl/>
        </w:rPr>
      </w:pPr>
    </w:p>
    <w:p w14:paraId="0955FC92" w14:textId="77777777" w:rsidR="009103C0" w:rsidRPr="009103C0" w:rsidRDefault="009103C0" w:rsidP="009103C0">
      <w:pPr>
        <w:bidi/>
        <w:jc w:val="center"/>
        <w:rPr>
          <w:rFonts w:cs="David" w:hint="cs"/>
          <w:rtl/>
        </w:rPr>
      </w:pPr>
      <w:r w:rsidRPr="009103C0">
        <w:rPr>
          <w:rFonts w:cs="David" w:hint="cs"/>
          <w:rtl/>
        </w:rPr>
        <w:t xml:space="preserve">בעד </w:t>
      </w:r>
      <w:r w:rsidRPr="009103C0">
        <w:rPr>
          <w:rFonts w:cs="David"/>
          <w:rtl/>
        </w:rPr>
        <w:t>–</w:t>
      </w:r>
      <w:r w:rsidRPr="009103C0">
        <w:rPr>
          <w:rFonts w:cs="David" w:hint="cs"/>
          <w:rtl/>
        </w:rPr>
        <w:t xml:space="preserve"> 12</w:t>
      </w:r>
    </w:p>
    <w:p w14:paraId="42C725FD" w14:textId="77777777" w:rsidR="009103C0" w:rsidRPr="009103C0" w:rsidRDefault="009103C0" w:rsidP="009103C0">
      <w:pPr>
        <w:bidi/>
        <w:jc w:val="center"/>
        <w:rPr>
          <w:rFonts w:cs="David" w:hint="cs"/>
          <w:rtl/>
        </w:rPr>
      </w:pPr>
      <w:r w:rsidRPr="009103C0">
        <w:rPr>
          <w:rFonts w:cs="David" w:hint="cs"/>
          <w:rtl/>
        </w:rPr>
        <w:t xml:space="preserve">נגד </w:t>
      </w:r>
      <w:r w:rsidRPr="009103C0">
        <w:rPr>
          <w:rFonts w:cs="David"/>
          <w:rtl/>
        </w:rPr>
        <w:t>–</w:t>
      </w:r>
      <w:r w:rsidRPr="009103C0">
        <w:rPr>
          <w:rFonts w:cs="David" w:hint="cs"/>
          <w:rtl/>
        </w:rPr>
        <w:t xml:space="preserve"> אין</w:t>
      </w:r>
    </w:p>
    <w:p w14:paraId="6D09272D" w14:textId="77777777" w:rsidR="009103C0" w:rsidRPr="009103C0" w:rsidRDefault="009103C0" w:rsidP="009103C0">
      <w:pPr>
        <w:bidi/>
        <w:jc w:val="center"/>
        <w:rPr>
          <w:rFonts w:cs="David" w:hint="cs"/>
          <w:rtl/>
        </w:rPr>
      </w:pPr>
      <w:r w:rsidRPr="009103C0">
        <w:rPr>
          <w:rFonts w:cs="David" w:hint="cs"/>
          <w:rtl/>
        </w:rPr>
        <w:t xml:space="preserve">נמנעים </w:t>
      </w:r>
      <w:r w:rsidRPr="009103C0">
        <w:rPr>
          <w:rFonts w:cs="David"/>
          <w:rtl/>
        </w:rPr>
        <w:t>–</w:t>
      </w:r>
      <w:r w:rsidRPr="009103C0">
        <w:rPr>
          <w:rFonts w:cs="David" w:hint="cs"/>
          <w:rtl/>
        </w:rPr>
        <w:t xml:space="preserve"> אין</w:t>
      </w:r>
    </w:p>
    <w:p w14:paraId="1330D6D2" w14:textId="77777777" w:rsidR="009103C0" w:rsidRPr="009103C0" w:rsidRDefault="009103C0" w:rsidP="009103C0">
      <w:pPr>
        <w:bidi/>
        <w:jc w:val="center"/>
        <w:rPr>
          <w:rFonts w:cs="David" w:hint="cs"/>
          <w:rtl/>
        </w:rPr>
      </w:pPr>
      <w:r w:rsidRPr="009103C0">
        <w:rPr>
          <w:rFonts w:cs="David" w:hint="cs"/>
          <w:rtl/>
        </w:rPr>
        <w:t xml:space="preserve">הבקשה למתן פטור מחובת הנחה מוקדמת על שולחן הכנסת להצעת חוק העונשין (תיקון </w:t>
      </w:r>
      <w:r w:rsidRPr="009103C0">
        <w:rPr>
          <w:rFonts w:cs="David"/>
          <w:rtl/>
        </w:rPr>
        <w:t>–</w:t>
      </w:r>
      <w:r w:rsidRPr="009103C0">
        <w:rPr>
          <w:rFonts w:cs="David" w:hint="cs"/>
          <w:rtl/>
        </w:rPr>
        <w:t xml:space="preserve"> הגנת בית מגורים ומשק חקלאי), התשס"ז-2007, לפני הקריאה הטרומית, נתקבלה.</w:t>
      </w:r>
    </w:p>
    <w:p w14:paraId="53ADF84D" w14:textId="77777777" w:rsidR="009103C0" w:rsidRPr="009103C0" w:rsidRDefault="009103C0" w:rsidP="009103C0">
      <w:pPr>
        <w:bidi/>
        <w:jc w:val="both"/>
        <w:rPr>
          <w:rFonts w:cs="David" w:hint="cs"/>
          <w:rtl/>
        </w:rPr>
      </w:pPr>
    </w:p>
    <w:p w14:paraId="541B7CC9" w14:textId="77777777" w:rsidR="009103C0" w:rsidRPr="009103C0" w:rsidRDefault="009103C0" w:rsidP="009103C0">
      <w:pPr>
        <w:bidi/>
        <w:jc w:val="both"/>
        <w:rPr>
          <w:rFonts w:cs="David" w:hint="cs"/>
          <w:rtl/>
        </w:rPr>
      </w:pPr>
      <w:r w:rsidRPr="009103C0">
        <w:rPr>
          <w:rFonts w:cs="David" w:hint="cs"/>
          <w:u w:val="single"/>
          <w:rtl/>
        </w:rPr>
        <w:t>היו"ר רוחמה אברהם:</w:t>
      </w:r>
    </w:p>
    <w:p w14:paraId="3D8F0A8E" w14:textId="77777777" w:rsidR="009103C0" w:rsidRPr="009103C0" w:rsidRDefault="009103C0" w:rsidP="009103C0">
      <w:pPr>
        <w:bidi/>
        <w:jc w:val="both"/>
        <w:rPr>
          <w:rFonts w:cs="David" w:hint="cs"/>
          <w:rtl/>
        </w:rPr>
      </w:pPr>
    </w:p>
    <w:p w14:paraId="3394B3C4" w14:textId="77777777" w:rsidR="009103C0" w:rsidRPr="009103C0" w:rsidRDefault="009103C0" w:rsidP="009103C0">
      <w:pPr>
        <w:bidi/>
        <w:jc w:val="both"/>
        <w:rPr>
          <w:rFonts w:cs="David" w:hint="cs"/>
          <w:rtl/>
        </w:rPr>
      </w:pPr>
      <w:r w:rsidRPr="009103C0">
        <w:rPr>
          <w:rFonts w:cs="David" w:hint="cs"/>
          <w:rtl/>
        </w:rPr>
        <w:tab/>
        <w:t xml:space="preserve">12 הצביעו בעד, לא היו מתנגדים, לא היו נמנעים. לפיכך, אני קובעת שהצעתך תוצמד לשתי הצעות החוק האחרות. </w:t>
      </w:r>
    </w:p>
    <w:p w14:paraId="6AC1394C" w14:textId="77777777" w:rsidR="009103C0" w:rsidRPr="009103C0" w:rsidRDefault="009103C0" w:rsidP="009103C0">
      <w:pPr>
        <w:bidi/>
        <w:jc w:val="both"/>
        <w:rPr>
          <w:rFonts w:cs="David" w:hint="cs"/>
          <w:rtl/>
        </w:rPr>
      </w:pPr>
    </w:p>
    <w:p w14:paraId="11C0034F" w14:textId="77777777" w:rsidR="009103C0" w:rsidRPr="009103C0" w:rsidRDefault="009103C0" w:rsidP="009103C0">
      <w:pPr>
        <w:bidi/>
        <w:jc w:val="both"/>
        <w:rPr>
          <w:rFonts w:cs="David" w:hint="cs"/>
          <w:rtl/>
        </w:rPr>
      </w:pPr>
      <w:r w:rsidRPr="009103C0">
        <w:rPr>
          <w:rFonts w:cs="David" w:hint="cs"/>
          <w:rtl/>
        </w:rPr>
        <w:tab/>
        <w:t>תודה רבה, הישיבה נעולה.</w:t>
      </w:r>
    </w:p>
    <w:p w14:paraId="0E4BBA5B" w14:textId="77777777" w:rsidR="009103C0" w:rsidRPr="009103C0" w:rsidRDefault="009103C0" w:rsidP="009103C0">
      <w:pPr>
        <w:bidi/>
        <w:jc w:val="both"/>
        <w:rPr>
          <w:rFonts w:cs="David" w:hint="cs"/>
          <w:rtl/>
        </w:rPr>
      </w:pPr>
    </w:p>
    <w:p w14:paraId="0A38E192" w14:textId="77777777" w:rsidR="009103C0" w:rsidRPr="009103C0" w:rsidRDefault="009103C0" w:rsidP="009103C0">
      <w:pPr>
        <w:bidi/>
        <w:jc w:val="both"/>
        <w:rPr>
          <w:rFonts w:cs="David" w:hint="cs"/>
          <w:rtl/>
        </w:rPr>
      </w:pPr>
    </w:p>
    <w:p w14:paraId="43324D78" w14:textId="77777777" w:rsidR="009103C0" w:rsidRPr="009103C0" w:rsidRDefault="009103C0" w:rsidP="009103C0">
      <w:pPr>
        <w:bidi/>
        <w:jc w:val="both"/>
        <w:rPr>
          <w:rFonts w:cs="David" w:hint="cs"/>
          <w:rtl/>
        </w:rPr>
      </w:pPr>
    </w:p>
    <w:p w14:paraId="7BD2CD9B" w14:textId="77777777" w:rsidR="009103C0" w:rsidRPr="009103C0" w:rsidRDefault="009103C0" w:rsidP="009103C0">
      <w:pPr>
        <w:bidi/>
        <w:jc w:val="both"/>
        <w:rPr>
          <w:rFonts w:cs="David" w:hint="cs"/>
          <w:rtl/>
        </w:rPr>
      </w:pPr>
    </w:p>
    <w:p w14:paraId="6126AB6B" w14:textId="77777777" w:rsidR="00552A80" w:rsidRPr="009103C0" w:rsidRDefault="009103C0" w:rsidP="009103C0">
      <w:pPr>
        <w:bidi/>
        <w:jc w:val="both"/>
        <w:rPr>
          <w:rFonts w:cs="David"/>
        </w:rPr>
      </w:pPr>
      <w:r w:rsidRPr="009103C0">
        <w:rPr>
          <w:rFonts w:cs="David" w:hint="cs"/>
          <w:rtl/>
        </w:rPr>
        <w:t>הישיבה ננעלה בשעה 11:00.</w:t>
      </w:r>
    </w:p>
    <w:sectPr w:rsidR="00552A80" w:rsidRPr="009103C0" w:rsidSect="009103C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AF6C1" w14:textId="77777777" w:rsidR="00000000" w:rsidRDefault="00FB5D02">
      <w:r>
        <w:separator/>
      </w:r>
    </w:p>
  </w:endnote>
  <w:endnote w:type="continuationSeparator" w:id="0">
    <w:p w14:paraId="507A20C3" w14:textId="77777777" w:rsidR="00000000" w:rsidRDefault="00FB5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B084E" w14:textId="77777777" w:rsidR="00000000" w:rsidRDefault="00FB5D02">
      <w:r>
        <w:separator/>
      </w:r>
    </w:p>
  </w:footnote>
  <w:footnote w:type="continuationSeparator" w:id="0">
    <w:p w14:paraId="1B3AA927" w14:textId="77777777" w:rsidR="00000000" w:rsidRDefault="00FB5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39DF" w14:textId="77777777" w:rsidR="009103C0" w:rsidRDefault="009103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7B24DC" w14:textId="77777777" w:rsidR="009103C0" w:rsidRDefault="009103C0">
    <w:pPr>
      <w:pStyle w:val="Header"/>
      <w:ind w:right="360"/>
      <w:jc w:val="both"/>
      <w:rPr>
        <w:rtl/>
      </w:rPr>
    </w:pPr>
  </w:p>
  <w:p w14:paraId="0841E7B6" w14:textId="77777777" w:rsidR="009103C0" w:rsidRDefault="009103C0"/>
  <w:p w14:paraId="6362F826" w14:textId="77777777" w:rsidR="009103C0" w:rsidRDefault="009103C0"/>
  <w:p w14:paraId="66D6AB22" w14:textId="77777777" w:rsidR="009103C0" w:rsidRDefault="009103C0"/>
  <w:p w14:paraId="547035AE" w14:textId="77777777" w:rsidR="009103C0" w:rsidRDefault="009103C0"/>
  <w:p w14:paraId="6FC8377D" w14:textId="77777777" w:rsidR="009103C0" w:rsidRDefault="009103C0"/>
  <w:p w14:paraId="6F05AA19" w14:textId="77777777" w:rsidR="009103C0" w:rsidRDefault="009103C0"/>
  <w:p w14:paraId="475B6C4E" w14:textId="77777777" w:rsidR="009103C0" w:rsidRDefault="009103C0"/>
  <w:p w14:paraId="1956C37B" w14:textId="77777777" w:rsidR="009103C0" w:rsidRDefault="009103C0"/>
  <w:p w14:paraId="309602AD" w14:textId="77777777" w:rsidR="009103C0" w:rsidRDefault="009103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FB2F" w14:textId="77777777" w:rsidR="009103C0" w:rsidRDefault="009103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23</w:t>
    </w:r>
    <w:r>
      <w:rPr>
        <w:rStyle w:val="PageNumber"/>
        <w:rtl/>
      </w:rPr>
      <w:fldChar w:fldCharType="end"/>
    </w:r>
  </w:p>
  <w:p w14:paraId="5F69EB27" w14:textId="77777777" w:rsidR="009103C0" w:rsidRDefault="009103C0">
    <w:pPr>
      <w:pStyle w:val="Header"/>
      <w:ind w:right="360"/>
      <w:jc w:val="both"/>
      <w:rPr>
        <w:rFonts w:hint="cs"/>
        <w:rtl/>
      </w:rPr>
    </w:pPr>
    <w:r>
      <w:rPr>
        <w:rtl/>
      </w:rPr>
      <w:t>ועדת</w:t>
    </w:r>
    <w:r>
      <w:rPr>
        <w:rFonts w:hint="cs"/>
        <w:rtl/>
      </w:rPr>
      <w:t xml:space="preserve"> הכנסת</w:t>
    </w:r>
  </w:p>
  <w:p w14:paraId="7D6F1008" w14:textId="77777777" w:rsidR="009103C0" w:rsidRDefault="009103C0">
    <w:pPr>
      <w:pStyle w:val="Header"/>
      <w:ind w:right="360"/>
      <w:jc w:val="both"/>
      <w:rPr>
        <w:rStyle w:val="PageNumber"/>
        <w:rFonts w:hint="cs"/>
        <w:rtl/>
      </w:rPr>
    </w:pPr>
    <w:r>
      <w:rPr>
        <w:rFonts w:hint="cs"/>
        <w:rtl/>
      </w:rPr>
      <w:t>5.2.2007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8655פרוטוקול_ישיבת_ועדה.doc"/>
    <w:docVar w:name="StartMode" w:val="3"/>
  </w:docVars>
  <w:rsids>
    <w:rsidRoot w:val="00433195"/>
    <w:rsid w:val="00433195"/>
    <w:rsid w:val="00552A80"/>
    <w:rsid w:val="009103C0"/>
    <w:rsid w:val="00965806"/>
    <w:rsid w:val="00C36F45"/>
    <w:rsid w:val="00FB5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34796D"/>
  <w15:chartTrackingRefBased/>
  <w15:docId w15:val="{3F029748-233A-4378-80E0-DFE8C22F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103C0"/>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9103C0"/>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9103C0"/>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103C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103C0"/>
  </w:style>
  <w:style w:type="paragraph" w:styleId="BodyText">
    <w:name w:val="Body Text"/>
    <w:basedOn w:val="Normal"/>
    <w:rsid w:val="009103C0"/>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9103C0"/>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5623</Words>
  <Characters>32054</Characters>
  <Application>Microsoft Office Word</Application>
  <DocSecurity>0</DocSecurity>
  <Lines>267</Lines>
  <Paragraphs>75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