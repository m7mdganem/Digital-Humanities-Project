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CBC1" w14:textId="77777777" w:rsidR="00D51324" w:rsidRPr="00D51324" w:rsidRDefault="00D51324" w:rsidP="00D51324">
      <w:pPr>
        <w:tabs>
          <w:tab w:val="right" w:pos="8278"/>
        </w:tabs>
        <w:bidi/>
        <w:jc w:val="both"/>
        <w:rPr>
          <w:rFonts w:cs="David"/>
          <w:rtl/>
        </w:rPr>
      </w:pPr>
      <w:r w:rsidRPr="00D51324">
        <w:rPr>
          <w:rFonts w:cs="David"/>
          <w:b/>
          <w:bCs/>
          <w:rtl/>
        </w:rPr>
        <w:t>הכנסת ה</w:t>
      </w:r>
      <w:r w:rsidRPr="00D51324">
        <w:rPr>
          <w:rFonts w:cs="David" w:hint="cs"/>
          <w:b/>
          <w:bCs/>
          <w:rtl/>
        </w:rPr>
        <w:t>שמונה</w:t>
      </w:r>
      <w:r w:rsidRPr="00D51324">
        <w:rPr>
          <w:rFonts w:cs="David"/>
          <w:b/>
          <w:bCs/>
          <w:rtl/>
        </w:rPr>
        <w:t>-עשרה</w:t>
      </w:r>
      <w:r w:rsidRPr="00D51324">
        <w:rPr>
          <w:rFonts w:cs="David" w:hint="cs"/>
          <w:b/>
          <w:bCs/>
          <w:rtl/>
        </w:rPr>
        <w:tab/>
      </w:r>
      <w:r w:rsidRPr="00D51324">
        <w:rPr>
          <w:rFonts w:cs="David"/>
          <w:b/>
          <w:bCs/>
          <w:rtl/>
        </w:rPr>
        <w:t>נוסח לא מתוקן</w:t>
      </w:r>
    </w:p>
    <w:p w14:paraId="7B3680AE" w14:textId="77777777" w:rsidR="00D51324" w:rsidRPr="00D51324" w:rsidRDefault="00D51324" w:rsidP="00D51324">
      <w:pPr>
        <w:bidi/>
        <w:jc w:val="both"/>
        <w:rPr>
          <w:rFonts w:cs="David" w:hint="cs"/>
          <w:b/>
          <w:bCs/>
          <w:rtl/>
        </w:rPr>
      </w:pPr>
      <w:r w:rsidRPr="00D51324">
        <w:rPr>
          <w:rFonts w:cs="David"/>
          <w:b/>
          <w:bCs/>
          <w:rtl/>
        </w:rPr>
        <w:t xml:space="preserve">מושב </w:t>
      </w:r>
      <w:r w:rsidRPr="00D51324">
        <w:rPr>
          <w:rFonts w:cs="David" w:hint="cs"/>
          <w:b/>
          <w:bCs/>
          <w:rtl/>
        </w:rPr>
        <w:t>שלישי</w:t>
      </w:r>
    </w:p>
    <w:p w14:paraId="74F37DAE" w14:textId="77777777" w:rsidR="00D51324" w:rsidRPr="00D51324" w:rsidRDefault="00D51324" w:rsidP="00D51324">
      <w:pPr>
        <w:bidi/>
        <w:jc w:val="both"/>
        <w:rPr>
          <w:rFonts w:cs="David"/>
          <w:b/>
          <w:bCs/>
          <w:rtl/>
        </w:rPr>
      </w:pPr>
    </w:p>
    <w:p w14:paraId="3C2980C2" w14:textId="77777777" w:rsidR="00D51324" w:rsidRPr="00D51324" w:rsidRDefault="00D51324" w:rsidP="00D51324">
      <w:pPr>
        <w:bidi/>
        <w:jc w:val="both"/>
        <w:rPr>
          <w:rFonts w:cs="David"/>
          <w:b/>
          <w:bCs/>
          <w:rtl/>
        </w:rPr>
      </w:pPr>
    </w:p>
    <w:p w14:paraId="1F3D78C2" w14:textId="77777777" w:rsidR="00D51324" w:rsidRPr="00D51324" w:rsidRDefault="00D51324" w:rsidP="00D51324">
      <w:pPr>
        <w:bidi/>
        <w:jc w:val="center"/>
        <w:rPr>
          <w:rFonts w:cs="David" w:hint="cs"/>
          <w:b/>
          <w:bCs/>
          <w:rtl/>
        </w:rPr>
      </w:pPr>
      <w:r w:rsidRPr="00D51324">
        <w:rPr>
          <w:rFonts w:cs="David"/>
          <w:b/>
          <w:bCs/>
          <w:rtl/>
        </w:rPr>
        <w:t>פרוטוקול מס</w:t>
      </w:r>
      <w:r w:rsidRPr="00D51324">
        <w:rPr>
          <w:rFonts w:cs="David" w:hint="cs"/>
          <w:b/>
          <w:bCs/>
          <w:rtl/>
        </w:rPr>
        <w:t>' 155</w:t>
      </w:r>
    </w:p>
    <w:p w14:paraId="144E5BA2" w14:textId="77777777" w:rsidR="00D51324" w:rsidRPr="00D51324" w:rsidRDefault="00D51324" w:rsidP="00D51324">
      <w:pPr>
        <w:pStyle w:val="Heading4"/>
        <w:keepNext w:val="0"/>
        <w:widowControl/>
        <w:rPr>
          <w:rFonts w:hint="cs"/>
          <w:b w:val="0"/>
          <w:bCs w:val="0"/>
          <w:sz w:val="24"/>
          <w:rtl/>
        </w:rPr>
      </w:pPr>
      <w:r w:rsidRPr="00D51324">
        <w:rPr>
          <w:rFonts w:hint="cs"/>
          <w:sz w:val="24"/>
          <w:rtl/>
        </w:rPr>
        <w:t>מישיבת ועדת הכנסת</w:t>
      </w:r>
    </w:p>
    <w:p w14:paraId="1D1E0F53" w14:textId="77777777" w:rsidR="00D51324" w:rsidRPr="00D51324" w:rsidRDefault="00D51324" w:rsidP="00D51324">
      <w:pPr>
        <w:bidi/>
        <w:jc w:val="center"/>
        <w:rPr>
          <w:rFonts w:cs="David" w:hint="cs"/>
          <w:u w:val="single"/>
          <w:rtl/>
        </w:rPr>
      </w:pPr>
      <w:r w:rsidRPr="00D51324">
        <w:rPr>
          <w:rFonts w:cs="David"/>
          <w:b/>
          <w:bCs/>
          <w:noProof/>
          <w:u w:val="single"/>
          <w:rtl/>
        </w:rPr>
        <w:t>‏יום שלישי, י"א באדר א</w:t>
      </w:r>
      <w:r w:rsidRPr="00D51324">
        <w:rPr>
          <w:rFonts w:cs="David" w:hint="cs"/>
          <w:b/>
          <w:bCs/>
          <w:noProof/>
          <w:u w:val="single"/>
          <w:rtl/>
        </w:rPr>
        <w:t>'</w:t>
      </w:r>
      <w:r w:rsidRPr="00D51324">
        <w:rPr>
          <w:rFonts w:cs="David"/>
          <w:b/>
          <w:bCs/>
          <w:noProof/>
          <w:u w:val="single"/>
          <w:rtl/>
        </w:rPr>
        <w:t xml:space="preserve"> התשע"א</w:t>
      </w:r>
      <w:r w:rsidRPr="00D51324">
        <w:rPr>
          <w:rFonts w:cs="David"/>
          <w:b/>
          <w:bCs/>
          <w:u w:val="single"/>
          <w:rtl/>
        </w:rPr>
        <w:t xml:space="preserve"> </w:t>
      </w:r>
      <w:r w:rsidRPr="00D51324">
        <w:rPr>
          <w:rFonts w:cs="David" w:hint="cs"/>
          <w:b/>
          <w:bCs/>
          <w:u w:val="single"/>
          <w:rtl/>
        </w:rPr>
        <w:t>(</w:t>
      </w:r>
      <w:r w:rsidRPr="00D51324">
        <w:rPr>
          <w:rFonts w:cs="David"/>
          <w:b/>
          <w:bCs/>
          <w:noProof/>
          <w:u w:val="single"/>
          <w:rtl/>
        </w:rPr>
        <w:t>‏15 בפברואר, 2011</w:t>
      </w:r>
      <w:r w:rsidRPr="00D51324">
        <w:rPr>
          <w:rFonts w:cs="David" w:hint="cs"/>
          <w:b/>
          <w:bCs/>
          <w:u w:val="single"/>
          <w:rtl/>
        </w:rPr>
        <w:t>)</w:t>
      </w:r>
      <w:r w:rsidRPr="00D51324">
        <w:rPr>
          <w:rFonts w:cs="David"/>
          <w:b/>
          <w:bCs/>
          <w:u w:val="single"/>
          <w:rtl/>
        </w:rPr>
        <w:t xml:space="preserve">, שעה </w:t>
      </w:r>
      <w:r w:rsidRPr="00D51324">
        <w:rPr>
          <w:rFonts w:cs="David" w:hint="cs"/>
          <w:b/>
          <w:bCs/>
          <w:u w:val="single"/>
          <w:rtl/>
        </w:rPr>
        <w:t>11:00</w:t>
      </w:r>
    </w:p>
    <w:p w14:paraId="253EA2D8" w14:textId="77777777" w:rsidR="00D51324" w:rsidRPr="00D51324" w:rsidRDefault="00D51324" w:rsidP="00D51324">
      <w:pPr>
        <w:pStyle w:val="Heading3"/>
        <w:keepNext w:val="0"/>
        <w:rPr>
          <w:rFonts w:cs="David" w:hint="cs"/>
          <w:rtl/>
        </w:rPr>
      </w:pPr>
    </w:p>
    <w:p w14:paraId="6EF9FB14" w14:textId="77777777" w:rsidR="00D51324" w:rsidRPr="00D51324" w:rsidRDefault="00D51324" w:rsidP="00D51324">
      <w:pPr>
        <w:tabs>
          <w:tab w:val="left" w:pos="1134"/>
          <w:tab w:val="left" w:pos="1418"/>
        </w:tabs>
        <w:bidi/>
        <w:ind w:left="1418" w:hanging="1418"/>
        <w:jc w:val="both"/>
        <w:rPr>
          <w:rFonts w:cs="David" w:hint="cs"/>
          <w:b/>
          <w:bCs/>
          <w:u w:val="single"/>
          <w:rtl/>
        </w:rPr>
      </w:pPr>
    </w:p>
    <w:p w14:paraId="07221A77" w14:textId="77777777" w:rsidR="00D51324" w:rsidRPr="00D51324" w:rsidRDefault="00D51324" w:rsidP="00D51324">
      <w:pPr>
        <w:tabs>
          <w:tab w:val="left" w:pos="1418"/>
          <w:tab w:val="left" w:pos="1701"/>
        </w:tabs>
        <w:bidi/>
        <w:ind w:left="1701" w:hanging="1701"/>
        <w:jc w:val="both"/>
        <w:rPr>
          <w:rFonts w:cs="David" w:hint="cs"/>
          <w:rtl/>
        </w:rPr>
      </w:pPr>
      <w:r w:rsidRPr="00D51324">
        <w:rPr>
          <w:rFonts w:cs="David"/>
          <w:b/>
          <w:bCs/>
          <w:u w:val="single"/>
          <w:rtl/>
        </w:rPr>
        <w:t>סדר היום</w:t>
      </w:r>
      <w:r w:rsidRPr="00D51324">
        <w:rPr>
          <w:rFonts w:cs="David"/>
          <w:rtl/>
        </w:rPr>
        <w:t>:</w:t>
      </w:r>
    </w:p>
    <w:p w14:paraId="425E05CC" w14:textId="77777777" w:rsidR="00D51324" w:rsidRPr="00D51324" w:rsidRDefault="00D51324" w:rsidP="00D51324">
      <w:pPr>
        <w:tabs>
          <w:tab w:val="left" w:pos="284"/>
        </w:tabs>
        <w:bidi/>
        <w:ind w:left="284" w:hanging="284"/>
        <w:jc w:val="both"/>
        <w:rPr>
          <w:rFonts w:cs="David" w:hint="cs"/>
          <w:rtl/>
        </w:rPr>
      </w:pPr>
      <w:r w:rsidRPr="00D51324">
        <w:rPr>
          <w:rFonts w:cs="David" w:hint="cs"/>
          <w:rtl/>
        </w:rPr>
        <w:t>1. הצעה לתיקון תקנון הכנסת בנושא: "שעת שאלות"</w:t>
      </w:r>
    </w:p>
    <w:p w14:paraId="2C113049" w14:textId="77777777" w:rsidR="00D51324" w:rsidRPr="00D51324" w:rsidRDefault="00D51324" w:rsidP="00D51324">
      <w:pPr>
        <w:tabs>
          <w:tab w:val="left" w:pos="284"/>
        </w:tabs>
        <w:bidi/>
        <w:ind w:left="284" w:hanging="284"/>
        <w:jc w:val="both"/>
        <w:rPr>
          <w:rFonts w:cs="David" w:hint="cs"/>
          <w:rtl/>
        </w:rPr>
      </w:pPr>
    </w:p>
    <w:p w14:paraId="2A763DCF" w14:textId="77777777" w:rsidR="00D51324" w:rsidRPr="00D51324" w:rsidRDefault="00D51324" w:rsidP="00D51324">
      <w:pPr>
        <w:tabs>
          <w:tab w:val="left" w:pos="1418"/>
        </w:tabs>
        <w:bidi/>
        <w:ind w:left="1418" w:hanging="1418"/>
        <w:jc w:val="both"/>
        <w:rPr>
          <w:rFonts w:cs="David" w:hint="cs"/>
          <w:rtl/>
        </w:rPr>
      </w:pPr>
    </w:p>
    <w:p w14:paraId="152DE726" w14:textId="77777777" w:rsidR="00D51324" w:rsidRPr="00D51324" w:rsidRDefault="00D51324" w:rsidP="00D51324">
      <w:pPr>
        <w:tabs>
          <w:tab w:val="left" w:pos="1418"/>
        </w:tabs>
        <w:bidi/>
        <w:ind w:left="1418" w:hanging="1418"/>
        <w:jc w:val="both"/>
        <w:rPr>
          <w:rFonts w:cs="David" w:hint="cs"/>
          <w:rtl/>
        </w:rPr>
      </w:pPr>
      <w:r w:rsidRPr="00D51324">
        <w:rPr>
          <w:rFonts w:cs="David"/>
          <w:b/>
          <w:bCs/>
          <w:u w:val="single"/>
          <w:rtl/>
        </w:rPr>
        <w:t>נכחו</w:t>
      </w:r>
      <w:r w:rsidRPr="00D51324">
        <w:rPr>
          <w:rFonts w:cs="David"/>
          <w:rtl/>
        </w:rPr>
        <w:t>:</w:t>
      </w:r>
      <w:r w:rsidRPr="00D51324">
        <w:rPr>
          <w:rFonts w:cs="David" w:hint="cs"/>
          <w:rtl/>
        </w:rPr>
        <w:tab/>
      </w:r>
    </w:p>
    <w:p w14:paraId="1D095215" w14:textId="77777777" w:rsidR="00D51324" w:rsidRPr="00D51324" w:rsidRDefault="00D51324" w:rsidP="00D51324">
      <w:pPr>
        <w:tabs>
          <w:tab w:val="left" w:pos="1418"/>
        </w:tabs>
        <w:bidi/>
        <w:ind w:left="1418"/>
        <w:jc w:val="both"/>
        <w:rPr>
          <w:rFonts w:cs="David" w:hint="cs"/>
          <w:b/>
          <w:bCs/>
          <w:u w:val="single"/>
          <w:rtl/>
        </w:rPr>
      </w:pPr>
    </w:p>
    <w:p w14:paraId="099EA8BA" w14:textId="77777777" w:rsidR="00D51324" w:rsidRPr="00D51324" w:rsidRDefault="00D51324" w:rsidP="00D51324">
      <w:pPr>
        <w:tabs>
          <w:tab w:val="left" w:pos="1418"/>
        </w:tabs>
        <w:bidi/>
        <w:ind w:left="1418" w:hanging="1418"/>
        <w:jc w:val="both"/>
        <w:rPr>
          <w:rFonts w:cs="David" w:hint="cs"/>
          <w:b/>
          <w:bCs/>
          <w:u w:val="single"/>
          <w:rtl/>
        </w:rPr>
      </w:pPr>
    </w:p>
    <w:p w14:paraId="26BBAAC8" w14:textId="77777777" w:rsidR="00D51324" w:rsidRPr="00D51324" w:rsidRDefault="00D51324" w:rsidP="00D51324">
      <w:pPr>
        <w:tabs>
          <w:tab w:val="left" w:pos="1418"/>
        </w:tabs>
        <w:bidi/>
        <w:ind w:left="1418" w:hanging="1418"/>
        <w:jc w:val="both"/>
        <w:rPr>
          <w:rFonts w:cs="David" w:hint="cs"/>
          <w:rtl/>
        </w:rPr>
      </w:pPr>
      <w:r w:rsidRPr="00D51324">
        <w:rPr>
          <w:rFonts w:cs="David"/>
          <w:b/>
          <w:bCs/>
          <w:u w:val="single"/>
          <w:rtl/>
        </w:rPr>
        <w:t>חברי הוועדה</w:t>
      </w:r>
      <w:r w:rsidRPr="00D51324">
        <w:rPr>
          <w:rFonts w:cs="David"/>
          <w:rtl/>
        </w:rPr>
        <w:t>:</w:t>
      </w:r>
      <w:r w:rsidRPr="00D51324">
        <w:rPr>
          <w:rFonts w:cs="David" w:hint="cs"/>
          <w:rtl/>
        </w:rPr>
        <w:t xml:space="preserve"> </w:t>
      </w:r>
      <w:r w:rsidRPr="00D51324">
        <w:rPr>
          <w:rFonts w:cs="David" w:hint="cs"/>
          <w:rtl/>
        </w:rPr>
        <w:tab/>
      </w:r>
    </w:p>
    <w:p w14:paraId="089391E0" w14:textId="77777777" w:rsidR="00D51324" w:rsidRPr="00D51324" w:rsidRDefault="00D51324" w:rsidP="00D51324">
      <w:pPr>
        <w:bidi/>
        <w:jc w:val="both"/>
        <w:rPr>
          <w:rFonts w:cs="David" w:hint="cs"/>
          <w:rtl/>
        </w:rPr>
      </w:pPr>
      <w:r w:rsidRPr="00D51324">
        <w:rPr>
          <w:rFonts w:cs="David" w:hint="cs"/>
          <w:rtl/>
        </w:rPr>
        <w:t xml:space="preserve">יריב לוין </w:t>
      </w:r>
      <w:r w:rsidRPr="00D51324">
        <w:rPr>
          <w:rFonts w:cs="David"/>
          <w:rtl/>
        </w:rPr>
        <w:t>–</w:t>
      </w:r>
      <w:r w:rsidRPr="00D51324">
        <w:rPr>
          <w:rFonts w:cs="David" w:hint="cs"/>
          <w:rtl/>
        </w:rPr>
        <w:t xml:space="preserve"> היו"ר</w:t>
      </w:r>
    </w:p>
    <w:p w14:paraId="20500256" w14:textId="77777777" w:rsidR="00D51324" w:rsidRPr="00D51324" w:rsidRDefault="00D51324" w:rsidP="00D51324">
      <w:pPr>
        <w:bidi/>
        <w:jc w:val="both"/>
        <w:rPr>
          <w:rFonts w:cs="David" w:hint="cs"/>
          <w:rtl/>
        </w:rPr>
      </w:pPr>
      <w:r w:rsidRPr="00D51324">
        <w:rPr>
          <w:rFonts w:cs="David" w:hint="cs"/>
          <w:rtl/>
        </w:rPr>
        <w:t>רוחמה אברהם בלילא</w:t>
      </w:r>
    </w:p>
    <w:p w14:paraId="38766D6B" w14:textId="77777777" w:rsidR="00D51324" w:rsidRPr="00D51324" w:rsidRDefault="00D51324" w:rsidP="00D51324">
      <w:pPr>
        <w:bidi/>
        <w:jc w:val="both"/>
        <w:rPr>
          <w:rFonts w:cs="David" w:hint="cs"/>
          <w:rtl/>
        </w:rPr>
      </w:pPr>
      <w:r w:rsidRPr="00D51324">
        <w:rPr>
          <w:rFonts w:cs="David" w:hint="cs"/>
          <w:rtl/>
        </w:rPr>
        <w:t>רחל אדטו</w:t>
      </w:r>
    </w:p>
    <w:p w14:paraId="325062FC" w14:textId="77777777" w:rsidR="00D51324" w:rsidRPr="00D51324" w:rsidRDefault="00D51324" w:rsidP="00D51324">
      <w:pPr>
        <w:bidi/>
        <w:jc w:val="both"/>
        <w:rPr>
          <w:rFonts w:cs="David" w:hint="cs"/>
          <w:rtl/>
        </w:rPr>
      </w:pPr>
    </w:p>
    <w:p w14:paraId="50F23177" w14:textId="77777777" w:rsidR="00D51324" w:rsidRPr="00D51324" w:rsidRDefault="00D51324" w:rsidP="00D51324">
      <w:pPr>
        <w:tabs>
          <w:tab w:val="left" w:pos="1418"/>
          <w:tab w:val="left" w:pos="3969"/>
          <w:tab w:val="left" w:pos="4253"/>
        </w:tabs>
        <w:bidi/>
        <w:ind w:left="4253" w:hanging="4253"/>
        <w:jc w:val="both"/>
        <w:rPr>
          <w:rFonts w:cs="David" w:hint="cs"/>
          <w:rtl/>
        </w:rPr>
      </w:pPr>
      <w:r w:rsidRPr="00D51324">
        <w:rPr>
          <w:rFonts w:cs="David"/>
          <w:b/>
          <w:bCs/>
          <w:u w:val="single"/>
          <w:rtl/>
        </w:rPr>
        <w:t>מוזמנים</w:t>
      </w:r>
      <w:r w:rsidRPr="00D51324">
        <w:rPr>
          <w:rFonts w:cs="David"/>
          <w:rtl/>
        </w:rPr>
        <w:t>:</w:t>
      </w:r>
      <w:r w:rsidRPr="00D51324">
        <w:rPr>
          <w:rFonts w:cs="David" w:hint="cs"/>
          <w:rtl/>
        </w:rPr>
        <w:tab/>
        <w:t xml:space="preserve"> </w:t>
      </w:r>
    </w:p>
    <w:p w14:paraId="76608CDA"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אריה זהר</w:t>
      </w:r>
      <w:r w:rsidRPr="00D51324">
        <w:rPr>
          <w:rFonts w:cs="David" w:hint="cs"/>
          <w:rtl/>
        </w:rPr>
        <w:tab/>
        <w:t>-</w:t>
      </w:r>
      <w:r w:rsidRPr="00D51324">
        <w:rPr>
          <w:rFonts w:cs="David" w:hint="cs"/>
          <w:rtl/>
        </w:rPr>
        <w:tab/>
        <w:t>משנה למזכיר הממשלה, משרד ראש הממשלה</w:t>
      </w:r>
    </w:p>
    <w:p w14:paraId="7108733D"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ליאור נתן</w:t>
      </w:r>
      <w:r w:rsidRPr="00D51324">
        <w:rPr>
          <w:rFonts w:cs="David" w:hint="cs"/>
          <w:rtl/>
        </w:rPr>
        <w:tab/>
        <w:t>-</w:t>
      </w:r>
      <w:r w:rsidRPr="00D51324">
        <w:rPr>
          <w:rFonts w:cs="David" w:hint="cs"/>
          <w:rtl/>
        </w:rPr>
        <w:tab/>
        <w:t>סגן מזכיר הממשלה, משרד ראש הממשלה</w:t>
      </w:r>
    </w:p>
    <w:p w14:paraId="6C39E8AA"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פרח לרנר</w:t>
      </w:r>
      <w:r w:rsidRPr="00D51324">
        <w:rPr>
          <w:rFonts w:cs="David" w:hint="cs"/>
          <w:rtl/>
        </w:rPr>
        <w:tab/>
        <w:t>-</w:t>
      </w:r>
      <w:r w:rsidRPr="00D51324">
        <w:rPr>
          <w:rFonts w:cs="David" w:hint="cs"/>
          <w:rtl/>
        </w:rPr>
        <w:tab/>
        <w:t>יועצת ראש הממשלה לקשר עם הכנסת, משרד ראש הממשלה</w:t>
      </w:r>
    </w:p>
    <w:p w14:paraId="049FA531"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ד"ר חן פרידברג</w:t>
      </w:r>
      <w:r w:rsidRPr="00D51324">
        <w:rPr>
          <w:rFonts w:cs="David" w:hint="cs"/>
          <w:rtl/>
        </w:rPr>
        <w:tab/>
        <w:t>-</w:t>
      </w:r>
      <w:r w:rsidRPr="00D51324">
        <w:rPr>
          <w:rFonts w:cs="David" w:hint="cs"/>
          <w:rtl/>
        </w:rPr>
        <w:tab/>
        <w:t>חוקרת במכון הישראלי לדמוקרטיה</w:t>
      </w:r>
    </w:p>
    <w:p w14:paraId="7B90FDC6"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אלינור ימין</w:t>
      </w:r>
      <w:r w:rsidRPr="00D51324">
        <w:rPr>
          <w:rFonts w:cs="David" w:hint="cs"/>
          <w:rtl/>
        </w:rPr>
        <w:tab/>
        <w:t>-</w:t>
      </w:r>
      <w:r w:rsidRPr="00D51324">
        <w:rPr>
          <w:rFonts w:cs="David" w:hint="cs"/>
          <w:rtl/>
        </w:rPr>
        <w:tab/>
        <w:t>מנהלת לשכת מזכיר הכנסת</w:t>
      </w:r>
    </w:p>
    <w:p w14:paraId="04647EE2"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וילמה מאור</w:t>
      </w:r>
      <w:r w:rsidRPr="00D51324">
        <w:rPr>
          <w:rFonts w:cs="David" w:hint="cs"/>
          <w:rtl/>
        </w:rPr>
        <w:tab/>
        <w:t>-</w:t>
      </w:r>
      <w:r w:rsidRPr="00D51324">
        <w:rPr>
          <w:rFonts w:cs="David" w:hint="cs"/>
          <w:rtl/>
        </w:rPr>
        <w:tab/>
        <w:t>מנהלת ועדת העבודה, הרווחה והבריאות של הכנסת</w:t>
      </w:r>
    </w:p>
    <w:p w14:paraId="1E645196"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לאה בביוף</w:t>
      </w:r>
      <w:r w:rsidRPr="00D51324">
        <w:rPr>
          <w:rFonts w:cs="David" w:hint="cs"/>
          <w:rtl/>
        </w:rPr>
        <w:tab/>
        <w:t>-</w:t>
      </w:r>
      <w:r w:rsidRPr="00D51324">
        <w:rPr>
          <w:rFonts w:cs="David" w:hint="cs"/>
          <w:rtl/>
        </w:rPr>
        <w:tab/>
        <w:t>סיעת ש"ס</w:t>
      </w:r>
    </w:p>
    <w:p w14:paraId="099AA4CA"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תמי כנפו</w:t>
      </w:r>
      <w:r w:rsidRPr="00D51324">
        <w:rPr>
          <w:rFonts w:cs="David" w:hint="cs"/>
          <w:rtl/>
        </w:rPr>
        <w:tab/>
        <w:t>-</w:t>
      </w:r>
      <w:r w:rsidRPr="00D51324">
        <w:rPr>
          <w:rFonts w:cs="David" w:hint="cs"/>
          <w:rtl/>
        </w:rPr>
        <w:tab/>
        <w:t>מנהלת סיעת הבית היהודי</w:t>
      </w:r>
    </w:p>
    <w:p w14:paraId="0CB07CD4"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רונית חייקין יעקובי</w:t>
      </w:r>
      <w:r w:rsidRPr="00D51324">
        <w:rPr>
          <w:rFonts w:cs="David" w:hint="cs"/>
          <w:rtl/>
        </w:rPr>
        <w:tab/>
        <w:t>-</w:t>
      </w:r>
      <w:r w:rsidRPr="00D51324">
        <w:rPr>
          <w:rFonts w:cs="David" w:hint="cs"/>
          <w:rtl/>
        </w:rPr>
        <w:tab/>
        <w:t>מנהלת סיעת מרצ</w:t>
      </w:r>
    </w:p>
    <w:p w14:paraId="69B18144"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לימור ברמן</w:t>
      </w:r>
      <w:r w:rsidRPr="00D51324">
        <w:rPr>
          <w:rFonts w:cs="David" w:hint="cs"/>
          <w:rtl/>
        </w:rPr>
        <w:tab/>
        <w:t>-</w:t>
      </w:r>
      <w:r w:rsidRPr="00D51324">
        <w:rPr>
          <w:rFonts w:cs="David" w:hint="cs"/>
          <w:rtl/>
        </w:rPr>
        <w:tab/>
        <w:t>מנהלת סיעת קדימה</w:t>
      </w:r>
    </w:p>
    <w:p w14:paraId="59B90D01"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עו"ד סהר פינטו</w:t>
      </w:r>
      <w:r w:rsidRPr="00D51324">
        <w:rPr>
          <w:rFonts w:cs="David" w:hint="cs"/>
          <w:rtl/>
        </w:rPr>
        <w:tab/>
        <w:t>-</w:t>
      </w:r>
      <w:r w:rsidRPr="00D51324">
        <w:rPr>
          <w:rFonts w:cs="David" w:hint="cs"/>
          <w:rtl/>
        </w:rPr>
        <w:tab/>
        <w:t>יועמ"ש, סיעת קדימה</w:t>
      </w:r>
    </w:p>
    <w:p w14:paraId="2B34D082" w14:textId="77777777" w:rsidR="00D51324" w:rsidRPr="00D51324" w:rsidRDefault="00D51324" w:rsidP="00D51324">
      <w:pPr>
        <w:tabs>
          <w:tab w:val="left" w:pos="2637"/>
          <w:tab w:val="left" w:pos="2977"/>
        </w:tabs>
        <w:bidi/>
        <w:ind w:left="2977" w:hanging="2977"/>
        <w:jc w:val="both"/>
        <w:rPr>
          <w:rFonts w:cs="David" w:hint="cs"/>
          <w:rtl/>
        </w:rPr>
      </w:pPr>
      <w:r w:rsidRPr="00D51324">
        <w:rPr>
          <w:rFonts w:cs="David" w:hint="cs"/>
          <w:rtl/>
        </w:rPr>
        <w:t>אורית רימוק</w:t>
      </w:r>
      <w:r w:rsidRPr="00D51324">
        <w:rPr>
          <w:rFonts w:cs="David" w:hint="cs"/>
          <w:rtl/>
        </w:rPr>
        <w:tab/>
        <w:t>-</w:t>
      </w:r>
      <w:r w:rsidRPr="00D51324">
        <w:rPr>
          <w:rFonts w:cs="David" w:hint="cs"/>
          <w:rtl/>
        </w:rPr>
        <w:tab/>
        <w:t>סיעת קדימה</w:t>
      </w:r>
    </w:p>
    <w:p w14:paraId="242FC958" w14:textId="77777777" w:rsidR="00D51324" w:rsidRDefault="00D51324" w:rsidP="00D51324">
      <w:pPr>
        <w:tabs>
          <w:tab w:val="left" w:pos="2637"/>
          <w:tab w:val="left" w:pos="2977"/>
        </w:tabs>
        <w:bidi/>
        <w:ind w:left="2977" w:hanging="2977"/>
        <w:jc w:val="both"/>
        <w:rPr>
          <w:rFonts w:cs="David" w:hint="cs"/>
          <w:rtl/>
        </w:rPr>
      </w:pPr>
    </w:p>
    <w:p w14:paraId="584BFEB2" w14:textId="77777777" w:rsidR="00D51324" w:rsidRDefault="00D51324" w:rsidP="00D51324">
      <w:pPr>
        <w:tabs>
          <w:tab w:val="left" w:pos="2637"/>
          <w:tab w:val="left" w:pos="2977"/>
        </w:tabs>
        <w:bidi/>
        <w:ind w:left="2977" w:hanging="2977"/>
        <w:jc w:val="both"/>
        <w:rPr>
          <w:rFonts w:cs="David" w:hint="cs"/>
          <w:rtl/>
        </w:rPr>
      </w:pPr>
    </w:p>
    <w:p w14:paraId="7676E8AC" w14:textId="77777777" w:rsidR="00D51324" w:rsidRDefault="00D51324" w:rsidP="00D51324">
      <w:pPr>
        <w:tabs>
          <w:tab w:val="left" w:pos="2637"/>
          <w:tab w:val="left" w:pos="2977"/>
        </w:tabs>
        <w:bidi/>
        <w:ind w:left="2977" w:hanging="2977"/>
        <w:jc w:val="both"/>
        <w:rPr>
          <w:rFonts w:cs="David" w:hint="cs"/>
          <w:rtl/>
        </w:rPr>
      </w:pPr>
    </w:p>
    <w:p w14:paraId="4AC911E9" w14:textId="77777777" w:rsidR="00D51324" w:rsidRPr="00D51324" w:rsidRDefault="00D51324" w:rsidP="00D51324">
      <w:pPr>
        <w:tabs>
          <w:tab w:val="left" w:pos="2637"/>
          <w:tab w:val="left" w:pos="2977"/>
        </w:tabs>
        <w:bidi/>
        <w:ind w:left="2977" w:hanging="2977"/>
        <w:jc w:val="both"/>
        <w:rPr>
          <w:rFonts w:cs="David" w:hint="cs"/>
          <w:rtl/>
        </w:rPr>
      </w:pPr>
    </w:p>
    <w:p w14:paraId="1EC0E233" w14:textId="77777777" w:rsidR="00D51324" w:rsidRPr="00D51324" w:rsidRDefault="00D51324" w:rsidP="00D51324">
      <w:pPr>
        <w:tabs>
          <w:tab w:val="left" w:pos="1418"/>
        </w:tabs>
        <w:bidi/>
        <w:ind w:left="1418" w:hanging="1418"/>
        <w:jc w:val="both"/>
        <w:rPr>
          <w:rFonts w:cs="David" w:hint="cs"/>
          <w:rtl/>
        </w:rPr>
      </w:pPr>
      <w:r w:rsidRPr="00D51324">
        <w:rPr>
          <w:rFonts w:cs="David"/>
          <w:b/>
          <w:bCs/>
          <w:u w:val="single"/>
          <w:rtl/>
        </w:rPr>
        <w:t>י</w:t>
      </w:r>
      <w:r w:rsidRPr="00D51324">
        <w:rPr>
          <w:rFonts w:cs="David" w:hint="cs"/>
          <w:b/>
          <w:bCs/>
          <w:u w:val="single"/>
          <w:rtl/>
        </w:rPr>
        <w:t>י</w:t>
      </w:r>
      <w:r w:rsidRPr="00D51324">
        <w:rPr>
          <w:rFonts w:cs="David"/>
          <w:b/>
          <w:bCs/>
          <w:u w:val="single"/>
          <w:rtl/>
        </w:rPr>
        <w:t>ע</w:t>
      </w:r>
      <w:r w:rsidRPr="00D51324">
        <w:rPr>
          <w:rFonts w:cs="David" w:hint="cs"/>
          <w:b/>
          <w:bCs/>
          <w:u w:val="single"/>
          <w:rtl/>
        </w:rPr>
        <w:t>וץ</w:t>
      </w:r>
      <w:r w:rsidRPr="00D51324">
        <w:rPr>
          <w:rFonts w:cs="David"/>
          <w:b/>
          <w:bCs/>
          <w:u w:val="single"/>
          <w:rtl/>
        </w:rPr>
        <w:t xml:space="preserve"> משפטי</w:t>
      </w:r>
      <w:r w:rsidRPr="00D51324">
        <w:rPr>
          <w:rFonts w:cs="David"/>
          <w:rtl/>
        </w:rPr>
        <w:t>:</w:t>
      </w:r>
      <w:r w:rsidRPr="00D51324">
        <w:rPr>
          <w:rFonts w:cs="David" w:hint="cs"/>
          <w:rtl/>
        </w:rPr>
        <w:t xml:space="preserve">  </w:t>
      </w:r>
      <w:r w:rsidRPr="00D51324">
        <w:rPr>
          <w:rFonts w:cs="David" w:hint="cs"/>
          <w:rtl/>
        </w:rPr>
        <w:tab/>
        <w:t>ארבל אסטרחן</w:t>
      </w:r>
    </w:p>
    <w:p w14:paraId="68B28E19" w14:textId="77777777" w:rsidR="00D51324" w:rsidRPr="00D51324" w:rsidRDefault="00D51324" w:rsidP="00D51324">
      <w:pPr>
        <w:tabs>
          <w:tab w:val="left" w:pos="1418"/>
        </w:tabs>
        <w:bidi/>
        <w:ind w:left="1418" w:hanging="1418"/>
        <w:jc w:val="both"/>
        <w:rPr>
          <w:rFonts w:cs="David"/>
          <w:rtl/>
        </w:rPr>
      </w:pPr>
    </w:p>
    <w:p w14:paraId="2502518A" w14:textId="77777777" w:rsidR="00D51324" w:rsidRPr="00D51324" w:rsidRDefault="00D51324" w:rsidP="00D51324">
      <w:pPr>
        <w:tabs>
          <w:tab w:val="left" w:pos="1418"/>
        </w:tabs>
        <w:bidi/>
        <w:ind w:left="1418" w:hanging="1418"/>
        <w:jc w:val="both"/>
        <w:rPr>
          <w:rFonts w:cs="David" w:hint="cs"/>
          <w:rtl/>
        </w:rPr>
      </w:pPr>
      <w:r w:rsidRPr="00D51324">
        <w:rPr>
          <w:rFonts w:cs="David"/>
          <w:b/>
          <w:bCs/>
          <w:u w:val="single"/>
          <w:rtl/>
        </w:rPr>
        <w:t>מנהלת הוועדה</w:t>
      </w:r>
      <w:r w:rsidRPr="00D51324">
        <w:rPr>
          <w:rFonts w:cs="David"/>
          <w:rtl/>
        </w:rPr>
        <w:t>:</w:t>
      </w:r>
      <w:r w:rsidRPr="00D51324">
        <w:rPr>
          <w:rFonts w:cs="David" w:hint="cs"/>
          <w:rtl/>
        </w:rPr>
        <w:tab/>
        <w:t>אתי בן-יוסף</w:t>
      </w:r>
    </w:p>
    <w:p w14:paraId="64FEE9A8" w14:textId="77777777" w:rsidR="00D51324" w:rsidRPr="00D51324" w:rsidRDefault="00D51324" w:rsidP="00D51324">
      <w:pPr>
        <w:tabs>
          <w:tab w:val="left" w:pos="1418"/>
        </w:tabs>
        <w:bidi/>
        <w:ind w:left="1418" w:hanging="1418"/>
        <w:jc w:val="both"/>
        <w:rPr>
          <w:rFonts w:cs="David"/>
          <w:b/>
          <w:bCs/>
          <w:u w:val="single"/>
          <w:rtl/>
        </w:rPr>
      </w:pPr>
    </w:p>
    <w:p w14:paraId="2256B9A9" w14:textId="77777777" w:rsidR="00D51324" w:rsidRPr="00D51324" w:rsidRDefault="00D51324" w:rsidP="00D51324">
      <w:pPr>
        <w:tabs>
          <w:tab w:val="left" w:pos="1701"/>
        </w:tabs>
        <w:bidi/>
        <w:ind w:left="1701" w:hanging="1701"/>
        <w:jc w:val="both"/>
        <w:rPr>
          <w:rFonts w:cs="David"/>
          <w:rtl/>
        </w:rPr>
      </w:pPr>
      <w:r w:rsidRPr="00D51324">
        <w:rPr>
          <w:rFonts w:cs="David" w:hint="cs"/>
          <w:b/>
          <w:bCs/>
          <w:u w:val="single"/>
          <w:rtl/>
        </w:rPr>
        <w:t>רשמת פרלמנטרית</w:t>
      </w:r>
      <w:r w:rsidRPr="00D51324">
        <w:rPr>
          <w:rFonts w:cs="David"/>
          <w:rtl/>
        </w:rPr>
        <w:t>:</w:t>
      </w:r>
      <w:r w:rsidRPr="00D51324">
        <w:rPr>
          <w:rFonts w:cs="David" w:hint="cs"/>
          <w:rtl/>
        </w:rPr>
        <w:t xml:space="preserve"> אירית שלהבת</w:t>
      </w:r>
    </w:p>
    <w:p w14:paraId="741D43E2" w14:textId="77777777" w:rsidR="00D51324" w:rsidRPr="00D51324" w:rsidRDefault="00D51324" w:rsidP="00D51324">
      <w:pPr>
        <w:tabs>
          <w:tab w:val="left" w:pos="1559"/>
        </w:tabs>
        <w:bidi/>
        <w:jc w:val="both"/>
        <w:rPr>
          <w:rFonts w:cs="David"/>
          <w:rtl/>
        </w:rPr>
      </w:pPr>
    </w:p>
    <w:p w14:paraId="21C23DD9" w14:textId="77777777" w:rsidR="00D51324" w:rsidRPr="00D51324" w:rsidRDefault="00D51324" w:rsidP="00D51324">
      <w:pPr>
        <w:bidi/>
        <w:jc w:val="both"/>
        <w:rPr>
          <w:rFonts w:cs="David" w:hint="cs"/>
          <w:rtl/>
        </w:rPr>
      </w:pPr>
      <w:r w:rsidRPr="00D51324">
        <w:rPr>
          <w:rFonts w:cs="David"/>
          <w:rtl/>
        </w:rPr>
        <w:br w:type="page"/>
      </w:r>
    </w:p>
    <w:p w14:paraId="33CB7457" w14:textId="77777777" w:rsidR="00D51324" w:rsidRPr="00D51324" w:rsidRDefault="00D51324" w:rsidP="00D51324">
      <w:pPr>
        <w:bidi/>
        <w:jc w:val="center"/>
        <w:rPr>
          <w:rFonts w:cs="David" w:hint="cs"/>
          <w:b/>
          <w:bCs/>
          <w:u w:val="single"/>
          <w:rtl/>
        </w:rPr>
      </w:pPr>
      <w:r w:rsidRPr="00D51324">
        <w:rPr>
          <w:rFonts w:cs="David" w:hint="cs"/>
          <w:b/>
          <w:bCs/>
          <w:u w:val="single"/>
          <w:rtl/>
        </w:rPr>
        <w:t>הצעה לתיקון תקנון הכנסת בנושא: "שעת שאלות"</w:t>
      </w:r>
    </w:p>
    <w:p w14:paraId="1F3B0486" w14:textId="77777777" w:rsidR="00D51324" w:rsidRPr="00D51324" w:rsidRDefault="00D51324" w:rsidP="00D51324">
      <w:pPr>
        <w:bidi/>
        <w:jc w:val="both"/>
        <w:rPr>
          <w:rFonts w:cs="David" w:hint="cs"/>
          <w:rtl/>
        </w:rPr>
      </w:pPr>
    </w:p>
    <w:p w14:paraId="36295721" w14:textId="77777777" w:rsidR="00D51324" w:rsidRPr="00D51324" w:rsidRDefault="00D51324" w:rsidP="00D51324">
      <w:pPr>
        <w:bidi/>
        <w:jc w:val="both"/>
        <w:rPr>
          <w:rFonts w:cs="David" w:hint="cs"/>
          <w:rtl/>
        </w:rPr>
      </w:pPr>
    </w:p>
    <w:p w14:paraId="6B006DA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A7B38EC" w14:textId="77777777" w:rsidR="00D51324" w:rsidRPr="00D51324" w:rsidRDefault="00D51324" w:rsidP="00D51324">
      <w:pPr>
        <w:bidi/>
        <w:jc w:val="both"/>
        <w:rPr>
          <w:rFonts w:cs="David" w:hint="cs"/>
          <w:rtl/>
        </w:rPr>
      </w:pPr>
    </w:p>
    <w:p w14:paraId="34437174" w14:textId="77777777" w:rsidR="00D51324" w:rsidRPr="00D51324" w:rsidRDefault="00D51324" w:rsidP="00D51324">
      <w:pPr>
        <w:bidi/>
        <w:jc w:val="both"/>
        <w:rPr>
          <w:rFonts w:cs="David" w:hint="cs"/>
          <w:rtl/>
        </w:rPr>
      </w:pPr>
      <w:r w:rsidRPr="00D51324">
        <w:rPr>
          <w:rFonts w:cs="David" w:hint="cs"/>
          <w:rtl/>
        </w:rPr>
        <w:tab/>
        <w:t>אני פותח את ישיבת ועדת הכנסת. היום נערוך שתי ישיבות שעוסקות בנושא התקנון, כאשר הראשונה שבהן היא תיקון תקנון הכנסת בנושא "שעת שאלות", על-פי ההצעה של סגנית יושב-ראש הכנסת, חברת הכנסת רוחמה אברהם בלילא.</w:t>
      </w:r>
    </w:p>
    <w:p w14:paraId="1A644011" w14:textId="77777777" w:rsidR="00D51324" w:rsidRPr="00D51324" w:rsidRDefault="00D51324" w:rsidP="00D51324">
      <w:pPr>
        <w:bidi/>
        <w:jc w:val="both"/>
        <w:rPr>
          <w:rFonts w:cs="David" w:hint="cs"/>
          <w:rtl/>
        </w:rPr>
      </w:pPr>
    </w:p>
    <w:p w14:paraId="12FA8640" w14:textId="77777777" w:rsidR="00D51324" w:rsidRPr="00D51324" w:rsidRDefault="00D51324" w:rsidP="00D51324">
      <w:pPr>
        <w:bidi/>
        <w:jc w:val="both"/>
        <w:rPr>
          <w:rFonts w:cs="David" w:hint="cs"/>
          <w:rtl/>
        </w:rPr>
      </w:pPr>
      <w:r w:rsidRPr="00D51324">
        <w:rPr>
          <w:rFonts w:cs="David" w:hint="cs"/>
          <w:rtl/>
        </w:rPr>
        <w:tab/>
        <w:t>למעשה זה הנושא האחרון שנשאר לנו מתוך הנושאים על הכלים הפרלמנטריים. אני מקווה שנצליח להגיע לתוצאה שתשדרג אותו באופן משמעותי ביחס לקיים היום. בודדנו אותו באופן כזה שיאפשר דיון נפרד עליו, כמובן גם מול הגורמים המתאימים במזכירות הממשלה, בניסיון להגיע לתוצאה שתעשה טוב לפרלמנט ובכלל לכל התהליך הדמוקרטי. ביקשתי גם מד"ר חן פרידברג, שאני מודה לה שהגיעה לכאן, להציג לנו התייחסות לנושא הזה גם מן הצד האקדמי.</w:t>
      </w:r>
    </w:p>
    <w:p w14:paraId="2FFCEFF6" w14:textId="77777777" w:rsidR="00D51324" w:rsidRPr="00D51324" w:rsidRDefault="00D51324" w:rsidP="00D51324">
      <w:pPr>
        <w:bidi/>
        <w:jc w:val="both"/>
        <w:rPr>
          <w:rFonts w:cs="David" w:hint="cs"/>
          <w:rtl/>
        </w:rPr>
      </w:pPr>
    </w:p>
    <w:p w14:paraId="158E786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5ACC3B5" w14:textId="77777777" w:rsidR="00D51324" w:rsidRPr="00D51324" w:rsidRDefault="00D51324" w:rsidP="00D51324">
      <w:pPr>
        <w:bidi/>
        <w:jc w:val="both"/>
        <w:rPr>
          <w:rFonts w:cs="David" w:hint="cs"/>
          <w:rtl/>
        </w:rPr>
      </w:pPr>
    </w:p>
    <w:p w14:paraId="1FDCBF83" w14:textId="77777777" w:rsidR="00D51324" w:rsidRPr="00D51324" w:rsidRDefault="00D51324" w:rsidP="00D51324">
      <w:pPr>
        <w:bidi/>
        <w:jc w:val="both"/>
        <w:rPr>
          <w:rFonts w:cs="David" w:hint="cs"/>
          <w:rtl/>
        </w:rPr>
      </w:pPr>
      <w:r w:rsidRPr="00D51324">
        <w:rPr>
          <w:rFonts w:cs="David" w:hint="cs"/>
          <w:rtl/>
        </w:rPr>
        <w:tab/>
        <w:t xml:space="preserve">אני מודה לך, אדוני היושב-ראש, על כינוס הישיבה, אלא שאני מבקשת להלין על פרק הזמן הארוך שחלף. אני מסוגלת להבין את זה, אבל חלפה שנה כמעט מאז הוגש המכתב הזה וזה קצת יותר מדי זמן. </w:t>
      </w:r>
    </w:p>
    <w:p w14:paraId="72ABC660" w14:textId="77777777" w:rsidR="00D51324" w:rsidRPr="00D51324" w:rsidRDefault="00D51324" w:rsidP="00D51324">
      <w:pPr>
        <w:bidi/>
        <w:jc w:val="both"/>
        <w:rPr>
          <w:rFonts w:cs="David" w:hint="cs"/>
          <w:rtl/>
        </w:rPr>
      </w:pPr>
    </w:p>
    <w:p w14:paraId="42E63D26" w14:textId="77777777" w:rsidR="00D51324" w:rsidRPr="00D51324" w:rsidRDefault="00D51324" w:rsidP="00D51324">
      <w:pPr>
        <w:bidi/>
        <w:jc w:val="both"/>
        <w:rPr>
          <w:rFonts w:cs="David" w:hint="cs"/>
          <w:rtl/>
        </w:rPr>
      </w:pPr>
      <w:r w:rsidRPr="00D51324">
        <w:rPr>
          <w:rFonts w:cs="David" w:hint="cs"/>
          <w:rtl/>
        </w:rPr>
        <w:tab/>
        <w:t xml:space="preserve">אני רואה חשיבות במהלך של הגעת ראש הממשלה ביחד עם כל הממשלה, או חלק מן השרים, כפי שהיה בשנת 2000, למליאה, כאשר הדיון כולו מתרחש בשידור ישיר, כאשר כל שר עלול להיתקל בשאלות. המטרה שלנו לשמור על כבודה של הכנסת. ארצה שנקבע כללים ברורים מאוד, עם הנחיות ברורות, כדי ששעת השאלות הזאת לא תיצור זילות של הכנסת. </w:t>
      </w:r>
    </w:p>
    <w:p w14:paraId="15C4A06A" w14:textId="77777777" w:rsidR="00D51324" w:rsidRPr="00D51324" w:rsidRDefault="00D51324" w:rsidP="00D51324">
      <w:pPr>
        <w:bidi/>
        <w:jc w:val="both"/>
        <w:rPr>
          <w:rFonts w:cs="David" w:hint="cs"/>
          <w:rtl/>
        </w:rPr>
      </w:pPr>
    </w:p>
    <w:p w14:paraId="334AD288"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השאלות שיישאלו, כך בעיני רוחי, הן שאלות מקצועיות, בין שאלות לכל שר בנפרד בתחום משרדו ובין שאלות שמופנות לראש הממשלה. אני רואה את התהליך מתבצע כך שראש הממשלה יושב במליאה ולידו כמה שרים, או לחילופין כל הממשלה, וחברי כנסת ישאלו שאלות. נצטרך לקבוע את המנגנון, אם יהיה פרק זמן לשאלות מקצועיות מוכנות מראש ופרק זמן לשאלות פתע, כאשר נערכת הגרלה, כפי שנעשה ביום שלישי כאשר כל אחד לוחץ על הכפתור. בעיניי חשוב מאוד שנקבע גם מספר שאלות שישאל ראש האופוזיציה. </w:t>
      </w:r>
    </w:p>
    <w:p w14:paraId="587B84F2" w14:textId="77777777" w:rsidR="00D51324" w:rsidRPr="00D51324" w:rsidRDefault="00D51324" w:rsidP="00D51324">
      <w:pPr>
        <w:bidi/>
        <w:jc w:val="both"/>
        <w:rPr>
          <w:rFonts w:cs="David" w:hint="cs"/>
          <w:rtl/>
        </w:rPr>
      </w:pPr>
    </w:p>
    <w:p w14:paraId="15A81414" w14:textId="77777777" w:rsidR="00D51324" w:rsidRPr="00D51324" w:rsidRDefault="00D51324" w:rsidP="00D51324">
      <w:pPr>
        <w:bidi/>
        <w:jc w:val="both"/>
        <w:rPr>
          <w:rFonts w:cs="David" w:hint="cs"/>
          <w:rtl/>
        </w:rPr>
      </w:pPr>
      <w:r w:rsidRPr="00D51324">
        <w:rPr>
          <w:rFonts w:cs="David" w:hint="cs"/>
          <w:rtl/>
        </w:rPr>
        <w:tab/>
        <w:t xml:space="preserve">אסור לנו שתיווצר סיטואציה שבה, כפי שמתנהל דיון על-פי 40 חתימות, ראש הממשלה יושב לבד, חברי הכנסת באים ומדברים ואז יש מין זילות של המעמד החשוב הזה. נצטרך לתחוֹם שעה שבה חברי הכנסת שנרשמו נשארים לשאול את השאלות והשרים מגיעים בין היתר עם המנכ"ל ועם צוות העוזרים. כאשר מתנהל דיון פתוח כזה, שהוא שקוף לציבור, אין לי צל של ספק שבכל מערכת פוליטית </w:t>
      </w:r>
      <w:r w:rsidRPr="00D51324">
        <w:rPr>
          <w:rFonts w:cs="David"/>
          <w:rtl/>
        </w:rPr>
        <w:t>–</w:t>
      </w:r>
      <w:r w:rsidRPr="00D51324">
        <w:rPr>
          <w:rFonts w:cs="David" w:hint="cs"/>
          <w:rtl/>
        </w:rPr>
        <w:t xml:space="preserve"> אני יודעת כמי שמתיימרת להיות חברה גם בכנסת הבאה שאני עלולה למצוא את עצמי באותה סיטואציה, ואני מברכת על כך. </w:t>
      </w:r>
    </w:p>
    <w:p w14:paraId="6C1706C6" w14:textId="77777777" w:rsidR="00D51324" w:rsidRPr="00D51324" w:rsidRDefault="00D51324" w:rsidP="00D51324">
      <w:pPr>
        <w:bidi/>
        <w:jc w:val="both"/>
        <w:rPr>
          <w:rFonts w:cs="David" w:hint="cs"/>
          <w:rtl/>
        </w:rPr>
      </w:pPr>
    </w:p>
    <w:p w14:paraId="4A6BCD0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4A512A8" w14:textId="77777777" w:rsidR="00D51324" w:rsidRPr="00D51324" w:rsidRDefault="00D51324" w:rsidP="00D51324">
      <w:pPr>
        <w:bidi/>
        <w:jc w:val="both"/>
        <w:rPr>
          <w:rFonts w:cs="David" w:hint="cs"/>
          <w:rtl/>
        </w:rPr>
      </w:pPr>
    </w:p>
    <w:p w14:paraId="6BC988B3" w14:textId="77777777" w:rsidR="00D51324" w:rsidRPr="00D51324" w:rsidRDefault="00D51324" w:rsidP="00D51324">
      <w:pPr>
        <w:bidi/>
        <w:jc w:val="both"/>
        <w:rPr>
          <w:rFonts w:cs="David" w:hint="cs"/>
          <w:rtl/>
        </w:rPr>
      </w:pPr>
      <w:r w:rsidRPr="00D51324">
        <w:rPr>
          <w:rFonts w:cs="David" w:hint="cs"/>
          <w:rtl/>
        </w:rPr>
        <w:tab/>
        <w:t xml:space="preserve">עשויה. לא עלולה. אולי תהיה ממשלת אחדות. </w:t>
      </w:r>
    </w:p>
    <w:p w14:paraId="2D8E3AC8" w14:textId="77777777" w:rsidR="00D51324" w:rsidRPr="00D51324" w:rsidRDefault="00D51324" w:rsidP="00D51324">
      <w:pPr>
        <w:bidi/>
        <w:jc w:val="both"/>
        <w:rPr>
          <w:rFonts w:cs="David" w:hint="cs"/>
          <w:rtl/>
        </w:rPr>
      </w:pPr>
    </w:p>
    <w:p w14:paraId="4471D8F5"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E9D01B9" w14:textId="77777777" w:rsidR="00D51324" w:rsidRPr="00D51324" w:rsidRDefault="00D51324" w:rsidP="00D51324">
      <w:pPr>
        <w:bidi/>
        <w:jc w:val="both"/>
        <w:rPr>
          <w:rFonts w:cs="David" w:hint="cs"/>
          <w:rtl/>
        </w:rPr>
      </w:pPr>
    </w:p>
    <w:p w14:paraId="4858046D" w14:textId="77777777" w:rsidR="00D51324" w:rsidRPr="00D51324" w:rsidRDefault="00D51324" w:rsidP="00D51324">
      <w:pPr>
        <w:bidi/>
        <w:jc w:val="both"/>
        <w:rPr>
          <w:rFonts w:cs="David" w:hint="cs"/>
          <w:rtl/>
        </w:rPr>
      </w:pPr>
      <w:r w:rsidRPr="00D51324">
        <w:rPr>
          <w:rFonts w:cs="David" w:hint="cs"/>
          <w:rtl/>
        </w:rPr>
        <w:tab/>
        <w:t xml:space="preserve">עשויה. אתה צודק. אני עשויה למצוא את עצמי באותה סיטואציה. אבל בעיני רוחי, כמי שהיתה כבר שרה בממשלה הקודמת, כל שר שמקבל על עצמו תפקיד חשוב כזה מן הראוי שיהיה בקי כמעט בכל מה שקורה במשרדו. אולי בעתיד הציבור יוכל לקחת אף הוא חלק בתהליך הזה, אולי באמצעות מנגנון אינטרנטי משופר. אני סבורה שזה ירים את קרנה של הכנסת בכל הקשור לסדרי עבודה תקינים ופיקוח, שזה אחד התפקידים החשובים ביותר של הכנסת מלבד חקיקת החוקים, לפקח על עבודת הממשלה. </w:t>
      </w:r>
    </w:p>
    <w:p w14:paraId="73AEAADA" w14:textId="77777777" w:rsidR="00D51324" w:rsidRPr="00D51324" w:rsidRDefault="00D51324" w:rsidP="00D51324">
      <w:pPr>
        <w:bidi/>
        <w:jc w:val="both"/>
        <w:rPr>
          <w:rFonts w:cs="David" w:hint="cs"/>
          <w:rtl/>
        </w:rPr>
      </w:pPr>
    </w:p>
    <w:p w14:paraId="0EDD648F" w14:textId="77777777" w:rsidR="00D51324" w:rsidRPr="00D51324" w:rsidRDefault="00D51324" w:rsidP="00D51324">
      <w:pPr>
        <w:bidi/>
        <w:jc w:val="both"/>
        <w:rPr>
          <w:rFonts w:cs="David" w:hint="cs"/>
          <w:rtl/>
        </w:rPr>
      </w:pPr>
      <w:r w:rsidRPr="00D51324">
        <w:rPr>
          <w:rFonts w:cs="David" w:hint="cs"/>
          <w:rtl/>
        </w:rPr>
        <w:tab/>
        <w:t xml:space="preserve">כולנו מדברים על שינוי שיטת הממשל במדינת ישראל, אבל אני סבורה שאם נדע לחזק את הרשויות הקיימות, לחזק את המנגנונים שניתנו להן לפיקוח, ואחד המנגנונים הוא הדבר הזה, זה ייצור סדר ושקיפות. ארצה שאדוני יקבע בתוך פרק זמן קצר של שבוע-שבועיים ועדה מצומצמת שתדון בעניין הזה. אני מוכנה לפנות כל זמן שאדרש כדי שנקבע את הכללים ונציג אותם על שולחן הכנסת. </w:t>
      </w:r>
    </w:p>
    <w:p w14:paraId="5E67830F" w14:textId="77777777" w:rsidR="00D51324" w:rsidRPr="00D51324" w:rsidRDefault="00D51324" w:rsidP="00D51324">
      <w:pPr>
        <w:bidi/>
        <w:jc w:val="both"/>
        <w:rPr>
          <w:rFonts w:cs="David" w:hint="cs"/>
          <w:rtl/>
        </w:rPr>
      </w:pPr>
    </w:p>
    <w:p w14:paraId="441BD0B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A23808E" w14:textId="77777777" w:rsidR="00D51324" w:rsidRPr="00D51324" w:rsidRDefault="00D51324" w:rsidP="00D51324">
      <w:pPr>
        <w:bidi/>
        <w:jc w:val="both"/>
        <w:rPr>
          <w:rFonts w:cs="David" w:hint="cs"/>
          <w:rtl/>
        </w:rPr>
      </w:pPr>
    </w:p>
    <w:p w14:paraId="3F07B3A2" w14:textId="77777777" w:rsidR="00D51324" w:rsidRPr="00D51324" w:rsidRDefault="00D51324" w:rsidP="00D51324">
      <w:pPr>
        <w:bidi/>
        <w:jc w:val="both"/>
        <w:rPr>
          <w:rFonts w:cs="David" w:hint="cs"/>
          <w:rtl/>
        </w:rPr>
      </w:pPr>
      <w:r w:rsidRPr="00D51324">
        <w:rPr>
          <w:rFonts w:cs="David" w:hint="cs"/>
          <w:rtl/>
        </w:rPr>
        <w:tab/>
        <w:t xml:space="preserve">תודה. אעיר כמה הערות. ראשית, לצערי אין צורך לקבוע ועדה מצומצמת. אנחנו כבר בניסיון השני להרחיב את השורות. אזכיר שבשעתו קבעתי ישיבה בנושא הזה, אך, שוב, לא היתה נוכחות. הנה, מצילה אותנו חברת הכנסת אדטו מלנהל את הדיון במעמד המתעניינים בלבד. </w:t>
      </w:r>
    </w:p>
    <w:p w14:paraId="258324FF" w14:textId="77777777" w:rsidR="00D51324" w:rsidRPr="00D51324" w:rsidRDefault="00D51324" w:rsidP="00D51324">
      <w:pPr>
        <w:bidi/>
        <w:jc w:val="both"/>
        <w:rPr>
          <w:rFonts w:cs="David" w:hint="cs"/>
          <w:rtl/>
        </w:rPr>
      </w:pPr>
    </w:p>
    <w:p w14:paraId="332F07A1" w14:textId="77777777" w:rsidR="00D51324" w:rsidRPr="00D51324" w:rsidRDefault="00D51324" w:rsidP="00D51324">
      <w:pPr>
        <w:bidi/>
        <w:jc w:val="both"/>
        <w:rPr>
          <w:rFonts w:cs="David" w:hint="cs"/>
          <w:rtl/>
        </w:rPr>
      </w:pPr>
      <w:r w:rsidRPr="00D51324">
        <w:rPr>
          <w:rFonts w:cs="David" w:hint="cs"/>
          <w:rtl/>
        </w:rPr>
        <w:tab/>
        <w:t xml:space="preserve">בהתחלה הפריע במקצת שאני מנהל את העבודה על התקנון פחות או יותר לבד. בשלב מסוים הבנתי שאולי זאת הדרך היחידה שבה נתקדם ואולי זה דווקא מבטא את העובדה שאנחנו מצליחים לייצר איזה מסלול בהבנה רחבה ואין תחושות של אנשים שמשהו כאן נעשה באופן שמחייב אותם לעמוד על המשמר. </w:t>
      </w:r>
    </w:p>
    <w:p w14:paraId="2E447FC9" w14:textId="77777777" w:rsidR="00D51324" w:rsidRPr="00D51324" w:rsidRDefault="00D51324" w:rsidP="00D51324">
      <w:pPr>
        <w:bidi/>
        <w:jc w:val="both"/>
        <w:rPr>
          <w:rFonts w:cs="David" w:hint="cs"/>
          <w:rtl/>
        </w:rPr>
      </w:pPr>
    </w:p>
    <w:p w14:paraId="14E702C3" w14:textId="77777777" w:rsidR="00D51324" w:rsidRPr="00D51324" w:rsidRDefault="00D51324" w:rsidP="00D51324">
      <w:pPr>
        <w:bidi/>
        <w:jc w:val="both"/>
        <w:rPr>
          <w:rFonts w:cs="David" w:hint="cs"/>
          <w:rtl/>
        </w:rPr>
      </w:pPr>
      <w:r w:rsidRPr="00D51324">
        <w:rPr>
          <w:rFonts w:cs="David" w:hint="cs"/>
          <w:rtl/>
        </w:rPr>
        <w:tab/>
        <w:t xml:space="preserve">לא תהיה בעיה. כלומר, מטרתנו היום להציג את הדברים, לנסות למצוא את העקרונות שאפשר להסכים עליהם, בעיקר מהכיוון של הממשלה, כי נדמה לי שבינינו אין חילוקי דעות של ממש בעניין הזה, אבל אנחנו לא הצד היחיד בסיפור הזה. </w:t>
      </w:r>
    </w:p>
    <w:p w14:paraId="7D61A3EA" w14:textId="77777777" w:rsidR="00D51324" w:rsidRPr="00D51324" w:rsidRDefault="00D51324" w:rsidP="00D51324">
      <w:pPr>
        <w:bidi/>
        <w:jc w:val="both"/>
        <w:rPr>
          <w:rFonts w:cs="David" w:hint="cs"/>
          <w:rtl/>
        </w:rPr>
      </w:pPr>
    </w:p>
    <w:p w14:paraId="25DA473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1EBB31F" w14:textId="77777777" w:rsidR="00D51324" w:rsidRPr="00D51324" w:rsidRDefault="00D51324" w:rsidP="00D51324">
      <w:pPr>
        <w:bidi/>
        <w:jc w:val="both"/>
        <w:rPr>
          <w:rFonts w:cs="David" w:hint="cs"/>
          <w:rtl/>
        </w:rPr>
      </w:pPr>
    </w:p>
    <w:p w14:paraId="0A437C70" w14:textId="77777777" w:rsidR="00D51324" w:rsidRPr="00D51324" w:rsidRDefault="00D51324" w:rsidP="00D51324">
      <w:pPr>
        <w:bidi/>
        <w:jc w:val="both"/>
        <w:rPr>
          <w:rFonts w:cs="David" w:hint="cs"/>
          <w:rtl/>
        </w:rPr>
      </w:pPr>
      <w:r w:rsidRPr="00D51324">
        <w:rPr>
          <w:rFonts w:cs="David" w:hint="cs"/>
          <w:rtl/>
        </w:rPr>
        <w:tab/>
        <w:t xml:space="preserve">גם אם יהיו מחלוקות, נתגבר עליהן. </w:t>
      </w:r>
    </w:p>
    <w:p w14:paraId="5A0995CD" w14:textId="77777777" w:rsidR="00D51324" w:rsidRPr="00D51324" w:rsidRDefault="00D51324" w:rsidP="00D51324">
      <w:pPr>
        <w:bidi/>
        <w:jc w:val="both"/>
        <w:rPr>
          <w:rFonts w:cs="David" w:hint="cs"/>
          <w:rtl/>
        </w:rPr>
      </w:pPr>
    </w:p>
    <w:p w14:paraId="3CC4AD6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03CBFF3" w14:textId="77777777" w:rsidR="00D51324" w:rsidRPr="00D51324" w:rsidRDefault="00D51324" w:rsidP="00D51324">
      <w:pPr>
        <w:bidi/>
        <w:jc w:val="both"/>
        <w:rPr>
          <w:rFonts w:cs="David" w:hint="cs"/>
          <w:rtl/>
        </w:rPr>
      </w:pPr>
    </w:p>
    <w:p w14:paraId="159CB954" w14:textId="77777777" w:rsidR="00D51324" w:rsidRPr="00D51324" w:rsidRDefault="00D51324" w:rsidP="00D51324">
      <w:pPr>
        <w:bidi/>
        <w:jc w:val="both"/>
        <w:rPr>
          <w:rFonts w:cs="David" w:hint="cs"/>
          <w:rtl/>
        </w:rPr>
      </w:pPr>
      <w:r w:rsidRPr="00D51324">
        <w:rPr>
          <w:rFonts w:cs="David" w:hint="cs"/>
          <w:rtl/>
        </w:rPr>
        <w:tab/>
        <w:t xml:space="preserve">כפי שאנחנו עושים לגבי התקנון, בסופו של דבר עו"ד ארבל אסטרחן תכין איזו טיוטה שבנויה על הבסיס הזה. </w:t>
      </w:r>
    </w:p>
    <w:p w14:paraId="387E7C25" w14:textId="77777777" w:rsidR="00D51324" w:rsidRPr="00D51324" w:rsidRDefault="00D51324" w:rsidP="00D51324">
      <w:pPr>
        <w:bidi/>
        <w:jc w:val="both"/>
        <w:rPr>
          <w:rFonts w:cs="David" w:hint="cs"/>
          <w:rtl/>
        </w:rPr>
      </w:pPr>
    </w:p>
    <w:p w14:paraId="676D6CD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BF61075" w14:textId="77777777" w:rsidR="00D51324" w:rsidRPr="00D51324" w:rsidRDefault="00D51324" w:rsidP="00D51324">
      <w:pPr>
        <w:bidi/>
        <w:jc w:val="both"/>
        <w:rPr>
          <w:rFonts w:cs="David" w:hint="cs"/>
          <w:rtl/>
        </w:rPr>
      </w:pPr>
    </w:p>
    <w:p w14:paraId="59E23EDB" w14:textId="77777777" w:rsidR="00D51324" w:rsidRPr="00D51324" w:rsidRDefault="00D51324" w:rsidP="00D51324">
      <w:pPr>
        <w:bidi/>
        <w:jc w:val="both"/>
        <w:rPr>
          <w:rFonts w:cs="David" w:hint="cs"/>
          <w:rtl/>
        </w:rPr>
      </w:pPr>
      <w:r w:rsidRPr="00D51324">
        <w:rPr>
          <w:rFonts w:cs="David" w:hint="cs"/>
          <w:rtl/>
        </w:rPr>
        <w:tab/>
        <w:t xml:space="preserve">כלומר, אתה מציע לגשת ישר ולעניין. </w:t>
      </w:r>
    </w:p>
    <w:p w14:paraId="57923631" w14:textId="77777777" w:rsidR="00D51324" w:rsidRPr="00D51324" w:rsidRDefault="00D51324" w:rsidP="00D51324">
      <w:pPr>
        <w:bidi/>
        <w:jc w:val="both"/>
        <w:rPr>
          <w:rFonts w:cs="David" w:hint="cs"/>
          <w:rtl/>
        </w:rPr>
      </w:pPr>
    </w:p>
    <w:p w14:paraId="1F35DF7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0CA1CF6" w14:textId="77777777" w:rsidR="00D51324" w:rsidRPr="00D51324" w:rsidRDefault="00D51324" w:rsidP="00D51324">
      <w:pPr>
        <w:bidi/>
        <w:jc w:val="both"/>
        <w:rPr>
          <w:rFonts w:cs="David" w:hint="cs"/>
          <w:rtl/>
        </w:rPr>
      </w:pPr>
    </w:p>
    <w:p w14:paraId="14C5EF93" w14:textId="77777777" w:rsidR="00D51324" w:rsidRPr="00D51324" w:rsidRDefault="00D51324" w:rsidP="00D51324">
      <w:pPr>
        <w:bidi/>
        <w:jc w:val="both"/>
        <w:rPr>
          <w:rFonts w:cs="David" w:hint="cs"/>
          <w:rtl/>
        </w:rPr>
      </w:pPr>
      <w:r w:rsidRPr="00D51324">
        <w:rPr>
          <w:rFonts w:cs="David" w:hint="cs"/>
          <w:rtl/>
        </w:rPr>
        <w:tab/>
        <w:t xml:space="preserve">כן. נסכם את הדברים, כפי שאנו עושים, מראש. המטרה לסיים את זה. אין שום סיבה שהעניין הזה לא יסתיים עוד במושב הזה. הבעיה היא פחות בסיכום שלו, אלא השאלה לאיזה סיכום נגיע, כלומר כמה רחוק נצליח לקחת את זה. זאת בעצם השאלה העיקרית שאנחנו שואלים. </w:t>
      </w:r>
    </w:p>
    <w:p w14:paraId="08848497" w14:textId="77777777" w:rsidR="00D51324" w:rsidRPr="00D51324" w:rsidRDefault="00D51324" w:rsidP="00D51324">
      <w:pPr>
        <w:bidi/>
        <w:jc w:val="both"/>
        <w:rPr>
          <w:rFonts w:cs="David" w:hint="cs"/>
          <w:rtl/>
        </w:rPr>
      </w:pPr>
    </w:p>
    <w:p w14:paraId="5EDF5272"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ד"ר חן פרידברג, אשמח אם תציגי לנו את ההיבט ההשוואתי, מה עושים במקומות אחרים בעולם. הועברה אליכם גם סקירה שהוגשה עוד בקדנציה הקודמת על-ידי מרכז המחקר והמידע של הכנסת ליושבת-ראש הכנסת דאז, חברת הכנסת דליה איציק. אני מקווה שעל הבסיס הזה נוכל למצוא מתווה מתאים. בבקשה. </w:t>
      </w:r>
    </w:p>
    <w:p w14:paraId="386AC518" w14:textId="77777777" w:rsidR="00D51324" w:rsidRPr="00D51324" w:rsidRDefault="00D51324" w:rsidP="00D51324">
      <w:pPr>
        <w:bidi/>
        <w:jc w:val="both"/>
        <w:rPr>
          <w:rFonts w:cs="David" w:hint="cs"/>
          <w:rtl/>
        </w:rPr>
      </w:pPr>
    </w:p>
    <w:p w14:paraId="7317EFD9"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785958A1" w14:textId="77777777" w:rsidR="00D51324" w:rsidRPr="00D51324" w:rsidRDefault="00D51324" w:rsidP="00D51324">
      <w:pPr>
        <w:bidi/>
        <w:jc w:val="both"/>
        <w:rPr>
          <w:rFonts w:cs="David" w:hint="cs"/>
          <w:rtl/>
        </w:rPr>
      </w:pPr>
    </w:p>
    <w:p w14:paraId="16AA21FC" w14:textId="77777777" w:rsidR="00D51324" w:rsidRPr="00D51324" w:rsidRDefault="00D51324" w:rsidP="00D51324">
      <w:pPr>
        <w:bidi/>
        <w:jc w:val="both"/>
        <w:rPr>
          <w:rFonts w:cs="David" w:hint="cs"/>
          <w:rtl/>
        </w:rPr>
      </w:pPr>
      <w:r w:rsidRPr="00D51324">
        <w:rPr>
          <w:rFonts w:cs="David" w:hint="cs"/>
          <w:rtl/>
        </w:rPr>
        <w:tab/>
        <w:t xml:space="preserve">תודה רבה. נעים לי להיות כאן. תודה שהזמנת אותי. כמו חברת הכנסת אברהם בלילא אני סבורה שהפיקוח בכנסת, לפחות על-פי ראייתי המקצועית, לוקה מאוד בחסר. לפני שמשנים סדרי עולם ומשנים ממשל, קודם כול אפשר לעשות ולתקן בכלים הקיימים. </w:t>
      </w:r>
    </w:p>
    <w:p w14:paraId="17E68004" w14:textId="77777777" w:rsidR="00D51324" w:rsidRPr="00D51324" w:rsidRDefault="00D51324" w:rsidP="00D51324">
      <w:pPr>
        <w:bidi/>
        <w:jc w:val="both"/>
        <w:rPr>
          <w:rFonts w:cs="David" w:hint="cs"/>
          <w:rtl/>
        </w:rPr>
      </w:pPr>
    </w:p>
    <w:p w14:paraId="00C9C72A" w14:textId="77777777" w:rsidR="00D51324" w:rsidRPr="00D51324" w:rsidRDefault="00D51324" w:rsidP="00D51324">
      <w:pPr>
        <w:bidi/>
        <w:jc w:val="both"/>
        <w:rPr>
          <w:rFonts w:cs="David" w:hint="cs"/>
          <w:rtl/>
        </w:rPr>
      </w:pPr>
      <w:r w:rsidRPr="00D51324">
        <w:rPr>
          <w:rFonts w:cs="David" w:hint="cs"/>
          <w:rtl/>
        </w:rPr>
        <w:tab/>
        <w:t xml:space="preserve">דיברתי בזמנו עם חבר הכנסת יריב לוין והוא ביקש שאנסה להציג נתונים לוועדה. קודם כול, הנייר של מרכז המחקר והמידע של הכנסת, שהוא מצוין, כבר ישן קצת. את הנתונים שאציג כאן קיבלתי מפרלמנטים בחודשיים האחרונים, אז הם הכי "חמים מן התנור". ייתכן שחלקם חופף את מה שכבר נכתב במסמך של מרכז המחקר והמידע של הכנסת, אבל אולי יש גם דברים חדשים. </w:t>
      </w:r>
    </w:p>
    <w:p w14:paraId="57EA4217" w14:textId="77777777" w:rsidR="00D51324" w:rsidRPr="00D51324" w:rsidRDefault="00D51324" w:rsidP="00D51324">
      <w:pPr>
        <w:bidi/>
        <w:jc w:val="both"/>
        <w:rPr>
          <w:rFonts w:cs="David" w:hint="cs"/>
          <w:rtl/>
        </w:rPr>
      </w:pPr>
    </w:p>
    <w:p w14:paraId="50F65029" w14:textId="77777777" w:rsidR="00D51324" w:rsidRPr="00D51324" w:rsidRDefault="00D51324" w:rsidP="00D51324">
      <w:pPr>
        <w:bidi/>
        <w:jc w:val="both"/>
        <w:rPr>
          <w:rFonts w:cs="David" w:hint="cs"/>
          <w:rtl/>
        </w:rPr>
      </w:pPr>
      <w:r w:rsidRPr="00D51324">
        <w:rPr>
          <w:rFonts w:cs="David" w:hint="cs"/>
          <w:rtl/>
        </w:rPr>
        <w:tab/>
        <w:t xml:space="preserve">ניסיתי להכין את המצגת כך שתהיה ידידותית ככל היותר. גם חילקנו אותה לנוכחים, כי הכתב בטבלאות קטן במקצת. </w:t>
      </w:r>
    </w:p>
    <w:p w14:paraId="146E181A" w14:textId="77777777" w:rsidR="00D51324" w:rsidRPr="00D51324" w:rsidRDefault="00D51324" w:rsidP="00D51324">
      <w:pPr>
        <w:bidi/>
        <w:jc w:val="both"/>
        <w:rPr>
          <w:rFonts w:cs="David" w:hint="cs"/>
          <w:rtl/>
        </w:rPr>
      </w:pPr>
    </w:p>
    <w:p w14:paraId="5E9F63CD"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השתדלתי להתמקד בשאלות שרצית שנברר, השאלות שעמדו על הפרק, שלגבי חלקן קיבלתי תשובות מהרבה מאוד פרלמנטים ולגבי חלקן לא קיבלתי תשובות.</w:t>
      </w:r>
    </w:p>
    <w:p w14:paraId="23C49ED1" w14:textId="77777777" w:rsidR="00D51324" w:rsidRPr="00D51324" w:rsidRDefault="00D51324" w:rsidP="00D51324">
      <w:pPr>
        <w:bidi/>
        <w:jc w:val="both"/>
        <w:rPr>
          <w:rFonts w:cs="David" w:hint="cs"/>
          <w:rtl/>
        </w:rPr>
      </w:pPr>
    </w:p>
    <w:p w14:paraId="490D8E9E" w14:textId="77777777" w:rsidR="00D51324" w:rsidRPr="00D51324" w:rsidRDefault="00D51324" w:rsidP="00D51324">
      <w:pPr>
        <w:bidi/>
        <w:jc w:val="both"/>
        <w:rPr>
          <w:rFonts w:cs="David" w:hint="cs"/>
          <w:rtl/>
        </w:rPr>
      </w:pPr>
      <w:r w:rsidRPr="00D51324">
        <w:rPr>
          <w:rFonts w:cs="David" w:hint="cs"/>
          <w:rtl/>
        </w:rPr>
        <w:tab/>
        <w:t>השאלה הראשונה היא האם ראש הממשלה או השרים מחויבים להיות נוכחים בזמן השאלות, האם יש איזו חובה פורמלית בתקנון או בחוק שמחייבת אותם.</w:t>
      </w:r>
    </w:p>
    <w:p w14:paraId="2825234F" w14:textId="77777777" w:rsidR="00D51324" w:rsidRPr="00D51324" w:rsidRDefault="00D51324" w:rsidP="00D51324">
      <w:pPr>
        <w:bidi/>
        <w:jc w:val="both"/>
        <w:rPr>
          <w:rFonts w:cs="David" w:hint="cs"/>
          <w:rtl/>
        </w:rPr>
      </w:pPr>
    </w:p>
    <w:p w14:paraId="33C8545C" w14:textId="77777777" w:rsidR="00D51324" w:rsidRPr="00D51324" w:rsidRDefault="00D51324" w:rsidP="00D51324">
      <w:pPr>
        <w:bidi/>
        <w:jc w:val="both"/>
        <w:rPr>
          <w:rFonts w:cs="David" w:hint="cs"/>
          <w:rtl/>
        </w:rPr>
      </w:pPr>
      <w:r w:rsidRPr="00D51324">
        <w:rPr>
          <w:rFonts w:cs="David" w:hint="cs"/>
          <w:rtl/>
        </w:rPr>
        <w:tab/>
        <w:t xml:space="preserve">השאלה השנייה היא האם קיימת מגבלת זמן לשאלות ולתשובות. </w:t>
      </w:r>
    </w:p>
    <w:p w14:paraId="27590BEA" w14:textId="77777777" w:rsidR="00D51324" w:rsidRPr="00D51324" w:rsidRDefault="00D51324" w:rsidP="00D51324">
      <w:pPr>
        <w:bidi/>
        <w:jc w:val="both"/>
        <w:rPr>
          <w:rFonts w:cs="David" w:hint="cs"/>
          <w:rtl/>
        </w:rPr>
      </w:pPr>
    </w:p>
    <w:p w14:paraId="1E2AD638" w14:textId="77777777" w:rsidR="00D51324" w:rsidRPr="00D51324" w:rsidRDefault="00D51324" w:rsidP="00D51324">
      <w:pPr>
        <w:bidi/>
        <w:jc w:val="both"/>
        <w:rPr>
          <w:rFonts w:cs="David" w:hint="cs"/>
          <w:rtl/>
        </w:rPr>
      </w:pPr>
      <w:r w:rsidRPr="00D51324">
        <w:rPr>
          <w:rFonts w:cs="David" w:hint="cs"/>
          <w:rtl/>
        </w:rPr>
        <w:tab/>
        <w:t xml:space="preserve">שאלה חשובה נוספת בעיניי היא מתי זמן השאלות משובץ, כי אם הוא משובץ בתחילת הדיון יש סיכוי שיהיו יותר נוכחים באולם, ואם הוא משובץ בסוף סדר היום אז יש זליגה ומבטלים שאלות רבות. </w:t>
      </w:r>
    </w:p>
    <w:p w14:paraId="6C68DD63" w14:textId="77777777" w:rsidR="00D51324" w:rsidRPr="00D51324" w:rsidRDefault="00D51324" w:rsidP="00D51324">
      <w:pPr>
        <w:bidi/>
        <w:jc w:val="both"/>
        <w:rPr>
          <w:rFonts w:cs="David" w:hint="cs"/>
          <w:rtl/>
        </w:rPr>
      </w:pPr>
    </w:p>
    <w:p w14:paraId="0E01FDE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D763FC9" w14:textId="77777777" w:rsidR="00D51324" w:rsidRPr="00D51324" w:rsidRDefault="00D51324" w:rsidP="00D51324">
      <w:pPr>
        <w:bidi/>
        <w:jc w:val="both"/>
        <w:rPr>
          <w:rFonts w:cs="David" w:hint="cs"/>
          <w:rtl/>
        </w:rPr>
      </w:pPr>
    </w:p>
    <w:p w14:paraId="3C79FD0D" w14:textId="77777777" w:rsidR="00D51324" w:rsidRPr="00D51324" w:rsidRDefault="00D51324" w:rsidP="00D51324">
      <w:pPr>
        <w:bidi/>
        <w:jc w:val="both"/>
        <w:rPr>
          <w:rFonts w:cs="David" w:hint="cs"/>
          <w:rtl/>
        </w:rPr>
      </w:pPr>
      <w:r w:rsidRPr="00D51324">
        <w:rPr>
          <w:rFonts w:cs="David" w:hint="cs"/>
          <w:rtl/>
        </w:rPr>
        <w:tab/>
        <w:t xml:space="preserve">קובעים שעה מסוימת קבועה לשאלות, למשל ביום שלישי. </w:t>
      </w:r>
    </w:p>
    <w:p w14:paraId="2EEDBF74" w14:textId="77777777" w:rsidR="00D51324" w:rsidRPr="00D51324" w:rsidRDefault="00D51324" w:rsidP="00D51324">
      <w:pPr>
        <w:bidi/>
        <w:jc w:val="both"/>
        <w:rPr>
          <w:rFonts w:cs="David" w:hint="cs"/>
          <w:rtl/>
        </w:rPr>
      </w:pPr>
    </w:p>
    <w:p w14:paraId="71D695E9"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50420481" w14:textId="77777777" w:rsidR="00D51324" w:rsidRPr="00D51324" w:rsidRDefault="00D51324" w:rsidP="00D51324">
      <w:pPr>
        <w:bidi/>
        <w:jc w:val="both"/>
        <w:rPr>
          <w:rFonts w:cs="David" w:hint="cs"/>
          <w:rtl/>
        </w:rPr>
      </w:pPr>
    </w:p>
    <w:p w14:paraId="0FB3A242" w14:textId="77777777" w:rsidR="00D51324" w:rsidRPr="00D51324" w:rsidRDefault="00D51324" w:rsidP="00D51324">
      <w:pPr>
        <w:bidi/>
        <w:jc w:val="both"/>
        <w:rPr>
          <w:rFonts w:cs="David" w:hint="cs"/>
          <w:rtl/>
        </w:rPr>
      </w:pPr>
      <w:r w:rsidRPr="00D51324">
        <w:rPr>
          <w:rFonts w:cs="David" w:hint="cs"/>
          <w:rtl/>
        </w:rPr>
        <w:tab/>
        <w:t xml:space="preserve">אני מציגה מה קיים בעולם. </w:t>
      </w:r>
    </w:p>
    <w:p w14:paraId="796465D6" w14:textId="77777777" w:rsidR="00D51324" w:rsidRPr="00D51324" w:rsidRDefault="00D51324" w:rsidP="00D51324">
      <w:pPr>
        <w:bidi/>
        <w:jc w:val="both"/>
        <w:rPr>
          <w:rFonts w:cs="David" w:hint="cs"/>
          <w:rtl/>
        </w:rPr>
      </w:pPr>
    </w:p>
    <w:p w14:paraId="1BA3B4DC" w14:textId="77777777" w:rsidR="00D51324" w:rsidRPr="00D51324" w:rsidRDefault="00D51324" w:rsidP="00D51324">
      <w:pPr>
        <w:bidi/>
        <w:jc w:val="both"/>
        <w:rPr>
          <w:rFonts w:cs="David" w:hint="cs"/>
          <w:rtl/>
        </w:rPr>
      </w:pPr>
      <w:r w:rsidRPr="00D51324">
        <w:rPr>
          <w:rFonts w:cs="David" w:hint="cs"/>
          <w:rtl/>
        </w:rPr>
        <w:tab/>
        <w:t xml:space="preserve">השאלה הרביעית היא האם ניתן להפנות שאלות נוספות בזמן השאלות, ומי יכול לשאול את השאלות הנוספות. זה שוב נוגע לשאלה עד כמה זה באמת מחייה את הדיון. ככל שיותר אנשים יכולים לשאול נוספות כך הדיון חי יותר. </w:t>
      </w:r>
    </w:p>
    <w:p w14:paraId="725E27F9" w14:textId="77777777" w:rsidR="00D51324" w:rsidRPr="00D51324" w:rsidRDefault="00D51324" w:rsidP="00D51324">
      <w:pPr>
        <w:bidi/>
        <w:jc w:val="both"/>
        <w:rPr>
          <w:rFonts w:cs="David" w:hint="cs"/>
          <w:rtl/>
        </w:rPr>
      </w:pPr>
    </w:p>
    <w:p w14:paraId="2130634F" w14:textId="77777777" w:rsidR="00D51324" w:rsidRPr="00D51324" w:rsidRDefault="00D51324" w:rsidP="00D51324">
      <w:pPr>
        <w:bidi/>
        <w:jc w:val="both"/>
        <w:rPr>
          <w:rFonts w:cs="David" w:hint="cs"/>
          <w:rtl/>
        </w:rPr>
      </w:pPr>
      <w:r w:rsidRPr="00D51324">
        <w:rPr>
          <w:rFonts w:cs="David" w:hint="cs"/>
          <w:rtl/>
        </w:rPr>
        <w:tab/>
        <w:t xml:space="preserve">השאלה החמישית היא האם השאלות הן ספונטניות או צריך להגיש אותן זמן מסוים מראש. </w:t>
      </w:r>
    </w:p>
    <w:p w14:paraId="585E9E3F" w14:textId="77777777" w:rsidR="00D51324" w:rsidRPr="00D51324" w:rsidRDefault="00D51324" w:rsidP="00D51324">
      <w:pPr>
        <w:bidi/>
        <w:jc w:val="both"/>
        <w:rPr>
          <w:rFonts w:cs="David" w:hint="cs"/>
          <w:rtl/>
        </w:rPr>
      </w:pPr>
    </w:p>
    <w:p w14:paraId="40E9BAD7" w14:textId="77777777" w:rsidR="00D51324" w:rsidRPr="00D51324" w:rsidRDefault="00D51324" w:rsidP="00D51324">
      <w:pPr>
        <w:bidi/>
        <w:jc w:val="both"/>
        <w:rPr>
          <w:rFonts w:cs="David" w:hint="cs"/>
          <w:rtl/>
        </w:rPr>
      </w:pPr>
      <w:r w:rsidRPr="00D51324">
        <w:rPr>
          <w:rFonts w:cs="David" w:hint="cs"/>
          <w:rtl/>
        </w:rPr>
        <w:tab/>
        <w:t xml:space="preserve">והשאלה השישית היא האם קיימות סנקציות כלשהן נגד ראש הממשלה או שרים שאינם מתייצבים לענות על השאלות. </w:t>
      </w:r>
    </w:p>
    <w:p w14:paraId="61B1AFC8" w14:textId="77777777" w:rsidR="00D51324" w:rsidRPr="00D51324" w:rsidRDefault="00D51324" w:rsidP="00D51324">
      <w:pPr>
        <w:bidi/>
        <w:jc w:val="both"/>
        <w:rPr>
          <w:rFonts w:cs="David" w:hint="cs"/>
          <w:rtl/>
        </w:rPr>
      </w:pPr>
    </w:p>
    <w:p w14:paraId="78B1782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B5B4A9B" w14:textId="77777777" w:rsidR="00D51324" w:rsidRPr="00D51324" w:rsidRDefault="00D51324" w:rsidP="00D51324">
      <w:pPr>
        <w:bidi/>
        <w:jc w:val="both"/>
        <w:rPr>
          <w:rFonts w:cs="David" w:hint="cs"/>
          <w:rtl/>
        </w:rPr>
      </w:pPr>
    </w:p>
    <w:p w14:paraId="0849FF71" w14:textId="77777777" w:rsidR="00D51324" w:rsidRPr="00D51324" w:rsidRDefault="00D51324" w:rsidP="00D51324">
      <w:pPr>
        <w:bidi/>
        <w:jc w:val="both"/>
        <w:rPr>
          <w:rFonts w:cs="David" w:hint="cs"/>
          <w:rtl/>
        </w:rPr>
      </w:pPr>
      <w:r w:rsidRPr="00D51324">
        <w:rPr>
          <w:rFonts w:cs="David" w:hint="cs"/>
          <w:rtl/>
        </w:rPr>
        <w:tab/>
        <w:t xml:space="preserve">אני מבקשת שתוסיפי שאלה חשובה נוספת לגבי חברי הפרלמנט. עלינו לבחון את זה, כדי שלא תיווצר סיטואציה שכל הממשלה יושבת ובאולם נשארים חבר כנסת אחד או שניים כדי לשאול שאלות. שהאולם יהיה מלא כמו לפני הצבעה על הצעת אי-אמון או על הודעת ראש הממשלה. </w:t>
      </w:r>
    </w:p>
    <w:p w14:paraId="19D95171" w14:textId="77777777" w:rsidR="00D51324" w:rsidRPr="00D51324" w:rsidRDefault="00D51324" w:rsidP="00D51324">
      <w:pPr>
        <w:bidi/>
        <w:jc w:val="both"/>
        <w:rPr>
          <w:rFonts w:cs="David" w:hint="cs"/>
          <w:rtl/>
        </w:rPr>
      </w:pPr>
    </w:p>
    <w:p w14:paraId="41162927"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0A35937D" w14:textId="77777777" w:rsidR="00D51324" w:rsidRPr="00D51324" w:rsidRDefault="00D51324" w:rsidP="00D51324">
      <w:pPr>
        <w:bidi/>
        <w:jc w:val="both"/>
        <w:rPr>
          <w:rFonts w:cs="David" w:hint="cs"/>
          <w:rtl/>
        </w:rPr>
      </w:pPr>
    </w:p>
    <w:p w14:paraId="4467DF7A" w14:textId="77777777" w:rsidR="00D51324" w:rsidRPr="00D51324" w:rsidRDefault="00D51324" w:rsidP="00D51324">
      <w:pPr>
        <w:bidi/>
        <w:jc w:val="both"/>
        <w:rPr>
          <w:rFonts w:cs="David" w:hint="cs"/>
          <w:rtl/>
        </w:rPr>
      </w:pPr>
      <w:r w:rsidRPr="00D51324">
        <w:rPr>
          <w:rFonts w:cs="David" w:hint="cs"/>
          <w:rtl/>
        </w:rPr>
        <w:tab/>
        <w:t xml:space="preserve">את זה לא שאלתי, אבל אין קושי לברר את זה. את צודקת, זה בהחלט ראוי לבירור. </w:t>
      </w:r>
    </w:p>
    <w:p w14:paraId="5FF52695" w14:textId="77777777" w:rsidR="00D51324" w:rsidRPr="00D51324" w:rsidRDefault="00D51324" w:rsidP="00D51324">
      <w:pPr>
        <w:bidi/>
        <w:jc w:val="both"/>
        <w:rPr>
          <w:rFonts w:cs="David" w:hint="cs"/>
          <w:rtl/>
        </w:rPr>
      </w:pPr>
    </w:p>
    <w:p w14:paraId="5AD6051C" w14:textId="77777777" w:rsidR="00D51324" w:rsidRPr="00D51324" w:rsidRDefault="00D51324" w:rsidP="00D51324">
      <w:pPr>
        <w:bidi/>
        <w:jc w:val="both"/>
        <w:rPr>
          <w:rFonts w:cs="David" w:hint="cs"/>
          <w:rtl/>
        </w:rPr>
      </w:pPr>
      <w:r w:rsidRPr="00D51324">
        <w:rPr>
          <w:rFonts w:cs="David" w:hint="cs"/>
          <w:rtl/>
        </w:rPr>
        <w:tab/>
        <w:t xml:space="preserve">את הטבלה הראשונה חילקתי לשתיים: מדינות שיש בהן חובת נוכחית פורמלית של ראש ממשלה ושל שרים ומדינות שאין בהן חובה כזאת. </w:t>
      </w:r>
    </w:p>
    <w:p w14:paraId="5F8EDAFC" w14:textId="77777777" w:rsidR="00D51324" w:rsidRPr="00D51324" w:rsidRDefault="00D51324" w:rsidP="00D51324">
      <w:pPr>
        <w:bidi/>
        <w:jc w:val="both"/>
        <w:rPr>
          <w:rFonts w:cs="David" w:hint="cs"/>
          <w:rtl/>
        </w:rPr>
      </w:pPr>
    </w:p>
    <w:p w14:paraId="0673F142" w14:textId="77777777" w:rsidR="00D51324" w:rsidRPr="00D51324" w:rsidRDefault="00D51324" w:rsidP="00D51324">
      <w:pPr>
        <w:bidi/>
        <w:jc w:val="both"/>
        <w:rPr>
          <w:rFonts w:cs="David" w:hint="cs"/>
          <w:rtl/>
        </w:rPr>
      </w:pPr>
      <w:r w:rsidRPr="00D51324">
        <w:rPr>
          <w:rFonts w:cs="David" w:hint="cs"/>
          <w:rtl/>
        </w:rPr>
        <w:tab/>
        <w:t xml:space="preserve">בין המדינות שיש בהן חובת נוכחות של ראש הממשלה בזמן השאלות נכללות איטליה, איסלנד, אירלנד, אסטוניה, בריטניה, דנמרק, נורווגיה, סלובניה, שוודיה והולנד. הכללים שונים בכל מדינה. באיטליה זה פעם בשלושה שבועות; באירלנד זה בימי שלישי ורביעי בכל שבוע; בבריטניה ראש הממשלה נדרש להתייצב ולענות על שאלות מדי יום רביעי במשך חצי שעה, על חשבון שעת השאלות של השרים; בנורווגיה פעם בחודש; בסלובניה זה קיים אבל אין לי נתונים כל כמה זמן; בשבדיה אחת ל-3 שבועות. </w:t>
      </w:r>
    </w:p>
    <w:p w14:paraId="28FB202F" w14:textId="77777777" w:rsidR="00D51324" w:rsidRPr="00D51324" w:rsidRDefault="00D51324" w:rsidP="00D51324">
      <w:pPr>
        <w:bidi/>
        <w:jc w:val="both"/>
        <w:rPr>
          <w:rFonts w:cs="David" w:hint="cs"/>
          <w:rtl/>
        </w:rPr>
      </w:pPr>
    </w:p>
    <w:p w14:paraId="450E6F2F"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ברוב המדינות שציינתי כאן יש גם חובת נוכחות של שרים. לפעמים ראש הממשלה הוא שבוחר את השרים שיהיו נוכחים בשעת השאלות, למשל באסטוניה ובדנמרק; בנורווגיה שלושה שרים חייבים להיות נוכחים בשעת השאלות ואני מניחה שמגיעים השרים שמכוונים אליהם את השאלות; בסלובניה התשובה יכולה להינתן רק על-ידי השר הנשאל, כלומר לא ייתכן ששר מקשר או סגן שר ישיב, אלא רק השר שנשאל את השאלה יכול לענות. הם הדגישו שזה מכיוון שהוא מכיר ויודע לענות ולא מקריא כמו תוכי איזו תשובה ששר אחר העביר לו; גם בהולנד השרים חייבים להשתתף. </w:t>
      </w:r>
    </w:p>
    <w:p w14:paraId="55CC3C2F" w14:textId="77777777" w:rsidR="00D51324" w:rsidRPr="00D51324" w:rsidRDefault="00D51324" w:rsidP="00D51324">
      <w:pPr>
        <w:bidi/>
        <w:jc w:val="both"/>
        <w:rPr>
          <w:rFonts w:cs="David" w:hint="cs"/>
          <w:rtl/>
        </w:rPr>
      </w:pPr>
    </w:p>
    <w:p w14:paraId="172DB650" w14:textId="77777777" w:rsidR="00D51324" w:rsidRPr="00D51324" w:rsidRDefault="00D51324" w:rsidP="00D51324">
      <w:pPr>
        <w:bidi/>
        <w:jc w:val="both"/>
        <w:rPr>
          <w:rFonts w:cs="David" w:hint="cs"/>
          <w:rtl/>
        </w:rPr>
      </w:pPr>
      <w:r w:rsidRPr="00D51324">
        <w:rPr>
          <w:rFonts w:cs="David" w:hint="cs"/>
          <w:rtl/>
        </w:rPr>
        <w:tab/>
        <w:t xml:space="preserve">יש קבוצה של מדינות שאין בהן חובת נוכחית פורמלית לראש הממשלה ולשרים, אך כאן אנחנו נכנסים לנושא של תרבות פוליטית. אמנם אין חובת נוכחות פורמלית אבל נהוג </w:t>
      </w:r>
      <w:r w:rsidRPr="00D51324">
        <w:rPr>
          <w:rFonts w:cs="David"/>
          <w:rtl/>
        </w:rPr>
        <w:t>–</w:t>
      </w:r>
      <w:r w:rsidRPr="00D51324">
        <w:rPr>
          <w:rFonts w:cs="David" w:hint="cs"/>
          <w:rtl/>
        </w:rPr>
        <w:t xml:space="preserve"> או כפי שהם ניסחו לי את זה: ברור לחלוטין שאם ראש ממשלה או שר נשאל שאלה הוא יתייצב ויענה. </w:t>
      </w:r>
    </w:p>
    <w:p w14:paraId="4FB7C95E" w14:textId="77777777" w:rsidR="00D51324" w:rsidRPr="00D51324" w:rsidRDefault="00D51324" w:rsidP="00D51324">
      <w:pPr>
        <w:bidi/>
        <w:jc w:val="both"/>
        <w:rPr>
          <w:rFonts w:cs="David" w:hint="cs"/>
          <w:rtl/>
        </w:rPr>
      </w:pPr>
    </w:p>
    <w:p w14:paraId="58B4FEB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29D0EC5" w14:textId="77777777" w:rsidR="00D51324" w:rsidRPr="00D51324" w:rsidRDefault="00D51324" w:rsidP="00D51324">
      <w:pPr>
        <w:bidi/>
        <w:jc w:val="both"/>
        <w:rPr>
          <w:rFonts w:cs="David" w:hint="cs"/>
          <w:rtl/>
        </w:rPr>
      </w:pPr>
    </w:p>
    <w:p w14:paraId="4E4C764E" w14:textId="77777777" w:rsidR="00D51324" w:rsidRPr="00D51324" w:rsidRDefault="00D51324" w:rsidP="00D51324">
      <w:pPr>
        <w:bidi/>
        <w:jc w:val="both"/>
        <w:rPr>
          <w:rFonts w:cs="David" w:hint="cs"/>
          <w:rtl/>
        </w:rPr>
      </w:pPr>
      <w:r w:rsidRPr="00D51324">
        <w:rPr>
          <w:rFonts w:cs="David" w:hint="cs"/>
          <w:rtl/>
        </w:rPr>
        <w:tab/>
        <w:t>אצלנו שום דבר לא ברור. לאו דווקא בממשלה הנוכחית אלא כך מדורי דורות.</w:t>
      </w:r>
    </w:p>
    <w:p w14:paraId="666366E6" w14:textId="77777777" w:rsidR="00D51324" w:rsidRPr="00D51324" w:rsidRDefault="00D51324" w:rsidP="00D51324">
      <w:pPr>
        <w:bidi/>
        <w:jc w:val="both"/>
        <w:rPr>
          <w:rFonts w:cs="David" w:hint="cs"/>
          <w:rtl/>
        </w:rPr>
      </w:pPr>
    </w:p>
    <w:p w14:paraId="0E6F7A39"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65B08910" w14:textId="77777777" w:rsidR="00D51324" w:rsidRPr="00D51324" w:rsidRDefault="00D51324" w:rsidP="00D51324">
      <w:pPr>
        <w:bidi/>
        <w:jc w:val="both"/>
        <w:rPr>
          <w:rFonts w:cs="David" w:hint="cs"/>
          <w:rtl/>
        </w:rPr>
      </w:pPr>
    </w:p>
    <w:p w14:paraId="40871908" w14:textId="77777777" w:rsidR="00D51324" w:rsidRPr="00D51324" w:rsidRDefault="00D51324" w:rsidP="00D51324">
      <w:pPr>
        <w:bidi/>
        <w:jc w:val="both"/>
        <w:rPr>
          <w:rFonts w:cs="David" w:hint="cs"/>
          <w:rtl/>
        </w:rPr>
      </w:pPr>
      <w:r w:rsidRPr="00D51324">
        <w:rPr>
          <w:rFonts w:cs="David" w:hint="cs"/>
          <w:rtl/>
        </w:rPr>
        <w:tab/>
        <w:t xml:space="preserve">זה עניין של תרבות פוליטית. השאלה באמת איך משנים תרבות פוליטית. זה שאלה מצוינת. </w:t>
      </w:r>
    </w:p>
    <w:p w14:paraId="19D8292A" w14:textId="77777777" w:rsidR="00D51324" w:rsidRPr="00D51324" w:rsidRDefault="00D51324" w:rsidP="00D51324">
      <w:pPr>
        <w:bidi/>
        <w:jc w:val="both"/>
        <w:rPr>
          <w:rFonts w:cs="David" w:hint="cs"/>
          <w:rtl/>
        </w:rPr>
      </w:pPr>
    </w:p>
    <w:p w14:paraId="14B00142" w14:textId="77777777" w:rsidR="00D51324" w:rsidRPr="00D51324" w:rsidRDefault="00D51324" w:rsidP="00D51324">
      <w:pPr>
        <w:bidi/>
        <w:jc w:val="both"/>
        <w:rPr>
          <w:rFonts w:cs="David" w:hint="cs"/>
          <w:rtl/>
        </w:rPr>
      </w:pPr>
      <w:r w:rsidRPr="00D51324">
        <w:rPr>
          <w:rFonts w:cs="David" w:hint="cs"/>
          <w:rtl/>
        </w:rPr>
        <w:tab/>
        <w:t xml:space="preserve">אם ניקח לדוגמה את פינלנד, שם אין חובת נוכחות של ראש הממשלה, אבל הנוכחות שלו בשעת השאלות גבוהה מאוד. הוא לא נעדר בשעת שאלות כמעט בכלל. כך גם בצ'כיה, ובקנדה קצת פחות. </w:t>
      </w:r>
    </w:p>
    <w:p w14:paraId="3F2D0204" w14:textId="77777777" w:rsidR="00D51324" w:rsidRPr="00D51324" w:rsidRDefault="00D51324" w:rsidP="00D51324">
      <w:pPr>
        <w:bidi/>
        <w:jc w:val="both"/>
        <w:rPr>
          <w:rFonts w:cs="David" w:hint="cs"/>
          <w:rtl/>
        </w:rPr>
      </w:pPr>
    </w:p>
    <w:p w14:paraId="3CB32068" w14:textId="77777777" w:rsidR="00D51324" w:rsidRPr="00D51324" w:rsidRDefault="00D51324" w:rsidP="00D51324">
      <w:pPr>
        <w:bidi/>
        <w:jc w:val="both"/>
        <w:rPr>
          <w:rFonts w:cs="David" w:hint="cs"/>
          <w:rtl/>
        </w:rPr>
      </w:pPr>
      <w:r w:rsidRPr="00D51324">
        <w:rPr>
          <w:rFonts w:cs="David" w:hint="cs"/>
          <w:rtl/>
        </w:rPr>
        <w:tab/>
        <w:t xml:space="preserve">גם באשר לשרים, זה עניין של תרבות פוליטית. גם אם אין חובת נוכחות פורמלית נהוג שהם מגיעים. זה האבחנה בין חובה פורמלית ובין היעדר חובה פורמלית, אבל נוהג קיים. </w:t>
      </w:r>
    </w:p>
    <w:p w14:paraId="3EEEFE2A" w14:textId="77777777" w:rsidR="00D51324" w:rsidRPr="00D51324" w:rsidRDefault="00D51324" w:rsidP="00D51324">
      <w:pPr>
        <w:bidi/>
        <w:jc w:val="both"/>
        <w:rPr>
          <w:rFonts w:cs="David" w:hint="cs"/>
          <w:rtl/>
        </w:rPr>
      </w:pPr>
    </w:p>
    <w:p w14:paraId="71995690" w14:textId="77777777" w:rsidR="00D51324" w:rsidRPr="00D51324" w:rsidRDefault="00D51324" w:rsidP="00D51324">
      <w:pPr>
        <w:bidi/>
        <w:jc w:val="both"/>
        <w:rPr>
          <w:rFonts w:cs="David" w:hint="cs"/>
          <w:rtl/>
        </w:rPr>
      </w:pPr>
      <w:r w:rsidRPr="00D51324">
        <w:rPr>
          <w:rFonts w:cs="David" w:hint="cs"/>
          <w:rtl/>
        </w:rPr>
        <w:tab/>
        <w:t xml:space="preserve">באשר למגבלות הזמן לשאלות ותשובות </w:t>
      </w:r>
      <w:r w:rsidRPr="00D51324">
        <w:rPr>
          <w:rFonts w:cs="David"/>
          <w:rtl/>
        </w:rPr>
        <w:t>–</w:t>
      </w:r>
      <w:r w:rsidRPr="00D51324">
        <w:rPr>
          <w:rFonts w:cs="David" w:hint="cs"/>
          <w:rtl/>
        </w:rPr>
        <w:t xml:space="preserve"> כאן יש וריאציות שונות. לרוב ההבדלים הם כמה דקות לכאן או לכאן. ברוב המדינות הזמן המוקצה לשאלות הוא דקה-שתיים, והזמן המוקצה לתשובות הוא עוד דקה-שתיים. לפעמים ניתנות עוד דקה או שתיים לשאלה נוספת. </w:t>
      </w:r>
    </w:p>
    <w:p w14:paraId="229AD331" w14:textId="77777777" w:rsidR="00D51324" w:rsidRPr="00D51324" w:rsidRDefault="00D51324" w:rsidP="00D51324">
      <w:pPr>
        <w:bidi/>
        <w:jc w:val="both"/>
        <w:rPr>
          <w:rFonts w:cs="David" w:hint="cs"/>
          <w:rtl/>
        </w:rPr>
      </w:pPr>
    </w:p>
    <w:p w14:paraId="28A4C27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3C50388" w14:textId="77777777" w:rsidR="00D51324" w:rsidRPr="00D51324" w:rsidRDefault="00D51324" w:rsidP="00D51324">
      <w:pPr>
        <w:bidi/>
        <w:jc w:val="both"/>
        <w:rPr>
          <w:rFonts w:cs="David" w:hint="cs"/>
          <w:rtl/>
        </w:rPr>
      </w:pPr>
    </w:p>
    <w:p w14:paraId="48254A01" w14:textId="77777777" w:rsidR="00D51324" w:rsidRPr="00D51324" w:rsidRDefault="00D51324" w:rsidP="00D51324">
      <w:pPr>
        <w:bidi/>
        <w:jc w:val="both"/>
        <w:rPr>
          <w:rFonts w:cs="David" w:hint="cs"/>
          <w:rtl/>
        </w:rPr>
      </w:pPr>
      <w:r w:rsidRPr="00D51324">
        <w:rPr>
          <w:rFonts w:cs="David" w:hint="cs"/>
          <w:rtl/>
        </w:rPr>
        <w:tab/>
        <w:t>זמן התשובות אף הוא מוגבל? אם נקבע פרק זמן של שעה לדיון, שלא יקרה שחבר הכנסת ישאל במשך דקה אך השר יוכל להשיב בין 3 דקות לבין ...</w:t>
      </w:r>
    </w:p>
    <w:p w14:paraId="5994DAC8" w14:textId="77777777" w:rsidR="00D51324" w:rsidRPr="00D51324" w:rsidRDefault="00D51324" w:rsidP="00D51324">
      <w:pPr>
        <w:bidi/>
        <w:jc w:val="both"/>
        <w:rPr>
          <w:rFonts w:cs="David" w:hint="cs"/>
          <w:rtl/>
        </w:rPr>
      </w:pPr>
    </w:p>
    <w:p w14:paraId="3E9A235E"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3A4B9887" w14:textId="77777777" w:rsidR="00D51324" w:rsidRPr="00D51324" w:rsidRDefault="00D51324" w:rsidP="00D51324">
      <w:pPr>
        <w:bidi/>
        <w:jc w:val="both"/>
        <w:rPr>
          <w:rFonts w:cs="David" w:hint="cs"/>
          <w:rtl/>
        </w:rPr>
      </w:pPr>
    </w:p>
    <w:p w14:paraId="0127428C" w14:textId="77777777" w:rsidR="00D51324" w:rsidRPr="00D51324" w:rsidRDefault="00D51324" w:rsidP="00D51324">
      <w:pPr>
        <w:bidi/>
        <w:jc w:val="both"/>
        <w:rPr>
          <w:rFonts w:cs="David" w:hint="cs"/>
          <w:rtl/>
        </w:rPr>
      </w:pPr>
      <w:r w:rsidRPr="00D51324">
        <w:rPr>
          <w:rFonts w:cs="David" w:hint="cs"/>
          <w:rtl/>
        </w:rPr>
        <w:tab/>
        <w:t xml:space="preserve">בכל המדינות שהשיבו לי הזמן שמוקצה לתשובות מוגבל. באוסטרליה 4 דקות, באיטליה 3 דקות, באיסלנד 5 דקות, באירלנד 4 דקות ובאסטוניה 2 דקות. </w:t>
      </w:r>
    </w:p>
    <w:p w14:paraId="5A309D9E" w14:textId="77777777" w:rsidR="00D51324" w:rsidRPr="00D51324" w:rsidRDefault="00D51324" w:rsidP="00D51324">
      <w:pPr>
        <w:bidi/>
        <w:jc w:val="both"/>
        <w:rPr>
          <w:rFonts w:cs="David" w:hint="cs"/>
          <w:rtl/>
        </w:rPr>
      </w:pPr>
    </w:p>
    <w:p w14:paraId="161BAF6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F251B7F" w14:textId="77777777" w:rsidR="00D51324" w:rsidRPr="00D51324" w:rsidRDefault="00D51324" w:rsidP="00D51324">
      <w:pPr>
        <w:bidi/>
        <w:jc w:val="both"/>
        <w:rPr>
          <w:rFonts w:cs="David" w:hint="cs"/>
          <w:rtl/>
        </w:rPr>
      </w:pPr>
    </w:p>
    <w:p w14:paraId="0D9CB480" w14:textId="77777777" w:rsidR="00D51324" w:rsidRPr="00D51324" w:rsidRDefault="00D51324" w:rsidP="00D51324">
      <w:pPr>
        <w:bidi/>
        <w:jc w:val="both"/>
        <w:rPr>
          <w:rFonts w:cs="David" w:hint="cs"/>
          <w:rtl/>
        </w:rPr>
      </w:pPr>
      <w:r w:rsidRPr="00D51324">
        <w:rPr>
          <w:rFonts w:cs="David" w:hint="cs"/>
          <w:rtl/>
        </w:rPr>
        <w:tab/>
        <w:t xml:space="preserve">כלומר, כדאי וראוי לקבוע זמן המוקצה לתשובות. </w:t>
      </w:r>
    </w:p>
    <w:p w14:paraId="4FC5526A" w14:textId="77777777" w:rsidR="00D51324" w:rsidRPr="00D51324" w:rsidRDefault="00D51324" w:rsidP="00D51324">
      <w:pPr>
        <w:bidi/>
        <w:jc w:val="both"/>
        <w:rPr>
          <w:rFonts w:cs="David" w:hint="cs"/>
          <w:rtl/>
        </w:rPr>
      </w:pPr>
    </w:p>
    <w:p w14:paraId="5FF78406"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3590BA04" w14:textId="77777777" w:rsidR="00D51324" w:rsidRPr="00D51324" w:rsidRDefault="00D51324" w:rsidP="00D51324">
      <w:pPr>
        <w:bidi/>
        <w:jc w:val="both"/>
        <w:rPr>
          <w:rFonts w:cs="David" w:hint="cs"/>
          <w:rtl/>
        </w:rPr>
      </w:pPr>
    </w:p>
    <w:p w14:paraId="0C3CEB25" w14:textId="77777777" w:rsidR="00D51324" w:rsidRPr="00D51324" w:rsidRDefault="00D51324" w:rsidP="00D51324">
      <w:pPr>
        <w:bidi/>
        <w:jc w:val="both"/>
        <w:rPr>
          <w:rFonts w:cs="David" w:hint="cs"/>
          <w:rtl/>
        </w:rPr>
      </w:pPr>
      <w:r w:rsidRPr="00D51324">
        <w:rPr>
          <w:rFonts w:cs="David" w:hint="cs"/>
          <w:rtl/>
        </w:rPr>
        <w:tab/>
        <w:t xml:space="preserve">אני סבורה שכן, כי זה מאפשר לשאול שאלות רבות יותר. </w:t>
      </w:r>
    </w:p>
    <w:p w14:paraId="1815AD0E" w14:textId="77777777" w:rsidR="00D51324" w:rsidRPr="00D51324" w:rsidRDefault="00D51324" w:rsidP="00D51324">
      <w:pPr>
        <w:bidi/>
        <w:jc w:val="both"/>
        <w:rPr>
          <w:rFonts w:cs="David" w:hint="cs"/>
          <w:rtl/>
        </w:rPr>
      </w:pPr>
    </w:p>
    <w:p w14:paraId="129CB7EC" w14:textId="77777777" w:rsidR="00D51324" w:rsidRPr="00D51324" w:rsidRDefault="00D51324" w:rsidP="00D51324">
      <w:pPr>
        <w:bidi/>
        <w:jc w:val="both"/>
        <w:rPr>
          <w:rFonts w:cs="David" w:hint="cs"/>
          <w:rtl/>
        </w:rPr>
      </w:pPr>
      <w:r w:rsidRPr="00D51324">
        <w:rPr>
          <w:rFonts w:cs="David" w:hint="cs"/>
          <w:rtl/>
        </w:rPr>
        <w:tab/>
        <w:t xml:space="preserve">באשר למועד שעת השאלות, אם תסתכלו על העמודה השמאלית, ברוב המדינות שבדקתי שעת השאלות משובצת בראשית הדיון. זה יכול להיות בשעה 12:00 או 14:00. בבריטניה למשל שעת השאלות משובצת בימי שני עד חמישי מ-12:00; באירלנד </w:t>
      </w:r>
      <w:r w:rsidRPr="00D51324">
        <w:rPr>
          <w:rFonts w:cs="David"/>
          <w:rtl/>
        </w:rPr>
        <w:t>–</w:t>
      </w:r>
      <w:r w:rsidRPr="00D51324">
        <w:rPr>
          <w:rFonts w:cs="David" w:hint="cs"/>
          <w:rtl/>
        </w:rPr>
        <w:t xml:space="preserve"> בימי שלישי ורביעי מ-14:30 עד 15:15 שאלות לראש הממשלה ומ-15:15 ועד 16:15 שאלות לשרים. כנ"ל ברוב המדינות: בדנמרק משעה 13:00; בגרמניה מ-13:30. בגרמניה יש נוהג מעניין מאוד, שם שעת השאלות היא ביום רביעי, שאז יש שם ישיבת ממשלה, אז בין 13:00-13:30 חברי הפרלמנט יכולים לשאול שאלות ספונטניות על דברים שהם שמעו או שנודעו להם, על דברים שהתרחשו בישיבת הממשלה עו באותו בוקר; בהולנד שעת השאלות היא בימי שלישי מ-14:00; בנורווגיה מ-10:00; בניו-זילנד מ-14:00. ברוב המדינות שבדקתי שעת השאלות משובצת בראשית הדיון ולא בסופו. זה באשר למגבלות של זמן ומועד. </w:t>
      </w:r>
    </w:p>
    <w:p w14:paraId="2148974D" w14:textId="77777777" w:rsidR="00D51324" w:rsidRPr="00D51324" w:rsidRDefault="00D51324" w:rsidP="00D51324">
      <w:pPr>
        <w:bidi/>
        <w:jc w:val="both"/>
        <w:rPr>
          <w:rFonts w:cs="David" w:hint="cs"/>
          <w:rtl/>
        </w:rPr>
      </w:pPr>
    </w:p>
    <w:p w14:paraId="78E13225" w14:textId="77777777" w:rsidR="00D51324" w:rsidRPr="00D51324" w:rsidRDefault="00D51324" w:rsidP="00D51324">
      <w:pPr>
        <w:bidi/>
        <w:jc w:val="both"/>
        <w:rPr>
          <w:rFonts w:cs="David" w:hint="cs"/>
          <w:rtl/>
        </w:rPr>
      </w:pPr>
      <w:r w:rsidRPr="00D51324">
        <w:rPr>
          <w:rFonts w:cs="David" w:hint="cs"/>
          <w:rtl/>
        </w:rPr>
        <w:tab/>
        <w:t xml:space="preserve">האם בכלל ולמי יש זכות לשאול שאלות נוספות </w:t>
      </w:r>
      <w:r w:rsidRPr="00D51324">
        <w:rPr>
          <w:rFonts w:cs="David"/>
          <w:rtl/>
        </w:rPr>
        <w:t>–</w:t>
      </w:r>
      <w:r w:rsidRPr="00D51324">
        <w:rPr>
          <w:rFonts w:cs="David" w:hint="cs"/>
          <w:rtl/>
        </w:rPr>
        <w:t xml:space="preserve"> בכל המדינות ניתן לשאול שאלות נוספות. בחלקן רק על-ידי השואל, כמו למשל באיסלנד ובאירלנד, עם כמה סייגים, ובחלקן שעת השאלות נפתחת לחברים נוספים, כמו למשל בבריטניה. כאן ליושב-ראש יש הרבה מאוד כוח כי במקרים רבים בידיו הסמכות להחליט. אם הוא מרגיש שיש יותר מדי שאלות, אם הוא מרגיש שהנושא מוצה הוא עוצר, אבל הזכות לשאול שאלות נוספות מעבר לשאלת השואל ניתנת לכל יתר חברי הפרלמנט. </w:t>
      </w:r>
    </w:p>
    <w:p w14:paraId="724DB916" w14:textId="77777777" w:rsidR="00D51324" w:rsidRPr="00D51324" w:rsidRDefault="00D51324" w:rsidP="00D51324">
      <w:pPr>
        <w:bidi/>
        <w:jc w:val="both"/>
        <w:rPr>
          <w:rFonts w:cs="David" w:hint="cs"/>
          <w:rtl/>
        </w:rPr>
      </w:pPr>
    </w:p>
    <w:p w14:paraId="2AC286BE"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3B7E358" w14:textId="77777777" w:rsidR="00D51324" w:rsidRPr="00D51324" w:rsidRDefault="00D51324" w:rsidP="00D51324">
      <w:pPr>
        <w:bidi/>
        <w:jc w:val="both"/>
        <w:rPr>
          <w:rFonts w:cs="David" w:hint="cs"/>
          <w:rtl/>
        </w:rPr>
      </w:pPr>
    </w:p>
    <w:p w14:paraId="409962E9" w14:textId="77777777" w:rsidR="00D51324" w:rsidRPr="00D51324" w:rsidRDefault="00D51324" w:rsidP="00D51324">
      <w:pPr>
        <w:bidi/>
        <w:jc w:val="both"/>
        <w:rPr>
          <w:rFonts w:cs="David" w:hint="cs"/>
          <w:rtl/>
        </w:rPr>
      </w:pPr>
      <w:r w:rsidRPr="00D51324">
        <w:rPr>
          <w:rFonts w:cs="David" w:hint="cs"/>
          <w:rtl/>
        </w:rPr>
        <w:tab/>
        <w:t xml:space="preserve">גם כאן עלינו לקבוע שהמנגנון הזה יאפשר לשאול שאלות נוספות. </w:t>
      </w:r>
    </w:p>
    <w:p w14:paraId="57746A79" w14:textId="77777777" w:rsidR="00D51324" w:rsidRPr="00D51324" w:rsidRDefault="00D51324" w:rsidP="00D51324">
      <w:pPr>
        <w:bidi/>
        <w:jc w:val="both"/>
        <w:rPr>
          <w:rFonts w:cs="David" w:hint="cs"/>
          <w:rtl/>
        </w:rPr>
      </w:pPr>
    </w:p>
    <w:p w14:paraId="28257807"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407A76BD" w14:textId="77777777" w:rsidR="00D51324" w:rsidRPr="00D51324" w:rsidRDefault="00D51324" w:rsidP="00D51324">
      <w:pPr>
        <w:bidi/>
        <w:jc w:val="both"/>
        <w:rPr>
          <w:rFonts w:cs="David" w:hint="cs"/>
          <w:rtl/>
        </w:rPr>
      </w:pPr>
    </w:p>
    <w:p w14:paraId="352A1477" w14:textId="77777777" w:rsidR="00D51324" w:rsidRPr="00D51324" w:rsidRDefault="00D51324" w:rsidP="00D51324">
      <w:pPr>
        <w:bidi/>
        <w:jc w:val="both"/>
        <w:rPr>
          <w:rFonts w:cs="David" w:hint="cs"/>
          <w:rtl/>
        </w:rPr>
      </w:pPr>
      <w:r w:rsidRPr="00D51324">
        <w:rPr>
          <w:rFonts w:cs="David" w:hint="cs"/>
          <w:rtl/>
        </w:rPr>
        <w:tab/>
        <w:t>ככל הידוע לי, היום בכנסת רק השואל יכול לשאול שאלה נוספת.</w:t>
      </w:r>
    </w:p>
    <w:p w14:paraId="2A5FF0F9" w14:textId="77777777" w:rsidR="00D51324" w:rsidRPr="00D51324" w:rsidRDefault="00D51324" w:rsidP="00D51324">
      <w:pPr>
        <w:bidi/>
        <w:jc w:val="both"/>
        <w:rPr>
          <w:rFonts w:cs="David" w:hint="cs"/>
          <w:rtl/>
        </w:rPr>
      </w:pPr>
    </w:p>
    <w:p w14:paraId="3DAC4ED5"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6591B12" w14:textId="77777777" w:rsidR="00D51324" w:rsidRPr="00D51324" w:rsidRDefault="00D51324" w:rsidP="00D51324">
      <w:pPr>
        <w:bidi/>
        <w:jc w:val="both"/>
        <w:rPr>
          <w:rFonts w:cs="David" w:hint="cs"/>
          <w:rtl/>
        </w:rPr>
      </w:pPr>
    </w:p>
    <w:p w14:paraId="73704545" w14:textId="77777777" w:rsidR="00D51324" w:rsidRPr="00D51324" w:rsidRDefault="00D51324" w:rsidP="00D51324">
      <w:pPr>
        <w:bidi/>
        <w:jc w:val="both"/>
        <w:rPr>
          <w:rFonts w:cs="David" w:hint="cs"/>
          <w:rtl/>
        </w:rPr>
      </w:pPr>
      <w:r w:rsidRPr="00D51324">
        <w:rPr>
          <w:rFonts w:cs="David" w:hint="cs"/>
          <w:rtl/>
        </w:rPr>
        <w:tab/>
        <w:t xml:space="preserve">גם חברי כנסת נוספים יכולים לשאול. כאן נצטרך לקבוע את כללי המשחק גם באשר לסמכויות של היושב-ראש. אם הדיון מוצה הוא יוכל לעבור לשאלה הבאה, זה בוודאי נכון. </w:t>
      </w:r>
    </w:p>
    <w:p w14:paraId="351E7010" w14:textId="77777777" w:rsidR="00D51324" w:rsidRPr="00D51324" w:rsidRDefault="00D51324" w:rsidP="00D51324">
      <w:pPr>
        <w:bidi/>
        <w:jc w:val="both"/>
        <w:rPr>
          <w:rFonts w:cs="David" w:hint="cs"/>
          <w:rtl/>
        </w:rPr>
      </w:pPr>
    </w:p>
    <w:p w14:paraId="6BBDE35C"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6EC8408C" w14:textId="77777777" w:rsidR="00D51324" w:rsidRPr="00D51324" w:rsidRDefault="00D51324" w:rsidP="00D51324">
      <w:pPr>
        <w:bidi/>
        <w:jc w:val="both"/>
        <w:rPr>
          <w:rFonts w:cs="David" w:hint="cs"/>
          <w:rtl/>
        </w:rPr>
      </w:pPr>
    </w:p>
    <w:p w14:paraId="13612C14" w14:textId="77777777" w:rsidR="00D51324" w:rsidRPr="00D51324" w:rsidRDefault="00D51324" w:rsidP="00D51324">
      <w:pPr>
        <w:bidi/>
        <w:jc w:val="both"/>
        <w:rPr>
          <w:rFonts w:cs="David" w:hint="cs"/>
          <w:rtl/>
        </w:rPr>
      </w:pPr>
      <w:r w:rsidRPr="00D51324">
        <w:rPr>
          <w:rFonts w:cs="David" w:hint="cs"/>
          <w:rtl/>
        </w:rPr>
        <w:tab/>
        <w:t xml:space="preserve">דבר נוסף, באשר למידת הספונטניות של השאלות </w:t>
      </w:r>
      <w:r w:rsidRPr="00D51324">
        <w:rPr>
          <w:rFonts w:cs="David"/>
          <w:rtl/>
        </w:rPr>
        <w:t>–</w:t>
      </w:r>
      <w:r w:rsidRPr="00D51324">
        <w:rPr>
          <w:rFonts w:cs="David" w:hint="cs"/>
          <w:rtl/>
        </w:rPr>
        <w:t xml:space="preserve"> בחלק הראשון של הטבלה, עד שוודיה, בכל המדינות הללו השאלות ספונטניות ולא צריך להגיש אותן מראש לחברי הממשלה, לשרים ולראש הממשלה. כלומר, חברי הפרלמנט מתייצבים, נרשמים בראשית הדיון ושואלים שאלות ככל העולה על רוחם את השרים ואת ראש הממשלה. לפעמים יש נוהג, למשל בקנדה, ליידע את השר בבוקר אותו יום או יום לפני כן שעומדים לשאול אותו שאלה כזאת או אחרת, אבל זה לא חובה. בהולנד ובצ'כיה זה חלקי מבחינת הספונטניות. בצ'כיה למשל הנושאים צריכים להיות מוגשים לממשלה אבל לא השאלות הספציפיות. ביתר המדינות, מאירלנד ועד סלובניה, החלק האפור של הטבלה, צריך להגיש את השאלות מראש, 3-4 ימים לפני הדיון או יום לפני, לפעמים בבוקרו של הדיון, ובכתב כמובן, לא בעל-פה. </w:t>
      </w:r>
    </w:p>
    <w:p w14:paraId="11E4C06D" w14:textId="77777777" w:rsidR="00D51324" w:rsidRPr="00D51324" w:rsidRDefault="00D51324" w:rsidP="00D51324">
      <w:pPr>
        <w:bidi/>
        <w:jc w:val="both"/>
        <w:rPr>
          <w:rFonts w:cs="David" w:hint="cs"/>
          <w:rtl/>
        </w:rPr>
      </w:pPr>
    </w:p>
    <w:p w14:paraId="0FB6E22D"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יש לזה יתרון וחיסרון. היתרון, ששר יכול להתכונן טוב יותר מאשר אם לא קיבל שום שאלה בכתב. מצד שני, מאחר ואנחנו מניחים ששר אמור להיות בקי בענייני משרדו והוא מגיע עם צוות מתוגבר לשעת שאלות כזאת, הוא אמור לדעת לתת מענה, לפחות ראשוני, בלי שיכין אותו מראש. אז יש כמובן יתרונות וחסרונות. </w:t>
      </w:r>
    </w:p>
    <w:p w14:paraId="760FA43F" w14:textId="77777777" w:rsidR="00D51324" w:rsidRPr="00D51324" w:rsidRDefault="00D51324" w:rsidP="00D51324">
      <w:pPr>
        <w:bidi/>
        <w:jc w:val="both"/>
        <w:rPr>
          <w:rFonts w:cs="David" w:hint="cs"/>
          <w:rtl/>
        </w:rPr>
      </w:pPr>
    </w:p>
    <w:p w14:paraId="511D052A" w14:textId="77777777" w:rsidR="00D51324" w:rsidRPr="00D51324" w:rsidRDefault="00D51324" w:rsidP="00D51324">
      <w:pPr>
        <w:bidi/>
        <w:jc w:val="both"/>
        <w:rPr>
          <w:rFonts w:cs="David" w:hint="cs"/>
          <w:rtl/>
        </w:rPr>
      </w:pPr>
      <w:r w:rsidRPr="00D51324">
        <w:rPr>
          <w:rFonts w:cs="David" w:hint="cs"/>
          <w:rtl/>
        </w:rPr>
        <w:tab/>
        <w:t xml:space="preserve">שאלתי גם האם מוטלות סנקציות על שרים שלא מגיעים. בכל המדינות אין סנקציות על שרים שלא מגיעים, למעט בניו-זילנד, שם אם הפרלמנט מורה לשר להשיב על שאלה והוא מסרב, או שהוא נעדר, אפשר להאשים אותו בביזיון הפרלמנט. מה זה אומר </w:t>
      </w:r>
      <w:r w:rsidRPr="00D51324">
        <w:rPr>
          <w:rFonts w:cs="David"/>
          <w:rtl/>
        </w:rPr>
        <w:t>–</w:t>
      </w:r>
      <w:r w:rsidRPr="00D51324">
        <w:rPr>
          <w:rFonts w:cs="David" w:hint="cs"/>
          <w:rtl/>
        </w:rPr>
        <w:t xml:space="preserve"> אינני יודעת מה המשמעות של האשמתו בביזיון הפרלמנט, אבל זה קיים שם, ואני מניחה שיש לזה אולי תהודה ציבורית שלילית. </w:t>
      </w:r>
    </w:p>
    <w:p w14:paraId="615BF4E5" w14:textId="77777777" w:rsidR="00D51324" w:rsidRPr="00D51324" w:rsidRDefault="00D51324" w:rsidP="00D51324">
      <w:pPr>
        <w:bidi/>
        <w:jc w:val="both"/>
        <w:rPr>
          <w:rFonts w:cs="David" w:hint="cs"/>
          <w:rtl/>
        </w:rPr>
      </w:pPr>
    </w:p>
    <w:p w14:paraId="1FCEF0D3"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0F99D40" w14:textId="77777777" w:rsidR="00D51324" w:rsidRPr="00D51324" w:rsidRDefault="00D51324" w:rsidP="00D51324">
      <w:pPr>
        <w:bidi/>
        <w:jc w:val="both"/>
        <w:rPr>
          <w:rFonts w:cs="David" w:hint="cs"/>
          <w:rtl/>
        </w:rPr>
      </w:pPr>
    </w:p>
    <w:p w14:paraId="63128ED8" w14:textId="77777777" w:rsidR="00D51324" w:rsidRPr="00D51324" w:rsidRDefault="00D51324" w:rsidP="00D51324">
      <w:pPr>
        <w:bidi/>
        <w:jc w:val="both"/>
        <w:rPr>
          <w:rFonts w:cs="David" w:hint="cs"/>
          <w:rtl/>
        </w:rPr>
      </w:pPr>
      <w:r w:rsidRPr="00D51324">
        <w:rPr>
          <w:rFonts w:cs="David" w:hint="cs"/>
          <w:rtl/>
        </w:rPr>
        <w:tab/>
        <w:t>אין להם ועדת אתיקה?</w:t>
      </w:r>
    </w:p>
    <w:p w14:paraId="59FED234" w14:textId="77777777" w:rsidR="00D51324" w:rsidRPr="00D51324" w:rsidRDefault="00D51324" w:rsidP="00D51324">
      <w:pPr>
        <w:bidi/>
        <w:jc w:val="both"/>
        <w:rPr>
          <w:rFonts w:cs="David" w:hint="cs"/>
          <w:rtl/>
        </w:rPr>
      </w:pPr>
    </w:p>
    <w:p w14:paraId="1FD2F7A6"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7B735E36" w14:textId="77777777" w:rsidR="00D51324" w:rsidRPr="00D51324" w:rsidRDefault="00D51324" w:rsidP="00D51324">
      <w:pPr>
        <w:bidi/>
        <w:jc w:val="both"/>
        <w:rPr>
          <w:rFonts w:cs="David" w:hint="cs"/>
          <w:rtl/>
        </w:rPr>
      </w:pPr>
    </w:p>
    <w:p w14:paraId="13F245B1" w14:textId="77777777" w:rsidR="00D51324" w:rsidRPr="00D51324" w:rsidRDefault="00D51324" w:rsidP="00D51324">
      <w:pPr>
        <w:bidi/>
        <w:jc w:val="both"/>
        <w:rPr>
          <w:rFonts w:cs="David" w:hint="cs"/>
          <w:rtl/>
        </w:rPr>
      </w:pPr>
      <w:r w:rsidRPr="00D51324">
        <w:rPr>
          <w:rFonts w:cs="David" w:hint="cs"/>
          <w:rtl/>
        </w:rPr>
        <w:tab/>
        <w:t xml:space="preserve">אני מניחה שיש להם ועדת אתיקה. </w:t>
      </w:r>
    </w:p>
    <w:p w14:paraId="50684562" w14:textId="77777777" w:rsidR="00D51324" w:rsidRPr="00D51324" w:rsidRDefault="00D51324" w:rsidP="00D51324">
      <w:pPr>
        <w:bidi/>
        <w:jc w:val="both"/>
        <w:rPr>
          <w:rFonts w:cs="David" w:hint="cs"/>
          <w:rtl/>
        </w:rPr>
      </w:pPr>
    </w:p>
    <w:p w14:paraId="4B3A8F47" w14:textId="77777777" w:rsidR="00D51324" w:rsidRPr="00D51324" w:rsidRDefault="00D51324" w:rsidP="00D51324">
      <w:pPr>
        <w:bidi/>
        <w:jc w:val="both"/>
        <w:rPr>
          <w:rFonts w:cs="David" w:hint="cs"/>
          <w:rtl/>
        </w:rPr>
      </w:pPr>
      <w:r w:rsidRPr="00D51324">
        <w:rPr>
          <w:rFonts w:cs="David" w:hint="cs"/>
          <w:rtl/>
        </w:rPr>
        <w:tab/>
        <w:t xml:space="preserve">אלה השאלות שביררתי ואלה הנתונים. תודה רבה. </w:t>
      </w:r>
    </w:p>
    <w:p w14:paraId="209765FF" w14:textId="77777777" w:rsidR="00D51324" w:rsidRPr="00D51324" w:rsidRDefault="00D51324" w:rsidP="00D51324">
      <w:pPr>
        <w:bidi/>
        <w:jc w:val="both"/>
        <w:rPr>
          <w:rFonts w:cs="David" w:hint="cs"/>
          <w:rtl/>
        </w:rPr>
      </w:pPr>
    </w:p>
    <w:p w14:paraId="6B309AE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2B2D998" w14:textId="77777777" w:rsidR="00D51324" w:rsidRPr="00D51324" w:rsidRDefault="00D51324" w:rsidP="00D51324">
      <w:pPr>
        <w:bidi/>
        <w:jc w:val="both"/>
        <w:rPr>
          <w:rFonts w:cs="David" w:hint="cs"/>
          <w:rtl/>
        </w:rPr>
      </w:pPr>
    </w:p>
    <w:p w14:paraId="6252820B" w14:textId="77777777" w:rsidR="00D51324" w:rsidRPr="00D51324" w:rsidRDefault="00D51324" w:rsidP="00D51324">
      <w:pPr>
        <w:bidi/>
        <w:jc w:val="both"/>
        <w:rPr>
          <w:rFonts w:cs="David" w:hint="cs"/>
          <w:rtl/>
        </w:rPr>
      </w:pPr>
      <w:r w:rsidRPr="00D51324">
        <w:rPr>
          <w:rFonts w:cs="David" w:hint="cs"/>
          <w:rtl/>
        </w:rPr>
        <w:tab/>
        <w:t xml:space="preserve">קודם כול, תודה רבה. </w:t>
      </w:r>
    </w:p>
    <w:p w14:paraId="1253DA6F" w14:textId="77777777" w:rsidR="00D51324" w:rsidRPr="00D51324" w:rsidRDefault="00D51324" w:rsidP="00D51324">
      <w:pPr>
        <w:bidi/>
        <w:jc w:val="both"/>
        <w:rPr>
          <w:rFonts w:cs="David" w:hint="cs"/>
          <w:rtl/>
        </w:rPr>
      </w:pPr>
    </w:p>
    <w:p w14:paraId="35EF8029"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40146256" w14:textId="77777777" w:rsidR="00D51324" w:rsidRPr="00D51324" w:rsidRDefault="00D51324" w:rsidP="00D51324">
      <w:pPr>
        <w:bidi/>
        <w:jc w:val="both"/>
        <w:rPr>
          <w:rFonts w:cs="David" w:hint="cs"/>
          <w:rtl/>
        </w:rPr>
      </w:pPr>
    </w:p>
    <w:p w14:paraId="690D54FB" w14:textId="77777777" w:rsidR="00D51324" w:rsidRPr="00D51324" w:rsidRDefault="00D51324" w:rsidP="00D51324">
      <w:pPr>
        <w:bidi/>
        <w:jc w:val="both"/>
        <w:rPr>
          <w:rFonts w:cs="David" w:hint="cs"/>
          <w:rtl/>
        </w:rPr>
      </w:pPr>
      <w:r w:rsidRPr="00D51324">
        <w:rPr>
          <w:rFonts w:cs="David" w:hint="cs"/>
          <w:rtl/>
        </w:rPr>
        <w:tab/>
        <w:t>יש חלוקה בשאלות בין אופוזיציה וקואליציה?</w:t>
      </w:r>
    </w:p>
    <w:p w14:paraId="3F8215EC" w14:textId="77777777" w:rsidR="00D51324" w:rsidRPr="00D51324" w:rsidRDefault="00D51324" w:rsidP="00D51324">
      <w:pPr>
        <w:bidi/>
        <w:jc w:val="both"/>
        <w:rPr>
          <w:rFonts w:cs="David" w:hint="cs"/>
          <w:rtl/>
        </w:rPr>
      </w:pPr>
    </w:p>
    <w:p w14:paraId="7C8FD86C" w14:textId="77777777" w:rsidR="00D51324" w:rsidRPr="00D51324" w:rsidRDefault="00D51324" w:rsidP="00D51324">
      <w:pPr>
        <w:keepLines/>
        <w:bidi/>
        <w:jc w:val="both"/>
        <w:rPr>
          <w:rFonts w:cs="David" w:hint="cs"/>
          <w:u w:val="single"/>
          <w:rtl/>
        </w:rPr>
      </w:pPr>
      <w:r w:rsidRPr="00D51324">
        <w:rPr>
          <w:rFonts w:cs="David" w:hint="cs"/>
          <w:u w:val="single"/>
          <w:rtl/>
        </w:rPr>
        <w:t>חן פרידברג:</w:t>
      </w:r>
    </w:p>
    <w:p w14:paraId="356E9155" w14:textId="77777777" w:rsidR="00D51324" w:rsidRPr="00D51324" w:rsidRDefault="00D51324" w:rsidP="00D51324">
      <w:pPr>
        <w:keepLines/>
        <w:bidi/>
        <w:jc w:val="both"/>
        <w:rPr>
          <w:rFonts w:cs="David" w:hint="cs"/>
          <w:rtl/>
        </w:rPr>
      </w:pPr>
    </w:p>
    <w:p w14:paraId="6DCA4B82" w14:textId="77777777" w:rsidR="00D51324" w:rsidRPr="00D51324" w:rsidRDefault="00D51324" w:rsidP="00D51324">
      <w:pPr>
        <w:keepLines/>
        <w:bidi/>
        <w:jc w:val="both"/>
        <w:rPr>
          <w:rFonts w:cs="David" w:hint="cs"/>
          <w:rtl/>
        </w:rPr>
      </w:pPr>
      <w:r w:rsidRPr="00D51324">
        <w:rPr>
          <w:rFonts w:cs="David" w:hint="cs"/>
          <w:rtl/>
        </w:rPr>
        <w:tab/>
        <w:t xml:space="preserve">בחלק מן המדינות כן ובחלק מהן לא. בעיקרון זה מכשיר שמוכר יותר כמכשיר אופוזיציוני. אני מניחה שאולי נותנים עדיפות לאופוזיציה. אבל להגיד לך ספציפית לגבי כל מדינה, אני לא יודעת לענות. </w:t>
      </w:r>
    </w:p>
    <w:p w14:paraId="04BFAE12" w14:textId="77777777" w:rsidR="00D51324" w:rsidRPr="00D51324" w:rsidRDefault="00D51324" w:rsidP="00D51324">
      <w:pPr>
        <w:bidi/>
        <w:jc w:val="both"/>
        <w:rPr>
          <w:rFonts w:cs="David" w:hint="cs"/>
          <w:rtl/>
        </w:rPr>
      </w:pPr>
    </w:p>
    <w:p w14:paraId="4885951F" w14:textId="77777777" w:rsidR="00D51324" w:rsidRPr="00D51324" w:rsidRDefault="00D51324" w:rsidP="00D51324">
      <w:pPr>
        <w:bidi/>
        <w:jc w:val="both"/>
        <w:rPr>
          <w:rFonts w:cs="David" w:hint="cs"/>
          <w:u w:val="single"/>
          <w:rtl/>
        </w:rPr>
      </w:pPr>
      <w:r w:rsidRPr="00D51324">
        <w:rPr>
          <w:rFonts w:cs="David" w:hint="cs"/>
          <w:u w:val="single"/>
          <w:rtl/>
        </w:rPr>
        <w:t>ליאור נתן:</w:t>
      </w:r>
    </w:p>
    <w:p w14:paraId="47B6A306" w14:textId="77777777" w:rsidR="00D51324" w:rsidRPr="00D51324" w:rsidRDefault="00D51324" w:rsidP="00D51324">
      <w:pPr>
        <w:bidi/>
        <w:jc w:val="both"/>
        <w:rPr>
          <w:rFonts w:cs="David" w:hint="cs"/>
          <w:rtl/>
        </w:rPr>
      </w:pPr>
    </w:p>
    <w:p w14:paraId="4498F213" w14:textId="77777777" w:rsidR="00D51324" w:rsidRPr="00D51324" w:rsidRDefault="00D51324" w:rsidP="00D51324">
      <w:pPr>
        <w:bidi/>
        <w:jc w:val="both"/>
        <w:rPr>
          <w:rFonts w:cs="David" w:hint="cs"/>
          <w:rtl/>
        </w:rPr>
      </w:pPr>
      <w:r w:rsidRPr="00D51324">
        <w:rPr>
          <w:rFonts w:cs="David" w:hint="cs"/>
          <w:rtl/>
        </w:rPr>
        <w:tab/>
        <w:t xml:space="preserve">האם נעשתה אבחנה לגבי מדינות שנהוג בהן החוק הנורווגי, שבהן חברי הממשלה אינם חברי הפרלמנט ואז הדבר מחייב כנראה ביקורת הדוקה יותר? בנורווגיה, שבה חברי הממשלה אינם בכלל חברי פרלמנט, אני לא מתפלא אם נוצר איזה מנגנון שמאזן את זה. </w:t>
      </w:r>
    </w:p>
    <w:p w14:paraId="3A8B9506" w14:textId="77777777" w:rsidR="00D51324" w:rsidRPr="00D51324" w:rsidRDefault="00D51324" w:rsidP="00D51324">
      <w:pPr>
        <w:bidi/>
        <w:jc w:val="both"/>
        <w:rPr>
          <w:rFonts w:cs="David" w:hint="cs"/>
          <w:rtl/>
        </w:rPr>
      </w:pPr>
    </w:p>
    <w:p w14:paraId="17E0E405"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29984951" w14:textId="77777777" w:rsidR="00D51324" w:rsidRPr="00D51324" w:rsidRDefault="00D51324" w:rsidP="00D51324">
      <w:pPr>
        <w:bidi/>
        <w:jc w:val="both"/>
        <w:rPr>
          <w:rFonts w:cs="David" w:hint="cs"/>
          <w:rtl/>
        </w:rPr>
      </w:pPr>
    </w:p>
    <w:p w14:paraId="5241766D" w14:textId="77777777" w:rsidR="00D51324" w:rsidRPr="00D51324" w:rsidRDefault="00D51324" w:rsidP="00D51324">
      <w:pPr>
        <w:bidi/>
        <w:jc w:val="both"/>
        <w:rPr>
          <w:rFonts w:cs="David" w:hint="cs"/>
          <w:rtl/>
        </w:rPr>
      </w:pPr>
      <w:r w:rsidRPr="00D51324">
        <w:rPr>
          <w:rFonts w:cs="David" w:hint="cs"/>
          <w:rtl/>
        </w:rPr>
        <w:tab/>
        <w:t xml:space="preserve">ברוב המדינות לא נוהג החוק הנורווגי. ברוב המדינות שציינתי כאן השרים הם חברי פרלמנט. אלה משטרים פרלמנטריים טהורים, למעט בנורווגיה, שדווקא כאן היא החריג. ברוב המדינות שמצוינות כאן השרים הם חברי פרלמנט. </w:t>
      </w:r>
    </w:p>
    <w:p w14:paraId="346910CF" w14:textId="77777777" w:rsidR="00D51324" w:rsidRPr="00D51324" w:rsidRDefault="00D51324" w:rsidP="00D51324">
      <w:pPr>
        <w:bidi/>
        <w:jc w:val="both"/>
        <w:rPr>
          <w:rFonts w:cs="David" w:hint="cs"/>
          <w:rtl/>
        </w:rPr>
      </w:pPr>
    </w:p>
    <w:p w14:paraId="3DB6AD8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42C66E5" w14:textId="77777777" w:rsidR="00D51324" w:rsidRPr="00D51324" w:rsidRDefault="00D51324" w:rsidP="00D51324">
      <w:pPr>
        <w:bidi/>
        <w:jc w:val="both"/>
        <w:rPr>
          <w:rFonts w:cs="David" w:hint="cs"/>
          <w:rtl/>
        </w:rPr>
      </w:pPr>
    </w:p>
    <w:p w14:paraId="567417E9" w14:textId="77777777" w:rsidR="00D51324" w:rsidRPr="00D51324" w:rsidRDefault="00D51324" w:rsidP="00D51324">
      <w:pPr>
        <w:bidi/>
        <w:jc w:val="both"/>
        <w:rPr>
          <w:rFonts w:cs="David" w:hint="cs"/>
          <w:rtl/>
        </w:rPr>
      </w:pPr>
      <w:r w:rsidRPr="00D51324">
        <w:rPr>
          <w:rFonts w:cs="David" w:hint="cs"/>
          <w:rtl/>
        </w:rPr>
        <w:tab/>
        <w:t>כלומר, המדינות שבחרת נוהגות במודל דומה לזה הנהוג במדינת ישראל.</w:t>
      </w:r>
    </w:p>
    <w:p w14:paraId="3EC632BE" w14:textId="77777777" w:rsidR="00D51324" w:rsidRPr="00D51324" w:rsidRDefault="00D51324" w:rsidP="00D51324">
      <w:pPr>
        <w:bidi/>
        <w:jc w:val="both"/>
        <w:rPr>
          <w:rFonts w:cs="David" w:hint="cs"/>
          <w:rtl/>
        </w:rPr>
      </w:pPr>
    </w:p>
    <w:p w14:paraId="5495687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2D61F23" w14:textId="77777777" w:rsidR="00D51324" w:rsidRPr="00D51324" w:rsidRDefault="00D51324" w:rsidP="00D51324">
      <w:pPr>
        <w:bidi/>
        <w:jc w:val="both"/>
        <w:rPr>
          <w:rFonts w:cs="David" w:hint="cs"/>
          <w:rtl/>
        </w:rPr>
      </w:pPr>
    </w:p>
    <w:p w14:paraId="6B753D21" w14:textId="77777777" w:rsidR="00D51324" w:rsidRPr="00D51324" w:rsidRDefault="00D51324" w:rsidP="00D51324">
      <w:pPr>
        <w:bidi/>
        <w:jc w:val="both"/>
        <w:rPr>
          <w:rFonts w:cs="David" w:hint="cs"/>
          <w:rtl/>
        </w:rPr>
      </w:pPr>
      <w:r w:rsidRPr="00D51324">
        <w:rPr>
          <w:rFonts w:cs="David" w:hint="cs"/>
          <w:rtl/>
        </w:rPr>
        <w:tab/>
        <w:t xml:space="preserve"> יש לי כמה שאלות שאני לא בטוח שאפשר יהיה לענות עליהן תשובה מיידית. לנו יש בעצם שלושה מנגנונים של פיקוח, בעיקר בתוך המליאה, אם כי בשאילתות זה קצת רחב יותר, והם השאילתות, דיון על-פי 40 חתימות והצעות אי-אמון שמוגשות בתדירות של פעם בשבוע, אפילו יותר מהצעה אחת באותו שבוע. </w:t>
      </w:r>
    </w:p>
    <w:p w14:paraId="0BB71CC5" w14:textId="77777777" w:rsidR="00D51324" w:rsidRPr="00D51324" w:rsidRDefault="00D51324" w:rsidP="00D51324">
      <w:pPr>
        <w:bidi/>
        <w:jc w:val="both"/>
        <w:rPr>
          <w:rFonts w:cs="David" w:hint="cs"/>
          <w:rtl/>
        </w:rPr>
      </w:pPr>
    </w:p>
    <w:p w14:paraId="0AD76CD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5771B39" w14:textId="77777777" w:rsidR="00D51324" w:rsidRPr="00D51324" w:rsidRDefault="00D51324" w:rsidP="00D51324">
      <w:pPr>
        <w:bidi/>
        <w:jc w:val="both"/>
        <w:rPr>
          <w:rFonts w:cs="David" w:hint="cs"/>
          <w:rtl/>
        </w:rPr>
      </w:pPr>
    </w:p>
    <w:p w14:paraId="455C0624" w14:textId="77777777" w:rsidR="00D51324" w:rsidRPr="00D51324" w:rsidRDefault="00D51324" w:rsidP="00D51324">
      <w:pPr>
        <w:bidi/>
        <w:jc w:val="both"/>
        <w:rPr>
          <w:rFonts w:cs="David" w:hint="cs"/>
          <w:rtl/>
        </w:rPr>
      </w:pPr>
      <w:r w:rsidRPr="00D51324">
        <w:rPr>
          <w:rFonts w:cs="David" w:hint="cs"/>
          <w:rtl/>
        </w:rPr>
        <w:tab/>
        <w:t xml:space="preserve">דיון על-פי 40 חתימות ודיון בהצעות אי-אמון שונים משאילתות. </w:t>
      </w:r>
    </w:p>
    <w:p w14:paraId="766461E6" w14:textId="77777777" w:rsidR="00D51324" w:rsidRPr="00D51324" w:rsidRDefault="00D51324" w:rsidP="00D51324">
      <w:pPr>
        <w:bidi/>
        <w:jc w:val="both"/>
        <w:rPr>
          <w:rFonts w:cs="David" w:hint="cs"/>
          <w:rtl/>
        </w:rPr>
      </w:pPr>
    </w:p>
    <w:p w14:paraId="040CB80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6FDC288" w14:textId="77777777" w:rsidR="00D51324" w:rsidRPr="00D51324" w:rsidRDefault="00D51324" w:rsidP="00D51324">
      <w:pPr>
        <w:bidi/>
        <w:jc w:val="both"/>
        <w:rPr>
          <w:rFonts w:cs="David" w:hint="cs"/>
          <w:rtl/>
        </w:rPr>
      </w:pPr>
    </w:p>
    <w:p w14:paraId="001CC642" w14:textId="77777777" w:rsidR="00D51324" w:rsidRPr="00D51324" w:rsidRDefault="00D51324" w:rsidP="00D51324">
      <w:pPr>
        <w:bidi/>
        <w:jc w:val="both"/>
        <w:rPr>
          <w:rFonts w:cs="David" w:hint="cs"/>
          <w:rtl/>
        </w:rPr>
      </w:pPr>
      <w:r w:rsidRPr="00D51324">
        <w:rPr>
          <w:rFonts w:cs="David" w:hint="cs"/>
          <w:rtl/>
        </w:rPr>
        <w:tab/>
        <w:t xml:space="preserve">יש ביניהם הבחנה. היום יש לנו בעצם שלושה כלים. באי-אמון ובדיון על-פי 40 חתימות נדרשת נוכחות של הממשלה, ובדיון על-פי 40 חתימות נדרשת נוכחות גם של ראש הממשלה. אני מנסה לצייר תמונה שצריכה לעמוד מול עינינו. יש לנו גם מערכת של שאילתות שכוללת גם שאילתות דחופות, גם את השאילתות הרגילות במליאה וגם את השאילתות הישירות. אינני יודע עד כמה במדינות שנבדקו מה שיש כאן הוא תחליף למנגנונים האחרים שפירטתי או לחלק מהם. אם במדינה מסוימת אין שאילתות כפי שאנו מכירים אותן ובמקומן יש את התהליך הזה, ההסתכלות צריכה להיות בקונטקסט אחר מאשר כלפי מדינה שבה לצד המערכת שיש אצלנו קיים גם מנגנון של זמן שאלות. </w:t>
      </w:r>
    </w:p>
    <w:p w14:paraId="6AEE8659" w14:textId="77777777" w:rsidR="00D51324" w:rsidRPr="00D51324" w:rsidRDefault="00D51324" w:rsidP="00D51324">
      <w:pPr>
        <w:bidi/>
        <w:jc w:val="both"/>
        <w:rPr>
          <w:rFonts w:cs="David" w:hint="cs"/>
          <w:rtl/>
        </w:rPr>
      </w:pPr>
    </w:p>
    <w:p w14:paraId="5BA50343" w14:textId="77777777" w:rsidR="00D51324" w:rsidRPr="00D51324" w:rsidRDefault="00D51324" w:rsidP="00D51324">
      <w:pPr>
        <w:bidi/>
        <w:jc w:val="both"/>
        <w:rPr>
          <w:rFonts w:cs="David" w:hint="cs"/>
          <w:rtl/>
        </w:rPr>
      </w:pPr>
      <w:r w:rsidRPr="00D51324">
        <w:rPr>
          <w:rFonts w:cs="David" w:hint="cs"/>
          <w:rtl/>
        </w:rPr>
        <w:tab/>
        <w:t xml:space="preserve">באשר לנוכחות של ראש הממשלה </w:t>
      </w:r>
      <w:r w:rsidRPr="00D51324">
        <w:rPr>
          <w:rFonts w:cs="David"/>
          <w:rtl/>
        </w:rPr>
        <w:t>–</w:t>
      </w:r>
      <w:r w:rsidRPr="00D51324">
        <w:rPr>
          <w:rFonts w:cs="David" w:hint="cs"/>
          <w:rtl/>
        </w:rPr>
        <w:t xml:space="preserve"> ברור שאם המנגנונים של דיון על-פי 40 חתימות ודיון בהצעות אי-אמון לא קיימים שם, או קיימים שם באינטרוולים הרבה יותר משמעותיים של זמן זה משליך על הנוכחות של ראש הממשלה. השאלה אם אנחנו לא יוצרים מנגנון שיחייב נוכחות של ראש הממשלה כחובה מרחיקת-לכת באופן דרמטי ביחס לקיים במקומות אחרים. </w:t>
      </w:r>
    </w:p>
    <w:p w14:paraId="647AFE06" w14:textId="77777777" w:rsidR="00D51324" w:rsidRPr="00D51324" w:rsidRDefault="00D51324" w:rsidP="00D51324">
      <w:pPr>
        <w:bidi/>
        <w:jc w:val="both"/>
        <w:rPr>
          <w:rFonts w:cs="David" w:hint="cs"/>
          <w:rtl/>
        </w:rPr>
      </w:pPr>
    </w:p>
    <w:p w14:paraId="5D702078"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319A71D6" w14:textId="77777777" w:rsidR="00D51324" w:rsidRPr="00D51324" w:rsidRDefault="00D51324" w:rsidP="00D51324">
      <w:pPr>
        <w:bidi/>
        <w:jc w:val="both"/>
        <w:rPr>
          <w:rFonts w:cs="David" w:hint="cs"/>
          <w:rtl/>
        </w:rPr>
      </w:pPr>
    </w:p>
    <w:p w14:paraId="0D0DFB35" w14:textId="77777777" w:rsidR="00D51324" w:rsidRPr="00D51324" w:rsidRDefault="00D51324" w:rsidP="00D51324">
      <w:pPr>
        <w:bidi/>
        <w:jc w:val="both"/>
        <w:rPr>
          <w:rFonts w:cs="David" w:hint="cs"/>
          <w:rtl/>
        </w:rPr>
      </w:pPr>
      <w:r w:rsidRPr="00D51324">
        <w:rPr>
          <w:rFonts w:cs="David" w:hint="cs"/>
          <w:rtl/>
        </w:rPr>
        <w:tab/>
        <w:t>חובת נוכחות היא רק בדיון על-פי 40 חתימות.</w:t>
      </w:r>
    </w:p>
    <w:p w14:paraId="6C6AD946" w14:textId="77777777" w:rsidR="00D51324" w:rsidRPr="00D51324" w:rsidRDefault="00D51324" w:rsidP="00D51324">
      <w:pPr>
        <w:bidi/>
        <w:jc w:val="both"/>
        <w:rPr>
          <w:rFonts w:cs="David" w:hint="cs"/>
          <w:rtl/>
        </w:rPr>
      </w:pPr>
    </w:p>
    <w:p w14:paraId="5A1E350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3E5759B" w14:textId="77777777" w:rsidR="00D51324" w:rsidRPr="00D51324" w:rsidRDefault="00D51324" w:rsidP="00D51324">
      <w:pPr>
        <w:bidi/>
        <w:jc w:val="both"/>
        <w:rPr>
          <w:rFonts w:cs="David" w:hint="cs"/>
          <w:rtl/>
        </w:rPr>
      </w:pPr>
    </w:p>
    <w:p w14:paraId="24DDA542" w14:textId="77777777" w:rsidR="00D51324" w:rsidRPr="00D51324" w:rsidRDefault="00D51324" w:rsidP="00D51324">
      <w:pPr>
        <w:bidi/>
        <w:jc w:val="both"/>
        <w:rPr>
          <w:rFonts w:cs="David" w:hint="cs"/>
          <w:rtl/>
        </w:rPr>
      </w:pPr>
      <w:r w:rsidRPr="00D51324">
        <w:rPr>
          <w:rFonts w:cs="David" w:hint="cs"/>
          <w:rtl/>
        </w:rPr>
        <w:tab/>
        <w:t xml:space="preserve">נכון. קודם כול, יש חובת נוכחות בדיון על-פי 40 חתימות, אבל באופן עקרוני הרי ברור לגמרי שגם בדיון על הצעות אי-אמון בממשלה אנחנו לא מעלים על דעתנו שראש הממשלה לא יהיה נוכח, גם אם אין חובה כתובה, והראיה שבדרך כלל כאשר הוא בחוץ-לארץ נהוג שלא להגיש הצעות אי-אמון. </w:t>
      </w:r>
    </w:p>
    <w:p w14:paraId="6619A8AB" w14:textId="77777777" w:rsidR="00D51324" w:rsidRPr="00D51324" w:rsidRDefault="00D51324" w:rsidP="00D51324">
      <w:pPr>
        <w:bidi/>
        <w:jc w:val="both"/>
        <w:rPr>
          <w:rFonts w:cs="David" w:hint="cs"/>
          <w:rtl/>
        </w:rPr>
      </w:pPr>
    </w:p>
    <w:p w14:paraId="0168A435"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67030F0" w14:textId="77777777" w:rsidR="00D51324" w:rsidRPr="00D51324" w:rsidRDefault="00D51324" w:rsidP="00D51324">
      <w:pPr>
        <w:bidi/>
        <w:jc w:val="both"/>
        <w:rPr>
          <w:rFonts w:cs="David" w:hint="cs"/>
          <w:rtl/>
        </w:rPr>
      </w:pPr>
    </w:p>
    <w:p w14:paraId="39123D0F" w14:textId="77777777" w:rsidR="00D51324" w:rsidRPr="00D51324" w:rsidRDefault="00D51324" w:rsidP="00D51324">
      <w:pPr>
        <w:bidi/>
        <w:jc w:val="both"/>
        <w:rPr>
          <w:rFonts w:cs="David" w:hint="cs"/>
          <w:rtl/>
        </w:rPr>
      </w:pPr>
      <w:r w:rsidRPr="00D51324">
        <w:rPr>
          <w:rFonts w:cs="David" w:hint="cs"/>
          <w:rtl/>
        </w:rPr>
        <w:tab/>
        <w:t xml:space="preserve">הוא לא נוכח בדיון אלא רק בהצבעות. היו גם ראשי ממשלה שהיו נוכחים לאורך כל הדיון. </w:t>
      </w:r>
    </w:p>
    <w:p w14:paraId="0BBD2D93" w14:textId="77777777" w:rsidR="00D51324" w:rsidRPr="00D51324" w:rsidRDefault="00D51324" w:rsidP="00D51324">
      <w:pPr>
        <w:bidi/>
        <w:jc w:val="both"/>
        <w:rPr>
          <w:rFonts w:cs="David" w:hint="cs"/>
          <w:rtl/>
        </w:rPr>
      </w:pPr>
    </w:p>
    <w:p w14:paraId="738A165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3884C25" w14:textId="77777777" w:rsidR="00D51324" w:rsidRPr="00D51324" w:rsidRDefault="00D51324" w:rsidP="00D51324">
      <w:pPr>
        <w:bidi/>
        <w:jc w:val="both"/>
        <w:rPr>
          <w:rFonts w:cs="David" w:hint="cs"/>
          <w:rtl/>
        </w:rPr>
      </w:pPr>
    </w:p>
    <w:p w14:paraId="6EDDEC00" w14:textId="77777777" w:rsidR="00D51324" w:rsidRPr="00D51324" w:rsidRDefault="00D51324" w:rsidP="00D51324">
      <w:pPr>
        <w:bidi/>
        <w:jc w:val="both"/>
        <w:rPr>
          <w:rFonts w:cs="David" w:hint="cs"/>
          <w:rtl/>
        </w:rPr>
      </w:pPr>
      <w:r w:rsidRPr="00D51324">
        <w:rPr>
          <w:rFonts w:cs="David" w:hint="cs"/>
          <w:rtl/>
        </w:rPr>
        <w:tab/>
        <w:t xml:space="preserve"> נכון. אגב, אני סבור שזה לא תחליף כי הוא לא עונה שם תשובות. אני רוצה להגיע לתוצאה סופית שבה, מצד אחד, נביא לכך שאפשר בכל זאת לשאול את ראש הממשלה שאלות ולקבל ממנו תשובות, ומצד שני, לא ניצור מצב שהוא יושב במליאה בהיקפים ובזמנים חריגים על-פי כל קנה מידה. אם נקבע שפעם או פעמיים בשבוע הוא נדרש לשבת במליאה ולענות לשאלות בנוסף לדיונים על-פי 40 חתימות ובנוסף לדיונים בהצעות אי-אמון, זה נראה לי קצת רחוק. </w:t>
      </w:r>
    </w:p>
    <w:p w14:paraId="52B39D8E" w14:textId="77777777" w:rsidR="00D51324" w:rsidRPr="00D51324" w:rsidRDefault="00D51324" w:rsidP="00D51324">
      <w:pPr>
        <w:bidi/>
        <w:jc w:val="both"/>
        <w:rPr>
          <w:rFonts w:cs="David" w:hint="cs"/>
          <w:rtl/>
        </w:rPr>
      </w:pPr>
    </w:p>
    <w:p w14:paraId="4FB03D9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738482A" w14:textId="77777777" w:rsidR="00D51324" w:rsidRPr="00D51324" w:rsidRDefault="00D51324" w:rsidP="00D51324">
      <w:pPr>
        <w:bidi/>
        <w:jc w:val="both"/>
        <w:rPr>
          <w:rFonts w:cs="David" w:hint="cs"/>
          <w:rtl/>
        </w:rPr>
      </w:pPr>
    </w:p>
    <w:p w14:paraId="05353978" w14:textId="77777777" w:rsidR="00D51324" w:rsidRPr="00D51324" w:rsidRDefault="00D51324" w:rsidP="00D51324">
      <w:pPr>
        <w:bidi/>
        <w:jc w:val="both"/>
        <w:rPr>
          <w:rFonts w:cs="David" w:hint="cs"/>
          <w:rtl/>
        </w:rPr>
      </w:pPr>
      <w:r w:rsidRPr="00D51324">
        <w:rPr>
          <w:rFonts w:cs="David" w:hint="cs"/>
          <w:rtl/>
        </w:rPr>
        <w:tab/>
        <w:t xml:space="preserve">בעיניי יהיה נכון לקבוע דיון כזה בשעת שאלות אחת לחודש. </w:t>
      </w:r>
    </w:p>
    <w:p w14:paraId="65EA6BA3" w14:textId="77777777" w:rsidR="00D51324" w:rsidRPr="00D51324" w:rsidRDefault="00D51324" w:rsidP="00D51324">
      <w:pPr>
        <w:bidi/>
        <w:jc w:val="both"/>
        <w:rPr>
          <w:rFonts w:cs="David" w:hint="cs"/>
          <w:rtl/>
        </w:rPr>
      </w:pPr>
    </w:p>
    <w:p w14:paraId="6D302B2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BF42FF6" w14:textId="77777777" w:rsidR="00D51324" w:rsidRPr="00D51324" w:rsidRDefault="00D51324" w:rsidP="00D51324">
      <w:pPr>
        <w:bidi/>
        <w:jc w:val="both"/>
        <w:rPr>
          <w:rFonts w:cs="David" w:hint="cs"/>
          <w:rtl/>
        </w:rPr>
      </w:pPr>
    </w:p>
    <w:p w14:paraId="11E0E496" w14:textId="77777777" w:rsidR="00D51324" w:rsidRPr="00D51324" w:rsidRDefault="00D51324" w:rsidP="00D51324">
      <w:pPr>
        <w:bidi/>
        <w:jc w:val="both"/>
        <w:rPr>
          <w:rFonts w:cs="David" w:hint="cs"/>
          <w:rtl/>
        </w:rPr>
      </w:pPr>
      <w:r w:rsidRPr="00D51324">
        <w:rPr>
          <w:rFonts w:cs="David" w:hint="cs"/>
          <w:rtl/>
        </w:rPr>
        <w:tab/>
        <w:t xml:space="preserve">תיכף נראה. אני לא יודע אם יש לך מידע בעניין הזה, עד כמה המנגנונים שפועלים אצלנו, או מנגנונים אחרים שמחליפים אותם קיימים במדינות האלה או בחלקן לצד שעת השאלות, או שהדבר הזה מחליף רבים מן המנגנונים האחרים. </w:t>
      </w:r>
    </w:p>
    <w:p w14:paraId="7BADF77A" w14:textId="77777777" w:rsidR="00D51324" w:rsidRPr="00D51324" w:rsidRDefault="00D51324" w:rsidP="00D51324">
      <w:pPr>
        <w:bidi/>
        <w:jc w:val="both"/>
        <w:rPr>
          <w:rFonts w:cs="David" w:hint="cs"/>
          <w:rtl/>
        </w:rPr>
      </w:pPr>
    </w:p>
    <w:p w14:paraId="5BFBEADF"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6A6E480C" w14:textId="77777777" w:rsidR="00D51324" w:rsidRPr="00D51324" w:rsidRDefault="00D51324" w:rsidP="00D51324">
      <w:pPr>
        <w:bidi/>
        <w:jc w:val="both"/>
        <w:rPr>
          <w:rFonts w:cs="David" w:hint="cs"/>
          <w:rtl/>
        </w:rPr>
      </w:pPr>
    </w:p>
    <w:p w14:paraId="23CEE8CD" w14:textId="77777777" w:rsidR="00D51324" w:rsidRPr="00D51324" w:rsidRDefault="00D51324" w:rsidP="00D51324">
      <w:pPr>
        <w:bidi/>
        <w:jc w:val="both"/>
        <w:rPr>
          <w:rFonts w:cs="David" w:hint="cs"/>
          <w:rtl/>
        </w:rPr>
      </w:pPr>
      <w:r w:rsidRPr="00D51324">
        <w:rPr>
          <w:rFonts w:cs="David" w:hint="cs"/>
          <w:rtl/>
        </w:rPr>
        <w:tab/>
        <w:t xml:space="preserve">דיון בהצעת אי-אמון קיים בכל המדינות שאותן בדקתי. </w:t>
      </w:r>
    </w:p>
    <w:p w14:paraId="53C5BE4A" w14:textId="77777777" w:rsidR="00D51324" w:rsidRPr="00D51324" w:rsidRDefault="00D51324" w:rsidP="00D51324">
      <w:pPr>
        <w:bidi/>
        <w:jc w:val="both"/>
        <w:rPr>
          <w:rFonts w:cs="David" w:hint="cs"/>
          <w:rtl/>
        </w:rPr>
      </w:pPr>
    </w:p>
    <w:p w14:paraId="6421F11A"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52B5295" w14:textId="77777777" w:rsidR="00D51324" w:rsidRPr="00D51324" w:rsidRDefault="00D51324" w:rsidP="00D51324">
      <w:pPr>
        <w:bidi/>
        <w:jc w:val="both"/>
        <w:rPr>
          <w:rFonts w:cs="David" w:hint="cs"/>
          <w:rtl/>
        </w:rPr>
      </w:pPr>
    </w:p>
    <w:p w14:paraId="6A0BD353" w14:textId="77777777" w:rsidR="00D51324" w:rsidRPr="00D51324" w:rsidRDefault="00D51324" w:rsidP="00D51324">
      <w:pPr>
        <w:bidi/>
        <w:jc w:val="both"/>
        <w:rPr>
          <w:rFonts w:cs="David" w:hint="cs"/>
          <w:rtl/>
        </w:rPr>
      </w:pPr>
      <w:r w:rsidRPr="00D51324">
        <w:rPr>
          <w:rFonts w:cs="David" w:hint="cs"/>
          <w:rtl/>
        </w:rPr>
        <w:tab/>
        <w:t>באיזו תדירות, פחות או יותר?</w:t>
      </w:r>
    </w:p>
    <w:p w14:paraId="62B71601" w14:textId="77777777" w:rsidR="00D51324" w:rsidRPr="00D51324" w:rsidRDefault="00D51324" w:rsidP="00D51324">
      <w:pPr>
        <w:bidi/>
        <w:jc w:val="both"/>
        <w:rPr>
          <w:rFonts w:cs="David" w:hint="cs"/>
          <w:rtl/>
        </w:rPr>
      </w:pPr>
    </w:p>
    <w:p w14:paraId="24D4120F"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76C5A04A" w14:textId="77777777" w:rsidR="00D51324" w:rsidRPr="00D51324" w:rsidRDefault="00D51324" w:rsidP="00D51324">
      <w:pPr>
        <w:bidi/>
        <w:jc w:val="both"/>
        <w:rPr>
          <w:rFonts w:cs="David" w:hint="cs"/>
          <w:rtl/>
        </w:rPr>
      </w:pPr>
    </w:p>
    <w:p w14:paraId="16A324BB" w14:textId="77777777" w:rsidR="00D51324" w:rsidRPr="00D51324" w:rsidRDefault="00D51324" w:rsidP="00D51324">
      <w:pPr>
        <w:bidi/>
        <w:jc w:val="both"/>
        <w:rPr>
          <w:rFonts w:cs="David" w:hint="cs"/>
          <w:rtl/>
        </w:rPr>
      </w:pPr>
      <w:r w:rsidRPr="00D51324">
        <w:rPr>
          <w:rFonts w:cs="David" w:hint="cs"/>
          <w:rtl/>
        </w:rPr>
        <w:tab/>
        <w:t xml:space="preserve">צריך לבדוק את זה. פחות מאשר בישראל. אנחנו קיצוניים בעניין הזה. </w:t>
      </w:r>
    </w:p>
    <w:p w14:paraId="0BC4D881" w14:textId="77777777" w:rsidR="00D51324" w:rsidRPr="00D51324" w:rsidRDefault="00D51324" w:rsidP="00D51324">
      <w:pPr>
        <w:bidi/>
        <w:jc w:val="both"/>
        <w:rPr>
          <w:rFonts w:cs="David" w:hint="cs"/>
          <w:rtl/>
        </w:rPr>
      </w:pPr>
    </w:p>
    <w:p w14:paraId="19B273AE" w14:textId="77777777" w:rsidR="00D51324" w:rsidRPr="00D51324" w:rsidRDefault="00D51324" w:rsidP="00D51324">
      <w:pPr>
        <w:bidi/>
        <w:jc w:val="both"/>
        <w:rPr>
          <w:rFonts w:cs="David" w:hint="cs"/>
          <w:rtl/>
        </w:rPr>
      </w:pPr>
      <w:r w:rsidRPr="00D51324">
        <w:rPr>
          <w:rFonts w:cs="David" w:hint="cs"/>
          <w:rtl/>
        </w:rPr>
        <w:tab/>
        <w:t xml:space="preserve">באשר לדיון על-פי 40 חתימות </w:t>
      </w:r>
      <w:r w:rsidRPr="00D51324">
        <w:rPr>
          <w:rFonts w:cs="David"/>
          <w:rtl/>
        </w:rPr>
        <w:t>–</w:t>
      </w:r>
      <w:r w:rsidRPr="00D51324">
        <w:rPr>
          <w:rFonts w:cs="David" w:hint="cs"/>
          <w:rtl/>
        </w:rPr>
        <w:t xml:space="preserve"> אינני יודעת. אני סבורה שזה כלי ישראלי ייחודי יחסית. </w:t>
      </w:r>
    </w:p>
    <w:p w14:paraId="6E0C9122" w14:textId="77777777" w:rsidR="00D51324" w:rsidRPr="00D51324" w:rsidRDefault="00D51324" w:rsidP="00D51324">
      <w:pPr>
        <w:bidi/>
        <w:jc w:val="both"/>
        <w:rPr>
          <w:rFonts w:cs="David" w:hint="cs"/>
          <w:rtl/>
        </w:rPr>
      </w:pPr>
    </w:p>
    <w:p w14:paraId="7328A4A8" w14:textId="77777777" w:rsidR="00D51324" w:rsidRPr="00D51324" w:rsidRDefault="00D51324" w:rsidP="00D51324">
      <w:pPr>
        <w:bidi/>
        <w:jc w:val="both"/>
        <w:rPr>
          <w:rFonts w:cs="David" w:hint="cs"/>
          <w:rtl/>
        </w:rPr>
      </w:pPr>
      <w:r w:rsidRPr="00D51324">
        <w:rPr>
          <w:rFonts w:cs="David" w:hint="cs"/>
          <w:rtl/>
        </w:rPr>
        <w:tab/>
        <w:t xml:space="preserve">באשר לשאילתות </w:t>
      </w:r>
      <w:r w:rsidRPr="00D51324">
        <w:rPr>
          <w:rFonts w:cs="David"/>
          <w:rtl/>
        </w:rPr>
        <w:t>–</w:t>
      </w:r>
      <w:r w:rsidRPr="00D51324">
        <w:rPr>
          <w:rFonts w:cs="David" w:hint="cs"/>
          <w:rtl/>
        </w:rPr>
        <w:t xml:space="preserve"> בדקתי כאן לגבי השאילתות הספונטניות, כלומר שעת השאלות הספונטניות. פרט לכך בכל הפרלמנטים יש עוד מערך של שאילתות רגילות.</w:t>
      </w:r>
    </w:p>
    <w:p w14:paraId="7941C307" w14:textId="77777777" w:rsidR="00D51324" w:rsidRPr="00D51324" w:rsidRDefault="00D51324" w:rsidP="00D51324">
      <w:pPr>
        <w:bidi/>
        <w:jc w:val="both"/>
        <w:rPr>
          <w:rFonts w:cs="David" w:hint="cs"/>
          <w:rtl/>
        </w:rPr>
      </w:pPr>
    </w:p>
    <w:p w14:paraId="6AE3E97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47F5E4E" w14:textId="77777777" w:rsidR="00D51324" w:rsidRPr="00D51324" w:rsidRDefault="00D51324" w:rsidP="00D51324">
      <w:pPr>
        <w:bidi/>
        <w:jc w:val="both"/>
        <w:rPr>
          <w:rFonts w:cs="David" w:hint="cs"/>
          <w:rtl/>
        </w:rPr>
      </w:pPr>
    </w:p>
    <w:p w14:paraId="6551B079" w14:textId="77777777" w:rsidR="00D51324" w:rsidRPr="00D51324" w:rsidRDefault="00D51324" w:rsidP="00D51324">
      <w:pPr>
        <w:bidi/>
        <w:jc w:val="both"/>
        <w:rPr>
          <w:rFonts w:cs="David" w:hint="cs"/>
          <w:rtl/>
        </w:rPr>
      </w:pPr>
      <w:r w:rsidRPr="00D51324">
        <w:rPr>
          <w:rFonts w:cs="David" w:hint="cs"/>
          <w:rtl/>
        </w:rPr>
        <w:tab/>
        <w:t xml:space="preserve">כלומר, זה מערך נוסף ולא תחליף. זה בעצם מחליף את מה שנקרא אצלנו שאילתות דחופות, את התהליך שאנחנו עושים בימי רביעי. </w:t>
      </w:r>
    </w:p>
    <w:p w14:paraId="09EBFF81" w14:textId="77777777" w:rsidR="00D51324" w:rsidRPr="00D51324" w:rsidRDefault="00D51324" w:rsidP="00D51324">
      <w:pPr>
        <w:bidi/>
        <w:jc w:val="both"/>
        <w:rPr>
          <w:rFonts w:cs="David" w:hint="cs"/>
          <w:rtl/>
        </w:rPr>
      </w:pPr>
    </w:p>
    <w:p w14:paraId="3DB5C0C5"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00B1154B" w14:textId="77777777" w:rsidR="00D51324" w:rsidRPr="00D51324" w:rsidRDefault="00D51324" w:rsidP="00D51324">
      <w:pPr>
        <w:bidi/>
        <w:jc w:val="both"/>
        <w:rPr>
          <w:rFonts w:cs="David" w:hint="cs"/>
          <w:rtl/>
        </w:rPr>
      </w:pPr>
    </w:p>
    <w:p w14:paraId="248A9BEA" w14:textId="77777777" w:rsidR="00D51324" w:rsidRPr="00D51324" w:rsidRDefault="00D51324" w:rsidP="00D51324">
      <w:pPr>
        <w:bidi/>
        <w:jc w:val="both"/>
        <w:rPr>
          <w:rFonts w:cs="David" w:hint="cs"/>
          <w:rtl/>
        </w:rPr>
      </w:pPr>
      <w:r w:rsidRPr="00D51324">
        <w:rPr>
          <w:rFonts w:cs="David" w:hint="cs"/>
          <w:rtl/>
        </w:rPr>
        <w:tab/>
        <w:t>אני מניחה. קשה לערוך את ההשוואות האלה כי בכל מדינה יש מרכיבים אחרים. קשה לערוך את המחקר ההשוואתי הזה כאשר אפילו הטרמינולוגיה שונה. שעת השאלות הספונטניות היא בנוסף לשאילתות הרגילות, מה גם שבחלק מן המדינות מדי יום יש שעת שאלות.</w:t>
      </w:r>
    </w:p>
    <w:p w14:paraId="748C264A" w14:textId="77777777" w:rsidR="00D51324" w:rsidRPr="00D51324" w:rsidRDefault="00D51324" w:rsidP="00D51324">
      <w:pPr>
        <w:bidi/>
        <w:jc w:val="both"/>
        <w:rPr>
          <w:rFonts w:cs="David" w:hint="cs"/>
          <w:rtl/>
        </w:rPr>
      </w:pPr>
    </w:p>
    <w:p w14:paraId="3FA5D8C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879740D" w14:textId="77777777" w:rsidR="00D51324" w:rsidRPr="00D51324" w:rsidRDefault="00D51324" w:rsidP="00D51324">
      <w:pPr>
        <w:bidi/>
        <w:jc w:val="both"/>
        <w:rPr>
          <w:rFonts w:cs="David" w:hint="cs"/>
          <w:rtl/>
        </w:rPr>
      </w:pPr>
    </w:p>
    <w:p w14:paraId="4665EDF0" w14:textId="77777777" w:rsidR="00D51324" w:rsidRPr="00D51324" w:rsidRDefault="00D51324" w:rsidP="00D51324">
      <w:pPr>
        <w:bidi/>
        <w:jc w:val="both"/>
        <w:rPr>
          <w:rFonts w:cs="David" w:hint="cs"/>
          <w:rtl/>
        </w:rPr>
      </w:pPr>
      <w:r w:rsidRPr="00D51324">
        <w:rPr>
          <w:rFonts w:cs="David" w:hint="cs"/>
          <w:rtl/>
        </w:rPr>
        <w:tab/>
        <w:t xml:space="preserve">כדי לנסות לייעל את הדיון ולקדם אותו לנתיב שנוכל להתכנס להסכמות כלשהן, אני רוצה לבודד לרגע אחד את שאלת הנוכחות של ראש הממשלה, שאליה נצטרך להתייחס, ולנסות קודם כול לדון בהיבט של השרים. נראה אם אנחנו מצליחים לייצר מנגנון לגבי נוכחות השרים שאפשר לחיות אתו, ואז נראה מה אנחנו מחילים או לא מחילים לגבי חובת נוכחות של ראש הממשלה. </w:t>
      </w:r>
    </w:p>
    <w:p w14:paraId="4F65FA83" w14:textId="77777777" w:rsidR="00D51324" w:rsidRPr="00D51324" w:rsidRDefault="00D51324" w:rsidP="00D51324">
      <w:pPr>
        <w:bidi/>
        <w:jc w:val="both"/>
        <w:rPr>
          <w:rFonts w:cs="David" w:hint="cs"/>
          <w:rtl/>
        </w:rPr>
      </w:pPr>
    </w:p>
    <w:p w14:paraId="164843C4" w14:textId="77777777" w:rsidR="00D51324" w:rsidRPr="00D51324" w:rsidRDefault="00D51324" w:rsidP="00D51324">
      <w:pPr>
        <w:bidi/>
        <w:jc w:val="both"/>
        <w:rPr>
          <w:rFonts w:cs="David" w:hint="cs"/>
          <w:rtl/>
        </w:rPr>
      </w:pPr>
      <w:r w:rsidRPr="00D51324">
        <w:rPr>
          <w:rFonts w:cs="David" w:hint="cs"/>
          <w:rtl/>
        </w:rPr>
        <w:tab/>
        <w:t xml:space="preserve">כאן אני שואל בעיקר אתכם. אנחנו רוצים מדי שבוע להביא את השרים, לשאול אותם שאלות ספונטניות ולקבל מהם תשובות במקום, אבל השאלה מה אתם מוכנים. אנחנו רוצים להבין איך אתם רואים את זה מהכיוון שלכם. </w:t>
      </w:r>
    </w:p>
    <w:p w14:paraId="6D5C7750" w14:textId="77777777" w:rsidR="00D51324" w:rsidRPr="00D51324" w:rsidRDefault="00D51324" w:rsidP="00D51324">
      <w:pPr>
        <w:bidi/>
        <w:jc w:val="both"/>
        <w:rPr>
          <w:rFonts w:cs="David" w:hint="cs"/>
          <w:rtl/>
        </w:rPr>
      </w:pPr>
    </w:p>
    <w:p w14:paraId="0F5A3259" w14:textId="77777777" w:rsidR="00D51324" w:rsidRPr="00D51324" w:rsidRDefault="00D51324" w:rsidP="00D51324">
      <w:pPr>
        <w:bidi/>
        <w:jc w:val="both"/>
        <w:rPr>
          <w:rFonts w:cs="David" w:hint="cs"/>
          <w:rtl/>
        </w:rPr>
      </w:pPr>
      <w:r w:rsidRPr="00D51324">
        <w:rPr>
          <w:rFonts w:cs="David" w:hint="cs"/>
          <w:rtl/>
        </w:rPr>
        <w:tab/>
        <w:t xml:space="preserve">יש לי בקשה נוספת, למרות שהיא קצת קשה, אני מניח. קבענו כאן, אגב בלית ברירה, בשני מקרים מנגנונים של תכולה מן הכנסת התשע-עשרה, למרות שלדעתי זה היה לא נכון, אבל לא היתה ברירה כי זאת היתה הדרך היחידה להגיע להסכמות. עזבו לרגע את ההחלה על הממשלה הנוכחית. בואו ננסה להגיע לדגם, שככל שאפשר להסתכל עליו מבחוץ, הוא הדגם הכי נכון באופן אובייקטיבי. </w:t>
      </w:r>
    </w:p>
    <w:p w14:paraId="124A4498" w14:textId="77777777" w:rsidR="00D51324" w:rsidRPr="00D51324" w:rsidRDefault="00D51324" w:rsidP="00D51324">
      <w:pPr>
        <w:bidi/>
        <w:jc w:val="both"/>
        <w:rPr>
          <w:rFonts w:cs="David" w:hint="cs"/>
          <w:rtl/>
        </w:rPr>
      </w:pPr>
    </w:p>
    <w:p w14:paraId="463640E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A64B4E9" w14:textId="77777777" w:rsidR="00D51324" w:rsidRPr="00D51324" w:rsidRDefault="00D51324" w:rsidP="00D51324">
      <w:pPr>
        <w:bidi/>
        <w:jc w:val="both"/>
        <w:rPr>
          <w:rFonts w:cs="David" w:hint="cs"/>
          <w:rtl/>
        </w:rPr>
      </w:pPr>
    </w:p>
    <w:p w14:paraId="747D240F" w14:textId="77777777" w:rsidR="00D51324" w:rsidRPr="00D51324" w:rsidRDefault="00D51324" w:rsidP="00D51324">
      <w:pPr>
        <w:bidi/>
        <w:jc w:val="both"/>
        <w:rPr>
          <w:rFonts w:cs="David" w:hint="cs"/>
          <w:rtl/>
        </w:rPr>
      </w:pPr>
      <w:r w:rsidRPr="00D51324">
        <w:rPr>
          <w:rFonts w:cs="David" w:hint="cs"/>
          <w:rtl/>
        </w:rPr>
        <w:tab/>
        <w:t xml:space="preserve">הצעתי שההחלה תהיה מן הכנסת הבאה. </w:t>
      </w:r>
    </w:p>
    <w:p w14:paraId="7FDD5658" w14:textId="77777777" w:rsidR="00D51324" w:rsidRPr="00D51324" w:rsidRDefault="00D51324" w:rsidP="00D51324">
      <w:pPr>
        <w:bidi/>
        <w:jc w:val="both"/>
        <w:rPr>
          <w:rFonts w:cs="David" w:hint="cs"/>
          <w:rtl/>
        </w:rPr>
      </w:pPr>
    </w:p>
    <w:p w14:paraId="69467AC2"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FE04A01" w14:textId="77777777" w:rsidR="00D51324" w:rsidRPr="00D51324" w:rsidRDefault="00D51324" w:rsidP="00D51324">
      <w:pPr>
        <w:bidi/>
        <w:jc w:val="both"/>
        <w:rPr>
          <w:rFonts w:cs="David" w:hint="cs"/>
          <w:rtl/>
        </w:rPr>
      </w:pPr>
    </w:p>
    <w:p w14:paraId="6A83E6EC" w14:textId="77777777" w:rsidR="00D51324" w:rsidRPr="00D51324" w:rsidRDefault="00D51324" w:rsidP="00D51324">
      <w:pPr>
        <w:bidi/>
        <w:jc w:val="both"/>
        <w:rPr>
          <w:rFonts w:cs="David" w:hint="cs"/>
          <w:rtl/>
        </w:rPr>
      </w:pPr>
      <w:r w:rsidRPr="00D51324">
        <w:rPr>
          <w:rFonts w:cs="David" w:hint="cs"/>
          <w:rtl/>
        </w:rPr>
        <w:tab/>
        <w:t>אני לא בטוח. אולי נצליח חלק מזה להחיל קודם. למה לנו לצאת מראש מנקודת הנחה שזה חייב להידחות?</w:t>
      </w:r>
    </w:p>
    <w:p w14:paraId="613ECE6A" w14:textId="77777777" w:rsidR="00D51324" w:rsidRPr="00D51324" w:rsidRDefault="00D51324" w:rsidP="00D51324">
      <w:pPr>
        <w:bidi/>
        <w:jc w:val="both"/>
        <w:rPr>
          <w:rFonts w:cs="David" w:hint="cs"/>
          <w:rtl/>
        </w:rPr>
      </w:pPr>
    </w:p>
    <w:p w14:paraId="41819AD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41D0364" w14:textId="77777777" w:rsidR="00D51324" w:rsidRPr="00D51324" w:rsidRDefault="00D51324" w:rsidP="00D51324">
      <w:pPr>
        <w:bidi/>
        <w:jc w:val="both"/>
        <w:rPr>
          <w:rFonts w:cs="David" w:hint="cs"/>
          <w:rtl/>
        </w:rPr>
      </w:pPr>
    </w:p>
    <w:p w14:paraId="0817E767" w14:textId="77777777" w:rsidR="00D51324" w:rsidRPr="00D51324" w:rsidRDefault="00D51324" w:rsidP="00D51324">
      <w:pPr>
        <w:bidi/>
        <w:jc w:val="both"/>
        <w:rPr>
          <w:rFonts w:cs="David" w:hint="cs"/>
          <w:rtl/>
        </w:rPr>
      </w:pPr>
      <w:r w:rsidRPr="00D51324">
        <w:rPr>
          <w:rFonts w:cs="David" w:hint="cs"/>
          <w:rtl/>
        </w:rPr>
        <w:tab/>
        <w:t xml:space="preserve">תבורך. </w:t>
      </w:r>
    </w:p>
    <w:p w14:paraId="18150641" w14:textId="77777777" w:rsidR="00D51324" w:rsidRPr="00D51324" w:rsidRDefault="00D51324" w:rsidP="00D51324">
      <w:pPr>
        <w:bidi/>
        <w:jc w:val="both"/>
        <w:rPr>
          <w:rFonts w:cs="David" w:hint="cs"/>
          <w:rtl/>
        </w:rPr>
      </w:pPr>
    </w:p>
    <w:p w14:paraId="799DA90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06B55D4" w14:textId="77777777" w:rsidR="00D51324" w:rsidRPr="00D51324" w:rsidRDefault="00D51324" w:rsidP="00D51324">
      <w:pPr>
        <w:bidi/>
        <w:jc w:val="both"/>
        <w:rPr>
          <w:rFonts w:cs="David" w:hint="cs"/>
          <w:rtl/>
        </w:rPr>
      </w:pPr>
    </w:p>
    <w:p w14:paraId="20C87478" w14:textId="77777777" w:rsidR="00D51324" w:rsidRPr="00D51324" w:rsidRDefault="00D51324" w:rsidP="00D51324">
      <w:pPr>
        <w:bidi/>
        <w:jc w:val="both"/>
        <w:rPr>
          <w:rFonts w:cs="David" w:hint="cs"/>
          <w:rtl/>
        </w:rPr>
      </w:pPr>
      <w:r w:rsidRPr="00D51324">
        <w:rPr>
          <w:rFonts w:cs="David" w:hint="cs"/>
          <w:rtl/>
        </w:rPr>
        <w:tab/>
        <w:t xml:space="preserve">בואו ננסה להגיע לדגם בלי לדעת מי מאתנו יישב באיזו נקודה. אתם בצד המקצועי תהיו שם, לכן אני פונה דווקא אליכם, באיזו ראייה שבאמת מחריגה החוצה את הקונטקסט הפוליטי הנקודתי לנסות להגיע לדגם סביר ונכון. </w:t>
      </w:r>
    </w:p>
    <w:p w14:paraId="4528D9E3" w14:textId="77777777" w:rsidR="00D51324" w:rsidRPr="00D51324" w:rsidRDefault="00D51324" w:rsidP="00D51324">
      <w:pPr>
        <w:bidi/>
        <w:jc w:val="both"/>
        <w:rPr>
          <w:rFonts w:cs="David" w:hint="cs"/>
          <w:rtl/>
        </w:rPr>
      </w:pPr>
    </w:p>
    <w:p w14:paraId="4B3BBF7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E2C340E" w14:textId="77777777" w:rsidR="00D51324" w:rsidRPr="00D51324" w:rsidRDefault="00D51324" w:rsidP="00D51324">
      <w:pPr>
        <w:bidi/>
        <w:jc w:val="both"/>
        <w:rPr>
          <w:rFonts w:cs="David" w:hint="cs"/>
          <w:rtl/>
        </w:rPr>
      </w:pPr>
    </w:p>
    <w:p w14:paraId="10D5ED68" w14:textId="77777777" w:rsidR="00D51324" w:rsidRPr="00D51324" w:rsidRDefault="00D51324" w:rsidP="00D51324">
      <w:pPr>
        <w:bidi/>
        <w:jc w:val="both"/>
        <w:rPr>
          <w:rFonts w:cs="David" w:hint="cs"/>
          <w:rtl/>
        </w:rPr>
      </w:pPr>
      <w:r w:rsidRPr="00D51324">
        <w:rPr>
          <w:rFonts w:cs="David" w:hint="cs"/>
          <w:rtl/>
        </w:rPr>
        <w:tab/>
        <w:t xml:space="preserve">באשר ללוחות הזמנים, אני רואה שתי אפשרויות, בין אם נחליט שזה אחת לשבוע או אחת לפרק זמן שנקבע, בשני ימים שבהם יש נוכחות כמעט מוחלטת של השרים ושלא ייגרם שינוי דרמטי של סדר היום. אני מציעה לקבוע שעת שאלות או ביום שני, מייד לאחר הדיון בהצעת האי-אמון, או בבוקר יום רביעי, לפני הדיון בהצעות החוק הפרטיות. נצטרך לחשוב האם לפתוח עם שאילתות דחופות, או לא, או לשלב את זה בתוך העניין. </w:t>
      </w:r>
    </w:p>
    <w:p w14:paraId="7A016CF8" w14:textId="77777777" w:rsidR="00D51324" w:rsidRPr="00D51324" w:rsidRDefault="00D51324" w:rsidP="00D51324">
      <w:pPr>
        <w:bidi/>
        <w:jc w:val="both"/>
        <w:rPr>
          <w:rFonts w:cs="David" w:hint="cs"/>
          <w:rtl/>
        </w:rPr>
      </w:pPr>
    </w:p>
    <w:p w14:paraId="23BE5D28"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אני מודה שאני נוטה לקבוע את זה ביום רביעי, כי אני רוצה קצת הכנה מוקדמת. כלומר, שעת השאלות תהיה באופן קבוע ביום רביעי ב-12:00, ובשעה 11:00 נחליט, כאשר על חברי הכנסת יהיה להגיש את כל השאלות לא יאוחר מיום שני בשעה 10:00 בבוקר. זה פרק זמן סביר, יממה וחצי מראש. </w:t>
      </w:r>
    </w:p>
    <w:p w14:paraId="59089322" w14:textId="77777777" w:rsidR="00D51324" w:rsidRPr="00D51324" w:rsidRDefault="00D51324" w:rsidP="00D51324">
      <w:pPr>
        <w:bidi/>
        <w:jc w:val="both"/>
        <w:rPr>
          <w:rFonts w:cs="David" w:hint="cs"/>
          <w:rtl/>
        </w:rPr>
      </w:pPr>
    </w:p>
    <w:p w14:paraId="390163C2"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055CCC3E" w14:textId="77777777" w:rsidR="00D51324" w:rsidRPr="00D51324" w:rsidRDefault="00D51324" w:rsidP="00D51324">
      <w:pPr>
        <w:bidi/>
        <w:jc w:val="both"/>
        <w:rPr>
          <w:rFonts w:cs="David" w:hint="cs"/>
          <w:rtl/>
        </w:rPr>
      </w:pPr>
    </w:p>
    <w:p w14:paraId="541413EE" w14:textId="77777777" w:rsidR="00D51324" w:rsidRPr="00D51324" w:rsidRDefault="00D51324" w:rsidP="00D51324">
      <w:pPr>
        <w:bidi/>
        <w:jc w:val="both"/>
        <w:rPr>
          <w:rFonts w:cs="David" w:hint="cs"/>
          <w:rtl/>
        </w:rPr>
      </w:pPr>
      <w:r w:rsidRPr="00D51324">
        <w:rPr>
          <w:rFonts w:cs="David" w:hint="cs"/>
          <w:rtl/>
        </w:rPr>
        <w:tab/>
        <w:t xml:space="preserve">בהתאם למנגנון של שאילתה בעל-פה. </w:t>
      </w:r>
    </w:p>
    <w:p w14:paraId="214D6E26" w14:textId="77777777" w:rsidR="00D51324" w:rsidRPr="00D51324" w:rsidRDefault="00D51324" w:rsidP="00D51324">
      <w:pPr>
        <w:bidi/>
        <w:jc w:val="both"/>
        <w:rPr>
          <w:rFonts w:cs="David" w:hint="cs"/>
          <w:rtl/>
        </w:rPr>
      </w:pPr>
    </w:p>
    <w:p w14:paraId="328775B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1BC5D2E" w14:textId="77777777" w:rsidR="00D51324" w:rsidRPr="00D51324" w:rsidRDefault="00D51324" w:rsidP="00D51324">
      <w:pPr>
        <w:bidi/>
        <w:jc w:val="both"/>
        <w:rPr>
          <w:rFonts w:cs="David" w:hint="cs"/>
          <w:rtl/>
        </w:rPr>
      </w:pPr>
    </w:p>
    <w:p w14:paraId="024F63D0" w14:textId="77777777" w:rsidR="00D51324" w:rsidRPr="00D51324" w:rsidRDefault="00D51324" w:rsidP="00D51324">
      <w:pPr>
        <w:bidi/>
        <w:jc w:val="both"/>
        <w:rPr>
          <w:rFonts w:cs="David" w:hint="cs"/>
          <w:rtl/>
        </w:rPr>
      </w:pPr>
      <w:r w:rsidRPr="00D51324">
        <w:rPr>
          <w:rFonts w:cs="David" w:hint="cs"/>
          <w:rtl/>
        </w:rPr>
        <w:tab/>
        <w:t xml:space="preserve">כן, לאמץ את זה, כאשר כל הממשלה נוכחת ואז תהיה ריאקציה בין כל השרים הנוכחים ובין חברי הכנסת. </w:t>
      </w:r>
    </w:p>
    <w:p w14:paraId="3AB4DB95" w14:textId="77777777" w:rsidR="00D51324" w:rsidRPr="00D51324" w:rsidRDefault="00D51324" w:rsidP="00D51324">
      <w:pPr>
        <w:bidi/>
        <w:jc w:val="both"/>
        <w:rPr>
          <w:rFonts w:cs="David" w:hint="cs"/>
          <w:rtl/>
        </w:rPr>
      </w:pPr>
    </w:p>
    <w:p w14:paraId="4758C5BD"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33A6AFA3" w14:textId="77777777" w:rsidR="00D51324" w:rsidRPr="00D51324" w:rsidRDefault="00D51324" w:rsidP="00D51324">
      <w:pPr>
        <w:bidi/>
        <w:jc w:val="both"/>
        <w:rPr>
          <w:rFonts w:cs="David" w:hint="cs"/>
          <w:rtl/>
        </w:rPr>
      </w:pPr>
    </w:p>
    <w:p w14:paraId="1CACE119" w14:textId="77777777" w:rsidR="00D51324" w:rsidRPr="00D51324" w:rsidRDefault="00D51324" w:rsidP="00D51324">
      <w:pPr>
        <w:bidi/>
        <w:jc w:val="both"/>
        <w:rPr>
          <w:rFonts w:cs="David" w:hint="cs"/>
          <w:rtl/>
        </w:rPr>
      </w:pPr>
      <w:r w:rsidRPr="00D51324">
        <w:rPr>
          <w:rFonts w:cs="David" w:hint="cs"/>
          <w:rtl/>
        </w:rPr>
        <w:tab/>
        <w:t xml:space="preserve">אבל כך לא תהיה לך הספונטניות שאת רוצה בה. </w:t>
      </w:r>
    </w:p>
    <w:p w14:paraId="2F44509A" w14:textId="77777777" w:rsidR="00D51324" w:rsidRPr="00D51324" w:rsidRDefault="00D51324" w:rsidP="00D51324">
      <w:pPr>
        <w:bidi/>
        <w:jc w:val="both"/>
        <w:rPr>
          <w:rFonts w:cs="David" w:hint="cs"/>
          <w:rtl/>
        </w:rPr>
      </w:pPr>
    </w:p>
    <w:p w14:paraId="6AD4F99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777E0F0" w14:textId="77777777" w:rsidR="00D51324" w:rsidRPr="00D51324" w:rsidRDefault="00D51324" w:rsidP="00D51324">
      <w:pPr>
        <w:bidi/>
        <w:jc w:val="both"/>
        <w:rPr>
          <w:rFonts w:cs="David" w:hint="cs"/>
          <w:rtl/>
        </w:rPr>
      </w:pPr>
    </w:p>
    <w:p w14:paraId="1CFD0AF7" w14:textId="77777777" w:rsidR="00D51324" w:rsidRPr="00D51324" w:rsidRDefault="00D51324" w:rsidP="00D51324">
      <w:pPr>
        <w:bidi/>
        <w:jc w:val="both"/>
        <w:rPr>
          <w:rFonts w:cs="David" w:hint="cs"/>
          <w:rtl/>
        </w:rPr>
      </w:pPr>
      <w:r w:rsidRPr="00D51324">
        <w:rPr>
          <w:rFonts w:cs="David" w:hint="cs"/>
          <w:rtl/>
        </w:rPr>
        <w:tab/>
        <w:t xml:space="preserve">יש את הספונטניות בשאלה הנוספת. </w:t>
      </w:r>
    </w:p>
    <w:p w14:paraId="329A6CEA" w14:textId="77777777" w:rsidR="00D51324" w:rsidRPr="00D51324" w:rsidRDefault="00D51324" w:rsidP="00D51324">
      <w:pPr>
        <w:bidi/>
        <w:jc w:val="both"/>
        <w:rPr>
          <w:rFonts w:cs="David" w:hint="cs"/>
          <w:rtl/>
        </w:rPr>
      </w:pPr>
    </w:p>
    <w:p w14:paraId="695115E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6C281BB" w14:textId="77777777" w:rsidR="00D51324" w:rsidRPr="00D51324" w:rsidRDefault="00D51324" w:rsidP="00D51324">
      <w:pPr>
        <w:bidi/>
        <w:jc w:val="both"/>
        <w:rPr>
          <w:rFonts w:cs="David" w:hint="cs"/>
          <w:rtl/>
        </w:rPr>
      </w:pPr>
    </w:p>
    <w:p w14:paraId="4EF7C6F6" w14:textId="77777777" w:rsidR="00D51324" w:rsidRPr="00D51324" w:rsidRDefault="00D51324" w:rsidP="00D51324">
      <w:pPr>
        <w:bidi/>
        <w:jc w:val="both"/>
        <w:rPr>
          <w:rFonts w:cs="David" w:hint="cs"/>
          <w:rtl/>
        </w:rPr>
      </w:pPr>
      <w:r w:rsidRPr="00D51324">
        <w:rPr>
          <w:rFonts w:cs="David" w:hint="cs"/>
          <w:rtl/>
        </w:rPr>
        <w:tab/>
        <w:t xml:space="preserve">נקבע שהשאלה הספונטנית היא השאלה הנוספת. </w:t>
      </w:r>
    </w:p>
    <w:p w14:paraId="1298B804" w14:textId="77777777" w:rsidR="00D51324" w:rsidRPr="00D51324" w:rsidRDefault="00D51324" w:rsidP="00D51324">
      <w:pPr>
        <w:bidi/>
        <w:jc w:val="both"/>
        <w:rPr>
          <w:rFonts w:cs="David" w:hint="cs"/>
          <w:rtl/>
        </w:rPr>
      </w:pPr>
    </w:p>
    <w:p w14:paraId="07D83378" w14:textId="77777777" w:rsidR="00D51324" w:rsidRPr="00D51324" w:rsidRDefault="00D51324" w:rsidP="00D51324">
      <w:pPr>
        <w:bidi/>
        <w:jc w:val="both"/>
        <w:rPr>
          <w:rFonts w:cs="David" w:hint="cs"/>
          <w:u w:val="single"/>
          <w:rtl/>
        </w:rPr>
      </w:pPr>
      <w:r w:rsidRPr="00D51324">
        <w:rPr>
          <w:rFonts w:cs="David" w:hint="cs"/>
          <w:u w:val="single"/>
          <w:rtl/>
        </w:rPr>
        <w:t>לאה בביוף:</w:t>
      </w:r>
    </w:p>
    <w:p w14:paraId="0C3B370C" w14:textId="77777777" w:rsidR="00D51324" w:rsidRPr="00D51324" w:rsidRDefault="00D51324" w:rsidP="00D51324">
      <w:pPr>
        <w:bidi/>
        <w:jc w:val="both"/>
        <w:rPr>
          <w:rFonts w:cs="David" w:hint="cs"/>
          <w:rtl/>
        </w:rPr>
      </w:pPr>
    </w:p>
    <w:p w14:paraId="56BB8087" w14:textId="77777777" w:rsidR="00D51324" w:rsidRPr="00D51324" w:rsidRDefault="00D51324" w:rsidP="00D51324">
      <w:pPr>
        <w:bidi/>
        <w:jc w:val="both"/>
        <w:rPr>
          <w:rFonts w:cs="David" w:hint="cs"/>
          <w:rtl/>
        </w:rPr>
      </w:pPr>
      <w:r w:rsidRPr="00D51324">
        <w:rPr>
          <w:rFonts w:cs="David" w:hint="cs"/>
          <w:rtl/>
        </w:rPr>
        <w:tab/>
        <w:t>יש היום נוהל של שאילתות דחופות. האם את מציעה לבטל אותו?</w:t>
      </w:r>
    </w:p>
    <w:p w14:paraId="723EAB95" w14:textId="77777777" w:rsidR="00D51324" w:rsidRPr="00D51324" w:rsidRDefault="00D51324" w:rsidP="00D51324">
      <w:pPr>
        <w:bidi/>
        <w:jc w:val="both"/>
        <w:rPr>
          <w:rFonts w:cs="David" w:hint="cs"/>
          <w:rtl/>
        </w:rPr>
      </w:pPr>
    </w:p>
    <w:p w14:paraId="69496C9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0D7A144" w14:textId="77777777" w:rsidR="00D51324" w:rsidRPr="00D51324" w:rsidRDefault="00D51324" w:rsidP="00D51324">
      <w:pPr>
        <w:bidi/>
        <w:jc w:val="both"/>
        <w:rPr>
          <w:rFonts w:cs="David" w:hint="cs"/>
          <w:rtl/>
        </w:rPr>
      </w:pPr>
    </w:p>
    <w:p w14:paraId="2B528153" w14:textId="77777777" w:rsidR="00D51324" w:rsidRPr="00D51324" w:rsidRDefault="00D51324" w:rsidP="00D51324">
      <w:pPr>
        <w:bidi/>
        <w:jc w:val="both"/>
        <w:rPr>
          <w:rFonts w:cs="David" w:hint="cs"/>
          <w:rtl/>
        </w:rPr>
      </w:pPr>
      <w:r w:rsidRPr="00D51324">
        <w:rPr>
          <w:rFonts w:cs="David" w:hint="cs"/>
          <w:rtl/>
        </w:rPr>
        <w:tab/>
        <w:t xml:space="preserve">נצטרך לדון על כך. אינני יודעת כרגע. ייתכן שזה אכן מייתר את השאילתות הדחופות. אם כל שרי הממשלה נוכחים בדיון ואנחנו מקצים לזה זמן, דקה לשאלה ו-3 דקות לתשובה, במעין משחק פינג-פונג, אבל בשעה הזאת נמצא ראש הממשלה, וראש האופוזיציה שואל בין 4-6 שאלות אז יש כאן דבר שמעלה את קרנה של הכנסת. כל השרים נוכחים, כל חברי הכנסת ירצו להיות נוכחים. אפשר גם ליצור מנגנון של 10 שאלות ספונטניות שחברי הכנסת ירצו לשאול, והם יצטרכו להירשם כמו במנגנון של הדיונים בשעה 16:00 ביום שלישי, כאשר כל מי רוצה לנאום נאום בן דקה צריך להירשם. 10 חברי הכנסת שיירשמו ראשונים הם שיוכלו לשאול שאלות ספונטניות. </w:t>
      </w:r>
    </w:p>
    <w:p w14:paraId="17381BE8" w14:textId="77777777" w:rsidR="00D51324" w:rsidRPr="00D51324" w:rsidRDefault="00D51324" w:rsidP="00D51324">
      <w:pPr>
        <w:bidi/>
        <w:jc w:val="both"/>
        <w:rPr>
          <w:rFonts w:cs="David" w:hint="cs"/>
          <w:rtl/>
        </w:rPr>
      </w:pPr>
    </w:p>
    <w:p w14:paraId="5E934315"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על-פי לוחות הזמנים שאני מכירה, ביום שלישי ברור שאי אפשר להביא לכאן את כל הממשלה; ביום רביעי בבוקר יש את הקבינט ואי אפשר לעשות את זה עוד קודם, ואחרי כן יש כל מיני ישיבות של ועדות שרים כאלה ואחרות ואנחנו לא יכולים לפגוע בעבודת הממשלה. מכיוון שביום שני וביום רביעי כולם מגיעים לכאן אז אפשר לנסות לשלב את זה אגב סדר היום. זו עניות דעתי, אבל אשמח לשמוע גם את עמדת מזכירות הממשלה.</w:t>
      </w:r>
    </w:p>
    <w:p w14:paraId="5281787C" w14:textId="77777777" w:rsidR="00D51324" w:rsidRPr="00D51324" w:rsidRDefault="00D51324" w:rsidP="00D51324">
      <w:pPr>
        <w:bidi/>
        <w:jc w:val="both"/>
        <w:rPr>
          <w:rFonts w:cs="David" w:hint="cs"/>
          <w:rtl/>
        </w:rPr>
      </w:pPr>
    </w:p>
    <w:p w14:paraId="4BF8108D"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069FD375" w14:textId="77777777" w:rsidR="00D51324" w:rsidRPr="00D51324" w:rsidRDefault="00D51324" w:rsidP="00D51324">
      <w:pPr>
        <w:bidi/>
        <w:jc w:val="both"/>
        <w:rPr>
          <w:rFonts w:cs="David" w:hint="cs"/>
          <w:rtl/>
        </w:rPr>
      </w:pPr>
    </w:p>
    <w:p w14:paraId="3C7FE800" w14:textId="77777777" w:rsidR="00D51324" w:rsidRPr="00D51324" w:rsidRDefault="00D51324" w:rsidP="00D51324">
      <w:pPr>
        <w:bidi/>
        <w:jc w:val="both"/>
        <w:rPr>
          <w:rFonts w:cs="David" w:hint="cs"/>
          <w:rtl/>
        </w:rPr>
      </w:pPr>
      <w:r w:rsidRPr="00D51324">
        <w:rPr>
          <w:rFonts w:cs="David" w:hint="cs"/>
          <w:rtl/>
        </w:rPr>
        <w:tab/>
        <w:t xml:space="preserve">אני המשנה למזכיר הממשלה. צריך לחזור למטרתה היסודית של ההצעה שהיא בעצם יצירת כלי לביקורת ובקרה אפקטיבית, נחזית, נראית ושקופה של הכנסת על הממשלה, עם איזו תוצאת לוואי נוספת </w:t>
      </w:r>
      <w:r w:rsidRPr="00D51324">
        <w:rPr>
          <w:rFonts w:cs="David"/>
          <w:rtl/>
        </w:rPr>
        <w:t>–</w:t>
      </w:r>
      <w:r w:rsidRPr="00D51324">
        <w:rPr>
          <w:rFonts w:cs="David" w:hint="cs"/>
          <w:rtl/>
        </w:rPr>
        <w:t xml:space="preserve"> אולי העלאת קרנה של הכנסת ושל המנגנון הפרלמנטרי. זה צריך לעמוד לנגד עינינו כל העת. </w:t>
      </w:r>
    </w:p>
    <w:p w14:paraId="11F42032" w14:textId="77777777" w:rsidR="00D51324" w:rsidRPr="00D51324" w:rsidRDefault="00D51324" w:rsidP="00D51324">
      <w:pPr>
        <w:bidi/>
        <w:jc w:val="both"/>
        <w:rPr>
          <w:rFonts w:cs="David" w:hint="cs"/>
          <w:rtl/>
        </w:rPr>
      </w:pPr>
    </w:p>
    <w:p w14:paraId="5D83C99F"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לדעתנו יש כאן קשת של כמה חלופות וצריך לבחון אותן לאור היעד שמתכוונים להשיג. </w:t>
      </w:r>
    </w:p>
    <w:p w14:paraId="23DAC017" w14:textId="77777777" w:rsidR="00D51324" w:rsidRPr="00D51324" w:rsidRDefault="00D51324" w:rsidP="00D51324">
      <w:pPr>
        <w:bidi/>
        <w:jc w:val="both"/>
        <w:rPr>
          <w:rFonts w:cs="David" w:hint="cs"/>
          <w:rtl/>
        </w:rPr>
      </w:pPr>
    </w:p>
    <w:p w14:paraId="1A07F857"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חלופה אחת שמוצגת בהצעת חברת הכנסת רוחמה אברהם בלילא היא להביא את כל הממשלה. אני לא מדבר עכשיו על הצד הטכני, איך מתזמנים ממשלה שלמה על 29 שריה ליום מיוחד. הדיון צריך להיקבע זמן רב מאוד מראש ואי אפשר לדעת מה יקרה ככל שמתקרבים לאותו מועד, אילו נסיבות במדינה או באזור יכולות לשבש את זה. </w:t>
      </w:r>
    </w:p>
    <w:p w14:paraId="3ECEEE1C" w14:textId="77777777" w:rsidR="00D51324" w:rsidRPr="00D51324" w:rsidRDefault="00D51324" w:rsidP="00D51324">
      <w:pPr>
        <w:bidi/>
        <w:jc w:val="both"/>
        <w:rPr>
          <w:rFonts w:cs="David" w:hint="cs"/>
          <w:rtl/>
        </w:rPr>
      </w:pPr>
    </w:p>
    <w:p w14:paraId="23916D1C"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דבר כזה הוא בעצם מופע. אני לא אומר את זה במובן השלילי של המילה אלא באמת זה מופע. כל הממשלה יושבת על-יד השולחן ואנחנו מקווים שיהיו מרבית חברי הכנסת, לפחות אלה שמתכוונים לשאול, וזה ממש מופע, והוא גם נחזה, הוא יהיה בשידור ישיר. ככל שמספר השרים הנשאלים שניצבים באותה עת גדול יותר </w:t>
      </w:r>
      <w:r w:rsidRPr="00D51324">
        <w:rPr>
          <w:rFonts w:cs="David"/>
          <w:rtl/>
        </w:rPr>
        <w:t>–</w:t>
      </w:r>
      <w:r w:rsidRPr="00D51324">
        <w:rPr>
          <w:rFonts w:cs="David" w:hint="cs"/>
          <w:rtl/>
        </w:rPr>
        <w:t xml:space="preserve"> אני מנסה להיות זהיר במילותיי </w:t>
      </w:r>
      <w:r w:rsidRPr="00D51324">
        <w:rPr>
          <w:rFonts w:cs="David"/>
          <w:rtl/>
        </w:rPr>
        <w:t>–</w:t>
      </w:r>
      <w:r w:rsidRPr="00D51324">
        <w:rPr>
          <w:rFonts w:cs="David" w:hint="cs"/>
          <w:rtl/>
        </w:rPr>
        <w:t xml:space="preserve"> יש פחות עומק לדיון ולעניין שאנחנו מבקשים להשיג. כלומר, כאשר כל הממשלה נמצאת אי אפשר יהיה לשאול כל שר יותר משאלה אחת או שתיים ואולי עוד שתי שאלות משלימות.</w:t>
      </w:r>
    </w:p>
    <w:p w14:paraId="1D1382D9" w14:textId="77777777" w:rsidR="00D51324" w:rsidRPr="00D51324" w:rsidRDefault="00D51324" w:rsidP="00D51324">
      <w:pPr>
        <w:bidi/>
        <w:jc w:val="both"/>
        <w:rPr>
          <w:rFonts w:cs="David" w:hint="cs"/>
          <w:rtl/>
        </w:rPr>
      </w:pPr>
    </w:p>
    <w:p w14:paraId="108F70BD" w14:textId="77777777" w:rsidR="00D51324" w:rsidRPr="00D51324" w:rsidRDefault="00D51324" w:rsidP="00D51324">
      <w:pPr>
        <w:bidi/>
        <w:jc w:val="both"/>
        <w:rPr>
          <w:rFonts w:cs="David" w:hint="cs"/>
          <w:rtl/>
        </w:rPr>
      </w:pPr>
      <w:r w:rsidRPr="00D51324">
        <w:rPr>
          <w:rFonts w:cs="David" w:hint="cs"/>
          <w:rtl/>
        </w:rPr>
        <w:tab/>
        <w:t xml:space="preserve">חלופה אחרת היתה נהוגה בשנת 2000. נהגו להביא 6-7 שרים לשעת שאלות. כאן יש אפשרות להעמקת הדיון, כי יש אפשרות לשאול יותר שאלות מספר מצומצם יותר של שרים. אם נבדוק אפשרות לקבוע מחזוריות בכנס אחד של הכנסת, מחזור אחד או שניים, נצליח לכסות את כל הממשלה וכך תהיה פריסה מאוזנת יותר. צריך להביא בחשבון ששתי שאלות ששואלים את שר האוצר זה לא שתי שאלות ששואלים שר בלי תיק. יש צדדים טכניים שמשפיעים על המהות, כי מדובר על כך שכל הממשלה מופיעה בפני הכנסת. </w:t>
      </w:r>
    </w:p>
    <w:p w14:paraId="69E4B516" w14:textId="77777777" w:rsidR="00D51324" w:rsidRPr="00D51324" w:rsidRDefault="00D51324" w:rsidP="00D51324">
      <w:pPr>
        <w:bidi/>
        <w:jc w:val="both"/>
        <w:rPr>
          <w:rFonts w:cs="David" w:hint="cs"/>
          <w:rtl/>
        </w:rPr>
      </w:pPr>
    </w:p>
    <w:p w14:paraId="0603F033" w14:textId="77777777" w:rsidR="00D51324" w:rsidRPr="00D51324" w:rsidRDefault="00D51324" w:rsidP="00D51324">
      <w:pPr>
        <w:bidi/>
        <w:jc w:val="both"/>
        <w:rPr>
          <w:rFonts w:cs="David" w:hint="cs"/>
          <w:rtl/>
        </w:rPr>
      </w:pPr>
      <w:r w:rsidRPr="00D51324">
        <w:rPr>
          <w:rFonts w:cs="David" w:hint="cs"/>
          <w:rtl/>
        </w:rPr>
        <w:tab/>
        <w:t xml:space="preserve">חלופה אחרת שפועלת היום היא שעת שאלות שבה נוכח שר אחד שעולה על הדוכן. הוא אמנם מקבל 10-12 שאלות מראש ושאלות משלימות, אבל הוא על המוקד ואז יש אפשרות להעמיק את ביקורת הכנסת על הממשלה ועל השר. אם פורשים את זה לאורך כל כנס או מושב ייתכן שבשעת השאלות ניתן לכסות את כל השרים. </w:t>
      </w:r>
    </w:p>
    <w:p w14:paraId="60229AE2" w14:textId="77777777" w:rsidR="00D51324" w:rsidRPr="00D51324" w:rsidRDefault="00D51324" w:rsidP="00D51324">
      <w:pPr>
        <w:bidi/>
        <w:jc w:val="both"/>
        <w:rPr>
          <w:rFonts w:cs="David" w:hint="cs"/>
          <w:rtl/>
        </w:rPr>
      </w:pPr>
    </w:p>
    <w:p w14:paraId="2A9CBF72" w14:textId="77777777" w:rsidR="00D51324" w:rsidRPr="00D51324" w:rsidRDefault="00D51324" w:rsidP="00D51324">
      <w:pPr>
        <w:bidi/>
        <w:jc w:val="both"/>
        <w:rPr>
          <w:rFonts w:cs="David" w:hint="cs"/>
          <w:rtl/>
        </w:rPr>
      </w:pPr>
      <w:r w:rsidRPr="00D51324">
        <w:rPr>
          <w:rFonts w:cs="David" w:hint="cs"/>
          <w:rtl/>
        </w:rPr>
        <w:tab/>
        <w:t xml:space="preserve">יש כאן יחס הפוך בין מספר השרים שניצבים לשעת השאלות ובין עומק הדיון או רדידותו. זאת דילמה שצריך להביא בחשבון כאשר מחליטים לאמץ מנגנון מסוים. </w:t>
      </w:r>
    </w:p>
    <w:p w14:paraId="5A694F1B" w14:textId="77777777" w:rsidR="00D51324" w:rsidRPr="00D51324" w:rsidRDefault="00D51324" w:rsidP="00D51324">
      <w:pPr>
        <w:bidi/>
        <w:jc w:val="both"/>
        <w:rPr>
          <w:rFonts w:cs="David" w:hint="cs"/>
          <w:rtl/>
        </w:rPr>
      </w:pPr>
    </w:p>
    <w:p w14:paraId="150C9EB8" w14:textId="77777777" w:rsidR="00D51324" w:rsidRPr="00D51324" w:rsidRDefault="00D51324" w:rsidP="00D51324">
      <w:pPr>
        <w:bidi/>
        <w:jc w:val="both"/>
        <w:rPr>
          <w:rFonts w:cs="David" w:hint="cs"/>
          <w:rtl/>
        </w:rPr>
      </w:pPr>
      <w:r w:rsidRPr="00D51324">
        <w:rPr>
          <w:rFonts w:cs="David" w:hint="cs"/>
          <w:rtl/>
        </w:rPr>
        <w:tab/>
        <w:t xml:space="preserve">הזימון של הממשלה כולה, אני אומר בכנות, אנחנו מתקשים לראות אותו אפשרי כי זה מחייב הודעה, הכנה והתרעה זמן רב מראש. חוסר הוודאות ככל שמתקרבים למועד הוא כזה שאי אפשר לדעת אם לא ישבש את הכול. אם יידרש שממשלה שלמה תופיע בפני הכנסת זה יכול להפיל שעת שאלות שכולם התכוננו אליה וחשבו עליה. </w:t>
      </w:r>
    </w:p>
    <w:p w14:paraId="2031BF81" w14:textId="77777777" w:rsidR="00D51324" w:rsidRPr="00D51324" w:rsidRDefault="00D51324" w:rsidP="00D51324">
      <w:pPr>
        <w:bidi/>
        <w:jc w:val="both"/>
        <w:rPr>
          <w:rFonts w:cs="David" w:hint="cs"/>
          <w:rtl/>
        </w:rPr>
      </w:pPr>
    </w:p>
    <w:p w14:paraId="2F8C765B" w14:textId="77777777" w:rsidR="00D51324" w:rsidRPr="00D51324" w:rsidRDefault="00D51324" w:rsidP="00D51324">
      <w:pPr>
        <w:bidi/>
        <w:jc w:val="both"/>
        <w:rPr>
          <w:rFonts w:cs="David" w:hint="cs"/>
          <w:rtl/>
        </w:rPr>
      </w:pPr>
      <w:r w:rsidRPr="00D51324">
        <w:rPr>
          <w:rFonts w:cs="David" w:hint="cs"/>
          <w:rtl/>
        </w:rPr>
        <w:tab/>
        <w:t xml:space="preserve">לכן הנטייה היא או לחזור להסדר ולתצורה שהיו נהוגים בשנת 2000, כאשר שליש מן הממשלה מופיע לדיון, או 5 שרים, במחזוריות שתיקבע. גם מספר השאלות יהיה רב יותר למספר מצומצם יותר של שרים, ועם אפשרות של שאלות משלימות. בכך אפשר לכסות בכנס אחד שני מחזורים של שרים. או להמשיך בהסדר הקיים, שכל שר מופיע, יושב שעה על הדוכן, אינני יודע כמה זמן, לא עקבתי אחר זה - - - </w:t>
      </w:r>
    </w:p>
    <w:p w14:paraId="3AA54744" w14:textId="77777777" w:rsidR="00D51324" w:rsidRPr="00D51324" w:rsidRDefault="00D51324" w:rsidP="00D51324">
      <w:pPr>
        <w:bidi/>
        <w:jc w:val="both"/>
        <w:rPr>
          <w:rFonts w:cs="David" w:hint="cs"/>
          <w:rtl/>
        </w:rPr>
      </w:pPr>
    </w:p>
    <w:p w14:paraId="71ABDD1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94E5A1B" w14:textId="77777777" w:rsidR="00D51324" w:rsidRPr="00D51324" w:rsidRDefault="00D51324" w:rsidP="00D51324">
      <w:pPr>
        <w:bidi/>
        <w:jc w:val="both"/>
        <w:rPr>
          <w:rFonts w:cs="David" w:hint="cs"/>
          <w:rtl/>
        </w:rPr>
      </w:pPr>
    </w:p>
    <w:p w14:paraId="7DE39D0A" w14:textId="77777777" w:rsidR="00D51324" w:rsidRPr="00D51324" w:rsidRDefault="00D51324" w:rsidP="00D51324">
      <w:pPr>
        <w:bidi/>
        <w:jc w:val="both"/>
        <w:rPr>
          <w:rFonts w:cs="David" w:hint="cs"/>
          <w:rtl/>
        </w:rPr>
      </w:pPr>
      <w:r w:rsidRPr="00D51324">
        <w:rPr>
          <w:rFonts w:cs="David" w:hint="cs"/>
          <w:rtl/>
        </w:rPr>
        <w:tab/>
        <w:t xml:space="preserve">הוא יושב על הדוכן זמן רב, אבל זה משעמם מאוד. </w:t>
      </w:r>
    </w:p>
    <w:p w14:paraId="200C83AB" w14:textId="77777777" w:rsidR="00D51324" w:rsidRPr="00D51324" w:rsidRDefault="00D51324" w:rsidP="00D51324">
      <w:pPr>
        <w:bidi/>
        <w:jc w:val="both"/>
        <w:rPr>
          <w:rFonts w:cs="David" w:hint="cs"/>
          <w:rtl/>
        </w:rPr>
      </w:pPr>
    </w:p>
    <w:p w14:paraId="1B23F47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D67302F" w14:textId="77777777" w:rsidR="00D51324" w:rsidRPr="00D51324" w:rsidRDefault="00D51324" w:rsidP="00D51324">
      <w:pPr>
        <w:bidi/>
        <w:jc w:val="both"/>
        <w:rPr>
          <w:rFonts w:cs="David" w:hint="cs"/>
          <w:rtl/>
        </w:rPr>
      </w:pPr>
    </w:p>
    <w:p w14:paraId="0AB04D93" w14:textId="77777777" w:rsidR="00D51324" w:rsidRPr="00D51324" w:rsidRDefault="00D51324" w:rsidP="00D51324">
      <w:pPr>
        <w:bidi/>
        <w:jc w:val="both"/>
        <w:rPr>
          <w:rFonts w:cs="David" w:hint="cs"/>
          <w:rtl/>
        </w:rPr>
      </w:pPr>
      <w:r w:rsidRPr="00D51324">
        <w:rPr>
          <w:rFonts w:cs="David" w:hint="cs"/>
          <w:rtl/>
        </w:rPr>
        <w:tab/>
        <w:t xml:space="preserve">זה לא ממצה את עצמו. </w:t>
      </w:r>
    </w:p>
    <w:p w14:paraId="289CB35B" w14:textId="77777777" w:rsidR="00D51324" w:rsidRPr="00D51324" w:rsidRDefault="00D51324" w:rsidP="00D51324">
      <w:pPr>
        <w:bidi/>
        <w:jc w:val="both"/>
        <w:rPr>
          <w:rFonts w:cs="David" w:hint="cs"/>
          <w:rtl/>
        </w:rPr>
      </w:pPr>
    </w:p>
    <w:p w14:paraId="1E997151"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F9D004C" w14:textId="77777777" w:rsidR="00D51324" w:rsidRPr="00D51324" w:rsidRDefault="00D51324" w:rsidP="00D51324">
      <w:pPr>
        <w:bidi/>
        <w:jc w:val="both"/>
        <w:rPr>
          <w:rFonts w:cs="David" w:hint="cs"/>
          <w:rtl/>
        </w:rPr>
      </w:pPr>
    </w:p>
    <w:p w14:paraId="45215593" w14:textId="77777777" w:rsidR="00D51324" w:rsidRPr="00D51324" w:rsidRDefault="00D51324" w:rsidP="00D51324">
      <w:pPr>
        <w:bidi/>
        <w:jc w:val="both"/>
        <w:rPr>
          <w:rFonts w:cs="David" w:hint="cs"/>
          <w:rtl/>
        </w:rPr>
      </w:pPr>
      <w:r w:rsidRPr="00D51324">
        <w:rPr>
          <w:rFonts w:cs="David" w:hint="cs"/>
          <w:rtl/>
        </w:rPr>
        <w:tab/>
        <w:t xml:space="preserve">אני מסכים אתך שבמודל תיאורטי זה הדבר הכי נכון. הייתי עושה אפילו יותר מזה, נותן לו להציג במשך רבע שעה או חצי שעה את פעילות משרדו, להציג דוח לכנסת. </w:t>
      </w:r>
    </w:p>
    <w:p w14:paraId="2ADCCCE2" w14:textId="77777777" w:rsidR="00D51324" w:rsidRPr="00D51324" w:rsidRDefault="00D51324" w:rsidP="00D51324">
      <w:pPr>
        <w:bidi/>
        <w:jc w:val="both"/>
        <w:rPr>
          <w:rFonts w:cs="David" w:hint="cs"/>
          <w:rtl/>
        </w:rPr>
      </w:pPr>
    </w:p>
    <w:p w14:paraId="73ACC3D4"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45E19207" w14:textId="77777777" w:rsidR="00D51324" w:rsidRPr="00D51324" w:rsidRDefault="00D51324" w:rsidP="00D51324">
      <w:pPr>
        <w:bidi/>
        <w:jc w:val="both"/>
        <w:rPr>
          <w:rFonts w:cs="David" w:hint="cs"/>
          <w:rtl/>
        </w:rPr>
      </w:pPr>
    </w:p>
    <w:p w14:paraId="79ABF3AD" w14:textId="77777777" w:rsidR="00D51324" w:rsidRPr="00D51324" w:rsidRDefault="00D51324" w:rsidP="00D51324">
      <w:pPr>
        <w:bidi/>
        <w:jc w:val="both"/>
        <w:rPr>
          <w:rFonts w:cs="David" w:hint="cs"/>
          <w:rtl/>
        </w:rPr>
      </w:pPr>
      <w:r w:rsidRPr="00D51324">
        <w:rPr>
          <w:rFonts w:cs="David" w:hint="cs"/>
          <w:rtl/>
        </w:rPr>
        <w:tab/>
        <w:t xml:space="preserve">זה עוד יותר משעמם. </w:t>
      </w:r>
    </w:p>
    <w:p w14:paraId="54B02B95" w14:textId="77777777" w:rsidR="00D51324" w:rsidRPr="00D51324" w:rsidRDefault="00D51324" w:rsidP="00D51324">
      <w:pPr>
        <w:bidi/>
        <w:jc w:val="both"/>
        <w:rPr>
          <w:rFonts w:cs="David" w:hint="cs"/>
          <w:rtl/>
        </w:rPr>
      </w:pPr>
    </w:p>
    <w:p w14:paraId="0584D729"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543F062D" w14:textId="77777777" w:rsidR="00D51324" w:rsidRPr="00D51324" w:rsidRDefault="00D51324" w:rsidP="00D51324">
      <w:pPr>
        <w:bidi/>
        <w:jc w:val="both"/>
        <w:rPr>
          <w:rFonts w:cs="David" w:hint="cs"/>
          <w:rtl/>
        </w:rPr>
      </w:pPr>
    </w:p>
    <w:p w14:paraId="10DCD4BA" w14:textId="77777777" w:rsidR="00D51324" w:rsidRPr="00D51324" w:rsidRDefault="00D51324" w:rsidP="00D51324">
      <w:pPr>
        <w:bidi/>
        <w:jc w:val="both"/>
        <w:rPr>
          <w:rFonts w:cs="David" w:hint="cs"/>
          <w:rtl/>
        </w:rPr>
      </w:pPr>
      <w:r w:rsidRPr="00D51324">
        <w:rPr>
          <w:rFonts w:cs="David" w:hint="cs"/>
          <w:rtl/>
        </w:rPr>
        <w:tab/>
        <w:t xml:space="preserve">כך היה בעבר. </w:t>
      </w:r>
    </w:p>
    <w:p w14:paraId="02D99806" w14:textId="77777777" w:rsidR="00D51324" w:rsidRPr="00D51324" w:rsidRDefault="00D51324" w:rsidP="00D51324">
      <w:pPr>
        <w:bidi/>
        <w:jc w:val="both"/>
        <w:rPr>
          <w:rFonts w:cs="David" w:hint="cs"/>
          <w:rtl/>
        </w:rPr>
      </w:pPr>
    </w:p>
    <w:p w14:paraId="70A9D75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EB761E1" w14:textId="77777777" w:rsidR="00D51324" w:rsidRPr="00D51324" w:rsidRDefault="00D51324" w:rsidP="00D51324">
      <w:pPr>
        <w:bidi/>
        <w:jc w:val="both"/>
        <w:rPr>
          <w:rFonts w:cs="David" w:hint="cs"/>
          <w:rtl/>
        </w:rPr>
      </w:pPr>
    </w:p>
    <w:p w14:paraId="1C32B88D" w14:textId="77777777" w:rsidR="00D51324" w:rsidRPr="00D51324" w:rsidRDefault="00D51324" w:rsidP="00D51324">
      <w:pPr>
        <w:bidi/>
        <w:jc w:val="both"/>
        <w:rPr>
          <w:rFonts w:cs="David" w:hint="cs"/>
          <w:rtl/>
        </w:rPr>
      </w:pPr>
      <w:r w:rsidRPr="00D51324">
        <w:rPr>
          <w:rFonts w:cs="David" w:hint="cs"/>
          <w:rtl/>
        </w:rPr>
        <w:tab/>
        <w:t>זה במודל תיאורטי. באופן תיאורטי זה הכי נכון. השר יגיע, יציג את פעילות משרדו ויישאל שאלות על המצגת שלו.</w:t>
      </w:r>
    </w:p>
    <w:p w14:paraId="60DEBB75" w14:textId="77777777" w:rsidR="00D51324" w:rsidRPr="00D51324" w:rsidRDefault="00D51324" w:rsidP="00D51324">
      <w:pPr>
        <w:bidi/>
        <w:jc w:val="both"/>
        <w:rPr>
          <w:rFonts w:cs="David" w:hint="cs"/>
          <w:rtl/>
        </w:rPr>
      </w:pPr>
    </w:p>
    <w:p w14:paraId="5BCA6738" w14:textId="77777777" w:rsidR="00D51324" w:rsidRPr="00D51324" w:rsidRDefault="00D51324" w:rsidP="00D51324">
      <w:pPr>
        <w:bidi/>
        <w:jc w:val="both"/>
        <w:rPr>
          <w:rFonts w:cs="David" w:hint="cs"/>
          <w:u w:val="single"/>
          <w:rtl/>
        </w:rPr>
      </w:pPr>
      <w:r w:rsidRPr="00D51324">
        <w:rPr>
          <w:rFonts w:cs="David" w:hint="cs"/>
          <w:u w:val="single"/>
          <w:rtl/>
        </w:rPr>
        <w:t>סהר פינטו:</w:t>
      </w:r>
    </w:p>
    <w:p w14:paraId="7EE6C8E0" w14:textId="77777777" w:rsidR="00D51324" w:rsidRPr="00D51324" w:rsidRDefault="00D51324" w:rsidP="00D51324">
      <w:pPr>
        <w:bidi/>
        <w:jc w:val="both"/>
        <w:rPr>
          <w:rFonts w:cs="David" w:hint="cs"/>
          <w:rtl/>
        </w:rPr>
      </w:pPr>
    </w:p>
    <w:p w14:paraId="76B52B0A" w14:textId="77777777" w:rsidR="00D51324" w:rsidRPr="00D51324" w:rsidRDefault="00D51324" w:rsidP="00D51324">
      <w:pPr>
        <w:bidi/>
        <w:jc w:val="both"/>
        <w:rPr>
          <w:rFonts w:cs="David" w:hint="cs"/>
          <w:rtl/>
        </w:rPr>
      </w:pPr>
      <w:r w:rsidRPr="00D51324">
        <w:rPr>
          <w:rFonts w:cs="David" w:hint="cs"/>
          <w:rtl/>
        </w:rPr>
        <w:tab/>
        <w:t xml:space="preserve">נתעקש שיבואו שרים בלי תיק ויציגו את פעילות משרדם ... </w:t>
      </w:r>
    </w:p>
    <w:p w14:paraId="1F410D9B" w14:textId="77777777" w:rsidR="00D51324" w:rsidRPr="00D51324" w:rsidRDefault="00D51324" w:rsidP="00D51324">
      <w:pPr>
        <w:bidi/>
        <w:jc w:val="both"/>
        <w:rPr>
          <w:rFonts w:cs="David" w:hint="cs"/>
          <w:rtl/>
        </w:rPr>
      </w:pPr>
    </w:p>
    <w:p w14:paraId="1DB3A73C"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0237DEB" w14:textId="77777777" w:rsidR="00D51324" w:rsidRPr="00D51324" w:rsidRDefault="00D51324" w:rsidP="00D51324">
      <w:pPr>
        <w:bidi/>
        <w:jc w:val="both"/>
        <w:rPr>
          <w:rFonts w:cs="David" w:hint="cs"/>
          <w:rtl/>
        </w:rPr>
      </w:pPr>
    </w:p>
    <w:p w14:paraId="3CA26109" w14:textId="77777777" w:rsidR="00D51324" w:rsidRPr="00D51324" w:rsidRDefault="00D51324" w:rsidP="00D51324">
      <w:pPr>
        <w:bidi/>
        <w:jc w:val="both"/>
        <w:rPr>
          <w:rFonts w:cs="David" w:hint="cs"/>
          <w:rtl/>
        </w:rPr>
      </w:pPr>
      <w:r w:rsidRPr="00D51324">
        <w:rPr>
          <w:rFonts w:cs="David" w:hint="cs"/>
          <w:rtl/>
        </w:rPr>
        <w:tab/>
        <w:t>גם זה יהיה מעניין. אגב, היה נוהל כזה שהנהיג כאן חבר הכנסת מיכאל איתן בתקופת התפר בין הממשלות, בתחילת הקדנציה הזאת, כאשר שרי הממשלה הקודמת הציגו איזו סקירה. זה דווקא היה מעניין מאוד למעטים שאותו תחום עניין אותם.</w:t>
      </w:r>
    </w:p>
    <w:p w14:paraId="3C7166BE" w14:textId="77777777" w:rsidR="00D51324" w:rsidRPr="00D51324" w:rsidRDefault="00D51324" w:rsidP="00D51324">
      <w:pPr>
        <w:bidi/>
        <w:jc w:val="both"/>
        <w:rPr>
          <w:rFonts w:cs="David" w:hint="cs"/>
          <w:rtl/>
        </w:rPr>
      </w:pPr>
    </w:p>
    <w:p w14:paraId="657F6402"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32C8A86" w14:textId="77777777" w:rsidR="00D51324" w:rsidRPr="00D51324" w:rsidRDefault="00D51324" w:rsidP="00D51324">
      <w:pPr>
        <w:bidi/>
        <w:jc w:val="both"/>
        <w:rPr>
          <w:rFonts w:cs="David" w:hint="cs"/>
          <w:rtl/>
        </w:rPr>
      </w:pPr>
    </w:p>
    <w:p w14:paraId="3ECB22CD" w14:textId="77777777" w:rsidR="00D51324" w:rsidRPr="00D51324" w:rsidRDefault="00D51324" w:rsidP="00D51324">
      <w:pPr>
        <w:bidi/>
        <w:jc w:val="both"/>
        <w:rPr>
          <w:rFonts w:cs="David" w:hint="cs"/>
          <w:rtl/>
        </w:rPr>
      </w:pPr>
      <w:r w:rsidRPr="00D51324">
        <w:rPr>
          <w:rFonts w:cs="David" w:hint="cs"/>
          <w:rtl/>
        </w:rPr>
        <w:tab/>
        <w:t xml:space="preserve">זה היה משעמם. </w:t>
      </w:r>
    </w:p>
    <w:p w14:paraId="1202F070" w14:textId="77777777" w:rsidR="00D51324" w:rsidRPr="00D51324" w:rsidRDefault="00D51324" w:rsidP="00D51324">
      <w:pPr>
        <w:bidi/>
        <w:jc w:val="both"/>
        <w:rPr>
          <w:rFonts w:cs="David" w:hint="cs"/>
          <w:rtl/>
        </w:rPr>
      </w:pPr>
    </w:p>
    <w:p w14:paraId="15CEA3A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367E7AD" w14:textId="77777777" w:rsidR="00D51324" w:rsidRPr="00D51324" w:rsidRDefault="00D51324" w:rsidP="00D51324">
      <w:pPr>
        <w:bidi/>
        <w:jc w:val="both"/>
        <w:rPr>
          <w:rFonts w:cs="David" w:hint="cs"/>
          <w:rtl/>
        </w:rPr>
      </w:pPr>
    </w:p>
    <w:p w14:paraId="342F9451" w14:textId="77777777" w:rsidR="00D51324" w:rsidRPr="00D51324" w:rsidRDefault="00D51324" w:rsidP="00D51324">
      <w:pPr>
        <w:bidi/>
        <w:jc w:val="both"/>
        <w:rPr>
          <w:rFonts w:cs="David" w:hint="cs"/>
          <w:rtl/>
        </w:rPr>
      </w:pPr>
      <w:r w:rsidRPr="00D51324">
        <w:rPr>
          <w:rFonts w:cs="David" w:hint="cs"/>
          <w:rtl/>
        </w:rPr>
        <w:tab/>
        <w:t xml:space="preserve">כמי שמתעסק בתחומים הללו עניין אותי לשמוע את הסקירה של שר התחבורה, אבל לסקירות של שרים אחרים לא הייתי מגיע, זה הרי ברור. התוצאה היא שזה לא עובד, זה משעמם מאוד, אטי מאוד וממלא את יום שלישי. </w:t>
      </w:r>
    </w:p>
    <w:p w14:paraId="2059B14F" w14:textId="77777777" w:rsidR="00D51324" w:rsidRPr="00D51324" w:rsidRDefault="00D51324" w:rsidP="00D51324">
      <w:pPr>
        <w:bidi/>
        <w:jc w:val="both"/>
        <w:rPr>
          <w:rFonts w:cs="David" w:hint="cs"/>
          <w:rtl/>
        </w:rPr>
      </w:pPr>
    </w:p>
    <w:p w14:paraId="2BF3DAE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522648E" w14:textId="77777777" w:rsidR="00D51324" w:rsidRPr="00D51324" w:rsidRDefault="00D51324" w:rsidP="00D51324">
      <w:pPr>
        <w:bidi/>
        <w:jc w:val="both"/>
        <w:rPr>
          <w:rFonts w:cs="David" w:hint="cs"/>
          <w:rtl/>
        </w:rPr>
      </w:pPr>
    </w:p>
    <w:p w14:paraId="537866BD" w14:textId="77777777" w:rsidR="00D51324" w:rsidRPr="00D51324" w:rsidRDefault="00D51324" w:rsidP="00D51324">
      <w:pPr>
        <w:bidi/>
        <w:jc w:val="both"/>
        <w:rPr>
          <w:rFonts w:cs="David" w:hint="cs"/>
          <w:rtl/>
        </w:rPr>
      </w:pPr>
      <w:r w:rsidRPr="00D51324">
        <w:rPr>
          <w:rFonts w:cs="David" w:hint="cs"/>
          <w:rtl/>
        </w:rPr>
        <w:tab/>
        <w:t xml:space="preserve">לדעתי זה גם מסורבל מאוד. </w:t>
      </w:r>
    </w:p>
    <w:p w14:paraId="4D0A419E" w14:textId="77777777" w:rsidR="00D51324" w:rsidRPr="00D51324" w:rsidRDefault="00D51324" w:rsidP="00D51324">
      <w:pPr>
        <w:bidi/>
        <w:jc w:val="both"/>
        <w:rPr>
          <w:rFonts w:cs="David" w:hint="cs"/>
          <w:rtl/>
        </w:rPr>
      </w:pPr>
    </w:p>
    <w:p w14:paraId="1D8425E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1AE46FC" w14:textId="77777777" w:rsidR="00D51324" w:rsidRPr="00D51324" w:rsidRDefault="00D51324" w:rsidP="00D51324">
      <w:pPr>
        <w:bidi/>
        <w:jc w:val="both"/>
        <w:rPr>
          <w:rFonts w:cs="David" w:hint="cs"/>
          <w:rtl/>
        </w:rPr>
      </w:pPr>
    </w:p>
    <w:p w14:paraId="45E6235D" w14:textId="77777777" w:rsidR="00D51324" w:rsidRPr="00D51324" w:rsidRDefault="00D51324" w:rsidP="00D51324">
      <w:pPr>
        <w:bidi/>
        <w:jc w:val="both"/>
        <w:rPr>
          <w:rFonts w:cs="David" w:hint="cs"/>
          <w:rtl/>
        </w:rPr>
      </w:pPr>
      <w:r w:rsidRPr="00D51324">
        <w:rPr>
          <w:rFonts w:cs="David" w:hint="cs"/>
          <w:rtl/>
        </w:rPr>
        <w:tab/>
        <w:t xml:space="preserve">זה לא השיג את מטרתו. </w:t>
      </w:r>
    </w:p>
    <w:p w14:paraId="28E77D54" w14:textId="77777777" w:rsidR="00D51324" w:rsidRPr="00D51324" w:rsidRDefault="00D51324" w:rsidP="00D51324">
      <w:pPr>
        <w:bidi/>
        <w:jc w:val="both"/>
        <w:rPr>
          <w:rFonts w:cs="David" w:hint="cs"/>
          <w:rtl/>
        </w:rPr>
      </w:pPr>
    </w:p>
    <w:p w14:paraId="53BFD17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0D47750" w14:textId="77777777" w:rsidR="00D51324" w:rsidRPr="00D51324" w:rsidRDefault="00D51324" w:rsidP="00D51324">
      <w:pPr>
        <w:bidi/>
        <w:jc w:val="both"/>
        <w:rPr>
          <w:rFonts w:cs="David" w:hint="cs"/>
          <w:rtl/>
        </w:rPr>
      </w:pPr>
    </w:p>
    <w:p w14:paraId="71F1F5CD" w14:textId="77777777" w:rsidR="00D51324" w:rsidRPr="00D51324" w:rsidRDefault="00D51324" w:rsidP="00D51324">
      <w:pPr>
        <w:bidi/>
        <w:jc w:val="both"/>
        <w:rPr>
          <w:rFonts w:cs="David" w:hint="cs"/>
          <w:rtl/>
        </w:rPr>
      </w:pPr>
      <w:r w:rsidRPr="00D51324">
        <w:rPr>
          <w:rFonts w:cs="David" w:hint="cs"/>
          <w:rtl/>
        </w:rPr>
        <w:tab/>
        <w:t xml:space="preserve">המנגנון של הגעת שר מידי פרק זמן מסוים כדי שיציג סקירה ממצה על המשרד שלו לא יכול לבוא במקום שאלות דחופות במנגנון שאנחנו מציעים כאן. אין דומה הדבר כששר מדבר מתוך עניין רב לדווח לכנסת על פעולות המשרד שלו, שאנחנו יכולים להגדיר את זה אחת לרבעון או אחת לשנה, וצריך להגדיר גם את זה, אל מול העובדה שיש דברים שמתרחשים יום-יום ושעה-שעה במשרדים השונים. </w:t>
      </w:r>
    </w:p>
    <w:p w14:paraId="6A6FAD16" w14:textId="77777777" w:rsidR="00D51324" w:rsidRPr="00D51324" w:rsidRDefault="00D51324" w:rsidP="00D51324">
      <w:pPr>
        <w:bidi/>
        <w:jc w:val="both"/>
        <w:rPr>
          <w:rFonts w:cs="David" w:hint="cs"/>
          <w:rtl/>
        </w:rPr>
      </w:pPr>
    </w:p>
    <w:p w14:paraId="595014DC" w14:textId="77777777" w:rsidR="00D51324" w:rsidRPr="00D51324" w:rsidRDefault="00D51324" w:rsidP="00D51324">
      <w:pPr>
        <w:bidi/>
        <w:jc w:val="both"/>
        <w:rPr>
          <w:rFonts w:cs="David" w:hint="cs"/>
          <w:rtl/>
        </w:rPr>
      </w:pPr>
      <w:r w:rsidRPr="00D51324">
        <w:rPr>
          <w:rFonts w:cs="David" w:hint="cs"/>
          <w:rtl/>
        </w:rPr>
        <w:tab/>
        <w:t xml:space="preserve">אני מסכימה שאולי קצת מסורבל להביא לכאן ממשלה שלמה כאשר יש ממשלה רחבה מאוד, אבל ככל שהממשלה תהיה צרה, עד 18 שרים, אולי אז אפשר יהיה לשקול סיטואציה של הגעת כל הממשלה. </w:t>
      </w:r>
    </w:p>
    <w:p w14:paraId="703D1D07" w14:textId="77777777" w:rsidR="00D51324" w:rsidRPr="00D51324" w:rsidRDefault="00D51324" w:rsidP="00D51324">
      <w:pPr>
        <w:bidi/>
        <w:jc w:val="both"/>
        <w:rPr>
          <w:rFonts w:cs="David" w:hint="cs"/>
          <w:rtl/>
        </w:rPr>
      </w:pPr>
    </w:p>
    <w:p w14:paraId="738F7EF7"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אבל אני מסכימה שאם אנחנו הולכים כבר למהלך כזה, מן הראוי שזה לא יהיה רדוד ולא יהיה "צהוב", אלא שיתנהל דיון ממצה, נכון, אמיתי ומקצועי. לכן בסוגייה של מספר השרים, שבעה זה מעט מדי, לעניות דעתי. אני מציעה שזה יהיה שליש או חצי מן הממשלה.</w:t>
      </w:r>
    </w:p>
    <w:p w14:paraId="6306B972" w14:textId="77777777" w:rsidR="00D51324" w:rsidRPr="00D51324" w:rsidRDefault="00D51324" w:rsidP="00D51324">
      <w:pPr>
        <w:bidi/>
        <w:jc w:val="both"/>
        <w:rPr>
          <w:rFonts w:cs="David" w:hint="cs"/>
          <w:rtl/>
        </w:rPr>
      </w:pPr>
    </w:p>
    <w:p w14:paraId="1405440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90F6C74" w14:textId="77777777" w:rsidR="00D51324" w:rsidRPr="00D51324" w:rsidRDefault="00D51324" w:rsidP="00D51324">
      <w:pPr>
        <w:bidi/>
        <w:jc w:val="both"/>
        <w:rPr>
          <w:rFonts w:cs="David" w:hint="cs"/>
          <w:rtl/>
        </w:rPr>
      </w:pPr>
    </w:p>
    <w:p w14:paraId="4FC0628D" w14:textId="77777777" w:rsidR="00D51324" w:rsidRPr="00D51324" w:rsidRDefault="00D51324" w:rsidP="00D51324">
      <w:pPr>
        <w:bidi/>
        <w:jc w:val="both"/>
        <w:rPr>
          <w:rFonts w:cs="David" w:hint="cs"/>
          <w:rtl/>
        </w:rPr>
      </w:pPr>
      <w:r w:rsidRPr="00D51324">
        <w:rPr>
          <w:rFonts w:cs="David" w:hint="cs"/>
          <w:rtl/>
        </w:rPr>
        <w:tab/>
        <w:t xml:space="preserve">אבל אז רבים מהם לא יישאלו אף שאלה. </w:t>
      </w:r>
    </w:p>
    <w:p w14:paraId="22918ED8" w14:textId="77777777" w:rsidR="00D51324" w:rsidRPr="00D51324" w:rsidRDefault="00D51324" w:rsidP="00D51324">
      <w:pPr>
        <w:bidi/>
        <w:jc w:val="both"/>
        <w:rPr>
          <w:rFonts w:cs="David" w:hint="cs"/>
          <w:rtl/>
        </w:rPr>
      </w:pPr>
    </w:p>
    <w:p w14:paraId="4521C33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B4B1183" w14:textId="77777777" w:rsidR="00D51324" w:rsidRPr="00D51324" w:rsidRDefault="00D51324" w:rsidP="00D51324">
      <w:pPr>
        <w:bidi/>
        <w:jc w:val="both"/>
        <w:rPr>
          <w:rFonts w:cs="David" w:hint="cs"/>
          <w:rtl/>
        </w:rPr>
      </w:pPr>
    </w:p>
    <w:p w14:paraId="49EBA415" w14:textId="77777777" w:rsidR="00D51324" w:rsidRPr="00D51324" w:rsidRDefault="00D51324" w:rsidP="00D51324">
      <w:pPr>
        <w:bidi/>
        <w:jc w:val="both"/>
        <w:rPr>
          <w:rFonts w:cs="David" w:hint="cs"/>
          <w:rtl/>
        </w:rPr>
      </w:pPr>
      <w:r w:rsidRPr="00D51324">
        <w:rPr>
          <w:rFonts w:cs="David" w:hint="cs"/>
          <w:rtl/>
        </w:rPr>
        <w:tab/>
        <w:t xml:space="preserve">בכל ישיבה כזאת יהיו נוכחים ראש הממשלה ו-50% משרי הממשלה ובשני סבבים יוכלו לכסות את כל שרי הממשלה. </w:t>
      </w:r>
    </w:p>
    <w:p w14:paraId="70029D22" w14:textId="77777777" w:rsidR="00D51324" w:rsidRPr="00D51324" w:rsidRDefault="00D51324" w:rsidP="00D51324">
      <w:pPr>
        <w:bidi/>
        <w:jc w:val="both"/>
        <w:rPr>
          <w:rFonts w:cs="David" w:hint="cs"/>
          <w:rtl/>
        </w:rPr>
      </w:pPr>
    </w:p>
    <w:p w14:paraId="2F530395"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EBD4A11" w14:textId="77777777" w:rsidR="00D51324" w:rsidRPr="00D51324" w:rsidRDefault="00D51324" w:rsidP="00D51324">
      <w:pPr>
        <w:bidi/>
        <w:jc w:val="both"/>
        <w:rPr>
          <w:rFonts w:cs="David" w:hint="cs"/>
          <w:rtl/>
        </w:rPr>
      </w:pPr>
    </w:p>
    <w:p w14:paraId="5ECF26F8" w14:textId="77777777" w:rsidR="00D51324" w:rsidRPr="00D51324" w:rsidRDefault="00D51324" w:rsidP="00D51324">
      <w:pPr>
        <w:bidi/>
        <w:jc w:val="both"/>
        <w:rPr>
          <w:rFonts w:cs="David" w:hint="cs"/>
          <w:rtl/>
        </w:rPr>
      </w:pPr>
      <w:r w:rsidRPr="00D51324">
        <w:rPr>
          <w:rFonts w:cs="David" w:hint="cs"/>
          <w:rtl/>
        </w:rPr>
        <w:tab/>
        <w:t xml:space="preserve">זה 15 שרים בכל סבב. יש היום 30 שרים בממשלה. יש כאלה שלא יספיקו לשאול אותם ולו שאלה אחת. </w:t>
      </w:r>
    </w:p>
    <w:p w14:paraId="4C16EC28" w14:textId="77777777" w:rsidR="00D51324" w:rsidRPr="00D51324" w:rsidRDefault="00D51324" w:rsidP="00D51324">
      <w:pPr>
        <w:bidi/>
        <w:jc w:val="both"/>
        <w:rPr>
          <w:rFonts w:cs="David" w:hint="cs"/>
          <w:rtl/>
        </w:rPr>
      </w:pPr>
    </w:p>
    <w:p w14:paraId="266EA23C" w14:textId="77777777" w:rsidR="00D51324" w:rsidRPr="00D51324" w:rsidRDefault="00D51324" w:rsidP="00D51324">
      <w:pPr>
        <w:bidi/>
        <w:jc w:val="both"/>
        <w:rPr>
          <w:rFonts w:cs="David" w:hint="cs"/>
          <w:u w:val="single"/>
          <w:rtl/>
        </w:rPr>
      </w:pPr>
      <w:r w:rsidRPr="00D51324">
        <w:rPr>
          <w:rFonts w:cs="David" w:hint="cs"/>
          <w:u w:val="single"/>
          <w:rtl/>
        </w:rPr>
        <w:t>לאה בביוף:</w:t>
      </w:r>
    </w:p>
    <w:p w14:paraId="7D529A41" w14:textId="77777777" w:rsidR="00D51324" w:rsidRPr="00D51324" w:rsidRDefault="00D51324" w:rsidP="00D51324">
      <w:pPr>
        <w:bidi/>
        <w:jc w:val="both"/>
        <w:rPr>
          <w:rFonts w:cs="David" w:hint="cs"/>
          <w:rtl/>
        </w:rPr>
      </w:pPr>
    </w:p>
    <w:p w14:paraId="64F4B43C" w14:textId="77777777" w:rsidR="00D51324" w:rsidRPr="00D51324" w:rsidRDefault="00D51324" w:rsidP="00D51324">
      <w:pPr>
        <w:bidi/>
        <w:jc w:val="both"/>
        <w:rPr>
          <w:rFonts w:cs="David" w:hint="cs"/>
          <w:rtl/>
        </w:rPr>
      </w:pPr>
      <w:r w:rsidRPr="00D51324">
        <w:rPr>
          <w:rFonts w:cs="David" w:hint="cs"/>
          <w:rtl/>
        </w:rPr>
        <w:tab/>
        <w:t xml:space="preserve">מספיק שיהיו 7 שרים. </w:t>
      </w:r>
    </w:p>
    <w:p w14:paraId="1AB34F1F" w14:textId="77777777" w:rsidR="00D51324" w:rsidRPr="00D51324" w:rsidRDefault="00D51324" w:rsidP="00D51324">
      <w:pPr>
        <w:bidi/>
        <w:jc w:val="both"/>
        <w:rPr>
          <w:rFonts w:cs="David" w:hint="cs"/>
          <w:rtl/>
        </w:rPr>
      </w:pPr>
    </w:p>
    <w:p w14:paraId="6BEF0C42"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CB6426D" w14:textId="77777777" w:rsidR="00D51324" w:rsidRPr="00D51324" w:rsidRDefault="00D51324" w:rsidP="00D51324">
      <w:pPr>
        <w:bidi/>
        <w:jc w:val="both"/>
        <w:rPr>
          <w:rFonts w:cs="David" w:hint="cs"/>
          <w:rtl/>
        </w:rPr>
      </w:pPr>
    </w:p>
    <w:p w14:paraId="071F3295" w14:textId="77777777" w:rsidR="00D51324" w:rsidRPr="00D51324" w:rsidRDefault="00D51324" w:rsidP="00D51324">
      <w:pPr>
        <w:bidi/>
        <w:jc w:val="both"/>
        <w:rPr>
          <w:rFonts w:cs="David" w:hint="cs"/>
          <w:rtl/>
        </w:rPr>
      </w:pPr>
      <w:r w:rsidRPr="00D51324">
        <w:rPr>
          <w:rFonts w:cs="David" w:hint="cs"/>
          <w:rtl/>
        </w:rPr>
        <w:tab/>
        <w:t xml:space="preserve"> כמה שאלות יספיקו לשאול בשעה כזאת? אפילו ברמה הטכנית: שואלים שאלה שמופנית לשר מסוים, אז השואל צריך לרדת מן הדוכן והשר צריך לעלות לדוכן. זה לוקח המון זמן. </w:t>
      </w:r>
    </w:p>
    <w:p w14:paraId="52E42F95" w14:textId="77777777" w:rsidR="00D51324" w:rsidRPr="00D51324" w:rsidRDefault="00D51324" w:rsidP="00D51324">
      <w:pPr>
        <w:bidi/>
        <w:jc w:val="both"/>
        <w:rPr>
          <w:rFonts w:cs="David" w:hint="cs"/>
          <w:rtl/>
        </w:rPr>
      </w:pPr>
    </w:p>
    <w:p w14:paraId="17023C7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BD6C386" w14:textId="77777777" w:rsidR="00D51324" w:rsidRPr="00D51324" w:rsidRDefault="00D51324" w:rsidP="00D51324">
      <w:pPr>
        <w:bidi/>
        <w:jc w:val="both"/>
        <w:rPr>
          <w:rFonts w:cs="David" w:hint="cs"/>
          <w:rtl/>
        </w:rPr>
      </w:pPr>
    </w:p>
    <w:p w14:paraId="0917D628" w14:textId="77777777" w:rsidR="00D51324" w:rsidRPr="00D51324" w:rsidRDefault="00D51324" w:rsidP="00D51324">
      <w:pPr>
        <w:bidi/>
        <w:jc w:val="both"/>
        <w:rPr>
          <w:rFonts w:cs="David" w:hint="cs"/>
          <w:rtl/>
        </w:rPr>
      </w:pPr>
      <w:r w:rsidRPr="00D51324">
        <w:rPr>
          <w:rFonts w:cs="David" w:hint="cs"/>
          <w:rtl/>
        </w:rPr>
        <w:tab/>
        <w:t>אתה מציע שיהיו רק 7 שרים?</w:t>
      </w:r>
    </w:p>
    <w:p w14:paraId="727F7446" w14:textId="77777777" w:rsidR="00D51324" w:rsidRPr="00D51324" w:rsidRDefault="00D51324" w:rsidP="00D51324">
      <w:pPr>
        <w:bidi/>
        <w:jc w:val="both"/>
        <w:rPr>
          <w:rFonts w:cs="David" w:hint="cs"/>
          <w:rtl/>
        </w:rPr>
      </w:pPr>
    </w:p>
    <w:p w14:paraId="1E9CA70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AC08C49" w14:textId="77777777" w:rsidR="00D51324" w:rsidRPr="00D51324" w:rsidRDefault="00D51324" w:rsidP="00D51324">
      <w:pPr>
        <w:bidi/>
        <w:jc w:val="both"/>
        <w:rPr>
          <w:rFonts w:cs="David" w:hint="cs"/>
          <w:rtl/>
        </w:rPr>
      </w:pPr>
    </w:p>
    <w:p w14:paraId="47D2B711" w14:textId="77777777" w:rsidR="00D51324" w:rsidRPr="00D51324" w:rsidRDefault="00D51324" w:rsidP="00D51324">
      <w:pPr>
        <w:bidi/>
        <w:jc w:val="both"/>
        <w:rPr>
          <w:rFonts w:cs="David" w:hint="cs"/>
          <w:rtl/>
        </w:rPr>
      </w:pPr>
      <w:r w:rsidRPr="00D51324">
        <w:rPr>
          <w:rFonts w:cs="David" w:hint="cs"/>
          <w:rtl/>
        </w:rPr>
        <w:tab/>
        <w:t xml:space="preserve">אינני יודע. אני שואל. אין לי איזה מספר קסם. עלינו לראות מול עינינו את התהליך. אנחנו רוצים שאנשים יבואו לא רק לתפארת הישיבה אלא באמת יישאלו שאלות. </w:t>
      </w:r>
    </w:p>
    <w:p w14:paraId="79C5EC67" w14:textId="77777777" w:rsidR="00D51324" w:rsidRPr="00D51324" w:rsidRDefault="00D51324" w:rsidP="00D51324">
      <w:pPr>
        <w:bidi/>
        <w:jc w:val="both"/>
        <w:rPr>
          <w:rFonts w:cs="David" w:hint="cs"/>
          <w:rtl/>
        </w:rPr>
      </w:pPr>
    </w:p>
    <w:p w14:paraId="390B147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91D0C8B" w14:textId="77777777" w:rsidR="00D51324" w:rsidRPr="00D51324" w:rsidRDefault="00D51324" w:rsidP="00D51324">
      <w:pPr>
        <w:bidi/>
        <w:jc w:val="both"/>
        <w:rPr>
          <w:rFonts w:cs="David" w:hint="cs"/>
          <w:rtl/>
        </w:rPr>
      </w:pPr>
    </w:p>
    <w:p w14:paraId="6A771F3D" w14:textId="77777777" w:rsidR="00D51324" w:rsidRPr="00D51324" w:rsidRDefault="00D51324" w:rsidP="00D51324">
      <w:pPr>
        <w:bidi/>
        <w:jc w:val="both"/>
        <w:rPr>
          <w:rFonts w:cs="David" w:hint="cs"/>
          <w:rtl/>
        </w:rPr>
      </w:pPr>
      <w:r w:rsidRPr="00D51324">
        <w:rPr>
          <w:rFonts w:cs="David" w:hint="cs"/>
          <w:rtl/>
        </w:rPr>
        <w:tab/>
        <w:t xml:space="preserve">שליש מן הממשלה </w:t>
      </w:r>
      <w:r w:rsidRPr="00D51324">
        <w:rPr>
          <w:rFonts w:cs="David"/>
          <w:rtl/>
        </w:rPr>
        <w:t>–</w:t>
      </w:r>
      <w:r w:rsidRPr="00D51324">
        <w:rPr>
          <w:rFonts w:cs="David" w:hint="cs"/>
          <w:rtl/>
        </w:rPr>
        <w:t xml:space="preserve"> זה נראה לי סביר. </w:t>
      </w:r>
    </w:p>
    <w:p w14:paraId="76F652FB" w14:textId="77777777" w:rsidR="00D51324" w:rsidRPr="00D51324" w:rsidRDefault="00D51324" w:rsidP="00D51324">
      <w:pPr>
        <w:bidi/>
        <w:jc w:val="both"/>
        <w:rPr>
          <w:rFonts w:cs="David" w:hint="cs"/>
          <w:rtl/>
        </w:rPr>
      </w:pPr>
    </w:p>
    <w:p w14:paraId="62DA4FA2"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6C2DDBC8" w14:textId="77777777" w:rsidR="00D51324" w:rsidRPr="00D51324" w:rsidRDefault="00D51324" w:rsidP="00D51324">
      <w:pPr>
        <w:bidi/>
        <w:jc w:val="both"/>
        <w:rPr>
          <w:rFonts w:cs="David" w:hint="cs"/>
          <w:rtl/>
        </w:rPr>
      </w:pPr>
    </w:p>
    <w:p w14:paraId="36557102" w14:textId="77777777" w:rsidR="00D51324" w:rsidRPr="00D51324" w:rsidRDefault="00D51324" w:rsidP="00D51324">
      <w:pPr>
        <w:bidi/>
        <w:jc w:val="both"/>
        <w:rPr>
          <w:rFonts w:cs="David" w:hint="cs"/>
          <w:rtl/>
        </w:rPr>
      </w:pPr>
      <w:r w:rsidRPr="00D51324">
        <w:rPr>
          <w:rFonts w:cs="David" w:hint="cs"/>
          <w:rtl/>
        </w:rPr>
        <w:tab/>
        <w:t xml:space="preserve">ולשלב בין שרים מקצועיים ושרים בלי תיק. </w:t>
      </w:r>
    </w:p>
    <w:p w14:paraId="06DD1C31" w14:textId="77777777" w:rsidR="00D51324" w:rsidRPr="00D51324" w:rsidRDefault="00D51324" w:rsidP="00D51324">
      <w:pPr>
        <w:bidi/>
        <w:jc w:val="both"/>
        <w:rPr>
          <w:rFonts w:cs="David" w:hint="cs"/>
          <w:rtl/>
        </w:rPr>
      </w:pPr>
    </w:p>
    <w:p w14:paraId="6B8F3BB2"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0F208D5" w14:textId="77777777" w:rsidR="00D51324" w:rsidRPr="00D51324" w:rsidRDefault="00D51324" w:rsidP="00D51324">
      <w:pPr>
        <w:bidi/>
        <w:jc w:val="both"/>
        <w:rPr>
          <w:rFonts w:cs="David" w:hint="cs"/>
          <w:rtl/>
        </w:rPr>
      </w:pPr>
    </w:p>
    <w:p w14:paraId="1049C63F" w14:textId="77777777" w:rsidR="00D51324" w:rsidRPr="00D51324" w:rsidRDefault="00D51324" w:rsidP="00D51324">
      <w:pPr>
        <w:bidi/>
        <w:jc w:val="both"/>
        <w:rPr>
          <w:rFonts w:cs="David" w:hint="cs"/>
          <w:rtl/>
        </w:rPr>
      </w:pPr>
      <w:r w:rsidRPr="00D51324">
        <w:rPr>
          <w:rFonts w:cs="David" w:hint="cs"/>
          <w:rtl/>
        </w:rPr>
        <w:tab/>
        <w:t xml:space="preserve">צריך להבין, אם ייקבע ששליש מן השרים צריכים להיות נוכחים בישיבה </w:t>
      </w:r>
      <w:r w:rsidRPr="00D51324">
        <w:rPr>
          <w:rFonts w:cs="David"/>
          <w:rtl/>
        </w:rPr>
        <w:t>–</w:t>
      </w:r>
      <w:r w:rsidRPr="00D51324">
        <w:rPr>
          <w:rFonts w:cs="David" w:hint="cs"/>
          <w:rtl/>
        </w:rPr>
        <w:t xml:space="preserve"> לא כולם יישאלו שאלות. </w:t>
      </w:r>
    </w:p>
    <w:p w14:paraId="794723E4" w14:textId="77777777" w:rsidR="00D51324" w:rsidRPr="00D51324" w:rsidRDefault="00D51324" w:rsidP="00D51324">
      <w:pPr>
        <w:bidi/>
        <w:jc w:val="both"/>
        <w:rPr>
          <w:rFonts w:cs="David" w:hint="cs"/>
          <w:rtl/>
        </w:rPr>
      </w:pPr>
    </w:p>
    <w:p w14:paraId="3938ED32"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7F06B4F" w14:textId="77777777" w:rsidR="00D51324" w:rsidRPr="00D51324" w:rsidRDefault="00D51324" w:rsidP="00D51324">
      <w:pPr>
        <w:bidi/>
        <w:jc w:val="both"/>
        <w:rPr>
          <w:rFonts w:cs="David" w:hint="cs"/>
          <w:rtl/>
        </w:rPr>
      </w:pPr>
    </w:p>
    <w:p w14:paraId="3D518EDD" w14:textId="77777777" w:rsidR="00D51324" w:rsidRPr="00D51324" w:rsidRDefault="00D51324" w:rsidP="00D51324">
      <w:pPr>
        <w:bidi/>
        <w:jc w:val="both"/>
        <w:rPr>
          <w:rFonts w:cs="David" w:hint="cs"/>
          <w:rtl/>
        </w:rPr>
      </w:pPr>
      <w:r w:rsidRPr="00D51324">
        <w:rPr>
          <w:rFonts w:cs="David" w:hint="cs"/>
          <w:rtl/>
        </w:rPr>
        <w:tab/>
        <w:t xml:space="preserve">אבל הם נוכחים וחברי הכנסת ישקלו מה לשאול אותם בתהליך הכי פרלמנטרי שרק יכול להיות. השר יהיה נוכח ויהיה מוכן להישאל שאלות, ואם יש איזה עניין ישאלו אותו, ואם לא אז לא. </w:t>
      </w:r>
    </w:p>
    <w:p w14:paraId="7CE293F7" w14:textId="77777777" w:rsidR="00D51324" w:rsidRPr="00D51324" w:rsidRDefault="00D51324" w:rsidP="00D51324">
      <w:pPr>
        <w:bidi/>
        <w:jc w:val="both"/>
        <w:rPr>
          <w:rFonts w:cs="David" w:hint="cs"/>
          <w:rtl/>
        </w:rPr>
      </w:pPr>
    </w:p>
    <w:p w14:paraId="1B536936"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69F80778" w14:textId="77777777" w:rsidR="00D51324" w:rsidRPr="00D51324" w:rsidRDefault="00D51324" w:rsidP="00D51324">
      <w:pPr>
        <w:bidi/>
        <w:jc w:val="both"/>
        <w:rPr>
          <w:rFonts w:cs="David" w:hint="cs"/>
          <w:rtl/>
        </w:rPr>
      </w:pPr>
    </w:p>
    <w:p w14:paraId="6B43720A" w14:textId="77777777" w:rsidR="00D51324" w:rsidRPr="00D51324" w:rsidRDefault="00D51324" w:rsidP="00D51324">
      <w:pPr>
        <w:bidi/>
        <w:jc w:val="both"/>
        <w:rPr>
          <w:rFonts w:cs="David" w:hint="cs"/>
          <w:rtl/>
        </w:rPr>
      </w:pPr>
      <w:r w:rsidRPr="00D51324">
        <w:rPr>
          <w:rFonts w:cs="David" w:hint="cs"/>
          <w:rtl/>
        </w:rPr>
        <w:tab/>
        <w:t xml:space="preserve">מי שמקבל שאלות מראש יידע שהוא צריך להגיע. שר ללא תיק שלא נשאל שאלות לא צריך להגיע ביום רביעי, גם אם זה הסבב שלו. </w:t>
      </w:r>
    </w:p>
    <w:p w14:paraId="157AD59B" w14:textId="77777777" w:rsidR="00D51324" w:rsidRPr="00D51324" w:rsidRDefault="00D51324" w:rsidP="00D51324">
      <w:pPr>
        <w:bidi/>
        <w:jc w:val="both"/>
        <w:rPr>
          <w:rFonts w:cs="David" w:hint="cs"/>
          <w:rtl/>
        </w:rPr>
      </w:pPr>
    </w:p>
    <w:p w14:paraId="24616B6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862554A" w14:textId="77777777" w:rsidR="00D51324" w:rsidRPr="00D51324" w:rsidRDefault="00D51324" w:rsidP="00D51324">
      <w:pPr>
        <w:bidi/>
        <w:jc w:val="both"/>
        <w:rPr>
          <w:rFonts w:cs="David" w:hint="cs"/>
          <w:rtl/>
        </w:rPr>
      </w:pPr>
    </w:p>
    <w:p w14:paraId="7F6ECFEC" w14:textId="77777777" w:rsidR="00D51324" w:rsidRPr="00D51324" w:rsidRDefault="00D51324" w:rsidP="00D51324">
      <w:pPr>
        <w:bidi/>
        <w:jc w:val="both"/>
        <w:rPr>
          <w:rFonts w:cs="David" w:hint="cs"/>
          <w:rtl/>
        </w:rPr>
      </w:pPr>
      <w:r w:rsidRPr="00D51324">
        <w:rPr>
          <w:rFonts w:cs="David" w:hint="cs"/>
          <w:rtl/>
        </w:rPr>
        <w:tab/>
        <w:t xml:space="preserve">הוא יישאל. אני אשאל אותו ישר מה הוא עשה בחודש האחרון. </w:t>
      </w:r>
    </w:p>
    <w:p w14:paraId="592B7AFB" w14:textId="77777777" w:rsidR="00D51324" w:rsidRPr="00D51324" w:rsidRDefault="00D51324" w:rsidP="00D51324">
      <w:pPr>
        <w:bidi/>
        <w:jc w:val="both"/>
        <w:rPr>
          <w:rFonts w:cs="David" w:hint="cs"/>
          <w:rtl/>
        </w:rPr>
      </w:pPr>
    </w:p>
    <w:p w14:paraId="7419DEE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F891717" w14:textId="77777777" w:rsidR="00D51324" w:rsidRPr="00D51324" w:rsidRDefault="00D51324" w:rsidP="00D51324">
      <w:pPr>
        <w:bidi/>
        <w:jc w:val="both"/>
        <w:rPr>
          <w:rFonts w:cs="David" w:hint="cs"/>
          <w:rtl/>
        </w:rPr>
      </w:pPr>
    </w:p>
    <w:p w14:paraId="694798CE" w14:textId="77777777" w:rsidR="00D51324" w:rsidRPr="00D51324" w:rsidRDefault="00D51324" w:rsidP="00D51324">
      <w:pPr>
        <w:bidi/>
        <w:jc w:val="both"/>
        <w:rPr>
          <w:rFonts w:cs="David" w:hint="cs"/>
          <w:rtl/>
        </w:rPr>
      </w:pPr>
      <w:r w:rsidRPr="00D51324">
        <w:rPr>
          <w:rFonts w:cs="David" w:hint="cs"/>
          <w:rtl/>
        </w:rPr>
        <w:tab/>
        <w:t>שידווח כמה פעמים הוא ספר את מסדרונות הכנסת ...</w:t>
      </w:r>
    </w:p>
    <w:p w14:paraId="7ABE13AA" w14:textId="77777777" w:rsidR="00D51324" w:rsidRPr="00D51324" w:rsidRDefault="00D51324" w:rsidP="00D51324">
      <w:pPr>
        <w:bidi/>
        <w:jc w:val="both"/>
        <w:rPr>
          <w:rFonts w:cs="David" w:hint="cs"/>
          <w:rtl/>
        </w:rPr>
      </w:pPr>
    </w:p>
    <w:p w14:paraId="6905521F" w14:textId="77777777" w:rsidR="00D51324" w:rsidRPr="00D51324" w:rsidRDefault="00D51324" w:rsidP="00D51324">
      <w:pPr>
        <w:bidi/>
        <w:jc w:val="both"/>
        <w:rPr>
          <w:rFonts w:cs="David" w:hint="cs"/>
          <w:u w:val="single"/>
          <w:rtl/>
        </w:rPr>
      </w:pPr>
      <w:r w:rsidRPr="00D51324">
        <w:rPr>
          <w:rFonts w:cs="David" w:hint="cs"/>
          <w:u w:val="single"/>
          <w:rtl/>
        </w:rPr>
        <w:t>סהר פינטו:</w:t>
      </w:r>
    </w:p>
    <w:p w14:paraId="0C2C68B9" w14:textId="77777777" w:rsidR="00D51324" w:rsidRPr="00D51324" w:rsidRDefault="00D51324" w:rsidP="00D51324">
      <w:pPr>
        <w:bidi/>
        <w:jc w:val="both"/>
        <w:rPr>
          <w:rFonts w:cs="David" w:hint="cs"/>
          <w:rtl/>
        </w:rPr>
      </w:pPr>
    </w:p>
    <w:p w14:paraId="1EBA458B" w14:textId="77777777" w:rsidR="00D51324" w:rsidRPr="00D51324" w:rsidRDefault="00D51324" w:rsidP="00D51324">
      <w:pPr>
        <w:bidi/>
        <w:jc w:val="both"/>
        <w:rPr>
          <w:rFonts w:cs="David" w:hint="cs"/>
          <w:rtl/>
        </w:rPr>
      </w:pPr>
      <w:r w:rsidRPr="00D51324">
        <w:rPr>
          <w:rFonts w:cs="David" w:hint="cs"/>
          <w:rtl/>
        </w:rPr>
        <w:tab/>
        <w:t>חסרים נושאים שאפשר לשאול עליהם?</w:t>
      </w:r>
    </w:p>
    <w:p w14:paraId="6B0AB225" w14:textId="77777777" w:rsidR="00D51324" w:rsidRPr="00D51324" w:rsidRDefault="00D51324" w:rsidP="00D51324">
      <w:pPr>
        <w:bidi/>
        <w:jc w:val="both"/>
        <w:rPr>
          <w:rFonts w:cs="David" w:hint="cs"/>
          <w:rtl/>
        </w:rPr>
      </w:pPr>
    </w:p>
    <w:p w14:paraId="14612EAE"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6F4878CA" w14:textId="77777777" w:rsidR="00D51324" w:rsidRPr="00D51324" w:rsidRDefault="00D51324" w:rsidP="00D51324">
      <w:pPr>
        <w:bidi/>
        <w:jc w:val="both"/>
        <w:rPr>
          <w:rFonts w:cs="David" w:hint="cs"/>
          <w:rtl/>
        </w:rPr>
      </w:pPr>
    </w:p>
    <w:p w14:paraId="4A4EC456" w14:textId="77777777" w:rsidR="00D51324" w:rsidRPr="00D51324" w:rsidRDefault="00D51324" w:rsidP="00D51324">
      <w:pPr>
        <w:bidi/>
        <w:jc w:val="both"/>
        <w:rPr>
          <w:rFonts w:cs="David" w:hint="cs"/>
          <w:rtl/>
        </w:rPr>
      </w:pPr>
      <w:r w:rsidRPr="00D51324">
        <w:rPr>
          <w:rFonts w:cs="David" w:hint="cs"/>
          <w:rtl/>
        </w:rPr>
        <w:tab/>
        <w:t xml:space="preserve">מה שעשה את זה כאן הוא הספונטניות, ששר אחד הגיע עם כל אנשי הלשכה שלו, עלו נושאים, חברי הכנסת ידעו על אילו נושאים הם צריכים לשאול, השר ענה והמליאה תמיד היתה מלאה ואז היתה ממש ספונטניות, זה היה מרתק וחי. לפעמים הדיון היה גולש לשעה וחצי. </w:t>
      </w:r>
    </w:p>
    <w:p w14:paraId="4ACEE0E5" w14:textId="77777777" w:rsidR="00D51324" w:rsidRPr="00D51324" w:rsidRDefault="00D51324" w:rsidP="00D51324">
      <w:pPr>
        <w:bidi/>
        <w:jc w:val="both"/>
        <w:rPr>
          <w:rFonts w:cs="David" w:hint="cs"/>
          <w:rtl/>
        </w:rPr>
      </w:pPr>
    </w:p>
    <w:p w14:paraId="7D96A03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68DFEFB" w14:textId="77777777" w:rsidR="00D51324" w:rsidRPr="00D51324" w:rsidRDefault="00D51324" w:rsidP="00D51324">
      <w:pPr>
        <w:bidi/>
        <w:jc w:val="both"/>
        <w:rPr>
          <w:rFonts w:cs="David" w:hint="cs"/>
          <w:rtl/>
        </w:rPr>
      </w:pPr>
    </w:p>
    <w:p w14:paraId="607BAD49" w14:textId="77777777" w:rsidR="00D51324" w:rsidRPr="00D51324" w:rsidRDefault="00D51324" w:rsidP="00D51324">
      <w:pPr>
        <w:bidi/>
        <w:jc w:val="both"/>
        <w:rPr>
          <w:rFonts w:cs="David" w:hint="cs"/>
          <w:rtl/>
        </w:rPr>
      </w:pPr>
      <w:r w:rsidRPr="00D51324">
        <w:rPr>
          <w:rFonts w:cs="David" w:hint="cs"/>
          <w:rtl/>
        </w:rPr>
        <w:tab/>
        <w:t xml:space="preserve">אני לא מוכנה שזה יתנהל עם שר אחד בלבד. </w:t>
      </w:r>
    </w:p>
    <w:p w14:paraId="03B3BC04" w14:textId="77777777" w:rsidR="00D51324" w:rsidRPr="00D51324" w:rsidRDefault="00D51324" w:rsidP="00D51324">
      <w:pPr>
        <w:bidi/>
        <w:jc w:val="both"/>
        <w:rPr>
          <w:rFonts w:cs="David" w:hint="cs"/>
          <w:rtl/>
        </w:rPr>
      </w:pPr>
    </w:p>
    <w:p w14:paraId="2140878C"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439CD223" w14:textId="77777777" w:rsidR="00D51324" w:rsidRPr="00D51324" w:rsidRDefault="00D51324" w:rsidP="00D51324">
      <w:pPr>
        <w:bidi/>
        <w:jc w:val="both"/>
        <w:rPr>
          <w:rFonts w:cs="David" w:hint="cs"/>
          <w:rtl/>
        </w:rPr>
      </w:pPr>
    </w:p>
    <w:p w14:paraId="72365F1B" w14:textId="77777777" w:rsidR="00D51324" w:rsidRPr="00D51324" w:rsidRDefault="00D51324" w:rsidP="00D51324">
      <w:pPr>
        <w:bidi/>
        <w:jc w:val="both"/>
        <w:rPr>
          <w:rFonts w:cs="David" w:hint="cs"/>
          <w:rtl/>
        </w:rPr>
      </w:pPr>
      <w:r w:rsidRPr="00D51324">
        <w:rPr>
          <w:rFonts w:cs="David" w:hint="cs"/>
          <w:rtl/>
        </w:rPr>
        <w:tab/>
        <w:t xml:space="preserve">אפילו 5 שרים, אבל שלא יידעו מראש את השאלות. </w:t>
      </w:r>
    </w:p>
    <w:p w14:paraId="2AEB7935" w14:textId="77777777" w:rsidR="00D51324" w:rsidRPr="00D51324" w:rsidRDefault="00D51324" w:rsidP="00D51324">
      <w:pPr>
        <w:bidi/>
        <w:jc w:val="both"/>
        <w:rPr>
          <w:rFonts w:cs="David" w:hint="cs"/>
          <w:rtl/>
        </w:rPr>
      </w:pPr>
    </w:p>
    <w:p w14:paraId="2695BD6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98FAF0C" w14:textId="77777777" w:rsidR="00D51324" w:rsidRPr="00D51324" w:rsidRDefault="00D51324" w:rsidP="00D51324">
      <w:pPr>
        <w:bidi/>
        <w:jc w:val="both"/>
        <w:rPr>
          <w:rFonts w:cs="David" w:hint="cs"/>
          <w:rtl/>
        </w:rPr>
      </w:pPr>
    </w:p>
    <w:p w14:paraId="783B33A7" w14:textId="77777777" w:rsidR="00D51324" w:rsidRPr="00D51324" w:rsidRDefault="00D51324" w:rsidP="00D51324">
      <w:pPr>
        <w:bidi/>
        <w:jc w:val="both"/>
        <w:rPr>
          <w:rFonts w:cs="David" w:hint="cs"/>
          <w:rtl/>
        </w:rPr>
      </w:pPr>
      <w:r w:rsidRPr="00D51324">
        <w:rPr>
          <w:rFonts w:cs="David" w:hint="cs"/>
          <w:rtl/>
        </w:rPr>
        <w:tab/>
        <w:t xml:space="preserve">נעשה את זה גם וגם. </w:t>
      </w:r>
    </w:p>
    <w:p w14:paraId="123974C6" w14:textId="77777777" w:rsidR="00D51324" w:rsidRPr="00D51324" w:rsidRDefault="00D51324" w:rsidP="00D51324">
      <w:pPr>
        <w:bidi/>
        <w:jc w:val="both"/>
        <w:rPr>
          <w:rFonts w:cs="David" w:hint="cs"/>
          <w:rtl/>
        </w:rPr>
      </w:pPr>
    </w:p>
    <w:p w14:paraId="41418102"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08FF0298" w14:textId="77777777" w:rsidR="00D51324" w:rsidRPr="00D51324" w:rsidRDefault="00D51324" w:rsidP="00D51324">
      <w:pPr>
        <w:bidi/>
        <w:jc w:val="both"/>
        <w:rPr>
          <w:rFonts w:cs="David" w:hint="cs"/>
          <w:rtl/>
        </w:rPr>
      </w:pPr>
    </w:p>
    <w:p w14:paraId="3A134508" w14:textId="77777777" w:rsidR="00D51324" w:rsidRPr="00D51324" w:rsidRDefault="00D51324" w:rsidP="00D51324">
      <w:pPr>
        <w:bidi/>
        <w:jc w:val="both"/>
        <w:rPr>
          <w:rFonts w:cs="David" w:hint="cs"/>
          <w:rtl/>
        </w:rPr>
      </w:pPr>
      <w:r w:rsidRPr="00D51324">
        <w:rPr>
          <w:rFonts w:cs="David" w:hint="cs"/>
          <w:rtl/>
        </w:rPr>
        <w:tab/>
        <w:t xml:space="preserve">גם אם השר מגיע עם כל צוות משרדו שיושב ביציע, זה לא עוזר לו. </w:t>
      </w:r>
    </w:p>
    <w:p w14:paraId="104C0625" w14:textId="77777777" w:rsidR="00D51324" w:rsidRPr="00D51324" w:rsidRDefault="00D51324" w:rsidP="00D51324">
      <w:pPr>
        <w:bidi/>
        <w:jc w:val="both"/>
        <w:rPr>
          <w:rFonts w:cs="David" w:hint="cs"/>
          <w:rtl/>
        </w:rPr>
      </w:pPr>
    </w:p>
    <w:p w14:paraId="4F9482CC"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0F6A9F48" w14:textId="77777777" w:rsidR="00D51324" w:rsidRPr="00D51324" w:rsidRDefault="00D51324" w:rsidP="00D51324">
      <w:pPr>
        <w:bidi/>
        <w:jc w:val="both"/>
        <w:rPr>
          <w:rFonts w:cs="David" w:hint="cs"/>
          <w:rtl/>
        </w:rPr>
      </w:pPr>
    </w:p>
    <w:p w14:paraId="086D5877" w14:textId="77777777" w:rsidR="00D51324" w:rsidRPr="00D51324" w:rsidRDefault="00D51324" w:rsidP="00D51324">
      <w:pPr>
        <w:bidi/>
        <w:jc w:val="both"/>
        <w:rPr>
          <w:rFonts w:cs="David" w:hint="cs"/>
          <w:rtl/>
        </w:rPr>
      </w:pPr>
      <w:r w:rsidRPr="00D51324">
        <w:rPr>
          <w:rFonts w:cs="David" w:hint="cs"/>
          <w:rtl/>
        </w:rPr>
        <w:tab/>
        <w:t xml:space="preserve">היו עונים תשובות במקום. לפעמים השר היה מחכה ואז אנשי משרדו היו רושמים לו את התשובה והוא היה עונה. </w:t>
      </w:r>
    </w:p>
    <w:p w14:paraId="65E76F65" w14:textId="77777777" w:rsidR="00D51324" w:rsidRPr="00D51324" w:rsidRDefault="00D51324" w:rsidP="00D51324">
      <w:pPr>
        <w:bidi/>
        <w:jc w:val="both"/>
        <w:rPr>
          <w:rFonts w:cs="David" w:hint="cs"/>
          <w:rtl/>
        </w:rPr>
      </w:pPr>
    </w:p>
    <w:p w14:paraId="7AA96F4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11FAF3E" w14:textId="77777777" w:rsidR="00D51324" w:rsidRPr="00D51324" w:rsidRDefault="00D51324" w:rsidP="00D51324">
      <w:pPr>
        <w:bidi/>
        <w:jc w:val="both"/>
        <w:rPr>
          <w:rFonts w:cs="David" w:hint="cs"/>
          <w:rtl/>
        </w:rPr>
      </w:pPr>
    </w:p>
    <w:p w14:paraId="4792C872" w14:textId="77777777" w:rsidR="00D51324" w:rsidRPr="00D51324" w:rsidRDefault="00D51324" w:rsidP="00D51324">
      <w:pPr>
        <w:bidi/>
        <w:jc w:val="both"/>
        <w:rPr>
          <w:rFonts w:cs="David" w:hint="cs"/>
          <w:rtl/>
        </w:rPr>
      </w:pPr>
      <w:r w:rsidRPr="00D51324">
        <w:rPr>
          <w:rFonts w:cs="David" w:hint="cs"/>
          <w:rtl/>
        </w:rPr>
        <w:tab/>
        <w:t xml:space="preserve">אפשר לקבוע 50% שאלות ספונטניות ו-50% שאלות מקצועיות. הזמן הרי מוגבל ונוכל לחלק את זה ולראות כמה שאלות אנחנו רוצים שיישאלו, מה פרק הזמן המוגדר לתשובה, והיושב-ראש שמנהל את הישיבה ינהל אותה בדיוק לפי פרק הזמן שנקבע. בואו ננסה. </w:t>
      </w:r>
    </w:p>
    <w:p w14:paraId="65209EF8" w14:textId="77777777" w:rsidR="00D51324" w:rsidRPr="00D51324" w:rsidRDefault="00D51324" w:rsidP="00D51324">
      <w:pPr>
        <w:bidi/>
        <w:jc w:val="both"/>
        <w:rPr>
          <w:rFonts w:cs="David" w:hint="cs"/>
          <w:rtl/>
        </w:rPr>
      </w:pPr>
    </w:p>
    <w:p w14:paraId="2F7F7CF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8E9E6A6" w14:textId="77777777" w:rsidR="00D51324" w:rsidRPr="00D51324" w:rsidRDefault="00D51324" w:rsidP="00D51324">
      <w:pPr>
        <w:bidi/>
        <w:jc w:val="both"/>
        <w:rPr>
          <w:rFonts w:cs="David" w:hint="cs"/>
          <w:rtl/>
        </w:rPr>
      </w:pPr>
    </w:p>
    <w:p w14:paraId="50423CC1" w14:textId="77777777" w:rsidR="00D51324" w:rsidRPr="00D51324" w:rsidRDefault="00D51324" w:rsidP="00D51324">
      <w:pPr>
        <w:bidi/>
        <w:jc w:val="both"/>
        <w:rPr>
          <w:rFonts w:cs="David" w:hint="cs"/>
          <w:rtl/>
        </w:rPr>
      </w:pPr>
      <w:r w:rsidRPr="00D51324">
        <w:rPr>
          <w:rFonts w:cs="David" w:hint="cs"/>
          <w:rtl/>
        </w:rPr>
        <w:tab/>
        <w:t xml:space="preserve">אגב, ייתכן שאפשר לנהל את זה במין שיטה כזאת, שיעלה שר מסוים להשיב ואז ישאל היושב-ראש אם חברי כנסת נוספים מבקשים לשאול את אותו שר, כדי שלא יהיה לנו תהליך שכל רגע קמים ויורדים ועולים. </w:t>
      </w:r>
    </w:p>
    <w:p w14:paraId="182198C6" w14:textId="77777777" w:rsidR="00D51324" w:rsidRPr="00D51324" w:rsidRDefault="00D51324" w:rsidP="00D51324">
      <w:pPr>
        <w:bidi/>
        <w:jc w:val="both"/>
        <w:rPr>
          <w:rFonts w:cs="David" w:hint="cs"/>
          <w:rtl/>
        </w:rPr>
      </w:pPr>
    </w:p>
    <w:p w14:paraId="5BEEA38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D04ED80" w14:textId="77777777" w:rsidR="00D51324" w:rsidRPr="00D51324" w:rsidRDefault="00D51324" w:rsidP="00D51324">
      <w:pPr>
        <w:bidi/>
        <w:jc w:val="both"/>
        <w:rPr>
          <w:rFonts w:cs="David" w:hint="cs"/>
          <w:rtl/>
        </w:rPr>
      </w:pPr>
    </w:p>
    <w:p w14:paraId="711837D1" w14:textId="77777777" w:rsidR="00D51324" w:rsidRPr="00D51324" w:rsidRDefault="00D51324" w:rsidP="00D51324">
      <w:pPr>
        <w:bidi/>
        <w:jc w:val="both"/>
        <w:rPr>
          <w:rFonts w:cs="David" w:hint="cs"/>
          <w:rtl/>
        </w:rPr>
      </w:pPr>
      <w:r w:rsidRPr="00D51324">
        <w:rPr>
          <w:rFonts w:cs="David" w:hint="cs"/>
          <w:rtl/>
        </w:rPr>
        <w:tab/>
        <w:t xml:space="preserve">אכן, זה חוסך זמן, אני מסכימה אתך. </w:t>
      </w:r>
    </w:p>
    <w:p w14:paraId="4922318E" w14:textId="77777777" w:rsidR="00D51324" w:rsidRPr="00D51324" w:rsidRDefault="00D51324" w:rsidP="00D51324">
      <w:pPr>
        <w:bidi/>
        <w:jc w:val="both"/>
        <w:rPr>
          <w:rFonts w:cs="David" w:hint="cs"/>
          <w:rtl/>
        </w:rPr>
      </w:pPr>
    </w:p>
    <w:p w14:paraId="3FD3EC5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01E20E4" w14:textId="77777777" w:rsidR="00D51324" w:rsidRPr="00D51324" w:rsidRDefault="00D51324" w:rsidP="00D51324">
      <w:pPr>
        <w:bidi/>
        <w:jc w:val="both"/>
        <w:rPr>
          <w:rFonts w:cs="David" w:hint="cs"/>
          <w:rtl/>
        </w:rPr>
      </w:pPr>
    </w:p>
    <w:p w14:paraId="5EE0A484" w14:textId="77777777" w:rsidR="00D51324" w:rsidRPr="00D51324" w:rsidRDefault="00D51324" w:rsidP="00D51324">
      <w:pPr>
        <w:bidi/>
        <w:jc w:val="both"/>
        <w:rPr>
          <w:rFonts w:cs="David" w:hint="cs"/>
          <w:rtl/>
        </w:rPr>
      </w:pPr>
      <w:r w:rsidRPr="00D51324">
        <w:rPr>
          <w:rFonts w:cs="David" w:hint="cs"/>
          <w:rtl/>
        </w:rPr>
        <w:tab/>
        <w:t xml:space="preserve">אפשר לנסות לעשות את זה בצורה שהצעתי. עדיין צריך לקחת בחשבון, ההספק יהיה לא גדול. לא יגיעו אפילו ל-10 שאלות בהקצאה של שעה, זה ברור לגמרי, אין בכלל ספק. השאלה כמה שרים יידרשו להיות נוכחים. בשיטה הזאת, שבה יש 50% שאלות ידועות מראש ו-50% שאלות ספונטניות, כמה שאלות יספיקו לשאול בסך הכול? יספיקו לשאול בקושי 10 שאלות. </w:t>
      </w:r>
    </w:p>
    <w:p w14:paraId="6B14460D" w14:textId="77777777" w:rsidR="00D51324" w:rsidRPr="00D51324" w:rsidRDefault="00D51324" w:rsidP="00D51324">
      <w:pPr>
        <w:bidi/>
        <w:jc w:val="both"/>
        <w:rPr>
          <w:rFonts w:cs="David" w:hint="cs"/>
          <w:rtl/>
        </w:rPr>
      </w:pPr>
    </w:p>
    <w:p w14:paraId="03D0425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78E6A9B" w14:textId="77777777" w:rsidR="00D51324" w:rsidRPr="00D51324" w:rsidRDefault="00D51324" w:rsidP="00D51324">
      <w:pPr>
        <w:bidi/>
        <w:jc w:val="both"/>
        <w:rPr>
          <w:rFonts w:cs="David" w:hint="cs"/>
          <w:rtl/>
        </w:rPr>
      </w:pPr>
    </w:p>
    <w:p w14:paraId="5D9CBC6F" w14:textId="77777777" w:rsidR="00D51324" w:rsidRPr="00D51324" w:rsidRDefault="00D51324" w:rsidP="00D51324">
      <w:pPr>
        <w:bidi/>
        <w:jc w:val="both"/>
        <w:rPr>
          <w:rFonts w:cs="David" w:hint="cs"/>
          <w:rtl/>
        </w:rPr>
      </w:pPr>
      <w:r w:rsidRPr="00D51324">
        <w:rPr>
          <w:rFonts w:cs="David" w:hint="cs"/>
          <w:rtl/>
        </w:rPr>
        <w:tab/>
        <w:t xml:space="preserve">בואו נקבע כמה פעמים בחודש אנחנו רוצים לקיים את ההליך הזה. </w:t>
      </w:r>
    </w:p>
    <w:p w14:paraId="60F5DF64" w14:textId="77777777" w:rsidR="00D51324" w:rsidRPr="00D51324" w:rsidRDefault="00D51324" w:rsidP="00D51324">
      <w:pPr>
        <w:bidi/>
        <w:jc w:val="both"/>
        <w:rPr>
          <w:rFonts w:cs="David" w:hint="cs"/>
          <w:rtl/>
        </w:rPr>
      </w:pPr>
    </w:p>
    <w:p w14:paraId="5387DCD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E2FF1F5" w14:textId="77777777" w:rsidR="00D51324" w:rsidRPr="00D51324" w:rsidRDefault="00D51324" w:rsidP="00D51324">
      <w:pPr>
        <w:bidi/>
        <w:jc w:val="both"/>
        <w:rPr>
          <w:rFonts w:cs="David" w:hint="cs"/>
          <w:rtl/>
        </w:rPr>
      </w:pPr>
    </w:p>
    <w:p w14:paraId="30621348" w14:textId="77777777" w:rsidR="00D51324" w:rsidRPr="00D51324" w:rsidRDefault="00D51324" w:rsidP="00D51324">
      <w:pPr>
        <w:bidi/>
        <w:jc w:val="both"/>
        <w:rPr>
          <w:rFonts w:cs="David" w:hint="cs"/>
          <w:rtl/>
        </w:rPr>
      </w:pPr>
      <w:r w:rsidRPr="00D51324">
        <w:rPr>
          <w:rFonts w:cs="David" w:hint="cs"/>
          <w:rtl/>
        </w:rPr>
        <w:tab/>
        <w:t>באופן תיאורטי אפשר לקיים את זה בכל שבוע עם קבוצה אחרת של שרים.</w:t>
      </w:r>
    </w:p>
    <w:p w14:paraId="3D8A6B60" w14:textId="77777777" w:rsidR="00D51324" w:rsidRPr="00D51324" w:rsidRDefault="00D51324" w:rsidP="00D51324">
      <w:pPr>
        <w:bidi/>
        <w:jc w:val="both"/>
        <w:rPr>
          <w:rFonts w:cs="David" w:hint="cs"/>
          <w:rtl/>
        </w:rPr>
      </w:pPr>
    </w:p>
    <w:p w14:paraId="024620E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768643A" w14:textId="77777777" w:rsidR="00D51324" w:rsidRPr="00D51324" w:rsidRDefault="00D51324" w:rsidP="00D51324">
      <w:pPr>
        <w:bidi/>
        <w:jc w:val="both"/>
        <w:rPr>
          <w:rFonts w:cs="David" w:hint="cs"/>
          <w:rtl/>
        </w:rPr>
      </w:pPr>
    </w:p>
    <w:p w14:paraId="5AD9F504" w14:textId="77777777" w:rsidR="00D51324" w:rsidRPr="00D51324" w:rsidRDefault="00D51324" w:rsidP="00D51324">
      <w:pPr>
        <w:bidi/>
        <w:jc w:val="both"/>
        <w:rPr>
          <w:rFonts w:cs="David" w:hint="cs"/>
          <w:rtl/>
        </w:rPr>
      </w:pPr>
      <w:r w:rsidRPr="00D51324">
        <w:rPr>
          <w:rFonts w:cs="David" w:hint="cs"/>
          <w:rtl/>
        </w:rPr>
        <w:tab/>
        <w:t>ואחת לחודש בנוכחות ראש הממשלה?</w:t>
      </w:r>
    </w:p>
    <w:p w14:paraId="7699732A" w14:textId="77777777" w:rsidR="00D51324" w:rsidRPr="00D51324" w:rsidRDefault="00D51324" w:rsidP="00D51324">
      <w:pPr>
        <w:bidi/>
        <w:jc w:val="both"/>
        <w:rPr>
          <w:rFonts w:cs="David" w:hint="cs"/>
          <w:rtl/>
        </w:rPr>
      </w:pPr>
    </w:p>
    <w:p w14:paraId="77E414D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401067B" w14:textId="77777777" w:rsidR="00D51324" w:rsidRPr="00D51324" w:rsidRDefault="00D51324" w:rsidP="00D51324">
      <w:pPr>
        <w:bidi/>
        <w:jc w:val="both"/>
        <w:rPr>
          <w:rFonts w:cs="David" w:hint="cs"/>
          <w:rtl/>
        </w:rPr>
      </w:pPr>
    </w:p>
    <w:p w14:paraId="366245F8" w14:textId="77777777" w:rsidR="00D51324" w:rsidRPr="00D51324" w:rsidRDefault="00D51324" w:rsidP="00D51324">
      <w:pPr>
        <w:bidi/>
        <w:jc w:val="both"/>
        <w:rPr>
          <w:rFonts w:cs="David" w:hint="cs"/>
          <w:rtl/>
        </w:rPr>
      </w:pPr>
      <w:r w:rsidRPr="00D51324">
        <w:rPr>
          <w:rFonts w:cs="David" w:hint="cs"/>
          <w:rtl/>
        </w:rPr>
        <w:tab/>
        <w:t xml:space="preserve">אני שם לרגע בצד את ראש הממשלה. אחר-כך נדון בראש הממשלה. בואו נפתור קודם את בעיית השרים. </w:t>
      </w:r>
    </w:p>
    <w:p w14:paraId="73231827" w14:textId="77777777" w:rsidR="00D51324" w:rsidRPr="00D51324" w:rsidRDefault="00D51324" w:rsidP="00D51324">
      <w:pPr>
        <w:bidi/>
        <w:jc w:val="both"/>
        <w:rPr>
          <w:rFonts w:cs="David" w:hint="cs"/>
          <w:rtl/>
        </w:rPr>
      </w:pPr>
    </w:p>
    <w:p w14:paraId="246280F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1F938E6" w14:textId="77777777" w:rsidR="00D51324" w:rsidRPr="00D51324" w:rsidRDefault="00D51324" w:rsidP="00D51324">
      <w:pPr>
        <w:bidi/>
        <w:jc w:val="both"/>
        <w:rPr>
          <w:rFonts w:cs="David" w:hint="cs"/>
          <w:rtl/>
        </w:rPr>
      </w:pPr>
    </w:p>
    <w:p w14:paraId="0108B4DD" w14:textId="77777777" w:rsidR="00D51324" w:rsidRPr="00D51324" w:rsidRDefault="00D51324" w:rsidP="00D51324">
      <w:pPr>
        <w:bidi/>
        <w:jc w:val="both"/>
        <w:rPr>
          <w:rFonts w:cs="David" w:hint="cs"/>
          <w:rtl/>
        </w:rPr>
      </w:pPr>
      <w:r w:rsidRPr="00D51324">
        <w:rPr>
          <w:rFonts w:cs="David" w:hint="cs"/>
          <w:rtl/>
        </w:rPr>
        <w:tab/>
        <w:t xml:space="preserve">אז בואו נקבע שמידי שבוע תתייצב שליש מן הממשלה. </w:t>
      </w:r>
    </w:p>
    <w:p w14:paraId="460F2594" w14:textId="77777777" w:rsidR="00D51324" w:rsidRPr="00D51324" w:rsidRDefault="00D51324" w:rsidP="00D51324">
      <w:pPr>
        <w:keepLines/>
        <w:bidi/>
        <w:jc w:val="both"/>
        <w:rPr>
          <w:rFonts w:cs="David" w:hint="cs"/>
          <w:rtl/>
        </w:rPr>
      </w:pPr>
    </w:p>
    <w:p w14:paraId="4E216772" w14:textId="77777777" w:rsidR="00D51324" w:rsidRPr="00D51324" w:rsidRDefault="00D51324" w:rsidP="00D51324">
      <w:pPr>
        <w:keepLines/>
        <w:bidi/>
        <w:jc w:val="both"/>
        <w:rPr>
          <w:rFonts w:cs="David" w:hint="cs"/>
          <w:u w:val="single"/>
          <w:rtl/>
        </w:rPr>
      </w:pPr>
      <w:r w:rsidRPr="00D51324">
        <w:rPr>
          <w:rFonts w:cs="David" w:hint="cs"/>
          <w:u w:val="single"/>
          <w:rtl/>
        </w:rPr>
        <w:t>היו"ר יריב לוין:</w:t>
      </w:r>
    </w:p>
    <w:p w14:paraId="728A6D0F" w14:textId="77777777" w:rsidR="00D51324" w:rsidRPr="00D51324" w:rsidRDefault="00D51324" w:rsidP="00D51324">
      <w:pPr>
        <w:keepLines/>
        <w:bidi/>
        <w:jc w:val="both"/>
        <w:rPr>
          <w:rFonts w:cs="David" w:hint="cs"/>
          <w:rtl/>
        </w:rPr>
      </w:pPr>
    </w:p>
    <w:p w14:paraId="4386C0D3" w14:textId="77777777" w:rsidR="00D51324" w:rsidRPr="00D51324" w:rsidRDefault="00D51324" w:rsidP="00D51324">
      <w:pPr>
        <w:keepLines/>
        <w:bidi/>
        <w:jc w:val="both"/>
        <w:rPr>
          <w:rFonts w:cs="David" w:hint="cs"/>
          <w:rtl/>
        </w:rPr>
      </w:pPr>
      <w:r w:rsidRPr="00D51324">
        <w:rPr>
          <w:rFonts w:cs="David" w:hint="cs"/>
          <w:rtl/>
        </w:rPr>
        <w:tab/>
        <w:t xml:space="preserve">זה הרבה מדי. זה לא יילך. אנחנו מקצים לנושא הזה בערך שעה. הרי זה לא יימשך 3 שעות, כי זה יהיה מתיש. בשעה כזאת, מאחר ואנחנו רוצים שחלק מן השאלות יישאלו מראש וחלק מן השאלות יישאלו באופן ספונטני, נספיק אולי להגיע ל-10 שאלות. </w:t>
      </w:r>
    </w:p>
    <w:p w14:paraId="23A0398B" w14:textId="77777777" w:rsidR="00D51324" w:rsidRPr="00D51324" w:rsidRDefault="00D51324" w:rsidP="00D51324">
      <w:pPr>
        <w:bidi/>
        <w:jc w:val="both"/>
        <w:rPr>
          <w:rFonts w:cs="David" w:hint="cs"/>
          <w:rtl/>
        </w:rPr>
      </w:pPr>
    </w:p>
    <w:p w14:paraId="54CC49A2"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C31B846" w14:textId="77777777" w:rsidR="00D51324" w:rsidRPr="00D51324" w:rsidRDefault="00D51324" w:rsidP="00D51324">
      <w:pPr>
        <w:bidi/>
        <w:jc w:val="both"/>
        <w:rPr>
          <w:rFonts w:cs="David" w:hint="cs"/>
          <w:rtl/>
        </w:rPr>
      </w:pPr>
    </w:p>
    <w:p w14:paraId="5A7728E6" w14:textId="77777777" w:rsidR="00D51324" w:rsidRPr="00D51324" w:rsidRDefault="00D51324" w:rsidP="00D51324">
      <w:pPr>
        <w:bidi/>
        <w:jc w:val="both"/>
        <w:rPr>
          <w:rFonts w:cs="David" w:hint="cs"/>
          <w:rtl/>
        </w:rPr>
      </w:pPr>
      <w:r w:rsidRPr="00D51324">
        <w:rPr>
          <w:rFonts w:cs="David" w:hint="cs"/>
          <w:rtl/>
        </w:rPr>
        <w:tab/>
        <w:t xml:space="preserve">ל-20 שאלות. </w:t>
      </w:r>
    </w:p>
    <w:p w14:paraId="2868E6BC" w14:textId="77777777" w:rsidR="00D51324" w:rsidRPr="00D51324" w:rsidRDefault="00D51324" w:rsidP="00D51324">
      <w:pPr>
        <w:bidi/>
        <w:jc w:val="both"/>
        <w:rPr>
          <w:rFonts w:cs="David" w:hint="cs"/>
          <w:rtl/>
        </w:rPr>
      </w:pPr>
    </w:p>
    <w:p w14:paraId="5B687258"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0F76EB6" w14:textId="77777777" w:rsidR="00D51324" w:rsidRPr="00D51324" w:rsidRDefault="00D51324" w:rsidP="00D51324">
      <w:pPr>
        <w:bidi/>
        <w:jc w:val="both"/>
        <w:rPr>
          <w:rFonts w:cs="David" w:hint="cs"/>
          <w:rtl/>
        </w:rPr>
      </w:pPr>
    </w:p>
    <w:p w14:paraId="3F5F26AA" w14:textId="77777777" w:rsidR="00D51324" w:rsidRPr="00D51324" w:rsidRDefault="00D51324" w:rsidP="00D51324">
      <w:pPr>
        <w:bidi/>
        <w:jc w:val="both"/>
        <w:rPr>
          <w:rFonts w:cs="David" w:hint="cs"/>
          <w:rtl/>
        </w:rPr>
      </w:pPr>
      <w:r w:rsidRPr="00D51324">
        <w:rPr>
          <w:rFonts w:cs="David" w:hint="cs"/>
          <w:rtl/>
        </w:rPr>
        <w:tab/>
        <w:t xml:space="preserve">לא יגיעו ל-20 שאלות. ב-60 דקות, רק הצגת השאלה לוקחת דקה לפחות. </w:t>
      </w:r>
    </w:p>
    <w:p w14:paraId="405B2CD6" w14:textId="77777777" w:rsidR="00D51324" w:rsidRPr="00D51324" w:rsidRDefault="00D51324" w:rsidP="00D51324">
      <w:pPr>
        <w:bidi/>
        <w:jc w:val="both"/>
        <w:rPr>
          <w:rFonts w:cs="David" w:hint="cs"/>
          <w:rtl/>
        </w:rPr>
      </w:pPr>
    </w:p>
    <w:p w14:paraId="04D3E8D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098EE9A" w14:textId="77777777" w:rsidR="00D51324" w:rsidRPr="00D51324" w:rsidRDefault="00D51324" w:rsidP="00D51324">
      <w:pPr>
        <w:bidi/>
        <w:jc w:val="both"/>
        <w:rPr>
          <w:rFonts w:cs="David" w:hint="cs"/>
          <w:rtl/>
        </w:rPr>
      </w:pPr>
    </w:p>
    <w:p w14:paraId="16066A02" w14:textId="77777777" w:rsidR="00D51324" w:rsidRPr="00D51324" w:rsidRDefault="00D51324" w:rsidP="00D51324">
      <w:pPr>
        <w:bidi/>
        <w:jc w:val="both"/>
        <w:rPr>
          <w:rFonts w:cs="David" w:hint="cs"/>
          <w:rtl/>
        </w:rPr>
      </w:pPr>
      <w:r w:rsidRPr="00D51324">
        <w:rPr>
          <w:rFonts w:cs="David" w:hint="cs"/>
          <w:rtl/>
        </w:rPr>
        <w:tab/>
        <w:t xml:space="preserve">10 שאלות זה מעט מדי. </w:t>
      </w:r>
    </w:p>
    <w:p w14:paraId="0F1D7CF6" w14:textId="77777777" w:rsidR="00D51324" w:rsidRPr="00D51324" w:rsidRDefault="00D51324" w:rsidP="00D51324">
      <w:pPr>
        <w:bidi/>
        <w:jc w:val="both"/>
        <w:rPr>
          <w:rFonts w:cs="David" w:hint="cs"/>
          <w:rtl/>
        </w:rPr>
      </w:pPr>
    </w:p>
    <w:p w14:paraId="794F9F9D"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7EAB375A" w14:textId="77777777" w:rsidR="00D51324" w:rsidRPr="00D51324" w:rsidRDefault="00D51324" w:rsidP="00D51324">
      <w:pPr>
        <w:bidi/>
        <w:jc w:val="both"/>
        <w:rPr>
          <w:rFonts w:cs="David" w:hint="cs"/>
          <w:rtl/>
        </w:rPr>
      </w:pPr>
    </w:p>
    <w:p w14:paraId="09777880" w14:textId="77777777" w:rsidR="00D51324" w:rsidRPr="00D51324" w:rsidRDefault="00D51324" w:rsidP="00D51324">
      <w:pPr>
        <w:bidi/>
        <w:jc w:val="both"/>
        <w:rPr>
          <w:rFonts w:cs="David" w:hint="cs"/>
          <w:rtl/>
        </w:rPr>
      </w:pPr>
      <w:r w:rsidRPr="00D51324">
        <w:rPr>
          <w:rFonts w:cs="David" w:hint="cs"/>
          <w:rtl/>
        </w:rPr>
        <w:tab/>
        <w:t xml:space="preserve">אם יהיו 5 שרים, לכל שר יהיו 12 דקות. </w:t>
      </w:r>
    </w:p>
    <w:p w14:paraId="47568344" w14:textId="77777777" w:rsidR="00D51324" w:rsidRPr="00D51324" w:rsidRDefault="00D51324" w:rsidP="00D51324">
      <w:pPr>
        <w:bidi/>
        <w:jc w:val="both"/>
        <w:rPr>
          <w:rFonts w:cs="David" w:hint="cs"/>
          <w:rtl/>
        </w:rPr>
      </w:pPr>
    </w:p>
    <w:p w14:paraId="5CF6AD7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E692E9A" w14:textId="77777777" w:rsidR="00D51324" w:rsidRPr="00D51324" w:rsidRDefault="00D51324" w:rsidP="00D51324">
      <w:pPr>
        <w:bidi/>
        <w:jc w:val="both"/>
        <w:rPr>
          <w:rFonts w:cs="David" w:hint="cs"/>
          <w:rtl/>
        </w:rPr>
      </w:pPr>
    </w:p>
    <w:p w14:paraId="242DC6A1" w14:textId="77777777" w:rsidR="00D51324" w:rsidRPr="00D51324" w:rsidRDefault="00D51324" w:rsidP="00D51324">
      <w:pPr>
        <w:bidi/>
        <w:jc w:val="both"/>
        <w:rPr>
          <w:rFonts w:cs="David" w:hint="cs"/>
          <w:rtl/>
        </w:rPr>
      </w:pPr>
      <w:r w:rsidRPr="00D51324">
        <w:rPr>
          <w:rFonts w:cs="David" w:hint="cs"/>
          <w:rtl/>
        </w:rPr>
        <w:tab/>
        <w:t xml:space="preserve">נגיע לכל היותר ל-10 שאלות, ואם רוצים עוד לקיים איזה פינג-פונג, בתקווה שהדיון יהיה קצת יותר סוער והתשובות לא יהיו 'על הדקה', ההספק זעום, איך שלא תסובבי את זה. </w:t>
      </w:r>
    </w:p>
    <w:p w14:paraId="0B29CB8F" w14:textId="77777777" w:rsidR="00D51324" w:rsidRPr="00D51324" w:rsidRDefault="00D51324" w:rsidP="00D51324">
      <w:pPr>
        <w:bidi/>
        <w:jc w:val="both"/>
        <w:rPr>
          <w:rFonts w:cs="David" w:hint="cs"/>
          <w:rtl/>
        </w:rPr>
      </w:pPr>
    </w:p>
    <w:p w14:paraId="5D72E1D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B4F24D1" w14:textId="77777777" w:rsidR="00D51324" w:rsidRPr="00D51324" w:rsidRDefault="00D51324" w:rsidP="00D51324">
      <w:pPr>
        <w:bidi/>
        <w:jc w:val="both"/>
        <w:rPr>
          <w:rFonts w:cs="David" w:hint="cs"/>
          <w:rtl/>
        </w:rPr>
      </w:pPr>
    </w:p>
    <w:p w14:paraId="46441761" w14:textId="77777777" w:rsidR="00D51324" w:rsidRPr="00D51324" w:rsidRDefault="00D51324" w:rsidP="00D51324">
      <w:pPr>
        <w:bidi/>
        <w:jc w:val="both"/>
        <w:rPr>
          <w:rFonts w:cs="David" w:hint="cs"/>
          <w:rtl/>
        </w:rPr>
      </w:pPr>
      <w:r w:rsidRPr="00D51324">
        <w:rPr>
          <w:rFonts w:cs="David" w:hint="cs"/>
          <w:rtl/>
        </w:rPr>
        <w:tab/>
        <w:t xml:space="preserve">אולי נקבע שהדיון יימשך שעה וחצי, חצי שעה לשאלות ושעה לתשובות. יהיה פינג-פונג של שאלות ותשובות, אבל בסך הכול לא נאפשר רבע שעה של שאלות ואז שלושת-רבעי שעה של תשובות, אלא חצי שעה של שאלות ושעה של תשובות. </w:t>
      </w:r>
    </w:p>
    <w:p w14:paraId="3D41B995" w14:textId="77777777" w:rsidR="00D51324" w:rsidRPr="00D51324" w:rsidRDefault="00D51324" w:rsidP="00D51324">
      <w:pPr>
        <w:bidi/>
        <w:jc w:val="both"/>
        <w:rPr>
          <w:rFonts w:cs="David" w:hint="cs"/>
          <w:rtl/>
        </w:rPr>
      </w:pPr>
    </w:p>
    <w:p w14:paraId="1D795EB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432BD23" w14:textId="77777777" w:rsidR="00D51324" w:rsidRPr="00D51324" w:rsidRDefault="00D51324" w:rsidP="00D51324">
      <w:pPr>
        <w:bidi/>
        <w:jc w:val="both"/>
        <w:rPr>
          <w:rFonts w:cs="David" w:hint="cs"/>
          <w:rtl/>
        </w:rPr>
      </w:pPr>
    </w:p>
    <w:p w14:paraId="398EC5D3" w14:textId="77777777" w:rsidR="00D51324" w:rsidRPr="00D51324" w:rsidRDefault="00D51324" w:rsidP="00D51324">
      <w:pPr>
        <w:bidi/>
        <w:jc w:val="both"/>
        <w:rPr>
          <w:rFonts w:cs="David" w:hint="cs"/>
          <w:rtl/>
        </w:rPr>
      </w:pPr>
      <w:r w:rsidRPr="00D51324">
        <w:rPr>
          <w:rFonts w:cs="David" w:hint="cs"/>
          <w:rtl/>
        </w:rPr>
        <w:tab/>
        <w:t xml:space="preserve">נאפשר לאנשים לשאול במשך דקה ואז השר ישיב במשך 3 דקות. </w:t>
      </w:r>
    </w:p>
    <w:p w14:paraId="35480EE3" w14:textId="77777777" w:rsidR="00D51324" w:rsidRPr="00D51324" w:rsidRDefault="00D51324" w:rsidP="00D51324">
      <w:pPr>
        <w:bidi/>
        <w:jc w:val="both"/>
        <w:rPr>
          <w:rFonts w:cs="David" w:hint="cs"/>
          <w:rtl/>
        </w:rPr>
      </w:pPr>
    </w:p>
    <w:p w14:paraId="286FEF2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935CEEE" w14:textId="77777777" w:rsidR="00D51324" w:rsidRPr="00D51324" w:rsidRDefault="00D51324" w:rsidP="00D51324">
      <w:pPr>
        <w:bidi/>
        <w:jc w:val="both"/>
        <w:rPr>
          <w:rFonts w:cs="David" w:hint="cs"/>
          <w:rtl/>
        </w:rPr>
      </w:pPr>
    </w:p>
    <w:p w14:paraId="505069A9" w14:textId="77777777" w:rsidR="00D51324" w:rsidRPr="00D51324" w:rsidRDefault="00D51324" w:rsidP="00D51324">
      <w:pPr>
        <w:bidi/>
        <w:jc w:val="both"/>
        <w:rPr>
          <w:rFonts w:cs="David" w:hint="cs"/>
          <w:rtl/>
        </w:rPr>
      </w:pPr>
      <w:r w:rsidRPr="00D51324">
        <w:rPr>
          <w:rFonts w:cs="David" w:hint="cs"/>
          <w:rtl/>
        </w:rPr>
        <w:tab/>
        <w:t xml:space="preserve">נגדיר שהדיון יימשך שעה וחצי. </w:t>
      </w:r>
    </w:p>
    <w:p w14:paraId="37F25322" w14:textId="77777777" w:rsidR="00D51324" w:rsidRPr="00D51324" w:rsidRDefault="00D51324" w:rsidP="00D51324">
      <w:pPr>
        <w:bidi/>
        <w:jc w:val="both"/>
        <w:rPr>
          <w:rFonts w:cs="David" w:hint="cs"/>
          <w:rtl/>
        </w:rPr>
      </w:pPr>
    </w:p>
    <w:p w14:paraId="666C17EA"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BDE60AB" w14:textId="77777777" w:rsidR="00D51324" w:rsidRPr="00D51324" w:rsidRDefault="00D51324" w:rsidP="00D51324">
      <w:pPr>
        <w:bidi/>
        <w:jc w:val="both"/>
        <w:rPr>
          <w:rFonts w:cs="David" w:hint="cs"/>
          <w:rtl/>
        </w:rPr>
      </w:pPr>
    </w:p>
    <w:p w14:paraId="7D2F7934" w14:textId="77777777" w:rsidR="00D51324" w:rsidRPr="00D51324" w:rsidRDefault="00D51324" w:rsidP="00D51324">
      <w:pPr>
        <w:bidi/>
        <w:jc w:val="both"/>
        <w:rPr>
          <w:rFonts w:cs="David" w:hint="cs"/>
          <w:rtl/>
        </w:rPr>
      </w:pPr>
      <w:r w:rsidRPr="00D51324">
        <w:rPr>
          <w:rFonts w:cs="David" w:hint="cs"/>
          <w:rtl/>
        </w:rPr>
        <w:tab/>
        <w:t xml:space="preserve">אבל תהיה חריגה. אנחנו הרי יודעים את זה. יש תהליך: אחד יירד מהדוכן, השני יעלה לדוכן, היושב-ראש ישאל אם עוד מישהו רוצה לשאול. </w:t>
      </w:r>
    </w:p>
    <w:p w14:paraId="2149AE1D" w14:textId="77777777" w:rsidR="00D51324" w:rsidRPr="00D51324" w:rsidRDefault="00D51324" w:rsidP="00D51324">
      <w:pPr>
        <w:bidi/>
        <w:jc w:val="both"/>
        <w:rPr>
          <w:rFonts w:cs="David" w:hint="cs"/>
          <w:rtl/>
        </w:rPr>
      </w:pPr>
    </w:p>
    <w:p w14:paraId="22A9498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375B1D4" w14:textId="77777777" w:rsidR="00D51324" w:rsidRPr="00D51324" w:rsidRDefault="00D51324" w:rsidP="00D51324">
      <w:pPr>
        <w:bidi/>
        <w:jc w:val="both"/>
        <w:rPr>
          <w:rFonts w:cs="David" w:hint="cs"/>
          <w:rtl/>
        </w:rPr>
      </w:pPr>
    </w:p>
    <w:p w14:paraId="6533F54B" w14:textId="77777777" w:rsidR="00D51324" w:rsidRPr="00D51324" w:rsidRDefault="00D51324" w:rsidP="00D51324">
      <w:pPr>
        <w:bidi/>
        <w:jc w:val="both"/>
        <w:rPr>
          <w:rFonts w:cs="David" w:hint="cs"/>
          <w:rtl/>
        </w:rPr>
      </w:pPr>
      <w:r w:rsidRPr="00D51324">
        <w:rPr>
          <w:rFonts w:cs="David" w:hint="cs"/>
          <w:rtl/>
        </w:rPr>
        <w:tab/>
        <w:t xml:space="preserve">אם זה יימשך שעה ברוטו, זה מעט מדי זמן. צריך לקבוע שעה וחצי, זה סביר יותר. </w:t>
      </w:r>
    </w:p>
    <w:p w14:paraId="155631F0" w14:textId="77777777" w:rsidR="00D51324" w:rsidRPr="00D51324" w:rsidRDefault="00D51324" w:rsidP="00D51324">
      <w:pPr>
        <w:bidi/>
        <w:jc w:val="both"/>
        <w:rPr>
          <w:rFonts w:cs="David" w:hint="cs"/>
          <w:rtl/>
        </w:rPr>
      </w:pPr>
    </w:p>
    <w:p w14:paraId="26C6890C"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984686E" w14:textId="77777777" w:rsidR="00D51324" w:rsidRPr="00D51324" w:rsidRDefault="00D51324" w:rsidP="00D51324">
      <w:pPr>
        <w:bidi/>
        <w:jc w:val="both"/>
        <w:rPr>
          <w:rFonts w:cs="David" w:hint="cs"/>
          <w:rtl/>
        </w:rPr>
      </w:pPr>
    </w:p>
    <w:p w14:paraId="57A6F9FC" w14:textId="77777777" w:rsidR="00D51324" w:rsidRPr="00D51324" w:rsidRDefault="00D51324" w:rsidP="00D51324">
      <w:pPr>
        <w:bidi/>
        <w:jc w:val="both"/>
        <w:rPr>
          <w:rFonts w:cs="David" w:hint="cs"/>
          <w:rtl/>
        </w:rPr>
      </w:pPr>
      <w:r w:rsidRPr="00D51324">
        <w:rPr>
          <w:rFonts w:cs="David" w:hint="cs"/>
          <w:rtl/>
        </w:rPr>
        <w:tab/>
        <w:t xml:space="preserve">אין בעיה, אפשר להקצות לזה שעה וחצי, אבל עדיין גם בשעה וחצי מספר השאלות שניתן יהיה לשאול מועט מאוד. אנחנו לא רוצים שיעלה השר, יישאל שאלה ידועה מראש ובזה ייגמר, אלא רוצים שיהיו לפחות שתיים-שלוש שאלות ספונטניות לאותו שר. אחרת, אין שום דינמיקה. בצורה הזאת עם שני שרים את גומרת את הסיפור, לא תספיקי יותר. זה המצב. </w:t>
      </w:r>
    </w:p>
    <w:p w14:paraId="3BD110F6" w14:textId="77777777" w:rsidR="00D51324" w:rsidRPr="00D51324" w:rsidRDefault="00D51324" w:rsidP="00D51324">
      <w:pPr>
        <w:bidi/>
        <w:jc w:val="both"/>
        <w:rPr>
          <w:rFonts w:cs="David" w:hint="cs"/>
          <w:rtl/>
        </w:rPr>
      </w:pPr>
    </w:p>
    <w:p w14:paraId="5E84941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F3237AF" w14:textId="77777777" w:rsidR="00D51324" w:rsidRPr="00D51324" w:rsidRDefault="00D51324" w:rsidP="00D51324">
      <w:pPr>
        <w:bidi/>
        <w:jc w:val="both"/>
        <w:rPr>
          <w:rFonts w:cs="David" w:hint="cs"/>
          <w:rtl/>
        </w:rPr>
      </w:pPr>
    </w:p>
    <w:p w14:paraId="648EFBAE" w14:textId="77777777" w:rsidR="00D51324" w:rsidRPr="00D51324" w:rsidRDefault="00D51324" w:rsidP="00D51324">
      <w:pPr>
        <w:bidi/>
        <w:jc w:val="both"/>
        <w:rPr>
          <w:rFonts w:cs="David" w:hint="cs"/>
          <w:rtl/>
        </w:rPr>
      </w:pPr>
      <w:r w:rsidRPr="00D51324">
        <w:rPr>
          <w:rFonts w:cs="David" w:hint="cs"/>
          <w:rtl/>
        </w:rPr>
        <w:tab/>
        <w:t>מה כן אפשר לעשות, לדעתך?</w:t>
      </w:r>
    </w:p>
    <w:p w14:paraId="5C5A2A82" w14:textId="77777777" w:rsidR="00D51324" w:rsidRPr="00D51324" w:rsidRDefault="00D51324" w:rsidP="00D51324">
      <w:pPr>
        <w:bidi/>
        <w:jc w:val="both"/>
        <w:rPr>
          <w:rFonts w:cs="David" w:hint="cs"/>
          <w:rtl/>
        </w:rPr>
      </w:pPr>
    </w:p>
    <w:p w14:paraId="0A1DB77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11300FB" w14:textId="77777777" w:rsidR="00D51324" w:rsidRPr="00D51324" w:rsidRDefault="00D51324" w:rsidP="00D51324">
      <w:pPr>
        <w:bidi/>
        <w:jc w:val="both"/>
        <w:rPr>
          <w:rFonts w:cs="David" w:hint="cs"/>
          <w:rtl/>
        </w:rPr>
      </w:pPr>
    </w:p>
    <w:p w14:paraId="411966FD" w14:textId="77777777" w:rsidR="00D51324" w:rsidRPr="00D51324" w:rsidRDefault="00D51324" w:rsidP="00D51324">
      <w:pPr>
        <w:bidi/>
        <w:jc w:val="both"/>
        <w:rPr>
          <w:rFonts w:cs="David" w:hint="cs"/>
          <w:rtl/>
        </w:rPr>
      </w:pPr>
      <w:r w:rsidRPr="00D51324">
        <w:rPr>
          <w:rFonts w:cs="David" w:hint="cs"/>
          <w:rtl/>
        </w:rPr>
        <w:tab/>
        <w:t xml:space="preserve">אין ברירה אלא לנסות לעשות את זה אולי כדבר שבועי, אבל עם מספר מצומצם בהרבה של שרים, לעשות הליך ביניים בין הרעיון הבסיסי שהצעת ובין המצב הקיים. </w:t>
      </w:r>
    </w:p>
    <w:p w14:paraId="0690CE88" w14:textId="77777777" w:rsidR="00D51324" w:rsidRPr="00D51324" w:rsidRDefault="00D51324" w:rsidP="00D51324">
      <w:pPr>
        <w:bidi/>
        <w:jc w:val="both"/>
        <w:rPr>
          <w:rFonts w:cs="David" w:hint="cs"/>
          <w:rtl/>
        </w:rPr>
      </w:pPr>
    </w:p>
    <w:p w14:paraId="7C4FE9F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0D03354" w14:textId="77777777" w:rsidR="00D51324" w:rsidRPr="00D51324" w:rsidRDefault="00D51324" w:rsidP="00D51324">
      <w:pPr>
        <w:bidi/>
        <w:jc w:val="both"/>
        <w:rPr>
          <w:rFonts w:cs="David" w:hint="cs"/>
          <w:rtl/>
        </w:rPr>
      </w:pPr>
    </w:p>
    <w:p w14:paraId="6E4DDBC7" w14:textId="77777777" w:rsidR="00D51324" w:rsidRPr="00D51324" w:rsidRDefault="00D51324" w:rsidP="00D51324">
      <w:pPr>
        <w:bidi/>
        <w:jc w:val="both"/>
        <w:rPr>
          <w:rFonts w:cs="David" w:hint="cs"/>
          <w:rtl/>
        </w:rPr>
      </w:pPr>
      <w:r w:rsidRPr="00D51324">
        <w:rPr>
          <w:rFonts w:cs="David" w:hint="cs"/>
          <w:rtl/>
        </w:rPr>
        <w:tab/>
        <w:t xml:space="preserve">בדיון שבועי אתה מקבע את המצב הנוכחי. אין את הדרמה שבה הכנסת והממשלה מתכנסות. אני מעדיפה שזה יהיה אחת ל-30-40 ימים, כאשר נקצה לזה אחר צהרים שלם של 3-4 שעות מלאות שבהן יש דרמה. אנחנו צריכים ליצור את ההתכנסות של הבית הזה. אם יהיו רק 5 שרים אז שוב יהיה תהליך של "מסטיק" עם אותו אפקט שיש לנו היום כאשר מופיע שר אחד ואז נתכנס כאן בעוד שנה ונשאל את עצמנו מה עשינו. לא עשינו שום דבר. אם בכנס ארוך אחד יהיו שניים-שלושה כינוסים כאלה ובכנס קצר יהיו בין אחד לשני כינוסים כאלה, זה אירוע שבו כל הכנסת מתכנסת וכולם שואלים. אז לא כולם מקבלים תשובות, אבל יש כאן תהליך דינמי מאוד, היתכנותי ואמיתי. </w:t>
      </w:r>
    </w:p>
    <w:p w14:paraId="3BF55F53" w14:textId="77777777" w:rsidR="00D51324" w:rsidRPr="00D51324" w:rsidRDefault="00D51324" w:rsidP="00D51324">
      <w:pPr>
        <w:bidi/>
        <w:jc w:val="both"/>
        <w:rPr>
          <w:rFonts w:cs="David" w:hint="cs"/>
          <w:rtl/>
        </w:rPr>
      </w:pPr>
    </w:p>
    <w:p w14:paraId="4F56BAB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D459D80" w14:textId="77777777" w:rsidR="00D51324" w:rsidRPr="00D51324" w:rsidRDefault="00D51324" w:rsidP="00D51324">
      <w:pPr>
        <w:bidi/>
        <w:jc w:val="both"/>
        <w:rPr>
          <w:rFonts w:cs="David" w:hint="cs"/>
          <w:rtl/>
        </w:rPr>
      </w:pPr>
    </w:p>
    <w:p w14:paraId="02B818FC" w14:textId="77777777" w:rsidR="00D51324" w:rsidRPr="00D51324" w:rsidRDefault="00D51324" w:rsidP="00D51324">
      <w:pPr>
        <w:bidi/>
        <w:jc w:val="both"/>
        <w:rPr>
          <w:rFonts w:cs="David" w:hint="cs"/>
          <w:rtl/>
        </w:rPr>
      </w:pPr>
      <w:r w:rsidRPr="00D51324">
        <w:rPr>
          <w:rFonts w:cs="David" w:hint="cs"/>
          <w:rtl/>
        </w:rPr>
        <w:tab/>
        <w:t xml:space="preserve">אז אנחנו הולכים לכיוון אחר לגמרי. </w:t>
      </w:r>
    </w:p>
    <w:p w14:paraId="6BA33B15" w14:textId="77777777" w:rsidR="00D51324" w:rsidRPr="00D51324" w:rsidRDefault="00D51324" w:rsidP="00D51324">
      <w:pPr>
        <w:bidi/>
        <w:jc w:val="both"/>
        <w:rPr>
          <w:rFonts w:cs="David" w:hint="cs"/>
          <w:rtl/>
        </w:rPr>
      </w:pPr>
    </w:p>
    <w:p w14:paraId="701E9608"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606E95FC" w14:textId="77777777" w:rsidR="00D51324" w:rsidRPr="00D51324" w:rsidRDefault="00D51324" w:rsidP="00D51324">
      <w:pPr>
        <w:bidi/>
        <w:jc w:val="both"/>
        <w:rPr>
          <w:rFonts w:cs="David" w:hint="cs"/>
          <w:rtl/>
        </w:rPr>
      </w:pPr>
    </w:p>
    <w:p w14:paraId="0D7CBFBD" w14:textId="77777777" w:rsidR="00D51324" w:rsidRPr="00D51324" w:rsidRDefault="00D51324" w:rsidP="00D51324">
      <w:pPr>
        <w:bidi/>
        <w:jc w:val="both"/>
        <w:rPr>
          <w:rFonts w:cs="David" w:hint="cs"/>
          <w:rtl/>
        </w:rPr>
      </w:pPr>
      <w:r w:rsidRPr="00D51324">
        <w:rPr>
          <w:rFonts w:cs="David" w:hint="cs"/>
          <w:rtl/>
        </w:rPr>
        <w:tab/>
        <w:t>אם זה פעם בחודשיים אז תקבעו דיון של 3 שעות ביום שלישי.</w:t>
      </w:r>
    </w:p>
    <w:p w14:paraId="05D46B50" w14:textId="77777777" w:rsidR="00D51324" w:rsidRPr="00D51324" w:rsidRDefault="00D51324" w:rsidP="00D51324">
      <w:pPr>
        <w:bidi/>
        <w:jc w:val="both"/>
        <w:rPr>
          <w:rFonts w:cs="David" w:hint="cs"/>
          <w:rtl/>
        </w:rPr>
      </w:pPr>
    </w:p>
    <w:p w14:paraId="412591A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950EF2F" w14:textId="77777777" w:rsidR="00D51324" w:rsidRPr="00D51324" w:rsidRDefault="00D51324" w:rsidP="00D51324">
      <w:pPr>
        <w:bidi/>
        <w:jc w:val="both"/>
        <w:rPr>
          <w:rFonts w:cs="David" w:hint="cs"/>
          <w:rtl/>
        </w:rPr>
      </w:pPr>
    </w:p>
    <w:p w14:paraId="10F4B72B" w14:textId="77777777" w:rsidR="00D51324" w:rsidRPr="00D51324" w:rsidRDefault="00D51324" w:rsidP="00D51324">
      <w:pPr>
        <w:bidi/>
        <w:jc w:val="both"/>
        <w:rPr>
          <w:rFonts w:cs="David" w:hint="cs"/>
          <w:rtl/>
        </w:rPr>
      </w:pPr>
      <w:r w:rsidRPr="00D51324">
        <w:rPr>
          <w:rFonts w:cs="David" w:hint="cs"/>
          <w:rtl/>
        </w:rPr>
        <w:tab/>
        <w:t>ביום שלישי אחד בכל אחר-הצהרים, מ-16:30 ועד שזה מסתיים. זה נראה לכם פרק זמן סביר יותר?</w:t>
      </w:r>
    </w:p>
    <w:p w14:paraId="17239EFA" w14:textId="77777777" w:rsidR="00D51324" w:rsidRPr="00D51324" w:rsidRDefault="00D51324" w:rsidP="00D51324">
      <w:pPr>
        <w:bidi/>
        <w:jc w:val="both"/>
        <w:rPr>
          <w:rFonts w:cs="David" w:hint="cs"/>
          <w:rtl/>
        </w:rPr>
      </w:pPr>
    </w:p>
    <w:p w14:paraId="4C9692B1"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7868125" w14:textId="77777777" w:rsidR="00D51324" w:rsidRPr="00D51324" w:rsidRDefault="00D51324" w:rsidP="00D51324">
      <w:pPr>
        <w:bidi/>
        <w:jc w:val="both"/>
        <w:rPr>
          <w:rFonts w:cs="David" w:hint="cs"/>
          <w:rtl/>
        </w:rPr>
      </w:pPr>
    </w:p>
    <w:p w14:paraId="0E15310D" w14:textId="77777777" w:rsidR="00D51324" w:rsidRPr="00D51324" w:rsidRDefault="00D51324" w:rsidP="00D51324">
      <w:pPr>
        <w:bidi/>
        <w:jc w:val="both"/>
        <w:rPr>
          <w:rFonts w:cs="David" w:hint="cs"/>
          <w:rtl/>
        </w:rPr>
      </w:pPr>
      <w:r w:rsidRPr="00D51324">
        <w:rPr>
          <w:rFonts w:cs="David" w:hint="cs"/>
          <w:rtl/>
        </w:rPr>
        <w:tab/>
        <w:t xml:space="preserve">למען האמת זה יהיה הרבה יותר מעניין, בכך אין ספק. </w:t>
      </w:r>
    </w:p>
    <w:p w14:paraId="5E077392" w14:textId="77777777" w:rsidR="00D51324" w:rsidRPr="00D51324" w:rsidRDefault="00D51324" w:rsidP="00D51324">
      <w:pPr>
        <w:bidi/>
        <w:jc w:val="both"/>
        <w:rPr>
          <w:rFonts w:cs="David" w:hint="cs"/>
          <w:rtl/>
        </w:rPr>
      </w:pPr>
    </w:p>
    <w:p w14:paraId="5EE99C8D"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4327B85F" w14:textId="77777777" w:rsidR="00D51324" w:rsidRPr="00D51324" w:rsidRDefault="00D51324" w:rsidP="00D51324">
      <w:pPr>
        <w:bidi/>
        <w:jc w:val="both"/>
        <w:rPr>
          <w:rFonts w:cs="David" w:hint="cs"/>
          <w:rtl/>
        </w:rPr>
      </w:pPr>
    </w:p>
    <w:p w14:paraId="65D8E49C" w14:textId="77777777" w:rsidR="00D51324" w:rsidRPr="00D51324" w:rsidRDefault="00D51324" w:rsidP="00D51324">
      <w:pPr>
        <w:bidi/>
        <w:jc w:val="both"/>
        <w:rPr>
          <w:rFonts w:cs="David" w:hint="cs"/>
          <w:rtl/>
        </w:rPr>
      </w:pPr>
      <w:r w:rsidRPr="00D51324">
        <w:rPr>
          <w:rFonts w:cs="David" w:hint="cs"/>
          <w:rtl/>
        </w:rPr>
        <w:tab/>
        <w:t xml:space="preserve">אבל לא כל הממשלה. </w:t>
      </w:r>
    </w:p>
    <w:p w14:paraId="4CC7152E" w14:textId="77777777" w:rsidR="00D51324" w:rsidRPr="00D51324" w:rsidRDefault="00D51324" w:rsidP="00D51324">
      <w:pPr>
        <w:bidi/>
        <w:jc w:val="both"/>
        <w:rPr>
          <w:rFonts w:cs="David" w:hint="cs"/>
          <w:rtl/>
        </w:rPr>
      </w:pPr>
    </w:p>
    <w:p w14:paraId="0C845DC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D0D78FF" w14:textId="77777777" w:rsidR="00D51324" w:rsidRPr="00D51324" w:rsidRDefault="00D51324" w:rsidP="00D51324">
      <w:pPr>
        <w:bidi/>
        <w:jc w:val="both"/>
        <w:rPr>
          <w:rFonts w:cs="David" w:hint="cs"/>
          <w:rtl/>
        </w:rPr>
      </w:pPr>
    </w:p>
    <w:p w14:paraId="18E7BE35" w14:textId="77777777" w:rsidR="00D51324" w:rsidRPr="00D51324" w:rsidRDefault="00D51324" w:rsidP="00D51324">
      <w:pPr>
        <w:bidi/>
        <w:jc w:val="both"/>
        <w:rPr>
          <w:rFonts w:cs="David" w:hint="cs"/>
          <w:rtl/>
        </w:rPr>
      </w:pPr>
      <w:r w:rsidRPr="00D51324">
        <w:rPr>
          <w:rFonts w:cs="David" w:hint="cs"/>
          <w:rtl/>
        </w:rPr>
        <w:tab/>
        <w:t>כפי שרוב הממשלה מגיע להצביע על הודעת ראש הממשלה ורוב הממשלה מגיע להצבעות אי-אמון, רוב הממשלה יכול להגיע לדיון כזה. אם יש איזו סיטואציה ביטחונית שבשלה אי אפשר לקיים את הדיון הזה, אנחנו יכולים להגיע להסכמות בינינו, בין הקואליציה והאופוזיציה בישיבת הנשיאות, וגם ליושב-ראש הכנסת יש מנדט להחליט אם עושים את זה באותו יום או דוחים בשבוע. זה לא כל-כך נורא. אנחנו גמישים למדי במקרי חירום כאשר אי אפשר לכנס את הממשלה השלמה, אבל אחת לחודש אפשר לכנס את הממשלה וליצור שקיפות אמיתית. אני לא רואה בזה בעיה כל-כך גדולה. אם השרים יודעים מבעוד מועד, שבוע או שבועיים מראש, שהם יצטרכו לבוא זה נראה לי אפשרי.</w:t>
      </w:r>
    </w:p>
    <w:p w14:paraId="0D78BC7E" w14:textId="77777777" w:rsidR="00D51324" w:rsidRPr="00D51324" w:rsidRDefault="00D51324" w:rsidP="00D51324">
      <w:pPr>
        <w:bidi/>
        <w:jc w:val="both"/>
        <w:rPr>
          <w:rFonts w:cs="David" w:hint="cs"/>
          <w:rtl/>
        </w:rPr>
      </w:pPr>
    </w:p>
    <w:p w14:paraId="6BE3DAF4"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F53B0CA" w14:textId="77777777" w:rsidR="00D51324" w:rsidRPr="00D51324" w:rsidRDefault="00D51324" w:rsidP="00D51324">
      <w:pPr>
        <w:bidi/>
        <w:jc w:val="both"/>
        <w:rPr>
          <w:rFonts w:cs="David" w:hint="cs"/>
          <w:rtl/>
        </w:rPr>
      </w:pPr>
    </w:p>
    <w:p w14:paraId="68B1E975" w14:textId="77777777" w:rsidR="00D51324" w:rsidRPr="00D51324" w:rsidRDefault="00D51324" w:rsidP="00D51324">
      <w:pPr>
        <w:bidi/>
        <w:jc w:val="both"/>
        <w:rPr>
          <w:rFonts w:cs="David" w:hint="cs"/>
          <w:rtl/>
        </w:rPr>
      </w:pPr>
      <w:r w:rsidRPr="00D51324">
        <w:rPr>
          <w:rFonts w:cs="David" w:hint="cs"/>
          <w:rtl/>
        </w:rPr>
        <w:tab/>
        <w:t xml:space="preserve">אפשר לעגן בתקנון, נניח מידי חודש וחצי, בשבוע הראשון של החודש דיון כזה באופן קבוע. </w:t>
      </w:r>
    </w:p>
    <w:p w14:paraId="0C561090" w14:textId="77777777" w:rsidR="00D51324" w:rsidRPr="00D51324" w:rsidRDefault="00D51324" w:rsidP="00D51324">
      <w:pPr>
        <w:bidi/>
        <w:jc w:val="both"/>
        <w:rPr>
          <w:rFonts w:cs="David" w:hint="cs"/>
          <w:rtl/>
        </w:rPr>
      </w:pPr>
    </w:p>
    <w:p w14:paraId="5CC61CBB" w14:textId="77777777" w:rsidR="00D51324" w:rsidRPr="00D51324" w:rsidRDefault="00D51324" w:rsidP="00D51324">
      <w:pPr>
        <w:bidi/>
        <w:jc w:val="both"/>
        <w:rPr>
          <w:rFonts w:cs="David" w:hint="cs"/>
          <w:rtl/>
        </w:rPr>
      </w:pPr>
      <w:r w:rsidRPr="00D51324">
        <w:rPr>
          <w:rFonts w:cs="David" w:hint="cs"/>
          <w:rtl/>
        </w:rPr>
        <w:tab/>
        <w:t xml:space="preserve">כל ההצעות שלכם תמיד מתייחסות ליום רביעי. מידי שלושה שבועות יש לכם דיון על-פי 40 חתימות בימי רביעי. למעשה נדונות שאילתות בעל-פה במשך שעה, לאחר מכן נדונה חקיקה ואחר-כך מתקיים דיון על-פי 40 חתימות. </w:t>
      </w:r>
    </w:p>
    <w:p w14:paraId="37492985" w14:textId="77777777" w:rsidR="00D51324" w:rsidRPr="00D51324" w:rsidRDefault="00D51324" w:rsidP="00D51324">
      <w:pPr>
        <w:bidi/>
        <w:jc w:val="both"/>
        <w:rPr>
          <w:rFonts w:cs="David" w:hint="cs"/>
          <w:rtl/>
        </w:rPr>
      </w:pPr>
    </w:p>
    <w:p w14:paraId="0CCAA943" w14:textId="77777777" w:rsidR="00D51324" w:rsidRPr="00D51324" w:rsidRDefault="00D51324" w:rsidP="00D51324">
      <w:pPr>
        <w:bidi/>
        <w:jc w:val="both"/>
        <w:rPr>
          <w:rFonts w:cs="David" w:hint="cs"/>
          <w:u w:val="single"/>
          <w:rtl/>
        </w:rPr>
      </w:pPr>
      <w:r w:rsidRPr="00D51324">
        <w:rPr>
          <w:rFonts w:cs="David" w:hint="cs"/>
          <w:u w:val="single"/>
          <w:rtl/>
        </w:rPr>
        <w:t>לימור ברמן:</w:t>
      </w:r>
    </w:p>
    <w:p w14:paraId="55CC2FED" w14:textId="77777777" w:rsidR="00D51324" w:rsidRPr="00D51324" w:rsidRDefault="00D51324" w:rsidP="00D51324">
      <w:pPr>
        <w:bidi/>
        <w:jc w:val="both"/>
        <w:rPr>
          <w:rFonts w:cs="David" w:hint="cs"/>
          <w:rtl/>
        </w:rPr>
      </w:pPr>
    </w:p>
    <w:p w14:paraId="155786F8" w14:textId="77777777" w:rsidR="00D51324" w:rsidRPr="00D51324" w:rsidRDefault="00D51324" w:rsidP="00D51324">
      <w:pPr>
        <w:bidi/>
        <w:jc w:val="both"/>
        <w:rPr>
          <w:rFonts w:cs="David" w:hint="cs"/>
          <w:rtl/>
        </w:rPr>
      </w:pPr>
      <w:r w:rsidRPr="00D51324">
        <w:rPr>
          <w:rFonts w:cs="David" w:hint="cs"/>
          <w:rtl/>
        </w:rPr>
        <w:tab/>
        <w:t xml:space="preserve">בפעם האחרונה הדיון על השאילתות נמשך שעתיים מ-13:00 בצהרים. זה מטורף. </w:t>
      </w:r>
    </w:p>
    <w:p w14:paraId="59E192D6" w14:textId="77777777" w:rsidR="00D51324" w:rsidRPr="00D51324" w:rsidRDefault="00D51324" w:rsidP="00D51324">
      <w:pPr>
        <w:bidi/>
        <w:jc w:val="both"/>
        <w:rPr>
          <w:rFonts w:cs="David" w:hint="cs"/>
          <w:rtl/>
        </w:rPr>
      </w:pPr>
    </w:p>
    <w:p w14:paraId="3DCB052B"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30920BE7" w14:textId="77777777" w:rsidR="00D51324" w:rsidRPr="00D51324" w:rsidRDefault="00D51324" w:rsidP="00D51324">
      <w:pPr>
        <w:bidi/>
        <w:jc w:val="both"/>
        <w:rPr>
          <w:rFonts w:cs="David" w:hint="cs"/>
          <w:rtl/>
        </w:rPr>
      </w:pPr>
    </w:p>
    <w:p w14:paraId="6DDF691E" w14:textId="77777777" w:rsidR="00D51324" w:rsidRPr="00D51324" w:rsidRDefault="00D51324" w:rsidP="00D51324">
      <w:pPr>
        <w:bidi/>
        <w:jc w:val="both"/>
        <w:rPr>
          <w:rFonts w:cs="David" w:hint="cs"/>
          <w:rtl/>
        </w:rPr>
      </w:pPr>
      <w:r w:rsidRPr="00D51324">
        <w:rPr>
          <w:rFonts w:cs="David" w:hint="cs"/>
          <w:rtl/>
        </w:rPr>
        <w:tab/>
        <w:t xml:space="preserve">זה תוקע את ההצעות הדחופות לסדר היום. כפי שהצעתי לגבי הדיון על-פי 40 חתימות, תקבעו בתקנון שדיון על-פי 40 חתימות יהיה פעם בחודש ביום שלישי. אני מציעה שהחל מן הכנסת הבאה יתקבע הדיון בימי שלישי. </w:t>
      </w:r>
    </w:p>
    <w:p w14:paraId="2ED099B0" w14:textId="77777777" w:rsidR="00D51324" w:rsidRPr="00D51324" w:rsidRDefault="00D51324" w:rsidP="00D51324">
      <w:pPr>
        <w:bidi/>
        <w:jc w:val="both"/>
        <w:rPr>
          <w:rFonts w:cs="David" w:hint="cs"/>
          <w:rtl/>
        </w:rPr>
      </w:pPr>
    </w:p>
    <w:p w14:paraId="13A4BD1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1F7187D" w14:textId="77777777" w:rsidR="00D51324" w:rsidRPr="00D51324" w:rsidRDefault="00D51324" w:rsidP="00D51324">
      <w:pPr>
        <w:bidi/>
        <w:jc w:val="both"/>
        <w:rPr>
          <w:rFonts w:cs="David" w:hint="cs"/>
          <w:rtl/>
        </w:rPr>
      </w:pPr>
    </w:p>
    <w:p w14:paraId="6F7333EC" w14:textId="77777777" w:rsidR="00D51324" w:rsidRPr="00D51324" w:rsidRDefault="00D51324" w:rsidP="00D51324">
      <w:pPr>
        <w:bidi/>
        <w:jc w:val="both"/>
        <w:rPr>
          <w:rFonts w:cs="David" w:hint="cs"/>
          <w:rtl/>
        </w:rPr>
      </w:pPr>
      <w:r w:rsidRPr="00D51324">
        <w:rPr>
          <w:rFonts w:cs="David" w:hint="cs"/>
          <w:rtl/>
        </w:rPr>
        <w:tab/>
        <w:t xml:space="preserve">עלינו להיות ריאליים. אי אפשר לקבוע דיון כזה אחת לחודש. </w:t>
      </w:r>
    </w:p>
    <w:p w14:paraId="319BCDA3" w14:textId="77777777" w:rsidR="00D51324" w:rsidRPr="00D51324" w:rsidRDefault="00D51324" w:rsidP="00D51324">
      <w:pPr>
        <w:bidi/>
        <w:jc w:val="both"/>
        <w:rPr>
          <w:rFonts w:cs="David" w:hint="cs"/>
          <w:rtl/>
        </w:rPr>
      </w:pPr>
    </w:p>
    <w:p w14:paraId="412CA514"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8C5D950" w14:textId="77777777" w:rsidR="00D51324" w:rsidRPr="00D51324" w:rsidRDefault="00D51324" w:rsidP="00D51324">
      <w:pPr>
        <w:bidi/>
        <w:jc w:val="both"/>
        <w:rPr>
          <w:rFonts w:cs="David" w:hint="cs"/>
          <w:rtl/>
        </w:rPr>
      </w:pPr>
    </w:p>
    <w:p w14:paraId="092EC53B" w14:textId="77777777" w:rsidR="00D51324" w:rsidRPr="00D51324" w:rsidRDefault="00D51324" w:rsidP="00D51324">
      <w:pPr>
        <w:bidi/>
        <w:jc w:val="both"/>
        <w:rPr>
          <w:rFonts w:cs="David" w:hint="cs"/>
          <w:rtl/>
        </w:rPr>
      </w:pPr>
      <w:r w:rsidRPr="00D51324">
        <w:rPr>
          <w:rFonts w:cs="David" w:hint="cs"/>
          <w:rtl/>
        </w:rPr>
        <w:tab/>
        <w:t xml:space="preserve">אז תקבעו אותו אחת לחודשיים ביום שלישי, דיון בנוכחות ראש הממשלה ו-50% מן הממשלה. </w:t>
      </w:r>
    </w:p>
    <w:p w14:paraId="625122E0" w14:textId="77777777" w:rsidR="00D51324" w:rsidRPr="00D51324" w:rsidRDefault="00D51324" w:rsidP="00D51324">
      <w:pPr>
        <w:bidi/>
        <w:jc w:val="both"/>
        <w:rPr>
          <w:rFonts w:cs="David" w:hint="cs"/>
          <w:rtl/>
        </w:rPr>
      </w:pPr>
    </w:p>
    <w:p w14:paraId="5DB3DF4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889F3A5" w14:textId="77777777" w:rsidR="00D51324" w:rsidRPr="00D51324" w:rsidRDefault="00D51324" w:rsidP="00D51324">
      <w:pPr>
        <w:bidi/>
        <w:jc w:val="both"/>
        <w:rPr>
          <w:rFonts w:cs="David" w:hint="cs"/>
          <w:rtl/>
        </w:rPr>
      </w:pPr>
    </w:p>
    <w:p w14:paraId="3F54F202" w14:textId="77777777" w:rsidR="00D51324" w:rsidRPr="00D51324" w:rsidRDefault="00D51324" w:rsidP="00D51324">
      <w:pPr>
        <w:bidi/>
        <w:jc w:val="both"/>
        <w:rPr>
          <w:rFonts w:cs="David" w:hint="cs"/>
          <w:rtl/>
        </w:rPr>
      </w:pPr>
      <w:r w:rsidRPr="00D51324">
        <w:rPr>
          <w:rFonts w:cs="David" w:hint="cs"/>
          <w:rtl/>
        </w:rPr>
        <w:tab/>
        <w:t xml:space="preserve">אי אפשר. אם אנחנו רוצים ליצור מנגנון של אחר-הצהרים של שאלות - - -  </w:t>
      </w:r>
    </w:p>
    <w:p w14:paraId="38D5143D" w14:textId="77777777" w:rsidR="00D51324" w:rsidRPr="00D51324" w:rsidRDefault="00D51324" w:rsidP="00D51324">
      <w:pPr>
        <w:bidi/>
        <w:jc w:val="both"/>
        <w:rPr>
          <w:rFonts w:cs="David" w:hint="cs"/>
          <w:rtl/>
        </w:rPr>
      </w:pPr>
    </w:p>
    <w:p w14:paraId="61763602"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0F02E05E" w14:textId="77777777" w:rsidR="00D51324" w:rsidRPr="00D51324" w:rsidRDefault="00D51324" w:rsidP="00D51324">
      <w:pPr>
        <w:bidi/>
        <w:jc w:val="both"/>
        <w:rPr>
          <w:rFonts w:cs="David" w:hint="cs"/>
          <w:rtl/>
        </w:rPr>
      </w:pPr>
    </w:p>
    <w:p w14:paraId="7C66305D" w14:textId="77777777" w:rsidR="00D51324" w:rsidRPr="00D51324" w:rsidRDefault="00D51324" w:rsidP="00D51324">
      <w:pPr>
        <w:bidi/>
        <w:jc w:val="both"/>
        <w:rPr>
          <w:rFonts w:cs="David" w:hint="cs"/>
          <w:rtl/>
        </w:rPr>
      </w:pPr>
      <w:r w:rsidRPr="00D51324">
        <w:rPr>
          <w:rFonts w:cs="David" w:hint="cs"/>
          <w:rtl/>
        </w:rPr>
        <w:tab/>
        <w:t xml:space="preserve">ניתן לקבוע את זה ביום שלישי. </w:t>
      </w:r>
    </w:p>
    <w:p w14:paraId="775A6528" w14:textId="77777777" w:rsidR="00D51324" w:rsidRPr="00D51324" w:rsidRDefault="00D51324" w:rsidP="00D51324">
      <w:pPr>
        <w:bidi/>
        <w:jc w:val="both"/>
        <w:rPr>
          <w:rFonts w:cs="David" w:hint="cs"/>
          <w:rtl/>
        </w:rPr>
      </w:pPr>
    </w:p>
    <w:p w14:paraId="61E795A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C653E0D" w14:textId="77777777" w:rsidR="00D51324" w:rsidRPr="00D51324" w:rsidRDefault="00D51324" w:rsidP="00D51324">
      <w:pPr>
        <w:bidi/>
        <w:jc w:val="both"/>
        <w:rPr>
          <w:rFonts w:cs="David" w:hint="cs"/>
          <w:rtl/>
        </w:rPr>
      </w:pPr>
    </w:p>
    <w:p w14:paraId="230A4168" w14:textId="77777777" w:rsidR="00D51324" w:rsidRPr="00D51324" w:rsidRDefault="00D51324" w:rsidP="00D51324">
      <w:pPr>
        <w:bidi/>
        <w:jc w:val="both"/>
        <w:rPr>
          <w:rFonts w:cs="David" w:hint="cs"/>
          <w:rtl/>
        </w:rPr>
      </w:pPr>
      <w:r w:rsidRPr="00D51324">
        <w:rPr>
          <w:rFonts w:cs="David" w:hint="cs"/>
          <w:rtl/>
        </w:rPr>
        <w:tab/>
        <w:t xml:space="preserve">יש עוד מנגנון, של דיון על-פי 40 חתימות, אז ייצא שבכל שבועיים הממשלה מגיעה לכאן. הכנסת פועלת בימי העבודה שני-רביעי, וגם אם ביום רביעי היא תסיים בשעה 22:00, אז מה? כיושבת-ראש לא אחת סיימתי את עבודת המליאה ביום רביעי בשעה 17:00, אז הסתיימה ישיבת המליאה. </w:t>
      </w:r>
    </w:p>
    <w:p w14:paraId="5B7BED99" w14:textId="77777777" w:rsidR="00D51324" w:rsidRPr="00D51324" w:rsidRDefault="00D51324" w:rsidP="00D51324">
      <w:pPr>
        <w:bidi/>
        <w:jc w:val="both"/>
        <w:rPr>
          <w:rFonts w:cs="David" w:hint="cs"/>
          <w:rtl/>
        </w:rPr>
      </w:pPr>
    </w:p>
    <w:p w14:paraId="3C56F6FA"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F4D99FA" w14:textId="77777777" w:rsidR="00D51324" w:rsidRPr="00D51324" w:rsidRDefault="00D51324" w:rsidP="00D51324">
      <w:pPr>
        <w:bidi/>
        <w:jc w:val="both"/>
        <w:rPr>
          <w:rFonts w:cs="David" w:hint="cs"/>
          <w:rtl/>
        </w:rPr>
      </w:pPr>
    </w:p>
    <w:p w14:paraId="0F18FEC3" w14:textId="77777777" w:rsidR="00D51324" w:rsidRPr="00D51324" w:rsidRDefault="00D51324" w:rsidP="00D51324">
      <w:pPr>
        <w:bidi/>
        <w:jc w:val="both"/>
        <w:rPr>
          <w:rFonts w:cs="David" w:hint="cs"/>
          <w:rtl/>
        </w:rPr>
      </w:pPr>
      <w:r w:rsidRPr="00D51324">
        <w:rPr>
          <w:rFonts w:cs="David" w:hint="cs"/>
          <w:rtl/>
        </w:rPr>
        <w:tab/>
        <w:t xml:space="preserve">אבל למה לא למלא בתוכן את ימי שלישי? אני לא מבינה. תסתכלו איך נראה סדר היום במליאה בימי שלישי. פעם בחודשיים תמלאו את יום שלישי, החל משעה 16:30, בשעת שאלות. </w:t>
      </w:r>
    </w:p>
    <w:p w14:paraId="4CF24AE4" w14:textId="77777777" w:rsidR="00D51324" w:rsidRPr="00D51324" w:rsidRDefault="00D51324" w:rsidP="00D51324">
      <w:pPr>
        <w:bidi/>
        <w:jc w:val="both"/>
        <w:rPr>
          <w:rFonts w:cs="David" w:hint="cs"/>
          <w:rtl/>
        </w:rPr>
      </w:pPr>
    </w:p>
    <w:p w14:paraId="062FF4AF"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8CA879B" w14:textId="77777777" w:rsidR="00D51324" w:rsidRPr="00D51324" w:rsidRDefault="00D51324" w:rsidP="00D51324">
      <w:pPr>
        <w:bidi/>
        <w:jc w:val="both"/>
        <w:rPr>
          <w:rFonts w:cs="David" w:hint="cs"/>
          <w:rtl/>
        </w:rPr>
      </w:pPr>
    </w:p>
    <w:p w14:paraId="0CC141B1" w14:textId="77777777" w:rsidR="00D51324" w:rsidRPr="00D51324" w:rsidRDefault="00D51324" w:rsidP="00D51324">
      <w:pPr>
        <w:bidi/>
        <w:jc w:val="both"/>
        <w:rPr>
          <w:rFonts w:cs="David" w:hint="cs"/>
          <w:rtl/>
        </w:rPr>
      </w:pPr>
      <w:r w:rsidRPr="00D51324">
        <w:rPr>
          <w:rFonts w:cs="David" w:hint="cs"/>
          <w:rtl/>
        </w:rPr>
        <w:tab/>
        <w:t xml:space="preserve">לדעתי אפשר לעשות לסירוגין. </w:t>
      </w:r>
    </w:p>
    <w:p w14:paraId="6D01EADB" w14:textId="77777777" w:rsidR="00D51324" w:rsidRPr="00D51324" w:rsidRDefault="00D51324" w:rsidP="00D51324">
      <w:pPr>
        <w:bidi/>
        <w:jc w:val="both"/>
        <w:rPr>
          <w:rFonts w:cs="David" w:hint="cs"/>
          <w:rtl/>
        </w:rPr>
      </w:pPr>
    </w:p>
    <w:p w14:paraId="7D9BBF4D"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5B06F4F7" w14:textId="77777777" w:rsidR="00D51324" w:rsidRPr="00D51324" w:rsidRDefault="00D51324" w:rsidP="00D51324">
      <w:pPr>
        <w:bidi/>
        <w:jc w:val="both"/>
        <w:rPr>
          <w:rFonts w:cs="David" w:hint="cs"/>
          <w:rtl/>
        </w:rPr>
      </w:pPr>
    </w:p>
    <w:p w14:paraId="34F09BA5" w14:textId="77777777" w:rsidR="00D51324" w:rsidRPr="00D51324" w:rsidRDefault="00D51324" w:rsidP="00D51324">
      <w:pPr>
        <w:bidi/>
        <w:jc w:val="both"/>
        <w:rPr>
          <w:rFonts w:cs="David" w:hint="cs"/>
          <w:rtl/>
        </w:rPr>
      </w:pPr>
      <w:r w:rsidRPr="00D51324">
        <w:rPr>
          <w:rFonts w:cs="David" w:hint="cs"/>
          <w:rtl/>
        </w:rPr>
        <w:tab/>
        <w:t>הגענו עם יושב-ראש הכנסת, חבר הכנסת ראובן ריבלין, להסכם שדיון על-פי 40 חתימות יהיה פעם ביום רביעי ובפעם הבאה ביום שלישי. זה עבד כך פעמיים.</w:t>
      </w:r>
    </w:p>
    <w:p w14:paraId="0D8FE2B5" w14:textId="77777777" w:rsidR="00D51324" w:rsidRPr="00D51324" w:rsidRDefault="00D51324" w:rsidP="00D51324">
      <w:pPr>
        <w:bidi/>
        <w:jc w:val="both"/>
        <w:rPr>
          <w:rFonts w:cs="David" w:hint="cs"/>
          <w:rtl/>
        </w:rPr>
      </w:pPr>
    </w:p>
    <w:p w14:paraId="63F90475"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32CDA03" w14:textId="77777777" w:rsidR="00D51324" w:rsidRPr="00D51324" w:rsidRDefault="00D51324" w:rsidP="00D51324">
      <w:pPr>
        <w:bidi/>
        <w:jc w:val="both"/>
        <w:rPr>
          <w:rFonts w:cs="David" w:hint="cs"/>
          <w:rtl/>
        </w:rPr>
      </w:pPr>
    </w:p>
    <w:p w14:paraId="4AB4994E" w14:textId="77777777" w:rsidR="00D51324" w:rsidRPr="00D51324" w:rsidRDefault="00D51324" w:rsidP="00D51324">
      <w:pPr>
        <w:bidi/>
        <w:jc w:val="both"/>
        <w:rPr>
          <w:rFonts w:cs="David" w:hint="cs"/>
          <w:rtl/>
        </w:rPr>
      </w:pPr>
      <w:r w:rsidRPr="00D51324">
        <w:rPr>
          <w:rFonts w:cs="David" w:hint="cs"/>
          <w:rtl/>
        </w:rPr>
        <w:tab/>
        <w:t xml:space="preserve">זה לא עובד. </w:t>
      </w:r>
    </w:p>
    <w:p w14:paraId="0D6A149D" w14:textId="77777777" w:rsidR="00D51324" w:rsidRPr="00D51324" w:rsidRDefault="00D51324" w:rsidP="00D51324">
      <w:pPr>
        <w:bidi/>
        <w:jc w:val="both"/>
        <w:rPr>
          <w:rFonts w:cs="David" w:hint="cs"/>
          <w:rtl/>
        </w:rPr>
      </w:pPr>
    </w:p>
    <w:p w14:paraId="39A58541"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1DF5EDA0" w14:textId="77777777" w:rsidR="00D51324" w:rsidRPr="00D51324" w:rsidRDefault="00D51324" w:rsidP="00D51324">
      <w:pPr>
        <w:bidi/>
        <w:jc w:val="both"/>
        <w:rPr>
          <w:rFonts w:cs="David" w:hint="cs"/>
          <w:rtl/>
        </w:rPr>
      </w:pPr>
    </w:p>
    <w:p w14:paraId="7EA9D2E3" w14:textId="77777777" w:rsidR="00D51324" w:rsidRPr="00D51324" w:rsidRDefault="00D51324" w:rsidP="00D51324">
      <w:pPr>
        <w:bidi/>
        <w:jc w:val="both"/>
        <w:rPr>
          <w:rFonts w:cs="David" w:hint="cs"/>
          <w:rtl/>
        </w:rPr>
      </w:pPr>
      <w:r w:rsidRPr="00D51324">
        <w:rPr>
          <w:rFonts w:cs="David" w:hint="cs"/>
          <w:rtl/>
        </w:rPr>
        <w:tab/>
        <w:t xml:space="preserve">יש לוח זמנים לשרים ולראש הממשלה. </w:t>
      </w:r>
    </w:p>
    <w:p w14:paraId="540C3E68" w14:textId="77777777" w:rsidR="00D51324" w:rsidRPr="00D51324" w:rsidRDefault="00D51324" w:rsidP="00D51324">
      <w:pPr>
        <w:bidi/>
        <w:jc w:val="both"/>
        <w:rPr>
          <w:rFonts w:cs="David" w:hint="cs"/>
          <w:rtl/>
        </w:rPr>
      </w:pPr>
    </w:p>
    <w:p w14:paraId="74C30401" w14:textId="77777777" w:rsidR="00D51324" w:rsidRPr="00D51324" w:rsidRDefault="00D51324" w:rsidP="00D51324">
      <w:pPr>
        <w:keepLines/>
        <w:bidi/>
        <w:jc w:val="both"/>
        <w:rPr>
          <w:rFonts w:cs="David" w:hint="cs"/>
          <w:u w:val="single"/>
          <w:rtl/>
        </w:rPr>
      </w:pPr>
      <w:r w:rsidRPr="00D51324">
        <w:rPr>
          <w:rFonts w:cs="David" w:hint="cs"/>
          <w:u w:val="single"/>
          <w:rtl/>
        </w:rPr>
        <w:t>רונית חייקין יעקובי:</w:t>
      </w:r>
    </w:p>
    <w:p w14:paraId="787D8D9A" w14:textId="77777777" w:rsidR="00D51324" w:rsidRPr="00D51324" w:rsidRDefault="00D51324" w:rsidP="00D51324">
      <w:pPr>
        <w:keepLines/>
        <w:bidi/>
        <w:jc w:val="both"/>
        <w:rPr>
          <w:rFonts w:cs="David" w:hint="cs"/>
          <w:rtl/>
        </w:rPr>
      </w:pPr>
    </w:p>
    <w:p w14:paraId="03AE34E0" w14:textId="77777777" w:rsidR="00D51324" w:rsidRPr="00D51324" w:rsidRDefault="00D51324" w:rsidP="00D51324">
      <w:pPr>
        <w:keepLines/>
        <w:bidi/>
        <w:jc w:val="both"/>
        <w:rPr>
          <w:rFonts w:cs="David" w:hint="cs"/>
          <w:rtl/>
        </w:rPr>
      </w:pPr>
      <w:r w:rsidRPr="00D51324">
        <w:rPr>
          <w:rFonts w:cs="David" w:hint="cs"/>
          <w:rtl/>
        </w:rPr>
        <w:tab/>
        <w:t xml:space="preserve">אבל אם את יודעת חודשיים מראש - - -  </w:t>
      </w:r>
    </w:p>
    <w:p w14:paraId="4D2F2674" w14:textId="77777777" w:rsidR="00D51324" w:rsidRPr="00D51324" w:rsidRDefault="00D51324" w:rsidP="00D51324">
      <w:pPr>
        <w:bidi/>
        <w:jc w:val="both"/>
        <w:rPr>
          <w:rFonts w:cs="David" w:hint="cs"/>
          <w:rtl/>
        </w:rPr>
      </w:pPr>
    </w:p>
    <w:p w14:paraId="24E30902"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34DD558A" w14:textId="77777777" w:rsidR="00D51324" w:rsidRPr="00D51324" w:rsidRDefault="00D51324" w:rsidP="00D51324">
      <w:pPr>
        <w:bidi/>
        <w:jc w:val="both"/>
        <w:rPr>
          <w:rFonts w:cs="David" w:hint="cs"/>
          <w:rtl/>
        </w:rPr>
      </w:pPr>
    </w:p>
    <w:p w14:paraId="2A27515F" w14:textId="77777777" w:rsidR="00D51324" w:rsidRPr="00D51324" w:rsidRDefault="00D51324" w:rsidP="00D51324">
      <w:pPr>
        <w:bidi/>
        <w:jc w:val="both"/>
        <w:rPr>
          <w:rFonts w:cs="David" w:hint="cs"/>
          <w:rtl/>
        </w:rPr>
      </w:pPr>
      <w:r w:rsidRPr="00D51324">
        <w:rPr>
          <w:rFonts w:cs="David" w:hint="cs"/>
          <w:rtl/>
        </w:rPr>
        <w:tab/>
        <w:t xml:space="preserve">אי אפשר לקבע את זה בתקנון. אנחנו יכולים לבוא לקראת הכנסת. בשבוע הבא יתקיים דיון על-פי 40 חתימות ביום רביעי כי ביום שלישי יש משהו בלוח הזמנים ואי אפשר לדחות את זה מעבר ל-21 ימים, וביום שני אי אפשר לערוך דיון על-פי 40 חתימות. </w:t>
      </w:r>
    </w:p>
    <w:p w14:paraId="416972DE" w14:textId="77777777" w:rsidR="00D51324" w:rsidRPr="00D51324" w:rsidRDefault="00D51324" w:rsidP="00D51324">
      <w:pPr>
        <w:bidi/>
        <w:jc w:val="both"/>
        <w:rPr>
          <w:rFonts w:cs="David" w:hint="cs"/>
          <w:rtl/>
        </w:rPr>
      </w:pPr>
    </w:p>
    <w:p w14:paraId="056881D3"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5492098" w14:textId="77777777" w:rsidR="00D51324" w:rsidRPr="00D51324" w:rsidRDefault="00D51324" w:rsidP="00D51324">
      <w:pPr>
        <w:bidi/>
        <w:jc w:val="both"/>
        <w:rPr>
          <w:rFonts w:cs="David" w:hint="cs"/>
          <w:rtl/>
        </w:rPr>
      </w:pPr>
    </w:p>
    <w:p w14:paraId="31742FC0" w14:textId="77777777" w:rsidR="00D51324" w:rsidRPr="00D51324" w:rsidRDefault="00D51324" w:rsidP="00D51324">
      <w:pPr>
        <w:bidi/>
        <w:jc w:val="both"/>
        <w:rPr>
          <w:rFonts w:cs="David" w:hint="cs"/>
          <w:rtl/>
        </w:rPr>
      </w:pPr>
      <w:r w:rsidRPr="00D51324">
        <w:rPr>
          <w:rFonts w:cs="David" w:hint="cs"/>
          <w:rtl/>
        </w:rPr>
        <w:tab/>
        <w:t xml:space="preserve">בדרך כלל אפשר לדחות גם ל-28 ימים באישור. </w:t>
      </w:r>
    </w:p>
    <w:p w14:paraId="5158ABFF" w14:textId="77777777" w:rsidR="00D51324" w:rsidRPr="00D51324" w:rsidRDefault="00D51324" w:rsidP="00D51324">
      <w:pPr>
        <w:bidi/>
        <w:jc w:val="both"/>
        <w:rPr>
          <w:rFonts w:cs="David" w:hint="cs"/>
          <w:rtl/>
        </w:rPr>
      </w:pPr>
    </w:p>
    <w:p w14:paraId="51CB27E8"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79C6DA0D" w14:textId="77777777" w:rsidR="00D51324" w:rsidRPr="00D51324" w:rsidRDefault="00D51324" w:rsidP="00D51324">
      <w:pPr>
        <w:bidi/>
        <w:jc w:val="both"/>
        <w:rPr>
          <w:rFonts w:cs="David" w:hint="cs"/>
          <w:rtl/>
        </w:rPr>
      </w:pPr>
    </w:p>
    <w:p w14:paraId="5CA81EB4" w14:textId="77777777" w:rsidR="00D51324" w:rsidRPr="00D51324" w:rsidRDefault="00D51324" w:rsidP="00D51324">
      <w:pPr>
        <w:bidi/>
        <w:jc w:val="both"/>
        <w:rPr>
          <w:rFonts w:cs="David" w:hint="cs"/>
          <w:rtl/>
        </w:rPr>
      </w:pPr>
      <w:r w:rsidRPr="00D51324">
        <w:rPr>
          <w:rFonts w:cs="David" w:hint="cs"/>
          <w:rtl/>
        </w:rPr>
        <w:tab/>
        <w:t xml:space="preserve">אנחנו במשא ומתן עם האופוזיציה בעניין הזה. </w:t>
      </w:r>
    </w:p>
    <w:p w14:paraId="38AED481" w14:textId="77777777" w:rsidR="00D51324" w:rsidRPr="00D51324" w:rsidRDefault="00D51324" w:rsidP="00D51324">
      <w:pPr>
        <w:bidi/>
        <w:jc w:val="both"/>
        <w:rPr>
          <w:rFonts w:cs="David" w:hint="cs"/>
          <w:rtl/>
        </w:rPr>
      </w:pPr>
    </w:p>
    <w:p w14:paraId="261B2F08"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BE81B65" w14:textId="77777777" w:rsidR="00D51324" w:rsidRPr="00D51324" w:rsidRDefault="00D51324" w:rsidP="00D51324">
      <w:pPr>
        <w:bidi/>
        <w:jc w:val="both"/>
        <w:rPr>
          <w:rFonts w:cs="David" w:hint="cs"/>
          <w:rtl/>
        </w:rPr>
      </w:pPr>
    </w:p>
    <w:p w14:paraId="126FFB90" w14:textId="77777777" w:rsidR="00D51324" w:rsidRPr="00D51324" w:rsidRDefault="00D51324" w:rsidP="00D51324">
      <w:pPr>
        <w:bidi/>
        <w:jc w:val="both"/>
        <w:rPr>
          <w:rFonts w:cs="David" w:hint="cs"/>
          <w:rtl/>
        </w:rPr>
      </w:pPr>
      <w:r w:rsidRPr="00D51324">
        <w:rPr>
          <w:rFonts w:cs="David" w:hint="cs"/>
          <w:rtl/>
        </w:rPr>
        <w:tab/>
        <w:t xml:space="preserve">בעיניי הפתרון היחיד לסוגיית יום שלישי הוא להגיע עם הממשלה להסדר, שכמובן צריך להיסגר כל פעם באופן פרטני מול השר הנוגע בדבר, להשתדל לרכז את התשובות לשאילתות ביום שלישי בתחילת הישיבה, מייד אחרי הנאומים בני דקה. אז זה יימלא קצת תוכן ואולי גם אנשים יהיו נוכחים כי כך הם לא נמצאים כי זה בשעות הלילה. </w:t>
      </w:r>
    </w:p>
    <w:p w14:paraId="6D127F2E" w14:textId="77777777" w:rsidR="00D51324" w:rsidRPr="00D51324" w:rsidRDefault="00D51324" w:rsidP="00D51324">
      <w:pPr>
        <w:bidi/>
        <w:jc w:val="both"/>
        <w:rPr>
          <w:rFonts w:cs="David" w:hint="cs"/>
          <w:rtl/>
        </w:rPr>
      </w:pPr>
    </w:p>
    <w:p w14:paraId="79A5E69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C8B4761" w14:textId="77777777" w:rsidR="00D51324" w:rsidRPr="00D51324" w:rsidRDefault="00D51324" w:rsidP="00D51324">
      <w:pPr>
        <w:bidi/>
        <w:jc w:val="both"/>
        <w:rPr>
          <w:rFonts w:cs="David" w:hint="cs"/>
          <w:rtl/>
        </w:rPr>
      </w:pPr>
    </w:p>
    <w:p w14:paraId="363E3413" w14:textId="77777777" w:rsidR="00D51324" w:rsidRPr="00D51324" w:rsidRDefault="00D51324" w:rsidP="00D51324">
      <w:pPr>
        <w:bidi/>
        <w:jc w:val="both"/>
        <w:rPr>
          <w:rFonts w:cs="David" w:hint="cs"/>
          <w:rtl/>
        </w:rPr>
      </w:pPr>
      <w:r w:rsidRPr="00D51324">
        <w:rPr>
          <w:rFonts w:cs="David" w:hint="cs"/>
          <w:rtl/>
        </w:rPr>
        <w:tab/>
        <w:t xml:space="preserve">ואולי גם הצעות לסדר שנוגעות לשר, שבמילא נמצא ביום שלישי, יעלו לדיון. </w:t>
      </w:r>
    </w:p>
    <w:p w14:paraId="0B607CAB" w14:textId="77777777" w:rsidR="00D51324" w:rsidRPr="00D51324" w:rsidRDefault="00D51324" w:rsidP="00D51324">
      <w:pPr>
        <w:bidi/>
        <w:jc w:val="both"/>
        <w:rPr>
          <w:rFonts w:cs="David" w:hint="cs"/>
          <w:rtl/>
        </w:rPr>
      </w:pPr>
    </w:p>
    <w:p w14:paraId="0F9B75B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9FF3C1A" w14:textId="77777777" w:rsidR="00D51324" w:rsidRPr="00D51324" w:rsidRDefault="00D51324" w:rsidP="00D51324">
      <w:pPr>
        <w:bidi/>
        <w:jc w:val="both"/>
        <w:rPr>
          <w:rFonts w:cs="David" w:hint="cs"/>
          <w:rtl/>
        </w:rPr>
      </w:pPr>
    </w:p>
    <w:p w14:paraId="2FB196C0" w14:textId="77777777" w:rsidR="00D51324" w:rsidRPr="00D51324" w:rsidRDefault="00D51324" w:rsidP="00D51324">
      <w:pPr>
        <w:bidi/>
        <w:jc w:val="both"/>
        <w:rPr>
          <w:rFonts w:cs="David" w:hint="cs"/>
          <w:rtl/>
        </w:rPr>
      </w:pPr>
      <w:r w:rsidRPr="00D51324">
        <w:rPr>
          <w:rFonts w:cs="David" w:hint="cs"/>
          <w:rtl/>
        </w:rPr>
        <w:tab/>
        <w:t xml:space="preserve">ואולי השר יענה גם על השאילתות. זה דבר שאפשר לפתור, אבל הוא נמצא פחות במגרש שלנו ויותר בהתנהלות של הנשיאות מול הממשלה. </w:t>
      </w:r>
    </w:p>
    <w:p w14:paraId="4AF10D67" w14:textId="77777777" w:rsidR="00D51324" w:rsidRPr="00D51324" w:rsidRDefault="00D51324" w:rsidP="00D51324">
      <w:pPr>
        <w:bidi/>
        <w:jc w:val="both"/>
        <w:rPr>
          <w:rFonts w:cs="David" w:hint="cs"/>
          <w:rtl/>
        </w:rPr>
      </w:pPr>
    </w:p>
    <w:p w14:paraId="1C9C1777"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2B3CEB0D" w14:textId="77777777" w:rsidR="00D51324" w:rsidRPr="00D51324" w:rsidRDefault="00D51324" w:rsidP="00D51324">
      <w:pPr>
        <w:bidi/>
        <w:jc w:val="both"/>
        <w:rPr>
          <w:rFonts w:cs="David" w:hint="cs"/>
          <w:rtl/>
        </w:rPr>
      </w:pPr>
    </w:p>
    <w:p w14:paraId="5B121BC0" w14:textId="77777777" w:rsidR="00D51324" w:rsidRPr="00D51324" w:rsidRDefault="00D51324" w:rsidP="00D51324">
      <w:pPr>
        <w:bidi/>
        <w:jc w:val="both"/>
        <w:rPr>
          <w:rFonts w:cs="David" w:hint="cs"/>
          <w:rtl/>
        </w:rPr>
      </w:pPr>
      <w:r w:rsidRPr="00D51324">
        <w:rPr>
          <w:rFonts w:cs="David" w:hint="cs"/>
          <w:rtl/>
        </w:rPr>
        <w:tab/>
        <w:t xml:space="preserve">אבל הכול יתחיל החל מן הכנסת הבאה. </w:t>
      </w:r>
    </w:p>
    <w:p w14:paraId="60BF8045" w14:textId="77777777" w:rsidR="00D51324" w:rsidRPr="00D51324" w:rsidRDefault="00D51324" w:rsidP="00D51324">
      <w:pPr>
        <w:bidi/>
        <w:jc w:val="both"/>
        <w:rPr>
          <w:rFonts w:cs="David" w:hint="cs"/>
          <w:rtl/>
        </w:rPr>
      </w:pPr>
    </w:p>
    <w:p w14:paraId="2DA8CA02"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F5A7AA1" w14:textId="77777777" w:rsidR="00D51324" w:rsidRPr="00D51324" w:rsidRDefault="00D51324" w:rsidP="00D51324">
      <w:pPr>
        <w:bidi/>
        <w:jc w:val="both"/>
        <w:rPr>
          <w:rFonts w:cs="David" w:hint="cs"/>
          <w:rtl/>
        </w:rPr>
      </w:pPr>
    </w:p>
    <w:p w14:paraId="0D1F4C68" w14:textId="77777777" w:rsidR="00D51324" w:rsidRPr="00D51324" w:rsidRDefault="00D51324" w:rsidP="00D51324">
      <w:pPr>
        <w:bidi/>
        <w:jc w:val="both"/>
        <w:rPr>
          <w:rFonts w:cs="David" w:hint="cs"/>
          <w:rtl/>
        </w:rPr>
      </w:pPr>
      <w:r w:rsidRPr="00D51324">
        <w:rPr>
          <w:rFonts w:cs="David" w:hint="cs"/>
          <w:rtl/>
        </w:rPr>
        <w:tab/>
        <w:t xml:space="preserve">אם אנחנו חושבים על מנגנון כזה שימלא תוכן את יום שלישי, אני מסכימה אתך, ונניח שחצי השעה הראשונה בסדר היום היא נאומים בני דקה. לאחר מכן השאילתות הדחופות יעלו ביום שלישי במקום ביום רביעי וכל השרים שנשאלו שאילתות דחופות יענו גם על הצעות לסדר. </w:t>
      </w:r>
    </w:p>
    <w:p w14:paraId="04C2E410" w14:textId="77777777" w:rsidR="00D51324" w:rsidRPr="00D51324" w:rsidRDefault="00D51324" w:rsidP="00D51324">
      <w:pPr>
        <w:bidi/>
        <w:jc w:val="both"/>
        <w:rPr>
          <w:rFonts w:cs="David" w:hint="cs"/>
          <w:rtl/>
        </w:rPr>
      </w:pPr>
    </w:p>
    <w:p w14:paraId="43B3E8B8"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7F3A971" w14:textId="77777777" w:rsidR="00D51324" w:rsidRPr="00D51324" w:rsidRDefault="00D51324" w:rsidP="00D51324">
      <w:pPr>
        <w:bidi/>
        <w:jc w:val="both"/>
        <w:rPr>
          <w:rFonts w:cs="David" w:hint="cs"/>
          <w:rtl/>
        </w:rPr>
      </w:pPr>
    </w:p>
    <w:p w14:paraId="09B842A6" w14:textId="77777777" w:rsidR="00D51324" w:rsidRPr="00D51324" w:rsidRDefault="00D51324" w:rsidP="00D51324">
      <w:pPr>
        <w:bidi/>
        <w:jc w:val="both"/>
        <w:rPr>
          <w:rFonts w:cs="David" w:hint="cs"/>
          <w:rtl/>
        </w:rPr>
      </w:pPr>
      <w:r w:rsidRPr="00D51324">
        <w:rPr>
          <w:rFonts w:cs="David" w:hint="cs"/>
          <w:rtl/>
        </w:rPr>
        <w:tab/>
        <w:t xml:space="preserve">זה יהיה קשה. </w:t>
      </w:r>
    </w:p>
    <w:p w14:paraId="7CE191AC" w14:textId="77777777" w:rsidR="00D51324" w:rsidRPr="00D51324" w:rsidRDefault="00D51324" w:rsidP="00D51324">
      <w:pPr>
        <w:bidi/>
        <w:jc w:val="both"/>
        <w:rPr>
          <w:rFonts w:cs="David" w:hint="cs"/>
          <w:rtl/>
        </w:rPr>
      </w:pPr>
    </w:p>
    <w:p w14:paraId="749E7C9A"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7F1F095E" w14:textId="77777777" w:rsidR="00D51324" w:rsidRPr="00D51324" w:rsidRDefault="00D51324" w:rsidP="00D51324">
      <w:pPr>
        <w:bidi/>
        <w:jc w:val="both"/>
        <w:rPr>
          <w:rFonts w:cs="David" w:hint="cs"/>
          <w:rtl/>
        </w:rPr>
      </w:pPr>
    </w:p>
    <w:p w14:paraId="64B74ADD" w14:textId="77777777" w:rsidR="00D51324" w:rsidRPr="00D51324" w:rsidRDefault="00D51324" w:rsidP="00D51324">
      <w:pPr>
        <w:bidi/>
        <w:jc w:val="both"/>
        <w:rPr>
          <w:rFonts w:cs="David" w:hint="cs"/>
          <w:rtl/>
        </w:rPr>
      </w:pPr>
      <w:r w:rsidRPr="00D51324">
        <w:rPr>
          <w:rFonts w:cs="David" w:hint="cs"/>
          <w:rtl/>
        </w:rPr>
        <w:tab/>
        <w:t xml:space="preserve">באותו שבוע לא יהיו שאילתות בעל-פה ביום רביעי והן יעברו ליום שלישי. זה יקרה פעם בחודשיים. </w:t>
      </w:r>
    </w:p>
    <w:p w14:paraId="66BFF9E4" w14:textId="77777777" w:rsidR="00D51324" w:rsidRPr="00D51324" w:rsidRDefault="00D51324" w:rsidP="00D51324">
      <w:pPr>
        <w:bidi/>
        <w:jc w:val="both"/>
        <w:rPr>
          <w:rFonts w:cs="David" w:hint="cs"/>
          <w:rtl/>
        </w:rPr>
      </w:pPr>
    </w:p>
    <w:p w14:paraId="6DE2987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8FFD1A4" w14:textId="77777777" w:rsidR="00D51324" w:rsidRPr="00D51324" w:rsidRDefault="00D51324" w:rsidP="00D51324">
      <w:pPr>
        <w:bidi/>
        <w:jc w:val="both"/>
        <w:rPr>
          <w:rFonts w:cs="David" w:hint="cs"/>
          <w:rtl/>
        </w:rPr>
      </w:pPr>
    </w:p>
    <w:p w14:paraId="791A5445" w14:textId="77777777" w:rsidR="00D51324" w:rsidRPr="00D51324" w:rsidRDefault="00D51324" w:rsidP="00D51324">
      <w:pPr>
        <w:bidi/>
        <w:jc w:val="both"/>
        <w:rPr>
          <w:rFonts w:cs="David" w:hint="cs"/>
          <w:rtl/>
        </w:rPr>
      </w:pPr>
      <w:r w:rsidRPr="00D51324">
        <w:rPr>
          <w:rFonts w:cs="David" w:hint="cs"/>
          <w:rtl/>
        </w:rPr>
        <w:tab/>
        <w:t xml:space="preserve">עם השאילתות בעל-פה זה קצת יותר מסובך, כי שם ההתראה קצרה. הרי לא יודעים איזה שר יישאל. </w:t>
      </w:r>
    </w:p>
    <w:p w14:paraId="021FD727" w14:textId="77777777" w:rsidR="00D51324" w:rsidRPr="00D51324" w:rsidRDefault="00D51324" w:rsidP="00D51324">
      <w:pPr>
        <w:bidi/>
        <w:jc w:val="both"/>
        <w:rPr>
          <w:rFonts w:cs="David" w:hint="cs"/>
          <w:rtl/>
        </w:rPr>
      </w:pPr>
    </w:p>
    <w:p w14:paraId="1A8D9ED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613E711" w14:textId="77777777" w:rsidR="00D51324" w:rsidRPr="00D51324" w:rsidRDefault="00D51324" w:rsidP="00D51324">
      <w:pPr>
        <w:bidi/>
        <w:jc w:val="both"/>
        <w:rPr>
          <w:rFonts w:cs="David" w:hint="cs"/>
          <w:rtl/>
        </w:rPr>
      </w:pPr>
    </w:p>
    <w:p w14:paraId="049447CD" w14:textId="77777777" w:rsidR="00D51324" w:rsidRPr="00D51324" w:rsidRDefault="00D51324" w:rsidP="00D51324">
      <w:pPr>
        <w:bidi/>
        <w:jc w:val="both"/>
        <w:rPr>
          <w:rFonts w:cs="David" w:hint="cs"/>
          <w:rtl/>
        </w:rPr>
      </w:pPr>
      <w:r w:rsidRPr="00D51324">
        <w:rPr>
          <w:rFonts w:cs="David" w:hint="cs"/>
          <w:rtl/>
        </w:rPr>
        <w:tab/>
        <w:t xml:space="preserve">אז במקום שהוא יהיה ביום רביעי, הוא יהיה ביום שלישי. </w:t>
      </w:r>
    </w:p>
    <w:p w14:paraId="47934808" w14:textId="77777777" w:rsidR="00D51324" w:rsidRPr="00D51324" w:rsidRDefault="00D51324" w:rsidP="00D51324">
      <w:pPr>
        <w:bidi/>
        <w:jc w:val="both"/>
        <w:rPr>
          <w:rFonts w:cs="David" w:hint="cs"/>
          <w:rtl/>
        </w:rPr>
      </w:pPr>
    </w:p>
    <w:p w14:paraId="783F3C7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CFF67BD" w14:textId="77777777" w:rsidR="00D51324" w:rsidRPr="00D51324" w:rsidRDefault="00D51324" w:rsidP="00D51324">
      <w:pPr>
        <w:bidi/>
        <w:jc w:val="both"/>
        <w:rPr>
          <w:rFonts w:cs="David" w:hint="cs"/>
          <w:rtl/>
        </w:rPr>
      </w:pPr>
    </w:p>
    <w:p w14:paraId="5D3B94A7" w14:textId="77777777" w:rsidR="00D51324" w:rsidRPr="00D51324" w:rsidRDefault="00D51324" w:rsidP="00D51324">
      <w:pPr>
        <w:bidi/>
        <w:jc w:val="both"/>
        <w:rPr>
          <w:rFonts w:cs="David" w:hint="cs"/>
          <w:rtl/>
        </w:rPr>
      </w:pPr>
      <w:r w:rsidRPr="00D51324">
        <w:rPr>
          <w:rFonts w:cs="David" w:hint="cs"/>
          <w:rtl/>
        </w:rPr>
        <w:tab/>
        <w:t xml:space="preserve">כן, אבל זה משבש לו את כל סדר היום. הוא לא יוכל לקבוע ליום שלישי דבר כי הוא לא יידע אם יידרש פתאום לענות על שאילתה בעל-פה. את יודעת שזה בעייתי. הייתי לוקח דווקא את השאילתות הרגילות, שם אפשר לעשות תכנון לטווח ארוך בצורה פשוטה יותר, מרכז אותן ואומר לו: תבוא ביום שלישי פעם או פעמיים בכנס. כל שר ינודב לבוא ביום שלישי לתת מענה לשאילתות הרגילות שלו. </w:t>
      </w:r>
    </w:p>
    <w:p w14:paraId="51C2A016" w14:textId="77777777" w:rsidR="00D51324" w:rsidRPr="00D51324" w:rsidRDefault="00D51324" w:rsidP="00D51324">
      <w:pPr>
        <w:bidi/>
        <w:jc w:val="both"/>
        <w:rPr>
          <w:rFonts w:cs="David" w:hint="cs"/>
          <w:rtl/>
        </w:rPr>
      </w:pPr>
    </w:p>
    <w:p w14:paraId="3284488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7DF4966" w14:textId="77777777" w:rsidR="00D51324" w:rsidRPr="00D51324" w:rsidRDefault="00D51324" w:rsidP="00D51324">
      <w:pPr>
        <w:bidi/>
        <w:jc w:val="both"/>
        <w:rPr>
          <w:rFonts w:cs="David" w:hint="cs"/>
          <w:rtl/>
        </w:rPr>
      </w:pPr>
    </w:p>
    <w:p w14:paraId="6C0F862C" w14:textId="77777777" w:rsidR="00D51324" w:rsidRPr="00D51324" w:rsidRDefault="00D51324" w:rsidP="00D51324">
      <w:pPr>
        <w:bidi/>
        <w:jc w:val="both"/>
        <w:rPr>
          <w:rFonts w:cs="David" w:hint="cs"/>
          <w:rtl/>
        </w:rPr>
      </w:pPr>
      <w:r w:rsidRPr="00D51324">
        <w:rPr>
          <w:rFonts w:cs="David" w:hint="cs"/>
          <w:rtl/>
        </w:rPr>
        <w:tab/>
        <w:t xml:space="preserve">אז ביום שלישי יש לנו שעת שאלות לשר ויש לנו את השאילתות הרגילות גם. </w:t>
      </w:r>
    </w:p>
    <w:p w14:paraId="2A9B4810" w14:textId="77777777" w:rsidR="00D51324" w:rsidRPr="00D51324" w:rsidRDefault="00D51324" w:rsidP="00D51324">
      <w:pPr>
        <w:bidi/>
        <w:jc w:val="both"/>
        <w:rPr>
          <w:rFonts w:cs="David" w:hint="cs"/>
          <w:rtl/>
        </w:rPr>
      </w:pPr>
    </w:p>
    <w:p w14:paraId="22284DE1"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F406FD3" w14:textId="77777777" w:rsidR="00D51324" w:rsidRPr="00D51324" w:rsidRDefault="00D51324" w:rsidP="00D51324">
      <w:pPr>
        <w:bidi/>
        <w:jc w:val="both"/>
        <w:rPr>
          <w:rFonts w:cs="David" w:hint="cs"/>
          <w:rtl/>
        </w:rPr>
      </w:pPr>
    </w:p>
    <w:p w14:paraId="660EEF9B" w14:textId="77777777" w:rsidR="00D51324" w:rsidRPr="00D51324" w:rsidRDefault="00D51324" w:rsidP="00D51324">
      <w:pPr>
        <w:bidi/>
        <w:jc w:val="both"/>
        <w:rPr>
          <w:rFonts w:cs="David" w:hint="cs"/>
          <w:rtl/>
        </w:rPr>
      </w:pPr>
      <w:r w:rsidRPr="00D51324">
        <w:rPr>
          <w:rFonts w:cs="David" w:hint="cs"/>
          <w:rtl/>
        </w:rPr>
        <w:tab/>
        <w:t xml:space="preserve">באותה הזדמנות הוא גם יענה תשובות להצעות לסדר שעלו באותו שבוע בנוגע למשרד שלו, ככל שיש כאלה. זה יחיה את הדיון, כי אם יהיו תשובות לשאילתות בשעה 16:30 ביום שלישי תהיה נוכחות גדולה יותר במליאה, אולי לא נוכחות אדירה אבל נוכחות רבה יותר מן המצב הקיים. </w:t>
      </w:r>
    </w:p>
    <w:p w14:paraId="660AF42F" w14:textId="77777777" w:rsidR="00D51324" w:rsidRPr="00D51324" w:rsidRDefault="00D51324" w:rsidP="00D51324">
      <w:pPr>
        <w:bidi/>
        <w:jc w:val="both"/>
        <w:rPr>
          <w:rFonts w:cs="David" w:hint="cs"/>
          <w:rtl/>
        </w:rPr>
      </w:pPr>
    </w:p>
    <w:p w14:paraId="4D4697F9" w14:textId="77777777" w:rsidR="00D51324" w:rsidRPr="00D51324" w:rsidRDefault="00D51324" w:rsidP="00D51324">
      <w:pPr>
        <w:bidi/>
        <w:jc w:val="both"/>
        <w:rPr>
          <w:rFonts w:cs="David" w:hint="cs"/>
          <w:rtl/>
        </w:rPr>
      </w:pPr>
      <w:r w:rsidRPr="00D51324">
        <w:rPr>
          <w:rFonts w:cs="David" w:hint="cs"/>
          <w:rtl/>
        </w:rPr>
        <w:t xml:space="preserve"> </w:t>
      </w:r>
      <w:r w:rsidRPr="00D51324">
        <w:rPr>
          <w:rFonts w:cs="David" w:hint="cs"/>
          <w:rtl/>
        </w:rPr>
        <w:tab/>
        <w:t xml:space="preserve">אבל זה לא שייך למה שאנו עושים כאן. אני לא רוצה לפתור כעת את בעיית יום שלישי דרך זה. ברור שהיה אופטימלי אילו יכולנו לקיים את התהליך הזה ביום שלישי. זה לא מעשי, אלא אם כן תהיה הסכמה נקודתית, כמו שיש עם הדיון על-פי 40 חתימות. לכפות את זה מראש </w:t>
      </w:r>
      <w:r w:rsidRPr="00D51324">
        <w:rPr>
          <w:rFonts w:cs="David"/>
          <w:rtl/>
        </w:rPr>
        <w:t>–</w:t>
      </w:r>
      <w:r w:rsidRPr="00D51324">
        <w:rPr>
          <w:rFonts w:cs="David" w:hint="cs"/>
          <w:rtl/>
        </w:rPr>
        <w:t xml:space="preserve"> אני לא רואה שזה אפשרי, כי ניצור מצב שדה פקטו הממשלה נאלצת למצוא את עצמה כאן פעמיים בחודש. </w:t>
      </w:r>
    </w:p>
    <w:p w14:paraId="284110B0" w14:textId="77777777" w:rsidR="00D51324" w:rsidRPr="00D51324" w:rsidRDefault="00D51324" w:rsidP="00D51324">
      <w:pPr>
        <w:bidi/>
        <w:jc w:val="both"/>
        <w:rPr>
          <w:rFonts w:cs="David" w:hint="cs"/>
          <w:rtl/>
        </w:rPr>
      </w:pPr>
    </w:p>
    <w:p w14:paraId="6329F29F"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5B4DB0ED" w14:textId="77777777" w:rsidR="00D51324" w:rsidRPr="00D51324" w:rsidRDefault="00D51324" w:rsidP="00D51324">
      <w:pPr>
        <w:bidi/>
        <w:jc w:val="both"/>
        <w:rPr>
          <w:rFonts w:cs="David" w:hint="cs"/>
          <w:rtl/>
        </w:rPr>
      </w:pPr>
    </w:p>
    <w:p w14:paraId="4E8954E8" w14:textId="77777777" w:rsidR="00D51324" w:rsidRPr="00D51324" w:rsidRDefault="00D51324" w:rsidP="00D51324">
      <w:pPr>
        <w:bidi/>
        <w:jc w:val="both"/>
        <w:rPr>
          <w:rFonts w:cs="David" w:hint="cs"/>
          <w:rtl/>
        </w:rPr>
      </w:pPr>
      <w:r w:rsidRPr="00D51324">
        <w:rPr>
          <w:rFonts w:cs="David" w:hint="cs"/>
          <w:rtl/>
        </w:rPr>
        <w:tab/>
        <w:t xml:space="preserve">אנחנו אומרים: פעם בחודשיים תגיע לכאן שליש מן הממשלה. </w:t>
      </w:r>
    </w:p>
    <w:p w14:paraId="058B15D6" w14:textId="77777777" w:rsidR="00D51324" w:rsidRPr="00D51324" w:rsidRDefault="00D51324" w:rsidP="00D51324">
      <w:pPr>
        <w:bidi/>
        <w:jc w:val="both"/>
        <w:rPr>
          <w:rFonts w:cs="David" w:hint="cs"/>
          <w:rtl/>
        </w:rPr>
      </w:pPr>
    </w:p>
    <w:p w14:paraId="43D1662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3486425" w14:textId="77777777" w:rsidR="00D51324" w:rsidRPr="00D51324" w:rsidRDefault="00D51324" w:rsidP="00D51324">
      <w:pPr>
        <w:bidi/>
        <w:jc w:val="both"/>
        <w:rPr>
          <w:rFonts w:cs="David" w:hint="cs"/>
          <w:rtl/>
        </w:rPr>
      </w:pPr>
    </w:p>
    <w:p w14:paraId="1B36BCF4" w14:textId="77777777" w:rsidR="00D51324" w:rsidRPr="00D51324" w:rsidRDefault="00D51324" w:rsidP="00D51324">
      <w:pPr>
        <w:bidi/>
        <w:jc w:val="both"/>
        <w:rPr>
          <w:rFonts w:cs="David" w:hint="cs"/>
          <w:rtl/>
        </w:rPr>
      </w:pPr>
      <w:r w:rsidRPr="00D51324">
        <w:rPr>
          <w:rFonts w:cs="David" w:hint="cs"/>
          <w:rtl/>
        </w:rPr>
        <w:tab/>
        <w:t xml:space="preserve">ובנוסף לזה פעם ב-3 שבועות מתנהל דיון על-פי 40 חתימות. </w:t>
      </w:r>
    </w:p>
    <w:p w14:paraId="1DFBAA7E" w14:textId="77777777" w:rsidR="00D51324" w:rsidRPr="00D51324" w:rsidRDefault="00D51324" w:rsidP="00D51324">
      <w:pPr>
        <w:bidi/>
        <w:jc w:val="both"/>
        <w:rPr>
          <w:rFonts w:cs="David" w:hint="cs"/>
          <w:rtl/>
        </w:rPr>
      </w:pPr>
    </w:p>
    <w:p w14:paraId="5AC8730C"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56F273F1" w14:textId="77777777" w:rsidR="00D51324" w:rsidRPr="00D51324" w:rsidRDefault="00D51324" w:rsidP="00D51324">
      <w:pPr>
        <w:bidi/>
        <w:jc w:val="both"/>
        <w:rPr>
          <w:rFonts w:cs="David" w:hint="cs"/>
          <w:rtl/>
        </w:rPr>
      </w:pPr>
    </w:p>
    <w:p w14:paraId="2E56C390" w14:textId="77777777" w:rsidR="00D51324" w:rsidRPr="00D51324" w:rsidRDefault="00D51324" w:rsidP="00D51324">
      <w:pPr>
        <w:bidi/>
        <w:jc w:val="both"/>
        <w:rPr>
          <w:rFonts w:cs="David" w:hint="cs"/>
          <w:rtl/>
        </w:rPr>
      </w:pPr>
      <w:r w:rsidRPr="00D51324">
        <w:rPr>
          <w:rFonts w:cs="David" w:hint="cs"/>
          <w:rtl/>
        </w:rPr>
        <w:tab/>
        <w:t xml:space="preserve">זה יהיה בתאריך קבוע, למשל בשבוע האחרון בתום החודשיים. השר יידע חודשיים מראש מתי הוא צריך להגיע. </w:t>
      </w:r>
    </w:p>
    <w:p w14:paraId="51992B13" w14:textId="77777777" w:rsidR="00D51324" w:rsidRPr="00D51324" w:rsidRDefault="00D51324" w:rsidP="00D51324">
      <w:pPr>
        <w:bidi/>
        <w:jc w:val="both"/>
        <w:rPr>
          <w:rFonts w:cs="David" w:hint="cs"/>
          <w:rtl/>
        </w:rPr>
      </w:pPr>
    </w:p>
    <w:p w14:paraId="7C1667D8"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029AB18C" w14:textId="77777777" w:rsidR="00D51324" w:rsidRPr="00D51324" w:rsidRDefault="00D51324" w:rsidP="00D51324">
      <w:pPr>
        <w:bidi/>
        <w:jc w:val="both"/>
        <w:rPr>
          <w:rFonts w:cs="David" w:hint="cs"/>
          <w:rtl/>
        </w:rPr>
      </w:pPr>
    </w:p>
    <w:p w14:paraId="039A06E1" w14:textId="77777777" w:rsidR="00D51324" w:rsidRPr="00D51324" w:rsidRDefault="00D51324" w:rsidP="00D51324">
      <w:pPr>
        <w:bidi/>
        <w:jc w:val="both"/>
        <w:rPr>
          <w:rFonts w:cs="David" w:hint="cs"/>
          <w:rtl/>
        </w:rPr>
      </w:pPr>
      <w:r w:rsidRPr="00D51324">
        <w:rPr>
          <w:rFonts w:cs="David" w:hint="cs"/>
          <w:rtl/>
        </w:rPr>
        <w:tab/>
        <w:t>ומה עם הדיון על-פי 40 חתימות?</w:t>
      </w:r>
    </w:p>
    <w:p w14:paraId="47069000" w14:textId="77777777" w:rsidR="00D51324" w:rsidRPr="00D51324" w:rsidRDefault="00D51324" w:rsidP="00D51324">
      <w:pPr>
        <w:bidi/>
        <w:jc w:val="both"/>
        <w:rPr>
          <w:rFonts w:cs="David" w:hint="cs"/>
          <w:rtl/>
        </w:rPr>
      </w:pPr>
    </w:p>
    <w:p w14:paraId="61CF2B8D"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3C6AFCA" w14:textId="77777777" w:rsidR="00D51324" w:rsidRPr="00D51324" w:rsidRDefault="00D51324" w:rsidP="00D51324">
      <w:pPr>
        <w:bidi/>
        <w:jc w:val="both"/>
        <w:rPr>
          <w:rFonts w:cs="David" w:hint="cs"/>
          <w:rtl/>
        </w:rPr>
      </w:pPr>
    </w:p>
    <w:p w14:paraId="5852C3FB" w14:textId="77777777" w:rsidR="00D51324" w:rsidRPr="00D51324" w:rsidRDefault="00D51324" w:rsidP="00D51324">
      <w:pPr>
        <w:bidi/>
        <w:jc w:val="both"/>
        <w:rPr>
          <w:rFonts w:cs="David" w:hint="cs"/>
          <w:rtl/>
        </w:rPr>
      </w:pPr>
      <w:r w:rsidRPr="00D51324">
        <w:rPr>
          <w:rFonts w:cs="David" w:hint="cs"/>
          <w:rtl/>
        </w:rPr>
        <w:tab/>
        <w:t xml:space="preserve">זה לא קשור. </w:t>
      </w:r>
    </w:p>
    <w:p w14:paraId="7A3547BA" w14:textId="77777777" w:rsidR="00D51324" w:rsidRPr="00D51324" w:rsidRDefault="00D51324" w:rsidP="00D51324">
      <w:pPr>
        <w:bidi/>
        <w:jc w:val="both"/>
        <w:rPr>
          <w:rFonts w:cs="David" w:hint="cs"/>
          <w:rtl/>
        </w:rPr>
      </w:pPr>
    </w:p>
    <w:p w14:paraId="690D98B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9A87EEB" w14:textId="77777777" w:rsidR="00D51324" w:rsidRPr="00D51324" w:rsidRDefault="00D51324" w:rsidP="00D51324">
      <w:pPr>
        <w:bidi/>
        <w:jc w:val="both"/>
        <w:rPr>
          <w:rFonts w:cs="David" w:hint="cs"/>
          <w:rtl/>
        </w:rPr>
      </w:pPr>
    </w:p>
    <w:p w14:paraId="6019E06D" w14:textId="77777777" w:rsidR="00D51324" w:rsidRPr="00D51324" w:rsidRDefault="00D51324" w:rsidP="00D51324">
      <w:pPr>
        <w:bidi/>
        <w:jc w:val="both"/>
        <w:rPr>
          <w:rFonts w:cs="David" w:hint="cs"/>
          <w:rtl/>
        </w:rPr>
      </w:pPr>
      <w:r w:rsidRPr="00D51324">
        <w:rPr>
          <w:rFonts w:cs="David" w:hint="cs"/>
          <w:rtl/>
        </w:rPr>
        <w:tab/>
        <w:t xml:space="preserve">הוא מתנהל בכל 21 ימים. </w:t>
      </w:r>
    </w:p>
    <w:p w14:paraId="5BC39461" w14:textId="77777777" w:rsidR="00D51324" w:rsidRPr="00D51324" w:rsidRDefault="00D51324" w:rsidP="00D51324">
      <w:pPr>
        <w:bidi/>
        <w:jc w:val="both"/>
        <w:rPr>
          <w:rFonts w:cs="David" w:hint="cs"/>
          <w:rtl/>
        </w:rPr>
      </w:pPr>
    </w:p>
    <w:p w14:paraId="792044D2"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5FD2898" w14:textId="77777777" w:rsidR="00D51324" w:rsidRPr="00D51324" w:rsidRDefault="00D51324" w:rsidP="00D51324">
      <w:pPr>
        <w:bidi/>
        <w:jc w:val="both"/>
        <w:rPr>
          <w:rFonts w:cs="David" w:hint="cs"/>
          <w:rtl/>
        </w:rPr>
      </w:pPr>
    </w:p>
    <w:p w14:paraId="3C0B363F" w14:textId="77777777" w:rsidR="00D51324" w:rsidRPr="00D51324" w:rsidRDefault="00D51324" w:rsidP="00D51324">
      <w:pPr>
        <w:bidi/>
        <w:jc w:val="both"/>
        <w:rPr>
          <w:rFonts w:cs="David" w:hint="cs"/>
          <w:rtl/>
        </w:rPr>
      </w:pPr>
      <w:r w:rsidRPr="00D51324">
        <w:rPr>
          <w:rFonts w:cs="David" w:hint="cs"/>
          <w:rtl/>
        </w:rPr>
        <w:tab/>
        <w:t xml:space="preserve">דיון על-פי 40 חתימות נערך פעם בחודש ואילו שעת שאלות עם שליש מן הממשלה תיערך פעם בחודשיים. </w:t>
      </w:r>
    </w:p>
    <w:p w14:paraId="152CDF5D" w14:textId="77777777" w:rsidR="00D51324" w:rsidRPr="00D51324" w:rsidRDefault="00D51324" w:rsidP="00D51324">
      <w:pPr>
        <w:bidi/>
        <w:jc w:val="both"/>
        <w:rPr>
          <w:rFonts w:cs="David" w:hint="cs"/>
          <w:rtl/>
        </w:rPr>
      </w:pPr>
    </w:p>
    <w:p w14:paraId="7581A968"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0A4CE495" w14:textId="77777777" w:rsidR="00D51324" w:rsidRPr="00D51324" w:rsidRDefault="00D51324" w:rsidP="00D51324">
      <w:pPr>
        <w:bidi/>
        <w:jc w:val="both"/>
        <w:rPr>
          <w:rFonts w:cs="David" w:hint="cs"/>
          <w:rtl/>
        </w:rPr>
      </w:pPr>
    </w:p>
    <w:p w14:paraId="42E9EDE3" w14:textId="77777777" w:rsidR="00D51324" w:rsidRPr="00D51324" w:rsidRDefault="00D51324" w:rsidP="00D51324">
      <w:pPr>
        <w:bidi/>
        <w:jc w:val="both"/>
        <w:rPr>
          <w:rFonts w:cs="David" w:hint="cs"/>
          <w:rtl/>
        </w:rPr>
      </w:pPr>
      <w:r w:rsidRPr="00D51324">
        <w:rPr>
          <w:rFonts w:cs="David" w:hint="cs"/>
          <w:rtl/>
        </w:rPr>
        <w:tab/>
        <w:t xml:space="preserve">אז הממשלה צריכה להיות בכנסת בתדירות גבוהה. </w:t>
      </w:r>
    </w:p>
    <w:p w14:paraId="2357FB6D" w14:textId="77777777" w:rsidR="00D51324" w:rsidRPr="00D51324" w:rsidRDefault="00D51324" w:rsidP="00D51324">
      <w:pPr>
        <w:bidi/>
        <w:jc w:val="both"/>
        <w:rPr>
          <w:rFonts w:cs="David" w:hint="cs"/>
          <w:rtl/>
        </w:rPr>
      </w:pPr>
    </w:p>
    <w:p w14:paraId="015555E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1CD0F1A" w14:textId="77777777" w:rsidR="00D51324" w:rsidRPr="00D51324" w:rsidRDefault="00D51324" w:rsidP="00D51324">
      <w:pPr>
        <w:bidi/>
        <w:jc w:val="both"/>
        <w:rPr>
          <w:rFonts w:cs="David" w:hint="cs"/>
          <w:rtl/>
        </w:rPr>
      </w:pPr>
    </w:p>
    <w:p w14:paraId="72C93B46" w14:textId="77777777" w:rsidR="00D51324" w:rsidRPr="00D51324" w:rsidRDefault="00D51324" w:rsidP="00D51324">
      <w:pPr>
        <w:bidi/>
        <w:jc w:val="both"/>
        <w:rPr>
          <w:rFonts w:cs="David" w:hint="cs"/>
          <w:rtl/>
        </w:rPr>
      </w:pPr>
      <w:r w:rsidRPr="00D51324">
        <w:rPr>
          <w:rFonts w:cs="David" w:hint="cs"/>
          <w:rtl/>
        </w:rPr>
        <w:tab/>
        <w:t xml:space="preserve">אחת לחודש. </w:t>
      </w:r>
    </w:p>
    <w:p w14:paraId="2CF3E823" w14:textId="77777777" w:rsidR="00D51324" w:rsidRPr="00D51324" w:rsidRDefault="00D51324" w:rsidP="00D51324">
      <w:pPr>
        <w:bidi/>
        <w:jc w:val="both"/>
        <w:rPr>
          <w:rFonts w:cs="David" w:hint="cs"/>
          <w:rtl/>
        </w:rPr>
      </w:pPr>
    </w:p>
    <w:p w14:paraId="241D5C5C"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56D0081" w14:textId="77777777" w:rsidR="00D51324" w:rsidRPr="00D51324" w:rsidRDefault="00D51324" w:rsidP="00D51324">
      <w:pPr>
        <w:bidi/>
        <w:jc w:val="both"/>
        <w:rPr>
          <w:rFonts w:cs="David" w:hint="cs"/>
          <w:rtl/>
        </w:rPr>
      </w:pPr>
    </w:p>
    <w:p w14:paraId="11B9087E" w14:textId="77777777" w:rsidR="00D51324" w:rsidRPr="00D51324" w:rsidRDefault="00D51324" w:rsidP="00D51324">
      <w:pPr>
        <w:bidi/>
        <w:jc w:val="both"/>
        <w:rPr>
          <w:rFonts w:cs="David" w:hint="cs"/>
          <w:rtl/>
        </w:rPr>
      </w:pPr>
      <w:r w:rsidRPr="00D51324">
        <w:rPr>
          <w:rFonts w:cs="David" w:hint="cs"/>
          <w:rtl/>
        </w:rPr>
        <w:tab/>
        <w:t>פעם בחודש, ופעם בחודשיים. אנחנו לא אומרים פעם בשבוע-שבועיים. פעם בחודשיים ראש הממשלה יופיע עם שליש מן הממשלה.</w:t>
      </w:r>
    </w:p>
    <w:p w14:paraId="02878306" w14:textId="77777777" w:rsidR="00D51324" w:rsidRPr="00D51324" w:rsidRDefault="00D51324" w:rsidP="00D51324">
      <w:pPr>
        <w:bidi/>
        <w:jc w:val="both"/>
        <w:rPr>
          <w:rFonts w:cs="David" w:hint="cs"/>
          <w:rtl/>
        </w:rPr>
      </w:pPr>
    </w:p>
    <w:p w14:paraId="23BA27F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79BFDB5" w14:textId="77777777" w:rsidR="00D51324" w:rsidRPr="00D51324" w:rsidRDefault="00D51324" w:rsidP="00D51324">
      <w:pPr>
        <w:bidi/>
        <w:jc w:val="both"/>
        <w:rPr>
          <w:rFonts w:cs="David" w:hint="cs"/>
          <w:rtl/>
        </w:rPr>
      </w:pPr>
    </w:p>
    <w:p w14:paraId="7660E477" w14:textId="77777777" w:rsidR="00D51324" w:rsidRPr="00D51324" w:rsidRDefault="00D51324" w:rsidP="00D51324">
      <w:pPr>
        <w:bidi/>
        <w:jc w:val="both"/>
        <w:rPr>
          <w:rFonts w:cs="David" w:hint="cs"/>
          <w:rtl/>
        </w:rPr>
      </w:pPr>
      <w:r w:rsidRPr="00D51324">
        <w:rPr>
          <w:rFonts w:cs="David" w:hint="cs"/>
          <w:rtl/>
        </w:rPr>
        <w:tab/>
        <w:t xml:space="preserve">לא שליש ממשלה. פעם בחודשיים תבוא כל הממשלה, חד-משמעית. </w:t>
      </w:r>
    </w:p>
    <w:p w14:paraId="7E298FA7" w14:textId="77777777" w:rsidR="00D51324" w:rsidRPr="00D51324" w:rsidRDefault="00D51324" w:rsidP="00D51324">
      <w:pPr>
        <w:bidi/>
        <w:jc w:val="both"/>
        <w:rPr>
          <w:rFonts w:cs="David" w:hint="cs"/>
          <w:rtl/>
        </w:rPr>
      </w:pPr>
    </w:p>
    <w:p w14:paraId="1B790590"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0CD71D96" w14:textId="77777777" w:rsidR="00D51324" w:rsidRPr="00D51324" w:rsidRDefault="00D51324" w:rsidP="00D51324">
      <w:pPr>
        <w:bidi/>
        <w:jc w:val="both"/>
        <w:rPr>
          <w:rFonts w:cs="David" w:hint="cs"/>
          <w:rtl/>
        </w:rPr>
      </w:pPr>
    </w:p>
    <w:p w14:paraId="3396C6C7" w14:textId="77777777" w:rsidR="00D51324" w:rsidRPr="00D51324" w:rsidRDefault="00D51324" w:rsidP="00D51324">
      <w:pPr>
        <w:bidi/>
        <w:jc w:val="both"/>
        <w:rPr>
          <w:rFonts w:cs="David" w:hint="cs"/>
          <w:rtl/>
        </w:rPr>
      </w:pPr>
      <w:r w:rsidRPr="00D51324">
        <w:rPr>
          <w:rFonts w:cs="David" w:hint="cs"/>
          <w:rtl/>
        </w:rPr>
        <w:tab/>
        <w:t xml:space="preserve">זה לא יעבוד. זה גם תְלוי תרבות פוליטית וגם אין סנקציה. </w:t>
      </w:r>
    </w:p>
    <w:p w14:paraId="3A549E7A" w14:textId="77777777" w:rsidR="00D51324" w:rsidRPr="00D51324" w:rsidRDefault="00D51324" w:rsidP="00D51324">
      <w:pPr>
        <w:bidi/>
        <w:jc w:val="both"/>
        <w:rPr>
          <w:rFonts w:cs="David" w:hint="cs"/>
          <w:rtl/>
        </w:rPr>
      </w:pPr>
    </w:p>
    <w:p w14:paraId="5B509485"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D5EA93A" w14:textId="77777777" w:rsidR="00D51324" w:rsidRPr="00D51324" w:rsidRDefault="00D51324" w:rsidP="00D51324">
      <w:pPr>
        <w:bidi/>
        <w:jc w:val="both"/>
        <w:rPr>
          <w:rFonts w:cs="David" w:hint="cs"/>
          <w:rtl/>
        </w:rPr>
      </w:pPr>
    </w:p>
    <w:p w14:paraId="738EFA06" w14:textId="77777777" w:rsidR="00D51324" w:rsidRPr="00D51324" w:rsidRDefault="00D51324" w:rsidP="00D51324">
      <w:pPr>
        <w:bidi/>
        <w:jc w:val="both"/>
        <w:rPr>
          <w:rFonts w:cs="David" w:hint="cs"/>
          <w:rtl/>
        </w:rPr>
      </w:pPr>
      <w:r w:rsidRPr="00D51324">
        <w:rPr>
          <w:rFonts w:cs="David" w:hint="cs"/>
          <w:rtl/>
        </w:rPr>
        <w:tab/>
        <w:t xml:space="preserve">אנחנו לא נגיע להסכמה לפיה ראש הממשלה לא יכול לשבת אחר-הצהרים אחד בכנסת. כפי שמגיעים שרים להצביע, שרים יחממו כיסאות בכנסת במשך 3 שעות ולא יקרה שום דבר. במקום שיהיו רק 5 דקות לצורך הצבעה הם יפנו אחר-הצהרים שלם. אפשר לעשות את זה. אם קובעים את זה והשרים יודעים וראשי הלשכות יודעים שהם צריכים לקבוע ישיבה בכנסת של 3 שעות אחת לחודש כדי להגיע ליום החשוב הזה אז הם יגיעו. הכול הוא עניין של ארגון מראש. </w:t>
      </w:r>
    </w:p>
    <w:p w14:paraId="4F1A9DDB" w14:textId="77777777" w:rsidR="00D51324" w:rsidRPr="00D51324" w:rsidRDefault="00D51324" w:rsidP="00D51324">
      <w:pPr>
        <w:bidi/>
        <w:jc w:val="both"/>
        <w:rPr>
          <w:rFonts w:cs="David" w:hint="cs"/>
          <w:rtl/>
        </w:rPr>
      </w:pPr>
    </w:p>
    <w:p w14:paraId="4B26C721"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9B21E66" w14:textId="77777777" w:rsidR="00D51324" w:rsidRPr="00D51324" w:rsidRDefault="00D51324" w:rsidP="00D51324">
      <w:pPr>
        <w:bidi/>
        <w:jc w:val="both"/>
        <w:rPr>
          <w:rFonts w:cs="David" w:hint="cs"/>
          <w:rtl/>
        </w:rPr>
      </w:pPr>
    </w:p>
    <w:p w14:paraId="3144E7A0" w14:textId="77777777" w:rsidR="00D51324" w:rsidRPr="00D51324" w:rsidRDefault="00D51324" w:rsidP="00D51324">
      <w:pPr>
        <w:bidi/>
        <w:jc w:val="both"/>
        <w:rPr>
          <w:rFonts w:cs="David" w:hint="cs"/>
          <w:rtl/>
        </w:rPr>
      </w:pPr>
      <w:r w:rsidRPr="00D51324">
        <w:rPr>
          <w:rFonts w:cs="David" w:hint="cs"/>
          <w:rtl/>
        </w:rPr>
        <w:tab/>
        <w:t xml:space="preserve">אם עושים את זה פעמיים בכנס זה לא סוף העולם. </w:t>
      </w:r>
    </w:p>
    <w:p w14:paraId="3B76C449" w14:textId="77777777" w:rsidR="00D51324" w:rsidRPr="00D51324" w:rsidRDefault="00D51324" w:rsidP="00D51324">
      <w:pPr>
        <w:bidi/>
        <w:jc w:val="both"/>
        <w:rPr>
          <w:rFonts w:cs="David" w:hint="cs"/>
          <w:rtl/>
        </w:rPr>
      </w:pPr>
    </w:p>
    <w:p w14:paraId="5654F23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3DD360C" w14:textId="77777777" w:rsidR="00D51324" w:rsidRPr="00D51324" w:rsidRDefault="00D51324" w:rsidP="00D51324">
      <w:pPr>
        <w:bidi/>
        <w:jc w:val="both"/>
        <w:rPr>
          <w:rFonts w:cs="David" w:hint="cs"/>
          <w:rtl/>
        </w:rPr>
      </w:pPr>
    </w:p>
    <w:p w14:paraId="286F2CD3" w14:textId="77777777" w:rsidR="00D51324" w:rsidRPr="00D51324" w:rsidRDefault="00D51324" w:rsidP="00D51324">
      <w:pPr>
        <w:bidi/>
        <w:jc w:val="both"/>
        <w:rPr>
          <w:rFonts w:cs="David" w:hint="cs"/>
          <w:rtl/>
        </w:rPr>
      </w:pPr>
      <w:r w:rsidRPr="00D51324">
        <w:rPr>
          <w:rFonts w:cs="David" w:hint="cs"/>
          <w:rtl/>
        </w:rPr>
        <w:tab/>
        <w:t xml:space="preserve">בכנס ארוך </w:t>
      </w:r>
      <w:r w:rsidRPr="00D51324">
        <w:rPr>
          <w:rFonts w:cs="David"/>
          <w:rtl/>
        </w:rPr>
        <w:t>–</w:t>
      </w:r>
      <w:r w:rsidRPr="00D51324">
        <w:rPr>
          <w:rFonts w:cs="David" w:hint="cs"/>
          <w:rtl/>
        </w:rPr>
        <w:t xml:space="preserve"> 3 פעמים, בכנס קצר </w:t>
      </w:r>
      <w:r w:rsidRPr="00D51324">
        <w:rPr>
          <w:rFonts w:cs="David"/>
          <w:rtl/>
        </w:rPr>
        <w:t>–</w:t>
      </w:r>
      <w:r w:rsidRPr="00D51324">
        <w:rPr>
          <w:rFonts w:cs="David" w:hint="cs"/>
          <w:rtl/>
        </w:rPr>
        <w:t xml:space="preserve"> פעמיים. </w:t>
      </w:r>
    </w:p>
    <w:p w14:paraId="4C17528C" w14:textId="77777777" w:rsidR="00D51324" w:rsidRPr="00D51324" w:rsidRDefault="00D51324" w:rsidP="00D51324">
      <w:pPr>
        <w:bidi/>
        <w:jc w:val="both"/>
        <w:rPr>
          <w:rFonts w:cs="David" w:hint="cs"/>
          <w:rtl/>
        </w:rPr>
      </w:pPr>
    </w:p>
    <w:p w14:paraId="35C6B208"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2A8A956" w14:textId="77777777" w:rsidR="00D51324" w:rsidRPr="00D51324" w:rsidRDefault="00D51324" w:rsidP="00D51324">
      <w:pPr>
        <w:bidi/>
        <w:jc w:val="both"/>
        <w:rPr>
          <w:rFonts w:cs="David" w:hint="cs"/>
          <w:rtl/>
        </w:rPr>
      </w:pPr>
    </w:p>
    <w:p w14:paraId="3B750635" w14:textId="77777777" w:rsidR="00D51324" w:rsidRPr="00D51324" w:rsidRDefault="00D51324" w:rsidP="00D51324">
      <w:pPr>
        <w:bidi/>
        <w:jc w:val="both"/>
        <w:rPr>
          <w:rFonts w:cs="David" w:hint="cs"/>
          <w:rtl/>
        </w:rPr>
      </w:pPr>
      <w:r w:rsidRPr="00D51324">
        <w:rPr>
          <w:rFonts w:cs="David" w:hint="cs"/>
          <w:rtl/>
        </w:rPr>
        <w:tab/>
        <w:t xml:space="preserve">אני מוכרח לומר שאני נוטה ללכת לכיוון שלך, מן הבחינה הזאת שאם כבר עושים אז בואו נעשה משהו שיהיה חי יותר ועם תוכן רב יותר. גברת פרח לרנר, אנחנו לא מחליטים כרגע, כלומר יש לכם זמן להתייעץ על זה, אל תדאגי. </w:t>
      </w:r>
    </w:p>
    <w:p w14:paraId="137C016A" w14:textId="77777777" w:rsidR="00D51324" w:rsidRPr="00D51324" w:rsidRDefault="00D51324" w:rsidP="00D51324">
      <w:pPr>
        <w:bidi/>
        <w:jc w:val="both"/>
        <w:rPr>
          <w:rFonts w:cs="David" w:hint="cs"/>
          <w:rtl/>
        </w:rPr>
      </w:pPr>
    </w:p>
    <w:p w14:paraId="174EF10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A81C295" w14:textId="77777777" w:rsidR="00D51324" w:rsidRPr="00D51324" w:rsidRDefault="00D51324" w:rsidP="00D51324">
      <w:pPr>
        <w:bidi/>
        <w:jc w:val="both"/>
        <w:rPr>
          <w:rFonts w:cs="David" w:hint="cs"/>
          <w:rtl/>
        </w:rPr>
      </w:pPr>
    </w:p>
    <w:p w14:paraId="6F129F93" w14:textId="77777777" w:rsidR="00D51324" w:rsidRPr="00D51324" w:rsidRDefault="00D51324" w:rsidP="00D51324">
      <w:pPr>
        <w:bidi/>
        <w:jc w:val="both"/>
        <w:rPr>
          <w:rFonts w:cs="David" w:hint="cs"/>
          <w:rtl/>
        </w:rPr>
      </w:pPr>
      <w:r w:rsidRPr="00D51324">
        <w:rPr>
          <w:rFonts w:cs="David" w:hint="cs"/>
          <w:rtl/>
        </w:rPr>
        <w:tab/>
        <w:t xml:space="preserve">זה במילא יתחיל מן הממשלה הבאה. אני יודעת שאני אבכה, אבל לא אכפת לי ... </w:t>
      </w:r>
    </w:p>
    <w:p w14:paraId="3880B540" w14:textId="77777777" w:rsidR="00D51324" w:rsidRPr="00D51324" w:rsidRDefault="00D51324" w:rsidP="00D51324">
      <w:pPr>
        <w:bidi/>
        <w:jc w:val="both"/>
        <w:rPr>
          <w:rFonts w:cs="David" w:hint="cs"/>
          <w:rtl/>
        </w:rPr>
      </w:pPr>
    </w:p>
    <w:p w14:paraId="3CB632F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4CEEC7A" w14:textId="77777777" w:rsidR="00D51324" w:rsidRPr="00D51324" w:rsidRDefault="00D51324" w:rsidP="00D51324">
      <w:pPr>
        <w:bidi/>
        <w:jc w:val="both"/>
        <w:rPr>
          <w:rFonts w:cs="David" w:hint="cs"/>
          <w:rtl/>
        </w:rPr>
      </w:pPr>
    </w:p>
    <w:p w14:paraId="0152D2A0" w14:textId="77777777" w:rsidR="00D51324" w:rsidRPr="00D51324" w:rsidRDefault="00D51324" w:rsidP="00D51324">
      <w:pPr>
        <w:bidi/>
        <w:jc w:val="both"/>
        <w:rPr>
          <w:rFonts w:cs="David" w:hint="cs"/>
          <w:rtl/>
        </w:rPr>
      </w:pPr>
      <w:r w:rsidRPr="00D51324">
        <w:rPr>
          <w:rFonts w:cs="David" w:hint="cs"/>
          <w:rtl/>
        </w:rPr>
        <w:tab/>
        <w:t xml:space="preserve">את מקווה לבכות ... </w:t>
      </w:r>
    </w:p>
    <w:p w14:paraId="6166F07B" w14:textId="77777777" w:rsidR="00D51324" w:rsidRPr="00D51324" w:rsidRDefault="00D51324" w:rsidP="00D51324">
      <w:pPr>
        <w:bidi/>
        <w:jc w:val="both"/>
        <w:rPr>
          <w:rFonts w:cs="David" w:hint="cs"/>
          <w:rtl/>
        </w:rPr>
      </w:pPr>
    </w:p>
    <w:p w14:paraId="45248CE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63E66A4" w14:textId="77777777" w:rsidR="00D51324" w:rsidRPr="00D51324" w:rsidRDefault="00D51324" w:rsidP="00D51324">
      <w:pPr>
        <w:bidi/>
        <w:jc w:val="both"/>
        <w:rPr>
          <w:rFonts w:cs="David" w:hint="cs"/>
          <w:rtl/>
        </w:rPr>
      </w:pPr>
    </w:p>
    <w:p w14:paraId="42F46A8F" w14:textId="77777777" w:rsidR="00D51324" w:rsidRPr="00D51324" w:rsidRDefault="00D51324" w:rsidP="00D51324">
      <w:pPr>
        <w:bidi/>
        <w:jc w:val="both"/>
        <w:rPr>
          <w:rFonts w:cs="David" w:hint="cs"/>
          <w:rtl/>
        </w:rPr>
      </w:pPr>
      <w:r w:rsidRPr="00D51324">
        <w:rPr>
          <w:rFonts w:cs="David" w:hint="cs"/>
          <w:rtl/>
        </w:rPr>
        <w:tab/>
        <w:t>אני יודעת שאני אבכה ...</w:t>
      </w:r>
    </w:p>
    <w:p w14:paraId="35A8C6A4" w14:textId="77777777" w:rsidR="00D51324" w:rsidRPr="00D51324" w:rsidRDefault="00D51324" w:rsidP="00D51324">
      <w:pPr>
        <w:bidi/>
        <w:jc w:val="both"/>
        <w:rPr>
          <w:rFonts w:cs="David" w:hint="cs"/>
          <w:rtl/>
        </w:rPr>
      </w:pPr>
    </w:p>
    <w:p w14:paraId="26D9617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C7DBF10" w14:textId="77777777" w:rsidR="00D51324" w:rsidRPr="00D51324" w:rsidRDefault="00D51324" w:rsidP="00D51324">
      <w:pPr>
        <w:bidi/>
        <w:jc w:val="both"/>
        <w:rPr>
          <w:rFonts w:cs="David" w:hint="cs"/>
          <w:rtl/>
        </w:rPr>
      </w:pPr>
    </w:p>
    <w:p w14:paraId="7F17D407" w14:textId="77777777" w:rsidR="00D51324" w:rsidRPr="00D51324" w:rsidRDefault="00D51324" w:rsidP="00D51324">
      <w:pPr>
        <w:bidi/>
        <w:jc w:val="both"/>
        <w:rPr>
          <w:rFonts w:cs="David" w:hint="cs"/>
          <w:rtl/>
        </w:rPr>
      </w:pPr>
      <w:r w:rsidRPr="00D51324">
        <w:rPr>
          <w:rFonts w:cs="David" w:hint="cs"/>
          <w:rtl/>
        </w:rPr>
        <w:tab/>
        <w:t xml:space="preserve">אנחנו רוצים להגיע לדבר הגיוני וטוב, שיש לו סיכוי ושהוא גם נורמלי מבחינת המעמסה שהוא מטיל על הממשלה ולא עוקד את השרים כאן לכיסאות ללא שום תכלית. </w:t>
      </w:r>
    </w:p>
    <w:p w14:paraId="502DFD43" w14:textId="77777777" w:rsidR="00D51324" w:rsidRPr="00D51324" w:rsidRDefault="00D51324" w:rsidP="00D51324">
      <w:pPr>
        <w:bidi/>
        <w:jc w:val="both"/>
        <w:rPr>
          <w:rFonts w:cs="David" w:hint="cs"/>
          <w:rtl/>
        </w:rPr>
      </w:pPr>
    </w:p>
    <w:p w14:paraId="0F59E2C3" w14:textId="77777777" w:rsidR="00D51324" w:rsidRPr="00D51324" w:rsidRDefault="00D51324" w:rsidP="00D51324">
      <w:pPr>
        <w:bidi/>
        <w:jc w:val="both"/>
        <w:rPr>
          <w:rFonts w:cs="David" w:hint="cs"/>
          <w:rtl/>
        </w:rPr>
      </w:pPr>
      <w:r w:rsidRPr="00D51324">
        <w:rPr>
          <w:rFonts w:cs="David" w:hint="cs"/>
          <w:rtl/>
        </w:rPr>
        <w:tab/>
        <w:t xml:space="preserve">אני רוצה לנסות לסכם. אנחנו הולכים למתווה של דיון כזה פעמיים בכנס, ואולי בכנס הארוך יותר שלוש פעמים, דיון שנמשך עד 3 שעות. אפשר לשחק כאן קצת עם הזמן. יופיעו אליו כמובן לא 100% מן הממשלה, כי זה אף פעם לא יהיה, אבל תהיה התייצבות של הממשלה לדיון הזה. </w:t>
      </w:r>
    </w:p>
    <w:p w14:paraId="065D0A24" w14:textId="77777777" w:rsidR="00D51324" w:rsidRPr="00D51324" w:rsidRDefault="00D51324" w:rsidP="00D51324">
      <w:pPr>
        <w:bidi/>
        <w:jc w:val="both"/>
        <w:rPr>
          <w:rFonts w:cs="David" w:hint="cs"/>
          <w:rtl/>
        </w:rPr>
      </w:pPr>
    </w:p>
    <w:p w14:paraId="3A5ABC81" w14:textId="77777777" w:rsidR="00D51324" w:rsidRPr="00D51324" w:rsidRDefault="00D51324" w:rsidP="00D51324">
      <w:pPr>
        <w:bidi/>
        <w:jc w:val="both"/>
        <w:rPr>
          <w:rFonts w:cs="David" w:hint="cs"/>
          <w:rtl/>
        </w:rPr>
      </w:pPr>
      <w:r w:rsidRPr="00D51324">
        <w:rPr>
          <w:rFonts w:cs="David" w:hint="cs"/>
          <w:rtl/>
        </w:rPr>
        <w:tab/>
        <w:t xml:space="preserve">אנחנו מגיעים לבחון כמה מן השאלות מוגשות מראש וכמה הן שאלות ספונטניות. </w:t>
      </w:r>
    </w:p>
    <w:p w14:paraId="45FE67E5" w14:textId="77777777" w:rsidR="00D51324" w:rsidRPr="00D51324" w:rsidRDefault="00D51324" w:rsidP="00D51324">
      <w:pPr>
        <w:bidi/>
        <w:jc w:val="both"/>
        <w:rPr>
          <w:rFonts w:cs="David" w:hint="cs"/>
          <w:rtl/>
        </w:rPr>
      </w:pPr>
    </w:p>
    <w:p w14:paraId="4BE49D86" w14:textId="77777777" w:rsidR="00D51324" w:rsidRPr="00D51324" w:rsidRDefault="00D51324" w:rsidP="00D51324">
      <w:pPr>
        <w:bidi/>
        <w:jc w:val="both"/>
        <w:rPr>
          <w:rFonts w:cs="David" w:hint="cs"/>
          <w:u w:val="single"/>
          <w:rtl/>
        </w:rPr>
      </w:pPr>
      <w:r w:rsidRPr="00D51324">
        <w:rPr>
          <w:rFonts w:cs="David" w:hint="cs"/>
          <w:u w:val="single"/>
          <w:rtl/>
        </w:rPr>
        <w:t>ארבל אסטרחן:</w:t>
      </w:r>
    </w:p>
    <w:p w14:paraId="1C7BF5A6" w14:textId="77777777" w:rsidR="00D51324" w:rsidRPr="00D51324" w:rsidRDefault="00D51324" w:rsidP="00D51324">
      <w:pPr>
        <w:bidi/>
        <w:jc w:val="both"/>
        <w:rPr>
          <w:rFonts w:cs="David" w:hint="cs"/>
          <w:rtl/>
        </w:rPr>
      </w:pPr>
    </w:p>
    <w:p w14:paraId="5A8B9E38" w14:textId="77777777" w:rsidR="00D51324" w:rsidRPr="00D51324" w:rsidRDefault="00D51324" w:rsidP="00D51324">
      <w:pPr>
        <w:bidi/>
        <w:jc w:val="both"/>
        <w:rPr>
          <w:rFonts w:cs="David" w:hint="cs"/>
          <w:rtl/>
        </w:rPr>
      </w:pPr>
      <w:r w:rsidRPr="00D51324">
        <w:rPr>
          <w:rFonts w:cs="David" w:hint="cs"/>
          <w:rtl/>
        </w:rPr>
        <w:tab/>
        <w:t>או אולי נושאים שייקבעו מראש.</w:t>
      </w:r>
    </w:p>
    <w:p w14:paraId="3941BE09" w14:textId="77777777" w:rsidR="00D51324" w:rsidRPr="00D51324" w:rsidRDefault="00D51324" w:rsidP="00D51324">
      <w:pPr>
        <w:bidi/>
        <w:jc w:val="both"/>
        <w:rPr>
          <w:rFonts w:cs="David" w:hint="cs"/>
          <w:rtl/>
        </w:rPr>
      </w:pPr>
    </w:p>
    <w:p w14:paraId="2A24242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78ADD0E" w14:textId="77777777" w:rsidR="00D51324" w:rsidRPr="00D51324" w:rsidRDefault="00D51324" w:rsidP="00D51324">
      <w:pPr>
        <w:bidi/>
        <w:jc w:val="both"/>
        <w:rPr>
          <w:rFonts w:cs="David" w:hint="cs"/>
          <w:rtl/>
        </w:rPr>
      </w:pPr>
    </w:p>
    <w:p w14:paraId="354F3E79" w14:textId="77777777" w:rsidR="00D51324" w:rsidRPr="00D51324" w:rsidRDefault="00D51324" w:rsidP="00D51324">
      <w:pPr>
        <w:bidi/>
        <w:jc w:val="both"/>
        <w:rPr>
          <w:rFonts w:cs="David" w:hint="cs"/>
          <w:rtl/>
        </w:rPr>
      </w:pPr>
      <w:r w:rsidRPr="00D51324">
        <w:rPr>
          <w:rFonts w:cs="David" w:hint="cs"/>
          <w:rtl/>
        </w:rPr>
        <w:tab/>
        <w:t xml:space="preserve">לא, אם ייקבע נושאים מראש זה ייתר את הופעת כל השרים. </w:t>
      </w:r>
    </w:p>
    <w:p w14:paraId="3C1C805F" w14:textId="77777777" w:rsidR="00D51324" w:rsidRPr="00D51324" w:rsidRDefault="00D51324" w:rsidP="00D51324">
      <w:pPr>
        <w:bidi/>
        <w:jc w:val="both"/>
        <w:rPr>
          <w:rFonts w:cs="David" w:hint="cs"/>
          <w:rtl/>
        </w:rPr>
      </w:pPr>
    </w:p>
    <w:p w14:paraId="2C75A33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8043620" w14:textId="77777777" w:rsidR="00D51324" w:rsidRPr="00D51324" w:rsidRDefault="00D51324" w:rsidP="00D51324">
      <w:pPr>
        <w:bidi/>
        <w:jc w:val="both"/>
        <w:rPr>
          <w:rFonts w:cs="David" w:hint="cs"/>
          <w:rtl/>
        </w:rPr>
      </w:pPr>
    </w:p>
    <w:p w14:paraId="149D30BC" w14:textId="77777777" w:rsidR="00D51324" w:rsidRPr="00D51324" w:rsidRDefault="00D51324" w:rsidP="00D51324">
      <w:pPr>
        <w:bidi/>
        <w:jc w:val="both"/>
        <w:rPr>
          <w:rFonts w:cs="David" w:hint="cs"/>
          <w:rtl/>
        </w:rPr>
      </w:pPr>
      <w:r w:rsidRPr="00D51324">
        <w:rPr>
          <w:rFonts w:cs="David" w:hint="cs"/>
          <w:rtl/>
        </w:rPr>
        <w:tab/>
        <w:t xml:space="preserve">אני לא יודע אם יש צורך אמיתי בכך שהשאלות יהיו ידועות מראש. </w:t>
      </w:r>
    </w:p>
    <w:p w14:paraId="6D635E3B" w14:textId="77777777" w:rsidR="00D51324" w:rsidRPr="00D51324" w:rsidRDefault="00D51324" w:rsidP="00D51324">
      <w:pPr>
        <w:bidi/>
        <w:jc w:val="both"/>
        <w:rPr>
          <w:rFonts w:cs="David" w:hint="cs"/>
          <w:rtl/>
        </w:rPr>
      </w:pPr>
    </w:p>
    <w:p w14:paraId="1822F7A5"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0833250" w14:textId="77777777" w:rsidR="00D51324" w:rsidRPr="00D51324" w:rsidRDefault="00D51324" w:rsidP="00D51324">
      <w:pPr>
        <w:bidi/>
        <w:jc w:val="both"/>
        <w:rPr>
          <w:rFonts w:cs="David" w:hint="cs"/>
          <w:rtl/>
        </w:rPr>
      </w:pPr>
    </w:p>
    <w:p w14:paraId="142DD17A" w14:textId="77777777" w:rsidR="00D51324" w:rsidRPr="00D51324" w:rsidRDefault="00D51324" w:rsidP="00D51324">
      <w:pPr>
        <w:bidi/>
        <w:jc w:val="both"/>
        <w:rPr>
          <w:rFonts w:cs="David" w:hint="cs"/>
          <w:rtl/>
        </w:rPr>
      </w:pPr>
      <w:r w:rsidRPr="00D51324">
        <w:rPr>
          <w:rFonts w:cs="David" w:hint="cs"/>
          <w:rtl/>
        </w:rPr>
        <w:tab/>
        <w:t xml:space="preserve">אין צורך. </w:t>
      </w:r>
    </w:p>
    <w:p w14:paraId="3CC9E174" w14:textId="77777777" w:rsidR="00D51324" w:rsidRPr="00D51324" w:rsidRDefault="00D51324" w:rsidP="00D51324">
      <w:pPr>
        <w:bidi/>
        <w:jc w:val="both"/>
        <w:rPr>
          <w:rFonts w:cs="David" w:hint="cs"/>
          <w:rtl/>
        </w:rPr>
      </w:pPr>
    </w:p>
    <w:p w14:paraId="27DAF87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67A67C3" w14:textId="77777777" w:rsidR="00D51324" w:rsidRPr="00D51324" w:rsidRDefault="00D51324" w:rsidP="00D51324">
      <w:pPr>
        <w:bidi/>
        <w:jc w:val="both"/>
        <w:rPr>
          <w:rFonts w:cs="David" w:hint="cs"/>
          <w:rtl/>
        </w:rPr>
      </w:pPr>
    </w:p>
    <w:p w14:paraId="70EB73B6" w14:textId="77777777" w:rsidR="00D51324" w:rsidRPr="00D51324" w:rsidRDefault="00D51324" w:rsidP="00D51324">
      <w:pPr>
        <w:bidi/>
        <w:jc w:val="both"/>
        <w:rPr>
          <w:rFonts w:cs="David" w:hint="cs"/>
          <w:rtl/>
        </w:rPr>
      </w:pPr>
      <w:r w:rsidRPr="00D51324">
        <w:rPr>
          <w:rFonts w:cs="David" w:hint="cs"/>
          <w:rtl/>
        </w:rPr>
        <w:tab/>
        <w:t xml:space="preserve">כן צריכה להיות סמכות חד-משמעית של ראש הממשלה לקבוע מי השר שעונה. תישאל שאלה וראש הממשלה יגיד: אתה תענה, או ההוא יענה, או השלישי יענה. </w:t>
      </w:r>
    </w:p>
    <w:p w14:paraId="13C2FF16" w14:textId="77777777" w:rsidR="00D51324" w:rsidRPr="00D51324" w:rsidRDefault="00D51324" w:rsidP="00D51324">
      <w:pPr>
        <w:bidi/>
        <w:jc w:val="both"/>
        <w:rPr>
          <w:rFonts w:cs="David" w:hint="cs"/>
          <w:rtl/>
        </w:rPr>
      </w:pPr>
    </w:p>
    <w:p w14:paraId="3AC0AD1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CBDD4E8" w14:textId="77777777" w:rsidR="00D51324" w:rsidRPr="00D51324" w:rsidRDefault="00D51324" w:rsidP="00D51324">
      <w:pPr>
        <w:bidi/>
        <w:jc w:val="both"/>
        <w:rPr>
          <w:rFonts w:cs="David" w:hint="cs"/>
          <w:rtl/>
        </w:rPr>
      </w:pPr>
    </w:p>
    <w:p w14:paraId="699D7191" w14:textId="77777777" w:rsidR="00D51324" w:rsidRPr="00D51324" w:rsidRDefault="00D51324" w:rsidP="00D51324">
      <w:pPr>
        <w:bidi/>
        <w:jc w:val="both"/>
        <w:rPr>
          <w:rFonts w:cs="David" w:hint="cs"/>
          <w:rtl/>
        </w:rPr>
      </w:pPr>
      <w:r w:rsidRPr="00D51324">
        <w:rPr>
          <w:rFonts w:cs="David" w:hint="cs"/>
          <w:rtl/>
        </w:rPr>
        <w:tab/>
        <w:t xml:space="preserve">זאת תהיה הריאקציה. מאה אחוז, אני מסכימה. </w:t>
      </w:r>
    </w:p>
    <w:p w14:paraId="581AA4BC" w14:textId="77777777" w:rsidR="00D51324" w:rsidRPr="00D51324" w:rsidRDefault="00D51324" w:rsidP="00D51324">
      <w:pPr>
        <w:bidi/>
        <w:jc w:val="both"/>
        <w:rPr>
          <w:rFonts w:cs="David" w:hint="cs"/>
          <w:rtl/>
        </w:rPr>
      </w:pPr>
    </w:p>
    <w:p w14:paraId="112EB111"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74B9AD0" w14:textId="77777777" w:rsidR="00D51324" w:rsidRPr="00D51324" w:rsidRDefault="00D51324" w:rsidP="00D51324">
      <w:pPr>
        <w:bidi/>
        <w:jc w:val="both"/>
        <w:rPr>
          <w:rFonts w:cs="David" w:hint="cs"/>
          <w:rtl/>
        </w:rPr>
      </w:pPr>
    </w:p>
    <w:p w14:paraId="3A7EFBE6" w14:textId="77777777" w:rsidR="00D51324" w:rsidRPr="00D51324" w:rsidRDefault="00D51324" w:rsidP="00D51324">
      <w:pPr>
        <w:bidi/>
        <w:jc w:val="both"/>
        <w:rPr>
          <w:rFonts w:cs="David" w:hint="cs"/>
          <w:rtl/>
        </w:rPr>
      </w:pPr>
      <w:r w:rsidRPr="00D51324">
        <w:rPr>
          <w:rFonts w:cs="David" w:hint="cs"/>
          <w:rtl/>
        </w:rPr>
        <w:tab/>
        <w:t xml:space="preserve">יהיה יפה מאוד אם אפשר להגיע למבנה כזה. יהיה מעניין מאוד לראות איך זה יהיה בנוי. </w:t>
      </w:r>
    </w:p>
    <w:p w14:paraId="34927455" w14:textId="77777777" w:rsidR="00D51324" w:rsidRPr="00D51324" w:rsidRDefault="00D51324" w:rsidP="00D51324">
      <w:pPr>
        <w:bidi/>
        <w:jc w:val="both"/>
        <w:rPr>
          <w:rFonts w:cs="David" w:hint="cs"/>
          <w:rtl/>
        </w:rPr>
      </w:pPr>
    </w:p>
    <w:p w14:paraId="7185A92F" w14:textId="77777777" w:rsidR="00D51324" w:rsidRPr="00D51324" w:rsidRDefault="00D51324" w:rsidP="00D51324">
      <w:pPr>
        <w:bidi/>
        <w:jc w:val="both"/>
        <w:rPr>
          <w:rFonts w:cs="David" w:hint="cs"/>
          <w:rtl/>
        </w:rPr>
      </w:pPr>
      <w:r w:rsidRPr="00D51324">
        <w:rPr>
          <w:rFonts w:cs="David" w:hint="cs"/>
          <w:rtl/>
        </w:rPr>
        <w:tab/>
        <w:t>אני סבור שצריך לתחוֹם את מספר השאלות.</w:t>
      </w:r>
    </w:p>
    <w:p w14:paraId="2FB854C7" w14:textId="77777777" w:rsidR="00D51324" w:rsidRPr="00D51324" w:rsidRDefault="00D51324" w:rsidP="00D51324">
      <w:pPr>
        <w:bidi/>
        <w:jc w:val="both"/>
        <w:rPr>
          <w:rFonts w:cs="David" w:hint="cs"/>
          <w:rtl/>
        </w:rPr>
      </w:pPr>
    </w:p>
    <w:p w14:paraId="4D9934E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99051C0" w14:textId="77777777" w:rsidR="00D51324" w:rsidRPr="00D51324" w:rsidRDefault="00D51324" w:rsidP="00D51324">
      <w:pPr>
        <w:bidi/>
        <w:jc w:val="both"/>
        <w:rPr>
          <w:rFonts w:cs="David" w:hint="cs"/>
          <w:rtl/>
        </w:rPr>
      </w:pPr>
    </w:p>
    <w:p w14:paraId="009CEA93" w14:textId="77777777" w:rsidR="00D51324" w:rsidRPr="00D51324" w:rsidRDefault="00D51324" w:rsidP="00D51324">
      <w:pPr>
        <w:bidi/>
        <w:jc w:val="both"/>
        <w:rPr>
          <w:rFonts w:cs="David" w:hint="cs"/>
          <w:rtl/>
        </w:rPr>
      </w:pPr>
      <w:r w:rsidRPr="00D51324">
        <w:rPr>
          <w:rFonts w:cs="David" w:hint="cs"/>
          <w:rtl/>
        </w:rPr>
        <w:tab/>
        <w:t>ב-5 הדקות הראשונות של הדיון חברי הכנסת יירשמו כמו בחצי השעה של נאומים בני דקה?</w:t>
      </w:r>
    </w:p>
    <w:p w14:paraId="1EDFC93E" w14:textId="77777777" w:rsidR="00D51324" w:rsidRPr="00D51324" w:rsidRDefault="00D51324" w:rsidP="00D51324">
      <w:pPr>
        <w:bidi/>
        <w:jc w:val="both"/>
        <w:rPr>
          <w:rFonts w:cs="David" w:hint="cs"/>
          <w:rtl/>
        </w:rPr>
      </w:pPr>
    </w:p>
    <w:p w14:paraId="0A38201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63341FF" w14:textId="77777777" w:rsidR="00D51324" w:rsidRPr="00D51324" w:rsidRDefault="00D51324" w:rsidP="00D51324">
      <w:pPr>
        <w:bidi/>
        <w:jc w:val="both"/>
        <w:rPr>
          <w:rFonts w:cs="David" w:hint="cs"/>
          <w:rtl/>
        </w:rPr>
      </w:pPr>
    </w:p>
    <w:p w14:paraId="1777A19A" w14:textId="77777777" w:rsidR="00D51324" w:rsidRPr="00D51324" w:rsidRDefault="00D51324" w:rsidP="00D51324">
      <w:pPr>
        <w:bidi/>
        <w:jc w:val="both"/>
        <w:rPr>
          <w:rFonts w:cs="David" w:hint="cs"/>
          <w:rtl/>
        </w:rPr>
      </w:pPr>
      <w:r w:rsidRPr="00D51324">
        <w:rPr>
          <w:rFonts w:cs="David" w:hint="cs"/>
          <w:rtl/>
        </w:rPr>
        <w:tab/>
        <w:t xml:space="preserve">זה יהיה בעייתי יותר, משום שמספר האנשים שירצה להירשם יהיה עצום. </w:t>
      </w:r>
    </w:p>
    <w:p w14:paraId="637F577D" w14:textId="77777777" w:rsidR="00D51324" w:rsidRPr="00D51324" w:rsidRDefault="00D51324" w:rsidP="00D51324">
      <w:pPr>
        <w:bidi/>
        <w:jc w:val="both"/>
        <w:rPr>
          <w:rFonts w:cs="David" w:hint="cs"/>
          <w:rtl/>
        </w:rPr>
      </w:pPr>
    </w:p>
    <w:p w14:paraId="274C43FF"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3D946E2" w14:textId="77777777" w:rsidR="00D51324" w:rsidRPr="00D51324" w:rsidRDefault="00D51324" w:rsidP="00D51324">
      <w:pPr>
        <w:bidi/>
        <w:jc w:val="both"/>
        <w:rPr>
          <w:rFonts w:cs="David" w:hint="cs"/>
          <w:rtl/>
        </w:rPr>
      </w:pPr>
    </w:p>
    <w:p w14:paraId="31811D40" w14:textId="77777777" w:rsidR="00D51324" w:rsidRPr="00D51324" w:rsidRDefault="00D51324" w:rsidP="00D51324">
      <w:pPr>
        <w:bidi/>
        <w:jc w:val="both"/>
        <w:rPr>
          <w:rFonts w:cs="David" w:hint="cs"/>
          <w:rtl/>
        </w:rPr>
      </w:pPr>
      <w:r w:rsidRPr="00D51324">
        <w:rPr>
          <w:rFonts w:cs="David" w:hint="cs"/>
          <w:rtl/>
        </w:rPr>
        <w:tab/>
        <w:t xml:space="preserve">אז אנחנו נקבע שיישאלו 20 או 30 שאלות, לפי פרק הזמן שייקבע. 30 הראשונים שנרשמו הם שישאלו. </w:t>
      </w:r>
    </w:p>
    <w:p w14:paraId="414BEF3A" w14:textId="77777777" w:rsidR="00D51324" w:rsidRPr="00D51324" w:rsidRDefault="00D51324" w:rsidP="00D51324">
      <w:pPr>
        <w:bidi/>
        <w:jc w:val="both"/>
        <w:rPr>
          <w:rFonts w:cs="David" w:hint="cs"/>
          <w:rtl/>
        </w:rPr>
      </w:pPr>
    </w:p>
    <w:p w14:paraId="192548C8"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4665E9C9" w14:textId="77777777" w:rsidR="00D51324" w:rsidRPr="00D51324" w:rsidRDefault="00D51324" w:rsidP="00D51324">
      <w:pPr>
        <w:bidi/>
        <w:jc w:val="both"/>
        <w:rPr>
          <w:rFonts w:cs="David" w:hint="cs"/>
          <w:rtl/>
        </w:rPr>
      </w:pPr>
    </w:p>
    <w:p w14:paraId="4EC6A8A6" w14:textId="77777777" w:rsidR="00D51324" w:rsidRPr="00D51324" w:rsidRDefault="00D51324" w:rsidP="00D51324">
      <w:pPr>
        <w:bidi/>
        <w:jc w:val="both"/>
        <w:rPr>
          <w:rFonts w:cs="David" w:hint="cs"/>
          <w:rtl/>
        </w:rPr>
      </w:pPr>
      <w:r w:rsidRPr="00D51324">
        <w:rPr>
          <w:rFonts w:cs="David" w:hint="cs"/>
          <w:rtl/>
        </w:rPr>
        <w:tab/>
        <w:t xml:space="preserve">בבריטניה זה פועל במקרים רבים על-פי הגרלות. נרשמים ועורכים הגרלה. כך זה פועל שם בדברים רבים, גם בהצעות חוק פרטיות. </w:t>
      </w:r>
    </w:p>
    <w:p w14:paraId="3640BFF9" w14:textId="77777777" w:rsidR="00D51324" w:rsidRPr="00D51324" w:rsidRDefault="00D51324" w:rsidP="00D51324">
      <w:pPr>
        <w:bidi/>
        <w:jc w:val="both"/>
        <w:rPr>
          <w:rFonts w:cs="David" w:hint="cs"/>
          <w:rtl/>
        </w:rPr>
      </w:pPr>
    </w:p>
    <w:p w14:paraId="6D117ADC"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2A34E18" w14:textId="77777777" w:rsidR="00D51324" w:rsidRPr="00D51324" w:rsidRDefault="00D51324" w:rsidP="00D51324">
      <w:pPr>
        <w:bidi/>
        <w:jc w:val="both"/>
        <w:rPr>
          <w:rFonts w:cs="David" w:hint="cs"/>
          <w:rtl/>
        </w:rPr>
      </w:pPr>
    </w:p>
    <w:p w14:paraId="5DF7D871" w14:textId="77777777" w:rsidR="00D51324" w:rsidRPr="00D51324" w:rsidRDefault="00D51324" w:rsidP="00D51324">
      <w:pPr>
        <w:bidi/>
        <w:jc w:val="both"/>
        <w:rPr>
          <w:rFonts w:cs="David" w:hint="cs"/>
          <w:rtl/>
        </w:rPr>
      </w:pPr>
      <w:r w:rsidRPr="00D51324">
        <w:rPr>
          <w:rFonts w:cs="David" w:hint="cs"/>
          <w:rtl/>
        </w:rPr>
        <w:tab/>
        <w:t xml:space="preserve">אינני יודע. ייתכן שזה צריך להיות על בסיס סיעתי כלשהו, כי אחרת זה יכול ליצור עיוות מוחלט, כלומר יירשם גדוד של אנשי קואליציה. </w:t>
      </w:r>
    </w:p>
    <w:p w14:paraId="08374C35" w14:textId="77777777" w:rsidR="00D51324" w:rsidRPr="00D51324" w:rsidRDefault="00D51324" w:rsidP="00D51324">
      <w:pPr>
        <w:bidi/>
        <w:jc w:val="both"/>
        <w:rPr>
          <w:rFonts w:cs="David" w:hint="cs"/>
          <w:rtl/>
        </w:rPr>
      </w:pPr>
    </w:p>
    <w:p w14:paraId="4C7348F9"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7DC34960" w14:textId="77777777" w:rsidR="00D51324" w:rsidRPr="00D51324" w:rsidRDefault="00D51324" w:rsidP="00D51324">
      <w:pPr>
        <w:bidi/>
        <w:jc w:val="both"/>
        <w:rPr>
          <w:rFonts w:cs="David" w:hint="cs"/>
          <w:rtl/>
        </w:rPr>
      </w:pPr>
    </w:p>
    <w:p w14:paraId="47E2EEAC" w14:textId="77777777" w:rsidR="00D51324" w:rsidRPr="00D51324" w:rsidRDefault="00D51324" w:rsidP="00D51324">
      <w:pPr>
        <w:bidi/>
        <w:jc w:val="both"/>
        <w:rPr>
          <w:rFonts w:cs="David" w:hint="cs"/>
          <w:rtl/>
        </w:rPr>
      </w:pPr>
      <w:r w:rsidRPr="00D51324">
        <w:rPr>
          <w:rFonts w:cs="David" w:hint="cs"/>
          <w:rtl/>
        </w:rPr>
        <w:tab/>
        <w:t xml:space="preserve">אולי צריך לקבוע מפתח של שני-שלישים אופוזיציה ושליש קואליציה. </w:t>
      </w:r>
    </w:p>
    <w:p w14:paraId="67EB0DA1" w14:textId="77777777" w:rsidR="00D51324" w:rsidRPr="00D51324" w:rsidRDefault="00D51324" w:rsidP="00D51324">
      <w:pPr>
        <w:bidi/>
        <w:jc w:val="both"/>
        <w:rPr>
          <w:rFonts w:cs="David" w:hint="cs"/>
          <w:rtl/>
        </w:rPr>
      </w:pPr>
    </w:p>
    <w:p w14:paraId="3F76CED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BE95FB9" w14:textId="77777777" w:rsidR="00D51324" w:rsidRPr="00D51324" w:rsidRDefault="00D51324" w:rsidP="00D51324">
      <w:pPr>
        <w:bidi/>
        <w:jc w:val="both"/>
        <w:rPr>
          <w:rFonts w:cs="David" w:hint="cs"/>
          <w:rtl/>
        </w:rPr>
      </w:pPr>
    </w:p>
    <w:p w14:paraId="530A2BB3" w14:textId="77777777" w:rsidR="00D51324" w:rsidRPr="00D51324" w:rsidRDefault="00D51324" w:rsidP="00D51324">
      <w:pPr>
        <w:bidi/>
        <w:jc w:val="both"/>
        <w:rPr>
          <w:rFonts w:cs="David" w:hint="cs"/>
          <w:rtl/>
        </w:rPr>
      </w:pPr>
      <w:r w:rsidRPr="00D51324">
        <w:rPr>
          <w:rFonts w:cs="David" w:hint="cs"/>
          <w:rtl/>
        </w:rPr>
        <w:tab/>
        <w:t xml:space="preserve">אינני יודע. אולי גם זה לא נכון, כי גם זה ייצור עיוות. אומר לך את האמת, לנו יש שאלות הרבה יותר נוקבות לשרים שלנו מאשר לאנשי האופוזיציה. השרים מעדיפים את השאלות של האופוזיציה. </w:t>
      </w:r>
    </w:p>
    <w:p w14:paraId="483B56A8" w14:textId="77777777" w:rsidR="00D51324" w:rsidRPr="00D51324" w:rsidRDefault="00D51324" w:rsidP="00D51324">
      <w:pPr>
        <w:bidi/>
        <w:jc w:val="both"/>
        <w:rPr>
          <w:rFonts w:cs="David" w:hint="cs"/>
          <w:rtl/>
        </w:rPr>
      </w:pPr>
    </w:p>
    <w:p w14:paraId="277842B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BA3946F" w14:textId="77777777" w:rsidR="00D51324" w:rsidRPr="00D51324" w:rsidRDefault="00D51324" w:rsidP="00D51324">
      <w:pPr>
        <w:bidi/>
        <w:jc w:val="both"/>
        <w:rPr>
          <w:rFonts w:cs="David" w:hint="cs"/>
          <w:rtl/>
        </w:rPr>
      </w:pPr>
    </w:p>
    <w:p w14:paraId="5D824422" w14:textId="77777777" w:rsidR="00D51324" w:rsidRPr="00D51324" w:rsidRDefault="00D51324" w:rsidP="00D51324">
      <w:pPr>
        <w:bidi/>
        <w:jc w:val="both"/>
        <w:rPr>
          <w:rFonts w:cs="David" w:hint="cs"/>
          <w:rtl/>
        </w:rPr>
      </w:pPr>
      <w:r w:rsidRPr="00D51324">
        <w:rPr>
          <w:rFonts w:cs="David" w:hint="cs"/>
          <w:rtl/>
        </w:rPr>
        <w:tab/>
        <w:t xml:space="preserve">אני מסכימה ללכת לפי מפתח סיעתי. </w:t>
      </w:r>
    </w:p>
    <w:p w14:paraId="697CB613" w14:textId="77777777" w:rsidR="00D51324" w:rsidRPr="00D51324" w:rsidRDefault="00D51324" w:rsidP="00D51324">
      <w:pPr>
        <w:bidi/>
        <w:jc w:val="both"/>
        <w:rPr>
          <w:rFonts w:cs="David" w:hint="cs"/>
          <w:rtl/>
        </w:rPr>
      </w:pPr>
    </w:p>
    <w:p w14:paraId="7061DC0E"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543E72A" w14:textId="77777777" w:rsidR="00D51324" w:rsidRPr="00D51324" w:rsidRDefault="00D51324" w:rsidP="00D51324">
      <w:pPr>
        <w:bidi/>
        <w:jc w:val="both"/>
        <w:rPr>
          <w:rFonts w:cs="David" w:hint="cs"/>
          <w:rtl/>
        </w:rPr>
      </w:pPr>
    </w:p>
    <w:p w14:paraId="49082D9E" w14:textId="77777777" w:rsidR="00D51324" w:rsidRPr="00D51324" w:rsidRDefault="00D51324" w:rsidP="00D51324">
      <w:pPr>
        <w:bidi/>
        <w:jc w:val="both"/>
        <w:rPr>
          <w:rFonts w:cs="David" w:hint="cs"/>
          <w:rtl/>
        </w:rPr>
      </w:pPr>
      <w:r w:rsidRPr="00D51324">
        <w:rPr>
          <w:rFonts w:cs="David" w:hint="cs"/>
          <w:rtl/>
        </w:rPr>
        <w:tab/>
        <w:t xml:space="preserve">אגב, לפי ועדת השרים לענייני חקיקה הם גם מעדיפים את החוקים הפרטיים של האופוזיציה על פני אלה שלנו, אם נפרט את התסכולים שלנו עד הסוף ... </w:t>
      </w:r>
    </w:p>
    <w:p w14:paraId="59CAEDE0" w14:textId="77777777" w:rsidR="00D51324" w:rsidRPr="00D51324" w:rsidRDefault="00D51324" w:rsidP="00D51324">
      <w:pPr>
        <w:bidi/>
        <w:jc w:val="both"/>
        <w:rPr>
          <w:rFonts w:cs="David" w:hint="cs"/>
          <w:rtl/>
        </w:rPr>
      </w:pPr>
    </w:p>
    <w:p w14:paraId="59147E4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23DEDE0" w14:textId="77777777" w:rsidR="00D51324" w:rsidRPr="00D51324" w:rsidRDefault="00D51324" w:rsidP="00D51324">
      <w:pPr>
        <w:bidi/>
        <w:jc w:val="both"/>
        <w:rPr>
          <w:rFonts w:cs="David" w:hint="cs"/>
          <w:rtl/>
        </w:rPr>
      </w:pPr>
    </w:p>
    <w:p w14:paraId="1CDB49B3" w14:textId="77777777" w:rsidR="00D51324" w:rsidRPr="00D51324" w:rsidRDefault="00D51324" w:rsidP="00D51324">
      <w:pPr>
        <w:bidi/>
        <w:jc w:val="both"/>
        <w:rPr>
          <w:rFonts w:cs="David" w:hint="cs"/>
          <w:rtl/>
        </w:rPr>
      </w:pPr>
      <w:r w:rsidRPr="00D51324">
        <w:rPr>
          <w:rFonts w:cs="David" w:hint="cs"/>
          <w:rtl/>
        </w:rPr>
        <w:tab/>
        <w:t xml:space="preserve">כי אז קל להם יותר להתנגד. </w:t>
      </w:r>
    </w:p>
    <w:p w14:paraId="23A708A9" w14:textId="77777777" w:rsidR="00D51324" w:rsidRPr="00D51324" w:rsidRDefault="00D51324" w:rsidP="00D51324">
      <w:pPr>
        <w:bidi/>
        <w:jc w:val="both"/>
        <w:rPr>
          <w:rFonts w:cs="David" w:hint="cs"/>
          <w:rtl/>
        </w:rPr>
      </w:pPr>
    </w:p>
    <w:p w14:paraId="5A04017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6B8929C" w14:textId="77777777" w:rsidR="00D51324" w:rsidRPr="00D51324" w:rsidRDefault="00D51324" w:rsidP="00D51324">
      <w:pPr>
        <w:bidi/>
        <w:jc w:val="both"/>
        <w:rPr>
          <w:rFonts w:cs="David" w:hint="cs"/>
          <w:rtl/>
        </w:rPr>
      </w:pPr>
    </w:p>
    <w:p w14:paraId="51DD51D9" w14:textId="77777777" w:rsidR="00D51324" w:rsidRPr="00D51324" w:rsidRDefault="00D51324" w:rsidP="00D51324">
      <w:pPr>
        <w:bidi/>
        <w:jc w:val="both"/>
        <w:rPr>
          <w:rFonts w:cs="David" w:hint="cs"/>
          <w:rtl/>
        </w:rPr>
      </w:pPr>
      <w:r w:rsidRPr="00D51324">
        <w:rPr>
          <w:rFonts w:cs="David" w:hint="cs"/>
          <w:rtl/>
        </w:rPr>
        <w:tab/>
        <w:t xml:space="preserve">יש לי תיאוריה גם על זה, אבל נעזוב אותה כרגע. </w:t>
      </w:r>
    </w:p>
    <w:p w14:paraId="3299D03E" w14:textId="77777777" w:rsidR="00D51324" w:rsidRPr="00D51324" w:rsidRDefault="00D51324" w:rsidP="00D51324">
      <w:pPr>
        <w:bidi/>
        <w:jc w:val="both"/>
        <w:rPr>
          <w:rFonts w:cs="David" w:hint="cs"/>
          <w:rtl/>
        </w:rPr>
      </w:pPr>
    </w:p>
    <w:p w14:paraId="51D6AF44" w14:textId="77777777" w:rsidR="00D51324" w:rsidRPr="00D51324" w:rsidRDefault="00D51324" w:rsidP="00D51324">
      <w:pPr>
        <w:bidi/>
        <w:jc w:val="both"/>
        <w:rPr>
          <w:rFonts w:cs="David" w:hint="cs"/>
          <w:u w:val="single"/>
          <w:rtl/>
        </w:rPr>
      </w:pPr>
      <w:r w:rsidRPr="00D51324">
        <w:rPr>
          <w:rFonts w:cs="David" w:hint="cs"/>
          <w:u w:val="single"/>
          <w:rtl/>
        </w:rPr>
        <w:t>ארבל אסטרחן:</w:t>
      </w:r>
    </w:p>
    <w:p w14:paraId="340EAE41" w14:textId="77777777" w:rsidR="00D51324" w:rsidRPr="00D51324" w:rsidRDefault="00D51324" w:rsidP="00D51324">
      <w:pPr>
        <w:bidi/>
        <w:jc w:val="both"/>
        <w:rPr>
          <w:rFonts w:cs="David" w:hint="cs"/>
          <w:rtl/>
        </w:rPr>
      </w:pPr>
    </w:p>
    <w:p w14:paraId="323FB254" w14:textId="77777777" w:rsidR="00D51324" w:rsidRPr="00D51324" w:rsidRDefault="00D51324" w:rsidP="00D51324">
      <w:pPr>
        <w:bidi/>
        <w:jc w:val="both"/>
        <w:rPr>
          <w:rFonts w:cs="David" w:hint="cs"/>
          <w:rtl/>
        </w:rPr>
      </w:pPr>
      <w:r w:rsidRPr="00D51324">
        <w:rPr>
          <w:rFonts w:cs="David" w:hint="cs"/>
          <w:rtl/>
        </w:rPr>
        <w:tab/>
        <w:t xml:space="preserve">לא אמרת איך נרשמים לשאילת שאלות. </w:t>
      </w:r>
    </w:p>
    <w:p w14:paraId="50A91BA1" w14:textId="77777777" w:rsidR="00D51324" w:rsidRPr="00D51324" w:rsidRDefault="00D51324" w:rsidP="00D51324">
      <w:pPr>
        <w:bidi/>
        <w:jc w:val="both"/>
        <w:rPr>
          <w:rFonts w:cs="David" w:hint="cs"/>
          <w:rtl/>
        </w:rPr>
      </w:pPr>
    </w:p>
    <w:p w14:paraId="0295C48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6A17577" w14:textId="77777777" w:rsidR="00D51324" w:rsidRPr="00D51324" w:rsidRDefault="00D51324" w:rsidP="00D51324">
      <w:pPr>
        <w:bidi/>
        <w:jc w:val="both"/>
        <w:rPr>
          <w:rFonts w:cs="David" w:hint="cs"/>
          <w:rtl/>
        </w:rPr>
      </w:pPr>
    </w:p>
    <w:p w14:paraId="3B242AD4" w14:textId="77777777" w:rsidR="00D51324" w:rsidRPr="00D51324" w:rsidRDefault="00D51324" w:rsidP="00D51324">
      <w:pPr>
        <w:bidi/>
        <w:jc w:val="both"/>
        <w:rPr>
          <w:rFonts w:cs="David" w:hint="cs"/>
          <w:rtl/>
        </w:rPr>
      </w:pPr>
      <w:r w:rsidRPr="00D51324">
        <w:rPr>
          <w:rFonts w:cs="David" w:hint="cs"/>
          <w:rtl/>
        </w:rPr>
        <w:tab/>
        <w:t xml:space="preserve">הכיוון צריך להיות איזו חלוקה על-פי מפתח סיעתי. אני חוזר ואומר, לא יותר מדי שאלות, כי גם זה יהפוך כבר להתשה. נכון שיהיה מפתח סיעתי כי הוא גם ירכז את השאלות המהותיות והכבדות יותר. </w:t>
      </w:r>
    </w:p>
    <w:p w14:paraId="758BD444" w14:textId="77777777" w:rsidR="00D51324" w:rsidRPr="00D51324" w:rsidRDefault="00D51324" w:rsidP="00D51324">
      <w:pPr>
        <w:bidi/>
        <w:jc w:val="both"/>
        <w:rPr>
          <w:rFonts w:cs="David" w:hint="cs"/>
          <w:rtl/>
        </w:rPr>
      </w:pPr>
    </w:p>
    <w:p w14:paraId="105B18F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1D94A58" w14:textId="77777777" w:rsidR="00D51324" w:rsidRPr="00D51324" w:rsidRDefault="00D51324" w:rsidP="00D51324">
      <w:pPr>
        <w:bidi/>
        <w:jc w:val="both"/>
        <w:rPr>
          <w:rFonts w:cs="David" w:hint="cs"/>
          <w:rtl/>
        </w:rPr>
      </w:pPr>
    </w:p>
    <w:p w14:paraId="5805D58E" w14:textId="77777777" w:rsidR="00D51324" w:rsidRPr="00D51324" w:rsidRDefault="00D51324" w:rsidP="00D51324">
      <w:pPr>
        <w:bidi/>
        <w:jc w:val="both"/>
        <w:rPr>
          <w:rFonts w:cs="David" w:hint="cs"/>
          <w:rtl/>
        </w:rPr>
      </w:pPr>
      <w:r w:rsidRPr="00D51324">
        <w:rPr>
          <w:rFonts w:cs="David" w:hint="cs"/>
          <w:rtl/>
        </w:rPr>
        <w:tab/>
        <w:t>ירכזו את זה אצל מזכירות הסיעות.</w:t>
      </w:r>
    </w:p>
    <w:p w14:paraId="72DE7C47" w14:textId="77777777" w:rsidR="00D51324" w:rsidRPr="00D51324" w:rsidRDefault="00D51324" w:rsidP="00D51324">
      <w:pPr>
        <w:bidi/>
        <w:jc w:val="both"/>
        <w:rPr>
          <w:rFonts w:cs="David" w:hint="cs"/>
          <w:rtl/>
        </w:rPr>
      </w:pPr>
    </w:p>
    <w:p w14:paraId="5C52ABD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A98826B" w14:textId="77777777" w:rsidR="00D51324" w:rsidRPr="00D51324" w:rsidRDefault="00D51324" w:rsidP="00D51324">
      <w:pPr>
        <w:bidi/>
        <w:jc w:val="both"/>
        <w:rPr>
          <w:rFonts w:cs="David" w:hint="cs"/>
          <w:rtl/>
        </w:rPr>
      </w:pPr>
    </w:p>
    <w:p w14:paraId="77D03F19" w14:textId="77777777" w:rsidR="00D51324" w:rsidRPr="00D51324" w:rsidRDefault="00D51324" w:rsidP="00D51324">
      <w:pPr>
        <w:bidi/>
        <w:jc w:val="both"/>
        <w:rPr>
          <w:rFonts w:cs="David" w:hint="cs"/>
          <w:rtl/>
        </w:rPr>
      </w:pPr>
      <w:r w:rsidRPr="00D51324">
        <w:rPr>
          <w:rFonts w:cs="David" w:hint="cs"/>
          <w:rtl/>
        </w:rPr>
        <w:tab/>
        <w:t xml:space="preserve">אולי זה צריך להיות בנוי בשיטה שלכל סיעה יהיה מינימום של שאלה אחת. </w:t>
      </w:r>
    </w:p>
    <w:p w14:paraId="0B11A86F" w14:textId="77777777" w:rsidR="00D51324" w:rsidRPr="00D51324" w:rsidRDefault="00D51324" w:rsidP="00D51324">
      <w:pPr>
        <w:bidi/>
        <w:jc w:val="both"/>
        <w:rPr>
          <w:rFonts w:cs="David" w:hint="cs"/>
          <w:rtl/>
        </w:rPr>
      </w:pPr>
    </w:p>
    <w:p w14:paraId="3F7751A9" w14:textId="77777777" w:rsidR="00D51324" w:rsidRPr="00D51324" w:rsidRDefault="00D51324" w:rsidP="00D51324">
      <w:pPr>
        <w:bidi/>
        <w:jc w:val="both"/>
        <w:rPr>
          <w:rFonts w:cs="David" w:hint="cs"/>
          <w:rtl/>
        </w:rPr>
      </w:pPr>
      <w:r w:rsidRPr="00D51324">
        <w:rPr>
          <w:rFonts w:cs="David" w:hint="cs"/>
          <w:u w:val="single"/>
          <w:rtl/>
        </w:rPr>
        <w:t>תמי כנפו</w:t>
      </w:r>
      <w:r w:rsidRPr="00D51324">
        <w:rPr>
          <w:rFonts w:cs="David" w:hint="cs"/>
          <w:rtl/>
        </w:rPr>
        <w:t xml:space="preserve">: </w:t>
      </w:r>
    </w:p>
    <w:p w14:paraId="5F84A818" w14:textId="77777777" w:rsidR="00D51324" w:rsidRPr="00D51324" w:rsidRDefault="00D51324" w:rsidP="00D51324">
      <w:pPr>
        <w:bidi/>
        <w:jc w:val="both"/>
        <w:rPr>
          <w:rFonts w:cs="David" w:hint="cs"/>
          <w:rtl/>
        </w:rPr>
      </w:pPr>
    </w:p>
    <w:p w14:paraId="7F31898A" w14:textId="77777777" w:rsidR="00D51324" w:rsidRPr="00D51324" w:rsidRDefault="00D51324" w:rsidP="00D51324">
      <w:pPr>
        <w:bidi/>
        <w:jc w:val="both"/>
        <w:rPr>
          <w:rFonts w:cs="David" w:hint="cs"/>
          <w:rtl/>
        </w:rPr>
      </w:pPr>
      <w:r w:rsidRPr="00D51324">
        <w:rPr>
          <w:rFonts w:cs="David" w:hint="cs"/>
          <w:rtl/>
        </w:rPr>
        <w:tab/>
        <w:t xml:space="preserve">בהתחלה על-פי מפתח סיעתי ובהמשך תוספת ספונטנית. </w:t>
      </w:r>
    </w:p>
    <w:p w14:paraId="2A7677C2" w14:textId="77777777" w:rsidR="00D51324" w:rsidRPr="00D51324" w:rsidRDefault="00D51324" w:rsidP="00D51324">
      <w:pPr>
        <w:bidi/>
        <w:jc w:val="both"/>
        <w:rPr>
          <w:rFonts w:cs="David" w:hint="cs"/>
          <w:rtl/>
        </w:rPr>
      </w:pPr>
    </w:p>
    <w:p w14:paraId="1DDD147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565C0B0" w14:textId="77777777" w:rsidR="00D51324" w:rsidRPr="00D51324" w:rsidRDefault="00D51324" w:rsidP="00D51324">
      <w:pPr>
        <w:bidi/>
        <w:jc w:val="both"/>
        <w:rPr>
          <w:rFonts w:cs="David" w:hint="cs"/>
          <w:rtl/>
        </w:rPr>
      </w:pPr>
    </w:p>
    <w:p w14:paraId="6B9DFC06" w14:textId="77777777" w:rsidR="00D51324" w:rsidRPr="00D51324" w:rsidRDefault="00D51324" w:rsidP="00D51324">
      <w:pPr>
        <w:bidi/>
        <w:jc w:val="both"/>
        <w:rPr>
          <w:rFonts w:cs="David" w:hint="cs"/>
          <w:rtl/>
        </w:rPr>
      </w:pPr>
      <w:r w:rsidRPr="00D51324">
        <w:rPr>
          <w:rFonts w:cs="David" w:hint="cs"/>
          <w:rtl/>
        </w:rPr>
        <w:tab/>
        <w:t>ומעבר לזה, התוספת תהיה על-פי פונקציה של גודל.</w:t>
      </w:r>
    </w:p>
    <w:p w14:paraId="26DA5516" w14:textId="77777777" w:rsidR="00D51324" w:rsidRPr="00D51324" w:rsidRDefault="00D51324" w:rsidP="00D51324">
      <w:pPr>
        <w:bidi/>
        <w:jc w:val="both"/>
        <w:rPr>
          <w:rFonts w:cs="David" w:hint="cs"/>
          <w:rtl/>
        </w:rPr>
      </w:pPr>
    </w:p>
    <w:p w14:paraId="20FEFDD8"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715CFA91" w14:textId="77777777" w:rsidR="00D51324" w:rsidRPr="00D51324" w:rsidRDefault="00D51324" w:rsidP="00D51324">
      <w:pPr>
        <w:bidi/>
        <w:jc w:val="both"/>
        <w:rPr>
          <w:rFonts w:cs="David" w:hint="cs"/>
          <w:rtl/>
        </w:rPr>
      </w:pPr>
    </w:p>
    <w:p w14:paraId="1705883C" w14:textId="77777777" w:rsidR="00D51324" w:rsidRPr="00D51324" w:rsidRDefault="00D51324" w:rsidP="00D51324">
      <w:pPr>
        <w:bidi/>
        <w:jc w:val="both"/>
        <w:rPr>
          <w:rFonts w:cs="David" w:hint="cs"/>
          <w:rtl/>
        </w:rPr>
      </w:pPr>
      <w:r w:rsidRPr="00D51324">
        <w:rPr>
          <w:rFonts w:cs="David" w:hint="cs"/>
          <w:rtl/>
        </w:rPr>
        <w:tab/>
        <w:t>איך אתה יכול להבטיח פיזור מרבי של השאלות?</w:t>
      </w:r>
    </w:p>
    <w:p w14:paraId="4A482D81" w14:textId="77777777" w:rsidR="00D51324" w:rsidRPr="00D51324" w:rsidRDefault="00D51324" w:rsidP="00D51324">
      <w:pPr>
        <w:bidi/>
        <w:jc w:val="both"/>
        <w:rPr>
          <w:rFonts w:cs="David" w:hint="cs"/>
          <w:rtl/>
        </w:rPr>
      </w:pPr>
    </w:p>
    <w:p w14:paraId="4E06812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A96C150" w14:textId="77777777" w:rsidR="00D51324" w:rsidRPr="00D51324" w:rsidRDefault="00D51324" w:rsidP="00D51324">
      <w:pPr>
        <w:bidi/>
        <w:jc w:val="both"/>
        <w:rPr>
          <w:rFonts w:cs="David" w:hint="cs"/>
          <w:rtl/>
        </w:rPr>
      </w:pPr>
    </w:p>
    <w:p w14:paraId="348300B7" w14:textId="77777777" w:rsidR="00D51324" w:rsidRPr="00D51324" w:rsidRDefault="00D51324" w:rsidP="00D51324">
      <w:pPr>
        <w:bidi/>
        <w:jc w:val="both"/>
        <w:rPr>
          <w:rFonts w:cs="David" w:hint="cs"/>
          <w:rtl/>
        </w:rPr>
      </w:pPr>
      <w:r w:rsidRPr="00D51324">
        <w:rPr>
          <w:rFonts w:cs="David" w:hint="cs"/>
          <w:rtl/>
        </w:rPr>
        <w:tab/>
        <w:t xml:space="preserve">אתה לא יכול. </w:t>
      </w:r>
    </w:p>
    <w:p w14:paraId="20BF407A" w14:textId="77777777" w:rsidR="00D51324" w:rsidRPr="00D51324" w:rsidRDefault="00D51324" w:rsidP="00D51324">
      <w:pPr>
        <w:bidi/>
        <w:jc w:val="both"/>
        <w:rPr>
          <w:rFonts w:cs="David" w:hint="cs"/>
          <w:rtl/>
        </w:rPr>
      </w:pPr>
    </w:p>
    <w:p w14:paraId="6419538C"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3AA709C9" w14:textId="77777777" w:rsidR="00D51324" w:rsidRPr="00D51324" w:rsidRDefault="00D51324" w:rsidP="00D51324">
      <w:pPr>
        <w:bidi/>
        <w:jc w:val="both"/>
        <w:rPr>
          <w:rFonts w:cs="David" w:hint="cs"/>
          <w:rtl/>
        </w:rPr>
      </w:pPr>
    </w:p>
    <w:p w14:paraId="352F3B63" w14:textId="77777777" w:rsidR="00D51324" w:rsidRPr="00D51324" w:rsidRDefault="00D51324" w:rsidP="00D51324">
      <w:pPr>
        <w:bidi/>
        <w:jc w:val="both"/>
        <w:rPr>
          <w:rFonts w:cs="David" w:hint="cs"/>
          <w:rtl/>
        </w:rPr>
      </w:pPr>
      <w:r w:rsidRPr="00D51324">
        <w:rPr>
          <w:rFonts w:cs="David" w:hint="cs"/>
          <w:rtl/>
        </w:rPr>
        <w:tab/>
        <w:t xml:space="preserve">אולי הם ירצו לשאול את שר הביטחון ואת שר האוצר. </w:t>
      </w:r>
    </w:p>
    <w:p w14:paraId="700616DC" w14:textId="77777777" w:rsidR="00D51324" w:rsidRPr="00D51324" w:rsidRDefault="00D51324" w:rsidP="00D51324">
      <w:pPr>
        <w:bidi/>
        <w:jc w:val="both"/>
        <w:rPr>
          <w:rFonts w:cs="David" w:hint="cs"/>
          <w:rtl/>
        </w:rPr>
      </w:pPr>
    </w:p>
    <w:p w14:paraId="34A7E43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7EAFA35" w14:textId="77777777" w:rsidR="00D51324" w:rsidRPr="00D51324" w:rsidRDefault="00D51324" w:rsidP="00D51324">
      <w:pPr>
        <w:bidi/>
        <w:jc w:val="both"/>
        <w:rPr>
          <w:rFonts w:cs="David" w:hint="cs"/>
          <w:rtl/>
        </w:rPr>
      </w:pPr>
    </w:p>
    <w:p w14:paraId="7C8D9021" w14:textId="77777777" w:rsidR="00D51324" w:rsidRPr="00D51324" w:rsidRDefault="00D51324" w:rsidP="00D51324">
      <w:pPr>
        <w:bidi/>
        <w:jc w:val="both"/>
        <w:rPr>
          <w:rFonts w:cs="David" w:hint="cs"/>
          <w:rtl/>
        </w:rPr>
      </w:pPr>
      <w:r w:rsidRPr="00D51324">
        <w:rPr>
          <w:rFonts w:cs="David" w:hint="cs"/>
          <w:rtl/>
        </w:rPr>
        <w:tab/>
        <w:t xml:space="preserve">ראש הממשלה הוא שמחליט מי עונה על כל שאלה. </w:t>
      </w:r>
    </w:p>
    <w:p w14:paraId="5DDF29C3" w14:textId="77777777" w:rsidR="00D51324" w:rsidRPr="00D51324" w:rsidRDefault="00D51324" w:rsidP="00D51324">
      <w:pPr>
        <w:bidi/>
        <w:jc w:val="both"/>
        <w:rPr>
          <w:rFonts w:cs="David" w:hint="cs"/>
          <w:rtl/>
        </w:rPr>
      </w:pPr>
    </w:p>
    <w:p w14:paraId="55520DB5"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47E4B9DC" w14:textId="77777777" w:rsidR="00D51324" w:rsidRPr="00D51324" w:rsidRDefault="00D51324" w:rsidP="00D51324">
      <w:pPr>
        <w:bidi/>
        <w:jc w:val="both"/>
        <w:rPr>
          <w:rFonts w:cs="David" w:hint="cs"/>
          <w:rtl/>
        </w:rPr>
      </w:pPr>
    </w:p>
    <w:p w14:paraId="2CBB1659" w14:textId="77777777" w:rsidR="00D51324" w:rsidRPr="00D51324" w:rsidRDefault="00D51324" w:rsidP="00D51324">
      <w:pPr>
        <w:bidi/>
        <w:jc w:val="both"/>
        <w:rPr>
          <w:rFonts w:cs="David" w:hint="cs"/>
          <w:rtl/>
        </w:rPr>
      </w:pPr>
      <w:r w:rsidRPr="00D51324">
        <w:rPr>
          <w:rFonts w:cs="David" w:hint="cs"/>
          <w:rtl/>
        </w:rPr>
        <w:tab/>
        <w:t xml:space="preserve">כולם ישאלו שאלות בתחום הביטחון או בתחום האוצר. </w:t>
      </w:r>
    </w:p>
    <w:p w14:paraId="20551D9D" w14:textId="77777777" w:rsidR="00D51324" w:rsidRPr="00D51324" w:rsidRDefault="00D51324" w:rsidP="00D51324">
      <w:pPr>
        <w:bidi/>
        <w:jc w:val="both"/>
        <w:rPr>
          <w:rFonts w:cs="David" w:hint="cs"/>
          <w:rtl/>
        </w:rPr>
      </w:pPr>
    </w:p>
    <w:p w14:paraId="7C5DDC3C"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7D6DF96" w14:textId="77777777" w:rsidR="00D51324" w:rsidRPr="00D51324" w:rsidRDefault="00D51324" w:rsidP="00D51324">
      <w:pPr>
        <w:bidi/>
        <w:jc w:val="both"/>
        <w:rPr>
          <w:rFonts w:cs="David" w:hint="cs"/>
          <w:rtl/>
        </w:rPr>
      </w:pPr>
    </w:p>
    <w:p w14:paraId="494C45A6" w14:textId="77777777" w:rsidR="00D51324" w:rsidRPr="00D51324" w:rsidRDefault="00D51324" w:rsidP="00D51324">
      <w:pPr>
        <w:bidi/>
        <w:jc w:val="both"/>
        <w:rPr>
          <w:rFonts w:cs="David" w:hint="cs"/>
          <w:rtl/>
        </w:rPr>
      </w:pPr>
      <w:r w:rsidRPr="00D51324">
        <w:rPr>
          <w:rFonts w:cs="David" w:hint="cs"/>
          <w:rtl/>
        </w:rPr>
        <w:tab/>
        <w:t xml:space="preserve">ייתכן. אני בטוח שבשבוע שבו הנושא הכלכלי בוער יותר יהיו יותר שאלות כלכליות, אבל אני מניח שכאשר ישאלו שאלה על שכר מינימום ראש הממשלה יבקש דווקא משר הרווחה והשירותים החברתיים לענות כי בעיניו הוא יוכל לענות תשובה בכיוון נכון יותר. </w:t>
      </w:r>
    </w:p>
    <w:p w14:paraId="0E18C813" w14:textId="77777777" w:rsidR="00D51324" w:rsidRPr="00D51324" w:rsidRDefault="00D51324" w:rsidP="00D51324">
      <w:pPr>
        <w:bidi/>
        <w:jc w:val="both"/>
        <w:rPr>
          <w:rFonts w:cs="David" w:hint="cs"/>
          <w:rtl/>
        </w:rPr>
      </w:pPr>
    </w:p>
    <w:p w14:paraId="67C0416A" w14:textId="77777777" w:rsidR="00D51324" w:rsidRPr="00D51324" w:rsidRDefault="00D51324" w:rsidP="00D51324">
      <w:pPr>
        <w:bidi/>
        <w:jc w:val="both"/>
        <w:rPr>
          <w:rFonts w:cs="David" w:hint="cs"/>
          <w:u w:val="single"/>
          <w:rtl/>
        </w:rPr>
      </w:pPr>
      <w:r w:rsidRPr="00D51324">
        <w:rPr>
          <w:rFonts w:cs="David" w:hint="cs"/>
          <w:u w:val="single"/>
          <w:rtl/>
        </w:rPr>
        <w:t>חן פרידברג:</w:t>
      </w:r>
    </w:p>
    <w:p w14:paraId="559A6868" w14:textId="77777777" w:rsidR="00D51324" w:rsidRPr="00D51324" w:rsidRDefault="00D51324" w:rsidP="00D51324">
      <w:pPr>
        <w:bidi/>
        <w:jc w:val="both"/>
        <w:rPr>
          <w:rFonts w:cs="David" w:hint="cs"/>
          <w:rtl/>
        </w:rPr>
      </w:pPr>
    </w:p>
    <w:p w14:paraId="1FA44303" w14:textId="77777777" w:rsidR="00D51324" w:rsidRPr="00D51324" w:rsidRDefault="00D51324" w:rsidP="00D51324">
      <w:pPr>
        <w:bidi/>
        <w:jc w:val="both"/>
        <w:rPr>
          <w:rFonts w:cs="David" w:hint="cs"/>
          <w:rtl/>
        </w:rPr>
      </w:pPr>
      <w:r w:rsidRPr="00D51324">
        <w:rPr>
          <w:rFonts w:cs="David" w:hint="cs"/>
          <w:rtl/>
        </w:rPr>
        <w:tab/>
        <w:t xml:space="preserve">אפשר לתחוֹם את זה, שראש הממשלה יענה בחצי השעה הראשונה ואחר-כך השרים. </w:t>
      </w:r>
    </w:p>
    <w:p w14:paraId="7BAB8CC6" w14:textId="77777777" w:rsidR="00D51324" w:rsidRPr="00D51324" w:rsidRDefault="00D51324" w:rsidP="00D51324">
      <w:pPr>
        <w:bidi/>
        <w:jc w:val="both"/>
        <w:rPr>
          <w:rFonts w:cs="David" w:hint="cs"/>
          <w:rtl/>
        </w:rPr>
      </w:pPr>
    </w:p>
    <w:p w14:paraId="7F447B1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133289B" w14:textId="77777777" w:rsidR="00D51324" w:rsidRPr="00D51324" w:rsidRDefault="00D51324" w:rsidP="00D51324">
      <w:pPr>
        <w:bidi/>
        <w:jc w:val="both"/>
        <w:rPr>
          <w:rFonts w:cs="David" w:hint="cs"/>
          <w:rtl/>
        </w:rPr>
      </w:pPr>
    </w:p>
    <w:p w14:paraId="22A9708B" w14:textId="77777777" w:rsidR="00D51324" w:rsidRPr="00D51324" w:rsidRDefault="00D51324" w:rsidP="00D51324">
      <w:pPr>
        <w:bidi/>
        <w:jc w:val="both"/>
        <w:rPr>
          <w:rFonts w:cs="David" w:hint="cs"/>
          <w:rtl/>
        </w:rPr>
      </w:pPr>
      <w:r w:rsidRPr="00D51324">
        <w:rPr>
          <w:rFonts w:cs="David" w:hint="cs"/>
          <w:rtl/>
        </w:rPr>
        <w:tab/>
        <w:t>אני דווקא לא רוצה להגביל את היכולת שלו לנייד שרים. אצלנו הניוד מעניין, לראות מי יתבקש לענות על מה. בהחלט ייתכן שראש הממשלה יגיד: אני רוצה שהשר גלעד ארדן יענה על כל השאלות, אבל אני מניח שזה לא יקרה. זה גם לא ייראה נכון וטוב.</w:t>
      </w:r>
    </w:p>
    <w:p w14:paraId="594F3ABE" w14:textId="77777777" w:rsidR="00D51324" w:rsidRPr="00D51324" w:rsidRDefault="00D51324" w:rsidP="00D51324">
      <w:pPr>
        <w:bidi/>
        <w:jc w:val="both"/>
        <w:rPr>
          <w:rFonts w:cs="David" w:hint="cs"/>
          <w:rtl/>
        </w:rPr>
      </w:pPr>
    </w:p>
    <w:p w14:paraId="4F8D83D8" w14:textId="77777777" w:rsidR="00D51324" w:rsidRPr="00D51324" w:rsidRDefault="00D51324" w:rsidP="00D51324">
      <w:pPr>
        <w:bidi/>
        <w:jc w:val="both"/>
        <w:rPr>
          <w:rFonts w:cs="David" w:hint="cs"/>
          <w:u w:val="single"/>
          <w:rtl/>
        </w:rPr>
      </w:pPr>
      <w:r w:rsidRPr="00D51324">
        <w:rPr>
          <w:rFonts w:cs="David" w:hint="cs"/>
          <w:u w:val="single"/>
          <w:rtl/>
        </w:rPr>
        <w:t>ארבל אסטרחן:</w:t>
      </w:r>
    </w:p>
    <w:p w14:paraId="0307DE86" w14:textId="77777777" w:rsidR="00D51324" w:rsidRPr="00D51324" w:rsidRDefault="00D51324" w:rsidP="00D51324">
      <w:pPr>
        <w:bidi/>
        <w:jc w:val="both"/>
        <w:rPr>
          <w:rFonts w:cs="David" w:hint="cs"/>
          <w:rtl/>
        </w:rPr>
      </w:pPr>
    </w:p>
    <w:p w14:paraId="5FF0611E" w14:textId="77777777" w:rsidR="00D51324" w:rsidRPr="00D51324" w:rsidRDefault="00D51324" w:rsidP="00D51324">
      <w:pPr>
        <w:bidi/>
        <w:jc w:val="both"/>
        <w:rPr>
          <w:rFonts w:cs="David" w:hint="cs"/>
          <w:rtl/>
        </w:rPr>
      </w:pPr>
      <w:r w:rsidRPr="00D51324">
        <w:rPr>
          <w:rFonts w:cs="David" w:hint="cs"/>
          <w:rtl/>
        </w:rPr>
        <w:tab/>
        <w:t>זה יהיה תמיד ביום שלישי?</w:t>
      </w:r>
    </w:p>
    <w:p w14:paraId="23CA9CB6" w14:textId="77777777" w:rsidR="00D51324" w:rsidRPr="00D51324" w:rsidRDefault="00D51324" w:rsidP="00D51324">
      <w:pPr>
        <w:bidi/>
        <w:jc w:val="both"/>
        <w:rPr>
          <w:rFonts w:cs="David" w:hint="cs"/>
          <w:rtl/>
        </w:rPr>
      </w:pPr>
    </w:p>
    <w:p w14:paraId="2EEAB04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C7A9765" w14:textId="77777777" w:rsidR="00D51324" w:rsidRPr="00D51324" w:rsidRDefault="00D51324" w:rsidP="00D51324">
      <w:pPr>
        <w:bidi/>
        <w:jc w:val="both"/>
        <w:rPr>
          <w:rFonts w:cs="David" w:hint="cs"/>
          <w:rtl/>
        </w:rPr>
      </w:pPr>
    </w:p>
    <w:p w14:paraId="060EEF96" w14:textId="77777777" w:rsidR="00D51324" w:rsidRPr="00D51324" w:rsidRDefault="00D51324" w:rsidP="00D51324">
      <w:pPr>
        <w:bidi/>
        <w:jc w:val="both"/>
        <w:rPr>
          <w:rFonts w:cs="David" w:hint="cs"/>
          <w:rtl/>
        </w:rPr>
      </w:pPr>
      <w:r w:rsidRPr="00D51324">
        <w:rPr>
          <w:rFonts w:cs="David" w:hint="cs"/>
          <w:rtl/>
        </w:rPr>
        <w:tab/>
        <w:t>לא. נעזוב את היום. זה יהיה ביום שלישי רק בהסכמתם. זה נראה לי ברור לגמרי.</w:t>
      </w:r>
    </w:p>
    <w:p w14:paraId="060A0491" w14:textId="77777777" w:rsidR="00D51324" w:rsidRPr="00D51324" w:rsidRDefault="00D51324" w:rsidP="00D51324">
      <w:pPr>
        <w:bidi/>
        <w:jc w:val="both"/>
        <w:rPr>
          <w:rFonts w:cs="David" w:hint="cs"/>
          <w:rtl/>
        </w:rPr>
      </w:pPr>
    </w:p>
    <w:p w14:paraId="495DF58F" w14:textId="77777777" w:rsidR="00D51324" w:rsidRPr="00D51324" w:rsidRDefault="00D51324" w:rsidP="00D51324">
      <w:pPr>
        <w:bidi/>
        <w:jc w:val="both"/>
        <w:rPr>
          <w:rFonts w:cs="David" w:hint="cs"/>
          <w:u w:val="single"/>
          <w:rtl/>
        </w:rPr>
      </w:pPr>
      <w:r w:rsidRPr="00D51324">
        <w:rPr>
          <w:rFonts w:cs="David" w:hint="cs"/>
          <w:u w:val="single"/>
          <w:rtl/>
        </w:rPr>
        <w:t>ארבל אסטרחן:</w:t>
      </w:r>
    </w:p>
    <w:p w14:paraId="34A24258" w14:textId="77777777" w:rsidR="00D51324" w:rsidRPr="00D51324" w:rsidRDefault="00D51324" w:rsidP="00D51324">
      <w:pPr>
        <w:bidi/>
        <w:jc w:val="both"/>
        <w:rPr>
          <w:rFonts w:cs="David" w:hint="cs"/>
          <w:rtl/>
        </w:rPr>
      </w:pPr>
    </w:p>
    <w:p w14:paraId="4FD80A2D" w14:textId="77777777" w:rsidR="00D51324" w:rsidRPr="00D51324" w:rsidRDefault="00D51324" w:rsidP="00D51324">
      <w:pPr>
        <w:bidi/>
        <w:jc w:val="both"/>
        <w:rPr>
          <w:rFonts w:cs="David" w:hint="cs"/>
          <w:rtl/>
        </w:rPr>
      </w:pPr>
      <w:r w:rsidRPr="00D51324">
        <w:rPr>
          <w:rFonts w:cs="David" w:hint="cs"/>
          <w:rtl/>
        </w:rPr>
        <w:tab/>
        <w:t>מגבילים את זמן השאלה?</w:t>
      </w:r>
    </w:p>
    <w:p w14:paraId="2E0B42E1" w14:textId="77777777" w:rsidR="00D51324" w:rsidRPr="00D51324" w:rsidRDefault="00D51324" w:rsidP="00D51324">
      <w:pPr>
        <w:bidi/>
        <w:jc w:val="both"/>
        <w:rPr>
          <w:rFonts w:cs="David" w:hint="cs"/>
          <w:rtl/>
        </w:rPr>
      </w:pPr>
    </w:p>
    <w:p w14:paraId="0111861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852A7E2" w14:textId="77777777" w:rsidR="00D51324" w:rsidRPr="00D51324" w:rsidRDefault="00D51324" w:rsidP="00D51324">
      <w:pPr>
        <w:bidi/>
        <w:jc w:val="both"/>
        <w:rPr>
          <w:rFonts w:cs="David" w:hint="cs"/>
          <w:rtl/>
        </w:rPr>
      </w:pPr>
    </w:p>
    <w:p w14:paraId="35FF3610" w14:textId="77777777" w:rsidR="00D51324" w:rsidRPr="00D51324" w:rsidRDefault="00D51324" w:rsidP="00D51324">
      <w:pPr>
        <w:bidi/>
        <w:jc w:val="both"/>
        <w:rPr>
          <w:rFonts w:cs="David" w:hint="cs"/>
          <w:rtl/>
        </w:rPr>
      </w:pPr>
      <w:r w:rsidRPr="00D51324">
        <w:rPr>
          <w:rFonts w:cs="David" w:hint="cs"/>
          <w:rtl/>
        </w:rPr>
        <w:tab/>
        <w:t xml:space="preserve">כן. </w:t>
      </w:r>
    </w:p>
    <w:p w14:paraId="1AC9C231" w14:textId="77777777" w:rsidR="00D51324" w:rsidRPr="00D51324" w:rsidRDefault="00D51324" w:rsidP="00D51324">
      <w:pPr>
        <w:bidi/>
        <w:jc w:val="both"/>
        <w:rPr>
          <w:rFonts w:cs="David" w:hint="cs"/>
          <w:rtl/>
        </w:rPr>
      </w:pPr>
    </w:p>
    <w:p w14:paraId="492BA0C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9C3B701" w14:textId="77777777" w:rsidR="00D51324" w:rsidRPr="00D51324" w:rsidRDefault="00D51324" w:rsidP="00D51324">
      <w:pPr>
        <w:bidi/>
        <w:jc w:val="both"/>
        <w:rPr>
          <w:rFonts w:cs="David" w:hint="cs"/>
          <w:rtl/>
        </w:rPr>
      </w:pPr>
    </w:p>
    <w:p w14:paraId="54506A7E" w14:textId="77777777" w:rsidR="00D51324" w:rsidRPr="00D51324" w:rsidRDefault="00D51324" w:rsidP="00D51324">
      <w:pPr>
        <w:bidi/>
        <w:jc w:val="both"/>
        <w:rPr>
          <w:rFonts w:cs="David" w:hint="cs"/>
          <w:rtl/>
        </w:rPr>
      </w:pPr>
      <w:r w:rsidRPr="00D51324">
        <w:rPr>
          <w:rFonts w:cs="David" w:hint="cs"/>
          <w:rtl/>
        </w:rPr>
        <w:tab/>
        <w:t xml:space="preserve">אם אנחנו עושים את זה אחת לחודשיים אי אפשר לקבוע את יום שלישי? שלוש פעמים במושב לפנות את יום שלישי </w:t>
      </w:r>
      <w:r w:rsidRPr="00D51324">
        <w:rPr>
          <w:rFonts w:cs="David"/>
          <w:rtl/>
        </w:rPr>
        <w:t>–</w:t>
      </w:r>
      <w:r w:rsidRPr="00D51324">
        <w:rPr>
          <w:rFonts w:cs="David" w:hint="cs"/>
          <w:rtl/>
        </w:rPr>
        <w:t xml:space="preserve"> זה סביר. </w:t>
      </w:r>
    </w:p>
    <w:p w14:paraId="2C124867" w14:textId="77777777" w:rsidR="00D51324" w:rsidRPr="00D51324" w:rsidRDefault="00D51324" w:rsidP="00D51324">
      <w:pPr>
        <w:bidi/>
        <w:jc w:val="both"/>
        <w:rPr>
          <w:rFonts w:cs="David" w:hint="cs"/>
          <w:rtl/>
        </w:rPr>
      </w:pPr>
    </w:p>
    <w:p w14:paraId="54706F15"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8626665" w14:textId="77777777" w:rsidR="00D51324" w:rsidRPr="00D51324" w:rsidRDefault="00D51324" w:rsidP="00D51324">
      <w:pPr>
        <w:bidi/>
        <w:jc w:val="both"/>
        <w:rPr>
          <w:rFonts w:cs="David" w:hint="cs"/>
          <w:rtl/>
        </w:rPr>
      </w:pPr>
    </w:p>
    <w:p w14:paraId="71FF34DD" w14:textId="77777777" w:rsidR="00D51324" w:rsidRPr="00D51324" w:rsidRDefault="00D51324" w:rsidP="00D51324">
      <w:pPr>
        <w:bidi/>
        <w:jc w:val="both"/>
        <w:rPr>
          <w:rFonts w:cs="David" w:hint="cs"/>
          <w:rtl/>
        </w:rPr>
      </w:pPr>
      <w:r w:rsidRPr="00D51324">
        <w:rPr>
          <w:rFonts w:cs="David" w:hint="cs"/>
          <w:rtl/>
        </w:rPr>
        <w:tab/>
        <w:t>אני בעד, אבל זה תלוי גם ברצון הטוב שלהם, עד כמה רחוק הם יהיו מוכנים ללכת עם זה. גם להביא את כל הממשלה, גם להביא אותם לכאן עוד פעם ביום שלישי.</w:t>
      </w:r>
    </w:p>
    <w:p w14:paraId="669BEC02" w14:textId="77777777" w:rsidR="00D51324" w:rsidRPr="00D51324" w:rsidRDefault="00D51324" w:rsidP="00D51324">
      <w:pPr>
        <w:bidi/>
        <w:jc w:val="both"/>
        <w:rPr>
          <w:rFonts w:cs="David" w:hint="cs"/>
          <w:rtl/>
        </w:rPr>
      </w:pPr>
    </w:p>
    <w:p w14:paraId="06B9EDF5"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25EA92B1" w14:textId="77777777" w:rsidR="00D51324" w:rsidRPr="00D51324" w:rsidRDefault="00D51324" w:rsidP="00D51324">
      <w:pPr>
        <w:bidi/>
        <w:jc w:val="both"/>
        <w:rPr>
          <w:rFonts w:cs="David" w:hint="cs"/>
          <w:rtl/>
        </w:rPr>
      </w:pPr>
    </w:p>
    <w:p w14:paraId="330A5D1A" w14:textId="77777777" w:rsidR="00D51324" w:rsidRPr="00D51324" w:rsidRDefault="00D51324" w:rsidP="00D51324">
      <w:pPr>
        <w:bidi/>
        <w:jc w:val="both"/>
        <w:rPr>
          <w:rFonts w:cs="David" w:hint="cs"/>
          <w:rtl/>
        </w:rPr>
      </w:pPr>
      <w:r w:rsidRPr="00D51324">
        <w:rPr>
          <w:rFonts w:cs="David" w:hint="cs"/>
          <w:rtl/>
        </w:rPr>
        <w:tab/>
        <w:t xml:space="preserve">מדובר על פעם בחודשיים. אחרת, זה לא שווה. </w:t>
      </w:r>
    </w:p>
    <w:p w14:paraId="2FA28F41" w14:textId="77777777" w:rsidR="00D51324" w:rsidRPr="00D51324" w:rsidRDefault="00D51324" w:rsidP="00D51324">
      <w:pPr>
        <w:bidi/>
        <w:jc w:val="both"/>
        <w:rPr>
          <w:rFonts w:cs="David" w:hint="cs"/>
          <w:rtl/>
        </w:rPr>
      </w:pPr>
    </w:p>
    <w:p w14:paraId="0A5E7E2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61AEB05" w14:textId="77777777" w:rsidR="00D51324" w:rsidRPr="00D51324" w:rsidRDefault="00D51324" w:rsidP="00D51324">
      <w:pPr>
        <w:bidi/>
        <w:jc w:val="both"/>
        <w:rPr>
          <w:rFonts w:cs="David" w:hint="cs"/>
          <w:rtl/>
        </w:rPr>
      </w:pPr>
    </w:p>
    <w:p w14:paraId="31B70FE2" w14:textId="77777777" w:rsidR="00D51324" w:rsidRPr="00D51324" w:rsidRDefault="00D51324" w:rsidP="00D51324">
      <w:pPr>
        <w:bidi/>
        <w:jc w:val="both"/>
        <w:rPr>
          <w:rFonts w:cs="David" w:hint="cs"/>
          <w:rtl/>
        </w:rPr>
      </w:pPr>
      <w:r w:rsidRPr="00D51324">
        <w:rPr>
          <w:rFonts w:cs="David" w:hint="cs"/>
          <w:rtl/>
        </w:rPr>
        <w:tab/>
        <w:t xml:space="preserve">אי אפשר לקבוע את זה ביום רביעי. כל אלטרנטיבה אחרת לא יכולה לבוא בחשבון. </w:t>
      </w:r>
    </w:p>
    <w:p w14:paraId="56E92E9C" w14:textId="77777777" w:rsidR="00D51324" w:rsidRPr="00D51324" w:rsidRDefault="00D51324" w:rsidP="00D51324">
      <w:pPr>
        <w:bidi/>
        <w:jc w:val="both"/>
        <w:rPr>
          <w:rFonts w:cs="David" w:hint="cs"/>
          <w:rtl/>
        </w:rPr>
      </w:pPr>
    </w:p>
    <w:p w14:paraId="4AAE0AE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1E475BE" w14:textId="77777777" w:rsidR="00D51324" w:rsidRPr="00D51324" w:rsidRDefault="00D51324" w:rsidP="00D51324">
      <w:pPr>
        <w:bidi/>
        <w:jc w:val="both"/>
        <w:rPr>
          <w:rFonts w:cs="David" w:hint="cs"/>
          <w:rtl/>
        </w:rPr>
      </w:pPr>
    </w:p>
    <w:p w14:paraId="0485B43F" w14:textId="77777777" w:rsidR="00D51324" w:rsidRPr="00D51324" w:rsidRDefault="00D51324" w:rsidP="00D51324">
      <w:pPr>
        <w:bidi/>
        <w:jc w:val="both"/>
        <w:rPr>
          <w:rFonts w:cs="David" w:hint="cs"/>
          <w:rtl/>
        </w:rPr>
      </w:pPr>
      <w:r w:rsidRPr="00D51324">
        <w:rPr>
          <w:rFonts w:cs="David" w:hint="cs"/>
          <w:rtl/>
        </w:rPr>
        <w:tab/>
        <w:t xml:space="preserve">3 שעות רצופות נראה לי קצת הרבה. </w:t>
      </w:r>
    </w:p>
    <w:p w14:paraId="18608D89" w14:textId="77777777" w:rsidR="00D51324" w:rsidRPr="00D51324" w:rsidRDefault="00D51324" w:rsidP="00D51324">
      <w:pPr>
        <w:bidi/>
        <w:jc w:val="both"/>
        <w:rPr>
          <w:rFonts w:cs="David" w:hint="cs"/>
          <w:rtl/>
        </w:rPr>
      </w:pPr>
    </w:p>
    <w:p w14:paraId="4B22808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5A9D15A" w14:textId="77777777" w:rsidR="00D51324" w:rsidRPr="00D51324" w:rsidRDefault="00D51324" w:rsidP="00D51324">
      <w:pPr>
        <w:bidi/>
        <w:jc w:val="both"/>
        <w:rPr>
          <w:rFonts w:cs="David" w:hint="cs"/>
          <w:rtl/>
        </w:rPr>
      </w:pPr>
    </w:p>
    <w:p w14:paraId="5ED12B68" w14:textId="77777777" w:rsidR="00D51324" w:rsidRPr="00D51324" w:rsidRDefault="00D51324" w:rsidP="00D51324">
      <w:pPr>
        <w:bidi/>
        <w:jc w:val="both"/>
        <w:rPr>
          <w:rFonts w:cs="David" w:hint="cs"/>
          <w:rtl/>
        </w:rPr>
      </w:pPr>
      <w:r w:rsidRPr="00D51324">
        <w:rPr>
          <w:rFonts w:cs="David" w:hint="cs"/>
          <w:rtl/>
        </w:rPr>
        <w:tab/>
        <w:t xml:space="preserve">בין שעתיים ל-3 שעות. </w:t>
      </w:r>
    </w:p>
    <w:p w14:paraId="197B1A16" w14:textId="77777777" w:rsidR="00D51324" w:rsidRPr="00D51324" w:rsidRDefault="00D51324" w:rsidP="00D51324">
      <w:pPr>
        <w:bidi/>
        <w:jc w:val="both"/>
        <w:rPr>
          <w:rFonts w:cs="David" w:hint="cs"/>
          <w:rtl/>
        </w:rPr>
      </w:pPr>
    </w:p>
    <w:p w14:paraId="22A487A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CF4B3FD" w14:textId="77777777" w:rsidR="00D51324" w:rsidRPr="00D51324" w:rsidRDefault="00D51324" w:rsidP="00D51324">
      <w:pPr>
        <w:bidi/>
        <w:jc w:val="both"/>
        <w:rPr>
          <w:rFonts w:cs="David" w:hint="cs"/>
          <w:rtl/>
        </w:rPr>
      </w:pPr>
    </w:p>
    <w:p w14:paraId="72A9ABBA" w14:textId="77777777" w:rsidR="00D51324" w:rsidRPr="00D51324" w:rsidRDefault="00D51324" w:rsidP="00D51324">
      <w:pPr>
        <w:bidi/>
        <w:jc w:val="both"/>
        <w:rPr>
          <w:rFonts w:cs="David" w:hint="cs"/>
          <w:rtl/>
        </w:rPr>
      </w:pPr>
      <w:r w:rsidRPr="00D51324">
        <w:rPr>
          <w:rFonts w:cs="David" w:hint="cs"/>
          <w:rtl/>
        </w:rPr>
        <w:tab/>
        <w:t>זה צריך להיות בין שעתיים לשעתיים וחצי. זה המון.</w:t>
      </w:r>
    </w:p>
    <w:p w14:paraId="722DEEF6" w14:textId="77777777" w:rsidR="00D51324" w:rsidRPr="00D51324" w:rsidRDefault="00D51324" w:rsidP="00D51324">
      <w:pPr>
        <w:bidi/>
        <w:jc w:val="both"/>
        <w:rPr>
          <w:rFonts w:cs="David" w:hint="cs"/>
          <w:rtl/>
        </w:rPr>
      </w:pPr>
    </w:p>
    <w:p w14:paraId="67353EE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0BA7D7C" w14:textId="77777777" w:rsidR="00D51324" w:rsidRPr="00D51324" w:rsidRDefault="00D51324" w:rsidP="00D51324">
      <w:pPr>
        <w:bidi/>
        <w:jc w:val="both"/>
        <w:rPr>
          <w:rFonts w:cs="David" w:hint="cs"/>
          <w:rtl/>
        </w:rPr>
      </w:pPr>
    </w:p>
    <w:p w14:paraId="0D6CAA8F" w14:textId="77777777" w:rsidR="00D51324" w:rsidRPr="00D51324" w:rsidRDefault="00D51324" w:rsidP="00D51324">
      <w:pPr>
        <w:bidi/>
        <w:jc w:val="both"/>
        <w:rPr>
          <w:rFonts w:cs="David" w:hint="cs"/>
          <w:rtl/>
        </w:rPr>
      </w:pPr>
      <w:r w:rsidRPr="00D51324">
        <w:rPr>
          <w:rFonts w:cs="David" w:hint="cs"/>
          <w:rtl/>
        </w:rPr>
        <w:tab/>
        <w:t xml:space="preserve">בין שעתיים לשלוש שעות. לא פחות משעתיים ולא יותר מ-3 שעות. </w:t>
      </w:r>
    </w:p>
    <w:p w14:paraId="1CD7DF62" w14:textId="77777777" w:rsidR="00D51324" w:rsidRPr="00D51324" w:rsidRDefault="00D51324" w:rsidP="00D51324">
      <w:pPr>
        <w:bidi/>
        <w:jc w:val="both"/>
        <w:rPr>
          <w:rFonts w:cs="David" w:hint="cs"/>
          <w:rtl/>
        </w:rPr>
      </w:pPr>
    </w:p>
    <w:p w14:paraId="20A170C2"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6C6F7C82" w14:textId="77777777" w:rsidR="00D51324" w:rsidRPr="00D51324" w:rsidRDefault="00D51324" w:rsidP="00D51324">
      <w:pPr>
        <w:bidi/>
        <w:jc w:val="both"/>
        <w:rPr>
          <w:rFonts w:cs="David" w:hint="cs"/>
          <w:rtl/>
        </w:rPr>
      </w:pPr>
    </w:p>
    <w:p w14:paraId="0C086800" w14:textId="77777777" w:rsidR="00D51324" w:rsidRPr="00D51324" w:rsidRDefault="00D51324" w:rsidP="00D51324">
      <w:pPr>
        <w:bidi/>
        <w:jc w:val="both"/>
        <w:rPr>
          <w:rFonts w:cs="David" w:hint="cs"/>
          <w:rtl/>
        </w:rPr>
      </w:pPr>
      <w:r w:rsidRPr="00D51324">
        <w:rPr>
          <w:rFonts w:cs="David" w:hint="cs"/>
          <w:rtl/>
        </w:rPr>
        <w:tab/>
        <w:t xml:space="preserve">אני מציע בכל זאת לשקול אפשרות </w:t>
      </w:r>
      <w:r w:rsidRPr="00D51324">
        <w:rPr>
          <w:rFonts w:cs="David"/>
          <w:rtl/>
        </w:rPr>
        <w:t>–</w:t>
      </w:r>
      <w:r w:rsidRPr="00D51324">
        <w:rPr>
          <w:rFonts w:cs="David" w:hint="cs"/>
          <w:rtl/>
        </w:rPr>
        <w:t xml:space="preserve"> אינני יודע איך ליצור את המנגנון הזה </w:t>
      </w:r>
      <w:r w:rsidRPr="00D51324">
        <w:rPr>
          <w:rFonts w:cs="David"/>
          <w:rtl/>
        </w:rPr>
        <w:t>–</w:t>
      </w:r>
      <w:r w:rsidRPr="00D51324">
        <w:rPr>
          <w:rFonts w:cs="David" w:hint="cs"/>
          <w:rtl/>
        </w:rPr>
        <w:t xml:space="preserve"> שיתפרסמו הנושאים, כדי ליצור פיזור. </w:t>
      </w:r>
    </w:p>
    <w:p w14:paraId="398A7EEC" w14:textId="77777777" w:rsidR="00D51324" w:rsidRPr="00D51324" w:rsidRDefault="00D51324" w:rsidP="00D51324">
      <w:pPr>
        <w:bidi/>
        <w:jc w:val="both"/>
        <w:rPr>
          <w:rFonts w:cs="David" w:hint="cs"/>
          <w:rtl/>
        </w:rPr>
      </w:pPr>
    </w:p>
    <w:p w14:paraId="1134030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36598A3" w14:textId="77777777" w:rsidR="00D51324" w:rsidRPr="00D51324" w:rsidRDefault="00D51324" w:rsidP="00D51324">
      <w:pPr>
        <w:bidi/>
        <w:jc w:val="both"/>
        <w:rPr>
          <w:rFonts w:cs="David" w:hint="cs"/>
          <w:rtl/>
        </w:rPr>
      </w:pPr>
    </w:p>
    <w:p w14:paraId="3B9D5E50" w14:textId="77777777" w:rsidR="00D51324" w:rsidRPr="00D51324" w:rsidRDefault="00D51324" w:rsidP="00D51324">
      <w:pPr>
        <w:bidi/>
        <w:jc w:val="both"/>
        <w:rPr>
          <w:rFonts w:cs="David" w:hint="cs"/>
          <w:rtl/>
        </w:rPr>
      </w:pPr>
      <w:r w:rsidRPr="00D51324">
        <w:rPr>
          <w:rFonts w:cs="David" w:hint="cs"/>
          <w:rtl/>
        </w:rPr>
        <w:tab/>
        <w:t xml:space="preserve">זה לא ייתכן. זה ייתר שרים מלבוא. </w:t>
      </w:r>
    </w:p>
    <w:p w14:paraId="1F37E647" w14:textId="77777777" w:rsidR="00D51324" w:rsidRPr="00D51324" w:rsidRDefault="00D51324" w:rsidP="00D51324">
      <w:pPr>
        <w:bidi/>
        <w:jc w:val="both"/>
        <w:rPr>
          <w:rFonts w:cs="David" w:hint="cs"/>
          <w:rtl/>
        </w:rPr>
      </w:pPr>
    </w:p>
    <w:p w14:paraId="3E89E2A6"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4AC8BE44" w14:textId="77777777" w:rsidR="00D51324" w:rsidRPr="00D51324" w:rsidRDefault="00D51324" w:rsidP="00D51324">
      <w:pPr>
        <w:bidi/>
        <w:jc w:val="both"/>
        <w:rPr>
          <w:rFonts w:cs="David" w:hint="cs"/>
          <w:rtl/>
        </w:rPr>
      </w:pPr>
    </w:p>
    <w:p w14:paraId="123806E1" w14:textId="77777777" w:rsidR="00D51324" w:rsidRPr="00D51324" w:rsidRDefault="00D51324" w:rsidP="00D51324">
      <w:pPr>
        <w:bidi/>
        <w:jc w:val="both"/>
        <w:rPr>
          <w:rFonts w:cs="David" w:hint="cs"/>
          <w:rtl/>
        </w:rPr>
      </w:pPr>
      <w:r w:rsidRPr="00D51324">
        <w:rPr>
          <w:rFonts w:cs="David" w:hint="cs"/>
          <w:rtl/>
        </w:rPr>
        <w:tab/>
        <w:t xml:space="preserve">שרים שיהיו פעם אחת וישתקו במשך כל הישיבה, לא יבואו יותר. אין לך סנקציה נגדם. הם לא יבואו. </w:t>
      </w:r>
    </w:p>
    <w:p w14:paraId="0A6CA6DB" w14:textId="77777777" w:rsidR="00D51324" w:rsidRPr="00D51324" w:rsidRDefault="00D51324" w:rsidP="00D51324">
      <w:pPr>
        <w:bidi/>
        <w:jc w:val="both"/>
        <w:rPr>
          <w:rFonts w:cs="David" w:hint="cs"/>
          <w:rtl/>
        </w:rPr>
      </w:pPr>
    </w:p>
    <w:p w14:paraId="0549CD1E"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B4EBC28" w14:textId="77777777" w:rsidR="00D51324" w:rsidRPr="00D51324" w:rsidRDefault="00D51324" w:rsidP="00D51324">
      <w:pPr>
        <w:bidi/>
        <w:jc w:val="both"/>
        <w:rPr>
          <w:rFonts w:cs="David" w:hint="cs"/>
          <w:rtl/>
        </w:rPr>
      </w:pPr>
    </w:p>
    <w:p w14:paraId="16953695" w14:textId="77777777" w:rsidR="00D51324" w:rsidRPr="00D51324" w:rsidRDefault="00D51324" w:rsidP="00D51324">
      <w:pPr>
        <w:bidi/>
        <w:jc w:val="both"/>
        <w:rPr>
          <w:rFonts w:cs="David" w:hint="cs"/>
          <w:rtl/>
        </w:rPr>
      </w:pPr>
      <w:r w:rsidRPr="00D51324">
        <w:rPr>
          <w:rFonts w:cs="David" w:hint="cs"/>
          <w:rtl/>
        </w:rPr>
        <w:tab/>
        <w:t xml:space="preserve">תהיה סנקציה. אם שר לא יגיע פעמיים הצעות החוק מטעם המשרד שלו לא יעלו לדיון כל-כך מהר. </w:t>
      </w:r>
    </w:p>
    <w:p w14:paraId="755BA2E8" w14:textId="77777777" w:rsidR="00D51324" w:rsidRPr="00D51324" w:rsidRDefault="00D51324" w:rsidP="00D51324">
      <w:pPr>
        <w:bidi/>
        <w:jc w:val="both"/>
        <w:rPr>
          <w:rFonts w:cs="David" w:hint="cs"/>
          <w:rtl/>
        </w:rPr>
      </w:pPr>
    </w:p>
    <w:p w14:paraId="578581A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7CB1EA9" w14:textId="77777777" w:rsidR="00D51324" w:rsidRPr="00D51324" w:rsidRDefault="00D51324" w:rsidP="00D51324">
      <w:pPr>
        <w:bidi/>
        <w:jc w:val="both"/>
        <w:rPr>
          <w:rFonts w:cs="David" w:hint="cs"/>
          <w:rtl/>
        </w:rPr>
      </w:pPr>
    </w:p>
    <w:p w14:paraId="06640813" w14:textId="77777777" w:rsidR="00D51324" w:rsidRPr="00D51324" w:rsidRDefault="00D51324" w:rsidP="00D51324">
      <w:pPr>
        <w:bidi/>
        <w:jc w:val="both"/>
        <w:rPr>
          <w:rFonts w:cs="David" w:hint="cs"/>
          <w:rtl/>
        </w:rPr>
      </w:pPr>
      <w:r w:rsidRPr="00D51324">
        <w:rPr>
          <w:rFonts w:cs="David" w:hint="cs"/>
          <w:rtl/>
        </w:rPr>
        <w:tab/>
        <w:t xml:space="preserve">לא תוכלי לעשות את זה. </w:t>
      </w:r>
    </w:p>
    <w:p w14:paraId="469669BD" w14:textId="77777777" w:rsidR="00D51324" w:rsidRPr="00D51324" w:rsidRDefault="00D51324" w:rsidP="00D51324">
      <w:pPr>
        <w:bidi/>
        <w:jc w:val="both"/>
        <w:rPr>
          <w:rFonts w:cs="David" w:hint="cs"/>
          <w:rtl/>
        </w:rPr>
      </w:pPr>
    </w:p>
    <w:p w14:paraId="1363514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431CD8F" w14:textId="77777777" w:rsidR="00D51324" w:rsidRPr="00D51324" w:rsidRDefault="00D51324" w:rsidP="00D51324">
      <w:pPr>
        <w:bidi/>
        <w:jc w:val="both"/>
        <w:rPr>
          <w:rFonts w:cs="David" w:hint="cs"/>
          <w:rtl/>
        </w:rPr>
      </w:pPr>
    </w:p>
    <w:p w14:paraId="65A7CCB3" w14:textId="77777777" w:rsidR="00D51324" w:rsidRPr="00D51324" w:rsidRDefault="00D51324" w:rsidP="00D51324">
      <w:pPr>
        <w:bidi/>
        <w:jc w:val="both"/>
        <w:rPr>
          <w:rFonts w:cs="David" w:hint="cs"/>
          <w:rtl/>
        </w:rPr>
      </w:pPr>
      <w:r w:rsidRPr="00D51324">
        <w:rPr>
          <w:rFonts w:cs="David" w:hint="cs"/>
          <w:rtl/>
        </w:rPr>
        <w:tab/>
        <w:t>למה לא?</w:t>
      </w:r>
    </w:p>
    <w:p w14:paraId="7164E27D" w14:textId="77777777" w:rsidR="00D51324" w:rsidRPr="00D51324" w:rsidRDefault="00D51324" w:rsidP="00D51324">
      <w:pPr>
        <w:bidi/>
        <w:jc w:val="both"/>
        <w:rPr>
          <w:rFonts w:cs="David" w:hint="cs"/>
          <w:rtl/>
        </w:rPr>
      </w:pPr>
    </w:p>
    <w:p w14:paraId="4651D217"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4BF59FC9" w14:textId="77777777" w:rsidR="00D51324" w:rsidRPr="00D51324" w:rsidRDefault="00D51324" w:rsidP="00D51324">
      <w:pPr>
        <w:bidi/>
        <w:jc w:val="both"/>
        <w:rPr>
          <w:rFonts w:cs="David" w:hint="cs"/>
          <w:rtl/>
        </w:rPr>
      </w:pPr>
    </w:p>
    <w:p w14:paraId="28FFBD49" w14:textId="77777777" w:rsidR="00D51324" w:rsidRPr="00D51324" w:rsidRDefault="00D51324" w:rsidP="00D51324">
      <w:pPr>
        <w:bidi/>
        <w:jc w:val="both"/>
        <w:rPr>
          <w:rFonts w:cs="David" w:hint="cs"/>
          <w:rtl/>
        </w:rPr>
      </w:pPr>
      <w:r w:rsidRPr="00D51324">
        <w:rPr>
          <w:rFonts w:cs="David" w:hint="cs"/>
          <w:rtl/>
        </w:rPr>
        <w:tab/>
        <w:t xml:space="preserve">לחלק מן השרים אין משרדים. במקרה הנוכחי דווקא מי שצריך להיות יותר מכל אחר, כפי שאמר חבר הכנסת יריב לוין, זה השרים שלא עושים כלום ויישאלו שאלות. </w:t>
      </w:r>
    </w:p>
    <w:p w14:paraId="760D5622" w14:textId="77777777" w:rsidR="00D51324" w:rsidRPr="00D51324" w:rsidRDefault="00D51324" w:rsidP="00D51324">
      <w:pPr>
        <w:bidi/>
        <w:jc w:val="both"/>
        <w:rPr>
          <w:rFonts w:cs="David" w:hint="cs"/>
          <w:rtl/>
        </w:rPr>
      </w:pPr>
    </w:p>
    <w:p w14:paraId="78AE548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2EDBAC0" w14:textId="77777777" w:rsidR="00D51324" w:rsidRPr="00D51324" w:rsidRDefault="00D51324" w:rsidP="00D51324">
      <w:pPr>
        <w:bidi/>
        <w:jc w:val="both"/>
        <w:rPr>
          <w:rFonts w:cs="David" w:hint="cs"/>
          <w:rtl/>
        </w:rPr>
      </w:pPr>
    </w:p>
    <w:p w14:paraId="05222D66" w14:textId="77777777" w:rsidR="00D51324" w:rsidRPr="00D51324" w:rsidRDefault="00D51324" w:rsidP="00D51324">
      <w:pPr>
        <w:bidi/>
        <w:jc w:val="both"/>
        <w:rPr>
          <w:rFonts w:cs="David" w:hint="cs"/>
          <w:rtl/>
        </w:rPr>
      </w:pPr>
      <w:r w:rsidRPr="00D51324">
        <w:rPr>
          <w:rFonts w:cs="David" w:hint="cs"/>
          <w:rtl/>
        </w:rPr>
        <w:tab/>
        <w:t xml:space="preserve">לא אמרתי שהם לא עושים כלום. לחלקם יש זמן רב לעסוק בבחינה של הצעות חוק פרטיות. </w:t>
      </w:r>
    </w:p>
    <w:p w14:paraId="0B3446C6" w14:textId="77777777" w:rsidR="00D51324" w:rsidRPr="00D51324" w:rsidRDefault="00D51324" w:rsidP="00D51324">
      <w:pPr>
        <w:bidi/>
        <w:jc w:val="both"/>
        <w:rPr>
          <w:rFonts w:cs="David" w:hint="cs"/>
          <w:rtl/>
        </w:rPr>
      </w:pPr>
    </w:p>
    <w:p w14:paraId="6F8BCD8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159A031" w14:textId="77777777" w:rsidR="00D51324" w:rsidRPr="00D51324" w:rsidRDefault="00D51324" w:rsidP="00D51324">
      <w:pPr>
        <w:bidi/>
        <w:jc w:val="both"/>
        <w:rPr>
          <w:rFonts w:cs="David" w:hint="cs"/>
          <w:rtl/>
        </w:rPr>
      </w:pPr>
    </w:p>
    <w:p w14:paraId="46636F50" w14:textId="77777777" w:rsidR="00D51324" w:rsidRPr="00D51324" w:rsidRDefault="00D51324" w:rsidP="00D51324">
      <w:pPr>
        <w:bidi/>
        <w:jc w:val="both"/>
        <w:rPr>
          <w:rFonts w:cs="David" w:hint="cs"/>
          <w:rtl/>
        </w:rPr>
      </w:pPr>
      <w:r w:rsidRPr="00D51324">
        <w:rPr>
          <w:rFonts w:cs="David" w:hint="cs"/>
          <w:rtl/>
        </w:rPr>
        <w:tab/>
        <w:t xml:space="preserve">אתם מתייחסים לסיטואציה הנוכחית ו"תופרים" לפיה. בממשלה הבאה שתיבחר, כאשר תדע שיש לה תקנון ברור עם כללי משחק ברורים מאוד, היא תתיישר לפי כללי המשחק. פעם בחודשיים לא נורא שתגיע הממשלה כולה. אם ראש הממשלה פעם בחודשיים יישב שעתיים-שלוש במליאה אז מן הראוי שגם השרים שלו יכבדו את המעמד הזה. </w:t>
      </w:r>
    </w:p>
    <w:p w14:paraId="6FB21F09" w14:textId="77777777" w:rsidR="00D51324" w:rsidRPr="00D51324" w:rsidRDefault="00D51324" w:rsidP="00D51324">
      <w:pPr>
        <w:bidi/>
        <w:jc w:val="both"/>
        <w:rPr>
          <w:rFonts w:cs="David" w:hint="cs"/>
          <w:rtl/>
        </w:rPr>
      </w:pPr>
    </w:p>
    <w:p w14:paraId="1F5D8758"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621E042C" w14:textId="77777777" w:rsidR="00D51324" w:rsidRPr="00D51324" w:rsidRDefault="00D51324" w:rsidP="00D51324">
      <w:pPr>
        <w:bidi/>
        <w:jc w:val="both"/>
        <w:rPr>
          <w:rFonts w:cs="David" w:hint="cs"/>
          <w:rtl/>
        </w:rPr>
      </w:pPr>
    </w:p>
    <w:p w14:paraId="3492F795" w14:textId="77777777" w:rsidR="00D51324" w:rsidRPr="00D51324" w:rsidRDefault="00D51324" w:rsidP="00D51324">
      <w:pPr>
        <w:bidi/>
        <w:jc w:val="both"/>
        <w:rPr>
          <w:rFonts w:cs="David" w:hint="cs"/>
          <w:rtl/>
        </w:rPr>
      </w:pPr>
      <w:r w:rsidRPr="00D51324">
        <w:rPr>
          <w:rFonts w:cs="David" w:hint="cs"/>
          <w:rtl/>
        </w:rPr>
        <w:tab/>
        <w:t>מה עם הצעה על-פי 40 חתימות?</w:t>
      </w:r>
    </w:p>
    <w:p w14:paraId="0530E2AE" w14:textId="77777777" w:rsidR="00D51324" w:rsidRPr="00D51324" w:rsidRDefault="00D51324" w:rsidP="00D51324">
      <w:pPr>
        <w:bidi/>
        <w:jc w:val="both"/>
        <w:rPr>
          <w:rFonts w:cs="David" w:hint="cs"/>
          <w:rtl/>
        </w:rPr>
      </w:pPr>
    </w:p>
    <w:p w14:paraId="3F74CEA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F27D0C6" w14:textId="77777777" w:rsidR="00D51324" w:rsidRPr="00D51324" w:rsidRDefault="00D51324" w:rsidP="00D51324">
      <w:pPr>
        <w:bidi/>
        <w:jc w:val="both"/>
        <w:rPr>
          <w:rFonts w:cs="David" w:hint="cs"/>
          <w:rtl/>
        </w:rPr>
      </w:pPr>
    </w:p>
    <w:p w14:paraId="3581376A" w14:textId="77777777" w:rsidR="00D51324" w:rsidRPr="00D51324" w:rsidRDefault="00D51324" w:rsidP="00D51324">
      <w:pPr>
        <w:bidi/>
        <w:jc w:val="both"/>
        <w:rPr>
          <w:rFonts w:cs="David" w:hint="cs"/>
          <w:rtl/>
        </w:rPr>
      </w:pPr>
      <w:r w:rsidRPr="00D51324">
        <w:rPr>
          <w:rFonts w:cs="David" w:hint="cs"/>
          <w:rtl/>
        </w:rPr>
        <w:tab/>
        <w:t xml:space="preserve">זה יישאר באותה תדירות, בכל 21 ימים. </w:t>
      </w:r>
    </w:p>
    <w:p w14:paraId="39379E2C" w14:textId="77777777" w:rsidR="00D51324" w:rsidRPr="00D51324" w:rsidRDefault="00D51324" w:rsidP="00D51324">
      <w:pPr>
        <w:bidi/>
        <w:jc w:val="both"/>
        <w:rPr>
          <w:rFonts w:cs="David" w:hint="cs"/>
          <w:rtl/>
        </w:rPr>
      </w:pPr>
    </w:p>
    <w:p w14:paraId="25BBCE7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0EC3B7E" w14:textId="77777777" w:rsidR="00D51324" w:rsidRPr="00D51324" w:rsidRDefault="00D51324" w:rsidP="00D51324">
      <w:pPr>
        <w:bidi/>
        <w:jc w:val="both"/>
        <w:rPr>
          <w:rFonts w:cs="David" w:hint="cs"/>
          <w:rtl/>
        </w:rPr>
      </w:pPr>
    </w:p>
    <w:p w14:paraId="71B31435" w14:textId="77777777" w:rsidR="00D51324" w:rsidRPr="00D51324" w:rsidRDefault="00D51324" w:rsidP="00D51324">
      <w:pPr>
        <w:bidi/>
        <w:jc w:val="both"/>
        <w:rPr>
          <w:rFonts w:cs="David" w:hint="cs"/>
          <w:rtl/>
        </w:rPr>
      </w:pPr>
      <w:r w:rsidRPr="00D51324">
        <w:rPr>
          <w:rFonts w:cs="David" w:hint="cs"/>
          <w:rtl/>
        </w:rPr>
        <w:tab/>
        <w:t xml:space="preserve">בעניין הזה אני מסכים עם אנשי הממשלה. אם נאמץ מנגנון כזה אפשר לוותר על דיון על-פי 40 חתימות. </w:t>
      </w:r>
    </w:p>
    <w:p w14:paraId="7E1B215F" w14:textId="77777777" w:rsidR="00D51324" w:rsidRPr="00D51324" w:rsidRDefault="00D51324" w:rsidP="00D51324">
      <w:pPr>
        <w:bidi/>
        <w:jc w:val="both"/>
        <w:rPr>
          <w:rFonts w:cs="David" w:hint="cs"/>
          <w:rtl/>
        </w:rPr>
      </w:pPr>
    </w:p>
    <w:p w14:paraId="71DC3DE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93FEBFD" w14:textId="77777777" w:rsidR="00D51324" w:rsidRPr="00D51324" w:rsidRDefault="00D51324" w:rsidP="00D51324">
      <w:pPr>
        <w:bidi/>
        <w:jc w:val="both"/>
        <w:rPr>
          <w:rFonts w:cs="David" w:hint="cs"/>
          <w:rtl/>
        </w:rPr>
      </w:pPr>
    </w:p>
    <w:p w14:paraId="144D0262" w14:textId="77777777" w:rsidR="00D51324" w:rsidRPr="00D51324" w:rsidRDefault="00D51324" w:rsidP="00D51324">
      <w:pPr>
        <w:bidi/>
        <w:jc w:val="both"/>
        <w:rPr>
          <w:rFonts w:cs="David" w:hint="cs"/>
          <w:rtl/>
        </w:rPr>
      </w:pPr>
      <w:r w:rsidRPr="00D51324">
        <w:rPr>
          <w:rFonts w:cs="David" w:hint="cs"/>
          <w:rtl/>
        </w:rPr>
        <w:tab/>
        <w:t xml:space="preserve">אני יודעת שבשביל ראש הממשלה הנוכחי נוכחות בהיקף כזה היא יותר מדי, אבל ראש הממשלה שרון ישב במליאה ברצף בין השעות 16:00-18:00 כדי לשמוע את כל הדוברים בהצעות האי-אמון. הוא ישב ושמע את כל הטרוניות של האופוזיציה גם אם לא היה לו נוח לשמוע את זה, אבל הוא כיבד את הכנסת ואת החקיקה שהיתה בכנסת. משעה 12:00, אחרי ישיבת הקבינט, הוא היה יושב במליאה עד שעה 14:00 ואפילו לשירותים לא היה הולך. זה היה פעמיים בשבוע, ולא רק פעמיים בכנס שאנחנו מאלצים את ראש הממשלה לשבת ועוד פעם אחת ל-21 או 28 ימים שאנחנו שוב מאלצים אותו לשבת במליאה. </w:t>
      </w:r>
    </w:p>
    <w:p w14:paraId="6961294A" w14:textId="77777777" w:rsidR="00D51324" w:rsidRPr="00D51324" w:rsidRDefault="00D51324" w:rsidP="00D51324">
      <w:pPr>
        <w:bidi/>
        <w:jc w:val="both"/>
        <w:rPr>
          <w:rFonts w:cs="David" w:hint="cs"/>
          <w:rtl/>
        </w:rPr>
      </w:pPr>
    </w:p>
    <w:p w14:paraId="4F79E4DB"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124D91C2" w14:textId="77777777" w:rsidR="00D51324" w:rsidRPr="00D51324" w:rsidRDefault="00D51324" w:rsidP="00D51324">
      <w:pPr>
        <w:bidi/>
        <w:jc w:val="both"/>
        <w:rPr>
          <w:rFonts w:cs="David" w:hint="cs"/>
          <w:rtl/>
        </w:rPr>
      </w:pPr>
    </w:p>
    <w:p w14:paraId="44DD7E0B" w14:textId="77777777" w:rsidR="00D51324" w:rsidRPr="00D51324" w:rsidRDefault="00D51324" w:rsidP="00D51324">
      <w:pPr>
        <w:bidi/>
        <w:jc w:val="both"/>
        <w:rPr>
          <w:rFonts w:cs="David" w:hint="cs"/>
          <w:rtl/>
        </w:rPr>
      </w:pPr>
      <w:r w:rsidRPr="00D51324">
        <w:rPr>
          <w:rFonts w:cs="David" w:hint="cs"/>
          <w:rtl/>
        </w:rPr>
        <w:tab/>
        <w:t>ראש הממשלה הנוכחי גם מגיע פעמיים בשבוע.</w:t>
      </w:r>
    </w:p>
    <w:p w14:paraId="0039392D" w14:textId="77777777" w:rsidR="00D51324" w:rsidRPr="00D51324" w:rsidRDefault="00D51324" w:rsidP="00D51324">
      <w:pPr>
        <w:bidi/>
        <w:jc w:val="both"/>
        <w:rPr>
          <w:rFonts w:cs="David" w:hint="cs"/>
          <w:rtl/>
        </w:rPr>
      </w:pPr>
    </w:p>
    <w:p w14:paraId="2E532A4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47897860" w14:textId="77777777" w:rsidR="00D51324" w:rsidRPr="00D51324" w:rsidRDefault="00D51324" w:rsidP="00D51324">
      <w:pPr>
        <w:bidi/>
        <w:jc w:val="both"/>
        <w:rPr>
          <w:rFonts w:cs="David" w:hint="cs"/>
          <w:rtl/>
        </w:rPr>
      </w:pPr>
    </w:p>
    <w:p w14:paraId="7FDBE4E5" w14:textId="77777777" w:rsidR="00D51324" w:rsidRPr="00D51324" w:rsidRDefault="00D51324" w:rsidP="00D51324">
      <w:pPr>
        <w:bidi/>
        <w:jc w:val="both"/>
        <w:rPr>
          <w:rFonts w:cs="David" w:hint="cs"/>
          <w:rtl/>
        </w:rPr>
      </w:pPr>
      <w:r w:rsidRPr="00D51324">
        <w:rPr>
          <w:rFonts w:cs="David" w:hint="cs"/>
          <w:rtl/>
        </w:rPr>
        <w:tab/>
        <w:t xml:space="preserve">אבל הוא מגיע רק להצבעות. </w:t>
      </w:r>
    </w:p>
    <w:p w14:paraId="31E92638" w14:textId="77777777" w:rsidR="00D51324" w:rsidRPr="00D51324" w:rsidRDefault="00D51324" w:rsidP="00D51324">
      <w:pPr>
        <w:bidi/>
        <w:jc w:val="both"/>
        <w:rPr>
          <w:rFonts w:cs="David" w:hint="cs"/>
          <w:rtl/>
        </w:rPr>
      </w:pPr>
    </w:p>
    <w:p w14:paraId="586C041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2E5C6B7" w14:textId="77777777" w:rsidR="00D51324" w:rsidRPr="00D51324" w:rsidRDefault="00D51324" w:rsidP="00D51324">
      <w:pPr>
        <w:bidi/>
        <w:jc w:val="both"/>
        <w:rPr>
          <w:rFonts w:cs="David" w:hint="cs"/>
          <w:rtl/>
        </w:rPr>
      </w:pPr>
    </w:p>
    <w:p w14:paraId="04052497" w14:textId="77777777" w:rsidR="00D51324" w:rsidRPr="00D51324" w:rsidRDefault="00D51324" w:rsidP="00D51324">
      <w:pPr>
        <w:bidi/>
        <w:jc w:val="both"/>
        <w:rPr>
          <w:rFonts w:cs="David" w:hint="cs"/>
          <w:rtl/>
        </w:rPr>
      </w:pPr>
      <w:r w:rsidRPr="00D51324">
        <w:rPr>
          <w:rFonts w:cs="David" w:hint="cs"/>
          <w:rtl/>
        </w:rPr>
        <w:tab/>
        <w:t xml:space="preserve">אני מוכרח לומר שבעניין הזה אני תומך בעמדת הממשלה. </w:t>
      </w:r>
    </w:p>
    <w:p w14:paraId="54595A9E" w14:textId="77777777" w:rsidR="00D51324" w:rsidRPr="00D51324" w:rsidRDefault="00D51324" w:rsidP="00D51324">
      <w:pPr>
        <w:bidi/>
        <w:jc w:val="both"/>
        <w:rPr>
          <w:rFonts w:cs="David" w:hint="cs"/>
          <w:rtl/>
        </w:rPr>
      </w:pPr>
    </w:p>
    <w:p w14:paraId="02F64E3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E23869F" w14:textId="77777777" w:rsidR="00D51324" w:rsidRPr="00D51324" w:rsidRDefault="00D51324" w:rsidP="00D51324">
      <w:pPr>
        <w:bidi/>
        <w:jc w:val="both"/>
        <w:rPr>
          <w:rFonts w:cs="David" w:hint="cs"/>
          <w:rtl/>
        </w:rPr>
      </w:pPr>
    </w:p>
    <w:p w14:paraId="73F05827" w14:textId="77777777" w:rsidR="00D51324" w:rsidRPr="00D51324" w:rsidRDefault="00D51324" w:rsidP="00D51324">
      <w:pPr>
        <w:bidi/>
        <w:jc w:val="both"/>
        <w:rPr>
          <w:rFonts w:cs="David" w:hint="cs"/>
          <w:rtl/>
        </w:rPr>
      </w:pPr>
      <w:r w:rsidRPr="00D51324">
        <w:rPr>
          <w:rFonts w:cs="David" w:hint="cs"/>
          <w:rtl/>
        </w:rPr>
        <w:tab/>
        <w:t xml:space="preserve">כאשר תהיה באופוזיציה תבין. </w:t>
      </w:r>
    </w:p>
    <w:p w14:paraId="6672D191" w14:textId="77777777" w:rsidR="00D51324" w:rsidRPr="00D51324" w:rsidRDefault="00D51324" w:rsidP="00D51324">
      <w:pPr>
        <w:bidi/>
        <w:jc w:val="both"/>
        <w:rPr>
          <w:rFonts w:cs="David" w:hint="cs"/>
          <w:rtl/>
        </w:rPr>
      </w:pPr>
    </w:p>
    <w:p w14:paraId="5DDE9C3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01AC896" w14:textId="77777777" w:rsidR="00D51324" w:rsidRPr="00D51324" w:rsidRDefault="00D51324" w:rsidP="00D51324">
      <w:pPr>
        <w:bidi/>
        <w:jc w:val="both"/>
        <w:rPr>
          <w:rFonts w:cs="David" w:hint="cs"/>
          <w:rtl/>
        </w:rPr>
      </w:pPr>
    </w:p>
    <w:p w14:paraId="5E8DF297" w14:textId="77777777" w:rsidR="00D51324" w:rsidRPr="00D51324" w:rsidRDefault="00D51324" w:rsidP="00D51324">
      <w:pPr>
        <w:bidi/>
        <w:jc w:val="both"/>
        <w:rPr>
          <w:rFonts w:cs="David" w:hint="cs"/>
          <w:rtl/>
        </w:rPr>
      </w:pPr>
      <w:r w:rsidRPr="00D51324">
        <w:rPr>
          <w:rFonts w:cs="David" w:hint="cs"/>
          <w:rtl/>
        </w:rPr>
        <w:tab/>
        <w:t xml:space="preserve">את רואה שאני לא בוחן את הדברים מנקודת מבט כזאת. </w:t>
      </w:r>
    </w:p>
    <w:p w14:paraId="06A06B5E" w14:textId="77777777" w:rsidR="00D51324" w:rsidRPr="00D51324" w:rsidRDefault="00D51324" w:rsidP="00D51324">
      <w:pPr>
        <w:bidi/>
        <w:jc w:val="both"/>
        <w:rPr>
          <w:rFonts w:cs="David" w:hint="cs"/>
          <w:rtl/>
        </w:rPr>
      </w:pPr>
    </w:p>
    <w:p w14:paraId="5343A6D3"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563D6E6" w14:textId="77777777" w:rsidR="00D51324" w:rsidRPr="00D51324" w:rsidRDefault="00D51324" w:rsidP="00D51324">
      <w:pPr>
        <w:bidi/>
        <w:jc w:val="both"/>
        <w:rPr>
          <w:rFonts w:cs="David" w:hint="cs"/>
          <w:rtl/>
        </w:rPr>
      </w:pPr>
    </w:p>
    <w:p w14:paraId="42382520" w14:textId="77777777" w:rsidR="00D51324" w:rsidRPr="00D51324" w:rsidRDefault="00D51324" w:rsidP="00D51324">
      <w:pPr>
        <w:bidi/>
        <w:jc w:val="both"/>
        <w:rPr>
          <w:rFonts w:cs="David" w:hint="cs"/>
          <w:rtl/>
        </w:rPr>
      </w:pPr>
      <w:r w:rsidRPr="00D51324">
        <w:rPr>
          <w:rFonts w:cs="David" w:hint="cs"/>
          <w:rtl/>
        </w:rPr>
        <w:tab/>
        <w:t xml:space="preserve">אחד הכלים שיש היום לאופוזיציונר לחייב נוכחות של ראש הממשלה היא בדיון על-פי 40 חתימות. </w:t>
      </w:r>
    </w:p>
    <w:p w14:paraId="7EF501DB" w14:textId="77777777" w:rsidR="00D51324" w:rsidRPr="00D51324" w:rsidRDefault="00D51324" w:rsidP="00D51324">
      <w:pPr>
        <w:bidi/>
        <w:jc w:val="both"/>
        <w:rPr>
          <w:rFonts w:cs="David" w:hint="cs"/>
          <w:rtl/>
        </w:rPr>
      </w:pPr>
    </w:p>
    <w:p w14:paraId="18552878"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5FE4B74" w14:textId="77777777" w:rsidR="00D51324" w:rsidRPr="00D51324" w:rsidRDefault="00D51324" w:rsidP="00D51324">
      <w:pPr>
        <w:bidi/>
        <w:jc w:val="both"/>
        <w:rPr>
          <w:rFonts w:cs="David" w:hint="cs"/>
          <w:rtl/>
        </w:rPr>
      </w:pPr>
    </w:p>
    <w:p w14:paraId="57A15C08" w14:textId="77777777" w:rsidR="00D51324" w:rsidRPr="00D51324" w:rsidRDefault="00D51324" w:rsidP="00D51324">
      <w:pPr>
        <w:bidi/>
        <w:jc w:val="both"/>
        <w:rPr>
          <w:rFonts w:cs="David" w:hint="cs"/>
          <w:rtl/>
        </w:rPr>
      </w:pPr>
      <w:r w:rsidRPr="00D51324">
        <w:rPr>
          <w:rFonts w:cs="David" w:hint="cs"/>
          <w:rtl/>
        </w:rPr>
        <w:tab/>
        <w:t xml:space="preserve">אני לא מציע לבטל את הדיון על-פי 40 חתימות. אם נפרוש את הדיון על-פי 40 חתימות ל-28 ימים במקום 21 ימים - - - </w:t>
      </w:r>
    </w:p>
    <w:p w14:paraId="64549644" w14:textId="77777777" w:rsidR="00D51324" w:rsidRPr="00D51324" w:rsidRDefault="00D51324" w:rsidP="00D51324">
      <w:pPr>
        <w:bidi/>
        <w:jc w:val="both"/>
        <w:rPr>
          <w:rFonts w:cs="David" w:hint="cs"/>
          <w:rtl/>
        </w:rPr>
      </w:pPr>
    </w:p>
    <w:p w14:paraId="1C15961B" w14:textId="77777777" w:rsidR="00D51324" w:rsidRPr="00D51324" w:rsidRDefault="00D51324" w:rsidP="00D51324">
      <w:pPr>
        <w:bidi/>
        <w:jc w:val="both"/>
        <w:rPr>
          <w:rFonts w:cs="David" w:hint="cs"/>
          <w:u w:val="single"/>
          <w:rtl/>
        </w:rPr>
      </w:pPr>
      <w:r w:rsidRPr="00D51324">
        <w:rPr>
          <w:rFonts w:cs="David" w:hint="cs"/>
          <w:u w:val="single"/>
          <w:rtl/>
        </w:rPr>
        <w:t>סהר פינטו:</w:t>
      </w:r>
    </w:p>
    <w:p w14:paraId="032C56C4" w14:textId="77777777" w:rsidR="00D51324" w:rsidRPr="00D51324" w:rsidRDefault="00D51324" w:rsidP="00D51324">
      <w:pPr>
        <w:bidi/>
        <w:jc w:val="both"/>
        <w:rPr>
          <w:rFonts w:cs="David" w:hint="cs"/>
          <w:rtl/>
        </w:rPr>
      </w:pPr>
    </w:p>
    <w:p w14:paraId="57093F38" w14:textId="77777777" w:rsidR="00D51324" w:rsidRPr="00D51324" w:rsidRDefault="00D51324" w:rsidP="00D51324">
      <w:pPr>
        <w:bidi/>
        <w:jc w:val="both"/>
        <w:rPr>
          <w:rFonts w:cs="David" w:hint="cs"/>
          <w:rtl/>
        </w:rPr>
      </w:pPr>
      <w:r w:rsidRPr="00D51324">
        <w:rPr>
          <w:rFonts w:cs="David" w:hint="cs"/>
          <w:rtl/>
        </w:rPr>
        <w:tab/>
        <w:t>הדיון על-פי 40 חתימות גם היום מתקיים פעם בחודש. כאשר מוגשת בקשה, לממשלה יש 21 ימים לקבוע את הדיון, אבל ניתן להגיש את הבקשה רק פעם בחודש. אם הממשלה אכן קובעת כל פעם את הדיון 21 ימים אחרי שקיבלה את הבקשה זה תמיד ייצא פעם בחודש. אלא שלפעמים המועד זז.</w:t>
      </w:r>
    </w:p>
    <w:p w14:paraId="18CB3305" w14:textId="77777777" w:rsidR="00D51324" w:rsidRPr="00D51324" w:rsidRDefault="00D51324" w:rsidP="00D51324">
      <w:pPr>
        <w:bidi/>
        <w:jc w:val="both"/>
        <w:rPr>
          <w:rFonts w:cs="David" w:hint="cs"/>
          <w:rtl/>
        </w:rPr>
      </w:pPr>
    </w:p>
    <w:p w14:paraId="467111F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ACB380C" w14:textId="77777777" w:rsidR="00D51324" w:rsidRPr="00D51324" w:rsidRDefault="00D51324" w:rsidP="00D51324">
      <w:pPr>
        <w:bidi/>
        <w:jc w:val="both"/>
        <w:rPr>
          <w:rFonts w:cs="David" w:hint="cs"/>
          <w:rtl/>
        </w:rPr>
      </w:pPr>
    </w:p>
    <w:p w14:paraId="61322635" w14:textId="77777777" w:rsidR="00D51324" w:rsidRPr="00D51324" w:rsidRDefault="00D51324" w:rsidP="00D51324">
      <w:pPr>
        <w:bidi/>
        <w:jc w:val="both"/>
        <w:rPr>
          <w:rFonts w:cs="David" w:hint="cs"/>
          <w:rtl/>
        </w:rPr>
      </w:pPr>
      <w:r w:rsidRPr="00D51324">
        <w:rPr>
          <w:rFonts w:cs="David" w:hint="cs"/>
          <w:rtl/>
        </w:rPr>
        <w:tab/>
        <w:t xml:space="preserve">זה בגמישות של הממשלה. </w:t>
      </w:r>
    </w:p>
    <w:p w14:paraId="5BF0B736" w14:textId="77777777" w:rsidR="00D51324" w:rsidRPr="00D51324" w:rsidRDefault="00D51324" w:rsidP="00D51324">
      <w:pPr>
        <w:bidi/>
        <w:jc w:val="both"/>
        <w:rPr>
          <w:rFonts w:cs="David" w:hint="cs"/>
          <w:rtl/>
        </w:rPr>
      </w:pPr>
    </w:p>
    <w:p w14:paraId="3CB18B6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23DC0C5" w14:textId="77777777" w:rsidR="00D51324" w:rsidRPr="00D51324" w:rsidRDefault="00D51324" w:rsidP="00D51324">
      <w:pPr>
        <w:bidi/>
        <w:jc w:val="both"/>
        <w:rPr>
          <w:rFonts w:cs="David" w:hint="cs"/>
          <w:rtl/>
        </w:rPr>
      </w:pPr>
    </w:p>
    <w:p w14:paraId="1618EA95" w14:textId="77777777" w:rsidR="00D51324" w:rsidRPr="00D51324" w:rsidRDefault="00D51324" w:rsidP="00D51324">
      <w:pPr>
        <w:bidi/>
        <w:jc w:val="both"/>
        <w:rPr>
          <w:rFonts w:cs="David" w:hint="cs"/>
          <w:rtl/>
        </w:rPr>
      </w:pPr>
      <w:r w:rsidRPr="00D51324">
        <w:rPr>
          <w:rFonts w:cs="David" w:hint="cs"/>
          <w:rtl/>
        </w:rPr>
        <w:tab/>
        <w:t>אני לא נכנס לדקויות האלה של ה-יום כן, יום לא. באופן עקרוני, אם אנחנו מושיבים את ראש הממשלה במליאה בין 2-3 פעמים נוספות במושב אז אם אפשר להוריד לו פעם או פעמיים ישיבות על-פי 40 חתימות במספר המצטבר אני סבור שזה עסקה טובה כי אנחנו מקבלים דבר טוב יותר.</w:t>
      </w:r>
    </w:p>
    <w:p w14:paraId="54EC25A1" w14:textId="77777777" w:rsidR="00D51324" w:rsidRPr="00D51324" w:rsidRDefault="00D51324" w:rsidP="00D51324">
      <w:pPr>
        <w:bidi/>
        <w:jc w:val="both"/>
        <w:rPr>
          <w:rFonts w:cs="David" w:hint="cs"/>
          <w:rtl/>
        </w:rPr>
      </w:pPr>
    </w:p>
    <w:p w14:paraId="026C779F"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635B1FB" w14:textId="77777777" w:rsidR="00D51324" w:rsidRPr="00D51324" w:rsidRDefault="00D51324" w:rsidP="00D51324">
      <w:pPr>
        <w:bidi/>
        <w:jc w:val="both"/>
        <w:rPr>
          <w:rFonts w:cs="David" w:hint="cs"/>
          <w:rtl/>
        </w:rPr>
      </w:pPr>
    </w:p>
    <w:p w14:paraId="24F9ABE6" w14:textId="77777777" w:rsidR="00D51324" w:rsidRPr="00D51324" w:rsidRDefault="00D51324" w:rsidP="00D51324">
      <w:pPr>
        <w:bidi/>
        <w:jc w:val="both"/>
        <w:rPr>
          <w:rFonts w:cs="David" w:hint="cs"/>
          <w:rtl/>
        </w:rPr>
      </w:pPr>
      <w:r w:rsidRPr="00D51324">
        <w:rPr>
          <w:rFonts w:cs="David" w:hint="cs"/>
          <w:rtl/>
        </w:rPr>
        <w:tab/>
        <w:t xml:space="preserve">אם תתחוֹם את 28 ימים תהיה גמיש פחות, אבל בסדר. תקבע את זה כל 28 יום. מבחינתנו אין בכך בעיה. </w:t>
      </w:r>
    </w:p>
    <w:p w14:paraId="19446C80" w14:textId="77777777" w:rsidR="00D51324" w:rsidRPr="00D51324" w:rsidRDefault="00D51324" w:rsidP="00D51324">
      <w:pPr>
        <w:bidi/>
        <w:jc w:val="both"/>
        <w:rPr>
          <w:rFonts w:cs="David" w:hint="cs"/>
          <w:rtl/>
        </w:rPr>
      </w:pPr>
    </w:p>
    <w:p w14:paraId="71032B1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198DADD" w14:textId="77777777" w:rsidR="00D51324" w:rsidRPr="00D51324" w:rsidRDefault="00D51324" w:rsidP="00D51324">
      <w:pPr>
        <w:bidi/>
        <w:jc w:val="both"/>
        <w:rPr>
          <w:rFonts w:cs="David" w:hint="cs"/>
          <w:rtl/>
        </w:rPr>
      </w:pPr>
    </w:p>
    <w:p w14:paraId="00110B1C" w14:textId="77777777" w:rsidR="00D51324" w:rsidRPr="00D51324" w:rsidRDefault="00D51324" w:rsidP="00D51324">
      <w:pPr>
        <w:bidi/>
        <w:jc w:val="both"/>
        <w:rPr>
          <w:rFonts w:cs="David" w:hint="cs"/>
          <w:rtl/>
        </w:rPr>
      </w:pPr>
      <w:r w:rsidRPr="00D51324">
        <w:rPr>
          <w:rFonts w:cs="David" w:hint="cs"/>
          <w:rtl/>
        </w:rPr>
        <w:tab/>
        <w:t xml:space="preserve">זה נראה לי דבר לא קריטי. </w:t>
      </w:r>
    </w:p>
    <w:p w14:paraId="28E3D4D7" w14:textId="77777777" w:rsidR="00D51324" w:rsidRPr="00D51324" w:rsidRDefault="00D51324" w:rsidP="00D51324">
      <w:pPr>
        <w:bidi/>
        <w:jc w:val="both"/>
        <w:rPr>
          <w:rFonts w:cs="David" w:hint="cs"/>
          <w:rtl/>
        </w:rPr>
      </w:pPr>
    </w:p>
    <w:p w14:paraId="47690144" w14:textId="77777777" w:rsidR="00D51324" w:rsidRPr="00D51324" w:rsidRDefault="00D51324" w:rsidP="00D51324">
      <w:pPr>
        <w:bidi/>
        <w:jc w:val="both"/>
        <w:rPr>
          <w:rFonts w:cs="David" w:hint="cs"/>
          <w:u w:val="single"/>
          <w:rtl/>
        </w:rPr>
      </w:pPr>
      <w:r w:rsidRPr="00D51324">
        <w:rPr>
          <w:rFonts w:cs="David" w:hint="cs"/>
          <w:u w:val="single"/>
          <w:rtl/>
        </w:rPr>
        <w:t>סהר פינטו:</w:t>
      </w:r>
    </w:p>
    <w:p w14:paraId="226267EB" w14:textId="77777777" w:rsidR="00D51324" w:rsidRPr="00D51324" w:rsidRDefault="00D51324" w:rsidP="00D51324">
      <w:pPr>
        <w:bidi/>
        <w:jc w:val="both"/>
        <w:rPr>
          <w:rFonts w:cs="David" w:hint="cs"/>
          <w:rtl/>
        </w:rPr>
      </w:pPr>
    </w:p>
    <w:p w14:paraId="34397086" w14:textId="77777777" w:rsidR="00D51324" w:rsidRPr="00D51324" w:rsidRDefault="00D51324" w:rsidP="00D51324">
      <w:pPr>
        <w:bidi/>
        <w:jc w:val="both"/>
        <w:rPr>
          <w:rFonts w:cs="David" w:hint="cs"/>
          <w:rtl/>
        </w:rPr>
      </w:pPr>
      <w:r w:rsidRPr="00D51324">
        <w:rPr>
          <w:rFonts w:cs="David" w:hint="cs"/>
          <w:rtl/>
        </w:rPr>
        <w:tab/>
        <w:t xml:space="preserve">21 פלוס 7 זה 28. </w:t>
      </w:r>
    </w:p>
    <w:p w14:paraId="1A9E8977" w14:textId="77777777" w:rsidR="00D51324" w:rsidRPr="00D51324" w:rsidRDefault="00D51324" w:rsidP="00D51324">
      <w:pPr>
        <w:bidi/>
        <w:jc w:val="both"/>
        <w:rPr>
          <w:rFonts w:cs="David" w:hint="cs"/>
          <w:rtl/>
        </w:rPr>
      </w:pPr>
    </w:p>
    <w:p w14:paraId="4F0C6A5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A57F906" w14:textId="77777777" w:rsidR="00D51324" w:rsidRPr="00D51324" w:rsidRDefault="00D51324" w:rsidP="00D51324">
      <w:pPr>
        <w:bidi/>
        <w:jc w:val="both"/>
        <w:rPr>
          <w:rFonts w:cs="David" w:hint="cs"/>
          <w:rtl/>
        </w:rPr>
      </w:pPr>
    </w:p>
    <w:p w14:paraId="0BF93339" w14:textId="77777777" w:rsidR="00D51324" w:rsidRPr="00D51324" w:rsidRDefault="00D51324" w:rsidP="00D51324">
      <w:pPr>
        <w:bidi/>
        <w:jc w:val="both"/>
        <w:rPr>
          <w:rFonts w:cs="David" w:hint="cs"/>
          <w:rtl/>
        </w:rPr>
      </w:pPr>
      <w:r w:rsidRPr="00D51324">
        <w:rPr>
          <w:rFonts w:cs="David" w:hint="cs"/>
          <w:rtl/>
        </w:rPr>
        <w:tab/>
        <w:t xml:space="preserve">אפשר להגיע כאן לאיזו תוצאה. </w:t>
      </w:r>
    </w:p>
    <w:p w14:paraId="722ED597" w14:textId="77777777" w:rsidR="00D51324" w:rsidRPr="00D51324" w:rsidRDefault="00D51324" w:rsidP="00D51324">
      <w:pPr>
        <w:bidi/>
        <w:jc w:val="both"/>
        <w:rPr>
          <w:rFonts w:cs="David" w:hint="cs"/>
          <w:rtl/>
        </w:rPr>
      </w:pPr>
    </w:p>
    <w:p w14:paraId="09C4F16D"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636EA7E8" w14:textId="77777777" w:rsidR="00D51324" w:rsidRPr="00D51324" w:rsidRDefault="00D51324" w:rsidP="00D51324">
      <w:pPr>
        <w:bidi/>
        <w:jc w:val="both"/>
        <w:rPr>
          <w:rFonts w:cs="David" w:hint="cs"/>
          <w:rtl/>
        </w:rPr>
      </w:pPr>
    </w:p>
    <w:p w14:paraId="272C49CC" w14:textId="77777777" w:rsidR="00D51324" w:rsidRPr="00D51324" w:rsidRDefault="00D51324" w:rsidP="00D51324">
      <w:pPr>
        <w:bidi/>
        <w:jc w:val="both"/>
        <w:rPr>
          <w:rFonts w:cs="David" w:hint="cs"/>
          <w:rtl/>
        </w:rPr>
      </w:pPr>
      <w:r w:rsidRPr="00D51324">
        <w:rPr>
          <w:rFonts w:cs="David" w:hint="cs"/>
          <w:rtl/>
        </w:rPr>
        <w:tab/>
        <w:t xml:space="preserve">זה למעלה מ-28 ימים לדעתי. </w:t>
      </w:r>
    </w:p>
    <w:p w14:paraId="6917DAC4" w14:textId="77777777" w:rsidR="00D51324" w:rsidRPr="00D51324" w:rsidRDefault="00D51324" w:rsidP="00D51324">
      <w:pPr>
        <w:bidi/>
        <w:jc w:val="both"/>
        <w:rPr>
          <w:rFonts w:cs="David" w:hint="cs"/>
          <w:rtl/>
        </w:rPr>
      </w:pPr>
    </w:p>
    <w:p w14:paraId="5330923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966B309" w14:textId="77777777" w:rsidR="00D51324" w:rsidRPr="00D51324" w:rsidRDefault="00D51324" w:rsidP="00D51324">
      <w:pPr>
        <w:bidi/>
        <w:jc w:val="both"/>
        <w:rPr>
          <w:rFonts w:cs="David" w:hint="cs"/>
          <w:rtl/>
        </w:rPr>
      </w:pPr>
    </w:p>
    <w:p w14:paraId="43EF0C54" w14:textId="77777777" w:rsidR="00D51324" w:rsidRPr="00D51324" w:rsidRDefault="00D51324" w:rsidP="00D51324">
      <w:pPr>
        <w:bidi/>
        <w:jc w:val="both"/>
        <w:rPr>
          <w:rFonts w:cs="David" w:hint="cs"/>
          <w:rtl/>
        </w:rPr>
      </w:pPr>
      <w:r w:rsidRPr="00D51324">
        <w:rPr>
          <w:rFonts w:cs="David" w:hint="cs"/>
          <w:rtl/>
        </w:rPr>
        <w:tab/>
        <w:t xml:space="preserve">זה לא יהיה 40 ימים. גם במצב הקיים זה לא שראש הממשלה צריך להיות כאן מי-יודע-מה. הוא נמצא כאן להצבעות, נכון, אבל משך זמן השהייה שלו במליאה שולי. </w:t>
      </w:r>
    </w:p>
    <w:p w14:paraId="44B8C4DD" w14:textId="77777777" w:rsidR="00D51324" w:rsidRPr="00D51324" w:rsidRDefault="00D51324" w:rsidP="00D51324">
      <w:pPr>
        <w:bidi/>
        <w:jc w:val="both"/>
        <w:rPr>
          <w:rFonts w:cs="David" w:hint="cs"/>
          <w:rtl/>
        </w:rPr>
      </w:pPr>
    </w:p>
    <w:p w14:paraId="7F651DA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52FD241" w14:textId="77777777" w:rsidR="00D51324" w:rsidRPr="00D51324" w:rsidRDefault="00D51324" w:rsidP="00D51324">
      <w:pPr>
        <w:bidi/>
        <w:jc w:val="both"/>
        <w:rPr>
          <w:rFonts w:cs="David" w:hint="cs"/>
          <w:rtl/>
        </w:rPr>
      </w:pPr>
    </w:p>
    <w:p w14:paraId="76A1FD2C" w14:textId="77777777" w:rsidR="00D51324" w:rsidRPr="00D51324" w:rsidRDefault="00D51324" w:rsidP="00D51324">
      <w:pPr>
        <w:bidi/>
        <w:jc w:val="both"/>
        <w:rPr>
          <w:rFonts w:cs="David" w:hint="cs"/>
          <w:rtl/>
        </w:rPr>
      </w:pPr>
      <w:r w:rsidRPr="00D51324">
        <w:rPr>
          <w:rFonts w:cs="David" w:hint="cs"/>
          <w:rtl/>
        </w:rPr>
        <w:tab/>
        <w:t xml:space="preserve">בזמן ישיבת המליאה הוא עובד בחדר שלו. </w:t>
      </w:r>
    </w:p>
    <w:p w14:paraId="3F7A80F6" w14:textId="77777777" w:rsidR="00D51324" w:rsidRPr="00D51324" w:rsidRDefault="00D51324" w:rsidP="00D51324">
      <w:pPr>
        <w:bidi/>
        <w:jc w:val="both"/>
        <w:rPr>
          <w:rFonts w:cs="David" w:hint="cs"/>
          <w:rtl/>
        </w:rPr>
      </w:pPr>
    </w:p>
    <w:p w14:paraId="59B2407F"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26612DE4" w14:textId="77777777" w:rsidR="00D51324" w:rsidRPr="00D51324" w:rsidRDefault="00D51324" w:rsidP="00D51324">
      <w:pPr>
        <w:bidi/>
        <w:jc w:val="both"/>
        <w:rPr>
          <w:rFonts w:cs="David" w:hint="cs"/>
          <w:rtl/>
        </w:rPr>
      </w:pPr>
    </w:p>
    <w:p w14:paraId="792A50ED" w14:textId="77777777" w:rsidR="00D51324" w:rsidRPr="00D51324" w:rsidRDefault="00D51324" w:rsidP="00D51324">
      <w:pPr>
        <w:bidi/>
        <w:jc w:val="both"/>
        <w:rPr>
          <w:rFonts w:cs="David" w:hint="cs"/>
          <w:rtl/>
        </w:rPr>
      </w:pPr>
      <w:r w:rsidRPr="00D51324">
        <w:rPr>
          <w:rFonts w:cs="David" w:hint="cs"/>
          <w:rtl/>
        </w:rPr>
        <w:tab/>
        <w:t>צריך למצוא נוסחה מאוזנת.</w:t>
      </w:r>
    </w:p>
    <w:p w14:paraId="676F90C7" w14:textId="77777777" w:rsidR="00D51324" w:rsidRPr="00D51324" w:rsidRDefault="00D51324" w:rsidP="00D51324">
      <w:pPr>
        <w:bidi/>
        <w:jc w:val="both"/>
        <w:rPr>
          <w:rFonts w:cs="David" w:hint="cs"/>
          <w:rtl/>
        </w:rPr>
      </w:pPr>
    </w:p>
    <w:p w14:paraId="3E1205B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4726578" w14:textId="77777777" w:rsidR="00D51324" w:rsidRPr="00D51324" w:rsidRDefault="00D51324" w:rsidP="00D51324">
      <w:pPr>
        <w:bidi/>
        <w:jc w:val="both"/>
        <w:rPr>
          <w:rFonts w:cs="David" w:hint="cs"/>
          <w:rtl/>
        </w:rPr>
      </w:pPr>
    </w:p>
    <w:p w14:paraId="43AB8F93" w14:textId="77777777" w:rsidR="00D51324" w:rsidRPr="00D51324" w:rsidRDefault="00D51324" w:rsidP="00D51324">
      <w:pPr>
        <w:bidi/>
        <w:jc w:val="both"/>
        <w:rPr>
          <w:rFonts w:cs="David" w:hint="cs"/>
          <w:rtl/>
        </w:rPr>
      </w:pPr>
      <w:r w:rsidRPr="00D51324">
        <w:rPr>
          <w:rFonts w:cs="David" w:hint="cs"/>
          <w:rtl/>
        </w:rPr>
        <w:tab/>
        <w:t xml:space="preserve">אם תגידו לי שאתם סבורים שבכל זאת צריך לשמור פחות או יותר על המסגרת הכוללת שבה הוא עקוד לכיסאו בתוך המליאה, בסדר, אז אפשר לשחק קצת עם הימים כאן, אבל ההבדל שולי, הבדל של פעם-פעמיים, כי אין כוונה להושיב אותו כאן מדי שבועיים.  </w:t>
      </w:r>
    </w:p>
    <w:p w14:paraId="27AFD238" w14:textId="77777777" w:rsidR="00D51324" w:rsidRPr="00D51324" w:rsidRDefault="00D51324" w:rsidP="00D51324">
      <w:pPr>
        <w:bidi/>
        <w:jc w:val="both"/>
        <w:rPr>
          <w:rFonts w:cs="David" w:hint="cs"/>
          <w:rtl/>
        </w:rPr>
      </w:pPr>
    </w:p>
    <w:p w14:paraId="1F2083B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D68CC82" w14:textId="77777777" w:rsidR="00D51324" w:rsidRPr="00D51324" w:rsidRDefault="00D51324" w:rsidP="00D51324">
      <w:pPr>
        <w:bidi/>
        <w:jc w:val="both"/>
        <w:rPr>
          <w:rFonts w:cs="David" w:hint="cs"/>
          <w:rtl/>
        </w:rPr>
      </w:pPr>
    </w:p>
    <w:p w14:paraId="787A5B55" w14:textId="77777777" w:rsidR="00D51324" w:rsidRPr="00D51324" w:rsidRDefault="00D51324" w:rsidP="00D51324">
      <w:pPr>
        <w:bidi/>
        <w:jc w:val="both"/>
        <w:rPr>
          <w:rFonts w:cs="David" w:hint="cs"/>
          <w:rtl/>
        </w:rPr>
      </w:pPr>
      <w:r w:rsidRPr="00D51324">
        <w:rPr>
          <w:rFonts w:cs="David" w:hint="cs"/>
          <w:rtl/>
        </w:rPr>
        <w:tab/>
        <w:t xml:space="preserve">רצית לעשות את זה אחת לשבוע. </w:t>
      </w:r>
    </w:p>
    <w:p w14:paraId="090ED05B" w14:textId="77777777" w:rsidR="00D51324" w:rsidRPr="00D51324" w:rsidRDefault="00D51324" w:rsidP="00D51324">
      <w:pPr>
        <w:bidi/>
        <w:jc w:val="both"/>
        <w:rPr>
          <w:rFonts w:cs="David" w:hint="cs"/>
          <w:rtl/>
        </w:rPr>
      </w:pPr>
    </w:p>
    <w:p w14:paraId="185BEBE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976DE22" w14:textId="77777777" w:rsidR="00D51324" w:rsidRPr="00D51324" w:rsidRDefault="00D51324" w:rsidP="00D51324">
      <w:pPr>
        <w:bidi/>
        <w:jc w:val="both"/>
        <w:rPr>
          <w:rFonts w:cs="David" w:hint="cs"/>
          <w:rtl/>
        </w:rPr>
      </w:pPr>
    </w:p>
    <w:p w14:paraId="00347B92" w14:textId="77777777" w:rsidR="00D51324" w:rsidRPr="00D51324" w:rsidRDefault="00D51324" w:rsidP="00D51324">
      <w:pPr>
        <w:bidi/>
        <w:jc w:val="both"/>
        <w:rPr>
          <w:rFonts w:cs="David" w:hint="cs"/>
          <w:rtl/>
        </w:rPr>
      </w:pPr>
      <w:r w:rsidRPr="00D51324">
        <w:rPr>
          <w:rFonts w:cs="David" w:hint="cs"/>
          <w:rtl/>
        </w:rPr>
        <w:tab/>
        <w:t xml:space="preserve">אבל אז אני לא יודע אם תמיד הוא נמצא שם. אני חושב שההצעה שלך טובה יותר, אני אומר את זה חד-משמעית. זה יכול להיות מעניין. צריך בכל זאת לתת פתרון, ואין לי אותו עדיין, לנקודה שהעלית, שהיא נכונה, איך באמת קובעים הסדר שלא יהיה ריכוזי מדי בתחום צר מסוים שבמקרה באותה נקודת זמן רלוונטי, שלא כל השאלות יהיו על הדלק, או על המים, אלא שתהיה בכל זאת איזו פרישה מסוימת של נושאים. </w:t>
      </w:r>
    </w:p>
    <w:p w14:paraId="787552DF" w14:textId="77777777" w:rsidR="00D51324" w:rsidRPr="00D51324" w:rsidRDefault="00D51324" w:rsidP="00D51324">
      <w:pPr>
        <w:bidi/>
        <w:jc w:val="both"/>
        <w:rPr>
          <w:rFonts w:cs="David" w:hint="cs"/>
          <w:rtl/>
        </w:rPr>
      </w:pPr>
    </w:p>
    <w:p w14:paraId="47F9361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E9DDD90" w14:textId="77777777" w:rsidR="00D51324" w:rsidRPr="00D51324" w:rsidRDefault="00D51324" w:rsidP="00D51324">
      <w:pPr>
        <w:bidi/>
        <w:jc w:val="both"/>
        <w:rPr>
          <w:rFonts w:cs="David" w:hint="cs"/>
          <w:rtl/>
        </w:rPr>
      </w:pPr>
    </w:p>
    <w:p w14:paraId="4949ADC9" w14:textId="77777777" w:rsidR="00D51324" w:rsidRPr="00D51324" w:rsidRDefault="00D51324" w:rsidP="00D51324">
      <w:pPr>
        <w:bidi/>
        <w:jc w:val="both"/>
        <w:rPr>
          <w:rFonts w:cs="David" w:hint="cs"/>
          <w:rtl/>
        </w:rPr>
      </w:pPr>
      <w:r w:rsidRPr="00D51324">
        <w:rPr>
          <w:rFonts w:cs="David" w:hint="cs"/>
          <w:rtl/>
        </w:rPr>
        <w:tab/>
        <w:t>ליושב-ראש תהיה סמכות לחלק פרק זמן מסוים נניח לנושא מרכזי. נקבע לו פרק זמן מסוים שאז יוצג הנושא המרכזי של אותו שבוע ואחרי כן יעלו שאר הנושאים.</w:t>
      </w:r>
    </w:p>
    <w:p w14:paraId="2A9CD502" w14:textId="77777777" w:rsidR="00D51324" w:rsidRPr="00D51324" w:rsidRDefault="00D51324" w:rsidP="00D51324">
      <w:pPr>
        <w:bidi/>
        <w:jc w:val="both"/>
        <w:rPr>
          <w:rFonts w:cs="David" w:hint="cs"/>
          <w:rtl/>
        </w:rPr>
      </w:pPr>
    </w:p>
    <w:p w14:paraId="5DA47129"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8961E05" w14:textId="77777777" w:rsidR="00D51324" w:rsidRPr="00D51324" w:rsidRDefault="00D51324" w:rsidP="00D51324">
      <w:pPr>
        <w:bidi/>
        <w:jc w:val="both"/>
        <w:rPr>
          <w:rFonts w:cs="David" w:hint="cs"/>
          <w:rtl/>
        </w:rPr>
      </w:pPr>
    </w:p>
    <w:p w14:paraId="020A5D6B" w14:textId="77777777" w:rsidR="00D51324" w:rsidRPr="00D51324" w:rsidRDefault="00D51324" w:rsidP="00D51324">
      <w:pPr>
        <w:bidi/>
        <w:jc w:val="both"/>
        <w:rPr>
          <w:rFonts w:cs="David" w:hint="cs"/>
          <w:rtl/>
        </w:rPr>
      </w:pPr>
      <w:r w:rsidRPr="00D51324">
        <w:rPr>
          <w:rFonts w:cs="David" w:hint="cs"/>
          <w:rtl/>
        </w:rPr>
        <w:tab/>
        <w:t xml:space="preserve">אבל איך את עושה את זה אל מול המכסה הסיעתית? לסיעת  מרצ, למשל, תהיה שאלה אחת והיא תרצה לשאול על הדלק, ואחר-כך תבוא סיעה אחרת ותגיד שגם אותה מעניין נושא הדלק ואז תמצאי את עצמך עם 6 שאלות באותו נושא. </w:t>
      </w:r>
    </w:p>
    <w:p w14:paraId="62AE7CCE" w14:textId="77777777" w:rsidR="00D51324" w:rsidRPr="00D51324" w:rsidRDefault="00D51324" w:rsidP="00D51324">
      <w:pPr>
        <w:bidi/>
        <w:jc w:val="both"/>
        <w:rPr>
          <w:rFonts w:cs="David" w:hint="cs"/>
          <w:rtl/>
        </w:rPr>
      </w:pPr>
    </w:p>
    <w:p w14:paraId="5AF6C7BF"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4859E438" w14:textId="77777777" w:rsidR="00D51324" w:rsidRPr="00D51324" w:rsidRDefault="00D51324" w:rsidP="00D51324">
      <w:pPr>
        <w:bidi/>
        <w:jc w:val="both"/>
        <w:rPr>
          <w:rFonts w:cs="David" w:hint="cs"/>
          <w:rtl/>
        </w:rPr>
      </w:pPr>
    </w:p>
    <w:p w14:paraId="3B951F85" w14:textId="77777777" w:rsidR="00D51324" w:rsidRPr="00D51324" w:rsidRDefault="00D51324" w:rsidP="00D51324">
      <w:pPr>
        <w:bidi/>
        <w:jc w:val="both"/>
        <w:rPr>
          <w:rFonts w:cs="David" w:hint="cs"/>
          <w:rtl/>
        </w:rPr>
      </w:pPr>
      <w:r w:rsidRPr="00D51324">
        <w:rPr>
          <w:rFonts w:cs="David" w:hint="cs"/>
          <w:rtl/>
        </w:rPr>
        <w:tab/>
        <w:t xml:space="preserve">לא יעלו שאלות מן הבוידעם. השאלות יגעו בנושאים האקטואליים באותו שבוע. </w:t>
      </w:r>
    </w:p>
    <w:p w14:paraId="62E70FB9" w14:textId="77777777" w:rsidR="00D51324" w:rsidRPr="00D51324" w:rsidRDefault="00D51324" w:rsidP="00D51324">
      <w:pPr>
        <w:bidi/>
        <w:jc w:val="both"/>
        <w:rPr>
          <w:rFonts w:cs="David" w:hint="cs"/>
          <w:rtl/>
        </w:rPr>
      </w:pPr>
    </w:p>
    <w:p w14:paraId="5553275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218129C" w14:textId="77777777" w:rsidR="00D51324" w:rsidRPr="00D51324" w:rsidRDefault="00D51324" w:rsidP="00D51324">
      <w:pPr>
        <w:bidi/>
        <w:jc w:val="both"/>
        <w:rPr>
          <w:rFonts w:cs="David" w:hint="cs"/>
          <w:rtl/>
        </w:rPr>
      </w:pPr>
    </w:p>
    <w:p w14:paraId="208ECFC1" w14:textId="77777777" w:rsidR="00D51324" w:rsidRPr="00D51324" w:rsidRDefault="00D51324" w:rsidP="00D51324">
      <w:pPr>
        <w:bidi/>
        <w:jc w:val="both"/>
        <w:rPr>
          <w:rFonts w:cs="David" w:hint="cs"/>
          <w:rtl/>
        </w:rPr>
      </w:pPr>
      <w:r w:rsidRPr="00D51324">
        <w:rPr>
          <w:rFonts w:cs="David" w:hint="cs"/>
          <w:rtl/>
        </w:rPr>
        <w:tab/>
        <w:t xml:space="preserve">נושא המים נוגע לשר האוצר אבל גם לשר התשתיות. </w:t>
      </w:r>
    </w:p>
    <w:p w14:paraId="21C4D3F1" w14:textId="77777777" w:rsidR="00D51324" w:rsidRPr="00D51324" w:rsidRDefault="00D51324" w:rsidP="00D51324">
      <w:pPr>
        <w:bidi/>
        <w:jc w:val="both"/>
        <w:rPr>
          <w:rFonts w:cs="David" w:hint="cs"/>
          <w:rtl/>
        </w:rPr>
      </w:pPr>
    </w:p>
    <w:p w14:paraId="17037A3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B73D276" w14:textId="77777777" w:rsidR="00D51324" w:rsidRPr="00D51324" w:rsidRDefault="00D51324" w:rsidP="00D51324">
      <w:pPr>
        <w:bidi/>
        <w:jc w:val="both"/>
        <w:rPr>
          <w:rFonts w:cs="David" w:hint="cs"/>
          <w:rtl/>
        </w:rPr>
      </w:pPr>
    </w:p>
    <w:p w14:paraId="255DF433" w14:textId="77777777" w:rsidR="00D51324" w:rsidRPr="00D51324" w:rsidRDefault="00D51324" w:rsidP="00D51324">
      <w:pPr>
        <w:bidi/>
        <w:jc w:val="both"/>
        <w:rPr>
          <w:rFonts w:cs="David" w:hint="cs"/>
          <w:rtl/>
        </w:rPr>
      </w:pPr>
      <w:r w:rsidRPr="00D51324">
        <w:rPr>
          <w:rFonts w:cs="David" w:hint="cs"/>
          <w:rtl/>
        </w:rPr>
        <w:tab/>
        <w:t xml:space="preserve">לא חשוב, אבל תמצאי את עצמך במצב שכל סיעה תרצה - - - </w:t>
      </w:r>
    </w:p>
    <w:p w14:paraId="206E21C5" w14:textId="77777777" w:rsidR="00D51324" w:rsidRPr="00D51324" w:rsidRDefault="00D51324" w:rsidP="00D51324">
      <w:pPr>
        <w:bidi/>
        <w:jc w:val="both"/>
        <w:rPr>
          <w:rFonts w:cs="David" w:hint="cs"/>
          <w:rtl/>
        </w:rPr>
      </w:pPr>
    </w:p>
    <w:p w14:paraId="3C1242DB"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39B9F8E" w14:textId="77777777" w:rsidR="00D51324" w:rsidRPr="00D51324" w:rsidRDefault="00D51324" w:rsidP="00D51324">
      <w:pPr>
        <w:bidi/>
        <w:jc w:val="both"/>
        <w:rPr>
          <w:rFonts w:cs="David" w:hint="cs"/>
          <w:rtl/>
        </w:rPr>
      </w:pPr>
    </w:p>
    <w:p w14:paraId="2444D5D1" w14:textId="77777777" w:rsidR="00D51324" w:rsidRPr="00D51324" w:rsidRDefault="00D51324" w:rsidP="00D51324">
      <w:pPr>
        <w:bidi/>
        <w:jc w:val="both"/>
        <w:rPr>
          <w:rFonts w:cs="David" w:hint="cs"/>
          <w:rtl/>
        </w:rPr>
      </w:pPr>
      <w:r w:rsidRPr="00D51324">
        <w:rPr>
          <w:rFonts w:cs="David" w:hint="cs"/>
          <w:rtl/>
        </w:rPr>
        <w:tab/>
        <w:t xml:space="preserve">אתה לא יכול להגביל את זה. תשאיר את זה פתוח. היופי בדינמיקה, שזה פתוח. כל עוד לא שוברים את הכללים האתיים במליאה, תן לזה להיות פתוח. הרי אם חבר כנסת ישאל אותה שאלה ששאל חבר הכנסת לפניו, הוא פחות מקורי והתשובה מן הסתם לא תוּשב פעמיים. חברי הכנסת יצטרכו להיות כאן יצירתיים מאוד. </w:t>
      </w:r>
    </w:p>
    <w:p w14:paraId="7FCB747C" w14:textId="77777777" w:rsidR="00D51324" w:rsidRPr="00D51324" w:rsidRDefault="00D51324" w:rsidP="00D51324">
      <w:pPr>
        <w:bidi/>
        <w:jc w:val="both"/>
        <w:rPr>
          <w:rFonts w:cs="David" w:hint="cs"/>
          <w:rtl/>
        </w:rPr>
      </w:pPr>
    </w:p>
    <w:p w14:paraId="3B40B6C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3CB0C257" w14:textId="77777777" w:rsidR="00D51324" w:rsidRPr="00D51324" w:rsidRDefault="00D51324" w:rsidP="00D51324">
      <w:pPr>
        <w:bidi/>
        <w:jc w:val="both"/>
        <w:rPr>
          <w:rFonts w:cs="David" w:hint="cs"/>
          <w:rtl/>
        </w:rPr>
      </w:pPr>
    </w:p>
    <w:p w14:paraId="641C5979" w14:textId="77777777" w:rsidR="00D51324" w:rsidRPr="00D51324" w:rsidRDefault="00D51324" w:rsidP="00D51324">
      <w:pPr>
        <w:bidi/>
        <w:jc w:val="both"/>
        <w:rPr>
          <w:rFonts w:cs="David" w:hint="cs"/>
          <w:rtl/>
        </w:rPr>
      </w:pPr>
      <w:r w:rsidRPr="00D51324">
        <w:rPr>
          <w:rFonts w:cs="David" w:hint="cs"/>
          <w:rtl/>
        </w:rPr>
        <w:tab/>
        <w:t xml:space="preserve">בעלי כושר אלתור. </w:t>
      </w:r>
    </w:p>
    <w:p w14:paraId="2EA156F1" w14:textId="77777777" w:rsidR="00D51324" w:rsidRPr="00D51324" w:rsidRDefault="00D51324" w:rsidP="00D51324">
      <w:pPr>
        <w:bidi/>
        <w:jc w:val="both"/>
        <w:rPr>
          <w:rFonts w:cs="David" w:hint="cs"/>
          <w:rtl/>
        </w:rPr>
      </w:pPr>
    </w:p>
    <w:p w14:paraId="7E91292C"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21E58415" w14:textId="77777777" w:rsidR="00D51324" w:rsidRPr="00D51324" w:rsidRDefault="00D51324" w:rsidP="00D51324">
      <w:pPr>
        <w:bidi/>
        <w:jc w:val="both"/>
        <w:rPr>
          <w:rFonts w:cs="David" w:hint="cs"/>
          <w:rtl/>
        </w:rPr>
      </w:pPr>
    </w:p>
    <w:p w14:paraId="7D08E048" w14:textId="77777777" w:rsidR="00D51324" w:rsidRPr="00D51324" w:rsidRDefault="00D51324" w:rsidP="00D51324">
      <w:pPr>
        <w:bidi/>
        <w:jc w:val="both"/>
        <w:rPr>
          <w:rFonts w:cs="David" w:hint="cs"/>
          <w:rtl/>
        </w:rPr>
      </w:pPr>
      <w:r w:rsidRPr="00D51324">
        <w:rPr>
          <w:rFonts w:cs="David" w:hint="cs"/>
          <w:rtl/>
        </w:rPr>
        <w:tab/>
        <w:t xml:space="preserve">אשמח אם תחזרו לעניין העברת השאלות מראש. </w:t>
      </w:r>
    </w:p>
    <w:p w14:paraId="5891355F" w14:textId="77777777" w:rsidR="00D51324" w:rsidRPr="00D51324" w:rsidRDefault="00D51324" w:rsidP="00D51324">
      <w:pPr>
        <w:bidi/>
        <w:jc w:val="both"/>
        <w:rPr>
          <w:rFonts w:cs="David" w:hint="cs"/>
          <w:rtl/>
        </w:rPr>
      </w:pPr>
    </w:p>
    <w:p w14:paraId="55B96A3B"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52D48C7" w14:textId="77777777" w:rsidR="00D51324" w:rsidRPr="00D51324" w:rsidRDefault="00D51324" w:rsidP="00D51324">
      <w:pPr>
        <w:bidi/>
        <w:jc w:val="both"/>
        <w:rPr>
          <w:rFonts w:cs="David" w:hint="cs"/>
          <w:rtl/>
        </w:rPr>
      </w:pPr>
    </w:p>
    <w:p w14:paraId="754DD0FB" w14:textId="77777777" w:rsidR="00D51324" w:rsidRPr="00D51324" w:rsidRDefault="00D51324" w:rsidP="00D51324">
      <w:pPr>
        <w:bidi/>
        <w:jc w:val="both"/>
        <w:rPr>
          <w:rFonts w:cs="David" w:hint="cs"/>
          <w:rtl/>
        </w:rPr>
      </w:pPr>
      <w:r w:rsidRPr="00D51324">
        <w:rPr>
          <w:rFonts w:cs="David" w:hint="cs"/>
          <w:rtl/>
        </w:rPr>
        <w:tab/>
        <w:t xml:space="preserve">זה לא יהיה. אין טעם. </w:t>
      </w:r>
    </w:p>
    <w:p w14:paraId="45573375" w14:textId="77777777" w:rsidR="00D51324" w:rsidRPr="00D51324" w:rsidRDefault="00D51324" w:rsidP="00D51324">
      <w:pPr>
        <w:bidi/>
        <w:jc w:val="both"/>
        <w:rPr>
          <w:rFonts w:cs="David" w:hint="cs"/>
          <w:rtl/>
        </w:rPr>
      </w:pPr>
    </w:p>
    <w:p w14:paraId="3D5DD62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3EDC7BF" w14:textId="77777777" w:rsidR="00D51324" w:rsidRPr="00D51324" w:rsidRDefault="00D51324" w:rsidP="00D51324">
      <w:pPr>
        <w:bidi/>
        <w:jc w:val="both"/>
        <w:rPr>
          <w:rFonts w:cs="David" w:hint="cs"/>
          <w:rtl/>
        </w:rPr>
      </w:pPr>
    </w:p>
    <w:p w14:paraId="6414D6F5" w14:textId="77777777" w:rsidR="00D51324" w:rsidRPr="00D51324" w:rsidRDefault="00D51324" w:rsidP="00D51324">
      <w:pPr>
        <w:bidi/>
        <w:jc w:val="both"/>
        <w:rPr>
          <w:rFonts w:cs="David" w:hint="cs"/>
          <w:rtl/>
        </w:rPr>
      </w:pPr>
      <w:r w:rsidRPr="00D51324">
        <w:rPr>
          <w:rFonts w:cs="David" w:hint="cs"/>
          <w:rtl/>
        </w:rPr>
        <w:tab/>
        <w:t xml:space="preserve">לדיון מגיע מנכ"ל המשרד שיכול לסייע לשר. </w:t>
      </w:r>
    </w:p>
    <w:p w14:paraId="0E87566A" w14:textId="77777777" w:rsidR="00D51324" w:rsidRPr="00D51324" w:rsidRDefault="00D51324" w:rsidP="00D51324">
      <w:pPr>
        <w:bidi/>
        <w:jc w:val="both"/>
        <w:rPr>
          <w:rFonts w:cs="David" w:hint="cs"/>
          <w:rtl/>
        </w:rPr>
      </w:pPr>
    </w:p>
    <w:p w14:paraId="790AD913"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3036B36D" w14:textId="77777777" w:rsidR="00D51324" w:rsidRPr="00D51324" w:rsidRDefault="00D51324" w:rsidP="00D51324">
      <w:pPr>
        <w:bidi/>
        <w:jc w:val="both"/>
        <w:rPr>
          <w:rFonts w:cs="David" w:hint="cs"/>
          <w:rtl/>
        </w:rPr>
      </w:pPr>
    </w:p>
    <w:p w14:paraId="3D8E2A73" w14:textId="77777777" w:rsidR="00D51324" w:rsidRPr="00D51324" w:rsidRDefault="00D51324" w:rsidP="00D51324">
      <w:pPr>
        <w:bidi/>
        <w:jc w:val="both"/>
        <w:rPr>
          <w:rFonts w:cs="David" w:hint="cs"/>
          <w:rtl/>
        </w:rPr>
      </w:pPr>
      <w:r w:rsidRPr="00D51324">
        <w:rPr>
          <w:rFonts w:cs="David" w:hint="cs"/>
          <w:rtl/>
        </w:rPr>
        <w:tab/>
        <w:t xml:space="preserve">אבל השר עומד על הדוכן ולא יכול להתייעץ באותה עת. </w:t>
      </w:r>
    </w:p>
    <w:p w14:paraId="11FF4D0E" w14:textId="77777777" w:rsidR="00D51324" w:rsidRPr="00D51324" w:rsidRDefault="00D51324" w:rsidP="00D51324">
      <w:pPr>
        <w:bidi/>
        <w:jc w:val="both"/>
        <w:rPr>
          <w:rFonts w:cs="David" w:hint="cs"/>
          <w:rtl/>
        </w:rPr>
      </w:pPr>
    </w:p>
    <w:p w14:paraId="0A3BCC4F"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319AB59" w14:textId="77777777" w:rsidR="00D51324" w:rsidRPr="00D51324" w:rsidRDefault="00D51324" w:rsidP="00D51324">
      <w:pPr>
        <w:bidi/>
        <w:jc w:val="both"/>
        <w:rPr>
          <w:rFonts w:cs="David" w:hint="cs"/>
          <w:rtl/>
        </w:rPr>
      </w:pPr>
    </w:p>
    <w:p w14:paraId="7ACF3518" w14:textId="77777777" w:rsidR="00D51324" w:rsidRPr="00D51324" w:rsidRDefault="00D51324" w:rsidP="00D51324">
      <w:pPr>
        <w:bidi/>
        <w:jc w:val="both"/>
        <w:rPr>
          <w:rFonts w:cs="David" w:hint="cs"/>
          <w:rtl/>
        </w:rPr>
      </w:pPr>
      <w:r w:rsidRPr="00D51324">
        <w:rPr>
          <w:rFonts w:cs="David" w:hint="cs"/>
          <w:rtl/>
        </w:rPr>
        <w:tab/>
        <w:t xml:space="preserve">הוא לא עומד על הדוכן. נשאלת השאלה כאשר השר יושב במקומו. </w:t>
      </w:r>
    </w:p>
    <w:p w14:paraId="7A34C9A9" w14:textId="77777777" w:rsidR="00D51324" w:rsidRPr="00D51324" w:rsidRDefault="00D51324" w:rsidP="00D51324">
      <w:pPr>
        <w:bidi/>
        <w:jc w:val="both"/>
        <w:rPr>
          <w:rFonts w:cs="David" w:hint="cs"/>
          <w:rtl/>
        </w:rPr>
      </w:pPr>
    </w:p>
    <w:p w14:paraId="5629409E"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07A0E0B8" w14:textId="77777777" w:rsidR="00D51324" w:rsidRPr="00D51324" w:rsidRDefault="00D51324" w:rsidP="00D51324">
      <w:pPr>
        <w:bidi/>
        <w:jc w:val="both"/>
        <w:rPr>
          <w:rFonts w:cs="David" w:hint="cs"/>
          <w:rtl/>
        </w:rPr>
      </w:pPr>
    </w:p>
    <w:p w14:paraId="41D994DD" w14:textId="77777777" w:rsidR="00D51324" w:rsidRPr="00D51324" w:rsidRDefault="00D51324" w:rsidP="00D51324">
      <w:pPr>
        <w:bidi/>
        <w:jc w:val="both"/>
        <w:rPr>
          <w:rFonts w:cs="David" w:hint="cs"/>
          <w:rtl/>
        </w:rPr>
      </w:pPr>
      <w:r w:rsidRPr="00D51324">
        <w:rPr>
          <w:rFonts w:cs="David" w:hint="cs"/>
          <w:rtl/>
        </w:rPr>
        <w:tab/>
        <w:t xml:space="preserve">לא משנה, אבל המנכ"ל לא יכול להגיע אליו. </w:t>
      </w:r>
    </w:p>
    <w:p w14:paraId="5330A798" w14:textId="77777777" w:rsidR="00D51324" w:rsidRPr="00D51324" w:rsidRDefault="00D51324" w:rsidP="00D51324">
      <w:pPr>
        <w:bidi/>
        <w:jc w:val="both"/>
        <w:rPr>
          <w:rFonts w:cs="David" w:hint="cs"/>
          <w:rtl/>
        </w:rPr>
      </w:pPr>
    </w:p>
    <w:p w14:paraId="0C9A4CBC"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167E8BF6" w14:textId="77777777" w:rsidR="00D51324" w:rsidRPr="00D51324" w:rsidRDefault="00D51324" w:rsidP="00D51324">
      <w:pPr>
        <w:bidi/>
        <w:jc w:val="both"/>
        <w:rPr>
          <w:rFonts w:cs="David" w:hint="cs"/>
          <w:rtl/>
        </w:rPr>
      </w:pPr>
    </w:p>
    <w:p w14:paraId="0FCC10AC" w14:textId="77777777" w:rsidR="00D51324" w:rsidRPr="00D51324" w:rsidRDefault="00D51324" w:rsidP="00D51324">
      <w:pPr>
        <w:bidi/>
        <w:jc w:val="both"/>
        <w:rPr>
          <w:rFonts w:cs="David" w:hint="cs"/>
          <w:rtl/>
        </w:rPr>
      </w:pPr>
      <w:r w:rsidRPr="00D51324">
        <w:rPr>
          <w:rFonts w:cs="David" w:hint="cs"/>
          <w:rtl/>
        </w:rPr>
        <w:tab/>
        <w:t xml:space="preserve">לכל היותר, אם שר אומר שהוא צריך כמה דקות אז עוברים לשאלה הבאה ואחרי שהשר מברר את התשובה מהצוות המקצועי הוא עולה להשיב. </w:t>
      </w:r>
    </w:p>
    <w:p w14:paraId="22A841B8" w14:textId="77777777" w:rsidR="00D51324" w:rsidRPr="00D51324" w:rsidRDefault="00D51324" w:rsidP="00D51324">
      <w:pPr>
        <w:bidi/>
        <w:jc w:val="both"/>
        <w:rPr>
          <w:rFonts w:cs="David" w:hint="cs"/>
          <w:rtl/>
        </w:rPr>
      </w:pPr>
    </w:p>
    <w:p w14:paraId="2BEE0244"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64D9BD0C" w14:textId="77777777" w:rsidR="00D51324" w:rsidRPr="00D51324" w:rsidRDefault="00D51324" w:rsidP="00D51324">
      <w:pPr>
        <w:bidi/>
        <w:jc w:val="both"/>
        <w:rPr>
          <w:rFonts w:cs="David" w:hint="cs"/>
          <w:rtl/>
        </w:rPr>
      </w:pPr>
    </w:p>
    <w:p w14:paraId="1036671B" w14:textId="77777777" w:rsidR="00D51324" w:rsidRPr="00D51324" w:rsidRDefault="00D51324" w:rsidP="00D51324">
      <w:pPr>
        <w:bidi/>
        <w:jc w:val="both"/>
        <w:rPr>
          <w:rFonts w:cs="David" w:hint="cs"/>
          <w:rtl/>
        </w:rPr>
      </w:pPr>
      <w:r w:rsidRPr="00D51324">
        <w:rPr>
          <w:rFonts w:cs="David" w:hint="cs"/>
          <w:rtl/>
        </w:rPr>
        <w:tab/>
        <w:t xml:space="preserve">גם כשהשרים עלו לסקירת פעולות משרדם לפעמים היו שואלים את הצוות ואנשי הצוות היו עונים להם תשובות. </w:t>
      </w:r>
    </w:p>
    <w:p w14:paraId="121E1FF3" w14:textId="77777777" w:rsidR="00D51324" w:rsidRPr="00D51324" w:rsidRDefault="00D51324" w:rsidP="00D51324">
      <w:pPr>
        <w:bidi/>
        <w:jc w:val="both"/>
        <w:rPr>
          <w:rFonts w:cs="David" w:hint="cs"/>
          <w:rtl/>
        </w:rPr>
      </w:pPr>
    </w:p>
    <w:p w14:paraId="28BC560A"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C3D9047" w14:textId="77777777" w:rsidR="00D51324" w:rsidRPr="00D51324" w:rsidRDefault="00D51324" w:rsidP="00D51324">
      <w:pPr>
        <w:bidi/>
        <w:jc w:val="both"/>
        <w:rPr>
          <w:rFonts w:cs="David" w:hint="cs"/>
          <w:rtl/>
        </w:rPr>
      </w:pPr>
    </w:p>
    <w:p w14:paraId="40D4DB0B" w14:textId="77777777" w:rsidR="00D51324" w:rsidRPr="00D51324" w:rsidRDefault="00D51324" w:rsidP="00D51324">
      <w:pPr>
        <w:bidi/>
        <w:jc w:val="both"/>
        <w:rPr>
          <w:rFonts w:cs="David" w:hint="cs"/>
          <w:rtl/>
        </w:rPr>
      </w:pPr>
      <w:r w:rsidRPr="00D51324">
        <w:rPr>
          <w:rFonts w:cs="David" w:hint="cs"/>
          <w:rtl/>
        </w:rPr>
        <w:tab/>
        <w:t xml:space="preserve">המשמעות היא שזה נעשה ללא שאלה נוספת. </w:t>
      </w:r>
    </w:p>
    <w:p w14:paraId="40E41A60" w14:textId="77777777" w:rsidR="00D51324" w:rsidRPr="00D51324" w:rsidRDefault="00D51324" w:rsidP="00D51324">
      <w:pPr>
        <w:bidi/>
        <w:jc w:val="both"/>
        <w:rPr>
          <w:rFonts w:cs="David" w:hint="cs"/>
          <w:rtl/>
        </w:rPr>
      </w:pPr>
    </w:p>
    <w:p w14:paraId="09D4A58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DDDE40F" w14:textId="77777777" w:rsidR="00D51324" w:rsidRPr="00D51324" w:rsidRDefault="00D51324" w:rsidP="00D51324">
      <w:pPr>
        <w:bidi/>
        <w:jc w:val="both"/>
        <w:rPr>
          <w:rFonts w:cs="David" w:hint="cs"/>
          <w:rtl/>
        </w:rPr>
      </w:pPr>
    </w:p>
    <w:p w14:paraId="0482F503" w14:textId="77777777" w:rsidR="00D51324" w:rsidRPr="00D51324" w:rsidRDefault="00D51324" w:rsidP="00D51324">
      <w:pPr>
        <w:bidi/>
        <w:jc w:val="both"/>
        <w:rPr>
          <w:rFonts w:cs="David" w:hint="cs"/>
          <w:rtl/>
        </w:rPr>
      </w:pPr>
      <w:r w:rsidRPr="00D51324">
        <w:rPr>
          <w:rFonts w:cs="David" w:hint="cs"/>
          <w:rtl/>
        </w:rPr>
        <w:tab/>
        <w:t xml:space="preserve">אם זה ספונטני, אין שאלה נוספת. דקת שאלה בלי שום שאלה נוספת, והתשובה עד 3 דקות, לא יותר. </w:t>
      </w:r>
    </w:p>
    <w:p w14:paraId="2EFE143C" w14:textId="77777777" w:rsidR="00D51324" w:rsidRPr="00D51324" w:rsidRDefault="00D51324" w:rsidP="00D51324">
      <w:pPr>
        <w:bidi/>
        <w:jc w:val="both"/>
        <w:rPr>
          <w:rFonts w:cs="David" w:hint="cs"/>
          <w:rtl/>
        </w:rPr>
      </w:pPr>
    </w:p>
    <w:p w14:paraId="645B18B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5CFF2EF" w14:textId="77777777" w:rsidR="00D51324" w:rsidRPr="00D51324" w:rsidRDefault="00D51324" w:rsidP="00D51324">
      <w:pPr>
        <w:bidi/>
        <w:jc w:val="both"/>
        <w:rPr>
          <w:rFonts w:cs="David" w:hint="cs"/>
          <w:rtl/>
        </w:rPr>
      </w:pPr>
    </w:p>
    <w:p w14:paraId="65A7751E" w14:textId="77777777" w:rsidR="00D51324" w:rsidRPr="00D51324" w:rsidRDefault="00D51324" w:rsidP="00D51324">
      <w:pPr>
        <w:bidi/>
        <w:jc w:val="both"/>
        <w:rPr>
          <w:rFonts w:cs="David" w:hint="cs"/>
          <w:rtl/>
        </w:rPr>
      </w:pPr>
      <w:r w:rsidRPr="00D51324">
        <w:rPr>
          <w:rFonts w:cs="David" w:hint="cs"/>
          <w:rtl/>
        </w:rPr>
        <w:tab/>
        <w:t xml:space="preserve">נשאלת שאלה, השר עונה ואין שאלות נוספות. זה סביר גם מבחינת הממשלה. </w:t>
      </w:r>
    </w:p>
    <w:p w14:paraId="6444E5E0" w14:textId="77777777" w:rsidR="00D51324" w:rsidRPr="00D51324" w:rsidRDefault="00D51324" w:rsidP="00D51324">
      <w:pPr>
        <w:bidi/>
        <w:jc w:val="both"/>
        <w:rPr>
          <w:rFonts w:cs="David" w:hint="cs"/>
          <w:rtl/>
        </w:rPr>
      </w:pPr>
    </w:p>
    <w:p w14:paraId="4233A462"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52360D8E" w14:textId="77777777" w:rsidR="00D51324" w:rsidRPr="00D51324" w:rsidRDefault="00D51324" w:rsidP="00D51324">
      <w:pPr>
        <w:bidi/>
        <w:jc w:val="both"/>
        <w:rPr>
          <w:rFonts w:cs="David" w:hint="cs"/>
          <w:rtl/>
        </w:rPr>
      </w:pPr>
    </w:p>
    <w:p w14:paraId="7EB2E523" w14:textId="77777777" w:rsidR="00D51324" w:rsidRPr="00D51324" w:rsidRDefault="00D51324" w:rsidP="00D51324">
      <w:pPr>
        <w:bidi/>
        <w:jc w:val="both"/>
        <w:rPr>
          <w:rFonts w:cs="David" w:hint="cs"/>
          <w:rtl/>
        </w:rPr>
      </w:pPr>
      <w:r w:rsidRPr="00D51324">
        <w:rPr>
          <w:rFonts w:cs="David" w:hint="cs"/>
          <w:rtl/>
        </w:rPr>
        <w:tab/>
        <w:t>כפי שאמרה גברת רונית חייקין יעקובי, אני מבין שהשאלות יהיו אקטואליות ולא שאלות מן הבוידעם. זה באמת ראוי ונכון. ככל שמתקרבים למועד, באותו שבוע נשיאות הכנסת אולי תגיד אילו נושאים, כך יבטיחו אולי פיזור מסוים.</w:t>
      </w:r>
    </w:p>
    <w:p w14:paraId="300D66C7" w14:textId="77777777" w:rsidR="00D51324" w:rsidRPr="00D51324" w:rsidRDefault="00D51324" w:rsidP="00D51324">
      <w:pPr>
        <w:bidi/>
        <w:jc w:val="both"/>
        <w:rPr>
          <w:rFonts w:cs="David" w:hint="cs"/>
          <w:rtl/>
        </w:rPr>
      </w:pPr>
    </w:p>
    <w:p w14:paraId="0D2CABE6"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05CB5499" w14:textId="77777777" w:rsidR="00D51324" w:rsidRPr="00D51324" w:rsidRDefault="00D51324" w:rsidP="00D51324">
      <w:pPr>
        <w:bidi/>
        <w:jc w:val="both"/>
        <w:rPr>
          <w:rFonts w:cs="David" w:hint="cs"/>
          <w:rtl/>
        </w:rPr>
      </w:pPr>
    </w:p>
    <w:p w14:paraId="64793457" w14:textId="77777777" w:rsidR="00D51324" w:rsidRPr="00D51324" w:rsidRDefault="00D51324" w:rsidP="00D51324">
      <w:pPr>
        <w:bidi/>
        <w:jc w:val="both"/>
        <w:rPr>
          <w:rFonts w:cs="David" w:hint="cs"/>
          <w:rtl/>
        </w:rPr>
      </w:pPr>
      <w:r w:rsidRPr="00D51324">
        <w:rPr>
          <w:rFonts w:cs="David" w:hint="cs"/>
          <w:rtl/>
        </w:rPr>
        <w:tab/>
        <w:t xml:space="preserve">ברור מה הנושאים. </w:t>
      </w:r>
    </w:p>
    <w:p w14:paraId="18D9E7BE" w14:textId="77777777" w:rsidR="00D51324" w:rsidRPr="00D51324" w:rsidRDefault="00D51324" w:rsidP="00D51324">
      <w:pPr>
        <w:bidi/>
        <w:jc w:val="both"/>
        <w:rPr>
          <w:rFonts w:cs="David" w:hint="cs"/>
          <w:rtl/>
        </w:rPr>
      </w:pPr>
    </w:p>
    <w:p w14:paraId="7A9C1A58"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51AB9642" w14:textId="77777777" w:rsidR="00D51324" w:rsidRPr="00D51324" w:rsidRDefault="00D51324" w:rsidP="00D51324">
      <w:pPr>
        <w:bidi/>
        <w:jc w:val="both"/>
        <w:rPr>
          <w:rFonts w:cs="David" w:hint="cs"/>
          <w:rtl/>
        </w:rPr>
      </w:pPr>
    </w:p>
    <w:p w14:paraId="3EB03838" w14:textId="77777777" w:rsidR="00D51324" w:rsidRPr="00D51324" w:rsidRDefault="00D51324" w:rsidP="00D51324">
      <w:pPr>
        <w:bidi/>
        <w:jc w:val="both"/>
        <w:rPr>
          <w:rFonts w:cs="David" w:hint="cs"/>
          <w:rtl/>
        </w:rPr>
      </w:pPr>
      <w:r w:rsidRPr="00D51324">
        <w:rPr>
          <w:rFonts w:cs="David" w:hint="cs"/>
          <w:rtl/>
        </w:rPr>
        <w:tab/>
        <w:t xml:space="preserve">בפעם הראשונה הנושא יהיה כלכלי, אז יענו עליו שר האוצר, שר התשתיות הלאומיות או שר התעשייה, המסחר והתעסוקה, ואז בישיבה הבאה לא יופיעו השרים שלא נשאלו עד כה. </w:t>
      </w:r>
    </w:p>
    <w:p w14:paraId="096998CF" w14:textId="77777777" w:rsidR="00D51324" w:rsidRPr="00D51324" w:rsidRDefault="00D51324" w:rsidP="00D51324">
      <w:pPr>
        <w:bidi/>
        <w:jc w:val="both"/>
        <w:rPr>
          <w:rFonts w:cs="David" w:hint="cs"/>
          <w:rtl/>
        </w:rPr>
      </w:pPr>
    </w:p>
    <w:p w14:paraId="3317F639"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94DA4F3" w14:textId="77777777" w:rsidR="00D51324" w:rsidRPr="00D51324" w:rsidRDefault="00D51324" w:rsidP="00D51324">
      <w:pPr>
        <w:bidi/>
        <w:jc w:val="both"/>
        <w:rPr>
          <w:rFonts w:cs="David" w:hint="cs"/>
          <w:rtl/>
        </w:rPr>
      </w:pPr>
    </w:p>
    <w:p w14:paraId="72BDD99D" w14:textId="77777777" w:rsidR="00D51324" w:rsidRPr="00D51324" w:rsidRDefault="00D51324" w:rsidP="00D51324">
      <w:pPr>
        <w:bidi/>
        <w:jc w:val="both"/>
        <w:rPr>
          <w:rFonts w:cs="David" w:hint="cs"/>
          <w:rtl/>
        </w:rPr>
      </w:pPr>
      <w:r w:rsidRPr="00D51324">
        <w:rPr>
          <w:rFonts w:cs="David" w:hint="cs"/>
          <w:rtl/>
        </w:rPr>
        <w:tab/>
        <w:t xml:space="preserve">הם חייבים להופיע. </w:t>
      </w:r>
    </w:p>
    <w:p w14:paraId="785245FB" w14:textId="77777777" w:rsidR="00D51324" w:rsidRPr="00D51324" w:rsidRDefault="00D51324" w:rsidP="00D51324">
      <w:pPr>
        <w:bidi/>
        <w:jc w:val="both"/>
        <w:rPr>
          <w:rFonts w:cs="David" w:hint="cs"/>
          <w:rtl/>
        </w:rPr>
      </w:pPr>
    </w:p>
    <w:p w14:paraId="0753A865"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2F6FE80F" w14:textId="77777777" w:rsidR="00D51324" w:rsidRPr="00D51324" w:rsidRDefault="00D51324" w:rsidP="00D51324">
      <w:pPr>
        <w:bidi/>
        <w:jc w:val="both"/>
        <w:rPr>
          <w:rFonts w:cs="David" w:hint="cs"/>
          <w:rtl/>
        </w:rPr>
      </w:pPr>
    </w:p>
    <w:p w14:paraId="73265838" w14:textId="77777777" w:rsidR="00D51324" w:rsidRPr="00D51324" w:rsidRDefault="00D51324" w:rsidP="00D51324">
      <w:pPr>
        <w:bidi/>
        <w:jc w:val="both"/>
        <w:rPr>
          <w:rFonts w:cs="David" w:hint="cs"/>
          <w:rtl/>
        </w:rPr>
      </w:pPr>
      <w:r w:rsidRPr="00D51324">
        <w:rPr>
          <w:rFonts w:cs="David" w:hint="cs"/>
          <w:rtl/>
        </w:rPr>
        <w:tab/>
        <w:t xml:space="preserve">אין לך סנקציה כנגדם  אז הם לא יופיעו. </w:t>
      </w:r>
    </w:p>
    <w:p w14:paraId="21135535" w14:textId="77777777" w:rsidR="00D51324" w:rsidRPr="00D51324" w:rsidRDefault="00D51324" w:rsidP="00D51324">
      <w:pPr>
        <w:bidi/>
        <w:jc w:val="both"/>
        <w:rPr>
          <w:rFonts w:cs="David" w:hint="cs"/>
          <w:rtl/>
        </w:rPr>
      </w:pPr>
    </w:p>
    <w:p w14:paraId="7DB8854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ADDE962" w14:textId="77777777" w:rsidR="00D51324" w:rsidRPr="00D51324" w:rsidRDefault="00D51324" w:rsidP="00D51324">
      <w:pPr>
        <w:bidi/>
        <w:jc w:val="both"/>
        <w:rPr>
          <w:rFonts w:cs="David" w:hint="cs"/>
          <w:rtl/>
        </w:rPr>
      </w:pPr>
    </w:p>
    <w:p w14:paraId="1E4F205B" w14:textId="77777777" w:rsidR="00D51324" w:rsidRPr="00D51324" w:rsidRDefault="00D51324" w:rsidP="00D51324">
      <w:pPr>
        <w:bidi/>
        <w:jc w:val="both"/>
        <w:rPr>
          <w:rFonts w:cs="David" w:hint="cs"/>
          <w:rtl/>
        </w:rPr>
      </w:pPr>
      <w:r w:rsidRPr="00D51324">
        <w:rPr>
          <w:rFonts w:cs="David" w:hint="cs"/>
          <w:rtl/>
        </w:rPr>
        <w:tab/>
        <w:t xml:space="preserve">הם הרי לא יודעים אם ישאלו אותם או לא. </w:t>
      </w:r>
    </w:p>
    <w:p w14:paraId="5C990F09" w14:textId="77777777" w:rsidR="00D51324" w:rsidRPr="00D51324" w:rsidRDefault="00D51324" w:rsidP="00D51324">
      <w:pPr>
        <w:bidi/>
        <w:jc w:val="both"/>
        <w:rPr>
          <w:rFonts w:cs="David" w:hint="cs"/>
          <w:rtl/>
        </w:rPr>
      </w:pPr>
    </w:p>
    <w:p w14:paraId="76E2AD2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11985AF" w14:textId="77777777" w:rsidR="00D51324" w:rsidRPr="00D51324" w:rsidRDefault="00D51324" w:rsidP="00D51324">
      <w:pPr>
        <w:bidi/>
        <w:jc w:val="both"/>
        <w:rPr>
          <w:rFonts w:cs="David" w:hint="cs"/>
          <w:rtl/>
        </w:rPr>
      </w:pPr>
    </w:p>
    <w:p w14:paraId="7B2A8694" w14:textId="77777777" w:rsidR="00D51324" w:rsidRPr="00D51324" w:rsidRDefault="00D51324" w:rsidP="00D51324">
      <w:pPr>
        <w:bidi/>
        <w:jc w:val="both"/>
        <w:rPr>
          <w:rFonts w:cs="David" w:hint="cs"/>
          <w:rtl/>
        </w:rPr>
      </w:pPr>
      <w:r w:rsidRPr="00D51324">
        <w:rPr>
          <w:rFonts w:cs="David" w:hint="cs"/>
          <w:rtl/>
        </w:rPr>
        <w:tab/>
        <w:t xml:space="preserve">נניח ששר מסוים לא יופיע לדיון, ואני כחברת האופוזיציה אשאל את השר הזה, ככל שהדיון יהיה פתוח לתקשורת והשרים יידעו שיישאלו שאלה, בשל ה"פדיחה" שמא הם לא יתייצבו וחבר הכנסת יאמר את זה לעיני כול </w:t>
      </w:r>
      <w:r w:rsidRPr="00D51324">
        <w:rPr>
          <w:rFonts w:cs="David"/>
          <w:rtl/>
        </w:rPr>
        <w:t>–</w:t>
      </w:r>
      <w:r w:rsidRPr="00D51324">
        <w:rPr>
          <w:rFonts w:cs="David" w:hint="cs"/>
          <w:rtl/>
        </w:rPr>
        <w:t xml:space="preserve"> השרים יקחו את זה בחשבון. </w:t>
      </w:r>
    </w:p>
    <w:p w14:paraId="2979CD49" w14:textId="77777777" w:rsidR="00D51324" w:rsidRPr="00D51324" w:rsidRDefault="00D51324" w:rsidP="00D51324">
      <w:pPr>
        <w:bidi/>
        <w:jc w:val="both"/>
        <w:rPr>
          <w:rFonts w:cs="David" w:hint="cs"/>
          <w:rtl/>
        </w:rPr>
      </w:pPr>
    </w:p>
    <w:p w14:paraId="40C5243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60A27E4" w14:textId="77777777" w:rsidR="00D51324" w:rsidRPr="00D51324" w:rsidRDefault="00D51324" w:rsidP="00D51324">
      <w:pPr>
        <w:bidi/>
        <w:jc w:val="both"/>
        <w:rPr>
          <w:rFonts w:cs="David" w:hint="cs"/>
          <w:rtl/>
        </w:rPr>
      </w:pPr>
    </w:p>
    <w:p w14:paraId="2EA94998" w14:textId="77777777" w:rsidR="00D51324" w:rsidRPr="00D51324" w:rsidRDefault="00D51324" w:rsidP="00D51324">
      <w:pPr>
        <w:bidi/>
        <w:jc w:val="both"/>
        <w:rPr>
          <w:rFonts w:cs="David" w:hint="cs"/>
          <w:rtl/>
        </w:rPr>
      </w:pPr>
      <w:r w:rsidRPr="00D51324">
        <w:rPr>
          <w:rFonts w:cs="David" w:hint="cs"/>
          <w:rtl/>
        </w:rPr>
        <w:tab/>
        <w:t xml:space="preserve">לדעתי בחלק מן המקרים תתפתח תופעה הפוכה: יהיו שרים שיבקשו מחברי כנסת לשאול אותם שאלה על משהו שהם בדיוק עוסקים בו ומטפלים בו. </w:t>
      </w:r>
    </w:p>
    <w:p w14:paraId="2F79180C" w14:textId="77777777" w:rsidR="00D51324" w:rsidRPr="00D51324" w:rsidRDefault="00D51324" w:rsidP="00D51324">
      <w:pPr>
        <w:bidi/>
        <w:jc w:val="both"/>
        <w:rPr>
          <w:rFonts w:cs="David" w:hint="cs"/>
          <w:rtl/>
        </w:rPr>
      </w:pPr>
    </w:p>
    <w:p w14:paraId="539C574E"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FCE2819" w14:textId="77777777" w:rsidR="00D51324" w:rsidRPr="00D51324" w:rsidRDefault="00D51324" w:rsidP="00D51324">
      <w:pPr>
        <w:bidi/>
        <w:jc w:val="both"/>
        <w:rPr>
          <w:rFonts w:cs="David" w:hint="cs"/>
          <w:rtl/>
        </w:rPr>
      </w:pPr>
    </w:p>
    <w:p w14:paraId="12E51BFB" w14:textId="77777777" w:rsidR="00D51324" w:rsidRPr="00D51324" w:rsidRDefault="00D51324" w:rsidP="00D51324">
      <w:pPr>
        <w:bidi/>
        <w:jc w:val="both"/>
        <w:rPr>
          <w:rFonts w:cs="David" w:hint="cs"/>
          <w:rtl/>
        </w:rPr>
      </w:pPr>
      <w:r w:rsidRPr="00D51324">
        <w:rPr>
          <w:rFonts w:cs="David" w:hint="cs"/>
          <w:rtl/>
        </w:rPr>
        <w:tab/>
        <w:t>כדי ש"ירימו להם להנחתה".</w:t>
      </w:r>
    </w:p>
    <w:p w14:paraId="7A6F17F0" w14:textId="77777777" w:rsidR="00D51324" w:rsidRPr="00D51324" w:rsidRDefault="00D51324" w:rsidP="00D51324">
      <w:pPr>
        <w:bidi/>
        <w:jc w:val="both"/>
        <w:rPr>
          <w:rFonts w:cs="David" w:hint="cs"/>
          <w:rtl/>
        </w:rPr>
      </w:pPr>
    </w:p>
    <w:p w14:paraId="12F6556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F3692E8" w14:textId="77777777" w:rsidR="00D51324" w:rsidRPr="00D51324" w:rsidRDefault="00D51324" w:rsidP="00D51324">
      <w:pPr>
        <w:bidi/>
        <w:jc w:val="both"/>
        <w:rPr>
          <w:rFonts w:cs="David" w:hint="cs"/>
          <w:rtl/>
        </w:rPr>
      </w:pPr>
    </w:p>
    <w:p w14:paraId="3BAE7CE3" w14:textId="77777777" w:rsidR="00D51324" w:rsidRPr="00D51324" w:rsidRDefault="00D51324" w:rsidP="00D51324">
      <w:pPr>
        <w:bidi/>
        <w:jc w:val="both"/>
        <w:rPr>
          <w:rFonts w:cs="David" w:hint="cs"/>
          <w:rtl/>
        </w:rPr>
      </w:pPr>
      <w:r w:rsidRPr="00D51324">
        <w:rPr>
          <w:rFonts w:cs="David" w:hint="cs"/>
          <w:rtl/>
        </w:rPr>
        <w:tab/>
        <w:t>זה יקרה. האם לא קורה היום ששרים מבקשים מחברי כנסת שישאלו אותם שאלה?</w:t>
      </w:r>
    </w:p>
    <w:p w14:paraId="2FF9E98E" w14:textId="77777777" w:rsidR="00D51324" w:rsidRPr="00D51324" w:rsidRDefault="00D51324" w:rsidP="00D51324">
      <w:pPr>
        <w:bidi/>
        <w:jc w:val="both"/>
        <w:rPr>
          <w:rFonts w:cs="David" w:hint="cs"/>
          <w:rtl/>
        </w:rPr>
      </w:pPr>
    </w:p>
    <w:p w14:paraId="2181C54E"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0A7AF737" w14:textId="77777777" w:rsidR="00D51324" w:rsidRPr="00D51324" w:rsidRDefault="00D51324" w:rsidP="00D51324">
      <w:pPr>
        <w:bidi/>
        <w:jc w:val="both"/>
        <w:rPr>
          <w:rFonts w:cs="David" w:hint="cs"/>
          <w:rtl/>
        </w:rPr>
      </w:pPr>
    </w:p>
    <w:p w14:paraId="2A6A9D19" w14:textId="77777777" w:rsidR="00D51324" w:rsidRPr="00D51324" w:rsidRDefault="00D51324" w:rsidP="00D51324">
      <w:pPr>
        <w:bidi/>
        <w:jc w:val="both"/>
        <w:rPr>
          <w:rFonts w:cs="David" w:hint="cs"/>
          <w:rtl/>
        </w:rPr>
      </w:pPr>
      <w:r w:rsidRPr="00D51324">
        <w:rPr>
          <w:rFonts w:cs="David" w:hint="cs"/>
          <w:rtl/>
        </w:rPr>
        <w:tab/>
        <w:t xml:space="preserve">ישאלו למה ראש הממשלה מתערב במינוי השגריר בלונדון. </w:t>
      </w:r>
    </w:p>
    <w:p w14:paraId="571990B0" w14:textId="77777777" w:rsidR="00D51324" w:rsidRPr="00D51324" w:rsidRDefault="00D51324" w:rsidP="00D51324">
      <w:pPr>
        <w:bidi/>
        <w:jc w:val="both"/>
        <w:rPr>
          <w:rFonts w:cs="David" w:hint="cs"/>
          <w:rtl/>
        </w:rPr>
      </w:pPr>
    </w:p>
    <w:p w14:paraId="0AD08A28"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7D50C851" w14:textId="77777777" w:rsidR="00D51324" w:rsidRPr="00D51324" w:rsidRDefault="00D51324" w:rsidP="00D51324">
      <w:pPr>
        <w:bidi/>
        <w:jc w:val="both"/>
        <w:rPr>
          <w:rFonts w:cs="David" w:hint="cs"/>
          <w:rtl/>
        </w:rPr>
      </w:pPr>
    </w:p>
    <w:p w14:paraId="1F21B693" w14:textId="77777777" w:rsidR="00D51324" w:rsidRPr="00D51324" w:rsidRDefault="00D51324" w:rsidP="00D51324">
      <w:pPr>
        <w:bidi/>
        <w:jc w:val="both"/>
        <w:rPr>
          <w:rFonts w:cs="David" w:hint="cs"/>
          <w:rtl/>
        </w:rPr>
      </w:pPr>
      <w:r w:rsidRPr="00D51324">
        <w:rPr>
          <w:rFonts w:cs="David" w:hint="cs"/>
          <w:rtl/>
        </w:rPr>
        <w:tab/>
        <w:t>ראש הממשלה לא ייתן לשר אישור לענות ...</w:t>
      </w:r>
    </w:p>
    <w:p w14:paraId="6B65F5A6" w14:textId="77777777" w:rsidR="00D51324" w:rsidRPr="00D51324" w:rsidRDefault="00D51324" w:rsidP="00D51324">
      <w:pPr>
        <w:bidi/>
        <w:jc w:val="both"/>
        <w:rPr>
          <w:rFonts w:cs="David" w:hint="cs"/>
          <w:rtl/>
        </w:rPr>
      </w:pPr>
    </w:p>
    <w:p w14:paraId="418DCFC0"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7867C8B2" w14:textId="77777777" w:rsidR="00D51324" w:rsidRPr="00D51324" w:rsidRDefault="00D51324" w:rsidP="00D51324">
      <w:pPr>
        <w:bidi/>
        <w:jc w:val="both"/>
        <w:rPr>
          <w:rFonts w:cs="David" w:hint="cs"/>
          <w:rtl/>
        </w:rPr>
      </w:pPr>
    </w:p>
    <w:p w14:paraId="408B4D99" w14:textId="77777777" w:rsidR="00D51324" w:rsidRPr="00D51324" w:rsidRDefault="00D51324" w:rsidP="00D51324">
      <w:pPr>
        <w:bidi/>
        <w:jc w:val="both"/>
        <w:rPr>
          <w:rFonts w:cs="David" w:hint="cs"/>
          <w:rtl/>
        </w:rPr>
      </w:pPr>
      <w:r w:rsidRPr="00D51324">
        <w:rPr>
          <w:rFonts w:cs="David" w:hint="cs"/>
          <w:rtl/>
        </w:rPr>
        <w:tab/>
        <w:t>מזה אני דווקא לא מוטרדת. כאשר השרים יבינו שזה שידור חי, הם ישתפו פעולה. מי לא ירצה זמן תקשורת לדבר על המשרד שלו או לענות על שאלות?</w:t>
      </w:r>
    </w:p>
    <w:p w14:paraId="3B2CC704" w14:textId="77777777" w:rsidR="00D51324" w:rsidRPr="00D51324" w:rsidRDefault="00D51324" w:rsidP="00D51324">
      <w:pPr>
        <w:bidi/>
        <w:jc w:val="both"/>
        <w:rPr>
          <w:rFonts w:cs="David" w:hint="cs"/>
          <w:rtl/>
        </w:rPr>
      </w:pPr>
    </w:p>
    <w:p w14:paraId="3FDBB58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6ACFC40C" w14:textId="77777777" w:rsidR="00D51324" w:rsidRPr="00D51324" w:rsidRDefault="00D51324" w:rsidP="00D51324">
      <w:pPr>
        <w:bidi/>
        <w:jc w:val="both"/>
        <w:rPr>
          <w:rFonts w:cs="David" w:hint="cs"/>
          <w:rtl/>
        </w:rPr>
      </w:pPr>
    </w:p>
    <w:p w14:paraId="3FA0EF8E" w14:textId="77777777" w:rsidR="00D51324" w:rsidRPr="00D51324" w:rsidRDefault="00D51324" w:rsidP="00D51324">
      <w:pPr>
        <w:bidi/>
        <w:jc w:val="both"/>
        <w:rPr>
          <w:rFonts w:cs="David" w:hint="cs"/>
          <w:rtl/>
        </w:rPr>
      </w:pPr>
      <w:r w:rsidRPr="00D51324">
        <w:rPr>
          <w:rFonts w:cs="David" w:hint="cs"/>
          <w:rtl/>
        </w:rPr>
        <w:tab/>
        <w:t xml:space="preserve">את זה יראו. </w:t>
      </w:r>
    </w:p>
    <w:p w14:paraId="1C12E358" w14:textId="77777777" w:rsidR="00D51324" w:rsidRPr="00D51324" w:rsidRDefault="00D51324" w:rsidP="00D51324">
      <w:pPr>
        <w:bidi/>
        <w:jc w:val="both"/>
        <w:rPr>
          <w:rFonts w:cs="David" w:hint="cs"/>
          <w:rtl/>
        </w:rPr>
      </w:pPr>
    </w:p>
    <w:p w14:paraId="1BA868C2" w14:textId="77777777" w:rsidR="00D51324" w:rsidRPr="00D51324" w:rsidRDefault="00D51324" w:rsidP="00D51324">
      <w:pPr>
        <w:bidi/>
        <w:jc w:val="both"/>
        <w:rPr>
          <w:rFonts w:cs="David" w:hint="cs"/>
          <w:u w:val="single"/>
          <w:rtl/>
        </w:rPr>
      </w:pPr>
      <w:r w:rsidRPr="00D51324">
        <w:rPr>
          <w:rFonts w:cs="David" w:hint="cs"/>
          <w:u w:val="single"/>
          <w:rtl/>
        </w:rPr>
        <w:t>אריה זהר:</w:t>
      </w:r>
    </w:p>
    <w:p w14:paraId="26C7A063" w14:textId="77777777" w:rsidR="00D51324" w:rsidRPr="00D51324" w:rsidRDefault="00D51324" w:rsidP="00D51324">
      <w:pPr>
        <w:bidi/>
        <w:jc w:val="both"/>
        <w:rPr>
          <w:rFonts w:cs="David" w:hint="cs"/>
          <w:rtl/>
        </w:rPr>
      </w:pPr>
    </w:p>
    <w:p w14:paraId="5360BB7F" w14:textId="77777777" w:rsidR="00D51324" w:rsidRPr="00D51324" w:rsidRDefault="00D51324" w:rsidP="00D51324">
      <w:pPr>
        <w:bidi/>
        <w:jc w:val="both"/>
        <w:rPr>
          <w:rFonts w:cs="David" w:hint="cs"/>
          <w:rtl/>
        </w:rPr>
      </w:pPr>
      <w:r w:rsidRPr="00D51324">
        <w:rPr>
          <w:rFonts w:cs="David" w:hint="cs"/>
          <w:rtl/>
        </w:rPr>
        <w:tab/>
        <w:t xml:space="preserve">זאת חרב שמונפת מעל הראש, כאשר הם לא יודעים באיזה נושא יישאלו ויכולים להיתקל. </w:t>
      </w:r>
    </w:p>
    <w:p w14:paraId="4105E68E" w14:textId="77777777" w:rsidR="00D51324" w:rsidRPr="00D51324" w:rsidRDefault="00D51324" w:rsidP="00D51324">
      <w:pPr>
        <w:bidi/>
        <w:jc w:val="both"/>
        <w:rPr>
          <w:rFonts w:cs="David" w:hint="cs"/>
          <w:rtl/>
        </w:rPr>
      </w:pPr>
    </w:p>
    <w:p w14:paraId="1A6AB34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0A6B53AD" w14:textId="77777777" w:rsidR="00D51324" w:rsidRPr="00D51324" w:rsidRDefault="00D51324" w:rsidP="00D51324">
      <w:pPr>
        <w:bidi/>
        <w:jc w:val="both"/>
        <w:rPr>
          <w:rFonts w:cs="David" w:hint="cs"/>
          <w:rtl/>
        </w:rPr>
      </w:pPr>
    </w:p>
    <w:p w14:paraId="5275DAE1" w14:textId="77777777" w:rsidR="00D51324" w:rsidRPr="00D51324" w:rsidRDefault="00D51324" w:rsidP="00D51324">
      <w:pPr>
        <w:bidi/>
        <w:jc w:val="both"/>
        <w:rPr>
          <w:rFonts w:cs="David" w:hint="cs"/>
          <w:rtl/>
        </w:rPr>
      </w:pPr>
      <w:r w:rsidRPr="00D51324">
        <w:rPr>
          <w:rFonts w:cs="David" w:hint="cs"/>
          <w:rtl/>
        </w:rPr>
        <w:tab/>
        <w:t>אדם שהוא כבר שר בממשלה יש לו את מידת האינטליגנציה וכושר הביטוי להתגבר. אגיד יותר מזה, אם נשאל עכשיו את חברת הכנסת רוחמה אברהם בלילא איזו שאלה על משרד התעשייה, המסחר והתעסוקה שהיא לא כיהנה בו מעולם, היא תדע לצאת מזה.</w:t>
      </w:r>
    </w:p>
    <w:p w14:paraId="0E5ACB13" w14:textId="77777777" w:rsidR="00D51324" w:rsidRPr="00D51324" w:rsidRDefault="00D51324" w:rsidP="00D51324">
      <w:pPr>
        <w:bidi/>
        <w:jc w:val="both"/>
        <w:rPr>
          <w:rFonts w:cs="David" w:hint="cs"/>
          <w:rtl/>
        </w:rPr>
      </w:pPr>
    </w:p>
    <w:p w14:paraId="4C2D4981"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069BD26" w14:textId="77777777" w:rsidR="00D51324" w:rsidRPr="00D51324" w:rsidRDefault="00D51324" w:rsidP="00D51324">
      <w:pPr>
        <w:bidi/>
        <w:jc w:val="both"/>
        <w:rPr>
          <w:rFonts w:cs="David" w:hint="cs"/>
          <w:rtl/>
        </w:rPr>
      </w:pPr>
    </w:p>
    <w:p w14:paraId="738A01C4" w14:textId="77777777" w:rsidR="00D51324" w:rsidRPr="00D51324" w:rsidRDefault="00D51324" w:rsidP="00D51324">
      <w:pPr>
        <w:bidi/>
        <w:jc w:val="both"/>
        <w:rPr>
          <w:rFonts w:cs="David" w:hint="cs"/>
          <w:rtl/>
        </w:rPr>
      </w:pPr>
      <w:r w:rsidRPr="00D51324">
        <w:rPr>
          <w:rFonts w:cs="David" w:hint="cs"/>
          <w:rtl/>
        </w:rPr>
        <w:tab/>
        <w:t xml:space="preserve">בוודאי. יותר מזה, כאשר ידוע לשרים שהם אמורים להשתתף בדיון ולהישאל שאלות, יושבים ערב לפני כן עם המנכ"ל ועם הצוות המקצועי במשך שעה והצוות המקצועי מעביר את כל מה שצריך. להיפך, ההתכוננות של השר לדיון מקשרת אותו לפרטי הפרטים בתוך משרדו. הרי שר לא ירצה להשתתף בדיון מבלי להיות מוכן ואז להיות מובך. המנגנון הזה מחזק את השר. </w:t>
      </w:r>
    </w:p>
    <w:p w14:paraId="1072A76E" w14:textId="77777777" w:rsidR="00D51324" w:rsidRPr="00D51324" w:rsidRDefault="00D51324" w:rsidP="00D51324">
      <w:pPr>
        <w:bidi/>
        <w:jc w:val="both"/>
        <w:rPr>
          <w:rFonts w:cs="David" w:hint="cs"/>
          <w:rtl/>
        </w:rPr>
      </w:pPr>
    </w:p>
    <w:p w14:paraId="198DE621"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73C2382F" w14:textId="77777777" w:rsidR="00D51324" w:rsidRPr="00D51324" w:rsidRDefault="00D51324" w:rsidP="00D51324">
      <w:pPr>
        <w:bidi/>
        <w:jc w:val="both"/>
        <w:rPr>
          <w:rFonts w:cs="David" w:hint="cs"/>
          <w:rtl/>
        </w:rPr>
      </w:pPr>
    </w:p>
    <w:p w14:paraId="7CF245C0" w14:textId="77777777" w:rsidR="00D51324" w:rsidRPr="00D51324" w:rsidRDefault="00D51324" w:rsidP="00D51324">
      <w:pPr>
        <w:bidi/>
        <w:jc w:val="both"/>
        <w:rPr>
          <w:rFonts w:cs="David" w:hint="cs"/>
          <w:rtl/>
        </w:rPr>
      </w:pPr>
      <w:r w:rsidRPr="00D51324">
        <w:rPr>
          <w:rFonts w:cs="David" w:hint="cs"/>
          <w:rtl/>
        </w:rPr>
        <w:tab/>
        <w:t>גם בשאילתות דחופות קורה ששואלים שאלה נוספת והשר לא יודע והוא מבטיח שיענה תשובות בהמשך. זה קורה.</w:t>
      </w:r>
    </w:p>
    <w:p w14:paraId="756ADF7E" w14:textId="77777777" w:rsidR="00D51324" w:rsidRPr="00D51324" w:rsidRDefault="00D51324" w:rsidP="00D51324">
      <w:pPr>
        <w:bidi/>
        <w:jc w:val="both"/>
        <w:rPr>
          <w:rFonts w:cs="David" w:hint="cs"/>
          <w:rtl/>
        </w:rPr>
      </w:pPr>
    </w:p>
    <w:p w14:paraId="200CD1A6"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6D37DEF" w14:textId="77777777" w:rsidR="00D51324" w:rsidRPr="00D51324" w:rsidRDefault="00D51324" w:rsidP="00D51324">
      <w:pPr>
        <w:bidi/>
        <w:jc w:val="both"/>
        <w:rPr>
          <w:rFonts w:cs="David" w:hint="cs"/>
          <w:rtl/>
        </w:rPr>
      </w:pPr>
    </w:p>
    <w:p w14:paraId="1A930F3F" w14:textId="77777777" w:rsidR="00D51324" w:rsidRPr="00D51324" w:rsidRDefault="00D51324" w:rsidP="00D51324">
      <w:pPr>
        <w:bidi/>
        <w:jc w:val="both"/>
        <w:rPr>
          <w:rFonts w:cs="David" w:hint="cs"/>
          <w:rtl/>
        </w:rPr>
      </w:pPr>
      <w:r w:rsidRPr="00D51324">
        <w:rPr>
          <w:rFonts w:cs="David" w:hint="cs"/>
          <w:rtl/>
        </w:rPr>
        <w:tab/>
        <w:t xml:space="preserve">זה המתווה העקרוני. אבקש מעו"ד ארבל אסטרחן שעל הבסיס הזה תכין טיוטה ואז נפיץ אותה ונעשה בינינו איזשהו סבב. </w:t>
      </w:r>
    </w:p>
    <w:p w14:paraId="16BC9A10" w14:textId="77777777" w:rsidR="00D51324" w:rsidRPr="00D51324" w:rsidRDefault="00D51324" w:rsidP="00D51324">
      <w:pPr>
        <w:bidi/>
        <w:jc w:val="both"/>
        <w:rPr>
          <w:rFonts w:cs="David" w:hint="cs"/>
          <w:rtl/>
        </w:rPr>
      </w:pPr>
    </w:p>
    <w:p w14:paraId="5C6F17CD"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CF0F1F5" w14:textId="77777777" w:rsidR="00D51324" w:rsidRPr="00D51324" w:rsidRDefault="00D51324" w:rsidP="00D51324">
      <w:pPr>
        <w:bidi/>
        <w:jc w:val="both"/>
        <w:rPr>
          <w:rFonts w:cs="David" w:hint="cs"/>
          <w:rtl/>
        </w:rPr>
      </w:pPr>
    </w:p>
    <w:p w14:paraId="327F1FB8" w14:textId="77777777" w:rsidR="00D51324" w:rsidRPr="00D51324" w:rsidRDefault="00D51324" w:rsidP="00D51324">
      <w:pPr>
        <w:bidi/>
        <w:jc w:val="both"/>
        <w:rPr>
          <w:rFonts w:cs="David" w:hint="cs"/>
          <w:rtl/>
        </w:rPr>
      </w:pPr>
      <w:r w:rsidRPr="00D51324">
        <w:rPr>
          <w:rFonts w:cs="David" w:hint="cs"/>
          <w:rtl/>
        </w:rPr>
        <w:tab/>
        <w:t xml:space="preserve">אני מבקשת לדון על סוגיית שאלות ראש האופוזיציה את ראש הממשלה. בתוך המתווה הזה של שעתיים וחצי דיון אנחנו צריכים להקדיש כמה שאלות לראש האופוזיציה, שבעיניי ייראו כמבחן מנהיגות. כלומר, ראש האופוזיציה ישאל 4-6 שאלות את ראש הממשלה, כאשר השאלה תהיה בפרק זמן של דקה והתשובה בפרק זמן של דקה עד 3 דקות. אולי יש לשלב את זה במהלך 10 הדקות הראשונות של הדיון. צריך לחשוב על זה. הריאקציה בין ראש הממשלה לראש אופוזיציה תוביל לחובת נוכחות אמיתית ומלאה. בדיון יהיו נוכחים גם ראש הממשלה וגם ראש האופוזיציה. יש כאן שקיפות ציבורית אל מול מבחן מנהיגות של שני אנשים. </w:t>
      </w:r>
    </w:p>
    <w:p w14:paraId="51F095E8" w14:textId="77777777" w:rsidR="00D51324" w:rsidRPr="00D51324" w:rsidRDefault="00D51324" w:rsidP="00D51324">
      <w:pPr>
        <w:bidi/>
        <w:jc w:val="both"/>
        <w:rPr>
          <w:rFonts w:cs="David" w:hint="cs"/>
          <w:rtl/>
        </w:rPr>
      </w:pPr>
    </w:p>
    <w:p w14:paraId="15B3CABD"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D7565E4" w14:textId="77777777" w:rsidR="00D51324" w:rsidRPr="00D51324" w:rsidRDefault="00D51324" w:rsidP="00D51324">
      <w:pPr>
        <w:bidi/>
        <w:jc w:val="both"/>
        <w:rPr>
          <w:rFonts w:cs="David" w:hint="cs"/>
          <w:rtl/>
        </w:rPr>
      </w:pPr>
    </w:p>
    <w:p w14:paraId="0BD29C45" w14:textId="77777777" w:rsidR="00D51324" w:rsidRPr="00D51324" w:rsidRDefault="00D51324" w:rsidP="00D51324">
      <w:pPr>
        <w:bidi/>
        <w:jc w:val="both"/>
        <w:rPr>
          <w:rFonts w:cs="David" w:hint="cs"/>
          <w:rtl/>
        </w:rPr>
      </w:pPr>
      <w:r w:rsidRPr="00D51324">
        <w:rPr>
          <w:rFonts w:cs="David" w:hint="cs"/>
          <w:rtl/>
        </w:rPr>
        <w:tab/>
        <w:t>כאן אנחנו צועדים כבר אל מחוזות האוטופיה ...</w:t>
      </w:r>
    </w:p>
    <w:p w14:paraId="29C1BEA3" w14:textId="77777777" w:rsidR="00D51324" w:rsidRPr="00D51324" w:rsidRDefault="00D51324" w:rsidP="00D51324">
      <w:pPr>
        <w:bidi/>
        <w:jc w:val="both"/>
        <w:rPr>
          <w:rFonts w:cs="David" w:hint="cs"/>
          <w:rtl/>
        </w:rPr>
      </w:pPr>
    </w:p>
    <w:p w14:paraId="08BB3634"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11B2B35" w14:textId="77777777" w:rsidR="00D51324" w:rsidRPr="00D51324" w:rsidRDefault="00D51324" w:rsidP="00D51324">
      <w:pPr>
        <w:bidi/>
        <w:jc w:val="both"/>
        <w:rPr>
          <w:rFonts w:cs="David" w:hint="cs"/>
          <w:rtl/>
        </w:rPr>
      </w:pPr>
    </w:p>
    <w:p w14:paraId="5A553A36" w14:textId="77777777" w:rsidR="00D51324" w:rsidRPr="00D51324" w:rsidRDefault="00D51324" w:rsidP="00D51324">
      <w:pPr>
        <w:bidi/>
        <w:jc w:val="both"/>
        <w:rPr>
          <w:rFonts w:cs="David" w:hint="cs"/>
          <w:rtl/>
        </w:rPr>
      </w:pPr>
      <w:r w:rsidRPr="00D51324">
        <w:rPr>
          <w:rFonts w:cs="David" w:hint="cs"/>
          <w:rtl/>
        </w:rPr>
        <w:tab/>
        <w:t>ואם ראש האופוזיציה לא נמצא בארץ אז זה לא יהיה?</w:t>
      </w:r>
    </w:p>
    <w:p w14:paraId="12A71F08" w14:textId="77777777" w:rsidR="00D51324" w:rsidRPr="00D51324" w:rsidRDefault="00D51324" w:rsidP="00D51324">
      <w:pPr>
        <w:bidi/>
        <w:jc w:val="both"/>
        <w:rPr>
          <w:rFonts w:cs="David" w:hint="cs"/>
          <w:rtl/>
        </w:rPr>
      </w:pPr>
    </w:p>
    <w:p w14:paraId="305E419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2B06DC81" w14:textId="77777777" w:rsidR="00D51324" w:rsidRPr="00D51324" w:rsidRDefault="00D51324" w:rsidP="00D51324">
      <w:pPr>
        <w:bidi/>
        <w:jc w:val="both"/>
        <w:rPr>
          <w:rFonts w:cs="David" w:hint="cs"/>
          <w:rtl/>
        </w:rPr>
      </w:pPr>
    </w:p>
    <w:p w14:paraId="4145FF81" w14:textId="77777777" w:rsidR="00D51324" w:rsidRPr="00D51324" w:rsidRDefault="00D51324" w:rsidP="00D51324">
      <w:pPr>
        <w:bidi/>
        <w:jc w:val="both"/>
        <w:rPr>
          <w:rFonts w:cs="David" w:hint="cs"/>
          <w:rtl/>
        </w:rPr>
      </w:pPr>
      <w:r w:rsidRPr="00D51324">
        <w:rPr>
          <w:rFonts w:cs="David" w:hint="cs"/>
          <w:rtl/>
        </w:rPr>
        <w:tab/>
        <w:t xml:space="preserve">תתארי לעצמך שראש הממשלה נתניהו יהיה יושב-ראש האופוזיציה והוא יצטרך לשאול את חברת הכנסת ציפי לבני 4 שאלות במהלך הדיון. זה יכול להיות מעניין. </w:t>
      </w:r>
    </w:p>
    <w:p w14:paraId="3567CC02" w14:textId="77777777" w:rsidR="00D51324" w:rsidRPr="00D51324" w:rsidRDefault="00D51324" w:rsidP="00D51324">
      <w:pPr>
        <w:bidi/>
        <w:jc w:val="both"/>
        <w:rPr>
          <w:rFonts w:cs="David" w:hint="cs"/>
          <w:rtl/>
        </w:rPr>
      </w:pPr>
    </w:p>
    <w:p w14:paraId="6A0A41E4"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268EA783" w14:textId="77777777" w:rsidR="00D51324" w:rsidRPr="00D51324" w:rsidRDefault="00D51324" w:rsidP="00D51324">
      <w:pPr>
        <w:bidi/>
        <w:jc w:val="both"/>
        <w:rPr>
          <w:rFonts w:cs="David" w:hint="cs"/>
          <w:rtl/>
        </w:rPr>
      </w:pPr>
    </w:p>
    <w:p w14:paraId="49BD24B5" w14:textId="77777777" w:rsidR="00D51324" w:rsidRPr="00D51324" w:rsidRDefault="00D51324" w:rsidP="00D51324">
      <w:pPr>
        <w:bidi/>
        <w:jc w:val="both"/>
        <w:rPr>
          <w:rFonts w:cs="David" w:hint="cs"/>
          <w:rtl/>
        </w:rPr>
      </w:pPr>
      <w:r w:rsidRPr="00D51324">
        <w:rPr>
          <w:rFonts w:cs="David" w:hint="cs"/>
          <w:rtl/>
        </w:rPr>
        <w:tab/>
        <w:t xml:space="preserve">תחשבי על הדו-שיח שהיה בין נתניהו ובין אולמרט בקדנציה הקודמת. זה היה יפה. אגב, אני רוצה לומר לך שבקונטקסט הנוכחי הוא ייצא מזה גדול. </w:t>
      </w:r>
    </w:p>
    <w:p w14:paraId="7835FE9B" w14:textId="77777777" w:rsidR="00D51324" w:rsidRPr="00D51324" w:rsidRDefault="00D51324" w:rsidP="00D51324">
      <w:pPr>
        <w:bidi/>
        <w:jc w:val="both"/>
        <w:rPr>
          <w:rFonts w:cs="David" w:hint="cs"/>
          <w:rtl/>
        </w:rPr>
      </w:pPr>
    </w:p>
    <w:p w14:paraId="4A756BC1"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15B3B73D" w14:textId="77777777" w:rsidR="00D51324" w:rsidRPr="00D51324" w:rsidRDefault="00D51324" w:rsidP="00D51324">
      <w:pPr>
        <w:bidi/>
        <w:jc w:val="both"/>
        <w:rPr>
          <w:rFonts w:cs="David" w:hint="cs"/>
          <w:rtl/>
        </w:rPr>
      </w:pPr>
    </w:p>
    <w:p w14:paraId="2A8956C2" w14:textId="77777777" w:rsidR="00D51324" w:rsidRPr="00D51324" w:rsidRDefault="00D51324" w:rsidP="00D51324">
      <w:pPr>
        <w:bidi/>
        <w:jc w:val="both"/>
        <w:rPr>
          <w:rFonts w:cs="David" w:hint="cs"/>
          <w:rtl/>
        </w:rPr>
      </w:pPr>
      <w:r w:rsidRPr="00D51324">
        <w:rPr>
          <w:rFonts w:cs="David" w:hint="cs"/>
          <w:rtl/>
        </w:rPr>
        <w:tab/>
        <w:t xml:space="preserve">אם ראש האופוזיציה לא נמצא בדיון אז לא תהיה שעת שאלות? </w:t>
      </w:r>
    </w:p>
    <w:p w14:paraId="71D221C5" w14:textId="77777777" w:rsidR="00D51324" w:rsidRPr="00D51324" w:rsidRDefault="00D51324" w:rsidP="00D51324">
      <w:pPr>
        <w:bidi/>
        <w:jc w:val="both"/>
        <w:rPr>
          <w:rFonts w:cs="David" w:hint="cs"/>
          <w:rtl/>
        </w:rPr>
      </w:pPr>
    </w:p>
    <w:p w14:paraId="256685D8"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9296BEF" w14:textId="77777777" w:rsidR="00D51324" w:rsidRPr="00D51324" w:rsidRDefault="00D51324" w:rsidP="00D51324">
      <w:pPr>
        <w:bidi/>
        <w:jc w:val="both"/>
        <w:rPr>
          <w:rFonts w:cs="David" w:hint="cs"/>
          <w:rtl/>
        </w:rPr>
      </w:pPr>
    </w:p>
    <w:p w14:paraId="751EA010" w14:textId="77777777" w:rsidR="00D51324" w:rsidRPr="00D51324" w:rsidRDefault="00D51324" w:rsidP="00D51324">
      <w:pPr>
        <w:bidi/>
        <w:jc w:val="both"/>
        <w:rPr>
          <w:rFonts w:cs="David" w:hint="cs"/>
          <w:rtl/>
        </w:rPr>
      </w:pPr>
      <w:r w:rsidRPr="00D51324">
        <w:rPr>
          <w:rFonts w:cs="David" w:hint="cs"/>
          <w:rtl/>
        </w:rPr>
        <w:tab/>
        <w:t xml:space="preserve">אין דבר כזה. אין פריבילגיה לראש האופוזיציה שאין לראש הממשלה. שניהם חייבים להיות נוכחים. אם ראש האופוזיציה לא יהיה נוכח הדיון לא יתקיים באותו שבוע, נקודה. </w:t>
      </w:r>
    </w:p>
    <w:p w14:paraId="32EF89C3" w14:textId="77777777" w:rsidR="00D51324" w:rsidRPr="00D51324" w:rsidRDefault="00D51324" w:rsidP="00D51324">
      <w:pPr>
        <w:bidi/>
        <w:jc w:val="both"/>
        <w:rPr>
          <w:rFonts w:cs="David" w:hint="cs"/>
          <w:rtl/>
        </w:rPr>
      </w:pPr>
    </w:p>
    <w:p w14:paraId="2A84D2BC" w14:textId="77777777" w:rsidR="00D51324" w:rsidRPr="00D51324" w:rsidRDefault="00D51324" w:rsidP="00D51324">
      <w:pPr>
        <w:bidi/>
        <w:jc w:val="both"/>
        <w:rPr>
          <w:rFonts w:cs="David" w:hint="cs"/>
          <w:u w:val="single"/>
          <w:rtl/>
        </w:rPr>
      </w:pPr>
      <w:r w:rsidRPr="00D51324">
        <w:rPr>
          <w:rFonts w:cs="David" w:hint="cs"/>
          <w:u w:val="single"/>
          <w:rtl/>
        </w:rPr>
        <w:t>רונית חייקין יעקובי:</w:t>
      </w:r>
    </w:p>
    <w:p w14:paraId="4495486B" w14:textId="77777777" w:rsidR="00D51324" w:rsidRPr="00D51324" w:rsidRDefault="00D51324" w:rsidP="00D51324">
      <w:pPr>
        <w:bidi/>
        <w:jc w:val="both"/>
        <w:rPr>
          <w:rFonts w:cs="David" w:hint="cs"/>
          <w:rtl/>
        </w:rPr>
      </w:pPr>
    </w:p>
    <w:p w14:paraId="2E080DB5" w14:textId="77777777" w:rsidR="00D51324" w:rsidRPr="00D51324" w:rsidRDefault="00D51324" w:rsidP="00D51324">
      <w:pPr>
        <w:bidi/>
        <w:jc w:val="both"/>
        <w:rPr>
          <w:rFonts w:cs="David" w:hint="cs"/>
          <w:rtl/>
        </w:rPr>
      </w:pPr>
      <w:r w:rsidRPr="00D51324">
        <w:rPr>
          <w:rFonts w:cs="David" w:hint="cs"/>
          <w:rtl/>
        </w:rPr>
        <w:tab/>
        <w:t xml:space="preserve">אם אנחנו רוצים לקבע בתקנון שזה פעם בחודשיים, למשל בשבוע האחרון של החודשיים, יהיה רב-שיח - - - </w:t>
      </w:r>
    </w:p>
    <w:p w14:paraId="0602B49F" w14:textId="77777777" w:rsidR="00D51324" w:rsidRPr="00D51324" w:rsidRDefault="00D51324" w:rsidP="00D51324">
      <w:pPr>
        <w:bidi/>
        <w:jc w:val="both"/>
        <w:rPr>
          <w:rFonts w:cs="David" w:hint="cs"/>
          <w:rtl/>
        </w:rPr>
      </w:pPr>
    </w:p>
    <w:p w14:paraId="30D7DF6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64A22943" w14:textId="77777777" w:rsidR="00D51324" w:rsidRPr="00D51324" w:rsidRDefault="00D51324" w:rsidP="00D51324">
      <w:pPr>
        <w:bidi/>
        <w:jc w:val="both"/>
        <w:rPr>
          <w:rFonts w:cs="David" w:hint="cs"/>
          <w:rtl/>
        </w:rPr>
      </w:pPr>
    </w:p>
    <w:p w14:paraId="3C15EE0B" w14:textId="77777777" w:rsidR="00D51324" w:rsidRPr="00D51324" w:rsidRDefault="00D51324" w:rsidP="00D51324">
      <w:pPr>
        <w:bidi/>
        <w:jc w:val="both"/>
        <w:rPr>
          <w:rFonts w:cs="David" w:hint="cs"/>
          <w:rtl/>
        </w:rPr>
      </w:pPr>
      <w:r w:rsidRPr="00D51324">
        <w:rPr>
          <w:rFonts w:cs="David" w:hint="cs"/>
          <w:rtl/>
        </w:rPr>
        <w:tab/>
        <w:t xml:space="preserve">כמו כאשר ראש הממשלה צריך לנסוע לחוץ-לארץ, ומן הסתם הנסיעות של ראש הממשלה לא פחות חשובות, כך גם ראש האופוזיציה. </w:t>
      </w:r>
    </w:p>
    <w:p w14:paraId="3059FBC1" w14:textId="77777777" w:rsidR="00D51324" w:rsidRPr="00D51324" w:rsidRDefault="00D51324" w:rsidP="00D51324">
      <w:pPr>
        <w:bidi/>
        <w:jc w:val="both"/>
        <w:rPr>
          <w:rFonts w:cs="David" w:hint="cs"/>
          <w:rtl/>
        </w:rPr>
      </w:pPr>
    </w:p>
    <w:p w14:paraId="071BFA33"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575A3D42" w14:textId="77777777" w:rsidR="00D51324" w:rsidRPr="00D51324" w:rsidRDefault="00D51324" w:rsidP="00D51324">
      <w:pPr>
        <w:bidi/>
        <w:jc w:val="both"/>
        <w:rPr>
          <w:rFonts w:cs="David" w:hint="cs"/>
          <w:rtl/>
        </w:rPr>
      </w:pPr>
    </w:p>
    <w:p w14:paraId="3BECF8CD" w14:textId="77777777" w:rsidR="00D51324" w:rsidRPr="00D51324" w:rsidRDefault="00D51324" w:rsidP="00D51324">
      <w:pPr>
        <w:bidi/>
        <w:jc w:val="both"/>
        <w:rPr>
          <w:rFonts w:cs="David" w:hint="cs"/>
          <w:rtl/>
        </w:rPr>
      </w:pPr>
      <w:r w:rsidRPr="00D51324">
        <w:rPr>
          <w:rFonts w:cs="David" w:hint="cs"/>
          <w:rtl/>
        </w:rPr>
        <w:tab/>
        <w:t xml:space="preserve">אני מציע שנסכם שעו"ד ארבל אסטרחן תכין לנו איזו הצעה על-פי קווי המתאר הללו. נציע את האופטימום הזה ונעביר אותו למשרד האוצר כדי שיבצע קיצוצים רוחביים לצורך העניין הזה היכן שהוא רוצה ... </w:t>
      </w:r>
    </w:p>
    <w:p w14:paraId="0D119290" w14:textId="77777777" w:rsidR="00D51324" w:rsidRPr="00D51324" w:rsidRDefault="00D51324" w:rsidP="00D51324">
      <w:pPr>
        <w:bidi/>
        <w:jc w:val="both"/>
        <w:rPr>
          <w:rFonts w:cs="David" w:hint="cs"/>
          <w:rtl/>
        </w:rPr>
      </w:pPr>
    </w:p>
    <w:p w14:paraId="763059BA"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37EF3659" w14:textId="77777777" w:rsidR="00D51324" w:rsidRPr="00D51324" w:rsidRDefault="00D51324" w:rsidP="00D51324">
      <w:pPr>
        <w:bidi/>
        <w:jc w:val="both"/>
        <w:rPr>
          <w:rFonts w:cs="David" w:hint="cs"/>
          <w:rtl/>
        </w:rPr>
      </w:pPr>
    </w:p>
    <w:p w14:paraId="6F04BEE2" w14:textId="77777777" w:rsidR="00D51324" w:rsidRPr="00D51324" w:rsidRDefault="00D51324" w:rsidP="00D51324">
      <w:pPr>
        <w:bidi/>
        <w:jc w:val="both"/>
        <w:rPr>
          <w:rFonts w:cs="David" w:hint="cs"/>
          <w:rtl/>
        </w:rPr>
      </w:pPr>
      <w:r w:rsidRPr="00D51324">
        <w:rPr>
          <w:rFonts w:cs="David" w:hint="cs"/>
          <w:rtl/>
        </w:rPr>
        <w:tab/>
        <w:t xml:space="preserve">אל תאפשר עד כדי כך לערוך קיצוצים רוחביים. אל תהיה נדיב כל-כך ... </w:t>
      </w:r>
    </w:p>
    <w:p w14:paraId="241BDA0A" w14:textId="77777777" w:rsidR="00D51324" w:rsidRPr="00D51324" w:rsidRDefault="00D51324" w:rsidP="00D51324">
      <w:pPr>
        <w:bidi/>
        <w:jc w:val="both"/>
        <w:rPr>
          <w:rFonts w:cs="David" w:hint="cs"/>
          <w:rtl/>
        </w:rPr>
      </w:pPr>
    </w:p>
    <w:p w14:paraId="5B8887E0"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FD178D7" w14:textId="77777777" w:rsidR="00D51324" w:rsidRPr="00D51324" w:rsidRDefault="00D51324" w:rsidP="00D51324">
      <w:pPr>
        <w:bidi/>
        <w:jc w:val="both"/>
        <w:rPr>
          <w:rFonts w:cs="David" w:hint="cs"/>
          <w:rtl/>
        </w:rPr>
      </w:pPr>
    </w:p>
    <w:p w14:paraId="42158920" w14:textId="77777777" w:rsidR="00D51324" w:rsidRPr="00D51324" w:rsidRDefault="00D51324" w:rsidP="00D51324">
      <w:pPr>
        <w:bidi/>
        <w:jc w:val="both"/>
        <w:rPr>
          <w:rFonts w:cs="David" w:hint="cs"/>
          <w:rtl/>
        </w:rPr>
      </w:pPr>
      <w:r w:rsidRPr="00D51324">
        <w:rPr>
          <w:rFonts w:cs="David" w:hint="cs"/>
          <w:rtl/>
        </w:rPr>
        <w:tab/>
        <w:t xml:space="preserve">כאשר זה יהיה מוכן, בתוך כמה ימים, נעביר את זה ואז נערוך ישיבה נוספת. אינני יודע אם זה יהיה בעוד שבוע. </w:t>
      </w:r>
    </w:p>
    <w:p w14:paraId="4F3A733B" w14:textId="77777777" w:rsidR="00D51324" w:rsidRPr="00D51324" w:rsidRDefault="00D51324" w:rsidP="00D51324">
      <w:pPr>
        <w:bidi/>
        <w:jc w:val="both"/>
        <w:rPr>
          <w:rFonts w:cs="David" w:hint="cs"/>
          <w:rtl/>
        </w:rPr>
      </w:pPr>
    </w:p>
    <w:p w14:paraId="106379C6"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53436484" w14:textId="77777777" w:rsidR="00D51324" w:rsidRPr="00D51324" w:rsidRDefault="00D51324" w:rsidP="00D51324">
      <w:pPr>
        <w:bidi/>
        <w:jc w:val="both"/>
        <w:rPr>
          <w:rFonts w:cs="David" w:hint="cs"/>
          <w:rtl/>
        </w:rPr>
      </w:pPr>
    </w:p>
    <w:p w14:paraId="5B73EFA6" w14:textId="77777777" w:rsidR="00D51324" w:rsidRPr="00D51324" w:rsidRDefault="00D51324" w:rsidP="00D51324">
      <w:pPr>
        <w:bidi/>
        <w:jc w:val="both"/>
        <w:rPr>
          <w:rFonts w:cs="David" w:hint="cs"/>
          <w:rtl/>
        </w:rPr>
      </w:pPr>
      <w:r w:rsidRPr="00D51324">
        <w:rPr>
          <w:rFonts w:cs="David" w:hint="cs"/>
          <w:rtl/>
        </w:rPr>
        <w:tab/>
        <w:t>עד לסוף המושב נסיים את זה?</w:t>
      </w:r>
    </w:p>
    <w:p w14:paraId="09BD8907" w14:textId="77777777" w:rsidR="00D51324" w:rsidRPr="00D51324" w:rsidRDefault="00D51324" w:rsidP="00D51324">
      <w:pPr>
        <w:bidi/>
        <w:jc w:val="both"/>
        <w:rPr>
          <w:rFonts w:cs="David" w:hint="cs"/>
          <w:rtl/>
        </w:rPr>
      </w:pPr>
    </w:p>
    <w:p w14:paraId="473E7D3A"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4356EFF0" w14:textId="77777777" w:rsidR="00D51324" w:rsidRPr="00D51324" w:rsidRDefault="00D51324" w:rsidP="00D51324">
      <w:pPr>
        <w:bidi/>
        <w:jc w:val="both"/>
        <w:rPr>
          <w:rFonts w:cs="David" w:hint="cs"/>
          <w:rtl/>
        </w:rPr>
      </w:pPr>
    </w:p>
    <w:p w14:paraId="793FAA2B" w14:textId="77777777" w:rsidR="00D51324" w:rsidRPr="00D51324" w:rsidRDefault="00D51324" w:rsidP="00D51324">
      <w:pPr>
        <w:bidi/>
        <w:jc w:val="both"/>
        <w:rPr>
          <w:rFonts w:cs="David" w:hint="cs"/>
          <w:rtl/>
        </w:rPr>
      </w:pPr>
      <w:r w:rsidRPr="00D51324">
        <w:rPr>
          <w:rFonts w:cs="David" w:hint="cs"/>
          <w:rtl/>
        </w:rPr>
        <w:tab/>
        <w:t xml:space="preserve">אני מאמין שזה יסתיים עד לסוף המושב. את לא צריכה ללחוץ עליי. אני בעד זה לא פחות ממך. אני לא במעמד של מי שעושה לך כאן טובה. אני בעד. ואז נכנס ישיבה נוספת כדי לסגור את כל הקצוות, כולל הניסוחים והכול. בסוף נצטרך כמובן לקבל את העמדה של אנשי הממשלה, לדעת האם יש נכונות להחיל את זה כבר עכשיו, או חלקים מזה כבר עכשיו. אני סבור שאפשר רק להרוויח מזה. לא נפסיד מזה כלום. יש לנו הישגים אדירים ומצוין שאפשר יהיה להציג אותם בצורה רוחבית. אני מתכוון לזה ברצינות. יבואו השרים, הם יישאלו שאלות, הם יקומו ויסבירו מה עשו במשרדיהם. אני חושב שזה רק ישרת אותם. אין לנו שום דבר להסתיר ואין לנו במה להתבייש. </w:t>
      </w:r>
    </w:p>
    <w:p w14:paraId="1A70279D" w14:textId="77777777" w:rsidR="00D51324" w:rsidRPr="00D51324" w:rsidRDefault="00D51324" w:rsidP="00D51324">
      <w:pPr>
        <w:bidi/>
        <w:jc w:val="both"/>
        <w:rPr>
          <w:rFonts w:cs="David" w:hint="cs"/>
          <w:rtl/>
        </w:rPr>
      </w:pPr>
    </w:p>
    <w:p w14:paraId="5BAC6C67" w14:textId="77777777" w:rsidR="00D51324" w:rsidRPr="00D51324" w:rsidRDefault="00D51324" w:rsidP="00D51324">
      <w:pPr>
        <w:bidi/>
        <w:jc w:val="both"/>
        <w:rPr>
          <w:rFonts w:cs="David" w:hint="cs"/>
          <w:u w:val="single"/>
          <w:rtl/>
        </w:rPr>
      </w:pPr>
      <w:r w:rsidRPr="00D51324">
        <w:rPr>
          <w:rFonts w:cs="David" w:hint="cs"/>
          <w:u w:val="single"/>
          <w:rtl/>
        </w:rPr>
        <w:t>רוחמה אברהם-בלילא:</w:t>
      </w:r>
    </w:p>
    <w:p w14:paraId="00C7985E" w14:textId="77777777" w:rsidR="00D51324" w:rsidRPr="00D51324" w:rsidRDefault="00D51324" w:rsidP="00D51324">
      <w:pPr>
        <w:bidi/>
        <w:jc w:val="both"/>
        <w:rPr>
          <w:rFonts w:cs="David" w:hint="cs"/>
          <w:rtl/>
        </w:rPr>
      </w:pPr>
    </w:p>
    <w:p w14:paraId="042D05AD" w14:textId="77777777" w:rsidR="00D51324" w:rsidRPr="00D51324" w:rsidRDefault="00D51324" w:rsidP="00D51324">
      <w:pPr>
        <w:bidi/>
        <w:jc w:val="both"/>
        <w:rPr>
          <w:rFonts w:cs="David" w:hint="cs"/>
          <w:rtl/>
        </w:rPr>
      </w:pPr>
      <w:r w:rsidRPr="00D51324">
        <w:rPr>
          <w:rFonts w:cs="David" w:hint="cs"/>
          <w:rtl/>
        </w:rPr>
        <w:tab/>
        <w:t xml:space="preserve">במיוחד שאין מה להסתיר. </w:t>
      </w:r>
    </w:p>
    <w:p w14:paraId="4E3F61D0" w14:textId="77777777" w:rsidR="00D51324" w:rsidRPr="00D51324" w:rsidRDefault="00D51324" w:rsidP="00D51324">
      <w:pPr>
        <w:bidi/>
        <w:jc w:val="both"/>
        <w:rPr>
          <w:rFonts w:cs="David" w:hint="cs"/>
          <w:rtl/>
        </w:rPr>
      </w:pPr>
    </w:p>
    <w:p w14:paraId="70985517"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1F053CDB" w14:textId="77777777" w:rsidR="00D51324" w:rsidRPr="00D51324" w:rsidRDefault="00D51324" w:rsidP="00D51324">
      <w:pPr>
        <w:bidi/>
        <w:jc w:val="both"/>
        <w:rPr>
          <w:rFonts w:cs="David" w:hint="cs"/>
          <w:rtl/>
        </w:rPr>
      </w:pPr>
    </w:p>
    <w:p w14:paraId="26FC6DCF" w14:textId="77777777" w:rsidR="00D51324" w:rsidRPr="00D51324" w:rsidRDefault="00D51324" w:rsidP="00D51324">
      <w:pPr>
        <w:bidi/>
        <w:jc w:val="both"/>
        <w:rPr>
          <w:rFonts w:cs="David" w:hint="cs"/>
          <w:rtl/>
        </w:rPr>
      </w:pPr>
      <w:r w:rsidRPr="00D51324">
        <w:rPr>
          <w:rFonts w:cs="David" w:hint="cs"/>
          <w:rtl/>
        </w:rPr>
        <w:tab/>
        <w:t xml:space="preserve">אני מבין שהאופוזיציה רוצה לנצל את זה כבמה להתנגחויות, אבל יש לנו תשובות טובות, ואפילו יותר מזה. הדיון נותן הזדמנות לחשיפה ציבורית עצומה, להראות: הנה עשינו במשרד הזה ועשינו במשרד ההוא ועשינו כאן. ואל תשכחו ששאלות שואלים לא רק חברי האופוזיציה אלא גם חברי הקואליציה. ראש הממשלה והשרים הם לא נטולי כושר דיבור. </w:t>
      </w:r>
    </w:p>
    <w:p w14:paraId="3D0D6648" w14:textId="77777777" w:rsidR="00D51324" w:rsidRPr="00D51324" w:rsidRDefault="00D51324" w:rsidP="00D51324">
      <w:pPr>
        <w:bidi/>
        <w:jc w:val="both"/>
        <w:rPr>
          <w:rFonts w:cs="David" w:hint="cs"/>
          <w:rtl/>
        </w:rPr>
      </w:pPr>
    </w:p>
    <w:p w14:paraId="4619A7F4" w14:textId="77777777" w:rsidR="00D51324" w:rsidRPr="00D51324" w:rsidRDefault="00D51324" w:rsidP="00D51324">
      <w:pPr>
        <w:bidi/>
        <w:jc w:val="both"/>
        <w:rPr>
          <w:rFonts w:cs="David" w:hint="cs"/>
          <w:u w:val="single"/>
          <w:rtl/>
        </w:rPr>
      </w:pPr>
      <w:r w:rsidRPr="00D51324">
        <w:rPr>
          <w:rFonts w:cs="David" w:hint="cs"/>
          <w:u w:val="single"/>
          <w:rtl/>
        </w:rPr>
        <w:t>פרח לרנר:</w:t>
      </w:r>
    </w:p>
    <w:p w14:paraId="614D26A3" w14:textId="77777777" w:rsidR="00D51324" w:rsidRPr="00D51324" w:rsidRDefault="00D51324" w:rsidP="00D51324">
      <w:pPr>
        <w:bidi/>
        <w:jc w:val="both"/>
        <w:rPr>
          <w:rFonts w:cs="David" w:hint="cs"/>
          <w:rtl/>
        </w:rPr>
      </w:pPr>
    </w:p>
    <w:p w14:paraId="67D023BD" w14:textId="77777777" w:rsidR="00D51324" w:rsidRPr="00D51324" w:rsidRDefault="00D51324" w:rsidP="00D51324">
      <w:pPr>
        <w:bidi/>
        <w:jc w:val="both"/>
        <w:rPr>
          <w:rFonts w:cs="David" w:hint="cs"/>
          <w:rtl/>
        </w:rPr>
      </w:pPr>
      <w:r w:rsidRPr="00D51324">
        <w:rPr>
          <w:rFonts w:cs="David" w:hint="cs"/>
          <w:rtl/>
        </w:rPr>
        <w:tab/>
        <w:t xml:space="preserve">אנחנו לא מתנגדים. רק רוצים להגיע לנוסחה הנכונה והכי טובה. </w:t>
      </w:r>
    </w:p>
    <w:p w14:paraId="36F7F269" w14:textId="77777777" w:rsidR="00D51324" w:rsidRPr="00D51324" w:rsidRDefault="00D51324" w:rsidP="00D51324">
      <w:pPr>
        <w:bidi/>
        <w:jc w:val="both"/>
        <w:rPr>
          <w:rFonts w:cs="David" w:hint="cs"/>
          <w:rtl/>
        </w:rPr>
      </w:pPr>
    </w:p>
    <w:p w14:paraId="611B7D6F" w14:textId="77777777" w:rsidR="00D51324" w:rsidRPr="00D51324" w:rsidRDefault="00D51324" w:rsidP="00D51324">
      <w:pPr>
        <w:bidi/>
        <w:jc w:val="both"/>
        <w:rPr>
          <w:rFonts w:cs="David" w:hint="cs"/>
          <w:u w:val="single"/>
          <w:rtl/>
        </w:rPr>
      </w:pPr>
      <w:r w:rsidRPr="00D51324">
        <w:rPr>
          <w:rFonts w:cs="David" w:hint="cs"/>
          <w:u w:val="single"/>
          <w:rtl/>
        </w:rPr>
        <w:t>היו"ר יריב לוין:</w:t>
      </w:r>
    </w:p>
    <w:p w14:paraId="76A7FC9D" w14:textId="77777777" w:rsidR="00D51324" w:rsidRPr="00D51324" w:rsidRDefault="00D51324" w:rsidP="00D51324">
      <w:pPr>
        <w:bidi/>
        <w:jc w:val="both"/>
        <w:rPr>
          <w:rFonts w:cs="David" w:hint="cs"/>
          <w:rtl/>
        </w:rPr>
      </w:pPr>
      <w:r w:rsidRPr="00D51324">
        <w:rPr>
          <w:rFonts w:cs="David" w:hint="cs"/>
          <w:rtl/>
        </w:rPr>
        <w:tab/>
        <w:t xml:space="preserve">זה משותף לכולנו. רבותי, תודה רבה. הישיבה נעולה. </w:t>
      </w:r>
    </w:p>
    <w:p w14:paraId="25930574" w14:textId="77777777" w:rsidR="00D51324" w:rsidRPr="00D51324" w:rsidRDefault="00D51324" w:rsidP="00D51324">
      <w:pPr>
        <w:bidi/>
        <w:jc w:val="both"/>
        <w:rPr>
          <w:rFonts w:cs="David"/>
          <w:rtl/>
        </w:rPr>
      </w:pPr>
      <w:r w:rsidRPr="00D51324">
        <w:rPr>
          <w:rFonts w:cs="David" w:hint="cs"/>
          <w:b/>
          <w:bCs/>
          <w:u w:val="single"/>
          <w:rtl/>
        </w:rPr>
        <w:t>הישיבה ננעלה בשעה 12:20</w:t>
      </w:r>
    </w:p>
    <w:sectPr w:rsidR="00D51324" w:rsidRPr="00D51324" w:rsidSect="00D51324">
      <w:headerReference w:type="even" r:id="rId6"/>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5110" w14:textId="77777777" w:rsidR="00D51324" w:rsidRDefault="00D51324">
      <w:r>
        <w:separator/>
      </w:r>
    </w:p>
  </w:endnote>
  <w:endnote w:type="continuationSeparator" w:id="0">
    <w:p w14:paraId="3D43EA96" w14:textId="77777777" w:rsidR="00D51324" w:rsidRDefault="00D5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6873" w14:textId="77777777" w:rsidR="00D51324" w:rsidRDefault="00D51324" w:rsidP="00D51324">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2A2D347" w14:textId="77777777" w:rsidR="00D51324" w:rsidRDefault="00D51324" w:rsidP="00D5132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1F04" w14:textId="77777777" w:rsidR="00D51324" w:rsidRDefault="00D51324" w:rsidP="00D51324">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DE78C1">
      <w:rPr>
        <w:rStyle w:val="PageNumber"/>
        <w:noProof/>
        <w:rtl/>
      </w:rPr>
      <w:t>31</w:t>
    </w:r>
    <w:r>
      <w:rPr>
        <w:rStyle w:val="PageNumber"/>
        <w:rtl/>
      </w:rPr>
      <w:fldChar w:fldCharType="end"/>
    </w:r>
  </w:p>
  <w:p w14:paraId="0A95C3B5" w14:textId="77777777" w:rsidR="00D51324" w:rsidRDefault="00D51324" w:rsidP="00D51324">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F4B5" w14:textId="77777777" w:rsidR="00D51324" w:rsidRDefault="00D51324">
      <w:r>
        <w:separator/>
      </w:r>
    </w:p>
  </w:footnote>
  <w:footnote w:type="continuationSeparator" w:id="0">
    <w:p w14:paraId="3FC80860" w14:textId="77777777" w:rsidR="00D51324" w:rsidRDefault="00D51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2FFD" w14:textId="77777777" w:rsidR="00D51324" w:rsidRDefault="00D5132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605C092" w14:textId="77777777" w:rsidR="00D51324" w:rsidRDefault="00D51324">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79FD" w14:textId="77777777" w:rsidR="00D51324" w:rsidRDefault="00D51324">
    <w:pPr>
      <w:pStyle w:val="Header"/>
      <w:tabs>
        <w:tab w:val="clear" w:pos="4153"/>
      </w:tabs>
      <w:jc w:val="both"/>
      <w:rPr>
        <w:rFonts w:hint="cs"/>
        <w:rtl/>
      </w:rPr>
    </w:pPr>
    <w:r>
      <w:rPr>
        <w:rtl/>
      </w:rPr>
      <w:t>ועדת</w:t>
    </w:r>
    <w:r>
      <w:rPr>
        <w:rFonts w:hint="cs"/>
        <w:rtl/>
      </w:rPr>
      <w:t xml:space="preserve">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sidR="00DE78C1">
      <w:rPr>
        <w:rStyle w:val="PageNumber"/>
        <w:noProof/>
        <w:rtl/>
      </w:rPr>
      <w:t>31</w:t>
    </w:r>
    <w:r>
      <w:rPr>
        <w:rStyle w:val="PageNumber"/>
      </w:rPr>
      <w:fldChar w:fldCharType="end"/>
    </w:r>
  </w:p>
  <w:p w14:paraId="1413B156" w14:textId="77777777" w:rsidR="00D51324" w:rsidRDefault="00D51324">
    <w:pPr>
      <w:pStyle w:val="Header"/>
      <w:jc w:val="both"/>
      <w:rPr>
        <w:rFonts w:hint="cs"/>
        <w:rtl/>
      </w:rPr>
    </w:pPr>
    <w:bookmarkStart w:id="0" w:name="MeetingDate"/>
    <w:r>
      <w:rPr>
        <w:rtl/>
      </w:rPr>
      <w:t>15/2/2011</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819פרוטוקול_ישיבת_ועדה.doc"/>
    <w:docVar w:name="StartMode" w:val="3"/>
  </w:docVars>
  <w:rsids>
    <w:rsidRoot w:val="00B32257"/>
    <w:rsid w:val="00363675"/>
    <w:rsid w:val="003B0B19"/>
    <w:rsid w:val="00552A80"/>
    <w:rsid w:val="00965806"/>
    <w:rsid w:val="00B32257"/>
    <w:rsid w:val="00C34794"/>
    <w:rsid w:val="00D51324"/>
    <w:rsid w:val="00DE7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CE5FB"/>
  <w15:chartTrackingRefBased/>
  <w15:docId w15:val="{5F2C641B-0069-4921-B7A9-A3CC8C9D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51324"/>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D51324"/>
  </w:style>
  <w:style w:type="paragraph" w:styleId="Header">
    <w:name w:val="header"/>
    <w:basedOn w:val="Normal"/>
    <w:rsid w:val="00D51324"/>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51324"/>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7948</Words>
  <Characters>45309</Characters>
  <Application>Microsoft Office Word</Application>
  <DocSecurity>0</DocSecurity>
  <Lines>377</Lines>
  <Paragraphs>106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