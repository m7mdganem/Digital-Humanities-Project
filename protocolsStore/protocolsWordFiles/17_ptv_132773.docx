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C9A5" w14:textId="77777777" w:rsidR="007415D3" w:rsidRPr="007415D3" w:rsidRDefault="007415D3" w:rsidP="007415D3">
      <w:pPr>
        <w:pStyle w:val="Heading5"/>
        <w:jc w:val="left"/>
        <w:rPr>
          <w:b/>
          <w:bCs/>
          <w:rtl/>
        </w:rPr>
      </w:pPr>
      <w:r w:rsidRPr="007415D3">
        <w:rPr>
          <w:b/>
          <w:bCs/>
          <w:rtl/>
        </w:rPr>
        <w:t xml:space="preserve">הכנסת </w:t>
      </w:r>
      <w:r w:rsidRPr="007415D3">
        <w:rPr>
          <w:rFonts w:hint="cs"/>
          <w:b/>
          <w:bCs/>
          <w:rtl/>
        </w:rPr>
        <w:t>השבע-עשרה</w:t>
      </w:r>
      <w:r w:rsidRPr="007415D3">
        <w:rPr>
          <w:b/>
          <w:bCs/>
          <w:rtl/>
        </w:rPr>
        <w:tab/>
      </w:r>
      <w:r w:rsidRPr="007415D3">
        <w:rPr>
          <w:b/>
          <w:bCs/>
          <w:rtl/>
        </w:rPr>
        <w:tab/>
      </w:r>
      <w:r w:rsidRPr="007415D3">
        <w:rPr>
          <w:b/>
          <w:bCs/>
          <w:rtl/>
        </w:rPr>
        <w:tab/>
      </w:r>
      <w:r w:rsidRPr="007415D3">
        <w:rPr>
          <w:b/>
          <w:bCs/>
          <w:rtl/>
        </w:rPr>
        <w:tab/>
      </w:r>
      <w:r w:rsidRPr="007415D3">
        <w:rPr>
          <w:b/>
          <w:bCs/>
          <w:rtl/>
        </w:rPr>
        <w:tab/>
      </w:r>
      <w:r w:rsidRPr="007415D3">
        <w:rPr>
          <w:b/>
          <w:bCs/>
          <w:rtl/>
        </w:rPr>
        <w:tab/>
      </w:r>
      <w:r w:rsidRPr="007415D3">
        <w:rPr>
          <w:b/>
          <w:bCs/>
          <w:rtl/>
        </w:rPr>
        <w:tab/>
        <w:t>נוסח לא מתוקן</w:t>
      </w:r>
    </w:p>
    <w:p w14:paraId="45F38992" w14:textId="77777777" w:rsidR="007415D3" w:rsidRPr="007415D3" w:rsidRDefault="007415D3" w:rsidP="007415D3">
      <w:pPr>
        <w:bidi/>
        <w:rPr>
          <w:rFonts w:cs="David"/>
          <w:b/>
          <w:bCs/>
          <w:rtl/>
        </w:rPr>
      </w:pPr>
      <w:r w:rsidRPr="007415D3">
        <w:rPr>
          <w:rFonts w:cs="David"/>
          <w:b/>
          <w:bCs/>
          <w:rtl/>
        </w:rPr>
        <w:t xml:space="preserve">מושב </w:t>
      </w:r>
      <w:r w:rsidRPr="007415D3">
        <w:rPr>
          <w:rFonts w:cs="David" w:hint="cs"/>
          <w:b/>
          <w:bCs/>
          <w:rtl/>
        </w:rPr>
        <w:t>שני</w:t>
      </w:r>
    </w:p>
    <w:p w14:paraId="2AF17C95" w14:textId="77777777" w:rsidR="007415D3" w:rsidRPr="007415D3" w:rsidRDefault="007415D3" w:rsidP="007415D3">
      <w:pPr>
        <w:bidi/>
        <w:rPr>
          <w:rFonts w:cs="David"/>
          <w:b/>
          <w:bCs/>
          <w:rtl/>
        </w:rPr>
      </w:pPr>
    </w:p>
    <w:p w14:paraId="0D45321B" w14:textId="77777777" w:rsidR="007415D3" w:rsidRPr="007415D3" w:rsidRDefault="007415D3" w:rsidP="007415D3">
      <w:pPr>
        <w:bidi/>
        <w:rPr>
          <w:rFonts w:cs="David"/>
          <w:b/>
          <w:bCs/>
          <w:rtl/>
        </w:rPr>
      </w:pPr>
    </w:p>
    <w:p w14:paraId="329FDE59" w14:textId="77777777" w:rsidR="007415D3" w:rsidRPr="007415D3" w:rsidRDefault="007415D3" w:rsidP="007415D3">
      <w:pPr>
        <w:bidi/>
        <w:rPr>
          <w:rFonts w:cs="David"/>
          <w:b/>
          <w:bCs/>
          <w:rtl/>
        </w:rPr>
      </w:pPr>
    </w:p>
    <w:p w14:paraId="3A21BA13" w14:textId="77777777" w:rsidR="007415D3" w:rsidRPr="007415D3" w:rsidRDefault="007415D3" w:rsidP="007415D3">
      <w:pPr>
        <w:bidi/>
        <w:rPr>
          <w:rFonts w:cs="David"/>
          <w:b/>
          <w:bCs/>
          <w:rtl/>
        </w:rPr>
      </w:pPr>
    </w:p>
    <w:p w14:paraId="3AEC3827" w14:textId="77777777" w:rsidR="007415D3" w:rsidRPr="007415D3" w:rsidRDefault="007415D3" w:rsidP="007415D3">
      <w:pPr>
        <w:bidi/>
        <w:jc w:val="center"/>
        <w:rPr>
          <w:rFonts w:cs="David" w:hint="cs"/>
          <w:b/>
          <w:bCs/>
          <w:rtl/>
        </w:rPr>
      </w:pPr>
      <w:r w:rsidRPr="007415D3">
        <w:rPr>
          <w:rFonts w:cs="David"/>
          <w:b/>
          <w:bCs/>
          <w:rtl/>
        </w:rPr>
        <w:t>פרוטוקול מס'</w:t>
      </w:r>
      <w:r w:rsidRPr="007415D3">
        <w:rPr>
          <w:rFonts w:cs="David" w:hint="cs"/>
          <w:b/>
          <w:bCs/>
          <w:rtl/>
        </w:rPr>
        <w:t xml:space="preserve"> 63</w:t>
      </w:r>
    </w:p>
    <w:p w14:paraId="1333146D" w14:textId="77777777" w:rsidR="007415D3" w:rsidRPr="007415D3" w:rsidRDefault="007415D3" w:rsidP="007415D3">
      <w:pPr>
        <w:bidi/>
        <w:jc w:val="center"/>
        <w:rPr>
          <w:rFonts w:cs="David" w:hint="cs"/>
          <w:b/>
          <w:bCs/>
          <w:rtl/>
        </w:rPr>
      </w:pPr>
      <w:r w:rsidRPr="007415D3">
        <w:rPr>
          <w:rFonts w:cs="David" w:hint="cs"/>
          <w:b/>
          <w:bCs/>
          <w:rtl/>
        </w:rPr>
        <w:t>מישיבת ועדת הכנסת</w:t>
      </w:r>
    </w:p>
    <w:p w14:paraId="29A34E6C" w14:textId="77777777" w:rsidR="007415D3" w:rsidRPr="007415D3" w:rsidRDefault="007415D3" w:rsidP="007415D3">
      <w:pPr>
        <w:bidi/>
        <w:jc w:val="center"/>
        <w:rPr>
          <w:rFonts w:cs="David" w:hint="cs"/>
          <w:b/>
          <w:bCs/>
          <w:u w:val="single"/>
          <w:rtl/>
        </w:rPr>
      </w:pPr>
      <w:r w:rsidRPr="007415D3">
        <w:rPr>
          <w:rFonts w:cs="David" w:hint="cs"/>
          <w:b/>
          <w:bCs/>
          <w:u w:val="single"/>
          <w:rtl/>
        </w:rPr>
        <w:t>מיום רביעי, ט"ו בכסלו התשס"ז, (6 בדצמבר 2006), שעה: 16:00</w:t>
      </w:r>
    </w:p>
    <w:p w14:paraId="7904613E" w14:textId="77777777" w:rsidR="007415D3" w:rsidRPr="007415D3" w:rsidRDefault="007415D3" w:rsidP="007415D3">
      <w:pPr>
        <w:bidi/>
        <w:jc w:val="center"/>
        <w:rPr>
          <w:rFonts w:cs="David"/>
          <w:b/>
          <w:bCs/>
          <w:u w:val="single"/>
          <w:rtl/>
        </w:rPr>
      </w:pPr>
    </w:p>
    <w:p w14:paraId="381389D3" w14:textId="77777777" w:rsidR="007415D3" w:rsidRPr="007415D3" w:rsidRDefault="007415D3" w:rsidP="007415D3">
      <w:pPr>
        <w:bidi/>
        <w:rPr>
          <w:rFonts w:cs="David"/>
          <w:b/>
          <w:bCs/>
          <w:rtl/>
        </w:rPr>
      </w:pPr>
    </w:p>
    <w:p w14:paraId="609B38B2" w14:textId="77777777" w:rsidR="007415D3" w:rsidRPr="007415D3" w:rsidRDefault="007415D3" w:rsidP="007415D3">
      <w:pPr>
        <w:tabs>
          <w:tab w:val="left" w:pos="1221"/>
        </w:tabs>
        <w:bidi/>
        <w:rPr>
          <w:rFonts w:cs="David" w:hint="cs"/>
          <w:b/>
          <w:bCs/>
          <w:u w:val="single"/>
          <w:rtl/>
        </w:rPr>
      </w:pPr>
    </w:p>
    <w:p w14:paraId="3DDAE4B9" w14:textId="77777777" w:rsidR="007415D3" w:rsidRPr="007415D3" w:rsidRDefault="007415D3" w:rsidP="007415D3">
      <w:pPr>
        <w:tabs>
          <w:tab w:val="left" w:pos="1221"/>
        </w:tabs>
        <w:bidi/>
        <w:rPr>
          <w:rFonts w:cs="David" w:hint="cs"/>
          <w:b/>
          <w:bCs/>
          <w:rtl/>
        </w:rPr>
      </w:pPr>
      <w:r w:rsidRPr="007415D3">
        <w:rPr>
          <w:rFonts w:cs="David"/>
          <w:b/>
          <w:bCs/>
          <w:u w:val="single"/>
          <w:rtl/>
        </w:rPr>
        <w:t>סדר היום</w:t>
      </w:r>
      <w:r w:rsidRPr="007415D3">
        <w:rPr>
          <w:rFonts w:cs="David"/>
          <w:rtl/>
        </w:rPr>
        <w:t>:</w:t>
      </w:r>
    </w:p>
    <w:p w14:paraId="118561CE" w14:textId="77777777" w:rsidR="007415D3" w:rsidRPr="007415D3" w:rsidRDefault="007415D3" w:rsidP="007415D3">
      <w:pPr>
        <w:tabs>
          <w:tab w:val="left" w:pos="1221"/>
        </w:tabs>
        <w:bidi/>
        <w:rPr>
          <w:rFonts w:cs="David" w:hint="cs"/>
          <w:rtl/>
        </w:rPr>
      </w:pPr>
      <w:r w:rsidRPr="007415D3">
        <w:rPr>
          <w:rFonts w:cs="David" w:hint="cs"/>
          <w:rtl/>
        </w:rPr>
        <w:t xml:space="preserve">הצעת חוק הסדרים במשק המדינה (תיקוני חקיקה להשגת יעדי התקציב והמדיניות הכלכלית לשנת הכספים 2007), התשס"ז-2007 </w:t>
      </w:r>
      <w:r w:rsidRPr="007415D3">
        <w:rPr>
          <w:rFonts w:cs="David"/>
          <w:rtl/>
        </w:rPr>
        <w:t>–</w:t>
      </w:r>
      <w:r w:rsidRPr="007415D3">
        <w:rPr>
          <w:rFonts w:cs="David" w:hint="cs"/>
          <w:rtl/>
        </w:rPr>
        <w:t xml:space="preserve"> חלוקת ההצעה וקביעת ועדות לדיון, לפי סעיפים 117  ו-121 לתקנון הכנסת</w:t>
      </w:r>
    </w:p>
    <w:p w14:paraId="4505D216" w14:textId="77777777" w:rsidR="007415D3" w:rsidRPr="007415D3" w:rsidRDefault="007415D3" w:rsidP="007415D3">
      <w:pPr>
        <w:bidi/>
        <w:rPr>
          <w:rFonts w:cs="David" w:hint="cs"/>
          <w:b/>
          <w:bCs/>
          <w:rtl/>
        </w:rPr>
      </w:pPr>
    </w:p>
    <w:p w14:paraId="0B595CF4" w14:textId="77777777" w:rsidR="007415D3" w:rsidRPr="007415D3" w:rsidRDefault="007415D3" w:rsidP="007415D3">
      <w:pPr>
        <w:bidi/>
        <w:rPr>
          <w:rFonts w:cs="David" w:hint="cs"/>
          <w:rtl/>
        </w:rPr>
      </w:pPr>
    </w:p>
    <w:p w14:paraId="7E4FB0A3" w14:textId="77777777" w:rsidR="007415D3" w:rsidRPr="007415D3" w:rsidRDefault="007415D3" w:rsidP="007415D3">
      <w:pPr>
        <w:bidi/>
        <w:rPr>
          <w:rFonts w:cs="David"/>
          <w:rtl/>
        </w:rPr>
      </w:pPr>
    </w:p>
    <w:p w14:paraId="52385FAA" w14:textId="77777777" w:rsidR="007415D3" w:rsidRPr="007415D3" w:rsidRDefault="007415D3" w:rsidP="007415D3">
      <w:pPr>
        <w:bidi/>
        <w:rPr>
          <w:rFonts w:cs="David"/>
          <w:b/>
          <w:bCs/>
          <w:u w:val="single"/>
          <w:rtl/>
        </w:rPr>
      </w:pPr>
      <w:r w:rsidRPr="007415D3">
        <w:rPr>
          <w:rFonts w:cs="David"/>
          <w:b/>
          <w:bCs/>
          <w:u w:val="single"/>
          <w:rtl/>
        </w:rPr>
        <w:t>נכחו</w:t>
      </w:r>
      <w:r w:rsidRPr="007415D3">
        <w:rPr>
          <w:rFonts w:cs="David"/>
          <w:rtl/>
        </w:rPr>
        <w:t>:</w:t>
      </w:r>
    </w:p>
    <w:p w14:paraId="57BADFBD" w14:textId="77777777" w:rsidR="007415D3" w:rsidRPr="007415D3" w:rsidRDefault="007415D3" w:rsidP="007415D3">
      <w:pPr>
        <w:bidi/>
        <w:rPr>
          <w:rFonts w:cs="David"/>
          <w:rtl/>
        </w:rPr>
      </w:pPr>
    </w:p>
    <w:p w14:paraId="37262D7A" w14:textId="77777777" w:rsidR="007415D3" w:rsidRPr="007415D3" w:rsidRDefault="007415D3" w:rsidP="007415D3">
      <w:pPr>
        <w:tabs>
          <w:tab w:val="left" w:pos="1788"/>
        </w:tabs>
        <w:bidi/>
        <w:rPr>
          <w:rFonts w:cs="David" w:hint="cs"/>
          <w:rtl/>
        </w:rPr>
      </w:pPr>
      <w:r w:rsidRPr="007415D3">
        <w:rPr>
          <w:rFonts w:cs="David"/>
          <w:b/>
          <w:bCs/>
          <w:u w:val="single"/>
          <w:rtl/>
        </w:rPr>
        <w:t>חברי הוועדה</w:t>
      </w:r>
      <w:r w:rsidRPr="007415D3">
        <w:rPr>
          <w:rFonts w:cs="David"/>
          <w:rtl/>
        </w:rPr>
        <w:t>:</w:t>
      </w:r>
    </w:p>
    <w:p w14:paraId="4EAB76AA" w14:textId="77777777" w:rsidR="007415D3" w:rsidRPr="007415D3" w:rsidRDefault="007415D3" w:rsidP="007415D3">
      <w:pPr>
        <w:tabs>
          <w:tab w:val="left" w:pos="1788"/>
        </w:tabs>
        <w:bidi/>
        <w:rPr>
          <w:rFonts w:cs="David" w:hint="cs"/>
          <w:rtl/>
        </w:rPr>
      </w:pPr>
    </w:p>
    <w:p w14:paraId="22F42D54" w14:textId="77777777" w:rsidR="007415D3" w:rsidRPr="007415D3" w:rsidRDefault="007415D3" w:rsidP="007415D3">
      <w:pPr>
        <w:tabs>
          <w:tab w:val="left" w:pos="1788"/>
        </w:tabs>
        <w:bidi/>
        <w:rPr>
          <w:rFonts w:cs="David" w:hint="cs"/>
          <w:rtl/>
        </w:rPr>
      </w:pPr>
      <w:r w:rsidRPr="007415D3">
        <w:rPr>
          <w:rFonts w:cs="David" w:hint="cs"/>
          <w:rtl/>
        </w:rPr>
        <w:t>קולט אביטל</w:t>
      </w:r>
    </w:p>
    <w:p w14:paraId="0C7BB3A1" w14:textId="77777777" w:rsidR="007415D3" w:rsidRPr="007415D3" w:rsidRDefault="007415D3" w:rsidP="007415D3">
      <w:pPr>
        <w:tabs>
          <w:tab w:val="left" w:pos="1788"/>
        </w:tabs>
        <w:bidi/>
        <w:rPr>
          <w:rFonts w:cs="David" w:hint="cs"/>
          <w:rtl/>
        </w:rPr>
      </w:pPr>
      <w:r w:rsidRPr="007415D3">
        <w:rPr>
          <w:rFonts w:cs="David" w:hint="cs"/>
          <w:rtl/>
        </w:rPr>
        <w:t>דוד אזולאי</w:t>
      </w:r>
    </w:p>
    <w:p w14:paraId="00A6DF3D" w14:textId="77777777" w:rsidR="007415D3" w:rsidRPr="007415D3" w:rsidRDefault="007415D3" w:rsidP="007415D3">
      <w:pPr>
        <w:tabs>
          <w:tab w:val="left" w:pos="1788"/>
        </w:tabs>
        <w:bidi/>
        <w:rPr>
          <w:rFonts w:cs="David" w:hint="cs"/>
          <w:rtl/>
        </w:rPr>
      </w:pPr>
      <w:r w:rsidRPr="007415D3">
        <w:rPr>
          <w:rFonts w:cs="David" w:hint="cs"/>
          <w:rtl/>
        </w:rPr>
        <w:t>אורי אריאל</w:t>
      </w:r>
    </w:p>
    <w:p w14:paraId="1CCEE009" w14:textId="77777777" w:rsidR="007415D3" w:rsidRPr="007415D3" w:rsidRDefault="007415D3" w:rsidP="007415D3">
      <w:pPr>
        <w:tabs>
          <w:tab w:val="left" w:pos="1788"/>
        </w:tabs>
        <w:bidi/>
        <w:rPr>
          <w:rFonts w:cs="David" w:hint="cs"/>
          <w:rtl/>
        </w:rPr>
      </w:pPr>
      <w:r w:rsidRPr="007415D3">
        <w:rPr>
          <w:rFonts w:cs="David" w:hint="cs"/>
          <w:rtl/>
        </w:rPr>
        <w:t>יצחק גלנטי</w:t>
      </w:r>
    </w:p>
    <w:p w14:paraId="47756794" w14:textId="77777777" w:rsidR="007415D3" w:rsidRPr="007415D3" w:rsidRDefault="007415D3" w:rsidP="007415D3">
      <w:pPr>
        <w:tabs>
          <w:tab w:val="left" w:pos="1788"/>
        </w:tabs>
        <w:bidi/>
        <w:rPr>
          <w:rFonts w:cs="David" w:hint="cs"/>
          <w:rtl/>
        </w:rPr>
      </w:pPr>
      <w:r w:rsidRPr="007415D3">
        <w:rPr>
          <w:rFonts w:cs="David" w:hint="cs"/>
          <w:rtl/>
        </w:rPr>
        <w:t>נסים זאב</w:t>
      </w:r>
    </w:p>
    <w:p w14:paraId="7E13617B" w14:textId="77777777" w:rsidR="007415D3" w:rsidRPr="007415D3" w:rsidRDefault="007415D3" w:rsidP="007415D3">
      <w:pPr>
        <w:tabs>
          <w:tab w:val="left" w:pos="1788"/>
        </w:tabs>
        <w:bidi/>
        <w:rPr>
          <w:rFonts w:cs="David" w:hint="cs"/>
          <w:rtl/>
        </w:rPr>
      </w:pPr>
      <w:r w:rsidRPr="007415D3">
        <w:rPr>
          <w:rFonts w:cs="David" w:hint="cs"/>
          <w:rtl/>
        </w:rPr>
        <w:t>נאדיה חילו</w:t>
      </w:r>
    </w:p>
    <w:p w14:paraId="488FA392" w14:textId="77777777" w:rsidR="007415D3" w:rsidRPr="007415D3" w:rsidRDefault="007415D3" w:rsidP="007415D3">
      <w:pPr>
        <w:tabs>
          <w:tab w:val="left" w:pos="1788"/>
        </w:tabs>
        <w:bidi/>
        <w:rPr>
          <w:rFonts w:cs="David" w:hint="cs"/>
          <w:rtl/>
        </w:rPr>
      </w:pPr>
      <w:r w:rsidRPr="007415D3">
        <w:rPr>
          <w:rFonts w:cs="David" w:hint="cs"/>
          <w:rtl/>
        </w:rPr>
        <w:t>שי חרמש</w:t>
      </w:r>
    </w:p>
    <w:p w14:paraId="4982E37E" w14:textId="77777777" w:rsidR="007415D3" w:rsidRPr="007415D3" w:rsidRDefault="007415D3" w:rsidP="007415D3">
      <w:pPr>
        <w:tabs>
          <w:tab w:val="left" w:pos="1788"/>
        </w:tabs>
        <w:bidi/>
        <w:rPr>
          <w:rFonts w:cs="David" w:hint="cs"/>
          <w:rtl/>
        </w:rPr>
      </w:pPr>
      <w:r w:rsidRPr="007415D3">
        <w:rPr>
          <w:rFonts w:cs="David" w:hint="cs"/>
          <w:rtl/>
        </w:rPr>
        <w:t>אסתרינה טרטמן</w:t>
      </w:r>
    </w:p>
    <w:p w14:paraId="3D5E2F3E" w14:textId="77777777" w:rsidR="007415D3" w:rsidRPr="007415D3" w:rsidRDefault="007415D3" w:rsidP="007415D3">
      <w:pPr>
        <w:tabs>
          <w:tab w:val="left" w:pos="1788"/>
        </w:tabs>
        <w:bidi/>
        <w:rPr>
          <w:rFonts w:cs="David" w:hint="cs"/>
          <w:rtl/>
        </w:rPr>
      </w:pPr>
      <w:r w:rsidRPr="007415D3">
        <w:rPr>
          <w:rFonts w:cs="David" w:hint="cs"/>
          <w:rtl/>
        </w:rPr>
        <w:t>שלי יחימוביץ</w:t>
      </w:r>
    </w:p>
    <w:p w14:paraId="61472886" w14:textId="77777777" w:rsidR="007415D3" w:rsidRPr="007415D3" w:rsidRDefault="007415D3" w:rsidP="007415D3">
      <w:pPr>
        <w:tabs>
          <w:tab w:val="left" w:pos="1788"/>
        </w:tabs>
        <w:bidi/>
        <w:rPr>
          <w:rFonts w:cs="David" w:hint="cs"/>
          <w:rtl/>
        </w:rPr>
      </w:pPr>
      <w:r w:rsidRPr="007415D3">
        <w:rPr>
          <w:rFonts w:cs="David" w:hint="cs"/>
          <w:rtl/>
        </w:rPr>
        <w:t>אביגדור יצחקי</w:t>
      </w:r>
    </w:p>
    <w:p w14:paraId="01EA9611" w14:textId="77777777" w:rsidR="007415D3" w:rsidRPr="007415D3" w:rsidRDefault="007415D3" w:rsidP="007415D3">
      <w:pPr>
        <w:tabs>
          <w:tab w:val="left" w:pos="1788"/>
        </w:tabs>
        <w:bidi/>
        <w:rPr>
          <w:rFonts w:cs="David" w:hint="cs"/>
          <w:rtl/>
        </w:rPr>
      </w:pPr>
      <w:r w:rsidRPr="007415D3">
        <w:rPr>
          <w:rFonts w:cs="David" w:hint="cs"/>
          <w:rtl/>
        </w:rPr>
        <w:t>יעקב מרגי</w:t>
      </w:r>
    </w:p>
    <w:p w14:paraId="1F8BC78B" w14:textId="77777777" w:rsidR="007415D3" w:rsidRPr="007415D3" w:rsidRDefault="007415D3" w:rsidP="007415D3">
      <w:pPr>
        <w:tabs>
          <w:tab w:val="left" w:pos="1788"/>
        </w:tabs>
        <w:bidi/>
        <w:rPr>
          <w:rFonts w:cs="David" w:hint="cs"/>
          <w:rtl/>
        </w:rPr>
      </w:pPr>
      <w:r w:rsidRPr="007415D3">
        <w:rPr>
          <w:rFonts w:cs="David" w:hint="cs"/>
          <w:rtl/>
        </w:rPr>
        <w:t>יורם מרציאנו</w:t>
      </w:r>
    </w:p>
    <w:p w14:paraId="5072F045" w14:textId="77777777" w:rsidR="007415D3" w:rsidRPr="007415D3" w:rsidRDefault="007415D3" w:rsidP="007415D3">
      <w:pPr>
        <w:bidi/>
        <w:rPr>
          <w:rFonts w:cs="David" w:hint="cs"/>
          <w:rtl/>
        </w:rPr>
      </w:pPr>
      <w:r w:rsidRPr="007415D3">
        <w:rPr>
          <w:rFonts w:cs="David" w:hint="cs"/>
          <w:rtl/>
        </w:rPr>
        <w:t>גדעון סער</w:t>
      </w:r>
    </w:p>
    <w:p w14:paraId="64787090" w14:textId="77777777" w:rsidR="007415D3" w:rsidRPr="007415D3" w:rsidRDefault="007415D3" w:rsidP="007415D3">
      <w:pPr>
        <w:bidi/>
        <w:rPr>
          <w:rFonts w:cs="David" w:hint="cs"/>
          <w:rtl/>
        </w:rPr>
      </w:pPr>
      <w:r w:rsidRPr="007415D3">
        <w:rPr>
          <w:rFonts w:cs="David" w:hint="cs"/>
          <w:rtl/>
        </w:rPr>
        <w:t>מאיר פרוש</w:t>
      </w:r>
    </w:p>
    <w:p w14:paraId="7B833AEC" w14:textId="77777777" w:rsidR="007415D3" w:rsidRPr="007415D3" w:rsidRDefault="007415D3" w:rsidP="007415D3">
      <w:pPr>
        <w:bidi/>
        <w:rPr>
          <w:rFonts w:cs="David" w:hint="cs"/>
          <w:rtl/>
        </w:rPr>
      </w:pPr>
      <w:r w:rsidRPr="007415D3">
        <w:rPr>
          <w:rFonts w:cs="David" w:hint="cs"/>
          <w:rtl/>
        </w:rPr>
        <w:t>ראובן ריבלין</w:t>
      </w:r>
    </w:p>
    <w:p w14:paraId="74785E2D" w14:textId="77777777" w:rsidR="007415D3" w:rsidRPr="007415D3" w:rsidRDefault="007415D3" w:rsidP="007415D3">
      <w:pPr>
        <w:bidi/>
        <w:rPr>
          <w:rFonts w:cs="David" w:hint="cs"/>
          <w:rtl/>
        </w:rPr>
      </w:pPr>
      <w:r w:rsidRPr="007415D3">
        <w:rPr>
          <w:rFonts w:cs="David" w:hint="cs"/>
          <w:rtl/>
        </w:rPr>
        <w:t>משה שרוני</w:t>
      </w:r>
    </w:p>
    <w:p w14:paraId="48C1DAA9" w14:textId="77777777" w:rsidR="007415D3" w:rsidRPr="007415D3" w:rsidRDefault="007415D3" w:rsidP="007415D3">
      <w:pPr>
        <w:tabs>
          <w:tab w:val="left" w:pos="1788"/>
          <w:tab w:val="left" w:pos="3631"/>
        </w:tabs>
        <w:bidi/>
        <w:rPr>
          <w:rFonts w:cs="David" w:hint="cs"/>
          <w:rtl/>
        </w:rPr>
      </w:pPr>
      <w:r w:rsidRPr="007415D3">
        <w:rPr>
          <w:rFonts w:cs="David" w:hint="cs"/>
          <w:rtl/>
        </w:rPr>
        <w:t>יצחק אהרונוביץ</w:t>
      </w:r>
    </w:p>
    <w:p w14:paraId="4FEE580A" w14:textId="77777777" w:rsidR="007415D3" w:rsidRPr="007415D3" w:rsidRDefault="007415D3" w:rsidP="007415D3">
      <w:pPr>
        <w:tabs>
          <w:tab w:val="left" w:pos="1788"/>
          <w:tab w:val="left" w:pos="3631"/>
        </w:tabs>
        <w:bidi/>
        <w:rPr>
          <w:rFonts w:cs="David" w:hint="cs"/>
          <w:rtl/>
        </w:rPr>
      </w:pPr>
      <w:r w:rsidRPr="007415D3">
        <w:rPr>
          <w:rFonts w:cs="David" w:hint="cs"/>
          <w:rtl/>
        </w:rPr>
        <w:t>חיים אמסלם</w:t>
      </w:r>
    </w:p>
    <w:p w14:paraId="05B45EE3" w14:textId="77777777" w:rsidR="007415D3" w:rsidRPr="007415D3" w:rsidRDefault="007415D3" w:rsidP="007415D3">
      <w:pPr>
        <w:tabs>
          <w:tab w:val="left" w:pos="1788"/>
          <w:tab w:val="left" w:pos="3631"/>
        </w:tabs>
        <w:bidi/>
        <w:rPr>
          <w:rFonts w:cs="David" w:hint="cs"/>
          <w:rtl/>
        </w:rPr>
      </w:pPr>
      <w:r w:rsidRPr="007415D3">
        <w:rPr>
          <w:rFonts w:cs="David" w:hint="cs"/>
          <w:rtl/>
        </w:rPr>
        <w:t>חיים אורון</w:t>
      </w:r>
    </w:p>
    <w:p w14:paraId="73A8E97A" w14:textId="77777777" w:rsidR="007415D3" w:rsidRPr="007415D3" w:rsidRDefault="007415D3" w:rsidP="007415D3">
      <w:pPr>
        <w:tabs>
          <w:tab w:val="left" w:pos="1788"/>
          <w:tab w:val="left" w:pos="3631"/>
        </w:tabs>
        <w:bidi/>
        <w:rPr>
          <w:rFonts w:cs="David" w:hint="cs"/>
          <w:rtl/>
        </w:rPr>
      </w:pPr>
      <w:r w:rsidRPr="007415D3">
        <w:rPr>
          <w:rFonts w:cs="David" w:hint="cs"/>
          <w:rtl/>
        </w:rPr>
        <w:t>זבולון אורלב</w:t>
      </w:r>
    </w:p>
    <w:p w14:paraId="3211E44F" w14:textId="77777777" w:rsidR="007415D3" w:rsidRPr="007415D3" w:rsidRDefault="007415D3" w:rsidP="007415D3">
      <w:pPr>
        <w:tabs>
          <w:tab w:val="left" w:pos="1788"/>
          <w:tab w:val="left" w:pos="3631"/>
        </w:tabs>
        <w:bidi/>
        <w:rPr>
          <w:rFonts w:cs="David" w:hint="cs"/>
          <w:rtl/>
        </w:rPr>
      </w:pPr>
      <w:r w:rsidRPr="007415D3">
        <w:rPr>
          <w:rFonts w:cs="David" w:hint="cs"/>
          <w:rtl/>
        </w:rPr>
        <w:t>אלחנן גלזר</w:t>
      </w:r>
    </w:p>
    <w:p w14:paraId="73706F41" w14:textId="77777777" w:rsidR="007415D3" w:rsidRPr="007415D3" w:rsidRDefault="007415D3" w:rsidP="007415D3">
      <w:pPr>
        <w:tabs>
          <w:tab w:val="left" w:pos="1788"/>
          <w:tab w:val="left" w:pos="3631"/>
        </w:tabs>
        <w:bidi/>
        <w:rPr>
          <w:rFonts w:cs="David" w:hint="cs"/>
          <w:rtl/>
        </w:rPr>
      </w:pPr>
      <w:r w:rsidRPr="007415D3">
        <w:rPr>
          <w:rFonts w:cs="David" w:hint="cs"/>
          <w:rtl/>
        </w:rPr>
        <w:t>אבשלום וילן</w:t>
      </w:r>
    </w:p>
    <w:p w14:paraId="3B691889" w14:textId="77777777" w:rsidR="007415D3" w:rsidRPr="007415D3" w:rsidRDefault="007415D3" w:rsidP="007415D3">
      <w:pPr>
        <w:tabs>
          <w:tab w:val="left" w:pos="1788"/>
          <w:tab w:val="left" w:pos="3631"/>
        </w:tabs>
        <w:bidi/>
        <w:rPr>
          <w:rFonts w:cs="David" w:hint="cs"/>
          <w:rtl/>
        </w:rPr>
      </w:pPr>
      <w:r w:rsidRPr="007415D3">
        <w:rPr>
          <w:rFonts w:cs="David" w:hint="cs"/>
          <w:rtl/>
        </w:rPr>
        <w:t>עבאס זכור</w:t>
      </w:r>
    </w:p>
    <w:p w14:paraId="49DF066D" w14:textId="77777777" w:rsidR="007415D3" w:rsidRPr="007415D3" w:rsidRDefault="007415D3" w:rsidP="007415D3">
      <w:pPr>
        <w:tabs>
          <w:tab w:val="left" w:pos="1788"/>
          <w:tab w:val="left" w:pos="3631"/>
        </w:tabs>
        <w:bidi/>
        <w:rPr>
          <w:rFonts w:cs="David" w:hint="cs"/>
          <w:rtl/>
        </w:rPr>
      </w:pPr>
      <w:r w:rsidRPr="007415D3">
        <w:rPr>
          <w:rFonts w:cs="David" w:hint="cs"/>
          <w:rtl/>
        </w:rPr>
        <w:t>דב חנין</w:t>
      </w:r>
    </w:p>
    <w:p w14:paraId="0C066874" w14:textId="77777777" w:rsidR="007415D3" w:rsidRPr="007415D3" w:rsidRDefault="007415D3" w:rsidP="007415D3">
      <w:pPr>
        <w:tabs>
          <w:tab w:val="left" w:pos="1788"/>
          <w:tab w:val="left" w:pos="3631"/>
        </w:tabs>
        <w:bidi/>
        <w:rPr>
          <w:rFonts w:cs="David" w:hint="cs"/>
          <w:rtl/>
        </w:rPr>
      </w:pPr>
      <w:r w:rsidRPr="007415D3">
        <w:rPr>
          <w:rFonts w:cs="David" w:hint="cs"/>
          <w:rtl/>
        </w:rPr>
        <w:t>דוד טל</w:t>
      </w:r>
    </w:p>
    <w:p w14:paraId="6CE1F059" w14:textId="77777777" w:rsidR="007415D3" w:rsidRPr="007415D3" w:rsidRDefault="007415D3" w:rsidP="007415D3">
      <w:pPr>
        <w:tabs>
          <w:tab w:val="left" w:pos="1788"/>
          <w:tab w:val="left" w:pos="3631"/>
        </w:tabs>
        <w:bidi/>
        <w:rPr>
          <w:rFonts w:cs="David" w:hint="cs"/>
          <w:rtl/>
        </w:rPr>
      </w:pPr>
      <w:r w:rsidRPr="007415D3">
        <w:rPr>
          <w:rFonts w:cs="David" w:hint="cs"/>
          <w:rtl/>
        </w:rPr>
        <w:t>יצחק לוי</w:t>
      </w:r>
    </w:p>
    <w:p w14:paraId="32CE67BD" w14:textId="77777777" w:rsidR="007415D3" w:rsidRPr="007415D3" w:rsidRDefault="007415D3" w:rsidP="007415D3">
      <w:pPr>
        <w:tabs>
          <w:tab w:val="left" w:pos="1788"/>
          <w:tab w:val="left" w:pos="3631"/>
        </w:tabs>
        <w:bidi/>
        <w:rPr>
          <w:rFonts w:cs="David" w:hint="cs"/>
          <w:rtl/>
        </w:rPr>
      </w:pPr>
      <w:r w:rsidRPr="007415D3">
        <w:rPr>
          <w:rFonts w:cs="David" w:hint="cs"/>
          <w:rtl/>
        </w:rPr>
        <w:t>סטס מיסז'ניקוב</w:t>
      </w:r>
    </w:p>
    <w:p w14:paraId="336E9C98" w14:textId="77777777" w:rsidR="007415D3" w:rsidRPr="007415D3" w:rsidRDefault="007415D3" w:rsidP="007415D3">
      <w:pPr>
        <w:tabs>
          <w:tab w:val="left" w:pos="1788"/>
          <w:tab w:val="left" w:pos="3631"/>
        </w:tabs>
        <w:bidi/>
        <w:rPr>
          <w:rFonts w:cs="David" w:hint="cs"/>
          <w:rtl/>
        </w:rPr>
      </w:pPr>
      <w:r w:rsidRPr="007415D3">
        <w:rPr>
          <w:rFonts w:cs="David" w:hint="cs"/>
          <w:rtl/>
        </w:rPr>
        <w:t>ניסן סלומינסקי</w:t>
      </w:r>
    </w:p>
    <w:p w14:paraId="357A5261" w14:textId="77777777" w:rsidR="007415D3" w:rsidRPr="007415D3" w:rsidRDefault="007415D3" w:rsidP="007415D3">
      <w:pPr>
        <w:tabs>
          <w:tab w:val="left" w:pos="1788"/>
          <w:tab w:val="left" w:pos="3631"/>
        </w:tabs>
        <w:bidi/>
        <w:rPr>
          <w:rFonts w:cs="David" w:hint="cs"/>
          <w:rtl/>
        </w:rPr>
      </w:pPr>
      <w:r w:rsidRPr="007415D3">
        <w:rPr>
          <w:rFonts w:cs="David" w:hint="cs"/>
          <w:rtl/>
        </w:rPr>
        <w:t>יובל שטייניץ</w:t>
      </w:r>
    </w:p>
    <w:p w14:paraId="30B720F1" w14:textId="77777777" w:rsidR="007415D3" w:rsidRPr="007415D3" w:rsidRDefault="007415D3" w:rsidP="007415D3">
      <w:pPr>
        <w:bidi/>
        <w:rPr>
          <w:rFonts w:cs="David"/>
          <w:rtl/>
        </w:rPr>
      </w:pPr>
    </w:p>
    <w:p w14:paraId="7C777EE3" w14:textId="77777777" w:rsidR="007415D3" w:rsidRPr="007415D3" w:rsidRDefault="007415D3" w:rsidP="007415D3">
      <w:pPr>
        <w:bidi/>
        <w:rPr>
          <w:rFonts w:cs="David" w:hint="cs"/>
          <w:rtl/>
        </w:rPr>
      </w:pPr>
    </w:p>
    <w:p w14:paraId="0F4BB34B" w14:textId="77777777" w:rsidR="007415D3" w:rsidRPr="007415D3" w:rsidRDefault="007415D3" w:rsidP="007415D3">
      <w:pPr>
        <w:tabs>
          <w:tab w:val="left" w:pos="1930"/>
        </w:tabs>
        <w:bidi/>
        <w:rPr>
          <w:rFonts w:cs="David" w:hint="cs"/>
          <w:rtl/>
        </w:rPr>
      </w:pPr>
      <w:r w:rsidRPr="007415D3">
        <w:rPr>
          <w:rFonts w:cs="David"/>
          <w:b/>
          <w:bCs/>
          <w:u w:val="single"/>
          <w:rtl/>
        </w:rPr>
        <w:t>י</w:t>
      </w:r>
      <w:r w:rsidRPr="007415D3">
        <w:rPr>
          <w:rFonts w:cs="David" w:hint="cs"/>
          <w:b/>
          <w:bCs/>
          <w:u w:val="single"/>
          <w:rtl/>
        </w:rPr>
        <w:t>יעוץ משפטי</w:t>
      </w:r>
      <w:r w:rsidRPr="007415D3">
        <w:rPr>
          <w:rFonts w:cs="David"/>
          <w:b/>
          <w:bCs/>
          <w:u w:val="single"/>
          <w:rtl/>
        </w:rPr>
        <w:t>:</w:t>
      </w:r>
      <w:r w:rsidRPr="007415D3">
        <w:rPr>
          <w:rFonts w:cs="David" w:hint="cs"/>
          <w:b/>
          <w:bCs/>
          <w:rtl/>
        </w:rPr>
        <w:tab/>
      </w:r>
      <w:r w:rsidRPr="007415D3">
        <w:rPr>
          <w:rFonts w:cs="David" w:hint="cs"/>
          <w:rtl/>
        </w:rPr>
        <w:t>נורית אלשטיין</w:t>
      </w:r>
    </w:p>
    <w:p w14:paraId="6629FC37" w14:textId="77777777" w:rsidR="007415D3" w:rsidRPr="007415D3" w:rsidRDefault="007415D3" w:rsidP="007415D3">
      <w:pPr>
        <w:tabs>
          <w:tab w:val="left" w:pos="1930"/>
        </w:tabs>
        <w:bidi/>
        <w:rPr>
          <w:rFonts w:cs="David" w:hint="cs"/>
          <w:rtl/>
        </w:rPr>
      </w:pPr>
      <w:r w:rsidRPr="007415D3">
        <w:rPr>
          <w:rFonts w:cs="David"/>
          <w:b/>
          <w:bCs/>
          <w:u w:val="single"/>
          <w:rtl/>
        </w:rPr>
        <w:t>מנהלת הוועדה</w:t>
      </w:r>
      <w:r w:rsidRPr="007415D3">
        <w:rPr>
          <w:rFonts w:cs="David"/>
          <w:rtl/>
        </w:rPr>
        <w:t>:</w:t>
      </w:r>
      <w:r w:rsidRPr="007415D3">
        <w:rPr>
          <w:rFonts w:cs="David" w:hint="cs"/>
          <w:b/>
          <w:bCs/>
          <w:rtl/>
        </w:rPr>
        <w:tab/>
      </w:r>
      <w:r w:rsidRPr="007415D3">
        <w:rPr>
          <w:rFonts w:cs="David" w:hint="cs"/>
          <w:rtl/>
        </w:rPr>
        <w:t>אתי בן יוסף</w:t>
      </w:r>
    </w:p>
    <w:p w14:paraId="73BDBE1E" w14:textId="77777777" w:rsidR="007415D3" w:rsidRPr="007415D3" w:rsidRDefault="007415D3" w:rsidP="007415D3">
      <w:pPr>
        <w:tabs>
          <w:tab w:val="left" w:pos="1930"/>
        </w:tabs>
        <w:bidi/>
        <w:rPr>
          <w:rFonts w:cs="David" w:hint="cs"/>
          <w:rtl/>
        </w:rPr>
      </w:pPr>
      <w:r w:rsidRPr="007415D3">
        <w:rPr>
          <w:rFonts w:cs="David" w:hint="cs"/>
          <w:b/>
          <w:bCs/>
          <w:u w:val="single"/>
          <w:rtl/>
        </w:rPr>
        <w:t>נרשם על-ידי</w:t>
      </w:r>
      <w:r w:rsidRPr="007415D3">
        <w:rPr>
          <w:rFonts w:cs="David"/>
          <w:rtl/>
        </w:rPr>
        <w:t>:</w:t>
      </w:r>
      <w:r w:rsidRPr="007415D3">
        <w:rPr>
          <w:rFonts w:cs="David" w:hint="cs"/>
          <w:rtl/>
        </w:rPr>
        <w:tab/>
        <w:t>מחלקת הפרוטוקולים של הכנסת</w:t>
      </w:r>
    </w:p>
    <w:p w14:paraId="51337391" w14:textId="77777777" w:rsidR="007415D3" w:rsidRPr="007415D3" w:rsidRDefault="007415D3" w:rsidP="007415D3">
      <w:pPr>
        <w:bidi/>
        <w:rPr>
          <w:rFonts w:cs="David" w:hint="cs"/>
          <w:b/>
          <w:bCs/>
          <w:rtl/>
        </w:rPr>
      </w:pPr>
    </w:p>
    <w:p w14:paraId="3DE56674" w14:textId="77777777" w:rsidR="007415D3" w:rsidRPr="007415D3" w:rsidRDefault="007415D3" w:rsidP="007415D3">
      <w:pPr>
        <w:pStyle w:val="Heading5"/>
        <w:jc w:val="left"/>
        <w:rPr>
          <w:rFonts w:hint="cs"/>
          <w:rtl/>
        </w:rPr>
      </w:pPr>
    </w:p>
    <w:p w14:paraId="249855BF" w14:textId="77777777" w:rsidR="007415D3" w:rsidRPr="007415D3" w:rsidRDefault="007415D3" w:rsidP="007415D3">
      <w:pPr>
        <w:tabs>
          <w:tab w:val="left" w:pos="1221"/>
        </w:tabs>
        <w:bidi/>
        <w:jc w:val="center"/>
        <w:rPr>
          <w:rFonts w:cs="David" w:hint="cs"/>
          <w:b/>
          <w:bCs/>
          <w:rtl/>
        </w:rPr>
      </w:pPr>
      <w:r w:rsidRPr="007415D3">
        <w:rPr>
          <w:rFonts w:cs="David" w:hint="cs"/>
          <w:b/>
          <w:bCs/>
          <w:rtl/>
        </w:rPr>
        <w:t xml:space="preserve">הצעת חוק הסדרים במשק המדינה (תיקוני חקיקה להשגת יעדי התקציב והמדיניות הכלכלית לשנת הכספים 2007), התשס"ז-2007 </w:t>
      </w:r>
      <w:r w:rsidRPr="007415D3">
        <w:rPr>
          <w:rFonts w:cs="David"/>
          <w:b/>
          <w:bCs/>
          <w:rtl/>
        </w:rPr>
        <w:t>–</w:t>
      </w:r>
      <w:r w:rsidRPr="007415D3">
        <w:rPr>
          <w:rFonts w:cs="David" w:hint="cs"/>
          <w:b/>
          <w:bCs/>
          <w:rtl/>
        </w:rPr>
        <w:t xml:space="preserve"> חלוקת ההצעה וקביעת ועדות לדיון, לפי סעיפים 117  ו-121 לתקנון הכנסת</w:t>
      </w:r>
    </w:p>
    <w:p w14:paraId="031E3F8E" w14:textId="77777777" w:rsidR="007415D3" w:rsidRPr="007415D3" w:rsidRDefault="007415D3" w:rsidP="007415D3">
      <w:pPr>
        <w:bidi/>
        <w:rPr>
          <w:rFonts w:cs="David" w:hint="cs"/>
          <w:b/>
          <w:bCs/>
          <w:rtl/>
        </w:rPr>
      </w:pPr>
    </w:p>
    <w:p w14:paraId="3A78E2C8" w14:textId="77777777" w:rsidR="007415D3" w:rsidRPr="007415D3" w:rsidRDefault="007415D3" w:rsidP="007415D3">
      <w:pPr>
        <w:pStyle w:val="Heading5"/>
        <w:jc w:val="left"/>
        <w:rPr>
          <w:rtl/>
        </w:rPr>
      </w:pPr>
      <w:r w:rsidRPr="007415D3">
        <w:rPr>
          <w:rtl/>
        </w:rPr>
        <w:t xml:space="preserve"> </w:t>
      </w:r>
    </w:p>
    <w:p w14:paraId="4AA0F557" w14:textId="77777777" w:rsidR="007415D3" w:rsidRPr="007415D3" w:rsidRDefault="007415D3" w:rsidP="007415D3">
      <w:pPr>
        <w:bidi/>
        <w:rPr>
          <w:rFonts w:cs="David" w:hint="cs"/>
          <w:rtl/>
        </w:rPr>
      </w:pPr>
    </w:p>
    <w:p w14:paraId="1BF0DD8E" w14:textId="77777777" w:rsidR="007415D3" w:rsidRPr="007415D3" w:rsidRDefault="007415D3" w:rsidP="007415D3">
      <w:pPr>
        <w:bidi/>
        <w:rPr>
          <w:rFonts w:cs="David" w:hint="cs"/>
          <w:rtl/>
        </w:rPr>
      </w:pPr>
      <w:r w:rsidRPr="007415D3">
        <w:rPr>
          <w:rFonts w:cs="David" w:hint="cs"/>
          <w:u w:val="single"/>
          <w:rtl/>
        </w:rPr>
        <w:t>היו"ר רוחמה אברהם:</w:t>
      </w:r>
    </w:p>
    <w:p w14:paraId="027046FD" w14:textId="77777777" w:rsidR="007415D3" w:rsidRPr="007415D3" w:rsidRDefault="007415D3" w:rsidP="007415D3">
      <w:pPr>
        <w:bidi/>
        <w:rPr>
          <w:rFonts w:cs="David" w:hint="cs"/>
          <w:rtl/>
        </w:rPr>
      </w:pPr>
    </w:p>
    <w:p w14:paraId="28600671" w14:textId="77777777" w:rsidR="007415D3" w:rsidRPr="007415D3" w:rsidRDefault="007415D3" w:rsidP="007415D3">
      <w:pPr>
        <w:bidi/>
        <w:jc w:val="both"/>
        <w:rPr>
          <w:rFonts w:cs="David" w:hint="cs"/>
          <w:rtl/>
        </w:rPr>
      </w:pPr>
      <w:r w:rsidRPr="007415D3">
        <w:rPr>
          <w:rFonts w:cs="David" w:hint="cs"/>
          <w:rtl/>
        </w:rPr>
        <w:tab/>
        <w:t xml:space="preserve"> אני פותחת את ישיבת ועדת הכנסת בנושא פיצול חוק ההסדרים. זה המשך של ישיבה שהופסקה הבוקר. היא זומנה לשעה ארבע מכיוון  שהיתה מעין הצבעה כפולה של חבר הכנסת דוד אזולאי באחד הסעיפים, הסעיף השני לחוק, הוא הצביע גם בעד וגם נגד, ואני חייבת לומר את זה לפרוטוקול. זה היה בטעות.  היה תיקו בהצבעה 13:13,  וכאילו נולד חבר כנסת נוסף בוועדת הכנסת.  מכיוון שיושב-ראש הקואליציה חבר הכנסת אביגדור יצחקי ביקש רוויזיה, ומכיוון שההצבעה ההיא לא היתה חוקית כי היתה פה מעין הצבעה כפולה, אני אבקש לחזור על ההצבעה שהיתה. </w:t>
      </w:r>
    </w:p>
    <w:p w14:paraId="06E3EF2E" w14:textId="77777777" w:rsidR="007415D3" w:rsidRPr="007415D3" w:rsidRDefault="007415D3" w:rsidP="007415D3">
      <w:pPr>
        <w:bidi/>
        <w:jc w:val="both"/>
        <w:rPr>
          <w:rFonts w:cs="David" w:hint="cs"/>
          <w:rtl/>
        </w:rPr>
      </w:pPr>
    </w:p>
    <w:p w14:paraId="715B5ED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9519772" w14:textId="77777777" w:rsidR="007415D3" w:rsidRPr="007415D3" w:rsidRDefault="007415D3" w:rsidP="007415D3">
      <w:pPr>
        <w:bidi/>
        <w:jc w:val="both"/>
        <w:rPr>
          <w:rFonts w:cs="David" w:hint="cs"/>
          <w:u w:val="single"/>
          <w:rtl/>
        </w:rPr>
      </w:pPr>
    </w:p>
    <w:p w14:paraId="2A2BE5AE" w14:textId="77777777" w:rsidR="007415D3" w:rsidRPr="007415D3" w:rsidRDefault="007415D3" w:rsidP="007415D3">
      <w:pPr>
        <w:bidi/>
        <w:jc w:val="both"/>
        <w:rPr>
          <w:rFonts w:cs="David" w:hint="cs"/>
          <w:rtl/>
        </w:rPr>
      </w:pPr>
      <w:r w:rsidRPr="007415D3">
        <w:rPr>
          <w:rFonts w:cs="David" w:hint="cs"/>
          <w:rtl/>
        </w:rPr>
        <w:tab/>
        <w:t xml:space="preserve"> להצבעה היו תוצאות. אני היום לא חושב שניתן לשפוט באופן רטרואקטיבי האם דוד אזולאי צדק כאשר הוא הצביע בעד, או צדק כאשר הוא הצביע נגד. לפי תקנון הכנסת הדבר שאפשר לעשות הוא רוויזיה ולא הצבעה חוזרת, ויש הבדל. </w:t>
      </w:r>
    </w:p>
    <w:p w14:paraId="711701F3" w14:textId="77777777" w:rsidR="007415D3" w:rsidRPr="007415D3" w:rsidRDefault="007415D3" w:rsidP="007415D3">
      <w:pPr>
        <w:bidi/>
        <w:jc w:val="both"/>
        <w:rPr>
          <w:rFonts w:cs="David" w:hint="cs"/>
          <w:rtl/>
        </w:rPr>
      </w:pPr>
    </w:p>
    <w:p w14:paraId="1AB2BAE5" w14:textId="77777777" w:rsidR="007415D3" w:rsidRPr="007415D3" w:rsidRDefault="007415D3" w:rsidP="007415D3">
      <w:pPr>
        <w:bidi/>
        <w:jc w:val="both"/>
        <w:rPr>
          <w:rFonts w:cs="David" w:hint="cs"/>
          <w:rtl/>
        </w:rPr>
      </w:pPr>
      <w:r w:rsidRPr="007415D3">
        <w:rPr>
          <w:rFonts w:cs="David" w:hint="cs"/>
          <w:u w:val="single"/>
          <w:rtl/>
        </w:rPr>
        <w:t>משה שרוני:</w:t>
      </w:r>
    </w:p>
    <w:p w14:paraId="55B8A128" w14:textId="77777777" w:rsidR="007415D3" w:rsidRPr="007415D3" w:rsidRDefault="007415D3" w:rsidP="007415D3">
      <w:pPr>
        <w:bidi/>
        <w:jc w:val="both"/>
        <w:rPr>
          <w:rFonts w:cs="David" w:hint="cs"/>
          <w:rtl/>
        </w:rPr>
      </w:pPr>
    </w:p>
    <w:p w14:paraId="270B5DB0" w14:textId="77777777" w:rsidR="007415D3" w:rsidRPr="007415D3" w:rsidRDefault="007415D3" w:rsidP="007415D3">
      <w:pPr>
        <w:bidi/>
        <w:jc w:val="both"/>
        <w:rPr>
          <w:rFonts w:cs="David" w:hint="cs"/>
          <w:rtl/>
        </w:rPr>
      </w:pPr>
      <w:r w:rsidRPr="007415D3">
        <w:rPr>
          <w:rFonts w:cs="David" w:hint="cs"/>
          <w:rtl/>
        </w:rPr>
        <w:tab/>
        <w:t xml:space="preserve">לא יכול להיות שיצביעו 26 חברים כשאין בוועדה מספר כזה של חברים. לכן, צריך הצבעה חוזרת. </w:t>
      </w:r>
    </w:p>
    <w:p w14:paraId="7A1600D3" w14:textId="77777777" w:rsidR="007415D3" w:rsidRPr="007415D3" w:rsidRDefault="007415D3" w:rsidP="007415D3">
      <w:pPr>
        <w:bidi/>
        <w:jc w:val="both"/>
        <w:rPr>
          <w:rFonts w:cs="David" w:hint="cs"/>
          <w:rtl/>
        </w:rPr>
      </w:pPr>
    </w:p>
    <w:p w14:paraId="392AA15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37BE4F7" w14:textId="77777777" w:rsidR="007415D3" w:rsidRPr="007415D3" w:rsidRDefault="007415D3" w:rsidP="007415D3">
      <w:pPr>
        <w:bidi/>
        <w:jc w:val="both"/>
        <w:rPr>
          <w:rFonts w:cs="David" w:hint="cs"/>
          <w:u w:val="single"/>
          <w:rtl/>
        </w:rPr>
      </w:pPr>
    </w:p>
    <w:p w14:paraId="330B9C37" w14:textId="77777777" w:rsidR="007415D3" w:rsidRPr="007415D3" w:rsidRDefault="007415D3" w:rsidP="007415D3">
      <w:pPr>
        <w:bidi/>
        <w:jc w:val="both"/>
        <w:rPr>
          <w:rFonts w:cs="David" w:hint="cs"/>
          <w:rtl/>
        </w:rPr>
      </w:pPr>
      <w:r w:rsidRPr="007415D3">
        <w:rPr>
          <w:rFonts w:cs="David" w:hint="cs"/>
          <w:rtl/>
        </w:rPr>
        <w:tab/>
        <w:t xml:space="preserve">רוויזיה, לא הצבעה חוזרת. </w:t>
      </w:r>
    </w:p>
    <w:p w14:paraId="5F74C491" w14:textId="77777777" w:rsidR="007415D3" w:rsidRPr="007415D3" w:rsidRDefault="007415D3" w:rsidP="007415D3">
      <w:pPr>
        <w:bidi/>
        <w:jc w:val="both"/>
        <w:rPr>
          <w:rFonts w:cs="David" w:hint="cs"/>
          <w:rtl/>
        </w:rPr>
      </w:pPr>
    </w:p>
    <w:p w14:paraId="1DA5DFA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F8279A9" w14:textId="77777777" w:rsidR="007415D3" w:rsidRPr="007415D3" w:rsidRDefault="007415D3" w:rsidP="007415D3">
      <w:pPr>
        <w:bidi/>
        <w:jc w:val="both"/>
        <w:rPr>
          <w:rFonts w:cs="David" w:hint="cs"/>
          <w:rtl/>
        </w:rPr>
      </w:pPr>
    </w:p>
    <w:p w14:paraId="4B8240BB" w14:textId="77777777" w:rsidR="007415D3" w:rsidRPr="007415D3" w:rsidRDefault="007415D3" w:rsidP="007415D3">
      <w:pPr>
        <w:bidi/>
        <w:jc w:val="both"/>
        <w:rPr>
          <w:rFonts w:cs="David" w:hint="cs"/>
          <w:rtl/>
        </w:rPr>
      </w:pPr>
      <w:r w:rsidRPr="007415D3">
        <w:rPr>
          <w:rFonts w:cs="David" w:hint="cs"/>
          <w:rtl/>
        </w:rPr>
        <w:tab/>
        <w:t xml:space="preserve">אנחנו נצביע על הרוויזיה, ולאחר מכן אנחנו נעשה הצבעה על אותו סעיף. לא היה מניין חוקי. אם היה פחות והיינו נמצאים במצב של תיקו, אז זה בסדר. אבל, נוצר מצב שבו 26 חברי כנסת הצביעו. </w:t>
      </w:r>
    </w:p>
    <w:p w14:paraId="5EFA14FB" w14:textId="77777777" w:rsidR="007415D3" w:rsidRPr="007415D3" w:rsidRDefault="007415D3" w:rsidP="007415D3">
      <w:pPr>
        <w:bidi/>
        <w:jc w:val="both"/>
        <w:rPr>
          <w:rFonts w:cs="David" w:hint="cs"/>
          <w:rtl/>
        </w:rPr>
      </w:pPr>
    </w:p>
    <w:p w14:paraId="3B03D33A" w14:textId="77777777" w:rsidR="007415D3" w:rsidRPr="007415D3" w:rsidRDefault="007415D3" w:rsidP="007415D3">
      <w:pPr>
        <w:pStyle w:val="Heading5"/>
        <w:rPr>
          <w:rFonts w:hint="cs"/>
          <w:rtl/>
        </w:rPr>
      </w:pPr>
      <w:r w:rsidRPr="007415D3">
        <w:rPr>
          <w:rFonts w:hint="cs"/>
          <w:u w:val="single"/>
          <w:rtl/>
        </w:rPr>
        <w:t>דב חנין:</w:t>
      </w:r>
    </w:p>
    <w:p w14:paraId="1CCB1D15" w14:textId="77777777" w:rsidR="007415D3" w:rsidRPr="007415D3" w:rsidRDefault="007415D3" w:rsidP="007415D3">
      <w:pPr>
        <w:pStyle w:val="Heading5"/>
        <w:rPr>
          <w:rFonts w:hint="cs"/>
          <w:rtl/>
        </w:rPr>
      </w:pPr>
    </w:p>
    <w:p w14:paraId="37276D45" w14:textId="77777777" w:rsidR="007415D3" w:rsidRPr="007415D3" w:rsidRDefault="007415D3" w:rsidP="007415D3">
      <w:pPr>
        <w:bidi/>
        <w:jc w:val="both"/>
        <w:rPr>
          <w:rFonts w:cs="David" w:hint="cs"/>
          <w:rtl/>
        </w:rPr>
      </w:pPr>
      <w:r w:rsidRPr="007415D3">
        <w:rPr>
          <w:rFonts w:cs="David" w:hint="cs"/>
          <w:rtl/>
        </w:rPr>
        <w:tab/>
        <w:t xml:space="preserve"> גברתי, אנחנו יושבים כאשר המליאה יושבת במקביל. האם יש רשות יושבת-ראש הכנסת לקיום הישיבה הזאת?</w:t>
      </w:r>
      <w:r w:rsidRPr="007415D3">
        <w:rPr>
          <w:rFonts w:cs="David" w:hint="cs"/>
        </w:rPr>
        <w:t xml:space="preserve"> </w:t>
      </w:r>
      <w:r w:rsidRPr="007415D3">
        <w:rPr>
          <w:rFonts w:cs="David" w:hint="cs"/>
          <w:rtl/>
        </w:rPr>
        <w:t xml:space="preserve"> </w:t>
      </w:r>
    </w:p>
    <w:p w14:paraId="7E97C435" w14:textId="77777777" w:rsidR="007415D3" w:rsidRPr="007415D3" w:rsidRDefault="007415D3" w:rsidP="007415D3">
      <w:pPr>
        <w:bidi/>
        <w:jc w:val="both"/>
        <w:rPr>
          <w:rFonts w:cs="David" w:hint="cs"/>
          <w:rtl/>
        </w:rPr>
      </w:pPr>
    </w:p>
    <w:p w14:paraId="1F4F24C9"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A42EC7D" w14:textId="77777777" w:rsidR="007415D3" w:rsidRPr="007415D3" w:rsidRDefault="007415D3" w:rsidP="007415D3">
      <w:pPr>
        <w:bidi/>
        <w:jc w:val="both"/>
        <w:rPr>
          <w:rFonts w:cs="David" w:hint="cs"/>
          <w:rtl/>
        </w:rPr>
      </w:pPr>
    </w:p>
    <w:p w14:paraId="34775D77" w14:textId="77777777" w:rsidR="007415D3" w:rsidRPr="007415D3" w:rsidRDefault="007415D3" w:rsidP="007415D3">
      <w:pPr>
        <w:bidi/>
        <w:jc w:val="both"/>
        <w:rPr>
          <w:rFonts w:cs="David" w:hint="cs"/>
          <w:rtl/>
        </w:rPr>
      </w:pPr>
      <w:r w:rsidRPr="007415D3">
        <w:rPr>
          <w:rFonts w:cs="David" w:hint="cs"/>
          <w:rtl/>
        </w:rPr>
        <w:tab/>
        <w:t xml:space="preserve"> יש אישור גם בעל פה, וגם בכתב. האישור היה בהנחיה שזה לא יפריע להצבעות. מכיוון שבמליאה יש כרגע רק הצעות לסדר, אז אפשר. </w:t>
      </w:r>
    </w:p>
    <w:p w14:paraId="624960D7" w14:textId="77777777" w:rsidR="007415D3" w:rsidRPr="007415D3" w:rsidRDefault="007415D3" w:rsidP="007415D3">
      <w:pPr>
        <w:bidi/>
        <w:jc w:val="both"/>
        <w:rPr>
          <w:rFonts w:cs="David" w:hint="cs"/>
          <w:rtl/>
        </w:rPr>
      </w:pPr>
    </w:p>
    <w:p w14:paraId="3415044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552E2E7" w14:textId="77777777" w:rsidR="007415D3" w:rsidRPr="007415D3" w:rsidRDefault="007415D3" w:rsidP="007415D3">
      <w:pPr>
        <w:bidi/>
        <w:jc w:val="both"/>
        <w:rPr>
          <w:rFonts w:cs="David" w:hint="cs"/>
          <w:u w:val="single"/>
          <w:rtl/>
        </w:rPr>
      </w:pPr>
    </w:p>
    <w:p w14:paraId="77D78517" w14:textId="77777777" w:rsidR="007415D3" w:rsidRPr="007415D3" w:rsidRDefault="007415D3" w:rsidP="007415D3">
      <w:pPr>
        <w:bidi/>
        <w:jc w:val="both"/>
        <w:rPr>
          <w:rFonts w:cs="David" w:hint="cs"/>
          <w:rtl/>
        </w:rPr>
      </w:pPr>
      <w:r w:rsidRPr="007415D3">
        <w:rPr>
          <w:rFonts w:cs="David" w:hint="cs"/>
          <w:rtl/>
        </w:rPr>
        <w:tab/>
        <w:t xml:space="preserve"> אני רוצה לחזור על אותה נקודה ולא מטעמים פולמוס, אלא כי הדברים קורים בהתנהלות הכנסת. כאשר היה דבר שהיו בו הצבעות כפולות, והיתה תביעה מטעם סיעות האופוזיציה בכנסת הקודמת לפסול תוצאה של הצבעות כפולות, אף על-פי כן התוצאה לא נפסלה. לפי דעתי, הדבר הנכון הוא לקיים רוויזיה. </w:t>
      </w:r>
    </w:p>
    <w:p w14:paraId="2219C702" w14:textId="77777777" w:rsidR="007415D3" w:rsidRPr="007415D3" w:rsidRDefault="007415D3" w:rsidP="007415D3">
      <w:pPr>
        <w:bidi/>
        <w:jc w:val="both"/>
        <w:rPr>
          <w:rFonts w:cs="David" w:hint="cs"/>
          <w:rtl/>
        </w:rPr>
      </w:pPr>
    </w:p>
    <w:p w14:paraId="51F450BF"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lastRenderedPageBreak/>
        <w:t>היו"ר רוחמה אברהם:</w:t>
      </w:r>
    </w:p>
    <w:p w14:paraId="24CA91FF" w14:textId="77777777" w:rsidR="007415D3" w:rsidRPr="007415D3" w:rsidRDefault="007415D3" w:rsidP="007415D3">
      <w:pPr>
        <w:bidi/>
        <w:jc w:val="both"/>
        <w:rPr>
          <w:rFonts w:cs="David" w:hint="cs"/>
          <w:rtl/>
        </w:rPr>
      </w:pPr>
    </w:p>
    <w:p w14:paraId="0A4F989D" w14:textId="77777777" w:rsidR="007415D3" w:rsidRPr="007415D3" w:rsidRDefault="007415D3" w:rsidP="007415D3">
      <w:pPr>
        <w:bidi/>
        <w:jc w:val="both"/>
        <w:rPr>
          <w:rFonts w:cs="David" w:hint="cs"/>
          <w:rtl/>
        </w:rPr>
      </w:pPr>
      <w:r w:rsidRPr="007415D3">
        <w:rPr>
          <w:rFonts w:cs="David" w:hint="cs"/>
          <w:rtl/>
        </w:rPr>
        <w:tab/>
        <w:t xml:space="preserve"> מכיוון שהתקבלה תוצאה שהיא אבסורדית יש להצביע הצבעה חוזרת. </w:t>
      </w:r>
    </w:p>
    <w:p w14:paraId="2A9E829F" w14:textId="77777777" w:rsidR="007415D3" w:rsidRPr="007415D3" w:rsidRDefault="007415D3" w:rsidP="007415D3">
      <w:pPr>
        <w:bidi/>
        <w:jc w:val="both"/>
        <w:rPr>
          <w:rFonts w:cs="David" w:hint="cs"/>
          <w:rtl/>
        </w:rPr>
      </w:pPr>
    </w:p>
    <w:p w14:paraId="1E05E176" w14:textId="77777777" w:rsidR="007415D3" w:rsidRPr="007415D3" w:rsidRDefault="007415D3" w:rsidP="007415D3">
      <w:pPr>
        <w:pStyle w:val="Heading5"/>
        <w:rPr>
          <w:rFonts w:hint="cs"/>
          <w:rtl/>
        </w:rPr>
      </w:pPr>
      <w:r w:rsidRPr="007415D3">
        <w:rPr>
          <w:rFonts w:hint="cs"/>
          <w:u w:val="single"/>
          <w:rtl/>
        </w:rPr>
        <w:t>דב חנין:</w:t>
      </w:r>
    </w:p>
    <w:p w14:paraId="62A71B38" w14:textId="77777777" w:rsidR="007415D3" w:rsidRPr="007415D3" w:rsidRDefault="007415D3" w:rsidP="007415D3">
      <w:pPr>
        <w:pStyle w:val="Heading5"/>
        <w:rPr>
          <w:rFonts w:hint="cs"/>
          <w:rtl/>
        </w:rPr>
      </w:pPr>
    </w:p>
    <w:p w14:paraId="3FCC2BC1" w14:textId="77777777" w:rsidR="007415D3" w:rsidRPr="007415D3" w:rsidRDefault="007415D3" w:rsidP="007415D3">
      <w:pPr>
        <w:bidi/>
        <w:jc w:val="both"/>
        <w:rPr>
          <w:rFonts w:cs="David" w:hint="cs"/>
          <w:rtl/>
        </w:rPr>
      </w:pPr>
      <w:r w:rsidRPr="007415D3">
        <w:rPr>
          <w:rFonts w:cs="David" w:hint="cs"/>
          <w:rtl/>
        </w:rPr>
        <w:tab/>
        <w:t xml:space="preserve"> יש הרבה תוצאות אבסורדיות בכנסת. </w:t>
      </w:r>
    </w:p>
    <w:p w14:paraId="16B760FC" w14:textId="77777777" w:rsidR="007415D3" w:rsidRPr="007415D3" w:rsidRDefault="007415D3" w:rsidP="007415D3">
      <w:pPr>
        <w:bidi/>
        <w:jc w:val="both"/>
        <w:rPr>
          <w:rFonts w:cs="David" w:hint="cs"/>
          <w:rtl/>
        </w:rPr>
      </w:pPr>
    </w:p>
    <w:p w14:paraId="14105D2B"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2D3083F" w14:textId="77777777" w:rsidR="007415D3" w:rsidRPr="007415D3" w:rsidRDefault="007415D3" w:rsidP="007415D3">
      <w:pPr>
        <w:bidi/>
        <w:jc w:val="both"/>
        <w:rPr>
          <w:rFonts w:cs="David" w:hint="cs"/>
          <w:rtl/>
        </w:rPr>
      </w:pPr>
    </w:p>
    <w:p w14:paraId="04F039A0" w14:textId="77777777" w:rsidR="007415D3" w:rsidRPr="007415D3" w:rsidRDefault="007415D3" w:rsidP="007415D3">
      <w:pPr>
        <w:bidi/>
        <w:jc w:val="both"/>
        <w:rPr>
          <w:rFonts w:cs="David" w:hint="cs"/>
          <w:rtl/>
        </w:rPr>
      </w:pPr>
      <w:r w:rsidRPr="007415D3">
        <w:rPr>
          <w:rFonts w:cs="David" w:hint="cs"/>
          <w:rtl/>
        </w:rPr>
        <w:tab/>
        <w:t xml:space="preserve"> אני קוראת אותך לסדר בפעם הראשונה, דב חנין.  </w:t>
      </w:r>
    </w:p>
    <w:p w14:paraId="0EDF4F59" w14:textId="77777777" w:rsidR="007415D3" w:rsidRPr="007415D3" w:rsidRDefault="007415D3" w:rsidP="007415D3">
      <w:pPr>
        <w:bidi/>
        <w:jc w:val="both"/>
        <w:rPr>
          <w:rFonts w:cs="David" w:hint="cs"/>
          <w:rtl/>
        </w:rPr>
      </w:pPr>
    </w:p>
    <w:p w14:paraId="27F3C0DB" w14:textId="77777777" w:rsidR="007415D3" w:rsidRPr="007415D3" w:rsidRDefault="007415D3" w:rsidP="007415D3">
      <w:pPr>
        <w:bidi/>
        <w:jc w:val="both"/>
        <w:rPr>
          <w:rFonts w:cs="David" w:hint="cs"/>
          <w:rtl/>
        </w:rPr>
      </w:pPr>
      <w:r w:rsidRPr="007415D3">
        <w:rPr>
          <w:rFonts w:cs="David" w:hint="cs"/>
          <w:rtl/>
        </w:rPr>
        <w:tab/>
        <w:t xml:space="preserve">אנחנו נצביע על הסעיף הזה.  נתבקשתי על-ידי יושב-ראש הקואליציה במהלך היום לשאול כאן בוועדה, ושאלתי גם את היועצת המשפטית של הוועדה, האם ניתן להצביע על הצעת החוק של הממשלה שמונחת לפנינו כמקשה אחת? תרשו לי חבריי חברי הכנסת להקריא לכם את חוות הדעת המשפטית שקיבלתי מהיועצת המשפטית של הכנסת. מכיוון שהיועצת המשפטית כאן,  אני ארשה לה להסביר בקצרה את מהות הבקשה, והאם ניתן לעשות זאת. </w:t>
      </w:r>
    </w:p>
    <w:p w14:paraId="4D3A5BE3" w14:textId="77777777" w:rsidR="007415D3" w:rsidRPr="007415D3" w:rsidRDefault="007415D3" w:rsidP="007415D3">
      <w:pPr>
        <w:bidi/>
        <w:jc w:val="both"/>
        <w:rPr>
          <w:rFonts w:cs="David" w:hint="cs"/>
          <w:rtl/>
        </w:rPr>
      </w:pPr>
    </w:p>
    <w:p w14:paraId="52E3F47F"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E278E99" w14:textId="77777777" w:rsidR="007415D3" w:rsidRPr="007415D3" w:rsidRDefault="007415D3" w:rsidP="007415D3">
      <w:pPr>
        <w:bidi/>
        <w:jc w:val="both"/>
        <w:rPr>
          <w:rFonts w:cs="David" w:hint="cs"/>
          <w:rtl/>
        </w:rPr>
      </w:pPr>
    </w:p>
    <w:p w14:paraId="1E962A9F" w14:textId="77777777" w:rsidR="007415D3" w:rsidRPr="007415D3" w:rsidRDefault="007415D3" w:rsidP="007415D3">
      <w:pPr>
        <w:bidi/>
        <w:jc w:val="both"/>
        <w:rPr>
          <w:rFonts w:cs="David" w:hint="cs"/>
          <w:rtl/>
        </w:rPr>
      </w:pPr>
      <w:r w:rsidRPr="007415D3">
        <w:rPr>
          <w:rFonts w:cs="David" w:hint="cs"/>
          <w:rtl/>
        </w:rPr>
        <w:tab/>
        <w:t xml:space="preserve">חוות הדעת לא מעניינת אותי כל כך עכשיו. יש סעיפים שאני רוצה להצביע עם הממשלה, ויש סעיפים שאני רוצה להצביע נגדה. </w:t>
      </w:r>
    </w:p>
    <w:p w14:paraId="01EDE198" w14:textId="77777777" w:rsidR="007415D3" w:rsidRPr="007415D3" w:rsidRDefault="007415D3" w:rsidP="007415D3">
      <w:pPr>
        <w:bidi/>
        <w:jc w:val="both"/>
        <w:rPr>
          <w:rFonts w:cs="David" w:hint="cs"/>
          <w:rtl/>
        </w:rPr>
      </w:pPr>
    </w:p>
    <w:p w14:paraId="1DF430CE" w14:textId="77777777" w:rsidR="007415D3" w:rsidRPr="007415D3" w:rsidRDefault="007415D3" w:rsidP="007415D3">
      <w:pPr>
        <w:bidi/>
        <w:jc w:val="both"/>
        <w:rPr>
          <w:rFonts w:cs="David" w:hint="cs"/>
          <w:rtl/>
        </w:rPr>
      </w:pPr>
      <w:r w:rsidRPr="007415D3">
        <w:rPr>
          <w:rFonts w:cs="David" w:hint="cs"/>
          <w:u w:val="single"/>
          <w:rtl/>
        </w:rPr>
        <w:t>נורית אלשטיין:</w:t>
      </w:r>
    </w:p>
    <w:p w14:paraId="3C01053D" w14:textId="77777777" w:rsidR="007415D3" w:rsidRPr="007415D3" w:rsidRDefault="007415D3" w:rsidP="007415D3">
      <w:pPr>
        <w:bidi/>
        <w:jc w:val="both"/>
        <w:rPr>
          <w:rFonts w:cs="David" w:hint="cs"/>
          <w:rtl/>
        </w:rPr>
      </w:pPr>
    </w:p>
    <w:p w14:paraId="0E32BAB2" w14:textId="77777777" w:rsidR="007415D3" w:rsidRPr="007415D3" w:rsidRDefault="007415D3" w:rsidP="007415D3">
      <w:pPr>
        <w:bidi/>
        <w:jc w:val="both"/>
        <w:rPr>
          <w:rFonts w:cs="David" w:hint="cs"/>
          <w:rtl/>
        </w:rPr>
      </w:pPr>
      <w:r w:rsidRPr="007415D3">
        <w:rPr>
          <w:rFonts w:cs="David" w:hint="cs"/>
          <w:rtl/>
        </w:rPr>
        <w:tab/>
        <w:t>חוות הדעת אכן אמרה שכיוון שכל חבר כנסת חבר הוועדה יכול לבקש להצביע בהצבעה נפרדת, וזה חובה לקבל, ממילא השאלה מתייתרת. מעבר למעלה מין הצריך, אמרה גם חוות הדעת שיש פגם בעצם המחשבה שאפשר להצביע "אנבלוק", כיוון שזה פגיעה משמעותית בזכות ההשתתפות של חבר הכנסת. הפגמים שנופלים בחוק ההסדרים בשל ההצבעה "אנבלוק" בוודאי קיימים בסיטואציה כזאת. מה שאנחנו לא רצינו לראות בחוק ההסדרים, בוודאי לא נקבל בהליכים פרלמנטרים. בנוסף, אמרנו גם  במידת הזהירות הראויה, למיטב הבנתנו כאשר מתקיימת הצבעה בממשלה על החוברת, ומתקבלת החלטת ממשלה,  היא מתקבלת - - -</w:t>
      </w:r>
    </w:p>
    <w:p w14:paraId="4B3107B8" w14:textId="77777777" w:rsidR="007415D3" w:rsidRPr="007415D3" w:rsidRDefault="007415D3" w:rsidP="007415D3">
      <w:pPr>
        <w:bidi/>
        <w:jc w:val="both"/>
        <w:rPr>
          <w:rFonts w:cs="David" w:hint="cs"/>
          <w:rtl/>
        </w:rPr>
      </w:pPr>
    </w:p>
    <w:p w14:paraId="3301FB81" w14:textId="77777777" w:rsidR="007415D3" w:rsidRPr="007415D3" w:rsidRDefault="007415D3" w:rsidP="007415D3">
      <w:pPr>
        <w:bidi/>
        <w:jc w:val="both"/>
        <w:rPr>
          <w:rFonts w:cs="David" w:hint="cs"/>
          <w:rtl/>
        </w:rPr>
      </w:pPr>
      <w:r w:rsidRPr="007415D3">
        <w:rPr>
          <w:rFonts w:cs="David" w:hint="cs"/>
          <w:u w:val="single"/>
          <w:rtl/>
        </w:rPr>
        <w:t>דוד טל:</w:t>
      </w:r>
    </w:p>
    <w:p w14:paraId="6E1A5FA6" w14:textId="77777777" w:rsidR="007415D3" w:rsidRPr="007415D3" w:rsidRDefault="007415D3" w:rsidP="007415D3">
      <w:pPr>
        <w:bidi/>
        <w:jc w:val="both"/>
        <w:rPr>
          <w:rFonts w:cs="David" w:hint="cs"/>
          <w:rtl/>
        </w:rPr>
      </w:pPr>
    </w:p>
    <w:p w14:paraId="04D450B4" w14:textId="77777777" w:rsidR="007415D3" w:rsidRPr="007415D3" w:rsidRDefault="007415D3" w:rsidP="007415D3">
      <w:pPr>
        <w:bidi/>
        <w:jc w:val="both"/>
        <w:rPr>
          <w:rFonts w:cs="David" w:hint="cs"/>
          <w:rtl/>
        </w:rPr>
      </w:pPr>
      <w:r w:rsidRPr="007415D3">
        <w:rPr>
          <w:rFonts w:cs="David" w:hint="cs"/>
          <w:rtl/>
        </w:rPr>
        <w:tab/>
        <w:t xml:space="preserve">אבל, היא פגומה. </w:t>
      </w:r>
    </w:p>
    <w:p w14:paraId="6028C45C" w14:textId="77777777" w:rsidR="007415D3" w:rsidRPr="007415D3" w:rsidRDefault="007415D3" w:rsidP="007415D3">
      <w:pPr>
        <w:bidi/>
        <w:jc w:val="both"/>
        <w:rPr>
          <w:rFonts w:cs="David" w:hint="cs"/>
          <w:rtl/>
        </w:rPr>
      </w:pPr>
    </w:p>
    <w:p w14:paraId="1701D564" w14:textId="77777777" w:rsidR="007415D3" w:rsidRPr="007415D3" w:rsidRDefault="007415D3" w:rsidP="007415D3">
      <w:pPr>
        <w:bidi/>
        <w:jc w:val="both"/>
        <w:rPr>
          <w:rFonts w:cs="David" w:hint="cs"/>
          <w:rtl/>
        </w:rPr>
      </w:pPr>
      <w:r w:rsidRPr="007415D3">
        <w:rPr>
          <w:rFonts w:cs="David" w:hint="cs"/>
          <w:u w:val="single"/>
          <w:rtl/>
        </w:rPr>
        <w:t>נורית אלשטיין:</w:t>
      </w:r>
    </w:p>
    <w:p w14:paraId="3C641A3F" w14:textId="77777777" w:rsidR="007415D3" w:rsidRPr="007415D3" w:rsidRDefault="007415D3" w:rsidP="007415D3">
      <w:pPr>
        <w:bidi/>
        <w:jc w:val="both"/>
        <w:rPr>
          <w:rFonts w:cs="David" w:hint="cs"/>
          <w:rtl/>
        </w:rPr>
      </w:pPr>
    </w:p>
    <w:p w14:paraId="674FB036" w14:textId="77777777" w:rsidR="007415D3" w:rsidRPr="007415D3" w:rsidRDefault="007415D3" w:rsidP="007415D3">
      <w:pPr>
        <w:bidi/>
        <w:jc w:val="both"/>
        <w:rPr>
          <w:rFonts w:cs="David" w:hint="cs"/>
          <w:rtl/>
        </w:rPr>
      </w:pPr>
      <w:r w:rsidRPr="007415D3">
        <w:rPr>
          <w:rFonts w:cs="David" w:hint="cs"/>
          <w:rtl/>
        </w:rPr>
        <w:tab/>
        <w:t xml:space="preserve"> אנחנו סבורים שאם אכן זה כך, וכך זה למיטב ידיעתנו, נופל שם פגם. בוודאי לא נרצה לייבא הליך שהוא הליך קלוקל לתוך הכנסת, כאשר בכנסת </w:t>
      </w:r>
      <w:r w:rsidRPr="007415D3">
        <w:rPr>
          <w:rFonts w:cs="David" w:hint="cs"/>
          <w:rtl/>
        </w:rPr>
        <w:tab/>
        <w:t xml:space="preserve">זה לא נעשה אף פעם. </w:t>
      </w:r>
    </w:p>
    <w:p w14:paraId="7727F2D6" w14:textId="77777777" w:rsidR="007415D3" w:rsidRPr="007415D3" w:rsidRDefault="007415D3" w:rsidP="007415D3">
      <w:pPr>
        <w:bidi/>
        <w:jc w:val="both"/>
        <w:rPr>
          <w:rFonts w:cs="David" w:hint="cs"/>
          <w:rtl/>
        </w:rPr>
      </w:pPr>
    </w:p>
    <w:p w14:paraId="529BF92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4B2E985" w14:textId="77777777" w:rsidR="007415D3" w:rsidRPr="007415D3" w:rsidRDefault="007415D3" w:rsidP="007415D3">
      <w:pPr>
        <w:bidi/>
        <w:jc w:val="both"/>
        <w:rPr>
          <w:rFonts w:cs="David" w:hint="cs"/>
          <w:rtl/>
        </w:rPr>
      </w:pPr>
    </w:p>
    <w:p w14:paraId="1EB579AC" w14:textId="77777777" w:rsidR="007415D3" w:rsidRPr="007415D3" w:rsidRDefault="007415D3" w:rsidP="007415D3">
      <w:pPr>
        <w:bidi/>
        <w:jc w:val="both"/>
        <w:rPr>
          <w:rFonts w:cs="David" w:hint="cs"/>
          <w:rtl/>
        </w:rPr>
      </w:pPr>
      <w:r w:rsidRPr="007415D3">
        <w:rPr>
          <w:rFonts w:cs="David" w:hint="cs"/>
          <w:rtl/>
        </w:rPr>
        <w:tab/>
        <w:t>מכיוון שחבר הכנסת חיים אורון ביקש להצביע על כל סעיף בנפרד - - -</w:t>
      </w:r>
    </w:p>
    <w:p w14:paraId="3309739B" w14:textId="77777777" w:rsidR="007415D3" w:rsidRPr="007415D3" w:rsidRDefault="007415D3" w:rsidP="007415D3">
      <w:pPr>
        <w:bidi/>
        <w:jc w:val="both"/>
        <w:rPr>
          <w:rFonts w:cs="David" w:hint="cs"/>
          <w:rtl/>
        </w:rPr>
      </w:pPr>
    </w:p>
    <w:p w14:paraId="0CA4DD06" w14:textId="77777777" w:rsidR="007415D3" w:rsidRPr="007415D3" w:rsidRDefault="007415D3" w:rsidP="007415D3">
      <w:pPr>
        <w:bidi/>
        <w:jc w:val="both"/>
        <w:rPr>
          <w:rFonts w:cs="David" w:hint="cs"/>
          <w:rtl/>
        </w:rPr>
      </w:pPr>
      <w:r w:rsidRPr="007415D3">
        <w:rPr>
          <w:rFonts w:cs="David" w:hint="cs"/>
          <w:u w:val="single"/>
          <w:rtl/>
        </w:rPr>
        <w:t>יובל שטייניץ:</w:t>
      </w:r>
    </w:p>
    <w:p w14:paraId="2BBFEF3F" w14:textId="77777777" w:rsidR="007415D3" w:rsidRPr="007415D3" w:rsidRDefault="007415D3" w:rsidP="007415D3">
      <w:pPr>
        <w:bidi/>
        <w:jc w:val="both"/>
        <w:rPr>
          <w:rFonts w:cs="David" w:hint="cs"/>
          <w:rtl/>
        </w:rPr>
      </w:pPr>
    </w:p>
    <w:p w14:paraId="7D4A02F9" w14:textId="77777777" w:rsidR="007415D3" w:rsidRPr="007415D3" w:rsidRDefault="007415D3" w:rsidP="007415D3">
      <w:pPr>
        <w:bidi/>
        <w:jc w:val="both"/>
        <w:rPr>
          <w:rFonts w:cs="David" w:hint="cs"/>
          <w:rtl/>
        </w:rPr>
      </w:pPr>
      <w:r w:rsidRPr="007415D3">
        <w:rPr>
          <w:rFonts w:cs="David" w:hint="cs"/>
          <w:rtl/>
        </w:rPr>
        <w:tab/>
        <w:t xml:space="preserve"> אם הבנתי נכון את דברייך, היועץ המשפטי לממשלה היה צריך להורות לממשלה לא להצביע "אנבלוק" כיוון שזה הליך פגום. </w:t>
      </w:r>
    </w:p>
    <w:p w14:paraId="1B61086A" w14:textId="77777777" w:rsidR="007415D3" w:rsidRPr="007415D3" w:rsidRDefault="007415D3" w:rsidP="007415D3">
      <w:pPr>
        <w:bidi/>
        <w:jc w:val="both"/>
        <w:rPr>
          <w:rFonts w:cs="David" w:hint="cs"/>
          <w:rtl/>
        </w:rPr>
      </w:pPr>
    </w:p>
    <w:p w14:paraId="748C8B05" w14:textId="77777777" w:rsidR="007415D3" w:rsidRPr="007415D3" w:rsidRDefault="007415D3" w:rsidP="007415D3">
      <w:pPr>
        <w:bidi/>
        <w:jc w:val="both"/>
        <w:rPr>
          <w:rFonts w:cs="David" w:hint="cs"/>
          <w:rtl/>
        </w:rPr>
      </w:pPr>
      <w:r w:rsidRPr="007415D3">
        <w:rPr>
          <w:rFonts w:cs="David" w:hint="cs"/>
          <w:u w:val="single"/>
          <w:rtl/>
        </w:rPr>
        <w:t>דוד טל:</w:t>
      </w:r>
    </w:p>
    <w:p w14:paraId="4EBE27B7" w14:textId="77777777" w:rsidR="007415D3" w:rsidRPr="007415D3" w:rsidRDefault="007415D3" w:rsidP="007415D3">
      <w:pPr>
        <w:bidi/>
        <w:jc w:val="both"/>
        <w:rPr>
          <w:rFonts w:cs="David" w:hint="cs"/>
          <w:rtl/>
        </w:rPr>
      </w:pPr>
    </w:p>
    <w:p w14:paraId="70067CB5" w14:textId="77777777" w:rsidR="007415D3" w:rsidRPr="007415D3" w:rsidRDefault="007415D3" w:rsidP="007415D3">
      <w:pPr>
        <w:bidi/>
        <w:jc w:val="both"/>
        <w:rPr>
          <w:rFonts w:cs="David" w:hint="cs"/>
          <w:rtl/>
        </w:rPr>
      </w:pPr>
      <w:r w:rsidRPr="007415D3">
        <w:rPr>
          <w:rFonts w:cs="David" w:hint="cs"/>
          <w:rtl/>
        </w:rPr>
        <w:tab/>
        <w:t xml:space="preserve">אנחנו לא מתערבים בעניינה הפנימיים של הממשלה. </w:t>
      </w:r>
    </w:p>
    <w:p w14:paraId="43EB14CE" w14:textId="77777777" w:rsidR="007415D3" w:rsidRPr="007415D3" w:rsidRDefault="007415D3" w:rsidP="007415D3">
      <w:pPr>
        <w:bidi/>
        <w:jc w:val="both"/>
        <w:rPr>
          <w:rFonts w:cs="David" w:hint="cs"/>
          <w:rtl/>
        </w:rPr>
      </w:pPr>
    </w:p>
    <w:p w14:paraId="2C89EFCA"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היו"ר רוחמה אברהם:</w:t>
      </w:r>
    </w:p>
    <w:p w14:paraId="42C0E0C4" w14:textId="77777777" w:rsidR="007415D3" w:rsidRPr="007415D3" w:rsidRDefault="007415D3" w:rsidP="007415D3">
      <w:pPr>
        <w:bidi/>
        <w:jc w:val="both"/>
        <w:rPr>
          <w:rFonts w:cs="David" w:hint="cs"/>
          <w:rtl/>
        </w:rPr>
      </w:pPr>
    </w:p>
    <w:p w14:paraId="7C7B8482" w14:textId="77777777" w:rsidR="007415D3" w:rsidRPr="007415D3" w:rsidRDefault="007415D3" w:rsidP="007415D3">
      <w:pPr>
        <w:bidi/>
        <w:jc w:val="both"/>
        <w:rPr>
          <w:rFonts w:cs="David" w:hint="cs"/>
          <w:rtl/>
        </w:rPr>
      </w:pPr>
      <w:r w:rsidRPr="007415D3">
        <w:rPr>
          <w:rFonts w:cs="David" w:hint="cs"/>
          <w:rtl/>
        </w:rPr>
        <w:tab/>
        <w:t xml:space="preserve">קשה לי לנהל את הישיבה הזאת כאשר מבקשת שקט מחברי הכנסת. אבל, אם אני אדרש לבקש שקט מאלה שמכבדים אותנו כאן, כולם יצאו החוצה ונישאר רק חברי הכנסת. </w:t>
      </w:r>
    </w:p>
    <w:p w14:paraId="2997701B" w14:textId="77777777" w:rsidR="007415D3" w:rsidRPr="007415D3" w:rsidRDefault="007415D3" w:rsidP="007415D3">
      <w:pPr>
        <w:bidi/>
        <w:jc w:val="both"/>
        <w:rPr>
          <w:rFonts w:cs="David" w:hint="cs"/>
          <w:rtl/>
        </w:rPr>
      </w:pPr>
    </w:p>
    <w:p w14:paraId="31B47F78" w14:textId="77777777" w:rsidR="007415D3" w:rsidRPr="007415D3" w:rsidRDefault="007415D3" w:rsidP="007415D3">
      <w:pPr>
        <w:bidi/>
        <w:jc w:val="both"/>
        <w:rPr>
          <w:rFonts w:cs="David" w:hint="cs"/>
          <w:rtl/>
        </w:rPr>
      </w:pPr>
      <w:r w:rsidRPr="007415D3">
        <w:rPr>
          <w:rFonts w:cs="David" w:hint="cs"/>
          <w:rtl/>
        </w:rPr>
        <w:tab/>
        <w:t xml:space="preserve">אני חוזרת על ההצבעה של סעיף (2)(2)(2)(3)(3)(ב) </w:t>
      </w:r>
      <w:r w:rsidRPr="007415D3">
        <w:rPr>
          <w:rFonts w:cs="David"/>
          <w:rtl/>
        </w:rPr>
        <w:t>–</w:t>
      </w:r>
      <w:r w:rsidRPr="007415D3">
        <w:rPr>
          <w:rFonts w:cs="David" w:hint="cs"/>
          <w:rtl/>
        </w:rPr>
        <w:t xml:space="preserve"> הגדלת תקופת האכשרה כתנאי לזכאות לקבלת דמי אבטלה למבוטח שטרם מלאו לו 28 שנים. מכיוון שתוצאות ההצבעה היו אבסורדיות  של  13:13, אני חוזרת על ההצבעה.</w:t>
      </w:r>
    </w:p>
    <w:p w14:paraId="748AF941" w14:textId="77777777" w:rsidR="007415D3" w:rsidRPr="007415D3" w:rsidRDefault="007415D3" w:rsidP="007415D3">
      <w:pPr>
        <w:bidi/>
        <w:jc w:val="both"/>
        <w:rPr>
          <w:rFonts w:cs="David" w:hint="cs"/>
          <w:rtl/>
        </w:rPr>
      </w:pPr>
    </w:p>
    <w:p w14:paraId="12892A94" w14:textId="77777777" w:rsidR="007415D3" w:rsidRPr="007415D3" w:rsidRDefault="007415D3" w:rsidP="007415D3">
      <w:pPr>
        <w:bidi/>
        <w:jc w:val="both"/>
        <w:rPr>
          <w:rFonts w:cs="David" w:hint="cs"/>
          <w:rtl/>
        </w:rPr>
      </w:pPr>
      <w:r w:rsidRPr="007415D3">
        <w:rPr>
          <w:rFonts w:cs="David" w:hint="cs"/>
          <w:u w:val="single"/>
          <w:rtl/>
        </w:rPr>
        <w:t>ראובן ריבלין:</w:t>
      </w:r>
    </w:p>
    <w:p w14:paraId="33331BE6" w14:textId="77777777" w:rsidR="007415D3" w:rsidRPr="007415D3" w:rsidRDefault="007415D3" w:rsidP="007415D3">
      <w:pPr>
        <w:bidi/>
        <w:jc w:val="both"/>
        <w:rPr>
          <w:rFonts w:cs="David" w:hint="cs"/>
          <w:rtl/>
        </w:rPr>
      </w:pPr>
    </w:p>
    <w:p w14:paraId="4AC21FDE" w14:textId="77777777" w:rsidR="007415D3" w:rsidRPr="007415D3" w:rsidRDefault="007415D3" w:rsidP="007415D3">
      <w:pPr>
        <w:bidi/>
        <w:jc w:val="both"/>
        <w:rPr>
          <w:rFonts w:cs="David" w:hint="cs"/>
          <w:rtl/>
        </w:rPr>
      </w:pPr>
      <w:r w:rsidRPr="007415D3">
        <w:rPr>
          <w:rFonts w:cs="David" w:hint="cs"/>
          <w:rtl/>
        </w:rPr>
        <w:tab/>
        <w:t xml:space="preserve">גברתי ברשותך,  בתחילת הישיבה בבוקר את עשית מפקד של האנשים מי במקום מי. </w:t>
      </w:r>
    </w:p>
    <w:p w14:paraId="144D7546" w14:textId="77777777" w:rsidR="007415D3" w:rsidRPr="007415D3" w:rsidRDefault="007415D3" w:rsidP="007415D3">
      <w:pPr>
        <w:bidi/>
        <w:jc w:val="both"/>
        <w:rPr>
          <w:rFonts w:cs="David" w:hint="cs"/>
          <w:rtl/>
        </w:rPr>
      </w:pPr>
    </w:p>
    <w:p w14:paraId="7A98A7F0"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D6F9427" w14:textId="77777777" w:rsidR="007415D3" w:rsidRPr="007415D3" w:rsidRDefault="007415D3" w:rsidP="007415D3">
      <w:pPr>
        <w:bidi/>
        <w:jc w:val="both"/>
        <w:rPr>
          <w:rFonts w:cs="David" w:hint="cs"/>
          <w:rtl/>
        </w:rPr>
      </w:pPr>
    </w:p>
    <w:p w14:paraId="4C9380A5" w14:textId="77777777" w:rsidR="007415D3" w:rsidRPr="007415D3" w:rsidRDefault="007415D3" w:rsidP="007415D3">
      <w:pPr>
        <w:bidi/>
        <w:jc w:val="both"/>
        <w:rPr>
          <w:rFonts w:cs="David" w:hint="cs"/>
          <w:rtl/>
        </w:rPr>
      </w:pPr>
      <w:r w:rsidRPr="007415D3">
        <w:rPr>
          <w:rFonts w:cs="David" w:hint="cs"/>
          <w:rtl/>
        </w:rPr>
        <w:tab/>
        <w:t xml:space="preserve"> צודק, אני אעשה את זה גם עכשיו.  אנחנו נראה מי מחליף את מי. נועה, תקריאי בבקשה את השמות, מי מבקש את מי. </w:t>
      </w:r>
    </w:p>
    <w:p w14:paraId="51BB2A09" w14:textId="77777777" w:rsidR="007415D3" w:rsidRPr="007415D3" w:rsidRDefault="007415D3" w:rsidP="007415D3">
      <w:pPr>
        <w:bidi/>
        <w:jc w:val="both"/>
        <w:rPr>
          <w:rFonts w:cs="David" w:hint="cs"/>
          <w:rtl/>
        </w:rPr>
      </w:pPr>
    </w:p>
    <w:p w14:paraId="14486AE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93A966F" w14:textId="77777777" w:rsidR="007415D3" w:rsidRPr="007415D3" w:rsidRDefault="007415D3" w:rsidP="007415D3">
      <w:pPr>
        <w:bidi/>
        <w:jc w:val="both"/>
        <w:rPr>
          <w:rFonts w:cs="David" w:hint="cs"/>
          <w:u w:val="single"/>
          <w:rtl/>
        </w:rPr>
      </w:pPr>
    </w:p>
    <w:p w14:paraId="17A9EABB" w14:textId="77777777" w:rsidR="007415D3" w:rsidRPr="007415D3" w:rsidRDefault="007415D3" w:rsidP="007415D3">
      <w:pPr>
        <w:bidi/>
        <w:jc w:val="both"/>
        <w:rPr>
          <w:rFonts w:cs="David" w:hint="cs"/>
          <w:rtl/>
        </w:rPr>
      </w:pPr>
      <w:r w:rsidRPr="007415D3">
        <w:rPr>
          <w:rFonts w:cs="David" w:hint="cs"/>
          <w:rtl/>
        </w:rPr>
        <w:tab/>
        <w:t xml:space="preserve"> אני מבקש הצבעה שמית. </w:t>
      </w:r>
    </w:p>
    <w:p w14:paraId="6C9EC992" w14:textId="77777777" w:rsidR="007415D3" w:rsidRPr="007415D3" w:rsidRDefault="007415D3" w:rsidP="007415D3">
      <w:pPr>
        <w:bidi/>
        <w:jc w:val="both"/>
        <w:rPr>
          <w:rFonts w:cs="David" w:hint="cs"/>
          <w:rtl/>
        </w:rPr>
      </w:pPr>
    </w:p>
    <w:p w14:paraId="22A7C460" w14:textId="77777777" w:rsidR="007415D3" w:rsidRPr="007415D3" w:rsidRDefault="007415D3" w:rsidP="007415D3">
      <w:pPr>
        <w:bidi/>
        <w:jc w:val="both"/>
        <w:rPr>
          <w:rFonts w:cs="David" w:hint="cs"/>
          <w:u w:val="single"/>
          <w:rtl/>
        </w:rPr>
      </w:pPr>
      <w:r w:rsidRPr="007415D3">
        <w:rPr>
          <w:rFonts w:cs="David" w:hint="cs"/>
          <w:u w:val="single"/>
          <w:rtl/>
        </w:rPr>
        <w:t>נועה בירן:</w:t>
      </w:r>
    </w:p>
    <w:p w14:paraId="192564BA" w14:textId="77777777" w:rsidR="007415D3" w:rsidRPr="007415D3" w:rsidRDefault="007415D3" w:rsidP="007415D3">
      <w:pPr>
        <w:bidi/>
        <w:jc w:val="both"/>
        <w:rPr>
          <w:rFonts w:cs="David" w:hint="cs"/>
          <w:rtl/>
        </w:rPr>
      </w:pPr>
    </w:p>
    <w:p w14:paraId="4A9602D8" w14:textId="77777777" w:rsidR="007415D3" w:rsidRPr="007415D3" w:rsidRDefault="007415D3" w:rsidP="007415D3">
      <w:pPr>
        <w:bidi/>
        <w:jc w:val="both"/>
        <w:rPr>
          <w:rFonts w:cs="David" w:hint="cs"/>
          <w:rtl/>
        </w:rPr>
      </w:pPr>
      <w:r w:rsidRPr="007415D3">
        <w:rPr>
          <w:rFonts w:cs="David" w:hint="cs"/>
          <w:rtl/>
        </w:rPr>
        <w:tab/>
        <w:t xml:space="preserve">אביגדור יצחקי נמצא. </w:t>
      </w:r>
    </w:p>
    <w:p w14:paraId="77F7F90C" w14:textId="77777777" w:rsidR="007415D3" w:rsidRPr="007415D3" w:rsidRDefault="007415D3" w:rsidP="007415D3">
      <w:pPr>
        <w:bidi/>
        <w:jc w:val="both"/>
        <w:rPr>
          <w:rFonts w:cs="David" w:hint="cs"/>
          <w:rtl/>
        </w:rPr>
      </w:pPr>
    </w:p>
    <w:p w14:paraId="7F1A46BA"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E185A10" w14:textId="77777777" w:rsidR="007415D3" w:rsidRPr="007415D3" w:rsidRDefault="007415D3" w:rsidP="007415D3">
      <w:pPr>
        <w:bidi/>
        <w:jc w:val="both"/>
        <w:rPr>
          <w:rFonts w:cs="David" w:hint="cs"/>
          <w:rtl/>
        </w:rPr>
      </w:pPr>
    </w:p>
    <w:p w14:paraId="7743E177" w14:textId="77777777" w:rsidR="007415D3" w:rsidRPr="007415D3" w:rsidRDefault="007415D3" w:rsidP="007415D3">
      <w:pPr>
        <w:bidi/>
        <w:jc w:val="both"/>
        <w:rPr>
          <w:rFonts w:cs="David" w:hint="cs"/>
          <w:rtl/>
        </w:rPr>
      </w:pPr>
      <w:r w:rsidRPr="007415D3">
        <w:rPr>
          <w:rFonts w:cs="David" w:hint="cs"/>
          <w:rtl/>
        </w:rPr>
        <w:tab/>
        <w:t xml:space="preserve">מי במקום מגלי והבה? </w:t>
      </w:r>
    </w:p>
    <w:p w14:paraId="022D8147" w14:textId="77777777" w:rsidR="007415D3" w:rsidRPr="007415D3" w:rsidRDefault="007415D3" w:rsidP="007415D3">
      <w:pPr>
        <w:bidi/>
        <w:jc w:val="both"/>
        <w:rPr>
          <w:rFonts w:cs="David" w:hint="cs"/>
          <w:rtl/>
        </w:rPr>
      </w:pPr>
    </w:p>
    <w:p w14:paraId="26C53BC3" w14:textId="77777777" w:rsidR="007415D3" w:rsidRPr="007415D3" w:rsidRDefault="007415D3" w:rsidP="007415D3">
      <w:pPr>
        <w:bidi/>
        <w:jc w:val="both"/>
        <w:rPr>
          <w:rFonts w:cs="David" w:hint="cs"/>
          <w:u w:val="single"/>
          <w:rtl/>
        </w:rPr>
      </w:pPr>
      <w:r w:rsidRPr="007415D3">
        <w:rPr>
          <w:rFonts w:cs="David" w:hint="cs"/>
          <w:u w:val="single"/>
          <w:rtl/>
        </w:rPr>
        <w:t>קריאה:</w:t>
      </w:r>
    </w:p>
    <w:p w14:paraId="77927FCE" w14:textId="77777777" w:rsidR="007415D3" w:rsidRPr="007415D3" w:rsidRDefault="007415D3" w:rsidP="007415D3">
      <w:pPr>
        <w:bidi/>
        <w:jc w:val="both"/>
        <w:rPr>
          <w:rFonts w:cs="David" w:hint="cs"/>
          <w:rtl/>
        </w:rPr>
      </w:pPr>
    </w:p>
    <w:p w14:paraId="4A3DFC1E" w14:textId="77777777" w:rsidR="007415D3" w:rsidRPr="007415D3" w:rsidRDefault="007415D3" w:rsidP="007415D3">
      <w:pPr>
        <w:bidi/>
        <w:jc w:val="both"/>
        <w:rPr>
          <w:rFonts w:cs="David" w:hint="cs"/>
          <w:rtl/>
        </w:rPr>
      </w:pPr>
      <w:r w:rsidRPr="007415D3">
        <w:rPr>
          <w:rFonts w:cs="David" w:hint="cs"/>
          <w:rtl/>
        </w:rPr>
        <w:tab/>
        <w:t xml:space="preserve">בן ששון מנחם. </w:t>
      </w:r>
      <w:r w:rsidRPr="007415D3">
        <w:rPr>
          <w:rFonts w:cs="David" w:hint="cs"/>
          <w:rtl/>
        </w:rPr>
        <w:tab/>
      </w:r>
    </w:p>
    <w:p w14:paraId="46FDF585" w14:textId="77777777" w:rsidR="007415D3" w:rsidRPr="007415D3" w:rsidRDefault="007415D3" w:rsidP="007415D3">
      <w:pPr>
        <w:bidi/>
        <w:jc w:val="both"/>
        <w:rPr>
          <w:rFonts w:cs="David" w:hint="cs"/>
          <w:u w:val="single"/>
          <w:rtl/>
        </w:rPr>
      </w:pPr>
    </w:p>
    <w:p w14:paraId="17C0DB5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CAC55C7" w14:textId="77777777" w:rsidR="007415D3" w:rsidRPr="007415D3" w:rsidRDefault="007415D3" w:rsidP="007415D3">
      <w:pPr>
        <w:bidi/>
        <w:jc w:val="both"/>
        <w:rPr>
          <w:rFonts w:cs="David" w:hint="cs"/>
          <w:rtl/>
        </w:rPr>
      </w:pPr>
    </w:p>
    <w:p w14:paraId="5A6388B6" w14:textId="77777777" w:rsidR="007415D3" w:rsidRPr="007415D3" w:rsidRDefault="007415D3" w:rsidP="007415D3">
      <w:pPr>
        <w:bidi/>
        <w:jc w:val="both"/>
        <w:rPr>
          <w:rFonts w:cs="David" w:hint="cs"/>
          <w:rtl/>
        </w:rPr>
      </w:pPr>
      <w:r w:rsidRPr="007415D3">
        <w:rPr>
          <w:rFonts w:cs="David" w:hint="cs"/>
          <w:rtl/>
        </w:rPr>
        <w:tab/>
        <w:t xml:space="preserve">חבר הכנסת נודלמן פה, שי חרמש נמצא. חבר הכנסת יחימוביץ נמצאת, חברת הכנסת קולט אביטל נמצאת, יורם מרציאנו נמצא, נאדיה חילו נמצאת, דוד אזולאי במקומו - - -. נסים זאב נמצא. יעקב מרגי נמצא, משה שרוני נמצא. גלנטי כאן. </w:t>
      </w:r>
    </w:p>
    <w:p w14:paraId="37808AA8" w14:textId="77777777" w:rsidR="007415D3" w:rsidRPr="007415D3" w:rsidRDefault="007415D3" w:rsidP="007415D3">
      <w:pPr>
        <w:bidi/>
        <w:jc w:val="both"/>
        <w:rPr>
          <w:rFonts w:cs="David" w:hint="cs"/>
          <w:rtl/>
        </w:rPr>
      </w:pPr>
    </w:p>
    <w:p w14:paraId="59540F05" w14:textId="77777777" w:rsidR="007415D3" w:rsidRPr="007415D3" w:rsidRDefault="007415D3" w:rsidP="007415D3">
      <w:pPr>
        <w:bidi/>
        <w:jc w:val="both"/>
        <w:rPr>
          <w:rFonts w:cs="David" w:hint="cs"/>
          <w:u w:val="single"/>
          <w:rtl/>
        </w:rPr>
      </w:pPr>
      <w:r w:rsidRPr="007415D3">
        <w:rPr>
          <w:rFonts w:cs="David" w:hint="cs"/>
          <w:u w:val="single"/>
          <w:rtl/>
        </w:rPr>
        <w:t>קריאה:</w:t>
      </w:r>
    </w:p>
    <w:p w14:paraId="08D1114E" w14:textId="77777777" w:rsidR="007415D3" w:rsidRPr="007415D3" w:rsidRDefault="007415D3" w:rsidP="007415D3">
      <w:pPr>
        <w:bidi/>
        <w:jc w:val="both"/>
        <w:rPr>
          <w:rFonts w:cs="David" w:hint="cs"/>
          <w:rtl/>
        </w:rPr>
      </w:pPr>
    </w:p>
    <w:p w14:paraId="579192AF" w14:textId="77777777" w:rsidR="007415D3" w:rsidRPr="007415D3" w:rsidRDefault="007415D3" w:rsidP="007415D3">
      <w:pPr>
        <w:bidi/>
        <w:jc w:val="both"/>
        <w:rPr>
          <w:rFonts w:cs="David" w:hint="cs"/>
          <w:rtl/>
        </w:rPr>
      </w:pPr>
      <w:r w:rsidRPr="007415D3">
        <w:rPr>
          <w:rFonts w:cs="David" w:hint="cs"/>
          <w:rtl/>
        </w:rPr>
        <w:tab/>
        <w:t xml:space="preserve">חבר הכנסת יובל שטייניץ במקום חבר הכנסת גלעד ארדן. </w:t>
      </w:r>
    </w:p>
    <w:p w14:paraId="06B52A01" w14:textId="77777777" w:rsidR="007415D3" w:rsidRPr="007415D3" w:rsidRDefault="007415D3" w:rsidP="007415D3">
      <w:pPr>
        <w:bidi/>
        <w:jc w:val="both"/>
        <w:rPr>
          <w:rFonts w:cs="David" w:hint="cs"/>
          <w:rtl/>
        </w:rPr>
      </w:pPr>
    </w:p>
    <w:p w14:paraId="6F192773" w14:textId="77777777" w:rsidR="007415D3" w:rsidRPr="007415D3" w:rsidRDefault="007415D3" w:rsidP="007415D3">
      <w:pPr>
        <w:pStyle w:val="Heading5"/>
        <w:rPr>
          <w:rFonts w:hint="cs"/>
          <w:rtl/>
        </w:rPr>
      </w:pPr>
      <w:r w:rsidRPr="007415D3">
        <w:rPr>
          <w:rFonts w:hint="cs"/>
          <w:u w:val="single"/>
          <w:rtl/>
        </w:rPr>
        <w:t>אסתרינה טרטמן:</w:t>
      </w:r>
    </w:p>
    <w:p w14:paraId="330B64BC" w14:textId="77777777" w:rsidR="007415D3" w:rsidRPr="007415D3" w:rsidRDefault="007415D3" w:rsidP="007415D3">
      <w:pPr>
        <w:pStyle w:val="Heading5"/>
        <w:rPr>
          <w:rFonts w:hint="cs"/>
          <w:rtl/>
        </w:rPr>
      </w:pPr>
    </w:p>
    <w:p w14:paraId="572440CF" w14:textId="77777777" w:rsidR="007415D3" w:rsidRPr="007415D3" w:rsidRDefault="007415D3" w:rsidP="007415D3">
      <w:pPr>
        <w:bidi/>
        <w:jc w:val="both"/>
        <w:rPr>
          <w:rFonts w:cs="David" w:hint="cs"/>
          <w:rtl/>
        </w:rPr>
      </w:pPr>
      <w:r w:rsidRPr="007415D3">
        <w:rPr>
          <w:rFonts w:cs="David" w:hint="cs"/>
          <w:rtl/>
        </w:rPr>
        <w:tab/>
        <w:t xml:space="preserve"> אני כאן. אני אמורה לפרוש לא בעוד הרבה זמן, ויחליף אותי חבר הכנסת סטט מיסז'ניקוב. </w:t>
      </w:r>
    </w:p>
    <w:p w14:paraId="24D72E1A" w14:textId="77777777" w:rsidR="007415D3" w:rsidRPr="007415D3" w:rsidRDefault="007415D3" w:rsidP="007415D3">
      <w:pPr>
        <w:bidi/>
        <w:jc w:val="both"/>
        <w:rPr>
          <w:rFonts w:cs="David" w:hint="cs"/>
          <w:rtl/>
        </w:rPr>
      </w:pPr>
    </w:p>
    <w:p w14:paraId="6E105A4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46571C1" w14:textId="77777777" w:rsidR="007415D3" w:rsidRPr="007415D3" w:rsidRDefault="007415D3" w:rsidP="007415D3">
      <w:pPr>
        <w:bidi/>
        <w:jc w:val="both"/>
        <w:rPr>
          <w:rFonts w:cs="David" w:hint="cs"/>
          <w:rtl/>
        </w:rPr>
      </w:pPr>
    </w:p>
    <w:p w14:paraId="42C99FB4" w14:textId="77777777" w:rsidR="007415D3" w:rsidRPr="007415D3" w:rsidRDefault="007415D3" w:rsidP="007415D3">
      <w:pPr>
        <w:bidi/>
        <w:jc w:val="both"/>
        <w:rPr>
          <w:rFonts w:cs="David" w:hint="cs"/>
          <w:rtl/>
        </w:rPr>
      </w:pPr>
      <w:r w:rsidRPr="007415D3">
        <w:rPr>
          <w:rFonts w:cs="David" w:hint="cs"/>
          <w:rtl/>
        </w:rPr>
        <w:tab/>
        <w:t xml:space="preserve"> ברגע שזה יקרה, נא להודיע לפרוטוקול. </w:t>
      </w:r>
    </w:p>
    <w:p w14:paraId="4C0084C5" w14:textId="77777777" w:rsidR="007415D3" w:rsidRPr="007415D3" w:rsidRDefault="007415D3" w:rsidP="007415D3">
      <w:pPr>
        <w:bidi/>
        <w:jc w:val="both"/>
        <w:rPr>
          <w:rFonts w:cs="David" w:hint="cs"/>
          <w:rtl/>
        </w:rPr>
      </w:pPr>
    </w:p>
    <w:p w14:paraId="4AF2653D" w14:textId="77777777" w:rsidR="007415D3" w:rsidRPr="007415D3" w:rsidRDefault="007415D3" w:rsidP="007415D3">
      <w:pPr>
        <w:bidi/>
        <w:jc w:val="both"/>
        <w:rPr>
          <w:rFonts w:cs="David" w:hint="cs"/>
          <w:u w:val="single"/>
          <w:rtl/>
        </w:rPr>
      </w:pPr>
      <w:r w:rsidRPr="007415D3">
        <w:rPr>
          <w:rFonts w:cs="David" w:hint="cs"/>
          <w:u w:val="single"/>
          <w:rtl/>
        </w:rPr>
        <w:t>קריאה:</w:t>
      </w:r>
    </w:p>
    <w:p w14:paraId="5022AFAC" w14:textId="77777777" w:rsidR="007415D3" w:rsidRPr="007415D3" w:rsidRDefault="007415D3" w:rsidP="007415D3">
      <w:pPr>
        <w:bidi/>
        <w:jc w:val="both"/>
        <w:rPr>
          <w:rFonts w:cs="David" w:hint="cs"/>
          <w:rtl/>
        </w:rPr>
      </w:pPr>
    </w:p>
    <w:p w14:paraId="5DBA4382" w14:textId="77777777" w:rsidR="007415D3" w:rsidRPr="007415D3" w:rsidRDefault="007415D3" w:rsidP="007415D3">
      <w:pPr>
        <w:bidi/>
        <w:jc w:val="both"/>
        <w:rPr>
          <w:rFonts w:cs="David" w:hint="cs"/>
          <w:rtl/>
        </w:rPr>
      </w:pPr>
      <w:r w:rsidRPr="007415D3">
        <w:rPr>
          <w:rFonts w:cs="David" w:hint="cs"/>
          <w:rtl/>
        </w:rPr>
        <w:tab/>
        <w:t xml:space="preserve">יצחק אהרונוביץ מחליף את ליה שמטוב. </w:t>
      </w:r>
    </w:p>
    <w:p w14:paraId="4DBCACE4" w14:textId="77777777" w:rsidR="007415D3" w:rsidRPr="007415D3" w:rsidRDefault="007415D3" w:rsidP="007415D3">
      <w:pPr>
        <w:bidi/>
        <w:jc w:val="both"/>
        <w:rPr>
          <w:rFonts w:cs="David" w:hint="cs"/>
          <w:rtl/>
        </w:rPr>
      </w:pPr>
    </w:p>
    <w:p w14:paraId="5A41786C"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יצחק לוי:</w:t>
      </w:r>
    </w:p>
    <w:p w14:paraId="1CB5C005" w14:textId="77777777" w:rsidR="007415D3" w:rsidRPr="007415D3" w:rsidRDefault="007415D3" w:rsidP="007415D3">
      <w:pPr>
        <w:bidi/>
        <w:jc w:val="both"/>
        <w:rPr>
          <w:rFonts w:cs="David" w:hint="cs"/>
          <w:rtl/>
        </w:rPr>
      </w:pPr>
    </w:p>
    <w:p w14:paraId="0394522B" w14:textId="77777777" w:rsidR="007415D3" w:rsidRPr="007415D3" w:rsidRDefault="007415D3" w:rsidP="007415D3">
      <w:pPr>
        <w:bidi/>
        <w:jc w:val="both"/>
        <w:rPr>
          <w:rFonts w:cs="David" w:hint="cs"/>
          <w:rtl/>
        </w:rPr>
      </w:pPr>
      <w:r w:rsidRPr="007415D3">
        <w:rPr>
          <w:rFonts w:cs="David" w:hint="cs"/>
          <w:rtl/>
        </w:rPr>
        <w:tab/>
        <w:t xml:space="preserve">יצחק לוי מחליף את אורי אריאל. </w:t>
      </w:r>
      <w:r w:rsidRPr="007415D3">
        <w:rPr>
          <w:rFonts w:cs="David" w:hint="cs"/>
          <w:rtl/>
        </w:rPr>
        <w:tab/>
      </w:r>
    </w:p>
    <w:p w14:paraId="6C20E0A2" w14:textId="77777777" w:rsidR="007415D3" w:rsidRPr="007415D3" w:rsidRDefault="007415D3" w:rsidP="007415D3">
      <w:pPr>
        <w:bidi/>
        <w:jc w:val="both"/>
        <w:rPr>
          <w:rFonts w:cs="David" w:hint="cs"/>
          <w:rtl/>
        </w:rPr>
      </w:pPr>
    </w:p>
    <w:p w14:paraId="44569CB7" w14:textId="77777777" w:rsidR="007415D3" w:rsidRPr="007415D3" w:rsidRDefault="007415D3" w:rsidP="007415D3">
      <w:pPr>
        <w:bidi/>
        <w:jc w:val="both"/>
        <w:rPr>
          <w:rFonts w:cs="David" w:hint="cs"/>
          <w:u w:val="single"/>
          <w:rtl/>
        </w:rPr>
      </w:pPr>
      <w:r w:rsidRPr="007415D3">
        <w:rPr>
          <w:rFonts w:cs="David" w:hint="cs"/>
          <w:u w:val="single"/>
          <w:rtl/>
        </w:rPr>
        <w:t>ניסן סלומינסקי:</w:t>
      </w:r>
    </w:p>
    <w:p w14:paraId="49C6E7AE" w14:textId="77777777" w:rsidR="007415D3" w:rsidRPr="007415D3" w:rsidRDefault="007415D3" w:rsidP="007415D3">
      <w:pPr>
        <w:bidi/>
        <w:jc w:val="both"/>
        <w:rPr>
          <w:rFonts w:cs="David" w:hint="cs"/>
          <w:rtl/>
        </w:rPr>
      </w:pPr>
    </w:p>
    <w:p w14:paraId="6EB2D7D3" w14:textId="77777777" w:rsidR="007415D3" w:rsidRPr="007415D3" w:rsidRDefault="007415D3" w:rsidP="007415D3">
      <w:pPr>
        <w:bidi/>
        <w:jc w:val="both"/>
        <w:rPr>
          <w:rFonts w:cs="David" w:hint="cs"/>
          <w:rtl/>
        </w:rPr>
      </w:pPr>
      <w:r w:rsidRPr="007415D3">
        <w:rPr>
          <w:rFonts w:cs="David" w:hint="cs"/>
          <w:rtl/>
        </w:rPr>
        <w:tab/>
        <w:t>ניסן סלומינסקי מחליף את אליהו גבאי עד שחבר הכנסת אורלב יחזור.</w:t>
      </w:r>
    </w:p>
    <w:p w14:paraId="5E0E9CC8" w14:textId="77777777" w:rsidR="007415D3" w:rsidRPr="007415D3" w:rsidRDefault="007415D3" w:rsidP="007415D3">
      <w:pPr>
        <w:bidi/>
        <w:jc w:val="both"/>
        <w:rPr>
          <w:rFonts w:cs="David" w:hint="cs"/>
          <w:rtl/>
        </w:rPr>
      </w:pPr>
    </w:p>
    <w:p w14:paraId="71A18A7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D4A8B1D" w14:textId="77777777" w:rsidR="007415D3" w:rsidRPr="007415D3" w:rsidRDefault="007415D3" w:rsidP="007415D3">
      <w:pPr>
        <w:bidi/>
        <w:jc w:val="both"/>
        <w:rPr>
          <w:rFonts w:cs="David" w:hint="cs"/>
          <w:rtl/>
        </w:rPr>
      </w:pPr>
    </w:p>
    <w:p w14:paraId="0FC7D03F" w14:textId="77777777" w:rsidR="007415D3" w:rsidRPr="007415D3" w:rsidRDefault="007415D3" w:rsidP="007415D3">
      <w:pPr>
        <w:bidi/>
        <w:jc w:val="both"/>
        <w:rPr>
          <w:rFonts w:cs="David" w:hint="cs"/>
          <w:rtl/>
        </w:rPr>
      </w:pPr>
      <w:r w:rsidRPr="007415D3">
        <w:rPr>
          <w:rFonts w:cs="David" w:hint="cs"/>
          <w:rtl/>
        </w:rPr>
        <w:tab/>
        <w:t xml:space="preserve">אני מחליף את זהבה גלאון. </w:t>
      </w:r>
    </w:p>
    <w:p w14:paraId="7F8CCC43" w14:textId="77777777" w:rsidR="007415D3" w:rsidRPr="007415D3" w:rsidRDefault="007415D3" w:rsidP="007415D3">
      <w:pPr>
        <w:bidi/>
        <w:jc w:val="both"/>
        <w:rPr>
          <w:rFonts w:cs="David" w:hint="cs"/>
          <w:rtl/>
        </w:rPr>
      </w:pPr>
    </w:p>
    <w:p w14:paraId="57851C33" w14:textId="77777777" w:rsidR="007415D3" w:rsidRPr="007415D3" w:rsidRDefault="007415D3" w:rsidP="007415D3">
      <w:pPr>
        <w:bidi/>
        <w:jc w:val="both"/>
        <w:rPr>
          <w:rFonts w:cs="David" w:hint="cs"/>
          <w:u w:val="single"/>
          <w:rtl/>
        </w:rPr>
      </w:pPr>
      <w:r w:rsidRPr="007415D3">
        <w:rPr>
          <w:rFonts w:cs="David" w:hint="cs"/>
          <w:u w:val="single"/>
          <w:rtl/>
        </w:rPr>
        <w:t>קריאה:</w:t>
      </w:r>
    </w:p>
    <w:p w14:paraId="2897C617" w14:textId="77777777" w:rsidR="007415D3" w:rsidRPr="007415D3" w:rsidRDefault="007415D3" w:rsidP="007415D3">
      <w:pPr>
        <w:bidi/>
        <w:jc w:val="both"/>
        <w:rPr>
          <w:rFonts w:cs="David" w:hint="cs"/>
          <w:rtl/>
        </w:rPr>
      </w:pPr>
    </w:p>
    <w:p w14:paraId="619739F8" w14:textId="77777777" w:rsidR="007415D3" w:rsidRPr="007415D3" w:rsidRDefault="007415D3" w:rsidP="007415D3">
      <w:pPr>
        <w:bidi/>
        <w:jc w:val="both"/>
        <w:rPr>
          <w:rFonts w:cs="David" w:hint="cs"/>
          <w:rtl/>
        </w:rPr>
      </w:pPr>
      <w:r w:rsidRPr="007415D3">
        <w:rPr>
          <w:rFonts w:cs="David" w:hint="cs"/>
          <w:rtl/>
        </w:rPr>
        <w:tab/>
        <w:t xml:space="preserve">זכור עבאס מחליף את אחמד טיבי. </w:t>
      </w:r>
    </w:p>
    <w:p w14:paraId="0197C23A" w14:textId="77777777" w:rsidR="007415D3" w:rsidRPr="007415D3" w:rsidRDefault="007415D3" w:rsidP="007415D3">
      <w:pPr>
        <w:bidi/>
        <w:jc w:val="both"/>
        <w:rPr>
          <w:rFonts w:cs="David" w:hint="cs"/>
          <w:rtl/>
        </w:rPr>
      </w:pPr>
    </w:p>
    <w:p w14:paraId="3602EA76" w14:textId="77777777" w:rsidR="007415D3" w:rsidRPr="007415D3" w:rsidRDefault="007415D3" w:rsidP="007415D3">
      <w:pPr>
        <w:bidi/>
        <w:jc w:val="both"/>
        <w:rPr>
          <w:rFonts w:cs="David" w:hint="cs"/>
          <w:u w:val="single"/>
          <w:rtl/>
        </w:rPr>
      </w:pPr>
      <w:r w:rsidRPr="007415D3">
        <w:rPr>
          <w:rFonts w:cs="David" w:hint="cs"/>
          <w:u w:val="single"/>
          <w:rtl/>
        </w:rPr>
        <w:t>דב חנין:</w:t>
      </w:r>
    </w:p>
    <w:p w14:paraId="28E97DF9" w14:textId="77777777" w:rsidR="007415D3" w:rsidRPr="007415D3" w:rsidRDefault="007415D3" w:rsidP="007415D3">
      <w:pPr>
        <w:bidi/>
        <w:jc w:val="both"/>
        <w:rPr>
          <w:rFonts w:cs="David" w:hint="cs"/>
          <w:u w:val="single"/>
          <w:rtl/>
        </w:rPr>
      </w:pPr>
    </w:p>
    <w:p w14:paraId="209274E1" w14:textId="77777777" w:rsidR="007415D3" w:rsidRPr="007415D3" w:rsidRDefault="007415D3" w:rsidP="007415D3">
      <w:pPr>
        <w:bidi/>
        <w:jc w:val="both"/>
        <w:rPr>
          <w:rFonts w:cs="David" w:hint="cs"/>
          <w:rtl/>
        </w:rPr>
      </w:pPr>
      <w:r w:rsidRPr="007415D3">
        <w:rPr>
          <w:rFonts w:cs="David" w:hint="cs"/>
          <w:rtl/>
        </w:rPr>
        <w:tab/>
        <w:t xml:space="preserve"> אני מחליף את מוחמד ברכה. </w:t>
      </w:r>
    </w:p>
    <w:p w14:paraId="2D9A90CA" w14:textId="77777777" w:rsidR="007415D3" w:rsidRPr="007415D3" w:rsidRDefault="007415D3" w:rsidP="007415D3">
      <w:pPr>
        <w:bidi/>
        <w:jc w:val="both"/>
        <w:rPr>
          <w:rFonts w:cs="David" w:hint="cs"/>
          <w:rtl/>
        </w:rPr>
      </w:pPr>
    </w:p>
    <w:p w14:paraId="1DB15FF0"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8BA49C3" w14:textId="77777777" w:rsidR="007415D3" w:rsidRPr="007415D3" w:rsidRDefault="007415D3" w:rsidP="007415D3">
      <w:pPr>
        <w:bidi/>
        <w:jc w:val="both"/>
        <w:rPr>
          <w:rFonts w:cs="David" w:hint="cs"/>
          <w:rtl/>
        </w:rPr>
      </w:pPr>
    </w:p>
    <w:p w14:paraId="5DAC93EE" w14:textId="77777777" w:rsidR="007415D3" w:rsidRPr="007415D3" w:rsidRDefault="007415D3" w:rsidP="007415D3">
      <w:pPr>
        <w:bidi/>
        <w:jc w:val="both"/>
        <w:rPr>
          <w:rFonts w:cs="David" w:hint="cs"/>
          <w:rtl/>
        </w:rPr>
      </w:pPr>
      <w:r w:rsidRPr="007415D3">
        <w:rPr>
          <w:rFonts w:cs="David" w:hint="cs"/>
          <w:rtl/>
        </w:rPr>
        <w:tab/>
        <w:t xml:space="preserve"> אנחנו יישרנו את נושא הנוכחי, ואני עוברת להצבעה על הסעיף כפי שאמרתי. חבר הכנסת דוד טל, אני קוראת אותך לסדר פעם ראשונה.  </w:t>
      </w:r>
    </w:p>
    <w:p w14:paraId="40B40659" w14:textId="77777777" w:rsidR="007415D3" w:rsidRPr="007415D3" w:rsidRDefault="007415D3" w:rsidP="007415D3">
      <w:pPr>
        <w:bidi/>
        <w:jc w:val="both"/>
        <w:rPr>
          <w:rFonts w:cs="David" w:hint="cs"/>
          <w:rtl/>
        </w:rPr>
      </w:pPr>
    </w:p>
    <w:p w14:paraId="55646BF5"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על סעיף הגדלת תקופת האכשרה כתנאי לזכאות לקבלת דמי אבטלה למבוטח שטרם מלאו לו 28 שנים.  הצעת הממשלה היתה להשאיר אותה במסגרת חוק ההסדרים. מי בעד? מי נגד? </w:t>
      </w:r>
    </w:p>
    <w:p w14:paraId="088E77DD" w14:textId="77777777" w:rsidR="007415D3" w:rsidRPr="007415D3" w:rsidRDefault="007415D3" w:rsidP="007415D3">
      <w:pPr>
        <w:bidi/>
        <w:jc w:val="both"/>
        <w:rPr>
          <w:rFonts w:cs="David" w:hint="cs"/>
          <w:rtl/>
        </w:rPr>
      </w:pPr>
    </w:p>
    <w:p w14:paraId="5C99154D"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ה צ ב ע ה</w:t>
      </w:r>
    </w:p>
    <w:p w14:paraId="77D317C4"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בעד </w:t>
      </w:r>
      <w:r w:rsidRPr="007415D3">
        <w:rPr>
          <w:rFonts w:cs="David"/>
          <w:rtl/>
        </w:rPr>
        <w:t>–</w:t>
      </w:r>
      <w:r w:rsidRPr="007415D3">
        <w:rPr>
          <w:rFonts w:cs="David" w:hint="cs"/>
          <w:rtl/>
        </w:rPr>
        <w:t xml:space="preserve"> 14</w:t>
      </w:r>
    </w:p>
    <w:p w14:paraId="7843B083"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נגד </w:t>
      </w:r>
      <w:r w:rsidRPr="007415D3">
        <w:rPr>
          <w:rFonts w:cs="David"/>
          <w:rtl/>
        </w:rPr>
        <w:t>–</w:t>
      </w:r>
      <w:r w:rsidRPr="007415D3">
        <w:rPr>
          <w:rFonts w:cs="David" w:hint="cs"/>
          <w:rtl/>
        </w:rPr>
        <w:t xml:space="preserve"> 11</w:t>
      </w:r>
    </w:p>
    <w:p w14:paraId="57D78A99"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נמנעים - אין</w:t>
      </w:r>
    </w:p>
    <w:p w14:paraId="02ECF6EA" w14:textId="77777777" w:rsidR="007415D3" w:rsidRPr="007415D3" w:rsidRDefault="007415D3" w:rsidP="007415D3">
      <w:pPr>
        <w:bidi/>
        <w:jc w:val="both"/>
        <w:rPr>
          <w:rFonts w:cs="David" w:hint="cs"/>
          <w:rtl/>
        </w:rPr>
      </w:pPr>
      <w:r w:rsidRPr="007415D3">
        <w:rPr>
          <w:rFonts w:cs="David" w:hint="cs"/>
          <w:rtl/>
        </w:rPr>
        <w:t xml:space="preserve">ההצעה להשאיר את סעיף (2)(2)(2)(3)(3)(ב) </w:t>
      </w:r>
      <w:r w:rsidRPr="007415D3">
        <w:rPr>
          <w:rFonts w:cs="David"/>
          <w:rtl/>
        </w:rPr>
        <w:t>–</w:t>
      </w:r>
      <w:r w:rsidRPr="007415D3">
        <w:rPr>
          <w:rFonts w:cs="David" w:hint="cs"/>
          <w:rtl/>
        </w:rPr>
        <w:t xml:space="preserve"> הגדלת תקופת האכשרה כתנאי לזכאות לקבלת דמי אבטלה למבוטח שטרם מלאו לו 28 שנים בחוק ההסדרים, נתקבלה. </w:t>
      </w:r>
    </w:p>
    <w:p w14:paraId="57C90EA0" w14:textId="77777777" w:rsidR="007415D3" w:rsidRPr="007415D3" w:rsidRDefault="007415D3" w:rsidP="007415D3">
      <w:pPr>
        <w:bidi/>
        <w:jc w:val="both"/>
        <w:rPr>
          <w:rFonts w:cs="David" w:hint="cs"/>
          <w:rtl/>
        </w:rPr>
      </w:pPr>
    </w:p>
    <w:p w14:paraId="574302F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0D6A636" w14:textId="77777777" w:rsidR="007415D3" w:rsidRPr="007415D3" w:rsidRDefault="007415D3" w:rsidP="007415D3">
      <w:pPr>
        <w:bidi/>
        <w:jc w:val="both"/>
        <w:rPr>
          <w:rFonts w:cs="David" w:hint="cs"/>
          <w:rtl/>
        </w:rPr>
      </w:pPr>
    </w:p>
    <w:p w14:paraId="05B33A97" w14:textId="77777777" w:rsidR="007415D3" w:rsidRPr="007415D3" w:rsidRDefault="007415D3" w:rsidP="007415D3">
      <w:pPr>
        <w:bidi/>
        <w:jc w:val="both"/>
        <w:rPr>
          <w:rFonts w:cs="David" w:hint="cs"/>
          <w:rtl/>
        </w:rPr>
      </w:pPr>
      <w:r w:rsidRPr="007415D3">
        <w:rPr>
          <w:rFonts w:cs="David" w:hint="cs"/>
          <w:rtl/>
        </w:rPr>
        <w:tab/>
        <w:t xml:space="preserve"> בעד </w:t>
      </w:r>
      <w:r w:rsidRPr="007415D3">
        <w:rPr>
          <w:rFonts w:cs="David"/>
          <w:rtl/>
        </w:rPr>
        <w:t>–</w:t>
      </w:r>
      <w:r w:rsidRPr="007415D3">
        <w:rPr>
          <w:rFonts w:cs="David" w:hint="cs"/>
          <w:rtl/>
        </w:rPr>
        <w:t xml:space="preserve"> 14, נגד </w:t>
      </w:r>
      <w:r w:rsidRPr="007415D3">
        <w:rPr>
          <w:rFonts w:cs="David"/>
          <w:rtl/>
        </w:rPr>
        <w:t>–</w:t>
      </w:r>
      <w:r w:rsidRPr="007415D3">
        <w:rPr>
          <w:rFonts w:cs="David" w:hint="cs"/>
          <w:rtl/>
        </w:rPr>
        <w:t xml:space="preserve"> 11, נמנעים </w:t>
      </w:r>
      <w:r w:rsidRPr="007415D3">
        <w:rPr>
          <w:rFonts w:cs="David"/>
          <w:rtl/>
        </w:rPr>
        <w:t>–</w:t>
      </w:r>
      <w:r w:rsidRPr="007415D3">
        <w:rPr>
          <w:rFonts w:cs="David" w:hint="cs"/>
          <w:rtl/>
        </w:rPr>
        <w:t xml:space="preserve"> אין, לפיכך אני קובעת שהסעיף הזה נשאר בחוק ההסדרים. עכשיו אנחנו נצביע על ועדה. </w:t>
      </w:r>
    </w:p>
    <w:p w14:paraId="47DB6595" w14:textId="77777777" w:rsidR="007415D3" w:rsidRPr="007415D3" w:rsidRDefault="007415D3" w:rsidP="007415D3">
      <w:pPr>
        <w:bidi/>
        <w:jc w:val="both"/>
        <w:rPr>
          <w:rFonts w:cs="David" w:hint="cs"/>
          <w:rtl/>
        </w:rPr>
      </w:pPr>
    </w:p>
    <w:p w14:paraId="46D4DDD8" w14:textId="77777777" w:rsidR="007415D3" w:rsidRPr="007415D3" w:rsidRDefault="007415D3" w:rsidP="007415D3">
      <w:pPr>
        <w:pStyle w:val="Heading5"/>
        <w:rPr>
          <w:rFonts w:hint="cs"/>
          <w:rtl/>
        </w:rPr>
      </w:pPr>
      <w:r w:rsidRPr="007415D3">
        <w:rPr>
          <w:rFonts w:hint="cs"/>
          <w:u w:val="single"/>
          <w:rtl/>
        </w:rPr>
        <w:t>אביגדור יצחקי:</w:t>
      </w:r>
    </w:p>
    <w:p w14:paraId="6F4F83B4" w14:textId="77777777" w:rsidR="007415D3" w:rsidRPr="007415D3" w:rsidRDefault="007415D3" w:rsidP="007415D3">
      <w:pPr>
        <w:pStyle w:val="Heading5"/>
        <w:rPr>
          <w:rFonts w:hint="cs"/>
          <w:rtl/>
        </w:rPr>
      </w:pPr>
    </w:p>
    <w:p w14:paraId="587C813B" w14:textId="77777777" w:rsidR="007415D3" w:rsidRPr="007415D3" w:rsidRDefault="007415D3" w:rsidP="007415D3">
      <w:pPr>
        <w:bidi/>
        <w:jc w:val="both"/>
        <w:rPr>
          <w:rFonts w:cs="David" w:hint="cs"/>
          <w:rtl/>
        </w:rPr>
      </w:pPr>
      <w:r w:rsidRPr="007415D3">
        <w:rPr>
          <w:rFonts w:cs="David" w:hint="cs"/>
          <w:rtl/>
        </w:rPr>
        <w:tab/>
        <w:t xml:space="preserve"> הממשלה מציעה ועדת הכספים. </w:t>
      </w:r>
    </w:p>
    <w:p w14:paraId="3B76A38E" w14:textId="77777777" w:rsidR="007415D3" w:rsidRPr="007415D3" w:rsidRDefault="007415D3" w:rsidP="007415D3">
      <w:pPr>
        <w:bidi/>
        <w:jc w:val="both"/>
        <w:rPr>
          <w:rFonts w:cs="David" w:hint="cs"/>
          <w:rtl/>
        </w:rPr>
      </w:pPr>
    </w:p>
    <w:p w14:paraId="516D405F" w14:textId="77777777" w:rsidR="007415D3" w:rsidRPr="007415D3" w:rsidRDefault="007415D3" w:rsidP="007415D3">
      <w:pPr>
        <w:bidi/>
        <w:jc w:val="both"/>
        <w:rPr>
          <w:rFonts w:cs="David" w:hint="cs"/>
          <w:rtl/>
        </w:rPr>
      </w:pPr>
      <w:r w:rsidRPr="007415D3">
        <w:rPr>
          <w:rFonts w:cs="David" w:hint="cs"/>
          <w:u w:val="single"/>
          <w:rtl/>
        </w:rPr>
        <w:t>משה שרוני:</w:t>
      </w:r>
    </w:p>
    <w:p w14:paraId="674B68C8" w14:textId="77777777" w:rsidR="007415D3" w:rsidRPr="007415D3" w:rsidRDefault="007415D3" w:rsidP="007415D3">
      <w:pPr>
        <w:bidi/>
        <w:jc w:val="both"/>
        <w:rPr>
          <w:rFonts w:cs="David" w:hint="cs"/>
          <w:rtl/>
        </w:rPr>
      </w:pPr>
    </w:p>
    <w:p w14:paraId="52FFAC8D" w14:textId="77777777" w:rsidR="007415D3" w:rsidRPr="007415D3" w:rsidRDefault="007415D3" w:rsidP="007415D3">
      <w:pPr>
        <w:bidi/>
        <w:jc w:val="both"/>
        <w:rPr>
          <w:rFonts w:cs="David" w:hint="cs"/>
          <w:rtl/>
        </w:rPr>
      </w:pPr>
      <w:r w:rsidRPr="007415D3">
        <w:rPr>
          <w:rFonts w:cs="David" w:hint="cs"/>
          <w:rtl/>
        </w:rPr>
        <w:tab/>
        <w:t xml:space="preserve"> ועדת העבודה והרווחה.  סוכם שיהיה ועדת הרווחה. </w:t>
      </w:r>
    </w:p>
    <w:p w14:paraId="358B8CA4" w14:textId="77777777" w:rsidR="007415D3" w:rsidRPr="007415D3" w:rsidRDefault="007415D3" w:rsidP="007415D3">
      <w:pPr>
        <w:bidi/>
        <w:jc w:val="both"/>
        <w:rPr>
          <w:rFonts w:cs="David" w:hint="cs"/>
          <w:rtl/>
        </w:rPr>
      </w:pPr>
    </w:p>
    <w:p w14:paraId="459F4D3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B62F8F3" w14:textId="77777777" w:rsidR="007415D3" w:rsidRPr="007415D3" w:rsidRDefault="007415D3" w:rsidP="007415D3">
      <w:pPr>
        <w:bidi/>
        <w:jc w:val="both"/>
        <w:rPr>
          <w:rFonts w:cs="David" w:hint="cs"/>
          <w:u w:val="single"/>
          <w:rtl/>
        </w:rPr>
      </w:pPr>
    </w:p>
    <w:p w14:paraId="6EF5494F" w14:textId="77777777" w:rsidR="007415D3" w:rsidRPr="007415D3" w:rsidRDefault="007415D3" w:rsidP="007415D3">
      <w:pPr>
        <w:bidi/>
        <w:jc w:val="both"/>
        <w:rPr>
          <w:rFonts w:cs="David" w:hint="cs"/>
          <w:rtl/>
        </w:rPr>
      </w:pPr>
      <w:r w:rsidRPr="007415D3">
        <w:rPr>
          <w:rFonts w:cs="David" w:hint="cs"/>
          <w:rtl/>
        </w:rPr>
        <w:tab/>
        <w:t xml:space="preserve">אני רוצה רוויזיה על ההצבעה הקודמת. </w:t>
      </w:r>
    </w:p>
    <w:p w14:paraId="530A3D08" w14:textId="77777777" w:rsidR="007415D3" w:rsidRPr="007415D3" w:rsidRDefault="007415D3" w:rsidP="007415D3">
      <w:pPr>
        <w:bidi/>
        <w:jc w:val="both"/>
        <w:rPr>
          <w:rFonts w:cs="David" w:hint="cs"/>
          <w:rtl/>
        </w:rPr>
      </w:pPr>
    </w:p>
    <w:p w14:paraId="4AD433F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9D9B529" w14:textId="77777777" w:rsidR="007415D3" w:rsidRPr="007415D3" w:rsidRDefault="007415D3" w:rsidP="007415D3">
      <w:pPr>
        <w:bidi/>
        <w:jc w:val="both"/>
        <w:rPr>
          <w:rFonts w:cs="David" w:hint="cs"/>
          <w:rtl/>
        </w:rPr>
      </w:pPr>
    </w:p>
    <w:p w14:paraId="4007D577" w14:textId="77777777" w:rsidR="007415D3" w:rsidRPr="007415D3" w:rsidRDefault="007415D3" w:rsidP="007415D3">
      <w:pPr>
        <w:bidi/>
        <w:jc w:val="both"/>
        <w:rPr>
          <w:rFonts w:cs="David" w:hint="cs"/>
          <w:rtl/>
        </w:rPr>
      </w:pPr>
      <w:r w:rsidRPr="007415D3">
        <w:rPr>
          <w:rFonts w:cs="David" w:hint="cs"/>
          <w:rtl/>
        </w:rPr>
        <w:tab/>
        <w:t xml:space="preserve"> יש לך דקה לרוויזיה. </w:t>
      </w:r>
    </w:p>
    <w:p w14:paraId="0794FB78" w14:textId="77777777" w:rsidR="007415D3" w:rsidRPr="007415D3" w:rsidRDefault="007415D3" w:rsidP="007415D3">
      <w:pPr>
        <w:bidi/>
        <w:jc w:val="both"/>
        <w:rPr>
          <w:rFonts w:cs="David" w:hint="cs"/>
          <w:rtl/>
        </w:rPr>
      </w:pPr>
    </w:p>
    <w:p w14:paraId="797FD7C6"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3885B513" w14:textId="77777777" w:rsidR="007415D3" w:rsidRPr="007415D3" w:rsidRDefault="007415D3" w:rsidP="007415D3">
      <w:pPr>
        <w:bidi/>
        <w:jc w:val="both"/>
        <w:rPr>
          <w:rFonts w:cs="David" w:hint="cs"/>
          <w:u w:val="single"/>
          <w:rtl/>
        </w:rPr>
      </w:pPr>
    </w:p>
    <w:p w14:paraId="7C807456" w14:textId="77777777" w:rsidR="007415D3" w:rsidRPr="007415D3" w:rsidRDefault="007415D3" w:rsidP="007415D3">
      <w:pPr>
        <w:bidi/>
        <w:jc w:val="both"/>
        <w:rPr>
          <w:rFonts w:cs="David" w:hint="cs"/>
          <w:rtl/>
        </w:rPr>
      </w:pPr>
      <w:r w:rsidRPr="007415D3">
        <w:rPr>
          <w:rFonts w:cs="David" w:hint="cs"/>
          <w:rtl/>
        </w:rPr>
        <w:tab/>
        <w:t xml:space="preserve"> חבר הכנסת שרוני, אני עושה רוויזיה. אני מאפשר לך להוציא את זה מחוק ההסדרים. </w:t>
      </w:r>
    </w:p>
    <w:p w14:paraId="66FC10A9" w14:textId="77777777" w:rsidR="007415D3" w:rsidRPr="007415D3" w:rsidRDefault="007415D3" w:rsidP="007415D3">
      <w:pPr>
        <w:bidi/>
        <w:jc w:val="both"/>
        <w:rPr>
          <w:rFonts w:cs="David" w:hint="cs"/>
          <w:rtl/>
        </w:rPr>
      </w:pPr>
    </w:p>
    <w:p w14:paraId="6F18025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71E2FAE" w14:textId="77777777" w:rsidR="007415D3" w:rsidRPr="007415D3" w:rsidRDefault="007415D3" w:rsidP="007415D3">
      <w:pPr>
        <w:bidi/>
        <w:jc w:val="both"/>
        <w:rPr>
          <w:rFonts w:cs="David" w:hint="cs"/>
          <w:rtl/>
        </w:rPr>
      </w:pPr>
    </w:p>
    <w:p w14:paraId="2C17CDB3" w14:textId="77777777" w:rsidR="007415D3" w:rsidRPr="007415D3" w:rsidRDefault="007415D3" w:rsidP="007415D3">
      <w:pPr>
        <w:bidi/>
        <w:jc w:val="both"/>
        <w:rPr>
          <w:rFonts w:cs="David" w:hint="cs"/>
          <w:rtl/>
        </w:rPr>
      </w:pPr>
      <w:r w:rsidRPr="007415D3">
        <w:rPr>
          <w:rFonts w:cs="David" w:hint="cs"/>
          <w:rtl/>
        </w:rPr>
        <w:tab/>
        <w:t xml:space="preserve"> אנחנו מצביעים על הרוויזיה של חבר הכנסת סער. </w:t>
      </w:r>
    </w:p>
    <w:p w14:paraId="283B1B4E" w14:textId="77777777" w:rsidR="007415D3" w:rsidRPr="007415D3" w:rsidRDefault="007415D3" w:rsidP="007415D3">
      <w:pPr>
        <w:bidi/>
        <w:jc w:val="both"/>
        <w:rPr>
          <w:rFonts w:cs="David" w:hint="cs"/>
          <w:rtl/>
        </w:rPr>
      </w:pPr>
    </w:p>
    <w:p w14:paraId="7E93398D" w14:textId="77777777" w:rsidR="007415D3" w:rsidRPr="007415D3" w:rsidRDefault="007415D3" w:rsidP="007415D3">
      <w:pPr>
        <w:bidi/>
        <w:jc w:val="both"/>
        <w:rPr>
          <w:rFonts w:cs="David" w:hint="cs"/>
          <w:u w:val="single"/>
          <w:rtl/>
        </w:rPr>
      </w:pPr>
    </w:p>
    <w:p w14:paraId="7113DB9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1DC3C59" w14:textId="77777777" w:rsidR="007415D3" w:rsidRPr="007415D3" w:rsidRDefault="007415D3" w:rsidP="007415D3">
      <w:pPr>
        <w:bidi/>
        <w:jc w:val="both"/>
        <w:rPr>
          <w:rFonts w:cs="David" w:hint="cs"/>
          <w:u w:val="single"/>
          <w:rtl/>
        </w:rPr>
      </w:pPr>
    </w:p>
    <w:p w14:paraId="1903EBFD" w14:textId="77777777" w:rsidR="007415D3" w:rsidRPr="007415D3" w:rsidRDefault="007415D3" w:rsidP="007415D3">
      <w:pPr>
        <w:bidi/>
        <w:jc w:val="both"/>
        <w:rPr>
          <w:rFonts w:cs="David" w:hint="cs"/>
          <w:rtl/>
        </w:rPr>
      </w:pPr>
      <w:r w:rsidRPr="007415D3">
        <w:rPr>
          <w:rFonts w:cs="David" w:hint="cs"/>
          <w:rtl/>
        </w:rPr>
        <w:tab/>
        <w:t xml:space="preserve">אני רוצה לנמק. מאחר וראיתי פה כבר כיצד משתמשים בקולות של אנשים וחוזרים מסיכומים אחרי חצי שנייה, אני רוצה להציע לכולם להוציא את הפגיעה בחיילים משוחררים מחוק ההסדרים. אפשר לעשות את זה רק על-ידי תמיכה מהרוויזיה. </w:t>
      </w:r>
    </w:p>
    <w:p w14:paraId="46811197" w14:textId="77777777" w:rsidR="007415D3" w:rsidRPr="007415D3" w:rsidRDefault="007415D3" w:rsidP="007415D3">
      <w:pPr>
        <w:bidi/>
        <w:jc w:val="both"/>
        <w:rPr>
          <w:rFonts w:cs="David" w:hint="cs"/>
          <w:rtl/>
        </w:rPr>
      </w:pPr>
    </w:p>
    <w:p w14:paraId="608CAF09" w14:textId="77777777" w:rsidR="007415D3" w:rsidRPr="007415D3" w:rsidRDefault="007415D3" w:rsidP="007415D3">
      <w:pPr>
        <w:pStyle w:val="Heading5"/>
        <w:rPr>
          <w:rFonts w:hint="cs"/>
          <w:rtl/>
        </w:rPr>
      </w:pPr>
      <w:r w:rsidRPr="007415D3">
        <w:rPr>
          <w:rFonts w:hint="cs"/>
          <w:u w:val="single"/>
          <w:rtl/>
        </w:rPr>
        <w:t>אסתרינה טרטמן:</w:t>
      </w:r>
    </w:p>
    <w:p w14:paraId="1023DCAA" w14:textId="77777777" w:rsidR="007415D3" w:rsidRPr="007415D3" w:rsidRDefault="007415D3" w:rsidP="007415D3">
      <w:pPr>
        <w:pStyle w:val="Heading5"/>
        <w:rPr>
          <w:rFonts w:hint="cs"/>
          <w:rtl/>
        </w:rPr>
      </w:pPr>
    </w:p>
    <w:p w14:paraId="4AD52AEB" w14:textId="77777777" w:rsidR="007415D3" w:rsidRPr="007415D3" w:rsidRDefault="007415D3" w:rsidP="007415D3">
      <w:pPr>
        <w:bidi/>
        <w:jc w:val="both"/>
        <w:rPr>
          <w:rFonts w:cs="David" w:hint="cs"/>
          <w:rtl/>
        </w:rPr>
      </w:pPr>
      <w:r w:rsidRPr="007415D3">
        <w:rPr>
          <w:rFonts w:cs="David" w:hint="cs"/>
          <w:rtl/>
        </w:rPr>
        <w:tab/>
        <w:t xml:space="preserve"> תנוח דעתך, ישראל ביתנו עושה את זה - - -</w:t>
      </w:r>
    </w:p>
    <w:p w14:paraId="6EDC45F2" w14:textId="77777777" w:rsidR="007415D3" w:rsidRPr="007415D3" w:rsidRDefault="007415D3" w:rsidP="007415D3">
      <w:pPr>
        <w:bidi/>
        <w:jc w:val="both"/>
        <w:rPr>
          <w:rFonts w:cs="David" w:hint="cs"/>
          <w:rtl/>
        </w:rPr>
      </w:pPr>
    </w:p>
    <w:p w14:paraId="1374472F" w14:textId="77777777" w:rsidR="007415D3" w:rsidRPr="007415D3" w:rsidRDefault="007415D3" w:rsidP="007415D3">
      <w:pPr>
        <w:bidi/>
        <w:jc w:val="both"/>
        <w:rPr>
          <w:rFonts w:cs="David" w:hint="cs"/>
          <w:u w:val="single"/>
          <w:rtl/>
        </w:rPr>
      </w:pPr>
      <w:r w:rsidRPr="007415D3">
        <w:rPr>
          <w:rFonts w:cs="David" w:hint="cs"/>
          <w:u w:val="single"/>
          <w:rtl/>
        </w:rPr>
        <w:t>קריאה:</w:t>
      </w:r>
    </w:p>
    <w:p w14:paraId="6EDB89B3" w14:textId="77777777" w:rsidR="007415D3" w:rsidRPr="007415D3" w:rsidRDefault="007415D3" w:rsidP="007415D3">
      <w:pPr>
        <w:bidi/>
        <w:jc w:val="both"/>
        <w:rPr>
          <w:rFonts w:cs="David" w:hint="cs"/>
          <w:rtl/>
        </w:rPr>
      </w:pPr>
    </w:p>
    <w:p w14:paraId="773E77A2" w14:textId="77777777" w:rsidR="007415D3" w:rsidRPr="007415D3" w:rsidRDefault="007415D3" w:rsidP="007415D3">
      <w:pPr>
        <w:bidi/>
        <w:jc w:val="both"/>
        <w:rPr>
          <w:rFonts w:cs="David" w:hint="cs"/>
          <w:rtl/>
        </w:rPr>
      </w:pPr>
      <w:r w:rsidRPr="007415D3">
        <w:rPr>
          <w:rFonts w:cs="David" w:hint="cs"/>
          <w:rtl/>
        </w:rPr>
        <w:tab/>
        <w:t xml:space="preserve">ראינו, ראינו,  ישראל ביתנו. </w:t>
      </w:r>
    </w:p>
    <w:p w14:paraId="3280795D" w14:textId="77777777" w:rsidR="007415D3" w:rsidRPr="007415D3" w:rsidRDefault="007415D3" w:rsidP="007415D3">
      <w:pPr>
        <w:bidi/>
        <w:jc w:val="both"/>
        <w:rPr>
          <w:rFonts w:cs="David" w:hint="cs"/>
          <w:rtl/>
        </w:rPr>
      </w:pPr>
    </w:p>
    <w:p w14:paraId="05BCB3D7"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34BE46C" w14:textId="77777777" w:rsidR="007415D3" w:rsidRPr="007415D3" w:rsidRDefault="007415D3" w:rsidP="007415D3">
      <w:pPr>
        <w:bidi/>
        <w:jc w:val="both"/>
        <w:rPr>
          <w:rFonts w:cs="David" w:hint="cs"/>
          <w:rtl/>
        </w:rPr>
      </w:pPr>
    </w:p>
    <w:p w14:paraId="0186C83F" w14:textId="77777777" w:rsidR="007415D3" w:rsidRPr="007415D3" w:rsidRDefault="007415D3" w:rsidP="007415D3">
      <w:pPr>
        <w:bidi/>
        <w:jc w:val="both"/>
        <w:rPr>
          <w:rFonts w:cs="David" w:hint="cs"/>
          <w:rtl/>
        </w:rPr>
      </w:pPr>
      <w:r w:rsidRPr="007415D3">
        <w:rPr>
          <w:rFonts w:cs="David" w:hint="cs"/>
          <w:rtl/>
        </w:rPr>
        <w:tab/>
        <w:t xml:space="preserve"> אני מצביעה על הרוויזיה של חבר הכנסת סער.  אם אני אבקש עוד הפעם שקט תהיה הפסקה  של חצי שעה בישיבה. חבר הכנסת יצחקי, אני לא יכולה לנהל כך את הישיבה. מי בעד הרוויזיה של חבר הכנסת סער? מי נגד? </w:t>
      </w:r>
    </w:p>
    <w:p w14:paraId="2ABCD787" w14:textId="77777777" w:rsidR="007415D3" w:rsidRPr="007415D3" w:rsidRDefault="007415D3" w:rsidP="007415D3">
      <w:pPr>
        <w:bidi/>
        <w:jc w:val="both"/>
        <w:rPr>
          <w:rFonts w:cs="David" w:hint="cs"/>
          <w:rtl/>
        </w:rPr>
      </w:pPr>
    </w:p>
    <w:p w14:paraId="29A52A31"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ה  צ ב ע ה </w:t>
      </w:r>
    </w:p>
    <w:p w14:paraId="4050581B"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בעד  -  10</w:t>
      </w:r>
    </w:p>
    <w:p w14:paraId="6550CBC6"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נגד  - 14</w:t>
      </w:r>
    </w:p>
    <w:p w14:paraId="67A669DB"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נמנעים - אין </w:t>
      </w:r>
    </w:p>
    <w:p w14:paraId="7637EB38"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הרוויזיה לא נתקבלה. </w:t>
      </w:r>
    </w:p>
    <w:p w14:paraId="5A47BC6D" w14:textId="77777777" w:rsidR="007415D3" w:rsidRPr="007415D3" w:rsidRDefault="007415D3" w:rsidP="007415D3">
      <w:pPr>
        <w:bidi/>
        <w:jc w:val="both"/>
        <w:rPr>
          <w:rFonts w:cs="David" w:hint="cs"/>
          <w:u w:val="single"/>
          <w:rtl/>
        </w:rPr>
      </w:pPr>
    </w:p>
    <w:p w14:paraId="0D148FD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8DE262E" w14:textId="77777777" w:rsidR="007415D3" w:rsidRPr="007415D3" w:rsidRDefault="007415D3" w:rsidP="007415D3">
      <w:pPr>
        <w:bidi/>
        <w:jc w:val="both"/>
        <w:rPr>
          <w:rFonts w:cs="David" w:hint="cs"/>
          <w:rtl/>
        </w:rPr>
      </w:pPr>
    </w:p>
    <w:p w14:paraId="2D6BAA13" w14:textId="77777777" w:rsidR="007415D3" w:rsidRPr="007415D3" w:rsidRDefault="007415D3" w:rsidP="007415D3">
      <w:pPr>
        <w:bidi/>
        <w:jc w:val="both"/>
        <w:rPr>
          <w:rFonts w:cs="David" w:hint="cs"/>
          <w:rtl/>
        </w:rPr>
      </w:pPr>
      <w:r w:rsidRPr="007415D3">
        <w:rPr>
          <w:rFonts w:cs="David" w:hint="cs"/>
          <w:rtl/>
        </w:rPr>
        <w:tab/>
        <w:t xml:space="preserve">בעד הרוויזיה הצביעו 10, נגד </w:t>
      </w:r>
      <w:r w:rsidRPr="007415D3">
        <w:rPr>
          <w:rFonts w:cs="David"/>
          <w:rtl/>
        </w:rPr>
        <w:t>–</w:t>
      </w:r>
      <w:r w:rsidRPr="007415D3">
        <w:rPr>
          <w:rFonts w:cs="David" w:hint="cs"/>
          <w:rtl/>
        </w:rPr>
        <w:t xml:space="preserve"> 14, אין נמנעים. לפיכך, הרוויזיה לא התקבלה. </w:t>
      </w:r>
    </w:p>
    <w:p w14:paraId="16685BF1" w14:textId="77777777" w:rsidR="007415D3" w:rsidRPr="007415D3" w:rsidRDefault="007415D3" w:rsidP="007415D3">
      <w:pPr>
        <w:bidi/>
        <w:jc w:val="both"/>
        <w:rPr>
          <w:rFonts w:cs="David" w:hint="cs"/>
          <w:rtl/>
        </w:rPr>
      </w:pPr>
    </w:p>
    <w:p w14:paraId="3C9BF981" w14:textId="77777777" w:rsidR="007415D3" w:rsidRPr="007415D3" w:rsidRDefault="007415D3" w:rsidP="007415D3">
      <w:pPr>
        <w:bidi/>
        <w:jc w:val="both"/>
        <w:rPr>
          <w:rFonts w:cs="David" w:hint="cs"/>
          <w:rtl/>
        </w:rPr>
      </w:pPr>
      <w:r w:rsidRPr="007415D3">
        <w:rPr>
          <w:rFonts w:cs="David" w:hint="cs"/>
          <w:rtl/>
        </w:rPr>
        <w:tab/>
        <w:t xml:space="preserve">אנחנו עוברים לדון באיזה ועדה תידון הצעת החוק. על-פי הצעת הממשלה -  ועדת העבודה והרווחה. </w:t>
      </w:r>
    </w:p>
    <w:p w14:paraId="46BF923E"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p>
    <w:p w14:paraId="3E5A4032" w14:textId="77777777" w:rsidR="007415D3" w:rsidRPr="007415D3" w:rsidRDefault="007415D3" w:rsidP="007415D3">
      <w:pPr>
        <w:bidi/>
        <w:jc w:val="both"/>
        <w:rPr>
          <w:rFonts w:cs="David" w:hint="cs"/>
          <w:rtl/>
        </w:rPr>
      </w:pPr>
      <w:r w:rsidRPr="007415D3">
        <w:rPr>
          <w:rFonts w:cs="David" w:hint="cs"/>
          <w:rtl/>
        </w:rPr>
        <w:tab/>
        <w:t xml:space="preserve">אני מכריזה על עשר דקות הפסקה. </w:t>
      </w:r>
    </w:p>
    <w:p w14:paraId="275D98AE" w14:textId="77777777" w:rsidR="007415D3" w:rsidRPr="007415D3" w:rsidRDefault="007415D3" w:rsidP="007415D3">
      <w:pPr>
        <w:bidi/>
        <w:jc w:val="both"/>
        <w:rPr>
          <w:rFonts w:cs="David" w:hint="cs"/>
          <w:rtl/>
        </w:rPr>
      </w:pPr>
    </w:p>
    <w:p w14:paraId="4CB70EDF"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25C25BAD" w14:textId="77777777" w:rsidR="007415D3" w:rsidRPr="007415D3" w:rsidRDefault="007415D3" w:rsidP="007415D3">
      <w:pPr>
        <w:bidi/>
        <w:jc w:val="both"/>
        <w:rPr>
          <w:rFonts w:cs="David" w:hint="cs"/>
          <w:rtl/>
        </w:rPr>
      </w:pPr>
    </w:p>
    <w:p w14:paraId="2C43CD72" w14:textId="77777777" w:rsidR="007415D3" w:rsidRPr="007415D3" w:rsidRDefault="007415D3" w:rsidP="007415D3">
      <w:pPr>
        <w:bidi/>
        <w:jc w:val="both"/>
        <w:rPr>
          <w:rFonts w:cs="David" w:hint="cs"/>
          <w:rtl/>
        </w:rPr>
      </w:pPr>
      <w:r w:rsidRPr="007415D3">
        <w:rPr>
          <w:rFonts w:cs="David" w:hint="cs"/>
          <w:rtl/>
        </w:rPr>
        <w:tab/>
        <w:t xml:space="preserve">לא, לא. </w:t>
      </w:r>
    </w:p>
    <w:p w14:paraId="402D60D6" w14:textId="77777777" w:rsidR="007415D3" w:rsidRPr="007415D3" w:rsidRDefault="007415D3" w:rsidP="007415D3">
      <w:pPr>
        <w:bidi/>
        <w:jc w:val="both"/>
        <w:rPr>
          <w:rFonts w:cs="David" w:hint="cs"/>
          <w:rtl/>
        </w:rPr>
      </w:pPr>
    </w:p>
    <w:p w14:paraId="27E8C417" w14:textId="77777777" w:rsidR="007415D3" w:rsidRPr="007415D3" w:rsidRDefault="007415D3" w:rsidP="007415D3">
      <w:pPr>
        <w:bidi/>
        <w:jc w:val="both"/>
        <w:rPr>
          <w:rFonts w:cs="David" w:hint="cs"/>
          <w:u w:val="single"/>
          <w:rtl/>
        </w:rPr>
      </w:pPr>
      <w:r w:rsidRPr="007415D3">
        <w:rPr>
          <w:rFonts w:cs="David" w:hint="cs"/>
          <w:u w:val="single"/>
          <w:rtl/>
        </w:rPr>
        <w:t>הישיבה הופסקה בשעה 16:25.</w:t>
      </w:r>
    </w:p>
    <w:p w14:paraId="27B771BC" w14:textId="77777777" w:rsidR="007415D3" w:rsidRPr="007415D3" w:rsidRDefault="007415D3" w:rsidP="007415D3">
      <w:pPr>
        <w:bidi/>
        <w:jc w:val="both"/>
        <w:rPr>
          <w:rFonts w:cs="David" w:hint="cs"/>
          <w:u w:val="single"/>
          <w:rtl/>
        </w:rPr>
      </w:pPr>
    </w:p>
    <w:p w14:paraId="439308CC" w14:textId="77777777" w:rsidR="007415D3" w:rsidRPr="007415D3" w:rsidRDefault="007415D3" w:rsidP="007415D3">
      <w:pPr>
        <w:bidi/>
        <w:jc w:val="both"/>
        <w:rPr>
          <w:rFonts w:cs="David" w:hint="cs"/>
          <w:u w:val="single"/>
          <w:rtl/>
        </w:rPr>
      </w:pPr>
      <w:r w:rsidRPr="007415D3">
        <w:rPr>
          <w:rFonts w:cs="David" w:hint="cs"/>
          <w:u w:val="single"/>
          <w:rtl/>
        </w:rPr>
        <w:t>הישיבה חודשה בשעה 16:30.</w:t>
      </w:r>
    </w:p>
    <w:p w14:paraId="7AC5493B" w14:textId="77777777" w:rsidR="007415D3" w:rsidRPr="007415D3" w:rsidRDefault="007415D3" w:rsidP="007415D3">
      <w:pPr>
        <w:bidi/>
        <w:jc w:val="both"/>
        <w:rPr>
          <w:rFonts w:cs="David" w:hint="cs"/>
          <w:u w:val="single"/>
          <w:rtl/>
        </w:rPr>
      </w:pPr>
    </w:p>
    <w:p w14:paraId="7D975570"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1B5B761" w14:textId="77777777" w:rsidR="007415D3" w:rsidRPr="007415D3" w:rsidRDefault="007415D3" w:rsidP="007415D3">
      <w:pPr>
        <w:bidi/>
        <w:jc w:val="both"/>
        <w:rPr>
          <w:rFonts w:cs="David" w:hint="cs"/>
          <w:rtl/>
        </w:rPr>
      </w:pPr>
    </w:p>
    <w:p w14:paraId="2348CA4C" w14:textId="77777777" w:rsidR="007415D3" w:rsidRPr="007415D3" w:rsidRDefault="007415D3" w:rsidP="007415D3">
      <w:pPr>
        <w:bidi/>
        <w:jc w:val="both"/>
        <w:rPr>
          <w:rFonts w:cs="David" w:hint="cs"/>
          <w:rtl/>
        </w:rPr>
      </w:pPr>
      <w:r w:rsidRPr="007415D3">
        <w:rPr>
          <w:rFonts w:cs="David" w:hint="cs"/>
          <w:rtl/>
        </w:rPr>
        <w:tab/>
        <w:t xml:space="preserve"> אני פותחת את הישיבה. חבר הכנסת שטייניץ והעוזרת , צאי החוצה בבקשה. זה לא מעניין מה היא לא ראתה. בפעם הבאה כאשר יהיה רעש באמצע ההצבעה אני אפסיק את הישיבה למשך חצי שעה. לי יש את כל הזמן שבעולם, גם אם ההצבעה הזאת תיקח שבוע ימים. </w:t>
      </w:r>
    </w:p>
    <w:p w14:paraId="3A859915" w14:textId="77777777" w:rsidR="007415D3" w:rsidRPr="007415D3" w:rsidRDefault="007415D3" w:rsidP="007415D3">
      <w:pPr>
        <w:bidi/>
        <w:jc w:val="both"/>
        <w:rPr>
          <w:rFonts w:cs="David" w:hint="cs"/>
          <w:rtl/>
        </w:rPr>
      </w:pPr>
    </w:p>
    <w:p w14:paraId="324E7B71" w14:textId="77777777" w:rsidR="007415D3" w:rsidRPr="007415D3" w:rsidRDefault="007415D3" w:rsidP="007415D3">
      <w:pPr>
        <w:bidi/>
        <w:jc w:val="both"/>
        <w:rPr>
          <w:rFonts w:cs="David" w:hint="cs"/>
          <w:rtl/>
        </w:rPr>
      </w:pPr>
      <w:r w:rsidRPr="007415D3">
        <w:rPr>
          <w:rFonts w:cs="David" w:hint="cs"/>
          <w:rtl/>
        </w:rPr>
        <w:tab/>
        <w:t xml:space="preserve">אנחנו עוברים להצבעה  לגבי הוועדה שבה יידון הסעיף. נשמעה הצעה להעביר את הצעת </w:t>
      </w:r>
    </w:p>
    <w:p w14:paraId="07E27C77" w14:textId="77777777" w:rsidR="007415D3" w:rsidRPr="007415D3" w:rsidRDefault="007415D3" w:rsidP="007415D3">
      <w:pPr>
        <w:bidi/>
        <w:jc w:val="both"/>
        <w:rPr>
          <w:rFonts w:cs="David" w:hint="cs"/>
          <w:rtl/>
        </w:rPr>
      </w:pPr>
      <w:r w:rsidRPr="007415D3">
        <w:rPr>
          <w:rFonts w:cs="David" w:hint="cs"/>
          <w:rtl/>
        </w:rPr>
        <w:t xml:space="preserve">החוק לדיון בוועדת העבודה והרווחה. מי בעד?  מי נגד? </w:t>
      </w:r>
    </w:p>
    <w:p w14:paraId="16CD8F9D" w14:textId="77777777" w:rsidR="007415D3" w:rsidRPr="007415D3" w:rsidRDefault="007415D3" w:rsidP="007415D3">
      <w:pPr>
        <w:bidi/>
        <w:jc w:val="both"/>
        <w:rPr>
          <w:rFonts w:cs="David" w:hint="cs"/>
          <w:rtl/>
        </w:rPr>
      </w:pPr>
    </w:p>
    <w:p w14:paraId="670B3E38" w14:textId="77777777" w:rsidR="007415D3" w:rsidRPr="007415D3" w:rsidRDefault="007415D3" w:rsidP="007415D3">
      <w:pPr>
        <w:bidi/>
        <w:jc w:val="both"/>
        <w:rPr>
          <w:rFonts w:cs="David" w:hint="cs"/>
          <w:rtl/>
        </w:rPr>
      </w:pPr>
      <w:r w:rsidRPr="007415D3">
        <w:rPr>
          <w:rFonts w:cs="David" w:hint="cs"/>
          <w:rtl/>
        </w:rPr>
        <w:t>ה  צ ב ע ה</w:t>
      </w:r>
    </w:p>
    <w:p w14:paraId="355ECF6C" w14:textId="77777777" w:rsidR="007415D3" w:rsidRPr="007415D3" w:rsidRDefault="007415D3" w:rsidP="007415D3">
      <w:pPr>
        <w:bidi/>
        <w:jc w:val="both"/>
        <w:rPr>
          <w:rFonts w:cs="David" w:hint="cs"/>
          <w:rtl/>
        </w:rPr>
      </w:pPr>
      <w:r w:rsidRPr="007415D3">
        <w:rPr>
          <w:rFonts w:cs="David" w:hint="cs"/>
          <w:rtl/>
        </w:rPr>
        <w:t>בעד   -  21</w:t>
      </w:r>
    </w:p>
    <w:p w14:paraId="11483D5A" w14:textId="77777777" w:rsidR="007415D3" w:rsidRPr="007415D3" w:rsidRDefault="007415D3" w:rsidP="007415D3">
      <w:pPr>
        <w:bidi/>
        <w:jc w:val="both"/>
        <w:rPr>
          <w:rFonts w:cs="David" w:hint="cs"/>
          <w:rtl/>
        </w:rPr>
      </w:pPr>
      <w:r w:rsidRPr="007415D3">
        <w:rPr>
          <w:rFonts w:cs="David" w:hint="cs"/>
          <w:rtl/>
        </w:rPr>
        <w:t>נגד  - אין</w:t>
      </w:r>
    </w:p>
    <w:p w14:paraId="1B665461" w14:textId="77777777" w:rsidR="007415D3" w:rsidRPr="007415D3" w:rsidRDefault="007415D3" w:rsidP="007415D3">
      <w:pPr>
        <w:bidi/>
        <w:jc w:val="both"/>
        <w:rPr>
          <w:rFonts w:cs="David" w:hint="cs"/>
          <w:rtl/>
        </w:rPr>
      </w:pPr>
      <w:r w:rsidRPr="007415D3">
        <w:rPr>
          <w:rFonts w:cs="David" w:hint="cs"/>
          <w:rtl/>
        </w:rPr>
        <w:t>נמנעים - אין</w:t>
      </w:r>
    </w:p>
    <w:p w14:paraId="3FBFC6EF" w14:textId="77777777" w:rsidR="007415D3" w:rsidRPr="007415D3" w:rsidRDefault="007415D3" w:rsidP="007415D3">
      <w:pPr>
        <w:bidi/>
        <w:jc w:val="both"/>
        <w:rPr>
          <w:rFonts w:cs="David" w:hint="cs"/>
          <w:rtl/>
        </w:rPr>
      </w:pPr>
      <w:r w:rsidRPr="007415D3">
        <w:rPr>
          <w:rFonts w:cs="David" w:hint="cs"/>
          <w:rtl/>
        </w:rPr>
        <w:t>ההצעה להעביר את הצעת  חוק הגדלת תקופת האכשרה כתנאי לזכאות לקבלת דמי אבטלה למבוטח שטרם מלאו לו 28 שנים,  לדיון בוועדת העבודה, הרווחה והבריאות נתקבלה.</w:t>
      </w:r>
    </w:p>
    <w:p w14:paraId="3B3F936B" w14:textId="77777777" w:rsidR="007415D3" w:rsidRPr="007415D3" w:rsidRDefault="007415D3" w:rsidP="007415D3">
      <w:pPr>
        <w:bidi/>
        <w:jc w:val="both"/>
        <w:rPr>
          <w:rFonts w:cs="David" w:hint="cs"/>
          <w:rtl/>
        </w:rPr>
      </w:pPr>
    </w:p>
    <w:p w14:paraId="11074C7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00DF801" w14:textId="77777777" w:rsidR="007415D3" w:rsidRPr="007415D3" w:rsidRDefault="007415D3" w:rsidP="007415D3">
      <w:pPr>
        <w:bidi/>
        <w:jc w:val="both"/>
        <w:rPr>
          <w:rFonts w:cs="David" w:hint="cs"/>
          <w:rtl/>
        </w:rPr>
      </w:pPr>
    </w:p>
    <w:p w14:paraId="12F018BB" w14:textId="77777777" w:rsidR="007415D3" w:rsidRPr="007415D3" w:rsidRDefault="007415D3" w:rsidP="007415D3">
      <w:pPr>
        <w:bidi/>
        <w:jc w:val="both"/>
        <w:rPr>
          <w:rFonts w:cs="David" w:hint="cs"/>
          <w:rtl/>
        </w:rPr>
      </w:pPr>
      <w:r w:rsidRPr="007415D3">
        <w:rPr>
          <w:rFonts w:cs="David" w:hint="cs"/>
          <w:rtl/>
        </w:rPr>
        <w:tab/>
        <w:t xml:space="preserve">בעד </w:t>
      </w:r>
      <w:r w:rsidRPr="007415D3">
        <w:rPr>
          <w:rFonts w:cs="David"/>
          <w:rtl/>
        </w:rPr>
        <w:t>–</w:t>
      </w:r>
      <w:r w:rsidRPr="007415D3">
        <w:rPr>
          <w:rFonts w:cs="David" w:hint="cs"/>
          <w:rtl/>
        </w:rPr>
        <w:t xml:space="preserve"> 21, אין נמנעים, אין מתנגדים. לפיכך, אני קובעת כי הצעת חוק הגדלת תקופת האכשרה כתנאי לזכאות לקבלת דמי אבטלה למבוטח שטרם מלאו לו 28 שנים, עוברת לדיון בוועדת העבודה, הרווחה והבריאות. </w:t>
      </w:r>
    </w:p>
    <w:p w14:paraId="1FF173A9" w14:textId="77777777" w:rsidR="007415D3" w:rsidRPr="007415D3" w:rsidRDefault="007415D3" w:rsidP="007415D3">
      <w:pPr>
        <w:bidi/>
        <w:jc w:val="both"/>
        <w:rPr>
          <w:rFonts w:cs="David" w:hint="cs"/>
          <w:rtl/>
        </w:rPr>
      </w:pPr>
    </w:p>
    <w:p w14:paraId="0CEED6F1" w14:textId="77777777" w:rsidR="007415D3" w:rsidRPr="007415D3" w:rsidRDefault="007415D3" w:rsidP="007415D3">
      <w:pPr>
        <w:bidi/>
        <w:jc w:val="both"/>
        <w:rPr>
          <w:rFonts w:cs="David" w:hint="cs"/>
          <w:rtl/>
        </w:rPr>
      </w:pPr>
      <w:r w:rsidRPr="007415D3">
        <w:rPr>
          <w:rFonts w:cs="David" w:hint="cs"/>
          <w:rtl/>
        </w:rPr>
        <w:tab/>
        <w:t xml:space="preserve">אני עוברת לסעיף 2(4)3(ב) </w:t>
      </w:r>
      <w:r w:rsidRPr="007415D3">
        <w:rPr>
          <w:rFonts w:cs="David"/>
          <w:rtl/>
        </w:rPr>
        <w:t>–</w:t>
      </w:r>
      <w:r w:rsidRPr="007415D3">
        <w:rPr>
          <w:rFonts w:cs="David" w:hint="cs"/>
          <w:rtl/>
        </w:rPr>
        <w:t xml:space="preserve"> הגבלת היכולת של מובטל שטרם מלאו לו 28 שנים לטעון שהעבודה איננה מתאימה לניסיונו או לכישוריו, לאחר שבועיים כדורש עבודה, כל סירוב לעבודה ההולמת את מצב בריאותו, כושרו הגופני ומקום מגוריו תביא לשלילת הזכאות לדמי אבטלה. </w:t>
      </w:r>
    </w:p>
    <w:p w14:paraId="41B88609" w14:textId="77777777" w:rsidR="007415D3" w:rsidRPr="007415D3" w:rsidRDefault="007415D3" w:rsidP="007415D3">
      <w:pPr>
        <w:bidi/>
        <w:jc w:val="both"/>
        <w:rPr>
          <w:rFonts w:cs="David" w:hint="cs"/>
          <w:rtl/>
        </w:rPr>
      </w:pPr>
    </w:p>
    <w:p w14:paraId="5EFAE0BB" w14:textId="77777777" w:rsidR="007415D3" w:rsidRPr="007415D3" w:rsidRDefault="007415D3" w:rsidP="007415D3">
      <w:pPr>
        <w:pStyle w:val="Heading5"/>
        <w:rPr>
          <w:rFonts w:hint="cs"/>
          <w:rtl/>
        </w:rPr>
      </w:pPr>
      <w:r w:rsidRPr="007415D3">
        <w:rPr>
          <w:rFonts w:hint="cs"/>
          <w:u w:val="single"/>
          <w:rtl/>
        </w:rPr>
        <w:t>שלי יחימוביץ:</w:t>
      </w:r>
    </w:p>
    <w:p w14:paraId="598C617D" w14:textId="77777777" w:rsidR="007415D3" w:rsidRPr="007415D3" w:rsidRDefault="007415D3" w:rsidP="007415D3">
      <w:pPr>
        <w:pStyle w:val="Heading5"/>
        <w:rPr>
          <w:rFonts w:hint="cs"/>
          <w:rtl/>
        </w:rPr>
      </w:pPr>
    </w:p>
    <w:p w14:paraId="7984E667" w14:textId="77777777" w:rsidR="007415D3" w:rsidRPr="007415D3" w:rsidRDefault="007415D3" w:rsidP="007415D3">
      <w:pPr>
        <w:bidi/>
        <w:jc w:val="both"/>
        <w:rPr>
          <w:rFonts w:cs="David" w:hint="cs"/>
          <w:rtl/>
        </w:rPr>
      </w:pPr>
      <w:r w:rsidRPr="007415D3">
        <w:rPr>
          <w:rFonts w:cs="David" w:hint="cs"/>
          <w:rtl/>
        </w:rPr>
        <w:tab/>
        <w:t xml:space="preserve"> זה פגיעה במובטלים בפריפריה. </w:t>
      </w:r>
    </w:p>
    <w:p w14:paraId="7A87F021" w14:textId="77777777" w:rsidR="007415D3" w:rsidRPr="007415D3" w:rsidRDefault="007415D3" w:rsidP="007415D3">
      <w:pPr>
        <w:bidi/>
        <w:jc w:val="both"/>
        <w:rPr>
          <w:rFonts w:cs="David" w:hint="cs"/>
          <w:rtl/>
        </w:rPr>
      </w:pPr>
    </w:p>
    <w:p w14:paraId="4C1425C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BFA7D57" w14:textId="77777777" w:rsidR="007415D3" w:rsidRPr="007415D3" w:rsidRDefault="007415D3" w:rsidP="007415D3">
      <w:pPr>
        <w:bidi/>
        <w:jc w:val="both"/>
        <w:rPr>
          <w:rFonts w:cs="David" w:hint="cs"/>
          <w:u w:val="single"/>
          <w:rtl/>
        </w:rPr>
      </w:pPr>
    </w:p>
    <w:p w14:paraId="13A74CF9" w14:textId="77777777" w:rsidR="007415D3" w:rsidRPr="007415D3" w:rsidRDefault="007415D3" w:rsidP="007415D3">
      <w:pPr>
        <w:bidi/>
        <w:jc w:val="both"/>
        <w:rPr>
          <w:rFonts w:cs="David" w:hint="cs"/>
          <w:rtl/>
        </w:rPr>
      </w:pPr>
      <w:r w:rsidRPr="007415D3">
        <w:rPr>
          <w:rFonts w:cs="David" w:hint="cs"/>
          <w:rtl/>
        </w:rPr>
        <w:tab/>
        <w:t xml:space="preserve"> אם הקואליציה עומדת על העמדה המוזרה להשאיר את הגזרה הזאת בחוק ההסדרים, אני מבקש על זה הצבעה שמית. </w:t>
      </w:r>
    </w:p>
    <w:p w14:paraId="1440A22F" w14:textId="77777777" w:rsidR="007415D3" w:rsidRPr="007415D3" w:rsidRDefault="007415D3" w:rsidP="007415D3">
      <w:pPr>
        <w:bidi/>
        <w:jc w:val="both"/>
        <w:rPr>
          <w:rFonts w:cs="David" w:hint="cs"/>
          <w:rtl/>
        </w:rPr>
      </w:pPr>
    </w:p>
    <w:p w14:paraId="0E9AA19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36FB3F" w14:textId="77777777" w:rsidR="007415D3" w:rsidRPr="007415D3" w:rsidRDefault="007415D3" w:rsidP="007415D3">
      <w:pPr>
        <w:bidi/>
        <w:jc w:val="both"/>
        <w:rPr>
          <w:rFonts w:cs="David" w:hint="cs"/>
          <w:rtl/>
        </w:rPr>
      </w:pPr>
    </w:p>
    <w:p w14:paraId="2151795A" w14:textId="77777777" w:rsidR="007415D3" w:rsidRPr="007415D3" w:rsidRDefault="007415D3" w:rsidP="007415D3">
      <w:pPr>
        <w:bidi/>
        <w:jc w:val="both"/>
        <w:rPr>
          <w:rFonts w:cs="David" w:hint="cs"/>
          <w:rtl/>
        </w:rPr>
      </w:pPr>
      <w:r w:rsidRPr="007415D3">
        <w:rPr>
          <w:rFonts w:cs="David" w:hint="cs"/>
          <w:rtl/>
        </w:rPr>
        <w:tab/>
        <w:t xml:space="preserve"> בקשתך התקבלה.  מהי בקשת הממשלה? </w:t>
      </w:r>
    </w:p>
    <w:p w14:paraId="4DA946E3" w14:textId="77777777" w:rsidR="007415D3" w:rsidRPr="007415D3" w:rsidRDefault="007415D3" w:rsidP="007415D3">
      <w:pPr>
        <w:bidi/>
        <w:jc w:val="both"/>
        <w:rPr>
          <w:rFonts w:cs="David" w:hint="cs"/>
          <w:rtl/>
        </w:rPr>
      </w:pPr>
    </w:p>
    <w:p w14:paraId="72116075" w14:textId="77777777" w:rsidR="007415D3" w:rsidRPr="007415D3" w:rsidRDefault="007415D3" w:rsidP="007415D3">
      <w:pPr>
        <w:pStyle w:val="Heading5"/>
        <w:rPr>
          <w:rFonts w:hint="cs"/>
          <w:rtl/>
        </w:rPr>
      </w:pPr>
      <w:r w:rsidRPr="007415D3">
        <w:rPr>
          <w:rFonts w:hint="cs"/>
          <w:u w:val="single"/>
          <w:rtl/>
        </w:rPr>
        <w:t>אביגדור יצחקי:</w:t>
      </w:r>
    </w:p>
    <w:p w14:paraId="1FAE5B39" w14:textId="77777777" w:rsidR="007415D3" w:rsidRPr="007415D3" w:rsidRDefault="007415D3" w:rsidP="007415D3">
      <w:pPr>
        <w:pStyle w:val="Heading5"/>
        <w:rPr>
          <w:rFonts w:hint="cs"/>
          <w:rtl/>
        </w:rPr>
      </w:pPr>
    </w:p>
    <w:p w14:paraId="7EEE50C7" w14:textId="77777777" w:rsidR="007415D3" w:rsidRPr="007415D3" w:rsidRDefault="007415D3" w:rsidP="007415D3">
      <w:pPr>
        <w:bidi/>
        <w:jc w:val="both"/>
        <w:rPr>
          <w:rFonts w:cs="David" w:hint="cs"/>
          <w:rtl/>
        </w:rPr>
      </w:pPr>
      <w:r w:rsidRPr="007415D3">
        <w:rPr>
          <w:rFonts w:cs="David" w:hint="cs"/>
          <w:rtl/>
        </w:rPr>
        <w:tab/>
        <w:t xml:space="preserve"> אנחנו בעד להצביע על כל - - -</w:t>
      </w:r>
    </w:p>
    <w:p w14:paraId="179DCF8B" w14:textId="77777777" w:rsidR="007415D3" w:rsidRPr="007415D3" w:rsidRDefault="007415D3" w:rsidP="007415D3">
      <w:pPr>
        <w:bidi/>
        <w:jc w:val="both"/>
        <w:rPr>
          <w:rFonts w:cs="David" w:hint="cs"/>
          <w:rtl/>
        </w:rPr>
      </w:pPr>
    </w:p>
    <w:p w14:paraId="1C2FB4A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333EFD" w14:textId="77777777" w:rsidR="007415D3" w:rsidRPr="007415D3" w:rsidRDefault="007415D3" w:rsidP="007415D3">
      <w:pPr>
        <w:bidi/>
        <w:jc w:val="both"/>
        <w:rPr>
          <w:rFonts w:cs="David" w:hint="cs"/>
          <w:u w:val="single"/>
          <w:rtl/>
        </w:rPr>
      </w:pPr>
    </w:p>
    <w:p w14:paraId="6204708F" w14:textId="77777777" w:rsidR="007415D3" w:rsidRPr="007415D3" w:rsidRDefault="007415D3" w:rsidP="007415D3">
      <w:pPr>
        <w:bidi/>
        <w:jc w:val="both"/>
        <w:rPr>
          <w:rFonts w:cs="David" w:hint="cs"/>
          <w:rtl/>
        </w:rPr>
      </w:pPr>
      <w:r w:rsidRPr="007415D3">
        <w:rPr>
          <w:rFonts w:cs="David" w:hint="cs"/>
          <w:rtl/>
        </w:rPr>
        <w:tab/>
        <w:t xml:space="preserve">אתם תשמעו כל גזרה לחוד. </w:t>
      </w:r>
    </w:p>
    <w:p w14:paraId="5F5F1981" w14:textId="77777777" w:rsidR="007415D3" w:rsidRPr="007415D3" w:rsidRDefault="007415D3" w:rsidP="007415D3">
      <w:pPr>
        <w:bidi/>
        <w:jc w:val="both"/>
        <w:rPr>
          <w:rFonts w:cs="David" w:hint="cs"/>
          <w:rtl/>
        </w:rPr>
      </w:pPr>
    </w:p>
    <w:p w14:paraId="5E6257D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DD15F45" w14:textId="77777777" w:rsidR="007415D3" w:rsidRPr="007415D3" w:rsidRDefault="007415D3" w:rsidP="007415D3">
      <w:pPr>
        <w:bidi/>
        <w:jc w:val="both"/>
        <w:rPr>
          <w:rFonts w:cs="David" w:hint="cs"/>
          <w:rtl/>
        </w:rPr>
      </w:pPr>
    </w:p>
    <w:p w14:paraId="6440DDCA" w14:textId="77777777" w:rsidR="007415D3" w:rsidRPr="007415D3" w:rsidRDefault="007415D3" w:rsidP="007415D3">
      <w:pPr>
        <w:bidi/>
        <w:ind w:firstLine="567"/>
        <w:jc w:val="both"/>
        <w:rPr>
          <w:rFonts w:cs="David" w:hint="cs"/>
          <w:rtl/>
        </w:rPr>
      </w:pPr>
      <w:r w:rsidRPr="007415D3">
        <w:rPr>
          <w:rFonts w:cs="David" w:hint="cs"/>
          <w:rtl/>
        </w:rPr>
        <w:t xml:space="preserve">אם עבר סעיף 2(3) הקודם, סעיפים 2(3) הבאים (4) ו-(5), חייבים לעבור לאותה ועדה. אין אופציה אחרת. </w:t>
      </w:r>
    </w:p>
    <w:p w14:paraId="278974D0" w14:textId="77777777" w:rsidR="007415D3" w:rsidRPr="007415D3" w:rsidRDefault="007415D3" w:rsidP="007415D3">
      <w:pPr>
        <w:bidi/>
        <w:jc w:val="both"/>
        <w:rPr>
          <w:rFonts w:cs="David" w:hint="cs"/>
          <w:rtl/>
        </w:rPr>
      </w:pPr>
    </w:p>
    <w:p w14:paraId="5F530EA7"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065F443" w14:textId="77777777" w:rsidR="007415D3" w:rsidRPr="007415D3" w:rsidRDefault="007415D3" w:rsidP="007415D3">
      <w:pPr>
        <w:bidi/>
        <w:jc w:val="both"/>
        <w:rPr>
          <w:rFonts w:cs="David" w:hint="cs"/>
          <w:rtl/>
        </w:rPr>
      </w:pPr>
    </w:p>
    <w:p w14:paraId="32586EC8" w14:textId="77777777" w:rsidR="007415D3" w:rsidRPr="007415D3" w:rsidRDefault="007415D3" w:rsidP="007415D3">
      <w:pPr>
        <w:bidi/>
        <w:jc w:val="both"/>
        <w:rPr>
          <w:rFonts w:cs="David" w:hint="cs"/>
          <w:rtl/>
        </w:rPr>
      </w:pPr>
      <w:r w:rsidRPr="007415D3">
        <w:rPr>
          <w:rFonts w:cs="David" w:hint="cs"/>
          <w:rtl/>
        </w:rPr>
        <w:tab/>
        <w:t xml:space="preserve">ההצבעה נחלקת לשניים. קודם כל אנחנו מצביעים האם יש לפצל את זה מחוק ההסדרים,  או להשאיר את זה במסגרת חוק ההסדרים. רק לאחר ההצבעה הזאת אנחנו מחליטים לאיזה ועדה זה יועבר. </w:t>
      </w:r>
    </w:p>
    <w:p w14:paraId="059EAA3A" w14:textId="77777777" w:rsidR="007415D3" w:rsidRPr="007415D3" w:rsidRDefault="007415D3" w:rsidP="007415D3">
      <w:pPr>
        <w:bidi/>
        <w:jc w:val="both"/>
        <w:rPr>
          <w:rFonts w:cs="David" w:hint="cs"/>
          <w:rtl/>
        </w:rPr>
      </w:pPr>
    </w:p>
    <w:p w14:paraId="32F5360F" w14:textId="77777777" w:rsidR="007415D3" w:rsidRPr="007415D3" w:rsidRDefault="007415D3" w:rsidP="007415D3">
      <w:pPr>
        <w:bidi/>
        <w:jc w:val="both"/>
        <w:rPr>
          <w:rFonts w:cs="David" w:hint="cs"/>
          <w:rtl/>
        </w:rPr>
      </w:pPr>
      <w:r w:rsidRPr="007415D3">
        <w:rPr>
          <w:rFonts w:cs="David" w:hint="cs"/>
          <w:rtl/>
        </w:rPr>
        <w:tab/>
        <w:t xml:space="preserve">הצעת הממשלה היא להשאיר את זה במסגרת חוק ההסדרים. מי בעד להשאיר את הסעיף במסגרת חוק ההסדרים? </w:t>
      </w:r>
    </w:p>
    <w:p w14:paraId="04279FC4" w14:textId="77777777" w:rsidR="007415D3" w:rsidRPr="007415D3" w:rsidRDefault="007415D3" w:rsidP="007415D3">
      <w:pPr>
        <w:bidi/>
        <w:jc w:val="both"/>
        <w:rPr>
          <w:rFonts w:cs="David" w:hint="cs"/>
          <w:rtl/>
        </w:rPr>
      </w:pPr>
    </w:p>
    <w:p w14:paraId="7F28CC29"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5B2D364E" w14:textId="77777777" w:rsidR="007415D3" w:rsidRPr="007415D3" w:rsidRDefault="007415D3" w:rsidP="007415D3">
      <w:pPr>
        <w:bidi/>
        <w:jc w:val="both"/>
        <w:rPr>
          <w:rFonts w:cs="David" w:hint="cs"/>
          <w:rtl/>
        </w:rPr>
      </w:pPr>
    </w:p>
    <w:p w14:paraId="70894073" w14:textId="77777777" w:rsidR="007415D3" w:rsidRPr="007415D3" w:rsidRDefault="007415D3" w:rsidP="007415D3">
      <w:pPr>
        <w:bidi/>
        <w:jc w:val="both"/>
        <w:rPr>
          <w:rFonts w:cs="David" w:hint="cs"/>
          <w:rtl/>
        </w:rPr>
      </w:pPr>
      <w:r w:rsidRPr="007415D3">
        <w:rPr>
          <w:rFonts w:cs="David" w:hint="cs"/>
          <w:rtl/>
        </w:rPr>
        <w:tab/>
        <w:t xml:space="preserve">שמית. </w:t>
      </w:r>
    </w:p>
    <w:p w14:paraId="5C7A6E1E" w14:textId="77777777" w:rsidR="007415D3" w:rsidRPr="007415D3" w:rsidRDefault="007415D3" w:rsidP="007415D3">
      <w:pPr>
        <w:bidi/>
        <w:jc w:val="both"/>
        <w:rPr>
          <w:rFonts w:cs="David" w:hint="cs"/>
          <w:rtl/>
        </w:rPr>
      </w:pPr>
    </w:p>
    <w:p w14:paraId="5FDF55EE" w14:textId="77777777" w:rsidR="007415D3" w:rsidRPr="007415D3" w:rsidRDefault="007415D3" w:rsidP="007415D3">
      <w:pPr>
        <w:pStyle w:val="Heading5"/>
        <w:rPr>
          <w:rFonts w:hint="cs"/>
          <w:rtl/>
        </w:rPr>
      </w:pPr>
      <w:r w:rsidRPr="007415D3">
        <w:rPr>
          <w:rFonts w:hint="cs"/>
          <w:u w:val="single"/>
          <w:rtl/>
        </w:rPr>
        <w:t>שלי יחימוביץ:</w:t>
      </w:r>
    </w:p>
    <w:p w14:paraId="15F06DEB" w14:textId="77777777" w:rsidR="007415D3" w:rsidRPr="007415D3" w:rsidRDefault="007415D3" w:rsidP="007415D3">
      <w:pPr>
        <w:pStyle w:val="Heading5"/>
        <w:rPr>
          <w:rFonts w:hint="cs"/>
          <w:rtl/>
        </w:rPr>
      </w:pPr>
    </w:p>
    <w:p w14:paraId="43B59DC6" w14:textId="77777777" w:rsidR="007415D3" w:rsidRPr="007415D3" w:rsidRDefault="007415D3" w:rsidP="007415D3">
      <w:pPr>
        <w:bidi/>
        <w:jc w:val="both"/>
        <w:rPr>
          <w:rFonts w:cs="David" w:hint="cs"/>
          <w:rtl/>
        </w:rPr>
      </w:pPr>
      <w:r w:rsidRPr="007415D3">
        <w:rPr>
          <w:rFonts w:cs="David" w:hint="cs"/>
          <w:rtl/>
        </w:rPr>
        <w:tab/>
        <w:t xml:space="preserve">רק שתדעו  שמצביעים בעד פגיעה במובטלים בפריפריה. </w:t>
      </w:r>
    </w:p>
    <w:p w14:paraId="297280C2" w14:textId="77777777" w:rsidR="007415D3" w:rsidRPr="007415D3" w:rsidRDefault="007415D3" w:rsidP="007415D3">
      <w:pPr>
        <w:bidi/>
        <w:jc w:val="both"/>
        <w:rPr>
          <w:rFonts w:cs="David" w:hint="cs"/>
          <w:rtl/>
        </w:rPr>
      </w:pPr>
    </w:p>
    <w:p w14:paraId="28C2656D" w14:textId="77777777" w:rsidR="007415D3" w:rsidRPr="007415D3" w:rsidRDefault="007415D3" w:rsidP="007415D3">
      <w:pPr>
        <w:pStyle w:val="Heading5"/>
        <w:rPr>
          <w:rFonts w:hint="cs"/>
          <w:rtl/>
        </w:rPr>
      </w:pPr>
      <w:r w:rsidRPr="007415D3">
        <w:rPr>
          <w:rFonts w:hint="cs"/>
          <w:u w:val="single"/>
          <w:rtl/>
        </w:rPr>
        <w:t>אביגדור יצחקי:</w:t>
      </w:r>
    </w:p>
    <w:p w14:paraId="44B9BCFF" w14:textId="77777777" w:rsidR="007415D3" w:rsidRPr="007415D3" w:rsidRDefault="007415D3" w:rsidP="007415D3">
      <w:pPr>
        <w:pStyle w:val="Heading5"/>
        <w:rPr>
          <w:rFonts w:hint="cs"/>
          <w:rtl/>
        </w:rPr>
      </w:pPr>
    </w:p>
    <w:p w14:paraId="24945788" w14:textId="77777777" w:rsidR="007415D3" w:rsidRPr="007415D3" w:rsidRDefault="007415D3" w:rsidP="007415D3">
      <w:pPr>
        <w:bidi/>
        <w:jc w:val="both"/>
        <w:rPr>
          <w:rFonts w:cs="David" w:hint="cs"/>
          <w:rtl/>
        </w:rPr>
      </w:pPr>
      <w:r w:rsidRPr="007415D3">
        <w:rPr>
          <w:rFonts w:cs="David" w:hint="cs"/>
          <w:rtl/>
        </w:rPr>
        <w:tab/>
        <w:t xml:space="preserve"> ממש דמגוגיה זולה. </w:t>
      </w:r>
    </w:p>
    <w:p w14:paraId="69EECE87" w14:textId="77777777" w:rsidR="007415D3" w:rsidRPr="007415D3" w:rsidRDefault="007415D3" w:rsidP="007415D3">
      <w:pPr>
        <w:bidi/>
        <w:jc w:val="both"/>
        <w:rPr>
          <w:rFonts w:cs="David" w:hint="cs"/>
          <w:rtl/>
        </w:rPr>
      </w:pPr>
    </w:p>
    <w:p w14:paraId="0975EDE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C33AC9B" w14:textId="77777777" w:rsidR="007415D3" w:rsidRPr="007415D3" w:rsidRDefault="007415D3" w:rsidP="007415D3">
      <w:pPr>
        <w:bidi/>
        <w:jc w:val="both"/>
        <w:rPr>
          <w:rFonts w:cs="David" w:hint="cs"/>
          <w:rtl/>
        </w:rPr>
      </w:pPr>
    </w:p>
    <w:p w14:paraId="35715DF2" w14:textId="77777777" w:rsidR="007415D3" w:rsidRPr="007415D3" w:rsidRDefault="007415D3" w:rsidP="007415D3">
      <w:pPr>
        <w:bidi/>
        <w:jc w:val="both"/>
        <w:rPr>
          <w:rFonts w:cs="David" w:hint="cs"/>
          <w:rtl/>
        </w:rPr>
      </w:pPr>
      <w:r w:rsidRPr="007415D3">
        <w:rPr>
          <w:rFonts w:cs="David" w:hint="cs"/>
          <w:rtl/>
        </w:rPr>
        <w:tab/>
        <w:t xml:space="preserve"> אנחנו באמצע ההצבעה. אני אפסיק את הישיבה לחצי שעה. אני מפסיקה את הישיבה לעוד חצי שעה. </w:t>
      </w:r>
    </w:p>
    <w:p w14:paraId="592DEA20" w14:textId="77777777" w:rsidR="007415D3" w:rsidRPr="007415D3" w:rsidRDefault="007415D3" w:rsidP="007415D3">
      <w:pPr>
        <w:bidi/>
        <w:jc w:val="both"/>
        <w:rPr>
          <w:rFonts w:cs="David" w:hint="cs"/>
          <w:rtl/>
        </w:rPr>
      </w:pPr>
    </w:p>
    <w:p w14:paraId="517BA5F7" w14:textId="77777777" w:rsidR="007415D3" w:rsidRPr="007415D3" w:rsidRDefault="007415D3" w:rsidP="007415D3">
      <w:pPr>
        <w:pStyle w:val="Heading5"/>
        <w:rPr>
          <w:rFonts w:hint="cs"/>
          <w:rtl/>
        </w:rPr>
      </w:pPr>
      <w:r w:rsidRPr="007415D3">
        <w:rPr>
          <w:rFonts w:hint="cs"/>
          <w:u w:val="single"/>
          <w:rtl/>
        </w:rPr>
        <w:t>אביגדור יצחקי:</w:t>
      </w:r>
    </w:p>
    <w:p w14:paraId="0F9AD47E" w14:textId="77777777" w:rsidR="007415D3" w:rsidRPr="007415D3" w:rsidRDefault="007415D3" w:rsidP="007415D3">
      <w:pPr>
        <w:pStyle w:val="Heading5"/>
        <w:rPr>
          <w:rFonts w:hint="cs"/>
          <w:rtl/>
        </w:rPr>
      </w:pPr>
    </w:p>
    <w:p w14:paraId="41D69E7F" w14:textId="77777777" w:rsidR="007415D3" w:rsidRPr="007415D3" w:rsidRDefault="007415D3" w:rsidP="007415D3">
      <w:pPr>
        <w:bidi/>
        <w:jc w:val="both"/>
        <w:rPr>
          <w:rFonts w:cs="David" w:hint="cs"/>
          <w:rtl/>
        </w:rPr>
      </w:pPr>
      <w:r w:rsidRPr="007415D3">
        <w:rPr>
          <w:rFonts w:cs="David" w:hint="cs"/>
          <w:rtl/>
        </w:rPr>
        <w:tab/>
        <w:t xml:space="preserve"> דמגוגיה זולה.  זה - - טכני. </w:t>
      </w:r>
    </w:p>
    <w:p w14:paraId="618B34DE" w14:textId="77777777" w:rsidR="007415D3" w:rsidRPr="007415D3" w:rsidRDefault="007415D3" w:rsidP="007415D3">
      <w:pPr>
        <w:bidi/>
        <w:jc w:val="both"/>
        <w:rPr>
          <w:rFonts w:cs="David" w:hint="cs"/>
          <w:rtl/>
        </w:rPr>
      </w:pPr>
    </w:p>
    <w:p w14:paraId="34781479" w14:textId="77777777" w:rsidR="007415D3" w:rsidRPr="007415D3" w:rsidRDefault="007415D3" w:rsidP="007415D3">
      <w:pPr>
        <w:pStyle w:val="Heading5"/>
        <w:rPr>
          <w:rFonts w:hint="cs"/>
          <w:rtl/>
        </w:rPr>
      </w:pPr>
      <w:r w:rsidRPr="007415D3">
        <w:rPr>
          <w:rFonts w:hint="cs"/>
          <w:u w:val="single"/>
          <w:rtl/>
        </w:rPr>
        <w:t>שלי יחימוביץ:</w:t>
      </w:r>
    </w:p>
    <w:p w14:paraId="7DB6280A" w14:textId="77777777" w:rsidR="007415D3" w:rsidRPr="007415D3" w:rsidRDefault="007415D3" w:rsidP="007415D3">
      <w:pPr>
        <w:pStyle w:val="Heading5"/>
        <w:rPr>
          <w:rFonts w:hint="cs"/>
          <w:rtl/>
        </w:rPr>
      </w:pPr>
    </w:p>
    <w:p w14:paraId="502B0FC7" w14:textId="77777777" w:rsidR="007415D3" w:rsidRPr="007415D3" w:rsidRDefault="007415D3" w:rsidP="007415D3">
      <w:pPr>
        <w:bidi/>
        <w:jc w:val="both"/>
        <w:rPr>
          <w:rFonts w:cs="David" w:hint="cs"/>
          <w:rtl/>
        </w:rPr>
      </w:pPr>
      <w:r w:rsidRPr="007415D3">
        <w:rPr>
          <w:rFonts w:cs="David" w:hint="cs"/>
          <w:rtl/>
        </w:rPr>
        <w:tab/>
        <w:t xml:space="preserve">זה אוקסימורון. </w:t>
      </w:r>
    </w:p>
    <w:p w14:paraId="1F0920C8" w14:textId="77777777" w:rsidR="007415D3" w:rsidRPr="007415D3" w:rsidRDefault="007415D3" w:rsidP="007415D3">
      <w:pPr>
        <w:bidi/>
        <w:jc w:val="both"/>
        <w:rPr>
          <w:rFonts w:cs="David" w:hint="cs"/>
          <w:rtl/>
        </w:rPr>
      </w:pPr>
    </w:p>
    <w:p w14:paraId="3C3B6A2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E65322A" w14:textId="77777777" w:rsidR="007415D3" w:rsidRPr="007415D3" w:rsidRDefault="007415D3" w:rsidP="007415D3">
      <w:pPr>
        <w:bidi/>
        <w:jc w:val="both"/>
        <w:rPr>
          <w:rFonts w:cs="David" w:hint="cs"/>
          <w:rtl/>
        </w:rPr>
      </w:pPr>
    </w:p>
    <w:p w14:paraId="1B424BBA" w14:textId="77777777" w:rsidR="007415D3" w:rsidRPr="007415D3" w:rsidRDefault="007415D3" w:rsidP="007415D3">
      <w:pPr>
        <w:bidi/>
        <w:ind w:firstLine="567"/>
        <w:jc w:val="both"/>
        <w:rPr>
          <w:rFonts w:cs="David" w:hint="cs"/>
          <w:rtl/>
        </w:rPr>
      </w:pPr>
      <w:r w:rsidRPr="007415D3">
        <w:rPr>
          <w:rFonts w:cs="David" w:hint="cs"/>
          <w:rtl/>
        </w:rPr>
        <w:t xml:space="preserve"> חבר הכנסת יצחקי, אני קוראת אותך לסדר. חברת הכנסת יחימוביץ, גם אותך אני קוראת לסדר בפעם הראשונה. </w:t>
      </w:r>
    </w:p>
    <w:p w14:paraId="595FE993" w14:textId="77777777" w:rsidR="007415D3" w:rsidRPr="007415D3" w:rsidRDefault="007415D3" w:rsidP="007415D3">
      <w:pPr>
        <w:bidi/>
        <w:ind w:firstLine="567"/>
        <w:jc w:val="both"/>
        <w:rPr>
          <w:rFonts w:cs="David" w:hint="cs"/>
          <w:rtl/>
        </w:rPr>
      </w:pPr>
    </w:p>
    <w:p w14:paraId="4F907F6C" w14:textId="77777777" w:rsidR="007415D3" w:rsidRPr="007415D3" w:rsidRDefault="007415D3" w:rsidP="007415D3">
      <w:pPr>
        <w:bidi/>
        <w:jc w:val="both"/>
        <w:rPr>
          <w:rFonts w:cs="David" w:hint="cs"/>
          <w:rtl/>
        </w:rPr>
      </w:pPr>
      <w:r w:rsidRPr="007415D3">
        <w:rPr>
          <w:rFonts w:cs="David" w:hint="cs"/>
          <w:u w:val="single"/>
          <w:rtl/>
        </w:rPr>
        <w:t>משה גפני:</w:t>
      </w:r>
    </w:p>
    <w:p w14:paraId="757535F6" w14:textId="77777777" w:rsidR="007415D3" w:rsidRPr="007415D3" w:rsidRDefault="007415D3" w:rsidP="007415D3">
      <w:pPr>
        <w:bidi/>
        <w:jc w:val="both"/>
        <w:rPr>
          <w:rFonts w:cs="David" w:hint="cs"/>
          <w:rtl/>
        </w:rPr>
      </w:pPr>
    </w:p>
    <w:p w14:paraId="2CA41581" w14:textId="77777777" w:rsidR="007415D3" w:rsidRPr="007415D3" w:rsidRDefault="007415D3" w:rsidP="007415D3">
      <w:pPr>
        <w:bidi/>
        <w:ind w:firstLine="567"/>
        <w:jc w:val="both"/>
        <w:rPr>
          <w:rFonts w:cs="David" w:hint="cs"/>
          <w:rtl/>
        </w:rPr>
      </w:pPr>
      <w:r w:rsidRPr="007415D3">
        <w:rPr>
          <w:rFonts w:cs="David" w:hint="cs"/>
          <w:rtl/>
        </w:rPr>
        <w:t xml:space="preserve">למה יש פה מתח עכשיו? </w:t>
      </w:r>
    </w:p>
    <w:p w14:paraId="2DD9C883" w14:textId="77777777" w:rsidR="007415D3" w:rsidRPr="007415D3" w:rsidRDefault="007415D3" w:rsidP="007415D3">
      <w:pPr>
        <w:bidi/>
        <w:ind w:firstLine="567"/>
        <w:jc w:val="both"/>
        <w:rPr>
          <w:rFonts w:cs="David" w:hint="cs"/>
          <w:rtl/>
        </w:rPr>
      </w:pPr>
    </w:p>
    <w:p w14:paraId="16EE0A7B"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514CFB3" w14:textId="77777777" w:rsidR="007415D3" w:rsidRPr="007415D3" w:rsidRDefault="007415D3" w:rsidP="007415D3">
      <w:pPr>
        <w:bidi/>
        <w:jc w:val="both"/>
        <w:rPr>
          <w:rFonts w:cs="David" w:hint="cs"/>
          <w:rtl/>
        </w:rPr>
      </w:pPr>
    </w:p>
    <w:p w14:paraId="4A70D6A6" w14:textId="77777777" w:rsidR="007415D3" w:rsidRPr="007415D3" w:rsidRDefault="007415D3" w:rsidP="007415D3">
      <w:pPr>
        <w:bidi/>
        <w:jc w:val="both"/>
        <w:rPr>
          <w:rFonts w:cs="David" w:hint="cs"/>
          <w:rtl/>
        </w:rPr>
      </w:pPr>
      <w:r w:rsidRPr="007415D3">
        <w:rPr>
          <w:rFonts w:cs="David" w:hint="cs"/>
          <w:rtl/>
        </w:rPr>
        <w:tab/>
        <w:t xml:space="preserve">חבר הכנסת אביגדור יצחקי </w:t>
      </w:r>
      <w:r w:rsidRPr="007415D3">
        <w:rPr>
          <w:rFonts w:cs="David"/>
          <w:rtl/>
        </w:rPr>
        <w:t>–</w:t>
      </w:r>
      <w:r w:rsidRPr="007415D3">
        <w:rPr>
          <w:rFonts w:cs="David" w:hint="cs"/>
          <w:rtl/>
        </w:rPr>
        <w:t xml:space="preserve"> בעד </w:t>
      </w:r>
    </w:p>
    <w:p w14:paraId="65E7893A" w14:textId="77777777" w:rsidR="007415D3" w:rsidRPr="007415D3" w:rsidRDefault="007415D3" w:rsidP="007415D3">
      <w:pPr>
        <w:bidi/>
        <w:ind w:firstLine="567"/>
        <w:jc w:val="both"/>
        <w:rPr>
          <w:rFonts w:cs="David" w:hint="cs"/>
          <w:rtl/>
        </w:rPr>
      </w:pPr>
      <w:r w:rsidRPr="007415D3">
        <w:rPr>
          <w:rFonts w:cs="David" w:hint="cs"/>
          <w:rtl/>
        </w:rPr>
        <w:t xml:space="preserve">חבר הכנסת בן ששון במקומו  עתניאל שנלר </w:t>
      </w:r>
      <w:r w:rsidRPr="007415D3">
        <w:rPr>
          <w:rFonts w:cs="David"/>
          <w:rtl/>
        </w:rPr>
        <w:t>–</w:t>
      </w:r>
      <w:r w:rsidRPr="007415D3">
        <w:rPr>
          <w:rFonts w:cs="David" w:hint="cs"/>
          <w:rtl/>
        </w:rPr>
        <w:t xml:space="preserve"> בעד</w:t>
      </w:r>
    </w:p>
    <w:p w14:paraId="7E8857A0" w14:textId="77777777" w:rsidR="007415D3" w:rsidRPr="007415D3" w:rsidRDefault="007415D3" w:rsidP="007415D3">
      <w:pPr>
        <w:bidi/>
        <w:ind w:firstLine="567"/>
        <w:jc w:val="both"/>
        <w:rPr>
          <w:rFonts w:cs="David" w:hint="cs"/>
          <w:rtl/>
        </w:rPr>
      </w:pPr>
      <w:r w:rsidRPr="007415D3">
        <w:rPr>
          <w:rFonts w:cs="David" w:hint="cs"/>
          <w:rtl/>
        </w:rPr>
        <w:t xml:space="preserve">חבר הכנסת מיכאל נודלמן </w:t>
      </w:r>
      <w:r w:rsidRPr="007415D3">
        <w:rPr>
          <w:rFonts w:cs="David"/>
          <w:rtl/>
        </w:rPr>
        <w:t>–</w:t>
      </w:r>
      <w:r w:rsidRPr="007415D3">
        <w:rPr>
          <w:rFonts w:cs="David" w:hint="cs"/>
          <w:rtl/>
        </w:rPr>
        <w:t xml:space="preserve"> בעד </w:t>
      </w:r>
    </w:p>
    <w:p w14:paraId="4F9681FF" w14:textId="77777777" w:rsidR="007415D3" w:rsidRPr="007415D3" w:rsidRDefault="007415D3" w:rsidP="007415D3">
      <w:pPr>
        <w:bidi/>
        <w:ind w:firstLine="567"/>
        <w:jc w:val="both"/>
        <w:rPr>
          <w:rFonts w:cs="David" w:hint="cs"/>
          <w:rtl/>
        </w:rPr>
      </w:pPr>
      <w:r w:rsidRPr="007415D3">
        <w:rPr>
          <w:rFonts w:cs="David" w:hint="cs"/>
          <w:rtl/>
        </w:rPr>
        <w:t xml:space="preserve">חבר הכנסת שי חרמש </w:t>
      </w:r>
      <w:r w:rsidRPr="007415D3">
        <w:rPr>
          <w:rFonts w:cs="David"/>
          <w:rtl/>
        </w:rPr>
        <w:t>–</w:t>
      </w:r>
      <w:r w:rsidRPr="007415D3">
        <w:rPr>
          <w:rFonts w:cs="David" w:hint="cs"/>
          <w:rtl/>
        </w:rPr>
        <w:t xml:space="preserve"> בעד</w:t>
      </w:r>
    </w:p>
    <w:p w14:paraId="5C05EAA1" w14:textId="77777777" w:rsidR="007415D3" w:rsidRPr="007415D3" w:rsidRDefault="007415D3" w:rsidP="007415D3">
      <w:pPr>
        <w:bidi/>
        <w:ind w:firstLine="567"/>
        <w:jc w:val="both"/>
        <w:rPr>
          <w:rFonts w:cs="David" w:hint="cs"/>
          <w:rtl/>
        </w:rPr>
      </w:pPr>
      <w:r w:rsidRPr="007415D3">
        <w:rPr>
          <w:rFonts w:cs="David" w:hint="cs"/>
          <w:rtl/>
        </w:rPr>
        <w:t xml:space="preserve">חברת הכנסת שלי יחימוביץ </w:t>
      </w:r>
      <w:r w:rsidRPr="007415D3">
        <w:rPr>
          <w:rFonts w:cs="David"/>
          <w:rtl/>
        </w:rPr>
        <w:t>–</w:t>
      </w:r>
      <w:r w:rsidRPr="007415D3">
        <w:rPr>
          <w:rFonts w:cs="David" w:hint="cs"/>
          <w:rtl/>
        </w:rPr>
        <w:t xml:space="preserve"> נגד</w:t>
      </w:r>
    </w:p>
    <w:p w14:paraId="6A06F7E7" w14:textId="77777777" w:rsidR="007415D3" w:rsidRPr="007415D3" w:rsidRDefault="007415D3" w:rsidP="007415D3">
      <w:pPr>
        <w:bidi/>
        <w:ind w:firstLine="567"/>
        <w:jc w:val="both"/>
        <w:rPr>
          <w:rFonts w:cs="David" w:hint="cs"/>
          <w:rtl/>
        </w:rPr>
      </w:pPr>
      <w:r w:rsidRPr="007415D3">
        <w:rPr>
          <w:rFonts w:cs="David" w:hint="cs"/>
          <w:rtl/>
        </w:rPr>
        <w:t xml:space="preserve">חברת הכנסת קולט אביטל </w:t>
      </w:r>
      <w:r w:rsidRPr="007415D3">
        <w:rPr>
          <w:rFonts w:cs="David"/>
          <w:rtl/>
        </w:rPr>
        <w:t>–</w:t>
      </w:r>
      <w:r w:rsidRPr="007415D3">
        <w:rPr>
          <w:rFonts w:cs="David" w:hint="cs"/>
          <w:rtl/>
        </w:rPr>
        <w:t xml:space="preserve"> בעד</w:t>
      </w:r>
    </w:p>
    <w:p w14:paraId="28615BD2" w14:textId="77777777" w:rsidR="007415D3" w:rsidRPr="007415D3" w:rsidRDefault="007415D3" w:rsidP="007415D3">
      <w:pPr>
        <w:bidi/>
        <w:ind w:firstLine="567"/>
        <w:jc w:val="both"/>
        <w:rPr>
          <w:rFonts w:cs="David" w:hint="cs"/>
          <w:rtl/>
        </w:rPr>
      </w:pPr>
      <w:r w:rsidRPr="007415D3">
        <w:rPr>
          <w:rFonts w:cs="David" w:hint="cs"/>
          <w:rtl/>
        </w:rPr>
        <w:t xml:space="preserve">חבר הכנסת יורם מרציאנו </w:t>
      </w:r>
      <w:r w:rsidRPr="007415D3">
        <w:rPr>
          <w:rFonts w:cs="David"/>
          <w:rtl/>
        </w:rPr>
        <w:t>–</w:t>
      </w:r>
      <w:r w:rsidRPr="007415D3">
        <w:rPr>
          <w:rFonts w:cs="David" w:hint="cs"/>
          <w:rtl/>
        </w:rPr>
        <w:t xml:space="preserve"> בעד</w:t>
      </w:r>
    </w:p>
    <w:p w14:paraId="3A0C4747" w14:textId="77777777" w:rsidR="007415D3" w:rsidRPr="007415D3" w:rsidRDefault="007415D3" w:rsidP="007415D3">
      <w:pPr>
        <w:bidi/>
        <w:ind w:firstLine="567"/>
        <w:jc w:val="both"/>
        <w:rPr>
          <w:rFonts w:cs="David" w:hint="cs"/>
          <w:rtl/>
        </w:rPr>
      </w:pPr>
      <w:r w:rsidRPr="007415D3">
        <w:rPr>
          <w:rFonts w:cs="David" w:hint="cs"/>
          <w:rtl/>
        </w:rPr>
        <w:t xml:space="preserve">חברת הכנסת נאדיה חילו </w:t>
      </w:r>
      <w:r w:rsidRPr="007415D3">
        <w:rPr>
          <w:rFonts w:cs="David"/>
          <w:rtl/>
        </w:rPr>
        <w:t>–</w:t>
      </w:r>
      <w:r w:rsidRPr="007415D3">
        <w:rPr>
          <w:rFonts w:cs="David" w:hint="cs"/>
          <w:rtl/>
        </w:rPr>
        <w:t xml:space="preserve"> בעד</w:t>
      </w:r>
    </w:p>
    <w:p w14:paraId="04174D48" w14:textId="77777777" w:rsidR="007415D3" w:rsidRPr="007415D3" w:rsidRDefault="007415D3" w:rsidP="007415D3">
      <w:pPr>
        <w:bidi/>
        <w:ind w:firstLine="567"/>
        <w:jc w:val="both"/>
        <w:rPr>
          <w:rFonts w:cs="David" w:hint="cs"/>
          <w:rtl/>
        </w:rPr>
      </w:pPr>
      <w:r w:rsidRPr="007415D3">
        <w:rPr>
          <w:rFonts w:cs="David" w:hint="cs"/>
          <w:rtl/>
        </w:rPr>
        <w:t>חבר הכנסת דוד אזולאי שבמקומו חבר הכנסת  - - -   בעד</w:t>
      </w:r>
    </w:p>
    <w:p w14:paraId="0CFC7882" w14:textId="77777777" w:rsidR="007415D3" w:rsidRPr="007415D3" w:rsidRDefault="007415D3" w:rsidP="007415D3">
      <w:pPr>
        <w:bidi/>
        <w:ind w:firstLine="567"/>
        <w:jc w:val="both"/>
        <w:rPr>
          <w:rFonts w:cs="David" w:hint="cs"/>
          <w:rtl/>
        </w:rPr>
      </w:pPr>
      <w:r w:rsidRPr="007415D3">
        <w:rPr>
          <w:rFonts w:cs="David" w:hint="cs"/>
          <w:rtl/>
        </w:rPr>
        <w:t xml:space="preserve">חבר הכנסת נסים זאב </w:t>
      </w:r>
      <w:r w:rsidRPr="007415D3">
        <w:rPr>
          <w:rFonts w:cs="David"/>
          <w:rtl/>
        </w:rPr>
        <w:t>–</w:t>
      </w:r>
      <w:r w:rsidRPr="007415D3">
        <w:rPr>
          <w:rFonts w:cs="David" w:hint="cs"/>
          <w:rtl/>
        </w:rPr>
        <w:t xml:space="preserve"> בעד</w:t>
      </w:r>
    </w:p>
    <w:p w14:paraId="4CA7D34A" w14:textId="77777777" w:rsidR="007415D3" w:rsidRPr="007415D3" w:rsidRDefault="007415D3" w:rsidP="007415D3">
      <w:pPr>
        <w:bidi/>
        <w:ind w:firstLine="567"/>
        <w:jc w:val="both"/>
        <w:rPr>
          <w:rFonts w:cs="David" w:hint="cs"/>
          <w:rtl/>
        </w:rPr>
      </w:pPr>
      <w:r w:rsidRPr="007415D3">
        <w:rPr>
          <w:rFonts w:cs="David" w:hint="cs"/>
          <w:rtl/>
        </w:rPr>
        <w:t xml:space="preserve">חבר הכנסת יעקב מרגי </w:t>
      </w:r>
      <w:r w:rsidRPr="007415D3">
        <w:rPr>
          <w:rFonts w:cs="David"/>
          <w:rtl/>
        </w:rPr>
        <w:t>–</w:t>
      </w:r>
      <w:r w:rsidRPr="007415D3">
        <w:rPr>
          <w:rFonts w:cs="David" w:hint="cs"/>
          <w:rtl/>
        </w:rPr>
        <w:t xml:space="preserve"> בעד</w:t>
      </w:r>
    </w:p>
    <w:p w14:paraId="5D61A356" w14:textId="77777777" w:rsidR="007415D3" w:rsidRPr="007415D3" w:rsidRDefault="007415D3" w:rsidP="007415D3">
      <w:pPr>
        <w:bidi/>
        <w:ind w:firstLine="567"/>
        <w:jc w:val="both"/>
        <w:rPr>
          <w:rFonts w:cs="David" w:hint="cs"/>
          <w:rtl/>
        </w:rPr>
      </w:pPr>
      <w:r w:rsidRPr="007415D3">
        <w:rPr>
          <w:rFonts w:cs="David" w:hint="cs"/>
          <w:rtl/>
        </w:rPr>
        <w:t xml:space="preserve">חבר הכנסת משה שרוני </w:t>
      </w:r>
      <w:r w:rsidRPr="007415D3">
        <w:rPr>
          <w:rFonts w:cs="David"/>
          <w:rtl/>
        </w:rPr>
        <w:t>–</w:t>
      </w:r>
      <w:r w:rsidRPr="007415D3">
        <w:rPr>
          <w:rFonts w:cs="David" w:hint="cs"/>
          <w:rtl/>
        </w:rPr>
        <w:t xml:space="preserve"> בעד</w:t>
      </w:r>
    </w:p>
    <w:p w14:paraId="05C3F1D6" w14:textId="77777777" w:rsidR="007415D3" w:rsidRPr="007415D3" w:rsidRDefault="007415D3" w:rsidP="007415D3">
      <w:pPr>
        <w:bidi/>
        <w:ind w:firstLine="567"/>
        <w:jc w:val="both"/>
        <w:rPr>
          <w:rFonts w:cs="David" w:hint="cs"/>
          <w:rtl/>
        </w:rPr>
      </w:pPr>
      <w:r w:rsidRPr="007415D3">
        <w:rPr>
          <w:rFonts w:cs="David" w:hint="cs"/>
          <w:rtl/>
        </w:rPr>
        <w:t xml:space="preserve">חבר הכנסת יצחק גלנטי </w:t>
      </w:r>
      <w:r w:rsidRPr="007415D3">
        <w:rPr>
          <w:rFonts w:cs="David"/>
          <w:rtl/>
        </w:rPr>
        <w:t>–</w:t>
      </w:r>
      <w:r w:rsidRPr="007415D3">
        <w:rPr>
          <w:rFonts w:cs="David" w:hint="cs"/>
          <w:rtl/>
        </w:rPr>
        <w:t xml:space="preserve"> בעד</w:t>
      </w:r>
    </w:p>
    <w:p w14:paraId="49215F2E" w14:textId="77777777" w:rsidR="007415D3" w:rsidRPr="007415D3" w:rsidRDefault="007415D3" w:rsidP="007415D3">
      <w:pPr>
        <w:bidi/>
        <w:ind w:firstLine="567"/>
        <w:jc w:val="both"/>
        <w:rPr>
          <w:rFonts w:cs="David" w:hint="cs"/>
          <w:rtl/>
        </w:rPr>
      </w:pPr>
      <w:r w:rsidRPr="007415D3">
        <w:rPr>
          <w:rFonts w:cs="David" w:hint="cs"/>
          <w:rtl/>
        </w:rPr>
        <w:t xml:space="preserve">חבר הכנסת מאיר פרוש </w:t>
      </w:r>
      <w:r w:rsidRPr="007415D3">
        <w:rPr>
          <w:rFonts w:cs="David"/>
          <w:rtl/>
        </w:rPr>
        <w:t>–</w:t>
      </w:r>
      <w:r w:rsidRPr="007415D3">
        <w:rPr>
          <w:rFonts w:cs="David" w:hint="cs"/>
          <w:rtl/>
        </w:rPr>
        <w:t xml:space="preserve"> נגד</w:t>
      </w:r>
    </w:p>
    <w:p w14:paraId="204D49A5" w14:textId="77777777" w:rsidR="007415D3" w:rsidRPr="007415D3" w:rsidRDefault="007415D3" w:rsidP="007415D3">
      <w:pPr>
        <w:bidi/>
        <w:ind w:firstLine="567"/>
        <w:jc w:val="both"/>
        <w:rPr>
          <w:rFonts w:cs="David" w:hint="cs"/>
          <w:rtl/>
        </w:rPr>
      </w:pPr>
      <w:r w:rsidRPr="007415D3">
        <w:rPr>
          <w:rFonts w:cs="David" w:hint="cs"/>
          <w:rtl/>
        </w:rPr>
        <w:t xml:space="preserve">חבר הכנסת גדעון סער </w:t>
      </w:r>
      <w:r w:rsidRPr="007415D3">
        <w:rPr>
          <w:rFonts w:cs="David"/>
          <w:rtl/>
        </w:rPr>
        <w:t>–</w:t>
      </w:r>
      <w:r w:rsidRPr="007415D3">
        <w:rPr>
          <w:rFonts w:cs="David" w:hint="cs"/>
          <w:rtl/>
        </w:rPr>
        <w:t xml:space="preserve"> נגד</w:t>
      </w:r>
    </w:p>
    <w:p w14:paraId="500F01ED" w14:textId="77777777" w:rsidR="007415D3" w:rsidRPr="007415D3" w:rsidRDefault="007415D3" w:rsidP="007415D3">
      <w:pPr>
        <w:bidi/>
        <w:ind w:firstLine="567"/>
        <w:jc w:val="both"/>
        <w:rPr>
          <w:rFonts w:cs="David" w:hint="cs"/>
          <w:rtl/>
        </w:rPr>
      </w:pPr>
      <w:r w:rsidRPr="007415D3">
        <w:rPr>
          <w:rFonts w:cs="David" w:hint="cs"/>
          <w:rtl/>
        </w:rPr>
        <w:t xml:space="preserve">חבר הכנסת ראובן ריבלין </w:t>
      </w:r>
      <w:r w:rsidRPr="007415D3">
        <w:rPr>
          <w:rFonts w:cs="David"/>
          <w:rtl/>
        </w:rPr>
        <w:t>–</w:t>
      </w:r>
      <w:r w:rsidRPr="007415D3">
        <w:rPr>
          <w:rFonts w:cs="David" w:hint="cs"/>
          <w:rtl/>
        </w:rPr>
        <w:t xml:space="preserve"> נגד</w:t>
      </w:r>
    </w:p>
    <w:p w14:paraId="6AC9C9C5" w14:textId="77777777" w:rsidR="007415D3" w:rsidRPr="007415D3" w:rsidRDefault="007415D3" w:rsidP="007415D3">
      <w:pPr>
        <w:bidi/>
        <w:ind w:firstLine="567"/>
        <w:jc w:val="both"/>
        <w:rPr>
          <w:rFonts w:cs="David" w:hint="cs"/>
          <w:rtl/>
        </w:rPr>
      </w:pPr>
      <w:r w:rsidRPr="007415D3">
        <w:rPr>
          <w:rFonts w:cs="David" w:hint="cs"/>
          <w:rtl/>
        </w:rPr>
        <w:t xml:space="preserve">חברת הכנסת אסתרינה טרטמן </w:t>
      </w:r>
      <w:r w:rsidRPr="007415D3">
        <w:rPr>
          <w:rFonts w:cs="David"/>
          <w:rtl/>
        </w:rPr>
        <w:t>–</w:t>
      </w:r>
      <w:r w:rsidRPr="007415D3">
        <w:rPr>
          <w:rFonts w:cs="David" w:hint="cs"/>
          <w:rtl/>
        </w:rPr>
        <w:t xml:space="preserve"> בעד</w:t>
      </w:r>
    </w:p>
    <w:p w14:paraId="5A4E8140" w14:textId="77777777" w:rsidR="007415D3" w:rsidRPr="007415D3" w:rsidRDefault="007415D3" w:rsidP="007415D3">
      <w:pPr>
        <w:bidi/>
        <w:ind w:firstLine="567"/>
        <w:jc w:val="both"/>
        <w:rPr>
          <w:rFonts w:cs="David" w:hint="cs"/>
          <w:rtl/>
        </w:rPr>
      </w:pPr>
      <w:r w:rsidRPr="007415D3">
        <w:rPr>
          <w:rFonts w:cs="David" w:hint="cs"/>
          <w:rtl/>
        </w:rPr>
        <w:t xml:space="preserve">חבר הכנסת יובל שטייניץ </w:t>
      </w:r>
      <w:r w:rsidRPr="007415D3">
        <w:rPr>
          <w:rFonts w:cs="David"/>
          <w:rtl/>
        </w:rPr>
        <w:t>–</w:t>
      </w:r>
      <w:r w:rsidRPr="007415D3">
        <w:rPr>
          <w:rFonts w:cs="David" w:hint="cs"/>
          <w:rtl/>
        </w:rPr>
        <w:t xml:space="preserve"> נגד</w:t>
      </w:r>
    </w:p>
    <w:p w14:paraId="10C169AA" w14:textId="77777777" w:rsidR="007415D3" w:rsidRPr="007415D3" w:rsidRDefault="007415D3" w:rsidP="007415D3">
      <w:pPr>
        <w:bidi/>
        <w:ind w:firstLine="567"/>
        <w:jc w:val="both"/>
        <w:rPr>
          <w:rFonts w:cs="David" w:hint="cs"/>
          <w:rtl/>
        </w:rPr>
      </w:pPr>
      <w:r w:rsidRPr="007415D3">
        <w:rPr>
          <w:rFonts w:cs="David" w:hint="cs"/>
          <w:rtl/>
        </w:rPr>
        <w:t xml:space="preserve">חבר הכנסת יצחק אהרונוביץ </w:t>
      </w:r>
      <w:r w:rsidRPr="007415D3">
        <w:rPr>
          <w:rFonts w:cs="David"/>
          <w:rtl/>
        </w:rPr>
        <w:t>–</w:t>
      </w:r>
      <w:r w:rsidRPr="007415D3">
        <w:rPr>
          <w:rFonts w:cs="David" w:hint="cs"/>
          <w:rtl/>
        </w:rPr>
        <w:t xml:space="preserve"> בעד</w:t>
      </w:r>
    </w:p>
    <w:p w14:paraId="66FF6A6F" w14:textId="77777777" w:rsidR="007415D3" w:rsidRPr="007415D3" w:rsidRDefault="007415D3" w:rsidP="007415D3">
      <w:pPr>
        <w:bidi/>
        <w:ind w:firstLine="567"/>
        <w:jc w:val="both"/>
        <w:rPr>
          <w:rFonts w:cs="David" w:hint="cs"/>
          <w:rtl/>
        </w:rPr>
      </w:pPr>
      <w:r w:rsidRPr="007415D3">
        <w:rPr>
          <w:rFonts w:cs="David" w:hint="cs"/>
          <w:rtl/>
        </w:rPr>
        <w:t xml:space="preserve">חבר הכנסת יצחק לוי </w:t>
      </w:r>
      <w:r w:rsidRPr="007415D3">
        <w:rPr>
          <w:rFonts w:cs="David"/>
          <w:rtl/>
        </w:rPr>
        <w:t>–</w:t>
      </w:r>
      <w:r w:rsidRPr="007415D3">
        <w:rPr>
          <w:rFonts w:cs="David" w:hint="cs"/>
          <w:rtl/>
        </w:rPr>
        <w:t xml:space="preserve"> נגד</w:t>
      </w:r>
    </w:p>
    <w:p w14:paraId="6FA30FB2" w14:textId="77777777" w:rsidR="007415D3" w:rsidRPr="007415D3" w:rsidRDefault="007415D3" w:rsidP="007415D3">
      <w:pPr>
        <w:bidi/>
        <w:ind w:firstLine="567"/>
        <w:jc w:val="both"/>
        <w:rPr>
          <w:rFonts w:cs="David" w:hint="cs"/>
          <w:rtl/>
        </w:rPr>
      </w:pPr>
      <w:r w:rsidRPr="007415D3">
        <w:rPr>
          <w:rFonts w:cs="David" w:hint="cs"/>
          <w:rtl/>
        </w:rPr>
        <w:t xml:space="preserve">חבר הכנסת ניסן  סלומינסקי </w:t>
      </w:r>
      <w:r w:rsidRPr="007415D3">
        <w:rPr>
          <w:rFonts w:cs="David"/>
          <w:rtl/>
        </w:rPr>
        <w:t>–</w:t>
      </w:r>
      <w:r w:rsidRPr="007415D3">
        <w:rPr>
          <w:rFonts w:cs="David" w:hint="cs"/>
          <w:rtl/>
        </w:rPr>
        <w:t xml:space="preserve"> נגד</w:t>
      </w:r>
    </w:p>
    <w:p w14:paraId="5D9E04AA" w14:textId="77777777" w:rsidR="007415D3" w:rsidRPr="007415D3" w:rsidRDefault="007415D3" w:rsidP="007415D3">
      <w:pPr>
        <w:bidi/>
        <w:ind w:firstLine="567"/>
        <w:jc w:val="both"/>
        <w:rPr>
          <w:rFonts w:cs="David" w:hint="cs"/>
          <w:rtl/>
        </w:rPr>
      </w:pPr>
      <w:r w:rsidRPr="007415D3">
        <w:rPr>
          <w:rFonts w:cs="David" w:hint="cs"/>
          <w:rtl/>
        </w:rPr>
        <w:t xml:space="preserve">חבר הכנסת חיים אורון </w:t>
      </w:r>
      <w:r w:rsidRPr="007415D3">
        <w:rPr>
          <w:rFonts w:cs="David"/>
          <w:rtl/>
        </w:rPr>
        <w:t>–</w:t>
      </w:r>
      <w:r w:rsidRPr="007415D3">
        <w:rPr>
          <w:rFonts w:cs="David" w:hint="cs"/>
          <w:rtl/>
        </w:rPr>
        <w:t xml:space="preserve"> נגד</w:t>
      </w:r>
    </w:p>
    <w:p w14:paraId="1225E845" w14:textId="77777777" w:rsidR="007415D3" w:rsidRPr="007415D3" w:rsidRDefault="007415D3" w:rsidP="007415D3">
      <w:pPr>
        <w:pStyle w:val="Heading5"/>
        <w:ind w:firstLine="567"/>
        <w:rPr>
          <w:rFonts w:hint="cs"/>
          <w:rtl/>
        </w:rPr>
      </w:pPr>
      <w:r w:rsidRPr="007415D3">
        <w:rPr>
          <w:rFonts w:hint="cs"/>
          <w:rtl/>
        </w:rPr>
        <w:t xml:space="preserve">חבר הכנסת עבאס זכור </w:t>
      </w:r>
      <w:r w:rsidRPr="007415D3">
        <w:rPr>
          <w:rtl/>
        </w:rPr>
        <w:t>–</w:t>
      </w:r>
      <w:r w:rsidRPr="007415D3">
        <w:rPr>
          <w:rFonts w:hint="cs"/>
          <w:rtl/>
        </w:rPr>
        <w:t xml:space="preserve"> נגד</w:t>
      </w:r>
    </w:p>
    <w:p w14:paraId="534C51DE" w14:textId="77777777" w:rsidR="007415D3" w:rsidRPr="007415D3" w:rsidRDefault="007415D3" w:rsidP="007415D3">
      <w:pPr>
        <w:bidi/>
        <w:jc w:val="both"/>
        <w:rPr>
          <w:rFonts w:cs="David" w:hint="cs"/>
          <w:rtl/>
        </w:rPr>
      </w:pPr>
      <w:r w:rsidRPr="007415D3">
        <w:rPr>
          <w:rFonts w:cs="David" w:hint="cs"/>
          <w:rtl/>
        </w:rPr>
        <w:tab/>
        <w:t xml:space="preserve">חבר הכנסת דב חנין </w:t>
      </w:r>
      <w:r w:rsidRPr="007415D3">
        <w:rPr>
          <w:rFonts w:cs="David"/>
          <w:rtl/>
        </w:rPr>
        <w:t>–</w:t>
      </w:r>
      <w:r w:rsidRPr="007415D3">
        <w:rPr>
          <w:rFonts w:cs="David" w:hint="cs"/>
          <w:rtl/>
        </w:rPr>
        <w:t xml:space="preserve"> נגד</w:t>
      </w:r>
    </w:p>
    <w:p w14:paraId="31ED9155" w14:textId="77777777" w:rsidR="007415D3" w:rsidRPr="007415D3" w:rsidRDefault="007415D3" w:rsidP="007415D3">
      <w:pPr>
        <w:bidi/>
        <w:jc w:val="both"/>
        <w:rPr>
          <w:rFonts w:cs="David" w:hint="cs"/>
          <w:rtl/>
        </w:rPr>
      </w:pPr>
      <w:r w:rsidRPr="007415D3">
        <w:rPr>
          <w:rFonts w:cs="David" w:hint="cs"/>
          <w:rtl/>
        </w:rPr>
        <w:tab/>
        <w:t xml:space="preserve">חברת הכנסת רוחמה אברהם </w:t>
      </w:r>
      <w:r w:rsidRPr="007415D3">
        <w:rPr>
          <w:rFonts w:cs="David"/>
          <w:rtl/>
        </w:rPr>
        <w:t>–</w:t>
      </w:r>
      <w:r w:rsidRPr="007415D3">
        <w:rPr>
          <w:rFonts w:cs="David" w:hint="cs"/>
          <w:rtl/>
        </w:rPr>
        <w:t xml:space="preserve"> נגד</w:t>
      </w:r>
    </w:p>
    <w:p w14:paraId="01ED4200" w14:textId="77777777" w:rsidR="007415D3" w:rsidRPr="007415D3" w:rsidRDefault="007415D3" w:rsidP="007415D3">
      <w:pPr>
        <w:bidi/>
        <w:jc w:val="both"/>
        <w:rPr>
          <w:rFonts w:cs="David" w:hint="cs"/>
          <w:rtl/>
        </w:rPr>
      </w:pPr>
    </w:p>
    <w:p w14:paraId="06099E7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A120CDC" w14:textId="77777777" w:rsidR="007415D3" w:rsidRPr="007415D3" w:rsidRDefault="007415D3" w:rsidP="007415D3">
      <w:pPr>
        <w:bidi/>
        <w:jc w:val="both"/>
        <w:rPr>
          <w:rFonts w:cs="David" w:hint="cs"/>
          <w:rtl/>
        </w:rPr>
      </w:pPr>
    </w:p>
    <w:p w14:paraId="61843086" w14:textId="77777777" w:rsidR="007415D3" w:rsidRPr="007415D3" w:rsidRDefault="007415D3" w:rsidP="007415D3">
      <w:pPr>
        <w:bidi/>
        <w:ind w:firstLine="567"/>
        <w:jc w:val="both"/>
        <w:rPr>
          <w:rFonts w:cs="David" w:hint="cs"/>
          <w:rtl/>
        </w:rPr>
      </w:pPr>
      <w:r w:rsidRPr="007415D3">
        <w:rPr>
          <w:rFonts w:cs="David" w:hint="cs"/>
          <w:rtl/>
        </w:rPr>
        <w:t xml:space="preserve">תוצאות ההצבעה: בעד </w:t>
      </w:r>
      <w:r w:rsidRPr="007415D3">
        <w:rPr>
          <w:rFonts w:cs="David"/>
          <w:rtl/>
        </w:rPr>
        <w:t>–</w:t>
      </w:r>
      <w:r w:rsidRPr="007415D3">
        <w:rPr>
          <w:rFonts w:cs="David" w:hint="cs"/>
          <w:rtl/>
        </w:rPr>
        <w:t xml:space="preserve"> 14, נגד </w:t>
      </w:r>
      <w:r w:rsidRPr="007415D3">
        <w:rPr>
          <w:rFonts w:cs="David"/>
          <w:rtl/>
        </w:rPr>
        <w:t>–</w:t>
      </w:r>
      <w:r w:rsidRPr="007415D3">
        <w:rPr>
          <w:rFonts w:cs="David" w:hint="cs"/>
          <w:rtl/>
        </w:rPr>
        <w:t xml:space="preserve"> 11. לפיכך, אני קובעת שהצעת החוק נשארת בחוק ההסדרים. </w:t>
      </w:r>
    </w:p>
    <w:p w14:paraId="274662B7" w14:textId="77777777" w:rsidR="007415D3" w:rsidRPr="007415D3" w:rsidRDefault="007415D3" w:rsidP="007415D3">
      <w:pPr>
        <w:bidi/>
        <w:ind w:firstLine="567"/>
        <w:jc w:val="both"/>
        <w:rPr>
          <w:rFonts w:cs="David" w:hint="cs"/>
          <w:rtl/>
        </w:rPr>
      </w:pPr>
    </w:p>
    <w:p w14:paraId="5245DEBF" w14:textId="77777777" w:rsidR="007415D3" w:rsidRPr="007415D3" w:rsidRDefault="007415D3" w:rsidP="007415D3">
      <w:pPr>
        <w:bidi/>
        <w:ind w:firstLine="567"/>
        <w:jc w:val="both"/>
        <w:rPr>
          <w:rFonts w:cs="David" w:hint="cs"/>
          <w:rtl/>
        </w:rPr>
      </w:pPr>
      <w:r w:rsidRPr="007415D3">
        <w:rPr>
          <w:rFonts w:cs="David" w:hint="cs"/>
          <w:rtl/>
        </w:rPr>
        <w:t xml:space="preserve">אנחנו עוברים להצבעה  על הוועדה. האם הצעת הממשלה היא ועדת העבודה והרווחה? </w:t>
      </w:r>
    </w:p>
    <w:p w14:paraId="5D7F1E2D" w14:textId="77777777" w:rsidR="007415D3" w:rsidRPr="007415D3" w:rsidRDefault="007415D3" w:rsidP="007415D3">
      <w:pPr>
        <w:bidi/>
        <w:ind w:firstLine="567"/>
        <w:jc w:val="both"/>
        <w:rPr>
          <w:rFonts w:cs="David" w:hint="cs"/>
          <w:rtl/>
        </w:rPr>
      </w:pPr>
    </w:p>
    <w:p w14:paraId="70B5878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F1E18F1" w14:textId="77777777" w:rsidR="007415D3" w:rsidRPr="007415D3" w:rsidRDefault="007415D3" w:rsidP="007415D3">
      <w:pPr>
        <w:bidi/>
        <w:jc w:val="both"/>
        <w:rPr>
          <w:rFonts w:cs="David" w:hint="cs"/>
          <w:u w:val="single"/>
          <w:rtl/>
        </w:rPr>
      </w:pPr>
    </w:p>
    <w:p w14:paraId="40AFC4F8" w14:textId="77777777" w:rsidR="007415D3" w:rsidRPr="007415D3" w:rsidRDefault="007415D3" w:rsidP="007415D3">
      <w:pPr>
        <w:bidi/>
        <w:jc w:val="both"/>
        <w:rPr>
          <w:rFonts w:cs="David" w:hint="cs"/>
          <w:rtl/>
        </w:rPr>
      </w:pPr>
      <w:r w:rsidRPr="007415D3">
        <w:rPr>
          <w:rFonts w:cs="David" w:hint="cs"/>
          <w:rtl/>
        </w:rPr>
        <w:tab/>
        <w:t xml:space="preserve">רק עבודה ורווחה. </w:t>
      </w:r>
    </w:p>
    <w:p w14:paraId="32243BD5" w14:textId="77777777" w:rsidR="007415D3" w:rsidRPr="007415D3" w:rsidRDefault="007415D3" w:rsidP="007415D3">
      <w:pPr>
        <w:bidi/>
        <w:jc w:val="both"/>
        <w:rPr>
          <w:rFonts w:cs="David" w:hint="cs"/>
          <w:u w:val="single"/>
          <w:rtl/>
        </w:rPr>
      </w:pPr>
    </w:p>
    <w:p w14:paraId="331816C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E2E6CD7" w14:textId="77777777" w:rsidR="007415D3" w:rsidRPr="007415D3" w:rsidRDefault="007415D3" w:rsidP="007415D3">
      <w:pPr>
        <w:bidi/>
        <w:jc w:val="both"/>
        <w:rPr>
          <w:rFonts w:cs="David" w:hint="cs"/>
          <w:rtl/>
        </w:rPr>
      </w:pPr>
    </w:p>
    <w:p w14:paraId="161255D1" w14:textId="77777777" w:rsidR="007415D3" w:rsidRPr="007415D3" w:rsidRDefault="007415D3" w:rsidP="007415D3">
      <w:pPr>
        <w:bidi/>
        <w:jc w:val="both"/>
        <w:rPr>
          <w:rFonts w:cs="David" w:hint="cs"/>
          <w:rtl/>
        </w:rPr>
      </w:pPr>
      <w:r w:rsidRPr="007415D3">
        <w:rPr>
          <w:rFonts w:cs="David" w:hint="cs"/>
          <w:rtl/>
        </w:rPr>
        <w:tab/>
        <w:t xml:space="preserve">שרון, עוד הפעם תפריע במהלך ההצבעה, תמצא את עצמך בחוץ. זו פעם אחרונה שזה קורה שמישהו מהיציע, למעט חברי הכנסת, מתבטא בעניין. את כל הסידורים שלכם הייתם צריכים לעשות מראש,  ולבוא מוכנים לכאן.  </w:t>
      </w:r>
    </w:p>
    <w:p w14:paraId="5872E101" w14:textId="77777777" w:rsidR="007415D3" w:rsidRPr="007415D3" w:rsidRDefault="007415D3" w:rsidP="007415D3">
      <w:pPr>
        <w:bidi/>
        <w:jc w:val="both"/>
        <w:rPr>
          <w:rFonts w:cs="David" w:hint="cs"/>
          <w:rtl/>
        </w:rPr>
      </w:pPr>
    </w:p>
    <w:p w14:paraId="4A2ED867" w14:textId="77777777" w:rsidR="007415D3" w:rsidRPr="007415D3" w:rsidRDefault="007415D3" w:rsidP="007415D3">
      <w:pPr>
        <w:bidi/>
        <w:jc w:val="both"/>
        <w:rPr>
          <w:rFonts w:cs="David" w:hint="cs"/>
          <w:rtl/>
        </w:rPr>
      </w:pPr>
      <w:r w:rsidRPr="007415D3">
        <w:rPr>
          <w:rFonts w:cs="David" w:hint="cs"/>
          <w:rtl/>
        </w:rPr>
        <w:tab/>
        <w:t>אנחנו עוברים להצבעה על הוועדה. בפעם האחרונה, האם הצעת הממשלה היא ועדת העבודה והרווחה?</w:t>
      </w:r>
    </w:p>
    <w:p w14:paraId="0230B69F" w14:textId="77777777" w:rsidR="007415D3" w:rsidRPr="007415D3" w:rsidRDefault="007415D3" w:rsidP="007415D3">
      <w:pPr>
        <w:bidi/>
        <w:jc w:val="both"/>
        <w:rPr>
          <w:rFonts w:cs="David" w:hint="cs"/>
          <w:rtl/>
        </w:rPr>
      </w:pPr>
    </w:p>
    <w:p w14:paraId="21DAA504" w14:textId="77777777" w:rsidR="007415D3" w:rsidRPr="007415D3" w:rsidRDefault="007415D3" w:rsidP="007415D3">
      <w:pPr>
        <w:pStyle w:val="Heading5"/>
        <w:rPr>
          <w:rFonts w:hint="cs"/>
          <w:u w:val="single"/>
          <w:rtl/>
        </w:rPr>
      </w:pPr>
      <w:r w:rsidRPr="007415D3">
        <w:rPr>
          <w:rFonts w:hint="cs"/>
          <w:u w:val="single"/>
          <w:rtl/>
        </w:rPr>
        <w:t>קריאה:</w:t>
      </w:r>
    </w:p>
    <w:p w14:paraId="5BF94739" w14:textId="77777777" w:rsidR="007415D3" w:rsidRPr="007415D3" w:rsidRDefault="007415D3" w:rsidP="007415D3">
      <w:pPr>
        <w:bidi/>
        <w:jc w:val="both"/>
        <w:rPr>
          <w:rFonts w:cs="David" w:hint="cs"/>
          <w:rtl/>
        </w:rPr>
      </w:pPr>
    </w:p>
    <w:p w14:paraId="052E2C1A" w14:textId="77777777" w:rsidR="007415D3" w:rsidRPr="007415D3" w:rsidRDefault="007415D3" w:rsidP="007415D3">
      <w:pPr>
        <w:bidi/>
        <w:jc w:val="both"/>
        <w:rPr>
          <w:rFonts w:cs="David" w:hint="cs"/>
          <w:rtl/>
        </w:rPr>
      </w:pPr>
      <w:r w:rsidRPr="007415D3">
        <w:rPr>
          <w:rFonts w:cs="David" w:hint="cs"/>
          <w:rtl/>
        </w:rPr>
        <w:tab/>
        <w:t xml:space="preserve"> כן. </w:t>
      </w:r>
    </w:p>
    <w:p w14:paraId="575EA57B" w14:textId="77777777" w:rsidR="007415D3" w:rsidRPr="007415D3" w:rsidRDefault="007415D3" w:rsidP="007415D3">
      <w:pPr>
        <w:bidi/>
        <w:jc w:val="both"/>
        <w:rPr>
          <w:rFonts w:cs="David" w:hint="cs"/>
          <w:u w:val="single"/>
          <w:rtl/>
        </w:rPr>
      </w:pPr>
    </w:p>
    <w:p w14:paraId="64FF36D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DE72002" w14:textId="77777777" w:rsidR="007415D3" w:rsidRPr="007415D3" w:rsidRDefault="007415D3" w:rsidP="007415D3">
      <w:pPr>
        <w:bidi/>
        <w:jc w:val="both"/>
        <w:rPr>
          <w:rFonts w:cs="David" w:hint="cs"/>
          <w:rtl/>
        </w:rPr>
      </w:pPr>
    </w:p>
    <w:p w14:paraId="16C3C106" w14:textId="77777777" w:rsidR="007415D3" w:rsidRPr="007415D3" w:rsidRDefault="007415D3" w:rsidP="007415D3">
      <w:pPr>
        <w:bidi/>
        <w:ind w:firstLine="567"/>
        <w:jc w:val="both"/>
        <w:rPr>
          <w:rFonts w:cs="David" w:hint="cs"/>
          <w:rtl/>
        </w:rPr>
      </w:pPr>
      <w:r w:rsidRPr="007415D3">
        <w:rPr>
          <w:rFonts w:cs="David" w:hint="cs"/>
          <w:rtl/>
        </w:rPr>
        <w:t xml:space="preserve">מי בעד להעביר את הצעת החוק לדיון בוועדת העבודה והרווחה? מי נגד? </w:t>
      </w:r>
    </w:p>
    <w:p w14:paraId="6ED0C3EA" w14:textId="77777777" w:rsidR="007415D3" w:rsidRPr="007415D3" w:rsidRDefault="007415D3" w:rsidP="007415D3">
      <w:pPr>
        <w:bidi/>
        <w:jc w:val="both"/>
        <w:rPr>
          <w:rFonts w:cs="David" w:hint="cs"/>
          <w:rtl/>
        </w:rPr>
      </w:pPr>
    </w:p>
    <w:p w14:paraId="59F8E5D0" w14:textId="77777777" w:rsidR="007415D3" w:rsidRPr="007415D3" w:rsidRDefault="007415D3" w:rsidP="007415D3">
      <w:pPr>
        <w:bidi/>
        <w:jc w:val="both"/>
        <w:rPr>
          <w:rFonts w:cs="David" w:hint="cs"/>
          <w:rtl/>
        </w:rPr>
      </w:pPr>
      <w:r w:rsidRPr="007415D3">
        <w:rPr>
          <w:rFonts w:cs="David" w:hint="cs"/>
          <w:rtl/>
        </w:rPr>
        <w:t>ה  צ ב ע ה</w:t>
      </w:r>
    </w:p>
    <w:p w14:paraId="3C953581" w14:textId="77777777" w:rsidR="007415D3" w:rsidRPr="007415D3" w:rsidRDefault="007415D3" w:rsidP="007415D3">
      <w:pPr>
        <w:bidi/>
        <w:jc w:val="both"/>
        <w:rPr>
          <w:rFonts w:cs="David" w:hint="cs"/>
          <w:rtl/>
        </w:rPr>
      </w:pPr>
      <w:r w:rsidRPr="007415D3">
        <w:rPr>
          <w:rFonts w:cs="David" w:hint="cs"/>
          <w:rtl/>
        </w:rPr>
        <w:t>בעד   - 21</w:t>
      </w:r>
    </w:p>
    <w:p w14:paraId="433260A4" w14:textId="77777777" w:rsidR="007415D3" w:rsidRPr="007415D3" w:rsidRDefault="007415D3" w:rsidP="007415D3">
      <w:pPr>
        <w:bidi/>
        <w:jc w:val="both"/>
        <w:rPr>
          <w:rFonts w:cs="David" w:hint="cs"/>
          <w:rtl/>
        </w:rPr>
      </w:pPr>
      <w:r w:rsidRPr="007415D3">
        <w:rPr>
          <w:rFonts w:cs="David" w:hint="cs"/>
          <w:rtl/>
        </w:rPr>
        <w:t>נגד  -  אין</w:t>
      </w:r>
    </w:p>
    <w:p w14:paraId="7EB2580E" w14:textId="77777777" w:rsidR="007415D3" w:rsidRPr="007415D3" w:rsidRDefault="007415D3" w:rsidP="007415D3">
      <w:pPr>
        <w:bidi/>
        <w:jc w:val="both"/>
        <w:rPr>
          <w:rFonts w:cs="David" w:hint="cs"/>
          <w:rtl/>
        </w:rPr>
      </w:pPr>
      <w:r w:rsidRPr="007415D3">
        <w:rPr>
          <w:rFonts w:cs="David" w:hint="cs"/>
          <w:rtl/>
        </w:rPr>
        <w:t>נמנעים - אין</w:t>
      </w:r>
    </w:p>
    <w:p w14:paraId="1AE9012E" w14:textId="77777777" w:rsidR="007415D3" w:rsidRPr="007415D3" w:rsidRDefault="007415D3" w:rsidP="007415D3">
      <w:pPr>
        <w:bidi/>
        <w:jc w:val="both"/>
        <w:rPr>
          <w:rFonts w:cs="David" w:hint="cs"/>
          <w:rtl/>
        </w:rPr>
      </w:pPr>
      <w:r w:rsidRPr="007415D3">
        <w:rPr>
          <w:rFonts w:cs="David" w:hint="cs"/>
          <w:rtl/>
        </w:rPr>
        <w:t>ההצעה להעביר את הצעת  חוק  הגבלת היכולת של מובטל שטרם מלאו לו 28 שנים לטעון שהעבודה איננה מתאימה לניסיונו או לכישוריו, לאחר שבועיים כדורש עבודה, כל סירוב לעבודה ההולמת את מצב בריאותו, כושרו הגופני ומקום מגוריו תביא לשלילת הזכאות לדמי אבטלה. לדיון בוועדת העבודה, הרווחה והבריאות נתקבלה.</w:t>
      </w:r>
    </w:p>
    <w:p w14:paraId="77DF115B" w14:textId="77777777" w:rsidR="007415D3" w:rsidRPr="007415D3" w:rsidRDefault="007415D3" w:rsidP="007415D3">
      <w:pPr>
        <w:bidi/>
        <w:jc w:val="both"/>
        <w:rPr>
          <w:rFonts w:cs="David" w:hint="cs"/>
          <w:rtl/>
        </w:rPr>
      </w:pPr>
    </w:p>
    <w:p w14:paraId="43A9D37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5230699" w14:textId="77777777" w:rsidR="007415D3" w:rsidRPr="007415D3" w:rsidRDefault="007415D3" w:rsidP="007415D3">
      <w:pPr>
        <w:bidi/>
        <w:jc w:val="both"/>
        <w:rPr>
          <w:rFonts w:cs="David" w:hint="cs"/>
          <w:rtl/>
        </w:rPr>
      </w:pPr>
    </w:p>
    <w:p w14:paraId="0BC11186" w14:textId="77777777" w:rsidR="007415D3" w:rsidRPr="007415D3" w:rsidRDefault="007415D3" w:rsidP="007415D3">
      <w:pPr>
        <w:bidi/>
        <w:jc w:val="both"/>
        <w:rPr>
          <w:rFonts w:cs="David" w:hint="cs"/>
          <w:rtl/>
        </w:rPr>
      </w:pPr>
      <w:r w:rsidRPr="007415D3">
        <w:rPr>
          <w:rFonts w:cs="David" w:hint="cs"/>
          <w:rtl/>
        </w:rPr>
        <w:tab/>
        <w:t xml:space="preserve">בעד </w:t>
      </w:r>
      <w:r w:rsidRPr="007415D3">
        <w:rPr>
          <w:rFonts w:cs="David"/>
          <w:rtl/>
        </w:rPr>
        <w:t>–</w:t>
      </w:r>
      <w:r w:rsidRPr="007415D3">
        <w:rPr>
          <w:rFonts w:cs="David" w:hint="cs"/>
          <w:rtl/>
        </w:rPr>
        <w:t xml:space="preserve"> 21. אין מתנגדים, אין נמנעים. לפיכך,  אני קובעת שהסעיף הזה יעבור לדיון בוועדת העבודה והרווחה. </w:t>
      </w:r>
    </w:p>
    <w:p w14:paraId="08C9F16A" w14:textId="77777777" w:rsidR="007415D3" w:rsidRPr="007415D3" w:rsidRDefault="007415D3" w:rsidP="007415D3">
      <w:pPr>
        <w:bidi/>
        <w:jc w:val="both"/>
        <w:rPr>
          <w:rFonts w:cs="David" w:hint="cs"/>
          <w:rtl/>
        </w:rPr>
      </w:pPr>
    </w:p>
    <w:p w14:paraId="463F17AB" w14:textId="77777777" w:rsidR="007415D3" w:rsidRPr="007415D3" w:rsidRDefault="007415D3" w:rsidP="007415D3">
      <w:pPr>
        <w:bidi/>
        <w:jc w:val="both"/>
        <w:rPr>
          <w:rFonts w:cs="David" w:hint="cs"/>
          <w:rtl/>
        </w:rPr>
      </w:pPr>
      <w:r w:rsidRPr="007415D3">
        <w:rPr>
          <w:rFonts w:cs="David" w:hint="cs"/>
          <w:rtl/>
        </w:rPr>
        <w:tab/>
        <w:t xml:space="preserve">אנחנו עוברים לסעיף 2(5)3(ב) </w:t>
      </w:r>
      <w:r w:rsidRPr="007415D3">
        <w:rPr>
          <w:rFonts w:cs="David"/>
          <w:rtl/>
        </w:rPr>
        <w:t>–</w:t>
      </w:r>
      <w:r w:rsidRPr="007415D3">
        <w:rPr>
          <w:rFonts w:cs="David" w:hint="cs"/>
          <w:rtl/>
        </w:rPr>
        <w:t xml:space="preserve"> הורדת התקופה המרבית לדמי אבטלה לבני פחות מ-25, ל-25 ימים לכל היותר.  אנחנו מצביעים כרגע האם לפצל או להשאיר בחוק ההסדרים. </w:t>
      </w:r>
    </w:p>
    <w:p w14:paraId="7D7BE2BE" w14:textId="77777777" w:rsidR="007415D3" w:rsidRPr="007415D3" w:rsidRDefault="007415D3" w:rsidP="007415D3">
      <w:pPr>
        <w:bidi/>
        <w:jc w:val="both"/>
        <w:rPr>
          <w:rFonts w:cs="David" w:hint="cs"/>
          <w:rtl/>
        </w:rPr>
      </w:pPr>
    </w:p>
    <w:p w14:paraId="14B69B3F" w14:textId="77777777" w:rsidR="007415D3" w:rsidRPr="007415D3" w:rsidRDefault="007415D3" w:rsidP="007415D3">
      <w:pPr>
        <w:pStyle w:val="Heading5"/>
        <w:rPr>
          <w:rFonts w:hint="cs"/>
          <w:rtl/>
        </w:rPr>
      </w:pPr>
      <w:r w:rsidRPr="007415D3">
        <w:rPr>
          <w:rFonts w:hint="cs"/>
          <w:u w:val="single"/>
          <w:rtl/>
        </w:rPr>
        <w:t>אביגדור יצחקי:</w:t>
      </w:r>
    </w:p>
    <w:p w14:paraId="3C6E7C0E" w14:textId="77777777" w:rsidR="007415D3" w:rsidRPr="007415D3" w:rsidRDefault="007415D3" w:rsidP="007415D3">
      <w:pPr>
        <w:pStyle w:val="Heading5"/>
        <w:rPr>
          <w:rFonts w:hint="cs"/>
          <w:rtl/>
        </w:rPr>
      </w:pPr>
    </w:p>
    <w:p w14:paraId="7599F974" w14:textId="77777777" w:rsidR="007415D3" w:rsidRPr="007415D3" w:rsidRDefault="007415D3" w:rsidP="007415D3">
      <w:pPr>
        <w:bidi/>
        <w:jc w:val="both"/>
        <w:rPr>
          <w:rFonts w:cs="David" w:hint="cs"/>
          <w:rtl/>
        </w:rPr>
      </w:pPr>
      <w:r w:rsidRPr="007415D3">
        <w:rPr>
          <w:rFonts w:cs="David" w:hint="cs"/>
          <w:rtl/>
        </w:rPr>
        <w:tab/>
        <w:t xml:space="preserve"> אם אתם מתנגדים, אז מתנגדים. אבל, אני מציע שכל שלושת הסעיפים בעמוד 2 יהיו באותה הצבעה. </w:t>
      </w:r>
    </w:p>
    <w:p w14:paraId="2F03C536" w14:textId="77777777" w:rsidR="007415D3" w:rsidRPr="007415D3" w:rsidRDefault="007415D3" w:rsidP="007415D3">
      <w:pPr>
        <w:bidi/>
        <w:jc w:val="both"/>
        <w:rPr>
          <w:rFonts w:cs="David" w:hint="cs"/>
          <w:rtl/>
        </w:rPr>
      </w:pPr>
    </w:p>
    <w:p w14:paraId="3EB17C0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9EF5F4C" w14:textId="77777777" w:rsidR="007415D3" w:rsidRPr="007415D3" w:rsidRDefault="007415D3" w:rsidP="007415D3">
      <w:pPr>
        <w:bidi/>
        <w:jc w:val="both"/>
        <w:rPr>
          <w:rFonts w:cs="David" w:hint="cs"/>
          <w:u w:val="single"/>
          <w:rtl/>
        </w:rPr>
      </w:pPr>
    </w:p>
    <w:p w14:paraId="2F27C924" w14:textId="77777777" w:rsidR="007415D3" w:rsidRPr="007415D3" w:rsidRDefault="007415D3" w:rsidP="007415D3">
      <w:pPr>
        <w:bidi/>
        <w:jc w:val="both"/>
        <w:rPr>
          <w:rFonts w:cs="David" w:hint="cs"/>
          <w:rtl/>
        </w:rPr>
      </w:pPr>
      <w:r w:rsidRPr="007415D3">
        <w:rPr>
          <w:rFonts w:cs="David" w:hint="cs"/>
          <w:rtl/>
        </w:rPr>
        <w:tab/>
        <w:t xml:space="preserve"> ממש לא, זה גזרות שונות. </w:t>
      </w:r>
    </w:p>
    <w:p w14:paraId="245C3E73" w14:textId="77777777" w:rsidR="007415D3" w:rsidRPr="007415D3" w:rsidRDefault="007415D3" w:rsidP="007415D3">
      <w:pPr>
        <w:bidi/>
        <w:jc w:val="both"/>
        <w:rPr>
          <w:rFonts w:cs="David" w:hint="cs"/>
          <w:rtl/>
        </w:rPr>
      </w:pPr>
    </w:p>
    <w:p w14:paraId="01D4897D" w14:textId="77777777" w:rsidR="007415D3" w:rsidRPr="007415D3" w:rsidRDefault="007415D3" w:rsidP="007415D3">
      <w:pPr>
        <w:pStyle w:val="Heading5"/>
        <w:rPr>
          <w:rFonts w:hint="cs"/>
          <w:rtl/>
        </w:rPr>
      </w:pPr>
      <w:r w:rsidRPr="007415D3">
        <w:rPr>
          <w:rFonts w:hint="cs"/>
          <w:u w:val="single"/>
          <w:rtl/>
        </w:rPr>
        <w:t>אסתרינה טרטמן:</w:t>
      </w:r>
    </w:p>
    <w:p w14:paraId="51AB2D5E" w14:textId="77777777" w:rsidR="007415D3" w:rsidRPr="007415D3" w:rsidRDefault="007415D3" w:rsidP="007415D3">
      <w:pPr>
        <w:pStyle w:val="Heading5"/>
        <w:rPr>
          <w:rFonts w:hint="cs"/>
          <w:rtl/>
        </w:rPr>
      </w:pPr>
    </w:p>
    <w:p w14:paraId="2EF84864" w14:textId="77777777" w:rsidR="007415D3" w:rsidRPr="007415D3" w:rsidRDefault="007415D3" w:rsidP="007415D3">
      <w:pPr>
        <w:bidi/>
        <w:jc w:val="both"/>
        <w:rPr>
          <w:rFonts w:cs="David" w:hint="cs"/>
          <w:rtl/>
        </w:rPr>
      </w:pPr>
      <w:r w:rsidRPr="007415D3">
        <w:rPr>
          <w:rFonts w:cs="David" w:hint="cs"/>
          <w:rtl/>
        </w:rPr>
        <w:tab/>
        <w:t xml:space="preserve"> האם הדעה שלך שונה ביחס לגזרות? </w:t>
      </w:r>
    </w:p>
    <w:p w14:paraId="05FDFBA0" w14:textId="77777777" w:rsidR="007415D3" w:rsidRPr="007415D3" w:rsidRDefault="007415D3" w:rsidP="007415D3">
      <w:pPr>
        <w:bidi/>
        <w:jc w:val="both"/>
        <w:rPr>
          <w:rFonts w:cs="David" w:hint="cs"/>
          <w:rtl/>
        </w:rPr>
      </w:pPr>
    </w:p>
    <w:p w14:paraId="7BAACDB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2A1CB5A" w14:textId="77777777" w:rsidR="007415D3" w:rsidRPr="007415D3" w:rsidRDefault="007415D3" w:rsidP="007415D3">
      <w:pPr>
        <w:bidi/>
        <w:jc w:val="both"/>
        <w:rPr>
          <w:rFonts w:cs="David" w:hint="cs"/>
          <w:u w:val="single"/>
          <w:rtl/>
        </w:rPr>
      </w:pPr>
    </w:p>
    <w:p w14:paraId="7403239E" w14:textId="77777777" w:rsidR="007415D3" w:rsidRPr="007415D3" w:rsidRDefault="007415D3" w:rsidP="007415D3">
      <w:pPr>
        <w:bidi/>
        <w:jc w:val="both"/>
        <w:rPr>
          <w:rFonts w:cs="David" w:hint="cs"/>
          <w:rtl/>
        </w:rPr>
      </w:pPr>
      <w:r w:rsidRPr="007415D3">
        <w:rPr>
          <w:rFonts w:cs="David" w:hint="cs"/>
          <w:rtl/>
        </w:rPr>
        <w:tab/>
        <w:t xml:space="preserve"> אני מתנגד לכולן.  אבל, אני מקווה שבאחת מהן יתפסו שכל. </w:t>
      </w:r>
    </w:p>
    <w:p w14:paraId="377A6221" w14:textId="77777777" w:rsidR="007415D3" w:rsidRPr="007415D3" w:rsidRDefault="007415D3" w:rsidP="007415D3">
      <w:pPr>
        <w:bidi/>
        <w:jc w:val="both"/>
        <w:rPr>
          <w:rFonts w:cs="David" w:hint="cs"/>
          <w:rtl/>
        </w:rPr>
      </w:pPr>
    </w:p>
    <w:p w14:paraId="6D135E08"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B0B5524" w14:textId="77777777" w:rsidR="007415D3" w:rsidRPr="007415D3" w:rsidRDefault="007415D3" w:rsidP="007415D3">
      <w:pPr>
        <w:bidi/>
        <w:jc w:val="both"/>
        <w:rPr>
          <w:rFonts w:cs="David" w:hint="cs"/>
          <w:rtl/>
        </w:rPr>
      </w:pPr>
    </w:p>
    <w:p w14:paraId="1CCDFFDA" w14:textId="77777777" w:rsidR="007415D3" w:rsidRPr="007415D3" w:rsidRDefault="007415D3" w:rsidP="007415D3">
      <w:pPr>
        <w:bidi/>
        <w:jc w:val="both"/>
        <w:rPr>
          <w:rFonts w:cs="David" w:hint="cs"/>
          <w:rtl/>
        </w:rPr>
      </w:pPr>
      <w:r w:rsidRPr="007415D3">
        <w:rPr>
          <w:rFonts w:cs="David" w:hint="cs"/>
          <w:rtl/>
        </w:rPr>
        <w:tab/>
        <w:t xml:space="preserve"> חברת הכנסת טרטמן, אני קוראת אותך לסדר פעם שנייה. חבר הכנסת סער. </w:t>
      </w:r>
    </w:p>
    <w:p w14:paraId="25DD0365" w14:textId="77777777" w:rsidR="007415D3" w:rsidRPr="007415D3" w:rsidRDefault="007415D3" w:rsidP="007415D3">
      <w:pPr>
        <w:bidi/>
        <w:jc w:val="both"/>
        <w:rPr>
          <w:rFonts w:cs="David" w:hint="cs"/>
          <w:rtl/>
        </w:rPr>
      </w:pPr>
    </w:p>
    <w:p w14:paraId="2AD8122F" w14:textId="77777777" w:rsidR="007415D3" w:rsidRPr="007415D3" w:rsidRDefault="007415D3" w:rsidP="007415D3">
      <w:pPr>
        <w:bidi/>
        <w:jc w:val="both"/>
        <w:rPr>
          <w:rFonts w:cs="David" w:hint="cs"/>
          <w:rtl/>
        </w:rPr>
      </w:pPr>
      <w:r w:rsidRPr="007415D3">
        <w:rPr>
          <w:rFonts w:cs="David" w:hint="cs"/>
          <w:rtl/>
        </w:rPr>
        <w:tab/>
        <w:t xml:space="preserve">אני עוברת להצבעה. הממשלה מבקשת להשאיר את זה במסגרת חוק ההסדרים. מי בעד להשאיר את זה בחוק ההסדרים? מי נגד? </w:t>
      </w:r>
    </w:p>
    <w:p w14:paraId="3E3E5C68"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p>
    <w:p w14:paraId="796BD89F" w14:textId="77777777" w:rsidR="007415D3" w:rsidRPr="007415D3" w:rsidRDefault="007415D3" w:rsidP="007415D3">
      <w:pPr>
        <w:bidi/>
        <w:jc w:val="both"/>
        <w:rPr>
          <w:rFonts w:cs="David" w:hint="cs"/>
          <w:rtl/>
        </w:rPr>
      </w:pPr>
      <w:r w:rsidRPr="007415D3">
        <w:rPr>
          <w:rFonts w:cs="David" w:hint="cs"/>
          <w:u w:val="single"/>
          <w:rtl/>
        </w:rPr>
        <w:t>ראובן ריבלין:</w:t>
      </w:r>
    </w:p>
    <w:p w14:paraId="3962399B" w14:textId="77777777" w:rsidR="007415D3" w:rsidRPr="007415D3" w:rsidRDefault="007415D3" w:rsidP="007415D3">
      <w:pPr>
        <w:bidi/>
        <w:jc w:val="both"/>
        <w:rPr>
          <w:rFonts w:cs="David" w:hint="cs"/>
          <w:rtl/>
        </w:rPr>
      </w:pPr>
    </w:p>
    <w:p w14:paraId="0848D43E" w14:textId="77777777" w:rsidR="007415D3" w:rsidRPr="007415D3" w:rsidRDefault="007415D3" w:rsidP="007415D3">
      <w:pPr>
        <w:bidi/>
        <w:jc w:val="both"/>
        <w:rPr>
          <w:rFonts w:cs="David" w:hint="cs"/>
          <w:rtl/>
        </w:rPr>
      </w:pPr>
      <w:r w:rsidRPr="007415D3">
        <w:rPr>
          <w:rFonts w:cs="David" w:hint="cs"/>
          <w:rtl/>
        </w:rPr>
        <w:tab/>
        <w:t xml:space="preserve"> האם אפשר לשאול את החברים שהצביעו בעד,  האם הם יודעים על מה הם הצביעו? </w:t>
      </w:r>
    </w:p>
    <w:p w14:paraId="6D02F555" w14:textId="77777777" w:rsidR="007415D3" w:rsidRPr="007415D3" w:rsidRDefault="007415D3" w:rsidP="007415D3">
      <w:pPr>
        <w:bidi/>
        <w:jc w:val="both"/>
        <w:rPr>
          <w:rFonts w:cs="David" w:hint="cs"/>
          <w:rtl/>
        </w:rPr>
      </w:pPr>
    </w:p>
    <w:p w14:paraId="258AC188" w14:textId="77777777" w:rsidR="007415D3" w:rsidRPr="007415D3" w:rsidRDefault="007415D3" w:rsidP="007415D3">
      <w:pPr>
        <w:pStyle w:val="Heading5"/>
        <w:rPr>
          <w:rFonts w:hint="cs"/>
          <w:rtl/>
        </w:rPr>
      </w:pPr>
      <w:r w:rsidRPr="007415D3">
        <w:rPr>
          <w:rFonts w:hint="cs"/>
          <w:u w:val="single"/>
          <w:rtl/>
        </w:rPr>
        <w:t>אסתרינה טרטמן:</w:t>
      </w:r>
    </w:p>
    <w:p w14:paraId="572F376D" w14:textId="77777777" w:rsidR="007415D3" w:rsidRPr="007415D3" w:rsidRDefault="007415D3" w:rsidP="007415D3">
      <w:pPr>
        <w:pStyle w:val="Heading5"/>
        <w:rPr>
          <w:rFonts w:hint="cs"/>
          <w:rtl/>
        </w:rPr>
      </w:pPr>
    </w:p>
    <w:p w14:paraId="496E3334" w14:textId="77777777" w:rsidR="007415D3" w:rsidRPr="007415D3" w:rsidRDefault="007415D3" w:rsidP="007415D3">
      <w:pPr>
        <w:bidi/>
        <w:jc w:val="both"/>
        <w:rPr>
          <w:rFonts w:cs="David" w:hint="cs"/>
          <w:rtl/>
        </w:rPr>
      </w:pPr>
      <w:r w:rsidRPr="007415D3">
        <w:rPr>
          <w:rFonts w:cs="David" w:hint="cs"/>
          <w:rtl/>
        </w:rPr>
        <w:tab/>
        <w:t xml:space="preserve"> שאלה לא מכובדת. </w:t>
      </w:r>
    </w:p>
    <w:p w14:paraId="23AF2D3B" w14:textId="77777777" w:rsidR="007415D3" w:rsidRPr="007415D3" w:rsidRDefault="007415D3" w:rsidP="007415D3">
      <w:pPr>
        <w:bidi/>
        <w:jc w:val="both"/>
        <w:rPr>
          <w:rFonts w:cs="David" w:hint="cs"/>
          <w:u w:val="single"/>
          <w:rtl/>
        </w:rPr>
      </w:pPr>
    </w:p>
    <w:p w14:paraId="1266F40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2AC3784" w14:textId="77777777" w:rsidR="007415D3" w:rsidRPr="007415D3" w:rsidRDefault="007415D3" w:rsidP="007415D3">
      <w:pPr>
        <w:bidi/>
        <w:jc w:val="both"/>
        <w:rPr>
          <w:rFonts w:cs="David" w:hint="cs"/>
          <w:rtl/>
        </w:rPr>
      </w:pPr>
    </w:p>
    <w:p w14:paraId="73DA724E" w14:textId="77777777" w:rsidR="007415D3" w:rsidRPr="007415D3" w:rsidRDefault="007415D3" w:rsidP="007415D3">
      <w:pPr>
        <w:bidi/>
        <w:jc w:val="both"/>
        <w:rPr>
          <w:rFonts w:cs="David" w:hint="cs"/>
          <w:rtl/>
        </w:rPr>
      </w:pPr>
      <w:r w:rsidRPr="007415D3">
        <w:rPr>
          <w:rFonts w:cs="David" w:hint="cs"/>
          <w:rtl/>
        </w:rPr>
        <w:tab/>
        <w:t xml:space="preserve">חברת הכנסת טרטרמן, פעם שנייה. </w:t>
      </w:r>
    </w:p>
    <w:p w14:paraId="1E6012C0" w14:textId="77777777" w:rsidR="007415D3" w:rsidRPr="007415D3" w:rsidRDefault="007415D3" w:rsidP="007415D3">
      <w:pPr>
        <w:bidi/>
        <w:jc w:val="both"/>
        <w:rPr>
          <w:rFonts w:cs="David" w:hint="cs"/>
          <w:rtl/>
        </w:rPr>
      </w:pPr>
    </w:p>
    <w:p w14:paraId="66BBFF54" w14:textId="77777777" w:rsidR="007415D3" w:rsidRPr="007415D3" w:rsidRDefault="007415D3" w:rsidP="007415D3">
      <w:pPr>
        <w:bidi/>
        <w:jc w:val="both"/>
        <w:rPr>
          <w:rFonts w:cs="David" w:hint="cs"/>
          <w:rtl/>
        </w:rPr>
      </w:pPr>
      <w:r w:rsidRPr="007415D3">
        <w:rPr>
          <w:rFonts w:cs="David" w:hint="cs"/>
          <w:u w:val="single"/>
          <w:rtl/>
        </w:rPr>
        <w:t>עתניאל שנלר:</w:t>
      </w:r>
    </w:p>
    <w:p w14:paraId="553F2077" w14:textId="77777777" w:rsidR="007415D3" w:rsidRPr="007415D3" w:rsidRDefault="007415D3" w:rsidP="007415D3">
      <w:pPr>
        <w:bidi/>
        <w:jc w:val="both"/>
        <w:rPr>
          <w:rFonts w:cs="David" w:hint="cs"/>
          <w:rtl/>
        </w:rPr>
      </w:pPr>
    </w:p>
    <w:p w14:paraId="71CD6518" w14:textId="77777777" w:rsidR="007415D3" w:rsidRPr="007415D3" w:rsidRDefault="007415D3" w:rsidP="007415D3">
      <w:pPr>
        <w:bidi/>
        <w:jc w:val="both"/>
        <w:rPr>
          <w:rFonts w:cs="David" w:hint="cs"/>
          <w:rtl/>
        </w:rPr>
      </w:pPr>
      <w:r w:rsidRPr="007415D3">
        <w:rPr>
          <w:rFonts w:cs="David" w:hint="cs"/>
          <w:rtl/>
        </w:rPr>
        <w:tab/>
        <w:t>סליחה, האם אפשר לשאול את החברים מי - - -</w:t>
      </w:r>
    </w:p>
    <w:p w14:paraId="6FAC5130" w14:textId="77777777" w:rsidR="007415D3" w:rsidRPr="007415D3" w:rsidRDefault="007415D3" w:rsidP="007415D3">
      <w:pPr>
        <w:bidi/>
        <w:jc w:val="both"/>
        <w:rPr>
          <w:rFonts w:cs="David" w:hint="cs"/>
          <w:rtl/>
        </w:rPr>
      </w:pPr>
    </w:p>
    <w:p w14:paraId="40B387D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26FF2A4" w14:textId="77777777" w:rsidR="007415D3" w:rsidRPr="007415D3" w:rsidRDefault="007415D3" w:rsidP="007415D3">
      <w:pPr>
        <w:bidi/>
        <w:jc w:val="both"/>
        <w:rPr>
          <w:rFonts w:cs="David" w:hint="cs"/>
          <w:rtl/>
        </w:rPr>
      </w:pPr>
    </w:p>
    <w:p w14:paraId="5BBC50BF" w14:textId="77777777" w:rsidR="007415D3" w:rsidRPr="007415D3" w:rsidRDefault="007415D3" w:rsidP="007415D3">
      <w:pPr>
        <w:bidi/>
        <w:jc w:val="both"/>
        <w:rPr>
          <w:rFonts w:cs="David" w:hint="cs"/>
          <w:rtl/>
        </w:rPr>
      </w:pPr>
      <w:r w:rsidRPr="007415D3">
        <w:rPr>
          <w:rFonts w:cs="David" w:hint="cs"/>
          <w:rtl/>
        </w:rPr>
        <w:tab/>
        <w:t xml:space="preserve"> לא, אנחנו באמצע הצבעה, אי אפשר.  חבר הכנסת שנלר, האם אתה רוצה לנהל את הוועדה במקומי? </w:t>
      </w:r>
    </w:p>
    <w:p w14:paraId="6272A10D" w14:textId="77777777" w:rsidR="007415D3" w:rsidRPr="007415D3" w:rsidRDefault="007415D3" w:rsidP="007415D3">
      <w:pPr>
        <w:bidi/>
        <w:jc w:val="both"/>
        <w:rPr>
          <w:rFonts w:cs="David" w:hint="cs"/>
          <w:rtl/>
        </w:rPr>
      </w:pPr>
    </w:p>
    <w:p w14:paraId="62995E9D" w14:textId="77777777" w:rsidR="007415D3" w:rsidRPr="007415D3" w:rsidRDefault="007415D3" w:rsidP="007415D3">
      <w:pPr>
        <w:pStyle w:val="Heading5"/>
        <w:rPr>
          <w:rFonts w:hint="cs"/>
          <w:rtl/>
        </w:rPr>
      </w:pPr>
      <w:r w:rsidRPr="007415D3">
        <w:rPr>
          <w:rFonts w:hint="cs"/>
          <w:u w:val="single"/>
          <w:rtl/>
        </w:rPr>
        <w:t>דב חנין:</w:t>
      </w:r>
    </w:p>
    <w:p w14:paraId="30CFA6A5" w14:textId="77777777" w:rsidR="007415D3" w:rsidRPr="007415D3" w:rsidRDefault="007415D3" w:rsidP="007415D3">
      <w:pPr>
        <w:pStyle w:val="Heading5"/>
        <w:rPr>
          <w:rFonts w:hint="cs"/>
          <w:rtl/>
        </w:rPr>
      </w:pPr>
    </w:p>
    <w:p w14:paraId="2938DA37" w14:textId="77777777" w:rsidR="007415D3" w:rsidRPr="007415D3" w:rsidRDefault="007415D3" w:rsidP="007415D3">
      <w:pPr>
        <w:bidi/>
        <w:jc w:val="both"/>
        <w:rPr>
          <w:rFonts w:cs="David" w:hint="cs"/>
          <w:rtl/>
        </w:rPr>
      </w:pPr>
      <w:r w:rsidRPr="007415D3">
        <w:rPr>
          <w:rFonts w:cs="David" w:hint="cs"/>
          <w:rtl/>
        </w:rPr>
        <w:tab/>
        <w:t xml:space="preserve"> תקראו גם את רשימת הגזרות. </w:t>
      </w:r>
    </w:p>
    <w:p w14:paraId="05183465" w14:textId="77777777" w:rsidR="007415D3" w:rsidRPr="007415D3" w:rsidRDefault="007415D3" w:rsidP="007415D3">
      <w:pPr>
        <w:bidi/>
        <w:jc w:val="both"/>
        <w:rPr>
          <w:rFonts w:cs="David" w:hint="cs"/>
          <w:rtl/>
        </w:rPr>
      </w:pPr>
    </w:p>
    <w:p w14:paraId="0C9EB3F4"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F6A4007" w14:textId="77777777" w:rsidR="007415D3" w:rsidRPr="007415D3" w:rsidRDefault="007415D3" w:rsidP="007415D3">
      <w:pPr>
        <w:bidi/>
        <w:jc w:val="both"/>
        <w:rPr>
          <w:rFonts w:cs="David" w:hint="cs"/>
          <w:rtl/>
        </w:rPr>
      </w:pPr>
    </w:p>
    <w:p w14:paraId="6A2722B5" w14:textId="77777777" w:rsidR="007415D3" w:rsidRPr="007415D3" w:rsidRDefault="007415D3" w:rsidP="007415D3">
      <w:pPr>
        <w:bidi/>
        <w:ind w:firstLine="567"/>
        <w:jc w:val="both"/>
        <w:rPr>
          <w:rFonts w:cs="David" w:hint="cs"/>
          <w:rtl/>
        </w:rPr>
      </w:pPr>
      <w:r w:rsidRPr="007415D3">
        <w:rPr>
          <w:rFonts w:cs="David" w:hint="cs"/>
          <w:rtl/>
        </w:rPr>
        <w:t xml:space="preserve"> חבר הכנסת חנין, אנחנו באמצע הצבעה. עוד פעם אחת קריאה כזאת לסדר באמצע ההצבעה ואנחנו יוצאים להפסקה של חצי שעה. </w:t>
      </w:r>
    </w:p>
    <w:p w14:paraId="7A6B759B" w14:textId="77777777" w:rsidR="007415D3" w:rsidRPr="007415D3" w:rsidRDefault="007415D3" w:rsidP="007415D3">
      <w:pPr>
        <w:bidi/>
        <w:jc w:val="both"/>
        <w:rPr>
          <w:rFonts w:cs="David" w:hint="cs"/>
          <w:rtl/>
        </w:rPr>
      </w:pPr>
      <w:r w:rsidRPr="007415D3">
        <w:rPr>
          <w:rFonts w:cs="David" w:hint="cs"/>
          <w:rtl/>
        </w:rPr>
        <w:tab/>
      </w:r>
    </w:p>
    <w:p w14:paraId="078BC52E" w14:textId="77777777" w:rsidR="007415D3" w:rsidRPr="007415D3" w:rsidRDefault="007415D3" w:rsidP="007415D3">
      <w:pPr>
        <w:bidi/>
        <w:jc w:val="both"/>
        <w:rPr>
          <w:rFonts w:cs="David" w:hint="cs"/>
          <w:rtl/>
        </w:rPr>
      </w:pPr>
      <w:r w:rsidRPr="007415D3">
        <w:rPr>
          <w:rFonts w:cs="David" w:hint="cs"/>
          <w:rtl/>
        </w:rPr>
        <w:t>ה  צ ב ע ה</w:t>
      </w:r>
    </w:p>
    <w:p w14:paraId="18183195" w14:textId="77777777" w:rsidR="007415D3" w:rsidRPr="007415D3" w:rsidRDefault="007415D3" w:rsidP="007415D3">
      <w:pPr>
        <w:bidi/>
        <w:jc w:val="both"/>
        <w:rPr>
          <w:rFonts w:cs="David" w:hint="cs"/>
          <w:rtl/>
        </w:rPr>
      </w:pPr>
      <w:r w:rsidRPr="007415D3">
        <w:rPr>
          <w:rFonts w:cs="David" w:hint="cs"/>
          <w:rtl/>
        </w:rPr>
        <w:t>בעד   - 13</w:t>
      </w:r>
    </w:p>
    <w:p w14:paraId="7332D99F" w14:textId="77777777" w:rsidR="007415D3" w:rsidRPr="007415D3" w:rsidRDefault="007415D3" w:rsidP="007415D3">
      <w:pPr>
        <w:bidi/>
        <w:jc w:val="both"/>
        <w:rPr>
          <w:rFonts w:cs="David" w:hint="cs"/>
          <w:rtl/>
        </w:rPr>
      </w:pPr>
      <w:r w:rsidRPr="007415D3">
        <w:rPr>
          <w:rFonts w:cs="David" w:hint="cs"/>
          <w:rtl/>
        </w:rPr>
        <w:t>נגד  -  10</w:t>
      </w:r>
    </w:p>
    <w:p w14:paraId="00D3A752" w14:textId="77777777" w:rsidR="007415D3" w:rsidRPr="007415D3" w:rsidRDefault="007415D3" w:rsidP="007415D3">
      <w:pPr>
        <w:bidi/>
        <w:jc w:val="both"/>
        <w:rPr>
          <w:rFonts w:cs="David" w:hint="cs"/>
          <w:rtl/>
        </w:rPr>
      </w:pPr>
      <w:r w:rsidRPr="007415D3">
        <w:rPr>
          <w:rFonts w:cs="David" w:hint="cs"/>
          <w:rtl/>
        </w:rPr>
        <w:t>נמנעים - אין</w:t>
      </w:r>
    </w:p>
    <w:p w14:paraId="52C6A052" w14:textId="77777777" w:rsidR="007415D3" w:rsidRPr="007415D3" w:rsidRDefault="007415D3" w:rsidP="007415D3">
      <w:pPr>
        <w:bidi/>
        <w:ind w:firstLine="567"/>
        <w:jc w:val="both"/>
        <w:rPr>
          <w:rFonts w:cs="David" w:hint="cs"/>
          <w:rtl/>
        </w:rPr>
      </w:pPr>
      <w:r w:rsidRPr="007415D3">
        <w:rPr>
          <w:rFonts w:cs="David" w:hint="cs"/>
          <w:rtl/>
        </w:rPr>
        <w:t xml:space="preserve">ההצעה להשאיר את סעיף 2(5)3(ב) </w:t>
      </w:r>
      <w:r w:rsidRPr="007415D3">
        <w:rPr>
          <w:rFonts w:cs="David"/>
          <w:rtl/>
        </w:rPr>
        <w:t>–</w:t>
      </w:r>
      <w:r w:rsidRPr="007415D3">
        <w:rPr>
          <w:rFonts w:cs="David" w:hint="cs"/>
          <w:rtl/>
        </w:rPr>
        <w:t xml:space="preserve"> הורדת התקופה המרבית לדמי אבטלה לבני פחות מ-25, ל-25 ימים לכל היותר במסגרת חוק ההסדרים, נתקבלה.</w:t>
      </w:r>
    </w:p>
    <w:p w14:paraId="29015816" w14:textId="77777777" w:rsidR="007415D3" w:rsidRPr="007415D3" w:rsidRDefault="007415D3" w:rsidP="007415D3">
      <w:pPr>
        <w:bidi/>
        <w:ind w:firstLine="567"/>
        <w:jc w:val="both"/>
        <w:rPr>
          <w:rFonts w:cs="David" w:hint="cs"/>
          <w:rtl/>
        </w:rPr>
      </w:pPr>
    </w:p>
    <w:p w14:paraId="339D115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BAE3BA6" w14:textId="77777777" w:rsidR="007415D3" w:rsidRPr="007415D3" w:rsidRDefault="007415D3" w:rsidP="007415D3">
      <w:pPr>
        <w:bidi/>
        <w:jc w:val="both"/>
        <w:rPr>
          <w:rFonts w:cs="David" w:hint="cs"/>
          <w:rtl/>
        </w:rPr>
      </w:pPr>
    </w:p>
    <w:p w14:paraId="5633265F" w14:textId="77777777" w:rsidR="007415D3" w:rsidRPr="007415D3" w:rsidRDefault="007415D3" w:rsidP="007415D3">
      <w:pPr>
        <w:bidi/>
        <w:jc w:val="both"/>
        <w:rPr>
          <w:rFonts w:cs="David" w:hint="cs"/>
          <w:rtl/>
        </w:rPr>
      </w:pPr>
      <w:r w:rsidRPr="007415D3">
        <w:rPr>
          <w:rFonts w:cs="David" w:hint="cs"/>
          <w:rtl/>
        </w:rPr>
        <w:tab/>
        <w:t xml:space="preserve">בעד  </w:t>
      </w:r>
      <w:r w:rsidRPr="007415D3">
        <w:rPr>
          <w:rFonts w:cs="David"/>
          <w:rtl/>
        </w:rPr>
        <w:t>–</w:t>
      </w:r>
      <w:r w:rsidRPr="007415D3">
        <w:rPr>
          <w:rFonts w:cs="David" w:hint="cs"/>
          <w:rtl/>
        </w:rPr>
        <w:t xml:space="preserve"> 13, נגד </w:t>
      </w:r>
      <w:r w:rsidRPr="007415D3">
        <w:rPr>
          <w:rFonts w:cs="David"/>
          <w:rtl/>
        </w:rPr>
        <w:t>–</w:t>
      </w:r>
      <w:r w:rsidRPr="007415D3">
        <w:rPr>
          <w:rFonts w:cs="David" w:hint="cs"/>
          <w:rtl/>
        </w:rPr>
        <w:t xml:space="preserve"> 10, לא היו נמנעים. לפיכך, אני קובעת שסעיף 2(5)3(ב) נשאר במסגרת חוק ההסדרים.  </w:t>
      </w:r>
    </w:p>
    <w:p w14:paraId="0353E6E7" w14:textId="77777777" w:rsidR="007415D3" w:rsidRPr="007415D3" w:rsidRDefault="007415D3" w:rsidP="007415D3">
      <w:pPr>
        <w:bidi/>
        <w:jc w:val="both"/>
        <w:rPr>
          <w:rFonts w:cs="David" w:hint="cs"/>
          <w:rtl/>
        </w:rPr>
      </w:pPr>
    </w:p>
    <w:p w14:paraId="44CDDDF8" w14:textId="77777777" w:rsidR="007415D3" w:rsidRPr="007415D3" w:rsidRDefault="007415D3" w:rsidP="007415D3">
      <w:pPr>
        <w:bidi/>
        <w:jc w:val="both"/>
        <w:rPr>
          <w:rFonts w:cs="David" w:hint="cs"/>
          <w:rtl/>
        </w:rPr>
      </w:pPr>
      <w:r w:rsidRPr="007415D3">
        <w:rPr>
          <w:rFonts w:cs="David" w:hint="cs"/>
          <w:rtl/>
        </w:rPr>
        <w:tab/>
        <w:t xml:space="preserve">עכשיו אנחנו מצביעים על דיון בוועדה. האם הצעת הממשלה היא ועדת העבודה והרווחה? </w:t>
      </w:r>
    </w:p>
    <w:p w14:paraId="28C959D3" w14:textId="77777777" w:rsidR="007415D3" w:rsidRPr="007415D3" w:rsidRDefault="007415D3" w:rsidP="007415D3">
      <w:pPr>
        <w:bidi/>
        <w:jc w:val="both"/>
        <w:rPr>
          <w:rFonts w:cs="David" w:hint="cs"/>
          <w:rtl/>
        </w:rPr>
      </w:pPr>
    </w:p>
    <w:p w14:paraId="4F87BF41" w14:textId="77777777" w:rsidR="007415D3" w:rsidRPr="007415D3" w:rsidRDefault="007415D3" w:rsidP="007415D3">
      <w:pPr>
        <w:pStyle w:val="Heading5"/>
        <w:rPr>
          <w:rFonts w:hint="cs"/>
          <w:rtl/>
        </w:rPr>
      </w:pPr>
      <w:r w:rsidRPr="007415D3">
        <w:rPr>
          <w:rFonts w:hint="cs"/>
          <w:u w:val="single"/>
          <w:rtl/>
        </w:rPr>
        <w:t>אביגדור יצחקי:</w:t>
      </w:r>
    </w:p>
    <w:p w14:paraId="25C10505" w14:textId="77777777" w:rsidR="007415D3" w:rsidRPr="007415D3" w:rsidRDefault="007415D3" w:rsidP="007415D3">
      <w:pPr>
        <w:pStyle w:val="Heading5"/>
        <w:rPr>
          <w:rFonts w:hint="cs"/>
          <w:rtl/>
        </w:rPr>
      </w:pPr>
    </w:p>
    <w:p w14:paraId="78EA5393" w14:textId="77777777" w:rsidR="007415D3" w:rsidRPr="007415D3" w:rsidRDefault="007415D3" w:rsidP="007415D3">
      <w:pPr>
        <w:bidi/>
        <w:jc w:val="both"/>
        <w:rPr>
          <w:rFonts w:cs="David" w:hint="cs"/>
          <w:rtl/>
        </w:rPr>
      </w:pPr>
      <w:r w:rsidRPr="007415D3">
        <w:rPr>
          <w:rFonts w:cs="David" w:hint="cs"/>
          <w:rtl/>
        </w:rPr>
        <w:tab/>
        <w:t xml:space="preserve"> כל נושא האבטלה הולך כרגע לעבודה ורווחה לאור הערתו של חבר הכנסת אורון. כל הנושאים האלה קשורים אחד בשני. </w:t>
      </w:r>
    </w:p>
    <w:p w14:paraId="50952889" w14:textId="77777777" w:rsidR="007415D3" w:rsidRPr="007415D3" w:rsidRDefault="007415D3" w:rsidP="007415D3">
      <w:pPr>
        <w:bidi/>
        <w:jc w:val="both"/>
        <w:rPr>
          <w:rFonts w:cs="David" w:hint="cs"/>
          <w:rtl/>
        </w:rPr>
      </w:pPr>
    </w:p>
    <w:p w14:paraId="0540EC9C" w14:textId="77777777" w:rsidR="007415D3" w:rsidRPr="007415D3" w:rsidRDefault="007415D3" w:rsidP="007415D3">
      <w:pPr>
        <w:pStyle w:val="Heading5"/>
        <w:rPr>
          <w:rFonts w:hint="cs"/>
          <w:rtl/>
        </w:rPr>
      </w:pPr>
      <w:r w:rsidRPr="007415D3">
        <w:rPr>
          <w:rFonts w:hint="cs"/>
          <w:u w:val="single"/>
          <w:rtl/>
        </w:rPr>
        <w:t>שלי יחימוביץ:</w:t>
      </w:r>
    </w:p>
    <w:p w14:paraId="26C1D22C" w14:textId="77777777" w:rsidR="007415D3" w:rsidRPr="007415D3" w:rsidRDefault="007415D3" w:rsidP="007415D3">
      <w:pPr>
        <w:pStyle w:val="Heading5"/>
        <w:rPr>
          <w:rFonts w:hint="cs"/>
          <w:rtl/>
        </w:rPr>
      </w:pPr>
    </w:p>
    <w:p w14:paraId="74A8AFFB" w14:textId="77777777" w:rsidR="007415D3" w:rsidRPr="007415D3" w:rsidRDefault="007415D3" w:rsidP="007415D3">
      <w:pPr>
        <w:bidi/>
        <w:jc w:val="both"/>
        <w:rPr>
          <w:rFonts w:cs="David" w:hint="cs"/>
          <w:rtl/>
        </w:rPr>
      </w:pPr>
      <w:r w:rsidRPr="007415D3">
        <w:rPr>
          <w:rFonts w:cs="David" w:hint="cs"/>
          <w:rtl/>
        </w:rPr>
        <w:tab/>
        <w:t xml:space="preserve"> אני מציעה שתקבל את כל ההערות של חבר הכנסת אורון. </w:t>
      </w:r>
    </w:p>
    <w:p w14:paraId="067433C3" w14:textId="77777777" w:rsidR="007415D3" w:rsidRPr="007415D3" w:rsidRDefault="007415D3" w:rsidP="007415D3">
      <w:pPr>
        <w:bidi/>
        <w:jc w:val="both"/>
        <w:rPr>
          <w:rFonts w:cs="David" w:hint="cs"/>
          <w:rtl/>
        </w:rPr>
      </w:pPr>
    </w:p>
    <w:p w14:paraId="32F271D1" w14:textId="77777777" w:rsidR="007415D3" w:rsidRPr="007415D3" w:rsidRDefault="007415D3" w:rsidP="007415D3">
      <w:pPr>
        <w:bidi/>
        <w:jc w:val="both"/>
        <w:rPr>
          <w:rFonts w:cs="David" w:hint="cs"/>
          <w:rtl/>
        </w:rPr>
      </w:pPr>
      <w:r w:rsidRPr="007415D3">
        <w:rPr>
          <w:rFonts w:cs="David" w:hint="cs"/>
          <w:u w:val="single"/>
          <w:rtl/>
        </w:rPr>
        <w:t>ניסן סלומינסקי:</w:t>
      </w:r>
    </w:p>
    <w:p w14:paraId="1A053EB0" w14:textId="77777777" w:rsidR="007415D3" w:rsidRPr="007415D3" w:rsidRDefault="007415D3" w:rsidP="007415D3">
      <w:pPr>
        <w:bidi/>
        <w:jc w:val="both"/>
        <w:rPr>
          <w:rFonts w:cs="David" w:hint="cs"/>
          <w:rtl/>
        </w:rPr>
      </w:pPr>
    </w:p>
    <w:p w14:paraId="56429EA8" w14:textId="77777777" w:rsidR="007415D3" w:rsidRPr="007415D3" w:rsidRDefault="007415D3" w:rsidP="007415D3">
      <w:pPr>
        <w:bidi/>
        <w:jc w:val="both"/>
        <w:rPr>
          <w:rFonts w:cs="David" w:hint="cs"/>
          <w:rtl/>
        </w:rPr>
      </w:pPr>
      <w:r w:rsidRPr="007415D3">
        <w:rPr>
          <w:rFonts w:cs="David" w:hint="cs"/>
          <w:rtl/>
        </w:rPr>
        <w:tab/>
        <w:t xml:space="preserve"> הממשלה לא הבינה את זה קודם? </w:t>
      </w:r>
    </w:p>
    <w:p w14:paraId="54CD8020" w14:textId="77777777" w:rsidR="007415D3" w:rsidRPr="007415D3" w:rsidRDefault="007415D3" w:rsidP="007415D3">
      <w:pPr>
        <w:bidi/>
        <w:jc w:val="both"/>
        <w:rPr>
          <w:rFonts w:cs="David" w:hint="cs"/>
          <w:u w:val="single"/>
          <w:rtl/>
        </w:rPr>
      </w:pPr>
    </w:p>
    <w:p w14:paraId="6AB9377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E90F8DD" w14:textId="77777777" w:rsidR="007415D3" w:rsidRPr="007415D3" w:rsidRDefault="007415D3" w:rsidP="007415D3">
      <w:pPr>
        <w:bidi/>
        <w:jc w:val="both"/>
        <w:rPr>
          <w:rFonts w:cs="David" w:hint="cs"/>
          <w:rtl/>
        </w:rPr>
      </w:pPr>
    </w:p>
    <w:p w14:paraId="7AA81810" w14:textId="77777777" w:rsidR="007415D3" w:rsidRPr="007415D3" w:rsidRDefault="007415D3" w:rsidP="007415D3">
      <w:pPr>
        <w:bidi/>
        <w:jc w:val="both"/>
        <w:rPr>
          <w:rFonts w:cs="David" w:hint="cs"/>
          <w:rtl/>
        </w:rPr>
      </w:pPr>
      <w:r w:rsidRPr="007415D3">
        <w:rPr>
          <w:rFonts w:cs="David" w:hint="cs"/>
          <w:rtl/>
        </w:rPr>
        <w:tab/>
        <w:t xml:space="preserve"> מי בעד העברת הצעת החוק לדיון בוועדת העבודה והרווחה? מי נגד? מי נמנע?</w:t>
      </w:r>
    </w:p>
    <w:p w14:paraId="1DB01F97" w14:textId="77777777" w:rsidR="007415D3" w:rsidRPr="007415D3" w:rsidRDefault="007415D3" w:rsidP="007415D3">
      <w:pPr>
        <w:bidi/>
        <w:jc w:val="both"/>
        <w:rPr>
          <w:rFonts w:cs="David" w:hint="cs"/>
          <w:rtl/>
        </w:rPr>
      </w:pPr>
    </w:p>
    <w:p w14:paraId="08B8AE6A"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3007C1B8" w14:textId="77777777" w:rsidR="007415D3" w:rsidRPr="007415D3" w:rsidRDefault="007415D3" w:rsidP="007415D3">
      <w:pPr>
        <w:bidi/>
        <w:jc w:val="both"/>
        <w:rPr>
          <w:rFonts w:cs="David" w:hint="cs"/>
          <w:rtl/>
        </w:rPr>
      </w:pPr>
    </w:p>
    <w:p w14:paraId="349F85F0" w14:textId="77777777" w:rsidR="007415D3" w:rsidRPr="007415D3" w:rsidRDefault="007415D3" w:rsidP="007415D3">
      <w:pPr>
        <w:bidi/>
        <w:jc w:val="both"/>
        <w:rPr>
          <w:rFonts w:cs="David" w:hint="cs"/>
          <w:rtl/>
        </w:rPr>
      </w:pPr>
      <w:r w:rsidRPr="007415D3">
        <w:rPr>
          <w:rFonts w:cs="David" w:hint="cs"/>
          <w:rtl/>
        </w:rPr>
        <w:tab/>
        <w:t xml:space="preserve">פה אחד. </w:t>
      </w:r>
    </w:p>
    <w:p w14:paraId="66E216B6" w14:textId="77777777" w:rsidR="007415D3" w:rsidRPr="007415D3" w:rsidRDefault="007415D3" w:rsidP="007415D3">
      <w:pPr>
        <w:bidi/>
        <w:jc w:val="both"/>
        <w:rPr>
          <w:rFonts w:cs="David" w:hint="cs"/>
          <w:rtl/>
        </w:rPr>
      </w:pPr>
    </w:p>
    <w:p w14:paraId="0A8E2BBF"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B30F9E2" w14:textId="77777777" w:rsidR="007415D3" w:rsidRPr="007415D3" w:rsidRDefault="007415D3" w:rsidP="007415D3">
      <w:pPr>
        <w:bidi/>
        <w:jc w:val="both"/>
        <w:rPr>
          <w:rFonts w:cs="David" w:hint="cs"/>
          <w:rtl/>
        </w:rPr>
      </w:pPr>
    </w:p>
    <w:p w14:paraId="70EF0F1E" w14:textId="77777777" w:rsidR="007415D3" w:rsidRPr="007415D3" w:rsidRDefault="007415D3" w:rsidP="007415D3">
      <w:pPr>
        <w:bidi/>
        <w:ind w:firstLine="567"/>
        <w:jc w:val="both"/>
        <w:rPr>
          <w:rFonts w:cs="David" w:hint="cs"/>
          <w:rtl/>
        </w:rPr>
      </w:pPr>
      <w:r w:rsidRPr="007415D3">
        <w:rPr>
          <w:rFonts w:cs="David" w:hint="cs"/>
          <w:rtl/>
        </w:rPr>
        <w:t xml:space="preserve">  הסעיף נתקבל ויועבר לדיון בוועדת העבודה והרווחה. </w:t>
      </w:r>
    </w:p>
    <w:p w14:paraId="1E23DEB2" w14:textId="77777777" w:rsidR="007415D3" w:rsidRPr="007415D3" w:rsidRDefault="007415D3" w:rsidP="007415D3">
      <w:pPr>
        <w:bidi/>
        <w:jc w:val="both"/>
        <w:rPr>
          <w:rFonts w:cs="David" w:hint="cs"/>
          <w:rtl/>
        </w:rPr>
      </w:pPr>
    </w:p>
    <w:p w14:paraId="6123229C" w14:textId="77777777" w:rsidR="007415D3" w:rsidRPr="007415D3" w:rsidRDefault="007415D3" w:rsidP="007415D3">
      <w:pPr>
        <w:bidi/>
        <w:jc w:val="both"/>
        <w:rPr>
          <w:rFonts w:cs="David" w:hint="cs"/>
          <w:rtl/>
        </w:rPr>
      </w:pPr>
      <w:r w:rsidRPr="007415D3">
        <w:rPr>
          <w:rFonts w:cs="David" w:hint="cs"/>
          <w:rtl/>
        </w:rPr>
        <w:tab/>
        <w:t xml:space="preserve">אנחנו עוברים לסעיף 2(9)2(6)3(ב) </w:t>
      </w:r>
      <w:r w:rsidRPr="007415D3">
        <w:rPr>
          <w:rFonts w:cs="David"/>
          <w:rtl/>
        </w:rPr>
        <w:t>–</w:t>
      </w:r>
      <w:r w:rsidRPr="007415D3">
        <w:rPr>
          <w:rFonts w:cs="David" w:hint="cs"/>
          <w:rtl/>
        </w:rPr>
        <w:t xml:space="preserve"> הורדת שיעור דמי האבטלה למי שטרם מלאו לו 28, ל-2/3. הצעת הממשלה היא להשאיר את זה בחוק ההסדרים. </w:t>
      </w:r>
    </w:p>
    <w:p w14:paraId="1BF3B39C" w14:textId="77777777" w:rsidR="007415D3" w:rsidRPr="007415D3" w:rsidRDefault="007415D3" w:rsidP="007415D3">
      <w:pPr>
        <w:bidi/>
        <w:jc w:val="both"/>
        <w:rPr>
          <w:rFonts w:cs="David" w:hint="cs"/>
          <w:rtl/>
        </w:rPr>
      </w:pPr>
    </w:p>
    <w:p w14:paraId="6F3E2197"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3D9B875B" w14:textId="77777777" w:rsidR="007415D3" w:rsidRPr="007415D3" w:rsidRDefault="007415D3" w:rsidP="007415D3">
      <w:pPr>
        <w:bidi/>
        <w:jc w:val="both"/>
        <w:rPr>
          <w:rFonts w:cs="David" w:hint="cs"/>
          <w:u w:val="single"/>
        </w:rPr>
      </w:pPr>
    </w:p>
    <w:p w14:paraId="12A47E4F" w14:textId="77777777" w:rsidR="007415D3" w:rsidRPr="007415D3" w:rsidRDefault="007415D3" w:rsidP="007415D3">
      <w:pPr>
        <w:bidi/>
        <w:ind w:left="630"/>
        <w:jc w:val="both"/>
        <w:rPr>
          <w:rFonts w:cs="David" w:hint="cs"/>
        </w:rPr>
      </w:pPr>
      <w:r w:rsidRPr="007415D3">
        <w:rPr>
          <w:rFonts w:cs="David" w:hint="cs"/>
          <w:rtl/>
        </w:rPr>
        <w:t xml:space="preserve"> - - - תגיד לגדעון שגם פה. יש לי הצעה לייעול.</w:t>
      </w:r>
    </w:p>
    <w:p w14:paraId="4B8E64C8" w14:textId="77777777" w:rsidR="007415D3" w:rsidRPr="007415D3" w:rsidRDefault="007415D3" w:rsidP="007415D3">
      <w:pPr>
        <w:bidi/>
        <w:jc w:val="both"/>
        <w:rPr>
          <w:rFonts w:cs="David" w:hint="cs"/>
          <w:rtl/>
        </w:rPr>
      </w:pPr>
    </w:p>
    <w:p w14:paraId="30BD1C75"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1F97923" w14:textId="77777777" w:rsidR="007415D3" w:rsidRPr="007415D3" w:rsidRDefault="007415D3" w:rsidP="007415D3">
      <w:pPr>
        <w:bidi/>
        <w:jc w:val="both"/>
        <w:rPr>
          <w:rFonts w:cs="David" w:hint="cs"/>
          <w:rtl/>
        </w:rPr>
      </w:pPr>
    </w:p>
    <w:p w14:paraId="3AA91C3E" w14:textId="77777777" w:rsidR="007415D3" w:rsidRPr="007415D3" w:rsidRDefault="007415D3" w:rsidP="007415D3">
      <w:pPr>
        <w:bidi/>
        <w:jc w:val="both"/>
        <w:rPr>
          <w:rFonts w:cs="David" w:hint="cs"/>
          <w:rtl/>
        </w:rPr>
      </w:pPr>
      <w:r w:rsidRPr="007415D3">
        <w:rPr>
          <w:rFonts w:cs="David" w:hint="cs"/>
          <w:rtl/>
        </w:rPr>
        <w:tab/>
        <w:t xml:space="preserve"> אני לא יכולה ככה. כשאני אצטרך הערות לייעול אני אבקש ממך. </w:t>
      </w:r>
    </w:p>
    <w:p w14:paraId="04AD38EA" w14:textId="77777777" w:rsidR="007415D3" w:rsidRPr="007415D3" w:rsidRDefault="007415D3" w:rsidP="007415D3">
      <w:pPr>
        <w:bidi/>
        <w:jc w:val="both"/>
        <w:rPr>
          <w:rFonts w:cs="David" w:hint="cs"/>
          <w:rtl/>
        </w:rPr>
      </w:pPr>
    </w:p>
    <w:p w14:paraId="046D19F1" w14:textId="77777777" w:rsidR="007415D3" w:rsidRPr="007415D3" w:rsidRDefault="007415D3" w:rsidP="007415D3">
      <w:pPr>
        <w:pStyle w:val="Heading5"/>
        <w:rPr>
          <w:rFonts w:hint="cs"/>
          <w:rtl/>
        </w:rPr>
      </w:pPr>
      <w:r w:rsidRPr="007415D3">
        <w:rPr>
          <w:rFonts w:hint="cs"/>
          <w:u w:val="single"/>
          <w:rtl/>
        </w:rPr>
        <w:t>שלי יחימוביץ:</w:t>
      </w:r>
    </w:p>
    <w:p w14:paraId="6888D71D" w14:textId="77777777" w:rsidR="007415D3" w:rsidRPr="007415D3" w:rsidRDefault="007415D3" w:rsidP="007415D3">
      <w:pPr>
        <w:pStyle w:val="Heading5"/>
        <w:rPr>
          <w:rFonts w:hint="cs"/>
          <w:rtl/>
        </w:rPr>
      </w:pPr>
    </w:p>
    <w:p w14:paraId="64B165F3" w14:textId="77777777" w:rsidR="007415D3" w:rsidRPr="007415D3" w:rsidRDefault="007415D3" w:rsidP="007415D3">
      <w:pPr>
        <w:bidi/>
        <w:jc w:val="both"/>
        <w:rPr>
          <w:rFonts w:cs="David" w:hint="cs"/>
          <w:rtl/>
        </w:rPr>
      </w:pPr>
      <w:r w:rsidRPr="007415D3">
        <w:rPr>
          <w:rFonts w:cs="David" w:hint="cs"/>
          <w:rtl/>
        </w:rPr>
        <w:tab/>
        <w:t xml:space="preserve"> גברתי יושבת-ראש, האם אפשר בקשה? כל סעיף כזה הוא סעיף כבד משקל והוא פוגע בהרבה מאוד אנשים, במיוחד בשכבות החלשות. מין הראוי שכשאנחנו קוראים אותו לא נגיד רק מספר, אלא את תאמרי שורה על מהות הסעיף ובמי הוא פוגע, כדי שאנשים ידעו מה הם עושים. </w:t>
      </w:r>
    </w:p>
    <w:p w14:paraId="04A10322" w14:textId="77777777" w:rsidR="007415D3" w:rsidRPr="007415D3" w:rsidRDefault="007415D3" w:rsidP="007415D3">
      <w:pPr>
        <w:bidi/>
        <w:jc w:val="both"/>
        <w:rPr>
          <w:rFonts w:cs="David" w:hint="cs"/>
          <w:rtl/>
        </w:rPr>
      </w:pPr>
    </w:p>
    <w:p w14:paraId="3001D96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1FD80FB" w14:textId="77777777" w:rsidR="007415D3" w:rsidRPr="007415D3" w:rsidRDefault="007415D3" w:rsidP="007415D3">
      <w:pPr>
        <w:bidi/>
        <w:jc w:val="both"/>
        <w:rPr>
          <w:rFonts w:cs="David" w:hint="cs"/>
          <w:rtl/>
        </w:rPr>
      </w:pPr>
    </w:p>
    <w:p w14:paraId="054A0B1B" w14:textId="77777777" w:rsidR="007415D3" w:rsidRPr="007415D3" w:rsidRDefault="007415D3" w:rsidP="007415D3">
      <w:pPr>
        <w:bidi/>
        <w:jc w:val="both"/>
        <w:rPr>
          <w:rFonts w:cs="David" w:hint="cs"/>
          <w:rtl/>
        </w:rPr>
      </w:pPr>
      <w:r w:rsidRPr="007415D3">
        <w:rPr>
          <w:rFonts w:cs="David" w:hint="cs"/>
          <w:rtl/>
        </w:rPr>
        <w:tab/>
        <w:t xml:space="preserve">הטבלה מונחת לפניכם. כשאני מדברת על הסעיף אני מציינת גם את מספר הסעיף, וגם את נושא הסעיף.  חברי הכנסת יכולים לעקוב אחרי הטבלה ויכולים גם להבין במה מדובר. </w:t>
      </w:r>
    </w:p>
    <w:p w14:paraId="0498D032" w14:textId="77777777" w:rsidR="007415D3" w:rsidRPr="007415D3" w:rsidRDefault="007415D3" w:rsidP="007415D3">
      <w:pPr>
        <w:bidi/>
        <w:jc w:val="both"/>
        <w:rPr>
          <w:rFonts w:cs="David" w:hint="cs"/>
          <w:rtl/>
        </w:rPr>
      </w:pPr>
    </w:p>
    <w:p w14:paraId="7577C948" w14:textId="77777777" w:rsidR="007415D3" w:rsidRPr="007415D3" w:rsidRDefault="007415D3" w:rsidP="007415D3">
      <w:pPr>
        <w:bidi/>
        <w:jc w:val="both"/>
        <w:rPr>
          <w:rFonts w:cs="David" w:hint="cs"/>
          <w:rtl/>
        </w:rPr>
      </w:pPr>
      <w:r w:rsidRPr="007415D3">
        <w:rPr>
          <w:rFonts w:cs="David" w:hint="cs"/>
          <w:rtl/>
        </w:rPr>
        <w:tab/>
        <w:t xml:space="preserve">מי בעד להשאיר את זה בחוק ההסדרים?  מי נגד? מי נמנע?  מכיוון שיש הפרש של בין 2 ל-3 כל פעם, אני לא רוצה לחזור על הטענה או הבקשה של חברי כנסת. </w:t>
      </w:r>
    </w:p>
    <w:p w14:paraId="0F71B510" w14:textId="77777777" w:rsidR="007415D3" w:rsidRPr="007415D3" w:rsidRDefault="007415D3" w:rsidP="007415D3">
      <w:pPr>
        <w:bidi/>
        <w:jc w:val="both"/>
        <w:rPr>
          <w:rFonts w:cs="David" w:hint="cs"/>
          <w:rtl/>
        </w:rPr>
      </w:pPr>
    </w:p>
    <w:p w14:paraId="183BDB7D" w14:textId="77777777" w:rsidR="007415D3" w:rsidRPr="007415D3" w:rsidRDefault="007415D3" w:rsidP="007415D3">
      <w:pPr>
        <w:bidi/>
        <w:jc w:val="both"/>
        <w:rPr>
          <w:rFonts w:cs="David" w:hint="cs"/>
          <w:rtl/>
        </w:rPr>
      </w:pPr>
      <w:r w:rsidRPr="007415D3">
        <w:rPr>
          <w:rFonts w:cs="David" w:hint="cs"/>
          <w:u w:val="single"/>
          <w:rtl/>
        </w:rPr>
        <w:t>ראובן ריבלין:</w:t>
      </w:r>
    </w:p>
    <w:p w14:paraId="4B60187C" w14:textId="77777777" w:rsidR="007415D3" w:rsidRPr="007415D3" w:rsidRDefault="007415D3" w:rsidP="007415D3">
      <w:pPr>
        <w:bidi/>
        <w:jc w:val="both"/>
        <w:rPr>
          <w:rFonts w:cs="David" w:hint="cs"/>
          <w:rtl/>
        </w:rPr>
      </w:pPr>
    </w:p>
    <w:p w14:paraId="4098313A" w14:textId="77777777" w:rsidR="007415D3" w:rsidRPr="007415D3" w:rsidRDefault="007415D3" w:rsidP="007415D3">
      <w:pPr>
        <w:bidi/>
        <w:jc w:val="both"/>
        <w:rPr>
          <w:rFonts w:cs="David" w:hint="cs"/>
          <w:rtl/>
        </w:rPr>
      </w:pPr>
      <w:r w:rsidRPr="007415D3">
        <w:rPr>
          <w:rFonts w:cs="David" w:hint="cs"/>
          <w:rtl/>
        </w:rPr>
        <w:tab/>
        <w:t xml:space="preserve"> אנחנו נבקש אם נרצה ספירה. </w:t>
      </w:r>
    </w:p>
    <w:p w14:paraId="29A5524B" w14:textId="77777777" w:rsidR="007415D3" w:rsidRPr="007415D3" w:rsidRDefault="007415D3" w:rsidP="007415D3">
      <w:pPr>
        <w:bidi/>
        <w:jc w:val="both"/>
        <w:rPr>
          <w:rFonts w:cs="David" w:hint="cs"/>
          <w:rtl/>
        </w:rPr>
      </w:pPr>
    </w:p>
    <w:p w14:paraId="4652C104"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FC39203" w14:textId="77777777" w:rsidR="007415D3" w:rsidRPr="007415D3" w:rsidRDefault="007415D3" w:rsidP="007415D3">
      <w:pPr>
        <w:bidi/>
        <w:jc w:val="both"/>
        <w:rPr>
          <w:rFonts w:cs="David" w:hint="cs"/>
          <w:rtl/>
        </w:rPr>
      </w:pPr>
    </w:p>
    <w:p w14:paraId="3CC57BF2" w14:textId="77777777" w:rsidR="007415D3" w:rsidRPr="007415D3" w:rsidRDefault="007415D3" w:rsidP="007415D3">
      <w:pPr>
        <w:bidi/>
        <w:jc w:val="both"/>
        <w:rPr>
          <w:rFonts w:cs="David" w:hint="cs"/>
          <w:rtl/>
        </w:rPr>
      </w:pPr>
      <w:r w:rsidRPr="007415D3">
        <w:rPr>
          <w:rFonts w:cs="David" w:hint="cs"/>
          <w:rtl/>
        </w:rPr>
        <w:tab/>
        <w:t>רוחמה, היות וההפרש קבוע רק אם נחשוב שמשהו מתהווה פה נבקש הצבעה חוזרת.</w:t>
      </w:r>
    </w:p>
    <w:p w14:paraId="7F30BA51" w14:textId="77777777" w:rsidR="007415D3" w:rsidRPr="007415D3" w:rsidRDefault="007415D3" w:rsidP="007415D3">
      <w:pPr>
        <w:bidi/>
        <w:jc w:val="both"/>
        <w:rPr>
          <w:rFonts w:cs="David" w:hint="cs"/>
          <w:rtl/>
        </w:rPr>
      </w:pPr>
    </w:p>
    <w:p w14:paraId="0B68B99A" w14:textId="77777777" w:rsidR="007415D3" w:rsidRPr="007415D3" w:rsidRDefault="007415D3" w:rsidP="007415D3">
      <w:pPr>
        <w:bidi/>
        <w:jc w:val="both"/>
        <w:rPr>
          <w:rFonts w:cs="David" w:hint="cs"/>
          <w:rtl/>
        </w:rPr>
      </w:pPr>
      <w:r w:rsidRPr="007415D3">
        <w:rPr>
          <w:rFonts w:cs="David" w:hint="cs"/>
          <w:u w:val="single"/>
          <w:rtl/>
        </w:rPr>
        <w:t>ראובן ריבלין:</w:t>
      </w:r>
    </w:p>
    <w:p w14:paraId="4BA50C4E" w14:textId="77777777" w:rsidR="007415D3" w:rsidRPr="007415D3" w:rsidRDefault="007415D3" w:rsidP="007415D3">
      <w:pPr>
        <w:bidi/>
        <w:jc w:val="both"/>
        <w:rPr>
          <w:rFonts w:cs="David" w:hint="cs"/>
          <w:rtl/>
        </w:rPr>
      </w:pPr>
    </w:p>
    <w:p w14:paraId="15D5F17E" w14:textId="77777777" w:rsidR="007415D3" w:rsidRPr="007415D3" w:rsidRDefault="007415D3" w:rsidP="007415D3">
      <w:pPr>
        <w:bidi/>
        <w:jc w:val="both"/>
        <w:rPr>
          <w:rFonts w:cs="David" w:hint="cs"/>
          <w:rtl/>
        </w:rPr>
      </w:pPr>
      <w:r w:rsidRPr="007415D3">
        <w:rPr>
          <w:rFonts w:cs="David" w:hint="cs"/>
          <w:rtl/>
        </w:rPr>
        <w:tab/>
        <w:t xml:space="preserve"> אנחנו רואים מי מצביע. </w:t>
      </w:r>
    </w:p>
    <w:p w14:paraId="4B9E2A7E" w14:textId="77777777" w:rsidR="007415D3" w:rsidRPr="007415D3" w:rsidRDefault="007415D3" w:rsidP="007415D3">
      <w:pPr>
        <w:bidi/>
        <w:jc w:val="both"/>
        <w:rPr>
          <w:rFonts w:cs="David" w:hint="cs"/>
          <w:rtl/>
        </w:rPr>
      </w:pPr>
    </w:p>
    <w:p w14:paraId="0DD0F4B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4483119" w14:textId="77777777" w:rsidR="007415D3" w:rsidRPr="007415D3" w:rsidRDefault="007415D3" w:rsidP="007415D3">
      <w:pPr>
        <w:bidi/>
        <w:jc w:val="both"/>
        <w:rPr>
          <w:rFonts w:cs="David" w:hint="cs"/>
          <w:rtl/>
        </w:rPr>
      </w:pPr>
    </w:p>
    <w:p w14:paraId="00905D29" w14:textId="77777777" w:rsidR="007415D3" w:rsidRPr="007415D3" w:rsidRDefault="007415D3" w:rsidP="007415D3">
      <w:pPr>
        <w:bidi/>
        <w:jc w:val="both"/>
        <w:rPr>
          <w:rFonts w:cs="David" w:hint="cs"/>
          <w:rtl/>
        </w:rPr>
      </w:pPr>
      <w:r w:rsidRPr="007415D3">
        <w:rPr>
          <w:rFonts w:cs="David" w:hint="cs"/>
          <w:rtl/>
        </w:rPr>
        <w:tab/>
        <w:t xml:space="preserve">אין בעיה.  אני עוברת להצבעה על דיון בוועדה, מי בעד דיון בוועדת העבודה והרווחה? מי נגד? מי נמנע? פה אחד. </w:t>
      </w:r>
    </w:p>
    <w:p w14:paraId="3D528F8A" w14:textId="77777777" w:rsidR="007415D3" w:rsidRPr="007415D3" w:rsidRDefault="007415D3" w:rsidP="007415D3">
      <w:pPr>
        <w:bidi/>
        <w:jc w:val="both"/>
        <w:rPr>
          <w:rFonts w:cs="David" w:hint="cs"/>
          <w:rtl/>
        </w:rPr>
      </w:pPr>
    </w:p>
    <w:p w14:paraId="235969F7" w14:textId="77777777" w:rsidR="007415D3" w:rsidRPr="007415D3" w:rsidRDefault="007415D3" w:rsidP="007415D3">
      <w:pPr>
        <w:bidi/>
        <w:jc w:val="both"/>
        <w:rPr>
          <w:rFonts w:cs="David" w:hint="cs"/>
          <w:rtl/>
        </w:rPr>
      </w:pPr>
    </w:p>
    <w:p w14:paraId="3842FCF3"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ה צ ב ע ה</w:t>
      </w:r>
    </w:p>
    <w:p w14:paraId="7CEED668"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w:t>
      </w:r>
    </w:p>
    <w:p w14:paraId="71A455B4" w14:textId="77777777" w:rsidR="007415D3" w:rsidRPr="007415D3" w:rsidRDefault="007415D3" w:rsidP="007415D3">
      <w:pPr>
        <w:bidi/>
        <w:jc w:val="both"/>
        <w:rPr>
          <w:rFonts w:cs="David" w:hint="cs"/>
          <w:rtl/>
        </w:rPr>
      </w:pPr>
      <w:r w:rsidRPr="007415D3">
        <w:rPr>
          <w:rFonts w:cs="David" w:hint="cs"/>
          <w:rtl/>
        </w:rPr>
        <w:t xml:space="preserve">ההצעה להעביר את סעיף  2(9)2(6)3(ב) </w:t>
      </w:r>
      <w:r w:rsidRPr="007415D3">
        <w:rPr>
          <w:rFonts w:cs="David"/>
          <w:rtl/>
        </w:rPr>
        <w:t>–</w:t>
      </w:r>
      <w:r w:rsidRPr="007415D3">
        <w:rPr>
          <w:rFonts w:cs="David" w:hint="cs"/>
          <w:rtl/>
        </w:rPr>
        <w:t xml:space="preserve"> הורדת שיעור דמי האבטלה למי שטרם מלאו לו 28, ל-2/3, לדיון בוועדת העבודה והרווחה, נתקבלה.</w:t>
      </w:r>
    </w:p>
    <w:p w14:paraId="4878D965" w14:textId="77777777" w:rsidR="007415D3" w:rsidRPr="007415D3" w:rsidRDefault="007415D3" w:rsidP="007415D3">
      <w:pPr>
        <w:bidi/>
        <w:jc w:val="both"/>
        <w:rPr>
          <w:rFonts w:cs="David" w:hint="cs"/>
          <w:rtl/>
        </w:rPr>
      </w:pPr>
    </w:p>
    <w:p w14:paraId="5F38CD08" w14:textId="77777777" w:rsidR="007415D3" w:rsidRPr="007415D3" w:rsidRDefault="007415D3" w:rsidP="007415D3">
      <w:pPr>
        <w:bidi/>
        <w:jc w:val="both"/>
        <w:rPr>
          <w:rFonts w:cs="David" w:hint="cs"/>
          <w:rtl/>
        </w:rPr>
      </w:pPr>
    </w:p>
    <w:p w14:paraId="211EA7D7" w14:textId="77777777" w:rsidR="007415D3" w:rsidRPr="007415D3" w:rsidRDefault="007415D3" w:rsidP="007415D3">
      <w:pPr>
        <w:bidi/>
        <w:jc w:val="both"/>
        <w:rPr>
          <w:rFonts w:cs="David" w:hint="cs"/>
          <w:rtl/>
        </w:rPr>
      </w:pPr>
    </w:p>
    <w:p w14:paraId="3019A737" w14:textId="77777777" w:rsidR="007415D3" w:rsidRPr="007415D3" w:rsidRDefault="007415D3" w:rsidP="007415D3">
      <w:pPr>
        <w:bidi/>
        <w:jc w:val="both"/>
        <w:rPr>
          <w:rFonts w:cs="David" w:hint="cs"/>
          <w:rtl/>
        </w:rPr>
      </w:pPr>
      <w:r w:rsidRPr="007415D3">
        <w:rPr>
          <w:rFonts w:cs="David" w:hint="cs"/>
          <w:rtl/>
        </w:rPr>
        <w:tab/>
        <w:t xml:space="preserve">אני עוברת לסעיף הבא, 2(7)3(א)3(ג)4 </w:t>
      </w:r>
      <w:r w:rsidRPr="007415D3">
        <w:rPr>
          <w:rFonts w:cs="David"/>
          <w:rtl/>
        </w:rPr>
        <w:t>–</w:t>
      </w:r>
      <w:r w:rsidRPr="007415D3">
        <w:rPr>
          <w:rFonts w:cs="David" w:hint="cs"/>
          <w:rtl/>
        </w:rPr>
        <w:t xml:space="preserve"> שינוי רמות הזכאות בביטוח הסיעודי מ-2 רמות ל-3 רמות, במסגרת השינוי מוחמרות הדרישות לעצם הזכאות לביטוח סיעודי, שהן קשות ערב התיקון המוצע. </w:t>
      </w:r>
    </w:p>
    <w:p w14:paraId="6330C717" w14:textId="77777777" w:rsidR="007415D3" w:rsidRPr="007415D3" w:rsidRDefault="007415D3" w:rsidP="007415D3">
      <w:pPr>
        <w:bidi/>
        <w:jc w:val="both"/>
        <w:rPr>
          <w:rFonts w:cs="David" w:hint="cs"/>
          <w:rtl/>
        </w:rPr>
      </w:pPr>
    </w:p>
    <w:p w14:paraId="61529C9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94E2186" w14:textId="77777777" w:rsidR="007415D3" w:rsidRPr="007415D3" w:rsidRDefault="007415D3" w:rsidP="007415D3">
      <w:pPr>
        <w:bidi/>
        <w:jc w:val="both"/>
        <w:rPr>
          <w:rFonts w:cs="David" w:hint="cs"/>
          <w:u w:val="single"/>
          <w:rtl/>
        </w:rPr>
      </w:pPr>
    </w:p>
    <w:p w14:paraId="0568F543" w14:textId="77777777" w:rsidR="007415D3" w:rsidRPr="007415D3" w:rsidRDefault="007415D3" w:rsidP="007415D3">
      <w:pPr>
        <w:bidi/>
        <w:jc w:val="both"/>
        <w:rPr>
          <w:rFonts w:cs="David" w:hint="cs"/>
          <w:rtl/>
        </w:rPr>
      </w:pPr>
      <w:r w:rsidRPr="007415D3">
        <w:rPr>
          <w:rFonts w:cs="David" w:hint="cs"/>
          <w:rtl/>
        </w:rPr>
        <w:tab/>
        <w:t xml:space="preserve"> כמה עוד אפשר להחמיר? </w:t>
      </w:r>
    </w:p>
    <w:p w14:paraId="2695CE2E" w14:textId="77777777" w:rsidR="007415D3" w:rsidRPr="007415D3" w:rsidRDefault="007415D3" w:rsidP="007415D3">
      <w:pPr>
        <w:bidi/>
        <w:jc w:val="both"/>
        <w:rPr>
          <w:rFonts w:cs="David" w:hint="cs"/>
          <w:rtl/>
        </w:rPr>
      </w:pPr>
    </w:p>
    <w:p w14:paraId="5C136F1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099778E" w14:textId="77777777" w:rsidR="007415D3" w:rsidRPr="007415D3" w:rsidRDefault="007415D3" w:rsidP="007415D3">
      <w:pPr>
        <w:bidi/>
        <w:jc w:val="both"/>
        <w:rPr>
          <w:rFonts w:cs="David" w:hint="cs"/>
          <w:rtl/>
        </w:rPr>
      </w:pPr>
    </w:p>
    <w:p w14:paraId="4A8C7740" w14:textId="77777777" w:rsidR="007415D3" w:rsidRPr="007415D3" w:rsidRDefault="007415D3" w:rsidP="007415D3">
      <w:pPr>
        <w:bidi/>
        <w:jc w:val="both"/>
        <w:rPr>
          <w:rFonts w:cs="David" w:hint="cs"/>
          <w:rtl/>
        </w:rPr>
      </w:pPr>
      <w:r w:rsidRPr="007415D3">
        <w:rPr>
          <w:rFonts w:cs="David" w:hint="cs"/>
          <w:rtl/>
        </w:rPr>
        <w:tab/>
        <w:t>עמדת הממשלה להשאיר את זה במסגרת חוק ההסדרים?</w:t>
      </w:r>
      <w:r w:rsidRPr="007415D3">
        <w:rPr>
          <w:rFonts w:cs="David" w:hint="cs"/>
        </w:rPr>
        <w:t xml:space="preserve"> </w:t>
      </w:r>
      <w:r w:rsidRPr="007415D3">
        <w:rPr>
          <w:rFonts w:cs="David" w:hint="cs"/>
          <w:rtl/>
        </w:rPr>
        <w:t xml:space="preserve"> מי בעד להשאיר את זה במסגרת חוק ההסדרים? מי נגד? מי נמנע? </w:t>
      </w:r>
    </w:p>
    <w:p w14:paraId="09C7A50D" w14:textId="77777777" w:rsidR="007415D3" w:rsidRPr="007415D3" w:rsidRDefault="007415D3" w:rsidP="007415D3">
      <w:pPr>
        <w:bidi/>
        <w:jc w:val="both"/>
        <w:rPr>
          <w:rFonts w:cs="David" w:hint="cs"/>
          <w:rtl/>
        </w:rPr>
      </w:pPr>
    </w:p>
    <w:p w14:paraId="4B138C2F" w14:textId="77777777" w:rsidR="007415D3" w:rsidRPr="007415D3" w:rsidRDefault="007415D3" w:rsidP="007415D3">
      <w:pPr>
        <w:bidi/>
        <w:jc w:val="both"/>
        <w:rPr>
          <w:rFonts w:cs="David" w:hint="cs"/>
          <w:u w:val="single"/>
          <w:rtl/>
        </w:rPr>
      </w:pPr>
      <w:r w:rsidRPr="007415D3">
        <w:rPr>
          <w:rFonts w:cs="David" w:hint="cs"/>
          <w:u w:val="single"/>
          <w:rtl/>
        </w:rPr>
        <w:t>קריאה:</w:t>
      </w:r>
    </w:p>
    <w:p w14:paraId="47F5C436" w14:textId="77777777" w:rsidR="007415D3" w:rsidRPr="007415D3" w:rsidRDefault="007415D3" w:rsidP="007415D3">
      <w:pPr>
        <w:bidi/>
        <w:jc w:val="both"/>
        <w:rPr>
          <w:rFonts w:cs="David" w:hint="cs"/>
          <w:rtl/>
        </w:rPr>
      </w:pPr>
    </w:p>
    <w:p w14:paraId="3A751CFD" w14:textId="77777777" w:rsidR="007415D3" w:rsidRPr="007415D3" w:rsidRDefault="007415D3" w:rsidP="007415D3">
      <w:pPr>
        <w:bidi/>
        <w:jc w:val="both"/>
        <w:rPr>
          <w:rFonts w:cs="David" w:hint="cs"/>
          <w:rtl/>
        </w:rPr>
      </w:pPr>
      <w:r w:rsidRPr="007415D3">
        <w:rPr>
          <w:rFonts w:cs="David" w:hint="cs"/>
          <w:rtl/>
        </w:rPr>
        <w:tab/>
        <w:t xml:space="preserve">אתם נגד ההטבה? </w:t>
      </w:r>
    </w:p>
    <w:p w14:paraId="39E5F9CA" w14:textId="77777777" w:rsidR="007415D3" w:rsidRPr="007415D3" w:rsidRDefault="007415D3" w:rsidP="007415D3">
      <w:pPr>
        <w:bidi/>
        <w:jc w:val="both"/>
        <w:rPr>
          <w:rFonts w:cs="David" w:hint="cs"/>
          <w:rtl/>
        </w:rPr>
      </w:pPr>
    </w:p>
    <w:p w14:paraId="46AC9918" w14:textId="77777777" w:rsidR="007415D3" w:rsidRPr="007415D3" w:rsidRDefault="007415D3" w:rsidP="007415D3">
      <w:pPr>
        <w:bidi/>
        <w:jc w:val="both"/>
        <w:rPr>
          <w:rFonts w:cs="David" w:hint="cs"/>
          <w:rtl/>
        </w:rPr>
      </w:pPr>
      <w:r w:rsidRPr="007415D3">
        <w:rPr>
          <w:rFonts w:cs="David" w:hint="cs"/>
          <w:u w:val="single"/>
          <w:rtl/>
        </w:rPr>
        <w:t>ניסן סלומינסקי:</w:t>
      </w:r>
    </w:p>
    <w:p w14:paraId="6679F7F8" w14:textId="77777777" w:rsidR="007415D3" w:rsidRPr="007415D3" w:rsidRDefault="007415D3" w:rsidP="007415D3">
      <w:pPr>
        <w:bidi/>
        <w:jc w:val="both"/>
        <w:rPr>
          <w:rFonts w:cs="David" w:hint="cs"/>
          <w:rtl/>
        </w:rPr>
      </w:pPr>
    </w:p>
    <w:p w14:paraId="702AE585" w14:textId="77777777" w:rsidR="007415D3" w:rsidRPr="007415D3" w:rsidRDefault="007415D3" w:rsidP="007415D3">
      <w:pPr>
        <w:bidi/>
        <w:jc w:val="both"/>
        <w:rPr>
          <w:rFonts w:cs="David" w:hint="cs"/>
          <w:rtl/>
        </w:rPr>
      </w:pPr>
      <w:r w:rsidRPr="007415D3">
        <w:rPr>
          <w:rFonts w:cs="David" w:hint="cs"/>
          <w:rtl/>
        </w:rPr>
        <w:tab/>
        <w:t xml:space="preserve"> להערכתי, זה לא הטבה. יזרקו את רובם לדרגה האמצעית. </w:t>
      </w:r>
    </w:p>
    <w:p w14:paraId="38B405E5" w14:textId="77777777" w:rsidR="007415D3" w:rsidRPr="007415D3" w:rsidRDefault="007415D3" w:rsidP="007415D3">
      <w:pPr>
        <w:bidi/>
        <w:jc w:val="both"/>
        <w:rPr>
          <w:rFonts w:cs="David" w:hint="cs"/>
          <w:rtl/>
        </w:rPr>
      </w:pPr>
    </w:p>
    <w:p w14:paraId="6D52EF4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1B2E691" w14:textId="77777777" w:rsidR="007415D3" w:rsidRPr="007415D3" w:rsidRDefault="007415D3" w:rsidP="007415D3">
      <w:pPr>
        <w:bidi/>
        <w:jc w:val="both"/>
        <w:rPr>
          <w:rFonts w:cs="David" w:hint="cs"/>
          <w:u w:val="single"/>
          <w:rtl/>
        </w:rPr>
      </w:pPr>
    </w:p>
    <w:p w14:paraId="674405BE" w14:textId="77777777" w:rsidR="007415D3" w:rsidRPr="007415D3" w:rsidRDefault="007415D3" w:rsidP="007415D3">
      <w:pPr>
        <w:bidi/>
        <w:jc w:val="both"/>
        <w:rPr>
          <w:rFonts w:cs="David" w:hint="cs"/>
          <w:rtl/>
        </w:rPr>
      </w:pPr>
      <w:r w:rsidRPr="007415D3">
        <w:rPr>
          <w:rFonts w:cs="David" w:hint="cs"/>
          <w:rtl/>
        </w:rPr>
        <w:tab/>
        <w:t xml:space="preserve"> מוחמרות הדרישות. </w:t>
      </w:r>
    </w:p>
    <w:p w14:paraId="379D2549" w14:textId="77777777" w:rsidR="007415D3" w:rsidRPr="007415D3" w:rsidRDefault="007415D3" w:rsidP="007415D3">
      <w:pPr>
        <w:bidi/>
        <w:jc w:val="both"/>
        <w:rPr>
          <w:rFonts w:cs="David" w:hint="cs"/>
          <w:rtl/>
        </w:rPr>
      </w:pPr>
    </w:p>
    <w:p w14:paraId="22AC4480"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5CCBA51" w14:textId="77777777" w:rsidR="007415D3" w:rsidRPr="007415D3" w:rsidRDefault="007415D3" w:rsidP="007415D3">
      <w:pPr>
        <w:bidi/>
        <w:jc w:val="both"/>
        <w:rPr>
          <w:rFonts w:cs="David" w:hint="cs"/>
          <w:rtl/>
        </w:rPr>
      </w:pPr>
    </w:p>
    <w:p w14:paraId="5A148AC5" w14:textId="77777777" w:rsidR="007415D3" w:rsidRPr="007415D3" w:rsidRDefault="007415D3" w:rsidP="007415D3">
      <w:pPr>
        <w:bidi/>
        <w:jc w:val="both"/>
        <w:rPr>
          <w:rFonts w:cs="David" w:hint="cs"/>
          <w:rtl/>
        </w:rPr>
      </w:pPr>
      <w:r w:rsidRPr="007415D3">
        <w:rPr>
          <w:rFonts w:cs="David" w:hint="cs"/>
          <w:rtl/>
        </w:rPr>
        <w:tab/>
        <w:t xml:space="preserve"> אני עוברת להצבעה על דיון בוועדה. הצעת הממשלה היא להעביר לדיון בוועדת העבודה והרווחה. מי בעד? מי נגד? מי נמנע? </w:t>
      </w:r>
    </w:p>
    <w:p w14:paraId="611C7D22" w14:textId="77777777" w:rsidR="007415D3" w:rsidRPr="007415D3" w:rsidRDefault="007415D3" w:rsidP="007415D3">
      <w:pPr>
        <w:bidi/>
        <w:jc w:val="both"/>
        <w:rPr>
          <w:rFonts w:cs="David" w:hint="cs"/>
          <w:rtl/>
        </w:rPr>
      </w:pPr>
    </w:p>
    <w:p w14:paraId="1CF96BD4" w14:textId="77777777" w:rsidR="007415D3" w:rsidRPr="007415D3" w:rsidRDefault="007415D3" w:rsidP="007415D3">
      <w:pPr>
        <w:bidi/>
        <w:jc w:val="both"/>
        <w:rPr>
          <w:rFonts w:cs="David" w:hint="cs"/>
          <w:rtl/>
        </w:rPr>
      </w:pPr>
      <w:r w:rsidRPr="007415D3">
        <w:rPr>
          <w:rFonts w:cs="David" w:hint="cs"/>
          <w:rtl/>
        </w:rPr>
        <w:t>ה צ ב ע ה</w:t>
      </w:r>
    </w:p>
    <w:p w14:paraId="27AA5BC4" w14:textId="77777777" w:rsidR="007415D3" w:rsidRPr="007415D3" w:rsidRDefault="007415D3" w:rsidP="007415D3">
      <w:pPr>
        <w:bidi/>
        <w:jc w:val="both"/>
        <w:rPr>
          <w:rFonts w:cs="David" w:hint="cs"/>
          <w:rtl/>
        </w:rPr>
      </w:pPr>
      <w:r w:rsidRPr="007415D3">
        <w:rPr>
          <w:rFonts w:cs="David" w:hint="cs"/>
          <w:rtl/>
        </w:rPr>
        <w:t xml:space="preserve">ההצעה להעביר את סעיף 2(7)3(א)3(ג)4 </w:t>
      </w:r>
      <w:r w:rsidRPr="007415D3">
        <w:rPr>
          <w:rFonts w:cs="David"/>
          <w:rtl/>
        </w:rPr>
        <w:t>–</w:t>
      </w:r>
      <w:r w:rsidRPr="007415D3">
        <w:rPr>
          <w:rFonts w:cs="David" w:hint="cs"/>
          <w:rtl/>
        </w:rPr>
        <w:t xml:space="preserve"> שינוי רמות הזכאות בביטוח הסיעודי מ-2 רמות ל-3 רמות, במסגרת השינוי מוחמרות הדרישות לעצם הזכאות לביטוח סיעודי, שהן קשות ערב התיקון המוצע, לדיון בוועדת העבודה והרווחה נתקבלה.</w:t>
      </w:r>
    </w:p>
    <w:p w14:paraId="4D8F2713" w14:textId="77777777" w:rsidR="007415D3" w:rsidRPr="007415D3" w:rsidRDefault="007415D3" w:rsidP="007415D3">
      <w:pPr>
        <w:bidi/>
        <w:jc w:val="both"/>
        <w:rPr>
          <w:rFonts w:cs="David" w:hint="cs"/>
          <w:rtl/>
        </w:rPr>
      </w:pPr>
    </w:p>
    <w:p w14:paraId="07DAD89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1B33C9E" w14:textId="77777777" w:rsidR="007415D3" w:rsidRPr="007415D3" w:rsidRDefault="007415D3" w:rsidP="007415D3">
      <w:pPr>
        <w:bidi/>
        <w:jc w:val="both"/>
        <w:rPr>
          <w:rFonts w:cs="David" w:hint="cs"/>
          <w:rtl/>
        </w:rPr>
      </w:pPr>
    </w:p>
    <w:p w14:paraId="0429629A" w14:textId="77777777" w:rsidR="007415D3" w:rsidRPr="007415D3" w:rsidRDefault="007415D3" w:rsidP="007415D3">
      <w:pPr>
        <w:bidi/>
        <w:jc w:val="both"/>
        <w:rPr>
          <w:rFonts w:cs="David" w:hint="cs"/>
          <w:rtl/>
        </w:rPr>
      </w:pPr>
      <w:r w:rsidRPr="007415D3">
        <w:rPr>
          <w:rFonts w:cs="David" w:hint="cs"/>
          <w:rtl/>
        </w:rPr>
        <w:tab/>
        <w:t xml:space="preserve"> הצעת החוק עוברת לדיון בוועדת העבודה והרווחה. </w:t>
      </w:r>
    </w:p>
    <w:p w14:paraId="42B86252" w14:textId="77777777" w:rsidR="007415D3" w:rsidRPr="007415D3" w:rsidRDefault="007415D3" w:rsidP="007415D3">
      <w:pPr>
        <w:bidi/>
        <w:jc w:val="both"/>
        <w:rPr>
          <w:rFonts w:cs="David" w:hint="cs"/>
          <w:rtl/>
        </w:rPr>
      </w:pPr>
    </w:p>
    <w:p w14:paraId="36A0BC5B" w14:textId="77777777" w:rsidR="007415D3" w:rsidRPr="007415D3" w:rsidRDefault="007415D3" w:rsidP="007415D3">
      <w:pPr>
        <w:bidi/>
        <w:jc w:val="both"/>
        <w:rPr>
          <w:rFonts w:cs="David" w:hint="cs"/>
          <w:rtl/>
        </w:rPr>
      </w:pPr>
      <w:r w:rsidRPr="007415D3">
        <w:rPr>
          <w:rFonts w:cs="David" w:hint="cs"/>
          <w:rtl/>
        </w:rPr>
        <w:tab/>
        <w:t xml:space="preserve">אני עוברת לסעיף הבא 2(8)3(ד) </w:t>
      </w:r>
      <w:r w:rsidRPr="007415D3">
        <w:rPr>
          <w:rFonts w:cs="David"/>
          <w:rtl/>
        </w:rPr>
        <w:t>–</w:t>
      </w:r>
      <w:r w:rsidRPr="007415D3">
        <w:rPr>
          <w:rFonts w:cs="David" w:hint="cs"/>
          <w:rtl/>
        </w:rPr>
        <w:t xml:space="preserve"> הגבלת אפשרות לתביעה חוזרת לביטוח סיעודי, בתוך 6 חודשים מדחיית התביעה הקודמת, על-ידי דרישת דמי טיפול (שווי קנס), בסך 199 ש"ח. </w:t>
      </w:r>
    </w:p>
    <w:p w14:paraId="4F66BD5C" w14:textId="77777777" w:rsidR="007415D3" w:rsidRPr="007415D3" w:rsidRDefault="007415D3" w:rsidP="007415D3">
      <w:pPr>
        <w:bidi/>
        <w:jc w:val="both"/>
        <w:rPr>
          <w:rFonts w:cs="David" w:hint="cs"/>
          <w:rtl/>
        </w:rPr>
      </w:pPr>
    </w:p>
    <w:p w14:paraId="337B4525" w14:textId="77777777" w:rsidR="007415D3" w:rsidRPr="007415D3" w:rsidRDefault="007415D3" w:rsidP="007415D3">
      <w:pPr>
        <w:pStyle w:val="Heading5"/>
        <w:rPr>
          <w:rFonts w:hint="cs"/>
          <w:rtl/>
        </w:rPr>
      </w:pPr>
      <w:r w:rsidRPr="007415D3">
        <w:rPr>
          <w:rFonts w:hint="cs"/>
          <w:u w:val="single"/>
          <w:rtl/>
        </w:rPr>
        <w:t>דב חנין:</w:t>
      </w:r>
    </w:p>
    <w:p w14:paraId="1B18644D" w14:textId="77777777" w:rsidR="007415D3" w:rsidRPr="007415D3" w:rsidRDefault="007415D3" w:rsidP="007415D3">
      <w:pPr>
        <w:bidi/>
        <w:jc w:val="both"/>
        <w:rPr>
          <w:rFonts w:cs="David" w:hint="cs"/>
          <w:rtl/>
        </w:rPr>
      </w:pPr>
    </w:p>
    <w:p w14:paraId="11CC98DF" w14:textId="77777777" w:rsidR="007415D3" w:rsidRPr="007415D3" w:rsidRDefault="007415D3" w:rsidP="007415D3">
      <w:pPr>
        <w:bidi/>
        <w:ind w:firstLine="567"/>
        <w:jc w:val="both"/>
        <w:rPr>
          <w:rFonts w:cs="David" w:hint="cs"/>
          <w:rtl/>
        </w:rPr>
      </w:pPr>
      <w:r w:rsidRPr="007415D3">
        <w:rPr>
          <w:rFonts w:cs="David" w:hint="cs"/>
          <w:rtl/>
        </w:rPr>
        <w:t xml:space="preserve">זה עונש לקשישים הסיעודיים. </w:t>
      </w:r>
    </w:p>
    <w:p w14:paraId="71114DA5" w14:textId="77777777" w:rsidR="007415D3" w:rsidRPr="007415D3" w:rsidRDefault="007415D3" w:rsidP="007415D3">
      <w:pPr>
        <w:bidi/>
        <w:jc w:val="both"/>
        <w:rPr>
          <w:rFonts w:cs="David" w:hint="cs"/>
          <w:rtl/>
        </w:rPr>
      </w:pPr>
    </w:p>
    <w:p w14:paraId="3FDC9A58"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D19EEEC" w14:textId="77777777" w:rsidR="007415D3" w:rsidRPr="007415D3" w:rsidRDefault="007415D3" w:rsidP="007415D3">
      <w:pPr>
        <w:bidi/>
        <w:jc w:val="both"/>
        <w:rPr>
          <w:rFonts w:cs="David" w:hint="cs"/>
          <w:rtl/>
        </w:rPr>
      </w:pPr>
    </w:p>
    <w:p w14:paraId="36EF9C1E" w14:textId="77777777" w:rsidR="007415D3" w:rsidRPr="007415D3" w:rsidRDefault="007415D3" w:rsidP="007415D3">
      <w:pPr>
        <w:bidi/>
        <w:jc w:val="both"/>
        <w:rPr>
          <w:rFonts w:cs="David" w:hint="cs"/>
          <w:rtl/>
        </w:rPr>
      </w:pPr>
      <w:r w:rsidRPr="007415D3">
        <w:rPr>
          <w:rFonts w:cs="David" w:hint="cs"/>
          <w:rtl/>
        </w:rPr>
        <w:tab/>
        <w:t xml:space="preserve"> הצעת הממשלה היא להשאיר את זה במסגרת חוק ההסדרים. מי בעד להשאיר את זה בחוק ההסדרים? </w:t>
      </w:r>
    </w:p>
    <w:p w14:paraId="2144F036" w14:textId="77777777" w:rsidR="007415D3" w:rsidRPr="007415D3" w:rsidRDefault="007415D3" w:rsidP="007415D3">
      <w:pPr>
        <w:bidi/>
        <w:jc w:val="both"/>
        <w:rPr>
          <w:rFonts w:cs="David" w:hint="cs"/>
          <w:rtl/>
        </w:rPr>
      </w:pPr>
    </w:p>
    <w:p w14:paraId="6CBFFBC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C2A783B" w14:textId="77777777" w:rsidR="007415D3" w:rsidRPr="007415D3" w:rsidRDefault="007415D3" w:rsidP="007415D3">
      <w:pPr>
        <w:bidi/>
        <w:jc w:val="both"/>
        <w:rPr>
          <w:rFonts w:cs="David" w:hint="cs"/>
          <w:u w:val="single"/>
          <w:rtl/>
        </w:rPr>
      </w:pPr>
    </w:p>
    <w:p w14:paraId="245323CF" w14:textId="77777777" w:rsidR="007415D3" w:rsidRPr="007415D3" w:rsidRDefault="007415D3" w:rsidP="007415D3">
      <w:pPr>
        <w:bidi/>
        <w:jc w:val="both"/>
        <w:rPr>
          <w:rFonts w:cs="David" w:hint="cs"/>
          <w:rtl/>
        </w:rPr>
      </w:pPr>
      <w:r w:rsidRPr="007415D3">
        <w:rPr>
          <w:rFonts w:cs="David" w:hint="cs"/>
          <w:rtl/>
        </w:rPr>
        <w:tab/>
        <w:t xml:space="preserve"> על זה הגמלאים מצביעים בעד? תילחמו כמו אריות - - -</w:t>
      </w:r>
    </w:p>
    <w:p w14:paraId="249194C4" w14:textId="77777777" w:rsidR="007415D3" w:rsidRPr="007415D3" w:rsidRDefault="007415D3" w:rsidP="007415D3">
      <w:pPr>
        <w:bidi/>
        <w:jc w:val="both"/>
        <w:rPr>
          <w:rFonts w:cs="David" w:hint="cs"/>
          <w:rtl/>
        </w:rPr>
      </w:pPr>
    </w:p>
    <w:p w14:paraId="0004F182" w14:textId="77777777" w:rsidR="007415D3" w:rsidRPr="007415D3" w:rsidRDefault="007415D3" w:rsidP="007415D3">
      <w:pPr>
        <w:pStyle w:val="Heading5"/>
        <w:rPr>
          <w:rFonts w:hint="cs"/>
          <w:rtl/>
        </w:rPr>
      </w:pPr>
      <w:r w:rsidRPr="007415D3">
        <w:rPr>
          <w:rFonts w:hint="cs"/>
          <w:u w:val="single"/>
          <w:rtl/>
        </w:rPr>
        <w:t>שלי יחימוביץ:</w:t>
      </w:r>
    </w:p>
    <w:p w14:paraId="58B1B495" w14:textId="77777777" w:rsidR="007415D3" w:rsidRPr="007415D3" w:rsidRDefault="007415D3" w:rsidP="007415D3">
      <w:pPr>
        <w:pStyle w:val="Heading5"/>
        <w:rPr>
          <w:rFonts w:hint="cs"/>
          <w:rtl/>
        </w:rPr>
      </w:pPr>
    </w:p>
    <w:p w14:paraId="3469A65A" w14:textId="77777777" w:rsidR="007415D3" w:rsidRPr="007415D3" w:rsidRDefault="007415D3" w:rsidP="007415D3">
      <w:pPr>
        <w:bidi/>
        <w:jc w:val="both"/>
        <w:rPr>
          <w:rFonts w:cs="David" w:hint="cs"/>
          <w:rtl/>
        </w:rPr>
      </w:pPr>
      <w:r w:rsidRPr="007415D3">
        <w:rPr>
          <w:rFonts w:cs="David" w:hint="cs"/>
          <w:rtl/>
        </w:rPr>
        <w:tab/>
        <w:t xml:space="preserve">חברים, שמישהו יסביר לי את זה. </w:t>
      </w:r>
    </w:p>
    <w:p w14:paraId="541F9373" w14:textId="77777777" w:rsidR="007415D3" w:rsidRPr="007415D3" w:rsidRDefault="007415D3" w:rsidP="007415D3">
      <w:pPr>
        <w:bidi/>
        <w:jc w:val="both"/>
        <w:rPr>
          <w:rFonts w:cs="David" w:hint="cs"/>
          <w:rtl/>
        </w:rPr>
      </w:pPr>
    </w:p>
    <w:p w14:paraId="5A688AED" w14:textId="77777777" w:rsidR="007415D3" w:rsidRPr="007415D3" w:rsidRDefault="007415D3" w:rsidP="007415D3">
      <w:pPr>
        <w:bidi/>
        <w:jc w:val="both"/>
        <w:rPr>
          <w:rFonts w:cs="David" w:hint="cs"/>
          <w:rtl/>
        </w:rPr>
      </w:pPr>
      <w:r w:rsidRPr="007415D3">
        <w:rPr>
          <w:rFonts w:cs="David" w:hint="cs"/>
          <w:u w:val="single"/>
          <w:rtl/>
        </w:rPr>
        <w:t>נסים זאב:</w:t>
      </w:r>
    </w:p>
    <w:p w14:paraId="77A6925E" w14:textId="77777777" w:rsidR="007415D3" w:rsidRPr="007415D3" w:rsidRDefault="007415D3" w:rsidP="007415D3">
      <w:pPr>
        <w:bidi/>
        <w:jc w:val="both"/>
        <w:rPr>
          <w:rFonts w:cs="David" w:hint="cs"/>
          <w:rtl/>
        </w:rPr>
      </w:pPr>
    </w:p>
    <w:p w14:paraId="4C4A0C0B" w14:textId="77777777" w:rsidR="007415D3" w:rsidRPr="007415D3" w:rsidRDefault="007415D3" w:rsidP="007415D3">
      <w:pPr>
        <w:bidi/>
        <w:jc w:val="both"/>
        <w:rPr>
          <w:rFonts w:cs="David" w:hint="cs"/>
          <w:rtl/>
        </w:rPr>
      </w:pPr>
      <w:r w:rsidRPr="007415D3">
        <w:rPr>
          <w:rFonts w:cs="David" w:hint="cs"/>
          <w:rtl/>
        </w:rPr>
        <w:tab/>
        <w:t xml:space="preserve">די פוליטיקה זולה. </w:t>
      </w:r>
    </w:p>
    <w:p w14:paraId="4FBCF16A" w14:textId="77777777" w:rsidR="007415D3" w:rsidRPr="007415D3" w:rsidRDefault="007415D3" w:rsidP="007415D3">
      <w:pPr>
        <w:bidi/>
        <w:jc w:val="both"/>
        <w:rPr>
          <w:rFonts w:cs="David" w:hint="cs"/>
          <w:rtl/>
        </w:rPr>
      </w:pPr>
    </w:p>
    <w:p w14:paraId="1E864D2C" w14:textId="77777777" w:rsidR="007415D3" w:rsidRPr="007415D3" w:rsidRDefault="007415D3" w:rsidP="007415D3">
      <w:pPr>
        <w:bidi/>
        <w:jc w:val="both"/>
        <w:rPr>
          <w:rFonts w:cs="David" w:hint="cs"/>
          <w:u w:val="single"/>
          <w:rtl/>
        </w:rPr>
      </w:pPr>
      <w:r w:rsidRPr="007415D3">
        <w:rPr>
          <w:rFonts w:cs="David" w:hint="cs"/>
          <w:u w:val="single"/>
          <w:rtl/>
        </w:rPr>
        <w:t>קריאה:</w:t>
      </w:r>
    </w:p>
    <w:p w14:paraId="214B4669" w14:textId="77777777" w:rsidR="007415D3" w:rsidRPr="007415D3" w:rsidRDefault="007415D3" w:rsidP="007415D3">
      <w:pPr>
        <w:bidi/>
        <w:jc w:val="both"/>
        <w:rPr>
          <w:rFonts w:cs="David" w:hint="cs"/>
          <w:rtl/>
        </w:rPr>
      </w:pPr>
    </w:p>
    <w:p w14:paraId="5FD8F12D" w14:textId="77777777" w:rsidR="007415D3" w:rsidRPr="007415D3" w:rsidRDefault="007415D3" w:rsidP="007415D3">
      <w:pPr>
        <w:bidi/>
        <w:jc w:val="both"/>
        <w:rPr>
          <w:rFonts w:cs="David" w:hint="cs"/>
          <w:rtl/>
        </w:rPr>
      </w:pPr>
      <w:r w:rsidRPr="007415D3">
        <w:rPr>
          <w:rFonts w:cs="David" w:hint="cs"/>
          <w:rtl/>
        </w:rPr>
        <w:tab/>
        <w:t xml:space="preserve">חברת הכנסת יחימוביץ, גם זו הטבה. מי שלא מבין את זה לא מבין כלום. </w:t>
      </w:r>
    </w:p>
    <w:p w14:paraId="20A92CAF" w14:textId="77777777" w:rsidR="007415D3" w:rsidRPr="007415D3" w:rsidRDefault="007415D3" w:rsidP="007415D3">
      <w:pPr>
        <w:bidi/>
        <w:jc w:val="both"/>
        <w:rPr>
          <w:rFonts w:cs="David" w:hint="cs"/>
          <w:rtl/>
        </w:rPr>
      </w:pPr>
    </w:p>
    <w:p w14:paraId="1523E72E" w14:textId="77777777" w:rsidR="007415D3" w:rsidRPr="007415D3" w:rsidRDefault="007415D3" w:rsidP="007415D3">
      <w:pPr>
        <w:pStyle w:val="Heading5"/>
        <w:rPr>
          <w:rFonts w:hint="cs"/>
          <w:rtl/>
        </w:rPr>
      </w:pPr>
      <w:r w:rsidRPr="007415D3">
        <w:rPr>
          <w:rFonts w:hint="cs"/>
          <w:u w:val="single"/>
          <w:rtl/>
        </w:rPr>
        <w:t>אסתרינה טרטמן:</w:t>
      </w:r>
    </w:p>
    <w:p w14:paraId="1D688CA1" w14:textId="77777777" w:rsidR="007415D3" w:rsidRPr="007415D3" w:rsidRDefault="007415D3" w:rsidP="007415D3">
      <w:pPr>
        <w:pStyle w:val="Heading5"/>
        <w:rPr>
          <w:rFonts w:hint="cs"/>
          <w:rtl/>
        </w:rPr>
      </w:pPr>
    </w:p>
    <w:p w14:paraId="4EE7C9D0" w14:textId="77777777" w:rsidR="007415D3" w:rsidRPr="007415D3" w:rsidRDefault="007415D3" w:rsidP="007415D3">
      <w:pPr>
        <w:bidi/>
        <w:jc w:val="both"/>
        <w:rPr>
          <w:rFonts w:cs="David" w:hint="cs"/>
          <w:rtl/>
        </w:rPr>
      </w:pPr>
      <w:r w:rsidRPr="007415D3">
        <w:rPr>
          <w:rFonts w:cs="David" w:hint="cs"/>
          <w:rtl/>
        </w:rPr>
        <w:tab/>
        <w:t xml:space="preserve">חברת הכנסת יחימוביץ',  זו הטבה, יקבלו כסף חזרה. </w:t>
      </w:r>
    </w:p>
    <w:p w14:paraId="2D361BC9" w14:textId="77777777" w:rsidR="007415D3" w:rsidRPr="007415D3" w:rsidRDefault="007415D3" w:rsidP="007415D3">
      <w:pPr>
        <w:bidi/>
        <w:jc w:val="both"/>
        <w:rPr>
          <w:rFonts w:cs="David" w:hint="cs"/>
          <w:rtl/>
        </w:rPr>
      </w:pPr>
    </w:p>
    <w:p w14:paraId="0FD4C517" w14:textId="77777777" w:rsidR="007415D3" w:rsidRPr="007415D3" w:rsidRDefault="007415D3" w:rsidP="007415D3">
      <w:pPr>
        <w:pStyle w:val="Heading5"/>
        <w:rPr>
          <w:rFonts w:hint="cs"/>
          <w:rtl/>
        </w:rPr>
      </w:pPr>
      <w:r w:rsidRPr="007415D3">
        <w:rPr>
          <w:rFonts w:hint="cs"/>
          <w:u w:val="single"/>
          <w:rtl/>
        </w:rPr>
        <w:t>שלי יחימוביץ:</w:t>
      </w:r>
    </w:p>
    <w:p w14:paraId="7099B960" w14:textId="77777777" w:rsidR="007415D3" w:rsidRPr="007415D3" w:rsidRDefault="007415D3" w:rsidP="007415D3">
      <w:pPr>
        <w:pStyle w:val="Heading5"/>
        <w:rPr>
          <w:rFonts w:hint="cs"/>
          <w:rtl/>
        </w:rPr>
      </w:pPr>
    </w:p>
    <w:p w14:paraId="546996A7" w14:textId="77777777" w:rsidR="007415D3" w:rsidRPr="007415D3" w:rsidRDefault="007415D3" w:rsidP="007415D3">
      <w:pPr>
        <w:bidi/>
        <w:jc w:val="both"/>
        <w:rPr>
          <w:rFonts w:cs="David" w:hint="cs"/>
          <w:rtl/>
        </w:rPr>
      </w:pPr>
      <w:r w:rsidRPr="007415D3">
        <w:rPr>
          <w:rFonts w:cs="David" w:hint="cs"/>
          <w:rtl/>
        </w:rPr>
        <w:tab/>
        <w:t xml:space="preserve"> למה אתם מסכימים לזה? יש לכם אפשרות להרוג את הדברים האלה עכשיו. </w:t>
      </w:r>
    </w:p>
    <w:p w14:paraId="71C56B64" w14:textId="77777777" w:rsidR="007415D3" w:rsidRPr="007415D3" w:rsidRDefault="007415D3" w:rsidP="007415D3">
      <w:pPr>
        <w:bidi/>
        <w:jc w:val="both"/>
        <w:rPr>
          <w:rFonts w:cs="David" w:hint="cs"/>
          <w:rtl/>
        </w:rPr>
      </w:pPr>
    </w:p>
    <w:p w14:paraId="3DB5DCA8" w14:textId="77777777" w:rsidR="007415D3" w:rsidRPr="007415D3" w:rsidRDefault="007415D3" w:rsidP="007415D3">
      <w:pPr>
        <w:pStyle w:val="Heading5"/>
        <w:rPr>
          <w:rFonts w:hint="cs"/>
          <w:rtl/>
        </w:rPr>
      </w:pPr>
      <w:r w:rsidRPr="007415D3">
        <w:rPr>
          <w:rFonts w:hint="cs"/>
          <w:u w:val="single"/>
          <w:rtl/>
        </w:rPr>
        <w:t>אביגדור יצחקי:</w:t>
      </w:r>
    </w:p>
    <w:p w14:paraId="04DEE04B" w14:textId="77777777" w:rsidR="007415D3" w:rsidRPr="007415D3" w:rsidRDefault="007415D3" w:rsidP="007415D3">
      <w:pPr>
        <w:pStyle w:val="Heading5"/>
        <w:rPr>
          <w:rFonts w:hint="cs"/>
          <w:rtl/>
        </w:rPr>
      </w:pPr>
    </w:p>
    <w:p w14:paraId="754F46C1" w14:textId="77777777" w:rsidR="007415D3" w:rsidRPr="007415D3" w:rsidRDefault="007415D3" w:rsidP="007415D3">
      <w:pPr>
        <w:bidi/>
        <w:jc w:val="both"/>
        <w:rPr>
          <w:rFonts w:cs="David" w:hint="cs"/>
          <w:rtl/>
        </w:rPr>
      </w:pPr>
      <w:r w:rsidRPr="007415D3">
        <w:rPr>
          <w:rFonts w:cs="David" w:hint="cs"/>
          <w:rtl/>
        </w:rPr>
        <w:tab/>
        <w:t xml:space="preserve"> תוציאי אותה החוצה, מה זה? היא עושה פרובוקציה בשביל להפסיק  את הישיבה, עם כל הכבוד. </w:t>
      </w:r>
    </w:p>
    <w:p w14:paraId="7D5A4C13" w14:textId="77777777" w:rsidR="007415D3" w:rsidRPr="007415D3" w:rsidRDefault="007415D3" w:rsidP="007415D3">
      <w:pPr>
        <w:bidi/>
        <w:jc w:val="both"/>
        <w:rPr>
          <w:rFonts w:cs="David" w:hint="cs"/>
          <w:rtl/>
        </w:rPr>
      </w:pPr>
    </w:p>
    <w:p w14:paraId="0C257FBF"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5A28C32" w14:textId="77777777" w:rsidR="007415D3" w:rsidRPr="007415D3" w:rsidRDefault="007415D3" w:rsidP="007415D3">
      <w:pPr>
        <w:bidi/>
        <w:jc w:val="both"/>
        <w:rPr>
          <w:rFonts w:cs="David" w:hint="cs"/>
          <w:rtl/>
        </w:rPr>
      </w:pPr>
    </w:p>
    <w:p w14:paraId="17E90A6C" w14:textId="77777777" w:rsidR="007415D3" w:rsidRPr="007415D3" w:rsidRDefault="007415D3" w:rsidP="007415D3">
      <w:pPr>
        <w:bidi/>
        <w:jc w:val="both"/>
        <w:rPr>
          <w:rFonts w:cs="David" w:hint="cs"/>
          <w:rtl/>
        </w:rPr>
      </w:pPr>
      <w:r w:rsidRPr="007415D3">
        <w:rPr>
          <w:rFonts w:cs="David" w:hint="cs"/>
          <w:rtl/>
        </w:rPr>
        <w:tab/>
        <w:t xml:space="preserve"> חברת הכנסת שלי יחימוביץ, אני קורא אותך לסדר פעם ראשונה. </w:t>
      </w:r>
    </w:p>
    <w:p w14:paraId="624183CF" w14:textId="77777777" w:rsidR="007415D3" w:rsidRPr="007415D3" w:rsidRDefault="007415D3" w:rsidP="007415D3">
      <w:pPr>
        <w:bidi/>
        <w:jc w:val="both"/>
        <w:rPr>
          <w:rFonts w:cs="David" w:hint="cs"/>
          <w:rtl/>
        </w:rPr>
      </w:pPr>
    </w:p>
    <w:p w14:paraId="066A8D58" w14:textId="77777777" w:rsidR="007415D3" w:rsidRPr="007415D3" w:rsidRDefault="007415D3" w:rsidP="007415D3">
      <w:pPr>
        <w:bidi/>
        <w:jc w:val="both"/>
        <w:rPr>
          <w:rFonts w:cs="David" w:hint="cs"/>
          <w:rtl/>
        </w:rPr>
      </w:pPr>
      <w:r w:rsidRPr="007415D3">
        <w:rPr>
          <w:rFonts w:cs="David" w:hint="cs"/>
          <w:rtl/>
        </w:rPr>
        <w:tab/>
        <w:t xml:space="preserve">מי בעד להשאיר את זה בחוק ההסדרים? לא ספרנו. </w:t>
      </w:r>
    </w:p>
    <w:p w14:paraId="40BD2716" w14:textId="77777777" w:rsidR="007415D3" w:rsidRPr="007415D3" w:rsidRDefault="007415D3" w:rsidP="007415D3">
      <w:pPr>
        <w:bidi/>
        <w:jc w:val="both"/>
        <w:rPr>
          <w:rFonts w:cs="David" w:hint="cs"/>
          <w:rtl/>
        </w:rPr>
      </w:pPr>
    </w:p>
    <w:p w14:paraId="339140B9" w14:textId="77777777" w:rsidR="007415D3" w:rsidRPr="007415D3" w:rsidRDefault="007415D3" w:rsidP="007415D3">
      <w:pPr>
        <w:bidi/>
        <w:jc w:val="both"/>
        <w:rPr>
          <w:rFonts w:cs="David" w:hint="cs"/>
          <w:rtl/>
        </w:rPr>
      </w:pPr>
      <w:r w:rsidRPr="007415D3">
        <w:rPr>
          <w:rFonts w:cs="David" w:hint="cs"/>
          <w:u w:val="single"/>
          <w:rtl/>
        </w:rPr>
        <w:t>ראובן ריבלין:</w:t>
      </w:r>
    </w:p>
    <w:p w14:paraId="666CC8DB" w14:textId="77777777" w:rsidR="007415D3" w:rsidRPr="007415D3" w:rsidRDefault="007415D3" w:rsidP="007415D3">
      <w:pPr>
        <w:bidi/>
        <w:jc w:val="both"/>
        <w:rPr>
          <w:rFonts w:cs="David" w:hint="cs"/>
          <w:rtl/>
        </w:rPr>
      </w:pPr>
    </w:p>
    <w:p w14:paraId="7662569E" w14:textId="77777777" w:rsidR="007415D3" w:rsidRPr="007415D3" w:rsidRDefault="007415D3" w:rsidP="007415D3">
      <w:pPr>
        <w:bidi/>
        <w:jc w:val="both"/>
        <w:rPr>
          <w:rFonts w:cs="David" w:hint="cs"/>
          <w:rtl/>
        </w:rPr>
      </w:pPr>
      <w:r w:rsidRPr="007415D3">
        <w:rPr>
          <w:rFonts w:cs="David" w:hint="cs"/>
          <w:rtl/>
        </w:rPr>
        <w:tab/>
        <w:t xml:space="preserve"> לא צריך לספור.</w:t>
      </w:r>
    </w:p>
    <w:p w14:paraId="35A1DC2B" w14:textId="77777777" w:rsidR="007415D3" w:rsidRPr="007415D3" w:rsidRDefault="007415D3" w:rsidP="007415D3">
      <w:pPr>
        <w:bidi/>
        <w:jc w:val="both"/>
        <w:rPr>
          <w:rFonts w:cs="David" w:hint="cs"/>
          <w:rtl/>
        </w:rPr>
      </w:pPr>
    </w:p>
    <w:p w14:paraId="1D881F56" w14:textId="77777777" w:rsidR="007415D3" w:rsidRPr="007415D3" w:rsidRDefault="007415D3" w:rsidP="007415D3">
      <w:pPr>
        <w:bidi/>
        <w:jc w:val="both"/>
        <w:rPr>
          <w:rFonts w:cs="David" w:hint="cs"/>
          <w:rtl/>
        </w:rPr>
      </w:pPr>
      <w:r w:rsidRPr="007415D3">
        <w:rPr>
          <w:rFonts w:cs="David" w:hint="cs"/>
          <w:u w:val="single"/>
          <w:rtl/>
        </w:rPr>
        <w:t>משה שרוני:</w:t>
      </w:r>
    </w:p>
    <w:p w14:paraId="0A26E530" w14:textId="77777777" w:rsidR="007415D3" w:rsidRPr="007415D3" w:rsidRDefault="007415D3" w:rsidP="007415D3">
      <w:pPr>
        <w:bidi/>
        <w:jc w:val="both"/>
        <w:rPr>
          <w:rFonts w:cs="David" w:hint="cs"/>
          <w:rtl/>
        </w:rPr>
      </w:pPr>
    </w:p>
    <w:p w14:paraId="113305BB" w14:textId="77777777" w:rsidR="007415D3" w:rsidRPr="007415D3" w:rsidRDefault="007415D3" w:rsidP="007415D3">
      <w:pPr>
        <w:bidi/>
        <w:jc w:val="both"/>
        <w:rPr>
          <w:rFonts w:cs="David" w:hint="cs"/>
          <w:rtl/>
        </w:rPr>
      </w:pPr>
      <w:r w:rsidRPr="007415D3">
        <w:rPr>
          <w:rFonts w:cs="David" w:hint="cs"/>
          <w:rtl/>
        </w:rPr>
        <w:tab/>
        <w:t xml:space="preserve"> אותם המספרים, אותם האנשים.  </w:t>
      </w:r>
    </w:p>
    <w:p w14:paraId="6D6F9F9D" w14:textId="77777777" w:rsidR="007415D3" w:rsidRPr="007415D3" w:rsidRDefault="007415D3" w:rsidP="007415D3">
      <w:pPr>
        <w:bidi/>
        <w:jc w:val="both"/>
        <w:rPr>
          <w:rFonts w:cs="David" w:hint="cs"/>
          <w:rtl/>
        </w:rPr>
      </w:pPr>
    </w:p>
    <w:p w14:paraId="6E4B2B37"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4C5CD72" w14:textId="77777777" w:rsidR="007415D3" w:rsidRPr="007415D3" w:rsidRDefault="007415D3" w:rsidP="007415D3">
      <w:pPr>
        <w:bidi/>
        <w:jc w:val="both"/>
        <w:rPr>
          <w:rFonts w:cs="David" w:hint="cs"/>
          <w:rtl/>
        </w:rPr>
      </w:pPr>
    </w:p>
    <w:p w14:paraId="436780FB" w14:textId="77777777" w:rsidR="007415D3" w:rsidRPr="007415D3" w:rsidRDefault="007415D3" w:rsidP="007415D3">
      <w:pPr>
        <w:bidi/>
        <w:jc w:val="both"/>
        <w:rPr>
          <w:rFonts w:cs="David" w:hint="cs"/>
          <w:rtl/>
        </w:rPr>
      </w:pPr>
      <w:r w:rsidRPr="007415D3">
        <w:rPr>
          <w:rFonts w:cs="David" w:hint="cs"/>
          <w:rtl/>
        </w:rPr>
        <w:tab/>
        <w:t xml:space="preserve">מי מתנגד? </w:t>
      </w:r>
    </w:p>
    <w:p w14:paraId="74CBEC9B" w14:textId="77777777" w:rsidR="007415D3" w:rsidRPr="007415D3" w:rsidRDefault="007415D3" w:rsidP="007415D3">
      <w:pPr>
        <w:bidi/>
        <w:jc w:val="both"/>
        <w:rPr>
          <w:rFonts w:cs="David" w:hint="cs"/>
          <w:rtl/>
        </w:rPr>
      </w:pPr>
    </w:p>
    <w:p w14:paraId="4E40E4D4" w14:textId="77777777" w:rsidR="007415D3" w:rsidRPr="007415D3" w:rsidRDefault="007415D3" w:rsidP="007415D3">
      <w:pPr>
        <w:bidi/>
        <w:jc w:val="both"/>
        <w:rPr>
          <w:rFonts w:cs="David" w:hint="cs"/>
          <w:rtl/>
        </w:rPr>
      </w:pPr>
    </w:p>
    <w:p w14:paraId="2A976FDC" w14:textId="77777777" w:rsidR="007415D3" w:rsidRPr="007415D3" w:rsidRDefault="007415D3" w:rsidP="007415D3">
      <w:pPr>
        <w:bidi/>
        <w:jc w:val="both"/>
        <w:rPr>
          <w:rFonts w:cs="David" w:hint="cs"/>
          <w:rtl/>
        </w:rPr>
      </w:pPr>
      <w:r w:rsidRPr="007415D3">
        <w:rPr>
          <w:rFonts w:cs="David" w:hint="cs"/>
          <w:rtl/>
        </w:rPr>
        <w:t>ה צ ב ע ה</w:t>
      </w:r>
    </w:p>
    <w:p w14:paraId="0EAB1268" w14:textId="77777777" w:rsidR="007415D3" w:rsidRPr="007415D3" w:rsidRDefault="007415D3" w:rsidP="007415D3">
      <w:pPr>
        <w:bidi/>
        <w:jc w:val="both"/>
        <w:rPr>
          <w:rFonts w:cs="David" w:hint="cs"/>
          <w:rtl/>
        </w:rPr>
      </w:pPr>
    </w:p>
    <w:p w14:paraId="53EDDE32" w14:textId="77777777" w:rsidR="007415D3" w:rsidRPr="007415D3" w:rsidRDefault="007415D3" w:rsidP="007415D3">
      <w:pPr>
        <w:bidi/>
        <w:jc w:val="both"/>
        <w:rPr>
          <w:rFonts w:cs="David" w:hint="cs"/>
          <w:rtl/>
        </w:rPr>
      </w:pPr>
      <w:r w:rsidRPr="007415D3">
        <w:rPr>
          <w:rFonts w:cs="David" w:hint="cs"/>
          <w:rtl/>
        </w:rPr>
        <w:t xml:space="preserve">ההצעה להשאיר את סעיף 2(8)3(ד) </w:t>
      </w:r>
      <w:r w:rsidRPr="007415D3">
        <w:rPr>
          <w:rFonts w:cs="David"/>
          <w:rtl/>
        </w:rPr>
        <w:t>–</w:t>
      </w:r>
      <w:r w:rsidRPr="007415D3">
        <w:rPr>
          <w:rFonts w:cs="David" w:hint="cs"/>
          <w:rtl/>
        </w:rPr>
        <w:t xml:space="preserve"> הגבלת אפשרות לתביעה חוזרת לביטוח סיעודי, בתוך 6 חודשים מדחיית התביעה הקודמת, על-ידי דרישת דמי טיפול ( שווי קנס), בסך 199 ש"ח במסגרת חוק ההסדרים, נתקבלה.</w:t>
      </w:r>
    </w:p>
    <w:p w14:paraId="677209C4" w14:textId="77777777" w:rsidR="007415D3" w:rsidRPr="007415D3" w:rsidRDefault="007415D3" w:rsidP="007415D3">
      <w:pPr>
        <w:bidi/>
        <w:jc w:val="both"/>
        <w:rPr>
          <w:rFonts w:cs="David" w:hint="cs"/>
          <w:rtl/>
        </w:rPr>
      </w:pPr>
    </w:p>
    <w:p w14:paraId="1CED89B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FC9A97E" w14:textId="77777777" w:rsidR="007415D3" w:rsidRPr="007415D3" w:rsidRDefault="007415D3" w:rsidP="007415D3">
      <w:pPr>
        <w:bidi/>
        <w:jc w:val="both"/>
        <w:rPr>
          <w:rFonts w:cs="David" w:hint="cs"/>
          <w:rtl/>
        </w:rPr>
      </w:pPr>
    </w:p>
    <w:p w14:paraId="56782974" w14:textId="77777777" w:rsidR="007415D3" w:rsidRPr="007415D3" w:rsidRDefault="007415D3" w:rsidP="007415D3">
      <w:pPr>
        <w:bidi/>
        <w:jc w:val="both"/>
        <w:rPr>
          <w:rFonts w:cs="David" w:hint="cs"/>
          <w:rtl/>
        </w:rPr>
      </w:pPr>
      <w:r w:rsidRPr="007415D3">
        <w:rPr>
          <w:rFonts w:cs="David" w:hint="cs"/>
          <w:rtl/>
        </w:rPr>
        <w:tab/>
        <w:t xml:space="preserve"> אותם המספרים. לכן, אני קובעת שהצעת החוק נשארת במסגרת  חוק ההסדרים. </w:t>
      </w:r>
    </w:p>
    <w:p w14:paraId="5ADB2972" w14:textId="77777777" w:rsidR="007415D3" w:rsidRPr="007415D3" w:rsidRDefault="007415D3" w:rsidP="007415D3">
      <w:pPr>
        <w:bidi/>
        <w:jc w:val="both"/>
        <w:rPr>
          <w:rFonts w:cs="David"/>
          <w:rtl/>
        </w:rPr>
      </w:pPr>
      <w:r w:rsidRPr="007415D3">
        <w:rPr>
          <w:rFonts w:cs="David" w:hint="cs"/>
        </w:rPr>
        <w:t xml:space="preserve"> </w:t>
      </w:r>
    </w:p>
    <w:p w14:paraId="24D1E03E" w14:textId="77777777" w:rsidR="007415D3" w:rsidRPr="007415D3" w:rsidRDefault="007415D3" w:rsidP="007415D3">
      <w:pPr>
        <w:pStyle w:val="Heading5"/>
        <w:rPr>
          <w:rFonts w:hint="cs"/>
          <w:rtl/>
        </w:rPr>
      </w:pPr>
      <w:r w:rsidRPr="007415D3">
        <w:rPr>
          <w:rFonts w:hint="cs"/>
          <w:rtl/>
        </w:rPr>
        <w:tab/>
        <w:t xml:space="preserve">חברת הכנסת אסתרינה טרטמן, צאי בבקשה לשתי דקות. </w:t>
      </w:r>
    </w:p>
    <w:p w14:paraId="22947E98" w14:textId="77777777" w:rsidR="007415D3" w:rsidRPr="007415D3" w:rsidRDefault="007415D3" w:rsidP="007415D3">
      <w:pPr>
        <w:bidi/>
        <w:jc w:val="both"/>
        <w:rPr>
          <w:rFonts w:cs="David" w:hint="cs"/>
          <w:rtl/>
        </w:rPr>
      </w:pPr>
    </w:p>
    <w:p w14:paraId="35C95F6B" w14:textId="77777777" w:rsidR="007415D3" w:rsidRPr="007415D3" w:rsidRDefault="007415D3" w:rsidP="007415D3">
      <w:pPr>
        <w:bidi/>
        <w:jc w:val="both"/>
        <w:rPr>
          <w:rFonts w:cs="David" w:hint="cs"/>
          <w:rtl/>
        </w:rPr>
      </w:pPr>
      <w:r w:rsidRPr="007415D3">
        <w:rPr>
          <w:rFonts w:cs="David" w:hint="cs"/>
          <w:rtl/>
        </w:rPr>
        <w:tab/>
        <w:t xml:space="preserve">הצעת הממשלה היא שהנושא הזה יידון  בוועדת הכספים. מי בעד להעביר את הצעת החוק לדיון בוועדת הכספים? </w:t>
      </w:r>
    </w:p>
    <w:p w14:paraId="095E4951" w14:textId="77777777" w:rsidR="007415D3" w:rsidRPr="007415D3" w:rsidRDefault="007415D3" w:rsidP="007415D3">
      <w:pPr>
        <w:bidi/>
        <w:jc w:val="both"/>
        <w:rPr>
          <w:rFonts w:cs="David" w:hint="cs"/>
          <w:rtl/>
        </w:rPr>
      </w:pPr>
    </w:p>
    <w:p w14:paraId="012F59CF" w14:textId="77777777" w:rsidR="007415D3" w:rsidRPr="007415D3" w:rsidRDefault="007415D3" w:rsidP="007415D3">
      <w:pPr>
        <w:bidi/>
        <w:jc w:val="both"/>
        <w:rPr>
          <w:rFonts w:cs="David" w:hint="cs"/>
          <w:rtl/>
        </w:rPr>
      </w:pPr>
      <w:r w:rsidRPr="007415D3">
        <w:rPr>
          <w:rFonts w:cs="David" w:hint="cs"/>
          <w:rtl/>
        </w:rPr>
        <w:t>ה צ ב ע ה</w:t>
      </w:r>
    </w:p>
    <w:p w14:paraId="10950237" w14:textId="77777777" w:rsidR="007415D3" w:rsidRPr="007415D3" w:rsidRDefault="007415D3" w:rsidP="007415D3">
      <w:pPr>
        <w:bidi/>
        <w:jc w:val="both"/>
        <w:rPr>
          <w:rFonts w:cs="David" w:hint="cs"/>
          <w:rtl/>
        </w:rPr>
      </w:pPr>
    </w:p>
    <w:p w14:paraId="3F82AB4F" w14:textId="77777777" w:rsidR="007415D3" w:rsidRPr="007415D3" w:rsidRDefault="007415D3" w:rsidP="007415D3">
      <w:pPr>
        <w:bidi/>
        <w:jc w:val="both"/>
        <w:rPr>
          <w:rFonts w:cs="David" w:hint="cs"/>
          <w:rtl/>
        </w:rPr>
      </w:pPr>
      <w:r w:rsidRPr="007415D3">
        <w:rPr>
          <w:rFonts w:cs="David" w:hint="cs"/>
          <w:rtl/>
        </w:rPr>
        <w:t xml:space="preserve">ההצעה להעביר את הדיון בסעיף 2(8)3(ד) </w:t>
      </w:r>
      <w:r w:rsidRPr="007415D3">
        <w:rPr>
          <w:rFonts w:cs="David"/>
          <w:rtl/>
        </w:rPr>
        <w:t>–</w:t>
      </w:r>
      <w:r w:rsidRPr="007415D3">
        <w:rPr>
          <w:rFonts w:cs="David" w:hint="cs"/>
          <w:rtl/>
        </w:rPr>
        <w:t xml:space="preserve"> הגבלת אפשרות לתביעה חוזרת לביטוח סיעודי, בתוך 6 חודשים מדחיית התביעה הקודמת, על-ידי דרישת דמי טיפול (שווי קנס), בסך 199 ש"ח, לדיון בוועדת הכספים, נתקבלה.</w:t>
      </w:r>
    </w:p>
    <w:p w14:paraId="12F2C4F0" w14:textId="77777777" w:rsidR="007415D3" w:rsidRPr="007415D3" w:rsidRDefault="007415D3" w:rsidP="007415D3">
      <w:pPr>
        <w:bidi/>
        <w:jc w:val="both"/>
        <w:rPr>
          <w:rFonts w:cs="David" w:hint="cs"/>
          <w:rtl/>
        </w:rPr>
      </w:pPr>
    </w:p>
    <w:p w14:paraId="0679F51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FBB6AC4" w14:textId="77777777" w:rsidR="007415D3" w:rsidRPr="007415D3" w:rsidRDefault="007415D3" w:rsidP="007415D3">
      <w:pPr>
        <w:bidi/>
        <w:jc w:val="both"/>
        <w:rPr>
          <w:rFonts w:cs="David" w:hint="cs"/>
          <w:rtl/>
        </w:rPr>
      </w:pPr>
    </w:p>
    <w:p w14:paraId="23FB8FA9" w14:textId="77777777" w:rsidR="007415D3" w:rsidRPr="007415D3" w:rsidRDefault="007415D3" w:rsidP="007415D3">
      <w:pPr>
        <w:bidi/>
        <w:jc w:val="both"/>
        <w:rPr>
          <w:rFonts w:cs="David" w:hint="cs"/>
          <w:rtl/>
        </w:rPr>
      </w:pPr>
      <w:r w:rsidRPr="007415D3">
        <w:rPr>
          <w:rFonts w:cs="David" w:hint="cs"/>
          <w:rtl/>
        </w:rPr>
        <w:tab/>
        <w:t xml:space="preserve"> הצעת החוק נשארת במסגרת חוק ההסדרים, ועוברת לדיון בוועדת הכספים. </w:t>
      </w:r>
    </w:p>
    <w:p w14:paraId="04C3118D" w14:textId="77777777" w:rsidR="007415D3" w:rsidRPr="007415D3" w:rsidRDefault="007415D3" w:rsidP="007415D3">
      <w:pPr>
        <w:bidi/>
        <w:jc w:val="both"/>
        <w:rPr>
          <w:rFonts w:cs="David" w:hint="cs"/>
          <w:rtl/>
        </w:rPr>
      </w:pPr>
    </w:p>
    <w:p w14:paraId="4A8508D1" w14:textId="77777777" w:rsidR="007415D3" w:rsidRPr="007415D3" w:rsidRDefault="007415D3" w:rsidP="007415D3">
      <w:pPr>
        <w:pStyle w:val="Heading5"/>
        <w:rPr>
          <w:rFonts w:hint="cs"/>
          <w:rtl/>
        </w:rPr>
      </w:pPr>
      <w:r w:rsidRPr="007415D3">
        <w:rPr>
          <w:rFonts w:hint="cs"/>
          <w:u w:val="single"/>
          <w:rtl/>
        </w:rPr>
        <w:t>דב חנין:</w:t>
      </w:r>
    </w:p>
    <w:p w14:paraId="6CB01569" w14:textId="77777777" w:rsidR="007415D3" w:rsidRPr="007415D3" w:rsidRDefault="007415D3" w:rsidP="007415D3">
      <w:pPr>
        <w:pStyle w:val="Heading5"/>
        <w:rPr>
          <w:rFonts w:hint="cs"/>
          <w:rtl/>
        </w:rPr>
      </w:pPr>
    </w:p>
    <w:p w14:paraId="3A325508" w14:textId="77777777" w:rsidR="007415D3" w:rsidRPr="007415D3" w:rsidRDefault="007415D3" w:rsidP="007415D3">
      <w:pPr>
        <w:bidi/>
        <w:jc w:val="both"/>
        <w:rPr>
          <w:rFonts w:cs="David" w:hint="cs"/>
          <w:rtl/>
        </w:rPr>
      </w:pPr>
      <w:r w:rsidRPr="007415D3">
        <w:rPr>
          <w:rFonts w:cs="David" w:hint="cs"/>
          <w:rtl/>
        </w:rPr>
        <w:tab/>
        <w:t>למען הפרוטוקול,  אני נגד.</w:t>
      </w:r>
    </w:p>
    <w:p w14:paraId="37F4DF5C" w14:textId="77777777" w:rsidR="007415D3" w:rsidRPr="007415D3" w:rsidRDefault="007415D3" w:rsidP="007415D3">
      <w:pPr>
        <w:bidi/>
        <w:jc w:val="both"/>
        <w:rPr>
          <w:rFonts w:cs="David" w:hint="cs"/>
          <w:rtl/>
        </w:rPr>
      </w:pPr>
    </w:p>
    <w:p w14:paraId="4829A2E4"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05ACFD6" w14:textId="77777777" w:rsidR="007415D3" w:rsidRPr="007415D3" w:rsidRDefault="007415D3" w:rsidP="007415D3">
      <w:pPr>
        <w:bidi/>
        <w:jc w:val="both"/>
        <w:rPr>
          <w:rFonts w:cs="David" w:hint="cs"/>
          <w:rtl/>
        </w:rPr>
      </w:pPr>
    </w:p>
    <w:p w14:paraId="36E3F166" w14:textId="77777777" w:rsidR="007415D3" w:rsidRPr="007415D3" w:rsidRDefault="007415D3" w:rsidP="007415D3">
      <w:pPr>
        <w:bidi/>
        <w:jc w:val="both"/>
        <w:rPr>
          <w:rFonts w:cs="David" w:hint="cs"/>
          <w:rtl/>
        </w:rPr>
      </w:pPr>
      <w:r w:rsidRPr="007415D3">
        <w:rPr>
          <w:rFonts w:cs="David" w:hint="cs"/>
          <w:rtl/>
        </w:rPr>
        <w:tab/>
        <w:t xml:space="preserve">הסעיף הבא הוא 2(10)3(ׁה), - חייל משוחרר העובד בעבודה מועדפת זכאי למענק מהמוסד לביטוח לאומי, מוצע לבטל את ההכרה בעבודות המועדפות בתחנות דלק, מפעלי תעשייה ובתי מלאכה. </w:t>
      </w:r>
    </w:p>
    <w:p w14:paraId="61B0B9C9" w14:textId="77777777" w:rsidR="007415D3" w:rsidRPr="007415D3" w:rsidRDefault="007415D3" w:rsidP="007415D3">
      <w:pPr>
        <w:bidi/>
        <w:jc w:val="both"/>
        <w:rPr>
          <w:rFonts w:cs="David" w:hint="cs"/>
          <w:rtl/>
        </w:rPr>
      </w:pPr>
    </w:p>
    <w:p w14:paraId="53D4332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EBC396A" w14:textId="77777777" w:rsidR="007415D3" w:rsidRPr="007415D3" w:rsidRDefault="007415D3" w:rsidP="007415D3">
      <w:pPr>
        <w:bidi/>
        <w:jc w:val="both"/>
        <w:rPr>
          <w:rFonts w:cs="David" w:hint="cs"/>
          <w:u w:val="single"/>
          <w:rtl/>
        </w:rPr>
      </w:pPr>
    </w:p>
    <w:p w14:paraId="65F358D8" w14:textId="77777777" w:rsidR="007415D3" w:rsidRPr="007415D3" w:rsidRDefault="007415D3" w:rsidP="007415D3">
      <w:pPr>
        <w:bidi/>
        <w:jc w:val="both"/>
        <w:rPr>
          <w:rFonts w:cs="David" w:hint="cs"/>
          <w:rtl/>
        </w:rPr>
      </w:pPr>
      <w:r w:rsidRPr="007415D3">
        <w:rPr>
          <w:rFonts w:cs="David" w:hint="cs"/>
          <w:rtl/>
        </w:rPr>
        <w:tab/>
        <w:t xml:space="preserve"> עוד הפעם חיילים משוחררים? </w:t>
      </w:r>
    </w:p>
    <w:p w14:paraId="43A43F4B" w14:textId="77777777" w:rsidR="007415D3" w:rsidRPr="007415D3" w:rsidRDefault="007415D3" w:rsidP="007415D3">
      <w:pPr>
        <w:bidi/>
        <w:jc w:val="both"/>
        <w:rPr>
          <w:rFonts w:cs="David" w:hint="cs"/>
          <w:rtl/>
        </w:rPr>
      </w:pPr>
    </w:p>
    <w:p w14:paraId="0F1CFE8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65C8808" w14:textId="77777777" w:rsidR="007415D3" w:rsidRPr="007415D3" w:rsidRDefault="007415D3" w:rsidP="007415D3">
      <w:pPr>
        <w:bidi/>
        <w:jc w:val="both"/>
        <w:rPr>
          <w:rFonts w:cs="David" w:hint="cs"/>
          <w:rtl/>
        </w:rPr>
      </w:pPr>
    </w:p>
    <w:p w14:paraId="06DB8DB3" w14:textId="77777777" w:rsidR="007415D3" w:rsidRPr="007415D3" w:rsidRDefault="007415D3" w:rsidP="007415D3">
      <w:pPr>
        <w:bidi/>
        <w:jc w:val="both"/>
        <w:rPr>
          <w:rFonts w:cs="David" w:hint="cs"/>
          <w:rtl/>
        </w:rPr>
      </w:pPr>
      <w:r w:rsidRPr="007415D3">
        <w:rPr>
          <w:rFonts w:cs="David" w:hint="cs"/>
          <w:rtl/>
        </w:rPr>
        <w:tab/>
        <w:t xml:space="preserve"> הצעת הממשלה להשאיר את זה במסגרת חוק ההסדרים? </w:t>
      </w:r>
    </w:p>
    <w:p w14:paraId="2FD7C9FF" w14:textId="77777777" w:rsidR="007415D3" w:rsidRPr="007415D3" w:rsidRDefault="007415D3" w:rsidP="007415D3">
      <w:pPr>
        <w:bidi/>
        <w:jc w:val="both"/>
        <w:rPr>
          <w:rFonts w:cs="David" w:hint="cs"/>
          <w:rtl/>
        </w:rPr>
      </w:pPr>
    </w:p>
    <w:p w14:paraId="046CF76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35D0EDA" w14:textId="77777777" w:rsidR="007415D3" w:rsidRPr="007415D3" w:rsidRDefault="007415D3" w:rsidP="007415D3">
      <w:pPr>
        <w:bidi/>
        <w:jc w:val="both"/>
        <w:rPr>
          <w:rFonts w:cs="David" w:hint="cs"/>
          <w:u w:val="single"/>
          <w:rtl/>
        </w:rPr>
      </w:pPr>
    </w:p>
    <w:p w14:paraId="040F9D83" w14:textId="77777777" w:rsidR="007415D3" w:rsidRPr="007415D3" w:rsidRDefault="007415D3" w:rsidP="007415D3">
      <w:pPr>
        <w:bidi/>
        <w:jc w:val="both"/>
        <w:rPr>
          <w:rFonts w:cs="David" w:hint="cs"/>
          <w:rtl/>
        </w:rPr>
      </w:pPr>
      <w:r w:rsidRPr="007415D3">
        <w:rPr>
          <w:rFonts w:cs="David" w:hint="cs"/>
          <w:rtl/>
        </w:rPr>
        <w:tab/>
        <w:t xml:space="preserve"> למה? </w:t>
      </w:r>
    </w:p>
    <w:p w14:paraId="661A55AC" w14:textId="77777777" w:rsidR="007415D3" w:rsidRPr="007415D3" w:rsidRDefault="007415D3" w:rsidP="007415D3">
      <w:pPr>
        <w:bidi/>
        <w:jc w:val="both"/>
        <w:rPr>
          <w:rFonts w:cs="David" w:hint="cs"/>
          <w:rtl/>
        </w:rPr>
      </w:pPr>
    </w:p>
    <w:p w14:paraId="1B559256" w14:textId="77777777" w:rsidR="007415D3" w:rsidRPr="007415D3" w:rsidRDefault="007415D3" w:rsidP="007415D3">
      <w:pPr>
        <w:pStyle w:val="Heading5"/>
        <w:rPr>
          <w:rFonts w:hint="cs"/>
          <w:rtl/>
        </w:rPr>
      </w:pPr>
      <w:r w:rsidRPr="007415D3">
        <w:rPr>
          <w:rFonts w:hint="cs"/>
          <w:u w:val="single"/>
          <w:rtl/>
        </w:rPr>
        <w:t>שלי יחימוביץ:</w:t>
      </w:r>
    </w:p>
    <w:p w14:paraId="3CDBA178" w14:textId="77777777" w:rsidR="007415D3" w:rsidRPr="007415D3" w:rsidRDefault="007415D3" w:rsidP="007415D3">
      <w:pPr>
        <w:pStyle w:val="Heading5"/>
        <w:rPr>
          <w:rFonts w:hint="cs"/>
          <w:rtl/>
        </w:rPr>
      </w:pPr>
    </w:p>
    <w:p w14:paraId="50CE4339" w14:textId="77777777" w:rsidR="007415D3" w:rsidRPr="007415D3" w:rsidRDefault="007415D3" w:rsidP="007415D3">
      <w:pPr>
        <w:bidi/>
        <w:jc w:val="both"/>
        <w:rPr>
          <w:rFonts w:cs="David" w:hint="cs"/>
          <w:rtl/>
        </w:rPr>
      </w:pPr>
      <w:r w:rsidRPr="007415D3">
        <w:rPr>
          <w:rFonts w:cs="David" w:hint="cs"/>
          <w:rtl/>
        </w:rPr>
        <w:tab/>
        <w:t xml:space="preserve"> קולט בבקשה, את יכולה להפיל את זה ברגע זה. </w:t>
      </w:r>
    </w:p>
    <w:p w14:paraId="13F5B841" w14:textId="77777777" w:rsidR="007415D3" w:rsidRPr="007415D3" w:rsidRDefault="007415D3" w:rsidP="007415D3">
      <w:pPr>
        <w:bidi/>
        <w:jc w:val="both"/>
        <w:rPr>
          <w:rFonts w:cs="David" w:hint="cs"/>
          <w:rtl/>
        </w:rPr>
      </w:pPr>
    </w:p>
    <w:p w14:paraId="54AA4138" w14:textId="77777777" w:rsidR="007415D3" w:rsidRPr="007415D3" w:rsidRDefault="007415D3" w:rsidP="007415D3">
      <w:pPr>
        <w:pStyle w:val="Heading5"/>
        <w:rPr>
          <w:rFonts w:hint="cs"/>
          <w:rtl/>
        </w:rPr>
      </w:pPr>
      <w:r w:rsidRPr="007415D3">
        <w:rPr>
          <w:rFonts w:hint="cs"/>
          <w:u w:val="single"/>
          <w:rtl/>
        </w:rPr>
        <w:t>אביגדור יצחקי:</w:t>
      </w:r>
    </w:p>
    <w:p w14:paraId="2294F69C" w14:textId="77777777" w:rsidR="007415D3" w:rsidRPr="007415D3" w:rsidRDefault="007415D3" w:rsidP="007415D3">
      <w:pPr>
        <w:pStyle w:val="Heading5"/>
        <w:rPr>
          <w:rFonts w:hint="cs"/>
          <w:rtl/>
        </w:rPr>
      </w:pPr>
    </w:p>
    <w:p w14:paraId="47C57C6A" w14:textId="77777777" w:rsidR="007415D3" w:rsidRPr="007415D3" w:rsidRDefault="007415D3" w:rsidP="007415D3">
      <w:pPr>
        <w:bidi/>
        <w:jc w:val="both"/>
        <w:rPr>
          <w:rFonts w:cs="David" w:hint="cs"/>
          <w:rtl/>
        </w:rPr>
      </w:pPr>
      <w:r w:rsidRPr="007415D3">
        <w:rPr>
          <w:rFonts w:cs="David" w:hint="cs"/>
          <w:rtl/>
        </w:rPr>
        <w:tab/>
        <w:t xml:space="preserve"> אנחנו משאירים את זה בוועדת הכספים. </w:t>
      </w:r>
    </w:p>
    <w:p w14:paraId="7E42BBC1" w14:textId="77777777" w:rsidR="007415D3" w:rsidRPr="007415D3" w:rsidRDefault="007415D3" w:rsidP="007415D3">
      <w:pPr>
        <w:bidi/>
        <w:jc w:val="both"/>
        <w:rPr>
          <w:rFonts w:cs="David" w:hint="cs"/>
          <w:rtl/>
        </w:rPr>
      </w:pPr>
    </w:p>
    <w:p w14:paraId="6129E5BB"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1F5F1246" w14:textId="77777777" w:rsidR="007415D3" w:rsidRPr="007415D3" w:rsidRDefault="007415D3" w:rsidP="007415D3">
      <w:pPr>
        <w:bidi/>
        <w:jc w:val="both"/>
        <w:rPr>
          <w:rFonts w:cs="David" w:hint="cs"/>
          <w:u w:val="single"/>
          <w:rtl/>
        </w:rPr>
      </w:pPr>
    </w:p>
    <w:p w14:paraId="1D4CCB04" w14:textId="77777777" w:rsidR="007415D3" w:rsidRPr="007415D3" w:rsidRDefault="007415D3" w:rsidP="007415D3">
      <w:pPr>
        <w:bidi/>
        <w:jc w:val="both"/>
        <w:rPr>
          <w:rFonts w:cs="David" w:hint="cs"/>
          <w:rtl/>
        </w:rPr>
      </w:pPr>
      <w:r w:rsidRPr="007415D3">
        <w:rPr>
          <w:rFonts w:cs="David" w:hint="cs"/>
          <w:rtl/>
        </w:rPr>
        <w:tab/>
        <w:t xml:space="preserve"> רק עבודה ורווחה, זה לא יכול להיות שם.  עבודה מועדפת וביטוח לאומי זה עבודה ורווחה.  קצת נואשתי מלשכנע ממשלה שהוציאה את הצבא למלחמה לא מזמן, שלא לפגוע בחיילים המשוחררים. מהעניין הזה נואשתי. לכן, אם אתם עומדים על הגזרה המוזרה הזאת, אני עומד על זה שנושא שנוגע גם לעבודה מועדפת וגם למוסד לביטוח לאומי, הוא במובהק נושא של ועדת העבודה והרווחה. אני עומד על זה שאם תחליטו בצורה מוזרה לא לפצל את הסעיף הזה, אז שהוא יעבור לוועדת העבודה והרווחה.  </w:t>
      </w:r>
    </w:p>
    <w:p w14:paraId="26152C26" w14:textId="77777777" w:rsidR="007415D3" w:rsidRPr="007415D3" w:rsidRDefault="007415D3" w:rsidP="007415D3">
      <w:pPr>
        <w:bidi/>
        <w:jc w:val="both"/>
        <w:rPr>
          <w:rFonts w:cs="David" w:hint="cs"/>
          <w:rtl/>
        </w:rPr>
      </w:pPr>
    </w:p>
    <w:p w14:paraId="154B8387" w14:textId="77777777" w:rsidR="007415D3" w:rsidRPr="007415D3" w:rsidRDefault="007415D3" w:rsidP="007415D3">
      <w:pPr>
        <w:bidi/>
        <w:jc w:val="both"/>
        <w:rPr>
          <w:rFonts w:cs="David" w:hint="cs"/>
          <w:rtl/>
        </w:rPr>
      </w:pPr>
      <w:r w:rsidRPr="007415D3">
        <w:rPr>
          <w:rFonts w:cs="David" w:hint="cs"/>
          <w:rtl/>
        </w:rPr>
        <w:tab/>
        <w:t xml:space="preserve">אני מבקש פעמיים הצבעה שמית, גם על הפיצול וגם על הוועדה. </w:t>
      </w:r>
    </w:p>
    <w:p w14:paraId="0D017DBB" w14:textId="77777777" w:rsidR="007415D3" w:rsidRPr="007415D3" w:rsidRDefault="007415D3" w:rsidP="007415D3">
      <w:pPr>
        <w:bidi/>
        <w:jc w:val="both"/>
        <w:rPr>
          <w:rFonts w:cs="David" w:hint="cs"/>
          <w:rtl/>
        </w:rPr>
      </w:pPr>
    </w:p>
    <w:p w14:paraId="0D411E71"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6398EAC" w14:textId="77777777" w:rsidR="007415D3" w:rsidRPr="007415D3" w:rsidRDefault="007415D3" w:rsidP="007415D3">
      <w:pPr>
        <w:bidi/>
        <w:jc w:val="both"/>
        <w:rPr>
          <w:rFonts w:cs="David" w:hint="cs"/>
          <w:rtl/>
        </w:rPr>
      </w:pPr>
    </w:p>
    <w:p w14:paraId="39232A1C" w14:textId="77777777" w:rsidR="007415D3" w:rsidRPr="007415D3" w:rsidRDefault="007415D3" w:rsidP="007415D3">
      <w:pPr>
        <w:bidi/>
        <w:jc w:val="both"/>
        <w:rPr>
          <w:rFonts w:cs="David" w:hint="cs"/>
          <w:rtl/>
        </w:rPr>
      </w:pPr>
      <w:r w:rsidRPr="007415D3">
        <w:rPr>
          <w:rFonts w:cs="David" w:hint="cs"/>
          <w:rtl/>
        </w:rPr>
        <w:tab/>
        <w:t xml:space="preserve"> חבר הכנסת יצחקי, אני קוראת אותך לסדר פעם - - -</w:t>
      </w:r>
    </w:p>
    <w:p w14:paraId="151354E8" w14:textId="77777777" w:rsidR="007415D3" w:rsidRPr="007415D3" w:rsidRDefault="007415D3" w:rsidP="007415D3">
      <w:pPr>
        <w:bidi/>
        <w:jc w:val="both"/>
        <w:rPr>
          <w:rFonts w:cs="David" w:hint="cs"/>
          <w:rtl/>
        </w:rPr>
      </w:pPr>
    </w:p>
    <w:p w14:paraId="21AD0EDE" w14:textId="77777777" w:rsidR="007415D3" w:rsidRPr="007415D3" w:rsidRDefault="007415D3" w:rsidP="007415D3">
      <w:pPr>
        <w:pStyle w:val="Heading5"/>
        <w:rPr>
          <w:rFonts w:hint="cs"/>
          <w:rtl/>
        </w:rPr>
      </w:pPr>
      <w:r w:rsidRPr="007415D3">
        <w:rPr>
          <w:rFonts w:hint="cs"/>
          <w:u w:val="single"/>
          <w:rtl/>
        </w:rPr>
        <w:t>אביגדור יצחקי:</w:t>
      </w:r>
    </w:p>
    <w:p w14:paraId="0720122D" w14:textId="77777777" w:rsidR="007415D3" w:rsidRPr="007415D3" w:rsidRDefault="007415D3" w:rsidP="007415D3">
      <w:pPr>
        <w:pStyle w:val="Heading5"/>
        <w:rPr>
          <w:rFonts w:hint="cs"/>
          <w:rtl/>
        </w:rPr>
      </w:pPr>
    </w:p>
    <w:p w14:paraId="7465EC4F" w14:textId="77777777" w:rsidR="007415D3" w:rsidRPr="007415D3" w:rsidRDefault="007415D3" w:rsidP="007415D3">
      <w:pPr>
        <w:numPr>
          <w:ilvl w:val="0"/>
          <w:numId w:val="3"/>
        </w:numPr>
        <w:overflowPunct w:val="0"/>
        <w:autoSpaceDE w:val="0"/>
        <w:autoSpaceDN w:val="0"/>
        <w:bidi/>
        <w:adjustRightInd w:val="0"/>
        <w:jc w:val="both"/>
        <w:textAlignment w:val="baseline"/>
        <w:rPr>
          <w:rFonts w:cs="David" w:hint="cs"/>
          <w:rtl/>
        </w:rPr>
      </w:pPr>
      <w:r w:rsidRPr="007415D3">
        <w:rPr>
          <w:rFonts w:cs="David" w:hint="cs"/>
          <w:rtl/>
        </w:rPr>
        <w:t xml:space="preserve">- -  לא פה. בחוץ, כן. </w:t>
      </w:r>
    </w:p>
    <w:p w14:paraId="05279A19" w14:textId="77777777" w:rsidR="007415D3" w:rsidRPr="007415D3" w:rsidRDefault="007415D3" w:rsidP="007415D3">
      <w:pPr>
        <w:bidi/>
        <w:jc w:val="both"/>
        <w:rPr>
          <w:rFonts w:cs="David" w:hint="cs"/>
          <w:rtl/>
        </w:rPr>
      </w:pPr>
    </w:p>
    <w:p w14:paraId="5B4F6D40"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11F049F" w14:textId="77777777" w:rsidR="007415D3" w:rsidRPr="007415D3" w:rsidRDefault="007415D3" w:rsidP="007415D3">
      <w:pPr>
        <w:bidi/>
        <w:jc w:val="both"/>
        <w:rPr>
          <w:rFonts w:cs="David" w:hint="cs"/>
          <w:rtl/>
        </w:rPr>
      </w:pPr>
    </w:p>
    <w:p w14:paraId="6E010F77" w14:textId="77777777" w:rsidR="007415D3" w:rsidRPr="007415D3" w:rsidRDefault="007415D3" w:rsidP="007415D3">
      <w:pPr>
        <w:bidi/>
        <w:jc w:val="both"/>
        <w:rPr>
          <w:rFonts w:cs="David" w:hint="cs"/>
          <w:rtl/>
        </w:rPr>
      </w:pPr>
      <w:r w:rsidRPr="007415D3">
        <w:rPr>
          <w:rFonts w:cs="David" w:hint="cs"/>
          <w:rtl/>
        </w:rPr>
        <w:tab/>
        <w:t xml:space="preserve"> בעד זה להשאיר את זה במסגרת חוק ההסדרים. </w:t>
      </w:r>
    </w:p>
    <w:p w14:paraId="39BB41EA" w14:textId="77777777" w:rsidR="007415D3" w:rsidRPr="007415D3" w:rsidRDefault="007415D3" w:rsidP="007415D3">
      <w:pPr>
        <w:bidi/>
        <w:jc w:val="both"/>
        <w:rPr>
          <w:rFonts w:cs="David" w:hint="cs"/>
          <w:rtl/>
        </w:rPr>
      </w:pPr>
    </w:p>
    <w:p w14:paraId="5FDC873F"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t xml:space="preserve">חבר הכנסת אביגדור יצחקי </w:t>
      </w:r>
      <w:r w:rsidRPr="007415D3">
        <w:rPr>
          <w:rFonts w:cs="David"/>
          <w:rtl/>
        </w:rPr>
        <w:t>–</w:t>
      </w:r>
      <w:r w:rsidRPr="007415D3">
        <w:rPr>
          <w:rFonts w:cs="David" w:hint="cs"/>
          <w:rtl/>
        </w:rPr>
        <w:t xml:space="preserve"> בעד</w:t>
      </w:r>
    </w:p>
    <w:p w14:paraId="2A3D628A"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t>חבר הכנסת בן ששון  -</w:t>
      </w:r>
    </w:p>
    <w:p w14:paraId="0FFA1C21" w14:textId="77777777" w:rsidR="007415D3" w:rsidRPr="007415D3" w:rsidRDefault="007415D3" w:rsidP="007415D3">
      <w:pPr>
        <w:bidi/>
        <w:jc w:val="both"/>
        <w:rPr>
          <w:rFonts w:cs="David" w:hint="cs"/>
          <w:rtl/>
        </w:rPr>
      </w:pPr>
    </w:p>
    <w:p w14:paraId="0915E938" w14:textId="77777777" w:rsidR="007415D3" w:rsidRPr="007415D3" w:rsidRDefault="007415D3" w:rsidP="007415D3">
      <w:pPr>
        <w:bidi/>
        <w:jc w:val="both"/>
        <w:rPr>
          <w:rFonts w:cs="David" w:hint="cs"/>
          <w:u w:val="single"/>
          <w:rtl/>
        </w:rPr>
      </w:pPr>
      <w:r w:rsidRPr="007415D3">
        <w:rPr>
          <w:rFonts w:cs="David" w:hint="cs"/>
          <w:u w:val="single"/>
          <w:rtl/>
        </w:rPr>
        <w:t>קריאה:</w:t>
      </w:r>
    </w:p>
    <w:p w14:paraId="28A0CAE8" w14:textId="77777777" w:rsidR="007415D3" w:rsidRPr="007415D3" w:rsidRDefault="007415D3" w:rsidP="007415D3">
      <w:pPr>
        <w:bidi/>
        <w:jc w:val="both"/>
        <w:rPr>
          <w:rFonts w:cs="David" w:hint="cs"/>
          <w:rtl/>
        </w:rPr>
      </w:pPr>
    </w:p>
    <w:p w14:paraId="3B94FDA6" w14:textId="77777777" w:rsidR="007415D3" w:rsidRPr="007415D3" w:rsidRDefault="007415D3" w:rsidP="007415D3">
      <w:pPr>
        <w:bidi/>
        <w:jc w:val="both"/>
        <w:rPr>
          <w:rFonts w:cs="David" w:hint="cs"/>
          <w:rtl/>
        </w:rPr>
      </w:pPr>
      <w:r w:rsidRPr="007415D3">
        <w:rPr>
          <w:rFonts w:cs="David" w:hint="cs"/>
          <w:rtl/>
        </w:rPr>
        <w:tab/>
        <w:t xml:space="preserve">הוא איננו. </w:t>
      </w:r>
    </w:p>
    <w:p w14:paraId="5DD39B33" w14:textId="77777777" w:rsidR="007415D3" w:rsidRPr="007415D3" w:rsidRDefault="007415D3" w:rsidP="007415D3">
      <w:pPr>
        <w:bidi/>
        <w:jc w:val="both"/>
        <w:rPr>
          <w:rFonts w:cs="David" w:hint="cs"/>
          <w:rtl/>
        </w:rPr>
      </w:pPr>
    </w:p>
    <w:p w14:paraId="19F5E1D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8E51D85" w14:textId="77777777" w:rsidR="007415D3" w:rsidRPr="007415D3" w:rsidRDefault="007415D3" w:rsidP="007415D3">
      <w:pPr>
        <w:bidi/>
        <w:jc w:val="both"/>
        <w:rPr>
          <w:rFonts w:cs="David" w:hint="cs"/>
          <w:rtl/>
        </w:rPr>
      </w:pPr>
    </w:p>
    <w:p w14:paraId="58AA1DD4" w14:textId="77777777" w:rsidR="007415D3" w:rsidRPr="007415D3" w:rsidRDefault="007415D3" w:rsidP="007415D3">
      <w:pPr>
        <w:bidi/>
        <w:jc w:val="both"/>
        <w:rPr>
          <w:rFonts w:cs="David" w:hint="cs"/>
          <w:rtl/>
        </w:rPr>
      </w:pPr>
      <w:r w:rsidRPr="007415D3">
        <w:rPr>
          <w:rFonts w:cs="David" w:hint="cs"/>
          <w:rtl/>
        </w:rPr>
        <w:tab/>
        <w:t xml:space="preserve">חבר הכנסת  שנלר, האם אפשר לתקן לי פה בבקשה? </w:t>
      </w:r>
    </w:p>
    <w:p w14:paraId="114735CB" w14:textId="77777777" w:rsidR="007415D3" w:rsidRPr="007415D3" w:rsidRDefault="007415D3" w:rsidP="007415D3">
      <w:pPr>
        <w:bidi/>
        <w:jc w:val="both"/>
        <w:rPr>
          <w:rFonts w:cs="David" w:hint="cs"/>
          <w:rtl/>
        </w:rPr>
      </w:pPr>
    </w:p>
    <w:p w14:paraId="73E7762C" w14:textId="77777777" w:rsidR="007415D3" w:rsidRPr="007415D3" w:rsidRDefault="007415D3" w:rsidP="007415D3">
      <w:pPr>
        <w:bidi/>
        <w:jc w:val="both"/>
        <w:rPr>
          <w:rFonts w:cs="David" w:hint="cs"/>
          <w:rtl/>
        </w:rPr>
      </w:pPr>
      <w:r w:rsidRPr="007415D3">
        <w:rPr>
          <w:rFonts w:cs="David" w:hint="cs"/>
          <w:rtl/>
        </w:rPr>
        <w:tab/>
        <w:t xml:space="preserve">חבר הכנסת מיכאל נודלמן </w:t>
      </w:r>
      <w:r w:rsidRPr="007415D3">
        <w:rPr>
          <w:rFonts w:cs="David"/>
          <w:rtl/>
        </w:rPr>
        <w:t>–</w:t>
      </w:r>
      <w:r w:rsidRPr="007415D3">
        <w:rPr>
          <w:rFonts w:cs="David" w:hint="cs"/>
          <w:rtl/>
        </w:rPr>
        <w:t xml:space="preserve"> בעד</w:t>
      </w:r>
    </w:p>
    <w:p w14:paraId="11AD767D" w14:textId="77777777" w:rsidR="007415D3" w:rsidRPr="007415D3" w:rsidRDefault="007415D3" w:rsidP="007415D3">
      <w:pPr>
        <w:bidi/>
        <w:jc w:val="both"/>
        <w:rPr>
          <w:rFonts w:cs="David" w:hint="cs"/>
          <w:rtl/>
        </w:rPr>
      </w:pPr>
      <w:r w:rsidRPr="007415D3">
        <w:rPr>
          <w:rFonts w:cs="David" w:hint="cs"/>
          <w:rtl/>
        </w:rPr>
        <w:tab/>
        <w:t xml:space="preserve">חבר הכנסת שי חרמש </w:t>
      </w:r>
      <w:r w:rsidRPr="007415D3">
        <w:rPr>
          <w:rFonts w:cs="David"/>
          <w:rtl/>
        </w:rPr>
        <w:t>–</w:t>
      </w:r>
      <w:r w:rsidRPr="007415D3">
        <w:rPr>
          <w:rFonts w:cs="David" w:hint="cs"/>
          <w:rtl/>
        </w:rPr>
        <w:t xml:space="preserve"> בעד</w:t>
      </w:r>
    </w:p>
    <w:p w14:paraId="46A760AB" w14:textId="77777777" w:rsidR="007415D3" w:rsidRPr="007415D3" w:rsidRDefault="007415D3" w:rsidP="007415D3">
      <w:pPr>
        <w:bidi/>
        <w:jc w:val="both"/>
        <w:rPr>
          <w:rFonts w:cs="David" w:hint="cs"/>
          <w:rtl/>
        </w:rPr>
      </w:pPr>
      <w:r w:rsidRPr="007415D3">
        <w:rPr>
          <w:rFonts w:cs="David" w:hint="cs"/>
          <w:rtl/>
        </w:rPr>
        <w:tab/>
        <w:t xml:space="preserve">חברת הכנסת שלי יחימוביץ </w:t>
      </w:r>
      <w:r w:rsidRPr="007415D3">
        <w:rPr>
          <w:rFonts w:cs="David"/>
          <w:rtl/>
        </w:rPr>
        <w:t>–</w:t>
      </w:r>
      <w:r w:rsidRPr="007415D3">
        <w:rPr>
          <w:rFonts w:cs="David" w:hint="cs"/>
          <w:rtl/>
        </w:rPr>
        <w:t xml:space="preserve"> נגד</w:t>
      </w:r>
    </w:p>
    <w:p w14:paraId="1E344FFF" w14:textId="77777777" w:rsidR="007415D3" w:rsidRPr="007415D3" w:rsidRDefault="007415D3" w:rsidP="007415D3">
      <w:pPr>
        <w:bidi/>
        <w:jc w:val="both"/>
        <w:rPr>
          <w:rFonts w:cs="David" w:hint="cs"/>
          <w:rtl/>
        </w:rPr>
      </w:pPr>
      <w:r w:rsidRPr="007415D3">
        <w:rPr>
          <w:rFonts w:cs="David" w:hint="cs"/>
          <w:rtl/>
        </w:rPr>
        <w:tab/>
        <w:t xml:space="preserve">חברת הכנסת קולט אביטל </w:t>
      </w:r>
      <w:r w:rsidRPr="007415D3">
        <w:rPr>
          <w:rFonts w:cs="David"/>
          <w:rtl/>
        </w:rPr>
        <w:t>–</w:t>
      </w:r>
      <w:r w:rsidRPr="007415D3">
        <w:rPr>
          <w:rFonts w:cs="David" w:hint="cs"/>
          <w:rtl/>
        </w:rPr>
        <w:t xml:space="preserve"> נמנעת</w:t>
      </w:r>
    </w:p>
    <w:p w14:paraId="57EDB53D" w14:textId="77777777" w:rsidR="007415D3" w:rsidRPr="007415D3" w:rsidRDefault="007415D3" w:rsidP="007415D3">
      <w:pPr>
        <w:bidi/>
        <w:jc w:val="both"/>
        <w:rPr>
          <w:rFonts w:cs="David" w:hint="cs"/>
          <w:rtl/>
        </w:rPr>
      </w:pPr>
      <w:r w:rsidRPr="007415D3">
        <w:rPr>
          <w:rFonts w:cs="David" w:hint="cs"/>
          <w:rtl/>
        </w:rPr>
        <w:tab/>
        <w:t xml:space="preserve">חבר הכנסת יורם מרציאנו </w:t>
      </w:r>
      <w:r w:rsidRPr="007415D3">
        <w:rPr>
          <w:rFonts w:cs="David"/>
          <w:rtl/>
        </w:rPr>
        <w:t>–</w:t>
      </w:r>
      <w:r w:rsidRPr="007415D3">
        <w:rPr>
          <w:rFonts w:cs="David" w:hint="cs"/>
          <w:rtl/>
        </w:rPr>
        <w:t xml:space="preserve"> בעד</w:t>
      </w:r>
    </w:p>
    <w:p w14:paraId="554EC990" w14:textId="77777777" w:rsidR="007415D3" w:rsidRPr="007415D3" w:rsidRDefault="007415D3" w:rsidP="007415D3">
      <w:pPr>
        <w:bidi/>
        <w:jc w:val="both"/>
        <w:rPr>
          <w:rFonts w:cs="David" w:hint="cs"/>
          <w:rtl/>
        </w:rPr>
      </w:pPr>
      <w:r w:rsidRPr="007415D3">
        <w:rPr>
          <w:rFonts w:cs="David" w:hint="cs"/>
          <w:rtl/>
        </w:rPr>
        <w:tab/>
        <w:t xml:space="preserve">חברת הכנסת נאדיה חילו </w:t>
      </w:r>
      <w:r w:rsidRPr="007415D3">
        <w:rPr>
          <w:rFonts w:cs="David"/>
          <w:rtl/>
        </w:rPr>
        <w:t>–</w:t>
      </w:r>
      <w:r w:rsidRPr="007415D3">
        <w:rPr>
          <w:rFonts w:cs="David" w:hint="cs"/>
          <w:rtl/>
        </w:rPr>
        <w:t xml:space="preserve"> בעד</w:t>
      </w:r>
    </w:p>
    <w:p w14:paraId="4A978270" w14:textId="77777777" w:rsidR="007415D3" w:rsidRPr="007415D3" w:rsidRDefault="007415D3" w:rsidP="007415D3">
      <w:pPr>
        <w:bidi/>
        <w:jc w:val="both"/>
        <w:rPr>
          <w:rFonts w:cs="David" w:hint="cs"/>
          <w:rtl/>
        </w:rPr>
      </w:pPr>
      <w:r w:rsidRPr="007415D3">
        <w:rPr>
          <w:rFonts w:cs="David" w:hint="cs"/>
          <w:rtl/>
        </w:rPr>
        <w:tab/>
        <w:t xml:space="preserve">חבר הכנסת אמסלם (מחליף את חבר הכנסת אזולאי ) </w:t>
      </w:r>
      <w:r w:rsidRPr="007415D3">
        <w:rPr>
          <w:rFonts w:cs="David"/>
          <w:rtl/>
        </w:rPr>
        <w:t>–</w:t>
      </w:r>
      <w:r w:rsidRPr="007415D3">
        <w:rPr>
          <w:rFonts w:cs="David" w:hint="cs"/>
          <w:rtl/>
        </w:rPr>
        <w:t xml:space="preserve"> בעד</w:t>
      </w:r>
    </w:p>
    <w:p w14:paraId="3173D675" w14:textId="77777777" w:rsidR="007415D3" w:rsidRPr="007415D3" w:rsidRDefault="007415D3" w:rsidP="007415D3">
      <w:pPr>
        <w:bidi/>
        <w:jc w:val="both"/>
        <w:rPr>
          <w:rFonts w:cs="David" w:hint="cs"/>
          <w:rtl/>
        </w:rPr>
      </w:pPr>
      <w:r w:rsidRPr="007415D3">
        <w:rPr>
          <w:rFonts w:cs="David" w:hint="cs"/>
          <w:rtl/>
        </w:rPr>
        <w:tab/>
        <w:t xml:space="preserve">חבר הכנסת נסים זאב </w:t>
      </w:r>
      <w:r w:rsidRPr="007415D3">
        <w:rPr>
          <w:rFonts w:cs="David"/>
          <w:rtl/>
        </w:rPr>
        <w:t>–</w:t>
      </w:r>
      <w:r w:rsidRPr="007415D3">
        <w:rPr>
          <w:rFonts w:cs="David" w:hint="cs"/>
          <w:rtl/>
        </w:rPr>
        <w:t xml:space="preserve"> בעד</w:t>
      </w:r>
    </w:p>
    <w:p w14:paraId="43F72331" w14:textId="77777777" w:rsidR="007415D3" w:rsidRPr="007415D3" w:rsidRDefault="007415D3" w:rsidP="007415D3">
      <w:pPr>
        <w:bidi/>
        <w:jc w:val="both"/>
        <w:rPr>
          <w:rFonts w:cs="David" w:hint="cs"/>
          <w:rtl/>
        </w:rPr>
      </w:pPr>
      <w:r w:rsidRPr="007415D3">
        <w:rPr>
          <w:rFonts w:cs="David" w:hint="cs"/>
          <w:rtl/>
        </w:rPr>
        <w:tab/>
        <w:t xml:space="preserve">חבר הכנסת יעקב מרגי </w:t>
      </w:r>
      <w:r w:rsidRPr="007415D3">
        <w:rPr>
          <w:rFonts w:cs="David"/>
          <w:rtl/>
        </w:rPr>
        <w:t>–</w:t>
      </w:r>
      <w:r w:rsidRPr="007415D3">
        <w:rPr>
          <w:rFonts w:cs="David" w:hint="cs"/>
          <w:rtl/>
        </w:rPr>
        <w:t xml:space="preserve"> בעד</w:t>
      </w:r>
    </w:p>
    <w:p w14:paraId="7B0DDCB9" w14:textId="77777777" w:rsidR="007415D3" w:rsidRPr="007415D3" w:rsidRDefault="007415D3" w:rsidP="007415D3">
      <w:pPr>
        <w:bidi/>
        <w:jc w:val="both"/>
        <w:rPr>
          <w:rFonts w:cs="David" w:hint="cs"/>
          <w:rtl/>
        </w:rPr>
      </w:pPr>
      <w:r w:rsidRPr="007415D3">
        <w:rPr>
          <w:rFonts w:cs="David" w:hint="cs"/>
          <w:rtl/>
        </w:rPr>
        <w:tab/>
        <w:t xml:space="preserve">חבר הכנסת משה שרוני </w:t>
      </w:r>
      <w:r w:rsidRPr="007415D3">
        <w:rPr>
          <w:rFonts w:cs="David"/>
          <w:rtl/>
        </w:rPr>
        <w:t>–</w:t>
      </w:r>
      <w:r w:rsidRPr="007415D3">
        <w:rPr>
          <w:rFonts w:cs="David" w:hint="cs"/>
          <w:rtl/>
        </w:rPr>
        <w:t xml:space="preserve"> בעד</w:t>
      </w:r>
    </w:p>
    <w:p w14:paraId="5DD9A1D0" w14:textId="77777777" w:rsidR="007415D3" w:rsidRPr="007415D3" w:rsidRDefault="007415D3" w:rsidP="007415D3">
      <w:pPr>
        <w:bidi/>
        <w:jc w:val="both"/>
        <w:rPr>
          <w:rFonts w:cs="David" w:hint="cs"/>
          <w:rtl/>
        </w:rPr>
      </w:pPr>
      <w:r w:rsidRPr="007415D3">
        <w:rPr>
          <w:rFonts w:cs="David" w:hint="cs"/>
          <w:rtl/>
        </w:rPr>
        <w:tab/>
        <w:t xml:space="preserve">חבר הכנסת יצחק גלנטי </w:t>
      </w:r>
      <w:r w:rsidRPr="007415D3">
        <w:rPr>
          <w:rFonts w:cs="David"/>
          <w:rtl/>
        </w:rPr>
        <w:t>–</w:t>
      </w:r>
      <w:r w:rsidRPr="007415D3">
        <w:rPr>
          <w:rFonts w:cs="David" w:hint="cs"/>
          <w:rtl/>
        </w:rPr>
        <w:t xml:space="preserve"> בעד</w:t>
      </w:r>
    </w:p>
    <w:p w14:paraId="0121851A" w14:textId="77777777" w:rsidR="007415D3" w:rsidRPr="007415D3" w:rsidRDefault="007415D3" w:rsidP="007415D3">
      <w:pPr>
        <w:bidi/>
        <w:jc w:val="both"/>
        <w:rPr>
          <w:rFonts w:cs="David" w:hint="cs"/>
          <w:rtl/>
        </w:rPr>
      </w:pPr>
      <w:r w:rsidRPr="007415D3">
        <w:rPr>
          <w:rFonts w:cs="David" w:hint="cs"/>
          <w:rtl/>
        </w:rPr>
        <w:tab/>
        <w:t xml:space="preserve">חבר הכנסת מאיר פרוש </w:t>
      </w:r>
      <w:r w:rsidRPr="007415D3">
        <w:rPr>
          <w:rFonts w:cs="David"/>
          <w:rtl/>
        </w:rPr>
        <w:t>–</w:t>
      </w:r>
      <w:r w:rsidRPr="007415D3">
        <w:rPr>
          <w:rFonts w:cs="David" w:hint="cs"/>
          <w:rtl/>
        </w:rPr>
        <w:t xml:space="preserve"> נגד</w:t>
      </w:r>
    </w:p>
    <w:p w14:paraId="7DFBF66E" w14:textId="77777777" w:rsidR="007415D3" w:rsidRPr="007415D3" w:rsidRDefault="007415D3" w:rsidP="007415D3">
      <w:pPr>
        <w:bidi/>
        <w:jc w:val="both"/>
        <w:rPr>
          <w:rFonts w:cs="David" w:hint="cs"/>
          <w:rtl/>
        </w:rPr>
      </w:pPr>
      <w:r w:rsidRPr="007415D3">
        <w:rPr>
          <w:rFonts w:cs="David" w:hint="cs"/>
          <w:rtl/>
        </w:rPr>
        <w:tab/>
        <w:t xml:space="preserve">חבר הכנסת גדעון סער </w:t>
      </w:r>
      <w:r w:rsidRPr="007415D3">
        <w:rPr>
          <w:rFonts w:cs="David"/>
          <w:rtl/>
        </w:rPr>
        <w:t>–</w:t>
      </w:r>
      <w:r w:rsidRPr="007415D3">
        <w:rPr>
          <w:rFonts w:cs="David" w:hint="cs"/>
          <w:rtl/>
        </w:rPr>
        <w:t xml:space="preserve"> נגד</w:t>
      </w:r>
    </w:p>
    <w:p w14:paraId="4629DECF" w14:textId="77777777" w:rsidR="007415D3" w:rsidRPr="007415D3" w:rsidRDefault="007415D3" w:rsidP="007415D3">
      <w:pPr>
        <w:bidi/>
        <w:jc w:val="both"/>
        <w:rPr>
          <w:rFonts w:cs="David" w:hint="cs"/>
          <w:rtl/>
        </w:rPr>
      </w:pPr>
      <w:r w:rsidRPr="007415D3">
        <w:rPr>
          <w:rFonts w:cs="David" w:hint="cs"/>
          <w:rtl/>
        </w:rPr>
        <w:tab/>
        <w:t xml:space="preserve">חבר הכנסת יובל שטייניץ </w:t>
      </w:r>
      <w:r w:rsidRPr="007415D3">
        <w:rPr>
          <w:rFonts w:cs="David"/>
          <w:rtl/>
        </w:rPr>
        <w:t>–</w:t>
      </w:r>
      <w:r w:rsidRPr="007415D3">
        <w:rPr>
          <w:rFonts w:cs="David" w:hint="cs"/>
          <w:rtl/>
        </w:rPr>
        <w:t xml:space="preserve"> נגד</w:t>
      </w:r>
    </w:p>
    <w:p w14:paraId="4F559286" w14:textId="77777777" w:rsidR="007415D3" w:rsidRPr="007415D3" w:rsidRDefault="007415D3" w:rsidP="007415D3">
      <w:pPr>
        <w:bidi/>
        <w:jc w:val="both"/>
        <w:rPr>
          <w:rFonts w:cs="David" w:hint="cs"/>
          <w:rtl/>
        </w:rPr>
      </w:pPr>
      <w:r w:rsidRPr="007415D3">
        <w:rPr>
          <w:rFonts w:cs="David" w:hint="cs"/>
          <w:rtl/>
        </w:rPr>
        <w:tab/>
        <w:t xml:space="preserve">חברת הכנסת אסתרינה טרטמן </w:t>
      </w:r>
      <w:r w:rsidRPr="007415D3">
        <w:rPr>
          <w:rFonts w:cs="David"/>
          <w:rtl/>
        </w:rPr>
        <w:t>–</w:t>
      </w:r>
      <w:r w:rsidRPr="007415D3">
        <w:rPr>
          <w:rFonts w:cs="David" w:hint="cs"/>
          <w:rtl/>
        </w:rPr>
        <w:t xml:space="preserve"> בעד</w:t>
      </w:r>
    </w:p>
    <w:p w14:paraId="20E30B07" w14:textId="77777777" w:rsidR="007415D3" w:rsidRPr="007415D3" w:rsidRDefault="007415D3" w:rsidP="007415D3">
      <w:pPr>
        <w:bidi/>
        <w:jc w:val="both"/>
        <w:rPr>
          <w:rFonts w:cs="David" w:hint="cs"/>
          <w:rtl/>
        </w:rPr>
      </w:pPr>
      <w:r w:rsidRPr="007415D3">
        <w:rPr>
          <w:rFonts w:cs="David" w:hint="cs"/>
          <w:rtl/>
        </w:rPr>
        <w:tab/>
        <w:t xml:space="preserve">חבר הכנסת יצחק אהרונוביץ </w:t>
      </w:r>
      <w:r w:rsidRPr="007415D3">
        <w:rPr>
          <w:rFonts w:cs="David"/>
          <w:rtl/>
        </w:rPr>
        <w:t>–</w:t>
      </w:r>
      <w:r w:rsidRPr="007415D3">
        <w:rPr>
          <w:rFonts w:cs="David" w:hint="cs"/>
          <w:rtl/>
        </w:rPr>
        <w:t xml:space="preserve"> בעד</w:t>
      </w:r>
    </w:p>
    <w:p w14:paraId="412AD80C" w14:textId="77777777" w:rsidR="007415D3" w:rsidRPr="007415D3" w:rsidRDefault="007415D3" w:rsidP="007415D3">
      <w:pPr>
        <w:bidi/>
        <w:jc w:val="both"/>
        <w:rPr>
          <w:rFonts w:cs="David" w:hint="cs"/>
          <w:rtl/>
        </w:rPr>
      </w:pPr>
      <w:r w:rsidRPr="007415D3">
        <w:rPr>
          <w:rFonts w:cs="David" w:hint="cs"/>
          <w:rtl/>
        </w:rPr>
        <w:tab/>
        <w:t xml:space="preserve">חבר הכנסת אורי אריאל </w:t>
      </w:r>
      <w:r w:rsidRPr="007415D3">
        <w:rPr>
          <w:rFonts w:cs="David"/>
          <w:rtl/>
        </w:rPr>
        <w:t>–</w:t>
      </w:r>
      <w:r w:rsidRPr="007415D3">
        <w:rPr>
          <w:rFonts w:cs="David" w:hint="cs"/>
          <w:rtl/>
        </w:rPr>
        <w:t xml:space="preserve"> נגד</w:t>
      </w:r>
    </w:p>
    <w:p w14:paraId="23AF094C" w14:textId="77777777" w:rsidR="007415D3" w:rsidRPr="007415D3" w:rsidRDefault="007415D3" w:rsidP="007415D3">
      <w:pPr>
        <w:bidi/>
        <w:jc w:val="both"/>
        <w:rPr>
          <w:rFonts w:cs="David" w:hint="cs"/>
          <w:rtl/>
        </w:rPr>
      </w:pPr>
      <w:r w:rsidRPr="007415D3">
        <w:rPr>
          <w:rFonts w:cs="David" w:hint="cs"/>
          <w:rtl/>
        </w:rPr>
        <w:tab/>
        <w:t xml:space="preserve">חבר הכנסת ניסן סלומינסקי </w:t>
      </w:r>
      <w:r w:rsidRPr="007415D3">
        <w:rPr>
          <w:rFonts w:cs="David"/>
          <w:rtl/>
        </w:rPr>
        <w:t>–</w:t>
      </w:r>
      <w:r w:rsidRPr="007415D3">
        <w:rPr>
          <w:rFonts w:cs="David" w:hint="cs"/>
          <w:rtl/>
        </w:rPr>
        <w:t xml:space="preserve"> נגד</w:t>
      </w:r>
    </w:p>
    <w:p w14:paraId="0D046049" w14:textId="77777777" w:rsidR="007415D3" w:rsidRPr="007415D3" w:rsidRDefault="007415D3" w:rsidP="007415D3">
      <w:pPr>
        <w:bidi/>
        <w:jc w:val="both"/>
        <w:rPr>
          <w:rFonts w:cs="David" w:hint="cs"/>
          <w:rtl/>
        </w:rPr>
      </w:pPr>
      <w:r w:rsidRPr="007415D3">
        <w:rPr>
          <w:rFonts w:cs="David" w:hint="cs"/>
          <w:rtl/>
        </w:rPr>
        <w:tab/>
        <w:t xml:space="preserve">חבר הכנסת חיים אורון </w:t>
      </w:r>
      <w:r w:rsidRPr="007415D3">
        <w:rPr>
          <w:rFonts w:cs="David"/>
          <w:rtl/>
        </w:rPr>
        <w:t>–</w:t>
      </w:r>
      <w:r w:rsidRPr="007415D3">
        <w:rPr>
          <w:rFonts w:cs="David" w:hint="cs"/>
          <w:rtl/>
        </w:rPr>
        <w:t xml:space="preserve"> נגד</w:t>
      </w:r>
    </w:p>
    <w:p w14:paraId="7BEE826B" w14:textId="77777777" w:rsidR="007415D3" w:rsidRPr="007415D3" w:rsidRDefault="007415D3" w:rsidP="007415D3">
      <w:pPr>
        <w:bidi/>
        <w:jc w:val="both"/>
        <w:rPr>
          <w:rFonts w:cs="David" w:hint="cs"/>
          <w:rtl/>
        </w:rPr>
      </w:pPr>
      <w:r w:rsidRPr="007415D3">
        <w:rPr>
          <w:rFonts w:cs="David" w:hint="cs"/>
          <w:rtl/>
        </w:rPr>
        <w:tab/>
        <w:t xml:space="preserve">חבר הכנסת עבאס זכור </w:t>
      </w:r>
      <w:r w:rsidRPr="007415D3">
        <w:rPr>
          <w:rFonts w:cs="David"/>
          <w:rtl/>
        </w:rPr>
        <w:t>–</w:t>
      </w:r>
      <w:r w:rsidRPr="007415D3">
        <w:rPr>
          <w:rFonts w:cs="David" w:hint="cs"/>
          <w:rtl/>
        </w:rPr>
        <w:t xml:space="preserve"> נגד</w:t>
      </w:r>
    </w:p>
    <w:p w14:paraId="080E4207" w14:textId="77777777" w:rsidR="007415D3" w:rsidRPr="007415D3" w:rsidRDefault="007415D3" w:rsidP="007415D3">
      <w:pPr>
        <w:bidi/>
        <w:jc w:val="both"/>
        <w:rPr>
          <w:rFonts w:cs="David" w:hint="cs"/>
          <w:rtl/>
        </w:rPr>
      </w:pPr>
      <w:r w:rsidRPr="007415D3">
        <w:rPr>
          <w:rFonts w:cs="David" w:hint="cs"/>
          <w:rtl/>
        </w:rPr>
        <w:tab/>
        <w:t xml:space="preserve">חבר הכנסת דב חנין </w:t>
      </w:r>
      <w:r w:rsidRPr="007415D3">
        <w:rPr>
          <w:rFonts w:cs="David"/>
          <w:rtl/>
        </w:rPr>
        <w:t>–</w:t>
      </w:r>
      <w:r w:rsidRPr="007415D3">
        <w:rPr>
          <w:rFonts w:cs="David" w:hint="cs"/>
          <w:rtl/>
        </w:rPr>
        <w:t xml:space="preserve"> נגד</w:t>
      </w:r>
    </w:p>
    <w:p w14:paraId="2607C376" w14:textId="77777777" w:rsidR="007415D3" w:rsidRPr="007415D3" w:rsidRDefault="007415D3" w:rsidP="007415D3">
      <w:pPr>
        <w:bidi/>
        <w:jc w:val="both"/>
        <w:rPr>
          <w:rFonts w:cs="David" w:hint="cs"/>
          <w:rtl/>
        </w:rPr>
      </w:pPr>
      <w:r w:rsidRPr="007415D3">
        <w:rPr>
          <w:rFonts w:cs="David" w:hint="cs"/>
          <w:rtl/>
        </w:rPr>
        <w:tab/>
        <w:t xml:space="preserve">חברת הכנסת רוחמה אברהם </w:t>
      </w:r>
      <w:r w:rsidRPr="007415D3">
        <w:rPr>
          <w:rFonts w:cs="David"/>
          <w:rtl/>
        </w:rPr>
        <w:t>–</w:t>
      </w:r>
      <w:r w:rsidRPr="007415D3">
        <w:rPr>
          <w:rFonts w:cs="David" w:hint="cs"/>
          <w:rtl/>
        </w:rPr>
        <w:t xml:space="preserve"> נגד</w:t>
      </w:r>
    </w:p>
    <w:p w14:paraId="12E25332" w14:textId="77777777" w:rsidR="007415D3" w:rsidRPr="007415D3" w:rsidRDefault="007415D3" w:rsidP="007415D3">
      <w:pPr>
        <w:bidi/>
        <w:jc w:val="both"/>
        <w:rPr>
          <w:rFonts w:cs="David" w:hint="cs"/>
          <w:u w:val="single"/>
          <w:rtl/>
        </w:rPr>
      </w:pPr>
    </w:p>
    <w:p w14:paraId="0F9E6A07" w14:textId="77777777" w:rsidR="007415D3" w:rsidRPr="007415D3" w:rsidRDefault="007415D3" w:rsidP="007415D3">
      <w:pPr>
        <w:bidi/>
        <w:jc w:val="both"/>
        <w:rPr>
          <w:rFonts w:cs="David" w:hint="cs"/>
          <w:rtl/>
        </w:rPr>
      </w:pPr>
      <w:r w:rsidRPr="007415D3">
        <w:rPr>
          <w:rFonts w:cs="David" w:hint="cs"/>
          <w:u w:val="single"/>
          <w:rtl/>
        </w:rPr>
        <w:t>ראובן ריבלין:</w:t>
      </w:r>
    </w:p>
    <w:p w14:paraId="4B563F3F" w14:textId="77777777" w:rsidR="007415D3" w:rsidRPr="007415D3" w:rsidRDefault="007415D3" w:rsidP="007415D3">
      <w:pPr>
        <w:bidi/>
        <w:jc w:val="both"/>
        <w:rPr>
          <w:rFonts w:cs="David" w:hint="cs"/>
          <w:rtl/>
        </w:rPr>
      </w:pPr>
    </w:p>
    <w:p w14:paraId="46C53046" w14:textId="77777777" w:rsidR="007415D3" w:rsidRPr="007415D3" w:rsidRDefault="007415D3" w:rsidP="007415D3">
      <w:pPr>
        <w:bidi/>
        <w:jc w:val="both"/>
        <w:rPr>
          <w:rFonts w:cs="David" w:hint="cs"/>
          <w:rtl/>
        </w:rPr>
      </w:pPr>
      <w:r w:rsidRPr="007415D3">
        <w:rPr>
          <w:rFonts w:cs="David" w:hint="cs"/>
          <w:rtl/>
        </w:rPr>
        <w:tab/>
        <w:t xml:space="preserve"> אותי לא הקריאו.</w:t>
      </w:r>
    </w:p>
    <w:p w14:paraId="15D9C5D9" w14:textId="77777777" w:rsidR="007415D3" w:rsidRPr="007415D3" w:rsidRDefault="007415D3" w:rsidP="007415D3">
      <w:pPr>
        <w:bidi/>
        <w:jc w:val="both"/>
        <w:rPr>
          <w:rFonts w:cs="David" w:hint="cs"/>
          <w:rtl/>
        </w:rPr>
      </w:pPr>
    </w:p>
    <w:p w14:paraId="5E87D63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C311721" w14:textId="77777777" w:rsidR="007415D3" w:rsidRPr="007415D3" w:rsidRDefault="007415D3" w:rsidP="007415D3">
      <w:pPr>
        <w:bidi/>
        <w:jc w:val="both"/>
        <w:rPr>
          <w:rFonts w:cs="David" w:hint="cs"/>
          <w:rtl/>
        </w:rPr>
      </w:pPr>
    </w:p>
    <w:p w14:paraId="22511419" w14:textId="77777777" w:rsidR="007415D3" w:rsidRPr="007415D3" w:rsidRDefault="007415D3" w:rsidP="007415D3">
      <w:pPr>
        <w:bidi/>
        <w:jc w:val="both"/>
        <w:rPr>
          <w:rFonts w:cs="David" w:hint="cs"/>
          <w:rtl/>
        </w:rPr>
      </w:pPr>
      <w:r w:rsidRPr="007415D3">
        <w:rPr>
          <w:rFonts w:cs="David" w:hint="cs"/>
          <w:rtl/>
        </w:rPr>
        <w:tab/>
        <w:t xml:space="preserve">חבר הכנסת ראובן ריבלין </w:t>
      </w:r>
      <w:r w:rsidRPr="007415D3">
        <w:rPr>
          <w:rFonts w:cs="David"/>
          <w:rtl/>
        </w:rPr>
        <w:t>–</w:t>
      </w:r>
      <w:r w:rsidRPr="007415D3">
        <w:rPr>
          <w:rFonts w:cs="David" w:hint="cs"/>
          <w:rtl/>
        </w:rPr>
        <w:t xml:space="preserve"> נגד</w:t>
      </w:r>
    </w:p>
    <w:p w14:paraId="1B7CC506" w14:textId="77777777" w:rsidR="007415D3" w:rsidRPr="007415D3" w:rsidRDefault="007415D3" w:rsidP="007415D3">
      <w:pPr>
        <w:bidi/>
        <w:jc w:val="both"/>
        <w:rPr>
          <w:rFonts w:cs="David" w:hint="cs"/>
          <w:rtl/>
        </w:rPr>
      </w:pPr>
    </w:p>
    <w:p w14:paraId="1C9F24AA"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ה צ ב ע ה</w:t>
      </w:r>
    </w:p>
    <w:p w14:paraId="204E4B0D"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בעד </w:t>
      </w:r>
      <w:r w:rsidRPr="007415D3">
        <w:rPr>
          <w:rFonts w:cs="David"/>
          <w:rtl/>
        </w:rPr>
        <w:t>–</w:t>
      </w:r>
      <w:r w:rsidRPr="007415D3">
        <w:rPr>
          <w:rFonts w:cs="David" w:hint="cs"/>
          <w:rtl/>
        </w:rPr>
        <w:t xml:space="preserve"> 11</w:t>
      </w:r>
    </w:p>
    <w:p w14:paraId="76A1FB86"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  נגד </w:t>
      </w:r>
      <w:r w:rsidRPr="007415D3">
        <w:rPr>
          <w:rFonts w:cs="David"/>
          <w:rtl/>
        </w:rPr>
        <w:t>–</w:t>
      </w:r>
      <w:r w:rsidRPr="007415D3">
        <w:rPr>
          <w:rFonts w:cs="David" w:hint="cs"/>
          <w:rtl/>
        </w:rPr>
        <w:t xml:space="preserve"> 13</w:t>
      </w:r>
    </w:p>
    <w:p w14:paraId="3F3B40A9"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r w:rsidRPr="007415D3">
        <w:rPr>
          <w:rFonts w:cs="David" w:hint="cs"/>
          <w:rtl/>
        </w:rPr>
        <w:tab/>
        <w:t xml:space="preserve">נמנעים </w:t>
      </w:r>
      <w:r w:rsidRPr="007415D3">
        <w:rPr>
          <w:rFonts w:cs="David"/>
          <w:rtl/>
        </w:rPr>
        <w:t>–</w:t>
      </w:r>
      <w:r w:rsidRPr="007415D3">
        <w:rPr>
          <w:rFonts w:cs="David" w:hint="cs"/>
          <w:rtl/>
        </w:rPr>
        <w:t xml:space="preserve"> 1</w:t>
      </w:r>
    </w:p>
    <w:p w14:paraId="5F2C6C55" w14:textId="77777777" w:rsidR="007415D3" w:rsidRPr="007415D3" w:rsidRDefault="007415D3" w:rsidP="007415D3">
      <w:pPr>
        <w:bidi/>
        <w:jc w:val="both"/>
        <w:rPr>
          <w:rFonts w:cs="David" w:hint="cs"/>
          <w:rtl/>
        </w:rPr>
      </w:pPr>
      <w:r w:rsidRPr="007415D3">
        <w:rPr>
          <w:rFonts w:cs="David" w:hint="cs"/>
          <w:rtl/>
        </w:rPr>
        <w:tab/>
      </w:r>
      <w:r w:rsidRPr="007415D3">
        <w:rPr>
          <w:rFonts w:cs="David" w:hint="cs"/>
          <w:rtl/>
        </w:rPr>
        <w:tab/>
      </w:r>
      <w:r w:rsidRPr="007415D3">
        <w:rPr>
          <w:rFonts w:cs="David" w:hint="cs"/>
          <w:rtl/>
        </w:rPr>
        <w:tab/>
      </w:r>
      <w:r w:rsidRPr="007415D3">
        <w:rPr>
          <w:rFonts w:cs="David" w:hint="cs"/>
          <w:rtl/>
        </w:rPr>
        <w:tab/>
      </w:r>
    </w:p>
    <w:p w14:paraId="4644EA05"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CD2A64B" w14:textId="77777777" w:rsidR="007415D3" w:rsidRPr="007415D3" w:rsidRDefault="007415D3" w:rsidP="007415D3">
      <w:pPr>
        <w:bidi/>
        <w:jc w:val="both"/>
        <w:rPr>
          <w:rFonts w:cs="David" w:hint="cs"/>
          <w:rtl/>
        </w:rPr>
      </w:pPr>
    </w:p>
    <w:p w14:paraId="18427B57" w14:textId="77777777" w:rsidR="007415D3" w:rsidRPr="007415D3" w:rsidRDefault="007415D3" w:rsidP="007415D3">
      <w:pPr>
        <w:bidi/>
        <w:ind w:firstLine="567"/>
        <w:jc w:val="both"/>
        <w:rPr>
          <w:rFonts w:cs="David" w:hint="cs"/>
          <w:rtl/>
        </w:rPr>
      </w:pPr>
      <w:r w:rsidRPr="007415D3">
        <w:rPr>
          <w:rFonts w:cs="David" w:hint="cs"/>
          <w:rtl/>
        </w:rPr>
        <w:t xml:space="preserve">13 </w:t>
      </w:r>
      <w:r w:rsidRPr="007415D3">
        <w:rPr>
          <w:rFonts w:cs="David"/>
          <w:rtl/>
        </w:rPr>
        <w:t>–</w:t>
      </w:r>
      <w:r w:rsidRPr="007415D3">
        <w:rPr>
          <w:rFonts w:cs="David" w:hint="cs"/>
          <w:rtl/>
        </w:rPr>
        <w:t xml:space="preserve"> נגד, 11 </w:t>
      </w:r>
      <w:r w:rsidRPr="007415D3">
        <w:rPr>
          <w:rFonts w:cs="David"/>
          <w:rtl/>
        </w:rPr>
        <w:t>–</w:t>
      </w:r>
      <w:r w:rsidRPr="007415D3">
        <w:rPr>
          <w:rFonts w:cs="David" w:hint="cs"/>
          <w:rtl/>
        </w:rPr>
        <w:t xml:space="preserve"> בעד, 1 </w:t>
      </w:r>
      <w:r w:rsidRPr="007415D3">
        <w:rPr>
          <w:rFonts w:cs="David"/>
          <w:rtl/>
        </w:rPr>
        <w:t>–</w:t>
      </w:r>
      <w:r w:rsidRPr="007415D3">
        <w:rPr>
          <w:rFonts w:cs="David" w:hint="cs"/>
          <w:rtl/>
        </w:rPr>
        <w:t xml:space="preserve"> נמנע. לפיכך,  אני קובעת שהצעת החוק בנושא חיילים משוחררים  פוצלה לפי סעיף 121,  והיא נשארת בוועדת הכנסת. </w:t>
      </w:r>
    </w:p>
    <w:p w14:paraId="49828841" w14:textId="77777777" w:rsidR="007415D3" w:rsidRPr="007415D3" w:rsidRDefault="007415D3" w:rsidP="007415D3">
      <w:pPr>
        <w:bidi/>
        <w:jc w:val="both"/>
        <w:rPr>
          <w:rFonts w:cs="David" w:hint="cs"/>
          <w:rtl/>
        </w:rPr>
      </w:pPr>
    </w:p>
    <w:p w14:paraId="2FB202AD" w14:textId="77777777" w:rsidR="007415D3" w:rsidRPr="007415D3" w:rsidRDefault="007415D3" w:rsidP="007415D3">
      <w:pPr>
        <w:bidi/>
        <w:jc w:val="both"/>
        <w:rPr>
          <w:rFonts w:cs="David" w:hint="cs"/>
          <w:rtl/>
        </w:rPr>
      </w:pPr>
      <w:r w:rsidRPr="007415D3">
        <w:rPr>
          <w:rFonts w:cs="David" w:hint="cs"/>
          <w:u w:val="single"/>
          <w:rtl/>
        </w:rPr>
        <w:t>ראובן ריבלין:</w:t>
      </w:r>
    </w:p>
    <w:p w14:paraId="5B1D7140" w14:textId="77777777" w:rsidR="007415D3" w:rsidRPr="007415D3" w:rsidRDefault="007415D3" w:rsidP="007415D3">
      <w:pPr>
        <w:bidi/>
        <w:jc w:val="both"/>
        <w:rPr>
          <w:rFonts w:cs="David" w:hint="cs"/>
          <w:rtl/>
        </w:rPr>
      </w:pPr>
    </w:p>
    <w:p w14:paraId="138E8C41" w14:textId="77777777" w:rsidR="007415D3" w:rsidRPr="007415D3" w:rsidRDefault="007415D3" w:rsidP="007415D3">
      <w:pPr>
        <w:bidi/>
        <w:jc w:val="both"/>
        <w:rPr>
          <w:rFonts w:cs="David" w:hint="cs"/>
          <w:rtl/>
        </w:rPr>
      </w:pPr>
      <w:r w:rsidRPr="007415D3">
        <w:rPr>
          <w:rFonts w:cs="David" w:hint="cs"/>
          <w:rtl/>
        </w:rPr>
        <w:tab/>
        <w:t xml:space="preserve"> יש לציין שההפרש לא צומצם. </w:t>
      </w:r>
    </w:p>
    <w:p w14:paraId="5EA75195" w14:textId="77777777" w:rsidR="007415D3" w:rsidRPr="007415D3" w:rsidRDefault="007415D3" w:rsidP="007415D3">
      <w:pPr>
        <w:bidi/>
        <w:jc w:val="both"/>
        <w:rPr>
          <w:rFonts w:cs="David" w:hint="cs"/>
          <w:rtl/>
        </w:rPr>
      </w:pPr>
    </w:p>
    <w:p w14:paraId="53F1B544"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AC3E05E" w14:textId="77777777" w:rsidR="007415D3" w:rsidRPr="007415D3" w:rsidRDefault="007415D3" w:rsidP="007415D3">
      <w:pPr>
        <w:bidi/>
        <w:jc w:val="both"/>
        <w:rPr>
          <w:rFonts w:cs="David" w:hint="cs"/>
          <w:rtl/>
        </w:rPr>
      </w:pPr>
    </w:p>
    <w:p w14:paraId="47838137" w14:textId="77777777" w:rsidR="007415D3" w:rsidRPr="007415D3" w:rsidRDefault="007415D3" w:rsidP="007415D3">
      <w:pPr>
        <w:bidi/>
        <w:jc w:val="both"/>
        <w:rPr>
          <w:rFonts w:cs="David" w:hint="cs"/>
          <w:rtl/>
        </w:rPr>
      </w:pPr>
      <w:r w:rsidRPr="007415D3">
        <w:rPr>
          <w:rFonts w:cs="David" w:hint="cs"/>
          <w:rtl/>
        </w:rPr>
        <w:tab/>
        <w:t xml:space="preserve">ההפרש צומצם. </w:t>
      </w:r>
    </w:p>
    <w:p w14:paraId="1B00F99E" w14:textId="77777777" w:rsidR="007415D3" w:rsidRPr="007415D3" w:rsidRDefault="007415D3" w:rsidP="007415D3">
      <w:pPr>
        <w:bidi/>
        <w:jc w:val="both"/>
        <w:rPr>
          <w:rFonts w:cs="David" w:hint="cs"/>
          <w:rtl/>
        </w:rPr>
      </w:pPr>
    </w:p>
    <w:p w14:paraId="0F74E5B0" w14:textId="77777777" w:rsidR="007415D3" w:rsidRPr="007415D3" w:rsidRDefault="007415D3" w:rsidP="007415D3">
      <w:pPr>
        <w:bidi/>
        <w:ind w:firstLine="567"/>
        <w:jc w:val="both"/>
        <w:rPr>
          <w:rFonts w:cs="David" w:hint="cs"/>
          <w:rtl/>
        </w:rPr>
      </w:pPr>
      <w:r w:rsidRPr="007415D3">
        <w:rPr>
          <w:rFonts w:cs="David" w:hint="cs"/>
          <w:rtl/>
        </w:rPr>
        <w:t xml:space="preserve"> אני עוברת לסעיף הבא 5(1)5(2) </w:t>
      </w:r>
      <w:r w:rsidRPr="007415D3">
        <w:rPr>
          <w:rFonts w:cs="David"/>
          <w:rtl/>
        </w:rPr>
        <w:t>–</w:t>
      </w:r>
      <w:r w:rsidRPr="007415D3">
        <w:rPr>
          <w:rFonts w:cs="David" w:hint="cs"/>
          <w:rtl/>
        </w:rPr>
        <w:t xml:space="preserve"> תיקון חוק הבטחת הכנסה, התשמ"א-1980 </w:t>
      </w:r>
      <w:r w:rsidRPr="007415D3">
        <w:rPr>
          <w:rFonts w:cs="David"/>
          <w:rtl/>
        </w:rPr>
        <w:t>–</w:t>
      </w:r>
      <w:r w:rsidRPr="007415D3">
        <w:rPr>
          <w:rFonts w:cs="David" w:hint="cs"/>
          <w:rtl/>
        </w:rPr>
        <w:t xml:space="preserve"> תכנית ויסקונסין. </w:t>
      </w:r>
    </w:p>
    <w:p w14:paraId="129C48C3" w14:textId="77777777" w:rsidR="007415D3" w:rsidRPr="007415D3" w:rsidRDefault="007415D3" w:rsidP="007415D3">
      <w:pPr>
        <w:bidi/>
        <w:ind w:firstLine="567"/>
        <w:jc w:val="both"/>
        <w:rPr>
          <w:rFonts w:cs="David" w:hint="cs"/>
          <w:rtl/>
        </w:rPr>
      </w:pPr>
    </w:p>
    <w:p w14:paraId="10A020AF" w14:textId="77777777" w:rsidR="007415D3" w:rsidRPr="007415D3" w:rsidRDefault="007415D3" w:rsidP="007415D3">
      <w:pPr>
        <w:bidi/>
        <w:jc w:val="both"/>
        <w:rPr>
          <w:rFonts w:cs="David" w:hint="cs"/>
          <w:rtl/>
        </w:rPr>
      </w:pPr>
      <w:r w:rsidRPr="007415D3">
        <w:rPr>
          <w:rFonts w:cs="David" w:hint="cs"/>
          <w:u w:val="single"/>
          <w:rtl/>
        </w:rPr>
        <w:t>משה שרוני:</w:t>
      </w:r>
    </w:p>
    <w:p w14:paraId="6A1283C2" w14:textId="77777777" w:rsidR="007415D3" w:rsidRPr="007415D3" w:rsidRDefault="007415D3" w:rsidP="007415D3">
      <w:pPr>
        <w:bidi/>
        <w:jc w:val="both"/>
        <w:rPr>
          <w:rFonts w:cs="David" w:hint="cs"/>
          <w:rtl/>
        </w:rPr>
      </w:pPr>
      <w:r w:rsidRPr="007415D3">
        <w:rPr>
          <w:rFonts w:cs="David" w:hint="cs"/>
          <w:rtl/>
        </w:rPr>
        <w:tab/>
      </w:r>
    </w:p>
    <w:p w14:paraId="63558D6E" w14:textId="77777777" w:rsidR="007415D3" w:rsidRPr="007415D3" w:rsidRDefault="007415D3" w:rsidP="007415D3">
      <w:pPr>
        <w:bidi/>
        <w:jc w:val="both"/>
        <w:rPr>
          <w:rFonts w:cs="David" w:hint="cs"/>
          <w:rtl/>
        </w:rPr>
      </w:pPr>
      <w:r w:rsidRPr="007415D3">
        <w:rPr>
          <w:rFonts w:cs="David" w:hint="cs"/>
          <w:rtl/>
        </w:rPr>
        <w:tab/>
        <w:t xml:space="preserve">מי המציא את ויסקונסין? </w:t>
      </w:r>
    </w:p>
    <w:p w14:paraId="641F9AA3" w14:textId="77777777" w:rsidR="007415D3" w:rsidRPr="007415D3" w:rsidRDefault="007415D3" w:rsidP="007415D3">
      <w:pPr>
        <w:bidi/>
        <w:ind w:firstLine="567"/>
        <w:jc w:val="both"/>
        <w:rPr>
          <w:rFonts w:cs="David" w:hint="cs"/>
          <w:rtl/>
        </w:rPr>
      </w:pPr>
    </w:p>
    <w:p w14:paraId="2B7C4BB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A715F8E" w14:textId="77777777" w:rsidR="007415D3" w:rsidRPr="007415D3" w:rsidRDefault="007415D3" w:rsidP="007415D3">
      <w:pPr>
        <w:bidi/>
        <w:jc w:val="both"/>
        <w:rPr>
          <w:rFonts w:cs="David" w:hint="cs"/>
          <w:rtl/>
        </w:rPr>
      </w:pPr>
    </w:p>
    <w:p w14:paraId="4A6BADA4" w14:textId="77777777" w:rsidR="007415D3" w:rsidRPr="007415D3" w:rsidRDefault="007415D3" w:rsidP="007415D3">
      <w:pPr>
        <w:bidi/>
        <w:ind w:firstLine="567"/>
        <w:jc w:val="both"/>
        <w:rPr>
          <w:rFonts w:cs="David" w:hint="cs"/>
          <w:rtl/>
        </w:rPr>
      </w:pPr>
      <w:r w:rsidRPr="007415D3">
        <w:rPr>
          <w:rFonts w:cs="David" w:hint="cs"/>
          <w:rtl/>
        </w:rPr>
        <w:t>אני רוצה לראות את ישראל ביתנו, אני רוצה לראות שיציעו ועדת חקירה פרלמנטארי</w:t>
      </w:r>
      <w:r w:rsidRPr="007415D3">
        <w:rPr>
          <w:rFonts w:cs="David" w:hint="eastAsia"/>
          <w:rtl/>
        </w:rPr>
        <w:t>ת</w:t>
      </w:r>
      <w:r w:rsidRPr="007415D3">
        <w:rPr>
          <w:rFonts w:cs="David" w:hint="cs"/>
          <w:rtl/>
        </w:rPr>
        <w:t xml:space="preserve">.  אני מבקש הצבעה שמית על ויסקונסין. </w:t>
      </w:r>
    </w:p>
    <w:p w14:paraId="1FF14B5D" w14:textId="77777777" w:rsidR="007415D3" w:rsidRPr="007415D3" w:rsidRDefault="007415D3" w:rsidP="007415D3">
      <w:pPr>
        <w:bidi/>
        <w:jc w:val="both"/>
        <w:rPr>
          <w:rFonts w:cs="David" w:hint="cs"/>
          <w:rtl/>
        </w:rPr>
      </w:pPr>
    </w:p>
    <w:p w14:paraId="06E50003"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1A3E22AC" w14:textId="77777777" w:rsidR="007415D3" w:rsidRPr="007415D3" w:rsidRDefault="007415D3" w:rsidP="007415D3">
      <w:pPr>
        <w:bidi/>
        <w:jc w:val="both"/>
        <w:rPr>
          <w:rFonts w:cs="David" w:hint="cs"/>
          <w:i/>
          <w:iCs/>
          <w:rtl/>
        </w:rPr>
      </w:pPr>
    </w:p>
    <w:p w14:paraId="5CC4E112" w14:textId="77777777" w:rsidR="007415D3" w:rsidRPr="007415D3" w:rsidRDefault="007415D3" w:rsidP="007415D3">
      <w:pPr>
        <w:bidi/>
        <w:jc w:val="both"/>
        <w:rPr>
          <w:rFonts w:cs="David" w:hint="cs"/>
          <w:rtl/>
        </w:rPr>
      </w:pPr>
      <w:r w:rsidRPr="007415D3">
        <w:rPr>
          <w:rFonts w:cs="David" w:hint="cs"/>
          <w:i/>
          <w:iCs/>
          <w:rtl/>
        </w:rPr>
        <w:tab/>
        <w:t xml:space="preserve"> </w:t>
      </w:r>
      <w:r w:rsidRPr="007415D3">
        <w:rPr>
          <w:rFonts w:cs="David" w:hint="cs"/>
          <w:rtl/>
        </w:rPr>
        <w:t xml:space="preserve">שוב פעם? </w:t>
      </w:r>
    </w:p>
    <w:p w14:paraId="07FB5F69" w14:textId="77777777" w:rsidR="007415D3" w:rsidRPr="007415D3" w:rsidRDefault="007415D3" w:rsidP="007415D3">
      <w:pPr>
        <w:bidi/>
        <w:jc w:val="both"/>
        <w:rPr>
          <w:rFonts w:cs="David" w:hint="cs"/>
          <w:rtl/>
        </w:rPr>
      </w:pPr>
    </w:p>
    <w:p w14:paraId="5187F9E3" w14:textId="77777777" w:rsidR="007415D3" w:rsidRPr="007415D3" w:rsidRDefault="007415D3" w:rsidP="007415D3">
      <w:pPr>
        <w:bidi/>
        <w:jc w:val="both"/>
        <w:rPr>
          <w:rFonts w:cs="David" w:hint="cs"/>
          <w:rtl/>
        </w:rPr>
      </w:pPr>
      <w:r w:rsidRPr="007415D3">
        <w:rPr>
          <w:rFonts w:cs="David" w:hint="cs"/>
          <w:u w:val="single"/>
          <w:rtl/>
        </w:rPr>
        <w:t>משה שרוני:</w:t>
      </w:r>
    </w:p>
    <w:p w14:paraId="688A62E3" w14:textId="77777777" w:rsidR="007415D3" w:rsidRPr="007415D3" w:rsidRDefault="007415D3" w:rsidP="007415D3">
      <w:pPr>
        <w:bidi/>
        <w:jc w:val="both"/>
        <w:rPr>
          <w:rFonts w:cs="David" w:hint="cs"/>
          <w:rtl/>
        </w:rPr>
      </w:pPr>
    </w:p>
    <w:p w14:paraId="20008E1C" w14:textId="77777777" w:rsidR="007415D3" w:rsidRPr="007415D3" w:rsidRDefault="007415D3" w:rsidP="007415D3">
      <w:pPr>
        <w:bidi/>
        <w:jc w:val="both"/>
        <w:rPr>
          <w:rFonts w:cs="David" w:hint="cs"/>
          <w:rtl/>
        </w:rPr>
      </w:pPr>
      <w:r w:rsidRPr="007415D3">
        <w:rPr>
          <w:rFonts w:cs="David" w:hint="cs"/>
          <w:rtl/>
        </w:rPr>
        <w:tab/>
        <w:t xml:space="preserve">מה שמית כל הזמן, מה קרה? יש גבול לכל הדברים האלה, חבר הכנסת סער. </w:t>
      </w:r>
    </w:p>
    <w:p w14:paraId="50589460" w14:textId="77777777" w:rsidR="007415D3" w:rsidRPr="007415D3" w:rsidRDefault="007415D3" w:rsidP="007415D3">
      <w:pPr>
        <w:bidi/>
        <w:jc w:val="both"/>
        <w:rPr>
          <w:rFonts w:cs="David" w:hint="cs"/>
          <w:rtl/>
        </w:rPr>
      </w:pPr>
    </w:p>
    <w:p w14:paraId="7140F64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435B020" w14:textId="77777777" w:rsidR="007415D3" w:rsidRPr="007415D3" w:rsidRDefault="007415D3" w:rsidP="007415D3">
      <w:pPr>
        <w:bidi/>
        <w:jc w:val="both"/>
        <w:rPr>
          <w:rFonts w:cs="David" w:hint="cs"/>
          <w:rtl/>
        </w:rPr>
      </w:pPr>
    </w:p>
    <w:p w14:paraId="7AB2B8D4" w14:textId="77777777" w:rsidR="007415D3" w:rsidRPr="007415D3" w:rsidRDefault="007415D3" w:rsidP="007415D3">
      <w:pPr>
        <w:bidi/>
        <w:jc w:val="both"/>
        <w:rPr>
          <w:rFonts w:cs="David" w:hint="cs"/>
          <w:rtl/>
        </w:rPr>
      </w:pPr>
      <w:r w:rsidRPr="007415D3">
        <w:rPr>
          <w:rFonts w:cs="David" w:hint="cs"/>
          <w:rtl/>
        </w:rPr>
        <w:tab/>
        <w:t xml:space="preserve"> אני עוברת להצבעה שמית. תעזרו לי,  אני אעזור לכם. לא תעזרו לי אני לא אעזור לכם. מספיק, די.  חבר הכנסת יצחקי, הצעת הממשלה היא לפצל או להשאיר? </w:t>
      </w:r>
    </w:p>
    <w:p w14:paraId="35698ADD" w14:textId="77777777" w:rsidR="007415D3" w:rsidRPr="007415D3" w:rsidRDefault="007415D3" w:rsidP="007415D3">
      <w:pPr>
        <w:bidi/>
        <w:jc w:val="both"/>
        <w:rPr>
          <w:rFonts w:cs="David" w:hint="cs"/>
          <w:rtl/>
        </w:rPr>
      </w:pPr>
    </w:p>
    <w:p w14:paraId="2D00FEDA" w14:textId="77777777" w:rsidR="007415D3" w:rsidRPr="007415D3" w:rsidRDefault="007415D3" w:rsidP="007415D3">
      <w:pPr>
        <w:pStyle w:val="Heading5"/>
        <w:rPr>
          <w:rFonts w:hint="cs"/>
          <w:rtl/>
        </w:rPr>
      </w:pPr>
      <w:r w:rsidRPr="007415D3">
        <w:rPr>
          <w:rFonts w:hint="cs"/>
          <w:u w:val="single"/>
          <w:rtl/>
        </w:rPr>
        <w:t>אביגדור יצחקי:</w:t>
      </w:r>
    </w:p>
    <w:p w14:paraId="1A3DBE60" w14:textId="77777777" w:rsidR="007415D3" w:rsidRPr="007415D3" w:rsidRDefault="007415D3" w:rsidP="007415D3">
      <w:pPr>
        <w:pStyle w:val="Heading5"/>
        <w:rPr>
          <w:rFonts w:hint="cs"/>
          <w:rtl/>
        </w:rPr>
      </w:pPr>
    </w:p>
    <w:p w14:paraId="4DBD1FCC" w14:textId="77777777" w:rsidR="007415D3" w:rsidRPr="007415D3" w:rsidRDefault="007415D3" w:rsidP="007415D3">
      <w:pPr>
        <w:bidi/>
        <w:jc w:val="both"/>
        <w:rPr>
          <w:rFonts w:cs="David" w:hint="cs"/>
          <w:rtl/>
        </w:rPr>
      </w:pPr>
      <w:r w:rsidRPr="007415D3">
        <w:rPr>
          <w:rFonts w:cs="David" w:hint="cs"/>
          <w:rtl/>
        </w:rPr>
        <w:tab/>
        <w:t xml:space="preserve">להשאיר. </w:t>
      </w:r>
    </w:p>
    <w:p w14:paraId="6B79B46A" w14:textId="77777777" w:rsidR="007415D3" w:rsidRPr="007415D3" w:rsidRDefault="007415D3" w:rsidP="007415D3">
      <w:pPr>
        <w:bidi/>
        <w:jc w:val="both"/>
        <w:rPr>
          <w:rFonts w:cs="David" w:hint="cs"/>
          <w:rtl/>
        </w:rPr>
      </w:pPr>
    </w:p>
    <w:p w14:paraId="370B488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E982C3" w14:textId="77777777" w:rsidR="007415D3" w:rsidRPr="007415D3" w:rsidRDefault="007415D3" w:rsidP="007415D3">
      <w:pPr>
        <w:bidi/>
        <w:jc w:val="both"/>
        <w:rPr>
          <w:rFonts w:cs="David" w:hint="cs"/>
          <w:rtl/>
        </w:rPr>
      </w:pPr>
    </w:p>
    <w:p w14:paraId="074A3D06" w14:textId="77777777" w:rsidR="007415D3" w:rsidRPr="007415D3" w:rsidRDefault="007415D3" w:rsidP="007415D3">
      <w:pPr>
        <w:bidi/>
        <w:jc w:val="both"/>
        <w:rPr>
          <w:rFonts w:cs="David" w:hint="cs"/>
          <w:rtl/>
        </w:rPr>
      </w:pPr>
      <w:r w:rsidRPr="007415D3">
        <w:rPr>
          <w:rFonts w:cs="David" w:hint="cs"/>
          <w:rtl/>
        </w:rPr>
        <w:tab/>
        <w:t xml:space="preserve"> להשאיר במסגרת חוק ההסדרים. אני עוברת להצבעה. </w:t>
      </w:r>
    </w:p>
    <w:p w14:paraId="4613BBE9" w14:textId="77777777" w:rsidR="007415D3" w:rsidRPr="007415D3" w:rsidRDefault="007415D3" w:rsidP="007415D3">
      <w:pPr>
        <w:bidi/>
        <w:jc w:val="both"/>
        <w:rPr>
          <w:rFonts w:cs="David" w:hint="cs"/>
          <w:rtl/>
        </w:rPr>
      </w:pPr>
    </w:p>
    <w:p w14:paraId="7E1CC457" w14:textId="77777777" w:rsidR="007415D3" w:rsidRPr="007415D3" w:rsidRDefault="007415D3" w:rsidP="007415D3">
      <w:pPr>
        <w:bidi/>
        <w:jc w:val="both"/>
        <w:rPr>
          <w:rFonts w:cs="David" w:hint="cs"/>
          <w:rtl/>
        </w:rPr>
      </w:pPr>
      <w:r w:rsidRPr="007415D3">
        <w:rPr>
          <w:rFonts w:cs="David" w:hint="cs"/>
          <w:rtl/>
        </w:rPr>
        <w:tab/>
        <w:t xml:space="preserve">חבר הכנסת אביגדור יצחקי </w:t>
      </w:r>
      <w:r w:rsidRPr="007415D3">
        <w:rPr>
          <w:rFonts w:cs="David"/>
          <w:rtl/>
        </w:rPr>
        <w:t>–</w:t>
      </w:r>
      <w:r w:rsidRPr="007415D3">
        <w:rPr>
          <w:rFonts w:cs="David" w:hint="cs"/>
          <w:rtl/>
        </w:rPr>
        <w:t xml:space="preserve"> בעד</w:t>
      </w:r>
    </w:p>
    <w:p w14:paraId="30A5309F" w14:textId="77777777" w:rsidR="007415D3" w:rsidRPr="007415D3" w:rsidRDefault="007415D3" w:rsidP="007415D3">
      <w:pPr>
        <w:bidi/>
        <w:jc w:val="both"/>
        <w:rPr>
          <w:rFonts w:cs="David" w:hint="cs"/>
          <w:rtl/>
        </w:rPr>
      </w:pPr>
      <w:r w:rsidRPr="007415D3">
        <w:rPr>
          <w:rFonts w:cs="David" w:hint="cs"/>
          <w:rtl/>
        </w:rPr>
        <w:tab/>
        <w:t xml:space="preserve">חבר הכנסת עתניאל  שנלר </w:t>
      </w:r>
      <w:r w:rsidRPr="007415D3">
        <w:rPr>
          <w:rFonts w:cs="David"/>
          <w:rtl/>
        </w:rPr>
        <w:t>–</w:t>
      </w:r>
      <w:r w:rsidRPr="007415D3">
        <w:rPr>
          <w:rFonts w:cs="David" w:hint="cs"/>
          <w:rtl/>
        </w:rPr>
        <w:t xml:space="preserve"> בעד</w:t>
      </w:r>
    </w:p>
    <w:p w14:paraId="4C4716B5" w14:textId="77777777" w:rsidR="007415D3" w:rsidRPr="007415D3" w:rsidRDefault="007415D3" w:rsidP="007415D3">
      <w:pPr>
        <w:bidi/>
        <w:jc w:val="both"/>
        <w:rPr>
          <w:rFonts w:cs="David" w:hint="cs"/>
          <w:rtl/>
        </w:rPr>
      </w:pPr>
      <w:r w:rsidRPr="007415D3">
        <w:rPr>
          <w:rFonts w:cs="David" w:hint="cs"/>
          <w:rtl/>
        </w:rPr>
        <w:tab/>
        <w:t xml:space="preserve">חבר הכנסת  מיכאל נודלמן </w:t>
      </w:r>
      <w:r w:rsidRPr="007415D3">
        <w:rPr>
          <w:rFonts w:cs="David"/>
          <w:rtl/>
        </w:rPr>
        <w:t>–</w:t>
      </w:r>
      <w:r w:rsidRPr="007415D3">
        <w:rPr>
          <w:rFonts w:cs="David" w:hint="cs"/>
          <w:rtl/>
        </w:rPr>
        <w:t xml:space="preserve"> בעד</w:t>
      </w:r>
    </w:p>
    <w:p w14:paraId="5E3EFA83" w14:textId="77777777" w:rsidR="007415D3" w:rsidRPr="007415D3" w:rsidRDefault="007415D3" w:rsidP="007415D3">
      <w:pPr>
        <w:bidi/>
        <w:jc w:val="both"/>
        <w:rPr>
          <w:rFonts w:cs="David" w:hint="cs"/>
          <w:rtl/>
        </w:rPr>
      </w:pPr>
      <w:r w:rsidRPr="007415D3">
        <w:rPr>
          <w:rFonts w:cs="David" w:hint="cs"/>
          <w:rtl/>
        </w:rPr>
        <w:tab/>
        <w:t xml:space="preserve">חבר הכנסת שי חרמש </w:t>
      </w:r>
      <w:r w:rsidRPr="007415D3">
        <w:rPr>
          <w:rFonts w:cs="David"/>
          <w:rtl/>
        </w:rPr>
        <w:t>–</w:t>
      </w:r>
      <w:r w:rsidRPr="007415D3">
        <w:rPr>
          <w:rFonts w:cs="David" w:hint="cs"/>
          <w:rtl/>
        </w:rPr>
        <w:t xml:space="preserve"> בעד</w:t>
      </w:r>
    </w:p>
    <w:p w14:paraId="311D6ED9" w14:textId="77777777" w:rsidR="007415D3" w:rsidRPr="007415D3" w:rsidRDefault="007415D3" w:rsidP="007415D3">
      <w:pPr>
        <w:bidi/>
        <w:jc w:val="both"/>
        <w:rPr>
          <w:rFonts w:cs="David" w:hint="cs"/>
          <w:rtl/>
        </w:rPr>
      </w:pPr>
      <w:r w:rsidRPr="007415D3">
        <w:rPr>
          <w:rFonts w:cs="David" w:hint="cs"/>
          <w:rtl/>
        </w:rPr>
        <w:tab/>
        <w:t xml:space="preserve">חברת הכנסת יחימוביץ </w:t>
      </w:r>
      <w:r w:rsidRPr="007415D3">
        <w:rPr>
          <w:rFonts w:cs="David"/>
          <w:rtl/>
        </w:rPr>
        <w:t>–</w:t>
      </w:r>
      <w:r w:rsidRPr="007415D3">
        <w:rPr>
          <w:rFonts w:cs="David" w:hint="cs"/>
          <w:rtl/>
        </w:rPr>
        <w:t xml:space="preserve"> </w:t>
      </w:r>
    </w:p>
    <w:p w14:paraId="51324CF4" w14:textId="77777777" w:rsidR="007415D3" w:rsidRPr="007415D3" w:rsidRDefault="007415D3" w:rsidP="007415D3">
      <w:pPr>
        <w:bidi/>
        <w:jc w:val="both"/>
        <w:rPr>
          <w:rFonts w:cs="David" w:hint="cs"/>
          <w:rtl/>
        </w:rPr>
      </w:pPr>
    </w:p>
    <w:p w14:paraId="11BF097B" w14:textId="77777777" w:rsidR="007415D3" w:rsidRPr="007415D3" w:rsidRDefault="007415D3" w:rsidP="007415D3">
      <w:pPr>
        <w:pStyle w:val="Heading5"/>
        <w:rPr>
          <w:rFonts w:hint="cs"/>
          <w:rtl/>
        </w:rPr>
      </w:pPr>
      <w:r w:rsidRPr="007415D3">
        <w:rPr>
          <w:rFonts w:hint="cs"/>
          <w:u w:val="single"/>
          <w:rtl/>
        </w:rPr>
        <w:t>שלי יחימוביץ:</w:t>
      </w:r>
    </w:p>
    <w:p w14:paraId="68DB692E" w14:textId="77777777" w:rsidR="007415D3" w:rsidRPr="007415D3" w:rsidRDefault="007415D3" w:rsidP="007415D3">
      <w:pPr>
        <w:pStyle w:val="Heading5"/>
        <w:rPr>
          <w:rFonts w:hint="cs"/>
          <w:rtl/>
        </w:rPr>
      </w:pPr>
    </w:p>
    <w:p w14:paraId="445EFE13" w14:textId="77777777" w:rsidR="007415D3" w:rsidRPr="007415D3" w:rsidRDefault="007415D3" w:rsidP="007415D3">
      <w:pPr>
        <w:bidi/>
        <w:jc w:val="both"/>
        <w:rPr>
          <w:rFonts w:cs="David" w:hint="cs"/>
          <w:rtl/>
        </w:rPr>
      </w:pPr>
      <w:r w:rsidRPr="007415D3">
        <w:rPr>
          <w:rFonts w:cs="David" w:hint="cs"/>
          <w:rtl/>
        </w:rPr>
        <w:tab/>
        <w:t xml:space="preserve">נגד ויסקונסין. </w:t>
      </w:r>
    </w:p>
    <w:p w14:paraId="0B45FC1E" w14:textId="77777777" w:rsidR="007415D3" w:rsidRPr="007415D3" w:rsidRDefault="007415D3" w:rsidP="007415D3">
      <w:pPr>
        <w:bidi/>
        <w:jc w:val="both"/>
        <w:rPr>
          <w:rFonts w:cs="David" w:hint="cs"/>
          <w:rtl/>
        </w:rPr>
      </w:pPr>
    </w:p>
    <w:p w14:paraId="16E5BCE1"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68BBD23" w14:textId="77777777" w:rsidR="007415D3" w:rsidRPr="007415D3" w:rsidRDefault="007415D3" w:rsidP="007415D3">
      <w:pPr>
        <w:bidi/>
        <w:jc w:val="both"/>
        <w:rPr>
          <w:rFonts w:cs="David" w:hint="cs"/>
          <w:rtl/>
        </w:rPr>
      </w:pPr>
    </w:p>
    <w:p w14:paraId="39E3A070" w14:textId="77777777" w:rsidR="007415D3" w:rsidRPr="007415D3" w:rsidRDefault="007415D3" w:rsidP="007415D3">
      <w:pPr>
        <w:bidi/>
        <w:jc w:val="both"/>
        <w:rPr>
          <w:rFonts w:cs="David" w:hint="cs"/>
          <w:rtl/>
        </w:rPr>
      </w:pPr>
      <w:r w:rsidRPr="007415D3">
        <w:rPr>
          <w:rFonts w:cs="David" w:hint="cs"/>
          <w:rtl/>
        </w:rPr>
        <w:tab/>
        <w:t xml:space="preserve"> בלי הערות בבקשה. </w:t>
      </w:r>
      <w:r w:rsidRPr="007415D3">
        <w:rPr>
          <w:rFonts w:cs="David" w:hint="cs"/>
          <w:rtl/>
        </w:rPr>
        <w:tab/>
      </w:r>
    </w:p>
    <w:p w14:paraId="6C8EAF6B" w14:textId="77777777" w:rsidR="007415D3" w:rsidRPr="007415D3" w:rsidRDefault="007415D3" w:rsidP="007415D3">
      <w:pPr>
        <w:bidi/>
        <w:jc w:val="both"/>
        <w:rPr>
          <w:rFonts w:cs="David" w:hint="cs"/>
          <w:rtl/>
        </w:rPr>
      </w:pPr>
    </w:p>
    <w:p w14:paraId="38EC87B2" w14:textId="77777777" w:rsidR="007415D3" w:rsidRPr="007415D3" w:rsidRDefault="007415D3" w:rsidP="007415D3">
      <w:pPr>
        <w:bidi/>
        <w:jc w:val="both"/>
        <w:rPr>
          <w:rFonts w:cs="David" w:hint="cs"/>
          <w:rtl/>
        </w:rPr>
      </w:pPr>
      <w:r w:rsidRPr="007415D3">
        <w:rPr>
          <w:rFonts w:cs="David" w:hint="cs"/>
          <w:rtl/>
        </w:rPr>
        <w:tab/>
        <w:t xml:space="preserve">חברת הכנסת קולט אביטל </w:t>
      </w:r>
      <w:r w:rsidRPr="007415D3">
        <w:rPr>
          <w:rFonts w:cs="David"/>
          <w:rtl/>
        </w:rPr>
        <w:t>–</w:t>
      </w:r>
      <w:r w:rsidRPr="007415D3">
        <w:rPr>
          <w:rFonts w:cs="David" w:hint="cs"/>
          <w:rtl/>
        </w:rPr>
        <w:t xml:space="preserve"> בעד</w:t>
      </w:r>
    </w:p>
    <w:p w14:paraId="651E79D3" w14:textId="77777777" w:rsidR="007415D3" w:rsidRPr="007415D3" w:rsidRDefault="007415D3" w:rsidP="007415D3">
      <w:pPr>
        <w:bidi/>
        <w:jc w:val="both"/>
        <w:rPr>
          <w:rFonts w:cs="David" w:hint="cs"/>
          <w:rtl/>
        </w:rPr>
      </w:pPr>
      <w:r w:rsidRPr="007415D3">
        <w:rPr>
          <w:rFonts w:cs="David" w:hint="cs"/>
          <w:rtl/>
        </w:rPr>
        <w:tab/>
        <w:t xml:space="preserve">חבר הכנסת יורם מרציאנו </w:t>
      </w:r>
      <w:r w:rsidRPr="007415D3">
        <w:rPr>
          <w:rFonts w:cs="David"/>
          <w:rtl/>
        </w:rPr>
        <w:t>–</w:t>
      </w:r>
      <w:r w:rsidRPr="007415D3">
        <w:rPr>
          <w:rFonts w:cs="David" w:hint="cs"/>
          <w:rtl/>
        </w:rPr>
        <w:t xml:space="preserve"> בעד</w:t>
      </w:r>
    </w:p>
    <w:p w14:paraId="5D347C67" w14:textId="77777777" w:rsidR="007415D3" w:rsidRPr="007415D3" w:rsidRDefault="007415D3" w:rsidP="007415D3">
      <w:pPr>
        <w:bidi/>
        <w:jc w:val="both"/>
        <w:rPr>
          <w:rFonts w:cs="David" w:hint="cs"/>
          <w:rtl/>
        </w:rPr>
      </w:pPr>
      <w:r w:rsidRPr="007415D3">
        <w:rPr>
          <w:rFonts w:cs="David" w:hint="cs"/>
          <w:rtl/>
        </w:rPr>
        <w:tab/>
        <w:t xml:space="preserve">חברת הכנסת נאדיה חילו </w:t>
      </w:r>
      <w:r w:rsidRPr="007415D3">
        <w:rPr>
          <w:rFonts w:cs="David"/>
          <w:rtl/>
        </w:rPr>
        <w:t>–</w:t>
      </w:r>
      <w:r w:rsidRPr="007415D3">
        <w:rPr>
          <w:rFonts w:cs="David" w:hint="cs"/>
          <w:rtl/>
        </w:rPr>
        <w:t xml:space="preserve"> נגד</w:t>
      </w:r>
    </w:p>
    <w:p w14:paraId="419552B6" w14:textId="77777777" w:rsidR="007415D3" w:rsidRPr="007415D3" w:rsidRDefault="007415D3" w:rsidP="007415D3">
      <w:pPr>
        <w:bidi/>
        <w:jc w:val="both"/>
        <w:rPr>
          <w:rFonts w:cs="David" w:hint="cs"/>
          <w:rtl/>
        </w:rPr>
      </w:pPr>
      <w:r w:rsidRPr="007415D3">
        <w:rPr>
          <w:rFonts w:cs="David" w:hint="cs"/>
          <w:rtl/>
        </w:rPr>
        <w:tab/>
        <w:t xml:space="preserve">חבר הכנסת דוד אזולאי </w:t>
      </w:r>
      <w:r w:rsidRPr="007415D3">
        <w:rPr>
          <w:rFonts w:cs="David"/>
          <w:rtl/>
        </w:rPr>
        <w:t>–</w:t>
      </w:r>
      <w:r w:rsidRPr="007415D3">
        <w:rPr>
          <w:rFonts w:cs="David" w:hint="cs"/>
          <w:rtl/>
        </w:rPr>
        <w:t xml:space="preserve"> בעד</w:t>
      </w:r>
    </w:p>
    <w:p w14:paraId="1892DB0C" w14:textId="77777777" w:rsidR="007415D3" w:rsidRPr="007415D3" w:rsidRDefault="007415D3" w:rsidP="007415D3">
      <w:pPr>
        <w:bidi/>
        <w:jc w:val="both"/>
        <w:rPr>
          <w:rFonts w:cs="David" w:hint="cs"/>
          <w:rtl/>
        </w:rPr>
      </w:pPr>
      <w:r w:rsidRPr="007415D3">
        <w:rPr>
          <w:rFonts w:cs="David" w:hint="cs"/>
          <w:rtl/>
        </w:rPr>
        <w:tab/>
        <w:t xml:space="preserve">חבר הכנסת נסים זאב </w:t>
      </w:r>
      <w:r w:rsidRPr="007415D3">
        <w:rPr>
          <w:rFonts w:cs="David"/>
          <w:rtl/>
        </w:rPr>
        <w:t>–</w:t>
      </w:r>
      <w:r w:rsidRPr="007415D3">
        <w:rPr>
          <w:rFonts w:cs="David" w:hint="cs"/>
          <w:rtl/>
        </w:rPr>
        <w:t xml:space="preserve"> בעד</w:t>
      </w:r>
    </w:p>
    <w:p w14:paraId="54EA2769" w14:textId="77777777" w:rsidR="007415D3" w:rsidRPr="007415D3" w:rsidRDefault="007415D3" w:rsidP="007415D3">
      <w:pPr>
        <w:bidi/>
        <w:jc w:val="both"/>
        <w:rPr>
          <w:rFonts w:cs="David" w:hint="cs"/>
          <w:rtl/>
        </w:rPr>
      </w:pPr>
      <w:r w:rsidRPr="007415D3">
        <w:rPr>
          <w:rFonts w:cs="David" w:hint="cs"/>
          <w:rtl/>
        </w:rPr>
        <w:tab/>
        <w:t xml:space="preserve">חבר הכנסת יעקב מרגי </w:t>
      </w:r>
      <w:r w:rsidRPr="007415D3">
        <w:rPr>
          <w:rFonts w:cs="David"/>
          <w:rtl/>
        </w:rPr>
        <w:t>–</w:t>
      </w:r>
      <w:r w:rsidRPr="007415D3">
        <w:rPr>
          <w:rFonts w:cs="David" w:hint="cs"/>
          <w:rtl/>
        </w:rPr>
        <w:t xml:space="preserve"> בעד</w:t>
      </w:r>
    </w:p>
    <w:p w14:paraId="35F6CEFF" w14:textId="77777777" w:rsidR="007415D3" w:rsidRPr="007415D3" w:rsidRDefault="007415D3" w:rsidP="007415D3">
      <w:pPr>
        <w:bidi/>
        <w:jc w:val="both"/>
        <w:rPr>
          <w:rFonts w:cs="David" w:hint="cs"/>
          <w:rtl/>
        </w:rPr>
      </w:pPr>
      <w:r w:rsidRPr="007415D3">
        <w:rPr>
          <w:rFonts w:cs="David" w:hint="cs"/>
          <w:rtl/>
        </w:rPr>
        <w:tab/>
        <w:t>חבר הכנסת משה שרוני- בעד</w:t>
      </w:r>
    </w:p>
    <w:p w14:paraId="586FDD09" w14:textId="77777777" w:rsidR="007415D3" w:rsidRPr="007415D3" w:rsidRDefault="007415D3" w:rsidP="007415D3">
      <w:pPr>
        <w:bidi/>
        <w:jc w:val="both"/>
        <w:rPr>
          <w:rFonts w:cs="David" w:hint="cs"/>
          <w:rtl/>
        </w:rPr>
      </w:pPr>
      <w:r w:rsidRPr="007415D3">
        <w:rPr>
          <w:rFonts w:cs="David" w:hint="cs"/>
          <w:rtl/>
        </w:rPr>
        <w:tab/>
        <w:t xml:space="preserve">חבר הכנסת יצחק גלנטי </w:t>
      </w:r>
      <w:r w:rsidRPr="007415D3">
        <w:rPr>
          <w:rFonts w:cs="David"/>
          <w:rtl/>
        </w:rPr>
        <w:t>–</w:t>
      </w:r>
      <w:r w:rsidRPr="007415D3">
        <w:rPr>
          <w:rFonts w:cs="David" w:hint="cs"/>
          <w:rtl/>
        </w:rPr>
        <w:t xml:space="preserve"> בעד</w:t>
      </w:r>
    </w:p>
    <w:p w14:paraId="567F7849" w14:textId="77777777" w:rsidR="007415D3" w:rsidRPr="007415D3" w:rsidRDefault="007415D3" w:rsidP="007415D3">
      <w:pPr>
        <w:bidi/>
        <w:jc w:val="both"/>
        <w:rPr>
          <w:rFonts w:cs="David" w:hint="cs"/>
          <w:rtl/>
        </w:rPr>
      </w:pPr>
      <w:r w:rsidRPr="007415D3">
        <w:rPr>
          <w:rFonts w:cs="David" w:hint="cs"/>
          <w:rtl/>
        </w:rPr>
        <w:tab/>
        <w:t xml:space="preserve">חבר הכנסת מאיר פרוש </w:t>
      </w:r>
      <w:r w:rsidRPr="007415D3">
        <w:rPr>
          <w:rFonts w:cs="David"/>
          <w:rtl/>
        </w:rPr>
        <w:t>–</w:t>
      </w:r>
      <w:r w:rsidRPr="007415D3">
        <w:rPr>
          <w:rFonts w:cs="David" w:hint="cs"/>
          <w:rtl/>
        </w:rPr>
        <w:t xml:space="preserve"> נגד</w:t>
      </w:r>
    </w:p>
    <w:p w14:paraId="73367670" w14:textId="77777777" w:rsidR="007415D3" w:rsidRPr="007415D3" w:rsidRDefault="007415D3" w:rsidP="007415D3">
      <w:pPr>
        <w:bidi/>
        <w:jc w:val="both"/>
        <w:rPr>
          <w:rFonts w:cs="David" w:hint="cs"/>
          <w:rtl/>
        </w:rPr>
      </w:pPr>
      <w:r w:rsidRPr="007415D3">
        <w:rPr>
          <w:rFonts w:cs="David" w:hint="cs"/>
          <w:rtl/>
        </w:rPr>
        <w:tab/>
        <w:t xml:space="preserve">חבר הכנסת גדעון סער </w:t>
      </w:r>
      <w:r w:rsidRPr="007415D3">
        <w:rPr>
          <w:rFonts w:cs="David"/>
          <w:rtl/>
        </w:rPr>
        <w:t>–</w:t>
      </w:r>
      <w:r w:rsidRPr="007415D3">
        <w:rPr>
          <w:rFonts w:cs="David" w:hint="cs"/>
          <w:rtl/>
        </w:rPr>
        <w:t xml:space="preserve"> נגד </w:t>
      </w:r>
    </w:p>
    <w:p w14:paraId="0B6A9270" w14:textId="77777777" w:rsidR="007415D3" w:rsidRPr="007415D3" w:rsidRDefault="007415D3" w:rsidP="007415D3">
      <w:pPr>
        <w:bidi/>
        <w:jc w:val="both"/>
        <w:rPr>
          <w:rFonts w:cs="David" w:hint="cs"/>
          <w:rtl/>
        </w:rPr>
      </w:pPr>
      <w:r w:rsidRPr="007415D3">
        <w:rPr>
          <w:rFonts w:cs="David" w:hint="cs"/>
          <w:rtl/>
        </w:rPr>
        <w:tab/>
        <w:t xml:space="preserve">חבר הכנסת ראובן ריבלין </w:t>
      </w:r>
      <w:r w:rsidRPr="007415D3">
        <w:rPr>
          <w:rFonts w:cs="David"/>
          <w:rtl/>
        </w:rPr>
        <w:t>–</w:t>
      </w:r>
      <w:r w:rsidRPr="007415D3">
        <w:rPr>
          <w:rFonts w:cs="David" w:hint="cs"/>
          <w:rtl/>
        </w:rPr>
        <w:t xml:space="preserve"> נגד</w:t>
      </w:r>
    </w:p>
    <w:p w14:paraId="12808DF5" w14:textId="77777777" w:rsidR="007415D3" w:rsidRPr="007415D3" w:rsidRDefault="007415D3" w:rsidP="007415D3">
      <w:pPr>
        <w:bidi/>
        <w:jc w:val="both"/>
        <w:rPr>
          <w:rFonts w:cs="David" w:hint="cs"/>
          <w:rtl/>
        </w:rPr>
      </w:pPr>
      <w:r w:rsidRPr="007415D3">
        <w:rPr>
          <w:rFonts w:cs="David" w:hint="cs"/>
          <w:rtl/>
        </w:rPr>
        <w:tab/>
        <w:t xml:space="preserve">חבר הכנסת יובל שטייניץ </w:t>
      </w:r>
      <w:r w:rsidRPr="007415D3">
        <w:rPr>
          <w:rFonts w:cs="David"/>
          <w:rtl/>
        </w:rPr>
        <w:t>–</w:t>
      </w:r>
      <w:r w:rsidRPr="007415D3">
        <w:rPr>
          <w:rFonts w:cs="David" w:hint="cs"/>
          <w:rtl/>
        </w:rPr>
        <w:t xml:space="preserve"> נגד</w:t>
      </w:r>
    </w:p>
    <w:p w14:paraId="68D2BD7A" w14:textId="77777777" w:rsidR="007415D3" w:rsidRPr="007415D3" w:rsidRDefault="007415D3" w:rsidP="007415D3">
      <w:pPr>
        <w:bidi/>
        <w:jc w:val="both"/>
        <w:rPr>
          <w:rFonts w:cs="David" w:hint="cs"/>
          <w:rtl/>
        </w:rPr>
      </w:pPr>
      <w:r w:rsidRPr="007415D3">
        <w:rPr>
          <w:rFonts w:cs="David" w:hint="cs"/>
          <w:rtl/>
        </w:rPr>
        <w:tab/>
        <w:t xml:space="preserve">חבר הכנסת אסתרינה טרטמן </w:t>
      </w:r>
      <w:r w:rsidRPr="007415D3">
        <w:rPr>
          <w:rFonts w:cs="David"/>
          <w:rtl/>
        </w:rPr>
        <w:t>–</w:t>
      </w:r>
      <w:r w:rsidRPr="007415D3">
        <w:rPr>
          <w:rFonts w:cs="David" w:hint="cs"/>
          <w:rtl/>
        </w:rPr>
        <w:t xml:space="preserve"> בעד</w:t>
      </w:r>
    </w:p>
    <w:p w14:paraId="77BBEA7A" w14:textId="77777777" w:rsidR="007415D3" w:rsidRPr="007415D3" w:rsidRDefault="007415D3" w:rsidP="007415D3">
      <w:pPr>
        <w:bidi/>
        <w:jc w:val="both"/>
        <w:rPr>
          <w:rFonts w:cs="David" w:hint="cs"/>
          <w:rtl/>
        </w:rPr>
      </w:pPr>
      <w:r w:rsidRPr="007415D3">
        <w:rPr>
          <w:rFonts w:cs="David" w:hint="cs"/>
          <w:rtl/>
        </w:rPr>
        <w:tab/>
        <w:t xml:space="preserve">חבר הכנסת יצחק אהרונוביץ </w:t>
      </w:r>
      <w:r w:rsidRPr="007415D3">
        <w:rPr>
          <w:rFonts w:cs="David"/>
          <w:rtl/>
        </w:rPr>
        <w:t>–</w:t>
      </w:r>
      <w:r w:rsidRPr="007415D3">
        <w:rPr>
          <w:rFonts w:cs="David" w:hint="cs"/>
          <w:rtl/>
        </w:rPr>
        <w:t xml:space="preserve"> בעד</w:t>
      </w:r>
    </w:p>
    <w:p w14:paraId="7F1F3F81" w14:textId="77777777" w:rsidR="007415D3" w:rsidRPr="007415D3" w:rsidRDefault="007415D3" w:rsidP="007415D3">
      <w:pPr>
        <w:bidi/>
        <w:jc w:val="both"/>
        <w:rPr>
          <w:rFonts w:cs="David" w:hint="cs"/>
          <w:rtl/>
        </w:rPr>
      </w:pPr>
      <w:r w:rsidRPr="007415D3">
        <w:rPr>
          <w:rFonts w:cs="David" w:hint="cs"/>
          <w:rtl/>
        </w:rPr>
        <w:tab/>
        <w:t xml:space="preserve">חבר הכנסת אורי אריאל </w:t>
      </w:r>
      <w:r w:rsidRPr="007415D3">
        <w:rPr>
          <w:rFonts w:cs="David"/>
          <w:rtl/>
        </w:rPr>
        <w:t>–</w:t>
      </w:r>
      <w:r w:rsidRPr="007415D3">
        <w:rPr>
          <w:rFonts w:cs="David" w:hint="cs"/>
          <w:rtl/>
        </w:rPr>
        <w:t xml:space="preserve"> נגד</w:t>
      </w:r>
    </w:p>
    <w:p w14:paraId="6CD43B5C" w14:textId="77777777" w:rsidR="007415D3" w:rsidRPr="007415D3" w:rsidRDefault="007415D3" w:rsidP="007415D3">
      <w:pPr>
        <w:bidi/>
        <w:jc w:val="both"/>
        <w:rPr>
          <w:rFonts w:cs="David" w:hint="cs"/>
          <w:rtl/>
        </w:rPr>
      </w:pPr>
    </w:p>
    <w:p w14:paraId="24F6303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3A5325C" w14:textId="77777777" w:rsidR="007415D3" w:rsidRPr="007415D3" w:rsidRDefault="007415D3" w:rsidP="007415D3">
      <w:pPr>
        <w:bidi/>
        <w:jc w:val="both"/>
        <w:rPr>
          <w:rFonts w:cs="David" w:hint="cs"/>
          <w:rtl/>
        </w:rPr>
      </w:pPr>
    </w:p>
    <w:p w14:paraId="4389AE9E" w14:textId="77777777" w:rsidR="007415D3" w:rsidRPr="007415D3" w:rsidRDefault="007415D3" w:rsidP="007415D3">
      <w:pPr>
        <w:bidi/>
        <w:jc w:val="both"/>
        <w:rPr>
          <w:rFonts w:cs="David" w:hint="cs"/>
          <w:rtl/>
        </w:rPr>
      </w:pPr>
      <w:r w:rsidRPr="007415D3">
        <w:rPr>
          <w:rFonts w:cs="David" w:hint="cs"/>
          <w:rtl/>
        </w:rPr>
        <w:tab/>
        <w:t xml:space="preserve">איזה ועדת חקירה היתה על ויסקונסין, ליברמן תמך בזה. </w:t>
      </w:r>
    </w:p>
    <w:p w14:paraId="13FCA9E9" w14:textId="77777777" w:rsidR="007415D3" w:rsidRPr="007415D3" w:rsidRDefault="007415D3" w:rsidP="007415D3">
      <w:pPr>
        <w:bidi/>
        <w:jc w:val="both"/>
        <w:rPr>
          <w:rFonts w:cs="David" w:hint="cs"/>
          <w:rtl/>
        </w:rPr>
      </w:pPr>
    </w:p>
    <w:p w14:paraId="5F0F003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8772FA" w14:textId="77777777" w:rsidR="007415D3" w:rsidRPr="007415D3" w:rsidRDefault="007415D3" w:rsidP="007415D3">
      <w:pPr>
        <w:bidi/>
        <w:jc w:val="both"/>
        <w:rPr>
          <w:rFonts w:cs="David" w:hint="cs"/>
          <w:u w:val="single"/>
          <w:rtl/>
        </w:rPr>
      </w:pPr>
    </w:p>
    <w:p w14:paraId="3052C17B" w14:textId="77777777" w:rsidR="007415D3" w:rsidRPr="007415D3" w:rsidRDefault="007415D3" w:rsidP="007415D3">
      <w:pPr>
        <w:bidi/>
        <w:jc w:val="both"/>
        <w:rPr>
          <w:rFonts w:cs="David" w:hint="cs"/>
          <w:rtl/>
        </w:rPr>
      </w:pPr>
      <w:r w:rsidRPr="007415D3">
        <w:rPr>
          <w:rFonts w:cs="David" w:hint="cs"/>
          <w:rtl/>
        </w:rPr>
        <w:tab/>
        <w:t xml:space="preserve">חבר הכנסת אורון, אני אבקש מהסדרן להוציא אותך. </w:t>
      </w:r>
    </w:p>
    <w:p w14:paraId="71D54B4C" w14:textId="77777777" w:rsidR="007415D3" w:rsidRPr="007415D3" w:rsidRDefault="007415D3" w:rsidP="007415D3">
      <w:pPr>
        <w:bidi/>
        <w:jc w:val="both"/>
        <w:rPr>
          <w:rFonts w:cs="David" w:hint="cs"/>
          <w:rtl/>
        </w:rPr>
      </w:pPr>
    </w:p>
    <w:p w14:paraId="1EB6849E" w14:textId="77777777" w:rsidR="007415D3" w:rsidRPr="007415D3" w:rsidRDefault="007415D3" w:rsidP="007415D3">
      <w:pPr>
        <w:bidi/>
        <w:jc w:val="both"/>
        <w:rPr>
          <w:rFonts w:cs="David" w:hint="cs"/>
          <w:rtl/>
        </w:rPr>
      </w:pPr>
      <w:r w:rsidRPr="007415D3">
        <w:rPr>
          <w:rFonts w:cs="David" w:hint="cs"/>
          <w:rtl/>
        </w:rPr>
        <w:tab/>
        <w:t xml:space="preserve">חבר הכנסת ניסן  סלומינסקי </w:t>
      </w:r>
      <w:r w:rsidRPr="007415D3">
        <w:rPr>
          <w:rFonts w:cs="David"/>
          <w:rtl/>
        </w:rPr>
        <w:t>–</w:t>
      </w:r>
      <w:r w:rsidRPr="007415D3">
        <w:rPr>
          <w:rFonts w:cs="David" w:hint="cs"/>
          <w:rtl/>
        </w:rPr>
        <w:t xml:space="preserve"> נגד</w:t>
      </w:r>
    </w:p>
    <w:p w14:paraId="5B0A6B5A" w14:textId="77777777" w:rsidR="007415D3" w:rsidRPr="007415D3" w:rsidRDefault="007415D3" w:rsidP="007415D3">
      <w:pPr>
        <w:bidi/>
        <w:jc w:val="both"/>
        <w:rPr>
          <w:rFonts w:cs="David" w:hint="cs"/>
          <w:rtl/>
        </w:rPr>
      </w:pPr>
      <w:r w:rsidRPr="007415D3">
        <w:rPr>
          <w:rFonts w:cs="David" w:hint="cs"/>
          <w:rtl/>
        </w:rPr>
        <w:tab/>
        <w:t xml:space="preserve">חבר הכנסת חיים אורון </w:t>
      </w:r>
      <w:r w:rsidRPr="007415D3">
        <w:rPr>
          <w:rFonts w:cs="David"/>
          <w:rtl/>
        </w:rPr>
        <w:t>–</w:t>
      </w:r>
      <w:r w:rsidRPr="007415D3">
        <w:rPr>
          <w:rFonts w:cs="David" w:hint="cs"/>
          <w:rtl/>
        </w:rPr>
        <w:t xml:space="preserve"> נגד</w:t>
      </w:r>
    </w:p>
    <w:p w14:paraId="39C54040" w14:textId="77777777" w:rsidR="007415D3" w:rsidRPr="007415D3" w:rsidRDefault="007415D3" w:rsidP="007415D3">
      <w:pPr>
        <w:bidi/>
        <w:jc w:val="both"/>
        <w:rPr>
          <w:rFonts w:cs="David" w:hint="cs"/>
          <w:rtl/>
        </w:rPr>
      </w:pPr>
      <w:r w:rsidRPr="007415D3">
        <w:rPr>
          <w:rFonts w:cs="David" w:hint="cs"/>
          <w:rtl/>
        </w:rPr>
        <w:tab/>
        <w:t xml:space="preserve">חבר הכנסת עבאס זכור </w:t>
      </w:r>
      <w:r w:rsidRPr="007415D3">
        <w:rPr>
          <w:rFonts w:cs="David"/>
          <w:rtl/>
        </w:rPr>
        <w:t>–</w:t>
      </w:r>
      <w:r w:rsidRPr="007415D3">
        <w:rPr>
          <w:rFonts w:cs="David" w:hint="cs"/>
          <w:rtl/>
        </w:rPr>
        <w:t xml:space="preserve"> נגד</w:t>
      </w:r>
    </w:p>
    <w:p w14:paraId="5F3EA7F2" w14:textId="77777777" w:rsidR="007415D3" w:rsidRPr="007415D3" w:rsidRDefault="007415D3" w:rsidP="007415D3">
      <w:pPr>
        <w:bidi/>
        <w:jc w:val="both"/>
        <w:rPr>
          <w:rFonts w:cs="David" w:hint="cs"/>
          <w:rtl/>
        </w:rPr>
      </w:pPr>
      <w:r w:rsidRPr="007415D3">
        <w:rPr>
          <w:rFonts w:cs="David" w:hint="cs"/>
          <w:rtl/>
        </w:rPr>
        <w:tab/>
        <w:t xml:space="preserve">חבר הכנסת דב חנין </w:t>
      </w:r>
      <w:r w:rsidRPr="007415D3">
        <w:rPr>
          <w:rFonts w:cs="David"/>
          <w:rtl/>
        </w:rPr>
        <w:t>–</w:t>
      </w:r>
      <w:r w:rsidRPr="007415D3">
        <w:rPr>
          <w:rFonts w:cs="David" w:hint="cs"/>
          <w:rtl/>
        </w:rPr>
        <w:t xml:space="preserve"> נגד</w:t>
      </w:r>
    </w:p>
    <w:p w14:paraId="01BDE0CF" w14:textId="77777777" w:rsidR="007415D3" w:rsidRPr="007415D3" w:rsidRDefault="007415D3" w:rsidP="007415D3">
      <w:pPr>
        <w:bidi/>
        <w:jc w:val="both"/>
        <w:rPr>
          <w:rFonts w:cs="David" w:hint="cs"/>
          <w:rtl/>
        </w:rPr>
      </w:pPr>
    </w:p>
    <w:p w14:paraId="6C661C45" w14:textId="77777777" w:rsidR="007415D3" w:rsidRPr="007415D3" w:rsidRDefault="007415D3" w:rsidP="007415D3">
      <w:pPr>
        <w:pStyle w:val="Heading5"/>
        <w:rPr>
          <w:rFonts w:hint="cs"/>
          <w:rtl/>
        </w:rPr>
      </w:pPr>
      <w:r w:rsidRPr="007415D3">
        <w:rPr>
          <w:rFonts w:hint="cs"/>
          <w:u w:val="single"/>
          <w:rtl/>
        </w:rPr>
        <w:t>דב חנין:</w:t>
      </w:r>
    </w:p>
    <w:p w14:paraId="24577051" w14:textId="77777777" w:rsidR="007415D3" w:rsidRPr="007415D3" w:rsidRDefault="007415D3" w:rsidP="007415D3">
      <w:pPr>
        <w:pStyle w:val="Heading5"/>
        <w:rPr>
          <w:rFonts w:hint="cs"/>
          <w:rtl/>
        </w:rPr>
      </w:pPr>
    </w:p>
    <w:p w14:paraId="497C9789" w14:textId="77777777" w:rsidR="007415D3" w:rsidRPr="007415D3" w:rsidRDefault="007415D3" w:rsidP="007415D3">
      <w:pPr>
        <w:bidi/>
        <w:jc w:val="both"/>
        <w:rPr>
          <w:rFonts w:cs="David" w:hint="cs"/>
          <w:rtl/>
        </w:rPr>
      </w:pPr>
      <w:r w:rsidRPr="007415D3">
        <w:rPr>
          <w:rFonts w:cs="David" w:hint="cs"/>
          <w:rtl/>
        </w:rPr>
        <w:tab/>
        <w:t xml:space="preserve"> לגמרי נגד. </w:t>
      </w:r>
    </w:p>
    <w:p w14:paraId="4BCE40E1" w14:textId="77777777" w:rsidR="007415D3" w:rsidRPr="007415D3" w:rsidRDefault="007415D3" w:rsidP="007415D3">
      <w:pPr>
        <w:bidi/>
        <w:jc w:val="both"/>
        <w:rPr>
          <w:rFonts w:cs="David" w:hint="cs"/>
          <w:rtl/>
        </w:rPr>
      </w:pPr>
    </w:p>
    <w:p w14:paraId="429BD6F9"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6F92E320" w14:textId="77777777" w:rsidR="007415D3" w:rsidRPr="007415D3" w:rsidRDefault="007415D3" w:rsidP="007415D3">
      <w:pPr>
        <w:bidi/>
        <w:jc w:val="both"/>
        <w:rPr>
          <w:rFonts w:cs="David" w:hint="cs"/>
          <w:rtl/>
        </w:rPr>
      </w:pPr>
    </w:p>
    <w:p w14:paraId="71202634" w14:textId="77777777" w:rsidR="007415D3" w:rsidRPr="007415D3" w:rsidRDefault="007415D3" w:rsidP="007415D3">
      <w:pPr>
        <w:bidi/>
        <w:jc w:val="both"/>
        <w:rPr>
          <w:rFonts w:cs="David" w:hint="cs"/>
          <w:rtl/>
        </w:rPr>
      </w:pPr>
      <w:r w:rsidRPr="007415D3">
        <w:rPr>
          <w:rFonts w:cs="David" w:hint="cs"/>
          <w:rtl/>
        </w:rPr>
        <w:tab/>
        <w:t xml:space="preserve">בלי הערות בבקשה. </w:t>
      </w:r>
    </w:p>
    <w:p w14:paraId="79668229" w14:textId="77777777" w:rsidR="007415D3" w:rsidRPr="007415D3" w:rsidRDefault="007415D3" w:rsidP="007415D3">
      <w:pPr>
        <w:bidi/>
        <w:jc w:val="both"/>
        <w:rPr>
          <w:rFonts w:cs="David" w:hint="cs"/>
          <w:rtl/>
        </w:rPr>
      </w:pPr>
    </w:p>
    <w:p w14:paraId="6C9C6709" w14:textId="77777777" w:rsidR="007415D3" w:rsidRPr="007415D3" w:rsidRDefault="007415D3" w:rsidP="007415D3">
      <w:pPr>
        <w:bidi/>
        <w:jc w:val="both"/>
        <w:rPr>
          <w:rFonts w:cs="David" w:hint="cs"/>
          <w:rtl/>
        </w:rPr>
      </w:pPr>
      <w:r w:rsidRPr="007415D3">
        <w:rPr>
          <w:rFonts w:cs="David" w:hint="cs"/>
          <w:rtl/>
        </w:rPr>
        <w:tab/>
        <w:t xml:space="preserve">חברת הכנסת רוחמה אברהם </w:t>
      </w:r>
      <w:r w:rsidRPr="007415D3">
        <w:rPr>
          <w:rFonts w:cs="David"/>
          <w:rtl/>
        </w:rPr>
        <w:t>–</w:t>
      </w:r>
      <w:r w:rsidRPr="007415D3">
        <w:rPr>
          <w:rFonts w:cs="David" w:hint="cs"/>
          <w:rtl/>
        </w:rPr>
        <w:t xml:space="preserve"> נגד. </w:t>
      </w:r>
    </w:p>
    <w:p w14:paraId="4729C61F" w14:textId="77777777" w:rsidR="007415D3" w:rsidRPr="007415D3" w:rsidRDefault="007415D3" w:rsidP="007415D3">
      <w:pPr>
        <w:bidi/>
        <w:jc w:val="both"/>
        <w:rPr>
          <w:rFonts w:cs="David" w:hint="cs"/>
          <w:rtl/>
        </w:rPr>
      </w:pPr>
    </w:p>
    <w:p w14:paraId="28A264DC"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79041E57" w14:textId="77777777" w:rsidR="007415D3" w:rsidRPr="007415D3" w:rsidRDefault="007415D3" w:rsidP="007415D3">
      <w:pPr>
        <w:bidi/>
        <w:jc w:val="both"/>
        <w:rPr>
          <w:rFonts w:cs="David"/>
          <w:rtl/>
        </w:rPr>
      </w:pPr>
    </w:p>
    <w:p w14:paraId="2E0CE851"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אתם מנצלים את זה שהשר שלכם בהודו? </w:t>
      </w:r>
    </w:p>
    <w:p w14:paraId="403936E1" w14:textId="77777777" w:rsidR="007415D3" w:rsidRPr="007415D3" w:rsidRDefault="007415D3" w:rsidP="007415D3">
      <w:pPr>
        <w:bidi/>
        <w:jc w:val="both"/>
        <w:rPr>
          <w:rFonts w:cs="David" w:hint="cs"/>
          <w:u w:val="single"/>
          <w:rtl/>
        </w:rPr>
      </w:pPr>
    </w:p>
    <w:p w14:paraId="6DFB2C34" w14:textId="77777777" w:rsidR="007415D3" w:rsidRPr="007415D3" w:rsidRDefault="007415D3" w:rsidP="007415D3">
      <w:pPr>
        <w:bidi/>
        <w:jc w:val="both"/>
        <w:rPr>
          <w:rFonts w:cs="David" w:hint="cs"/>
          <w:rtl/>
        </w:rPr>
      </w:pPr>
      <w:r w:rsidRPr="007415D3">
        <w:rPr>
          <w:rFonts w:cs="David" w:hint="cs"/>
          <w:u w:val="single"/>
          <w:rtl/>
        </w:rPr>
        <w:t>ניסן סלומינסקי:</w:t>
      </w:r>
    </w:p>
    <w:p w14:paraId="57DBB842" w14:textId="77777777" w:rsidR="007415D3" w:rsidRPr="007415D3" w:rsidRDefault="007415D3" w:rsidP="007415D3">
      <w:pPr>
        <w:bidi/>
        <w:jc w:val="both"/>
        <w:rPr>
          <w:rFonts w:cs="David" w:hint="cs"/>
          <w:rtl/>
        </w:rPr>
      </w:pPr>
    </w:p>
    <w:p w14:paraId="23388F13" w14:textId="77777777" w:rsidR="007415D3" w:rsidRPr="007415D3" w:rsidRDefault="007415D3" w:rsidP="007415D3">
      <w:pPr>
        <w:bidi/>
        <w:jc w:val="both"/>
        <w:rPr>
          <w:rFonts w:cs="David" w:hint="cs"/>
          <w:rtl/>
        </w:rPr>
      </w:pPr>
      <w:r w:rsidRPr="007415D3">
        <w:rPr>
          <w:rFonts w:cs="David" w:hint="cs"/>
          <w:rtl/>
        </w:rPr>
        <w:tab/>
        <w:t xml:space="preserve"> חבר הכנסת אורלב חזר, והוא מחליף אותי. </w:t>
      </w:r>
    </w:p>
    <w:p w14:paraId="4BD5903D" w14:textId="77777777" w:rsidR="007415D3" w:rsidRPr="007415D3" w:rsidRDefault="007415D3" w:rsidP="007415D3">
      <w:pPr>
        <w:bidi/>
        <w:jc w:val="both"/>
        <w:rPr>
          <w:rFonts w:cs="David" w:hint="cs"/>
          <w:rtl/>
        </w:rPr>
      </w:pPr>
    </w:p>
    <w:p w14:paraId="5B0B40CF"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9C23E6F" w14:textId="77777777" w:rsidR="007415D3" w:rsidRPr="007415D3" w:rsidRDefault="007415D3" w:rsidP="007415D3">
      <w:pPr>
        <w:bidi/>
        <w:jc w:val="both"/>
        <w:rPr>
          <w:rFonts w:cs="David" w:hint="cs"/>
          <w:rtl/>
        </w:rPr>
      </w:pPr>
    </w:p>
    <w:p w14:paraId="0BE1FE1F" w14:textId="77777777" w:rsidR="007415D3" w:rsidRPr="007415D3" w:rsidRDefault="007415D3" w:rsidP="007415D3">
      <w:pPr>
        <w:bidi/>
        <w:jc w:val="both"/>
        <w:rPr>
          <w:rFonts w:cs="David" w:hint="cs"/>
          <w:rtl/>
        </w:rPr>
      </w:pPr>
      <w:r w:rsidRPr="007415D3">
        <w:rPr>
          <w:rFonts w:cs="David" w:hint="cs"/>
          <w:rtl/>
        </w:rPr>
        <w:tab/>
        <w:t xml:space="preserve">חבר הכנסת אורלב חזר והוא מצביע במקום אליהו גבאי.  13 הצביעו בעד, 12 </w:t>
      </w:r>
      <w:r w:rsidRPr="007415D3">
        <w:rPr>
          <w:rFonts w:cs="David"/>
          <w:rtl/>
        </w:rPr>
        <w:t>–</w:t>
      </w:r>
      <w:r w:rsidRPr="007415D3">
        <w:rPr>
          <w:rFonts w:cs="David" w:hint="cs"/>
          <w:rtl/>
        </w:rPr>
        <w:t xml:space="preserve"> נגד. </w:t>
      </w:r>
    </w:p>
    <w:p w14:paraId="77DE9DE9" w14:textId="77777777" w:rsidR="007415D3" w:rsidRPr="007415D3" w:rsidRDefault="007415D3" w:rsidP="007415D3">
      <w:pPr>
        <w:bidi/>
        <w:jc w:val="both"/>
        <w:rPr>
          <w:rFonts w:cs="David" w:hint="cs"/>
          <w:rtl/>
        </w:rPr>
      </w:pPr>
    </w:p>
    <w:p w14:paraId="325CEBC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1CD2B8C" w14:textId="77777777" w:rsidR="007415D3" w:rsidRPr="007415D3" w:rsidRDefault="007415D3" w:rsidP="007415D3">
      <w:pPr>
        <w:bidi/>
        <w:jc w:val="both"/>
        <w:rPr>
          <w:rFonts w:cs="David" w:hint="cs"/>
          <w:u w:val="single"/>
          <w:rtl/>
        </w:rPr>
      </w:pPr>
    </w:p>
    <w:p w14:paraId="270C6AEF" w14:textId="77777777" w:rsidR="007415D3" w:rsidRPr="007415D3" w:rsidRDefault="007415D3" w:rsidP="007415D3">
      <w:pPr>
        <w:bidi/>
        <w:jc w:val="both"/>
        <w:rPr>
          <w:rFonts w:cs="David" w:hint="cs"/>
          <w:rtl/>
        </w:rPr>
      </w:pPr>
      <w:r w:rsidRPr="007415D3">
        <w:rPr>
          <w:rFonts w:cs="David" w:hint="cs"/>
          <w:rtl/>
        </w:rPr>
        <w:tab/>
        <w:t xml:space="preserve"> אני מבקש רוויזיה כדי לאפשר ל"ישראל ביתנו" לשקול מחדש את הצבעתם. </w:t>
      </w:r>
    </w:p>
    <w:p w14:paraId="226F1AD5" w14:textId="77777777" w:rsidR="007415D3" w:rsidRPr="007415D3" w:rsidRDefault="007415D3" w:rsidP="007415D3">
      <w:pPr>
        <w:bidi/>
        <w:jc w:val="both"/>
        <w:rPr>
          <w:rFonts w:cs="David" w:hint="cs"/>
          <w:rtl/>
        </w:rPr>
      </w:pPr>
    </w:p>
    <w:p w14:paraId="1B652636" w14:textId="77777777" w:rsidR="007415D3" w:rsidRPr="007415D3" w:rsidRDefault="007415D3" w:rsidP="007415D3">
      <w:pPr>
        <w:bidi/>
        <w:jc w:val="both"/>
        <w:rPr>
          <w:rFonts w:cs="David" w:hint="cs"/>
          <w:rtl/>
        </w:rPr>
      </w:pPr>
      <w:r w:rsidRPr="007415D3">
        <w:rPr>
          <w:rFonts w:cs="David" w:hint="cs"/>
          <w:u w:val="single"/>
          <w:rtl/>
        </w:rPr>
        <w:t>משה שרוני:</w:t>
      </w:r>
    </w:p>
    <w:p w14:paraId="1277AE60" w14:textId="77777777" w:rsidR="007415D3" w:rsidRPr="007415D3" w:rsidRDefault="007415D3" w:rsidP="007415D3">
      <w:pPr>
        <w:bidi/>
        <w:jc w:val="both"/>
        <w:rPr>
          <w:rFonts w:cs="David" w:hint="cs"/>
          <w:rtl/>
        </w:rPr>
      </w:pPr>
    </w:p>
    <w:p w14:paraId="14695AAA" w14:textId="77777777" w:rsidR="007415D3" w:rsidRPr="007415D3" w:rsidRDefault="007415D3" w:rsidP="007415D3">
      <w:pPr>
        <w:bidi/>
        <w:jc w:val="both"/>
        <w:rPr>
          <w:rFonts w:cs="David" w:hint="cs"/>
          <w:rtl/>
        </w:rPr>
      </w:pPr>
      <w:r w:rsidRPr="007415D3">
        <w:rPr>
          <w:rFonts w:cs="David" w:hint="cs"/>
          <w:rtl/>
        </w:rPr>
        <w:tab/>
        <w:t xml:space="preserve"> אני מבקש רוויזיה כדי שאתה שהמצאת את ויסקונסין תצביע בעד. </w:t>
      </w:r>
    </w:p>
    <w:p w14:paraId="28C7F1AB" w14:textId="77777777" w:rsidR="007415D3" w:rsidRPr="007415D3" w:rsidRDefault="007415D3" w:rsidP="007415D3">
      <w:pPr>
        <w:bidi/>
        <w:jc w:val="both"/>
        <w:rPr>
          <w:rFonts w:cs="David" w:hint="cs"/>
          <w:rtl/>
        </w:rPr>
      </w:pPr>
    </w:p>
    <w:p w14:paraId="198EF2A8"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BFFE017" w14:textId="77777777" w:rsidR="007415D3" w:rsidRPr="007415D3" w:rsidRDefault="007415D3" w:rsidP="007415D3">
      <w:pPr>
        <w:bidi/>
        <w:jc w:val="both"/>
        <w:rPr>
          <w:rFonts w:cs="David" w:hint="cs"/>
          <w:rtl/>
        </w:rPr>
      </w:pPr>
    </w:p>
    <w:p w14:paraId="424489A7" w14:textId="77777777" w:rsidR="007415D3" w:rsidRPr="007415D3" w:rsidRDefault="007415D3" w:rsidP="007415D3">
      <w:pPr>
        <w:bidi/>
        <w:jc w:val="both"/>
        <w:rPr>
          <w:rFonts w:cs="David" w:hint="cs"/>
          <w:rtl/>
        </w:rPr>
      </w:pPr>
      <w:r w:rsidRPr="007415D3">
        <w:rPr>
          <w:rFonts w:cs="David" w:hint="cs"/>
          <w:rtl/>
        </w:rPr>
        <w:tab/>
        <w:t xml:space="preserve">יש לך  דקה לרוויזיה. </w:t>
      </w:r>
    </w:p>
    <w:p w14:paraId="5A61A774" w14:textId="77777777" w:rsidR="007415D3" w:rsidRPr="007415D3" w:rsidRDefault="007415D3" w:rsidP="007415D3">
      <w:pPr>
        <w:bidi/>
        <w:jc w:val="both"/>
        <w:rPr>
          <w:rFonts w:cs="David" w:hint="cs"/>
          <w:rtl/>
        </w:rPr>
      </w:pPr>
    </w:p>
    <w:p w14:paraId="6F61FA89" w14:textId="77777777" w:rsidR="007415D3" w:rsidRPr="007415D3" w:rsidRDefault="007415D3" w:rsidP="007415D3">
      <w:pPr>
        <w:pStyle w:val="Heading5"/>
        <w:rPr>
          <w:rFonts w:hint="cs"/>
          <w:rtl/>
        </w:rPr>
      </w:pPr>
      <w:r w:rsidRPr="007415D3">
        <w:rPr>
          <w:rFonts w:hint="cs"/>
          <w:u w:val="single"/>
          <w:rtl/>
        </w:rPr>
        <w:t>אסתרינה טרטמן:</w:t>
      </w:r>
    </w:p>
    <w:p w14:paraId="1CD53B1B" w14:textId="77777777" w:rsidR="007415D3" w:rsidRPr="007415D3" w:rsidRDefault="007415D3" w:rsidP="007415D3">
      <w:pPr>
        <w:pStyle w:val="Heading5"/>
        <w:rPr>
          <w:rFonts w:hint="cs"/>
          <w:rtl/>
        </w:rPr>
      </w:pPr>
    </w:p>
    <w:p w14:paraId="3B492C7D" w14:textId="77777777" w:rsidR="007415D3" w:rsidRPr="007415D3" w:rsidRDefault="007415D3" w:rsidP="007415D3">
      <w:pPr>
        <w:bidi/>
        <w:jc w:val="both"/>
        <w:rPr>
          <w:rFonts w:cs="David" w:hint="cs"/>
          <w:rtl/>
        </w:rPr>
      </w:pPr>
      <w:r w:rsidRPr="007415D3">
        <w:rPr>
          <w:rFonts w:cs="David" w:hint="cs"/>
          <w:rtl/>
        </w:rPr>
        <w:tab/>
        <w:t xml:space="preserve"> מי שיש לו חמאה על הראש שלא יעמוד בשמש. אפשר לחשוב שהוא מצביע פה על ביטול החוק. </w:t>
      </w:r>
    </w:p>
    <w:p w14:paraId="013C7B4D" w14:textId="77777777" w:rsidR="007415D3" w:rsidRPr="007415D3" w:rsidRDefault="007415D3" w:rsidP="007415D3">
      <w:pPr>
        <w:bidi/>
        <w:jc w:val="both"/>
        <w:rPr>
          <w:rFonts w:cs="David" w:hint="cs"/>
          <w:rtl/>
        </w:rPr>
      </w:pPr>
    </w:p>
    <w:p w14:paraId="0852DBD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C7A629" w14:textId="77777777" w:rsidR="007415D3" w:rsidRPr="007415D3" w:rsidRDefault="007415D3" w:rsidP="007415D3">
      <w:pPr>
        <w:bidi/>
        <w:jc w:val="both"/>
        <w:rPr>
          <w:rFonts w:cs="David" w:hint="cs"/>
          <w:u w:val="single"/>
          <w:rtl/>
        </w:rPr>
      </w:pPr>
    </w:p>
    <w:p w14:paraId="1F3E51F2" w14:textId="77777777" w:rsidR="007415D3" w:rsidRPr="007415D3" w:rsidRDefault="007415D3" w:rsidP="007415D3">
      <w:pPr>
        <w:bidi/>
        <w:jc w:val="both"/>
        <w:rPr>
          <w:rFonts w:cs="David" w:hint="cs"/>
          <w:rtl/>
        </w:rPr>
      </w:pPr>
      <w:r w:rsidRPr="007415D3">
        <w:rPr>
          <w:rFonts w:cs="David" w:hint="cs"/>
          <w:rtl/>
        </w:rPr>
        <w:tab/>
        <w:t xml:space="preserve">אתם עושים הכללת החוק, חבורת צבועים. </w:t>
      </w:r>
    </w:p>
    <w:p w14:paraId="34DA6118" w14:textId="77777777" w:rsidR="007415D3" w:rsidRPr="007415D3" w:rsidRDefault="007415D3" w:rsidP="007415D3">
      <w:pPr>
        <w:bidi/>
        <w:jc w:val="both"/>
        <w:rPr>
          <w:rFonts w:cs="David" w:hint="cs"/>
          <w:rtl/>
        </w:rPr>
      </w:pPr>
    </w:p>
    <w:p w14:paraId="38CBA7B1" w14:textId="77777777" w:rsidR="007415D3" w:rsidRPr="007415D3" w:rsidRDefault="007415D3" w:rsidP="007415D3">
      <w:pPr>
        <w:bidi/>
        <w:jc w:val="both"/>
        <w:rPr>
          <w:rFonts w:cs="David" w:hint="cs"/>
          <w:rtl/>
        </w:rPr>
      </w:pPr>
      <w:r w:rsidRPr="007415D3">
        <w:rPr>
          <w:rFonts w:cs="David" w:hint="cs"/>
          <w:u w:val="single"/>
          <w:rtl/>
        </w:rPr>
        <w:t>משה גפני:</w:t>
      </w:r>
    </w:p>
    <w:p w14:paraId="77ED0032" w14:textId="77777777" w:rsidR="007415D3" w:rsidRPr="007415D3" w:rsidRDefault="007415D3" w:rsidP="007415D3">
      <w:pPr>
        <w:bidi/>
        <w:jc w:val="both"/>
        <w:rPr>
          <w:rFonts w:cs="David" w:hint="cs"/>
          <w:rtl/>
        </w:rPr>
      </w:pPr>
    </w:p>
    <w:p w14:paraId="5A2D88A1" w14:textId="77777777" w:rsidR="007415D3" w:rsidRPr="007415D3" w:rsidRDefault="007415D3" w:rsidP="007415D3">
      <w:pPr>
        <w:bidi/>
        <w:jc w:val="both"/>
        <w:rPr>
          <w:rFonts w:cs="David" w:hint="cs"/>
          <w:rtl/>
        </w:rPr>
      </w:pPr>
      <w:r w:rsidRPr="007415D3">
        <w:rPr>
          <w:rFonts w:cs="David" w:hint="cs"/>
          <w:rtl/>
        </w:rPr>
        <w:tab/>
        <w:t xml:space="preserve"> אבל, אתם קיבלתם קולות בשביל ויסקונסין.  יש כמה חברים בוועדה הזאת שהגישו הצעה דחופה לסדר על ויסקונסין ועל מה שהוא עושה. </w:t>
      </w:r>
    </w:p>
    <w:p w14:paraId="1FDF7C1B" w14:textId="77777777" w:rsidR="007415D3" w:rsidRPr="007415D3" w:rsidRDefault="007415D3" w:rsidP="007415D3">
      <w:pPr>
        <w:bidi/>
        <w:jc w:val="both"/>
        <w:rPr>
          <w:rFonts w:cs="David" w:hint="cs"/>
          <w:rtl/>
        </w:rPr>
      </w:pPr>
    </w:p>
    <w:p w14:paraId="5BA8D5B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71B0F36" w14:textId="77777777" w:rsidR="007415D3" w:rsidRPr="007415D3" w:rsidRDefault="007415D3" w:rsidP="007415D3">
      <w:pPr>
        <w:bidi/>
        <w:jc w:val="both"/>
        <w:rPr>
          <w:rFonts w:cs="David" w:hint="cs"/>
          <w:rtl/>
        </w:rPr>
      </w:pPr>
    </w:p>
    <w:p w14:paraId="64238CFE" w14:textId="77777777" w:rsidR="007415D3" w:rsidRPr="007415D3" w:rsidRDefault="007415D3" w:rsidP="007415D3">
      <w:pPr>
        <w:bidi/>
        <w:jc w:val="both"/>
        <w:rPr>
          <w:rFonts w:cs="David" w:hint="cs"/>
          <w:rtl/>
        </w:rPr>
      </w:pPr>
      <w:r w:rsidRPr="007415D3">
        <w:rPr>
          <w:rFonts w:cs="David" w:hint="cs"/>
          <w:rtl/>
        </w:rPr>
        <w:tab/>
        <w:t xml:space="preserve"> אנחנו עוברים להצבעה. </w:t>
      </w:r>
    </w:p>
    <w:p w14:paraId="42E4C836" w14:textId="77777777" w:rsidR="007415D3" w:rsidRPr="007415D3" w:rsidRDefault="007415D3" w:rsidP="007415D3">
      <w:pPr>
        <w:bidi/>
        <w:jc w:val="both"/>
        <w:rPr>
          <w:rFonts w:cs="David" w:hint="cs"/>
          <w:rtl/>
        </w:rPr>
      </w:pPr>
    </w:p>
    <w:p w14:paraId="5DE19496" w14:textId="77777777" w:rsidR="007415D3" w:rsidRPr="007415D3" w:rsidRDefault="007415D3" w:rsidP="007415D3">
      <w:pPr>
        <w:pStyle w:val="Heading5"/>
        <w:rPr>
          <w:rFonts w:hint="cs"/>
          <w:u w:val="single"/>
          <w:rtl/>
        </w:rPr>
      </w:pPr>
      <w:r w:rsidRPr="007415D3">
        <w:rPr>
          <w:rFonts w:hint="cs"/>
          <w:u w:val="single"/>
          <w:rtl/>
        </w:rPr>
        <w:t>קריאה:</w:t>
      </w:r>
    </w:p>
    <w:p w14:paraId="320E1795" w14:textId="77777777" w:rsidR="007415D3" w:rsidRPr="007415D3" w:rsidRDefault="007415D3" w:rsidP="007415D3">
      <w:pPr>
        <w:bidi/>
        <w:jc w:val="both"/>
        <w:rPr>
          <w:rFonts w:cs="David" w:hint="cs"/>
          <w:rtl/>
        </w:rPr>
      </w:pPr>
    </w:p>
    <w:p w14:paraId="61AB87D8" w14:textId="77777777" w:rsidR="007415D3" w:rsidRPr="007415D3" w:rsidRDefault="007415D3" w:rsidP="007415D3">
      <w:pPr>
        <w:bidi/>
        <w:jc w:val="both"/>
        <w:rPr>
          <w:rFonts w:cs="David" w:hint="cs"/>
          <w:rtl/>
        </w:rPr>
      </w:pPr>
      <w:r w:rsidRPr="007415D3">
        <w:rPr>
          <w:rFonts w:cs="David" w:hint="cs"/>
          <w:rtl/>
        </w:rPr>
        <w:tab/>
        <w:t xml:space="preserve">אנחנו נטפל בזה, ונפעל לזה שתכנית ויסקונסין רק  לאלה שזה עוזר להם, ולא לאלה - -- </w:t>
      </w:r>
    </w:p>
    <w:p w14:paraId="0C8745B5" w14:textId="77777777" w:rsidR="007415D3" w:rsidRPr="007415D3" w:rsidRDefault="007415D3" w:rsidP="007415D3">
      <w:pPr>
        <w:bidi/>
        <w:jc w:val="both"/>
        <w:rPr>
          <w:rFonts w:cs="David" w:hint="cs"/>
          <w:rtl/>
        </w:rPr>
      </w:pPr>
    </w:p>
    <w:p w14:paraId="3C89FB3C" w14:textId="77777777" w:rsidR="007415D3" w:rsidRPr="007415D3" w:rsidRDefault="007415D3" w:rsidP="007415D3">
      <w:pPr>
        <w:bidi/>
        <w:jc w:val="both"/>
        <w:rPr>
          <w:rFonts w:cs="David" w:hint="cs"/>
          <w:rtl/>
        </w:rPr>
      </w:pPr>
      <w:r w:rsidRPr="007415D3">
        <w:rPr>
          <w:rFonts w:cs="David" w:hint="cs"/>
          <w:u w:val="single"/>
          <w:rtl/>
        </w:rPr>
        <w:t>משה גפני:</w:t>
      </w:r>
    </w:p>
    <w:p w14:paraId="1477F568" w14:textId="77777777" w:rsidR="007415D3" w:rsidRPr="007415D3" w:rsidRDefault="007415D3" w:rsidP="007415D3">
      <w:pPr>
        <w:bidi/>
        <w:jc w:val="both"/>
        <w:rPr>
          <w:rFonts w:cs="David" w:hint="cs"/>
          <w:rtl/>
        </w:rPr>
      </w:pPr>
    </w:p>
    <w:p w14:paraId="590E4AA1" w14:textId="77777777" w:rsidR="007415D3" w:rsidRPr="007415D3" w:rsidRDefault="007415D3" w:rsidP="007415D3">
      <w:pPr>
        <w:bidi/>
        <w:jc w:val="both"/>
        <w:rPr>
          <w:rFonts w:cs="David" w:hint="cs"/>
          <w:rtl/>
        </w:rPr>
      </w:pPr>
      <w:r w:rsidRPr="007415D3">
        <w:rPr>
          <w:rFonts w:cs="David" w:hint="cs"/>
          <w:rtl/>
        </w:rPr>
        <w:tab/>
        <w:t xml:space="preserve"> למה לא להוריד את זה? </w:t>
      </w:r>
    </w:p>
    <w:p w14:paraId="1451F701" w14:textId="77777777" w:rsidR="007415D3" w:rsidRPr="007415D3" w:rsidRDefault="007415D3" w:rsidP="007415D3">
      <w:pPr>
        <w:bidi/>
        <w:jc w:val="both"/>
        <w:rPr>
          <w:rFonts w:cs="David" w:hint="cs"/>
          <w:rtl/>
        </w:rPr>
      </w:pPr>
    </w:p>
    <w:p w14:paraId="277DA62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A5BCFE8" w14:textId="77777777" w:rsidR="007415D3" w:rsidRPr="007415D3" w:rsidRDefault="007415D3" w:rsidP="007415D3">
      <w:pPr>
        <w:bidi/>
        <w:jc w:val="both"/>
        <w:rPr>
          <w:rFonts w:cs="David" w:hint="cs"/>
          <w:rtl/>
        </w:rPr>
      </w:pPr>
    </w:p>
    <w:p w14:paraId="4F43B16D" w14:textId="77777777" w:rsidR="007415D3" w:rsidRPr="007415D3" w:rsidRDefault="007415D3" w:rsidP="007415D3">
      <w:pPr>
        <w:bidi/>
        <w:jc w:val="both"/>
        <w:rPr>
          <w:rFonts w:cs="David" w:hint="cs"/>
          <w:rtl/>
        </w:rPr>
      </w:pPr>
      <w:r w:rsidRPr="007415D3">
        <w:rPr>
          <w:rFonts w:cs="David" w:hint="cs"/>
          <w:rtl/>
        </w:rPr>
        <w:tab/>
        <w:t xml:space="preserve">חבר הכנסת יצחקי, אני קוראת אותך לסדר פעם שנייה. </w:t>
      </w:r>
    </w:p>
    <w:p w14:paraId="72FA7AA3" w14:textId="77777777" w:rsidR="007415D3" w:rsidRPr="007415D3" w:rsidRDefault="007415D3" w:rsidP="007415D3">
      <w:pPr>
        <w:bidi/>
        <w:jc w:val="both"/>
        <w:rPr>
          <w:rFonts w:cs="David" w:hint="cs"/>
          <w:rtl/>
        </w:rPr>
      </w:pPr>
    </w:p>
    <w:p w14:paraId="0E3FA97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B550396" w14:textId="77777777" w:rsidR="007415D3" w:rsidRPr="007415D3" w:rsidRDefault="007415D3" w:rsidP="007415D3">
      <w:pPr>
        <w:bidi/>
        <w:jc w:val="both"/>
        <w:rPr>
          <w:rFonts w:cs="David" w:hint="cs"/>
          <w:u w:val="single"/>
          <w:rtl/>
        </w:rPr>
      </w:pPr>
    </w:p>
    <w:p w14:paraId="477764AA" w14:textId="77777777" w:rsidR="007415D3" w:rsidRPr="007415D3" w:rsidRDefault="007415D3" w:rsidP="007415D3">
      <w:pPr>
        <w:bidi/>
        <w:jc w:val="both"/>
        <w:rPr>
          <w:rFonts w:cs="David" w:hint="cs"/>
          <w:rtl/>
        </w:rPr>
      </w:pPr>
      <w:r w:rsidRPr="007415D3">
        <w:rPr>
          <w:rFonts w:cs="David" w:hint="cs"/>
          <w:rtl/>
        </w:rPr>
        <w:tab/>
        <w:t xml:space="preserve">גברתי, למרות שלא התבקשתי,  מאחר והביטוי האחרון שהשתמשתי בו הוא לא פרלמנטארי לפי שיפוטי, אני חוזר בי מהביטוי, הגם שאני חושב שהמאפיינים  שתיארתי אותם הם קיימים בפער בין נקיטת עמדה לבין הצבעה. </w:t>
      </w:r>
    </w:p>
    <w:p w14:paraId="4A5D990F" w14:textId="77777777" w:rsidR="007415D3" w:rsidRPr="007415D3" w:rsidRDefault="007415D3" w:rsidP="007415D3">
      <w:pPr>
        <w:bidi/>
        <w:jc w:val="both"/>
        <w:rPr>
          <w:rFonts w:cs="David" w:hint="cs"/>
          <w:rtl/>
        </w:rPr>
      </w:pPr>
    </w:p>
    <w:p w14:paraId="03C5C359"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היו"ר רוחמה אברהם:</w:t>
      </w:r>
    </w:p>
    <w:p w14:paraId="54E3DA37" w14:textId="77777777" w:rsidR="007415D3" w:rsidRPr="007415D3" w:rsidRDefault="007415D3" w:rsidP="007415D3">
      <w:pPr>
        <w:bidi/>
        <w:jc w:val="both"/>
        <w:rPr>
          <w:rFonts w:cs="David" w:hint="cs"/>
          <w:rtl/>
        </w:rPr>
      </w:pPr>
    </w:p>
    <w:p w14:paraId="44374240" w14:textId="77777777" w:rsidR="007415D3" w:rsidRPr="007415D3" w:rsidRDefault="007415D3" w:rsidP="007415D3">
      <w:pPr>
        <w:bidi/>
        <w:jc w:val="both"/>
        <w:rPr>
          <w:rFonts w:cs="David" w:hint="cs"/>
          <w:rtl/>
        </w:rPr>
      </w:pPr>
      <w:r w:rsidRPr="007415D3">
        <w:rPr>
          <w:rFonts w:cs="David" w:hint="cs"/>
          <w:rtl/>
        </w:rPr>
        <w:tab/>
        <w:t xml:space="preserve"> מי בעד הרוויזיה של חבר הכנסת סער? מי נגד? </w:t>
      </w:r>
    </w:p>
    <w:p w14:paraId="16F57C07" w14:textId="77777777" w:rsidR="007415D3" w:rsidRPr="007415D3" w:rsidRDefault="007415D3" w:rsidP="007415D3">
      <w:pPr>
        <w:bidi/>
        <w:jc w:val="both"/>
        <w:rPr>
          <w:rFonts w:cs="David" w:hint="cs"/>
          <w:rtl/>
        </w:rPr>
      </w:pPr>
    </w:p>
    <w:p w14:paraId="62A3C5CC" w14:textId="77777777" w:rsidR="007415D3" w:rsidRPr="007415D3" w:rsidRDefault="007415D3" w:rsidP="007415D3">
      <w:pPr>
        <w:bidi/>
        <w:jc w:val="both"/>
        <w:rPr>
          <w:rFonts w:cs="David" w:hint="cs"/>
          <w:u w:val="single"/>
          <w:rtl/>
        </w:rPr>
      </w:pPr>
    </w:p>
    <w:p w14:paraId="3FE81839" w14:textId="77777777" w:rsidR="007415D3" w:rsidRPr="007415D3" w:rsidRDefault="007415D3" w:rsidP="007415D3">
      <w:pPr>
        <w:bidi/>
        <w:jc w:val="both"/>
        <w:rPr>
          <w:rFonts w:cs="David" w:hint="cs"/>
          <w:u w:val="single"/>
          <w:rtl/>
        </w:rPr>
      </w:pPr>
    </w:p>
    <w:p w14:paraId="45F618E0" w14:textId="77777777" w:rsidR="007415D3" w:rsidRPr="007415D3" w:rsidRDefault="007415D3" w:rsidP="007415D3">
      <w:pPr>
        <w:bidi/>
        <w:jc w:val="both"/>
        <w:rPr>
          <w:rFonts w:cs="David" w:hint="cs"/>
          <w:rtl/>
        </w:rPr>
      </w:pPr>
      <w:r w:rsidRPr="007415D3">
        <w:rPr>
          <w:rFonts w:cs="David" w:hint="cs"/>
          <w:u w:val="single"/>
          <w:rtl/>
        </w:rPr>
        <w:t>יעקב ליצמן:</w:t>
      </w:r>
    </w:p>
    <w:p w14:paraId="0D251EDF" w14:textId="77777777" w:rsidR="007415D3" w:rsidRPr="007415D3" w:rsidRDefault="007415D3" w:rsidP="007415D3">
      <w:pPr>
        <w:bidi/>
        <w:jc w:val="both"/>
        <w:rPr>
          <w:rFonts w:cs="David" w:hint="cs"/>
          <w:rtl/>
        </w:rPr>
      </w:pPr>
    </w:p>
    <w:p w14:paraId="641E0E27" w14:textId="77777777" w:rsidR="007415D3" w:rsidRPr="007415D3" w:rsidRDefault="007415D3" w:rsidP="007415D3">
      <w:pPr>
        <w:bidi/>
        <w:jc w:val="both"/>
        <w:rPr>
          <w:rFonts w:cs="David" w:hint="cs"/>
          <w:rtl/>
        </w:rPr>
      </w:pPr>
      <w:r w:rsidRPr="007415D3">
        <w:rPr>
          <w:rFonts w:cs="David" w:hint="cs"/>
          <w:rtl/>
        </w:rPr>
        <w:tab/>
        <w:t xml:space="preserve"> גברתי, את הצבעת בשתי ידיים. </w:t>
      </w:r>
    </w:p>
    <w:p w14:paraId="7011D065" w14:textId="77777777" w:rsidR="007415D3" w:rsidRPr="007415D3" w:rsidRDefault="007415D3" w:rsidP="007415D3">
      <w:pPr>
        <w:bidi/>
        <w:jc w:val="both"/>
        <w:rPr>
          <w:rFonts w:cs="David" w:hint="cs"/>
          <w:rtl/>
        </w:rPr>
      </w:pPr>
    </w:p>
    <w:p w14:paraId="7674B7E9"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6C06458" w14:textId="77777777" w:rsidR="007415D3" w:rsidRPr="007415D3" w:rsidRDefault="007415D3" w:rsidP="007415D3">
      <w:pPr>
        <w:bidi/>
        <w:jc w:val="both"/>
        <w:rPr>
          <w:rFonts w:cs="David" w:hint="cs"/>
          <w:rtl/>
        </w:rPr>
      </w:pPr>
    </w:p>
    <w:p w14:paraId="4DD68A2A" w14:textId="77777777" w:rsidR="007415D3" w:rsidRPr="007415D3" w:rsidRDefault="007415D3" w:rsidP="007415D3">
      <w:pPr>
        <w:bidi/>
        <w:jc w:val="both"/>
        <w:rPr>
          <w:rFonts w:cs="David" w:hint="cs"/>
          <w:rtl/>
        </w:rPr>
      </w:pPr>
      <w:r w:rsidRPr="007415D3">
        <w:rPr>
          <w:rFonts w:cs="David" w:hint="cs"/>
          <w:rtl/>
        </w:rPr>
        <w:tab/>
        <w:t xml:space="preserve"> לא הצבעתי בשתי ידיים, ממש לא. </w:t>
      </w:r>
    </w:p>
    <w:p w14:paraId="3A7F5363" w14:textId="77777777" w:rsidR="007415D3" w:rsidRPr="007415D3" w:rsidRDefault="007415D3" w:rsidP="007415D3">
      <w:pPr>
        <w:bidi/>
        <w:jc w:val="both"/>
        <w:rPr>
          <w:rFonts w:cs="David" w:hint="cs"/>
          <w:rtl/>
        </w:rPr>
      </w:pPr>
    </w:p>
    <w:p w14:paraId="41AEC68B" w14:textId="77777777" w:rsidR="007415D3" w:rsidRPr="007415D3" w:rsidRDefault="007415D3" w:rsidP="007415D3">
      <w:pPr>
        <w:bidi/>
        <w:jc w:val="both"/>
        <w:rPr>
          <w:rFonts w:cs="David" w:hint="cs"/>
          <w:rtl/>
        </w:rPr>
      </w:pPr>
      <w:r w:rsidRPr="007415D3">
        <w:rPr>
          <w:rFonts w:cs="David" w:hint="cs"/>
          <w:rtl/>
        </w:rPr>
        <w:t>ה צ ב ע ה</w:t>
      </w:r>
    </w:p>
    <w:p w14:paraId="6903AA92" w14:textId="77777777" w:rsidR="007415D3" w:rsidRPr="007415D3" w:rsidRDefault="007415D3" w:rsidP="007415D3">
      <w:pPr>
        <w:bidi/>
        <w:jc w:val="both"/>
        <w:rPr>
          <w:rFonts w:cs="David" w:hint="cs"/>
          <w:rtl/>
        </w:rPr>
      </w:pPr>
      <w:r w:rsidRPr="007415D3">
        <w:rPr>
          <w:rFonts w:cs="David" w:hint="cs"/>
          <w:rtl/>
        </w:rPr>
        <w:t>בעד -9</w:t>
      </w:r>
    </w:p>
    <w:p w14:paraId="4CB3885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14</w:t>
      </w:r>
    </w:p>
    <w:p w14:paraId="1E8261A0" w14:textId="77777777" w:rsidR="007415D3" w:rsidRPr="007415D3" w:rsidRDefault="007415D3" w:rsidP="007415D3">
      <w:pPr>
        <w:bidi/>
        <w:jc w:val="both"/>
        <w:rPr>
          <w:rFonts w:cs="David" w:hint="cs"/>
          <w:rtl/>
        </w:rPr>
      </w:pPr>
      <w:r w:rsidRPr="007415D3">
        <w:rPr>
          <w:rFonts w:cs="David" w:hint="cs"/>
          <w:rtl/>
        </w:rPr>
        <w:t>הרוויזיה לא התקבלה.</w:t>
      </w:r>
    </w:p>
    <w:p w14:paraId="0AE7FFCF" w14:textId="77777777" w:rsidR="007415D3" w:rsidRPr="007415D3" w:rsidRDefault="007415D3" w:rsidP="007415D3">
      <w:pPr>
        <w:bidi/>
        <w:jc w:val="both"/>
        <w:rPr>
          <w:rFonts w:cs="David" w:hint="cs"/>
          <w:rtl/>
        </w:rPr>
      </w:pPr>
    </w:p>
    <w:p w14:paraId="014D630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0DC80D9" w14:textId="77777777" w:rsidR="007415D3" w:rsidRPr="007415D3" w:rsidRDefault="007415D3" w:rsidP="007415D3">
      <w:pPr>
        <w:bidi/>
        <w:jc w:val="both"/>
        <w:rPr>
          <w:rFonts w:cs="David" w:hint="cs"/>
          <w:rtl/>
        </w:rPr>
      </w:pPr>
    </w:p>
    <w:p w14:paraId="7647C9FD" w14:textId="77777777" w:rsidR="007415D3" w:rsidRPr="007415D3" w:rsidRDefault="007415D3" w:rsidP="007415D3">
      <w:pPr>
        <w:bidi/>
        <w:jc w:val="both"/>
        <w:rPr>
          <w:rFonts w:cs="David" w:hint="cs"/>
          <w:rtl/>
        </w:rPr>
      </w:pPr>
      <w:r w:rsidRPr="007415D3">
        <w:rPr>
          <w:rFonts w:cs="David" w:hint="cs"/>
          <w:rtl/>
        </w:rPr>
        <w:tab/>
      </w:r>
    </w:p>
    <w:p w14:paraId="3B1CED5A" w14:textId="77777777" w:rsidR="007415D3" w:rsidRPr="007415D3" w:rsidRDefault="007415D3" w:rsidP="007415D3">
      <w:pPr>
        <w:bidi/>
        <w:jc w:val="both"/>
        <w:rPr>
          <w:rFonts w:cs="David" w:hint="cs"/>
          <w:rtl/>
        </w:rPr>
      </w:pPr>
      <w:r w:rsidRPr="007415D3">
        <w:rPr>
          <w:rFonts w:cs="David" w:hint="cs"/>
          <w:rtl/>
        </w:rPr>
        <w:tab/>
        <w:t xml:space="preserve">בעד הרוויזיה הצביעו 9, 14 -  נגד.  לפיכך,  אני קובעת שהרוויזיה של חבר הכנסת סער לא התקבלה. </w:t>
      </w:r>
    </w:p>
    <w:p w14:paraId="5FCA7048" w14:textId="77777777" w:rsidR="007415D3" w:rsidRPr="007415D3" w:rsidRDefault="007415D3" w:rsidP="007415D3">
      <w:pPr>
        <w:bidi/>
        <w:jc w:val="both"/>
        <w:rPr>
          <w:rFonts w:cs="David" w:hint="cs"/>
          <w:rtl/>
        </w:rPr>
      </w:pPr>
    </w:p>
    <w:p w14:paraId="74426B25" w14:textId="77777777" w:rsidR="007415D3" w:rsidRPr="007415D3" w:rsidRDefault="007415D3" w:rsidP="007415D3">
      <w:pPr>
        <w:bidi/>
        <w:jc w:val="both"/>
        <w:rPr>
          <w:rFonts w:cs="David" w:hint="cs"/>
          <w:rtl/>
        </w:rPr>
      </w:pPr>
      <w:r w:rsidRPr="007415D3">
        <w:rPr>
          <w:rFonts w:cs="David" w:hint="cs"/>
          <w:rtl/>
        </w:rPr>
        <w:tab/>
        <w:t xml:space="preserve">חברת הכנסת טרטמן, צאי החוצה לדקה. </w:t>
      </w:r>
    </w:p>
    <w:p w14:paraId="33156759" w14:textId="77777777" w:rsidR="007415D3" w:rsidRPr="007415D3" w:rsidRDefault="007415D3" w:rsidP="007415D3">
      <w:pPr>
        <w:bidi/>
        <w:jc w:val="both"/>
        <w:rPr>
          <w:rFonts w:cs="David" w:hint="cs"/>
          <w:rtl/>
        </w:rPr>
      </w:pPr>
    </w:p>
    <w:p w14:paraId="572A9361" w14:textId="77777777" w:rsidR="007415D3" w:rsidRPr="007415D3" w:rsidRDefault="007415D3" w:rsidP="007415D3">
      <w:pPr>
        <w:pStyle w:val="Heading5"/>
        <w:rPr>
          <w:rFonts w:hint="cs"/>
          <w:rtl/>
        </w:rPr>
      </w:pPr>
      <w:r w:rsidRPr="007415D3">
        <w:rPr>
          <w:rFonts w:hint="cs"/>
          <w:u w:val="single"/>
          <w:rtl/>
        </w:rPr>
        <w:t>אסתרינה טרטמן:</w:t>
      </w:r>
    </w:p>
    <w:p w14:paraId="1764C61C" w14:textId="77777777" w:rsidR="007415D3" w:rsidRPr="007415D3" w:rsidRDefault="007415D3" w:rsidP="007415D3">
      <w:pPr>
        <w:pStyle w:val="Heading5"/>
        <w:rPr>
          <w:rFonts w:hint="cs"/>
          <w:rtl/>
        </w:rPr>
      </w:pPr>
    </w:p>
    <w:p w14:paraId="1010D9CC" w14:textId="77777777" w:rsidR="007415D3" w:rsidRPr="007415D3" w:rsidRDefault="007415D3" w:rsidP="007415D3">
      <w:pPr>
        <w:bidi/>
        <w:jc w:val="both"/>
        <w:rPr>
          <w:rFonts w:cs="David" w:hint="cs"/>
          <w:rtl/>
        </w:rPr>
      </w:pPr>
      <w:r w:rsidRPr="007415D3">
        <w:rPr>
          <w:rFonts w:cs="David" w:hint="cs"/>
          <w:rtl/>
        </w:rPr>
        <w:tab/>
        <w:t xml:space="preserve"> לא דיברתי בכלל. </w:t>
      </w:r>
    </w:p>
    <w:p w14:paraId="71800E5E" w14:textId="77777777" w:rsidR="007415D3" w:rsidRPr="007415D3" w:rsidRDefault="007415D3" w:rsidP="007415D3">
      <w:pPr>
        <w:bidi/>
        <w:jc w:val="both"/>
        <w:rPr>
          <w:rFonts w:cs="David" w:hint="cs"/>
          <w:rtl/>
        </w:rPr>
      </w:pPr>
    </w:p>
    <w:p w14:paraId="58B4333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41EBE8C" w14:textId="77777777" w:rsidR="007415D3" w:rsidRPr="007415D3" w:rsidRDefault="007415D3" w:rsidP="007415D3">
      <w:pPr>
        <w:bidi/>
        <w:jc w:val="both"/>
        <w:rPr>
          <w:rFonts w:cs="David" w:hint="cs"/>
          <w:rtl/>
        </w:rPr>
      </w:pPr>
    </w:p>
    <w:p w14:paraId="7A80BF59" w14:textId="77777777" w:rsidR="007415D3" w:rsidRPr="007415D3" w:rsidRDefault="007415D3" w:rsidP="007415D3">
      <w:pPr>
        <w:bidi/>
        <w:jc w:val="both"/>
        <w:rPr>
          <w:rFonts w:cs="David" w:hint="cs"/>
          <w:rtl/>
        </w:rPr>
      </w:pPr>
      <w:r w:rsidRPr="007415D3">
        <w:rPr>
          <w:rFonts w:cs="David" w:hint="cs"/>
          <w:rtl/>
        </w:rPr>
        <w:tab/>
        <w:t xml:space="preserve"> אני מבקשת שתירגעי. </w:t>
      </w:r>
    </w:p>
    <w:p w14:paraId="3839A5E7" w14:textId="77777777" w:rsidR="007415D3" w:rsidRPr="007415D3" w:rsidRDefault="007415D3" w:rsidP="007415D3">
      <w:pPr>
        <w:bidi/>
        <w:jc w:val="both"/>
        <w:rPr>
          <w:rFonts w:cs="David" w:hint="cs"/>
          <w:rtl/>
        </w:rPr>
      </w:pPr>
    </w:p>
    <w:p w14:paraId="169E7067" w14:textId="77777777" w:rsidR="007415D3" w:rsidRPr="007415D3" w:rsidRDefault="007415D3" w:rsidP="007415D3">
      <w:pPr>
        <w:pStyle w:val="Heading5"/>
        <w:rPr>
          <w:rFonts w:hint="cs"/>
          <w:rtl/>
        </w:rPr>
      </w:pPr>
      <w:r w:rsidRPr="007415D3">
        <w:rPr>
          <w:rFonts w:hint="cs"/>
          <w:u w:val="single"/>
          <w:rtl/>
        </w:rPr>
        <w:t>אסתרינה טרטמן:</w:t>
      </w:r>
    </w:p>
    <w:p w14:paraId="574ADEF5" w14:textId="77777777" w:rsidR="007415D3" w:rsidRPr="007415D3" w:rsidRDefault="007415D3" w:rsidP="007415D3">
      <w:pPr>
        <w:pStyle w:val="Heading5"/>
        <w:rPr>
          <w:rFonts w:hint="cs"/>
          <w:rtl/>
        </w:rPr>
      </w:pPr>
    </w:p>
    <w:p w14:paraId="6E58380A" w14:textId="77777777" w:rsidR="007415D3" w:rsidRPr="007415D3" w:rsidRDefault="007415D3" w:rsidP="007415D3">
      <w:pPr>
        <w:bidi/>
        <w:jc w:val="both"/>
        <w:rPr>
          <w:rFonts w:cs="David" w:hint="cs"/>
          <w:rtl/>
        </w:rPr>
      </w:pPr>
      <w:r w:rsidRPr="007415D3">
        <w:rPr>
          <w:rFonts w:cs="David" w:hint="cs"/>
          <w:rtl/>
        </w:rPr>
        <w:tab/>
        <w:t xml:space="preserve"> סיכמנו, נרגעתי. </w:t>
      </w:r>
    </w:p>
    <w:p w14:paraId="496ACC12" w14:textId="77777777" w:rsidR="007415D3" w:rsidRPr="007415D3" w:rsidRDefault="007415D3" w:rsidP="007415D3">
      <w:pPr>
        <w:bidi/>
        <w:jc w:val="both"/>
        <w:rPr>
          <w:rFonts w:cs="David" w:hint="cs"/>
          <w:rtl/>
        </w:rPr>
      </w:pPr>
    </w:p>
    <w:p w14:paraId="2123B2DF"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191D0CD" w14:textId="77777777" w:rsidR="007415D3" w:rsidRPr="007415D3" w:rsidRDefault="007415D3" w:rsidP="007415D3">
      <w:pPr>
        <w:bidi/>
        <w:jc w:val="both"/>
        <w:rPr>
          <w:rFonts w:cs="David" w:hint="cs"/>
          <w:rtl/>
        </w:rPr>
      </w:pPr>
    </w:p>
    <w:p w14:paraId="020446BB" w14:textId="77777777" w:rsidR="007415D3" w:rsidRPr="007415D3" w:rsidRDefault="007415D3" w:rsidP="007415D3">
      <w:pPr>
        <w:bidi/>
        <w:jc w:val="both"/>
        <w:rPr>
          <w:rFonts w:cs="David" w:hint="cs"/>
          <w:rtl/>
        </w:rPr>
      </w:pPr>
      <w:r w:rsidRPr="007415D3">
        <w:rPr>
          <w:rFonts w:cs="David" w:hint="cs"/>
          <w:rtl/>
        </w:rPr>
        <w:tab/>
        <w:t xml:space="preserve"> אני עוברת להצבעה על דיון בוועדה. מי בעד להעביר את זה לוועדת הכספים? מי נגד? מי נמנע? </w:t>
      </w:r>
    </w:p>
    <w:p w14:paraId="791A29F4" w14:textId="77777777" w:rsidR="007415D3" w:rsidRPr="007415D3" w:rsidRDefault="007415D3" w:rsidP="007415D3">
      <w:pPr>
        <w:bidi/>
        <w:jc w:val="both"/>
        <w:rPr>
          <w:rFonts w:cs="David" w:hint="cs"/>
          <w:rtl/>
        </w:rPr>
      </w:pPr>
    </w:p>
    <w:p w14:paraId="7BC8746B" w14:textId="77777777" w:rsidR="007415D3" w:rsidRPr="007415D3" w:rsidRDefault="007415D3" w:rsidP="007415D3">
      <w:pPr>
        <w:bidi/>
        <w:jc w:val="both"/>
        <w:rPr>
          <w:rFonts w:cs="David" w:hint="cs"/>
          <w:rtl/>
        </w:rPr>
      </w:pPr>
      <w:r w:rsidRPr="007415D3">
        <w:rPr>
          <w:rFonts w:cs="David" w:hint="cs"/>
          <w:rtl/>
        </w:rPr>
        <w:t>ה צ ב ע ה</w:t>
      </w:r>
    </w:p>
    <w:p w14:paraId="54272AAD" w14:textId="77777777" w:rsidR="007415D3" w:rsidRPr="007415D3" w:rsidRDefault="007415D3" w:rsidP="007415D3">
      <w:pPr>
        <w:bidi/>
        <w:jc w:val="both"/>
        <w:rPr>
          <w:rFonts w:cs="David" w:hint="cs"/>
          <w:rtl/>
        </w:rPr>
      </w:pPr>
      <w:r w:rsidRPr="007415D3">
        <w:rPr>
          <w:rFonts w:cs="David" w:hint="cs"/>
          <w:rtl/>
        </w:rPr>
        <w:t xml:space="preserve">ההצעה להעביר את סעיף הבא 5(1)5(2) </w:t>
      </w:r>
      <w:r w:rsidRPr="007415D3">
        <w:rPr>
          <w:rFonts w:cs="David"/>
          <w:rtl/>
        </w:rPr>
        <w:t>–</w:t>
      </w:r>
      <w:r w:rsidRPr="007415D3">
        <w:rPr>
          <w:rFonts w:cs="David" w:hint="cs"/>
          <w:rtl/>
        </w:rPr>
        <w:t xml:space="preserve"> תיקון חוק הבטחת הכנסה, התשמ"א-1980 </w:t>
      </w:r>
      <w:r w:rsidRPr="007415D3">
        <w:rPr>
          <w:rFonts w:cs="David"/>
          <w:rtl/>
        </w:rPr>
        <w:t>–</w:t>
      </w:r>
      <w:r w:rsidRPr="007415D3">
        <w:rPr>
          <w:rFonts w:cs="David" w:hint="cs"/>
          <w:rtl/>
        </w:rPr>
        <w:t xml:space="preserve"> תכנית ויסקונסין, לדיון בוועדת הכספים נתקבלה.</w:t>
      </w:r>
    </w:p>
    <w:p w14:paraId="7D9D07C9" w14:textId="77777777" w:rsidR="007415D3" w:rsidRPr="007415D3" w:rsidRDefault="007415D3" w:rsidP="007415D3">
      <w:pPr>
        <w:bidi/>
        <w:jc w:val="both"/>
        <w:rPr>
          <w:rFonts w:cs="David" w:hint="cs"/>
          <w:rtl/>
        </w:rPr>
      </w:pPr>
      <w:r w:rsidRPr="007415D3">
        <w:rPr>
          <w:rFonts w:cs="David" w:hint="cs"/>
          <w:rtl/>
        </w:rPr>
        <w:t xml:space="preserve"> </w:t>
      </w:r>
    </w:p>
    <w:p w14:paraId="0C409B2A"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58D5886" w14:textId="77777777" w:rsidR="007415D3" w:rsidRPr="007415D3" w:rsidRDefault="007415D3" w:rsidP="007415D3">
      <w:pPr>
        <w:bidi/>
        <w:jc w:val="both"/>
        <w:rPr>
          <w:rFonts w:cs="David" w:hint="cs"/>
          <w:rtl/>
        </w:rPr>
      </w:pPr>
    </w:p>
    <w:p w14:paraId="3A89E459" w14:textId="77777777" w:rsidR="007415D3" w:rsidRPr="007415D3" w:rsidRDefault="007415D3" w:rsidP="007415D3">
      <w:pPr>
        <w:bidi/>
        <w:jc w:val="both"/>
        <w:rPr>
          <w:rFonts w:cs="David" w:hint="cs"/>
          <w:rtl/>
        </w:rPr>
      </w:pPr>
      <w:r w:rsidRPr="007415D3">
        <w:rPr>
          <w:rFonts w:cs="David" w:hint="cs"/>
          <w:rtl/>
        </w:rPr>
        <w:tab/>
        <w:t xml:space="preserve"> אני קובעת שהדיון עובר לוועדת הכספים. </w:t>
      </w:r>
    </w:p>
    <w:p w14:paraId="5709F1BD" w14:textId="77777777" w:rsidR="007415D3" w:rsidRPr="007415D3" w:rsidRDefault="007415D3" w:rsidP="007415D3">
      <w:pPr>
        <w:bidi/>
        <w:jc w:val="both"/>
        <w:rPr>
          <w:rFonts w:cs="David" w:hint="cs"/>
          <w:rtl/>
        </w:rPr>
      </w:pPr>
      <w:r w:rsidRPr="007415D3">
        <w:rPr>
          <w:rFonts w:cs="David" w:hint="cs"/>
          <w:rtl/>
        </w:rPr>
        <w:tab/>
      </w:r>
    </w:p>
    <w:p w14:paraId="338BBD79" w14:textId="77777777" w:rsidR="007415D3" w:rsidRPr="007415D3" w:rsidRDefault="007415D3" w:rsidP="007415D3">
      <w:pPr>
        <w:bidi/>
        <w:jc w:val="both"/>
        <w:rPr>
          <w:rFonts w:cs="David" w:hint="cs"/>
          <w:rtl/>
        </w:rPr>
      </w:pPr>
      <w:r w:rsidRPr="007415D3">
        <w:rPr>
          <w:rFonts w:cs="David" w:hint="cs"/>
          <w:rtl/>
        </w:rPr>
        <w:tab/>
        <w:t xml:space="preserve">אני עוברת לסעיף 5(2)6 </w:t>
      </w:r>
      <w:r w:rsidRPr="007415D3">
        <w:rPr>
          <w:rFonts w:cs="David"/>
          <w:rtl/>
        </w:rPr>
        <w:t>–</w:t>
      </w:r>
      <w:r w:rsidRPr="007415D3">
        <w:rPr>
          <w:rFonts w:cs="David" w:hint="cs"/>
          <w:rtl/>
        </w:rPr>
        <w:t xml:space="preserve"> סעיף 9 לחוק הבטחת הכנסה מתווה חישוב הכנסות שיילקחו בחשבון לצורך חישוב הזכאות.  עמדת הממשלה היא להשאיר.  מי בעד להשאיר את הנושא בחוק ההסדרים?  מי נגד? </w:t>
      </w:r>
    </w:p>
    <w:p w14:paraId="12F08E52" w14:textId="77777777" w:rsidR="007415D3" w:rsidRPr="007415D3" w:rsidRDefault="007415D3" w:rsidP="007415D3">
      <w:pPr>
        <w:bidi/>
        <w:jc w:val="both"/>
        <w:rPr>
          <w:rFonts w:cs="David" w:hint="cs"/>
          <w:rtl/>
        </w:rPr>
      </w:pPr>
    </w:p>
    <w:p w14:paraId="31909E95"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היו"ר רוחמה אברהם:</w:t>
      </w:r>
    </w:p>
    <w:p w14:paraId="142075DA" w14:textId="77777777" w:rsidR="007415D3" w:rsidRPr="007415D3" w:rsidRDefault="007415D3" w:rsidP="007415D3">
      <w:pPr>
        <w:bidi/>
        <w:jc w:val="both"/>
        <w:rPr>
          <w:rFonts w:cs="David" w:hint="cs"/>
          <w:rtl/>
        </w:rPr>
      </w:pPr>
    </w:p>
    <w:p w14:paraId="3C55D6C1" w14:textId="77777777" w:rsidR="007415D3" w:rsidRPr="007415D3" w:rsidRDefault="007415D3" w:rsidP="007415D3">
      <w:pPr>
        <w:bidi/>
        <w:jc w:val="both"/>
        <w:rPr>
          <w:rFonts w:cs="David" w:hint="cs"/>
          <w:rtl/>
        </w:rPr>
      </w:pPr>
      <w:r w:rsidRPr="007415D3">
        <w:rPr>
          <w:rFonts w:cs="David" w:hint="cs"/>
          <w:rtl/>
        </w:rPr>
        <w:tab/>
        <w:t>ההצעה נשארת, ועוברת לדיון - - -</w:t>
      </w:r>
    </w:p>
    <w:p w14:paraId="441C8A8C" w14:textId="77777777" w:rsidR="007415D3" w:rsidRPr="007415D3" w:rsidRDefault="007415D3" w:rsidP="007415D3">
      <w:pPr>
        <w:bidi/>
        <w:jc w:val="both"/>
        <w:rPr>
          <w:rFonts w:cs="David" w:hint="cs"/>
          <w:rtl/>
        </w:rPr>
      </w:pPr>
    </w:p>
    <w:p w14:paraId="15FBEDEF"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7CE3B1D4" w14:textId="77777777" w:rsidR="007415D3" w:rsidRPr="007415D3" w:rsidRDefault="007415D3" w:rsidP="007415D3">
      <w:pPr>
        <w:bidi/>
        <w:jc w:val="both"/>
        <w:rPr>
          <w:rFonts w:cs="David" w:hint="cs"/>
          <w:rtl/>
        </w:rPr>
      </w:pPr>
    </w:p>
    <w:p w14:paraId="462A0136" w14:textId="77777777" w:rsidR="007415D3" w:rsidRPr="007415D3" w:rsidRDefault="007415D3" w:rsidP="007415D3">
      <w:pPr>
        <w:bidi/>
        <w:ind w:firstLine="567"/>
        <w:jc w:val="both"/>
        <w:rPr>
          <w:rFonts w:cs="David" w:hint="cs"/>
          <w:rtl/>
        </w:rPr>
      </w:pPr>
      <w:r w:rsidRPr="007415D3">
        <w:rPr>
          <w:rFonts w:cs="David" w:hint="cs"/>
          <w:rtl/>
        </w:rPr>
        <w:t xml:space="preserve">למה? היה תיקו. </w:t>
      </w:r>
    </w:p>
    <w:p w14:paraId="547D3D5F" w14:textId="77777777" w:rsidR="007415D3" w:rsidRPr="007415D3" w:rsidRDefault="007415D3" w:rsidP="007415D3">
      <w:pPr>
        <w:bidi/>
        <w:ind w:firstLine="567"/>
        <w:jc w:val="both"/>
        <w:rPr>
          <w:rFonts w:cs="David" w:hint="cs"/>
          <w:rtl/>
        </w:rPr>
      </w:pPr>
    </w:p>
    <w:p w14:paraId="63A84DA9"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AB838AA" w14:textId="77777777" w:rsidR="007415D3" w:rsidRPr="007415D3" w:rsidRDefault="007415D3" w:rsidP="007415D3">
      <w:pPr>
        <w:bidi/>
        <w:jc w:val="both"/>
        <w:rPr>
          <w:rFonts w:cs="David" w:hint="cs"/>
          <w:rtl/>
        </w:rPr>
      </w:pPr>
    </w:p>
    <w:p w14:paraId="1862BDA8" w14:textId="77777777" w:rsidR="007415D3" w:rsidRPr="007415D3" w:rsidRDefault="007415D3" w:rsidP="007415D3">
      <w:pPr>
        <w:bidi/>
        <w:ind w:firstLine="567"/>
        <w:jc w:val="both"/>
        <w:rPr>
          <w:rFonts w:cs="David" w:hint="cs"/>
          <w:rtl/>
        </w:rPr>
      </w:pPr>
      <w:r w:rsidRPr="007415D3">
        <w:rPr>
          <w:rFonts w:cs="David" w:hint="cs"/>
          <w:rtl/>
        </w:rPr>
        <w:t xml:space="preserve">לא היה תיקו. </w:t>
      </w:r>
    </w:p>
    <w:p w14:paraId="1F129F17" w14:textId="77777777" w:rsidR="007415D3" w:rsidRPr="007415D3" w:rsidRDefault="007415D3" w:rsidP="007415D3">
      <w:pPr>
        <w:bidi/>
        <w:ind w:firstLine="567"/>
        <w:jc w:val="both"/>
        <w:rPr>
          <w:rFonts w:cs="David" w:hint="cs"/>
          <w:rtl/>
        </w:rPr>
      </w:pPr>
    </w:p>
    <w:p w14:paraId="286DECA8" w14:textId="77777777" w:rsidR="007415D3" w:rsidRPr="007415D3" w:rsidRDefault="007415D3" w:rsidP="007415D3">
      <w:pPr>
        <w:pStyle w:val="Heading5"/>
        <w:rPr>
          <w:rFonts w:hint="cs"/>
          <w:rtl/>
        </w:rPr>
      </w:pPr>
      <w:r w:rsidRPr="007415D3">
        <w:rPr>
          <w:rFonts w:hint="cs"/>
          <w:u w:val="single"/>
          <w:rtl/>
        </w:rPr>
        <w:t>אסתרינה טרטמן:</w:t>
      </w:r>
    </w:p>
    <w:p w14:paraId="1C1C9E75" w14:textId="77777777" w:rsidR="007415D3" w:rsidRPr="007415D3" w:rsidRDefault="007415D3" w:rsidP="007415D3">
      <w:pPr>
        <w:pStyle w:val="Heading5"/>
        <w:rPr>
          <w:rFonts w:hint="cs"/>
          <w:rtl/>
        </w:rPr>
      </w:pPr>
    </w:p>
    <w:p w14:paraId="10F7B58A" w14:textId="77777777" w:rsidR="007415D3" w:rsidRPr="007415D3" w:rsidRDefault="007415D3" w:rsidP="007415D3">
      <w:pPr>
        <w:bidi/>
        <w:ind w:firstLine="567"/>
        <w:jc w:val="both"/>
        <w:rPr>
          <w:rFonts w:cs="David" w:hint="cs"/>
          <w:rtl/>
        </w:rPr>
      </w:pPr>
      <w:r w:rsidRPr="007415D3">
        <w:rPr>
          <w:rFonts w:cs="David" w:hint="cs"/>
          <w:rtl/>
        </w:rPr>
        <w:t xml:space="preserve">גברתי יושבת הראש, אני מודיעה שאני פורשת וחבר הכנסת וסטס מסיז'ניקוב מחליף </w:t>
      </w:r>
    </w:p>
    <w:p w14:paraId="09FC2A1B" w14:textId="77777777" w:rsidR="007415D3" w:rsidRPr="007415D3" w:rsidRDefault="007415D3" w:rsidP="007415D3">
      <w:pPr>
        <w:bidi/>
        <w:jc w:val="both"/>
        <w:rPr>
          <w:rFonts w:cs="David" w:hint="cs"/>
          <w:rtl/>
        </w:rPr>
      </w:pPr>
      <w:r w:rsidRPr="007415D3">
        <w:rPr>
          <w:rFonts w:cs="David" w:hint="cs"/>
          <w:rtl/>
        </w:rPr>
        <w:t xml:space="preserve">אותי. </w:t>
      </w:r>
    </w:p>
    <w:p w14:paraId="29E7FF6A" w14:textId="77777777" w:rsidR="007415D3" w:rsidRPr="007415D3" w:rsidRDefault="007415D3" w:rsidP="007415D3">
      <w:pPr>
        <w:bidi/>
        <w:jc w:val="both"/>
        <w:rPr>
          <w:rFonts w:cs="David" w:hint="cs"/>
          <w:rtl/>
        </w:rPr>
      </w:pPr>
    </w:p>
    <w:p w14:paraId="443E426D" w14:textId="77777777" w:rsidR="007415D3" w:rsidRPr="007415D3" w:rsidRDefault="007415D3" w:rsidP="007415D3">
      <w:pPr>
        <w:pStyle w:val="Heading5"/>
        <w:rPr>
          <w:rFonts w:hint="cs"/>
          <w:rtl/>
        </w:rPr>
      </w:pPr>
      <w:r w:rsidRPr="007415D3">
        <w:rPr>
          <w:rFonts w:hint="cs"/>
          <w:u w:val="single"/>
          <w:rtl/>
        </w:rPr>
        <w:t>שלי יחימוביץ:</w:t>
      </w:r>
    </w:p>
    <w:p w14:paraId="23871CED" w14:textId="77777777" w:rsidR="007415D3" w:rsidRPr="007415D3" w:rsidRDefault="007415D3" w:rsidP="007415D3">
      <w:pPr>
        <w:pStyle w:val="Heading5"/>
        <w:rPr>
          <w:rFonts w:hint="cs"/>
          <w:rtl/>
        </w:rPr>
      </w:pPr>
    </w:p>
    <w:p w14:paraId="116D74F6" w14:textId="77777777" w:rsidR="007415D3" w:rsidRPr="007415D3" w:rsidRDefault="007415D3" w:rsidP="007415D3">
      <w:pPr>
        <w:bidi/>
        <w:jc w:val="both"/>
        <w:rPr>
          <w:rFonts w:cs="David" w:hint="cs"/>
          <w:rtl/>
        </w:rPr>
      </w:pPr>
      <w:r w:rsidRPr="007415D3">
        <w:rPr>
          <w:rFonts w:cs="David" w:hint="cs"/>
          <w:rtl/>
        </w:rPr>
        <w:tab/>
        <w:t xml:space="preserve"> סליחה, למה פקידי האוצר מתערבים בדיון? </w:t>
      </w:r>
    </w:p>
    <w:p w14:paraId="2F2CB212" w14:textId="77777777" w:rsidR="007415D3" w:rsidRPr="007415D3" w:rsidRDefault="007415D3" w:rsidP="007415D3">
      <w:pPr>
        <w:bidi/>
        <w:jc w:val="both"/>
        <w:rPr>
          <w:rFonts w:cs="David" w:hint="cs"/>
          <w:rtl/>
        </w:rPr>
      </w:pPr>
    </w:p>
    <w:p w14:paraId="60B838ED"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66CB484" w14:textId="77777777" w:rsidR="007415D3" w:rsidRPr="007415D3" w:rsidRDefault="007415D3" w:rsidP="007415D3">
      <w:pPr>
        <w:bidi/>
        <w:jc w:val="both"/>
        <w:rPr>
          <w:rFonts w:cs="David" w:hint="cs"/>
          <w:rtl/>
        </w:rPr>
      </w:pPr>
    </w:p>
    <w:p w14:paraId="6355EC51" w14:textId="77777777" w:rsidR="007415D3" w:rsidRPr="007415D3" w:rsidRDefault="007415D3" w:rsidP="007415D3">
      <w:pPr>
        <w:bidi/>
        <w:jc w:val="both"/>
        <w:rPr>
          <w:rFonts w:cs="David" w:hint="cs"/>
          <w:rtl/>
        </w:rPr>
      </w:pPr>
      <w:r w:rsidRPr="007415D3">
        <w:rPr>
          <w:rFonts w:cs="David" w:hint="cs"/>
          <w:rtl/>
        </w:rPr>
        <w:tab/>
        <w:t xml:space="preserve">הצעת הממשלה - הצעת החוק תועבר לדיון בוועדת העבודה והרווחה. מי בעד להעביר את הצעת החוק לדיון בוועדת העבודה והרווחה? מי נגד? אני קובעת שהצעת החוק עוברת לדיון בוועדת העבודה והרווחה. </w:t>
      </w:r>
    </w:p>
    <w:p w14:paraId="7257BA63" w14:textId="77777777" w:rsidR="007415D3" w:rsidRPr="007415D3" w:rsidRDefault="007415D3" w:rsidP="007415D3">
      <w:pPr>
        <w:bidi/>
        <w:jc w:val="both"/>
        <w:rPr>
          <w:rFonts w:cs="David" w:hint="cs"/>
          <w:rtl/>
        </w:rPr>
      </w:pPr>
      <w:r w:rsidRPr="007415D3">
        <w:rPr>
          <w:rFonts w:cs="David" w:hint="cs"/>
          <w:rtl/>
        </w:rPr>
        <w:tab/>
      </w:r>
    </w:p>
    <w:p w14:paraId="2A965570" w14:textId="77777777" w:rsidR="007415D3" w:rsidRPr="007415D3" w:rsidRDefault="007415D3" w:rsidP="007415D3">
      <w:pPr>
        <w:bidi/>
        <w:jc w:val="both"/>
        <w:rPr>
          <w:rFonts w:cs="David" w:hint="cs"/>
          <w:rtl/>
        </w:rPr>
      </w:pPr>
      <w:r w:rsidRPr="007415D3">
        <w:rPr>
          <w:rFonts w:cs="David" w:hint="cs"/>
          <w:rtl/>
        </w:rPr>
        <w:tab/>
        <w:t xml:space="preserve">אנחנו עוברים לסעיף 5(3)6 </w:t>
      </w:r>
      <w:r w:rsidRPr="007415D3">
        <w:rPr>
          <w:rFonts w:cs="David"/>
          <w:rtl/>
        </w:rPr>
        <w:t>–</w:t>
      </w:r>
      <w:r w:rsidRPr="007415D3">
        <w:rPr>
          <w:rFonts w:cs="David" w:hint="cs"/>
          <w:rtl/>
        </w:rPr>
        <w:t xml:space="preserve"> סעיף 9א לחוק הבטחת הכנסה קובע כי יראו רכב כנכס אשר מופקת מנו הכנסה בשיעור הגימלה, כך שבפועל הזכאות היא לגימלה בגובה 0; מוצע לאפשר לתא המשפחתי הזכאי לגימלה להחזיק או לעשות שימוש ברכב אחד שערכו אינו עולה על 25,000 שקל, ובתנאי שלתובע הכנסה מעבודה בגובה של לפחות 1,250 שקל (לקשיש 1,000 שקלים). </w:t>
      </w:r>
    </w:p>
    <w:p w14:paraId="64586BB3" w14:textId="77777777" w:rsidR="007415D3" w:rsidRPr="007415D3" w:rsidRDefault="007415D3" w:rsidP="007415D3">
      <w:pPr>
        <w:bidi/>
        <w:jc w:val="both"/>
        <w:rPr>
          <w:rFonts w:cs="David" w:hint="cs"/>
          <w:rtl/>
        </w:rPr>
      </w:pPr>
    </w:p>
    <w:p w14:paraId="2F288CD7" w14:textId="77777777" w:rsidR="007415D3" w:rsidRPr="007415D3" w:rsidRDefault="007415D3" w:rsidP="007415D3">
      <w:pPr>
        <w:bidi/>
        <w:jc w:val="both"/>
        <w:rPr>
          <w:rFonts w:cs="David" w:hint="cs"/>
          <w:rtl/>
        </w:rPr>
      </w:pPr>
      <w:r w:rsidRPr="007415D3">
        <w:rPr>
          <w:rFonts w:cs="David" w:hint="cs"/>
          <w:rtl/>
        </w:rPr>
        <w:tab/>
        <w:t>הצעת הממשלה היא להשאיר את זה בחוק ההסדרים. מי בעד להשאיר את זה בחוק ההסדרים? מי נגד? מי נמנע? הצעת החוק נשארת במסגרת חוק ההסדרים.</w:t>
      </w:r>
    </w:p>
    <w:p w14:paraId="41AFF3A4" w14:textId="77777777" w:rsidR="007415D3" w:rsidRPr="007415D3" w:rsidRDefault="007415D3" w:rsidP="007415D3">
      <w:pPr>
        <w:bidi/>
        <w:jc w:val="both"/>
        <w:rPr>
          <w:rFonts w:cs="David" w:hint="cs"/>
          <w:rtl/>
        </w:rPr>
      </w:pPr>
    </w:p>
    <w:p w14:paraId="1622A4C3" w14:textId="77777777" w:rsidR="007415D3" w:rsidRPr="007415D3" w:rsidRDefault="007415D3" w:rsidP="007415D3">
      <w:pPr>
        <w:bidi/>
        <w:jc w:val="both"/>
        <w:rPr>
          <w:rFonts w:cs="David" w:hint="cs"/>
          <w:rtl/>
        </w:rPr>
      </w:pPr>
      <w:r w:rsidRPr="007415D3">
        <w:rPr>
          <w:rFonts w:cs="David" w:hint="cs"/>
          <w:rtl/>
        </w:rPr>
        <w:t xml:space="preserve"> </w:t>
      </w:r>
      <w:r w:rsidRPr="007415D3">
        <w:rPr>
          <w:rFonts w:cs="David" w:hint="cs"/>
          <w:rtl/>
        </w:rPr>
        <w:tab/>
        <w:t xml:space="preserve">הבקשה היא שהצעת החוק תידון בוועדת הכספים. מי בעד להעביר את זה לוועדת הכספים? מי נגד? מי נמנע? הצעת החוק נשארת במסגרת חוק ההסדרים והיא עוברת להידון בוועדת הכספים. </w:t>
      </w:r>
    </w:p>
    <w:p w14:paraId="4A177992" w14:textId="77777777" w:rsidR="007415D3" w:rsidRPr="007415D3" w:rsidRDefault="007415D3" w:rsidP="007415D3">
      <w:pPr>
        <w:bidi/>
        <w:jc w:val="both"/>
        <w:rPr>
          <w:rFonts w:cs="David" w:hint="cs"/>
          <w:rtl/>
        </w:rPr>
      </w:pPr>
    </w:p>
    <w:p w14:paraId="019FC0BE" w14:textId="77777777" w:rsidR="007415D3" w:rsidRPr="007415D3" w:rsidRDefault="007415D3" w:rsidP="007415D3">
      <w:pPr>
        <w:pStyle w:val="Heading5"/>
        <w:rPr>
          <w:rFonts w:hint="cs"/>
          <w:rtl/>
        </w:rPr>
      </w:pPr>
      <w:r w:rsidRPr="007415D3">
        <w:rPr>
          <w:rFonts w:hint="cs"/>
          <w:u w:val="single"/>
          <w:rtl/>
        </w:rPr>
        <w:t>אביגדור יצחקי:</w:t>
      </w:r>
    </w:p>
    <w:p w14:paraId="68B1DF4F" w14:textId="77777777" w:rsidR="007415D3" w:rsidRPr="007415D3" w:rsidRDefault="007415D3" w:rsidP="007415D3">
      <w:pPr>
        <w:pStyle w:val="Heading5"/>
        <w:rPr>
          <w:rFonts w:hint="cs"/>
          <w:rtl/>
        </w:rPr>
      </w:pPr>
    </w:p>
    <w:p w14:paraId="0AD0D2F0" w14:textId="77777777" w:rsidR="007415D3" w:rsidRPr="007415D3" w:rsidRDefault="007415D3" w:rsidP="007415D3">
      <w:pPr>
        <w:bidi/>
        <w:jc w:val="both"/>
        <w:rPr>
          <w:rFonts w:cs="David" w:hint="cs"/>
          <w:rtl/>
        </w:rPr>
      </w:pPr>
      <w:r w:rsidRPr="007415D3">
        <w:rPr>
          <w:rFonts w:cs="David" w:hint="cs"/>
          <w:rtl/>
        </w:rPr>
        <w:tab/>
        <w:t xml:space="preserve"> הסעיף הקודם סעיף 9 לחוק הבטחת הכנסה, אני בטעות, למרות הסיכום והמהות, ביקשתי ועדת העבודה והרווחה. אם תרשו לי, או לא,  להעביר את זה לוועדת הכספים, אם אפשר. </w:t>
      </w:r>
    </w:p>
    <w:p w14:paraId="0838FC16" w14:textId="77777777" w:rsidR="007415D3" w:rsidRPr="007415D3" w:rsidRDefault="007415D3" w:rsidP="007415D3">
      <w:pPr>
        <w:bidi/>
        <w:jc w:val="both"/>
        <w:rPr>
          <w:rFonts w:cs="David" w:hint="cs"/>
          <w:rtl/>
        </w:rPr>
      </w:pPr>
    </w:p>
    <w:p w14:paraId="0D2B82A1" w14:textId="77777777" w:rsidR="007415D3" w:rsidRPr="007415D3" w:rsidRDefault="007415D3" w:rsidP="007415D3">
      <w:pPr>
        <w:bidi/>
        <w:jc w:val="both"/>
        <w:rPr>
          <w:rFonts w:cs="David" w:hint="cs"/>
          <w:rtl/>
        </w:rPr>
      </w:pPr>
      <w:r w:rsidRPr="007415D3">
        <w:rPr>
          <w:rFonts w:cs="David" w:hint="cs"/>
          <w:u w:val="single"/>
          <w:rtl/>
        </w:rPr>
        <w:t>ראובן ריבלין:</w:t>
      </w:r>
    </w:p>
    <w:p w14:paraId="593F1B86" w14:textId="77777777" w:rsidR="007415D3" w:rsidRPr="007415D3" w:rsidRDefault="007415D3" w:rsidP="007415D3">
      <w:pPr>
        <w:bidi/>
        <w:jc w:val="both"/>
        <w:rPr>
          <w:rFonts w:cs="David" w:hint="cs"/>
          <w:rtl/>
        </w:rPr>
      </w:pPr>
    </w:p>
    <w:p w14:paraId="650FD6FE" w14:textId="77777777" w:rsidR="007415D3" w:rsidRPr="007415D3" w:rsidRDefault="007415D3" w:rsidP="007415D3">
      <w:pPr>
        <w:bidi/>
        <w:jc w:val="both"/>
        <w:rPr>
          <w:rFonts w:cs="David" w:hint="cs"/>
          <w:rtl/>
        </w:rPr>
      </w:pPr>
      <w:r w:rsidRPr="007415D3">
        <w:rPr>
          <w:rFonts w:cs="David" w:hint="cs"/>
          <w:rtl/>
        </w:rPr>
        <w:tab/>
        <w:t xml:space="preserve">אנחנו מסכימים, תבקש רוויזיה.  אנחנו מסכימים, כפוף להסכמתו של יושב-ראש ועדת העבודה והרווחה. </w:t>
      </w:r>
    </w:p>
    <w:p w14:paraId="2BB7BD05" w14:textId="77777777" w:rsidR="007415D3" w:rsidRPr="007415D3" w:rsidRDefault="007415D3" w:rsidP="007415D3">
      <w:pPr>
        <w:bidi/>
        <w:jc w:val="both"/>
        <w:rPr>
          <w:rFonts w:cs="David" w:hint="cs"/>
          <w:rtl/>
        </w:rPr>
      </w:pPr>
    </w:p>
    <w:p w14:paraId="42DB2E20" w14:textId="77777777" w:rsidR="007415D3" w:rsidRPr="007415D3" w:rsidRDefault="007415D3" w:rsidP="007415D3">
      <w:pPr>
        <w:bidi/>
        <w:jc w:val="both"/>
        <w:rPr>
          <w:rFonts w:cs="David" w:hint="cs"/>
          <w:rtl/>
        </w:rPr>
      </w:pPr>
      <w:r w:rsidRPr="007415D3">
        <w:rPr>
          <w:rFonts w:cs="David" w:hint="cs"/>
          <w:u w:val="single"/>
          <w:rtl/>
        </w:rPr>
        <w:t>משה שרוני:</w:t>
      </w:r>
    </w:p>
    <w:p w14:paraId="6D855C23" w14:textId="77777777" w:rsidR="007415D3" w:rsidRPr="007415D3" w:rsidRDefault="007415D3" w:rsidP="007415D3">
      <w:pPr>
        <w:bidi/>
        <w:jc w:val="both"/>
        <w:rPr>
          <w:rFonts w:cs="David" w:hint="cs"/>
          <w:rtl/>
        </w:rPr>
      </w:pPr>
    </w:p>
    <w:p w14:paraId="302C94BD" w14:textId="77777777" w:rsidR="007415D3" w:rsidRPr="007415D3" w:rsidRDefault="007415D3" w:rsidP="007415D3">
      <w:pPr>
        <w:bidi/>
        <w:jc w:val="both"/>
        <w:rPr>
          <w:rFonts w:cs="David" w:hint="cs"/>
          <w:rtl/>
        </w:rPr>
      </w:pPr>
      <w:r w:rsidRPr="007415D3">
        <w:rPr>
          <w:rFonts w:cs="David" w:hint="cs"/>
          <w:rtl/>
        </w:rPr>
        <w:tab/>
        <w:t xml:space="preserve"> מה שאתם רוצים. </w:t>
      </w:r>
    </w:p>
    <w:p w14:paraId="3952F166" w14:textId="77777777" w:rsidR="007415D3" w:rsidRPr="007415D3" w:rsidRDefault="007415D3" w:rsidP="007415D3">
      <w:pPr>
        <w:bidi/>
        <w:jc w:val="both"/>
        <w:rPr>
          <w:rFonts w:cs="David" w:hint="cs"/>
          <w:rtl/>
        </w:rPr>
      </w:pPr>
    </w:p>
    <w:p w14:paraId="3E03AE9F" w14:textId="77777777" w:rsidR="007415D3" w:rsidRPr="007415D3" w:rsidRDefault="007415D3" w:rsidP="007415D3">
      <w:pPr>
        <w:bidi/>
        <w:jc w:val="both"/>
        <w:rPr>
          <w:rFonts w:cs="David" w:hint="cs"/>
          <w:rtl/>
        </w:rPr>
      </w:pPr>
      <w:r w:rsidRPr="007415D3">
        <w:rPr>
          <w:rFonts w:cs="David" w:hint="cs"/>
          <w:u w:val="single"/>
          <w:rtl/>
        </w:rPr>
        <w:t>ראובן ריבלין:</w:t>
      </w:r>
    </w:p>
    <w:p w14:paraId="2E4ED810" w14:textId="77777777" w:rsidR="007415D3" w:rsidRPr="007415D3" w:rsidRDefault="007415D3" w:rsidP="007415D3">
      <w:pPr>
        <w:bidi/>
        <w:jc w:val="both"/>
        <w:rPr>
          <w:rFonts w:cs="David" w:hint="cs"/>
          <w:rtl/>
        </w:rPr>
      </w:pPr>
    </w:p>
    <w:p w14:paraId="21C3B089" w14:textId="77777777" w:rsidR="007415D3" w:rsidRPr="007415D3" w:rsidRDefault="007415D3" w:rsidP="007415D3">
      <w:pPr>
        <w:bidi/>
        <w:jc w:val="both"/>
        <w:rPr>
          <w:rFonts w:cs="David" w:hint="cs"/>
          <w:rtl/>
        </w:rPr>
      </w:pPr>
      <w:r w:rsidRPr="007415D3">
        <w:rPr>
          <w:rFonts w:cs="David" w:hint="cs"/>
          <w:rtl/>
        </w:rPr>
        <w:tab/>
        <w:t>בסדר, מספיק לי "מה שאתם רוצים".</w:t>
      </w:r>
    </w:p>
    <w:p w14:paraId="6B583FA0" w14:textId="77777777" w:rsidR="007415D3" w:rsidRPr="007415D3" w:rsidRDefault="007415D3" w:rsidP="007415D3">
      <w:pPr>
        <w:bidi/>
        <w:jc w:val="both"/>
        <w:rPr>
          <w:rFonts w:cs="David" w:hint="cs"/>
          <w:rtl/>
        </w:rPr>
      </w:pPr>
    </w:p>
    <w:p w14:paraId="338DBE62"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FCD86BF" w14:textId="77777777" w:rsidR="007415D3" w:rsidRPr="007415D3" w:rsidRDefault="007415D3" w:rsidP="007415D3">
      <w:pPr>
        <w:bidi/>
        <w:jc w:val="both"/>
        <w:rPr>
          <w:rFonts w:cs="David" w:hint="cs"/>
          <w:rtl/>
        </w:rPr>
      </w:pPr>
    </w:p>
    <w:p w14:paraId="6AB742B9" w14:textId="77777777" w:rsidR="007415D3" w:rsidRPr="007415D3" w:rsidRDefault="007415D3" w:rsidP="007415D3">
      <w:pPr>
        <w:bidi/>
        <w:jc w:val="both"/>
        <w:rPr>
          <w:rFonts w:cs="David" w:hint="cs"/>
          <w:rtl/>
        </w:rPr>
      </w:pPr>
      <w:r w:rsidRPr="007415D3">
        <w:rPr>
          <w:rFonts w:cs="David" w:hint="cs"/>
          <w:rtl/>
        </w:rPr>
        <w:tab/>
        <w:t xml:space="preserve">סעיף 5(4)6(ב) </w:t>
      </w:r>
      <w:r w:rsidRPr="007415D3">
        <w:rPr>
          <w:rFonts w:cs="David"/>
          <w:rtl/>
        </w:rPr>
        <w:t>–</w:t>
      </w:r>
      <w:r w:rsidRPr="007415D3">
        <w:rPr>
          <w:rFonts w:cs="David" w:hint="cs"/>
          <w:rtl/>
        </w:rPr>
        <w:t xml:space="preserve"> סעיף 14 א לחוק הבטחת הכנסה קובע סייגים לתשלום גימלת הבטחת הכנסה למי שיצא את ישראל במהלך השנה. לפי דברי ההסבר במטרה להקל על קשישים מקבלי הבטחת הכנסה שאינם חלק מפוטנציאל שוק העובדה, מוצע לקבוע כי הקשיש ובן זוגו יהיו רשאים לצאת מישראל עד 3 פעמים במהלך שנה  קלנדארי</w:t>
      </w:r>
      <w:r w:rsidRPr="007415D3">
        <w:rPr>
          <w:rFonts w:cs="David" w:hint="eastAsia"/>
          <w:rtl/>
        </w:rPr>
        <w:t>ת</w:t>
      </w:r>
      <w:r w:rsidRPr="007415D3">
        <w:rPr>
          <w:rFonts w:cs="David" w:hint="cs"/>
          <w:rtl/>
        </w:rPr>
        <w:t xml:space="preserve">, ועד 44 ימים  באותה שנה, מבלי שתישלל מהם הגימלה בעד החודשים בהם שהו בחו"ל. </w:t>
      </w:r>
    </w:p>
    <w:p w14:paraId="13879E48" w14:textId="77777777" w:rsidR="007415D3" w:rsidRPr="007415D3" w:rsidRDefault="007415D3" w:rsidP="007415D3">
      <w:pPr>
        <w:bidi/>
        <w:jc w:val="both"/>
        <w:rPr>
          <w:rFonts w:cs="David" w:hint="cs"/>
          <w:rtl/>
        </w:rPr>
      </w:pPr>
    </w:p>
    <w:p w14:paraId="54CFF949" w14:textId="77777777" w:rsidR="007415D3" w:rsidRPr="007415D3" w:rsidRDefault="007415D3" w:rsidP="007415D3">
      <w:pPr>
        <w:bidi/>
        <w:jc w:val="both"/>
        <w:rPr>
          <w:rFonts w:cs="David" w:hint="cs"/>
          <w:rtl/>
        </w:rPr>
      </w:pPr>
      <w:r w:rsidRPr="007415D3">
        <w:rPr>
          <w:rFonts w:cs="David" w:hint="cs"/>
          <w:rtl/>
        </w:rPr>
        <w:tab/>
        <w:t xml:space="preserve">עמדת הממשלה להשאיר את זה בחוק ההסדרים. מי בעד? </w:t>
      </w:r>
    </w:p>
    <w:p w14:paraId="499B4A26" w14:textId="77777777" w:rsidR="007415D3" w:rsidRPr="007415D3" w:rsidRDefault="007415D3" w:rsidP="007415D3">
      <w:pPr>
        <w:bidi/>
        <w:jc w:val="both"/>
        <w:rPr>
          <w:rFonts w:cs="David" w:hint="cs"/>
          <w:rtl/>
        </w:rPr>
      </w:pPr>
    </w:p>
    <w:p w14:paraId="65786B78" w14:textId="77777777" w:rsidR="007415D3" w:rsidRPr="007415D3" w:rsidRDefault="007415D3" w:rsidP="007415D3">
      <w:pPr>
        <w:pStyle w:val="Heading5"/>
        <w:rPr>
          <w:rFonts w:hint="cs"/>
          <w:rtl/>
        </w:rPr>
      </w:pPr>
      <w:r w:rsidRPr="007415D3">
        <w:rPr>
          <w:rFonts w:hint="cs"/>
          <w:u w:val="single"/>
          <w:rtl/>
        </w:rPr>
        <w:t>שלי יחימוביץ:</w:t>
      </w:r>
    </w:p>
    <w:p w14:paraId="57BFC85D" w14:textId="77777777" w:rsidR="007415D3" w:rsidRPr="007415D3" w:rsidRDefault="007415D3" w:rsidP="007415D3">
      <w:pPr>
        <w:pStyle w:val="Heading5"/>
        <w:rPr>
          <w:rFonts w:hint="cs"/>
          <w:rtl/>
        </w:rPr>
      </w:pPr>
    </w:p>
    <w:p w14:paraId="73767598" w14:textId="77777777" w:rsidR="007415D3" w:rsidRPr="007415D3" w:rsidRDefault="007415D3" w:rsidP="007415D3">
      <w:pPr>
        <w:bidi/>
        <w:jc w:val="both"/>
        <w:rPr>
          <w:rFonts w:cs="David" w:hint="cs"/>
          <w:rtl/>
        </w:rPr>
      </w:pPr>
      <w:r w:rsidRPr="007415D3">
        <w:rPr>
          <w:rFonts w:cs="David" w:hint="cs"/>
          <w:rtl/>
        </w:rPr>
        <w:tab/>
        <w:t xml:space="preserve"> כן, אבל למה לא בחקיקה רגילה? זה חוק רגיל פר-אקסלנס.</w:t>
      </w:r>
    </w:p>
    <w:p w14:paraId="228A31F2" w14:textId="77777777" w:rsidR="007415D3" w:rsidRPr="007415D3" w:rsidRDefault="007415D3" w:rsidP="007415D3">
      <w:pPr>
        <w:bidi/>
        <w:jc w:val="both"/>
        <w:rPr>
          <w:rFonts w:cs="David" w:hint="cs"/>
          <w:rtl/>
        </w:rPr>
      </w:pPr>
    </w:p>
    <w:p w14:paraId="2AAACFC8"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5F1EE57" w14:textId="77777777" w:rsidR="007415D3" w:rsidRPr="007415D3" w:rsidRDefault="007415D3" w:rsidP="007415D3">
      <w:pPr>
        <w:bidi/>
        <w:jc w:val="both"/>
        <w:rPr>
          <w:rFonts w:cs="David" w:hint="cs"/>
          <w:rtl/>
        </w:rPr>
      </w:pPr>
    </w:p>
    <w:p w14:paraId="5D5172C5" w14:textId="77777777" w:rsidR="007415D3" w:rsidRPr="007415D3" w:rsidRDefault="007415D3" w:rsidP="007415D3">
      <w:pPr>
        <w:bidi/>
        <w:jc w:val="both"/>
        <w:rPr>
          <w:rFonts w:cs="David" w:hint="cs"/>
          <w:rtl/>
        </w:rPr>
      </w:pPr>
      <w:r w:rsidRPr="007415D3">
        <w:rPr>
          <w:rFonts w:cs="David" w:hint="cs"/>
          <w:rtl/>
        </w:rPr>
        <w:tab/>
        <w:t xml:space="preserve"> מי נגד? מי נמנע? הצעת החוק נשארת במסגרת חוק ההסדרים, ותידון באיזה ועדה? </w:t>
      </w:r>
    </w:p>
    <w:p w14:paraId="18ACD074" w14:textId="77777777" w:rsidR="007415D3" w:rsidRPr="007415D3" w:rsidRDefault="007415D3" w:rsidP="007415D3">
      <w:pPr>
        <w:bidi/>
        <w:jc w:val="both"/>
        <w:rPr>
          <w:rFonts w:cs="David" w:hint="cs"/>
          <w:rtl/>
        </w:rPr>
      </w:pPr>
    </w:p>
    <w:p w14:paraId="38C5A04C" w14:textId="77777777" w:rsidR="007415D3" w:rsidRPr="007415D3" w:rsidRDefault="007415D3" w:rsidP="007415D3">
      <w:pPr>
        <w:bidi/>
        <w:jc w:val="both"/>
        <w:rPr>
          <w:rFonts w:cs="David" w:hint="cs"/>
          <w:u w:val="single"/>
          <w:rtl/>
        </w:rPr>
      </w:pPr>
      <w:r w:rsidRPr="007415D3">
        <w:rPr>
          <w:rFonts w:cs="David" w:hint="cs"/>
          <w:u w:val="single"/>
          <w:rtl/>
        </w:rPr>
        <w:t>קריאה:</w:t>
      </w:r>
    </w:p>
    <w:p w14:paraId="10A35941" w14:textId="77777777" w:rsidR="007415D3" w:rsidRPr="007415D3" w:rsidRDefault="007415D3" w:rsidP="007415D3">
      <w:pPr>
        <w:bidi/>
        <w:jc w:val="both"/>
        <w:rPr>
          <w:rFonts w:cs="David" w:hint="cs"/>
          <w:rtl/>
        </w:rPr>
      </w:pPr>
    </w:p>
    <w:p w14:paraId="65A3DDB1" w14:textId="77777777" w:rsidR="007415D3" w:rsidRPr="007415D3" w:rsidRDefault="007415D3" w:rsidP="007415D3">
      <w:pPr>
        <w:bidi/>
        <w:jc w:val="both"/>
        <w:rPr>
          <w:rFonts w:cs="David" w:hint="cs"/>
          <w:rtl/>
        </w:rPr>
      </w:pPr>
      <w:r w:rsidRPr="007415D3">
        <w:rPr>
          <w:rFonts w:cs="David" w:hint="cs"/>
          <w:rtl/>
        </w:rPr>
        <w:tab/>
        <w:t xml:space="preserve">כספים. </w:t>
      </w:r>
    </w:p>
    <w:p w14:paraId="5A7CA94A" w14:textId="77777777" w:rsidR="007415D3" w:rsidRPr="007415D3" w:rsidRDefault="007415D3" w:rsidP="007415D3">
      <w:pPr>
        <w:bidi/>
        <w:jc w:val="both"/>
        <w:rPr>
          <w:rFonts w:cs="David" w:hint="cs"/>
          <w:rtl/>
        </w:rPr>
      </w:pPr>
    </w:p>
    <w:p w14:paraId="7B775B7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CFDC1EC" w14:textId="77777777" w:rsidR="007415D3" w:rsidRPr="007415D3" w:rsidRDefault="007415D3" w:rsidP="007415D3">
      <w:pPr>
        <w:bidi/>
        <w:jc w:val="both"/>
        <w:rPr>
          <w:rFonts w:cs="David" w:hint="cs"/>
          <w:u w:val="single"/>
          <w:rtl/>
        </w:rPr>
      </w:pPr>
    </w:p>
    <w:p w14:paraId="1E0549C9" w14:textId="77777777" w:rsidR="007415D3" w:rsidRPr="007415D3" w:rsidRDefault="007415D3" w:rsidP="007415D3">
      <w:pPr>
        <w:bidi/>
        <w:jc w:val="both"/>
        <w:rPr>
          <w:rFonts w:cs="David" w:hint="cs"/>
          <w:rtl/>
        </w:rPr>
      </w:pPr>
      <w:r w:rsidRPr="007415D3">
        <w:rPr>
          <w:rFonts w:cs="David" w:hint="cs"/>
          <w:rtl/>
        </w:rPr>
        <w:tab/>
        <w:t xml:space="preserve">מה פתאום?  עבודה ורווחה. </w:t>
      </w:r>
    </w:p>
    <w:p w14:paraId="4BEC6FB2" w14:textId="77777777" w:rsidR="007415D3" w:rsidRPr="007415D3" w:rsidRDefault="007415D3" w:rsidP="007415D3">
      <w:pPr>
        <w:bidi/>
        <w:jc w:val="both"/>
        <w:rPr>
          <w:rFonts w:cs="David" w:hint="cs"/>
          <w:rtl/>
        </w:rPr>
      </w:pPr>
    </w:p>
    <w:p w14:paraId="4885EB09"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4969D46" w14:textId="77777777" w:rsidR="007415D3" w:rsidRPr="007415D3" w:rsidRDefault="007415D3" w:rsidP="007415D3">
      <w:pPr>
        <w:bidi/>
        <w:jc w:val="both"/>
        <w:rPr>
          <w:rFonts w:cs="David" w:hint="cs"/>
          <w:rtl/>
        </w:rPr>
      </w:pPr>
    </w:p>
    <w:p w14:paraId="311C5A93" w14:textId="77777777" w:rsidR="007415D3" w:rsidRPr="007415D3" w:rsidRDefault="007415D3" w:rsidP="007415D3">
      <w:pPr>
        <w:bidi/>
        <w:jc w:val="both"/>
        <w:rPr>
          <w:rFonts w:cs="David" w:hint="cs"/>
          <w:rtl/>
        </w:rPr>
      </w:pPr>
      <w:r w:rsidRPr="007415D3">
        <w:rPr>
          <w:rFonts w:cs="David" w:hint="cs"/>
          <w:rtl/>
        </w:rPr>
        <w:tab/>
        <w:t xml:space="preserve">אביגדור, אנחנו רוצים בכספים. </w:t>
      </w:r>
    </w:p>
    <w:p w14:paraId="27CB9292" w14:textId="77777777" w:rsidR="007415D3" w:rsidRPr="007415D3" w:rsidRDefault="007415D3" w:rsidP="007415D3">
      <w:pPr>
        <w:bidi/>
        <w:jc w:val="both"/>
        <w:rPr>
          <w:rFonts w:cs="David" w:hint="cs"/>
          <w:rtl/>
        </w:rPr>
      </w:pPr>
    </w:p>
    <w:p w14:paraId="47C2A45C" w14:textId="77777777" w:rsidR="007415D3" w:rsidRPr="007415D3" w:rsidRDefault="007415D3" w:rsidP="007415D3">
      <w:pPr>
        <w:bidi/>
        <w:jc w:val="both"/>
        <w:rPr>
          <w:rFonts w:cs="David" w:hint="cs"/>
          <w:rtl/>
        </w:rPr>
      </w:pPr>
      <w:r w:rsidRPr="007415D3">
        <w:rPr>
          <w:rFonts w:cs="David" w:hint="cs"/>
          <w:u w:val="single"/>
          <w:rtl/>
        </w:rPr>
        <w:t>משה שרוני:</w:t>
      </w:r>
    </w:p>
    <w:p w14:paraId="1128358A" w14:textId="77777777" w:rsidR="007415D3" w:rsidRPr="007415D3" w:rsidRDefault="007415D3" w:rsidP="007415D3">
      <w:pPr>
        <w:bidi/>
        <w:jc w:val="both"/>
        <w:rPr>
          <w:rFonts w:cs="David" w:hint="cs"/>
          <w:rtl/>
        </w:rPr>
      </w:pPr>
    </w:p>
    <w:p w14:paraId="4E9AB9FC" w14:textId="77777777" w:rsidR="007415D3" w:rsidRPr="007415D3" w:rsidRDefault="007415D3" w:rsidP="007415D3">
      <w:pPr>
        <w:bidi/>
        <w:jc w:val="both"/>
        <w:rPr>
          <w:rFonts w:cs="David" w:hint="cs"/>
          <w:rtl/>
        </w:rPr>
      </w:pPr>
      <w:r w:rsidRPr="007415D3">
        <w:rPr>
          <w:rFonts w:cs="David" w:hint="cs"/>
          <w:rtl/>
        </w:rPr>
        <w:tab/>
        <w:t xml:space="preserve"> אני לא רוצה כבר שום דבר, תעזוב את זה. </w:t>
      </w:r>
    </w:p>
    <w:p w14:paraId="20DDE3FF" w14:textId="77777777" w:rsidR="007415D3" w:rsidRPr="007415D3" w:rsidRDefault="007415D3" w:rsidP="007415D3">
      <w:pPr>
        <w:bidi/>
        <w:jc w:val="both"/>
        <w:rPr>
          <w:rFonts w:cs="David" w:hint="cs"/>
          <w:rtl/>
        </w:rPr>
      </w:pPr>
    </w:p>
    <w:p w14:paraId="7B80733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9D207EA" w14:textId="77777777" w:rsidR="007415D3" w:rsidRPr="007415D3" w:rsidRDefault="007415D3" w:rsidP="007415D3">
      <w:pPr>
        <w:bidi/>
        <w:jc w:val="both"/>
        <w:rPr>
          <w:rFonts w:cs="David" w:hint="cs"/>
          <w:u w:val="single"/>
          <w:rtl/>
        </w:rPr>
      </w:pPr>
    </w:p>
    <w:p w14:paraId="59864F2F" w14:textId="77777777" w:rsidR="007415D3" w:rsidRPr="007415D3" w:rsidRDefault="007415D3" w:rsidP="007415D3">
      <w:pPr>
        <w:bidi/>
        <w:jc w:val="both"/>
        <w:rPr>
          <w:rFonts w:cs="David" w:hint="cs"/>
          <w:rtl/>
        </w:rPr>
      </w:pPr>
      <w:r w:rsidRPr="007415D3">
        <w:rPr>
          <w:rFonts w:cs="David" w:hint="cs"/>
          <w:rtl/>
        </w:rPr>
        <w:tab/>
        <w:t xml:space="preserve"> זה עבודה ורווחה קלאסי.</w:t>
      </w:r>
    </w:p>
    <w:p w14:paraId="10989A3D" w14:textId="77777777" w:rsidR="007415D3" w:rsidRPr="007415D3" w:rsidRDefault="007415D3" w:rsidP="007415D3">
      <w:pPr>
        <w:bidi/>
        <w:jc w:val="both"/>
        <w:rPr>
          <w:rFonts w:cs="David" w:hint="cs"/>
          <w:rtl/>
        </w:rPr>
      </w:pPr>
    </w:p>
    <w:p w14:paraId="4961D9AC"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49E86836" w14:textId="77777777" w:rsidR="007415D3" w:rsidRPr="007415D3" w:rsidRDefault="007415D3" w:rsidP="007415D3">
      <w:pPr>
        <w:bidi/>
        <w:jc w:val="both"/>
        <w:rPr>
          <w:rFonts w:cs="David" w:hint="cs"/>
          <w:i/>
          <w:iCs/>
          <w:rtl/>
        </w:rPr>
      </w:pPr>
    </w:p>
    <w:p w14:paraId="73F2B974" w14:textId="77777777" w:rsidR="007415D3" w:rsidRPr="007415D3" w:rsidRDefault="007415D3" w:rsidP="007415D3">
      <w:pPr>
        <w:bidi/>
        <w:jc w:val="both"/>
        <w:rPr>
          <w:rFonts w:cs="David" w:hint="cs"/>
          <w:rtl/>
        </w:rPr>
      </w:pPr>
      <w:r w:rsidRPr="007415D3">
        <w:rPr>
          <w:rFonts w:cs="David" w:hint="cs"/>
          <w:i/>
          <w:iCs/>
          <w:rtl/>
        </w:rPr>
        <w:tab/>
        <w:t xml:space="preserve"> </w:t>
      </w:r>
      <w:r w:rsidRPr="007415D3">
        <w:rPr>
          <w:rFonts w:cs="David" w:hint="cs"/>
          <w:rtl/>
        </w:rPr>
        <w:t xml:space="preserve">ליצמן יעביר את זה. </w:t>
      </w:r>
    </w:p>
    <w:p w14:paraId="41C18F2D" w14:textId="77777777" w:rsidR="007415D3" w:rsidRPr="007415D3" w:rsidRDefault="007415D3" w:rsidP="007415D3">
      <w:pPr>
        <w:bidi/>
        <w:jc w:val="both"/>
        <w:rPr>
          <w:rFonts w:cs="David" w:hint="cs"/>
          <w:rtl/>
        </w:rPr>
      </w:pPr>
    </w:p>
    <w:p w14:paraId="399E8AE3"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124302A1" w14:textId="77777777" w:rsidR="007415D3" w:rsidRPr="007415D3" w:rsidRDefault="007415D3" w:rsidP="007415D3">
      <w:pPr>
        <w:bidi/>
        <w:jc w:val="both"/>
        <w:rPr>
          <w:rFonts w:cs="David"/>
          <w:rtl/>
        </w:rPr>
      </w:pPr>
    </w:p>
    <w:p w14:paraId="2FC89E00"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ליצמן יעביר את זה ב-2009.</w:t>
      </w:r>
    </w:p>
    <w:p w14:paraId="3E6232BA" w14:textId="77777777" w:rsidR="007415D3" w:rsidRPr="007415D3" w:rsidRDefault="007415D3" w:rsidP="007415D3">
      <w:pPr>
        <w:bidi/>
        <w:jc w:val="both"/>
        <w:rPr>
          <w:rFonts w:cs="David" w:hint="cs"/>
          <w:rtl/>
        </w:rPr>
      </w:pPr>
    </w:p>
    <w:p w14:paraId="5840E368" w14:textId="77777777" w:rsidR="007415D3" w:rsidRPr="007415D3" w:rsidRDefault="007415D3" w:rsidP="007415D3">
      <w:pPr>
        <w:bidi/>
        <w:jc w:val="both"/>
        <w:rPr>
          <w:rFonts w:cs="David" w:hint="cs"/>
          <w:rtl/>
        </w:rPr>
      </w:pPr>
      <w:r w:rsidRPr="007415D3">
        <w:rPr>
          <w:rFonts w:cs="David" w:hint="cs"/>
          <w:u w:val="single"/>
          <w:rtl/>
        </w:rPr>
        <w:t>משה שרוני:</w:t>
      </w:r>
    </w:p>
    <w:p w14:paraId="4C6104D1" w14:textId="77777777" w:rsidR="007415D3" w:rsidRPr="007415D3" w:rsidRDefault="007415D3" w:rsidP="007415D3">
      <w:pPr>
        <w:bidi/>
        <w:jc w:val="both"/>
        <w:rPr>
          <w:rFonts w:cs="David" w:hint="cs"/>
          <w:rtl/>
        </w:rPr>
      </w:pPr>
    </w:p>
    <w:p w14:paraId="41029F51" w14:textId="77777777" w:rsidR="007415D3" w:rsidRPr="007415D3" w:rsidRDefault="007415D3" w:rsidP="007415D3">
      <w:pPr>
        <w:bidi/>
        <w:jc w:val="both"/>
        <w:rPr>
          <w:rFonts w:cs="David" w:hint="cs"/>
          <w:rtl/>
        </w:rPr>
      </w:pPr>
      <w:r w:rsidRPr="007415D3">
        <w:rPr>
          <w:rFonts w:cs="David" w:hint="cs"/>
          <w:rtl/>
        </w:rPr>
        <w:tab/>
        <w:t xml:space="preserve"> תן לכספים, תן לליצמן שיעבוד קצת. </w:t>
      </w:r>
    </w:p>
    <w:p w14:paraId="1CA6B4A7" w14:textId="77777777" w:rsidR="007415D3" w:rsidRPr="007415D3" w:rsidRDefault="007415D3" w:rsidP="007415D3">
      <w:pPr>
        <w:bidi/>
        <w:jc w:val="both"/>
        <w:rPr>
          <w:rFonts w:cs="David" w:hint="cs"/>
          <w:rtl/>
        </w:rPr>
      </w:pPr>
    </w:p>
    <w:p w14:paraId="426D366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2CD9935" w14:textId="77777777" w:rsidR="007415D3" w:rsidRPr="007415D3" w:rsidRDefault="007415D3" w:rsidP="007415D3">
      <w:pPr>
        <w:bidi/>
        <w:jc w:val="both"/>
        <w:rPr>
          <w:rFonts w:cs="David" w:hint="cs"/>
          <w:rtl/>
        </w:rPr>
      </w:pPr>
    </w:p>
    <w:p w14:paraId="547B8D80" w14:textId="77777777" w:rsidR="007415D3" w:rsidRPr="007415D3" w:rsidRDefault="007415D3" w:rsidP="007415D3">
      <w:pPr>
        <w:bidi/>
        <w:jc w:val="both"/>
        <w:rPr>
          <w:rFonts w:cs="David" w:hint="cs"/>
          <w:rtl/>
        </w:rPr>
      </w:pPr>
      <w:r w:rsidRPr="007415D3">
        <w:rPr>
          <w:rFonts w:cs="David" w:hint="cs"/>
          <w:rtl/>
        </w:rPr>
        <w:tab/>
        <w:t xml:space="preserve">מי בעד להעביר את זה לוועדת הכספים? מי נגד?  הצעת חוק  5(4)6(ב) עוברת לדיון בוועדת הכספים. </w:t>
      </w:r>
    </w:p>
    <w:p w14:paraId="22F03C19" w14:textId="77777777" w:rsidR="007415D3" w:rsidRPr="007415D3" w:rsidRDefault="007415D3" w:rsidP="007415D3">
      <w:pPr>
        <w:bidi/>
        <w:jc w:val="both"/>
        <w:rPr>
          <w:rFonts w:cs="David" w:hint="cs"/>
          <w:rtl/>
        </w:rPr>
      </w:pPr>
    </w:p>
    <w:p w14:paraId="753E4154" w14:textId="77777777" w:rsidR="007415D3" w:rsidRPr="007415D3" w:rsidRDefault="007415D3" w:rsidP="007415D3">
      <w:pPr>
        <w:bidi/>
        <w:jc w:val="both"/>
        <w:rPr>
          <w:rFonts w:cs="David" w:hint="cs"/>
          <w:rtl/>
        </w:rPr>
      </w:pPr>
      <w:r w:rsidRPr="007415D3">
        <w:rPr>
          <w:rFonts w:cs="David" w:hint="cs"/>
          <w:u w:val="single"/>
          <w:rtl/>
        </w:rPr>
        <w:t>משה שרוני:</w:t>
      </w:r>
    </w:p>
    <w:p w14:paraId="705D20D5" w14:textId="77777777" w:rsidR="007415D3" w:rsidRPr="007415D3" w:rsidRDefault="007415D3" w:rsidP="007415D3">
      <w:pPr>
        <w:bidi/>
        <w:jc w:val="both"/>
        <w:rPr>
          <w:rFonts w:cs="David" w:hint="cs"/>
          <w:rtl/>
        </w:rPr>
      </w:pPr>
    </w:p>
    <w:p w14:paraId="3FC18C2E" w14:textId="77777777" w:rsidR="007415D3" w:rsidRPr="007415D3" w:rsidRDefault="007415D3" w:rsidP="007415D3">
      <w:pPr>
        <w:bidi/>
        <w:jc w:val="both"/>
        <w:rPr>
          <w:rFonts w:cs="David" w:hint="cs"/>
          <w:rtl/>
        </w:rPr>
      </w:pPr>
      <w:r w:rsidRPr="007415D3">
        <w:rPr>
          <w:rFonts w:cs="David" w:hint="cs"/>
          <w:rtl/>
        </w:rPr>
        <w:tab/>
        <w:t xml:space="preserve">גברתי היושבת ראש,  אני מבקש להודיע שבמקומי יהיה חבר הכנסת גלזר. </w:t>
      </w:r>
    </w:p>
    <w:p w14:paraId="7F2BA3D6" w14:textId="77777777" w:rsidR="007415D3" w:rsidRPr="007415D3" w:rsidRDefault="007415D3" w:rsidP="007415D3">
      <w:pPr>
        <w:bidi/>
        <w:jc w:val="both"/>
        <w:rPr>
          <w:rFonts w:cs="David" w:hint="cs"/>
          <w:rtl/>
        </w:rPr>
      </w:pPr>
    </w:p>
    <w:p w14:paraId="483954D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A79492C" w14:textId="77777777" w:rsidR="007415D3" w:rsidRPr="007415D3" w:rsidRDefault="007415D3" w:rsidP="007415D3">
      <w:pPr>
        <w:bidi/>
        <w:jc w:val="both"/>
        <w:rPr>
          <w:rFonts w:cs="David" w:hint="cs"/>
          <w:rtl/>
        </w:rPr>
      </w:pPr>
    </w:p>
    <w:p w14:paraId="79F9013C" w14:textId="77777777" w:rsidR="007415D3" w:rsidRPr="007415D3" w:rsidRDefault="007415D3" w:rsidP="007415D3">
      <w:pPr>
        <w:bidi/>
        <w:jc w:val="both"/>
        <w:rPr>
          <w:rFonts w:cs="David" w:hint="cs"/>
          <w:rtl/>
        </w:rPr>
      </w:pPr>
      <w:r w:rsidRPr="007415D3">
        <w:rPr>
          <w:rFonts w:cs="David" w:hint="cs"/>
          <w:rtl/>
        </w:rPr>
        <w:tab/>
        <w:t xml:space="preserve"> אני עוברת לפרק ג- בריאות, סעיפים 7 </w:t>
      </w:r>
      <w:r w:rsidRPr="007415D3">
        <w:rPr>
          <w:rFonts w:cs="David"/>
          <w:rtl/>
        </w:rPr>
        <w:t>–</w:t>
      </w:r>
      <w:r w:rsidRPr="007415D3">
        <w:rPr>
          <w:rFonts w:cs="David" w:hint="cs"/>
          <w:rtl/>
        </w:rPr>
        <w:t xml:space="preserve"> 15, עמ' 23 </w:t>
      </w:r>
      <w:r w:rsidRPr="007415D3">
        <w:rPr>
          <w:rFonts w:cs="David"/>
          <w:rtl/>
        </w:rPr>
        <w:t>–</w:t>
      </w:r>
      <w:r w:rsidRPr="007415D3">
        <w:rPr>
          <w:rFonts w:cs="David" w:hint="cs"/>
          <w:rtl/>
        </w:rPr>
        <w:t xml:space="preserve"> 38. </w:t>
      </w:r>
    </w:p>
    <w:p w14:paraId="60B15C59" w14:textId="77777777" w:rsidR="007415D3" w:rsidRPr="007415D3" w:rsidRDefault="007415D3" w:rsidP="007415D3">
      <w:pPr>
        <w:bidi/>
        <w:jc w:val="both"/>
        <w:rPr>
          <w:rFonts w:cs="David" w:hint="cs"/>
          <w:rtl/>
        </w:rPr>
      </w:pPr>
    </w:p>
    <w:p w14:paraId="0F309E6C" w14:textId="77777777" w:rsidR="007415D3" w:rsidRPr="007415D3" w:rsidRDefault="007415D3" w:rsidP="007415D3">
      <w:pPr>
        <w:bidi/>
        <w:jc w:val="both"/>
        <w:rPr>
          <w:rFonts w:cs="David" w:hint="cs"/>
          <w:rtl/>
        </w:rPr>
      </w:pPr>
      <w:r w:rsidRPr="007415D3">
        <w:rPr>
          <w:rFonts w:cs="David" w:hint="cs"/>
          <w:rtl/>
        </w:rPr>
        <w:tab/>
        <w:t xml:space="preserve">אני עוברת להצבעה על סעיף 7(1)8, 9, תיקון פקודת הרוקחים (נוסח חדש), התשמ"א-1981. </w:t>
      </w:r>
    </w:p>
    <w:p w14:paraId="573A51C6" w14:textId="77777777" w:rsidR="007415D3" w:rsidRPr="007415D3" w:rsidRDefault="007415D3" w:rsidP="007415D3">
      <w:pPr>
        <w:bidi/>
        <w:jc w:val="both"/>
        <w:rPr>
          <w:rFonts w:cs="David" w:hint="cs"/>
          <w:rtl/>
        </w:rPr>
      </w:pPr>
    </w:p>
    <w:p w14:paraId="73601023" w14:textId="77777777" w:rsidR="007415D3" w:rsidRPr="007415D3" w:rsidRDefault="007415D3" w:rsidP="007415D3">
      <w:pPr>
        <w:pStyle w:val="Heading5"/>
        <w:rPr>
          <w:rFonts w:hint="cs"/>
          <w:rtl/>
        </w:rPr>
      </w:pPr>
      <w:r w:rsidRPr="007415D3">
        <w:rPr>
          <w:rFonts w:hint="cs"/>
          <w:u w:val="single"/>
          <w:rtl/>
        </w:rPr>
        <w:t>שלי יחימוביץ:</w:t>
      </w:r>
    </w:p>
    <w:p w14:paraId="47580E8B" w14:textId="77777777" w:rsidR="007415D3" w:rsidRPr="007415D3" w:rsidRDefault="007415D3" w:rsidP="007415D3">
      <w:pPr>
        <w:pStyle w:val="Heading5"/>
        <w:rPr>
          <w:rFonts w:hint="cs"/>
          <w:rtl/>
        </w:rPr>
      </w:pPr>
    </w:p>
    <w:p w14:paraId="1832BFD8" w14:textId="77777777" w:rsidR="007415D3" w:rsidRPr="007415D3" w:rsidRDefault="007415D3" w:rsidP="007415D3">
      <w:pPr>
        <w:bidi/>
        <w:jc w:val="both"/>
        <w:rPr>
          <w:rFonts w:cs="David" w:hint="cs"/>
          <w:rtl/>
        </w:rPr>
      </w:pPr>
      <w:r w:rsidRPr="007415D3">
        <w:rPr>
          <w:rFonts w:cs="David" w:hint="cs"/>
          <w:rtl/>
        </w:rPr>
        <w:tab/>
        <w:t xml:space="preserve"> זה חשוב שיעבור בחוק ההסדרים. </w:t>
      </w:r>
    </w:p>
    <w:p w14:paraId="6DF670AC" w14:textId="77777777" w:rsidR="007415D3" w:rsidRPr="007415D3" w:rsidRDefault="007415D3" w:rsidP="007415D3">
      <w:pPr>
        <w:bidi/>
        <w:jc w:val="both"/>
        <w:rPr>
          <w:rFonts w:cs="David" w:hint="cs"/>
          <w:rtl/>
        </w:rPr>
      </w:pPr>
    </w:p>
    <w:p w14:paraId="224D60F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D8D7531" w14:textId="77777777" w:rsidR="007415D3" w:rsidRPr="007415D3" w:rsidRDefault="007415D3" w:rsidP="007415D3">
      <w:pPr>
        <w:bidi/>
        <w:jc w:val="both"/>
        <w:rPr>
          <w:rFonts w:cs="David" w:hint="cs"/>
          <w:rtl/>
        </w:rPr>
      </w:pPr>
    </w:p>
    <w:p w14:paraId="06D598A5" w14:textId="77777777" w:rsidR="007415D3" w:rsidRPr="007415D3" w:rsidRDefault="007415D3" w:rsidP="007415D3">
      <w:pPr>
        <w:bidi/>
        <w:jc w:val="both"/>
        <w:rPr>
          <w:rFonts w:cs="David" w:hint="cs"/>
          <w:rtl/>
        </w:rPr>
      </w:pPr>
      <w:r w:rsidRPr="007415D3">
        <w:rPr>
          <w:rFonts w:cs="David" w:hint="cs"/>
          <w:rtl/>
        </w:rPr>
        <w:tab/>
        <w:t xml:space="preserve">סעיף 26 </w:t>
      </w:r>
      <w:r w:rsidRPr="007415D3">
        <w:rPr>
          <w:rFonts w:cs="David"/>
          <w:rtl/>
        </w:rPr>
        <w:t>–</w:t>
      </w:r>
      <w:r w:rsidRPr="007415D3">
        <w:rPr>
          <w:rFonts w:cs="David" w:hint="cs"/>
          <w:rtl/>
        </w:rPr>
        <w:t xml:space="preserve"> לפקודת הרוקחים קובע כי תכשיר מרשם, לא ינופק אלא לפי מרשם חתום בידי רופא, רופא שיניים או רופא וטרינר.  יש פה הערה חשובה שכדאי שתשמעו אותה. בחוק ההסדרים 2006 עלתה אותה סוגיה, ומשרד הבריאות התבקש להתקין תקנות שעד היום לא הותקנו.   </w:t>
      </w:r>
    </w:p>
    <w:p w14:paraId="4B4D9C20" w14:textId="77777777" w:rsidR="007415D3" w:rsidRPr="007415D3" w:rsidRDefault="007415D3" w:rsidP="007415D3">
      <w:pPr>
        <w:bidi/>
        <w:jc w:val="both"/>
        <w:rPr>
          <w:rFonts w:cs="David" w:hint="cs"/>
          <w:rtl/>
        </w:rPr>
      </w:pPr>
    </w:p>
    <w:p w14:paraId="7B6B5B93" w14:textId="77777777" w:rsidR="007415D3" w:rsidRPr="007415D3" w:rsidRDefault="007415D3" w:rsidP="007415D3">
      <w:pPr>
        <w:bidi/>
        <w:jc w:val="both"/>
        <w:rPr>
          <w:rFonts w:cs="David" w:hint="cs"/>
          <w:rtl/>
        </w:rPr>
      </w:pPr>
      <w:r w:rsidRPr="007415D3">
        <w:rPr>
          <w:rFonts w:cs="David" w:hint="cs"/>
          <w:rtl/>
        </w:rPr>
        <w:tab/>
        <w:t xml:space="preserve">הצעת הממשלה היא להשאיר במסגרת חוק ההסדרים. </w:t>
      </w:r>
    </w:p>
    <w:p w14:paraId="60A52271" w14:textId="77777777" w:rsidR="007415D3" w:rsidRPr="007415D3" w:rsidRDefault="007415D3" w:rsidP="007415D3">
      <w:pPr>
        <w:bidi/>
        <w:jc w:val="both"/>
        <w:rPr>
          <w:rFonts w:cs="David" w:hint="cs"/>
          <w:rtl/>
        </w:rPr>
      </w:pPr>
    </w:p>
    <w:p w14:paraId="3A27359F" w14:textId="77777777" w:rsidR="007415D3" w:rsidRPr="007415D3" w:rsidRDefault="007415D3" w:rsidP="007415D3">
      <w:pPr>
        <w:pStyle w:val="Heading5"/>
        <w:rPr>
          <w:rFonts w:hint="cs"/>
          <w:rtl/>
        </w:rPr>
      </w:pPr>
      <w:r w:rsidRPr="007415D3">
        <w:rPr>
          <w:rFonts w:hint="cs"/>
          <w:u w:val="single"/>
          <w:rtl/>
        </w:rPr>
        <w:t>אביגדור יצחקי:</w:t>
      </w:r>
    </w:p>
    <w:p w14:paraId="0D40F62C" w14:textId="77777777" w:rsidR="007415D3" w:rsidRPr="007415D3" w:rsidRDefault="007415D3" w:rsidP="007415D3">
      <w:pPr>
        <w:pStyle w:val="Heading5"/>
        <w:rPr>
          <w:rFonts w:hint="cs"/>
          <w:rtl/>
        </w:rPr>
      </w:pPr>
    </w:p>
    <w:p w14:paraId="1030AE8F" w14:textId="77777777" w:rsidR="007415D3" w:rsidRPr="007415D3" w:rsidRDefault="007415D3" w:rsidP="007415D3">
      <w:pPr>
        <w:bidi/>
        <w:jc w:val="both"/>
        <w:rPr>
          <w:rFonts w:cs="David" w:hint="cs"/>
          <w:rtl/>
        </w:rPr>
      </w:pPr>
      <w:r w:rsidRPr="007415D3">
        <w:rPr>
          <w:rFonts w:cs="David" w:hint="cs"/>
          <w:rtl/>
        </w:rPr>
        <w:tab/>
        <w:t xml:space="preserve"> כן, ועבודה ורווחה. </w:t>
      </w:r>
    </w:p>
    <w:p w14:paraId="36A55CBF" w14:textId="77777777" w:rsidR="007415D3" w:rsidRPr="007415D3" w:rsidRDefault="007415D3" w:rsidP="007415D3">
      <w:pPr>
        <w:bidi/>
        <w:jc w:val="both"/>
        <w:rPr>
          <w:rFonts w:cs="David" w:hint="cs"/>
          <w:rtl/>
        </w:rPr>
      </w:pPr>
    </w:p>
    <w:p w14:paraId="00E3D91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00C08B1" w14:textId="77777777" w:rsidR="007415D3" w:rsidRPr="007415D3" w:rsidRDefault="007415D3" w:rsidP="007415D3">
      <w:pPr>
        <w:bidi/>
        <w:jc w:val="both"/>
        <w:rPr>
          <w:rFonts w:cs="David" w:hint="cs"/>
          <w:u w:val="single"/>
          <w:rtl/>
        </w:rPr>
      </w:pPr>
    </w:p>
    <w:p w14:paraId="28B65721" w14:textId="77777777" w:rsidR="007415D3" w:rsidRPr="007415D3" w:rsidRDefault="007415D3" w:rsidP="007415D3">
      <w:pPr>
        <w:bidi/>
        <w:jc w:val="both"/>
        <w:rPr>
          <w:rFonts w:cs="David" w:hint="cs"/>
          <w:rtl/>
        </w:rPr>
      </w:pPr>
      <w:r w:rsidRPr="007415D3">
        <w:rPr>
          <w:rFonts w:cs="David" w:hint="cs"/>
          <w:rtl/>
        </w:rPr>
        <w:tab/>
        <w:t xml:space="preserve">אני רוצה לנסות לפנות להיגיון של חברי הוועדה. אין לתיקון בפקודת הרוקחים שום קשר עם חוק ההסדרים ועם תקציב המדינה. אין שום סיבה בעולם לא לפצל את הסעיף הזה. </w:t>
      </w:r>
    </w:p>
    <w:p w14:paraId="76395059" w14:textId="77777777" w:rsidR="007415D3" w:rsidRPr="007415D3" w:rsidRDefault="007415D3" w:rsidP="007415D3">
      <w:pPr>
        <w:bidi/>
        <w:jc w:val="both"/>
        <w:rPr>
          <w:rFonts w:cs="David" w:hint="cs"/>
          <w:rtl/>
        </w:rPr>
      </w:pPr>
    </w:p>
    <w:p w14:paraId="0FCC4B7D" w14:textId="77777777" w:rsidR="007415D3" w:rsidRPr="007415D3" w:rsidRDefault="007415D3" w:rsidP="007415D3">
      <w:pPr>
        <w:pStyle w:val="Heading5"/>
        <w:rPr>
          <w:rFonts w:hint="cs"/>
          <w:rtl/>
        </w:rPr>
      </w:pPr>
      <w:r w:rsidRPr="007415D3">
        <w:rPr>
          <w:rFonts w:hint="cs"/>
          <w:u w:val="single"/>
          <w:rtl/>
        </w:rPr>
        <w:t>שלי יחימוביץ:</w:t>
      </w:r>
    </w:p>
    <w:p w14:paraId="2B78B648" w14:textId="77777777" w:rsidR="007415D3" w:rsidRPr="007415D3" w:rsidRDefault="007415D3" w:rsidP="007415D3">
      <w:pPr>
        <w:pStyle w:val="Heading5"/>
        <w:rPr>
          <w:rFonts w:hint="cs"/>
          <w:rtl/>
        </w:rPr>
      </w:pPr>
    </w:p>
    <w:p w14:paraId="50F5A0A7" w14:textId="77777777" w:rsidR="007415D3" w:rsidRPr="007415D3" w:rsidRDefault="007415D3" w:rsidP="007415D3">
      <w:pPr>
        <w:bidi/>
        <w:jc w:val="both"/>
        <w:rPr>
          <w:rFonts w:cs="David" w:hint="cs"/>
          <w:rtl/>
        </w:rPr>
      </w:pPr>
      <w:r w:rsidRPr="007415D3">
        <w:rPr>
          <w:rFonts w:cs="David" w:hint="cs"/>
          <w:rtl/>
        </w:rPr>
        <w:tab/>
        <w:t xml:space="preserve"> למה צריך סיבה? </w:t>
      </w:r>
    </w:p>
    <w:p w14:paraId="7A20FEDB" w14:textId="77777777" w:rsidR="007415D3" w:rsidRPr="007415D3" w:rsidRDefault="007415D3" w:rsidP="007415D3">
      <w:pPr>
        <w:bidi/>
        <w:jc w:val="both"/>
        <w:rPr>
          <w:rFonts w:cs="David" w:hint="cs"/>
          <w:rtl/>
        </w:rPr>
      </w:pPr>
    </w:p>
    <w:p w14:paraId="5EDE0FBE"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80ED35A" w14:textId="77777777" w:rsidR="007415D3" w:rsidRPr="007415D3" w:rsidRDefault="007415D3" w:rsidP="007415D3">
      <w:pPr>
        <w:bidi/>
        <w:jc w:val="both"/>
        <w:rPr>
          <w:rFonts w:cs="David" w:hint="cs"/>
          <w:rtl/>
        </w:rPr>
      </w:pPr>
    </w:p>
    <w:p w14:paraId="3BCEE9AE" w14:textId="77777777" w:rsidR="007415D3" w:rsidRPr="007415D3" w:rsidRDefault="007415D3" w:rsidP="007415D3">
      <w:pPr>
        <w:bidi/>
        <w:jc w:val="both"/>
        <w:rPr>
          <w:rFonts w:cs="David" w:hint="cs"/>
          <w:rtl/>
        </w:rPr>
      </w:pPr>
      <w:r w:rsidRPr="007415D3">
        <w:rPr>
          <w:rFonts w:cs="David" w:hint="cs"/>
          <w:rtl/>
        </w:rPr>
        <w:tab/>
        <w:t xml:space="preserve"> מי בעד הצעת הממשלה להשאיר את זה במסגרת חוק ההסדרים? מי נגד? מי נמנע?  הצעת החוק נשארת במסגרת חוק ההסדרים. </w:t>
      </w:r>
    </w:p>
    <w:p w14:paraId="0BE784B7" w14:textId="77777777" w:rsidR="007415D3" w:rsidRPr="007415D3" w:rsidRDefault="007415D3" w:rsidP="007415D3">
      <w:pPr>
        <w:bidi/>
        <w:jc w:val="both"/>
        <w:rPr>
          <w:rFonts w:cs="David" w:hint="cs"/>
          <w:rtl/>
        </w:rPr>
      </w:pPr>
    </w:p>
    <w:p w14:paraId="4BDB256A" w14:textId="77777777" w:rsidR="007415D3" w:rsidRPr="007415D3" w:rsidRDefault="007415D3" w:rsidP="007415D3">
      <w:pPr>
        <w:bidi/>
        <w:jc w:val="both"/>
        <w:rPr>
          <w:rFonts w:cs="David" w:hint="cs"/>
          <w:rtl/>
        </w:rPr>
      </w:pPr>
      <w:r w:rsidRPr="007415D3">
        <w:rPr>
          <w:rFonts w:cs="David" w:hint="cs"/>
          <w:rtl/>
        </w:rPr>
        <w:tab/>
        <w:t xml:space="preserve">מי בעד להעביר את זה לדיון בוועדת העבודה והרווחה? מי נגד? מי נמנע? הצעת החוק עוברת לדיון בוועדת העבודה והרווחה. </w:t>
      </w:r>
    </w:p>
    <w:p w14:paraId="3137318B" w14:textId="77777777" w:rsidR="007415D3" w:rsidRPr="007415D3" w:rsidRDefault="007415D3" w:rsidP="007415D3">
      <w:pPr>
        <w:bidi/>
        <w:jc w:val="both"/>
        <w:rPr>
          <w:rFonts w:cs="David" w:hint="cs"/>
          <w:rtl/>
        </w:rPr>
      </w:pPr>
    </w:p>
    <w:p w14:paraId="2D7479C3" w14:textId="77777777" w:rsidR="007415D3" w:rsidRPr="007415D3" w:rsidRDefault="007415D3" w:rsidP="007415D3">
      <w:pPr>
        <w:bidi/>
        <w:jc w:val="both"/>
        <w:rPr>
          <w:rFonts w:cs="David" w:hint="cs"/>
          <w:rtl/>
        </w:rPr>
      </w:pPr>
      <w:r w:rsidRPr="007415D3">
        <w:rPr>
          <w:rFonts w:cs="David" w:hint="cs"/>
          <w:rtl/>
        </w:rPr>
        <w:tab/>
        <w:t xml:space="preserve">אנחנו עוברים לסעיף הבא 7(2) </w:t>
      </w:r>
      <w:r w:rsidRPr="007415D3">
        <w:rPr>
          <w:rFonts w:cs="David"/>
          <w:rtl/>
        </w:rPr>
        <w:t>–</w:t>
      </w:r>
      <w:r w:rsidRPr="007415D3">
        <w:rPr>
          <w:rFonts w:cs="David" w:hint="cs"/>
          <w:rtl/>
        </w:rPr>
        <w:t xml:space="preserve"> ביטול הצורך באישור ועדת העבודה, בנוגע לקביעת התכשירים שניתן יהיה למכור ללא מרשם רופא מחוץ לבית המרקחת, או בידי רוקח.  מהי עמדת הממשלה? </w:t>
      </w:r>
    </w:p>
    <w:p w14:paraId="687006A1" w14:textId="77777777" w:rsidR="007415D3" w:rsidRPr="007415D3" w:rsidRDefault="007415D3" w:rsidP="007415D3">
      <w:pPr>
        <w:bidi/>
        <w:jc w:val="both"/>
        <w:rPr>
          <w:rFonts w:cs="David" w:hint="cs"/>
          <w:rtl/>
        </w:rPr>
      </w:pPr>
    </w:p>
    <w:p w14:paraId="2CBB31B2" w14:textId="77777777" w:rsidR="007415D3" w:rsidRPr="007415D3" w:rsidRDefault="007415D3" w:rsidP="007415D3">
      <w:pPr>
        <w:pStyle w:val="Heading5"/>
        <w:rPr>
          <w:rFonts w:hint="cs"/>
          <w:rtl/>
        </w:rPr>
      </w:pPr>
      <w:r w:rsidRPr="007415D3">
        <w:rPr>
          <w:rFonts w:hint="cs"/>
          <w:u w:val="single"/>
          <w:rtl/>
        </w:rPr>
        <w:t>אביגדור יצחקי:</w:t>
      </w:r>
    </w:p>
    <w:p w14:paraId="246E4006" w14:textId="77777777" w:rsidR="007415D3" w:rsidRPr="007415D3" w:rsidRDefault="007415D3" w:rsidP="007415D3">
      <w:pPr>
        <w:pStyle w:val="Heading5"/>
        <w:rPr>
          <w:rFonts w:hint="cs"/>
          <w:rtl/>
        </w:rPr>
      </w:pPr>
    </w:p>
    <w:p w14:paraId="349AEF29" w14:textId="77777777" w:rsidR="007415D3" w:rsidRPr="007415D3" w:rsidRDefault="007415D3" w:rsidP="007415D3">
      <w:pPr>
        <w:bidi/>
        <w:jc w:val="both"/>
        <w:rPr>
          <w:rFonts w:cs="David" w:hint="cs"/>
          <w:rtl/>
        </w:rPr>
      </w:pPr>
      <w:r w:rsidRPr="007415D3">
        <w:rPr>
          <w:rFonts w:cs="David" w:hint="cs"/>
          <w:rtl/>
        </w:rPr>
        <w:tab/>
        <w:t xml:space="preserve"> להשאיר, וועדת העבודה והרווחה. </w:t>
      </w:r>
    </w:p>
    <w:p w14:paraId="36D5CE96" w14:textId="77777777" w:rsidR="007415D3" w:rsidRPr="007415D3" w:rsidRDefault="007415D3" w:rsidP="007415D3">
      <w:pPr>
        <w:bidi/>
        <w:jc w:val="both"/>
        <w:rPr>
          <w:rFonts w:cs="David" w:hint="cs"/>
          <w:rtl/>
        </w:rPr>
      </w:pPr>
    </w:p>
    <w:p w14:paraId="4363306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F44A613" w14:textId="77777777" w:rsidR="007415D3" w:rsidRPr="007415D3" w:rsidRDefault="007415D3" w:rsidP="007415D3">
      <w:pPr>
        <w:bidi/>
        <w:jc w:val="both"/>
        <w:rPr>
          <w:rFonts w:cs="David" w:hint="cs"/>
          <w:u w:val="single"/>
          <w:rtl/>
        </w:rPr>
      </w:pPr>
    </w:p>
    <w:p w14:paraId="17A40BC2" w14:textId="77777777" w:rsidR="007415D3" w:rsidRPr="007415D3" w:rsidRDefault="007415D3" w:rsidP="007415D3">
      <w:pPr>
        <w:bidi/>
        <w:jc w:val="both"/>
        <w:rPr>
          <w:rFonts w:cs="David" w:hint="cs"/>
          <w:rtl/>
        </w:rPr>
      </w:pPr>
      <w:r w:rsidRPr="007415D3">
        <w:rPr>
          <w:rFonts w:cs="David" w:hint="cs"/>
          <w:rtl/>
        </w:rPr>
        <w:tab/>
        <w:t xml:space="preserve"> מה קשור מרשם רופא לחוק ההסדרים? </w:t>
      </w:r>
    </w:p>
    <w:p w14:paraId="0B63D7B0" w14:textId="77777777" w:rsidR="007415D3" w:rsidRPr="007415D3" w:rsidRDefault="007415D3" w:rsidP="007415D3">
      <w:pPr>
        <w:bidi/>
        <w:jc w:val="both"/>
        <w:rPr>
          <w:rFonts w:cs="David" w:hint="cs"/>
          <w:rtl/>
        </w:rPr>
      </w:pPr>
    </w:p>
    <w:p w14:paraId="105635F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661BD1E" w14:textId="77777777" w:rsidR="007415D3" w:rsidRPr="007415D3" w:rsidRDefault="007415D3" w:rsidP="007415D3">
      <w:pPr>
        <w:bidi/>
        <w:jc w:val="both"/>
        <w:rPr>
          <w:rFonts w:cs="David" w:hint="cs"/>
          <w:rtl/>
        </w:rPr>
      </w:pPr>
    </w:p>
    <w:p w14:paraId="7EA1070E" w14:textId="77777777" w:rsidR="007415D3" w:rsidRPr="007415D3" w:rsidRDefault="007415D3" w:rsidP="007415D3">
      <w:pPr>
        <w:bidi/>
        <w:jc w:val="both"/>
        <w:rPr>
          <w:rFonts w:cs="David" w:hint="cs"/>
          <w:rtl/>
        </w:rPr>
      </w:pPr>
      <w:r w:rsidRPr="007415D3">
        <w:rPr>
          <w:rFonts w:cs="David" w:hint="cs"/>
          <w:rtl/>
        </w:rPr>
        <w:tab/>
        <w:t xml:space="preserve">מי בעד להשאיר את זה בחוק ההסדרים?  מי נגד?  מי נמנע? הצעת החוק נשארת במסגרת חוק ההסדרים. </w:t>
      </w:r>
    </w:p>
    <w:p w14:paraId="02989827" w14:textId="77777777" w:rsidR="007415D3" w:rsidRPr="007415D3" w:rsidRDefault="007415D3" w:rsidP="007415D3">
      <w:pPr>
        <w:bidi/>
        <w:jc w:val="both"/>
        <w:rPr>
          <w:rFonts w:cs="David" w:hint="cs"/>
          <w:rtl/>
        </w:rPr>
      </w:pPr>
    </w:p>
    <w:p w14:paraId="3311D195" w14:textId="77777777" w:rsidR="007415D3" w:rsidRPr="007415D3" w:rsidRDefault="007415D3" w:rsidP="007415D3">
      <w:pPr>
        <w:bidi/>
        <w:jc w:val="both"/>
        <w:rPr>
          <w:rFonts w:cs="David" w:hint="cs"/>
          <w:rtl/>
        </w:rPr>
      </w:pPr>
      <w:r w:rsidRPr="007415D3">
        <w:rPr>
          <w:rFonts w:cs="David" w:hint="cs"/>
          <w:rtl/>
        </w:rPr>
        <w:tab/>
        <w:t xml:space="preserve">מי בעד להעביר את זה לדיון בוועדת העבודה והרווחה? מי נגד? מי נמנע? הצעת החוק תדון בוועדת העבודה והרווחה. </w:t>
      </w:r>
    </w:p>
    <w:p w14:paraId="4DA20A8F" w14:textId="77777777" w:rsidR="007415D3" w:rsidRPr="007415D3" w:rsidRDefault="007415D3" w:rsidP="007415D3">
      <w:pPr>
        <w:bidi/>
        <w:jc w:val="both"/>
        <w:rPr>
          <w:rFonts w:cs="David" w:hint="cs"/>
          <w:rtl/>
        </w:rPr>
      </w:pPr>
    </w:p>
    <w:p w14:paraId="5C7C0117"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1C42B3D6" w14:textId="77777777" w:rsidR="007415D3" w:rsidRPr="007415D3" w:rsidRDefault="007415D3" w:rsidP="007415D3">
      <w:pPr>
        <w:bidi/>
        <w:jc w:val="both"/>
        <w:rPr>
          <w:rFonts w:cs="David" w:hint="cs"/>
          <w:u w:val="single"/>
        </w:rPr>
      </w:pPr>
    </w:p>
    <w:p w14:paraId="45F9E279" w14:textId="77777777" w:rsidR="007415D3" w:rsidRPr="007415D3" w:rsidRDefault="007415D3" w:rsidP="007415D3">
      <w:pPr>
        <w:bidi/>
        <w:jc w:val="both"/>
        <w:rPr>
          <w:rFonts w:cs="David" w:hint="cs"/>
          <w:rtl/>
        </w:rPr>
      </w:pPr>
      <w:r w:rsidRPr="007415D3">
        <w:rPr>
          <w:rFonts w:cs="David" w:hint="cs"/>
          <w:rtl/>
        </w:rPr>
        <w:tab/>
        <w:t xml:space="preserve">האם אפשר להציע משהו? תשאלי באותו דף, האם יש למישהו דעה כזאת או אחרת.  אנחנו יודעים כבר מה המצב. </w:t>
      </w:r>
    </w:p>
    <w:p w14:paraId="1E720B9C" w14:textId="77777777" w:rsidR="007415D3" w:rsidRPr="007415D3" w:rsidRDefault="007415D3" w:rsidP="007415D3">
      <w:pPr>
        <w:bidi/>
        <w:jc w:val="both"/>
        <w:rPr>
          <w:rFonts w:cs="David" w:hint="cs"/>
          <w:u w:val="single"/>
          <w:rtl/>
        </w:rPr>
      </w:pPr>
    </w:p>
    <w:p w14:paraId="1834165F"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14B04EB" w14:textId="77777777" w:rsidR="007415D3" w:rsidRPr="007415D3" w:rsidRDefault="007415D3" w:rsidP="007415D3">
      <w:pPr>
        <w:bidi/>
        <w:jc w:val="both"/>
        <w:rPr>
          <w:rFonts w:cs="David" w:hint="cs"/>
          <w:rtl/>
        </w:rPr>
      </w:pPr>
    </w:p>
    <w:p w14:paraId="56086D02" w14:textId="77777777" w:rsidR="007415D3" w:rsidRPr="007415D3" w:rsidRDefault="007415D3" w:rsidP="007415D3">
      <w:pPr>
        <w:bidi/>
        <w:jc w:val="both"/>
        <w:rPr>
          <w:rFonts w:cs="David" w:hint="cs"/>
          <w:rtl/>
        </w:rPr>
      </w:pPr>
      <w:r w:rsidRPr="007415D3">
        <w:rPr>
          <w:rFonts w:cs="David" w:hint="cs"/>
          <w:rtl/>
        </w:rPr>
        <w:tab/>
        <w:t xml:space="preserve"> לא. אני עוברת לסעיף הבא סעיף 10 </w:t>
      </w:r>
      <w:r w:rsidRPr="007415D3">
        <w:rPr>
          <w:rFonts w:cs="David"/>
          <w:rtl/>
        </w:rPr>
        <w:t>–</w:t>
      </w:r>
      <w:r w:rsidRPr="007415D3">
        <w:rPr>
          <w:rFonts w:cs="David" w:hint="cs"/>
          <w:rtl/>
        </w:rPr>
        <w:t xml:space="preserve"> ביטול חוק בית חולים באשדוד. לפי הסיכום הוסכם שזה יהיה מפוצל.  אנחנו נצביע על פיצול לפי סעיף 121 שזה יישאר בוועדת הכנסת. </w:t>
      </w:r>
    </w:p>
    <w:p w14:paraId="1C4AC410" w14:textId="77777777" w:rsidR="007415D3" w:rsidRPr="007415D3" w:rsidRDefault="007415D3" w:rsidP="007415D3">
      <w:pPr>
        <w:bidi/>
        <w:jc w:val="both"/>
        <w:rPr>
          <w:rFonts w:cs="David" w:hint="cs"/>
          <w:rtl/>
        </w:rPr>
      </w:pPr>
    </w:p>
    <w:p w14:paraId="7B50679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6A2D429" w14:textId="77777777" w:rsidR="007415D3" w:rsidRPr="007415D3" w:rsidRDefault="007415D3" w:rsidP="007415D3">
      <w:pPr>
        <w:bidi/>
        <w:jc w:val="both"/>
        <w:rPr>
          <w:rFonts w:cs="David" w:hint="cs"/>
          <w:u w:val="single"/>
          <w:rtl/>
        </w:rPr>
      </w:pPr>
    </w:p>
    <w:p w14:paraId="3FB20DAC" w14:textId="77777777" w:rsidR="007415D3" w:rsidRPr="007415D3" w:rsidRDefault="007415D3" w:rsidP="007415D3">
      <w:pPr>
        <w:bidi/>
        <w:ind w:firstLine="567"/>
        <w:jc w:val="both"/>
        <w:rPr>
          <w:rFonts w:cs="David" w:hint="cs"/>
          <w:rtl/>
        </w:rPr>
      </w:pPr>
      <w:r w:rsidRPr="007415D3">
        <w:rPr>
          <w:rFonts w:cs="David" w:hint="cs"/>
          <w:rtl/>
        </w:rPr>
        <w:t xml:space="preserve">אני מבקש לפצל. אין שום הצדקה להקים בית חולים באשדוד לפני בית חולים בנגב. אני אבקש לפצל כי המשמעות היא דחיית הקמת בית חולים בנגב. מעבר למשחקים, יש פה גם דברים אמיתיים. החוק פוקע ב-31 לדצמבר ואז  הממשלה חייבת להקים בית חולים באשדוד.  מאשדוד דרומה יש בית חולים אחד, ועד שלא מקימים בנגב בית חולים אין הצדקה להקים בית חולים במקום אחר.  אני מציע לא לפצל. </w:t>
      </w:r>
    </w:p>
    <w:p w14:paraId="2CC36517" w14:textId="77777777" w:rsidR="007415D3" w:rsidRPr="007415D3" w:rsidRDefault="007415D3" w:rsidP="007415D3">
      <w:pPr>
        <w:bidi/>
        <w:ind w:firstLine="567"/>
        <w:jc w:val="both"/>
        <w:rPr>
          <w:rFonts w:cs="David" w:hint="cs"/>
          <w:rtl/>
        </w:rPr>
      </w:pPr>
    </w:p>
    <w:p w14:paraId="5F09E285" w14:textId="77777777" w:rsidR="007415D3" w:rsidRPr="007415D3" w:rsidRDefault="007415D3" w:rsidP="007415D3">
      <w:pPr>
        <w:bidi/>
        <w:jc w:val="both"/>
        <w:rPr>
          <w:rFonts w:cs="David" w:hint="cs"/>
          <w:rtl/>
        </w:rPr>
      </w:pPr>
      <w:r w:rsidRPr="007415D3">
        <w:rPr>
          <w:rFonts w:cs="David" w:hint="cs"/>
          <w:u w:val="single"/>
          <w:rtl/>
        </w:rPr>
        <w:t>יעקב מרגי:</w:t>
      </w:r>
    </w:p>
    <w:p w14:paraId="1943E6E1" w14:textId="77777777" w:rsidR="007415D3" w:rsidRPr="007415D3" w:rsidRDefault="007415D3" w:rsidP="007415D3">
      <w:pPr>
        <w:bidi/>
        <w:jc w:val="both"/>
        <w:rPr>
          <w:rFonts w:cs="David" w:hint="cs"/>
          <w:rtl/>
        </w:rPr>
      </w:pPr>
    </w:p>
    <w:p w14:paraId="5CFD020E" w14:textId="77777777" w:rsidR="007415D3" w:rsidRPr="007415D3" w:rsidRDefault="007415D3" w:rsidP="007415D3">
      <w:pPr>
        <w:bidi/>
        <w:ind w:firstLine="567"/>
        <w:jc w:val="both"/>
        <w:rPr>
          <w:rFonts w:cs="David" w:hint="cs"/>
          <w:rtl/>
        </w:rPr>
      </w:pPr>
      <w:r w:rsidRPr="007415D3">
        <w:rPr>
          <w:rFonts w:cs="David" w:hint="cs"/>
          <w:rtl/>
        </w:rPr>
        <w:t xml:space="preserve">אני מציע להקים בית חולים גם באשדוד וגם בנגב. </w:t>
      </w:r>
    </w:p>
    <w:p w14:paraId="7144B564" w14:textId="77777777" w:rsidR="007415D3" w:rsidRPr="007415D3" w:rsidRDefault="007415D3" w:rsidP="007415D3">
      <w:pPr>
        <w:bidi/>
        <w:ind w:firstLine="567"/>
        <w:jc w:val="both"/>
        <w:rPr>
          <w:rFonts w:cs="David" w:hint="cs"/>
          <w:rtl/>
        </w:rPr>
      </w:pPr>
    </w:p>
    <w:p w14:paraId="73EFA327"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B5309AD" w14:textId="77777777" w:rsidR="007415D3" w:rsidRPr="007415D3" w:rsidRDefault="007415D3" w:rsidP="007415D3">
      <w:pPr>
        <w:bidi/>
        <w:jc w:val="both"/>
        <w:rPr>
          <w:rFonts w:cs="David" w:hint="cs"/>
          <w:rtl/>
        </w:rPr>
      </w:pPr>
    </w:p>
    <w:p w14:paraId="4BA70B16"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מי בעד  הפיצול לפי 121 כדי שזה יישאר בוועדת הכנסת? מי נגד? מי נמנע? הצעת החוק פוצלה ונשארת בוועדת הכנסת. </w:t>
      </w:r>
    </w:p>
    <w:p w14:paraId="626131A4" w14:textId="77777777" w:rsidR="007415D3" w:rsidRPr="007415D3" w:rsidRDefault="007415D3" w:rsidP="007415D3">
      <w:pPr>
        <w:bidi/>
        <w:ind w:firstLine="567"/>
        <w:jc w:val="both"/>
        <w:rPr>
          <w:rFonts w:cs="David" w:hint="cs"/>
          <w:rtl/>
        </w:rPr>
      </w:pPr>
    </w:p>
    <w:p w14:paraId="45BA5AF0" w14:textId="77777777" w:rsidR="007415D3" w:rsidRPr="007415D3" w:rsidRDefault="007415D3" w:rsidP="007415D3">
      <w:pPr>
        <w:bidi/>
        <w:ind w:firstLine="567"/>
        <w:jc w:val="both"/>
        <w:rPr>
          <w:rFonts w:cs="David" w:hint="cs"/>
          <w:rtl/>
        </w:rPr>
      </w:pPr>
      <w:r w:rsidRPr="007415D3">
        <w:rPr>
          <w:rFonts w:cs="David" w:hint="cs"/>
          <w:rtl/>
        </w:rPr>
        <w:t xml:space="preserve">אני עוברת לסעיף הבא סעיף 11 </w:t>
      </w:r>
      <w:r w:rsidRPr="007415D3">
        <w:rPr>
          <w:rFonts w:cs="David"/>
          <w:rtl/>
        </w:rPr>
        <w:t>–</w:t>
      </w:r>
      <w:r w:rsidRPr="007415D3">
        <w:rPr>
          <w:rFonts w:cs="David" w:hint="cs"/>
          <w:rtl/>
        </w:rPr>
        <w:t xml:space="preserve"> תיקון חוק הביטוח הלאומי (נוסח משולב), התשנ"ה-1995. מוצע לקבוע כי אוצר המדינה ישפה את המוסד על הוצאות שהוציא למתן מענק אשפוז, בסכום השווה ל-151.6 מיליון שקלים חדשים.   עמדת הממשלה להשאיר במסגרת חוק ההסדרים, מי בעד? מי נגד? </w:t>
      </w:r>
    </w:p>
    <w:p w14:paraId="193F746B" w14:textId="77777777" w:rsidR="007415D3" w:rsidRPr="007415D3" w:rsidRDefault="007415D3" w:rsidP="007415D3">
      <w:pPr>
        <w:bidi/>
        <w:ind w:firstLine="567"/>
        <w:jc w:val="both"/>
        <w:rPr>
          <w:rFonts w:cs="David" w:hint="cs"/>
          <w:rtl/>
        </w:rPr>
      </w:pPr>
    </w:p>
    <w:p w14:paraId="3261EE6F" w14:textId="77777777" w:rsidR="007415D3" w:rsidRPr="007415D3" w:rsidRDefault="007415D3" w:rsidP="007415D3">
      <w:pPr>
        <w:bidi/>
        <w:jc w:val="both"/>
        <w:rPr>
          <w:rFonts w:cs="David" w:hint="cs"/>
          <w:rtl/>
        </w:rPr>
      </w:pPr>
      <w:r w:rsidRPr="007415D3">
        <w:rPr>
          <w:rFonts w:cs="David" w:hint="cs"/>
          <w:u w:val="single"/>
          <w:rtl/>
        </w:rPr>
        <w:t>נסים זאב:</w:t>
      </w:r>
    </w:p>
    <w:p w14:paraId="7204EFB0" w14:textId="77777777" w:rsidR="007415D3" w:rsidRPr="007415D3" w:rsidRDefault="007415D3" w:rsidP="007415D3">
      <w:pPr>
        <w:bidi/>
        <w:jc w:val="both"/>
        <w:rPr>
          <w:rFonts w:cs="David" w:hint="cs"/>
          <w:rtl/>
        </w:rPr>
      </w:pPr>
    </w:p>
    <w:p w14:paraId="426C2B33" w14:textId="77777777" w:rsidR="007415D3" w:rsidRPr="007415D3" w:rsidRDefault="007415D3" w:rsidP="007415D3">
      <w:pPr>
        <w:bidi/>
        <w:ind w:firstLine="567"/>
        <w:jc w:val="both"/>
        <w:rPr>
          <w:rFonts w:cs="David" w:hint="cs"/>
          <w:rtl/>
        </w:rPr>
      </w:pPr>
      <w:r w:rsidRPr="007415D3">
        <w:rPr>
          <w:rFonts w:cs="David" w:hint="cs"/>
          <w:rtl/>
        </w:rPr>
        <w:t xml:space="preserve">אני מבקש לפרוטוקול, כל פעם שיעקב מרגי מרים אצבע, לראות אותי כמצביע איתו, גם  אם במקרה לא ספרו איתי. </w:t>
      </w:r>
    </w:p>
    <w:p w14:paraId="4AC20B88" w14:textId="77777777" w:rsidR="007415D3" w:rsidRPr="007415D3" w:rsidRDefault="007415D3" w:rsidP="007415D3">
      <w:pPr>
        <w:bidi/>
        <w:ind w:firstLine="567"/>
        <w:jc w:val="both"/>
        <w:rPr>
          <w:rFonts w:cs="David" w:hint="cs"/>
          <w:rtl/>
        </w:rPr>
      </w:pPr>
    </w:p>
    <w:p w14:paraId="11414F9A"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1978FB4" w14:textId="77777777" w:rsidR="007415D3" w:rsidRPr="007415D3" w:rsidRDefault="007415D3" w:rsidP="007415D3">
      <w:pPr>
        <w:bidi/>
        <w:jc w:val="both"/>
        <w:rPr>
          <w:rFonts w:cs="David" w:hint="cs"/>
          <w:rtl/>
        </w:rPr>
      </w:pPr>
    </w:p>
    <w:p w14:paraId="7E70AE2D" w14:textId="77777777" w:rsidR="007415D3" w:rsidRPr="007415D3" w:rsidRDefault="007415D3" w:rsidP="007415D3">
      <w:pPr>
        <w:bidi/>
        <w:ind w:firstLine="567"/>
        <w:jc w:val="both"/>
        <w:rPr>
          <w:rFonts w:cs="David" w:hint="cs"/>
          <w:rtl/>
        </w:rPr>
      </w:pPr>
      <w:r w:rsidRPr="007415D3">
        <w:rPr>
          <w:rFonts w:cs="David" w:hint="cs"/>
          <w:rtl/>
        </w:rPr>
        <w:t xml:space="preserve">אני לא מסכימה לזה. הצעת החוק לפי הצעת הממשלה תידון בוועדת הכספים, מי בעד? </w:t>
      </w:r>
    </w:p>
    <w:p w14:paraId="43D6E09E" w14:textId="77777777" w:rsidR="007415D3" w:rsidRPr="007415D3" w:rsidRDefault="007415D3" w:rsidP="007415D3">
      <w:pPr>
        <w:bidi/>
        <w:jc w:val="both"/>
        <w:rPr>
          <w:rFonts w:cs="David" w:hint="cs"/>
          <w:u w:val="single"/>
          <w:rtl/>
        </w:rPr>
      </w:pPr>
    </w:p>
    <w:p w14:paraId="2573F95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328188" w14:textId="77777777" w:rsidR="007415D3" w:rsidRPr="007415D3" w:rsidRDefault="007415D3" w:rsidP="007415D3">
      <w:pPr>
        <w:bidi/>
        <w:jc w:val="both"/>
        <w:rPr>
          <w:rFonts w:cs="David" w:hint="cs"/>
          <w:u w:val="single"/>
          <w:rtl/>
        </w:rPr>
      </w:pPr>
    </w:p>
    <w:p w14:paraId="45A03E4F" w14:textId="77777777" w:rsidR="007415D3" w:rsidRPr="007415D3" w:rsidRDefault="007415D3" w:rsidP="007415D3">
      <w:pPr>
        <w:bidi/>
        <w:jc w:val="both"/>
        <w:rPr>
          <w:rFonts w:cs="David" w:hint="cs"/>
          <w:rtl/>
        </w:rPr>
      </w:pPr>
      <w:r w:rsidRPr="007415D3">
        <w:rPr>
          <w:rFonts w:cs="David" w:hint="cs"/>
          <w:rtl/>
        </w:rPr>
        <w:tab/>
        <w:t xml:space="preserve">אני רוצה להסביר לחברי הוועדה שמדובר בתיקון חוק הביטוח הלאומי, ובמוסד לביטוח לאומי. אלו שני נושאים שלפי תקנון הכנסת הם בסמכות ועדת העבודה והרווחה. </w:t>
      </w:r>
    </w:p>
    <w:p w14:paraId="2F8338F0" w14:textId="77777777" w:rsidR="007415D3" w:rsidRPr="007415D3" w:rsidRDefault="007415D3" w:rsidP="007415D3">
      <w:pPr>
        <w:bidi/>
        <w:jc w:val="both"/>
        <w:rPr>
          <w:rFonts w:cs="David" w:hint="cs"/>
          <w:rtl/>
        </w:rPr>
      </w:pPr>
    </w:p>
    <w:p w14:paraId="582C19A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EE17DBA" w14:textId="77777777" w:rsidR="007415D3" w:rsidRPr="007415D3" w:rsidRDefault="007415D3" w:rsidP="007415D3">
      <w:pPr>
        <w:bidi/>
        <w:jc w:val="both"/>
        <w:rPr>
          <w:rFonts w:cs="David" w:hint="cs"/>
          <w:rtl/>
        </w:rPr>
      </w:pPr>
    </w:p>
    <w:p w14:paraId="1BA122C9" w14:textId="77777777" w:rsidR="007415D3" w:rsidRPr="007415D3" w:rsidRDefault="007415D3" w:rsidP="007415D3">
      <w:pPr>
        <w:bidi/>
        <w:jc w:val="both"/>
        <w:rPr>
          <w:rFonts w:cs="David" w:hint="cs"/>
          <w:rtl/>
        </w:rPr>
      </w:pPr>
      <w:r w:rsidRPr="007415D3">
        <w:rPr>
          <w:rFonts w:cs="David" w:hint="cs"/>
          <w:rtl/>
        </w:rPr>
        <w:tab/>
        <w:t xml:space="preserve">לא, מענק האשפוז בבתי החולים עובר תמיד לוועדת הכספים. </w:t>
      </w:r>
    </w:p>
    <w:p w14:paraId="0FC0472C" w14:textId="77777777" w:rsidR="007415D3" w:rsidRPr="007415D3" w:rsidRDefault="007415D3" w:rsidP="007415D3">
      <w:pPr>
        <w:bidi/>
        <w:jc w:val="both"/>
        <w:rPr>
          <w:rFonts w:cs="David" w:hint="cs"/>
          <w:rtl/>
        </w:rPr>
      </w:pPr>
    </w:p>
    <w:p w14:paraId="5E7727C4"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1C3D80AB" w14:textId="77777777" w:rsidR="007415D3" w:rsidRPr="007415D3" w:rsidRDefault="007415D3" w:rsidP="007415D3">
      <w:pPr>
        <w:bidi/>
        <w:jc w:val="both"/>
        <w:rPr>
          <w:rFonts w:cs="David" w:hint="cs"/>
          <w:rtl/>
        </w:rPr>
      </w:pPr>
    </w:p>
    <w:p w14:paraId="7E7DDA43" w14:textId="77777777" w:rsidR="007415D3" w:rsidRPr="007415D3" w:rsidRDefault="007415D3" w:rsidP="007415D3">
      <w:pPr>
        <w:bidi/>
        <w:jc w:val="both"/>
        <w:rPr>
          <w:rFonts w:cs="David" w:hint="cs"/>
          <w:rtl/>
        </w:rPr>
      </w:pPr>
      <w:r w:rsidRPr="007415D3">
        <w:rPr>
          <w:rFonts w:cs="David" w:hint="cs"/>
          <w:rtl/>
        </w:rPr>
        <w:tab/>
        <w:t xml:space="preserve"> מי בעד להשאיר את זה בוועדת הכספים? מי נגד?  אני קובעת שהצעת החוק נשארת במסגרת חוק ההסדרים, ותידון בוועדת הכספים. </w:t>
      </w:r>
      <w:r w:rsidRPr="007415D3">
        <w:rPr>
          <w:rFonts w:cs="David" w:hint="cs"/>
          <w:rtl/>
        </w:rPr>
        <w:tab/>
      </w:r>
      <w:r w:rsidRPr="007415D3">
        <w:rPr>
          <w:rFonts w:cs="David" w:hint="cs"/>
          <w:rtl/>
        </w:rPr>
        <w:tab/>
      </w:r>
    </w:p>
    <w:p w14:paraId="3D2B3ABF" w14:textId="77777777" w:rsidR="007415D3" w:rsidRPr="007415D3" w:rsidRDefault="007415D3" w:rsidP="007415D3">
      <w:pPr>
        <w:bidi/>
        <w:ind w:firstLine="567"/>
        <w:jc w:val="both"/>
        <w:rPr>
          <w:rFonts w:cs="David" w:hint="cs"/>
          <w:rtl/>
        </w:rPr>
      </w:pPr>
    </w:p>
    <w:p w14:paraId="3E797559" w14:textId="77777777" w:rsidR="007415D3" w:rsidRPr="007415D3" w:rsidRDefault="007415D3" w:rsidP="007415D3">
      <w:pPr>
        <w:bidi/>
        <w:jc w:val="both"/>
        <w:rPr>
          <w:rFonts w:cs="David" w:hint="cs"/>
          <w:rtl/>
        </w:rPr>
      </w:pPr>
      <w:r w:rsidRPr="007415D3">
        <w:rPr>
          <w:rFonts w:cs="David" w:hint="cs"/>
          <w:rtl/>
        </w:rPr>
        <w:tab/>
        <w:t xml:space="preserve">אני עוברת להצבעה על סעיף 12(1) תיקון חוק לפיצוי נפגעי גזזת, התשנ"ד-1994. תוכן דיוני ועדת המומחים לעניין נפגע גזזת יהיו חסויים. </w:t>
      </w:r>
    </w:p>
    <w:p w14:paraId="5497A781" w14:textId="77777777" w:rsidR="007415D3" w:rsidRPr="007415D3" w:rsidRDefault="007415D3" w:rsidP="007415D3">
      <w:pPr>
        <w:bidi/>
        <w:jc w:val="both"/>
        <w:rPr>
          <w:rFonts w:cs="David" w:hint="cs"/>
          <w:rtl/>
        </w:rPr>
      </w:pPr>
    </w:p>
    <w:p w14:paraId="5901E757" w14:textId="77777777" w:rsidR="007415D3" w:rsidRPr="007415D3" w:rsidRDefault="007415D3" w:rsidP="007415D3">
      <w:pPr>
        <w:pStyle w:val="Heading5"/>
        <w:rPr>
          <w:rFonts w:hint="cs"/>
          <w:rtl/>
        </w:rPr>
      </w:pPr>
      <w:r w:rsidRPr="007415D3">
        <w:rPr>
          <w:rFonts w:hint="cs"/>
          <w:u w:val="single"/>
          <w:rtl/>
        </w:rPr>
        <w:t>דב חנין:</w:t>
      </w:r>
    </w:p>
    <w:p w14:paraId="3914C887" w14:textId="77777777" w:rsidR="007415D3" w:rsidRPr="007415D3" w:rsidRDefault="007415D3" w:rsidP="007415D3">
      <w:pPr>
        <w:pStyle w:val="Heading5"/>
        <w:rPr>
          <w:rFonts w:hint="cs"/>
          <w:rtl/>
        </w:rPr>
      </w:pPr>
    </w:p>
    <w:p w14:paraId="6D5DA74D" w14:textId="77777777" w:rsidR="007415D3" w:rsidRPr="007415D3" w:rsidRDefault="007415D3" w:rsidP="007415D3">
      <w:pPr>
        <w:bidi/>
        <w:jc w:val="both"/>
        <w:rPr>
          <w:rFonts w:cs="David" w:hint="cs"/>
          <w:rtl/>
        </w:rPr>
      </w:pPr>
      <w:r w:rsidRPr="007415D3">
        <w:rPr>
          <w:rFonts w:cs="David" w:hint="cs"/>
          <w:rtl/>
        </w:rPr>
        <w:tab/>
        <w:t xml:space="preserve"> ממה מפחדים?  למה דוח הוועדה חייב להיות סודי? אני רוצה להבין פעם אחת מה כל כך סודי בוועדת מומחים שדנה בנפגעי הגזזת. </w:t>
      </w:r>
    </w:p>
    <w:p w14:paraId="3CE82105" w14:textId="77777777" w:rsidR="007415D3" w:rsidRPr="007415D3" w:rsidRDefault="007415D3" w:rsidP="007415D3">
      <w:pPr>
        <w:bidi/>
        <w:jc w:val="both"/>
        <w:rPr>
          <w:rFonts w:cs="David" w:hint="cs"/>
          <w:rtl/>
        </w:rPr>
      </w:pPr>
    </w:p>
    <w:p w14:paraId="304793F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504015C" w14:textId="77777777" w:rsidR="007415D3" w:rsidRPr="007415D3" w:rsidRDefault="007415D3" w:rsidP="007415D3">
      <w:pPr>
        <w:bidi/>
        <w:jc w:val="both"/>
        <w:rPr>
          <w:rFonts w:cs="David" w:hint="cs"/>
          <w:rtl/>
        </w:rPr>
      </w:pPr>
    </w:p>
    <w:p w14:paraId="45B4FAB7" w14:textId="77777777" w:rsidR="007415D3" w:rsidRPr="007415D3" w:rsidRDefault="007415D3" w:rsidP="007415D3">
      <w:pPr>
        <w:pStyle w:val="Heading5"/>
        <w:rPr>
          <w:rFonts w:hint="cs"/>
          <w:rtl/>
        </w:rPr>
      </w:pPr>
      <w:r w:rsidRPr="007415D3">
        <w:rPr>
          <w:rFonts w:hint="cs"/>
          <w:rtl/>
        </w:rPr>
        <w:tab/>
        <w:t xml:space="preserve"> מהי עמדת הממשלה בעניין זה?</w:t>
      </w:r>
    </w:p>
    <w:p w14:paraId="4B032595" w14:textId="77777777" w:rsidR="007415D3" w:rsidRPr="007415D3" w:rsidRDefault="007415D3" w:rsidP="007415D3">
      <w:pPr>
        <w:bidi/>
        <w:jc w:val="both"/>
        <w:rPr>
          <w:rFonts w:cs="David" w:hint="cs"/>
          <w:rtl/>
        </w:rPr>
      </w:pPr>
    </w:p>
    <w:p w14:paraId="52C59C92" w14:textId="77777777" w:rsidR="007415D3" w:rsidRPr="007415D3" w:rsidRDefault="007415D3" w:rsidP="007415D3">
      <w:pPr>
        <w:pStyle w:val="Heading5"/>
        <w:rPr>
          <w:rFonts w:hint="cs"/>
          <w:rtl/>
        </w:rPr>
      </w:pPr>
      <w:r w:rsidRPr="007415D3">
        <w:rPr>
          <w:rFonts w:hint="cs"/>
          <w:u w:val="single"/>
          <w:rtl/>
        </w:rPr>
        <w:t>אביגדור יצחקי:</w:t>
      </w:r>
    </w:p>
    <w:p w14:paraId="021465E8" w14:textId="77777777" w:rsidR="007415D3" w:rsidRPr="007415D3" w:rsidRDefault="007415D3" w:rsidP="007415D3">
      <w:pPr>
        <w:pStyle w:val="Heading5"/>
        <w:rPr>
          <w:rFonts w:hint="cs"/>
          <w:rtl/>
        </w:rPr>
      </w:pPr>
    </w:p>
    <w:p w14:paraId="63963917" w14:textId="77777777" w:rsidR="007415D3" w:rsidRPr="007415D3" w:rsidRDefault="007415D3" w:rsidP="007415D3">
      <w:pPr>
        <w:bidi/>
        <w:jc w:val="both"/>
        <w:rPr>
          <w:rFonts w:cs="David" w:hint="cs"/>
          <w:rtl/>
        </w:rPr>
      </w:pPr>
      <w:r w:rsidRPr="007415D3">
        <w:rPr>
          <w:rFonts w:cs="David" w:hint="cs"/>
          <w:rtl/>
        </w:rPr>
        <w:tab/>
        <w:t xml:space="preserve"> אנחנו מבקשים שבשני הסעיפים שקשורים לגזזת  לפי בקשת סיעות הקואליציה: ש"ס, מפלגת העבודה, וחלק מקדימה, להשאיר את זה. </w:t>
      </w:r>
    </w:p>
    <w:p w14:paraId="15190FF6" w14:textId="77777777" w:rsidR="007415D3" w:rsidRPr="007415D3" w:rsidRDefault="007415D3" w:rsidP="007415D3">
      <w:pPr>
        <w:bidi/>
        <w:jc w:val="both"/>
        <w:rPr>
          <w:rFonts w:cs="David" w:hint="cs"/>
          <w:rtl/>
        </w:rPr>
      </w:pPr>
    </w:p>
    <w:p w14:paraId="7D860A5C" w14:textId="77777777" w:rsidR="007415D3" w:rsidRPr="007415D3" w:rsidRDefault="007415D3" w:rsidP="007415D3">
      <w:pPr>
        <w:bidi/>
        <w:jc w:val="both"/>
        <w:rPr>
          <w:rFonts w:cs="David" w:hint="cs"/>
          <w:rtl/>
        </w:rPr>
      </w:pPr>
      <w:r w:rsidRPr="007415D3">
        <w:rPr>
          <w:rFonts w:cs="David" w:hint="cs"/>
          <w:u w:val="single"/>
          <w:rtl/>
        </w:rPr>
        <w:t>יורם מרציאנו:</w:t>
      </w:r>
    </w:p>
    <w:p w14:paraId="1A485BE4" w14:textId="77777777" w:rsidR="007415D3" w:rsidRPr="007415D3" w:rsidRDefault="007415D3" w:rsidP="007415D3">
      <w:pPr>
        <w:bidi/>
        <w:jc w:val="both"/>
        <w:rPr>
          <w:rFonts w:cs="David" w:hint="cs"/>
          <w:rtl/>
        </w:rPr>
      </w:pPr>
    </w:p>
    <w:p w14:paraId="64FA0607" w14:textId="77777777" w:rsidR="007415D3" w:rsidRPr="007415D3" w:rsidRDefault="007415D3" w:rsidP="007415D3">
      <w:pPr>
        <w:bidi/>
        <w:jc w:val="both"/>
        <w:rPr>
          <w:rFonts w:cs="David" w:hint="cs"/>
          <w:rtl/>
        </w:rPr>
      </w:pPr>
      <w:r w:rsidRPr="007415D3">
        <w:rPr>
          <w:rFonts w:cs="David" w:hint="cs"/>
          <w:rtl/>
        </w:rPr>
        <w:tab/>
        <w:t>בהחלט הישג. בעיניי זה הישג גדול.</w:t>
      </w:r>
    </w:p>
    <w:p w14:paraId="66C63054" w14:textId="77777777" w:rsidR="007415D3" w:rsidRPr="007415D3" w:rsidRDefault="007415D3" w:rsidP="007415D3">
      <w:pPr>
        <w:bidi/>
        <w:jc w:val="both"/>
        <w:rPr>
          <w:rFonts w:cs="David" w:hint="cs"/>
          <w:rtl/>
        </w:rPr>
      </w:pPr>
      <w:r w:rsidRPr="007415D3">
        <w:rPr>
          <w:rFonts w:cs="David" w:hint="cs"/>
          <w:rtl/>
        </w:rPr>
        <w:tab/>
      </w:r>
    </w:p>
    <w:p w14:paraId="5C38F509" w14:textId="77777777" w:rsidR="007415D3" w:rsidRPr="007415D3" w:rsidRDefault="007415D3" w:rsidP="007415D3">
      <w:pPr>
        <w:pStyle w:val="Heading5"/>
        <w:rPr>
          <w:rFonts w:hint="cs"/>
          <w:rtl/>
        </w:rPr>
      </w:pPr>
      <w:r w:rsidRPr="007415D3">
        <w:rPr>
          <w:rFonts w:hint="cs"/>
          <w:u w:val="single"/>
          <w:rtl/>
        </w:rPr>
        <w:t>שלי יחימוביץ:</w:t>
      </w:r>
    </w:p>
    <w:p w14:paraId="101D310A" w14:textId="77777777" w:rsidR="007415D3" w:rsidRPr="007415D3" w:rsidRDefault="007415D3" w:rsidP="007415D3">
      <w:pPr>
        <w:pStyle w:val="Heading5"/>
        <w:rPr>
          <w:rFonts w:hint="cs"/>
          <w:rtl/>
        </w:rPr>
      </w:pPr>
    </w:p>
    <w:p w14:paraId="4AEF0D25" w14:textId="77777777" w:rsidR="007415D3" w:rsidRPr="007415D3" w:rsidRDefault="007415D3" w:rsidP="007415D3">
      <w:pPr>
        <w:bidi/>
        <w:jc w:val="both"/>
        <w:rPr>
          <w:rFonts w:cs="David" w:hint="cs"/>
          <w:rtl/>
        </w:rPr>
      </w:pPr>
      <w:r w:rsidRPr="007415D3">
        <w:rPr>
          <w:rFonts w:cs="David" w:hint="cs"/>
          <w:rtl/>
        </w:rPr>
        <w:tab/>
        <w:t xml:space="preserve"> נחה דעתי.</w:t>
      </w:r>
    </w:p>
    <w:p w14:paraId="4FD82D57" w14:textId="77777777" w:rsidR="007415D3" w:rsidRPr="007415D3" w:rsidRDefault="007415D3" w:rsidP="007415D3">
      <w:pPr>
        <w:bidi/>
        <w:jc w:val="both"/>
        <w:rPr>
          <w:rFonts w:cs="David" w:hint="cs"/>
          <w:rtl/>
        </w:rPr>
      </w:pPr>
    </w:p>
    <w:p w14:paraId="335047D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9E09F6E" w14:textId="77777777" w:rsidR="007415D3" w:rsidRPr="007415D3" w:rsidRDefault="007415D3" w:rsidP="007415D3">
      <w:pPr>
        <w:bidi/>
        <w:jc w:val="both"/>
        <w:rPr>
          <w:rFonts w:cs="David" w:hint="cs"/>
          <w:rtl/>
        </w:rPr>
      </w:pPr>
    </w:p>
    <w:p w14:paraId="29510BC4" w14:textId="77777777" w:rsidR="007415D3" w:rsidRPr="007415D3" w:rsidRDefault="007415D3" w:rsidP="007415D3">
      <w:pPr>
        <w:bidi/>
        <w:jc w:val="both"/>
        <w:rPr>
          <w:rFonts w:cs="David" w:hint="cs"/>
          <w:rtl/>
        </w:rPr>
      </w:pPr>
      <w:r w:rsidRPr="007415D3">
        <w:rPr>
          <w:rFonts w:cs="David" w:hint="cs"/>
          <w:rtl/>
        </w:rPr>
        <w:tab/>
        <w:t xml:space="preserve"> מי בעד לפצל את החוק הזה לפי 121, ולהשאיר אותו בוועדת הכנסת? </w:t>
      </w:r>
    </w:p>
    <w:p w14:paraId="253D18A6" w14:textId="77777777" w:rsidR="007415D3" w:rsidRPr="007415D3" w:rsidRDefault="007415D3" w:rsidP="007415D3">
      <w:pPr>
        <w:bidi/>
        <w:jc w:val="both"/>
        <w:rPr>
          <w:rFonts w:cs="David" w:hint="cs"/>
          <w:rtl/>
        </w:rPr>
      </w:pPr>
    </w:p>
    <w:p w14:paraId="33E765DB" w14:textId="77777777" w:rsidR="007415D3" w:rsidRPr="007415D3" w:rsidRDefault="007415D3" w:rsidP="007415D3">
      <w:pPr>
        <w:bidi/>
        <w:jc w:val="both"/>
        <w:rPr>
          <w:rFonts w:cs="David" w:hint="cs"/>
          <w:rtl/>
        </w:rPr>
      </w:pPr>
      <w:r w:rsidRPr="007415D3">
        <w:rPr>
          <w:rFonts w:cs="David" w:hint="cs"/>
          <w:u w:val="single"/>
          <w:rtl/>
        </w:rPr>
        <w:t>דוד טל:</w:t>
      </w:r>
    </w:p>
    <w:p w14:paraId="4F3B5C52" w14:textId="77777777" w:rsidR="007415D3" w:rsidRPr="007415D3" w:rsidRDefault="007415D3" w:rsidP="007415D3">
      <w:pPr>
        <w:bidi/>
        <w:jc w:val="both"/>
        <w:rPr>
          <w:rFonts w:cs="David" w:hint="cs"/>
          <w:rtl/>
        </w:rPr>
      </w:pPr>
    </w:p>
    <w:p w14:paraId="3351A6DB" w14:textId="77777777" w:rsidR="007415D3" w:rsidRPr="007415D3" w:rsidRDefault="007415D3" w:rsidP="007415D3">
      <w:pPr>
        <w:bidi/>
        <w:jc w:val="both"/>
        <w:rPr>
          <w:rFonts w:cs="David" w:hint="cs"/>
          <w:rtl/>
        </w:rPr>
      </w:pPr>
      <w:r w:rsidRPr="007415D3">
        <w:rPr>
          <w:rFonts w:cs="David" w:hint="cs"/>
          <w:rtl/>
        </w:rPr>
        <w:tab/>
        <w:t xml:space="preserve">רק שתדעי זה אחד מהעיזים ששבע שנים מכניסים ומוציאים, מכניסים ומוציאים. </w:t>
      </w:r>
    </w:p>
    <w:p w14:paraId="5E7AFD11" w14:textId="77777777" w:rsidR="007415D3" w:rsidRPr="007415D3" w:rsidRDefault="007415D3" w:rsidP="007415D3">
      <w:pPr>
        <w:bidi/>
        <w:jc w:val="both"/>
        <w:rPr>
          <w:rFonts w:cs="David" w:hint="cs"/>
          <w:rtl/>
        </w:rPr>
      </w:pPr>
    </w:p>
    <w:p w14:paraId="2F4B6964"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7B16F099" w14:textId="77777777" w:rsidR="007415D3" w:rsidRPr="007415D3" w:rsidRDefault="007415D3" w:rsidP="007415D3">
      <w:pPr>
        <w:bidi/>
        <w:jc w:val="both"/>
        <w:rPr>
          <w:rFonts w:cs="David" w:hint="cs"/>
          <w:rtl/>
        </w:rPr>
      </w:pPr>
    </w:p>
    <w:p w14:paraId="3A192487" w14:textId="77777777" w:rsidR="007415D3" w:rsidRPr="007415D3" w:rsidRDefault="007415D3" w:rsidP="007415D3">
      <w:pPr>
        <w:bidi/>
        <w:jc w:val="both"/>
        <w:rPr>
          <w:rFonts w:cs="David" w:hint="cs"/>
          <w:rtl/>
        </w:rPr>
      </w:pPr>
      <w:r w:rsidRPr="007415D3">
        <w:rPr>
          <w:rFonts w:cs="David" w:hint="cs"/>
          <w:rtl/>
        </w:rPr>
        <w:tab/>
        <w:t xml:space="preserve">חבר הכנסת טל, אנחנו באמצע הצבעה. אני אוציא אותך.  </w:t>
      </w:r>
    </w:p>
    <w:p w14:paraId="719B2E20" w14:textId="77777777" w:rsidR="007415D3" w:rsidRPr="007415D3" w:rsidRDefault="007415D3" w:rsidP="007415D3">
      <w:pPr>
        <w:bidi/>
        <w:jc w:val="both"/>
        <w:rPr>
          <w:rFonts w:cs="David" w:hint="cs"/>
          <w:rtl/>
        </w:rPr>
      </w:pPr>
    </w:p>
    <w:p w14:paraId="69456EB8" w14:textId="77777777" w:rsidR="007415D3" w:rsidRPr="007415D3" w:rsidRDefault="007415D3" w:rsidP="007415D3">
      <w:pPr>
        <w:bidi/>
        <w:jc w:val="both"/>
        <w:rPr>
          <w:rFonts w:cs="David" w:hint="cs"/>
          <w:rtl/>
        </w:rPr>
      </w:pPr>
      <w:r w:rsidRPr="007415D3">
        <w:rPr>
          <w:rFonts w:cs="David" w:hint="cs"/>
          <w:rtl/>
        </w:rPr>
        <w:tab/>
        <w:t>מי נגד? מי נמנע?  לפיכך, אני קובעת - - -</w:t>
      </w:r>
    </w:p>
    <w:p w14:paraId="27B574AB" w14:textId="77777777" w:rsidR="007415D3" w:rsidRPr="007415D3" w:rsidRDefault="007415D3" w:rsidP="007415D3">
      <w:pPr>
        <w:bidi/>
        <w:jc w:val="both"/>
        <w:rPr>
          <w:rFonts w:cs="David" w:hint="cs"/>
          <w:rtl/>
        </w:rPr>
      </w:pPr>
    </w:p>
    <w:p w14:paraId="77498634" w14:textId="77777777" w:rsidR="007415D3" w:rsidRPr="007415D3" w:rsidRDefault="007415D3" w:rsidP="007415D3">
      <w:pPr>
        <w:bidi/>
        <w:jc w:val="both"/>
        <w:rPr>
          <w:rFonts w:cs="David" w:hint="cs"/>
          <w:rtl/>
        </w:rPr>
      </w:pPr>
      <w:r w:rsidRPr="007415D3">
        <w:rPr>
          <w:rFonts w:cs="David" w:hint="cs"/>
          <w:u w:val="single"/>
          <w:rtl/>
        </w:rPr>
        <w:t>ראובן ריבלין:</w:t>
      </w:r>
    </w:p>
    <w:p w14:paraId="5AAE8109" w14:textId="77777777" w:rsidR="007415D3" w:rsidRPr="007415D3" w:rsidRDefault="007415D3" w:rsidP="007415D3">
      <w:pPr>
        <w:bidi/>
        <w:jc w:val="both"/>
        <w:rPr>
          <w:rFonts w:cs="David" w:hint="cs"/>
          <w:rtl/>
        </w:rPr>
      </w:pPr>
    </w:p>
    <w:p w14:paraId="739911C1" w14:textId="77777777" w:rsidR="007415D3" w:rsidRPr="007415D3" w:rsidRDefault="007415D3" w:rsidP="007415D3">
      <w:pPr>
        <w:bidi/>
        <w:jc w:val="both"/>
        <w:rPr>
          <w:rFonts w:cs="David" w:hint="cs"/>
          <w:rtl/>
        </w:rPr>
      </w:pPr>
      <w:r w:rsidRPr="007415D3">
        <w:rPr>
          <w:rFonts w:cs="David" w:hint="cs"/>
          <w:rtl/>
        </w:rPr>
        <w:tab/>
        <w:t xml:space="preserve"> חבר הכנסת מרציאנו, ההישג הגדול שלך הוא שהאוצר הסכים להכניס את זה לחוק ההסדרים כדי להוציא אותו, ואני בהחלט מברך על כך. </w:t>
      </w:r>
    </w:p>
    <w:p w14:paraId="524B10FF" w14:textId="77777777" w:rsidR="007415D3" w:rsidRPr="007415D3" w:rsidRDefault="007415D3" w:rsidP="007415D3">
      <w:pPr>
        <w:bidi/>
        <w:jc w:val="both"/>
        <w:rPr>
          <w:rFonts w:cs="David" w:hint="cs"/>
          <w:rtl/>
        </w:rPr>
      </w:pPr>
    </w:p>
    <w:p w14:paraId="24D7F874"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0C63509D" w14:textId="77777777" w:rsidR="007415D3" w:rsidRPr="007415D3" w:rsidRDefault="007415D3" w:rsidP="007415D3">
      <w:pPr>
        <w:bidi/>
        <w:jc w:val="both"/>
        <w:rPr>
          <w:rFonts w:cs="David" w:hint="cs"/>
          <w:rtl/>
        </w:rPr>
      </w:pPr>
    </w:p>
    <w:p w14:paraId="59183BAD" w14:textId="77777777" w:rsidR="007415D3" w:rsidRPr="007415D3" w:rsidRDefault="007415D3" w:rsidP="007415D3">
      <w:pPr>
        <w:bidi/>
        <w:jc w:val="both"/>
        <w:rPr>
          <w:rFonts w:cs="David" w:hint="cs"/>
          <w:rtl/>
        </w:rPr>
      </w:pPr>
      <w:r w:rsidRPr="007415D3">
        <w:rPr>
          <w:rFonts w:cs="David" w:hint="cs"/>
          <w:rtl/>
        </w:rPr>
        <w:tab/>
        <w:t xml:space="preserve">הוצאנו עז אחת, עכשיו את העז השנייה </w:t>
      </w:r>
      <w:r w:rsidRPr="007415D3">
        <w:rPr>
          <w:rFonts w:cs="David"/>
          <w:rtl/>
        </w:rPr>
        <w:t>–</w:t>
      </w:r>
      <w:r w:rsidRPr="007415D3">
        <w:rPr>
          <w:rFonts w:cs="David" w:hint="cs"/>
          <w:rtl/>
        </w:rPr>
        <w:t xml:space="preserve"> סעיף 12(2)12(3), תיקון חוק לפיצוי נפגעי גזזת, התשנ"ד-1994, קיצור תקופת ההתיישנות לזכאות לפיצוי של נפגעי גזזת. האם גם את זה הממשלה החליטה ל - - -</w:t>
      </w:r>
    </w:p>
    <w:p w14:paraId="11B62EDF" w14:textId="77777777" w:rsidR="007415D3" w:rsidRPr="007415D3" w:rsidRDefault="007415D3" w:rsidP="007415D3">
      <w:pPr>
        <w:bidi/>
        <w:jc w:val="both"/>
        <w:rPr>
          <w:rFonts w:cs="David" w:hint="cs"/>
          <w:rtl/>
        </w:rPr>
      </w:pPr>
    </w:p>
    <w:p w14:paraId="1530DE62" w14:textId="77777777" w:rsidR="007415D3" w:rsidRPr="007415D3" w:rsidRDefault="007415D3" w:rsidP="007415D3">
      <w:pPr>
        <w:bidi/>
        <w:jc w:val="both"/>
        <w:rPr>
          <w:rFonts w:cs="David" w:hint="cs"/>
          <w:u w:val="single"/>
          <w:rtl/>
        </w:rPr>
      </w:pPr>
      <w:r w:rsidRPr="007415D3">
        <w:rPr>
          <w:rFonts w:cs="David" w:hint="cs"/>
          <w:u w:val="single"/>
          <w:rtl/>
        </w:rPr>
        <w:t>קריאה:</w:t>
      </w:r>
    </w:p>
    <w:p w14:paraId="0ED00004" w14:textId="77777777" w:rsidR="007415D3" w:rsidRPr="007415D3" w:rsidRDefault="007415D3" w:rsidP="007415D3">
      <w:pPr>
        <w:bidi/>
        <w:jc w:val="both"/>
        <w:rPr>
          <w:rFonts w:cs="David" w:hint="cs"/>
          <w:rtl/>
        </w:rPr>
      </w:pPr>
    </w:p>
    <w:p w14:paraId="5C9D4596" w14:textId="77777777" w:rsidR="007415D3" w:rsidRPr="007415D3" w:rsidRDefault="007415D3" w:rsidP="007415D3">
      <w:pPr>
        <w:bidi/>
        <w:jc w:val="both"/>
        <w:rPr>
          <w:rFonts w:cs="David" w:hint="cs"/>
          <w:rtl/>
        </w:rPr>
      </w:pPr>
      <w:r w:rsidRPr="007415D3">
        <w:rPr>
          <w:rFonts w:cs="David" w:hint="cs"/>
          <w:rtl/>
        </w:rPr>
        <w:tab/>
        <w:t xml:space="preserve">כן. </w:t>
      </w:r>
    </w:p>
    <w:p w14:paraId="188364CF" w14:textId="77777777" w:rsidR="007415D3" w:rsidRPr="007415D3" w:rsidRDefault="007415D3" w:rsidP="007415D3">
      <w:pPr>
        <w:bidi/>
        <w:jc w:val="both"/>
        <w:rPr>
          <w:rFonts w:cs="David" w:hint="cs"/>
          <w:rtl/>
        </w:rPr>
      </w:pPr>
    </w:p>
    <w:p w14:paraId="03BF2076"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564CF860" w14:textId="77777777" w:rsidR="007415D3" w:rsidRPr="007415D3" w:rsidRDefault="007415D3" w:rsidP="007415D3">
      <w:pPr>
        <w:bidi/>
        <w:jc w:val="both"/>
        <w:rPr>
          <w:rFonts w:cs="David" w:hint="cs"/>
          <w:rtl/>
        </w:rPr>
      </w:pPr>
    </w:p>
    <w:p w14:paraId="61E16CD7" w14:textId="77777777" w:rsidR="007415D3" w:rsidRPr="007415D3" w:rsidRDefault="007415D3" w:rsidP="007415D3">
      <w:pPr>
        <w:bidi/>
        <w:jc w:val="both"/>
        <w:rPr>
          <w:rFonts w:cs="David" w:hint="cs"/>
          <w:rtl/>
        </w:rPr>
      </w:pPr>
      <w:r w:rsidRPr="007415D3">
        <w:rPr>
          <w:rFonts w:cs="David" w:hint="cs"/>
          <w:rtl/>
        </w:rPr>
        <w:tab/>
        <w:t xml:space="preserve"> מי בעד פיצול לפי 121? מי מתנגד? מי נמנע? הצעת החוק נשארת בוועדת הכנסת. </w:t>
      </w:r>
    </w:p>
    <w:p w14:paraId="20195883" w14:textId="77777777" w:rsidR="007415D3" w:rsidRPr="007415D3" w:rsidRDefault="007415D3" w:rsidP="007415D3">
      <w:pPr>
        <w:bidi/>
        <w:jc w:val="both"/>
        <w:rPr>
          <w:rFonts w:cs="David" w:hint="cs"/>
          <w:rtl/>
        </w:rPr>
      </w:pPr>
    </w:p>
    <w:p w14:paraId="07655C5B" w14:textId="77777777" w:rsidR="007415D3" w:rsidRPr="007415D3" w:rsidRDefault="007415D3" w:rsidP="007415D3">
      <w:pPr>
        <w:bidi/>
        <w:jc w:val="both"/>
        <w:rPr>
          <w:rFonts w:cs="David" w:hint="cs"/>
          <w:rtl/>
        </w:rPr>
      </w:pPr>
    </w:p>
    <w:p w14:paraId="5694BC77" w14:textId="77777777" w:rsidR="007415D3" w:rsidRPr="007415D3" w:rsidRDefault="007415D3" w:rsidP="007415D3">
      <w:pPr>
        <w:bidi/>
        <w:jc w:val="both"/>
        <w:rPr>
          <w:rFonts w:cs="David" w:hint="cs"/>
          <w:rtl/>
        </w:rPr>
      </w:pPr>
    </w:p>
    <w:p w14:paraId="230EFDEB" w14:textId="77777777" w:rsidR="007415D3" w:rsidRPr="007415D3" w:rsidRDefault="007415D3" w:rsidP="007415D3">
      <w:pPr>
        <w:bidi/>
        <w:jc w:val="both"/>
        <w:rPr>
          <w:rFonts w:cs="David" w:hint="cs"/>
          <w:rtl/>
        </w:rPr>
      </w:pPr>
    </w:p>
    <w:p w14:paraId="112FEE4D" w14:textId="77777777" w:rsidR="007415D3" w:rsidRPr="007415D3" w:rsidRDefault="007415D3" w:rsidP="007415D3">
      <w:pPr>
        <w:bidi/>
        <w:jc w:val="both"/>
        <w:rPr>
          <w:rFonts w:cs="David" w:hint="cs"/>
          <w:rtl/>
        </w:rPr>
      </w:pPr>
      <w:r w:rsidRPr="007415D3">
        <w:rPr>
          <w:rFonts w:cs="David" w:hint="cs"/>
          <w:rtl/>
        </w:rPr>
        <w:tab/>
        <w:t xml:space="preserve">סעיף 13 </w:t>
      </w:r>
      <w:r w:rsidRPr="007415D3">
        <w:rPr>
          <w:rFonts w:cs="David"/>
          <w:rtl/>
        </w:rPr>
        <w:t>–</w:t>
      </w:r>
      <w:r w:rsidRPr="007415D3">
        <w:rPr>
          <w:rFonts w:cs="David" w:hint="cs"/>
          <w:rtl/>
        </w:rPr>
        <w:t xml:space="preserve"> תיקון חוק ההסדרים במשק המדינה (תיקוני חקיקה להשגת יעדי התקציב לשנת הכספים 2002), התשס"ב-2002, לגבי המחיר המרבי שמשלמת קופת חולים בעבור רוב הפעילות בבתי החולים קבוע לפי מחיר יום האשפוז, ובעבור חלקה </w:t>
      </w:r>
      <w:r w:rsidRPr="007415D3">
        <w:rPr>
          <w:rFonts w:cs="David"/>
          <w:rtl/>
        </w:rPr>
        <w:t>–</w:t>
      </w:r>
      <w:r w:rsidRPr="007415D3">
        <w:rPr>
          <w:rFonts w:cs="David" w:hint="cs"/>
          <w:rtl/>
        </w:rPr>
        <w:t xml:space="preserve"> לפי תעריפים דיפרנציאליים הקובעים בצווים מכוח חוק הפיקוח על מחירי מצרכים ושירותים, התשנ"ו-1996 וכו'. מהי עמדת הממשלה? </w:t>
      </w:r>
    </w:p>
    <w:p w14:paraId="76D5AFD9" w14:textId="77777777" w:rsidR="007415D3" w:rsidRPr="007415D3" w:rsidRDefault="007415D3" w:rsidP="007415D3">
      <w:pPr>
        <w:bidi/>
        <w:jc w:val="both"/>
        <w:rPr>
          <w:rFonts w:cs="David" w:hint="cs"/>
          <w:rtl/>
        </w:rPr>
      </w:pPr>
    </w:p>
    <w:p w14:paraId="7EC81AA7" w14:textId="77777777" w:rsidR="007415D3" w:rsidRPr="007415D3" w:rsidRDefault="007415D3" w:rsidP="007415D3">
      <w:pPr>
        <w:pStyle w:val="Heading5"/>
        <w:rPr>
          <w:rFonts w:hint="cs"/>
          <w:rtl/>
        </w:rPr>
      </w:pPr>
      <w:r w:rsidRPr="007415D3">
        <w:rPr>
          <w:rFonts w:hint="cs"/>
          <w:u w:val="single"/>
          <w:rtl/>
        </w:rPr>
        <w:t>אביגדור יצחקי:</w:t>
      </w:r>
    </w:p>
    <w:p w14:paraId="5DB37E90" w14:textId="77777777" w:rsidR="007415D3" w:rsidRPr="007415D3" w:rsidRDefault="007415D3" w:rsidP="007415D3">
      <w:pPr>
        <w:pStyle w:val="Heading5"/>
        <w:rPr>
          <w:rFonts w:hint="cs"/>
          <w:rtl/>
        </w:rPr>
      </w:pPr>
    </w:p>
    <w:p w14:paraId="4A0B4AEE" w14:textId="77777777" w:rsidR="007415D3" w:rsidRPr="007415D3" w:rsidRDefault="007415D3" w:rsidP="007415D3">
      <w:pPr>
        <w:bidi/>
        <w:jc w:val="both"/>
        <w:rPr>
          <w:rFonts w:cs="David" w:hint="cs"/>
          <w:rtl/>
        </w:rPr>
      </w:pPr>
      <w:r w:rsidRPr="007415D3">
        <w:rPr>
          <w:rFonts w:cs="David" w:hint="cs"/>
          <w:rtl/>
        </w:rPr>
        <w:tab/>
        <w:t xml:space="preserve"> להשאיר. </w:t>
      </w:r>
    </w:p>
    <w:p w14:paraId="2E466687" w14:textId="77777777" w:rsidR="007415D3" w:rsidRPr="007415D3" w:rsidRDefault="007415D3" w:rsidP="007415D3">
      <w:pPr>
        <w:bidi/>
        <w:jc w:val="both"/>
        <w:rPr>
          <w:rFonts w:cs="David" w:hint="cs"/>
          <w:rtl/>
        </w:rPr>
      </w:pPr>
    </w:p>
    <w:p w14:paraId="5DD80941"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3E7F601" w14:textId="77777777" w:rsidR="007415D3" w:rsidRPr="007415D3" w:rsidRDefault="007415D3" w:rsidP="007415D3">
      <w:pPr>
        <w:bidi/>
        <w:jc w:val="both"/>
        <w:rPr>
          <w:rFonts w:cs="David" w:hint="cs"/>
          <w:rtl/>
        </w:rPr>
      </w:pPr>
    </w:p>
    <w:p w14:paraId="34D553B7" w14:textId="77777777" w:rsidR="007415D3" w:rsidRPr="007415D3" w:rsidRDefault="007415D3" w:rsidP="007415D3">
      <w:pPr>
        <w:bidi/>
        <w:jc w:val="both"/>
        <w:rPr>
          <w:rFonts w:cs="David" w:hint="cs"/>
          <w:rtl/>
        </w:rPr>
      </w:pPr>
      <w:r w:rsidRPr="007415D3">
        <w:rPr>
          <w:rFonts w:cs="David" w:hint="cs"/>
          <w:rtl/>
        </w:rPr>
        <w:tab/>
        <w:t xml:space="preserve">עמדת הממשלה היא להשאיר במסגרת חוק ההסדרים. מי בעד להשאיר את זה  במסגרת חוק ההסדרים? מי נגד? מי נמנע? </w:t>
      </w:r>
    </w:p>
    <w:p w14:paraId="76F954AA" w14:textId="77777777" w:rsidR="007415D3" w:rsidRPr="007415D3" w:rsidRDefault="007415D3" w:rsidP="007415D3">
      <w:pPr>
        <w:bidi/>
        <w:jc w:val="both"/>
        <w:rPr>
          <w:rFonts w:cs="David" w:hint="cs"/>
          <w:rtl/>
        </w:rPr>
      </w:pPr>
    </w:p>
    <w:p w14:paraId="5631FF0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710D64D" w14:textId="77777777" w:rsidR="007415D3" w:rsidRPr="007415D3" w:rsidRDefault="007415D3" w:rsidP="007415D3">
      <w:pPr>
        <w:bidi/>
        <w:jc w:val="both"/>
        <w:rPr>
          <w:rFonts w:cs="David" w:hint="cs"/>
          <w:u w:val="single"/>
          <w:rtl/>
        </w:rPr>
      </w:pPr>
    </w:p>
    <w:p w14:paraId="3BFA3B5D" w14:textId="77777777" w:rsidR="007415D3" w:rsidRPr="007415D3" w:rsidRDefault="007415D3" w:rsidP="007415D3">
      <w:pPr>
        <w:bidi/>
        <w:ind w:firstLine="567"/>
        <w:jc w:val="both"/>
        <w:rPr>
          <w:rFonts w:cs="David" w:hint="cs"/>
          <w:rtl/>
        </w:rPr>
      </w:pPr>
      <w:r w:rsidRPr="007415D3">
        <w:rPr>
          <w:rFonts w:cs="David" w:hint="cs"/>
          <w:rtl/>
        </w:rPr>
        <w:t>זה כספים ממש.</w:t>
      </w:r>
    </w:p>
    <w:p w14:paraId="09C42E23" w14:textId="77777777" w:rsidR="007415D3" w:rsidRPr="007415D3" w:rsidRDefault="007415D3" w:rsidP="007415D3">
      <w:pPr>
        <w:bidi/>
        <w:jc w:val="both"/>
        <w:rPr>
          <w:rFonts w:cs="David" w:hint="cs"/>
          <w:rtl/>
        </w:rPr>
      </w:pPr>
    </w:p>
    <w:p w14:paraId="462AB5E7" w14:textId="77777777" w:rsidR="007415D3" w:rsidRPr="007415D3" w:rsidRDefault="007415D3" w:rsidP="007415D3">
      <w:pPr>
        <w:bidi/>
        <w:jc w:val="both"/>
        <w:rPr>
          <w:rFonts w:cs="David" w:hint="cs"/>
          <w:u w:val="single"/>
          <w:rtl/>
        </w:rPr>
      </w:pPr>
      <w:r w:rsidRPr="007415D3">
        <w:rPr>
          <w:rFonts w:cs="David" w:hint="cs"/>
          <w:u w:val="single"/>
          <w:rtl/>
        </w:rPr>
        <w:t>קריאה:</w:t>
      </w:r>
    </w:p>
    <w:p w14:paraId="6F9139CE" w14:textId="77777777" w:rsidR="007415D3" w:rsidRPr="007415D3" w:rsidRDefault="007415D3" w:rsidP="007415D3">
      <w:pPr>
        <w:bidi/>
        <w:jc w:val="both"/>
        <w:rPr>
          <w:rFonts w:cs="David" w:hint="cs"/>
          <w:rtl/>
        </w:rPr>
      </w:pPr>
    </w:p>
    <w:p w14:paraId="31637A57" w14:textId="77777777" w:rsidR="007415D3" w:rsidRPr="007415D3" w:rsidRDefault="007415D3" w:rsidP="007415D3">
      <w:pPr>
        <w:bidi/>
        <w:jc w:val="both"/>
        <w:rPr>
          <w:rFonts w:cs="David" w:hint="cs"/>
          <w:rtl/>
        </w:rPr>
      </w:pPr>
      <w:r w:rsidRPr="007415D3">
        <w:rPr>
          <w:rFonts w:cs="David" w:hint="cs"/>
          <w:rtl/>
        </w:rPr>
        <w:tab/>
        <w:t xml:space="preserve">עבודה ורווחה. </w:t>
      </w:r>
    </w:p>
    <w:p w14:paraId="505921AA" w14:textId="77777777" w:rsidR="007415D3" w:rsidRPr="007415D3" w:rsidRDefault="007415D3" w:rsidP="007415D3">
      <w:pPr>
        <w:bidi/>
        <w:jc w:val="both"/>
        <w:rPr>
          <w:rFonts w:cs="David" w:hint="cs"/>
          <w:rtl/>
        </w:rPr>
      </w:pPr>
    </w:p>
    <w:p w14:paraId="066D4A3B"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29C57A40" w14:textId="77777777" w:rsidR="007415D3" w:rsidRPr="007415D3" w:rsidRDefault="007415D3" w:rsidP="007415D3">
      <w:pPr>
        <w:bidi/>
        <w:jc w:val="both"/>
        <w:rPr>
          <w:rFonts w:cs="David" w:hint="cs"/>
          <w:rtl/>
        </w:rPr>
      </w:pPr>
    </w:p>
    <w:p w14:paraId="17EFA14D"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ותועבר לדיון </w:t>
      </w:r>
      <w:r w:rsidRPr="007415D3">
        <w:rPr>
          <w:rFonts w:cs="David" w:hint="cs"/>
          <w:rtl/>
        </w:rPr>
        <w:tab/>
        <w:t>לפי - - -</w:t>
      </w:r>
    </w:p>
    <w:p w14:paraId="5F0BB55A" w14:textId="77777777" w:rsidR="007415D3" w:rsidRPr="007415D3" w:rsidRDefault="007415D3" w:rsidP="007415D3">
      <w:pPr>
        <w:bidi/>
        <w:jc w:val="both"/>
        <w:rPr>
          <w:rFonts w:cs="David" w:hint="cs"/>
          <w:rtl/>
        </w:rPr>
      </w:pPr>
    </w:p>
    <w:p w14:paraId="5F39283E" w14:textId="77777777" w:rsidR="007415D3" w:rsidRPr="007415D3" w:rsidRDefault="007415D3" w:rsidP="007415D3">
      <w:pPr>
        <w:bidi/>
        <w:jc w:val="both"/>
        <w:rPr>
          <w:rFonts w:cs="David" w:hint="cs"/>
          <w:u w:val="single"/>
          <w:rtl/>
        </w:rPr>
      </w:pPr>
      <w:r w:rsidRPr="007415D3">
        <w:rPr>
          <w:rFonts w:cs="David" w:hint="cs"/>
          <w:u w:val="single"/>
          <w:rtl/>
        </w:rPr>
        <w:t>קריאה:</w:t>
      </w:r>
    </w:p>
    <w:p w14:paraId="2EC9B79A" w14:textId="77777777" w:rsidR="007415D3" w:rsidRPr="007415D3" w:rsidRDefault="007415D3" w:rsidP="007415D3">
      <w:pPr>
        <w:bidi/>
        <w:jc w:val="both"/>
        <w:rPr>
          <w:rFonts w:cs="David" w:hint="cs"/>
          <w:rtl/>
        </w:rPr>
      </w:pPr>
    </w:p>
    <w:p w14:paraId="0B956A10" w14:textId="77777777" w:rsidR="007415D3" w:rsidRPr="007415D3" w:rsidRDefault="007415D3" w:rsidP="007415D3">
      <w:pPr>
        <w:bidi/>
        <w:jc w:val="both"/>
        <w:rPr>
          <w:rFonts w:cs="David" w:hint="cs"/>
          <w:rtl/>
        </w:rPr>
      </w:pPr>
      <w:r w:rsidRPr="007415D3">
        <w:rPr>
          <w:rFonts w:cs="David" w:hint="cs"/>
          <w:rtl/>
        </w:rPr>
        <w:tab/>
        <w:t xml:space="preserve">הנה הסיכום. </w:t>
      </w:r>
    </w:p>
    <w:p w14:paraId="7E12967D" w14:textId="77777777" w:rsidR="007415D3" w:rsidRPr="007415D3" w:rsidRDefault="007415D3" w:rsidP="007415D3">
      <w:pPr>
        <w:bidi/>
        <w:jc w:val="both"/>
        <w:rPr>
          <w:rFonts w:cs="David" w:hint="cs"/>
          <w:rtl/>
        </w:rPr>
      </w:pPr>
    </w:p>
    <w:p w14:paraId="2A243FD5"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BB1A31F" w14:textId="77777777" w:rsidR="007415D3" w:rsidRPr="007415D3" w:rsidRDefault="007415D3" w:rsidP="007415D3">
      <w:pPr>
        <w:bidi/>
        <w:jc w:val="both"/>
        <w:rPr>
          <w:rFonts w:cs="David" w:hint="cs"/>
          <w:u w:val="single"/>
          <w:rtl/>
        </w:rPr>
      </w:pPr>
    </w:p>
    <w:p w14:paraId="78CBC6CE" w14:textId="77777777" w:rsidR="007415D3" w:rsidRPr="007415D3" w:rsidRDefault="007415D3" w:rsidP="007415D3">
      <w:pPr>
        <w:bidi/>
        <w:ind w:firstLine="567"/>
        <w:jc w:val="both"/>
        <w:rPr>
          <w:rFonts w:cs="David" w:hint="cs"/>
          <w:rtl/>
        </w:rPr>
      </w:pPr>
      <w:r w:rsidRPr="007415D3">
        <w:rPr>
          <w:rFonts w:cs="David" w:hint="cs"/>
          <w:rtl/>
        </w:rPr>
        <w:t xml:space="preserve">חבר הכנסת יצחקי, יכול להיות שיש לכם סיכומים. </w:t>
      </w:r>
    </w:p>
    <w:p w14:paraId="3C96D847" w14:textId="77777777" w:rsidR="007415D3" w:rsidRPr="007415D3" w:rsidRDefault="007415D3" w:rsidP="007415D3">
      <w:pPr>
        <w:bidi/>
        <w:ind w:firstLine="567"/>
        <w:jc w:val="both"/>
        <w:rPr>
          <w:rFonts w:cs="David" w:hint="cs"/>
          <w:rtl/>
        </w:rPr>
      </w:pPr>
    </w:p>
    <w:p w14:paraId="01F3F6FC" w14:textId="77777777" w:rsidR="007415D3" w:rsidRPr="007415D3" w:rsidRDefault="007415D3" w:rsidP="007415D3">
      <w:pPr>
        <w:pStyle w:val="Heading5"/>
        <w:rPr>
          <w:rFonts w:hint="cs"/>
          <w:rtl/>
        </w:rPr>
      </w:pPr>
      <w:r w:rsidRPr="007415D3">
        <w:rPr>
          <w:rFonts w:hint="cs"/>
          <w:u w:val="single"/>
          <w:rtl/>
        </w:rPr>
        <w:t>יצחק גלנטי:</w:t>
      </w:r>
    </w:p>
    <w:p w14:paraId="0756D733" w14:textId="77777777" w:rsidR="007415D3" w:rsidRPr="007415D3" w:rsidRDefault="007415D3" w:rsidP="007415D3">
      <w:pPr>
        <w:pStyle w:val="Heading5"/>
        <w:rPr>
          <w:rFonts w:hint="cs"/>
          <w:rtl/>
        </w:rPr>
      </w:pPr>
    </w:p>
    <w:p w14:paraId="298A751B" w14:textId="77777777" w:rsidR="007415D3" w:rsidRPr="007415D3" w:rsidRDefault="007415D3" w:rsidP="007415D3">
      <w:pPr>
        <w:bidi/>
        <w:ind w:firstLine="567"/>
        <w:jc w:val="both"/>
        <w:rPr>
          <w:rFonts w:cs="David" w:hint="cs"/>
          <w:rtl/>
        </w:rPr>
      </w:pPr>
      <w:r w:rsidRPr="007415D3">
        <w:rPr>
          <w:rFonts w:cs="David" w:hint="cs"/>
          <w:rtl/>
        </w:rPr>
        <w:t>בסדר, כספים .</w:t>
      </w:r>
    </w:p>
    <w:p w14:paraId="3FBB5268" w14:textId="77777777" w:rsidR="007415D3" w:rsidRPr="007415D3" w:rsidRDefault="007415D3" w:rsidP="007415D3">
      <w:pPr>
        <w:bidi/>
        <w:ind w:firstLine="567"/>
        <w:jc w:val="both"/>
        <w:rPr>
          <w:rFonts w:cs="David" w:hint="cs"/>
          <w:rtl/>
        </w:rPr>
      </w:pPr>
    </w:p>
    <w:p w14:paraId="105546E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328E9384" w14:textId="77777777" w:rsidR="007415D3" w:rsidRPr="007415D3" w:rsidRDefault="007415D3" w:rsidP="007415D3">
      <w:pPr>
        <w:bidi/>
        <w:jc w:val="both"/>
        <w:rPr>
          <w:rFonts w:cs="David" w:hint="cs"/>
          <w:rtl/>
        </w:rPr>
      </w:pPr>
    </w:p>
    <w:p w14:paraId="22BE093E" w14:textId="77777777" w:rsidR="007415D3" w:rsidRPr="007415D3" w:rsidRDefault="007415D3" w:rsidP="007415D3">
      <w:pPr>
        <w:bidi/>
        <w:ind w:firstLine="567"/>
        <w:jc w:val="both"/>
        <w:rPr>
          <w:rFonts w:cs="David" w:hint="cs"/>
          <w:rtl/>
        </w:rPr>
      </w:pPr>
      <w:r w:rsidRPr="007415D3">
        <w:rPr>
          <w:rFonts w:cs="David" w:hint="cs"/>
          <w:rtl/>
        </w:rPr>
        <w:t xml:space="preserve"> מי בעד להעביר את זה לוועדת הכספים? מי נגד? מי נמנע? הצעת החוק תועבר לדיון בוועדת הכספים. </w:t>
      </w:r>
    </w:p>
    <w:p w14:paraId="6F7564A4" w14:textId="77777777" w:rsidR="007415D3" w:rsidRPr="007415D3" w:rsidRDefault="007415D3" w:rsidP="007415D3">
      <w:pPr>
        <w:bidi/>
        <w:ind w:firstLine="567"/>
        <w:jc w:val="both"/>
        <w:rPr>
          <w:rFonts w:cs="David" w:hint="cs"/>
          <w:rtl/>
        </w:rPr>
      </w:pPr>
    </w:p>
    <w:p w14:paraId="05A2CE9C" w14:textId="77777777" w:rsidR="007415D3" w:rsidRPr="007415D3" w:rsidRDefault="007415D3" w:rsidP="007415D3">
      <w:pPr>
        <w:bidi/>
        <w:ind w:firstLine="567"/>
        <w:jc w:val="both"/>
        <w:rPr>
          <w:rFonts w:cs="David" w:hint="cs"/>
          <w:rtl/>
        </w:rPr>
      </w:pPr>
      <w:r w:rsidRPr="007415D3">
        <w:rPr>
          <w:rFonts w:cs="David" w:hint="cs"/>
          <w:rtl/>
        </w:rPr>
        <w:t xml:space="preserve">אני עוברת לעמוד 8, סעיפים 14(1)14(3)14(4)15, תיקון חוק ביטוח בריאות ממלכתי, התשנ"ד-1994 </w:t>
      </w:r>
      <w:r w:rsidRPr="007415D3">
        <w:rPr>
          <w:rFonts w:cs="David"/>
          <w:rtl/>
        </w:rPr>
        <w:t>–</w:t>
      </w:r>
      <w:r w:rsidRPr="007415D3">
        <w:rPr>
          <w:rFonts w:cs="David" w:hint="cs"/>
          <w:rtl/>
        </w:rPr>
        <w:t xml:space="preserve"> תאגוד קופות החולים. מוצע לקבוע הסדרים בסיסיים אחידים לעניין המבנה התאגידי של קופות החולים תוך פירוט תחומי האחריות והסמכויות של מועצת הקופה, הדירקטוריון, המנהל הכללי ועוד. </w:t>
      </w:r>
    </w:p>
    <w:p w14:paraId="51DCE0DB" w14:textId="77777777" w:rsidR="007415D3" w:rsidRPr="007415D3" w:rsidRDefault="007415D3" w:rsidP="007415D3">
      <w:pPr>
        <w:bidi/>
        <w:ind w:firstLine="567"/>
        <w:jc w:val="both"/>
        <w:rPr>
          <w:rFonts w:cs="David" w:hint="cs"/>
          <w:rtl/>
        </w:rPr>
      </w:pPr>
    </w:p>
    <w:p w14:paraId="21AB1584" w14:textId="77777777" w:rsidR="007415D3" w:rsidRPr="007415D3" w:rsidRDefault="007415D3" w:rsidP="007415D3">
      <w:pPr>
        <w:bidi/>
        <w:jc w:val="both"/>
        <w:rPr>
          <w:rFonts w:cs="David" w:hint="cs"/>
          <w:rtl/>
        </w:rPr>
      </w:pPr>
      <w:r w:rsidRPr="007415D3">
        <w:rPr>
          <w:rFonts w:cs="David" w:hint="cs"/>
          <w:u w:val="single"/>
          <w:rtl/>
        </w:rPr>
        <w:t>דוד טל:</w:t>
      </w:r>
    </w:p>
    <w:p w14:paraId="3B652845" w14:textId="77777777" w:rsidR="007415D3" w:rsidRPr="007415D3" w:rsidRDefault="007415D3" w:rsidP="007415D3">
      <w:pPr>
        <w:bidi/>
        <w:jc w:val="both"/>
        <w:rPr>
          <w:rFonts w:cs="David" w:hint="cs"/>
          <w:rtl/>
        </w:rPr>
      </w:pPr>
    </w:p>
    <w:p w14:paraId="32C6A533" w14:textId="77777777" w:rsidR="007415D3" w:rsidRPr="007415D3" w:rsidRDefault="007415D3" w:rsidP="007415D3">
      <w:pPr>
        <w:bidi/>
        <w:jc w:val="both"/>
        <w:rPr>
          <w:rFonts w:cs="David" w:hint="cs"/>
          <w:rtl/>
        </w:rPr>
      </w:pPr>
      <w:r w:rsidRPr="007415D3">
        <w:rPr>
          <w:rFonts w:cs="David" w:hint="cs"/>
          <w:rtl/>
        </w:rPr>
        <w:tab/>
        <w:t xml:space="preserve"> זו פרה שהכניסו לפני שבע שנים. </w:t>
      </w:r>
    </w:p>
    <w:p w14:paraId="09BC6FF8" w14:textId="77777777" w:rsidR="007415D3" w:rsidRPr="007415D3" w:rsidRDefault="007415D3" w:rsidP="007415D3">
      <w:pPr>
        <w:bidi/>
        <w:jc w:val="both"/>
        <w:rPr>
          <w:rFonts w:cs="David" w:hint="cs"/>
          <w:rtl/>
        </w:rPr>
      </w:pPr>
    </w:p>
    <w:p w14:paraId="1D2039CA"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היו"ר רוחמה אברהם:</w:t>
      </w:r>
    </w:p>
    <w:p w14:paraId="7855B2CD" w14:textId="77777777" w:rsidR="007415D3" w:rsidRPr="007415D3" w:rsidRDefault="007415D3" w:rsidP="007415D3">
      <w:pPr>
        <w:bidi/>
        <w:jc w:val="both"/>
        <w:rPr>
          <w:rFonts w:cs="David" w:hint="cs"/>
          <w:rtl/>
        </w:rPr>
      </w:pPr>
    </w:p>
    <w:p w14:paraId="0AB95A10" w14:textId="77777777" w:rsidR="007415D3" w:rsidRPr="007415D3" w:rsidRDefault="007415D3" w:rsidP="007415D3">
      <w:pPr>
        <w:bidi/>
        <w:jc w:val="both"/>
        <w:rPr>
          <w:rFonts w:cs="David" w:hint="cs"/>
          <w:rtl/>
        </w:rPr>
      </w:pPr>
      <w:r w:rsidRPr="007415D3">
        <w:rPr>
          <w:rFonts w:cs="David" w:hint="cs"/>
          <w:rtl/>
        </w:rPr>
        <w:tab/>
        <w:t xml:space="preserve"> לפי סיכום שהיה כל נושא תאגידי קופות החולים יפוצל לפי 121. האם אני צודקת אדוני יושב ראש? </w:t>
      </w:r>
    </w:p>
    <w:p w14:paraId="03C0C765" w14:textId="77777777" w:rsidR="007415D3" w:rsidRPr="007415D3" w:rsidRDefault="007415D3" w:rsidP="007415D3">
      <w:pPr>
        <w:bidi/>
        <w:jc w:val="both"/>
        <w:rPr>
          <w:rFonts w:cs="David" w:hint="cs"/>
          <w:rtl/>
        </w:rPr>
      </w:pPr>
    </w:p>
    <w:p w14:paraId="15AE2E48" w14:textId="77777777" w:rsidR="007415D3" w:rsidRPr="007415D3" w:rsidRDefault="007415D3" w:rsidP="007415D3">
      <w:pPr>
        <w:bidi/>
        <w:jc w:val="both"/>
        <w:rPr>
          <w:rFonts w:cs="David" w:hint="cs"/>
          <w:u w:val="single"/>
          <w:rtl/>
        </w:rPr>
      </w:pPr>
      <w:r w:rsidRPr="007415D3">
        <w:rPr>
          <w:rFonts w:cs="David" w:hint="cs"/>
          <w:u w:val="single"/>
          <w:rtl/>
        </w:rPr>
        <w:t>קריאה:</w:t>
      </w:r>
    </w:p>
    <w:p w14:paraId="563249A9" w14:textId="77777777" w:rsidR="007415D3" w:rsidRPr="007415D3" w:rsidRDefault="007415D3" w:rsidP="007415D3">
      <w:pPr>
        <w:bidi/>
        <w:jc w:val="both"/>
        <w:rPr>
          <w:rFonts w:cs="David" w:hint="cs"/>
          <w:u w:val="single"/>
          <w:rtl/>
        </w:rPr>
      </w:pPr>
    </w:p>
    <w:p w14:paraId="6240B980" w14:textId="77777777" w:rsidR="007415D3" w:rsidRPr="007415D3" w:rsidRDefault="007415D3" w:rsidP="007415D3">
      <w:pPr>
        <w:bidi/>
        <w:jc w:val="both"/>
        <w:rPr>
          <w:rFonts w:cs="David" w:hint="cs"/>
          <w:rtl/>
        </w:rPr>
      </w:pPr>
      <w:r w:rsidRPr="007415D3">
        <w:rPr>
          <w:rFonts w:cs="David" w:hint="cs"/>
          <w:rtl/>
        </w:rPr>
        <w:tab/>
        <w:t>את צודקת.</w:t>
      </w:r>
    </w:p>
    <w:p w14:paraId="68194CEC" w14:textId="77777777" w:rsidR="007415D3" w:rsidRPr="007415D3" w:rsidRDefault="007415D3" w:rsidP="007415D3">
      <w:pPr>
        <w:bidi/>
        <w:jc w:val="both"/>
        <w:rPr>
          <w:rFonts w:cs="David" w:hint="cs"/>
          <w:rtl/>
        </w:rPr>
      </w:pPr>
    </w:p>
    <w:p w14:paraId="2DA8E961"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40DFA71" w14:textId="77777777" w:rsidR="007415D3" w:rsidRPr="007415D3" w:rsidRDefault="007415D3" w:rsidP="007415D3">
      <w:pPr>
        <w:bidi/>
        <w:jc w:val="both"/>
        <w:rPr>
          <w:rFonts w:cs="David" w:hint="cs"/>
          <w:rtl/>
        </w:rPr>
      </w:pPr>
    </w:p>
    <w:p w14:paraId="674D9079" w14:textId="77777777" w:rsidR="007415D3" w:rsidRPr="007415D3" w:rsidRDefault="007415D3" w:rsidP="007415D3">
      <w:pPr>
        <w:bidi/>
        <w:jc w:val="both"/>
        <w:rPr>
          <w:rFonts w:cs="David" w:hint="cs"/>
          <w:rtl/>
        </w:rPr>
      </w:pPr>
      <w:r w:rsidRPr="007415D3">
        <w:rPr>
          <w:rFonts w:cs="David" w:hint="cs"/>
          <w:rtl/>
        </w:rPr>
        <w:tab/>
        <w:t xml:space="preserve"> מי בעד הפיצול לפי 121? מי נגד? מי נמנע? הצעת החוק נשארת בוועדת הכנסת. </w:t>
      </w:r>
    </w:p>
    <w:p w14:paraId="25AC607A" w14:textId="77777777" w:rsidR="007415D3" w:rsidRPr="007415D3" w:rsidRDefault="007415D3" w:rsidP="007415D3">
      <w:pPr>
        <w:bidi/>
        <w:jc w:val="both"/>
        <w:rPr>
          <w:rFonts w:cs="David" w:hint="cs"/>
          <w:rtl/>
        </w:rPr>
      </w:pPr>
    </w:p>
    <w:p w14:paraId="60FDFF16" w14:textId="77777777" w:rsidR="007415D3" w:rsidRPr="007415D3" w:rsidRDefault="007415D3" w:rsidP="007415D3">
      <w:pPr>
        <w:bidi/>
        <w:jc w:val="both"/>
        <w:rPr>
          <w:rFonts w:cs="David" w:hint="cs"/>
          <w:rtl/>
        </w:rPr>
      </w:pPr>
      <w:r w:rsidRPr="007415D3">
        <w:rPr>
          <w:rFonts w:cs="David" w:hint="cs"/>
          <w:rtl/>
        </w:rPr>
        <w:tab/>
        <w:t xml:space="preserve">אני עוברת לסעיף 14(2) </w:t>
      </w:r>
      <w:r w:rsidRPr="007415D3">
        <w:rPr>
          <w:rFonts w:cs="David"/>
          <w:rtl/>
        </w:rPr>
        <w:t>–</w:t>
      </w:r>
      <w:r w:rsidRPr="007415D3">
        <w:rPr>
          <w:rFonts w:cs="David" w:hint="cs"/>
          <w:rtl/>
        </w:rPr>
        <w:t xml:space="preserve"> הגבלת יכולת התביעה של קופת חולים ונותן שירותים לשיפוי על הוצאות בריאות לנפגע, בכל הנוגע לחזרה למזיק שהוא קופת חולים או נותן שירות.  עמדת הממשלה להשאיר. מי בעד להשאיר את זה בחוק ההסדרים? מי נגד? מי נמנע?  הצעת החוק נשארת במסגרת חוק ההסדרים, והיא תועבר לדיון בוועדת הכספים.</w:t>
      </w:r>
    </w:p>
    <w:p w14:paraId="0B2FD5DF" w14:textId="77777777" w:rsidR="007415D3" w:rsidRPr="007415D3" w:rsidRDefault="007415D3" w:rsidP="007415D3">
      <w:pPr>
        <w:bidi/>
        <w:jc w:val="both"/>
        <w:rPr>
          <w:rFonts w:cs="David" w:hint="cs"/>
          <w:rtl/>
        </w:rPr>
      </w:pPr>
    </w:p>
    <w:p w14:paraId="452C8E8C" w14:textId="77777777" w:rsidR="007415D3" w:rsidRPr="007415D3" w:rsidRDefault="007415D3" w:rsidP="007415D3">
      <w:pPr>
        <w:pStyle w:val="Heading5"/>
        <w:rPr>
          <w:rFonts w:hint="cs"/>
          <w:rtl/>
        </w:rPr>
      </w:pPr>
      <w:r w:rsidRPr="007415D3">
        <w:rPr>
          <w:rFonts w:hint="cs"/>
          <w:u w:val="single"/>
          <w:rtl/>
        </w:rPr>
        <w:t>יצחק גלנטי:</w:t>
      </w:r>
    </w:p>
    <w:p w14:paraId="59657616" w14:textId="77777777" w:rsidR="007415D3" w:rsidRPr="007415D3" w:rsidRDefault="007415D3" w:rsidP="007415D3">
      <w:pPr>
        <w:pStyle w:val="Heading5"/>
        <w:rPr>
          <w:rFonts w:hint="cs"/>
          <w:rtl/>
        </w:rPr>
      </w:pPr>
    </w:p>
    <w:p w14:paraId="2470130B" w14:textId="77777777" w:rsidR="007415D3" w:rsidRPr="007415D3" w:rsidRDefault="007415D3" w:rsidP="007415D3">
      <w:pPr>
        <w:bidi/>
        <w:jc w:val="both"/>
        <w:rPr>
          <w:rFonts w:cs="David" w:hint="cs"/>
          <w:rtl/>
        </w:rPr>
      </w:pPr>
      <w:r w:rsidRPr="007415D3">
        <w:rPr>
          <w:rFonts w:cs="David" w:hint="cs"/>
          <w:rtl/>
        </w:rPr>
        <w:tab/>
        <w:t xml:space="preserve"> ועדת הרווחה. </w:t>
      </w:r>
    </w:p>
    <w:p w14:paraId="7A9759CB" w14:textId="77777777" w:rsidR="007415D3" w:rsidRPr="007415D3" w:rsidRDefault="007415D3" w:rsidP="007415D3">
      <w:pPr>
        <w:bidi/>
        <w:jc w:val="both"/>
        <w:rPr>
          <w:rFonts w:cs="David" w:hint="cs"/>
          <w:rtl/>
        </w:rPr>
      </w:pPr>
    </w:p>
    <w:p w14:paraId="1B5CC7E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16E4FEC" w14:textId="77777777" w:rsidR="007415D3" w:rsidRPr="007415D3" w:rsidRDefault="007415D3" w:rsidP="007415D3">
      <w:pPr>
        <w:bidi/>
        <w:jc w:val="both"/>
        <w:rPr>
          <w:rFonts w:cs="David" w:hint="cs"/>
          <w:u w:val="single"/>
          <w:rtl/>
        </w:rPr>
      </w:pPr>
    </w:p>
    <w:p w14:paraId="0FFCEA80" w14:textId="77777777" w:rsidR="007415D3" w:rsidRPr="007415D3" w:rsidRDefault="007415D3" w:rsidP="007415D3">
      <w:pPr>
        <w:bidi/>
        <w:jc w:val="both"/>
        <w:rPr>
          <w:rFonts w:cs="David" w:hint="cs"/>
          <w:rtl/>
        </w:rPr>
      </w:pPr>
      <w:r w:rsidRPr="007415D3">
        <w:rPr>
          <w:rFonts w:cs="David" w:hint="cs"/>
          <w:rtl/>
        </w:rPr>
        <w:tab/>
        <w:t xml:space="preserve"> למה ועדת הכספים? הנושא פה מתייחס למרקם היחסים של קופות החולים מול נותני שירותים. נושא קופות החולים שייך במובהק לוועדת העבודה והרווחה והבריאות. </w:t>
      </w:r>
    </w:p>
    <w:p w14:paraId="74BCFB33" w14:textId="77777777" w:rsidR="007415D3" w:rsidRPr="007415D3" w:rsidRDefault="007415D3" w:rsidP="007415D3">
      <w:pPr>
        <w:bidi/>
        <w:jc w:val="both"/>
        <w:rPr>
          <w:rFonts w:cs="David" w:hint="cs"/>
          <w:rtl/>
        </w:rPr>
      </w:pPr>
    </w:p>
    <w:p w14:paraId="10FDD76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53D5844" w14:textId="77777777" w:rsidR="007415D3" w:rsidRPr="007415D3" w:rsidRDefault="007415D3" w:rsidP="007415D3">
      <w:pPr>
        <w:bidi/>
        <w:jc w:val="both"/>
        <w:rPr>
          <w:rFonts w:cs="David" w:hint="cs"/>
          <w:u w:val="single"/>
          <w:rtl/>
        </w:rPr>
      </w:pPr>
    </w:p>
    <w:p w14:paraId="4D701E57" w14:textId="77777777" w:rsidR="007415D3" w:rsidRPr="007415D3" w:rsidRDefault="007415D3" w:rsidP="007415D3">
      <w:pPr>
        <w:bidi/>
        <w:ind w:firstLine="567"/>
        <w:jc w:val="both"/>
        <w:rPr>
          <w:rFonts w:cs="David" w:hint="cs"/>
          <w:rtl/>
        </w:rPr>
      </w:pPr>
      <w:r w:rsidRPr="007415D3">
        <w:rPr>
          <w:rFonts w:cs="David" w:hint="cs"/>
          <w:rtl/>
        </w:rPr>
        <w:t xml:space="preserve">אתם ממש לא צודקים. אבל, אין לי בעיה עם זה. זה לא בין החולה, אלא זה בין קופת חולים לנותני השירותים. זה חלק מתקצוב קופת החולים. אבל, אין לי התנגדות שזה יהיה בוועדת העבודה והרווחה. </w:t>
      </w:r>
    </w:p>
    <w:p w14:paraId="6148D056" w14:textId="77777777" w:rsidR="007415D3" w:rsidRPr="007415D3" w:rsidRDefault="007415D3" w:rsidP="007415D3">
      <w:pPr>
        <w:bidi/>
        <w:ind w:firstLine="567"/>
        <w:jc w:val="both"/>
        <w:rPr>
          <w:rFonts w:cs="David" w:hint="cs"/>
          <w:rtl/>
        </w:rPr>
      </w:pPr>
    </w:p>
    <w:p w14:paraId="416D6030" w14:textId="77777777" w:rsidR="007415D3" w:rsidRPr="007415D3" w:rsidRDefault="007415D3" w:rsidP="007415D3">
      <w:pPr>
        <w:pStyle w:val="Heading5"/>
        <w:rPr>
          <w:rFonts w:hint="cs"/>
          <w:rtl/>
        </w:rPr>
      </w:pPr>
      <w:r w:rsidRPr="007415D3">
        <w:rPr>
          <w:rFonts w:hint="cs"/>
          <w:u w:val="single"/>
          <w:rtl/>
        </w:rPr>
        <w:t>יצחק גלנטי:</w:t>
      </w:r>
    </w:p>
    <w:p w14:paraId="1C0FEF53" w14:textId="77777777" w:rsidR="007415D3" w:rsidRPr="007415D3" w:rsidRDefault="007415D3" w:rsidP="007415D3">
      <w:pPr>
        <w:pStyle w:val="Heading5"/>
        <w:rPr>
          <w:rFonts w:hint="cs"/>
          <w:rtl/>
        </w:rPr>
      </w:pPr>
    </w:p>
    <w:p w14:paraId="2A5D0D7C" w14:textId="77777777" w:rsidR="007415D3" w:rsidRPr="007415D3" w:rsidRDefault="007415D3" w:rsidP="007415D3">
      <w:pPr>
        <w:bidi/>
        <w:jc w:val="both"/>
        <w:rPr>
          <w:rFonts w:cs="David" w:hint="cs"/>
          <w:rtl/>
        </w:rPr>
      </w:pPr>
      <w:r w:rsidRPr="007415D3">
        <w:rPr>
          <w:rFonts w:cs="David" w:hint="cs"/>
          <w:rtl/>
        </w:rPr>
        <w:tab/>
        <w:t>ועדת העבודה והרווחה פר- אקסלנס.</w:t>
      </w:r>
    </w:p>
    <w:p w14:paraId="4EDB08B7" w14:textId="77777777" w:rsidR="007415D3" w:rsidRPr="007415D3" w:rsidRDefault="007415D3" w:rsidP="007415D3">
      <w:pPr>
        <w:bidi/>
        <w:jc w:val="both"/>
        <w:rPr>
          <w:rFonts w:cs="David" w:hint="cs"/>
          <w:rtl/>
        </w:rPr>
      </w:pPr>
    </w:p>
    <w:p w14:paraId="43EA36F0"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0B4A6298" w14:textId="77777777" w:rsidR="007415D3" w:rsidRPr="007415D3" w:rsidRDefault="007415D3" w:rsidP="007415D3">
      <w:pPr>
        <w:bidi/>
        <w:jc w:val="both"/>
        <w:rPr>
          <w:rFonts w:cs="David" w:hint="cs"/>
          <w:rtl/>
        </w:rPr>
      </w:pPr>
    </w:p>
    <w:p w14:paraId="3FB506AF" w14:textId="77777777" w:rsidR="007415D3" w:rsidRPr="007415D3" w:rsidRDefault="007415D3" w:rsidP="007415D3">
      <w:pPr>
        <w:bidi/>
        <w:jc w:val="both"/>
        <w:rPr>
          <w:rFonts w:cs="David" w:hint="cs"/>
          <w:rtl/>
        </w:rPr>
      </w:pPr>
      <w:r w:rsidRPr="007415D3">
        <w:rPr>
          <w:rFonts w:cs="David" w:hint="cs"/>
          <w:rtl/>
        </w:rPr>
        <w:tab/>
        <w:t>כספים.</w:t>
      </w:r>
    </w:p>
    <w:p w14:paraId="1ECE3A86" w14:textId="77777777" w:rsidR="007415D3" w:rsidRPr="007415D3" w:rsidRDefault="007415D3" w:rsidP="007415D3">
      <w:pPr>
        <w:bidi/>
        <w:jc w:val="both"/>
        <w:rPr>
          <w:rFonts w:cs="David" w:hint="cs"/>
          <w:rtl/>
        </w:rPr>
      </w:pPr>
    </w:p>
    <w:p w14:paraId="68A7DD13"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0AD91D2A" w14:textId="77777777" w:rsidR="007415D3" w:rsidRPr="007415D3" w:rsidRDefault="007415D3" w:rsidP="007415D3">
      <w:pPr>
        <w:bidi/>
        <w:jc w:val="both"/>
        <w:rPr>
          <w:rFonts w:cs="David" w:hint="cs"/>
          <w:rtl/>
        </w:rPr>
      </w:pPr>
    </w:p>
    <w:p w14:paraId="46408004" w14:textId="77777777" w:rsidR="007415D3" w:rsidRPr="007415D3" w:rsidRDefault="007415D3" w:rsidP="007415D3">
      <w:pPr>
        <w:bidi/>
        <w:jc w:val="both"/>
        <w:rPr>
          <w:rFonts w:cs="David" w:hint="cs"/>
          <w:rtl/>
        </w:rPr>
      </w:pPr>
      <w:r w:rsidRPr="007415D3">
        <w:rPr>
          <w:rFonts w:cs="David" w:hint="cs"/>
          <w:rtl/>
        </w:rPr>
        <w:tab/>
        <w:t xml:space="preserve"> מי בעד להעביר את זה לוועדת הכספים? מי נגד? מי נמנע? הצעת החוק תועבר לדיון בוועדת הכספים. </w:t>
      </w:r>
    </w:p>
    <w:p w14:paraId="337BF64A" w14:textId="77777777" w:rsidR="007415D3" w:rsidRPr="007415D3" w:rsidRDefault="007415D3" w:rsidP="007415D3">
      <w:pPr>
        <w:bidi/>
        <w:jc w:val="both"/>
        <w:rPr>
          <w:rFonts w:cs="David" w:hint="cs"/>
          <w:rtl/>
        </w:rPr>
      </w:pPr>
    </w:p>
    <w:p w14:paraId="35A450BF" w14:textId="77777777" w:rsidR="007415D3" w:rsidRPr="007415D3" w:rsidRDefault="007415D3" w:rsidP="007415D3">
      <w:pPr>
        <w:bidi/>
        <w:jc w:val="both"/>
        <w:rPr>
          <w:rFonts w:cs="David" w:hint="cs"/>
          <w:rtl/>
        </w:rPr>
      </w:pPr>
      <w:r w:rsidRPr="007415D3">
        <w:rPr>
          <w:rFonts w:cs="David" w:hint="cs"/>
          <w:rtl/>
        </w:rPr>
        <w:tab/>
        <w:t xml:space="preserve">אנחנו עוברים לסעיף 14(5) </w:t>
      </w:r>
      <w:r w:rsidRPr="007415D3">
        <w:rPr>
          <w:rFonts w:cs="David"/>
          <w:rtl/>
        </w:rPr>
        <w:t>–</w:t>
      </w:r>
      <w:r w:rsidRPr="007415D3">
        <w:rPr>
          <w:rFonts w:cs="David" w:hint="cs"/>
          <w:rtl/>
        </w:rPr>
        <w:t xml:space="preserve"> החלפת ההסדר המגביל מספר מרפאות ביישוב קטן, בהסדר המחייב קופת חולים ליתן שירות למבוטחי קופת חולים אחרת שלה אין מרפאה באותו היישוב.  עמדת הממשלה להשאיר בוועדת העבודה והרווחה. </w:t>
      </w:r>
    </w:p>
    <w:p w14:paraId="7BBA7D62" w14:textId="77777777" w:rsidR="007415D3" w:rsidRPr="007415D3" w:rsidRDefault="007415D3" w:rsidP="007415D3">
      <w:pPr>
        <w:bidi/>
        <w:jc w:val="both"/>
        <w:rPr>
          <w:rFonts w:cs="David" w:hint="cs"/>
          <w:rtl/>
        </w:rPr>
      </w:pPr>
    </w:p>
    <w:p w14:paraId="3C691C2D" w14:textId="77777777" w:rsidR="007415D3" w:rsidRPr="007415D3" w:rsidRDefault="007415D3" w:rsidP="007415D3">
      <w:pPr>
        <w:pStyle w:val="Heading5"/>
        <w:rPr>
          <w:rFonts w:hint="cs"/>
          <w:rtl/>
        </w:rPr>
      </w:pPr>
      <w:r w:rsidRPr="007415D3">
        <w:rPr>
          <w:rFonts w:hint="cs"/>
          <w:u w:val="single"/>
          <w:rtl/>
        </w:rPr>
        <w:t>שלי יחימוביץ:</w:t>
      </w:r>
    </w:p>
    <w:p w14:paraId="276AC2B1" w14:textId="77777777" w:rsidR="007415D3" w:rsidRPr="007415D3" w:rsidRDefault="007415D3" w:rsidP="007415D3">
      <w:pPr>
        <w:pStyle w:val="Heading5"/>
        <w:rPr>
          <w:rFonts w:hint="cs"/>
          <w:rtl/>
        </w:rPr>
      </w:pPr>
    </w:p>
    <w:p w14:paraId="45BBB9B2" w14:textId="77777777" w:rsidR="007415D3" w:rsidRPr="007415D3" w:rsidRDefault="007415D3" w:rsidP="007415D3">
      <w:pPr>
        <w:bidi/>
        <w:jc w:val="both"/>
        <w:rPr>
          <w:rFonts w:cs="David" w:hint="cs"/>
          <w:rtl/>
        </w:rPr>
      </w:pPr>
      <w:r w:rsidRPr="007415D3">
        <w:rPr>
          <w:rFonts w:cs="David" w:hint="cs"/>
          <w:rtl/>
        </w:rPr>
        <w:tab/>
        <w:t xml:space="preserve"> רק שתדעו שהכוונה היא לסגור קופות חולים בפריפריה. </w:t>
      </w:r>
    </w:p>
    <w:p w14:paraId="4DCFC0BF" w14:textId="77777777" w:rsidR="007415D3" w:rsidRPr="007415D3" w:rsidRDefault="007415D3" w:rsidP="007415D3">
      <w:pPr>
        <w:bidi/>
        <w:jc w:val="both"/>
        <w:rPr>
          <w:rFonts w:cs="David" w:hint="cs"/>
          <w:rtl/>
        </w:rPr>
      </w:pPr>
    </w:p>
    <w:p w14:paraId="36224C7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CDCF681" w14:textId="77777777" w:rsidR="007415D3" w:rsidRPr="007415D3" w:rsidRDefault="007415D3" w:rsidP="007415D3">
      <w:pPr>
        <w:bidi/>
        <w:jc w:val="both"/>
        <w:rPr>
          <w:rFonts w:cs="David" w:hint="cs"/>
          <w:u w:val="single"/>
          <w:rtl/>
        </w:rPr>
      </w:pPr>
    </w:p>
    <w:p w14:paraId="23E99B51" w14:textId="77777777" w:rsidR="007415D3" w:rsidRPr="007415D3" w:rsidRDefault="007415D3" w:rsidP="007415D3">
      <w:pPr>
        <w:bidi/>
        <w:jc w:val="both"/>
        <w:rPr>
          <w:rFonts w:cs="David" w:hint="cs"/>
          <w:rtl/>
        </w:rPr>
      </w:pPr>
      <w:r w:rsidRPr="007415D3">
        <w:rPr>
          <w:rFonts w:cs="David" w:hint="cs"/>
          <w:rtl/>
        </w:rPr>
        <w:tab/>
        <w:t xml:space="preserve"> למה הגבלת מרפאות ביישובים שייך לחוק ההסדרים? </w:t>
      </w:r>
    </w:p>
    <w:p w14:paraId="53F82DD8" w14:textId="77777777" w:rsidR="007415D3" w:rsidRPr="007415D3" w:rsidRDefault="007415D3" w:rsidP="007415D3">
      <w:pPr>
        <w:bidi/>
        <w:jc w:val="both"/>
        <w:rPr>
          <w:rFonts w:cs="David" w:hint="cs"/>
          <w:rtl/>
        </w:rPr>
      </w:pPr>
    </w:p>
    <w:p w14:paraId="730392E1"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6B26B2A7" w14:textId="77777777" w:rsidR="007415D3" w:rsidRPr="007415D3" w:rsidRDefault="007415D3" w:rsidP="007415D3">
      <w:pPr>
        <w:bidi/>
        <w:jc w:val="both"/>
        <w:rPr>
          <w:rFonts w:cs="David" w:hint="cs"/>
          <w:rtl/>
        </w:rPr>
      </w:pPr>
    </w:p>
    <w:p w14:paraId="46A0A6AE" w14:textId="77777777" w:rsidR="007415D3" w:rsidRPr="007415D3" w:rsidRDefault="007415D3" w:rsidP="007415D3">
      <w:pPr>
        <w:bidi/>
        <w:jc w:val="both"/>
        <w:rPr>
          <w:rFonts w:cs="David" w:hint="cs"/>
          <w:rtl/>
        </w:rPr>
      </w:pPr>
      <w:r w:rsidRPr="007415D3">
        <w:rPr>
          <w:rFonts w:cs="David" w:hint="cs"/>
          <w:rtl/>
        </w:rPr>
        <w:tab/>
        <w:t xml:space="preserve"> מי בעד להשאיר את זה במסגרת חוק ההסדרים?  מי נגד? מי נמנע?</w:t>
      </w:r>
    </w:p>
    <w:p w14:paraId="1C273E59" w14:textId="77777777" w:rsidR="007415D3" w:rsidRPr="007415D3" w:rsidRDefault="007415D3" w:rsidP="007415D3">
      <w:pPr>
        <w:bidi/>
        <w:jc w:val="both"/>
        <w:rPr>
          <w:rFonts w:cs="David" w:hint="cs"/>
          <w:rtl/>
        </w:rPr>
      </w:pPr>
    </w:p>
    <w:p w14:paraId="288FADB5" w14:textId="77777777" w:rsidR="007415D3" w:rsidRPr="007415D3" w:rsidRDefault="007415D3" w:rsidP="007415D3">
      <w:pPr>
        <w:bidi/>
        <w:jc w:val="both"/>
        <w:rPr>
          <w:rFonts w:cs="David" w:hint="cs"/>
          <w:u w:val="single"/>
          <w:rtl/>
        </w:rPr>
      </w:pPr>
    </w:p>
    <w:p w14:paraId="2B07B646" w14:textId="77777777" w:rsidR="007415D3" w:rsidRPr="007415D3" w:rsidRDefault="007415D3" w:rsidP="007415D3">
      <w:pPr>
        <w:bidi/>
        <w:jc w:val="both"/>
        <w:rPr>
          <w:rFonts w:cs="David" w:hint="cs"/>
          <w:u w:val="single"/>
          <w:rtl/>
        </w:rPr>
      </w:pPr>
      <w:r w:rsidRPr="007415D3">
        <w:rPr>
          <w:rFonts w:cs="David" w:hint="cs"/>
          <w:u w:val="single"/>
          <w:rtl/>
        </w:rPr>
        <w:t>קריאה:</w:t>
      </w:r>
    </w:p>
    <w:p w14:paraId="61E853C6" w14:textId="77777777" w:rsidR="007415D3" w:rsidRPr="007415D3" w:rsidRDefault="007415D3" w:rsidP="007415D3">
      <w:pPr>
        <w:bidi/>
        <w:jc w:val="both"/>
        <w:rPr>
          <w:rFonts w:cs="David" w:hint="cs"/>
          <w:rtl/>
        </w:rPr>
      </w:pPr>
    </w:p>
    <w:p w14:paraId="28E2C38C" w14:textId="77777777" w:rsidR="007415D3" w:rsidRPr="007415D3" w:rsidRDefault="007415D3" w:rsidP="007415D3">
      <w:pPr>
        <w:bidi/>
        <w:jc w:val="both"/>
        <w:rPr>
          <w:rFonts w:cs="David" w:hint="cs"/>
          <w:rtl/>
        </w:rPr>
      </w:pPr>
      <w:r w:rsidRPr="007415D3">
        <w:rPr>
          <w:rFonts w:cs="David" w:hint="cs"/>
          <w:rtl/>
        </w:rPr>
        <w:tab/>
        <w:t xml:space="preserve">היה רוב מסיבי לפיצול. </w:t>
      </w:r>
    </w:p>
    <w:p w14:paraId="1E74ABED" w14:textId="77777777" w:rsidR="007415D3" w:rsidRPr="007415D3" w:rsidRDefault="007415D3" w:rsidP="007415D3">
      <w:pPr>
        <w:bidi/>
        <w:jc w:val="both"/>
        <w:rPr>
          <w:rFonts w:cs="David" w:hint="cs"/>
          <w:u w:val="single"/>
          <w:rtl/>
        </w:rPr>
      </w:pPr>
    </w:p>
    <w:p w14:paraId="7CF4634F"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4692C117" w14:textId="77777777" w:rsidR="007415D3" w:rsidRPr="007415D3" w:rsidRDefault="007415D3" w:rsidP="007415D3">
      <w:pPr>
        <w:bidi/>
        <w:jc w:val="both"/>
        <w:rPr>
          <w:rFonts w:cs="David" w:hint="cs"/>
          <w:rtl/>
        </w:rPr>
      </w:pPr>
      <w:r w:rsidRPr="007415D3">
        <w:rPr>
          <w:rFonts w:cs="David" w:hint="cs"/>
          <w:rtl/>
        </w:rPr>
        <w:tab/>
      </w:r>
    </w:p>
    <w:p w14:paraId="07065EB5" w14:textId="77777777" w:rsidR="007415D3" w:rsidRPr="007415D3" w:rsidRDefault="007415D3" w:rsidP="007415D3">
      <w:pPr>
        <w:bidi/>
        <w:ind w:firstLine="567"/>
        <w:jc w:val="both"/>
        <w:rPr>
          <w:rFonts w:cs="David" w:hint="cs"/>
          <w:rtl/>
        </w:rPr>
      </w:pPr>
      <w:r w:rsidRPr="007415D3">
        <w:rPr>
          <w:rFonts w:cs="David" w:hint="cs"/>
          <w:rtl/>
        </w:rPr>
        <w:t xml:space="preserve">היו רק מתנגדים, לא היו נמנעים. לפיכך, אני קובעת שהסעיף הזה פוצל לפי 121, ונשאר בוועדת הכנסת. </w:t>
      </w:r>
    </w:p>
    <w:p w14:paraId="1A6C06F2" w14:textId="77777777" w:rsidR="007415D3" w:rsidRPr="007415D3" w:rsidRDefault="007415D3" w:rsidP="007415D3">
      <w:pPr>
        <w:bidi/>
        <w:ind w:firstLine="567"/>
        <w:jc w:val="both"/>
        <w:rPr>
          <w:rFonts w:cs="David" w:hint="cs"/>
          <w:rtl/>
        </w:rPr>
      </w:pPr>
    </w:p>
    <w:p w14:paraId="3D532670"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39F67D31" w14:textId="77777777" w:rsidR="007415D3" w:rsidRPr="007415D3" w:rsidRDefault="007415D3" w:rsidP="007415D3">
      <w:pPr>
        <w:bidi/>
        <w:ind w:firstLine="567"/>
        <w:jc w:val="both"/>
        <w:rPr>
          <w:rFonts w:cs="David" w:hint="cs"/>
          <w:rtl/>
        </w:rPr>
      </w:pPr>
    </w:p>
    <w:p w14:paraId="402D86DC" w14:textId="77777777" w:rsidR="007415D3" w:rsidRPr="007415D3" w:rsidRDefault="007415D3" w:rsidP="007415D3">
      <w:pPr>
        <w:bidi/>
        <w:ind w:firstLine="567"/>
        <w:jc w:val="both"/>
        <w:rPr>
          <w:rFonts w:cs="David" w:hint="cs"/>
          <w:rtl/>
        </w:rPr>
      </w:pPr>
      <w:r w:rsidRPr="007415D3">
        <w:rPr>
          <w:rFonts w:cs="David" w:hint="cs"/>
          <w:rtl/>
        </w:rPr>
        <w:t xml:space="preserve">רוויזיה. </w:t>
      </w:r>
    </w:p>
    <w:p w14:paraId="2D9B7965" w14:textId="77777777" w:rsidR="007415D3" w:rsidRPr="007415D3" w:rsidRDefault="007415D3" w:rsidP="007415D3">
      <w:pPr>
        <w:bidi/>
        <w:ind w:firstLine="567"/>
        <w:jc w:val="both"/>
        <w:rPr>
          <w:rFonts w:cs="David" w:hint="cs"/>
          <w:rtl/>
        </w:rPr>
      </w:pPr>
    </w:p>
    <w:p w14:paraId="408CD88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65AAB45" w14:textId="77777777" w:rsidR="007415D3" w:rsidRPr="007415D3" w:rsidRDefault="007415D3" w:rsidP="007415D3">
      <w:pPr>
        <w:bidi/>
        <w:jc w:val="both"/>
        <w:rPr>
          <w:rFonts w:cs="David" w:hint="cs"/>
          <w:u w:val="single"/>
          <w:rtl/>
        </w:rPr>
      </w:pPr>
    </w:p>
    <w:p w14:paraId="0F69712D" w14:textId="77777777" w:rsidR="007415D3" w:rsidRPr="007415D3" w:rsidRDefault="007415D3" w:rsidP="007415D3">
      <w:pPr>
        <w:bidi/>
        <w:ind w:firstLine="567"/>
        <w:jc w:val="both"/>
        <w:rPr>
          <w:rFonts w:cs="David" w:hint="cs"/>
          <w:rtl/>
        </w:rPr>
      </w:pPr>
      <w:r w:rsidRPr="007415D3">
        <w:rPr>
          <w:rFonts w:cs="David" w:hint="cs"/>
          <w:rtl/>
        </w:rPr>
        <w:t xml:space="preserve"> מה כואב לכם להגביל את מספר המרפאות? </w:t>
      </w:r>
    </w:p>
    <w:p w14:paraId="5B278F9B" w14:textId="77777777" w:rsidR="007415D3" w:rsidRPr="007415D3" w:rsidRDefault="007415D3" w:rsidP="007415D3">
      <w:pPr>
        <w:bidi/>
        <w:ind w:firstLine="567"/>
        <w:jc w:val="both"/>
        <w:rPr>
          <w:rFonts w:cs="David" w:hint="cs"/>
          <w:rtl/>
        </w:rPr>
      </w:pPr>
    </w:p>
    <w:p w14:paraId="17BD195C" w14:textId="77777777" w:rsidR="007415D3" w:rsidRPr="007415D3" w:rsidRDefault="007415D3" w:rsidP="007415D3">
      <w:pPr>
        <w:bidi/>
        <w:jc w:val="both"/>
        <w:rPr>
          <w:rFonts w:cs="David" w:hint="cs"/>
          <w:rtl/>
        </w:rPr>
      </w:pPr>
      <w:r w:rsidRPr="007415D3">
        <w:rPr>
          <w:rFonts w:cs="David" w:hint="cs"/>
          <w:u w:val="single"/>
          <w:rtl/>
        </w:rPr>
        <w:t>היו"ר רוחמה אברהם:</w:t>
      </w:r>
    </w:p>
    <w:p w14:paraId="4C828F0D" w14:textId="77777777" w:rsidR="007415D3" w:rsidRPr="007415D3" w:rsidRDefault="007415D3" w:rsidP="007415D3">
      <w:pPr>
        <w:bidi/>
        <w:jc w:val="both"/>
        <w:rPr>
          <w:rFonts w:cs="David" w:hint="cs"/>
          <w:rtl/>
        </w:rPr>
      </w:pPr>
    </w:p>
    <w:p w14:paraId="47B6BB24" w14:textId="77777777" w:rsidR="007415D3" w:rsidRPr="007415D3" w:rsidRDefault="007415D3" w:rsidP="007415D3">
      <w:pPr>
        <w:bidi/>
        <w:ind w:firstLine="567"/>
        <w:jc w:val="both"/>
        <w:rPr>
          <w:rFonts w:cs="David" w:hint="cs"/>
          <w:rtl/>
        </w:rPr>
      </w:pPr>
      <w:r w:rsidRPr="007415D3">
        <w:rPr>
          <w:rFonts w:cs="David" w:hint="cs"/>
          <w:rtl/>
        </w:rPr>
        <w:t xml:space="preserve">מי בעד הרוויזיה של חבר הכנסת יצחקי? </w:t>
      </w:r>
    </w:p>
    <w:p w14:paraId="4836309D" w14:textId="77777777" w:rsidR="007415D3" w:rsidRPr="007415D3" w:rsidRDefault="007415D3" w:rsidP="007415D3">
      <w:pPr>
        <w:bidi/>
        <w:ind w:firstLine="567"/>
        <w:jc w:val="both"/>
        <w:rPr>
          <w:rFonts w:cs="David" w:hint="cs"/>
          <w:rtl/>
        </w:rPr>
      </w:pPr>
    </w:p>
    <w:p w14:paraId="61F3DD63" w14:textId="77777777" w:rsidR="007415D3" w:rsidRPr="007415D3" w:rsidRDefault="007415D3" w:rsidP="007415D3">
      <w:pPr>
        <w:bidi/>
        <w:jc w:val="both"/>
        <w:rPr>
          <w:rFonts w:cs="David" w:hint="cs"/>
          <w:rtl/>
        </w:rPr>
      </w:pPr>
      <w:r w:rsidRPr="007415D3">
        <w:rPr>
          <w:rFonts w:cs="David" w:hint="cs"/>
          <w:u w:val="single"/>
          <w:rtl/>
        </w:rPr>
        <w:t>ראובן ריבלין:</w:t>
      </w:r>
    </w:p>
    <w:p w14:paraId="6380FD73" w14:textId="77777777" w:rsidR="007415D3" w:rsidRPr="007415D3" w:rsidRDefault="007415D3" w:rsidP="007415D3">
      <w:pPr>
        <w:bidi/>
        <w:jc w:val="both"/>
        <w:rPr>
          <w:rFonts w:cs="David" w:hint="cs"/>
          <w:rtl/>
        </w:rPr>
      </w:pPr>
      <w:r w:rsidRPr="007415D3">
        <w:rPr>
          <w:rFonts w:cs="David" w:hint="cs"/>
          <w:rtl/>
        </w:rPr>
        <w:tab/>
      </w:r>
    </w:p>
    <w:p w14:paraId="6688007D" w14:textId="77777777" w:rsidR="007415D3" w:rsidRPr="007415D3" w:rsidRDefault="007415D3" w:rsidP="007415D3">
      <w:pPr>
        <w:bidi/>
        <w:ind w:firstLine="567"/>
        <w:jc w:val="both"/>
        <w:rPr>
          <w:rFonts w:cs="David" w:hint="cs"/>
          <w:rtl/>
        </w:rPr>
      </w:pPr>
      <w:r w:rsidRPr="007415D3">
        <w:rPr>
          <w:rFonts w:cs="David" w:hint="cs"/>
          <w:rtl/>
        </w:rPr>
        <w:t xml:space="preserve">יש רוב. </w:t>
      </w:r>
    </w:p>
    <w:p w14:paraId="0A87A1D7" w14:textId="77777777" w:rsidR="007415D3" w:rsidRPr="007415D3" w:rsidRDefault="007415D3" w:rsidP="007415D3">
      <w:pPr>
        <w:bidi/>
        <w:jc w:val="both"/>
        <w:rPr>
          <w:rFonts w:cs="David" w:hint="cs"/>
          <w:rtl/>
        </w:rPr>
      </w:pPr>
    </w:p>
    <w:p w14:paraId="1058743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C6E79C2" w14:textId="77777777" w:rsidR="007415D3" w:rsidRPr="007415D3" w:rsidRDefault="007415D3" w:rsidP="007415D3">
      <w:pPr>
        <w:bidi/>
        <w:jc w:val="both"/>
        <w:rPr>
          <w:rFonts w:cs="David" w:hint="cs"/>
          <w:u w:val="single"/>
          <w:rtl/>
        </w:rPr>
      </w:pPr>
    </w:p>
    <w:p w14:paraId="2541C7EB" w14:textId="77777777" w:rsidR="007415D3" w:rsidRPr="007415D3" w:rsidRDefault="007415D3" w:rsidP="007415D3">
      <w:pPr>
        <w:bidi/>
        <w:ind w:firstLine="567"/>
        <w:jc w:val="both"/>
        <w:rPr>
          <w:rFonts w:cs="David" w:hint="cs"/>
          <w:rtl/>
        </w:rPr>
      </w:pPr>
      <w:r w:rsidRPr="007415D3">
        <w:rPr>
          <w:rFonts w:cs="David" w:hint="cs"/>
          <w:rtl/>
        </w:rPr>
        <w:t xml:space="preserve">מי מתנגד? </w:t>
      </w:r>
    </w:p>
    <w:p w14:paraId="679F3DF0" w14:textId="77777777" w:rsidR="007415D3" w:rsidRPr="007415D3" w:rsidRDefault="007415D3" w:rsidP="007415D3">
      <w:pPr>
        <w:bidi/>
        <w:jc w:val="both"/>
        <w:rPr>
          <w:rFonts w:cs="David" w:hint="cs"/>
          <w:rtl/>
        </w:rPr>
      </w:pPr>
    </w:p>
    <w:p w14:paraId="63180989" w14:textId="77777777" w:rsidR="007415D3" w:rsidRPr="007415D3" w:rsidRDefault="007415D3" w:rsidP="007415D3">
      <w:pPr>
        <w:pStyle w:val="Heading5"/>
        <w:rPr>
          <w:rFonts w:hint="cs"/>
          <w:rtl/>
        </w:rPr>
      </w:pPr>
      <w:r w:rsidRPr="007415D3">
        <w:rPr>
          <w:rFonts w:hint="cs"/>
          <w:u w:val="single"/>
          <w:rtl/>
        </w:rPr>
        <w:t>אביגדור יצחקי:</w:t>
      </w:r>
    </w:p>
    <w:p w14:paraId="2C32B572" w14:textId="77777777" w:rsidR="007415D3" w:rsidRPr="007415D3" w:rsidRDefault="007415D3" w:rsidP="007415D3">
      <w:pPr>
        <w:pStyle w:val="Heading5"/>
        <w:rPr>
          <w:rFonts w:hint="cs"/>
          <w:rtl/>
        </w:rPr>
      </w:pPr>
    </w:p>
    <w:p w14:paraId="3067A6BD" w14:textId="77777777" w:rsidR="007415D3" w:rsidRPr="007415D3" w:rsidRDefault="007415D3" w:rsidP="007415D3">
      <w:pPr>
        <w:bidi/>
        <w:jc w:val="both"/>
        <w:rPr>
          <w:rFonts w:cs="David" w:hint="cs"/>
          <w:rtl/>
        </w:rPr>
      </w:pPr>
      <w:r w:rsidRPr="007415D3">
        <w:rPr>
          <w:rFonts w:cs="David" w:hint="cs"/>
          <w:rtl/>
        </w:rPr>
        <w:tab/>
        <w:t xml:space="preserve">גדעון, האמירות לא נכונות. אתה אומר דברים לא נכונים. זה בדיוק להבטיח שכל אחד בפריפריה. אז או שתעשה </w:t>
      </w:r>
      <w:r w:rsidRPr="007415D3">
        <w:rPr>
          <w:rFonts w:cs="David" w:hint="cs"/>
        </w:rPr>
        <w:t>SMS</w:t>
      </w:r>
      <w:r w:rsidRPr="007415D3">
        <w:rPr>
          <w:rFonts w:cs="David" w:hint="cs"/>
          <w:rtl/>
        </w:rPr>
        <w:t xml:space="preserve"> או שתגיד דברים שאתה יודע, ולא דברים שאתה לא יודע. בכל הכבוד. </w:t>
      </w:r>
    </w:p>
    <w:p w14:paraId="13746FB6" w14:textId="77777777" w:rsidR="007415D3" w:rsidRPr="007415D3" w:rsidRDefault="007415D3" w:rsidP="007415D3">
      <w:pPr>
        <w:bidi/>
        <w:jc w:val="both"/>
        <w:rPr>
          <w:rFonts w:cs="David" w:hint="cs"/>
          <w:rtl/>
        </w:rPr>
      </w:pPr>
    </w:p>
    <w:p w14:paraId="74EE64C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89DAB1D" w14:textId="77777777" w:rsidR="007415D3" w:rsidRPr="007415D3" w:rsidRDefault="007415D3" w:rsidP="007415D3">
      <w:pPr>
        <w:bidi/>
        <w:jc w:val="both"/>
        <w:rPr>
          <w:rFonts w:cs="David" w:hint="cs"/>
          <w:u w:val="single"/>
          <w:rtl/>
        </w:rPr>
      </w:pPr>
    </w:p>
    <w:p w14:paraId="53BA82FA" w14:textId="77777777" w:rsidR="007415D3" w:rsidRPr="007415D3" w:rsidRDefault="007415D3" w:rsidP="007415D3">
      <w:pPr>
        <w:bidi/>
        <w:jc w:val="both"/>
        <w:rPr>
          <w:rFonts w:cs="David" w:hint="cs"/>
          <w:rtl/>
        </w:rPr>
      </w:pPr>
      <w:r w:rsidRPr="007415D3">
        <w:rPr>
          <w:rFonts w:cs="David" w:hint="cs"/>
          <w:rtl/>
        </w:rPr>
        <w:tab/>
        <w:t>אתה טועה. זה שאתה מרים את הקול, זה לא משכנע.</w:t>
      </w:r>
    </w:p>
    <w:p w14:paraId="353F8C02" w14:textId="77777777" w:rsidR="007415D3" w:rsidRPr="007415D3" w:rsidRDefault="007415D3" w:rsidP="007415D3">
      <w:pPr>
        <w:bidi/>
        <w:jc w:val="both"/>
        <w:rPr>
          <w:rFonts w:cs="David" w:hint="cs"/>
          <w:rtl/>
        </w:rPr>
      </w:pPr>
    </w:p>
    <w:p w14:paraId="61EB04BD" w14:textId="77777777" w:rsidR="007415D3" w:rsidRPr="007415D3" w:rsidRDefault="007415D3" w:rsidP="007415D3">
      <w:pPr>
        <w:pStyle w:val="Heading5"/>
        <w:rPr>
          <w:rFonts w:hint="cs"/>
          <w:rtl/>
        </w:rPr>
      </w:pPr>
      <w:r w:rsidRPr="007415D3">
        <w:rPr>
          <w:rFonts w:hint="cs"/>
          <w:u w:val="single"/>
          <w:rtl/>
        </w:rPr>
        <w:t>אביגדור יצחקי:</w:t>
      </w:r>
    </w:p>
    <w:p w14:paraId="1021A29A" w14:textId="77777777" w:rsidR="007415D3" w:rsidRPr="007415D3" w:rsidRDefault="007415D3" w:rsidP="007415D3">
      <w:pPr>
        <w:pStyle w:val="Heading5"/>
        <w:rPr>
          <w:rFonts w:hint="cs"/>
          <w:rtl/>
        </w:rPr>
      </w:pPr>
    </w:p>
    <w:p w14:paraId="75679C8C" w14:textId="77777777" w:rsidR="007415D3" w:rsidRPr="007415D3" w:rsidRDefault="007415D3" w:rsidP="007415D3">
      <w:pPr>
        <w:bidi/>
        <w:jc w:val="both"/>
        <w:rPr>
          <w:rFonts w:cs="David" w:hint="cs"/>
          <w:rtl/>
        </w:rPr>
      </w:pPr>
      <w:r w:rsidRPr="007415D3">
        <w:rPr>
          <w:rFonts w:cs="David" w:hint="cs"/>
          <w:rtl/>
        </w:rPr>
        <w:tab/>
        <w:t xml:space="preserve">החוק הזה מבטיח את זה שכל אחד בפריפריה יקבל שירות רפואי, גם אם אין שם קופת חולים. </w:t>
      </w:r>
    </w:p>
    <w:p w14:paraId="22EDA651" w14:textId="77777777" w:rsidR="007415D3" w:rsidRPr="007415D3" w:rsidRDefault="007415D3" w:rsidP="007415D3">
      <w:pPr>
        <w:bidi/>
        <w:jc w:val="both"/>
        <w:rPr>
          <w:rFonts w:cs="David" w:hint="cs"/>
          <w:rtl/>
        </w:rPr>
      </w:pPr>
    </w:p>
    <w:p w14:paraId="121223D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CF64566" w14:textId="77777777" w:rsidR="007415D3" w:rsidRPr="007415D3" w:rsidRDefault="007415D3" w:rsidP="007415D3">
      <w:pPr>
        <w:bidi/>
        <w:jc w:val="both"/>
        <w:rPr>
          <w:rFonts w:cs="David" w:hint="cs"/>
          <w:u w:val="single"/>
          <w:rtl/>
        </w:rPr>
      </w:pPr>
    </w:p>
    <w:p w14:paraId="6ED146C6" w14:textId="77777777" w:rsidR="007415D3" w:rsidRPr="007415D3" w:rsidRDefault="007415D3" w:rsidP="007415D3">
      <w:pPr>
        <w:bidi/>
        <w:ind w:firstLine="567"/>
        <w:jc w:val="both"/>
        <w:rPr>
          <w:rFonts w:cs="David" w:hint="cs"/>
          <w:rtl/>
        </w:rPr>
      </w:pPr>
      <w:r w:rsidRPr="007415D3">
        <w:rPr>
          <w:rFonts w:cs="David" w:hint="cs"/>
          <w:rtl/>
        </w:rPr>
        <w:t xml:space="preserve">משרד הבריאות לא רוצה לעשות את זה. </w:t>
      </w:r>
    </w:p>
    <w:p w14:paraId="6D950945" w14:textId="77777777" w:rsidR="007415D3" w:rsidRPr="007415D3" w:rsidRDefault="007415D3" w:rsidP="007415D3">
      <w:pPr>
        <w:bidi/>
        <w:jc w:val="both"/>
        <w:rPr>
          <w:rFonts w:cs="David" w:hint="cs"/>
          <w:rtl/>
        </w:rPr>
      </w:pPr>
    </w:p>
    <w:p w14:paraId="09919946" w14:textId="77777777" w:rsidR="007415D3" w:rsidRPr="007415D3" w:rsidRDefault="007415D3" w:rsidP="007415D3">
      <w:pPr>
        <w:pStyle w:val="Heading5"/>
        <w:rPr>
          <w:rFonts w:hint="cs"/>
          <w:rtl/>
        </w:rPr>
      </w:pPr>
      <w:r w:rsidRPr="007415D3">
        <w:rPr>
          <w:rFonts w:hint="cs"/>
          <w:u w:val="single"/>
          <w:rtl/>
        </w:rPr>
        <w:t>שלי יחימוביץ:</w:t>
      </w:r>
    </w:p>
    <w:p w14:paraId="31B1D9FD" w14:textId="77777777" w:rsidR="007415D3" w:rsidRPr="007415D3" w:rsidRDefault="007415D3" w:rsidP="007415D3">
      <w:pPr>
        <w:pStyle w:val="Heading5"/>
        <w:rPr>
          <w:rFonts w:hint="cs"/>
          <w:rtl/>
        </w:rPr>
      </w:pPr>
    </w:p>
    <w:p w14:paraId="0F04844C" w14:textId="77777777" w:rsidR="007415D3" w:rsidRPr="007415D3" w:rsidRDefault="007415D3" w:rsidP="007415D3">
      <w:pPr>
        <w:bidi/>
        <w:jc w:val="both"/>
        <w:rPr>
          <w:rFonts w:cs="David" w:hint="cs"/>
          <w:rtl/>
        </w:rPr>
      </w:pPr>
      <w:r w:rsidRPr="007415D3">
        <w:rPr>
          <w:rFonts w:cs="David" w:hint="cs"/>
          <w:rtl/>
        </w:rPr>
        <w:tab/>
        <w:t xml:space="preserve">זה מבטיח שיהיה אפשר לסגור סניפים של קופת חולים. </w:t>
      </w:r>
    </w:p>
    <w:p w14:paraId="3B5412BA" w14:textId="77777777" w:rsidR="007415D3" w:rsidRPr="007415D3" w:rsidRDefault="007415D3" w:rsidP="007415D3">
      <w:pPr>
        <w:bidi/>
        <w:jc w:val="both"/>
        <w:rPr>
          <w:rFonts w:cs="David" w:hint="cs"/>
          <w:rtl/>
        </w:rPr>
      </w:pPr>
    </w:p>
    <w:p w14:paraId="235F4F7A" w14:textId="77777777" w:rsidR="007415D3" w:rsidRPr="007415D3" w:rsidRDefault="007415D3" w:rsidP="007415D3">
      <w:pPr>
        <w:pStyle w:val="Heading5"/>
        <w:rPr>
          <w:rFonts w:hint="cs"/>
          <w:rtl/>
        </w:rPr>
      </w:pPr>
      <w:r w:rsidRPr="007415D3">
        <w:rPr>
          <w:rFonts w:hint="cs"/>
          <w:u w:val="single"/>
          <w:rtl/>
        </w:rPr>
        <w:t>אביגדור יצחקי:</w:t>
      </w:r>
    </w:p>
    <w:p w14:paraId="1A78AFFF" w14:textId="77777777" w:rsidR="007415D3" w:rsidRPr="007415D3" w:rsidRDefault="007415D3" w:rsidP="007415D3">
      <w:pPr>
        <w:bidi/>
        <w:jc w:val="both"/>
        <w:rPr>
          <w:rFonts w:cs="David" w:hint="cs"/>
          <w:rtl/>
        </w:rPr>
      </w:pPr>
      <w:r w:rsidRPr="007415D3">
        <w:rPr>
          <w:rFonts w:cs="David" w:hint="cs"/>
          <w:rtl/>
        </w:rPr>
        <w:tab/>
      </w:r>
    </w:p>
    <w:p w14:paraId="230497B7" w14:textId="77777777" w:rsidR="007415D3" w:rsidRPr="007415D3" w:rsidRDefault="007415D3" w:rsidP="007415D3">
      <w:pPr>
        <w:bidi/>
        <w:ind w:firstLine="567"/>
        <w:jc w:val="both"/>
        <w:rPr>
          <w:rFonts w:cs="David" w:hint="cs"/>
          <w:rtl/>
        </w:rPr>
      </w:pPr>
      <w:r w:rsidRPr="007415D3">
        <w:rPr>
          <w:rFonts w:cs="David" w:hint="cs"/>
          <w:rtl/>
        </w:rPr>
        <w:t xml:space="preserve">את מבלבלת את המוח. </w:t>
      </w:r>
    </w:p>
    <w:p w14:paraId="023D054D" w14:textId="77777777" w:rsidR="007415D3" w:rsidRPr="007415D3" w:rsidRDefault="007415D3" w:rsidP="007415D3">
      <w:pPr>
        <w:bidi/>
        <w:jc w:val="both"/>
        <w:rPr>
          <w:rFonts w:cs="David" w:hint="cs"/>
          <w:rtl/>
        </w:rPr>
      </w:pPr>
    </w:p>
    <w:p w14:paraId="7A0108D3" w14:textId="77777777" w:rsidR="007415D3" w:rsidRPr="007415D3" w:rsidRDefault="007415D3" w:rsidP="007415D3">
      <w:pPr>
        <w:pStyle w:val="Heading5"/>
        <w:rPr>
          <w:rFonts w:hint="cs"/>
          <w:rtl/>
        </w:rPr>
      </w:pPr>
      <w:r w:rsidRPr="007415D3">
        <w:rPr>
          <w:rFonts w:hint="cs"/>
          <w:u w:val="single"/>
          <w:rtl/>
        </w:rPr>
        <w:t>שלי יחימוביץ:</w:t>
      </w:r>
    </w:p>
    <w:p w14:paraId="14BC8D27" w14:textId="77777777" w:rsidR="007415D3" w:rsidRPr="007415D3" w:rsidRDefault="007415D3" w:rsidP="007415D3">
      <w:pPr>
        <w:pStyle w:val="Heading5"/>
        <w:rPr>
          <w:rFonts w:hint="cs"/>
          <w:rtl/>
        </w:rPr>
      </w:pPr>
    </w:p>
    <w:p w14:paraId="207FDD5F" w14:textId="77777777" w:rsidR="007415D3" w:rsidRPr="007415D3" w:rsidRDefault="007415D3" w:rsidP="007415D3">
      <w:pPr>
        <w:bidi/>
        <w:jc w:val="both"/>
        <w:rPr>
          <w:rFonts w:cs="David" w:hint="cs"/>
          <w:rtl/>
        </w:rPr>
      </w:pPr>
      <w:r w:rsidRPr="007415D3">
        <w:rPr>
          <w:rFonts w:cs="David" w:hint="cs"/>
          <w:rtl/>
        </w:rPr>
        <w:tab/>
        <w:t xml:space="preserve">אתה מבלבל. תלמד את חוק ההסדרים. </w:t>
      </w:r>
    </w:p>
    <w:p w14:paraId="645C54EF" w14:textId="77777777" w:rsidR="007415D3" w:rsidRPr="007415D3" w:rsidRDefault="007415D3" w:rsidP="007415D3">
      <w:pPr>
        <w:bidi/>
        <w:jc w:val="both"/>
        <w:rPr>
          <w:rFonts w:cs="David" w:hint="cs"/>
          <w:rtl/>
        </w:rPr>
      </w:pPr>
    </w:p>
    <w:p w14:paraId="45334358"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5AAB5DBC" w14:textId="77777777" w:rsidR="007415D3" w:rsidRPr="007415D3" w:rsidRDefault="007415D3" w:rsidP="007415D3">
      <w:pPr>
        <w:bidi/>
        <w:jc w:val="both"/>
        <w:rPr>
          <w:rFonts w:cs="David" w:hint="cs"/>
          <w:rtl/>
        </w:rPr>
      </w:pPr>
    </w:p>
    <w:p w14:paraId="7B37DC2C" w14:textId="77777777" w:rsidR="007415D3" w:rsidRPr="007415D3" w:rsidRDefault="007415D3" w:rsidP="007415D3">
      <w:pPr>
        <w:bidi/>
        <w:jc w:val="both"/>
        <w:rPr>
          <w:rFonts w:cs="David" w:hint="cs"/>
          <w:rtl/>
        </w:rPr>
      </w:pPr>
      <w:r w:rsidRPr="007415D3">
        <w:rPr>
          <w:rFonts w:cs="David" w:hint="cs"/>
          <w:rtl/>
        </w:rPr>
        <w:tab/>
        <w:t xml:space="preserve">אל תיקח ללב, אביגדור. </w:t>
      </w:r>
    </w:p>
    <w:p w14:paraId="29066CE3" w14:textId="77777777" w:rsidR="007415D3" w:rsidRPr="007415D3" w:rsidRDefault="007415D3" w:rsidP="007415D3">
      <w:pPr>
        <w:bidi/>
        <w:jc w:val="both"/>
        <w:rPr>
          <w:rFonts w:cs="David" w:hint="cs"/>
          <w:rtl/>
        </w:rPr>
      </w:pPr>
    </w:p>
    <w:p w14:paraId="768BFF5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3CF2290" w14:textId="77777777" w:rsidR="007415D3" w:rsidRPr="007415D3" w:rsidRDefault="007415D3" w:rsidP="007415D3">
      <w:pPr>
        <w:bidi/>
        <w:jc w:val="both"/>
        <w:rPr>
          <w:rFonts w:cs="David" w:hint="cs"/>
          <w:rtl/>
        </w:rPr>
      </w:pPr>
    </w:p>
    <w:p w14:paraId="6C6DE1A0" w14:textId="77777777" w:rsidR="007415D3" w:rsidRPr="007415D3" w:rsidRDefault="007415D3" w:rsidP="007415D3">
      <w:pPr>
        <w:bidi/>
        <w:jc w:val="both"/>
        <w:rPr>
          <w:rFonts w:cs="David" w:hint="cs"/>
          <w:rtl/>
        </w:rPr>
      </w:pPr>
      <w:r w:rsidRPr="007415D3">
        <w:rPr>
          <w:rFonts w:cs="David" w:hint="cs"/>
          <w:rtl/>
        </w:rPr>
        <w:tab/>
        <w:t xml:space="preserve">אפשר לחשוב שיש להם אחריות... </w:t>
      </w:r>
    </w:p>
    <w:p w14:paraId="4E75A5F2" w14:textId="77777777" w:rsidR="007415D3" w:rsidRPr="007415D3" w:rsidRDefault="007415D3" w:rsidP="007415D3">
      <w:pPr>
        <w:bidi/>
        <w:jc w:val="both"/>
        <w:rPr>
          <w:rFonts w:cs="David" w:hint="cs"/>
          <w:rtl/>
        </w:rPr>
      </w:pPr>
    </w:p>
    <w:p w14:paraId="126C0145" w14:textId="77777777" w:rsidR="007415D3" w:rsidRPr="007415D3" w:rsidRDefault="007415D3" w:rsidP="007415D3">
      <w:pPr>
        <w:bidi/>
        <w:jc w:val="both"/>
        <w:rPr>
          <w:rFonts w:cs="David" w:hint="cs"/>
          <w:rtl/>
        </w:rPr>
      </w:pPr>
      <w:r w:rsidRPr="007415D3">
        <w:rPr>
          <w:rFonts w:cs="David" w:hint="cs"/>
          <w:rtl/>
        </w:rPr>
        <w:t>ה צ ב ע ה</w:t>
      </w:r>
    </w:p>
    <w:p w14:paraId="54796B10" w14:textId="77777777" w:rsidR="007415D3" w:rsidRPr="007415D3" w:rsidRDefault="007415D3" w:rsidP="007415D3">
      <w:pPr>
        <w:bidi/>
        <w:jc w:val="both"/>
        <w:rPr>
          <w:rFonts w:cs="David" w:hint="cs"/>
          <w:rtl/>
        </w:rPr>
      </w:pPr>
    </w:p>
    <w:p w14:paraId="510D2B1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12</w:t>
      </w:r>
    </w:p>
    <w:p w14:paraId="013AE8E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11</w:t>
      </w:r>
    </w:p>
    <w:p w14:paraId="4C0492D8" w14:textId="77777777" w:rsidR="007415D3" w:rsidRPr="007415D3" w:rsidRDefault="007415D3" w:rsidP="007415D3">
      <w:pPr>
        <w:bidi/>
        <w:jc w:val="both"/>
        <w:rPr>
          <w:rFonts w:cs="David" w:hint="cs"/>
          <w:rtl/>
        </w:rPr>
      </w:pPr>
    </w:p>
    <w:p w14:paraId="66824E8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00B38C2" w14:textId="77777777" w:rsidR="007415D3" w:rsidRPr="007415D3" w:rsidRDefault="007415D3" w:rsidP="007415D3">
      <w:pPr>
        <w:bidi/>
        <w:jc w:val="both"/>
        <w:rPr>
          <w:rFonts w:cs="David" w:hint="cs"/>
          <w:rtl/>
        </w:rPr>
      </w:pPr>
      <w:r w:rsidRPr="007415D3">
        <w:rPr>
          <w:rFonts w:cs="David" w:hint="cs"/>
          <w:rtl/>
        </w:rPr>
        <w:tab/>
      </w:r>
    </w:p>
    <w:p w14:paraId="398D284B" w14:textId="77777777" w:rsidR="007415D3" w:rsidRPr="007415D3" w:rsidRDefault="007415D3" w:rsidP="007415D3">
      <w:pPr>
        <w:bidi/>
        <w:jc w:val="both"/>
        <w:rPr>
          <w:rFonts w:cs="David" w:hint="cs"/>
          <w:rtl/>
        </w:rPr>
      </w:pPr>
      <w:r w:rsidRPr="007415D3">
        <w:rPr>
          <w:rFonts w:cs="David" w:hint="cs"/>
          <w:rtl/>
        </w:rPr>
        <w:tab/>
        <w:t xml:space="preserve">בעד הרוויזיה 12, נגד </w:t>
      </w:r>
      <w:r w:rsidRPr="007415D3">
        <w:rPr>
          <w:rFonts w:cs="David"/>
          <w:rtl/>
        </w:rPr>
        <w:t>–</w:t>
      </w:r>
      <w:r w:rsidRPr="007415D3">
        <w:rPr>
          <w:rFonts w:cs="David" w:hint="cs"/>
          <w:rtl/>
        </w:rPr>
        <w:t xml:space="preserve"> 11. הרוויזיה התקבלה. אני חוזרת על ההצבעה על סעיף 14(5): החלפת ההסדר המגביל מספר מרפאת ביישוב קטן, בהסדר המחייב קופת חולים ליתן שירות למבוטחי קופת חולים אחרת, שלה אין מרפאה באותו היישוב. </w:t>
      </w:r>
    </w:p>
    <w:p w14:paraId="774F9976" w14:textId="77777777" w:rsidR="007415D3" w:rsidRPr="007415D3" w:rsidRDefault="007415D3" w:rsidP="007415D3">
      <w:pPr>
        <w:bidi/>
        <w:jc w:val="both"/>
        <w:rPr>
          <w:rFonts w:cs="David" w:hint="cs"/>
          <w:rtl/>
        </w:rPr>
      </w:pPr>
    </w:p>
    <w:p w14:paraId="43BF4A5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C94AD6D" w14:textId="77777777" w:rsidR="007415D3" w:rsidRPr="007415D3" w:rsidRDefault="007415D3" w:rsidP="007415D3">
      <w:pPr>
        <w:bidi/>
        <w:jc w:val="both"/>
        <w:rPr>
          <w:rFonts w:cs="David" w:hint="cs"/>
          <w:rtl/>
        </w:rPr>
      </w:pPr>
    </w:p>
    <w:p w14:paraId="0ECDE7B2" w14:textId="77777777" w:rsidR="007415D3" w:rsidRPr="007415D3" w:rsidRDefault="007415D3" w:rsidP="007415D3">
      <w:pPr>
        <w:bidi/>
        <w:jc w:val="both"/>
        <w:rPr>
          <w:rFonts w:cs="David" w:hint="cs"/>
          <w:rtl/>
        </w:rPr>
      </w:pPr>
      <w:r w:rsidRPr="007415D3">
        <w:rPr>
          <w:rFonts w:cs="David" w:hint="cs"/>
          <w:rtl/>
        </w:rPr>
        <w:tab/>
        <w:t xml:space="preserve">הוויכוח הוא לא אם זה חוק טוב, אלא אם זה צריך להיות בחוק ההסדרים. החוק הוא טוב, אבל הוא לא צריך להיות בחוק ההסדרים. </w:t>
      </w:r>
    </w:p>
    <w:p w14:paraId="0C3E5AE1" w14:textId="77777777" w:rsidR="007415D3" w:rsidRPr="007415D3" w:rsidRDefault="007415D3" w:rsidP="007415D3">
      <w:pPr>
        <w:bidi/>
        <w:jc w:val="both"/>
        <w:rPr>
          <w:rFonts w:cs="David" w:hint="cs"/>
          <w:rtl/>
        </w:rPr>
      </w:pPr>
    </w:p>
    <w:p w14:paraId="4F311A9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9D5FD2E" w14:textId="77777777" w:rsidR="007415D3" w:rsidRPr="007415D3" w:rsidRDefault="007415D3" w:rsidP="007415D3">
      <w:pPr>
        <w:bidi/>
        <w:jc w:val="both"/>
        <w:rPr>
          <w:rFonts w:cs="David" w:hint="cs"/>
          <w:rtl/>
        </w:rPr>
      </w:pPr>
      <w:r w:rsidRPr="007415D3">
        <w:rPr>
          <w:rFonts w:cs="David" w:hint="cs"/>
          <w:rtl/>
        </w:rPr>
        <w:tab/>
      </w:r>
    </w:p>
    <w:p w14:paraId="115E9DE3" w14:textId="77777777" w:rsidR="007415D3" w:rsidRPr="007415D3" w:rsidRDefault="007415D3" w:rsidP="007415D3">
      <w:pPr>
        <w:bidi/>
        <w:jc w:val="both"/>
        <w:rPr>
          <w:rFonts w:cs="David" w:hint="cs"/>
          <w:rtl/>
        </w:rPr>
      </w:pPr>
      <w:r w:rsidRPr="007415D3">
        <w:rPr>
          <w:rFonts w:cs="David" w:hint="cs"/>
          <w:rtl/>
        </w:rPr>
        <w:tab/>
        <w:t>מי בעד להשאיר את זה במסגרת חוק ההסדרים?</w:t>
      </w:r>
    </w:p>
    <w:p w14:paraId="75DBCE93" w14:textId="77777777" w:rsidR="007415D3" w:rsidRPr="007415D3" w:rsidRDefault="007415D3" w:rsidP="007415D3">
      <w:pPr>
        <w:bidi/>
        <w:jc w:val="both"/>
        <w:rPr>
          <w:rFonts w:cs="David" w:hint="cs"/>
          <w:rtl/>
        </w:rPr>
      </w:pPr>
    </w:p>
    <w:p w14:paraId="0C90D7B0" w14:textId="77777777" w:rsidR="007415D3" w:rsidRPr="007415D3" w:rsidRDefault="007415D3" w:rsidP="007415D3">
      <w:pPr>
        <w:bidi/>
        <w:jc w:val="both"/>
        <w:rPr>
          <w:rFonts w:cs="David" w:hint="cs"/>
          <w:rtl/>
        </w:rPr>
      </w:pPr>
      <w:r w:rsidRPr="007415D3">
        <w:rPr>
          <w:rFonts w:cs="David" w:hint="cs"/>
          <w:u w:val="single"/>
          <w:rtl/>
        </w:rPr>
        <w:t>ראובן ריבלין:</w:t>
      </w:r>
    </w:p>
    <w:p w14:paraId="2BAF3F33" w14:textId="77777777" w:rsidR="007415D3" w:rsidRPr="007415D3" w:rsidRDefault="007415D3" w:rsidP="007415D3">
      <w:pPr>
        <w:bidi/>
        <w:jc w:val="both"/>
        <w:rPr>
          <w:rFonts w:cs="David" w:hint="cs"/>
          <w:rtl/>
        </w:rPr>
      </w:pPr>
    </w:p>
    <w:p w14:paraId="7D184D35" w14:textId="77777777" w:rsidR="007415D3" w:rsidRPr="007415D3" w:rsidRDefault="007415D3" w:rsidP="007415D3">
      <w:pPr>
        <w:bidi/>
        <w:jc w:val="both"/>
        <w:rPr>
          <w:rFonts w:cs="David" w:hint="cs"/>
          <w:rtl/>
        </w:rPr>
      </w:pPr>
      <w:r w:rsidRPr="007415D3">
        <w:rPr>
          <w:rFonts w:cs="David" w:hint="cs"/>
          <w:rtl/>
        </w:rPr>
        <w:tab/>
        <w:t xml:space="preserve">אנחנו נגד שזה יהיה בחוק ההסדרים, אנחנו בעד החוק. </w:t>
      </w:r>
    </w:p>
    <w:p w14:paraId="2856E79C" w14:textId="77777777" w:rsidR="007415D3" w:rsidRPr="007415D3" w:rsidRDefault="007415D3" w:rsidP="007415D3">
      <w:pPr>
        <w:bidi/>
        <w:jc w:val="both"/>
        <w:rPr>
          <w:rFonts w:cs="David" w:hint="cs"/>
          <w:rtl/>
        </w:rPr>
      </w:pPr>
    </w:p>
    <w:p w14:paraId="2900212B" w14:textId="77777777" w:rsidR="007415D3" w:rsidRPr="007415D3" w:rsidRDefault="007415D3" w:rsidP="007415D3">
      <w:pPr>
        <w:bidi/>
        <w:jc w:val="both"/>
        <w:rPr>
          <w:rFonts w:cs="David" w:hint="cs"/>
          <w:rtl/>
        </w:rPr>
      </w:pPr>
      <w:r w:rsidRPr="007415D3">
        <w:rPr>
          <w:rFonts w:cs="David" w:hint="cs"/>
          <w:rtl/>
        </w:rPr>
        <w:t>ה צ ב ע  ה</w:t>
      </w:r>
    </w:p>
    <w:p w14:paraId="05052BC4" w14:textId="77777777" w:rsidR="007415D3" w:rsidRPr="007415D3" w:rsidRDefault="007415D3" w:rsidP="007415D3">
      <w:pPr>
        <w:bidi/>
        <w:jc w:val="both"/>
        <w:rPr>
          <w:rFonts w:cs="David" w:hint="cs"/>
          <w:rtl/>
        </w:rPr>
      </w:pPr>
    </w:p>
    <w:p w14:paraId="326CBA12"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02B236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1F9D83E" w14:textId="77777777" w:rsidR="007415D3" w:rsidRPr="007415D3" w:rsidRDefault="007415D3" w:rsidP="007415D3">
      <w:pPr>
        <w:bidi/>
        <w:jc w:val="both"/>
        <w:rPr>
          <w:rFonts w:cs="David" w:hint="cs"/>
          <w:rtl/>
        </w:rPr>
      </w:pPr>
    </w:p>
    <w:p w14:paraId="48E9BAB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AC9914" w14:textId="77777777" w:rsidR="007415D3" w:rsidRPr="007415D3" w:rsidRDefault="007415D3" w:rsidP="007415D3">
      <w:pPr>
        <w:bidi/>
        <w:jc w:val="both"/>
        <w:rPr>
          <w:rFonts w:cs="David" w:hint="cs"/>
          <w:rtl/>
        </w:rPr>
      </w:pPr>
    </w:p>
    <w:p w14:paraId="7D79809C" w14:textId="77777777" w:rsidR="007415D3" w:rsidRPr="007415D3" w:rsidRDefault="007415D3" w:rsidP="007415D3">
      <w:pPr>
        <w:bidi/>
        <w:jc w:val="both"/>
        <w:rPr>
          <w:rFonts w:cs="David" w:hint="cs"/>
          <w:rtl/>
        </w:rPr>
      </w:pPr>
      <w:r w:rsidRPr="007415D3">
        <w:rPr>
          <w:rFonts w:cs="David" w:hint="cs"/>
          <w:rtl/>
        </w:rPr>
        <w:tab/>
        <w:t>החוק נשאר במסגרת חוק ההסדרים, ועובר להידון בוועדת העבודה והרווחה. מי בעד להעביר את זה לדיון בוועדת העבודה והרווחה?</w:t>
      </w:r>
    </w:p>
    <w:p w14:paraId="3947D38A" w14:textId="77777777" w:rsidR="007415D3" w:rsidRPr="007415D3" w:rsidRDefault="007415D3" w:rsidP="007415D3">
      <w:pPr>
        <w:bidi/>
        <w:jc w:val="both"/>
        <w:rPr>
          <w:rFonts w:cs="David" w:hint="cs"/>
          <w:rtl/>
        </w:rPr>
      </w:pPr>
    </w:p>
    <w:p w14:paraId="138B1A25" w14:textId="77777777" w:rsidR="007415D3" w:rsidRPr="007415D3" w:rsidRDefault="007415D3" w:rsidP="007415D3">
      <w:pPr>
        <w:bidi/>
        <w:jc w:val="both"/>
        <w:rPr>
          <w:rFonts w:cs="David" w:hint="cs"/>
          <w:rtl/>
        </w:rPr>
      </w:pPr>
      <w:r w:rsidRPr="007415D3">
        <w:rPr>
          <w:rFonts w:cs="David" w:hint="cs"/>
          <w:rtl/>
        </w:rPr>
        <w:t>ה צ ב ע ה</w:t>
      </w:r>
    </w:p>
    <w:p w14:paraId="5A76BC15" w14:textId="77777777" w:rsidR="007415D3" w:rsidRPr="007415D3" w:rsidRDefault="007415D3" w:rsidP="007415D3">
      <w:pPr>
        <w:bidi/>
        <w:jc w:val="both"/>
        <w:rPr>
          <w:rFonts w:cs="David" w:hint="cs"/>
          <w:rtl/>
        </w:rPr>
      </w:pPr>
    </w:p>
    <w:p w14:paraId="181A45C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2F39618"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15D1F668" w14:textId="77777777" w:rsidR="007415D3" w:rsidRPr="007415D3" w:rsidRDefault="007415D3" w:rsidP="007415D3">
      <w:pPr>
        <w:bidi/>
        <w:jc w:val="both"/>
        <w:rPr>
          <w:rFonts w:cs="David" w:hint="cs"/>
          <w:rtl/>
        </w:rPr>
      </w:pPr>
    </w:p>
    <w:p w14:paraId="32E6A58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569439F" w14:textId="77777777" w:rsidR="007415D3" w:rsidRPr="007415D3" w:rsidRDefault="007415D3" w:rsidP="007415D3">
      <w:pPr>
        <w:bidi/>
        <w:jc w:val="both"/>
        <w:rPr>
          <w:rFonts w:cs="David" w:hint="cs"/>
          <w:rtl/>
        </w:rPr>
      </w:pPr>
    </w:p>
    <w:p w14:paraId="42541636" w14:textId="77777777" w:rsidR="007415D3" w:rsidRPr="007415D3" w:rsidRDefault="007415D3" w:rsidP="007415D3">
      <w:pPr>
        <w:bidi/>
        <w:jc w:val="both"/>
        <w:rPr>
          <w:rFonts w:cs="David" w:hint="cs"/>
          <w:rtl/>
        </w:rPr>
      </w:pPr>
      <w:r w:rsidRPr="007415D3">
        <w:rPr>
          <w:rFonts w:cs="David" w:hint="cs"/>
          <w:rtl/>
        </w:rPr>
        <w:tab/>
        <w:t xml:space="preserve">הצעת החוק עוברת להידון בוועדת העבודה והרווחה. </w:t>
      </w:r>
    </w:p>
    <w:p w14:paraId="2EE4DB3A" w14:textId="77777777" w:rsidR="007415D3" w:rsidRPr="007415D3" w:rsidRDefault="007415D3" w:rsidP="007415D3">
      <w:pPr>
        <w:bidi/>
        <w:jc w:val="both"/>
        <w:rPr>
          <w:rFonts w:cs="David" w:hint="cs"/>
          <w:rtl/>
        </w:rPr>
      </w:pPr>
    </w:p>
    <w:p w14:paraId="1CBB1019" w14:textId="77777777" w:rsidR="007415D3" w:rsidRPr="007415D3" w:rsidRDefault="007415D3" w:rsidP="007415D3">
      <w:pPr>
        <w:bidi/>
        <w:jc w:val="both"/>
        <w:rPr>
          <w:rFonts w:cs="David" w:hint="cs"/>
          <w:rtl/>
        </w:rPr>
      </w:pPr>
      <w:r w:rsidRPr="007415D3">
        <w:rPr>
          <w:rFonts w:cs="David" w:hint="cs"/>
          <w:rtl/>
        </w:rPr>
        <w:tab/>
        <w:t xml:space="preserve">אנחנו עוברים לפרק ד'. </w:t>
      </w:r>
    </w:p>
    <w:p w14:paraId="4F654242" w14:textId="77777777" w:rsidR="007415D3" w:rsidRPr="007415D3" w:rsidRDefault="007415D3" w:rsidP="007415D3">
      <w:pPr>
        <w:bidi/>
        <w:jc w:val="both"/>
        <w:rPr>
          <w:rFonts w:cs="David" w:hint="cs"/>
          <w:rtl/>
        </w:rPr>
      </w:pPr>
    </w:p>
    <w:p w14:paraId="7AABBA23"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2910BA97" w14:textId="77777777" w:rsidR="007415D3" w:rsidRPr="007415D3" w:rsidRDefault="007415D3" w:rsidP="007415D3">
      <w:pPr>
        <w:bidi/>
        <w:jc w:val="both"/>
        <w:rPr>
          <w:rFonts w:cs="David" w:hint="cs"/>
          <w:rtl/>
        </w:rPr>
      </w:pPr>
    </w:p>
    <w:p w14:paraId="01D2FFA9" w14:textId="77777777" w:rsidR="007415D3" w:rsidRPr="007415D3" w:rsidRDefault="007415D3" w:rsidP="007415D3">
      <w:pPr>
        <w:bidi/>
        <w:jc w:val="both"/>
        <w:rPr>
          <w:rFonts w:cs="David" w:hint="cs"/>
          <w:rtl/>
        </w:rPr>
      </w:pPr>
      <w:r w:rsidRPr="007415D3">
        <w:rPr>
          <w:rFonts w:cs="David" w:hint="cs"/>
          <w:rtl/>
        </w:rPr>
        <w:tab/>
        <w:t xml:space="preserve">כל הפרק בבת אחת. </w:t>
      </w:r>
    </w:p>
    <w:p w14:paraId="16A6B0D7" w14:textId="77777777" w:rsidR="007415D3" w:rsidRPr="007415D3" w:rsidRDefault="007415D3" w:rsidP="007415D3">
      <w:pPr>
        <w:bidi/>
        <w:jc w:val="both"/>
        <w:rPr>
          <w:rFonts w:cs="David" w:hint="cs"/>
          <w:rtl/>
        </w:rPr>
      </w:pPr>
    </w:p>
    <w:p w14:paraId="13DAF5A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20F1ECC" w14:textId="77777777" w:rsidR="007415D3" w:rsidRPr="007415D3" w:rsidRDefault="007415D3" w:rsidP="007415D3">
      <w:pPr>
        <w:bidi/>
        <w:jc w:val="both"/>
        <w:rPr>
          <w:rFonts w:cs="David" w:hint="cs"/>
          <w:rtl/>
        </w:rPr>
      </w:pPr>
    </w:p>
    <w:p w14:paraId="291D601D" w14:textId="77777777" w:rsidR="007415D3" w:rsidRPr="007415D3" w:rsidRDefault="007415D3" w:rsidP="007415D3">
      <w:pPr>
        <w:bidi/>
        <w:jc w:val="both"/>
        <w:rPr>
          <w:rFonts w:cs="David" w:hint="cs"/>
          <w:rtl/>
        </w:rPr>
      </w:pPr>
      <w:r w:rsidRPr="007415D3">
        <w:rPr>
          <w:rFonts w:cs="David" w:hint="cs"/>
          <w:rtl/>
        </w:rPr>
        <w:tab/>
        <w:t>יש הסכמה של החברים לכך, או יש מתנגדים?</w:t>
      </w:r>
    </w:p>
    <w:p w14:paraId="66FCF081" w14:textId="77777777" w:rsidR="007415D3" w:rsidRPr="007415D3" w:rsidRDefault="007415D3" w:rsidP="007415D3">
      <w:pPr>
        <w:bidi/>
        <w:jc w:val="both"/>
        <w:rPr>
          <w:rFonts w:cs="David" w:hint="cs"/>
          <w:rtl/>
        </w:rPr>
      </w:pPr>
    </w:p>
    <w:p w14:paraId="10A3790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A65E3AB" w14:textId="77777777" w:rsidR="007415D3" w:rsidRPr="007415D3" w:rsidRDefault="007415D3" w:rsidP="007415D3">
      <w:pPr>
        <w:bidi/>
        <w:jc w:val="both"/>
        <w:rPr>
          <w:rFonts w:cs="David" w:hint="cs"/>
          <w:rtl/>
        </w:rPr>
      </w:pPr>
    </w:p>
    <w:p w14:paraId="61DBFBD3" w14:textId="77777777" w:rsidR="007415D3" w:rsidRPr="007415D3" w:rsidRDefault="007415D3" w:rsidP="007415D3">
      <w:pPr>
        <w:bidi/>
        <w:jc w:val="both"/>
        <w:rPr>
          <w:rFonts w:cs="David" w:hint="cs"/>
          <w:rtl/>
        </w:rPr>
      </w:pPr>
      <w:r w:rsidRPr="007415D3">
        <w:rPr>
          <w:rFonts w:cs="David" w:hint="cs"/>
          <w:rtl/>
        </w:rPr>
        <w:tab/>
        <w:t xml:space="preserve">בשום אופן לא. </w:t>
      </w:r>
    </w:p>
    <w:p w14:paraId="4F58AC49" w14:textId="77777777" w:rsidR="007415D3" w:rsidRPr="007415D3" w:rsidRDefault="007415D3" w:rsidP="007415D3">
      <w:pPr>
        <w:bidi/>
        <w:jc w:val="both"/>
        <w:rPr>
          <w:rFonts w:cs="David" w:hint="cs"/>
          <w:rtl/>
        </w:rPr>
      </w:pPr>
    </w:p>
    <w:p w14:paraId="17D6562C"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14B48DCF" w14:textId="77777777" w:rsidR="007415D3" w:rsidRPr="007415D3" w:rsidRDefault="007415D3" w:rsidP="007415D3">
      <w:pPr>
        <w:bidi/>
        <w:jc w:val="both"/>
        <w:rPr>
          <w:rFonts w:cs="David" w:hint="cs"/>
          <w:rtl/>
        </w:rPr>
      </w:pPr>
    </w:p>
    <w:p w14:paraId="6DB0FE09" w14:textId="77777777" w:rsidR="007415D3" w:rsidRPr="007415D3" w:rsidRDefault="007415D3" w:rsidP="007415D3">
      <w:pPr>
        <w:bidi/>
        <w:jc w:val="both"/>
        <w:rPr>
          <w:rFonts w:cs="David" w:hint="cs"/>
          <w:rtl/>
        </w:rPr>
      </w:pPr>
      <w:r w:rsidRPr="007415D3">
        <w:rPr>
          <w:rFonts w:cs="David" w:hint="cs"/>
          <w:rtl/>
        </w:rPr>
        <w:tab/>
        <w:t xml:space="preserve">בעין אחת אתה קורא את כל הפרק. </w:t>
      </w:r>
    </w:p>
    <w:p w14:paraId="3A0E962E" w14:textId="77777777" w:rsidR="007415D3" w:rsidRPr="007415D3" w:rsidRDefault="007415D3" w:rsidP="007415D3">
      <w:pPr>
        <w:bidi/>
        <w:jc w:val="both"/>
        <w:rPr>
          <w:rFonts w:cs="David" w:hint="cs"/>
          <w:rtl/>
        </w:rPr>
      </w:pPr>
    </w:p>
    <w:p w14:paraId="5CA446B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53AAD4F" w14:textId="77777777" w:rsidR="007415D3" w:rsidRPr="007415D3" w:rsidRDefault="007415D3" w:rsidP="007415D3">
      <w:pPr>
        <w:bidi/>
        <w:jc w:val="both"/>
        <w:rPr>
          <w:rFonts w:cs="David" w:hint="cs"/>
          <w:rtl/>
        </w:rPr>
      </w:pPr>
    </w:p>
    <w:p w14:paraId="571771B6" w14:textId="77777777" w:rsidR="007415D3" w:rsidRPr="007415D3" w:rsidRDefault="007415D3" w:rsidP="007415D3">
      <w:pPr>
        <w:bidi/>
        <w:jc w:val="both"/>
        <w:rPr>
          <w:rFonts w:cs="David" w:hint="cs"/>
          <w:rtl/>
        </w:rPr>
      </w:pPr>
      <w:r w:rsidRPr="007415D3">
        <w:rPr>
          <w:rFonts w:cs="David" w:hint="cs"/>
          <w:rtl/>
        </w:rPr>
        <w:tab/>
        <w:t xml:space="preserve">נדון בסעיפים 18-16 בעמ' 42-38. אני עוברת להצבעה על סעיף 16(1), 12(2), 16(3) ו-17: תיקון חוק שירות התעסוקה, התשי"ט-1959 </w:t>
      </w:r>
      <w:r w:rsidRPr="007415D3">
        <w:rPr>
          <w:rFonts w:cs="David"/>
          <w:rtl/>
        </w:rPr>
        <w:t>–</w:t>
      </w:r>
      <w:r w:rsidRPr="007415D3">
        <w:rPr>
          <w:rFonts w:cs="David" w:hint="cs"/>
          <w:rtl/>
        </w:rPr>
        <w:t xml:space="preserve"> ביטול הסדר הכבילה לעובדים זרים ויצירת הסדר חלופי בענף החקלאות. על-פי ההסדר המוצע לשכה פרטית תלווה את העובד בארץ, ותישא גם היא באחריות לקיום חקיקת המגן לגביו. עובד זר יהיה זכאי לעבור ממעסיק למעסיק. </w:t>
      </w:r>
    </w:p>
    <w:p w14:paraId="39722DEE" w14:textId="77777777" w:rsidR="007415D3" w:rsidRPr="007415D3" w:rsidRDefault="007415D3" w:rsidP="007415D3">
      <w:pPr>
        <w:bidi/>
        <w:jc w:val="both"/>
        <w:rPr>
          <w:rFonts w:cs="David" w:hint="cs"/>
          <w:rtl/>
        </w:rPr>
      </w:pPr>
    </w:p>
    <w:p w14:paraId="6C58E2FE"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9091AD1" w14:textId="77777777" w:rsidR="007415D3" w:rsidRPr="007415D3" w:rsidRDefault="007415D3" w:rsidP="007415D3">
      <w:pPr>
        <w:bidi/>
        <w:jc w:val="both"/>
        <w:rPr>
          <w:rFonts w:cs="David" w:hint="cs"/>
          <w:rtl/>
        </w:rPr>
      </w:pPr>
    </w:p>
    <w:p w14:paraId="5D56972B" w14:textId="77777777" w:rsidR="007415D3" w:rsidRPr="007415D3" w:rsidRDefault="007415D3" w:rsidP="007415D3">
      <w:pPr>
        <w:bidi/>
        <w:jc w:val="both"/>
        <w:rPr>
          <w:rFonts w:cs="David" w:hint="cs"/>
          <w:rtl/>
        </w:rPr>
      </w:pPr>
      <w:r w:rsidRPr="007415D3">
        <w:rPr>
          <w:rFonts w:cs="David" w:hint="cs"/>
          <w:rtl/>
        </w:rPr>
        <w:tab/>
        <w:t>זה חוק טוב.</w:t>
      </w:r>
    </w:p>
    <w:p w14:paraId="5DF24541" w14:textId="77777777" w:rsidR="007415D3" w:rsidRPr="007415D3" w:rsidRDefault="007415D3" w:rsidP="007415D3">
      <w:pPr>
        <w:bidi/>
        <w:jc w:val="both"/>
        <w:rPr>
          <w:rFonts w:cs="David" w:hint="cs"/>
          <w:rtl/>
        </w:rPr>
      </w:pPr>
    </w:p>
    <w:p w14:paraId="3257B963" w14:textId="77777777" w:rsidR="007415D3" w:rsidRPr="007415D3" w:rsidRDefault="007415D3" w:rsidP="007415D3">
      <w:pPr>
        <w:bidi/>
        <w:jc w:val="both"/>
        <w:rPr>
          <w:rFonts w:cs="David" w:hint="cs"/>
          <w:u w:val="single"/>
          <w:rtl/>
        </w:rPr>
      </w:pPr>
      <w:r w:rsidRPr="007415D3">
        <w:rPr>
          <w:rFonts w:cs="David" w:hint="cs"/>
          <w:u w:val="single"/>
          <w:rtl/>
        </w:rPr>
        <w:t>שי חרמש:</w:t>
      </w:r>
    </w:p>
    <w:p w14:paraId="6A6FDE95" w14:textId="77777777" w:rsidR="007415D3" w:rsidRPr="007415D3" w:rsidRDefault="007415D3" w:rsidP="007415D3">
      <w:pPr>
        <w:bidi/>
        <w:jc w:val="both"/>
        <w:rPr>
          <w:rFonts w:cs="David" w:hint="cs"/>
          <w:rtl/>
        </w:rPr>
      </w:pPr>
    </w:p>
    <w:p w14:paraId="60BAEF3D" w14:textId="77777777" w:rsidR="007415D3" w:rsidRPr="007415D3" w:rsidRDefault="007415D3" w:rsidP="007415D3">
      <w:pPr>
        <w:bidi/>
        <w:jc w:val="both"/>
        <w:rPr>
          <w:rFonts w:cs="David" w:hint="cs"/>
          <w:rtl/>
        </w:rPr>
      </w:pPr>
      <w:r w:rsidRPr="007415D3">
        <w:rPr>
          <w:rFonts w:cs="David" w:hint="cs"/>
          <w:rtl/>
        </w:rPr>
        <w:tab/>
        <w:t xml:space="preserve">זה חוק טוב. </w:t>
      </w:r>
    </w:p>
    <w:p w14:paraId="7E78F3B0" w14:textId="77777777" w:rsidR="007415D3" w:rsidRPr="007415D3" w:rsidRDefault="007415D3" w:rsidP="007415D3">
      <w:pPr>
        <w:bidi/>
        <w:jc w:val="both"/>
        <w:rPr>
          <w:rFonts w:cs="David" w:hint="cs"/>
          <w:rtl/>
        </w:rPr>
      </w:pPr>
    </w:p>
    <w:p w14:paraId="0129A2C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572954" w14:textId="77777777" w:rsidR="007415D3" w:rsidRPr="007415D3" w:rsidRDefault="007415D3" w:rsidP="007415D3">
      <w:pPr>
        <w:bidi/>
        <w:jc w:val="both"/>
        <w:rPr>
          <w:rFonts w:cs="David" w:hint="cs"/>
          <w:rtl/>
        </w:rPr>
      </w:pPr>
    </w:p>
    <w:p w14:paraId="6BD93E5A" w14:textId="77777777" w:rsidR="007415D3" w:rsidRPr="007415D3" w:rsidRDefault="007415D3" w:rsidP="007415D3">
      <w:pPr>
        <w:bidi/>
        <w:jc w:val="both"/>
        <w:rPr>
          <w:rFonts w:cs="David" w:hint="cs"/>
          <w:rtl/>
        </w:rPr>
      </w:pPr>
      <w:r w:rsidRPr="007415D3">
        <w:rPr>
          <w:rFonts w:cs="David" w:hint="cs"/>
          <w:rtl/>
        </w:rPr>
        <w:tab/>
        <w:t xml:space="preserve">מי בעד להשאיר את זה במסגרת חוק ההסדרים? </w:t>
      </w:r>
    </w:p>
    <w:p w14:paraId="0839E8F0" w14:textId="77777777" w:rsidR="007415D3" w:rsidRPr="007415D3" w:rsidRDefault="007415D3" w:rsidP="007415D3">
      <w:pPr>
        <w:bidi/>
        <w:jc w:val="both"/>
        <w:rPr>
          <w:rFonts w:cs="David" w:hint="cs"/>
          <w:rtl/>
        </w:rPr>
      </w:pPr>
    </w:p>
    <w:p w14:paraId="30AA0027" w14:textId="77777777" w:rsidR="007415D3" w:rsidRPr="007415D3" w:rsidRDefault="007415D3" w:rsidP="007415D3">
      <w:pPr>
        <w:bidi/>
        <w:jc w:val="both"/>
        <w:rPr>
          <w:rFonts w:cs="David" w:hint="cs"/>
          <w:rtl/>
        </w:rPr>
      </w:pPr>
      <w:r w:rsidRPr="007415D3">
        <w:rPr>
          <w:rFonts w:cs="David" w:hint="cs"/>
          <w:rtl/>
        </w:rPr>
        <w:t>ה צ ב ע ה</w:t>
      </w:r>
    </w:p>
    <w:p w14:paraId="04D49E28" w14:textId="77777777" w:rsidR="007415D3" w:rsidRPr="007415D3" w:rsidRDefault="007415D3" w:rsidP="007415D3">
      <w:pPr>
        <w:bidi/>
        <w:jc w:val="both"/>
        <w:rPr>
          <w:rFonts w:cs="David" w:hint="cs"/>
          <w:rtl/>
        </w:rPr>
      </w:pPr>
    </w:p>
    <w:p w14:paraId="6BC40AAB"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5ADA2D6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F0D3FE7" w14:textId="77777777" w:rsidR="007415D3" w:rsidRPr="007415D3" w:rsidRDefault="007415D3" w:rsidP="007415D3">
      <w:pPr>
        <w:bidi/>
        <w:jc w:val="both"/>
        <w:rPr>
          <w:rFonts w:cs="David" w:hint="cs"/>
          <w:rtl/>
        </w:rPr>
      </w:pPr>
    </w:p>
    <w:p w14:paraId="3A597F8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67EF6CD" w14:textId="77777777" w:rsidR="007415D3" w:rsidRPr="007415D3" w:rsidRDefault="007415D3" w:rsidP="007415D3">
      <w:pPr>
        <w:bidi/>
        <w:jc w:val="both"/>
        <w:rPr>
          <w:rFonts w:cs="David" w:hint="cs"/>
          <w:rtl/>
        </w:rPr>
      </w:pPr>
    </w:p>
    <w:p w14:paraId="1FCEE141" w14:textId="77777777" w:rsidR="007415D3" w:rsidRPr="007415D3" w:rsidRDefault="007415D3" w:rsidP="007415D3">
      <w:pPr>
        <w:bidi/>
        <w:jc w:val="both"/>
        <w:rPr>
          <w:rFonts w:cs="David" w:hint="cs"/>
          <w:rtl/>
        </w:rPr>
      </w:pPr>
      <w:r w:rsidRPr="007415D3">
        <w:rPr>
          <w:rFonts w:cs="David" w:hint="cs"/>
          <w:rtl/>
        </w:rPr>
        <w:tab/>
        <w:t>הצעת החוק נשארת במסגרת חוק ההסדרים ותידון,</w:t>
      </w:r>
    </w:p>
    <w:p w14:paraId="5EA438BA" w14:textId="77777777" w:rsidR="007415D3" w:rsidRPr="007415D3" w:rsidRDefault="007415D3" w:rsidP="007415D3">
      <w:pPr>
        <w:bidi/>
        <w:jc w:val="both"/>
        <w:rPr>
          <w:rFonts w:cs="David" w:hint="cs"/>
          <w:rtl/>
        </w:rPr>
      </w:pPr>
    </w:p>
    <w:p w14:paraId="5D2127A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BFB7468" w14:textId="77777777" w:rsidR="007415D3" w:rsidRPr="007415D3" w:rsidRDefault="007415D3" w:rsidP="007415D3">
      <w:pPr>
        <w:bidi/>
        <w:jc w:val="both"/>
        <w:rPr>
          <w:rFonts w:cs="David" w:hint="cs"/>
          <w:rtl/>
        </w:rPr>
      </w:pPr>
    </w:p>
    <w:p w14:paraId="58AD96D7" w14:textId="77777777" w:rsidR="007415D3" w:rsidRPr="007415D3" w:rsidRDefault="007415D3" w:rsidP="007415D3">
      <w:pPr>
        <w:bidi/>
        <w:jc w:val="both"/>
        <w:rPr>
          <w:rFonts w:cs="David" w:hint="cs"/>
          <w:rtl/>
        </w:rPr>
      </w:pPr>
      <w:r w:rsidRPr="007415D3">
        <w:rPr>
          <w:rFonts w:cs="David" w:hint="cs"/>
          <w:rtl/>
        </w:rPr>
        <w:tab/>
        <w:t xml:space="preserve">בוועדת העבודה והרווחה </w:t>
      </w:r>
      <w:r w:rsidRPr="007415D3">
        <w:rPr>
          <w:rFonts w:cs="David"/>
          <w:rtl/>
        </w:rPr>
        <w:t>–</w:t>
      </w:r>
      <w:r w:rsidRPr="007415D3">
        <w:rPr>
          <w:rFonts w:cs="David" w:hint="cs"/>
          <w:rtl/>
        </w:rPr>
        <w:t xml:space="preserve"> זה עובדים זרים. </w:t>
      </w:r>
    </w:p>
    <w:p w14:paraId="1680A6E0" w14:textId="77777777" w:rsidR="007415D3" w:rsidRPr="007415D3" w:rsidRDefault="007415D3" w:rsidP="007415D3">
      <w:pPr>
        <w:bidi/>
        <w:jc w:val="both"/>
        <w:rPr>
          <w:rFonts w:cs="David" w:hint="cs"/>
          <w:rtl/>
        </w:rPr>
      </w:pPr>
    </w:p>
    <w:p w14:paraId="608EA10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AC3CE6C" w14:textId="77777777" w:rsidR="007415D3" w:rsidRPr="007415D3" w:rsidRDefault="007415D3" w:rsidP="007415D3">
      <w:pPr>
        <w:bidi/>
        <w:jc w:val="both"/>
        <w:rPr>
          <w:rFonts w:cs="David" w:hint="cs"/>
          <w:rtl/>
        </w:rPr>
      </w:pPr>
    </w:p>
    <w:p w14:paraId="24D2F960" w14:textId="77777777" w:rsidR="007415D3" w:rsidRPr="007415D3" w:rsidRDefault="007415D3" w:rsidP="007415D3">
      <w:pPr>
        <w:bidi/>
        <w:jc w:val="both"/>
        <w:rPr>
          <w:rFonts w:cs="David" w:hint="cs"/>
          <w:rtl/>
        </w:rPr>
      </w:pPr>
      <w:r w:rsidRPr="007415D3">
        <w:rPr>
          <w:rFonts w:cs="David" w:hint="cs"/>
          <w:rtl/>
        </w:rPr>
        <w:tab/>
        <w:t xml:space="preserve">מי בעד להעביר את הדיון לוועדת הכספים? </w:t>
      </w:r>
    </w:p>
    <w:p w14:paraId="4CB5A02E" w14:textId="77777777" w:rsidR="007415D3" w:rsidRPr="007415D3" w:rsidRDefault="007415D3" w:rsidP="007415D3">
      <w:pPr>
        <w:bidi/>
        <w:jc w:val="both"/>
        <w:rPr>
          <w:rFonts w:cs="David" w:hint="cs"/>
          <w:rtl/>
        </w:rPr>
      </w:pPr>
    </w:p>
    <w:p w14:paraId="6ECEE969"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12DD6625" w14:textId="77777777" w:rsidR="007415D3" w:rsidRPr="007415D3" w:rsidRDefault="007415D3" w:rsidP="007415D3">
      <w:pPr>
        <w:bidi/>
        <w:jc w:val="both"/>
        <w:rPr>
          <w:rFonts w:cs="David" w:hint="cs"/>
          <w:rtl/>
        </w:rPr>
      </w:pPr>
    </w:p>
    <w:p w14:paraId="52A45CCD"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068909A1" w14:textId="77777777" w:rsidR="007415D3" w:rsidRPr="007415D3" w:rsidRDefault="007415D3" w:rsidP="007415D3">
      <w:pPr>
        <w:bidi/>
        <w:jc w:val="both"/>
        <w:rPr>
          <w:rFonts w:cs="David" w:hint="cs"/>
          <w:rtl/>
        </w:rPr>
      </w:pPr>
      <w:r w:rsidRPr="007415D3">
        <w:rPr>
          <w:rFonts w:cs="David" w:hint="cs"/>
          <w:rtl/>
        </w:rPr>
        <w:t>נגד - מיעוט</w:t>
      </w:r>
    </w:p>
    <w:p w14:paraId="52432135" w14:textId="77777777" w:rsidR="007415D3" w:rsidRPr="007415D3" w:rsidRDefault="007415D3" w:rsidP="007415D3">
      <w:pPr>
        <w:bidi/>
        <w:jc w:val="both"/>
        <w:rPr>
          <w:rFonts w:cs="David" w:hint="cs"/>
          <w:rtl/>
        </w:rPr>
      </w:pPr>
    </w:p>
    <w:p w14:paraId="745DBF2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B7C01C8" w14:textId="77777777" w:rsidR="007415D3" w:rsidRPr="007415D3" w:rsidRDefault="007415D3" w:rsidP="007415D3">
      <w:pPr>
        <w:bidi/>
        <w:jc w:val="both"/>
        <w:rPr>
          <w:rFonts w:cs="David" w:hint="cs"/>
          <w:rtl/>
        </w:rPr>
      </w:pPr>
    </w:p>
    <w:p w14:paraId="6F5D26CD" w14:textId="77777777" w:rsidR="007415D3" w:rsidRPr="007415D3" w:rsidRDefault="007415D3" w:rsidP="007415D3">
      <w:pPr>
        <w:bidi/>
        <w:jc w:val="both"/>
        <w:rPr>
          <w:rFonts w:cs="David" w:hint="cs"/>
          <w:rtl/>
        </w:rPr>
      </w:pPr>
      <w:r w:rsidRPr="007415D3">
        <w:rPr>
          <w:rFonts w:cs="David" w:hint="cs"/>
          <w:rtl/>
        </w:rPr>
        <w:tab/>
        <w:t xml:space="preserve">הצעת החוק תועבר לוועדת הכספים. </w:t>
      </w:r>
    </w:p>
    <w:p w14:paraId="63A67BCF" w14:textId="77777777" w:rsidR="007415D3" w:rsidRPr="007415D3" w:rsidRDefault="007415D3" w:rsidP="007415D3">
      <w:pPr>
        <w:bidi/>
        <w:jc w:val="both"/>
        <w:rPr>
          <w:rFonts w:cs="David" w:hint="cs"/>
          <w:rtl/>
        </w:rPr>
      </w:pPr>
    </w:p>
    <w:p w14:paraId="04E89F6D" w14:textId="77777777" w:rsidR="007415D3" w:rsidRPr="007415D3" w:rsidRDefault="007415D3" w:rsidP="007415D3">
      <w:pPr>
        <w:bidi/>
        <w:jc w:val="both"/>
        <w:rPr>
          <w:rFonts w:cs="David" w:hint="cs"/>
          <w:rtl/>
        </w:rPr>
      </w:pPr>
      <w:r w:rsidRPr="007415D3">
        <w:rPr>
          <w:rFonts w:cs="David" w:hint="cs"/>
          <w:rtl/>
        </w:rPr>
        <w:tab/>
        <w:t xml:space="preserve">אני עוברת לסעיף 18: תיקון חוק הכניסה לישראל, התשי"ב-1952. חוק הכניסה לישראל מסמיך את שר הפנים להאריך אשרת שהייה של עובד זר בתחום הסיעוד לתקופה ארוכה מחמש שנים, אם הפסקת העסקתו תגרום לפגיעה קשה במטופל, ואם הוא מועסק אצלו שנה לפחות. ההצעה קובעת כי התנאי יהיה העסקה של שלוש שנים לפחות. </w:t>
      </w:r>
    </w:p>
    <w:p w14:paraId="6B38C94C" w14:textId="77777777" w:rsidR="007415D3" w:rsidRPr="007415D3" w:rsidRDefault="007415D3" w:rsidP="007415D3">
      <w:pPr>
        <w:bidi/>
        <w:jc w:val="both"/>
        <w:rPr>
          <w:rFonts w:cs="David" w:hint="cs"/>
          <w:rtl/>
        </w:rPr>
      </w:pPr>
    </w:p>
    <w:p w14:paraId="7C8F6B5B" w14:textId="77777777" w:rsidR="007415D3" w:rsidRPr="007415D3" w:rsidRDefault="007415D3" w:rsidP="007415D3">
      <w:pPr>
        <w:bidi/>
        <w:jc w:val="both"/>
        <w:rPr>
          <w:rFonts w:cs="David" w:hint="cs"/>
          <w:rtl/>
        </w:rPr>
      </w:pPr>
      <w:r w:rsidRPr="007415D3">
        <w:rPr>
          <w:rFonts w:cs="David" w:hint="cs"/>
          <w:rtl/>
        </w:rPr>
        <w:tab/>
        <w:t>הצעת הממשלה להשאיר את זה במסגרת חוק ההסדרים. מי בעד להשאיר את זה בחוק ההסדרים?</w:t>
      </w:r>
    </w:p>
    <w:p w14:paraId="251680EA" w14:textId="77777777" w:rsidR="007415D3" w:rsidRPr="007415D3" w:rsidRDefault="007415D3" w:rsidP="007415D3">
      <w:pPr>
        <w:bidi/>
        <w:jc w:val="both"/>
        <w:rPr>
          <w:rFonts w:cs="David" w:hint="cs"/>
          <w:rtl/>
        </w:rPr>
      </w:pPr>
    </w:p>
    <w:p w14:paraId="6B5C586A" w14:textId="77777777" w:rsidR="007415D3" w:rsidRPr="007415D3" w:rsidRDefault="007415D3" w:rsidP="007415D3">
      <w:pPr>
        <w:bidi/>
        <w:jc w:val="both"/>
        <w:rPr>
          <w:rFonts w:cs="David" w:hint="cs"/>
          <w:rtl/>
        </w:rPr>
      </w:pPr>
      <w:r w:rsidRPr="007415D3">
        <w:rPr>
          <w:rFonts w:cs="David" w:hint="cs"/>
          <w:rtl/>
        </w:rPr>
        <w:t>ה צ ב ע ה</w:t>
      </w:r>
    </w:p>
    <w:p w14:paraId="50B8B851" w14:textId="77777777" w:rsidR="007415D3" w:rsidRPr="007415D3" w:rsidRDefault="007415D3" w:rsidP="007415D3">
      <w:pPr>
        <w:bidi/>
        <w:jc w:val="both"/>
        <w:rPr>
          <w:rFonts w:cs="David" w:hint="cs"/>
          <w:rtl/>
        </w:rPr>
      </w:pPr>
    </w:p>
    <w:p w14:paraId="5983E526"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3FAC7F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6D5E416" w14:textId="77777777" w:rsidR="007415D3" w:rsidRPr="007415D3" w:rsidRDefault="007415D3" w:rsidP="007415D3">
      <w:pPr>
        <w:bidi/>
        <w:jc w:val="both"/>
        <w:rPr>
          <w:rFonts w:cs="David" w:hint="cs"/>
          <w:rtl/>
        </w:rPr>
      </w:pPr>
    </w:p>
    <w:p w14:paraId="469BF0E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7762170" w14:textId="77777777" w:rsidR="007415D3" w:rsidRPr="007415D3" w:rsidRDefault="007415D3" w:rsidP="007415D3">
      <w:pPr>
        <w:bidi/>
        <w:jc w:val="both"/>
        <w:rPr>
          <w:rFonts w:cs="David" w:hint="cs"/>
          <w:rtl/>
        </w:rPr>
      </w:pPr>
    </w:p>
    <w:p w14:paraId="39EDBD20"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ותועבר לדיון בוועדת הפנים. מי בעד להעביר את זה לוועדת הפנים? </w:t>
      </w:r>
    </w:p>
    <w:p w14:paraId="707D3CA1" w14:textId="77777777" w:rsidR="007415D3" w:rsidRPr="007415D3" w:rsidRDefault="007415D3" w:rsidP="007415D3">
      <w:pPr>
        <w:bidi/>
        <w:jc w:val="both"/>
        <w:rPr>
          <w:rFonts w:cs="David" w:hint="cs"/>
          <w:rtl/>
        </w:rPr>
      </w:pPr>
    </w:p>
    <w:p w14:paraId="0F8BDBAF" w14:textId="77777777" w:rsidR="007415D3" w:rsidRPr="007415D3" w:rsidRDefault="007415D3" w:rsidP="007415D3">
      <w:pPr>
        <w:bidi/>
        <w:jc w:val="both"/>
        <w:rPr>
          <w:rFonts w:cs="David" w:hint="cs"/>
          <w:rtl/>
        </w:rPr>
      </w:pPr>
      <w:r w:rsidRPr="007415D3">
        <w:rPr>
          <w:rFonts w:cs="David" w:hint="cs"/>
          <w:rtl/>
        </w:rPr>
        <w:t>ה צ ב ע ה</w:t>
      </w:r>
    </w:p>
    <w:p w14:paraId="03779155" w14:textId="77777777" w:rsidR="007415D3" w:rsidRPr="007415D3" w:rsidRDefault="007415D3" w:rsidP="007415D3">
      <w:pPr>
        <w:bidi/>
        <w:jc w:val="both"/>
        <w:rPr>
          <w:rFonts w:cs="David" w:hint="cs"/>
          <w:rtl/>
        </w:rPr>
      </w:pPr>
    </w:p>
    <w:p w14:paraId="1D0F2BAB"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A0B050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3CCC971" w14:textId="77777777" w:rsidR="007415D3" w:rsidRPr="007415D3" w:rsidRDefault="007415D3" w:rsidP="007415D3">
      <w:pPr>
        <w:bidi/>
        <w:jc w:val="both"/>
        <w:rPr>
          <w:rFonts w:cs="David" w:hint="cs"/>
          <w:rtl/>
        </w:rPr>
      </w:pPr>
    </w:p>
    <w:p w14:paraId="2258BD1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15B9278" w14:textId="77777777" w:rsidR="007415D3" w:rsidRPr="007415D3" w:rsidRDefault="007415D3" w:rsidP="007415D3">
      <w:pPr>
        <w:bidi/>
        <w:jc w:val="both"/>
        <w:rPr>
          <w:rFonts w:cs="David" w:hint="cs"/>
          <w:rtl/>
        </w:rPr>
      </w:pPr>
    </w:p>
    <w:p w14:paraId="710EE161" w14:textId="77777777" w:rsidR="007415D3" w:rsidRPr="007415D3" w:rsidRDefault="007415D3" w:rsidP="007415D3">
      <w:pPr>
        <w:bidi/>
        <w:jc w:val="both"/>
        <w:rPr>
          <w:rFonts w:cs="David" w:hint="cs"/>
          <w:rtl/>
        </w:rPr>
      </w:pPr>
      <w:r w:rsidRPr="007415D3">
        <w:rPr>
          <w:rFonts w:cs="David" w:hint="cs"/>
          <w:rtl/>
        </w:rPr>
        <w:tab/>
        <w:t xml:space="preserve">הצעת החוק תועבר לדיון בוועדת הפנים. </w:t>
      </w:r>
    </w:p>
    <w:p w14:paraId="62E933A2" w14:textId="77777777" w:rsidR="007415D3" w:rsidRPr="007415D3" w:rsidRDefault="007415D3" w:rsidP="007415D3">
      <w:pPr>
        <w:bidi/>
        <w:jc w:val="both"/>
        <w:rPr>
          <w:rFonts w:cs="David" w:hint="cs"/>
          <w:rtl/>
        </w:rPr>
      </w:pPr>
    </w:p>
    <w:p w14:paraId="276EAF2F" w14:textId="77777777" w:rsidR="007415D3" w:rsidRPr="007415D3" w:rsidRDefault="007415D3" w:rsidP="007415D3">
      <w:pPr>
        <w:bidi/>
        <w:jc w:val="both"/>
        <w:rPr>
          <w:rFonts w:cs="David" w:hint="cs"/>
          <w:rtl/>
        </w:rPr>
      </w:pPr>
      <w:r w:rsidRPr="007415D3">
        <w:rPr>
          <w:rFonts w:cs="David" w:hint="cs"/>
          <w:rtl/>
        </w:rPr>
        <w:tab/>
        <w:t xml:space="preserve">פרק ה' </w:t>
      </w:r>
      <w:r w:rsidRPr="007415D3">
        <w:rPr>
          <w:rFonts w:cs="David"/>
          <w:rtl/>
        </w:rPr>
        <w:t>–</w:t>
      </w:r>
      <w:r w:rsidRPr="007415D3">
        <w:rPr>
          <w:rFonts w:cs="David" w:hint="cs"/>
          <w:rtl/>
        </w:rPr>
        <w:t xml:space="preserve"> הוראות שעה לשנת 2007, סעיפים 26-19, עמ' 43-42. </w:t>
      </w:r>
    </w:p>
    <w:p w14:paraId="5C43760A" w14:textId="77777777" w:rsidR="007415D3" w:rsidRPr="007415D3" w:rsidRDefault="007415D3" w:rsidP="007415D3">
      <w:pPr>
        <w:bidi/>
        <w:jc w:val="both"/>
        <w:rPr>
          <w:rFonts w:cs="David" w:hint="cs"/>
          <w:rtl/>
        </w:rPr>
      </w:pPr>
    </w:p>
    <w:p w14:paraId="231440E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B0B1E55" w14:textId="77777777" w:rsidR="007415D3" w:rsidRPr="007415D3" w:rsidRDefault="007415D3" w:rsidP="007415D3">
      <w:pPr>
        <w:bidi/>
        <w:jc w:val="both"/>
        <w:rPr>
          <w:rFonts w:cs="David" w:hint="cs"/>
          <w:rtl/>
        </w:rPr>
      </w:pPr>
    </w:p>
    <w:p w14:paraId="54978E1A" w14:textId="77777777" w:rsidR="007415D3" w:rsidRPr="007415D3" w:rsidRDefault="007415D3" w:rsidP="007415D3">
      <w:pPr>
        <w:bidi/>
        <w:jc w:val="both"/>
        <w:rPr>
          <w:rFonts w:cs="David" w:hint="cs"/>
          <w:rtl/>
        </w:rPr>
      </w:pPr>
      <w:r w:rsidRPr="007415D3">
        <w:rPr>
          <w:rFonts w:cs="David" w:hint="cs"/>
          <w:rtl/>
        </w:rPr>
        <w:tab/>
        <w:t xml:space="preserve">גברתי היושבת-ראש, מאחר שאת כל הפרק הזה משאירים בוועדת הכנסת, לאור הודעתי מהבוקר, אני מציע להצביע עליו כמקשה אחת. </w:t>
      </w:r>
    </w:p>
    <w:p w14:paraId="55335283" w14:textId="77777777" w:rsidR="007415D3" w:rsidRPr="007415D3" w:rsidRDefault="007415D3" w:rsidP="007415D3">
      <w:pPr>
        <w:bidi/>
        <w:jc w:val="both"/>
        <w:rPr>
          <w:rFonts w:cs="David" w:hint="cs"/>
          <w:rtl/>
        </w:rPr>
      </w:pPr>
    </w:p>
    <w:p w14:paraId="2CF147F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F631A3C" w14:textId="77777777" w:rsidR="007415D3" w:rsidRPr="007415D3" w:rsidRDefault="007415D3" w:rsidP="007415D3">
      <w:pPr>
        <w:bidi/>
        <w:jc w:val="both"/>
        <w:rPr>
          <w:rFonts w:cs="David" w:hint="cs"/>
          <w:rtl/>
        </w:rPr>
      </w:pPr>
    </w:p>
    <w:p w14:paraId="57F25686" w14:textId="77777777" w:rsidR="007415D3" w:rsidRPr="007415D3" w:rsidRDefault="007415D3" w:rsidP="007415D3">
      <w:pPr>
        <w:bidi/>
        <w:jc w:val="both"/>
        <w:rPr>
          <w:rFonts w:cs="David" w:hint="cs"/>
          <w:rtl/>
        </w:rPr>
      </w:pPr>
      <w:r w:rsidRPr="007415D3">
        <w:rPr>
          <w:rFonts w:cs="David" w:hint="cs"/>
          <w:rtl/>
        </w:rPr>
        <w:tab/>
        <w:t xml:space="preserve">הצבעה על כל פרק ה'. למי מהחברים יש רצון להצביע סעיף סעיף? לא. </w:t>
      </w:r>
    </w:p>
    <w:p w14:paraId="06EE2DA5" w14:textId="77777777" w:rsidR="007415D3" w:rsidRPr="007415D3" w:rsidRDefault="007415D3" w:rsidP="007415D3">
      <w:pPr>
        <w:bidi/>
        <w:jc w:val="both"/>
        <w:rPr>
          <w:rFonts w:cs="David" w:hint="cs"/>
          <w:rtl/>
        </w:rPr>
      </w:pPr>
    </w:p>
    <w:p w14:paraId="7A59DA0C" w14:textId="77777777" w:rsidR="007415D3" w:rsidRPr="007415D3" w:rsidRDefault="007415D3" w:rsidP="007415D3">
      <w:pPr>
        <w:bidi/>
        <w:jc w:val="both"/>
        <w:rPr>
          <w:rFonts w:cs="David" w:hint="cs"/>
          <w:rtl/>
        </w:rPr>
      </w:pPr>
      <w:r w:rsidRPr="007415D3">
        <w:rPr>
          <w:rFonts w:cs="David" w:hint="cs"/>
          <w:rtl/>
        </w:rPr>
        <w:tab/>
        <w:t xml:space="preserve">מי בעד לפצל את פרק ה' </w:t>
      </w:r>
      <w:r w:rsidRPr="007415D3">
        <w:rPr>
          <w:rFonts w:cs="David"/>
          <w:rtl/>
        </w:rPr>
        <w:t>–</w:t>
      </w:r>
      <w:r w:rsidRPr="007415D3">
        <w:rPr>
          <w:rFonts w:cs="David" w:hint="cs"/>
          <w:rtl/>
        </w:rPr>
        <w:t xml:space="preserve"> הוראות שעה לשנת 2007 לפי סעיף 121?</w:t>
      </w:r>
    </w:p>
    <w:p w14:paraId="640EE6A8" w14:textId="77777777" w:rsidR="007415D3" w:rsidRPr="007415D3" w:rsidRDefault="007415D3" w:rsidP="007415D3">
      <w:pPr>
        <w:bidi/>
        <w:jc w:val="both"/>
        <w:rPr>
          <w:rFonts w:cs="David" w:hint="cs"/>
          <w:rtl/>
        </w:rPr>
      </w:pPr>
    </w:p>
    <w:p w14:paraId="2AB3B53E" w14:textId="77777777" w:rsidR="007415D3" w:rsidRPr="007415D3" w:rsidRDefault="007415D3" w:rsidP="007415D3">
      <w:pPr>
        <w:bidi/>
        <w:jc w:val="both"/>
        <w:rPr>
          <w:rFonts w:cs="David" w:hint="cs"/>
          <w:rtl/>
        </w:rPr>
      </w:pPr>
      <w:r w:rsidRPr="007415D3">
        <w:rPr>
          <w:rFonts w:cs="David" w:hint="cs"/>
          <w:rtl/>
        </w:rPr>
        <w:t>ה צ ב ע ה</w:t>
      </w:r>
    </w:p>
    <w:p w14:paraId="4B3CC8D0" w14:textId="77777777" w:rsidR="007415D3" w:rsidRPr="007415D3" w:rsidRDefault="007415D3" w:rsidP="007415D3">
      <w:pPr>
        <w:bidi/>
        <w:jc w:val="both"/>
        <w:rPr>
          <w:rFonts w:cs="David" w:hint="cs"/>
          <w:rtl/>
        </w:rPr>
      </w:pPr>
    </w:p>
    <w:p w14:paraId="75F0C3B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091B38D"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0A20129" w14:textId="77777777" w:rsidR="007415D3" w:rsidRPr="007415D3" w:rsidRDefault="007415D3" w:rsidP="007415D3">
      <w:pPr>
        <w:bidi/>
        <w:jc w:val="both"/>
        <w:rPr>
          <w:rFonts w:cs="David" w:hint="cs"/>
          <w:rtl/>
        </w:rPr>
      </w:pPr>
    </w:p>
    <w:p w14:paraId="4213730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F3104BF" w14:textId="77777777" w:rsidR="007415D3" w:rsidRPr="007415D3" w:rsidRDefault="007415D3" w:rsidP="007415D3">
      <w:pPr>
        <w:bidi/>
        <w:jc w:val="both"/>
        <w:rPr>
          <w:rFonts w:cs="David" w:hint="cs"/>
          <w:rtl/>
        </w:rPr>
      </w:pPr>
    </w:p>
    <w:p w14:paraId="1690037B" w14:textId="77777777" w:rsidR="007415D3" w:rsidRPr="007415D3" w:rsidRDefault="007415D3" w:rsidP="007415D3">
      <w:pPr>
        <w:bidi/>
        <w:jc w:val="both"/>
        <w:rPr>
          <w:rFonts w:cs="David" w:hint="cs"/>
          <w:rtl/>
        </w:rPr>
      </w:pPr>
      <w:r w:rsidRPr="007415D3">
        <w:rPr>
          <w:rFonts w:cs="David" w:hint="cs"/>
          <w:rtl/>
        </w:rPr>
        <w:tab/>
        <w:t xml:space="preserve">פרק ה' פוצל. </w:t>
      </w:r>
    </w:p>
    <w:p w14:paraId="2DE25555" w14:textId="77777777" w:rsidR="007415D3" w:rsidRPr="007415D3" w:rsidRDefault="007415D3" w:rsidP="007415D3">
      <w:pPr>
        <w:bidi/>
        <w:jc w:val="both"/>
        <w:rPr>
          <w:rFonts w:cs="David" w:hint="cs"/>
          <w:rtl/>
        </w:rPr>
      </w:pPr>
    </w:p>
    <w:p w14:paraId="5EF07AF0" w14:textId="77777777" w:rsidR="007415D3" w:rsidRPr="007415D3" w:rsidRDefault="007415D3" w:rsidP="007415D3">
      <w:pPr>
        <w:bidi/>
        <w:jc w:val="both"/>
        <w:rPr>
          <w:rFonts w:cs="David" w:hint="cs"/>
          <w:rtl/>
        </w:rPr>
      </w:pPr>
      <w:r w:rsidRPr="007415D3">
        <w:rPr>
          <w:rFonts w:cs="David" w:hint="cs"/>
          <w:u w:val="single"/>
          <w:rtl/>
        </w:rPr>
        <w:t>ראובן ריבלין:</w:t>
      </w:r>
    </w:p>
    <w:p w14:paraId="4AA939F4" w14:textId="77777777" w:rsidR="007415D3" w:rsidRPr="007415D3" w:rsidRDefault="007415D3" w:rsidP="007415D3">
      <w:pPr>
        <w:bidi/>
        <w:jc w:val="both"/>
        <w:rPr>
          <w:rFonts w:cs="David" w:hint="cs"/>
          <w:rtl/>
        </w:rPr>
      </w:pPr>
    </w:p>
    <w:p w14:paraId="59212DA4" w14:textId="77777777" w:rsidR="007415D3" w:rsidRPr="007415D3" w:rsidRDefault="007415D3" w:rsidP="007415D3">
      <w:pPr>
        <w:bidi/>
        <w:jc w:val="both"/>
        <w:rPr>
          <w:rFonts w:cs="David" w:hint="cs"/>
          <w:rtl/>
        </w:rPr>
      </w:pPr>
      <w:r w:rsidRPr="007415D3">
        <w:rPr>
          <w:rFonts w:cs="David" w:hint="cs"/>
          <w:rtl/>
        </w:rPr>
        <w:tab/>
        <w:t>לאיזו ועדה?</w:t>
      </w:r>
    </w:p>
    <w:p w14:paraId="68E0CAE9" w14:textId="77777777" w:rsidR="007415D3" w:rsidRPr="007415D3" w:rsidRDefault="007415D3" w:rsidP="007415D3">
      <w:pPr>
        <w:bidi/>
        <w:jc w:val="both"/>
        <w:rPr>
          <w:rFonts w:cs="David" w:hint="cs"/>
          <w:rtl/>
        </w:rPr>
      </w:pPr>
    </w:p>
    <w:p w14:paraId="12D540C9"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1A232754" w14:textId="77777777" w:rsidR="007415D3" w:rsidRPr="007415D3" w:rsidRDefault="007415D3" w:rsidP="007415D3">
      <w:pPr>
        <w:bidi/>
        <w:jc w:val="both"/>
        <w:rPr>
          <w:rFonts w:cs="David" w:hint="cs"/>
          <w:rtl/>
        </w:rPr>
      </w:pPr>
    </w:p>
    <w:p w14:paraId="51A87FDB" w14:textId="77777777" w:rsidR="007415D3" w:rsidRPr="007415D3" w:rsidRDefault="007415D3" w:rsidP="007415D3">
      <w:pPr>
        <w:bidi/>
        <w:jc w:val="both"/>
        <w:rPr>
          <w:rFonts w:cs="David" w:hint="cs"/>
          <w:rtl/>
        </w:rPr>
      </w:pPr>
      <w:r w:rsidRPr="007415D3">
        <w:rPr>
          <w:rFonts w:cs="David" w:hint="cs"/>
          <w:rtl/>
        </w:rPr>
        <w:tab/>
        <w:t xml:space="preserve">נשאר בוועדת הכנסת. יש לך בשורות טובות גם לפרק ו'? </w:t>
      </w:r>
    </w:p>
    <w:p w14:paraId="483DD331" w14:textId="77777777" w:rsidR="007415D3" w:rsidRPr="007415D3" w:rsidRDefault="007415D3" w:rsidP="007415D3">
      <w:pPr>
        <w:bidi/>
        <w:jc w:val="both"/>
        <w:rPr>
          <w:rFonts w:cs="David" w:hint="cs"/>
          <w:rtl/>
        </w:rPr>
      </w:pPr>
    </w:p>
    <w:p w14:paraId="06DBE87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D7161F6" w14:textId="77777777" w:rsidR="007415D3" w:rsidRPr="007415D3" w:rsidRDefault="007415D3" w:rsidP="007415D3">
      <w:pPr>
        <w:bidi/>
        <w:jc w:val="both"/>
        <w:rPr>
          <w:rFonts w:cs="David" w:hint="cs"/>
          <w:rtl/>
        </w:rPr>
      </w:pPr>
    </w:p>
    <w:p w14:paraId="41C80092" w14:textId="77777777" w:rsidR="007415D3" w:rsidRPr="007415D3" w:rsidRDefault="007415D3" w:rsidP="007415D3">
      <w:pPr>
        <w:bidi/>
        <w:jc w:val="both"/>
        <w:rPr>
          <w:rFonts w:cs="David" w:hint="cs"/>
          <w:rtl/>
        </w:rPr>
      </w:pPr>
      <w:r w:rsidRPr="007415D3">
        <w:rPr>
          <w:rFonts w:cs="David" w:hint="cs"/>
          <w:rtl/>
        </w:rPr>
        <w:tab/>
        <w:t xml:space="preserve">אני עוברת לפרק ו' </w:t>
      </w:r>
      <w:r w:rsidRPr="007415D3">
        <w:rPr>
          <w:rFonts w:cs="David"/>
          <w:rtl/>
        </w:rPr>
        <w:t>–</w:t>
      </w:r>
      <w:r w:rsidRPr="007415D3">
        <w:rPr>
          <w:rFonts w:cs="David" w:hint="cs"/>
          <w:rtl/>
        </w:rPr>
        <w:t xml:space="preserve"> גמלאות וקופות גמל, סעיפים 31-27. </w:t>
      </w:r>
    </w:p>
    <w:p w14:paraId="30CAB197" w14:textId="77777777" w:rsidR="007415D3" w:rsidRPr="007415D3" w:rsidRDefault="007415D3" w:rsidP="007415D3">
      <w:pPr>
        <w:bidi/>
        <w:jc w:val="both"/>
        <w:rPr>
          <w:rFonts w:cs="David" w:hint="cs"/>
          <w:rtl/>
        </w:rPr>
      </w:pPr>
    </w:p>
    <w:p w14:paraId="6B0BAB7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9BD1A18" w14:textId="77777777" w:rsidR="007415D3" w:rsidRPr="007415D3" w:rsidRDefault="007415D3" w:rsidP="007415D3">
      <w:pPr>
        <w:bidi/>
        <w:jc w:val="both"/>
        <w:rPr>
          <w:rFonts w:cs="David" w:hint="cs"/>
          <w:rtl/>
        </w:rPr>
      </w:pPr>
    </w:p>
    <w:p w14:paraId="269ED0EE" w14:textId="77777777" w:rsidR="007415D3" w:rsidRPr="007415D3" w:rsidRDefault="007415D3" w:rsidP="007415D3">
      <w:pPr>
        <w:bidi/>
        <w:jc w:val="both"/>
        <w:rPr>
          <w:rFonts w:cs="David" w:hint="cs"/>
          <w:rtl/>
        </w:rPr>
      </w:pPr>
      <w:r w:rsidRPr="007415D3">
        <w:rPr>
          <w:rFonts w:cs="David" w:hint="cs"/>
          <w:rtl/>
        </w:rPr>
        <w:tab/>
        <w:t xml:space="preserve">הפעם להשאיר, והכול לוועדת הכספים. כל הפרק לוועדת הכספים. </w:t>
      </w:r>
    </w:p>
    <w:p w14:paraId="35C1F581" w14:textId="77777777" w:rsidR="007415D3" w:rsidRPr="007415D3" w:rsidRDefault="007415D3" w:rsidP="007415D3">
      <w:pPr>
        <w:bidi/>
        <w:jc w:val="both"/>
        <w:rPr>
          <w:rFonts w:cs="David" w:hint="cs"/>
          <w:rtl/>
        </w:rPr>
      </w:pPr>
    </w:p>
    <w:p w14:paraId="6CF434C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F9A5544" w14:textId="77777777" w:rsidR="007415D3" w:rsidRPr="007415D3" w:rsidRDefault="007415D3" w:rsidP="007415D3">
      <w:pPr>
        <w:bidi/>
        <w:jc w:val="both"/>
        <w:rPr>
          <w:rFonts w:cs="David" w:hint="cs"/>
          <w:rtl/>
        </w:rPr>
      </w:pPr>
    </w:p>
    <w:p w14:paraId="0EC605EC" w14:textId="77777777" w:rsidR="007415D3" w:rsidRPr="007415D3" w:rsidRDefault="007415D3" w:rsidP="007415D3">
      <w:pPr>
        <w:bidi/>
        <w:jc w:val="both"/>
        <w:rPr>
          <w:rFonts w:cs="David" w:hint="cs"/>
          <w:rtl/>
        </w:rPr>
      </w:pPr>
      <w:r w:rsidRPr="007415D3">
        <w:rPr>
          <w:rFonts w:cs="David" w:hint="cs"/>
          <w:rtl/>
        </w:rPr>
        <w:tab/>
        <w:t>מדובר בנושא ניכוי קצבה של פנסיה.</w:t>
      </w:r>
      <w:r w:rsidRPr="007415D3">
        <w:rPr>
          <w:rFonts w:cs="David" w:hint="cs"/>
        </w:rPr>
        <w:t xml:space="preserve"> </w:t>
      </w:r>
      <w:r w:rsidRPr="007415D3">
        <w:rPr>
          <w:rFonts w:cs="David" w:hint="cs"/>
          <w:rtl/>
        </w:rPr>
        <w:t xml:space="preserve">נושא הגמלאות שייך לוועדת העבודה והרווחה. אני בעד העברתו לוועדת העבודה והרווחה. </w:t>
      </w:r>
    </w:p>
    <w:p w14:paraId="5DDDD7B8" w14:textId="77777777" w:rsidR="007415D3" w:rsidRPr="007415D3" w:rsidRDefault="007415D3" w:rsidP="007415D3">
      <w:pPr>
        <w:bidi/>
        <w:jc w:val="both"/>
        <w:rPr>
          <w:rFonts w:cs="David" w:hint="cs"/>
          <w:rtl/>
        </w:rPr>
      </w:pPr>
    </w:p>
    <w:p w14:paraId="22A99566"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ED51E94" w14:textId="77777777" w:rsidR="007415D3" w:rsidRPr="007415D3" w:rsidRDefault="007415D3" w:rsidP="007415D3">
      <w:pPr>
        <w:bidi/>
        <w:jc w:val="both"/>
        <w:rPr>
          <w:rFonts w:cs="David" w:hint="cs"/>
          <w:rtl/>
        </w:rPr>
      </w:pPr>
    </w:p>
    <w:p w14:paraId="3102FA45" w14:textId="77777777" w:rsidR="007415D3" w:rsidRPr="007415D3" w:rsidRDefault="007415D3" w:rsidP="007415D3">
      <w:pPr>
        <w:bidi/>
        <w:ind w:firstLine="567"/>
        <w:jc w:val="both"/>
        <w:rPr>
          <w:rFonts w:cs="David" w:hint="cs"/>
          <w:rtl/>
        </w:rPr>
      </w:pPr>
      <w:r w:rsidRPr="007415D3">
        <w:rPr>
          <w:rFonts w:cs="David" w:hint="cs"/>
          <w:rtl/>
        </w:rPr>
        <w:t xml:space="preserve">זו פגיעה חד-צדדית בזכויות של סוהרים ושוטרים. </w:t>
      </w:r>
    </w:p>
    <w:p w14:paraId="5A47EF20" w14:textId="77777777" w:rsidR="007415D3" w:rsidRPr="007415D3" w:rsidRDefault="007415D3" w:rsidP="007415D3">
      <w:pPr>
        <w:bidi/>
        <w:ind w:firstLine="567"/>
        <w:jc w:val="both"/>
        <w:rPr>
          <w:rFonts w:cs="David" w:hint="cs"/>
          <w:rtl/>
        </w:rPr>
      </w:pPr>
    </w:p>
    <w:p w14:paraId="14AD721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CFEE9E5" w14:textId="77777777" w:rsidR="007415D3" w:rsidRPr="007415D3" w:rsidRDefault="007415D3" w:rsidP="007415D3">
      <w:pPr>
        <w:bidi/>
        <w:ind w:firstLine="567"/>
        <w:jc w:val="both"/>
        <w:rPr>
          <w:rFonts w:cs="David" w:hint="cs"/>
          <w:rtl/>
        </w:rPr>
      </w:pPr>
    </w:p>
    <w:p w14:paraId="3A5FD49A" w14:textId="77777777" w:rsidR="007415D3" w:rsidRPr="007415D3" w:rsidRDefault="007415D3" w:rsidP="007415D3">
      <w:pPr>
        <w:bidi/>
        <w:ind w:firstLine="567"/>
        <w:jc w:val="both"/>
        <w:rPr>
          <w:rFonts w:cs="David" w:hint="cs"/>
          <w:rtl/>
        </w:rPr>
      </w:pPr>
      <w:r w:rsidRPr="007415D3">
        <w:rPr>
          <w:rFonts w:cs="David" w:hint="cs"/>
          <w:rtl/>
        </w:rPr>
        <w:t xml:space="preserve">שלי, זה לא יהיה. </w:t>
      </w:r>
    </w:p>
    <w:p w14:paraId="096BECB1" w14:textId="77777777" w:rsidR="007415D3" w:rsidRPr="007415D3" w:rsidRDefault="007415D3" w:rsidP="007415D3">
      <w:pPr>
        <w:bidi/>
        <w:ind w:firstLine="567"/>
        <w:jc w:val="both"/>
        <w:rPr>
          <w:rFonts w:cs="David" w:hint="cs"/>
          <w:rtl/>
        </w:rPr>
      </w:pPr>
    </w:p>
    <w:p w14:paraId="0C64067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459A81F" w14:textId="77777777" w:rsidR="007415D3" w:rsidRPr="007415D3" w:rsidRDefault="007415D3" w:rsidP="007415D3">
      <w:pPr>
        <w:bidi/>
        <w:ind w:firstLine="567"/>
        <w:jc w:val="both"/>
        <w:rPr>
          <w:rFonts w:cs="David" w:hint="cs"/>
          <w:rtl/>
        </w:rPr>
      </w:pPr>
    </w:p>
    <w:p w14:paraId="2E93AEBD" w14:textId="77777777" w:rsidR="007415D3" w:rsidRPr="007415D3" w:rsidRDefault="007415D3" w:rsidP="007415D3">
      <w:pPr>
        <w:bidi/>
        <w:ind w:firstLine="567"/>
        <w:jc w:val="both"/>
        <w:rPr>
          <w:rFonts w:cs="David" w:hint="cs"/>
          <w:rtl/>
        </w:rPr>
      </w:pPr>
      <w:r w:rsidRPr="007415D3">
        <w:rPr>
          <w:rFonts w:cs="David" w:hint="cs"/>
          <w:rtl/>
        </w:rPr>
        <w:t xml:space="preserve">אז תוריד את זה עכשיו. </w:t>
      </w:r>
    </w:p>
    <w:p w14:paraId="72A35DB3" w14:textId="77777777" w:rsidR="007415D3" w:rsidRPr="007415D3" w:rsidRDefault="007415D3" w:rsidP="007415D3">
      <w:pPr>
        <w:bidi/>
        <w:ind w:firstLine="567"/>
        <w:jc w:val="both"/>
        <w:rPr>
          <w:rFonts w:cs="David" w:hint="cs"/>
          <w:rtl/>
        </w:rPr>
      </w:pPr>
    </w:p>
    <w:p w14:paraId="004EA27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3BAEA85" w14:textId="77777777" w:rsidR="007415D3" w:rsidRPr="007415D3" w:rsidRDefault="007415D3" w:rsidP="007415D3">
      <w:pPr>
        <w:bidi/>
        <w:ind w:firstLine="567"/>
        <w:jc w:val="both"/>
        <w:rPr>
          <w:rFonts w:cs="David" w:hint="cs"/>
          <w:rtl/>
        </w:rPr>
      </w:pPr>
    </w:p>
    <w:p w14:paraId="14C3DADE" w14:textId="77777777" w:rsidR="007415D3" w:rsidRPr="007415D3" w:rsidRDefault="007415D3" w:rsidP="007415D3">
      <w:pPr>
        <w:bidi/>
        <w:ind w:firstLine="567"/>
        <w:jc w:val="both"/>
        <w:rPr>
          <w:rFonts w:cs="David" w:hint="cs"/>
          <w:rtl/>
        </w:rPr>
      </w:pPr>
      <w:r w:rsidRPr="007415D3">
        <w:rPr>
          <w:rFonts w:cs="David" w:hint="cs"/>
          <w:rtl/>
        </w:rPr>
        <w:t xml:space="preserve">לא רוצה להוריד את זה עכשיו. למה אני צריך לעשות כל דבר לפי מה שאת רוצה? </w:t>
      </w:r>
    </w:p>
    <w:p w14:paraId="38B043C0" w14:textId="77777777" w:rsidR="007415D3" w:rsidRPr="007415D3" w:rsidRDefault="007415D3" w:rsidP="007415D3">
      <w:pPr>
        <w:bidi/>
        <w:jc w:val="both"/>
        <w:rPr>
          <w:rFonts w:cs="David" w:hint="cs"/>
          <w:rtl/>
        </w:rPr>
      </w:pPr>
    </w:p>
    <w:p w14:paraId="5D23F311" w14:textId="77777777" w:rsidR="007415D3" w:rsidRPr="007415D3" w:rsidRDefault="007415D3" w:rsidP="007415D3">
      <w:pPr>
        <w:bidi/>
        <w:jc w:val="both"/>
        <w:rPr>
          <w:rFonts w:cs="David" w:hint="cs"/>
          <w:rtl/>
        </w:rPr>
      </w:pPr>
      <w:r w:rsidRPr="007415D3">
        <w:rPr>
          <w:rFonts w:cs="David" w:hint="cs"/>
          <w:u w:val="single"/>
          <w:rtl/>
        </w:rPr>
        <w:t>ראובן ריבלין:</w:t>
      </w:r>
    </w:p>
    <w:p w14:paraId="4730B69B" w14:textId="77777777" w:rsidR="007415D3" w:rsidRPr="007415D3" w:rsidRDefault="007415D3" w:rsidP="007415D3">
      <w:pPr>
        <w:bidi/>
        <w:jc w:val="both"/>
        <w:rPr>
          <w:rFonts w:cs="David" w:hint="cs"/>
          <w:rtl/>
        </w:rPr>
      </w:pPr>
    </w:p>
    <w:p w14:paraId="32DA3393" w14:textId="77777777" w:rsidR="007415D3" w:rsidRPr="007415D3" w:rsidRDefault="007415D3" w:rsidP="007415D3">
      <w:pPr>
        <w:bidi/>
        <w:jc w:val="both"/>
        <w:rPr>
          <w:rFonts w:cs="David" w:hint="cs"/>
          <w:rtl/>
        </w:rPr>
      </w:pPr>
      <w:r w:rsidRPr="007415D3">
        <w:rPr>
          <w:rFonts w:cs="David" w:hint="cs"/>
          <w:rtl/>
        </w:rPr>
        <w:tab/>
        <w:t>למה לא להשאיר את זה בוועדת הכספים?</w:t>
      </w:r>
    </w:p>
    <w:p w14:paraId="77F94B04" w14:textId="77777777" w:rsidR="007415D3" w:rsidRPr="007415D3" w:rsidRDefault="007415D3" w:rsidP="007415D3">
      <w:pPr>
        <w:bidi/>
        <w:jc w:val="both"/>
        <w:rPr>
          <w:rFonts w:cs="David" w:hint="cs"/>
          <w:rtl/>
        </w:rPr>
      </w:pPr>
    </w:p>
    <w:p w14:paraId="31BFD6A2" w14:textId="77777777" w:rsidR="007415D3" w:rsidRPr="007415D3" w:rsidRDefault="007415D3" w:rsidP="007415D3">
      <w:pPr>
        <w:bidi/>
        <w:jc w:val="both"/>
        <w:rPr>
          <w:rFonts w:cs="David" w:hint="cs"/>
          <w:rtl/>
        </w:rPr>
      </w:pPr>
      <w:r w:rsidRPr="007415D3">
        <w:rPr>
          <w:rFonts w:cs="David" w:hint="cs"/>
          <w:u w:val="single"/>
          <w:rtl/>
        </w:rPr>
        <w:t>דוד טל:</w:t>
      </w:r>
    </w:p>
    <w:p w14:paraId="2799DA32" w14:textId="77777777" w:rsidR="007415D3" w:rsidRPr="007415D3" w:rsidRDefault="007415D3" w:rsidP="007415D3">
      <w:pPr>
        <w:bidi/>
        <w:jc w:val="both"/>
        <w:rPr>
          <w:rFonts w:cs="David" w:hint="cs"/>
          <w:rtl/>
        </w:rPr>
      </w:pPr>
    </w:p>
    <w:p w14:paraId="545485BB" w14:textId="77777777" w:rsidR="007415D3" w:rsidRPr="007415D3" w:rsidRDefault="007415D3" w:rsidP="007415D3">
      <w:pPr>
        <w:bidi/>
        <w:jc w:val="both"/>
        <w:rPr>
          <w:rFonts w:cs="David" w:hint="cs"/>
          <w:rtl/>
        </w:rPr>
      </w:pPr>
      <w:r w:rsidRPr="007415D3">
        <w:rPr>
          <w:rFonts w:cs="David" w:hint="cs"/>
          <w:rtl/>
        </w:rPr>
        <w:tab/>
        <w:t xml:space="preserve">שלי, תגידי לו רק 50%. </w:t>
      </w:r>
    </w:p>
    <w:p w14:paraId="499B4168" w14:textId="77777777" w:rsidR="007415D3" w:rsidRPr="007415D3" w:rsidRDefault="007415D3" w:rsidP="007415D3">
      <w:pPr>
        <w:bidi/>
        <w:jc w:val="both"/>
        <w:rPr>
          <w:rFonts w:cs="David" w:hint="cs"/>
          <w:rtl/>
        </w:rPr>
      </w:pPr>
    </w:p>
    <w:p w14:paraId="642910E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679DA11" w14:textId="77777777" w:rsidR="007415D3" w:rsidRPr="007415D3" w:rsidRDefault="007415D3" w:rsidP="007415D3">
      <w:pPr>
        <w:bidi/>
        <w:jc w:val="both"/>
        <w:rPr>
          <w:rFonts w:cs="David" w:hint="cs"/>
          <w:rtl/>
        </w:rPr>
      </w:pPr>
    </w:p>
    <w:p w14:paraId="5BAF6C7B" w14:textId="77777777" w:rsidR="007415D3" w:rsidRPr="007415D3" w:rsidRDefault="007415D3" w:rsidP="007415D3">
      <w:pPr>
        <w:bidi/>
        <w:jc w:val="both"/>
        <w:rPr>
          <w:rFonts w:cs="David" w:hint="cs"/>
          <w:rtl/>
        </w:rPr>
      </w:pPr>
      <w:r w:rsidRPr="007415D3">
        <w:rPr>
          <w:rFonts w:cs="David" w:hint="cs"/>
          <w:rtl/>
        </w:rPr>
        <w:tab/>
        <w:t xml:space="preserve">אם הם רוצים על כל הפרק יחד, </w:t>
      </w:r>
    </w:p>
    <w:p w14:paraId="73E18E43" w14:textId="77777777" w:rsidR="007415D3" w:rsidRPr="007415D3" w:rsidRDefault="007415D3" w:rsidP="007415D3">
      <w:pPr>
        <w:bidi/>
        <w:jc w:val="both"/>
        <w:rPr>
          <w:rFonts w:cs="David" w:hint="cs"/>
          <w:rtl/>
        </w:rPr>
      </w:pPr>
    </w:p>
    <w:p w14:paraId="2F1B898A"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4E784DDF" w14:textId="77777777" w:rsidR="007415D3" w:rsidRPr="007415D3" w:rsidRDefault="007415D3" w:rsidP="007415D3">
      <w:pPr>
        <w:bidi/>
        <w:jc w:val="both"/>
        <w:rPr>
          <w:rFonts w:cs="David" w:hint="cs"/>
          <w:rtl/>
        </w:rPr>
      </w:pPr>
    </w:p>
    <w:p w14:paraId="78503C93" w14:textId="77777777" w:rsidR="007415D3" w:rsidRPr="007415D3" w:rsidRDefault="007415D3" w:rsidP="007415D3">
      <w:pPr>
        <w:bidi/>
        <w:jc w:val="both"/>
        <w:rPr>
          <w:rFonts w:cs="David" w:hint="cs"/>
          <w:rtl/>
        </w:rPr>
      </w:pPr>
      <w:r w:rsidRPr="007415D3">
        <w:rPr>
          <w:rFonts w:cs="David" w:hint="cs"/>
          <w:rtl/>
        </w:rPr>
        <w:tab/>
        <w:t xml:space="preserve">פגיעה בתנאי עבודה של סוהרים ושוטרים, שממילא מרוויחים פרוטות. </w:t>
      </w:r>
    </w:p>
    <w:p w14:paraId="3930C811" w14:textId="77777777" w:rsidR="007415D3" w:rsidRPr="007415D3" w:rsidRDefault="007415D3" w:rsidP="007415D3">
      <w:pPr>
        <w:bidi/>
        <w:jc w:val="both"/>
        <w:rPr>
          <w:rFonts w:cs="David" w:hint="cs"/>
          <w:rtl/>
        </w:rPr>
      </w:pPr>
    </w:p>
    <w:p w14:paraId="1F7806F9" w14:textId="77777777" w:rsidR="007415D3" w:rsidRPr="007415D3" w:rsidRDefault="007415D3" w:rsidP="007415D3">
      <w:pPr>
        <w:bidi/>
        <w:jc w:val="both"/>
        <w:rPr>
          <w:rFonts w:cs="David" w:hint="cs"/>
          <w:rtl/>
        </w:rPr>
      </w:pPr>
      <w:r w:rsidRPr="007415D3">
        <w:rPr>
          <w:rFonts w:cs="David" w:hint="cs"/>
          <w:u w:val="single"/>
          <w:rtl/>
        </w:rPr>
        <w:t>ראובן ריבלין:</w:t>
      </w:r>
    </w:p>
    <w:p w14:paraId="5AB04D48" w14:textId="77777777" w:rsidR="007415D3" w:rsidRPr="007415D3" w:rsidRDefault="007415D3" w:rsidP="007415D3">
      <w:pPr>
        <w:bidi/>
        <w:jc w:val="both"/>
        <w:rPr>
          <w:rFonts w:cs="David" w:hint="cs"/>
          <w:rtl/>
        </w:rPr>
      </w:pPr>
    </w:p>
    <w:p w14:paraId="3891A04B" w14:textId="77777777" w:rsidR="007415D3" w:rsidRPr="007415D3" w:rsidRDefault="007415D3" w:rsidP="007415D3">
      <w:pPr>
        <w:bidi/>
        <w:jc w:val="both"/>
        <w:rPr>
          <w:rFonts w:cs="David" w:hint="cs"/>
          <w:rtl/>
        </w:rPr>
      </w:pPr>
      <w:r w:rsidRPr="007415D3">
        <w:rPr>
          <w:rFonts w:cs="David" w:hint="cs"/>
          <w:rtl/>
        </w:rPr>
        <w:tab/>
        <w:t>שמענו. אנחנו מצביעים בעד פיצול.</w:t>
      </w:r>
    </w:p>
    <w:p w14:paraId="45BF2E9E" w14:textId="77777777" w:rsidR="007415D3" w:rsidRPr="007415D3" w:rsidRDefault="007415D3" w:rsidP="007415D3">
      <w:pPr>
        <w:bidi/>
        <w:jc w:val="both"/>
        <w:rPr>
          <w:rFonts w:cs="David" w:hint="cs"/>
          <w:rtl/>
        </w:rPr>
      </w:pPr>
    </w:p>
    <w:p w14:paraId="526C4747"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1EF74D81" w14:textId="77777777" w:rsidR="007415D3" w:rsidRPr="007415D3" w:rsidRDefault="007415D3" w:rsidP="007415D3">
      <w:pPr>
        <w:bidi/>
        <w:jc w:val="both"/>
        <w:rPr>
          <w:rFonts w:cs="David" w:hint="cs"/>
          <w:rtl/>
        </w:rPr>
      </w:pPr>
    </w:p>
    <w:p w14:paraId="1065181F" w14:textId="77777777" w:rsidR="007415D3" w:rsidRPr="007415D3" w:rsidRDefault="007415D3" w:rsidP="007415D3">
      <w:pPr>
        <w:bidi/>
        <w:jc w:val="both"/>
        <w:rPr>
          <w:rFonts w:cs="David" w:hint="cs"/>
          <w:rtl/>
        </w:rPr>
      </w:pPr>
      <w:r w:rsidRPr="007415D3">
        <w:rPr>
          <w:rFonts w:cs="David" w:hint="cs"/>
          <w:rtl/>
        </w:rPr>
        <w:tab/>
        <w:t xml:space="preserve">תעבירו. אתם קואליציה, מה אתם רוצים מאתנו? </w:t>
      </w:r>
    </w:p>
    <w:p w14:paraId="115B10F7" w14:textId="77777777" w:rsidR="007415D3" w:rsidRPr="007415D3" w:rsidRDefault="007415D3" w:rsidP="007415D3">
      <w:pPr>
        <w:bidi/>
        <w:jc w:val="both"/>
        <w:rPr>
          <w:rFonts w:cs="David" w:hint="cs"/>
          <w:rtl/>
        </w:rPr>
      </w:pPr>
    </w:p>
    <w:p w14:paraId="6DA693F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A8677F1" w14:textId="77777777" w:rsidR="007415D3" w:rsidRPr="007415D3" w:rsidRDefault="007415D3" w:rsidP="007415D3">
      <w:pPr>
        <w:bidi/>
        <w:jc w:val="both"/>
        <w:rPr>
          <w:rFonts w:cs="David" w:hint="cs"/>
          <w:rtl/>
        </w:rPr>
      </w:pPr>
    </w:p>
    <w:p w14:paraId="03B427E7" w14:textId="77777777" w:rsidR="007415D3" w:rsidRPr="007415D3" w:rsidRDefault="007415D3" w:rsidP="007415D3">
      <w:pPr>
        <w:bidi/>
        <w:jc w:val="both"/>
        <w:rPr>
          <w:rFonts w:cs="David" w:hint="cs"/>
          <w:rtl/>
        </w:rPr>
      </w:pPr>
      <w:r w:rsidRPr="007415D3">
        <w:rPr>
          <w:rFonts w:cs="David" w:hint="cs"/>
          <w:rtl/>
        </w:rPr>
        <w:tab/>
        <w:t xml:space="preserve">למה לא כל הפרק? </w:t>
      </w:r>
    </w:p>
    <w:p w14:paraId="316B8A1B" w14:textId="77777777" w:rsidR="007415D3" w:rsidRPr="007415D3" w:rsidRDefault="007415D3" w:rsidP="007415D3">
      <w:pPr>
        <w:bidi/>
        <w:jc w:val="both"/>
        <w:rPr>
          <w:rFonts w:cs="David" w:hint="cs"/>
          <w:rtl/>
        </w:rPr>
      </w:pPr>
    </w:p>
    <w:p w14:paraId="059E08B3" w14:textId="77777777" w:rsidR="007415D3" w:rsidRPr="007415D3" w:rsidRDefault="007415D3" w:rsidP="007415D3">
      <w:pPr>
        <w:bidi/>
        <w:jc w:val="both"/>
        <w:rPr>
          <w:rFonts w:cs="David" w:hint="cs"/>
          <w:rtl/>
        </w:rPr>
      </w:pPr>
      <w:r w:rsidRPr="007415D3">
        <w:rPr>
          <w:rFonts w:cs="David" w:hint="cs"/>
          <w:u w:val="single"/>
          <w:rtl/>
        </w:rPr>
        <w:t>ראובן ריבלין:</w:t>
      </w:r>
    </w:p>
    <w:p w14:paraId="1AC07B2B" w14:textId="77777777" w:rsidR="007415D3" w:rsidRPr="007415D3" w:rsidRDefault="007415D3" w:rsidP="007415D3">
      <w:pPr>
        <w:bidi/>
        <w:jc w:val="both"/>
        <w:rPr>
          <w:rFonts w:cs="David" w:hint="cs"/>
          <w:rtl/>
        </w:rPr>
      </w:pPr>
    </w:p>
    <w:p w14:paraId="6541E6AD" w14:textId="77777777" w:rsidR="007415D3" w:rsidRPr="007415D3" w:rsidRDefault="007415D3" w:rsidP="007415D3">
      <w:pPr>
        <w:bidi/>
        <w:jc w:val="both"/>
        <w:rPr>
          <w:rFonts w:cs="David" w:hint="cs"/>
          <w:rtl/>
        </w:rPr>
      </w:pPr>
      <w:r w:rsidRPr="007415D3">
        <w:rPr>
          <w:rFonts w:cs="David" w:hint="cs"/>
          <w:rtl/>
        </w:rPr>
        <w:tab/>
        <w:t xml:space="preserve">יש סעיפים שונים. </w:t>
      </w:r>
    </w:p>
    <w:p w14:paraId="2C3B74AF" w14:textId="77777777" w:rsidR="007415D3" w:rsidRPr="007415D3" w:rsidRDefault="007415D3" w:rsidP="007415D3">
      <w:pPr>
        <w:bidi/>
        <w:jc w:val="both"/>
        <w:rPr>
          <w:rFonts w:cs="David" w:hint="cs"/>
          <w:rtl/>
        </w:rPr>
      </w:pPr>
    </w:p>
    <w:p w14:paraId="7FF81E6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CB29A5F" w14:textId="77777777" w:rsidR="007415D3" w:rsidRPr="007415D3" w:rsidRDefault="007415D3" w:rsidP="007415D3">
      <w:pPr>
        <w:bidi/>
        <w:jc w:val="both"/>
        <w:rPr>
          <w:rFonts w:cs="David" w:hint="cs"/>
          <w:rtl/>
        </w:rPr>
      </w:pPr>
    </w:p>
    <w:p w14:paraId="1AD9299F" w14:textId="77777777" w:rsidR="007415D3" w:rsidRPr="007415D3" w:rsidRDefault="007415D3" w:rsidP="007415D3">
      <w:pPr>
        <w:bidi/>
        <w:jc w:val="both"/>
        <w:rPr>
          <w:rFonts w:cs="David" w:hint="cs"/>
          <w:rtl/>
        </w:rPr>
      </w:pPr>
      <w:r w:rsidRPr="007415D3">
        <w:rPr>
          <w:rFonts w:cs="David" w:hint="cs"/>
          <w:rtl/>
        </w:rPr>
        <w:tab/>
        <w:t xml:space="preserve">אני קוראת את סעיף 27: בסעיף 35 לחוק שירות המדינה (גמלאות) נקבעו כללים לעניין ניכוי קצבה ממי שזכאי במקביל לקצבה לפי שירות המדינה ולמשכורת מאוצר המדינה או מקופה ציבורית שקבעה הממשלה. הגיל לעניין הפסקת ניכוי כאמור נמוך לגבי שוטר, סוהר ועובד שירות הביטחון מאשר לעובדי מדינה אחרים, ומוצע להשוותו. עמדת הממשלה להשאיר, ולהעביר לוועדת הכספים. מי בעד להשאיר את זה במסגרת חוק ההסדרים? </w:t>
      </w:r>
    </w:p>
    <w:p w14:paraId="181E7D06" w14:textId="77777777" w:rsidR="007415D3" w:rsidRPr="007415D3" w:rsidRDefault="007415D3" w:rsidP="007415D3">
      <w:pPr>
        <w:bidi/>
        <w:jc w:val="both"/>
        <w:rPr>
          <w:rFonts w:cs="David" w:hint="cs"/>
          <w:rtl/>
        </w:rPr>
      </w:pPr>
    </w:p>
    <w:p w14:paraId="64AF14DC"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BC03947" w14:textId="77777777" w:rsidR="007415D3" w:rsidRPr="007415D3" w:rsidRDefault="007415D3" w:rsidP="007415D3">
      <w:pPr>
        <w:bidi/>
        <w:jc w:val="both"/>
        <w:rPr>
          <w:rFonts w:cs="David" w:hint="cs"/>
          <w:rtl/>
        </w:rPr>
      </w:pPr>
    </w:p>
    <w:p w14:paraId="08622E37" w14:textId="77777777" w:rsidR="007415D3" w:rsidRPr="007415D3" w:rsidRDefault="007415D3" w:rsidP="007415D3">
      <w:pPr>
        <w:bidi/>
        <w:jc w:val="both"/>
        <w:rPr>
          <w:rFonts w:cs="David" w:hint="cs"/>
          <w:rtl/>
        </w:rPr>
      </w:pPr>
      <w:r w:rsidRPr="007415D3">
        <w:rPr>
          <w:rFonts w:cs="David" w:hint="cs"/>
          <w:rtl/>
        </w:rPr>
        <w:tab/>
        <w:t xml:space="preserve">זו פגיעה בתנאי שוטרים וסוהרים, תדעו על מה אתם מצביעים. </w:t>
      </w:r>
    </w:p>
    <w:p w14:paraId="3993AA28" w14:textId="77777777" w:rsidR="007415D3" w:rsidRPr="007415D3" w:rsidRDefault="007415D3" w:rsidP="007415D3">
      <w:pPr>
        <w:bidi/>
        <w:jc w:val="both"/>
        <w:rPr>
          <w:rFonts w:cs="David" w:hint="cs"/>
          <w:rtl/>
        </w:rPr>
      </w:pPr>
    </w:p>
    <w:p w14:paraId="70F38084" w14:textId="77777777" w:rsidR="007415D3" w:rsidRPr="007415D3" w:rsidRDefault="007415D3" w:rsidP="007415D3">
      <w:pPr>
        <w:bidi/>
        <w:jc w:val="both"/>
        <w:rPr>
          <w:rFonts w:cs="David" w:hint="cs"/>
          <w:rtl/>
        </w:rPr>
      </w:pPr>
    </w:p>
    <w:p w14:paraId="48964CCD" w14:textId="77777777" w:rsidR="007415D3" w:rsidRPr="007415D3" w:rsidRDefault="007415D3" w:rsidP="007415D3">
      <w:pPr>
        <w:bidi/>
        <w:jc w:val="both"/>
        <w:rPr>
          <w:rFonts w:cs="David" w:hint="cs"/>
          <w:rtl/>
        </w:rPr>
      </w:pPr>
      <w:r w:rsidRPr="007415D3">
        <w:rPr>
          <w:rFonts w:cs="David" w:hint="cs"/>
          <w:rtl/>
        </w:rPr>
        <w:t>ה צ ב ע ה</w:t>
      </w:r>
    </w:p>
    <w:p w14:paraId="490D3042" w14:textId="77777777" w:rsidR="007415D3" w:rsidRPr="007415D3" w:rsidRDefault="007415D3" w:rsidP="007415D3">
      <w:pPr>
        <w:bidi/>
        <w:jc w:val="both"/>
        <w:rPr>
          <w:rFonts w:cs="David" w:hint="cs"/>
          <w:rtl/>
        </w:rPr>
      </w:pPr>
    </w:p>
    <w:p w14:paraId="1A01416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D35BAD8"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 </w:t>
      </w:r>
    </w:p>
    <w:p w14:paraId="514DC86F" w14:textId="77777777" w:rsidR="007415D3" w:rsidRPr="007415D3" w:rsidRDefault="007415D3" w:rsidP="007415D3">
      <w:pPr>
        <w:bidi/>
        <w:jc w:val="both"/>
        <w:rPr>
          <w:rFonts w:cs="David" w:hint="cs"/>
          <w:rtl/>
        </w:rPr>
      </w:pPr>
    </w:p>
    <w:p w14:paraId="300F2D9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15560A2" w14:textId="77777777" w:rsidR="007415D3" w:rsidRPr="007415D3" w:rsidRDefault="007415D3" w:rsidP="007415D3">
      <w:pPr>
        <w:bidi/>
        <w:jc w:val="both"/>
        <w:rPr>
          <w:rFonts w:cs="David" w:hint="cs"/>
          <w:rtl/>
        </w:rPr>
      </w:pPr>
    </w:p>
    <w:p w14:paraId="53691213" w14:textId="77777777" w:rsidR="007415D3" w:rsidRPr="007415D3" w:rsidRDefault="007415D3" w:rsidP="007415D3">
      <w:pPr>
        <w:bidi/>
        <w:jc w:val="both"/>
        <w:rPr>
          <w:rFonts w:cs="David" w:hint="cs"/>
          <w:rtl/>
        </w:rPr>
      </w:pPr>
      <w:r w:rsidRPr="007415D3">
        <w:rPr>
          <w:rFonts w:cs="David" w:hint="cs"/>
          <w:rtl/>
        </w:rPr>
        <w:tab/>
        <w:t xml:space="preserve">הצעת החוק תידון במסגרת חוק ההסדרים. מי בעד להעביר את זה לוועדת הכספים? </w:t>
      </w:r>
    </w:p>
    <w:p w14:paraId="00E739F9" w14:textId="77777777" w:rsidR="007415D3" w:rsidRPr="007415D3" w:rsidRDefault="007415D3" w:rsidP="007415D3">
      <w:pPr>
        <w:bidi/>
        <w:jc w:val="both"/>
        <w:rPr>
          <w:rFonts w:cs="David" w:hint="cs"/>
          <w:rtl/>
        </w:rPr>
      </w:pPr>
    </w:p>
    <w:p w14:paraId="41A7BB7B" w14:textId="77777777" w:rsidR="007415D3" w:rsidRPr="007415D3" w:rsidRDefault="007415D3" w:rsidP="007415D3">
      <w:pPr>
        <w:bidi/>
        <w:jc w:val="both"/>
        <w:rPr>
          <w:rFonts w:cs="David" w:hint="cs"/>
          <w:rtl/>
        </w:rPr>
      </w:pPr>
      <w:r w:rsidRPr="007415D3">
        <w:rPr>
          <w:rFonts w:cs="David" w:hint="cs"/>
          <w:rtl/>
        </w:rPr>
        <w:t>ה צ ב ע ה</w:t>
      </w:r>
    </w:p>
    <w:p w14:paraId="5AD03619" w14:textId="77777777" w:rsidR="007415D3" w:rsidRPr="007415D3" w:rsidRDefault="007415D3" w:rsidP="007415D3">
      <w:pPr>
        <w:bidi/>
        <w:jc w:val="both"/>
        <w:rPr>
          <w:rFonts w:cs="David" w:hint="cs"/>
          <w:rtl/>
        </w:rPr>
      </w:pPr>
    </w:p>
    <w:p w14:paraId="00B84F4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9C6036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C7C56A2" w14:textId="77777777" w:rsidR="007415D3" w:rsidRPr="007415D3" w:rsidRDefault="007415D3" w:rsidP="007415D3">
      <w:pPr>
        <w:bidi/>
        <w:jc w:val="both"/>
        <w:rPr>
          <w:rFonts w:cs="David" w:hint="cs"/>
          <w:rtl/>
        </w:rPr>
      </w:pPr>
    </w:p>
    <w:p w14:paraId="49148B9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43B50A8" w14:textId="77777777" w:rsidR="007415D3" w:rsidRPr="007415D3" w:rsidRDefault="007415D3" w:rsidP="007415D3">
      <w:pPr>
        <w:bidi/>
        <w:jc w:val="both"/>
        <w:rPr>
          <w:rFonts w:cs="David" w:hint="cs"/>
          <w:rtl/>
        </w:rPr>
      </w:pPr>
    </w:p>
    <w:p w14:paraId="62921718" w14:textId="77777777" w:rsidR="007415D3" w:rsidRPr="007415D3" w:rsidRDefault="007415D3" w:rsidP="007415D3">
      <w:pPr>
        <w:bidi/>
        <w:jc w:val="both"/>
        <w:rPr>
          <w:rFonts w:cs="David" w:hint="cs"/>
          <w:rtl/>
        </w:rPr>
      </w:pPr>
      <w:r w:rsidRPr="007415D3">
        <w:rPr>
          <w:rFonts w:cs="David" w:hint="cs"/>
          <w:rtl/>
        </w:rPr>
        <w:tab/>
        <w:t xml:space="preserve">הצעת החוק תעבור לדיון בוועדת הכספים. מדברים על בני סלע, בין הדפים בחוק ההסדרים לא מצאתי אותו. </w:t>
      </w:r>
    </w:p>
    <w:p w14:paraId="198CDA4C" w14:textId="77777777" w:rsidR="007415D3" w:rsidRPr="007415D3" w:rsidRDefault="007415D3" w:rsidP="007415D3">
      <w:pPr>
        <w:bidi/>
        <w:jc w:val="both"/>
        <w:rPr>
          <w:rFonts w:cs="David" w:hint="cs"/>
          <w:rtl/>
        </w:rPr>
      </w:pPr>
    </w:p>
    <w:p w14:paraId="4B9F62A3" w14:textId="77777777" w:rsidR="007415D3" w:rsidRPr="007415D3" w:rsidRDefault="007415D3" w:rsidP="007415D3">
      <w:pPr>
        <w:bidi/>
        <w:jc w:val="both"/>
        <w:rPr>
          <w:rFonts w:cs="David" w:hint="cs"/>
          <w:rtl/>
        </w:rPr>
      </w:pPr>
      <w:r w:rsidRPr="007415D3">
        <w:rPr>
          <w:rFonts w:cs="David" w:hint="cs"/>
          <w:u w:val="single"/>
          <w:rtl/>
        </w:rPr>
        <w:t>יורם מרציאנו:</w:t>
      </w:r>
    </w:p>
    <w:p w14:paraId="3C97D690" w14:textId="77777777" w:rsidR="007415D3" w:rsidRPr="007415D3" w:rsidRDefault="007415D3" w:rsidP="007415D3">
      <w:pPr>
        <w:bidi/>
        <w:jc w:val="both"/>
        <w:rPr>
          <w:rFonts w:cs="David" w:hint="cs"/>
          <w:rtl/>
        </w:rPr>
      </w:pPr>
    </w:p>
    <w:p w14:paraId="280F39DD" w14:textId="77777777" w:rsidR="007415D3" w:rsidRPr="007415D3" w:rsidRDefault="007415D3" w:rsidP="007415D3">
      <w:pPr>
        <w:bidi/>
        <w:jc w:val="both"/>
        <w:rPr>
          <w:rFonts w:cs="David" w:hint="cs"/>
          <w:rtl/>
        </w:rPr>
      </w:pPr>
      <w:r w:rsidRPr="007415D3">
        <w:rPr>
          <w:rFonts w:cs="David" w:hint="cs"/>
          <w:rtl/>
        </w:rPr>
        <w:tab/>
        <w:t xml:space="preserve">דיברנו על כך בהקשר של מעמדם של השוטרים, פגענו בשוטרים. </w:t>
      </w:r>
    </w:p>
    <w:p w14:paraId="6B2BAE2C" w14:textId="77777777" w:rsidR="007415D3" w:rsidRPr="007415D3" w:rsidRDefault="007415D3" w:rsidP="007415D3">
      <w:pPr>
        <w:bidi/>
        <w:jc w:val="both"/>
        <w:rPr>
          <w:rFonts w:cs="David" w:hint="cs"/>
          <w:rtl/>
        </w:rPr>
      </w:pPr>
    </w:p>
    <w:p w14:paraId="05C5B47D"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CA9E579" w14:textId="77777777" w:rsidR="007415D3" w:rsidRPr="007415D3" w:rsidRDefault="007415D3" w:rsidP="007415D3">
      <w:pPr>
        <w:bidi/>
        <w:ind w:firstLine="567"/>
        <w:jc w:val="both"/>
        <w:rPr>
          <w:rFonts w:cs="David" w:hint="cs"/>
          <w:rtl/>
        </w:rPr>
      </w:pPr>
    </w:p>
    <w:p w14:paraId="6CD50010" w14:textId="77777777" w:rsidR="007415D3" w:rsidRPr="007415D3" w:rsidRDefault="007415D3" w:rsidP="007415D3">
      <w:pPr>
        <w:bidi/>
        <w:ind w:firstLine="567"/>
        <w:jc w:val="both"/>
        <w:rPr>
          <w:rFonts w:cs="David" w:hint="cs"/>
          <w:rtl/>
        </w:rPr>
      </w:pPr>
      <w:r w:rsidRPr="007415D3">
        <w:rPr>
          <w:rFonts w:cs="David" w:hint="cs"/>
          <w:rtl/>
        </w:rPr>
        <w:t xml:space="preserve">יש הצעה לשנות את שם המשרד מ"המשרד לביטחון פנים" ל"מינהלת סלע". </w:t>
      </w:r>
    </w:p>
    <w:p w14:paraId="42704CFD" w14:textId="77777777" w:rsidR="007415D3" w:rsidRPr="007415D3" w:rsidRDefault="007415D3" w:rsidP="007415D3">
      <w:pPr>
        <w:bidi/>
        <w:ind w:firstLine="567"/>
        <w:jc w:val="both"/>
        <w:rPr>
          <w:rFonts w:cs="David" w:hint="cs"/>
          <w:rtl/>
        </w:rPr>
      </w:pPr>
    </w:p>
    <w:p w14:paraId="6946646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C865267" w14:textId="77777777" w:rsidR="007415D3" w:rsidRPr="007415D3" w:rsidRDefault="007415D3" w:rsidP="007415D3">
      <w:pPr>
        <w:bidi/>
        <w:ind w:firstLine="567"/>
        <w:jc w:val="both"/>
        <w:rPr>
          <w:rFonts w:cs="David" w:hint="cs"/>
          <w:rtl/>
        </w:rPr>
      </w:pPr>
    </w:p>
    <w:p w14:paraId="58141FD8" w14:textId="77777777" w:rsidR="007415D3" w:rsidRPr="007415D3" w:rsidRDefault="007415D3" w:rsidP="007415D3">
      <w:pPr>
        <w:bidi/>
        <w:ind w:firstLine="567"/>
        <w:jc w:val="both"/>
        <w:rPr>
          <w:rFonts w:cs="David" w:hint="cs"/>
          <w:rtl/>
        </w:rPr>
      </w:pPr>
      <w:r w:rsidRPr="007415D3">
        <w:rPr>
          <w:rFonts w:cs="David" w:hint="cs"/>
          <w:rtl/>
        </w:rPr>
        <w:t xml:space="preserve">עוברים לסעיף 28: תיקון חוק שירות הקבע בצבא הגנה לישראל (גמלאות) [נוסח משולב], התשמ"ה-1985. </w:t>
      </w:r>
    </w:p>
    <w:p w14:paraId="171686ED" w14:textId="77777777" w:rsidR="007415D3" w:rsidRPr="007415D3" w:rsidRDefault="007415D3" w:rsidP="007415D3">
      <w:pPr>
        <w:bidi/>
        <w:ind w:firstLine="567"/>
        <w:jc w:val="both"/>
        <w:rPr>
          <w:rFonts w:cs="David" w:hint="cs"/>
          <w:rtl/>
        </w:rPr>
      </w:pPr>
    </w:p>
    <w:p w14:paraId="5642E353"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F17CDF4" w14:textId="77777777" w:rsidR="007415D3" w:rsidRPr="007415D3" w:rsidRDefault="007415D3" w:rsidP="007415D3">
      <w:pPr>
        <w:bidi/>
        <w:ind w:firstLine="567"/>
        <w:jc w:val="both"/>
        <w:rPr>
          <w:rFonts w:cs="David" w:hint="cs"/>
          <w:rtl/>
        </w:rPr>
      </w:pPr>
    </w:p>
    <w:p w14:paraId="2F44EB93" w14:textId="77777777" w:rsidR="007415D3" w:rsidRPr="007415D3" w:rsidRDefault="007415D3" w:rsidP="007415D3">
      <w:pPr>
        <w:bidi/>
        <w:ind w:firstLine="567"/>
        <w:jc w:val="both"/>
        <w:rPr>
          <w:rFonts w:cs="David" w:hint="cs"/>
          <w:rtl/>
        </w:rPr>
      </w:pPr>
      <w:r w:rsidRPr="007415D3">
        <w:rPr>
          <w:rFonts w:cs="David" w:hint="cs"/>
          <w:rtl/>
        </w:rPr>
        <w:t xml:space="preserve">עכשיו פוגעים במשרתי הקבע. </w:t>
      </w:r>
    </w:p>
    <w:p w14:paraId="020E2964" w14:textId="77777777" w:rsidR="007415D3" w:rsidRPr="007415D3" w:rsidRDefault="007415D3" w:rsidP="007415D3">
      <w:pPr>
        <w:bidi/>
        <w:ind w:firstLine="567"/>
        <w:jc w:val="both"/>
        <w:rPr>
          <w:rFonts w:cs="David" w:hint="cs"/>
          <w:rtl/>
        </w:rPr>
      </w:pPr>
    </w:p>
    <w:p w14:paraId="7456A3A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AD09AE7" w14:textId="77777777" w:rsidR="007415D3" w:rsidRPr="007415D3" w:rsidRDefault="007415D3" w:rsidP="007415D3">
      <w:pPr>
        <w:bidi/>
        <w:ind w:firstLine="567"/>
        <w:jc w:val="both"/>
        <w:rPr>
          <w:rFonts w:cs="David" w:hint="cs"/>
          <w:rtl/>
        </w:rPr>
      </w:pPr>
    </w:p>
    <w:p w14:paraId="6FD3760B" w14:textId="77777777" w:rsidR="007415D3" w:rsidRPr="007415D3" w:rsidRDefault="007415D3" w:rsidP="007415D3">
      <w:pPr>
        <w:bidi/>
        <w:ind w:firstLine="567"/>
        <w:jc w:val="both"/>
        <w:rPr>
          <w:rFonts w:cs="David" w:hint="cs"/>
          <w:rtl/>
        </w:rPr>
      </w:pPr>
      <w:r w:rsidRPr="007415D3">
        <w:rPr>
          <w:rFonts w:cs="David" w:hint="cs"/>
          <w:rtl/>
        </w:rPr>
        <w:t>בסעיף 35 לחוק שירות המדינה (גמלאות) נקבעו כללים לעניין ניכוי קצבה ממי שזכאי במקביל לקצבה לפי שירות המדינה ולמשכורת מאוצר המדינה או מקופה ציבורית שקבעה הממשלה; הגיל לעניין הפסקת ניכוי כאמור נמוך לגבי שוטר, סוהר ועובד שירות הביטחון מאשר לגבי עובדי מדינה אחרים. מוצע להשוותו. עמדת הממשלה: להשאיר את הצעת החוק במסגרת חוק ההסדרים. מי בעד?</w:t>
      </w:r>
    </w:p>
    <w:p w14:paraId="1E6473F1" w14:textId="77777777" w:rsidR="007415D3" w:rsidRPr="007415D3" w:rsidRDefault="007415D3" w:rsidP="007415D3">
      <w:pPr>
        <w:bidi/>
        <w:ind w:firstLine="567"/>
        <w:jc w:val="both"/>
        <w:rPr>
          <w:rFonts w:cs="David" w:hint="cs"/>
          <w:rtl/>
        </w:rPr>
      </w:pPr>
    </w:p>
    <w:p w14:paraId="0EC0A66B" w14:textId="77777777" w:rsidR="007415D3" w:rsidRPr="007415D3" w:rsidRDefault="007415D3" w:rsidP="007415D3">
      <w:pPr>
        <w:bidi/>
        <w:jc w:val="both"/>
        <w:rPr>
          <w:rFonts w:cs="David" w:hint="cs"/>
          <w:rtl/>
        </w:rPr>
      </w:pPr>
      <w:r w:rsidRPr="007415D3">
        <w:rPr>
          <w:rFonts w:cs="David" w:hint="cs"/>
          <w:rtl/>
        </w:rPr>
        <w:t>ה צ ב ע ה</w:t>
      </w:r>
    </w:p>
    <w:p w14:paraId="0FBCFD63" w14:textId="77777777" w:rsidR="007415D3" w:rsidRPr="007415D3" w:rsidRDefault="007415D3" w:rsidP="007415D3">
      <w:pPr>
        <w:bidi/>
        <w:ind w:firstLine="567"/>
        <w:jc w:val="both"/>
        <w:rPr>
          <w:rFonts w:cs="David" w:hint="cs"/>
          <w:rtl/>
        </w:rPr>
      </w:pPr>
    </w:p>
    <w:p w14:paraId="6051806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1B6D2A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DBCC442" w14:textId="77777777" w:rsidR="007415D3" w:rsidRPr="007415D3" w:rsidRDefault="007415D3" w:rsidP="007415D3">
      <w:pPr>
        <w:bidi/>
        <w:jc w:val="both"/>
        <w:rPr>
          <w:rFonts w:cs="David" w:hint="cs"/>
          <w:rtl/>
        </w:rPr>
      </w:pPr>
    </w:p>
    <w:p w14:paraId="5DC2058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75AAE95" w14:textId="77777777" w:rsidR="007415D3" w:rsidRPr="007415D3" w:rsidRDefault="007415D3" w:rsidP="007415D3">
      <w:pPr>
        <w:bidi/>
        <w:jc w:val="both"/>
        <w:rPr>
          <w:rFonts w:cs="David" w:hint="cs"/>
          <w:rtl/>
        </w:rPr>
      </w:pPr>
    </w:p>
    <w:p w14:paraId="6CE88037" w14:textId="77777777" w:rsidR="007415D3" w:rsidRPr="007415D3" w:rsidRDefault="007415D3" w:rsidP="007415D3">
      <w:pPr>
        <w:bidi/>
        <w:jc w:val="both"/>
        <w:rPr>
          <w:rFonts w:cs="David" w:hint="cs"/>
          <w:rtl/>
        </w:rPr>
      </w:pPr>
      <w:r w:rsidRPr="007415D3">
        <w:rPr>
          <w:rFonts w:cs="David" w:hint="cs"/>
          <w:rtl/>
        </w:rPr>
        <w:tab/>
        <w:t xml:space="preserve">אושר. מי בעד דיון בוועדת הכספים? </w:t>
      </w:r>
    </w:p>
    <w:p w14:paraId="2E8BA203" w14:textId="77777777" w:rsidR="007415D3" w:rsidRPr="007415D3" w:rsidRDefault="007415D3" w:rsidP="007415D3">
      <w:pPr>
        <w:bidi/>
        <w:jc w:val="both"/>
        <w:rPr>
          <w:rFonts w:cs="David" w:hint="cs"/>
          <w:rtl/>
        </w:rPr>
      </w:pPr>
    </w:p>
    <w:p w14:paraId="3DD31373" w14:textId="77777777" w:rsidR="007415D3" w:rsidRPr="007415D3" w:rsidRDefault="007415D3" w:rsidP="007415D3">
      <w:pPr>
        <w:bidi/>
        <w:jc w:val="both"/>
        <w:rPr>
          <w:rFonts w:cs="David" w:hint="cs"/>
          <w:rtl/>
        </w:rPr>
      </w:pPr>
      <w:r w:rsidRPr="007415D3">
        <w:rPr>
          <w:rFonts w:cs="David" w:hint="cs"/>
          <w:rtl/>
        </w:rPr>
        <w:t>ה צ ב ע ה</w:t>
      </w:r>
    </w:p>
    <w:p w14:paraId="659DEBC1" w14:textId="77777777" w:rsidR="007415D3" w:rsidRPr="007415D3" w:rsidRDefault="007415D3" w:rsidP="007415D3">
      <w:pPr>
        <w:bidi/>
        <w:jc w:val="both"/>
        <w:rPr>
          <w:rFonts w:cs="David" w:hint="cs"/>
          <w:rtl/>
        </w:rPr>
      </w:pPr>
    </w:p>
    <w:p w14:paraId="766A482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65F798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7C61D10" w14:textId="77777777" w:rsidR="007415D3" w:rsidRPr="007415D3" w:rsidRDefault="007415D3" w:rsidP="007415D3">
      <w:pPr>
        <w:bidi/>
        <w:jc w:val="both"/>
        <w:rPr>
          <w:rFonts w:cs="David" w:hint="cs"/>
          <w:rtl/>
        </w:rPr>
      </w:pPr>
    </w:p>
    <w:p w14:paraId="0655D3A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5A60D7B" w14:textId="77777777" w:rsidR="007415D3" w:rsidRPr="007415D3" w:rsidRDefault="007415D3" w:rsidP="007415D3">
      <w:pPr>
        <w:bidi/>
        <w:jc w:val="both"/>
        <w:rPr>
          <w:rFonts w:cs="David" w:hint="cs"/>
          <w:rtl/>
        </w:rPr>
      </w:pPr>
    </w:p>
    <w:p w14:paraId="6E5FF0A9" w14:textId="77777777" w:rsidR="007415D3" w:rsidRPr="007415D3" w:rsidRDefault="007415D3" w:rsidP="007415D3">
      <w:pPr>
        <w:bidi/>
        <w:jc w:val="both"/>
        <w:rPr>
          <w:rFonts w:cs="David" w:hint="cs"/>
          <w:rtl/>
        </w:rPr>
      </w:pPr>
      <w:r w:rsidRPr="007415D3">
        <w:rPr>
          <w:rFonts w:cs="David" w:hint="cs"/>
          <w:rtl/>
        </w:rPr>
        <w:tab/>
        <w:t xml:space="preserve">הצעת החוק תישאר במסגרת חוק ההסדרים ותועבר לדיון בוועדת הכספים. </w:t>
      </w:r>
    </w:p>
    <w:p w14:paraId="71A08072" w14:textId="77777777" w:rsidR="007415D3" w:rsidRPr="007415D3" w:rsidRDefault="007415D3" w:rsidP="007415D3">
      <w:pPr>
        <w:bidi/>
        <w:jc w:val="both"/>
        <w:rPr>
          <w:rFonts w:cs="David" w:hint="cs"/>
          <w:rtl/>
        </w:rPr>
      </w:pPr>
    </w:p>
    <w:p w14:paraId="356C9BC3" w14:textId="77777777" w:rsidR="007415D3" w:rsidRPr="007415D3" w:rsidRDefault="007415D3" w:rsidP="007415D3">
      <w:pPr>
        <w:bidi/>
        <w:jc w:val="both"/>
        <w:rPr>
          <w:rFonts w:cs="David" w:hint="cs"/>
          <w:rtl/>
        </w:rPr>
      </w:pPr>
      <w:r w:rsidRPr="007415D3">
        <w:rPr>
          <w:rFonts w:cs="David" w:hint="cs"/>
          <w:rtl/>
        </w:rPr>
        <w:tab/>
        <w:t xml:space="preserve">סעיף 30-29: תיקון חוק התוכנית להבראת כלכלת ישראל (תיקוני חקיקה) להשגת יעדי התקציב והמדיניות הכלכלית לשנות הכספים 2003 ו-2004, התשס"ג-2003. העברת כספים המנוכים ממשכורתו של עובד או של נושא משרה, למימון הסדר הפנסיה, ישמשו אך ורק לתשלום קצבה לאותו עובד שממנו נוכו הכספים או לשאיריו ולא לעניין החזר תשלומים של עובד אחר. לשם כך נקבע גם כי ניהול כספים המנוכים על-ידי המדינה ייעשה בחשבון בנק נפרד, וכן כי הכספים המנוכים כאמור לא יהיו ניתנים לשיעבוד או לעיקול. תחילתו של הסדר זה ביום 1.1.2008, ולגבי קרן חדשה שאושרה לפני יום התחילה </w:t>
      </w:r>
      <w:r w:rsidRPr="007415D3">
        <w:rPr>
          <w:rFonts w:cs="David"/>
          <w:rtl/>
        </w:rPr>
        <w:t>–</w:t>
      </w:r>
      <w:r w:rsidRPr="007415D3">
        <w:rPr>
          <w:rFonts w:cs="David" w:hint="cs"/>
          <w:rtl/>
        </w:rPr>
        <w:t xml:space="preserve"> במועד מתן האישור. </w:t>
      </w:r>
    </w:p>
    <w:p w14:paraId="22A0558B" w14:textId="77777777" w:rsidR="007415D3" w:rsidRPr="007415D3" w:rsidRDefault="007415D3" w:rsidP="007415D3">
      <w:pPr>
        <w:bidi/>
        <w:jc w:val="both"/>
        <w:rPr>
          <w:rFonts w:cs="David" w:hint="cs"/>
          <w:rtl/>
        </w:rPr>
      </w:pPr>
    </w:p>
    <w:p w14:paraId="7BFE76D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C21B234" w14:textId="77777777" w:rsidR="007415D3" w:rsidRPr="007415D3" w:rsidRDefault="007415D3" w:rsidP="007415D3">
      <w:pPr>
        <w:bidi/>
        <w:jc w:val="both"/>
        <w:rPr>
          <w:rFonts w:cs="David" w:hint="cs"/>
          <w:rtl/>
        </w:rPr>
      </w:pPr>
    </w:p>
    <w:p w14:paraId="63BE5339" w14:textId="77777777" w:rsidR="007415D3" w:rsidRPr="007415D3" w:rsidRDefault="007415D3" w:rsidP="007415D3">
      <w:pPr>
        <w:bidi/>
        <w:jc w:val="both"/>
        <w:rPr>
          <w:rFonts w:cs="David" w:hint="cs"/>
          <w:rtl/>
        </w:rPr>
      </w:pPr>
      <w:r w:rsidRPr="007415D3">
        <w:rPr>
          <w:rFonts w:cs="David" w:hint="cs"/>
          <w:rtl/>
        </w:rPr>
        <w:tab/>
        <w:t xml:space="preserve">אז מה זה קשור לחוק ההסדרים, אם זה ל-2008? אין גבול על מה שאתם מוכנים להצביע? יש לנו שנה לחוקק את זה. </w:t>
      </w:r>
    </w:p>
    <w:p w14:paraId="178BA5EC" w14:textId="77777777" w:rsidR="007415D3" w:rsidRPr="007415D3" w:rsidRDefault="007415D3" w:rsidP="007415D3">
      <w:pPr>
        <w:bidi/>
        <w:jc w:val="both"/>
        <w:rPr>
          <w:rFonts w:cs="David" w:hint="cs"/>
          <w:rtl/>
        </w:rPr>
      </w:pPr>
    </w:p>
    <w:p w14:paraId="63691E02"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2B1134F" w14:textId="77777777" w:rsidR="007415D3" w:rsidRPr="007415D3" w:rsidRDefault="007415D3" w:rsidP="007415D3">
      <w:pPr>
        <w:bidi/>
        <w:jc w:val="both"/>
        <w:rPr>
          <w:rFonts w:cs="David" w:hint="cs"/>
          <w:rtl/>
        </w:rPr>
      </w:pPr>
    </w:p>
    <w:p w14:paraId="6E3E9CB5" w14:textId="77777777" w:rsidR="007415D3" w:rsidRPr="007415D3" w:rsidRDefault="007415D3" w:rsidP="007415D3">
      <w:pPr>
        <w:bidi/>
        <w:jc w:val="both"/>
        <w:rPr>
          <w:rFonts w:cs="David" w:hint="cs"/>
          <w:rtl/>
        </w:rPr>
      </w:pPr>
      <w:r w:rsidRPr="007415D3">
        <w:rPr>
          <w:rFonts w:cs="David" w:hint="cs"/>
          <w:rtl/>
        </w:rPr>
        <w:tab/>
        <w:t>גברתי היושבת-ראש, תחולת עיקריה של ההוראה ב-1 בינואר 2008. אז למה אנחנו צריכים להצביע על זה עכשיו, בחוק ההסדרים?</w:t>
      </w:r>
    </w:p>
    <w:p w14:paraId="730EB1E1" w14:textId="77777777" w:rsidR="007415D3" w:rsidRPr="007415D3" w:rsidRDefault="007415D3" w:rsidP="007415D3">
      <w:pPr>
        <w:bidi/>
        <w:jc w:val="both"/>
        <w:rPr>
          <w:rFonts w:cs="David" w:hint="cs"/>
          <w:rtl/>
        </w:rPr>
      </w:pPr>
    </w:p>
    <w:p w14:paraId="15CAF4C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61C7F3C" w14:textId="77777777" w:rsidR="007415D3" w:rsidRPr="007415D3" w:rsidRDefault="007415D3" w:rsidP="007415D3">
      <w:pPr>
        <w:bidi/>
        <w:jc w:val="both"/>
        <w:rPr>
          <w:rFonts w:cs="David" w:hint="cs"/>
          <w:rtl/>
        </w:rPr>
      </w:pPr>
    </w:p>
    <w:p w14:paraId="2E49E296" w14:textId="77777777" w:rsidR="007415D3" w:rsidRPr="007415D3" w:rsidRDefault="007415D3" w:rsidP="007415D3">
      <w:pPr>
        <w:bidi/>
        <w:jc w:val="both"/>
        <w:rPr>
          <w:rFonts w:cs="David" w:hint="cs"/>
          <w:rtl/>
        </w:rPr>
      </w:pPr>
      <w:r w:rsidRPr="007415D3">
        <w:rPr>
          <w:rFonts w:cs="David" w:hint="cs"/>
          <w:rtl/>
        </w:rPr>
        <w:tab/>
        <w:t xml:space="preserve">נשאל את הממשלה מה עמדתה. </w:t>
      </w:r>
    </w:p>
    <w:p w14:paraId="63865A66" w14:textId="77777777" w:rsidR="007415D3" w:rsidRPr="007415D3" w:rsidRDefault="007415D3" w:rsidP="007415D3">
      <w:pPr>
        <w:bidi/>
        <w:jc w:val="both"/>
        <w:rPr>
          <w:rFonts w:cs="David" w:hint="cs"/>
          <w:rtl/>
        </w:rPr>
      </w:pPr>
    </w:p>
    <w:p w14:paraId="3446E6F4"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1F16E7B3" w14:textId="77777777" w:rsidR="007415D3" w:rsidRPr="007415D3" w:rsidRDefault="007415D3" w:rsidP="007415D3">
      <w:pPr>
        <w:bidi/>
        <w:jc w:val="both"/>
        <w:rPr>
          <w:rFonts w:cs="David" w:hint="cs"/>
          <w:rtl/>
        </w:rPr>
      </w:pPr>
    </w:p>
    <w:p w14:paraId="4CC37553" w14:textId="77777777" w:rsidR="007415D3" w:rsidRPr="007415D3" w:rsidRDefault="007415D3" w:rsidP="007415D3">
      <w:pPr>
        <w:bidi/>
        <w:jc w:val="both"/>
        <w:rPr>
          <w:rFonts w:cs="David" w:hint="cs"/>
          <w:rtl/>
        </w:rPr>
      </w:pPr>
      <w:r w:rsidRPr="007415D3">
        <w:rPr>
          <w:rFonts w:cs="David" w:hint="cs"/>
          <w:rtl/>
        </w:rPr>
        <w:tab/>
        <w:t xml:space="preserve">יש לי בקשה, למה את מקריאה את הסעיפים? אנחנו לא יודעים לקרוא. </w:t>
      </w:r>
    </w:p>
    <w:p w14:paraId="0178CCF2" w14:textId="77777777" w:rsidR="007415D3" w:rsidRPr="007415D3" w:rsidRDefault="007415D3" w:rsidP="007415D3">
      <w:pPr>
        <w:bidi/>
        <w:jc w:val="both"/>
        <w:rPr>
          <w:rFonts w:cs="David" w:hint="cs"/>
          <w:rtl/>
        </w:rPr>
      </w:pPr>
    </w:p>
    <w:p w14:paraId="125B0096"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48323576" w14:textId="77777777" w:rsidR="007415D3" w:rsidRPr="007415D3" w:rsidRDefault="007415D3" w:rsidP="007415D3">
      <w:pPr>
        <w:bidi/>
        <w:jc w:val="both"/>
        <w:rPr>
          <w:rFonts w:cs="David" w:hint="cs"/>
          <w:rtl/>
        </w:rPr>
      </w:pPr>
    </w:p>
    <w:p w14:paraId="4939D356" w14:textId="77777777" w:rsidR="007415D3" w:rsidRPr="007415D3" w:rsidRDefault="007415D3" w:rsidP="007415D3">
      <w:pPr>
        <w:bidi/>
        <w:jc w:val="both"/>
        <w:rPr>
          <w:rFonts w:cs="David" w:hint="cs"/>
          <w:rtl/>
        </w:rPr>
      </w:pPr>
      <w:r w:rsidRPr="007415D3">
        <w:rPr>
          <w:rFonts w:cs="David" w:hint="cs"/>
          <w:rtl/>
        </w:rPr>
        <w:tab/>
        <w:t xml:space="preserve">יש בקשה של חברי הכנסת שאקרא את הפירוט. אין לי בעיה לא להקריא. </w:t>
      </w:r>
    </w:p>
    <w:p w14:paraId="4A6D55C5" w14:textId="77777777" w:rsidR="007415D3" w:rsidRPr="007415D3" w:rsidRDefault="007415D3" w:rsidP="007415D3">
      <w:pPr>
        <w:bidi/>
        <w:jc w:val="both"/>
        <w:rPr>
          <w:rFonts w:cs="David" w:hint="cs"/>
          <w:rtl/>
        </w:rPr>
      </w:pPr>
    </w:p>
    <w:p w14:paraId="5F804400"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56BDA13F" w14:textId="77777777" w:rsidR="007415D3" w:rsidRPr="007415D3" w:rsidRDefault="007415D3" w:rsidP="007415D3">
      <w:pPr>
        <w:bidi/>
        <w:jc w:val="both"/>
        <w:rPr>
          <w:rFonts w:cs="David" w:hint="cs"/>
          <w:rtl/>
        </w:rPr>
      </w:pPr>
    </w:p>
    <w:p w14:paraId="43DFC148" w14:textId="77777777" w:rsidR="007415D3" w:rsidRPr="007415D3" w:rsidRDefault="007415D3" w:rsidP="007415D3">
      <w:pPr>
        <w:bidi/>
        <w:jc w:val="both"/>
        <w:rPr>
          <w:rFonts w:cs="David" w:hint="cs"/>
          <w:rtl/>
        </w:rPr>
      </w:pPr>
      <w:r w:rsidRPr="007415D3">
        <w:rPr>
          <w:rFonts w:cs="David" w:hint="cs"/>
          <w:rtl/>
        </w:rPr>
        <w:tab/>
        <w:t xml:space="preserve">יש לי בקשה: עם ניקוד. </w:t>
      </w:r>
    </w:p>
    <w:p w14:paraId="7A06C75C" w14:textId="77777777" w:rsidR="007415D3" w:rsidRPr="007415D3" w:rsidRDefault="007415D3" w:rsidP="007415D3">
      <w:pPr>
        <w:bidi/>
        <w:jc w:val="both"/>
        <w:rPr>
          <w:rFonts w:cs="David" w:hint="cs"/>
          <w:rtl/>
        </w:rPr>
      </w:pPr>
    </w:p>
    <w:p w14:paraId="711B1D5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84080DF" w14:textId="77777777" w:rsidR="007415D3" w:rsidRPr="007415D3" w:rsidRDefault="007415D3" w:rsidP="007415D3">
      <w:pPr>
        <w:bidi/>
        <w:jc w:val="both"/>
        <w:rPr>
          <w:rFonts w:cs="David" w:hint="cs"/>
          <w:rtl/>
        </w:rPr>
      </w:pPr>
    </w:p>
    <w:p w14:paraId="1D9CB9C4" w14:textId="77777777" w:rsidR="007415D3" w:rsidRPr="007415D3" w:rsidRDefault="007415D3" w:rsidP="007415D3">
      <w:pPr>
        <w:bidi/>
        <w:jc w:val="both"/>
        <w:rPr>
          <w:rFonts w:cs="David" w:hint="cs"/>
          <w:rtl/>
        </w:rPr>
      </w:pPr>
      <w:r w:rsidRPr="007415D3">
        <w:rPr>
          <w:rFonts w:cs="David" w:hint="cs"/>
          <w:rtl/>
        </w:rPr>
        <w:tab/>
        <w:t>מי בעד להשאיר את זה במסגרת חוק ההסדרים?</w:t>
      </w:r>
    </w:p>
    <w:p w14:paraId="208F4402" w14:textId="77777777" w:rsidR="007415D3" w:rsidRPr="007415D3" w:rsidRDefault="007415D3" w:rsidP="007415D3">
      <w:pPr>
        <w:bidi/>
        <w:jc w:val="both"/>
        <w:rPr>
          <w:rFonts w:cs="David" w:hint="cs"/>
          <w:rtl/>
        </w:rPr>
      </w:pPr>
    </w:p>
    <w:p w14:paraId="3330D639" w14:textId="77777777" w:rsidR="007415D3" w:rsidRPr="007415D3" w:rsidRDefault="007415D3" w:rsidP="007415D3">
      <w:pPr>
        <w:bidi/>
        <w:jc w:val="both"/>
        <w:rPr>
          <w:rFonts w:cs="David" w:hint="cs"/>
          <w:u w:val="single"/>
          <w:rtl/>
        </w:rPr>
      </w:pPr>
      <w:r w:rsidRPr="007415D3">
        <w:rPr>
          <w:rFonts w:cs="David" w:hint="cs"/>
          <w:u w:val="single"/>
          <w:rtl/>
        </w:rPr>
        <w:t>קולט אביטל:</w:t>
      </w:r>
    </w:p>
    <w:p w14:paraId="739705D8" w14:textId="77777777" w:rsidR="007415D3" w:rsidRPr="007415D3" w:rsidRDefault="007415D3" w:rsidP="007415D3">
      <w:pPr>
        <w:bidi/>
        <w:jc w:val="both"/>
        <w:rPr>
          <w:rFonts w:cs="David" w:hint="cs"/>
          <w:rtl/>
        </w:rPr>
      </w:pPr>
    </w:p>
    <w:p w14:paraId="03C83811" w14:textId="77777777" w:rsidR="007415D3" w:rsidRPr="007415D3" w:rsidRDefault="007415D3" w:rsidP="007415D3">
      <w:pPr>
        <w:bidi/>
        <w:jc w:val="both"/>
        <w:rPr>
          <w:rFonts w:cs="David" w:hint="cs"/>
          <w:rtl/>
        </w:rPr>
      </w:pPr>
      <w:r w:rsidRPr="007415D3">
        <w:rPr>
          <w:rFonts w:cs="David" w:hint="cs"/>
          <w:rtl/>
        </w:rPr>
        <w:tab/>
        <w:t xml:space="preserve">אפשר בכל זאת לקבל הסבר? </w:t>
      </w:r>
    </w:p>
    <w:p w14:paraId="331B9CBF" w14:textId="77777777" w:rsidR="007415D3" w:rsidRPr="007415D3" w:rsidRDefault="007415D3" w:rsidP="007415D3">
      <w:pPr>
        <w:bidi/>
        <w:jc w:val="both"/>
        <w:rPr>
          <w:rFonts w:cs="David" w:hint="cs"/>
          <w:rtl/>
        </w:rPr>
      </w:pPr>
      <w:r w:rsidRPr="007415D3">
        <w:rPr>
          <w:rFonts w:cs="David" w:hint="cs"/>
          <w:rtl/>
        </w:rPr>
        <w:t>ה צ ב ע ה</w:t>
      </w:r>
    </w:p>
    <w:p w14:paraId="45592A8C" w14:textId="77777777" w:rsidR="007415D3" w:rsidRPr="007415D3" w:rsidRDefault="007415D3" w:rsidP="007415D3">
      <w:pPr>
        <w:bidi/>
        <w:ind w:firstLine="567"/>
        <w:jc w:val="both"/>
        <w:rPr>
          <w:rFonts w:cs="David" w:hint="cs"/>
          <w:rtl/>
        </w:rPr>
      </w:pPr>
    </w:p>
    <w:p w14:paraId="08C20A9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71BF7A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26F88422" w14:textId="77777777" w:rsidR="007415D3" w:rsidRPr="007415D3" w:rsidRDefault="007415D3" w:rsidP="007415D3">
      <w:pPr>
        <w:bidi/>
        <w:jc w:val="both"/>
        <w:rPr>
          <w:rFonts w:cs="David" w:hint="cs"/>
          <w:rtl/>
        </w:rPr>
      </w:pPr>
    </w:p>
    <w:p w14:paraId="26F1C440" w14:textId="77777777" w:rsidR="007415D3" w:rsidRPr="007415D3" w:rsidRDefault="007415D3" w:rsidP="007415D3">
      <w:pPr>
        <w:bidi/>
        <w:jc w:val="both"/>
        <w:rPr>
          <w:rFonts w:cs="David" w:hint="cs"/>
          <w:u w:val="single"/>
          <w:rtl/>
        </w:rPr>
      </w:pPr>
      <w:r w:rsidRPr="007415D3">
        <w:rPr>
          <w:rFonts w:cs="David" w:hint="cs"/>
          <w:u w:val="single"/>
          <w:rtl/>
        </w:rPr>
        <w:t>קולט אביטל:</w:t>
      </w:r>
    </w:p>
    <w:p w14:paraId="2402920F" w14:textId="77777777" w:rsidR="007415D3" w:rsidRPr="007415D3" w:rsidRDefault="007415D3" w:rsidP="007415D3">
      <w:pPr>
        <w:bidi/>
        <w:jc w:val="both"/>
        <w:rPr>
          <w:rFonts w:cs="David" w:hint="cs"/>
          <w:rtl/>
        </w:rPr>
      </w:pPr>
    </w:p>
    <w:p w14:paraId="11AA15E1" w14:textId="77777777" w:rsidR="007415D3" w:rsidRPr="007415D3" w:rsidRDefault="007415D3" w:rsidP="007415D3">
      <w:pPr>
        <w:bidi/>
        <w:jc w:val="both"/>
        <w:rPr>
          <w:rFonts w:cs="David" w:hint="cs"/>
          <w:rtl/>
        </w:rPr>
      </w:pPr>
      <w:r w:rsidRPr="007415D3">
        <w:rPr>
          <w:rFonts w:cs="David" w:hint="cs"/>
          <w:rtl/>
        </w:rPr>
        <w:tab/>
        <w:t>אפשר בכל זאת לקבל הסבר? הצבענו כבר. אז תסבירו מה ההיגיון?</w:t>
      </w:r>
    </w:p>
    <w:p w14:paraId="451616B4" w14:textId="77777777" w:rsidR="007415D3" w:rsidRPr="007415D3" w:rsidRDefault="007415D3" w:rsidP="007415D3">
      <w:pPr>
        <w:bidi/>
        <w:jc w:val="both"/>
        <w:rPr>
          <w:rFonts w:cs="David" w:hint="cs"/>
          <w:rtl/>
        </w:rPr>
      </w:pPr>
    </w:p>
    <w:p w14:paraId="7B71D98B"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9B3A7C0" w14:textId="77777777" w:rsidR="007415D3" w:rsidRPr="007415D3" w:rsidRDefault="007415D3" w:rsidP="007415D3">
      <w:pPr>
        <w:bidi/>
        <w:jc w:val="both"/>
        <w:rPr>
          <w:rFonts w:cs="David" w:hint="cs"/>
          <w:rtl/>
        </w:rPr>
      </w:pPr>
    </w:p>
    <w:p w14:paraId="5C374D23" w14:textId="77777777" w:rsidR="007415D3" w:rsidRPr="007415D3" w:rsidRDefault="007415D3" w:rsidP="007415D3">
      <w:pPr>
        <w:bidi/>
        <w:jc w:val="both"/>
        <w:rPr>
          <w:rFonts w:cs="David" w:hint="cs"/>
          <w:rtl/>
        </w:rPr>
      </w:pPr>
      <w:r w:rsidRPr="007415D3">
        <w:rPr>
          <w:rFonts w:cs="David" w:hint="cs"/>
          <w:rtl/>
        </w:rPr>
        <w:tab/>
        <w:t>למה לבקש הסבר?</w:t>
      </w:r>
    </w:p>
    <w:p w14:paraId="50971021" w14:textId="77777777" w:rsidR="007415D3" w:rsidRPr="007415D3" w:rsidRDefault="007415D3" w:rsidP="007415D3">
      <w:pPr>
        <w:bidi/>
        <w:jc w:val="both"/>
        <w:rPr>
          <w:rFonts w:cs="David" w:hint="cs"/>
          <w:rtl/>
        </w:rPr>
      </w:pPr>
    </w:p>
    <w:p w14:paraId="4E52A8B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41F4F71" w14:textId="77777777" w:rsidR="007415D3" w:rsidRPr="007415D3" w:rsidRDefault="007415D3" w:rsidP="007415D3">
      <w:pPr>
        <w:bidi/>
        <w:jc w:val="both"/>
        <w:rPr>
          <w:rFonts w:cs="David" w:hint="cs"/>
          <w:rtl/>
        </w:rPr>
      </w:pPr>
    </w:p>
    <w:p w14:paraId="50378F85" w14:textId="77777777" w:rsidR="007415D3" w:rsidRPr="007415D3" w:rsidRDefault="007415D3" w:rsidP="007415D3">
      <w:pPr>
        <w:bidi/>
        <w:jc w:val="both"/>
        <w:rPr>
          <w:rFonts w:cs="David" w:hint="cs"/>
          <w:rtl/>
        </w:rPr>
      </w:pPr>
      <w:r w:rsidRPr="007415D3">
        <w:rPr>
          <w:rFonts w:cs="David" w:hint="cs"/>
          <w:rtl/>
        </w:rPr>
        <w:tab/>
        <w:t xml:space="preserve">הנימוק הוא שיש סיכום. זה התקבל. באיזו ועדה זה יידון? </w:t>
      </w:r>
    </w:p>
    <w:p w14:paraId="7E89C99D" w14:textId="77777777" w:rsidR="007415D3" w:rsidRPr="007415D3" w:rsidRDefault="007415D3" w:rsidP="007415D3">
      <w:pPr>
        <w:bidi/>
        <w:jc w:val="both"/>
        <w:rPr>
          <w:rFonts w:cs="David" w:hint="cs"/>
          <w:rtl/>
        </w:rPr>
      </w:pPr>
    </w:p>
    <w:p w14:paraId="0708863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12DC40" w14:textId="77777777" w:rsidR="007415D3" w:rsidRPr="007415D3" w:rsidRDefault="007415D3" w:rsidP="007415D3">
      <w:pPr>
        <w:bidi/>
        <w:jc w:val="both"/>
        <w:rPr>
          <w:rFonts w:cs="David" w:hint="cs"/>
          <w:rtl/>
        </w:rPr>
      </w:pPr>
    </w:p>
    <w:p w14:paraId="07987A64" w14:textId="77777777" w:rsidR="007415D3" w:rsidRPr="007415D3" w:rsidRDefault="007415D3" w:rsidP="007415D3">
      <w:pPr>
        <w:bidi/>
        <w:jc w:val="both"/>
        <w:rPr>
          <w:rFonts w:cs="David" w:hint="cs"/>
          <w:rtl/>
        </w:rPr>
      </w:pPr>
      <w:r w:rsidRPr="007415D3">
        <w:rPr>
          <w:rFonts w:cs="David" w:hint="cs"/>
          <w:rtl/>
        </w:rPr>
        <w:tab/>
        <w:t xml:space="preserve">אז אני מבקש רוויזיה. שיצביעו שוב על עניין שנת 2008. </w:t>
      </w:r>
    </w:p>
    <w:p w14:paraId="7F9BFA9B" w14:textId="77777777" w:rsidR="007415D3" w:rsidRPr="007415D3" w:rsidRDefault="007415D3" w:rsidP="007415D3">
      <w:pPr>
        <w:bidi/>
        <w:jc w:val="both"/>
        <w:rPr>
          <w:rFonts w:cs="David" w:hint="cs"/>
          <w:rtl/>
        </w:rPr>
      </w:pPr>
    </w:p>
    <w:p w14:paraId="1DEA19ED"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38F15843" w14:textId="77777777" w:rsidR="007415D3" w:rsidRPr="007415D3" w:rsidRDefault="007415D3" w:rsidP="007415D3">
      <w:pPr>
        <w:bidi/>
        <w:jc w:val="both"/>
        <w:rPr>
          <w:rFonts w:cs="David" w:hint="cs"/>
          <w:rtl/>
        </w:rPr>
      </w:pPr>
    </w:p>
    <w:p w14:paraId="1DD3E0E7" w14:textId="77777777" w:rsidR="007415D3" w:rsidRPr="007415D3" w:rsidRDefault="007415D3" w:rsidP="007415D3">
      <w:pPr>
        <w:bidi/>
        <w:jc w:val="both"/>
        <w:rPr>
          <w:rFonts w:cs="David" w:hint="cs"/>
          <w:rtl/>
        </w:rPr>
      </w:pPr>
      <w:r w:rsidRPr="007415D3">
        <w:rPr>
          <w:rFonts w:cs="David" w:hint="cs"/>
          <w:rtl/>
        </w:rPr>
        <w:tab/>
        <w:t xml:space="preserve">שרוחמה תקריא את דברי ההסבר בצד, ואז הם יבינו את ההיגיון. </w:t>
      </w:r>
    </w:p>
    <w:p w14:paraId="6467BA3C" w14:textId="77777777" w:rsidR="007415D3" w:rsidRPr="007415D3" w:rsidRDefault="007415D3" w:rsidP="007415D3">
      <w:pPr>
        <w:bidi/>
        <w:jc w:val="both"/>
        <w:rPr>
          <w:rFonts w:cs="David" w:hint="cs"/>
          <w:rtl/>
        </w:rPr>
      </w:pPr>
    </w:p>
    <w:p w14:paraId="7A607219" w14:textId="77777777" w:rsidR="007415D3" w:rsidRPr="007415D3" w:rsidRDefault="007415D3" w:rsidP="007415D3">
      <w:pPr>
        <w:bidi/>
        <w:jc w:val="both"/>
        <w:rPr>
          <w:rFonts w:cs="David" w:hint="cs"/>
          <w:rtl/>
        </w:rPr>
      </w:pPr>
      <w:r w:rsidRPr="007415D3">
        <w:rPr>
          <w:rFonts w:cs="David" w:hint="cs"/>
          <w:u w:val="single"/>
          <w:rtl/>
        </w:rPr>
        <w:t>ראובן ריבלין:</w:t>
      </w:r>
    </w:p>
    <w:p w14:paraId="61063545" w14:textId="77777777" w:rsidR="007415D3" w:rsidRPr="007415D3" w:rsidRDefault="007415D3" w:rsidP="007415D3">
      <w:pPr>
        <w:bidi/>
        <w:jc w:val="both"/>
        <w:rPr>
          <w:rFonts w:cs="David" w:hint="cs"/>
          <w:rtl/>
        </w:rPr>
      </w:pPr>
    </w:p>
    <w:p w14:paraId="46369293" w14:textId="77777777" w:rsidR="007415D3" w:rsidRPr="007415D3" w:rsidRDefault="007415D3" w:rsidP="007415D3">
      <w:pPr>
        <w:bidi/>
        <w:jc w:val="both"/>
        <w:rPr>
          <w:rFonts w:cs="David" w:hint="cs"/>
          <w:rtl/>
        </w:rPr>
      </w:pPr>
      <w:r w:rsidRPr="007415D3">
        <w:rPr>
          <w:rFonts w:cs="David" w:hint="cs"/>
          <w:rtl/>
        </w:rPr>
        <w:tab/>
        <w:t xml:space="preserve">יצחקי, לגופו של עניין, החוק הזה יעבור? </w:t>
      </w:r>
    </w:p>
    <w:p w14:paraId="36A1EA91" w14:textId="77777777" w:rsidR="007415D3" w:rsidRPr="007415D3" w:rsidRDefault="007415D3" w:rsidP="007415D3">
      <w:pPr>
        <w:bidi/>
        <w:jc w:val="both"/>
        <w:rPr>
          <w:rFonts w:cs="David" w:hint="cs"/>
          <w:rtl/>
        </w:rPr>
      </w:pPr>
    </w:p>
    <w:p w14:paraId="7CB09C5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E6B4D8A" w14:textId="77777777" w:rsidR="007415D3" w:rsidRPr="007415D3" w:rsidRDefault="007415D3" w:rsidP="007415D3">
      <w:pPr>
        <w:bidi/>
        <w:jc w:val="both"/>
        <w:rPr>
          <w:rFonts w:cs="David" w:hint="cs"/>
          <w:rtl/>
        </w:rPr>
      </w:pPr>
    </w:p>
    <w:p w14:paraId="158A71FD" w14:textId="77777777" w:rsidR="007415D3" w:rsidRPr="007415D3" w:rsidRDefault="007415D3" w:rsidP="007415D3">
      <w:pPr>
        <w:bidi/>
        <w:jc w:val="both"/>
        <w:rPr>
          <w:rFonts w:cs="David" w:hint="cs"/>
          <w:rtl/>
        </w:rPr>
      </w:pPr>
      <w:r w:rsidRPr="007415D3">
        <w:rPr>
          <w:rFonts w:cs="David" w:hint="cs"/>
          <w:rtl/>
        </w:rPr>
        <w:tab/>
        <w:t>תאמין לי, זה ביזיון של הכנסת?</w:t>
      </w:r>
    </w:p>
    <w:p w14:paraId="7B43BBFE" w14:textId="77777777" w:rsidR="007415D3" w:rsidRPr="007415D3" w:rsidRDefault="007415D3" w:rsidP="007415D3">
      <w:pPr>
        <w:bidi/>
        <w:jc w:val="both"/>
        <w:rPr>
          <w:rFonts w:cs="David" w:hint="cs"/>
          <w:rtl/>
        </w:rPr>
      </w:pPr>
    </w:p>
    <w:p w14:paraId="708FEB3E" w14:textId="77777777" w:rsidR="007415D3" w:rsidRPr="007415D3" w:rsidRDefault="007415D3" w:rsidP="007415D3">
      <w:pPr>
        <w:bidi/>
        <w:jc w:val="both"/>
        <w:rPr>
          <w:rFonts w:cs="David" w:hint="cs"/>
          <w:rtl/>
        </w:rPr>
      </w:pPr>
      <w:r w:rsidRPr="007415D3">
        <w:rPr>
          <w:rFonts w:cs="David" w:hint="cs"/>
          <w:u w:val="single"/>
          <w:rtl/>
        </w:rPr>
        <w:t>יורם מרציאנו:</w:t>
      </w:r>
    </w:p>
    <w:p w14:paraId="5C409FFC" w14:textId="77777777" w:rsidR="007415D3" w:rsidRPr="007415D3" w:rsidRDefault="007415D3" w:rsidP="007415D3">
      <w:pPr>
        <w:bidi/>
        <w:jc w:val="both"/>
        <w:rPr>
          <w:rFonts w:cs="David" w:hint="cs"/>
          <w:rtl/>
        </w:rPr>
      </w:pPr>
    </w:p>
    <w:p w14:paraId="36466721" w14:textId="77777777" w:rsidR="007415D3" w:rsidRPr="007415D3" w:rsidRDefault="007415D3" w:rsidP="007415D3">
      <w:pPr>
        <w:bidi/>
        <w:jc w:val="both"/>
        <w:rPr>
          <w:rFonts w:cs="David" w:hint="cs"/>
          <w:rtl/>
        </w:rPr>
      </w:pPr>
      <w:r w:rsidRPr="007415D3">
        <w:rPr>
          <w:rFonts w:cs="David" w:hint="cs"/>
          <w:rtl/>
        </w:rPr>
        <w:tab/>
        <w:t>איפה היית לפני שנה ושנתיים, כשהיית בקואליציה?</w:t>
      </w:r>
    </w:p>
    <w:p w14:paraId="45EF3BFF" w14:textId="77777777" w:rsidR="007415D3" w:rsidRPr="007415D3" w:rsidRDefault="007415D3" w:rsidP="007415D3">
      <w:pPr>
        <w:bidi/>
        <w:jc w:val="both"/>
        <w:rPr>
          <w:rFonts w:cs="David" w:hint="cs"/>
          <w:rtl/>
        </w:rPr>
      </w:pPr>
    </w:p>
    <w:p w14:paraId="05DD8BC5" w14:textId="77777777" w:rsidR="007415D3" w:rsidRPr="007415D3" w:rsidRDefault="007415D3" w:rsidP="007415D3">
      <w:pPr>
        <w:bidi/>
        <w:jc w:val="both"/>
        <w:rPr>
          <w:rFonts w:cs="David" w:hint="cs"/>
          <w:rtl/>
        </w:rPr>
      </w:pPr>
      <w:r w:rsidRPr="007415D3">
        <w:rPr>
          <w:rFonts w:cs="David" w:hint="cs"/>
          <w:u w:val="single"/>
          <w:rtl/>
        </w:rPr>
        <w:t>ראובן ריבלין:</w:t>
      </w:r>
    </w:p>
    <w:p w14:paraId="1F47A7C9" w14:textId="77777777" w:rsidR="007415D3" w:rsidRPr="007415D3" w:rsidRDefault="007415D3" w:rsidP="007415D3">
      <w:pPr>
        <w:bidi/>
        <w:jc w:val="both"/>
        <w:rPr>
          <w:rFonts w:cs="David" w:hint="cs"/>
          <w:rtl/>
        </w:rPr>
      </w:pPr>
    </w:p>
    <w:p w14:paraId="1AFC8BBC" w14:textId="77777777" w:rsidR="007415D3" w:rsidRPr="007415D3" w:rsidRDefault="007415D3" w:rsidP="007415D3">
      <w:pPr>
        <w:bidi/>
        <w:jc w:val="both"/>
        <w:rPr>
          <w:rFonts w:cs="David" w:hint="cs"/>
          <w:rtl/>
        </w:rPr>
      </w:pPr>
      <w:r w:rsidRPr="007415D3">
        <w:rPr>
          <w:rFonts w:cs="David" w:hint="cs"/>
          <w:rtl/>
        </w:rPr>
        <w:tab/>
        <w:t xml:space="preserve">יורם, יורם. </w:t>
      </w:r>
    </w:p>
    <w:p w14:paraId="65896A3C" w14:textId="77777777" w:rsidR="007415D3" w:rsidRPr="007415D3" w:rsidRDefault="007415D3" w:rsidP="007415D3">
      <w:pPr>
        <w:bidi/>
        <w:jc w:val="both"/>
        <w:rPr>
          <w:rFonts w:cs="David" w:hint="cs"/>
          <w:rtl/>
        </w:rPr>
      </w:pPr>
    </w:p>
    <w:p w14:paraId="63BD6FD0"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5776D9A" w14:textId="77777777" w:rsidR="007415D3" w:rsidRPr="007415D3" w:rsidRDefault="007415D3" w:rsidP="007415D3">
      <w:pPr>
        <w:bidi/>
        <w:jc w:val="both"/>
        <w:rPr>
          <w:rFonts w:cs="David" w:hint="cs"/>
          <w:rtl/>
        </w:rPr>
      </w:pPr>
    </w:p>
    <w:p w14:paraId="01B4B47F" w14:textId="77777777" w:rsidR="007415D3" w:rsidRPr="007415D3" w:rsidRDefault="007415D3" w:rsidP="007415D3">
      <w:pPr>
        <w:bidi/>
        <w:jc w:val="both"/>
        <w:rPr>
          <w:rFonts w:cs="David" w:hint="cs"/>
          <w:rtl/>
        </w:rPr>
      </w:pPr>
      <w:r w:rsidRPr="007415D3">
        <w:rPr>
          <w:rFonts w:cs="David" w:hint="cs"/>
          <w:rtl/>
        </w:rPr>
        <w:tab/>
        <w:t xml:space="preserve">לגופו של עניין, העניין הזה נידון היום גם עם שר האוצר. היה סיכום מסוים. מעט מבינים מה הנושא הזה בשביל הקופה הציבורית. אבל הנושא של הקופה הציבורית הוא כבד. להעביר אותו מ-55 ל-60, זה לא יכול להיות. אני מסביר לך את זה מראש. גם 55 זו גזירה שהציבור לא יכול לעמוד בה. אבל אתם יודעים איך הדברים מתנהלים. </w:t>
      </w:r>
    </w:p>
    <w:p w14:paraId="0C7D0FE2" w14:textId="77777777" w:rsidR="007415D3" w:rsidRPr="007415D3" w:rsidRDefault="007415D3" w:rsidP="007415D3">
      <w:pPr>
        <w:bidi/>
        <w:jc w:val="both"/>
        <w:rPr>
          <w:rFonts w:cs="David" w:hint="cs"/>
          <w:rtl/>
        </w:rPr>
      </w:pPr>
    </w:p>
    <w:p w14:paraId="34D6F6DE" w14:textId="77777777" w:rsidR="007415D3" w:rsidRPr="007415D3" w:rsidRDefault="007415D3" w:rsidP="007415D3">
      <w:pPr>
        <w:bidi/>
        <w:jc w:val="both"/>
        <w:rPr>
          <w:rFonts w:cs="David" w:hint="cs"/>
          <w:rtl/>
        </w:rPr>
      </w:pPr>
      <w:r w:rsidRPr="007415D3">
        <w:rPr>
          <w:rFonts w:cs="David" w:hint="cs"/>
          <w:u w:val="single"/>
          <w:rtl/>
        </w:rPr>
        <w:t>ראובן ריבלין:</w:t>
      </w:r>
    </w:p>
    <w:p w14:paraId="35C98219" w14:textId="77777777" w:rsidR="007415D3" w:rsidRPr="007415D3" w:rsidRDefault="007415D3" w:rsidP="007415D3">
      <w:pPr>
        <w:bidi/>
        <w:jc w:val="both"/>
        <w:rPr>
          <w:rFonts w:cs="David" w:hint="cs"/>
          <w:rtl/>
        </w:rPr>
      </w:pPr>
    </w:p>
    <w:p w14:paraId="0E90D369" w14:textId="77777777" w:rsidR="007415D3" w:rsidRPr="007415D3" w:rsidRDefault="007415D3" w:rsidP="007415D3">
      <w:pPr>
        <w:bidi/>
        <w:jc w:val="both"/>
        <w:rPr>
          <w:rFonts w:cs="David" w:hint="cs"/>
          <w:rtl/>
        </w:rPr>
      </w:pPr>
      <w:r w:rsidRPr="007415D3">
        <w:rPr>
          <w:rFonts w:cs="David" w:hint="cs"/>
          <w:rtl/>
        </w:rPr>
        <w:tab/>
        <w:t xml:space="preserve">בכל הכבוד. הואיל ואני מכיר אותך, גם בתפקידך, אני יודע שאתה יודע. קולט אביטל רצתה להבין, אני רוצה להסביר לה. בחוק הזה הממשלה מבקשת שאם בכלל להעביר אותו, יש להעביר אותו בחוק ההסדרים, כי בכל מהלך חקיקה רגיל הוא לא יעבור. זו גזרה שהציבור לא יכול לעמוד בה. לכן הם אומרים שתחולת החוק ב-1.1.2008. הם יודעים שבמשך השנה, אם זה לא יהיה בחוק ההסדרים, לא יעבירו את זה. הם יצטרכו להביא את זה בחוק ההסדרים הבא. לכן הם מבקשים להעביר את זה בחוק זה. אני אומר לכם: חוק זה לא יעבור בחקיקה רגילה. אתם צריכים לשים לב ולהבין מדוע הממשלה שמה אותו בחוק ההסדרים. אני ממליץ בפניכם להתנהג בהתאם, זה הכול. אם רוצים לעשות רוויזיה, בסדר. בואו נפיל את זה, קולט, יורם. </w:t>
      </w:r>
    </w:p>
    <w:p w14:paraId="650B2887" w14:textId="77777777" w:rsidR="007415D3" w:rsidRPr="007415D3" w:rsidRDefault="007415D3" w:rsidP="007415D3">
      <w:pPr>
        <w:bidi/>
        <w:jc w:val="both"/>
        <w:rPr>
          <w:rFonts w:cs="David" w:hint="cs"/>
          <w:rtl/>
        </w:rPr>
      </w:pPr>
    </w:p>
    <w:p w14:paraId="781EA48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A9A8E95" w14:textId="77777777" w:rsidR="007415D3" w:rsidRPr="007415D3" w:rsidRDefault="007415D3" w:rsidP="007415D3">
      <w:pPr>
        <w:bidi/>
        <w:jc w:val="both"/>
        <w:rPr>
          <w:rFonts w:cs="David" w:hint="cs"/>
          <w:rtl/>
        </w:rPr>
      </w:pPr>
    </w:p>
    <w:p w14:paraId="265CC52B" w14:textId="77777777" w:rsidR="007415D3" w:rsidRPr="007415D3" w:rsidRDefault="007415D3" w:rsidP="007415D3">
      <w:pPr>
        <w:bidi/>
        <w:jc w:val="both"/>
        <w:rPr>
          <w:rFonts w:cs="David" w:hint="cs"/>
          <w:rtl/>
        </w:rPr>
      </w:pPr>
      <w:r w:rsidRPr="007415D3">
        <w:rPr>
          <w:rFonts w:cs="David" w:hint="cs"/>
          <w:rtl/>
        </w:rPr>
        <w:tab/>
        <w:t xml:space="preserve">אני רוצה לומר משהו, כיושבת-ראש ועדת הכנסת וכמי שניסתה לחזק את מעמדה של הרשות המחוקקת בעניין הזה. זו דוגמה קלסית לחוק שאין לו מקום בחוק ההסדרים, לא הזה ואולי לא הבא. חברי הכנסת בחרו להתאבד. כי נותרה לנו הזדמנות לקצץ את חוק ההסדרים ככל שניתן. אבל אני מבינה את חברי. יש פה רוב קואליציוני, וזה בסדר. אני חושבת שיש פה פספוס אדיר. אתם חופשיים לפעול על-פי מצפונכם, איך שאתם רוצים, בהצבעה הזאת. אנחנו מצביעים על רוויזיה שביקש חבר הכנסת סער. מי בעד הרוויזיה? </w:t>
      </w:r>
    </w:p>
    <w:p w14:paraId="5004D0B2" w14:textId="77777777" w:rsidR="007415D3" w:rsidRPr="007415D3" w:rsidRDefault="007415D3" w:rsidP="007415D3">
      <w:pPr>
        <w:bidi/>
        <w:jc w:val="both"/>
        <w:rPr>
          <w:rFonts w:cs="David" w:hint="cs"/>
          <w:rtl/>
        </w:rPr>
      </w:pPr>
    </w:p>
    <w:p w14:paraId="63C720D7"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943D2B0" w14:textId="77777777" w:rsidR="007415D3" w:rsidRPr="007415D3" w:rsidRDefault="007415D3" w:rsidP="007415D3">
      <w:pPr>
        <w:bidi/>
        <w:jc w:val="both"/>
        <w:rPr>
          <w:rFonts w:cs="David" w:hint="cs"/>
          <w:rtl/>
        </w:rPr>
      </w:pPr>
    </w:p>
    <w:p w14:paraId="69F68A11" w14:textId="77777777" w:rsidR="007415D3" w:rsidRPr="007415D3" w:rsidRDefault="007415D3" w:rsidP="007415D3">
      <w:pPr>
        <w:bidi/>
        <w:jc w:val="both"/>
        <w:rPr>
          <w:rFonts w:cs="David" w:hint="cs"/>
          <w:rtl/>
        </w:rPr>
      </w:pPr>
      <w:r w:rsidRPr="007415D3">
        <w:rPr>
          <w:rFonts w:cs="David" w:hint="cs"/>
          <w:rtl/>
        </w:rPr>
        <w:tab/>
        <w:t xml:space="preserve">יש הזדמנות לתיקון אחד קטן, לראשונה. </w:t>
      </w:r>
    </w:p>
    <w:p w14:paraId="321BB01A" w14:textId="77777777" w:rsidR="007415D3" w:rsidRPr="007415D3" w:rsidRDefault="007415D3" w:rsidP="007415D3">
      <w:pPr>
        <w:bidi/>
        <w:jc w:val="both"/>
        <w:rPr>
          <w:rFonts w:cs="David" w:hint="cs"/>
          <w:rtl/>
        </w:rPr>
      </w:pPr>
    </w:p>
    <w:p w14:paraId="6B3FADEF" w14:textId="77777777" w:rsidR="007415D3" w:rsidRPr="007415D3" w:rsidRDefault="007415D3" w:rsidP="007415D3">
      <w:pPr>
        <w:bidi/>
        <w:jc w:val="both"/>
        <w:rPr>
          <w:rFonts w:cs="David" w:hint="cs"/>
          <w:rtl/>
        </w:rPr>
      </w:pPr>
      <w:r w:rsidRPr="007415D3">
        <w:rPr>
          <w:rFonts w:cs="David" w:hint="cs"/>
          <w:rtl/>
        </w:rPr>
        <w:t>ה צ ב ע ה</w:t>
      </w:r>
    </w:p>
    <w:p w14:paraId="05009786" w14:textId="77777777" w:rsidR="007415D3" w:rsidRPr="007415D3" w:rsidRDefault="007415D3" w:rsidP="007415D3">
      <w:pPr>
        <w:bidi/>
        <w:jc w:val="both"/>
        <w:rPr>
          <w:rFonts w:cs="David" w:hint="cs"/>
          <w:rtl/>
        </w:rPr>
      </w:pPr>
    </w:p>
    <w:p w14:paraId="02C1A02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9</w:t>
      </w:r>
    </w:p>
    <w:p w14:paraId="592A0C6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11</w:t>
      </w:r>
    </w:p>
    <w:p w14:paraId="3D29A3A8"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1</w:t>
      </w:r>
    </w:p>
    <w:p w14:paraId="01783A47" w14:textId="77777777" w:rsidR="007415D3" w:rsidRPr="007415D3" w:rsidRDefault="007415D3" w:rsidP="007415D3">
      <w:pPr>
        <w:bidi/>
        <w:jc w:val="both"/>
        <w:rPr>
          <w:rFonts w:cs="David" w:hint="cs"/>
          <w:rtl/>
        </w:rPr>
      </w:pPr>
    </w:p>
    <w:p w14:paraId="7C606BE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A17E937" w14:textId="77777777" w:rsidR="007415D3" w:rsidRPr="007415D3" w:rsidRDefault="007415D3" w:rsidP="007415D3">
      <w:pPr>
        <w:bidi/>
        <w:jc w:val="both"/>
        <w:rPr>
          <w:rFonts w:cs="David" w:hint="cs"/>
          <w:rtl/>
        </w:rPr>
      </w:pPr>
    </w:p>
    <w:p w14:paraId="225AAAD7" w14:textId="77777777" w:rsidR="007415D3" w:rsidRPr="007415D3" w:rsidRDefault="007415D3" w:rsidP="007415D3">
      <w:pPr>
        <w:bidi/>
        <w:jc w:val="both"/>
        <w:rPr>
          <w:rFonts w:cs="David" w:hint="cs"/>
          <w:rtl/>
        </w:rPr>
      </w:pPr>
      <w:r w:rsidRPr="007415D3">
        <w:rPr>
          <w:rFonts w:cs="David" w:hint="cs"/>
          <w:rtl/>
        </w:rPr>
        <w:tab/>
        <w:t xml:space="preserve">בעד הרוויזיה הצביעו תשעה, נגד הצביעו 11. אחד נמנע. אני קובעת שהרוויזיה לא התקבלה. </w:t>
      </w:r>
    </w:p>
    <w:p w14:paraId="0B58B501" w14:textId="77777777" w:rsidR="007415D3" w:rsidRPr="007415D3" w:rsidRDefault="007415D3" w:rsidP="007415D3">
      <w:pPr>
        <w:bidi/>
        <w:jc w:val="both"/>
        <w:rPr>
          <w:rFonts w:cs="David" w:hint="cs"/>
          <w:rtl/>
        </w:rPr>
      </w:pPr>
    </w:p>
    <w:p w14:paraId="652491FF" w14:textId="77777777" w:rsidR="007415D3" w:rsidRPr="007415D3" w:rsidRDefault="007415D3" w:rsidP="007415D3">
      <w:pPr>
        <w:bidi/>
        <w:ind w:firstLine="567"/>
        <w:jc w:val="both"/>
        <w:rPr>
          <w:rFonts w:cs="David" w:hint="cs"/>
          <w:rtl/>
        </w:rPr>
      </w:pPr>
      <w:r w:rsidRPr="007415D3">
        <w:rPr>
          <w:rFonts w:cs="David" w:hint="cs"/>
          <w:rtl/>
        </w:rPr>
        <w:t xml:space="preserve">חברי חברי הכנסת, אני חושבת שאנחנו מפספסים פה מהלך היסטורי, אבל זו החלטה שלכם. אני לא רוצה לומר יותר. </w:t>
      </w:r>
    </w:p>
    <w:p w14:paraId="4701CB0A" w14:textId="77777777" w:rsidR="007415D3" w:rsidRPr="007415D3" w:rsidRDefault="007415D3" w:rsidP="007415D3">
      <w:pPr>
        <w:bidi/>
        <w:jc w:val="both"/>
        <w:rPr>
          <w:rFonts w:cs="David" w:hint="cs"/>
          <w:rtl/>
        </w:rPr>
      </w:pPr>
    </w:p>
    <w:p w14:paraId="2AD70B96" w14:textId="77777777" w:rsidR="007415D3" w:rsidRPr="007415D3" w:rsidRDefault="007415D3" w:rsidP="007415D3">
      <w:pPr>
        <w:bidi/>
        <w:jc w:val="both"/>
        <w:rPr>
          <w:rFonts w:cs="David" w:hint="cs"/>
          <w:rtl/>
        </w:rPr>
      </w:pPr>
      <w:r w:rsidRPr="007415D3">
        <w:rPr>
          <w:rFonts w:cs="David" w:hint="cs"/>
          <w:u w:val="single"/>
          <w:rtl/>
        </w:rPr>
        <w:t>ראובן ריבלין:</w:t>
      </w:r>
    </w:p>
    <w:p w14:paraId="16E441E0" w14:textId="77777777" w:rsidR="007415D3" w:rsidRPr="007415D3" w:rsidRDefault="007415D3" w:rsidP="007415D3">
      <w:pPr>
        <w:bidi/>
        <w:jc w:val="both"/>
        <w:rPr>
          <w:rFonts w:cs="David" w:hint="cs"/>
          <w:rtl/>
        </w:rPr>
      </w:pPr>
    </w:p>
    <w:p w14:paraId="4DBFF3AF" w14:textId="77777777" w:rsidR="007415D3" w:rsidRPr="007415D3" w:rsidRDefault="007415D3" w:rsidP="007415D3">
      <w:pPr>
        <w:bidi/>
        <w:jc w:val="both"/>
        <w:rPr>
          <w:rFonts w:cs="David" w:hint="cs"/>
          <w:rtl/>
        </w:rPr>
      </w:pPr>
      <w:r w:rsidRPr="007415D3">
        <w:rPr>
          <w:rFonts w:cs="David" w:hint="cs"/>
          <w:rtl/>
        </w:rPr>
        <w:tab/>
        <w:t xml:space="preserve">צודקת. את החוק הזה היה צריך להעיף מחוק ההסדרים, פשוט להעיף. </w:t>
      </w:r>
    </w:p>
    <w:p w14:paraId="57F45B16" w14:textId="77777777" w:rsidR="007415D3" w:rsidRPr="007415D3" w:rsidRDefault="007415D3" w:rsidP="007415D3">
      <w:pPr>
        <w:bidi/>
        <w:jc w:val="both"/>
        <w:rPr>
          <w:rFonts w:cs="David" w:hint="cs"/>
          <w:rtl/>
        </w:rPr>
      </w:pPr>
    </w:p>
    <w:p w14:paraId="5457450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2FF851E" w14:textId="77777777" w:rsidR="007415D3" w:rsidRPr="007415D3" w:rsidRDefault="007415D3" w:rsidP="007415D3">
      <w:pPr>
        <w:bidi/>
        <w:jc w:val="both"/>
        <w:rPr>
          <w:rFonts w:cs="David" w:hint="cs"/>
          <w:rtl/>
        </w:rPr>
      </w:pPr>
    </w:p>
    <w:p w14:paraId="0FA2A180" w14:textId="77777777" w:rsidR="007415D3" w:rsidRPr="007415D3" w:rsidRDefault="007415D3" w:rsidP="007415D3">
      <w:pPr>
        <w:bidi/>
        <w:jc w:val="both"/>
        <w:rPr>
          <w:rFonts w:cs="David" w:hint="cs"/>
          <w:rtl/>
        </w:rPr>
      </w:pPr>
      <w:r w:rsidRPr="007415D3">
        <w:rPr>
          <w:rFonts w:cs="David" w:hint="cs"/>
          <w:rtl/>
        </w:rPr>
        <w:tab/>
        <w:t xml:space="preserve">יש פה הצעה להעביר לוועדת הכספים. מי בעד? </w:t>
      </w:r>
    </w:p>
    <w:p w14:paraId="6D1A578E" w14:textId="77777777" w:rsidR="007415D3" w:rsidRPr="007415D3" w:rsidRDefault="007415D3" w:rsidP="007415D3">
      <w:pPr>
        <w:bidi/>
        <w:jc w:val="both"/>
        <w:rPr>
          <w:rFonts w:cs="David" w:hint="cs"/>
          <w:rtl/>
        </w:rPr>
      </w:pPr>
    </w:p>
    <w:p w14:paraId="269DDB4C" w14:textId="77777777" w:rsidR="007415D3" w:rsidRPr="007415D3" w:rsidRDefault="007415D3" w:rsidP="007415D3">
      <w:pPr>
        <w:bidi/>
        <w:jc w:val="both"/>
        <w:rPr>
          <w:rFonts w:cs="David" w:hint="cs"/>
          <w:rtl/>
        </w:rPr>
      </w:pPr>
      <w:r w:rsidRPr="007415D3">
        <w:rPr>
          <w:rFonts w:cs="David" w:hint="cs"/>
          <w:u w:val="single"/>
          <w:rtl/>
        </w:rPr>
        <w:t>ראובן ריבלין:</w:t>
      </w:r>
    </w:p>
    <w:p w14:paraId="10F2BE11" w14:textId="77777777" w:rsidR="007415D3" w:rsidRPr="007415D3" w:rsidRDefault="007415D3" w:rsidP="007415D3">
      <w:pPr>
        <w:bidi/>
        <w:jc w:val="both"/>
        <w:rPr>
          <w:rFonts w:cs="David" w:hint="cs"/>
          <w:rtl/>
        </w:rPr>
      </w:pPr>
    </w:p>
    <w:p w14:paraId="4B724248" w14:textId="77777777" w:rsidR="007415D3" w:rsidRPr="007415D3" w:rsidRDefault="007415D3" w:rsidP="007415D3">
      <w:pPr>
        <w:bidi/>
        <w:jc w:val="both"/>
        <w:rPr>
          <w:rFonts w:cs="David" w:hint="cs"/>
          <w:rtl/>
        </w:rPr>
      </w:pPr>
      <w:r w:rsidRPr="007415D3">
        <w:rPr>
          <w:rFonts w:cs="David" w:hint="cs"/>
          <w:rtl/>
        </w:rPr>
        <w:tab/>
        <w:t xml:space="preserve">בואו נשאיר את זה בוועדת הכנסת. אבל בוועדת הכספים זה המקום היחיד שבו זה ייפול. </w:t>
      </w:r>
    </w:p>
    <w:p w14:paraId="79658F28" w14:textId="77777777" w:rsidR="007415D3" w:rsidRPr="007415D3" w:rsidRDefault="007415D3" w:rsidP="007415D3">
      <w:pPr>
        <w:bidi/>
        <w:jc w:val="both"/>
        <w:rPr>
          <w:rFonts w:cs="David" w:hint="cs"/>
          <w:rtl/>
        </w:rPr>
      </w:pPr>
    </w:p>
    <w:p w14:paraId="4831EAEA"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3E0DF6BD" w14:textId="77777777" w:rsidR="007415D3" w:rsidRPr="007415D3" w:rsidRDefault="007415D3" w:rsidP="007415D3">
      <w:pPr>
        <w:bidi/>
        <w:jc w:val="both"/>
        <w:rPr>
          <w:rFonts w:cs="David" w:hint="cs"/>
          <w:rtl/>
        </w:rPr>
      </w:pPr>
    </w:p>
    <w:p w14:paraId="38BF816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5D551D2"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3B0BE9C" w14:textId="77777777" w:rsidR="007415D3" w:rsidRPr="007415D3" w:rsidRDefault="007415D3" w:rsidP="007415D3">
      <w:pPr>
        <w:bidi/>
        <w:jc w:val="both"/>
        <w:rPr>
          <w:rFonts w:cs="David" w:hint="cs"/>
          <w:rtl/>
        </w:rPr>
      </w:pPr>
    </w:p>
    <w:p w14:paraId="2E8D079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368158C" w14:textId="77777777" w:rsidR="007415D3" w:rsidRPr="007415D3" w:rsidRDefault="007415D3" w:rsidP="007415D3">
      <w:pPr>
        <w:bidi/>
        <w:jc w:val="both"/>
        <w:rPr>
          <w:rFonts w:cs="David" w:hint="cs"/>
          <w:rtl/>
        </w:rPr>
      </w:pPr>
    </w:p>
    <w:p w14:paraId="7B0F8DD2" w14:textId="77777777" w:rsidR="007415D3" w:rsidRPr="007415D3" w:rsidRDefault="007415D3" w:rsidP="007415D3">
      <w:pPr>
        <w:bidi/>
        <w:jc w:val="both"/>
        <w:rPr>
          <w:rFonts w:cs="David" w:hint="cs"/>
          <w:rtl/>
        </w:rPr>
      </w:pPr>
      <w:r w:rsidRPr="007415D3">
        <w:rPr>
          <w:rFonts w:cs="David" w:hint="cs"/>
          <w:rtl/>
        </w:rPr>
        <w:tab/>
        <w:t xml:space="preserve">הצעת החוק תידון בוועדת הכספים. </w:t>
      </w:r>
    </w:p>
    <w:p w14:paraId="1EC0BC22" w14:textId="77777777" w:rsidR="007415D3" w:rsidRPr="007415D3" w:rsidRDefault="007415D3" w:rsidP="007415D3">
      <w:pPr>
        <w:bidi/>
        <w:jc w:val="both"/>
        <w:rPr>
          <w:rFonts w:cs="David" w:hint="cs"/>
          <w:rtl/>
        </w:rPr>
      </w:pPr>
    </w:p>
    <w:p w14:paraId="62FE2E27" w14:textId="77777777" w:rsidR="007415D3" w:rsidRPr="007415D3" w:rsidRDefault="007415D3" w:rsidP="007415D3">
      <w:pPr>
        <w:bidi/>
        <w:ind w:firstLine="567"/>
        <w:jc w:val="both"/>
        <w:rPr>
          <w:rFonts w:cs="David" w:hint="cs"/>
          <w:rtl/>
        </w:rPr>
      </w:pPr>
      <w:r w:rsidRPr="007415D3">
        <w:rPr>
          <w:rFonts w:cs="David" w:hint="cs"/>
          <w:rtl/>
        </w:rPr>
        <w:t xml:space="preserve">אני עוברת לסעיף הבא, סעיף 31 </w:t>
      </w:r>
      <w:r w:rsidRPr="007415D3">
        <w:rPr>
          <w:rFonts w:cs="David"/>
          <w:rtl/>
        </w:rPr>
        <w:t>–</w:t>
      </w:r>
      <w:r w:rsidRPr="007415D3">
        <w:rPr>
          <w:rFonts w:cs="David" w:hint="cs"/>
          <w:rtl/>
        </w:rPr>
        <w:t xml:space="preserve"> תיקון חוק הפיקוח על שירותים פיננסיים (קופות גמל), התשס"ה-2005. סעיף להסמכת שר האוצר לקבוע הוראות לעניין חלוקת חשבון של עמית מעביד בקופת גמל מרכזית. עמדת הממשלה היא בעד להשאיר את זה בחוק ההסדרים. מי בעד?</w:t>
      </w:r>
    </w:p>
    <w:p w14:paraId="4C3D8B26" w14:textId="77777777" w:rsidR="007415D3" w:rsidRPr="007415D3" w:rsidRDefault="007415D3" w:rsidP="007415D3">
      <w:pPr>
        <w:bidi/>
        <w:ind w:firstLine="567"/>
        <w:jc w:val="both"/>
        <w:rPr>
          <w:rFonts w:cs="David" w:hint="cs"/>
          <w:rtl/>
        </w:rPr>
      </w:pPr>
    </w:p>
    <w:p w14:paraId="701009BE" w14:textId="77777777" w:rsidR="007415D3" w:rsidRPr="007415D3" w:rsidRDefault="007415D3" w:rsidP="007415D3">
      <w:pPr>
        <w:bidi/>
        <w:jc w:val="both"/>
        <w:rPr>
          <w:rFonts w:cs="David" w:hint="cs"/>
          <w:rtl/>
        </w:rPr>
      </w:pPr>
      <w:r w:rsidRPr="007415D3">
        <w:rPr>
          <w:rFonts w:cs="David" w:hint="cs"/>
          <w:rtl/>
        </w:rPr>
        <w:t>ה צ ב ע ה</w:t>
      </w:r>
    </w:p>
    <w:p w14:paraId="3252AF2B" w14:textId="77777777" w:rsidR="007415D3" w:rsidRPr="007415D3" w:rsidRDefault="007415D3" w:rsidP="007415D3">
      <w:pPr>
        <w:bidi/>
        <w:ind w:firstLine="567"/>
        <w:jc w:val="both"/>
        <w:rPr>
          <w:rFonts w:cs="David" w:hint="cs"/>
          <w:rtl/>
        </w:rPr>
      </w:pPr>
    </w:p>
    <w:p w14:paraId="2916C2E3"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93F5621"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DD81DC2" w14:textId="77777777" w:rsidR="007415D3" w:rsidRPr="007415D3" w:rsidRDefault="007415D3" w:rsidP="007415D3">
      <w:pPr>
        <w:bidi/>
        <w:jc w:val="both"/>
        <w:rPr>
          <w:rFonts w:cs="David" w:hint="cs"/>
          <w:rtl/>
        </w:rPr>
      </w:pPr>
    </w:p>
    <w:p w14:paraId="26FA794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20BCF3E" w14:textId="77777777" w:rsidR="007415D3" w:rsidRPr="007415D3" w:rsidRDefault="007415D3" w:rsidP="007415D3">
      <w:pPr>
        <w:bidi/>
        <w:jc w:val="both"/>
        <w:rPr>
          <w:rFonts w:cs="David" w:hint="cs"/>
          <w:rtl/>
        </w:rPr>
      </w:pPr>
    </w:p>
    <w:p w14:paraId="4A1A62AD" w14:textId="77777777" w:rsidR="007415D3" w:rsidRPr="007415D3" w:rsidRDefault="007415D3" w:rsidP="007415D3">
      <w:pPr>
        <w:bidi/>
        <w:jc w:val="both"/>
        <w:rPr>
          <w:rFonts w:cs="David" w:hint="cs"/>
          <w:rtl/>
        </w:rPr>
      </w:pPr>
      <w:r w:rsidRPr="007415D3">
        <w:rPr>
          <w:rFonts w:cs="David" w:hint="cs"/>
          <w:rtl/>
        </w:rPr>
        <w:tab/>
        <w:t xml:space="preserve">הצעת החוק נשארת בחוק ההסדרים. מי בעד להעביר את זה לדיון בוועדת הכספים? </w:t>
      </w:r>
    </w:p>
    <w:p w14:paraId="71486913" w14:textId="77777777" w:rsidR="007415D3" w:rsidRPr="007415D3" w:rsidRDefault="007415D3" w:rsidP="007415D3">
      <w:pPr>
        <w:bidi/>
        <w:jc w:val="both"/>
        <w:rPr>
          <w:rFonts w:cs="David" w:hint="cs"/>
          <w:rtl/>
        </w:rPr>
      </w:pPr>
    </w:p>
    <w:p w14:paraId="01F40321" w14:textId="77777777" w:rsidR="007415D3" w:rsidRPr="007415D3" w:rsidRDefault="007415D3" w:rsidP="007415D3">
      <w:pPr>
        <w:bidi/>
        <w:jc w:val="both"/>
        <w:rPr>
          <w:rFonts w:cs="David" w:hint="cs"/>
          <w:rtl/>
        </w:rPr>
      </w:pPr>
      <w:r w:rsidRPr="007415D3">
        <w:rPr>
          <w:rFonts w:cs="David" w:hint="cs"/>
          <w:rtl/>
        </w:rPr>
        <w:t>ה צ ב ע ה</w:t>
      </w:r>
    </w:p>
    <w:p w14:paraId="0928BAF8" w14:textId="77777777" w:rsidR="007415D3" w:rsidRPr="007415D3" w:rsidRDefault="007415D3" w:rsidP="007415D3">
      <w:pPr>
        <w:bidi/>
        <w:jc w:val="both"/>
        <w:rPr>
          <w:rFonts w:cs="David" w:hint="cs"/>
          <w:rtl/>
        </w:rPr>
      </w:pPr>
    </w:p>
    <w:p w14:paraId="7A99757D"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C3D327C"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2C6BA4F" w14:textId="77777777" w:rsidR="007415D3" w:rsidRPr="007415D3" w:rsidRDefault="007415D3" w:rsidP="007415D3">
      <w:pPr>
        <w:bidi/>
        <w:jc w:val="both"/>
        <w:rPr>
          <w:rFonts w:cs="David" w:hint="cs"/>
          <w:rtl/>
        </w:rPr>
      </w:pPr>
    </w:p>
    <w:p w14:paraId="1CE6148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1AE8937" w14:textId="77777777" w:rsidR="007415D3" w:rsidRPr="007415D3" w:rsidRDefault="007415D3" w:rsidP="007415D3">
      <w:pPr>
        <w:bidi/>
        <w:jc w:val="both"/>
        <w:rPr>
          <w:rFonts w:cs="David" w:hint="cs"/>
          <w:rtl/>
        </w:rPr>
      </w:pPr>
    </w:p>
    <w:p w14:paraId="5FD2CB5C" w14:textId="77777777" w:rsidR="007415D3" w:rsidRPr="007415D3" w:rsidRDefault="007415D3" w:rsidP="007415D3">
      <w:pPr>
        <w:bidi/>
        <w:jc w:val="both"/>
        <w:rPr>
          <w:rFonts w:cs="David" w:hint="cs"/>
          <w:rtl/>
        </w:rPr>
      </w:pPr>
      <w:r w:rsidRPr="007415D3">
        <w:rPr>
          <w:rFonts w:cs="David" w:hint="cs"/>
          <w:rtl/>
        </w:rPr>
        <w:tab/>
        <w:t xml:space="preserve">הצעת החוק תישאר במסגרת חוק ההסדרים ותועבר לדיון בוועדת הכספים. </w:t>
      </w:r>
    </w:p>
    <w:p w14:paraId="34D07418" w14:textId="77777777" w:rsidR="007415D3" w:rsidRPr="007415D3" w:rsidRDefault="007415D3" w:rsidP="007415D3">
      <w:pPr>
        <w:bidi/>
        <w:jc w:val="both"/>
        <w:rPr>
          <w:rFonts w:cs="David" w:hint="cs"/>
          <w:rtl/>
        </w:rPr>
      </w:pPr>
    </w:p>
    <w:p w14:paraId="3C02973C" w14:textId="77777777" w:rsidR="007415D3" w:rsidRPr="007415D3" w:rsidRDefault="007415D3" w:rsidP="007415D3">
      <w:pPr>
        <w:bidi/>
        <w:ind w:firstLine="567"/>
        <w:jc w:val="both"/>
        <w:rPr>
          <w:rFonts w:cs="David" w:hint="cs"/>
          <w:rtl/>
        </w:rPr>
      </w:pPr>
      <w:r w:rsidRPr="007415D3">
        <w:rPr>
          <w:rFonts w:cs="David" w:hint="cs"/>
          <w:rtl/>
        </w:rPr>
        <w:t xml:space="preserve">אני עוברת לפרק ז' </w:t>
      </w:r>
      <w:r w:rsidRPr="007415D3">
        <w:rPr>
          <w:rFonts w:cs="David"/>
          <w:rtl/>
        </w:rPr>
        <w:t>–</w:t>
      </w:r>
      <w:r w:rsidRPr="007415D3">
        <w:rPr>
          <w:rFonts w:cs="David" w:hint="cs"/>
          <w:rtl/>
        </w:rPr>
        <w:t xml:space="preserve"> מסים, סעיפים 39-32. </w:t>
      </w:r>
    </w:p>
    <w:p w14:paraId="4A709C75" w14:textId="77777777" w:rsidR="007415D3" w:rsidRPr="007415D3" w:rsidRDefault="007415D3" w:rsidP="007415D3">
      <w:pPr>
        <w:bidi/>
        <w:jc w:val="both"/>
        <w:rPr>
          <w:rFonts w:cs="David" w:hint="cs"/>
          <w:rtl/>
        </w:rPr>
      </w:pPr>
    </w:p>
    <w:p w14:paraId="5D2F0F2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165B637" w14:textId="77777777" w:rsidR="007415D3" w:rsidRPr="007415D3" w:rsidRDefault="007415D3" w:rsidP="007415D3">
      <w:pPr>
        <w:bidi/>
        <w:jc w:val="both"/>
        <w:rPr>
          <w:rFonts w:cs="David" w:hint="cs"/>
          <w:rtl/>
        </w:rPr>
      </w:pPr>
    </w:p>
    <w:p w14:paraId="660C54C3" w14:textId="77777777" w:rsidR="007415D3" w:rsidRPr="007415D3" w:rsidRDefault="007415D3" w:rsidP="007415D3">
      <w:pPr>
        <w:bidi/>
        <w:jc w:val="both"/>
        <w:rPr>
          <w:rFonts w:cs="David" w:hint="cs"/>
          <w:rtl/>
        </w:rPr>
      </w:pPr>
      <w:r w:rsidRPr="007415D3">
        <w:rPr>
          <w:rFonts w:cs="David" w:hint="cs"/>
          <w:rtl/>
        </w:rPr>
        <w:tab/>
        <w:t>יש לי הצעה לסדר. אני מציע שכל פרק המסים יידון בוועדת הכספים, ונצביע על הפרקים האלה,</w:t>
      </w:r>
    </w:p>
    <w:p w14:paraId="021CB58E" w14:textId="77777777" w:rsidR="007415D3" w:rsidRPr="007415D3" w:rsidRDefault="007415D3" w:rsidP="007415D3">
      <w:pPr>
        <w:bidi/>
        <w:jc w:val="both"/>
        <w:rPr>
          <w:rFonts w:cs="David" w:hint="cs"/>
          <w:rtl/>
        </w:rPr>
      </w:pPr>
    </w:p>
    <w:p w14:paraId="226DAD9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4A9BC72" w14:textId="77777777" w:rsidR="007415D3" w:rsidRPr="007415D3" w:rsidRDefault="007415D3" w:rsidP="007415D3">
      <w:pPr>
        <w:bidi/>
        <w:jc w:val="both"/>
        <w:rPr>
          <w:rFonts w:cs="David" w:hint="cs"/>
          <w:rtl/>
        </w:rPr>
      </w:pPr>
    </w:p>
    <w:p w14:paraId="5EAF478A" w14:textId="77777777" w:rsidR="007415D3" w:rsidRPr="007415D3" w:rsidRDefault="007415D3" w:rsidP="007415D3">
      <w:pPr>
        <w:bidi/>
        <w:jc w:val="both"/>
        <w:rPr>
          <w:rFonts w:cs="David" w:hint="cs"/>
          <w:rtl/>
        </w:rPr>
      </w:pPr>
      <w:r w:rsidRPr="007415D3">
        <w:rPr>
          <w:rFonts w:cs="David" w:hint="cs"/>
          <w:rtl/>
        </w:rPr>
        <w:tab/>
        <w:t>במסגרת חוק ההסדרים, או לפצל?</w:t>
      </w:r>
    </w:p>
    <w:p w14:paraId="05586914" w14:textId="77777777" w:rsidR="007415D3" w:rsidRPr="007415D3" w:rsidRDefault="007415D3" w:rsidP="007415D3">
      <w:pPr>
        <w:bidi/>
        <w:jc w:val="both"/>
        <w:rPr>
          <w:rFonts w:cs="David" w:hint="cs"/>
          <w:rtl/>
        </w:rPr>
      </w:pPr>
    </w:p>
    <w:p w14:paraId="2BC3E5F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55A8D20" w14:textId="77777777" w:rsidR="007415D3" w:rsidRPr="007415D3" w:rsidRDefault="007415D3" w:rsidP="007415D3">
      <w:pPr>
        <w:bidi/>
        <w:jc w:val="both"/>
        <w:rPr>
          <w:rFonts w:cs="David" w:hint="cs"/>
          <w:rtl/>
        </w:rPr>
      </w:pPr>
    </w:p>
    <w:p w14:paraId="4DE4CE47" w14:textId="77777777" w:rsidR="007415D3" w:rsidRPr="007415D3" w:rsidRDefault="007415D3" w:rsidP="007415D3">
      <w:pPr>
        <w:bidi/>
        <w:jc w:val="both"/>
        <w:rPr>
          <w:rFonts w:cs="David" w:hint="cs"/>
          <w:rtl/>
        </w:rPr>
      </w:pPr>
      <w:r w:rsidRPr="007415D3">
        <w:rPr>
          <w:rFonts w:cs="David" w:hint="cs"/>
          <w:rtl/>
        </w:rPr>
        <w:tab/>
        <w:t xml:space="preserve">במסגרת חוק ההסדרים, להצביע על הכול. </w:t>
      </w:r>
    </w:p>
    <w:p w14:paraId="5DCA68D6" w14:textId="77777777" w:rsidR="007415D3" w:rsidRPr="007415D3" w:rsidRDefault="007415D3" w:rsidP="007415D3">
      <w:pPr>
        <w:bidi/>
        <w:jc w:val="both"/>
        <w:rPr>
          <w:rFonts w:cs="David" w:hint="cs"/>
          <w:rtl/>
        </w:rPr>
      </w:pPr>
    </w:p>
    <w:p w14:paraId="3924BAE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123E020" w14:textId="77777777" w:rsidR="007415D3" w:rsidRPr="007415D3" w:rsidRDefault="007415D3" w:rsidP="007415D3">
      <w:pPr>
        <w:bidi/>
        <w:jc w:val="both"/>
        <w:rPr>
          <w:rFonts w:cs="David" w:hint="cs"/>
          <w:rtl/>
        </w:rPr>
      </w:pPr>
    </w:p>
    <w:p w14:paraId="685A1725" w14:textId="77777777" w:rsidR="007415D3" w:rsidRPr="007415D3" w:rsidRDefault="007415D3" w:rsidP="007415D3">
      <w:pPr>
        <w:bidi/>
        <w:jc w:val="both"/>
        <w:rPr>
          <w:rFonts w:cs="David" w:hint="cs"/>
          <w:rtl/>
        </w:rPr>
      </w:pPr>
      <w:r w:rsidRPr="007415D3">
        <w:rPr>
          <w:rFonts w:cs="David" w:hint="cs"/>
          <w:rtl/>
        </w:rPr>
        <w:tab/>
        <w:t xml:space="preserve">לא. אני לא מתכוון להתווכח על הוועדה. מסים יש להעביר לוועדת כספים. אבל יש פה הרבה סעיפים שלא יכולים להיות בחוק ההסדרים. אין לי מקום אחר לוועדה, אבל יש פה דברים שצריך להוציא. </w:t>
      </w:r>
    </w:p>
    <w:p w14:paraId="6336D961" w14:textId="77777777" w:rsidR="007415D3" w:rsidRPr="007415D3" w:rsidRDefault="007415D3" w:rsidP="007415D3">
      <w:pPr>
        <w:bidi/>
        <w:jc w:val="both"/>
        <w:rPr>
          <w:rFonts w:cs="David" w:hint="cs"/>
          <w:rtl/>
        </w:rPr>
      </w:pPr>
    </w:p>
    <w:p w14:paraId="4A3E5081" w14:textId="77777777" w:rsidR="007415D3" w:rsidRPr="007415D3" w:rsidRDefault="007415D3" w:rsidP="007415D3">
      <w:pPr>
        <w:bidi/>
        <w:jc w:val="both"/>
        <w:rPr>
          <w:rFonts w:cs="David" w:hint="cs"/>
          <w:rtl/>
        </w:rPr>
      </w:pPr>
      <w:r w:rsidRPr="007415D3">
        <w:rPr>
          <w:rFonts w:cs="David" w:hint="cs"/>
          <w:u w:val="single"/>
          <w:rtl/>
        </w:rPr>
        <w:t>ראובן ריבלין:</w:t>
      </w:r>
    </w:p>
    <w:p w14:paraId="53A33EC7" w14:textId="77777777" w:rsidR="007415D3" w:rsidRPr="007415D3" w:rsidRDefault="007415D3" w:rsidP="007415D3">
      <w:pPr>
        <w:bidi/>
        <w:jc w:val="both"/>
        <w:rPr>
          <w:rFonts w:cs="David" w:hint="cs"/>
          <w:rtl/>
        </w:rPr>
      </w:pPr>
    </w:p>
    <w:p w14:paraId="38AC30EF" w14:textId="77777777" w:rsidR="007415D3" w:rsidRPr="007415D3" w:rsidRDefault="007415D3" w:rsidP="007415D3">
      <w:pPr>
        <w:bidi/>
        <w:jc w:val="both"/>
        <w:rPr>
          <w:rFonts w:cs="David" w:hint="cs"/>
          <w:rtl/>
        </w:rPr>
      </w:pPr>
      <w:r w:rsidRPr="007415D3">
        <w:rPr>
          <w:rFonts w:cs="David" w:hint="cs"/>
          <w:rtl/>
        </w:rPr>
        <w:tab/>
        <w:t xml:space="preserve">תצביע על העיקרון, אם להשאיר או לא. </w:t>
      </w:r>
    </w:p>
    <w:p w14:paraId="40DE1618" w14:textId="77777777" w:rsidR="007415D3" w:rsidRPr="007415D3" w:rsidRDefault="007415D3" w:rsidP="007415D3">
      <w:pPr>
        <w:bidi/>
        <w:jc w:val="both"/>
        <w:rPr>
          <w:rFonts w:cs="David" w:hint="cs"/>
          <w:rtl/>
        </w:rPr>
      </w:pPr>
    </w:p>
    <w:p w14:paraId="23026552"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2DF5C305" w14:textId="77777777" w:rsidR="007415D3" w:rsidRPr="007415D3" w:rsidRDefault="007415D3" w:rsidP="007415D3">
      <w:pPr>
        <w:bidi/>
        <w:jc w:val="both"/>
        <w:rPr>
          <w:rFonts w:cs="David" w:hint="cs"/>
          <w:rtl/>
        </w:rPr>
      </w:pPr>
    </w:p>
    <w:p w14:paraId="4847748D" w14:textId="77777777" w:rsidR="007415D3" w:rsidRPr="007415D3" w:rsidRDefault="007415D3" w:rsidP="007415D3">
      <w:pPr>
        <w:bidi/>
        <w:jc w:val="both"/>
        <w:rPr>
          <w:rFonts w:cs="David" w:hint="cs"/>
          <w:rtl/>
        </w:rPr>
      </w:pPr>
      <w:r w:rsidRPr="007415D3">
        <w:rPr>
          <w:rFonts w:cs="David" w:hint="cs"/>
          <w:rtl/>
        </w:rPr>
        <w:tab/>
        <w:t xml:space="preserve">האם מוסכם שבחוק הזה, כל מה שיעבור, יעבור לוועדת הכספים? </w:t>
      </w:r>
    </w:p>
    <w:p w14:paraId="784F27FA" w14:textId="77777777" w:rsidR="007415D3" w:rsidRPr="007415D3" w:rsidRDefault="007415D3" w:rsidP="007415D3">
      <w:pPr>
        <w:bidi/>
        <w:jc w:val="both"/>
        <w:rPr>
          <w:rFonts w:cs="David" w:hint="cs"/>
          <w:rtl/>
        </w:rPr>
      </w:pPr>
    </w:p>
    <w:p w14:paraId="0FBD8B1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58DF97F" w14:textId="77777777" w:rsidR="007415D3" w:rsidRPr="007415D3" w:rsidRDefault="007415D3" w:rsidP="007415D3">
      <w:pPr>
        <w:bidi/>
        <w:jc w:val="both"/>
        <w:rPr>
          <w:rFonts w:cs="David" w:hint="cs"/>
          <w:rtl/>
        </w:rPr>
      </w:pPr>
    </w:p>
    <w:p w14:paraId="62A97EE9" w14:textId="77777777" w:rsidR="007415D3" w:rsidRPr="007415D3" w:rsidRDefault="007415D3" w:rsidP="007415D3">
      <w:pPr>
        <w:bidi/>
        <w:jc w:val="both"/>
        <w:rPr>
          <w:rFonts w:cs="David" w:hint="cs"/>
          <w:rtl/>
        </w:rPr>
      </w:pPr>
      <w:r w:rsidRPr="007415D3">
        <w:rPr>
          <w:rFonts w:cs="David" w:hint="cs"/>
          <w:rtl/>
        </w:rPr>
        <w:tab/>
        <w:t xml:space="preserve">אולי כלום לא יעבור? למה להצביע? </w:t>
      </w:r>
    </w:p>
    <w:p w14:paraId="1B76A190" w14:textId="77777777" w:rsidR="007415D3" w:rsidRPr="007415D3" w:rsidRDefault="007415D3" w:rsidP="007415D3">
      <w:pPr>
        <w:bidi/>
        <w:jc w:val="both"/>
        <w:rPr>
          <w:rFonts w:cs="David" w:hint="cs"/>
          <w:rtl/>
        </w:rPr>
      </w:pPr>
    </w:p>
    <w:p w14:paraId="3120E0E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5603A8E" w14:textId="77777777" w:rsidR="007415D3" w:rsidRPr="007415D3" w:rsidRDefault="007415D3" w:rsidP="007415D3">
      <w:pPr>
        <w:bidi/>
        <w:jc w:val="both"/>
        <w:rPr>
          <w:rFonts w:cs="David" w:hint="cs"/>
          <w:rtl/>
        </w:rPr>
      </w:pPr>
    </w:p>
    <w:p w14:paraId="67B34E79" w14:textId="77777777" w:rsidR="007415D3" w:rsidRPr="007415D3" w:rsidRDefault="007415D3" w:rsidP="007415D3">
      <w:pPr>
        <w:bidi/>
        <w:ind w:firstLine="567"/>
        <w:jc w:val="both"/>
        <w:rPr>
          <w:rFonts w:cs="David" w:hint="cs"/>
          <w:rtl/>
        </w:rPr>
      </w:pPr>
      <w:r w:rsidRPr="007415D3">
        <w:rPr>
          <w:rFonts w:cs="David" w:hint="cs"/>
          <w:rtl/>
        </w:rPr>
        <w:t xml:space="preserve">מה שיעבור, אם יעבור, שיגיע לוועדת הכספים. </w:t>
      </w:r>
    </w:p>
    <w:p w14:paraId="64D65F95" w14:textId="77777777" w:rsidR="007415D3" w:rsidRPr="007415D3" w:rsidRDefault="007415D3" w:rsidP="007415D3">
      <w:pPr>
        <w:bidi/>
        <w:jc w:val="both"/>
        <w:rPr>
          <w:rFonts w:cs="David" w:hint="cs"/>
          <w:rtl/>
        </w:rPr>
      </w:pPr>
    </w:p>
    <w:p w14:paraId="0F1DB8FD" w14:textId="77777777" w:rsidR="007415D3" w:rsidRPr="007415D3" w:rsidRDefault="007415D3" w:rsidP="007415D3">
      <w:pPr>
        <w:bidi/>
        <w:jc w:val="both"/>
        <w:rPr>
          <w:rFonts w:cs="David" w:hint="cs"/>
          <w:rtl/>
        </w:rPr>
      </w:pPr>
      <w:r w:rsidRPr="007415D3">
        <w:rPr>
          <w:rFonts w:cs="David" w:hint="cs"/>
          <w:u w:val="single"/>
          <w:rtl/>
        </w:rPr>
        <w:t>ראובן ריבלין:</w:t>
      </w:r>
    </w:p>
    <w:p w14:paraId="024E7DEF" w14:textId="77777777" w:rsidR="007415D3" w:rsidRPr="007415D3" w:rsidRDefault="007415D3" w:rsidP="007415D3">
      <w:pPr>
        <w:bidi/>
        <w:jc w:val="both"/>
        <w:rPr>
          <w:rFonts w:cs="David" w:hint="cs"/>
          <w:rtl/>
        </w:rPr>
      </w:pPr>
    </w:p>
    <w:p w14:paraId="1841D9E5" w14:textId="77777777" w:rsidR="007415D3" w:rsidRPr="007415D3" w:rsidRDefault="007415D3" w:rsidP="007415D3">
      <w:pPr>
        <w:bidi/>
        <w:jc w:val="both"/>
        <w:rPr>
          <w:rFonts w:cs="David" w:hint="cs"/>
          <w:rtl/>
        </w:rPr>
      </w:pPr>
      <w:r w:rsidRPr="007415D3">
        <w:rPr>
          <w:rFonts w:cs="David" w:hint="cs"/>
          <w:rtl/>
        </w:rPr>
        <w:tab/>
        <w:t xml:space="preserve">אם לא נצביע בעד פיצול, נעביר את זה לוועדת הכספים. </w:t>
      </w:r>
    </w:p>
    <w:p w14:paraId="3150F625" w14:textId="77777777" w:rsidR="007415D3" w:rsidRPr="007415D3" w:rsidRDefault="007415D3" w:rsidP="007415D3">
      <w:pPr>
        <w:bidi/>
        <w:jc w:val="both"/>
        <w:rPr>
          <w:rFonts w:cs="David" w:hint="cs"/>
          <w:rtl/>
        </w:rPr>
      </w:pPr>
    </w:p>
    <w:p w14:paraId="09FFACA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08F59E3" w14:textId="77777777" w:rsidR="007415D3" w:rsidRPr="007415D3" w:rsidRDefault="007415D3" w:rsidP="007415D3">
      <w:pPr>
        <w:bidi/>
        <w:jc w:val="both"/>
        <w:rPr>
          <w:rFonts w:cs="David" w:hint="cs"/>
          <w:rtl/>
        </w:rPr>
      </w:pPr>
    </w:p>
    <w:p w14:paraId="06781D6E" w14:textId="77777777" w:rsidR="007415D3" w:rsidRPr="007415D3" w:rsidRDefault="007415D3" w:rsidP="007415D3">
      <w:pPr>
        <w:bidi/>
        <w:jc w:val="both"/>
        <w:rPr>
          <w:rFonts w:cs="David" w:hint="cs"/>
          <w:rtl/>
        </w:rPr>
      </w:pPr>
      <w:r w:rsidRPr="007415D3">
        <w:rPr>
          <w:rFonts w:cs="David" w:hint="cs"/>
          <w:rtl/>
        </w:rPr>
        <w:tab/>
        <w:t xml:space="preserve">אני עוברת להצבעה. סעיף 32(1) ו-39 </w:t>
      </w:r>
      <w:r w:rsidRPr="007415D3">
        <w:rPr>
          <w:rFonts w:cs="David"/>
          <w:rtl/>
        </w:rPr>
        <w:t>–</w:t>
      </w:r>
      <w:r w:rsidRPr="007415D3">
        <w:rPr>
          <w:rFonts w:cs="David" w:hint="cs"/>
          <w:rtl/>
        </w:rPr>
        <w:t xml:space="preserve"> תיקון פקודת מס הכנסה; פקודת מס הכנסה </w:t>
      </w:r>
      <w:r w:rsidRPr="007415D3">
        <w:rPr>
          <w:rFonts w:cs="David"/>
          <w:rtl/>
        </w:rPr>
        <w:t>–</w:t>
      </w:r>
      <w:r w:rsidRPr="007415D3">
        <w:rPr>
          <w:rFonts w:cs="David" w:hint="cs"/>
          <w:rtl/>
        </w:rPr>
        <w:t xml:space="preserve"> תחולה. הפסד שהיה לאדם בעסק או במשלך יד, יהיה רשאי לקזזו כנגד משכורת שלו בלבד. מי בעד להשאיר את זה בחוק ההסדרים?</w:t>
      </w:r>
    </w:p>
    <w:p w14:paraId="490DAEC5" w14:textId="77777777" w:rsidR="007415D3" w:rsidRPr="007415D3" w:rsidRDefault="007415D3" w:rsidP="007415D3">
      <w:pPr>
        <w:bidi/>
        <w:jc w:val="both"/>
        <w:rPr>
          <w:rFonts w:cs="David" w:hint="cs"/>
          <w:rtl/>
        </w:rPr>
      </w:pPr>
    </w:p>
    <w:p w14:paraId="2CF6A30B" w14:textId="77777777" w:rsidR="007415D3" w:rsidRPr="007415D3" w:rsidRDefault="007415D3" w:rsidP="007415D3">
      <w:pPr>
        <w:bidi/>
        <w:jc w:val="both"/>
        <w:rPr>
          <w:rFonts w:cs="David" w:hint="cs"/>
          <w:rtl/>
        </w:rPr>
      </w:pPr>
      <w:r w:rsidRPr="007415D3">
        <w:rPr>
          <w:rFonts w:cs="David" w:hint="cs"/>
          <w:rtl/>
        </w:rPr>
        <w:t>ה צ ב ע ה</w:t>
      </w:r>
    </w:p>
    <w:p w14:paraId="0CD9B0EB" w14:textId="77777777" w:rsidR="007415D3" w:rsidRPr="007415D3" w:rsidRDefault="007415D3" w:rsidP="007415D3">
      <w:pPr>
        <w:bidi/>
        <w:ind w:firstLine="567"/>
        <w:jc w:val="both"/>
        <w:rPr>
          <w:rFonts w:cs="David" w:hint="cs"/>
          <w:rtl/>
        </w:rPr>
      </w:pPr>
    </w:p>
    <w:p w14:paraId="1664EBA2"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8B06B8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31A3DC2" w14:textId="77777777" w:rsidR="007415D3" w:rsidRPr="007415D3" w:rsidRDefault="007415D3" w:rsidP="007415D3">
      <w:pPr>
        <w:bidi/>
        <w:jc w:val="both"/>
        <w:rPr>
          <w:rFonts w:cs="David" w:hint="cs"/>
          <w:rtl/>
        </w:rPr>
      </w:pPr>
    </w:p>
    <w:p w14:paraId="00C0374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914BB83" w14:textId="77777777" w:rsidR="007415D3" w:rsidRPr="007415D3" w:rsidRDefault="007415D3" w:rsidP="007415D3">
      <w:pPr>
        <w:bidi/>
        <w:jc w:val="both"/>
        <w:rPr>
          <w:rFonts w:cs="David" w:hint="cs"/>
          <w:rtl/>
        </w:rPr>
      </w:pPr>
    </w:p>
    <w:p w14:paraId="5B6A76F1" w14:textId="77777777" w:rsidR="007415D3" w:rsidRPr="007415D3" w:rsidRDefault="007415D3" w:rsidP="007415D3">
      <w:pPr>
        <w:bidi/>
        <w:jc w:val="both"/>
        <w:rPr>
          <w:rFonts w:cs="David" w:hint="cs"/>
          <w:rtl/>
        </w:rPr>
      </w:pPr>
      <w:r w:rsidRPr="007415D3">
        <w:rPr>
          <w:rFonts w:cs="David" w:hint="cs"/>
          <w:rtl/>
        </w:rPr>
        <w:tab/>
        <w:t xml:space="preserve">ההצעה נשארת. סעיף 32(2) </w:t>
      </w:r>
      <w:r w:rsidRPr="007415D3">
        <w:rPr>
          <w:rFonts w:cs="David"/>
          <w:rtl/>
        </w:rPr>
        <w:t>–</w:t>
      </w:r>
      <w:r w:rsidRPr="007415D3">
        <w:rPr>
          <w:rFonts w:cs="David" w:hint="cs"/>
          <w:rtl/>
        </w:rPr>
        <w:t xml:space="preserve"> תיקון פקודת מס הכנסה. העלאת תקרת סכום תרומות הפטור לפי סעיף 46(א) לפקודת מס הכנסה ל-4 מיליון. מי בעד להשאיר את זה בחוק ההסדרים? זה בעמ' 14. </w:t>
      </w:r>
    </w:p>
    <w:p w14:paraId="1E61E580" w14:textId="77777777" w:rsidR="007415D3" w:rsidRPr="007415D3" w:rsidRDefault="007415D3" w:rsidP="007415D3">
      <w:pPr>
        <w:bidi/>
        <w:jc w:val="both"/>
        <w:rPr>
          <w:rFonts w:cs="David" w:hint="cs"/>
          <w:rtl/>
        </w:rPr>
      </w:pPr>
    </w:p>
    <w:p w14:paraId="2CAE3332" w14:textId="77777777" w:rsidR="007415D3" w:rsidRPr="007415D3" w:rsidRDefault="007415D3" w:rsidP="007415D3">
      <w:pPr>
        <w:bidi/>
        <w:jc w:val="both"/>
        <w:rPr>
          <w:rFonts w:cs="David" w:hint="cs"/>
          <w:rtl/>
        </w:rPr>
      </w:pPr>
      <w:r w:rsidRPr="007415D3">
        <w:rPr>
          <w:rFonts w:cs="David" w:hint="cs"/>
          <w:u w:val="single"/>
          <w:rtl/>
        </w:rPr>
        <w:t>ראובן ריבלין:</w:t>
      </w:r>
    </w:p>
    <w:p w14:paraId="31EEDAE2" w14:textId="77777777" w:rsidR="007415D3" w:rsidRPr="007415D3" w:rsidRDefault="007415D3" w:rsidP="007415D3">
      <w:pPr>
        <w:bidi/>
        <w:jc w:val="both"/>
        <w:rPr>
          <w:rFonts w:cs="David" w:hint="cs"/>
          <w:rtl/>
        </w:rPr>
      </w:pPr>
    </w:p>
    <w:p w14:paraId="334FE226" w14:textId="77777777" w:rsidR="007415D3" w:rsidRPr="007415D3" w:rsidRDefault="007415D3" w:rsidP="007415D3">
      <w:pPr>
        <w:bidi/>
        <w:jc w:val="both"/>
        <w:rPr>
          <w:rFonts w:cs="David" w:hint="cs"/>
          <w:rtl/>
        </w:rPr>
      </w:pPr>
      <w:r w:rsidRPr="007415D3">
        <w:rPr>
          <w:rFonts w:cs="David" w:hint="cs"/>
          <w:rtl/>
        </w:rPr>
        <w:tab/>
        <w:t xml:space="preserve">סיכמנו שכל הפרק עובר לוועדת הכספים. </w:t>
      </w:r>
    </w:p>
    <w:p w14:paraId="1AA3A1AD" w14:textId="77777777" w:rsidR="007415D3" w:rsidRPr="007415D3" w:rsidRDefault="007415D3" w:rsidP="007415D3">
      <w:pPr>
        <w:bidi/>
        <w:jc w:val="both"/>
        <w:rPr>
          <w:rFonts w:cs="David" w:hint="cs"/>
          <w:rtl/>
        </w:rPr>
      </w:pPr>
    </w:p>
    <w:p w14:paraId="127E237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C238039" w14:textId="77777777" w:rsidR="007415D3" w:rsidRPr="007415D3" w:rsidRDefault="007415D3" w:rsidP="007415D3">
      <w:pPr>
        <w:bidi/>
        <w:jc w:val="both"/>
        <w:rPr>
          <w:rFonts w:cs="David" w:hint="cs"/>
          <w:rtl/>
        </w:rPr>
      </w:pPr>
    </w:p>
    <w:p w14:paraId="48FAC513" w14:textId="77777777" w:rsidR="007415D3" w:rsidRPr="007415D3" w:rsidRDefault="007415D3" w:rsidP="007415D3">
      <w:pPr>
        <w:bidi/>
        <w:jc w:val="both"/>
        <w:rPr>
          <w:rFonts w:cs="David" w:hint="cs"/>
          <w:rtl/>
        </w:rPr>
      </w:pPr>
      <w:r w:rsidRPr="007415D3">
        <w:rPr>
          <w:rFonts w:cs="David" w:hint="cs"/>
          <w:rtl/>
        </w:rPr>
        <w:tab/>
        <w:t xml:space="preserve">מה שיעבור, עובר לוועדת הכספים. אני מצביעה רק על הפיצול. מי בעד להשאיר את זה בחוק ההסדרים? </w:t>
      </w:r>
    </w:p>
    <w:p w14:paraId="576756D9" w14:textId="77777777" w:rsidR="007415D3" w:rsidRPr="007415D3" w:rsidRDefault="007415D3" w:rsidP="007415D3">
      <w:pPr>
        <w:bidi/>
        <w:jc w:val="both"/>
        <w:rPr>
          <w:rFonts w:cs="David" w:hint="cs"/>
          <w:rtl/>
        </w:rPr>
      </w:pPr>
    </w:p>
    <w:p w14:paraId="327BA0B8" w14:textId="77777777" w:rsidR="007415D3" w:rsidRPr="007415D3" w:rsidRDefault="007415D3" w:rsidP="007415D3">
      <w:pPr>
        <w:bidi/>
        <w:jc w:val="both"/>
        <w:rPr>
          <w:rFonts w:cs="David" w:hint="cs"/>
          <w:rtl/>
        </w:rPr>
      </w:pPr>
      <w:r w:rsidRPr="007415D3">
        <w:rPr>
          <w:rFonts w:cs="David" w:hint="cs"/>
          <w:rtl/>
        </w:rPr>
        <w:t>ה צ ב ע ה</w:t>
      </w:r>
    </w:p>
    <w:p w14:paraId="4BD17D2C" w14:textId="77777777" w:rsidR="007415D3" w:rsidRPr="007415D3" w:rsidRDefault="007415D3" w:rsidP="007415D3">
      <w:pPr>
        <w:bidi/>
        <w:jc w:val="both"/>
        <w:rPr>
          <w:rFonts w:cs="David" w:hint="cs"/>
          <w:rtl/>
        </w:rPr>
      </w:pPr>
    </w:p>
    <w:p w14:paraId="3EBBE204"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8DA95E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4B5D90D" w14:textId="77777777" w:rsidR="007415D3" w:rsidRPr="007415D3" w:rsidRDefault="007415D3" w:rsidP="007415D3">
      <w:pPr>
        <w:bidi/>
        <w:jc w:val="both"/>
        <w:rPr>
          <w:rFonts w:cs="David" w:hint="cs"/>
          <w:rtl/>
        </w:rPr>
      </w:pPr>
    </w:p>
    <w:p w14:paraId="4F546D3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4ED9D61" w14:textId="77777777" w:rsidR="007415D3" w:rsidRPr="007415D3" w:rsidRDefault="007415D3" w:rsidP="007415D3">
      <w:pPr>
        <w:bidi/>
        <w:jc w:val="both"/>
        <w:rPr>
          <w:rFonts w:cs="David" w:hint="cs"/>
          <w:rtl/>
        </w:rPr>
      </w:pPr>
    </w:p>
    <w:p w14:paraId="5ABB955D" w14:textId="77777777" w:rsidR="007415D3" w:rsidRPr="007415D3" w:rsidRDefault="007415D3" w:rsidP="007415D3">
      <w:pPr>
        <w:bidi/>
        <w:jc w:val="both"/>
        <w:rPr>
          <w:rFonts w:cs="David" w:hint="cs"/>
          <w:rtl/>
        </w:rPr>
      </w:pPr>
      <w:r w:rsidRPr="007415D3">
        <w:rPr>
          <w:rFonts w:cs="David" w:hint="cs"/>
          <w:rtl/>
        </w:rPr>
        <w:tab/>
        <w:t xml:space="preserve">הצעת החוק תישאר במסגרת חוק ההסדרים. סעיף 32(3) </w:t>
      </w:r>
      <w:r w:rsidRPr="007415D3">
        <w:rPr>
          <w:rFonts w:cs="David"/>
          <w:rtl/>
        </w:rPr>
        <w:t>–</w:t>
      </w:r>
      <w:r w:rsidRPr="007415D3">
        <w:rPr>
          <w:rFonts w:cs="David" w:hint="cs"/>
          <w:rtl/>
        </w:rPr>
        <w:t xml:space="preserve"> תיקון פקודת מס הכנסה. מתן אפשרות למנהל רשות המסים לפתוח את שומת מס הכנסה גם לאחר הרשעה לפי חוק מע"מ. מי בעד להשאיר את זה בחוק ההסדרים?</w:t>
      </w:r>
    </w:p>
    <w:p w14:paraId="695DE5D4" w14:textId="77777777" w:rsidR="007415D3" w:rsidRPr="007415D3" w:rsidRDefault="007415D3" w:rsidP="007415D3">
      <w:pPr>
        <w:bidi/>
        <w:jc w:val="both"/>
        <w:rPr>
          <w:rFonts w:cs="David" w:hint="cs"/>
          <w:rtl/>
        </w:rPr>
      </w:pPr>
    </w:p>
    <w:p w14:paraId="5246D613"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28F6B80" w14:textId="77777777" w:rsidR="007415D3" w:rsidRPr="007415D3" w:rsidRDefault="007415D3" w:rsidP="007415D3">
      <w:pPr>
        <w:bidi/>
        <w:jc w:val="both"/>
        <w:rPr>
          <w:rFonts w:cs="David" w:hint="cs"/>
          <w:rtl/>
        </w:rPr>
      </w:pPr>
    </w:p>
    <w:p w14:paraId="531BC3BF" w14:textId="77777777" w:rsidR="007415D3" w:rsidRPr="007415D3" w:rsidRDefault="007415D3" w:rsidP="007415D3">
      <w:pPr>
        <w:bidi/>
        <w:jc w:val="both"/>
        <w:rPr>
          <w:rFonts w:cs="David" w:hint="cs"/>
          <w:rtl/>
        </w:rPr>
      </w:pPr>
      <w:r w:rsidRPr="007415D3">
        <w:rPr>
          <w:rFonts w:cs="David" w:hint="cs"/>
          <w:rtl/>
        </w:rPr>
        <w:tab/>
        <w:t xml:space="preserve">זה לא תקציבי, זה לא קשור לכלום. </w:t>
      </w:r>
    </w:p>
    <w:p w14:paraId="6B3163B5" w14:textId="77777777" w:rsidR="007415D3" w:rsidRPr="007415D3" w:rsidRDefault="007415D3" w:rsidP="007415D3">
      <w:pPr>
        <w:bidi/>
        <w:jc w:val="both"/>
        <w:rPr>
          <w:rFonts w:cs="David" w:hint="cs"/>
          <w:rtl/>
        </w:rPr>
      </w:pPr>
    </w:p>
    <w:p w14:paraId="60CB081E"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6803605B" w14:textId="77777777" w:rsidR="007415D3" w:rsidRPr="007415D3" w:rsidRDefault="007415D3" w:rsidP="007415D3">
      <w:pPr>
        <w:bidi/>
        <w:ind w:firstLine="567"/>
        <w:jc w:val="both"/>
        <w:rPr>
          <w:rFonts w:cs="David" w:hint="cs"/>
          <w:rtl/>
        </w:rPr>
      </w:pPr>
    </w:p>
    <w:p w14:paraId="64946DC1"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D437821"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10645CDD" w14:textId="77777777" w:rsidR="007415D3" w:rsidRPr="007415D3" w:rsidRDefault="007415D3" w:rsidP="007415D3">
      <w:pPr>
        <w:bidi/>
        <w:jc w:val="both"/>
        <w:rPr>
          <w:rFonts w:cs="David" w:hint="cs"/>
          <w:rtl/>
        </w:rPr>
      </w:pPr>
    </w:p>
    <w:p w14:paraId="754B39B6" w14:textId="77777777" w:rsidR="007415D3" w:rsidRPr="007415D3" w:rsidRDefault="007415D3" w:rsidP="007415D3">
      <w:pPr>
        <w:bidi/>
        <w:jc w:val="both"/>
        <w:rPr>
          <w:rFonts w:cs="David" w:hint="cs"/>
          <w:rtl/>
        </w:rPr>
      </w:pPr>
    </w:p>
    <w:p w14:paraId="61F1FA7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B23ABE3" w14:textId="77777777" w:rsidR="007415D3" w:rsidRPr="007415D3" w:rsidRDefault="007415D3" w:rsidP="007415D3">
      <w:pPr>
        <w:bidi/>
        <w:jc w:val="both"/>
        <w:rPr>
          <w:rFonts w:cs="David" w:hint="cs"/>
          <w:rtl/>
        </w:rPr>
      </w:pPr>
    </w:p>
    <w:p w14:paraId="4285DD76" w14:textId="77777777" w:rsidR="007415D3" w:rsidRPr="007415D3" w:rsidRDefault="007415D3" w:rsidP="007415D3">
      <w:pPr>
        <w:bidi/>
        <w:jc w:val="both"/>
        <w:rPr>
          <w:rFonts w:cs="David" w:hint="cs"/>
          <w:rtl/>
        </w:rPr>
      </w:pPr>
      <w:r w:rsidRPr="007415D3">
        <w:rPr>
          <w:rFonts w:cs="David" w:hint="cs"/>
          <w:rtl/>
        </w:rPr>
        <w:tab/>
        <w:t xml:space="preserve">הצעת החוק נשארת בחוק ההסדרים. </w:t>
      </w:r>
    </w:p>
    <w:p w14:paraId="248DC1F9" w14:textId="77777777" w:rsidR="007415D3" w:rsidRPr="007415D3" w:rsidRDefault="007415D3" w:rsidP="007415D3">
      <w:pPr>
        <w:bidi/>
        <w:jc w:val="both"/>
        <w:rPr>
          <w:rFonts w:cs="David" w:hint="cs"/>
          <w:rtl/>
        </w:rPr>
      </w:pPr>
    </w:p>
    <w:p w14:paraId="6D573995" w14:textId="77777777" w:rsidR="007415D3" w:rsidRPr="007415D3" w:rsidRDefault="007415D3" w:rsidP="007415D3">
      <w:pPr>
        <w:bidi/>
        <w:jc w:val="both"/>
        <w:rPr>
          <w:rFonts w:cs="David" w:hint="cs"/>
          <w:rtl/>
        </w:rPr>
      </w:pPr>
      <w:r w:rsidRPr="007415D3">
        <w:rPr>
          <w:rFonts w:cs="David" w:hint="cs"/>
          <w:u w:val="single"/>
          <w:rtl/>
        </w:rPr>
        <w:t>ראובן ריבלין:</w:t>
      </w:r>
    </w:p>
    <w:p w14:paraId="4648F7F3" w14:textId="77777777" w:rsidR="007415D3" w:rsidRPr="007415D3" w:rsidRDefault="007415D3" w:rsidP="007415D3">
      <w:pPr>
        <w:bidi/>
        <w:jc w:val="both"/>
        <w:rPr>
          <w:rFonts w:cs="David" w:hint="cs"/>
          <w:rtl/>
        </w:rPr>
      </w:pPr>
    </w:p>
    <w:p w14:paraId="785CF1A0" w14:textId="77777777" w:rsidR="007415D3" w:rsidRPr="007415D3" w:rsidRDefault="007415D3" w:rsidP="007415D3">
      <w:pPr>
        <w:bidi/>
        <w:jc w:val="both"/>
        <w:rPr>
          <w:rFonts w:cs="David" w:hint="cs"/>
          <w:rtl/>
        </w:rPr>
      </w:pPr>
      <w:r w:rsidRPr="007415D3">
        <w:rPr>
          <w:rFonts w:cs="David" w:hint="cs"/>
          <w:rtl/>
        </w:rPr>
        <w:tab/>
        <w:t xml:space="preserve">לגבי הוועדה אין בעיה, בכל הפרק הזה. </w:t>
      </w:r>
    </w:p>
    <w:p w14:paraId="20AE8ADA" w14:textId="77777777" w:rsidR="007415D3" w:rsidRPr="007415D3" w:rsidRDefault="007415D3" w:rsidP="007415D3">
      <w:pPr>
        <w:bidi/>
        <w:jc w:val="both"/>
        <w:rPr>
          <w:rFonts w:cs="David" w:hint="cs"/>
          <w:rtl/>
        </w:rPr>
      </w:pPr>
    </w:p>
    <w:p w14:paraId="63118D4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65026E" w14:textId="77777777" w:rsidR="007415D3" w:rsidRPr="007415D3" w:rsidRDefault="007415D3" w:rsidP="007415D3">
      <w:pPr>
        <w:bidi/>
        <w:jc w:val="both"/>
        <w:rPr>
          <w:rFonts w:cs="David" w:hint="cs"/>
          <w:rtl/>
        </w:rPr>
      </w:pPr>
    </w:p>
    <w:p w14:paraId="451B0D8D" w14:textId="77777777" w:rsidR="007415D3" w:rsidRPr="007415D3" w:rsidRDefault="007415D3" w:rsidP="007415D3">
      <w:pPr>
        <w:bidi/>
        <w:jc w:val="both"/>
        <w:rPr>
          <w:rFonts w:cs="David" w:hint="cs"/>
          <w:rtl/>
        </w:rPr>
      </w:pPr>
      <w:r w:rsidRPr="007415D3">
        <w:rPr>
          <w:rFonts w:cs="David" w:hint="cs"/>
          <w:rtl/>
        </w:rPr>
        <w:tab/>
        <w:t xml:space="preserve">עוברים לסעיף 32(4) </w:t>
      </w:r>
      <w:r w:rsidRPr="007415D3">
        <w:rPr>
          <w:rFonts w:cs="David"/>
          <w:rtl/>
        </w:rPr>
        <w:t>–</w:t>
      </w:r>
      <w:r w:rsidRPr="007415D3">
        <w:rPr>
          <w:rFonts w:cs="David" w:hint="cs"/>
          <w:rtl/>
        </w:rPr>
        <w:t xml:space="preserve"> תיקון פקודת מס הכנסה. מתן אפשרות לפקיד השומה לתקן את המקדמות ששולמו על-ידי עוסק כשהוא מניח ששיעורי השינוי יעלה על 20% או על 500,000 ש"ח, לפי הנמוך (במקום 40%, כפי שקיים היום). מי בעד להשאיר את זה במסגרת חוק ההסדרים?</w:t>
      </w:r>
    </w:p>
    <w:p w14:paraId="39E3C106" w14:textId="77777777" w:rsidR="007415D3" w:rsidRPr="007415D3" w:rsidRDefault="007415D3" w:rsidP="007415D3">
      <w:pPr>
        <w:bidi/>
        <w:jc w:val="both"/>
        <w:rPr>
          <w:rFonts w:cs="David" w:hint="cs"/>
          <w:rtl/>
        </w:rPr>
      </w:pPr>
    </w:p>
    <w:p w14:paraId="7170E51C"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3124C86" w14:textId="77777777" w:rsidR="007415D3" w:rsidRPr="007415D3" w:rsidRDefault="007415D3" w:rsidP="007415D3">
      <w:pPr>
        <w:bidi/>
        <w:jc w:val="both"/>
        <w:rPr>
          <w:rFonts w:cs="David" w:hint="cs"/>
          <w:rtl/>
        </w:rPr>
      </w:pPr>
    </w:p>
    <w:p w14:paraId="400E7324" w14:textId="77777777" w:rsidR="007415D3" w:rsidRPr="007415D3" w:rsidRDefault="007415D3" w:rsidP="007415D3">
      <w:pPr>
        <w:bidi/>
        <w:jc w:val="both"/>
        <w:rPr>
          <w:rFonts w:cs="David" w:hint="cs"/>
          <w:rtl/>
        </w:rPr>
      </w:pPr>
      <w:r w:rsidRPr="007415D3">
        <w:rPr>
          <w:rFonts w:cs="David" w:hint="cs"/>
          <w:rtl/>
        </w:rPr>
        <w:tab/>
        <w:t xml:space="preserve">גברתי יושבת-ראש הוועדה, את קוראת את זה מהר מדי. אני רוצה שנקרא כל סעיף וזה יכאיב לאנשים. </w:t>
      </w:r>
    </w:p>
    <w:p w14:paraId="05640A58" w14:textId="77777777" w:rsidR="007415D3" w:rsidRPr="007415D3" w:rsidRDefault="007415D3" w:rsidP="007415D3">
      <w:pPr>
        <w:bidi/>
        <w:jc w:val="both"/>
        <w:rPr>
          <w:rFonts w:cs="David" w:hint="cs"/>
          <w:rtl/>
        </w:rPr>
      </w:pPr>
    </w:p>
    <w:p w14:paraId="69ED7269"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554B18EF" w14:textId="77777777" w:rsidR="007415D3" w:rsidRPr="007415D3" w:rsidRDefault="007415D3" w:rsidP="007415D3">
      <w:pPr>
        <w:bidi/>
        <w:jc w:val="both"/>
        <w:rPr>
          <w:rFonts w:cs="David" w:hint="cs"/>
          <w:rtl/>
        </w:rPr>
      </w:pPr>
    </w:p>
    <w:p w14:paraId="3D086D27" w14:textId="77777777" w:rsidR="007415D3" w:rsidRPr="007415D3" w:rsidRDefault="007415D3" w:rsidP="007415D3">
      <w:pPr>
        <w:bidi/>
        <w:jc w:val="both"/>
        <w:rPr>
          <w:rFonts w:cs="David" w:hint="cs"/>
          <w:rtl/>
        </w:rPr>
      </w:pPr>
      <w:r w:rsidRPr="007415D3">
        <w:rPr>
          <w:rFonts w:cs="David" w:hint="cs"/>
          <w:rtl/>
        </w:rPr>
        <w:tab/>
        <w:t xml:space="preserve">היא קראה. אני ביקשתי לקרוא עם ניקוד. </w:t>
      </w:r>
    </w:p>
    <w:p w14:paraId="07505354" w14:textId="77777777" w:rsidR="007415D3" w:rsidRPr="007415D3" w:rsidRDefault="007415D3" w:rsidP="007415D3">
      <w:pPr>
        <w:bidi/>
        <w:jc w:val="both"/>
        <w:rPr>
          <w:rFonts w:cs="David" w:hint="cs"/>
          <w:rtl/>
        </w:rPr>
      </w:pPr>
    </w:p>
    <w:p w14:paraId="2F996F0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C45D54F" w14:textId="77777777" w:rsidR="007415D3" w:rsidRPr="007415D3" w:rsidRDefault="007415D3" w:rsidP="007415D3">
      <w:pPr>
        <w:bidi/>
        <w:jc w:val="both"/>
        <w:rPr>
          <w:rFonts w:cs="David" w:hint="cs"/>
          <w:rtl/>
        </w:rPr>
      </w:pPr>
    </w:p>
    <w:p w14:paraId="0E150926" w14:textId="77777777" w:rsidR="007415D3" w:rsidRPr="007415D3" w:rsidRDefault="007415D3" w:rsidP="007415D3">
      <w:pPr>
        <w:bidi/>
        <w:jc w:val="both"/>
        <w:rPr>
          <w:rFonts w:cs="David" w:hint="cs"/>
          <w:rtl/>
        </w:rPr>
      </w:pPr>
      <w:r w:rsidRPr="007415D3">
        <w:rPr>
          <w:rFonts w:cs="David" w:hint="cs"/>
          <w:rtl/>
        </w:rPr>
        <w:tab/>
        <w:t>מי בעד להשאיר את זה במסגרת חוק ההסדרים?</w:t>
      </w:r>
    </w:p>
    <w:p w14:paraId="580CBB4A" w14:textId="77777777" w:rsidR="007415D3" w:rsidRPr="007415D3" w:rsidRDefault="007415D3" w:rsidP="007415D3">
      <w:pPr>
        <w:bidi/>
        <w:jc w:val="both"/>
        <w:rPr>
          <w:rFonts w:cs="David" w:hint="cs"/>
          <w:rtl/>
        </w:rPr>
      </w:pPr>
    </w:p>
    <w:p w14:paraId="7B79E078" w14:textId="77777777" w:rsidR="007415D3" w:rsidRPr="007415D3" w:rsidRDefault="007415D3" w:rsidP="007415D3">
      <w:pPr>
        <w:bidi/>
        <w:jc w:val="both"/>
        <w:rPr>
          <w:rFonts w:cs="David" w:hint="cs"/>
          <w:rtl/>
        </w:rPr>
      </w:pPr>
      <w:r w:rsidRPr="007415D3">
        <w:rPr>
          <w:rFonts w:cs="David" w:hint="cs"/>
          <w:rtl/>
        </w:rPr>
        <w:t>ה צ ב ע ה</w:t>
      </w:r>
    </w:p>
    <w:p w14:paraId="0DA54C97" w14:textId="77777777" w:rsidR="007415D3" w:rsidRPr="007415D3" w:rsidRDefault="007415D3" w:rsidP="007415D3">
      <w:pPr>
        <w:bidi/>
        <w:jc w:val="both"/>
        <w:rPr>
          <w:rFonts w:cs="David" w:hint="cs"/>
          <w:rtl/>
        </w:rPr>
      </w:pPr>
    </w:p>
    <w:p w14:paraId="1977ED09"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8CD443E"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5BFCD6C" w14:textId="77777777" w:rsidR="007415D3" w:rsidRPr="007415D3" w:rsidRDefault="007415D3" w:rsidP="007415D3">
      <w:pPr>
        <w:bidi/>
        <w:jc w:val="both"/>
        <w:rPr>
          <w:rFonts w:cs="David" w:hint="cs"/>
          <w:rtl/>
        </w:rPr>
      </w:pPr>
    </w:p>
    <w:p w14:paraId="0A388C5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66CB2DC" w14:textId="77777777" w:rsidR="007415D3" w:rsidRPr="007415D3" w:rsidRDefault="007415D3" w:rsidP="007415D3">
      <w:pPr>
        <w:bidi/>
        <w:jc w:val="both"/>
        <w:rPr>
          <w:rFonts w:cs="David" w:hint="cs"/>
          <w:rtl/>
        </w:rPr>
      </w:pPr>
    </w:p>
    <w:p w14:paraId="03165FD1" w14:textId="77777777" w:rsidR="007415D3" w:rsidRPr="007415D3" w:rsidRDefault="007415D3" w:rsidP="007415D3">
      <w:pPr>
        <w:bidi/>
        <w:jc w:val="both"/>
        <w:rPr>
          <w:rFonts w:cs="David" w:hint="cs"/>
          <w:rtl/>
        </w:rPr>
      </w:pPr>
      <w:r w:rsidRPr="007415D3">
        <w:rPr>
          <w:rFonts w:cs="David" w:hint="cs"/>
          <w:rtl/>
        </w:rPr>
        <w:tab/>
        <w:t xml:space="preserve">הצעת החוק תישאר במסגרת חוק ההסדרים. </w:t>
      </w:r>
    </w:p>
    <w:p w14:paraId="0C6689C1" w14:textId="77777777" w:rsidR="007415D3" w:rsidRPr="007415D3" w:rsidRDefault="007415D3" w:rsidP="007415D3">
      <w:pPr>
        <w:bidi/>
        <w:jc w:val="both"/>
        <w:rPr>
          <w:rFonts w:cs="David" w:hint="cs"/>
          <w:rtl/>
        </w:rPr>
      </w:pPr>
    </w:p>
    <w:p w14:paraId="54BF66C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DD639C5" w14:textId="77777777" w:rsidR="007415D3" w:rsidRPr="007415D3" w:rsidRDefault="007415D3" w:rsidP="007415D3">
      <w:pPr>
        <w:bidi/>
        <w:jc w:val="both"/>
        <w:rPr>
          <w:rFonts w:cs="David" w:hint="cs"/>
          <w:rtl/>
        </w:rPr>
      </w:pPr>
    </w:p>
    <w:p w14:paraId="2E731D8C" w14:textId="77777777" w:rsidR="007415D3" w:rsidRPr="007415D3" w:rsidRDefault="007415D3" w:rsidP="007415D3">
      <w:pPr>
        <w:bidi/>
        <w:jc w:val="both"/>
        <w:rPr>
          <w:rFonts w:cs="David" w:hint="cs"/>
          <w:rtl/>
        </w:rPr>
      </w:pPr>
      <w:r w:rsidRPr="007415D3">
        <w:rPr>
          <w:rFonts w:cs="David" w:hint="cs"/>
          <w:rtl/>
        </w:rPr>
        <w:tab/>
        <w:t xml:space="preserve">גברתי, בסעיף הבא אני תומך בהשארת ההוראה בחוק ההסדרים, כי מדובר בהקלה במס ובהורדת מסים בנושא של השכרת דירות מגורים. </w:t>
      </w:r>
    </w:p>
    <w:p w14:paraId="11415BAE" w14:textId="77777777" w:rsidR="007415D3" w:rsidRPr="007415D3" w:rsidRDefault="007415D3" w:rsidP="007415D3">
      <w:pPr>
        <w:bidi/>
        <w:jc w:val="both"/>
        <w:rPr>
          <w:rFonts w:cs="David" w:hint="cs"/>
          <w:rtl/>
        </w:rPr>
      </w:pPr>
    </w:p>
    <w:p w14:paraId="1366D13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A741A5E" w14:textId="77777777" w:rsidR="007415D3" w:rsidRPr="007415D3" w:rsidRDefault="007415D3" w:rsidP="007415D3">
      <w:pPr>
        <w:bidi/>
        <w:jc w:val="both"/>
        <w:rPr>
          <w:rFonts w:cs="David" w:hint="cs"/>
          <w:rtl/>
        </w:rPr>
      </w:pPr>
    </w:p>
    <w:p w14:paraId="032472A0" w14:textId="77777777" w:rsidR="007415D3" w:rsidRPr="007415D3" w:rsidRDefault="007415D3" w:rsidP="007415D3">
      <w:pPr>
        <w:bidi/>
        <w:jc w:val="both"/>
        <w:rPr>
          <w:rFonts w:cs="David" w:hint="cs"/>
          <w:rtl/>
        </w:rPr>
      </w:pPr>
      <w:r w:rsidRPr="007415D3">
        <w:rPr>
          <w:rFonts w:cs="David" w:hint="cs"/>
          <w:rtl/>
        </w:rPr>
        <w:tab/>
        <w:t xml:space="preserve">איך זה קשור לחוק ההסדרים? </w:t>
      </w:r>
    </w:p>
    <w:p w14:paraId="284E1BE0" w14:textId="77777777" w:rsidR="007415D3" w:rsidRPr="007415D3" w:rsidRDefault="007415D3" w:rsidP="007415D3">
      <w:pPr>
        <w:bidi/>
        <w:jc w:val="both"/>
        <w:rPr>
          <w:rFonts w:cs="David" w:hint="cs"/>
          <w:rtl/>
        </w:rPr>
      </w:pPr>
    </w:p>
    <w:p w14:paraId="5790193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E25718F" w14:textId="77777777" w:rsidR="007415D3" w:rsidRPr="007415D3" w:rsidRDefault="007415D3" w:rsidP="007415D3">
      <w:pPr>
        <w:bidi/>
        <w:jc w:val="both"/>
        <w:rPr>
          <w:rFonts w:cs="David" w:hint="cs"/>
          <w:rtl/>
        </w:rPr>
      </w:pPr>
    </w:p>
    <w:p w14:paraId="0D825577" w14:textId="77777777" w:rsidR="007415D3" w:rsidRPr="007415D3" w:rsidRDefault="007415D3" w:rsidP="007415D3">
      <w:pPr>
        <w:bidi/>
        <w:jc w:val="both"/>
        <w:rPr>
          <w:rFonts w:cs="David" w:hint="cs"/>
          <w:rtl/>
        </w:rPr>
      </w:pPr>
      <w:r w:rsidRPr="007415D3">
        <w:rPr>
          <w:rFonts w:cs="David" w:hint="cs"/>
          <w:rtl/>
        </w:rPr>
        <w:tab/>
        <w:t>למה להשאיר את זה בחוק ההסדרים?</w:t>
      </w:r>
    </w:p>
    <w:p w14:paraId="5C1579E4" w14:textId="77777777" w:rsidR="007415D3" w:rsidRPr="007415D3" w:rsidRDefault="007415D3" w:rsidP="007415D3">
      <w:pPr>
        <w:bidi/>
        <w:jc w:val="both"/>
        <w:rPr>
          <w:rFonts w:cs="David" w:hint="cs"/>
          <w:rtl/>
        </w:rPr>
      </w:pPr>
    </w:p>
    <w:p w14:paraId="3EF1FA7E"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6423855E" w14:textId="77777777" w:rsidR="007415D3" w:rsidRPr="007415D3" w:rsidRDefault="007415D3" w:rsidP="007415D3">
      <w:pPr>
        <w:bidi/>
        <w:jc w:val="both"/>
        <w:rPr>
          <w:rFonts w:cs="David" w:hint="cs"/>
          <w:rtl/>
        </w:rPr>
      </w:pPr>
    </w:p>
    <w:p w14:paraId="41C05FEF" w14:textId="77777777" w:rsidR="007415D3" w:rsidRPr="007415D3" w:rsidRDefault="007415D3" w:rsidP="007415D3">
      <w:pPr>
        <w:bidi/>
        <w:jc w:val="both"/>
        <w:rPr>
          <w:rFonts w:cs="David" w:hint="cs"/>
          <w:rtl/>
        </w:rPr>
      </w:pPr>
      <w:r w:rsidRPr="007415D3">
        <w:rPr>
          <w:rFonts w:cs="David" w:hint="cs"/>
          <w:rtl/>
        </w:rPr>
        <w:tab/>
        <w:t xml:space="preserve">כי אני מוכן להיטיב עם העם. אני העברתי את ההוראה הזאת כהוראת שעה, כיושב-ראש קואליציה. </w:t>
      </w:r>
    </w:p>
    <w:p w14:paraId="0C2D262D" w14:textId="77777777" w:rsidR="007415D3" w:rsidRPr="007415D3" w:rsidRDefault="007415D3" w:rsidP="007415D3">
      <w:pPr>
        <w:bidi/>
        <w:jc w:val="both"/>
        <w:rPr>
          <w:rFonts w:cs="David" w:hint="cs"/>
          <w:rtl/>
        </w:rPr>
      </w:pPr>
    </w:p>
    <w:p w14:paraId="3B1E315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0588C4A" w14:textId="77777777" w:rsidR="007415D3" w:rsidRPr="007415D3" w:rsidRDefault="007415D3" w:rsidP="007415D3">
      <w:pPr>
        <w:bidi/>
        <w:jc w:val="both"/>
        <w:rPr>
          <w:rFonts w:cs="David" w:hint="cs"/>
          <w:rtl/>
        </w:rPr>
      </w:pPr>
    </w:p>
    <w:p w14:paraId="300A9BA5" w14:textId="77777777" w:rsidR="007415D3" w:rsidRPr="007415D3" w:rsidRDefault="007415D3" w:rsidP="007415D3">
      <w:pPr>
        <w:bidi/>
        <w:jc w:val="both"/>
        <w:rPr>
          <w:rFonts w:cs="David" w:hint="cs"/>
          <w:rtl/>
        </w:rPr>
      </w:pPr>
      <w:r w:rsidRPr="007415D3">
        <w:rPr>
          <w:rFonts w:cs="David" w:hint="cs"/>
          <w:rtl/>
        </w:rPr>
        <w:tab/>
        <w:t>איפה היית ב-2003?</w:t>
      </w:r>
    </w:p>
    <w:p w14:paraId="2201DB97" w14:textId="77777777" w:rsidR="007415D3" w:rsidRPr="007415D3" w:rsidRDefault="007415D3" w:rsidP="007415D3">
      <w:pPr>
        <w:bidi/>
        <w:jc w:val="both"/>
        <w:rPr>
          <w:rFonts w:cs="David" w:hint="cs"/>
          <w:rtl/>
        </w:rPr>
      </w:pPr>
    </w:p>
    <w:p w14:paraId="3C51F0BE" w14:textId="77777777" w:rsidR="007415D3" w:rsidRPr="007415D3" w:rsidRDefault="007415D3" w:rsidP="007415D3">
      <w:pPr>
        <w:bidi/>
        <w:jc w:val="both"/>
        <w:rPr>
          <w:rFonts w:cs="David" w:hint="cs"/>
          <w:u w:val="single"/>
          <w:rtl/>
        </w:rPr>
      </w:pPr>
      <w:r w:rsidRPr="007415D3">
        <w:rPr>
          <w:rFonts w:cs="David" w:hint="cs"/>
          <w:u w:val="single"/>
          <w:rtl/>
        </w:rPr>
        <w:t>קולט אביטל:</w:t>
      </w:r>
    </w:p>
    <w:p w14:paraId="2E8D8E67" w14:textId="77777777" w:rsidR="007415D3" w:rsidRPr="007415D3" w:rsidRDefault="007415D3" w:rsidP="007415D3">
      <w:pPr>
        <w:bidi/>
        <w:jc w:val="both"/>
        <w:rPr>
          <w:rFonts w:cs="David" w:hint="cs"/>
          <w:rtl/>
        </w:rPr>
      </w:pPr>
    </w:p>
    <w:p w14:paraId="079CD60B" w14:textId="77777777" w:rsidR="007415D3" w:rsidRPr="007415D3" w:rsidRDefault="007415D3" w:rsidP="007415D3">
      <w:pPr>
        <w:bidi/>
        <w:jc w:val="both"/>
        <w:rPr>
          <w:rFonts w:cs="David" w:hint="cs"/>
          <w:rtl/>
        </w:rPr>
      </w:pPr>
      <w:r w:rsidRPr="007415D3">
        <w:rPr>
          <w:rFonts w:cs="David" w:hint="cs"/>
          <w:rtl/>
        </w:rPr>
        <w:tab/>
        <w:t xml:space="preserve">מאז שאתה באופוזיציה ממש שינית כיוון. </w:t>
      </w:r>
    </w:p>
    <w:p w14:paraId="26CC288F" w14:textId="77777777" w:rsidR="007415D3" w:rsidRPr="007415D3" w:rsidRDefault="007415D3" w:rsidP="007415D3">
      <w:pPr>
        <w:bidi/>
        <w:jc w:val="both"/>
        <w:rPr>
          <w:rFonts w:cs="David" w:hint="cs"/>
          <w:rtl/>
        </w:rPr>
      </w:pPr>
    </w:p>
    <w:p w14:paraId="013CB126" w14:textId="77777777" w:rsidR="007415D3" w:rsidRPr="007415D3" w:rsidRDefault="007415D3" w:rsidP="007415D3">
      <w:pPr>
        <w:bidi/>
        <w:jc w:val="both"/>
        <w:rPr>
          <w:rFonts w:cs="David" w:hint="cs"/>
          <w:u w:val="single"/>
          <w:rtl/>
        </w:rPr>
      </w:pPr>
      <w:r w:rsidRPr="007415D3">
        <w:rPr>
          <w:rFonts w:cs="David" w:hint="cs"/>
          <w:u w:val="single"/>
          <w:rtl/>
        </w:rPr>
        <w:t>יצחק גלנטי:</w:t>
      </w:r>
    </w:p>
    <w:p w14:paraId="10649EF4" w14:textId="77777777" w:rsidR="007415D3" w:rsidRPr="007415D3" w:rsidRDefault="007415D3" w:rsidP="007415D3">
      <w:pPr>
        <w:bidi/>
        <w:jc w:val="both"/>
        <w:rPr>
          <w:rFonts w:cs="David" w:hint="cs"/>
          <w:rtl/>
        </w:rPr>
      </w:pPr>
    </w:p>
    <w:p w14:paraId="7F32A731" w14:textId="77777777" w:rsidR="007415D3" w:rsidRPr="007415D3" w:rsidRDefault="007415D3" w:rsidP="007415D3">
      <w:pPr>
        <w:bidi/>
        <w:jc w:val="both"/>
        <w:rPr>
          <w:rFonts w:cs="David" w:hint="cs"/>
          <w:rtl/>
        </w:rPr>
      </w:pPr>
      <w:r w:rsidRPr="007415D3">
        <w:rPr>
          <w:rFonts w:cs="David" w:hint="cs"/>
          <w:rtl/>
        </w:rPr>
        <w:tab/>
        <w:t>באיחור של שנתיים.</w:t>
      </w:r>
    </w:p>
    <w:p w14:paraId="5545031D" w14:textId="77777777" w:rsidR="007415D3" w:rsidRPr="007415D3" w:rsidRDefault="007415D3" w:rsidP="007415D3">
      <w:pPr>
        <w:bidi/>
        <w:jc w:val="both"/>
        <w:rPr>
          <w:rFonts w:cs="David" w:hint="cs"/>
          <w:rtl/>
        </w:rPr>
      </w:pPr>
    </w:p>
    <w:p w14:paraId="53955EF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468944E" w14:textId="77777777" w:rsidR="007415D3" w:rsidRPr="007415D3" w:rsidRDefault="007415D3" w:rsidP="007415D3">
      <w:pPr>
        <w:bidi/>
        <w:jc w:val="both"/>
        <w:rPr>
          <w:rFonts w:cs="David" w:hint="cs"/>
          <w:rtl/>
        </w:rPr>
      </w:pPr>
    </w:p>
    <w:p w14:paraId="5B0E29C2" w14:textId="77777777" w:rsidR="007415D3" w:rsidRPr="007415D3" w:rsidRDefault="007415D3" w:rsidP="007415D3">
      <w:pPr>
        <w:bidi/>
        <w:jc w:val="both"/>
        <w:rPr>
          <w:rFonts w:cs="David" w:hint="cs"/>
          <w:rtl/>
        </w:rPr>
      </w:pPr>
      <w:r w:rsidRPr="007415D3">
        <w:rPr>
          <w:rFonts w:cs="David" w:hint="cs"/>
          <w:rtl/>
        </w:rPr>
        <w:tab/>
        <w:t xml:space="preserve">בניגוד לעמדת חבר מהחברים פה, שלא חברים באופוזיציה ומתנגדים להוראת מסים, אני כיושב-ראש קואליציה העברתי את זה כהוראת שעה ואני בעד להפוך להוראת קבע את ההוראה שהעברתי כהוראת שעה. </w:t>
      </w:r>
    </w:p>
    <w:p w14:paraId="4964E4DF" w14:textId="77777777" w:rsidR="007415D3" w:rsidRPr="007415D3" w:rsidRDefault="007415D3" w:rsidP="007415D3">
      <w:pPr>
        <w:bidi/>
        <w:jc w:val="both"/>
        <w:rPr>
          <w:rFonts w:cs="David" w:hint="cs"/>
          <w:rtl/>
        </w:rPr>
      </w:pPr>
    </w:p>
    <w:p w14:paraId="3EAD205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2BEA7F0" w14:textId="77777777" w:rsidR="007415D3" w:rsidRPr="007415D3" w:rsidRDefault="007415D3" w:rsidP="007415D3">
      <w:pPr>
        <w:bidi/>
        <w:jc w:val="both"/>
        <w:rPr>
          <w:rFonts w:cs="David" w:hint="cs"/>
          <w:rtl/>
        </w:rPr>
      </w:pPr>
    </w:p>
    <w:p w14:paraId="373D5F1B" w14:textId="77777777" w:rsidR="007415D3" w:rsidRPr="007415D3" w:rsidRDefault="007415D3" w:rsidP="007415D3">
      <w:pPr>
        <w:bidi/>
        <w:ind w:firstLine="567"/>
        <w:jc w:val="both"/>
        <w:rPr>
          <w:rFonts w:cs="David" w:hint="cs"/>
          <w:rtl/>
        </w:rPr>
      </w:pPr>
      <w:r w:rsidRPr="007415D3">
        <w:rPr>
          <w:rFonts w:cs="David" w:hint="cs"/>
          <w:rtl/>
        </w:rPr>
        <w:t xml:space="preserve">אני עוברת לסעיף הבא. </w:t>
      </w:r>
    </w:p>
    <w:p w14:paraId="48765C22" w14:textId="77777777" w:rsidR="007415D3" w:rsidRPr="007415D3" w:rsidRDefault="007415D3" w:rsidP="007415D3">
      <w:pPr>
        <w:bidi/>
        <w:jc w:val="both"/>
        <w:rPr>
          <w:rFonts w:cs="David" w:hint="cs"/>
          <w:rtl/>
        </w:rPr>
      </w:pPr>
    </w:p>
    <w:p w14:paraId="7FB96F92" w14:textId="77777777" w:rsidR="007415D3" w:rsidRPr="007415D3" w:rsidRDefault="007415D3" w:rsidP="007415D3">
      <w:pPr>
        <w:bidi/>
        <w:jc w:val="both"/>
        <w:rPr>
          <w:rFonts w:cs="David" w:hint="cs"/>
          <w:u w:val="single"/>
          <w:rtl/>
        </w:rPr>
      </w:pPr>
      <w:r w:rsidRPr="007415D3">
        <w:rPr>
          <w:rFonts w:cs="David" w:hint="cs"/>
          <w:u w:val="single"/>
          <w:rtl/>
        </w:rPr>
        <w:t>קולט אביטל:</w:t>
      </w:r>
    </w:p>
    <w:p w14:paraId="07FA3179" w14:textId="77777777" w:rsidR="007415D3" w:rsidRPr="007415D3" w:rsidRDefault="007415D3" w:rsidP="007415D3">
      <w:pPr>
        <w:bidi/>
        <w:jc w:val="both"/>
        <w:rPr>
          <w:rFonts w:cs="David" w:hint="cs"/>
          <w:rtl/>
        </w:rPr>
      </w:pPr>
    </w:p>
    <w:p w14:paraId="2448A522" w14:textId="77777777" w:rsidR="007415D3" w:rsidRPr="007415D3" w:rsidRDefault="007415D3" w:rsidP="007415D3">
      <w:pPr>
        <w:bidi/>
        <w:ind w:firstLine="567"/>
        <w:jc w:val="both"/>
        <w:rPr>
          <w:rFonts w:cs="David" w:hint="cs"/>
          <w:rtl/>
        </w:rPr>
      </w:pPr>
      <w:r w:rsidRPr="007415D3">
        <w:rPr>
          <w:rFonts w:cs="David" w:hint="cs"/>
          <w:rtl/>
        </w:rPr>
        <w:t>מתי מסתיימת הישיבה?</w:t>
      </w:r>
    </w:p>
    <w:p w14:paraId="11F3C958" w14:textId="77777777" w:rsidR="007415D3" w:rsidRPr="007415D3" w:rsidRDefault="007415D3" w:rsidP="007415D3">
      <w:pPr>
        <w:bidi/>
        <w:jc w:val="both"/>
        <w:rPr>
          <w:rFonts w:cs="David" w:hint="cs"/>
          <w:rtl/>
        </w:rPr>
      </w:pPr>
    </w:p>
    <w:p w14:paraId="507FED1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6B76711" w14:textId="77777777" w:rsidR="007415D3" w:rsidRPr="007415D3" w:rsidRDefault="007415D3" w:rsidP="007415D3">
      <w:pPr>
        <w:bidi/>
        <w:jc w:val="both"/>
        <w:rPr>
          <w:rFonts w:cs="David" w:hint="cs"/>
          <w:rtl/>
        </w:rPr>
      </w:pPr>
    </w:p>
    <w:p w14:paraId="54F9DD9A" w14:textId="77777777" w:rsidR="007415D3" w:rsidRPr="007415D3" w:rsidRDefault="007415D3" w:rsidP="007415D3">
      <w:pPr>
        <w:bidi/>
        <w:ind w:firstLine="567"/>
        <w:jc w:val="both"/>
        <w:rPr>
          <w:rFonts w:cs="David" w:hint="cs"/>
          <w:rtl/>
        </w:rPr>
      </w:pPr>
      <w:r w:rsidRPr="007415D3">
        <w:rPr>
          <w:rFonts w:cs="David" w:hint="cs"/>
          <w:rtl/>
        </w:rPr>
        <w:t xml:space="preserve">אפשר להמשיך ביום שני. יש מספיק עבודה לוועדות. אין לי בעיה. </w:t>
      </w:r>
    </w:p>
    <w:p w14:paraId="10B74267" w14:textId="77777777" w:rsidR="007415D3" w:rsidRPr="007415D3" w:rsidRDefault="007415D3" w:rsidP="007415D3">
      <w:pPr>
        <w:bidi/>
        <w:jc w:val="both"/>
        <w:rPr>
          <w:rFonts w:cs="David" w:hint="cs"/>
          <w:rtl/>
        </w:rPr>
      </w:pPr>
    </w:p>
    <w:p w14:paraId="617B1AA5" w14:textId="77777777" w:rsidR="007415D3" w:rsidRPr="007415D3" w:rsidRDefault="007415D3" w:rsidP="007415D3">
      <w:pPr>
        <w:bidi/>
        <w:jc w:val="both"/>
        <w:rPr>
          <w:rFonts w:cs="David" w:hint="cs"/>
          <w:u w:val="single"/>
          <w:rtl/>
        </w:rPr>
      </w:pPr>
      <w:r w:rsidRPr="007415D3">
        <w:rPr>
          <w:rFonts w:cs="David" w:hint="cs"/>
          <w:u w:val="single"/>
          <w:rtl/>
        </w:rPr>
        <w:t>קריאה:</w:t>
      </w:r>
    </w:p>
    <w:p w14:paraId="4ABA12BE" w14:textId="77777777" w:rsidR="007415D3" w:rsidRPr="007415D3" w:rsidRDefault="007415D3" w:rsidP="007415D3">
      <w:pPr>
        <w:bidi/>
        <w:jc w:val="both"/>
        <w:rPr>
          <w:rFonts w:cs="David" w:hint="cs"/>
          <w:rtl/>
        </w:rPr>
      </w:pPr>
    </w:p>
    <w:p w14:paraId="5F6DE4F4" w14:textId="77777777" w:rsidR="007415D3" w:rsidRPr="007415D3" w:rsidRDefault="007415D3" w:rsidP="007415D3">
      <w:pPr>
        <w:bidi/>
        <w:jc w:val="both"/>
        <w:rPr>
          <w:rFonts w:cs="David" w:hint="cs"/>
          <w:rtl/>
        </w:rPr>
      </w:pPr>
      <w:r w:rsidRPr="007415D3">
        <w:rPr>
          <w:rFonts w:cs="David" w:hint="cs"/>
          <w:rtl/>
        </w:rPr>
        <w:tab/>
        <w:t xml:space="preserve">זאת הישיבה הכי מעייפת שהשתתפתי בה. באמת אפשר לחתוך. </w:t>
      </w:r>
    </w:p>
    <w:p w14:paraId="15F54DFE" w14:textId="77777777" w:rsidR="007415D3" w:rsidRPr="007415D3" w:rsidRDefault="007415D3" w:rsidP="007415D3">
      <w:pPr>
        <w:bidi/>
        <w:jc w:val="both"/>
        <w:rPr>
          <w:rFonts w:cs="David" w:hint="cs"/>
          <w:rtl/>
        </w:rPr>
      </w:pPr>
    </w:p>
    <w:p w14:paraId="7EBDCB95" w14:textId="77777777" w:rsidR="007415D3" w:rsidRPr="007415D3" w:rsidRDefault="007415D3" w:rsidP="007415D3">
      <w:pPr>
        <w:bidi/>
        <w:jc w:val="both"/>
        <w:rPr>
          <w:rFonts w:cs="David" w:hint="cs"/>
          <w:rtl/>
        </w:rPr>
      </w:pPr>
      <w:r w:rsidRPr="007415D3">
        <w:rPr>
          <w:rFonts w:cs="David" w:hint="cs"/>
          <w:u w:val="single"/>
          <w:rtl/>
        </w:rPr>
        <w:t>יורם מרציאנו:</w:t>
      </w:r>
    </w:p>
    <w:p w14:paraId="523809D1" w14:textId="77777777" w:rsidR="007415D3" w:rsidRPr="007415D3" w:rsidRDefault="007415D3" w:rsidP="007415D3">
      <w:pPr>
        <w:bidi/>
        <w:jc w:val="both"/>
        <w:rPr>
          <w:rFonts w:cs="David" w:hint="cs"/>
          <w:rtl/>
        </w:rPr>
      </w:pPr>
    </w:p>
    <w:p w14:paraId="4ADD65FA" w14:textId="77777777" w:rsidR="007415D3" w:rsidRPr="007415D3" w:rsidRDefault="007415D3" w:rsidP="007415D3">
      <w:pPr>
        <w:bidi/>
        <w:ind w:firstLine="567"/>
        <w:jc w:val="both"/>
        <w:rPr>
          <w:rFonts w:cs="David" w:hint="cs"/>
          <w:rtl/>
        </w:rPr>
      </w:pPr>
      <w:r w:rsidRPr="007415D3">
        <w:rPr>
          <w:rFonts w:cs="David" w:hint="cs"/>
          <w:rtl/>
        </w:rPr>
        <w:t xml:space="preserve">בואו נצביע על פרקים שלמים. </w:t>
      </w:r>
    </w:p>
    <w:p w14:paraId="2A9DF380" w14:textId="77777777" w:rsidR="007415D3" w:rsidRPr="007415D3" w:rsidRDefault="007415D3" w:rsidP="007415D3">
      <w:pPr>
        <w:bidi/>
        <w:jc w:val="both"/>
        <w:rPr>
          <w:rFonts w:cs="David" w:hint="cs"/>
          <w:rtl/>
        </w:rPr>
      </w:pPr>
    </w:p>
    <w:p w14:paraId="08933A8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338723C" w14:textId="77777777" w:rsidR="007415D3" w:rsidRPr="007415D3" w:rsidRDefault="007415D3" w:rsidP="007415D3">
      <w:pPr>
        <w:bidi/>
        <w:jc w:val="both"/>
        <w:rPr>
          <w:rFonts w:cs="David" w:hint="cs"/>
          <w:rtl/>
        </w:rPr>
      </w:pPr>
    </w:p>
    <w:p w14:paraId="77831593" w14:textId="77777777" w:rsidR="007415D3" w:rsidRPr="007415D3" w:rsidRDefault="007415D3" w:rsidP="007415D3">
      <w:pPr>
        <w:bidi/>
        <w:ind w:firstLine="567"/>
        <w:jc w:val="both"/>
        <w:rPr>
          <w:rFonts w:cs="David" w:hint="cs"/>
          <w:rtl/>
        </w:rPr>
      </w:pPr>
      <w:r w:rsidRPr="007415D3">
        <w:rPr>
          <w:rFonts w:cs="David" w:hint="cs"/>
          <w:rtl/>
        </w:rPr>
        <w:t xml:space="preserve">בשום אופן לא. רק אם עניינית אני תומך. </w:t>
      </w:r>
    </w:p>
    <w:p w14:paraId="7ADFA7ED" w14:textId="77777777" w:rsidR="007415D3" w:rsidRPr="007415D3" w:rsidRDefault="007415D3" w:rsidP="007415D3">
      <w:pPr>
        <w:bidi/>
        <w:jc w:val="both"/>
        <w:rPr>
          <w:rFonts w:cs="David" w:hint="cs"/>
          <w:rtl/>
        </w:rPr>
      </w:pPr>
    </w:p>
    <w:p w14:paraId="713A354B" w14:textId="77777777" w:rsidR="007415D3" w:rsidRPr="007415D3" w:rsidRDefault="007415D3" w:rsidP="007415D3">
      <w:pPr>
        <w:bidi/>
        <w:jc w:val="both"/>
        <w:rPr>
          <w:rFonts w:cs="David" w:hint="cs"/>
          <w:rtl/>
        </w:rPr>
      </w:pPr>
    </w:p>
    <w:p w14:paraId="611B645F" w14:textId="77777777" w:rsidR="007415D3" w:rsidRPr="007415D3" w:rsidRDefault="007415D3" w:rsidP="007415D3">
      <w:pPr>
        <w:bidi/>
        <w:jc w:val="both"/>
        <w:rPr>
          <w:rFonts w:cs="David" w:hint="cs"/>
          <w:u w:val="single"/>
          <w:rtl/>
        </w:rPr>
      </w:pPr>
      <w:r w:rsidRPr="007415D3">
        <w:rPr>
          <w:rFonts w:cs="David" w:hint="cs"/>
          <w:u w:val="single"/>
          <w:rtl/>
        </w:rPr>
        <w:t>דוד אזולאי:</w:t>
      </w:r>
    </w:p>
    <w:p w14:paraId="72E68087" w14:textId="77777777" w:rsidR="007415D3" w:rsidRPr="007415D3" w:rsidRDefault="007415D3" w:rsidP="007415D3">
      <w:pPr>
        <w:bidi/>
        <w:jc w:val="both"/>
        <w:rPr>
          <w:rFonts w:cs="David" w:hint="cs"/>
          <w:u w:val="single"/>
          <w:rtl/>
        </w:rPr>
      </w:pPr>
    </w:p>
    <w:p w14:paraId="0FDDAA17" w14:textId="77777777" w:rsidR="007415D3" w:rsidRPr="007415D3" w:rsidRDefault="007415D3" w:rsidP="007415D3">
      <w:pPr>
        <w:bidi/>
        <w:ind w:firstLine="567"/>
        <w:jc w:val="both"/>
        <w:rPr>
          <w:rFonts w:cs="David" w:hint="cs"/>
          <w:rtl/>
        </w:rPr>
      </w:pPr>
      <w:r w:rsidRPr="007415D3">
        <w:rPr>
          <w:rFonts w:cs="David" w:hint="cs"/>
          <w:rtl/>
        </w:rPr>
        <w:t xml:space="preserve">גברתי היושבת-ראש, אני מציע הפסקה של עשר דקות. יש לנו כל הלילה, מה בוער? </w:t>
      </w:r>
    </w:p>
    <w:p w14:paraId="45D2EF53" w14:textId="77777777" w:rsidR="007415D3" w:rsidRPr="007415D3" w:rsidRDefault="007415D3" w:rsidP="007415D3">
      <w:pPr>
        <w:bidi/>
        <w:jc w:val="both"/>
        <w:rPr>
          <w:rFonts w:cs="David" w:hint="cs"/>
          <w:rtl/>
        </w:rPr>
      </w:pPr>
    </w:p>
    <w:p w14:paraId="48341B1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201312E" w14:textId="77777777" w:rsidR="007415D3" w:rsidRPr="007415D3" w:rsidRDefault="007415D3" w:rsidP="007415D3">
      <w:pPr>
        <w:bidi/>
        <w:jc w:val="both"/>
        <w:rPr>
          <w:rFonts w:cs="David" w:hint="cs"/>
          <w:rtl/>
        </w:rPr>
      </w:pPr>
    </w:p>
    <w:p w14:paraId="52C87F09" w14:textId="77777777" w:rsidR="007415D3" w:rsidRPr="007415D3" w:rsidRDefault="007415D3" w:rsidP="007415D3">
      <w:pPr>
        <w:bidi/>
        <w:jc w:val="both"/>
        <w:rPr>
          <w:rFonts w:cs="David" w:hint="cs"/>
          <w:rtl/>
        </w:rPr>
      </w:pPr>
      <w:r w:rsidRPr="007415D3">
        <w:rPr>
          <w:rFonts w:cs="David" w:hint="cs"/>
          <w:rtl/>
        </w:rPr>
        <w:tab/>
        <w:t>הפסקה עשר דקות.</w:t>
      </w:r>
    </w:p>
    <w:p w14:paraId="70BE677D" w14:textId="77777777" w:rsidR="007415D3" w:rsidRPr="007415D3" w:rsidRDefault="007415D3" w:rsidP="007415D3">
      <w:pPr>
        <w:bidi/>
        <w:jc w:val="both"/>
        <w:rPr>
          <w:rFonts w:cs="David" w:hint="cs"/>
          <w:rtl/>
        </w:rPr>
      </w:pPr>
    </w:p>
    <w:p w14:paraId="539523D7" w14:textId="77777777" w:rsidR="007415D3" w:rsidRPr="007415D3" w:rsidRDefault="007415D3" w:rsidP="007415D3">
      <w:pPr>
        <w:bidi/>
        <w:jc w:val="both"/>
        <w:rPr>
          <w:rFonts w:cs="David" w:hint="cs"/>
          <w:rtl/>
        </w:rPr>
      </w:pPr>
      <w:r w:rsidRPr="007415D3">
        <w:rPr>
          <w:rFonts w:cs="David" w:hint="cs"/>
          <w:rtl/>
        </w:rPr>
        <w:t>(הפסקה).</w:t>
      </w:r>
    </w:p>
    <w:p w14:paraId="1B8CCBA5" w14:textId="77777777" w:rsidR="007415D3" w:rsidRPr="007415D3" w:rsidRDefault="007415D3" w:rsidP="007415D3">
      <w:pPr>
        <w:bidi/>
        <w:jc w:val="both"/>
        <w:rPr>
          <w:rFonts w:cs="David" w:hint="cs"/>
          <w:rtl/>
        </w:rPr>
      </w:pPr>
    </w:p>
    <w:p w14:paraId="036D38E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02DE0F3" w14:textId="77777777" w:rsidR="007415D3" w:rsidRPr="007415D3" w:rsidRDefault="007415D3" w:rsidP="007415D3">
      <w:pPr>
        <w:bidi/>
        <w:jc w:val="both"/>
        <w:rPr>
          <w:rFonts w:cs="David" w:hint="cs"/>
          <w:rtl/>
        </w:rPr>
      </w:pPr>
    </w:p>
    <w:p w14:paraId="4B1B7FA0" w14:textId="77777777" w:rsidR="007415D3" w:rsidRPr="007415D3" w:rsidRDefault="007415D3" w:rsidP="007415D3">
      <w:pPr>
        <w:bidi/>
        <w:ind w:firstLine="567"/>
        <w:jc w:val="both"/>
        <w:rPr>
          <w:rFonts w:cs="David" w:hint="cs"/>
          <w:rtl/>
        </w:rPr>
      </w:pPr>
      <w:r w:rsidRPr="007415D3">
        <w:rPr>
          <w:rFonts w:cs="David" w:hint="cs"/>
          <w:rtl/>
        </w:rPr>
        <w:t xml:space="preserve">אני פותחת את הישיבה. </w:t>
      </w:r>
    </w:p>
    <w:p w14:paraId="78FC038C" w14:textId="77777777" w:rsidR="007415D3" w:rsidRPr="007415D3" w:rsidRDefault="007415D3" w:rsidP="007415D3">
      <w:pPr>
        <w:bidi/>
        <w:jc w:val="both"/>
        <w:rPr>
          <w:rFonts w:cs="David" w:hint="cs"/>
          <w:rtl/>
        </w:rPr>
      </w:pPr>
    </w:p>
    <w:p w14:paraId="77211DA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C7C4D97" w14:textId="77777777" w:rsidR="007415D3" w:rsidRPr="007415D3" w:rsidRDefault="007415D3" w:rsidP="007415D3">
      <w:pPr>
        <w:bidi/>
        <w:jc w:val="both"/>
        <w:rPr>
          <w:rFonts w:cs="David" w:hint="cs"/>
          <w:rtl/>
        </w:rPr>
      </w:pPr>
    </w:p>
    <w:p w14:paraId="57B9684E" w14:textId="77777777" w:rsidR="007415D3" w:rsidRPr="007415D3" w:rsidRDefault="007415D3" w:rsidP="007415D3">
      <w:pPr>
        <w:bidi/>
        <w:jc w:val="both"/>
        <w:rPr>
          <w:rFonts w:cs="David" w:hint="cs"/>
          <w:rtl/>
        </w:rPr>
      </w:pPr>
      <w:r w:rsidRPr="007415D3">
        <w:rPr>
          <w:rFonts w:cs="David" w:hint="cs"/>
          <w:rtl/>
        </w:rPr>
        <w:tab/>
        <w:t>היתה טעות.</w:t>
      </w:r>
    </w:p>
    <w:p w14:paraId="7EE358FD" w14:textId="77777777" w:rsidR="007415D3" w:rsidRPr="007415D3" w:rsidRDefault="007415D3" w:rsidP="007415D3">
      <w:pPr>
        <w:bidi/>
        <w:jc w:val="both"/>
        <w:rPr>
          <w:rFonts w:cs="David" w:hint="cs"/>
          <w:rtl/>
        </w:rPr>
      </w:pPr>
    </w:p>
    <w:p w14:paraId="72D9EE4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D95EF55" w14:textId="77777777" w:rsidR="007415D3" w:rsidRPr="007415D3" w:rsidRDefault="007415D3" w:rsidP="007415D3">
      <w:pPr>
        <w:bidi/>
        <w:jc w:val="both"/>
        <w:rPr>
          <w:rFonts w:cs="David" w:hint="cs"/>
          <w:rtl/>
        </w:rPr>
      </w:pPr>
    </w:p>
    <w:p w14:paraId="6C0B60E0" w14:textId="77777777" w:rsidR="007415D3" w:rsidRPr="007415D3" w:rsidRDefault="007415D3" w:rsidP="007415D3">
      <w:pPr>
        <w:bidi/>
        <w:jc w:val="both"/>
        <w:rPr>
          <w:rFonts w:cs="David" w:hint="cs"/>
          <w:rtl/>
        </w:rPr>
      </w:pPr>
      <w:r w:rsidRPr="007415D3">
        <w:rPr>
          <w:rFonts w:cs="David" w:hint="cs"/>
          <w:rtl/>
        </w:rPr>
        <w:tab/>
        <w:t xml:space="preserve">אז היתה טעות בכל שאר הספירות, מתחילת הערב היתה טעות בכל הספירות. וכמו שאתה דורש עכשיו רוויזיה, אני דורש שעל כל הצבעה שאין עליה רוויזיה </w:t>
      </w:r>
      <w:r w:rsidRPr="007415D3">
        <w:rPr>
          <w:rFonts w:cs="David"/>
          <w:rtl/>
        </w:rPr>
        <w:t>–</w:t>
      </w:r>
      <w:r w:rsidRPr="007415D3">
        <w:rPr>
          <w:rFonts w:cs="David" w:hint="cs"/>
          <w:rtl/>
        </w:rPr>
        <w:t xml:space="preserve"> שתהיה רוויזיה. </w:t>
      </w:r>
    </w:p>
    <w:p w14:paraId="0B9058C8" w14:textId="77777777" w:rsidR="007415D3" w:rsidRPr="007415D3" w:rsidRDefault="007415D3" w:rsidP="007415D3">
      <w:pPr>
        <w:bidi/>
        <w:jc w:val="both"/>
        <w:rPr>
          <w:rFonts w:cs="David" w:hint="cs"/>
          <w:rtl/>
        </w:rPr>
      </w:pPr>
    </w:p>
    <w:p w14:paraId="3BAA973F"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A791445" w14:textId="77777777" w:rsidR="007415D3" w:rsidRPr="007415D3" w:rsidRDefault="007415D3" w:rsidP="007415D3">
      <w:pPr>
        <w:bidi/>
        <w:jc w:val="both"/>
        <w:rPr>
          <w:rFonts w:cs="David" w:hint="cs"/>
          <w:rtl/>
        </w:rPr>
      </w:pPr>
    </w:p>
    <w:p w14:paraId="320B6060" w14:textId="77777777" w:rsidR="007415D3" w:rsidRPr="007415D3" w:rsidRDefault="007415D3" w:rsidP="007415D3">
      <w:pPr>
        <w:bidi/>
        <w:jc w:val="both"/>
        <w:rPr>
          <w:rFonts w:cs="David" w:hint="cs"/>
          <w:rtl/>
        </w:rPr>
      </w:pPr>
      <w:r w:rsidRPr="007415D3">
        <w:rPr>
          <w:rFonts w:cs="David" w:hint="cs"/>
          <w:rtl/>
        </w:rPr>
        <w:tab/>
        <w:t xml:space="preserve">גדעון, אין לי בעיה. לא עד הבוקר, עד מחר. היתה טעות בספירה, חד- משמעית. </w:t>
      </w:r>
    </w:p>
    <w:p w14:paraId="797D1D63" w14:textId="77777777" w:rsidR="007415D3" w:rsidRPr="007415D3" w:rsidRDefault="007415D3" w:rsidP="007415D3">
      <w:pPr>
        <w:bidi/>
        <w:jc w:val="both"/>
        <w:rPr>
          <w:rFonts w:cs="David" w:hint="cs"/>
          <w:rtl/>
        </w:rPr>
      </w:pPr>
    </w:p>
    <w:p w14:paraId="4FDD48F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745ECA5" w14:textId="77777777" w:rsidR="007415D3" w:rsidRPr="007415D3" w:rsidRDefault="007415D3" w:rsidP="007415D3">
      <w:pPr>
        <w:bidi/>
        <w:jc w:val="both"/>
        <w:rPr>
          <w:rFonts w:cs="David" w:hint="cs"/>
          <w:rtl/>
        </w:rPr>
      </w:pPr>
    </w:p>
    <w:p w14:paraId="509474DF" w14:textId="77777777" w:rsidR="007415D3" w:rsidRPr="007415D3" w:rsidRDefault="007415D3" w:rsidP="007415D3">
      <w:pPr>
        <w:bidi/>
        <w:jc w:val="both"/>
        <w:rPr>
          <w:rFonts w:cs="David" w:hint="cs"/>
          <w:rtl/>
        </w:rPr>
      </w:pPr>
      <w:r w:rsidRPr="007415D3">
        <w:rPr>
          <w:rFonts w:cs="David" w:hint="cs"/>
          <w:rtl/>
        </w:rPr>
        <w:tab/>
        <w:t xml:space="preserve">אני פותחת את הישיבה. </w:t>
      </w:r>
    </w:p>
    <w:p w14:paraId="6A545D76" w14:textId="77777777" w:rsidR="007415D3" w:rsidRPr="007415D3" w:rsidRDefault="007415D3" w:rsidP="007415D3">
      <w:pPr>
        <w:bidi/>
        <w:jc w:val="both"/>
        <w:rPr>
          <w:rFonts w:cs="David" w:hint="cs"/>
          <w:rtl/>
        </w:rPr>
      </w:pPr>
    </w:p>
    <w:p w14:paraId="41925886"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65AF2A9" w14:textId="77777777" w:rsidR="007415D3" w:rsidRPr="007415D3" w:rsidRDefault="007415D3" w:rsidP="007415D3">
      <w:pPr>
        <w:bidi/>
        <w:jc w:val="both"/>
        <w:rPr>
          <w:rFonts w:cs="David" w:hint="cs"/>
          <w:rtl/>
        </w:rPr>
      </w:pPr>
    </w:p>
    <w:p w14:paraId="0A1BF90B" w14:textId="77777777" w:rsidR="007415D3" w:rsidRPr="007415D3" w:rsidRDefault="007415D3" w:rsidP="007415D3">
      <w:pPr>
        <w:bidi/>
        <w:jc w:val="both"/>
        <w:rPr>
          <w:rFonts w:cs="David" w:hint="cs"/>
          <w:rtl/>
        </w:rPr>
      </w:pPr>
      <w:r w:rsidRPr="007415D3">
        <w:rPr>
          <w:rFonts w:cs="David" w:hint="cs"/>
          <w:rtl/>
        </w:rPr>
        <w:tab/>
        <w:t xml:space="preserve">אני נגד זריזות. </w:t>
      </w:r>
    </w:p>
    <w:p w14:paraId="6E2DBE96" w14:textId="77777777" w:rsidR="007415D3" w:rsidRPr="007415D3" w:rsidRDefault="007415D3" w:rsidP="007415D3">
      <w:pPr>
        <w:bidi/>
        <w:jc w:val="both"/>
        <w:rPr>
          <w:rFonts w:cs="David" w:hint="cs"/>
          <w:rtl/>
        </w:rPr>
      </w:pPr>
    </w:p>
    <w:p w14:paraId="6BF5650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0324E35" w14:textId="77777777" w:rsidR="007415D3" w:rsidRPr="007415D3" w:rsidRDefault="007415D3" w:rsidP="007415D3">
      <w:pPr>
        <w:bidi/>
        <w:jc w:val="both"/>
        <w:rPr>
          <w:rFonts w:cs="David" w:hint="cs"/>
          <w:rtl/>
        </w:rPr>
      </w:pPr>
    </w:p>
    <w:p w14:paraId="64EF20CB" w14:textId="77777777" w:rsidR="007415D3" w:rsidRPr="007415D3" w:rsidRDefault="007415D3" w:rsidP="007415D3">
      <w:pPr>
        <w:bidi/>
        <w:jc w:val="both"/>
        <w:rPr>
          <w:rFonts w:cs="David" w:hint="cs"/>
          <w:rtl/>
        </w:rPr>
      </w:pPr>
      <w:r w:rsidRPr="007415D3">
        <w:rPr>
          <w:rFonts w:cs="David" w:hint="cs"/>
          <w:rtl/>
        </w:rPr>
        <w:tab/>
        <w:t xml:space="preserve">אתה רוצה, בבקשה. אני מוכן לבדוק את הדבר הזה, להצביע על הכול. רבותי, היתה טעות בהצבעה. </w:t>
      </w:r>
    </w:p>
    <w:p w14:paraId="44C9E7E8" w14:textId="77777777" w:rsidR="007415D3" w:rsidRPr="007415D3" w:rsidRDefault="007415D3" w:rsidP="007415D3">
      <w:pPr>
        <w:bidi/>
        <w:jc w:val="both"/>
        <w:rPr>
          <w:rFonts w:cs="David" w:hint="cs"/>
          <w:rtl/>
        </w:rPr>
      </w:pPr>
    </w:p>
    <w:p w14:paraId="10D29928" w14:textId="77777777" w:rsidR="007415D3" w:rsidRPr="007415D3" w:rsidRDefault="007415D3" w:rsidP="007415D3">
      <w:pPr>
        <w:bidi/>
        <w:jc w:val="both"/>
        <w:rPr>
          <w:rFonts w:cs="David" w:hint="cs"/>
          <w:rtl/>
        </w:rPr>
      </w:pPr>
      <w:r w:rsidRPr="007415D3">
        <w:rPr>
          <w:rFonts w:cs="David" w:hint="cs"/>
          <w:u w:val="single"/>
          <w:rtl/>
        </w:rPr>
        <w:t>ראובן ריבלין:</w:t>
      </w:r>
    </w:p>
    <w:p w14:paraId="7A4A6041" w14:textId="77777777" w:rsidR="007415D3" w:rsidRPr="007415D3" w:rsidRDefault="007415D3" w:rsidP="007415D3">
      <w:pPr>
        <w:bidi/>
        <w:jc w:val="both"/>
        <w:rPr>
          <w:rFonts w:cs="David" w:hint="cs"/>
          <w:rtl/>
        </w:rPr>
      </w:pPr>
    </w:p>
    <w:p w14:paraId="125B9DD2" w14:textId="77777777" w:rsidR="007415D3" w:rsidRPr="007415D3" w:rsidRDefault="007415D3" w:rsidP="007415D3">
      <w:pPr>
        <w:bidi/>
        <w:jc w:val="both"/>
        <w:rPr>
          <w:rFonts w:cs="David" w:hint="cs"/>
          <w:rtl/>
        </w:rPr>
      </w:pPr>
      <w:r w:rsidRPr="007415D3">
        <w:rPr>
          <w:rFonts w:cs="David" w:hint="cs"/>
          <w:rtl/>
        </w:rPr>
        <w:tab/>
        <w:t>יש עכשיו שמונה נגד שבעה.</w:t>
      </w:r>
    </w:p>
    <w:p w14:paraId="5FC22CAC" w14:textId="77777777" w:rsidR="007415D3" w:rsidRPr="007415D3" w:rsidRDefault="007415D3" w:rsidP="007415D3">
      <w:pPr>
        <w:bidi/>
        <w:jc w:val="both"/>
        <w:rPr>
          <w:rFonts w:cs="David" w:hint="cs"/>
          <w:rtl/>
        </w:rPr>
      </w:pPr>
    </w:p>
    <w:p w14:paraId="3738A2D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2CC0293" w14:textId="77777777" w:rsidR="007415D3" w:rsidRPr="007415D3" w:rsidRDefault="007415D3" w:rsidP="007415D3">
      <w:pPr>
        <w:bidi/>
        <w:jc w:val="both"/>
        <w:rPr>
          <w:rFonts w:cs="David" w:hint="cs"/>
          <w:rtl/>
        </w:rPr>
      </w:pPr>
    </w:p>
    <w:p w14:paraId="378B8D88" w14:textId="77777777" w:rsidR="007415D3" w:rsidRPr="007415D3" w:rsidRDefault="007415D3" w:rsidP="007415D3">
      <w:pPr>
        <w:bidi/>
        <w:jc w:val="both"/>
        <w:rPr>
          <w:rFonts w:cs="David" w:hint="cs"/>
          <w:rtl/>
        </w:rPr>
      </w:pPr>
      <w:r w:rsidRPr="007415D3">
        <w:rPr>
          <w:rFonts w:cs="David" w:hint="cs"/>
          <w:rtl/>
        </w:rPr>
        <w:tab/>
        <w:t xml:space="preserve">אני פותחת את הישיבה. חבר הכנסת אביגדור יצחקי טוען שהיתה טעות בהצבעה על עבודה מועדפת. </w:t>
      </w:r>
    </w:p>
    <w:p w14:paraId="7FC162DC" w14:textId="77777777" w:rsidR="007415D3" w:rsidRPr="007415D3" w:rsidRDefault="007415D3" w:rsidP="007415D3">
      <w:pPr>
        <w:bidi/>
        <w:jc w:val="both"/>
        <w:rPr>
          <w:rFonts w:cs="David" w:hint="cs"/>
          <w:rtl/>
        </w:rPr>
      </w:pPr>
    </w:p>
    <w:p w14:paraId="38FA8490"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DBC5EDA" w14:textId="77777777" w:rsidR="007415D3" w:rsidRPr="007415D3" w:rsidRDefault="007415D3" w:rsidP="007415D3">
      <w:pPr>
        <w:bidi/>
        <w:jc w:val="both"/>
        <w:rPr>
          <w:rFonts w:cs="David" w:hint="cs"/>
          <w:rtl/>
        </w:rPr>
      </w:pPr>
    </w:p>
    <w:p w14:paraId="3E8FC988" w14:textId="77777777" w:rsidR="007415D3" w:rsidRPr="007415D3" w:rsidRDefault="007415D3" w:rsidP="007415D3">
      <w:pPr>
        <w:bidi/>
        <w:jc w:val="both"/>
        <w:rPr>
          <w:rFonts w:cs="David" w:hint="cs"/>
          <w:rtl/>
        </w:rPr>
      </w:pPr>
      <w:r w:rsidRPr="007415D3">
        <w:rPr>
          <w:rFonts w:cs="David" w:hint="cs"/>
          <w:rtl/>
        </w:rPr>
        <w:tab/>
        <w:t xml:space="preserve">היתה טעות בהקראת התוצאות. </w:t>
      </w:r>
    </w:p>
    <w:p w14:paraId="2D333575" w14:textId="77777777" w:rsidR="007415D3" w:rsidRPr="007415D3" w:rsidRDefault="007415D3" w:rsidP="007415D3">
      <w:pPr>
        <w:bidi/>
        <w:jc w:val="both"/>
        <w:rPr>
          <w:rFonts w:cs="David" w:hint="cs"/>
          <w:rtl/>
        </w:rPr>
      </w:pPr>
    </w:p>
    <w:p w14:paraId="2096952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BE5F115" w14:textId="77777777" w:rsidR="007415D3" w:rsidRPr="007415D3" w:rsidRDefault="007415D3" w:rsidP="007415D3">
      <w:pPr>
        <w:bidi/>
        <w:jc w:val="both"/>
        <w:rPr>
          <w:rFonts w:cs="David" w:hint="cs"/>
          <w:rtl/>
        </w:rPr>
      </w:pPr>
    </w:p>
    <w:p w14:paraId="4F5E97A2" w14:textId="77777777" w:rsidR="007415D3" w:rsidRPr="007415D3" w:rsidRDefault="007415D3" w:rsidP="007415D3">
      <w:pPr>
        <w:bidi/>
        <w:jc w:val="both"/>
        <w:rPr>
          <w:rFonts w:cs="David" w:hint="cs"/>
          <w:rtl/>
        </w:rPr>
      </w:pPr>
      <w:r w:rsidRPr="007415D3">
        <w:rPr>
          <w:rFonts w:cs="David" w:hint="cs"/>
          <w:rtl/>
        </w:rPr>
        <w:tab/>
        <w:t xml:space="preserve">אני לא מקבלת את זה. </w:t>
      </w:r>
    </w:p>
    <w:p w14:paraId="7AEBF5FE" w14:textId="77777777" w:rsidR="007415D3" w:rsidRPr="007415D3" w:rsidRDefault="007415D3" w:rsidP="007415D3">
      <w:pPr>
        <w:bidi/>
        <w:jc w:val="both"/>
        <w:rPr>
          <w:rFonts w:cs="David" w:hint="cs"/>
          <w:rtl/>
        </w:rPr>
      </w:pPr>
    </w:p>
    <w:p w14:paraId="494910CD"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1316684F" w14:textId="77777777" w:rsidR="007415D3" w:rsidRPr="007415D3" w:rsidRDefault="007415D3" w:rsidP="007415D3">
      <w:pPr>
        <w:bidi/>
        <w:jc w:val="both"/>
        <w:rPr>
          <w:rFonts w:cs="David" w:hint="cs"/>
          <w:rtl/>
        </w:rPr>
      </w:pPr>
    </w:p>
    <w:p w14:paraId="5DAC5E63" w14:textId="77777777" w:rsidR="007415D3" w:rsidRPr="007415D3" w:rsidRDefault="007415D3" w:rsidP="007415D3">
      <w:pPr>
        <w:bidi/>
        <w:jc w:val="both"/>
        <w:rPr>
          <w:rFonts w:cs="David" w:hint="cs"/>
          <w:rtl/>
        </w:rPr>
      </w:pPr>
      <w:r w:rsidRPr="007415D3">
        <w:rPr>
          <w:rFonts w:cs="David" w:hint="cs"/>
          <w:rtl/>
        </w:rPr>
        <w:tab/>
        <w:t xml:space="preserve">זו פגיעה קשה. </w:t>
      </w:r>
    </w:p>
    <w:p w14:paraId="38ADE4F1" w14:textId="77777777" w:rsidR="007415D3" w:rsidRPr="007415D3" w:rsidRDefault="007415D3" w:rsidP="007415D3">
      <w:pPr>
        <w:bidi/>
        <w:jc w:val="both"/>
        <w:rPr>
          <w:rFonts w:cs="David" w:hint="cs"/>
          <w:rtl/>
        </w:rPr>
      </w:pPr>
    </w:p>
    <w:p w14:paraId="0234B76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B6C0F88" w14:textId="77777777" w:rsidR="007415D3" w:rsidRPr="007415D3" w:rsidRDefault="007415D3" w:rsidP="007415D3">
      <w:pPr>
        <w:bidi/>
        <w:jc w:val="both"/>
        <w:rPr>
          <w:rFonts w:cs="David" w:hint="cs"/>
          <w:rtl/>
        </w:rPr>
      </w:pPr>
    </w:p>
    <w:p w14:paraId="3B9CA196" w14:textId="77777777" w:rsidR="007415D3" w:rsidRPr="007415D3" w:rsidRDefault="007415D3" w:rsidP="007415D3">
      <w:pPr>
        <w:bidi/>
        <w:jc w:val="both"/>
        <w:rPr>
          <w:rFonts w:cs="David" w:hint="cs"/>
          <w:rtl/>
        </w:rPr>
      </w:pPr>
      <w:r w:rsidRPr="007415D3">
        <w:rPr>
          <w:rFonts w:cs="David" w:hint="cs"/>
          <w:rtl/>
        </w:rPr>
        <w:tab/>
        <w:t xml:space="preserve">כך זה כשאתם מפסידים. גם אז היתה טעות. בטעות אתם בשלטון. </w:t>
      </w:r>
    </w:p>
    <w:p w14:paraId="02EFC56C" w14:textId="77777777" w:rsidR="007415D3" w:rsidRPr="007415D3" w:rsidRDefault="007415D3" w:rsidP="007415D3">
      <w:pPr>
        <w:bidi/>
        <w:jc w:val="both"/>
        <w:rPr>
          <w:rFonts w:cs="David" w:hint="cs"/>
          <w:rtl/>
        </w:rPr>
      </w:pPr>
    </w:p>
    <w:p w14:paraId="4375701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B5AE501" w14:textId="77777777" w:rsidR="007415D3" w:rsidRPr="007415D3" w:rsidRDefault="007415D3" w:rsidP="007415D3">
      <w:pPr>
        <w:bidi/>
        <w:jc w:val="both"/>
        <w:rPr>
          <w:rFonts w:cs="David" w:hint="cs"/>
          <w:rtl/>
        </w:rPr>
      </w:pPr>
    </w:p>
    <w:p w14:paraId="39100106" w14:textId="77777777" w:rsidR="007415D3" w:rsidRPr="007415D3" w:rsidRDefault="007415D3" w:rsidP="007415D3">
      <w:pPr>
        <w:bidi/>
        <w:jc w:val="both"/>
        <w:rPr>
          <w:rFonts w:cs="David" w:hint="cs"/>
          <w:rtl/>
        </w:rPr>
      </w:pPr>
      <w:r w:rsidRPr="007415D3">
        <w:rPr>
          <w:rFonts w:cs="David" w:hint="cs"/>
          <w:rtl/>
        </w:rPr>
        <w:tab/>
        <w:t xml:space="preserve">לפיכך, חבר הכנסת יצחקי ביקש רוויזיה על ההצבעה שהיתה. </w:t>
      </w:r>
    </w:p>
    <w:p w14:paraId="36041CB8" w14:textId="77777777" w:rsidR="007415D3" w:rsidRPr="007415D3" w:rsidRDefault="007415D3" w:rsidP="007415D3">
      <w:pPr>
        <w:bidi/>
        <w:jc w:val="both"/>
        <w:rPr>
          <w:rFonts w:cs="David" w:hint="cs"/>
          <w:rtl/>
        </w:rPr>
      </w:pPr>
    </w:p>
    <w:p w14:paraId="56CE9B0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F1D5F3D" w14:textId="77777777" w:rsidR="007415D3" w:rsidRPr="007415D3" w:rsidRDefault="007415D3" w:rsidP="007415D3">
      <w:pPr>
        <w:bidi/>
        <w:jc w:val="both"/>
        <w:rPr>
          <w:rFonts w:cs="David" w:hint="cs"/>
          <w:rtl/>
        </w:rPr>
      </w:pPr>
    </w:p>
    <w:p w14:paraId="34DB73E3" w14:textId="77777777" w:rsidR="007415D3" w:rsidRPr="007415D3" w:rsidRDefault="007415D3" w:rsidP="007415D3">
      <w:pPr>
        <w:bidi/>
        <w:ind w:firstLine="567"/>
        <w:jc w:val="both"/>
        <w:rPr>
          <w:rFonts w:cs="David" w:hint="cs"/>
          <w:rtl/>
        </w:rPr>
      </w:pPr>
      <w:r w:rsidRPr="007415D3">
        <w:rPr>
          <w:rFonts w:cs="David" w:hint="cs"/>
          <w:rtl/>
        </w:rPr>
        <w:t xml:space="preserve">אי אפשר לבקש רוויזיה. אני לא מכיר דבר כזה. אי-אפשר לבקש רוויזיה אחרי שדנו בעשרה סעיפים. אם זה הנוהל, כל אחד יכול לפתוח את זה מתי שהוא רוצה.  </w:t>
      </w:r>
    </w:p>
    <w:p w14:paraId="61F9A54D" w14:textId="77777777" w:rsidR="007415D3" w:rsidRPr="007415D3" w:rsidRDefault="007415D3" w:rsidP="007415D3">
      <w:pPr>
        <w:bidi/>
        <w:ind w:firstLine="567"/>
        <w:jc w:val="both"/>
        <w:rPr>
          <w:rFonts w:cs="David" w:hint="cs"/>
          <w:rtl/>
        </w:rPr>
      </w:pPr>
    </w:p>
    <w:p w14:paraId="4147730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13ED1D" w14:textId="77777777" w:rsidR="007415D3" w:rsidRPr="007415D3" w:rsidRDefault="007415D3" w:rsidP="007415D3">
      <w:pPr>
        <w:bidi/>
        <w:ind w:firstLine="567"/>
        <w:jc w:val="both"/>
        <w:rPr>
          <w:rFonts w:cs="David" w:hint="cs"/>
          <w:rtl/>
        </w:rPr>
      </w:pPr>
    </w:p>
    <w:p w14:paraId="307C6620" w14:textId="77777777" w:rsidR="007415D3" w:rsidRPr="007415D3" w:rsidRDefault="007415D3" w:rsidP="007415D3">
      <w:pPr>
        <w:bidi/>
        <w:ind w:firstLine="567"/>
        <w:jc w:val="both"/>
        <w:rPr>
          <w:rFonts w:cs="David" w:hint="cs"/>
          <w:rtl/>
        </w:rPr>
      </w:pPr>
      <w:r w:rsidRPr="007415D3">
        <w:rPr>
          <w:rFonts w:cs="David" w:hint="cs"/>
          <w:rtl/>
        </w:rPr>
        <w:t xml:space="preserve">נכון, אני פותח את כל הסעיפים, אני מודיע עכשיו. </w:t>
      </w:r>
    </w:p>
    <w:p w14:paraId="2F66A561" w14:textId="77777777" w:rsidR="007415D3" w:rsidRPr="007415D3" w:rsidRDefault="007415D3" w:rsidP="007415D3">
      <w:pPr>
        <w:bidi/>
        <w:ind w:firstLine="567"/>
        <w:jc w:val="both"/>
        <w:rPr>
          <w:rFonts w:cs="David" w:hint="cs"/>
          <w:rtl/>
        </w:rPr>
      </w:pPr>
    </w:p>
    <w:p w14:paraId="0FE3463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D098CDD" w14:textId="77777777" w:rsidR="007415D3" w:rsidRPr="007415D3" w:rsidRDefault="007415D3" w:rsidP="007415D3">
      <w:pPr>
        <w:bidi/>
        <w:ind w:firstLine="567"/>
        <w:jc w:val="both"/>
        <w:rPr>
          <w:rFonts w:cs="David" w:hint="cs"/>
          <w:rtl/>
        </w:rPr>
      </w:pPr>
    </w:p>
    <w:p w14:paraId="126DCECF" w14:textId="77777777" w:rsidR="007415D3" w:rsidRPr="007415D3" w:rsidRDefault="007415D3" w:rsidP="007415D3">
      <w:pPr>
        <w:bidi/>
        <w:ind w:firstLine="567"/>
        <w:jc w:val="both"/>
        <w:rPr>
          <w:rFonts w:cs="David" w:hint="cs"/>
          <w:rtl/>
        </w:rPr>
      </w:pPr>
      <w:r w:rsidRPr="007415D3">
        <w:rPr>
          <w:rFonts w:cs="David" w:hint="cs"/>
          <w:rtl/>
        </w:rPr>
        <w:t xml:space="preserve">יצחקי, אפשר ליפול בסעיף אחד, העולם לא נפל. אולי היתה טעות. אבל להתחיל לפתוח הצבעות? אין לזה סוף. </w:t>
      </w:r>
    </w:p>
    <w:p w14:paraId="19A38A7B" w14:textId="77777777" w:rsidR="007415D3" w:rsidRPr="007415D3" w:rsidRDefault="007415D3" w:rsidP="007415D3">
      <w:pPr>
        <w:bidi/>
        <w:ind w:firstLine="567"/>
        <w:jc w:val="both"/>
        <w:rPr>
          <w:rFonts w:cs="David" w:hint="cs"/>
          <w:rtl/>
        </w:rPr>
      </w:pPr>
    </w:p>
    <w:p w14:paraId="32045BC3" w14:textId="77777777" w:rsidR="007415D3" w:rsidRPr="007415D3" w:rsidRDefault="007415D3" w:rsidP="007415D3">
      <w:pPr>
        <w:bidi/>
        <w:jc w:val="both"/>
        <w:rPr>
          <w:rFonts w:cs="David" w:hint="cs"/>
          <w:rtl/>
        </w:rPr>
      </w:pPr>
      <w:r w:rsidRPr="007415D3">
        <w:rPr>
          <w:rFonts w:cs="David" w:hint="cs"/>
          <w:u w:val="single"/>
          <w:rtl/>
        </w:rPr>
        <w:t>ראובן ריבלין:</w:t>
      </w:r>
    </w:p>
    <w:p w14:paraId="6C4121D4" w14:textId="77777777" w:rsidR="007415D3" w:rsidRPr="007415D3" w:rsidRDefault="007415D3" w:rsidP="007415D3">
      <w:pPr>
        <w:bidi/>
        <w:ind w:firstLine="567"/>
        <w:jc w:val="both"/>
        <w:rPr>
          <w:rFonts w:cs="David" w:hint="cs"/>
          <w:rtl/>
        </w:rPr>
      </w:pPr>
    </w:p>
    <w:p w14:paraId="19BBA1A0" w14:textId="77777777" w:rsidR="007415D3" w:rsidRPr="007415D3" w:rsidRDefault="007415D3" w:rsidP="007415D3">
      <w:pPr>
        <w:bidi/>
        <w:ind w:firstLine="567"/>
        <w:jc w:val="both"/>
        <w:rPr>
          <w:rFonts w:cs="David" w:hint="cs"/>
          <w:rtl/>
        </w:rPr>
      </w:pPr>
      <w:r w:rsidRPr="007415D3">
        <w:rPr>
          <w:rFonts w:cs="David" w:hint="cs"/>
          <w:rtl/>
        </w:rPr>
        <w:t xml:space="preserve">נדמה לי שגלנטי ושרוני הצביעו נגד. </w:t>
      </w:r>
    </w:p>
    <w:p w14:paraId="4E344846" w14:textId="77777777" w:rsidR="007415D3" w:rsidRPr="007415D3" w:rsidRDefault="007415D3" w:rsidP="007415D3">
      <w:pPr>
        <w:bidi/>
        <w:jc w:val="both"/>
        <w:rPr>
          <w:rFonts w:cs="David" w:hint="cs"/>
          <w:u w:val="single"/>
          <w:rtl/>
        </w:rPr>
      </w:pPr>
    </w:p>
    <w:p w14:paraId="46C57467"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00F7E7E" w14:textId="77777777" w:rsidR="007415D3" w:rsidRPr="007415D3" w:rsidRDefault="007415D3" w:rsidP="007415D3">
      <w:pPr>
        <w:bidi/>
        <w:ind w:firstLine="567"/>
        <w:jc w:val="both"/>
        <w:rPr>
          <w:rFonts w:cs="David" w:hint="cs"/>
          <w:rtl/>
        </w:rPr>
      </w:pPr>
    </w:p>
    <w:p w14:paraId="0D7470E8" w14:textId="77777777" w:rsidR="007415D3" w:rsidRPr="007415D3" w:rsidRDefault="007415D3" w:rsidP="007415D3">
      <w:pPr>
        <w:bidi/>
        <w:ind w:firstLine="567"/>
        <w:jc w:val="both"/>
        <w:rPr>
          <w:rFonts w:cs="David" w:hint="cs"/>
          <w:rtl/>
        </w:rPr>
      </w:pPr>
      <w:r w:rsidRPr="007415D3">
        <w:rPr>
          <w:rFonts w:cs="David" w:hint="cs"/>
          <w:rtl/>
        </w:rPr>
        <w:t xml:space="preserve">אתה טועה. מדובר בחיילים משוחררים ועבודה מועדפת. אני טוען שהיתה טעות לא בהצבעה אלא בהקראה. זאת ההצבעה שחברת הכנסת אביטל נמנעה בה.  כל הקואליציה הצביעה בעד. </w:t>
      </w:r>
    </w:p>
    <w:p w14:paraId="471C328C" w14:textId="77777777" w:rsidR="007415D3" w:rsidRPr="007415D3" w:rsidRDefault="007415D3" w:rsidP="007415D3">
      <w:pPr>
        <w:bidi/>
        <w:jc w:val="both"/>
        <w:rPr>
          <w:rFonts w:cs="David" w:hint="cs"/>
          <w:rtl/>
        </w:rPr>
      </w:pPr>
    </w:p>
    <w:p w14:paraId="1FCBFC87" w14:textId="77777777" w:rsidR="007415D3" w:rsidRPr="007415D3" w:rsidRDefault="007415D3" w:rsidP="007415D3">
      <w:pPr>
        <w:bidi/>
        <w:jc w:val="both"/>
        <w:rPr>
          <w:rFonts w:cs="David" w:hint="cs"/>
          <w:u w:val="single"/>
          <w:rtl/>
        </w:rPr>
      </w:pPr>
      <w:r w:rsidRPr="007415D3">
        <w:rPr>
          <w:rFonts w:cs="David" w:hint="cs"/>
          <w:u w:val="single"/>
          <w:rtl/>
        </w:rPr>
        <w:t>קריאה:</w:t>
      </w:r>
    </w:p>
    <w:p w14:paraId="6FA38E72" w14:textId="77777777" w:rsidR="007415D3" w:rsidRPr="007415D3" w:rsidRDefault="007415D3" w:rsidP="007415D3">
      <w:pPr>
        <w:bidi/>
        <w:jc w:val="both"/>
        <w:rPr>
          <w:rFonts w:cs="David" w:hint="cs"/>
          <w:rtl/>
        </w:rPr>
      </w:pPr>
    </w:p>
    <w:p w14:paraId="709CAF96" w14:textId="77777777" w:rsidR="007415D3" w:rsidRPr="007415D3" w:rsidRDefault="007415D3" w:rsidP="007415D3">
      <w:pPr>
        <w:bidi/>
        <w:ind w:firstLine="567"/>
        <w:jc w:val="both"/>
        <w:rPr>
          <w:rFonts w:cs="David" w:hint="cs"/>
          <w:rtl/>
        </w:rPr>
      </w:pPr>
      <w:r w:rsidRPr="007415D3">
        <w:rPr>
          <w:rFonts w:cs="David" w:hint="cs"/>
          <w:rtl/>
        </w:rPr>
        <w:t xml:space="preserve">לא נכון. </w:t>
      </w:r>
    </w:p>
    <w:p w14:paraId="4608F737" w14:textId="77777777" w:rsidR="007415D3" w:rsidRPr="007415D3" w:rsidRDefault="007415D3" w:rsidP="007415D3">
      <w:pPr>
        <w:bidi/>
        <w:jc w:val="both"/>
        <w:rPr>
          <w:rFonts w:cs="David" w:hint="cs"/>
          <w:rtl/>
        </w:rPr>
      </w:pPr>
    </w:p>
    <w:p w14:paraId="6100DE35"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7959804D" w14:textId="77777777" w:rsidR="007415D3" w:rsidRPr="007415D3" w:rsidRDefault="007415D3" w:rsidP="007415D3">
      <w:pPr>
        <w:bidi/>
        <w:jc w:val="both"/>
        <w:rPr>
          <w:rFonts w:cs="David" w:hint="cs"/>
          <w:rtl/>
        </w:rPr>
      </w:pPr>
    </w:p>
    <w:p w14:paraId="799BFD22" w14:textId="77777777" w:rsidR="007415D3" w:rsidRPr="007415D3" w:rsidRDefault="007415D3" w:rsidP="007415D3">
      <w:pPr>
        <w:bidi/>
        <w:ind w:firstLine="567"/>
        <w:jc w:val="both"/>
        <w:rPr>
          <w:rFonts w:cs="David" w:hint="cs"/>
          <w:rtl/>
        </w:rPr>
      </w:pPr>
      <w:r w:rsidRPr="007415D3">
        <w:rPr>
          <w:rFonts w:cs="David" w:hint="cs"/>
          <w:rtl/>
        </w:rPr>
        <w:t xml:space="preserve">נדיה חילו לא הצביעה. </w:t>
      </w:r>
    </w:p>
    <w:p w14:paraId="704B0898" w14:textId="77777777" w:rsidR="007415D3" w:rsidRPr="007415D3" w:rsidRDefault="007415D3" w:rsidP="007415D3">
      <w:pPr>
        <w:bidi/>
        <w:jc w:val="both"/>
        <w:rPr>
          <w:rFonts w:cs="David" w:hint="cs"/>
          <w:rtl/>
        </w:rPr>
      </w:pPr>
    </w:p>
    <w:p w14:paraId="0995AA2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DAE5D09" w14:textId="77777777" w:rsidR="007415D3" w:rsidRPr="007415D3" w:rsidRDefault="007415D3" w:rsidP="007415D3">
      <w:pPr>
        <w:bidi/>
        <w:jc w:val="both"/>
        <w:rPr>
          <w:rFonts w:cs="David" w:hint="cs"/>
          <w:rtl/>
        </w:rPr>
      </w:pPr>
    </w:p>
    <w:p w14:paraId="3533F032" w14:textId="77777777" w:rsidR="007415D3" w:rsidRPr="007415D3" w:rsidRDefault="007415D3" w:rsidP="007415D3">
      <w:pPr>
        <w:bidi/>
        <w:ind w:firstLine="567"/>
        <w:jc w:val="both"/>
        <w:rPr>
          <w:rFonts w:cs="David" w:hint="cs"/>
          <w:rtl/>
        </w:rPr>
      </w:pPr>
      <w:r w:rsidRPr="007415D3">
        <w:rPr>
          <w:rFonts w:cs="David" w:hint="cs"/>
          <w:rtl/>
        </w:rPr>
        <w:t xml:space="preserve">היה 13 ו-11, וזה מתאים לתוצאות. </w:t>
      </w:r>
    </w:p>
    <w:p w14:paraId="24928469" w14:textId="77777777" w:rsidR="007415D3" w:rsidRPr="007415D3" w:rsidRDefault="007415D3" w:rsidP="007415D3">
      <w:pPr>
        <w:bidi/>
        <w:jc w:val="both"/>
        <w:rPr>
          <w:rFonts w:cs="David" w:hint="cs"/>
          <w:rtl/>
        </w:rPr>
      </w:pPr>
    </w:p>
    <w:p w14:paraId="23EE663F"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0BD537E9" w14:textId="77777777" w:rsidR="007415D3" w:rsidRPr="007415D3" w:rsidRDefault="007415D3" w:rsidP="007415D3">
      <w:pPr>
        <w:bidi/>
        <w:jc w:val="both"/>
        <w:rPr>
          <w:rFonts w:cs="David" w:hint="cs"/>
          <w:rtl/>
        </w:rPr>
      </w:pPr>
    </w:p>
    <w:p w14:paraId="0DCEA1E4" w14:textId="77777777" w:rsidR="007415D3" w:rsidRPr="007415D3" w:rsidRDefault="007415D3" w:rsidP="007415D3">
      <w:pPr>
        <w:bidi/>
        <w:ind w:firstLine="567"/>
        <w:jc w:val="both"/>
        <w:rPr>
          <w:rFonts w:cs="David" w:hint="cs"/>
          <w:rtl/>
        </w:rPr>
      </w:pPr>
      <w:r w:rsidRPr="007415D3">
        <w:rPr>
          <w:rFonts w:cs="David" w:hint="cs"/>
          <w:rtl/>
        </w:rPr>
        <w:t xml:space="preserve">לכל אחד מותר לזכור משהו. </w:t>
      </w:r>
    </w:p>
    <w:p w14:paraId="4B255CCD" w14:textId="77777777" w:rsidR="007415D3" w:rsidRPr="007415D3" w:rsidRDefault="007415D3" w:rsidP="007415D3">
      <w:pPr>
        <w:bidi/>
        <w:jc w:val="both"/>
        <w:rPr>
          <w:rFonts w:cs="David" w:hint="cs"/>
          <w:rtl/>
        </w:rPr>
      </w:pPr>
    </w:p>
    <w:p w14:paraId="73660E6B" w14:textId="77777777" w:rsidR="007415D3" w:rsidRPr="007415D3" w:rsidRDefault="007415D3" w:rsidP="007415D3">
      <w:pPr>
        <w:bidi/>
        <w:jc w:val="both"/>
        <w:rPr>
          <w:rFonts w:cs="David" w:hint="cs"/>
          <w:rtl/>
        </w:rPr>
      </w:pPr>
      <w:r w:rsidRPr="007415D3">
        <w:rPr>
          <w:rFonts w:cs="David" w:hint="cs"/>
          <w:u w:val="single"/>
          <w:rtl/>
        </w:rPr>
        <w:t>יורם מרציאנו:</w:t>
      </w:r>
    </w:p>
    <w:p w14:paraId="2D4418EE" w14:textId="77777777" w:rsidR="007415D3" w:rsidRPr="007415D3" w:rsidRDefault="007415D3" w:rsidP="007415D3">
      <w:pPr>
        <w:bidi/>
        <w:jc w:val="both"/>
        <w:rPr>
          <w:rFonts w:cs="David" w:hint="cs"/>
          <w:rtl/>
        </w:rPr>
      </w:pPr>
    </w:p>
    <w:p w14:paraId="287D3841" w14:textId="77777777" w:rsidR="007415D3" w:rsidRPr="007415D3" w:rsidRDefault="007415D3" w:rsidP="007415D3">
      <w:pPr>
        <w:bidi/>
        <w:ind w:firstLine="567"/>
        <w:jc w:val="both"/>
        <w:rPr>
          <w:rFonts w:cs="David" w:hint="cs"/>
          <w:rtl/>
        </w:rPr>
      </w:pPr>
      <w:r w:rsidRPr="007415D3">
        <w:rPr>
          <w:rFonts w:cs="David" w:hint="cs"/>
          <w:rtl/>
        </w:rPr>
        <w:t xml:space="preserve">חיילים משוחררים </w:t>
      </w:r>
      <w:r w:rsidRPr="007415D3">
        <w:rPr>
          <w:rFonts w:cs="David"/>
          <w:rtl/>
        </w:rPr>
        <w:t>–</w:t>
      </w:r>
      <w:r w:rsidRPr="007415D3">
        <w:rPr>
          <w:rFonts w:cs="David" w:hint="cs"/>
          <w:rtl/>
        </w:rPr>
        <w:t xml:space="preserve"> זה מה שעניין את נדיה חילו. </w:t>
      </w:r>
    </w:p>
    <w:p w14:paraId="66E3EEA0" w14:textId="77777777" w:rsidR="007415D3" w:rsidRPr="007415D3" w:rsidRDefault="007415D3" w:rsidP="007415D3">
      <w:pPr>
        <w:bidi/>
        <w:ind w:firstLine="567"/>
        <w:jc w:val="both"/>
        <w:rPr>
          <w:rFonts w:cs="David" w:hint="cs"/>
          <w:rtl/>
        </w:rPr>
      </w:pPr>
    </w:p>
    <w:p w14:paraId="5146683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519A628" w14:textId="77777777" w:rsidR="007415D3" w:rsidRPr="007415D3" w:rsidRDefault="007415D3" w:rsidP="007415D3">
      <w:pPr>
        <w:bidi/>
        <w:ind w:firstLine="567"/>
        <w:jc w:val="both"/>
        <w:rPr>
          <w:rFonts w:cs="David" w:hint="cs"/>
          <w:rtl/>
        </w:rPr>
      </w:pPr>
    </w:p>
    <w:p w14:paraId="140816A3" w14:textId="77777777" w:rsidR="007415D3" w:rsidRPr="007415D3" w:rsidRDefault="007415D3" w:rsidP="007415D3">
      <w:pPr>
        <w:bidi/>
        <w:ind w:firstLine="567"/>
        <w:jc w:val="both"/>
        <w:rPr>
          <w:rFonts w:cs="David" w:hint="cs"/>
          <w:rtl/>
        </w:rPr>
      </w:pPr>
      <w:r w:rsidRPr="007415D3">
        <w:rPr>
          <w:rFonts w:cs="David" w:hint="cs"/>
          <w:rtl/>
        </w:rPr>
        <w:t xml:space="preserve">עם זאת, אני כבר אומר שגם אני נגד הדבר הזה, זה לא בנפשי, אבל סיכמתי עם אנשים דברים מסוימים ואני רוצה לעמוד בסיכומים. אני מוכן שלקראת הסוף אצא לחמש דקות, אתייעץ בטלפון, ואנסה להגיע לסיכום שבניגוד למה שסיכמתי כבר. </w:t>
      </w:r>
    </w:p>
    <w:p w14:paraId="15593758" w14:textId="77777777" w:rsidR="007415D3" w:rsidRPr="007415D3" w:rsidRDefault="007415D3" w:rsidP="007415D3">
      <w:pPr>
        <w:bidi/>
        <w:ind w:firstLine="567"/>
        <w:jc w:val="both"/>
        <w:rPr>
          <w:rFonts w:cs="David" w:hint="cs"/>
          <w:rtl/>
        </w:rPr>
      </w:pPr>
    </w:p>
    <w:p w14:paraId="1AACF36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80368DF" w14:textId="77777777" w:rsidR="007415D3" w:rsidRPr="007415D3" w:rsidRDefault="007415D3" w:rsidP="007415D3">
      <w:pPr>
        <w:bidi/>
        <w:ind w:firstLine="567"/>
        <w:jc w:val="both"/>
        <w:rPr>
          <w:rFonts w:cs="David" w:hint="cs"/>
          <w:rtl/>
        </w:rPr>
      </w:pPr>
    </w:p>
    <w:p w14:paraId="35DB2FC5" w14:textId="77777777" w:rsidR="007415D3" w:rsidRPr="007415D3" w:rsidRDefault="007415D3" w:rsidP="007415D3">
      <w:pPr>
        <w:bidi/>
        <w:ind w:firstLine="567"/>
        <w:jc w:val="both"/>
        <w:rPr>
          <w:rFonts w:cs="David" w:hint="cs"/>
          <w:rtl/>
        </w:rPr>
      </w:pPr>
      <w:r w:rsidRPr="007415D3">
        <w:rPr>
          <w:rFonts w:cs="David" w:hint="cs"/>
          <w:rtl/>
        </w:rPr>
        <w:t xml:space="preserve">האם אדוני מבקש רוויזיה עכשיו? </w:t>
      </w:r>
    </w:p>
    <w:p w14:paraId="34C45CAD" w14:textId="77777777" w:rsidR="007415D3" w:rsidRPr="007415D3" w:rsidRDefault="007415D3" w:rsidP="007415D3">
      <w:pPr>
        <w:bidi/>
        <w:jc w:val="both"/>
        <w:rPr>
          <w:rFonts w:cs="David" w:hint="cs"/>
          <w:rtl/>
        </w:rPr>
      </w:pPr>
    </w:p>
    <w:p w14:paraId="6C2436F5"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445D343D" w14:textId="77777777" w:rsidR="007415D3" w:rsidRPr="007415D3" w:rsidRDefault="007415D3" w:rsidP="007415D3">
      <w:pPr>
        <w:bidi/>
        <w:jc w:val="both"/>
        <w:rPr>
          <w:rFonts w:cs="David" w:hint="cs"/>
          <w:rtl/>
        </w:rPr>
      </w:pPr>
    </w:p>
    <w:p w14:paraId="46A9DCE7" w14:textId="77777777" w:rsidR="007415D3" w:rsidRPr="007415D3" w:rsidRDefault="007415D3" w:rsidP="007415D3">
      <w:pPr>
        <w:bidi/>
        <w:jc w:val="both"/>
        <w:rPr>
          <w:rFonts w:cs="David" w:hint="cs"/>
          <w:rtl/>
        </w:rPr>
      </w:pPr>
      <w:r w:rsidRPr="007415D3">
        <w:rPr>
          <w:rFonts w:cs="David" w:hint="cs"/>
          <w:rtl/>
        </w:rPr>
        <w:tab/>
        <w:t xml:space="preserve">אני מבקש רוויזיה, אני מבקש לא להצביע על הרוויזיה. אפשר לעשות את ההפסקה עכשיו ואפשר לעשות אותה יותר מאוחר. </w:t>
      </w:r>
    </w:p>
    <w:p w14:paraId="7D8C7476" w14:textId="77777777" w:rsidR="007415D3" w:rsidRPr="007415D3" w:rsidRDefault="007415D3" w:rsidP="007415D3">
      <w:pPr>
        <w:bidi/>
        <w:jc w:val="both"/>
        <w:rPr>
          <w:rFonts w:cs="David" w:hint="cs"/>
          <w:rtl/>
        </w:rPr>
      </w:pPr>
    </w:p>
    <w:p w14:paraId="105CDE5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5C957E3" w14:textId="77777777" w:rsidR="007415D3" w:rsidRPr="007415D3" w:rsidRDefault="007415D3" w:rsidP="007415D3">
      <w:pPr>
        <w:bidi/>
        <w:jc w:val="both"/>
        <w:rPr>
          <w:rFonts w:cs="David" w:hint="cs"/>
          <w:rtl/>
        </w:rPr>
      </w:pPr>
    </w:p>
    <w:p w14:paraId="283D7B7B" w14:textId="77777777" w:rsidR="007415D3" w:rsidRPr="007415D3" w:rsidRDefault="007415D3" w:rsidP="007415D3">
      <w:pPr>
        <w:bidi/>
        <w:jc w:val="both"/>
        <w:rPr>
          <w:rFonts w:cs="David" w:hint="cs"/>
          <w:rtl/>
        </w:rPr>
      </w:pPr>
      <w:r w:rsidRPr="007415D3">
        <w:rPr>
          <w:rFonts w:cs="David" w:hint="cs"/>
          <w:rtl/>
        </w:rPr>
        <w:tab/>
        <w:t xml:space="preserve">אני רוצה להודיע: יש נוהל מסוים שנשמר בדיונים מהסוג הזה, שבהם מתקיימות הצבעות ברצף. אם היתה טעות, איך עד עכשיו, במשך שעתיים שהדיון רץ, לא נאמר שום דבר? אם ייפתח סעיף אחד מהסעיפים, אם הוא שומר לו זכותו, </w:t>
      </w:r>
    </w:p>
    <w:p w14:paraId="59B6D342" w14:textId="77777777" w:rsidR="007415D3" w:rsidRPr="007415D3" w:rsidRDefault="007415D3" w:rsidP="007415D3">
      <w:pPr>
        <w:bidi/>
        <w:jc w:val="both"/>
        <w:rPr>
          <w:rFonts w:cs="David" w:hint="cs"/>
          <w:rtl/>
        </w:rPr>
      </w:pPr>
    </w:p>
    <w:p w14:paraId="55D35FF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914A001" w14:textId="77777777" w:rsidR="007415D3" w:rsidRPr="007415D3" w:rsidRDefault="007415D3" w:rsidP="007415D3">
      <w:pPr>
        <w:bidi/>
        <w:jc w:val="both"/>
        <w:rPr>
          <w:rFonts w:cs="David" w:hint="cs"/>
          <w:rtl/>
        </w:rPr>
      </w:pPr>
    </w:p>
    <w:p w14:paraId="174B1F15" w14:textId="77777777" w:rsidR="007415D3" w:rsidRPr="007415D3" w:rsidRDefault="007415D3" w:rsidP="007415D3">
      <w:pPr>
        <w:bidi/>
        <w:jc w:val="both"/>
        <w:rPr>
          <w:rFonts w:cs="David" w:hint="cs"/>
          <w:rtl/>
        </w:rPr>
      </w:pPr>
      <w:r w:rsidRPr="007415D3">
        <w:rPr>
          <w:rFonts w:cs="David" w:hint="cs"/>
          <w:rtl/>
        </w:rPr>
        <w:tab/>
        <w:t xml:space="preserve">אז אני רוצה רוויזיה עכשיו. </w:t>
      </w:r>
    </w:p>
    <w:p w14:paraId="37F41E81" w14:textId="77777777" w:rsidR="007415D3" w:rsidRPr="007415D3" w:rsidRDefault="007415D3" w:rsidP="007415D3">
      <w:pPr>
        <w:bidi/>
        <w:jc w:val="both"/>
        <w:rPr>
          <w:rFonts w:cs="David" w:hint="cs"/>
          <w:rtl/>
        </w:rPr>
      </w:pPr>
    </w:p>
    <w:p w14:paraId="2B43055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530C993" w14:textId="77777777" w:rsidR="007415D3" w:rsidRPr="007415D3" w:rsidRDefault="007415D3" w:rsidP="007415D3">
      <w:pPr>
        <w:bidi/>
        <w:jc w:val="both"/>
        <w:rPr>
          <w:rFonts w:cs="David" w:hint="cs"/>
          <w:rtl/>
        </w:rPr>
      </w:pPr>
    </w:p>
    <w:p w14:paraId="7BB1E69D" w14:textId="77777777" w:rsidR="007415D3" w:rsidRPr="007415D3" w:rsidRDefault="007415D3" w:rsidP="007415D3">
      <w:pPr>
        <w:bidi/>
        <w:jc w:val="both"/>
        <w:rPr>
          <w:rFonts w:cs="David" w:hint="cs"/>
          <w:rtl/>
        </w:rPr>
      </w:pPr>
      <w:r w:rsidRPr="007415D3">
        <w:rPr>
          <w:rFonts w:cs="David" w:hint="cs"/>
          <w:rtl/>
        </w:rPr>
        <w:tab/>
        <w:t xml:space="preserve">בסדר גמור. אז אני מבקש לנמק את התנגדותי לאפשרות לקיים אותה. </w:t>
      </w:r>
    </w:p>
    <w:p w14:paraId="72E9098C" w14:textId="77777777" w:rsidR="007415D3" w:rsidRPr="007415D3" w:rsidRDefault="007415D3" w:rsidP="007415D3">
      <w:pPr>
        <w:bidi/>
        <w:jc w:val="both"/>
        <w:rPr>
          <w:rFonts w:cs="David" w:hint="cs"/>
          <w:rtl/>
        </w:rPr>
      </w:pPr>
    </w:p>
    <w:p w14:paraId="71202B1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A219BC4" w14:textId="77777777" w:rsidR="007415D3" w:rsidRPr="007415D3" w:rsidRDefault="007415D3" w:rsidP="007415D3">
      <w:pPr>
        <w:bidi/>
        <w:jc w:val="both"/>
        <w:rPr>
          <w:rFonts w:cs="David" w:hint="cs"/>
          <w:rtl/>
        </w:rPr>
      </w:pPr>
    </w:p>
    <w:p w14:paraId="7661B7FE" w14:textId="77777777" w:rsidR="007415D3" w:rsidRPr="007415D3" w:rsidRDefault="007415D3" w:rsidP="007415D3">
      <w:pPr>
        <w:bidi/>
        <w:jc w:val="both"/>
        <w:rPr>
          <w:rFonts w:cs="David" w:hint="cs"/>
          <w:rtl/>
        </w:rPr>
      </w:pPr>
      <w:r w:rsidRPr="007415D3">
        <w:rPr>
          <w:rFonts w:cs="David" w:hint="cs"/>
          <w:rtl/>
        </w:rPr>
        <w:tab/>
        <w:t xml:space="preserve">מספיק עם זה, גדעון, היתה טעות בהצבעה. </w:t>
      </w:r>
    </w:p>
    <w:p w14:paraId="1DDC8CFA" w14:textId="77777777" w:rsidR="007415D3" w:rsidRPr="007415D3" w:rsidRDefault="007415D3" w:rsidP="007415D3">
      <w:pPr>
        <w:bidi/>
        <w:jc w:val="both"/>
        <w:rPr>
          <w:rFonts w:cs="David" w:hint="cs"/>
          <w:rtl/>
        </w:rPr>
      </w:pPr>
    </w:p>
    <w:p w14:paraId="3119167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A804759" w14:textId="77777777" w:rsidR="007415D3" w:rsidRPr="007415D3" w:rsidRDefault="007415D3" w:rsidP="007415D3">
      <w:pPr>
        <w:bidi/>
        <w:jc w:val="both"/>
        <w:rPr>
          <w:rFonts w:cs="David" w:hint="cs"/>
          <w:rtl/>
        </w:rPr>
      </w:pPr>
    </w:p>
    <w:p w14:paraId="163DF2EF" w14:textId="77777777" w:rsidR="007415D3" w:rsidRPr="007415D3" w:rsidRDefault="007415D3" w:rsidP="007415D3">
      <w:pPr>
        <w:bidi/>
        <w:jc w:val="both"/>
        <w:rPr>
          <w:rFonts w:cs="David" w:hint="cs"/>
          <w:rtl/>
        </w:rPr>
      </w:pPr>
      <w:r w:rsidRPr="007415D3">
        <w:rPr>
          <w:rFonts w:cs="David" w:hint="cs"/>
          <w:rtl/>
        </w:rPr>
        <w:tab/>
        <w:t xml:space="preserve">סליחה. </w:t>
      </w:r>
    </w:p>
    <w:p w14:paraId="619D66E1" w14:textId="77777777" w:rsidR="007415D3" w:rsidRPr="007415D3" w:rsidRDefault="007415D3" w:rsidP="007415D3">
      <w:pPr>
        <w:bidi/>
        <w:jc w:val="both"/>
        <w:rPr>
          <w:rFonts w:cs="David" w:hint="cs"/>
          <w:rtl/>
        </w:rPr>
      </w:pPr>
    </w:p>
    <w:p w14:paraId="6E80BE7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C170D27" w14:textId="77777777" w:rsidR="007415D3" w:rsidRPr="007415D3" w:rsidRDefault="007415D3" w:rsidP="007415D3">
      <w:pPr>
        <w:bidi/>
        <w:jc w:val="both"/>
        <w:rPr>
          <w:rFonts w:cs="David" w:hint="cs"/>
          <w:rtl/>
        </w:rPr>
      </w:pPr>
    </w:p>
    <w:p w14:paraId="7B60872D" w14:textId="77777777" w:rsidR="007415D3" w:rsidRPr="007415D3" w:rsidRDefault="007415D3" w:rsidP="007415D3">
      <w:pPr>
        <w:bidi/>
        <w:jc w:val="both"/>
        <w:rPr>
          <w:rFonts w:cs="David" w:hint="cs"/>
          <w:rtl/>
        </w:rPr>
      </w:pPr>
      <w:r w:rsidRPr="007415D3">
        <w:rPr>
          <w:rFonts w:cs="David" w:hint="cs"/>
          <w:rtl/>
        </w:rPr>
        <w:tab/>
        <w:t xml:space="preserve">אני לא רוצה שיאיימו עלי. </w:t>
      </w:r>
    </w:p>
    <w:p w14:paraId="412ECCC6" w14:textId="77777777" w:rsidR="007415D3" w:rsidRPr="007415D3" w:rsidRDefault="007415D3" w:rsidP="007415D3">
      <w:pPr>
        <w:bidi/>
        <w:jc w:val="both"/>
        <w:rPr>
          <w:rFonts w:cs="David" w:hint="cs"/>
          <w:rtl/>
        </w:rPr>
      </w:pPr>
    </w:p>
    <w:p w14:paraId="3B72927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56A6E9F" w14:textId="77777777" w:rsidR="007415D3" w:rsidRPr="007415D3" w:rsidRDefault="007415D3" w:rsidP="007415D3">
      <w:pPr>
        <w:bidi/>
        <w:jc w:val="both"/>
        <w:rPr>
          <w:rFonts w:cs="David" w:hint="cs"/>
          <w:rtl/>
        </w:rPr>
      </w:pPr>
    </w:p>
    <w:p w14:paraId="4F229FDB" w14:textId="77777777" w:rsidR="007415D3" w:rsidRPr="007415D3" w:rsidRDefault="007415D3" w:rsidP="007415D3">
      <w:pPr>
        <w:bidi/>
        <w:jc w:val="both"/>
        <w:rPr>
          <w:rFonts w:cs="David" w:hint="cs"/>
          <w:rtl/>
        </w:rPr>
      </w:pPr>
      <w:r w:rsidRPr="007415D3">
        <w:rPr>
          <w:rFonts w:cs="David" w:hint="cs"/>
          <w:rtl/>
        </w:rPr>
        <w:tab/>
        <w:t xml:space="preserve">אני לא מאיים. אני מנמק את עמדתי. </w:t>
      </w:r>
    </w:p>
    <w:p w14:paraId="7E5B6314" w14:textId="77777777" w:rsidR="007415D3" w:rsidRPr="007415D3" w:rsidRDefault="007415D3" w:rsidP="007415D3">
      <w:pPr>
        <w:bidi/>
        <w:jc w:val="both"/>
        <w:rPr>
          <w:rFonts w:cs="David" w:hint="cs"/>
          <w:rtl/>
        </w:rPr>
      </w:pPr>
    </w:p>
    <w:p w14:paraId="12F5044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CB1138B" w14:textId="77777777" w:rsidR="007415D3" w:rsidRPr="007415D3" w:rsidRDefault="007415D3" w:rsidP="007415D3">
      <w:pPr>
        <w:bidi/>
        <w:jc w:val="both"/>
        <w:rPr>
          <w:rFonts w:cs="David" w:hint="cs"/>
          <w:rtl/>
        </w:rPr>
      </w:pPr>
    </w:p>
    <w:p w14:paraId="1047A4D9" w14:textId="77777777" w:rsidR="007415D3" w:rsidRPr="007415D3" w:rsidRDefault="007415D3" w:rsidP="007415D3">
      <w:pPr>
        <w:bidi/>
        <w:jc w:val="both"/>
        <w:rPr>
          <w:rFonts w:cs="David" w:hint="cs"/>
          <w:rtl/>
        </w:rPr>
      </w:pPr>
      <w:r w:rsidRPr="007415D3">
        <w:rPr>
          <w:rFonts w:cs="David" w:hint="cs"/>
          <w:rtl/>
        </w:rPr>
        <w:tab/>
        <w:t xml:space="preserve">אני רוצה רוויזיה עכשיו. מספיק. </w:t>
      </w:r>
    </w:p>
    <w:p w14:paraId="278BDB25" w14:textId="77777777" w:rsidR="007415D3" w:rsidRPr="007415D3" w:rsidRDefault="007415D3" w:rsidP="007415D3">
      <w:pPr>
        <w:bidi/>
        <w:jc w:val="both"/>
        <w:rPr>
          <w:rFonts w:cs="David" w:hint="cs"/>
          <w:rtl/>
        </w:rPr>
      </w:pPr>
    </w:p>
    <w:p w14:paraId="3B62EAC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CD53040" w14:textId="77777777" w:rsidR="007415D3" w:rsidRPr="007415D3" w:rsidRDefault="007415D3" w:rsidP="007415D3">
      <w:pPr>
        <w:bidi/>
        <w:jc w:val="both"/>
        <w:rPr>
          <w:rFonts w:cs="David" w:hint="cs"/>
          <w:rtl/>
        </w:rPr>
      </w:pPr>
    </w:p>
    <w:p w14:paraId="79A8F94A" w14:textId="77777777" w:rsidR="007415D3" w:rsidRPr="007415D3" w:rsidRDefault="007415D3" w:rsidP="007415D3">
      <w:pPr>
        <w:bidi/>
        <w:jc w:val="both"/>
        <w:rPr>
          <w:rFonts w:cs="David" w:hint="cs"/>
          <w:rtl/>
        </w:rPr>
      </w:pPr>
      <w:r w:rsidRPr="007415D3">
        <w:rPr>
          <w:rFonts w:cs="David" w:hint="cs"/>
          <w:rtl/>
        </w:rPr>
        <w:tab/>
        <w:t xml:space="preserve">סליחה, אתה לא מנהל את הדיון. עכשיו אני מנמק את עמדתי. זה בלתי אפשרי כאשר עברנו עשרות סעיפים מאז הסעיף הזה, שנמצא בעמ' 3. אנחנו עכשיו בעמ' 15. קיימנו הצבעות על עשרות סעיפים מאז. זה עומד בניגוד לכל כללי הדיון בנושאים האלה. לכן אני מתנגד. אם תאפשרי, </w:t>
      </w:r>
    </w:p>
    <w:p w14:paraId="62707741" w14:textId="77777777" w:rsidR="007415D3" w:rsidRPr="007415D3" w:rsidRDefault="007415D3" w:rsidP="007415D3">
      <w:pPr>
        <w:bidi/>
        <w:jc w:val="both"/>
        <w:rPr>
          <w:rFonts w:cs="David" w:hint="cs"/>
          <w:rtl/>
        </w:rPr>
      </w:pPr>
    </w:p>
    <w:p w14:paraId="0F9BDDB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994AA69" w14:textId="77777777" w:rsidR="007415D3" w:rsidRPr="007415D3" w:rsidRDefault="007415D3" w:rsidP="007415D3">
      <w:pPr>
        <w:bidi/>
        <w:jc w:val="both"/>
        <w:rPr>
          <w:rFonts w:cs="David" w:hint="cs"/>
          <w:rtl/>
        </w:rPr>
      </w:pPr>
    </w:p>
    <w:p w14:paraId="075A798E" w14:textId="77777777" w:rsidR="007415D3" w:rsidRPr="007415D3" w:rsidRDefault="007415D3" w:rsidP="007415D3">
      <w:pPr>
        <w:bidi/>
        <w:jc w:val="both"/>
        <w:rPr>
          <w:rFonts w:cs="David" w:hint="cs"/>
          <w:rtl/>
        </w:rPr>
      </w:pPr>
      <w:r w:rsidRPr="007415D3">
        <w:rPr>
          <w:rFonts w:cs="David" w:hint="cs"/>
          <w:rtl/>
        </w:rPr>
        <w:tab/>
        <w:t xml:space="preserve">אני יכול להשיב? </w:t>
      </w:r>
    </w:p>
    <w:p w14:paraId="34F5F648" w14:textId="77777777" w:rsidR="007415D3" w:rsidRPr="007415D3" w:rsidRDefault="007415D3" w:rsidP="007415D3">
      <w:pPr>
        <w:bidi/>
        <w:jc w:val="both"/>
        <w:rPr>
          <w:rFonts w:cs="David" w:hint="cs"/>
          <w:rtl/>
        </w:rPr>
      </w:pPr>
    </w:p>
    <w:p w14:paraId="5AF5FCC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9EE2E5D" w14:textId="77777777" w:rsidR="007415D3" w:rsidRPr="007415D3" w:rsidRDefault="007415D3" w:rsidP="007415D3">
      <w:pPr>
        <w:bidi/>
        <w:jc w:val="both"/>
        <w:rPr>
          <w:rFonts w:cs="David" w:hint="cs"/>
          <w:rtl/>
        </w:rPr>
      </w:pPr>
    </w:p>
    <w:p w14:paraId="31756CBE" w14:textId="77777777" w:rsidR="007415D3" w:rsidRPr="007415D3" w:rsidRDefault="007415D3" w:rsidP="007415D3">
      <w:pPr>
        <w:bidi/>
        <w:jc w:val="both"/>
        <w:rPr>
          <w:rFonts w:cs="David" w:hint="cs"/>
          <w:rtl/>
        </w:rPr>
      </w:pPr>
      <w:r w:rsidRPr="007415D3">
        <w:rPr>
          <w:rFonts w:cs="David" w:hint="cs"/>
          <w:rtl/>
        </w:rPr>
        <w:tab/>
        <w:t>רגע.</w:t>
      </w:r>
    </w:p>
    <w:p w14:paraId="00D98F64" w14:textId="77777777" w:rsidR="007415D3" w:rsidRPr="007415D3" w:rsidRDefault="007415D3" w:rsidP="007415D3">
      <w:pPr>
        <w:bidi/>
        <w:jc w:val="both"/>
        <w:rPr>
          <w:rFonts w:cs="David" w:hint="cs"/>
          <w:rtl/>
        </w:rPr>
      </w:pPr>
    </w:p>
    <w:p w14:paraId="355EA50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AEEC6A2" w14:textId="77777777" w:rsidR="007415D3" w:rsidRPr="007415D3" w:rsidRDefault="007415D3" w:rsidP="007415D3">
      <w:pPr>
        <w:bidi/>
        <w:jc w:val="both"/>
        <w:rPr>
          <w:rFonts w:cs="David" w:hint="cs"/>
          <w:rtl/>
        </w:rPr>
      </w:pPr>
    </w:p>
    <w:p w14:paraId="0546EAD7" w14:textId="77777777" w:rsidR="007415D3" w:rsidRPr="007415D3" w:rsidRDefault="007415D3" w:rsidP="007415D3">
      <w:pPr>
        <w:bidi/>
        <w:jc w:val="both"/>
        <w:rPr>
          <w:rFonts w:cs="David" w:hint="cs"/>
          <w:rtl/>
        </w:rPr>
      </w:pPr>
      <w:r w:rsidRPr="007415D3">
        <w:rPr>
          <w:rFonts w:cs="David" w:hint="cs"/>
          <w:rtl/>
        </w:rPr>
        <w:tab/>
        <w:t xml:space="preserve">גברתי, סמכות ההחלטה שלך, כמובן, אבל אם תחליט בניגוד לעמדתי, יאלצו אותנו לחיות במצב שבו שום הצבעה לא ברורה. אני לא אומר את זה כאיום. אם רוצים להביא את המלחמה בחיילים המשוחררים לרמה כזאת שעל זה חייבת רוויזיה וכו', יש עוד הרבה דברים שאנחנו מתנגדים להם, ונרצה לפתוח אותם. </w:t>
      </w:r>
    </w:p>
    <w:p w14:paraId="0CABFBDC" w14:textId="77777777" w:rsidR="007415D3" w:rsidRPr="007415D3" w:rsidRDefault="007415D3" w:rsidP="007415D3">
      <w:pPr>
        <w:bidi/>
        <w:jc w:val="both"/>
        <w:rPr>
          <w:rFonts w:cs="David" w:hint="cs"/>
          <w:rtl/>
        </w:rPr>
      </w:pPr>
    </w:p>
    <w:p w14:paraId="3CE9D62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1C9E408" w14:textId="77777777" w:rsidR="007415D3" w:rsidRPr="007415D3" w:rsidRDefault="007415D3" w:rsidP="007415D3">
      <w:pPr>
        <w:bidi/>
        <w:jc w:val="both"/>
        <w:rPr>
          <w:rFonts w:cs="David" w:hint="cs"/>
          <w:rtl/>
        </w:rPr>
      </w:pPr>
    </w:p>
    <w:p w14:paraId="693DF619" w14:textId="77777777" w:rsidR="007415D3" w:rsidRPr="007415D3" w:rsidRDefault="007415D3" w:rsidP="007415D3">
      <w:pPr>
        <w:bidi/>
        <w:jc w:val="both"/>
        <w:rPr>
          <w:rFonts w:cs="David" w:hint="cs"/>
          <w:rtl/>
        </w:rPr>
      </w:pPr>
      <w:r w:rsidRPr="007415D3">
        <w:rPr>
          <w:rFonts w:cs="David" w:hint="cs"/>
          <w:rtl/>
        </w:rPr>
        <w:tab/>
        <w:t xml:space="preserve">אני חייבת לומר משהו. אנחנו מתנהלים כאן לפי תקנון הכנסת. לפי התקנון, כל עוד החוק לא הועבר למליאה, ניתן לעשות רוויזיה על כל סעיף וסעיף. מאחר שיש פה כלל של דיון שמתמשך, אני מבקשת שתנסו להגיע להסכמה לפני שכל אחד יגיע לקצה. אני אומרת שוב, אין לי שום בעיה להצביע על הכול מההתחלה, אם נידרש לכך. </w:t>
      </w:r>
    </w:p>
    <w:p w14:paraId="09170C34" w14:textId="77777777" w:rsidR="007415D3" w:rsidRPr="007415D3" w:rsidRDefault="007415D3" w:rsidP="007415D3">
      <w:pPr>
        <w:bidi/>
        <w:jc w:val="both"/>
        <w:rPr>
          <w:rFonts w:cs="David" w:hint="cs"/>
          <w:rtl/>
        </w:rPr>
      </w:pPr>
    </w:p>
    <w:p w14:paraId="543BE8A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95A211F" w14:textId="77777777" w:rsidR="007415D3" w:rsidRPr="007415D3" w:rsidRDefault="007415D3" w:rsidP="007415D3">
      <w:pPr>
        <w:bidi/>
        <w:jc w:val="both"/>
        <w:rPr>
          <w:rFonts w:cs="David" w:hint="cs"/>
          <w:rtl/>
        </w:rPr>
      </w:pPr>
    </w:p>
    <w:p w14:paraId="31B567CC" w14:textId="77777777" w:rsidR="007415D3" w:rsidRPr="007415D3" w:rsidRDefault="007415D3" w:rsidP="007415D3">
      <w:pPr>
        <w:bidi/>
        <w:jc w:val="both"/>
        <w:rPr>
          <w:rFonts w:cs="David" w:hint="cs"/>
          <w:rtl/>
        </w:rPr>
      </w:pPr>
      <w:r w:rsidRPr="007415D3">
        <w:rPr>
          <w:rFonts w:cs="David" w:hint="cs"/>
          <w:rtl/>
        </w:rPr>
        <w:tab/>
        <w:t>חבר הכנסת יצחקי, אני לא יודע אם היתה טעות. אני חושב שלא היתה. בדיונים מהסוג הזה יש עשרות ומאות הצבעות. יכול להיות שבמאות ההצבעות גם נופלות טעויות. אם כל אחד שומט את השטיח ברגע שנוח לו, לא יהיה אפשר להגיע לשום דבר, או שזה סוג של פיליבסטר הדדי על דבר לא חשוב. אני לא אומר שהסעיף הזה לא חשוב, בעיני הוא מאוד חשוב, ואני שמח שהוא הוצא. אני לא רוצה להסתיר את זה. אני חושב שהוא טעות. אבל מכל הערימה הזאת, אל תשברו את הכלל. זה לא סעיף שנפל ברוב גדול. זה סעיף שאני לא יודע אם היה לו רוב בוועדה. היתה הצבעה, בוא נתקדם קדימה, ולא נתחיל במסכת של רוויזיות הדדיות. אגב, לא בכל שעה אפשר להגיש רוויזיה על חוק לפני שהוא עולה לקריאה שנייה ושלישית. יש נוהל בכנסת. אם מישהו דורש רוויזיה, הוא אומר את זה כשהחוק התקבל או מייד אחרי זה. ולא מתעוררים מתישהו ואומרים: רוויזיה.</w:t>
      </w:r>
    </w:p>
    <w:p w14:paraId="175BC62B" w14:textId="77777777" w:rsidR="007415D3" w:rsidRPr="007415D3" w:rsidRDefault="007415D3" w:rsidP="007415D3">
      <w:pPr>
        <w:bidi/>
        <w:jc w:val="both"/>
        <w:rPr>
          <w:rFonts w:cs="David" w:hint="cs"/>
          <w:rtl/>
        </w:rPr>
      </w:pPr>
    </w:p>
    <w:p w14:paraId="36CE16E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B521129" w14:textId="77777777" w:rsidR="007415D3" w:rsidRPr="007415D3" w:rsidRDefault="007415D3" w:rsidP="007415D3">
      <w:pPr>
        <w:bidi/>
        <w:jc w:val="both"/>
        <w:rPr>
          <w:rFonts w:cs="David" w:hint="cs"/>
          <w:rtl/>
        </w:rPr>
      </w:pPr>
    </w:p>
    <w:p w14:paraId="366918ED" w14:textId="77777777" w:rsidR="007415D3" w:rsidRPr="007415D3" w:rsidRDefault="007415D3" w:rsidP="007415D3">
      <w:pPr>
        <w:bidi/>
        <w:jc w:val="both"/>
        <w:rPr>
          <w:rFonts w:cs="David" w:hint="cs"/>
          <w:rtl/>
        </w:rPr>
      </w:pPr>
      <w:r w:rsidRPr="007415D3">
        <w:rPr>
          <w:rFonts w:cs="David" w:hint="cs"/>
          <w:rtl/>
        </w:rPr>
        <w:tab/>
        <w:t xml:space="preserve">זו לא רוויזיה בהצעת חוק, זה כלל אחר לגמרי. </w:t>
      </w:r>
    </w:p>
    <w:p w14:paraId="78EE1D6D" w14:textId="77777777" w:rsidR="007415D3" w:rsidRPr="007415D3" w:rsidRDefault="007415D3" w:rsidP="007415D3">
      <w:pPr>
        <w:bidi/>
        <w:jc w:val="both"/>
        <w:rPr>
          <w:rFonts w:cs="David" w:hint="cs"/>
          <w:rtl/>
        </w:rPr>
      </w:pPr>
    </w:p>
    <w:p w14:paraId="61EBDCE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0875387" w14:textId="77777777" w:rsidR="007415D3" w:rsidRPr="007415D3" w:rsidRDefault="007415D3" w:rsidP="007415D3">
      <w:pPr>
        <w:bidi/>
        <w:jc w:val="both"/>
        <w:rPr>
          <w:rFonts w:cs="David" w:hint="cs"/>
          <w:rtl/>
        </w:rPr>
      </w:pPr>
    </w:p>
    <w:p w14:paraId="529C3D4E" w14:textId="77777777" w:rsidR="007415D3" w:rsidRPr="007415D3" w:rsidRDefault="007415D3" w:rsidP="007415D3">
      <w:pPr>
        <w:bidi/>
        <w:jc w:val="both"/>
        <w:rPr>
          <w:rFonts w:cs="David" w:hint="cs"/>
          <w:rtl/>
        </w:rPr>
      </w:pPr>
      <w:r w:rsidRPr="007415D3">
        <w:rPr>
          <w:rFonts w:cs="David" w:hint="cs"/>
          <w:rtl/>
        </w:rPr>
        <w:tab/>
        <w:t xml:space="preserve">אל תשברו את הכללים האלה. אנחנו עוד צריכים לעבור שבועיים מאוד בעייתיים. כל אחד יכול לפוצץ את כל העניין ברגע מסוים. בסוף יש לכם רוב, אין מה לעשות. יש לכם רוב, והוא יופיע. אם אין רוב, הוא לא יופיע. </w:t>
      </w:r>
    </w:p>
    <w:p w14:paraId="4EE8BC51" w14:textId="77777777" w:rsidR="007415D3" w:rsidRPr="007415D3" w:rsidRDefault="007415D3" w:rsidP="007415D3">
      <w:pPr>
        <w:bidi/>
        <w:jc w:val="both"/>
        <w:rPr>
          <w:rFonts w:cs="David" w:hint="cs"/>
          <w:rtl/>
        </w:rPr>
      </w:pPr>
    </w:p>
    <w:p w14:paraId="518D473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F2EADE" w14:textId="77777777" w:rsidR="007415D3" w:rsidRPr="007415D3" w:rsidRDefault="007415D3" w:rsidP="007415D3">
      <w:pPr>
        <w:bidi/>
        <w:jc w:val="both"/>
        <w:rPr>
          <w:rFonts w:cs="David" w:hint="cs"/>
          <w:rtl/>
        </w:rPr>
      </w:pPr>
    </w:p>
    <w:p w14:paraId="09291C38" w14:textId="77777777" w:rsidR="007415D3" w:rsidRPr="007415D3" w:rsidRDefault="007415D3" w:rsidP="007415D3">
      <w:pPr>
        <w:bidi/>
        <w:jc w:val="both"/>
        <w:rPr>
          <w:rFonts w:cs="David" w:hint="cs"/>
          <w:rtl/>
        </w:rPr>
      </w:pPr>
      <w:r w:rsidRPr="007415D3">
        <w:rPr>
          <w:rFonts w:cs="David" w:hint="cs"/>
          <w:rtl/>
        </w:rPr>
        <w:tab/>
        <w:t xml:space="preserve">אני מודה לך. חברת הכנסת שלי יחימוביץ. </w:t>
      </w:r>
    </w:p>
    <w:p w14:paraId="092C5475" w14:textId="77777777" w:rsidR="007415D3" w:rsidRPr="007415D3" w:rsidRDefault="007415D3" w:rsidP="007415D3">
      <w:pPr>
        <w:bidi/>
        <w:jc w:val="both"/>
        <w:rPr>
          <w:rFonts w:cs="David" w:hint="cs"/>
          <w:rtl/>
        </w:rPr>
      </w:pPr>
    </w:p>
    <w:p w14:paraId="04B0C441"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C65AA7D" w14:textId="77777777" w:rsidR="007415D3" w:rsidRPr="007415D3" w:rsidRDefault="007415D3" w:rsidP="007415D3">
      <w:pPr>
        <w:bidi/>
        <w:jc w:val="both"/>
        <w:rPr>
          <w:rFonts w:cs="David" w:hint="cs"/>
          <w:rtl/>
        </w:rPr>
      </w:pPr>
    </w:p>
    <w:p w14:paraId="334A2BB8" w14:textId="77777777" w:rsidR="007415D3" w:rsidRPr="007415D3" w:rsidRDefault="007415D3" w:rsidP="007415D3">
      <w:pPr>
        <w:bidi/>
        <w:jc w:val="both"/>
        <w:rPr>
          <w:rFonts w:cs="David" w:hint="cs"/>
          <w:rtl/>
        </w:rPr>
      </w:pPr>
      <w:r w:rsidRPr="007415D3">
        <w:rPr>
          <w:rFonts w:cs="David" w:hint="cs"/>
          <w:rtl/>
        </w:rPr>
        <w:tab/>
        <w:t xml:space="preserve">חשוב לי לומר זאת לפרוטוקול, כיוון שאני שוקלת ברצינות רבה לעתור לבג"ץ בעניין חוק ההסדרים הזה ובעניין חוק ההסדרים בכלל, שהעובדה שציין כאן חבר הכנסת אורון </w:t>
      </w:r>
      <w:r w:rsidRPr="007415D3">
        <w:rPr>
          <w:rFonts w:cs="David"/>
          <w:rtl/>
        </w:rPr>
        <w:t>–</w:t>
      </w:r>
      <w:r w:rsidRPr="007415D3">
        <w:rPr>
          <w:rFonts w:cs="David" w:hint="cs"/>
          <w:rtl/>
        </w:rPr>
        <w:t xml:space="preserve"> שאנחנו מצביעים ברצף על עשרות ומאות הצבעות </w:t>
      </w:r>
      <w:r w:rsidRPr="007415D3">
        <w:rPr>
          <w:rFonts w:cs="David"/>
          <w:rtl/>
        </w:rPr>
        <w:t>–</w:t>
      </w:r>
      <w:r w:rsidRPr="007415D3">
        <w:rPr>
          <w:rFonts w:cs="David" w:hint="cs"/>
          <w:rtl/>
        </w:rPr>
        <w:t xml:space="preserve"> היא היא שורש כל רע. החוק הספציפי הזה של עבודה מועדפת לחיילים משוחררים, אילו היה נידון בוועדה הייעודית במנוחה, בתבונה, בעומק, היינו שומעים את כל הצדדים הנוגעים בדבר, היו יושבים כאן גם נציגי התעשיינים, גם נציגי חברות הדלק, וגם אותם לוביסטים שאני לא מחבבת, וגם נציגי הציבור. </w:t>
      </w:r>
    </w:p>
    <w:p w14:paraId="3F7BEF0F" w14:textId="77777777" w:rsidR="007415D3" w:rsidRPr="007415D3" w:rsidRDefault="007415D3" w:rsidP="007415D3">
      <w:pPr>
        <w:bidi/>
        <w:jc w:val="both"/>
        <w:rPr>
          <w:rFonts w:cs="David" w:hint="cs"/>
          <w:rtl/>
        </w:rPr>
      </w:pPr>
    </w:p>
    <w:p w14:paraId="108EFBA7" w14:textId="77777777" w:rsidR="007415D3" w:rsidRPr="007415D3" w:rsidRDefault="007415D3" w:rsidP="007415D3">
      <w:pPr>
        <w:pStyle w:val="Heading5"/>
        <w:rPr>
          <w:rFonts w:hint="cs"/>
          <w:rtl/>
        </w:rPr>
      </w:pPr>
      <w:r w:rsidRPr="007415D3">
        <w:rPr>
          <w:rFonts w:hint="cs"/>
          <w:u w:val="single"/>
          <w:rtl/>
        </w:rPr>
        <w:t>אביגדור יצחקי:</w:t>
      </w:r>
    </w:p>
    <w:p w14:paraId="5858EA0B" w14:textId="77777777" w:rsidR="007415D3" w:rsidRPr="007415D3" w:rsidRDefault="007415D3" w:rsidP="007415D3">
      <w:pPr>
        <w:pStyle w:val="Heading5"/>
        <w:rPr>
          <w:rFonts w:hint="cs"/>
          <w:rtl/>
        </w:rPr>
      </w:pPr>
    </w:p>
    <w:p w14:paraId="6617808F" w14:textId="77777777" w:rsidR="007415D3" w:rsidRPr="007415D3" w:rsidRDefault="007415D3" w:rsidP="007415D3">
      <w:pPr>
        <w:bidi/>
        <w:jc w:val="both"/>
        <w:rPr>
          <w:rFonts w:cs="David" w:hint="cs"/>
          <w:rtl/>
        </w:rPr>
      </w:pPr>
      <w:r w:rsidRPr="007415D3">
        <w:rPr>
          <w:rFonts w:cs="David" w:hint="cs"/>
          <w:rtl/>
        </w:rPr>
        <w:tab/>
        <w:t xml:space="preserve"> זה פיצול. הם יבואו לוועדה.</w:t>
      </w:r>
    </w:p>
    <w:p w14:paraId="2EABE29D" w14:textId="77777777" w:rsidR="007415D3" w:rsidRPr="007415D3" w:rsidRDefault="007415D3" w:rsidP="007415D3">
      <w:pPr>
        <w:bidi/>
        <w:jc w:val="both"/>
        <w:rPr>
          <w:rFonts w:cs="David" w:hint="cs"/>
          <w:rtl/>
        </w:rPr>
      </w:pPr>
    </w:p>
    <w:p w14:paraId="132173C2" w14:textId="77777777" w:rsidR="007415D3" w:rsidRPr="007415D3" w:rsidRDefault="007415D3" w:rsidP="007415D3">
      <w:pPr>
        <w:pStyle w:val="Heading5"/>
        <w:rPr>
          <w:rFonts w:hint="cs"/>
          <w:rtl/>
        </w:rPr>
      </w:pPr>
      <w:r w:rsidRPr="007415D3">
        <w:rPr>
          <w:rFonts w:hint="cs"/>
          <w:u w:val="single"/>
          <w:rtl/>
        </w:rPr>
        <w:t>שלי יחימוביץ:</w:t>
      </w:r>
    </w:p>
    <w:p w14:paraId="0562A156" w14:textId="77777777" w:rsidR="007415D3" w:rsidRPr="007415D3" w:rsidRDefault="007415D3" w:rsidP="007415D3">
      <w:pPr>
        <w:pStyle w:val="Heading5"/>
        <w:rPr>
          <w:rFonts w:hint="cs"/>
          <w:rtl/>
        </w:rPr>
      </w:pPr>
    </w:p>
    <w:p w14:paraId="33D41B23" w14:textId="77777777" w:rsidR="007415D3" w:rsidRPr="007415D3" w:rsidRDefault="007415D3" w:rsidP="007415D3">
      <w:pPr>
        <w:bidi/>
        <w:jc w:val="both"/>
        <w:rPr>
          <w:rFonts w:cs="David" w:hint="cs"/>
          <w:rtl/>
        </w:rPr>
      </w:pPr>
      <w:r w:rsidRPr="007415D3">
        <w:rPr>
          <w:rFonts w:cs="David" w:hint="cs"/>
          <w:rtl/>
        </w:rPr>
        <w:tab/>
        <w:t xml:space="preserve">אדוני, אתה מדבר כל הזמן. ברשותך, חשוב לי לומר את הדברים. היינו שומעים, דנים לעומקו של עניין, מגיעים להחלטה ומצביעים. ולא היתה נופלת שגגה בהצבעה ולא היה דיון מי הצביע כמה ולמה. הבלבול הזה, שהוא כל כך לא תקין ולא מכובד, הוא נובע מצורת ההצבעה הזאת בגוש אחד, על ערימת חוקים </w:t>
      </w:r>
      <w:r w:rsidRPr="007415D3">
        <w:rPr>
          <w:rFonts w:cs="David"/>
          <w:rtl/>
        </w:rPr>
        <w:t>–</w:t>
      </w:r>
      <w:r w:rsidRPr="007415D3">
        <w:rPr>
          <w:rFonts w:cs="David" w:hint="cs"/>
          <w:rtl/>
        </w:rPr>
        <w:t xml:space="preserve"> שחלק מהאנשים כאן לא מבין אותם ולא מכיר אותם לעומקם, ואני לא רוצה לפגוע באף אחד. אני מוצאת לנכון למחות על עצם התנהלות כל הישיבה הזאת ביום הזה, שבו בפעם הראשונה, זה שנים רבות, יכולנו לחולל היסטוריה </w:t>
      </w:r>
      <w:r w:rsidRPr="007415D3">
        <w:rPr>
          <w:rFonts w:cs="David"/>
          <w:rtl/>
        </w:rPr>
        <w:t>–</w:t>
      </w:r>
      <w:r w:rsidRPr="007415D3">
        <w:rPr>
          <w:rFonts w:cs="David" w:hint="cs"/>
          <w:rtl/>
        </w:rPr>
        <w:t xml:space="preserve"> כפי שאת, גברתי יושבת-ראש הוועדה, אמרת בתחילת הדיון הזה. יכולנו לחולל היסטוריה ולחסוך מעצמנו את הבושה הזאת. </w:t>
      </w:r>
    </w:p>
    <w:p w14:paraId="6B21DEB6" w14:textId="77777777" w:rsidR="007415D3" w:rsidRPr="007415D3" w:rsidRDefault="007415D3" w:rsidP="007415D3">
      <w:pPr>
        <w:bidi/>
        <w:jc w:val="both"/>
        <w:rPr>
          <w:rFonts w:cs="David" w:hint="cs"/>
          <w:rtl/>
        </w:rPr>
      </w:pPr>
    </w:p>
    <w:p w14:paraId="0D69D386" w14:textId="77777777" w:rsidR="007415D3" w:rsidRPr="007415D3" w:rsidRDefault="007415D3" w:rsidP="007415D3">
      <w:pPr>
        <w:bidi/>
        <w:jc w:val="both"/>
        <w:rPr>
          <w:rFonts w:cs="David" w:hint="cs"/>
          <w:rtl/>
        </w:rPr>
      </w:pPr>
      <w:r w:rsidRPr="007415D3">
        <w:rPr>
          <w:rFonts w:cs="David" w:hint="cs"/>
          <w:rtl/>
        </w:rPr>
        <w:tab/>
        <w:t xml:space="preserve">לסעיף הספציפי הזה: אדוני יושב-ראש הקואליציה, יש לי תחושה שגם אתה מתנגד לו. </w:t>
      </w:r>
    </w:p>
    <w:p w14:paraId="2FE46245" w14:textId="77777777" w:rsidR="007415D3" w:rsidRPr="007415D3" w:rsidRDefault="007415D3" w:rsidP="007415D3">
      <w:pPr>
        <w:bidi/>
        <w:jc w:val="both"/>
        <w:rPr>
          <w:rFonts w:cs="David" w:hint="cs"/>
          <w:rtl/>
        </w:rPr>
      </w:pPr>
    </w:p>
    <w:p w14:paraId="679AB972" w14:textId="77777777" w:rsidR="007415D3" w:rsidRPr="007415D3" w:rsidRDefault="007415D3" w:rsidP="007415D3">
      <w:pPr>
        <w:pStyle w:val="Heading5"/>
        <w:rPr>
          <w:rFonts w:hint="cs"/>
          <w:rtl/>
        </w:rPr>
      </w:pPr>
      <w:r w:rsidRPr="007415D3">
        <w:rPr>
          <w:rFonts w:hint="cs"/>
          <w:u w:val="single"/>
          <w:rtl/>
        </w:rPr>
        <w:t>אביגדור יצחקי:</w:t>
      </w:r>
    </w:p>
    <w:p w14:paraId="35C93616" w14:textId="77777777" w:rsidR="007415D3" w:rsidRPr="007415D3" w:rsidRDefault="007415D3" w:rsidP="007415D3">
      <w:pPr>
        <w:pStyle w:val="Heading5"/>
        <w:rPr>
          <w:rFonts w:hint="cs"/>
          <w:rtl/>
        </w:rPr>
      </w:pPr>
    </w:p>
    <w:p w14:paraId="032CC482" w14:textId="77777777" w:rsidR="007415D3" w:rsidRPr="007415D3" w:rsidRDefault="007415D3" w:rsidP="007415D3">
      <w:pPr>
        <w:bidi/>
        <w:jc w:val="both"/>
        <w:rPr>
          <w:rFonts w:cs="David" w:hint="cs"/>
          <w:rtl/>
        </w:rPr>
      </w:pPr>
      <w:r w:rsidRPr="007415D3">
        <w:rPr>
          <w:rFonts w:cs="David" w:hint="cs"/>
          <w:rtl/>
        </w:rPr>
        <w:tab/>
        <w:t xml:space="preserve">זו לא תחושה, אמרתי את זה. </w:t>
      </w:r>
    </w:p>
    <w:p w14:paraId="677B72E2" w14:textId="77777777" w:rsidR="007415D3" w:rsidRPr="007415D3" w:rsidRDefault="007415D3" w:rsidP="007415D3">
      <w:pPr>
        <w:bidi/>
        <w:jc w:val="both"/>
        <w:rPr>
          <w:rFonts w:cs="David" w:hint="cs"/>
          <w:rtl/>
        </w:rPr>
      </w:pPr>
    </w:p>
    <w:p w14:paraId="05F34922" w14:textId="77777777" w:rsidR="007415D3" w:rsidRPr="007415D3" w:rsidRDefault="007415D3" w:rsidP="007415D3">
      <w:pPr>
        <w:pStyle w:val="Heading5"/>
        <w:rPr>
          <w:rFonts w:hint="cs"/>
          <w:rtl/>
        </w:rPr>
      </w:pPr>
      <w:r w:rsidRPr="007415D3">
        <w:rPr>
          <w:rFonts w:hint="cs"/>
          <w:u w:val="single"/>
          <w:rtl/>
        </w:rPr>
        <w:t>שלי יחימוביץ:</w:t>
      </w:r>
    </w:p>
    <w:p w14:paraId="61495F96" w14:textId="77777777" w:rsidR="007415D3" w:rsidRPr="007415D3" w:rsidRDefault="007415D3" w:rsidP="007415D3">
      <w:pPr>
        <w:pStyle w:val="Heading5"/>
        <w:rPr>
          <w:rFonts w:hint="cs"/>
          <w:rtl/>
        </w:rPr>
      </w:pPr>
    </w:p>
    <w:p w14:paraId="56E4ED36" w14:textId="77777777" w:rsidR="007415D3" w:rsidRPr="007415D3" w:rsidRDefault="007415D3" w:rsidP="007415D3">
      <w:pPr>
        <w:bidi/>
        <w:jc w:val="both"/>
        <w:rPr>
          <w:rFonts w:cs="David" w:hint="cs"/>
          <w:rtl/>
        </w:rPr>
      </w:pPr>
      <w:r w:rsidRPr="007415D3">
        <w:rPr>
          <w:rFonts w:cs="David" w:hint="cs"/>
          <w:rtl/>
        </w:rPr>
        <w:tab/>
        <w:t xml:space="preserve">כפי שאתה מתנגד לעוד חוקים שעלו כאן, ובצדק אתה מתנגד כאן. וזה מחזיר אותי לשאלה אחרת: למה אנחנו לא מורידים עכשיו מסדר היום חוקים שכולנו מתנגדים להם? תסבירו לי את ההיגיון בזה. יש לנו על סדר היום חוקים שאנחנו מתנגדים להם פה אחד, ובכל זאת אנחנו לא מצביעים נגדם. </w:t>
      </w:r>
    </w:p>
    <w:p w14:paraId="276D03CA" w14:textId="77777777" w:rsidR="007415D3" w:rsidRPr="007415D3" w:rsidRDefault="007415D3" w:rsidP="007415D3">
      <w:pPr>
        <w:bidi/>
        <w:jc w:val="both"/>
        <w:rPr>
          <w:rFonts w:cs="David" w:hint="cs"/>
          <w:rtl/>
        </w:rPr>
      </w:pPr>
    </w:p>
    <w:p w14:paraId="1C3727B0" w14:textId="77777777" w:rsidR="007415D3" w:rsidRPr="007415D3" w:rsidRDefault="007415D3" w:rsidP="007415D3">
      <w:pPr>
        <w:bidi/>
        <w:ind w:firstLine="567"/>
        <w:jc w:val="both"/>
        <w:rPr>
          <w:rFonts w:cs="David" w:hint="cs"/>
          <w:rtl/>
        </w:rPr>
      </w:pPr>
      <w:r w:rsidRPr="007415D3">
        <w:rPr>
          <w:rFonts w:cs="David" w:hint="cs"/>
          <w:rtl/>
        </w:rPr>
        <w:t xml:space="preserve">זה מחזיר אותי לשאלת האגו: האם אנחנו מנהלים כאן מלחמת אגו לגבי השלב שבו יוסר החוק </w:t>
      </w:r>
      <w:r w:rsidRPr="007415D3">
        <w:rPr>
          <w:rFonts w:cs="David"/>
          <w:rtl/>
        </w:rPr>
        <w:t>–</w:t>
      </w:r>
      <w:r w:rsidRPr="007415D3">
        <w:rPr>
          <w:rFonts w:cs="David" w:hint="cs"/>
          <w:rtl/>
        </w:rPr>
        <w:t xml:space="preserve"> עכשיו או בוועדה של שרוני? אם האם אנחנו מחוקקים שדנים לגופו של עניין? יש לי חושה שאנחנו לא דנים לגופו של עניין, ועל כך אני מוחה. </w:t>
      </w:r>
    </w:p>
    <w:p w14:paraId="0AFA5379" w14:textId="77777777" w:rsidR="007415D3" w:rsidRPr="007415D3" w:rsidRDefault="007415D3" w:rsidP="007415D3">
      <w:pPr>
        <w:bidi/>
        <w:ind w:firstLine="567"/>
        <w:jc w:val="both"/>
        <w:rPr>
          <w:rFonts w:cs="David" w:hint="cs"/>
          <w:rtl/>
        </w:rPr>
      </w:pPr>
    </w:p>
    <w:p w14:paraId="4060F5D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2C40B60" w14:textId="77777777" w:rsidR="007415D3" w:rsidRPr="007415D3" w:rsidRDefault="007415D3" w:rsidP="007415D3">
      <w:pPr>
        <w:bidi/>
        <w:ind w:firstLine="567"/>
        <w:jc w:val="both"/>
        <w:rPr>
          <w:rFonts w:cs="David" w:hint="cs"/>
          <w:rtl/>
        </w:rPr>
      </w:pPr>
    </w:p>
    <w:p w14:paraId="15F54CA7" w14:textId="77777777" w:rsidR="007415D3" w:rsidRPr="007415D3" w:rsidRDefault="007415D3" w:rsidP="007415D3">
      <w:pPr>
        <w:bidi/>
        <w:ind w:firstLine="567"/>
        <w:jc w:val="both"/>
        <w:rPr>
          <w:rFonts w:cs="David" w:hint="cs"/>
          <w:rtl/>
        </w:rPr>
      </w:pPr>
      <w:r w:rsidRPr="007415D3">
        <w:rPr>
          <w:rFonts w:cs="David" w:hint="cs"/>
          <w:rtl/>
        </w:rPr>
        <w:t xml:space="preserve">מחאתך נרשמה. ועדת הכנסת אחראית על הפיצול, לא על תוכן החוק. אנחנו רשאים לדון במסגרת ועדת הכנסת בשאלה אם זה יעבור להליך חקיקה רגיל, באיזה ועדה זה יידון, או האם זה יישאר במסגרת חוק ההסדרים. הוועדה שתקבל את החוק צריכה לזמן את הגורמים המשפטיים. מה פרק הזמן שיעמוד לרשותה לדיון נוקב וכו' </w:t>
      </w:r>
      <w:r w:rsidRPr="007415D3">
        <w:rPr>
          <w:rFonts w:cs="David"/>
          <w:rtl/>
        </w:rPr>
        <w:t>–</w:t>
      </w:r>
      <w:r w:rsidRPr="007415D3">
        <w:rPr>
          <w:rFonts w:cs="David" w:hint="cs"/>
          <w:rtl/>
        </w:rPr>
        <w:t xml:space="preserve"> זו בעיה אחרת.</w:t>
      </w:r>
    </w:p>
    <w:p w14:paraId="7E8A4FEC" w14:textId="77777777" w:rsidR="007415D3" w:rsidRPr="007415D3" w:rsidRDefault="007415D3" w:rsidP="007415D3">
      <w:pPr>
        <w:bidi/>
        <w:ind w:firstLine="567"/>
        <w:jc w:val="both"/>
        <w:rPr>
          <w:rFonts w:cs="David" w:hint="cs"/>
          <w:rtl/>
        </w:rPr>
      </w:pPr>
    </w:p>
    <w:p w14:paraId="1B2905DA" w14:textId="77777777" w:rsidR="007415D3" w:rsidRPr="007415D3" w:rsidRDefault="007415D3" w:rsidP="007415D3">
      <w:pPr>
        <w:pStyle w:val="Heading5"/>
        <w:rPr>
          <w:rFonts w:hint="cs"/>
          <w:rtl/>
        </w:rPr>
      </w:pPr>
      <w:r w:rsidRPr="007415D3">
        <w:rPr>
          <w:rFonts w:hint="cs"/>
          <w:u w:val="single"/>
          <w:rtl/>
        </w:rPr>
        <w:t>שלי יחימוביץ:</w:t>
      </w:r>
    </w:p>
    <w:p w14:paraId="0FD22C14" w14:textId="77777777" w:rsidR="007415D3" w:rsidRPr="007415D3" w:rsidRDefault="007415D3" w:rsidP="007415D3">
      <w:pPr>
        <w:pStyle w:val="Heading5"/>
        <w:rPr>
          <w:rFonts w:hint="cs"/>
          <w:rtl/>
        </w:rPr>
      </w:pPr>
    </w:p>
    <w:p w14:paraId="0CF1B15E" w14:textId="77777777" w:rsidR="007415D3" w:rsidRPr="007415D3" w:rsidRDefault="007415D3" w:rsidP="007415D3">
      <w:pPr>
        <w:bidi/>
        <w:ind w:firstLine="567"/>
        <w:jc w:val="both"/>
        <w:rPr>
          <w:rFonts w:cs="David" w:hint="cs"/>
          <w:rtl/>
        </w:rPr>
      </w:pPr>
      <w:r w:rsidRPr="007415D3">
        <w:rPr>
          <w:rFonts w:cs="David" w:hint="cs"/>
          <w:rtl/>
        </w:rPr>
        <w:t xml:space="preserve">אנחנו יודעים מה פרק הזמן. שבועיים. לא מספיק לדון ברצינות. </w:t>
      </w:r>
    </w:p>
    <w:p w14:paraId="2F2E1C2C" w14:textId="77777777" w:rsidR="007415D3" w:rsidRPr="007415D3" w:rsidRDefault="007415D3" w:rsidP="007415D3">
      <w:pPr>
        <w:bidi/>
        <w:ind w:firstLine="567"/>
        <w:jc w:val="both"/>
        <w:rPr>
          <w:rFonts w:cs="David" w:hint="cs"/>
          <w:rtl/>
        </w:rPr>
      </w:pPr>
    </w:p>
    <w:p w14:paraId="16FB803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730C68" w14:textId="77777777" w:rsidR="007415D3" w:rsidRPr="007415D3" w:rsidRDefault="007415D3" w:rsidP="007415D3">
      <w:pPr>
        <w:bidi/>
        <w:ind w:firstLine="567"/>
        <w:jc w:val="both"/>
        <w:rPr>
          <w:rFonts w:cs="David" w:hint="cs"/>
          <w:rtl/>
        </w:rPr>
      </w:pPr>
    </w:p>
    <w:p w14:paraId="5DAFDBBA" w14:textId="77777777" w:rsidR="007415D3" w:rsidRPr="007415D3" w:rsidRDefault="007415D3" w:rsidP="007415D3">
      <w:pPr>
        <w:bidi/>
        <w:ind w:firstLine="567"/>
        <w:jc w:val="both"/>
        <w:rPr>
          <w:rFonts w:cs="David" w:hint="cs"/>
          <w:rtl/>
        </w:rPr>
      </w:pPr>
      <w:r w:rsidRPr="007415D3">
        <w:rPr>
          <w:rFonts w:cs="David" w:hint="cs"/>
          <w:rtl/>
        </w:rPr>
        <w:t>מחאתך נרשמה. חבר הכנסת יצחקי, בבקשה.</w:t>
      </w:r>
    </w:p>
    <w:p w14:paraId="3E8D68A1" w14:textId="77777777" w:rsidR="007415D3" w:rsidRPr="007415D3" w:rsidRDefault="007415D3" w:rsidP="007415D3">
      <w:pPr>
        <w:bidi/>
        <w:ind w:firstLine="567"/>
        <w:jc w:val="both"/>
        <w:rPr>
          <w:rFonts w:cs="David" w:hint="cs"/>
          <w:rtl/>
        </w:rPr>
      </w:pPr>
    </w:p>
    <w:p w14:paraId="51F3BE35" w14:textId="77777777" w:rsidR="007415D3" w:rsidRPr="007415D3" w:rsidRDefault="007415D3" w:rsidP="007415D3">
      <w:pPr>
        <w:pStyle w:val="Heading5"/>
        <w:rPr>
          <w:rFonts w:hint="cs"/>
          <w:rtl/>
        </w:rPr>
      </w:pPr>
      <w:r w:rsidRPr="007415D3">
        <w:rPr>
          <w:rFonts w:hint="cs"/>
          <w:u w:val="single"/>
          <w:rtl/>
        </w:rPr>
        <w:t>אביגדור יצחקי:</w:t>
      </w:r>
    </w:p>
    <w:p w14:paraId="0ED4C94E" w14:textId="77777777" w:rsidR="007415D3" w:rsidRPr="007415D3" w:rsidRDefault="007415D3" w:rsidP="007415D3">
      <w:pPr>
        <w:pStyle w:val="Heading5"/>
        <w:rPr>
          <w:rFonts w:hint="cs"/>
          <w:rtl/>
        </w:rPr>
      </w:pPr>
    </w:p>
    <w:p w14:paraId="143B64D8" w14:textId="77777777" w:rsidR="007415D3" w:rsidRPr="007415D3" w:rsidRDefault="007415D3" w:rsidP="007415D3">
      <w:pPr>
        <w:bidi/>
        <w:ind w:firstLine="567"/>
        <w:jc w:val="both"/>
        <w:rPr>
          <w:rFonts w:cs="David" w:hint="cs"/>
          <w:rtl/>
        </w:rPr>
      </w:pPr>
      <w:r w:rsidRPr="007415D3">
        <w:rPr>
          <w:rFonts w:cs="David" w:hint="cs"/>
          <w:rtl/>
        </w:rPr>
        <w:t xml:space="preserve">קודם כול, אני רוצה לומה שזה לא המקום להזמין גורמים. כאן אנחנו מחלקים את זה לוועדות. הניסיון הטכני הזה לפסול או לקבל חוקים דווקא פה </w:t>
      </w:r>
      <w:r w:rsidRPr="007415D3">
        <w:rPr>
          <w:rFonts w:cs="David"/>
          <w:rtl/>
        </w:rPr>
        <w:t>–</w:t>
      </w:r>
      <w:r w:rsidRPr="007415D3">
        <w:rPr>
          <w:rFonts w:cs="David" w:hint="cs"/>
          <w:rtl/>
        </w:rPr>
        <w:t xml:space="preserve"> זה בדיוק כמו העניין של דין רציפות. אגב, כיושב-ראש קואליציה אני לא מבין למה אין רציפות שלטונית. דברים עברו בכנסת הקודמת, ובכנסת הזאת זה לא עובר. אם רוצים להפיל משהו, שיפילו אותו בהצבעות על קריאה שנייה ושלישית. למה צריך כלים כאלה? למה בכלל היה צריך להחליט אם להשאיר או לא להשאיר? צריך היה להעביר את הכול לוועדות, והוועדות יעשו מה שהן רוצות. זו דעתי. </w:t>
      </w:r>
    </w:p>
    <w:p w14:paraId="45986C17" w14:textId="77777777" w:rsidR="007415D3" w:rsidRPr="007415D3" w:rsidRDefault="007415D3" w:rsidP="007415D3">
      <w:pPr>
        <w:bidi/>
        <w:jc w:val="both"/>
        <w:rPr>
          <w:rFonts w:cs="David" w:hint="cs"/>
          <w:rtl/>
        </w:rPr>
      </w:pPr>
    </w:p>
    <w:p w14:paraId="03777BFC" w14:textId="77777777" w:rsidR="007415D3" w:rsidRPr="007415D3" w:rsidRDefault="007415D3" w:rsidP="007415D3">
      <w:pPr>
        <w:bidi/>
        <w:jc w:val="both"/>
        <w:rPr>
          <w:rFonts w:cs="David" w:hint="cs"/>
          <w:rtl/>
        </w:rPr>
      </w:pPr>
      <w:r w:rsidRPr="007415D3">
        <w:rPr>
          <w:rFonts w:cs="David" w:hint="cs"/>
          <w:rtl/>
        </w:rPr>
        <w:tab/>
        <w:t xml:space="preserve">אני רוצה לומר כמה דברים: קיבלתי פתק מהעוזרים שלי מייד אחרי כן, כתבו שהיתה טעות בהצבעה על חיילים משוחררים, והתוצאה היא 11-13 לטובתנו, ולא להיפך. לפני שעה בערך קיבלה היועצת המשפטית של הוועדה הודעה מהעוזרים שלי, כשהם ראו שאני לא מגיב </w:t>
      </w:r>
      <w:r w:rsidRPr="007415D3">
        <w:rPr>
          <w:rFonts w:cs="David"/>
          <w:rtl/>
        </w:rPr>
        <w:t>–</w:t>
      </w:r>
      <w:r w:rsidRPr="007415D3">
        <w:rPr>
          <w:rFonts w:cs="David" w:hint="cs"/>
          <w:rtl/>
        </w:rPr>
        <w:t xml:space="preserve"> כי אני רק בן אדם. אני לא יכול גם להסתכל על הכול, גם לדבר, גם לראות מה קורה. לפני שעה הודיעו ליועצת המשפטית. </w:t>
      </w:r>
    </w:p>
    <w:p w14:paraId="19DC2CEB" w14:textId="77777777" w:rsidR="007415D3" w:rsidRPr="007415D3" w:rsidRDefault="007415D3" w:rsidP="007415D3">
      <w:pPr>
        <w:bidi/>
        <w:jc w:val="both"/>
        <w:rPr>
          <w:rFonts w:cs="David" w:hint="cs"/>
          <w:rtl/>
        </w:rPr>
      </w:pPr>
    </w:p>
    <w:p w14:paraId="2EB3F9F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988E387" w14:textId="77777777" w:rsidR="007415D3" w:rsidRPr="007415D3" w:rsidRDefault="007415D3" w:rsidP="007415D3">
      <w:pPr>
        <w:bidi/>
        <w:jc w:val="both"/>
        <w:rPr>
          <w:rFonts w:cs="David" w:hint="cs"/>
          <w:u w:val="single"/>
          <w:rtl/>
        </w:rPr>
      </w:pPr>
    </w:p>
    <w:p w14:paraId="238D7C60" w14:textId="77777777" w:rsidR="007415D3" w:rsidRPr="007415D3" w:rsidRDefault="007415D3" w:rsidP="007415D3">
      <w:pPr>
        <w:bidi/>
        <w:jc w:val="both"/>
        <w:rPr>
          <w:rFonts w:cs="David" w:hint="cs"/>
          <w:rtl/>
        </w:rPr>
      </w:pPr>
      <w:r w:rsidRPr="007415D3">
        <w:rPr>
          <w:rFonts w:cs="David" w:hint="cs"/>
          <w:rtl/>
        </w:rPr>
        <w:tab/>
        <w:t xml:space="preserve">אביגדור, האנשים הלכו הביתה, הם לא ידעו מה קיבלת. </w:t>
      </w:r>
    </w:p>
    <w:p w14:paraId="05E9298C" w14:textId="77777777" w:rsidR="007415D3" w:rsidRPr="007415D3" w:rsidRDefault="007415D3" w:rsidP="007415D3">
      <w:pPr>
        <w:bidi/>
        <w:jc w:val="both"/>
        <w:rPr>
          <w:rFonts w:cs="David" w:hint="cs"/>
          <w:rtl/>
        </w:rPr>
      </w:pPr>
    </w:p>
    <w:p w14:paraId="5CEB9BF3" w14:textId="77777777" w:rsidR="007415D3" w:rsidRPr="007415D3" w:rsidRDefault="007415D3" w:rsidP="007415D3">
      <w:pPr>
        <w:pStyle w:val="Heading5"/>
        <w:rPr>
          <w:rFonts w:hint="cs"/>
          <w:rtl/>
        </w:rPr>
      </w:pPr>
      <w:r w:rsidRPr="007415D3">
        <w:rPr>
          <w:rFonts w:hint="cs"/>
          <w:u w:val="single"/>
          <w:rtl/>
        </w:rPr>
        <w:t>אביגדור יצחקי:</w:t>
      </w:r>
    </w:p>
    <w:p w14:paraId="55CAAD0A" w14:textId="77777777" w:rsidR="007415D3" w:rsidRPr="007415D3" w:rsidRDefault="007415D3" w:rsidP="007415D3">
      <w:pPr>
        <w:pStyle w:val="Heading5"/>
        <w:rPr>
          <w:rFonts w:hint="cs"/>
          <w:rtl/>
        </w:rPr>
      </w:pPr>
    </w:p>
    <w:p w14:paraId="5B5D4AD2" w14:textId="77777777" w:rsidR="007415D3" w:rsidRPr="007415D3" w:rsidRDefault="007415D3" w:rsidP="007415D3">
      <w:pPr>
        <w:bidi/>
        <w:jc w:val="both"/>
        <w:rPr>
          <w:rFonts w:cs="David" w:hint="cs"/>
          <w:rtl/>
        </w:rPr>
      </w:pPr>
      <w:r w:rsidRPr="007415D3">
        <w:rPr>
          <w:rFonts w:cs="David" w:hint="cs"/>
          <w:rtl/>
        </w:rPr>
        <w:tab/>
        <w:t xml:space="preserve">לפני שעה הודענו על כך ליועצת המשפטית של הוועדה. לכן זה לא עכשיו. אני אומר לכם: זו טעות. לא יכול להיות משהו אחר. אם אתם רוצים לעשות דברים דרך טעויות, זו לא דרך ישרה בעיני. </w:t>
      </w:r>
    </w:p>
    <w:p w14:paraId="250C539A" w14:textId="77777777" w:rsidR="007415D3" w:rsidRPr="007415D3" w:rsidRDefault="007415D3" w:rsidP="007415D3">
      <w:pPr>
        <w:bidi/>
        <w:jc w:val="both"/>
        <w:rPr>
          <w:rFonts w:cs="David" w:hint="cs"/>
          <w:rtl/>
        </w:rPr>
      </w:pPr>
    </w:p>
    <w:p w14:paraId="64EFF157" w14:textId="77777777" w:rsidR="007415D3" w:rsidRPr="007415D3" w:rsidRDefault="007415D3" w:rsidP="007415D3">
      <w:pPr>
        <w:bidi/>
        <w:jc w:val="both"/>
        <w:rPr>
          <w:rFonts w:cs="David" w:hint="cs"/>
          <w:rtl/>
        </w:rPr>
      </w:pPr>
      <w:r w:rsidRPr="007415D3">
        <w:rPr>
          <w:rFonts w:cs="David" w:hint="cs"/>
          <w:u w:val="single"/>
          <w:rtl/>
        </w:rPr>
        <w:t>ראובן ריבלין:</w:t>
      </w:r>
    </w:p>
    <w:p w14:paraId="640A91DC" w14:textId="77777777" w:rsidR="007415D3" w:rsidRPr="007415D3" w:rsidRDefault="007415D3" w:rsidP="007415D3">
      <w:pPr>
        <w:bidi/>
        <w:jc w:val="both"/>
        <w:rPr>
          <w:rFonts w:cs="David" w:hint="cs"/>
          <w:rtl/>
        </w:rPr>
      </w:pPr>
    </w:p>
    <w:p w14:paraId="048A9D69" w14:textId="77777777" w:rsidR="007415D3" w:rsidRPr="007415D3" w:rsidRDefault="007415D3" w:rsidP="007415D3">
      <w:pPr>
        <w:bidi/>
        <w:jc w:val="both"/>
        <w:rPr>
          <w:rFonts w:cs="David" w:hint="cs"/>
          <w:rtl/>
        </w:rPr>
      </w:pPr>
      <w:r w:rsidRPr="007415D3">
        <w:rPr>
          <w:rFonts w:cs="David" w:hint="cs"/>
          <w:rtl/>
        </w:rPr>
        <w:tab/>
        <w:t>איזו יועצת משפטית?</w:t>
      </w:r>
    </w:p>
    <w:p w14:paraId="54C57B9E" w14:textId="77777777" w:rsidR="007415D3" w:rsidRPr="007415D3" w:rsidRDefault="007415D3" w:rsidP="007415D3">
      <w:pPr>
        <w:bidi/>
        <w:jc w:val="both"/>
        <w:rPr>
          <w:rFonts w:cs="David" w:hint="cs"/>
          <w:rtl/>
        </w:rPr>
      </w:pPr>
    </w:p>
    <w:p w14:paraId="3724384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38F3058" w14:textId="77777777" w:rsidR="007415D3" w:rsidRPr="007415D3" w:rsidRDefault="007415D3" w:rsidP="007415D3">
      <w:pPr>
        <w:bidi/>
        <w:jc w:val="both"/>
        <w:rPr>
          <w:rFonts w:cs="David" w:hint="cs"/>
          <w:rtl/>
        </w:rPr>
      </w:pPr>
    </w:p>
    <w:p w14:paraId="273E56D1" w14:textId="77777777" w:rsidR="007415D3" w:rsidRPr="007415D3" w:rsidRDefault="007415D3" w:rsidP="007415D3">
      <w:pPr>
        <w:bidi/>
        <w:jc w:val="both"/>
        <w:rPr>
          <w:rFonts w:cs="David" w:hint="cs"/>
          <w:rtl/>
        </w:rPr>
      </w:pPr>
      <w:r w:rsidRPr="007415D3">
        <w:rPr>
          <w:rFonts w:cs="David" w:hint="cs"/>
          <w:rtl/>
        </w:rPr>
        <w:tab/>
        <w:t xml:space="preserve">היועצת המשפטית ארבל. </w:t>
      </w:r>
    </w:p>
    <w:p w14:paraId="1D956845" w14:textId="77777777" w:rsidR="007415D3" w:rsidRPr="007415D3" w:rsidRDefault="007415D3" w:rsidP="007415D3">
      <w:pPr>
        <w:bidi/>
        <w:jc w:val="both"/>
        <w:rPr>
          <w:rFonts w:cs="David" w:hint="cs"/>
          <w:rtl/>
        </w:rPr>
      </w:pPr>
    </w:p>
    <w:p w14:paraId="07CDD877" w14:textId="77777777" w:rsidR="007415D3" w:rsidRPr="007415D3" w:rsidRDefault="007415D3" w:rsidP="007415D3">
      <w:pPr>
        <w:bidi/>
        <w:jc w:val="both"/>
        <w:rPr>
          <w:rFonts w:cs="David" w:hint="cs"/>
          <w:u w:val="single"/>
          <w:rtl/>
        </w:rPr>
      </w:pPr>
      <w:r w:rsidRPr="007415D3">
        <w:rPr>
          <w:rFonts w:cs="David" w:hint="cs"/>
          <w:u w:val="single"/>
          <w:rtl/>
        </w:rPr>
        <w:t>ארבל אסטרחן:</w:t>
      </w:r>
    </w:p>
    <w:p w14:paraId="7EF605F3" w14:textId="77777777" w:rsidR="007415D3" w:rsidRPr="007415D3" w:rsidRDefault="007415D3" w:rsidP="007415D3">
      <w:pPr>
        <w:bidi/>
        <w:jc w:val="both"/>
        <w:rPr>
          <w:rFonts w:cs="David" w:hint="cs"/>
          <w:rtl/>
        </w:rPr>
      </w:pPr>
    </w:p>
    <w:p w14:paraId="3F4F2860" w14:textId="77777777" w:rsidR="007415D3" w:rsidRPr="007415D3" w:rsidRDefault="007415D3" w:rsidP="007415D3">
      <w:pPr>
        <w:bidi/>
        <w:jc w:val="both"/>
        <w:rPr>
          <w:rFonts w:cs="David" w:hint="cs"/>
          <w:rtl/>
        </w:rPr>
      </w:pPr>
      <w:r w:rsidRPr="007415D3">
        <w:rPr>
          <w:rFonts w:cs="David" w:hint="cs"/>
          <w:rtl/>
        </w:rPr>
        <w:tab/>
        <w:t xml:space="preserve">שאלו אותי אם זאת היתה התוצאה. הסתכלתי ואמרתי שכן. </w:t>
      </w:r>
    </w:p>
    <w:p w14:paraId="5ACCB055" w14:textId="77777777" w:rsidR="007415D3" w:rsidRPr="007415D3" w:rsidRDefault="007415D3" w:rsidP="007415D3">
      <w:pPr>
        <w:bidi/>
        <w:jc w:val="both"/>
        <w:rPr>
          <w:rFonts w:cs="David" w:hint="cs"/>
          <w:rtl/>
        </w:rPr>
      </w:pPr>
    </w:p>
    <w:p w14:paraId="79959553" w14:textId="77777777" w:rsidR="007415D3" w:rsidRPr="007415D3" w:rsidRDefault="007415D3" w:rsidP="007415D3">
      <w:pPr>
        <w:bidi/>
        <w:jc w:val="both"/>
        <w:rPr>
          <w:rFonts w:cs="David" w:hint="cs"/>
          <w:rtl/>
        </w:rPr>
      </w:pPr>
      <w:r w:rsidRPr="007415D3">
        <w:rPr>
          <w:rFonts w:cs="David" w:hint="cs"/>
          <w:u w:val="single"/>
          <w:rtl/>
        </w:rPr>
        <w:t>ראובן ריבלין:</w:t>
      </w:r>
    </w:p>
    <w:p w14:paraId="7A8E994B" w14:textId="77777777" w:rsidR="007415D3" w:rsidRPr="007415D3" w:rsidRDefault="007415D3" w:rsidP="007415D3">
      <w:pPr>
        <w:bidi/>
        <w:jc w:val="both"/>
        <w:rPr>
          <w:rFonts w:cs="David" w:hint="cs"/>
          <w:rtl/>
        </w:rPr>
      </w:pPr>
    </w:p>
    <w:p w14:paraId="4B9BD419" w14:textId="77777777" w:rsidR="007415D3" w:rsidRPr="007415D3" w:rsidRDefault="007415D3" w:rsidP="007415D3">
      <w:pPr>
        <w:bidi/>
        <w:jc w:val="both"/>
        <w:rPr>
          <w:rFonts w:cs="David" w:hint="cs"/>
          <w:rtl/>
        </w:rPr>
      </w:pPr>
      <w:r w:rsidRPr="007415D3">
        <w:rPr>
          <w:rFonts w:cs="David" w:hint="cs"/>
          <w:rtl/>
        </w:rPr>
        <w:tab/>
        <w:t>את לא אומרת שהיתה טעות, את אומרת שזאת היתה התוצאה.</w:t>
      </w:r>
    </w:p>
    <w:p w14:paraId="342494AE" w14:textId="77777777" w:rsidR="007415D3" w:rsidRPr="007415D3" w:rsidRDefault="007415D3" w:rsidP="007415D3">
      <w:pPr>
        <w:bidi/>
        <w:jc w:val="both"/>
        <w:rPr>
          <w:rFonts w:cs="David" w:hint="cs"/>
          <w:rtl/>
        </w:rPr>
      </w:pPr>
    </w:p>
    <w:p w14:paraId="7A68A9A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C407E33" w14:textId="77777777" w:rsidR="007415D3" w:rsidRPr="007415D3" w:rsidRDefault="007415D3" w:rsidP="007415D3">
      <w:pPr>
        <w:bidi/>
        <w:jc w:val="both"/>
        <w:rPr>
          <w:rFonts w:cs="David" w:hint="cs"/>
          <w:rtl/>
        </w:rPr>
      </w:pPr>
    </w:p>
    <w:p w14:paraId="713635FA" w14:textId="77777777" w:rsidR="007415D3" w:rsidRPr="007415D3" w:rsidRDefault="007415D3" w:rsidP="007415D3">
      <w:pPr>
        <w:bidi/>
        <w:jc w:val="both"/>
        <w:rPr>
          <w:rFonts w:cs="David" w:hint="cs"/>
          <w:rtl/>
        </w:rPr>
      </w:pPr>
      <w:r w:rsidRPr="007415D3">
        <w:rPr>
          <w:rFonts w:cs="David" w:hint="cs"/>
          <w:rtl/>
        </w:rPr>
        <w:tab/>
        <w:t xml:space="preserve">קודם כול, אם ההצבעה היתה שמית, </w:t>
      </w:r>
    </w:p>
    <w:p w14:paraId="47C1B4A7" w14:textId="77777777" w:rsidR="007415D3" w:rsidRPr="007415D3" w:rsidRDefault="007415D3" w:rsidP="007415D3">
      <w:pPr>
        <w:bidi/>
        <w:jc w:val="both"/>
        <w:rPr>
          <w:rFonts w:cs="David" w:hint="cs"/>
          <w:rtl/>
        </w:rPr>
      </w:pPr>
    </w:p>
    <w:p w14:paraId="6D3C35D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9E99A3F" w14:textId="77777777" w:rsidR="007415D3" w:rsidRPr="007415D3" w:rsidRDefault="007415D3" w:rsidP="007415D3">
      <w:pPr>
        <w:bidi/>
        <w:jc w:val="both"/>
        <w:rPr>
          <w:rFonts w:cs="David" w:hint="cs"/>
          <w:rtl/>
        </w:rPr>
      </w:pPr>
    </w:p>
    <w:p w14:paraId="51CF3E86" w14:textId="77777777" w:rsidR="007415D3" w:rsidRPr="007415D3" w:rsidRDefault="007415D3" w:rsidP="007415D3">
      <w:pPr>
        <w:bidi/>
        <w:jc w:val="both"/>
        <w:rPr>
          <w:rFonts w:cs="David" w:hint="cs"/>
          <w:rtl/>
        </w:rPr>
      </w:pPr>
      <w:r w:rsidRPr="007415D3">
        <w:rPr>
          <w:rFonts w:cs="David" w:hint="cs"/>
          <w:rtl/>
        </w:rPr>
        <w:tab/>
        <w:t xml:space="preserve">אני רוצה לומר משהו על ההקראה. היועצת המשפטית כאן. ברגע שנותנים לי, אני מקריאה את הרשימה השמית. זה עובר גם דרך מנהלת הוועדה וגם דרך היועצת המשפטית של הוועדה. אם היא ראתה שטעיתי, היא יכולה לומר שטעיתי בהקראה. אבל לא היתה אמירה כזאת של היועצת המשפטית. </w:t>
      </w:r>
    </w:p>
    <w:p w14:paraId="169E7A24" w14:textId="77777777" w:rsidR="007415D3" w:rsidRPr="007415D3" w:rsidRDefault="007415D3" w:rsidP="007415D3">
      <w:pPr>
        <w:bidi/>
        <w:jc w:val="both"/>
        <w:rPr>
          <w:rFonts w:cs="David" w:hint="cs"/>
          <w:rtl/>
        </w:rPr>
      </w:pPr>
    </w:p>
    <w:p w14:paraId="58C07A4A" w14:textId="77777777" w:rsidR="007415D3" w:rsidRPr="007415D3" w:rsidRDefault="007415D3" w:rsidP="007415D3">
      <w:pPr>
        <w:bidi/>
        <w:jc w:val="both"/>
        <w:rPr>
          <w:rFonts w:cs="David" w:hint="cs"/>
          <w:rtl/>
        </w:rPr>
      </w:pPr>
      <w:r w:rsidRPr="007415D3">
        <w:rPr>
          <w:rFonts w:cs="David" w:hint="cs"/>
          <w:u w:val="single"/>
          <w:rtl/>
        </w:rPr>
        <w:t>ראובן ריבלין:</w:t>
      </w:r>
    </w:p>
    <w:p w14:paraId="6B204019" w14:textId="77777777" w:rsidR="007415D3" w:rsidRPr="007415D3" w:rsidRDefault="007415D3" w:rsidP="007415D3">
      <w:pPr>
        <w:bidi/>
        <w:jc w:val="both"/>
        <w:rPr>
          <w:rFonts w:cs="David" w:hint="cs"/>
          <w:rtl/>
        </w:rPr>
      </w:pPr>
    </w:p>
    <w:p w14:paraId="4F47E968" w14:textId="77777777" w:rsidR="007415D3" w:rsidRPr="007415D3" w:rsidRDefault="007415D3" w:rsidP="007415D3">
      <w:pPr>
        <w:bidi/>
        <w:jc w:val="both"/>
        <w:rPr>
          <w:rFonts w:cs="David" w:hint="cs"/>
          <w:rtl/>
        </w:rPr>
      </w:pPr>
      <w:r w:rsidRPr="007415D3">
        <w:rPr>
          <w:rFonts w:cs="David" w:hint="cs"/>
          <w:rtl/>
        </w:rPr>
        <w:tab/>
        <w:t xml:space="preserve">היא מאשרת את ההצבעה. </w:t>
      </w:r>
    </w:p>
    <w:p w14:paraId="14D20B08" w14:textId="77777777" w:rsidR="007415D3" w:rsidRPr="007415D3" w:rsidRDefault="007415D3" w:rsidP="007415D3">
      <w:pPr>
        <w:bidi/>
        <w:jc w:val="both"/>
        <w:rPr>
          <w:rFonts w:cs="David" w:hint="cs"/>
          <w:rtl/>
        </w:rPr>
      </w:pPr>
    </w:p>
    <w:p w14:paraId="58FDF9F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26C2EB6" w14:textId="77777777" w:rsidR="007415D3" w:rsidRPr="007415D3" w:rsidRDefault="007415D3" w:rsidP="007415D3">
      <w:pPr>
        <w:bidi/>
        <w:jc w:val="both"/>
        <w:rPr>
          <w:rFonts w:cs="David" w:hint="cs"/>
          <w:rtl/>
        </w:rPr>
      </w:pPr>
    </w:p>
    <w:p w14:paraId="2B48C0C1" w14:textId="77777777" w:rsidR="007415D3" w:rsidRPr="007415D3" w:rsidRDefault="007415D3" w:rsidP="007415D3">
      <w:pPr>
        <w:bidi/>
        <w:jc w:val="both"/>
        <w:rPr>
          <w:rFonts w:cs="David" w:hint="cs"/>
          <w:rtl/>
        </w:rPr>
      </w:pPr>
      <w:r w:rsidRPr="007415D3">
        <w:rPr>
          <w:rFonts w:cs="David" w:hint="cs"/>
          <w:rtl/>
        </w:rPr>
        <w:tab/>
        <w:t xml:space="preserve">והיא מאשרת את ההצבעה השמית. אתה טוען שיש טעות מסוימת, בסדר. </w:t>
      </w:r>
    </w:p>
    <w:p w14:paraId="21176E47" w14:textId="77777777" w:rsidR="007415D3" w:rsidRPr="007415D3" w:rsidRDefault="007415D3" w:rsidP="007415D3">
      <w:pPr>
        <w:bidi/>
        <w:jc w:val="both"/>
        <w:rPr>
          <w:rFonts w:cs="David" w:hint="cs"/>
          <w:rtl/>
        </w:rPr>
      </w:pPr>
    </w:p>
    <w:p w14:paraId="1AEE5C2F"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5532801" w14:textId="77777777" w:rsidR="007415D3" w:rsidRPr="007415D3" w:rsidRDefault="007415D3" w:rsidP="007415D3">
      <w:pPr>
        <w:bidi/>
        <w:jc w:val="both"/>
        <w:rPr>
          <w:rFonts w:cs="David" w:hint="cs"/>
          <w:rtl/>
        </w:rPr>
      </w:pPr>
    </w:p>
    <w:p w14:paraId="2232794B" w14:textId="77777777" w:rsidR="007415D3" w:rsidRPr="007415D3" w:rsidRDefault="007415D3" w:rsidP="007415D3">
      <w:pPr>
        <w:bidi/>
        <w:jc w:val="both"/>
        <w:rPr>
          <w:rFonts w:cs="David" w:hint="cs"/>
          <w:rtl/>
        </w:rPr>
      </w:pPr>
      <w:r w:rsidRPr="007415D3">
        <w:rPr>
          <w:rFonts w:cs="David" w:hint="cs"/>
          <w:rtl/>
        </w:rPr>
        <w:tab/>
        <w:t xml:space="preserve">רגע. אם ההצבעה היתה שמית, </w:t>
      </w:r>
    </w:p>
    <w:p w14:paraId="0563FE4D" w14:textId="77777777" w:rsidR="007415D3" w:rsidRPr="007415D3" w:rsidRDefault="007415D3" w:rsidP="007415D3">
      <w:pPr>
        <w:bidi/>
        <w:jc w:val="both"/>
        <w:rPr>
          <w:rFonts w:cs="David" w:hint="cs"/>
          <w:rtl/>
        </w:rPr>
      </w:pPr>
    </w:p>
    <w:p w14:paraId="681F917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E1C2C45" w14:textId="77777777" w:rsidR="007415D3" w:rsidRPr="007415D3" w:rsidRDefault="007415D3" w:rsidP="007415D3">
      <w:pPr>
        <w:bidi/>
        <w:jc w:val="both"/>
        <w:rPr>
          <w:rFonts w:cs="David" w:hint="cs"/>
          <w:rtl/>
        </w:rPr>
      </w:pPr>
    </w:p>
    <w:p w14:paraId="39DB02B9" w14:textId="77777777" w:rsidR="007415D3" w:rsidRPr="007415D3" w:rsidRDefault="007415D3" w:rsidP="007415D3">
      <w:pPr>
        <w:bidi/>
        <w:jc w:val="both"/>
        <w:rPr>
          <w:rFonts w:cs="David" w:hint="cs"/>
          <w:rtl/>
        </w:rPr>
      </w:pPr>
      <w:r w:rsidRPr="007415D3">
        <w:rPr>
          <w:rFonts w:cs="David" w:hint="cs"/>
          <w:rtl/>
        </w:rPr>
        <w:tab/>
        <w:t xml:space="preserve">היא לא היתה שמית. </w:t>
      </w:r>
    </w:p>
    <w:p w14:paraId="22043AC4" w14:textId="77777777" w:rsidR="007415D3" w:rsidRPr="007415D3" w:rsidRDefault="007415D3" w:rsidP="007415D3">
      <w:pPr>
        <w:bidi/>
        <w:jc w:val="both"/>
        <w:rPr>
          <w:rFonts w:cs="David" w:hint="cs"/>
          <w:rtl/>
        </w:rPr>
      </w:pPr>
    </w:p>
    <w:p w14:paraId="174F3697"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4EDF9F9" w14:textId="77777777" w:rsidR="007415D3" w:rsidRPr="007415D3" w:rsidRDefault="007415D3" w:rsidP="007415D3">
      <w:pPr>
        <w:bidi/>
        <w:jc w:val="both"/>
        <w:rPr>
          <w:rFonts w:cs="David" w:hint="cs"/>
          <w:rtl/>
        </w:rPr>
      </w:pPr>
    </w:p>
    <w:p w14:paraId="489BAB5C" w14:textId="77777777" w:rsidR="007415D3" w:rsidRPr="007415D3" w:rsidRDefault="007415D3" w:rsidP="007415D3">
      <w:pPr>
        <w:bidi/>
        <w:jc w:val="both"/>
        <w:rPr>
          <w:rFonts w:cs="David" w:hint="cs"/>
          <w:rtl/>
        </w:rPr>
      </w:pPr>
      <w:r w:rsidRPr="007415D3">
        <w:rPr>
          <w:rFonts w:cs="David" w:hint="cs"/>
          <w:rtl/>
        </w:rPr>
        <w:tab/>
        <w:t xml:space="preserve">היא היתה שמית. </w:t>
      </w:r>
    </w:p>
    <w:p w14:paraId="1709C376" w14:textId="77777777" w:rsidR="007415D3" w:rsidRPr="007415D3" w:rsidRDefault="007415D3" w:rsidP="007415D3">
      <w:pPr>
        <w:bidi/>
        <w:jc w:val="both"/>
        <w:rPr>
          <w:rFonts w:cs="David" w:hint="cs"/>
          <w:rtl/>
        </w:rPr>
      </w:pPr>
    </w:p>
    <w:p w14:paraId="6C9C53F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44D28BB" w14:textId="77777777" w:rsidR="007415D3" w:rsidRPr="007415D3" w:rsidRDefault="007415D3" w:rsidP="007415D3">
      <w:pPr>
        <w:bidi/>
        <w:jc w:val="both"/>
        <w:rPr>
          <w:rFonts w:cs="David" w:hint="cs"/>
          <w:rtl/>
        </w:rPr>
      </w:pPr>
      <w:r w:rsidRPr="007415D3">
        <w:rPr>
          <w:rFonts w:cs="David" w:hint="cs"/>
          <w:rtl/>
        </w:rPr>
        <w:tab/>
      </w:r>
    </w:p>
    <w:p w14:paraId="5F20623A" w14:textId="77777777" w:rsidR="007415D3" w:rsidRPr="007415D3" w:rsidRDefault="007415D3" w:rsidP="007415D3">
      <w:pPr>
        <w:bidi/>
        <w:jc w:val="both"/>
        <w:rPr>
          <w:rFonts w:cs="David" w:hint="cs"/>
          <w:rtl/>
        </w:rPr>
      </w:pPr>
      <w:r w:rsidRPr="007415D3">
        <w:rPr>
          <w:rFonts w:cs="David" w:hint="cs"/>
          <w:rtl/>
        </w:rPr>
        <w:tab/>
        <w:t xml:space="preserve">היתה הצבעה שמית, וקולט נמנעה. </w:t>
      </w:r>
    </w:p>
    <w:p w14:paraId="7865322B" w14:textId="77777777" w:rsidR="007415D3" w:rsidRPr="007415D3" w:rsidRDefault="007415D3" w:rsidP="007415D3">
      <w:pPr>
        <w:bidi/>
        <w:jc w:val="both"/>
        <w:rPr>
          <w:rFonts w:cs="David" w:hint="cs"/>
          <w:rtl/>
        </w:rPr>
      </w:pPr>
    </w:p>
    <w:p w14:paraId="5D42996D"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נורית אלשטיין:</w:t>
      </w:r>
    </w:p>
    <w:p w14:paraId="5F04C389" w14:textId="77777777" w:rsidR="007415D3" w:rsidRPr="007415D3" w:rsidRDefault="007415D3" w:rsidP="007415D3">
      <w:pPr>
        <w:bidi/>
        <w:jc w:val="both"/>
        <w:rPr>
          <w:rFonts w:cs="David" w:hint="cs"/>
          <w:rtl/>
        </w:rPr>
      </w:pPr>
    </w:p>
    <w:p w14:paraId="54CE4FE9" w14:textId="77777777" w:rsidR="007415D3" w:rsidRPr="007415D3" w:rsidRDefault="007415D3" w:rsidP="007415D3">
      <w:pPr>
        <w:bidi/>
        <w:jc w:val="both"/>
        <w:rPr>
          <w:rFonts w:cs="David" w:hint="cs"/>
          <w:rtl/>
        </w:rPr>
      </w:pPr>
      <w:r w:rsidRPr="007415D3">
        <w:rPr>
          <w:rFonts w:cs="David" w:hint="cs"/>
          <w:rtl/>
        </w:rPr>
        <w:tab/>
        <w:t>כששאלו מי נמנע, קולט אמרה שהיא. זה רשום.</w:t>
      </w:r>
    </w:p>
    <w:p w14:paraId="09DC8221" w14:textId="77777777" w:rsidR="007415D3" w:rsidRPr="007415D3" w:rsidRDefault="007415D3" w:rsidP="007415D3">
      <w:pPr>
        <w:bidi/>
        <w:jc w:val="both"/>
        <w:rPr>
          <w:rFonts w:cs="David" w:hint="cs"/>
          <w:rtl/>
        </w:rPr>
      </w:pPr>
    </w:p>
    <w:p w14:paraId="6B78CF5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4B7A5B6" w14:textId="77777777" w:rsidR="007415D3" w:rsidRPr="007415D3" w:rsidRDefault="007415D3" w:rsidP="007415D3">
      <w:pPr>
        <w:bidi/>
        <w:jc w:val="both"/>
        <w:rPr>
          <w:rFonts w:cs="David" w:hint="cs"/>
          <w:rtl/>
        </w:rPr>
      </w:pPr>
    </w:p>
    <w:p w14:paraId="645CEDE3" w14:textId="77777777" w:rsidR="007415D3" w:rsidRPr="007415D3" w:rsidRDefault="007415D3" w:rsidP="007415D3">
      <w:pPr>
        <w:bidi/>
        <w:jc w:val="both"/>
        <w:rPr>
          <w:rFonts w:cs="David" w:hint="cs"/>
          <w:rtl/>
        </w:rPr>
      </w:pPr>
      <w:r w:rsidRPr="007415D3">
        <w:rPr>
          <w:rFonts w:cs="David" w:hint="cs"/>
          <w:rtl/>
        </w:rPr>
        <w:tab/>
        <w:t xml:space="preserve">בכל הכבוד לכולם, יש פרוטוקול. </w:t>
      </w:r>
    </w:p>
    <w:p w14:paraId="5C1F1533" w14:textId="77777777" w:rsidR="007415D3" w:rsidRPr="007415D3" w:rsidRDefault="007415D3" w:rsidP="007415D3">
      <w:pPr>
        <w:bidi/>
        <w:jc w:val="both"/>
        <w:rPr>
          <w:rFonts w:cs="David" w:hint="cs"/>
          <w:rtl/>
        </w:rPr>
      </w:pPr>
    </w:p>
    <w:p w14:paraId="2F7D296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FAA597D" w14:textId="77777777" w:rsidR="007415D3" w:rsidRPr="007415D3" w:rsidRDefault="007415D3" w:rsidP="007415D3">
      <w:pPr>
        <w:bidi/>
        <w:jc w:val="both"/>
        <w:rPr>
          <w:rFonts w:cs="David" w:hint="cs"/>
          <w:rtl/>
        </w:rPr>
      </w:pPr>
    </w:p>
    <w:p w14:paraId="75380106" w14:textId="77777777" w:rsidR="007415D3" w:rsidRPr="007415D3" w:rsidRDefault="007415D3" w:rsidP="007415D3">
      <w:pPr>
        <w:bidi/>
        <w:jc w:val="both"/>
        <w:rPr>
          <w:rFonts w:cs="David" w:hint="cs"/>
          <w:rtl/>
        </w:rPr>
      </w:pPr>
      <w:r w:rsidRPr="007415D3">
        <w:rPr>
          <w:rFonts w:cs="David" w:hint="cs"/>
          <w:rtl/>
        </w:rPr>
        <w:tab/>
        <w:t xml:space="preserve">אני מבקשת דבר אחד. יש פרוטוקול של הוועדה. אני מציעה שלפני תום הישיבה נשמע את הפרוטוקול של הוועדה ותחליטו ביניכם מה עושים. בינתיים אני מציעה להמשיך בהצבעה, את הנושא הזה אני משאירה פתוח ברגעים אלו. </w:t>
      </w:r>
    </w:p>
    <w:p w14:paraId="008C43B0" w14:textId="77777777" w:rsidR="007415D3" w:rsidRPr="007415D3" w:rsidRDefault="007415D3" w:rsidP="007415D3">
      <w:pPr>
        <w:bidi/>
        <w:jc w:val="both"/>
        <w:rPr>
          <w:rFonts w:cs="David" w:hint="cs"/>
          <w:rtl/>
        </w:rPr>
      </w:pPr>
    </w:p>
    <w:p w14:paraId="200D57D5" w14:textId="77777777" w:rsidR="007415D3" w:rsidRPr="007415D3" w:rsidRDefault="007415D3" w:rsidP="007415D3">
      <w:pPr>
        <w:bidi/>
        <w:jc w:val="both"/>
        <w:rPr>
          <w:rFonts w:cs="David" w:hint="cs"/>
          <w:rtl/>
        </w:rPr>
      </w:pPr>
      <w:r w:rsidRPr="007415D3">
        <w:rPr>
          <w:rFonts w:cs="David" w:hint="cs"/>
          <w:u w:val="single"/>
          <w:rtl/>
        </w:rPr>
        <w:t>ראובן ריבלין:</w:t>
      </w:r>
    </w:p>
    <w:p w14:paraId="3AEF5641" w14:textId="77777777" w:rsidR="007415D3" w:rsidRPr="007415D3" w:rsidRDefault="007415D3" w:rsidP="007415D3">
      <w:pPr>
        <w:bidi/>
        <w:jc w:val="both"/>
        <w:rPr>
          <w:rFonts w:cs="David" w:hint="cs"/>
          <w:rtl/>
        </w:rPr>
      </w:pPr>
    </w:p>
    <w:p w14:paraId="0ACCD2B9" w14:textId="77777777" w:rsidR="007415D3" w:rsidRPr="007415D3" w:rsidRDefault="007415D3" w:rsidP="007415D3">
      <w:pPr>
        <w:bidi/>
        <w:jc w:val="both"/>
        <w:rPr>
          <w:rFonts w:cs="David" w:hint="cs"/>
          <w:rtl/>
        </w:rPr>
      </w:pPr>
      <w:r w:rsidRPr="007415D3">
        <w:rPr>
          <w:rFonts w:cs="David" w:hint="cs"/>
          <w:rtl/>
        </w:rPr>
        <w:tab/>
        <w:t xml:space="preserve">אני רוצה להציע הצעה ליצחקי. אני רוצה לומר לך: אתה לא טוען, חלילה, שאתה רוצה רוויזיה. אתה טוען שהיתה טעות בהקראה והתוצאה היתה אחרת. היועצת המשפטית אינה מאשרת את זה. </w:t>
      </w:r>
    </w:p>
    <w:p w14:paraId="6EBCA991" w14:textId="77777777" w:rsidR="007415D3" w:rsidRPr="007415D3" w:rsidRDefault="007415D3" w:rsidP="007415D3">
      <w:pPr>
        <w:bidi/>
        <w:jc w:val="both"/>
        <w:rPr>
          <w:rFonts w:cs="David" w:hint="cs"/>
          <w:rtl/>
        </w:rPr>
      </w:pPr>
    </w:p>
    <w:p w14:paraId="56C21FE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04DCC7C" w14:textId="77777777" w:rsidR="007415D3" w:rsidRPr="007415D3" w:rsidRDefault="007415D3" w:rsidP="007415D3">
      <w:pPr>
        <w:bidi/>
        <w:jc w:val="both"/>
        <w:rPr>
          <w:rFonts w:cs="David" w:hint="cs"/>
          <w:rtl/>
        </w:rPr>
      </w:pPr>
    </w:p>
    <w:p w14:paraId="73AA9167" w14:textId="77777777" w:rsidR="007415D3" w:rsidRPr="007415D3" w:rsidRDefault="007415D3" w:rsidP="007415D3">
      <w:pPr>
        <w:bidi/>
        <w:jc w:val="both"/>
        <w:rPr>
          <w:rFonts w:cs="David" w:hint="cs"/>
          <w:rtl/>
        </w:rPr>
      </w:pPr>
      <w:r w:rsidRPr="007415D3">
        <w:rPr>
          <w:rFonts w:cs="David" w:hint="cs"/>
          <w:rtl/>
        </w:rPr>
        <w:tab/>
        <w:t>על סמך מה?</w:t>
      </w:r>
    </w:p>
    <w:p w14:paraId="71990D08" w14:textId="77777777" w:rsidR="007415D3" w:rsidRPr="007415D3" w:rsidRDefault="007415D3" w:rsidP="007415D3">
      <w:pPr>
        <w:bidi/>
        <w:jc w:val="both"/>
        <w:rPr>
          <w:rFonts w:cs="David" w:hint="cs"/>
          <w:rtl/>
        </w:rPr>
      </w:pPr>
    </w:p>
    <w:p w14:paraId="1795EC6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D9B3F66" w14:textId="77777777" w:rsidR="007415D3" w:rsidRPr="007415D3" w:rsidRDefault="007415D3" w:rsidP="007415D3">
      <w:pPr>
        <w:bidi/>
        <w:jc w:val="both"/>
        <w:rPr>
          <w:rFonts w:cs="David" w:hint="cs"/>
          <w:rtl/>
        </w:rPr>
      </w:pPr>
    </w:p>
    <w:p w14:paraId="77DC224A" w14:textId="77777777" w:rsidR="007415D3" w:rsidRPr="007415D3" w:rsidRDefault="007415D3" w:rsidP="007415D3">
      <w:pPr>
        <w:bidi/>
        <w:jc w:val="both"/>
        <w:rPr>
          <w:rFonts w:cs="David" w:hint="cs"/>
          <w:rtl/>
        </w:rPr>
      </w:pPr>
      <w:r w:rsidRPr="007415D3">
        <w:rPr>
          <w:rFonts w:cs="David" w:hint="cs"/>
          <w:rtl/>
        </w:rPr>
        <w:tab/>
        <w:t xml:space="preserve">יש לה הפתק. </w:t>
      </w:r>
    </w:p>
    <w:p w14:paraId="531C62FF" w14:textId="77777777" w:rsidR="007415D3" w:rsidRPr="007415D3" w:rsidRDefault="007415D3" w:rsidP="007415D3">
      <w:pPr>
        <w:bidi/>
        <w:jc w:val="both"/>
        <w:rPr>
          <w:rFonts w:cs="David" w:hint="cs"/>
          <w:rtl/>
        </w:rPr>
      </w:pPr>
    </w:p>
    <w:p w14:paraId="030EC30E" w14:textId="77777777" w:rsidR="007415D3" w:rsidRPr="007415D3" w:rsidRDefault="007415D3" w:rsidP="007415D3">
      <w:pPr>
        <w:bidi/>
        <w:jc w:val="both"/>
        <w:rPr>
          <w:rFonts w:cs="David" w:hint="cs"/>
          <w:rtl/>
        </w:rPr>
      </w:pPr>
      <w:r w:rsidRPr="007415D3">
        <w:rPr>
          <w:rFonts w:cs="David" w:hint="cs"/>
          <w:u w:val="single"/>
          <w:rtl/>
        </w:rPr>
        <w:t>ראובן ריבלין:</w:t>
      </w:r>
    </w:p>
    <w:p w14:paraId="685DB192" w14:textId="77777777" w:rsidR="007415D3" w:rsidRPr="007415D3" w:rsidRDefault="007415D3" w:rsidP="007415D3">
      <w:pPr>
        <w:bidi/>
        <w:jc w:val="both"/>
        <w:rPr>
          <w:rFonts w:cs="David" w:hint="cs"/>
          <w:rtl/>
        </w:rPr>
      </w:pPr>
    </w:p>
    <w:p w14:paraId="6D7224CD" w14:textId="77777777" w:rsidR="007415D3" w:rsidRPr="007415D3" w:rsidRDefault="007415D3" w:rsidP="007415D3">
      <w:pPr>
        <w:bidi/>
        <w:jc w:val="both"/>
        <w:rPr>
          <w:rFonts w:cs="David" w:hint="cs"/>
          <w:rtl/>
        </w:rPr>
      </w:pPr>
      <w:r w:rsidRPr="007415D3">
        <w:rPr>
          <w:rFonts w:cs="David" w:hint="cs"/>
          <w:rtl/>
        </w:rPr>
        <w:tab/>
        <w:t xml:space="preserve">חבר הכנסת יצחקי, רק רגע. שמע אותי עד הסוף. </w:t>
      </w:r>
    </w:p>
    <w:p w14:paraId="4EFAB97E" w14:textId="77777777" w:rsidR="007415D3" w:rsidRPr="007415D3" w:rsidRDefault="007415D3" w:rsidP="007415D3">
      <w:pPr>
        <w:bidi/>
        <w:jc w:val="both"/>
        <w:rPr>
          <w:rFonts w:cs="David" w:hint="cs"/>
          <w:rtl/>
        </w:rPr>
      </w:pPr>
    </w:p>
    <w:p w14:paraId="03AAFBB5"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186F591" w14:textId="77777777" w:rsidR="007415D3" w:rsidRPr="007415D3" w:rsidRDefault="007415D3" w:rsidP="007415D3">
      <w:pPr>
        <w:bidi/>
        <w:jc w:val="both"/>
        <w:rPr>
          <w:rFonts w:cs="David" w:hint="cs"/>
          <w:rtl/>
        </w:rPr>
      </w:pPr>
    </w:p>
    <w:p w14:paraId="418798F6" w14:textId="77777777" w:rsidR="007415D3" w:rsidRPr="007415D3" w:rsidRDefault="007415D3" w:rsidP="007415D3">
      <w:pPr>
        <w:bidi/>
        <w:jc w:val="both"/>
        <w:rPr>
          <w:rFonts w:cs="David" w:hint="cs"/>
          <w:rtl/>
        </w:rPr>
      </w:pPr>
      <w:r w:rsidRPr="007415D3">
        <w:rPr>
          <w:rFonts w:cs="David" w:hint="cs"/>
          <w:rtl/>
        </w:rPr>
        <w:tab/>
        <w:t xml:space="preserve">יש לך הפתק? מה זה? </w:t>
      </w:r>
    </w:p>
    <w:p w14:paraId="0A03F4AE" w14:textId="77777777" w:rsidR="007415D3" w:rsidRPr="007415D3" w:rsidRDefault="007415D3" w:rsidP="007415D3">
      <w:pPr>
        <w:bidi/>
        <w:jc w:val="both"/>
        <w:rPr>
          <w:rFonts w:cs="David" w:hint="cs"/>
          <w:rtl/>
        </w:rPr>
      </w:pPr>
    </w:p>
    <w:p w14:paraId="54CE6C7C" w14:textId="77777777" w:rsidR="007415D3" w:rsidRPr="007415D3" w:rsidRDefault="007415D3" w:rsidP="007415D3">
      <w:pPr>
        <w:bidi/>
        <w:jc w:val="both"/>
        <w:rPr>
          <w:rFonts w:cs="David" w:hint="cs"/>
          <w:u w:val="single"/>
          <w:rtl/>
        </w:rPr>
      </w:pPr>
      <w:r w:rsidRPr="007415D3">
        <w:rPr>
          <w:rFonts w:cs="David" w:hint="cs"/>
          <w:u w:val="single"/>
          <w:rtl/>
        </w:rPr>
        <w:t>ארבל אסטרחן:</w:t>
      </w:r>
    </w:p>
    <w:p w14:paraId="0E24B082" w14:textId="77777777" w:rsidR="007415D3" w:rsidRPr="007415D3" w:rsidRDefault="007415D3" w:rsidP="007415D3">
      <w:pPr>
        <w:bidi/>
        <w:jc w:val="both"/>
        <w:rPr>
          <w:rFonts w:cs="David" w:hint="cs"/>
          <w:rtl/>
        </w:rPr>
      </w:pPr>
    </w:p>
    <w:p w14:paraId="30942E70" w14:textId="77777777" w:rsidR="007415D3" w:rsidRPr="007415D3" w:rsidRDefault="007415D3" w:rsidP="007415D3">
      <w:pPr>
        <w:bidi/>
        <w:jc w:val="both"/>
        <w:rPr>
          <w:rFonts w:cs="David" w:hint="cs"/>
          <w:rtl/>
        </w:rPr>
      </w:pPr>
      <w:r w:rsidRPr="007415D3">
        <w:rPr>
          <w:rFonts w:cs="David" w:hint="cs"/>
          <w:rtl/>
        </w:rPr>
        <w:tab/>
        <w:t>זה הפתק…</w:t>
      </w:r>
    </w:p>
    <w:p w14:paraId="3FC655E8" w14:textId="77777777" w:rsidR="007415D3" w:rsidRPr="007415D3" w:rsidRDefault="007415D3" w:rsidP="007415D3">
      <w:pPr>
        <w:bidi/>
        <w:jc w:val="both"/>
        <w:rPr>
          <w:rFonts w:cs="David" w:hint="cs"/>
          <w:rtl/>
        </w:rPr>
      </w:pPr>
    </w:p>
    <w:p w14:paraId="36DA693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4043FB2" w14:textId="77777777" w:rsidR="007415D3" w:rsidRPr="007415D3" w:rsidRDefault="007415D3" w:rsidP="007415D3">
      <w:pPr>
        <w:bidi/>
        <w:jc w:val="both"/>
        <w:rPr>
          <w:rFonts w:cs="David" w:hint="cs"/>
          <w:rtl/>
        </w:rPr>
      </w:pPr>
    </w:p>
    <w:p w14:paraId="620C7723" w14:textId="77777777" w:rsidR="007415D3" w:rsidRPr="007415D3" w:rsidRDefault="007415D3" w:rsidP="007415D3">
      <w:pPr>
        <w:bidi/>
        <w:jc w:val="both"/>
        <w:rPr>
          <w:rFonts w:cs="David" w:hint="cs"/>
          <w:rtl/>
        </w:rPr>
      </w:pPr>
      <w:r w:rsidRPr="007415D3">
        <w:rPr>
          <w:rFonts w:cs="David" w:hint="cs"/>
          <w:rtl/>
        </w:rPr>
        <w:tab/>
        <w:t>האם ההצבעה היתה שמית?</w:t>
      </w:r>
    </w:p>
    <w:p w14:paraId="13437413" w14:textId="77777777" w:rsidR="007415D3" w:rsidRPr="007415D3" w:rsidRDefault="007415D3" w:rsidP="007415D3">
      <w:pPr>
        <w:bidi/>
        <w:jc w:val="both"/>
        <w:rPr>
          <w:rFonts w:cs="David" w:hint="cs"/>
          <w:rtl/>
        </w:rPr>
      </w:pPr>
    </w:p>
    <w:p w14:paraId="1DC8C82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AB281EA" w14:textId="77777777" w:rsidR="007415D3" w:rsidRPr="007415D3" w:rsidRDefault="007415D3" w:rsidP="007415D3">
      <w:pPr>
        <w:bidi/>
        <w:jc w:val="both"/>
        <w:rPr>
          <w:rFonts w:cs="David" w:hint="cs"/>
          <w:rtl/>
        </w:rPr>
      </w:pPr>
    </w:p>
    <w:p w14:paraId="6D2EC55F" w14:textId="77777777" w:rsidR="007415D3" w:rsidRPr="007415D3" w:rsidRDefault="007415D3" w:rsidP="007415D3">
      <w:pPr>
        <w:bidi/>
        <w:jc w:val="both"/>
        <w:rPr>
          <w:rFonts w:cs="David" w:hint="cs"/>
          <w:rtl/>
        </w:rPr>
      </w:pPr>
      <w:r w:rsidRPr="007415D3">
        <w:rPr>
          <w:rFonts w:cs="David" w:hint="cs"/>
          <w:rtl/>
        </w:rPr>
        <w:tab/>
        <w:t>את בטוחה בקשר לתוצאות של ההצבעה?</w:t>
      </w:r>
    </w:p>
    <w:p w14:paraId="3656C5C6" w14:textId="77777777" w:rsidR="007415D3" w:rsidRPr="007415D3" w:rsidRDefault="007415D3" w:rsidP="007415D3">
      <w:pPr>
        <w:bidi/>
        <w:jc w:val="both"/>
        <w:rPr>
          <w:rFonts w:cs="David" w:hint="cs"/>
          <w:rtl/>
        </w:rPr>
      </w:pPr>
    </w:p>
    <w:p w14:paraId="39EE04F0"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B403404" w14:textId="77777777" w:rsidR="007415D3" w:rsidRPr="007415D3" w:rsidRDefault="007415D3" w:rsidP="007415D3">
      <w:pPr>
        <w:bidi/>
        <w:jc w:val="both"/>
        <w:rPr>
          <w:rFonts w:cs="David" w:hint="cs"/>
          <w:rtl/>
        </w:rPr>
      </w:pPr>
    </w:p>
    <w:p w14:paraId="69186C92" w14:textId="77777777" w:rsidR="007415D3" w:rsidRPr="007415D3" w:rsidRDefault="007415D3" w:rsidP="007415D3">
      <w:pPr>
        <w:bidi/>
        <w:jc w:val="both"/>
        <w:rPr>
          <w:rFonts w:cs="David" w:hint="cs"/>
          <w:rtl/>
        </w:rPr>
      </w:pPr>
      <w:r w:rsidRPr="007415D3">
        <w:rPr>
          <w:rFonts w:cs="David" w:hint="cs"/>
          <w:rtl/>
        </w:rPr>
        <w:tab/>
        <w:t>הפתק כאן הוא הפתק ששלחו לארבל, שבו שאלו אותה: "את בטוחה בקשר לתוצאות ההצבעה…"?</w:t>
      </w:r>
    </w:p>
    <w:p w14:paraId="690A0543" w14:textId="77777777" w:rsidR="007415D3" w:rsidRPr="007415D3" w:rsidRDefault="007415D3" w:rsidP="007415D3">
      <w:pPr>
        <w:bidi/>
        <w:jc w:val="both"/>
        <w:rPr>
          <w:rFonts w:cs="David" w:hint="cs"/>
          <w:rtl/>
        </w:rPr>
      </w:pPr>
    </w:p>
    <w:p w14:paraId="4078CE9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599EB8A" w14:textId="77777777" w:rsidR="007415D3" w:rsidRPr="007415D3" w:rsidRDefault="007415D3" w:rsidP="007415D3">
      <w:pPr>
        <w:bidi/>
        <w:jc w:val="both"/>
        <w:rPr>
          <w:rFonts w:cs="David" w:hint="cs"/>
          <w:rtl/>
        </w:rPr>
      </w:pPr>
    </w:p>
    <w:p w14:paraId="2CEDFCED" w14:textId="77777777" w:rsidR="007415D3" w:rsidRPr="007415D3" w:rsidRDefault="007415D3" w:rsidP="007415D3">
      <w:pPr>
        <w:bidi/>
        <w:jc w:val="both"/>
        <w:rPr>
          <w:rFonts w:cs="David" w:hint="cs"/>
          <w:rtl/>
        </w:rPr>
      </w:pPr>
      <w:r w:rsidRPr="007415D3">
        <w:rPr>
          <w:rFonts w:cs="David" w:hint="cs"/>
          <w:rtl/>
        </w:rPr>
        <w:tab/>
        <w:t xml:space="preserve">היא אמרה שכן. </w:t>
      </w:r>
    </w:p>
    <w:p w14:paraId="410CEA3D" w14:textId="77777777" w:rsidR="007415D3" w:rsidRPr="007415D3" w:rsidRDefault="007415D3" w:rsidP="007415D3">
      <w:pPr>
        <w:bidi/>
        <w:jc w:val="both"/>
        <w:rPr>
          <w:rFonts w:cs="David" w:hint="cs"/>
          <w:rtl/>
        </w:rPr>
      </w:pPr>
    </w:p>
    <w:p w14:paraId="2782ED58"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64D811DF" w14:textId="77777777" w:rsidR="007415D3" w:rsidRPr="007415D3" w:rsidRDefault="007415D3" w:rsidP="007415D3">
      <w:pPr>
        <w:bidi/>
        <w:jc w:val="both"/>
        <w:rPr>
          <w:rFonts w:cs="David" w:hint="cs"/>
          <w:rtl/>
        </w:rPr>
      </w:pPr>
    </w:p>
    <w:p w14:paraId="50328E19" w14:textId="77777777" w:rsidR="007415D3" w:rsidRPr="007415D3" w:rsidRDefault="007415D3" w:rsidP="007415D3">
      <w:pPr>
        <w:bidi/>
        <w:jc w:val="both"/>
        <w:rPr>
          <w:rFonts w:cs="David" w:hint="cs"/>
          <w:rtl/>
        </w:rPr>
      </w:pPr>
      <w:r w:rsidRPr="007415D3">
        <w:rPr>
          <w:rFonts w:cs="David" w:hint="cs"/>
          <w:rtl/>
        </w:rPr>
        <w:tab/>
        <w:t xml:space="preserve">היא אמרה שכן, והיא טעתה. </w:t>
      </w:r>
    </w:p>
    <w:p w14:paraId="3E82391D" w14:textId="77777777" w:rsidR="007415D3" w:rsidRPr="007415D3" w:rsidRDefault="007415D3" w:rsidP="007415D3">
      <w:pPr>
        <w:bidi/>
        <w:jc w:val="both"/>
        <w:rPr>
          <w:rFonts w:cs="David" w:hint="cs"/>
          <w:rtl/>
        </w:rPr>
      </w:pPr>
    </w:p>
    <w:p w14:paraId="24D5D3D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A2BE14D" w14:textId="77777777" w:rsidR="007415D3" w:rsidRPr="007415D3" w:rsidRDefault="007415D3" w:rsidP="007415D3">
      <w:pPr>
        <w:bidi/>
        <w:jc w:val="both"/>
        <w:rPr>
          <w:rFonts w:cs="David" w:hint="cs"/>
          <w:rtl/>
        </w:rPr>
      </w:pPr>
    </w:p>
    <w:p w14:paraId="406F21C9" w14:textId="77777777" w:rsidR="007415D3" w:rsidRPr="007415D3" w:rsidRDefault="007415D3" w:rsidP="007415D3">
      <w:pPr>
        <w:bidi/>
        <w:jc w:val="both"/>
        <w:rPr>
          <w:rFonts w:cs="David" w:hint="cs"/>
          <w:rtl/>
        </w:rPr>
      </w:pPr>
      <w:r w:rsidRPr="007415D3">
        <w:rPr>
          <w:rFonts w:cs="David" w:hint="cs"/>
          <w:rtl/>
        </w:rPr>
        <w:tab/>
        <w:t xml:space="preserve">זה לא רוויזיה. </w:t>
      </w:r>
    </w:p>
    <w:p w14:paraId="026FFB8F" w14:textId="77777777" w:rsidR="007415D3" w:rsidRPr="007415D3" w:rsidRDefault="007415D3" w:rsidP="007415D3">
      <w:pPr>
        <w:bidi/>
        <w:jc w:val="both"/>
        <w:rPr>
          <w:rFonts w:cs="David" w:hint="cs"/>
          <w:rtl/>
        </w:rPr>
      </w:pPr>
    </w:p>
    <w:p w14:paraId="1D1240C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04B724D" w14:textId="77777777" w:rsidR="007415D3" w:rsidRPr="007415D3" w:rsidRDefault="007415D3" w:rsidP="007415D3">
      <w:pPr>
        <w:bidi/>
        <w:jc w:val="both"/>
        <w:rPr>
          <w:rFonts w:cs="David" w:hint="cs"/>
          <w:rtl/>
        </w:rPr>
      </w:pPr>
    </w:p>
    <w:p w14:paraId="496CCF4F" w14:textId="77777777" w:rsidR="007415D3" w:rsidRPr="007415D3" w:rsidRDefault="007415D3" w:rsidP="007415D3">
      <w:pPr>
        <w:bidi/>
        <w:jc w:val="both"/>
        <w:rPr>
          <w:rFonts w:cs="David" w:hint="cs"/>
          <w:rtl/>
        </w:rPr>
      </w:pPr>
      <w:r w:rsidRPr="007415D3">
        <w:rPr>
          <w:rFonts w:cs="David" w:hint="cs"/>
          <w:rtl/>
        </w:rPr>
        <w:tab/>
        <w:t xml:space="preserve">רגע. אתה אומר שטעיתי בהקראה שלי, ואחר כך זה עבר ליועצת המשפטית. </w:t>
      </w:r>
    </w:p>
    <w:p w14:paraId="6E59F3A5" w14:textId="77777777" w:rsidR="007415D3" w:rsidRPr="007415D3" w:rsidRDefault="007415D3" w:rsidP="007415D3">
      <w:pPr>
        <w:bidi/>
        <w:jc w:val="both"/>
        <w:rPr>
          <w:rFonts w:cs="David" w:hint="cs"/>
          <w:rtl/>
        </w:rPr>
      </w:pPr>
    </w:p>
    <w:p w14:paraId="0BE4FB0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A7E04CA" w14:textId="77777777" w:rsidR="007415D3" w:rsidRPr="007415D3" w:rsidRDefault="007415D3" w:rsidP="007415D3">
      <w:pPr>
        <w:bidi/>
        <w:jc w:val="both"/>
        <w:rPr>
          <w:rFonts w:cs="David" w:hint="cs"/>
          <w:rtl/>
        </w:rPr>
      </w:pPr>
    </w:p>
    <w:p w14:paraId="7F8AB8C2" w14:textId="77777777" w:rsidR="007415D3" w:rsidRPr="007415D3" w:rsidRDefault="007415D3" w:rsidP="007415D3">
      <w:pPr>
        <w:bidi/>
        <w:jc w:val="both"/>
        <w:rPr>
          <w:rFonts w:cs="David" w:hint="cs"/>
          <w:rtl/>
        </w:rPr>
      </w:pPr>
      <w:r w:rsidRPr="007415D3">
        <w:rPr>
          <w:rFonts w:cs="David" w:hint="cs"/>
          <w:rtl/>
        </w:rPr>
        <w:tab/>
        <w:t xml:space="preserve">כי זאת התשובה שהיא הקריאה, אבל היא הקריאה בטעות. </w:t>
      </w:r>
    </w:p>
    <w:p w14:paraId="07DEE297" w14:textId="77777777" w:rsidR="007415D3" w:rsidRPr="007415D3" w:rsidRDefault="007415D3" w:rsidP="007415D3">
      <w:pPr>
        <w:bidi/>
        <w:jc w:val="both"/>
        <w:rPr>
          <w:rFonts w:cs="David" w:hint="cs"/>
          <w:rtl/>
        </w:rPr>
      </w:pPr>
    </w:p>
    <w:p w14:paraId="0CA774EE" w14:textId="77777777" w:rsidR="007415D3" w:rsidRPr="007415D3" w:rsidRDefault="007415D3" w:rsidP="007415D3">
      <w:pPr>
        <w:bidi/>
        <w:jc w:val="both"/>
        <w:rPr>
          <w:rFonts w:cs="David" w:hint="cs"/>
          <w:rtl/>
        </w:rPr>
      </w:pPr>
      <w:r w:rsidRPr="007415D3">
        <w:rPr>
          <w:rFonts w:cs="David" w:hint="cs"/>
          <w:u w:val="single"/>
          <w:rtl/>
        </w:rPr>
        <w:t>ראובן ריבלין:</w:t>
      </w:r>
    </w:p>
    <w:p w14:paraId="0F3D792C" w14:textId="77777777" w:rsidR="007415D3" w:rsidRPr="007415D3" w:rsidRDefault="007415D3" w:rsidP="007415D3">
      <w:pPr>
        <w:bidi/>
        <w:jc w:val="both"/>
        <w:rPr>
          <w:rFonts w:cs="David" w:hint="cs"/>
          <w:rtl/>
        </w:rPr>
      </w:pPr>
    </w:p>
    <w:p w14:paraId="445E54FE" w14:textId="77777777" w:rsidR="007415D3" w:rsidRPr="007415D3" w:rsidRDefault="007415D3" w:rsidP="007415D3">
      <w:pPr>
        <w:bidi/>
        <w:jc w:val="both"/>
        <w:rPr>
          <w:rFonts w:cs="David" w:hint="cs"/>
          <w:rtl/>
        </w:rPr>
      </w:pPr>
      <w:r w:rsidRPr="007415D3">
        <w:rPr>
          <w:rFonts w:cs="David" w:hint="cs"/>
          <w:rtl/>
        </w:rPr>
        <w:tab/>
        <w:t xml:space="preserve">כבר הייתי במשברים כאלה, ופתרנו אותם. אדוני יושב-ראש הקואליציה, היה משבר כזה בקדנציה הקודמת. היתה טענה. חיכינו לראות את הפרוטוקול. אם הטענה שלך נכונה, היא צודקת. כי החלטת הוועדה היתה כפי שאתה אומר. יש פרוטוקול. כשהפרוטוקול יפוענח, אם נראה שטעינו, היושבת-ראש תאמר שהיתה טעות סופר ותיידע. </w:t>
      </w:r>
    </w:p>
    <w:p w14:paraId="71EF5D1A" w14:textId="77777777" w:rsidR="007415D3" w:rsidRPr="007415D3" w:rsidRDefault="007415D3" w:rsidP="007415D3">
      <w:pPr>
        <w:bidi/>
        <w:jc w:val="both"/>
        <w:rPr>
          <w:rFonts w:cs="David" w:hint="cs"/>
          <w:rtl/>
        </w:rPr>
      </w:pPr>
    </w:p>
    <w:p w14:paraId="06D39D91" w14:textId="77777777" w:rsidR="007415D3" w:rsidRPr="007415D3" w:rsidRDefault="007415D3" w:rsidP="007415D3">
      <w:pPr>
        <w:bidi/>
        <w:jc w:val="both"/>
        <w:rPr>
          <w:rFonts w:cs="David" w:hint="cs"/>
          <w:u w:val="single"/>
          <w:rtl/>
        </w:rPr>
      </w:pPr>
      <w:r w:rsidRPr="007415D3">
        <w:rPr>
          <w:rFonts w:cs="David" w:hint="cs"/>
          <w:u w:val="single"/>
          <w:rtl/>
        </w:rPr>
        <w:t>קריאה:</w:t>
      </w:r>
    </w:p>
    <w:p w14:paraId="7F508589" w14:textId="77777777" w:rsidR="007415D3" w:rsidRPr="007415D3" w:rsidRDefault="007415D3" w:rsidP="007415D3">
      <w:pPr>
        <w:bidi/>
        <w:jc w:val="both"/>
        <w:rPr>
          <w:rFonts w:cs="David" w:hint="cs"/>
          <w:rtl/>
        </w:rPr>
      </w:pPr>
    </w:p>
    <w:p w14:paraId="4F1FCC02" w14:textId="77777777" w:rsidR="007415D3" w:rsidRPr="007415D3" w:rsidRDefault="007415D3" w:rsidP="007415D3">
      <w:pPr>
        <w:bidi/>
        <w:jc w:val="both"/>
        <w:rPr>
          <w:rFonts w:cs="David" w:hint="cs"/>
          <w:rtl/>
        </w:rPr>
      </w:pPr>
      <w:r w:rsidRPr="007415D3">
        <w:rPr>
          <w:rFonts w:cs="David" w:hint="cs"/>
          <w:rtl/>
        </w:rPr>
        <w:tab/>
        <w:t xml:space="preserve">ואם זה לא היה שמי? זה לא היה שמי, אביגדור. </w:t>
      </w:r>
    </w:p>
    <w:p w14:paraId="11E250A8" w14:textId="77777777" w:rsidR="007415D3" w:rsidRPr="007415D3" w:rsidRDefault="007415D3" w:rsidP="007415D3">
      <w:pPr>
        <w:bidi/>
        <w:jc w:val="both"/>
        <w:rPr>
          <w:rFonts w:cs="David" w:hint="cs"/>
          <w:rtl/>
        </w:rPr>
      </w:pPr>
    </w:p>
    <w:p w14:paraId="323CEE09" w14:textId="77777777" w:rsidR="007415D3" w:rsidRPr="007415D3" w:rsidRDefault="007415D3" w:rsidP="007415D3">
      <w:pPr>
        <w:bidi/>
        <w:jc w:val="both"/>
        <w:rPr>
          <w:rFonts w:cs="David" w:hint="cs"/>
          <w:rtl/>
        </w:rPr>
      </w:pPr>
      <w:r w:rsidRPr="007415D3">
        <w:rPr>
          <w:rFonts w:cs="David" w:hint="cs"/>
          <w:u w:val="single"/>
          <w:rtl/>
        </w:rPr>
        <w:t>ראובן ריבלין:</w:t>
      </w:r>
    </w:p>
    <w:p w14:paraId="6684A12A" w14:textId="77777777" w:rsidR="007415D3" w:rsidRPr="007415D3" w:rsidRDefault="007415D3" w:rsidP="007415D3">
      <w:pPr>
        <w:bidi/>
        <w:jc w:val="both"/>
        <w:rPr>
          <w:rFonts w:cs="David" w:hint="cs"/>
          <w:rtl/>
        </w:rPr>
      </w:pPr>
    </w:p>
    <w:p w14:paraId="0927B68E" w14:textId="77777777" w:rsidR="007415D3" w:rsidRPr="007415D3" w:rsidRDefault="007415D3" w:rsidP="007415D3">
      <w:pPr>
        <w:bidi/>
        <w:jc w:val="both"/>
        <w:rPr>
          <w:rFonts w:cs="David" w:hint="cs"/>
          <w:rtl/>
        </w:rPr>
      </w:pPr>
      <w:r w:rsidRPr="007415D3">
        <w:rPr>
          <w:rFonts w:cs="David" w:hint="cs"/>
          <w:rtl/>
        </w:rPr>
        <w:tab/>
        <w:t xml:space="preserve">אני מודיע לך: כשקולט נמנעה זה לא היה שמי. </w:t>
      </w:r>
    </w:p>
    <w:p w14:paraId="53932772" w14:textId="77777777" w:rsidR="007415D3" w:rsidRPr="007415D3" w:rsidRDefault="007415D3" w:rsidP="007415D3">
      <w:pPr>
        <w:bidi/>
        <w:jc w:val="both"/>
        <w:rPr>
          <w:rFonts w:cs="David" w:hint="cs"/>
          <w:rtl/>
        </w:rPr>
      </w:pPr>
    </w:p>
    <w:p w14:paraId="4F5D33A7"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5937572" w14:textId="77777777" w:rsidR="007415D3" w:rsidRPr="007415D3" w:rsidRDefault="007415D3" w:rsidP="007415D3">
      <w:pPr>
        <w:bidi/>
        <w:jc w:val="both"/>
        <w:rPr>
          <w:rFonts w:cs="David" w:hint="cs"/>
          <w:rtl/>
        </w:rPr>
      </w:pPr>
    </w:p>
    <w:p w14:paraId="450D5FD8" w14:textId="77777777" w:rsidR="007415D3" w:rsidRPr="007415D3" w:rsidRDefault="007415D3" w:rsidP="007415D3">
      <w:pPr>
        <w:bidi/>
        <w:jc w:val="both"/>
        <w:rPr>
          <w:rFonts w:cs="David" w:hint="cs"/>
          <w:rtl/>
        </w:rPr>
      </w:pPr>
      <w:r w:rsidRPr="007415D3">
        <w:rPr>
          <w:rFonts w:cs="David" w:hint="cs"/>
          <w:rtl/>
        </w:rPr>
        <w:tab/>
        <w:t xml:space="preserve">אביגדור. בוא נסכים: אם זה היה שמי, ובפרוטוקול יש מה שכל חבר כנסת אמר, </w:t>
      </w:r>
    </w:p>
    <w:p w14:paraId="2D22BB9C" w14:textId="77777777" w:rsidR="007415D3" w:rsidRPr="007415D3" w:rsidRDefault="007415D3" w:rsidP="007415D3">
      <w:pPr>
        <w:bidi/>
        <w:jc w:val="both"/>
        <w:rPr>
          <w:rFonts w:cs="David" w:hint="cs"/>
          <w:rtl/>
        </w:rPr>
      </w:pPr>
    </w:p>
    <w:p w14:paraId="288416D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E6D9876" w14:textId="77777777" w:rsidR="007415D3" w:rsidRPr="007415D3" w:rsidRDefault="007415D3" w:rsidP="007415D3">
      <w:pPr>
        <w:bidi/>
        <w:jc w:val="both"/>
        <w:rPr>
          <w:rFonts w:cs="David" w:hint="cs"/>
          <w:rtl/>
        </w:rPr>
      </w:pPr>
    </w:p>
    <w:p w14:paraId="7D7EDCF3" w14:textId="77777777" w:rsidR="007415D3" w:rsidRPr="007415D3" w:rsidRDefault="007415D3" w:rsidP="007415D3">
      <w:pPr>
        <w:bidi/>
        <w:jc w:val="both"/>
        <w:rPr>
          <w:rFonts w:cs="David" w:hint="cs"/>
          <w:rtl/>
        </w:rPr>
      </w:pPr>
      <w:r w:rsidRPr="007415D3">
        <w:rPr>
          <w:rFonts w:cs="David" w:hint="cs"/>
          <w:rtl/>
        </w:rPr>
        <w:tab/>
        <w:t xml:space="preserve">הקצרנית אומרת שזו היתה הצבעה שמית. </w:t>
      </w:r>
    </w:p>
    <w:p w14:paraId="06EF60AC" w14:textId="77777777" w:rsidR="007415D3" w:rsidRPr="007415D3" w:rsidRDefault="007415D3" w:rsidP="007415D3">
      <w:pPr>
        <w:bidi/>
        <w:jc w:val="both"/>
        <w:rPr>
          <w:rFonts w:cs="David" w:hint="cs"/>
          <w:rtl/>
        </w:rPr>
      </w:pPr>
    </w:p>
    <w:p w14:paraId="285C6CD8"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7CC86372" w14:textId="77777777" w:rsidR="007415D3" w:rsidRPr="007415D3" w:rsidRDefault="007415D3" w:rsidP="007415D3">
      <w:pPr>
        <w:bidi/>
        <w:jc w:val="both"/>
        <w:rPr>
          <w:rFonts w:cs="David" w:hint="cs"/>
          <w:rtl/>
        </w:rPr>
      </w:pPr>
    </w:p>
    <w:p w14:paraId="2E9C0979" w14:textId="77777777" w:rsidR="007415D3" w:rsidRPr="007415D3" w:rsidRDefault="007415D3" w:rsidP="007415D3">
      <w:pPr>
        <w:bidi/>
        <w:jc w:val="both"/>
        <w:rPr>
          <w:rFonts w:cs="David" w:hint="cs"/>
          <w:rtl/>
        </w:rPr>
      </w:pPr>
      <w:r w:rsidRPr="007415D3">
        <w:rPr>
          <w:rFonts w:cs="David" w:hint="cs"/>
          <w:rtl/>
        </w:rPr>
        <w:tab/>
        <w:t>אביגדור, תקבל את ההצעה. אם אתה צודק, בעוד שלושה ימים זה יתברר.</w:t>
      </w:r>
    </w:p>
    <w:p w14:paraId="33242094" w14:textId="77777777" w:rsidR="007415D3" w:rsidRPr="007415D3" w:rsidRDefault="007415D3" w:rsidP="007415D3">
      <w:pPr>
        <w:bidi/>
        <w:jc w:val="both"/>
        <w:rPr>
          <w:rFonts w:cs="David" w:hint="cs"/>
          <w:rtl/>
        </w:rPr>
      </w:pPr>
    </w:p>
    <w:p w14:paraId="0C029B6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B102C0F" w14:textId="77777777" w:rsidR="007415D3" w:rsidRPr="007415D3" w:rsidRDefault="007415D3" w:rsidP="007415D3">
      <w:pPr>
        <w:bidi/>
        <w:jc w:val="both"/>
        <w:rPr>
          <w:rFonts w:cs="David" w:hint="cs"/>
          <w:rtl/>
        </w:rPr>
      </w:pPr>
    </w:p>
    <w:p w14:paraId="16772866" w14:textId="77777777" w:rsidR="007415D3" w:rsidRPr="007415D3" w:rsidRDefault="007415D3" w:rsidP="007415D3">
      <w:pPr>
        <w:bidi/>
        <w:jc w:val="both"/>
        <w:rPr>
          <w:rFonts w:cs="David" w:hint="cs"/>
          <w:rtl/>
        </w:rPr>
      </w:pPr>
      <w:r w:rsidRPr="007415D3">
        <w:rPr>
          <w:rFonts w:cs="David" w:hint="cs"/>
          <w:rtl/>
        </w:rPr>
        <w:tab/>
        <w:t xml:space="preserve">ועדת הכנסת מתכנסת, אפשר להצביע על זה גם מחר. </w:t>
      </w:r>
    </w:p>
    <w:p w14:paraId="74558893" w14:textId="77777777" w:rsidR="007415D3" w:rsidRPr="007415D3" w:rsidRDefault="007415D3" w:rsidP="007415D3">
      <w:pPr>
        <w:bidi/>
        <w:jc w:val="both"/>
        <w:rPr>
          <w:rFonts w:cs="David" w:hint="cs"/>
          <w:rtl/>
        </w:rPr>
      </w:pPr>
    </w:p>
    <w:p w14:paraId="10656019"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C2459C1" w14:textId="77777777" w:rsidR="007415D3" w:rsidRPr="007415D3" w:rsidRDefault="007415D3" w:rsidP="007415D3">
      <w:pPr>
        <w:bidi/>
        <w:jc w:val="both"/>
        <w:rPr>
          <w:rFonts w:cs="David" w:hint="cs"/>
          <w:rtl/>
        </w:rPr>
      </w:pPr>
    </w:p>
    <w:p w14:paraId="3993FD35" w14:textId="77777777" w:rsidR="007415D3" w:rsidRPr="007415D3" w:rsidRDefault="007415D3" w:rsidP="007415D3">
      <w:pPr>
        <w:bidi/>
        <w:jc w:val="both"/>
        <w:rPr>
          <w:rFonts w:cs="David" w:hint="cs"/>
          <w:rtl/>
        </w:rPr>
      </w:pPr>
      <w:r w:rsidRPr="007415D3">
        <w:rPr>
          <w:rFonts w:cs="David" w:hint="cs"/>
          <w:rtl/>
        </w:rPr>
        <w:tab/>
        <w:t>אני חושב שאסור לבצע הצבעה חוזרת. אם מהפרוטוקול עולה בבירור שהיתה טעות, נקבל את הטעות. אם מהפרוטוקול לא עולה בבירור, אתה תקבל את התוצאה, לדעתי, כי הצבעה חוזרת היא פתח להצבעות חוזרות שכל אחד ירצה משהו. הפרוטוקול יכריע.</w:t>
      </w:r>
    </w:p>
    <w:p w14:paraId="7D65A7A7" w14:textId="77777777" w:rsidR="007415D3" w:rsidRPr="007415D3" w:rsidRDefault="007415D3" w:rsidP="007415D3">
      <w:pPr>
        <w:bidi/>
        <w:jc w:val="both"/>
        <w:rPr>
          <w:rFonts w:cs="David" w:hint="cs"/>
          <w:rtl/>
        </w:rPr>
      </w:pPr>
    </w:p>
    <w:p w14:paraId="3FDDA3D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4E401DE" w14:textId="77777777" w:rsidR="007415D3" w:rsidRPr="007415D3" w:rsidRDefault="007415D3" w:rsidP="007415D3">
      <w:pPr>
        <w:bidi/>
        <w:jc w:val="both"/>
        <w:rPr>
          <w:rFonts w:cs="David" w:hint="cs"/>
          <w:rtl/>
        </w:rPr>
      </w:pPr>
    </w:p>
    <w:p w14:paraId="2A287E69" w14:textId="77777777" w:rsidR="007415D3" w:rsidRPr="007415D3" w:rsidRDefault="007415D3" w:rsidP="007415D3">
      <w:pPr>
        <w:bidi/>
        <w:jc w:val="both"/>
        <w:rPr>
          <w:rFonts w:cs="David" w:hint="cs"/>
          <w:rtl/>
        </w:rPr>
      </w:pPr>
      <w:r w:rsidRPr="007415D3">
        <w:rPr>
          <w:rFonts w:cs="David" w:hint="cs"/>
          <w:rtl/>
        </w:rPr>
        <w:tab/>
        <w:t xml:space="preserve">אני לא מסכים, אגיד לך למה. אם ההצבעה היתה שמית, ואפילו חסרים בה כמה שמות, </w:t>
      </w:r>
    </w:p>
    <w:p w14:paraId="6E865709" w14:textId="77777777" w:rsidR="007415D3" w:rsidRPr="007415D3" w:rsidRDefault="007415D3" w:rsidP="007415D3">
      <w:pPr>
        <w:bidi/>
        <w:jc w:val="both"/>
        <w:rPr>
          <w:rFonts w:cs="David" w:hint="cs"/>
          <w:rtl/>
        </w:rPr>
      </w:pPr>
    </w:p>
    <w:p w14:paraId="32C5ECC1"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6E1884F2" w14:textId="77777777" w:rsidR="007415D3" w:rsidRPr="007415D3" w:rsidRDefault="007415D3" w:rsidP="007415D3">
      <w:pPr>
        <w:bidi/>
        <w:jc w:val="both"/>
        <w:rPr>
          <w:rFonts w:cs="David" w:hint="cs"/>
          <w:rtl/>
        </w:rPr>
      </w:pPr>
    </w:p>
    <w:p w14:paraId="3DB13A24" w14:textId="77777777" w:rsidR="007415D3" w:rsidRPr="007415D3" w:rsidRDefault="007415D3" w:rsidP="007415D3">
      <w:pPr>
        <w:bidi/>
        <w:jc w:val="both"/>
        <w:rPr>
          <w:rFonts w:cs="David" w:hint="cs"/>
          <w:rtl/>
        </w:rPr>
      </w:pPr>
      <w:r w:rsidRPr="007415D3">
        <w:rPr>
          <w:rFonts w:cs="David" w:hint="cs"/>
          <w:rtl/>
        </w:rPr>
        <w:tab/>
        <w:t xml:space="preserve">יש הקלטה. </w:t>
      </w:r>
    </w:p>
    <w:p w14:paraId="5310453A" w14:textId="77777777" w:rsidR="007415D3" w:rsidRPr="007415D3" w:rsidRDefault="007415D3" w:rsidP="007415D3">
      <w:pPr>
        <w:bidi/>
        <w:jc w:val="both"/>
        <w:rPr>
          <w:rFonts w:cs="David" w:hint="cs"/>
          <w:rtl/>
        </w:rPr>
      </w:pPr>
    </w:p>
    <w:p w14:paraId="323CAD38"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CCE0D71" w14:textId="77777777" w:rsidR="007415D3" w:rsidRPr="007415D3" w:rsidRDefault="007415D3" w:rsidP="007415D3">
      <w:pPr>
        <w:bidi/>
        <w:jc w:val="both"/>
        <w:rPr>
          <w:rFonts w:cs="David" w:hint="cs"/>
          <w:rtl/>
        </w:rPr>
      </w:pPr>
    </w:p>
    <w:p w14:paraId="67E6888E" w14:textId="77777777" w:rsidR="007415D3" w:rsidRPr="007415D3" w:rsidRDefault="007415D3" w:rsidP="007415D3">
      <w:pPr>
        <w:bidi/>
        <w:jc w:val="both"/>
        <w:rPr>
          <w:rFonts w:cs="David" w:hint="cs"/>
          <w:rtl/>
        </w:rPr>
      </w:pPr>
      <w:r w:rsidRPr="007415D3">
        <w:rPr>
          <w:rFonts w:cs="David" w:hint="cs"/>
          <w:rtl/>
        </w:rPr>
        <w:tab/>
        <w:t xml:space="preserve">אני מוכן לעשות יותר מזה. אם ההצבעה היא שמית, אני מקבל את פענוח הפרוטוקול. אם פענוח הפרוטוקול לא ברור, אני מוכן למנות את מר אורון ואת מר מרציאנו ואת יושבת-ראש הוועדה שיקבלו החלטה לגבי הצדק והאמת בפענוח של הפרוטוקול. </w:t>
      </w:r>
    </w:p>
    <w:p w14:paraId="1211ADFE" w14:textId="77777777" w:rsidR="007415D3" w:rsidRPr="007415D3" w:rsidRDefault="007415D3" w:rsidP="007415D3">
      <w:pPr>
        <w:bidi/>
        <w:jc w:val="both"/>
        <w:rPr>
          <w:rFonts w:cs="David" w:hint="cs"/>
          <w:rtl/>
        </w:rPr>
      </w:pPr>
    </w:p>
    <w:p w14:paraId="4B4CAD2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79BC719" w14:textId="77777777" w:rsidR="007415D3" w:rsidRPr="007415D3" w:rsidRDefault="007415D3" w:rsidP="007415D3">
      <w:pPr>
        <w:bidi/>
        <w:jc w:val="both"/>
        <w:rPr>
          <w:rFonts w:cs="David" w:hint="cs"/>
          <w:rtl/>
        </w:rPr>
      </w:pPr>
    </w:p>
    <w:p w14:paraId="0E31F5AF" w14:textId="77777777" w:rsidR="007415D3" w:rsidRPr="007415D3" w:rsidRDefault="007415D3" w:rsidP="007415D3">
      <w:pPr>
        <w:bidi/>
        <w:ind w:firstLine="720"/>
        <w:jc w:val="both"/>
        <w:rPr>
          <w:rFonts w:cs="David" w:hint="cs"/>
          <w:rtl/>
        </w:rPr>
      </w:pPr>
      <w:r w:rsidRPr="007415D3">
        <w:rPr>
          <w:rFonts w:cs="David" w:hint="cs"/>
          <w:rtl/>
        </w:rPr>
        <w:t xml:space="preserve">בסדר. אנחנו עוברים לשלב הבא. זה מקובל עליכם? בינתיים אין רוויזיה. </w:t>
      </w:r>
    </w:p>
    <w:p w14:paraId="2DAAE7C2" w14:textId="77777777" w:rsidR="007415D3" w:rsidRPr="007415D3" w:rsidRDefault="007415D3" w:rsidP="007415D3">
      <w:pPr>
        <w:bidi/>
        <w:ind w:firstLine="720"/>
        <w:jc w:val="both"/>
        <w:rPr>
          <w:rFonts w:cs="David" w:hint="cs"/>
          <w:rtl/>
        </w:rPr>
      </w:pPr>
    </w:p>
    <w:p w14:paraId="1089C54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0614F45" w14:textId="77777777" w:rsidR="007415D3" w:rsidRPr="007415D3" w:rsidRDefault="007415D3" w:rsidP="007415D3">
      <w:pPr>
        <w:bidi/>
        <w:ind w:firstLine="720"/>
        <w:jc w:val="both"/>
        <w:rPr>
          <w:rFonts w:cs="David" w:hint="cs"/>
          <w:rtl/>
        </w:rPr>
      </w:pPr>
    </w:p>
    <w:p w14:paraId="002AB8D3" w14:textId="77777777" w:rsidR="007415D3" w:rsidRPr="007415D3" w:rsidRDefault="007415D3" w:rsidP="007415D3">
      <w:pPr>
        <w:bidi/>
        <w:ind w:firstLine="720"/>
        <w:jc w:val="both"/>
        <w:rPr>
          <w:rFonts w:cs="David" w:hint="cs"/>
          <w:rtl/>
        </w:rPr>
      </w:pPr>
      <w:r w:rsidRPr="007415D3">
        <w:rPr>
          <w:rFonts w:cs="David" w:hint="cs"/>
          <w:rtl/>
        </w:rPr>
        <w:t>הדבר הזה מוסכם?</w:t>
      </w:r>
    </w:p>
    <w:p w14:paraId="02013752" w14:textId="77777777" w:rsidR="007415D3" w:rsidRPr="007415D3" w:rsidRDefault="007415D3" w:rsidP="007415D3">
      <w:pPr>
        <w:bidi/>
        <w:ind w:firstLine="720"/>
        <w:jc w:val="both"/>
        <w:rPr>
          <w:rFonts w:cs="David" w:hint="cs"/>
          <w:rtl/>
        </w:rPr>
      </w:pPr>
    </w:p>
    <w:p w14:paraId="03B3EEE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8E0D8EB" w14:textId="77777777" w:rsidR="007415D3" w:rsidRPr="007415D3" w:rsidRDefault="007415D3" w:rsidP="007415D3">
      <w:pPr>
        <w:bidi/>
        <w:ind w:firstLine="720"/>
        <w:jc w:val="both"/>
        <w:rPr>
          <w:rFonts w:cs="David" w:hint="cs"/>
          <w:rtl/>
        </w:rPr>
      </w:pPr>
    </w:p>
    <w:p w14:paraId="54EE6E1F" w14:textId="77777777" w:rsidR="007415D3" w:rsidRPr="007415D3" w:rsidRDefault="007415D3" w:rsidP="007415D3">
      <w:pPr>
        <w:bidi/>
        <w:ind w:firstLine="720"/>
        <w:jc w:val="both"/>
        <w:rPr>
          <w:rFonts w:cs="David" w:hint="cs"/>
          <w:rtl/>
        </w:rPr>
      </w:pPr>
      <w:r w:rsidRPr="007415D3">
        <w:rPr>
          <w:rFonts w:cs="David" w:hint="cs"/>
          <w:rtl/>
        </w:rPr>
        <w:t xml:space="preserve">כן. למען הפרוטוקול, בסיום הישיבה ועדת הכנסת אמורה להודיע למליאה מה עלה בגורלם של החוקים שנמצאים לפנינו. מכיוון שחבר הכנסת יצחקי העלה הצעה בנוגע להצבעה על סעיף מסוים, וסביר להניח שהבעיה לא תיפתר, נעלה את כל מה שהצבענו עליו למליאה, למעט הסעיף הזה </w:t>
      </w:r>
      <w:r w:rsidRPr="007415D3">
        <w:rPr>
          <w:rFonts w:cs="David"/>
          <w:rtl/>
        </w:rPr>
        <w:t>–</w:t>
      </w:r>
      <w:r w:rsidRPr="007415D3">
        <w:rPr>
          <w:rFonts w:cs="David" w:hint="cs"/>
          <w:rtl/>
        </w:rPr>
        <w:t xml:space="preserve"> שעליו יוכרז ברגע שתיפתר הבעיה. בתחילת השבוע הבא. אני מקווה שנוכל להכריע בעניין הזה. </w:t>
      </w:r>
    </w:p>
    <w:p w14:paraId="5A038D0A" w14:textId="77777777" w:rsidR="007415D3" w:rsidRPr="007415D3" w:rsidRDefault="007415D3" w:rsidP="007415D3">
      <w:pPr>
        <w:bidi/>
        <w:ind w:firstLine="720"/>
        <w:jc w:val="both"/>
        <w:rPr>
          <w:rFonts w:cs="David" w:hint="cs"/>
          <w:rtl/>
        </w:rPr>
      </w:pPr>
    </w:p>
    <w:p w14:paraId="55469ED6"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148484B" w14:textId="77777777" w:rsidR="007415D3" w:rsidRPr="007415D3" w:rsidRDefault="007415D3" w:rsidP="007415D3">
      <w:pPr>
        <w:bidi/>
        <w:ind w:firstLine="720"/>
        <w:jc w:val="both"/>
        <w:rPr>
          <w:rFonts w:cs="David" w:hint="cs"/>
          <w:rtl/>
        </w:rPr>
      </w:pPr>
    </w:p>
    <w:p w14:paraId="1D0A22D7" w14:textId="77777777" w:rsidR="007415D3" w:rsidRPr="007415D3" w:rsidRDefault="007415D3" w:rsidP="007415D3">
      <w:pPr>
        <w:bidi/>
        <w:ind w:firstLine="720"/>
        <w:jc w:val="both"/>
        <w:rPr>
          <w:rFonts w:cs="David" w:hint="cs"/>
          <w:rtl/>
        </w:rPr>
      </w:pPr>
      <w:r w:rsidRPr="007415D3">
        <w:rPr>
          <w:rFonts w:cs="David" w:hint="cs"/>
          <w:rtl/>
        </w:rPr>
        <w:t xml:space="preserve">גברתי היושבת-ראש, אני רוצה לבקש בקשה אישית מיושב-ראש הקואליציה. נוכח ההישגים הגורפים שלך בישיבה הזאת, ואני לא צינית, באמת אתה מצליח להשליט את רצונך סעיף אחרי סעיף, אני מציעה שתגלה ג'נטלמניות ולארג'יות ופשוט תגיד שאתה מקבל את ההצבעה. לא יקרה שום דבר. איש לא יינזק. </w:t>
      </w:r>
    </w:p>
    <w:p w14:paraId="28E7516C" w14:textId="77777777" w:rsidR="007415D3" w:rsidRPr="007415D3" w:rsidRDefault="007415D3" w:rsidP="007415D3">
      <w:pPr>
        <w:bidi/>
        <w:ind w:firstLine="720"/>
        <w:jc w:val="both"/>
        <w:rPr>
          <w:rFonts w:cs="David" w:hint="cs"/>
          <w:rtl/>
        </w:rPr>
      </w:pPr>
    </w:p>
    <w:p w14:paraId="4D2B625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4698A97" w14:textId="77777777" w:rsidR="007415D3" w:rsidRPr="007415D3" w:rsidRDefault="007415D3" w:rsidP="007415D3">
      <w:pPr>
        <w:bidi/>
        <w:ind w:firstLine="720"/>
        <w:jc w:val="both"/>
        <w:rPr>
          <w:rFonts w:cs="David" w:hint="cs"/>
          <w:rtl/>
        </w:rPr>
      </w:pPr>
    </w:p>
    <w:p w14:paraId="2FF67F8C" w14:textId="77777777" w:rsidR="007415D3" w:rsidRPr="007415D3" w:rsidRDefault="007415D3" w:rsidP="007415D3">
      <w:pPr>
        <w:bidi/>
        <w:ind w:firstLine="720"/>
        <w:jc w:val="both"/>
        <w:rPr>
          <w:rFonts w:cs="David" w:hint="cs"/>
          <w:rtl/>
        </w:rPr>
      </w:pPr>
      <w:r w:rsidRPr="007415D3">
        <w:rPr>
          <w:rFonts w:cs="David" w:hint="cs"/>
          <w:rtl/>
        </w:rPr>
        <w:t xml:space="preserve">כיושב-ראש הקואליציה הכי חזק שהיה בבית הזה. </w:t>
      </w:r>
    </w:p>
    <w:p w14:paraId="1E87FCA5" w14:textId="77777777" w:rsidR="007415D3" w:rsidRPr="007415D3" w:rsidRDefault="007415D3" w:rsidP="007415D3">
      <w:pPr>
        <w:bidi/>
        <w:jc w:val="both"/>
        <w:rPr>
          <w:rFonts w:cs="David" w:hint="cs"/>
          <w:rtl/>
        </w:rPr>
      </w:pPr>
    </w:p>
    <w:p w14:paraId="61F4172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C297C33" w14:textId="77777777" w:rsidR="007415D3" w:rsidRPr="007415D3" w:rsidRDefault="007415D3" w:rsidP="007415D3">
      <w:pPr>
        <w:bidi/>
        <w:jc w:val="both"/>
        <w:rPr>
          <w:rFonts w:cs="David" w:hint="cs"/>
          <w:rtl/>
        </w:rPr>
      </w:pPr>
    </w:p>
    <w:p w14:paraId="0E8E977B" w14:textId="77777777" w:rsidR="007415D3" w:rsidRPr="007415D3" w:rsidRDefault="007415D3" w:rsidP="007415D3">
      <w:pPr>
        <w:bidi/>
        <w:jc w:val="both"/>
        <w:rPr>
          <w:rFonts w:cs="David" w:hint="cs"/>
          <w:rtl/>
        </w:rPr>
      </w:pPr>
      <w:r w:rsidRPr="007415D3">
        <w:rPr>
          <w:rFonts w:cs="David" w:hint="cs"/>
          <w:rtl/>
        </w:rPr>
        <w:tab/>
        <w:t>גדעון, שמעת מה רוחמה אמרה?</w:t>
      </w:r>
    </w:p>
    <w:p w14:paraId="0F561357" w14:textId="77777777" w:rsidR="007415D3" w:rsidRPr="007415D3" w:rsidRDefault="007415D3" w:rsidP="007415D3">
      <w:pPr>
        <w:bidi/>
        <w:jc w:val="both"/>
        <w:rPr>
          <w:rFonts w:cs="David" w:hint="cs"/>
          <w:rtl/>
        </w:rPr>
      </w:pPr>
    </w:p>
    <w:p w14:paraId="7430B94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C4106B4" w14:textId="77777777" w:rsidR="007415D3" w:rsidRPr="007415D3" w:rsidRDefault="007415D3" w:rsidP="007415D3">
      <w:pPr>
        <w:bidi/>
        <w:jc w:val="both"/>
        <w:rPr>
          <w:rFonts w:cs="David" w:hint="cs"/>
          <w:rtl/>
        </w:rPr>
      </w:pPr>
    </w:p>
    <w:p w14:paraId="35AAF17F" w14:textId="77777777" w:rsidR="007415D3" w:rsidRPr="007415D3" w:rsidRDefault="007415D3" w:rsidP="007415D3">
      <w:pPr>
        <w:bidi/>
        <w:jc w:val="both"/>
        <w:rPr>
          <w:rFonts w:cs="David" w:hint="cs"/>
          <w:rtl/>
        </w:rPr>
      </w:pPr>
      <w:r w:rsidRPr="007415D3">
        <w:rPr>
          <w:rFonts w:cs="David" w:hint="cs"/>
          <w:rtl/>
        </w:rPr>
        <w:tab/>
        <w:t xml:space="preserve">למען החיילים המשוחררים הוא יחתום על זה. </w:t>
      </w:r>
    </w:p>
    <w:p w14:paraId="79FF6143" w14:textId="77777777" w:rsidR="007415D3" w:rsidRPr="007415D3" w:rsidRDefault="007415D3" w:rsidP="007415D3">
      <w:pPr>
        <w:bidi/>
        <w:jc w:val="both"/>
        <w:rPr>
          <w:rFonts w:cs="David" w:hint="cs"/>
          <w:rtl/>
        </w:rPr>
      </w:pPr>
    </w:p>
    <w:p w14:paraId="55433628"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E818F40" w14:textId="77777777" w:rsidR="007415D3" w:rsidRPr="007415D3" w:rsidRDefault="007415D3" w:rsidP="007415D3">
      <w:pPr>
        <w:bidi/>
        <w:jc w:val="both"/>
        <w:rPr>
          <w:rFonts w:cs="David" w:hint="cs"/>
          <w:rtl/>
        </w:rPr>
      </w:pPr>
    </w:p>
    <w:p w14:paraId="1B614140" w14:textId="77777777" w:rsidR="007415D3" w:rsidRPr="007415D3" w:rsidRDefault="007415D3" w:rsidP="007415D3">
      <w:pPr>
        <w:bidi/>
        <w:jc w:val="both"/>
        <w:rPr>
          <w:rFonts w:cs="David" w:hint="cs"/>
          <w:rtl/>
        </w:rPr>
      </w:pPr>
      <w:r w:rsidRPr="007415D3">
        <w:rPr>
          <w:rFonts w:cs="David" w:hint="cs"/>
          <w:rtl/>
        </w:rPr>
        <w:tab/>
        <w:t xml:space="preserve">אני רוצה להשיב לחברת הכנסת יחימוביץ. אני רוצה להשיב לך במשפט אחד. אני יושב-ראש קואליציה, והתפקיד שלי הוא קודם כול לשרת את זה שהממשלה תוכל לפעול. זוהי דעתי. אני מנסה לפעול בכל כוח השפעתי, ולפעמים עושה דברים שלא כל כך מותרים לי. אני לא רוצה להזכיר כל מיני חקיקות שעשינו בהצבעה טרומית, כל מיני דברים. </w:t>
      </w:r>
    </w:p>
    <w:p w14:paraId="7D10F429" w14:textId="77777777" w:rsidR="007415D3" w:rsidRPr="007415D3" w:rsidRDefault="007415D3" w:rsidP="007415D3">
      <w:pPr>
        <w:bidi/>
        <w:jc w:val="both"/>
        <w:rPr>
          <w:rFonts w:cs="David" w:hint="cs"/>
          <w:rtl/>
        </w:rPr>
      </w:pPr>
    </w:p>
    <w:p w14:paraId="0E73C6C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A9D79C4" w14:textId="77777777" w:rsidR="007415D3" w:rsidRPr="007415D3" w:rsidRDefault="007415D3" w:rsidP="007415D3">
      <w:pPr>
        <w:bidi/>
        <w:jc w:val="both"/>
        <w:rPr>
          <w:rFonts w:cs="David" w:hint="cs"/>
          <w:rtl/>
        </w:rPr>
      </w:pPr>
    </w:p>
    <w:p w14:paraId="565513E4" w14:textId="77777777" w:rsidR="007415D3" w:rsidRPr="007415D3" w:rsidRDefault="007415D3" w:rsidP="007415D3">
      <w:pPr>
        <w:bidi/>
        <w:jc w:val="both"/>
        <w:rPr>
          <w:rFonts w:cs="David" w:hint="cs"/>
          <w:rtl/>
        </w:rPr>
      </w:pPr>
      <w:r w:rsidRPr="007415D3">
        <w:rPr>
          <w:rFonts w:cs="David" w:hint="cs"/>
          <w:rtl/>
        </w:rPr>
        <w:tab/>
        <w:t>אתה מתכוון להצעת החוק של מיכאל איתן?</w:t>
      </w:r>
    </w:p>
    <w:p w14:paraId="18E8FACE" w14:textId="77777777" w:rsidR="007415D3" w:rsidRPr="007415D3" w:rsidRDefault="007415D3" w:rsidP="007415D3">
      <w:pPr>
        <w:bidi/>
        <w:jc w:val="both"/>
        <w:rPr>
          <w:rFonts w:cs="David" w:hint="cs"/>
          <w:rtl/>
        </w:rPr>
      </w:pPr>
    </w:p>
    <w:p w14:paraId="3CEA76AB"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09D7630E" w14:textId="77777777" w:rsidR="007415D3" w:rsidRPr="007415D3" w:rsidRDefault="007415D3" w:rsidP="007415D3">
      <w:pPr>
        <w:bidi/>
        <w:jc w:val="both"/>
        <w:rPr>
          <w:rFonts w:cs="David" w:hint="cs"/>
          <w:rtl/>
        </w:rPr>
      </w:pPr>
    </w:p>
    <w:p w14:paraId="26FFB6E7" w14:textId="77777777" w:rsidR="007415D3" w:rsidRPr="007415D3" w:rsidRDefault="007415D3" w:rsidP="007415D3">
      <w:pPr>
        <w:bidi/>
        <w:jc w:val="both"/>
        <w:rPr>
          <w:rFonts w:cs="David" w:hint="cs"/>
          <w:rtl/>
        </w:rPr>
      </w:pPr>
      <w:r w:rsidRPr="007415D3">
        <w:rPr>
          <w:rFonts w:cs="David" w:hint="cs"/>
          <w:rtl/>
        </w:rPr>
        <w:tab/>
        <w:t>למה, בשביל מה?</w:t>
      </w:r>
    </w:p>
    <w:p w14:paraId="3B1872D7" w14:textId="77777777" w:rsidR="007415D3" w:rsidRPr="007415D3" w:rsidRDefault="007415D3" w:rsidP="007415D3">
      <w:pPr>
        <w:bidi/>
        <w:jc w:val="both"/>
        <w:rPr>
          <w:rFonts w:cs="David" w:hint="cs"/>
          <w:rtl/>
        </w:rPr>
      </w:pPr>
    </w:p>
    <w:p w14:paraId="33FA816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C439B26" w14:textId="77777777" w:rsidR="007415D3" w:rsidRPr="007415D3" w:rsidRDefault="007415D3" w:rsidP="007415D3">
      <w:pPr>
        <w:bidi/>
        <w:jc w:val="both"/>
        <w:rPr>
          <w:rFonts w:cs="David" w:hint="cs"/>
          <w:rtl/>
        </w:rPr>
      </w:pPr>
    </w:p>
    <w:p w14:paraId="38A3B9E7" w14:textId="77777777" w:rsidR="007415D3" w:rsidRPr="007415D3" w:rsidRDefault="007415D3" w:rsidP="007415D3">
      <w:pPr>
        <w:bidi/>
        <w:ind w:firstLine="720"/>
        <w:jc w:val="both"/>
        <w:rPr>
          <w:rFonts w:cs="David" w:hint="cs"/>
          <w:rtl/>
        </w:rPr>
      </w:pPr>
      <w:r w:rsidRPr="007415D3">
        <w:rPr>
          <w:rFonts w:cs="David" w:hint="cs"/>
          <w:rtl/>
        </w:rPr>
        <w:t>אחרת אהיה סקרן עד אחרי הישיבה הבאה.</w:t>
      </w:r>
      <w:r w:rsidRPr="007415D3">
        <w:rPr>
          <w:rFonts w:cs="David" w:hint="cs"/>
        </w:rPr>
        <w:t xml:space="preserve"> </w:t>
      </w:r>
    </w:p>
    <w:p w14:paraId="7C1F9620" w14:textId="77777777" w:rsidR="007415D3" w:rsidRPr="007415D3" w:rsidRDefault="007415D3" w:rsidP="007415D3">
      <w:pPr>
        <w:bidi/>
        <w:jc w:val="both"/>
        <w:rPr>
          <w:rFonts w:cs="David" w:hint="cs"/>
          <w:rtl/>
        </w:rPr>
      </w:pPr>
    </w:p>
    <w:p w14:paraId="62CF473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4EB8037" w14:textId="77777777" w:rsidR="007415D3" w:rsidRPr="007415D3" w:rsidRDefault="007415D3" w:rsidP="007415D3">
      <w:pPr>
        <w:bidi/>
        <w:jc w:val="both"/>
        <w:rPr>
          <w:rFonts w:cs="David" w:hint="cs"/>
          <w:rtl/>
        </w:rPr>
      </w:pPr>
    </w:p>
    <w:p w14:paraId="19A28E28" w14:textId="77777777" w:rsidR="007415D3" w:rsidRPr="007415D3" w:rsidRDefault="007415D3" w:rsidP="007415D3">
      <w:pPr>
        <w:bidi/>
        <w:jc w:val="both"/>
        <w:rPr>
          <w:rFonts w:cs="David" w:hint="cs"/>
          <w:rtl/>
        </w:rPr>
      </w:pPr>
      <w:r w:rsidRPr="007415D3">
        <w:rPr>
          <w:rFonts w:cs="David" w:hint="cs"/>
          <w:rtl/>
        </w:rPr>
        <w:tab/>
        <w:t>ב-</w:t>
      </w:r>
      <w:r w:rsidRPr="007415D3">
        <w:rPr>
          <w:rFonts w:cs="David" w:hint="cs"/>
        </w:rPr>
        <w:t>SMS</w:t>
      </w:r>
      <w:r w:rsidRPr="007415D3">
        <w:rPr>
          <w:rFonts w:cs="David" w:hint="cs"/>
          <w:rtl/>
        </w:rPr>
        <w:t xml:space="preserve"> אחד תקבל את התשובה. כיושב-ראש קואליציה יש לי שתי אפשרויות. או להגיד: בבקשה. או לעמוד בסיכומים. כמו שאת רוצה שאעמוד בסיכומים אתך, אני עומד בסיכומים עם האנשים שאתם סיכמתי דברים. הדברים האלה לא היו בסיכום. לאור הבקשה, לאור העובדה שאני נגד העניין, אני מוכן לנסות לבקש ממישהו להגיע למצב שבו, למרות מה שהיה, נפצל. אעשה את כל המאמצים. אני לא יכול להבטיח שאצליח. </w:t>
      </w:r>
    </w:p>
    <w:p w14:paraId="0C3455A6" w14:textId="77777777" w:rsidR="007415D3" w:rsidRPr="007415D3" w:rsidRDefault="007415D3" w:rsidP="007415D3">
      <w:pPr>
        <w:bidi/>
        <w:jc w:val="both"/>
        <w:rPr>
          <w:rFonts w:cs="David" w:hint="cs"/>
          <w:rtl/>
        </w:rPr>
      </w:pPr>
    </w:p>
    <w:p w14:paraId="4EC66ED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D97D88C" w14:textId="77777777" w:rsidR="007415D3" w:rsidRPr="007415D3" w:rsidRDefault="007415D3" w:rsidP="007415D3">
      <w:pPr>
        <w:bidi/>
        <w:jc w:val="both"/>
        <w:rPr>
          <w:rFonts w:cs="David" w:hint="cs"/>
          <w:rtl/>
        </w:rPr>
      </w:pPr>
    </w:p>
    <w:p w14:paraId="355B388B" w14:textId="77777777" w:rsidR="007415D3" w:rsidRPr="007415D3" w:rsidRDefault="007415D3" w:rsidP="007415D3">
      <w:pPr>
        <w:bidi/>
        <w:jc w:val="both"/>
        <w:rPr>
          <w:rFonts w:cs="David" w:hint="cs"/>
          <w:rtl/>
        </w:rPr>
      </w:pPr>
      <w:r w:rsidRPr="007415D3">
        <w:rPr>
          <w:rFonts w:cs="David" w:hint="cs"/>
          <w:rtl/>
        </w:rPr>
        <w:tab/>
        <w:t xml:space="preserve">אנחנו מוכנים לתת לך עשר דקות. </w:t>
      </w:r>
    </w:p>
    <w:p w14:paraId="0795037E" w14:textId="77777777" w:rsidR="007415D3" w:rsidRPr="007415D3" w:rsidRDefault="007415D3" w:rsidP="007415D3">
      <w:pPr>
        <w:bidi/>
        <w:jc w:val="both"/>
        <w:rPr>
          <w:rFonts w:cs="David" w:hint="cs"/>
          <w:rtl/>
        </w:rPr>
      </w:pPr>
    </w:p>
    <w:p w14:paraId="7AB3A7D3"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93A4C8D" w14:textId="77777777" w:rsidR="007415D3" w:rsidRPr="007415D3" w:rsidRDefault="007415D3" w:rsidP="007415D3">
      <w:pPr>
        <w:bidi/>
        <w:jc w:val="both"/>
        <w:rPr>
          <w:rFonts w:cs="David" w:hint="cs"/>
          <w:rtl/>
        </w:rPr>
      </w:pPr>
    </w:p>
    <w:p w14:paraId="2C97A3A7" w14:textId="77777777" w:rsidR="007415D3" w:rsidRPr="007415D3" w:rsidRDefault="007415D3" w:rsidP="007415D3">
      <w:pPr>
        <w:bidi/>
        <w:jc w:val="both"/>
        <w:rPr>
          <w:rFonts w:cs="David" w:hint="cs"/>
          <w:rtl/>
        </w:rPr>
      </w:pPr>
      <w:r w:rsidRPr="007415D3">
        <w:rPr>
          <w:rFonts w:cs="David" w:hint="cs"/>
          <w:rtl/>
        </w:rPr>
        <w:tab/>
        <w:t xml:space="preserve">לא, שזה יידון בשבוע הבא. לא יקרה כלום. אלוהים אדירים. אפשר לפצל מהחוק את הרוב, ו-1% בשבוע הבא. שום דבר לא בורח. </w:t>
      </w:r>
    </w:p>
    <w:p w14:paraId="506DFCC2" w14:textId="77777777" w:rsidR="007415D3" w:rsidRPr="007415D3" w:rsidRDefault="007415D3" w:rsidP="007415D3">
      <w:pPr>
        <w:bidi/>
        <w:jc w:val="both"/>
        <w:rPr>
          <w:rFonts w:cs="David" w:hint="cs"/>
          <w:rtl/>
        </w:rPr>
      </w:pPr>
    </w:p>
    <w:p w14:paraId="26867612"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F6C50FB" w14:textId="77777777" w:rsidR="007415D3" w:rsidRPr="007415D3" w:rsidRDefault="007415D3" w:rsidP="007415D3">
      <w:pPr>
        <w:bidi/>
        <w:jc w:val="both"/>
        <w:rPr>
          <w:rFonts w:cs="David" w:hint="cs"/>
          <w:rtl/>
        </w:rPr>
      </w:pPr>
    </w:p>
    <w:p w14:paraId="496B68C0" w14:textId="77777777" w:rsidR="007415D3" w:rsidRPr="007415D3" w:rsidRDefault="007415D3" w:rsidP="007415D3">
      <w:pPr>
        <w:bidi/>
        <w:ind w:firstLine="720"/>
        <w:jc w:val="both"/>
        <w:rPr>
          <w:rFonts w:cs="David" w:hint="cs"/>
          <w:rtl/>
        </w:rPr>
      </w:pPr>
      <w:r w:rsidRPr="007415D3">
        <w:rPr>
          <w:rFonts w:cs="David" w:hint="cs"/>
          <w:rtl/>
        </w:rPr>
        <w:t xml:space="preserve">אפשר לחשוב שכל הוועדות מתכנסות בשמונה בבוקר. </w:t>
      </w:r>
    </w:p>
    <w:p w14:paraId="389E771A" w14:textId="77777777" w:rsidR="007415D3" w:rsidRPr="007415D3" w:rsidRDefault="007415D3" w:rsidP="007415D3">
      <w:pPr>
        <w:bidi/>
        <w:jc w:val="both"/>
        <w:rPr>
          <w:rFonts w:cs="David" w:hint="cs"/>
          <w:rtl/>
        </w:rPr>
      </w:pPr>
    </w:p>
    <w:p w14:paraId="324BE2C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446FCCD" w14:textId="77777777" w:rsidR="007415D3" w:rsidRPr="007415D3" w:rsidRDefault="007415D3" w:rsidP="007415D3">
      <w:pPr>
        <w:bidi/>
        <w:jc w:val="both"/>
        <w:rPr>
          <w:rFonts w:cs="David" w:hint="cs"/>
          <w:rtl/>
        </w:rPr>
      </w:pPr>
    </w:p>
    <w:p w14:paraId="525D1385" w14:textId="77777777" w:rsidR="007415D3" w:rsidRPr="007415D3" w:rsidRDefault="007415D3" w:rsidP="007415D3">
      <w:pPr>
        <w:bidi/>
        <w:jc w:val="both"/>
        <w:rPr>
          <w:rFonts w:cs="David" w:hint="cs"/>
          <w:rtl/>
        </w:rPr>
      </w:pPr>
      <w:r w:rsidRPr="007415D3">
        <w:rPr>
          <w:rFonts w:cs="David" w:hint="cs"/>
          <w:rtl/>
        </w:rPr>
        <w:tab/>
        <w:t xml:space="preserve">מיצינו את הדיון בעניין הזה, הגענו להסכמה. אני עוברת לסעיף הבא. סעיף 33 </w:t>
      </w:r>
      <w:r w:rsidRPr="007415D3">
        <w:rPr>
          <w:rFonts w:cs="David"/>
          <w:rtl/>
        </w:rPr>
        <w:t>–</w:t>
      </w:r>
      <w:r w:rsidRPr="007415D3">
        <w:rPr>
          <w:rFonts w:cs="David" w:hint="cs"/>
          <w:rtl/>
        </w:rPr>
        <w:t xml:space="preserve"> חוק מס הכנסה (פטור ממס על השכרת דירת מגורים) (הוראת שעה), התש"ן-1990. כיום ישנה הוראת שעה המעניקה פטור ממס להכנסה מהשכרת דירות מגורים עד לסכום של 3,830 ש"ח לחודש. הוראת השעה פוקעת בתום 2006. מוצע להופכה להוראת קבע.</w:t>
      </w:r>
    </w:p>
    <w:p w14:paraId="57C2C75B" w14:textId="77777777" w:rsidR="007415D3" w:rsidRPr="007415D3" w:rsidRDefault="007415D3" w:rsidP="007415D3">
      <w:pPr>
        <w:bidi/>
        <w:jc w:val="both"/>
        <w:rPr>
          <w:rFonts w:cs="David" w:hint="cs"/>
          <w:rtl/>
        </w:rPr>
      </w:pPr>
    </w:p>
    <w:p w14:paraId="6666D96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2B035F8" w14:textId="77777777" w:rsidR="007415D3" w:rsidRPr="007415D3" w:rsidRDefault="007415D3" w:rsidP="007415D3">
      <w:pPr>
        <w:bidi/>
        <w:jc w:val="both"/>
        <w:rPr>
          <w:rFonts w:cs="David" w:hint="cs"/>
          <w:rtl/>
        </w:rPr>
      </w:pPr>
    </w:p>
    <w:p w14:paraId="0D1318E1" w14:textId="77777777" w:rsidR="007415D3" w:rsidRPr="007415D3" w:rsidRDefault="007415D3" w:rsidP="007415D3">
      <w:pPr>
        <w:bidi/>
        <w:jc w:val="both"/>
        <w:rPr>
          <w:rFonts w:cs="David" w:hint="cs"/>
          <w:rtl/>
        </w:rPr>
      </w:pPr>
      <w:r w:rsidRPr="007415D3">
        <w:rPr>
          <w:rFonts w:cs="David" w:hint="cs"/>
          <w:rtl/>
        </w:rPr>
        <w:tab/>
        <w:t xml:space="preserve">אני חוזר על עמדתי: אסור לפצל את הסעיף הזה מחוק ההסדרים, שכן מדובר בהוראה שמיטיבה עם העם. </w:t>
      </w:r>
    </w:p>
    <w:p w14:paraId="30AE228A" w14:textId="77777777" w:rsidR="007415D3" w:rsidRPr="007415D3" w:rsidRDefault="007415D3" w:rsidP="007415D3">
      <w:pPr>
        <w:bidi/>
        <w:jc w:val="both"/>
        <w:rPr>
          <w:rFonts w:cs="David" w:hint="cs"/>
          <w:rtl/>
        </w:rPr>
      </w:pPr>
    </w:p>
    <w:p w14:paraId="236FE7D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71D150B" w14:textId="77777777" w:rsidR="007415D3" w:rsidRPr="007415D3" w:rsidRDefault="007415D3" w:rsidP="007415D3">
      <w:pPr>
        <w:bidi/>
        <w:jc w:val="both"/>
        <w:rPr>
          <w:rFonts w:cs="David" w:hint="cs"/>
          <w:rtl/>
        </w:rPr>
      </w:pPr>
    </w:p>
    <w:p w14:paraId="51BD11D9" w14:textId="77777777" w:rsidR="007415D3" w:rsidRPr="007415D3" w:rsidRDefault="007415D3" w:rsidP="007415D3">
      <w:pPr>
        <w:bidi/>
        <w:jc w:val="both"/>
        <w:rPr>
          <w:rFonts w:cs="David" w:hint="cs"/>
          <w:rtl/>
        </w:rPr>
      </w:pPr>
      <w:r w:rsidRPr="007415D3">
        <w:rPr>
          <w:rFonts w:cs="David" w:hint="cs"/>
          <w:rtl/>
        </w:rPr>
        <w:tab/>
        <w:t xml:space="preserve">כנראה יש כל מיני עמים. מה שמוצע כאן הוא לבטל חוק שחוקק על-פי הסתייגות שלי במליאת הכנסת, שאמר שהבונוס שניתן לבעל דירה, שהוא כפול משכר המינימום </w:t>
      </w:r>
      <w:r w:rsidRPr="007415D3">
        <w:rPr>
          <w:rFonts w:cs="David"/>
          <w:rtl/>
        </w:rPr>
        <w:t>–</w:t>
      </w:r>
      <w:r w:rsidRPr="007415D3">
        <w:rPr>
          <w:rFonts w:cs="David" w:hint="cs"/>
          <w:rtl/>
        </w:rPr>
        <w:t xml:space="preserve"> חבר הכנסת סער </w:t>
      </w:r>
      <w:r w:rsidRPr="007415D3">
        <w:rPr>
          <w:rFonts w:cs="David"/>
          <w:rtl/>
        </w:rPr>
        <w:t>–</w:t>
      </w:r>
      <w:r w:rsidRPr="007415D3">
        <w:rPr>
          <w:rFonts w:cs="David" w:hint="cs"/>
          <w:rtl/>
        </w:rPr>
        <w:t xml:space="preserve"> עם כל הקואליציה המשותפת והאופוזיציה, כנראה יש מחלוקות מהותיות. </w:t>
      </w:r>
    </w:p>
    <w:p w14:paraId="5D629D47" w14:textId="77777777" w:rsidR="007415D3" w:rsidRPr="007415D3" w:rsidRDefault="007415D3" w:rsidP="007415D3">
      <w:pPr>
        <w:bidi/>
        <w:jc w:val="both"/>
        <w:rPr>
          <w:rFonts w:cs="David" w:hint="cs"/>
          <w:rtl/>
        </w:rPr>
      </w:pPr>
    </w:p>
    <w:p w14:paraId="2B3898C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549673A" w14:textId="77777777" w:rsidR="007415D3" w:rsidRPr="007415D3" w:rsidRDefault="007415D3" w:rsidP="007415D3">
      <w:pPr>
        <w:bidi/>
        <w:jc w:val="both"/>
        <w:rPr>
          <w:rFonts w:cs="David" w:hint="cs"/>
          <w:rtl/>
        </w:rPr>
      </w:pPr>
    </w:p>
    <w:p w14:paraId="5C09F59C" w14:textId="77777777" w:rsidR="007415D3" w:rsidRPr="007415D3" w:rsidRDefault="007415D3" w:rsidP="007415D3">
      <w:pPr>
        <w:bidi/>
        <w:jc w:val="both"/>
        <w:rPr>
          <w:rFonts w:cs="David" w:hint="cs"/>
          <w:rtl/>
        </w:rPr>
      </w:pPr>
      <w:r w:rsidRPr="007415D3">
        <w:rPr>
          <w:rFonts w:cs="David" w:hint="cs"/>
          <w:rtl/>
        </w:rPr>
        <w:tab/>
        <w:t xml:space="preserve">זו דעתי. </w:t>
      </w:r>
    </w:p>
    <w:p w14:paraId="05203DD6" w14:textId="77777777" w:rsidR="007415D3" w:rsidRPr="007415D3" w:rsidRDefault="007415D3" w:rsidP="007415D3">
      <w:pPr>
        <w:bidi/>
        <w:jc w:val="both"/>
        <w:rPr>
          <w:rFonts w:cs="David" w:hint="cs"/>
          <w:rtl/>
        </w:rPr>
      </w:pPr>
    </w:p>
    <w:p w14:paraId="40F0FE4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856D056" w14:textId="77777777" w:rsidR="007415D3" w:rsidRPr="007415D3" w:rsidRDefault="007415D3" w:rsidP="007415D3">
      <w:pPr>
        <w:bidi/>
        <w:jc w:val="both"/>
        <w:rPr>
          <w:rFonts w:cs="David" w:hint="cs"/>
          <w:rtl/>
        </w:rPr>
      </w:pPr>
    </w:p>
    <w:p w14:paraId="35837372" w14:textId="77777777" w:rsidR="007415D3" w:rsidRPr="007415D3" w:rsidRDefault="007415D3" w:rsidP="007415D3">
      <w:pPr>
        <w:bidi/>
        <w:jc w:val="both"/>
        <w:rPr>
          <w:rFonts w:cs="David" w:hint="cs"/>
          <w:rtl/>
        </w:rPr>
      </w:pPr>
      <w:r w:rsidRPr="007415D3">
        <w:rPr>
          <w:rFonts w:cs="David" w:hint="cs"/>
          <w:rtl/>
        </w:rPr>
        <w:tab/>
        <w:t xml:space="preserve">אני חושב שהתיקון היה נכון, אני חושב שזה בונוס שאין לו הצדקה. הוא עולה המון. אני יודע שהקואליציה הנוכחית תעביר אותו, כי אנחנו מיטיבים עם העם. את מי דופקים, את מי שמסבירים שאין להם כסף. </w:t>
      </w:r>
    </w:p>
    <w:p w14:paraId="0EF0AE2A" w14:textId="77777777" w:rsidR="007415D3" w:rsidRPr="007415D3" w:rsidRDefault="007415D3" w:rsidP="007415D3">
      <w:pPr>
        <w:bidi/>
        <w:jc w:val="both"/>
        <w:rPr>
          <w:rFonts w:cs="David" w:hint="cs"/>
          <w:rtl/>
        </w:rPr>
      </w:pPr>
    </w:p>
    <w:p w14:paraId="42563B41"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סמדר אלחנני:</w:t>
      </w:r>
    </w:p>
    <w:p w14:paraId="012BF6B9" w14:textId="77777777" w:rsidR="007415D3" w:rsidRPr="007415D3" w:rsidRDefault="007415D3" w:rsidP="007415D3">
      <w:pPr>
        <w:bidi/>
        <w:jc w:val="both"/>
        <w:rPr>
          <w:rFonts w:cs="David" w:hint="cs"/>
          <w:rtl/>
        </w:rPr>
      </w:pPr>
    </w:p>
    <w:p w14:paraId="0EA4BCF9" w14:textId="77777777" w:rsidR="007415D3" w:rsidRPr="007415D3" w:rsidRDefault="007415D3" w:rsidP="007415D3">
      <w:pPr>
        <w:bidi/>
        <w:jc w:val="both"/>
        <w:rPr>
          <w:rFonts w:cs="David" w:hint="cs"/>
          <w:rtl/>
        </w:rPr>
      </w:pPr>
      <w:r w:rsidRPr="007415D3">
        <w:rPr>
          <w:rFonts w:cs="David" w:hint="cs"/>
          <w:rtl/>
        </w:rPr>
        <w:tab/>
        <w:t xml:space="preserve">אני רוצה להעיר: על כל דבר שזז או עומד במדינת ישראל יש היום מס </w:t>
      </w:r>
      <w:r w:rsidRPr="007415D3">
        <w:rPr>
          <w:rFonts w:cs="David"/>
          <w:rtl/>
        </w:rPr>
        <w:t>–</w:t>
      </w:r>
      <w:r w:rsidRPr="007415D3">
        <w:rPr>
          <w:rFonts w:cs="David" w:hint="cs"/>
          <w:rtl/>
        </w:rPr>
        <w:t xml:space="preserve"> על ריבית, על רווחי הון.</w:t>
      </w:r>
    </w:p>
    <w:p w14:paraId="60F264EA" w14:textId="77777777" w:rsidR="007415D3" w:rsidRPr="007415D3" w:rsidRDefault="007415D3" w:rsidP="007415D3">
      <w:pPr>
        <w:bidi/>
        <w:jc w:val="both"/>
        <w:rPr>
          <w:rFonts w:cs="David" w:hint="cs"/>
          <w:rtl/>
        </w:rPr>
      </w:pPr>
    </w:p>
    <w:p w14:paraId="4E163CC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626D006" w14:textId="77777777" w:rsidR="007415D3" w:rsidRPr="007415D3" w:rsidRDefault="007415D3" w:rsidP="007415D3">
      <w:pPr>
        <w:bidi/>
        <w:jc w:val="both"/>
        <w:rPr>
          <w:rFonts w:cs="David" w:hint="cs"/>
          <w:rtl/>
        </w:rPr>
      </w:pPr>
    </w:p>
    <w:p w14:paraId="5A074A53" w14:textId="77777777" w:rsidR="007415D3" w:rsidRPr="007415D3" w:rsidRDefault="007415D3" w:rsidP="007415D3">
      <w:pPr>
        <w:bidi/>
        <w:jc w:val="both"/>
        <w:rPr>
          <w:rFonts w:cs="David" w:hint="cs"/>
          <w:rtl/>
        </w:rPr>
      </w:pPr>
      <w:r w:rsidRPr="007415D3">
        <w:rPr>
          <w:rFonts w:cs="David" w:hint="cs"/>
          <w:rtl/>
        </w:rPr>
        <w:tab/>
        <w:t xml:space="preserve">זה לא דיון מהותי, סליחה. </w:t>
      </w:r>
    </w:p>
    <w:p w14:paraId="64BB2B51" w14:textId="77777777" w:rsidR="007415D3" w:rsidRPr="007415D3" w:rsidRDefault="007415D3" w:rsidP="007415D3">
      <w:pPr>
        <w:bidi/>
        <w:jc w:val="both"/>
        <w:rPr>
          <w:rFonts w:cs="David" w:hint="cs"/>
          <w:rtl/>
        </w:rPr>
      </w:pPr>
    </w:p>
    <w:p w14:paraId="7B79A21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44CE44B" w14:textId="77777777" w:rsidR="007415D3" w:rsidRPr="007415D3" w:rsidRDefault="007415D3" w:rsidP="007415D3">
      <w:pPr>
        <w:bidi/>
        <w:jc w:val="both"/>
        <w:rPr>
          <w:rFonts w:cs="David" w:hint="cs"/>
          <w:rtl/>
        </w:rPr>
      </w:pPr>
      <w:r w:rsidRPr="007415D3">
        <w:rPr>
          <w:rFonts w:cs="David" w:hint="cs"/>
          <w:rtl/>
        </w:rPr>
        <w:tab/>
      </w:r>
    </w:p>
    <w:p w14:paraId="14DEB5BD" w14:textId="77777777" w:rsidR="007415D3" w:rsidRPr="007415D3" w:rsidRDefault="007415D3" w:rsidP="007415D3">
      <w:pPr>
        <w:bidi/>
        <w:jc w:val="both"/>
        <w:rPr>
          <w:rFonts w:cs="David" w:hint="cs"/>
          <w:rtl/>
        </w:rPr>
      </w:pPr>
      <w:r w:rsidRPr="007415D3">
        <w:rPr>
          <w:rFonts w:cs="David" w:hint="cs"/>
          <w:rtl/>
        </w:rPr>
        <w:tab/>
        <w:t xml:space="preserve">היות שנאמר שזה מיטיב עם העם, אז הסברתי. אגב, זה נפל בלילה, כשלא שמתם לב, בממשלה שלכם, נגדכם. תראו איך הגלגל מסתובב. </w:t>
      </w:r>
    </w:p>
    <w:p w14:paraId="3EEED8BF" w14:textId="77777777" w:rsidR="007415D3" w:rsidRPr="007415D3" w:rsidRDefault="007415D3" w:rsidP="007415D3">
      <w:pPr>
        <w:bidi/>
        <w:jc w:val="both"/>
        <w:rPr>
          <w:rFonts w:cs="David" w:hint="cs"/>
          <w:rtl/>
        </w:rPr>
      </w:pPr>
    </w:p>
    <w:p w14:paraId="6BFDDCFE" w14:textId="77777777" w:rsidR="007415D3" w:rsidRPr="007415D3" w:rsidRDefault="007415D3" w:rsidP="007415D3">
      <w:pPr>
        <w:bidi/>
        <w:jc w:val="both"/>
        <w:rPr>
          <w:rFonts w:cs="David" w:hint="cs"/>
          <w:rtl/>
        </w:rPr>
      </w:pPr>
      <w:r w:rsidRPr="007415D3">
        <w:rPr>
          <w:rFonts w:cs="David" w:hint="cs"/>
          <w:u w:val="single"/>
          <w:rtl/>
        </w:rPr>
        <w:t>ראובן ריבלין:</w:t>
      </w:r>
    </w:p>
    <w:p w14:paraId="0513F2AA" w14:textId="77777777" w:rsidR="007415D3" w:rsidRPr="007415D3" w:rsidRDefault="007415D3" w:rsidP="007415D3">
      <w:pPr>
        <w:bidi/>
        <w:jc w:val="both"/>
        <w:rPr>
          <w:rFonts w:cs="David" w:hint="cs"/>
          <w:rtl/>
        </w:rPr>
      </w:pPr>
    </w:p>
    <w:p w14:paraId="695116EF" w14:textId="77777777" w:rsidR="007415D3" w:rsidRPr="007415D3" w:rsidRDefault="007415D3" w:rsidP="007415D3">
      <w:pPr>
        <w:bidi/>
        <w:jc w:val="both"/>
        <w:rPr>
          <w:rFonts w:cs="David" w:hint="cs"/>
          <w:rtl/>
        </w:rPr>
      </w:pPr>
      <w:r w:rsidRPr="007415D3">
        <w:rPr>
          <w:rFonts w:cs="David" w:hint="cs"/>
          <w:rtl/>
        </w:rPr>
        <w:tab/>
        <w:t xml:space="preserve">זה הדבר היחיד שעבר באותו לילה. </w:t>
      </w:r>
    </w:p>
    <w:p w14:paraId="66E9AAFC" w14:textId="77777777" w:rsidR="007415D3" w:rsidRPr="007415D3" w:rsidRDefault="007415D3" w:rsidP="007415D3">
      <w:pPr>
        <w:bidi/>
        <w:jc w:val="both"/>
        <w:rPr>
          <w:rFonts w:cs="David" w:hint="cs"/>
          <w:rtl/>
        </w:rPr>
      </w:pPr>
    </w:p>
    <w:p w14:paraId="2D516F6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82C4EF6" w14:textId="77777777" w:rsidR="007415D3" w:rsidRPr="007415D3" w:rsidRDefault="007415D3" w:rsidP="007415D3">
      <w:pPr>
        <w:bidi/>
        <w:jc w:val="both"/>
        <w:rPr>
          <w:rFonts w:cs="David" w:hint="cs"/>
          <w:rtl/>
        </w:rPr>
      </w:pPr>
    </w:p>
    <w:p w14:paraId="46DE0D35" w14:textId="77777777" w:rsidR="007415D3" w:rsidRPr="007415D3" w:rsidRDefault="007415D3" w:rsidP="007415D3">
      <w:pPr>
        <w:bidi/>
        <w:jc w:val="both"/>
        <w:rPr>
          <w:rFonts w:cs="David" w:hint="cs"/>
          <w:rtl/>
        </w:rPr>
      </w:pPr>
      <w:r w:rsidRPr="007415D3">
        <w:rPr>
          <w:rFonts w:cs="David" w:hint="cs"/>
          <w:rtl/>
        </w:rPr>
        <w:tab/>
        <w:t xml:space="preserve">זו הסתייגות שלי. </w:t>
      </w:r>
    </w:p>
    <w:p w14:paraId="4FAD7BED" w14:textId="77777777" w:rsidR="007415D3" w:rsidRPr="007415D3" w:rsidRDefault="007415D3" w:rsidP="007415D3">
      <w:pPr>
        <w:bidi/>
        <w:jc w:val="both"/>
        <w:rPr>
          <w:rFonts w:cs="David" w:hint="cs"/>
          <w:rtl/>
        </w:rPr>
      </w:pPr>
    </w:p>
    <w:p w14:paraId="4D780C7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183E5A3" w14:textId="77777777" w:rsidR="007415D3" w:rsidRPr="007415D3" w:rsidRDefault="007415D3" w:rsidP="007415D3">
      <w:pPr>
        <w:bidi/>
        <w:jc w:val="both"/>
        <w:rPr>
          <w:rFonts w:cs="David" w:hint="cs"/>
          <w:rtl/>
        </w:rPr>
      </w:pPr>
    </w:p>
    <w:p w14:paraId="0C0D69F9" w14:textId="77777777" w:rsidR="007415D3" w:rsidRPr="007415D3" w:rsidRDefault="007415D3" w:rsidP="007415D3">
      <w:pPr>
        <w:bidi/>
        <w:jc w:val="both"/>
        <w:rPr>
          <w:rFonts w:cs="David" w:hint="cs"/>
          <w:rtl/>
        </w:rPr>
      </w:pPr>
      <w:r w:rsidRPr="007415D3">
        <w:rPr>
          <w:rFonts w:cs="David" w:hint="cs"/>
          <w:rtl/>
        </w:rPr>
        <w:tab/>
        <w:t>אז עשית דבר טוב, מה אתה רוצה.</w:t>
      </w:r>
    </w:p>
    <w:p w14:paraId="79A71B11" w14:textId="77777777" w:rsidR="007415D3" w:rsidRPr="007415D3" w:rsidRDefault="007415D3" w:rsidP="007415D3">
      <w:pPr>
        <w:bidi/>
        <w:jc w:val="both"/>
        <w:rPr>
          <w:rFonts w:cs="David" w:hint="cs"/>
          <w:rtl/>
        </w:rPr>
      </w:pPr>
    </w:p>
    <w:p w14:paraId="1AC6626D" w14:textId="77777777" w:rsidR="007415D3" w:rsidRPr="007415D3" w:rsidRDefault="007415D3" w:rsidP="007415D3">
      <w:pPr>
        <w:bidi/>
        <w:jc w:val="both"/>
        <w:rPr>
          <w:rFonts w:cs="David" w:hint="cs"/>
          <w:u w:val="single"/>
          <w:rtl/>
        </w:rPr>
      </w:pPr>
      <w:r w:rsidRPr="007415D3">
        <w:rPr>
          <w:rFonts w:cs="David" w:hint="cs"/>
          <w:u w:val="single"/>
          <w:rtl/>
        </w:rPr>
        <w:t>סמדר אלחנני:</w:t>
      </w:r>
    </w:p>
    <w:p w14:paraId="47BA9DD4" w14:textId="77777777" w:rsidR="007415D3" w:rsidRPr="007415D3" w:rsidRDefault="007415D3" w:rsidP="007415D3">
      <w:pPr>
        <w:bidi/>
        <w:jc w:val="both"/>
        <w:rPr>
          <w:rFonts w:cs="David" w:hint="cs"/>
          <w:rtl/>
        </w:rPr>
      </w:pPr>
    </w:p>
    <w:p w14:paraId="5D45AAA0" w14:textId="77777777" w:rsidR="007415D3" w:rsidRPr="007415D3" w:rsidRDefault="007415D3" w:rsidP="007415D3">
      <w:pPr>
        <w:bidi/>
        <w:jc w:val="both"/>
        <w:rPr>
          <w:rFonts w:cs="David" w:hint="cs"/>
          <w:rtl/>
        </w:rPr>
      </w:pPr>
      <w:r w:rsidRPr="007415D3">
        <w:rPr>
          <w:rFonts w:cs="David" w:hint="cs"/>
          <w:rtl/>
        </w:rPr>
        <w:tab/>
        <w:t xml:space="preserve">כל דבר בארץ חייב במס. וזאת הוצאה שמציעים שגם היא תחויב במס. </w:t>
      </w:r>
    </w:p>
    <w:p w14:paraId="54AFA972" w14:textId="77777777" w:rsidR="007415D3" w:rsidRPr="007415D3" w:rsidRDefault="007415D3" w:rsidP="007415D3">
      <w:pPr>
        <w:bidi/>
        <w:jc w:val="both"/>
        <w:rPr>
          <w:rFonts w:cs="David" w:hint="cs"/>
          <w:rtl/>
        </w:rPr>
      </w:pPr>
    </w:p>
    <w:p w14:paraId="720454C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B353262" w14:textId="77777777" w:rsidR="007415D3" w:rsidRPr="007415D3" w:rsidRDefault="007415D3" w:rsidP="007415D3">
      <w:pPr>
        <w:bidi/>
        <w:jc w:val="both"/>
        <w:rPr>
          <w:rFonts w:cs="David" w:hint="cs"/>
          <w:rtl/>
        </w:rPr>
      </w:pPr>
    </w:p>
    <w:p w14:paraId="32DA9638" w14:textId="77777777" w:rsidR="007415D3" w:rsidRPr="007415D3" w:rsidRDefault="007415D3" w:rsidP="007415D3">
      <w:pPr>
        <w:bidi/>
        <w:jc w:val="both"/>
        <w:rPr>
          <w:rFonts w:cs="David" w:hint="cs"/>
          <w:rtl/>
        </w:rPr>
      </w:pPr>
      <w:r w:rsidRPr="007415D3">
        <w:rPr>
          <w:rFonts w:cs="David" w:hint="cs"/>
          <w:rtl/>
        </w:rPr>
        <w:tab/>
        <w:t xml:space="preserve">עמדת הממשלה היא להשאיר את הסעיף בחוק ההסדרים. אני עוברת להצבעה. מי בעד להשאיר את הסעיף במסגרת חוק ההסדרים. </w:t>
      </w:r>
    </w:p>
    <w:p w14:paraId="06C1BA2A" w14:textId="77777777" w:rsidR="007415D3" w:rsidRPr="007415D3" w:rsidRDefault="007415D3" w:rsidP="007415D3">
      <w:pPr>
        <w:bidi/>
        <w:jc w:val="both"/>
        <w:rPr>
          <w:rFonts w:cs="David" w:hint="cs"/>
          <w:rtl/>
        </w:rPr>
      </w:pPr>
    </w:p>
    <w:p w14:paraId="510F8C3D" w14:textId="77777777" w:rsidR="007415D3" w:rsidRPr="007415D3" w:rsidRDefault="007415D3" w:rsidP="007415D3">
      <w:pPr>
        <w:bidi/>
        <w:jc w:val="both"/>
        <w:rPr>
          <w:rFonts w:cs="David" w:hint="cs"/>
          <w:rtl/>
        </w:rPr>
      </w:pPr>
      <w:r w:rsidRPr="007415D3">
        <w:rPr>
          <w:rFonts w:cs="David" w:hint="cs"/>
          <w:rtl/>
        </w:rPr>
        <w:t>ה צ ב ע ה</w:t>
      </w:r>
    </w:p>
    <w:p w14:paraId="5C83D5BA" w14:textId="77777777" w:rsidR="007415D3" w:rsidRPr="007415D3" w:rsidRDefault="007415D3" w:rsidP="007415D3">
      <w:pPr>
        <w:bidi/>
        <w:jc w:val="both"/>
        <w:rPr>
          <w:rFonts w:cs="David" w:hint="cs"/>
          <w:rtl/>
        </w:rPr>
      </w:pPr>
    </w:p>
    <w:p w14:paraId="48AB2B0B"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99F231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1912A20C" w14:textId="77777777" w:rsidR="007415D3" w:rsidRPr="007415D3" w:rsidRDefault="007415D3" w:rsidP="007415D3">
      <w:pPr>
        <w:bidi/>
        <w:jc w:val="both"/>
        <w:rPr>
          <w:rFonts w:cs="David" w:hint="cs"/>
          <w:rtl/>
        </w:rPr>
      </w:pPr>
    </w:p>
    <w:p w14:paraId="7ADF54A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4BFE156" w14:textId="77777777" w:rsidR="007415D3" w:rsidRPr="007415D3" w:rsidRDefault="007415D3" w:rsidP="007415D3">
      <w:pPr>
        <w:bidi/>
        <w:jc w:val="both"/>
        <w:rPr>
          <w:rFonts w:cs="David" w:hint="cs"/>
          <w:rtl/>
        </w:rPr>
      </w:pPr>
    </w:p>
    <w:p w14:paraId="30348985"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w:t>
      </w:r>
    </w:p>
    <w:p w14:paraId="6A8C6EA8" w14:textId="77777777" w:rsidR="007415D3" w:rsidRPr="007415D3" w:rsidRDefault="007415D3" w:rsidP="007415D3">
      <w:pPr>
        <w:bidi/>
        <w:jc w:val="both"/>
        <w:rPr>
          <w:rFonts w:cs="David" w:hint="cs"/>
          <w:rtl/>
        </w:rPr>
      </w:pPr>
    </w:p>
    <w:p w14:paraId="287E1DD7"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94B8FC9" w14:textId="77777777" w:rsidR="007415D3" w:rsidRPr="007415D3" w:rsidRDefault="007415D3" w:rsidP="007415D3">
      <w:pPr>
        <w:bidi/>
        <w:jc w:val="both"/>
        <w:rPr>
          <w:rFonts w:cs="David" w:hint="cs"/>
          <w:rtl/>
        </w:rPr>
      </w:pPr>
      <w:r w:rsidRPr="007415D3">
        <w:rPr>
          <w:rFonts w:cs="David" w:hint="cs"/>
          <w:rtl/>
        </w:rPr>
        <w:tab/>
      </w:r>
    </w:p>
    <w:p w14:paraId="32D7BADB" w14:textId="77777777" w:rsidR="007415D3" w:rsidRPr="007415D3" w:rsidRDefault="007415D3" w:rsidP="007415D3">
      <w:pPr>
        <w:bidi/>
        <w:jc w:val="both"/>
        <w:rPr>
          <w:rFonts w:cs="David" w:hint="cs"/>
          <w:rtl/>
        </w:rPr>
      </w:pPr>
      <w:r w:rsidRPr="007415D3">
        <w:rPr>
          <w:rFonts w:cs="David" w:hint="cs"/>
          <w:rtl/>
        </w:rPr>
        <w:tab/>
        <w:t xml:space="preserve">מרגי, רק שתדע, לאלו שזו הדירה שלהם, אין מס. הם פטורים ממס ממילא. כל הסיפורים האלה, זה למי שלמעלה. </w:t>
      </w:r>
    </w:p>
    <w:p w14:paraId="19283D2D" w14:textId="77777777" w:rsidR="007415D3" w:rsidRPr="007415D3" w:rsidRDefault="007415D3" w:rsidP="007415D3">
      <w:pPr>
        <w:bidi/>
        <w:jc w:val="both"/>
        <w:rPr>
          <w:rFonts w:cs="David" w:hint="cs"/>
          <w:rtl/>
        </w:rPr>
      </w:pPr>
    </w:p>
    <w:p w14:paraId="37BFA41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E07D24A" w14:textId="77777777" w:rsidR="007415D3" w:rsidRPr="007415D3" w:rsidRDefault="007415D3" w:rsidP="007415D3">
      <w:pPr>
        <w:bidi/>
        <w:jc w:val="both"/>
        <w:rPr>
          <w:rFonts w:cs="David" w:hint="cs"/>
          <w:rtl/>
        </w:rPr>
      </w:pPr>
    </w:p>
    <w:p w14:paraId="1D1B2DFD" w14:textId="77777777" w:rsidR="007415D3" w:rsidRPr="007415D3" w:rsidRDefault="007415D3" w:rsidP="007415D3">
      <w:pPr>
        <w:bidi/>
        <w:jc w:val="both"/>
        <w:rPr>
          <w:rFonts w:cs="David" w:hint="cs"/>
          <w:rtl/>
        </w:rPr>
      </w:pPr>
      <w:r w:rsidRPr="007415D3">
        <w:rPr>
          <w:rFonts w:cs="David" w:hint="cs"/>
          <w:rtl/>
        </w:rPr>
        <w:tab/>
        <w:t xml:space="preserve">חבר הכנסת אורון, אתה מפריע לי. סעיף 34. תיקון חוק התכנית להבראת כלכלת ישראל (תיקוני חקיקה להשגת יעדי התקציב והמדיניות הכלכלית לשנת הכספים 2003 ו-2004), התשס"ג-2003. העלאת ההיטל על עובדים זרים החל בשנת 2007 ואילך מ-8% ל-18%, החל ב-1.1.2007.  עמדת הממשלה </w:t>
      </w:r>
      <w:r w:rsidRPr="007415D3">
        <w:rPr>
          <w:rFonts w:cs="David"/>
          <w:rtl/>
        </w:rPr>
        <w:t>–</w:t>
      </w:r>
      <w:r w:rsidRPr="007415D3">
        <w:rPr>
          <w:rFonts w:cs="David" w:hint="cs"/>
          <w:rtl/>
        </w:rPr>
        <w:t xml:space="preserve"> להשאיר את זה במסגרת חוק ההסדרים. </w:t>
      </w:r>
    </w:p>
    <w:p w14:paraId="36BFF2DD" w14:textId="77777777" w:rsidR="007415D3" w:rsidRPr="007415D3" w:rsidRDefault="007415D3" w:rsidP="007415D3">
      <w:pPr>
        <w:bidi/>
        <w:ind w:firstLine="720"/>
        <w:jc w:val="both"/>
        <w:rPr>
          <w:rFonts w:cs="David" w:hint="cs"/>
          <w:rtl/>
        </w:rPr>
      </w:pPr>
    </w:p>
    <w:p w14:paraId="7CD4EBB6"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0F63A6BF" w14:textId="77777777" w:rsidR="007415D3" w:rsidRPr="007415D3" w:rsidRDefault="007415D3" w:rsidP="007415D3">
      <w:pPr>
        <w:bidi/>
        <w:jc w:val="both"/>
        <w:rPr>
          <w:rFonts w:cs="David" w:hint="cs"/>
          <w:rtl/>
        </w:rPr>
      </w:pPr>
    </w:p>
    <w:p w14:paraId="7D00AA26"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D8C7FEC"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2144DFD" w14:textId="77777777" w:rsidR="007415D3" w:rsidRPr="007415D3" w:rsidRDefault="007415D3" w:rsidP="007415D3">
      <w:pPr>
        <w:bidi/>
        <w:jc w:val="both"/>
        <w:rPr>
          <w:rFonts w:cs="David" w:hint="cs"/>
          <w:rtl/>
        </w:rPr>
      </w:pPr>
    </w:p>
    <w:p w14:paraId="5000A0C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325B3A9" w14:textId="77777777" w:rsidR="007415D3" w:rsidRPr="007415D3" w:rsidRDefault="007415D3" w:rsidP="007415D3">
      <w:pPr>
        <w:bidi/>
        <w:jc w:val="both"/>
        <w:rPr>
          <w:rFonts w:cs="David" w:hint="cs"/>
          <w:rtl/>
        </w:rPr>
      </w:pPr>
    </w:p>
    <w:p w14:paraId="186A3669" w14:textId="77777777" w:rsidR="007415D3" w:rsidRPr="007415D3" w:rsidRDefault="007415D3" w:rsidP="007415D3">
      <w:pPr>
        <w:bidi/>
        <w:jc w:val="both"/>
        <w:rPr>
          <w:rFonts w:cs="David" w:hint="cs"/>
          <w:rtl/>
        </w:rPr>
      </w:pPr>
      <w:r w:rsidRPr="007415D3">
        <w:rPr>
          <w:rFonts w:cs="David" w:hint="cs"/>
          <w:rtl/>
        </w:rPr>
        <w:tab/>
        <w:t>הצעת החוק נשארת במסגרת חוק ההסדרים. סעיף 35. תיקון חוק מס קנייה (טובין ושירותים), התשי"ב-19592. הסמכת שר האוצר לקבוע את תשלום המס על סיגריות לפי מחיר המכירה שבין הסיטונאי לקמעונאי.  מי בעד להשאיר את זה במסגרת חוק ההסדרים?</w:t>
      </w:r>
    </w:p>
    <w:p w14:paraId="3DB60FB8" w14:textId="77777777" w:rsidR="007415D3" w:rsidRPr="007415D3" w:rsidRDefault="007415D3" w:rsidP="007415D3">
      <w:pPr>
        <w:bidi/>
        <w:jc w:val="both"/>
        <w:rPr>
          <w:rFonts w:cs="David" w:hint="cs"/>
          <w:rtl/>
        </w:rPr>
      </w:pPr>
    </w:p>
    <w:p w14:paraId="0C85DAD1" w14:textId="77777777" w:rsidR="007415D3" w:rsidRPr="007415D3" w:rsidRDefault="007415D3" w:rsidP="007415D3">
      <w:pPr>
        <w:bidi/>
        <w:jc w:val="both"/>
        <w:rPr>
          <w:rFonts w:cs="David" w:hint="cs"/>
          <w:rtl/>
        </w:rPr>
      </w:pPr>
      <w:r w:rsidRPr="007415D3">
        <w:rPr>
          <w:rFonts w:cs="David" w:hint="cs"/>
          <w:rtl/>
        </w:rPr>
        <w:t>ה צ ב ע ה</w:t>
      </w:r>
    </w:p>
    <w:p w14:paraId="062836A8" w14:textId="77777777" w:rsidR="007415D3" w:rsidRPr="007415D3" w:rsidRDefault="007415D3" w:rsidP="007415D3">
      <w:pPr>
        <w:bidi/>
        <w:jc w:val="both"/>
        <w:rPr>
          <w:rFonts w:cs="David" w:hint="cs"/>
          <w:rtl/>
        </w:rPr>
      </w:pPr>
    </w:p>
    <w:p w14:paraId="4FC57D62"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667F4D6"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D28A696" w14:textId="77777777" w:rsidR="007415D3" w:rsidRPr="007415D3" w:rsidRDefault="007415D3" w:rsidP="007415D3">
      <w:pPr>
        <w:bidi/>
        <w:jc w:val="both"/>
        <w:rPr>
          <w:rFonts w:cs="David" w:hint="cs"/>
          <w:rtl/>
        </w:rPr>
      </w:pPr>
    </w:p>
    <w:p w14:paraId="5B8B911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44A464C" w14:textId="77777777" w:rsidR="007415D3" w:rsidRPr="007415D3" w:rsidRDefault="007415D3" w:rsidP="007415D3">
      <w:pPr>
        <w:bidi/>
        <w:jc w:val="both"/>
        <w:rPr>
          <w:rFonts w:cs="David" w:hint="cs"/>
          <w:rtl/>
        </w:rPr>
      </w:pPr>
    </w:p>
    <w:p w14:paraId="00779FC4" w14:textId="77777777" w:rsidR="007415D3" w:rsidRPr="007415D3" w:rsidRDefault="007415D3" w:rsidP="007415D3">
      <w:pPr>
        <w:bidi/>
        <w:jc w:val="both"/>
        <w:rPr>
          <w:rFonts w:cs="David" w:hint="cs"/>
          <w:rtl/>
        </w:rPr>
      </w:pPr>
      <w:r w:rsidRPr="007415D3">
        <w:rPr>
          <w:rFonts w:cs="David" w:hint="cs"/>
          <w:rtl/>
        </w:rPr>
        <w:tab/>
        <w:t xml:space="preserve">החוק נשאר במסגרת חוק ההסדרים. </w:t>
      </w:r>
    </w:p>
    <w:p w14:paraId="0838C0A1" w14:textId="77777777" w:rsidR="007415D3" w:rsidRPr="007415D3" w:rsidRDefault="007415D3" w:rsidP="007415D3">
      <w:pPr>
        <w:bidi/>
        <w:jc w:val="both"/>
        <w:rPr>
          <w:rFonts w:cs="David" w:hint="cs"/>
          <w:rtl/>
        </w:rPr>
      </w:pPr>
    </w:p>
    <w:p w14:paraId="04428A3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7BD98B8" w14:textId="77777777" w:rsidR="007415D3" w:rsidRPr="007415D3" w:rsidRDefault="007415D3" w:rsidP="007415D3">
      <w:pPr>
        <w:bidi/>
        <w:jc w:val="both"/>
        <w:rPr>
          <w:rFonts w:cs="David" w:hint="cs"/>
          <w:rtl/>
        </w:rPr>
      </w:pPr>
    </w:p>
    <w:p w14:paraId="0F988B2C" w14:textId="77777777" w:rsidR="007415D3" w:rsidRPr="007415D3" w:rsidRDefault="007415D3" w:rsidP="007415D3">
      <w:pPr>
        <w:bidi/>
        <w:jc w:val="both"/>
        <w:rPr>
          <w:rFonts w:cs="David" w:hint="cs"/>
          <w:rtl/>
        </w:rPr>
      </w:pPr>
      <w:r w:rsidRPr="007415D3">
        <w:rPr>
          <w:rFonts w:cs="David" w:hint="cs"/>
          <w:rtl/>
        </w:rPr>
        <w:tab/>
        <w:t>אפשר להצביע על כל הסעיפים עד סעיף 39?</w:t>
      </w:r>
    </w:p>
    <w:p w14:paraId="6A1FDB47" w14:textId="77777777" w:rsidR="007415D3" w:rsidRPr="007415D3" w:rsidRDefault="007415D3" w:rsidP="007415D3">
      <w:pPr>
        <w:bidi/>
        <w:jc w:val="both"/>
        <w:rPr>
          <w:rFonts w:cs="David" w:hint="cs"/>
          <w:rtl/>
        </w:rPr>
      </w:pPr>
    </w:p>
    <w:p w14:paraId="632C3581"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320D7E04" w14:textId="77777777" w:rsidR="007415D3" w:rsidRPr="007415D3" w:rsidRDefault="007415D3" w:rsidP="007415D3">
      <w:pPr>
        <w:bidi/>
        <w:jc w:val="both"/>
        <w:rPr>
          <w:rFonts w:cs="David" w:hint="cs"/>
          <w:rtl/>
        </w:rPr>
      </w:pPr>
    </w:p>
    <w:p w14:paraId="4AA8255C" w14:textId="77777777" w:rsidR="007415D3" w:rsidRPr="007415D3" w:rsidRDefault="007415D3" w:rsidP="007415D3">
      <w:pPr>
        <w:bidi/>
        <w:jc w:val="both"/>
        <w:rPr>
          <w:rFonts w:cs="David" w:hint="cs"/>
          <w:rtl/>
        </w:rPr>
      </w:pPr>
      <w:r w:rsidRPr="007415D3">
        <w:rPr>
          <w:rFonts w:cs="David" w:hint="cs"/>
          <w:rtl/>
        </w:rPr>
        <w:tab/>
        <w:t xml:space="preserve">לא, אני מתנגדת. </w:t>
      </w:r>
    </w:p>
    <w:p w14:paraId="2FAE2652" w14:textId="77777777" w:rsidR="007415D3" w:rsidRPr="007415D3" w:rsidRDefault="007415D3" w:rsidP="007415D3">
      <w:pPr>
        <w:bidi/>
        <w:jc w:val="both"/>
        <w:rPr>
          <w:rFonts w:cs="David" w:hint="cs"/>
          <w:rtl/>
        </w:rPr>
      </w:pPr>
    </w:p>
    <w:p w14:paraId="4700E0D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7BE9C22" w14:textId="77777777" w:rsidR="007415D3" w:rsidRPr="007415D3" w:rsidRDefault="007415D3" w:rsidP="007415D3">
      <w:pPr>
        <w:bidi/>
        <w:jc w:val="both"/>
        <w:rPr>
          <w:rFonts w:cs="David" w:hint="cs"/>
          <w:rtl/>
        </w:rPr>
      </w:pPr>
    </w:p>
    <w:p w14:paraId="367879C7" w14:textId="77777777" w:rsidR="007415D3" w:rsidRPr="007415D3" w:rsidRDefault="007415D3" w:rsidP="007415D3">
      <w:pPr>
        <w:bidi/>
        <w:jc w:val="both"/>
        <w:rPr>
          <w:rFonts w:cs="David" w:hint="cs"/>
          <w:rtl/>
        </w:rPr>
      </w:pPr>
      <w:r w:rsidRPr="007415D3">
        <w:rPr>
          <w:rFonts w:cs="David" w:hint="cs"/>
          <w:rtl/>
        </w:rPr>
        <w:tab/>
        <w:t xml:space="preserve">גדעון? לא. אני עוברת לסעיפים 37-36, בעמ' 16-15: תיקון חוק מס ערך מוסף, התשל"ו-1975. תיקון חוק הבלו על דלק, התשי"ח-1958. הסמכת שר האוצר להורות על מקומות הכנסה והוצאה של דלק וטובין. כמו כן, הסמכת מנהל רשות המסים להטיל עיצום כספים בגובה הבלו על דלק שהוכנס או שהוצא שלא על-פי ההוראות שקבע שר האוצר. עמדת הממשלה: להשאיר את זה במסגרת חוק ההסדרים. </w:t>
      </w:r>
    </w:p>
    <w:p w14:paraId="46E48E53" w14:textId="77777777" w:rsidR="007415D3" w:rsidRPr="007415D3" w:rsidRDefault="007415D3" w:rsidP="007415D3">
      <w:pPr>
        <w:bidi/>
        <w:jc w:val="both"/>
        <w:rPr>
          <w:rFonts w:cs="David" w:hint="cs"/>
          <w:rtl/>
        </w:rPr>
      </w:pPr>
    </w:p>
    <w:p w14:paraId="4934E77C" w14:textId="77777777" w:rsidR="007415D3" w:rsidRPr="007415D3" w:rsidRDefault="007415D3" w:rsidP="007415D3">
      <w:pPr>
        <w:bidi/>
        <w:jc w:val="both"/>
        <w:rPr>
          <w:rFonts w:cs="David" w:hint="cs"/>
          <w:rtl/>
        </w:rPr>
      </w:pPr>
      <w:r w:rsidRPr="007415D3">
        <w:rPr>
          <w:rFonts w:cs="David" w:hint="cs"/>
          <w:rtl/>
        </w:rPr>
        <w:t>ה צ ב ע ה</w:t>
      </w:r>
    </w:p>
    <w:p w14:paraId="0DA15804" w14:textId="77777777" w:rsidR="007415D3" w:rsidRPr="007415D3" w:rsidRDefault="007415D3" w:rsidP="007415D3">
      <w:pPr>
        <w:bidi/>
        <w:jc w:val="both"/>
        <w:rPr>
          <w:rFonts w:cs="David" w:hint="cs"/>
          <w:rtl/>
        </w:rPr>
      </w:pPr>
    </w:p>
    <w:p w14:paraId="01BA4E6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35D5FD6"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10327FF8" w14:textId="77777777" w:rsidR="007415D3" w:rsidRPr="007415D3" w:rsidRDefault="007415D3" w:rsidP="007415D3">
      <w:pPr>
        <w:bidi/>
        <w:jc w:val="both"/>
        <w:rPr>
          <w:rFonts w:cs="David" w:hint="cs"/>
          <w:rtl/>
        </w:rPr>
      </w:pPr>
    </w:p>
    <w:p w14:paraId="7C6414CC" w14:textId="77777777" w:rsidR="007415D3" w:rsidRPr="007415D3" w:rsidRDefault="007415D3" w:rsidP="007415D3">
      <w:pPr>
        <w:bidi/>
        <w:jc w:val="both"/>
        <w:rPr>
          <w:rFonts w:cs="David" w:hint="cs"/>
          <w:rtl/>
        </w:rPr>
      </w:pPr>
    </w:p>
    <w:p w14:paraId="267ECFC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9F677FC" w14:textId="77777777" w:rsidR="007415D3" w:rsidRPr="007415D3" w:rsidRDefault="007415D3" w:rsidP="007415D3">
      <w:pPr>
        <w:bidi/>
        <w:jc w:val="both"/>
        <w:rPr>
          <w:rFonts w:cs="David" w:hint="cs"/>
          <w:rtl/>
        </w:rPr>
      </w:pPr>
    </w:p>
    <w:p w14:paraId="2F65E533"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אני מתחילה לקרוא את סעיף 38. </w:t>
      </w:r>
    </w:p>
    <w:p w14:paraId="7316A985" w14:textId="77777777" w:rsidR="007415D3" w:rsidRPr="007415D3" w:rsidRDefault="007415D3" w:rsidP="007415D3">
      <w:pPr>
        <w:bidi/>
        <w:jc w:val="both"/>
        <w:rPr>
          <w:rFonts w:cs="David" w:hint="cs"/>
          <w:rtl/>
        </w:rPr>
      </w:pPr>
    </w:p>
    <w:p w14:paraId="477244E8"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5CA6036" w14:textId="77777777" w:rsidR="007415D3" w:rsidRPr="007415D3" w:rsidRDefault="007415D3" w:rsidP="007415D3">
      <w:pPr>
        <w:bidi/>
        <w:jc w:val="both"/>
        <w:rPr>
          <w:rFonts w:cs="David" w:hint="cs"/>
          <w:rtl/>
        </w:rPr>
      </w:pPr>
    </w:p>
    <w:p w14:paraId="3FD9A89F" w14:textId="77777777" w:rsidR="007415D3" w:rsidRPr="007415D3" w:rsidRDefault="007415D3" w:rsidP="007415D3">
      <w:pPr>
        <w:bidi/>
        <w:jc w:val="both"/>
        <w:rPr>
          <w:rFonts w:cs="David" w:hint="cs"/>
          <w:rtl/>
        </w:rPr>
      </w:pPr>
      <w:r w:rsidRPr="007415D3">
        <w:rPr>
          <w:rFonts w:cs="David" w:hint="cs"/>
          <w:rtl/>
        </w:rPr>
        <w:tab/>
        <w:t>סליחה, גברתי היושבת-ראש, זה מהיר מדי בשבילי. למשל, עכשיו היה לי מה לומר, אבל עברה שנייה עד שהתעשתי. ממילא ההליך הזה מבזה, בואו נעשה אותו קצת פחות מבזה.</w:t>
      </w:r>
    </w:p>
    <w:p w14:paraId="1C26ADA9" w14:textId="77777777" w:rsidR="007415D3" w:rsidRPr="007415D3" w:rsidRDefault="007415D3" w:rsidP="007415D3">
      <w:pPr>
        <w:bidi/>
        <w:jc w:val="both"/>
        <w:rPr>
          <w:rFonts w:cs="David" w:hint="cs"/>
          <w:rtl/>
        </w:rPr>
      </w:pPr>
    </w:p>
    <w:p w14:paraId="12E0F45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B09FC60" w14:textId="77777777" w:rsidR="007415D3" w:rsidRPr="007415D3" w:rsidRDefault="007415D3" w:rsidP="007415D3">
      <w:pPr>
        <w:bidi/>
        <w:jc w:val="both"/>
        <w:rPr>
          <w:rFonts w:cs="David" w:hint="cs"/>
          <w:rtl/>
        </w:rPr>
      </w:pPr>
    </w:p>
    <w:p w14:paraId="2923E21E" w14:textId="77777777" w:rsidR="007415D3" w:rsidRPr="007415D3" w:rsidRDefault="007415D3" w:rsidP="007415D3">
      <w:pPr>
        <w:bidi/>
        <w:jc w:val="both"/>
        <w:rPr>
          <w:rFonts w:cs="David" w:hint="cs"/>
          <w:rtl/>
        </w:rPr>
      </w:pPr>
      <w:r w:rsidRPr="007415D3">
        <w:rPr>
          <w:rFonts w:cs="David" w:hint="cs"/>
          <w:rtl/>
        </w:rPr>
        <w:tab/>
        <w:t xml:space="preserve">בסדר. אני קוראת את סעיף 38: המס החל על סיווג של עתודה לסיכונים מיוחדים בהון עצמי </w:t>
      </w:r>
      <w:r w:rsidRPr="007415D3">
        <w:rPr>
          <w:rFonts w:cs="David"/>
          <w:rtl/>
        </w:rPr>
        <w:t>–</w:t>
      </w:r>
      <w:r w:rsidRPr="007415D3">
        <w:rPr>
          <w:rFonts w:cs="David" w:hint="cs"/>
          <w:rtl/>
        </w:rPr>
        <w:t xml:space="preserve"> הוראת שעה. המפקח על הביטוח אימץ באחרונה תקן בין-לאומי בחשבונאות, ולפיו מקומה של העתודה לסיכונים מיוחדים של מבטחים ישראליים בהון ולא בסעיף התחייבותי. סיווג זה מהווה אירוע מס. בסעיף זה מוצע לפטור ממס 0.17% מהסכום בסיכון הקיים למבטח ישראלי שהיה רשום כעתודה בדוח לשנת 2006. כמו כן, קביעה כי יתרת סכום העתודה לסיכונים מיוחדים תסווג כהון עצמי בשנות המס 2007 עד 2010, והסכום המחולק ימוסה בכל שנה בהתאם.  מי בעד להשאיר את זה במסגרת חוק ההסדרים?</w:t>
      </w:r>
    </w:p>
    <w:p w14:paraId="60A65A4F" w14:textId="77777777" w:rsidR="007415D3" w:rsidRPr="007415D3" w:rsidRDefault="007415D3" w:rsidP="007415D3">
      <w:pPr>
        <w:bidi/>
        <w:jc w:val="both"/>
        <w:rPr>
          <w:rFonts w:cs="David" w:hint="cs"/>
          <w:rtl/>
        </w:rPr>
      </w:pPr>
    </w:p>
    <w:p w14:paraId="68E3787D" w14:textId="77777777" w:rsidR="007415D3" w:rsidRPr="007415D3" w:rsidRDefault="007415D3" w:rsidP="007415D3">
      <w:pPr>
        <w:bidi/>
        <w:jc w:val="both"/>
        <w:rPr>
          <w:rFonts w:cs="David" w:hint="cs"/>
          <w:rtl/>
        </w:rPr>
      </w:pPr>
      <w:r w:rsidRPr="007415D3">
        <w:rPr>
          <w:rFonts w:cs="David" w:hint="cs"/>
          <w:rtl/>
        </w:rPr>
        <w:t>ה צ ב ע ה</w:t>
      </w:r>
    </w:p>
    <w:p w14:paraId="799253E9" w14:textId="77777777" w:rsidR="007415D3" w:rsidRPr="007415D3" w:rsidRDefault="007415D3" w:rsidP="007415D3">
      <w:pPr>
        <w:bidi/>
        <w:jc w:val="both"/>
        <w:rPr>
          <w:rFonts w:cs="David" w:hint="cs"/>
          <w:rtl/>
        </w:rPr>
      </w:pPr>
    </w:p>
    <w:p w14:paraId="7DA9FF3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DAFC3DA"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5AF9864B" w14:textId="77777777" w:rsidR="007415D3" w:rsidRPr="007415D3" w:rsidRDefault="007415D3" w:rsidP="007415D3">
      <w:pPr>
        <w:bidi/>
        <w:jc w:val="both"/>
        <w:rPr>
          <w:rFonts w:cs="David" w:hint="cs"/>
          <w:rtl/>
        </w:rPr>
      </w:pPr>
    </w:p>
    <w:p w14:paraId="31A1CE14"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76B9F26" w14:textId="77777777" w:rsidR="007415D3" w:rsidRPr="007415D3" w:rsidRDefault="007415D3" w:rsidP="007415D3">
      <w:pPr>
        <w:bidi/>
        <w:jc w:val="both"/>
        <w:rPr>
          <w:rFonts w:cs="David" w:hint="cs"/>
          <w:rtl/>
        </w:rPr>
      </w:pPr>
    </w:p>
    <w:p w14:paraId="66C52C06" w14:textId="77777777" w:rsidR="007415D3" w:rsidRPr="007415D3" w:rsidRDefault="007415D3" w:rsidP="007415D3">
      <w:pPr>
        <w:bidi/>
        <w:jc w:val="both"/>
        <w:rPr>
          <w:rFonts w:cs="David" w:hint="cs"/>
          <w:rtl/>
        </w:rPr>
      </w:pPr>
      <w:r w:rsidRPr="007415D3">
        <w:rPr>
          <w:rFonts w:cs="David" w:hint="cs"/>
          <w:rtl/>
        </w:rPr>
        <w:tab/>
        <w:t>זה לא לעניין. תנו רגע לקרוא. אני מכירה את חוק ההסדרים, ובכל זאת אני רוצה שזה ייקרא לאט.</w:t>
      </w:r>
    </w:p>
    <w:p w14:paraId="3536DD5D" w14:textId="77777777" w:rsidR="007415D3" w:rsidRPr="007415D3" w:rsidRDefault="007415D3" w:rsidP="007415D3">
      <w:pPr>
        <w:bidi/>
        <w:jc w:val="both"/>
        <w:rPr>
          <w:rFonts w:cs="David" w:hint="cs"/>
          <w:rtl/>
        </w:rPr>
      </w:pPr>
    </w:p>
    <w:p w14:paraId="14D703F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7BEEF26" w14:textId="77777777" w:rsidR="007415D3" w:rsidRPr="007415D3" w:rsidRDefault="007415D3" w:rsidP="007415D3">
      <w:pPr>
        <w:bidi/>
        <w:jc w:val="both"/>
        <w:rPr>
          <w:rFonts w:cs="David" w:hint="cs"/>
          <w:rtl/>
        </w:rPr>
      </w:pPr>
    </w:p>
    <w:p w14:paraId="12E939EF" w14:textId="77777777" w:rsidR="007415D3" w:rsidRPr="007415D3" w:rsidRDefault="007415D3" w:rsidP="007415D3">
      <w:pPr>
        <w:bidi/>
        <w:jc w:val="both"/>
        <w:rPr>
          <w:rFonts w:cs="David" w:hint="cs"/>
          <w:rtl/>
        </w:rPr>
      </w:pPr>
      <w:r w:rsidRPr="007415D3">
        <w:rPr>
          <w:rFonts w:cs="David" w:hint="cs"/>
          <w:rtl/>
        </w:rPr>
        <w:tab/>
        <w:t>אז אולי את לא מכירה?</w:t>
      </w:r>
    </w:p>
    <w:p w14:paraId="186030FC" w14:textId="77777777" w:rsidR="007415D3" w:rsidRPr="007415D3" w:rsidRDefault="007415D3" w:rsidP="007415D3">
      <w:pPr>
        <w:bidi/>
        <w:jc w:val="both"/>
        <w:rPr>
          <w:rFonts w:cs="David" w:hint="cs"/>
          <w:rtl/>
        </w:rPr>
      </w:pPr>
    </w:p>
    <w:p w14:paraId="3D43FF00"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49A7977" w14:textId="77777777" w:rsidR="007415D3" w:rsidRPr="007415D3" w:rsidRDefault="007415D3" w:rsidP="007415D3">
      <w:pPr>
        <w:bidi/>
        <w:jc w:val="both"/>
        <w:rPr>
          <w:rFonts w:cs="David" w:hint="cs"/>
          <w:rtl/>
        </w:rPr>
      </w:pPr>
    </w:p>
    <w:p w14:paraId="6532BB98" w14:textId="77777777" w:rsidR="007415D3" w:rsidRPr="007415D3" w:rsidRDefault="007415D3" w:rsidP="007415D3">
      <w:pPr>
        <w:bidi/>
        <w:jc w:val="both"/>
        <w:rPr>
          <w:rFonts w:cs="David" w:hint="cs"/>
          <w:rtl/>
        </w:rPr>
      </w:pPr>
      <w:r w:rsidRPr="007415D3">
        <w:rPr>
          <w:rFonts w:cs="David" w:hint="cs"/>
          <w:rtl/>
        </w:rPr>
        <w:tab/>
        <w:t xml:space="preserve">אולי לא מספיק טוב כמו חברים אחרים, אולי קטונתי. </w:t>
      </w:r>
    </w:p>
    <w:p w14:paraId="6653AFAD" w14:textId="77777777" w:rsidR="007415D3" w:rsidRPr="007415D3" w:rsidRDefault="007415D3" w:rsidP="007415D3">
      <w:pPr>
        <w:bidi/>
        <w:jc w:val="both"/>
        <w:rPr>
          <w:rFonts w:cs="David" w:hint="cs"/>
          <w:rtl/>
        </w:rPr>
      </w:pPr>
    </w:p>
    <w:p w14:paraId="33876A8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D0F4982" w14:textId="77777777" w:rsidR="007415D3" w:rsidRPr="007415D3" w:rsidRDefault="007415D3" w:rsidP="007415D3">
      <w:pPr>
        <w:bidi/>
        <w:jc w:val="both"/>
        <w:rPr>
          <w:rFonts w:cs="David" w:hint="cs"/>
          <w:rtl/>
        </w:rPr>
      </w:pPr>
    </w:p>
    <w:p w14:paraId="7E83F975" w14:textId="77777777" w:rsidR="007415D3" w:rsidRPr="007415D3" w:rsidRDefault="007415D3" w:rsidP="007415D3">
      <w:pPr>
        <w:bidi/>
        <w:jc w:val="both"/>
        <w:rPr>
          <w:rFonts w:cs="David" w:hint="cs"/>
          <w:rtl/>
        </w:rPr>
      </w:pPr>
      <w:r w:rsidRPr="007415D3">
        <w:rPr>
          <w:rFonts w:cs="David" w:hint="cs"/>
          <w:rtl/>
        </w:rPr>
        <w:tab/>
        <w:t xml:space="preserve">אני עוברת לפרק ח' </w:t>
      </w:r>
      <w:r w:rsidRPr="007415D3">
        <w:rPr>
          <w:rFonts w:cs="David"/>
          <w:rtl/>
        </w:rPr>
        <w:t>–</w:t>
      </w:r>
      <w:r w:rsidRPr="007415D3">
        <w:rPr>
          <w:rFonts w:cs="David" w:hint="cs"/>
          <w:rtl/>
        </w:rPr>
        <w:t xml:space="preserve"> מסים: גבייה, סעיפים 45-40, בעמ' 16. את אתנו, שלי? אבל קודם לכן, בסעיף 39, תיקון חוק כלי הירייה, התש"ט-1949, כתוב "ראו לעיל סעיף 32(1)".</w:t>
      </w:r>
      <w:r w:rsidRPr="007415D3">
        <w:rPr>
          <w:rFonts w:cs="David" w:hint="cs"/>
        </w:rPr>
        <w:t xml:space="preserve"> </w:t>
      </w:r>
    </w:p>
    <w:p w14:paraId="2805F9D0" w14:textId="77777777" w:rsidR="007415D3" w:rsidRPr="007415D3" w:rsidRDefault="007415D3" w:rsidP="007415D3">
      <w:pPr>
        <w:bidi/>
        <w:jc w:val="both"/>
        <w:rPr>
          <w:rFonts w:cs="David" w:hint="cs"/>
          <w:rtl/>
        </w:rPr>
      </w:pPr>
    </w:p>
    <w:p w14:paraId="084D613B" w14:textId="77777777" w:rsidR="007415D3" w:rsidRPr="007415D3" w:rsidRDefault="007415D3" w:rsidP="007415D3">
      <w:pPr>
        <w:bidi/>
        <w:jc w:val="both"/>
        <w:rPr>
          <w:rFonts w:cs="David" w:hint="cs"/>
          <w:u w:val="single"/>
          <w:rtl/>
        </w:rPr>
      </w:pPr>
      <w:r w:rsidRPr="007415D3">
        <w:rPr>
          <w:rFonts w:cs="David" w:hint="cs"/>
          <w:u w:val="single"/>
          <w:rtl/>
        </w:rPr>
        <w:t>ארבל אסטרחן:</w:t>
      </w:r>
    </w:p>
    <w:p w14:paraId="1B97BE8C" w14:textId="77777777" w:rsidR="007415D3" w:rsidRPr="007415D3" w:rsidRDefault="007415D3" w:rsidP="007415D3">
      <w:pPr>
        <w:bidi/>
        <w:jc w:val="both"/>
        <w:rPr>
          <w:rFonts w:cs="David" w:hint="cs"/>
          <w:rtl/>
        </w:rPr>
      </w:pPr>
    </w:p>
    <w:p w14:paraId="2775B77C" w14:textId="77777777" w:rsidR="007415D3" w:rsidRPr="007415D3" w:rsidRDefault="007415D3" w:rsidP="007415D3">
      <w:pPr>
        <w:bidi/>
        <w:jc w:val="both"/>
        <w:rPr>
          <w:rFonts w:cs="David" w:hint="cs"/>
          <w:rtl/>
        </w:rPr>
      </w:pPr>
      <w:r w:rsidRPr="007415D3">
        <w:rPr>
          <w:rFonts w:cs="David" w:hint="cs"/>
          <w:rtl/>
        </w:rPr>
        <w:tab/>
        <w:t xml:space="preserve">כן, הצביעו עליו יחד עם סעיף 32. </w:t>
      </w:r>
    </w:p>
    <w:p w14:paraId="6A0CD37B" w14:textId="77777777" w:rsidR="007415D3" w:rsidRPr="007415D3" w:rsidRDefault="007415D3" w:rsidP="007415D3">
      <w:pPr>
        <w:bidi/>
        <w:jc w:val="both"/>
        <w:rPr>
          <w:rFonts w:cs="David" w:hint="cs"/>
          <w:rtl/>
        </w:rPr>
      </w:pPr>
    </w:p>
    <w:p w14:paraId="091A01C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5C419CC" w14:textId="77777777" w:rsidR="007415D3" w:rsidRPr="007415D3" w:rsidRDefault="007415D3" w:rsidP="007415D3">
      <w:pPr>
        <w:bidi/>
        <w:jc w:val="both"/>
        <w:rPr>
          <w:rFonts w:cs="David" w:hint="cs"/>
          <w:rtl/>
        </w:rPr>
      </w:pPr>
    </w:p>
    <w:p w14:paraId="0F1E7869" w14:textId="77777777" w:rsidR="007415D3" w:rsidRPr="007415D3" w:rsidRDefault="007415D3" w:rsidP="007415D3">
      <w:pPr>
        <w:bidi/>
        <w:jc w:val="both"/>
        <w:rPr>
          <w:rFonts w:cs="David" w:hint="cs"/>
          <w:rtl/>
        </w:rPr>
      </w:pPr>
      <w:r w:rsidRPr="007415D3">
        <w:rPr>
          <w:rFonts w:cs="David" w:hint="cs"/>
          <w:rtl/>
        </w:rPr>
        <w:tab/>
        <w:t xml:space="preserve">לא צריך להקריא. אנחנו עוברים לפרק ח' </w:t>
      </w:r>
      <w:r w:rsidRPr="007415D3">
        <w:rPr>
          <w:rFonts w:cs="David"/>
          <w:rtl/>
        </w:rPr>
        <w:t>–</w:t>
      </w:r>
      <w:r w:rsidRPr="007415D3">
        <w:rPr>
          <w:rFonts w:cs="David" w:hint="cs"/>
          <w:rtl/>
        </w:rPr>
        <w:t xml:space="preserve"> מסים (גבייה), סעיפים 45-40. האם מוסכם על כולם שזה יהיה בוועדת הכספים?</w:t>
      </w:r>
    </w:p>
    <w:p w14:paraId="1EFE0AB2" w14:textId="77777777" w:rsidR="007415D3" w:rsidRPr="007415D3" w:rsidRDefault="007415D3" w:rsidP="007415D3">
      <w:pPr>
        <w:bidi/>
        <w:jc w:val="both"/>
        <w:rPr>
          <w:rFonts w:cs="David" w:hint="cs"/>
          <w:rtl/>
        </w:rPr>
      </w:pPr>
    </w:p>
    <w:p w14:paraId="12ED0B22"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2AD0E13C" w14:textId="77777777" w:rsidR="007415D3" w:rsidRPr="007415D3" w:rsidRDefault="007415D3" w:rsidP="007415D3">
      <w:pPr>
        <w:bidi/>
        <w:jc w:val="both"/>
        <w:rPr>
          <w:rFonts w:cs="David"/>
          <w:rtl/>
        </w:rPr>
      </w:pPr>
    </w:p>
    <w:p w14:paraId="2A5D7205"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כן. </w:t>
      </w:r>
    </w:p>
    <w:p w14:paraId="5DEBFEA2" w14:textId="77777777" w:rsidR="007415D3" w:rsidRPr="007415D3" w:rsidRDefault="007415D3" w:rsidP="007415D3">
      <w:pPr>
        <w:bidi/>
        <w:jc w:val="both"/>
        <w:rPr>
          <w:rFonts w:cs="David" w:hint="cs"/>
          <w:rtl/>
        </w:rPr>
      </w:pPr>
    </w:p>
    <w:p w14:paraId="41947E5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8C0BD1A" w14:textId="77777777" w:rsidR="007415D3" w:rsidRPr="007415D3" w:rsidRDefault="007415D3" w:rsidP="007415D3">
      <w:pPr>
        <w:bidi/>
        <w:jc w:val="both"/>
        <w:rPr>
          <w:rFonts w:cs="David" w:hint="cs"/>
          <w:rtl/>
        </w:rPr>
      </w:pPr>
    </w:p>
    <w:p w14:paraId="1523904D" w14:textId="77777777" w:rsidR="007415D3" w:rsidRPr="007415D3" w:rsidRDefault="007415D3" w:rsidP="007415D3">
      <w:pPr>
        <w:bidi/>
        <w:jc w:val="both"/>
        <w:rPr>
          <w:rFonts w:cs="David" w:hint="cs"/>
          <w:rtl/>
        </w:rPr>
      </w:pPr>
      <w:r w:rsidRPr="007415D3">
        <w:rPr>
          <w:rFonts w:cs="David" w:hint="cs"/>
          <w:rtl/>
        </w:rPr>
        <w:tab/>
        <w:t xml:space="preserve">בסדר. אני עוברת סעיף סעיף לגבי שאלת הפיצול. </w:t>
      </w:r>
    </w:p>
    <w:p w14:paraId="10638536" w14:textId="77777777" w:rsidR="007415D3" w:rsidRPr="007415D3" w:rsidRDefault="007415D3" w:rsidP="007415D3">
      <w:pPr>
        <w:bidi/>
        <w:jc w:val="both"/>
        <w:rPr>
          <w:rFonts w:cs="David" w:hint="cs"/>
          <w:rtl/>
        </w:rPr>
      </w:pPr>
    </w:p>
    <w:p w14:paraId="54FA14AD" w14:textId="77777777" w:rsidR="007415D3" w:rsidRPr="007415D3" w:rsidRDefault="007415D3" w:rsidP="007415D3">
      <w:pPr>
        <w:pStyle w:val="Heading5"/>
        <w:rPr>
          <w:rFonts w:hint="cs"/>
          <w:rtl/>
        </w:rPr>
      </w:pPr>
      <w:r w:rsidRPr="007415D3">
        <w:rPr>
          <w:rFonts w:hint="cs"/>
          <w:u w:val="single"/>
          <w:rtl/>
        </w:rPr>
        <w:t>אביגדור יצחקי:</w:t>
      </w:r>
    </w:p>
    <w:p w14:paraId="18F80332" w14:textId="77777777" w:rsidR="007415D3" w:rsidRPr="007415D3" w:rsidRDefault="007415D3" w:rsidP="007415D3">
      <w:pPr>
        <w:pStyle w:val="Heading5"/>
        <w:rPr>
          <w:rFonts w:hint="cs"/>
          <w:rtl/>
        </w:rPr>
      </w:pPr>
    </w:p>
    <w:p w14:paraId="7D9F608A" w14:textId="77777777" w:rsidR="007415D3" w:rsidRPr="007415D3" w:rsidRDefault="007415D3" w:rsidP="007415D3">
      <w:pPr>
        <w:bidi/>
        <w:jc w:val="both"/>
        <w:rPr>
          <w:rFonts w:cs="David" w:hint="cs"/>
          <w:rtl/>
        </w:rPr>
      </w:pPr>
      <w:r w:rsidRPr="007415D3">
        <w:rPr>
          <w:rFonts w:cs="David" w:hint="cs"/>
          <w:rtl/>
        </w:rPr>
        <w:tab/>
        <w:t xml:space="preserve">כל הנושא של מסים (גבייה), מטרתו להקל את הגבייה ולתת סמכויות ודברים כאלה, על מנת לגבות כספים. למשל, על ארנונה חל חוק המסים (גבייה), וגם על קנסות חנייה. אם מחילים את זה על כל מיני דברים אחרים, זה מאפשר לגבות בצרוה יעילה יותר. </w:t>
      </w:r>
    </w:p>
    <w:p w14:paraId="664783FE" w14:textId="77777777" w:rsidR="007415D3" w:rsidRPr="007415D3" w:rsidRDefault="007415D3" w:rsidP="007415D3">
      <w:pPr>
        <w:bidi/>
        <w:jc w:val="both"/>
        <w:rPr>
          <w:rFonts w:cs="David" w:hint="cs"/>
          <w:rtl/>
        </w:rPr>
      </w:pPr>
    </w:p>
    <w:p w14:paraId="609F9CD6" w14:textId="77777777" w:rsidR="007415D3" w:rsidRPr="007415D3" w:rsidRDefault="007415D3" w:rsidP="007415D3">
      <w:pPr>
        <w:pStyle w:val="Heading5"/>
        <w:rPr>
          <w:rFonts w:hint="cs"/>
          <w:rtl/>
        </w:rPr>
      </w:pPr>
      <w:r w:rsidRPr="007415D3">
        <w:rPr>
          <w:rFonts w:hint="cs"/>
          <w:u w:val="single"/>
          <w:rtl/>
        </w:rPr>
        <w:t>שלי יחימוביץ:</w:t>
      </w:r>
    </w:p>
    <w:p w14:paraId="6650975B" w14:textId="77777777" w:rsidR="007415D3" w:rsidRPr="007415D3" w:rsidRDefault="007415D3" w:rsidP="007415D3">
      <w:pPr>
        <w:pStyle w:val="Heading5"/>
        <w:rPr>
          <w:rFonts w:hint="cs"/>
          <w:rtl/>
        </w:rPr>
      </w:pPr>
    </w:p>
    <w:p w14:paraId="3CCB6130" w14:textId="77777777" w:rsidR="007415D3" w:rsidRPr="007415D3" w:rsidRDefault="007415D3" w:rsidP="007415D3">
      <w:pPr>
        <w:bidi/>
        <w:jc w:val="both"/>
        <w:rPr>
          <w:rFonts w:cs="David" w:hint="cs"/>
          <w:rtl/>
        </w:rPr>
      </w:pPr>
      <w:r w:rsidRPr="007415D3">
        <w:rPr>
          <w:rFonts w:cs="David" w:hint="cs"/>
          <w:rtl/>
        </w:rPr>
        <w:tab/>
        <w:t xml:space="preserve">איך זה נעשה היום? </w:t>
      </w:r>
    </w:p>
    <w:p w14:paraId="615C5430" w14:textId="77777777" w:rsidR="007415D3" w:rsidRPr="007415D3" w:rsidRDefault="007415D3" w:rsidP="007415D3">
      <w:pPr>
        <w:bidi/>
        <w:jc w:val="both"/>
        <w:rPr>
          <w:rFonts w:cs="David" w:hint="cs"/>
          <w:rtl/>
        </w:rPr>
      </w:pPr>
    </w:p>
    <w:p w14:paraId="2E16A8E7" w14:textId="77777777" w:rsidR="007415D3" w:rsidRPr="007415D3" w:rsidRDefault="007415D3" w:rsidP="007415D3">
      <w:pPr>
        <w:pStyle w:val="Heading5"/>
        <w:rPr>
          <w:rFonts w:hint="cs"/>
          <w:rtl/>
        </w:rPr>
      </w:pPr>
      <w:r w:rsidRPr="007415D3">
        <w:rPr>
          <w:rFonts w:hint="cs"/>
          <w:u w:val="single"/>
          <w:rtl/>
        </w:rPr>
        <w:t>אביגדור יצחקי:</w:t>
      </w:r>
    </w:p>
    <w:p w14:paraId="365A7C3C" w14:textId="77777777" w:rsidR="007415D3" w:rsidRPr="007415D3" w:rsidRDefault="007415D3" w:rsidP="007415D3">
      <w:pPr>
        <w:pStyle w:val="Heading5"/>
        <w:rPr>
          <w:rFonts w:hint="cs"/>
          <w:rtl/>
        </w:rPr>
      </w:pPr>
    </w:p>
    <w:p w14:paraId="485CED3A" w14:textId="77777777" w:rsidR="007415D3" w:rsidRPr="007415D3" w:rsidRDefault="007415D3" w:rsidP="007415D3">
      <w:pPr>
        <w:bidi/>
        <w:jc w:val="both"/>
        <w:rPr>
          <w:rFonts w:cs="David" w:hint="cs"/>
          <w:rtl/>
        </w:rPr>
      </w:pPr>
      <w:r w:rsidRPr="007415D3">
        <w:rPr>
          <w:rFonts w:cs="David" w:hint="cs"/>
          <w:rtl/>
        </w:rPr>
        <w:tab/>
        <w:t xml:space="preserve">היום אין להם סמכויות של פקידי גבייה, לכל הגובים האלה. למשל, לרשות השידור יש  הצמדה לחוק המסים (גבייה). </w:t>
      </w:r>
    </w:p>
    <w:p w14:paraId="3005A556" w14:textId="77777777" w:rsidR="007415D3" w:rsidRPr="007415D3" w:rsidRDefault="007415D3" w:rsidP="007415D3">
      <w:pPr>
        <w:bidi/>
        <w:jc w:val="both"/>
        <w:rPr>
          <w:rFonts w:cs="David" w:hint="cs"/>
          <w:rtl/>
        </w:rPr>
      </w:pPr>
    </w:p>
    <w:p w14:paraId="63A490DB" w14:textId="77777777" w:rsidR="007415D3" w:rsidRPr="007415D3" w:rsidRDefault="007415D3" w:rsidP="007415D3">
      <w:pPr>
        <w:pStyle w:val="Heading5"/>
        <w:rPr>
          <w:rFonts w:hint="cs"/>
          <w:rtl/>
        </w:rPr>
      </w:pPr>
      <w:r w:rsidRPr="007415D3">
        <w:rPr>
          <w:rFonts w:hint="cs"/>
          <w:u w:val="single"/>
          <w:rtl/>
        </w:rPr>
        <w:t>שלי יחימוביץ:</w:t>
      </w:r>
    </w:p>
    <w:p w14:paraId="3B561FBD" w14:textId="77777777" w:rsidR="007415D3" w:rsidRPr="007415D3" w:rsidRDefault="007415D3" w:rsidP="007415D3">
      <w:pPr>
        <w:pStyle w:val="Heading5"/>
        <w:rPr>
          <w:rFonts w:hint="cs"/>
          <w:rtl/>
        </w:rPr>
      </w:pPr>
    </w:p>
    <w:p w14:paraId="720C6B00" w14:textId="77777777" w:rsidR="007415D3" w:rsidRPr="007415D3" w:rsidRDefault="007415D3" w:rsidP="007415D3">
      <w:pPr>
        <w:bidi/>
        <w:jc w:val="both"/>
        <w:rPr>
          <w:rFonts w:cs="David" w:hint="cs"/>
          <w:rtl/>
        </w:rPr>
      </w:pPr>
      <w:r w:rsidRPr="007415D3">
        <w:rPr>
          <w:rFonts w:cs="David" w:hint="cs"/>
          <w:rtl/>
        </w:rPr>
        <w:tab/>
        <w:t>מים זה דרך רשות המסים?</w:t>
      </w:r>
    </w:p>
    <w:p w14:paraId="6171DAEE" w14:textId="77777777" w:rsidR="007415D3" w:rsidRPr="007415D3" w:rsidRDefault="007415D3" w:rsidP="007415D3">
      <w:pPr>
        <w:bidi/>
        <w:jc w:val="both"/>
        <w:rPr>
          <w:rFonts w:cs="David" w:hint="cs"/>
          <w:rtl/>
        </w:rPr>
      </w:pPr>
    </w:p>
    <w:p w14:paraId="67E8C715" w14:textId="77777777" w:rsidR="007415D3" w:rsidRPr="007415D3" w:rsidRDefault="007415D3" w:rsidP="007415D3">
      <w:pPr>
        <w:pStyle w:val="Heading5"/>
        <w:rPr>
          <w:rFonts w:hint="cs"/>
          <w:rtl/>
        </w:rPr>
      </w:pPr>
      <w:r w:rsidRPr="007415D3">
        <w:rPr>
          <w:rFonts w:hint="cs"/>
          <w:u w:val="single"/>
          <w:rtl/>
        </w:rPr>
        <w:t>אביגדור יצחקי:</w:t>
      </w:r>
    </w:p>
    <w:p w14:paraId="682A5CAC" w14:textId="77777777" w:rsidR="007415D3" w:rsidRPr="007415D3" w:rsidRDefault="007415D3" w:rsidP="007415D3">
      <w:pPr>
        <w:pStyle w:val="Heading5"/>
        <w:rPr>
          <w:rFonts w:hint="cs"/>
          <w:rtl/>
        </w:rPr>
      </w:pPr>
    </w:p>
    <w:p w14:paraId="3C322FD7" w14:textId="77777777" w:rsidR="007415D3" w:rsidRPr="007415D3" w:rsidRDefault="007415D3" w:rsidP="007415D3">
      <w:pPr>
        <w:bidi/>
        <w:jc w:val="both"/>
        <w:rPr>
          <w:rFonts w:cs="David" w:hint="cs"/>
          <w:rtl/>
        </w:rPr>
      </w:pPr>
      <w:r w:rsidRPr="007415D3">
        <w:rPr>
          <w:rFonts w:cs="David" w:hint="cs"/>
          <w:rtl/>
        </w:rPr>
        <w:tab/>
        <w:t xml:space="preserve">לא. אגב, בעיריות יש חוק המסים (גבייה). כל הנושא של צרכני מים </w:t>
      </w:r>
      <w:r w:rsidRPr="007415D3">
        <w:rPr>
          <w:rFonts w:cs="David"/>
          <w:rtl/>
        </w:rPr>
        <w:t>–</w:t>
      </w:r>
      <w:r w:rsidRPr="007415D3">
        <w:rPr>
          <w:rFonts w:cs="David" w:hint="cs"/>
          <w:rtl/>
        </w:rPr>
        <w:t xml:space="preserve"> יש שם חוק המסים (גבייה). לכן אני לא רואה טעם להצביע על כל דבר בנפרד. אם אתם רוצים, נעביר הכול לוועדת הכספים. חבר הכנסת אורון, אתה יכול לתרום לזה שהכול יוצבע בבת אחת. </w:t>
      </w:r>
    </w:p>
    <w:p w14:paraId="6C622085" w14:textId="77777777" w:rsidR="007415D3" w:rsidRPr="007415D3" w:rsidRDefault="007415D3" w:rsidP="007415D3">
      <w:pPr>
        <w:bidi/>
        <w:jc w:val="both"/>
        <w:rPr>
          <w:rFonts w:cs="David" w:hint="cs"/>
          <w:rtl/>
        </w:rPr>
      </w:pPr>
    </w:p>
    <w:p w14:paraId="0B86913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47DD168" w14:textId="77777777" w:rsidR="007415D3" w:rsidRPr="007415D3" w:rsidRDefault="007415D3" w:rsidP="007415D3">
      <w:pPr>
        <w:bidi/>
        <w:jc w:val="both"/>
        <w:rPr>
          <w:rFonts w:cs="David" w:hint="cs"/>
          <w:rtl/>
        </w:rPr>
      </w:pPr>
    </w:p>
    <w:p w14:paraId="29D7683C" w14:textId="77777777" w:rsidR="007415D3" w:rsidRPr="007415D3" w:rsidRDefault="007415D3" w:rsidP="007415D3">
      <w:pPr>
        <w:bidi/>
        <w:jc w:val="both"/>
        <w:rPr>
          <w:rFonts w:cs="David" w:hint="cs"/>
          <w:rtl/>
        </w:rPr>
      </w:pPr>
      <w:r w:rsidRPr="007415D3">
        <w:rPr>
          <w:rFonts w:cs="David" w:hint="cs"/>
          <w:rtl/>
        </w:rPr>
        <w:tab/>
        <w:t xml:space="preserve">תרמתי יותר מדי פה, אני כבר גורם לכעסים. אחרי שסופית הפסדתי הצגה, מצדי למשוך עד הבוקר. </w:t>
      </w:r>
    </w:p>
    <w:p w14:paraId="47C69D63" w14:textId="77777777" w:rsidR="007415D3" w:rsidRPr="007415D3" w:rsidRDefault="007415D3" w:rsidP="007415D3">
      <w:pPr>
        <w:bidi/>
        <w:jc w:val="both"/>
        <w:rPr>
          <w:rFonts w:cs="David" w:hint="cs"/>
          <w:rtl/>
        </w:rPr>
      </w:pPr>
    </w:p>
    <w:p w14:paraId="2990C5C5"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31FFD223" w14:textId="77777777" w:rsidR="007415D3" w:rsidRPr="007415D3" w:rsidRDefault="007415D3" w:rsidP="007415D3">
      <w:pPr>
        <w:bidi/>
        <w:jc w:val="both"/>
        <w:rPr>
          <w:rFonts w:cs="David"/>
          <w:rtl/>
        </w:rPr>
      </w:pPr>
    </w:p>
    <w:p w14:paraId="3E2D4BB4"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מארגנים לך פה הצגה. </w:t>
      </w:r>
    </w:p>
    <w:p w14:paraId="6ABDFAB3" w14:textId="77777777" w:rsidR="007415D3" w:rsidRPr="007415D3" w:rsidRDefault="007415D3" w:rsidP="007415D3">
      <w:pPr>
        <w:bidi/>
        <w:jc w:val="both"/>
        <w:rPr>
          <w:rFonts w:cs="David" w:hint="cs"/>
          <w:rtl/>
        </w:rPr>
      </w:pPr>
    </w:p>
    <w:p w14:paraId="15479BB7" w14:textId="77777777" w:rsidR="007415D3" w:rsidRPr="007415D3" w:rsidRDefault="007415D3" w:rsidP="007415D3">
      <w:pPr>
        <w:pStyle w:val="Heading5"/>
        <w:rPr>
          <w:rFonts w:hint="cs"/>
          <w:rtl/>
        </w:rPr>
      </w:pPr>
      <w:r w:rsidRPr="007415D3">
        <w:rPr>
          <w:rFonts w:hint="cs"/>
          <w:u w:val="single"/>
          <w:rtl/>
        </w:rPr>
        <w:t>שלי יחימוביץ:</w:t>
      </w:r>
    </w:p>
    <w:p w14:paraId="772D8A87" w14:textId="77777777" w:rsidR="007415D3" w:rsidRPr="007415D3" w:rsidRDefault="007415D3" w:rsidP="007415D3">
      <w:pPr>
        <w:pStyle w:val="Heading5"/>
        <w:rPr>
          <w:rFonts w:hint="cs"/>
          <w:rtl/>
        </w:rPr>
      </w:pPr>
    </w:p>
    <w:p w14:paraId="29284F16" w14:textId="77777777" w:rsidR="007415D3" w:rsidRPr="007415D3" w:rsidRDefault="007415D3" w:rsidP="007415D3">
      <w:pPr>
        <w:bidi/>
        <w:jc w:val="both"/>
        <w:rPr>
          <w:rFonts w:cs="David" w:hint="cs"/>
          <w:rtl/>
        </w:rPr>
      </w:pPr>
      <w:r w:rsidRPr="007415D3">
        <w:rPr>
          <w:rFonts w:cs="David" w:hint="cs"/>
          <w:rtl/>
        </w:rPr>
        <w:tab/>
        <w:t xml:space="preserve">זה נושא מורכב מורכב, אולי לך לא, כי זה בחוק שלך. אי-אפשר לדון בו במסגרת חוק ההסדרים. צריך לדון בו בשקט, ללמוד את החומר. שבועיים לא יספיקו. לי הם לא יספיקו, ואני חברה בוועדת הכספים. </w:t>
      </w:r>
    </w:p>
    <w:p w14:paraId="0A6EC428" w14:textId="77777777" w:rsidR="007415D3" w:rsidRPr="007415D3" w:rsidRDefault="007415D3" w:rsidP="007415D3">
      <w:pPr>
        <w:bidi/>
        <w:jc w:val="both"/>
        <w:rPr>
          <w:rFonts w:cs="David" w:hint="cs"/>
          <w:rtl/>
        </w:rPr>
      </w:pPr>
    </w:p>
    <w:p w14:paraId="5667D8BE" w14:textId="77777777" w:rsidR="007415D3" w:rsidRPr="007415D3" w:rsidRDefault="007415D3" w:rsidP="007415D3">
      <w:pPr>
        <w:bidi/>
        <w:jc w:val="both"/>
        <w:rPr>
          <w:rFonts w:cs="David" w:hint="cs"/>
          <w:rtl/>
        </w:rPr>
      </w:pPr>
      <w:r w:rsidRPr="007415D3">
        <w:rPr>
          <w:rFonts w:cs="David" w:hint="cs"/>
          <w:u w:val="single"/>
          <w:rtl/>
        </w:rPr>
        <w:t>ראובן ריבלין:</w:t>
      </w:r>
    </w:p>
    <w:p w14:paraId="68F2E349" w14:textId="77777777" w:rsidR="007415D3" w:rsidRPr="007415D3" w:rsidRDefault="007415D3" w:rsidP="007415D3">
      <w:pPr>
        <w:bidi/>
        <w:jc w:val="both"/>
        <w:rPr>
          <w:rFonts w:cs="David" w:hint="cs"/>
          <w:rtl/>
        </w:rPr>
      </w:pPr>
    </w:p>
    <w:p w14:paraId="490667CC" w14:textId="77777777" w:rsidR="007415D3" w:rsidRPr="007415D3" w:rsidRDefault="007415D3" w:rsidP="007415D3">
      <w:pPr>
        <w:bidi/>
        <w:jc w:val="both"/>
        <w:rPr>
          <w:rFonts w:cs="David" w:hint="cs"/>
          <w:rtl/>
        </w:rPr>
      </w:pPr>
      <w:r w:rsidRPr="007415D3">
        <w:rPr>
          <w:rFonts w:cs="David" w:hint="cs"/>
          <w:rtl/>
        </w:rPr>
        <w:tab/>
        <w:t xml:space="preserve">שלי, ברשותך, אני מסכים אתך במאה אחוז. חוק זה מקומו לא יכירנו בחוק ההסדרים. עם זאת, החוק הוא מקשה אחת. אחת משתיים. או הוא נשאר בחוק ההסדרים או הוא לא נשאר. אין טעם לפצל את ההצבעה. </w:t>
      </w:r>
    </w:p>
    <w:p w14:paraId="15C8D5C1" w14:textId="77777777" w:rsidR="007415D3" w:rsidRPr="007415D3" w:rsidRDefault="007415D3" w:rsidP="007415D3">
      <w:pPr>
        <w:bidi/>
        <w:jc w:val="both"/>
        <w:rPr>
          <w:rFonts w:cs="David" w:hint="cs"/>
          <w:rtl/>
        </w:rPr>
      </w:pPr>
    </w:p>
    <w:p w14:paraId="54BCFC04" w14:textId="77777777" w:rsidR="007415D3" w:rsidRPr="007415D3" w:rsidRDefault="007415D3" w:rsidP="007415D3">
      <w:pPr>
        <w:pStyle w:val="Heading5"/>
        <w:rPr>
          <w:rFonts w:hint="cs"/>
          <w:rtl/>
        </w:rPr>
      </w:pPr>
      <w:r w:rsidRPr="007415D3">
        <w:rPr>
          <w:rFonts w:hint="cs"/>
          <w:u w:val="single"/>
          <w:rtl/>
        </w:rPr>
        <w:t>שלי יחימוביץ:</w:t>
      </w:r>
    </w:p>
    <w:p w14:paraId="711D1A6A" w14:textId="77777777" w:rsidR="007415D3" w:rsidRPr="007415D3" w:rsidRDefault="007415D3" w:rsidP="007415D3">
      <w:pPr>
        <w:pStyle w:val="Heading5"/>
        <w:rPr>
          <w:rFonts w:hint="cs"/>
          <w:rtl/>
        </w:rPr>
      </w:pPr>
    </w:p>
    <w:p w14:paraId="048B431B" w14:textId="77777777" w:rsidR="007415D3" w:rsidRPr="007415D3" w:rsidRDefault="007415D3" w:rsidP="007415D3">
      <w:pPr>
        <w:bidi/>
        <w:jc w:val="both"/>
        <w:rPr>
          <w:rFonts w:cs="David" w:hint="cs"/>
          <w:rtl/>
        </w:rPr>
      </w:pPr>
      <w:r w:rsidRPr="007415D3">
        <w:rPr>
          <w:rFonts w:cs="David" w:hint="cs"/>
          <w:rtl/>
        </w:rPr>
        <w:tab/>
        <w:t xml:space="preserve">אני מדברת על כלי ירייה, עובדים זרים, חוק המים חוק החברות, חוק העמותות ובעלי החיים. כל זה. השימוש בפקודת המסים לצורך העניין הזה מורכב מאוד. אני מודה, אני לא מבינה במסים. מקומו של החוק לא יכירנו בחוק ההסדרים. </w:t>
      </w:r>
    </w:p>
    <w:p w14:paraId="6D9A1A2E" w14:textId="77777777" w:rsidR="007415D3" w:rsidRPr="007415D3" w:rsidRDefault="007415D3" w:rsidP="007415D3">
      <w:pPr>
        <w:bidi/>
        <w:jc w:val="both"/>
        <w:rPr>
          <w:rFonts w:cs="David" w:hint="cs"/>
          <w:rtl/>
        </w:rPr>
      </w:pPr>
    </w:p>
    <w:p w14:paraId="4BEB3977" w14:textId="77777777" w:rsidR="007415D3" w:rsidRPr="007415D3" w:rsidRDefault="007415D3" w:rsidP="007415D3">
      <w:pPr>
        <w:pStyle w:val="Heading5"/>
        <w:rPr>
          <w:rFonts w:hint="cs"/>
          <w:rtl/>
        </w:rPr>
      </w:pPr>
      <w:r w:rsidRPr="007415D3">
        <w:rPr>
          <w:rFonts w:hint="cs"/>
          <w:u w:val="single"/>
          <w:rtl/>
        </w:rPr>
        <w:t>אביגדור יצחקי:</w:t>
      </w:r>
    </w:p>
    <w:p w14:paraId="1A0873A8" w14:textId="77777777" w:rsidR="007415D3" w:rsidRPr="007415D3" w:rsidRDefault="007415D3" w:rsidP="007415D3">
      <w:pPr>
        <w:pStyle w:val="Heading5"/>
        <w:rPr>
          <w:rFonts w:hint="cs"/>
          <w:rtl/>
        </w:rPr>
      </w:pPr>
    </w:p>
    <w:p w14:paraId="5149BD4F" w14:textId="77777777" w:rsidR="007415D3" w:rsidRPr="007415D3" w:rsidRDefault="007415D3" w:rsidP="007415D3">
      <w:pPr>
        <w:bidi/>
        <w:jc w:val="both"/>
        <w:rPr>
          <w:rFonts w:cs="David" w:hint="cs"/>
          <w:rtl/>
        </w:rPr>
      </w:pPr>
      <w:r w:rsidRPr="007415D3">
        <w:rPr>
          <w:rFonts w:cs="David" w:hint="cs"/>
          <w:rtl/>
        </w:rPr>
        <w:tab/>
        <w:t xml:space="preserve">את טועה, אגיד לך למה. </w:t>
      </w:r>
    </w:p>
    <w:p w14:paraId="14F07244" w14:textId="77777777" w:rsidR="007415D3" w:rsidRPr="007415D3" w:rsidRDefault="007415D3" w:rsidP="007415D3">
      <w:pPr>
        <w:bidi/>
        <w:jc w:val="both"/>
        <w:rPr>
          <w:rFonts w:cs="David" w:hint="cs"/>
          <w:rtl/>
        </w:rPr>
      </w:pPr>
    </w:p>
    <w:p w14:paraId="675C6A20" w14:textId="77777777" w:rsidR="007415D3" w:rsidRPr="007415D3" w:rsidRDefault="007415D3" w:rsidP="007415D3">
      <w:pPr>
        <w:bidi/>
        <w:jc w:val="both"/>
        <w:rPr>
          <w:rFonts w:cs="David" w:hint="cs"/>
          <w:rtl/>
        </w:rPr>
      </w:pPr>
      <w:r w:rsidRPr="007415D3">
        <w:rPr>
          <w:rFonts w:cs="David" w:hint="cs"/>
          <w:u w:val="single"/>
          <w:rtl/>
        </w:rPr>
        <w:t>ראובן ריבלין:</w:t>
      </w:r>
    </w:p>
    <w:p w14:paraId="5F603C25" w14:textId="77777777" w:rsidR="007415D3" w:rsidRPr="007415D3" w:rsidRDefault="007415D3" w:rsidP="007415D3">
      <w:pPr>
        <w:bidi/>
        <w:jc w:val="both"/>
        <w:rPr>
          <w:rFonts w:cs="David" w:hint="cs"/>
          <w:rtl/>
        </w:rPr>
      </w:pPr>
    </w:p>
    <w:p w14:paraId="09F02E36" w14:textId="77777777" w:rsidR="007415D3" w:rsidRPr="007415D3" w:rsidRDefault="007415D3" w:rsidP="007415D3">
      <w:pPr>
        <w:bidi/>
        <w:jc w:val="both"/>
        <w:rPr>
          <w:rFonts w:cs="David" w:hint="cs"/>
          <w:rtl/>
        </w:rPr>
      </w:pPr>
      <w:r w:rsidRPr="007415D3">
        <w:rPr>
          <w:rFonts w:cs="David" w:hint="cs"/>
          <w:rtl/>
        </w:rPr>
        <w:tab/>
      </w:r>
    </w:p>
    <w:p w14:paraId="5E298E21" w14:textId="77777777" w:rsidR="007415D3" w:rsidRPr="007415D3" w:rsidRDefault="007415D3" w:rsidP="007415D3">
      <w:pPr>
        <w:bidi/>
        <w:jc w:val="both"/>
        <w:rPr>
          <w:rFonts w:cs="David" w:hint="cs"/>
          <w:rtl/>
        </w:rPr>
      </w:pPr>
      <w:r w:rsidRPr="007415D3">
        <w:rPr>
          <w:rFonts w:cs="David" w:hint="cs"/>
          <w:rtl/>
        </w:rPr>
        <w:tab/>
        <w:t xml:space="preserve">יש אחד מהם שאת בעדו? </w:t>
      </w:r>
    </w:p>
    <w:p w14:paraId="7B3E70E2" w14:textId="77777777" w:rsidR="007415D3" w:rsidRPr="007415D3" w:rsidRDefault="007415D3" w:rsidP="007415D3">
      <w:pPr>
        <w:bidi/>
        <w:jc w:val="both"/>
        <w:rPr>
          <w:rFonts w:cs="David" w:hint="cs"/>
          <w:rtl/>
        </w:rPr>
      </w:pPr>
    </w:p>
    <w:p w14:paraId="257D99B2" w14:textId="77777777" w:rsidR="007415D3" w:rsidRPr="007415D3" w:rsidRDefault="007415D3" w:rsidP="007415D3">
      <w:pPr>
        <w:pStyle w:val="Heading5"/>
        <w:rPr>
          <w:rFonts w:hint="cs"/>
          <w:rtl/>
        </w:rPr>
      </w:pPr>
      <w:r w:rsidRPr="007415D3">
        <w:rPr>
          <w:rFonts w:hint="cs"/>
          <w:u w:val="single"/>
          <w:rtl/>
        </w:rPr>
        <w:t>שלי יחימוביץ:</w:t>
      </w:r>
    </w:p>
    <w:p w14:paraId="5E7E046C" w14:textId="77777777" w:rsidR="007415D3" w:rsidRPr="007415D3" w:rsidRDefault="007415D3" w:rsidP="007415D3">
      <w:pPr>
        <w:pStyle w:val="Heading5"/>
        <w:rPr>
          <w:rFonts w:hint="cs"/>
          <w:rtl/>
        </w:rPr>
      </w:pPr>
    </w:p>
    <w:p w14:paraId="237C9D5F" w14:textId="77777777" w:rsidR="007415D3" w:rsidRPr="007415D3" w:rsidRDefault="007415D3" w:rsidP="007415D3">
      <w:pPr>
        <w:bidi/>
        <w:jc w:val="both"/>
        <w:rPr>
          <w:rFonts w:cs="David" w:hint="cs"/>
          <w:rtl/>
        </w:rPr>
      </w:pPr>
      <w:r w:rsidRPr="007415D3">
        <w:rPr>
          <w:rFonts w:cs="David" w:hint="cs"/>
          <w:rtl/>
        </w:rPr>
        <w:tab/>
        <w:t xml:space="preserve">אין לי מושג. אני מודה, אני לא מבינה במסים, צריך ללמוד את זה. </w:t>
      </w:r>
    </w:p>
    <w:p w14:paraId="7EADFBD5" w14:textId="77777777" w:rsidR="007415D3" w:rsidRPr="007415D3" w:rsidRDefault="007415D3" w:rsidP="007415D3">
      <w:pPr>
        <w:bidi/>
        <w:jc w:val="both"/>
        <w:rPr>
          <w:rFonts w:cs="David" w:hint="cs"/>
          <w:rtl/>
        </w:rPr>
      </w:pPr>
    </w:p>
    <w:p w14:paraId="73A30EAA" w14:textId="77777777" w:rsidR="007415D3" w:rsidRPr="007415D3" w:rsidRDefault="007415D3" w:rsidP="007415D3">
      <w:pPr>
        <w:pStyle w:val="Heading5"/>
        <w:rPr>
          <w:rFonts w:hint="cs"/>
          <w:rtl/>
        </w:rPr>
      </w:pPr>
      <w:r w:rsidRPr="007415D3">
        <w:rPr>
          <w:rFonts w:hint="cs"/>
          <w:u w:val="single"/>
          <w:rtl/>
        </w:rPr>
        <w:t>אביגדור יצחקי:</w:t>
      </w:r>
    </w:p>
    <w:p w14:paraId="51768C5D" w14:textId="77777777" w:rsidR="007415D3" w:rsidRPr="007415D3" w:rsidRDefault="007415D3" w:rsidP="007415D3">
      <w:pPr>
        <w:pStyle w:val="Heading5"/>
        <w:rPr>
          <w:rFonts w:hint="cs"/>
          <w:rtl/>
        </w:rPr>
      </w:pPr>
    </w:p>
    <w:p w14:paraId="4BF3A852" w14:textId="77777777" w:rsidR="007415D3" w:rsidRPr="007415D3" w:rsidRDefault="007415D3" w:rsidP="007415D3">
      <w:pPr>
        <w:bidi/>
        <w:jc w:val="both"/>
        <w:rPr>
          <w:rFonts w:cs="David" w:hint="cs"/>
          <w:rtl/>
        </w:rPr>
      </w:pPr>
      <w:r w:rsidRPr="007415D3">
        <w:rPr>
          <w:rFonts w:cs="David" w:hint="cs"/>
          <w:rtl/>
        </w:rPr>
        <w:tab/>
        <w:t xml:space="preserve"> אני רוצה להסביר לך, הדברים האלה, אם הם לא קיימים, לפעמים זה מביא למצב שלא משלמים. </w:t>
      </w:r>
    </w:p>
    <w:p w14:paraId="5D8D3824" w14:textId="77777777" w:rsidR="007415D3" w:rsidRPr="007415D3" w:rsidRDefault="007415D3" w:rsidP="007415D3">
      <w:pPr>
        <w:bidi/>
        <w:jc w:val="both"/>
        <w:rPr>
          <w:rFonts w:cs="David" w:hint="cs"/>
          <w:rtl/>
        </w:rPr>
      </w:pPr>
    </w:p>
    <w:p w14:paraId="0DAF9B91" w14:textId="77777777" w:rsidR="007415D3" w:rsidRPr="007415D3" w:rsidRDefault="007415D3" w:rsidP="007415D3">
      <w:pPr>
        <w:pStyle w:val="Heading5"/>
        <w:rPr>
          <w:rFonts w:hint="cs"/>
          <w:rtl/>
        </w:rPr>
      </w:pPr>
      <w:r w:rsidRPr="007415D3">
        <w:rPr>
          <w:rFonts w:hint="cs"/>
          <w:u w:val="single"/>
          <w:rtl/>
        </w:rPr>
        <w:t>שלי יחימוביץ:</w:t>
      </w:r>
    </w:p>
    <w:p w14:paraId="24EFBF07" w14:textId="77777777" w:rsidR="007415D3" w:rsidRPr="007415D3" w:rsidRDefault="007415D3" w:rsidP="007415D3">
      <w:pPr>
        <w:pStyle w:val="Heading5"/>
        <w:rPr>
          <w:rFonts w:hint="cs"/>
          <w:rtl/>
        </w:rPr>
      </w:pPr>
    </w:p>
    <w:p w14:paraId="1C802F9C" w14:textId="77777777" w:rsidR="007415D3" w:rsidRPr="007415D3" w:rsidRDefault="007415D3" w:rsidP="007415D3">
      <w:pPr>
        <w:bidi/>
        <w:jc w:val="both"/>
        <w:rPr>
          <w:rFonts w:cs="David" w:hint="cs"/>
          <w:rtl/>
        </w:rPr>
      </w:pPr>
      <w:r w:rsidRPr="007415D3">
        <w:rPr>
          <w:rFonts w:cs="David" w:hint="cs"/>
          <w:rtl/>
        </w:rPr>
        <w:tab/>
        <w:t xml:space="preserve">אני לא נגד. </w:t>
      </w:r>
    </w:p>
    <w:p w14:paraId="7CAF32C2" w14:textId="77777777" w:rsidR="007415D3" w:rsidRPr="007415D3" w:rsidRDefault="007415D3" w:rsidP="007415D3">
      <w:pPr>
        <w:bidi/>
        <w:jc w:val="both"/>
        <w:rPr>
          <w:rFonts w:cs="David" w:hint="cs"/>
          <w:rtl/>
        </w:rPr>
      </w:pPr>
    </w:p>
    <w:p w14:paraId="683B3A6E" w14:textId="77777777" w:rsidR="007415D3" w:rsidRPr="007415D3" w:rsidRDefault="007415D3" w:rsidP="007415D3">
      <w:pPr>
        <w:pStyle w:val="Heading5"/>
        <w:rPr>
          <w:rFonts w:hint="cs"/>
          <w:rtl/>
        </w:rPr>
      </w:pPr>
      <w:r w:rsidRPr="007415D3">
        <w:rPr>
          <w:rFonts w:hint="cs"/>
          <w:u w:val="single"/>
          <w:rtl/>
        </w:rPr>
        <w:t>אביגדור יצחקי:</w:t>
      </w:r>
    </w:p>
    <w:p w14:paraId="433D74D6" w14:textId="77777777" w:rsidR="007415D3" w:rsidRPr="007415D3" w:rsidRDefault="007415D3" w:rsidP="007415D3">
      <w:pPr>
        <w:pStyle w:val="Heading5"/>
        <w:rPr>
          <w:rFonts w:hint="cs"/>
          <w:rtl/>
        </w:rPr>
      </w:pPr>
    </w:p>
    <w:p w14:paraId="27B81EA5" w14:textId="77777777" w:rsidR="007415D3" w:rsidRPr="007415D3" w:rsidRDefault="007415D3" w:rsidP="007415D3">
      <w:pPr>
        <w:bidi/>
        <w:jc w:val="both"/>
        <w:rPr>
          <w:rFonts w:cs="David" w:hint="cs"/>
          <w:rtl/>
        </w:rPr>
      </w:pPr>
      <w:r w:rsidRPr="007415D3">
        <w:rPr>
          <w:rFonts w:cs="David" w:hint="cs"/>
          <w:rtl/>
        </w:rPr>
        <w:tab/>
        <w:t xml:space="preserve">אני רק אומר שלפי דעתי בסוף המדינה נדרשת לשלם שכר בכל מיני מקומות כאלה. </w:t>
      </w:r>
    </w:p>
    <w:p w14:paraId="5D7C5ECE" w14:textId="77777777" w:rsidR="007415D3" w:rsidRPr="007415D3" w:rsidRDefault="007415D3" w:rsidP="007415D3">
      <w:pPr>
        <w:bidi/>
        <w:jc w:val="both"/>
        <w:rPr>
          <w:rFonts w:cs="David" w:hint="cs"/>
          <w:rtl/>
        </w:rPr>
      </w:pPr>
    </w:p>
    <w:p w14:paraId="074DEDE4"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3ABEA44" w14:textId="77777777" w:rsidR="007415D3" w:rsidRPr="007415D3" w:rsidRDefault="007415D3" w:rsidP="007415D3">
      <w:pPr>
        <w:bidi/>
        <w:jc w:val="both"/>
        <w:rPr>
          <w:rFonts w:cs="David" w:hint="cs"/>
          <w:rtl/>
        </w:rPr>
      </w:pPr>
    </w:p>
    <w:p w14:paraId="05471384" w14:textId="77777777" w:rsidR="007415D3" w:rsidRPr="007415D3" w:rsidRDefault="007415D3" w:rsidP="007415D3">
      <w:pPr>
        <w:bidi/>
        <w:jc w:val="both"/>
        <w:rPr>
          <w:rFonts w:cs="David" w:hint="cs"/>
          <w:rtl/>
        </w:rPr>
      </w:pPr>
      <w:r w:rsidRPr="007415D3">
        <w:rPr>
          <w:rFonts w:cs="David" w:hint="cs"/>
          <w:rtl/>
        </w:rPr>
        <w:tab/>
        <w:t xml:space="preserve">זו מקשה אחת, זו ועדת כספים. זה לא צריך להיות בחוק ההסדרים. זה הכול. אם זה בחוק ההסדרים, נצביע נגד. אחרי שניפול, נעביר את זה לוועדת הכספים. </w:t>
      </w:r>
    </w:p>
    <w:p w14:paraId="12C45625" w14:textId="77777777" w:rsidR="007415D3" w:rsidRPr="007415D3" w:rsidRDefault="007415D3" w:rsidP="007415D3">
      <w:pPr>
        <w:bidi/>
        <w:jc w:val="both"/>
        <w:rPr>
          <w:rFonts w:cs="David" w:hint="cs"/>
          <w:rtl/>
        </w:rPr>
      </w:pPr>
    </w:p>
    <w:p w14:paraId="11297CD8" w14:textId="77777777" w:rsidR="007415D3" w:rsidRPr="007415D3" w:rsidRDefault="007415D3" w:rsidP="007415D3">
      <w:pPr>
        <w:pStyle w:val="Heading5"/>
        <w:rPr>
          <w:rFonts w:hint="cs"/>
          <w:rtl/>
        </w:rPr>
      </w:pPr>
      <w:r w:rsidRPr="007415D3">
        <w:rPr>
          <w:rFonts w:hint="cs"/>
          <w:u w:val="single"/>
          <w:rtl/>
        </w:rPr>
        <w:t>שלי יחימוביץ:</w:t>
      </w:r>
    </w:p>
    <w:p w14:paraId="7FA7352B" w14:textId="77777777" w:rsidR="007415D3" w:rsidRPr="007415D3" w:rsidRDefault="007415D3" w:rsidP="007415D3">
      <w:pPr>
        <w:pStyle w:val="Heading5"/>
        <w:rPr>
          <w:rFonts w:hint="cs"/>
          <w:rtl/>
        </w:rPr>
      </w:pPr>
    </w:p>
    <w:p w14:paraId="4CAFB67F" w14:textId="77777777" w:rsidR="007415D3" w:rsidRPr="007415D3" w:rsidRDefault="007415D3" w:rsidP="007415D3">
      <w:pPr>
        <w:bidi/>
        <w:jc w:val="both"/>
        <w:rPr>
          <w:rFonts w:cs="David" w:hint="cs"/>
          <w:rtl/>
        </w:rPr>
      </w:pPr>
      <w:r w:rsidRPr="007415D3">
        <w:rPr>
          <w:rFonts w:cs="David" w:hint="cs"/>
          <w:rtl/>
        </w:rPr>
        <w:tab/>
        <w:t xml:space="preserve">אני רוצה להדגיש שאני לא מתנגדת לסעיף הזה. אני רק רוצה ללמוד אותו בצורה נורמלית, כמחוקקת רצינית, לפני שאצביע עליו. </w:t>
      </w:r>
    </w:p>
    <w:p w14:paraId="0BF8F3FE" w14:textId="77777777" w:rsidR="007415D3" w:rsidRPr="007415D3" w:rsidRDefault="007415D3" w:rsidP="007415D3">
      <w:pPr>
        <w:bidi/>
        <w:jc w:val="both"/>
        <w:rPr>
          <w:rFonts w:cs="David" w:hint="cs"/>
          <w:rtl/>
        </w:rPr>
      </w:pPr>
    </w:p>
    <w:p w14:paraId="68B5002F" w14:textId="77777777" w:rsidR="007415D3" w:rsidRPr="007415D3" w:rsidRDefault="007415D3" w:rsidP="007415D3">
      <w:pPr>
        <w:pStyle w:val="Heading5"/>
        <w:rPr>
          <w:rFonts w:hint="cs"/>
          <w:rtl/>
        </w:rPr>
      </w:pPr>
      <w:r w:rsidRPr="007415D3">
        <w:rPr>
          <w:rFonts w:hint="cs"/>
          <w:u w:val="single"/>
          <w:rtl/>
        </w:rPr>
        <w:t>אביגדור יצחקי:</w:t>
      </w:r>
    </w:p>
    <w:p w14:paraId="02D4EBA9" w14:textId="77777777" w:rsidR="007415D3" w:rsidRPr="007415D3" w:rsidRDefault="007415D3" w:rsidP="007415D3">
      <w:pPr>
        <w:pStyle w:val="Heading5"/>
        <w:rPr>
          <w:rFonts w:hint="cs"/>
          <w:rtl/>
        </w:rPr>
      </w:pPr>
    </w:p>
    <w:p w14:paraId="3D616B0A" w14:textId="77777777" w:rsidR="007415D3" w:rsidRPr="007415D3" w:rsidRDefault="007415D3" w:rsidP="007415D3">
      <w:pPr>
        <w:bidi/>
        <w:jc w:val="both"/>
        <w:rPr>
          <w:rFonts w:cs="David" w:hint="cs"/>
          <w:rtl/>
        </w:rPr>
      </w:pPr>
      <w:r w:rsidRPr="007415D3">
        <w:rPr>
          <w:rFonts w:cs="David" w:hint="cs"/>
          <w:rtl/>
        </w:rPr>
        <w:tab/>
        <w:t xml:space="preserve"> אני בעד להצביע על כל הפרק. </w:t>
      </w:r>
    </w:p>
    <w:p w14:paraId="5D5444C3" w14:textId="77777777" w:rsidR="007415D3" w:rsidRPr="007415D3" w:rsidRDefault="007415D3" w:rsidP="007415D3">
      <w:pPr>
        <w:bidi/>
        <w:jc w:val="both"/>
        <w:rPr>
          <w:rFonts w:cs="David" w:hint="cs"/>
          <w:rtl/>
        </w:rPr>
      </w:pPr>
    </w:p>
    <w:p w14:paraId="04DECD6D" w14:textId="77777777" w:rsidR="007415D3" w:rsidRPr="007415D3" w:rsidRDefault="007415D3" w:rsidP="007415D3">
      <w:pPr>
        <w:pStyle w:val="Heading5"/>
        <w:rPr>
          <w:rFonts w:hint="cs"/>
          <w:rtl/>
        </w:rPr>
      </w:pPr>
      <w:r w:rsidRPr="007415D3">
        <w:rPr>
          <w:rFonts w:hint="cs"/>
          <w:u w:val="single"/>
          <w:rtl/>
        </w:rPr>
        <w:t>שלי יחימוביץ:</w:t>
      </w:r>
    </w:p>
    <w:p w14:paraId="727B873E" w14:textId="77777777" w:rsidR="007415D3" w:rsidRPr="007415D3" w:rsidRDefault="007415D3" w:rsidP="007415D3">
      <w:pPr>
        <w:pStyle w:val="Heading5"/>
        <w:rPr>
          <w:rFonts w:hint="cs"/>
          <w:rtl/>
        </w:rPr>
      </w:pPr>
    </w:p>
    <w:p w14:paraId="08003BA8" w14:textId="77777777" w:rsidR="007415D3" w:rsidRPr="007415D3" w:rsidRDefault="007415D3" w:rsidP="007415D3">
      <w:pPr>
        <w:bidi/>
        <w:jc w:val="both"/>
        <w:rPr>
          <w:rFonts w:cs="David" w:hint="cs"/>
          <w:rtl/>
        </w:rPr>
      </w:pPr>
      <w:r w:rsidRPr="007415D3">
        <w:rPr>
          <w:rFonts w:cs="David" w:hint="cs"/>
          <w:rtl/>
        </w:rPr>
        <w:tab/>
        <w:t xml:space="preserve"> אני בעד שנעביר אותו לחקיקה רגילה. </w:t>
      </w:r>
    </w:p>
    <w:p w14:paraId="0BFD3F53" w14:textId="77777777" w:rsidR="007415D3" w:rsidRPr="007415D3" w:rsidRDefault="007415D3" w:rsidP="007415D3">
      <w:pPr>
        <w:bidi/>
        <w:jc w:val="both"/>
        <w:rPr>
          <w:rFonts w:cs="David" w:hint="cs"/>
          <w:rtl/>
        </w:rPr>
      </w:pPr>
    </w:p>
    <w:p w14:paraId="0D731BD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3FF9B90" w14:textId="77777777" w:rsidR="007415D3" w:rsidRPr="007415D3" w:rsidRDefault="007415D3" w:rsidP="007415D3">
      <w:pPr>
        <w:bidi/>
        <w:jc w:val="both"/>
        <w:rPr>
          <w:rFonts w:cs="David" w:hint="cs"/>
          <w:u w:val="single"/>
          <w:rtl/>
        </w:rPr>
      </w:pPr>
    </w:p>
    <w:p w14:paraId="4FFFAD57" w14:textId="77777777" w:rsidR="007415D3" w:rsidRPr="007415D3" w:rsidRDefault="007415D3" w:rsidP="007415D3">
      <w:pPr>
        <w:bidi/>
        <w:jc w:val="both"/>
        <w:rPr>
          <w:rFonts w:cs="David" w:hint="cs"/>
          <w:rtl/>
        </w:rPr>
      </w:pPr>
      <w:r w:rsidRPr="007415D3">
        <w:rPr>
          <w:rFonts w:cs="David" w:hint="cs"/>
          <w:rtl/>
        </w:rPr>
        <w:tab/>
        <w:t xml:space="preserve"> אם יהיו ויתורים, בסדר. ייתנו </w:t>
      </w:r>
      <w:r w:rsidRPr="007415D3">
        <w:rPr>
          <w:rFonts w:cs="David"/>
          <w:rtl/>
        </w:rPr>
        <w:t>–</w:t>
      </w:r>
      <w:r w:rsidRPr="007415D3">
        <w:rPr>
          <w:rFonts w:cs="David" w:hint="cs"/>
          <w:rtl/>
        </w:rPr>
        <w:t xml:space="preserve"> יקבלו. לא ייתנו </w:t>
      </w:r>
      <w:r w:rsidRPr="007415D3">
        <w:rPr>
          <w:rFonts w:cs="David"/>
          <w:rtl/>
        </w:rPr>
        <w:t>–</w:t>
      </w:r>
      <w:r w:rsidRPr="007415D3">
        <w:rPr>
          <w:rFonts w:cs="David" w:hint="cs"/>
          <w:rtl/>
        </w:rPr>
        <w:t xml:space="preserve"> לא יקבלו. </w:t>
      </w:r>
    </w:p>
    <w:p w14:paraId="1EA9CE21" w14:textId="77777777" w:rsidR="007415D3" w:rsidRPr="007415D3" w:rsidRDefault="007415D3" w:rsidP="007415D3">
      <w:pPr>
        <w:bidi/>
        <w:jc w:val="both"/>
        <w:rPr>
          <w:rFonts w:cs="David" w:hint="cs"/>
          <w:rtl/>
        </w:rPr>
      </w:pPr>
    </w:p>
    <w:p w14:paraId="7355949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314A94" w14:textId="77777777" w:rsidR="007415D3" w:rsidRPr="007415D3" w:rsidRDefault="007415D3" w:rsidP="007415D3">
      <w:pPr>
        <w:bidi/>
        <w:jc w:val="both"/>
        <w:rPr>
          <w:rFonts w:cs="David" w:hint="cs"/>
          <w:rtl/>
        </w:rPr>
      </w:pPr>
    </w:p>
    <w:p w14:paraId="3F06E9C1" w14:textId="77777777" w:rsidR="007415D3" w:rsidRPr="007415D3" w:rsidRDefault="007415D3" w:rsidP="007415D3">
      <w:pPr>
        <w:bidi/>
        <w:jc w:val="both"/>
        <w:rPr>
          <w:rFonts w:cs="David" w:hint="cs"/>
          <w:rtl/>
        </w:rPr>
      </w:pPr>
      <w:r w:rsidRPr="007415D3">
        <w:rPr>
          <w:rFonts w:cs="David" w:hint="cs"/>
          <w:rtl/>
        </w:rPr>
        <w:tab/>
        <w:t xml:space="preserve">עשינו הפסקה בדיון, כדי שנעלה את הצעת הפיצול שלנו. יושב-ראש הקואליציה רוצה להצביע היום על הפיצולים במליאה. חברי הכנסת מוזמנים להישאר ולהצביע על הפיצולים גם במליאה. הדיון יתחדש ברגע שוועדת הכנסת תסיים את הדיון על התקציב. </w:t>
      </w:r>
    </w:p>
    <w:p w14:paraId="074270BA" w14:textId="77777777" w:rsidR="007415D3" w:rsidRPr="007415D3" w:rsidRDefault="007415D3" w:rsidP="007415D3">
      <w:pPr>
        <w:bidi/>
        <w:jc w:val="both"/>
        <w:rPr>
          <w:rFonts w:cs="David" w:hint="cs"/>
          <w:rtl/>
        </w:rPr>
      </w:pPr>
    </w:p>
    <w:p w14:paraId="1AEB3A5B" w14:textId="77777777" w:rsidR="007415D3" w:rsidRPr="007415D3" w:rsidRDefault="007415D3" w:rsidP="007415D3">
      <w:pPr>
        <w:bidi/>
        <w:jc w:val="both"/>
        <w:rPr>
          <w:rFonts w:cs="David" w:hint="cs"/>
          <w:rtl/>
        </w:rPr>
      </w:pPr>
      <w:r w:rsidRPr="007415D3">
        <w:rPr>
          <w:rFonts w:cs="David" w:hint="cs"/>
          <w:rtl/>
        </w:rPr>
        <w:tab/>
        <w:t xml:space="preserve">אני עוברת להצבעות סעיף סעיף על פרק ח' </w:t>
      </w:r>
      <w:r w:rsidRPr="007415D3">
        <w:rPr>
          <w:rFonts w:cs="David"/>
          <w:rtl/>
        </w:rPr>
        <w:t>–</w:t>
      </w:r>
      <w:r w:rsidRPr="007415D3">
        <w:rPr>
          <w:rFonts w:cs="David" w:hint="cs"/>
          <w:rtl/>
        </w:rPr>
        <w:t xml:space="preserve"> מסים (גבייה). סעיף מס' 40 </w:t>
      </w:r>
      <w:r w:rsidRPr="007415D3">
        <w:rPr>
          <w:rFonts w:cs="David"/>
          <w:rtl/>
        </w:rPr>
        <w:t>–</w:t>
      </w:r>
      <w:r w:rsidRPr="007415D3">
        <w:rPr>
          <w:rFonts w:cs="David" w:hint="cs"/>
          <w:rtl/>
        </w:rPr>
        <w:t xml:space="preserve"> תיקון חוק כלי הירייה, התש"ט-1949. החלת פקודת המסים (גבייה) על אגרות לקבלת רישיון לכלי ירייה. עמדת הממשלה </w:t>
      </w:r>
      <w:r w:rsidRPr="007415D3">
        <w:rPr>
          <w:rFonts w:cs="David"/>
          <w:rtl/>
        </w:rPr>
        <w:t>–</w:t>
      </w:r>
      <w:r w:rsidRPr="007415D3">
        <w:rPr>
          <w:rFonts w:cs="David" w:hint="cs"/>
          <w:rtl/>
        </w:rPr>
        <w:t xml:space="preserve"> להשאיר. אני לא מצביעה על הוועדה, אלא על פיצול. עמדת הממשלה היא להשאיר את זה בחוק ההסדרים. </w:t>
      </w:r>
    </w:p>
    <w:p w14:paraId="4D2A8408" w14:textId="77777777" w:rsidR="007415D3" w:rsidRPr="007415D3" w:rsidRDefault="007415D3" w:rsidP="007415D3">
      <w:pPr>
        <w:bidi/>
        <w:jc w:val="both"/>
        <w:rPr>
          <w:rFonts w:cs="David" w:hint="cs"/>
          <w:rtl/>
        </w:rPr>
      </w:pPr>
    </w:p>
    <w:p w14:paraId="731811FA" w14:textId="77777777" w:rsidR="007415D3" w:rsidRPr="007415D3" w:rsidRDefault="007415D3" w:rsidP="007415D3">
      <w:pPr>
        <w:bidi/>
        <w:jc w:val="both"/>
        <w:rPr>
          <w:rFonts w:cs="David" w:hint="cs"/>
          <w:rtl/>
        </w:rPr>
      </w:pPr>
      <w:r w:rsidRPr="007415D3">
        <w:rPr>
          <w:rFonts w:cs="David" w:hint="cs"/>
          <w:rtl/>
        </w:rPr>
        <w:t>ה צ ב ע ה</w:t>
      </w:r>
    </w:p>
    <w:p w14:paraId="7D76934F" w14:textId="77777777" w:rsidR="007415D3" w:rsidRPr="007415D3" w:rsidRDefault="007415D3" w:rsidP="007415D3">
      <w:pPr>
        <w:bidi/>
        <w:jc w:val="both"/>
        <w:rPr>
          <w:rFonts w:cs="David" w:hint="cs"/>
          <w:rtl/>
        </w:rPr>
      </w:pPr>
    </w:p>
    <w:p w14:paraId="48FE48B1"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8</w:t>
      </w:r>
    </w:p>
    <w:p w14:paraId="5E37860A"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7</w:t>
      </w:r>
    </w:p>
    <w:p w14:paraId="131E2260" w14:textId="77777777" w:rsidR="007415D3" w:rsidRPr="007415D3" w:rsidRDefault="007415D3" w:rsidP="007415D3">
      <w:pPr>
        <w:bidi/>
        <w:jc w:val="both"/>
        <w:rPr>
          <w:rFonts w:cs="David" w:hint="cs"/>
          <w:rtl/>
        </w:rPr>
      </w:pPr>
    </w:p>
    <w:p w14:paraId="0619703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8F23EA1" w14:textId="77777777" w:rsidR="007415D3" w:rsidRPr="007415D3" w:rsidRDefault="007415D3" w:rsidP="007415D3">
      <w:pPr>
        <w:bidi/>
        <w:jc w:val="both"/>
        <w:rPr>
          <w:rFonts w:cs="David" w:hint="cs"/>
          <w:rtl/>
        </w:rPr>
      </w:pPr>
    </w:p>
    <w:p w14:paraId="205961C2"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סעיף 41 </w:t>
      </w:r>
      <w:r w:rsidRPr="007415D3">
        <w:rPr>
          <w:rFonts w:cs="David"/>
          <w:rtl/>
        </w:rPr>
        <w:t>–</w:t>
      </w:r>
      <w:r w:rsidRPr="007415D3">
        <w:rPr>
          <w:rFonts w:cs="David" w:hint="cs"/>
          <w:rtl/>
        </w:rPr>
        <w:t xml:space="preserve"> תיקון חוק עובדים זרים, התשנ"א-1991. החלת פקודת המסים (גבייה) על אגרת בקשה ודמי היתר להעסקת עובד זר. </w:t>
      </w:r>
    </w:p>
    <w:p w14:paraId="20081CF4" w14:textId="77777777" w:rsidR="007415D3" w:rsidRPr="007415D3" w:rsidRDefault="007415D3" w:rsidP="007415D3">
      <w:pPr>
        <w:bidi/>
        <w:jc w:val="both"/>
        <w:rPr>
          <w:rFonts w:cs="David" w:hint="cs"/>
          <w:rtl/>
        </w:rPr>
      </w:pPr>
    </w:p>
    <w:p w14:paraId="724B8F6F" w14:textId="77777777" w:rsidR="007415D3" w:rsidRPr="007415D3" w:rsidRDefault="007415D3" w:rsidP="007415D3">
      <w:pPr>
        <w:bidi/>
        <w:jc w:val="both"/>
        <w:rPr>
          <w:rFonts w:cs="David" w:hint="cs"/>
          <w:rtl/>
        </w:rPr>
      </w:pPr>
      <w:r w:rsidRPr="007415D3">
        <w:rPr>
          <w:rFonts w:cs="David" w:hint="cs"/>
          <w:u w:val="single"/>
          <w:rtl/>
        </w:rPr>
        <w:t>ראובן ריבלין:</w:t>
      </w:r>
    </w:p>
    <w:p w14:paraId="57CA8A83" w14:textId="77777777" w:rsidR="007415D3" w:rsidRPr="007415D3" w:rsidRDefault="007415D3" w:rsidP="007415D3">
      <w:pPr>
        <w:bidi/>
        <w:jc w:val="both"/>
        <w:rPr>
          <w:rFonts w:cs="David" w:hint="cs"/>
          <w:rtl/>
        </w:rPr>
      </w:pPr>
    </w:p>
    <w:p w14:paraId="1030A0BB" w14:textId="77777777" w:rsidR="007415D3" w:rsidRPr="007415D3" w:rsidRDefault="007415D3" w:rsidP="007415D3">
      <w:pPr>
        <w:bidi/>
        <w:jc w:val="both"/>
        <w:rPr>
          <w:rFonts w:cs="David" w:hint="cs"/>
          <w:rtl/>
        </w:rPr>
      </w:pPr>
      <w:r w:rsidRPr="007415D3">
        <w:rPr>
          <w:rFonts w:cs="David" w:hint="cs"/>
          <w:rtl/>
        </w:rPr>
        <w:tab/>
      </w:r>
    </w:p>
    <w:p w14:paraId="3492D0F2" w14:textId="77777777" w:rsidR="007415D3" w:rsidRPr="007415D3" w:rsidRDefault="007415D3" w:rsidP="007415D3">
      <w:pPr>
        <w:bidi/>
        <w:jc w:val="both"/>
        <w:rPr>
          <w:rFonts w:cs="David" w:hint="cs"/>
          <w:rtl/>
        </w:rPr>
      </w:pPr>
      <w:r w:rsidRPr="007415D3">
        <w:rPr>
          <w:rFonts w:cs="David" w:hint="cs"/>
          <w:rtl/>
        </w:rPr>
        <w:tab/>
        <w:t xml:space="preserve">כדי שלא תהיה טעות, היו רק 16. </w:t>
      </w:r>
    </w:p>
    <w:p w14:paraId="7F66916D" w14:textId="77777777" w:rsidR="007415D3" w:rsidRPr="007415D3" w:rsidRDefault="007415D3" w:rsidP="007415D3">
      <w:pPr>
        <w:bidi/>
        <w:jc w:val="both"/>
        <w:rPr>
          <w:rFonts w:cs="David" w:hint="cs"/>
          <w:rtl/>
        </w:rPr>
      </w:pPr>
    </w:p>
    <w:p w14:paraId="1CE607A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FC11BBD" w14:textId="77777777" w:rsidR="007415D3" w:rsidRPr="007415D3" w:rsidRDefault="007415D3" w:rsidP="007415D3">
      <w:pPr>
        <w:bidi/>
        <w:jc w:val="both"/>
        <w:rPr>
          <w:rFonts w:cs="David" w:hint="cs"/>
          <w:rtl/>
        </w:rPr>
      </w:pPr>
    </w:p>
    <w:p w14:paraId="6E51FBB9" w14:textId="77777777" w:rsidR="007415D3" w:rsidRPr="007415D3" w:rsidRDefault="007415D3" w:rsidP="007415D3">
      <w:pPr>
        <w:bidi/>
        <w:jc w:val="both"/>
        <w:rPr>
          <w:rFonts w:cs="David" w:hint="cs"/>
          <w:rtl/>
        </w:rPr>
      </w:pPr>
      <w:r w:rsidRPr="007415D3">
        <w:rPr>
          <w:rFonts w:cs="David" w:hint="cs"/>
          <w:rtl/>
        </w:rPr>
        <w:tab/>
        <w:t xml:space="preserve">קיבלתי פתק שכתוב בו: בעד </w:t>
      </w:r>
      <w:r w:rsidRPr="007415D3">
        <w:rPr>
          <w:rFonts w:cs="David"/>
          <w:rtl/>
        </w:rPr>
        <w:t>–</w:t>
      </w:r>
      <w:r w:rsidRPr="007415D3">
        <w:rPr>
          <w:rFonts w:cs="David" w:hint="cs"/>
          <w:rtl/>
        </w:rPr>
        <w:t xml:space="preserve"> 8, נגד </w:t>
      </w:r>
      <w:r w:rsidRPr="007415D3">
        <w:rPr>
          <w:rFonts w:cs="David"/>
          <w:rtl/>
        </w:rPr>
        <w:t>–</w:t>
      </w:r>
      <w:r w:rsidRPr="007415D3">
        <w:rPr>
          <w:rFonts w:cs="David" w:hint="cs"/>
          <w:rtl/>
        </w:rPr>
        <w:t xml:space="preserve"> 7. </w:t>
      </w:r>
    </w:p>
    <w:p w14:paraId="5A32CEC8" w14:textId="77777777" w:rsidR="007415D3" w:rsidRPr="007415D3" w:rsidRDefault="007415D3" w:rsidP="007415D3">
      <w:pPr>
        <w:bidi/>
        <w:jc w:val="both"/>
        <w:rPr>
          <w:rFonts w:cs="David" w:hint="cs"/>
          <w:rtl/>
        </w:rPr>
      </w:pPr>
    </w:p>
    <w:p w14:paraId="6A33C21E"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ראובן ריבלין:</w:t>
      </w:r>
    </w:p>
    <w:p w14:paraId="5EAAF594" w14:textId="77777777" w:rsidR="007415D3" w:rsidRPr="007415D3" w:rsidRDefault="007415D3" w:rsidP="007415D3">
      <w:pPr>
        <w:bidi/>
        <w:jc w:val="both"/>
        <w:rPr>
          <w:rFonts w:cs="David" w:hint="cs"/>
          <w:rtl/>
        </w:rPr>
      </w:pPr>
    </w:p>
    <w:p w14:paraId="5F9C1232" w14:textId="77777777" w:rsidR="007415D3" w:rsidRPr="007415D3" w:rsidRDefault="007415D3" w:rsidP="007415D3">
      <w:pPr>
        <w:bidi/>
        <w:jc w:val="both"/>
        <w:rPr>
          <w:rFonts w:cs="David" w:hint="cs"/>
          <w:rtl/>
        </w:rPr>
      </w:pPr>
      <w:r w:rsidRPr="007415D3">
        <w:rPr>
          <w:rFonts w:cs="David" w:hint="cs"/>
          <w:rtl/>
        </w:rPr>
        <w:tab/>
      </w:r>
    </w:p>
    <w:p w14:paraId="0172E36E" w14:textId="77777777" w:rsidR="007415D3" w:rsidRPr="007415D3" w:rsidRDefault="007415D3" w:rsidP="007415D3">
      <w:pPr>
        <w:bidi/>
        <w:jc w:val="both"/>
        <w:rPr>
          <w:rFonts w:cs="David" w:hint="cs"/>
          <w:rtl/>
        </w:rPr>
      </w:pPr>
      <w:r w:rsidRPr="007415D3">
        <w:rPr>
          <w:rFonts w:cs="David" w:hint="cs"/>
          <w:rtl/>
        </w:rPr>
        <w:tab/>
        <w:t xml:space="preserve">רוחמה אברהם, גדעון סער, שלי יחימוביץ, חיים אורון, רובי ריבלין, אורי אריאל. הנה פרוש. </w:t>
      </w:r>
    </w:p>
    <w:p w14:paraId="2F8BAF94" w14:textId="77777777" w:rsidR="007415D3" w:rsidRPr="007415D3" w:rsidRDefault="007415D3" w:rsidP="007415D3">
      <w:pPr>
        <w:bidi/>
        <w:jc w:val="both"/>
        <w:rPr>
          <w:rFonts w:cs="David" w:hint="cs"/>
          <w:rtl/>
        </w:rPr>
      </w:pPr>
    </w:p>
    <w:p w14:paraId="1CDB989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F796CFA" w14:textId="77777777" w:rsidR="007415D3" w:rsidRPr="007415D3" w:rsidRDefault="007415D3" w:rsidP="007415D3">
      <w:pPr>
        <w:bidi/>
        <w:jc w:val="both"/>
        <w:rPr>
          <w:rFonts w:cs="David" w:hint="cs"/>
          <w:rtl/>
        </w:rPr>
      </w:pPr>
    </w:p>
    <w:p w14:paraId="605670AC" w14:textId="77777777" w:rsidR="007415D3" w:rsidRPr="007415D3" w:rsidRDefault="007415D3" w:rsidP="007415D3">
      <w:pPr>
        <w:bidi/>
        <w:jc w:val="both"/>
        <w:rPr>
          <w:rFonts w:cs="David" w:hint="cs"/>
          <w:rtl/>
        </w:rPr>
      </w:pPr>
      <w:r w:rsidRPr="007415D3">
        <w:rPr>
          <w:rFonts w:cs="David" w:hint="cs"/>
          <w:rtl/>
        </w:rPr>
        <w:tab/>
        <w:t xml:space="preserve">אני שמחה שהיית ער לכך, אני שמחה עוד יותר... </w:t>
      </w:r>
    </w:p>
    <w:p w14:paraId="6F2D615E" w14:textId="77777777" w:rsidR="007415D3" w:rsidRPr="007415D3" w:rsidRDefault="007415D3" w:rsidP="007415D3">
      <w:pPr>
        <w:bidi/>
        <w:jc w:val="both"/>
        <w:rPr>
          <w:rFonts w:cs="David" w:hint="cs"/>
          <w:rtl/>
        </w:rPr>
      </w:pPr>
    </w:p>
    <w:p w14:paraId="3AFD4471" w14:textId="77777777" w:rsidR="007415D3" w:rsidRPr="007415D3" w:rsidRDefault="007415D3" w:rsidP="007415D3">
      <w:pPr>
        <w:bidi/>
        <w:jc w:val="both"/>
        <w:rPr>
          <w:rFonts w:cs="David" w:hint="cs"/>
          <w:rtl/>
        </w:rPr>
      </w:pPr>
      <w:r w:rsidRPr="007415D3">
        <w:rPr>
          <w:rFonts w:cs="David" w:hint="cs"/>
          <w:u w:val="single"/>
          <w:rtl/>
        </w:rPr>
        <w:t>ראובן ריבלין:</w:t>
      </w:r>
    </w:p>
    <w:p w14:paraId="21376F1B" w14:textId="77777777" w:rsidR="007415D3" w:rsidRPr="007415D3" w:rsidRDefault="007415D3" w:rsidP="007415D3">
      <w:pPr>
        <w:bidi/>
        <w:jc w:val="both"/>
        <w:rPr>
          <w:rFonts w:cs="David" w:hint="cs"/>
          <w:rtl/>
        </w:rPr>
      </w:pPr>
      <w:r w:rsidRPr="007415D3">
        <w:rPr>
          <w:rFonts w:cs="David" w:hint="cs"/>
          <w:rtl/>
        </w:rPr>
        <w:tab/>
      </w:r>
    </w:p>
    <w:p w14:paraId="66AE204B" w14:textId="77777777" w:rsidR="007415D3" w:rsidRPr="007415D3" w:rsidRDefault="007415D3" w:rsidP="007415D3">
      <w:pPr>
        <w:bidi/>
        <w:jc w:val="both"/>
        <w:rPr>
          <w:rFonts w:cs="David" w:hint="cs"/>
          <w:rtl/>
        </w:rPr>
      </w:pPr>
      <w:r w:rsidRPr="007415D3">
        <w:rPr>
          <w:rFonts w:cs="David" w:hint="cs"/>
          <w:rtl/>
        </w:rPr>
        <w:tab/>
        <w:t xml:space="preserve">לא רציתי שבעוד שעתיים יגידו שלא היה בסדר. </w:t>
      </w:r>
    </w:p>
    <w:p w14:paraId="4119D402" w14:textId="77777777" w:rsidR="007415D3" w:rsidRPr="007415D3" w:rsidRDefault="007415D3" w:rsidP="007415D3">
      <w:pPr>
        <w:bidi/>
        <w:jc w:val="both"/>
        <w:rPr>
          <w:rFonts w:cs="David" w:hint="cs"/>
          <w:rtl/>
        </w:rPr>
      </w:pPr>
    </w:p>
    <w:p w14:paraId="16E726B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CC634F2" w14:textId="77777777" w:rsidR="007415D3" w:rsidRPr="007415D3" w:rsidRDefault="007415D3" w:rsidP="007415D3">
      <w:pPr>
        <w:bidi/>
        <w:jc w:val="both"/>
        <w:rPr>
          <w:rFonts w:cs="David" w:hint="cs"/>
          <w:rtl/>
        </w:rPr>
      </w:pPr>
    </w:p>
    <w:p w14:paraId="1AE9ED4D" w14:textId="77777777" w:rsidR="007415D3" w:rsidRPr="007415D3" w:rsidRDefault="007415D3" w:rsidP="007415D3">
      <w:pPr>
        <w:bidi/>
        <w:jc w:val="both"/>
        <w:rPr>
          <w:rFonts w:cs="David" w:hint="cs"/>
          <w:rtl/>
        </w:rPr>
      </w:pPr>
      <w:r w:rsidRPr="007415D3">
        <w:rPr>
          <w:rFonts w:cs="David" w:hint="cs"/>
          <w:rtl/>
        </w:rPr>
        <w:tab/>
        <w:t xml:space="preserve">מי בעד השארת סעיף מס' 41 בחוק ההסדרים? </w:t>
      </w:r>
    </w:p>
    <w:p w14:paraId="1B415E18" w14:textId="77777777" w:rsidR="007415D3" w:rsidRPr="007415D3" w:rsidRDefault="007415D3" w:rsidP="007415D3">
      <w:pPr>
        <w:bidi/>
        <w:jc w:val="both"/>
        <w:rPr>
          <w:rFonts w:cs="David" w:hint="cs"/>
          <w:rtl/>
        </w:rPr>
      </w:pPr>
    </w:p>
    <w:p w14:paraId="35C37E42" w14:textId="77777777" w:rsidR="007415D3" w:rsidRPr="007415D3" w:rsidRDefault="007415D3" w:rsidP="007415D3">
      <w:pPr>
        <w:bidi/>
        <w:jc w:val="both"/>
        <w:rPr>
          <w:rFonts w:cs="David" w:hint="cs"/>
          <w:rtl/>
        </w:rPr>
      </w:pPr>
      <w:r w:rsidRPr="007415D3">
        <w:rPr>
          <w:rFonts w:cs="David" w:hint="cs"/>
          <w:rtl/>
        </w:rPr>
        <w:t>ה צ ב ע ה</w:t>
      </w:r>
    </w:p>
    <w:p w14:paraId="27CF8504" w14:textId="77777777" w:rsidR="007415D3" w:rsidRPr="007415D3" w:rsidRDefault="007415D3" w:rsidP="007415D3">
      <w:pPr>
        <w:bidi/>
        <w:jc w:val="both"/>
        <w:rPr>
          <w:rFonts w:cs="David" w:hint="cs"/>
          <w:rtl/>
        </w:rPr>
      </w:pPr>
    </w:p>
    <w:p w14:paraId="5F2EB88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 </w:t>
      </w:r>
    </w:p>
    <w:p w14:paraId="1E69F73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23E19ED" w14:textId="77777777" w:rsidR="007415D3" w:rsidRPr="007415D3" w:rsidRDefault="007415D3" w:rsidP="007415D3">
      <w:pPr>
        <w:bidi/>
        <w:jc w:val="both"/>
        <w:rPr>
          <w:rFonts w:cs="David" w:hint="cs"/>
          <w:rtl/>
        </w:rPr>
      </w:pPr>
    </w:p>
    <w:p w14:paraId="0375793C" w14:textId="77777777" w:rsidR="007415D3" w:rsidRPr="007415D3" w:rsidRDefault="007415D3" w:rsidP="007415D3">
      <w:pPr>
        <w:bidi/>
        <w:jc w:val="both"/>
        <w:rPr>
          <w:rFonts w:cs="David" w:hint="cs"/>
          <w:rtl/>
        </w:rPr>
      </w:pPr>
      <w:r w:rsidRPr="007415D3">
        <w:rPr>
          <w:rFonts w:cs="David" w:hint="cs"/>
          <w:u w:val="single"/>
          <w:rtl/>
        </w:rPr>
        <w:t>יורם מרציאנו:</w:t>
      </w:r>
    </w:p>
    <w:p w14:paraId="4CB8A7FF" w14:textId="77777777" w:rsidR="007415D3" w:rsidRPr="007415D3" w:rsidRDefault="007415D3" w:rsidP="007415D3">
      <w:pPr>
        <w:bidi/>
        <w:jc w:val="both"/>
        <w:rPr>
          <w:rFonts w:cs="David" w:hint="cs"/>
          <w:rtl/>
        </w:rPr>
      </w:pPr>
    </w:p>
    <w:p w14:paraId="6311BA20" w14:textId="77777777" w:rsidR="007415D3" w:rsidRPr="007415D3" w:rsidRDefault="007415D3" w:rsidP="007415D3">
      <w:pPr>
        <w:bidi/>
        <w:jc w:val="both"/>
        <w:rPr>
          <w:rFonts w:cs="David" w:hint="cs"/>
          <w:rtl/>
        </w:rPr>
      </w:pPr>
      <w:r w:rsidRPr="007415D3">
        <w:rPr>
          <w:rFonts w:cs="David" w:hint="cs"/>
          <w:rtl/>
        </w:rPr>
        <w:tab/>
        <w:t>רוחמה, יש פה אחד, תספרי...</w:t>
      </w:r>
    </w:p>
    <w:p w14:paraId="3A1E4B52" w14:textId="77777777" w:rsidR="007415D3" w:rsidRPr="007415D3" w:rsidRDefault="007415D3" w:rsidP="007415D3">
      <w:pPr>
        <w:bidi/>
        <w:jc w:val="both"/>
        <w:rPr>
          <w:rFonts w:cs="David" w:hint="cs"/>
          <w:rtl/>
        </w:rPr>
      </w:pPr>
    </w:p>
    <w:p w14:paraId="373C5FA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22D9156" w14:textId="77777777" w:rsidR="007415D3" w:rsidRPr="007415D3" w:rsidRDefault="007415D3" w:rsidP="007415D3">
      <w:pPr>
        <w:bidi/>
        <w:jc w:val="both"/>
        <w:rPr>
          <w:rFonts w:cs="David" w:hint="cs"/>
          <w:rtl/>
        </w:rPr>
      </w:pPr>
    </w:p>
    <w:p w14:paraId="492D4EA8" w14:textId="77777777" w:rsidR="007415D3" w:rsidRPr="007415D3" w:rsidRDefault="007415D3" w:rsidP="007415D3">
      <w:pPr>
        <w:bidi/>
        <w:jc w:val="both"/>
        <w:rPr>
          <w:rFonts w:cs="David" w:hint="cs"/>
          <w:rtl/>
        </w:rPr>
      </w:pPr>
      <w:r w:rsidRPr="007415D3">
        <w:rPr>
          <w:rFonts w:cs="David" w:hint="cs"/>
          <w:rtl/>
        </w:rPr>
        <w:tab/>
        <w:t xml:space="preserve">אז לא מרימים את האצבע. </w:t>
      </w:r>
    </w:p>
    <w:p w14:paraId="6A2F68A2" w14:textId="77777777" w:rsidR="007415D3" w:rsidRPr="007415D3" w:rsidRDefault="007415D3" w:rsidP="007415D3">
      <w:pPr>
        <w:bidi/>
        <w:jc w:val="both"/>
        <w:rPr>
          <w:rFonts w:cs="David" w:hint="cs"/>
          <w:rtl/>
        </w:rPr>
      </w:pPr>
    </w:p>
    <w:p w14:paraId="37CDF461" w14:textId="77777777" w:rsidR="007415D3" w:rsidRPr="007415D3" w:rsidRDefault="007415D3" w:rsidP="007415D3">
      <w:pPr>
        <w:bidi/>
        <w:jc w:val="both"/>
        <w:rPr>
          <w:rFonts w:cs="David" w:hint="cs"/>
          <w:rtl/>
        </w:rPr>
      </w:pPr>
      <w:r w:rsidRPr="007415D3">
        <w:rPr>
          <w:rFonts w:cs="David" w:hint="cs"/>
          <w:u w:val="single"/>
          <w:rtl/>
        </w:rPr>
        <w:t>יורם מרציאנו:</w:t>
      </w:r>
    </w:p>
    <w:p w14:paraId="73250BCC" w14:textId="77777777" w:rsidR="007415D3" w:rsidRPr="007415D3" w:rsidRDefault="007415D3" w:rsidP="007415D3">
      <w:pPr>
        <w:bidi/>
        <w:jc w:val="both"/>
        <w:rPr>
          <w:rFonts w:cs="David" w:hint="cs"/>
          <w:rtl/>
        </w:rPr>
      </w:pPr>
    </w:p>
    <w:p w14:paraId="6F4273CA" w14:textId="77777777" w:rsidR="007415D3" w:rsidRPr="007415D3" w:rsidRDefault="007415D3" w:rsidP="007415D3">
      <w:pPr>
        <w:bidi/>
        <w:jc w:val="both"/>
        <w:rPr>
          <w:rFonts w:cs="David" w:hint="cs"/>
          <w:rtl/>
        </w:rPr>
      </w:pPr>
      <w:r w:rsidRPr="007415D3">
        <w:rPr>
          <w:rFonts w:cs="David" w:hint="cs"/>
          <w:rtl/>
        </w:rPr>
        <w:tab/>
        <w:t xml:space="preserve">מרימים, אולי לא סופרים טוב. לא יכול להיות הפרש של קול אחד. </w:t>
      </w:r>
    </w:p>
    <w:p w14:paraId="6360EEC3" w14:textId="77777777" w:rsidR="007415D3" w:rsidRPr="007415D3" w:rsidRDefault="007415D3" w:rsidP="007415D3">
      <w:pPr>
        <w:bidi/>
        <w:jc w:val="both"/>
        <w:rPr>
          <w:rFonts w:cs="David" w:hint="cs"/>
          <w:rtl/>
        </w:rPr>
      </w:pPr>
    </w:p>
    <w:p w14:paraId="18B49BB7" w14:textId="77777777" w:rsidR="007415D3" w:rsidRPr="007415D3" w:rsidRDefault="007415D3" w:rsidP="007415D3">
      <w:pPr>
        <w:bidi/>
        <w:jc w:val="both"/>
        <w:rPr>
          <w:rFonts w:cs="David" w:hint="cs"/>
          <w:rtl/>
        </w:rPr>
      </w:pPr>
      <w:r w:rsidRPr="007415D3">
        <w:rPr>
          <w:rFonts w:cs="David" w:hint="cs"/>
          <w:u w:val="single"/>
          <w:rtl/>
        </w:rPr>
        <w:t>ראובן ריבלין:</w:t>
      </w:r>
    </w:p>
    <w:p w14:paraId="63C66C08" w14:textId="77777777" w:rsidR="007415D3" w:rsidRPr="007415D3" w:rsidRDefault="007415D3" w:rsidP="007415D3">
      <w:pPr>
        <w:bidi/>
        <w:jc w:val="both"/>
        <w:rPr>
          <w:rFonts w:cs="David" w:hint="cs"/>
          <w:rtl/>
        </w:rPr>
      </w:pPr>
    </w:p>
    <w:p w14:paraId="4E2B63B8" w14:textId="77777777" w:rsidR="007415D3" w:rsidRPr="007415D3" w:rsidRDefault="007415D3" w:rsidP="007415D3">
      <w:pPr>
        <w:bidi/>
        <w:jc w:val="both"/>
        <w:rPr>
          <w:rFonts w:cs="David" w:hint="cs"/>
          <w:rtl/>
        </w:rPr>
      </w:pPr>
      <w:r w:rsidRPr="007415D3">
        <w:rPr>
          <w:rFonts w:cs="David" w:hint="cs"/>
          <w:rtl/>
        </w:rPr>
        <w:tab/>
        <w:t xml:space="preserve">זו עובדה. </w:t>
      </w:r>
    </w:p>
    <w:p w14:paraId="719D6A80" w14:textId="77777777" w:rsidR="007415D3" w:rsidRPr="007415D3" w:rsidRDefault="007415D3" w:rsidP="007415D3">
      <w:pPr>
        <w:bidi/>
        <w:jc w:val="both"/>
        <w:rPr>
          <w:rFonts w:cs="David" w:hint="cs"/>
          <w:rtl/>
        </w:rPr>
      </w:pPr>
    </w:p>
    <w:p w14:paraId="3F0B967A" w14:textId="77777777" w:rsidR="007415D3" w:rsidRPr="007415D3" w:rsidRDefault="007415D3" w:rsidP="007415D3">
      <w:pPr>
        <w:bidi/>
        <w:jc w:val="both"/>
        <w:rPr>
          <w:rFonts w:cs="David" w:hint="cs"/>
          <w:rtl/>
        </w:rPr>
      </w:pPr>
      <w:r w:rsidRPr="007415D3">
        <w:rPr>
          <w:rFonts w:cs="David" w:hint="cs"/>
          <w:u w:val="single"/>
          <w:rtl/>
        </w:rPr>
        <w:t>יורם מרציאנו:</w:t>
      </w:r>
    </w:p>
    <w:p w14:paraId="3A98A867" w14:textId="77777777" w:rsidR="007415D3" w:rsidRPr="007415D3" w:rsidRDefault="007415D3" w:rsidP="007415D3">
      <w:pPr>
        <w:bidi/>
        <w:jc w:val="both"/>
        <w:rPr>
          <w:rFonts w:cs="David" w:hint="cs"/>
          <w:rtl/>
        </w:rPr>
      </w:pPr>
    </w:p>
    <w:p w14:paraId="0D814858" w14:textId="77777777" w:rsidR="007415D3" w:rsidRPr="007415D3" w:rsidRDefault="007415D3" w:rsidP="007415D3">
      <w:pPr>
        <w:bidi/>
        <w:jc w:val="both"/>
        <w:rPr>
          <w:rFonts w:cs="David" w:hint="cs"/>
          <w:rtl/>
        </w:rPr>
      </w:pPr>
      <w:r w:rsidRPr="007415D3">
        <w:rPr>
          <w:rFonts w:cs="David" w:hint="cs"/>
          <w:rtl/>
        </w:rPr>
        <w:tab/>
        <w:t>אולי מישהו לא סופר טוב, אולי זאת העובדה?</w:t>
      </w:r>
    </w:p>
    <w:p w14:paraId="33C1120A" w14:textId="77777777" w:rsidR="007415D3" w:rsidRPr="007415D3" w:rsidRDefault="007415D3" w:rsidP="007415D3">
      <w:pPr>
        <w:bidi/>
        <w:jc w:val="both"/>
        <w:rPr>
          <w:rFonts w:cs="David" w:hint="cs"/>
          <w:rtl/>
        </w:rPr>
      </w:pPr>
    </w:p>
    <w:p w14:paraId="10DDDAB5"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A1C19C3" w14:textId="77777777" w:rsidR="007415D3" w:rsidRPr="007415D3" w:rsidRDefault="007415D3" w:rsidP="007415D3">
      <w:pPr>
        <w:bidi/>
        <w:jc w:val="both"/>
        <w:rPr>
          <w:rFonts w:cs="David" w:hint="cs"/>
          <w:rtl/>
        </w:rPr>
      </w:pPr>
    </w:p>
    <w:p w14:paraId="131516AC" w14:textId="77777777" w:rsidR="007415D3" w:rsidRPr="007415D3" w:rsidRDefault="007415D3" w:rsidP="007415D3">
      <w:pPr>
        <w:bidi/>
        <w:jc w:val="both"/>
        <w:rPr>
          <w:rFonts w:cs="David" w:hint="cs"/>
          <w:rtl/>
        </w:rPr>
      </w:pPr>
      <w:r w:rsidRPr="007415D3">
        <w:rPr>
          <w:rFonts w:cs="David" w:hint="cs"/>
          <w:rtl/>
        </w:rPr>
        <w:tab/>
        <w:t xml:space="preserve">בדוק קיזוזים. תעשה ספירת מלאי. </w:t>
      </w:r>
    </w:p>
    <w:p w14:paraId="2B138D3E" w14:textId="77777777" w:rsidR="007415D3" w:rsidRPr="007415D3" w:rsidRDefault="007415D3" w:rsidP="007415D3">
      <w:pPr>
        <w:bidi/>
        <w:jc w:val="both"/>
        <w:rPr>
          <w:rFonts w:cs="David" w:hint="cs"/>
          <w:rtl/>
        </w:rPr>
      </w:pPr>
    </w:p>
    <w:p w14:paraId="281E4550" w14:textId="77777777" w:rsidR="007415D3" w:rsidRPr="007415D3" w:rsidRDefault="007415D3" w:rsidP="007415D3">
      <w:pPr>
        <w:bidi/>
        <w:jc w:val="both"/>
        <w:rPr>
          <w:rFonts w:cs="David" w:hint="cs"/>
          <w:u w:val="single"/>
          <w:rtl/>
        </w:rPr>
      </w:pPr>
      <w:r w:rsidRPr="007415D3">
        <w:rPr>
          <w:rFonts w:cs="David" w:hint="cs"/>
          <w:u w:val="single"/>
          <w:rtl/>
        </w:rPr>
        <w:t>קריאה:</w:t>
      </w:r>
    </w:p>
    <w:p w14:paraId="2C55D3F9" w14:textId="77777777" w:rsidR="007415D3" w:rsidRPr="007415D3" w:rsidRDefault="007415D3" w:rsidP="007415D3">
      <w:pPr>
        <w:bidi/>
        <w:jc w:val="both"/>
        <w:rPr>
          <w:rFonts w:cs="David" w:hint="cs"/>
          <w:rtl/>
        </w:rPr>
      </w:pPr>
    </w:p>
    <w:p w14:paraId="73B1BCFD" w14:textId="77777777" w:rsidR="007415D3" w:rsidRPr="007415D3" w:rsidRDefault="007415D3" w:rsidP="007415D3">
      <w:pPr>
        <w:bidi/>
        <w:jc w:val="both"/>
        <w:rPr>
          <w:rFonts w:cs="David" w:hint="cs"/>
          <w:rtl/>
        </w:rPr>
      </w:pPr>
      <w:r w:rsidRPr="007415D3">
        <w:rPr>
          <w:rFonts w:cs="David" w:hint="cs"/>
          <w:rtl/>
        </w:rPr>
        <w:tab/>
        <w:t xml:space="preserve">שנלר מקוזז עם אורלב. חילו מקוזזת עם דב חנין. מהגמלאים גלנטי ושטייניץ. זה מה שידוע לי. </w:t>
      </w:r>
    </w:p>
    <w:p w14:paraId="04AC2555" w14:textId="77777777" w:rsidR="007415D3" w:rsidRPr="007415D3" w:rsidRDefault="007415D3" w:rsidP="007415D3">
      <w:pPr>
        <w:bidi/>
        <w:jc w:val="both"/>
        <w:rPr>
          <w:rFonts w:cs="David" w:hint="cs"/>
          <w:rtl/>
        </w:rPr>
      </w:pPr>
    </w:p>
    <w:p w14:paraId="5B20E540" w14:textId="77777777" w:rsidR="007415D3" w:rsidRPr="007415D3" w:rsidRDefault="007415D3" w:rsidP="007415D3">
      <w:pPr>
        <w:bidi/>
        <w:jc w:val="both"/>
        <w:rPr>
          <w:rFonts w:cs="David" w:hint="cs"/>
          <w:rtl/>
        </w:rPr>
      </w:pPr>
      <w:r w:rsidRPr="007415D3">
        <w:rPr>
          <w:rFonts w:cs="David" w:hint="cs"/>
          <w:u w:val="single"/>
          <w:rtl/>
        </w:rPr>
        <w:t>ראובן ריבלין:</w:t>
      </w:r>
    </w:p>
    <w:p w14:paraId="1807AB02" w14:textId="77777777" w:rsidR="007415D3" w:rsidRPr="007415D3" w:rsidRDefault="007415D3" w:rsidP="007415D3">
      <w:pPr>
        <w:bidi/>
        <w:jc w:val="both"/>
        <w:rPr>
          <w:rFonts w:cs="David" w:hint="cs"/>
          <w:rtl/>
        </w:rPr>
      </w:pPr>
      <w:r w:rsidRPr="007415D3">
        <w:rPr>
          <w:rFonts w:cs="David" w:hint="cs"/>
          <w:rtl/>
        </w:rPr>
        <w:tab/>
      </w:r>
    </w:p>
    <w:p w14:paraId="79382EA2" w14:textId="77777777" w:rsidR="007415D3" w:rsidRPr="007415D3" w:rsidRDefault="007415D3" w:rsidP="007415D3">
      <w:pPr>
        <w:bidi/>
        <w:jc w:val="both"/>
        <w:rPr>
          <w:rFonts w:cs="David" w:hint="cs"/>
          <w:rtl/>
        </w:rPr>
      </w:pPr>
      <w:r w:rsidRPr="007415D3">
        <w:rPr>
          <w:rFonts w:cs="David" w:hint="cs"/>
          <w:rtl/>
        </w:rPr>
        <w:tab/>
        <w:t xml:space="preserve">יש אנשים, למה הם לא מצביעים? קולט, נודלמן, גלזר. </w:t>
      </w:r>
    </w:p>
    <w:p w14:paraId="7B6204EB" w14:textId="77777777" w:rsidR="007415D3" w:rsidRPr="007415D3" w:rsidRDefault="007415D3" w:rsidP="007415D3">
      <w:pPr>
        <w:bidi/>
        <w:jc w:val="both"/>
        <w:rPr>
          <w:rFonts w:cs="David" w:hint="cs"/>
          <w:rtl/>
        </w:rPr>
      </w:pPr>
    </w:p>
    <w:p w14:paraId="7A63A62D"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5BEB0176" w14:textId="77777777" w:rsidR="007415D3" w:rsidRPr="007415D3" w:rsidRDefault="007415D3" w:rsidP="007415D3">
      <w:pPr>
        <w:bidi/>
        <w:jc w:val="both"/>
        <w:rPr>
          <w:rFonts w:cs="David" w:hint="cs"/>
          <w:rtl/>
        </w:rPr>
      </w:pPr>
      <w:r w:rsidRPr="007415D3">
        <w:rPr>
          <w:rFonts w:cs="David" w:hint="cs"/>
          <w:rtl/>
        </w:rPr>
        <w:tab/>
      </w:r>
    </w:p>
    <w:p w14:paraId="61A3E21C" w14:textId="77777777" w:rsidR="007415D3" w:rsidRPr="007415D3" w:rsidRDefault="007415D3" w:rsidP="007415D3">
      <w:pPr>
        <w:bidi/>
        <w:jc w:val="both"/>
        <w:rPr>
          <w:rFonts w:cs="David" w:hint="cs"/>
          <w:rtl/>
        </w:rPr>
      </w:pPr>
      <w:r w:rsidRPr="007415D3">
        <w:rPr>
          <w:rFonts w:cs="David" w:hint="cs"/>
          <w:rtl/>
        </w:rPr>
        <w:tab/>
        <w:t xml:space="preserve">הפעם תספרו ברצינות. </w:t>
      </w:r>
    </w:p>
    <w:p w14:paraId="672628A2" w14:textId="77777777" w:rsidR="007415D3" w:rsidRPr="007415D3" w:rsidRDefault="007415D3" w:rsidP="007415D3">
      <w:pPr>
        <w:bidi/>
        <w:jc w:val="both"/>
        <w:rPr>
          <w:rFonts w:cs="David" w:hint="cs"/>
          <w:rtl/>
        </w:rPr>
      </w:pPr>
    </w:p>
    <w:p w14:paraId="3DF1AE3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BB61666" w14:textId="77777777" w:rsidR="007415D3" w:rsidRPr="007415D3" w:rsidRDefault="007415D3" w:rsidP="007415D3">
      <w:pPr>
        <w:bidi/>
        <w:jc w:val="both"/>
        <w:rPr>
          <w:rFonts w:cs="David" w:hint="cs"/>
          <w:rtl/>
        </w:rPr>
      </w:pPr>
    </w:p>
    <w:p w14:paraId="138648C2" w14:textId="77777777" w:rsidR="007415D3" w:rsidRPr="007415D3" w:rsidRDefault="007415D3" w:rsidP="007415D3">
      <w:pPr>
        <w:bidi/>
        <w:jc w:val="both"/>
        <w:rPr>
          <w:rFonts w:cs="David" w:hint="cs"/>
          <w:rtl/>
        </w:rPr>
      </w:pPr>
      <w:r w:rsidRPr="007415D3">
        <w:rPr>
          <w:rFonts w:cs="David" w:hint="cs"/>
          <w:rtl/>
        </w:rPr>
        <w:tab/>
        <w:t xml:space="preserve">הצבעה על סעיף 41, מי בעד השארתו בחוק ההסדרים. </w:t>
      </w:r>
    </w:p>
    <w:p w14:paraId="21A1FE24" w14:textId="77777777" w:rsidR="007415D3" w:rsidRPr="007415D3" w:rsidRDefault="007415D3" w:rsidP="007415D3">
      <w:pPr>
        <w:bidi/>
        <w:jc w:val="both"/>
        <w:rPr>
          <w:rFonts w:cs="David" w:hint="cs"/>
          <w:rtl/>
        </w:rPr>
      </w:pPr>
    </w:p>
    <w:p w14:paraId="5E9F5F60" w14:textId="77777777" w:rsidR="007415D3" w:rsidRPr="007415D3" w:rsidRDefault="007415D3" w:rsidP="007415D3">
      <w:pPr>
        <w:bidi/>
        <w:jc w:val="both"/>
        <w:rPr>
          <w:rFonts w:cs="David" w:hint="cs"/>
          <w:rtl/>
        </w:rPr>
      </w:pPr>
      <w:r w:rsidRPr="007415D3">
        <w:rPr>
          <w:rFonts w:cs="David" w:hint="cs"/>
          <w:rtl/>
        </w:rPr>
        <w:t>ה צ ב ע ה</w:t>
      </w:r>
    </w:p>
    <w:p w14:paraId="231ADDD6" w14:textId="77777777" w:rsidR="007415D3" w:rsidRPr="007415D3" w:rsidRDefault="007415D3" w:rsidP="007415D3">
      <w:pPr>
        <w:bidi/>
        <w:jc w:val="both"/>
        <w:rPr>
          <w:rFonts w:cs="David" w:hint="cs"/>
          <w:rtl/>
        </w:rPr>
      </w:pPr>
    </w:p>
    <w:p w14:paraId="58BD2D2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10</w:t>
      </w:r>
    </w:p>
    <w:p w14:paraId="6C7A769A"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7</w:t>
      </w:r>
    </w:p>
    <w:p w14:paraId="3124E3B0" w14:textId="77777777" w:rsidR="007415D3" w:rsidRPr="007415D3" w:rsidRDefault="007415D3" w:rsidP="007415D3">
      <w:pPr>
        <w:bidi/>
        <w:jc w:val="both"/>
        <w:rPr>
          <w:rFonts w:cs="David" w:hint="cs"/>
          <w:rtl/>
        </w:rPr>
      </w:pPr>
    </w:p>
    <w:p w14:paraId="6F3FA695" w14:textId="77777777" w:rsidR="007415D3" w:rsidRPr="007415D3" w:rsidRDefault="007415D3" w:rsidP="007415D3">
      <w:pPr>
        <w:pStyle w:val="Heading5"/>
        <w:rPr>
          <w:rFonts w:hint="cs"/>
          <w:rtl/>
        </w:rPr>
      </w:pPr>
      <w:r w:rsidRPr="007415D3">
        <w:rPr>
          <w:rFonts w:hint="cs"/>
          <w:u w:val="single"/>
          <w:rtl/>
        </w:rPr>
        <w:t>אביגדור יצחקי:</w:t>
      </w:r>
    </w:p>
    <w:p w14:paraId="77E6A58D" w14:textId="77777777" w:rsidR="007415D3" w:rsidRPr="007415D3" w:rsidRDefault="007415D3" w:rsidP="007415D3">
      <w:pPr>
        <w:pStyle w:val="Heading5"/>
        <w:rPr>
          <w:rFonts w:hint="cs"/>
          <w:rtl/>
        </w:rPr>
      </w:pPr>
    </w:p>
    <w:p w14:paraId="666A0323" w14:textId="77777777" w:rsidR="007415D3" w:rsidRPr="007415D3" w:rsidRDefault="007415D3" w:rsidP="007415D3">
      <w:pPr>
        <w:bidi/>
        <w:jc w:val="both"/>
        <w:rPr>
          <w:rFonts w:cs="David" w:hint="cs"/>
          <w:rtl/>
        </w:rPr>
      </w:pPr>
      <w:r w:rsidRPr="007415D3">
        <w:rPr>
          <w:rFonts w:cs="David" w:hint="cs"/>
          <w:rtl/>
        </w:rPr>
        <w:tab/>
      </w:r>
    </w:p>
    <w:p w14:paraId="0C074BBB" w14:textId="77777777" w:rsidR="007415D3" w:rsidRPr="007415D3" w:rsidRDefault="007415D3" w:rsidP="007415D3">
      <w:pPr>
        <w:bidi/>
        <w:jc w:val="both"/>
        <w:rPr>
          <w:rFonts w:cs="David" w:hint="cs"/>
          <w:rtl/>
        </w:rPr>
      </w:pPr>
      <w:r w:rsidRPr="007415D3">
        <w:rPr>
          <w:rFonts w:cs="David" w:hint="cs"/>
          <w:rtl/>
        </w:rPr>
        <w:tab/>
        <w:t>היועצת המשפטית של הוועדה אומרת שבמליאה צריך להצביע רק על הפיצולים, והשאר זו הודעה. על ההודעה צריך להצביע?</w:t>
      </w:r>
    </w:p>
    <w:p w14:paraId="0EF0FBA2" w14:textId="77777777" w:rsidR="007415D3" w:rsidRPr="007415D3" w:rsidRDefault="007415D3" w:rsidP="007415D3">
      <w:pPr>
        <w:bidi/>
        <w:jc w:val="both"/>
        <w:rPr>
          <w:rFonts w:cs="David" w:hint="cs"/>
          <w:rtl/>
        </w:rPr>
      </w:pPr>
    </w:p>
    <w:p w14:paraId="4DF24041" w14:textId="77777777" w:rsidR="007415D3" w:rsidRPr="007415D3" w:rsidRDefault="007415D3" w:rsidP="007415D3">
      <w:pPr>
        <w:bidi/>
        <w:jc w:val="both"/>
        <w:rPr>
          <w:rFonts w:cs="David" w:hint="cs"/>
          <w:rtl/>
        </w:rPr>
      </w:pPr>
      <w:r w:rsidRPr="007415D3">
        <w:rPr>
          <w:rFonts w:cs="David" w:hint="cs"/>
          <w:u w:val="single"/>
          <w:rtl/>
        </w:rPr>
        <w:t>ראובן ריבלין:</w:t>
      </w:r>
    </w:p>
    <w:p w14:paraId="6197E59D" w14:textId="77777777" w:rsidR="007415D3" w:rsidRPr="007415D3" w:rsidRDefault="007415D3" w:rsidP="007415D3">
      <w:pPr>
        <w:bidi/>
        <w:jc w:val="both"/>
        <w:rPr>
          <w:rFonts w:cs="David" w:hint="cs"/>
          <w:rtl/>
        </w:rPr>
      </w:pPr>
    </w:p>
    <w:p w14:paraId="1B50965F" w14:textId="77777777" w:rsidR="007415D3" w:rsidRPr="007415D3" w:rsidRDefault="007415D3" w:rsidP="007415D3">
      <w:pPr>
        <w:bidi/>
        <w:jc w:val="both"/>
        <w:rPr>
          <w:rFonts w:cs="David" w:hint="cs"/>
          <w:rtl/>
        </w:rPr>
      </w:pPr>
      <w:r w:rsidRPr="007415D3">
        <w:rPr>
          <w:rFonts w:cs="David" w:hint="cs"/>
          <w:rtl/>
        </w:rPr>
        <w:tab/>
        <w:t xml:space="preserve">כן. </w:t>
      </w:r>
    </w:p>
    <w:p w14:paraId="7DA58849" w14:textId="77777777" w:rsidR="007415D3" w:rsidRPr="007415D3" w:rsidRDefault="007415D3" w:rsidP="007415D3">
      <w:pPr>
        <w:bidi/>
        <w:jc w:val="both"/>
        <w:rPr>
          <w:rFonts w:cs="David" w:hint="cs"/>
          <w:rtl/>
        </w:rPr>
      </w:pPr>
    </w:p>
    <w:p w14:paraId="526A4730" w14:textId="77777777" w:rsidR="007415D3" w:rsidRPr="007415D3" w:rsidRDefault="007415D3" w:rsidP="007415D3">
      <w:pPr>
        <w:bidi/>
        <w:jc w:val="both"/>
        <w:rPr>
          <w:rFonts w:cs="David" w:hint="cs"/>
          <w:u w:val="single"/>
          <w:rtl/>
        </w:rPr>
      </w:pPr>
      <w:r w:rsidRPr="007415D3">
        <w:rPr>
          <w:rFonts w:cs="David" w:hint="cs"/>
          <w:u w:val="single"/>
          <w:rtl/>
        </w:rPr>
        <w:t>ארבל אסטרחן:</w:t>
      </w:r>
    </w:p>
    <w:p w14:paraId="5239E137" w14:textId="77777777" w:rsidR="007415D3" w:rsidRPr="007415D3" w:rsidRDefault="007415D3" w:rsidP="007415D3">
      <w:pPr>
        <w:bidi/>
        <w:jc w:val="both"/>
        <w:rPr>
          <w:rFonts w:cs="David" w:hint="cs"/>
          <w:rtl/>
        </w:rPr>
      </w:pPr>
    </w:p>
    <w:p w14:paraId="1181E096" w14:textId="77777777" w:rsidR="007415D3" w:rsidRPr="007415D3" w:rsidRDefault="007415D3" w:rsidP="007415D3">
      <w:pPr>
        <w:bidi/>
        <w:jc w:val="both"/>
        <w:rPr>
          <w:rFonts w:cs="David" w:hint="cs"/>
          <w:rtl/>
        </w:rPr>
      </w:pPr>
      <w:r w:rsidRPr="007415D3">
        <w:rPr>
          <w:rFonts w:cs="David" w:hint="cs"/>
          <w:rtl/>
        </w:rPr>
        <w:tab/>
        <w:t xml:space="preserve">על מה שיוצא מהחוק מצביעים. על מה שהולך לוועדות </w:t>
      </w:r>
      <w:r w:rsidRPr="007415D3">
        <w:rPr>
          <w:rFonts w:cs="David"/>
          <w:rtl/>
        </w:rPr>
        <w:t>–</w:t>
      </w:r>
      <w:r w:rsidRPr="007415D3">
        <w:rPr>
          <w:rFonts w:cs="David" w:hint="cs"/>
          <w:rtl/>
        </w:rPr>
        <w:t xml:space="preserve"> זו הודעה. </w:t>
      </w:r>
    </w:p>
    <w:p w14:paraId="3E9199A8" w14:textId="77777777" w:rsidR="007415D3" w:rsidRPr="007415D3" w:rsidRDefault="007415D3" w:rsidP="007415D3">
      <w:pPr>
        <w:bidi/>
        <w:jc w:val="both"/>
        <w:rPr>
          <w:rFonts w:cs="David" w:hint="cs"/>
          <w:rtl/>
        </w:rPr>
      </w:pPr>
    </w:p>
    <w:p w14:paraId="72C0A097" w14:textId="77777777" w:rsidR="007415D3" w:rsidRPr="007415D3" w:rsidRDefault="007415D3" w:rsidP="007415D3">
      <w:pPr>
        <w:pStyle w:val="Heading5"/>
        <w:rPr>
          <w:rFonts w:hint="cs"/>
          <w:rtl/>
        </w:rPr>
      </w:pPr>
      <w:r w:rsidRPr="007415D3">
        <w:rPr>
          <w:rFonts w:hint="cs"/>
          <w:u w:val="single"/>
          <w:rtl/>
        </w:rPr>
        <w:t>אביגדור יצחקי:</w:t>
      </w:r>
    </w:p>
    <w:p w14:paraId="62DDA389" w14:textId="77777777" w:rsidR="007415D3" w:rsidRPr="007415D3" w:rsidRDefault="007415D3" w:rsidP="007415D3">
      <w:pPr>
        <w:pStyle w:val="Heading5"/>
        <w:rPr>
          <w:rFonts w:hint="cs"/>
          <w:rtl/>
        </w:rPr>
      </w:pPr>
    </w:p>
    <w:p w14:paraId="6BD7A126" w14:textId="77777777" w:rsidR="007415D3" w:rsidRPr="007415D3" w:rsidRDefault="007415D3" w:rsidP="007415D3">
      <w:pPr>
        <w:bidi/>
        <w:jc w:val="both"/>
        <w:rPr>
          <w:rFonts w:cs="David" w:hint="cs"/>
          <w:rtl/>
        </w:rPr>
      </w:pPr>
      <w:r w:rsidRPr="007415D3">
        <w:rPr>
          <w:rFonts w:cs="David" w:hint="cs"/>
          <w:rtl/>
        </w:rPr>
        <w:tab/>
        <w:t xml:space="preserve">למה אתה מחזיק פה את כל חברי הכנסת מהאופוזיציה והקואליציה שנמצאים בבניין? </w:t>
      </w:r>
    </w:p>
    <w:p w14:paraId="4A4E1B9A" w14:textId="77777777" w:rsidR="007415D3" w:rsidRPr="007415D3" w:rsidRDefault="007415D3" w:rsidP="007415D3">
      <w:pPr>
        <w:bidi/>
        <w:jc w:val="both"/>
        <w:rPr>
          <w:rFonts w:cs="David" w:hint="cs"/>
          <w:rtl/>
        </w:rPr>
      </w:pPr>
    </w:p>
    <w:p w14:paraId="3185B2E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12CCDC2" w14:textId="77777777" w:rsidR="007415D3" w:rsidRPr="007415D3" w:rsidRDefault="007415D3" w:rsidP="007415D3">
      <w:pPr>
        <w:bidi/>
        <w:jc w:val="both"/>
        <w:rPr>
          <w:rFonts w:cs="David" w:hint="cs"/>
          <w:u w:val="single"/>
          <w:rtl/>
        </w:rPr>
      </w:pPr>
    </w:p>
    <w:p w14:paraId="5EDE921F" w14:textId="77777777" w:rsidR="007415D3" w:rsidRPr="007415D3" w:rsidRDefault="007415D3" w:rsidP="007415D3">
      <w:pPr>
        <w:bidi/>
        <w:jc w:val="both"/>
        <w:rPr>
          <w:rFonts w:cs="David" w:hint="cs"/>
          <w:rtl/>
        </w:rPr>
      </w:pPr>
      <w:r w:rsidRPr="007415D3">
        <w:rPr>
          <w:rFonts w:cs="David" w:hint="cs"/>
          <w:rtl/>
        </w:rPr>
        <w:tab/>
        <w:t xml:space="preserve"> מה זה משנה, על הפיצולים יש קונסנזוס. </w:t>
      </w:r>
    </w:p>
    <w:p w14:paraId="1B9898D7" w14:textId="77777777" w:rsidR="007415D3" w:rsidRPr="007415D3" w:rsidRDefault="007415D3" w:rsidP="007415D3">
      <w:pPr>
        <w:bidi/>
        <w:jc w:val="both"/>
        <w:rPr>
          <w:rFonts w:cs="David" w:hint="cs"/>
          <w:rtl/>
        </w:rPr>
      </w:pPr>
    </w:p>
    <w:p w14:paraId="482C20F5" w14:textId="77777777" w:rsidR="007415D3" w:rsidRPr="007415D3" w:rsidRDefault="007415D3" w:rsidP="007415D3">
      <w:pPr>
        <w:pStyle w:val="Heading5"/>
        <w:rPr>
          <w:rFonts w:hint="cs"/>
          <w:rtl/>
        </w:rPr>
      </w:pPr>
      <w:r w:rsidRPr="007415D3">
        <w:rPr>
          <w:rFonts w:hint="cs"/>
          <w:u w:val="single"/>
          <w:rtl/>
        </w:rPr>
        <w:t>אביגדור יצחקי:</w:t>
      </w:r>
    </w:p>
    <w:p w14:paraId="5FF94153" w14:textId="77777777" w:rsidR="007415D3" w:rsidRPr="007415D3" w:rsidRDefault="007415D3" w:rsidP="007415D3">
      <w:pPr>
        <w:pStyle w:val="Heading5"/>
        <w:rPr>
          <w:rFonts w:hint="cs"/>
          <w:rtl/>
        </w:rPr>
      </w:pPr>
    </w:p>
    <w:p w14:paraId="784C03B0" w14:textId="77777777" w:rsidR="007415D3" w:rsidRPr="007415D3" w:rsidRDefault="007415D3" w:rsidP="007415D3">
      <w:pPr>
        <w:bidi/>
        <w:jc w:val="both"/>
        <w:rPr>
          <w:rFonts w:cs="David" w:hint="cs"/>
          <w:rtl/>
        </w:rPr>
      </w:pPr>
      <w:r w:rsidRPr="007415D3">
        <w:rPr>
          <w:rFonts w:cs="David" w:hint="cs"/>
          <w:rtl/>
        </w:rPr>
        <w:tab/>
        <w:t xml:space="preserve">זה מה שאני אומר, אין טעם להחזיק את כולם. ממילא יש קונסנזוס. הפיצולים הם ההצבעה היחידה. </w:t>
      </w:r>
    </w:p>
    <w:p w14:paraId="17365E6B" w14:textId="77777777" w:rsidR="007415D3" w:rsidRPr="007415D3" w:rsidRDefault="007415D3" w:rsidP="007415D3">
      <w:pPr>
        <w:bidi/>
        <w:jc w:val="both"/>
        <w:rPr>
          <w:rFonts w:cs="David" w:hint="cs"/>
          <w:rtl/>
        </w:rPr>
      </w:pPr>
    </w:p>
    <w:p w14:paraId="1BD0DC8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6A80C18" w14:textId="77777777" w:rsidR="007415D3" w:rsidRPr="007415D3" w:rsidRDefault="007415D3" w:rsidP="007415D3">
      <w:pPr>
        <w:bidi/>
        <w:jc w:val="both"/>
        <w:rPr>
          <w:rFonts w:cs="David" w:hint="cs"/>
          <w:u w:val="single"/>
          <w:rtl/>
        </w:rPr>
      </w:pPr>
    </w:p>
    <w:p w14:paraId="67E4B647" w14:textId="77777777" w:rsidR="007415D3" w:rsidRPr="007415D3" w:rsidRDefault="007415D3" w:rsidP="007415D3">
      <w:pPr>
        <w:bidi/>
        <w:jc w:val="both"/>
        <w:rPr>
          <w:rFonts w:cs="David" w:hint="cs"/>
          <w:rtl/>
        </w:rPr>
      </w:pPr>
      <w:r w:rsidRPr="007415D3">
        <w:rPr>
          <w:rFonts w:cs="David" w:hint="cs"/>
          <w:rtl/>
        </w:rPr>
        <w:tab/>
        <w:t xml:space="preserve">על הפיצולים אין בעיה. </w:t>
      </w:r>
    </w:p>
    <w:p w14:paraId="4C31BF86" w14:textId="77777777" w:rsidR="007415D3" w:rsidRPr="007415D3" w:rsidRDefault="007415D3" w:rsidP="007415D3">
      <w:pPr>
        <w:bidi/>
        <w:jc w:val="both"/>
        <w:rPr>
          <w:rFonts w:cs="David" w:hint="cs"/>
          <w:rtl/>
        </w:rPr>
      </w:pPr>
    </w:p>
    <w:p w14:paraId="2B8D4994"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664C7AB2" w14:textId="77777777" w:rsidR="007415D3" w:rsidRPr="007415D3" w:rsidRDefault="007415D3" w:rsidP="007415D3">
      <w:pPr>
        <w:bidi/>
        <w:jc w:val="both"/>
        <w:rPr>
          <w:rFonts w:cs="David"/>
          <w:rtl/>
        </w:rPr>
      </w:pPr>
    </w:p>
    <w:p w14:paraId="1F0BE6E4" w14:textId="77777777" w:rsidR="007415D3" w:rsidRPr="007415D3" w:rsidRDefault="007415D3" w:rsidP="007415D3">
      <w:pPr>
        <w:bidi/>
        <w:jc w:val="both"/>
        <w:rPr>
          <w:rFonts w:cs="David" w:hint="cs"/>
          <w:rtl/>
        </w:rPr>
      </w:pPr>
      <w:r w:rsidRPr="007415D3">
        <w:rPr>
          <w:rFonts w:cs="David"/>
          <w:rtl/>
        </w:rPr>
        <w:tab/>
      </w:r>
      <w:r w:rsidRPr="007415D3">
        <w:rPr>
          <w:rFonts w:cs="David" w:hint="cs"/>
          <w:rtl/>
        </w:rPr>
        <w:t>אביגדור, שחרר את כולם...</w:t>
      </w:r>
    </w:p>
    <w:p w14:paraId="26A585B5" w14:textId="77777777" w:rsidR="007415D3" w:rsidRPr="007415D3" w:rsidRDefault="007415D3" w:rsidP="007415D3">
      <w:pPr>
        <w:bidi/>
        <w:jc w:val="both"/>
        <w:rPr>
          <w:rFonts w:cs="David" w:hint="cs"/>
          <w:rtl/>
        </w:rPr>
      </w:pPr>
    </w:p>
    <w:p w14:paraId="3707322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A1C650D" w14:textId="77777777" w:rsidR="007415D3" w:rsidRPr="007415D3" w:rsidRDefault="007415D3" w:rsidP="007415D3">
      <w:pPr>
        <w:bidi/>
        <w:jc w:val="both"/>
        <w:rPr>
          <w:rFonts w:cs="David" w:hint="cs"/>
          <w:rtl/>
        </w:rPr>
      </w:pPr>
    </w:p>
    <w:p w14:paraId="1E5D7DDD" w14:textId="77777777" w:rsidR="007415D3" w:rsidRPr="007415D3" w:rsidRDefault="007415D3" w:rsidP="007415D3">
      <w:pPr>
        <w:bidi/>
        <w:jc w:val="both"/>
        <w:rPr>
          <w:rFonts w:cs="David" w:hint="cs"/>
          <w:rtl/>
        </w:rPr>
      </w:pPr>
      <w:r w:rsidRPr="007415D3">
        <w:rPr>
          <w:rFonts w:cs="David" w:hint="cs"/>
          <w:rtl/>
        </w:rPr>
        <w:tab/>
        <w:t xml:space="preserve">גדעון, למה אין שום בעיה? אם נפיל את הפיצולים, נתחיל בחגיגה. </w:t>
      </w:r>
    </w:p>
    <w:p w14:paraId="03B24E79" w14:textId="77777777" w:rsidR="007415D3" w:rsidRPr="007415D3" w:rsidRDefault="007415D3" w:rsidP="007415D3">
      <w:pPr>
        <w:bidi/>
        <w:jc w:val="both"/>
        <w:rPr>
          <w:rFonts w:cs="David" w:hint="cs"/>
          <w:rtl/>
        </w:rPr>
      </w:pPr>
    </w:p>
    <w:p w14:paraId="6A791A7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2FA7039" w14:textId="77777777" w:rsidR="007415D3" w:rsidRPr="007415D3" w:rsidRDefault="007415D3" w:rsidP="007415D3">
      <w:pPr>
        <w:bidi/>
        <w:jc w:val="both"/>
        <w:rPr>
          <w:rFonts w:cs="David" w:hint="cs"/>
          <w:u w:val="single"/>
          <w:rtl/>
        </w:rPr>
      </w:pPr>
    </w:p>
    <w:p w14:paraId="1CB01EBD" w14:textId="77777777" w:rsidR="007415D3" w:rsidRPr="007415D3" w:rsidRDefault="007415D3" w:rsidP="007415D3">
      <w:pPr>
        <w:bidi/>
        <w:jc w:val="both"/>
        <w:rPr>
          <w:rFonts w:cs="David" w:hint="cs"/>
          <w:rtl/>
        </w:rPr>
      </w:pPr>
      <w:r w:rsidRPr="007415D3">
        <w:rPr>
          <w:rFonts w:cs="David" w:hint="cs"/>
          <w:rtl/>
        </w:rPr>
        <w:tab/>
        <w:t xml:space="preserve">בסדר, אני לא נותן התחייבות. אולי במליאה נשנה את עמדתנו לעניין הפיצולים. </w:t>
      </w:r>
    </w:p>
    <w:p w14:paraId="2B97FEF2" w14:textId="77777777" w:rsidR="007415D3" w:rsidRPr="007415D3" w:rsidRDefault="007415D3" w:rsidP="007415D3">
      <w:pPr>
        <w:bidi/>
        <w:jc w:val="both"/>
        <w:rPr>
          <w:rFonts w:cs="David" w:hint="cs"/>
          <w:rtl/>
        </w:rPr>
      </w:pPr>
    </w:p>
    <w:p w14:paraId="011C4BEE" w14:textId="77777777" w:rsidR="007415D3" w:rsidRPr="007415D3" w:rsidRDefault="007415D3" w:rsidP="007415D3">
      <w:pPr>
        <w:pStyle w:val="Heading5"/>
        <w:rPr>
          <w:rFonts w:hint="cs"/>
          <w:rtl/>
        </w:rPr>
      </w:pPr>
      <w:r w:rsidRPr="007415D3">
        <w:rPr>
          <w:rFonts w:hint="cs"/>
          <w:u w:val="single"/>
          <w:rtl/>
        </w:rPr>
        <w:t>אביגדור יצחקי:</w:t>
      </w:r>
    </w:p>
    <w:p w14:paraId="35999DE9" w14:textId="77777777" w:rsidR="007415D3" w:rsidRPr="007415D3" w:rsidRDefault="007415D3" w:rsidP="007415D3">
      <w:pPr>
        <w:pStyle w:val="Heading5"/>
        <w:rPr>
          <w:rFonts w:hint="cs"/>
          <w:rtl/>
        </w:rPr>
      </w:pPr>
    </w:p>
    <w:p w14:paraId="614BD32D" w14:textId="77777777" w:rsidR="007415D3" w:rsidRPr="007415D3" w:rsidRDefault="007415D3" w:rsidP="007415D3">
      <w:pPr>
        <w:bidi/>
        <w:jc w:val="both"/>
        <w:rPr>
          <w:rFonts w:cs="David" w:hint="cs"/>
          <w:rtl/>
        </w:rPr>
      </w:pPr>
      <w:r w:rsidRPr="007415D3">
        <w:rPr>
          <w:rFonts w:cs="David" w:hint="cs"/>
          <w:rtl/>
        </w:rPr>
        <w:tab/>
        <w:t xml:space="preserve">אני משחרר את הקואליציה, לכו תצביעו נגד הפיצולים, הכול יהיה בסדר. </w:t>
      </w:r>
    </w:p>
    <w:p w14:paraId="34F1615B" w14:textId="77777777" w:rsidR="007415D3" w:rsidRPr="007415D3" w:rsidRDefault="007415D3" w:rsidP="007415D3">
      <w:pPr>
        <w:bidi/>
        <w:jc w:val="both"/>
        <w:rPr>
          <w:rFonts w:cs="David" w:hint="cs"/>
          <w:rtl/>
        </w:rPr>
      </w:pPr>
    </w:p>
    <w:p w14:paraId="2B30AB2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52237B5" w14:textId="77777777" w:rsidR="007415D3" w:rsidRPr="007415D3" w:rsidRDefault="007415D3" w:rsidP="007415D3">
      <w:pPr>
        <w:bidi/>
        <w:jc w:val="both"/>
        <w:rPr>
          <w:rFonts w:cs="David" w:hint="cs"/>
          <w:u w:val="single"/>
          <w:rtl/>
        </w:rPr>
      </w:pPr>
    </w:p>
    <w:p w14:paraId="0CBFD401" w14:textId="77777777" w:rsidR="007415D3" w:rsidRPr="007415D3" w:rsidRDefault="007415D3" w:rsidP="007415D3">
      <w:pPr>
        <w:bidi/>
        <w:jc w:val="both"/>
        <w:rPr>
          <w:rFonts w:cs="David" w:hint="cs"/>
          <w:rtl/>
        </w:rPr>
      </w:pPr>
      <w:r w:rsidRPr="007415D3">
        <w:rPr>
          <w:rFonts w:cs="David" w:hint="cs"/>
          <w:rtl/>
        </w:rPr>
        <w:tab/>
        <w:t xml:space="preserve">אני לא אומר מה תהיה עמדתי. אני לא נותן הבטחה, כי אני לא רוצה להפר אותה. </w:t>
      </w:r>
    </w:p>
    <w:p w14:paraId="3634D526" w14:textId="77777777" w:rsidR="007415D3" w:rsidRPr="007415D3" w:rsidRDefault="007415D3" w:rsidP="007415D3">
      <w:pPr>
        <w:bidi/>
        <w:jc w:val="both"/>
        <w:rPr>
          <w:rFonts w:cs="David" w:hint="cs"/>
          <w:rtl/>
        </w:rPr>
      </w:pPr>
    </w:p>
    <w:p w14:paraId="23E1E1C8" w14:textId="77777777" w:rsidR="007415D3" w:rsidRPr="007415D3" w:rsidRDefault="007415D3" w:rsidP="007415D3">
      <w:pPr>
        <w:bidi/>
        <w:jc w:val="both"/>
        <w:rPr>
          <w:rFonts w:cs="David" w:hint="cs"/>
          <w:rtl/>
        </w:rPr>
      </w:pPr>
      <w:r w:rsidRPr="007415D3">
        <w:rPr>
          <w:rFonts w:cs="David" w:hint="cs"/>
          <w:u w:val="single"/>
          <w:rtl/>
        </w:rPr>
        <w:t>ראובן ריבלין:</w:t>
      </w:r>
    </w:p>
    <w:p w14:paraId="2B9F7A5E" w14:textId="77777777" w:rsidR="007415D3" w:rsidRPr="007415D3" w:rsidRDefault="007415D3" w:rsidP="007415D3">
      <w:pPr>
        <w:bidi/>
        <w:jc w:val="both"/>
        <w:rPr>
          <w:rFonts w:cs="David" w:hint="cs"/>
          <w:rtl/>
        </w:rPr>
      </w:pPr>
    </w:p>
    <w:p w14:paraId="20263148" w14:textId="77777777" w:rsidR="007415D3" w:rsidRPr="007415D3" w:rsidRDefault="007415D3" w:rsidP="007415D3">
      <w:pPr>
        <w:bidi/>
        <w:jc w:val="both"/>
        <w:rPr>
          <w:rFonts w:cs="David" w:hint="cs"/>
          <w:rtl/>
        </w:rPr>
      </w:pPr>
      <w:r w:rsidRPr="007415D3">
        <w:rPr>
          <w:rFonts w:cs="David" w:hint="cs"/>
          <w:rtl/>
        </w:rPr>
        <w:tab/>
        <w:t xml:space="preserve">זה כאילו המליאה תחליט שזה יישאר בחוק ההסדרים. חיים עשה מעשה נסים, נסים זאב. </w:t>
      </w:r>
    </w:p>
    <w:p w14:paraId="743D556B" w14:textId="77777777" w:rsidR="007415D3" w:rsidRPr="007415D3" w:rsidRDefault="007415D3" w:rsidP="007415D3">
      <w:pPr>
        <w:bidi/>
        <w:jc w:val="both"/>
        <w:rPr>
          <w:rFonts w:cs="David" w:hint="cs"/>
          <w:rtl/>
        </w:rPr>
      </w:pPr>
    </w:p>
    <w:p w14:paraId="7002E7E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A87507A" w14:textId="77777777" w:rsidR="007415D3" w:rsidRPr="007415D3" w:rsidRDefault="007415D3" w:rsidP="007415D3">
      <w:pPr>
        <w:bidi/>
        <w:jc w:val="both"/>
        <w:rPr>
          <w:rFonts w:cs="David" w:hint="cs"/>
          <w:rtl/>
        </w:rPr>
      </w:pPr>
    </w:p>
    <w:p w14:paraId="74271DC7" w14:textId="77777777" w:rsidR="007415D3" w:rsidRPr="007415D3" w:rsidRDefault="007415D3" w:rsidP="007415D3">
      <w:pPr>
        <w:bidi/>
        <w:jc w:val="both"/>
        <w:rPr>
          <w:rFonts w:cs="David" w:hint="cs"/>
          <w:rtl/>
        </w:rPr>
      </w:pPr>
      <w:r w:rsidRPr="007415D3">
        <w:rPr>
          <w:rFonts w:cs="David" w:hint="cs"/>
          <w:rtl/>
        </w:rPr>
        <w:tab/>
        <w:t xml:space="preserve">אני חוזר בי. </w:t>
      </w:r>
    </w:p>
    <w:p w14:paraId="1BAE43BF" w14:textId="77777777" w:rsidR="007415D3" w:rsidRPr="007415D3" w:rsidRDefault="007415D3" w:rsidP="007415D3">
      <w:pPr>
        <w:bidi/>
        <w:jc w:val="both"/>
        <w:rPr>
          <w:rFonts w:cs="David" w:hint="cs"/>
          <w:rtl/>
        </w:rPr>
      </w:pPr>
    </w:p>
    <w:p w14:paraId="0769B1F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CDCC6FD" w14:textId="77777777" w:rsidR="007415D3" w:rsidRPr="007415D3" w:rsidRDefault="007415D3" w:rsidP="007415D3">
      <w:pPr>
        <w:bidi/>
        <w:jc w:val="both"/>
        <w:rPr>
          <w:rFonts w:cs="David" w:hint="cs"/>
          <w:u w:val="single"/>
          <w:rtl/>
        </w:rPr>
      </w:pPr>
    </w:p>
    <w:p w14:paraId="3CCAC096" w14:textId="77777777" w:rsidR="007415D3" w:rsidRPr="007415D3" w:rsidRDefault="007415D3" w:rsidP="007415D3">
      <w:pPr>
        <w:bidi/>
        <w:jc w:val="both"/>
        <w:rPr>
          <w:rFonts w:cs="David" w:hint="cs"/>
          <w:rtl/>
        </w:rPr>
      </w:pPr>
      <w:r w:rsidRPr="007415D3">
        <w:rPr>
          <w:rFonts w:cs="David" w:hint="cs"/>
          <w:rtl/>
        </w:rPr>
        <w:tab/>
        <w:t xml:space="preserve">אם אורון חוזר בו, גם אני חוזר בי. </w:t>
      </w:r>
    </w:p>
    <w:p w14:paraId="494B0AE4" w14:textId="77777777" w:rsidR="007415D3" w:rsidRPr="007415D3" w:rsidRDefault="007415D3" w:rsidP="007415D3">
      <w:pPr>
        <w:bidi/>
        <w:jc w:val="both"/>
        <w:rPr>
          <w:rFonts w:cs="David" w:hint="cs"/>
          <w:rtl/>
        </w:rPr>
      </w:pPr>
    </w:p>
    <w:p w14:paraId="5EEDA2D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8D2663" w14:textId="77777777" w:rsidR="007415D3" w:rsidRPr="007415D3" w:rsidRDefault="007415D3" w:rsidP="007415D3">
      <w:pPr>
        <w:bidi/>
        <w:jc w:val="both"/>
        <w:rPr>
          <w:rFonts w:cs="David" w:hint="cs"/>
          <w:rtl/>
        </w:rPr>
      </w:pPr>
    </w:p>
    <w:p w14:paraId="0B068FB7" w14:textId="77777777" w:rsidR="007415D3" w:rsidRPr="007415D3" w:rsidRDefault="007415D3" w:rsidP="007415D3">
      <w:pPr>
        <w:bidi/>
        <w:ind w:firstLine="567"/>
        <w:jc w:val="both"/>
        <w:rPr>
          <w:rFonts w:cs="David" w:hint="cs"/>
          <w:rtl/>
        </w:rPr>
      </w:pPr>
      <w:r w:rsidRPr="007415D3">
        <w:rPr>
          <w:rFonts w:cs="David" w:hint="cs"/>
          <w:rtl/>
        </w:rPr>
        <w:t xml:space="preserve">סעיף 42 </w:t>
      </w:r>
      <w:r w:rsidRPr="007415D3">
        <w:rPr>
          <w:rFonts w:cs="David"/>
          <w:rtl/>
        </w:rPr>
        <w:t>–</w:t>
      </w:r>
      <w:r w:rsidRPr="007415D3">
        <w:rPr>
          <w:rFonts w:cs="David" w:hint="cs"/>
          <w:rtl/>
        </w:rPr>
        <w:t xml:space="preserve"> תיקון חוק המים, התשי"ט-1959. החלת פקודת המסים (גבייה) על אגרה בעד הגשת בקשות לרישיונות הקמה והפקה ולהיתרים שונים הנדרשים בהתאם לחוק המים. מי בעד השארתו בחוק ההסדרים? </w:t>
      </w:r>
    </w:p>
    <w:p w14:paraId="15C41A9A" w14:textId="77777777" w:rsidR="007415D3" w:rsidRPr="007415D3" w:rsidRDefault="007415D3" w:rsidP="007415D3">
      <w:pPr>
        <w:bidi/>
        <w:jc w:val="both"/>
        <w:rPr>
          <w:rFonts w:cs="David" w:hint="cs"/>
          <w:rtl/>
        </w:rPr>
      </w:pPr>
    </w:p>
    <w:p w14:paraId="1F3D457D" w14:textId="77777777" w:rsidR="007415D3" w:rsidRPr="007415D3" w:rsidRDefault="007415D3" w:rsidP="007415D3">
      <w:pPr>
        <w:bidi/>
        <w:jc w:val="both"/>
        <w:rPr>
          <w:rFonts w:cs="David" w:hint="cs"/>
          <w:rtl/>
        </w:rPr>
      </w:pPr>
      <w:r w:rsidRPr="007415D3">
        <w:rPr>
          <w:rFonts w:cs="David" w:hint="cs"/>
          <w:rtl/>
        </w:rPr>
        <w:t>ה צ ב ע ה</w:t>
      </w:r>
    </w:p>
    <w:p w14:paraId="0C9F8117" w14:textId="77777777" w:rsidR="007415D3" w:rsidRPr="007415D3" w:rsidRDefault="007415D3" w:rsidP="007415D3">
      <w:pPr>
        <w:bidi/>
        <w:jc w:val="both"/>
        <w:rPr>
          <w:rFonts w:cs="David" w:hint="cs"/>
          <w:rtl/>
        </w:rPr>
      </w:pPr>
    </w:p>
    <w:p w14:paraId="5E27F711"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E3E2B5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2121646" w14:textId="77777777" w:rsidR="007415D3" w:rsidRPr="007415D3" w:rsidRDefault="007415D3" w:rsidP="007415D3">
      <w:pPr>
        <w:bidi/>
        <w:jc w:val="both"/>
        <w:rPr>
          <w:rFonts w:cs="David" w:hint="cs"/>
          <w:rtl/>
        </w:rPr>
      </w:pPr>
    </w:p>
    <w:p w14:paraId="3AED81E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49E3CBC" w14:textId="77777777" w:rsidR="007415D3" w:rsidRPr="007415D3" w:rsidRDefault="007415D3" w:rsidP="007415D3">
      <w:pPr>
        <w:bidi/>
        <w:jc w:val="both"/>
        <w:rPr>
          <w:rFonts w:cs="David" w:hint="cs"/>
          <w:rtl/>
        </w:rPr>
      </w:pPr>
    </w:p>
    <w:p w14:paraId="058CD7C2"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סעיפים 44-43 </w:t>
      </w:r>
      <w:r w:rsidRPr="007415D3">
        <w:rPr>
          <w:rFonts w:cs="David"/>
          <w:rtl/>
        </w:rPr>
        <w:t>–</w:t>
      </w:r>
      <w:r w:rsidRPr="007415D3">
        <w:rPr>
          <w:rFonts w:cs="David" w:hint="cs"/>
          <w:rtl/>
        </w:rPr>
        <w:t xml:space="preserve"> תיקון חוק החברות התשנ"ט-1999. תיקון חוק העמותות התש"ם-1980. החלת פקודת המסים (גבייה) על אגרת רישום ואגרה שנתית שחברה ועמותה משלמות לרשם החברות ולרשם העמותות. מי בעד להשאיר את זה בחוק ההסדרים?</w:t>
      </w:r>
    </w:p>
    <w:p w14:paraId="073DF0B1" w14:textId="77777777" w:rsidR="007415D3" w:rsidRPr="007415D3" w:rsidRDefault="007415D3" w:rsidP="007415D3">
      <w:pPr>
        <w:bidi/>
        <w:jc w:val="both"/>
        <w:rPr>
          <w:rFonts w:cs="David" w:hint="cs"/>
          <w:rtl/>
        </w:rPr>
      </w:pPr>
    </w:p>
    <w:p w14:paraId="6E476727" w14:textId="77777777" w:rsidR="007415D3" w:rsidRPr="007415D3" w:rsidRDefault="007415D3" w:rsidP="007415D3">
      <w:pPr>
        <w:bidi/>
        <w:jc w:val="both"/>
        <w:rPr>
          <w:rFonts w:cs="David" w:hint="cs"/>
          <w:rtl/>
        </w:rPr>
      </w:pPr>
      <w:r w:rsidRPr="007415D3">
        <w:rPr>
          <w:rFonts w:cs="David" w:hint="cs"/>
          <w:rtl/>
        </w:rPr>
        <w:t>ה צ ב ע ה</w:t>
      </w:r>
    </w:p>
    <w:p w14:paraId="444D2D7E" w14:textId="77777777" w:rsidR="007415D3" w:rsidRPr="007415D3" w:rsidRDefault="007415D3" w:rsidP="007415D3">
      <w:pPr>
        <w:bidi/>
        <w:jc w:val="both"/>
        <w:rPr>
          <w:rFonts w:cs="David" w:hint="cs"/>
          <w:rtl/>
        </w:rPr>
      </w:pPr>
    </w:p>
    <w:p w14:paraId="5FD70B05"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57CEAD42"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2ED9B324" w14:textId="77777777" w:rsidR="007415D3" w:rsidRPr="007415D3" w:rsidRDefault="007415D3" w:rsidP="007415D3">
      <w:pPr>
        <w:bidi/>
        <w:jc w:val="both"/>
        <w:rPr>
          <w:rFonts w:cs="David" w:hint="cs"/>
          <w:rtl/>
        </w:rPr>
      </w:pPr>
    </w:p>
    <w:p w14:paraId="70BA30B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1EB9EA5" w14:textId="77777777" w:rsidR="007415D3" w:rsidRPr="007415D3" w:rsidRDefault="007415D3" w:rsidP="007415D3">
      <w:pPr>
        <w:bidi/>
        <w:jc w:val="both"/>
        <w:rPr>
          <w:rFonts w:cs="David" w:hint="cs"/>
          <w:rtl/>
        </w:rPr>
      </w:pPr>
    </w:p>
    <w:p w14:paraId="3731E267" w14:textId="77777777" w:rsidR="007415D3" w:rsidRPr="007415D3" w:rsidRDefault="007415D3" w:rsidP="007415D3">
      <w:pPr>
        <w:bidi/>
        <w:jc w:val="both"/>
        <w:rPr>
          <w:rFonts w:cs="David" w:hint="cs"/>
          <w:rtl/>
        </w:rPr>
      </w:pPr>
      <w:r w:rsidRPr="007415D3">
        <w:rPr>
          <w:rFonts w:cs="David" w:hint="cs"/>
          <w:rtl/>
        </w:rPr>
        <w:tab/>
        <w:t xml:space="preserve">סעיף 45 </w:t>
      </w:r>
      <w:r w:rsidRPr="007415D3">
        <w:rPr>
          <w:rFonts w:cs="David"/>
          <w:rtl/>
        </w:rPr>
        <w:t>–</w:t>
      </w:r>
      <w:r w:rsidRPr="007415D3">
        <w:rPr>
          <w:rFonts w:cs="David" w:hint="cs"/>
          <w:rtl/>
        </w:rPr>
        <w:t xml:space="preserve"> תיקון פקודת מחלות בעלי חיים [נוסח חדש], התשמ"ה-1985. החלת פקודת המסים (גבייה) על אגרות עבור בדיקות לחיסון ולהזנה של בעלי חיים. מי בעד להשאיר את זה בחוק ההסדרים? </w:t>
      </w:r>
    </w:p>
    <w:p w14:paraId="0FC767AE" w14:textId="77777777" w:rsidR="007415D3" w:rsidRPr="007415D3" w:rsidRDefault="007415D3" w:rsidP="007415D3">
      <w:pPr>
        <w:bidi/>
        <w:jc w:val="both"/>
        <w:rPr>
          <w:rFonts w:cs="David" w:hint="cs"/>
          <w:rtl/>
        </w:rPr>
      </w:pPr>
      <w:r w:rsidRPr="007415D3">
        <w:rPr>
          <w:rFonts w:cs="David" w:hint="cs"/>
          <w:rtl/>
        </w:rPr>
        <w:t>ה צ ב ע ה</w:t>
      </w:r>
    </w:p>
    <w:p w14:paraId="6FE14504" w14:textId="77777777" w:rsidR="007415D3" w:rsidRPr="007415D3" w:rsidRDefault="007415D3" w:rsidP="007415D3">
      <w:pPr>
        <w:bidi/>
        <w:jc w:val="both"/>
        <w:rPr>
          <w:rFonts w:cs="David" w:hint="cs"/>
          <w:rtl/>
        </w:rPr>
      </w:pPr>
    </w:p>
    <w:p w14:paraId="30219D3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49A37D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B5D8859" w14:textId="77777777" w:rsidR="007415D3" w:rsidRPr="007415D3" w:rsidRDefault="007415D3" w:rsidP="007415D3">
      <w:pPr>
        <w:bidi/>
        <w:jc w:val="both"/>
        <w:rPr>
          <w:rFonts w:cs="David" w:hint="cs"/>
          <w:rtl/>
        </w:rPr>
      </w:pPr>
    </w:p>
    <w:p w14:paraId="4E44BC9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E03A2E1" w14:textId="77777777" w:rsidR="007415D3" w:rsidRPr="007415D3" w:rsidRDefault="007415D3" w:rsidP="007415D3">
      <w:pPr>
        <w:bidi/>
        <w:jc w:val="both"/>
        <w:rPr>
          <w:rFonts w:cs="David" w:hint="cs"/>
          <w:rtl/>
        </w:rPr>
      </w:pPr>
      <w:r w:rsidRPr="007415D3">
        <w:rPr>
          <w:rFonts w:cs="David" w:hint="cs"/>
          <w:rtl/>
        </w:rPr>
        <w:tab/>
        <w:t xml:space="preserve">אנחנו עוברים לפרק ט' </w:t>
      </w:r>
      <w:r w:rsidRPr="007415D3">
        <w:rPr>
          <w:rFonts w:cs="David"/>
          <w:rtl/>
        </w:rPr>
        <w:t>–</w:t>
      </w:r>
      <w:r w:rsidRPr="007415D3">
        <w:rPr>
          <w:rFonts w:cs="David" w:hint="cs"/>
          <w:rtl/>
        </w:rPr>
        <w:t xml:space="preserve"> תקשורת. האם מוסכם שכל פרק ט' </w:t>
      </w:r>
      <w:r w:rsidRPr="007415D3">
        <w:rPr>
          <w:rFonts w:cs="David"/>
          <w:rtl/>
        </w:rPr>
        <w:t>–</w:t>
      </w:r>
      <w:r w:rsidRPr="007415D3">
        <w:rPr>
          <w:rFonts w:cs="David" w:hint="cs"/>
          <w:rtl/>
        </w:rPr>
        <w:t xml:space="preserve"> תקשורת יעבור לוועדת הכלכלה, אדוני יושב-ראש הקואליציה? </w:t>
      </w:r>
    </w:p>
    <w:p w14:paraId="2C8C6A28" w14:textId="77777777" w:rsidR="007415D3" w:rsidRPr="007415D3" w:rsidRDefault="007415D3" w:rsidP="007415D3">
      <w:pPr>
        <w:bidi/>
        <w:jc w:val="both"/>
        <w:rPr>
          <w:rFonts w:cs="David" w:hint="cs"/>
          <w:rtl/>
        </w:rPr>
      </w:pPr>
    </w:p>
    <w:p w14:paraId="21D140E6" w14:textId="77777777" w:rsidR="007415D3" w:rsidRPr="007415D3" w:rsidRDefault="007415D3" w:rsidP="007415D3">
      <w:pPr>
        <w:pStyle w:val="Heading5"/>
        <w:rPr>
          <w:rFonts w:hint="cs"/>
          <w:rtl/>
        </w:rPr>
      </w:pPr>
      <w:r w:rsidRPr="007415D3">
        <w:rPr>
          <w:rFonts w:hint="cs"/>
          <w:u w:val="single"/>
          <w:rtl/>
        </w:rPr>
        <w:t>אביגדור יצחקי:</w:t>
      </w:r>
    </w:p>
    <w:p w14:paraId="73B36C27" w14:textId="77777777" w:rsidR="007415D3" w:rsidRPr="007415D3" w:rsidRDefault="007415D3" w:rsidP="007415D3">
      <w:pPr>
        <w:pStyle w:val="Heading5"/>
        <w:rPr>
          <w:rFonts w:hint="cs"/>
          <w:rtl/>
        </w:rPr>
      </w:pPr>
    </w:p>
    <w:p w14:paraId="454901A3" w14:textId="77777777" w:rsidR="007415D3" w:rsidRPr="007415D3" w:rsidRDefault="007415D3" w:rsidP="007415D3">
      <w:pPr>
        <w:bidi/>
        <w:jc w:val="both"/>
        <w:rPr>
          <w:rFonts w:cs="David" w:hint="cs"/>
          <w:rtl/>
        </w:rPr>
      </w:pPr>
      <w:r w:rsidRPr="007415D3">
        <w:rPr>
          <w:rFonts w:cs="David" w:hint="cs"/>
          <w:rtl/>
        </w:rPr>
        <w:tab/>
        <w:t>כן. על זה אפשר להצביע בפעם אחת?</w:t>
      </w:r>
    </w:p>
    <w:p w14:paraId="1CD0B298" w14:textId="77777777" w:rsidR="007415D3" w:rsidRPr="007415D3" w:rsidRDefault="007415D3" w:rsidP="007415D3">
      <w:pPr>
        <w:bidi/>
        <w:jc w:val="both"/>
        <w:rPr>
          <w:rFonts w:cs="David" w:hint="cs"/>
          <w:rtl/>
        </w:rPr>
      </w:pPr>
    </w:p>
    <w:p w14:paraId="0D6025A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C91F0A8" w14:textId="77777777" w:rsidR="007415D3" w:rsidRPr="007415D3" w:rsidRDefault="007415D3" w:rsidP="007415D3">
      <w:pPr>
        <w:bidi/>
        <w:jc w:val="both"/>
        <w:rPr>
          <w:rFonts w:cs="David" w:hint="cs"/>
          <w:u w:val="single"/>
          <w:rtl/>
        </w:rPr>
      </w:pPr>
    </w:p>
    <w:p w14:paraId="45CA2736" w14:textId="77777777" w:rsidR="007415D3" w:rsidRPr="007415D3" w:rsidRDefault="007415D3" w:rsidP="007415D3">
      <w:pPr>
        <w:bidi/>
        <w:jc w:val="both"/>
        <w:rPr>
          <w:rFonts w:cs="David" w:hint="cs"/>
          <w:rtl/>
        </w:rPr>
      </w:pPr>
      <w:r w:rsidRPr="007415D3">
        <w:rPr>
          <w:rFonts w:cs="David" w:hint="cs"/>
          <w:rtl/>
        </w:rPr>
        <w:tab/>
        <w:t xml:space="preserve">אני מודיע מראש שאני תומך בפיצול. אם עמדתי לא תתקבל, אני בעד. אני מסכים עם עמדת יושב-ראש הקואליציה לעניין הוועדה. עם זאת, לשאלת הפיצול, אני מוכרח לפצל את זה. </w:t>
      </w:r>
    </w:p>
    <w:p w14:paraId="774F15B6" w14:textId="77777777" w:rsidR="007415D3" w:rsidRPr="007415D3" w:rsidRDefault="007415D3" w:rsidP="007415D3">
      <w:pPr>
        <w:bidi/>
        <w:jc w:val="both"/>
        <w:rPr>
          <w:rFonts w:cs="David" w:hint="cs"/>
          <w:rtl/>
        </w:rPr>
      </w:pPr>
    </w:p>
    <w:p w14:paraId="3000D1D1" w14:textId="77777777" w:rsidR="007415D3" w:rsidRPr="007415D3" w:rsidRDefault="007415D3" w:rsidP="007415D3">
      <w:pPr>
        <w:pStyle w:val="Heading5"/>
        <w:rPr>
          <w:rFonts w:hint="cs"/>
          <w:rtl/>
        </w:rPr>
      </w:pPr>
      <w:r w:rsidRPr="007415D3">
        <w:rPr>
          <w:rFonts w:hint="cs"/>
          <w:u w:val="single"/>
          <w:rtl/>
        </w:rPr>
        <w:t>אביגדור יצחקי:</w:t>
      </w:r>
    </w:p>
    <w:p w14:paraId="2A7E0B94" w14:textId="77777777" w:rsidR="007415D3" w:rsidRPr="007415D3" w:rsidRDefault="007415D3" w:rsidP="007415D3">
      <w:pPr>
        <w:pStyle w:val="Heading5"/>
        <w:rPr>
          <w:rFonts w:hint="cs"/>
          <w:rtl/>
        </w:rPr>
      </w:pPr>
    </w:p>
    <w:p w14:paraId="408EFFA3" w14:textId="77777777" w:rsidR="007415D3" w:rsidRPr="007415D3" w:rsidRDefault="007415D3" w:rsidP="007415D3">
      <w:pPr>
        <w:bidi/>
        <w:jc w:val="both"/>
        <w:rPr>
          <w:rFonts w:cs="David" w:hint="cs"/>
          <w:rtl/>
        </w:rPr>
      </w:pPr>
      <w:r w:rsidRPr="007415D3">
        <w:rPr>
          <w:rFonts w:cs="David" w:hint="cs"/>
          <w:rtl/>
        </w:rPr>
        <w:tab/>
        <w:t xml:space="preserve">אני אומר לך, אם אתה לא מצביע על כל הפרק עכשיו, אני מעביר את זה לוועדת כספים. </w:t>
      </w:r>
    </w:p>
    <w:p w14:paraId="48F1E602" w14:textId="77777777" w:rsidR="007415D3" w:rsidRPr="007415D3" w:rsidRDefault="007415D3" w:rsidP="007415D3">
      <w:pPr>
        <w:bidi/>
        <w:jc w:val="both"/>
        <w:rPr>
          <w:rFonts w:cs="David" w:hint="cs"/>
          <w:rtl/>
        </w:rPr>
      </w:pPr>
    </w:p>
    <w:p w14:paraId="0311B3B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92951C5" w14:textId="77777777" w:rsidR="007415D3" w:rsidRPr="007415D3" w:rsidRDefault="007415D3" w:rsidP="007415D3">
      <w:pPr>
        <w:bidi/>
        <w:jc w:val="both"/>
        <w:rPr>
          <w:rFonts w:cs="David" w:hint="cs"/>
          <w:u w:val="single"/>
          <w:rtl/>
        </w:rPr>
      </w:pPr>
    </w:p>
    <w:p w14:paraId="2132D2EE" w14:textId="77777777" w:rsidR="007415D3" w:rsidRPr="007415D3" w:rsidRDefault="007415D3" w:rsidP="007415D3">
      <w:pPr>
        <w:bidi/>
        <w:jc w:val="both"/>
        <w:rPr>
          <w:rFonts w:cs="David" w:hint="cs"/>
          <w:rtl/>
        </w:rPr>
      </w:pPr>
      <w:r w:rsidRPr="007415D3">
        <w:rPr>
          <w:rFonts w:cs="David" w:hint="cs"/>
          <w:rtl/>
        </w:rPr>
        <w:tab/>
        <w:t xml:space="preserve"> אל תאיים עלי. </w:t>
      </w:r>
    </w:p>
    <w:p w14:paraId="35D2AF35" w14:textId="77777777" w:rsidR="007415D3" w:rsidRPr="007415D3" w:rsidRDefault="007415D3" w:rsidP="007415D3">
      <w:pPr>
        <w:bidi/>
        <w:jc w:val="both"/>
        <w:rPr>
          <w:rFonts w:cs="David" w:hint="cs"/>
          <w:rtl/>
        </w:rPr>
      </w:pPr>
    </w:p>
    <w:p w14:paraId="6E984750" w14:textId="77777777" w:rsidR="007415D3" w:rsidRPr="007415D3" w:rsidRDefault="007415D3" w:rsidP="007415D3">
      <w:pPr>
        <w:pStyle w:val="Heading5"/>
        <w:rPr>
          <w:rFonts w:hint="cs"/>
          <w:rtl/>
        </w:rPr>
      </w:pPr>
      <w:r w:rsidRPr="007415D3">
        <w:rPr>
          <w:rFonts w:hint="cs"/>
          <w:u w:val="single"/>
          <w:rtl/>
        </w:rPr>
        <w:t>אביגדור יצחקי:</w:t>
      </w:r>
    </w:p>
    <w:p w14:paraId="62F4B7B4" w14:textId="77777777" w:rsidR="007415D3" w:rsidRPr="007415D3" w:rsidRDefault="007415D3" w:rsidP="007415D3">
      <w:pPr>
        <w:pStyle w:val="Heading5"/>
        <w:rPr>
          <w:rFonts w:hint="cs"/>
          <w:rtl/>
        </w:rPr>
      </w:pPr>
    </w:p>
    <w:p w14:paraId="6138671B" w14:textId="77777777" w:rsidR="007415D3" w:rsidRPr="007415D3" w:rsidRDefault="007415D3" w:rsidP="007415D3">
      <w:pPr>
        <w:bidi/>
        <w:jc w:val="both"/>
        <w:rPr>
          <w:rFonts w:cs="David" w:hint="cs"/>
          <w:rtl/>
        </w:rPr>
      </w:pPr>
      <w:r w:rsidRPr="007415D3">
        <w:rPr>
          <w:rFonts w:cs="David" w:hint="cs"/>
          <w:rtl/>
        </w:rPr>
        <w:tab/>
        <w:t xml:space="preserve"> אי-אפשר להצביע על כל הפרק הזה?</w:t>
      </w:r>
    </w:p>
    <w:p w14:paraId="4BD8542B" w14:textId="77777777" w:rsidR="007415D3" w:rsidRPr="007415D3" w:rsidRDefault="007415D3" w:rsidP="007415D3">
      <w:pPr>
        <w:bidi/>
        <w:jc w:val="both"/>
        <w:rPr>
          <w:rFonts w:cs="David" w:hint="cs"/>
          <w:rtl/>
        </w:rPr>
      </w:pPr>
    </w:p>
    <w:p w14:paraId="4521DBE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EFDDE12" w14:textId="77777777" w:rsidR="007415D3" w:rsidRPr="007415D3" w:rsidRDefault="007415D3" w:rsidP="007415D3">
      <w:pPr>
        <w:bidi/>
        <w:jc w:val="both"/>
        <w:rPr>
          <w:rFonts w:cs="David" w:hint="cs"/>
          <w:u w:val="single"/>
          <w:rtl/>
        </w:rPr>
      </w:pPr>
    </w:p>
    <w:p w14:paraId="2C3D3860" w14:textId="77777777" w:rsidR="007415D3" w:rsidRPr="007415D3" w:rsidRDefault="007415D3" w:rsidP="007415D3">
      <w:pPr>
        <w:bidi/>
        <w:jc w:val="both"/>
        <w:rPr>
          <w:rFonts w:cs="David" w:hint="cs"/>
          <w:rtl/>
        </w:rPr>
      </w:pPr>
      <w:r w:rsidRPr="007415D3">
        <w:rPr>
          <w:rFonts w:cs="David" w:hint="cs"/>
          <w:rtl/>
        </w:rPr>
        <w:tab/>
        <w:t xml:space="preserve"> אני מוכן להצביע על כל הפרק יחד, אם זה מה שאתה רוצה. </w:t>
      </w:r>
    </w:p>
    <w:p w14:paraId="43A87A90" w14:textId="77777777" w:rsidR="007415D3" w:rsidRPr="007415D3" w:rsidRDefault="007415D3" w:rsidP="007415D3">
      <w:pPr>
        <w:bidi/>
        <w:jc w:val="both"/>
        <w:rPr>
          <w:rFonts w:cs="David" w:hint="cs"/>
          <w:rtl/>
        </w:rPr>
      </w:pPr>
    </w:p>
    <w:p w14:paraId="3172CF4A" w14:textId="77777777" w:rsidR="007415D3" w:rsidRPr="007415D3" w:rsidRDefault="007415D3" w:rsidP="007415D3">
      <w:pPr>
        <w:pStyle w:val="Heading5"/>
        <w:rPr>
          <w:rFonts w:hint="cs"/>
          <w:rtl/>
        </w:rPr>
      </w:pPr>
      <w:r w:rsidRPr="007415D3">
        <w:rPr>
          <w:rFonts w:hint="cs"/>
          <w:u w:val="single"/>
          <w:rtl/>
        </w:rPr>
        <w:t>אביגדור יצחקי:</w:t>
      </w:r>
    </w:p>
    <w:p w14:paraId="1C870FB8" w14:textId="77777777" w:rsidR="007415D3" w:rsidRPr="007415D3" w:rsidRDefault="007415D3" w:rsidP="007415D3">
      <w:pPr>
        <w:pStyle w:val="Heading5"/>
        <w:rPr>
          <w:rFonts w:hint="cs"/>
          <w:rtl/>
        </w:rPr>
      </w:pPr>
    </w:p>
    <w:p w14:paraId="0472C46A" w14:textId="77777777" w:rsidR="007415D3" w:rsidRPr="007415D3" w:rsidRDefault="007415D3" w:rsidP="007415D3">
      <w:pPr>
        <w:bidi/>
        <w:jc w:val="both"/>
        <w:rPr>
          <w:rFonts w:cs="David" w:hint="cs"/>
          <w:rtl/>
        </w:rPr>
      </w:pPr>
      <w:r w:rsidRPr="007415D3">
        <w:rPr>
          <w:rFonts w:cs="David" w:hint="cs"/>
          <w:rtl/>
        </w:rPr>
        <w:tab/>
        <w:t xml:space="preserve">אני מבקש ממך כבר שעה. </w:t>
      </w:r>
    </w:p>
    <w:p w14:paraId="41E5BD52" w14:textId="77777777" w:rsidR="007415D3" w:rsidRPr="007415D3" w:rsidRDefault="007415D3" w:rsidP="007415D3">
      <w:pPr>
        <w:bidi/>
        <w:jc w:val="both"/>
        <w:rPr>
          <w:rFonts w:cs="David" w:hint="cs"/>
          <w:rtl/>
        </w:rPr>
      </w:pPr>
    </w:p>
    <w:p w14:paraId="259CD01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BE74837" w14:textId="77777777" w:rsidR="007415D3" w:rsidRPr="007415D3" w:rsidRDefault="007415D3" w:rsidP="007415D3">
      <w:pPr>
        <w:bidi/>
        <w:jc w:val="both"/>
        <w:rPr>
          <w:rFonts w:cs="David" w:hint="cs"/>
          <w:u w:val="single"/>
          <w:rtl/>
        </w:rPr>
      </w:pPr>
    </w:p>
    <w:p w14:paraId="42CA1B41" w14:textId="77777777" w:rsidR="007415D3" w:rsidRPr="007415D3" w:rsidRDefault="007415D3" w:rsidP="007415D3">
      <w:pPr>
        <w:bidi/>
        <w:jc w:val="both"/>
        <w:rPr>
          <w:rFonts w:cs="David" w:hint="cs"/>
          <w:rtl/>
        </w:rPr>
      </w:pPr>
      <w:r w:rsidRPr="007415D3">
        <w:rPr>
          <w:rFonts w:cs="David" w:hint="cs"/>
          <w:rtl/>
        </w:rPr>
        <w:tab/>
        <w:t xml:space="preserve"> אין בעיה. אבל עמדתי היא שצריך לפצל. </w:t>
      </w:r>
    </w:p>
    <w:p w14:paraId="5E846C12" w14:textId="77777777" w:rsidR="007415D3" w:rsidRPr="007415D3" w:rsidRDefault="007415D3" w:rsidP="007415D3">
      <w:pPr>
        <w:bidi/>
        <w:jc w:val="both"/>
        <w:rPr>
          <w:rFonts w:cs="David" w:hint="cs"/>
          <w:rtl/>
        </w:rPr>
      </w:pPr>
    </w:p>
    <w:p w14:paraId="1932D81E" w14:textId="77777777" w:rsidR="007415D3" w:rsidRPr="007415D3" w:rsidRDefault="007415D3" w:rsidP="007415D3">
      <w:pPr>
        <w:bidi/>
        <w:jc w:val="both"/>
        <w:rPr>
          <w:rFonts w:cs="David" w:hint="cs"/>
          <w:rtl/>
        </w:rPr>
      </w:pPr>
      <w:r w:rsidRPr="007415D3">
        <w:rPr>
          <w:rFonts w:cs="David" w:hint="cs"/>
          <w:u w:val="single"/>
          <w:rtl/>
        </w:rPr>
        <w:t>יורם מרציאנו:</w:t>
      </w:r>
    </w:p>
    <w:p w14:paraId="4E99A7C0" w14:textId="77777777" w:rsidR="007415D3" w:rsidRPr="007415D3" w:rsidRDefault="007415D3" w:rsidP="007415D3">
      <w:pPr>
        <w:bidi/>
        <w:jc w:val="both"/>
        <w:rPr>
          <w:rFonts w:cs="David" w:hint="cs"/>
          <w:rtl/>
        </w:rPr>
      </w:pPr>
    </w:p>
    <w:p w14:paraId="77C55B12" w14:textId="77777777" w:rsidR="007415D3" w:rsidRPr="007415D3" w:rsidRDefault="007415D3" w:rsidP="007415D3">
      <w:pPr>
        <w:bidi/>
        <w:jc w:val="both"/>
        <w:rPr>
          <w:rFonts w:cs="David" w:hint="cs"/>
          <w:rtl/>
        </w:rPr>
      </w:pPr>
      <w:r w:rsidRPr="007415D3">
        <w:rPr>
          <w:rFonts w:cs="David" w:hint="cs"/>
          <w:rtl/>
        </w:rPr>
        <w:tab/>
        <w:t xml:space="preserve"> אנחנו מגינים על יושב-ראש הוועדה, חבר הכנסת כחלון, שביקש להעביר את זה לוועדת הכלכלה. אנחנו תומכים בו. </w:t>
      </w:r>
    </w:p>
    <w:p w14:paraId="6943B813" w14:textId="77777777" w:rsidR="007415D3" w:rsidRPr="007415D3" w:rsidRDefault="007415D3" w:rsidP="007415D3">
      <w:pPr>
        <w:bidi/>
        <w:jc w:val="both"/>
        <w:rPr>
          <w:rFonts w:cs="David" w:hint="cs"/>
          <w:rtl/>
        </w:rPr>
      </w:pPr>
    </w:p>
    <w:p w14:paraId="65F9988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5D54E7" w14:textId="77777777" w:rsidR="007415D3" w:rsidRPr="007415D3" w:rsidRDefault="007415D3" w:rsidP="007415D3">
      <w:pPr>
        <w:bidi/>
        <w:jc w:val="both"/>
        <w:rPr>
          <w:rFonts w:cs="David" w:hint="cs"/>
          <w:rtl/>
        </w:rPr>
      </w:pPr>
    </w:p>
    <w:p w14:paraId="1E8EDDF0" w14:textId="77777777" w:rsidR="007415D3" w:rsidRPr="007415D3" w:rsidRDefault="007415D3" w:rsidP="007415D3">
      <w:pPr>
        <w:bidi/>
        <w:jc w:val="both"/>
        <w:rPr>
          <w:rFonts w:cs="David" w:hint="cs"/>
          <w:rtl/>
        </w:rPr>
      </w:pPr>
      <w:r w:rsidRPr="007415D3">
        <w:rPr>
          <w:rFonts w:cs="David" w:hint="cs"/>
          <w:rtl/>
        </w:rPr>
        <w:tab/>
        <w:t xml:space="preserve">זה היה דו-שיח של חירשים. </w:t>
      </w:r>
    </w:p>
    <w:p w14:paraId="69E5069E" w14:textId="77777777" w:rsidR="007415D3" w:rsidRPr="007415D3" w:rsidRDefault="007415D3" w:rsidP="007415D3">
      <w:pPr>
        <w:bidi/>
        <w:jc w:val="both"/>
        <w:rPr>
          <w:rFonts w:cs="David" w:hint="cs"/>
          <w:rtl/>
        </w:rPr>
      </w:pPr>
    </w:p>
    <w:p w14:paraId="123BD1B7" w14:textId="77777777" w:rsidR="007415D3" w:rsidRPr="007415D3" w:rsidRDefault="007415D3" w:rsidP="007415D3">
      <w:pPr>
        <w:pStyle w:val="Heading5"/>
        <w:rPr>
          <w:rFonts w:hint="cs"/>
          <w:rtl/>
        </w:rPr>
      </w:pPr>
      <w:r w:rsidRPr="007415D3">
        <w:rPr>
          <w:rFonts w:hint="cs"/>
          <w:u w:val="single"/>
          <w:rtl/>
        </w:rPr>
        <w:t>שלי יחימוביץ:</w:t>
      </w:r>
    </w:p>
    <w:p w14:paraId="1BE905B1" w14:textId="77777777" w:rsidR="007415D3" w:rsidRPr="007415D3" w:rsidRDefault="007415D3" w:rsidP="007415D3">
      <w:pPr>
        <w:pStyle w:val="Heading5"/>
        <w:rPr>
          <w:rFonts w:hint="cs"/>
          <w:rtl/>
        </w:rPr>
      </w:pPr>
    </w:p>
    <w:p w14:paraId="558C1138" w14:textId="77777777" w:rsidR="007415D3" w:rsidRPr="007415D3" w:rsidRDefault="007415D3" w:rsidP="007415D3">
      <w:pPr>
        <w:bidi/>
        <w:jc w:val="both"/>
        <w:rPr>
          <w:rFonts w:cs="David" w:hint="cs"/>
          <w:rtl/>
        </w:rPr>
      </w:pPr>
      <w:r w:rsidRPr="007415D3">
        <w:rPr>
          <w:rFonts w:cs="David" w:hint="cs"/>
          <w:rtl/>
        </w:rPr>
        <w:tab/>
        <w:t xml:space="preserve">אני מתנגדת לעשות את זה ברצף. יש גבול להתבזות שאנחנו יכולים להתבזות,  גם בהליך המבזה הזה. </w:t>
      </w:r>
    </w:p>
    <w:p w14:paraId="797D7AD7" w14:textId="77777777" w:rsidR="007415D3" w:rsidRPr="007415D3" w:rsidRDefault="007415D3" w:rsidP="007415D3">
      <w:pPr>
        <w:bidi/>
        <w:jc w:val="both"/>
        <w:rPr>
          <w:rFonts w:cs="David" w:hint="cs"/>
          <w:rtl/>
        </w:rPr>
      </w:pPr>
    </w:p>
    <w:p w14:paraId="5DDE80B7" w14:textId="77777777" w:rsidR="007415D3" w:rsidRPr="007415D3" w:rsidRDefault="007415D3" w:rsidP="007415D3">
      <w:pPr>
        <w:pStyle w:val="Heading5"/>
        <w:rPr>
          <w:rFonts w:hint="cs"/>
          <w:rtl/>
        </w:rPr>
      </w:pPr>
      <w:r w:rsidRPr="007415D3">
        <w:rPr>
          <w:rFonts w:hint="cs"/>
          <w:u w:val="single"/>
          <w:rtl/>
        </w:rPr>
        <w:t>אביגדור יצחקי:</w:t>
      </w:r>
    </w:p>
    <w:p w14:paraId="3BFCDB00" w14:textId="77777777" w:rsidR="007415D3" w:rsidRPr="007415D3" w:rsidRDefault="007415D3" w:rsidP="007415D3">
      <w:pPr>
        <w:pStyle w:val="Heading5"/>
        <w:rPr>
          <w:rFonts w:hint="cs"/>
          <w:rtl/>
        </w:rPr>
      </w:pPr>
    </w:p>
    <w:p w14:paraId="6E6A65C4" w14:textId="77777777" w:rsidR="007415D3" w:rsidRPr="007415D3" w:rsidRDefault="007415D3" w:rsidP="007415D3">
      <w:pPr>
        <w:bidi/>
        <w:jc w:val="both"/>
        <w:rPr>
          <w:rFonts w:cs="David" w:hint="cs"/>
          <w:rtl/>
        </w:rPr>
      </w:pPr>
      <w:r w:rsidRPr="007415D3">
        <w:rPr>
          <w:rFonts w:cs="David" w:hint="cs"/>
          <w:rtl/>
        </w:rPr>
        <w:tab/>
        <w:t xml:space="preserve"> מה זה "להתבזות"? ועדת הכלכלה היא באופוזיציה, תעשו שם מה שאתם רוצים, תפילו את כל החוקים. </w:t>
      </w:r>
    </w:p>
    <w:p w14:paraId="02CEF715" w14:textId="77777777" w:rsidR="007415D3" w:rsidRPr="007415D3" w:rsidRDefault="007415D3" w:rsidP="007415D3">
      <w:pPr>
        <w:bidi/>
        <w:jc w:val="both"/>
        <w:rPr>
          <w:rFonts w:cs="David" w:hint="cs"/>
          <w:rtl/>
        </w:rPr>
      </w:pPr>
    </w:p>
    <w:p w14:paraId="58E9A33D"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1628475D" w14:textId="77777777" w:rsidR="007415D3" w:rsidRPr="007415D3" w:rsidRDefault="007415D3" w:rsidP="007415D3">
      <w:pPr>
        <w:bidi/>
        <w:jc w:val="both"/>
        <w:rPr>
          <w:rFonts w:cs="David"/>
          <w:rtl/>
        </w:rPr>
      </w:pPr>
    </w:p>
    <w:p w14:paraId="224669FE" w14:textId="77777777" w:rsidR="007415D3" w:rsidRPr="007415D3" w:rsidRDefault="007415D3" w:rsidP="007415D3">
      <w:pPr>
        <w:bidi/>
        <w:jc w:val="both"/>
        <w:rPr>
          <w:rFonts w:cs="David" w:hint="cs"/>
          <w:rtl/>
        </w:rPr>
      </w:pPr>
      <w:r w:rsidRPr="007415D3">
        <w:rPr>
          <w:rFonts w:cs="David"/>
          <w:rtl/>
        </w:rPr>
        <w:tab/>
      </w:r>
    </w:p>
    <w:p w14:paraId="025CF963" w14:textId="77777777" w:rsidR="007415D3" w:rsidRPr="007415D3" w:rsidRDefault="007415D3" w:rsidP="007415D3">
      <w:pPr>
        <w:bidi/>
        <w:jc w:val="both"/>
        <w:rPr>
          <w:rFonts w:cs="David" w:hint="cs"/>
          <w:rtl/>
        </w:rPr>
      </w:pPr>
      <w:r w:rsidRPr="007415D3">
        <w:rPr>
          <w:rFonts w:cs="David" w:hint="cs"/>
          <w:rtl/>
        </w:rPr>
        <w:tab/>
        <w:t>מי זה "אתם"? היא באופוזיציה?</w:t>
      </w:r>
    </w:p>
    <w:p w14:paraId="43D802B6" w14:textId="77777777" w:rsidR="007415D3" w:rsidRPr="007415D3" w:rsidRDefault="007415D3" w:rsidP="007415D3">
      <w:pPr>
        <w:bidi/>
        <w:jc w:val="both"/>
        <w:rPr>
          <w:rFonts w:cs="David" w:hint="cs"/>
          <w:rtl/>
        </w:rPr>
      </w:pPr>
    </w:p>
    <w:p w14:paraId="50ECDF5A" w14:textId="77777777" w:rsidR="007415D3" w:rsidRPr="007415D3" w:rsidRDefault="007415D3" w:rsidP="007415D3">
      <w:pPr>
        <w:pStyle w:val="Heading5"/>
        <w:rPr>
          <w:rFonts w:hint="cs"/>
          <w:rtl/>
        </w:rPr>
      </w:pPr>
      <w:r w:rsidRPr="007415D3">
        <w:rPr>
          <w:rFonts w:hint="cs"/>
          <w:u w:val="single"/>
          <w:rtl/>
        </w:rPr>
        <w:t>אביגדור יצחקי:</w:t>
      </w:r>
    </w:p>
    <w:p w14:paraId="2A416B5E" w14:textId="77777777" w:rsidR="007415D3" w:rsidRPr="007415D3" w:rsidRDefault="007415D3" w:rsidP="007415D3">
      <w:pPr>
        <w:pStyle w:val="Heading5"/>
        <w:rPr>
          <w:rFonts w:hint="cs"/>
          <w:rtl/>
        </w:rPr>
      </w:pPr>
    </w:p>
    <w:p w14:paraId="2AC0CFAA" w14:textId="77777777" w:rsidR="007415D3" w:rsidRPr="007415D3" w:rsidRDefault="007415D3" w:rsidP="007415D3">
      <w:pPr>
        <w:bidi/>
        <w:jc w:val="both"/>
        <w:rPr>
          <w:rFonts w:cs="David" w:hint="cs"/>
          <w:rtl/>
        </w:rPr>
      </w:pPr>
      <w:r w:rsidRPr="007415D3">
        <w:rPr>
          <w:rFonts w:cs="David" w:hint="cs"/>
          <w:rtl/>
        </w:rPr>
        <w:tab/>
        <w:t xml:space="preserve">זו פרובוקציה. </w:t>
      </w:r>
    </w:p>
    <w:p w14:paraId="41EB706B" w14:textId="77777777" w:rsidR="007415D3" w:rsidRPr="007415D3" w:rsidRDefault="007415D3" w:rsidP="007415D3">
      <w:pPr>
        <w:bidi/>
        <w:jc w:val="both"/>
        <w:rPr>
          <w:rFonts w:cs="David" w:hint="cs"/>
          <w:rtl/>
        </w:rPr>
      </w:pPr>
    </w:p>
    <w:p w14:paraId="0044938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1DCC05D" w14:textId="77777777" w:rsidR="007415D3" w:rsidRPr="007415D3" w:rsidRDefault="007415D3" w:rsidP="007415D3">
      <w:pPr>
        <w:bidi/>
        <w:jc w:val="both"/>
        <w:rPr>
          <w:rFonts w:cs="David" w:hint="cs"/>
          <w:rtl/>
        </w:rPr>
      </w:pPr>
    </w:p>
    <w:p w14:paraId="6CCCA892" w14:textId="77777777" w:rsidR="007415D3" w:rsidRPr="007415D3" w:rsidRDefault="007415D3" w:rsidP="007415D3">
      <w:pPr>
        <w:bidi/>
        <w:jc w:val="both"/>
        <w:rPr>
          <w:rFonts w:cs="David" w:hint="cs"/>
          <w:rtl/>
        </w:rPr>
      </w:pPr>
      <w:r w:rsidRPr="007415D3">
        <w:rPr>
          <w:rFonts w:cs="David" w:hint="cs"/>
          <w:rtl/>
        </w:rPr>
        <w:tab/>
        <w:t xml:space="preserve">אני עוברת לפרק ט' </w:t>
      </w:r>
      <w:r w:rsidRPr="007415D3">
        <w:rPr>
          <w:rFonts w:cs="David"/>
          <w:rtl/>
        </w:rPr>
        <w:t>–</w:t>
      </w:r>
      <w:r w:rsidRPr="007415D3">
        <w:rPr>
          <w:rFonts w:cs="David" w:hint="cs"/>
          <w:rtl/>
        </w:rPr>
        <w:t xml:space="preserve"> תקשורת (סעיפים 47-46. סעיף 46(1),(2) ו-(8) </w:t>
      </w:r>
      <w:r w:rsidRPr="007415D3">
        <w:rPr>
          <w:rFonts w:cs="David"/>
          <w:rtl/>
        </w:rPr>
        <w:t>–</w:t>
      </w:r>
      <w:r w:rsidRPr="007415D3">
        <w:rPr>
          <w:rFonts w:cs="David" w:hint="cs"/>
          <w:rtl/>
        </w:rPr>
        <w:t xml:space="preserve"> תיקון חוק התקשורת (בזק ושידורים), התשמ"ב-1982. הוראות שונות לעניין אישורי סוג; סעיף 4א לחוק התקשורת קובע כי המבקש לחבר דגם של ציוד קצה (לדוגמה מכשיר טלפון מדגם מסוים) לרשת הבזק של בעל רישיון כללי יגיש לשר התקשורת בקשה לקבלת אישור לדגם האמור (להלן </w:t>
      </w:r>
      <w:r w:rsidRPr="007415D3">
        <w:rPr>
          <w:rFonts w:cs="David"/>
          <w:rtl/>
        </w:rPr>
        <w:t>–</w:t>
      </w:r>
      <w:r w:rsidRPr="007415D3">
        <w:rPr>
          <w:rFonts w:cs="David" w:hint="cs"/>
          <w:rtl/>
        </w:rPr>
        <w:t xml:space="preserve"> אישור סוג). אני מדלגת. מי בעד להשאיר את זה בחוק ההסדרים? </w:t>
      </w:r>
    </w:p>
    <w:p w14:paraId="026BC9C7" w14:textId="77777777" w:rsidR="007415D3" w:rsidRPr="007415D3" w:rsidRDefault="007415D3" w:rsidP="007415D3">
      <w:pPr>
        <w:bidi/>
        <w:jc w:val="both"/>
        <w:rPr>
          <w:rFonts w:cs="David" w:hint="cs"/>
          <w:rtl/>
        </w:rPr>
      </w:pPr>
    </w:p>
    <w:p w14:paraId="7C287795" w14:textId="77777777" w:rsidR="007415D3" w:rsidRPr="007415D3" w:rsidRDefault="007415D3" w:rsidP="007415D3">
      <w:pPr>
        <w:bidi/>
        <w:jc w:val="both"/>
        <w:rPr>
          <w:rFonts w:cs="David" w:hint="cs"/>
          <w:rtl/>
        </w:rPr>
      </w:pPr>
      <w:r w:rsidRPr="007415D3">
        <w:rPr>
          <w:rFonts w:cs="David" w:hint="cs"/>
          <w:rtl/>
        </w:rPr>
        <w:t>ה צ ב ע ה</w:t>
      </w:r>
    </w:p>
    <w:p w14:paraId="37809A59" w14:textId="77777777" w:rsidR="007415D3" w:rsidRPr="007415D3" w:rsidRDefault="007415D3" w:rsidP="007415D3">
      <w:pPr>
        <w:bidi/>
        <w:jc w:val="both"/>
        <w:rPr>
          <w:rFonts w:cs="David" w:hint="cs"/>
          <w:rtl/>
        </w:rPr>
      </w:pPr>
    </w:p>
    <w:p w14:paraId="5BAE259E"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2E5FDB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C42E465" w14:textId="77777777" w:rsidR="007415D3" w:rsidRPr="007415D3" w:rsidRDefault="007415D3" w:rsidP="007415D3">
      <w:pPr>
        <w:bidi/>
        <w:jc w:val="both"/>
        <w:rPr>
          <w:rFonts w:cs="David" w:hint="cs"/>
          <w:rtl/>
        </w:rPr>
      </w:pPr>
    </w:p>
    <w:p w14:paraId="7D40AFC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A49B98" w14:textId="77777777" w:rsidR="007415D3" w:rsidRPr="007415D3" w:rsidRDefault="007415D3" w:rsidP="007415D3">
      <w:pPr>
        <w:bidi/>
        <w:jc w:val="both"/>
        <w:rPr>
          <w:rFonts w:cs="David" w:hint="cs"/>
          <w:rtl/>
        </w:rPr>
      </w:pPr>
    </w:p>
    <w:p w14:paraId="06F1ED84" w14:textId="77777777" w:rsidR="007415D3" w:rsidRPr="007415D3" w:rsidRDefault="007415D3" w:rsidP="007415D3">
      <w:pPr>
        <w:bidi/>
        <w:jc w:val="both"/>
        <w:rPr>
          <w:rFonts w:cs="David" w:hint="cs"/>
          <w:rtl/>
        </w:rPr>
      </w:pPr>
      <w:r w:rsidRPr="007415D3">
        <w:rPr>
          <w:rFonts w:cs="David" w:hint="cs"/>
          <w:rtl/>
        </w:rPr>
        <w:tab/>
        <w:t xml:space="preserve">נשאר בחוק ההסדרים. סעיף 46(3) </w:t>
      </w:r>
      <w:r w:rsidRPr="007415D3">
        <w:rPr>
          <w:rFonts w:cs="David"/>
          <w:rtl/>
        </w:rPr>
        <w:t>–</w:t>
      </w:r>
      <w:r w:rsidRPr="007415D3">
        <w:rPr>
          <w:rFonts w:cs="David" w:hint="cs"/>
          <w:rtl/>
        </w:rPr>
        <w:t xml:space="preserve"> תיקון חוק התקשורת (בזק ושידורים), התשמ"ב-1982. פירוט הנושא הוא מ"מתן סמכות" עד ל-"רדיו ספרתי (דיגיטלי)". </w:t>
      </w:r>
    </w:p>
    <w:p w14:paraId="0A318586" w14:textId="77777777" w:rsidR="007415D3" w:rsidRPr="007415D3" w:rsidRDefault="007415D3" w:rsidP="007415D3">
      <w:pPr>
        <w:bidi/>
        <w:jc w:val="both"/>
        <w:rPr>
          <w:rFonts w:cs="David" w:hint="cs"/>
          <w:rtl/>
        </w:rPr>
      </w:pPr>
    </w:p>
    <w:p w14:paraId="28DC0B5F" w14:textId="77777777" w:rsidR="007415D3" w:rsidRPr="007415D3" w:rsidRDefault="007415D3" w:rsidP="007415D3">
      <w:pPr>
        <w:pStyle w:val="Heading5"/>
        <w:rPr>
          <w:rFonts w:hint="cs"/>
          <w:rtl/>
        </w:rPr>
      </w:pPr>
      <w:r w:rsidRPr="007415D3">
        <w:rPr>
          <w:rFonts w:hint="cs"/>
          <w:u w:val="single"/>
          <w:rtl/>
        </w:rPr>
        <w:t>שלי יחימוביץ:</w:t>
      </w:r>
    </w:p>
    <w:p w14:paraId="1CACFD00" w14:textId="77777777" w:rsidR="007415D3" w:rsidRPr="007415D3" w:rsidRDefault="007415D3" w:rsidP="007415D3">
      <w:pPr>
        <w:pStyle w:val="Heading5"/>
        <w:rPr>
          <w:rFonts w:hint="cs"/>
          <w:rtl/>
        </w:rPr>
      </w:pPr>
    </w:p>
    <w:p w14:paraId="3372B966" w14:textId="77777777" w:rsidR="007415D3" w:rsidRPr="007415D3" w:rsidRDefault="007415D3" w:rsidP="007415D3">
      <w:pPr>
        <w:bidi/>
        <w:jc w:val="both"/>
        <w:rPr>
          <w:rFonts w:cs="David" w:hint="cs"/>
          <w:rtl/>
        </w:rPr>
      </w:pPr>
      <w:r w:rsidRPr="007415D3">
        <w:rPr>
          <w:rFonts w:cs="David" w:hint="cs"/>
          <w:rtl/>
        </w:rPr>
        <w:tab/>
        <w:t xml:space="preserve">למה זה צריך להיות בחוק ההסדרים אם אין לזה משמעות תקציבית. למה? תגידו לי למה? </w:t>
      </w:r>
    </w:p>
    <w:p w14:paraId="533F5412" w14:textId="77777777" w:rsidR="007415D3" w:rsidRPr="007415D3" w:rsidRDefault="007415D3" w:rsidP="007415D3">
      <w:pPr>
        <w:bidi/>
        <w:jc w:val="both"/>
        <w:rPr>
          <w:rFonts w:cs="David" w:hint="cs"/>
          <w:rtl/>
        </w:rPr>
      </w:pPr>
    </w:p>
    <w:p w14:paraId="3F89247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B488841" w14:textId="77777777" w:rsidR="007415D3" w:rsidRPr="007415D3" w:rsidRDefault="007415D3" w:rsidP="007415D3">
      <w:pPr>
        <w:bidi/>
        <w:jc w:val="both"/>
        <w:rPr>
          <w:rFonts w:cs="David" w:hint="cs"/>
          <w:rtl/>
        </w:rPr>
      </w:pPr>
    </w:p>
    <w:p w14:paraId="789FE0BB" w14:textId="77777777" w:rsidR="007415D3" w:rsidRPr="007415D3" w:rsidRDefault="007415D3" w:rsidP="007415D3">
      <w:pPr>
        <w:bidi/>
        <w:jc w:val="both"/>
        <w:rPr>
          <w:rFonts w:cs="David" w:hint="cs"/>
          <w:rtl/>
        </w:rPr>
      </w:pPr>
      <w:r w:rsidRPr="007415D3">
        <w:rPr>
          <w:rFonts w:cs="David" w:hint="cs"/>
          <w:rtl/>
        </w:rPr>
        <w:tab/>
        <w:t xml:space="preserve">מי בעד להשאיר את זה בחוק ההסדרים? </w:t>
      </w:r>
    </w:p>
    <w:p w14:paraId="287D4BD6" w14:textId="77777777" w:rsidR="007415D3" w:rsidRPr="007415D3" w:rsidRDefault="007415D3" w:rsidP="007415D3">
      <w:pPr>
        <w:bidi/>
        <w:jc w:val="both"/>
        <w:rPr>
          <w:rFonts w:cs="David" w:hint="cs"/>
          <w:rtl/>
        </w:rPr>
      </w:pPr>
    </w:p>
    <w:p w14:paraId="69D32BC7" w14:textId="77777777" w:rsidR="007415D3" w:rsidRPr="007415D3" w:rsidRDefault="007415D3" w:rsidP="007415D3">
      <w:pPr>
        <w:bidi/>
        <w:jc w:val="both"/>
        <w:rPr>
          <w:rFonts w:cs="David" w:hint="cs"/>
          <w:rtl/>
        </w:rPr>
      </w:pPr>
      <w:r w:rsidRPr="007415D3">
        <w:rPr>
          <w:rFonts w:cs="David" w:hint="cs"/>
          <w:rtl/>
        </w:rPr>
        <w:t>ה צ ב ע ה</w:t>
      </w:r>
    </w:p>
    <w:p w14:paraId="654365BB" w14:textId="77777777" w:rsidR="007415D3" w:rsidRPr="007415D3" w:rsidRDefault="007415D3" w:rsidP="007415D3">
      <w:pPr>
        <w:bidi/>
        <w:jc w:val="both"/>
        <w:rPr>
          <w:rFonts w:cs="David" w:hint="cs"/>
          <w:rtl/>
        </w:rPr>
      </w:pPr>
    </w:p>
    <w:p w14:paraId="65A29B1C"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A257BC2"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B097B3E" w14:textId="77777777" w:rsidR="007415D3" w:rsidRPr="007415D3" w:rsidRDefault="007415D3" w:rsidP="007415D3">
      <w:pPr>
        <w:bidi/>
        <w:jc w:val="both"/>
        <w:rPr>
          <w:rFonts w:cs="David" w:hint="cs"/>
          <w:rtl/>
        </w:rPr>
      </w:pPr>
    </w:p>
    <w:p w14:paraId="35C9FB7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0C0436B" w14:textId="77777777" w:rsidR="007415D3" w:rsidRPr="007415D3" w:rsidRDefault="007415D3" w:rsidP="007415D3">
      <w:pPr>
        <w:bidi/>
        <w:jc w:val="both"/>
        <w:rPr>
          <w:rFonts w:cs="David" w:hint="cs"/>
          <w:rtl/>
        </w:rPr>
      </w:pPr>
    </w:p>
    <w:p w14:paraId="0AE73525" w14:textId="77777777" w:rsidR="007415D3" w:rsidRPr="007415D3" w:rsidRDefault="007415D3" w:rsidP="007415D3">
      <w:pPr>
        <w:bidi/>
        <w:jc w:val="both"/>
        <w:rPr>
          <w:rFonts w:cs="David" w:hint="cs"/>
          <w:rtl/>
        </w:rPr>
      </w:pPr>
      <w:r w:rsidRPr="007415D3">
        <w:rPr>
          <w:rFonts w:cs="David" w:hint="cs"/>
          <w:rtl/>
        </w:rPr>
        <w:tab/>
        <w:t xml:space="preserve">החוק נשאר בחוק ההסדרים. סעיף 46(4), (5) ו-(6) </w:t>
      </w:r>
      <w:r w:rsidRPr="007415D3">
        <w:rPr>
          <w:rFonts w:cs="David"/>
          <w:rtl/>
        </w:rPr>
        <w:t>–</w:t>
      </w:r>
      <w:r w:rsidRPr="007415D3">
        <w:rPr>
          <w:rFonts w:cs="David" w:hint="cs"/>
          <w:rtl/>
        </w:rPr>
        <w:t xml:space="preserve"> תיקון חוק התקשורת (בזק ושידורים), התשמ"ב-1982. מ"הגדלת שיעור העיצומים" ועד "המפורטות בחוק". מי בעד להשאיר את זה בחוק ההסדרים? </w:t>
      </w:r>
    </w:p>
    <w:p w14:paraId="62EE74AD" w14:textId="77777777" w:rsidR="007415D3" w:rsidRPr="007415D3" w:rsidRDefault="007415D3" w:rsidP="007415D3">
      <w:pPr>
        <w:bidi/>
        <w:jc w:val="both"/>
        <w:rPr>
          <w:rFonts w:cs="David" w:hint="cs"/>
          <w:rtl/>
        </w:rPr>
      </w:pPr>
    </w:p>
    <w:p w14:paraId="70FEFF70" w14:textId="77777777" w:rsidR="007415D3" w:rsidRPr="007415D3" w:rsidRDefault="007415D3" w:rsidP="007415D3">
      <w:pPr>
        <w:bidi/>
        <w:jc w:val="both"/>
        <w:rPr>
          <w:rFonts w:cs="David" w:hint="cs"/>
          <w:rtl/>
        </w:rPr>
      </w:pPr>
      <w:r w:rsidRPr="007415D3">
        <w:rPr>
          <w:rFonts w:cs="David" w:hint="cs"/>
          <w:rtl/>
        </w:rPr>
        <w:t>ה צ ב ע ה</w:t>
      </w:r>
    </w:p>
    <w:p w14:paraId="019A6FCA" w14:textId="77777777" w:rsidR="007415D3" w:rsidRPr="007415D3" w:rsidRDefault="007415D3" w:rsidP="007415D3">
      <w:pPr>
        <w:bidi/>
        <w:jc w:val="both"/>
        <w:rPr>
          <w:rFonts w:cs="David" w:hint="cs"/>
          <w:rtl/>
        </w:rPr>
      </w:pPr>
    </w:p>
    <w:p w14:paraId="1CBF54D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326F913"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92E36FD" w14:textId="77777777" w:rsidR="007415D3" w:rsidRPr="007415D3" w:rsidRDefault="007415D3" w:rsidP="007415D3">
      <w:pPr>
        <w:bidi/>
        <w:jc w:val="both"/>
        <w:rPr>
          <w:rFonts w:cs="David" w:hint="cs"/>
          <w:rtl/>
        </w:rPr>
      </w:pPr>
    </w:p>
    <w:p w14:paraId="3D006B7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428839C" w14:textId="77777777" w:rsidR="007415D3" w:rsidRPr="007415D3" w:rsidRDefault="007415D3" w:rsidP="007415D3">
      <w:pPr>
        <w:bidi/>
        <w:jc w:val="both"/>
        <w:rPr>
          <w:rFonts w:cs="David" w:hint="cs"/>
          <w:rtl/>
        </w:rPr>
      </w:pPr>
    </w:p>
    <w:p w14:paraId="314DD269" w14:textId="77777777" w:rsidR="007415D3" w:rsidRPr="007415D3" w:rsidRDefault="007415D3" w:rsidP="007415D3">
      <w:pPr>
        <w:bidi/>
        <w:jc w:val="both"/>
        <w:rPr>
          <w:rFonts w:cs="David" w:hint="cs"/>
          <w:rtl/>
        </w:rPr>
      </w:pPr>
      <w:r w:rsidRPr="007415D3">
        <w:rPr>
          <w:rFonts w:cs="David" w:hint="cs"/>
          <w:rtl/>
        </w:rPr>
        <w:tab/>
        <w:t xml:space="preserve">סעיף 46(7), ו-47, מ"הסעיפים קובעים" עד "לעניינים מינהליים". מי בעד להשאיר את זה בחוק ההסדרים? </w:t>
      </w:r>
    </w:p>
    <w:p w14:paraId="118DDEB7" w14:textId="77777777" w:rsidR="007415D3" w:rsidRPr="007415D3" w:rsidRDefault="007415D3" w:rsidP="007415D3">
      <w:pPr>
        <w:bidi/>
        <w:jc w:val="both"/>
        <w:rPr>
          <w:rFonts w:cs="David" w:hint="cs"/>
          <w:rtl/>
        </w:rPr>
      </w:pPr>
    </w:p>
    <w:p w14:paraId="0AA5BA6C" w14:textId="77777777" w:rsidR="007415D3" w:rsidRPr="007415D3" w:rsidRDefault="007415D3" w:rsidP="007415D3">
      <w:pPr>
        <w:bidi/>
        <w:jc w:val="both"/>
        <w:rPr>
          <w:rFonts w:cs="David" w:hint="cs"/>
          <w:rtl/>
        </w:rPr>
      </w:pPr>
      <w:r w:rsidRPr="007415D3">
        <w:rPr>
          <w:rFonts w:cs="David" w:hint="cs"/>
          <w:rtl/>
        </w:rPr>
        <w:t>ה צ ב ע ה</w:t>
      </w:r>
    </w:p>
    <w:p w14:paraId="12ED6D98" w14:textId="77777777" w:rsidR="007415D3" w:rsidRPr="007415D3" w:rsidRDefault="007415D3" w:rsidP="007415D3">
      <w:pPr>
        <w:bidi/>
        <w:jc w:val="both"/>
        <w:rPr>
          <w:rFonts w:cs="David" w:hint="cs"/>
          <w:rtl/>
        </w:rPr>
      </w:pPr>
    </w:p>
    <w:p w14:paraId="39922813"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718422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8AEEFE5" w14:textId="77777777" w:rsidR="007415D3" w:rsidRPr="007415D3" w:rsidRDefault="007415D3" w:rsidP="007415D3">
      <w:pPr>
        <w:bidi/>
        <w:jc w:val="both"/>
        <w:rPr>
          <w:rFonts w:cs="David" w:hint="cs"/>
          <w:rtl/>
        </w:rPr>
      </w:pPr>
    </w:p>
    <w:p w14:paraId="2A35E53B" w14:textId="77777777" w:rsidR="007415D3" w:rsidRPr="007415D3" w:rsidRDefault="007415D3" w:rsidP="007415D3">
      <w:pPr>
        <w:bidi/>
        <w:jc w:val="both"/>
        <w:rPr>
          <w:rFonts w:cs="David" w:hint="cs"/>
          <w:rtl/>
        </w:rPr>
      </w:pPr>
    </w:p>
    <w:p w14:paraId="70A7D562"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71B1FF58" w14:textId="77777777" w:rsidR="007415D3" w:rsidRPr="007415D3" w:rsidRDefault="007415D3" w:rsidP="007415D3">
      <w:pPr>
        <w:bidi/>
        <w:jc w:val="both"/>
        <w:rPr>
          <w:rFonts w:cs="David" w:hint="cs"/>
          <w:u w:val="single"/>
          <w:rtl/>
        </w:rPr>
      </w:pPr>
    </w:p>
    <w:p w14:paraId="549DBECA" w14:textId="77777777" w:rsidR="007415D3" w:rsidRPr="007415D3" w:rsidRDefault="007415D3" w:rsidP="007415D3">
      <w:pPr>
        <w:bidi/>
        <w:jc w:val="both"/>
        <w:rPr>
          <w:rFonts w:cs="David" w:hint="cs"/>
          <w:rtl/>
        </w:rPr>
      </w:pPr>
      <w:r w:rsidRPr="007415D3">
        <w:rPr>
          <w:rFonts w:cs="David" w:hint="cs"/>
          <w:rtl/>
        </w:rPr>
        <w:tab/>
      </w:r>
    </w:p>
    <w:p w14:paraId="42AD33E8" w14:textId="77777777" w:rsidR="007415D3" w:rsidRPr="007415D3" w:rsidRDefault="007415D3" w:rsidP="007415D3">
      <w:pPr>
        <w:bidi/>
        <w:jc w:val="both"/>
        <w:rPr>
          <w:rFonts w:cs="David" w:hint="cs"/>
          <w:rtl/>
        </w:rPr>
      </w:pPr>
      <w:r w:rsidRPr="007415D3">
        <w:rPr>
          <w:rFonts w:cs="David" w:hint="cs"/>
          <w:rtl/>
        </w:rPr>
        <w:tab/>
        <w:t>עכשיו הצבעה על הוועדה.</w:t>
      </w:r>
    </w:p>
    <w:p w14:paraId="09AD3409" w14:textId="77777777" w:rsidR="007415D3" w:rsidRPr="007415D3" w:rsidRDefault="007415D3" w:rsidP="007415D3">
      <w:pPr>
        <w:bidi/>
        <w:jc w:val="both"/>
        <w:rPr>
          <w:rFonts w:cs="David" w:hint="cs"/>
          <w:rtl/>
        </w:rPr>
      </w:pPr>
    </w:p>
    <w:p w14:paraId="54B1EE3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0BE575" w14:textId="77777777" w:rsidR="007415D3" w:rsidRPr="007415D3" w:rsidRDefault="007415D3" w:rsidP="007415D3">
      <w:pPr>
        <w:bidi/>
        <w:jc w:val="both"/>
        <w:rPr>
          <w:rFonts w:cs="David" w:hint="cs"/>
          <w:rtl/>
        </w:rPr>
      </w:pPr>
    </w:p>
    <w:p w14:paraId="686E858E" w14:textId="77777777" w:rsidR="007415D3" w:rsidRPr="007415D3" w:rsidRDefault="007415D3" w:rsidP="007415D3">
      <w:pPr>
        <w:bidi/>
        <w:jc w:val="both"/>
        <w:rPr>
          <w:rFonts w:cs="David" w:hint="cs"/>
          <w:rtl/>
        </w:rPr>
      </w:pPr>
      <w:r w:rsidRPr="007415D3">
        <w:rPr>
          <w:rFonts w:cs="David" w:hint="cs"/>
          <w:rtl/>
        </w:rPr>
        <w:tab/>
        <w:t xml:space="preserve">אמרתי מראש </w:t>
      </w:r>
      <w:r w:rsidRPr="007415D3">
        <w:rPr>
          <w:rFonts w:cs="David"/>
          <w:rtl/>
        </w:rPr>
        <w:t>–</w:t>
      </w:r>
      <w:r w:rsidRPr="007415D3">
        <w:rPr>
          <w:rFonts w:cs="David" w:hint="cs"/>
          <w:rtl/>
        </w:rPr>
        <w:t xml:space="preserve"> ועדת כלכלה. </w:t>
      </w:r>
    </w:p>
    <w:p w14:paraId="7306806F" w14:textId="77777777" w:rsidR="007415D3" w:rsidRPr="007415D3" w:rsidRDefault="007415D3" w:rsidP="007415D3">
      <w:pPr>
        <w:bidi/>
        <w:jc w:val="both"/>
        <w:rPr>
          <w:rFonts w:cs="David" w:hint="cs"/>
          <w:rtl/>
        </w:rPr>
      </w:pPr>
    </w:p>
    <w:p w14:paraId="5B7A191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6213715" w14:textId="77777777" w:rsidR="007415D3" w:rsidRPr="007415D3" w:rsidRDefault="007415D3" w:rsidP="007415D3">
      <w:pPr>
        <w:bidi/>
        <w:jc w:val="both"/>
        <w:rPr>
          <w:rFonts w:cs="David" w:hint="cs"/>
          <w:u w:val="single"/>
          <w:rtl/>
        </w:rPr>
      </w:pPr>
    </w:p>
    <w:p w14:paraId="734B1584" w14:textId="77777777" w:rsidR="007415D3" w:rsidRPr="007415D3" w:rsidRDefault="007415D3" w:rsidP="007415D3">
      <w:pPr>
        <w:bidi/>
        <w:jc w:val="both"/>
        <w:rPr>
          <w:rFonts w:cs="David" w:hint="cs"/>
          <w:rtl/>
        </w:rPr>
      </w:pPr>
      <w:r w:rsidRPr="007415D3">
        <w:rPr>
          <w:rFonts w:cs="David" w:hint="cs"/>
          <w:rtl/>
        </w:rPr>
        <w:tab/>
        <w:t xml:space="preserve">צריך להצביע על זה, לדעתי. </w:t>
      </w:r>
    </w:p>
    <w:p w14:paraId="22855095" w14:textId="77777777" w:rsidR="007415D3" w:rsidRPr="007415D3" w:rsidRDefault="007415D3" w:rsidP="007415D3">
      <w:pPr>
        <w:bidi/>
        <w:jc w:val="both"/>
        <w:rPr>
          <w:rFonts w:cs="David" w:hint="cs"/>
          <w:rtl/>
        </w:rPr>
      </w:pPr>
    </w:p>
    <w:p w14:paraId="6F711FB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1D9D903" w14:textId="77777777" w:rsidR="007415D3" w:rsidRPr="007415D3" w:rsidRDefault="007415D3" w:rsidP="007415D3">
      <w:pPr>
        <w:bidi/>
        <w:jc w:val="both"/>
        <w:rPr>
          <w:rFonts w:cs="David" w:hint="cs"/>
          <w:rtl/>
        </w:rPr>
      </w:pPr>
    </w:p>
    <w:p w14:paraId="7D6730E9" w14:textId="77777777" w:rsidR="007415D3" w:rsidRPr="007415D3" w:rsidRDefault="007415D3" w:rsidP="007415D3">
      <w:pPr>
        <w:bidi/>
        <w:jc w:val="both"/>
        <w:rPr>
          <w:rFonts w:cs="David" w:hint="cs"/>
          <w:rtl/>
        </w:rPr>
      </w:pPr>
      <w:r w:rsidRPr="007415D3">
        <w:rPr>
          <w:rFonts w:cs="David" w:hint="cs"/>
          <w:rtl/>
        </w:rPr>
        <w:tab/>
        <w:t>לא, אמרתי מראש. זו הסכמה. אני צריכה להצביע על זה שזה עובר לוועדת הכלכלה? יש הסכמה. זה נאמר מראש. כדי למנוע ספק, מי בעד להעביר את זה לוועדת הכלכלה, כל הפרק?</w:t>
      </w:r>
    </w:p>
    <w:p w14:paraId="7ACC5F44" w14:textId="77777777" w:rsidR="007415D3" w:rsidRPr="007415D3" w:rsidRDefault="007415D3" w:rsidP="007415D3">
      <w:pPr>
        <w:bidi/>
        <w:jc w:val="both"/>
        <w:rPr>
          <w:rFonts w:cs="David" w:hint="cs"/>
          <w:rtl/>
        </w:rPr>
      </w:pPr>
    </w:p>
    <w:p w14:paraId="0D6FA107" w14:textId="77777777" w:rsidR="007415D3" w:rsidRPr="007415D3" w:rsidRDefault="007415D3" w:rsidP="007415D3">
      <w:pPr>
        <w:bidi/>
        <w:jc w:val="both"/>
        <w:rPr>
          <w:rFonts w:cs="David" w:hint="cs"/>
          <w:rtl/>
        </w:rPr>
      </w:pPr>
      <w:r w:rsidRPr="007415D3">
        <w:rPr>
          <w:rFonts w:cs="David" w:hint="cs"/>
          <w:rtl/>
        </w:rPr>
        <w:t>ה צ ב ע ה</w:t>
      </w:r>
    </w:p>
    <w:p w14:paraId="0E813D9F" w14:textId="77777777" w:rsidR="007415D3" w:rsidRPr="007415D3" w:rsidRDefault="007415D3" w:rsidP="007415D3">
      <w:pPr>
        <w:bidi/>
        <w:jc w:val="both"/>
        <w:rPr>
          <w:rFonts w:cs="David" w:hint="cs"/>
          <w:rtl/>
        </w:rPr>
      </w:pPr>
    </w:p>
    <w:p w14:paraId="0F25B975"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54875ED"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7E0D652" w14:textId="77777777" w:rsidR="007415D3" w:rsidRPr="007415D3" w:rsidRDefault="007415D3" w:rsidP="007415D3">
      <w:pPr>
        <w:bidi/>
        <w:jc w:val="both"/>
        <w:rPr>
          <w:rFonts w:cs="David" w:hint="cs"/>
          <w:rtl/>
        </w:rPr>
      </w:pPr>
    </w:p>
    <w:p w14:paraId="478ADDB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6935E3" w14:textId="77777777" w:rsidR="007415D3" w:rsidRPr="007415D3" w:rsidRDefault="007415D3" w:rsidP="007415D3">
      <w:pPr>
        <w:bidi/>
        <w:jc w:val="both"/>
        <w:rPr>
          <w:rFonts w:cs="David" w:hint="cs"/>
          <w:rtl/>
        </w:rPr>
      </w:pPr>
      <w:r w:rsidRPr="007415D3">
        <w:rPr>
          <w:rFonts w:cs="David" w:hint="cs"/>
          <w:rtl/>
        </w:rPr>
        <w:tab/>
      </w:r>
    </w:p>
    <w:p w14:paraId="20450EF9" w14:textId="77777777" w:rsidR="007415D3" w:rsidRPr="007415D3" w:rsidRDefault="007415D3" w:rsidP="007415D3">
      <w:pPr>
        <w:bidi/>
        <w:jc w:val="both"/>
        <w:rPr>
          <w:rFonts w:cs="David" w:hint="cs"/>
          <w:rtl/>
        </w:rPr>
      </w:pPr>
      <w:r w:rsidRPr="007415D3">
        <w:rPr>
          <w:rFonts w:cs="David" w:hint="cs"/>
          <w:rtl/>
        </w:rPr>
        <w:tab/>
        <w:t xml:space="preserve">זה עובר לוועדת הכלכלה. </w:t>
      </w:r>
    </w:p>
    <w:p w14:paraId="145C2134" w14:textId="77777777" w:rsidR="007415D3" w:rsidRPr="007415D3" w:rsidRDefault="007415D3" w:rsidP="007415D3">
      <w:pPr>
        <w:bidi/>
        <w:jc w:val="both"/>
        <w:rPr>
          <w:rFonts w:cs="David" w:hint="cs"/>
          <w:rtl/>
        </w:rPr>
      </w:pPr>
    </w:p>
    <w:p w14:paraId="2D728AF4" w14:textId="77777777" w:rsidR="007415D3" w:rsidRPr="007415D3" w:rsidRDefault="007415D3" w:rsidP="007415D3">
      <w:pPr>
        <w:bidi/>
        <w:jc w:val="both"/>
        <w:rPr>
          <w:rFonts w:cs="David" w:hint="cs"/>
          <w:rtl/>
        </w:rPr>
      </w:pPr>
      <w:r w:rsidRPr="007415D3">
        <w:rPr>
          <w:rFonts w:cs="David" w:hint="cs"/>
          <w:rtl/>
        </w:rPr>
        <w:tab/>
        <w:t xml:space="preserve">אני עוברת לפרק ח' </w:t>
      </w:r>
      <w:r w:rsidRPr="007415D3">
        <w:rPr>
          <w:rFonts w:cs="David"/>
          <w:rtl/>
        </w:rPr>
        <w:t>–</w:t>
      </w:r>
      <w:r w:rsidRPr="007415D3">
        <w:rPr>
          <w:rFonts w:cs="David" w:hint="cs"/>
          <w:rtl/>
        </w:rPr>
        <w:t xml:space="preserve"> מים [צ"ל י'], סעיפים 52-48. האם מוסכם על כולם שזה יידון בוועדת הכלכלה? גם פה לעבור סעיף סעיף, או אפשר להצביע יחד?</w:t>
      </w:r>
    </w:p>
    <w:p w14:paraId="1E497BEC" w14:textId="77777777" w:rsidR="007415D3" w:rsidRPr="007415D3" w:rsidRDefault="007415D3" w:rsidP="007415D3">
      <w:pPr>
        <w:bidi/>
        <w:jc w:val="both"/>
        <w:rPr>
          <w:rFonts w:cs="David" w:hint="cs"/>
          <w:rtl/>
        </w:rPr>
      </w:pPr>
    </w:p>
    <w:p w14:paraId="0423D8F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E463E9C" w14:textId="77777777" w:rsidR="007415D3" w:rsidRPr="007415D3" w:rsidRDefault="007415D3" w:rsidP="007415D3">
      <w:pPr>
        <w:bidi/>
        <w:jc w:val="both"/>
        <w:rPr>
          <w:rFonts w:cs="David" w:hint="cs"/>
          <w:u w:val="single"/>
          <w:rtl/>
        </w:rPr>
      </w:pPr>
    </w:p>
    <w:p w14:paraId="17DCD532" w14:textId="77777777" w:rsidR="007415D3" w:rsidRPr="007415D3" w:rsidRDefault="007415D3" w:rsidP="007415D3">
      <w:pPr>
        <w:bidi/>
        <w:jc w:val="both"/>
        <w:rPr>
          <w:rFonts w:cs="David" w:hint="cs"/>
          <w:rtl/>
        </w:rPr>
      </w:pPr>
      <w:r w:rsidRPr="007415D3">
        <w:rPr>
          <w:rFonts w:cs="David" w:hint="cs"/>
          <w:rtl/>
        </w:rPr>
        <w:tab/>
        <w:t>אין לי בעיה להצביע על זה כמקשה אחת. אני לא יכול לחייב אחרים.</w:t>
      </w:r>
    </w:p>
    <w:p w14:paraId="0DEB8FA5" w14:textId="77777777" w:rsidR="007415D3" w:rsidRPr="007415D3" w:rsidRDefault="007415D3" w:rsidP="007415D3">
      <w:pPr>
        <w:bidi/>
        <w:jc w:val="both"/>
        <w:rPr>
          <w:rFonts w:cs="David" w:hint="cs"/>
          <w:rtl/>
        </w:rPr>
      </w:pPr>
    </w:p>
    <w:p w14:paraId="20F2746D" w14:textId="77777777" w:rsidR="007415D3" w:rsidRPr="007415D3" w:rsidRDefault="007415D3" w:rsidP="007415D3">
      <w:pPr>
        <w:pStyle w:val="Heading5"/>
        <w:rPr>
          <w:rFonts w:hint="cs"/>
          <w:rtl/>
        </w:rPr>
      </w:pPr>
      <w:r w:rsidRPr="007415D3">
        <w:rPr>
          <w:rFonts w:hint="cs"/>
          <w:u w:val="single"/>
          <w:rtl/>
        </w:rPr>
        <w:t>אביגדור יצחקי:</w:t>
      </w:r>
    </w:p>
    <w:p w14:paraId="10693804" w14:textId="77777777" w:rsidR="007415D3" w:rsidRPr="007415D3" w:rsidRDefault="007415D3" w:rsidP="007415D3">
      <w:pPr>
        <w:pStyle w:val="Heading5"/>
        <w:rPr>
          <w:rFonts w:hint="cs"/>
          <w:rtl/>
        </w:rPr>
      </w:pPr>
    </w:p>
    <w:p w14:paraId="2F96B0B2" w14:textId="77777777" w:rsidR="007415D3" w:rsidRPr="007415D3" w:rsidRDefault="007415D3" w:rsidP="007415D3">
      <w:pPr>
        <w:bidi/>
        <w:jc w:val="both"/>
        <w:rPr>
          <w:rFonts w:cs="David" w:hint="cs"/>
          <w:rtl/>
        </w:rPr>
      </w:pPr>
      <w:r w:rsidRPr="007415D3">
        <w:rPr>
          <w:rFonts w:cs="David" w:hint="cs"/>
          <w:rtl/>
        </w:rPr>
        <w:tab/>
        <w:t xml:space="preserve"> זה לא יעבור בוועדה. נקודה. </w:t>
      </w:r>
    </w:p>
    <w:p w14:paraId="43055BD4" w14:textId="77777777" w:rsidR="007415D3" w:rsidRPr="007415D3" w:rsidRDefault="007415D3" w:rsidP="007415D3">
      <w:pPr>
        <w:bidi/>
        <w:jc w:val="both"/>
        <w:rPr>
          <w:rFonts w:cs="David" w:hint="cs"/>
          <w:rtl/>
        </w:rPr>
      </w:pPr>
    </w:p>
    <w:p w14:paraId="3FA0B293" w14:textId="77777777" w:rsidR="007415D3" w:rsidRPr="007415D3" w:rsidRDefault="007415D3" w:rsidP="007415D3">
      <w:pPr>
        <w:pStyle w:val="Heading5"/>
        <w:rPr>
          <w:rFonts w:hint="cs"/>
          <w:rtl/>
        </w:rPr>
      </w:pPr>
      <w:r w:rsidRPr="007415D3">
        <w:rPr>
          <w:rFonts w:hint="cs"/>
          <w:u w:val="single"/>
          <w:rtl/>
        </w:rPr>
        <w:t>שלי יחימוביץ:</w:t>
      </w:r>
    </w:p>
    <w:p w14:paraId="12EF9416" w14:textId="77777777" w:rsidR="007415D3" w:rsidRPr="007415D3" w:rsidRDefault="007415D3" w:rsidP="007415D3">
      <w:pPr>
        <w:pStyle w:val="Heading5"/>
        <w:rPr>
          <w:rFonts w:hint="cs"/>
          <w:rtl/>
        </w:rPr>
      </w:pPr>
    </w:p>
    <w:p w14:paraId="0C10CBF0" w14:textId="77777777" w:rsidR="007415D3" w:rsidRPr="007415D3" w:rsidRDefault="007415D3" w:rsidP="007415D3">
      <w:pPr>
        <w:bidi/>
        <w:jc w:val="both"/>
        <w:rPr>
          <w:rFonts w:cs="David" w:hint="cs"/>
          <w:rtl/>
        </w:rPr>
      </w:pPr>
      <w:r w:rsidRPr="007415D3">
        <w:rPr>
          <w:rFonts w:cs="David" w:hint="cs"/>
          <w:rtl/>
        </w:rPr>
        <w:tab/>
        <w:t xml:space="preserve">גברתי היושבת-ראש, אני חייבת לומר לפרוטוקול: העובדה שאנחנו מעבירים את זה לוועדת הכלכלה במסגרת חוק ההסדרים, היא מראש ממעיטה מהחוק הרציני והמורכב הזה, שצריך לדון בו באריכות רבה. היא גוזרת עליו דיון שטחי לחלוטין. אין לחוק הזה מקום בחוק ההסדרים כיוון שהוא מורכב ביותר, ויש לו השלכות מרחיקות לכת על המשק. מן הראוי שהוא לא יהיה בחוק ההסדרים. </w:t>
      </w:r>
    </w:p>
    <w:p w14:paraId="7B6C75A6" w14:textId="77777777" w:rsidR="007415D3" w:rsidRPr="007415D3" w:rsidRDefault="007415D3" w:rsidP="007415D3">
      <w:pPr>
        <w:bidi/>
        <w:jc w:val="both"/>
        <w:rPr>
          <w:rFonts w:cs="David" w:hint="cs"/>
          <w:rtl/>
        </w:rPr>
      </w:pPr>
    </w:p>
    <w:p w14:paraId="0AEA5BBE" w14:textId="77777777" w:rsidR="007415D3" w:rsidRPr="007415D3" w:rsidRDefault="007415D3" w:rsidP="007415D3">
      <w:pPr>
        <w:pStyle w:val="Heading5"/>
        <w:rPr>
          <w:rFonts w:hint="cs"/>
          <w:rtl/>
        </w:rPr>
      </w:pPr>
      <w:r w:rsidRPr="007415D3">
        <w:rPr>
          <w:rFonts w:hint="cs"/>
          <w:u w:val="single"/>
          <w:rtl/>
        </w:rPr>
        <w:t>אביגדור יצחקי:</w:t>
      </w:r>
    </w:p>
    <w:p w14:paraId="5BCE3401" w14:textId="77777777" w:rsidR="007415D3" w:rsidRPr="007415D3" w:rsidRDefault="007415D3" w:rsidP="007415D3">
      <w:pPr>
        <w:pStyle w:val="Heading5"/>
        <w:rPr>
          <w:rFonts w:hint="cs"/>
          <w:rtl/>
        </w:rPr>
      </w:pPr>
    </w:p>
    <w:p w14:paraId="10ADFC1C" w14:textId="77777777" w:rsidR="007415D3" w:rsidRPr="007415D3" w:rsidRDefault="007415D3" w:rsidP="007415D3">
      <w:pPr>
        <w:bidi/>
        <w:jc w:val="both"/>
        <w:rPr>
          <w:rFonts w:cs="David" w:hint="cs"/>
          <w:rtl/>
        </w:rPr>
      </w:pPr>
      <w:r w:rsidRPr="007415D3">
        <w:rPr>
          <w:rFonts w:cs="David" w:hint="cs"/>
          <w:rtl/>
        </w:rPr>
        <w:tab/>
        <w:t xml:space="preserve"> רפורמת תאגידי המים כבר עברה מזמן. היא קיימת בחוק. זו רפורמה כושלת, שלא הצליחה. יש בה היגיון. אני מודיע פה שמתקיים משא ומתן בין 15 הערים הגדולות ומרכז השלטון המקומי לבין משרד האוצר. אנחנו משאירים את זה בחוק כדי לאפשר את המשך המשא ומתן. ההצבעה בוועדת הכספים כפי שתבוא לידי ביטוי, </w:t>
      </w:r>
    </w:p>
    <w:p w14:paraId="7DAD674E" w14:textId="77777777" w:rsidR="007415D3" w:rsidRPr="007415D3" w:rsidRDefault="007415D3" w:rsidP="007415D3">
      <w:pPr>
        <w:bidi/>
        <w:jc w:val="both"/>
        <w:rPr>
          <w:rFonts w:cs="David" w:hint="cs"/>
          <w:rtl/>
        </w:rPr>
      </w:pPr>
    </w:p>
    <w:p w14:paraId="006110D4"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6CF414D" w14:textId="77777777" w:rsidR="007415D3" w:rsidRPr="007415D3" w:rsidRDefault="007415D3" w:rsidP="007415D3">
      <w:pPr>
        <w:bidi/>
        <w:jc w:val="both"/>
        <w:rPr>
          <w:rFonts w:cs="David" w:hint="cs"/>
          <w:rtl/>
        </w:rPr>
      </w:pPr>
    </w:p>
    <w:p w14:paraId="7808E7DC" w14:textId="77777777" w:rsidR="007415D3" w:rsidRPr="007415D3" w:rsidRDefault="007415D3" w:rsidP="007415D3">
      <w:pPr>
        <w:bidi/>
        <w:jc w:val="both"/>
        <w:rPr>
          <w:rFonts w:cs="David" w:hint="cs"/>
          <w:rtl/>
        </w:rPr>
      </w:pPr>
      <w:r w:rsidRPr="007415D3">
        <w:rPr>
          <w:rFonts w:cs="David" w:hint="cs"/>
          <w:rtl/>
        </w:rPr>
        <w:tab/>
        <w:t xml:space="preserve">כלכלה. </w:t>
      </w:r>
    </w:p>
    <w:p w14:paraId="08B3D6B1" w14:textId="77777777" w:rsidR="007415D3" w:rsidRPr="007415D3" w:rsidRDefault="007415D3" w:rsidP="007415D3">
      <w:pPr>
        <w:bidi/>
        <w:jc w:val="both"/>
        <w:rPr>
          <w:rFonts w:cs="David" w:hint="cs"/>
          <w:rtl/>
        </w:rPr>
      </w:pPr>
    </w:p>
    <w:p w14:paraId="763FE9D6" w14:textId="77777777" w:rsidR="007415D3" w:rsidRPr="007415D3" w:rsidRDefault="007415D3" w:rsidP="007415D3">
      <w:pPr>
        <w:pStyle w:val="Heading5"/>
        <w:rPr>
          <w:rFonts w:hint="cs"/>
          <w:rtl/>
        </w:rPr>
      </w:pPr>
      <w:r w:rsidRPr="007415D3">
        <w:rPr>
          <w:rFonts w:hint="cs"/>
          <w:u w:val="single"/>
          <w:rtl/>
        </w:rPr>
        <w:t>אביגדור יצחקי:</w:t>
      </w:r>
    </w:p>
    <w:p w14:paraId="0CFAB706" w14:textId="77777777" w:rsidR="007415D3" w:rsidRPr="007415D3" w:rsidRDefault="007415D3" w:rsidP="007415D3">
      <w:pPr>
        <w:pStyle w:val="Heading5"/>
        <w:rPr>
          <w:rFonts w:hint="cs"/>
          <w:rtl/>
        </w:rPr>
      </w:pPr>
    </w:p>
    <w:p w14:paraId="094C1376" w14:textId="77777777" w:rsidR="007415D3" w:rsidRPr="007415D3" w:rsidRDefault="007415D3" w:rsidP="007415D3">
      <w:pPr>
        <w:bidi/>
        <w:jc w:val="both"/>
        <w:rPr>
          <w:rFonts w:cs="David" w:hint="cs"/>
          <w:rtl/>
        </w:rPr>
      </w:pPr>
      <w:r w:rsidRPr="007415D3">
        <w:rPr>
          <w:rFonts w:cs="David" w:hint="cs"/>
          <w:rtl/>
        </w:rPr>
        <w:tab/>
        <w:t xml:space="preserve">כספים. ועדת הכספים. </w:t>
      </w:r>
    </w:p>
    <w:p w14:paraId="469344C6" w14:textId="77777777" w:rsidR="007415D3" w:rsidRPr="007415D3" w:rsidRDefault="007415D3" w:rsidP="007415D3">
      <w:pPr>
        <w:bidi/>
        <w:jc w:val="both"/>
        <w:rPr>
          <w:rFonts w:cs="David" w:hint="cs"/>
          <w:rtl/>
        </w:rPr>
      </w:pPr>
    </w:p>
    <w:p w14:paraId="1AC22E8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67FDFA4" w14:textId="77777777" w:rsidR="007415D3" w:rsidRPr="007415D3" w:rsidRDefault="007415D3" w:rsidP="007415D3">
      <w:pPr>
        <w:bidi/>
        <w:jc w:val="both"/>
        <w:rPr>
          <w:rFonts w:cs="David" w:hint="cs"/>
          <w:u w:val="single"/>
          <w:rtl/>
        </w:rPr>
      </w:pPr>
    </w:p>
    <w:p w14:paraId="12B34DF4" w14:textId="77777777" w:rsidR="007415D3" w:rsidRPr="007415D3" w:rsidRDefault="007415D3" w:rsidP="007415D3">
      <w:pPr>
        <w:bidi/>
        <w:jc w:val="both"/>
        <w:rPr>
          <w:rFonts w:cs="David" w:hint="cs"/>
          <w:rtl/>
        </w:rPr>
      </w:pPr>
      <w:r w:rsidRPr="007415D3">
        <w:rPr>
          <w:rFonts w:cs="David" w:hint="cs"/>
          <w:rtl/>
        </w:rPr>
        <w:tab/>
        <w:t xml:space="preserve"> למה כספים?</w:t>
      </w:r>
    </w:p>
    <w:p w14:paraId="03C24609" w14:textId="77777777" w:rsidR="007415D3" w:rsidRPr="007415D3" w:rsidRDefault="007415D3" w:rsidP="007415D3">
      <w:pPr>
        <w:bidi/>
        <w:jc w:val="both"/>
        <w:rPr>
          <w:rFonts w:cs="David" w:hint="cs"/>
          <w:rtl/>
        </w:rPr>
      </w:pPr>
    </w:p>
    <w:p w14:paraId="4F058A2E" w14:textId="77777777" w:rsidR="007415D3" w:rsidRPr="007415D3" w:rsidRDefault="007415D3" w:rsidP="007415D3">
      <w:pPr>
        <w:pStyle w:val="Heading5"/>
        <w:rPr>
          <w:rFonts w:hint="cs"/>
          <w:rtl/>
        </w:rPr>
      </w:pPr>
      <w:r w:rsidRPr="007415D3">
        <w:rPr>
          <w:rFonts w:hint="cs"/>
          <w:u w:val="single"/>
          <w:rtl/>
        </w:rPr>
        <w:t>אביגדור יצחקי:</w:t>
      </w:r>
    </w:p>
    <w:p w14:paraId="2292E86B" w14:textId="77777777" w:rsidR="007415D3" w:rsidRPr="007415D3" w:rsidRDefault="007415D3" w:rsidP="007415D3">
      <w:pPr>
        <w:pStyle w:val="Heading5"/>
        <w:rPr>
          <w:rFonts w:hint="cs"/>
          <w:rtl/>
        </w:rPr>
      </w:pPr>
    </w:p>
    <w:p w14:paraId="78EB2550" w14:textId="77777777" w:rsidR="007415D3" w:rsidRPr="007415D3" w:rsidRDefault="007415D3" w:rsidP="007415D3">
      <w:pPr>
        <w:bidi/>
        <w:jc w:val="both"/>
        <w:rPr>
          <w:rFonts w:cs="David" w:hint="cs"/>
          <w:rtl/>
        </w:rPr>
      </w:pPr>
      <w:r w:rsidRPr="007415D3">
        <w:rPr>
          <w:rFonts w:cs="David" w:hint="cs"/>
          <w:rtl/>
        </w:rPr>
        <w:tab/>
        <w:t xml:space="preserve"> הנושא של ועדת הכספים הוא במים. אגב, גם חוק התאגידים הקודם נידון בוועדת הכספים. </w:t>
      </w:r>
    </w:p>
    <w:p w14:paraId="70036319" w14:textId="77777777" w:rsidR="007415D3" w:rsidRPr="007415D3" w:rsidRDefault="007415D3" w:rsidP="007415D3">
      <w:pPr>
        <w:bidi/>
        <w:jc w:val="both"/>
        <w:rPr>
          <w:rFonts w:cs="David" w:hint="cs"/>
          <w:rtl/>
        </w:rPr>
      </w:pPr>
    </w:p>
    <w:p w14:paraId="4CFDABCB" w14:textId="77777777" w:rsidR="007415D3" w:rsidRPr="007415D3" w:rsidRDefault="007415D3" w:rsidP="007415D3">
      <w:pPr>
        <w:pStyle w:val="Heading5"/>
        <w:rPr>
          <w:rFonts w:hint="cs"/>
          <w:rtl/>
        </w:rPr>
      </w:pPr>
      <w:r w:rsidRPr="007415D3">
        <w:rPr>
          <w:rFonts w:hint="cs"/>
          <w:u w:val="single"/>
          <w:rtl/>
        </w:rPr>
        <w:t>שלי יחימוביץ:</w:t>
      </w:r>
    </w:p>
    <w:p w14:paraId="3AB4725F" w14:textId="77777777" w:rsidR="007415D3" w:rsidRPr="007415D3" w:rsidRDefault="007415D3" w:rsidP="007415D3">
      <w:pPr>
        <w:pStyle w:val="Heading5"/>
        <w:rPr>
          <w:rFonts w:hint="cs"/>
          <w:rtl/>
        </w:rPr>
      </w:pPr>
    </w:p>
    <w:p w14:paraId="3794885E" w14:textId="77777777" w:rsidR="007415D3" w:rsidRPr="007415D3" w:rsidRDefault="007415D3" w:rsidP="007415D3">
      <w:pPr>
        <w:bidi/>
        <w:jc w:val="both"/>
        <w:rPr>
          <w:rFonts w:cs="David" w:hint="cs"/>
          <w:rtl/>
        </w:rPr>
      </w:pPr>
      <w:r w:rsidRPr="007415D3">
        <w:rPr>
          <w:rFonts w:cs="David" w:hint="cs"/>
          <w:rtl/>
        </w:rPr>
        <w:tab/>
        <w:t xml:space="preserve"> העובדה שזה היה בעבר לא מכשירה את השרץ הזה. </w:t>
      </w:r>
    </w:p>
    <w:p w14:paraId="58406087" w14:textId="77777777" w:rsidR="007415D3" w:rsidRPr="007415D3" w:rsidRDefault="007415D3" w:rsidP="007415D3">
      <w:pPr>
        <w:bidi/>
        <w:jc w:val="both"/>
        <w:rPr>
          <w:rFonts w:cs="David" w:hint="cs"/>
          <w:rtl/>
        </w:rPr>
      </w:pPr>
    </w:p>
    <w:p w14:paraId="38C407D7"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536D930E" w14:textId="77777777" w:rsidR="007415D3" w:rsidRPr="007415D3" w:rsidRDefault="007415D3" w:rsidP="007415D3">
      <w:pPr>
        <w:bidi/>
        <w:jc w:val="both"/>
        <w:rPr>
          <w:rFonts w:cs="David" w:hint="cs"/>
          <w:u w:val="single"/>
        </w:rPr>
      </w:pPr>
    </w:p>
    <w:p w14:paraId="2DAF52A9" w14:textId="77777777" w:rsidR="007415D3" w:rsidRPr="007415D3" w:rsidRDefault="007415D3" w:rsidP="007415D3">
      <w:pPr>
        <w:bidi/>
        <w:jc w:val="both"/>
        <w:rPr>
          <w:rFonts w:cs="David" w:hint="cs"/>
          <w:rtl/>
        </w:rPr>
      </w:pPr>
      <w:r w:rsidRPr="007415D3">
        <w:rPr>
          <w:rFonts w:cs="David" w:hint="cs"/>
          <w:rtl/>
        </w:rPr>
        <w:tab/>
        <w:t xml:space="preserve"> יש לי שאלה ליועצת המשפטית. אני שומע פה מגעים בין השלטון המקומי לאביגדור יצחקי.</w:t>
      </w:r>
    </w:p>
    <w:p w14:paraId="3A02D751" w14:textId="77777777" w:rsidR="007415D3" w:rsidRPr="007415D3" w:rsidRDefault="007415D3" w:rsidP="007415D3">
      <w:pPr>
        <w:bidi/>
        <w:jc w:val="both"/>
        <w:rPr>
          <w:rFonts w:cs="David" w:hint="cs"/>
          <w:rtl/>
        </w:rPr>
      </w:pPr>
    </w:p>
    <w:p w14:paraId="1A0B0190" w14:textId="77777777" w:rsidR="007415D3" w:rsidRPr="007415D3" w:rsidRDefault="007415D3" w:rsidP="007415D3">
      <w:pPr>
        <w:pStyle w:val="Heading5"/>
        <w:rPr>
          <w:rFonts w:hint="cs"/>
          <w:rtl/>
        </w:rPr>
      </w:pPr>
      <w:r w:rsidRPr="007415D3">
        <w:rPr>
          <w:rFonts w:hint="cs"/>
          <w:u w:val="single"/>
          <w:rtl/>
        </w:rPr>
        <w:t>אביגדור יצחקי:</w:t>
      </w:r>
    </w:p>
    <w:p w14:paraId="3347C190" w14:textId="77777777" w:rsidR="007415D3" w:rsidRPr="007415D3" w:rsidRDefault="007415D3" w:rsidP="007415D3">
      <w:pPr>
        <w:pStyle w:val="Heading5"/>
        <w:rPr>
          <w:rFonts w:hint="cs"/>
          <w:rtl/>
        </w:rPr>
      </w:pPr>
    </w:p>
    <w:p w14:paraId="62D97964" w14:textId="77777777" w:rsidR="007415D3" w:rsidRPr="007415D3" w:rsidRDefault="007415D3" w:rsidP="007415D3">
      <w:pPr>
        <w:bidi/>
        <w:jc w:val="both"/>
        <w:rPr>
          <w:rFonts w:cs="David" w:hint="cs"/>
          <w:rtl/>
        </w:rPr>
      </w:pPr>
      <w:r w:rsidRPr="007415D3">
        <w:rPr>
          <w:rFonts w:cs="David" w:hint="cs"/>
          <w:rtl/>
        </w:rPr>
        <w:tab/>
        <w:t>לא, לא אביגדור יצחקי.</w:t>
      </w:r>
    </w:p>
    <w:p w14:paraId="4C12E77D" w14:textId="77777777" w:rsidR="007415D3" w:rsidRPr="007415D3" w:rsidRDefault="007415D3" w:rsidP="007415D3">
      <w:pPr>
        <w:bidi/>
        <w:jc w:val="both"/>
        <w:rPr>
          <w:rFonts w:cs="David" w:hint="cs"/>
          <w:rtl/>
        </w:rPr>
      </w:pPr>
    </w:p>
    <w:p w14:paraId="0C479169"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30A22B4F" w14:textId="77777777" w:rsidR="007415D3" w:rsidRPr="007415D3" w:rsidRDefault="007415D3" w:rsidP="007415D3">
      <w:pPr>
        <w:bidi/>
        <w:jc w:val="both"/>
        <w:rPr>
          <w:rFonts w:cs="David" w:hint="cs"/>
          <w:u w:val="single"/>
        </w:rPr>
      </w:pPr>
    </w:p>
    <w:p w14:paraId="58643816" w14:textId="77777777" w:rsidR="007415D3" w:rsidRPr="007415D3" w:rsidRDefault="007415D3" w:rsidP="007415D3">
      <w:pPr>
        <w:bidi/>
        <w:jc w:val="both"/>
        <w:rPr>
          <w:rFonts w:cs="David" w:hint="cs"/>
          <w:rtl/>
        </w:rPr>
      </w:pPr>
      <w:r w:rsidRPr="007415D3">
        <w:rPr>
          <w:rFonts w:cs="David" w:hint="cs"/>
          <w:rtl/>
        </w:rPr>
        <w:tab/>
        <w:t xml:space="preserve">מקובל במליאה שמבקשים לדעת אם שר האוצר הגיע לסיכום כלשהו עם סיעה כזאת או אחרת לפני ההצבעה. אני רוצה לדעת אם בוועדת הכנסת, כשאנחנו דנים על העברת סעיף כזה לכאן או לוועדה אחרת, האם אנחנו צריכים להיות מודעים לסיכומים בין האוצר לשלטון המקומי? </w:t>
      </w:r>
    </w:p>
    <w:p w14:paraId="17C87B49" w14:textId="77777777" w:rsidR="007415D3" w:rsidRPr="007415D3" w:rsidRDefault="007415D3" w:rsidP="007415D3">
      <w:pPr>
        <w:bidi/>
        <w:jc w:val="both"/>
        <w:rPr>
          <w:rFonts w:cs="David" w:hint="cs"/>
          <w:rtl/>
        </w:rPr>
      </w:pPr>
    </w:p>
    <w:p w14:paraId="012E6A74"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CB689D4" w14:textId="77777777" w:rsidR="007415D3" w:rsidRPr="007415D3" w:rsidRDefault="007415D3" w:rsidP="007415D3">
      <w:pPr>
        <w:bidi/>
        <w:jc w:val="both"/>
        <w:rPr>
          <w:rFonts w:cs="David" w:hint="cs"/>
          <w:rtl/>
        </w:rPr>
      </w:pPr>
      <w:r w:rsidRPr="007415D3">
        <w:rPr>
          <w:rFonts w:cs="David" w:hint="cs"/>
          <w:rtl/>
        </w:rPr>
        <w:tab/>
      </w:r>
    </w:p>
    <w:p w14:paraId="31D271DE" w14:textId="77777777" w:rsidR="007415D3" w:rsidRPr="007415D3" w:rsidRDefault="007415D3" w:rsidP="007415D3">
      <w:pPr>
        <w:bidi/>
        <w:jc w:val="both"/>
        <w:rPr>
          <w:rFonts w:cs="David" w:hint="cs"/>
          <w:rtl/>
        </w:rPr>
      </w:pPr>
      <w:r w:rsidRPr="007415D3">
        <w:rPr>
          <w:rFonts w:cs="David" w:hint="cs"/>
          <w:rtl/>
        </w:rPr>
        <w:tab/>
        <w:t>ואם יש סיכומים, אז מה?</w:t>
      </w:r>
    </w:p>
    <w:p w14:paraId="71672D95" w14:textId="77777777" w:rsidR="007415D3" w:rsidRPr="007415D3" w:rsidRDefault="007415D3" w:rsidP="007415D3">
      <w:pPr>
        <w:bidi/>
        <w:jc w:val="both"/>
        <w:rPr>
          <w:rFonts w:cs="David" w:hint="cs"/>
          <w:rtl/>
        </w:rPr>
      </w:pPr>
    </w:p>
    <w:p w14:paraId="1E4CA877"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7DE7901A" w14:textId="77777777" w:rsidR="007415D3" w:rsidRPr="007415D3" w:rsidRDefault="007415D3" w:rsidP="007415D3">
      <w:pPr>
        <w:bidi/>
        <w:jc w:val="both"/>
        <w:rPr>
          <w:rFonts w:cs="David" w:hint="cs"/>
          <w:u w:val="single"/>
        </w:rPr>
      </w:pPr>
    </w:p>
    <w:p w14:paraId="37904276" w14:textId="77777777" w:rsidR="007415D3" w:rsidRPr="007415D3" w:rsidRDefault="007415D3" w:rsidP="007415D3">
      <w:pPr>
        <w:bidi/>
        <w:jc w:val="both"/>
        <w:rPr>
          <w:rFonts w:cs="David" w:hint="cs"/>
          <w:rtl/>
        </w:rPr>
      </w:pPr>
      <w:r w:rsidRPr="007415D3">
        <w:rPr>
          <w:rFonts w:cs="David" w:hint="cs"/>
          <w:rtl/>
        </w:rPr>
        <w:tab/>
        <w:t>אין סיכומים?</w:t>
      </w:r>
    </w:p>
    <w:p w14:paraId="34527D03" w14:textId="77777777" w:rsidR="007415D3" w:rsidRPr="007415D3" w:rsidRDefault="007415D3" w:rsidP="007415D3">
      <w:pPr>
        <w:bidi/>
        <w:jc w:val="both"/>
        <w:rPr>
          <w:rFonts w:cs="David" w:hint="cs"/>
          <w:rtl/>
        </w:rPr>
      </w:pPr>
    </w:p>
    <w:p w14:paraId="5B92B54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6405E4C" w14:textId="77777777" w:rsidR="007415D3" w:rsidRPr="007415D3" w:rsidRDefault="007415D3" w:rsidP="007415D3">
      <w:pPr>
        <w:bidi/>
        <w:jc w:val="both"/>
        <w:rPr>
          <w:rFonts w:cs="David" w:hint="cs"/>
          <w:rtl/>
        </w:rPr>
      </w:pPr>
    </w:p>
    <w:p w14:paraId="0E6E61BA" w14:textId="77777777" w:rsidR="007415D3" w:rsidRPr="007415D3" w:rsidRDefault="007415D3" w:rsidP="007415D3">
      <w:pPr>
        <w:bidi/>
        <w:jc w:val="both"/>
        <w:rPr>
          <w:rFonts w:cs="David" w:hint="cs"/>
          <w:rtl/>
        </w:rPr>
      </w:pPr>
      <w:r w:rsidRPr="007415D3">
        <w:rPr>
          <w:rFonts w:cs="David" w:hint="cs"/>
          <w:rtl/>
        </w:rPr>
        <w:tab/>
        <w:t xml:space="preserve">מה זה חשוב? הבעיה היא שהם עושים בלי סיכומים. </w:t>
      </w:r>
    </w:p>
    <w:p w14:paraId="3BA7E76D" w14:textId="77777777" w:rsidR="007415D3" w:rsidRPr="007415D3" w:rsidRDefault="007415D3" w:rsidP="007415D3">
      <w:pPr>
        <w:bidi/>
        <w:jc w:val="both"/>
        <w:rPr>
          <w:rFonts w:cs="David" w:hint="cs"/>
          <w:rtl/>
        </w:rPr>
      </w:pPr>
    </w:p>
    <w:p w14:paraId="336605A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BF4D02E" w14:textId="77777777" w:rsidR="007415D3" w:rsidRPr="007415D3" w:rsidRDefault="007415D3" w:rsidP="007415D3">
      <w:pPr>
        <w:bidi/>
        <w:jc w:val="both"/>
        <w:rPr>
          <w:rFonts w:cs="David" w:hint="cs"/>
          <w:rtl/>
        </w:rPr>
      </w:pPr>
    </w:p>
    <w:p w14:paraId="29E36B19" w14:textId="77777777" w:rsidR="007415D3" w:rsidRPr="007415D3" w:rsidRDefault="007415D3" w:rsidP="007415D3">
      <w:pPr>
        <w:bidi/>
        <w:jc w:val="both"/>
        <w:rPr>
          <w:rFonts w:cs="David" w:hint="cs"/>
          <w:rtl/>
        </w:rPr>
      </w:pPr>
      <w:r w:rsidRPr="007415D3">
        <w:rPr>
          <w:rFonts w:cs="David" w:hint="cs"/>
          <w:rtl/>
        </w:rPr>
        <w:tab/>
        <w:t>תשובתו של יושב-ראש הקואליציה על שאלתו של חבר הכנסת פרוש.</w:t>
      </w:r>
    </w:p>
    <w:p w14:paraId="149077A0" w14:textId="77777777" w:rsidR="007415D3" w:rsidRPr="007415D3" w:rsidRDefault="007415D3" w:rsidP="007415D3">
      <w:pPr>
        <w:bidi/>
        <w:jc w:val="both"/>
        <w:rPr>
          <w:rFonts w:cs="David" w:hint="cs"/>
          <w:rtl/>
        </w:rPr>
      </w:pPr>
    </w:p>
    <w:p w14:paraId="0549EAED"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7FC6499B" w14:textId="77777777" w:rsidR="007415D3" w:rsidRPr="007415D3" w:rsidRDefault="007415D3" w:rsidP="007415D3">
      <w:pPr>
        <w:bidi/>
        <w:jc w:val="both"/>
        <w:rPr>
          <w:rFonts w:cs="David" w:hint="cs"/>
          <w:u w:val="single"/>
        </w:rPr>
      </w:pPr>
    </w:p>
    <w:p w14:paraId="7502B265" w14:textId="77777777" w:rsidR="007415D3" w:rsidRPr="007415D3" w:rsidRDefault="007415D3" w:rsidP="007415D3">
      <w:pPr>
        <w:bidi/>
        <w:jc w:val="both"/>
        <w:rPr>
          <w:rFonts w:cs="David" w:hint="cs"/>
          <w:rtl/>
        </w:rPr>
      </w:pPr>
      <w:r w:rsidRPr="007415D3">
        <w:rPr>
          <w:rFonts w:cs="David" w:hint="cs"/>
          <w:rtl/>
        </w:rPr>
        <w:tab/>
        <w:t xml:space="preserve">שמעתי כאן עכשיו שיש סיכומים. </w:t>
      </w:r>
    </w:p>
    <w:p w14:paraId="0382CCE6" w14:textId="77777777" w:rsidR="007415D3" w:rsidRPr="007415D3" w:rsidRDefault="007415D3" w:rsidP="007415D3">
      <w:pPr>
        <w:bidi/>
        <w:jc w:val="both"/>
        <w:rPr>
          <w:rFonts w:cs="David" w:hint="cs"/>
          <w:rtl/>
        </w:rPr>
      </w:pPr>
    </w:p>
    <w:p w14:paraId="4BFB3EF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0AA5D8D" w14:textId="77777777" w:rsidR="007415D3" w:rsidRPr="007415D3" w:rsidRDefault="007415D3" w:rsidP="007415D3">
      <w:pPr>
        <w:bidi/>
        <w:jc w:val="both"/>
        <w:rPr>
          <w:rFonts w:cs="David" w:hint="cs"/>
          <w:rtl/>
        </w:rPr>
      </w:pPr>
    </w:p>
    <w:p w14:paraId="22D38DF7" w14:textId="77777777" w:rsidR="007415D3" w:rsidRPr="007415D3" w:rsidRDefault="007415D3" w:rsidP="007415D3">
      <w:pPr>
        <w:bidi/>
        <w:jc w:val="both"/>
        <w:rPr>
          <w:rFonts w:cs="David" w:hint="cs"/>
          <w:rtl/>
        </w:rPr>
      </w:pPr>
      <w:r w:rsidRPr="007415D3">
        <w:rPr>
          <w:rFonts w:cs="David" w:hint="cs"/>
          <w:rtl/>
        </w:rPr>
        <w:tab/>
        <w:t xml:space="preserve">האם יש סיכומים? </w:t>
      </w:r>
    </w:p>
    <w:p w14:paraId="28FA08DC" w14:textId="77777777" w:rsidR="007415D3" w:rsidRPr="007415D3" w:rsidRDefault="007415D3" w:rsidP="007415D3">
      <w:pPr>
        <w:bidi/>
        <w:jc w:val="both"/>
        <w:rPr>
          <w:rFonts w:cs="David" w:hint="cs"/>
          <w:rtl/>
        </w:rPr>
      </w:pPr>
    </w:p>
    <w:p w14:paraId="1B32B3E2"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032B99AB" w14:textId="77777777" w:rsidR="007415D3" w:rsidRPr="007415D3" w:rsidRDefault="007415D3" w:rsidP="007415D3">
      <w:pPr>
        <w:bidi/>
        <w:jc w:val="both"/>
        <w:rPr>
          <w:rFonts w:cs="David" w:hint="cs"/>
          <w:u w:val="single"/>
        </w:rPr>
      </w:pPr>
    </w:p>
    <w:p w14:paraId="3AB2E590" w14:textId="77777777" w:rsidR="007415D3" w:rsidRPr="007415D3" w:rsidRDefault="007415D3" w:rsidP="007415D3">
      <w:pPr>
        <w:bidi/>
        <w:jc w:val="both"/>
        <w:rPr>
          <w:rFonts w:cs="David" w:hint="cs"/>
          <w:rtl/>
        </w:rPr>
      </w:pPr>
      <w:r w:rsidRPr="007415D3">
        <w:rPr>
          <w:rFonts w:cs="David" w:hint="cs"/>
          <w:rtl/>
        </w:rPr>
        <w:tab/>
        <w:t xml:space="preserve"> שמעתי שיש סיכומים. אי-אפשר לומר שאין סיכומים. אבל יש סיכומים של ...</w:t>
      </w:r>
    </w:p>
    <w:p w14:paraId="7C1D9C7E" w14:textId="77777777" w:rsidR="007415D3" w:rsidRPr="007415D3" w:rsidRDefault="007415D3" w:rsidP="007415D3">
      <w:pPr>
        <w:bidi/>
        <w:jc w:val="both"/>
        <w:rPr>
          <w:rFonts w:cs="David" w:hint="cs"/>
          <w:rtl/>
        </w:rPr>
      </w:pPr>
    </w:p>
    <w:p w14:paraId="17097866"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615CA6D0" w14:textId="77777777" w:rsidR="007415D3" w:rsidRPr="007415D3" w:rsidRDefault="007415D3" w:rsidP="007415D3">
      <w:pPr>
        <w:bidi/>
        <w:jc w:val="both"/>
        <w:rPr>
          <w:rFonts w:cs="David"/>
          <w:rtl/>
        </w:rPr>
      </w:pPr>
    </w:p>
    <w:p w14:paraId="3A785786"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אין סיכומים. </w:t>
      </w:r>
    </w:p>
    <w:p w14:paraId="35C280FA" w14:textId="77777777" w:rsidR="007415D3" w:rsidRPr="007415D3" w:rsidRDefault="007415D3" w:rsidP="007415D3">
      <w:pPr>
        <w:bidi/>
        <w:jc w:val="both"/>
        <w:rPr>
          <w:rFonts w:cs="David" w:hint="cs"/>
          <w:u w:val="single"/>
          <w:rtl/>
        </w:rPr>
      </w:pPr>
    </w:p>
    <w:p w14:paraId="01DAD3BC"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42F98FC4" w14:textId="77777777" w:rsidR="007415D3" w:rsidRPr="007415D3" w:rsidRDefault="007415D3" w:rsidP="007415D3">
      <w:pPr>
        <w:bidi/>
        <w:jc w:val="both"/>
        <w:rPr>
          <w:rFonts w:cs="David" w:hint="cs"/>
          <w:u w:val="single"/>
        </w:rPr>
      </w:pPr>
    </w:p>
    <w:p w14:paraId="7B0D1C15" w14:textId="77777777" w:rsidR="007415D3" w:rsidRPr="007415D3" w:rsidRDefault="007415D3" w:rsidP="007415D3">
      <w:pPr>
        <w:bidi/>
        <w:jc w:val="both"/>
        <w:rPr>
          <w:rFonts w:cs="David" w:hint="cs"/>
          <w:rtl/>
        </w:rPr>
      </w:pPr>
      <w:r w:rsidRPr="007415D3">
        <w:rPr>
          <w:rFonts w:cs="David" w:hint="cs"/>
          <w:rtl/>
        </w:rPr>
        <w:tab/>
        <w:t xml:space="preserve">גברתי היושבת-ראש, נאמר שאין סיכומים. אבל אני שואל אם יש סיכומים, מה המצב. </w:t>
      </w:r>
    </w:p>
    <w:p w14:paraId="40FB4638" w14:textId="77777777" w:rsidR="007415D3" w:rsidRPr="007415D3" w:rsidRDefault="007415D3" w:rsidP="007415D3">
      <w:pPr>
        <w:bidi/>
        <w:jc w:val="both"/>
        <w:rPr>
          <w:rFonts w:cs="David" w:hint="cs"/>
          <w:rtl/>
        </w:rPr>
      </w:pPr>
    </w:p>
    <w:p w14:paraId="02C19E1A" w14:textId="77777777" w:rsidR="007415D3" w:rsidRPr="007415D3" w:rsidRDefault="007415D3" w:rsidP="007415D3">
      <w:pPr>
        <w:bidi/>
        <w:jc w:val="both"/>
        <w:rPr>
          <w:rFonts w:cs="David" w:hint="cs"/>
          <w:rtl/>
        </w:rPr>
      </w:pPr>
      <w:r w:rsidRPr="007415D3">
        <w:rPr>
          <w:rFonts w:cs="David" w:hint="cs"/>
          <w:u w:val="single"/>
          <w:rtl/>
        </w:rPr>
        <w:t>נורית אלשטיין:</w:t>
      </w:r>
    </w:p>
    <w:p w14:paraId="58DAF10F" w14:textId="77777777" w:rsidR="007415D3" w:rsidRPr="007415D3" w:rsidRDefault="007415D3" w:rsidP="007415D3">
      <w:pPr>
        <w:bidi/>
        <w:jc w:val="both"/>
        <w:rPr>
          <w:rFonts w:cs="David" w:hint="cs"/>
          <w:rtl/>
        </w:rPr>
      </w:pPr>
    </w:p>
    <w:p w14:paraId="625EAD55" w14:textId="77777777" w:rsidR="007415D3" w:rsidRPr="007415D3" w:rsidRDefault="007415D3" w:rsidP="007415D3">
      <w:pPr>
        <w:bidi/>
        <w:jc w:val="both"/>
        <w:rPr>
          <w:rFonts w:cs="David" w:hint="cs"/>
          <w:rtl/>
        </w:rPr>
      </w:pPr>
      <w:r w:rsidRPr="007415D3">
        <w:rPr>
          <w:rFonts w:cs="David" w:hint="cs"/>
          <w:rtl/>
        </w:rPr>
        <w:tab/>
        <w:t xml:space="preserve">זה לא לוועדה. </w:t>
      </w:r>
    </w:p>
    <w:p w14:paraId="652C8166" w14:textId="77777777" w:rsidR="007415D3" w:rsidRPr="007415D3" w:rsidRDefault="007415D3" w:rsidP="007415D3">
      <w:pPr>
        <w:bidi/>
        <w:jc w:val="both"/>
        <w:rPr>
          <w:rFonts w:cs="David" w:hint="cs"/>
          <w:rtl/>
        </w:rPr>
      </w:pPr>
    </w:p>
    <w:p w14:paraId="776D18FE"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2F64BA8A" w14:textId="77777777" w:rsidR="007415D3" w:rsidRPr="007415D3" w:rsidRDefault="007415D3" w:rsidP="007415D3">
      <w:pPr>
        <w:bidi/>
        <w:jc w:val="both"/>
        <w:rPr>
          <w:rFonts w:cs="David" w:hint="cs"/>
          <w:u w:val="single"/>
        </w:rPr>
      </w:pPr>
    </w:p>
    <w:p w14:paraId="46551A1F" w14:textId="77777777" w:rsidR="007415D3" w:rsidRPr="007415D3" w:rsidRDefault="007415D3" w:rsidP="007415D3">
      <w:pPr>
        <w:bidi/>
        <w:jc w:val="both"/>
        <w:rPr>
          <w:rFonts w:cs="David" w:hint="cs"/>
          <w:rtl/>
        </w:rPr>
      </w:pPr>
      <w:r w:rsidRPr="007415D3">
        <w:rPr>
          <w:rFonts w:cs="David" w:hint="cs"/>
          <w:rtl/>
        </w:rPr>
        <w:tab/>
        <w:t>לא לוועדה, כל סיכום שייעשה? למעלה צריך לספר לנו על סיכומים, אם ייעשו?</w:t>
      </w:r>
    </w:p>
    <w:p w14:paraId="49D7F6DF" w14:textId="77777777" w:rsidR="007415D3" w:rsidRPr="007415D3" w:rsidRDefault="007415D3" w:rsidP="007415D3">
      <w:pPr>
        <w:bidi/>
        <w:jc w:val="both"/>
        <w:rPr>
          <w:rFonts w:cs="David" w:hint="cs"/>
          <w:rtl/>
        </w:rPr>
      </w:pPr>
    </w:p>
    <w:p w14:paraId="7D269A28" w14:textId="77777777" w:rsidR="007415D3" w:rsidRPr="007415D3" w:rsidRDefault="007415D3" w:rsidP="007415D3">
      <w:pPr>
        <w:pStyle w:val="Heading5"/>
        <w:rPr>
          <w:rFonts w:hint="cs"/>
          <w:rtl/>
        </w:rPr>
      </w:pPr>
      <w:r w:rsidRPr="007415D3">
        <w:rPr>
          <w:rFonts w:hint="cs"/>
          <w:u w:val="single"/>
          <w:rtl/>
        </w:rPr>
        <w:t>שלי יחימוביץ:</w:t>
      </w:r>
    </w:p>
    <w:p w14:paraId="4CF4E5DE" w14:textId="77777777" w:rsidR="007415D3" w:rsidRPr="007415D3" w:rsidRDefault="007415D3" w:rsidP="007415D3">
      <w:pPr>
        <w:pStyle w:val="Heading5"/>
        <w:rPr>
          <w:rFonts w:hint="cs"/>
          <w:rtl/>
        </w:rPr>
      </w:pPr>
    </w:p>
    <w:p w14:paraId="6A2360DE" w14:textId="77777777" w:rsidR="007415D3" w:rsidRPr="007415D3" w:rsidRDefault="007415D3" w:rsidP="007415D3">
      <w:pPr>
        <w:bidi/>
        <w:jc w:val="both"/>
        <w:rPr>
          <w:rFonts w:cs="David" w:hint="cs"/>
          <w:rtl/>
        </w:rPr>
      </w:pPr>
      <w:r w:rsidRPr="007415D3">
        <w:rPr>
          <w:rFonts w:cs="David" w:hint="cs"/>
          <w:rtl/>
        </w:rPr>
        <w:tab/>
        <w:t xml:space="preserve"> למשל זה סעיף שפוגע בחקלאים באופן מובהק. </w:t>
      </w:r>
    </w:p>
    <w:p w14:paraId="6A482213" w14:textId="77777777" w:rsidR="007415D3" w:rsidRPr="007415D3" w:rsidRDefault="007415D3" w:rsidP="007415D3">
      <w:pPr>
        <w:bidi/>
        <w:jc w:val="both"/>
        <w:rPr>
          <w:rFonts w:cs="David" w:hint="cs"/>
          <w:rtl/>
        </w:rPr>
      </w:pPr>
    </w:p>
    <w:p w14:paraId="6C5035A6" w14:textId="77777777" w:rsidR="007415D3" w:rsidRPr="007415D3" w:rsidRDefault="007415D3" w:rsidP="007415D3">
      <w:pPr>
        <w:bidi/>
        <w:jc w:val="both"/>
        <w:rPr>
          <w:rFonts w:cs="David" w:hint="cs"/>
          <w:rtl/>
        </w:rPr>
      </w:pPr>
      <w:r w:rsidRPr="007415D3">
        <w:rPr>
          <w:rFonts w:cs="David" w:hint="cs"/>
          <w:u w:val="single"/>
          <w:rtl/>
        </w:rPr>
        <w:t>ראובן ריבלין:</w:t>
      </w:r>
    </w:p>
    <w:p w14:paraId="5C272015" w14:textId="77777777" w:rsidR="007415D3" w:rsidRPr="007415D3" w:rsidRDefault="007415D3" w:rsidP="007415D3">
      <w:pPr>
        <w:bidi/>
        <w:jc w:val="both"/>
        <w:rPr>
          <w:rFonts w:cs="David" w:hint="cs"/>
          <w:rtl/>
        </w:rPr>
      </w:pPr>
    </w:p>
    <w:p w14:paraId="6406AC5B" w14:textId="77777777" w:rsidR="007415D3" w:rsidRPr="007415D3" w:rsidRDefault="007415D3" w:rsidP="007415D3">
      <w:pPr>
        <w:bidi/>
        <w:jc w:val="both"/>
        <w:rPr>
          <w:rFonts w:cs="David" w:hint="cs"/>
          <w:rtl/>
        </w:rPr>
      </w:pPr>
      <w:r w:rsidRPr="007415D3">
        <w:rPr>
          <w:rFonts w:cs="David" w:hint="cs"/>
          <w:rtl/>
        </w:rPr>
        <w:tab/>
        <w:t xml:space="preserve">לא פוגע, זה רק רשויות. </w:t>
      </w:r>
    </w:p>
    <w:p w14:paraId="6F0EFA05" w14:textId="77777777" w:rsidR="007415D3" w:rsidRPr="007415D3" w:rsidRDefault="007415D3" w:rsidP="007415D3">
      <w:pPr>
        <w:bidi/>
        <w:jc w:val="both"/>
        <w:rPr>
          <w:rFonts w:cs="David" w:hint="cs"/>
          <w:rtl/>
        </w:rPr>
      </w:pPr>
    </w:p>
    <w:p w14:paraId="2C9A7F4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E11FBE5" w14:textId="77777777" w:rsidR="007415D3" w:rsidRPr="007415D3" w:rsidRDefault="007415D3" w:rsidP="007415D3">
      <w:pPr>
        <w:bidi/>
        <w:jc w:val="both"/>
        <w:rPr>
          <w:rFonts w:cs="David" w:hint="cs"/>
          <w:rtl/>
        </w:rPr>
      </w:pPr>
    </w:p>
    <w:p w14:paraId="52F95B01" w14:textId="77777777" w:rsidR="007415D3" w:rsidRPr="007415D3" w:rsidRDefault="007415D3" w:rsidP="007415D3">
      <w:pPr>
        <w:bidi/>
        <w:jc w:val="both"/>
        <w:rPr>
          <w:rFonts w:cs="David" w:hint="cs"/>
          <w:rtl/>
        </w:rPr>
      </w:pPr>
      <w:r w:rsidRPr="007415D3">
        <w:rPr>
          <w:rFonts w:cs="David" w:hint="cs"/>
          <w:rtl/>
        </w:rPr>
        <w:tab/>
        <w:t xml:space="preserve">פקיד האוצר, צא החוצה ודבר אתו בחוץ. לא הוגן ולא נכון שתנהלו משא ומתן באמצע שוועדת הכנסת מתכנסת. אם אתה רוצה, צא אתו החוצה. נעשה הפסקה, אבל לא עכשיו. </w:t>
      </w:r>
    </w:p>
    <w:p w14:paraId="432514E6" w14:textId="77777777" w:rsidR="007415D3" w:rsidRPr="007415D3" w:rsidRDefault="007415D3" w:rsidP="007415D3">
      <w:pPr>
        <w:bidi/>
        <w:jc w:val="both"/>
        <w:rPr>
          <w:rFonts w:cs="David" w:hint="cs"/>
          <w:rtl/>
        </w:rPr>
      </w:pPr>
    </w:p>
    <w:p w14:paraId="009F85B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2DA5065" w14:textId="77777777" w:rsidR="007415D3" w:rsidRPr="007415D3" w:rsidRDefault="007415D3" w:rsidP="007415D3">
      <w:pPr>
        <w:bidi/>
        <w:jc w:val="both"/>
        <w:rPr>
          <w:rFonts w:cs="David" w:hint="cs"/>
          <w:rtl/>
        </w:rPr>
      </w:pPr>
    </w:p>
    <w:p w14:paraId="0C4AF708" w14:textId="77777777" w:rsidR="007415D3" w:rsidRPr="007415D3" w:rsidRDefault="007415D3" w:rsidP="007415D3">
      <w:pPr>
        <w:bidi/>
        <w:jc w:val="both"/>
        <w:rPr>
          <w:rFonts w:cs="David" w:hint="cs"/>
          <w:rtl/>
        </w:rPr>
      </w:pPr>
      <w:r w:rsidRPr="007415D3">
        <w:rPr>
          <w:rFonts w:cs="David" w:hint="cs"/>
          <w:rtl/>
        </w:rPr>
        <w:tab/>
        <w:t xml:space="preserve">אולי זה מסגיר מי באמת התעקש כאן על חוק ההסדרים הזה? </w:t>
      </w:r>
    </w:p>
    <w:p w14:paraId="32F39FB2" w14:textId="77777777" w:rsidR="007415D3" w:rsidRPr="007415D3" w:rsidRDefault="007415D3" w:rsidP="007415D3">
      <w:pPr>
        <w:bidi/>
        <w:jc w:val="both"/>
        <w:rPr>
          <w:rFonts w:cs="David" w:hint="cs"/>
          <w:rtl/>
        </w:rPr>
      </w:pPr>
    </w:p>
    <w:p w14:paraId="47423A3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2BF31F5" w14:textId="77777777" w:rsidR="007415D3" w:rsidRPr="007415D3" w:rsidRDefault="007415D3" w:rsidP="007415D3">
      <w:pPr>
        <w:bidi/>
        <w:jc w:val="both"/>
        <w:rPr>
          <w:rFonts w:cs="David" w:hint="cs"/>
          <w:rtl/>
        </w:rPr>
      </w:pPr>
    </w:p>
    <w:p w14:paraId="0BEC5AC6" w14:textId="77777777" w:rsidR="007415D3" w:rsidRPr="007415D3" w:rsidRDefault="007415D3" w:rsidP="007415D3">
      <w:pPr>
        <w:bidi/>
        <w:jc w:val="both"/>
        <w:rPr>
          <w:rFonts w:cs="David" w:hint="cs"/>
          <w:rtl/>
        </w:rPr>
      </w:pPr>
      <w:r w:rsidRPr="007415D3">
        <w:rPr>
          <w:rFonts w:cs="David" w:hint="cs"/>
          <w:rtl/>
        </w:rPr>
        <w:tab/>
        <w:t xml:space="preserve">שלוש דקות הפסקה. בבקשה. </w:t>
      </w:r>
    </w:p>
    <w:p w14:paraId="05631E72" w14:textId="77777777" w:rsidR="007415D3" w:rsidRPr="007415D3" w:rsidRDefault="007415D3" w:rsidP="007415D3">
      <w:pPr>
        <w:bidi/>
        <w:jc w:val="both"/>
        <w:rPr>
          <w:rFonts w:cs="David" w:hint="cs"/>
          <w:rtl/>
        </w:rPr>
      </w:pPr>
    </w:p>
    <w:p w14:paraId="4693BDF3" w14:textId="77777777" w:rsidR="007415D3" w:rsidRPr="007415D3" w:rsidRDefault="007415D3" w:rsidP="007415D3">
      <w:pPr>
        <w:bidi/>
        <w:jc w:val="both"/>
        <w:rPr>
          <w:rFonts w:cs="David" w:hint="cs"/>
          <w:rtl/>
        </w:rPr>
      </w:pPr>
      <w:r w:rsidRPr="007415D3">
        <w:rPr>
          <w:rFonts w:cs="David" w:hint="cs"/>
          <w:rtl/>
        </w:rPr>
        <w:t>(הפסקה).</w:t>
      </w:r>
    </w:p>
    <w:p w14:paraId="2CEAF882" w14:textId="77777777" w:rsidR="007415D3" w:rsidRPr="007415D3" w:rsidRDefault="007415D3" w:rsidP="007415D3">
      <w:pPr>
        <w:bidi/>
        <w:jc w:val="both"/>
        <w:rPr>
          <w:rFonts w:cs="David" w:hint="cs"/>
          <w:rtl/>
        </w:rPr>
      </w:pPr>
    </w:p>
    <w:p w14:paraId="4D4C55E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488BED0" w14:textId="77777777" w:rsidR="007415D3" w:rsidRPr="007415D3" w:rsidRDefault="007415D3" w:rsidP="007415D3">
      <w:pPr>
        <w:bidi/>
        <w:jc w:val="both"/>
        <w:rPr>
          <w:rFonts w:cs="David" w:hint="cs"/>
          <w:rtl/>
        </w:rPr>
      </w:pPr>
    </w:p>
    <w:p w14:paraId="0D0CEC03" w14:textId="77777777" w:rsidR="007415D3" w:rsidRPr="007415D3" w:rsidRDefault="007415D3" w:rsidP="007415D3">
      <w:pPr>
        <w:bidi/>
        <w:jc w:val="both"/>
        <w:rPr>
          <w:rFonts w:cs="David" w:hint="cs"/>
          <w:rtl/>
        </w:rPr>
      </w:pPr>
      <w:r w:rsidRPr="007415D3">
        <w:rPr>
          <w:rFonts w:cs="David" w:hint="cs"/>
          <w:rtl/>
        </w:rPr>
        <w:tab/>
        <w:t xml:space="preserve">זהו, זה נגמר. עוברים לפרק ח' </w:t>
      </w:r>
      <w:r w:rsidRPr="007415D3">
        <w:rPr>
          <w:rFonts w:cs="David"/>
          <w:rtl/>
        </w:rPr>
        <w:t>–</w:t>
      </w:r>
      <w:r w:rsidRPr="007415D3">
        <w:rPr>
          <w:rFonts w:cs="David" w:hint="cs"/>
          <w:rtl/>
        </w:rPr>
        <w:t xml:space="preserve"> מים (צ"ל פרק י'). היו חילוקי דעות לגבי הוועדה שבה יידון פרק המים. מבחינתכם כל פרק המים ילך לוועדה אחת, אדוני יושב-ראש הקואליציה?</w:t>
      </w:r>
    </w:p>
    <w:p w14:paraId="43C6D647" w14:textId="77777777" w:rsidR="007415D3" w:rsidRPr="007415D3" w:rsidRDefault="007415D3" w:rsidP="007415D3">
      <w:pPr>
        <w:bidi/>
        <w:jc w:val="both"/>
        <w:rPr>
          <w:rFonts w:cs="David" w:hint="cs"/>
          <w:rtl/>
        </w:rPr>
      </w:pPr>
    </w:p>
    <w:p w14:paraId="3E173B8F"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C54A7A8" w14:textId="77777777" w:rsidR="007415D3" w:rsidRPr="007415D3" w:rsidRDefault="007415D3" w:rsidP="007415D3">
      <w:pPr>
        <w:bidi/>
        <w:jc w:val="both"/>
        <w:rPr>
          <w:rFonts w:cs="David" w:hint="cs"/>
          <w:rtl/>
        </w:rPr>
      </w:pPr>
    </w:p>
    <w:p w14:paraId="76B08F2D" w14:textId="77777777" w:rsidR="007415D3" w:rsidRPr="007415D3" w:rsidRDefault="007415D3" w:rsidP="007415D3">
      <w:pPr>
        <w:bidi/>
        <w:jc w:val="both"/>
        <w:rPr>
          <w:rFonts w:cs="David" w:hint="cs"/>
          <w:rtl/>
        </w:rPr>
      </w:pPr>
      <w:r w:rsidRPr="007415D3">
        <w:rPr>
          <w:rFonts w:cs="David" w:hint="cs"/>
          <w:rtl/>
        </w:rPr>
        <w:tab/>
        <w:t xml:space="preserve">לא. </w:t>
      </w:r>
    </w:p>
    <w:p w14:paraId="6E71A58F" w14:textId="77777777" w:rsidR="007415D3" w:rsidRPr="007415D3" w:rsidRDefault="007415D3" w:rsidP="007415D3">
      <w:pPr>
        <w:bidi/>
        <w:jc w:val="both"/>
        <w:rPr>
          <w:rFonts w:cs="David" w:hint="cs"/>
          <w:rtl/>
        </w:rPr>
      </w:pPr>
    </w:p>
    <w:p w14:paraId="18E954A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A61BF05" w14:textId="77777777" w:rsidR="007415D3" w:rsidRPr="007415D3" w:rsidRDefault="007415D3" w:rsidP="007415D3">
      <w:pPr>
        <w:bidi/>
        <w:jc w:val="both"/>
        <w:rPr>
          <w:rFonts w:cs="David" w:hint="cs"/>
          <w:rtl/>
        </w:rPr>
      </w:pPr>
    </w:p>
    <w:p w14:paraId="22EA04AD" w14:textId="77777777" w:rsidR="007415D3" w:rsidRPr="007415D3" w:rsidRDefault="007415D3" w:rsidP="007415D3">
      <w:pPr>
        <w:bidi/>
        <w:jc w:val="both"/>
        <w:rPr>
          <w:rFonts w:cs="David" w:hint="cs"/>
          <w:rtl/>
        </w:rPr>
      </w:pPr>
      <w:r w:rsidRPr="007415D3">
        <w:rPr>
          <w:rFonts w:cs="David" w:hint="cs"/>
          <w:rtl/>
        </w:rPr>
        <w:tab/>
        <w:t xml:space="preserve">אז אני עוברת סעיף-סעיף. נצביע גם על פיצול וגם על ועדה. אני קוראת מעמ' 19, סעיפים 49-48 ו-52(1) </w:t>
      </w:r>
      <w:r w:rsidRPr="007415D3">
        <w:rPr>
          <w:rFonts w:cs="David"/>
          <w:rtl/>
        </w:rPr>
        <w:t>–</w:t>
      </w:r>
      <w:r w:rsidRPr="007415D3">
        <w:rPr>
          <w:rFonts w:cs="David" w:hint="cs"/>
          <w:rtl/>
        </w:rPr>
        <w:t xml:space="preserve"> תיקון חוק המים, התשי"ט-1959. חוק המים </w:t>
      </w:r>
      <w:r w:rsidRPr="007415D3">
        <w:rPr>
          <w:rFonts w:cs="David"/>
          <w:rtl/>
        </w:rPr>
        <w:t>–</w:t>
      </w:r>
      <w:r w:rsidRPr="007415D3">
        <w:rPr>
          <w:rFonts w:cs="David" w:hint="cs"/>
          <w:rtl/>
        </w:rPr>
        <w:t xml:space="preserve"> הוראות שעה לשנים 2007 ו-2008. אני מפנה למילים מ"קביעת הסדר" ועד ל"להיטלים אלו". הצעת הקואליציה היא להשאיר את זה בחוק ההסדרים. </w:t>
      </w:r>
    </w:p>
    <w:p w14:paraId="06C21CDE" w14:textId="77777777" w:rsidR="007415D3" w:rsidRPr="007415D3" w:rsidRDefault="007415D3" w:rsidP="007415D3">
      <w:pPr>
        <w:bidi/>
        <w:jc w:val="both"/>
        <w:rPr>
          <w:rFonts w:cs="David" w:hint="cs"/>
          <w:rtl/>
        </w:rPr>
      </w:pPr>
    </w:p>
    <w:p w14:paraId="5FDA3714" w14:textId="77777777" w:rsidR="007415D3" w:rsidRPr="007415D3" w:rsidRDefault="007415D3" w:rsidP="007415D3">
      <w:pPr>
        <w:bidi/>
        <w:jc w:val="both"/>
        <w:rPr>
          <w:rFonts w:cs="David" w:hint="cs"/>
          <w:rtl/>
        </w:rPr>
      </w:pPr>
      <w:r w:rsidRPr="007415D3">
        <w:rPr>
          <w:rFonts w:cs="David" w:hint="cs"/>
          <w:u w:val="single"/>
          <w:rtl/>
        </w:rPr>
        <w:t>ראובן ריבלין:</w:t>
      </w:r>
    </w:p>
    <w:p w14:paraId="517FF094" w14:textId="77777777" w:rsidR="007415D3" w:rsidRPr="007415D3" w:rsidRDefault="007415D3" w:rsidP="007415D3">
      <w:pPr>
        <w:bidi/>
        <w:jc w:val="both"/>
        <w:rPr>
          <w:rFonts w:cs="David" w:hint="cs"/>
          <w:rtl/>
        </w:rPr>
      </w:pPr>
    </w:p>
    <w:p w14:paraId="343D3056" w14:textId="77777777" w:rsidR="007415D3" w:rsidRPr="007415D3" w:rsidRDefault="007415D3" w:rsidP="007415D3">
      <w:pPr>
        <w:bidi/>
        <w:jc w:val="both"/>
        <w:rPr>
          <w:rFonts w:cs="David" w:hint="cs"/>
          <w:rtl/>
        </w:rPr>
      </w:pPr>
      <w:r w:rsidRPr="007415D3">
        <w:rPr>
          <w:rFonts w:cs="David" w:hint="cs"/>
          <w:rtl/>
        </w:rPr>
        <w:tab/>
        <w:t xml:space="preserve">אני מציע את ועדת הפנים, אני כבר מודיע. </w:t>
      </w:r>
    </w:p>
    <w:p w14:paraId="2A743387" w14:textId="77777777" w:rsidR="007415D3" w:rsidRPr="007415D3" w:rsidRDefault="007415D3" w:rsidP="007415D3">
      <w:pPr>
        <w:bidi/>
        <w:jc w:val="both"/>
        <w:rPr>
          <w:rFonts w:cs="David" w:hint="cs"/>
          <w:rtl/>
        </w:rPr>
      </w:pPr>
    </w:p>
    <w:p w14:paraId="46E9852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7A705F7" w14:textId="77777777" w:rsidR="007415D3" w:rsidRPr="007415D3" w:rsidRDefault="007415D3" w:rsidP="007415D3">
      <w:pPr>
        <w:bidi/>
        <w:jc w:val="both"/>
        <w:rPr>
          <w:rFonts w:cs="David" w:hint="cs"/>
          <w:rtl/>
        </w:rPr>
      </w:pPr>
    </w:p>
    <w:p w14:paraId="2D9C7673" w14:textId="77777777" w:rsidR="007415D3" w:rsidRPr="007415D3" w:rsidRDefault="007415D3" w:rsidP="007415D3">
      <w:pPr>
        <w:bidi/>
        <w:jc w:val="both"/>
        <w:rPr>
          <w:rFonts w:cs="David" w:hint="cs"/>
          <w:rtl/>
        </w:rPr>
      </w:pPr>
      <w:r w:rsidRPr="007415D3">
        <w:rPr>
          <w:rFonts w:cs="David" w:hint="cs"/>
          <w:rtl/>
        </w:rPr>
        <w:tab/>
        <w:t xml:space="preserve">מי בעד להשאיר את זה בחוק ההסדרים? </w:t>
      </w:r>
    </w:p>
    <w:p w14:paraId="6678E993" w14:textId="77777777" w:rsidR="007415D3" w:rsidRPr="007415D3" w:rsidRDefault="007415D3" w:rsidP="007415D3">
      <w:pPr>
        <w:bidi/>
        <w:jc w:val="both"/>
        <w:rPr>
          <w:rFonts w:cs="David" w:hint="cs"/>
          <w:rtl/>
        </w:rPr>
      </w:pPr>
    </w:p>
    <w:p w14:paraId="47A59766" w14:textId="77777777" w:rsidR="007415D3" w:rsidRPr="007415D3" w:rsidRDefault="007415D3" w:rsidP="007415D3">
      <w:pPr>
        <w:bidi/>
        <w:jc w:val="both"/>
        <w:rPr>
          <w:rFonts w:cs="David" w:hint="cs"/>
          <w:rtl/>
        </w:rPr>
      </w:pPr>
      <w:r w:rsidRPr="007415D3">
        <w:rPr>
          <w:rFonts w:cs="David" w:hint="cs"/>
          <w:rtl/>
        </w:rPr>
        <w:t>ה צ ב ע ה</w:t>
      </w:r>
    </w:p>
    <w:p w14:paraId="36AE0C95" w14:textId="77777777" w:rsidR="007415D3" w:rsidRPr="007415D3" w:rsidRDefault="007415D3" w:rsidP="007415D3">
      <w:pPr>
        <w:bidi/>
        <w:jc w:val="both"/>
        <w:rPr>
          <w:rFonts w:cs="David" w:hint="cs"/>
          <w:rtl/>
        </w:rPr>
      </w:pPr>
    </w:p>
    <w:p w14:paraId="4E257284"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0DA7093F"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5C1A80D0" w14:textId="77777777" w:rsidR="007415D3" w:rsidRPr="007415D3" w:rsidRDefault="007415D3" w:rsidP="007415D3">
      <w:pPr>
        <w:bidi/>
        <w:jc w:val="both"/>
        <w:rPr>
          <w:rFonts w:cs="David" w:hint="cs"/>
          <w:rtl/>
        </w:rPr>
      </w:pPr>
    </w:p>
    <w:p w14:paraId="7FCC9DF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7D567AB" w14:textId="77777777" w:rsidR="007415D3" w:rsidRPr="007415D3" w:rsidRDefault="007415D3" w:rsidP="007415D3">
      <w:pPr>
        <w:bidi/>
        <w:jc w:val="both"/>
        <w:rPr>
          <w:rFonts w:cs="David" w:hint="cs"/>
          <w:rtl/>
        </w:rPr>
      </w:pPr>
    </w:p>
    <w:p w14:paraId="00F70209" w14:textId="77777777" w:rsidR="007415D3" w:rsidRPr="007415D3" w:rsidRDefault="007415D3" w:rsidP="007415D3">
      <w:pPr>
        <w:bidi/>
        <w:jc w:val="both"/>
        <w:rPr>
          <w:rFonts w:cs="David" w:hint="cs"/>
          <w:rtl/>
        </w:rPr>
      </w:pPr>
      <w:r w:rsidRPr="007415D3">
        <w:rPr>
          <w:rFonts w:cs="David" w:hint="cs"/>
          <w:rtl/>
        </w:rPr>
        <w:tab/>
        <w:t xml:space="preserve">שבעה מול עשרה. זה לא השתנה. החוק יידון בחוק ההסדרים. </w:t>
      </w:r>
    </w:p>
    <w:p w14:paraId="1F15D0DD" w14:textId="77777777" w:rsidR="007415D3" w:rsidRPr="007415D3" w:rsidRDefault="007415D3" w:rsidP="007415D3">
      <w:pPr>
        <w:bidi/>
        <w:jc w:val="both"/>
        <w:rPr>
          <w:rFonts w:cs="David" w:hint="cs"/>
          <w:rtl/>
        </w:rPr>
      </w:pPr>
    </w:p>
    <w:p w14:paraId="22FA6D9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C4B7E94" w14:textId="77777777" w:rsidR="007415D3" w:rsidRPr="007415D3" w:rsidRDefault="007415D3" w:rsidP="007415D3">
      <w:pPr>
        <w:bidi/>
        <w:jc w:val="both"/>
        <w:rPr>
          <w:rFonts w:cs="David" w:hint="cs"/>
          <w:rtl/>
        </w:rPr>
      </w:pPr>
    </w:p>
    <w:p w14:paraId="7743DCD9" w14:textId="77777777" w:rsidR="007415D3" w:rsidRPr="007415D3" w:rsidRDefault="007415D3" w:rsidP="007415D3">
      <w:pPr>
        <w:bidi/>
        <w:jc w:val="both"/>
        <w:rPr>
          <w:rFonts w:cs="David" w:hint="cs"/>
          <w:rtl/>
        </w:rPr>
      </w:pPr>
      <w:r w:rsidRPr="007415D3">
        <w:rPr>
          <w:rFonts w:cs="David" w:hint="cs"/>
          <w:rtl/>
        </w:rPr>
        <w:tab/>
        <w:t xml:space="preserve">זה שבעה מול תשעה. אבל התוצאה אותה תוצאה. </w:t>
      </w:r>
    </w:p>
    <w:p w14:paraId="017C7AC7" w14:textId="77777777" w:rsidR="007415D3" w:rsidRPr="007415D3" w:rsidRDefault="007415D3" w:rsidP="007415D3">
      <w:pPr>
        <w:bidi/>
        <w:jc w:val="both"/>
        <w:rPr>
          <w:rFonts w:cs="David" w:hint="cs"/>
          <w:rtl/>
        </w:rPr>
      </w:pPr>
    </w:p>
    <w:p w14:paraId="1F7EE73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2789799" w14:textId="77777777" w:rsidR="007415D3" w:rsidRPr="007415D3" w:rsidRDefault="007415D3" w:rsidP="007415D3">
      <w:pPr>
        <w:bidi/>
        <w:jc w:val="both"/>
        <w:rPr>
          <w:rFonts w:cs="David" w:hint="cs"/>
          <w:rtl/>
        </w:rPr>
      </w:pPr>
    </w:p>
    <w:p w14:paraId="475CA887" w14:textId="77777777" w:rsidR="007415D3" w:rsidRPr="007415D3" w:rsidRDefault="007415D3" w:rsidP="007415D3">
      <w:pPr>
        <w:bidi/>
        <w:jc w:val="both"/>
        <w:rPr>
          <w:rFonts w:cs="David" w:hint="cs"/>
          <w:rtl/>
        </w:rPr>
      </w:pPr>
      <w:r w:rsidRPr="007415D3">
        <w:rPr>
          <w:rFonts w:cs="David" w:hint="cs"/>
          <w:rtl/>
        </w:rPr>
        <w:tab/>
        <w:t>אתה רוצה לספור? בפעם הבאה מי שלא ירים את ידו גבוה, כאילו לא נחשב בספירה. לאיזו ועדה?</w:t>
      </w:r>
    </w:p>
    <w:p w14:paraId="48BA2067" w14:textId="77777777" w:rsidR="007415D3" w:rsidRPr="007415D3" w:rsidRDefault="007415D3" w:rsidP="007415D3">
      <w:pPr>
        <w:bidi/>
        <w:jc w:val="both"/>
        <w:rPr>
          <w:rFonts w:cs="David" w:hint="cs"/>
          <w:rtl/>
        </w:rPr>
      </w:pPr>
    </w:p>
    <w:p w14:paraId="2779F5B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CD3852F" w14:textId="77777777" w:rsidR="007415D3" w:rsidRPr="007415D3" w:rsidRDefault="007415D3" w:rsidP="007415D3">
      <w:pPr>
        <w:bidi/>
        <w:jc w:val="both"/>
        <w:rPr>
          <w:rFonts w:cs="David" w:hint="cs"/>
          <w:rtl/>
        </w:rPr>
      </w:pPr>
    </w:p>
    <w:p w14:paraId="29A9158C" w14:textId="77777777" w:rsidR="007415D3" w:rsidRPr="007415D3" w:rsidRDefault="007415D3" w:rsidP="007415D3">
      <w:pPr>
        <w:bidi/>
        <w:jc w:val="both"/>
        <w:rPr>
          <w:rFonts w:cs="David" w:hint="cs"/>
          <w:rtl/>
        </w:rPr>
      </w:pPr>
      <w:r w:rsidRPr="007415D3">
        <w:rPr>
          <w:rFonts w:cs="David" w:hint="cs"/>
          <w:rtl/>
        </w:rPr>
        <w:tab/>
        <w:t xml:space="preserve">היטלי ההפקה </w:t>
      </w:r>
      <w:r w:rsidRPr="007415D3">
        <w:rPr>
          <w:rFonts w:cs="David"/>
          <w:rtl/>
        </w:rPr>
        <w:t>–</w:t>
      </w:r>
      <w:r w:rsidRPr="007415D3">
        <w:rPr>
          <w:rFonts w:cs="David" w:hint="cs"/>
          <w:rtl/>
        </w:rPr>
        <w:t xml:space="preserve"> לוועדת הכספים. </w:t>
      </w:r>
    </w:p>
    <w:p w14:paraId="56AC5B8C" w14:textId="77777777" w:rsidR="007415D3" w:rsidRPr="007415D3" w:rsidRDefault="007415D3" w:rsidP="007415D3">
      <w:pPr>
        <w:bidi/>
        <w:jc w:val="both"/>
        <w:rPr>
          <w:rFonts w:cs="David" w:hint="cs"/>
          <w:rtl/>
        </w:rPr>
      </w:pPr>
    </w:p>
    <w:p w14:paraId="2D40F2D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FB0C194" w14:textId="77777777" w:rsidR="007415D3" w:rsidRPr="007415D3" w:rsidRDefault="007415D3" w:rsidP="007415D3">
      <w:pPr>
        <w:bidi/>
        <w:jc w:val="both"/>
        <w:rPr>
          <w:rFonts w:cs="David" w:hint="cs"/>
          <w:rtl/>
        </w:rPr>
      </w:pPr>
    </w:p>
    <w:p w14:paraId="2AFF0955" w14:textId="77777777" w:rsidR="007415D3" w:rsidRPr="007415D3" w:rsidRDefault="007415D3" w:rsidP="007415D3">
      <w:pPr>
        <w:bidi/>
        <w:jc w:val="both"/>
        <w:rPr>
          <w:rFonts w:cs="David" w:hint="cs"/>
          <w:rtl/>
        </w:rPr>
      </w:pPr>
      <w:r w:rsidRPr="007415D3">
        <w:rPr>
          <w:rFonts w:cs="David" w:hint="cs"/>
          <w:rtl/>
        </w:rPr>
        <w:tab/>
        <w:t>מי בעד?</w:t>
      </w:r>
    </w:p>
    <w:p w14:paraId="1515CF0F" w14:textId="77777777" w:rsidR="007415D3" w:rsidRPr="007415D3" w:rsidRDefault="007415D3" w:rsidP="007415D3">
      <w:pPr>
        <w:bidi/>
        <w:jc w:val="both"/>
        <w:rPr>
          <w:rFonts w:cs="David" w:hint="cs"/>
          <w:rtl/>
        </w:rPr>
      </w:pPr>
    </w:p>
    <w:p w14:paraId="00B5296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10100D2" w14:textId="77777777" w:rsidR="007415D3" w:rsidRPr="007415D3" w:rsidRDefault="007415D3" w:rsidP="007415D3">
      <w:pPr>
        <w:bidi/>
        <w:jc w:val="both"/>
        <w:rPr>
          <w:rFonts w:cs="David" w:hint="cs"/>
          <w:u w:val="single"/>
          <w:rtl/>
        </w:rPr>
      </w:pPr>
    </w:p>
    <w:p w14:paraId="5E8953ED" w14:textId="77777777" w:rsidR="007415D3" w:rsidRPr="007415D3" w:rsidRDefault="007415D3" w:rsidP="007415D3">
      <w:pPr>
        <w:bidi/>
        <w:jc w:val="both"/>
        <w:rPr>
          <w:rFonts w:cs="David" w:hint="cs"/>
          <w:rtl/>
        </w:rPr>
      </w:pPr>
      <w:r w:rsidRPr="007415D3">
        <w:rPr>
          <w:rFonts w:cs="David" w:hint="cs"/>
          <w:rtl/>
        </w:rPr>
        <w:tab/>
        <w:t xml:space="preserve">רגע, אני רוצה לנמק. יושב-ראש הקואליציה ביקש את ועדת הכספים. אני רוצה להגיד שכל נושא חוק המים מאז ומתמיד נידון בוועדת הכלכלה. יש רצון מסוים להעביר סעיף מסוים לוועדת הפנים, מצד שותפה אחת לקואליציה. יש רצון אחר להעביר את זה לוועדת הכספים, זה רצון משרד האוצר. אנחנו אחרי שני פרקים שבהם היה נושא המסים, ולא היתה מחלוקת, מבחינה מקצועית, שהנושא הזה בתחום טיפולה של ועדת הכספים. אז זה היה בסדר גמור מבחינתנו להצביע בעד ועדת הכספים. הנושא הזה הוא בתחום ועדת הכלכלה. </w:t>
      </w:r>
    </w:p>
    <w:p w14:paraId="55659605" w14:textId="77777777" w:rsidR="007415D3" w:rsidRPr="007415D3" w:rsidRDefault="007415D3" w:rsidP="007415D3">
      <w:pPr>
        <w:bidi/>
        <w:jc w:val="both"/>
        <w:rPr>
          <w:rFonts w:cs="David" w:hint="cs"/>
          <w:rtl/>
        </w:rPr>
      </w:pPr>
    </w:p>
    <w:p w14:paraId="35391F60" w14:textId="77777777" w:rsidR="007415D3" w:rsidRPr="007415D3" w:rsidRDefault="007415D3" w:rsidP="007415D3">
      <w:pPr>
        <w:bidi/>
        <w:jc w:val="both"/>
        <w:rPr>
          <w:rFonts w:cs="David" w:hint="cs"/>
          <w:rtl/>
        </w:rPr>
      </w:pPr>
      <w:r w:rsidRPr="007415D3">
        <w:rPr>
          <w:rFonts w:cs="David" w:hint="cs"/>
          <w:rtl/>
        </w:rPr>
        <w:tab/>
        <w:t xml:space="preserve">אני מציע לכל חברי הכנסת, ההגונים, שלא לסרס את העניין הזה. הוועדה דנה בחוק הזה. אני אומר לכל חברי הכנסת שאני יודע שחברי הכנסת הם הגונים. אם לא הייתי חושב כך, לא הייתי טורח לנמק. מאחר שאני חושב כך, אני פונה לחוש ההגינות, ומבקש להעביר את זה לוועדת הכלכלה. </w:t>
      </w:r>
    </w:p>
    <w:p w14:paraId="6B756C61" w14:textId="77777777" w:rsidR="007415D3" w:rsidRPr="007415D3" w:rsidRDefault="007415D3" w:rsidP="007415D3">
      <w:pPr>
        <w:bidi/>
        <w:jc w:val="both"/>
        <w:rPr>
          <w:rFonts w:cs="David" w:hint="cs"/>
          <w:rtl/>
        </w:rPr>
      </w:pPr>
    </w:p>
    <w:p w14:paraId="12CBC285"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DF236C5" w14:textId="77777777" w:rsidR="007415D3" w:rsidRPr="007415D3" w:rsidRDefault="007415D3" w:rsidP="007415D3">
      <w:pPr>
        <w:bidi/>
        <w:jc w:val="both"/>
        <w:rPr>
          <w:rFonts w:cs="David" w:hint="cs"/>
          <w:rtl/>
        </w:rPr>
      </w:pPr>
    </w:p>
    <w:p w14:paraId="402BDDDC" w14:textId="77777777" w:rsidR="007415D3" w:rsidRPr="007415D3" w:rsidRDefault="007415D3" w:rsidP="007415D3">
      <w:pPr>
        <w:bidi/>
        <w:jc w:val="both"/>
        <w:rPr>
          <w:rFonts w:cs="David" w:hint="cs"/>
          <w:rtl/>
        </w:rPr>
      </w:pPr>
      <w:r w:rsidRPr="007415D3">
        <w:rPr>
          <w:rFonts w:cs="David" w:hint="cs"/>
          <w:rtl/>
        </w:rPr>
        <w:tab/>
        <w:t xml:space="preserve">אני אומרת שכל הסוגיה הזאת קשורה ישירות לרשויות המקומיות. </w:t>
      </w:r>
    </w:p>
    <w:p w14:paraId="6DEB26E6" w14:textId="77777777" w:rsidR="007415D3" w:rsidRPr="007415D3" w:rsidRDefault="007415D3" w:rsidP="007415D3">
      <w:pPr>
        <w:bidi/>
        <w:jc w:val="both"/>
        <w:rPr>
          <w:rFonts w:cs="David" w:hint="cs"/>
          <w:rtl/>
        </w:rPr>
      </w:pPr>
    </w:p>
    <w:p w14:paraId="7140278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53A8944" w14:textId="77777777" w:rsidR="007415D3" w:rsidRPr="007415D3" w:rsidRDefault="007415D3" w:rsidP="007415D3">
      <w:pPr>
        <w:bidi/>
        <w:jc w:val="both"/>
        <w:rPr>
          <w:rFonts w:cs="David" w:hint="cs"/>
          <w:u w:val="single"/>
          <w:rtl/>
        </w:rPr>
      </w:pPr>
    </w:p>
    <w:p w14:paraId="71B0DA54" w14:textId="77777777" w:rsidR="007415D3" w:rsidRPr="007415D3" w:rsidRDefault="007415D3" w:rsidP="007415D3">
      <w:pPr>
        <w:bidi/>
        <w:jc w:val="both"/>
        <w:rPr>
          <w:rFonts w:cs="David" w:hint="cs"/>
          <w:rtl/>
        </w:rPr>
      </w:pPr>
      <w:r w:rsidRPr="007415D3">
        <w:rPr>
          <w:rFonts w:cs="David" w:hint="cs"/>
          <w:rtl/>
        </w:rPr>
        <w:tab/>
        <w:t>היטלי הפקה?</w:t>
      </w:r>
    </w:p>
    <w:p w14:paraId="28B4C68C" w14:textId="77777777" w:rsidR="007415D3" w:rsidRPr="007415D3" w:rsidRDefault="007415D3" w:rsidP="007415D3">
      <w:pPr>
        <w:bidi/>
        <w:jc w:val="both"/>
        <w:rPr>
          <w:rFonts w:cs="David" w:hint="cs"/>
          <w:rtl/>
        </w:rPr>
      </w:pPr>
    </w:p>
    <w:p w14:paraId="3A31B06B"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F49BE42" w14:textId="77777777" w:rsidR="007415D3" w:rsidRPr="007415D3" w:rsidRDefault="007415D3" w:rsidP="007415D3">
      <w:pPr>
        <w:bidi/>
        <w:jc w:val="both"/>
        <w:rPr>
          <w:rFonts w:cs="David" w:hint="cs"/>
          <w:rtl/>
        </w:rPr>
      </w:pPr>
    </w:p>
    <w:p w14:paraId="6B14A518" w14:textId="77777777" w:rsidR="007415D3" w:rsidRPr="007415D3" w:rsidRDefault="007415D3" w:rsidP="007415D3">
      <w:pPr>
        <w:bidi/>
        <w:jc w:val="both"/>
        <w:rPr>
          <w:rFonts w:cs="David" w:hint="cs"/>
          <w:rtl/>
        </w:rPr>
      </w:pPr>
      <w:r w:rsidRPr="007415D3">
        <w:rPr>
          <w:rFonts w:cs="David" w:hint="cs"/>
          <w:rtl/>
        </w:rPr>
        <w:tab/>
        <w:t xml:space="preserve">על כן אני מבקשת שזה יידון בוועדת הפנים. </w:t>
      </w:r>
    </w:p>
    <w:p w14:paraId="120E6FA0" w14:textId="77777777" w:rsidR="007415D3" w:rsidRPr="007415D3" w:rsidRDefault="007415D3" w:rsidP="007415D3">
      <w:pPr>
        <w:bidi/>
        <w:jc w:val="both"/>
        <w:rPr>
          <w:rFonts w:cs="David" w:hint="cs"/>
          <w:rtl/>
        </w:rPr>
      </w:pPr>
    </w:p>
    <w:p w14:paraId="4EDD01CD" w14:textId="77777777" w:rsidR="007415D3" w:rsidRPr="007415D3" w:rsidRDefault="007415D3" w:rsidP="007415D3">
      <w:pPr>
        <w:bidi/>
        <w:jc w:val="both"/>
        <w:rPr>
          <w:rFonts w:cs="David" w:hint="cs"/>
          <w:rtl/>
        </w:rPr>
      </w:pPr>
      <w:r w:rsidRPr="007415D3">
        <w:rPr>
          <w:rFonts w:cs="David" w:hint="cs"/>
          <w:u w:val="single"/>
          <w:rtl/>
        </w:rPr>
        <w:t>ראובן ריבלין:</w:t>
      </w:r>
    </w:p>
    <w:p w14:paraId="0F9AE38D" w14:textId="77777777" w:rsidR="007415D3" w:rsidRPr="007415D3" w:rsidRDefault="007415D3" w:rsidP="007415D3">
      <w:pPr>
        <w:bidi/>
        <w:jc w:val="both"/>
        <w:rPr>
          <w:rFonts w:cs="David" w:hint="cs"/>
          <w:rtl/>
        </w:rPr>
      </w:pPr>
    </w:p>
    <w:p w14:paraId="4418560A" w14:textId="77777777" w:rsidR="007415D3" w:rsidRPr="007415D3" w:rsidRDefault="007415D3" w:rsidP="007415D3">
      <w:pPr>
        <w:bidi/>
        <w:jc w:val="both"/>
        <w:rPr>
          <w:rFonts w:cs="David" w:hint="cs"/>
          <w:rtl/>
        </w:rPr>
      </w:pPr>
      <w:r w:rsidRPr="007415D3">
        <w:rPr>
          <w:rFonts w:cs="David" w:hint="cs"/>
          <w:rtl/>
        </w:rPr>
        <w:tab/>
        <w:t xml:space="preserve">אני לא רוצה לחזור על מה שאמרה חברת הכנסת יחימוביץ. קודם כול אני רוצה לתמוך במה שאמר חבר הכנסת סער, אבל לחלופין, אדוני יושב-ראש הקואליציה, אם זה לא יעבור לוועדת הכלכלה, אני מציע להעביר את כל הפרק לוועדת הפנים. </w:t>
      </w:r>
    </w:p>
    <w:p w14:paraId="74A991D9" w14:textId="77777777" w:rsidR="007415D3" w:rsidRPr="007415D3" w:rsidRDefault="007415D3" w:rsidP="007415D3">
      <w:pPr>
        <w:bidi/>
        <w:jc w:val="both"/>
        <w:rPr>
          <w:rFonts w:cs="David" w:hint="cs"/>
          <w:rtl/>
        </w:rPr>
      </w:pPr>
    </w:p>
    <w:p w14:paraId="284D3855"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576CA27" w14:textId="77777777" w:rsidR="007415D3" w:rsidRPr="007415D3" w:rsidRDefault="007415D3" w:rsidP="007415D3">
      <w:pPr>
        <w:bidi/>
        <w:jc w:val="both"/>
        <w:rPr>
          <w:rFonts w:cs="David" w:hint="cs"/>
          <w:rtl/>
        </w:rPr>
      </w:pPr>
    </w:p>
    <w:p w14:paraId="293619A1" w14:textId="77777777" w:rsidR="007415D3" w:rsidRPr="007415D3" w:rsidRDefault="007415D3" w:rsidP="007415D3">
      <w:pPr>
        <w:bidi/>
        <w:jc w:val="both"/>
        <w:rPr>
          <w:rFonts w:cs="David" w:hint="cs"/>
          <w:rtl/>
        </w:rPr>
      </w:pPr>
      <w:r w:rsidRPr="007415D3">
        <w:rPr>
          <w:rFonts w:cs="David" w:hint="cs"/>
          <w:rtl/>
        </w:rPr>
        <w:tab/>
        <w:t xml:space="preserve">אני מציע לוועדה למעמד האישה. </w:t>
      </w:r>
    </w:p>
    <w:p w14:paraId="1B81F8B4" w14:textId="77777777" w:rsidR="007415D3" w:rsidRPr="007415D3" w:rsidRDefault="007415D3" w:rsidP="007415D3">
      <w:pPr>
        <w:bidi/>
        <w:jc w:val="both"/>
        <w:rPr>
          <w:rFonts w:cs="David" w:hint="cs"/>
          <w:rtl/>
        </w:rPr>
      </w:pPr>
    </w:p>
    <w:p w14:paraId="642EC23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0DEAED8" w14:textId="77777777" w:rsidR="007415D3" w:rsidRPr="007415D3" w:rsidRDefault="007415D3" w:rsidP="007415D3">
      <w:pPr>
        <w:bidi/>
        <w:jc w:val="both"/>
        <w:rPr>
          <w:rFonts w:cs="David" w:hint="cs"/>
          <w:rtl/>
        </w:rPr>
      </w:pPr>
    </w:p>
    <w:p w14:paraId="29E68B02" w14:textId="77777777" w:rsidR="007415D3" w:rsidRPr="007415D3" w:rsidRDefault="007415D3" w:rsidP="007415D3">
      <w:pPr>
        <w:bidi/>
        <w:jc w:val="both"/>
        <w:rPr>
          <w:rFonts w:cs="David" w:hint="cs"/>
          <w:rtl/>
        </w:rPr>
      </w:pPr>
      <w:r w:rsidRPr="007415D3">
        <w:rPr>
          <w:rFonts w:cs="David" w:hint="cs"/>
          <w:rtl/>
        </w:rPr>
        <w:tab/>
        <w:t>בחוק הקודם, מי דן במים, חבר הכנסת ריבלין?</w:t>
      </w:r>
    </w:p>
    <w:p w14:paraId="0C6F8CFE" w14:textId="77777777" w:rsidR="007415D3" w:rsidRPr="007415D3" w:rsidRDefault="007415D3" w:rsidP="007415D3">
      <w:pPr>
        <w:bidi/>
        <w:jc w:val="both"/>
        <w:rPr>
          <w:rFonts w:cs="David" w:hint="cs"/>
          <w:rtl/>
        </w:rPr>
      </w:pPr>
    </w:p>
    <w:p w14:paraId="2E80A7C5" w14:textId="77777777" w:rsidR="007415D3" w:rsidRPr="007415D3" w:rsidRDefault="007415D3" w:rsidP="007415D3">
      <w:pPr>
        <w:bidi/>
        <w:jc w:val="both"/>
        <w:rPr>
          <w:rFonts w:cs="David" w:hint="cs"/>
          <w:rtl/>
        </w:rPr>
      </w:pPr>
      <w:r w:rsidRPr="007415D3">
        <w:rPr>
          <w:rFonts w:cs="David" w:hint="cs"/>
          <w:u w:val="single"/>
          <w:rtl/>
        </w:rPr>
        <w:t>ראובן ריבלין:</w:t>
      </w:r>
    </w:p>
    <w:p w14:paraId="18B0EC96" w14:textId="77777777" w:rsidR="007415D3" w:rsidRPr="007415D3" w:rsidRDefault="007415D3" w:rsidP="007415D3">
      <w:pPr>
        <w:bidi/>
        <w:jc w:val="both"/>
        <w:rPr>
          <w:rFonts w:cs="David" w:hint="cs"/>
          <w:rtl/>
        </w:rPr>
      </w:pPr>
      <w:r w:rsidRPr="007415D3">
        <w:rPr>
          <w:rFonts w:cs="David" w:hint="cs"/>
          <w:rtl/>
        </w:rPr>
        <w:tab/>
      </w:r>
    </w:p>
    <w:p w14:paraId="5670FCEC" w14:textId="77777777" w:rsidR="007415D3" w:rsidRPr="007415D3" w:rsidRDefault="007415D3" w:rsidP="007415D3">
      <w:pPr>
        <w:bidi/>
        <w:jc w:val="both"/>
        <w:rPr>
          <w:rFonts w:cs="David" w:hint="cs"/>
          <w:rtl/>
        </w:rPr>
      </w:pPr>
      <w:r w:rsidRPr="007415D3">
        <w:rPr>
          <w:rFonts w:cs="David" w:hint="cs"/>
          <w:rtl/>
        </w:rPr>
        <w:tab/>
        <w:t xml:space="preserve">ועדת הכלכלה. </w:t>
      </w:r>
    </w:p>
    <w:p w14:paraId="47A3E00C" w14:textId="77777777" w:rsidR="007415D3" w:rsidRPr="007415D3" w:rsidRDefault="007415D3" w:rsidP="007415D3">
      <w:pPr>
        <w:bidi/>
        <w:jc w:val="both"/>
        <w:rPr>
          <w:rFonts w:cs="David" w:hint="cs"/>
          <w:rtl/>
        </w:rPr>
      </w:pPr>
    </w:p>
    <w:p w14:paraId="74D6FEE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6FED0BE" w14:textId="77777777" w:rsidR="007415D3" w:rsidRPr="007415D3" w:rsidRDefault="007415D3" w:rsidP="007415D3">
      <w:pPr>
        <w:bidi/>
        <w:jc w:val="both"/>
        <w:rPr>
          <w:rFonts w:cs="David" w:hint="cs"/>
          <w:u w:val="single"/>
          <w:rtl/>
        </w:rPr>
      </w:pPr>
    </w:p>
    <w:p w14:paraId="289AF299" w14:textId="77777777" w:rsidR="007415D3" w:rsidRPr="007415D3" w:rsidRDefault="007415D3" w:rsidP="007415D3">
      <w:pPr>
        <w:bidi/>
        <w:jc w:val="both"/>
        <w:rPr>
          <w:rFonts w:cs="David" w:hint="cs"/>
          <w:rtl/>
        </w:rPr>
      </w:pPr>
      <w:r w:rsidRPr="007415D3">
        <w:rPr>
          <w:rFonts w:cs="David" w:hint="cs"/>
          <w:rtl/>
        </w:rPr>
        <w:tab/>
        <w:t xml:space="preserve"> אם אתה מדבר על חוק תאגידי מים וביוב, שזה הסעיף השני פה </w:t>
      </w:r>
      <w:r w:rsidRPr="007415D3">
        <w:rPr>
          <w:rFonts w:cs="David"/>
          <w:rtl/>
        </w:rPr>
        <w:t>–</w:t>
      </w:r>
      <w:r w:rsidRPr="007415D3">
        <w:rPr>
          <w:rFonts w:cs="David" w:hint="cs"/>
          <w:rtl/>
        </w:rPr>
        <w:t xml:space="preserve"> הוא נידון ב-11 ישיבות בוועדת הכלכלה. זה הסעיף השני, זה הסעיף הבא. הרי לא תעבירו אחד לפה ואחד לשם. </w:t>
      </w:r>
    </w:p>
    <w:p w14:paraId="5B59AEDF" w14:textId="77777777" w:rsidR="007415D3" w:rsidRPr="007415D3" w:rsidRDefault="007415D3" w:rsidP="007415D3">
      <w:pPr>
        <w:bidi/>
        <w:jc w:val="both"/>
        <w:rPr>
          <w:rFonts w:cs="David" w:hint="cs"/>
          <w:rtl/>
        </w:rPr>
      </w:pPr>
    </w:p>
    <w:p w14:paraId="1A96924E" w14:textId="77777777" w:rsidR="007415D3" w:rsidRPr="007415D3" w:rsidRDefault="007415D3" w:rsidP="007415D3">
      <w:pPr>
        <w:bidi/>
        <w:jc w:val="both"/>
        <w:rPr>
          <w:rFonts w:cs="David" w:hint="cs"/>
          <w:rtl/>
        </w:rPr>
      </w:pPr>
      <w:r w:rsidRPr="007415D3">
        <w:rPr>
          <w:rFonts w:cs="David" w:hint="cs"/>
          <w:u w:val="single"/>
          <w:rtl/>
        </w:rPr>
        <w:t>ראובן ריבלין:</w:t>
      </w:r>
    </w:p>
    <w:p w14:paraId="1D778664" w14:textId="77777777" w:rsidR="007415D3" w:rsidRPr="007415D3" w:rsidRDefault="007415D3" w:rsidP="007415D3">
      <w:pPr>
        <w:bidi/>
        <w:jc w:val="both"/>
        <w:rPr>
          <w:rFonts w:cs="David" w:hint="cs"/>
          <w:rtl/>
        </w:rPr>
      </w:pPr>
    </w:p>
    <w:p w14:paraId="0D6B6BD2" w14:textId="77777777" w:rsidR="007415D3" w:rsidRPr="007415D3" w:rsidRDefault="007415D3" w:rsidP="007415D3">
      <w:pPr>
        <w:bidi/>
        <w:jc w:val="both"/>
        <w:rPr>
          <w:rFonts w:cs="David" w:hint="cs"/>
          <w:rtl/>
        </w:rPr>
      </w:pPr>
      <w:r w:rsidRPr="007415D3">
        <w:rPr>
          <w:rFonts w:cs="David" w:hint="cs"/>
          <w:rtl/>
        </w:rPr>
        <w:tab/>
        <w:t xml:space="preserve">גדעון צודק במאה אחוז. </w:t>
      </w:r>
    </w:p>
    <w:p w14:paraId="6D140152" w14:textId="77777777" w:rsidR="007415D3" w:rsidRPr="007415D3" w:rsidRDefault="007415D3" w:rsidP="007415D3">
      <w:pPr>
        <w:bidi/>
        <w:jc w:val="both"/>
        <w:rPr>
          <w:rFonts w:cs="David" w:hint="cs"/>
          <w:rtl/>
        </w:rPr>
      </w:pPr>
    </w:p>
    <w:p w14:paraId="3383A32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C17968A" w14:textId="77777777" w:rsidR="007415D3" w:rsidRPr="007415D3" w:rsidRDefault="007415D3" w:rsidP="007415D3">
      <w:pPr>
        <w:bidi/>
        <w:jc w:val="both"/>
        <w:rPr>
          <w:rFonts w:cs="David" w:hint="cs"/>
          <w:rtl/>
        </w:rPr>
      </w:pPr>
    </w:p>
    <w:p w14:paraId="0FF717E2" w14:textId="77777777" w:rsidR="007415D3" w:rsidRPr="007415D3" w:rsidRDefault="007415D3" w:rsidP="007415D3">
      <w:pPr>
        <w:bidi/>
        <w:jc w:val="both"/>
        <w:rPr>
          <w:rFonts w:cs="David" w:hint="cs"/>
          <w:rtl/>
        </w:rPr>
      </w:pPr>
      <w:r w:rsidRPr="007415D3">
        <w:rPr>
          <w:rFonts w:cs="David" w:hint="cs"/>
          <w:rtl/>
        </w:rPr>
        <w:tab/>
        <w:t xml:space="preserve">את היטלי ההפקה אנחנו מבקשים להעביר לוועדת הכספים. </w:t>
      </w:r>
    </w:p>
    <w:p w14:paraId="155BF439" w14:textId="77777777" w:rsidR="007415D3" w:rsidRPr="007415D3" w:rsidRDefault="007415D3" w:rsidP="007415D3">
      <w:pPr>
        <w:bidi/>
        <w:jc w:val="both"/>
        <w:rPr>
          <w:rFonts w:cs="David" w:hint="cs"/>
          <w:rtl/>
        </w:rPr>
      </w:pPr>
    </w:p>
    <w:p w14:paraId="03B4EE4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F24C1ED" w14:textId="77777777" w:rsidR="007415D3" w:rsidRPr="007415D3" w:rsidRDefault="007415D3" w:rsidP="007415D3">
      <w:pPr>
        <w:bidi/>
        <w:jc w:val="both"/>
        <w:rPr>
          <w:rFonts w:cs="David" w:hint="cs"/>
          <w:rtl/>
        </w:rPr>
      </w:pPr>
    </w:p>
    <w:p w14:paraId="50306F2C" w14:textId="77777777" w:rsidR="007415D3" w:rsidRPr="007415D3" w:rsidRDefault="007415D3" w:rsidP="007415D3">
      <w:pPr>
        <w:bidi/>
        <w:jc w:val="both"/>
        <w:rPr>
          <w:rFonts w:cs="David" w:hint="cs"/>
          <w:rtl/>
        </w:rPr>
      </w:pPr>
      <w:r w:rsidRPr="007415D3">
        <w:rPr>
          <w:rFonts w:cs="David" w:hint="cs"/>
          <w:rtl/>
        </w:rPr>
        <w:tab/>
        <w:t>מי בעד להעביר את זה לוועדת הכספים?</w:t>
      </w:r>
    </w:p>
    <w:p w14:paraId="6D25CF29" w14:textId="77777777" w:rsidR="007415D3" w:rsidRPr="007415D3" w:rsidRDefault="007415D3" w:rsidP="007415D3">
      <w:pPr>
        <w:bidi/>
        <w:jc w:val="both"/>
        <w:rPr>
          <w:rFonts w:cs="David" w:hint="cs"/>
          <w:rtl/>
        </w:rPr>
      </w:pPr>
    </w:p>
    <w:p w14:paraId="5E89527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52DF274" w14:textId="77777777" w:rsidR="007415D3" w:rsidRPr="007415D3" w:rsidRDefault="007415D3" w:rsidP="007415D3">
      <w:pPr>
        <w:bidi/>
        <w:jc w:val="both"/>
        <w:rPr>
          <w:rFonts w:cs="David" w:hint="cs"/>
          <w:u w:val="single"/>
          <w:rtl/>
        </w:rPr>
      </w:pPr>
    </w:p>
    <w:p w14:paraId="5EBB27B4" w14:textId="77777777" w:rsidR="007415D3" w:rsidRPr="007415D3" w:rsidRDefault="007415D3" w:rsidP="007415D3">
      <w:pPr>
        <w:bidi/>
        <w:jc w:val="both"/>
        <w:rPr>
          <w:rFonts w:cs="David" w:hint="cs"/>
          <w:rtl/>
        </w:rPr>
      </w:pPr>
      <w:r w:rsidRPr="007415D3">
        <w:rPr>
          <w:rFonts w:cs="David" w:hint="cs"/>
          <w:rtl/>
        </w:rPr>
        <w:tab/>
        <w:t xml:space="preserve">אני מבקש הצבעה שמית. </w:t>
      </w:r>
    </w:p>
    <w:p w14:paraId="4CEEFCE1" w14:textId="77777777" w:rsidR="007415D3" w:rsidRPr="007415D3" w:rsidRDefault="007415D3" w:rsidP="007415D3">
      <w:pPr>
        <w:bidi/>
        <w:jc w:val="both"/>
        <w:rPr>
          <w:rFonts w:cs="David" w:hint="cs"/>
          <w:rtl/>
        </w:rPr>
      </w:pPr>
    </w:p>
    <w:p w14:paraId="07683170" w14:textId="77777777" w:rsidR="007415D3" w:rsidRPr="007415D3" w:rsidRDefault="007415D3" w:rsidP="007415D3">
      <w:pPr>
        <w:bidi/>
        <w:jc w:val="both"/>
        <w:rPr>
          <w:rFonts w:cs="David" w:hint="cs"/>
          <w:rtl/>
        </w:rPr>
      </w:pPr>
      <w:r w:rsidRPr="007415D3">
        <w:rPr>
          <w:rFonts w:cs="David" w:hint="cs"/>
          <w:u w:val="single"/>
          <w:rtl/>
        </w:rPr>
        <w:t>יורם מרציאנו:</w:t>
      </w:r>
    </w:p>
    <w:p w14:paraId="433D462B" w14:textId="77777777" w:rsidR="007415D3" w:rsidRPr="007415D3" w:rsidRDefault="007415D3" w:rsidP="007415D3">
      <w:pPr>
        <w:bidi/>
        <w:jc w:val="both"/>
        <w:rPr>
          <w:rFonts w:cs="David" w:hint="cs"/>
          <w:rtl/>
        </w:rPr>
      </w:pPr>
    </w:p>
    <w:p w14:paraId="20B9A71B" w14:textId="77777777" w:rsidR="007415D3" w:rsidRPr="007415D3" w:rsidRDefault="007415D3" w:rsidP="007415D3">
      <w:pPr>
        <w:bidi/>
        <w:jc w:val="both"/>
        <w:rPr>
          <w:rFonts w:cs="David" w:hint="cs"/>
          <w:rtl/>
        </w:rPr>
      </w:pPr>
      <w:r w:rsidRPr="007415D3">
        <w:rPr>
          <w:rFonts w:cs="David" w:hint="cs"/>
          <w:rtl/>
        </w:rPr>
        <w:tab/>
        <w:t xml:space="preserve">באמת, גדעון. </w:t>
      </w:r>
    </w:p>
    <w:p w14:paraId="0D4C753A" w14:textId="77777777" w:rsidR="007415D3" w:rsidRPr="007415D3" w:rsidRDefault="007415D3" w:rsidP="007415D3">
      <w:pPr>
        <w:bidi/>
        <w:jc w:val="both"/>
        <w:rPr>
          <w:rFonts w:cs="David" w:hint="cs"/>
          <w:rtl/>
        </w:rPr>
      </w:pPr>
    </w:p>
    <w:p w14:paraId="4939F14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EEB493A" w14:textId="77777777" w:rsidR="007415D3" w:rsidRPr="007415D3" w:rsidRDefault="007415D3" w:rsidP="007415D3">
      <w:pPr>
        <w:bidi/>
        <w:jc w:val="both"/>
        <w:rPr>
          <w:rFonts w:cs="David" w:hint="cs"/>
          <w:u w:val="single"/>
          <w:rtl/>
        </w:rPr>
      </w:pPr>
    </w:p>
    <w:p w14:paraId="336514A2" w14:textId="77777777" w:rsidR="007415D3" w:rsidRPr="007415D3" w:rsidRDefault="007415D3" w:rsidP="007415D3">
      <w:pPr>
        <w:bidi/>
        <w:jc w:val="both"/>
        <w:rPr>
          <w:rFonts w:cs="David" w:hint="cs"/>
          <w:rtl/>
        </w:rPr>
      </w:pPr>
      <w:r w:rsidRPr="007415D3">
        <w:rPr>
          <w:rFonts w:cs="David" w:hint="cs"/>
          <w:rtl/>
        </w:rPr>
        <w:tab/>
        <w:t xml:space="preserve">כן, יורם. </w:t>
      </w:r>
    </w:p>
    <w:p w14:paraId="47D5472B" w14:textId="77777777" w:rsidR="007415D3" w:rsidRPr="007415D3" w:rsidRDefault="007415D3" w:rsidP="007415D3">
      <w:pPr>
        <w:bidi/>
        <w:jc w:val="both"/>
        <w:rPr>
          <w:rFonts w:cs="David" w:hint="cs"/>
          <w:rtl/>
        </w:rPr>
      </w:pPr>
    </w:p>
    <w:p w14:paraId="5C181EED" w14:textId="77777777" w:rsidR="007415D3" w:rsidRPr="007415D3" w:rsidRDefault="007415D3" w:rsidP="007415D3">
      <w:pPr>
        <w:bidi/>
        <w:jc w:val="both"/>
        <w:rPr>
          <w:rFonts w:cs="David" w:hint="cs"/>
          <w:rtl/>
        </w:rPr>
      </w:pPr>
      <w:r w:rsidRPr="007415D3">
        <w:rPr>
          <w:rFonts w:cs="David" w:hint="cs"/>
          <w:u w:val="single"/>
          <w:rtl/>
        </w:rPr>
        <w:t>יורם מרציאנו:</w:t>
      </w:r>
    </w:p>
    <w:p w14:paraId="24674FED" w14:textId="77777777" w:rsidR="007415D3" w:rsidRPr="007415D3" w:rsidRDefault="007415D3" w:rsidP="007415D3">
      <w:pPr>
        <w:bidi/>
        <w:jc w:val="both"/>
        <w:rPr>
          <w:rFonts w:cs="David" w:hint="cs"/>
          <w:rtl/>
        </w:rPr>
      </w:pPr>
    </w:p>
    <w:p w14:paraId="2A720B2B" w14:textId="77777777" w:rsidR="007415D3" w:rsidRPr="007415D3" w:rsidRDefault="007415D3" w:rsidP="007415D3">
      <w:pPr>
        <w:bidi/>
        <w:jc w:val="both"/>
        <w:rPr>
          <w:rFonts w:cs="David" w:hint="cs"/>
          <w:rtl/>
        </w:rPr>
      </w:pPr>
      <w:r w:rsidRPr="007415D3">
        <w:rPr>
          <w:rFonts w:cs="David" w:hint="cs"/>
          <w:rtl/>
        </w:rPr>
        <w:tab/>
        <w:t xml:space="preserve">זה מה זה מהותי. </w:t>
      </w:r>
    </w:p>
    <w:p w14:paraId="742342D1" w14:textId="77777777" w:rsidR="007415D3" w:rsidRPr="007415D3" w:rsidRDefault="007415D3" w:rsidP="007415D3">
      <w:pPr>
        <w:bidi/>
        <w:jc w:val="both"/>
        <w:rPr>
          <w:rFonts w:cs="David" w:hint="cs"/>
          <w:rtl/>
        </w:rPr>
      </w:pPr>
    </w:p>
    <w:p w14:paraId="07C72FBC"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7F7EF0AC" w14:textId="77777777" w:rsidR="007415D3" w:rsidRPr="007415D3" w:rsidRDefault="007415D3" w:rsidP="007415D3">
      <w:pPr>
        <w:bidi/>
        <w:jc w:val="both"/>
        <w:rPr>
          <w:rFonts w:cs="David" w:hint="cs"/>
          <w:rtl/>
        </w:rPr>
      </w:pPr>
    </w:p>
    <w:p w14:paraId="43E3EB39" w14:textId="77777777" w:rsidR="007415D3" w:rsidRPr="007415D3" w:rsidRDefault="007415D3" w:rsidP="007415D3">
      <w:pPr>
        <w:bidi/>
        <w:jc w:val="both"/>
        <w:rPr>
          <w:rFonts w:cs="David" w:hint="cs"/>
          <w:rtl/>
        </w:rPr>
      </w:pPr>
      <w:r w:rsidRPr="007415D3">
        <w:rPr>
          <w:rFonts w:cs="David" w:hint="cs"/>
          <w:rtl/>
        </w:rPr>
        <w:tab/>
        <w:t xml:space="preserve">די. </w:t>
      </w:r>
    </w:p>
    <w:p w14:paraId="19C3C38C" w14:textId="77777777" w:rsidR="007415D3" w:rsidRPr="007415D3" w:rsidRDefault="007415D3" w:rsidP="007415D3">
      <w:pPr>
        <w:bidi/>
        <w:jc w:val="both"/>
        <w:rPr>
          <w:rFonts w:cs="David" w:hint="cs"/>
          <w:rtl/>
        </w:rPr>
      </w:pPr>
    </w:p>
    <w:p w14:paraId="0631A38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95B71CC" w14:textId="77777777" w:rsidR="007415D3" w:rsidRPr="007415D3" w:rsidRDefault="007415D3" w:rsidP="007415D3">
      <w:pPr>
        <w:bidi/>
        <w:jc w:val="both"/>
        <w:rPr>
          <w:rFonts w:cs="David" w:hint="cs"/>
          <w:u w:val="single"/>
          <w:rtl/>
        </w:rPr>
      </w:pPr>
    </w:p>
    <w:p w14:paraId="04296D57" w14:textId="77777777" w:rsidR="007415D3" w:rsidRPr="007415D3" w:rsidRDefault="007415D3" w:rsidP="007415D3">
      <w:pPr>
        <w:bidi/>
        <w:jc w:val="both"/>
        <w:rPr>
          <w:rFonts w:cs="David" w:hint="cs"/>
          <w:rtl/>
        </w:rPr>
      </w:pPr>
      <w:r w:rsidRPr="007415D3">
        <w:rPr>
          <w:rFonts w:cs="David" w:hint="cs"/>
          <w:rtl/>
        </w:rPr>
        <w:tab/>
        <w:t xml:space="preserve">אני רוצה שלפני בג"ץ תהיה התמונה המלאה. </w:t>
      </w:r>
    </w:p>
    <w:p w14:paraId="445447FF" w14:textId="77777777" w:rsidR="007415D3" w:rsidRPr="007415D3" w:rsidRDefault="007415D3" w:rsidP="007415D3">
      <w:pPr>
        <w:bidi/>
        <w:jc w:val="both"/>
        <w:rPr>
          <w:rFonts w:cs="David" w:hint="cs"/>
          <w:rtl/>
        </w:rPr>
      </w:pPr>
    </w:p>
    <w:p w14:paraId="705ACD9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68EE0EA" w14:textId="77777777" w:rsidR="007415D3" w:rsidRPr="007415D3" w:rsidRDefault="007415D3" w:rsidP="007415D3">
      <w:pPr>
        <w:bidi/>
        <w:jc w:val="both"/>
        <w:rPr>
          <w:rFonts w:cs="David" w:hint="cs"/>
          <w:rtl/>
        </w:rPr>
      </w:pPr>
    </w:p>
    <w:p w14:paraId="12576BF8" w14:textId="77777777" w:rsidR="007415D3" w:rsidRPr="007415D3" w:rsidRDefault="007415D3" w:rsidP="007415D3">
      <w:pPr>
        <w:bidi/>
        <w:jc w:val="both"/>
        <w:rPr>
          <w:rFonts w:cs="David" w:hint="cs"/>
          <w:rtl/>
        </w:rPr>
      </w:pPr>
      <w:r w:rsidRPr="007415D3">
        <w:rPr>
          <w:rFonts w:cs="David" w:hint="cs"/>
          <w:rtl/>
        </w:rPr>
        <w:tab/>
        <w:t xml:space="preserve">חבר הכנסת סער, תודה. אני עוברת להצבעה שמית. מי בעד להעביר את זה לוועדת הכספים. </w:t>
      </w:r>
    </w:p>
    <w:p w14:paraId="3ED5BF58" w14:textId="77777777" w:rsidR="007415D3" w:rsidRPr="007415D3" w:rsidRDefault="007415D3" w:rsidP="007415D3">
      <w:pPr>
        <w:bidi/>
        <w:jc w:val="both"/>
        <w:rPr>
          <w:rFonts w:cs="David" w:hint="cs"/>
          <w:rtl/>
        </w:rPr>
      </w:pPr>
    </w:p>
    <w:p w14:paraId="291A59E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2F8B375" w14:textId="77777777" w:rsidR="007415D3" w:rsidRPr="007415D3" w:rsidRDefault="007415D3" w:rsidP="007415D3">
      <w:pPr>
        <w:bidi/>
        <w:jc w:val="both"/>
        <w:rPr>
          <w:rFonts w:cs="David" w:hint="cs"/>
          <w:u w:val="single"/>
          <w:rtl/>
        </w:rPr>
      </w:pPr>
    </w:p>
    <w:p w14:paraId="4A0991F4" w14:textId="77777777" w:rsidR="007415D3" w:rsidRPr="007415D3" w:rsidRDefault="007415D3" w:rsidP="007415D3">
      <w:pPr>
        <w:bidi/>
        <w:jc w:val="both"/>
        <w:rPr>
          <w:rFonts w:cs="David" w:hint="cs"/>
          <w:rtl/>
        </w:rPr>
      </w:pPr>
      <w:r w:rsidRPr="007415D3">
        <w:rPr>
          <w:rFonts w:cs="David" w:hint="cs"/>
          <w:rtl/>
        </w:rPr>
        <w:tab/>
        <w:t xml:space="preserve">אבקש הצבעה שמית גם על הסעיף הבא. </w:t>
      </w:r>
    </w:p>
    <w:p w14:paraId="6C31209E" w14:textId="77777777" w:rsidR="007415D3" w:rsidRPr="007415D3" w:rsidRDefault="007415D3" w:rsidP="007415D3">
      <w:pPr>
        <w:bidi/>
        <w:jc w:val="both"/>
        <w:rPr>
          <w:rFonts w:cs="David" w:hint="cs"/>
          <w:rtl/>
        </w:rPr>
      </w:pPr>
    </w:p>
    <w:p w14:paraId="33BD4B9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009421D" w14:textId="77777777" w:rsidR="007415D3" w:rsidRPr="007415D3" w:rsidRDefault="007415D3" w:rsidP="007415D3">
      <w:pPr>
        <w:bidi/>
        <w:jc w:val="both"/>
        <w:rPr>
          <w:rFonts w:cs="David" w:hint="cs"/>
          <w:rtl/>
        </w:rPr>
      </w:pPr>
    </w:p>
    <w:p w14:paraId="7E3A01BD" w14:textId="77777777" w:rsidR="007415D3" w:rsidRPr="007415D3" w:rsidRDefault="007415D3" w:rsidP="007415D3">
      <w:pPr>
        <w:bidi/>
        <w:jc w:val="both"/>
        <w:rPr>
          <w:rFonts w:cs="David" w:hint="cs"/>
          <w:rtl/>
        </w:rPr>
      </w:pPr>
      <w:r w:rsidRPr="007415D3">
        <w:rPr>
          <w:rFonts w:cs="David" w:hint="cs"/>
          <w:rtl/>
        </w:rPr>
        <w:tab/>
        <w:t xml:space="preserve">מצביעים בעד לוועדת הכספים. זאת היתה ההצעה של חבר הכנסת יצחקי. </w:t>
      </w:r>
    </w:p>
    <w:p w14:paraId="12619A23" w14:textId="77777777" w:rsidR="007415D3" w:rsidRPr="007415D3" w:rsidRDefault="007415D3" w:rsidP="007415D3">
      <w:pPr>
        <w:bidi/>
        <w:jc w:val="both"/>
        <w:rPr>
          <w:rFonts w:cs="David" w:hint="cs"/>
          <w:rtl/>
        </w:rPr>
      </w:pPr>
    </w:p>
    <w:p w14:paraId="4562F62C" w14:textId="77777777" w:rsidR="007415D3" w:rsidRPr="007415D3" w:rsidRDefault="007415D3" w:rsidP="007415D3">
      <w:pPr>
        <w:bidi/>
        <w:jc w:val="both"/>
        <w:rPr>
          <w:rFonts w:cs="David" w:hint="cs"/>
          <w:rtl/>
        </w:rPr>
      </w:pPr>
      <w:r w:rsidRPr="007415D3">
        <w:rPr>
          <w:rFonts w:cs="David" w:hint="cs"/>
          <w:rtl/>
        </w:rPr>
        <w:t>ה צ ב ע ה</w:t>
      </w:r>
    </w:p>
    <w:p w14:paraId="008ADE70" w14:textId="77777777" w:rsidR="007415D3" w:rsidRPr="007415D3" w:rsidRDefault="007415D3" w:rsidP="007415D3">
      <w:pPr>
        <w:bidi/>
        <w:jc w:val="both"/>
        <w:rPr>
          <w:rFonts w:cs="David" w:hint="cs"/>
          <w:rtl/>
        </w:rPr>
      </w:pPr>
      <w:r w:rsidRPr="007415D3">
        <w:rPr>
          <w:rFonts w:cs="David" w:hint="cs"/>
          <w:rtl/>
        </w:rPr>
        <w:tab/>
      </w:r>
    </w:p>
    <w:p w14:paraId="6A842A1A" w14:textId="77777777" w:rsidR="007415D3" w:rsidRPr="007415D3" w:rsidRDefault="007415D3" w:rsidP="007415D3">
      <w:pPr>
        <w:bidi/>
        <w:ind w:firstLine="567"/>
        <w:jc w:val="both"/>
        <w:rPr>
          <w:rFonts w:cs="David" w:hint="cs"/>
          <w:rtl/>
        </w:rPr>
      </w:pPr>
      <w:r w:rsidRPr="007415D3">
        <w:rPr>
          <w:rFonts w:cs="David" w:hint="cs"/>
          <w:rtl/>
        </w:rPr>
        <w:t xml:space="preserve">אביגדור יצחקי </w:t>
      </w:r>
      <w:r w:rsidRPr="007415D3">
        <w:rPr>
          <w:rFonts w:cs="David"/>
          <w:rtl/>
        </w:rPr>
        <w:t>–</w:t>
      </w:r>
      <w:r w:rsidRPr="007415D3">
        <w:rPr>
          <w:rFonts w:cs="David" w:hint="cs"/>
          <w:rtl/>
        </w:rPr>
        <w:t xml:space="preserve"> בעד</w:t>
      </w:r>
    </w:p>
    <w:p w14:paraId="6B502938" w14:textId="77777777" w:rsidR="007415D3" w:rsidRPr="007415D3" w:rsidRDefault="007415D3" w:rsidP="007415D3">
      <w:pPr>
        <w:bidi/>
        <w:jc w:val="both"/>
        <w:rPr>
          <w:rFonts w:cs="David" w:hint="cs"/>
          <w:rtl/>
        </w:rPr>
      </w:pPr>
      <w:r w:rsidRPr="007415D3">
        <w:rPr>
          <w:rFonts w:cs="David" w:hint="cs"/>
          <w:rtl/>
        </w:rPr>
        <w:tab/>
        <w:t xml:space="preserve">עתניאל שנלר </w:t>
      </w:r>
      <w:r w:rsidRPr="007415D3">
        <w:rPr>
          <w:rFonts w:cs="David"/>
          <w:rtl/>
        </w:rPr>
        <w:t>–</w:t>
      </w:r>
      <w:r w:rsidRPr="007415D3">
        <w:rPr>
          <w:rFonts w:cs="David" w:hint="cs"/>
          <w:rtl/>
        </w:rPr>
        <w:t xml:space="preserve"> בעד</w:t>
      </w:r>
    </w:p>
    <w:p w14:paraId="7D4A45B9" w14:textId="77777777" w:rsidR="007415D3" w:rsidRPr="007415D3" w:rsidRDefault="007415D3" w:rsidP="007415D3">
      <w:pPr>
        <w:bidi/>
        <w:jc w:val="both"/>
        <w:rPr>
          <w:rFonts w:cs="David" w:hint="cs"/>
          <w:rtl/>
        </w:rPr>
      </w:pPr>
      <w:r w:rsidRPr="007415D3">
        <w:rPr>
          <w:rFonts w:cs="David" w:hint="cs"/>
          <w:rtl/>
        </w:rPr>
        <w:tab/>
        <w:t xml:space="preserve">מיכאל נודלמן </w:t>
      </w:r>
      <w:r w:rsidRPr="007415D3">
        <w:rPr>
          <w:rFonts w:cs="David"/>
          <w:rtl/>
        </w:rPr>
        <w:t>–</w:t>
      </w:r>
      <w:r w:rsidRPr="007415D3">
        <w:rPr>
          <w:rFonts w:cs="David" w:hint="cs"/>
          <w:rtl/>
        </w:rPr>
        <w:t xml:space="preserve"> בעד</w:t>
      </w:r>
    </w:p>
    <w:p w14:paraId="2561B821" w14:textId="77777777" w:rsidR="007415D3" w:rsidRPr="007415D3" w:rsidRDefault="007415D3" w:rsidP="007415D3">
      <w:pPr>
        <w:bidi/>
        <w:jc w:val="both"/>
        <w:rPr>
          <w:rFonts w:cs="David" w:hint="cs"/>
          <w:rtl/>
        </w:rPr>
      </w:pPr>
      <w:r w:rsidRPr="007415D3">
        <w:rPr>
          <w:rFonts w:cs="David" w:hint="cs"/>
          <w:rtl/>
        </w:rPr>
        <w:tab/>
        <w:t xml:space="preserve">שי חרמש </w:t>
      </w:r>
      <w:r w:rsidRPr="007415D3">
        <w:rPr>
          <w:rFonts w:cs="David"/>
          <w:rtl/>
        </w:rPr>
        <w:t>–</w:t>
      </w:r>
      <w:r w:rsidRPr="007415D3">
        <w:rPr>
          <w:rFonts w:cs="David" w:hint="cs"/>
          <w:rtl/>
        </w:rPr>
        <w:t xml:space="preserve"> מקוזז</w:t>
      </w:r>
    </w:p>
    <w:p w14:paraId="30E18F73" w14:textId="77777777" w:rsidR="007415D3" w:rsidRPr="007415D3" w:rsidRDefault="007415D3" w:rsidP="007415D3">
      <w:pPr>
        <w:bidi/>
        <w:jc w:val="both"/>
        <w:rPr>
          <w:rFonts w:cs="David" w:hint="cs"/>
          <w:rtl/>
        </w:rPr>
      </w:pPr>
      <w:r w:rsidRPr="007415D3">
        <w:rPr>
          <w:rFonts w:cs="David" w:hint="cs"/>
          <w:rtl/>
        </w:rPr>
        <w:tab/>
        <w:t xml:space="preserve">שלי יחימוביץ </w:t>
      </w:r>
      <w:r w:rsidRPr="007415D3">
        <w:rPr>
          <w:rFonts w:cs="David"/>
          <w:rtl/>
        </w:rPr>
        <w:t>–</w:t>
      </w:r>
      <w:r w:rsidRPr="007415D3">
        <w:rPr>
          <w:rFonts w:cs="David" w:hint="cs"/>
          <w:rtl/>
        </w:rPr>
        <w:t xml:space="preserve"> נגד</w:t>
      </w:r>
    </w:p>
    <w:p w14:paraId="5848F0DD" w14:textId="77777777" w:rsidR="007415D3" w:rsidRPr="007415D3" w:rsidRDefault="007415D3" w:rsidP="007415D3">
      <w:pPr>
        <w:bidi/>
        <w:jc w:val="both"/>
        <w:rPr>
          <w:rFonts w:cs="David" w:hint="cs"/>
          <w:rtl/>
        </w:rPr>
      </w:pPr>
      <w:r w:rsidRPr="007415D3">
        <w:rPr>
          <w:rFonts w:cs="David" w:hint="cs"/>
          <w:rtl/>
        </w:rPr>
        <w:tab/>
        <w:t xml:space="preserve">קולט אביטל </w:t>
      </w:r>
      <w:r w:rsidRPr="007415D3">
        <w:rPr>
          <w:rFonts w:cs="David"/>
          <w:rtl/>
        </w:rPr>
        <w:t>–</w:t>
      </w:r>
      <w:r w:rsidRPr="007415D3">
        <w:rPr>
          <w:rFonts w:cs="David" w:hint="cs"/>
          <w:rtl/>
        </w:rPr>
        <w:t xml:space="preserve"> נגד</w:t>
      </w:r>
    </w:p>
    <w:p w14:paraId="014D3012"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0939D798" w14:textId="77777777" w:rsidR="007415D3" w:rsidRPr="007415D3" w:rsidRDefault="007415D3" w:rsidP="007415D3">
      <w:pPr>
        <w:bidi/>
        <w:jc w:val="both"/>
        <w:rPr>
          <w:rFonts w:cs="David" w:hint="cs"/>
          <w:rtl/>
        </w:rPr>
      </w:pPr>
      <w:r w:rsidRPr="007415D3">
        <w:rPr>
          <w:rFonts w:cs="David" w:hint="cs"/>
          <w:rtl/>
        </w:rPr>
        <w:tab/>
        <w:t xml:space="preserve">נדיה חילו </w:t>
      </w:r>
      <w:r w:rsidRPr="007415D3">
        <w:rPr>
          <w:rFonts w:cs="David"/>
          <w:rtl/>
        </w:rPr>
        <w:t>–</w:t>
      </w:r>
      <w:r w:rsidRPr="007415D3">
        <w:rPr>
          <w:rFonts w:cs="David" w:hint="cs"/>
          <w:rtl/>
        </w:rPr>
        <w:t xml:space="preserve"> מקוזזת</w:t>
      </w:r>
    </w:p>
    <w:p w14:paraId="0B10866A" w14:textId="77777777" w:rsidR="007415D3" w:rsidRPr="007415D3" w:rsidRDefault="007415D3" w:rsidP="007415D3">
      <w:pPr>
        <w:bidi/>
        <w:jc w:val="both"/>
        <w:rPr>
          <w:rFonts w:cs="David" w:hint="cs"/>
          <w:rtl/>
        </w:rPr>
      </w:pPr>
      <w:r w:rsidRPr="007415D3">
        <w:rPr>
          <w:rFonts w:cs="David" w:hint="cs"/>
          <w:rtl/>
        </w:rPr>
        <w:tab/>
        <w:t xml:space="preserve">חיים אמסלם, במקום דוד אזולאי </w:t>
      </w:r>
      <w:r w:rsidRPr="007415D3">
        <w:rPr>
          <w:rFonts w:cs="David"/>
          <w:rtl/>
        </w:rPr>
        <w:t>–</w:t>
      </w:r>
      <w:r w:rsidRPr="007415D3">
        <w:rPr>
          <w:rFonts w:cs="David" w:hint="cs"/>
          <w:rtl/>
        </w:rPr>
        <w:t xml:space="preserve"> בעד</w:t>
      </w:r>
    </w:p>
    <w:p w14:paraId="14014539"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0FC95A17"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3A91CCEE"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066F9ADF" w14:textId="77777777" w:rsidR="007415D3" w:rsidRPr="007415D3" w:rsidRDefault="007415D3" w:rsidP="007415D3">
      <w:pPr>
        <w:bidi/>
        <w:jc w:val="both"/>
        <w:rPr>
          <w:rFonts w:cs="David" w:hint="cs"/>
          <w:rtl/>
        </w:rPr>
      </w:pPr>
      <w:r w:rsidRPr="007415D3">
        <w:rPr>
          <w:rFonts w:cs="David" w:hint="cs"/>
          <w:rtl/>
        </w:rPr>
        <w:tab/>
        <w:t xml:space="preserve">יצחק גלנטי </w:t>
      </w:r>
      <w:r w:rsidRPr="007415D3">
        <w:rPr>
          <w:rFonts w:cs="David"/>
          <w:rtl/>
        </w:rPr>
        <w:t>–</w:t>
      </w:r>
      <w:r w:rsidRPr="007415D3">
        <w:rPr>
          <w:rFonts w:cs="David" w:hint="cs"/>
          <w:rtl/>
        </w:rPr>
        <w:t xml:space="preserve"> מקוזז</w:t>
      </w:r>
    </w:p>
    <w:p w14:paraId="02951510" w14:textId="77777777" w:rsidR="007415D3" w:rsidRPr="007415D3" w:rsidRDefault="007415D3" w:rsidP="007415D3">
      <w:pPr>
        <w:bidi/>
        <w:jc w:val="both"/>
        <w:rPr>
          <w:rFonts w:cs="David" w:hint="cs"/>
          <w:rtl/>
        </w:rPr>
      </w:pPr>
      <w:r w:rsidRPr="007415D3">
        <w:rPr>
          <w:rFonts w:cs="David" w:hint="cs"/>
          <w:rtl/>
        </w:rPr>
        <w:tab/>
        <w:t xml:space="preserve">מאיר פרוש </w:t>
      </w:r>
      <w:r w:rsidRPr="007415D3">
        <w:rPr>
          <w:rFonts w:cs="David"/>
          <w:rtl/>
        </w:rPr>
        <w:t>–</w:t>
      </w:r>
      <w:r w:rsidRPr="007415D3">
        <w:rPr>
          <w:rFonts w:cs="David" w:hint="cs"/>
          <w:rtl/>
        </w:rPr>
        <w:t xml:space="preserve"> נגד</w:t>
      </w:r>
    </w:p>
    <w:p w14:paraId="2C55B532"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6F150359"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142E696B" w14:textId="77777777" w:rsidR="007415D3" w:rsidRPr="007415D3" w:rsidRDefault="007415D3" w:rsidP="007415D3">
      <w:pPr>
        <w:bidi/>
        <w:jc w:val="both"/>
        <w:rPr>
          <w:rFonts w:cs="David" w:hint="cs"/>
          <w:rtl/>
        </w:rPr>
      </w:pPr>
      <w:r w:rsidRPr="007415D3">
        <w:rPr>
          <w:rFonts w:cs="David" w:hint="cs"/>
          <w:rtl/>
        </w:rPr>
        <w:tab/>
        <w:t xml:space="preserve">גלעד ארדן, במקומו יובל שטייניץ </w:t>
      </w:r>
      <w:r w:rsidRPr="007415D3">
        <w:rPr>
          <w:rFonts w:cs="David"/>
          <w:rtl/>
        </w:rPr>
        <w:t>–</w:t>
      </w:r>
      <w:r w:rsidRPr="007415D3">
        <w:rPr>
          <w:rFonts w:cs="David" w:hint="cs"/>
          <w:rtl/>
        </w:rPr>
        <w:t xml:space="preserve"> מקוזז</w:t>
      </w:r>
    </w:p>
    <w:p w14:paraId="538ED98E"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2A3CF275"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7F2E2C1F" w14:textId="77777777" w:rsidR="007415D3" w:rsidRPr="007415D3" w:rsidRDefault="007415D3" w:rsidP="007415D3">
      <w:pPr>
        <w:bidi/>
        <w:jc w:val="both"/>
        <w:rPr>
          <w:rFonts w:cs="David" w:hint="cs"/>
          <w:rtl/>
        </w:rPr>
      </w:pPr>
      <w:r w:rsidRPr="007415D3">
        <w:rPr>
          <w:rFonts w:cs="David" w:hint="cs"/>
          <w:rtl/>
        </w:rPr>
        <w:tab/>
        <w:t xml:space="preserve">זבולון אורלב </w:t>
      </w:r>
      <w:r w:rsidRPr="007415D3">
        <w:rPr>
          <w:rFonts w:cs="David"/>
          <w:rtl/>
        </w:rPr>
        <w:t>–</w:t>
      </w:r>
      <w:r w:rsidRPr="007415D3">
        <w:rPr>
          <w:rFonts w:cs="David" w:hint="cs"/>
          <w:rtl/>
        </w:rPr>
        <w:t xml:space="preserve"> נגד</w:t>
      </w:r>
    </w:p>
    <w:p w14:paraId="295F9541" w14:textId="77777777" w:rsidR="007415D3" w:rsidRPr="007415D3" w:rsidRDefault="007415D3" w:rsidP="007415D3">
      <w:pPr>
        <w:bidi/>
        <w:jc w:val="both"/>
        <w:rPr>
          <w:rFonts w:cs="David" w:hint="cs"/>
          <w:rtl/>
        </w:rPr>
      </w:pPr>
      <w:r w:rsidRPr="007415D3">
        <w:rPr>
          <w:rFonts w:cs="David" w:hint="cs"/>
          <w:rtl/>
        </w:rPr>
        <w:tab/>
        <w:t xml:space="preserve">אורי אריאל </w:t>
      </w:r>
      <w:r w:rsidRPr="007415D3">
        <w:rPr>
          <w:rFonts w:cs="David"/>
          <w:rtl/>
        </w:rPr>
        <w:t>–</w:t>
      </w:r>
      <w:r w:rsidRPr="007415D3">
        <w:rPr>
          <w:rFonts w:cs="David" w:hint="cs"/>
          <w:rtl/>
        </w:rPr>
        <w:t xml:space="preserve"> נגד</w:t>
      </w:r>
    </w:p>
    <w:p w14:paraId="52ED98FB"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נגד</w:t>
      </w:r>
    </w:p>
    <w:p w14:paraId="0012C222" w14:textId="77777777" w:rsidR="007415D3" w:rsidRPr="007415D3" w:rsidRDefault="007415D3" w:rsidP="007415D3">
      <w:pPr>
        <w:bidi/>
        <w:jc w:val="both"/>
        <w:rPr>
          <w:rFonts w:cs="David" w:hint="cs"/>
          <w:rtl/>
        </w:rPr>
      </w:pPr>
      <w:r w:rsidRPr="007415D3">
        <w:rPr>
          <w:rFonts w:cs="David" w:hint="cs"/>
          <w:rtl/>
        </w:rPr>
        <w:tab/>
        <w:t xml:space="preserve">אחמד טיבי </w:t>
      </w:r>
      <w:r w:rsidRPr="007415D3">
        <w:rPr>
          <w:rFonts w:cs="David"/>
          <w:rtl/>
        </w:rPr>
        <w:t>–</w:t>
      </w:r>
      <w:r w:rsidRPr="007415D3">
        <w:rPr>
          <w:rFonts w:cs="David" w:hint="cs"/>
          <w:rtl/>
        </w:rPr>
        <w:t xml:space="preserve"> מקוזז</w:t>
      </w:r>
    </w:p>
    <w:p w14:paraId="6AAE49DF" w14:textId="77777777" w:rsidR="007415D3" w:rsidRPr="007415D3" w:rsidRDefault="007415D3" w:rsidP="007415D3">
      <w:pPr>
        <w:bidi/>
        <w:jc w:val="both"/>
        <w:rPr>
          <w:rFonts w:cs="David" w:hint="cs"/>
          <w:rtl/>
        </w:rPr>
      </w:pPr>
      <w:r w:rsidRPr="007415D3">
        <w:rPr>
          <w:rFonts w:cs="David" w:hint="cs"/>
          <w:rtl/>
        </w:rPr>
        <w:tab/>
        <w:t xml:space="preserve">מוחמד ברכה </w:t>
      </w:r>
      <w:r w:rsidRPr="007415D3">
        <w:rPr>
          <w:rFonts w:cs="David"/>
          <w:rtl/>
        </w:rPr>
        <w:t>–</w:t>
      </w:r>
      <w:r w:rsidRPr="007415D3">
        <w:rPr>
          <w:rFonts w:cs="David" w:hint="cs"/>
          <w:rtl/>
        </w:rPr>
        <w:t xml:space="preserve"> מקוזז</w:t>
      </w:r>
    </w:p>
    <w:p w14:paraId="3B54E0B5"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נגד</w:t>
      </w:r>
    </w:p>
    <w:p w14:paraId="423D480F" w14:textId="77777777" w:rsidR="007415D3" w:rsidRPr="007415D3" w:rsidRDefault="007415D3" w:rsidP="007415D3">
      <w:pPr>
        <w:bidi/>
        <w:jc w:val="both"/>
        <w:rPr>
          <w:rFonts w:cs="David" w:hint="cs"/>
          <w:rtl/>
        </w:rPr>
      </w:pPr>
    </w:p>
    <w:p w14:paraId="44024C27"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273052CE" w14:textId="77777777" w:rsidR="007415D3" w:rsidRPr="007415D3" w:rsidRDefault="007415D3" w:rsidP="007415D3">
      <w:pPr>
        <w:bidi/>
        <w:jc w:val="both"/>
        <w:rPr>
          <w:rFonts w:cs="David" w:hint="cs"/>
          <w:i/>
          <w:iCs/>
          <w:rtl/>
        </w:rPr>
      </w:pPr>
    </w:p>
    <w:p w14:paraId="03E56C20" w14:textId="77777777" w:rsidR="007415D3" w:rsidRPr="007415D3" w:rsidRDefault="007415D3" w:rsidP="007415D3">
      <w:pPr>
        <w:bidi/>
        <w:jc w:val="both"/>
        <w:rPr>
          <w:rFonts w:cs="David" w:hint="cs"/>
          <w:rtl/>
        </w:rPr>
      </w:pPr>
      <w:r w:rsidRPr="007415D3">
        <w:rPr>
          <w:rFonts w:cs="David" w:hint="cs"/>
          <w:i/>
          <w:iCs/>
          <w:rtl/>
        </w:rPr>
        <w:tab/>
      </w:r>
      <w:r w:rsidRPr="007415D3">
        <w:rPr>
          <w:rFonts w:cs="David" w:hint="cs"/>
          <w:rtl/>
        </w:rPr>
        <w:t xml:space="preserve">אני משנה את הצבעתי, אני בעד. </w:t>
      </w:r>
    </w:p>
    <w:p w14:paraId="1371BF73" w14:textId="77777777" w:rsidR="007415D3" w:rsidRPr="007415D3" w:rsidRDefault="007415D3" w:rsidP="007415D3">
      <w:pPr>
        <w:bidi/>
        <w:jc w:val="both"/>
        <w:rPr>
          <w:rFonts w:cs="David" w:hint="cs"/>
          <w:rtl/>
        </w:rPr>
      </w:pPr>
    </w:p>
    <w:p w14:paraId="0DCA5E9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79CA3F3" w14:textId="77777777" w:rsidR="007415D3" w:rsidRPr="007415D3" w:rsidRDefault="007415D3" w:rsidP="007415D3">
      <w:pPr>
        <w:bidi/>
        <w:jc w:val="both"/>
        <w:rPr>
          <w:rFonts w:cs="David" w:hint="cs"/>
          <w:rtl/>
        </w:rPr>
      </w:pPr>
    </w:p>
    <w:p w14:paraId="3F4A5EDE" w14:textId="77777777" w:rsidR="007415D3" w:rsidRPr="007415D3" w:rsidRDefault="007415D3" w:rsidP="007415D3">
      <w:pPr>
        <w:bidi/>
        <w:jc w:val="both"/>
        <w:rPr>
          <w:rFonts w:cs="David" w:hint="cs"/>
          <w:rtl/>
        </w:rPr>
      </w:pPr>
      <w:r w:rsidRPr="007415D3">
        <w:rPr>
          <w:rFonts w:cs="David" w:hint="cs"/>
          <w:rtl/>
        </w:rPr>
        <w:tab/>
        <w:t>חברת הכנסת אביטל שינתה את הצבעתה.</w:t>
      </w:r>
    </w:p>
    <w:p w14:paraId="23265054" w14:textId="77777777" w:rsidR="007415D3" w:rsidRPr="007415D3" w:rsidRDefault="007415D3" w:rsidP="007415D3">
      <w:pPr>
        <w:bidi/>
        <w:jc w:val="both"/>
        <w:rPr>
          <w:rFonts w:cs="David" w:hint="cs"/>
          <w:rtl/>
        </w:rPr>
      </w:pPr>
    </w:p>
    <w:p w14:paraId="0FE46CA7"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4928F6BE" w14:textId="77777777" w:rsidR="007415D3" w:rsidRPr="007415D3" w:rsidRDefault="007415D3" w:rsidP="007415D3">
      <w:pPr>
        <w:bidi/>
        <w:jc w:val="both"/>
        <w:rPr>
          <w:rFonts w:cs="David" w:hint="cs"/>
          <w:u w:val="single"/>
          <w:rtl/>
        </w:rPr>
      </w:pPr>
    </w:p>
    <w:p w14:paraId="438EBA14" w14:textId="77777777" w:rsidR="007415D3" w:rsidRPr="007415D3" w:rsidRDefault="007415D3" w:rsidP="007415D3">
      <w:pPr>
        <w:bidi/>
        <w:jc w:val="both"/>
        <w:rPr>
          <w:rFonts w:cs="David" w:hint="cs"/>
          <w:rtl/>
        </w:rPr>
      </w:pPr>
      <w:r w:rsidRPr="007415D3">
        <w:rPr>
          <w:rFonts w:cs="David" w:hint="cs"/>
          <w:rtl/>
        </w:rPr>
        <w:tab/>
        <w:t xml:space="preserve"> מאיזה טעם?</w:t>
      </w:r>
    </w:p>
    <w:p w14:paraId="5585700D" w14:textId="77777777" w:rsidR="007415D3" w:rsidRPr="007415D3" w:rsidRDefault="007415D3" w:rsidP="007415D3">
      <w:pPr>
        <w:bidi/>
        <w:jc w:val="both"/>
        <w:rPr>
          <w:rFonts w:cs="David" w:hint="cs"/>
          <w:rtl/>
        </w:rPr>
      </w:pPr>
    </w:p>
    <w:p w14:paraId="7B2873F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9F4E0DB" w14:textId="77777777" w:rsidR="007415D3" w:rsidRPr="007415D3" w:rsidRDefault="007415D3" w:rsidP="007415D3">
      <w:pPr>
        <w:bidi/>
        <w:jc w:val="both"/>
        <w:rPr>
          <w:rFonts w:cs="David" w:hint="cs"/>
          <w:rtl/>
        </w:rPr>
      </w:pPr>
    </w:p>
    <w:p w14:paraId="22631896" w14:textId="77777777" w:rsidR="007415D3" w:rsidRPr="007415D3" w:rsidRDefault="007415D3" w:rsidP="007415D3">
      <w:pPr>
        <w:bidi/>
        <w:jc w:val="both"/>
        <w:rPr>
          <w:rFonts w:cs="David" w:hint="cs"/>
          <w:rtl/>
        </w:rPr>
      </w:pPr>
      <w:r w:rsidRPr="007415D3">
        <w:rPr>
          <w:rFonts w:cs="David" w:hint="cs"/>
          <w:rtl/>
        </w:rPr>
        <w:tab/>
        <w:t xml:space="preserve">היא לא חייבת לנמק. </w:t>
      </w:r>
    </w:p>
    <w:p w14:paraId="4EB302F7" w14:textId="77777777" w:rsidR="007415D3" w:rsidRPr="007415D3" w:rsidRDefault="007415D3" w:rsidP="007415D3">
      <w:pPr>
        <w:bidi/>
        <w:jc w:val="both"/>
        <w:rPr>
          <w:rFonts w:cs="David" w:hint="cs"/>
          <w:rtl/>
        </w:rPr>
      </w:pPr>
    </w:p>
    <w:p w14:paraId="44859AB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48D4847" w14:textId="77777777" w:rsidR="007415D3" w:rsidRPr="007415D3" w:rsidRDefault="007415D3" w:rsidP="007415D3">
      <w:pPr>
        <w:bidi/>
        <w:jc w:val="both"/>
        <w:rPr>
          <w:rFonts w:cs="David" w:hint="cs"/>
          <w:u w:val="single"/>
          <w:rtl/>
        </w:rPr>
      </w:pPr>
    </w:p>
    <w:p w14:paraId="4B1AB7EA" w14:textId="77777777" w:rsidR="007415D3" w:rsidRPr="007415D3" w:rsidRDefault="007415D3" w:rsidP="007415D3">
      <w:pPr>
        <w:bidi/>
        <w:jc w:val="both"/>
        <w:rPr>
          <w:rFonts w:cs="David" w:hint="cs"/>
          <w:rtl/>
        </w:rPr>
      </w:pPr>
      <w:r w:rsidRPr="007415D3">
        <w:rPr>
          <w:rFonts w:cs="David" w:hint="cs"/>
          <w:rtl/>
        </w:rPr>
        <w:tab/>
        <w:t xml:space="preserve">סתם, סקרן אותי, בתוך פחות מדקה. </w:t>
      </w:r>
    </w:p>
    <w:p w14:paraId="5B0E69F7" w14:textId="77777777" w:rsidR="007415D3" w:rsidRPr="007415D3" w:rsidRDefault="007415D3" w:rsidP="007415D3">
      <w:pPr>
        <w:bidi/>
        <w:jc w:val="both"/>
        <w:rPr>
          <w:rFonts w:cs="David" w:hint="cs"/>
          <w:rtl/>
        </w:rPr>
      </w:pPr>
    </w:p>
    <w:p w14:paraId="53042064" w14:textId="77777777" w:rsidR="007415D3" w:rsidRPr="007415D3" w:rsidRDefault="007415D3" w:rsidP="007415D3">
      <w:pPr>
        <w:bidi/>
        <w:jc w:val="both"/>
        <w:rPr>
          <w:rFonts w:cs="David" w:hint="cs"/>
          <w:u w:val="single"/>
          <w:rtl/>
        </w:rPr>
      </w:pPr>
      <w:r w:rsidRPr="007415D3">
        <w:rPr>
          <w:rFonts w:cs="David" w:hint="cs"/>
          <w:u w:val="single"/>
          <w:rtl/>
        </w:rPr>
        <w:t>קריאה:</w:t>
      </w:r>
    </w:p>
    <w:p w14:paraId="605B793D" w14:textId="77777777" w:rsidR="007415D3" w:rsidRPr="007415D3" w:rsidRDefault="007415D3" w:rsidP="007415D3">
      <w:pPr>
        <w:bidi/>
        <w:jc w:val="both"/>
        <w:rPr>
          <w:rFonts w:cs="David" w:hint="cs"/>
          <w:rtl/>
        </w:rPr>
      </w:pPr>
    </w:p>
    <w:p w14:paraId="3046FBFE" w14:textId="77777777" w:rsidR="007415D3" w:rsidRPr="007415D3" w:rsidRDefault="007415D3" w:rsidP="007415D3">
      <w:pPr>
        <w:bidi/>
        <w:jc w:val="both"/>
        <w:rPr>
          <w:rFonts w:cs="David" w:hint="cs"/>
          <w:rtl/>
        </w:rPr>
      </w:pPr>
      <w:r w:rsidRPr="007415D3">
        <w:rPr>
          <w:rFonts w:cs="David" w:hint="cs"/>
          <w:rtl/>
        </w:rPr>
        <w:tab/>
        <w:t xml:space="preserve">תשעה נגד תשעה. </w:t>
      </w:r>
    </w:p>
    <w:p w14:paraId="2E3E0927" w14:textId="77777777" w:rsidR="007415D3" w:rsidRPr="007415D3" w:rsidRDefault="007415D3" w:rsidP="007415D3">
      <w:pPr>
        <w:bidi/>
        <w:jc w:val="both"/>
        <w:rPr>
          <w:rFonts w:cs="David" w:hint="cs"/>
          <w:rtl/>
        </w:rPr>
      </w:pPr>
    </w:p>
    <w:p w14:paraId="1CF1FAC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A2D92F0" w14:textId="77777777" w:rsidR="007415D3" w:rsidRPr="007415D3" w:rsidRDefault="007415D3" w:rsidP="007415D3">
      <w:pPr>
        <w:bidi/>
        <w:jc w:val="both"/>
        <w:rPr>
          <w:rFonts w:cs="David" w:hint="cs"/>
          <w:rtl/>
        </w:rPr>
      </w:pPr>
    </w:p>
    <w:p w14:paraId="116AA5FB" w14:textId="77777777" w:rsidR="007415D3" w:rsidRPr="007415D3" w:rsidRDefault="007415D3" w:rsidP="007415D3">
      <w:pPr>
        <w:bidi/>
        <w:jc w:val="both"/>
        <w:rPr>
          <w:rFonts w:cs="David" w:hint="cs"/>
          <w:rtl/>
        </w:rPr>
      </w:pPr>
      <w:r w:rsidRPr="007415D3">
        <w:rPr>
          <w:rFonts w:cs="David" w:hint="cs"/>
          <w:rtl/>
        </w:rPr>
        <w:tab/>
        <w:t xml:space="preserve">לא יכול להיות. איך? </w:t>
      </w:r>
    </w:p>
    <w:p w14:paraId="436E48C7" w14:textId="77777777" w:rsidR="007415D3" w:rsidRPr="007415D3" w:rsidRDefault="007415D3" w:rsidP="007415D3">
      <w:pPr>
        <w:bidi/>
        <w:jc w:val="both"/>
        <w:rPr>
          <w:rFonts w:cs="David" w:hint="cs"/>
          <w:rtl/>
        </w:rPr>
      </w:pPr>
    </w:p>
    <w:p w14:paraId="78EAD5C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4182B2D" w14:textId="77777777" w:rsidR="007415D3" w:rsidRPr="007415D3" w:rsidRDefault="007415D3" w:rsidP="007415D3">
      <w:pPr>
        <w:bidi/>
        <w:jc w:val="both"/>
        <w:rPr>
          <w:rFonts w:cs="David" w:hint="cs"/>
          <w:rtl/>
        </w:rPr>
      </w:pPr>
    </w:p>
    <w:p w14:paraId="0E3D4F2B" w14:textId="77777777" w:rsidR="007415D3" w:rsidRPr="007415D3" w:rsidRDefault="007415D3" w:rsidP="007415D3">
      <w:pPr>
        <w:bidi/>
        <w:jc w:val="both"/>
        <w:rPr>
          <w:rFonts w:cs="David" w:hint="cs"/>
          <w:rtl/>
        </w:rPr>
      </w:pPr>
      <w:r w:rsidRPr="007415D3">
        <w:rPr>
          <w:rFonts w:cs="David" w:hint="cs"/>
          <w:rtl/>
        </w:rPr>
        <w:tab/>
        <w:t xml:space="preserve">תעשו רוויזיה, מה אתם רוצים. זאת התוצאה, מה אתם רוצים. אני מציע שתתקדמו, יש עכשיו הרבה הצבעות שמיות. </w:t>
      </w:r>
    </w:p>
    <w:p w14:paraId="6112D4B9" w14:textId="77777777" w:rsidR="007415D3" w:rsidRPr="007415D3" w:rsidRDefault="007415D3" w:rsidP="007415D3">
      <w:pPr>
        <w:bidi/>
        <w:jc w:val="both"/>
        <w:rPr>
          <w:rFonts w:cs="David" w:hint="cs"/>
          <w:rtl/>
        </w:rPr>
      </w:pPr>
    </w:p>
    <w:p w14:paraId="2A77AE93" w14:textId="77777777" w:rsidR="007415D3" w:rsidRPr="007415D3" w:rsidRDefault="007415D3" w:rsidP="007415D3">
      <w:pPr>
        <w:bidi/>
        <w:jc w:val="both"/>
        <w:rPr>
          <w:rFonts w:cs="David" w:hint="cs"/>
          <w:rtl/>
        </w:rPr>
      </w:pPr>
      <w:r w:rsidRPr="007415D3">
        <w:rPr>
          <w:rFonts w:cs="David" w:hint="cs"/>
          <w:u w:val="single"/>
          <w:rtl/>
        </w:rPr>
        <w:t>יורם מרציאנו:</w:t>
      </w:r>
    </w:p>
    <w:p w14:paraId="4C71106C" w14:textId="77777777" w:rsidR="007415D3" w:rsidRPr="007415D3" w:rsidRDefault="007415D3" w:rsidP="007415D3">
      <w:pPr>
        <w:bidi/>
        <w:jc w:val="both"/>
        <w:rPr>
          <w:rFonts w:cs="David" w:hint="cs"/>
          <w:rtl/>
        </w:rPr>
      </w:pPr>
    </w:p>
    <w:p w14:paraId="288FE2F7" w14:textId="77777777" w:rsidR="007415D3" w:rsidRPr="007415D3" w:rsidRDefault="007415D3" w:rsidP="007415D3">
      <w:pPr>
        <w:bidi/>
        <w:jc w:val="both"/>
        <w:rPr>
          <w:rFonts w:cs="David" w:hint="cs"/>
          <w:rtl/>
        </w:rPr>
      </w:pPr>
      <w:r w:rsidRPr="007415D3">
        <w:rPr>
          <w:rFonts w:cs="David" w:hint="cs"/>
          <w:rtl/>
        </w:rPr>
        <w:tab/>
        <w:t xml:space="preserve">לא יכול להיות. </w:t>
      </w:r>
    </w:p>
    <w:p w14:paraId="3302EE81" w14:textId="77777777" w:rsidR="007415D3" w:rsidRPr="007415D3" w:rsidRDefault="007415D3" w:rsidP="007415D3">
      <w:pPr>
        <w:bidi/>
        <w:jc w:val="both"/>
        <w:rPr>
          <w:rFonts w:cs="David" w:hint="cs"/>
          <w:rtl/>
        </w:rPr>
      </w:pPr>
    </w:p>
    <w:p w14:paraId="12849D5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495ABBE" w14:textId="77777777" w:rsidR="007415D3" w:rsidRPr="007415D3" w:rsidRDefault="007415D3" w:rsidP="007415D3">
      <w:pPr>
        <w:bidi/>
        <w:jc w:val="both"/>
        <w:rPr>
          <w:rFonts w:cs="David" w:hint="cs"/>
          <w:u w:val="single"/>
          <w:rtl/>
        </w:rPr>
      </w:pPr>
    </w:p>
    <w:p w14:paraId="7CEA38EA" w14:textId="77777777" w:rsidR="007415D3" w:rsidRPr="007415D3" w:rsidRDefault="007415D3" w:rsidP="007415D3">
      <w:pPr>
        <w:bidi/>
        <w:jc w:val="both"/>
        <w:rPr>
          <w:rFonts w:cs="David" w:hint="cs"/>
          <w:rtl/>
        </w:rPr>
      </w:pPr>
      <w:r w:rsidRPr="007415D3">
        <w:rPr>
          <w:rFonts w:cs="David" w:hint="cs"/>
          <w:rtl/>
        </w:rPr>
        <w:tab/>
        <w:t xml:space="preserve">מה לא יכול להיות? מה, היא לא יודעת לספור? </w:t>
      </w:r>
    </w:p>
    <w:p w14:paraId="40965F3F" w14:textId="77777777" w:rsidR="007415D3" w:rsidRPr="007415D3" w:rsidRDefault="007415D3" w:rsidP="007415D3">
      <w:pPr>
        <w:bidi/>
        <w:jc w:val="both"/>
        <w:rPr>
          <w:rFonts w:cs="David" w:hint="cs"/>
          <w:rtl/>
        </w:rPr>
      </w:pPr>
    </w:p>
    <w:p w14:paraId="63D0BFA3" w14:textId="77777777" w:rsidR="007415D3" w:rsidRPr="007415D3" w:rsidRDefault="007415D3" w:rsidP="007415D3">
      <w:pPr>
        <w:bidi/>
        <w:jc w:val="both"/>
        <w:rPr>
          <w:rFonts w:cs="David" w:hint="cs"/>
          <w:rtl/>
        </w:rPr>
      </w:pPr>
      <w:r w:rsidRPr="007415D3">
        <w:rPr>
          <w:rFonts w:cs="David" w:hint="cs"/>
          <w:u w:val="single"/>
          <w:rtl/>
        </w:rPr>
        <w:t>אורי אריאל:</w:t>
      </w:r>
    </w:p>
    <w:p w14:paraId="5A54C28E" w14:textId="77777777" w:rsidR="007415D3" w:rsidRPr="007415D3" w:rsidRDefault="007415D3" w:rsidP="007415D3">
      <w:pPr>
        <w:bidi/>
        <w:jc w:val="both"/>
        <w:rPr>
          <w:rFonts w:cs="David" w:hint="cs"/>
          <w:rtl/>
        </w:rPr>
      </w:pPr>
    </w:p>
    <w:p w14:paraId="00B8A279" w14:textId="77777777" w:rsidR="007415D3" w:rsidRPr="007415D3" w:rsidRDefault="007415D3" w:rsidP="007415D3">
      <w:pPr>
        <w:bidi/>
        <w:jc w:val="both"/>
        <w:rPr>
          <w:rFonts w:cs="David" w:hint="cs"/>
          <w:rtl/>
        </w:rPr>
      </w:pPr>
      <w:r w:rsidRPr="007415D3">
        <w:rPr>
          <w:rFonts w:cs="David" w:hint="cs"/>
          <w:rtl/>
        </w:rPr>
        <w:tab/>
        <w:t xml:space="preserve">אל תתנפלו על הש"ג. </w:t>
      </w:r>
    </w:p>
    <w:p w14:paraId="463DAA1D" w14:textId="77777777" w:rsidR="007415D3" w:rsidRPr="007415D3" w:rsidRDefault="007415D3" w:rsidP="007415D3">
      <w:pPr>
        <w:bidi/>
        <w:jc w:val="both"/>
        <w:rPr>
          <w:rFonts w:cs="David" w:hint="cs"/>
          <w:rtl/>
        </w:rPr>
      </w:pPr>
    </w:p>
    <w:p w14:paraId="46B3F02E" w14:textId="77777777" w:rsidR="007415D3" w:rsidRPr="007415D3" w:rsidRDefault="007415D3" w:rsidP="007415D3">
      <w:pPr>
        <w:bidi/>
        <w:jc w:val="both"/>
        <w:rPr>
          <w:rFonts w:cs="David" w:hint="cs"/>
          <w:u w:val="single"/>
          <w:rtl/>
        </w:rPr>
      </w:pPr>
      <w:r w:rsidRPr="007415D3">
        <w:rPr>
          <w:rFonts w:cs="David" w:hint="cs"/>
          <w:u w:val="single"/>
          <w:rtl/>
        </w:rPr>
        <w:t>קריאה:</w:t>
      </w:r>
    </w:p>
    <w:p w14:paraId="0011EB42" w14:textId="77777777" w:rsidR="007415D3" w:rsidRPr="007415D3" w:rsidRDefault="007415D3" w:rsidP="007415D3">
      <w:pPr>
        <w:bidi/>
        <w:jc w:val="both"/>
        <w:rPr>
          <w:rFonts w:cs="David" w:hint="cs"/>
          <w:rtl/>
        </w:rPr>
      </w:pPr>
      <w:r w:rsidRPr="007415D3">
        <w:rPr>
          <w:rFonts w:cs="David" w:hint="cs"/>
          <w:rtl/>
        </w:rPr>
        <w:tab/>
      </w:r>
    </w:p>
    <w:p w14:paraId="4A7AEE96" w14:textId="77777777" w:rsidR="007415D3" w:rsidRPr="007415D3" w:rsidRDefault="007415D3" w:rsidP="007415D3">
      <w:pPr>
        <w:bidi/>
        <w:jc w:val="both"/>
        <w:rPr>
          <w:rFonts w:cs="David" w:hint="cs"/>
          <w:rtl/>
        </w:rPr>
      </w:pPr>
      <w:r w:rsidRPr="007415D3">
        <w:rPr>
          <w:rFonts w:cs="David" w:hint="cs"/>
          <w:rtl/>
        </w:rPr>
        <w:tab/>
        <w:t>נורית, את רוצה...</w:t>
      </w:r>
    </w:p>
    <w:p w14:paraId="691FBF64" w14:textId="77777777" w:rsidR="007415D3" w:rsidRPr="007415D3" w:rsidRDefault="007415D3" w:rsidP="007415D3">
      <w:pPr>
        <w:bidi/>
        <w:jc w:val="both"/>
        <w:rPr>
          <w:rFonts w:cs="David" w:hint="cs"/>
          <w:rtl/>
        </w:rPr>
      </w:pPr>
    </w:p>
    <w:p w14:paraId="01FE511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478EF0A" w14:textId="77777777" w:rsidR="007415D3" w:rsidRPr="007415D3" w:rsidRDefault="007415D3" w:rsidP="007415D3">
      <w:pPr>
        <w:bidi/>
        <w:jc w:val="both"/>
        <w:rPr>
          <w:rFonts w:cs="David" w:hint="cs"/>
          <w:u w:val="single"/>
          <w:rtl/>
        </w:rPr>
      </w:pPr>
    </w:p>
    <w:p w14:paraId="7E7721C2" w14:textId="77777777" w:rsidR="007415D3" w:rsidRPr="007415D3" w:rsidRDefault="007415D3" w:rsidP="007415D3">
      <w:pPr>
        <w:bidi/>
        <w:jc w:val="both"/>
        <w:rPr>
          <w:rFonts w:cs="David" w:hint="cs"/>
          <w:rtl/>
        </w:rPr>
      </w:pPr>
      <w:r w:rsidRPr="007415D3">
        <w:rPr>
          <w:rFonts w:cs="David" w:hint="cs"/>
          <w:rtl/>
        </w:rPr>
        <w:tab/>
        <w:t>אל תצעק על היועצת המשפטית.</w:t>
      </w:r>
    </w:p>
    <w:p w14:paraId="3B56F920" w14:textId="77777777" w:rsidR="007415D3" w:rsidRPr="007415D3" w:rsidRDefault="007415D3" w:rsidP="007415D3">
      <w:pPr>
        <w:bidi/>
        <w:jc w:val="both"/>
        <w:rPr>
          <w:rFonts w:cs="David" w:hint="cs"/>
          <w:rtl/>
        </w:rPr>
      </w:pPr>
    </w:p>
    <w:p w14:paraId="12A01EF6"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23D09125" w14:textId="77777777" w:rsidR="007415D3" w:rsidRPr="007415D3" w:rsidRDefault="007415D3" w:rsidP="007415D3">
      <w:pPr>
        <w:bidi/>
        <w:jc w:val="both"/>
        <w:rPr>
          <w:rFonts w:cs="David" w:hint="cs"/>
          <w:u w:val="single"/>
        </w:rPr>
      </w:pPr>
    </w:p>
    <w:p w14:paraId="135D00C0" w14:textId="77777777" w:rsidR="007415D3" w:rsidRPr="007415D3" w:rsidRDefault="007415D3" w:rsidP="007415D3">
      <w:pPr>
        <w:bidi/>
        <w:jc w:val="both"/>
        <w:rPr>
          <w:rFonts w:cs="David" w:hint="cs"/>
          <w:rtl/>
        </w:rPr>
      </w:pPr>
      <w:r w:rsidRPr="007415D3">
        <w:rPr>
          <w:rFonts w:cs="David" w:hint="cs"/>
          <w:rtl/>
        </w:rPr>
        <w:tab/>
        <w:t xml:space="preserve">אל תאיים על יועץ משפטי. </w:t>
      </w:r>
    </w:p>
    <w:p w14:paraId="71F28416" w14:textId="77777777" w:rsidR="007415D3" w:rsidRPr="007415D3" w:rsidRDefault="007415D3" w:rsidP="007415D3">
      <w:pPr>
        <w:bidi/>
        <w:jc w:val="both"/>
        <w:rPr>
          <w:rFonts w:cs="David" w:hint="cs"/>
          <w:rtl/>
        </w:rPr>
      </w:pPr>
    </w:p>
    <w:p w14:paraId="7FC244F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ADD87A2" w14:textId="77777777" w:rsidR="007415D3" w:rsidRPr="007415D3" w:rsidRDefault="007415D3" w:rsidP="007415D3">
      <w:pPr>
        <w:bidi/>
        <w:jc w:val="both"/>
        <w:rPr>
          <w:rFonts w:cs="David" w:hint="cs"/>
          <w:rtl/>
        </w:rPr>
      </w:pPr>
    </w:p>
    <w:p w14:paraId="7FA93713" w14:textId="77777777" w:rsidR="007415D3" w:rsidRPr="007415D3" w:rsidRDefault="007415D3" w:rsidP="007415D3">
      <w:pPr>
        <w:bidi/>
        <w:jc w:val="both"/>
        <w:rPr>
          <w:rFonts w:cs="David" w:hint="cs"/>
          <w:rtl/>
        </w:rPr>
      </w:pPr>
      <w:r w:rsidRPr="007415D3">
        <w:rPr>
          <w:rFonts w:cs="David" w:hint="cs"/>
          <w:rtl/>
        </w:rPr>
        <w:tab/>
        <w:t xml:space="preserve">בזהירות. </w:t>
      </w:r>
    </w:p>
    <w:p w14:paraId="19B2E351" w14:textId="77777777" w:rsidR="007415D3" w:rsidRPr="007415D3" w:rsidRDefault="007415D3" w:rsidP="007415D3">
      <w:pPr>
        <w:bidi/>
        <w:jc w:val="both"/>
        <w:rPr>
          <w:rFonts w:cs="David" w:hint="cs"/>
          <w:rtl/>
        </w:rPr>
      </w:pPr>
    </w:p>
    <w:p w14:paraId="7EC76760" w14:textId="77777777" w:rsidR="007415D3" w:rsidRPr="007415D3" w:rsidRDefault="007415D3" w:rsidP="007415D3">
      <w:pPr>
        <w:bidi/>
        <w:jc w:val="both"/>
        <w:rPr>
          <w:rFonts w:cs="David" w:hint="cs"/>
          <w:rtl/>
        </w:rPr>
      </w:pPr>
      <w:r w:rsidRPr="007415D3">
        <w:rPr>
          <w:rFonts w:cs="David" w:hint="cs"/>
          <w:u w:val="single"/>
          <w:rtl/>
        </w:rPr>
        <w:t>יורם מרציאנו:</w:t>
      </w:r>
    </w:p>
    <w:p w14:paraId="42D5BC9F" w14:textId="77777777" w:rsidR="007415D3" w:rsidRPr="007415D3" w:rsidRDefault="007415D3" w:rsidP="007415D3">
      <w:pPr>
        <w:bidi/>
        <w:jc w:val="both"/>
        <w:rPr>
          <w:rFonts w:cs="David" w:hint="cs"/>
          <w:rtl/>
        </w:rPr>
      </w:pPr>
    </w:p>
    <w:p w14:paraId="1CB1E539" w14:textId="77777777" w:rsidR="007415D3" w:rsidRPr="007415D3" w:rsidRDefault="007415D3" w:rsidP="007415D3">
      <w:pPr>
        <w:bidi/>
        <w:jc w:val="both"/>
        <w:rPr>
          <w:rFonts w:cs="David" w:hint="cs"/>
          <w:rtl/>
        </w:rPr>
      </w:pPr>
      <w:r w:rsidRPr="007415D3">
        <w:rPr>
          <w:rFonts w:cs="David" w:hint="cs"/>
          <w:rtl/>
        </w:rPr>
        <w:tab/>
        <w:t xml:space="preserve">זה לא נראה טוב מה שקורה פה. </w:t>
      </w:r>
    </w:p>
    <w:p w14:paraId="6FB37DCB" w14:textId="77777777" w:rsidR="007415D3" w:rsidRPr="007415D3" w:rsidRDefault="007415D3" w:rsidP="007415D3">
      <w:pPr>
        <w:bidi/>
        <w:jc w:val="both"/>
        <w:rPr>
          <w:rFonts w:cs="David" w:hint="cs"/>
          <w:rtl/>
        </w:rPr>
      </w:pPr>
    </w:p>
    <w:p w14:paraId="53EDB68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1803487" w14:textId="77777777" w:rsidR="007415D3" w:rsidRPr="007415D3" w:rsidRDefault="007415D3" w:rsidP="007415D3">
      <w:pPr>
        <w:bidi/>
        <w:jc w:val="both"/>
        <w:rPr>
          <w:rFonts w:cs="David" w:hint="cs"/>
          <w:u w:val="single"/>
          <w:rtl/>
        </w:rPr>
      </w:pPr>
    </w:p>
    <w:p w14:paraId="0E6C16EE" w14:textId="77777777" w:rsidR="007415D3" w:rsidRPr="007415D3" w:rsidRDefault="007415D3" w:rsidP="007415D3">
      <w:pPr>
        <w:bidi/>
        <w:jc w:val="both"/>
        <w:rPr>
          <w:rFonts w:cs="David" w:hint="cs"/>
          <w:rtl/>
        </w:rPr>
      </w:pPr>
      <w:r w:rsidRPr="007415D3">
        <w:rPr>
          <w:rFonts w:cs="David" w:hint="cs"/>
          <w:rtl/>
        </w:rPr>
        <w:tab/>
        <w:t xml:space="preserve"> אנחנו לפני חנוכה, בחנוכה יש נסים. מאיימים על יועצים משפטיים. </w:t>
      </w:r>
    </w:p>
    <w:p w14:paraId="63B873E9" w14:textId="77777777" w:rsidR="007415D3" w:rsidRPr="007415D3" w:rsidRDefault="007415D3" w:rsidP="007415D3">
      <w:pPr>
        <w:bidi/>
        <w:jc w:val="both"/>
        <w:rPr>
          <w:rFonts w:cs="David" w:hint="cs"/>
          <w:rtl/>
        </w:rPr>
      </w:pPr>
    </w:p>
    <w:p w14:paraId="3643AE7A" w14:textId="77777777" w:rsidR="007415D3" w:rsidRPr="007415D3" w:rsidRDefault="007415D3" w:rsidP="007415D3">
      <w:pPr>
        <w:bidi/>
        <w:jc w:val="both"/>
        <w:rPr>
          <w:rFonts w:cs="David" w:hint="cs"/>
          <w:rtl/>
        </w:rPr>
      </w:pPr>
      <w:r w:rsidRPr="007415D3">
        <w:rPr>
          <w:rFonts w:cs="David" w:hint="cs"/>
          <w:u w:val="single"/>
          <w:rtl/>
        </w:rPr>
        <w:t>יורם מרציאנו:</w:t>
      </w:r>
    </w:p>
    <w:p w14:paraId="5D894952" w14:textId="77777777" w:rsidR="007415D3" w:rsidRPr="007415D3" w:rsidRDefault="007415D3" w:rsidP="007415D3">
      <w:pPr>
        <w:bidi/>
        <w:jc w:val="both"/>
        <w:rPr>
          <w:rFonts w:cs="David" w:hint="cs"/>
          <w:rtl/>
        </w:rPr>
      </w:pPr>
    </w:p>
    <w:p w14:paraId="76CEC82B" w14:textId="77777777" w:rsidR="007415D3" w:rsidRPr="007415D3" w:rsidRDefault="007415D3" w:rsidP="007415D3">
      <w:pPr>
        <w:bidi/>
        <w:jc w:val="both"/>
        <w:rPr>
          <w:rFonts w:cs="David" w:hint="cs"/>
          <w:rtl/>
        </w:rPr>
      </w:pPr>
      <w:r w:rsidRPr="007415D3">
        <w:rPr>
          <w:rFonts w:cs="David" w:hint="cs"/>
          <w:rtl/>
        </w:rPr>
        <w:tab/>
        <w:t>גדעון, באמת.</w:t>
      </w:r>
    </w:p>
    <w:p w14:paraId="75E223B6" w14:textId="77777777" w:rsidR="007415D3" w:rsidRPr="007415D3" w:rsidRDefault="007415D3" w:rsidP="007415D3">
      <w:pPr>
        <w:bidi/>
        <w:jc w:val="both"/>
        <w:rPr>
          <w:rFonts w:cs="David" w:hint="cs"/>
          <w:rtl/>
        </w:rPr>
      </w:pPr>
    </w:p>
    <w:p w14:paraId="7F80F453"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12A140F" w14:textId="77777777" w:rsidR="007415D3" w:rsidRPr="007415D3" w:rsidRDefault="007415D3" w:rsidP="007415D3">
      <w:pPr>
        <w:bidi/>
        <w:jc w:val="both"/>
        <w:rPr>
          <w:rFonts w:cs="David" w:hint="cs"/>
          <w:rtl/>
        </w:rPr>
      </w:pPr>
    </w:p>
    <w:p w14:paraId="16503953" w14:textId="77777777" w:rsidR="007415D3" w:rsidRPr="007415D3" w:rsidRDefault="007415D3" w:rsidP="007415D3">
      <w:pPr>
        <w:bidi/>
        <w:jc w:val="both"/>
        <w:rPr>
          <w:rFonts w:cs="David" w:hint="cs"/>
          <w:rtl/>
        </w:rPr>
      </w:pPr>
      <w:r w:rsidRPr="007415D3">
        <w:rPr>
          <w:rFonts w:cs="David" w:hint="cs"/>
          <w:rtl/>
        </w:rPr>
        <w:tab/>
        <w:t xml:space="preserve">הייתם צריכים לראות איך אנחנו היינו מאיימים... בשקט, לא ככה. </w:t>
      </w:r>
    </w:p>
    <w:p w14:paraId="1EB3EFA2" w14:textId="77777777" w:rsidR="007415D3" w:rsidRPr="007415D3" w:rsidRDefault="007415D3" w:rsidP="007415D3">
      <w:pPr>
        <w:bidi/>
        <w:jc w:val="both"/>
        <w:rPr>
          <w:rFonts w:cs="David" w:hint="cs"/>
          <w:rtl/>
        </w:rPr>
      </w:pPr>
    </w:p>
    <w:p w14:paraId="77FCE27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B887CB8" w14:textId="77777777" w:rsidR="007415D3" w:rsidRPr="007415D3" w:rsidRDefault="007415D3" w:rsidP="007415D3">
      <w:pPr>
        <w:bidi/>
        <w:jc w:val="both"/>
        <w:rPr>
          <w:rFonts w:cs="David" w:hint="cs"/>
          <w:rtl/>
        </w:rPr>
      </w:pPr>
    </w:p>
    <w:p w14:paraId="7E256CFE" w14:textId="77777777" w:rsidR="007415D3" w:rsidRPr="007415D3" w:rsidRDefault="007415D3" w:rsidP="007415D3">
      <w:pPr>
        <w:bidi/>
        <w:jc w:val="both"/>
        <w:rPr>
          <w:rFonts w:cs="David" w:hint="cs"/>
          <w:rtl/>
        </w:rPr>
      </w:pPr>
      <w:r w:rsidRPr="007415D3">
        <w:rPr>
          <w:rFonts w:cs="David" w:hint="cs"/>
          <w:rtl/>
        </w:rPr>
        <w:tab/>
        <w:t xml:space="preserve">חברת הכנסת אביטל היתה נגד. </w:t>
      </w:r>
    </w:p>
    <w:p w14:paraId="7CD3376B" w14:textId="77777777" w:rsidR="007415D3" w:rsidRPr="007415D3" w:rsidRDefault="007415D3" w:rsidP="007415D3">
      <w:pPr>
        <w:bidi/>
        <w:jc w:val="both"/>
        <w:rPr>
          <w:rFonts w:cs="David" w:hint="cs"/>
          <w:rtl/>
        </w:rPr>
      </w:pPr>
    </w:p>
    <w:p w14:paraId="4E01FA7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CF32F34" w14:textId="77777777" w:rsidR="007415D3" w:rsidRPr="007415D3" w:rsidRDefault="007415D3" w:rsidP="007415D3">
      <w:pPr>
        <w:bidi/>
        <w:jc w:val="both"/>
        <w:rPr>
          <w:rFonts w:cs="David" w:hint="cs"/>
          <w:rtl/>
        </w:rPr>
      </w:pPr>
    </w:p>
    <w:p w14:paraId="5866B4A8" w14:textId="77777777" w:rsidR="007415D3" w:rsidRPr="007415D3" w:rsidRDefault="007415D3" w:rsidP="007415D3">
      <w:pPr>
        <w:bidi/>
        <w:jc w:val="both"/>
        <w:rPr>
          <w:rFonts w:cs="David" w:hint="cs"/>
          <w:rtl/>
        </w:rPr>
      </w:pPr>
      <w:r w:rsidRPr="007415D3">
        <w:rPr>
          <w:rFonts w:cs="David" w:hint="cs"/>
          <w:rtl/>
        </w:rPr>
        <w:tab/>
        <w:t>גם אז הספירה לא נכונה.</w:t>
      </w:r>
    </w:p>
    <w:p w14:paraId="772D77E8" w14:textId="77777777" w:rsidR="007415D3" w:rsidRPr="007415D3" w:rsidRDefault="007415D3" w:rsidP="007415D3">
      <w:pPr>
        <w:bidi/>
        <w:jc w:val="both"/>
        <w:rPr>
          <w:rFonts w:cs="David" w:hint="cs"/>
          <w:rtl/>
        </w:rPr>
      </w:pPr>
    </w:p>
    <w:p w14:paraId="265DE82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BA111F0" w14:textId="77777777" w:rsidR="007415D3" w:rsidRPr="007415D3" w:rsidRDefault="007415D3" w:rsidP="007415D3">
      <w:pPr>
        <w:bidi/>
        <w:jc w:val="both"/>
        <w:rPr>
          <w:rFonts w:cs="David" w:hint="cs"/>
          <w:u w:val="single"/>
          <w:rtl/>
        </w:rPr>
      </w:pPr>
    </w:p>
    <w:p w14:paraId="6D3A0D3C" w14:textId="77777777" w:rsidR="007415D3" w:rsidRPr="007415D3" w:rsidRDefault="007415D3" w:rsidP="007415D3">
      <w:pPr>
        <w:bidi/>
        <w:jc w:val="both"/>
        <w:rPr>
          <w:rFonts w:cs="David" w:hint="cs"/>
          <w:rtl/>
        </w:rPr>
      </w:pPr>
      <w:r w:rsidRPr="007415D3">
        <w:rPr>
          <w:rFonts w:cs="David" w:hint="cs"/>
          <w:rtl/>
        </w:rPr>
        <w:tab/>
        <w:t>למה לצעוק?</w:t>
      </w:r>
    </w:p>
    <w:p w14:paraId="671AAA1C" w14:textId="77777777" w:rsidR="007415D3" w:rsidRPr="007415D3" w:rsidRDefault="007415D3" w:rsidP="007415D3">
      <w:pPr>
        <w:bidi/>
        <w:jc w:val="both"/>
        <w:rPr>
          <w:rFonts w:cs="David" w:hint="cs"/>
          <w:rtl/>
        </w:rPr>
      </w:pPr>
    </w:p>
    <w:p w14:paraId="04FCE2F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49CF68C" w14:textId="77777777" w:rsidR="007415D3" w:rsidRPr="007415D3" w:rsidRDefault="007415D3" w:rsidP="007415D3">
      <w:pPr>
        <w:bidi/>
        <w:jc w:val="both"/>
        <w:rPr>
          <w:rFonts w:cs="David" w:hint="cs"/>
          <w:rtl/>
        </w:rPr>
      </w:pPr>
    </w:p>
    <w:p w14:paraId="44AB559D" w14:textId="77777777" w:rsidR="007415D3" w:rsidRPr="007415D3" w:rsidRDefault="007415D3" w:rsidP="007415D3">
      <w:pPr>
        <w:bidi/>
        <w:jc w:val="both"/>
        <w:rPr>
          <w:rFonts w:cs="David" w:hint="cs"/>
          <w:rtl/>
        </w:rPr>
      </w:pPr>
      <w:r w:rsidRPr="007415D3">
        <w:rPr>
          <w:rFonts w:cs="David" w:hint="cs"/>
          <w:rtl/>
        </w:rPr>
        <w:tab/>
        <w:t xml:space="preserve">זמן הפורענות נגמר. גם אין זמן פציעות. חברים, מדובר בחוק ההסדרים, כל אחד מוצא לנכון להתפרע ולצעוק. אני לא חושבת שזו צריכה להיות האווירה. קורה שטועים, לכן צריך לבדוק. אני מבקשת מנועה ומארבל </w:t>
      </w:r>
      <w:r w:rsidRPr="007415D3">
        <w:rPr>
          <w:rFonts w:cs="David"/>
          <w:rtl/>
        </w:rPr>
        <w:t>–</w:t>
      </w:r>
      <w:r w:rsidRPr="007415D3">
        <w:rPr>
          <w:rFonts w:cs="David" w:hint="cs"/>
          <w:rtl/>
        </w:rPr>
        <w:t xml:space="preserve"> מעכשיו, אם יש הצבעה שמית, כל אחת מכן מסמנת בדף נפרד. </w:t>
      </w:r>
    </w:p>
    <w:p w14:paraId="7C005281" w14:textId="77777777" w:rsidR="007415D3" w:rsidRPr="007415D3" w:rsidRDefault="007415D3" w:rsidP="007415D3">
      <w:pPr>
        <w:bidi/>
        <w:jc w:val="both"/>
        <w:rPr>
          <w:rFonts w:cs="David" w:hint="cs"/>
          <w:rtl/>
        </w:rPr>
      </w:pPr>
    </w:p>
    <w:p w14:paraId="336A2356" w14:textId="77777777" w:rsidR="007415D3" w:rsidRPr="007415D3" w:rsidRDefault="007415D3" w:rsidP="007415D3">
      <w:pPr>
        <w:bidi/>
        <w:ind w:firstLine="567"/>
        <w:jc w:val="both"/>
        <w:rPr>
          <w:rFonts w:cs="David" w:hint="cs"/>
          <w:rtl/>
        </w:rPr>
      </w:pPr>
      <w:r w:rsidRPr="007415D3">
        <w:rPr>
          <w:rFonts w:cs="David" w:hint="cs"/>
          <w:rtl/>
        </w:rPr>
        <w:t xml:space="preserve">תוצאות ההצבעה: 11 בעד, תשעה נגד. </w:t>
      </w:r>
    </w:p>
    <w:p w14:paraId="09DA797B" w14:textId="77777777" w:rsidR="007415D3" w:rsidRPr="007415D3" w:rsidRDefault="007415D3" w:rsidP="007415D3">
      <w:pPr>
        <w:bidi/>
        <w:jc w:val="both"/>
        <w:rPr>
          <w:rFonts w:cs="David" w:hint="cs"/>
          <w:rtl/>
        </w:rPr>
      </w:pPr>
    </w:p>
    <w:p w14:paraId="1D7311F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285FA7D" w14:textId="77777777" w:rsidR="007415D3" w:rsidRPr="007415D3" w:rsidRDefault="007415D3" w:rsidP="007415D3">
      <w:pPr>
        <w:bidi/>
        <w:jc w:val="both"/>
        <w:rPr>
          <w:rFonts w:cs="David" w:hint="cs"/>
          <w:rtl/>
        </w:rPr>
      </w:pPr>
    </w:p>
    <w:p w14:paraId="48E7769C" w14:textId="77777777" w:rsidR="007415D3" w:rsidRPr="007415D3" w:rsidRDefault="007415D3" w:rsidP="007415D3">
      <w:pPr>
        <w:bidi/>
        <w:jc w:val="both"/>
        <w:rPr>
          <w:rFonts w:cs="David" w:hint="cs"/>
          <w:rtl/>
        </w:rPr>
      </w:pPr>
      <w:r w:rsidRPr="007415D3">
        <w:rPr>
          <w:rFonts w:cs="David" w:hint="cs"/>
          <w:rtl/>
        </w:rPr>
        <w:tab/>
        <w:t>שמונה נגד.</w:t>
      </w:r>
    </w:p>
    <w:p w14:paraId="72BE1968" w14:textId="77777777" w:rsidR="007415D3" w:rsidRPr="007415D3" w:rsidRDefault="007415D3" w:rsidP="007415D3">
      <w:pPr>
        <w:bidi/>
        <w:jc w:val="both"/>
        <w:rPr>
          <w:rFonts w:cs="David" w:hint="cs"/>
          <w:rtl/>
        </w:rPr>
      </w:pPr>
    </w:p>
    <w:p w14:paraId="01E1A9B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387991" w14:textId="77777777" w:rsidR="007415D3" w:rsidRPr="007415D3" w:rsidRDefault="007415D3" w:rsidP="007415D3">
      <w:pPr>
        <w:bidi/>
        <w:jc w:val="both"/>
        <w:rPr>
          <w:rFonts w:cs="David" w:hint="cs"/>
          <w:rtl/>
        </w:rPr>
      </w:pPr>
    </w:p>
    <w:p w14:paraId="169C9057" w14:textId="77777777" w:rsidR="007415D3" w:rsidRPr="007415D3" w:rsidRDefault="007415D3" w:rsidP="007415D3">
      <w:pPr>
        <w:bidi/>
        <w:jc w:val="both"/>
        <w:rPr>
          <w:rFonts w:cs="David" w:hint="cs"/>
          <w:rtl/>
        </w:rPr>
      </w:pPr>
      <w:r w:rsidRPr="007415D3">
        <w:rPr>
          <w:rFonts w:cs="David" w:hint="cs"/>
          <w:rtl/>
        </w:rPr>
        <w:tab/>
        <w:t>שמונה נגד, סליחה. לפיכך אני קובעת,</w:t>
      </w:r>
    </w:p>
    <w:p w14:paraId="0F5A09DD" w14:textId="77777777" w:rsidR="007415D3" w:rsidRPr="007415D3" w:rsidRDefault="007415D3" w:rsidP="007415D3">
      <w:pPr>
        <w:bidi/>
        <w:jc w:val="both"/>
        <w:rPr>
          <w:rFonts w:cs="David" w:hint="cs"/>
          <w:rtl/>
        </w:rPr>
      </w:pPr>
    </w:p>
    <w:p w14:paraId="0C3915D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5088A11" w14:textId="77777777" w:rsidR="007415D3" w:rsidRPr="007415D3" w:rsidRDefault="007415D3" w:rsidP="007415D3">
      <w:pPr>
        <w:bidi/>
        <w:jc w:val="both"/>
        <w:rPr>
          <w:rFonts w:cs="David" w:hint="cs"/>
          <w:u w:val="single"/>
          <w:rtl/>
        </w:rPr>
      </w:pPr>
    </w:p>
    <w:p w14:paraId="33A56C4B" w14:textId="77777777" w:rsidR="007415D3" w:rsidRPr="007415D3" w:rsidRDefault="007415D3" w:rsidP="007415D3">
      <w:pPr>
        <w:bidi/>
        <w:jc w:val="both"/>
        <w:rPr>
          <w:rFonts w:cs="David" w:hint="cs"/>
          <w:rtl/>
        </w:rPr>
      </w:pPr>
      <w:r w:rsidRPr="007415D3">
        <w:rPr>
          <w:rFonts w:cs="David" w:hint="cs"/>
          <w:rtl/>
        </w:rPr>
        <w:tab/>
        <w:t xml:space="preserve">אני מבקש רוויזיה. </w:t>
      </w:r>
    </w:p>
    <w:p w14:paraId="6C3842F9" w14:textId="77777777" w:rsidR="007415D3" w:rsidRPr="007415D3" w:rsidRDefault="007415D3" w:rsidP="007415D3">
      <w:pPr>
        <w:bidi/>
        <w:jc w:val="both"/>
        <w:rPr>
          <w:rFonts w:cs="David" w:hint="cs"/>
          <w:rtl/>
        </w:rPr>
      </w:pPr>
    </w:p>
    <w:p w14:paraId="456E407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1AC18BB" w14:textId="77777777" w:rsidR="007415D3" w:rsidRPr="007415D3" w:rsidRDefault="007415D3" w:rsidP="007415D3">
      <w:pPr>
        <w:bidi/>
        <w:jc w:val="both"/>
        <w:rPr>
          <w:rFonts w:cs="David" w:hint="cs"/>
          <w:rtl/>
        </w:rPr>
      </w:pPr>
    </w:p>
    <w:p w14:paraId="323D8F4F" w14:textId="77777777" w:rsidR="007415D3" w:rsidRPr="007415D3" w:rsidRDefault="007415D3" w:rsidP="007415D3">
      <w:pPr>
        <w:bidi/>
        <w:jc w:val="both"/>
        <w:rPr>
          <w:rFonts w:cs="David" w:hint="cs"/>
          <w:rtl/>
        </w:rPr>
      </w:pPr>
      <w:r w:rsidRPr="007415D3">
        <w:rPr>
          <w:rFonts w:cs="David" w:hint="cs"/>
          <w:rtl/>
        </w:rPr>
        <w:tab/>
        <w:t xml:space="preserve">תן לי לסיים. </w:t>
      </w:r>
    </w:p>
    <w:p w14:paraId="7EAF8736" w14:textId="77777777" w:rsidR="007415D3" w:rsidRPr="007415D3" w:rsidRDefault="007415D3" w:rsidP="007415D3">
      <w:pPr>
        <w:bidi/>
        <w:jc w:val="both"/>
        <w:rPr>
          <w:rFonts w:cs="David" w:hint="cs"/>
          <w:rtl/>
        </w:rPr>
      </w:pPr>
    </w:p>
    <w:p w14:paraId="2EE327B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B767B8E" w14:textId="77777777" w:rsidR="007415D3" w:rsidRPr="007415D3" w:rsidRDefault="007415D3" w:rsidP="007415D3">
      <w:pPr>
        <w:bidi/>
        <w:jc w:val="both"/>
        <w:rPr>
          <w:rFonts w:cs="David" w:hint="cs"/>
          <w:u w:val="single"/>
          <w:rtl/>
        </w:rPr>
      </w:pPr>
    </w:p>
    <w:p w14:paraId="6B6ED0A6" w14:textId="77777777" w:rsidR="007415D3" w:rsidRPr="007415D3" w:rsidRDefault="007415D3" w:rsidP="007415D3">
      <w:pPr>
        <w:bidi/>
        <w:jc w:val="both"/>
        <w:rPr>
          <w:rFonts w:cs="David" w:hint="cs"/>
          <w:rtl/>
        </w:rPr>
      </w:pPr>
      <w:r w:rsidRPr="007415D3">
        <w:rPr>
          <w:rFonts w:cs="David" w:hint="cs"/>
          <w:rtl/>
        </w:rPr>
        <w:tab/>
        <w:t xml:space="preserve"> אתם גוזלים חוקים מוועדת כלכלה, לפחות תשבו בשביל זה. </w:t>
      </w:r>
    </w:p>
    <w:p w14:paraId="154756E2" w14:textId="77777777" w:rsidR="007415D3" w:rsidRPr="007415D3" w:rsidRDefault="007415D3" w:rsidP="007415D3">
      <w:pPr>
        <w:bidi/>
        <w:jc w:val="both"/>
        <w:rPr>
          <w:rFonts w:cs="David" w:hint="cs"/>
          <w:rtl/>
        </w:rPr>
      </w:pPr>
    </w:p>
    <w:p w14:paraId="6CDCE933"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71EB4635" w14:textId="77777777" w:rsidR="007415D3" w:rsidRPr="007415D3" w:rsidRDefault="007415D3" w:rsidP="007415D3">
      <w:pPr>
        <w:bidi/>
        <w:jc w:val="both"/>
        <w:rPr>
          <w:rFonts w:cs="David" w:hint="cs"/>
          <w:i/>
          <w:iCs/>
          <w:rtl/>
        </w:rPr>
      </w:pPr>
    </w:p>
    <w:p w14:paraId="69F142AE" w14:textId="77777777" w:rsidR="007415D3" w:rsidRPr="007415D3" w:rsidRDefault="007415D3" w:rsidP="007415D3">
      <w:pPr>
        <w:bidi/>
        <w:jc w:val="both"/>
        <w:rPr>
          <w:rFonts w:cs="David" w:hint="cs"/>
          <w:rtl/>
        </w:rPr>
      </w:pPr>
      <w:r w:rsidRPr="007415D3">
        <w:rPr>
          <w:rFonts w:cs="David" w:hint="cs"/>
          <w:i/>
          <w:iCs/>
          <w:rtl/>
        </w:rPr>
        <w:tab/>
      </w:r>
      <w:r w:rsidRPr="007415D3">
        <w:rPr>
          <w:rFonts w:cs="David" w:hint="cs"/>
          <w:rtl/>
        </w:rPr>
        <w:t xml:space="preserve">החוק השני יגיע לוועדת הכלכלה. </w:t>
      </w:r>
    </w:p>
    <w:p w14:paraId="67980EE9" w14:textId="77777777" w:rsidR="007415D3" w:rsidRPr="007415D3" w:rsidRDefault="007415D3" w:rsidP="007415D3">
      <w:pPr>
        <w:bidi/>
        <w:jc w:val="both"/>
        <w:rPr>
          <w:rFonts w:cs="David" w:hint="cs"/>
          <w:rtl/>
        </w:rPr>
      </w:pPr>
    </w:p>
    <w:p w14:paraId="4F80EA98"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1FB49CEA" w14:textId="77777777" w:rsidR="007415D3" w:rsidRPr="007415D3" w:rsidRDefault="007415D3" w:rsidP="007415D3">
      <w:pPr>
        <w:bidi/>
        <w:jc w:val="both"/>
        <w:rPr>
          <w:rFonts w:cs="David" w:hint="cs"/>
          <w:u w:val="single"/>
          <w:rtl/>
        </w:rPr>
      </w:pPr>
    </w:p>
    <w:p w14:paraId="6EF492B9" w14:textId="77777777" w:rsidR="007415D3" w:rsidRPr="007415D3" w:rsidRDefault="007415D3" w:rsidP="007415D3">
      <w:pPr>
        <w:bidi/>
        <w:jc w:val="both"/>
        <w:rPr>
          <w:rFonts w:cs="David" w:hint="cs"/>
          <w:rtl/>
        </w:rPr>
      </w:pPr>
      <w:r w:rsidRPr="007415D3">
        <w:rPr>
          <w:rFonts w:cs="David" w:hint="cs"/>
          <w:rtl/>
        </w:rPr>
        <w:tab/>
        <w:t xml:space="preserve">אם זאת תהיה העמדה, לא תהיה הצבעה שמית. </w:t>
      </w:r>
    </w:p>
    <w:p w14:paraId="37ADBB9E" w14:textId="77777777" w:rsidR="007415D3" w:rsidRPr="007415D3" w:rsidRDefault="007415D3" w:rsidP="007415D3">
      <w:pPr>
        <w:bidi/>
        <w:jc w:val="both"/>
        <w:rPr>
          <w:rFonts w:cs="David" w:hint="cs"/>
          <w:rtl/>
        </w:rPr>
      </w:pPr>
    </w:p>
    <w:p w14:paraId="1F03725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2465A8E" w14:textId="77777777" w:rsidR="007415D3" w:rsidRPr="007415D3" w:rsidRDefault="007415D3" w:rsidP="007415D3">
      <w:pPr>
        <w:bidi/>
        <w:jc w:val="both"/>
        <w:rPr>
          <w:rFonts w:cs="David" w:hint="cs"/>
          <w:rtl/>
        </w:rPr>
      </w:pPr>
    </w:p>
    <w:p w14:paraId="400CE974" w14:textId="77777777" w:rsidR="007415D3" w:rsidRPr="007415D3" w:rsidRDefault="007415D3" w:rsidP="007415D3">
      <w:pPr>
        <w:bidi/>
        <w:jc w:val="both"/>
        <w:rPr>
          <w:rFonts w:cs="David" w:hint="cs"/>
          <w:rtl/>
        </w:rPr>
      </w:pPr>
      <w:r w:rsidRPr="007415D3">
        <w:rPr>
          <w:rFonts w:cs="David" w:hint="cs"/>
          <w:rtl/>
        </w:rPr>
        <w:tab/>
        <w:t xml:space="preserve">אני קובעת שסעיפים 49-48 וגם סעיף 52(1) עוברים לדיון בוועדת הכספים. אני עוברת לסעיף 50. </w:t>
      </w:r>
    </w:p>
    <w:p w14:paraId="4A64E83F" w14:textId="77777777" w:rsidR="007415D3" w:rsidRPr="007415D3" w:rsidRDefault="007415D3" w:rsidP="007415D3">
      <w:pPr>
        <w:bidi/>
        <w:jc w:val="both"/>
        <w:rPr>
          <w:rFonts w:cs="David" w:hint="cs"/>
          <w:rtl/>
        </w:rPr>
      </w:pPr>
    </w:p>
    <w:p w14:paraId="1C2EA25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415A058" w14:textId="77777777" w:rsidR="007415D3" w:rsidRPr="007415D3" w:rsidRDefault="007415D3" w:rsidP="007415D3">
      <w:pPr>
        <w:bidi/>
        <w:jc w:val="both"/>
        <w:rPr>
          <w:rFonts w:cs="David" w:hint="cs"/>
          <w:u w:val="single"/>
          <w:rtl/>
        </w:rPr>
      </w:pPr>
    </w:p>
    <w:p w14:paraId="0CB51C2D" w14:textId="77777777" w:rsidR="007415D3" w:rsidRPr="007415D3" w:rsidRDefault="007415D3" w:rsidP="007415D3">
      <w:pPr>
        <w:bidi/>
        <w:jc w:val="both"/>
        <w:rPr>
          <w:rFonts w:cs="David" w:hint="cs"/>
          <w:rtl/>
        </w:rPr>
      </w:pPr>
      <w:r w:rsidRPr="007415D3">
        <w:rPr>
          <w:rFonts w:cs="David" w:hint="cs"/>
          <w:rtl/>
        </w:rPr>
        <w:tab/>
        <w:t xml:space="preserve"> גברתי, לא קיימת את הרוויזיה שביקשתי. </w:t>
      </w:r>
    </w:p>
    <w:p w14:paraId="1B069369" w14:textId="77777777" w:rsidR="007415D3" w:rsidRPr="007415D3" w:rsidRDefault="007415D3" w:rsidP="007415D3">
      <w:pPr>
        <w:bidi/>
        <w:jc w:val="both"/>
        <w:rPr>
          <w:rFonts w:cs="David" w:hint="cs"/>
          <w:rtl/>
        </w:rPr>
      </w:pPr>
    </w:p>
    <w:p w14:paraId="6651EB4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FBCBFBD" w14:textId="77777777" w:rsidR="007415D3" w:rsidRPr="007415D3" w:rsidRDefault="007415D3" w:rsidP="007415D3">
      <w:pPr>
        <w:bidi/>
        <w:jc w:val="both"/>
        <w:rPr>
          <w:rFonts w:cs="David" w:hint="cs"/>
          <w:rtl/>
        </w:rPr>
      </w:pPr>
    </w:p>
    <w:p w14:paraId="37149C8A" w14:textId="77777777" w:rsidR="007415D3" w:rsidRPr="007415D3" w:rsidRDefault="007415D3" w:rsidP="007415D3">
      <w:pPr>
        <w:bidi/>
        <w:jc w:val="both"/>
        <w:rPr>
          <w:rFonts w:cs="David" w:hint="cs"/>
          <w:rtl/>
        </w:rPr>
      </w:pPr>
      <w:r w:rsidRPr="007415D3">
        <w:rPr>
          <w:rFonts w:cs="David" w:hint="cs"/>
          <w:rtl/>
        </w:rPr>
        <w:tab/>
        <w:t xml:space="preserve">אתה צודק, אני מתנצלת, חצי דקה לרוויזיה. אני מקיימת הצבעה על הרוויזיה. </w:t>
      </w:r>
    </w:p>
    <w:p w14:paraId="2CC61CBF" w14:textId="77777777" w:rsidR="007415D3" w:rsidRPr="007415D3" w:rsidRDefault="007415D3" w:rsidP="007415D3">
      <w:pPr>
        <w:bidi/>
        <w:jc w:val="both"/>
        <w:rPr>
          <w:rFonts w:cs="David" w:hint="cs"/>
          <w:rtl/>
        </w:rPr>
      </w:pPr>
    </w:p>
    <w:p w14:paraId="47499138" w14:textId="77777777" w:rsidR="007415D3" w:rsidRPr="007415D3" w:rsidRDefault="007415D3" w:rsidP="007415D3">
      <w:pPr>
        <w:bidi/>
        <w:jc w:val="both"/>
        <w:rPr>
          <w:rFonts w:cs="David" w:hint="cs"/>
          <w:rtl/>
        </w:rPr>
      </w:pPr>
      <w:r w:rsidRPr="007415D3">
        <w:rPr>
          <w:rFonts w:cs="David" w:hint="cs"/>
          <w:rtl/>
        </w:rPr>
        <w:t>ה צ ב ע ה</w:t>
      </w:r>
    </w:p>
    <w:p w14:paraId="6C54F645" w14:textId="77777777" w:rsidR="007415D3" w:rsidRPr="007415D3" w:rsidRDefault="007415D3" w:rsidP="007415D3">
      <w:pPr>
        <w:bidi/>
        <w:jc w:val="both"/>
        <w:rPr>
          <w:rFonts w:cs="David" w:hint="cs"/>
          <w:rtl/>
        </w:rPr>
      </w:pPr>
    </w:p>
    <w:p w14:paraId="1278A89C"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מיעוט</w:t>
      </w:r>
    </w:p>
    <w:p w14:paraId="39E91FBF"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רוב</w:t>
      </w:r>
    </w:p>
    <w:p w14:paraId="3F73A945" w14:textId="77777777" w:rsidR="007415D3" w:rsidRPr="007415D3" w:rsidRDefault="007415D3" w:rsidP="007415D3">
      <w:pPr>
        <w:bidi/>
        <w:jc w:val="both"/>
        <w:rPr>
          <w:rFonts w:cs="David" w:hint="cs"/>
          <w:rtl/>
        </w:rPr>
      </w:pPr>
    </w:p>
    <w:p w14:paraId="53318F7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F598214" w14:textId="77777777" w:rsidR="007415D3" w:rsidRPr="007415D3" w:rsidRDefault="007415D3" w:rsidP="007415D3">
      <w:pPr>
        <w:bidi/>
        <w:jc w:val="both"/>
        <w:rPr>
          <w:rFonts w:cs="David" w:hint="cs"/>
          <w:rtl/>
        </w:rPr>
      </w:pPr>
    </w:p>
    <w:p w14:paraId="17DFF570" w14:textId="77777777" w:rsidR="007415D3" w:rsidRPr="007415D3" w:rsidRDefault="007415D3" w:rsidP="007415D3">
      <w:pPr>
        <w:bidi/>
        <w:jc w:val="both"/>
        <w:rPr>
          <w:rFonts w:cs="David" w:hint="cs"/>
          <w:rtl/>
        </w:rPr>
      </w:pPr>
      <w:r w:rsidRPr="007415D3">
        <w:rPr>
          <w:rFonts w:cs="David" w:hint="cs"/>
          <w:rtl/>
        </w:rPr>
        <w:tab/>
        <w:t xml:space="preserve">הרוויזיה לא התקבלה. סעיף 50 </w:t>
      </w:r>
      <w:r w:rsidRPr="007415D3">
        <w:rPr>
          <w:rFonts w:cs="David"/>
          <w:rtl/>
        </w:rPr>
        <w:t>–</w:t>
      </w:r>
      <w:r w:rsidRPr="007415D3">
        <w:rPr>
          <w:rFonts w:cs="David" w:hint="cs"/>
          <w:rtl/>
        </w:rPr>
        <w:t xml:space="preserve"> תיקון חוק תאגידי מים וביוב, התשס"א-2000. הקמת חברות למתן שירותי מים וביוב. חוק תאגידי מים וביוב, התשס"א-2001, קובע, בסעיף 6א, שהוסף לחוק בתיקון מאוגוסט 2004, שהתקבל כתוצאה מהצעת חוק פרטית, כי רשות מקומית לאת פעיל בעצמה את שירותי המים והביוב, החל בתום 6 שנים מיום תחילתו של החוק העיקרי, דהיינו, עד 31.7.2007, אלא באמצעות חברה למתן שירותי מים וביוב שהוקמה לפי החוק. התיקון המוצע בא לקבוע הוראות ברורות ומפורשות לעניין ביצוע החובה האמורה, לרבות קביעת הוראות לעניין הליכי ההקמה, וזאת לא יאוחר מ-1.1.2008. </w:t>
      </w:r>
    </w:p>
    <w:p w14:paraId="05D777B3" w14:textId="77777777" w:rsidR="007415D3" w:rsidRPr="007415D3" w:rsidRDefault="007415D3" w:rsidP="007415D3">
      <w:pPr>
        <w:bidi/>
        <w:jc w:val="both"/>
        <w:rPr>
          <w:rFonts w:cs="David" w:hint="cs"/>
          <w:rtl/>
        </w:rPr>
      </w:pPr>
    </w:p>
    <w:p w14:paraId="3617AF5F" w14:textId="77777777" w:rsidR="007415D3" w:rsidRPr="007415D3" w:rsidRDefault="007415D3" w:rsidP="007415D3">
      <w:pPr>
        <w:bidi/>
        <w:jc w:val="both"/>
        <w:rPr>
          <w:rFonts w:cs="David" w:hint="cs"/>
          <w:rtl/>
        </w:rPr>
      </w:pPr>
      <w:r w:rsidRPr="007415D3">
        <w:rPr>
          <w:rFonts w:cs="David" w:hint="cs"/>
          <w:u w:val="single"/>
          <w:rtl/>
        </w:rPr>
        <w:t>ראובן ריבלין:</w:t>
      </w:r>
    </w:p>
    <w:p w14:paraId="45AFA2D5" w14:textId="77777777" w:rsidR="007415D3" w:rsidRPr="007415D3" w:rsidRDefault="007415D3" w:rsidP="007415D3">
      <w:pPr>
        <w:bidi/>
        <w:jc w:val="both"/>
        <w:rPr>
          <w:rFonts w:cs="David" w:hint="cs"/>
          <w:rtl/>
        </w:rPr>
      </w:pPr>
    </w:p>
    <w:p w14:paraId="7E069E9D" w14:textId="77777777" w:rsidR="007415D3" w:rsidRPr="007415D3" w:rsidRDefault="007415D3" w:rsidP="007415D3">
      <w:pPr>
        <w:bidi/>
        <w:jc w:val="both"/>
        <w:rPr>
          <w:rFonts w:cs="David" w:hint="cs"/>
          <w:rtl/>
        </w:rPr>
      </w:pPr>
      <w:r w:rsidRPr="007415D3">
        <w:rPr>
          <w:rFonts w:cs="David" w:hint="cs"/>
          <w:rtl/>
        </w:rPr>
        <w:tab/>
        <w:t xml:space="preserve">אני רוצה לטעון את טענת ה"לחלופין" שלי. אם זה לא יהיה בוועדת הכלכלה, לחלופין אני מבקש את ועדת הפנים. </w:t>
      </w:r>
    </w:p>
    <w:p w14:paraId="5EFFFA0C" w14:textId="77777777" w:rsidR="007415D3" w:rsidRPr="007415D3" w:rsidRDefault="007415D3" w:rsidP="007415D3">
      <w:pPr>
        <w:bidi/>
        <w:jc w:val="both"/>
        <w:rPr>
          <w:rFonts w:cs="David" w:hint="cs"/>
          <w:rtl/>
        </w:rPr>
      </w:pPr>
    </w:p>
    <w:p w14:paraId="1D2898D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97D55D0" w14:textId="77777777" w:rsidR="007415D3" w:rsidRPr="007415D3" w:rsidRDefault="007415D3" w:rsidP="007415D3">
      <w:pPr>
        <w:bidi/>
        <w:jc w:val="both"/>
        <w:rPr>
          <w:rFonts w:cs="David" w:hint="cs"/>
          <w:u w:val="single"/>
          <w:rtl/>
        </w:rPr>
      </w:pPr>
    </w:p>
    <w:p w14:paraId="1851EC40" w14:textId="77777777" w:rsidR="007415D3" w:rsidRPr="007415D3" w:rsidRDefault="007415D3" w:rsidP="007415D3">
      <w:pPr>
        <w:bidi/>
        <w:jc w:val="both"/>
        <w:rPr>
          <w:rFonts w:cs="David" w:hint="cs"/>
          <w:rtl/>
        </w:rPr>
      </w:pPr>
      <w:r w:rsidRPr="007415D3">
        <w:rPr>
          <w:rFonts w:cs="David" w:hint="cs"/>
          <w:rtl/>
        </w:rPr>
        <w:tab/>
        <w:t xml:space="preserve"> קודם כול אני רוצה לנמק למה יש להעביר את זה לוועדת הכלכלה. </w:t>
      </w:r>
    </w:p>
    <w:p w14:paraId="19E10501" w14:textId="77777777" w:rsidR="007415D3" w:rsidRPr="007415D3" w:rsidRDefault="007415D3" w:rsidP="007415D3">
      <w:pPr>
        <w:bidi/>
        <w:jc w:val="both"/>
        <w:rPr>
          <w:rFonts w:cs="David" w:hint="cs"/>
          <w:rtl/>
        </w:rPr>
      </w:pPr>
    </w:p>
    <w:p w14:paraId="6889C23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7ECA36E" w14:textId="77777777" w:rsidR="007415D3" w:rsidRPr="007415D3" w:rsidRDefault="007415D3" w:rsidP="007415D3">
      <w:pPr>
        <w:bidi/>
        <w:jc w:val="both"/>
        <w:rPr>
          <w:rFonts w:cs="David" w:hint="cs"/>
          <w:rtl/>
        </w:rPr>
      </w:pPr>
      <w:r w:rsidRPr="007415D3">
        <w:rPr>
          <w:rFonts w:cs="David" w:hint="cs"/>
          <w:rtl/>
        </w:rPr>
        <w:tab/>
      </w:r>
    </w:p>
    <w:p w14:paraId="1C467892" w14:textId="77777777" w:rsidR="007415D3" w:rsidRPr="007415D3" w:rsidRDefault="007415D3" w:rsidP="007415D3">
      <w:pPr>
        <w:bidi/>
        <w:jc w:val="both"/>
        <w:rPr>
          <w:rFonts w:cs="David" w:hint="cs"/>
          <w:rtl/>
        </w:rPr>
      </w:pPr>
      <w:r w:rsidRPr="007415D3">
        <w:rPr>
          <w:rFonts w:cs="David" w:hint="cs"/>
          <w:rtl/>
        </w:rPr>
        <w:tab/>
        <w:t>קודם כול מצביעים על השאלה אם לפצל את החוק מחוק ההסדרים. רק אחר כך נצביע על הוועדה. אני מקיימת הצבעה על הפיצול. מי בעד הצעת הממשלה?</w:t>
      </w:r>
    </w:p>
    <w:p w14:paraId="568C4910" w14:textId="77777777" w:rsidR="007415D3" w:rsidRPr="007415D3" w:rsidRDefault="007415D3" w:rsidP="007415D3">
      <w:pPr>
        <w:bidi/>
        <w:jc w:val="both"/>
        <w:rPr>
          <w:rFonts w:cs="David" w:hint="cs"/>
          <w:rtl/>
        </w:rPr>
      </w:pPr>
    </w:p>
    <w:p w14:paraId="5EDBC45A" w14:textId="77777777" w:rsidR="007415D3" w:rsidRPr="007415D3" w:rsidRDefault="007415D3" w:rsidP="007415D3">
      <w:pPr>
        <w:bidi/>
        <w:jc w:val="both"/>
        <w:rPr>
          <w:rFonts w:cs="David" w:hint="cs"/>
          <w:rtl/>
        </w:rPr>
      </w:pPr>
      <w:r w:rsidRPr="007415D3">
        <w:rPr>
          <w:rFonts w:cs="David" w:hint="cs"/>
          <w:rtl/>
        </w:rPr>
        <w:t>ה צ ב ע ה</w:t>
      </w:r>
    </w:p>
    <w:p w14:paraId="30088CDC" w14:textId="77777777" w:rsidR="007415D3" w:rsidRPr="007415D3" w:rsidRDefault="007415D3" w:rsidP="007415D3">
      <w:pPr>
        <w:bidi/>
        <w:jc w:val="both"/>
        <w:rPr>
          <w:rFonts w:cs="David" w:hint="cs"/>
          <w:rtl/>
        </w:rPr>
      </w:pPr>
    </w:p>
    <w:p w14:paraId="5310976E"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 </w:t>
      </w:r>
    </w:p>
    <w:p w14:paraId="3E8E4A0D"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3BBAE8F" w14:textId="77777777" w:rsidR="007415D3" w:rsidRPr="007415D3" w:rsidRDefault="007415D3" w:rsidP="007415D3">
      <w:pPr>
        <w:bidi/>
        <w:jc w:val="both"/>
        <w:rPr>
          <w:rFonts w:cs="David" w:hint="cs"/>
          <w:rtl/>
        </w:rPr>
      </w:pPr>
    </w:p>
    <w:p w14:paraId="02249BF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180EC16" w14:textId="77777777" w:rsidR="007415D3" w:rsidRPr="007415D3" w:rsidRDefault="007415D3" w:rsidP="007415D3">
      <w:pPr>
        <w:bidi/>
        <w:jc w:val="both"/>
        <w:rPr>
          <w:rFonts w:cs="David" w:hint="cs"/>
          <w:rtl/>
        </w:rPr>
      </w:pPr>
    </w:p>
    <w:p w14:paraId="59EDE428" w14:textId="77777777" w:rsidR="007415D3" w:rsidRPr="007415D3" w:rsidRDefault="007415D3" w:rsidP="007415D3">
      <w:pPr>
        <w:bidi/>
        <w:jc w:val="both"/>
        <w:rPr>
          <w:rFonts w:cs="David" w:hint="cs"/>
          <w:rtl/>
        </w:rPr>
      </w:pPr>
      <w:r w:rsidRPr="007415D3">
        <w:rPr>
          <w:rFonts w:cs="David" w:hint="cs"/>
          <w:rtl/>
        </w:rPr>
        <w:tab/>
        <w:t>ההצעה נתקבלה. לגבי הוועדה עצמה, מי בעד להעביר,</w:t>
      </w:r>
    </w:p>
    <w:p w14:paraId="1656AD0C" w14:textId="77777777" w:rsidR="007415D3" w:rsidRPr="007415D3" w:rsidRDefault="007415D3" w:rsidP="007415D3">
      <w:pPr>
        <w:bidi/>
        <w:jc w:val="both"/>
        <w:rPr>
          <w:rFonts w:cs="David" w:hint="cs"/>
          <w:rtl/>
        </w:rPr>
      </w:pPr>
    </w:p>
    <w:p w14:paraId="16396906"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337EBF7B" w14:textId="77777777" w:rsidR="007415D3" w:rsidRPr="007415D3" w:rsidRDefault="007415D3" w:rsidP="007415D3">
      <w:pPr>
        <w:bidi/>
        <w:jc w:val="both"/>
        <w:rPr>
          <w:rFonts w:cs="David" w:hint="cs"/>
          <w:u w:val="single"/>
          <w:rtl/>
        </w:rPr>
      </w:pPr>
    </w:p>
    <w:p w14:paraId="2084A348" w14:textId="77777777" w:rsidR="007415D3" w:rsidRPr="007415D3" w:rsidRDefault="007415D3" w:rsidP="007415D3">
      <w:pPr>
        <w:bidi/>
        <w:jc w:val="both"/>
        <w:rPr>
          <w:rFonts w:cs="David" w:hint="cs"/>
          <w:rtl/>
        </w:rPr>
      </w:pPr>
      <w:r w:rsidRPr="007415D3">
        <w:rPr>
          <w:rFonts w:cs="David" w:hint="cs"/>
          <w:rtl/>
        </w:rPr>
        <w:t xml:space="preserve"> </w:t>
      </w:r>
      <w:r w:rsidRPr="007415D3">
        <w:rPr>
          <w:rFonts w:cs="David" w:hint="cs"/>
          <w:rtl/>
        </w:rPr>
        <w:tab/>
        <w:t xml:space="preserve">רגע, אנמק. אין ספק שהיה כאן דיל לא ענייני. כלומר, לקחת את אותו פרק, ונושא אחד לתת לוועדת הכספים </w:t>
      </w:r>
      <w:r w:rsidRPr="007415D3">
        <w:rPr>
          <w:rFonts w:cs="David"/>
          <w:rtl/>
        </w:rPr>
        <w:t>–</w:t>
      </w:r>
      <w:r w:rsidRPr="007415D3">
        <w:rPr>
          <w:rFonts w:cs="David" w:hint="cs"/>
          <w:rtl/>
        </w:rPr>
        <w:t xml:space="preserve"> כך רוצה האוצר, ונושא אחר לתת לוועדת הפנים </w:t>
      </w:r>
      <w:r w:rsidRPr="007415D3">
        <w:rPr>
          <w:rFonts w:cs="David"/>
          <w:rtl/>
        </w:rPr>
        <w:t>–</w:t>
      </w:r>
      <w:r w:rsidRPr="007415D3">
        <w:rPr>
          <w:rFonts w:cs="David" w:hint="cs"/>
          <w:rtl/>
        </w:rPr>
        <w:t xml:space="preserve"> כי כך רוצה יורם מרציאנו, כי הוועדה בראשות מפלגת העבודה. </w:t>
      </w:r>
    </w:p>
    <w:p w14:paraId="1B78D394" w14:textId="77777777" w:rsidR="007415D3" w:rsidRPr="007415D3" w:rsidRDefault="007415D3" w:rsidP="007415D3">
      <w:pPr>
        <w:bidi/>
        <w:jc w:val="both"/>
        <w:rPr>
          <w:rFonts w:cs="David" w:hint="cs"/>
          <w:rtl/>
        </w:rPr>
      </w:pPr>
    </w:p>
    <w:p w14:paraId="0559A71E"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B6CCEE9" w14:textId="77777777" w:rsidR="007415D3" w:rsidRPr="007415D3" w:rsidRDefault="007415D3" w:rsidP="007415D3">
      <w:pPr>
        <w:bidi/>
        <w:jc w:val="both"/>
        <w:rPr>
          <w:rFonts w:cs="David" w:hint="cs"/>
          <w:rtl/>
        </w:rPr>
      </w:pPr>
    </w:p>
    <w:p w14:paraId="784AB681" w14:textId="77777777" w:rsidR="007415D3" w:rsidRPr="007415D3" w:rsidRDefault="007415D3" w:rsidP="007415D3">
      <w:pPr>
        <w:bidi/>
        <w:ind w:firstLine="567"/>
        <w:jc w:val="both"/>
        <w:rPr>
          <w:rFonts w:cs="David" w:hint="cs"/>
          <w:rtl/>
        </w:rPr>
      </w:pPr>
      <w:r w:rsidRPr="007415D3">
        <w:rPr>
          <w:rFonts w:cs="David" w:hint="cs"/>
          <w:rtl/>
        </w:rPr>
        <w:t>גם אני רוצה.</w:t>
      </w:r>
    </w:p>
    <w:p w14:paraId="65486859" w14:textId="77777777" w:rsidR="007415D3" w:rsidRPr="007415D3" w:rsidRDefault="007415D3" w:rsidP="007415D3">
      <w:pPr>
        <w:bidi/>
        <w:ind w:firstLine="567"/>
        <w:jc w:val="both"/>
        <w:rPr>
          <w:rFonts w:cs="David" w:hint="cs"/>
          <w:rtl/>
        </w:rPr>
      </w:pPr>
    </w:p>
    <w:p w14:paraId="25D8175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E044BDB" w14:textId="77777777" w:rsidR="007415D3" w:rsidRPr="007415D3" w:rsidRDefault="007415D3" w:rsidP="007415D3">
      <w:pPr>
        <w:bidi/>
        <w:jc w:val="both"/>
        <w:rPr>
          <w:rFonts w:cs="David" w:hint="cs"/>
          <w:u w:val="single"/>
          <w:rtl/>
        </w:rPr>
      </w:pPr>
    </w:p>
    <w:p w14:paraId="35DEF5F0" w14:textId="77777777" w:rsidR="007415D3" w:rsidRPr="007415D3" w:rsidRDefault="007415D3" w:rsidP="007415D3">
      <w:pPr>
        <w:bidi/>
        <w:ind w:firstLine="567"/>
        <w:jc w:val="both"/>
        <w:rPr>
          <w:rFonts w:cs="David" w:hint="cs"/>
          <w:rtl/>
        </w:rPr>
      </w:pPr>
      <w:r w:rsidRPr="007415D3">
        <w:rPr>
          <w:rFonts w:cs="David" w:hint="cs"/>
          <w:rtl/>
        </w:rPr>
        <w:t xml:space="preserve">גם את ממפלגת העבודה, ולכן גם את, בלי קשר, תומכת בעמדה הזאת. העיקר שזה לא יידון בוועדת הכלכלה. כפי שציינתי הנושא נידון שם ב-11 ישיבות. </w:t>
      </w:r>
    </w:p>
    <w:p w14:paraId="458DC8E3" w14:textId="77777777" w:rsidR="007415D3" w:rsidRPr="007415D3" w:rsidRDefault="007415D3" w:rsidP="007415D3">
      <w:pPr>
        <w:bidi/>
        <w:ind w:firstLine="567"/>
        <w:jc w:val="both"/>
        <w:rPr>
          <w:rFonts w:cs="David" w:hint="cs"/>
          <w:rtl/>
        </w:rPr>
      </w:pPr>
    </w:p>
    <w:p w14:paraId="6B6077FE"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6EE828B5" w14:textId="77777777" w:rsidR="007415D3" w:rsidRPr="007415D3" w:rsidRDefault="007415D3" w:rsidP="007415D3">
      <w:pPr>
        <w:bidi/>
        <w:jc w:val="both"/>
        <w:rPr>
          <w:rFonts w:cs="David" w:hint="cs"/>
          <w:i/>
          <w:iCs/>
          <w:rtl/>
        </w:rPr>
      </w:pPr>
    </w:p>
    <w:p w14:paraId="5B6E9513" w14:textId="77777777" w:rsidR="007415D3" w:rsidRPr="007415D3" w:rsidRDefault="007415D3" w:rsidP="007415D3">
      <w:pPr>
        <w:bidi/>
        <w:ind w:firstLine="567"/>
        <w:jc w:val="both"/>
        <w:rPr>
          <w:rFonts w:cs="David" w:hint="cs"/>
          <w:rtl/>
        </w:rPr>
      </w:pPr>
      <w:r w:rsidRPr="007415D3">
        <w:rPr>
          <w:rFonts w:cs="David" w:hint="cs"/>
          <w:rtl/>
        </w:rPr>
        <w:t xml:space="preserve">קודם אמרת תשע ישיבות. </w:t>
      </w:r>
    </w:p>
    <w:p w14:paraId="3C59D457" w14:textId="77777777" w:rsidR="007415D3" w:rsidRPr="007415D3" w:rsidRDefault="007415D3" w:rsidP="007415D3">
      <w:pPr>
        <w:bidi/>
        <w:ind w:firstLine="567"/>
        <w:jc w:val="both"/>
        <w:rPr>
          <w:rFonts w:cs="David" w:hint="cs"/>
          <w:rtl/>
        </w:rPr>
      </w:pPr>
    </w:p>
    <w:p w14:paraId="5D33F0A9"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CA4622E" w14:textId="77777777" w:rsidR="007415D3" w:rsidRPr="007415D3" w:rsidRDefault="007415D3" w:rsidP="007415D3">
      <w:pPr>
        <w:bidi/>
        <w:ind w:firstLine="567"/>
        <w:jc w:val="both"/>
        <w:rPr>
          <w:rFonts w:cs="David" w:hint="cs"/>
          <w:rtl/>
        </w:rPr>
      </w:pPr>
    </w:p>
    <w:p w14:paraId="39574FEF" w14:textId="77777777" w:rsidR="007415D3" w:rsidRPr="007415D3" w:rsidRDefault="007415D3" w:rsidP="007415D3">
      <w:pPr>
        <w:bidi/>
        <w:ind w:firstLine="567"/>
        <w:jc w:val="both"/>
        <w:rPr>
          <w:rFonts w:cs="David" w:hint="cs"/>
          <w:rtl/>
        </w:rPr>
      </w:pPr>
      <w:r w:rsidRPr="007415D3">
        <w:rPr>
          <w:rFonts w:cs="David" w:hint="cs"/>
          <w:rtl/>
        </w:rPr>
        <w:t xml:space="preserve">זה היה עניין אחר. </w:t>
      </w:r>
    </w:p>
    <w:p w14:paraId="65A259C4" w14:textId="77777777" w:rsidR="007415D3" w:rsidRPr="007415D3" w:rsidRDefault="007415D3" w:rsidP="007415D3">
      <w:pPr>
        <w:bidi/>
        <w:ind w:firstLine="567"/>
        <w:jc w:val="both"/>
        <w:rPr>
          <w:rFonts w:cs="David" w:hint="cs"/>
          <w:rtl/>
        </w:rPr>
      </w:pPr>
    </w:p>
    <w:p w14:paraId="205A9B2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EFF1709" w14:textId="77777777" w:rsidR="007415D3" w:rsidRPr="007415D3" w:rsidRDefault="007415D3" w:rsidP="007415D3">
      <w:pPr>
        <w:bidi/>
        <w:jc w:val="both"/>
        <w:rPr>
          <w:rFonts w:cs="David" w:hint="cs"/>
          <w:u w:val="single"/>
          <w:rtl/>
        </w:rPr>
      </w:pPr>
    </w:p>
    <w:p w14:paraId="2B239561" w14:textId="77777777" w:rsidR="007415D3" w:rsidRPr="007415D3" w:rsidRDefault="007415D3" w:rsidP="007415D3">
      <w:pPr>
        <w:bidi/>
        <w:ind w:firstLine="567"/>
        <w:jc w:val="both"/>
        <w:rPr>
          <w:rFonts w:cs="David" w:hint="cs"/>
          <w:rtl/>
        </w:rPr>
      </w:pPr>
      <w:r w:rsidRPr="007415D3">
        <w:rPr>
          <w:rFonts w:cs="David" w:hint="cs"/>
          <w:rtl/>
        </w:rPr>
        <w:t xml:space="preserve">זה נמצא מולי. זה צעד של ענישה, צעד של ענישה נגד האופוזיציה, כי ועדת הכלכלה בראשות האופוזיציה. </w:t>
      </w:r>
    </w:p>
    <w:p w14:paraId="0F266D4D" w14:textId="77777777" w:rsidR="007415D3" w:rsidRPr="007415D3" w:rsidRDefault="007415D3" w:rsidP="007415D3">
      <w:pPr>
        <w:bidi/>
        <w:ind w:firstLine="567"/>
        <w:jc w:val="both"/>
        <w:rPr>
          <w:rFonts w:cs="David" w:hint="cs"/>
          <w:rtl/>
        </w:rPr>
      </w:pPr>
    </w:p>
    <w:p w14:paraId="503BEC40"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5E345D1" w14:textId="77777777" w:rsidR="007415D3" w:rsidRPr="007415D3" w:rsidRDefault="007415D3" w:rsidP="007415D3">
      <w:pPr>
        <w:bidi/>
        <w:ind w:firstLine="567"/>
        <w:jc w:val="both"/>
        <w:rPr>
          <w:rFonts w:cs="David" w:hint="cs"/>
          <w:rtl/>
        </w:rPr>
      </w:pPr>
    </w:p>
    <w:p w14:paraId="1AFA325A" w14:textId="77777777" w:rsidR="007415D3" w:rsidRPr="007415D3" w:rsidRDefault="007415D3" w:rsidP="007415D3">
      <w:pPr>
        <w:bidi/>
        <w:ind w:firstLine="567"/>
        <w:jc w:val="both"/>
        <w:rPr>
          <w:rFonts w:cs="David" w:hint="cs"/>
          <w:rtl/>
        </w:rPr>
      </w:pPr>
      <w:r w:rsidRPr="007415D3">
        <w:rPr>
          <w:rFonts w:cs="David" w:hint="cs"/>
          <w:rtl/>
        </w:rPr>
        <w:t xml:space="preserve">לא ראיתי את זה ככה, אבל זה מוצא חן בעיני. </w:t>
      </w:r>
    </w:p>
    <w:p w14:paraId="0B6A6EDB" w14:textId="77777777" w:rsidR="007415D3" w:rsidRPr="007415D3" w:rsidRDefault="007415D3" w:rsidP="007415D3">
      <w:pPr>
        <w:bidi/>
        <w:ind w:firstLine="567"/>
        <w:jc w:val="both"/>
        <w:rPr>
          <w:rFonts w:cs="David" w:hint="cs"/>
          <w:rtl/>
        </w:rPr>
      </w:pPr>
    </w:p>
    <w:p w14:paraId="0D2B77F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7A5FF3E" w14:textId="77777777" w:rsidR="007415D3" w:rsidRPr="007415D3" w:rsidRDefault="007415D3" w:rsidP="007415D3">
      <w:pPr>
        <w:bidi/>
        <w:jc w:val="both"/>
        <w:rPr>
          <w:rFonts w:cs="David" w:hint="cs"/>
          <w:u w:val="single"/>
          <w:rtl/>
        </w:rPr>
      </w:pPr>
    </w:p>
    <w:p w14:paraId="163DD66D" w14:textId="77777777" w:rsidR="007415D3" w:rsidRPr="007415D3" w:rsidRDefault="007415D3" w:rsidP="007415D3">
      <w:pPr>
        <w:bidi/>
        <w:ind w:firstLine="567"/>
        <w:jc w:val="both"/>
        <w:rPr>
          <w:rFonts w:cs="David" w:hint="cs"/>
          <w:rtl/>
        </w:rPr>
      </w:pPr>
      <w:r w:rsidRPr="007415D3">
        <w:rPr>
          <w:rFonts w:cs="David" w:hint="cs"/>
          <w:rtl/>
        </w:rPr>
        <w:t xml:space="preserve">לכן אני מבקש, מאחר שברור שגם עושים צחוק, לשיטת הקואליציה, כי מפצלים את אותו פרק לוועדות שונות, בזמן המועט הזה שנשאר. אני מבקש לקיים הצבעה שמית. </w:t>
      </w:r>
    </w:p>
    <w:p w14:paraId="5D57D276" w14:textId="77777777" w:rsidR="007415D3" w:rsidRPr="007415D3" w:rsidRDefault="007415D3" w:rsidP="007415D3">
      <w:pPr>
        <w:bidi/>
        <w:jc w:val="both"/>
        <w:rPr>
          <w:rFonts w:cs="David" w:hint="cs"/>
          <w:rtl/>
        </w:rPr>
      </w:pPr>
    </w:p>
    <w:p w14:paraId="0D31E1EC"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4DB4C12C" w14:textId="77777777" w:rsidR="007415D3" w:rsidRPr="007415D3" w:rsidRDefault="007415D3" w:rsidP="007415D3">
      <w:pPr>
        <w:bidi/>
        <w:jc w:val="both"/>
        <w:rPr>
          <w:rFonts w:cs="David" w:hint="cs"/>
          <w:u w:val="single"/>
        </w:rPr>
      </w:pPr>
    </w:p>
    <w:p w14:paraId="2A6395CB" w14:textId="77777777" w:rsidR="007415D3" w:rsidRPr="007415D3" w:rsidRDefault="007415D3" w:rsidP="007415D3">
      <w:pPr>
        <w:bidi/>
        <w:jc w:val="both"/>
        <w:rPr>
          <w:rFonts w:cs="David" w:hint="cs"/>
          <w:rtl/>
        </w:rPr>
      </w:pPr>
      <w:r w:rsidRPr="007415D3">
        <w:rPr>
          <w:rFonts w:cs="David" w:hint="cs"/>
          <w:rtl/>
        </w:rPr>
        <w:tab/>
        <w:t xml:space="preserve"> מעניין איך הגמלאים יצביעו. </w:t>
      </w:r>
    </w:p>
    <w:p w14:paraId="49765A4C" w14:textId="77777777" w:rsidR="007415D3" w:rsidRPr="007415D3" w:rsidRDefault="007415D3" w:rsidP="007415D3">
      <w:pPr>
        <w:bidi/>
        <w:jc w:val="both"/>
        <w:rPr>
          <w:rFonts w:cs="David" w:hint="cs"/>
          <w:rtl/>
        </w:rPr>
      </w:pPr>
    </w:p>
    <w:p w14:paraId="5C72EF5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0560094" w14:textId="77777777" w:rsidR="007415D3" w:rsidRPr="007415D3" w:rsidRDefault="007415D3" w:rsidP="007415D3">
      <w:pPr>
        <w:bidi/>
        <w:ind w:firstLine="567"/>
        <w:jc w:val="both"/>
        <w:rPr>
          <w:rFonts w:cs="David" w:hint="cs"/>
          <w:rtl/>
        </w:rPr>
      </w:pPr>
    </w:p>
    <w:p w14:paraId="3E610B47" w14:textId="77777777" w:rsidR="007415D3" w:rsidRPr="007415D3" w:rsidRDefault="007415D3" w:rsidP="007415D3">
      <w:pPr>
        <w:bidi/>
        <w:ind w:firstLine="567"/>
        <w:jc w:val="both"/>
        <w:rPr>
          <w:rFonts w:cs="David" w:hint="cs"/>
          <w:rtl/>
        </w:rPr>
      </w:pPr>
      <w:r w:rsidRPr="007415D3">
        <w:rPr>
          <w:rFonts w:cs="David" w:hint="cs"/>
          <w:rtl/>
        </w:rPr>
        <w:t xml:space="preserve">נצביע על הצעת הקואליציה, ועדת הפנים. אני עוברת להצבעה שמית. </w:t>
      </w:r>
    </w:p>
    <w:p w14:paraId="2BFA70A5" w14:textId="77777777" w:rsidR="007415D3" w:rsidRPr="007415D3" w:rsidRDefault="007415D3" w:rsidP="007415D3">
      <w:pPr>
        <w:bidi/>
        <w:ind w:firstLine="567"/>
        <w:jc w:val="both"/>
        <w:rPr>
          <w:rFonts w:cs="David" w:hint="cs"/>
          <w:rtl/>
        </w:rPr>
      </w:pPr>
    </w:p>
    <w:p w14:paraId="41C03937" w14:textId="77777777" w:rsidR="007415D3" w:rsidRPr="007415D3" w:rsidRDefault="007415D3" w:rsidP="007415D3">
      <w:pPr>
        <w:bidi/>
        <w:ind w:firstLine="567"/>
        <w:jc w:val="both"/>
        <w:rPr>
          <w:rFonts w:cs="David" w:hint="cs"/>
          <w:rtl/>
        </w:rPr>
      </w:pPr>
      <w:r w:rsidRPr="007415D3">
        <w:rPr>
          <w:rFonts w:cs="David" w:hint="cs"/>
          <w:rtl/>
        </w:rPr>
        <w:t xml:space="preserve">אביגדור יצחקי </w:t>
      </w:r>
      <w:r w:rsidRPr="007415D3">
        <w:rPr>
          <w:rFonts w:cs="David"/>
          <w:rtl/>
        </w:rPr>
        <w:t>–</w:t>
      </w:r>
      <w:r w:rsidRPr="007415D3">
        <w:rPr>
          <w:rFonts w:cs="David" w:hint="cs"/>
          <w:rtl/>
        </w:rPr>
        <w:t xml:space="preserve"> בעד</w:t>
      </w:r>
    </w:p>
    <w:p w14:paraId="065FD391" w14:textId="77777777" w:rsidR="007415D3" w:rsidRPr="007415D3" w:rsidRDefault="007415D3" w:rsidP="007415D3">
      <w:pPr>
        <w:bidi/>
        <w:jc w:val="both"/>
        <w:rPr>
          <w:rFonts w:cs="David" w:hint="cs"/>
          <w:rtl/>
        </w:rPr>
      </w:pPr>
      <w:r w:rsidRPr="007415D3">
        <w:rPr>
          <w:rFonts w:cs="David" w:hint="cs"/>
          <w:rtl/>
        </w:rPr>
        <w:tab/>
      </w:r>
    </w:p>
    <w:p w14:paraId="25441A53" w14:textId="77777777" w:rsidR="007415D3" w:rsidRPr="007415D3" w:rsidRDefault="007415D3" w:rsidP="007415D3">
      <w:pPr>
        <w:bidi/>
        <w:jc w:val="both"/>
        <w:rPr>
          <w:rFonts w:cs="David" w:hint="cs"/>
          <w:rtl/>
        </w:rPr>
      </w:pPr>
      <w:r w:rsidRPr="007415D3">
        <w:rPr>
          <w:rFonts w:cs="David" w:hint="cs"/>
          <w:u w:val="single"/>
          <w:rtl/>
        </w:rPr>
        <w:t>יורם מרציאנו:</w:t>
      </w:r>
    </w:p>
    <w:p w14:paraId="40B2A1EB" w14:textId="77777777" w:rsidR="007415D3" w:rsidRPr="007415D3" w:rsidRDefault="007415D3" w:rsidP="007415D3">
      <w:pPr>
        <w:bidi/>
        <w:jc w:val="both"/>
        <w:rPr>
          <w:rFonts w:cs="David" w:hint="cs"/>
          <w:rtl/>
        </w:rPr>
      </w:pPr>
    </w:p>
    <w:p w14:paraId="1FFA7DF4" w14:textId="77777777" w:rsidR="007415D3" w:rsidRPr="007415D3" w:rsidRDefault="007415D3" w:rsidP="007415D3">
      <w:pPr>
        <w:bidi/>
        <w:jc w:val="both"/>
        <w:rPr>
          <w:rFonts w:cs="David" w:hint="cs"/>
          <w:rtl/>
        </w:rPr>
      </w:pPr>
      <w:r w:rsidRPr="007415D3">
        <w:rPr>
          <w:rFonts w:cs="David" w:hint="cs"/>
          <w:rtl/>
        </w:rPr>
        <w:tab/>
        <w:t>אם לא מסכימים אתך, אתם לא רוצים.</w:t>
      </w:r>
    </w:p>
    <w:p w14:paraId="67BEBB5A" w14:textId="77777777" w:rsidR="007415D3" w:rsidRPr="007415D3" w:rsidRDefault="007415D3" w:rsidP="007415D3">
      <w:pPr>
        <w:bidi/>
        <w:jc w:val="both"/>
        <w:rPr>
          <w:rFonts w:cs="David" w:hint="cs"/>
          <w:rtl/>
        </w:rPr>
      </w:pPr>
    </w:p>
    <w:p w14:paraId="1B26510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7FE36A8" w14:textId="77777777" w:rsidR="007415D3" w:rsidRPr="007415D3" w:rsidRDefault="007415D3" w:rsidP="007415D3">
      <w:pPr>
        <w:bidi/>
        <w:jc w:val="both"/>
        <w:rPr>
          <w:rFonts w:cs="David" w:hint="cs"/>
          <w:rtl/>
        </w:rPr>
      </w:pPr>
      <w:r w:rsidRPr="007415D3">
        <w:rPr>
          <w:rFonts w:cs="David" w:hint="cs"/>
          <w:rtl/>
        </w:rPr>
        <w:tab/>
      </w:r>
    </w:p>
    <w:p w14:paraId="5E8393B6" w14:textId="77777777" w:rsidR="007415D3" w:rsidRPr="007415D3" w:rsidRDefault="007415D3" w:rsidP="007415D3">
      <w:pPr>
        <w:bidi/>
        <w:jc w:val="both"/>
        <w:rPr>
          <w:rFonts w:cs="David" w:hint="cs"/>
          <w:rtl/>
        </w:rPr>
      </w:pPr>
      <w:r w:rsidRPr="007415D3">
        <w:rPr>
          <w:rFonts w:cs="David" w:hint="cs"/>
          <w:rtl/>
        </w:rPr>
        <w:tab/>
        <w:t xml:space="preserve">אתם לוקחים מוועדת הכלכלה את כבשת הרש. </w:t>
      </w:r>
    </w:p>
    <w:p w14:paraId="78C68E4C" w14:textId="77777777" w:rsidR="007415D3" w:rsidRPr="007415D3" w:rsidRDefault="007415D3" w:rsidP="007415D3">
      <w:pPr>
        <w:bidi/>
        <w:jc w:val="both"/>
        <w:rPr>
          <w:rFonts w:cs="David" w:hint="cs"/>
          <w:rtl/>
        </w:rPr>
      </w:pPr>
    </w:p>
    <w:p w14:paraId="744DEA00"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6C16ED85" w14:textId="77777777" w:rsidR="007415D3" w:rsidRPr="007415D3" w:rsidRDefault="007415D3" w:rsidP="007415D3">
      <w:pPr>
        <w:bidi/>
        <w:jc w:val="both"/>
        <w:rPr>
          <w:rFonts w:cs="David" w:hint="cs"/>
          <w:rtl/>
        </w:rPr>
      </w:pPr>
    </w:p>
    <w:p w14:paraId="46A2FA55" w14:textId="77777777" w:rsidR="007415D3" w:rsidRPr="007415D3" w:rsidRDefault="007415D3" w:rsidP="007415D3">
      <w:pPr>
        <w:bidi/>
        <w:jc w:val="both"/>
        <w:rPr>
          <w:rFonts w:cs="David" w:hint="cs"/>
          <w:rtl/>
        </w:rPr>
      </w:pPr>
      <w:r w:rsidRPr="007415D3">
        <w:rPr>
          <w:rFonts w:cs="David" w:hint="cs"/>
          <w:rtl/>
        </w:rPr>
        <w:tab/>
        <w:t xml:space="preserve">עתניאל שנלר </w:t>
      </w:r>
      <w:r w:rsidRPr="007415D3">
        <w:rPr>
          <w:rFonts w:cs="David"/>
          <w:rtl/>
        </w:rPr>
        <w:t>–</w:t>
      </w:r>
      <w:r w:rsidRPr="007415D3">
        <w:rPr>
          <w:rFonts w:cs="David" w:hint="cs"/>
          <w:rtl/>
        </w:rPr>
        <w:t xml:space="preserve"> בעד</w:t>
      </w:r>
    </w:p>
    <w:p w14:paraId="756A61D2" w14:textId="77777777" w:rsidR="007415D3" w:rsidRPr="007415D3" w:rsidRDefault="007415D3" w:rsidP="007415D3">
      <w:pPr>
        <w:bidi/>
        <w:ind w:firstLine="567"/>
        <w:jc w:val="both"/>
        <w:rPr>
          <w:rFonts w:cs="David" w:hint="cs"/>
          <w:rtl/>
        </w:rPr>
      </w:pPr>
      <w:r w:rsidRPr="007415D3">
        <w:rPr>
          <w:rFonts w:cs="David" w:hint="cs"/>
          <w:rtl/>
        </w:rPr>
        <w:t xml:space="preserve">מיכאל נודלמן </w:t>
      </w:r>
      <w:r w:rsidRPr="007415D3">
        <w:rPr>
          <w:rFonts w:cs="David"/>
          <w:rtl/>
        </w:rPr>
        <w:t>–</w:t>
      </w:r>
      <w:r w:rsidRPr="007415D3">
        <w:rPr>
          <w:rFonts w:cs="David" w:hint="cs"/>
          <w:rtl/>
        </w:rPr>
        <w:t xml:space="preserve"> בעד</w:t>
      </w:r>
    </w:p>
    <w:p w14:paraId="0D37B86B" w14:textId="77777777" w:rsidR="007415D3" w:rsidRPr="007415D3" w:rsidRDefault="007415D3" w:rsidP="007415D3">
      <w:pPr>
        <w:bidi/>
        <w:jc w:val="both"/>
        <w:rPr>
          <w:rFonts w:cs="David" w:hint="cs"/>
          <w:rtl/>
        </w:rPr>
      </w:pPr>
    </w:p>
    <w:p w14:paraId="2DAA8F8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351F449" w14:textId="77777777" w:rsidR="007415D3" w:rsidRPr="007415D3" w:rsidRDefault="007415D3" w:rsidP="007415D3">
      <w:pPr>
        <w:bidi/>
        <w:jc w:val="both"/>
        <w:rPr>
          <w:rFonts w:cs="David" w:hint="cs"/>
          <w:u w:val="single"/>
          <w:rtl/>
        </w:rPr>
      </w:pPr>
    </w:p>
    <w:p w14:paraId="7A1542BF" w14:textId="77777777" w:rsidR="007415D3" w:rsidRPr="007415D3" w:rsidRDefault="007415D3" w:rsidP="007415D3">
      <w:pPr>
        <w:bidi/>
        <w:jc w:val="both"/>
        <w:rPr>
          <w:rFonts w:cs="David" w:hint="cs"/>
          <w:rtl/>
        </w:rPr>
      </w:pPr>
      <w:r w:rsidRPr="007415D3">
        <w:rPr>
          <w:rFonts w:cs="David" w:hint="cs"/>
          <w:rtl/>
        </w:rPr>
        <w:tab/>
        <w:t>בעד מה?</w:t>
      </w:r>
    </w:p>
    <w:p w14:paraId="1CAE9C5E" w14:textId="77777777" w:rsidR="007415D3" w:rsidRPr="007415D3" w:rsidRDefault="007415D3" w:rsidP="007415D3">
      <w:pPr>
        <w:bidi/>
        <w:jc w:val="both"/>
        <w:rPr>
          <w:rFonts w:cs="David" w:hint="cs"/>
          <w:rtl/>
        </w:rPr>
      </w:pPr>
    </w:p>
    <w:p w14:paraId="71B179D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09B458E" w14:textId="77777777" w:rsidR="007415D3" w:rsidRPr="007415D3" w:rsidRDefault="007415D3" w:rsidP="007415D3">
      <w:pPr>
        <w:bidi/>
        <w:jc w:val="both"/>
        <w:rPr>
          <w:rFonts w:cs="David" w:hint="cs"/>
          <w:rtl/>
        </w:rPr>
      </w:pPr>
    </w:p>
    <w:p w14:paraId="1FC83187" w14:textId="77777777" w:rsidR="007415D3" w:rsidRPr="007415D3" w:rsidRDefault="007415D3" w:rsidP="007415D3">
      <w:pPr>
        <w:bidi/>
        <w:jc w:val="both"/>
        <w:rPr>
          <w:rFonts w:cs="David" w:hint="cs"/>
          <w:rtl/>
        </w:rPr>
      </w:pPr>
      <w:r w:rsidRPr="007415D3">
        <w:rPr>
          <w:rFonts w:cs="David" w:hint="cs"/>
          <w:rtl/>
        </w:rPr>
        <w:tab/>
        <w:t xml:space="preserve">אם תקשיבו למה שאני אומרת, לא אצטרך לחזור. מי שמצביע בעד, מצביע בעד  הצעת הקואליציה, שזה יעבור לוועדת הפנים. </w:t>
      </w:r>
    </w:p>
    <w:p w14:paraId="5E20D2D2" w14:textId="77777777" w:rsidR="007415D3" w:rsidRPr="007415D3" w:rsidRDefault="007415D3" w:rsidP="007415D3">
      <w:pPr>
        <w:bidi/>
        <w:jc w:val="both"/>
        <w:rPr>
          <w:rFonts w:cs="David" w:hint="cs"/>
          <w:rtl/>
        </w:rPr>
      </w:pPr>
    </w:p>
    <w:p w14:paraId="2C44A6C5" w14:textId="77777777" w:rsidR="007415D3" w:rsidRPr="007415D3" w:rsidRDefault="007415D3" w:rsidP="007415D3">
      <w:pPr>
        <w:bidi/>
        <w:jc w:val="both"/>
        <w:rPr>
          <w:rFonts w:cs="David" w:hint="cs"/>
          <w:rtl/>
        </w:rPr>
      </w:pPr>
    </w:p>
    <w:p w14:paraId="60BE9D4B" w14:textId="77777777" w:rsidR="007415D3" w:rsidRPr="007415D3" w:rsidRDefault="007415D3" w:rsidP="007415D3">
      <w:pPr>
        <w:bidi/>
        <w:jc w:val="both"/>
        <w:rPr>
          <w:rFonts w:cs="David" w:hint="cs"/>
          <w:rtl/>
        </w:rPr>
      </w:pPr>
      <w:r w:rsidRPr="007415D3">
        <w:rPr>
          <w:rFonts w:cs="David" w:hint="cs"/>
          <w:rtl/>
        </w:rPr>
        <w:t>ה צ ב ע ה (המשך)</w:t>
      </w:r>
    </w:p>
    <w:p w14:paraId="0BA53C43" w14:textId="77777777" w:rsidR="007415D3" w:rsidRPr="007415D3" w:rsidRDefault="007415D3" w:rsidP="007415D3">
      <w:pPr>
        <w:bidi/>
        <w:jc w:val="both"/>
        <w:rPr>
          <w:rFonts w:cs="David" w:hint="cs"/>
          <w:rtl/>
        </w:rPr>
      </w:pPr>
    </w:p>
    <w:p w14:paraId="5D058D09" w14:textId="77777777" w:rsidR="007415D3" w:rsidRPr="007415D3" w:rsidRDefault="007415D3" w:rsidP="007415D3">
      <w:pPr>
        <w:bidi/>
        <w:jc w:val="both"/>
        <w:rPr>
          <w:rFonts w:cs="David" w:hint="cs"/>
          <w:rtl/>
        </w:rPr>
      </w:pPr>
      <w:r w:rsidRPr="007415D3">
        <w:rPr>
          <w:rFonts w:cs="David" w:hint="cs"/>
          <w:rtl/>
        </w:rPr>
        <w:tab/>
        <w:t xml:space="preserve">שי חרמש </w:t>
      </w:r>
      <w:r w:rsidRPr="007415D3">
        <w:rPr>
          <w:rFonts w:cs="David"/>
          <w:rtl/>
        </w:rPr>
        <w:t>–</w:t>
      </w:r>
      <w:r w:rsidRPr="007415D3">
        <w:rPr>
          <w:rFonts w:cs="David" w:hint="cs"/>
          <w:rtl/>
        </w:rPr>
        <w:t xml:space="preserve"> מקוזז</w:t>
      </w:r>
    </w:p>
    <w:p w14:paraId="3900830A" w14:textId="77777777" w:rsidR="007415D3" w:rsidRPr="007415D3" w:rsidRDefault="007415D3" w:rsidP="007415D3">
      <w:pPr>
        <w:bidi/>
        <w:jc w:val="both"/>
        <w:rPr>
          <w:rFonts w:cs="David" w:hint="cs"/>
          <w:rtl/>
        </w:rPr>
      </w:pPr>
      <w:r w:rsidRPr="007415D3">
        <w:rPr>
          <w:rFonts w:cs="David" w:hint="cs"/>
          <w:rtl/>
        </w:rPr>
        <w:tab/>
        <w:t xml:space="preserve">שלי יחימוביץ </w:t>
      </w:r>
      <w:r w:rsidRPr="007415D3">
        <w:rPr>
          <w:rFonts w:cs="David"/>
          <w:rtl/>
        </w:rPr>
        <w:t>–</w:t>
      </w:r>
      <w:r w:rsidRPr="007415D3">
        <w:rPr>
          <w:rFonts w:cs="David" w:hint="cs"/>
          <w:rtl/>
        </w:rPr>
        <w:t xml:space="preserve"> בעד</w:t>
      </w:r>
    </w:p>
    <w:p w14:paraId="63AFD845" w14:textId="77777777" w:rsidR="007415D3" w:rsidRPr="007415D3" w:rsidRDefault="007415D3" w:rsidP="007415D3">
      <w:pPr>
        <w:bidi/>
        <w:jc w:val="both"/>
        <w:rPr>
          <w:rFonts w:cs="David" w:hint="cs"/>
          <w:rtl/>
        </w:rPr>
      </w:pPr>
      <w:r w:rsidRPr="007415D3">
        <w:rPr>
          <w:rFonts w:cs="David" w:hint="cs"/>
          <w:rtl/>
        </w:rPr>
        <w:tab/>
        <w:t xml:space="preserve">קולט אביטל </w:t>
      </w:r>
      <w:r w:rsidRPr="007415D3">
        <w:rPr>
          <w:rFonts w:cs="David"/>
          <w:rtl/>
        </w:rPr>
        <w:t>–</w:t>
      </w:r>
      <w:r w:rsidRPr="007415D3">
        <w:rPr>
          <w:rFonts w:cs="David" w:hint="cs"/>
          <w:rtl/>
        </w:rPr>
        <w:t xml:space="preserve"> בעד</w:t>
      </w:r>
    </w:p>
    <w:p w14:paraId="6C08AD66"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23F11632" w14:textId="77777777" w:rsidR="007415D3" w:rsidRPr="007415D3" w:rsidRDefault="007415D3" w:rsidP="007415D3">
      <w:pPr>
        <w:bidi/>
        <w:jc w:val="both"/>
        <w:rPr>
          <w:rFonts w:cs="David" w:hint="cs"/>
          <w:rtl/>
        </w:rPr>
      </w:pPr>
      <w:r w:rsidRPr="007415D3">
        <w:rPr>
          <w:rFonts w:cs="David" w:hint="cs"/>
          <w:rtl/>
        </w:rPr>
        <w:tab/>
        <w:t xml:space="preserve">נדיה חילו </w:t>
      </w:r>
      <w:r w:rsidRPr="007415D3">
        <w:rPr>
          <w:rFonts w:cs="David"/>
          <w:rtl/>
        </w:rPr>
        <w:t>–</w:t>
      </w:r>
      <w:r w:rsidRPr="007415D3">
        <w:rPr>
          <w:rFonts w:cs="David" w:hint="cs"/>
          <w:rtl/>
        </w:rPr>
        <w:t xml:space="preserve"> מקוזזת</w:t>
      </w:r>
    </w:p>
    <w:p w14:paraId="72ED449E" w14:textId="77777777" w:rsidR="007415D3" w:rsidRPr="007415D3" w:rsidRDefault="007415D3" w:rsidP="007415D3">
      <w:pPr>
        <w:bidi/>
        <w:jc w:val="both"/>
        <w:rPr>
          <w:rFonts w:cs="David" w:hint="cs"/>
          <w:rtl/>
        </w:rPr>
      </w:pPr>
      <w:r w:rsidRPr="007415D3">
        <w:rPr>
          <w:rFonts w:cs="David" w:hint="cs"/>
          <w:rtl/>
        </w:rPr>
        <w:tab/>
        <w:t xml:space="preserve">חיים אמסלם </w:t>
      </w:r>
      <w:r w:rsidRPr="007415D3">
        <w:rPr>
          <w:rFonts w:cs="David"/>
          <w:rtl/>
        </w:rPr>
        <w:t>–</w:t>
      </w:r>
      <w:r w:rsidRPr="007415D3">
        <w:rPr>
          <w:rFonts w:cs="David" w:hint="cs"/>
          <w:rtl/>
        </w:rPr>
        <w:t xml:space="preserve"> בעד</w:t>
      </w:r>
    </w:p>
    <w:p w14:paraId="136E540B"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0A9ADA2E"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71B0C251"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251B92B1" w14:textId="77777777" w:rsidR="007415D3" w:rsidRPr="007415D3" w:rsidRDefault="007415D3" w:rsidP="007415D3">
      <w:pPr>
        <w:bidi/>
        <w:jc w:val="both"/>
        <w:rPr>
          <w:rFonts w:cs="David" w:hint="cs"/>
          <w:rtl/>
        </w:rPr>
      </w:pPr>
      <w:r w:rsidRPr="007415D3">
        <w:rPr>
          <w:rFonts w:cs="David" w:hint="cs"/>
          <w:rtl/>
        </w:rPr>
        <w:tab/>
        <w:t xml:space="preserve">יצחק גלנטי </w:t>
      </w:r>
      <w:r w:rsidRPr="007415D3">
        <w:rPr>
          <w:rFonts w:cs="David"/>
          <w:rtl/>
        </w:rPr>
        <w:t>–</w:t>
      </w:r>
      <w:r w:rsidRPr="007415D3">
        <w:rPr>
          <w:rFonts w:cs="David" w:hint="cs"/>
          <w:rtl/>
        </w:rPr>
        <w:t xml:space="preserve"> מקוזז</w:t>
      </w:r>
    </w:p>
    <w:p w14:paraId="2DD74E1E" w14:textId="77777777" w:rsidR="007415D3" w:rsidRPr="007415D3" w:rsidRDefault="007415D3" w:rsidP="007415D3">
      <w:pPr>
        <w:bidi/>
        <w:jc w:val="both"/>
        <w:rPr>
          <w:rFonts w:cs="David" w:hint="cs"/>
          <w:rtl/>
        </w:rPr>
      </w:pPr>
      <w:r w:rsidRPr="007415D3">
        <w:rPr>
          <w:rFonts w:cs="David" w:hint="cs"/>
          <w:rtl/>
        </w:rPr>
        <w:tab/>
        <w:t xml:space="preserve">מאיר פרוש </w:t>
      </w:r>
      <w:r w:rsidRPr="007415D3">
        <w:rPr>
          <w:rFonts w:cs="David"/>
          <w:rtl/>
        </w:rPr>
        <w:t>–</w:t>
      </w:r>
      <w:r w:rsidRPr="007415D3">
        <w:rPr>
          <w:rFonts w:cs="David" w:hint="cs"/>
          <w:rtl/>
        </w:rPr>
        <w:t xml:space="preserve"> נגד</w:t>
      </w:r>
    </w:p>
    <w:p w14:paraId="37DCA91E"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2750C409"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607D4278" w14:textId="77777777" w:rsidR="007415D3" w:rsidRPr="007415D3" w:rsidRDefault="007415D3" w:rsidP="007415D3">
      <w:pPr>
        <w:bidi/>
        <w:jc w:val="both"/>
        <w:rPr>
          <w:rFonts w:cs="David" w:hint="cs"/>
          <w:rtl/>
        </w:rPr>
      </w:pPr>
      <w:r w:rsidRPr="007415D3">
        <w:rPr>
          <w:rFonts w:cs="David" w:hint="cs"/>
          <w:rtl/>
        </w:rPr>
        <w:tab/>
        <w:t xml:space="preserve">גלעד ארדן, במקומו יובל שטייניץ </w:t>
      </w:r>
      <w:r w:rsidRPr="007415D3">
        <w:rPr>
          <w:rFonts w:cs="David"/>
          <w:rtl/>
        </w:rPr>
        <w:t>–</w:t>
      </w:r>
      <w:r w:rsidRPr="007415D3">
        <w:rPr>
          <w:rFonts w:cs="David" w:hint="cs"/>
          <w:rtl/>
        </w:rPr>
        <w:t xml:space="preserve"> מקוזז</w:t>
      </w:r>
    </w:p>
    <w:p w14:paraId="406BCE16"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02CDE954"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307CEBFF" w14:textId="77777777" w:rsidR="007415D3" w:rsidRPr="007415D3" w:rsidRDefault="007415D3" w:rsidP="007415D3">
      <w:pPr>
        <w:bidi/>
        <w:jc w:val="both"/>
        <w:rPr>
          <w:rFonts w:cs="David" w:hint="cs"/>
          <w:rtl/>
        </w:rPr>
      </w:pPr>
      <w:r w:rsidRPr="007415D3">
        <w:rPr>
          <w:rFonts w:cs="David" w:hint="cs"/>
          <w:rtl/>
        </w:rPr>
        <w:tab/>
        <w:t xml:space="preserve">אורי אריאל </w:t>
      </w:r>
      <w:r w:rsidRPr="007415D3">
        <w:rPr>
          <w:rFonts w:cs="David"/>
          <w:rtl/>
        </w:rPr>
        <w:t>–</w:t>
      </w:r>
      <w:r w:rsidRPr="007415D3">
        <w:rPr>
          <w:rFonts w:cs="David" w:hint="cs"/>
          <w:rtl/>
        </w:rPr>
        <w:t xml:space="preserve"> נגד</w:t>
      </w:r>
    </w:p>
    <w:p w14:paraId="43765D1F" w14:textId="77777777" w:rsidR="007415D3" w:rsidRPr="007415D3" w:rsidRDefault="007415D3" w:rsidP="007415D3">
      <w:pPr>
        <w:bidi/>
        <w:ind w:firstLine="567"/>
        <w:jc w:val="both"/>
        <w:rPr>
          <w:rFonts w:cs="David" w:hint="cs"/>
          <w:rtl/>
        </w:rPr>
      </w:pPr>
      <w:r w:rsidRPr="007415D3">
        <w:rPr>
          <w:rFonts w:cs="David" w:hint="cs"/>
          <w:rtl/>
        </w:rPr>
        <w:t xml:space="preserve">זבולון אורלב </w:t>
      </w:r>
      <w:r w:rsidRPr="007415D3">
        <w:rPr>
          <w:rFonts w:cs="David"/>
          <w:rtl/>
        </w:rPr>
        <w:t>–</w:t>
      </w:r>
      <w:r w:rsidRPr="007415D3">
        <w:rPr>
          <w:rFonts w:cs="David" w:hint="cs"/>
          <w:rtl/>
        </w:rPr>
        <w:t xml:space="preserve"> נגד</w:t>
      </w:r>
    </w:p>
    <w:p w14:paraId="2EDF43AE"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נגד</w:t>
      </w:r>
    </w:p>
    <w:p w14:paraId="463446BF"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נגד</w:t>
      </w:r>
    </w:p>
    <w:p w14:paraId="5E8AF3BD" w14:textId="77777777" w:rsidR="007415D3" w:rsidRPr="007415D3" w:rsidRDefault="007415D3" w:rsidP="007415D3">
      <w:pPr>
        <w:bidi/>
        <w:jc w:val="both"/>
        <w:rPr>
          <w:rFonts w:cs="David" w:hint="cs"/>
          <w:rtl/>
        </w:rPr>
      </w:pPr>
    </w:p>
    <w:p w14:paraId="13B5782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CEFF28" w14:textId="77777777" w:rsidR="007415D3" w:rsidRPr="007415D3" w:rsidRDefault="007415D3" w:rsidP="007415D3">
      <w:pPr>
        <w:bidi/>
        <w:jc w:val="both"/>
        <w:rPr>
          <w:rFonts w:cs="David" w:hint="cs"/>
          <w:rtl/>
        </w:rPr>
      </w:pPr>
    </w:p>
    <w:p w14:paraId="271F6199" w14:textId="77777777" w:rsidR="007415D3" w:rsidRPr="007415D3" w:rsidRDefault="007415D3" w:rsidP="007415D3">
      <w:pPr>
        <w:bidi/>
        <w:jc w:val="both"/>
        <w:rPr>
          <w:rFonts w:cs="David" w:hint="cs"/>
          <w:rtl/>
        </w:rPr>
      </w:pPr>
      <w:r w:rsidRPr="007415D3">
        <w:rPr>
          <w:rFonts w:cs="David" w:hint="cs"/>
          <w:rtl/>
        </w:rPr>
        <w:tab/>
        <w:t xml:space="preserve">בעד הצביעו 12, נגד שבעה. אני קובעת שהחוק עובר להידון בוועדת הפנים. </w:t>
      </w:r>
    </w:p>
    <w:p w14:paraId="79EFE9AB" w14:textId="77777777" w:rsidR="007415D3" w:rsidRPr="007415D3" w:rsidRDefault="007415D3" w:rsidP="007415D3">
      <w:pPr>
        <w:bidi/>
        <w:jc w:val="both"/>
        <w:rPr>
          <w:rFonts w:cs="David" w:hint="cs"/>
          <w:rtl/>
        </w:rPr>
      </w:pPr>
    </w:p>
    <w:p w14:paraId="03E4431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6EE16C7" w14:textId="77777777" w:rsidR="007415D3" w:rsidRPr="007415D3" w:rsidRDefault="007415D3" w:rsidP="007415D3">
      <w:pPr>
        <w:bidi/>
        <w:jc w:val="both"/>
        <w:rPr>
          <w:rFonts w:cs="David" w:hint="cs"/>
          <w:u w:val="single"/>
          <w:rtl/>
        </w:rPr>
      </w:pPr>
    </w:p>
    <w:p w14:paraId="56ECB931" w14:textId="77777777" w:rsidR="007415D3" w:rsidRPr="007415D3" w:rsidRDefault="007415D3" w:rsidP="007415D3">
      <w:pPr>
        <w:bidi/>
        <w:jc w:val="both"/>
        <w:rPr>
          <w:rFonts w:cs="David" w:hint="cs"/>
          <w:rtl/>
        </w:rPr>
      </w:pPr>
      <w:r w:rsidRPr="007415D3">
        <w:rPr>
          <w:rFonts w:cs="David" w:hint="cs"/>
          <w:rtl/>
        </w:rPr>
        <w:tab/>
        <w:t xml:space="preserve">אני מבקש רוויזיה. </w:t>
      </w:r>
    </w:p>
    <w:p w14:paraId="52897207" w14:textId="77777777" w:rsidR="007415D3" w:rsidRPr="007415D3" w:rsidRDefault="007415D3" w:rsidP="007415D3">
      <w:pPr>
        <w:bidi/>
        <w:jc w:val="both"/>
        <w:rPr>
          <w:rFonts w:cs="David" w:hint="cs"/>
          <w:rtl/>
        </w:rPr>
      </w:pPr>
    </w:p>
    <w:p w14:paraId="7DE85F97" w14:textId="77777777" w:rsidR="007415D3" w:rsidRPr="007415D3" w:rsidRDefault="007415D3" w:rsidP="007415D3">
      <w:pPr>
        <w:bidi/>
        <w:jc w:val="both"/>
        <w:rPr>
          <w:rFonts w:cs="David" w:hint="cs"/>
          <w:rtl/>
        </w:rPr>
      </w:pPr>
      <w:r w:rsidRPr="007415D3">
        <w:rPr>
          <w:rFonts w:cs="David" w:hint="cs"/>
          <w:rtl/>
        </w:rPr>
        <w:t>ה צ ב ע ה</w:t>
      </w:r>
    </w:p>
    <w:p w14:paraId="56A81705" w14:textId="77777777" w:rsidR="007415D3" w:rsidRPr="007415D3" w:rsidRDefault="007415D3" w:rsidP="007415D3">
      <w:pPr>
        <w:bidi/>
        <w:jc w:val="both"/>
        <w:rPr>
          <w:rFonts w:cs="David" w:hint="cs"/>
          <w:rtl/>
        </w:rPr>
      </w:pPr>
    </w:p>
    <w:p w14:paraId="0987FBB4"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מיעוט</w:t>
      </w:r>
    </w:p>
    <w:p w14:paraId="40CFD68C"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רוב</w:t>
      </w:r>
    </w:p>
    <w:p w14:paraId="00668E82" w14:textId="77777777" w:rsidR="007415D3" w:rsidRPr="007415D3" w:rsidRDefault="007415D3" w:rsidP="007415D3">
      <w:pPr>
        <w:bidi/>
        <w:jc w:val="both"/>
        <w:rPr>
          <w:rFonts w:cs="David" w:hint="cs"/>
          <w:rtl/>
        </w:rPr>
      </w:pPr>
    </w:p>
    <w:p w14:paraId="7975B5F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D1B88B" w14:textId="77777777" w:rsidR="007415D3" w:rsidRPr="007415D3" w:rsidRDefault="007415D3" w:rsidP="007415D3">
      <w:pPr>
        <w:bidi/>
        <w:jc w:val="both"/>
        <w:rPr>
          <w:rFonts w:cs="David" w:hint="cs"/>
          <w:rtl/>
        </w:rPr>
      </w:pPr>
    </w:p>
    <w:p w14:paraId="0FA17435" w14:textId="77777777" w:rsidR="007415D3" w:rsidRPr="007415D3" w:rsidRDefault="007415D3" w:rsidP="007415D3">
      <w:pPr>
        <w:bidi/>
        <w:jc w:val="both"/>
        <w:rPr>
          <w:rFonts w:cs="David" w:hint="cs"/>
          <w:rtl/>
        </w:rPr>
      </w:pPr>
      <w:r w:rsidRPr="007415D3">
        <w:rPr>
          <w:rFonts w:cs="David" w:hint="cs"/>
          <w:rtl/>
        </w:rPr>
        <w:tab/>
        <w:t xml:space="preserve">לא התקבלה. אני עוברת לסעיף הבא. סעיף 51 </w:t>
      </w:r>
      <w:r w:rsidRPr="007415D3">
        <w:rPr>
          <w:rFonts w:cs="David"/>
          <w:rtl/>
        </w:rPr>
        <w:t>–</w:t>
      </w:r>
      <w:r w:rsidRPr="007415D3">
        <w:rPr>
          <w:rFonts w:cs="David" w:hint="cs"/>
          <w:rtl/>
        </w:rPr>
        <w:t xml:space="preserve"> תיקון חוק איגודי ערים, התשט"ו-1955. חברה למתן שירותי מים וביוב לפי חוק תאגידי וביוב לא תהיה חלק מאיגוד ערים. מי בעד להשאיר את זה בחוק ההסדרים? </w:t>
      </w:r>
    </w:p>
    <w:p w14:paraId="3FF3C236" w14:textId="77777777" w:rsidR="007415D3" w:rsidRPr="007415D3" w:rsidRDefault="007415D3" w:rsidP="007415D3">
      <w:pPr>
        <w:bidi/>
        <w:jc w:val="both"/>
        <w:rPr>
          <w:rFonts w:cs="David" w:hint="cs"/>
          <w:rtl/>
        </w:rPr>
      </w:pPr>
    </w:p>
    <w:p w14:paraId="056E6ADC"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8063A35" w14:textId="77777777" w:rsidR="007415D3" w:rsidRPr="007415D3" w:rsidRDefault="007415D3" w:rsidP="007415D3">
      <w:pPr>
        <w:bidi/>
        <w:jc w:val="both"/>
        <w:rPr>
          <w:rFonts w:cs="David" w:hint="cs"/>
          <w:rtl/>
        </w:rPr>
      </w:pPr>
    </w:p>
    <w:p w14:paraId="21F3FD9D" w14:textId="77777777" w:rsidR="007415D3" w:rsidRPr="007415D3" w:rsidRDefault="007415D3" w:rsidP="007415D3">
      <w:pPr>
        <w:bidi/>
        <w:jc w:val="both"/>
        <w:rPr>
          <w:rFonts w:cs="David" w:hint="cs"/>
          <w:rtl/>
        </w:rPr>
      </w:pPr>
      <w:r w:rsidRPr="007415D3">
        <w:rPr>
          <w:rFonts w:cs="David" w:hint="cs"/>
          <w:rtl/>
        </w:rPr>
        <w:tab/>
        <w:t>גברתי היושבת-ראש, אני רוצה להביע שוב את מחאתי. מדובר בהפרטה של שירות ציבורי חיוני, וגורמים פרטיים שמונעים משיקולי רווח,</w:t>
      </w:r>
    </w:p>
    <w:p w14:paraId="28553B57" w14:textId="77777777" w:rsidR="007415D3" w:rsidRPr="007415D3" w:rsidRDefault="007415D3" w:rsidP="007415D3">
      <w:pPr>
        <w:bidi/>
        <w:jc w:val="both"/>
        <w:rPr>
          <w:rFonts w:cs="David" w:hint="cs"/>
          <w:rtl/>
        </w:rPr>
      </w:pPr>
    </w:p>
    <w:p w14:paraId="68D2412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519AEF5" w14:textId="77777777" w:rsidR="007415D3" w:rsidRPr="007415D3" w:rsidRDefault="007415D3" w:rsidP="007415D3">
      <w:pPr>
        <w:bidi/>
        <w:jc w:val="both"/>
        <w:rPr>
          <w:rFonts w:cs="David" w:hint="cs"/>
          <w:rtl/>
        </w:rPr>
      </w:pPr>
    </w:p>
    <w:p w14:paraId="2559E5A4" w14:textId="77777777" w:rsidR="007415D3" w:rsidRPr="007415D3" w:rsidRDefault="007415D3" w:rsidP="007415D3">
      <w:pPr>
        <w:bidi/>
        <w:jc w:val="both"/>
        <w:rPr>
          <w:rFonts w:cs="David" w:hint="cs"/>
          <w:rtl/>
        </w:rPr>
      </w:pPr>
      <w:r w:rsidRPr="007415D3">
        <w:rPr>
          <w:rFonts w:cs="David" w:hint="cs"/>
          <w:rtl/>
        </w:rPr>
        <w:tab/>
        <w:t xml:space="preserve">את טועה, זה לא לגורמים פרטיים, זה תאגיד עירוני. </w:t>
      </w:r>
    </w:p>
    <w:p w14:paraId="04CB88FE" w14:textId="77777777" w:rsidR="007415D3" w:rsidRPr="007415D3" w:rsidRDefault="007415D3" w:rsidP="007415D3">
      <w:pPr>
        <w:bidi/>
        <w:jc w:val="both"/>
        <w:rPr>
          <w:rFonts w:cs="David" w:hint="cs"/>
          <w:rtl/>
        </w:rPr>
      </w:pPr>
    </w:p>
    <w:p w14:paraId="0F53258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3D3A129" w14:textId="77777777" w:rsidR="007415D3" w:rsidRPr="007415D3" w:rsidRDefault="007415D3" w:rsidP="007415D3">
      <w:pPr>
        <w:bidi/>
        <w:jc w:val="both"/>
        <w:rPr>
          <w:rFonts w:cs="David" w:hint="cs"/>
          <w:u w:val="single"/>
          <w:rtl/>
        </w:rPr>
      </w:pPr>
    </w:p>
    <w:p w14:paraId="68DA51B2" w14:textId="77777777" w:rsidR="007415D3" w:rsidRPr="007415D3" w:rsidRDefault="007415D3" w:rsidP="007415D3">
      <w:pPr>
        <w:bidi/>
        <w:jc w:val="both"/>
        <w:rPr>
          <w:rFonts w:cs="David" w:hint="cs"/>
          <w:rtl/>
        </w:rPr>
      </w:pPr>
      <w:r w:rsidRPr="007415D3">
        <w:rPr>
          <w:rFonts w:cs="David" w:hint="cs"/>
          <w:rtl/>
        </w:rPr>
        <w:tab/>
        <w:t xml:space="preserve">אם זו הפרטה, אני עשוי להצביע בעד זה, תחשוב לפני שאתה אומר. </w:t>
      </w:r>
    </w:p>
    <w:p w14:paraId="1A7D1586" w14:textId="77777777" w:rsidR="007415D3" w:rsidRPr="007415D3" w:rsidRDefault="007415D3" w:rsidP="007415D3">
      <w:pPr>
        <w:bidi/>
        <w:jc w:val="both"/>
        <w:rPr>
          <w:rFonts w:cs="David" w:hint="cs"/>
          <w:rtl/>
        </w:rPr>
      </w:pPr>
    </w:p>
    <w:p w14:paraId="4BAF72D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4D4C486" w14:textId="77777777" w:rsidR="007415D3" w:rsidRPr="007415D3" w:rsidRDefault="007415D3" w:rsidP="007415D3">
      <w:pPr>
        <w:bidi/>
        <w:jc w:val="both"/>
        <w:rPr>
          <w:rFonts w:cs="David" w:hint="cs"/>
          <w:rtl/>
        </w:rPr>
      </w:pPr>
    </w:p>
    <w:p w14:paraId="1184012E" w14:textId="77777777" w:rsidR="007415D3" w:rsidRPr="007415D3" w:rsidRDefault="007415D3" w:rsidP="007415D3">
      <w:pPr>
        <w:bidi/>
        <w:jc w:val="both"/>
        <w:rPr>
          <w:rFonts w:cs="David" w:hint="cs"/>
          <w:rtl/>
        </w:rPr>
      </w:pPr>
      <w:r w:rsidRPr="007415D3">
        <w:rPr>
          <w:rFonts w:cs="David" w:hint="cs"/>
          <w:rtl/>
        </w:rPr>
        <w:tab/>
        <w:t xml:space="preserve">הדירקטוריון של התאגיד הוא מהעירייה. לכן זו לא הפרטה, זה לא קשור לכלום, זה תאגוד. כל עובדי העירייה, ללא יוצא מן הכלל, כולל הפנסיונרים, עוברים לתאגיד הזה, כולל כל זכויות הפנסיה שלהם. כל מה שאת אומרת הוא פשוט אי-הבנה מוחלטת. זה הכול. </w:t>
      </w:r>
    </w:p>
    <w:p w14:paraId="102DF38B" w14:textId="77777777" w:rsidR="007415D3" w:rsidRPr="007415D3" w:rsidRDefault="007415D3" w:rsidP="007415D3">
      <w:pPr>
        <w:bidi/>
        <w:jc w:val="both"/>
        <w:rPr>
          <w:rFonts w:cs="David" w:hint="cs"/>
          <w:rtl/>
        </w:rPr>
      </w:pPr>
    </w:p>
    <w:p w14:paraId="4DE4C6F4"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CB165F7" w14:textId="77777777" w:rsidR="007415D3" w:rsidRPr="007415D3" w:rsidRDefault="007415D3" w:rsidP="007415D3">
      <w:pPr>
        <w:bidi/>
        <w:jc w:val="both"/>
        <w:rPr>
          <w:rFonts w:cs="David" w:hint="cs"/>
          <w:rtl/>
        </w:rPr>
      </w:pPr>
    </w:p>
    <w:p w14:paraId="1CA1A114" w14:textId="77777777" w:rsidR="007415D3" w:rsidRPr="007415D3" w:rsidRDefault="007415D3" w:rsidP="007415D3">
      <w:pPr>
        <w:bidi/>
        <w:jc w:val="both"/>
        <w:rPr>
          <w:rFonts w:cs="David" w:hint="cs"/>
          <w:rtl/>
        </w:rPr>
      </w:pPr>
      <w:r w:rsidRPr="007415D3">
        <w:rPr>
          <w:rFonts w:cs="David" w:hint="cs"/>
          <w:rtl/>
        </w:rPr>
        <w:tab/>
        <w:t xml:space="preserve">גברתי היושבת-ראש, חשוב לי לציין, אני לא רוצה להתווכח עם ראש הקואליציה. </w:t>
      </w:r>
    </w:p>
    <w:p w14:paraId="7FAD48C4" w14:textId="77777777" w:rsidR="007415D3" w:rsidRPr="007415D3" w:rsidRDefault="007415D3" w:rsidP="007415D3">
      <w:pPr>
        <w:bidi/>
        <w:jc w:val="both"/>
        <w:rPr>
          <w:rFonts w:cs="David" w:hint="cs"/>
          <w:rtl/>
        </w:rPr>
      </w:pPr>
    </w:p>
    <w:p w14:paraId="35CD728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5AE7689" w14:textId="77777777" w:rsidR="007415D3" w:rsidRPr="007415D3" w:rsidRDefault="007415D3" w:rsidP="007415D3">
      <w:pPr>
        <w:bidi/>
        <w:jc w:val="both"/>
        <w:rPr>
          <w:rFonts w:cs="David" w:hint="cs"/>
          <w:rtl/>
        </w:rPr>
      </w:pPr>
    </w:p>
    <w:p w14:paraId="31063E09" w14:textId="77777777" w:rsidR="007415D3" w:rsidRPr="007415D3" w:rsidRDefault="007415D3" w:rsidP="007415D3">
      <w:pPr>
        <w:bidi/>
        <w:jc w:val="both"/>
        <w:rPr>
          <w:rFonts w:cs="David" w:hint="cs"/>
          <w:rtl/>
        </w:rPr>
      </w:pPr>
      <w:r w:rsidRPr="007415D3">
        <w:rPr>
          <w:rFonts w:cs="David" w:hint="cs"/>
          <w:rtl/>
        </w:rPr>
        <w:tab/>
        <w:t>רגע.</w:t>
      </w:r>
    </w:p>
    <w:p w14:paraId="5786B80F" w14:textId="77777777" w:rsidR="007415D3" w:rsidRPr="007415D3" w:rsidRDefault="007415D3" w:rsidP="007415D3">
      <w:pPr>
        <w:bidi/>
        <w:jc w:val="both"/>
        <w:rPr>
          <w:rFonts w:cs="David" w:hint="cs"/>
          <w:rtl/>
        </w:rPr>
      </w:pPr>
    </w:p>
    <w:p w14:paraId="664FFAA7"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54FC564" w14:textId="77777777" w:rsidR="007415D3" w:rsidRPr="007415D3" w:rsidRDefault="007415D3" w:rsidP="007415D3">
      <w:pPr>
        <w:bidi/>
        <w:jc w:val="both"/>
        <w:rPr>
          <w:rFonts w:cs="David" w:hint="cs"/>
          <w:rtl/>
        </w:rPr>
      </w:pPr>
    </w:p>
    <w:p w14:paraId="00545650" w14:textId="77777777" w:rsidR="007415D3" w:rsidRPr="007415D3" w:rsidRDefault="007415D3" w:rsidP="007415D3">
      <w:pPr>
        <w:bidi/>
        <w:jc w:val="both"/>
        <w:rPr>
          <w:rFonts w:cs="David" w:hint="cs"/>
          <w:rtl/>
        </w:rPr>
      </w:pPr>
      <w:r w:rsidRPr="007415D3">
        <w:rPr>
          <w:rFonts w:cs="David" w:hint="cs"/>
          <w:rtl/>
        </w:rPr>
        <w:tab/>
        <w:t xml:space="preserve">הנה את רואה דוגמה לחילוקי דעות מהותיים, </w:t>
      </w:r>
    </w:p>
    <w:p w14:paraId="3E7FEB64" w14:textId="77777777" w:rsidR="007415D3" w:rsidRPr="007415D3" w:rsidRDefault="007415D3" w:rsidP="007415D3">
      <w:pPr>
        <w:bidi/>
        <w:jc w:val="both"/>
        <w:rPr>
          <w:rFonts w:cs="David" w:hint="cs"/>
          <w:rtl/>
        </w:rPr>
      </w:pPr>
    </w:p>
    <w:p w14:paraId="4C763B3D"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ECB6834" w14:textId="77777777" w:rsidR="007415D3" w:rsidRPr="007415D3" w:rsidRDefault="007415D3" w:rsidP="007415D3">
      <w:pPr>
        <w:bidi/>
        <w:jc w:val="both"/>
        <w:rPr>
          <w:rFonts w:cs="David" w:hint="cs"/>
          <w:rtl/>
        </w:rPr>
      </w:pPr>
    </w:p>
    <w:p w14:paraId="0C6972F4" w14:textId="77777777" w:rsidR="007415D3" w:rsidRPr="007415D3" w:rsidRDefault="007415D3" w:rsidP="007415D3">
      <w:pPr>
        <w:bidi/>
        <w:jc w:val="both"/>
        <w:rPr>
          <w:rFonts w:cs="David" w:hint="cs"/>
          <w:rtl/>
        </w:rPr>
      </w:pPr>
      <w:r w:rsidRPr="007415D3">
        <w:rPr>
          <w:rFonts w:cs="David" w:hint="cs"/>
          <w:rtl/>
        </w:rPr>
        <w:tab/>
        <w:t xml:space="preserve">זה לא חילוקי דעות, זה חוסר הבנה. </w:t>
      </w:r>
    </w:p>
    <w:p w14:paraId="446BA905" w14:textId="77777777" w:rsidR="007415D3" w:rsidRPr="007415D3" w:rsidRDefault="007415D3" w:rsidP="007415D3">
      <w:pPr>
        <w:bidi/>
        <w:jc w:val="both"/>
        <w:rPr>
          <w:rFonts w:cs="David" w:hint="cs"/>
          <w:rtl/>
        </w:rPr>
      </w:pPr>
    </w:p>
    <w:p w14:paraId="71400F5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419A47DD" w14:textId="77777777" w:rsidR="007415D3" w:rsidRPr="007415D3" w:rsidRDefault="007415D3" w:rsidP="007415D3">
      <w:pPr>
        <w:bidi/>
        <w:jc w:val="both"/>
        <w:rPr>
          <w:rFonts w:cs="David" w:hint="cs"/>
          <w:rtl/>
        </w:rPr>
      </w:pPr>
    </w:p>
    <w:p w14:paraId="56C3C479" w14:textId="77777777" w:rsidR="007415D3" w:rsidRPr="007415D3" w:rsidRDefault="007415D3" w:rsidP="007415D3">
      <w:pPr>
        <w:bidi/>
        <w:jc w:val="both"/>
        <w:rPr>
          <w:rFonts w:cs="David" w:hint="cs"/>
          <w:rtl/>
        </w:rPr>
      </w:pPr>
      <w:r w:rsidRPr="007415D3">
        <w:rPr>
          <w:rFonts w:cs="David" w:hint="cs"/>
          <w:rtl/>
        </w:rPr>
        <w:tab/>
        <w:t xml:space="preserve">ועל כן, מקומה של הרפורמה לא יכירה בחוק ההסדרים. חילוקי הדעות האלה, ראוי שילובנו במקום הראוי להם. </w:t>
      </w:r>
    </w:p>
    <w:p w14:paraId="2F5531F8" w14:textId="77777777" w:rsidR="007415D3" w:rsidRPr="007415D3" w:rsidRDefault="007415D3" w:rsidP="007415D3">
      <w:pPr>
        <w:bidi/>
        <w:jc w:val="both"/>
        <w:rPr>
          <w:rFonts w:cs="David" w:hint="cs"/>
          <w:rtl/>
        </w:rPr>
      </w:pPr>
    </w:p>
    <w:p w14:paraId="726AD307"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72EAEE1" w14:textId="77777777" w:rsidR="007415D3" w:rsidRPr="007415D3" w:rsidRDefault="007415D3" w:rsidP="007415D3">
      <w:pPr>
        <w:bidi/>
        <w:jc w:val="both"/>
        <w:rPr>
          <w:rFonts w:cs="David" w:hint="cs"/>
          <w:rtl/>
        </w:rPr>
      </w:pPr>
    </w:p>
    <w:p w14:paraId="24F7A09E" w14:textId="77777777" w:rsidR="007415D3" w:rsidRPr="007415D3" w:rsidRDefault="007415D3" w:rsidP="007415D3">
      <w:pPr>
        <w:bidi/>
        <w:jc w:val="both"/>
        <w:rPr>
          <w:rFonts w:cs="David" w:hint="cs"/>
          <w:rtl/>
        </w:rPr>
      </w:pPr>
      <w:r w:rsidRPr="007415D3">
        <w:rPr>
          <w:rFonts w:cs="David" w:hint="cs"/>
          <w:rtl/>
        </w:rPr>
        <w:tab/>
        <w:t>הפרטה לגורמים פרטיים. בולשיט.</w:t>
      </w:r>
    </w:p>
    <w:p w14:paraId="4AD98DB0" w14:textId="77777777" w:rsidR="007415D3" w:rsidRPr="007415D3" w:rsidRDefault="007415D3" w:rsidP="007415D3">
      <w:pPr>
        <w:bidi/>
        <w:jc w:val="both"/>
        <w:rPr>
          <w:rFonts w:cs="David" w:hint="cs"/>
          <w:rtl/>
        </w:rPr>
      </w:pPr>
    </w:p>
    <w:p w14:paraId="171D6CEF"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EE8D80D" w14:textId="77777777" w:rsidR="007415D3" w:rsidRPr="007415D3" w:rsidRDefault="007415D3" w:rsidP="007415D3">
      <w:pPr>
        <w:bidi/>
        <w:jc w:val="both"/>
        <w:rPr>
          <w:rFonts w:cs="David" w:hint="cs"/>
          <w:rtl/>
        </w:rPr>
      </w:pPr>
    </w:p>
    <w:p w14:paraId="25B552A6" w14:textId="77777777" w:rsidR="007415D3" w:rsidRPr="007415D3" w:rsidRDefault="007415D3" w:rsidP="007415D3">
      <w:pPr>
        <w:bidi/>
        <w:jc w:val="both"/>
        <w:rPr>
          <w:rFonts w:cs="David" w:hint="cs"/>
          <w:rtl/>
        </w:rPr>
      </w:pPr>
      <w:r w:rsidRPr="007415D3">
        <w:rPr>
          <w:rFonts w:cs="David" w:hint="cs"/>
          <w:rtl/>
        </w:rPr>
        <w:tab/>
        <w:t>את רואה כאן את חילוקי הדעות, אני חושבת שהוא לא מבין. אני חושבת שזה צריך להיות מלובן לאורך זמן, לעומק.</w:t>
      </w:r>
    </w:p>
    <w:p w14:paraId="383081AC" w14:textId="77777777" w:rsidR="007415D3" w:rsidRPr="007415D3" w:rsidRDefault="007415D3" w:rsidP="007415D3">
      <w:pPr>
        <w:bidi/>
        <w:jc w:val="both"/>
        <w:rPr>
          <w:rFonts w:cs="David" w:hint="cs"/>
          <w:rtl/>
        </w:rPr>
      </w:pPr>
    </w:p>
    <w:p w14:paraId="37EB7562" w14:textId="77777777" w:rsidR="007415D3" w:rsidRPr="007415D3" w:rsidRDefault="007415D3" w:rsidP="007415D3">
      <w:pPr>
        <w:bidi/>
        <w:jc w:val="both"/>
        <w:rPr>
          <w:rFonts w:cs="David" w:hint="cs"/>
          <w:rtl/>
        </w:rPr>
      </w:pPr>
      <w:r w:rsidRPr="007415D3">
        <w:rPr>
          <w:rFonts w:cs="David" w:hint="cs"/>
          <w:u w:val="single"/>
          <w:rtl/>
        </w:rPr>
        <w:t>אורי יהודה אריאל:</w:t>
      </w:r>
    </w:p>
    <w:p w14:paraId="5F02F888" w14:textId="77777777" w:rsidR="007415D3" w:rsidRPr="007415D3" w:rsidRDefault="007415D3" w:rsidP="007415D3">
      <w:pPr>
        <w:bidi/>
        <w:jc w:val="both"/>
        <w:rPr>
          <w:rFonts w:cs="David" w:hint="cs"/>
          <w:rtl/>
        </w:rPr>
      </w:pPr>
    </w:p>
    <w:p w14:paraId="100561A2" w14:textId="77777777" w:rsidR="007415D3" w:rsidRPr="007415D3" w:rsidRDefault="007415D3" w:rsidP="007415D3">
      <w:pPr>
        <w:bidi/>
        <w:jc w:val="both"/>
        <w:rPr>
          <w:rFonts w:cs="David" w:hint="cs"/>
          <w:rtl/>
        </w:rPr>
      </w:pPr>
      <w:r w:rsidRPr="007415D3">
        <w:rPr>
          <w:rFonts w:cs="David" w:hint="cs"/>
          <w:rtl/>
        </w:rPr>
        <w:tab/>
        <w:t>אביגדור, מה יקרה בעוד שעה פה?</w:t>
      </w:r>
    </w:p>
    <w:p w14:paraId="397F50BB" w14:textId="77777777" w:rsidR="007415D3" w:rsidRPr="007415D3" w:rsidRDefault="007415D3" w:rsidP="007415D3">
      <w:pPr>
        <w:bidi/>
        <w:jc w:val="both"/>
        <w:rPr>
          <w:rFonts w:cs="David" w:hint="cs"/>
          <w:rtl/>
        </w:rPr>
      </w:pPr>
    </w:p>
    <w:p w14:paraId="6448D75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97A3AC3" w14:textId="77777777" w:rsidR="007415D3" w:rsidRPr="007415D3" w:rsidRDefault="007415D3" w:rsidP="007415D3">
      <w:pPr>
        <w:bidi/>
        <w:jc w:val="both"/>
        <w:rPr>
          <w:rFonts w:cs="David" w:hint="cs"/>
          <w:rtl/>
        </w:rPr>
      </w:pPr>
    </w:p>
    <w:p w14:paraId="412D24FB" w14:textId="77777777" w:rsidR="007415D3" w:rsidRPr="007415D3" w:rsidRDefault="007415D3" w:rsidP="007415D3">
      <w:pPr>
        <w:bidi/>
        <w:jc w:val="both"/>
        <w:rPr>
          <w:rFonts w:cs="David" w:hint="cs"/>
          <w:rtl/>
        </w:rPr>
      </w:pPr>
      <w:r w:rsidRPr="007415D3">
        <w:rPr>
          <w:rFonts w:cs="David" w:hint="cs"/>
          <w:rtl/>
        </w:rPr>
        <w:tab/>
        <w:t xml:space="preserve">אביגדור, כמי שסובלת מהצעקות שלך, </w:t>
      </w:r>
    </w:p>
    <w:p w14:paraId="7BF0785D" w14:textId="77777777" w:rsidR="007415D3" w:rsidRPr="007415D3" w:rsidRDefault="007415D3" w:rsidP="007415D3">
      <w:pPr>
        <w:bidi/>
        <w:jc w:val="both"/>
        <w:rPr>
          <w:rFonts w:cs="David" w:hint="cs"/>
          <w:rtl/>
        </w:rPr>
      </w:pPr>
    </w:p>
    <w:p w14:paraId="5346770E"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515223E2" w14:textId="77777777" w:rsidR="007415D3" w:rsidRPr="007415D3" w:rsidRDefault="007415D3" w:rsidP="007415D3">
      <w:pPr>
        <w:bidi/>
        <w:jc w:val="both"/>
        <w:rPr>
          <w:rFonts w:cs="David" w:hint="cs"/>
          <w:rtl/>
        </w:rPr>
      </w:pPr>
    </w:p>
    <w:p w14:paraId="57378019" w14:textId="77777777" w:rsidR="007415D3" w:rsidRPr="007415D3" w:rsidRDefault="007415D3" w:rsidP="007415D3">
      <w:pPr>
        <w:bidi/>
        <w:jc w:val="both"/>
        <w:rPr>
          <w:rFonts w:cs="David" w:hint="cs"/>
          <w:rtl/>
        </w:rPr>
      </w:pPr>
      <w:r w:rsidRPr="007415D3">
        <w:rPr>
          <w:rFonts w:cs="David" w:hint="cs"/>
          <w:rtl/>
        </w:rPr>
        <w:tab/>
        <w:t xml:space="preserve">לפחות את יודעת מה זה תאגידי מים. </w:t>
      </w:r>
    </w:p>
    <w:p w14:paraId="073A279C" w14:textId="77777777" w:rsidR="007415D3" w:rsidRPr="007415D3" w:rsidRDefault="007415D3" w:rsidP="007415D3">
      <w:pPr>
        <w:bidi/>
        <w:jc w:val="both"/>
        <w:rPr>
          <w:rFonts w:cs="David" w:hint="cs"/>
          <w:rtl/>
        </w:rPr>
      </w:pPr>
    </w:p>
    <w:p w14:paraId="5D0E4E0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8D56CBF" w14:textId="77777777" w:rsidR="007415D3" w:rsidRPr="007415D3" w:rsidRDefault="007415D3" w:rsidP="007415D3">
      <w:pPr>
        <w:bidi/>
        <w:jc w:val="both"/>
        <w:rPr>
          <w:rFonts w:cs="David" w:hint="cs"/>
          <w:u w:val="single"/>
          <w:rtl/>
        </w:rPr>
      </w:pPr>
    </w:p>
    <w:p w14:paraId="7EB97FF3" w14:textId="77777777" w:rsidR="007415D3" w:rsidRPr="007415D3" w:rsidRDefault="007415D3" w:rsidP="007415D3">
      <w:pPr>
        <w:bidi/>
        <w:jc w:val="both"/>
        <w:rPr>
          <w:rFonts w:cs="David" w:hint="cs"/>
          <w:rtl/>
        </w:rPr>
      </w:pPr>
      <w:r w:rsidRPr="007415D3">
        <w:rPr>
          <w:rFonts w:cs="David" w:hint="cs"/>
          <w:rtl/>
        </w:rPr>
        <w:tab/>
        <w:t>לא יכול להיות,</w:t>
      </w:r>
    </w:p>
    <w:p w14:paraId="2D6E7FB2" w14:textId="77777777" w:rsidR="007415D3" w:rsidRPr="007415D3" w:rsidRDefault="007415D3" w:rsidP="007415D3">
      <w:pPr>
        <w:bidi/>
        <w:jc w:val="both"/>
        <w:rPr>
          <w:rFonts w:cs="David" w:hint="cs"/>
          <w:rtl/>
        </w:rPr>
      </w:pPr>
    </w:p>
    <w:p w14:paraId="0325913B" w14:textId="77777777" w:rsidR="007415D3" w:rsidRPr="007415D3" w:rsidRDefault="007415D3" w:rsidP="007415D3">
      <w:pPr>
        <w:bidi/>
        <w:jc w:val="both"/>
        <w:rPr>
          <w:rFonts w:cs="David" w:hint="cs"/>
          <w:u w:val="single"/>
          <w:rtl/>
        </w:rPr>
      </w:pPr>
      <w:r w:rsidRPr="007415D3">
        <w:rPr>
          <w:rFonts w:cs="David" w:hint="cs"/>
          <w:u w:val="single"/>
          <w:rtl/>
        </w:rPr>
        <w:t>קריאה:</w:t>
      </w:r>
    </w:p>
    <w:p w14:paraId="53413570" w14:textId="77777777" w:rsidR="007415D3" w:rsidRPr="007415D3" w:rsidRDefault="007415D3" w:rsidP="007415D3">
      <w:pPr>
        <w:bidi/>
        <w:jc w:val="both"/>
        <w:rPr>
          <w:rFonts w:cs="David" w:hint="cs"/>
          <w:rtl/>
        </w:rPr>
      </w:pPr>
    </w:p>
    <w:p w14:paraId="07ABDB97" w14:textId="77777777" w:rsidR="007415D3" w:rsidRPr="007415D3" w:rsidRDefault="007415D3" w:rsidP="007415D3">
      <w:pPr>
        <w:bidi/>
        <w:jc w:val="both"/>
        <w:rPr>
          <w:rFonts w:cs="David" w:hint="cs"/>
          <w:rtl/>
        </w:rPr>
      </w:pPr>
      <w:r w:rsidRPr="007415D3">
        <w:rPr>
          <w:rFonts w:cs="David" w:hint="cs"/>
          <w:rtl/>
        </w:rPr>
        <w:tab/>
        <w:t xml:space="preserve">אל תתנשא. </w:t>
      </w:r>
    </w:p>
    <w:p w14:paraId="6713E86D" w14:textId="77777777" w:rsidR="007415D3" w:rsidRPr="007415D3" w:rsidRDefault="007415D3" w:rsidP="007415D3">
      <w:pPr>
        <w:bidi/>
        <w:jc w:val="both"/>
        <w:rPr>
          <w:rFonts w:cs="David" w:hint="cs"/>
          <w:rtl/>
        </w:rPr>
      </w:pPr>
    </w:p>
    <w:p w14:paraId="01C87CC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366EC2E" w14:textId="77777777" w:rsidR="007415D3" w:rsidRPr="007415D3" w:rsidRDefault="007415D3" w:rsidP="007415D3">
      <w:pPr>
        <w:bidi/>
        <w:jc w:val="both"/>
        <w:rPr>
          <w:rFonts w:cs="David" w:hint="cs"/>
          <w:rtl/>
        </w:rPr>
      </w:pPr>
    </w:p>
    <w:p w14:paraId="1E7F620E" w14:textId="77777777" w:rsidR="007415D3" w:rsidRPr="007415D3" w:rsidRDefault="007415D3" w:rsidP="007415D3">
      <w:pPr>
        <w:bidi/>
        <w:jc w:val="both"/>
        <w:rPr>
          <w:rFonts w:cs="David" w:hint="cs"/>
        </w:rPr>
      </w:pPr>
      <w:r w:rsidRPr="007415D3">
        <w:rPr>
          <w:rFonts w:cs="David" w:hint="cs"/>
          <w:rtl/>
        </w:rPr>
        <w:tab/>
        <w:t xml:space="preserve">היא לא צודקת. </w:t>
      </w:r>
    </w:p>
    <w:p w14:paraId="17E1662E" w14:textId="77777777" w:rsidR="007415D3" w:rsidRPr="007415D3" w:rsidRDefault="007415D3" w:rsidP="007415D3">
      <w:pPr>
        <w:bidi/>
        <w:jc w:val="both"/>
        <w:rPr>
          <w:rFonts w:cs="David" w:hint="cs"/>
          <w:rtl/>
        </w:rPr>
      </w:pPr>
      <w:r w:rsidRPr="007415D3">
        <w:rPr>
          <w:rFonts w:cs="David" w:hint="cs"/>
          <w:rtl/>
        </w:rPr>
        <w:tab/>
      </w:r>
    </w:p>
    <w:p w14:paraId="3D19B8A8"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ECDE13C" w14:textId="77777777" w:rsidR="007415D3" w:rsidRPr="007415D3" w:rsidRDefault="007415D3" w:rsidP="007415D3">
      <w:pPr>
        <w:bidi/>
        <w:jc w:val="both"/>
        <w:rPr>
          <w:rFonts w:cs="David" w:hint="cs"/>
          <w:rtl/>
        </w:rPr>
      </w:pPr>
    </w:p>
    <w:p w14:paraId="5B466EA5" w14:textId="77777777" w:rsidR="007415D3" w:rsidRPr="007415D3" w:rsidRDefault="007415D3" w:rsidP="007415D3">
      <w:pPr>
        <w:bidi/>
        <w:jc w:val="both"/>
        <w:rPr>
          <w:rFonts w:cs="David" w:hint="cs"/>
          <w:rtl/>
        </w:rPr>
      </w:pPr>
      <w:r w:rsidRPr="007415D3">
        <w:rPr>
          <w:rFonts w:cs="David" w:hint="cs"/>
          <w:rtl/>
        </w:rPr>
        <w:tab/>
        <w:t xml:space="preserve">לי לא מפריע שהוא מתנשא. לי מפריע שזה בחוק ההסדרים, לא זה שיושב-ראש הקואליציה מתנשא. </w:t>
      </w:r>
    </w:p>
    <w:p w14:paraId="380FA475" w14:textId="77777777" w:rsidR="007415D3" w:rsidRPr="007415D3" w:rsidRDefault="007415D3" w:rsidP="007415D3">
      <w:pPr>
        <w:bidi/>
        <w:jc w:val="both"/>
        <w:rPr>
          <w:rFonts w:cs="David" w:hint="cs"/>
          <w:rtl/>
        </w:rPr>
      </w:pPr>
    </w:p>
    <w:p w14:paraId="4B24E14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0E3A3FB" w14:textId="77777777" w:rsidR="007415D3" w:rsidRPr="007415D3" w:rsidRDefault="007415D3" w:rsidP="007415D3">
      <w:pPr>
        <w:bidi/>
        <w:jc w:val="both"/>
        <w:rPr>
          <w:rFonts w:cs="David" w:hint="cs"/>
          <w:rtl/>
        </w:rPr>
      </w:pPr>
    </w:p>
    <w:p w14:paraId="1816B4B2" w14:textId="77777777" w:rsidR="007415D3" w:rsidRPr="007415D3" w:rsidRDefault="007415D3" w:rsidP="007415D3">
      <w:pPr>
        <w:bidi/>
        <w:jc w:val="both"/>
        <w:rPr>
          <w:rFonts w:cs="David" w:hint="cs"/>
          <w:rtl/>
        </w:rPr>
      </w:pPr>
      <w:r w:rsidRPr="007415D3">
        <w:rPr>
          <w:rFonts w:cs="David" w:hint="cs"/>
          <w:rtl/>
        </w:rPr>
        <w:tab/>
        <w:t xml:space="preserve">לא זה מה שאמרת. כבר הצבעת נגד כל תפיסות העולם שלך, </w:t>
      </w:r>
    </w:p>
    <w:p w14:paraId="3A1EC258" w14:textId="77777777" w:rsidR="007415D3" w:rsidRPr="007415D3" w:rsidRDefault="007415D3" w:rsidP="007415D3">
      <w:pPr>
        <w:bidi/>
        <w:jc w:val="both"/>
        <w:rPr>
          <w:rFonts w:cs="David" w:hint="cs"/>
          <w:rtl/>
        </w:rPr>
      </w:pPr>
    </w:p>
    <w:p w14:paraId="49126DDB"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30D33C3" w14:textId="77777777" w:rsidR="007415D3" w:rsidRPr="007415D3" w:rsidRDefault="007415D3" w:rsidP="007415D3">
      <w:pPr>
        <w:bidi/>
        <w:jc w:val="both"/>
        <w:rPr>
          <w:rFonts w:cs="David" w:hint="cs"/>
          <w:rtl/>
        </w:rPr>
      </w:pPr>
    </w:p>
    <w:p w14:paraId="0C87AB71" w14:textId="77777777" w:rsidR="007415D3" w:rsidRPr="007415D3" w:rsidRDefault="007415D3" w:rsidP="007415D3">
      <w:pPr>
        <w:bidi/>
        <w:jc w:val="both"/>
        <w:rPr>
          <w:rFonts w:cs="David" w:hint="cs"/>
          <w:rtl/>
        </w:rPr>
      </w:pPr>
      <w:r w:rsidRPr="007415D3">
        <w:rPr>
          <w:rFonts w:cs="David" w:hint="cs"/>
          <w:rtl/>
        </w:rPr>
        <w:tab/>
        <w:t>אין לי מושג על מה אתה מדבר.</w:t>
      </w:r>
    </w:p>
    <w:p w14:paraId="4BC8BB3B" w14:textId="77777777" w:rsidR="007415D3" w:rsidRPr="007415D3" w:rsidRDefault="007415D3" w:rsidP="007415D3">
      <w:pPr>
        <w:bidi/>
        <w:jc w:val="both"/>
        <w:rPr>
          <w:rFonts w:cs="David" w:hint="cs"/>
          <w:rtl/>
        </w:rPr>
      </w:pPr>
    </w:p>
    <w:p w14:paraId="6EC3B493" w14:textId="77777777" w:rsidR="007415D3" w:rsidRPr="007415D3" w:rsidRDefault="007415D3" w:rsidP="007415D3">
      <w:pPr>
        <w:bidi/>
        <w:jc w:val="both"/>
        <w:rPr>
          <w:rFonts w:cs="David" w:hint="cs"/>
          <w:rtl/>
        </w:rPr>
      </w:pPr>
      <w:r w:rsidRPr="007415D3">
        <w:rPr>
          <w:rFonts w:cs="David" w:hint="cs"/>
          <w:u w:val="single"/>
          <w:rtl/>
        </w:rPr>
        <w:t>ראובן ריבלין:</w:t>
      </w:r>
    </w:p>
    <w:p w14:paraId="64F36C0D" w14:textId="77777777" w:rsidR="007415D3" w:rsidRPr="007415D3" w:rsidRDefault="007415D3" w:rsidP="007415D3">
      <w:pPr>
        <w:bidi/>
        <w:jc w:val="both"/>
        <w:rPr>
          <w:rFonts w:cs="David" w:hint="cs"/>
          <w:rtl/>
        </w:rPr>
      </w:pPr>
    </w:p>
    <w:p w14:paraId="69852A47" w14:textId="77777777" w:rsidR="007415D3" w:rsidRPr="007415D3" w:rsidRDefault="007415D3" w:rsidP="007415D3">
      <w:pPr>
        <w:bidi/>
        <w:jc w:val="both"/>
        <w:rPr>
          <w:rFonts w:cs="David" w:hint="cs"/>
          <w:rtl/>
        </w:rPr>
      </w:pPr>
      <w:r w:rsidRPr="007415D3">
        <w:rPr>
          <w:rFonts w:cs="David" w:hint="cs"/>
          <w:rtl/>
        </w:rPr>
        <w:tab/>
        <w:t xml:space="preserve">בכל הכבוד ליושב-ראש הקואליציה, השאלה אם זו הפרטה או לא אינה נוגעת למקומו של החוק. </w:t>
      </w:r>
    </w:p>
    <w:p w14:paraId="34B3D3CA" w14:textId="77777777" w:rsidR="007415D3" w:rsidRPr="007415D3" w:rsidRDefault="007415D3" w:rsidP="007415D3">
      <w:pPr>
        <w:bidi/>
        <w:jc w:val="both"/>
        <w:rPr>
          <w:rFonts w:cs="David" w:hint="cs"/>
          <w:rtl/>
        </w:rPr>
      </w:pPr>
    </w:p>
    <w:p w14:paraId="71D0B8B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F4BE1A8" w14:textId="77777777" w:rsidR="007415D3" w:rsidRPr="007415D3" w:rsidRDefault="007415D3" w:rsidP="007415D3">
      <w:pPr>
        <w:bidi/>
        <w:jc w:val="both"/>
        <w:rPr>
          <w:rFonts w:cs="David" w:hint="cs"/>
          <w:rtl/>
        </w:rPr>
      </w:pPr>
    </w:p>
    <w:p w14:paraId="4D1CD075" w14:textId="77777777" w:rsidR="007415D3" w:rsidRPr="007415D3" w:rsidRDefault="007415D3" w:rsidP="007415D3">
      <w:pPr>
        <w:bidi/>
        <w:jc w:val="both"/>
        <w:rPr>
          <w:rFonts w:cs="David" w:hint="cs"/>
          <w:rtl/>
        </w:rPr>
      </w:pPr>
      <w:r w:rsidRPr="007415D3">
        <w:rPr>
          <w:rFonts w:cs="David" w:hint="cs"/>
          <w:rtl/>
        </w:rPr>
        <w:tab/>
        <w:t xml:space="preserve">אני עניתי על מה שהיא אמרה. </w:t>
      </w:r>
    </w:p>
    <w:p w14:paraId="6575FE08" w14:textId="77777777" w:rsidR="007415D3" w:rsidRPr="007415D3" w:rsidRDefault="007415D3" w:rsidP="007415D3">
      <w:pPr>
        <w:bidi/>
        <w:jc w:val="both"/>
        <w:rPr>
          <w:rFonts w:cs="David" w:hint="cs"/>
          <w:rtl/>
        </w:rPr>
      </w:pPr>
    </w:p>
    <w:p w14:paraId="7A9F577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DEB52E9" w14:textId="77777777" w:rsidR="007415D3" w:rsidRPr="007415D3" w:rsidRDefault="007415D3" w:rsidP="007415D3">
      <w:pPr>
        <w:bidi/>
        <w:jc w:val="both"/>
        <w:rPr>
          <w:rFonts w:cs="David" w:hint="cs"/>
          <w:rtl/>
        </w:rPr>
      </w:pPr>
    </w:p>
    <w:p w14:paraId="57D89706" w14:textId="77777777" w:rsidR="007415D3" w:rsidRPr="007415D3" w:rsidRDefault="007415D3" w:rsidP="007415D3">
      <w:pPr>
        <w:bidi/>
        <w:jc w:val="both"/>
        <w:rPr>
          <w:rFonts w:cs="David" w:hint="cs"/>
          <w:rtl/>
        </w:rPr>
      </w:pPr>
      <w:r w:rsidRPr="007415D3">
        <w:rPr>
          <w:rFonts w:cs="David" w:hint="cs"/>
          <w:rtl/>
        </w:rPr>
        <w:tab/>
        <w:t>אתה עונה על כל מה שכל אחד אומר פה היום?</w:t>
      </w:r>
    </w:p>
    <w:p w14:paraId="2B26ADFA" w14:textId="77777777" w:rsidR="007415D3" w:rsidRPr="007415D3" w:rsidRDefault="007415D3" w:rsidP="007415D3">
      <w:pPr>
        <w:bidi/>
        <w:jc w:val="both"/>
        <w:rPr>
          <w:rFonts w:cs="David" w:hint="cs"/>
          <w:rtl/>
        </w:rPr>
      </w:pPr>
    </w:p>
    <w:p w14:paraId="05ED1FC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4E89B22" w14:textId="77777777" w:rsidR="007415D3" w:rsidRPr="007415D3" w:rsidRDefault="007415D3" w:rsidP="007415D3">
      <w:pPr>
        <w:bidi/>
        <w:jc w:val="both"/>
        <w:rPr>
          <w:rFonts w:cs="David" w:hint="cs"/>
          <w:rtl/>
        </w:rPr>
      </w:pPr>
    </w:p>
    <w:p w14:paraId="1A946E00" w14:textId="77777777" w:rsidR="007415D3" w:rsidRPr="007415D3" w:rsidRDefault="007415D3" w:rsidP="007415D3">
      <w:pPr>
        <w:bidi/>
        <w:jc w:val="both"/>
        <w:rPr>
          <w:rFonts w:cs="David" w:hint="cs"/>
          <w:rtl/>
        </w:rPr>
      </w:pPr>
      <w:r w:rsidRPr="007415D3">
        <w:rPr>
          <w:rFonts w:cs="David" w:hint="cs"/>
          <w:rtl/>
        </w:rPr>
        <w:tab/>
        <w:t xml:space="preserve">הוא החליט שכן, והוא כבר לא מקבל את רשות הדיבור. </w:t>
      </w:r>
    </w:p>
    <w:p w14:paraId="4B4CB936" w14:textId="77777777" w:rsidR="007415D3" w:rsidRPr="007415D3" w:rsidRDefault="007415D3" w:rsidP="007415D3">
      <w:pPr>
        <w:bidi/>
        <w:jc w:val="both"/>
        <w:rPr>
          <w:rFonts w:cs="David" w:hint="cs"/>
          <w:rtl/>
        </w:rPr>
      </w:pPr>
    </w:p>
    <w:p w14:paraId="596A23D5" w14:textId="77777777" w:rsidR="007415D3" w:rsidRPr="007415D3" w:rsidRDefault="007415D3" w:rsidP="007415D3">
      <w:pPr>
        <w:bidi/>
        <w:jc w:val="both"/>
        <w:rPr>
          <w:rFonts w:cs="David" w:hint="cs"/>
          <w:rtl/>
        </w:rPr>
      </w:pPr>
      <w:r w:rsidRPr="007415D3">
        <w:rPr>
          <w:rFonts w:cs="David" w:hint="cs"/>
          <w:u w:val="single"/>
          <w:rtl/>
        </w:rPr>
        <w:t>אורי יהודה אריאל:</w:t>
      </w:r>
    </w:p>
    <w:p w14:paraId="57ED8CB3" w14:textId="77777777" w:rsidR="007415D3" w:rsidRPr="007415D3" w:rsidRDefault="007415D3" w:rsidP="007415D3">
      <w:pPr>
        <w:bidi/>
        <w:jc w:val="both"/>
        <w:rPr>
          <w:rFonts w:cs="David" w:hint="cs"/>
          <w:rtl/>
        </w:rPr>
      </w:pPr>
    </w:p>
    <w:p w14:paraId="4F3BA590" w14:textId="77777777" w:rsidR="007415D3" w:rsidRPr="007415D3" w:rsidRDefault="007415D3" w:rsidP="007415D3">
      <w:pPr>
        <w:bidi/>
        <w:jc w:val="both"/>
        <w:rPr>
          <w:rFonts w:cs="David" w:hint="cs"/>
          <w:rtl/>
        </w:rPr>
      </w:pPr>
      <w:r w:rsidRPr="007415D3">
        <w:rPr>
          <w:rFonts w:cs="David" w:hint="cs"/>
          <w:rtl/>
        </w:rPr>
        <w:tab/>
        <w:t xml:space="preserve">... לך. </w:t>
      </w:r>
    </w:p>
    <w:p w14:paraId="3E4B6CCA" w14:textId="77777777" w:rsidR="007415D3" w:rsidRPr="007415D3" w:rsidRDefault="007415D3" w:rsidP="007415D3">
      <w:pPr>
        <w:bidi/>
        <w:jc w:val="both"/>
        <w:rPr>
          <w:rFonts w:cs="David" w:hint="cs"/>
          <w:rtl/>
        </w:rPr>
      </w:pPr>
    </w:p>
    <w:p w14:paraId="6E99554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B6A5599" w14:textId="77777777" w:rsidR="007415D3" w:rsidRPr="007415D3" w:rsidRDefault="007415D3" w:rsidP="007415D3">
      <w:pPr>
        <w:bidi/>
        <w:jc w:val="both"/>
        <w:rPr>
          <w:rFonts w:cs="David" w:hint="cs"/>
          <w:rtl/>
        </w:rPr>
      </w:pPr>
    </w:p>
    <w:p w14:paraId="09629458" w14:textId="77777777" w:rsidR="007415D3" w:rsidRPr="007415D3" w:rsidRDefault="007415D3" w:rsidP="007415D3">
      <w:pPr>
        <w:bidi/>
        <w:jc w:val="both"/>
        <w:rPr>
          <w:rFonts w:cs="David" w:hint="cs"/>
          <w:rtl/>
        </w:rPr>
      </w:pPr>
      <w:r w:rsidRPr="007415D3">
        <w:rPr>
          <w:rFonts w:cs="David" w:hint="cs"/>
          <w:rtl/>
        </w:rPr>
        <w:tab/>
        <w:t xml:space="preserve">אביגדור, בוא נתקזז. </w:t>
      </w:r>
    </w:p>
    <w:p w14:paraId="25E1AB91" w14:textId="77777777" w:rsidR="007415D3" w:rsidRPr="007415D3" w:rsidRDefault="007415D3" w:rsidP="007415D3">
      <w:pPr>
        <w:bidi/>
        <w:jc w:val="both"/>
        <w:rPr>
          <w:rFonts w:cs="David" w:hint="cs"/>
          <w:rtl/>
        </w:rPr>
      </w:pPr>
    </w:p>
    <w:p w14:paraId="5D7FAAF9"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05CEEF5F" w14:textId="77777777" w:rsidR="007415D3" w:rsidRPr="007415D3" w:rsidRDefault="007415D3" w:rsidP="007415D3">
      <w:pPr>
        <w:bidi/>
        <w:jc w:val="both"/>
        <w:rPr>
          <w:rFonts w:cs="David" w:hint="cs"/>
          <w:rtl/>
        </w:rPr>
      </w:pPr>
    </w:p>
    <w:p w14:paraId="6EC1CBFA" w14:textId="77777777" w:rsidR="007415D3" w:rsidRPr="007415D3" w:rsidRDefault="007415D3" w:rsidP="007415D3">
      <w:pPr>
        <w:bidi/>
        <w:jc w:val="both"/>
        <w:rPr>
          <w:rFonts w:cs="David" w:hint="cs"/>
          <w:rtl/>
        </w:rPr>
      </w:pPr>
      <w:r w:rsidRPr="007415D3">
        <w:rPr>
          <w:rFonts w:cs="David" w:hint="cs"/>
          <w:rtl/>
        </w:rPr>
        <w:tab/>
        <w:t xml:space="preserve">למרות כל ההתלהמויות לגבי חוק ההסדרים, לרבים מחברי הכנסת יש בוודאי רצון להביע מחאה. אני לא חושבת שלחוק הזה יש מקום בחוק ההסדרים. אבל מכיוון שיש פה רוב ויש פה קואליציה שמחליטה, לדעתי מיותר להביא את המחאה לפני כל חוק. </w:t>
      </w:r>
    </w:p>
    <w:p w14:paraId="1BBB2611" w14:textId="77777777" w:rsidR="007415D3" w:rsidRPr="007415D3" w:rsidRDefault="007415D3" w:rsidP="007415D3">
      <w:pPr>
        <w:bidi/>
        <w:jc w:val="both"/>
        <w:rPr>
          <w:rFonts w:cs="David" w:hint="cs"/>
          <w:rtl/>
        </w:rPr>
      </w:pPr>
    </w:p>
    <w:p w14:paraId="75B0118B"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E9E0A9D" w14:textId="77777777" w:rsidR="007415D3" w:rsidRPr="007415D3" w:rsidRDefault="007415D3" w:rsidP="007415D3">
      <w:pPr>
        <w:bidi/>
        <w:jc w:val="both"/>
        <w:rPr>
          <w:rFonts w:cs="David" w:hint="cs"/>
          <w:rtl/>
        </w:rPr>
      </w:pPr>
    </w:p>
    <w:p w14:paraId="100A1276" w14:textId="77777777" w:rsidR="007415D3" w:rsidRPr="007415D3" w:rsidRDefault="007415D3" w:rsidP="007415D3">
      <w:pPr>
        <w:bidi/>
        <w:jc w:val="both"/>
        <w:rPr>
          <w:rFonts w:cs="David" w:hint="cs"/>
          <w:rtl/>
        </w:rPr>
      </w:pPr>
      <w:r w:rsidRPr="007415D3">
        <w:rPr>
          <w:rFonts w:cs="David" w:hint="cs"/>
          <w:rtl/>
        </w:rPr>
        <w:tab/>
        <w:t xml:space="preserve">לא כל חוק. </w:t>
      </w:r>
    </w:p>
    <w:p w14:paraId="6D730238" w14:textId="77777777" w:rsidR="007415D3" w:rsidRPr="007415D3" w:rsidRDefault="007415D3" w:rsidP="007415D3">
      <w:pPr>
        <w:bidi/>
        <w:jc w:val="both"/>
        <w:rPr>
          <w:rFonts w:cs="David" w:hint="cs"/>
          <w:rtl/>
        </w:rPr>
      </w:pPr>
    </w:p>
    <w:p w14:paraId="702917E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385DE30" w14:textId="77777777" w:rsidR="007415D3" w:rsidRPr="007415D3" w:rsidRDefault="007415D3" w:rsidP="007415D3">
      <w:pPr>
        <w:bidi/>
        <w:jc w:val="both"/>
        <w:rPr>
          <w:rFonts w:cs="David" w:hint="cs"/>
          <w:rtl/>
        </w:rPr>
      </w:pPr>
    </w:p>
    <w:p w14:paraId="71A9D457" w14:textId="77777777" w:rsidR="007415D3" w:rsidRPr="007415D3" w:rsidRDefault="007415D3" w:rsidP="007415D3">
      <w:pPr>
        <w:bidi/>
        <w:jc w:val="both"/>
        <w:rPr>
          <w:rFonts w:cs="David" w:hint="cs"/>
          <w:rtl/>
        </w:rPr>
      </w:pPr>
      <w:r w:rsidRPr="007415D3">
        <w:rPr>
          <w:rFonts w:cs="David" w:hint="cs"/>
          <w:rtl/>
        </w:rPr>
        <w:tab/>
        <w:t xml:space="preserve">אביגדור יצחקי, אם תנמיך את הקול, אוכל לדבר קצת יותר בקלות. אני על תקן של סובלת. בבקשה. </w:t>
      </w:r>
    </w:p>
    <w:p w14:paraId="1B440605" w14:textId="77777777" w:rsidR="007415D3" w:rsidRPr="007415D3" w:rsidRDefault="007415D3" w:rsidP="007415D3">
      <w:pPr>
        <w:bidi/>
        <w:jc w:val="both"/>
        <w:rPr>
          <w:rFonts w:cs="David" w:hint="cs"/>
          <w:rtl/>
        </w:rPr>
      </w:pPr>
    </w:p>
    <w:p w14:paraId="1BA79D66"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84E12A6" w14:textId="77777777" w:rsidR="007415D3" w:rsidRPr="007415D3" w:rsidRDefault="007415D3" w:rsidP="007415D3">
      <w:pPr>
        <w:bidi/>
        <w:jc w:val="both"/>
        <w:rPr>
          <w:rFonts w:cs="David" w:hint="cs"/>
          <w:rtl/>
        </w:rPr>
      </w:pPr>
    </w:p>
    <w:p w14:paraId="362E0D72" w14:textId="77777777" w:rsidR="007415D3" w:rsidRPr="007415D3" w:rsidRDefault="007415D3" w:rsidP="007415D3">
      <w:pPr>
        <w:bidi/>
        <w:jc w:val="both"/>
        <w:rPr>
          <w:rFonts w:cs="David" w:hint="cs"/>
          <w:rtl/>
        </w:rPr>
      </w:pPr>
      <w:r w:rsidRPr="007415D3">
        <w:rPr>
          <w:rFonts w:cs="David" w:hint="cs"/>
          <w:rtl/>
        </w:rPr>
        <w:tab/>
        <w:t xml:space="preserve">אני סובל, ואת מצביעה נגדי. זה יותר טוב? </w:t>
      </w:r>
    </w:p>
    <w:p w14:paraId="1FC6AF86" w14:textId="77777777" w:rsidR="007415D3" w:rsidRPr="007415D3" w:rsidRDefault="007415D3" w:rsidP="007415D3">
      <w:pPr>
        <w:bidi/>
        <w:jc w:val="both"/>
        <w:rPr>
          <w:rFonts w:cs="David" w:hint="cs"/>
          <w:rtl/>
        </w:rPr>
      </w:pPr>
    </w:p>
    <w:p w14:paraId="24486AB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933C44F" w14:textId="77777777" w:rsidR="007415D3" w:rsidRPr="007415D3" w:rsidRDefault="007415D3" w:rsidP="007415D3">
      <w:pPr>
        <w:bidi/>
        <w:jc w:val="both"/>
        <w:rPr>
          <w:rFonts w:cs="David" w:hint="cs"/>
          <w:rtl/>
        </w:rPr>
      </w:pPr>
    </w:p>
    <w:p w14:paraId="21FEB08A" w14:textId="77777777" w:rsidR="007415D3" w:rsidRPr="007415D3" w:rsidRDefault="007415D3" w:rsidP="007415D3">
      <w:pPr>
        <w:bidi/>
        <w:jc w:val="both"/>
        <w:rPr>
          <w:rFonts w:cs="David" w:hint="cs"/>
          <w:rtl/>
        </w:rPr>
      </w:pPr>
      <w:r w:rsidRPr="007415D3">
        <w:rPr>
          <w:rFonts w:cs="David" w:hint="cs"/>
          <w:rtl/>
        </w:rPr>
        <w:tab/>
        <w:t xml:space="preserve">לפחות אני עושה את זה בשקט וברשות. </w:t>
      </w:r>
    </w:p>
    <w:p w14:paraId="42C76D8F" w14:textId="77777777" w:rsidR="007415D3" w:rsidRPr="007415D3" w:rsidRDefault="007415D3" w:rsidP="007415D3">
      <w:pPr>
        <w:bidi/>
        <w:jc w:val="both"/>
        <w:rPr>
          <w:rFonts w:cs="David" w:hint="cs"/>
          <w:rtl/>
        </w:rPr>
      </w:pPr>
    </w:p>
    <w:p w14:paraId="77C2CF1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7901594" w14:textId="77777777" w:rsidR="007415D3" w:rsidRPr="007415D3" w:rsidRDefault="007415D3" w:rsidP="007415D3">
      <w:pPr>
        <w:bidi/>
        <w:jc w:val="both"/>
        <w:rPr>
          <w:rFonts w:cs="David" w:hint="cs"/>
          <w:rtl/>
        </w:rPr>
      </w:pPr>
    </w:p>
    <w:p w14:paraId="3D988F6E" w14:textId="77777777" w:rsidR="007415D3" w:rsidRPr="007415D3" w:rsidRDefault="007415D3" w:rsidP="007415D3">
      <w:pPr>
        <w:bidi/>
        <w:jc w:val="both"/>
        <w:rPr>
          <w:rFonts w:cs="David" w:hint="cs"/>
          <w:rtl/>
        </w:rPr>
      </w:pPr>
      <w:r w:rsidRPr="007415D3">
        <w:rPr>
          <w:rFonts w:cs="David" w:hint="cs"/>
          <w:rtl/>
        </w:rPr>
        <w:tab/>
        <w:t>ברשות של מי?</w:t>
      </w:r>
    </w:p>
    <w:p w14:paraId="20C33F70" w14:textId="77777777" w:rsidR="007415D3" w:rsidRPr="007415D3" w:rsidRDefault="007415D3" w:rsidP="007415D3">
      <w:pPr>
        <w:bidi/>
        <w:jc w:val="both"/>
        <w:rPr>
          <w:rFonts w:cs="David" w:hint="cs"/>
          <w:rtl/>
        </w:rPr>
      </w:pPr>
    </w:p>
    <w:p w14:paraId="7D65624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795A80" w14:textId="77777777" w:rsidR="007415D3" w:rsidRPr="007415D3" w:rsidRDefault="007415D3" w:rsidP="007415D3">
      <w:pPr>
        <w:bidi/>
        <w:jc w:val="both"/>
        <w:rPr>
          <w:rFonts w:cs="David" w:hint="cs"/>
          <w:rtl/>
        </w:rPr>
      </w:pPr>
    </w:p>
    <w:p w14:paraId="0B91A643" w14:textId="77777777" w:rsidR="007415D3" w:rsidRPr="007415D3" w:rsidRDefault="007415D3" w:rsidP="007415D3">
      <w:pPr>
        <w:bidi/>
        <w:jc w:val="both"/>
        <w:rPr>
          <w:rFonts w:cs="David" w:hint="cs"/>
          <w:rtl/>
        </w:rPr>
      </w:pPr>
      <w:r w:rsidRPr="007415D3">
        <w:rPr>
          <w:rFonts w:cs="David" w:hint="cs"/>
          <w:rtl/>
        </w:rPr>
        <w:tab/>
        <w:t xml:space="preserve">ברשות שלך. </w:t>
      </w:r>
    </w:p>
    <w:p w14:paraId="6DA40FEF" w14:textId="77777777" w:rsidR="007415D3" w:rsidRPr="007415D3" w:rsidRDefault="007415D3" w:rsidP="007415D3">
      <w:pPr>
        <w:bidi/>
        <w:jc w:val="both"/>
        <w:rPr>
          <w:rFonts w:cs="David" w:hint="cs"/>
          <w:rtl/>
        </w:rPr>
      </w:pPr>
    </w:p>
    <w:p w14:paraId="4A043B7C" w14:textId="77777777" w:rsidR="007415D3" w:rsidRPr="007415D3" w:rsidRDefault="007415D3" w:rsidP="007415D3">
      <w:pPr>
        <w:bidi/>
        <w:jc w:val="both"/>
        <w:rPr>
          <w:rFonts w:cs="David" w:hint="cs"/>
          <w:rtl/>
        </w:rPr>
      </w:pPr>
      <w:r w:rsidRPr="007415D3">
        <w:rPr>
          <w:rFonts w:cs="David" w:hint="cs"/>
          <w:u w:val="single"/>
          <w:rtl/>
        </w:rPr>
        <w:t>יורם מרציאנו:</w:t>
      </w:r>
    </w:p>
    <w:p w14:paraId="1F6AE109" w14:textId="77777777" w:rsidR="007415D3" w:rsidRPr="007415D3" w:rsidRDefault="007415D3" w:rsidP="007415D3">
      <w:pPr>
        <w:bidi/>
        <w:jc w:val="both"/>
        <w:rPr>
          <w:rFonts w:cs="David" w:hint="cs"/>
          <w:rtl/>
        </w:rPr>
      </w:pPr>
    </w:p>
    <w:p w14:paraId="6247D9B4" w14:textId="77777777" w:rsidR="007415D3" w:rsidRPr="007415D3" w:rsidRDefault="007415D3" w:rsidP="007415D3">
      <w:pPr>
        <w:bidi/>
        <w:jc w:val="both"/>
        <w:rPr>
          <w:rFonts w:cs="David" w:hint="cs"/>
          <w:rtl/>
        </w:rPr>
      </w:pPr>
      <w:r w:rsidRPr="007415D3">
        <w:rPr>
          <w:rFonts w:cs="David" w:hint="cs"/>
          <w:rtl/>
        </w:rPr>
        <w:tab/>
        <w:t xml:space="preserve">בשביס זינגר כתב "שונאים </w:t>
      </w:r>
      <w:r w:rsidRPr="007415D3">
        <w:rPr>
          <w:rFonts w:cs="David"/>
          <w:rtl/>
        </w:rPr>
        <w:t>–</w:t>
      </w:r>
      <w:r w:rsidRPr="007415D3">
        <w:rPr>
          <w:rFonts w:cs="David" w:hint="cs"/>
          <w:rtl/>
        </w:rPr>
        <w:t xml:space="preserve"> סיפור אהבה". פה יש "אוהבים </w:t>
      </w:r>
      <w:r w:rsidRPr="007415D3">
        <w:rPr>
          <w:rFonts w:cs="David"/>
          <w:rtl/>
        </w:rPr>
        <w:t>–</w:t>
      </w:r>
      <w:r w:rsidRPr="007415D3">
        <w:rPr>
          <w:rFonts w:cs="David" w:hint="cs"/>
          <w:rtl/>
        </w:rPr>
        <w:t xml:space="preserve"> סיפור שנאה".</w:t>
      </w:r>
    </w:p>
    <w:p w14:paraId="7977BA82" w14:textId="77777777" w:rsidR="007415D3" w:rsidRPr="007415D3" w:rsidRDefault="007415D3" w:rsidP="007415D3">
      <w:pPr>
        <w:bidi/>
        <w:jc w:val="both"/>
        <w:rPr>
          <w:rFonts w:cs="David" w:hint="cs"/>
          <w:rtl/>
        </w:rPr>
      </w:pPr>
    </w:p>
    <w:p w14:paraId="013B118E"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21D1FAB" w14:textId="77777777" w:rsidR="007415D3" w:rsidRPr="007415D3" w:rsidRDefault="007415D3" w:rsidP="007415D3">
      <w:pPr>
        <w:bidi/>
        <w:jc w:val="both"/>
        <w:rPr>
          <w:rFonts w:cs="David" w:hint="cs"/>
          <w:rtl/>
        </w:rPr>
      </w:pPr>
    </w:p>
    <w:p w14:paraId="4254CDF8" w14:textId="77777777" w:rsidR="007415D3" w:rsidRPr="007415D3" w:rsidRDefault="007415D3" w:rsidP="007415D3">
      <w:pPr>
        <w:bidi/>
        <w:jc w:val="both"/>
        <w:rPr>
          <w:rFonts w:cs="David" w:hint="cs"/>
          <w:rtl/>
        </w:rPr>
      </w:pPr>
      <w:r w:rsidRPr="007415D3">
        <w:rPr>
          <w:rFonts w:cs="David" w:hint="cs"/>
          <w:rtl/>
        </w:rPr>
        <w:tab/>
        <w:t xml:space="preserve">לכם יש סידורים. סליחה, אדוני יושב-ראש הקואליציה. </w:t>
      </w:r>
    </w:p>
    <w:p w14:paraId="4A6E8925" w14:textId="77777777" w:rsidR="007415D3" w:rsidRPr="007415D3" w:rsidRDefault="007415D3" w:rsidP="007415D3">
      <w:pPr>
        <w:bidi/>
        <w:jc w:val="both"/>
        <w:rPr>
          <w:rFonts w:cs="David" w:hint="cs"/>
          <w:rtl/>
        </w:rPr>
      </w:pPr>
    </w:p>
    <w:p w14:paraId="0D90396B" w14:textId="77777777" w:rsidR="007415D3" w:rsidRPr="007415D3" w:rsidRDefault="007415D3" w:rsidP="007415D3">
      <w:pPr>
        <w:bidi/>
        <w:jc w:val="both"/>
        <w:rPr>
          <w:rFonts w:cs="David" w:hint="cs"/>
          <w:u w:val="single"/>
          <w:rtl/>
        </w:rPr>
      </w:pPr>
      <w:r w:rsidRPr="007415D3">
        <w:rPr>
          <w:rFonts w:cs="David" w:hint="cs"/>
          <w:u w:val="single"/>
          <w:rtl/>
        </w:rPr>
        <w:t>קריאה:</w:t>
      </w:r>
    </w:p>
    <w:p w14:paraId="70F783B4" w14:textId="77777777" w:rsidR="007415D3" w:rsidRPr="007415D3" w:rsidRDefault="007415D3" w:rsidP="007415D3">
      <w:pPr>
        <w:bidi/>
        <w:jc w:val="both"/>
        <w:rPr>
          <w:rFonts w:cs="David" w:hint="cs"/>
          <w:rtl/>
        </w:rPr>
      </w:pPr>
    </w:p>
    <w:p w14:paraId="62847551" w14:textId="77777777" w:rsidR="007415D3" w:rsidRPr="007415D3" w:rsidRDefault="007415D3" w:rsidP="007415D3">
      <w:pPr>
        <w:bidi/>
        <w:jc w:val="both"/>
        <w:rPr>
          <w:rFonts w:cs="David" w:hint="cs"/>
          <w:rtl/>
        </w:rPr>
      </w:pPr>
      <w:r w:rsidRPr="007415D3">
        <w:rPr>
          <w:rFonts w:cs="David" w:hint="cs"/>
          <w:rtl/>
        </w:rPr>
        <w:tab/>
        <w:t xml:space="preserve">עד עכשיו הערכתי אותך. מה מתברר? </w:t>
      </w:r>
    </w:p>
    <w:p w14:paraId="0E95980B" w14:textId="77777777" w:rsidR="007415D3" w:rsidRPr="007415D3" w:rsidRDefault="007415D3" w:rsidP="007415D3">
      <w:pPr>
        <w:bidi/>
        <w:jc w:val="both"/>
        <w:rPr>
          <w:rFonts w:cs="David" w:hint="cs"/>
          <w:rtl/>
        </w:rPr>
      </w:pPr>
    </w:p>
    <w:p w14:paraId="1BF69BE4"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EC72EA7" w14:textId="77777777" w:rsidR="007415D3" w:rsidRPr="007415D3" w:rsidRDefault="007415D3" w:rsidP="007415D3">
      <w:pPr>
        <w:bidi/>
        <w:jc w:val="both"/>
        <w:rPr>
          <w:rFonts w:cs="David" w:hint="cs"/>
          <w:rtl/>
        </w:rPr>
      </w:pPr>
    </w:p>
    <w:p w14:paraId="1A5598AF" w14:textId="77777777" w:rsidR="007415D3" w:rsidRPr="007415D3" w:rsidRDefault="007415D3" w:rsidP="007415D3">
      <w:pPr>
        <w:bidi/>
        <w:jc w:val="both"/>
        <w:rPr>
          <w:rFonts w:cs="David" w:hint="cs"/>
          <w:rtl/>
        </w:rPr>
      </w:pPr>
      <w:r w:rsidRPr="007415D3">
        <w:rPr>
          <w:rFonts w:cs="David" w:hint="cs"/>
          <w:rtl/>
        </w:rPr>
        <w:tab/>
        <w:t xml:space="preserve">אני מבקשת את רשות הדיבור. מתברר עכשיו שיש סידורים בסיעת קדימה, שבהם חברי כנסת מסוימים מקבלים אישור ללכת עם השקפת עולמם, ואז הם פונים אל השותפות הקואליציוניות ומחפשים שם את השעיר לעזאזל. אני מוחה על כך. </w:t>
      </w:r>
    </w:p>
    <w:p w14:paraId="60CF2725" w14:textId="77777777" w:rsidR="007415D3" w:rsidRPr="007415D3" w:rsidRDefault="007415D3" w:rsidP="007415D3">
      <w:pPr>
        <w:bidi/>
        <w:jc w:val="both"/>
        <w:rPr>
          <w:rFonts w:cs="David" w:hint="cs"/>
          <w:rtl/>
        </w:rPr>
      </w:pPr>
    </w:p>
    <w:p w14:paraId="061DB1C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C39D205" w14:textId="77777777" w:rsidR="007415D3" w:rsidRPr="007415D3" w:rsidRDefault="007415D3" w:rsidP="007415D3">
      <w:pPr>
        <w:bidi/>
        <w:jc w:val="both"/>
        <w:rPr>
          <w:rFonts w:cs="David" w:hint="cs"/>
          <w:rtl/>
        </w:rPr>
      </w:pPr>
    </w:p>
    <w:p w14:paraId="113AE289" w14:textId="77777777" w:rsidR="007415D3" w:rsidRPr="007415D3" w:rsidRDefault="007415D3" w:rsidP="007415D3">
      <w:pPr>
        <w:bidi/>
        <w:jc w:val="both"/>
        <w:rPr>
          <w:rFonts w:cs="David" w:hint="cs"/>
          <w:rtl/>
        </w:rPr>
      </w:pPr>
      <w:r w:rsidRPr="007415D3">
        <w:rPr>
          <w:rFonts w:cs="David" w:hint="cs"/>
          <w:rtl/>
        </w:rPr>
        <w:tab/>
        <w:t xml:space="preserve">אין שום סידורים. </w:t>
      </w:r>
    </w:p>
    <w:p w14:paraId="1B1157A5" w14:textId="77777777" w:rsidR="007415D3" w:rsidRPr="007415D3" w:rsidRDefault="007415D3" w:rsidP="007415D3">
      <w:pPr>
        <w:bidi/>
        <w:jc w:val="both"/>
        <w:rPr>
          <w:rFonts w:cs="David" w:hint="cs"/>
          <w:rtl/>
        </w:rPr>
      </w:pPr>
    </w:p>
    <w:p w14:paraId="035C1F6D"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02E3AD8" w14:textId="77777777" w:rsidR="007415D3" w:rsidRPr="007415D3" w:rsidRDefault="007415D3" w:rsidP="007415D3">
      <w:pPr>
        <w:bidi/>
        <w:jc w:val="both"/>
        <w:rPr>
          <w:rFonts w:cs="David" w:hint="cs"/>
          <w:rtl/>
        </w:rPr>
      </w:pPr>
    </w:p>
    <w:p w14:paraId="08942453" w14:textId="77777777" w:rsidR="007415D3" w:rsidRPr="007415D3" w:rsidRDefault="007415D3" w:rsidP="007415D3">
      <w:pPr>
        <w:bidi/>
        <w:jc w:val="both"/>
        <w:rPr>
          <w:rFonts w:cs="David" w:hint="cs"/>
          <w:rtl/>
        </w:rPr>
      </w:pPr>
      <w:r w:rsidRPr="007415D3">
        <w:rPr>
          <w:rFonts w:cs="David" w:hint="cs"/>
          <w:rtl/>
        </w:rPr>
        <w:tab/>
        <w:t xml:space="preserve">אני רוצה לדווח לכם שבקואליציה של 80, היושב-ראש יכול להיות נדיב. הוא בחר להיות נדיב. </w:t>
      </w:r>
    </w:p>
    <w:p w14:paraId="36422BF1" w14:textId="77777777" w:rsidR="007415D3" w:rsidRPr="007415D3" w:rsidRDefault="007415D3" w:rsidP="007415D3">
      <w:pPr>
        <w:bidi/>
        <w:jc w:val="both"/>
        <w:rPr>
          <w:rFonts w:cs="David" w:hint="cs"/>
          <w:rtl/>
        </w:rPr>
      </w:pPr>
    </w:p>
    <w:p w14:paraId="239C8FB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8421B7F" w14:textId="77777777" w:rsidR="007415D3" w:rsidRPr="007415D3" w:rsidRDefault="007415D3" w:rsidP="007415D3">
      <w:pPr>
        <w:bidi/>
        <w:jc w:val="both"/>
        <w:rPr>
          <w:rFonts w:cs="David" w:hint="cs"/>
          <w:u w:val="single"/>
          <w:rtl/>
        </w:rPr>
      </w:pPr>
    </w:p>
    <w:p w14:paraId="2B25C3EF" w14:textId="77777777" w:rsidR="007415D3" w:rsidRPr="007415D3" w:rsidRDefault="007415D3" w:rsidP="007415D3">
      <w:pPr>
        <w:bidi/>
        <w:jc w:val="both"/>
        <w:rPr>
          <w:rFonts w:cs="David" w:hint="cs"/>
          <w:rtl/>
        </w:rPr>
      </w:pPr>
      <w:r w:rsidRPr="007415D3">
        <w:rPr>
          <w:rFonts w:cs="David" w:hint="cs"/>
          <w:rtl/>
        </w:rPr>
        <w:tab/>
        <w:t>זה רק 78.</w:t>
      </w:r>
    </w:p>
    <w:p w14:paraId="62DA77C5" w14:textId="77777777" w:rsidR="007415D3" w:rsidRPr="007415D3" w:rsidRDefault="007415D3" w:rsidP="007415D3">
      <w:pPr>
        <w:bidi/>
        <w:jc w:val="both"/>
        <w:rPr>
          <w:rFonts w:cs="David" w:hint="cs"/>
          <w:rtl/>
        </w:rPr>
      </w:pPr>
    </w:p>
    <w:p w14:paraId="7231B97F"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8A643C8" w14:textId="77777777" w:rsidR="007415D3" w:rsidRPr="007415D3" w:rsidRDefault="007415D3" w:rsidP="007415D3">
      <w:pPr>
        <w:bidi/>
        <w:jc w:val="both"/>
        <w:rPr>
          <w:rFonts w:cs="David" w:hint="cs"/>
          <w:rtl/>
        </w:rPr>
      </w:pPr>
      <w:r w:rsidRPr="007415D3">
        <w:rPr>
          <w:rFonts w:cs="David" w:hint="cs"/>
          <w:rtl/>
        </w:rPr>
        <w:tab/>
      </w:r>
    </w:p>
    <w:p w14:paraId="1D83393C" w14:textId="77777777" w:rsidR="007415D3" w:rsidRPr="007415D3" w:rsidRDefault="007415D3" w:rsidP="007415D3">
      <w:pPr>
        <w:bidi/>
        <w:jc w:val="both"/>
        <w:rPr>
          <w:rFonts w:cs="David" w:hint="cs"/>
          <w:rtl/>
        </w:rPr>
      </w:pPr>
      <w:r w:rsidRPr="007415D3">
        <w:rPr>
          <w:rFonts w:cs="David" w:hint="cs"/>
          <w:rtl/>
        </w:rPr>
        <w:tab/>
        <w:t xml:space="preserve">אצלנו בסיעה אין נדיבות. </w:t>
      </w:r>
    </w:p>
    <w:p w14:paraId="4E3763B9" w14:textId="77777777" w:rsidR="007415D3" w:rsidRPr="007415D3" w:rsidRDefault="007415D3" w:rsidP="007415D3">
      <w:pPr>
        <w:bidi/>
        <w:jc w:val="both"/>
        <w:rPr>
          <w:rFonts w:cs="David" w:hint="cs"/>
          <w:rtl/>
        </w:rPr>
      </w:pPr>
    </w:p>
    <w:p w14:paraId="3DF9A180"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CB5778E" w14:textId="77777777" w:rsidR="007415D3" w:rsidRPr="007415D3" w:rsidRDefault="007415D3" w:rsidP="007415D3">
      <w:pPr>
        <w:bidi/>
        <w:jc w:val="both"/>
        <w:rPr>
          <w:rFonts w:cs="David" w:hint="cs"/>
          <w:rtl/>
        </w:rPr>
      </w:pPr>
    </w:p>
    <w:p w14:paraId="48B84413" w14:textId="77777777" w:rsidR="007415D3" w:rsidRPr="007415D3" w:rsidRDefault="007415D3" w:rsidP="007415D3">
      <w:pPr>
        <w:bidi/>
        <w:jc w:val="both"/>
        <w:rPr>
          <w:rFonts w:cs="David" w:hint="cs"/>
          <w:rtl/>
        </w:rPr>
      </w:pPr>
      <w:r w:rsidRPr="007415D3">
        <w:rPr>
          <w:rFonts w:cs="David" w:hint="cs"/>
          <w:rtl/>
        </w:rPr>
        <w:tab/>
        <w:t xml:space="preserve">הוא גם נדיב וגם מזיק לסיעות האחרות. </w:t>
      </w:r>
    </w:p>
    <w:p w14:paraId="60185D4C" w14:textId="77777777" w:rsidR="007415D3" w:rsidRPr="007415D3" w:rsidRDefault="007415D3" w:rsidP="007415D3">
      <w:pPr>
        <w:bidi/>
        <w:jc w:val="both"/>
        <w:rPr>
          <w:rFonts w:cs="David" w:hint="cs"/>
          <w:rtl/>
        </w:rPr>
      </w:pPr>
    </w:p>
    <w:p w14:paraId="21C028F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3F15FD4" w14:textId="77777777" w:rsidR="007415D3" w:rsidRPr="007415D3" w:rsidRDefault="007415D3" w:rsidP="007415D3">
      <w:pPr>
        <w:bidi/>
        <w:jc w:val="both"/>
        <w:rPr>
          <w:rFonts w:cs="David" w:hint="cs"/>
          <w:rtl/>
        </w:rPr>
      </w:pPr>
    </w:p>
    <w:p w14:paraId="3DF633C3" w14:textId="77777777" w:rsidR="007415D3" w:rsidRPr="007415D3" w:rsidRDefault="007415D3" w:rsidP="007415D3">
      <w:pPr>
        <w:bidi/>
        <w:jc w:val="both"/>
        <w:rPr>
          <w:rFonts w:cs="David" w:hint="cs"/>
          <w:rtl/>
        </w:rPr>
      </w:pPr>
      <w:r w:rsidRPr="007415D3">
        <w:rPr>
          <w:rFonts w:cs="David" w:hint="cs"/>
          <w:rtl/>
        </w:rPr>
        <w:tab/>
        <w:t xml:space="preserve">לא קיבלת רשות, שלי? </w:t>
      </w:r>
    </w:p>
    <w:p w14:paraId="292CA153" w14:textId="77777777" w:rsidR="007415D3" w:rsidRPr="007415D3" w:rsidRDefault="007415D3" w:rsidP="007415D3">
      <w:pPr>
        <w:bidi/>
        <w:jc w:val="both"/>
        <w:rPr>
          <w:rFonts w:cs="David" w:hint="cs"/>
          <w:rtl/>
        </w:rPr>
      </w:pPr>
    </w:p>
    <w:p w14:paraId="3035ACB1" w14:textId="77777777" w:rsidR="007415D3" w:rsidRPr="007415D3" w:rsidRDefault="007415D3" w:rsidP="007415D3">
      <w:pPr>
        <w:bidi/>
        <w:jc w:val="both"/>
        <w:rPr>
          <w:rFonts w:cs="David" w:hint="cs"/>
          <w:rtl/>
        </w:rPr>
      </w:pPr>
      <w:r w:rsidRPr="007415D3">
        <w:rPr>
          <w:rFonts w:cs="David" w:hint="cs"/>
          <w:u w:val="single"/>
          <w:rtl/>
        </w:rPr>
        <w:t>ראובן ריבלין:</w:t>
      </w:r>
    </w:p>
    <w:p w14:paraId="162EDD57" w14:textId="77777777" w:rsidR="007415D3" w:rsidRPr="007415D3" w:rsidRDefault="007415D3" w:rsidP="007415D3">
      <w:pPr>
        <w:bidi/>
        <w:jc w:val="both"/>
        <w:rPr>
          <w:rFonts w:cs="David" w:hint="cs"/>
          <w:rtl/>
        </w:rPr>
      </w:pPr>
    </w:p>
    <w:p w14:paraId="1EEE20AF" w14:textId="77777777" w:rsidR="007415D3" w:rsidRPr="007415D3" w:rsidRDefault="007415D3" w:rsidP="007415D3">
      <w:pPr>
        <w:bidi/>
        <w:jc w:val="both"/>
        <w:rPr>
          <w:rFonts w:cs="David" w:hint="cs"/>
          <w:rtl/>
        </w:rPr>
      </w:pPr>
      <w:r w:rsidRPr="007415D3">
        <w:rPr>
          <w:rFonts w:cs="David" w:hint="cs"/>
          <w:rtl/>
        </w:rPr>
        <w:tab/>
        <w:t xml:space="preserve">נדיב ואכזר. </w:t>
      </w:r>
    </w:p>
    <w:p w14:paraId="30689764" w14:textId="77777777" w:rsidR="007415D3" w:rsidRPr="007415D3" w:rsidRDefault="007415D3" w:rsidP="007415D3">
      <w:pPr>
        <w:bidi/>
        <w:jc w:val="both"/>
        <w:rPr>
          <w:rFonts w:cs="David" w:hint="cs"/>
          <w:rtl/>
        </w:rPr>
      </w:pPr>
    </w:p>
    <w:p w14:paraId="3784AB8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7B5F9FD" w14:textId="77777777" w:rsidR="007415D3" w:rsidRPr="007415D3" w:rsidRDefault="007415D3" w:rsidP="007415D3">
      <w:pPr>
        <w:bidi/>
        <w:jc w:val="both"/>
        <w:rPr>
          <w:rFonts w:cs="David" w:hint="cs"/>
          <w:rtl/>
        </w:rPr>
      </w:pPr>
    </w:p>
    <w:p w14:paraId="1B4460D7" w14:textId="77777777" w:rsidR="007415D3" w:rsidRPr="007415D3" w:rsidRDefault="007415D3" w:rsidP="007415D3">
      <w:pPr>
        <w:bidi/>
        <w:jc w:val="both"/>
        <w:rPr>
          <w:rFonts w:cs="David" w:hint="cs"/>
          <w:rtl/>
        </w:rPr>
      </w:pPr>
      <w:r w:rsidRPr="007415D3">
        <w:rPr>
          <w:rFonts w:cs="David" w:hint="cs"/>
          <w:rtl/>
        </w:rPr>
        <w:tab/>
        <w:t xml:space="preserve">נפסיק. </w:t>
      </w:r>
    </w:p>
    <w:p w14:paraId="2943CA62" w14:textId="77777777" w:rsidR="007415D3" w:rsidRPr="007415D3" w:rsidRDefault="007415D3" w:rsidP="007415D3">
      <w:pPr>
        <w:bidi/>
        <w:jc w:val="both"/>
        <w:rPr>
          <w:rFonts w:cs="David" w:hint="cs"/>
          <w:rtl/>
        </w:rPr>
      </w:pPr>
    </w:p>
    <w:p w14:paraId="28B7E6DF"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3220C79D" w14:textId="77777777" w:rsidR="007415D3" w:rsidRPr="007415D3" w:rsidRDefault="007415D3" w:rsidP="007415D3">
      <w:pPr>
        <w:bidi/>
        <w:jc w:val="both"/>
        <w:rPr>
          <w:rFonts w:cs="David" w:hint="cs"/>
          <w:i/>
          <w:iCs/>
          <w:rtl/>
        </w:rPr>
      </w:pPr>
    </w:p>
    <w:p w14:paraId="2E969A44" w14:textId="77777777" w:rsidR="007415D3" w:rsidRPr="007415D3" w:rsidRDefault="007415D3" w:rsidP="007415D3">
      <w:pPr>
        <w:bidi/>
        <w:jc w:val="both"/>
        <w:rPr>
          <w:rFonts w:cs="David" w:hint="cs"/>
          <w:rtl/>
        </w:rPr>
      </w:pPr>
      <w:r w:rsidRPr="007415D3">
        <w:rPr>
          <w:rFonts w:cs="David" w:hint="cs"/>
          <w:i/>
          <w:iCs/>
          <w:rtl/>
        </w:rPr>
        <w:tab/>
      </w:r>
      <w:r w:rsidRPr="007415D3">
        <w:rPr>
          <w:rFonts w:cs="David" w:hint="cs"/>
          <w:rtl/>
        </w:rPr>
        <w:t>אדוני היושב-ראש,</w:t>
      </w:r>
      <w:r w:rsidRPr="007415D3">
        <w:rPr>
          <w:rFonts w:cs="David" w:hint="cs"/>
          <w:i/>
          <w:iCs/>
          <w:rtl/>
        </w:rPr>
        <w:t xml:space="preserve"> </w:t>
      </w:r>
      <w:r w:rsidRPr="007415D3">
        <w:rPr>
          <w:rFonts w:cs="David" w:hint="cs"/>
          <w:rtl/>
        </w:rPr>
        <w:t>יש צדק בדבריה של שלי יחימוביץ.</w:t>
      </w:r>
    </w:p>
    <w:p w14:paraId="62A90070" w14:textId="77777777" w:rsidR="007415D3" w:rsidRPr="007415D3" w:rsidRDefault="007415D3" w:rsidP="007415D3">
      <w:pPr>
        <w:bidi/>
        <w:jc w:val="both"/>
        <w:rPr>
          <w:rFonts w:cs="David" w:hint="cs"/>
          <w:rtl/>
        </w:rPr>
      </w:pPr>
    </w:p>
    <w:p w14:paraId="0882AB7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7F7F754" w14:textId="77777777" w:rsidR="007415D3" w:rsidRPr="007415D3" w:rsidRDefault="007415D3" w:rsidP="007415D3">
      <w:pPr>
        <w:bidi/>
        <w:jc w:val="both"/>
        <w:rPr>
          <w:rFonts w:cs="David" w:hint="cs"/>
          <w:rtl/>
        </w:rPr>
      </w:pPr>
    </w:p>
    <w:p w14:paraId="1ED80CDC" w14:textId="77777777" w:rsidR="007415D3" w:rsidRPr="007415D3" w:rsidRDefault="007415D3" w:rsidP="007415D3">
      <w:pPr>
        <w:bidi/>
        <w:jc w:val="both"/>
        <w:rPr>
          <w:rFonts w:cs="David" w:hint="cs"/>
          <w:rtl/>
        </w:rPr>
      </w:pPr>
      <w:r w:rsidRPr="007415D3">
        <w:rPr>
          <w:rFonts w:cs="David" w:hint="cs"/>
          <w:rtl/>
        </w:rPr>
        <w:tab/>
        <w:t>לא נעשו שום עסקאות, אני מודיעה לפרוטוקול. כמו שאת טעית, ואמרת לי "אדוני היושב-ראש".</w:t>
      </w:r>
    </w:p>
    <w:p w14:paraId="6172285D" w14:textId="77777777" w:rsidR="007415D3" w:rsidRPr="007415D3" w:rsidRDefault="007415D3" w:rsidP="007415D3">
      <w:pPr>
        <w:bidi/>
        <w:jc w:val="both"/>
        <w:rPr>
          <w:rFonts w:cs="David" w:hint="cs"/>
          <w:rtl/>
        </w:rPr>
      </w:pPr>
    </w:p>
    <w:p w14:paraId="73836CD2" w14:textId="77777777" w:rsidR="007415D3" w:rsidRPr="007415D3" w:rsidRDefault="007415D3" w:rsidP="007415D3">
      <w:pPr>
        <w:bidi/>
        <w:jc w:val="both"/>
        <w:rPr>
          <w:rFonts w:cs="David" w:hint="cs"/>
          <w:i/>
          <w:iCs/>
          <w:rtl/>
        </w:rPr>
      </w:pPr>
      <w:r w:rsidRPr="007415D3">
        <w:rPr>
          <w:rFonts w:cs="David" w:hint="cs"/>
          <w:u w:val="single"/>
          <w:rtl/>
        </w:rPr>
        <w:t>קולט אביטל:</w:t>
      </w:r>
    </w:p>
    <w:p w14:paraId="13F2A9DB" w14:textId="77777777" w:rsidR="007415D3" w:rsidRPr="007415D3" w:rsidRDefault="007415D3" w:rsidP="007415D3">
      <w:pPr>
        <w:bidi/>
        <w:jc w:val="both"/>
        <w:rPr>
          <w:rFonts w:cs="David" w:hint="cs"/>
          <w:i/>
          <w:iCs/>
          <w:rtl/>
        </w:rPr>
      </w:pPr>
    </w:p>
    <w:p w14:paraId="5F6AE9E2" w14:textId="77777777" w:rsidR="007415D3" w:rsidRPr="007415D3" w:rsidRDefault="007415D3" w:rsidP="007415D3">
      <w:pPr>
        <w:bidi/>
        <w:jc w:val="both"/>
        <w:rPr>
          <w:rFonts w:cs="David" w:hint="cs"/>
          <w:rtl/>
        </w:rPr>
      </w:pPr>
      <w:r w:rsidRPr="007415D3">
        <w:rPr>
          <w:rFonts w:cs="David" w:hint="cs"/>
          <w:i/>
          <w:iCs/>
          <w:rtl/>
        </w:rPr>
        <w:tab/>
        <w:t xml:space="preserve"> </w:t>
      </w:r>
      <w:r w:rsidRPr="007415D3">
        <w:rPr>
          <w:rFonts w:cs="David" w:hint="cs"/>
          <w:rtl/>
        </w:rPr>
        <w:t xml:space="preserve">אני לא מדברת על העסקאות, אלא על ההפרטה, על זה אני מדברת. </w:t>
      </w:r>
    </w:p>
    <w:p w14:paraId="239B6D34" w14:textId="77777777" w:rsidR="007415D3" w:rsidRPr="007415D3" w:rsidRDefault="007415D3" w:rsidP="007415D3">
      <w:pPr>
        <w:bidi/>
        <w:jc w:val="both"/>
        <w:rPr>
          <w:rFonts w:cs="David" w:hint="cs"/>
          <w:rtl/>
        </w:rPr>
      </w:pPr>
    </w:p>
    <w:p w14:paraId="1CB91F29" w14:textId="77777777" w:rsidR="007415D3" w:rsidRPr="007415D3" w:rsidRDefault="007415D3" w:rsidP="007415D3">
      <w:pPr>
        <w:bidi/>
        <w:jc w:val="both"/>
        <w:rPr>
          <w:rFonts w:cs="David" w:hint="cs"/>
          <w:rtl/>
        </w:rPr>
      </w:pPr>
      <w:r w:rsidRPr="007415D3">
        <w:rPr>
          <w:rFonts w:cs="David" w:hint="cs"/>
          <w:u w:val="single"/>
          <w:rtl/>
        </w:rPr>
        <w:t>ראובן ריבלין:</w:t>
      </w:r>
    </w:p>
    <w:p w14:paraId="04ED3560" w14:textId="77777777" w:rsidR="007415D3" w:rsidRPr="007415D3" w:rsidRDefault="007415D3" w:rsidP="007415D3">
      <w:pPr>
        <w:bidi/>
        <w:jc w:val="both"/>
        <w:rPr>
          <w:rFonts w:cs="David" w:hint="cs"/>
          <w:rtl/>
        </w:rPr>
      </w:pPr>
    </w:p>
    <w:p w14:paraId="1B25504F" w14:textId="77777777" w:rsidR="007415D3" w:rsidRPr="007415D3" w:rsidRDefault="007415D3" w:rsidP="007415D3">
      <w:pPr>
        <w:bidi/>
        <w:jc w:val="both"/>
        <w:rPr>
          <w:rFonts w:cs="David" w:hint="cs"/>
          <w:rtl/>
        </w:rPr>
      </w:pPr>
      <w:r w:rsidRPr="007415D3">
        <w:rPr>
          <w:rFonts w:cs="David" w:hint="cs"/>
          <w:rtl/>
        </w:rPr>
        <w:tab/>
        <w:t xml:space="preserve">זה תאגוד, זה לא הפרטה. </w:t>
      </w:r>
    </w:p>
    <w:p w14:paraId="0186B587" w14:textId="77777777" w:rsidR="007415D3" w:rsidRPr="007415D3" w:rsidRDefault="007415D3" w:rsidP="007415D3">
      <w:pPr>
        <w:bidi/>
        <w:jc w:val="both"/>
        <w:rPr>
          <w:rFonts w:cs="David" w:hint="cs"/>
          <w:rtl/>
        </w:rPr>
      </w:pPr>
    </w:p>
    <w:p w14:paraId="27EEB2D1"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B4ECD4D" w14:textId="77777777" w:rsidR="007415D3" w:rsidRPr="007415D3" w:rsidRDefault="007415D3" w:rsidP="007415D3">
      <w:pPr>
        <w:bidi/>
        <w:jc w:val="both"/>
        <w:rPr>
          <w:rFonts w:cs="David" w:hint="cs"/>
          <w:u w:val="single"/>
          <w:rtl/>
        </w:rPr>
      </w:pPr>
    </w:p>
    <w:p w14:paraId="6926CBFD" w14:textId="77777777" w:rsidR="007415D3" w:rsidRPr="007415D3" w:rsidRDefault="007415D3" w:rsidP="007415D3">
      <w:pPr>
        <w:bidi/>
        <w:jc w:val="both"/>
        <w:rPr>
          <w:rFonts w:cs="David" w:hint="cs"/>
          <w:rtl/>
        </w:rPr>
      </w:pPr>
      <w:r w:rsidRPr="007415D3">
        <w:rPr>
          <w:rFonts w:cs="David" w:hint="cs"/>
          <w:rtl/>
        </w:rPr>
        <w:tab/>
        <w:t>ובתי החולים, זה לא הפרטה? חברת ניהול זו לא הפרטה? בריאות הנפש, קופות החולים, גם זו הפרטה.</w:t>
      </w:r>
    </w:p>
    <w:p w14:paraId="106C9645" w14:textId="77777777" w:rsidR="007415D3" w:rsidRPr="007415D3" w:rsidRDefault="007415D3" w:rsidP="007415D3">
      <w:pPr>
        <w:bidi/>
        <w:jc w:val="both"/>
        <w:rPr>
          <w:rFonts w:cs="David" w:hint="cs"/>
          <w:rtl/>
        </w:rPr>
      </w:pPr>
    </w:p>
    <w:p w14:paraId="30CD9FB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B744634" w14:textId="77777777" w:rsidR="007415D3" w:rsidRPr="007415D3" w:rsidRDefault="007415D3" w:rsidP="007415D3">
      <w:pPr>
        <w:bidi/>
        <w:jc w:val="both"/>
        <w:rPr>
          <w:rFonts w:cs="David" w:hint="cs"/>
          <w:rtl/>
        </w:rPr>
      </w:pPr>
    </w:p>
    <w:p w14:paraId="16B6313A" w14:textId="77777777" w:rsidR="007415D3" w:rsidRPr="007415D3" w:rsidRDefault="007415D3" w:rsidP="007415D3">
      <w:pPr>
        <w:bidi/>
        <w:jc w:val="both"/>
        <w:rPr>
          <w:rFonts w:cs="David" w:hint="cs"/>
          <w:rtl/>
        </w:rPr>
      </w:pPr>
      <w:r w:rsidRPr="007415D3">
        <w:rPr>
          <w:rFonts w:cs="David" w:hint="cs"/>
          <w:rtl/>
        </w:rPr>
        <w:tab/>
        <w:t xml:space="preserve">חוסר הבנה מינימלי. לא לדעת סעיף אחד. </w:t>
      </w:r>
    </w:p>
    <w:p w14:paraId="668B4CF8" w14:textId="77777777" w:rsidR="007415D3" w:rsidRPr="007415D3" w:rsidRDefault="007415D3" w:rsidP="007415D3">
      <w:pPr>
        <w:bidi/>
        <w:jc w:val="both"/>
        <w:rPr>
          <w:rFonts w:cs="David" w:hint="cs"/>
          <w:rtl/>
        </w:rPr>
      </w:pPr>
    </w:p>
    <w:p w14:paraId="0914AA3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8D233C6" w14:textId="77777777" w:rsidR="007415D3" w:rsidRPr="007415D3" w:rsidRDefault="007415D3" w:rsidP="007415D3">
      <w:pPr>
        <w:bidi/>
        <w:jc w:val="both"/>
        <w:rPr>
          <w:rFonts w:cs="David" w:hint="cs"/>
          <w:rtl/>
        </w:rPr>
      </w:pPr>
      <w:r w:rsidRPr="007415D3">
        <w:rPr>
          <w:rFonts w:cs="David" w:hint="cs"/>
          <w:rtl/>
        </w:rPr>
        <w:tab/>
      </w:r>
    </w:p>
    <w:p w14:paraId="33193D8C" w14:textId="77777777" w:rsidR="007415D3" w:rsidRPr="007415D3" w:rsidRDefault="007415D3" w:rsidP="007415D3">
      <w:pPr>
        <w:bidi/>
        <w:jc w:val="both"/>
        <w:rPr>
          <w:rFonts w:cs="David" w:hint="cs"/>
          <w:rtl/>
        </w:rPr>
      </w:pPr>
      <w:r w:rsidRPr="007415D3">
        <w:rPr>
          <w:rFonts w:cs="David" w:hint="cs"/>
          <w:rtl/>
        </w:rPr>
        <w:tab/>
        <w:t xml:space="preserve">אביגדור. </w:t>
      </w:r>
    </w:p>
    <w:p w14:paraId="6A5AFF32" w14:textId="77777777" w:rsidR="007415D3" w:rsidRPr="007415D3" w:rsidRDefault="007415D3" w:rsidP="007415D3">
      <w:pPr>
        <w:bidi/>
        <w:jc w:val="both"/>
        <w:rPr>
          <w:rFonts w:cs="David" w:hint="cs"/>
          <w:rtl/>
        </w:rPr>
      </w:pPr>
    </w:p>
    <w:p w14:paraId="3FFD0B1D"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9A02B3A" w14:textId="77777777" w:rsidR="007415D3" w:rsidRPr="007415D3" w:rsidRDefault="007415D3" w:rsidP="007415D3">
      <w:pPr>
        <w:bidi/>
        <w:jc w:val="both"/>
        <w:rPr>
          <w:rFonts w:cs="David" w:hint="cs"/>
          <w:rtl/>
        </w:rPr>
      </w:pPr>
    </w:p>
    <w:p w14:paraId="40A74C27" w14:textId="77777777" w:rsidR="007415D3" w:rsidRPr="007415D3" w:rsidRDefault="007415D3" w:rsidP="007415D3">
      <w:pPr>
        <w:bidi/>
        <w:jc w:val="both"/>
        <w:rPr>
          <w:rFonts w:cs="David" w:hint="cs"/>
          <w:rtl/>
        </w:rPr>
      </w:pPr>
      <w:r w:rsidRPr="007415D3">
        <w:rPr>
          <w:rFonts w:cs="David" w:hint="cs"/>
          <w:rtl/>
        </w:rPr>
        <w:tab/>
        <w:t xml:space="preserve">כל ההתנהגות הזאת, להושיב פה את כל חברי הכנסת, אני אומר לך גדעון, היא לא במקומה. </w:t>
      </w:r>
    </w:p>
    <w:p w14:paraId="6D214636" w14:textId="77777777" w:rsidR="007415D3" w:rsidRPr="007415D3" w:rsidRDefault="007415D3" w:rsidP="007415D3">
      <w:pPr>
        <w:bidi/>
        <w:jc w:val="both"/>
        <w:rPr>
          <w:rFonts w:cs="David" w:hint="cs"/>
          <w:rtl/>
        </w:rPr>
      </w:pPr>
    </w:p>
    <w:p w14:paraId="308F81D9" w14:textId="77777777" w:rsidR="007415D3" w:rsidRPr="007415D3" w:rsidRDefault="007415D3" w:rsidP="007415D3">
      <w:pPr>
        <w:bidi/>
        <w:jc w:val="both"/>
        <w:rPr>
          <w:rFonts w:cs="David" w:hint="cs"/>
          <w:u w:val="single"/>
          <w:rtl/>
        </w:rPr>
      </w:pPr>
      <w:r w:rsidRPr="007415D3">
        <w:rPr>
          <w:rFonts w:cs="David" w:hint="cs"/>
          <w:u w:val="single"/>
          <w:rtl/>
        </w:rPr>
        <w:t>מאיר פרוש:</w:t>
      </w:r>
    </w:p>
    <w:p w14:paraId="0C7541F8" w14:textId="77777777" w:rsidR="007415D3" w:rsidRPr="007415D3" w:rsidRDefault="007415D3" w:rsidP="007415D3">
      <w:pPr>
        <w:bidi/>
        <w:jc w:val="both"/>
        <w:rPr>
          <w:rFonts w:cs="David" w:hint="cs"/>
          <w:u w:val="single"/>
        </w:rPr>
      </w:pPr>
    </w:p>
    <w:p w14:paraId="09707C4C" w14:textId="77777777" w:rsidR="007415D3" w:rsidRPr="007415D3" w:rsidRDefault="007415D3" w:rsidP="007415D3">
      <w:pPr>
        <w:bidi/>
        <w:jc w:val="both"/>
        <w:rPr>
          <w:rFonts w:cs="David" w:hint="cs"/>
          <w:rtl/>
        </w:rPr>
      </w:pPr>
      <w:r w:rsidRPr="007415D3">
        <w:rPr>
          <w:rFonts w:cs="David" w:hint="cs"/>
          <w:rtl/>
        </w:rPr>
        <w:tab/>
        <w:t xml:space="preserve">זה התפקיד שלו. </w:t>
      </w:r>
    </w:p>
    <w:p w14:paraId="3B5D21BD" w14:textId="77777777" w:rsidR="007415D3" w:rsidRPr="007415D3" w:rsidRDefault="007415D3" w:rsidP="007415D3">
      <w:pPr>
        <w:bidi/>
        <w:jc w:val="both"/>
        <w:rPr>
          <w:rFonts w:cs="David" w:hint="cs"/>
          <w:rtl/>
        </w:rPr>
      </w:pPr>
    </w:p>
    <w:p w14:paraId="7EE416F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F52E51E" w14:textId="77777777" w:rsidR="007415D3" w:rsidRPr="007415D3" w:rsidRDefault="007415D3" w:rsidP="007415D3">
      <w:pPr>
        <w:bidi/>
        <w:jc w:val="both"/>
        <w:rPr>
          <w:rFonts w:cs="David" w:hint="cs"/>
          <w:u w:val="single"/>
          <w:rtl/>
        </w:rPr>
      </w:pPr>
    </w:p>
    <w:p w14:paraId="7A2C7774" w14:textId="77777777" w:rsidR="007415D3" w:rsidRPr="007415D3" w:rsidRDefault="007415D3" w:rsidP="007415D3">
      <w:pPr>
        <w:bidi/>
        <w:jc w:val="both"/>
        <w:rPr>
          <w:rFonts w:cs="David" w:hint="cs"/>
          <w:rtl/>
        </w:rPr>
      </w:pPr>
      <w:r w:rsidRPr="007415D3">
        <w:rPr>
          <w:rFonts w:cs="David" w:hint="cs"/>
          <w:rtl/>
        </w:rPr>
        <w:tab/>
        <w:t xml:space="preserve">אתה רוצה שנשחרר אותם בחוק ההסדרים? תעשה את זה תוך שעה. </w:t>
      </w:r>
    </w:p>
    <w:p w14:paraId="16EF88E4" w14:textId="77777777" w:rsidR="007415D3" w:rsidRPr="007415D3" w:rsidRDefault="007415D3" w:rsidP="007415D3">
      <w:pPr>
        <w:bidi/>
        <w:jc w:val="both"/>
        <w:rPr>
          <w:rFonts w:cs="David" w:hint="cs"/>
          <w:rtl/>
        </w:rPr>
      </w:pPr>
    </w:p>
    <w:p w14:paraId="7E634E1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2B7E28F" w14:textId="77777777" w:rsidR="007415D3" w:rsidRPr="007415D3" w:rsidRDefault="007415D3" w:rsidP="007415D3">
      <w:pPr>
        <w:bidi/>
        <w:jc w:val="both"/>
        <w:rPr>
          <w:rFonts w:cs="David" w:hint="cs"/>
          <w:rtl/>
        </w:rPr>
      </w:pPr>
    </w:p>
    <w:p w14:paraId="237B5AE6" w14:textId="77777777" w:rsidR="007415D3" w:rsidRPr="007415D3" w:rsidRDefault="007415D3" w:rsidP="007415D3">
      <w:pPr>
        <w:bidi/>
        <w:jc w:val="both"/>
        <w:rPr>
          <w:rFonts w:cs="David" w:hint="cs"/>
          <w:rtl/>
        </w:rPr>
      </w:pPr>
      <w:r w:rsidRPr="007415D3">
        <w:rPr>
          <w:rFonts w:cs="David" w:hint="cs"/>
          <w:rtl/>
        </w:rPr>
        <w:tab/>
        <w:t xml:space="preserve">ישבת פה כמנכ"ל משרד ראש הממשלה לילות שלמים. זה אותו דבר. בדיונים פחות קשים. </w:t>
      </w:r>
    </w:p>
    <w:p w14:paraId="4E5ADFF4" w14:textId="77777777" w:rsidR="007415D3" w:rsidRPr="007415D3" w:rsidRDefault="007415D3" w:rsidP="007415D3">
      <w:pPr>
        <w:bidi/>
        <w:jc w:val="both"/>
        <w:rPr>
          <w:rFonts w:cs="David" w:hint="cs"/>
          <w:rtl/>
        </w:rPr>
      </w:pPr>
    </w:p>
    <w:p w14:paraId="0F4E688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E0D21E4" w14:textId="77777777" w:rsidR="007415D3" w:rsidRPr="007415D3" w:rsidRDefault="007415D3" w:rsidP="007415D3">
      <w:pPr>
        <w:bidi/>
        <w:jc w:val="both"/>
        <w:rPr>
          <w:rFonts w:cs="David" w:hint="cs"/>
          <w:rtl/>
        </w:rPr>
      </w:pPr>
    </w:p>
    <w:p w14:paraId="68DA04AA" w14:textId="77777777" w:rsidR="007415D3" w:rsidRPr="007415D3" w:rsidRDefault="007415D3" w:rsidP="007415D3">
      <w:pPr>
        <w:bidi/>
        <w:jc w:val="both"/>
        <w:rPr>
          <w:rFonts w:cs="David" w:hint="cs"/>
          <w:rtl/>
        </w:rPr>
      </w:pPr>
      <w:r w:rsidRPr="007415D3">
        <w:rPr>
          <w:rFonts w:cs="David" w:hint="cs"/>
          <w:rtl/>
        </w:rPr>
        <w:tab/>
        <w:t xml:space="preserve">הכול היה ברור. והיה לי יושב-ראש קואליציה. </w:t>
      </w:r>
    </w:p>
    <w:p w14:paraId="0EF1C9A0" w14:textId="77777777" w:rsidR="007415D3" w:rsidRPr="007415D3" w:rsidRDefault="007415D3" w:rsidP="007415D3">
      <w:pPr>
        <w:bidi/>
        <w:jc w:val="both"/>
        <w:rPr>
          <w:rFonts w:cs="David" w:hint="cs"/>
          <w:rtl/>
        </w:rPr>
      </w:pPr>
    </w:p>
    <w:p w14:paraId="6CD0A6C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B9A640E" w14:textId="77777777" w:rsidR="007415D3" w:rsidRPr="007415D3" w:rsidRDefault="007415D3" w:rsidP="007415D3">
      <w:pPr>
        <w:bidi/>
        <w:jc w:val="both"/>
        <w:rPr>
          <w:rFonts w:cs="David" w:hint="cs"/>
          <w:rtl/>
        </w:rPr>
      </w:pPr>
    </w:p>
    <w:p w14:paraId="0CFD1F11" w14:textId="77777777" w:rsidR="007415D3" w:rsidRPr="007415D3" w:rsidRDefault="007415D3" w:rsidP="007415D3">
      <w:pPr>
        <w:bidi/>
        <w:jc w:val="both"/>
        <w:rPr>
          <w:rFonts w:cs="David" w:hint="cs"/>
          <w:rtl/>
        </w:rPr>
      </w:pPr>
      <w:r w:rsidRPr="007415D3">
        <w:rPr>
          <w:rFonts w:cs="David" w:hint="cs"/>
          <w:rtl/>
        </w:rPr>
        <w:tab/>
        <w:t xml:space="preserve">חבר הכנסת אורלב, גדעון, די. </w:t>
      </w:r>
    </w:p>
    <w:p w14:paraId="659D8892" w14:textId="77777777" w:rsidR="007415D3" w:rsidRPr="007415D3" w:rsidRDefault="007415D3" w:rsidP="007415D3">
      <w:pPr>
        <w:bidi/>
        <w:jc w:val="both"/>
        <w:rPr>
          <w:rFonts w:cs="David" w:hint="cs"/>
          <w:rtl/>
        </w:rPr>
      </w:pPr>
    </w:p>
    <w:p w14:paraId="678D281F"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D491A5C" w14:textId="77777777" w:rsidR="007415D3" w:rsidRPr="007415D3" w:rsidRDefault="007415D3" w:rsidP="007415D3">
      <w:pPr>
        <w:bidi/>
        <w:jc w:val="both"/>
        <w:rPr>
          <w:rFonts w:cs="David" w:hint="cs"/>
          <w:rtl/>
        </w:rPr>
      </w:pPr>
    </w:p>
    <w:p w14:paraId="688500E1" w14:textId="77777777" w:rsidR="007415D3" w:rsidRPr="007415D3" w:rsidRDefault="007415D3" w:rsidP="007415D3">
      <w:pPr>
        <w:bidi/>
        <w:jc w:val="both"/>
        <w:rPr>
          <w:rFonts w:cs="David" w:hint="cs"/>
          <w:rtl/>
        </w:rPr>
      </w:pPr>
      <w:r w:rsidRPr="007415D3">
        <w:rPr>
          <w:rFonts w:cs="David" w:hint="cs"/>
          <w:rtl/>
        </w:rPr>
        <w:tab/>
        <w:t xml:space="preserve">יש דיון אחד שלא הייתי? </w:t>
      </w:r>
    </w:p>
    <w:p w14:paraId="517FA030" w14:textId="77777777" w:rsidR="007415D3" w:rsidRPr="007415D3" w:rsidRDefault="007415D3" w:rsidP="007415D3">
      <w:pPr>
        <w:bidi/>
        <w:jc w:val="both"/>
        <w:rPr>
          <w:rFonts w:cs="David" w:hint="cs"/>
          <w:rtl/>
        </w:rPr>
      </w:pPr>
    </w:p>
    <w:p w14:paraId="2831333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286C6C3" w14:textId="77777777" w:rsidR="007415D3" w:rsidRPr="007415D3" w:rsidRDefault="007415D3" w:rsidP="007415D3">
      <w:pPr>
        <w:bidi/>
        <w:jc w:val="both"/>
        <w:rPr>
          <w:rFonts w:cs="David" w:hint="cs"/>
          <w:rtl/>
        </w:rPr>
      </w:pPr>
    </w:p>
    <w:p w14:paraId="0783CB09" w14:textId="77777777" w:rsidR="007415D3" w:rsidRPr="007415D3" w:rsidRDefault="007415D3" w:rsidP="007415D3">
      <w:pPr>
        <w:bidi/>
        <w:jc w:val="both"/>
        <w:rPr>
          <w:rFonts w:cs="David" w:hint="cs"/>
          <w:rtl/>
        </w:rPr>
      </w:pPr>
      <w:r w:rsidRPr="007415D3">
        <w:rPr>
          <w:rFonts w:cs="David" w:hint="cs"/>
          <w:rtl/>
        </w:rPr>
        <w:tab/>
        <w:t xml:space="preserve">חבר הכנסת יצחקי, אני קוראת אותך לסדר, פעם ראשונה, פעם שנייה. חבר הכנסת נודלמן, מספיק. אני עוברת להצבעה על סעיף 51 </w:t>
      </w:r>
      <w:r w:rsidRPr="007415D3">
        <w:rPr>
          <w:rFonts w:cs="David"/>
          <w:rtl/>
        </w:rPr>
        <w:t>–</w:t>
      </w:r>
      <w:r w:rsidRPr="007415D3">
        <w:rPr>
          <w:rFonts w:cs="David" w:hint="cs"/>
          <w:rtl/>
        </w:rPr>
        <w:t xml:space="preserve"> תיקון חוק איגודי ערים, התשט"ו-1955. לא הצבענו עליו. דרשת הצבעה שמית, אתה חוזר בך?</w:t>
      </w:r>
    </w:p>
    <w:p w14:paraId="6610C17B" w14:textId="77777777" w:rsidR="007415D3" w:rsidRPr="007415D3" w:rsidRDefault="007415D3" w:rsidP="007415D3">
      <w:pPr>
        <w:bidi/>
        <w:jc w:val="both"/>
        <w:rPr>
          <w:rFonts w:cs="David" w:hint="cs"/>
          <w:rtl/>
        </w:rPr>
      </w:pPr>
    </w:p>
    <w:p w14:paraId="2BDB78C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DB4FA1B" w14:textId="77777777" w:rsidR="007415D3" w:rsidRPr="007415D3" w:rsidRDefault="007415D3" w:rsidP="007415D3">
      <w:pPr>
        <w:bidi/>
        <w:jc w:val="both"/>
        <w:rPr>
          <w:rFonts w:cs="David" w:hint="cs"/>
          <w:u w:val="single"/>
          <w:rtl/>
        </w:rPr>
      </w:pPr>
    </w:p>
    <w:p w14:paraId="42EB9DCC" w14:textId="77777777" w:rsidR="007415D3" w:rsidRPr="007415D3" w:rsidRDefault="007415D3" w:rsidP="007415D3">
      <w:pPr>
        <w:bidi/>
        <w:jc w:val="both"/>
        <w:rPr>
          <w:rFonts w:cs="David" w:hint="cs"/>
          <w:rtl/>
        </w:rPr>
      </w:pPr>
      <w:r w:rsidRPr="007415D3">
        <w:rPr>
          <w:rFonts w:cs="David" w:hint="cs"/>
          <w:rtl/>
        </w:rPr>
        <w:tab/>
        <w:t xml:space="preserve"> מצביעים רק על הפיצול או על הוועדה? </w:t>
      </w:r>
    </w:p>
    <w:p w14:paraId="64117998" w14:textId="77777777" w:rsidR="007415D3" w:rsidRPr="007415D3" w:rsidRDefault="007415D3" w:rsidP="007415D3">
      <w:pPr>
        <w:bidi/>
        <w:jc w:val="both"/>
        <w:rPr>
          <w:rFonts w:cs="David" w:hint="cs"/>
          <w:rtl/>
        </w:rPr>
      </w:pPr>
    </w:p>
    <w:p w14:paraId="0D7297E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03B6BE4" w14:textId="77777777" w:rsidR="007415D3" w:rsidRPr="007415D3" w:rsidRDefault="007415D3" w:rsidP="007415D3">
      <w:pPr>
        <w:bidi/>
        <w:jc w:val="both"/>
        <w:rPr>
          <w:rFonts w:cs="David" w:hint="cs"/>
          <w:rtl/>
        </w:rPr>
      </w:pPr>
    </w:p>
    <w:p w14:paraId="02A6C8EC" w14:textId="77777777" w:rsidR="007415D3" w:rsidRPr="007415D3" w:rsidRDefault="007415D3" w:rsidP="007415D3">
      <w:pPr>
        <w:bidi/>
        <w:jc w:val="both"/>
        <w:rPr>
          <w:rFonts w:cs="David" w:hint="cs"/>
          <w:rtl/>
        </w:rPr>
      </w:pPr>
      <w:r w:rsidRPr="007415D3">
        <w:rPr>
          <w:rFonts w:cs="David" w:hint="cs"/>
          <w:rtl/>
        </w:rPr>
        <w:tab/>
        <w:t xml:space="preserve">כרגע על הפיצול. </w:t>
      </w:r>
    </w:p>
    <w:p w14:paraId="5376B6F6" w14:textId="77777777" w:rsidR="007415D3" w:rsidRPr="007415D3" w:rsidRDefault="007415D3" w:rsidP="007415D3">
      <w:pPr>
        <w:bidi/>
        <w:jc w:val="both"/>
        <w:rPr>
          <w:rFonts w:cs="David" w:hint="cs"/>
          <w:u w:val="single"/>
          <w:rtl/>
        </w:rPr>
      </w:pPr>
    </w:p>
    <w:p w14:paraId="0C55F08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7F9E1B5" w14:textId="77777777" w:rsidR="007415D3" w:rsidRPr="007415D3" w:rsidRDefault="007415D3" w:rsidP="007415D3">
      <w:pPr>
        <w:bidi/>
        <w:jc w:val="both"/>
        <w:rPr>
          <w:rFonts w:cs="David" w:hint="cs"/>
          <w:u w:val="single"/>
          <w:rtl/>
        </w:rPr>
      </w:pPr>
    </w:p>
    <w:p w14:paraId="2854B519" w14:textId="77777777" w:rsidR="007415D3" w:rsidRPr="007415D3" w:rsidRDefault="007415D3" w:rsidP="007415D3">
      <w:pPr>
        <w:bidi/>
        <w:jc w:val="both"/>
        <w:rPr>
          <w:rFonts w:cs="David" w:hint="cs"/>
          <w:rtl/>
        </w:rPr>
      </w:pPr>
      <w:r w:rsidRPr="007415D3">
        <w:rPr>
          <w:rFonts w:cs="David" w:hint="cs"/>
          <w:rtl/>
        </w:rPr>
        <w:tab/>
        <w:t xml:space="preserve">על הפיצול אני לא דורש הצבעה שמית. </w:t>
      </w:r>
    </w:p>
    <w:p w14:paraId="54B4397A" w14:textId="77777777" w:rsidR="007415D3" w:rsidRPr="007415D3" w:rsidRDefault="007415D3" w:rsidP="007415D3">
      <w:pPr>
        <w:bidi/>
        <w:jc w:val="both"/>
        <w:rPr>
          <w:rFonts w:cs="David" w:hint="cs"/>
          <w:rtl/>
        </w:rPr>
      </w:pPr>
    </w:p>
    <w:p w14:paraId="210DDC6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BCD4884" w14:textId="77777777" w:rsidR="007415D3" w:rsidRPr="007415D3" w:rsidRDefault="007415D3" w:rsidP="007415D3">
      <w:pPr>
        <w:bidi/>
        <w:jc w:val="both"/>
        <w:rPr>
          <w:rFonts w:cs="David" w:hint="cs"/>
          <w:rtl/>
        </w:rPr>
      </w:pPr>
    </w:p>
    <w:p w14:paraId="7D63B569" w14:textId="77777777" w:rsidR="007415D3" w:rsidRPr="007415D3" w:rsidRDefault="007415D3" w:rsidP="007415D3">
      <w:pPr>
        <w:bidi/>
        <w:jc w:val="both"/>
        <w:rPr>
          <w:rFonts w:cs="David" w:hint="cs"/>
          <w:rtl/>
        </w:rPr>
      </w:pPr>
      <w:r w:rsidRPr="007415D3">
        <w:rPr>
          <w:rFonts w:cs="David" w:hint="cs"/>
          <w:rtl/>
        </w:rPr>
        <w:tab/>
        <w:t xml:space="preserve">מי בעד להשאיר את החוק בחוק ההסדרים? </w:t>
      </w:r>
    </w:p>
    <w:p w14:paraId="75336597" w14:textId="77777777" w:rsidR="007415D3" w:rsidRPr="007415D3" w:rsidRDefault="007415D3" w:rsidP="007415D3">
      <w:pPr>
        <w:bidi/>
        <w:jc w:val="both"/>
        <w:rPr>
          <w:rFonts w:cs="David" w:hint="cs"/>
          <w:rtl/>
        </w:rPr>
      </w:pPr>
    </w:p>
    <w:p w14:paraId="4FCD5A26" w14:textId="77777777" w:rsidR="007415D3" w:rsidRPr="007415D3" w:rsidRDefault="007415D3" w:rsidP="007415D3">
      <w:pPr>
        <w:bidi/>
        <w:jc w:val="both"/>
        <w:rPr>
          <w:rFonts w:cs="David" w:hint="cs"/>
          <w:rtl/>
        </w:rPr>
      </w:pPr>
      <w:r w:rsidRPr="007415D3">
        <w:rPr>
          <w:rFonts w:cs="David" w:hint="cs"/>
          <w:rtl/>
        </w:rPr>
        <w:t>ה צ ב ע ה</w:t>
      </w:r>
    </w:p>
    <w:p w14:paraId="14084D3B" w14:textId="77777777" w:rsidR="007415D3" w:rsidRPr="007415D3" w:rsidRDefault="007415D3" w:rsidP="007415D3">
      <w:pPr>
        <w:bidi/>
        <w:jc w:val="both"/>
        <w:rPr>
          <w:rFonts w:cs="David" w:hint="cs"/>
          <w:rtl/>
        </w:rPr>
      </w:pPr>
    </w:p>
    <w:p w14:paraId="1D8799B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620CDAE"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37F81FF" w14:textId="77777777" w:rsidR="007415D3" w:rsidRPr="007415D3" w:rsidRDefault="007415D3" w:rsidP="007415D3">
      <w:pPr>
        <w:bidi/>
        <w:jc w:val="both"/>
        <w:rPr>
          <w:rFonts w:cs="David" w:hint="cs"/>
          <w:rtl/>
        </w:rPr>
      </w:pPr>
    </w:p>
    <w:p w14:paraId="2DAB022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47E8F4D" w14:textId="77777777" w:rsidR="007415D3" w:rsidRPr="007415D3" w:rsidRDefault="007415D3" w:rsidP="007415D3">
      <w:pPr>
        <w:bidi/>
        <w:jc w:val="both"/>
        <w:rPr>
          <w:rFonts w:cs="David" w:hint="cs"/>
          <w:rtl/>
        </w:rPr>
      </w:pPr>
    </w:p>
    <w:p w14:paraId="564C3D7C" w14:textId="77777777" w:rsidR="007415D3" w:rsidRPr="007415D3" w:rsidRDefault="007415D3" w:rsidP="007415D3">
      <w:pPr>
        <w:bidi/>
        <w:jc w:val="both"/>
        <w:rPr>
          <w:rFonts w:cs="David" w:hint="cs"/>
          <w:rtl/>
        </w:rPr>
      </w:pPr>
      <w:r w:rsidRPr="007415D3">
        <w:rPr>
          <w:rFonts w:cs="David" w:hint="cs"/>
          <w:rtl/>
        </w:rPr>
        <w:tab/>
        <w:t>איזו ועדה?</w:t>
      </w:r>
    </w:p>
    <w:p w14:paraId="45DFA6F2" w14:textId="77777777" w:rsidR="007415D3" w:rsidRPr="007415D3" w:rsidRDefault="007415D3" w:rsidP="007415D3">
      <w:pPr>
        <w:bidi/>
        <w:jc w:val="both"/>
        <w:rPr>
          <w:rFonts w:cs="David" w:hint="cs"/>
          <w:rtl/>
        </w:rPr>
      </w:pPr>
    </w:p>
    <w:p w14:paraId="30147725"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1C2B8921" w14:textId="77777777" w:rsidR="007415D3" w:rsidRPr="007415D3" w:rsidRDefault="007415D3" w:rsidP="007415D3">
      <w:pPr>
        <w:bidi/>
        <w:jc w:val="both"/>
        <w:rPr>
          <w:rFonts w:cs="David" w:hint="cs"/>
          <w:rtl/>
        </w:rPr>
      </w:pPr>
    </w:p>
    <w:p w14:paraId="4D3883CA" w14:textId="77777777" w:rsidR="007415D3" w:rsidRPr="007415D3" w:rsidRDefault="007415D3" w:rsidP="007415D3">
      <w:pPr>
        <w:bidi/>
        <w:jc w:val="both"/>
        <w:rPr>
          <w:rFonts w:cs="David" w:hint="cs"/>
          <w:rtl/>
        </w:rPr>
      </w:pPr>
      <w:r w:rsidRPr="007415D3">
        <w:rPr>
          <w:rFonts w:cs="David" w:hint="cs"/>
          <w:rtl/>
        </w:rPr>
        <w:tab/>
        <w:t>פנים.</w:t>
      </w:r>
    </w:p>
    <w:p w14:paraId="0C24BD32" w14:textId="77777777" w:rsidR="007415D3" w:rsidRPr="007415D3" w:rsidRDefault="007415D3" w:rsidP="007415D3">
      <w:pPr>
        <w:bidi/>
        <w:jc w:val="both"/>
        <w:rPr>
          <w:rFonts w:cs="David" w:hint="cs"/>
          <w:rtl/>
        </w:rPr>
      </w:pPr>
    </w:p>
    <w:p w14:paraId="787ACE5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A4B2C76" w14:textId="77777777" w:rsidR="007415D3" w:rsidRPr="007415D3" w:rsidRDefault="007415D3" w:rsidP="007415D3">
      <w:pPr>
        <w:bidi/>
        <w:jc w:val="both"/>
        <w:rPr>
          <w:rFonts w:cs="David" w:hint="cs"/>
          <w:rtl/>
        </w:rPr>
      </w:pPr>
    </w:p>
    <w:p w14:paraId="50F575B8" w14:textId="77777777" w:rsidR="007415D3" w:rsidRPr="007415D3" w:rsidRDefault="007415D3" w:rsidP="007415D3">
      <w:pPr>
        <w:bidi/>
        <w:jc w:val="both"/>
        <w:rPr>
          <w:rFonts w:cs="David" w:hint="cs"/>
          <w:rtl/>
        </w:rPr>
      </w:pPr>
      <w:r w:rsidRPr="007415D3">
        <w:rPr>
          <w:rFonts w:cs="David" w:hint="cs"/>
          <w:rtl/>
        </w:rPr>
        <w:tab/>
        <w:t xml:space="preserve">מי בעד העברת החוק לוועדת הפנים? </w:t>
      </w:r>
    </w:p>
    <w:p w14:paraId="73B1FF4A" w14:textId="77777777" w:rsidR="007415D3" w:rsidRPr="007415D3" w:rsidRDefault="007415D3" w:rsidP="007415D3">
      <w:pPr>
        <w:bidi/>
        <w:jc w:val="both"/>
        <w:rPr>
          <w:rFonts w:cs="David" w:hint="cs"/>
          <w:rtl/>
        </w:rPr>
      </w:pPr>
    </w:p>
    <w:p w14:paraId="0E9BA5D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43692A9" w14:textId="77777777" w:rsidR="007415D3" w:rsidRPr="007415D3" w:rsidRDefault="007415D3" w:rsidP="007415D3">
      <w:pPr>
        <w:bidi/>
        <w:jc w:val="both"/>
        <w:rPr>
          <w:rFonts w:cs="David" w:hint="cs"/>
          <w:u w:val="single"/>
          <w:rtl/>
        </w:rPr>
      </w:pPr>
    </w:p>
    <w:p w14:paraId="3CA5178A" w14:textId="77777777" w:rsidR="007415D3" w:rsidRPr="007415D3" w:rsidRDefault="007415D3" w:rsidP="007415D3">
      <w:pPr>
        <w:bidi/>
        <w:jc w:val="both"/>
        <w:rPr>
          <w:rFonts w:cs="David" w:hint="cs"/>
          <w:rtl/>
        </w:rPr>
      </w:pPr>
      <w:r w:rsidRPr="007415D3">
        <w:rPr>
          <w:rFonts w:cs="David" w:hint="cs"/>
          <w:rtl/>
        </w:rPr>
        <w:tab/>
        <w:t xml:space="preserve">גברתי, אני רוצה להציג את עמדתי. </w:t>
      </w:r>
    </w:p>
    <w:p w14:paraId="2484E12D" w14:textId="77777777" w:rsidR="007415D3" w:rsidRPr="007415D3" w:rsidRDefault="007415D3" w:rsidP="007415D3">
      <w:pPr>
        <w:bidi/>
        <w:jc w:val="both"/>
        <w:rPr>
          <w:rFonts w:cs="David" w:hint="cs"/>
          <w:rtl/>
        </w:rPr>
      </w:pPr>
    </w:p>
    <w:p w14:paraId="18BF3F3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BE9AA00" w14:textId="77777777" w:rsidR="007415D3" w:rsidRPr="007415D3" w:rsidRDefault="007415D3" w:rsidP="007415D3">
      <w:pPr>
        <w:bidi/>
        <w:jc w:val="both"/>
        <w:rPr>
          <w:rFonts w:cs="David" w:hint="cs"/>
          <w:rtl/>
        </w:rPr>
      </w:pPr>
    </w:p>
    <w:p w14:paraId="4E2BAD99" w14:textId="77777777" w:rsidR="007415D3" w:rsidRPr="007415D3" w:rsidRDefault="007415D3" w:rsidP="007415D3">
      <w:pPr>
        <w:bidi/>
        <w:jc w:val="both"/>
        <w:rPr>
          <w:rFonts w:cs="David" w:hint="cs"/>
          <w:rtl/>
        </w:rPr>
      </w:pPr>
      <w:r w:rsidRPr="007415D3">
        <w:rPr>
          <w:rFonts w:cs="David" w:hint="cs"/>
          <w:rtl/>
        </w:rPr>
        <w:tab/>
        <w:t>לא, סליחה.</w:t>
      </w:r>
    </w:p>
    <w:p w14:paraId="7CAF9A20" w14:textId="77777777" w:rsidR="007415D3" w:rsidRPr="007415D3" w:rsidRDefault="007415D3" w:rsidP="007415D3">
      <w:pPr>
        <w:bidi/>
        <w:jc w:val="both"/>
        <w:rPr>
          <w:rFonts w:cs="David" w:hint="cs"/>
          <w:rtl/>
        </w:rPr>
      </w:pPr>
    </w:p>
    <w:p w14:paraId="77B8ABC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2A27F02" w14:textId="77777777" w:rsidR="007415D3" w:rsidRPr="007415D3" w:rsidRDefault="007415D3" w:rsidP="007415D3">
      <w:pPr>
        <w:bidi/>
        <w:jc w:val="both"/>
        <w:rPr>
          <w:rFonts w:cs="David" w:hint="cs"/>
          <w:u w:val="single"/>
          <w:rtl/>
        </w:rPr>
      </w:pPr>
    </w:p>
    <w:p w14:paraId="2EEF2C7F" w14:textId="77777777" w:rsidR="007415D3" w:rsidRPr="007415D3" w:rsidRDefault="007415D3" w:rsidP="007415D3">
      <w:pPr>
        <w:bidi/>
        <w:jc w:val="both"/>
        <w:rPr>
          <w:rFonts w:cs="David" w:hint="cs"/>
          <w:rtl/>
        </w:rPr>
      </w:pPr>
      <w:r w:rsidRPr="007415D3">
        <w:rPr>
          <w:rFonts w:cs="David" w:hint="cs"/>
          <w:rtl/>
        </w:rPr>
        <w:tab/>
        <w:t xml:space="preserve">אני מבקש הצבעה שמית. </w:t>
      </w:r>
    </w:p>
    <w:p w14:paraId="288AC388" w14:textId="77777777" w:rsidR="007415D3" w:rsidRPr="007415D3" w:rsidRDefault="007415D3" w:rsidP="007415D3">
      <w:pPr>
        <w:bidi/>
        <w:jc w:val="both"/>
        <w:rPr>
          <w:rFonts w:cs="David" w:hint="cs"/>
          <w:rtl/>
        </w:rPr>
      </w:pPr>
    </w:p>
    <w:p w14:paraId="6E7BF625" w14:textId="77777777" w:rsidR="007415D3" w:rsidRPr="007415D3" w:rsidRDefault="007415D3" w:rsidP="007415D3">
      <w:pPr>
        <w:bidi/>
        <w:jc w:val="both"/>
        <w:rPr>
          <w:rFonts w:cs="David" w:hint="cs"/>
          <w:rtl/>
        </w:rPr>
      </w:pPr>
      <w:r w:rsidRPr="007415D3">
        <w:rPr>
          <w:rFonts w:cs="David" w:hint="cs"/>
          <w:u w:val="single"/>
          <w:rtl/>
        </w:rPr>
        <w:t>יורם מרציאנו:</w:t>
      </w:r>
    </w:p>
    <w:p w14:paraId="249EDD0F" w14:textId="77777777" w:rsidR="007415D3" w:rsidRPr="007415D3" w:rsidRDefault="007415D3" w:rsidP="007415D3">
      <w:pPr>
        <w:bidi/>
        <w:jc w:val="both"/>
        <w:rPr>
          <w:rFonts w:cs="David" w:hint="cs"/>
          <w:rtl/>
        </w:rPr>
      </w:pPr>
    </w:p>
    <w:p w14:paraId="7D934669" w14:textId="77777777" w:rsidR="007415D3" w:rsidRPr="007415D3" w:rsidRDefault="007415D3" w:rsidP="007415D3">
      <w:pPr>
        <w:bidi/>
        <w:jc w:val="both"/>
        <w:rPr>
          <w:rFonts w:cs="David" w:hint="cs"/>
          <w:rtl/>
        </w:rPr>
      </w:pPr>
      <w:r w:rsidRPr="007415D3">
        <w:rPr>
          <w:rFonts w:cs="David" w:hint="cs"/>
          <w:rtl/>
        </w:rPr>
        <w:tab/>
        <w:t xml:space="preserve">זו כבר התעללות. </w:t>
      </w:r>
    </w:p>
    <w:p w14:paraId="160132AB" w14:textId="77777777" w:rsidR="007415D3" w:rsidRPr="007415D3" w:rsidRDefault="007415D3" w:rsidP="007415D3">
      <w:pPr>
        <w:bidi/>
        <w:jc w:val="both"/>
        <w:rPr>
          <w:rFonts w:cs="David" w:hint="cs"/>
          <w:rtl/>
        </w:rPr>
      </w:pPr>
    </w:p>
    <w:p w14:paraId="47017BC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EF72B5C" w14:textId="77777777" w:rsidR="007415D3" w:rsidRPr="007415D3" w:rsidRDefault="007415D3" w:rsidP="007415D3">
      <w:pPr>
        <w:bidi/>
        <w:jc w:val="both"/>
        <w:rPr>
          <w:rFonts w:cs="David" w:hint="cs"/>
          <w:u w:val="single"/>
          <w:rtl/>
        </w:rPr>
      </w:pPr>
    </w:p>
    <w:p w14:paraId="0B4731A1" w14:textId="77777777" w:rsidR="007415D3" w:rsidRPr="007415D3" w:rsidRDefault="007415D3" w:rsidP="007415D3">
      <w:pPr>
        <w:bidi/>
        <w:ind w:firstLine="567"/>
        <w:jc w:val="both"/>
        <w:rPr>
          <w:rFonts w:cs="David" w:hint="cs"/>
          <w:rtl/>
        </w:rPr>
      </w:pPr>
      <w:r w:rsidRPr="007415D3">
        <w:rPr>
          <w:rFonts w:cs="David" w:hint="cs"/>
          <w:rtl/>
        </w:rPr>
        <w:t xml:space="preserve">זו התעללות בוועדת הכלכלה, מה שאתה עושה. </w:t>
      </w:r>
    </w:p>
    <w:p w14:paraId="4547B2B9" w14:textId="77777777" w:rsidR="007415D3" w:rsidRPr="007415D3" w:rsidRDefault="007415D3" w:rsidP="007415D3">
      <w:pPr>
        <w:bidi/>
        <w:jc w:val="both"/>
        <w:rPr>
          <w:rFonts w:cs="David" w:hint="cs"/>
          <w:rtl/>
        </w:rPr>
      </w:pPr>
    </w:p>
    <w:p w14:paraId="6AA036C0" w14:textId="77777777" w:rsidR="007415D3" w:rsidRPr="007415D3" w:rsidRDefault="007415D3" w:rsidP="007415D3">
      <w:pPr>
        <w:bidi/>
        <w:jc w:val="both"/>
        <w:rPr>
          <w:rFonts w:cs="David" w:hint="cs"/>
          <w:u w:val="single"/>
          <w:rtl/>
        </w:rPr>
      </w:pPr>
      <w:r w:rsidRPr="007415D3">
        <w:rPr>
          <w:rFonts w:cs="David" w:hint="cs"/>
          <w:u w:val="single"/>
          <w:rtl/>
        </w:rPr>
        <w:t>קריאה:</w:t>
      </w:r>
    </w:p>
    <w:p w14:paraId="1F6151E6" w14:textId="77777777" w:rsidR="007415D3" w:rsidRPr="007415D3" w:rsidRDefault="007415D3" w:rsidP="007415D3">
      <w:pPr>
        <w:bidi/>
        <w:jc w:val="both"/>
        <w:rPr>
          <w:rFonts w:cs="David" w:hint="cs"/>
          <w:rtl/>
        </w:rPr>
      </w:pPr>
    </w:p>
    <w:p w14:paraId="738F987A" w14:textId="77777777" w:rsidR="007415D3" w:rsidRPr="007415D3" w:rsidRDefault="007415D3" w:rsidP="007415D3">
      <w:pPr>
        <w:bidi/>
        <w:jc w:val="both"/>
        <w:rPr>
          <w:rFonts w:cs="David" w:hint="cs"/>
          <w:rtl/>
        </w:rPr>
      </w:pPr>
      <w:r w:rsidRPr="007415D3">
        <w:rPr>
          <w:rFonts w:cs="David" w:hint="cs"/>
          <w:rtl/>
        </w:rPr>
        <w:tab/>
        <w:t xml:space="preserve">אם אני רואה את זה, אני לא מאמין. </w:t>
      </w:r>
    </w:p>
    <w:p w14:paraId="66D97BCD" w14:textId="77777777" w:rsidR="007415D3" w:rsidRPr="007415D3" w:rsidRDefault="007415D3" w:rsidP="007415D3">
      <w:pPr>
        <w:bidi/>
        <w:jc w:val="both"/>
        <w:rPr>
          <w:rFonts w:cs="David" w:hint="cs"/>
          <w:rtl/>
        </w:rPr>
      </w:pPr>
    </w:p>
    <w:p w14:paraId="406F4E80" w14:textId="77777777" w:rsidR="007415D3" w:rsidRPr="007415D3" w:rsidRDefault="007415D3" w:rsidP="007415D3">
      <w:pPr>
        <w:bidi/>
        <w:jc w:val="both"/>
        <w:rPr>
          <w:rFonts w:cs="David" w:hint="cs"/>
          <w:rtl/>
        </w:rPr>
      </w:pPr>
      <w:r w:rsidRPr="007415D3">
        <w:rPr>
          <w:rFonts w:cs="David" w:hint="cs"/>
          <w:u w:val="single"/>
          <w:rtl/>
        </w:rPr>
        <w:t>יורם מרציאנו:</w:t>
      </w:r>
    </w:p>
    <w:p w14:paraId="092354FA" w14:textId="77777777" w:rsidR="007415D3" w:rsidRPr="007415D3" w:rsidRDefault="007415D3" w:rsidP="007415D3">
      <w:pPr>
        <w:bidi/>
        <w:jc w:val="both"/>
        <w:rPr>
          <w:rFonts w:cs="David" w:hint="cs"/>
          <w:rtl/>
        </w:rPr>
      </w:pPr>
    </w:p>
    <w:p w14:paraId="2B7FB172" w14:textId="77777777" w:rsidR="007415D3" w:rsidRPr="007415D3" w:rsidRDefault="007415D3" w:rsidP="007415D3">
      <w:pPr>
        <w:bidi/>
        <w:jc w:val="both"/>
        <w:rPr>
          <w:rFonts w:cs="David" w:hint="cs"/>
          <w:rtl/>
        </w:rPr>
      </w:pPr>
      <w:r w:rsidRPr="007415D3">
        <w:rPr>
          <w:rFonts w:cs="David" w:hint="cs"/>
          <w:rtl/>
        </w:rPr>
        <w:tab/>
        <w:t xml:space="preserve">אתה לא צריך דילים... אבל אין דילים. </w:t>
      </w:r>
    </w:p>
    <w:p w14:paraId="5CC725D9" w14:textId="77777777" w:rsidR="007415D3" w:rsidRPr="007415D3" w:rsidRDefault="007415D3" w:rsidP="007415D3">
      <w:pPr>
        <w:bidi/>
        <w:jc w:val="both"/>
        <w:rPr>
          <w:rFonts w:cs="David" w:hint="cs"/>
          <w:rtl/>
        </w:rPr>
      </w:pPr>
    </w:p>
    <w:p w14:paraId="5F03E1F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002B9A" w14:textId="77777777" w:rsidR="007415D3" w:rsidRPr="007415D3" w:rsidRDefault="007415D3" w:rsidP="007415D3">
      <w:pPr>
        <w:bidi/>
        <w:jc w:val="both"/>
        <w:rPr>
          <w:rFonts w:cs="David" w:hint="cs"/>
          <w:rtl/>
        </w:rPr>
      </w:pPr>
    </w:p>
    <w:p w14:paraId="2895843F" w14:textId="77777777" w:rsidR="007415D3" w:rsidRPr="007415D3" w:rsidRDefault="007415D3" w:rsidP="007415D3">
      <w:pPr>
        <w:bidi/>
        <w:jc w:val="both"/>
        <w:rPr>
          <w:rFonts w:cs="David" w:hint="cs"/>
          <w:rtl/>
        </w:rPr>
      </w:pPr>
      <w:r w:rsidRPr="007415D3">
        <w:rPr>
          <w:rFonts w:cs="David" w:hint="cs"/>
          <w:rtl/>
        </w:rPr>
        <w:tab/>
        <w:t xml:space="preserve">בעד </w:t>
      </w:r>
      <w:r w:rsidRPr="007415D3">
        <w:rPr>
          <w:rFonts w:cs="David"/>
          <w:rtl/>
        </w:rPr>
        <w:t>–</w:t>
      </w:r>
      <w:r w:rsidRPr="007415D3">
        <w:rPr>
          <w:rFonts w:cs="David" w:hint="cs"/>
          <w:rtl/>
        </w:rPr>
        <w:t xml:space="preserve"> זה בעד ועדת הפנים. </w:t>
      </w:r>
    </w:p>
    <w:p w14:paraId="0AFF1B70" w14:textId="77777777" w:rsidR="007415D3" w:rsidRPr="007415D3" w:rsidRDefault="007415D3" w:rsidP="007415D3">
      <w:pPr>
        <w:bidi/>
        <w:jc w:val="both"/>
        <w:rPr>
          <w:rFonts w:cs="David" w:hint="cs"/>
          <w:rtl/>
        </w:rPr>
      </w:pPr>
    </w:p>
    <w:p w14:paraId="77CC5427" w14:textId="77777777" w:rsidR="007415D3" w:rsidRPr="007415D3" w:rsidRDefault="007415D3" w:rsidP="007415D3">
      <w:pPr>
        <w:bidi/>
        <w:jc w:val="both"/>
        <w:rPr>
          <w:rFonts w:cs="David" w:hint="cs"/>
          <w:rtl/>
        </w:rPr>
      </w:pPr>
      <w:r w:rsidRPr="007415D3">
        <w:rPr>
          <w:rFonts w:cs="David" w:hint="cs"/>
          <w:rtl/>
        </w:rPr>
        <w:t>ה צ ב ע ה</w:t>
      </w:r>
    </w:p>
    <w:p w14:paraId="74C54C68" w14:textId="77777777" w:rsidR="007415D3" w:rsidRPr="007415D3" w:rsidRDefault="007415D3" w:rsidP="007415D3">
      <w:pPr>
        <w:bidi/>
        <w:ind w:firstLine="567"/>
        <w:jc w:val="both"/>
        <w:rPr>
          <w:rFonts w:cs="David" w:hint="cs"/>
          <w:rtl/>
        </w:rPr>
      </w:pPr>
    </w:p>
    <w:p w14:paraId="501135E1" w14:textId="77777777" w:rsidR="007415D3" w:rsidRPr="007415D3" w:rsidRDefault="007415D3" w:rsidP="007415D3">
      <w:pPr>
        <w:bidi/>
        <w:ind w:firstLine="567"/>
        <w:jc w:val="both"/>
        <w:rPr>
          <w:rFonts w:cs="David" w:hint="cs"/>
          <w:rtl/>
        </w:rPr>
      </w:pPr>
      <w:r w:rsidRPr="007415D3">
        <w:rPr>
          <w:rFonts w:cs="David" w:hint="cs"/>
          <w:rtl/>
        </w:rPr>
        <w:t xml:space="preserve">אביגדור יצחקי </w:t>
      </w:r>
      <w:r w:rsidRPr="007415D3">
        <w:rPr>
          <w:rFonts w:cs="David"/>
          <w:rtl/>
        </w:rPr>
        <w:t>–</w:t>
      </w:r>
      <w:r w:rsidRPr="007415D3">
        <w:rPr>
          <w:rFonts w:cs="David" w:hint="cs"/>
          <w:rtl/>
        </w:rPr>
        <w:t xml:space="preserve"> בעד</w:t>
      </w:r>
    </w:p>
    <w:p w14:paraId="3F4CDB92" w14:textId="77777777" w:rsidR="007415D3" w:rsidRPr="007415D3" w:rsidRDefault="007415D3" w:rsidP="007415D3">
      <w:pPr>
        <w:bidi/>
        <w:jc w:val="both"/>
        <w:rPr>
          <w:rFonts w:cs="David" w:hint="cs"/>
          <w:rtl/>
        </w:rPr>
      </w:pPr>
    </w:p>
    <w:p w14:paraId="029039E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20AC9F4" w14:textId="77777777" w:rsidR="007415D3" w:rsidRPr="007415D3" w:rsidRDefault="007415D3" w:rsidP="007415D3">
      <w:pPr>
        <w:bidi/>
        <w:jc w:val="both"/>
        <w:rPr>
          <w:rFonts w:cs="David" w:hint="cs"/>
          <w:rtl/>
        </w:rPr>
      </w:pPr>
    </w:p>
    <w:p w14:paraId="22F290D4" w14:textId="77777777" w:rsidR="007415D3" w:rsidRPr="007415D3" w:rsidRDefault="007415D3" w:rsidP="007415D3">
      <w:pPr>
        <w:bidi/>
        <w:jc w:val="both"/>
        <w:rPr>
          <w:rFonts w:cs="David" w:hint="cs"/>
          <w:rtl/>
        </w:rPr>
      </w:pPr>
      <w:r w:rsidRPr="007415D3">
        <w:rPr>
          <w:rFonts w:cs="David" w:hint="cs"/>
          <w:rtl/>
        </w:rPr>
        <w:tab/>
        <w:t xml:space="preserve">היו דילים? </w:t>
      </w:r>
    </w:p>
    <w:p w14:paraId="4EAAD0E2" w14:textId="77777777" w:rsidR="007415D3" w:rsidRPr="007415D3" w:rsidRDefault="007415D3" w:rsidP="007415D3">
      <w:pPr>
        <w:bidi/>
        <w:jc w:val="both"/>
        <w:rPr>
          <w:rFonts w:cs="David" w:hint="cs"/>
          <w:rtl/>
        </w:rPr>
      </w:pPr>
    </w:p>
    <w:p w14:paraId="0A1C4CF7" w14:textId="77777777" w:rsidR="007415D3" w:rsidRPr="007415D3" w:rsidRDefault="007415D3" w:rsidP="007415D3">
      <w:pPr>
        <w:bidi/>
        <w:jc w:val="both"/>
        <w:rPr>
          <w:rFonts w:cs="David" w:hint="cs"/>
          <w:rtl/>
        </w:rPr>
      </w:pPr>
      <w:r w:rsidRPr="007415D3">
        <w:rPr>
          <w:rFonts w:cs="David" w:hint="cs"/>
          <w:u w:val="single"/>
          <w:rtl/>
        </w:rPr>
        <w:t>יורם מרציאנו:</w:t>
      </w:r>
    </w:p>
    <w:p w14:paraId="7AC1518E" w14:textId="77777777" w:rsidR="007415D3" w:rsidRPr="007415D3" w:rsidRDefault="007415D3" w:rsidP="007415D3">
      <w:pPr>
        <w:bidi/>
        <w:jc w:val="both"/>
        <w:rPr>
          <w:rFonts w:cs="David" w:hint="cs"/>
          <w:rtl/>
        </w:rPr>
      </w:pPr>
    </w:p>
    <w:p w14:paraId="6562ACC5" w14:textId="77777777" w:rsidR="007415D3" w:rsidRPr="007415D3" w:rsidRDefault="007415D3" w:rsidP="007415D3">
      <w:pPr>
        <w:bidi/>
        <w:jc w:val="both"/>
        <w:rPr>
          <w:rFonts w:cs="David" w:hint="cs"/>
          <w:rtl/>
        </w:rPr>
      </w:pPr>
      <w:r w:rsidRPr="007415D3">
        <w:rPr>
          <w:rFonts w:cs="David" w:hint="cs"/>
          <w:rtl/>
        </w:rPr>
        <w:tab/>
        <w:t xml:space="preserve">לא צריך שיהיו דילים. </w:t>
      </w:r>
    </w:p>
    <w:p w14:paraId="158AE8E5" w14:textId="77777777" w:rsidR="007415D3" w:rsidRPr="007415D3" w:rsidRDefault="007415D3" w:rsidP="007415D3">
      <w:pPr>
        <w:bidi/>
        <w:jc w:val="both"/>
        <w:rPr>
          <w:rFonts w:cs="David" w:hint="cs"/>
          <w:rtl/>
        </w:rPr>
      </w:pPr>
    </w:p>
    <w:p w14:paraId="0D155F2E"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7F10DDA" w14:textId="77777777" w:rsidR="007415D3" w:rsidRPr="007415D3" w:rsidRDefault="007415D3" w:rsidP="007415D3">
      <w:pPr>
        <w:bidi/>
        <w:jc w:val="both"/>
        <w:rPr>
          <w:rFonts w:cs="David" w:hint="cs"/>
          <w:rtl/>
        </w:rPr>
      </w:pPr>
    </w:p>
    <w:p w14:paraId="45AD2921" w14:textId="77777777" w:rsidR="007415D3" w:rsidRPr="007415D3" w:rsidRDefault="007415D3" w:rsidP="007415D3">
      <w:pPr>
        <w:bidi/>
        <w:jc w:val="both"/>
        <w:rPr>
          <w:rFonts w:cs="David" w:hint="cs"/>
          <w:rtl/>
        </w:rPr>
      </w:pPr>
      <w:r w:rsidRPr="007415D3">
        <w:rPr>
          <w:rFonts w:cs="David" w:hint="cs"/>
          <w:rtl/>
        </w:rPr>
        <w:tab/>
        <w:t xml:space="preserve">אבל היו? </w:t>
      </w:r>
    </w:p>
    <w:p w14:paraId="1F0FB507" w14:textId="77777777" w:rsidR="007415D3" w:rsidRPr="007415D3" w:rsidRDefault="007415D3" w:rsidP="007415D3">
      <w:pPr>
        <w:bidi/>
        <w:jc w:val="both"/>
        <w:rPr>
          <w:rFonts w:cs="David" w:hint="cs"/>
          <w:rtl/>
        </w:rPr>
      </w:pPr>
    </w:p>
    <w:p w14:paraId="38A07F72"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יורם מרציאנו:</w:t>
      </w:r>
    </w:p>
    <w:p w14:paraId="00461135" w14:textId="77777777" w:rsidR="007415D3" w:rsidRPr="007415D3" w:rsidRDefault="007415D3" w:rsidP="007415D3">
      <w:pPr>
        <w:bidi/>
        <w:jc w:val="both"/>
        <w:rPr>
          <w:rFonts w:cs="David" w:hint="cs"/>
          <w:rtl/>
        </w:rPr>
      </w:pPr>
    </w:p>
    <w:p w14:paraId="1B0EDB19" w14:textId="77777777" w:rsidR="007415D3" w:rsidRPr="007415D3" w:rsidRDefault="007415D3" w:rsidP="007415D3">
      <w:pPr>
        <w:bidi/>
        <w:ind w:firstLine="567"/>
        <w:jc w:val="both"/>
        <w:rPr>
          <w:rFonts w:cs="David" w:hint="cs"/>
          <w:rtl/>
        </w:rPr>
      </w:pPr>
      <w:r w:rsidRPr="007415D3">
        <w:rPr>
          <w:rFonts w:cs="David" w:hint="cs"/>
          <w:rtl/>
        </w:rPr>
        <w:t>היו.</w:t>
      </w:r>
    </w:p>
    <w:p w14:paraId="23F81471" w14:textId="77777777" w:rsidR="007415D3" w:rsidRPr="007415D3" w:rsidRDefault="007415D3" w:rsidP="007415D3">
      <w:pPr>
        <w:bidi/>
        <w:jc w:val="both"/>
        <w:rPr>
          <w:rFonts w:cs="David" w:hint="cs"/>
          <w:rtl/>
        </w:rPr>
      </w:pPr>
    </w:p>
    <w:p w14:paraId="7F350A6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0DD7CC5" w14:textId="77777777" w:rsidR="007415D3" w:rsidRPr="007415D3" w:rsidRDefault="007415D3" w:rsidP="007415D3">
      <w:pPr>
        <w:bidi/>
        <w:jc w:val="both"/>
        <w:rPr>
          <w:rFonts w:cs="David" w:hint="cs"/>
          <w:rtl/>
        </w:rPr>
      </w:pPr>
    </w:p>
    <w:p w14:paraId="3C085993" w14:textId="77777777" w:rsidR="007415D3" w:rsidRPr="007415D3" w:rsidRDefault="007415D3" w:rsidP="007415D3">
      <w:pPr>
        <w:bidi/>
        <w:ind w:firstLine="567"/>
        <w:jc w:val="both"/>
        <w:rPr>
          <w:rFonts w:cs="David" w:hint="cs"/>
          <w:rtl/>
        </w:rPr>
      </w:pPr>
      <w:r w:rsidRPr="007415D3">
        <w:rPr>
          <w:rFonts w:cs="David" w:hint="cs"/>
          <w:rtl/>
        </w:rPr>
        <w:t xml:space="preserve">אפשר לשים אותם על השולחן? </w:t>
      </w:r>
    </w:p>
    <w:p w14:paraId="2761253C" w14:textId="77777777" w:rsidR="007415D3" w:rsidRPr="007415D3" w:rsidRDefault="007415D3" w:rsidP="007415D3">
      <w:pPr>
        <w:bidi/>
        <w:jc w:val="both"/>
        <w:rPr>
          <w:rFonts w:cs="David" w:hint="cs"/>
          <w:rtl/>
        </w:rPr>
      </w:pPr>
    </w:p>
    <w:p w14:paraId="54DE378D" w14:textId="77777777" w:rsidR="007415D3" w:rsidRPr="007415D3" w:rsidRDefault="007415D3" w:rsidP="007415D3">
      <w:pPr>
        <w:bidi/>
        <w:jc w:val="both"/>
        <w:rPr>
          <w:rFonts w:cs="David" w:hint="cs"/>
          <w:rtl/>
        </w:rPr>
      </w:pPr>
      <w:r w:rsidRPr="007415D3">
        <w:rPr>
          <w:rFonts w:cs="David" w:hint="cs"/>
          <w:u w:val="single"/>
          <w:rtl/>
        </w:rPr>
        <w:t>יורם מרציאנו:</w:t>
      </w:r>
    </w:p>
    <w:p w14:paraId="6C06045F" w14:textId="77777777" w:rsidR="007415D3" w:rsidRPr="007415D3" w:rsidRDefault="007415D3" w:rsidP="007415D3">
      <w:pPr>
        <w:bidi/>
        <w:jc w:val="both"/>
        <w:rPr>
          <w:rFonts w:cs="David" w:hint="cs"/>
          <w:rtl/>
        </w:rPr>
      </w:pPr>
    </w:p>
    <w:p w14:paraId="3DE29CC9" w14:textId="77777777" w:rsidR="007415D3" w:rsidRPr="007415D3" w:rsidRDefault="007415D3" w:rsidP="007415D3">
      <w:pPr>
        <w:bidi/>
        <w:jc w:val="both"/>
        <w:rPr>
          <w:rFonts w:cs="David" w:hint="cs"/>
          <w:rtl/>
        </w:rPr>
      </w:pPr>
      <w:r w:rsidRPr="007415D3">
        <w:rPr>
          <w:rFonts w:cs="David" w:hint="cs"/>
          <w:rtl/>
        </w:rPr>
        <w:tab/>
        <w:t>אני לא אשים.</w:t>
      </w:r>
    </w:p>
    <w:p w14:paraId="39A590A1" w14:textId="77777777" w:rsidR="007415D3" w:rsidRPr="007415D3" w:rsidRDefault="007415D3" w:rsidP="007415D3">
      <w:pPr>
        <w:bidi/>
        <w:jc w:val="both"/>
        <w:rPr>
          <w:rFonts w:cs="David" w:hint="cs"/>
          <w:rtl/>
        </w:rPr>
      </w:pPr>
    </w:p>
    <w:p w14:paraId="1FAA4084"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179BB21" w14:textId="77777777" w:rsidR="007415D3" w:rsidRPr="007415D3" w:rsidRDefault="007415D3" w:rsidP="007415D3">
      <w:pPr>
        <w:bidi/>
        <w:jc w:val="both"/>
        <w:rPr>
          <w:rFonts w:cs="David" w:hint="cs"/>
          <w:rtl/>
        </w:rPr>
      </w:pPr>
    </w:p>
    <w:p w14:paraId="160CBD27" w14:textId="77777777" w:rsidR="007415D3" w:rsidRPr="007415D3" w:rsidRDefault="007415D3" w:rsidP="007415D3">
      <w:pPr>
        <w:bidi/>
        <w:jc w:val="both"/>
        <w:rPr>
          <w:rFonts w:cs="David" w:hint="cs"/>
          <w:rtl/>
        </w:rPr>
      </w:pPr>
      <w:r w:rsidRPr="007415D3">
        <w:rPr>
          <w:rFonts w:cs="David" w:hint="cs"/>
          <w:rtl/>
        </w:rPr>
        <w:tab/>
        <w:t>איזה דילים, למה אף אחד לא משתף אותי?</w:t>
      </w:r>
    </w:p>
    <w:p w14:paraId="01C144AF" w14:textId="77777777" w:rsidR="007415D3" w:rsidRPr="007415D3" w:rsidRDefault="007415D3" w:rsidP="007415D3">
      <w:pPr>
        <w:bidi/>
        <w:jc w:val="both"/>
        <w:rPr>
          <w:rFonts w:cs="David" w:hint="cs"/>
          <w:u w:val="single"/>
          <w:rtl/>
        </w:rPr>
      </w:pPr>
    </w:p>
    <w:p w14:paraId="6E7493EF" w14:textId="77777777" w:rsidR="007415D3" w:rsidRPr="007415D3" w:rsidRDefault="007415D3" w:rsidP="007415D3">
      <w:pPr>
        <w:bidi/>
        <w:jc w:val="both"/>
        <w:rPr>
          <w:rFonts w:cs="David" w:hint="cs"/>
          <w:rtl/>
        </w:rPr>
      </w:pPr>
      <w:r w:rsidRPr="007415D3">
        <w:rPr>
          <w:rFonts w:cs="David" w:hint="cs"/>
          <w:rtl/>
        </w:rPr>
        <w:t>ה צ ב ע ה (המשך)</w:t>
      </w:r>
    </w:p>
    <w:p w14:paraId="095C3808" w14:textId="77777777" w:rsidR="007415D3" w:rsidRPr="007415D3" w:rsidRDefault="007415D3" w:rsidP="007415D3">
      <w:pPr>
        <w:bidi/>
        <w:jc w:val="both"/>
        <w:rPr>
          <w:rFonts w:cs="David" w:hint="cs"/>
          <w:rtl/>
        </w:rPr>
      </w:pPr>
    </w:p>
    <w:p w14:paraId="31DE4D38" w14:textId="77777777" w:rsidR="007415D3" w:rsidRPr="007415D3" w:rsidRDefault="007415D3" w:rsidP="007415D3">
      <w:pPr>
        <w:bidi/>
        <w:ind w:firstLine="567"/>
        <w:jc w:val="both"/>
        <w:rPr>
          <w:rFonts w:cs="David" w:hint="cs"/>
          <w:rtl/>
        </w:rPr>
      </w:pPr>
      <w:r w:rsidRPr="007415D3">
        <w:rPr>
          <w:rFonts w:cs="David" w:hint="cs"/>
          <w:rtl/>
        </w:rPr>
        <w:t xml:space="preserve">עתניאל שנלר </w:t>
      </w:r>
      <w:r w:rsidRPr="007415D3">
        <w:rPr>
          <w:rFonts w:cs="David"/>
          <w:rtl/>
        </w:rPr>
        <w:t>–</w:t>
      </w:r>
      <w:r w:rsidRPr="007415D3">
        <w:rPr>
          <w:rFonts w:cs="David" w:hint="cs"/>
          <w:rtl/>
        </w:rPr>
        <w:t xml:space="preserve"> בעד</w:t>
      </w:r>
    </w:p>
    <w:p w14:paraId="38452DAB" w14:textId="77777777" w:rsidR="007415D3" w:rsidRPr="007415D3" w:rsidRDefault="007415D3" w:rsidP="007415D3">
      <w:pPr>
        <w:bidi/>
        <w:ind w:firstLine="567"/>
        <w:jc w:val="both"/>
        <w:rPr>
          <w:rFonts w:cs="David" w:hint="cs"/>
          <w:rtl/>
        </w:rPr>
      </w:pPr>
      <w:r w:rsidRPr="007415D3">
        <w:rPr>
          <w:rFonts w:cs="David" w:hint="cs"/>
          <w:rtl/>
        </w:rPr>
        <w:t xml:space="preserve">מיכאל נודלמן </w:t>
      </w:r>
      <w:r w:rsidRPr="007415D3">
        <w:rPr>
          <w:rFonts w:cs="David"/>
          <w:rtl/>
        </w:rPr>
        <w:t>–</w:t>
      </w:r>
      <w:r w:rsidRPr="007415D3">
        <w:rPr>
          <w:rFonts w:cs="David" w:hint="cs"/>
          <w:rtl/>
        </w:rPr>
        <w:t xml:space="preserve"> בעד</w:t>
      </w:r>
    </w:p>
    <w:p w14:paraId="50F5C82B" w14:textId="77777777" w:rsidR="007415D3" w:rsidRPr="007415D3" w:rsidRDefault="007415D3" w:rsidP="007415D3">
      <w:pPr>
        <w:bidi/>
        <w:jc w:val="both"/>
        <w:rPr>
          <w:rFonts w:cs="David" w:hint="cs"/>
          <w:rtl/>
        </w:rPr>
      </w:pPr>
    </w:p>
    <w:p w14:paraId="000D0BA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F853DC5" w14:textId="77777777" w:rsidR="007415D3" w:rsidRPr="007415D3" w:rsidRDefault="007415D3" w:rsidP="007415D3">
      <w:pPr>
        <w:bidi/>
        <w:jc w:val="both"/>
        <w:rPr>
          <w:rFonts w:cs="David" w:hint="cs"/>
          <w:rtl/>
        </w:rPr>
      </w:pPr>
    </w:p>
    <w:p w14:paraId="059F6D36" w14:textId="77777777" w:rsidR="007415D3" w:rsidRPr="007415D3" w:rsidRDefault="007415D3" w:rsidP="007415D3">
      <w:pPr>
        <w:bidi/>
        <w:ind w:firstLine="567"/>
        <w:jc w:val="both"/>
        <w:rPr>
          <w:rFonts w:cs="David" w:hint="cs"/>
          <w:rtl/>
        </w:rPr>
      </w:pPr>
      <w:r w:rsidRPr="007415D3">
        <w:rPr>
          <w:rFonts w:cs="David" w:hint="cs"/>
          <w:rtl/>
        </w:rPr>
        <w:t xml:space="preserve">אתם באים בטענות שתוצאות ההצבעות לא נכונות. אבל לאורך כל ההצבעה אתם לא מאפשרים לשמוע כמו שצריך לשמוע. </w:t>
      </w:r>
    </w:p>
    <w:p w14:paraId="502D6C0E" w14:textId="77777777" w:rsidR="007415D3" w:rsidRPr="007415D3" w:rsidRDefault="007415D3" w:rsidP="007415D3">
      <w:pPr>
        <w:bidi/>
        <w:ind w:firstLine="567"/>
        <w:jc w:val="both"/>
        <w:rPr>
          <w:rFonts w:cs="David" w:hint="cs"/>
          <w:rtl/>
        </w:rPr>
      </w:pPr>
    </w:p>
    <w:p w14:paraId="799728A6" w14:textId="77777777" w:rsidR="007415D3" w:rsidRPr="007415D3" w:rsidRDefault="007415D3" w:rsidP="007415D3">
      <w:pPr>
        <w:bidi/>
        <w:ind w:firstLine="567"/>
        <w:jc w:val="both"/>
        <w:rPr>
          <w:rFonts w:cs="David" w:hint="cs"/>
          <w:rtl/>
        </w:rPr>
      </w:pPr>
      <w:r w:rsidRPr="007415D3">
        <w:rPr>
          <w:rFonts w:cs="David" w:hint="cs"/>
          <w:rtl/>
        </w:rPr>
        <w:t>ה צ ב ע ה (המשך)</w:t>
      </w:r>
    </w:p>
    <w:p w14:paraId="36FF4E95" w14:textId="77777777" w:rsidR="007415D3" w:rsidRPr="007415D3" w:rsidRDefault="007415D3" w:rsidP="007415D3">
      <w:pPr>
        <w:bidi/>
        <w:jc w:val="both"/>
        <w:rPr>
          <w:rFonts w:cs="David" w:hint="cs"/>
          <w:rtl/>
        </w:rPr>
      </w:pPr>
    </w:p>
    <w:p w14:paraId="7B7681B7" w14:textId="77777777" w:rsidR="007415D3" w:rsidRPr="007415D3" w:rsidRDefault="007415D3" w:rsidP="007415D3">
      <w:pPr>
        <w:bidi/>
        <w:jc w:val="both"/>
        <w:rPr>
          <w:rFonts w:cs="David" w:hint="cs"/>
          <w:rtl/>
        </w:rPr>
      </w:pPr>
      <w:r w:rsidRPr="007415D3">
        <w:rPr>
          <w:rFonts w:cs="David" w:hint="cs"/>
          <w:rtl/>
        </w:rPr>
        <w:tab/>
        <w:t xml:space="preserve">שי חרמש </w:t>
      </w:r>
      <w:r w:rsidRPr="007415D3">
        <w:rPr>
          <w:rFonts w:cs="David"/>
          <w:rtl/>
        </w:rPr>
        <w:t>–</w:t>
      </w:r>
      <w:r w:rsidRPr="007415D3">
        <w:rPr>
          <w:rFonts w:cs="David" w:hint="cs"/>
          <w:rtl/>
        </w:rPr>
        <w:t xml:space="preserve"> לא נמצא</w:t>
      </w:r>
    </w:p>
    <w:p w14:paraId="0C5B56A6" w14:textId="77777777" w:rsidR="007415D3" w:rsidRPr="007415D3" w:rsidRDefault="007415D3" w:rsidP="007415D3">
      <w:pPr>
        <w:bidi/>
        <w:jc w:val="both"/>
        <w:rPr>
          <w:rFonts w:cs="David" w:hint="cs"/>
          <w:rtl/>
        </w:rPr>
      </w:pPr>
      <w:r w:rsidRPr="007415D3">
        <w:rPr>
          <w:rFonts w:cs="David" w:hint="cs"/>
          <w:rtl/>
        </w:rPr>
        <w:tab/>
        <w:t xml:space="preserve">שלי יחימוביץ </w:t>
      </w:r>
      <w:r w:rsidRPr="007415D3">
        <w:rPr>
          <w:rFonts w:cs="David"/>
          <w:rtl/>
        </w:rPr>
        <w:t>–</w:t>
      </w:r>
      <w:r w:rsidRPr="007415D3">
        <w:rPr>
          <w:rFonts w:cs="David" w:hint="cs"/>
          <w:rtl/>
        </w:rPr>
        <w:t xml:space="preserve"> בעד</w:t>
      </w:r>
    </w:p>
    <w:p w14:paraId="2717D9E0" w14:textId="77777777" w:rsidR="007415D3" w:rsidRPr="007415D3" w:rsidRDefault="007415D3" w:rsidP="007415D3">
      <w:pPr>
        <w:bidi/>
        <w:jc w:val="both"/>
        <w:rPr>
          <w:rFonts w:cs="David" w:hint="cs"/>
          <w:rtl/>
        </w:rPr>
      </w:pPr>
    </w:p>
    <w:p w14:paraId="590E295C" w14:textId="77777777" w:rsidR="007415D3" w:rsidRPr="007415D3" w:rsidRDefault="007415D3" w:rsidP="007415D3">
      <w:pPr>
        <w:bidi/>
        <w:jc w:val="both"/>
        <w:rPr>
          <w:rFonts w:cs="David" w:hint="cs"/>
          <w:rtl/>
        </w:rPr>
      </w:pPr>
      <w:r w:rsidRPr="007415D3">
        <w:rPr>
          <w:rFonts w:cs="David" w:hint="cs"/>
          <w:rtl/>
        </w:rPr>
        <w:tab/>
        <w:t xml:space="preserve">אני חוזרת על ההצבעה מההתחלה. אני חוזרת על תוכן ההצעה. בעד </w:t>
      </w:r>
      <w:r w:rsidRPr="007415D3">
        <w:rPr>
          <w:rFonts w:cs="David"/>
          <w:rtl/>
        </w:rPr>
        <w:t>–</w:t>
      </w:r>
      <w:r w:rsidRPr="007415D3">
        <w:rPr>
          <w:rFonts w:cs="David" w:hint="cs"/>
          <w:rtl/>
        </w:rPr>
        <w:t xml:space="preserve"> זה בעד ועדת הפנים.</w:t>
      </w:r>
    </w:p>
    <w:p w14:paraId="0F55971A" w14:textId="77777777" w:rsidR="007415D3" w:rsidRPr="007415D3" w:rsidRDefault="007415D3" w:rsidP="007415D3">
      <w:pPr>
        <w:bidi/>
        <w:jc w:val="both"/>
        <w:rPr>
          <w:rFonts w:cs="David" w:hint="cs"/>
          <w:rtl/>
        </w:rPr>
      </w:pPr>
    </w:p>
    <w:p w14:paraId="61926A67" w14:textId="77777777" w:rsidR="007415D3" w:rsidRPr="007415D3" w:rsidRDefault="007415D3" w:rsidP="007415D3">
      <w:pPr>
        <w:bidi/>
        <w:jc w:val="both"/>
        <w:rPr>
          <w:rFonts w:cs="David" w:hint="cs"/>
          <w:rtl/>
        </w:rPr>
      </w:pPr>
      <w:r w:rsidRPr="007415D3">
        <w:rPr>
          <w:rFonts w:cs="David" w:hint="cs"/>
          <w:rtl/>
        </w:rPr>
        <w:tab/>
        <w:t xml:space="preserve">אביגדור יצחקי </w:t>
      </w:r>
      <w:r w:rsidRPr="007415D3">
        <w:rPr>
          <w:rFonts w:cs="David"/>
          <w:rtl/>
        </w:rPr>
        <w:t>–</w:t>
      </w:r>
      <w:r w:rsidRPr="007415D3">
        <w:rPr>
          <w:rFonts w:cs="David" w:hint="cs"/>
          <w:rtl/>
        </w:rPr>
        <w:t xml:space="preserve"> בעד</w:t>
      </w:r>
    </w:p>
    <w:p w14:paraId="4908E6D5" w14:textId="77777777" w:rsidR="007415D3" w:rsidRPr="007415D3" w:rsidRDefault="007415D3" w:rsidP="007415D3">
      <w:pPr>
        <w:bidi/>
        <w:ind w:firstLine="567"/>
        <w:jc w:val="both"/>
        <w:rPr>
          <w:rFonts w:cs="David" w:hint="cs"/>
          <w:rtl/>
        </w:rPr>
      </w:pPr>
      <w:r w:rsidRPr="007415D3">
        <w:rPr>
          <w:rFonts w:cs="David" w:hint="cs"/>
          <w:rtl/>
        </w:rPr>
        <w:t xml:space="preserve">עתניאל שנלר </w:t>
      </w:r>
      <w:r w:rsidRPr="007415D3">
        <w:rPr>
          <w:rFonts w:cs="David"/>
          <w:rtl/>
        </w:rPr>
        <w:t>–</w:t>
      </w:r>
      <w:r w:rsidRPr="007415D3">
        <w:rPr>
          <w:rFonts w:cs="David" w:hint="cs"/>
          <w:rtl/>
        </w:rPr>
        <w:t xml:space="preserve"> בעד</w:t>
      </w:r>
    </w:p>
    <w:p w14:paraId="758C450E" w14:textId="77777777" w:rsidR="007415D3" w:rsidRPr="007415D3" w:rsidRDefault="007415D3" w:rsidP="007415D3">
      <w:pPr>
        <w:bidi/>
        <w:ind w:firstLine="567"/>
        <w:jc w:val="both"/>
        <w:rPr>
          <w:rFonts w:cs="David" w:hint="cs"/>
          <w:rtl/>
        </w:rPr>
      </w:pPr>
      <w:r w:rsidRPr="007415D3">
        <w:rPr>
          <w:rFonts w:cs="David" w:hint="cs"/>
          <w:rtl/>
        </w:rPr>
        <w:t xml:space="preserve">מיכאל נודלמן </w:t>
      </w:r>
      <w:r w:rsidRPr="007415D3">
        <w:rPr>
          <w:rFonts w:cs="David"/>
          <w:rtl/>
        </w:rPr>
        <w:t>–</w:t>
      </w:r>
      <w:r w:rsidRPr="007415D3">
        <w:rPr>
          <w:rFonts w:cs="David" w:hint="cs"/>
          <w:rtl/>
        </w:rPr>
        <w:t xml:space="preserve"> בעד</w:t>
      </w:r>
    </w:p>
    <w:p w14:paraId="21421576" w14:textId="77777777" w:rsidR="007415D3" w:rsidRPr="007415D3" w:rsidRDefault="007415D3" w:rsidP="007415D3">
      <w:pPr>
        <w:bidi/>
        <w:ind w:firstLine="567"/>
        <w:jc w:val="both"/>
        <w:rPr>
          <w:rFonts w:cs="David" w:hint="cs"/>
          <w:rtl/>
        </w:rPr>
      </w:pPr>
      <w:r w:rsidRPr="007415D3">
        <w:rPr>
          <w:rFonts w:cs="David" w:hint="cs"/>
          <w:rtl/>
        </w:rPr>
        <w:t xml:space="preserve">שי חרמש </w:t>
      </w:r>
      <w:r w:rsidRPr="007415D3">
        <w:rPr>
          <w:rFonts w:cs="David"/>
          <w:rtl/>
        </w:rPr>
        <w:t>–</w:t>
      </w:r>
      <w:r w:rsidRPr="007415D3">
        <w:rPr>
          <w:rFonts w:cs="David" w:hint="cs"/>
          <w:rtl/>
        </w:rPr>
        <w:t xml:space="preserve"> לא נמצא </w:t>
      </w:r>
    </w:p>
    <w:p w14:paraId="7F3E0E94" w14:textId="77777777" w:rsidR="007415D3" w:rsidRPr="007415D3" w:rsidRDefault="007415D3" w:rsidP="007415D3">
      <w:pPr>
        <w:bidi/>
        <w:ind w:firstLine="567"/>
        <w:jc w:val="both"/>
        <w:rPr>
          <w:rFonts w:cs="David" w:hint="cs"/>
          <w:rtl/>
        </w:rPr>
      </w:pPr>
      <w:r w:rsidRPr="007415D3">
        <w:rPr>
          <w:rFonts w:cs="David" w:hint="cs"/>
          <w:rtl/>
        </w:rPr>
        <w:t xml:space="preserve">שלי יחימוביץ </w:t>
      </w:r>
      <w:r w:rsidRPr="007415D3">
        <w:rPr>
          <w:rFonts w:cs="David"/>
          <w:rtl/>
        </w:rPr>
        <w:t>–</w:t>
      </w:r>
      <w:r w:rsidRPr="007415D3">
        <w:rPr>
          <w:rFonts w:cs="David" w:hint="cs"/>
          <w:rtl/>
        </w:rPr>
        <w:t xml:space="preserve"> בעד</w:t>
      </w:r>
    </w:p>
    <w:p w14:paraId="0AC2453F" w14:textId="77777777" w:rsidR="007415D3" w:rsidRPr="007415D3" w:rsidRDefault="007415D3" w:rsidP="007415D3">
      <w:pPr>
        <w:bidi/>
        <w:jc w:val="both"/>
        <w:rPr>
          <w:rFonts w:cs="David" w:hint="cs"/>
          <w:rtl/>
        </w:rPr>
      </w:pPr>
      <w:r w:rsidRPr="007415D3">
        <w:rPr>
          <w:rFonts w:cs="David" w:hint="cs"/>
          <w:rtl/>
        </w:rPr>
        <w:tab/>
        <w:t xml:space="preserve">קולט אביטל </w:t>
      </w:r>
      <w:r w:rsidRPr="007415D3">
        <w:rPr>
          <w:rFonts w:cs="David"/>
          <w:rtl/>
        </w:rPr>
        <w:t>–</w:t>
      </w:r>
      <w:r w:rsidRPr="007415D3">
        <w:rPr>
          <w:rFonts w:cs="David" w:hint="cs"/>
          <w:rtl/>
        </w:rPr>
        <w:t xml:space="preserve"> בעד</w:t>
      </w:r>
    </w:p>
    <w:p w14:paraId="59E73091"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153F0ABD" w14:textId="77777777" w:rsidR="007415D3" w:rsidRPr="007415D3" w:rsidRDefault="007415D3" w:rsidP="007415D3">
      <w:pPr>
        <w:bidi/>
        <w:jc w:val="both"/>
        <w:rPr>
          <w:rFonts w:cs="David" w:hint="cs"/>
          <w:rtl/>
        </w:rPr>
      </w:pPr>
      <w:r w:rsidRPr="007415D3">
        <w:rPr>
          <w:rFonts w:cs="David" w:hint="cs"/>
          <w:rtl/>
        </w:rPr>
        <w:tab/>
        <w:t xml:space="preserve">נדיה חילו </w:t>
      </w:r>
      <w:r w:rsidRPr="007415D3">
        <w:rPr>
          <w:rFonts w:cs="David"/>
          <w:rtl/>
        </w:rPr>
        <w:t>–</w:t>
      </w:r>
      <w:r w:rsidRPr="007415D3">
        <w:rPr>
          <w:rFonts w:cs="David" w:hint="cs"/>
          <w:rtl/>
        </w:rPr>
        <w:t xml:space="preserve"> לא נמצאת, מקוזזת</w:t>
      </w:r>
    </w:p>
    <w:p w14:paraId="2E8BA2E4" w14:textId="77777777" w:rsidR="007415D3" w:rsidRPr="007415D3" w:rsidRDefault="007415D3" w:rsidP="007415D3">
      <w:pPr>
        <w:bidi/>
        <w:jc w:val="both"/>
        <w:rPr>
          <w:rFonts w:cs="David" w:hint="cs"/>
          <w:rtl/>
        </w:rPr>
      </w:pPr>
      <w:r w:rsidRPr="007415D3">
        <w:rPr>
          <w:rFonts w:cs="David" w:hint="cs"/>
          <w:rtl/>
        </w:rPr>
        <w:tab/>
        <w:t xml:space="preserve">חיים אמסלם </w:t>
      </w:r>
      <w:r w:rsidRPr="007415D3">
        <w:rPr>
          <w:rFonts w:cs="David"/>
          <w:rtl/>
        </w:rPr>
        <w:t>–</w:t>
      </w:r>
      <w:r w:rsidRPr="007415D3">
        <w:rPr>
          <w:rFonts w:cs="David" w:hint="cs"/>
          <w:rtl/>
        </w:rPr>
        <w:t xml:space="preserve"> בעד</w:t>
      </w:r>
    </w:p>
    <w:p w14:paraId="3DF4E171"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76797301"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2C3DEE17"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5EE3C497" w14:textId="77777777" w:rsidR="007415D3" w:rsidRPr="007415D3" w:rsidRDefault="007415D3" w:rsidP="007415D3">
      <w:pPr>
        <w:bidi/>
        <w:jc w:val="both"/>
        <w:rPr>
          <w:rFonts w:cs="David" w:hint="cs"/>
          <w:rtl/>
        </w:rPr>
      </w:pPr>
      <w:r w:rsidRPr="007415D3">
        <w:rPr>
          <w:rFonts w:cs="David" w:hint="cs"/>
          <w:rtl/>
        </w:rPr>
        <w:tab/>
        <w:t xml:space="preserve">יצחק גלנטי </w:t>
      </w:r>
      <w:r w:rsidRPr="007415D3">
        <w:rPr>
          <w:rFonts w:cs="David"/>
          <w:rtl/>
        </w:rPr>
        <w:t>–</w:t>
      </w:r>
      <w:r w:rsidRPr="007415D3">
        <w:rPr>
          <w:rFonts w:cs="David" w:hint="cs"/>
          <w:rtl/>
        </w:rPr>
        <w:t xml:space="preserve"> מקוזז</w:t>
      </w:r>
    </w:p>
    <w:p w14:paraId="62F9C5B2" w14:textId="77777777" w:rsidR="007415D3" w:rsidRPr="007415D3" w:rsidRDefault="007415D3" w:rsidP="007415D3">
      <w:pPr>
        <w:bidi/>
        <w:jc w:val="both"/>
        <w:rPr>
          <w:rFonts w:cs="David" w:hint="cs"/>
          <w:rtl/>
        </w:rPr>
      </w:pPr>
      <w:r w:rsidRPr="007415D3">
        <w:rPr>
          <w:rFonts w:cs="David" w:hint="cs"/>
          <w:rtl/>
        </w:rPr>
        <w:tab/>
        <w:t xml:space="preserve">מאיר פרוש </w:t>
      </w:r>
      <w:r w:rsidRPr="007415D3">
        <w:rPr>
          <w:rFonts w:cs="David"/>
          <w:rtl/>
        </w:rPr>
        <w:t>–</w:t>
      </w:r>
      <w:r w:rsidRPr="007415D3">
        <w:rPr>
          <w:rFonts w:cs="David" w:hint="cs"/>
          <w:rtl/>
        </w:rPr>
        <w:t xml:space="preserve"> נגד</w:t>
      </w:r>
    </w:p>
    <w:p w14:paraId="23222CA3"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71171D10"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1EC2E354" w14:textId="77777777" w:rsidR="007415D3" w:rsidRPr="007415D3" w:rsidRDefault="007415D3" w:rsidP="007415D3">
      <w:pPr>
        <w:bidi/>
        <w:jc w:val="both"/>
        <w:rPr>
          <w:rFonts w:cs="David" w:hint="cs"/>
          <w:rtl/>
        </w:rPr>
      </w:pPr>
      <w:r w:rsidRPr="007415D3">
        <w:rPr>
          <w:rFonts w:cs="David" w:hint="cs"/>
          <w:rtl/>
        </w:rPr>
        <w:tab/>
        <w:t xml:space="preserve">גלעד ארדן </w:t>
      </w:r>
      <w:r w:rsidRPr="007415D3">
        <w:rPr>
          <w:rFonts w:cs="David"/>
          <w:rtl/>
        </w:rPr>
        <w:t>–</w:t>
      </w:r>
      <w:r w:rsidRPr="007415D3">
        <w:rPr>
          <w:rFonts w:cs="David" w:hint="cs"/>
          <w:rtl/>
        </w:rPr>
        <w:t xml:space="preserve"> מקוזז</w:t>
      </w:r>
    </w:p>
    <w:p w14:paraId="3597D260"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1C6E83F2"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56C890F0" w14:textId="77777777" w:rsidR="007415D3" w:rsidRPr="007415D3" w:rsidRDefault="007415D3" w:rsidP="007415D3">
      <w:pPr>
        <w:bidi/>
        <w:jc w:val="both"/>
        <w:rPr>
          <w:rFonts w:cs="David" w:hint="cs"/>
          <w:rtl/>
        </w:rPr>
      </w:pPr>
      <w:r w:rsidRPr="007415D3">
        <w:rPr>
          <w:rFonts w:cs="David" w:hint="cs"/>
          <w:rtl/>
        </w:rPr>
        <w:tab/>
        <w:t xml:space="preserve">אורי אריאל </w:t>
      </w:r>
      <w:r w:rsidRPr="007415D3">
        <w:rPr>
          <w:rFonts w:cs="David"/>
          <w:rtl/>
        </w:rPr>
        <w:t>–</w:t>
      </w:r>
      <w:r w:rsidRPr="007415D3">
        <w:rPr>
          <w:rFonts w:cs="David" w:hint="cs"/>
          <w:rtl/>
        </w:rPr>
        <w:t xml:space="preserve"> נגד</w:t>
      </w:r>
    </w:p>
    <w:p w14:paraId="676D1F9A" w14:textId="77777777" w:rsidR="007415D3" w:rsidRPr="007415D3" w:rsidRDefault="007415D3" w:rsidP="007415D3">
      <w:pPr>
        <w:bidi/>
        <w:ind w:firstLine="567"/>
        <w:jc w:val="both"/>
        <w:rPr>
          <w:rFonts w:cs="David" w:hint="cs"/>
          <w:rtl/>
        </w:rPr>
      </w:pPr>
      <w:r w:rsidRPr="007415D3">
        <w:rPr>
          <w:rFonts w:cs="David" w:hint="cs"/>
          <w:rtl/>
        </w:rPr>
        <w:t xml:space="preserve">זבולון אורלב </w:t>
      </w:r>
      <w:r w:rsidRPr="007415D3">
        <w:rPr>
          <w:rFonts w:cs="David"/>
          <w:rtl/>
        </w:rPr>
        <w:t>–</w:t>
      </w:r>
      <w:r w:rsidRPr="007415D3">
        <w:rPr>
          <w:rFonts w:cs="David" w:hint="cs"/>
          <w:rtl/>
        </w:rPr>
        <w:t xml:space="preserve"> נגד</w:t>
      </w:r>
    </w:p>
    <w:p w14:paraId="60623DAC"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נגד</w:t>
      </w:r>
    </w:p>
    <w:p w14:paraId="33E4CA73"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נגד</w:t>
      </w:r>
    </w:p>
    <w:p w14:paraId="6B3764E2" w14:textId="77777777" w:rsidR="007415D3" w:rsidRPr="007415D3" w:rsidRDefault="007415D3" w:rsidP="007415D3">
      <w:pPr>
        <w:bidi/>
        <w:jc w:val="both"/>
        <w:rPr>
          <w:rFonts w:cs="David" w:hint="cs"/>
          <w:rtl/>
        </w:rPr>
      </w:pPr>
    </w:p>
    <w:p w14:paraId="47261A67"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1BCFB544" w14:textId="77777777" w:rsidR="007415D3" w:rsidRPr="007415D3" w:rsidRDefault="007415D3" w:rsidP="007415D3">
      <w:pPr>
        <w:bidi/>
        <w:jc w:val="both"/>
        <w:rPr>
          <w:rFonts w:cs="David" w:hint="cs"/>
          <w:rtl/>
        </w:rPr>
      </w:pPr>
    </w:p>
    <w:p w14:paraId="0A69AF00" w14:textId="77777777" w:rsidR="007415D3" w:rsidRPr="007415D3" w:rsidRDefault="007415D3" w:rsidP="007415D3">
      <w:pPr>
        <w:bidi/>
        <w:jc w:val="both"/>
        <w:rPr>
          <w:rFonts w:cs="David" w:hint="cs"/>
          <w:rtl/>
        </w:rPr>
      </w:pPr>
      <w:r w:rsidRPr="007415D3">
        <w:rPr>
          <w:rFonts w:cs="David" w:hint="cs"/>
          <w:rtl/>
        </w:rPr>
        <w:tab/>
        <w:t xml:space="preserve">בעד הצביעו 12, נגד שבעה. לפיכך אני קובעת שהצעת החוק עוברת לוועדת הפנים. </w:t>
      </w:r>
    </w:p>
    <w:p w14:paraId="136B3672" w14:textId="77777777" w:rsidR="007415D3" w:rsidRPr="007415D3" w:rsidRDefault="007415D3" w:rsidP="007415D3">
      <w:pPr>
        <w:bidi/>
        <w:jc w:val="both"/>
        <w:rPr>
          <w:rFonts w:cs="David" w:hint="cs"/>
          <w:rtl/>
        </w:rPr>
      </w:pPr>
    </w:p>
    <w:p w14:paraId="131463AC" w14:textId="77777777" w:rsidR="007415D3" w:rsidRPr="007415D3" w:rsidRDefault="007415D3" w:rsidP="007415D3">
      <w:pPr>
        <w:bidi/>
        <w:jc w:val="both"/>
        <w:rPr>
          <w:rFonts w:cs="David" w:hint="cs"/>
          <w:rtl/>
        </w:rPr>
      </w:pPr>
      <w:r w:rsidRPr="007415D3">
        <w:rPr>
          <w:rFonts w:cs="David" w:hint="cs"/>
          <w:rtl/>
        </w:rPr>
        <w:tab/>
        <w:t xml:space="preserve">סעיף 52(1)  - ראו סעיפים 49-48. </w:t>
      </w:r>
    </w:p>
    <w:p w14:paraId="10407010" w14:textId="77777777" w:rsidR="007415D3" w:rsidRPr="007415D3" w:rsidRDefault="007415D3" w:rsidP="007415D3">
      <w:pPr>
        <w:bidi/>
        <w:jc w:val="both"/>
        <w:rPr>
          <w:rFonts w:cs="David" w:hint="cs"/>
          <w:rtl/>
        </w:rPr>
      </w:pPr>
    </w:p>
    <w:p w14:paraId="1317E098" w14:textId="77777777" w:rsidR="007415D3" w:rsidRPr="007415D3" w:rsidRDefault="007415D3" w:rsidP="007415D3">
      <w:pPr>
        <w:bidi/>
        <w:jc w:val="both"/>
        <w:rPr>
          <w:rFonts w:cs="David" w:hint="cs"/>
          <w:u w:val="single"/>
          <w:rtl/>
        </w:rPr>
      </w:pPr>
      <w:r w:rsidRPr="007415D3">
        <w:rPr>
          <w:rFonts w:cs="David" w:hint="cs"/>
          <w:u w:val="single"/>
          <w:rtl/>
        </w:rPr>
        <w:t>ארבל אסטרחן:</w:t>
      </w:r>
    </w:p>
    <w:p w14:paraId="160FE556" w14:textId="77777777" w:rsidR="007415D3" w:rsidRPr="007415D3" w:rsidRDefault="007415D3" w:rsidP="007415D3">
      <w:pPr>
        <w:bidi/>
        <w:jc w:val="both"/>
        <w:rPr>
          <w:rFonts w:cs="David" w:hint="cs"/>
          <w:rtl/>
        </w:rPr>
      </w:pPr>
    </w:p>
    <w:p w14:paraId="7ADDDDF8" w14:textId="77777777" w:rsidR="007415D3" w:rsidRPr="007415D3" w:rsidRDefault="007415D3" w:rsidP="007415D3">
      <w:pPr>
        <w:bidi/>
        <w:ind w:firstLine="567"/>
        <w:jc w:val="both"/>
        <w:rPr>
          <w:rFonts w:cs="David" w:hint="cs"/>
          <w:rtl/>
        </w:rPr>
      </w:pPr>
      <w:r w:rsidRPr="007415D3">
        <w:rPr>
          <w:rFonts w:cs="David" w:hint="cs"/>
          <w:rtl/>
        </w:rPr>
        <w:t xml:space="preserve">לא צריך להצביע על זה. </w:t>
      </w:r>
    </w:p>
    <w:p w14:paraId="2C99691B" w14:textId="77777777" w:rsidR="007415D3" w:rsidRPr="007415D3" w:rsidRDefault="007415D3" w:rsidP="007415D3">
      <w:pPr>
        <w:bidi/>
        <w:jc w:val="both"/>
        <w:rPr>
          <w:rFonts w:cs="David" w:hint="cs"/>
          <w:rtl/>
        </w:rPr>
      </w:pPr>
    </w:p>
    <w:p w14:paraId="14620DF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0BDCE4A" w14:textId="77777777" w:rsidR="007415D3" w:rsidRPr="007415D3" w:rsidRDefault="007415D3" w:rsidP="007415D3">
      <w:pPr>
        <w:bidi/>
        <w:jc w:val="both"/>
        <w:rPr>
          <w:rFonts w:cs="David" w:hint="cs"/>
          <w:rtl/>
        </w:rPr>
      </w:pPr>
    </w:p>
    <w:p w14:paraId="5C9FAA66" w14:textId="77777777" w:rsidR="007415D3" w:rsidRPr="007415D3" w:rsidRDefault="007415D3" w:rsidP="007415D3">
      <w:pPr>
        <w:bidi/>
        <w:jc w:val="both"/>
        <w:rPr>
          <w:rFonts w:cs="David" w:hint="cs"/>
          <w:rtl/>
        </w:rPr>
      </w:pPr>
      <w:r w:rsidRPr="007415D3">
        <w:rPr>
          <w:rFonts w:cs="David" w:hint="cs"/>
          <w:rtl/>
        </w:rPr>
        <w:tab/>
        <w:t xml:space="preserve">סעיפים 52(2)-(4) </w:t>
      </w:r>
      <w:r w:rsidRPr="007415D3">
        <w:rPr>
          <w:rFonts w:cs="David"/>
          <w:rtl/>
        </w:rPr>
        <w:t>–</w:t>
      </w:r>
      <w:r w:rsidRPr="007415D3">
        <w:rPr>
          <w:rFonts w:cs="David" w:hint="cs"/>
          <w:rtl/>
        </w:rPr>
        <w:t xml:space="preserve"> תיקון חוק ההסדרים במשק המדינה (תיקוני חקיקה להשגת יעדי התקציב והמדיניות הכלכלית לשנת הכספים 2006), תיקונים שונים בחוק ההסדרים לשנת 2006 המתחייבים מהתיקון המוצע. מי בעד להשאיר את זה בחוק ההסדרים?</w:t>
      </w:r>
    </w:p>
    <w:p w14:paraId="7458E9C3" w14:textId="77777777" w:rsidR="007415D3" w:rsidRPr="007415D3" w:rsidRDefault="007415D3" w:rsidP="007415D3">
      <w:pPr>
        <w:bidi/>
        <w:jc w:val="both"/>
        <w:rPr>
          <w:rFonts w:cs="David" w:hint="cs"/>
          <w:rtl/>
        </w:rPr>
      </w:pPr>
    </w:p>
    <w:p w14:paraId="120CCE76" w14:textId="77777777" w:rsidR="007415D3" w:rsidRPr="007415D3" w:rsidRDefault="007415D3" w:rsidP="007415D3">
      <w:pPr>
        <w:bidi/>
        <w:jc w:val="both"/>
        <w:rPr>
          <w:rFonts w:cs="David" w:hint="cs"/>
          <w:rtl/>
        </w:rPr>
      </w:pPr>
      <w:r w:rsidRPr="007415D3">
        <w:rPr>
          <w:rFonts w:cs="David" w:hint="cs"/>
          <w:rtl/>
        </w:rPr>
        <w:t>ה צ ב ע ה</w:t>
      </w:r>
    </w:p>
    <w:p w14:paraId="105938A5" w14:textId="77777777" w:rsidR="007415D3" w:rsidRPr="007415D3" w:rsidRDefault="007415D3" w:rsidP="007415D3">
      <w:pPr>
        <w:bidi/>
        <w:jc w:val="both"/>
        <w:rPr>
          <w:rFonts w:cs="David" w:hint="cs"/>
          <w:rtl/>
        </w:rPr>
      </w:pPr>
    </w:p>
    <w:p w14:paraId="49DED91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053C698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9A95620" w14:textId="77777777" w:rsidR="007415D3" w:rsidRPr="007415D3" w:rsidRDefault="007415D3" w:rsidP="007415D3">
      <w:pPr>
        <w:bidi/>
        <w:jc w:val="both"/>
        <w:rPr>
          <w:rFonts w:cs="David" w:hint="cs"/>
          <w:rtl/>
        </w:rPr>
      </w:pPr>
    </w:p>
    <w:p w14:paraId="705A140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ABECA2C" w14:textId="77777777" w:rsidR="007415D3" w:rsidRPr="007415D3" w:rsidRDefault="007415D3" w:rsidP="007415D3">
      <w:pPr>
        <w:bidi/>
        <w:jc w:val="both"/>
        <w:rPr>
          <w:rFonts w:cs="David" w:hint="cs"/>
          <w:rtl/>
        </w:rPr>
      </w:pPr>
    </w:p>
    <w:p w14:paraId="145EE968"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זה קשור לסעיף 50, ולכן הוועדה היא ועדת הפנים. כן, אדוני. </w:t>
      </w:r>
    </w:p>
    <w:p w14:paraId="182CF215" w14:textId="77777777" w:rsidR="007415D3" w:rsidRPr="007415D3" w:rsidRDefault="007415D3" w:rsidP="007415D3">
      <w:pPr>
        <w:bidi/>
        <w:jc w:val="both"/>
        <w:rPr>
          <w:rFonts w:cs="David" w:hint="cs"/>
          <w:rtl/>
        </w:rPr>
      </w:pPr>
    </w:p>
    <w:p w14:paraId="0F4FC50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247711F" w14:textId="77777777" w:rsidR="007415D3" w:rsidRPr="007415D3" w:rsidRDefault="007415D3" w:rsidP="007415D3">
      <w:pPr>
        <w:bidi/>
        <w:jc w:val="both"/>
        <w:rPr>
          <w:rFonts w:cs="David" w:hint="cs"/>
          <w:u w:val="single"/>
          <w:rtl/>
        </w:rPr>
      </w:pPr>
    </w:p>
    <w:p w14:paraId="09CB6D3C" w14:textId="77777777" w:rsidR="007415D3" w:rsidRPr="007415D3" w:rsidRDefault="007415D3" w:rsidP="007415D3">
      <w:pPr>
        <w:bidi/>
        <w:jc w:val="both"/>
        <w:rPr>
          <w:rFonts w:cs="David" w:hint="cs"/>
          <w:rtl/>
        </w:rPr>
      </w:pPr>
      <w:r w:rsidRPr="007415D3">
        <w:rPr>
          <w:rFonts w:cs="David" w:hint="cs"/>
          <w:rtl/>
        </w:rPr>
        <w:tab/>
        <w:t xml:space="preserve"> על אף התנגדותי למה שנעשה בסעיפים הקודמים, ציינת בצדק שיש זיקה בין הסעיף הזה לבין שני הסעיפים הקודמים. על כן, בצער רב אני מסכים להעברת הסעיף לוועדת הפנים ולא דורש הצבעה שמית. </w:t>
      </w:r>
    </w:p>
    <w:p w14:paraId="5C2A4866" w14:textId="77777777" w:rsidR="007415D3" w:rsidRPr="007415D3" w:rsidRDefault="007415D3" w:rsidP="007415D3">
      <w:pPr>
        <w:bidi/>
        <w:jc w:val="both"/>
        <w:rPr>
          <w:rFonts w:cs="David" w:hint="cs"/>
          <w:rtl/>
        </w:rPr>
      </w:pPr>
    </w:p>
    <w:p w14:paraId="5D286B5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2AA50DA" w14:textId="77777777" w:rsidR="007415D3" w:rsidRPr="007415D3" w:rsidRDefault="007415D3" w:rsidP="007415D3">
      <w:pPr>
        <w:bidi/>
        <w:jc w:val="both"/>
        <w:rPr>
          <w:rFonts w:cs="David" w:hint="cs"/>
          <w:rtl/>
        </w:rPr>
      </w:pPr>
    </w:p>
    <w:p w14:paraId="0AECA526" w14:textId="77777777" w:rsidR="007415D3" w:rsidRPr="007415D3" w:rsidRDefault="007415D3" w:rsidP="007415D3">
      <w:pPr>
        <w:bidi/>
        <w:jc w:val="both"/>
        <w:rPr>
          <w:rFonts w:cs="David" w:hint="cs"/>
          <w:rtl/>
        </w:rPr>
      </w:pPr>
      <w:r w:rsidRPr="007415D3">
        <w:rPr>
          <w:rFonts w:cs="David" w:hint="cs"/>
          <w:rtl/>
        </w:rPr>
        <w:tab/>
        <w:t xml:space="preserve">מי בעד להעביר את זה לוועדת הפנים? </w:t>
      </w:r>
    </w:p>
    <w:p w14:paraId="3388504A" w14:textId="77777777" w:rsidR="007415D3" w:rsidRPr="007415D3" w:rsidRDefault="007415D3" w:rsidP="007415D3">
      <w:pPr>
        <w:bidi/>
        <w:jc w:val="both"/>
        <w:rPr>
          <w:rFonts w:cs="David" w:hint="cs"/>
          <w:rtl/>
        </w:rPr>
      </w:pPr>
    </w:p>
    <w:p w14:paraId="0F7CE42D" w14:textId="77777777" w:rsidR="007415D3" w:rsidRPr="007415D3" w:rsidRDefault="007415D3" w:rsidP="007415D3">
      <w:pPr>
        <w:bidi/>
        <w:jc w:val="both"/>
        <w:rPr>
          <w:rFonts w:cs="David" w:hint="cs"/>
          <w:rtl/>
        </w:rPr>
      </w:pPr>
      <w:r w:rsidRPr="007415D3">
        <w:rPr>
          <w:rFonts w:cs="David" w:hint="cs"/>
          <w:rtl/>
        </w:rPr>
        <w:t>ה צ ב ע ה</w:t>
      </w:r>
    </w:p>
    <w:p w14:paraId="454A5C27" w14:textId="77777777" w:rsidR="007415D3" w:rsidRPr="007415D3" w:rsidRDefault="007415D3" w:rsidP="007415D3">
      <w:pPr>
        <w:bidi/>
        <w:jc w:val="both"/>
        <w:rPr>
          <w:rFonts w:cs="David" w:hint="cs"/>
          <w:rtl/>
        </w:rPr>
      </w:pPr>
    </w:p>
    <w:p w14:paraId="50BE1AC9"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81669F6"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EEBCD24" w14:textId="77777777" w:rsidR="007415D3" w:rsidRPr="007415D3" w:rsidRDefault="007415D3" w:rsidP="007415D3">
      <w:pPr>
        <w:bidi/>
        <w:jc w:val="both"/>
        <w:rPr>
          <w:rFonts w:cs="David" w:hint="cs"/>
          <w:rtl/>
        </w:rPr>
      </w:pPr>
    </w:p>
    <w:p w14:paraId="3729E8E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D96F8A" w14:textId="77777777" w:rsidR="007415D3" w:rsidRPr="007415D3" w:rsidRDefault="007415D3" w:rsidP="007415D3">
      <w:pPr>
        <w:bidi/>
        <w:jc w:val="both"/>
        <w:rPr>
          <w:rFonts w:cs="David" w:hint="cs"/>
          <w:rtl/>
        </w:rPr>
      </w:pPr>
    </w:p>
    <w:p w14:paraId="7998D7BF" w14:textId="77777777" w:rsidR="007415D3" w:rsidRPr="007415D3" w:rsidRDefault="007415D3" w:rsidP="007415D3">
      <w:pPr>
        <w:bidi/>
        <w:jc w:val="both"/>
        <w:rPr>
          <w:rFonts w:cs="David" w:hint="cs"/>
          <w:rtl/>
        </w:rPr>
      </w:pPr>
      <w:r w:rsidRPr="007415D3">
        <w:rPr>
          <w:rFonts w:cs="David" w:hint="cs"/>
          <w:rtl/>
        </w:rPr>
        <w:tab/>
        <w:t xml:space="preserve">עבר. אני עוברת לפרק ט' </w:t>
      </w:r>
      <w:r w:rsidRPr="007415D3">
        <w:rPr>
          <w:rFonts w:cs="David"/>
          <w:rtl/>
        </w:rPr>
        <w:t>–</w:t>
      </w:r>
      <w:r w:rsidRPr="007415D3">
        <w:rPr>
          <w:rFonts w:cs="David" w:hint="cs"/>
          <w:rtl/>
        </w:rPr>
        <w:t xml:space="preserve"> ההוצאה לפועל. לפי סיכום הדברים, אנחנו צריכים להצביע על הפיצול, לפי 121, שזה יישאר בוועדת הכנסת. </w:t>
      </w:r>
    </w:p>
    <w:p w14:paraId="7799B9B0" w14:textId="77777777" w:rsidR="007415D3" w:rsidRPr="007415D3" w:rsidRDefault="007415D3" w:rsidP="007415D3">
      <w:pPr>
        <w:bidi/>
        <w:jc w:val="both"/>
        <w:rPr>
          <w:rFonts w:cs="David" w:hint="cs"/>
          <w:rtl/>
        </w:rPr>
      </w:pPr>
    </w:p>
    <w:p w14:paraId="5F758627"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AA871B1" w14:textId="77777777" w:rsidR="007415D3" w:rsidRPr="007415D3" w:rsidRDefault="007415D3" w:rsidP="007415D3">
      <w:pPr>
        <w:bidi/>
        <w:jc w:val="both"/>
        <w:rPr>
          <w:rFonts w:cs="David" w:hint="cs"/>
          <w:rtl/>
        </w:rPr>
      </w:pPr>
    </w:p>
    <w:p w14:paraId="6B1E5FE0" w14:textId="77777777" w:rsidR="007415D3" w:rsidRPr="007415D3" w:rsidRDefault="007415D3" w:rsidP="007415D3">
      <w:pPr>
        <w:bidi/>
        <w:jc w:val="both"/>
        <w:rPr>
          <w:rFonts w:cs="David" w:hint="cs"/>
          <w:rtl/>
        </w:rPr>
      </w:pPr>
      <w:r w:rsidRPr="007415D3">
        <w:rPr>
          <w:rFonts w:cs="David" w:hint="cs"/>
          <w:rtl/>
        </w:rPr>
        <w:tab/>
        <w:t xml:space="preserve">אני מבקש סעיף סעיף, ולהקריא הכול לאט. </w:t>
      </w:r>
    </w:p>
    <w:p w14:paraId="075106A5" w14:textId="77777777" w:rsidR="007415D3" w:rsidRPr="007415D3" w:rsidRDefault="007415D3" w:rsidP="007415D3">
      <w:pPr>
        <w:bidi/>
        <w:jc w:val="both"/>
        <w:rPr>
          <w:rFonts w:cs="David" w:hint="cs"/>
          <w:rtl/>
        </w:rPr>
      </w:pPr>
    </w:p>
    <w:p w14:paraId="4A789B9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FF4E94A" w14:textId="77777777" w:rsidR="007415D3" w:rsidRPr="007415D3" w:rsidRDefault="007415D3" w:rsidP="007415D3">
      <w:pPr>
        <w:bidi/>
        <w:jc w:val="both"/>
        <w:rPr>
          <w:rFonts w:cs="David" w:hint="cs"/>
          <w:rtl/>
        </w:rPr>
      </w:pPr>
    </w:p>
    <w:p w14:paraId="41A666AB" w14:textId="77777777" w:rsidR="007415D3" w:rsidRPr="007415D3" w:rsidRDefault="007415D3" w:rsidP="007415D3">
      <w:pPr>
        <w:bidi/>
        <w:jc w:val="both"/>
        <w:rPr>
          <w:rFonts w:cs="David" w:hint="cs"/>
          <w:rtl/>
        </w:rPr>
      </w:pPr>
      <w:r w:rsidRPr="007415D3">
        <w:rPr>
          <w:rFonts w:cs="David" w:hint="cs"/>
          <w:rtl/>
        </w:rPr>
        <w:tab/>
        <w:t>בבקשה. מי בעד לפצל מחוק ההסדרים את פרק ט' לפי סעיף 121?</w:t>
      </w:r>
    </w:p>
    <w:p w14:paraId="27BD7D19" w14:textId="77777777" w:rsidR="007415D3" w:rsidRPr="007415D3" w:rsidRDefault="007415D3" w:rsidP="007415D3">
      <w:pPr>
        <w:bidi/>
        <w:jc w:val="both"/>
        <w:rPr>
          <w:rFonts w:cs="David" w:hint="cs"/>
          <w:rtl/>
        </w:rPr>
      </w:pPr>
    </w:p>
    <w:p w14:paraId="2B74ECCB" w14:textId="77777777" w:rsidR="007415D3" w:rsidRPr="007415D3" w:rsidRDefault="007415D3" w:rsidP="007415D3">
      <w:pPr>
        <w:bidi/>
        <w:jc w:val="both"/>
        <w:rPr>
          <w:rFonts w:cs="David" w:hint="cs"/>
          <w:rtl/>
        </w:rPr>
      </w:pPr>
      <w:r w:rsidRPr="007415D3">
        <w:rPr>
          <w:rFonts w:cs="David" w:hint="cs"/>
          <w:rtl/>
        </w:rPr>
        <w:t>ה צ ב ע ה</w:t>
      </w:r>
    </w:p>
    <w:p w14:paraId="3FACF0E0" w14:textId="77777777" w:rsidR="007415D3" w:rsidRPr="007415D3" w:rsidRDefault="007415D3" w:rsidP="007415D3">
      <w:pPr>
        <w:bidi/>
        <w:jc w:val="both"/>
        <w:rPr>
          <w:rFonts w:cs="David" w:hint="cs"/>
          <w:rtl/>
        </w:rPr>
      </w:pPr>
    </w:p>
    <w:p w14:paraId="68A1A60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C6A4C08"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אין</w:t>
      </w:r>
    </w:p>
    <w:p w14:paraId="34F39650" w14:textId="77777777" w:rsidR="007415D3" w:rsidRPr="007415D3" w:rsidRDefault="007415D3" w:rsidP="007415D3">
      <w:pPr>
        <w:bidi/>
        <w:jc w:val="both"/>
        <w:rPr>
          <w:rFonts w:cs="David" w:hint="cs"/>
          <w:rtl/>
        </w:rPr>
      </w:pPr>
    </w:p>
    <w:p w14:paraId="7FDA58D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6904CBC" w14:textId="77777777" w:rsidR="007415D3" w:rsidRPr="007415D3" w:rsidRDefault="007415D3" w:rsidP="007415D3">
      <w:pPr>
        <w:bidi/>
        <w:jc w:val="both"/>
        <w:rPr>
          <w:rFonts w:cs="David" w:hint="cs"/>
          <w:rtl/>
        </w:rPr>
      </w:pPr>
    </w:p>
    <w:p w14:paraId="18DCAD87" w14:textId="77777777" w:rsidR="007415D3" w:rsidRPr="007415D3" w:rsidRDefault="007415D3" w:rsidP="007415D3">
      <w:pPr>
        <w:bidi/>
        <w:jc w:val="both"/>
        <w:rPr>
          <w:rFonts w:cs="David" w:hint="cs"/>
          <w:rtl/>
        </w:rPr>
      </w:pPr>
      <w:r w:rsidRPr="007415D3">
        <w:rPr>
          <w:rFonts w:cs="David" w:hint="cs"/>
          <w:rtl/>
        </w:rPr>
        <w:tab/>
        <w:t xml:space="preserve">ההצעה נתקבלה פה אחד. עוברים לפרק י"ב </w:t>
      </w:r>
      <w:r w:rsidRPr="007415D3">
        <w:rPr>
          <w:rFonts w:cs="David"/>
          <w:rtl/>
        </w:rPr>
        <w:t>–</w:t>
      </w:r>
      <w:r w:rsidRPr="007415D3">
        <w:rPr>
          <w:rFonts w:cs="David" w:hint="cs"/>
          <w:rtl/>
        </w:rPr>
        <w:t xml:space="preserve"> שונות, בעמ' 24, סעיפים 60-59.</w:t>
      </w:r>
    </w:p>
    <w:p w14:paraId="64F9D6CD" w14:textId="77777777" w:rsidR="007415D3" w:rsidRPr="007415D3" w:rsidRDefault="007415D3" w:rsidP="007415D3">
      <w:pPr>
        <w:bidi/>
        <w:jc w:val="both"/>
        <w:rPr>
          <w:rFonts w:cs="David" w:hint="cs"/>
          <w:rtl/>
        </w:rPr>
      </w:pPr>
    </w:p>
    <w:p w14:paraId="5FB2709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B96C6FE" w14:textId="77777777" w:rsidR="007415D3" w:rsidRPr="007415D3" w:rsidRDefault="007415D3" w:rsidP="007415D3">
      <w:pPr>
        <w:bidi/>
        <w:jc w:val="both"/>
        <w:rPr>
          <w:rFonts w:cs="David" w:hint="cs"/>
          <w:rtl/>
        </w:rPr>
      </w:pPr>
    </w:p>
    <w:p w14:paraId="425CF290" w14:textId="77777777" w:rsidR="007415D3" w:rsidRPr="007415D3" w:rsidRDefault="007415D3" w:rsidP="007415D3">
      <w:pPr>
        <w:bidi/>
        <w:jc w:val="both"/>
        <w:rPr>
          <w:rFonts w:cs="David" w:hint="cs"/>
          <w:rtl/>
        </w:rPr>
      </w:pPr>
      <w:r w:rsidRPr="007415D3">
        <w:rPr>
          <w:rFonts w:cs="David" w:hint="cs"/>
          <w:rtl/>
        </w:rPr>
        <w:tab/>
        <w:t xml:space="preserve">למי שלא יודע, ואני אומר את זה בעיקר לאנשי ש"ס ואנשי מפלגת העבודה </w:t>
      </w:r>
      <w:r w:rsidRPr="007415D3">
        <w:rPr>
          <w:rFonts w:cs="David"/>
          <w:rtl/>
        </w:rPr>
        <w:t>–</w:t>
      </w:r>
      <w:r w:rsidRPr="007415D3">
        <w:rPr>
          <w:rFonts w:cs="David" w:hint="cs"/>
          <w:rtl/>
        </w:rPr>
        <w:t xml:space="preserve"> הסעיף הזה מבטל את שאריות התכנון שיש בחקלאות. זה תפקידו. הכוונה לסעיף 59(1)-(2). בעצם הוא יוצר מצב שבו שאריות התכנון, למשל בחלב, </w:t>
      </w:r>
    </w:p>
    <w:p w14:paraId="02D2548F" w14:textId="77777777" w:rsidR="007415D3" w:rsidRPr="007415D3" w:rsidRDefault="007415D3" w:rsidP="007415D3">
      <w:pPr>
        <w:bidi/>
        <w:jc w:val="both"/>
        <w:rPr>
          <w:rFonts w:cs="David" w:hint="cs"/>
          <w:rtl/>
        </w:rPr>
      </w:pPr>
    </w:p>
    <w:p w14:paraId="5A02A80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2F5B3BF" w14:textId="77777777" w:rsidR="007415D3" w:rsidRPr="007415D3" w:rsidRDefault="007415D3" w:rsidP="007415D3">
      <w:pPr>
        <w:bidi/>
        <w:jc w:val="both"/>
        <w:rPr>
          <w:rFonts w:cs="David" w:hint="cs"/>
          <w:u w:val="single"/>
          <w:rtl/>
        </w:rPr>
      </w:pPr>
    </w:p>
    <w:p w14:paraId="16FD79A3" w14:textId="77777777" w:rsidR="007415D3" w:rsidRPr="007415D3" w:rsidRDefault="007415D3" w:rsidP="007415D3">
      <w:pPr>
        <w:bidi/>
        <w:jc w:val="both"/>
        <w:rPr>
          <w:rFonts w:cs="David" w:hint="cs"/>
          <w:rtl/>
        </w:rPr>
      </w:pPr>
      <w:r w:rsidRPr="007415D3">
        <w:rPr>
          <w:rFonts w:cs="David" w:hint="cs"/>
          <w:rtl/>
        </w:rPr>
        <w:tab/>
        <w:t xml:space="preserve">אז אני צריך להצביע בעד. </w:t>
      </w:r>
    </w:p>
    <w:p w14:paraId="15300E20" w14:textId="77777777" w:rsidR="007415D3" w:rsidRPr="007415D3" w:rsidRDefault="007415D3" w:rsidP="007415D3">
      <w:pPr>
        <w:bidi/>
        <w:jc w:val="both"/>
        <w:rPr>
          <w:rFonts w:cs="David" w:hint="cs"/>
          <w:rtl/>
        </w:rPr>
      </w:pPr>
    </w:p>
    <w:p w14:paraId="6F9AA60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AE07AE4" w14:textId="77777777" w:rsidR="007415D3" w:rsidRPr="007415D3" w:rsidRDefault="007415D3" w:rsidP="007415D3">
      <w:pPr>
        <w:bidi/>
        <w:jc w:val="both"/>
        <w:rPr>
          <w:rFonts w:cs="David" w:hint="cs"/>
          <w:rtl/>
        </w:rPr>
      </w:pPr>
    </w:p>
    <w:p w14:paraId="30D74B94" w14:textId="77777777" w:rsidR="007415D3" w:rsidRPr="007415D3" w:rsidRDefault="007415D3" w:rsidP="007415D3">
      <w:pPr>
        <w:bidi/>
        <w:jc w:val="both"/>
        <w:rPr>
          <w:rFonts w:cs="David" w:hint="cs"/>
          <w:rtl/>
        </w:rPr>
      </w:pPr>
      <w:r w:rsidRPr="007415D3">
        <w:rPr>
          <w:rFonts w:cs="David" w:hint="cs"/>
          <w:rtl/>
        </w:rPr>
        <w:tab/>
        <w:t xml:space="preserve">זהו, יכול להיות שגדעון צריך להצביע בעד, אבל בגלל ההקשרים הקואליציוניים </w:t>
      </w:r>
      <w:r w:rsidRPr="007415D3">
        <w:rPr>
          <w:rFonts w:cs="David"/>
          <w:rtl/>
        </w:rPr>
        <w:t>–</w:t>
      </w:r>
      <w:r w:rsidRPr="007415D3">
        <w:rPr>
          <w:rFonts w:cs="David" w:hint="cs"/>
          <w:rtl/>
        </w:rPr>
        <w:t xml:space="preserve"> אני מקווה שכמו שהצבעתי אתך הרבה פעמים, לא תשבור את הקואליציה. אולי אני טועה. אני חושב שסעיף זה אין לו מקום בחוק ההסדרים. לא הבעתי עמדה שאני נגדו. </w:t>
      </w:r>
    </w:p>
    <w:p w14:paraId="4E7B42EF" w14:textId="77777777" w:rsidR="007415D3" w:rsidRPr="007415D3" w:rsidRDefault="007415D3" w:rsidP="007415D3">
      <w:pPr>
        <w:bidi/>
        <w:jc w:val="both"/>
        <w:rPr>
          <w:rFonts w:cs="David" w:hint="cs"/>
          <w:rtl/>
        </w:rPr>
      </w:pPr>
    </w:p>
    <w:p w14:paraId="69C3A05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0EA26EF" w14:textId="77777777" w:rsidR="007415D3" w:rsidRPr="007415D3" w:rsidRDefault="007415D3" w:rsidP="007415D3">
      <w:pPr>
        <w:bidi/>
        <w:jc w:val="both"/>
        <w:rPr>
          <w:rFonts w:cs="David" w:hint="cs"/>
          <w:u w:val="single"/>
          <w:rtl/>
        </w:rPr>
      </w:pPr>
    </w:p>
    <w:p w14:paraId="01E45AB2" w14:textId="77777777" w:rsidR="007415D3" w:rsidRPr="007415D3" w:rsidRDefault="007415D3" w:rsidP="007415D3">
      <w:pPr>
        <w:bidi/>
        <w:jc w:val="both"/>
        <w:rPr>
          <w:rFonts w:cs="David" w:hint="cs"/>
          <w:rtl/>
        </w:rPr>
      </w:pPr>
      <w:r w:rsidRPr="007415D3">
        <w:rPr>
          <w:rFonts w:cs="David" w:hint="cs"/>
          <w:rtl/>
        </w:rPr>
        <w:tab/>
        <w:t xml:space="preserve">זה נוגד את העמדה האידיאולוגית שלי. </w:t>
      </w:r>
    </w:p>
    <w:p w14:paraId="30781729" w14:textId="77777777" w:rsidR="007415D3" w:rsidRPr="007415D3" w:rsidRDefault="007415D3" w:rsidP="007415D3">
      <w:pPr>
        <w:bidi/>
        <w:jc w:val="both"/>
        <w:rPr>
          <w:rFonts w:cs="David" w:hint="cs"/>
          <w:rtl/>
        </w:rPr>
      </w:pPr>
    </w:p>
    <w:p w14:paraId="0A1D5817"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2C92CD2" w14:textId="77777777" w:rsidR="007415D3" w:rsidRPr="007415D3" w:rsidRDefault="007415D3" w:rsidP="007415D3">
      <w:pPr>
        <w:bidi/>
        <w:jc w:val="both"/>
        <w:rPr>
          <w:rFonts w:cs="David" w:hint="cs"/>
          <w:rtl/>
        </w:rPr>
      </w:pPr>
    </w:p>
    <w:p w14:paraId="1AC92C30" w14:textId="77777777" w:rsidR="007415D3" w:rsidRPr="007415D3" w:rsidRDefault="007415D3" w:rsidP="007415D3">
      <w:pPr>
        <w:bidi/>
        <w:jc w:val="both"/>
        <w:rPr>
          <w:rFonts w:cs="David" w:hint="cs"/>
          <w:rtl/>
        </w:rPr>
      </w:pPr>
      <w:r w:rsidRPr="007415D3">
        <w:rPr>
          <w:rFonts w:cs="David" w:hint="cs"/>
          <w:rtl/>
        </w:rPr>
        <w:tab/>
        <w:t>אתה יודע כמה פעמים הצבעתי אתך?</w:t>
      </w:r>
    </w:p>
    <w:p w14:paraId="32B0F43F" w14:textId="77777777" w:rsidR="007415D3" w:rsidRPr="007415D3" w:rsidRDefault="007415D3" w:rsidP="007415D3">
      <w:pPr>
        <w:bidi/>
        <w:jc w:val="both"/>
        <w:rPr>
          <w:rFonts w:cs="David" w:hint="cs"/>
          <w:rtl/>
        </w:rPr>
      </w:pPr>
    </w:p>
    <w:p w14:paraId="4996E15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C4E9E64" w14:textId="77777777" w:rsidR="007415D3" w:rsidRPr="007415D3" w:rsidRDefault="007415D3" w:rsidP="007415D3">
      <w:pPr>
        <w:bidi/>
        <w:jc w:val="both"/>
        <w:rPr>
          <w:rFonts w:cs="David" w:hint="cs"/>
          <w:u w:val="single"/>
          <w:rtl/>
        </w:rPr>
      </w:pPr>
    </w:p>
    <w:p w14:paraId="2F1F447C" w14:textId="77777777" w:rsidR="007415D3" w:rsidRPr="007415D3" w:rsidRDefault="007415D3" w:rsidP="007415D3">
      <w:pPr>
        <w:bidi/>
        <w:jc w:val="both"/>
        <w:rPr>
          <w:rFonts w:cs="David" w:hint="cs"/>
          <w:rtl/>
        </w:rPr>
      </w:pPr>
      <w:r w:rsidRPr="007415D3">
        <w:rPr>
          <w:rFonts w:cs="David" w:hint="cs"/>
          <w:rtl/>
        </w:rPr>
        <w:tab/>
        <w:t xml:space="preserve">אצביע אתך בניגוד לעמדתי האידיאולוגית. </w:t>
      </w:r>
    </w:p>
    <w:p w14:paraId="5D9320F0" w14:textId="77777777" w:rsidR="007415D3" w:rsidRPr="007415D3" w:rsidRDefault="007415D3" w:rsidP="007415D3">
      <w:pPr>
        <w:bidi/>
        <w:jc w:val="both"/>
        <w:rPr>
          <w:rFonts w:cs="David" w:hint="cs"/>
          <w:rtl/>
        </w:rPr>
      </w:pPr>
    </w:p>
    <w:p w14:paraId="7063737F"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252C6F3" w14:textId="77777777" w:rsidR="007415D3" w:rsidRPr="007415D3" w:rsidRDefault="007415D3" w:rsidP="007415D3">
      <w:pPr>
        <w:bidi/>
        <w:jc w:val="both"/>
        <w:rPr>
          <w:rFonts w:cs="David" w:hint="cs"/>
          <w:rtl/>
        </w:rPr>
      </w:pPr>
    </w:p>
    <w:p w14:paraId="2CA71CD7" w14:textId="77777777" w:rsidR="007415D3" w:rsidRPr="007415D3" w:rsidRDefault="007415D3" w:rsidP="007415D3">
      <w:pPr>
        <w:bidi/>
        <w:jc w:val="both"/>
        <w:rPr>
          <w:rFonts w:cs="David" w:hint="cs"/>
          <w:rtl/>
        </w:rPr>
      </w:pPr>
      <w:r w:rsidRPr="007415D3">
        <w:rPr>
          <w:rFonts w:cs="David" w:hint="cs"/>
          <w:rtl/>
        </w:rPr>
        <w:tab/>
        <w:t xml:space="preserve">טוב. אגב, אני לא מבין למה חברי, בכוחות שכנים, לא דאגו לפצל אותו, כמו שעשו בכמה נושאים אחרים. אני פונה אליכם פה בבקשה לפצל אותו עכשיו. אם רוצים לדון בו, יש לקיים דיון רציני. </w:t>
      </w:r>
    </w:p>
    <w:p w14:paraId="220A1F4D" w14:textId="77777777" w:rsidR="007415D3" w:rsidRPr="007415D3" w:rsidRDefault="007415D3" w:rsidP="007415D3">
      <w:pPr>
        <w:bidi/>
        <w:jc w:val="both"/>
        <w:rPr>
          <w:rFonts w:cs="David" w:hint="cs"/>
          <w:rtl/>
        </w:rPr>
      </w:pPr>
    </w:p>
    <w:p w14:paraId="795F937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2A9AC99" w14:textId="77777777" w:rsidR="007415D3" w:rsidRPr="007415D3" w:rsidRDefault="007415D3" w:rsidP="007415D3">
      <w:pPr>
        <w:bidi/>
        <w:jc w:val="both"/>
        <w:rPr>
          <w:rFonts w:cs="David" w:hint="cs"/>
          <w:rtl/>
        </w:rPr>
      </w:pPr>
    </w:p>
    <w:p w14:paraId="224F5E66" w14:textId="77777777" w:rsidR="007415D3" w:rsidRPr="007415D3" w:rsidRDefault="007415D3" w:rsidP="007415D3">
      <w:pPr>
        <w:bidi/>
        <w:jc w:val="both"/>
        <w:rPr>
          <w:rFonts w:cs="David" w:hint="cs"/>
          <w:rtl/>
        </w:rPr>
      </w:pPr>
      <w:r w:rsidRPr="007415D3">
        <w:rPr>
          <w:rFonts w:cs="David" w:hint="cs"/>
          <w:rtl/>
        </w:rPr>
        <w:tab/>
        <w:t xml:space="preserve">אם אבטיח לך שאהיה אתך בוועדת הכספים? </w:t>
      </w:r>
    </w:p>
    <w:p w14:paraId="59E52959" w14:textId="77777777" w:rsidR="007415D3" w:rsidRPr="007415D3" w:rsidRDefault="007415D3" w:rsidP="007415D3">
      <w:pPr>
        <w:bidi/>
        <w:jc w:val="both"/>
        <w:rPr>
          <w:rFonts w:cs="David" w:hint="cs"/>
          <w:rtl/>
        </w:rPr>
      </w:pPr>
    </w:p>
    <w:p w14:paraId="4770214F"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3BAB5B5" w14:textId="77777777" w:rsidR="007415D3" w:rsidRPr="007415D3" w:rsidRDefault="007415D3" w:rsidP="007415D3">
      <w:pPr>
        <w:bidi/>
        <w:jc w:val="both"/>
        <w:rPr>
          <w:rFonts w:cs="David" w:hint="cs"/>
          <w:rtl/>
        </w:rPr>
      </w:pPr>
    </w:p>
    <w:p w14:paraId="1CD9AAB6" w14:textId="77777777" w:rsidR="007415D3" w:rsidRPr="007415D3" w:rsidRDefault="007415D3" w:rsidP="007415D3">
      <w:pPr>
        <w:bidi/>
        <w:jc w:val="both"/>
        <w:rPr>
          <w:rFonts w:cs="David" w:hint="cs"/>
          <w:rtl/>
        </w:rPr>
      </w:pPr>
      <w:r w:rsidRPr="007415D3">
        <w:rPr>
          <w:rFonts w:cs="David" w:hint="cs"/>
          <w:rtl/>
        </w:rPr>
        <w:tab/>
        <w:t>זה ירגיע אותי באופן חלקי, אבל את הקומקום הזה צריך להרוג, לפני שהוא יטביע...</w:t>
      </w:r>
    </w:p>
    <w:p w14:paraId="6576C64E" w14:textId="77777777" w:rsidR="007415D3" w:rsidRPr="007415D3" w:rsidRDefault="007415D3" w:rsidP="007415D3">
      <w:pPr>
        <w:bidi/>
        <w:jc w:val="both"/>
        <w:rPr>
          <w:rFonts w:cs="David" w:hint="cs"/>
          <w:rtl/>
        </w:rPr>
      </w:pPr>
    </w:p>
    <w:p w14:paraId="18A29566"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04A3595" w14:textId="77777777" w:rsidR="007415D3" w:rsidRPr="007415D3" w:rsidRDefault="007415D3" w:rsidP="007415D3">
      <w:pPr>
        <w:bidi/>
        <w:jc w:val="both"/>
        <w:rPr>
          <w:rFonts w:cs="David" w:hint="cs"/>
          <w:rtl/>
        </w:rPr>
      </w:pPr>
    </w:p>
    <w:p w14:paraId="29F67291" w14:textId="77777777" w:rsidR="007415D3" w:rsidRPr="007415D3" w:rsidRDefault="007415D3" w:rsidP="007415D3">
      <w:pPr>
        <w:bidi/>
        <w:jc w:val="both"/>
        <w:rPr>
          <w:rFonts w:cs="David" w:hint="cs"/>
          <w:rtl/>
        </w:rPr>
      </w:pPr>
      <w:r w:rsidRPr="007415D3">
        <w:rPr>
          <w:rFonts w:cs="David" w:hint="cs"/>
          <w:rtl/>
        </w:rPr>
        <w:tab/>
        <w:t xml:space="preserve">... אבי הרוחני, אתה יודע מה עשיתי כל פעם בעניין הזה. </w:t>
      </w:r>
    </w:p>
    <w:p w14:paraId="6E95EB8E" w14:textId="77777777" w:rsidR="007415D3" w:rsidRPr="007415D3" w:rsidRDefault="007415D3" w:rsidP="007415D3">
      <w:pPr>
        <w:bidi/>
        <w:jc w:val="both"/>
        <w:rPr>
          <w:rFonts w:cs="David" w:hint="cs"/>
          <w:rtl/>
        </w:rPr>
      </w:pPr>
    </w:p>
    <w:p w14:paraId="087AA059" w14:textId="77777777" w:rsidR="007415D3" w:rsidRPr="007415D3" w:rsidRDefault="007415D3" w:rsidP="007415D3">
      <w:pPr>
        <w:bidi/>
        <w:jc w:val="both"/>
        <w:rPr>
          <w:rFonts w:cs="David" w:hint="cs"/>
          <w:rtl/>
        </w:rPr>
      </w:pPr>
      <w:r w:rsidRPr="007415D3">
        <w:rPr>
          <w:rFonts w:cs="David" w:hint="cs"/>
          <w:u w:val="single"/>
          <w:rtl/>
        </w:rPr>
        <w:t>ראובן ריבלין:</w:t>
      </w:r>
    </w:p>
    <w:p w14:paraId="63663040" w14:textId="77777777" w:rsidR="007415D3" w:rsidRPr="007415D3" w:rsidRDefault="007415D3" w:rsidP="007415D3">
      <w:pPr>
        <w:bidi/>
        <w:jc w:val="both"/>
        <w:rPr>
          <w:rFonts w:cs="David" w:hint="cs"/>
          <w:rtl/>
        </w:rPr>
      </w:pPr>
    </w:p>
    <w:p w14:paraId="6255F0BF" w14:textId="77777777" w:rsidR="007415D3" w:rsidRPr="007415D3" w:rsidRDefault="007415D3" w:rsidP="007415D3">
      <w:pPr>
        <w:bidi/>
        <w:jc w:val="both"/>
        <w:rPr>
          <w:rFonts w:cs="David" w:hint="cs"/>
          <w:rtl/>
        </w:rPr>
      </w:pPr>
      <w:r w:rsidRPr="007415D3">
        <w:rPr>
          <w:rFonts w:cs="David" w:hint="cs"/>
          <w:rtl/>
        </w:rPr>
        <w:tab/>
        <w:t>למה מתעקשים על החוק הזה בחוק ההסדרים? שיבוא לוועדת כספים בחקיקה רגילה. מה אתם מתעקשים עליו בחוק ההסדרים?</w:t>
      </w:r>
    </w:p>
    <w:p w14:paraId="1601C600" w14:textId="77777777" w:rsidR="007415D3" w:rsidRPr="007415D3" w:rsidRDefault="007415D3" w:rsidP="007415D3">
      <w:pPr>
        <w:bidi/>
        <w:jc w:val="both"/>
        <w:rPr>
          <w:rFonts w:cs="David" w:hint="cs"/>
          <w:rtl/>
        </w:rPr>
      </w:pPr>
    </w:p>
    <w:p w14:paraId="5D15B614"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24F7136E" w14:textId="77777777" w:rsidR="007415D3" w:rsidRPr="007415D3" w:rsidRDefault="007415D3" w:rsidP="007415D3">
      <w:pPr>
        <w:bidi/>
        <w:jc w:val="both"/>
        <w:rPr>
          <w:rFonts w:cs="David" w:hint="cs"/>
          <w:rtl/>
        </w:rPr>
      </w:pPr>
    </w:p>
    <w:p w14:paraId="35B12799" w14:textId="77777777" w:rsidR="007415D3" w:rsidRPr="007415D3" w:rsidRDefault="007415D3" w:rsidP="007415D3">
      <w:pPr>
        <w:bidi/>
        <w:jc w:val="both"/>
        <w:rPr>
          <w:rFonts w:cs="David" w:hint="cs"/>
          <w:rtl/>
        </w:rPr>
      </w:pPr>
      <w:r w:rsidRPr="007415D3">
        <w:rPr>
          <w:rFonts w:cs="David" w:hint="cs"/>
          <w:rtl/>
        </w:rPr>
        <w:tab/>
        <w:t>אני עוברת להצבעה. על סעיף 59(1)-(2). הצעת הקואליציה היא להשאיר אותו בחוק ההסדרים. נאמרו פה דברים לפרוטוקול, על-ידי היושב-ראש, שהרגיע את חיים רמון, כי קיימת כוונה שלא לסיים את החקיקה בנושא הזה בוועדת הכספים. אני עוברת להצעה. מי בעד להשאיר את החוק בחוק ההסדרים?</w:t>
      </w:r>
    </w:p>
    <w:p w14:paraId="6848DABE" w14:textId="77777777" w:rsidR="007415D3" w:rsidRPr="007415D3" w:rsidRDefault="007415D3" w:rsidP="007415D3">
      <w:pPr>
        <w:bidi/>
        <w:jc w:val="both"/>
        <w:rPr>
          <w:rFonts w:cs="David" w:hint="cs"/>
          <w:rtl/>
        </w:rPr>
      </w:pPr>
    </w:p>
    <w:p w14:paraId="4DFC93C6" w14:textId="77777777" w:rsidR="007415D3" w:rsidRPr="007415D3" w:rsidRDefault="007415D3" w:rsidP="007415D3">
      <w:pPr>
        <w:bidi/>
        <w:jc w:val="both"/>
        <w:rPr>
          <w:rFonts w:cs="David" w:hint="cs"/>
          <w:rtl/>
        </w:rPr>
      </w:pPr>
      <w:r w:rsidRPr="007415D3">
        <w:rPr>
          <w:rFonts w:cs="David" w:hint="cs"/>
          <w:rtl/>
        </w:rPr>
        <w:t>ה צ ב ע ה</w:t>
      </w:r>
    </w:p>
    <w:p w14:paraId="6DBDEA38" w14:textId="77777777" w:rsidR="007415D3" w:rsidRPr="007415D3" w:rsidRDefault="007415D3" w:rsidP="007415D3">
      <w:pPr>
        <w:bidi/>
        <w:jc w:val="both"/>
        <w:rPr>
          <w:rFonts w:cs="David" w:hint="cs"/>
          <w:rtl/>
        </w:rPr>
      </w:pPr>
    </w:p>
    <w:p w14:paraId="29CF57A3"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261D44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E191C8E" w14:textId="77777777" w:rsidR="007415D3" w:rsidRPr="007415D3" w:rsidRDefault="007415D3" w:rsidP="007415D3">
      <w:pPr>
        <w:bidi/>
        <w:jc w:val="both"/>
        <w:rPr>
          <w:rFonts w:cs="David" w:hint="cs"/>
          <w:rtl/>
        </w:rPr>
      </w:pPr>
    </w:p>
    <w:p w14:paraId="346943F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561F091" w14:textId="77777777" w:rsidR="007415D3" w:rsidRPr="007415D3" w:rsidRDefault="007415D3" w:rsidP="007415D3">
      <w:pPr>
        <w:bidi/>
        <w:jc w:val="both"/>
        <w:rPr>
          <w:rFonts w:cs="David" w:hint="cs"/>
          <w:rtl/>
        </w:rPr>
      </w:pPr>
    </w:p>
    <w:p w14:paraId="5956B23B" w14:textId="77777777" w:rsidR="007415D3" w:rsidRPr="007415D3" w:rsidRDefault="007415D3" w:rsidP="007415D3">
      <w:pPr>
        <w:bidi/>
        <w:jc w:val="both"/>
        <w:rPr>
          <w:rFonts w:cs="David" w:hint="cs"/>
          <w:rtl/>
        </w:rPr>
      </w:pPr>
      <w:r w:rsidRPr="007415D3">
        <w:rPr>
          <w:rFonts w:cs="David" w:hint="cs"/>
          <w:rtl/>
        </w:rPr>
        <w:tab/>
        <w:t xml:space="preserve">אתם מבקשים את ועדת הכספים? </w:t>
      </w:r>
    </w:p>
    <w:p w14:paraId="6E006D2E" w14:textId="77777777" w:rsidR="007415D3" w:rsidRPr="007415D3" w:rsidRDefault="007415D3" w:rsidP="007415D3">
      <w:pPr>
        <w:bidi/>
        <w:jc w:val="both"/>
        <w:rPr>
          <w:rFonts w:cs="David" w:hint="cs"/>
          <w:rtl/>
        </w:rPr>
      </w:pPr>
    </w:p>
    <w:p w14:paraId="21695F3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275C0C7" w14:textId="77777777" w:rsidR="007415D3" w:rsidRPr="007415D3" w:rsidRDefault="007415D3" w:rsidP="007415D3">
      <w:pPr>
        <w:bidi/>
        <w:jc w:val="both"/>
        <w:rPr>
          <w:rFonts w:cs="David" w:hint="cs"/>
          <w:u w:val="single"/>
          <w:rtl/>
        </w:rPr>
      </w:pPr>
    </w:p>
    <w:p w14:paraId="5A71744C" w14:textId="77777777" w:rsidR="007415D3" w:rsidRPr="007415D3" w:rsidRDefault="007415D3" w:rsidP="007415D3">
      <w:pPr>
        <w:bidi/>
        <w:jc w:val="both"/>
        <w:rPr>
          <w:rFonts w:cs="David" w:hint="cs"/>
          <w:rtl/>
        </w:rPr>
      </w:pPr>
      <w:r w:rsidRPr="007415D3">
        <w:rPr>
          <w:rFonts w:cs="David" w:hint="cs"/>
          <w:rtl/>
        </w:rPr>
        <w:tab/>
        <w:t xml:space="preserve"> רגע. אני לא מבין את העניין הזה. האם יש מחלוקת אמיתית סביב השולחן הזה שנושא החקלאות או הגבלים עסקיים או שניהם גם יחד </w:t>
      </w:r>
      <w:r w:rsidRPr="007415D3">
        <w:rPr>
          <w:rFonts w:cs="David"/>
          <w:rtl/>
        </w:rPr>
        <w:t>–</w:t>
      </w:r>
      <w:r w:rsidRPr="007415D3">
        <w:rPr>
          <w:rFonts w:cs="David" w:hint="cs"/>
          <w:rtl/>
        </w:rPr>
        <w:t xml:space="preserve"> המקום הטבעי שלהם הוא בוועדת הכלכלה?</w:t>
      </w:r>
    </w:p>
    <w:p w14:paraId="4D8777ED" w14:textId="77777777" w:rsidR="007415D3" w:rsidRPr="007415D3" w:rsidRDefault="007415D3" w:rsidP="007415D3">
      <w:pPr>
        <w:bidi/>
        <w:jc w:val="both"/>
        <w:rPr>
          <w:rFonts w:cs="David" w:hint="cs"/>
          <w:rtl/>
        </w:rPr>
      </w:pPr>
    </w:p>
    <w:p w14:paraId="6110A3A6"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6630E5D" w14:textId="77777777" w:rsidR="007415D3" w:rsidRPr="007415D3" w:rsidRDefault="007415D3" w:rsidP="007415D3">
      <w:pPr>
        <w:bidi/>
        <w:jc w:val="both"/>
        <w:rPr>
          <w:rFonts w:cs="David" w:hint="cs"/>
          <w:rtl/>
        </w:rPr>
      </w:pPr>
    </w:p>
    <w:p w14:paraId="312AF7AD" w14:textId="77777777" w:rsidR="007415D3" w:rsidRPr="007415D3" w:rsidRDefault="007415D3" w:rsidP="007415D3">
      <w:pPr>
        <w:bidi/>
        <w:jc w:val="both"/>
        <w:rPr>
          <w:rFonts w:cs="David" w:hint="cs"/>
          <w:rtl/>
        </w:rPr>
      </w:pPr>
      <w:r w:rsidRPr="007415D3">
        <w:rPr>
          <w:rFonts w:cs="David" w:hint="cs"/>
          <w:rtl/>
        </w:rPr>
        <w:tab/>
        <w:t>אגיד לך מה על הפרק. כל נושא חוק ההגבלים, כל מה שקשור לממונה על ההגבלים, נידון שם. גם באחרונה זה נידון בוועדת הכספים, כששלי יחימוביץ הביאה את גב' ענת קליין. הנושא של חוק ההגבלים בדרך כלל נמצא שם.</w:t>
      </w:r>
    </w:p>
    <w:p w14:paraId="586C8548" w14:textId="77777777" w:rsidR="007415D3" w:rsidRPr="007415D3" w:rsidRDefault="007415D3" w:rsidP="007415D3">
      <w:pPr>
        <w:bidi/>
        <w:jc w:val="both"/>
        <w:rPr>
          <w:rFonts w:cs="David" w:hint="cs"/>
          <w:rtl/>
        </w:rPr>
      </w:pPr>
    </w:p>
    <w:p w14:paraId="5642086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E492AD0" w14:textId="77777777" w:rsidR="007415D3" w:rsidRPr="007415D3" w:rsidRDefault="007415D3" w:rsidP="007415D3">
      <w:pPr>
        <w:bidi/>
        <w:jc w:val="both"/>
        <w:rPr>
          <w:rFonts w:cs="David" w:hint="cs"/>
          <w:u w:val="single"/>
          <w:rtl/>
        </w:rPr>
      </w:pPr>
    </w:p>
    <w:p w14:paraId="17FC4DC6" w14:textId="77777777" w:rsidR="007415D3" w:rsidRPr="007415D3" w:rsidRDefault="007415D3" w:rsidP="007415D3">
      <w:pPr>
        <w:bidi/>
        <w:jc w:val="both"/>
        <w:rPr>
          <w:rFonts w:cs="David" w:hint="cs"/>
          <w:rtl/>
        </w:rPr>
      </w:pPr>
      <w:r w:rsidRPr="007415D3">
        <w:rPr>
          <w:rFonts w:cs="David" w:hint="cs"/>
          <w:rtl/>
        </w:rPr>
        <w:tab/>
        <w:t xml:space="preserve"> בדרך כלל הוא נמצא בוועדת הכלכלה. אני מבקש את עמדת הלשכה המשפטית. </w:t>
      </w:r>
    </w:p>
    <w:p w14:paraId="45406119" w14:textId="77777777" w:rsidR="007415D3" w:rsidRPr="007415D3" w:rsidRDefault="007415D3" w:rsidP="007415D3">
      <w:pPr>
        <w:bidi/>
        <w:jc w:val="both"/>
        <w:rPr>
          <w:rFonts w:cs="David" w:hint="cs"/>
          <w:rtl/>
        </w:rPr>
      </w:pPr>
    </w:p>
    <w:p w14:paraId="51D9D07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C1EB9D9" w14:textId="77777777" w:rsidR="007415D3" w:rsidRPr="007415D3" w:rsidRDefault="007415D3" w:rsidP="007415D3">
      <w:pPr>
        <w:bidi/>
        <w:jc w:val="both"/>
        <w:rPr>
          <w:rFonts w:cs="David" w:hint="cs"/>
          <w:rtl/>
        </w:rPr>
      </w:pPr>
    </w:p>
    <w:p w14:paraId="31CC8D27" w14:textId="77777777" w:rsidR="007415D3" w:rsidRPr="007415D3" w:rsidRDefault="007415D3" w:rsidP="007415D3">
      <w:pPr>
        <w:bidi/>
        <w:jc w:val="both"/>
        <w:rPr>
          <w:rFonts w:cs="David" w:hint="cs"/>
          <w:rtl/>
        </w:rPr>
      </w:pPr>
      <w:r w:rsidRPr="007415D3">
        <w:rPr>
          <w:rFonts w:cs="David" w:hint="cs"/>
          <w:rtl/>
        </w:rPr>
        <w:tab/>
        <w:t xml:space="preserve">היא כתובה. </w:t>
      </w:r>
    </w:p>
    <w:p w14:paraId="0F4FEA69" w14:textId="77777777" w:rsidR="007415D3" w:rsidRPr="007415D3" w:rsidRDefault="007415D3" w:rsidP="007415D3">
      <w:pPr>
        <w:bidi/>
        <w:jc w:val="both"/>
        <w:rPr>
          <w:rFonts w:cs="David" w:hint="cs"/>
          <w:rtl/>
        </w:rPr>
      </w:pPr>
    </w:p>
    <w:p w14:paraId="07E07E7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A5F3C52" w14:textId="77777777" w:rsidR="007415D3" w:rsidRPr="007415D3" w:rsidRDefault="007415D3" w:rsidP="007415D3">
      <w:pPr>
        <w:bidi/>
        <w:jc w:val="both"/>
        <w:rPr>
          <w:rFonts w:cs="David" w:hint="cs"/>
          <w:u w:val="single"/>
          <w:rtl/>
        </w:rPr>
      </w:pPr>
    </w:p>
    <w:p w14:paraId="4299E104" w14:textId="77777777" w:rsidR="007415D3" w:rsidRPr="007415D3" w:rsidRDefault="007415D3" w:rsidP="007415D3">
      <w:pPr>
        <w:bidi/>
        <w:jc w:val="both"/>
        <w:rPr>
          <w:rFonts w:cs="David" w:hint="cs"/>
          <w:rtl/>
        </w:rPr>
      </w:pPr>
      <w:r w:rsidRPr="007415D3">
        <w:rPr>
          <w:rFonts w:cs="David" w:hint="cs"/>
          <w:rtl/>
        </w:rPr>
        <w:tab/>
        <w:t xml:space="preserve"> אני רוצה שהוועדה תשמע. </w:t>
      </w:r>
    </w:p>
    <w:p w14:paraId="245A3E61" w14:textId="77777777" w:rsidR="007415D3" w:rsidRPr="007415D3" w:rsidRDefault="007415D3" w:rsidP="007415D3">
      <w:pPr>
        <w:bidi/>
        <w:jc w:val="both"/>
        <w:rPr>
          <w:rFonts w:cs="David" w:hint="cs"/>
          <w:rtl/>
        </w:rPr>
      </w:pPr>
    </w:p>
    <w:p w14:paraId="3517E69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0F69A34" w14:textId="77777777" w:rsidR="007415D3" w:rsidRPr="007415D3" w:rsidRDefault="007415D3" w:rsidP="007415D3">
      <w:pPr>
        <w:bidi/>
        <w:jc w:val="both"/>
        <w:rPr>
          <w:rFonts w:cs="David" w:hint="cs"/>
          <w:rtl/>
        </w:rPr>
      </w:pPr>
    </w:p>
    <w:p w14:paraId="3F86AB2F" w14:textId="77777777" w:rsidR="007415D3" w:rsidRPr="007415D3" w:rsidRDefault="007415D3" w:rsidP="007415D3">
      <w:pPr>
        <w:bidi/>
        <w:jc w:val="both"/>
        <w:rPr>
          <w:rFonts w:cs="David" w:hint="cs"/>
          <w:rtl/>
        </w:rPr>
      </w:pPr>
      <w:r w:rsidRPr="007415D3">
        <w:rPr>
          <w:rFonts w:cs="David" w:hint="cs"/>
          <w:rtl/>
        </w:rPr>
        <w:tab/>
        <w:t xml:space="preserve">יודעים לקרוא. </w:t>
      </w:r>
    </w:p>
    <w:p w14:paraId="2C62124D" w14:textId="77777777" w:rsidR="007415D3" w:rsidRPr="007415D3" w:rsidRDefault="007415D3" w:rsidP="007415D3">
      <w:pPr>
        <w:bidi/>
        <w:jc w:val="both"/>
        <w:rPr>
          <w:rFonts w:cs="David" w:hint="cs"/>
          <w:rtl/>
        </w:rPr>
      </w:pPr>
    </w:p>
    <w:p w14:paraId="4964E0D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E12CC9C" w14:textId="77777777" w:rsidR="007415D3" w:rsidRPr="007415D3" w:rsidRDefault="007415D3" w:rsidP="007415D3">
      <w:pPr>
        <w:bidi/>
        <w:jc w:val="both"/>
        <w:rPr>
          <w:rFonts w:cs="David" w:hint="cs"/>
          <w:u w:val="single"/>
          <w:rtl/>
        </w:rPr>
      </w:pPr>
    </w:p>
    <w:p w14:paraId="72404619" w14:textId="77777777" w:rsidR="007415D3" w:rsidRPr="007415D3" w:rsidRDefault="007415D3" w:rsidP="007415D3">
      <w:pPr>
        <w:bidi/>
        <w:jc w:val="both"/>
        <w:rPr>
          <w:rFonts w:cs="David" w:hint="cs"/>
          <w:rtl/>
        </w:rPr>
      </w:pPr>
      <w:r w:rsidRPr="007415D3">
        <w:rPr>
          <w:rFonts w:cs="David" w:hint="cs"/>
          <w:rtl/>
        </w:rPr>
        <w:tab/>
        <w:t xml:space="preserve"> אמרת דבר שנוגד את העמדה. </w:t>
      </w:r>
    </w:p>
    <w:p w14:paraId="26CE2D96" w14:textId="77777777" w:rsidR="007415D3" w:rsidRPr="007415D3" w:rsidRDefault="007415D3" w:rsidP="007415D3">
      <w:pPr>
        <w:bidi/>
        <w:jc w:val="both"/>
        <w:rPr>
          <w:rFonts w:cs="David" w:hint="cs"/>
          <w:rtl/>
        </w:rPr>
      </w:pPr>
    </w:p>
    <w:p w14:paraId="4EB79AC0"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4B8879F" w14:textId="77777777" w:rsidR="007415D3" w:rsidRPr="007415D3" w:rsidRDefault="007415D3" w:rsidP="007415D3">
      <w:pPr>
        <w:bidi/>
        <w:jc w:val="both"/>
        <w:rPr>
          <w:rFonts w:cs="David" w:hint="cs"/>
          <w:rtl/>
        </w:rPr>
      </w:pPr>
    </w:p>
    <w:p w14:paraId="6637D0BA" w14:textId="77777777" w:rsidR="007415D3" w:rsidRPr="007415D3" w:rsidRDefault="007415D3" w:rsidP="007415D3">
      <w:pPr>
        <w:bidi/>
        <w:jc w:val="both"/>
        <w:rPr>
          <w:rFonts w:cs="David" w:hint="cs"/>
          <w:rtl/>
        </w:rPr>
      </w:pPr>
      <w:r w:rsidRPr="007415D3">
        <w:rPr>
          <w:rFonts w:cs="David" w:hint="cs"/>
          <w:rtl/>
        </w:rPr>
        <w:tab/>
        <w:t xml:space="preserve">זה כבר ארבע שעות ככה. </w:t>
      </w:r>
    </w:p>
    <w:p w14:paraId="064F540E" w14:textId="77777777" w:rsidR="007415D3" w:rsidRPr="007415D3" w:rsidRDefault="007415D3" w:rsidP="007415D3">
      <w:pPr>
        <w:bidi/>
        <w:jc w:val="both"/>
        <w:rPr>
          <w:rFonts w:cs="David" w:hint="cs"/>
          <w:rtl/>
        </w:rPr>
      </w:pPr>
    </w:p>
    <w:p w14:paraId="2C58407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0AD71CA" w14:textId="77777777" w:rsidR="007415D3" w:rsidRPr="007415D3" w:rsidRDefault="007415D3" w:rsidP="007415D3">
      <w:pPr>
        <w:bidi/>
        <w:jc w:val="both"/>
        <w:rPr>
          <w:rFonts w:cs="David" w:hint="cs"/>
          <w:u w:val="single"/>
          <w:rtl/>
        </w:rPr>
      </w:pPr>
    </w:p>
    <w:p w14:paraId="28F32F72" w14:textId="77777777" w:rsidR="007415D3" w:rsidRPr="007415D3" w:rsidRDefault="007415D3" w:rsidP="007415D3">
      <w:pPr>
        <w:bidi/>
        <w:jc w:val="both"/>
        <w:rPr>
          <w:rFonts w:cs="David" w:hint="cs"/>
          <w:rtl/>
        </w:rPr>
      </w:pPr>
      <w:r w:rsidRPr="007415D3">
        <w:rPr>
          <w:rFonts w:cs="David" w:hint="cs"/>
          <w:rtl/>
        </w:rPr>
        <w:tab/>
        <w:t xml:space="preserve"> זה מפתיע אותי בכל פעם מחדש. רגע, אני מבקש הצבעה שמית. </w:t>
      </w:r>
    </w:p>
    <w:p w14:paraId="146FF2D2" w14:textId="77777777" w:rsidR="007415D3" w:rsidRPr="007415D3" w:rsidRDefault="007415D3" w:rsidP="007415D3">
      <w:pPr>
        <w:bidi/>
        <w:jc w:val="both"/>
        <w:rPr>
          <w:rFonts w:cs="David" w:hint="cs"/>
          <w:rtl/>
        </w:rPr>
      </w:pPr>
    </w:p>
    <w:p w14:paraId="25C323EE" w14:textId="77777777" w:rsidR="007415D3" w:rsidRPr="007415D3" w:rsidRDefault="007415D3" w:rsidP="007415D3">
      <w:pPr>
        <w:bidi/>
        <w:jc w:val="both"/>
        <w:rPr>
          <w:rFonts w:cs="David" w:hint="cs"/>
          <w:rtl/>
        </w:rPr>
      </w:pPr>
      <w:r w:rsidRPr="007415D3">
        <w:rPr>
          <w:rFonts w:cs="David" w:hint="cs"/>
          <w:u w:val="single"/>
          <w:rtl/>
        </w:rPr>
        <w:t>ראובן ריבלין:</w:t>
      </w:r>
    </w:p>
    <w:p w14:paraId="4A46196F" w14:textId="77777777" w:rsidR="007415D3" w:rsidRPr="007415D3" w:rsidRDefault="007415D3" w:rsidP="007415D3">
      <w:pPr>
        <w:bidi/>
        <w:jc w:val="both"/>
        <w:rPr>
          <w:rFonts w:cs="David" w:hint="cs"/>
          <w:rtl/>
        </w:rPr>
      </w:pPr>
    </w:p>
    <w:p w14:paraId="7E4A8519" w14:textId="77777777" w:rsidR="007415D3" w:rsidRPr="007415D3" w:rsidRDefault="007415D3" w:rsidP="007415D3">
      <w:pPr>
        <w:bidi/>
        <w:jc w:val="both"/>
        <w:rPr>
          <w:rFonts w:cs="David" w:hint="cs"/>
          <w:rtl/>
        </w:rPr>
      </w:pPr>
      <w:r w:rsidRPr="007415D3">
        <w:rPr>
          <w:rFonts w:cs="David" w:hint="cs"/>
          <w:rtl/>
        </w:rPr>
        <w:tab/>
        <w:t xml:space="preserve">כדי להפיל את החוק צריך להיות בוועדת הכספים. </w:t>
      </w:r>
    </w:p>
    <w:p w14:paraId="0BE0FEC1" w14:textId="77777777" w:rsidR="007415D3" w:rsidRPr="007415D3" w:rsidRDefault="007415D3" w:rsidP="007415D3">
      <w:pPr>
        <w:bidi/>
        <w:jc w:val="both"/>
        <w:rPr>
          <w:rFonts w:cs="David" w:hint="cs"/>
          <w:rtl/>
        </w:rPr>
      </w:pPr>
    </w:p>
    <w:p w14:paraId="5199F08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9AD50A6" w14:textId="77777777" w:rsidR="007415D3" w:rsidRPr="007415D3" w:rsidRDefault="007415D3" w:rsidP="007415D3">
      <w:pPr>
        <w:bidi/>
        <w:jc w:val="both"/>
        <w:rPr>
          <w:rFonts w:cs="David" w:hint="cs"/>
          <w:u w:val="single"/>
          <w:rtl/>
        </w:rPr>
      </w:pPr>
    </w:p>
    <w:p w14:paraId="28FBAF79" w14:textId="77777777" w:rsidR="007415D3" w:rsidRPr="007415D3" w:rsidRDefault="007415D3" w:rsidP="007415D3">
      <w:pPr>
        <w:bidi/>
        <w:jc w:val="both"/>
        <w:rPr>
          <w:rFonts w:cs="David" w:hint="cs"/>
          <w:rtl/>
        </w:rPr>
      </w:pPr>
      <w:r w:rsidRPr="007415D3">
        <w:rPr>
          <w:rFonts w:cs="David" w:hint="cs"/>
          <w:rtl/>
        </w:rPr>
        <w:tab/>
        <w:t xml:space="preserve">החוק הזה לא יעבור בכל מקרה, אל תדאג. </w:t>
      </w:r>
    </w:p>
    <w:p w14:paraId="5A876D27" w14:textId="77777777" w:rsidR="007415D3" w:rsidRPr="007415D3" w:rsidRDefault="007415D3" w:rsidP="007415D3">
      <w:pPr>
        <w:bidi/>
        <w:jc w:val="both"/>
        <w:rPr>
          <w:rFonts w:cs="David" w:hint="cs"/>
          <w:rtl/>
        </w:rPr>
      </w:pPr>
    </w:p>
    <w:p w14:paraId="187353DA"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B648E24" w14:textId="77777777" w:rsidR="007415D3" w:rsidRPr="007415D3" w:rsidRDefault="007415D3" w:rsidP="007415D3">
      <w:pPr>
        <w:bidi/>
        <w:jc w:val="both"/>
        <w:rPr>
          <w:rFonts w:cs="David" w:hint="cs"/>
          <w:rtl/>
        </w:rPr>
      </w:pPr>
    </w:p>
    <w:p w14:paraId="7BADBA8A" w14:textId="77777777" w:rsidR="007415D3" w:rsidRPr="007415D3" w:rsidRDefault="007415D3" w:rsidP="007415D3">
      <w:pPr>
        <w:bidi/>
        <w:jc w:val="both"/>
        <w:rPr>
          <w:rFonts w:cs="David" w:hint="cs"/>
          <w:rtl/>
        </w:rPr>
      </w:pPr>
      <w:r w:rsidRPr="007415D3">
        <w:rPr>
          <w:rFonts w:cs="David" w:hint="cs"/>
          <w:rtl/>
        </w:rPr>
        <w:tab/>
        <w:t xml:space="preserve">אדוני יושב-ראש הקואליציה, אני מתנגדת להשמצה הזאת, שאתה אמרת משהו שמנוגד לעמדתה של היועצת המשפטית לכנסת. הוא טוען שאמרת. </w:t>
      </w:r>
    </w:p>
    <w:p w14:paraId="52DA3A91" w14:textId="77777777" w:rsidR="007415D3" w:rsidRPr="007415D3" w:rsidRDefault="007415D3" w:rsidP="007415D3">
      <w:pPr>
        <w:bidi/>
        <w:jc w:val="both"/>
        <w:rPr>
          <w:rFonts w:cs="David" w:hint="cs"/>
          <w:rtl/>
        </w:rPr>
      </w:pPr>
    </w:p>
    <w:p w14:paraId="19059F0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7B27490" w14:textId="77777777" w:rsidR="007415D3" w:rsidRPr="007415D3" w:rsidRDefault="007415D3" w:rsidP="007415D3">
      <w:pPr>
        <w:bidi/>
        <w:jc w:val="both"/>
        <w:rPr>
          <w:rFonts w:cs="David" w:hint="cs"/>
          <w:rtl/>
        </w:rPr>
      </w:pPr>
    </w:p>
    <w:p w14:paraId="642E6172" w14:textId="77777777" w:rsidR="007415D3" w:rsidRPr="007415D3" w:rsidRDefault="007415D3" w:rsidP="007415D3">
      <w:pPr>
        <w:bidi/>
        <w:jc w:val="both"/>
        <w:rPr>
          <w:rFonts w:cs="David" w:hint="cs"/>
          <w:rtl/>
        </w:rPr>
      </w:pPr>
      <w:r w:rsidRPr="007415D3">
        <w:rPr>
          <w:rFonts w:cs="David" w:hint="cs"/>
          <w:rtl/>
        </w:rPr>
        <w:tab/>
        <w:t xml:space="preserve">תודה, חברת הכנסת יחימוביץ. הצעת הקואליציה היא להעביר את זה לוועדת הכספים. </w:t>
      </w:r>
    </w:p>
    <w:p w14:paraId="625D47E6" w14:textId="77777777" w:rsidR="007415D3" w:rsidRPr="007415D3" w:rsidRDefault="007415D3" w:rsidP="007415D3">
      <w:pPr>
        <w:bidi/>
        <w:jc w:val="both"/>
        <w:rPr>
          <w:rFonts w:cs="David" w:hint="cs"/>
          <w:rtl/>
        </w:rPr>
      </w:pPr>
    </w:p>
    <w:p w14:paraId="2F9C3B91" w14:textId="77777777" w:rsidR="007415D3" w:rsidRPr="007415D3" w:rsidRDefault="007415D3" w:rsidP="007415D3">
      <w:pPr>
        <w:bidi/>
        <w:jc w:val="both"/>
        <w:rPr>
          <w:rFonts w:cs="David" w:hint="cs"/>
          <w:rtl/>
        </w:rPr>
      </w:pPr>
      <w:r w:rsidRPr="007415D3">
        <w:rPr>
          <w:rFonts w:cs="David" w:hint="cs"/>
          <w:rtl/>
        </w:rPr>
        <w:t>ה צ ב ע ה</w:t>
      </w:r>
    </w:p>
    <w:p w14:paraId="17A5EA91" w14:textId="77777777" w:rsidR="007415D3" w:rsidRPr="007415D3" w:rsidRDefault="007415D3" w:rsidP="007415D3">
      <w:pPr>
        <w:bidi/>
        <w:jc w:val="both"/>
        <w:rPr>
          <w:rFonts w:cs="David" w:hint="cs"/>
          <w:rtl/>
        </w:rPr>
      </w:pPr>
    </w:p>
    <w:p w14:paraId="53247BB1" w14:textId="77777777" w:rsidR="007415D3" w:rsidRPr="007415D3" w:rsidRDefault="007415D3" w:rsidP="007415D3">
      <w:pPr>
        <w:bidi/>
        <w:jc w:val="both"/>
        <w:rPr>
          <w:rFonts w:cs="David" w:hint="cs"/>
          <w:rtl/>
        </w:rPr>
      </w:pPr>
      <w:r w:rsidRPr="007415D3">
        <w:rPr>
          <w:rFonts w:cs="David" w:hint="cs"/>
          <w:rtl/>
        </w:rPr>
        <w:tab/>
        <w:t xml:space="preserve">אביגדור יצחקי </w:t>
      </w:r>
      <w:r w:rsidRPr="007415D3">
        <w:rPr>
          <w:rFonts w:cs="David"/>
          <w:rtl/>
        </w:rPr>
        <w:t>–</w:t>
      </w:r>
      <w:r w:rsidRPr="007415D3">
        <w:rPr>
          <w:rFonts w:cs="David" w:hint="cs"/>
          <w:rtl/>
        </w:rPr>
        <w:t xml:space="preserve"> בעד</w:t>
      </w:r>
    </w:p>
    <w:p w14:paraId="39AA05ED" w14:textId="77777777" w:rsidR="007415D3" w:rsidRPr="007415D3" w:rsidRDefault="007415D3" w:rsidP="007415D3">
      <w:pPr>
        <w:bidi/>
        <w:ind w:firstLine="567"/>
        <w:jc w:val="both"/>
        <w:rPr>
          <w:rFonts w:cs="David" w:hint="cs"/>
          <w:rtl/>
        </w:rPr>
      </w:pPr>
      <w:r w:rsidRPr="007415D3">
        <w:rPr>
          <w:rFonts w:cs="David" w:hint="cs"/>
          <w:rtl/>
        </w:rPr>
        <w:t xml:space="preserve">עתניאל שנלר </w:t>
      </w:r>
      <w:r w:rsidRPr="007415D3">
        <w:rPr>
          <w:rFonts w:cs="David"/>
          <w:rtl/>
        </w:rPr>
        <w:t>–</w:t>
      </w:r>
      <w:r w:rsidRPr="007415D3">
        <w:rPr>
          <w:rFonts w:cs="David" w:hint="cs"/>
          <w:rtl/>
        </w:rPr>
        <w:t xml:space="preserve"> בעד</w:t>
      </w:r>
    </w:p>
    <w:p w14:paraId="4AB219A8" w14:textId="77777777" w:rsidR="007415D3" w:rsidRPr="007415D3" w:rsidRDefault="007415D3" w:rsidP="007415D3">
      <w:pPr>
        <w:bidi/>
        <w:ind w:firstLine="567"/>
        <w:jc w:val="both"/>
        <w:rPr>
          <w:rFonts w:cs="David" w:hint="cs"/>
          <w:rtl/>
        </w:rPr>
      </w:pPr>
      <w:r w:rsidRPr="007415D3">
        <w:rPr>
          <w:rFonts w:cs="David" w:hint="cs"/>
          <w:rtl/>
        </w:rPr>
        <w:t xml:space="preserve">מיכאל נודלמן </w:t>
      </w:r>
      <w:r w:rsidRPr="007415D3">
        <w:rPr>
          <w:rFonts w:cs="David"/>
          <w:rtl/>
        </w:rPr>
        <w:t>–</w:t>
      </w:r>
      <w:r w:rsidRPr="007415D3">
        <w:rPr>
          <w:rFonts w:cs="David" w:hint="cs"/>
          <w:rtl/>
        </w:rPr>
        <w:t xml:space="preserve"> בעד</w:t>
      </w:r>
    </w:p>
    <w:p w14:paraId="2D8F2397" w14:textId="77777777" w:rsidR="007415D3" w:rsidRPr="007415D3" w:rsidRDefault="007415D3" w:rsidP="007415D3">
      <w:pPr>
        <w:bidi/>
        <w:ind w:firstLine="567"/>
        <w:jc w:val="both"/>
        <w:rPr>
          <w:rFonts w:cs="David" w:hint="cs"/>
          <w:rtl/>
        </w:rPr>
      </w:pPr>
      <w:r w:rsidRPr="007415D3">
        <w:rPr>
          <w:rFonts w:cs="David" w:hint="cs"/>
          <w:rtl/>
        </w:rPr>
        <w:t xml:space="preserve">שי חרמש </w:t>
      </w:r>
      <w:r w:rsidRPr="007415D3">
        <w:rPr>
          <w:rFonts w:cs="David"/>
          <w:rtl/>
        </w:rPr>
        <w:t>–</w:t>
      </w:r>
      <w:r w:rsidRPr="007415D3">
        <w:rPr>
          <w:rFonts w:cs="David" w:hint="cs"/>
          <w:rtl/>
        </w:rPr>
        <w:t xml:space="preserve"> לא נמצא </w:t>
      </w:r>
    </w:p>
    <w:p w14:paraId="67551E5C" w14:textId="77777777" w:rsidR="007415D3" w:rsidRPr="007415D3" w:rsidRDefault="007415D3" w:rsidP="007415D3">
      <w:pPr>
        <w:bidi/>
        <w:ind w:firstLine="567"/>
        <w:jc w:val="both"/>
        <w:rPr>
          <w:rFonts w:cs="David" w:hint="cs"/>
          <w:rtl/>
        </w:rPr>
      </w:pPr>
      <w:r w:rsidRPr="007415D3">
        <w:rPr>
          <w:rFonts w:cs="David" w:hint="cs"/>
          <w:rtl/>
        </w:rPr>
        <w:t xml:space="preserve">שלי יחימוביץ </w:t>
      </w:r>
      <w:r w:rsidRPr="007415D3">
        <w:rPr>
          <w:rFonts w:cs="David"/>
          <w:rtl/>
        </w:rPr>
        <w:t>–</w:t>
      </w:r>
      <w:r w:rsidRPr="007415D3">
        <w:rPr>
          <w:rFonts w:cs="David" w:hint="cs"/>
          <w:rtl/>
        </w:rPr>
        <w:t xml:space="preserve"> נגד</w:t>
      </w:r>
    </w:p>
    <w:p w14:paraId="477AACB4" w14:textId="77777777" w:rsidR="007415D3" w:rsidRPr="007415D3" w:rsidRDefault="007415D3" w:rsidP="007415D3">
      <w:pPr>
        <w:bidi/>
        <w:jc w:val="both"/>
        <w:rPr>
          <w:rFonts w:cs="David" w:hint="cs"/>
          <w:rtl/>
        </w:rPr>
      </w:pPr>
      <w:r w:rsidRPr="007415D3">
        <w:rPr>
          <w:rFonts w:cs="David" w:hint="cs"/>
          <w:rtl/>
        </w:rPr>
        <w:tab/>
        <w:t xml:space="preserve">קולט אביטל </w:t>
      </w:r>
      <w:r w:rsidRPr="007415D3">
        <w:rPr>
          <w:rFonts w:cs="David"/>
          <w:rtl/>
        </w:rPr>
        <w:t>–</w:t>
      </w:r>
      <w:r w:rsidRPr="007415D3">
        <w:rPr>
          <w:rFonts w:cs="David" w:hint="cs"/>
          <w:rtl/>
        </w:rPr>
        <w:t xml:space="preserve"> לא נמצאת</w:t>
      </w:r>
    </w:p>
    <w:p w14:paraId="484043D7"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64776FC3" w14:textId="77777777" w:rsidR="007415D3" w:rsidRPr="007415D3" w:rsidRDefault="007415D3" w:rsidP="007415D3">
      <w:pPr>
        <w:bidi/>
        <w:jc w:val="both"/>
        <w:rPr>
          <w:rFonts w:cs="David" w:hint="cs"/>
          <w:rtl/>
        </w:rPr>
      </w:pPr>
      <w:r w:rsidRPr="007415D3">
        <w:rPr>
          <w:rFonts w:cs="David" w:hint="cs"/>
          <w:rtl/>
        </w:rPr>
        <w:tab/>
        <w:t xml:space="preserve">נדיה חילו </w:t>
      </w:r>
      <w:r w:rsidRPr="007415D3">
        <w:rPr>
          <w:rFonts w:cs="David"/>
          <w:rtl/>
        </w:rPr>
        <w:t>–</w:t>
      </w:r>
      <w:r w:rsidRPr="007415D3">
        <w:rPr>
          <w:rFonts w:cs="David" w:hint="cs"/>
          <w:rtl/>
        </w:rPr>
        <w:t xml:space="preserve"> לא נמצאת</w:t>
      </w:r>
    </w:p>
    <w:p w14:paraId="550771D1" w14:textId="77777777" w:rsidR="007415D3" w:rsidRPr="007415D3" w:rsidRDefault="007415D3" w:rsidP="007415D3">
      <w:pPr>
        <w:bidi/>
        <w:jc w:val="both"/>
        <w:rPr>
          <w:rFonts w:cs="David" w:hint="cs"/>
          <w:rtl/>
        </w:rPr>
      </w:pPr>
      <w:r w:rsidRPr="007415D3">
        <w:rPr>
          <w:rFonts w:cs="David" w:hint="cs"/>
          <w:rtl/>
        </w:rPr>
        <w:tab/>
        <w:t xml:space="preserve">חיים אמסלם </w:t>
      </w:r>
      <w:r w:rsidRPr="007415D3">
        <w:rPr>
          <w:rFonts w:cs="David"/>
          <w:rtl/>
        </w:rPr>
        <w:t>–</w:t>
      </w:r>
      <w:r w:rsidRPr="007415D3">
        <w:rPr>
          <w:rFonts w:cs="David" w:hint="cs"/>
          <w:rtl/>
        </w:rPr>
        <w:t xml:space="preserve"> בעד</w:t>
      </w:r>
    </w:p>
    <w:p w14:paraId="19A640EF"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1A15DAC8"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5376E8D9"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13CF9D88" w14:textId="77777777" w:rsidR="007415D3" w:rsidRPr="007415D3" w:rsidRDefault="007415D3" w:rsidP="007415D3">
      <w:pPr>
        <w:bidi/>
        <w:jc w:val="both"/>
        <w:rPr>
          <w:rFonts w:cs="David" w:hint="cs"/>
          <w:rtl/>
        </w:rPr>
      </w:pPr>
      <w:r w:rsidRPr="007415D3">
        <w:rPr>
          <w:rFonts w:cs="David" w:hint="cs"/>
          <w:rtl/>
        </w:rPr>
        <w:tab/>
        <w:t xml:space="preserve">יצחק גלנטי </w:t>
      </w:r>
      <w:r w:rsidRPr="007415D3">
        <w:rPr>
          <w:rFonts w:cs="David"/>
          <w:rtl/>
        </w:rPr>
        <w:t>–</w:t>
      </w:r>
      <w:r w:rsidRPr="007415D3">
        <w:rPr>
          <w:rFonts w:cs="David" w:hint="cs"/>
          <w:rtl/>
        </w:rPr>
        <w:t xml:space="preserve"> מקוזז</w:t>
      </w:r>
    </w:p>
    <w:p w14:paraId="1EDB35F0" w14:textId="77777777" w:rsidR="007415D3" w:rsidRPr="007415D3" w:rsidRDefault="007415D3" w:rsidP="007415D3">
      <w:pPr>
        <w:bidi/>
        <w:jc w:val="both"/>
        <w:rPr>
          <w:rFonts w:cs="David" w:hint="cs"/>
          <w:rtl/>
        </w:rPr>
      </w:pPr>
      <w:r w:rsidRPr="007415D3">
        <w:rPr>
          <w:rFonts w:cs="David" w:hint="cs"/>
          <w:rtl/>
        </w:rPr>
        <w:tab/>
        <w:t xml:space="preserve">מאיר פרוש </w:t>
      </w:r>
      <w:r w:rsidRPr="007415D3">
        <w:rPr>
          <w:rFonts w:cs="David"/>
          <w:rtl/>
        </w:rPr>
        <w:t>–</w:t>
      </w:r>
      <w:r w:rsidRPr="007415D3">
        <w:rPr>
          <w:rFonts w:cs="David" w:hint="cs"/>
          <w:rtl/>
        </w:rPr>
        <w:t xml:space="preserve"> לא נמצא </w:t>
      </w:r>
    </w:p>
    <w:p w14:paraId="5AB0EF42"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50D7A439"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7BC3F219" w14:textId="77777777" w:rsidR="007415D3" w:rsidRPr="007415D3" w:rsidRDefault="007415D3" w:rsidP="007415D3">
      <w:pPr>
        <w:bidi/>
        <w:jc w:val="both"/>
        <w:rPr>
          <w:rFonts w:cs="David" w:hint="cs"/>
          <w:rtl/>
        </w:rPr>
      </w:pPr>
      <w:r w:rsidRPr="007415D3">
        <w:rPr>
          <w:rFonts w:cs="David" w:hint="cs"/>
          <w:rtl/>
        </w:rPr>
        <w:tab/>
        <w:t xml:space="preserve">גלעד ארדן </w:t>
      </w:r>
      <w:r w:rsidRPr="007415D3">
        <w:rPr>
          <w:rFonts w:cs="David"/>
          <w:rtl/>
        </w:rPr>
        <w:t>–</w:t>
      </w:r>
      <w:r w:rsidRPr="007415D3">
        <w:rPr>
          <w:rFonts w:cs="David" w:hint="cs"/>
          <w:rtl/>
        </w:rPr>
        <w:t xml:space="preserve"> לא נמצא</w:t>
      </w:r>
    </w:p>
    <w:p w14:paraId="272BAFA8"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51FE7C33"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2AEF84E6" w14:textId="77777777" w:rsidR="007415D3" w:rsidRPr="007415D3" w:rsidRDefault="007415D3" w:rsidP="007415D3">
      <w:pPr>
        <w:bidi/>
        <w:jc w:val="both"/>
        <w:rPr>
          <w:rFonts w:cs="David" w:hint="cs"/>
          <w:rtl/>
        </w:rPr>
      </w:pPr>
      <w:r w:rsidRPr="007415D3">
        <w:rPr>
          <w:rFonts w:cs="David" w:hint="cs"/>
          <w:rtl/>
        </w:rPr>
        <w:tab/>
        <w:t xml:space="preserve">אורי אריאל </w:t>
      </w:r>
      <w:r w:rsidRPr="007415D3">
        <w:rPr>
          <w:rFonts w:cs="David"/>
          <w:rtl/>
        </w:rPr>
        <w:t>–</w:t>
      </w:r>
      <w:r w:rsidRPr="007415D3">
        <w:rPr>
          <w:rFonts w:cs="David" w:hint="cs"/>
          <w:rtl/>
        </w:rPr>
        <w:t xml:space="preserve"> נגד</w:t>
      </w:r>
    </w:p>
    <w:p w14:paraId="41CA3343" w14:textId="77777777" w:rsidR="007415D3" w:rsidRPr="007415D3" w:rsidRDefault="007415D3" w:rsidP="007415D3">
      <w:pPr>
        <w:bidi/>
        <w:ind w:firstLine="567"/>
        <w:jc w:val="both"/>
        <w:rPr>
          <w:rFonts w:cs="David" w:hint="cs"/>
          <w:rtl/>
        </w:rPr>
      </w:pPr>
      <w:r w:rsidRPr="007415D3">
        <w:rPr>
          <w:rFonts w:cs="David" w:hint="cs"/>
          <w:rtl/>
        </w:rPr>
        <w:t xml:space="preserve">זבולון אורלב </w:t>
      </w:r>
      <w:r w:rsidRPr="007415D3">
        <w:rPr>
          <w:rFonts w:cs="David"/>
          <w:rtl/>
        </w:rPr>
        <w:t>–</w:t>
      </w:r>
      <w:r w:rsidRPr="007415D3">
        <w:rPr>
          <w:rFonts w:cs="David" w:hint="cs"/>
          <w:rtl/>
        </w:rPr>
        <w:t xml:space="preserve"> נגד</w:t>
      </w:r>
    </w:p>
    <w:p w14:paraId="051D64AA"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נגד</w:t>
      </w:r>
    </w:p>
    <w:p w14:paraId="53AB80A2"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נגד</w:t>
      </w:r>
    </w:p>
    <w:p w14:paraId="7572AD80" w14:textId="77777777" w:rsidR="007415D3" w:rsidRPr="007415D3" w:rsidRDefault="007415D3" w:rsidP="007415D3">
      <w:pPr>
        <w:bidi/>
        <w:jc w:val="both"/>
        <w:rPr>
          <w:rFonts w:cs="David" w:hint="cs"/>
          <w:rtl/>
        </w:rPr>
      </w:pPr>
    </w:p>
    <w:p w14:paraId="4B7701D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F8F203A" w14:textId="77777777" w:rsidR="007415D3" w:rsidRPr="007415D3" w:rsidRDefault="007415D3" w:rsidP="007415D3">
      <w:pPr>
        <w:bidi/>
        <w:jc w:val="both"/>
        <w:rPr>
          <w:rFonts w:cs="David" w:hint="cs"/>
          <w:rtl/>
        </w:rPr>
      </w:pPr>
    </w:p>
    <w:p w14:paraId="20D4199A" w14:textId="77777777" w:rsidR="007415D3" w:rsidRPr="007415D3" w:rsidRDefault="007415D3" w:rsidP="007415D3">
      <w:pPr>
        <w:bidi/>
        <w:jc w:val="both"/>
        <w:rPr>
          <w:rFonts w:cs="David" w:hint="cs"/>
          <w:rtl/>
        </w:rPr>
      </w:pPr>
      <w:r w:rsidRPr="007415D3">
        <w:rPr>
          <w:rFonts w:cs="David" w:hint="cs"/>
          <w:rtl/>
        </w:rPr>
        <w:tab/>
        <w:t xml:space="preserve">בעד הצביעו 10, נגד שבעה. אני קובעת שהצעת החוק תידון בוועדת הכספים. </w:t>
      </w:r>
    </w:p>
    <w:p w14:paraId="03E6FC32" w14:textId="77777777" w:rsidR="007415D3" w:rsidRPr="007415D3" w:rsidRDefault="007415D3" w:rsidP="007415D3">
      <w:pPr>
        <w:bidi/>
        <w:jc w:val="both"/>
        <w:rPr>
          <w:rFonts w:cs="David" w:hint="cs"/>
          <w:rtl/>
        </w:rPr>
      </w:pPr>
    </w:p>
    <w:p w14:paraId="4F65B612" w14:textId="77777777" w:rsidR="007415D3" w:rsidRPr="007415D3" w:rsidRDefault="007415D3" w:rsidP="007415D3">
      <w:pPr>
        <w:bidi/>
        <w:jc w:val="both"/>
        <w:rPr>
          <w:rFonts w:cs="David" w:hint="cs"/>
          <w:rtl/>
        </w:rPr>
      </w:pPr>
      <w:r w:rsidRPr="007415D3">
        <w:rPr>
          <w:rFonts w:cs="David" w:hint="cs"/>
          <w:rtl/>
        </w:rPr>
        <w:tab/>
        <w:t xml:space="preserve">אני עוברת לסעיף הבא, סעיף 59(3) </w:t>
      </w:r>
      <w:r w:rsidRPr="007415D3">
        <w:rPr>
          <w:rFonts w:cs="David"/>
          <w:rtl/>
        </w:rPr>
        <w:t>–</w:t>
      </w:r>
      <w:r w:rsidRPr="007415D3">
        <w:rPr>
          <w:rFonts w:cs="David" w:hint="cs"/>
          <w:rtl/>
        </w:rPr>
        <w:t xml:space="preserve"> מ"חוק ההגבלים העסקיים" עד "תחולת הפטור האמור". הצעת הקואליציה, להשאיר את זה. הוועדה? </w:t>
      </w:r>
    </w:p>
    <w:p w14:paraId="0C06BB51" w14:textId="77777777" w:rsidR="007415D3" w:rsidRPr="007415D3" w:rsidRDefault="007415D3" w:rsidP="007415D3">
      <w:pPr>
        <w:bidi/>
        <w:jc w:val="both"/>
        <w:rPr>
          <w:rFonts w:cs="David" w:hint="cs"/>
          <w:rtl/>
        </w:rPr>
      </w:pPr>
    </w:p>
    <w:p w14:paraId="794CBFAE"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0626B54" w14:textId="77777777" w:rsidR="007415D3" w:rsidRPr="007415D3" w:rsidRDefault="007415D3" w:rsidP="007415D3">
      <w:pPr>
        <w:bidi/>
        <w:jc w:val="both"/>
        <w:rPr>
          <w:rFonts w:cs="David" w:hint="cs"/>
          <w:rtl/>
        </w:rPr>
      </w:pPr>
    </w:p>
    <w:p w14:paraId="2ABC2565" w14:textId="77777777" w:rsidR="007415D3" w:rsidRPr="007415D3" w:rsidRDefault="007415D3" w:rsidP="007415D3">
      <w:pPr>
        <w:bidi/>
        <w:ind w:firstLine="567"/>
        <w:jc w:val="both"/>
        <w:rPr>
          <w:rFonts w:cs="David" w:hint="cs"/>
          <w:rtl/>
        </w:rPr>
      </w:pPr>
      <w:r w:rsidRPr="007415D3">
        <w:rPr>
          <w:rFonts w:cs="David" w:hint="cs"/>
          <w:rtl/>
        </w:rPr>
        <w:t xml:space="preserve">זה חוק ההגבלים. </w:t>
      </w:r>
    </w:p>
    <w:p w14:paraId="0EF37028" w14:textId="77777777" w:rsidR="007415D3" w:rsidRPr="007415D3" w:rsidRDefault="007415D3" w:rsidP="007415D3">
      <w:pPr>
        <w:bidi/>
        <w:jc w:val="both"/>
        <w:rPr>
          <w:rFonts w:cs="David" w:hint="cs"/>
          <w:rtl/>
        </w:rPr>
      </w:pPr>
    </w:p>
    <w:p w14:paraId="2C22678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EEB6ED4" w14:textId="77777777" w:rsidR="007415D3" w:rsidRPr="007415D3" w:rsidRDefault="007415D3" w:rsidP="007415D3">
      <w:pPr>
        <w:bidi/>
        <w:jc w:val="both"/>
        <w:rPr>
          <w:rFonts w:cs="David" w:hint="cs"/>
          <w:rtl/>
        </w:rPr>
      </w:pPr>
    </w:p>
    <w:p w14:paraId="6907965A" w14:textId="77777777" w:rsidR="007415D3" w:rsidRPr="007415D3" w:rsidRDefault="007415D3" w:rsidP="007415D3">
      <w:pPr>
        <w:bidi/>
        <w:ind w:firstLine="567"/>
        <w:jc w:val="both"/>
        <w:rPr>
          <w:rFonts w:cs="David" w:hint="cs"/>
          <w:rtl/>
        </w:rPr>
      </w:pPr>
      <w:r w:rsidRPr="007415D3">
        <w:rPr>
          <w:rFonts w:cs="David" w:hint="cs"/>
          <w:rtl/>
        </w:rPr>
        <w:t xml:space="preserve">חבר הכנסת סער, אני מצביעה על הפיצול ולאחר מכן על הוועדה. </w:t>
      </w:r>
    </w:p>
    <w:p w14:paraId="631FE4A4" w14:textId="77777777" w:rsidR="007415D3" w:rsidRPr="007415D3" w:rsidRDefault="007415D3" w:rsidP="007415D3">
      <w:pPr>
        <w:bidi/>
        <w:ind w:firstLine="567"/>
        <w:jc w:val="both"/>
        <w:rPr>
          <w:rFonts w:cs="David" w:hint="cs"/>
          <w:rtl/>
        </w:rPr>
      </w:pPr>
    </w:p>
    <w:p w14:paraId="599361A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6157FF0" w14:textId="77777777" w:rsidR="007415D3" w:rsidRPr="007415D3" w:rsidRDefault="007415D3" w:rsidP="007415D3">
      <w:pPr>
        <w:bidi/>
        <w:jc w:val="both"/>
        <w:rPr>
          <w:rFonts w:cs="David" w:hint="cs"/>
          <w:u w:val="single"/>
          <w:rtl/>
        </w:rPr>
      </w:pPr>
    </w:p>
    <w:p w14:paraId="01D9C5E0" w14:textId="77777777" w:rsidR="007415D3" w:rsidRPr="007415D3" w:rsidRDefault="007415D3" w:rsidP="007415D3">
      <w:pPr>
        <w:bidi/>
        <w:ind w:firstLine="567"/>
        <w:jc w:val="both"/>
        <w:rPr>
          <w:rFonts w:cs="David" w:hint="cs"/>
          <w:rtl/>
        </w:rPr>
      </w:pPr>
      <w:r w:rsidRPr="007415D3">
        <w:rPr>
          <w:rFonts w:cs="David" w:hint="cs"/>
          <w:rtl/>
        </w:rPr>
        <w:t xml:space="preserve">אז אני רוצה לומר משהו. </w:t>
      </w:r>
    </w:p>
    <w:p w14:paraId="1A88D1E2" w14:textId="77777777" w:rsidR="007415D3" w:rsidRPr="007415D3" w:rsidRDefault="007415D3" w:rsidP="007415D3">
      <w:pPr>
        <w:bidi/>
        <w:ind w:firstLine="567"/>
        <w:jc w:val="both"/>
        <w:rPr>
          <w:rFonts w:cs="David" w:hint="cs"/>
          <w:rtl/>
        </w:rPr>
      </w:pPr>
    </w:p>
    <w:p w14:paraId="0DE884BA"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C3891D6" w14:textId="77777777" w:rsidR="007415D3" w:rsidRPr="007415D3" w:rsidRDefault="007415D3" w:rsidP="007415D3">
      <w:pPr>
        <w:bidi/>
        <w:ind w:firstLine="567"/>
        <w:jc w:val="both"/>
        <w:rPr>
          <w:rFonts w:cs="David" w:hint="cs"/>
          <w:rtl/>
        </w:rPr>
      </w:pPr>
    </w:p>
    <w:p w14:paraId="113F9669" w14:textId="77777777" w:rsidR="007415D3" w:rsidRPr="007415D3" w:rsidRDefault="007415D3" w:rsidP="007415D3">
      <w:pPr>
        <w:bidi/>
        <w:ind w:firstLine="567"/>
        <w:jc w:val="both"/>
        <w:rPr>
          <w:rFonts w:cs="David" w:hint="cs"/>
          <w:rtl/>
        </w:rPr>
      </w:pPr>
      <w:r w:rsidRPr="007415D3">
        <w:rPr>
          <w:rFonts w:cs="David" w:hint="cs"/>
          <w:rtl/>
        </w:rPr>
        <w:t>אני רק רוצה שתדעו שכל מי שמצביע בעד הסעיף הזה, בסופו של דבר מצביע בעד פיטורי עובדים מחברות תעופה ישראליות. רק שיהיה לכם ברור.</w:t>
      </w:r>
    </w:p>
    <w:p w14:paraId="4F7A018D" w14:textId="77777777" w:rsidR="007415D3" w:rsidRPr="007415D3" w:rsidRDefault="007415D3" w:rsidP="007415D3">
      <w:pPr>
        <w:bidi/>
        <w:ind w:firstLine="567"/>
        <w:jc w:val="both"/>
        <w:rPr>
          <w:rFonts w:cs="David" w:hint="cs"/>
          <w:rtl/>
        </w:rPr>
      </w:pPr>
    </w:p>
    <w:p w14:paraId="169A5C09" w14:textId="77777777" w:rsidR="007415D3" w:rsidRPr="007415D3" w:rsidRDefault="007415D3" w:rsidP="007415D3">
      <w:pPr>
        <w:bidi/>
        <w:jc w:val="both"/>
        <w:rPr>
          <w:rFonts w:cs="David" w:hint="cs"/>
          <w:rtl/>
        </w:rPr>
      </w:pPr>
      <w:r w:rsidRPr="007415D3">
        <w:rPr>
          <w:rFonts w:cs="David" w:hint="cs"/>
          <w:u w:val="single"/>
          <w:rtl/>
        </w:rPr>
        <w:t>קריאה:</w:t>
      </w:r>
    </w:p>
    <w:p w14:paraId="3AC988A1" w14:textId="77777777" w:rsidR="007415D3" w:rsidRPr="007415D3" w:rsidRDefault="007415D3" w:rsidP="007415D3">
      <w:pPr>
        <w:bidi/>
        <w:ind w:firstLine="567"/>
        <w:jc w:val="both"/>
        <w:rPr>
          <w:rFonts w:cs="David" w:hint="cs"/>
          <w:rtl/>
        </w:rPr>
      </w:pPr>
    </w:p>
    <w:p w14:paraId="608B6DA4" w14:textId="77777777" w:rsidR="007415D3" w:rsidRPr="007415D3" w:rsidRDefault="007415D3" w:rsidP="007415D3">
      <w:pPr>
        <w:bidi/>
        <w:ind w:firstLine="567"/>
        <w:jc w:val="both"/>
        <w:rPr>
          <w:rFonts w:cs="David" w:hint="cs"/>
          <w:rtl/>
        </w:rPr>
      </w:pPr>
      <w:r w:rsidRPr="007415D3">
        <w:rPr>
          <w:rFonts w:cs="David" w:hint="cs"/>
          <w:rtl/>
        </w:rPr>
        <w:t xml:space="preserve">נשמור על העובדים בתעופה. </w:t>
      </w:r>
    </w:p>
    <w:p w14:paraId="5FFA0EA8" w14:textId="77777777" w:rsidR="007415D3" w:rsidRPr="007415D3" w:rsidRDefault="007415D3" w:rsidP="007415D3">
      <w:pPr>
        <w:bidi/>
        <w:ind w:firstLine="567"/>
        <w:jc w:val="both"/>
        <w:rPr>
          <w:rFonts w:cs="David" w:hint="cs"/>
          <w:rtl/>
        </w:rPr>
      </w:pPr>
    </w:p>
    <w:p w14:paraId="17113A5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AF715DD" w14:textId="77777777" w:rsidR="007415D3" w:rsidRPr="007415D3" w:rsidRDefault="007415D3" w:rsidP="007415D3">
      <w:pPr>
        <w:bidi/>
        <w:jc w:val="both"/>
        <w:rPr>
          <w:rFonts w:cs="David" w:hint="cs"/>
          <w:u w:val="single"/>
          <w:rtl/>
        </w:rPr>
      </w:pPr>
    </w:p>
    <w:p w14:paraId="440E69FF" w14:textId="77777777" w:rsidR="007415D3" w:rsidRPr="007415D3" w:rsidRDefault="007415D3" w:rsidP="007415D3">
      <w:pPr>
        <w:bidi/>
        <w:ind w:firstLine="567"/>
        <w:jc w:val="both"/>
        <w:rPr>
          <w:rFonts w:cs="David" w:hint="cs"/>
          <w:rtl/>
        </w:rPr>
      </w:pPr>
      <w:r w:rsidRPr="007415D3">
        <w:rPr>
          <w:rFonts w:cs="David" w:hint="cs"/>
          <w:rtl/>
        </w:rPr>
        <w:t xml:space="preserve">אני רוצה לומר לכל מי שמצביע, בעניין זה אני מתכוון להצביע נגד פיצול החוק מחוק ההסדרים, כי מדובר בהגברת התחרות. </w:t>
      </w:r>
    </w:p>
    <w:p w14:paraId="780523A4" w14:textId="77777777" w:rsidR="007415D3" w:rsidRPr="007415D3" w:rsidRDefault="007415D3" w:rsidP="007415D3">
      <w:pPr>
        <w:bidi/>
        <w:jc w:val="both"/>
        <w:rPr>
          <w:rFonts w:cs="David" w:hint="cs"/>
          <w:rtl/>
        </w:rPr>
      </w:pPr>
    </w:p>
    <w:p w14:paraId="783539C5"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CF629B0" w14:textId="77777777" w:rsidR="007415D3" w:rsidRPr="007415D3" w:rsidRDefault="007415D3" w:rsidP="007415D3">
      <w:pPr>
        <w:bidi/>
        <w:jc w:val="both"/>
        <w:rPr>
          <w:rFonts w:cs="David" w:hint="cs"/>
          <w:rtl/>
        </w:rPr>
      </w:pPr>
    </w:p>
    <w:p w14:paraId="7AAA06CC" w14:textId="77777777" w:rsidR="007415D3" w:rsidRPr="007415D3" w:rsidRDefault="007415D3" w:rsidP="007415D3">
      <w:pPr>
        <w:bidi/>
        <w:ind w:firstLine="567"/>
        <w:jc w:val="both"/>
        <w:rPr>
          <w:rFonts w:cs="David" w:hint="cs"/>
          <w:rtl/>
        </w:rPr>
      </w:pPr>
      <w:r w:rsidRPr="007415D3">
        <w:rPr>
          <w:rFonts w:cs="David" w:hint="cs"/>
          <w:rtl/>
        </w:rPr>
        <w:t xml:space="preserve">מיטיב עם העם. </w:t>
      </w:r>
    </w:p>
    <w:p w14:paraId="67D3B359" w14:textId="77777777" w:rsidR="007415D3" w:rsidRPr="007415D3" w:rsidRDefault="007415D3" w:rsidP="007415D3">
      <w:pPr>
        <w:bidi/>
        <w:jc w:val="both"/>
        <w:rPr>
          <w:rFonts w:cs="David" w:hint="cs"/>
          <w:rtl/>
        </w:rPr>
      </w:pPr>
    </w:p>
    <w:p w14:paraId="3F94454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631CC58" w14:textId="77777777" w:rsidR="007415D3" w:rsidRPr="007415D3" w:rsidRDefault="007415D3" w:rsidP="007415D3">
      <w:pPr>
        <w:bidi/>
        <w:jc w:val="both"/>
        <w:rPr>
          <w:rFonts w:cs="David" w:hint="cs"/>
          <w:u w:val="single"/>
          <w:rtl/>
        </w:rPr>
      </w:pPr>
    </w:p>
    <w:p w14:paraId="2F791DDE" w14:textId="77777777" w:rsidR="007415D3" w:rsidRPr="007415D3" w:rsidRDefault="007415D3" w:rsidP="007415D3">
      <w:pPr>
        <w:bidi/>
        <w:jc w:val="both"/>
        <w:rPr>
          <w:rFonts w:cs="David" w:hint="cs"/>
          <w:rtl/>
        </w:rPr>
      </w:pPr>
      <w:r w:rsidRPr="007415D3">
        <w:rPr>
          <w:rFonts w:cs="David" w:hint="cs"/>
          <w:rtl/>
        </w:rPr>
        <w:tab/>
        <w:t xml:space="preserve">זה מיטיב עם העם כי זה מוריד את המחיר לצרכן, נכון. </w:t>
      </w:r>
    </w:p>
    <w:p w14:paraId="547B9594" w14:textId="77777777" w:rsidR="007415D3" w:rsidRPr="007415D3" w:rsidRDefault="007415D3" w:rsidP="007415D3">
      <w:pPr>
        <w:bidi/>
        <w:jc w:val="both"/>
        <w:rPr>
          <w:rFonts w:cs="David" w:hint="cs"/>
          <w:rtl/>
        </w:rPr>
      </w:pPr>
    </w:p>
    <w:p w14:paraId="242636FE"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9187B26" w14:textId="77777777" w:rsidR="007415D3" w:rsidRPr="007415D3" w:rsidRDefault="007415D3" w:rsidP="007415D3">
      <w:pPr>
        <w:bidi/>
        <w:jc w:val="both"/>
        <w:rPr>
          <w:rFonts w:cs="David" w:hint="cs"/>
          <w:rtl/>
        </w:rPr>
      </w:pPr>
    </w:p>
    <w:p w14:paraId="6B394894" w14:textId="77777777" w:rsidR="007415D3" w:rsidRPr="007415D3" w:rsidRDefault="007415D3" w:rsidP="007415D3">
      <w:pPr>
        <w:bidi/>
        <w:jc w:val="both"/>
        <w:rPr>
          <w:rFonts w:cs="David" w:hint="cs"/>
          <w:rtl/>
        </w:rPr>
      </w:pPr>
      <w:r w:rsidRPr="007415D3">
        <w:rPr>
          <w:rFonts w:cs="David" w:hint="cs"/>
          <w:rtl/>
        </w:rPr>
        <w:tab/>
        <w:t xml:space="preserve">זה גורם לפיטורי עובדים. </w:t>
      </w:r>
    </w:p>
    <w:p w14:paraId="0FA24590" w14:textId="77777777" w:rsidR="007415D3" w:rsidRPr="007415D3" w:rsidRDefault="007415D3" w:rsidP="007415D3">
      <w:pPr>
        <w:bidi/>
        <w:jc w:val="both"/>
        <w:rPr>
          <w:rFonts w:cs="David" w:hint="cs"/>
          <w:rtl/>
        </w:rPr>
      </w:pPr>
    </w:p>
    <w:p w14:paraId="5F535916" w14:textId="77777777" w:rsidR="007415D3" w:rsidRPr="007415D3" w:rsidRDefault="007415D3" w:rsidP="007415D3">
      <w:pPr>
        <w:bidi/>
        <w:jc w:val="both"/>
        <w:rPr>
          <w:rFonts w:cs="David" w:hint="cs"/>
          <w:rtl/>
        </w:rPr>
      </w:pPr>
      <w:r w:rsidRPr="007415D3">
        <w:rPr>
          <w:rFonts w:cs="David" w:hint="cs"/>
          <w:u w:val="single"/>
          <w:rtl/>
        </w:rPr>
        <w:t>יורם מרציאנו:</w:t>
      </w:r>
    </w:p>
    <w:p w14:paraId="1B8D8E8A" w14:textId="77777777" w:rsidR="007415D3" w:rsidRPr="007415D3" w:rsidRDefault="007415D3" w:rsidP="007415D3">
      <w:pPr>
        <w:bidi/>
        <w:jc w:val="both"/>
        <w:rPr>
          <w:rFonts w:cs="David" w:hint="cs"/>
          <w:rtl/>
        </w:rPr>
      </w:pPr>
    </w:p>
    <w:p w14:paraId="20A20D0A" w14:textId="77777777" w:rsidR="007415D3" w:rsidRPr="007415D3" w:rsidRDefault="007415D3" w:rsidP="007415D3">
      <w:pPr>
        <w:bidi/>
        <w:jc w:val="both"/>
        <w:rPr>
          <w:rFonts w:cs="David" w:hint="cs"/>
          <w:rtl/>
        </w:rPr>
      </w:pPr>
      <w:r w:rsidRPr="007415D3">
        <w:rPr>
          <w:rFonts w:cs="David" w:hint="cs"/>
          <w:rtl/>
        </w:rPr>
        <w:tab/>
        <w:t xml:space="preserve">שלי חברתי, האמיני לי, גם אני בעד העובדים. </w:t>
      </w:r>
    </w:p>
    <w:p w14:paraId="03DB085C" w14:textId="77777777" w:rsidR="007415D3" w:rsidRPr="007415D3" w:rsidRDefault="007415D3" w:rsidP="007415D3">
      <w:pPr>
        <w:bidi/>
        <w:jc w:val="both"/>
        <w:rPr>
          <w:rFonts w:cs="David" w:hint="cs"/>
          <w:rtl/>
        </w:rPr>
      </w:pPr>
    </w:p>
    <w:p w14:paraId="04DC6F1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79E8BA4" w14:textId="77777777" w:rsidR="007415D3" w:rsidRPr="007415D3" w:rsidRDefault="007415D3" w:rsidP="007415D3">
      <w:pPr>
        <w:bidi/>
        <w:jc w:val="both"/>
        <w:rPr>
          <w:rFonts w:cs="David" w:hint="cs"/>
          <w:rtl/>
        </w:rPr>
      </w:pPr>
    </w:p>
    <w:p w14:paraId="385FD497" w14:textId="77777777" w:rsidR="007415D3" w:rsidRPr="007415D3" w:rsidRDefault="007415D3" w:rsidP="007415D3">
      <w:pPr>
        <w:bidi/>
        <w:jc w:val="both"/>
        <w:rPr>
          <w:rFonts w:cs="David" w:hint="cs"/>
          <w:rtl/>
        </w:rPr>
      </w:pPr>
      <w:r w:rsidRPr="007415D3">
        <w:rPr>
          <w:rFonts w:cs="David" w:hint="cs"/>
          <w:rtl/>
        </w:rPr>
        <w:tab/>
        <w:t xml:space="preserve">או שאתה בעד חוק ההסדרים או שאתה נגד. </w:t>
      </w:r>
    </w:p>
    <w:p w14:paraId="4F6B7FAB" w14:textId="77777777" w:rsidR="007415D3" w:rsidRPr="007415D3" w:rsidRDefault="007415D3" w:rsidP="007415D3">
      <w:pPr>
        <w:bidi/>
        <w:jc w:val="both"/>
        <w:rPr>
          <w:rFonts w:cs="David" w:hint="cs"/>
          <w:rtl/>
        </w:rPr>
      </w:pPr>
    </w:p>
    <w:p w14:paraId="6A0DA2A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825D136" w14:textId="77777777" w:rsidR="007415D3" w:rsidRPr="007415D3" w:rsidRDefault="007415D3" w:rsidP="007415D3">
      <w:pPr>
        <w:bidi/>
        <w:jc w:val="both"/>
        <w:rPr>
          <w:rFonts w:cs="David" w:hint="cs"/>
          <w:u w:val="single"/>
          <w:rtl/>
        </w:rPr>
      </w:pPr>
    </w:p>
    <w:p w14:paraId="4DD7D7B6" w14:textId="77777777" w:rsidR="007415D3" w:rsidRPr="007415D3" w:rsidRDefault="007415D3" w:rsidP="007415D3">
      <w:pPr>
        <w:bidi/>
        <w:jc w:val="both"/>
        <w:rPr>
          <w:rFonts w:cs="David" w:hint="cs"/>
          <w:rtl/>
        </w:rPr>
      </w:pPr>
      <w:r w:rsidRPr="007415D3">
        <w:rPr>
          <w:rFonts w:cs="David" w:hint="cs"/>
          <w:rtl/>
        </w:rPr>
        <w:tab/>
        <w:t xml:space="preserve">יש מעט מאוד חריגים. לעניין זה, מאחר שזה דבר חשוב ביותר, </w:t>
      </w:r>
    </w:p>
    <w:p w14:paraId="6C7B4BD0" w14:textId="77777777" w:rsidR="007415D3" w:rsidRPr="007415D3" w:rsidRDefault="007415D3" w:rsidP="007415D3">
      <w:pPr>
        <w:bidi/>
        <w:jc w:val="both"/>
        <w:rPr>
          <w:rFonts w:cs="David" w:hint="cs"/>
          <w:rtl/>
        </w:rPr>
      </w:pPr>
    </w:p>
    <w:p w14:paraId="51185D94" w14:textId="77777777" w:rsidR="007415D3" w:rsidRPr="007415D3" w:rsidRDefault="007415D3" w:rsidP="007415D3">
      <w:pPr>
        <w:bidi/>
        <w:jc w:val="both"/>
        <w:rPr>
          <w:rFonts w:cs="David" w:hint="cs"/>
          <w:rtl/>
        </w:rPr>
      </w:pPr>
      <w:r w:rsidRPr="007415D3">
        <w:rPr>
          <w:rFonts w:cs="David" w:hint="cs"/>
          <w:u w:val="single"/>
          <w:rtl/>
        </w:rPr>
        <w:t>יורם מרציאנו:</w:t>
      </w:r>
    </w:p>
    <w:p w14:paraId="2ECAC9B6" w14:textId="77777777" w:rsidR="007415D3" w:rsidRPr="007415D3" w:rsidRDefault="007415D3" w:rsidP="007415D3">
      <w:pPr>
        <w:bidi/>
        <w:jc w:val="both"/>
        <w:rPr>
          <w:rFonts w:cs="David" w:hint="cs"/>
          <w:rtl/>
        </w:rPr>
      </w:pPr>
    </w:p>
    <w:p w14:paraId="34A927E1" w14:textId="77777777" w:rsidR="007415D3" w:rsidRPr="007415D3" w:rsidRDefault="007415D3" w:rsidP="007415D3">
      <w:pPr>
        <w:bidi/>
        <w:jc w:val="both"/>
        <w:rPr>
          <w:rFonts w:cs="David" w:hint="cs"/>
          <w:rtl/>
        </w:rPr>
      </w:pPr>
      <w:r w:rsidRPr="007415D3">
        <w:rPr>
          <w:rFonts w:cs="David" w:hint="cs"/>
          <w:rtl/>
        </w:rPr>
        <w:tab/>
        <w:t xml:space="preserve">זה שלא נגיב על פיטורי העובדים זה כאילו אנחנו מסכימים אתך. אנחנו אומרים לך שנשמור על העובדים. </w:t>
      </w:r>
    </w:p>
    <w:p w14:paraId="586BB7A2" w14:textId="77777777" w:rsidR="007415D3" w:rsidRPr="007415D3" w:rsidRDefault="007415D3" w:rsidP="007415D3">
      <w:pPr>
        <w:bidi/>
        <w:jc w:val="both"/>
        <w:rPr>
          <w:rFonts w:cs="David" w:hint="cs"/>
          <w:rtl/>
        </w:rPr>
      </w:pPr>
    </w:p>
    <w:p w14:paraId="377093F9"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74E9944A" w14:textId="77777777" w:rsidR="007415D3" w:rsidRPr="007415D3" w:rsidRDefault="007415D3" w:rsidP="007415D3">
      <w:pPr>
        <w:bidi/>
        <w:jc w:val="both"/>
        <w:rPr>
          <w:rFonts w:cs="David" w:hint="cs"/>
          <w:rtl/>
        </w:rPr>
      </w:pPr>
    </w:p>
    <w:p w14:paraId="3FEADD1C" w14:textId="77777777" w:rsidR="007415D3" w:rsidRPr="007415D3" w:rsidRDefault="007415D3" w:rsidP="007415D3">
      <w:pPr>
        <w:bidi/>
        <w:jc w:val="both"/>
        <w:rPr>
          <w:rFonts w:cs="David" w:hint="cs"/>
          <w:rtl/>
        </w:rPr>
      </w:pPr>
      <w:r w:rsidRPr="007415D3">
        <w:rPr>
          <w:rFonts w:cs="David" w:hint="cs"/>
          <w:rtl/>
        </w:rPr>
        <w:tab/>
        <w:t xml:space="preserve">יש דרך לשמור עליהם. </w:t>
      </w:r>
    </w:p>
    <w:p w14:paraId="30314953" w14:textId="77777777" w:rsidR="007415D3" w:rsidRPr="007415D3" w:rsidRDefault="007415D3" w:rsidP="007415D3">
      <w:pPr>
        <w:bidi/>
        <w:jc w:val="both"/>
        <w:rPr>
          <w:rFonts w:cs="David" w:hint="cs"/>
          <w:rtl/>
        </w:rPr>
      </w:pPr>
    </w:p>
    <w:p w14:paraId="6DD6B9EF" w14:textId="77777777" w:rsidR="007415D3" w:rsidRPr="007415D3" w:rsidRDefault="007415D3" w:rsidP="007415D3">
      <w:pPr>
        <w:bidi/>
        <w:jc w:val="both"/>
        <w:rPr>
          <w:rFonts w:cs="David" w:hint="cs"/>
          <w:rtl/>
        </w:rPr>
      </w:pPr>
      <w:r w:rsidRPr="007415D3">
        <w:rPr>
          <w:rFonts w:cs="David" w:hint="cs"/>
          <w:u w:val="single"/>
          <w:rtl/>
        </w:rPr>
        <w:t>יורם מרציאנו:</w:t>
      </w:r>
    </w:p>
    <w:p w14:paraId="61A7FC49" w14:textId="77777777" w:rsidR="007415D3" w:rsidRPr="007415D3" w:rsidRDefault="007415D3" w:rsidP="007415D3">
      <w:pPr>
        <w:bidi/>
        <w:jc w:val="both"/>
        <w:rPr>
          <w:rFonts w:cs="David" w:hint="cs"/>
          <w:rtl/>
        </w:rPr>
      </w:pPr>
    </w:p>
    <w:p w14:paraId="04865D1B" w14:textId="77777777" w:rsidR="007415D3" w:rsidRPr="007415D3" w:rsidRDefault="007415D3" w:rsidP="007415D3">
      <w:pPr>
        <w:bidi/>
        <w:jc w:val="both"/>
        <w:rPr>
          <w:rFonts w:cs="David" w:hint="cs"/>
          <w:rtl/>
        </w:rPr>
      </w:pPr>
      <w:r w:rsidRPr="007415D3">
        <w:rPr>
          <w:rFonts w:cs="David" w:hint="cs"/>
          <w:rtl/>
        </w:rPr>
        <w:tab/>
        <w:t xml:space="preserve">כן, בוועדה, נשמור עליהם. ראיתי את הוועדה, כמה שמרו על העובדים. </w:t>
      </w:r>
    </w:p>
    <w:p w14:paraId="31AE8D75" w14:textId="77777777" w:rsidR="007415D3" w:rsidRPr="007415D3" w:rsidRDefault="007415D3" w:rsidP="007415D3">
      <w:pPr>
        <w:bidi/>
        <w:jc w:val="both"/>
        <w:rPr>
          <w:rFonts w:cs="David" w:hint="cs"/>
          <w:rtl/>
        </w:rPr>
      </w:pPr>
    </w:p>
    <w:p w14:paraId="1075814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6ECFDA6" w14:textId="77777777" w:rsidR="007415D3" w:rsidRPr="007415D3" w:rsidRDefault="007415D3" w:rsidP="007415D3">
      <w:pPr>
        <w:bidi/>
        <w:jc w:val="both"/>
        <w:rPr>
          <w:rFonts w:cs="David" w:hint="cs"/>
          <w:rtl/>
        </w:rPr>
      </w:pPr>
    </w:p>
    <w:p w14:paraId="4CCB8B04" w14:textId="77777777" w:rsidR="007415D3" w:rsidRPr="007415D3" w:rsidRDefault="007415D3" w:rsidP="007415D3">
      <w:pPr>
        <w:bidi/>
        <w:jc w:val="both"/>
        <w:rPr>
          <w:rFonts w:cs="David" w:hint="cs"/>
          <w:rtl/>
        </w:rPr>
      </w:pPr>
      <w:r w:rsidRPr="007415D3">
        <w:rPr>
          <w:rFonts w:cs="David" w:hint="cs"/>
          <w:rtl/>
        </w:rPr>
        <w:tab/>
        <w:t>תודה. אני עוברת להצבעה. מי בעד שהחוק יישאר בחוק ההסדרים?</w:t>
      </w:r>
    </w:p>
    <w:p w14:paraId="37A0FDC2" w14:textId="77777777" w:rsidR="007415D3" w:rsidRPr="007415D3" w:rsidRDefault="007415D3" w:rsidP="007415D3">
      <w:pPr>
        <w:bidi/>
        <w:jc w:val="both"/>
        <w:rPr>
          <w:rFonts w:cs="David" w:hint="cs"/>
          <w:rtl/>
        </w:rPr>
      </w:pPr>
    </w:p>
    <w:p w14:paraId="3633C522"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7B1E7207" w14:textId="77777777" w:rsidR="007415D3" w:rsidRPr="007415D3" w:rsidRDefault="007415D3" w:rsidP="007415D3">
      <w:pPr>
        <w:bidi/>
        <w:jc w:val="both"/>
        <w:rPr>
          <w:rFonts w:cs="David" w:hint="cs"/>
          <w:rtl/>
        </w:rPr>
      </w:pPr>
    </w:p>
    <w:p w14:paraId="5A097E16"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9370276"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E6634FF"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020BE319" w14:textId="77777777" w:rsidR="007415D3" w:rsidRPr="007415D3" w:rsidRDefault="007415D3" w:rsidP="007415D3">
      <w:pPr>
        <w:bidi/>
        <w:jc w:val="both"/>
        <w:rPr>
          <w:rFonts w:cs="David" w:hint="cs"/>
          <w:rtl/>
        </w:rPr>
      </w:pPr>
    </w:p>
    <w:p w14:paraId="1D13DC00" w14:textId="77777777" w:rsidR="007415D3" w:rsidRPr="007415D3" w:rsidRDefault="007415D3" w:rsidP="007415D3">
      <w:pPr>
        <w:bidi/>
        <w:jc w:val="both"/>
        <w:rPr>
          <w:rFonts w:cs="David" w:hint="cs"/>
          <w:rtl/>
        </w:rPr>
      </w:pPr>
      <w:r w:rsidRPr="007415D3">
        <w:rPr>
          <w:rFonts w:cs="David" w:hint="cs"/>
          <w:rtl/>
        </w:rPr>
        <w:tab/>
        <w:t>בקרוב 600 איש יפוטרו מ"אל-על"?</w:t>
      </w:r>
    </w:p>
    <w:p w14:paraId="1DEB9C09" w14:textId="77777777" w:rsidR="007415D3" w:rsidRPr="007415D3" w:rsidRDefault="007415D3" w:rsidP="007415D3">
      <w:pPr>
        <w:bidi/>
        <w:jc w:val="both"/>
        <w:rPr>
          <w:rFonts w:cs="David" w:hint="cs"/>
          <w:rtl/>
        </w:rPr>
      </w:pPr>
    </w:p>
    <w:p w14:paraId="72CDB9F1"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96346FD" w14:textId="77777777" w:rsidR="007415D3" w:rsidRPr="007415D3" w:rsidRDefault="007415D3" w:rsidP="007415D3">
      <w:pPr>
        <w:bidi/>
        <w:jc w:val="both"/>
        <w:rPr>
          <w:rFonts w:cs="David" w:hint="cs"/>
          <w:rtl/>
        </w:rPr>
      </w:pPr>
    </w:p>
    <w:p w14:paraId="50A73C3D" w14:textId="77777777" w:rsidR="007415D3" w:rsidRPr="007415D3" w:rsidRDefault="007415D3" w:rsidP="007415D3">
      <w:pPr>
        <w:bidi/>
        <w:jc w:val="both"/>
        <w:rPr>
          <w:rFonts w:cs="David" w:hint="cs"/>
          <w:rtl/>
        </w:rPr>
      </w:pPr>
      <w:r w:rsidRPr="007415D3">
        <w:rPr>
          <w:rFonts w:cs="David" w:hint="cs"/>
          <w:rtl/>
        </w:rPr>
        <w:tab/>
        <w:t>מה זה? מאיפה המספרים האלה?</w:t>
      </w:r>
    </w:p>
    <w:p w14:paraId="3ABED251" w14:textId="77777777" w:rsidR="007415D3" w:rsidRPr="007415D3" w:rsidRDefault="007415D3" w:rsidP="007415D3">
      <w:pPr>
        <w:bidi/>
        <w:jc w:val="both"/>
        <w:rPr>
          <w:rFonts w:cs="David" w:hint="cs"/>
          <w:rtl/>
        </w:rPr>
      </w:pPr>
    </w:p>
    <w:p w14:paraId="4597455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74B10BD" w14:textId="77777777" w:rsidR="007415D3" w:rsidRPr="007415D3" w:rsidRDefault="007415D3" w:rsidP="007415D3">
      <w:pPr>
        <w:bidi/>
        <w:jc w:val="both"/>
        <w:rPr>
          <w:rFonts w:cs="David" w:hint="cs"/>
          <w:rtl/>
        </w:rPr>
      </w:pPr>
    </w:p>
    <w:p w14:paraId="75CDF41B" w14:textId="77777777" w:rsidR="007415D3" w:rsidRPr="007415D3" w:rsidRDefault="007415D3" w:rsidP="007415D3">
      <w:pPr>
        <w:bidi/>
        <w:jc w:val="both"/>
        <w:rPr>
          <w:rFonts w:cs="David" w:hint="cs"/>
          <w:rtl/>
        </w:rPr>
      </w:pPr>
      <w:r w:rsidRPr="007415D3">
        <w:rPr>
          <w:rFonts w:cs="David" w:hint="cs"/>
          <w:rtl/>
        </w:rPr>
        <w:tab/>
        <w:t xml:space="preserve">אני עוברת להצבעה על הוועדה. </w:t>
      </w:r>
    </w:p>
    <w:p w14:paraId="791A9AA7" w14:textId="77777777" w:rsidR="007415D3" w:rsidRPr="007415D3" w:rsidRDefault="007415D3" w:rsidP="007415D3">
      <w:pPr>
        <w:bidi/>
        <w:jc w:val="both"/>
        <w:rPr>
          <w:rFonts w:cs="David" w:hint="cs"/>
          <w:rtl/>
        </w:rPr>
      </w:pPr>
    </w:p>
    <w:p w14:paraId="0CABF9C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C99D335" w14:textId="77777777" w:rsidR="007415D3" w:rsidRPr="007415D3" w:rsidRDefault="007415D3" w:rsidP="007415D3">
      <w:pPr>
        <w:bidi/>
        <w:jc w:val="both"/>
        <w:rPr>
          <w:rFonts w:cs="David" w:hint="cs"/>
          <w:u w:val="single"/>
          <w:rtl/>
        </w:rPr>
      </w:pPr>
    </w:p>
    <w:p w14:paraId="74486D85" w14:textId="77777777" w:rsidR="007415D3" w:rsidRPr="007415D3" w:rsidRDefault="007415D3" w:rsidP="007415D3">
      <w:pPr>
        <w:bidi/>
        <w:jc w:val="both"/>
        <w:rPr>
          <w:rFonts w:cs="David" w:hint="cs"/>
          <w:rtl/>
        </w:rPr>
      </w:pPr>
      <w:r w:rsidRPr="007415D3">
        <w:rPr>
          <w:rFonts w:cs="David" w:hint="cs"/>
          <w:rtl/>
        </w:rPr>
        <w:tab/>
        <w:t xml:space="preserve"> יש לי משהו להגיד. </w:t>
      </w:r>
    </w:p>
    <w:p w14:paraId="199E7C48" w14:textId="77777777" w:rsidR="007415D3" w:rsidRPr="007415D3" w:rsidRDefault="007415D3" w:rsidP="007415D3">
      <w:pPr>
        <w:bidi/>
        <w:jc w:val="both"/>
        <w:rPr>
          <w:rFonts w:cs="David" w:hint="cs"/>
          <w:rtl/>
        </w:rPr>
      </w:pPr>
    </w:p>
    <w:p w14:paraId="70129E76"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1555F993" w14:textId="77777777" w:rsidR="007415D3" w:rsidRPr="007415D3" w:rsidRDefault="007415D3" w:rsidP="007415D3">
      <w:pPr>
        <w:bidi/>
        <w:jc w:val="both"/>
        <w:rPr>
          <w:rFonts w:cs="David" w:hint="cs"/>
          <w:rtl/>
        </w:rPr>
      </w:pPr>
    </w:p>
    <w:p w14:paraId="1E5434AD" w14:textId="77777777" w:rsidR="007415D3" w:rsidRPr="007415D3" w:rsidRDefault="007415D3" w:rsidP="007415D3">
      <w:pPr>
        <w:bidi/>
        <w:jc w:val="both"/>
        <w:rPr>
          <w:rFonts w:cs="David" w:hint="cs"/>
          <w:rtl/>
        </w:rPr>
      </w:pPr>
      <w:r w:rsidRPr="007415D3">
        <w:rPr>
          <w:rFonts w:cs="David" w:hint="cs"/>
          <w:rtl/>
        </w:rPr>
        <w:tab/>
        <w:t xml:space="preserve">יהיו לכם טייסים סיניים ודיילות הודיות, וכולם יהיו מרוצים. </w:t>
      </w:r>
    </w:p>
    <w:p w14:paraId="1F759423" w14:textId="77777777" w:rsidR="007415D3" w:rsidRPr="007415D3" w:rsidRDefault="007415D3" w:rsidP="007415D3">
      <w:pPr>
        <w:bidi/>
        <w:jc w:val="both"/>
        <w:rPr>
          <w:rFonts w:cs="David" w:hint="cs"/>
          <w:rtl/>
        </w:rPr>
      </w:pPr>
    </w:p>
    <w:p w14:paraId="7CC0BA8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8C0FFFA" w14:textId="77777777" w:rsidR="007415D3" w:rsidRPr="007415D3" w:rsidRDefault="007415D3" w:rsidP="007415D3">
      <w:pPr>
        <w:bidi/>
        <w:jc w:val="both"/>
        <w:rPr>
          <w:rFonts w:cs="David" w:hint="cs"/>
          <w:rtl/>
        </w:rPr>
      </w:pPr>
    </w:p>
    <w:p w14:paraId="6F28C401" w14:textId="77777777" w:rsidR="007415D3" w:rsidRPr="007415D3" w:rsidRDefault="007415D3" w:rsidP="007415D3">
      <w:pPr>
        <w:bidi/>
        <w:jc w:val="both"/>
        <w:rPr>
          <w:rFonts w:cs="David" w:hint="cs"/>
          <w:rtl/>
        </w:rPr>
      </w:pPr>
      <w:r w:rsidRPr="007415D3">
        <w:rPr>
          <w:rFonts w:cs="David" w:hint="cs"/>
          <w:rtl/>
        </w:rPr>
        <w:tab/>
        <w:t xml:space="preserve">אתה כמו "נחום-תקום", רגע. כרגע נעבור להצבעה על הוועדה. הצעת הקואליציה היא להעביר את זה לוועדת הכספים. חבר הכנסת סער, משפט בקצרה. </w:t>
      </w:r>
    </w:p>
    <w:p w14:paraId="09F43E52" w14:textId="77777777" w:rsidR="007415D3" w:rsidRPr="007415D3" w:rsidRDefault="007415D3" w:rsidP="007415D3">
      <w:pPr>
        <w:bidi/>
        <w:jc w:val="both"/>
        <w:rPr>
          <w:rFonts w:cs="David" w:hint="cs"/>
          <w:rtl/>
        </w:rPr>
      </w:pPr>
    </w:p>
    <w:p w14:paraId="7A078F4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F0F84B0" w14:textId="77777777" w:rsidR="007415D3" w:rsidRPr="007415D3" w:rsidRDefault="007415D3" w:rsidP="007415D3">
      <w:pPr>
        <w:bidi/>
        <w:jc w:val="both"/>
        <w:rPr>
          <w:rFonts w:cs="David" w:hint="cs"/>
          <w:u w:val="single"/>
          <w:rtl/>
        </w:rPr>
      </w:pPr>
    </w:p>
    <w:p w14:paraId="6161FFEB" w14:textId="77777777" w:rsidR="007415D3" w:rsidRPr="007415D3" w:rsidRDefault="007415D3" w:rsidP="007415D3">
      <w:pPr>
        <w:bidi/>
        <w:jc w:val="both"/>
        <w:rPr>
          <w:rFonts w:cs="David" w:hint="cs"/>
          <w:rtl/>
        </w:rPr>
      </w:pPr>
      <w:r w:rsidRPr="007415D3">
        <w:rPr>
          <w:rFonts w:cs="David" w:hint="cs"/>
          <w:rtl/>
        </w:rPr>
        <w:tab/>
        <w:t xml:space="preserve">אני מוכרח להגיד שאני המום, אנמק למה. </w:t>
      </w:r>
    </w:p>
    <w:p w14:paraId="07A3CC1E" w14:textId="77777777" w:rsidR="007415D3" w:rsidRPr="007415D3" w:rsidRDefault="007415D3" w:rsidP="007415D3">
      <w:pPr>
        <w:bidi/>
        <w:jc w:val="both"/>
        <w:rPr>
          <w:rFonts w:cs="David" w:hint="cs"/>
          <w:rtl/>
        </w:rPr>
      </w:pPr>
    </w:p>
    <w:p w14:paraId="31DA440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1D70DC65" w14:textId="77777777" w:rsidR="007415D3" w:rsidRPr="007415D3" w:rsidRDefault="007415D3" w:rsidP="007415D3">
      <w:pPr>
        <w:bidi/>
        <w:jc w:val="both"/>
        <w:rPr>
          <w:rFonts w:cs="David" w:hint="cs"/>
          <w:rtl/>
        </w:rPr>
      </w:pPr>
    </w:p>
    <w:p w14:paraId="0DC3E157" w14:textId="77777777" w:rsidR="007415D3" w:rsidRPr="007415D3" w:rsidRDefault="007415D3" w:rsidP="007415D3">
      <w:pPr>
        <w:bidi/>
        <w:jc w:val="both"/>
        <w:rPr>
          <w:rFonts w:cs="David" w:hint="cs"/>
          <w:rtl/>
        </w:rPr>
      </w:pPr>
      <w:r w:rsidRPr="007415D3">
        <w:rPr>
          <w:rFonts w:cs="David" w:hint="cs"/>
          <w:rtl/>
        </w:rPr>
        <w:tab/>
        <w:t xml:space="preserve">לא רוצים לדעת למה. </w:t>
      </w:r>
    </w:p>
    <w:p w14:paraId="2EA8877F" w14:textId="77777777" w:rsidR="007415D3" w:rsidRPr="007415D3" w:rsidRDefault="007415D3" w:rsidP="007415D3">
      <w:pPr>
        <w:bidi/>
        <w:jc w:val="both"/>
        <w:rPr>
          <w:rFonts w:cs="David" w:hint="cs"/>
          <w:rtl/>
        </w:rPr>
      </w:pPr>
    </w:p>
    <w:p w14:paraId="1262D22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424F2CA" w14:textId="77777777" w:rsidR="007415D3" w:rsidRPr="007415D3" w:rsidRDefault="007415D3" w:rsidP="007415D3">
      <w:pPr>
        <w:bidi/>
        <w:jc w:val="both"/>
        <w:rPr>
          <w:rFonts w:cs="David" w:hint="cs"/>
          <w:u w:val="single"/>
          <w:rtl/>
        </w:rPr>
      </w:pPr>
    </w:p>
    <w:p w14:paraId="48831A4E" w14:textId="77777777" w:rsidR="007415D3" w:rsidRPr="007415D3" w:rsidRDefault="007415D3" w:rsidP="007415D3">
      <w:pPr>
        <w:bidi/>
        <w:jc w:val="both"/>
        <w:rPr>
          <w:rFonts w:cs="David" w:hint="cs"/>
          <w:rtl/>
        </w:rPr>
      </w:pPr>
      <w:r w:rsidRPr="007415D3">
        <w:rPr>
          <w:rFonts w:cs="David" w:hint="cs"/>
          <w:rtl/>
        </w:rPr>
        <w:tab/>
        <w:t xml:space="preserve">לא כל חברי הוועדה יודעים. מפנה את דברי בעיקר לחברי סיעת קדימה, המעטים שנוכחים כאן. לידי הגיע מכתב ששיגר אלייך, גברתי, סגן ראש הממשלה ושר התחבורה והבטיחות בדרכים, רא"ל במיל' שאול מופז, מיום 20 בנובמבר, לעניין סעיף זה, סעיף 59(3) לתיקון חוק ההגבלים העסקיים. אני לא יכול לצטט את כל המכתב, כי הזמן קצר. אני לא נכנס לעמדתו של שר התחבורה, אבל בנושא שאנחנו דנים בו כרגע, אני מצטט "בנושא מהותי זה, שהנו בעל השפעה רוחבית על כל ענף התעופה, יש לקיים דיון מעמיק ורציני בוועדת הכלכלה". </w:t>
      </w:r>
    </w:p>
    <w:p w14:paraId="689503F7" w14:textId="77777777" w:rsidR="007415D3" w:rsidRPr="007415D3" w:rsidRDefault="007415D3" w:rsidP="007415D3">
      <w:pPr>
        <w:bidi/>
        <w:jc w:val="both"/>
        <w:rPr>
          <w:rFonts w:cs="David" w:hint="cs"/>
          <w:rtl/>
        </w:rPr>
      </w:pPr>
    </w:p>
    <w:p w14:paraId="37C60E92" w14:textId="77777777" w:rsidR="007415D3" w:rsidRPr="007415D3" w:rsidRDefault="007415D3" w:rsidP="007415D3">
      <w:pPr>
        <w:bidi/>
        <w:jc w:val="both"/>
        <w:rPr>
          <w:rFonts w:cs="David" w:hint="cs"/>
          <w:rtl/>
        </w:rPr>
      </w:pPr>
      <w:r w:rsidRPr="007415D3">
        <w:rPr>
          <w:rFonts w:cs="David" w:hint="cs"/>
          <w:u w:val="single"/>
          <w:rtl/>
        </w:rPr>
        <w:t>אורי אריאל:</w:t>
      </w:r>
    </w:p>
    <w:p w14:paraId="4429C9D6" w14:textId="77777777" w:rsidR="007415D3" w:rsidRPr="007415D3" w:rsidRDefault="007415D3" w:rsidP="007415D3">
      <w:pPr>
        <w:bidi/>
        <w:jc w:val="both"/>
        <w:rPr>
          <w:rFonts w:cs="David" w:hint="cs"/>
          <w:rtl/>
        </w:rPr>
      </w:pPr>
    </w:p>
    <w:p w14:paraId="1230E592" w14:textId="77777777" w:rsidR="007415D3" w:rsidRPr="007415D3" w:rsidRDefault="007415D3" w:rsidP="007415D3">
      <w:pPr>
        <w:bidi/>
        <w:jc w:val="both"/>
        <w:rPr>
          <w:rFonts w:cs="David" w:hint="cs"/>
          <w:rtl/>
        </w:rPr>
      </w:pPr>
      <w:r w:rsidRPr="007415D3">
        <w:rPr>
          <w:rFonts w:cs="David" w:hint="cs"/>
          <w:rtl/>
        </w:rPr>
        <w:tab/>
        <w:t xml:space="preserve"> עכשיו שכנעת את אנשי קדימה להצביע נגדו. </w:t>
      </w:r>
    </w:p>
    <w:p w14:paraId="78E3C8CF" w14:textId="77777777" w:rsidR="007415D3" w:rsidRPr="007415D3" w:rsidRDefault="007415D3" w:rsidP="007415D3">
      <w:pPr>
        <w:bidi/>
        <w:jc w:val="both"/>
        <w:rPr>
          <w:rFonts w:cs="David" w:hint="cs"/>
          <w:rtl/>
        </w:rPr>
      </w:pPr>
    </w:p>
    <w:p w14:paraId="559BA4E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F1348DA" w14:textId="77777777" w:rsidR="007415D3" w:rsidRPr="007415D3" w:rsidRDefault="007415D3" w:rsidP="007415D3">
      <w:pPr>
        <w:bidi/>
        <w:jc w:val="both"/>
        <w:rPr>
          <w:rFonts w:cs="David" w:hint="cs"/>
          <w:u w:val="single"/>
          <w:rtl/>
        </w:rPr>
      </w:pPr>
    </w:p>
    <w:p w14:paraId="31DEBFD8" w14:textId="77777777" w:rsidR="007415D3" w:rsidRPr="007415D3" w:rsidRDefault="007415D3" w:rsidP="007415D3">
      <w:pPr>
        <w:bidi/>
        <w:jc w:val="both"/>
        <w:rPr>
          <w:rFonts w:cs="David" w:hint="cs"/>
          <w:rtl/>
        </w:rPr>
      </w:pPr>
      <w:r w:rsidRPr="007415D3">
        <w:rPr>
          <w:rFonts w:cs="David" w:hint="cs"/>
          <w:rtl/>
        </w:rPr>
        <w:tab/>
        <w:t xml:space="preserve"> זה בסעיף 3. בסעיף 5 חוזר סגן ראש הממשלה </w:t>
      </w:r>
      <w:r w:rsidRPr="007415D3">
        <w:rPr>
          <w:rFonts w:cs="David"/>
          <w:rtl/>
        </w:rPr>
        <w:t>–</w:t>
      </w:r>
      <w:r w:rsidRPr="007415D3">
        <w:rPr>
          <w:rFonts w:cs="David" w:hint="cs"/>
          <w:rtl/>
        </w:rPr>
        <w:t xml:space="preserve"> ואני מכבד מאוד יושב-ראש קואליציה ואת כולם, אבל אני מזכיר שמדובר בסגן ראש ממשלה, רב-אלוף במילואים, ואגב, כך הוא גם חתום על המכתב, לא שעכשיו נזכרתי בזה ואני אומר את כל קורות חייו </w:t>
      </w:r>
      <w:r w:rsidRPr="007415D3">
        <w:rPr>
          <w:rFonts w:cs="David"/>
          <w:rtl/>
        </w:rPr>
        <w:t>–</w:t>
      </w:r>
      <w:r w:rsidRPr="007415D3">
        <w:rPr>
          <w:rFonts w:cs="David" w:hint="cs"/>
          <w:rtl/>
        </w:rPr>
        <w:t xml:space="preserve"> "אודה אם ועדת הכנסת תורה על פיצול הסעיף", וכבר לא הקשבתם לשר התחבורה וסגן ראש הממשלה </w:t>
      </w:r>
      <w:r w:rsidRPr="007415D3">
        <w:rPr>
          <w:rFonts w:cs="David"/>
          <w:rtl/>
        </w:rPr>
        <w:t>–</w:t>
      </w:r>
      <w:r w:rsidRPr="007415D3">
        <w:rPr>
          <w:rFonts w:cs="David" w:hint="cs"/>
          <w:rtl/>
        </w:rPr>
        <w:t xml:space="preserve"> "ותחליט להעבירו לדיון בוועדת הכלכלה של הכנסת". </w:t>
      </w:r>
    </w:p>
    <w:p w14:paraId="4972837B" w14:textId="77777777" w:rsidR="007415D3" w:rsidRPr="007415D3" w:rsidRDefault="007415D3" w:rsidP="007415D3">
      <w:pPr>
        <w:bidi/>
        <w:jc w:val="both"/>
        <w:rPr>
          <w:rFonts w:cs="David" w:hint="cs"/>
          <w:rtl/>
        </w:rPr>
      </w:pPr>
    </w:p>
    <w:p w14:paraId="492AE07F" w14:textId="77777777" w:rsidR="007415D3" w:rsidRPr="007415D3" w:rsidRDefault="007415D3" w:rsidP="007415D3">
      <w:pPr>
        <w:bidi/>
        <w:jc w:val="both"/>
        <w:rPr>
          <w:rFonts w:cs="David" w:hint="cs"/>
          <w:rtl/>
        </w:rPr>
      </w:pPr>
      <w:r w:rsidRPr="007415D3">
        <w:rPr>
          <w:rFonts w:cs="David" w:hint="cs"/>
          <w:rtl/>
        </w:rPr>
        <w:tab/>
        <w:t xml:space="preserve">אני מראה את זה על מנת להוכיח, </w:t>
      </w:r>
    </w:p>
    <w:p w14:paraId="0CF347AC" w14:textId="77777777" w:rsidR="007415D3" w:rsidRPr="007415D3" w:rsidRDefault="007415D3" w:rsidP="007415D3">
      <w:pPr>
        <w:bidi/>
        <w:jc w:val="both"/>
        <w:rPr>
          <w:rFonts w:cs="David" w:hint="cs"/>
          <w:rtl/>
        </w:rPr>
      </w:pPr>
    </w:p>
    <w:p w14:paraId="6C115BA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0F65BDA" w14:textId="77777777" w:rsidR="007415D3" w:rsidRPr="007415D3" w:rsidRDefault="007415D3" w:rsidP="007415D3">
      <w:pPr>
        <w:bidi/>
        <w:jc w:val="both"/>
        <w:rPr>
          <w:rFonts w:cs="David" w:hint="cs"/>
          <w:rtl/>
        </w:rPr>
      </w:pPr>
    </w:p>
    <w:p w14:paraId="362EA4F8" w14:textId="77777777" w:rsidR="007415D3" w:rsidRPr="007415D3" w:rsidRDefault="007415D3" w:rsidP="007415D3">
      <w:pPr>
        <w:bidi/>
        <w:jc w:val="both"/>
        <w:rPr>
          <w:rFonts w:cs="David" w:hint="cs"/>
          <w:rtl/>
        </w:rPr>
      </w:pPr>
      <w:r w:rsidRPr="007415D3">
        <w:rPr>
          <w:rFonts w:cs="David" w:hint="cs"/>
          <w:rtl/>
        </w:rPr>
        <w:tab/>
        <w:t>למה אתה המום? אתה יודע איך הוא הצביע בממשלה, אגב?</w:t>
      </w:r>
    </w:p>
    <w:p w14:paraId="367B91CA" w14:textId="77777777" w:rsidR="007415D3" w:rsidRPr="007415D3" w:rsidRDefault="007415D3" w:rsidP="007415D3">
      <w:pPr>
        <w:bidi/>
        <w:jc w:val="both"/>
        <w:rPr>
          <w:rFonts w:cs="David" w:hint="cs"/>
          <w:rtl/>
        </w:rPr>
      </w:pPr>
    </w:p>
    <w:p w14:paraId="3D94C81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FCD5F7F" w14:textId="77777777" w:rsidR="007415D3" w:rsidRPr="007415D3" w:rsidRDefault="007415D3" w:rsidP="007415D3">
      <w:pPr>
        <w:bidi/>
        <w:jc w:val="both"/>
        <w:rPr>
          <w:rFonts w:cs="David" w:hint="cs"/>
          <w:u w:val="single"/>
          <w:rtl/>
        </w:rPr>
      </w:pPr>
    </w:p>
    <w:p w14:paraId="54D53AA4" w14:textId="77777777" w:rsidR="007415D3" w:rsidRPr="007415D3" w:rsidRDefault="007415D3" w:rsidP="007415D3">
      <w:pPr>
        <w:bidi/>
        <w:jc w:val="both"/>
        <w:rPr>
          <w:rFonts w:cs="David" w:hint="cs"/>
          <w:rtl/>
        </w:rPr>
      </w:pPr>
      <w:r w:rsidRPr="007415D3">
        <w:rPr>
          <w:rFonts w:cs="David" w:hint="cs"/>
          <w:rtl/>
        </w:rPr>
        <w:tab/>
        <w:t xml:space="preserve">זה על מנת להבהיר שכל מי שמצביע נגד ועדת הכלכלה מצביע בצורה בלתי עניינית. אני מבקש הצבעה שמית בסעיף הזה. אני מוסר לך את המכתב כראיה. </w:t>
      </w:r>
    </w:p>
    <w:p w14:paraId="13378590" w14:textId="77777777" w:rsidR="007415D3" w:rsidRPr="007415D3" w:rsidRDefault="007415D3" w:rsidP="007415D3">
      <w:pPr>
        <w:bidi/>
        <w:jc w:val="both"/>
        <w:rPr>
          <w:rFonts w:cs="David" w:hint="cs"/>
          <w:rtl/>
        </w:rPr>
      </w:pPr>
    </w:p>
    <w:p w14:paraId="540BB2F0" w14:textId="77777777" w:rsidR="007415D3" w:rsidRPr="007415D3" w:rsidRDefault="007415D3" w:rsidP="007415D3">
      <w:pPr>
        <w:bidi/>
        <w:jc w:val="both"/>
        <w:rPr>
          <w:rFonts w:cs="David" w:hint="cs"/>
          <w:rtl/>
        </w:rPr>
      </w:pPr>
      <w:r w:rsidRPr="007415D3">
        <w:rPr>
          <w:rFonts w:cs="David" w:hint="cs"/>
          <w:u w:val="single"/>
          <w:rtl/>
        </w:rPr>
        <w:t>אורי אריאל:</w:t>
      </w:r>
    </w:p>
    <w:p w14:paraId="5FDC81EB" w14:textId="77777777" w:rsidR="007415D3" w:rsidRPr="007415D3" w:rsidRDefault="007415D3" w:rsidP="007415D3">
      <w:pPr>
        <w:bidi/>
        <w:jc w:val="both"/>
        <w:rPr>
          <w:rFonts w:cs="David" w:hint="cs"/>
          <w:rtl/>
        </w:rPr>
      </w:pPr>
    </w:p>
    <w:p w14:paraId="29710152" w14:textId="77777777" w:rsidR="007415D3" w:rsidRPr="007415D3" w:rsidRDefault="007415D3" w:rsidP="007415D3">
      <w:pPr>
        <w:bidi/>
        <w:jc w:val="both"/>
        <w:rPr>
          <w:rFonts w:cs="David" w:hint="cs"/>
          <w:rtl/>
        </w:rPr>
      </w:pPr>
      <w:r w:rsidRPr="007415D3">
        <w:rPr>
          <w:rFonts w:cs="David" w:hint="cs"/>
          <w:rtl/>
        </w:rPr>
        <w:tab/>
        <w:t xml:space="preserve"> אבל אין מצלמות, גדעון. </w:t>
      </w:r>
    </w:p>
    <w:p w14:paraId="6F4C5E4F" w14:textId="77777777" w:rsidR="007415D3" w:rsidRPr="007415D3" w:rsidRDefault="007415D3" w:rsidP="007415D3">
      <w:pPr>
        <w:bidi/>
        <w:jc w:val="both"/>
        <w:rPr>
          <w:rFonts w:cs="David" w:hint="cs"/>
          <w:rtl/>
        </w:rPr>
      </w:pPr>
    </w:p>
    <w:p w14:paraId="5FCAED64" w14:textId="77777777" w:rsidR="007415D3" w:rsidRPr="007415D3" w:rsidRDefault="007415D3" w:rsidP="007415D3">
      <w:pPr>
        <w:bidi/>
        <w:jc w:val="both"/>
        <w:rPr>
          <w:rFonts w:cs="David" w:hint="cs"/>
          <w:rtl/>
        </w:rPr>
      </w:pPr>
      <w:r w:rsidRPr="007415D3">
        <w:rPr>
          <w:rFonts w:cs="David" w:hint="cs"/>
          <w:u w:val="single"/>
          <w:rtl/>
        </w:rPr>
        <w:t>ראובן ריבלין:</w:t>
      </w:r>
    </w:p>
    <w:p w14:paraId="0701F65D" w14:textId="77777777" w:rsidR="007415D3" w:rsidRPr="007415D3" w:rsidRDefault="007415D3" w:rsidP="007415D3">
      <w:pPr>
        <w:bidi/>
        <w:jc w:val="both"/>
        <w:rPr>
          <w:rFonts w:cs="David" w:hint="cs"/>
          <w:rtl/>
        </w:rPr>
      </w:pPr>
    </w:p>
    <w:p w14:paraId="715509E0" w14:textId="77777777" w:rsidR="007415D3" w:rsidRPr="007415D3" w:rsidRDefault="007415D3" w:rsidP="007415D3">
      <w:pPr>
        <w:bidi/>
        <w:ind w:firstLine="567"/>
        <w:jc w:val="both"/>
        <w:rPr>
          <w:rFonts w:cs="David" w:hint="cs"/>
          <w:rtl/>
        </w:rPr>
      </w:pPr>
      <w:r w:rsidRPr="007415D3">
        <w:rPr>
          <w:rFonts w:cs="David" w:hint="cs"/>
          <w:rtl/>
        </w:rPr>
        <w:t xml:space="preserve">תעשו הפסקה שעתיים, כדי לראות את המכתב. </w:t>
      </w:r>
    </w:p>
    <w:p w14:paraId="6668CA23" w14:textId="77777777" w:rsidR="007415D3" w:rsidRPr="007415D3" w:rsidRDefault="007415D3" w:rsidP="007415D3">
      <w:pPr>
        <w:bidi/>
        <w:ind w:firstLine="567"/>
        <w:jc w:val="both"/>
        <w:rPr>
          <w:rFonts w:cs="David" w:hint="cs"/>
          <w:rtl/>
        </w:rPr>
      </w:pPr>
    </w:p>
    <w:p w14:paraId="5D1F92FB" w14:textId="77777777" w:rsidR="007415D3" w:rsidRPr="007415D3" w:rsidRDefault="007415D3" w:rsidP="007415D3">
      <w:pPr>
        <w:bidi/>
        <w:jc w:val="both"/>
        <w:rPr>
          <w:rFonts w:cs="David" w:hint="cs"/>
          <w:rtl/>
        </w:rPr>
      </w:pPr>
      <w:r w:rsidRPr="007415D3">
        <w:rPr>
          <w:rFonts w:cs="David" w:hint="cs"/>
          <w:u w:val="single"/>
          <w:rtl/>
        </w:rPr>
        <w:t>זבולון אורלב:</w:t>
      </w:r>
    </w:p>
    <w:p w14:paraId="1F56811A" w14:textId="77777777" w:rsidR="007415D3" w:rsidRPr="007415D3" w:rsidRDefault="007415D3" w:rsidP="007415D3">
      <w:pPr>
        <w:bidi/>
        <w:jc w:val="both"/>
        <w:rPr>
          <w:rFonts w:cs="David" w:hint="cs"/>
          <w:rtl/>
        </w:rPr>
      </w:pPr>
    </w:p>
    <w:p w14:paraId="54A374B9" w14:textId="77777777" w:rsidR="007415D3" w:rsidRPr="007415D3" w:rsidRDefault="007415D3" w:rsidP="007415D3">
      <w:pPr>
        <w:bidi/>
        <w:ind w:firstLine="567"/>
        <w:jc w:val="both"/>
        <w:rPr>
          <w:rFonts w:cs="David" w:hint="cs"/>
          <w:rtl/>
        </w:rPr>
      </w:pPr>
      <w:r w:rsidRPr="007415D3">
        <w:rPr>
          <w:rFonts w:cs="David" w:hint="cs"/>
          <w:rtl/>
        </w:rPr>
        <w:t xml:space="preserve"> אולי מופז יכול להחליף את אחד מחברי הכנסת המצביעים? </w:t>
      </w:r>
    </w:p>
    <w:p w14:paraId="1DC1B27A" w14:textId="77777777" w:rsidR="007415D3" w:rsidRPr="007415D3" w:rsidRDefault="007415D3" w:rsidP="007415D3">
      <w:pPr>
        <w:bidi/>
        <w:ind w:firstLine="567"/>
        <w:jc w:val="both"/>
        <w:rPr>
          <w:rFonts w:cs="David" w:hint="cs"/>
          <w:rtl/>
        </w:rPr>
      </w:pPr>
    </w:p>
    <w:p w14:paraId="2AE8C0E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E3DE5F7" w14:textId="77777777" w:rsidR="007415D3" w:rsidRPr="007415D3" w:rsidRDefault="007415D3" w:rsidP="007415D3">
      <w:pPr>
        <w:bidi/>
        <w:jc w:val="both"/>
        <w:rPr>
          <w:rFonts w:cs="David" w:hint="cs"/>
          <w:rtl/>
        </w:rPr>
      </w:pPr>
    </w:p>
    <w:p w14:paraId="67AC1277" w14:textId="77777777" w:rsidR="007415D3" w:rsidRPr="007415D3" w:rsidRDefault="007415D3" w:rsidP="007415D3">
      <w:pPr>
        <w:bidi/>
        <w:jc w:val="both"/>
        <w:rPr>
          <w:rFonts w:cs="David" w:hint="cs"/>
          <w:rtl/>
        </w:rPr>
      </w:pPr>
      <w:r w:rsidRPr="007415D3">
        <w:rPr>
          <w:rFonts w:cs="David" w:hint="cs"/>
          <w:rtl/>
        </w:rPr>
        <w:tab/>
        <w:t xml:space="preserve">חבר הכנסת מרגי יושב פה כמעט משעות הבוקר. הוא יושב בשקט. עכשיו הוא מבקש לומר משהו. אני מבקשת שקט, כדי שכולנו נקשיב לחבר הכנסת מרגי. </w:t>
      </w:r>
    </w:p>
    <w:p w14:paraId="4F4D41FC" w14:textId="77777777" w:rsidR="007415D3" w:rsidRPr="007415D3" w:rsidRDefault="007415D3" w:rsidP="007415D3">
      <w:pPr>
        <w:bidi/>
        <w:jc w:val="both"/>
        <w:rPr>
          <w:rFonts w:cs="David" w:hint="cs"/>
          <w:rtl/>
        </w:rPr>
      </w:pPr>
    </w:p>
    <w:p w14:paraId="61E949D2" w14:textId="77777777" w:rsidR="007415D3" w:rsidRPr="007415D3" w:rsidRDefault="007415D3" w:rsidP="007415D3">
      <w:pPr>
        <w:bidi/>
        <w:jc w:val="both"/>
        <w:rPr>
          <w:rFonts w:cs="David" w:hint="cs"/>
          <w:rtl/>
        </w:rPr>
      </w:pPr>
      <w:r w:rsidRPr="007415D3">
        <w:rPr>
          <w:rFonts w:cs="David" w:hint="cs"/>
          <w:u w:val="single"/>
          <w:rtl/>
        </w:rPr>
        <w:t>יעקב מרגי:</w:t>
      </w:r>
    </w:p>
    <w:p w14:paraId="4DC1DEFF" w14:textId="77777777" w:rsidR="007415D3" w:rsidRPr="007415D3" w:rsidRDefault="007415D3" w:rsidP="007415D3">
      <w:pPr>
        <w:bidi/>
        <w:jc w:val="both"/>
        <w:rPr>
          <w:rFonts w:cs="David" w:hint="cs"/>
          <w:rtl/>
        </w:rPr>
      </w:pPr>
    </w:p>
    <w:p w14:paraId="2194B115" w14:textId="77777777" w:rsidR="007415D3" w:rsidRPr="007415D3" w:rsidRDefault="007415D3" w:rsidP="007415D3">
      <w:pPr>
        <w:bidi/>
        <w:jc w:val="both"/>
        <w:rPr>
          <w:rFonts w:cs="David" w:hint="cs"/>
          <w:rtl/>
        </w:rPr>
      </w:pPr>
      <w:r w:rsidRPr="007415D3">
        <w:rPr>
          <w:rFonts w:cs="David" w:hint="cs"/>
          <w:rtl/>
        </w:rPr>
        <w:tab/>
        <w:t xml:space="preserve"> אביגדור, אני חושב שסיעת קדימה צריכה ללמוד קצת מגדעון סער. תראה איזו סולידריות, הוא דואג לרב-אלוף מופז מסיעת קדימה. תלמדו ממנו.</w:t>
      </w:r>
    </w:p>
    <w:p w14:paraId="605A414D" w14:textId="77777777" w:rsidR="007415D3" w:rsidRPr="007415D3" w:rsidRDefault="007415D3" w:rsidP="007415D3">
      <w:pPr>
        <w:bidi/>
        <w:jc w:val="both"/>
        <w:rPr>
          <w:rFonts w:cs="David" w:hint="cs"/>
          <w:rtl/>
        </w:rPr>
      </w:pPr>
    </w:p>
    <w:p w14:paraId="01881C8A" w14:textId="77777777" w:rsidR="007415D3" w:rsidRPr="007415D3" w:rsidRDefault="007415D3" w:rsidP="007415D3">
      <w:pPr>
        <w:bidi/>
        <w:jc w:val="both"/>
        <w:rPr>
          <w:rFonts w:cs="David" w:hint="cs"/>
          <w:rtl/>
        </w:rPr>
      </w:pPr>
      <w:r w:rsidRPr="007415D3">
        <w:rPr>
          <w:rFonts w:cs="David" w:hint="cs"/>
          <w:u w:val="single"/>
          <w:rtl/>
        </w:rPr>
        <w:t>ראובן ריבלין:</w:t>
      </w:r>
    </w:p>
    <w:p w14:paraId="5DBB8D62" w14:textId="77777777" w:rsidR="007415D3" w:rsidRPr="007415D3" w:rsidRDefault="007415D3" w:rsidP="007415D3">
      <w:pPr>
        <w:bidi/>
        <w:jc w:val="both"/>
        <w:rPr>
          <w:rFonts w:cs="David" w:hint="cs"/>
          <w:rtl/>
        </w:rPr>
      </w:pPr>
    </w:p>
    <w:p w14:paraId="7F2BCBBB" w14:textId="77777777" w:rsidR="007415D3" w:rsidRPr="007415D3" w:rsidRDefault="007415D3" w:rsidP="007415D3">
      <w:pPr>
        <w:bidi/>
        <w:jc w:val="both"/>
        <w:rPr>
          <w:rFonts w:cs="David" w:hint="cs"/>
          <w:rtl/>
        </w:rPr>
      </w:pPr>
      <w:r w:rsidRPr="007415D3">
        <w:rPr>
          <w:rFonts w:cs="David" w:hint="cs"/>
          <w:rtl/>
        </w:rPr>
        <w:tab/>
        <w:t xml:space="preserve">היה תומך בו גם אם היה ממליץ להעביר את זה גם לוועדת הכספים. </w:t>
      </w:r>
    </w:p>
    <w:p w14:paraId="4E33B626" w14:textId="77777777" w:rsidR="007415D3" w:rsidRPr="007415D3" w:rsidRDefault="007415D3" w:rsidP="007415D3">
      <w:pPr>
        <w:bidi/>
        <w:jc w:val="both"/>
        <w:rPr>
          <w:rFonts w:cs="David" w:hint="cs"/>
          <w:rtl/>
        </w:rPr>
      </w:pPr>
    </w:p>
    <w:p w14:paraId="30DFBB5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2225218" w14:textId="77777777" w:rsidR="007415D3" w:rsidRPr="007415D3" w:rsidRDefault="007415D3" w:rsidP="007415D3">
      <w:pPr>
        <w:bidi/>
        <w:jc w:val="both"/>
        <w:rPr>
          <w:rFonts w:cs="David" w:hint="cs"/>
          <w:rtl/>
        </w:rPr>
      </w:pPr>
    </w:p>
    <w:p w14:paraId="49B42E9F" w14:textId="77777777" w:rsidR="007415D3" w:rsidRPr="007415D3" w:rsidRDefault="007415D3" w:rsidP="007415D3">
      <w:pPr>
        <w:bidi/>
        <w:jc w:val="both"/>
        <w:rPr>
          <w:rFonts w:cs="David" w:hint="cs"/>
          <w:rtl/>
        </w:rPr>
      </w:pPr>
      <w:r w:rsidRPr="007415D3">
        <w:rPr>
          <w:rFonts w:cs="David" w:hint="cs"/>
          <w:rtl/>
        </w:rPr>
        <w:tab/>
        <w:t>תודה, אני עוברת להצבעה. אתה עומד על בקשתך להצבעה שמית?</w:t>
      </w:r>
    </w:p>
    <w:p w14:paraId="206D63AE" w14:textId="77777777" w:rsidR="007415D3" w:rsidRPr="007415D3" w:rsidRDefault="007415D3" w:rsidP="007415D3">
      <w:pPr>
        <w:bidi/>
        <w:jc w:val="both"/>
        <w:rPr>
          <w:rFonts w:cs="David" w:hint="cs"/>
          <w:rtl/>
        </w:rPr>
      </w:pPr>
    </w:p>
    <w:p w14:paraId="1F95BC7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E6CDCAE" w14:textId="77777777" w:rsidR="007415D3" w:rsidRPr="007415D3" w:rsidRDefault="007415D3" w:rsidP="007415D3">
      <w:pPr>
        <w:bidi/>
        <w:jc w:val="both"/>
        <w:rPr>
          <w:rFonts w:cs="David" w:hint="cs"/>
          <w:u w:val="single"/>
          <w:rtl/>
        </w:rPr>
      </w:pPr>
    </w:p>
    <w:p w14:paraId="415ACDD0" w14:textId="77777777" w:rsidR="007415D3" w:rsidRPr="007415D3" w:rsidRDefault="007415D3" w:rsidP="007415D3">
      <w:pPr>
        <w:bidi/>
        <w:jc w:val="both"/>
        <w:rPr>
          <w:rFonts w:cs="David" w:hint="cs"/>
          <w:rtl/>
        </w:rPr>
      </w:pPr>
      <w:r w:rsidRPr="007415D3">
        <w:rPr>
          <w:rFonts w:cs="David" w:hint="cs"/>
          <w:rtl/>
        </w:rPr>
        <w:tab/>
        <w:t xml:space="preserve"> מה עמדתך? את רוצה שאמשוך את הבקשה הזאת?</w:t>
      </w:r>
    </w:p>
    <w:p w14:paraId="53966CCB" w14:textId="77777777" w:rsidR="007415D3" w:rsidRPr="007415D3" w:rsidRDefault="007415D3" w:rsidP="007415D3">
      <w:pPr>
        <w:bidi/>
        <w:jc w:val="both"/>
        <w:rPr>
          <w:rFonts w:cs="David" w:hint="cs"/>
          <w:rtl/>
        </w:rPr>
      </w:pPr>
    </w:p>
    <w:p w14:paraId="4CD8857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985A271" w14:textId="77777777" w:rsidR="007415D3" w:rsidRPr="007415D3" w:rsidRDefault="007415D3" w:rsidP="007415D3">
      <w:pPr>
        <w:bidi/>
        <w:jc w:val="both"/>
        <w:rPr>
          <w:rFonts w:cs="David" w:hint="cs"/>
          <w:rtl/>
        </w:rPr>
      </w:pPr>
    </w:p>
    <w:p w14:paraId="06B58BF7" w14:textId="77777777" w:rsidR="007415D3" w:rsidRPr="007415D3" w:rsidRDefault="007415D3" w:rsidP="007415D3">
      <w:pPr>
        <w:bidi/>
        <w:jc w:val="both"/>
        <w:rPr>
          <w:rFonts w:cs="David" w:hint="cs"/>
          <w:rtl/>
        </w:rPr>
      </w:pPr>
      <w:r w:rsidRPr="007415D3">
        <w:rPr>
          <w:rFonts w:cs="David" w:hint="cs"/>
          <w:rtl/>
        </w:rPr>
        <w:tab/>
        <w:t>אשמח אם תמשוך את הבקשה.</w:t>
      </w:r>
    </w:p>
    <w:p w14:paraId="7DC73E12" w14:textId="77777777" w:rsidR="007415D3" w:rsidRPr="007415D3" w:rsidRDefault="007415D3" w:rsidP="007415D3">
      <w:pPr>
        <w:bidi/>
        <w:jc w:val="both"/>
        <w:rPr>
          <w:rFonts w:cs="David" w:hint="cs"/>
          <w:rtl/>
        </w:rPr>
      </w:pPr>
    </w:p>
    <w:p w14:paraId="5FA5335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FAFAC14" w14:textId="77777777" w:rsidR="007415D3" w:rsidRPr="007415D3" w:rsidRDefault="007415D3" w:rsidP="007415D3">
      <w:pPr>
        <w:bidi/>
        <w:jc w:val="both"/>
        <w:rPr>
          <w:rFonts w:cs="David" w:hint="cs"/>
          <w:u w:val="single"/>
          <w:rtl/>
        </w:rPr>
      </w:pPr>
    </w:p>
    <w:p w14:paraId="716977CB" w14:textId="77777777" w:rsidR="007415D3" w:rsidRPr="007415D3" w:rsidRDefault="007415D3" w:rsidP="007415D3">
      <w:pPr>
        <w:bidi/>
        <w:jc w:val="both"/>
        <w:rPr>
          <w:rFonts w:cs="David" w:hint="cs"/>
          <w:rtl/>
        </w:rPr>
      </w:pPr>
      <w:r w:rsidRPr="007415D3">
        <w:rPr>
          <w:rFonts w:cs="David" w:hint="cs"/>
          <w:rtl/>
        </w:rPr>
        <w:tab/>
        <w:t xml:space="preserve"> אם תבקשי ממני, איעתר לבקשתך. </w:t>
      </w:r>
    </w:p>
    <w:p w14:paraId="7625A299" w14:textId="77777777" w:rsidR="007415D3" w:rsidRPr="007415D3" w:rsidRDefault="007415D3" w:rsidP="007415D3">
      <w:pPr>
        <w:bidi/>
        <w:jc w:val="both"/>
        <w:rPr>
          <w:rFonts w:cs="David" w:hint="cs"/>
          <w:rtl/>
        </w:rPr>
      </w:pPr>
    </w:p>
    <w:p w14:paraId="1CDBD187" w14:textId="77777777" w:rsidR="007415D3" w:rsidRPr="007415D3" w:rsidRDefault="007415D3" w:rsidP="007415D3">
      <w:pPr>
        <w:bidi/>
        <w:jc w:val="both"/>
        <w:rPr>
          <w:rFonts w:cs="David" w:hint="cs"/>
          <w:rtl/>
        </w:rPr>
      </w:pPr>
      <w:r w:rsidRPr="007415D3">
        <w:rPr>
          <w:rFonts w:cs="David" w:hint="cs"/>
          <w:u w:val="single"/>
          <w:rtl/>
        </w:rPr>
        <w:t>אורי אריאל:</w:t>
      </w:r>
    </w:p>
    <w:p w14:paraId="3801EAF4" w14:textId="77777777" w:rsidR="007415D3" w:rsidRPr="007415D3" w:rsidRDefault="007415D3" w:rsidP="007415D3">
      <w:pPr>
        <w:bidi/>
        <w:jc w:val="both"/>
        <w:rPr>
          <w:rFonts w:cs="David" w:hint="cs"/>
          <w:rtl/>
        </w:rPr>
      </w:pPr>
    </w:p>
    <w:p w14:paraId="3C9F7459" w14:textId="77777777" w:rsidR="007415D3" w:rsidRPr="007415D3" w:rsidRDefault="007415D3" w:rsidP="007415D3">
      <w:pPr>
        <w:bidi/>
        <w:jc w:val="both"/>
        <w:rPr>
          <w:rFonts w:cs="David" w:hint="cs"/>
          <w:rtl/>
        </w:rPr>
      </w:pPr>
      <w:r w:rsidRPr="007415D3">
        <w:rPr>
          <w:rFonts w:cs="David" w:hint="cs"/>
          <w:rtl/>
        </w:rPr>
        <w:tab/>
        <w:t xml:space="preserve"> זו התעללות. </w:t>
      </w:r>
    </w:p>
    <w:p w14:paraId="4C3F4EC7" w14:textId="77777777" w:rsidR="007415D3" w:rsidRPr="007415D3" w:rsidRDefault="007415D3" w:rsidP="007415D3">
      <w:pPr>
        <w:bidi/>
        <w:jc w:val="both"/>
        <w:rPr>
          <w:rFonts w:cs="David" w:hint="cs"/>
          <w:rtl/>
        </w:rPr>
      </w:pPr>
    </w:p>
    <w:p w14:paraId="33BDF6F8"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19B8574C" w14:textId="77777777" w:rsidR="007415D3" w:rsidRPr="007415D3" w:rsidRDefault="007415D3" w:rsidP="007415D3">
      <w:pPr>
        <w:bidi/>
        <w:jc w:val="both"/>
        <w:rPr>
          <w:rFonts w:cs="David" w:hint="cs"/>
          <w:u w:val="single"/>
          <w:rtl/>
        </w:rPr>
      </w:pPr>
    </w:p>
    <w:p w14:paraId="4FF9B1DC" w14:textId="77777777" w:rsidR="007415D3" w:rsidRPr="007415D3" w:rsidRDefault="007415D3" w:rsidP="007415D3">
      <w:pPr>
        <w:bidi/>
        <w:jc w:val="both"/>
        <w:rPr>
          <w:rFonts w:cs="David" w:hint="cs"/>
          <w:rtl/>
        </w:rPr>
      </w:pPr>
      <w:r w:rsidRPr="007415D3">
        <w:rPr>
          <w:rFonts w:cs="David" w:hint="cs"/>
          <w:rtl/>
        </w:rPr>
        <w:tab/>
        <w:t xml:space="preserve">אני נעתר לבקשתך, גברתי. </w:t>
      </w:r>
    </w:p>
    <w:p w14:paraId="3929280E" w14:textId="77777777" w:rsidR="007415D3" w:rsidRPr="007415D3" w:rsidRDefault="007415D3" w:rsidP="007415D3">
      <w:pPr>
        <w:bidi/>
        <w:jc w:val="both"/>
        <w:rPr>
          <w:rFonts w:cs="David" w:hint="cs"/>
          <w:rtl/>
        </w:rPr>
      </w:pPr>
    </w:p>
    <w:p w14:paraId="7AF2607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F6BF56C" w14:textId="77777777" w:rsidR="007415D3" w:rsidRPr="007415D3" w:rsidRDefault="007415D3" w:rsidP="007415D3">
      <w:pPr>
        <w:bidi/>
        <w:jc w:val="both"/>
        <w:rPr>
          <w:rFonts w:cs="David" w:hint="cs"/>
          <w:rtl/>
        </w:rPr>
      </w:pPr>
    </w:p>
    <w:p w14:paraId="2BB306A1" w14:textId="77777777" w:rsidR="007415D3" w:rsidRPr="007415D3" w:rsidRDefault="007415D3" w:rsidP="007415D3">
      <w:pPr>
        <w:bidi/>
        <w:ind w:firstLine="567"/>
        <w:jc w:val="both"/>
        <w:rPr>
          <w:rFonts w:cs="David" w:hint="cs"/>
          <w:rtl/>
        </w:rPr>
      </w:pPr>
      <w:r w:rsidRPr="007415D3">
        <w:rPr>
          <w:rFonts w:cs="David" w:hint="cs"/>
          <w:rtl/>
        </w:rPr>
        <w:t>תודה לך. מי בעד להעביר את זה לוועדת הכספים?</w:t>
      </w:r>
    </w:p>
    <w:p w14:paraId="0E121287" w14:textId="77777777" w:rsidR="007415D3" w:rsidRPr="007415D3" w:rsidRDefault="007415D3" w:rsidP="007415D3">
      <w:pPr>
        <w:bidi/>
        <w:ind w:firstLine="567"/>
        <w:jc w:val="both"/>
        <w:rPr>
          <w:rFonts w:cs="David" w:hint="cs"/>
          <w:rtl/>
        </w:rPr>
      </w:pPr>
    </w:p>
    <w:p w14:paraId="665D75D2" w14:textId="77777777" w:rsidR="007415D3" w:rsidRPr="007415D3" w:rsidRDefault="007415D3" w:rsidP="007415D3">
      <w:pPr>
        <w:bidi/>
        <w:jc w:val="both"/>
        <w:rPr>
          <w:rFonts w:cs="David" w:hint="cs"/>
          <w:rtl/>
        </w:rPr>
      </w:pPr>
      <w:r w:rsidRPr="007415D3">
        <w:rPr>
          <w:rFonts w:cs="David" w:hint="cs"/>
          <w:rtl/>
        </w:rPr>
        <w:t>ה צ ב ע ה</w:t>
      </w:r>
    </w:p>
    <w:p w14:paraId="2A7DDCA5" w14:textId="77777777" w:rsidR="007415D3" w:rsidRPr="007415D3" w:rsidRDefault="007415D3" w:rsidP="007415D3">
      <w:pPr>
        <w:bidi/>
        <w:jc w:val="both"/>
        <w:rPr>
          <w:rFonts w:cs="David" w:hint="cs"/>
          <w:rtl/>
        </w:rPr>
      </w:pPr>
    </w:p>
    <w:p w14:paraId="39867A3D"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70C36E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2AA2ECFF" w14:textId="77777777" w:rsidR="007415D3" w:rsidRPr="007415D3" w:rsidRDefault="007415D3" w:rsidP="007415D3">
      <w:pPr>
        <w:bidi/>
        <w:jc w:val="both"/>
        <w:rPr>
          <w:rFonts w:cs="David" w:hint="cs"/>
          <w:rtl/>
        </w:rPr>
      </w:pPr>
    </w:p>
    <w:p w14:paraId="476ACB9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710B78B" w14:textId="77777777" w:rsidR="007415D3" w:rsidRPr="007415D3" w:rsidRDefault="007415D3" w:rsidP="007415D3">
      <w:pPr>
        <w:bidi/>
        <w:jc w:val="both"/>
        <w:rPr>
          <w:rFonts w:cs="David" w:hint="cs"/>
          <w:rtl/>
        </w:rPr>
      </w:pPr>
    </w:p>
    <w:p w14:paraId="075E33FB" w14:textId="77777777" w:rsidR="007415D3" w:rsidRPr="007415D3" w:rsidRDefault="007415D3" w:rsidP="007415D3">
      <w:pPr>
        <w:bidi/>
        <w:jc w:val="both"/>
        <w:rPr>
          <w:rFonts w:cs="David" w:hint="cs"/>
          <w:rtl/>
        </w:rPr>
      </w:pPr>
      <w:r w:rsidRPr="007415D3">
        <w:rPr>
          <w:rFonts w:cs="David" w:hint="cs"/>
          <w:rtl/>
        </w:rPr>
        <w:tab/>
        <w:t xml:space="preserve">הצעת החוק עוברת לוועדת הכספים. </w:t>
      </w:r>
    </w:p>
    <w:p w14:paraId="43FCC78D" w14:textId="77777777" w:rsidR="007415D3" w:rsidRPr="007415D3" w:rsidRDefault="007415D3" w:rsidP="007415D3">
      <w:pPr>
        <w:bidi/>
        <w:jc w:val="both"/>
        <w:rPr>
          <w:rFonts w:cs="David" w:hint="cs"/>
          <w:rtl/>
        </w:rPr>
      </w:pPr>
    </w:p>
    <w:p w14:paraId="53803BDF" w14:textId="77777777" w:rsidR="007415D3" w:rsidRPr="007415D3" w:rsidRDefault="007415D3" w:rsidP="007415D3">
      <w:pPr>
        <w:bidi/>
        <w:ind w:firstLine="567"/>
        <w:jc w:val="both"/>
        <w:rPr>
          <w:rFonts w:cs="David" w:hint="cs"/>
          <w:rtl/>
        </w:rPr>
      </w:pPr>
      <w:r w:rsidRPr="007415D3">
        <w:rPr>
          <w:rFonts w:cs="David" w:hint="cs"/>
          <w:rtl/>
        </w:rPr>
        <w:t xml:space="preserve">אני עוברת לסעיף 60(1)-(2) </w:t>
      </w:r>
      <w:r w:rsidRPr="007415D3">
        <w:rPr>
          <w:rFonts w:cs="David"/>
          <w:rtl/>
        </w:rPr>
        <w:t>–</w:t>
      </w:r>
      <w:r w:rsidRPr="007415D3">
        <w:rPr>
          <w:rFonts w:cs="David" w:hint="cs"/>
          <w:rtl/>
        </w:rPr>
        <w:t xml:space="preserve"> תיקון חוק משק הגז הטבעי, התשס"ב-2002. חוק משק הגז הטבעי קובע כי תעריפי הגז שגובה בעל הרישיון ייקבעו על-ידי בעל הרישיון, באישור המועצה לענייני גז טבעי (להלן </w:t>
      </w:r>
      <w:r w:rsidRPr="007415D3">
        <w:rPr>
          <w:rFonts w:cs="David"/>
          <w:rtl/>
        </w:rPr>
        <w:t>–</w:t>
      </w:r>
      <w:r w:rsidRPr="007415D3">
        <w:rPr>
          <w:rFonts w:cs="David" w:hint="cs"/>
          <w:rtl/>
        </w:rPr>
        <w:t xml:space="preserve"> המועצה). מוצע לקבוע כי תעריפים אלו ייקבעו על-ידי המועצה. </w:t>
      </w:r>
    </w:p>
    <w:p w14:paraId="7985B712" w14:textId="77777777" w:rsidR="007415D3" w:rsidRPr="007415D3" w:rsidRDefault="007415D3" w:rsidP="007415D3">
      <w:pPr>
        <w:bidi/>
        <w:jc w:val="both"/>
        <w:rPr>
          <w:rFonts w:cs="David" w:hint="cs"/>
          <w:rtl/>
        </w:rPr>
      </w:pPr>
    </w:p>
    <w:p w14:paraId="19CD1E4F"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D107E69" w14:textId="77777777" w:rsidR="007415D3" w:rsidRPr="007415D3" w:rsidRDefault="007415D3" w:rsidP="007415D3">
      <w:pPr>
        <w:bidi/>
        <w:jc w:val="both"/>
        <w:rPr>
          <w:rFonts w:cs="David" w:hint="cs"/>
          <w:rtl/>
        </w:rPr>
      </w:pPr>
    </w:p>
    <w:p w14:paraId="2CCE6773" w14:textId="77777777" w:rsidR="007415D3" w:rsidRPr="007415D3" w:rsidRDefault="007415D3" w:rsidP="007415D3">
      <w:pPr>
        <w:bidi/>
        <w:jc w:val="both"/>
        <w:rPr>
          <w:rFonts w:cs="David" w:hint="cs"/>
          <w:rtl/>
        </w:rPr>
      </w:pPr>
      <w:r w:rsidRPr="007415D3">
        <w:rPr>
          <w:rFonts w:cs="David" w:hint="cs"/>
          <w:rtl/>
        </w:rPr>
        <w:tab/>
        <w:t xml:space="preserve">אגב, כל סעיף זה </w:t>
      </w:r>
      <w:r w:rsidRPr="007415D3">
        <w:rPr>
          <w:rFonts w:cs="David"/>
          <w:rtl/>
        </w:rPr>
        <w:t>–</w:t>
      </w:r>
      <w:r w:rsidRPr="007415D3">
        <w:rPr>
          <w:rFonts w:cs="David" w:hint="cs"/>
          <w:rtl/>
        </w:rPr>
        <w:t xml:space="preserve"> אין לו שום השלכה על התקציב. </w:t>
      </w:r>
    </w:p>
    <w:p w14:paraId="05637070" w14:textId="77777777" w:rsidR="007415D3" w:rsidRPr="007415D3" w:rsidRDefault="007415D3" w:rsidP="007415D3">
      <w:pPr>
        <w:bidi/>
        <w:jc w:val="both"/>
        <w:rPr>
          <w:rFonts w:cs="David" w:hint="cs"/>
          <w:rtl/>
        </w:rPr>
      </w:pPr>
    </w:p>
    <w:p w14:paraId="52DD1B0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761D68D" w14:textId="77777777" w:rsidR="007415D3" w:rsidRPr="007415D3" w:rsidRDefault="007415D3" w:rsidP="007415D3">
      <w:pPr>
        <w:bidi/>
        <w:jc w:val="both"/>
        <w:rPr>
          <w:rFonts w:cs="David" w:hint="cs"/>
          <w:rtl/>
        </w:rPr>
      </w:pPr>
    </w:p>
    <w:p w14:paraId="4F7082E3" w14:textId="77777777" w:rsidR="007415D3" w:rsidRPr="007415D3" w:rsidRDefault="007415D3" w:rsidP="007415D3">
      <w:pPr>
        <w:bidi/>
        <w:jc w:val="both"/>
        <w:rPr>
          <w:rFonts w:cs="David" w:hint="cs"/>
          <w:rtl/>
        </w:rPr>
      </w:pPr>
      <w:r w:rsidRPr="007415D3">
        <w:rPr>
          <w:rFonts w:cs="David" w:hint="cs"/>
          <w:rtl/>
        </w:rPr>
        <w:tab/>
        <w:t>האם עמדת הקואליציה היא להשאיר את זה במסגרת חוק ההסדרים. כן. מי בעד?</w:t>
      </w:r>
    </w:p>
    <w:p w14:paraId="2A5A29FD" w14:textId="77777777" w:rsidR="007415D3" w:rsidRPr="007415D3" w:rsidRDefault="007415D3" w:rsidP="007415D3">
      <w:pPr>
        <w:bidi/>
        <w:jc w:val="both"/>
        <w:rPr>
          <w:rFonts w:cs="David" w:hint="cs"/>
          <w:rtl/>
        </w:rPr>
      </w:pPr>
    </w:p>
    <w:p w14:paraId="60099B7C" w14:textId="77777777" w:rsidR="007415D3" w:rsidRPr="007415D3" w:rsidRDefault="007415D3" w:rsidP="007415D3">
      <w:pPr>
        <w:bidi/>
        <w:jc w:val="both"/>
        <w:rPr>
          <w:rFonts w:cs="David" w:hint="cs"/>
          <w:rtl/>
        </w:rPr>
      </w:pPr>
      <w:r w:rsidRPr="007415D3">
        <w:rPr>
          <w:rFonts w:cs="David" w:hint="cs"/>
          <w:rtl/>
        </w:rPr>
        <w:t>ה צ ב ע ה</w:t>
      </w:r>
    </w:p>
    <w:p w14:paraId="6B9ED64F" w14:textId="77777777" w:rsidR="007415D3" w:rsidRPr="007415D3" w:rsidRDefault="007415D3" w:rsidP="007415D3">
      <w:pPr>
        <w:bidi/>
        <w:jc w:val="both"/>
        <w:rPr>
          <w:rFonts w:cs="David" w:hint="cs"/>
          <w:rtl/>
        </w:rPr>
      </w:pPr>
    </w:p>
    <w:p w14:paraId="479094FA"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0B0137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DE76B23" w14:textId="77777777" w:rsidR="007415D3" w:rsidRPr="007415D3" w:rsidRDefault="007415D3" w:rsidP="007415D3">
      <w:pPr>
        <w:bidi/>
        <w:jc w:val="both"/>
        <w:rPr>
          <w:rFonts w:cs="David" w:hint="cs"/>
          <w:rtl/>
        </w:rPr>
      </w:pPr>
    </w:p>
    <w:p w14:paraId="4205EC5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847A7A7" w14:textId="77777777" w:rsidR="007415D3" w:rsidRPr="007415D3" w:rsidRDefault="007415D3" w:rsidP="007415D3">
      <w:pPr>
        <w:bidi/>
        <w:jc w:val="both"/>
        <w:rPr>
          <w:rFonts w:cs="David" w:hint="cs"/>
          <w:rtl/>
        </w:rPr>
      </w:pPr>
    </w:p>
    <w:p w14:paraId="6FF7B5C4" w14:textId="77777777" w:rsidR="007415D3" w:rsidRPr="007415D3" w:rsidRDefault="007415D3" w:rsidP="007415D3">
      <w:pPr>
        <w:bidi/>
        <w:jc w:val="both"/>
        <w:rPr>
          <w:rFonts w:cs="David" w:hint="cs"/>
          <w:rtl/>
        </w:rPr>
      </w:pPr>
      <w:r w:rsidRPr="007415D3">
        <w:rPr>
          <w:rFonts w:cs="David" w:hint="cs"/>
          <w:rtl/>
        </w:rPr>
        <w:tab/>
        <w:t>ההצעה נשארת במסגרת חוק ההסדרים. לגבי הוועדה?</w:t>
      </w:r>
    </w:p>
    <w:p w14:paraId="0D050309" w14:textId="77777777" w:rsidR="007415D3" w:rsidRPr="007415D3" w:rsidRDefault="007415D3" w:rsidP="007415D3">
      <w:pPr>
        <w:bidi/>
        <w:jc w:val="both"/>
        <w:rPr>
          <w:rFonts w:cs="David" w:hint="cs"/>
          <w:rtl/>
        </w:rPr>
      </w:pPr>
    </w:p>
    <w:p w14:paraId="14523A3A"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1908143" w14:textId="77777777" w:rsidR="007415D3" w:rsidRPr="007415D3" w:rsidRDefault="007415D3" w:rsidP="007415D3">
      <w:pPr>
        <w:bidi/>
        <w:jc w:val="both"/>
        <w:rPr>
          <w:rFonts w:cs="David" w:hint="cs"/>
          <w:rtl/>
        </w:rPr>
      </w:pPr>
    </w:p>
    <w:p w14:paraId="0FBBB80A" w14:textId="77777777" w:rsidR="007415D3" w:rsidRPr="007415D3" w:rsidRDefault="007415D3" w:rsidP="007415D3">
      <w:pPr>
        <w:bidi/>
        <w:jc w:val="both"/>
        <w:rPr>
          <w:rFonts w:cs="David" w:hint="cs"/>
          <w:rtl/>
        </w:rPr>
      </w:pPr>
      <w:r w:rsidRPr="007415D3">
        <w:rPr>
          <w:rFonts w:cs="David" w:hint="cs"/>
          <w:rtl/>
        </w:rPr>
        <w:tab/>
        <w:t xml:space="preserve">ועדת כלכלה. </w:t>
      </w:r>
    </w:p>
    <w:p w14:paraId="2F902329" w14:textId="77777777" w:rsidR="007415D3" w:rsidRPr="007415D3" w:rsidRDefault="007415D3" w:rsidP="007415D3">
      <w:pPr>
        <w:bidi/>
        <w:jc w:val="both"/>
        <w:rPr>
          <w:rFonts w:cs="David" w:hint="cs"/>
          <w:rtl/>
        </w:rPr>
      </w:pPr>
    </w:p>
    <w:p w14:paraId="47A1B95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24FB8C3" w14:textId="77777777" w:rsidR="007415D3" w:rsidRPr="007415D3" w:rsidRDefault="007415D3" w:rsidP="007415D3">
      <w:pPr>
        <w:bidi/>
        <w:jc w:val="both"/>
        <w:rPr>
          <w:rFonts w:cs="David" w:hint="cs"/>
          <w:rtl/>
        </w:rPr>
      </w:pPr>
    </w:p>
    <w:p w14:paraId="676FE43C" w14:textId="77777777" w:rsidR="007415D3" w:rsidRPr="007415D3" w:rsidRDefault="007415D3" w:rsidP="007415D3">
      <w:pPr>
        <w:bidi/>
        <w:jc w:val="both"/>
        <w:rPr>
          <w:rFonts w:cs="David" w:hint="cs"/>
          <w:rtl/>
        </w:rPr>
      </w:pPr>
      <w:r w:rsidRPr="007415D3">
        <w:rPr>
          <w:rFonts w:cs="David" w:hint="cs"/>
          <w:rtl/>
        </w:rPr>
        <w:tab/>
        <w:t>מי בעד להעביר את זה לוועדת הכלכלה?</w:t>
      </w:r>
    </w:p>
    <w:p w14:paraId="4A93B201" w14:textId="77777777" w:rsidR="007415D3" w:rsidRPr="007415D3" w:rsidRDefault="007415D3" w:rsidP="007415D3">
      <w:pPr>
        <w:bidi/>
        <w:jc w:val="both"/>
        <w:rPr>
          <w:rFonts w:cs="David" w:hint="cs"/>
          <w:rtl/>
        </w:rPr>
      </w:pPr>
    </w:p>
    <w:p w14:paraId="1F20B2E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47BCF90" w14:textId="77777777" w:rsidR="007415D3" w:rsidRPr="007415D3" w:rsidRDefault="007415D3" w:rsidP="007415D3">
      <w:pPr>
        <w:bidi/>
        <w:jc w:val="both"/>
        <w:rPr>
          <w:rFonts w:cs="David" w:hint="cs"/>
          <w:u w:val="single"/>
          <w:rtl/>
        </w:rPr>
      </w:pPr>
    </w:p>
    <w:p w14:paraId="5CD68F04" w14:textId="77777777" w:rsidR="007415D3" w:rsidRPr="007415D3" w:rsidRDefault="007415D3" w:rsidP="007415D3">
      <w:pPr>
        <w:bidi/>
        <w:jc w:val="both"/>
        <w:rPr>
          <w:rFonts w:cs="David" w:hint="cs"/>
          <w:rtl/>
        </w:rPr>
      </w:pPr>
      <w:r w:rsidRPr="007415D3">
        <w:rPr>
          <w:rFonts w:cs="David" w:hint="cs"/>
          <w:rtl/>
        </w:rPr>
        <w:tab/>
        <w:t xml:space="preserve"> אני בעד להעביר לוועדת כספים. </w:t>
      </w:r>
    </w:p>
    <w:p w14:paraId="2E398623" w14:textId="77777777" w:rsidR="007415D3" w:rsidRPr="007415D3" w:rsidRDefault="007415D3" w:rsidP="007415D3">
      <w:pPr>
        <w:bidi/>
        <w:jc w:val="both"/>
        <w:rPr>
          <w:rFonts w:cs="David" w:hint="cs"/>
          <w:rtl/>
        </w:rPr>
      </w:pPr>
    </w:p>
    <w:p w14:paraId="6FDBC5F4" w14:textId="77777777" w:rsidR="007415D3" w:rsidRPr="007415D3" w:rsidRDefault="007415D3" w:rsidP="007415D3">
      <w:pPr>
        <w:bidi/>
        <w:jc w:val="both"/>
        <w:rPr>
          <w:rFonts w:cs="David" w:hint="cs"/>
          <w:rtl/>
        </w:rPr>
      </w:pPr>
      <w:r w:rsidRPr="007415D3">
        <w:rPr>
          <w:rFonts w:cs="David" w:hint="cs"/>
          <w:rtl/>
        </w:rPr>
        <w:t>ה צ ב ע ה</w:t>
      </w:r>
    </w:p>
    <w:p w14:paraId="5D46084A" w14:textId="77777777" w:rsidR="007415D3" w:rsidRPr="007415D3" w:rsidRDefault="007415D3" w:rsidP="007415D3">
      <w:pPr>
        <w:bidi/>
        <w:jc w:val="both"/>
        <w:rPr>
          <w:rFonts w:cs="David" w:hint="cs"/>
          <w:rtl/>
        </w:rPr>
      </w:pPr>
    </w:p>
    <w:p w14:paraId="62B8F964"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D444A7E"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FEAA374" w14:textId="77777777" w:rsidR="007415D3" w:rsidRPr="007415D3" w:rsidRDefault="007415D3" w:rsidP="007415D3">
      <w:pPr>
        <w:bidi/>
        <w:jc w:val="both"/>
        <w:rPr>
          <w:rFonts w:cs="David" w:hint="cs"/>
          <w:rtl/>
        </w:rPr>
      </w:pPr>
    </w:p>
    <w:p w14:paraId="178D97B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E015990" w14:textId="77777777" w:rsidR="007415D3" w:rsidRPr="007415D3" w:rsidRDefault="007415D3" w:rsidP="007415D3">
      <w:pPr>
        <w:bidi/>
        <w:jc w:val="both"/>
        <w:rPr>
          <w:rFonts w:cs="David" w:hint="cs"/>
          <w:rtl/>
        </w:rPr>
      </w:pPr>
    </w:p>
    <w:p w14:paraId="04D5B13F" w14:textId="77777777" w:rsidR="007415D3" w:rsidRPr="007415D3" w:rsidRDefault="007415D3" w:rsidP="007415D3">
      <w:pPr>
        <w:bidi/>
        <w:jc w:val="both"/>
        <w:rPr>
          <w:rFonts w:cs="David" w:hint="cs"/>
          <w:rtl/>
        </w:rPr>
      </w:pPr>
      <w:r w:rsidRPr="007415D3">
        <w:rPr>
          <w:rFonts w:cs="David" w:hint="cs"/>
          <w:rtl/>
        </w:rPr>
        <w:tab/>
        <w:t xml:space="preserve">הנושא יידון בוועדת הכלכלה. </w:t>
      </w:r>
    </w:p>
    <w:p w14:paraId="14FD7FC0" w14:textId="77777777" w:rsidR="007415D3" w:rsidRPr="007415D3" w:rsidRDefault="007415D3" w:rsidP="007415D3">
      <w:pPr>
        <w:bidi/>
        <w:jc w:val="both"/>
        <w:rPr>
          <w:rFonts w:cs="David" w:hint="cs"/>
          <w:rtl/>
        </w:rPr>
      </w:pPr>
    </w:p>
    <w:p w14:paraId="5C1AB5A0" w14:textId="77777777" w:rsidR="007415D3" w:rsidRPr="007415D3" w:rsidRDefault="007415D3" w:rsidP="007415D3">
      <w:pPr>
        <w:bidi/>
        <w:jc w:val="both"/>
        <w:rPr>
          <w:rFonts w:cs="David" w:hint="cs"/>
          <w:rtl/>
        </w:rPr>
      </w:pPr>
      <w:r w:rsidRPr="007415D3">
        <w:rPr>
          <w:rFonts w:cs="David" w:hint="cs"/>
          <w:rtl/>
        </w:rPr>
        <w:tab/>
        <w:t xml:space="preserve">סעיף 60(3): מוצע לקבוע בחוק, במפורש, כי מערכת הולכת הגז הטבעי היא בבעלות המדינה, וזאת בכדי למנוע ספקות העלולים להיווצר בפרשנות הוראת החוק כלשונו היום. </w:t>
      </w:r>
    </w:p>
    <w:p w14:paraId="07B6A2E8" w14:textId="77777777" w:rsidR="007415D3" w:rsidRPr="007415D3" w:rsidRDefault="007415D3" w:rsidP="007415D3">
      <w:pPr>
        <w:bidi/>
        <w:jc w:val="both"/>
        <w:rPr>
          <w:rFonts w:cs="David" w:hint="cs"/>
          <w:rtl/>
        </w:rPr>
      </w:pPr>
    </w:p>
    <w:p w14:paraId="0494415A" w14:textId="77777777" w:rsidR="007415D3" w:rsidRPr="007415D3" w:rsidRDefault="007415D3" w:rsidP="007415D3">
      <w:pPr>
        <w:pStyle w:val="Heading5"/>
        <w:rPr>
          <w:rFonts w:hint="cs"/>
          <w:rtl/>
        </w:rPr>
      </w:pPr>
      <w:r w:rsidRPr="007415D3">
        <w:rPr>
          <w:rFonts w:hint="cs"/>
          <w:u w:val="single"/>
          <w:rtl/>
        </w:rPr>
        <w:t>שלי יחימוביץ:</w:t>
      </w:r>
    </w:p>
    <w:p w14:paraId="469BCD78" w14:textId="77777777" w:rsidR="007415D3" w:rsidRPr="007415D3" w:rsidRDefault="007415D3" w:rsidP="007415D3">
      <w:pPr>
        <w:pStyle w:val="Heading5"/>
        <w:rPr>
          <w:rFonts w:hint="cs"/>
          <w:rtl/>
        </w:rPr>
      </w:pPr>
    </w:p>
    <w:p w14:paraId="62266223" w14:textId="77777777" w:rsidR="007415D3" w:rsidRPr="007415D3" w:rsidRDefault="007415D3" w:rsidP="007415D3">
      <w:pPr>
        <w:bidi/>
        <w:jc w:val="both"/>
        <w:rPr>
          <w:rFonts w:cs="David" w:hint="cs"/>
          <w:rtl/>
        </w:rPr>
      </w:pPr>
      <w:r w:rsidRPr="007415D3">
        <w:rPr>
          <w:rFonts w:cs="David" w:hint="cs"/>
          <w:rtl/>
        </w:rPr>
        <w:tab/>
        <w:t xml:space="preserve"> עוד סעיף בלי שום השלכה תקציבית. </w:t>
      </w:r>
    </w:p>
    <w:p w14:paraId="758FC7FB" w14:textId="77777777" w:rsidR="007415D3" w:rsidRPr="007415D3" w:rsidRDefault="007415D3" w:rsidP="007415D3">
      <w:pPr>
        <w:bidi/>
        <w:jc w:val="both"/>
        <w:rPr>
          <w:rFonts w:cs="David" w:hint="cs"/>
          <w:rtl/>
        </w:rPr>
      </w:pPr>
    </w:p>
    <w:p w14:paraId="27F7DE4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B16E118" w14:textId="77777777" w:rsidR="007415D3" w:rsidRPr="007415D3" w:rsidRDefault="007415D3" w:rsidP="007415D3">
      <w:pPr>
        <w:bidi/>
        <w:jc w:val="both"/>
        <w:rPr>
          <w:rFonts w:cs="David" w:hint="cs"/>
          <w:rtl/>
        </w:rPr>
      </w:pPr>
    </w:p>
    <w:p w14:paraId="67C6425D" w14:textId="77777777" w:rsidR="007415D3" w:rsidRPr="007415D3" w:rsidRDefault="007415D3" w:rsidP="007415D3">
      <w:pPr>
        <w:bidi/>
        <w:jc w:val="both"/>
        <w:rPr>
          <w:rFonts w:cs="David" w:hint="cs"/>
          <w:rtl/>
        </w:rPr>
      </w:pPr>
      <w:r w:rsidRPr="007415D3">
        <w:rPr>
          <w:rFonts w:cs="David" w:hint="cs"/>
          <w:rtl/>
        </w:rPr>
        <w:tab/>
        <w:t>מי בעד להשאיר את זה בחוק ההסדרים?</w:t>
      </w:r>
    </w:p>
    <w:p w14:paraId="3BECD250" w14:textId="77777777" w:rsidR="007415D3" w:rsidRPr="007415D3" w:rsidRDefault="007415D3" w:rsidP="007415D3">
      <w:pPr>
        <w:bidi/>
        <w:jc w:val="both"/>
        <w:rPr>
          <w:rFonts w:cs="David" w:hint="cs"/>
          <w:rtl/>
        </w:rPr>
      </w:pPr>
    </w:p>
    <w:p w14:paraId="074D0974" w14:textId="77777777" w:rsidR="007415D3" w:rsidRPr="007415D3" w:rsidRDefault="007415D3" w:rsidP="007415D3">
      <w:pPr>
        <w:bidi/>
        <w:ind w:firstLine="567"/>
        <w:jc w:val="both"/>
        <w:rPr>
          <w:rFonts w:cs="David" w:hint="cs"/>
          <w:rtl/>
        </w:rPr>
      </w:pPr>
    </w:p>
    <w:p w14:paraId="31705812" w14:textId="77777777" w:rsidR="007415D3" w:rsidRPr="007415D3" w:rsidRDefault="007415D3" w:rsidP="007415D3">
      <w:pPr>
        <w:bidi/>
        <w:jc w:val="both"/>
        <w:rPr>
          <w:rFonts w:cs="David" w:hint="cs"/>
          <w:rtl/>
        </w:rPr>
      </w:pPr>
    </w:p>
    <w:p w14:paraId="3DEF7578" w14:textId="77777777" w:rsidR="007415D3" w:rsidRPr="007415D3" w:rsidRDefault="007415D3" w:rsidP="007415D3">
      <w:pPr>
        <w:bidi/>
        <w:jc w:val="both"/>
        <w:rPr>
          <w:rFonts w:cs="David" w:hint="cs"/>
          <w:rtl/>
        </w:rPr>
      </w:pPr>
      <w:r w:rsidRPr="007415D3">
        <w:rPr>
          <w:rFonts w:cs="David" w:hint="cs"/>
          <w:rtl/>
        </w:rPr>
        <w:t>ה צ ב ע ה</w:t>
      </w:r>
    </w:p>
    <w:p w14:paraId="267A48A6" w14:textId="77777777" w:rsidR="007415D3" w:rsidRPr="007415D3" w:rsidRDefault="007415D3" w:rsidP="007415D3">
      <w:pPr>
        <w:bidi/>
        <w:jc w:val="both"/>
        <w:rPr>
          <w:rFonts w:cs="David" w:hint="cs"/>
          <w:rtl/>
        </w:rPr>
      </w:pPr>
    </w:p>
    <w:p w14:paraId="3C41C9CB"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2E7412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CBAFE76" w14:textId="77777777" w:rsidR="007415D3" w:rsidRPr="007415D3" w:rsidRDefault="007415D3" w:rsidP="007415D3">
      <w:pPr>
        <w:bidi/>
        <w:jc w:val="both"/>
        <w:rPr>
          <w:rFonts w:cs="David" w:hint="cs"/>
          <w:rtl/>
        </w:rPr>
      </w:pPr>
    </w:p>
    <w:p w14:paraId="6CC0BC6C" w14:textId="77777777" w:rsidR="007415D3" w:rsidRPr="007415D3" w:rsidRDefault="007415D3" w:rsidP="007415D3">
      <w:pPr>
        <w:bidi/>
        <w:jc w:val="both"/>
        <w:rPr>
          <w:rFonts w:cs="David" w:hint="cs"/>
          <w:rtl/>
        </w:rPr>
      </w:pPr>
    </w:p>
    <w:p w14:paraId="390966F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8C08CD1" w14:textId="77777777" w:rsidR="007415D3" w:rsidRPr="007415D3" w:rsidRDefault="007415D3" w:rsidP="007415D3">
      <w:pPr>
        <w:bidi/>
        <w:jc w:val="both"/>
        <w:rPr>
          <w:rFonts w:cs="David" w:hint="cs"/>
          <w:rtl/>
        </w:rPr>
      </w:pPr>
    </w:p>
    <w:p w14:paraId="4DE6FB67" w14:textId="77777777" w:rsidR="007415D3" w:rsidRPr="007415D3" w:rsidRDefault="007415D3" w:rsidP="007415D3">
      <w:pPr>
        <w:bidi/>
        <w:jc w:val="both"/>
        <w:rPr>
          <w:rFonts w:cs="David" w:hint="cs"/>
          <w:rtl/>
        </w:rPr>
      </w:pPr>
      <w:r w:rsidRPr="007415D3">
        <w:rPr>
          <w:rFonts w:cs="David" w:hint="cs"/>
          <w:rtl/>
        </w:rPr>
        <w:tab/>
        <w:t>אושר. איזו ועדה?</w:t>
      </w:r>
    </w:p>
    <w:p w14:paraId="31477137" w14:textId="77777777" w:rsidR="007415D3" w:rsidRPr="007415D3" w:rsidRDefault="007415D3" w:rsidP="007415D3">
      <w:pPr>
        <w:bidi/>
        <w:jc w:val="both"/>
        <w:rPr>
          <w:rFonts w:cs="David" w:hint="cs"/>
          <w:rtl/>
        </w:rPr>
      </w:pPr>
    </w:p>
    <w:p w14:paraId="1CCF19CF" w14:textId="77777777" w:rsidR="007415D3" w:rsidRPr="007415D3" w:rsidRDefault="007415D3" w:rsidP="007415D3">
      <w:pPr>
        <w:pStyle w:val="Heading5"/>
        <w:rPr>
          <w:rFonts w:hint="cs"/>
          <w:rtl/>
        </w:rPr>
      </w:pPr>
      <w:r w:rsidRPr="007415D3">
        <w:rPr>
          <w:rFonts w:hint="cs"/>
          <w:u w:val="single"/>
          <w:rtl/>
        </w:rPr>
        <w:t>אביגדור יצחקי:</w:t>
      </w:r>
    </w:p>
    <w:p w14:paraId="501DD0F9" w14:textId="77777777" w:rsidR="007415D3" w:rsidRPr="007415D3" w:rsidRDefault="007415D3" w:rsidP="007415D3">
      <w:pPr>
        <w:pStyle w:val="Heading5"/>
        <w:rPr>
          <w:rFonts w:hint="cs"/>
          <w:rtl/>
        </w:rPr>
      </w:pPr>
    </w:p>
    <w:p w14:paraId="22E6B1D5" w14:textId="77777777" w:rsidR="007415D3" w:rsidRPr="007415D3" w:rsidRDefault="007415D3" w:rsidP="007415D3">
      <w:pPr>
        <w:bidi/>
        <w:jc w:val="both"/>
        <w:rPr>
          <w:rFonts w:cs="David" w:hint="cs"/>
          <w:rtl/>
        </w:rPr>
      </w:pPr>
      <w:r w:rsidRPr="007415D3">
        <w:rPr>
          <w:rFonts w:cs="David" w:hint="cs"/>
          <w:rtl/>
        </w:rPr>
        <w:tab/>
        <w:t xml:space="preserve">כספים. </w:t>
      </w:r>
    </w:p>
    <w:p w14:paraId="0740F5E6" w14:textId="77777777" w:rsidR="007415D3" w:rsidRPr="007415D3" w:rsidRDefault="007415D3" w:rsidP="007415D3">
      <w:pPr>
        <w:bidi/>
        <w:jc w:val="both"/>
        <w:rPr>
          <w:rFonts w:cs="David" w:hint="cs"/>
          <w:rtl/>
        </w:rPr>
      </w:pPr>
    </w:p>
    <w:p w14:paraId="622630E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E2ED82B" w14:textId="77777777" w:rsidR="007415D3" w:rsidRPr="007415D3" w:rsidRDefault="007415D3" w:rsidP="007415D3">
      <w:pPr>
        <w:bidi/>
        <w:jc w:val="both"/>
        <w:rPr>
          <w:rFonts w:cs="David" w:hint="cs"/>
          <w:u w:val="single"/>
          <w:rtl/>
        </w:rPr>
      </w:pPr>
    </w:p>
    <w:p w14:paraId="1627EA0D" w14:textId="77777777" w:rsidR="007415D3" w:rsidRPr="007415D3" w:rsidRDefault="007415D3" w:rsidP="007415D3">
      <w:pPr>
        <w:bidi/>
        <w:jc w:val="both"/>
        <w:rPr>
          <w:rFonts w:cs="David" w:hint="cs"/>
          <w:rtl/>
        </w:rPr>
      </w:pPr>
      <w:r w:rsidRPr="007415D3">
        <w:rPr>
          <w:rFonts w:cs="David" w:hint="cs"/>
          <w:rtl/>
        </w:rPr>
        <w:tab/>
        <w:t xml:space="preserve">איך יכול להיות? </w:t>
      </w:r>
    </w:p>
    <w:p w14:paraId="144AB517" w14:textId="77777777" w:rsidR="007415D3" w:rsidRPr="007415D3" w:rsidRDefault="007415D3" w:rsidP="007415D3">
      <w:pPr>
        <w:bidi/>
        <w:jc w:val="both"/>
        <w:rPr>
          <w:rFonts w:cs="David" w:hint="cs"/>
          <w:rtl/>
        </w:rPr>
      </w:pPr>
    </w:p>
    <w:p w14:paraId="1111E7F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6FC691C" w14:textId="77777777" w:rsidR="007415D3" w:rsidRPr="007415D3" w:rsidRDefault="007415D3" w:rsidP="007415D3">
      <w:pPr>
        <w:bidi/>
        <w:jc w:val="both"/>
        <w:rPr>
          <w:rFonts w:cs="David" w:hint="cs"/>
          <w:rtl/>
        </w:rPr>
      </w:pPr>
    </w:p>
    <w:p w14:paraId="4C593F79" w14:textId="77777777" w:rsidR="007415D3" w:rsidRPr="007415D3" w:rsidRDefault="007415D3" w:rsidP="007415D3">
      <w:pPr>
        <w:bidi/>
        <w:jc w:val="both"/>
        <w:rPr>
          <w:rFonts w:cs="David" w:hint="cs"/>
          <w:rtl/>
        </w:rPr>
      </w:pPr>
      <w:r w:rsidRPr="007415D3">
        <w:rPr>
          <w:rFonts w:cs="David" w:hint="cs"/>
          <w:rtl/>
        </w:rPr>
        <w:tab/>
        <w:t xml:space="preserve">כמובן, זה יידון במסגרת ועדת הכלכלה. כל מה שנעשה כאן כרגע הוא ניסיון לבדוק את הערנות של חבר הכנסת סער. אני חייבת לציין לפרוטוקול שהוא די ערני. </w:t>
      </w:r>
    </w:p>
    <w:p w14:paraId="16E4D8CE" w14:textId="77777777" w:rsidR="007415D3" w:rsidRPr="007415D3" w:rsidRDefault="007415D3" w:rsidP="007415D3">
      <w:pPr>
        <w:bidi/>
        <w:jc w:val="both"/>
        <w:rPr>
          <w:rFonts w:cs="David" w:hint="cs"/>
          <w:rtl/>
        </w:rPr>
      </w:pPr>
    </w:p>
    <w:p w14:paraId="645E1420" w14:textId="77777777" w:rsidR="007415D3" w:rsidRPr="007415D3" w:rsidRDefault="007415D3" w:rsidP="007415D3">
      <w:pPr>
        <w:bidi/>
        <w:jc w:val="both"/>
        <w:rPr>
          <w:rFonts w:cs="David" w:hint="cs"/>
          <w:rtl/>
        </w:rPr>
      </w:pPr>
      <w:r w:rsidRPr="007415D3">
        <w:rPr>
          <w:rFonts w:cs="David" w:hint="cs"/>
          <w:rtl/>
        </w:rPr>
        <w:tab/>
        <w:t xml:space="preserve">אני עוברת לסעיף הבא: סעיפים 61(2)(3) </w:t>
      </w:r>
      <w:r w:rsidRPr="007415D3">
        <w:rPr>
          <w:rFonts w:cs="David"/>
          <w:rtl/>
        </w:rPr>
        <w:t>–</w:t>
      </w:r>
      <w:r w:rsidRPr="007415D3">
        <w:rPr>
          <w:rFonts w:cs="David" w:hint="cs"/>
          <w:rtl/>
        </w:rPr>
        <w:t xml:space="preserve"> תיקון חוק הפחתת הגירעון והגבלת ההוצאה התקציבית, התשנ"ב-1992. העלאת שיעור גידול ההוצאה התקציבית החל בשנת 2007 מ-1% ל-1.7% ומשנת 2010 ואילך שיעור גידול זה יהפוך לקבוע. </w:t>
      </w:r>
    </w:p>
    <w:p w14:paraId="0836FFCC" w14:textId="77777777" w:rsidR="007415D3" w:rsidRPr="007415D3" w:rsidRDefault="007415D3" w:rsidP="007415D3">
      <w:pPr>
        <w:bidi/>
        <w:jc w:val="both"/>
        <w:rPr>
          <w:rFonts w:cs="David" w:hint="cs"/>
          <w:rtl/>
        </w:rPr>
      </w:pPr>
    </w:p>
    <w:p w14:paraId="40FFE55D" w14:textId="77777777" w:rsidR="007415D3" w:rsidRPr="007415D3" w:rsidRDefault="007415D3" w:rsidP="007415D3">
      <w:pPr>
        <w:bidi/>
        <w:ind w:firstLine="567"/>
        <w:jc w:val="both"/>
        <w:rPr>
          <w:rFonts w:cs="David" w:hint="cs"/>
          <w:rtl/>
        </w:rPr>
      </w:pPr>
      <w:r w:rsidRPr="007415D3">
        <w:rPr>
          <w:rFonts w:cs="David" w:hint="cs"/>
          <w:rtl/>
        </w:rPr>
        <w:t xml:space="preserve">הסעיף הזה הוא חלק בלתי נפרד מחוק ההסדרים. זה רק כדי להבהיר לחברים שמתנגדים וכו'. </w:t>
      </w:r>
    </w:p>
    <w:p w14:paraId="340EF9BA" w14:textId="77777777" w:rsidR="007415D3" w:rsidRPr="007415D3" w:rsidRDefault="007415D3" w:rsidP="007415D3">
      <w:pPr>
        <w:bidi/>
        <w:jc w:val="both"/>
        <w:rPr>
          <w:rFonts w:cs="David" w:hint="cs"/>
          <w:rtl/>
        </w:rPr>
      </w:pPr>
    </w:p>
    <w:p w14:paraId="3D8F1F59" w14:textId="77777777" w:rsidR="007415D3" w:rsidRPr="007415D3" w:rsidRDefault="007415D3" w:rsidP="007415D3">
      <w:pPr>
        <w:bidi/>
        <w:jc w:val="both"/>
        <w:rPr>
          <w:rFonts w:cs="David" w:hint="cs"/>
          <w:rtl/>
        </w:rPr>
      </w:pPr>
      <w:r w:rsidRPr="007415D3">
        <w:rPr>
          <w:rFonts w:cs="David" w:hint="cs"/>
          <w:u w:val="single"/>
          <w:rtl/>
        </w:rPr>
        <w:t>ראובן ריבלין:</w:t>
      </w:r>
    </w:p>
    <w:p w14:paraId="36B27DD0" w14:textId="77777777" w:rsidR="007415D3" w:rsidRPr="007415D3" w:rsidRDefault="007415D3" w:rsidP="007415D3">
      <w:pPr>
        <w:bidi/>
        <w:jc w:val="both"/>
        <w:rPr>
          <w:rFonts w:cs="David" w:hint="cs"/>
          <w:rtl/>
        </w:rPr>
      </w:pPr>
    </w:p>
    <w:p w14:paraId="78915E4A" w14:textId="77777777" w:rsidR="007415D3" w:rsidRPr="007415D3" w:rsidRDefault="007415D3" w:rsidP="007415D3">
      <w:pPr>
        <w:bidi/>
        <w:jc w:val="both"/>
        <w:rPr>
          <w:rFonts w:cs="David" w:hint="cs"/>
          <w:rtl/>
        </w:rPr>
      </w:pPr>
      <w:r w:rsidRPr="007415D3">
        <w:rPr>
          <w:rFonts w:cs="David" w:hint="cs"/>
          <w:rtl/>
        </w:rPr>
        <w:tab/>
        <w:t xml:space="preserve"> אולי עמדת הממשלה היא לפצל בגלל זה. </w:t>
      </w:r>
    </w:p>
    <w:p w14:paraId="7BDB32E4" w14:textId="77777777" w:rsidR="007415D3" w:rsidRPr="007415D3" w:rsidRDefault="007415D3" w:rsidP="007415D3">
      <w:pPr>
        <w:bidi/>
        <w:jc w:val="both"/>
        <w:rPr>
          <w:rFonts w:cs="David" w:hint="cs"/>
          <w:rtl/>
        </w:rPr>
      </w:pPr>
    </w:p>
    <w:p w14:paraId="233C5854" w14:textId="77777777" w:rsidR="007415D3" w:rsidRPr="007415D3" w:rsidRDefault="007415D3" w:rsidP="007415D3">
      <w:pPr>
        <w:pStyle w:val="Heading5"/>
        <w:rPr>
          <w:rFonts w:hint="cs"/>
          <w:rtl/>
        </w:rPr>
      </w:pPr>
      <w:r w:rsidRPr="007415D3">
        <w:rPr>
          <w:rFonts w:hint="cs"/>
          <w:u w:val="single"/>
          <w:rtl/>
        </w:rPr>
        <w:t>שלי יחימוביץ:</w:t>
      </w:r>
    </w:p>
    <w:p w14:paraId="5D155FF6" w14:textId="77777777" w:rsidR="007415D3" w:rsidRPr="007415D3" w:rsidRDefault="007415D3" w:rsidP="007415D3">
      <w:pPr>
        <w:pStyle w:val="Heading5"/>
        <w:rPr>
          <w:rFonts w:hint="cs"/>
          <w:rtl/>
        </w:rPr>
      </w:pPr>
    </w:p>
    <w:p w14:paraId="180F4B38" w14:textId="77777777" w:rsidR="007415D3" w:rsidRPr="007415D3" w:rsidRDefault="007415D3" w:rsidP="007415D3">
      <w:pPr>
        <w:bidi/>
        <w:jc w:val="both"/>
        <w:rPr>
          <w:rFonts w:cs="David" w:hint="cs"/>
          <w:rtl/>
        </w:rPr>
      </w:pPr>
      <w:r w:rsidRPr="007415D3">
        <w:rPr>
          <w:rFonts w:cs="David" w:hint="cs"/>
          <w:rtl/>
        </w:rPr>
        <w:tab/>
        <w:t xml:space="preserve"> ברור לנו.</w:t>
      </w:r>
    </w:p>
    <w:p w14:paraId="1DC55792" w14:textId="77777777" w:rsidR="007415D3" w:rsidRPr="007415D3" w:rsidRDefault="007415D3" w:rsidP="007415D3">
      <w:pPr>
        <w:bidi/>
        <w:jc w:val="both"/>
        <w:rPr>
          <w:rFonts w:cs="David" w:hint="cs"/>
          <w:rtl/>
        </w:rPr>
      </w:pPr>
    </w:p>
    <w:p w14:paraId="36BD46A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64CE4AB" w14:textId="77777777" w:rsidR="007415D3" w:rsidRPr="007415D3" w:rsidRDefault="007415D3" w:rsidP="007415D3">
      <w:pPr>
        <w:bidi/>
        <w:jc w:val="both"/>
        <w:rPr>
          <w:rFonts w:cs="David" w:hint="cs"/>
          <w:rtl/>
        </w:rPr>
      </w:pPr>
    </w:p>
    <w:p w14:paraId="1EED1FBB" w14:textId="77777777" w:rsidR="007415D3" w:rsidRPr="007415D3" w:rsidRDefault="007415D3" w:rsidP="007415D3">
      <w:pPr>
        <w:bidi/>
        <w:jc w:val="both"/>
        <w:rPr>
          <w:rFonts w:cs="David" w:hint="cs"/>
          <w:rtl/>
        </w:rPr>
      </w:pPr>
      <w:r w:rsidRPr="007415D3">
        <w:rPr>
          <w:rFonts w:cs="David" w:hint="cs"/>
          <w:rtl/>
        </w:rPr>
        <w:tab/>
        <w:t xml:space="preserve">אני מבהירה. מדובר בסעיפים 61(1) 61(2)(3) ו-61(4)(5). </w:t>
      </w:r>
    </w:p>
    <w:p w14:paraId="09E717D6" w14:textId="77777777" w:rsidR="007415D3" w:rsidRPr="007415D3" w:rsidRDefault="007415D3" w:rsidP="007415D3">
      <w:pPr>
        <w:bidi/>
        <w:jc w:val="both"/>
        <w:rPr>
          <w:rFonts w:cs="David" w:hint="cs"/>
          <w:rtl/>
        </w:rPr>
      </w:pPr>
      <w:r w:rsidRPr="007415D3">
        <w:rPr>
          <w:rFonts w:cs="David"/>
          <w:rtl/>
        </w:rPr>
        <w:br w:type="page"/>
      </w:r>
    </w:p>
    <w:p w14:paraId="018A2A7D" w14:textId="77777777" w:rsidR="007415D3" w:rsidRPr="007415D3" w:rsidRDefault="007415D3" w:rsidP="007415D3">
      <w:pPr>
        <w:bidi/>
        <w:jc w:val="both"/>
        <w:rPr>
          <w:rFonts w:cs="David" w:hint="cs"/>
          <w:rtl/>
        </w:rPr>
      </w:pPr>
      <w:r w:rsidRPr="007415D3">
        <w:rPr>
          <w:rFonts w:cs="David" w:hint="cs"/>
          <w:u w:val="single"/>
          <w:rtl/>
        </w:rPr>
        <w:t>ראובן ריבלין:</w:t>
      </w:r>
    </w:p>
    <w:p w14:paraId="2C8CA44D" w14:textId="77777777" w:rsidR="007415D3" w:rsidRPr="007415D3" w:rsidRDefault="007415D3" w:rsidP="007415D3">
      <w:pPr>
        <w:bidi/>
        <w:jc w:val="both"/>
        <w:rPr>
          <w:rFonts w:cs="David" w:hint="cs"/>
          <w:rtl/>
        </w:rPr>
      </w:pPr>
    </w:p>
    <w:p w14:paraId="2A87DBDE" w14:textId="77777777" w:rsidR="007415D3" w:rsidRPr="007415D3" w:rsidRDefault="007415D3" w:rsidP="007415D3">
      <w:pPr>
        <w:bidi/>
        <w:ind w:firstLine="567"/>
        <w:jc w:val="both"/>
        <w:rPr>
          <w:rFonts w:cs="David" w:hint="cs"/>
          <w:rtl/>
        </w:rPr>
      </w:pPr>
      <w:r w:rsidRPr="007415D3">
        <w:rPr>
          <w:rFonts w:cs="David" w:hint="cs"/>
          <w:rtl/>
        </w:rPr>
        <w:t xml:space="preserve">אני מבקש לומר משהו. לפני ההצבעה. אולי משום שההיגיון הצרוף אומר שהדבר צריך להיכלל במסגרת חוק ההסדרים, אולי חוק ההסדרים נוצר בעולם רק משום שיש דברים כאלה, שאי-אפשר לקיים את התקציב בלעדיהם </w:t>
      </w:r>
      <w:r w:rsidRPr="007415D3">
        <w:rPr>
          <w:rFonts w:cs="David"/>
          <w:rtl/>
        </w:rPr>
        <w:t>–</w:t>
      </w:r>
      <w:r w:rsidRPr="007415D3">
        <w:rPr>
          <w:rFonts w:cs="David" w:hint="cs"/>
          <w:rtl/>
        </w:rPr>
        <w:t xml:space="preserve"> אולי בגלל ההיגיון הרב הממשלה רוצה לפצל את זה. צריך לשאול את יושב-ראש הקואליציה.</w:t>
      </w:r>
    </w:p>
    <w:p w14:paraId="390A93FA" w14:textId="77777777" w:rsidR="007415D3" w:rsidRPr="007415D3" w:rsidRDefault="007415D3" w:rsidP="007415D3">
      <w:pPr>
        <w:bidi/>
        <w:ind w:firstLine="567"/>
        <w:jc w:val="both"/>
        <w:rPr>
          <w:rFonts w:cs="David" w:hint="cs"/>
          <w:rtl/>
        </w:rPr>
      </w:pPr>
    </w:p>
    <w:p w14:paraId="65DBA21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5E73536" w14:textId="77777777" w:rsidR="007415D3" w:rsidRPr="007415D3" w:rsidRDefault="007415D3" w:rsidP="007415D3">
      <w:pPr>
        <w:bidi/>
        <w:ind w:firstLine="567"/>
        <w:jc w:val="both"/>
        <w:rPr>
          <w:rFonts w:cs="David" w:hint="cs"/>
          <w:rtl/>
        </w:rPr>
      </w:pPr>
    </w:p>
    <w:p w14:paraId="01F12A11" w14:textId="77777777" w:rsidR="007415D3" w:rsidRPr="007415D3" w:rsidRDefault="007415D3" w:rsidP="007415D3">
      <w:pPr>
        <w:bidi/>
        <w:ind w:firstLine="567"/>
        <w:jc w:val="both"/>
        <w:rPr>
          <w:rFonts w:cs="David" w:hint="cs"/>
          <w:rtl/>
        </w:rPr>
      </w:pPr>
      <w:r w:rsidRPr="007415D3">
        <w:rPr>
          <w:rFonts w:cs="David" w:hint="cs"/>
          <w:rtl/>
        </w:rPr>
        <w:t xml:space="preserve">אתה רוצה להשיב? </w:t>
      </w:r>
    </w:p>
    <w:p w14:paraId="1BE792AA" w14:textId="77777777" w:rsidR="007415D3" w:rsidRPr="007415D3" w:rsidRDefault="007415D3" w:rsidP="007415D3">
      <w:pPr>
        <w:pStyle w:val="Heading5"/>
        <w:rPr>
          <w:rFonts w:hint="cs"/>
          <w:u w:val="single"/>
          <w:rtl/>
        </w:rPr>
      </w:pPr>
    </w:p>
    <w:p w14:paraId="1DF237FD" w14:textId="77777777" w:rsidR="007415D3" w:rsidRPr="007415D3" w:rsidRDefault="007415D3" w:rsidP="007415D3">
      <w:pPr>
        <w:pStyle w:val="Heading5"/>
        <w:rPr>
          <w:rFonts w:hint="cs"/>
          <w:rtl/>
        </w:rPr>
      </w:pPr>
      <w:r w:rsidRPr="007415D3">
        <w:rPr>
          <w:rFonts w:hint="cs"/>
          <w:u w:val="single"/>
          <w:rtl/>
        </w:rPr>
        <w:t>אביגדור יצחקי:</w:t>
      </w:r>
    </w:p>
    <w:p w14:paraId="705AA02D" w14:textId="77777777" w:rsidR="007415D3" w:rsidRPr="007415D3" w:rsidRDefault="007415D3" w:rsidP="007415D3">
      <w:pPr>
        <w:pStyle w:val="Heading5"/>
        <w:rPr>
          <w:rFonts w:hint="cs"/>
          <w:rtl/>
        </w:rPr>
      </w:pPr>
    </w:p>
    <w:p w14:paraId="5FBFD22F" w14:textId="77777777" w:rsidR="007415D3" w:rsidRPr="007415D3" w:rsidRDefault="007415D3" w:rsidP="007415D3">
      <w:pPr>
        <w:bidi/>
        <w:ind w:firstLine="567"/>
        <w:jc w:val="both"/>
        <w:rPr>
          <w:rFonts w:cs="David" w:hint="cs"/>
          <w:rtl/>
        </w:rPr>
      </w:pPr>
      <w:r w:rsidRPr="007415D3">
        <w:rPr>
          <w:rFonts w:cs="David" w:hint="cs"/>
          <w:rtl/>
        </w:rPr>
        <w:t xml:space="preserve">הוא לא התכוון לבקש תשובה. </w:t>
      </w:r>
    </w:p>
    <w:p w14:paraId="5CEF4E62" w14:textId="77777777" w:rsidR="007415D3" w:rsidRPr="007415D3" w:rsidRDefault="007415D3" w:rsidP="007415D3">
      <w:pPr>
        <w:bidi/>
        <w:jc w:val="both"/>
        <w:rPr>
          <w:rFonts w:cs="David" w:hint="cs"/>
          <w:rtl/>
        </w:rPr>
      </w:pPr>
    </w:p>
    <w:p w14:paraId="639EE25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15EDEAD" w14:textId="77777777" w:rsidR="007415D3" w:rsidRPr="007415D3" w:rsidRDefault="007415D3" w:rsidP="007415D3">
      <w:pPr>
        <w:bidi/>
        <w:jc w:val="both"/>
        <w:rPr>
          <w:rFonts w:cs="David" w:hint="cs"/>
          <w:rtl/>
        </w:rPr>
      </w:pPr>
    </w:p>
    <w:p w14:paraId="0F918B56"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w:t>
      </w:r>
    </w:p>
    <w:p w14:paraId="5D9B18B7" w14:textId="77777777" w:rsidR="007415D3" w:rsidRPr="007415D3" w:rsidRDefault="007415D3" w:rsidP="007415D3">
      <w:pPr>
        <w:bidi/>
        <w:jc w:val="both"/>
        <w:rPr>
          <w:rFonts w:cs="David" w:hint="cs"/>
          <w:rtl/>
        </w:rPr>
      </w:pPr>
      <w:r w:rsidRPr="007415D3">
        <w:rPr>
          <w:rFonts w:cs="David" w:hint="cs"/>
          <w:rtl/>
        </w:rPr>
        <w:tab/>
      </w:r>
    </w:p>
    <w:p w14:paraId="22100058" w14:textId="77777777" w:rsidR="007415D3" w:rsidRPr="007415D3" w:rsidRDefault="007415D3" w:rsidP="007415D3">
      <w:pPr>
        <w:bidi/>
        <w:jc w:val="both"/>
        <w:rPr>
          <w:rFonts w:cs="David" w:hint="cs"/>
          <w:rtl/>
        </w:rPr>
      </w:pPr>
      <w:r w:rsidRPr="007415D3">
        <w:rPr>
          <w:rFonts w:cs="David" w:hint="cs"/>
          <w:rtl/>
        </w:rPr>
        <w:t>ה צ ב ע ה</w:t>
      </w:r>
    </w:p>
    <w:p w14:paraId="5AE9FDF8" w14:textId="77777777" w:rsidR="007415D3" w:rsidRPr="007415D3" w:rsidRDefault="007415D3" w:rsidP="007415D3">
      <w:pPr>
        <w:bidi/>
        <w:jc w:val="both"/>
        <w:rPr>
          <w:rFonts w:cs="David" w:hint="cs"/>
          <w:rtl/>
        </w:rPr>
      </w:pPr>
    </w:p>
    <w:p w14:paraId="5DC0F04E"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DCFB8AD"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אין</w:t>
      </w:r>
    </w:p>
    <w:p w14:paraId="34ECA49B" w14:textId="77777777" w:rsidR="007415D3" w:rsidRPr="007415D3" w:rsidRDefault="007415D3" w:rsidP="007415D3">
      <w:pPr>
        <w:bidi/>
        <w:jc w:val="both"/>
        <w:rPr>
          <w:rFonts w:cs="David" w:hint="cs"/>
          <w:rtl/>
        </w:rPr>
      </w:pPr>
    </w:p>
    <w:p w14:paraId="7573AD6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1CFC26C" w14:textId="77777777" w:rsidR="007415D3" w:rsidRPr="007415D3" w:rsidRDefault="007415D3" w:rsidP="007415D3">
      <w:pPr>
        <w:bidi/>
        <w:jc w:val="both"/>
        <w:rPr>
          <w:rFonts w:cs="David" w:hint="cs"/>
          <w:rtl/>
        </w:rPr>
      </w:pPr>
    </w:p>
    <w:p w14:paraId="4A62950E" w14:textId="77777777" w:rsidR="007415D3" w:rsidRPr="007415D3" w:rsidRDefault="007415D3" w:rsidP="007415D3">
      <w:pPr>
        <w:bidi/>
        <w:jc w:val="both"/>
        <w:rPr>
          <w:rFonts w:cs="David" w:hint="cs"/>
          <w:rtl/>
        </w:rPr>
      </w:pPr>
      <w:r w:rsidRPr="007415D3">
        <w:rPr>
          <w:rFonts w:cs="David" w:hint="cs"/>
          <w:rtl/>
        </w:rPr>
        <w:tab/>
        <w:t xml:space="preserve">אושר פה אחד. הוא יידון בוועדת הכספים. </w:t>
      </w:r>
    </w:p>
    <w:p w14:paraId="42FD229C" w14:textId="77777777" w:rsidR="007415D3" w:rsidRPr="007415D3" w:rsidRDefault="007415D3" w:rsidP="007415D3">
      <w:pPr>
        <w:bidi/>
        <w:jc w:val="both"/>
        <w:rPr>
          <w:rFonts w:cs="David" w:hint="cs"/>
          <w:rtl/>
        </w:rPr>
      </w:pPr>
    </w:p>
    <w:p w14:paraId="0425A36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2FB3D87" w14:textId="77777777" w:rsidR="007415D3" w:rsidRPr="007415D3" w:rsidRDefault="007415D3" w:rsidP="007415D3">
      <w:pPr>
        <w:bidi/>
        <w:jc w:val="both"/>
        <w:rPr>
          <w:rFonts w:cs="David" w:hint="cs"/>
          <w:u w:val="single"/>
          <w:rtl/>
        </w:rPr>
      </w:pPr>
    </w:p>
    <w:p w14:paraId="6B742EF8" w14:textId="77777777" w:rsidR="007415D3" w:rsidRPr="007415D3" w:rsidRDefault="007415D3" w:rsidP="007415D3">
      <w:pPr>
        <w:bidi/>
        <w:jc w:val="both"/>
        <w:rPr>
          <w:rFonts w:cs="David" w:hint="cs"/>
          <w:rtl/>
        </w:rPr>
      </w:pPr>
      <w:r w:rsidRPr="007415D3">
        <w:rPr>
          <w:rFonts w:cs="David" w:hint="cs"/>
          <w:rtl/>
        </w:rPr>
        <w:tab/>
        <w:t xml:space="preserve"> רגע, עוד לא היתה הצבעה. אני רוצה לדבר על זה. אני מבקש את רשות הדיבור. גברתי, כפי שראית, בעניין זה תמכתי בעמדת הקואליציה, שלפיה זה צריך להיכלל בחוק ההסדרים. אני רוצה להסביר. </w:t>
      </w:r>
    </w:p>
    <w:p w14:paraId="633AD282" w14:textId="77777777" w:rsidR="007415D3" w:rsidRPr="007415D3" w:rsidRDefault="007415D3" w:rsidP="007415D3">
      <w:pPr>
        <w:bidi/>
        <w:jc w:val="both"/>
        <w:rPr>
          <w:rFonts w:cs="David" w:hint="cs"/>
          <w:rtl/>
        </w:rPr>
      </w:pPr>
    </w:p>
    <w:p w14:paraId="62AAAD26" w14:textId="77777777" w:rsidR="007415D3" w:rsidRPr="007415D3" w:rsidRDefault="007415D3" w:rsidP="007415D3">
      <w:pPr>
        <w:bidi/>
        <w:jc w:val="both"/>
        <w:rPr>
          <w:rFonts w:cs="David" w:hint="cs"/>
          <w:rtl/>
        </w:rPr>
      </w:pPr>
      <w:r w:rsidRPr="007415D3">
        <w:rPr>
          <w:rFonts w:cs="David" w:hint="cs"/>
          <w:u w:val="single"/>
          <w:rtl/>
        </w:rPr>
        <w:t>יעקב מרגי:</w:t>
      </w:r>
    </w:p>
    <w:p w14:paraId="48C18889" w14:textId="77777777" w:rsidR="007415D3" w:rsidRPr="007415D3" w:rsidRDefault="007415D3" w:rsidP="007415D3">
      <w:pPr>
        <w:bidi/>
        <w:jc w:val="both"/>
        <w:rPr>
          <w:rFonts w:cs="David" w:hint="cs"/>
          <w:rtl/>
        </w:rPr>
      </w:pPr>
    </w:p>
    <w:p w14:paraId="439FC1AB" w14:textId="77777777" w:rsidR="007415D3" w:rsidRPr="007415D3" w:rsidRDefault="007415D3" w:rsidP="007415D3">
      <w:pPr>
        <w:bidi/>
        <w:jc w:val="both"/>
        <w:rPr>
          <w:rFonts w:cs="David" w:hint="cs"/>
          <w:rtl/>
        </w:rPr>
      </w:pPr>
      <w:r w:rsidRPr="007415D3">
        <w:rPr>
          <w:rFonts w:cs="David" w:hint="cs"/>
          <w:rtl/>
        </w:rPr>
        <w:tab/>
        <w:t xml:space="preserve"> אם הייתי מיקי איתן, הייתי מוטרד. יש מישהו שעובר אותו. </w:t>
      </w:r>
    </w:p>
    <w:p w14:paraId="62D5850D" w14:textId="77777777" w:rsidR="007415D3" w:rsidRPr="007415D3" w:rsidRDefault="007415D3" w:rsidP="007415D3">
      <w:pPr>
        <w:bidi/>
        <w:jc w:val="both"/>
        <w:rPr>
          <w:rFonts w:cs="David" w:hint="cs"/>
          <w:rtl/>
        </w:rPr>
      </w:pPr>
    </w:p>
    <w:p w14:paraId="345E2BF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BC8D628" w14:textId="77777777" w:rsidR="007415D3" w:rsidRPr="007415D3" w:rsidRDefault="007415D3" w:rsidP="007415D3">
      <w:pPr>
        <w:bidi/>
        <w:jc w:val="both"/>
        <w:rPr>
          <w:rFonts w:cs="David" w:hint="cs"/>
          <w:u w:val="single"/>
          <w:rtl/>
        </w:rPr>
      </w:pPr>
    </w:p>
    <w:p w14:paraId="02CC7DF3" w14:textId="77777777" w:rsidR="007415D3" w:rsidRPr="007415D3" w:rsidRDefault="007415D3" w:rsidP="007415D3">
      <w:pPr>
        <w:bidi/>
        <w:ind w:firstLine="567"/>
        <w:jc w:val="both"/>
        <w:rPr>
          <w:rFonts w:cs="David" w:hint="cs"/>
          <w:rtl/>
        </w:rPr>
      </w:pPr>
      <w:r w:rsidRPr="007415D3">
        <w:rPr>
          <w:rFonts w:cs="David" w:hint="cs"/>
          <w:rtl/>
        </w:rPr>
        <w:t xml:space="preserve">זה קשור קשר בל יינתק לחוק התקציב. עם זאת, </w:t>
      </w:r>
    </w:p>
    <w:p w14:paraId="7A087657" w14:textId="77777777" w:rsidR="007415D3" w:rsidRPr="007415D3" w:rsidRDefault="007415D3" w:rsidP="007415D3">
      <w:pPr>
        <w:bidi/>
        <w:ind w:firstLine="567"/>
        <w:jc w:val="both"/>
        <w:rPr>
          <w:rFonts w:cs="David" w:hint="cs"/>
          <w:rtl/>
        </w:rPr>
      </w:pPr>
    </w:p>
    <w:p w14:paraId="31B0E81C" w14:textId="77777777" w:rsidR="007415D3" w:rsidRPr="007415D3" w:rsidRDefault="007415D3" w:rsidP="007415D3">
      <w:pPr>
        <w:pStyle w:val="Heading5"/>
        <w:rPr>
          <w:rFonts w:hint="cs"/>
          <w:rtl/>
        </w:rPr>
      </w:pPr>
      <w:r w:rsidRPr="007415D3">
        <w:rPr>
          <w:rFonts w:hint="cs"/>
          <w:u w:val="single"/>
          <w:rtl/>
        </w:rPr>
        <w:t>אביגדור יצחקי:</w:t>
      </w:r>
    </w:p>
    <w:p w14:paraId="6AC5585B" w14:textId="77777777" w:rsidR="007415D3" w:rsidRPr="007415D3" w:rsidRDefault="007415D3" w:rsidP="007415D3">
      <w:pPr>
        <w:pStyle w:val="Heading5"/>
        <w:rPr>
          <w:rFonts w:hint="cs"/>
          <w:rtl/>
        </w:rPr>
      </w:pPr>
    </w:p>
    <w:p w14:paraId="2FDB8143" w14:textId="77777777" w:rsidR="007415D3" w:rsidRPr="007415D3" w:rsidRDefault="007415D3" w:rsidP="007415D3">
      <w:pPr>
        <w:bidi/>
        <w:ind w:firstLine="567"/>
        <w:jc w:val="both"/>
        <w:rPr>
          <w:rFonts w:cs="David" w:hint="cs"/>
          <w:rtl/>
        </w:rPr>
      </w:pPr>
      <w:r w:rsidRPr="007415D3">
        <w:rPr>
          <w:rFonts w:cs="David" w:hint="cs"/>
          <w:rtl/>
        </w:rPr>
        <w:t xml:space="preserve"> אתה נשאר לישון בירושלים היום?</w:t>
      </w:r>
    </w:p>
    <w:p w14:paraId="12FAB7E4" w14:textId="77777777" w:rsidR="007415D3" w:rsidRPr="007415D3" w:rsidRDefault="007415D3" w:rsidP="007415D3">
      <w:pPr>
        <w:bidi/>
        <w:jc w:val="both"/>
        <w:rPr>
          <w:rFonts w:cs="David" w:hint="cs"/>
          <w:rtl/>
        </w:rPr>
      </w:pPr>
    </w:p>
    <w:p w14:paraId="376D636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A8BE58C" w14:textId="77777777" w:rsidR="007415D3" w:rsidRPr="007415D3" w:rsidRDefault="007415D3" w:rsidP="007415D3">
      <w:pPr>
        <w:bidi/>
        <w:jc w:val="both"/>
        <w:rPr>
          <w:rFonts w:cs="David" w:hint="cs"/>
          <w:u w:val="single"/>
          <w:rtl/>
        </w:rPr>
      </w:pPr>
    </w:p>
    <w:p w14:paraId="63F2185B" w14:textId="77777777" w:rsidR="007415D3" w:rsidRPr="007415D3" w:rsidRDefault="007415D3" w:rsidP="007415D3">
      <w:pPr>
        <w:bidi/>
        <w:jc w:val="both"/>
        <w:rPr>
          <w:rFonts w:cs="David" w:hint="cs"/>
          <w:rtl/>
        </w:rPr>
      </w:pPr>
      <w:r w:rsidRPr="007415D3">
        <w:rPr>
          <w:rFonts w:cs="David" w:hint="cs"/>
          <w:rtl/>
        </w:rPr>
        <w:tab/>
        <w:t xml:space="preserve"> התשובה היא לא. אני צריך להשתתף במסיבת פרידה מהיועצת המשפטית של שדולת הנשים שמתקיימת ביפו, אבל אני סומך על כך שזה יימשך זמן. </w:t>
      </w:r>
    </w:p>
    <w:p w14:paraId="599D357F" w14:textId="77777777" w:rsidR="007415D3" w:rsidRPr="007415D3" w:rsidRDefault="007415D3" w:rsidP="007415D3">
      <w:pPr>
        <w:bidi/>
        <w:jc w:val="both"/>
        <w:rPr>
          <w:rFonts w:cs="David" w:hint="cs"/>
          <w:rtl/>
        </w:rPr>
      </w:pPr>
    </w:p>
    <w:p w14:paraId="7F1A2C30" w14:textId="77777777" w:rsidR="007415D3" w:rsidRPr="007415D3" w:rsidRDefault="007415D3" w:rsidP="007415D3">
      <w:pPr>
        <w:bidi/>
        <w:jc w:val="both"/>
        <w:rPr>
          <w:rFonts w:cs="David" w:hint="cs"/>
          <w:rtl/>
        </w:rPr>
      </w:pPr>
      <w:r w:rsidRPr="007415D3">
        <w:rPr>
          <w:rFonts w:cs="David" w:hint="cs"/>
          <w:rtl/>
        </w:rPr>
        <w:tab/>
        <w:t xml:space="preserve">לא הסתרתי את תדהמתי בנושא המי. אני עדיין תחת רושם ההתנכלות להיגיון בנושא חוק המים. לכן אני מציע, אף שאני חושב שזה צריך להיות בחוק ההסדרים, להעביר את זה לדיון בוועדה לקידום מעמד האישה. </w:t>
      </w:r>
    </w:p>
    <w:p w14:paraId="2A1E3296" w14:textId="77777777" w:rsidR="007415D3" w:rsidRPr="007415D3" w:rsidRDefault="007415D3" w:rsidP="007415D3">
      <w:pPr>
        <w:bidi/>
        <w:jc w:val="both"/>
        <w:rPr>
          <w:rFonts w:cs="David" w:hint="cs"/>
          <w:rtl/>
        </w:rPr>
      </w:pPr>
    </w:p>
    <w:p w14:paraId="638775CA" w14:textId="77777777" w:rsidR="007415D3" w:rsidRPr="007415D3" w:rsidRDefault="007415D3" w:rsidP="007415D3">
      <w:pPr>
        <w:bidi/>
        <w:jc w:val="both"/>
        <w:rPr>
          <w:rFonts w:cs="David" w:hint="cs"/>
          <w:rtl/>
        </w:rPr>
      </w:pPr>
      <w:r w:rsidRPr="007415D3">
        <w:rPr>
          <w:rFonts w:cs="David" w:hint="cs"/>
          <w:rtl/>
        </w:rPr>
        <w:tab/>
        <w:t xml:space="preserve">בעניין המשמעת הפיסקלית, לא בטוח שפקידי האוצר עושים נכון כשהם מעבירים את זה לוועדת הכפסים. </w:t>
      </w:r>
    </w:p>
    <w:p w14:paraId="5EBEA34B" w14:textId="77777777" w:rsidR="007415D3" w:rsidRPr="007415D3" w:rsidRDefault="007415D3" w:rsidP="007415D3">
      <w:pPr>
        <w:bidi/>
        <w:jc w:val="both"/>
        <w:rPr>
          <w:rFonts w:cs="David" w:hint="cs"/>
          <w:rtl/>
        </w:rPr>
      </w:pPr>
    </w:p>
    <w:p w14:paraId="528B571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986425" w14:textId="77777777" w:rsidR="007415D3" w:rsidRPr="007415D3" w:rsidRDefault="007415D3" w:rsidP="007415D3">
      <w:pPr>
        <w:bidi/>
        <w:jc w:val="both"/>
        <w:rPr>
          <w:rFonts w:cs="David" w:hint="cs"/>
          <w:rtl/>
        </w:rPr>
      </w:pPr>
    </w:p>
    <w:p w14:paraId="5F46BD06" w14:textId="77777777" w:rsidR="007415D3" w:rsidRPr="007415D3" w:rsidRDefault="007415D3" w:rsidP="007415D3">
      <w:pPr>
        <w:bidi/>
        <w:ind w:firstLine="567"/>
        <w:jc w:val="both"/>
        <w:rPr>
          <w:rFonts w:cs="David" w:hint="cs"/>
          <w:rtl/>
        </w:rPr>
      </w:pPr>
      <w:r w:rsidRPr="007415D3">
        <w:rPr>
          <w:rFonts w:cs="David" w:hint="cs"/>
          <w:rtl/>
        </w:rPr>
        <w:t xml:space="preserve">מי בעד להעביר את זה לוועדת הכספים? </w:t>
      </w:r>
    </w:p>
    <w:p w14:paraId="37CE8A5D" w14:textId="77777777" w:rsidR="007415D3" w:rsidRPr="007415D3" w:rsidRDefault="007415D3" w:rsidP="007415D3">
      <w:pPr>
        <w:bidi/>
        <w:jc w:val="both"/>
        <w:rPr>
          <w:rFonts w:cs="David" w:hint="cs"/>
          <w:rtl/>
        </w:rPr>
      </w:pPr>
    </w:p>
    <w:p w14:paraId="099EDCF1" w14:textId="77777777" w:rsidR="007415D3" w:rsidRPr="007415D3" w:rsidRDefault="007415D3" w:rsidP="007415D3">
      <w:pPr>
        <w:bidi/>
        <w:jc w:val="both"/>
        <w:rPr>
          <w:rFonts w:cs="David" w:hint="cs"/>
          <w:rtl/>
        </w:rPr>
      </w:pPr>
      <w:r w:rsidRPr="007415D3">
        <w:rPr>
          <w:rFonts w:cs="David" w:hint="cs"/>
          <w:rtl/>
        </w:rPr>
        <w:t>ה צ ב ע ה</w:t>
      </w:r>
    </w:p>
    <w:p w14:paraId="2E8EC425" w14:textId="77777777" w:rsidR="007415D3" w:rsidRPr="007415D3" w:rsidRDefault="007415D3" w:rsidP="007415D3">
      <w:pPr>
        <w:bidi/>
        <w:jc w:val="both"/>
        <w:rPr>
          <w:rFonts w:cs="David" w:hint="cs"/>
          <w:rtl/>
        </w:rPr>
      </w:pPr>
    </w:p>
    <w:p w14:paraId="36079AEE"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5CCF6DF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1CBB2801" w14:textId="77777777" w:rsidR="007415D3" w:rsidRPr="007415D3" w:rsidRDefault="007415D3" w:rsidP="007415D3">
      <w:pPr>
        <w:bidi/>
        <w:jc w:val="both"/>
        <w:rPr>
          <w:rFonts w:cs="David" w:hint="cs"/>
          <w:rtl/>
        </w:rPr>
      </w:pPr>
    </w:p>
    <w:p w14:paraId="52FA5E7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A06EC98" w14:textId="77777777" w:rsidR="007415D3" w:rsidRPr="007415D3" w:rsidRDefault="007415D3" w:rsidP="007415D3">
      <w:pPr>
        <w:bidi/>
        <w:jc w:val="both"/>
        <w:rPr>
          <w:rFonts w:cs="David" w:hint="cs"/>
          <w:rtl/>
        </w:rPr>
      </w:pPr>
    </w:p>
    <w:p w14:paraId="26AF7C9B" w14:textId="77777777" w:rsidR="007415D3" w:rsidRPr="007415D3" w:rsidRDefault="007415D3" w:rsidP="007415D3">
      <w:pPr>
        <w:bidi/>
        <w:jc w:val="both"/>
        <w:rPr>
          <w:rFonts w:cs="David" w:hint="cs"/>
          <w:rtl/>
        </w:rPr>
      </w:pPr>
      <w:r w:rsidRPr="007415D3">
        <w:rPr>
          <w:rFonts w:cs="David" w:hint="cs"/>
          <w:rtl/>
        </w:rPr>
        <w:tab/>
        <w:t xml:space="preserve">הצעת החוק עוברת לוועדת הכספים. </w:t>
      </w:r>
    </w:p>
    <w:p w14:paraId="354C03AD" w14:textId="77777777" w:rsidR="007415D3" w:rsidRPr="007415D3" w:rsidRDefault="007415D3" w:rsidP="007415D3">
      <w:pPr>
        <w:bidi/>
        <w:jc w:val="both"/>
        <w:rPr>
          <w:rFonts w:cs="David" w:hint="cs"/>
          <w:rtl/>
        </w:rPr>
      </w:pPr>
    </w:p>
    <w:p w14:paraId="4035D49F" w14:textId="77777777" w:rsidR="007415D3" w:rsidRPr="007415D3" w:rsidRDefault="007415D3" w:rsidP="007415D3">
      <w:pPr>
        <w:bidi/>
        <w:jc w:val="both"/>
        <w:rPr>
          <w:rFonts w:cs="David" w:hint="cs"/>
          <w:rtl/>
        </w:rPr>
      </w:pPr>
      <w:r w:rsidRPr="007415D3">
        <w:rPr>
          <w:rFonts w:cs="David" w:hint="cs"/>
          <w:rtl/>
        </w:rPr>
        <w:tab/>
        <w:t xml:space="preserve">אני עוברת לסעיפים 62 ו-63 </w:t>
      </w:r>
      <w:r w:rsidRPr="007415D3">
        <w:rPr>
          <w:rFonts w:cs="David"/>
          <w:rtl/>
        </w:rPr>
        <w:t>–</w:t>
      </w:r>
      <w:r w:rsidRPr="007415D3">
        <w:rPr>
          <w:rFonts w:cs="David" w:hint="cs"/>
          <w:rtl/>
        </w:rPr>
        <w:t xml:space="preserve"> תיקון חוק בנק ישראל, התשי"ד-1954; חוק בנק ישראל </w:t>
      </w:r>
      <w:r w:rsidRPr="007415D3">
        <w:rPr>
          <w:rFonts w:cs="David"/>
          <w:rtl/>
        </w:rPr>
        <w:t>–</w:t>
      </w:r>
      <w:r w:rsidRPr="007415D3">
        <w:rPr>
          <w:rFonts w:cs="David" w:hint="cs"/>
          <w:rtl/>
        </w:rPr>
        <w:t xml:space="preserve"> הוראת מעבר. כיום בנק ישראל רשאי לתת מטבע שהוכרז כמטבע זיכרון או כמטבע מיוחד רק לחברה שמונתה על-ידי הממשלה והיא בשליטת המדינה או הבנק. מאחר שהוחלט להפריט את החברה הממשלתית למדליות ומטבעות, מוצע לתקן את הסעיף ולקבוע כי בנק ישראל יוכל להעביר מטבעות מיוחדים גם לחברה שאינה בשליטת המדינה או הבנק. זה פרופר חוק ההסדרים. </w:t>
      </w:r>
    </w:p>
    <w:p w14:paraId="6C2AAA41" w14:textId="77777777" w:rsidR="007415D3" w:rsidRPr="007415D3" w:rsidRDefault="007415D3" w:rsidP="007415D3">
      <w:pPr>
        <w:bidi/>
        <w:jc w:val="both"/>
        <w:rPr>
          <w:rFonts w:cs="David" w:hint="cs"/>
          <w:rtl/>
        </w:rPr>
      </w:pPr>
    </w:p>
    <w:p w14:paraId="3BD27F4B" w14:textId="77777777" w:rsidR="007415D3" w:rsidRPr="007415D3" w:rsidRDefault="007415D3" w:rsidP="007415D3">
      <w:pPr>
        <w:pStyle w:val="Heading5"/>
        <w:rPr>
          <w:rFonts w:hint="cs"/>
          <w:rtl/>
        </w:rPr>
      </w:pPr>
      <w:r w:rsidRPr="007415D3">
        <w:rPr>
          <w:rFonts w:hint="cs"/>
          <w:u w:val="single"/>
          <w:rtl/>
        </w:rPr>
        <w:t>שלי יחימוביץ:</w:t>
      </w:r>
    </w:p>
    <w:p w14:paraId="156A2781" w14:textId="77777777" w:rsidR="007415D3" w:rsidRPr="007415D3" w:rsidRDefault="007415D3" w:rsidP="007415D3">
      <w:pPr>
        <w:pStyle w:val="Heading5"/>
        <w:rPr>
          <w:rFonts w:hint="cs"/>
          <w:rtl/>
        </w:rPr>
      </w:pPr>
    </w:p>
    <w:p w14:paraId="247A4FBD" w14:textId="77777777" w:rsidR="007415D3" w:rsidRPr="007415D3" w:rsidRDefault="007415D3" w:rsidP="007415D3">
      <w:pPr>
        <w:bidi/>
        <w:jc w:val="both"/>
        <w:rPr>
          <w:rFonts w:cs="David" w:hint="cs"/>
          <w:rtl/>
        </w:rPr>
      </w:pPr>
      <w:r w:rsidRPr="007415D3">
        <w:rPr>
          <w:rFonts w:cs="David" w:hint="cs"/>
          <w:rtl/>
        </w:rPr>
        <w:tab/>
        <w:t xml:space="preserve"> אני מבקשת לומר שהפרטת החברה הממשלתית למדליות ולמטבעות היא חלק מתהליך הפרטה אובססיבי שעובר על המשק. לא יכול להיות שגל ההפרטות ייכלל בחוק ההסדרים. יתרה מזה, אני רוצה לציין שעד עצם היום הזה איש לא דיבר עם עובדי החברה הזאת, ואין להם מושג מה יעלה בגורלם. אגב, אני יודעת מה יעלה בגורלם אחרי ההפרטה: יזרקו אותם ויביאו עובדי קבלן במקומם. הסוגיה הזאת, שהיא כל כך משמעותית לשוק העבודה במשק, צריכה להידון באופן יסודי. </w:t>
      </w:r>
    </w:p>
    <w:p w14:paraId="0351D144" w14:textId="77777777" w:rsidR="007415D3" w:rsidRPr="007415D3" w:rsidRDefault="007415D3" w:rsidP="007415D3">
      <w:pPr>
        <w:bidi/>
        <w:jc w:val="both"/>
        <w:rPr>
          <w:rFonts w:cs="David" w:hint="cs"/>
          <w:rtl/>
        </w:rPr>
      </w:pPr>
    </w:p>
    <w:p w14:paraId="74D5DBBE" w14:textId="77777777" w:rsidR="007415D3" w:rsidRPr="007415D3" w:rsidRDefault="007415D3" w:rsidP="007415D3">
      <w:pPr>
        <w:pStyle w:val="Heading5"/>
        <w:rPr>
          <w:rFonts w:hint="cs"/>
          <w:rtl/>
        </w:rPr>
      </w:pPr>
      <w:r w:rsidRPr="007415D3">
        <w:rPr>
          <w:rFonts w:hint="cs"/>
          <w:u w:val="single"/>
          <w:rtl/>
        </w:rPr>
        <w:t>אביגדור יצחקי:</w:t>
      </w:r>
    </w:p>
    <w:p w14:paraId="4B5BF126" w14:textId="77777777" w:rsidR="007415D3" w:rsidRPr="007415D3" w:rsidRDefault="007415D3" w:rsidP="007415D3">
      <w:pPr>
        <w:pStyle w:val="Heading5"/>
        <w:rPr>
          <w:rFonts w:hint="cs"/>
          <w:rtl/>
        </w:rPr>
      </w:pPr>
    </w:p>
    <w:p w14:paraId="213F2994" w14:textId="77777777" w:rsidR="007415D3" w:rsidRPr="007415D3" w:rsidRDefault="007415D3" w:rsidP="007415D3">
      <w:pPr>
        <w:bidi/>
        <w:jc w:val="both"/>
        <w:rPr>
          <w:rFonts w:cs="David" w:hint="cs"/>
          <w:rtl/>
        </w:rPr>
      </w:pPr>
      <w:r w:rsidRPr="007415D3">
        <w:rPr>
          <w:rFonts w:cs="David" w:hint="cs"/>
          <w:rtl/>
        </w:rPr>
        <w:tab/>
        <w:t xml:space="preserve">כמה עובדים יש בחברה הזאת? </w:t>
      </w:r>
    </w:p>
    <w:p w14:paraId="0F2AE664" w14:textId="77777777" w:rsidR="007415D3" w:rsidRPr="007415D3" w:rsidRDefault="007415D3" w:rsidP="007415D3">
      <w:pPr>
        <w:bidi/>
        <w:jc w:val="both"/>
        <w:rPr>
          <w:rFonts w:cs="David" w:hint="cs"/>
          <w:rtl/>
        </w:rPr>
      </w:pPr>
    </w:p>
    <w:p w14:paraId="7BD532B6" w14:textId="77777777" w:rsidR="007415D3" w:rsidRPr="007415D3" w:rsidRDefault="007415D3" w:rsidP="007415D3">
      <w:pPr>
        <w:pStyle w:val="Heading5"/>
        <w:rPr>
          <w:rFonts w:hint="cs"/>
          <w:rtl/>
        </w:rPr>
      </w:pPr>
      <w:r w:rsidRPr="007415D3">
        <w:rPr>
          <w:rFonts w:hint="cs"/>
          <w:u w:val="single"/>
          <w:rtl/>
        </w:rPr>
        <w:t>שלי יחימוביץ:</w:t>
      </w:r>
    </w:p>
    <w:p w14:paraId="3D076CA6" w14:textId="77777777" w:rsidR="007415D3" w:rsidRPr="007415D3" w:rsidRDefault="007415D3" w:rsidP="007415D3">
      <w:pPr>
        <w:pStyle w:val="Heading5"/>
        <w:rPr>
          <w:rFonts w:hint="cs"/>
          <w:rtl/>
        </w:rPr>
      </w:pPr>
    </w:p>
    <w:p w14:paraId="60DFF1F2" w14:textId="77777777" w:rsidR="007415D3" w:rsidRPr="007415D3" w:rsidRDefault="007415D3" w:rsidP="007415D3">
      <w:pPr>
        <w:bidi/>
        <w:jc w:val="both"/>
        <w:rPr>
          <w:rFonts w:cs="David" w:hint="cs"/>
          <w:rtl/>
        </w:rPr>
      </w:pPr>
      <w:r w:rsidRPr="007415D3">
        <w:rPr>
          <w:rFonts w:cs="David" w:hint="cs"/>
          <w:rtl/>
        </w:rPr>
        <w:tab/>
        <w:t xml:space="preserve"> הסוגיה הזאת צריכה להידון ברצינות ולא בשבועיים בוועדת הכלכלה. </w:t>
      </w:r>
    </w:p>
    <w:p w14:paraId="0A51C25C" w14:textId="77777777" w:rsidR="007415D3" w:rsidRPr="007415D3" w:rsidRDefault="007415D3" w:rsidP="007415D3">
      <w:pPr>
        <w:bidi/>
        <w:jc w:val="both"/>
        <w:rPr>
          <w:rFonts w:cs="David" w:hint="cs"/>
          <w:rtl/>
        </w:rPr>
      </w:pPr>
    </w:p>
    <w:p w14:paraId="7D99F70B" w14:textId="77777777" w:rsidR="007415D3" w:rsidRPr="007415D3" w:rsidRDefault="007415D3" w:rsidP="007415D3">
      <w:pPr>
        <w:pStyle w:val="Heading5"/>
        <w:rPr>
          <w:rFonts w:hint="cs"/>
          <w:rtl/>
        </w:rPr>
      </w:pPr>
      <w:r w:rsidRPr="007415D3">
        <w:rPr>
          <w:rFonts w:hint="cs"/>
          <w:u w:val="single"/>
          <w:rtl/>
        </w:rPr>
        <w:t>אביגדור יצחקי:</w:t>
      </w:r>
    </w:p>
    <w:p w14:paraId="16A766F9" w14:textId="77777777" w:rsidR="007415D3" w:rsidRPr="007415D3" w:rsidRDefault="007415D3" w:rsidP="007415D3">
      <w:pPr>
        <w:pStyle w:val="Heading5"/>
        <w:rPr>
          <w:rFonts w:hint="cs"/>
          <w:rtl/>
        </w:rPr>
      </w:pPr>
    </w:p>
    <w:p w14:paraId="2F26093E" w14:textId="77777777" w:rsidR="007415D3" w:rsidRPr="007415D3" w:rsidRDefault="007415D3" w:rsidP="007415D3">
      <w:pPr>
        <w:bidi/>
        <w:jc w:val="both"/>
        <w:rPr>
          <w:rFonts w:cs="David" w:hint="cs"/>
          <w:rtl/>
        </w:rPr>
      </w:pPr>
      <w:r w:rsidRPr="007415D3">
        <w:rPr>
          <w:rFonts w:cs="David" w:hint="cs"/>
          <w:rtl/>
        </w:rPr>
        <w:tab/>
        <w:t xml:space="preserve"> יש שם שכר למנכ"ל שהוא הון עתק, לכן אנחנו רוצים להפריט. </w:t>
      </w:r>
    </w:p>
    <w:p w14:paraId="613D5E7F" w14:textId="77777777" w:rsidR="007415D3" w:rsidRPr="007415D3" w:rsidRDefault="007415D3" w:rsidP="007415D3">
      <w:pPr>
        <w:bidi/>
        <w:jc w:val="both"/>
        <w:rPr>
          <w:rFonts w:cs="David" w:hint="cs"/>
          <w:rtl/>
        </w:rPr>
      </w:pPr>
    </w:p>
    <w:p w14:paraId="0A5F193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D56F5BE" w14:textId="77777777" w:rsidR="007415D3" w:rsidRPr="007415D3" w:rsidRDefault="007415D3" w:rsidP="007415D3">
      <w:pPr>
        <w:bidi/>
        <w:jc w:val="both"/>
        <w:rPr>
          <w:rFonts w:cs="David" w:hint="cs"/>
          <w:rtl/>
        </w:rPr>
      </w:pPr>
    </w:p>
    <w:p w14:paraId="0C1E8505" w14:textId="77777777" w:rsidR="007415D3" w:rsidRPr="007415D3" w:rsidRDefault="007415D3" w:rsidP="007415D3">
      <w:pPr>
        <w:bidi/>
        <w:ind w:firstLine="567"/>
        <w:jc w:val="both"/>
        <w:rPr>
          <w:rFonts w:cs="David" w:hint="cs"/>
          <w:rtl/>
        </w:rPr>
      </w:pPr>
      <w:r w:rsidRPr="007415D3">
        <w:rPr>
          <w:rFonts w:cs="David" w:hint="cs"/>
          <w:rtl/>
        </w:rPr>
        <w:t xml:space="preserve">למה לא בפברואר? </w:t>
      </w:r>
    </w:p>
    <w:p w14:paraId="09E1C233" w14:textId="77777777" w:rsidR="007415D3" w:rsidRPr="007415D3" w:rsidRDefault="007415D3" w:rsidP="007415D3">
      <w:pPr>
        <w:bidi/>
        <w:ind w:firstLine="567"/>
        <w:jc w:val="both"/>
        <w:rPr>
          <w:rFonts w:cs="David" w:hint="cs"/>
          <w:rtl/>
        </w:rPr>
      </w:pPr>
    </w:p>
    <w:p w14:paraId="34E3C68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14475D3" w14:textId="77777777" w:rsidR="007415D3" w:rsidRPr="007415D3" w:rsidRDefault="007415D3" w:rsidP="007415D3">
      <w:pPr>
        <w:bidi/>
        <w:ind w:firstLine="567"/>
        <w:jc w:val="both"/>
        <w:rPr>
          <w:rFonts w:cs="David" w:hint="cs"/>
          <w:rtl/>
        </w:rPr>
      </w:pPr>
    </w:p>
    <w:p w14:paraId="5A68E363"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w:t>
      </w:r>
    </w:p>
    <w:p w14:paraId="04E82E9A" w14:textId="77777777" w:rsidR="007415D3" w:rsidRPr="007415D3" w:rsidRDefault="007415D3" w:rsidP="007415D3">
      <w:pPr>
        <w:bidi/>
        <w:ind w:firstLine="567"/>
        <w:jc w:val="both"/>
        <w:rPr>
          <w:rFonts w:cs="David" w:hint="cs"/>
          <w:rtl/>
        </w:rPr>
      </w:pPr>
    </w:p>
    <w:p w14:paraId="5A50710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B0E1F3E" w14:textId="77777777" w:rsidR="007415D3" w:rsidRPr="007415D3" w:rsidRDefault="007415D3" w:rsidP="007415D3">
      <w:pPr>
        <w:bidi/>
        <w:jc w:val="both"/>
        <w:rPr>
          <w:rFonts w:cs="David" w:hint="cs"/>
          <w:u w:val="single"/>
          <w:rtl/>
        </w:rPr>
      </w:pPr>
    </w:p>
    <w:p w14:paraId="47D182B6" w14:textId="77777777" w:rsidR="007415D3" w:rsidRPr="007415D3" w:rsidRDefault="007415D3" w:rsidP="007415D3">
      <w:pPr>
        <w:bidi/>
        <w:ind w:firstLine="567"/>
        <w:jc w:val="both"/>
        <w:rPr>
          <w:rFonts w:cs="David" w:hint="cs"/>
          <w:rtl/>
        </w:rPr>
      </w:pPr>
      <w:r w:rsidRPr="007415D3">
        <w:rPr>
          <w:rFonts w:cs="David" w:hint="cs"/>
          <w:rtl/>
        </w:rPr>
        <w:t xml:space="preserve"> הצבעתי גם. אני רוצה לדבר. </w:t>
      </w:r>
    </w:p>
    <w:p w14:paraId="4B905D41" w14:textId="77777777" w:rsidR="007415D3" w:rsidRPr="007415D3" w:rsidRDefault="007415D3" w:rsidP="007415D3">
      <w:pPr>
        <w:bidi/>
        <w:ind w:firstLine="567"/>
        <w:jc w:val="both"/>
        <w:rPr>
          <w:rFonts w:cs="David" w:hint="cs"/>
          <w:rtl/>
        </w:rPr>
      </w:pPr>
    </w:p>
    <w:p w14:paraId="7C5657F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77A426E" w14:textId="77777777" w:rsidR="007415D3" w:rsidRPr="007415D3" w:rsidRDefault="007415D3" w:rsidP="007415D3">
      <w:pPr>
        <w:bidi/>
        <w:ind w:firstLine="567"/>
        <w:jc w:val="both"/>
        <w:rPr>
          <w:rFonts w:cs="David" w:hint="cs"/>
          <w:rtl/>
        </w:rPr>
      </w:pPr>
    </w:p>
    <w:p w14:paraId="48532E62" w14:textId="77777777" w:rsidR="007415D3" w:rsidRPr="007415D3" w:rsidRDefault="007415D3" w:rsidP="007415D3">
      <w:pPr>
        <w:bidi/>
        <w:ind w:firstLine="567"/>
        <w:jc w:val="both"/>
        <w:rPr>
          <w:rFonts w:cs="David" w:hint="cs"/>
          <w:rtl/>
        </w:rPr>
      </w:pPr>
      <w:r w:rsidRPr="007415D3">
        <w:rPr>
          <w:rFonts w:cs="David" w:hint="cs"/>
          <w:rtl/>
        </w:rPr>
        <w:t xml:space="preserve">אתה מוכן לוותר? </w:t>
      </w:r>
    </w:p>
    <w:p w14:paraId="3A2736D3" w14:textId="77777777" w:rsidR="007415D3" w:rsidRPr="007415D3" w:rsidRDefault="007415D3" w:rsidP="007415D3">
      <w:pPr>
        <w:bidi/>
        <w:jc w:val="both"/>
        <w:rPr>
          <w:rFonts w:cs="David" w:hint="cs"/>
          <w:rtl/>
        </w:rPr>
      </w:pPr>
      <w:r w:rsidRPr="007415D3">
        <w:rPr>
          <w:rFonts w:cs="David"/>
          <w:rtl/>
        </w:rPr>
        <w:br w:type="page"/>
      </w:r>
    </w:p>
    <w:p w14:paraId="0D6F1299" w14:textId="77777777" w:rsidR="007415D3" w:rsidRPr="007415D3" w:rsidRDefault="007415D3" w:rsidP="007415D3">
      <w:pPr>
        <w:bidi/>
        <w:jc w:val="both"/>
        <w:rPr>
          <w:rFonts w:cs="David" w:hint="cs"/>
          <w:rtl/>
        </w:rPr>
      </w:pPr>
      <w:r w:rsidRPr="007415D3">
        <w:rPr>
          <w:rFonts w:cs="David" w:hint="cs"/>
          <w:u w:val="single"/>
          <w:rtl/>
        </w:rPr>
        <w:t>ראובן ריבלין:</w:t>
      </w:r>
    </w:p>
    <w:p w14:paraId="7929382B" w14:textId="77777777" w:rsidR="007415D3" w:rsidRPr="007415D3" w:rsidRDefault="007415D3" w:rsidP="007415D3">
      <w:pPr>
        <w:bidi/>
        <w:jc w:val="both"/>
        <w:rPr>
          <w:rFonts w:cs="David" w:hint="cs"/>
          <w:rtl/>
        </w:rPr>
      </w:pPr>
    </w:p>
    <w:p w14:paraId="3D5CB97D" w14:textId="77777777" w:rsidR="007415D3" w:rsidRPr="007415D3" w:rsidRDefault="007415D3" w:rsidP="007415D3">
      <w:pPr>
        <w:bidi/>
        <w:jc w:val="both"/>
        <w:rPr>
          <w:rFonts w:cs="David" w:hint="cs"/>
          <w:rtl/>
        </w:rPr>
      </w:pPr>
      <w:r w:rsidRPr="007415D3">
        <w:rPr>
          <w:rFonts w:cs="David" w:hint="cs"/>
          <w:rtl/>
        </w:rPr>
        <w:tab/>
        <w:t xml:space="preserve"> אני לא יודע אם הוא יצביע בעד. נציגי הליכוד בוועדת הכספים יצביעו בעד זה, אבל לא במסגרת חוק ההסדרים. </w:t>
      </w:r>
    </w:p>
    <w:p w14:paraId="2944D198" w14:textId="77777777" w:rsidR="007415D3" w:rsidRPr="007415D3" w:rsidRDefault="007415D3" w:rsidP="007415D3">
      <w:pPr>
        <w:bidi/>
        <w:jc w:val="both"/>
        <w:rPr>
          <w:rFonts w:cs="David" w:hint="cs"/>
          <w:rtl/>
        </w:rPr>
      </w:pPr>
    </w:p>
    <w:p w14:paraId="50297E3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2DD2268" w14:textId="77777777" w:rsidR="007415D3" w:rsidRPr="007415D3" w:rsidRDefault="007415D3" w:rsidP="007415D3">
      <w:pPr>
        <w:bidi/>
        <w:jc w:val="both"/>
        <w:rPr>
          <w:rFonts w:cs="David" w:hint="cs"/>
          <w:u w:val="single"/>
          <w:rtl/>
        </w:rPr>
      </w:pPr>
    </w:p>
    <w:p w14:paraId="587DE2B8" w14:textId="77777777" w:rsidR="007415D3" w:rsidRPr="007415D3" w:rsidRDefault="007415D3" w:rsidP="007415D3">
      <w:pPr>
        <w:bidi/>
        <w:jc w:val="both"/>
        <w:rPr>
          <w:rFonts w:cs="David" w:hint="cs"/>
          <w:rtl/>
        </w:rPr>
      </w:pPr>
      <w:r w:rsidRPr="007415D3">
        <w:rPr>
          <w:rFonts w:cs="David" w:hint="cs"/>
          <w:rtl/>
        </w:rPr>
        <w:tab/>
        <w:t xml:space="preserve"> אני יכול להצביע בעד עמדת הממשלה לעניין זה?</w:t>
      </w:r>
    </w:p>
    <w:p w14:paraId="706F9F1B" w14:textId="77777777" w:rsidR="007415D3" w:rsidRPr="007415D3" w:rsidRDefault="007415D3" w:rsidP="007415D3">
      <w:pPr>
        <w:bidi/>
        <w:jc w:val="both"/>
        <w:rPr>
          <w:rFonts w:cs="David" w:hint="cs"/>
          <w:rtl/>
        </w:rPr>
      </w:pPr>
    </w:p>
    <w:p w14:paraId="0537CF1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1057A2" w14:textId="77777777" w:rsidR="007415D3" w:rsidRPr="007415D3" w:rsidRDefault="007415D3" w:rsidP="007415D3">
      <w:pPr>
        <w:bidi/>
        <w:jc w:val="both"/>
        <w:rPr>
          <w:rFonts w:cs="David" w:hint="cs"/>
          <w:rtl/>
        </w:rPr>
      </w:pPr>
    </w:p>
    <w:p w14:paraId="12FEB71F" w14:textId="77777777" w:rsidR="007415D3" w:rsidRPr="007415D3" w:rsidRDefault="007415D3" w:rsidP="007415D3">
      <w:pPr>
        <w:bidi/>
        <w:jc w:val="both"/>
        <w:rPr>
          <w:rFonts w:cs="David" w:hint="cs"/>
          <w:rtl/>
        </w:rPr>
      </w:pPr>
      <w:r w:rsidRPr="007415D3">
        <w:rPr>
          <w:rFonts w:cs="David" w:hint="cs"/>
          <w:rtl/>
        </w:rPr>
        <w:tab/>
        <w:t xml:space="preserve">יש פה הצעה שיכולה למצוא חן בעיניכם, חברי חברי הכנסת. מוצע לפצל את החוק לחקיקה רגילה, כאשר תהליך החקיקה יסתיים ב-31 בינואר. בסדר, מקובל עליכם? </w:t>
      </w:r>
    </w:p>
    <w:p w14:paraId="50C3EEDC" w14:textId="77777777" w:rsidR="007415D3" w:rsidRPr="007415D3" w:rsidRDefault="007415D3" w:rsidP="007415D3">
      <w:pPr>
        <w:bidi/>
        <w:jc w:val="both"/>
        <w:rPr>
          <w:rFonts w:cs="David" w:hint="cs"/>
          <w:rtl/>
        </w:rPr>
      </w:pPr>
    </w:p>
    <w:p w14:paraId="07AF5C85" w14:textId="77777777" w:rsidR="007415D3" w:rsidRPr="007415D3" w:rsidRDefault="007415D3" w:rsidP="007415D3">
      <w:pPr>
        <w:pStyle w:val="Heading5"/>
        <w:rPr>
          <w:rFonts w:hint="cs"/>
          <w:rtl/>
        </w:rPr>
      </w:pPr>
      <w:r w:rsidRPr="007415D3">
        <w:rPr>
          <w:rFonts w:hint="cs"/>
          <w:u w:val="single"/>
          <w:rtl/>
        </w:rPr>
        <w:t>שלי יחימוביץ:</w:t>
      </w:r>
    </w:p>
    <w:p w14:paraId="6D7D11B0" w14:textId="77777777" w:rsidR="007415D3" w:rsidRPr="007415D3" w:rsidRDefault="007415D3" w:rsidP="007415D3">
      <w:pPr>
        <w:pStyle w:val="Heading5"/>
        <w:rPr>
          <w:rFonts w:hint="cs"/>
          <w:rtl/>
        </w:rPr>
      </w:pPr>
    </w:p>
    <w:p w14:paraId="721C6FB1" w14:textId="77777777" w:rsidR="007415D3" w:rsidRPr="007415D3" w:rsidRDefault="007415D3" w:rsidP="007415D3">
      <w:pPr>
        <w:bidi/>
        <w:jc w:val="both"/>
        <w:rPr>
          <w:rFonts w:cs="David" w:hint="cs"/>
          <w:rtl/>
        </w:rPr>
      </w:pPr>
      <w:r w:rsidRPr="007415D3">
        <w:rPr>
          <w:rFonts w:cs="David" w:hint="cs"/>
          <w:rtl/>
        </w:rPr>
        <w:tab/>
        <w:t xml:space="preserve"> יש ברירה.</w:t>
      </w:r>
    </w:p>
    <w:p w14:paraId="47F5C2BA" w14:textId="77777777" w:rsidR="007415D3" w:rsidRPr="007415D3" w:rsidRDefault="007415D3" w:rsidP="007415D3">
      <w:pPr>
        <w:bidi/>
        <w:jc w:val="both"/>
        <w:rPr>
          <w:rFonts w:cs="David" w:hint="cs"/>
          <w:rtl/>
        </w:rPr>
      </w:pPr>
    </w:p>
    <w:p w14:paraId="3A3C22E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014B145" w14:textId="77777777" w:rsidR="007415D3" w:rsidRPr="007415D3" w:rsidRDefault="007415D3" w:rsidP="007415D3">
      <w:pPr>
        <w:bidi/>
        <w:jc w:val="both"/>
        <w:rPr>
          <w:rFonts w:cs="David" w:hint="cs"/>
          <w:rtl/>
        </w:rPr>
      </w:pPr>
    </w:p>
    <w:p w14:paraId="24E16F5F" w14:textId="77777777" w:rsidR="007415D3" w:rsidRPr="007415D3" w:rsidRDefault="007415D3" w:rsidP="007415D3">
      <w:pPr>
        <w:bidi/>
        <w:jc w:val="both"/>
        <w:rPr>
          <w:rFonts w:cs="David" w:hint="cs"/>
          <w:rtl/>
        </w:rPr>
      </w:pPr>
      <w:r w:rsidRPr="007415D3">
        <w:rPr>
          <w:rFonts w:cs="David" w:hint="cs"/>
          <w:rtl/>
        </w:rPr>
        <w:tab/>
        <w:t xml:space="preserve">יושב-ראש ועדת הכספים אינו פה. </w:t>
      </w:r>
    </w:p>
    <w:p w14:paraId="777A580A" w14:textId="77777777" w:rsidR="007415D3" w:rsidRPr="007415D3" w:rsidRDefault="007415D3" w:rsidP="007415D3">
      <w:pPr>
        <w:bidi/>
        <w:jc w:val="both"/>
        <w:rPr>
          <w:rFonts w:cs="David" w:hint="cs"/>
          <w:rtl/>
        </w:rPr>
      </w:pPr>
    </w:p>
    <w:p w14:paraId="2B90713E" w14:textId="77777777" w:rsidR="007415D3" w:rsidRPr="007415D3" w:rsidRDefault="007415D3" w:rsidP="007415D3">
      <w:pPr>
        <w:bidi/>
        <w:jc w:val="both"/>
        <w:rPr>
          <w:rFonts w:cs="David" w:hint="cs"/>
          <w:rtl/>
        </w:rPr>
      </w:pPr>
      <w:r w:rsidRPr="007415D3">
        <w:rPr>
          <w:rFonts w:cs="David" w:hint="cs"/>
          <w:u w:val="single"/>
          <w:rtl/>
        </w:rPr>
        <w:t>ראובן ריבלין:</w:t>
      </w:r>
    </w:p>
    <w:p w14:paraId="5F5529DE" w14:textId="77777777" w:rsidR="007415D3" w:rsidRPr="007415D3" w:rsidRDefault="007415D3" w:rsidP="007415D3">
      <w:pPr>
        <w:bidi/>
        <w:jc w:val="both"/>
        <w:rPr>
          <w:rFonts w:cs="David" w:hint="cs"/>
          <w:rtl/>
        </w:rPr>
      </w:pPr>
    </w:p>
    <w:p w14:paraId="61341B63" w14:textId="77777777" w:rsidR="007415D3" w:rsidRPr="007415D3" w:rsidRDefault="007415D3" w:rsidP="007415D3">
      <w:pPr>
        <w:bidi/>
        <w:jc w:val="both"/>
        <w:rPr>
          <w:rFonts w:cs="David" w:hint="cs"/>
          <w:rtl/>
        </w:rPr>
      </w:pPr>
      <w:r w:rsidRPr="007415D3">
        <w:rPr>
          <w:rFonts w:cs="David" w:hint="cs"/>
          <w:rtl/>
        </w:rPr>
        <w:tab/>
        <w:t xml:space="preserve">כדי להיות הוגן, אני אומר: יש שני נציגים של הליכוד שיצביעו בוועדת הכספים בעד החוק ובלבד שהוא לא יהיה בחוק ההסדרים. </w:t>
      </w:r>
    </w:p>
    <w:p w14:paraId="270B9AD4" w14:textId="77777777" w:rsidR="007415D3" w:rsidRPr="007415D3" w:rsidRDefault="007415D3" w:rsidP="007415D3">
      <w:pPr>
        <w:bidi/>
        <w:jc w:val="both"/>
        <w:rPr>
          <w:rFonts w:cs="David" w:hint="cs"/>
          <w:rtl/>
        </w:rPr>
      </w:pPr>
    </w:p>
    <w:p w14:paraId="033F8625" w14:textId="77777777" w:rsidR="007415D3" w:rsidRPr="007415D3" w:rsidRDefault="007415D3" w:rsidP="007415D3">
      <w:pPr>
        <w:pStyle w:val="Heading5"/>
        <w:rPr>
          <w:rFonts w:hint="cs"/>
          <w:rtl/>
        </w:rPr>
      </w:pPr>
      <w:r w:rsidRPr="007415D3">
        <w:rPr>
          <w:rFonts w:hint="cs"/>
          <w:u w:val="single"/>
          <w:rtl/>
        </w:rPr>
        <w:t>אביגדור יצחקי:</w:t>
      </w:r>
    </w:p>
    <w:p w14:paraId="3709E5BA" w14:textId="77777777" w:rsidR="007415D3" w:rsidRPr="007415D3" w:rsidRDefault="007415D3" w:rsidP="007415D3">
      <w:pPr>
        <w:pStyle w:val="Heading5"/>
        <w:rPr>
          <w:rFonts w:hint="cs"/>
          <w:rtl/>
        </w:rPr>
      </w:pPr>
    </w:p>
    <w:p w14:paraId="11BED177" w14:textId="77777777" w:rsidR="007415D3" w:rsidRPr="007415D3" w:rsidRDefault="007415D3" w:rsidP="007415D3">
      <w:pPr>
        <w:bidi/>
        <w:jc w:val="both"/>
        <w:rPr>
          <w:rFonts w:cs="David" w:hint="cs"/>
          <w:rtl/>
        </w:rPr>
      </w:pPr>
      <w:r w:rsidRPr="007415D3">
        <w:rPr>
          <w:rFonts w:cs="David" w:hint="cs"/>
          <w:rtl/>
        </w:rPr>
        <w:tab/>
        <w:t xml:space="preserve"> אני מסכים. מספיקה לי מילה של שני ג'נטלמנים פרלמנטרים. </w:t>
      </w:r>
    </w:p>
    <w:p w14:paraId="607671E2" w14:textId="77777777" w:rsidR="007415D3" w:rsidRPr="007415D3" w:rsidRDefault="007415D3" w:rsidP="007415D3">
      <w:pPr>
        <w:bidi/>
        <w:jc w:val="both"/>
        <w:rPr>
          <w:rFonts w:cs="David" w:hint="cs"/>
          <w:rtl/>
        </w:rPr>
      </w:pPr>
    </w:p>
    <w:p w14:paraId="3AFBD90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AC18090" w14:textId="77777777" w:rsidR="007415D3" w:rsidRPr="007415D3" w:rsidRDefault="007415D3" w:rsidP="007415D3">
      <w:pPr>
        <w:bidi/>
        <w:jc w:val="both"/>
        <w:rPr>
          <w:rFonts w:cs="David" w:hint="cs"/>
          <w:rtl/>
        </w:rPr>
      </w:pPr>
    </w:p>
    <w:p w14:paraId="1C6DF5CC" w14:textId="77777777" w:rsidR="007415D3" w:rsidRPr="007415D3" w:rsidRDefault="007415D3" w:rsidP="007415D3">
      <w:pPr>
        <w:bidi/>
        <w:ind w:firstLine="567"/>
        <w:jc w:val="both"/>
        <w:rPr>
          <w:rFonts w:cs="David" w:hint="cs"/>
          <w:rtl/>
        </w:rPr>
      </w:pPr>
      <w:r w:rsidRPr="007415D3">
        <w:rPr>
          <w:rFonts w:cs="David" w:hint="cs"/>
          <w:rtl/>
        </w:rPr>
        <w:t xml:space="preserve">לא נעשה פיליבסטר על הצעת החוק. גם אם אצביע נגד, זה ייגמר ב-31 בינואר. </w:t>
      </w:r>
    </w:p>
    <w:p w14:paraId="417B52A6" w14:textId="77777777" w:rsidR="007415D3" w:rsidRPr="007415D3" w:rsidRDefault="007415D3" w:rsidP="007415D3">
      <w:pPr>
        <w:bidi/>
        <w:jc w:val="both"/>
        <w:rPr>
          <w:rFonts w:cs="David" w:hint="cs"/>
          <w:rtl/>
        </w:rPr>
      </w:pPr>
    </w:p>
    <w:p w14:paraId="331E8558" w14:textId="77777777" w:rsidR="007415D3" w:rsidRPr="007415D3" w:rsidRDefault="007415D3" w:rsidP="007415D3">
      <w:pPr>
        <w:bidi/>
        <w:jc w:val="both"/>
        <w:rPr>
          <w:rFonts w:cs="David" w:hint="cs"/>
          <w:rtl/>
        </w:rPr>
      </w:pPr>
      <w:r w:rsidRPr="007415D3">
        <w:rPr>
          <w:rFonts w:cs="David" w:hint="cs"/>
          <w:u w:val="single"/>
          <w:rtl/>
        </w:rPr>
        <w:t>ראובן ריבלין:</w:t>
      </w:r>
    </w:p>
    <w:p w14:paraId="34EE4F0C" w14:textId="77777777" w:rsidR="007415D3" w:rsidRPr="007415D3" w:rsidRDefault="007415D3" w:rsidP="007415D3">
      <w:pPr>
        <w:bidi/>
        <w:jc w:val="both"/>
        <w:rPr>
          <w:rFonts w:cs="David" w:hint="cs"/>
          <w:rtl/>
        </w:rPr>
      </w:pPr>
    </w:p>
    <w:p w14:paraId="355B3D2D" w14:textId="77777777" w:rsidR="007415D3" w:rsidRPr="007415D3" w:rsidRDefault="007415D3" w:rsidP="007415D3">
      <w:pPr>
        <w:bidi/>
        <w:jc w:val="both"/>
        <w:rPr>
          <w:rFonts w:cs="David" w:hint="cs"/>
          <w:rtl/>
        </w:rPr>
      </w:pPr>
      <w:r w:rsidRPr="007415D3">
        <w:rPr>
          <w:rFonts w:cs="David" w:hint="cs"/>
          <w:rtl/>
        </w:rPr>
        <w:tab/>
        <w:t xml:space="preserve"> שמעתי את נגיד בנק ישראל בעניין הזה, הוא היה אצלנו. </w:t>
      </w:r>
    </w:p>
    <w:p w14:paraId="0846BB92" w14:textId="77777777" w:rsidR="007415D3" w:rsidRPr="007415D3" w:rsidRDefault="007415D3" w:rsidP="007415D3">
      <w:pPr>
        <w:bidi/>
        <w:jc w:val="both"/>
        <w:rPr>
          <w:rFonts w:cs="David" w:hint="cs"/>
          <w:rtl/>
        </w:rPr>
      </w:pPr>
    </w:p>
    <w:p w14:paraId="1C9689D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631A5C3" w14:textId="77777777" w:rsidR="007415D3" w:rsidRPr="007415D3" w:rsidRDefault="007415D3" w:rsidP="007415D3">
      <w:pPr>
        <w:bidi/>
        <w:jc w:val="both"/>
        <w:rPr>
          <w:rFonts w:cs="David" w:hint="cs"/>
          <w:rtl/>
        </w:rPr>
      </w:pPr>
    </w:p>
    <w:p w14:paraId="49B10254" w14:textId="77777777" w:rsidR="007415D3" w:rsidRPr="007415D3" w:rsidRDefault="007415D3" w:rsidP="007415D3">
      <w:pPr>
        <w:bidi/>
        <w:jc w:val="both"/>
        <w:rPr>
          <w:rFonts w:cs="David" w:hint="cs"/>
          <w:rtl/>
        </w:rPr>
      </w:pPr>
      <w:r w:rsidRPr="007415D3">
        <w:rPr>
          <w:rFonts w:cs="David" w:hint="cs"/>
          <w:rtl/>
        </w:rPr>
        <w:tab/>
        <w:t xml:space="preserve">אם כך, אנחנו ממליצים. </w:t>
      </w:r>
    </w:p>
    <w:p w14:paraId="26B33E36" w14:textId="77777777" w:rsidR="007415D3" w:rsidRPr="007415D3" w:rsidRDefault="007415D3" w:rsidP="007415D3">
      <w:pPr>
        <w:bidi/>
        <w:jc w:val="both"/>
        <w:rPr>
          <w:rFonts w:cs="David" w:hint="cs"/>
          <w:rtl/>
        </w:rPr>
      </w:pPr>
    </w:p>
    <w:p w14:paraId="45667476" w14:textId="77777777" w:rsidR="007415D3" w:rsidRPr="007415D3" w:rsidRDefault="007415D3" w:rsidP="007415D3">
      <w:pPr>
        <w:pStyle w:val="Heading5"/>
        <w:rPr>
          <w:rFonts w:hint="cs"/>
          <w:rtl/>
        </w:rPr>
      </w:pPr>
      <w:r w:rsidRPr="007415D3">
        <w:rPr>
          <w:rFonts w:hint="cs"/>
          <w:u w:val="single"/>
          <w:rtl/>
        </w:rPr>
        <w:t>אביגדור יצחקי:</w:t>
      </w:r>
    </w:p>
    <w:p w14:paraId="068E9A5A" w14:textId="77777777" w:rsidR="007415D3" w:rsidRPr="007415D3" w:rsidRDefault="007415D3" w:rsidP="007415D3">
      <w:pPr>
        <w:pStyle w:val="Heading5"/>
        <w:rPr>
          <w:rFonts w:hint="cs"/>
          <w:rtl/>
        </w:rPr>
      </w:pPr>
    </w:p>
    <w:p w14:paraId="27C42D1D" w14:textId="77777777" w:rsidR="007415D3" w:rsidRPr="007415D3" w:rsidRDefault="007415D3" w:rsidP="007415D3">
      <w:pPr>
        <w:bidi/>
        <w:jc w:val="both"/>
        <w:rPr>
          <w:rFonts w:cs="David" w:hint="cs"/>
          <w:rtl/>
        </w:rPr>
      </w:pPr>
      <w:r w:rsidRPr="007415D3">
        <w:rPr>
          <w:rFonts w:cs="David" w:hint="cs"/>
          <w:rtl/>
        </w:rPr>
        <w:tab/>
        <w:t xml:space="preserve"> האם אתה ואורון יכולים להתחייב, </w:t>
      </w:r>
    </w:p>
    <w:p w14:paraId="2C0370C7" w14:textId="77777777" w:rsidR="007415D3" w:rsidRPr="007415D3" w:rsidRDefault="007415D3" w:rsidP="007415D3">
      <w:pPr>
        <w:bidi/>
        <w:jc w:val="both"/>
        <w:rPr>
          <w:rFonts w:cs="David" w:hint="cs"/>
          <w:rtl/>
        </w:rPr>
      </w:pPr>
    </w:p>
    <w:p w14:paraId="1B0A4176" w14:textId="77777777" w:rsidR="007415D3" w:rsidRPr="007415D3" w:rsidRDefault="007415D3" w:rsidP="007415D3">
      <w:pPr>
        <w:bidi/>
        <w:jc w:val="both"/>
        <w:rPr>
          <w:rFonts w:cs="David" w:hint="cs"/>
          <w:rtl/>
        </w:rPr>
      </w:pPr>
      <w:r w:rsidRPr="007415D3">
        <w:rPr>
          <w:rFonts w:cs="David" w:hint="cs"/>
          <w:u w:val="single"/>
          <w:rtl/>
        </w:rPr>
        <w:t>ראובן ריבלין:</w:t>
      </w:r>
    </w:p>
    <w:p w14:paraId="737E0410" w14:textId="77777777" w:rsidR="007415D3" w:rsidRPr="007415D3" w:rsidRDefault="007415D3" w:rsidP="007415D3">
      <w:pPr>
        <w:bidi/>
        <w:jc w:val="both"/>
        <w:rPr>
          <w:rFonts w:cs="David" w:hint="cs"/>
          <w:rtl/>
        </w:rPr>
      </w:pPr>
    </w:p>
    <w:p w14:paraId="446EBC7E" w14:textId="77777777" w:rsidR="007415D3" w:rsidRPr="007415D3" w:rsidRDefault="007415D3" w:rsidP="007415D3">
      <w:pPr>
        <w:bidi/>
        <w:jc w:val="both"/>
        <w:rPr>
          <w:rFonts w:cs="David" w:hint="cs"/>
          <w:rtl/>
        </w:rPr>
      </w:pPr>
      <w:r w:rsidRPr="007415D3">
        <w:rPr>
          <w:rFonts w:cs="David" w:hint="cs"/>
          <w:rtl/>
        </w:rPr>
        <w:tab/>
        <w:t>לסיים את הדיון?</w:t>
      </w:r>
    </w:p>
    <w:p w14:paraId="67421027" w14:textId="77777777" w:rsidR="007415D3" w:rsidRPr="007415D3" w:rsidRDefault="007415D3" w:rsidP="007415D3">
      <w:pPr>
        <w:bidi/>
        <w:jc w:val="both"/>
        <w:rPr>
          <w:rFonts w:cs="David" w:hint="cs"/>
          <w:rtl/>
        </w:rPr>
      </w:pPr>
    </w:p>
    <w:p w14:paraId="6C7294F6" w14:textId="77777777" w:rsidR="007415D3" w:rsidRPr="007415D3" w:rsidRDefault="007415D3" w:rsidP="007415D3">
      <w:pPr>
        <w:pStyle w:val="Heading5"/>
        <w:rPr>
          <w:rFonts w:hint="cs"/>
          <w:rtl/>
        </w:rPr>
      </w:pPr>
      <w:r w:rsidRPr="007415D3">
        <w:rPr>
          <w:rFonts w:hint="cs"/>
          <w:u w:val="single"/>
          <w:rtl/>
        </w:rPr>
        <w:t>אביגדור יצחקי:</w:t>
      </w:r>
    </w:p>
    <w:p w14:paraId="02C997AF" w14:textId="77777777" w:rsidR="007415D3" w:rsidRPr="007415D3" w:rsidRDefault="007415D3" w:rsidP="007415D3">
      <w:pPr>
        <w:pStyle w:val="Heading5"/>
        <w:rPr>
          <w:rFonts w:hint="cs"/>
          <w:rtl/>
        </w:rPr>
      </w:pPr>
    </w:p>
    <w:p w14:paraId="0ACCC0DC" w14:textId="77777777" w:rsidR="007415D3" w:rsidRPr="007415D3" w:rsidRDefault="007415D3" w:rsidP="007415D3">
      <w:pPr>
        <w:bidi/>
        <w:jc w:val="both"/>
        <w:rPr>
          <w:rFonts w:cs="David" w:hint="cs"/>
          <w:rtl/>
        </w:rPr>
      </w:pPr>
      <w:r w:rsidRPr="007415D3">
        <w:rPr>
          <w:rFonts w:cs="David" w:hint="cs"/>
          <w:rtl/>
        </w:rPr>
        <w:tab/>
        <w:t xml:space="preserve">כן. </w:t>
      </w:r>
    </w:p>
    <w:p w14:paraId="6C0F78CF" w14:textId="77777777" w:rsidR="007415D3" w:rsidRPr="007415D3" w:rsidRDefault="007415D3" w:rsidP="007415D3">
      <w:pPr>
        <w:bidi/>
        <w:jc w:val="both"/>
        <w:rPr>
          <w:rFonts w:cs="David" w:hint="cs"/>
          <w:rtl/>
        </w:rPr>
      </w:pPr>
      <w:r w:rsidRPr="007415D3">
        <w:rPr>
          <w:rFonts w:cs="David"/>
          <w:rtl/>
        </w:rPr>
        <w:br w:type="page"/>
      </w:r>
    </w:p>
    <w:p w14:paraId="289A9993" w14:textId="77777777" w:rsidR="007415D3" w:rsidRPr="007415D3" w:rsidRDefault="007415D3" w:rsidP="007415D3">
      <w:pPr>
        <w:bidi/>
        <w:jc w:val="both"/>
        <w:rPr>
          <w:rFonts w:cs="David" w:hint="cs"/>
          <w:rtl/>
        </w:rPr>
      </w:pPr>
      <w:r w:rsidRPr="007415D3">
        <w:rPr>
          <w:rFonts w:cs="David" w:hint="cs"/>
          <w:u w:val="single"/>
          <w:rtl/>
        </w:rPr>
        <w:t>ראובן ריבלין:</w:t>
      </w:r>
    </w:p>
    <w:p w14:paraId="4E0254D3" w14:textId="77777777" w:rsidR="007415D3" w:rsidRPr="007415D3" w:rsidRDefault="007415D3" w:rsidP="007415D3">
      <w:pPr>
        <w:bidi/>
        <w:jc w:val="both"/>
        <w:rPr>
          <w:rFonts w:cs="David" w:hint="cs"/>
          <w:rtl/>
        </w:rPr>
      </w:pPr>
    </w:p>
    <w:p w14:paraId="4A7CF3E0" w14:textId="77777777" w:rsidR="007415D3" w:rsidRPr="007415D3" w:rsidRDefault="007415D3" w:rsidP="007415D3">
      <w:pPr>
        <w:bidi/>
        <w:jc w:val="both"/>
        <w:rPr>
          <w:rFonts w:cs="David" w:hint="cs"/>
          <w:rtl/>
        </w:rPr>
      </w:pPr>
      <w:r w:rsidRPr="007415D3">
        <w:rPr>
          <w:rFonts w:cs="David" w:hint="cs"/>
          <w:rtl/>
        </w:rPr>
        <w:tab/>
        <w:t xml:space="preserve"> כן. לסיים את הדיון, כן. </w:t>
      </w:r>
    </w:p>
    <w:p w14:paraId="36A4AE52" w14:textId="77777777" w:rsidR="007415D3" w:rsidRPr="007415D3" w:rsidRDefault="007415D3" w:rsidP="007415D3">
      <w:pPr>
        <w:bidi/>
        <w:jc w:val="both"/>
        <w:rPr>
          <w:rFonts w:cs="David" w:hint="cs"/>
          <w:rtl/>
        </w:rPr>
      </w:pPr>
    </w:p>
    <w:p w14:paraId="66C0406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87292BD" w14:textId="77777777" w:rsidR="007415D3" w:rsidRPr="007415D3" w:rsidRDefault="007415D3" w:rsidP="007415D3">
      <w:pPr>
        <w:bidi/>
        <w:jc w:val="both"/>
        <w:rPr>
          <w:rFonts w:cs="David" w:hint="cs"/>
          <w:rtl/>
        </w:rPr>
      </w:pPr>
    </w:p>
    <w:p w14:paraId="5E746421" w14:textId="77777777" w:rsidR="007415D3" w:rsidRPr="007415D3" w:rsidRDefault="007415D3" w:rsidP="007415D3">
      <w:pPr>
        <w:bidi/>
        <w:jc w:val="both"/>
        <w:rPr>
          <w:rFonts w:cs="David" w:hint="cs"/>
          <w:rtl/>
        </w:rPr>
      </w:pPr>
      <w:r w:rsidRPr="007415D3">
        <w:rPr>
          <w:rFonts w:cs="David" w:hint="cs"/>
          <w:rtl/>
        </w:rPr>
        <w:tab/>
        <w:t xml:space="preserve">יש כאן שלושה חברים בוועדת הכספים שמוכנים להתחייב על סיום חקיקה עד 31 בינואר. </w:t>
      </w:r>
    </w:p>
    <w:p w14:paraId="32322F6A" w14:textId="77777777" w:rsidR="007415D3" w:rsidRPr="007415D3" w:rsidRDefault="007415D3" w:rsidP="007415D3">
      <w:pPr>
        <w:bidi/>
        <w:jc w:val="both"/>
        <w:rPr>
          <w:rFonts w:cs="David" w:hint="cs"/>
          <w:rtl/>
        </w:rPr>
      </w:pPr>
    </w:p>
    <w:p w14:paraId="4A51BECA" w14:textId="77777777" w:rsidR="007415D3" w:rsidRPr="007415D3" w:rsidRDefault="007415D3" w:rsidP="007415D3">
      <w:pPr>
        <w:bidi/>
        <w:jc w:val="both"/>
        <w:rPr>
          <w:rFonts w:cs="David" w:hint="cs"/>
          <w:rtl/>
        </w:rPr>
      </w:pPr>
      <w:r w:rsidRPr="007415D3">
        <w:rPr>
          <w:rFonts w:cs="David" w:hint="cs"/>
          <w:u w:val="single"/>
          <w:rtl/>
        </w:rPr>
        <w:t>ראובן ריבלין:</w:t>
      </w:r>
    </w:p>
    <w:p w14:paraId="3D111796" w14:textId="77777777" w:rsidR="007415D3" w:rsidRPr="007415D3" w:rsidRDefault="007415D3" w:rsidP="007415D3">
      <w:pPr>
        <w:bidi/>
        <w:jc w:val="both"/>
        <w:rPr>
          <w:rFonts w:cs="David" w:hint="cs"/>
          <w:rtl/>
        </w:rPr>
      </w:pPr>
    </w:p>
    <w:p w14:paraId="53C2A4EA" w14:textId="77777777" w:rsidR="007415D3" w:rsidRPr="007415D3" w:rsidRDefault="007415D3" w:rsidP="007415D3">
      <w:pPr>
        <w:bidi/>
        <w:jc w:val="both"/>
        <w:rPr>
          <w:rFonts w:cs="David" w:hint="cs"/>
          <w:rtl/>
        </w:rPr>
      </w:pPr>
      <w:r w:rsidRPr="007415D3">
        <w:rPr>
          <w:rFonts w:cs="David" w:hint="cs"/>
          <w:rtl/>
        </w:rPr>
        <w:tab/>
        <w:t xml:space="preserve">סיום דיון. אני לא מתחייב על הצבעה. </w:t>
      </w:r>
    </w:p>
    <w:p w14:paraId="6D3D9386" w14:textId="77777777" w:rsidR="007415D3" w:rsidRPr="007415D3" w:rsidRDefault="007415D3" w:rsidP="007415D3">
      <w:pPr>
        <w:bidi/>
        <w:jc w:val="both"/>
        <w:rPr>
          <w:rFonts w:cs="David" w:hint="cs"/>
          <w:rtl/>
        </w:rPr>
      </w:pPr>
    </w:p>
    <w:p w14:paraId="6E5178C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94843A" w14:textId="77777777" w:rsidR="007415D3" w:rsidRPr="007415D3" w:rsidRDefault="007415D3" w:rsidP="007415D3">
      <w:pPr>
        <w:bidi/>
        <w:jc w:val="both"/>
        <w:rPr>
          <w:rFonts w:cs="David" w:hint="cs"/>
          <w:rtl/>
        </w:rPr>
      </w:pPr>
    </w:p>
    <w:p w14:paraId="4AA1759E" w14:textId="77777777" w:rsidR="007415D3" w:rsidRPr="007415D3" w:rsidRDefault="007415D3" w:rsidP="007415D3">
      <w:pPr>
        <w:bidi/>
        <w:jc w:val="both"/>
        <w:rPr>
          <w:rFonts w:cs="David" w:hint="cs"/>
          <w:rtl/>
        </w:rPr>
      </w:pPr>
      <w:r w:rsidRPr="007415D3">
        <w:rPr>
          <w:rFonts w:cs="David" w:hint="cs"/>
          <w:rtl/>
        </w:rPr>
        <w:tab/>
        <w:t xml:space="preserve">בסדר. שלושה חברי כנסת. אני מוסיפה גם את חבר הכנסת מרגי, בשם חברי סיעת ש"ס. למען הפרוטוקול, חברי הכנסת הם: סטס מיסז'ניקוב, ראובן ריבלין, חיים אורון, יעקב מרגי </w:t>
      </w:r>
      <w:r w:rsidRPr="007415D3">
        <w:rPr>
          <w:rFonts w:cs="David"/>
          <w:rtl/>
        </w:rPr>
        <w:t>–</w:t>
      </w:r>
      <w:r w:rsidRPr="007415D3">
        <w:rPr>
          <w:rFonts w:cs="David" w:hint="cs"/>
          <w:rtl/>
        </w:rPr>
        <w:t xml:space="preserve"> שמתחייב בשם חברי סיעתו. תהליך החקיקה בחוק הזה יסתיים ב-31 בינואר. מי בעד הפיצול? זאת המלצה של ועדת הכנסת להעביר את זה לוועדת הכספים, בחקיקה רגילה. ההמלצה לסיום חקיקה היא 31 בינואר. </w:t>
      </w:r>
    </w:p>
    <w:p w14:paraId="2F2A125B" w14:textId="77777777" w:rsidR="007415D3" w:rsidRPr="007415D3" w:rsidRDefault="007415D3" w:rsidP="007415D3">
      <w:pPr>
        <w:bidi/>
        <w:jc w:val="both"/>
        <w:rPr>
          <w:rFonts w:cs="David" w:hint="cs"/>
          <w:rtl/>
        </w:rPr>
      </w:pPr>
    </w:p>
    <w:p w14:paraId="7C0EEC5F" w14:textId="77777777" w:rsidR="007415D3" w:rsidRPr="007415D3" w:rsidRDefault="007415D3" w:rsidP="007415D3">
      <w:pPr>
        <w:bidi/>
        <w:jc w:val="both"/>
        <w:rPr>
          <w:rFonts w:cs="David" w:hint="cs"/>
          <w:rtl/>
        </w:rPr>
      </w:pPr>
      <w:r w:rsidRPr="007415D3">
        <w:rPr>
          <w:rFonts w:cs="David" w:hint="cs"/>
          <w:rtl/>
        </w:rPr>
        <w:t>ה צ ב ע ה</w:t>
      </w:r>
    </w:p>
    <w:p w14:paraId="638EE502" w14:textId="77777777" w:rsidR="007415D3" w:rsidRPr="007415D3" w:rsidRDefault="007415D3" w:rsidP="007415D3">
      <w:pPr>
        <w:bidi/>
        <w:jc w:val="both"/>
        <w:rPr>
          <w:rFonts w:cs="David" w:hint="cs"/>
          <w:rtl/>
        </w:rPr>
      </w:pPr>
    </w:p>
    <w:p w14:paraId="7BF45829"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7E7265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29B5AA00" w14:textId="77777777" w:rsidR="007415D3" w:rsidRPr="007415D3" w:rsidRDefault="007415D3" w:rsidP="007415D3">
      <w:pPr>
        <w:bidi/>
        <w:jc w:val="both"/>
        <w:rPr>
          <w:rFonts w:cs="David" w:hint="cs"/>
          <w:rtl/>
        </w:rPr>
      </w:pPr>
    </w:p>
    <w:p w14:paraId="39477AC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63EB1D0" w14:textId="77777777" w:rsidR="007415D3" w:rsidRPr="007415D3" w:rsidRDefault="007415D3" w:rsidP="007415D3">
      <w:pPr>
        <w:bidi/>
        <w:jc w:val="both"/>
        <w:rPr>
          <w:rFonts w:cs="David" w:hint="cs"/>
          <w:rtl/>
        </w:rPr>
      </w:pPr>
    </w:p>
    <w:p w14:paraId="2E3839E7" w14:textId="77777777" w:rsidR="007415D3" w:rsidRPr="007415D3" w:rsidRDefault="007415D3" w:rsidP="007415D3">
      <w:pPr>
        <w:bidi/>
        <w:ind w:firstLine="567"/>
        <w:jc w:val="both"/>
        <w:rPr>
          <w:rFonts w:cs="David" w:hint="cs"/>
          <w:rtl/>
        </w:rPr>
      </w:pPr>
      <w:r w:rsidRPr="007415D3">
        <w:rPr>
          <w:rFonts w:cs="David" w:hint="cs"/>
          <w:rtl/>
        </w:rPr>
        <w:t xml:space="preserve">זאת המלצה של ועדת הכנסת להעביר את זה לוועדת הכספים, בחקיקה רגילה. ההמלצה לסיום חקיקה היא 31 בינואר. </w:t>
      </w:r>
    </w:p>
    <w:p w14:paraId="3E121561" w14:textId="77777777" w:rsidR="007415D3" w:rsidRPr="007415D3" w:rsidRDefault="007415D3" w:rsidP="007415D3">
      <w:pPr>
        <w:bidi/>
        <w:ind w:firstLine="567"/>
        <w:jc w:val="both"/>
        <w:rPr>
          <w:rFonts w:cs="David" w:hint="cs"/>
          <w:rtl/>
        </w:rPr>
      </w:pPr>
    </w:p>
    <w:p w14:paraId="56CB087F" w14:textId="77777777" w:rsidR="007415D3" w:rsidRPr="007415D3" w:rsidRDefault="007415D3" w:rsidP="007415D3">
      <w:pPr>
        <w:bidi/>
        <w:ind w:firstLine="567"/>
        <w:jc w:val="both"/>
        <w:rPr>
          <w:rFonts w:cs="David" w:hint="cs"/>
          <w:rtl/>
        </w:rPr>
      </w:pPr>
      <w:r w:rsidRPr="007415D3">
        <w:rPr>
          <w:rFonts w:cs="David" w:hint="cs"/>
          <w:rtl/>
        </w:rPr>
        <w:t xml:space="preserve">אני עוברת לסעיף 64 </w:t>
      </w:r>
      <w:r w:rsidRPr="007415D3">
        <w:rPr>
          <w:rFonts w:cs="David"/>
          <w:rtl/>
        </w:rPr>
        <w:t>–</w:t>
      </w:r>
      <w:r w:rsidRPr="007415D3">
        <w:rPr>
          <w:rFonts w:cs="David" w:hint="cs"/>
          <w:rtl/>
        </w:rPr>
        <w:t xml:space="preserve"> תיקון חוק החברות הממשלתיות התשל"ה-1975. הסמכת רשות החברות הממשלתיות לקבוע לחברות ממשלתיות מודעים להגשת דוחות וטיוטות דוחות על-ידי חברות ממשלתיות. </w:t>
      </w:r>
    </w:p>
    <w:p w14:paraId="4611DD4F" w14:textId="77777777" w:rsidR="007415D3" w:rsidRPr="007415D3" w:rsidRDefault="007415D3" w:rsidP="007415D3">
      <w:pPr>
        <w:bidi/>
        <w:ind w:firstLine="567"/>
        <w:jc w:val="both"/>
        <w:rPr>
          <w:rFonts w:cs="David" w:hint="cs"/>
          <w:rtl/>
        </w:rPr>
      </w:pPr>
    </w:p>
    <w:p w14:paraId="3663EC21" w14:textId="77777777" w:rsidR="007415D3" w:rsidRPr="007415D3" w:rsidRDefault="007415D3" w:rsidP="007415D3">
      <w:pPr>
        <w:bidi/>
        <w:ind w:firstLine="567"/>
        <w:jc w:val="both"/>
        <w:rPr>
          <w:rFonts w:cs="David" w:hint="cs"/>
          <w:rtl/>
        </w:rPr>
      </w:pPr>
      <w:r w:rsidRPr="007415D3">
        <w:rPr>
          <w:rFonts w:cs="David" w:hint="cs"/>
          <w:rtl/>
        </w:rPr>
        <w:t xml:space="preserve">הצעתכם היא להשאיר את זה בחוק ההסדרים, וזה יידון בוועדת הכספים. </w:t>
      </w:r>
    </w:p>
    <w:p w14:paraId="32666BF5" w14:textId="77777777" w:rsidR="007415D3" w:rsidRPr="007415D3" w:rsidRDefault="007415D3" w:rsidP="007415D3">
      <w:pPr>
        <w:bidi/>
        <w:jc w:val="both"/>
        <w:rPr>
          <w:rFonts w:cs="David" w:hint="cs"/>
          <w:rtl/>
        </w:rPr>
      </w:pPr>
    </w:p>
    <w:p w14:paraId="1E4851C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776D700" w14:textId="77777777" w:rsidR="007415D3" w:rsidRPr="007415D3" w:rsidRDefault="007415D3" w:rsidP="007415D3">
      <w:pPr>
        <w:bidi/>
        <w:jc w:val="both"/>
        <w:rPr>
          <w:rFonts w:cs="David" w:hint="cs"/>
          <w:u w:val="single"/>
          <w:rtl/>
        </w:rPr>
      </w:pPr>
    </w:p>
    <w:p w14:paraId="0522F751" w14:textId="77777777" w:rsidR="007415D3" w:rsidRPr="007415D3" w:rsidRDefault="007415D3" w:rsidP="007415D3">
      <w:pPr>
        <w:bidi/>
        <w:jc w:val="both"/>
        <w:rPr>
          <w:rFonts w:cs="David" w:hint="cs"/>
          <w:rtl/>
        </w:rPr>
      </w:pPr>
      <w:r w:rsidRPr="007415D3">
        <w:rPr>
          <w:rFonts w:cs="David" w:hint="cs"/>
          <w:rtl/>
        </w:rPr>
        <w:tab/>
        <w:t xml:space="preserve">שאף שאלו חברות ממשלתיות, זה בהחלט יכול להידון בוועדת חוקה. עניין הוועדה לא כל כך מטריד אותי. אם יצליח להסביר לי יושב-ראש הקואליציה, שהוא בחור מאוד מוכשר, מה הקשר בין מועדים להגשת דוחות וטיוטות דוחות על-ידי חברות ממשלתיות לתהליך תקציב המדינה, אולי הוא ישכנע אותי. כי נראה לי שזה לא יכול להיות בחוק ההסדרים. </w:t>
      </w:r>
    </w:p>
    <w:p w14:paraId="29768983" w14:textId="77777777" w:rsidR="007415D3" w:rsidRPr="007415D3" w:rsidRDefault="007415D3" w:rsidP="007415D3">
      <w:pPr>
        <w:bidi/>
        <w:jc w:val="both"/>
        <w:rPr>
          <w:rFonts w:cs="David" w:hint="cs"/>
          <w:rtl/>
        </w:rPr>
      </w:pPr>
    </w:p>
    <w:p w14:paraId="43862B13" w14:textId="77777777" w:rsidR="007415D3" w:rsidRPr="007415D3" w:rsidRDefault="007415D3" w:rsidP="007415D3">
      <w:pPr>
        <w:pStyle w:val="Heading5"/>
        <w:rPr>
          <w:rFonts w:hint="cs"/>
          <w:rtl/>
        </w:rPr>
      </w:pPr>
      <w:r w:rsidRPr="007415D3">
        <w:rPr>
          <w:rFonts w:hint="cs"/>
          <w:u w:val="single"/>
          <w:rtl/>
        </w:rPr>
        <w:t>אביגדור יצחקי:</w:t>
      </w:r>
    </w:p>
    <w:p w14:paraId="0D2F527E" w14:textId="77777777" w:rsidR="007415D3" w:rsidRPr="007415D3" w:rsidRDefault="007415D3" w:rsidP="007415D3">
      <w:pPr>
        <w:pStyle w:val="Heading5"/>
        <w:rPr>
          <w:rFonts w:hint="cs"/>
          <w:rtl/>
        </w:rPr>
      </w:pPr>
    </w:p>
    <w:p w14:paraId="6B7C7666" w14:textId="77777777" w:rsidR="007415D3" w:rsidRPr="007415D3" w:rsidRDefault="007415D3" w:rsidP="007415D3">
      <w:pPr>
        <w:bidi/>
        <w:jc w:val="both"/>
        <w:rPr>
          <w:rFonts w:cs="David" w:hint="cs"/>
          <w:rtl/>
        </w:rPr>
      </w:pPr>
      <w:r w:rsidRPr="007415D3">
        <w:rPr>
          <w:rFonts w:cs="David" w:hint="cs"/>
          <w:rtl/>
        </w:rPr>
        <w:tab/>
        <w:t xml:space="preserve"> הנושא של דיווחים ומועדים להגשת דוחות הוא לא כמקובל בשוק הציבורי. יש חברות ממשלתיות שכן... כתוצאה מזה שאין בקרה מספקת של האוצר במדינת ישראל על בעיות ... לפעמים הוא נאלץ להזרים הון לדברים אחרים בשביל... מבקשים שיהיו דוחות רבעוניים. </w:t>
      </w:r>
    </w:p>
    <w:p w14:paraId="20D723F6" w14:textId="77777777" w:rsidR="007415D3" w:rsidRPr="007415D3" w:rsidRDefault="007415D3" w:rsidP="007415D3">
      <w:pPr>
        <w:bidi/>
        <w:jc w:val="both"/>
        <w:rPr>
          <w:rFonts w:cs="David" w:hint="cs"/>
          <w:rtl/>
        </w:rPr>
      </w:pPr>
    </w:p>
    <w:p w14:paraId="788B666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6E4C661" w14:textId="77777777" w:rsidR="007415D3" w:rsidRPr="007415D3" w:rsidRDefault="007415D3" w:rsidP="007415D3">
      <w:pPr>
        <w:bidi/>
        <w:jc w:val="both"/>
        <w:rPr>
          <w:rFonts w:cs="David" w:hint="cs"/>
          <w:u w:val="single"/>
          <w:rtl/>
        </w:rPr>
      </w:pPr>
    </w:p>
    <w:p w14:paraId="619B3102" w14:textId="77777777" w:rsidR="007415D3" w:rsidRPr="007415D3" w:rsidRDefault="007415D3" w:rsidP="007415D3">
      <w:pPr>
        <w:bidi/>
        <w:jc w:val="both"/>
        <w:rPr>
          <w:rFonts w:cs="David" w:hint="cs"/>
          <w:rtl/>
        </w:rPr>
      </w:pPr>
      <w:r w:rsidRPr="007415D3">
        <w:rPr>
          <w:rFonts w:cs="David" w:hint="cs"/>
          <w:rtl/>
        </w:rPr>
        <w:tab/>
        <w:t xml:space="preserve"> נגיד שזה טוב שיהיו דוחות רבעוניים, אבל מה הקשר לחוק ההסדרים?</w:t>
      </w:r>
    </w:p>
    <w:p w14:paraId="19B3F54B" w14:textId="77777777" w:rsidR="007415D3" w:rsidRPr="007415D3" w:rsidRDefault="007415D3" w:rsidP="007415D3">
      <w:pPr>
        <w:bidi/>
        <w:jc w:val="both"/>
        <w:rPr>
          <w:rFonts w:cs="David" w:hint="cs"/>
          <w:rtl/>
        </w:rPr>
      </w:pPr>
    </w:p>
    <w:p w14:paraId="27D5F060" w14:textId="77777777" w:rsidR="007415D3" w:rsidRPr="007415D3" w:rsidRDefault="007415D3" w:rsidP="007415D3">
      <w:pPr>
        <w:pStyle w:val="Heading5"/>
        <w:rPr>
          <w:rFonts w:hint="cs"/>
          <w:rtl/>
        </w:rPr>
      </w:pPr>
      <w:r w:rsidRPr="007415D3">
        <w:rPr>
          <w:rFonts w:hint="cs"/>
          <w:u w:val="single"/>
          <w:rtl/>
        </w:rPr>
        <w:t>אביגדור יצחקי:</w:t>
      </w:r>
    </w:p>
    <w:p w14:paraId="55735A35" w14:textId="77777777" w:rsidR="007415D3" w:rsidRPr="007415D3" w:rsidRDefault="007415D3" w:rsidP="007415D3">
      <w:pPr>
        <w:pStyle w:val="Heading5"/>
        <w:rPr>
          <w:rFonts w:hint="cs"/>
          <w:rtl/>
        </w:rPr>
      </w:pPr>
    </w:p>
    <w:p w14:paraId="45587A19" w14:textId="77777777" w:rsidR="007415D3" w:rsidRPr="007415D3" w:rsidRDefault="007415D3" w:rsidP="007415D3">
      <w:pPr>
        <w:bidi/>
        <w:jc w:val="both"/>
        <w:rPr>
          <w:rFonts w:cs="David" w:hint="cs"/>
          <w:rtl/>
        </w:rPr>
      </w:pPr>
      <w:r w:rsidRPr="007415D3">
        <w:rPr>
          <w:rFonts w:cs="David" w:hint="cs"/>
          <w:rtl/>
        </w:rPr>
        <w:tab/>
        <w:t xml:space="preserve"> אני מסביר לך. </w:t>
      </w:r>
    </w:p>
    <w:p w14:paraId="6E50D890" w14:textId="77777777" w:rsidR="007415D3" w:rsidRPr="007415D3" w:rsidRDefault="007415D3" w:rsidP="007415D3">
      <w:pPr>
        <w:bidi/>
        <w:jc w:val="both"/>
        <w:rPr>
          <w:rFonts w:cs="David" w:hint="cs"/>
          <w:rtl/>
        </w:rPr>
      </w:pPr>
    </w:p>
    <w:p w14:paraId="2E90F11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97DE509" w14:textId="77777777" w:rsidR="007415D3" w:rsidRPr="007415D3" w:rsidRDefault="007415D3" w:rsidP="007415D3">
      <w:pPr>
        <w:bidi/>
        <w:jc w:val="both"/>
        <w:rPr>
          <w:rFonts w:cs="David" w:hint="cs"/>
          <w:u w:val="single"/>
          <w:rtl/>
        </w:rPr>
      </w:pPr>
    </w:p>
    <w:p w14:paraId="3DC85067" w14:textId="77777777" w:rsidR="007415D3" w:rsidRPr="007415D3" w:rsidRDefault="007415D3" w:rsidP="007415D3">
      <w:pPr>
        <w:bidi/>
        <w:jc w:val="both"/>
        <w:rPr>
          <w:rFonts w:cs="David" w:hint="cs"/>
          <w:rtl/>
        </w:rPr>
      </w:pPr>
      <w:r w:rsidRPr="007415D3">
        <w:rPr>
          <w:rFonts w:cs="David" w:hint="cs"/>
          <w:rtl/>
        </w:rPr>
        <w:tab/>
        <w:t xml:space="preserve"> לא השתכנעתי.</w:t>
      </w:r>
    </w:p>
    <w:p w14:paraId="48C159DB" w14:textId="77777777" w:rsidR="007415D3" w:rsidRPr="007415D3" w:rsidRDefault="007415D3" w:rsidP="007415D3">
      <w:pPr>
        <w:bidi/>
        <w:jc w:val="both"/>
        <w:rPr>
          <w:rFonts w:cs="David" w:hint="cs"/>
          <w:rtl/>
        </w:rPr>
      </w:pPr>
    </w:p>
    <w:p w14:paraId="3CA1099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8FAAAD3" w14:textId="77777777" w:rsidR="007415D3" w:rsidRPr="007415D3" w:rsidRDefault="007415D3" w:rsidP="007415D3">
      <w:pPr>
        <w:bidi/>
        <w:jc w:val="both"/>
        <w:rPr>
          <w:rFonts w:cs="David" w:hint="cs"/>
          <w:rtl/>
        </w:rPr>
      </w:pPr>
    </w:p>
    <w:p w14:paraId="13780B84" w14:textId="77777777" w:rsidR="007415D3" w:rsidRPr="007415D3" w:rsidRDefault="007415D3" w:rsidP="007415D3">
      <w:pPr>
        <w:bidi/>
        <w:ind w:firstLine="567"/>
        <w:jc w:val="both"/>
        <w:rPr>
          <w:rFonts w:cs="David" w:hint="cs"/>
          <w:rtl/>
        </w:rPr>
      </w:pPr>
      <w:r w:rsidRPr="007415D3">
        <w:rPr>
          <w:rFonts w:cs="David" w:hint="cs"/>
          <w:rtl/>
        </w:rPr>
        <w:t>לא שיערתי שתשתכנע. מי בעד השארת החוק בחוק ההסדרים?</w:t>
      </w:r>
    </w:p>
    <w:p w14:paraId="7F5E7687" w14:textId="77777777" w:rsidR="007415D3" w:rsidRPr="007415D3" w:rsidRDefault="007415D3" w:rsidP="007415D3">
      <w:pPr>
        <w:bidi/>
        <w:ind w:firstLine="567"/>
        <w:jc w:val="both"/>
        <w:rPr>
          <w:rFonts w:cs="David" w:hint="cs"/>
          <w:rtl/>
        </w:rPr>
      </w:pPr>
    </w:p>
    <w:p w14:paraId="65F6265B" w14:textId="77777777" w:rsidR="007415D3" w:rsidRPr="007415D3" w:rsidRDefault="007415D3" w:rsidP="007415D3">
      <w:pPr>
        <w:bidi/>
        <w:jc w:val="both"/>
        <w:rPr>
          <w:rFonts w:cs="David" w:hint="cs"/>
          <w:rtl/>
        </w:rPr>
      </w:pPr>
      <w:r w:rsidRPr="007415D3">
        <w:rPr>
          <w:rFonts w:cs="David" w:hint="cs"/>
          <w:rtl/>
        </w:rPr>
        <w:t>ה צ ב ע ה</w:t>
      </w:r>
    </w:p>
    <w:p w14:paraId="2F2A6114" w14:textId="77777777" w:rsidR="007415D3" w:rsidRPr="007415D3" w:rsidRDefault="007415D3" w:rsidP="007415D3">
      <w:pPr>
        <w:bidi/>
        <w:jc w:val="both"/>
        <w:rPr>
          <w:rFonts w:cs="David" w:hint="cs"/>
          <w:rtl/>
        </w:rPr>
      </w:pPr>
    </w:p>
    <w:p w14:paraId="07DB04F3"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8599918"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20531E1D" w14:textId="77777777" w:rsidR="007415D3" w:rsidRPr="007415D3" w:rsidRDefault="007415D3" w:rsidP="007415D3">
      <w:pPr>
        <w:bidi/>
        <w:jc w:val="both"/>
        <w:rPr>
          <w:rFonts w:cs="David" w:hint="cs"/>
          <w:rtl/>
        </w:rPr>
      </w:pPr>
    </w:p>
    <w:p w14:paraId="2FB703B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B15903E" w14:textId="77777777" w:rsidR="007415D3" w:rsidRPr="007415D3" w:rsidRDefault="007415D3" w:rsidP="007415D3">
      <w:pPr>
        <w:bidi/>
        <w:jc w:val="both"/>
        <w:rPr>
          <w:rFonts w:cs="David" w:hint="cs"/>
          <w:rtl/>
        </w:rPr>
      </w:pPr>
    </w:p>
    <w:p w14:paraId="254B666E" w14:textId="77777777" w:rsidR="007415D3" w:rsidRPr="007415D3" w:rsidRDefault="007415D3" w:rsidP="007415D3">
      <w:pPr>
        <w:bidi/>
        <w:jc w:val="both"/>
        <w:rPr>
          <w:rFonts w:cs="David" w:hint="cs"/>
          <w:rtl/>
        </w:rPr>
      </w:pPr>
      <w:r w:rsidRPr="007415D3">
        <w:rPr>
          <w:rFonts w:cs="David" w:hint="cs"/>
          <w:rtl/>
        </w:rPr>
        <w:tab/>
        <w:t xml:space="preserve">הצעת החוק נשארת. מי בעד שהיא תידון בוועדת הכספים? </w:t>
      </w:r>
    </w:p>
    <w:p w14:paraId="58A53D83" w14:textId="77777777" w:rsidR="007415D3" w:rsidRPr="007415D3" w:rsidRDefault="007415D3" w:rsidP="007415D3">
      <w:pPr>
        <w:bidi/>
        <w:jc w:val="both"/>
        <w:rPr>
          <w:rFonts w:cs="David" w:hint="cs"/>
          <w:rtl/>
        </w:rPr>
      </w:pPr>
    </w:p>
    <w:p w14:paraId="5635A33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2C3E3B3" w14:textId="77777777" w:rsidR="007415D3" w:rsidRPr="007415D3" w:rsidRDefault="007415D3" w:rsidP="007415D3">
      <w:pPr>
        <w:bidi/>
        <w:jc w:val="both"/>
        <w:rPr>
          <w:rFonts w:cs="David" w:hint="cs"/>
          <w:u w:val="single"/>
          <w:rtl/>
        </w:rPr>
      </w:pPr>
    </w:p>
    <w:p w14:paraId="10033EFE" w14:textId="77777777" w:rsidR="007415D3" w:rsidRPr="007415D3" w:rsidRDefault="007415D3" w:rsidP="007415D3">
      <w:pPr>
        <w:bidi/>
        <w:jc w:val="both"/>
        <w:rPr>
          <w:rFonts w:cs="David" w:hint="cs"/>
          <w:rtl/>
        </w:rPr>
      </w:pPr>
      <w:r w:rsidRPr="007415D3">
        <w:rPr>
          <w:rFonts w:cs="David" w:hint="cs"/>
          <w:rtl/>
        </w:rPr>
        <w:tab/>
        <w:t xml:space="preserve"> אני בעד חוקה. </w:t>
      </w:r>
    </w:p>
    <w:p w14:paraId="67945E81" w14:textId="77777777" w:rsidR="007415D3" w:rsidRPr="007415D3" w:rsidRDefault="007415D3" w:rsidP="007415D3">
      <w:pPr>
        <w:bidi/>
        <w:jc w:val="both"/>
        <w:rPr>
          <w:rFonts w:cs="David" w:hint="cs"/>
          <w:rtl/>
        </w:rPr>
      </w:pPr>
    </w:p>
    <w:p w14:paraId="41FA5899" w14:textId="77777777" w:rsidR="007415D3" w:rsidRPr="007415D3" w:rsidRDefault="007415D3" w:rsidP="007415D3">
      <w:pPr>
        <w:bidi/>
        <w:jc w:val="both"/>
        <w:rPr>
          <w:rFonts w:cs="David" w:hint="cs"/>
          <w:rtl/>
        </w:rPr>
      </w:pPr>
      <w:r w:rsidRPr="007415D3">
        <w:rPr>
          <w:rFonts w:cs="David" w:hint="cs"/>
          <w:rtl/>
        </w:rPr>
        <w:t>ה צ ב ע ה</w:t>
      </w:r>
    </w:p>
    <w:p w14:paraId="3C25C857" w14:textId="77777777" w:rsidR="007415D3" w:rsidRPr="007415D3" w:rsidRDefault="007415D3" w:rsidP="007415D3">
      <w:pPr>
        <w:bidi/>
        <w:jc w:val="both"/>
        <w:rPr>
          <w:rFonts w:cs="David" w:hint="cs"/>
          <w:rtl/>
        </w:rPr>
      </w:pPr>
    </w:p>
    <w:p w14:paraId="10837485"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E19CDA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5EF3A0D6" w14:textId="77777777" w:rsidR="007415D3" w:rsidRPr="007415D3" w:rsidRDefault="007415D3" w:rsidP="007415D3">
      <w:pPr>
        <w:bidi/>
        <w:jc w:val="both"/>
        <w:rPr>
          <w:rFonts w:cs="David" w:hint="cs"/>
          <w:rtl/>
        </w:rPr>
      </w:pPr>
    </w:p>
    <w:p w14:paraId="436E26C8" w14:textId="77777777" w:rsidR="007415D3" w:rsidRPr="007415D3" w:rsidRDefault="007415D3" w:rsidP="007415D3">
      <w:pPr>
        <w:bidi/>
        <w:jc w:val="both"/>
        <w:rPr>
          <w:rFonts w:cs="David" w:hint="cs"/>
          <w:rtl/>
        </w:rPr>
      </w:pPr>
    </w:p>
    <w:p w14:paraId="73D295D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0CBCC2C" w14:textId="77777777" w:rsidR="007415D3" w:rsidRPr="007415D3" w:rsidRDefault="007415D3" w:rsidP="007415D3">
      <w:pPr>
        <w:bidi/>
        <w:jc w:val="both"/>
        <w:rPr>
          <w:rFonts w:cs="David" w:hint="cs"/>
          <w:rtl/>
        </w:rPr>
      </w:pPr>
    </w:p>
    <w:p w14:paraId="5564971D" w14:textId="77777777" w:rsidR="007415D3" w:rsidRPr="007415D3" w:rsidRDefault="007415D3" w:rsidP="007415D3">
      <w:pPr>
        <w:bidi/>
        <w:jc w:val="both"/>
        <w:rPr>
          <w:rFonts w:cs="David" w:hint="cs"/>
          <w:rtl/>
        </w:rPr>
      </w:pPr>
      <w:r w:rsidRPr="007415D3">
        <w:rPr>
          <w:rFonts w:cs="David" w:hint="cs"/>
          <w:rtl/>
        </w:rPr>
        <w:tab/>
        <w:t xml:space="preserve">זה יידון בוועדת הכספים. </w:t>
      </w:r>
    </w:p>
    <w:p w14:paraId="0F06195E" w14:textId="77777777" w:rsidR="007415D3" w:rsidRPr="007415D3" w:rsidRDefault="007415D3" w:rsidP="007415D3">
      <w:pPr>
        <w:bidi/>
        <w:jc w:val="both"/>
        <w:rPr>
          <w:rFonts w:cs="David" w:hint="cs"/>
          <w:rtl/>
        </w:rPr>
      </w:pPr>
    </w:p>
    <w:p w14:paraId="7807D8D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0171BC1" w14:textId="77777777" w:rsidR="007415D3" w:rsidRPr="007415D3" w:rsidRDefault="007415D3" w:rsidP="007415D3">
      <w:pPr>
        <w:bidi/>
        <w:jc w:val="both"/>
        <w:rPr>
          <w:rFonts w:cs="David" w:hint="cs"/>
          <w:rtl/>
        </w:rPr>
      </w:pPr>
    </w:p>
    <w:p w14:paraId="71909EFD" w14:textId="77777777" w:rsidR="007415D3" w:rsidRPr="007415D3" w:rsidRDefault="007415D3" w:rsidP="007415D3">
      <w:pPr>
        <w:bidi/>
        <w:jc w:val="both"/>
        <w:rPr>
          <w:rFonts w:cs="David" w:hint="cs"/>
          <w:rtl/>
        </w:rPr>
      </w:pPr>
      <w:r w:rsidRPr="007415D3">
        <w:rPr>
          <w:rFonts w:cs="David" w:hint="cs"/>
          <w:rtl/>
        </w:rPr>
        <w:tab/>
        <w:t xml:space="preserve">סמדר אומרת שזה הרבה יותר מבשנה שעברה. </w:t>
      </w:r>
    </w:p>
    <w:p w14:paraId="543054FB" w14:textId="77777777" w:rsidR="007415D3" w:rsidRPr="007415D3" w:rsidRDefault="007415D3" w:rsidP="007415D3">
      <w:pPr>
        <w:bidi/>
        <w:jc w:val="both"/>
        <w:rPr>
          <w:rFonts w:cs="David" w:hint="cs"/>
          <w:rtl/>
        </w:rPr>
      </w:pPr>
    </w:p>
    <w:p w14:paraId="5D3911C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16CBF89" w14:textId="77777777" w:rsidR="007415D3" w:rsidRPr="007415D3" w:rsidRDefault="007415D3" w:rsidP="007415D3">
      <w:pPr>
        <w:bidi/>
        <w:jc w:val="both"/>
        <w:rPr>
          <w:rFonts w:cs="David" w:hint="cs"/>
          <w:rtl/>
        </w:rPr>
      </w:pPr>
    </w:p>
    <w:p w14:paraId="73FCD158" w14:textId="77777777" w:rsidR="007415D3" w:rsidRPr="007415D3" w:rsidRDefault="007415D3" w:rsidP="007415D3">
      <w:pPr>
        <w:bidi/>
        <w:jc w:val="both"/>
        <w:rPr>
          <w:rFonts w:cs="David" w:hint="cs"/>
          <w:rtl/>
        </w:rPr>
      </w:pPr>
      <w:r w:rsidRPr="007415D3">
        <w:rPr>
          <w:rFonts w:cs="David" w:hint="cs"/>
          <w:rtl/>
        </w:rPr>
        <w:tab/>
        <w:t xml:space="preserve">אני קוראת את סעיף 65 </w:t>
      </w:r>
      <w:r w:rsidRPr="007415D3">
        <w:rPr>
          <w:rFonts w:cs="David"/>
          <w:rtl/>
        </w:rPr>
        <w:t>–</w:t>
      </w:r>
      <w:r w:rsidRPr="007415D3">
        <w:rPr>
          <w:rFonts w:cs="David" w:hint="cs"/>
          <w:rtl/>
        </w:rPr>
        <w:t xml:space="preserve"> תיקון חוק פיקוח על מצרכים ושירותים התשנ"ו-19996. סעיף 23 לחוק הפיקוח </w:t>
      </w:r>
      <w:r w:rsidRPr="007415D3">
        <w:rPr>
          <w:rFonts w:cs="David"/>
          <w:rtl/>
        </w:rPr>
        <w:t>–</w:t>
      </w:r>
      <w:r w:rsidRPr="007415D3">
        <w:rPr>
          <w:rFonts w:cs="David" w:hint="cs"/>
          <w:rtl/>
        </w:rPr>
        <w:t xml:space="preserve"> וכו'. אני עוברת להצבעה על סעיף 65. אני מניחה שהצעת הקואליציה היא להשאיר את זה בחוק ההסדרים. </w:t>
      </w:r>
    </w:p>
    <w:p w14:paraId="44F8106F" w14:textId="77777777" w:rsidR="007415D3" w:rsidRPr="007415D3" w:rsidRDefault="007415D3" w:rsidP="007415D3">
      <w:pPr>
        <w:bidi/>
        <w:jc w:val="both"/>
        <w:rPr>
          <w:rFonts w:cs="David" w:hint="cs"/>
          <w:rtl/>
        </w:rPr>
      </w:pPr>
    </w:p>
    <w:p w14:paraId="7B9B48B7" w14:textId="77777777" w:rsidR="007415D3" w:rsidRPr="007415D3" w:rsidRDefault="007415D3" w:rsidP="007415D3">
      <w:pPr>
        <w:pStyle w:val="Heading5"/>
        <w:rPr>
          <w:rFonts w:hint="cs"/>
          <w:rtl/>
        </w:rPr>
      </w:pPr>
      <w:r w:rsidRPr="007415D3">
        <w:rPr>
          <w:rFonts w:hint="cs"/>
          <w:u w:val="single"/>
          <w:rtl/>
        </w:rPr>
        <w:t>שלי יחימוביץ:</w:t>
      </w:r>
    </w:p>
    <w:p w14:paraId="0F417EE2" w14:textId="77777777" w:rsidR="007415D3" w:rsidRPr="007415D3" w:rsidRDefault="007415D3" w:rsidP="007415D3">
      <w:pPr>
        <w:pStyle w:val="Heading5"/>
        <w:rPr>
          <w:rFonts w:hint="cs"/>
          <w:rtl/>
        </w:rPr>
      </w:pPr>
    </w:p>
    <w:p w14:paraId="5EAD54E1" w14:textId="77777777" w:rsidR="007415D3" w:rsidRPr="007415D3" w:rsidRDefault="007415D3" w:rsidP="007415D3">
      <w:pPr>
        <w:bidi/>
        <w:jc w:val="both"/>
        <w:rPr>
          <w:rFonts w:cs="David" w:hint="cs"/>
          <w:rtl/>
        </w:rPr>
      </w:pPr>
      <w:r w:rsidRPr="007415D3">
        <w:rPr>
          <w:rFonts w:cs="David" w:hint="cs"/>
          <w:rtl/>
        </w:rPr>
        <w:tab/>
        <w:t xml:space="preserve">מה זה אומר, לא יפרסמו יותר בעיתונות הערבית? </w:t>
      </w:r>
    </w:p>
    <w:p w14:paraId="3A9E1F18" w14:textId="77777777" w:rsidR="007415D3" w:rsidRPr="007415D3" w:rsidRDefault="007415D3" w:rsidP="007415D3">
      <w:pPr>
        <w:bidi/>
        <w:jc w:val="both"/>
        <w:rPr>
          <w:rFonts w:cs="David" w:hint="cs"/>
          <w:rtl/>
        </w:rPr>
      </w:pPr>
    </w:p>
    <w:p w14:paraId="5F1BB00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43C4A31" w14:textId="77777777" w:rsidR="007415D3" w:rsidRPr="007415D3" w:rsidRDefault="007415D3" w:rsidP="007415D3">
      <w:pPr>
        <w:bidi/>
        <w:jc w:val="both"/>
        <w:rPr>
          <w:rFonts w:cs="David" w:hint="cs"/>
          <w:rtl/>
        </w:rPr>
      </w:pPr>
    </w:p>
    <w:p w14:paraId="57F7113E" w14:textId="77777777" w:rsidR="007415D3" w:rsidRPr="007415D3" w:rsidRDefault="007415D3" w:rsidP="007415D3">
      <w:pPr>
        <w:bidi/>
        <w:jc w:val="both"/>
        <w:rPr>
          <w:rFonts w:cs="David" w:hint="cs"/>
          <w:rtl/>
        </w:rPr>
      </w:pPr>
      <w:r w:rsidRPr="007415D3">
        <w:rPr>
          <w:rFonts w:cs="David" w:hint="cs"/>
          <w:rtl/>
        </w:rPr>
        <w:tab/>
        <w:t xml:space="preserve">אני מקיימת הצבעה. </w:t>
      </w:r>
    </w:p>
    <w:p w14:paraId="3C5D5064" w14:textId="77777777" w:rsidR="007415D3" w:rsidRPr="007415D3" w:rsidRDefault="007415D3" w:rsidP="007415D3">
      <w:pPr>
        <w:bidi/>
        <w:jc w:val="both"/>
        <w:rPr>
          <w:rFonts w:cs="David" w:hint="cs"/>
          <w:rtl/>
        </w:rPr>
      </w:pPr>
    </w:p>
    <w:p w14:paraId="62E1D023" w14:textId="77777777" w:rsidR="007415D3" w:rsidRPr="007415D3" w:rsidRDefault="007415D3" w:rsidP="007415D3">
      <w:pPr>
        <w:bidi/>
        <w:jc w:val="both"/>
        <w:rPr>
          <w:rFonts w:cs="David" w:hint="cs"/>
          <w:rtl/>
        </w:rPr>
      </w:pPr>
      <w:r w:rsidRPr="007415D3">
        <w:rPr>
          <w:rFonts w:cs="David" w:hint="cs"/>
          <w:rtl/>
        </w:rPr>
        <w:t>ה צ ב ע ה</w:t>
      </w:r>
    </w:p>
    <w:p w14:paraId="0BFAB751" w14:textId="77777777" w:rsidR="007415D3" w:rsidRPr="007415D3" w:rsidRDefault="007415D3" w:rsidP="007415D3">
      <w:pPr>
        <w:bidi/>
        <w:jc w:val="both"/>
        <w:rPr>
          <w:rFonts w:cs="David" w:hint="cs"/>
          <w:rtl/>
        </w:rPr>
      </w:pPr>
    </w:p>
    <w:p w14:paraId="2C5767C8"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03536D4"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4852E53" w14:textId="77777777" w:rsidR="007415D3" w:rsidRPr="007415D3" w:rsidRDefault="007415D3" w:rsidP="007415D3">
      <w:pPr>
        <w:bidi/>
        <w:jc w:val="both"/>
        <w:rPr>
          <w:rFonts w:cs="David" w:hint="cs"/>
          <w:rtl/>
        </w:rPr>
      </w:pPr>
    </w:p>
    <w:p w14:paraId="044EC85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67C508" w14:textId="77777777" w:rsidR="007415D3" w:rsidRPr="007415D3" w:rsidRDefault="007415D3" w:rsidP="007415D3">
      <w:pPr>
        <w:bidi/>
        <w:jc w:val="both"/>
        <w:rPr>
          <w:rFonts w:cs="David" w:hint="cs"/>
          <w:rtl/>
        </w:rPr>
      </w:pPr>
    </w:p>
    <w:p w14:paraId="70FEBC8A"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והיא תידון </w:t>
      </w:r>
      <w:r w:rsidRPr="007415D3">
        <w:rPr>
          <w:rFonts w:cs="David"/>
          <w:rtl/>
        </w:rPr>
        <w:t>–</w:t>
      </w:r>
      <w:r w:rsidRPr="007415D3">
        <w:rPr>
          <w:rFonts w:cs="David" w:hint="cs"/>
          <w:rtl/>
        </w:rPr>
        <w:t xml:space="preserve"> באיזו ועדה?</w:t>
      </w:r>
    </w:p>
    <w:p w14:paraId="7793E4E7" w14:textId="77777777" w:rsidR="007415D3" w:rsidRPr="007415D3" w:rsidRDefault="007415D3" w:rsidP="007415D3">
      <w:pPr>
        <w:bidi/>
        <w:jc w:val="both"/>
        <w:rPr>
          <w:rFonts w:cs="David" w:hint="cs"/>
          <w:rtl/>
        </w:rPr>
      </w:pPr>
    </w:p>
    <w:p w14:paraId="7FC16BF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A582B9D" w14:textId="77777777" w:rsidR="007415D3" w:rsidRPr="007415D3" w:rsidRDefault="007415D3" w:rsidP="007415D3">
      <w:pPr>
        <w:bidi/>
        <w:jc w:val="both"/>
        <w:rPr>
          <w:rFonts w:cs="David" w:hint="cs"/>
          <w:u w:val="single"/>
          <w:rtl/>
        </w:rPr>
      </w:pPr>
    </w:p>
    <w:p w14:paraId="638DFF20" w14:textId="77777777" w:rsidR="007415D3" w:rsidRPr="007415D3" w:rsidRDefault="007415D3" w:rsidP="007415D3">
      <w:pPr>
        <w:bidi/>
        <w:jc w:val="both"/>
        <w:rPr>
          <w:rFonts w:cs="David" w:hint="cs"/>
          <w:rtl/>
        </w:rPr>
      </w:pPr>
      <w:r w:rsidRPr="007415D3">
        <w:rPr>
          <w:rFonts w:cs="David" w:hint="cs"/>
          <w:rtl/>
        </w:rPr>
        <w:tab/>
        <w:t xml:space="preserve"> ועדת כלכלה. </w:t>
      </w:r>
    </w:p>
    <w:p w14:paraId="59814757" w14:textId="77777777" w:rsidR="007415D3" w:rsidRPr="007415D3" w:rsidRDefault="007415D3" w:rsidP="007415D3">
      <w:pPr>
        <w:bidi/>
        <w:jc w:val="both"/>
        <w:rPr>
          <w:rFonts w:cs="David" w:hint="cs"/>
          <w:rtl/>
        </w:rPr>
      </w:pPr>
    </w:p>
    <w:p w14:paraId="4F9AB0D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C7F18F2" w14:textId="77777777" w:rsidR="007415D3" w:rsidRPr="007415D3" w:rsidRDefault="007415D3" w:rsidP="007415D3">
      <w:pPr>
        <w:bidi/>
        <w:jc w:val="both"/>
        <w:rPr>
          <w:rFonts w:cs="David" w:hint="cs"/>
          <w:rtl/>
        </w:rPr>
      </w:pPr>
    </w:p>
    <w:p w14:paraId="32ECEAE2" w14:textId="77777777" w:rsidR="007415D3" w:rsidRPr="007415D3" w:rsidRDefault="007415D3" w:rsidP="007415D3">
      <w:pPr>
        <w:bidi/>
        <w:jc w:val="both"/>
        <w:rPr>
          <w:rFonts w:cs="David" w:hint="cs"/>
          <w:rtl/>
        </w:rPr>
      </w:pPr>
      <w:r w:rsidRPr="007415D3">
        <w:rPr>
          <w:rFonts w:cs="David" w:hint="cs"/>
          <w:rtl/>
        </w:rPr>
        <w:tab/>
        <w:t>מי בעד שהחוק הזה יידון בוועדת הכלכלה?</w:t>
      </w:r>
    </w:p>
    <w:p w14:paraId="45FBBA64" w14:textId="77777777" w:rsidR="007415D3" w:rsidRPr="007415D3" w:rsidRDefault="007415D3" w:rsidP="007415D3">
      <w:pPr>
        <w:bidi/>
        <w:jc w:val="both"/>
        <w:rPr>
          <w:rFonts w:cs="David" w:hint="cs"/>
          <w:rtl/>
        </w:rPr>
      </w:pPr>
    </w:p>
    <w:p w14:paraId="652A6372" w14:textId="77777777" w:rsidR="007415D3" w:rsidRPr="007415D3" w:rsidRDefault="007415D3" w:rsidP="007415D3">
      <w:pPr>
        <w:bidi/>
        <w:jc w:val="both"/>
        <w:rPr>
          <w:rFonts w:cs="David" w:hint="cs"/>
          <w:rtl/>
        </w:rPr>
      </w:pPr>
      <w:r w:rsidRPr="007415D3">
        <w:rPr>
          <w:rFonts w:cs="David" w:hint="cs"/>
          <w:rtl/>
        </w:rPr>
        <w:t>ה צ ב ע ה</w:t>
      </w:r>
    </w:p>
    <w:p w14:paraId="2635F371" w14:textId="77777777" w:rsidR="007415D3" w:rsidRPr="007415D3" w:rsidRDefault="007415D3" w:rsidP="007415D3">
      <w:pPr>
        <w:bidi/>
        <w:jc w:val="both"/>
        <w:rPr>
          <w:rFonts w:cs="David" w:hint="cs"/>
          <w:rtl/>
        </w:rPr>
      </w:pPr>
    </w:p>
    <w:p w14:paraId="7EC90685"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010C1FAB"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927A6A2" w14:textId="77777777" w:rsidR="007415D3" w:rsidRPr="007415D3" w:rsidRDefault="007415D3" w:rsidP="007415D3">
      <w:pPr>
        <w:bidi/>
        <w:jc w:val="both"/>
        <w:rPr>
          <w:rFonts w:cs="David" w:hint="cs"/>
          <w:rtl/>
        </w:rPr>
      </w:pPr>
    </w:p>
    <w:p w14:paraId="1130619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81C5013" w14:textId="77777777" w:rsidR="007415D3" w:rsidRPr="007415D3" w:rsidRDefault="007415D3" w:rsidP="007415D3">
      <w:pPr>
        <w:bidi/>
        <w:jc w:val="both"/>
        <w:rPr>
          <w:rFonts w:cs="David" w:hint="cs"/>
          <w:rtl/>
        </w:rPr>
      </w:pPr>
    </w:p>
    <w:p w14:paraId="41388C32" w14:textId="77777777" w:rsidR="007415D3" w:rsidRPr="007415D3" w:rsidRDefault="007415D3" w:rsidP="007415D3">
      <w:pPr>
        <w:bidi/>
        <w:jc w:val="both"/>
        <w:rPr>
          <w:rFonts w:cs="David" w:hint="cs"/>
          <w:rtl/>
        </w:rPr>
      </w:pPr>
      <w:r w:rsidRPr="007415D3">
        <w:rPr>
          <w:rFonts w:cs="David" w:hint="cs"/>
          <w:rtl/>
        </w:rPr>
        <w:tab/>
        <w:t xml:space="preserve">תודה. החוק יידון בוועדת הכלכלה. אני עוברת לסעיף 66 </w:t>
      </w:r>
      <w:r w:rsidRPr="007415D3">
        <w:rPr>
          <w:rFonts w:cs="David"/>
          <w:rtl/>
        </w:rPr>
        <w:t>–</w:t>
      </w:r>
      <w:r w:rsidRPr="007415D3">
        <w:rPr>
          <w:rFonts w:cs="David" w:hint="cs"/>
          <w:rtl/>
        </w:rPr>
        <w:t xml:space="preserve"> תיקון חוק התכנון והבנייה, התשכ"ה-1965. הסמכת שר השיכון לשנות החלטות ממשלה בדבר אזורים המיועדים לפינוי-בינוי. אתם רוצים להשאיר את זה במסגרת חוק ההסדרים. מי בעד?</w:t>
      </w:r>
    </w:p>
    <w:p w14:paraId="316722D9" w14:textId="77777777" w:rsidR="007415D3" w:rsidRPr="007415D3" w:rsidRDefault="007415D3" w:rsidP="007415D3">
      <w:pPr>
        <w:bidi/>
        <w:jc w:val="both"/>
        <w:rPr>
          <w:rFonts w:cs="David" w:hint="cs"/>
          <w:rtl/>
        </w:rPr>
      </w:pPr>
    </w:p>
    <w:p w14:paraId="5CB099A6" w14:textId="77777777" w:rsidR="007415D3" w:rsidRPr="007415D3" w:rsidRDefault="007415D3" w:rsidP="007415D3">
      <w:pPr>
        <w:bidi/>
        <w:jc w:val="both"/>
        <w:rPr>
          <w:rFonts w:cs="David" w:hint="cs"/>
          <w:rtl/>
        </w:rPr>
      </w:pPr>
      <w:r w:rsidRPr="007415D3">
        <w:rPr>
          <w:rFonts w:cs="David" w:hint="cs"/>
          <w:rtl/>
        </w:rPr>
        <w:t>ה צ ב ע ה</w:t>
      </w:r>
    </w:p>
    <w:p w14:paraId="7E0365B2" w14:textId="77777777" w:rsidR="007415D3" w:rsidRPr="007415D3" w:rsidRDefault="007415D3" w:rsidP="007415D3">
      <w:pPr>
        <w:bidi/>
        <w:jc w:val="both"/>
        <w:rPr>
          <w:rFonts w:cs="David" w:hint="cs"/>
          <w:rtl/>
        </w:rPr>
      </w:pPr>
    </w:p>
    <w:p w14:paraId="6361492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641831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A4EDC3A" w14:textId="77777777" w:rsidR="007415D3" w:rsidRPr="007415D3" w:rsidRDefault="007415D3" w:rsidP="007415D3">
      <w:pPr>
        <w:bidi/>
        <w:jc w:val="both"/>
        <w:rPr>
          <w:rFonts w:cs="David" w:hint="cs"/>
          <w:rtl/>
        </w:rPr>
      </w:pPr>
    </w:p>
    <w:p w14:paraId="7E6372DC" w14:textId="77777777" w:rsidR="007415D3" w:rsidRPr="007415D3" w:rsidRDefault="007415D3" w:rsidP="007415D3">
      <w:pPr>
        <w:bidi/>
        <w:jc w:val="both"/>
        <w:rPr>
          <w:rFonts w:cs="David" w:hint="cs"/>
          <w:rtl/>
        </w:rPr>
      </w:pPr>
    </w:p>
    <w:p w14:paraId="483A614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2B398B9" w14:textId="77777777" w:rsidR="007415D3" w:rsidRPr="007415D3" w:rsidRDefault="007415D3" w:rsidP="007415D3">
      <w:pPr>
        <w:bidi/>
        <w:jc w:val="both"/>
        <w:rPr>
          <w:rFonts w:cs="David" w:hint="cs"/>
          <w:rtl/>
        </w:rPr>
      </w:pPr>
    </w:p>
    <w:p w14:paraId="3EF6AB34" w14:textId="77777777" w:rsidR="007415D3" w:rsidRPr="007415D3" w:rsidRDefault="007415D3" w:rsidP="007415D3">
      <w:pPr>
        <w:bidi/>
        <w:jc w:val="both"/>
        <w:rPr>
          <w:rFonts w:cs="David" w:hint="cs"/>
          <w:rtl/>
        </w:rPr>
      </w:pPr>
      <w:r w:rsidRPr="007415D3">
        <w:rPr>
          <w:rFonts w:cs="David" w:hint="cs"/>
          <w:rtl/>
        </w:rPr>
        <w:tab/>
        <w:t>אושר. הצעה זו תידון בוועדת הפנים. מי בעד?</w:t>
      </w:r>
    </w:p>
    <w:p w14:paraId="1812B400" w14:textId="77777777" w:rsidR="007415D3" w:rsidRPr="007415D3" w:rsidRDefault="007415D3" w:rsidP="007415D3">
      <w:pPr>
        <w:bidi/>
        <w:jc w:val="both"/>
        <w:rPr>
          <w:rFonts w:cs="David" w:hint="cs"/>
          <w:rtl/>
        </w:rPr>
      </w:pPr>
    </w:p>
    <w:p w14:paraId="209020C5" w14:textId="77777777" w:rsidR="007415D3" w:rsidRPr="007415D3" w:rsidRDefault="007415D3" w:rsidP="007415D3">
      <w:pPr>
        <w:bidi/>
        <w:jc w:val="both"/>
        <w:rPr>
          <w:rFonts w:cs="David" w:hint="cs"/>
          <w:rtl/>
        </w:rPr>
      </w:pPr>
      <w:r w:rsidRPr="007415D3">
        <w:rPr>
          <w:rFonts w:cs="David" w:hint="cs"/>
          <w:rtl/>
        </w:rPr>
        <w:t>ה צ ב ע ה</w:t>
      </w:r>
    </w:p>
    <w:p w14:paraId="5445E4F4" w14:textId="77777777" w:rsidR="007415D3" w:rsidRPr="007415D3" w:rsidRDefault="007415D3" w:rsidP="007415D3">
      <w:pPr>
        <w:bidi/>
        <w:jc w:val="both"/>
        <w:rPr>
          <w:rFonts w:cs="David" w:hint="cs"/>
          <w:rtl/>
        </w:rPr>
      </w:pPr>
    </w:p>
    <w:p w14:paraId="186D581C"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35D9DA2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191E10F" w14:textId="77777777" w:rsidR="007415D3" w:rsidRPr="007415D3" w:rsidRDefault="007415D3" w:rsidP="007415D3">
      <w:pPr>
        <w:bidi/>
        <w:jc w:val="both"/>
        <w:rPr>
          <w:rFonts w:cs="David" w:hint="cs"/>
          <w:rtl/>
        </w:rPr>
      </w:pPr>
    </w:p>
    <w:p w14:paraId="5473B15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567864F" w14:textId="77777777" w:rsidR="007415D3" w:rsidRPr="007415D3" w:rsidRDefault="007415D3" w:rsidP="007415D3">
      <w:pPr>
        <w:bidi/>
        <w:jc w:val="both"/>
        <w:rPr>
          <w:rFonts w:cs="David" w:hint="cs"/>
          <w:rtl/>
        </w:rPr>
      </w:pPr>
    </w:p>
    <w:p w14:paraId="1F988E58" w14:textId="77777777" w:rsidR="007415D3" w:rsidRPr="007415D3" w:rsidRDefault="007415D3" w:rsidP="007415D3">
      <w:pPr>
        <w:bidi/>
        <w:jc w:val="both"/>
        <w:rPr>
          <w:rFonts w:cs="David" w:hint="cs"/>
          <w:rtl/>
        </w:rPr>
      </w:pPr>
      <w:r w:rsidRPr="007415D3">
        <w:rPr>
          <w:rFonts w:cs="David" w:hint="cs"/>
          <w:rtl/>
        </w:rPr>
        <w:tab/>
        <w:t xml:space="preserve">זו הוועדה הייעודית. זה יידון בוועדת הפנים. </w:t>
      </w:r>
    </w:p>
    <w:p w14:paraId="3A99935F" w14:textId="77777777" w:rsidR="007415D3" w:rsidRPr="007415D3" w:rsidRDefault="007415D3" w:rsidP="007415D3">
      <w:pPr>
        <w:bidi/>
        <w:jc w:val="both"/>
        <w:rPr>
          <w:rFonts w:cs="David" w:hint="cs"/>
          <w:rtl/>
        </w:rPr>
      </w:pPr>
    </w:p>
    <w:p w14:paraId="30B76F57" w14:textId="77777777" w:rsidR="007415D3" w:rsidRPr="007415D3" w:rsidRDefault="007415D3" w:rsidP="007415D3">
      <w:pPr>
        <w:bidi/>
        <w:ind w:firstLine="567"/>
        <w:jc w:val="both"/>
        <w:rPr>
          <w:rFonts w:cs="David" w:hint="cs"/>
          <w:rtl/>
        </w:rPr>
      </w:pPr>
      <w:r w:rsidRPr="007415D3">
        <w:rPr>
          <w:rFonts w:cs="David" w:hint="cs"/>
          <w:rtl/>
        </w:rPr>
        <w:t xml:space="preserve">סעיפים 67 ו-68(2) </w:t>
      </w:r>
      <w:r w:rsidRPr="007415D3">
        <w:rPr>
          <w:rFonts w:cs="David"/>
          <w:rtl/>
        </w:rPr>
        <w:t>–</w:t>
      </w:r>
      <w:r w:rsidRPr="007415D3">
        <w:rPr>
          <w:rFonts w:cs="David" w:hint="cs"/>
          <w:rtl/>
        </w:rPr>
        <w:t xml:space="preserve"> תיקון חוק שירות המדינה (מינויים), התשי"ט-1959. תיקון חוק שירות המדינה (משמעת), התשכ"ג-1963. התיקון עוסק באפשרות נציב שירות המדינה לפטר עובדים מסיבות של אי-התאמה ובעיות משמעת מוצע גם לאפשר האצלה של סמכות זו. </w:t>
      </w:r>
    </w:p>
    <w:p w14:paraId="08372F8E" w14:textId="77777777" w:rsidR="007415D3" w:rsidRPr="007415D3" w:rsidRDefault="007415D3" w:rsidP="007415D3">
      <w:pPr>
        <w:bidi/>
        <w:ind w:firstLine="567"/>
        <w:jc w:val="both"/>
        <w:rPr>
          <w:rFonts w:cs="David" w:hint="cs"/>
          <w:rtl/>
        </w:rPr>
      </w:pPr>
    </w:p>
    <w:p w14:paraId="482810FC" w14:textId="77777777" w:rsidR="007415D3" w:rsidRPr="007415D3" w:rsidRDefault="007415D3" w:rsidP="007415D3">
      <w:pPr>
        <w:pStyle w:val="Heading5"/>
        <w:rPr>
          <w:rFonts w:hint="cs"/>
          <w:rtl/>
        </w:rPr>
      </w:pPr>
      <w:r w:rsidRPr="007415D3">
        <w:rPr>
          <w:rFonts w:hint="cs"/>
          <w:u w:val="single"/>
          <w:rtl/>
        </w:rPr>
        <w:t>שלי יחימוביץ:</w:t>
      </w:r>
    </w:p>
    <w:p w14:paraId="44206871" w14:textId="77777777" w:rsidR="007415D3" w:rsidRPr="007415D3" w:rsidRDefault="007415D3" w:rsidP="007415D3">
      <w:pPr>
        <w:pStyle w:val="Heading5"/>
        <w:rPr>
          <w:rFonts w:hint="cs"/>
          <w:rtl/>
        </w:rPr>
      </w:pPr>
    </w:p>
    <w:p w14:paraId="2A53892D" w14:textId="77777777" w:rsidR="007415D3" w:rsidRPr="007415D3" w:rsidRDefault="007415D3" w:rsidP="007415D3">
      <w:pPr>
        <w:bidi/>
        <w:ind w:firstLine="567"/>
        <w:jc w:val="both"/>
        <w:rPr>
          <w:rFonts w:cs="David" w:hint="cs"/>
          <w:rtl/>
        </w:rPr>
      </w:pPr>
      <w:r w:rsidRPr="007415D3">
        <w:rPr>
          <w:rFonts w:cs="David" w:hint="cs"/>
          <w:rtl/>
        </w:rPr>
        <w:tab/>
      </w:r>
    </w:p>
    <w:p w14:paraId="61C239D2" w14:textId="77777777" w:rsidR="007415D3" w:rsidRPr="007415D3" w:rsidRDefault="007415D3" w:rsidP="007415D3">
      <w:pPr>
        <w:bidi/>
        <w:ind w:firstLine="567"/>
        <w:jc w:val="both"/>
        <w:rPr>
          <w:rFonts w:cs="David" w:hint="cs"/>
          <w:rtl/>
        </w:rPr>
      </w:pPr>
      <w:r w:rsidRPr="007415D3">
        <w:rPr>
          <w:rFonts w:cs="David" w:hint="cs"/>
          <w:rtl/>
        </w:rPr>
        <w:t xml:space="preserve">גברתי היושבת-ראש, צריך לומר שזה חוק מרחיק לכת, שפוגע חד-צדדית בזכויות של עובדים. הוא יגרום לפיטורים המוניים של מורים בעיקר, פגיעה קשה בכל הקשור ביחסי עבודה במשק. אני פונה אליך, אדוני יושב-ראש הקואליציה. אני מבקשת ממך לפצל את החוק הנורא הזה. הוא קובע תקדים והוא משבש קשות את יחסי העבודה. </w:t>
      </w:r>
    </w:p>
    <w:p w14:paraId="73310926" w14:textId="77777777" w:rsidR="007415D3" w:rsidRPr="007415D3" w:rsidRDefault="007415D3" w:rsidP="007415D3">
      <w:pPr>
        <w:bidi/>
        <w:ind w:firstLine="567"/>
        <w:jc w:val="both"/>
        <w:rPr>
          <w:rFonts w:cs="David" w:hint="cs"/>
          <w:rtl/>
        </w:rPr>
      </w:pPr>
    </w:p>
    <w:p w14:paraId="3B38EB2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1A2ADE9" w14:textId="77777777" w:rsidR="007415D3" w:rsidRPr="007415D3" w:rsidRDefault="007415D3" w:rsidP="007415D3">
      <w:pPr>
        <w:bidi/>
        <w:ind w:firstLine="567"/>
        <w:jc w:val="both"/>
        <w:rPr>
          <w:rFonts w:cs="David" w:hint="cs"/>
          <w:rtl/>
        </w:rPr>
      </w:pPr>
    </w:p>
    <w:p w14:paraId="28F67C97" w14:textId="77777777" w:rsidR="007415D3" w:rsidRPr="007415D3" w:rsidRDefault="007415D3" w:rsidP="007415D3">
      <w:pPr>
        <w:bidi/>
        <w:ind w:firstLine="567"/>
        <w:jc w:val="both"/>
        <w:rPr>
          <w:rFonts w:cs="David" w:hint="cs"/>
          <w:rtl/>
        </w:rPr>
      </w:pPr>
      <w:r w:rsidRPr="007415D3">
        <w:rPr>
          <w:rFonts w:cs="David" w:hint="cs"/>
          <w:rtl/>
        </w:rPr>
        <w:t xml:space="preserve">חבר הכנסת אריאל, זה רשות דיבור, סליחה. </w:t>
      </w:r>
    </w:p>
    <w:p w14:paraId="1316887F" w14:textId="77777777" w:rsidR="007415D3" w:rsidRPr="007415D3" w:rsidRDefault="007415D3" w:rsidP="007415D3">
      <w:pPr>
        <w:bidi/>
        <w:ind w:firstLine="567"/>
        <w:jc w:val="both"/>
        <w:rPr>
          <w:rFonts w:cs="David" w:hint="cs"/>
          <w:rtl/>
        </w:rPr>
      </w:pPr>
    </w:p>
    <w:p w14:paraId="627F293B"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435DA602" w14:textId="77777777" w:rsidR="007415D3" w:rsidRPr="007415D3" w:rsidRDefault="007415D3" w:rsidP="007415D3">
      <w:pPr>
        <w:bidi/>
        <w:jc w:val="both"/>
        <w:rPr>
          <w:rFonts w:cs="David"/>
          <w:rtl/>
        </w:rPr>
      </w:pPr>
    </w:p>
    <w:p w14:paraId="7AB671F1" w14:textId="77777777" w:rsidR="007415D3" w:rsidRPr="007415D3" w:rsidRDefault="007415D3" w:rsidP="007415D3">
      <w:pPr>
        <w:pStyle w:val="Heading5"/>
        <w:rPr>
          <w:rFonts w:hint="cs"/>
          <w:rtl/>
        </w:rPr>
      </w:pPr>
      <w:r w:rsidRPr="007415D3">
        <w:rPr>
          <w:rtl/>
        </w:rPr>
        <w:tab/>
      </w:r>
      <w:r w:rsidRPr="007415D3">
        <w:rPr>
          <w:rFonts w:hint="cs"/>
          <w:rtl/>
        </w:rPr>
        <w:t xml:space="preserve"> אביגדור, ... </w:t>
      </w:r>
    </w:p>
    <w:p w14:paraId="443E14E0" w14:textId="77777777" w:rsidR="007415D3" w:rsidRPr="007415D3" w:rsidRDefault="007415D3" w:rsidP="007415D3">
      <w:pPr>
        <w:bidi/>
        <w:jc w:val="both"/>
        <w:rPr>
          <w:rFonts w:cs="David" w:hint="cs"/>
          <w:rtl/>
        </w:rPr>
      </w:pPr>
    </w:p>
    <w:p w14:paraId="1CB3A5A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2E5B335" w14:textId="77777777" w:rsidR="007415D3" w:rsidRPr="007415D3" w:rsidRDefault="007415D3" w:rsidP="007415D3">
      <w:pPr>
        <w:bidi/>
        <w:jc w:val="both"/>
        <w:rPr>
          <w:rFonts w:cs="David" w:hint="cs"/>
          <w:rtl/>
        </w:rPr>
      </w:pPr>
    </w:p>
    <w:p w14:paraId="3118C80E" w14:textId="77777777" w:rsidR="007415D3" w:rsidRPr="007415D3" w:rsidRDefault="007415D3" w:rsidP="007415D3">
      <w:pPr>
        <w:bidi/>
        <w:jc w:val="both"/>
        <w:rPr>
          <w:rFonts w:cs="David" w:hint="cs"/>
          <w:rtl/>
        </w:rPr>
      </w:pPr>
      <w:r w:rsidRPr="007415D3">
        <w:rPr>
          <w:rFonts w:cs="David" w:hint="cs"/>
          <w:rtl/>
        </w:rPr>
        <w:tab/>
        <w:t xml:space="preserve">חבר הכנסת אריאל. </w:t>
      </w:r>
    </w:p>
    <w:p w14:paraId="1EBF85B9" w14:textId="77777777" w:rsidR="007415D3" w:rsidRPr="007415D3" w:rsidRDefault="007415D3" w:rsidP="007415D3">
      <w:pPr>
        <w:bidi/>
        <w:jc w:val="both"/>
        <w:rPr>
          <w:rFonts w:cs="David" w:hint="cs"/>
          <w:rtl/>
        </w:rPr>
      </w:pPr>
    </w:p>
    <w:p w14:paraId="3479CC5F"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3FA21AE6" w14:textId="77777777" w:rsidR="007415D3" w:rsidRPr="007415D3" w:rsidRDefault="007415D3" w:rsidP="007415D3">
      <w:pPr>
        <w:bidi/>
        <w:jc w:val="both"/>
        <w:rPr>
          <w:rFonts w:cs="David"/>
          <w:rtl/>
        </w:rPr>
      </w:pPr>
    </w:p>
    <w:p w14:paraId="48EEC0D9"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אביגדור ויורם מרציאנו, השיטה יכולה להיות שמעבירים לוועדה ואתם תעברו את זה שם. זו יכולה להיות שיטה. אני מציע לכם, בפעם הזאת, זה לא לכבודכם. </w:t>
      </w:r>
    </w:p>
    <w:p w14:paraId="0A690FC4" w14:textId="77777777" w:rsidR="007415D3" w:rsidRPr="007415D3" w:rsidRDefault="007415D3" w:rsidP="007415D3">
      <w:pPr>
        <w:bidi/>
        <w:jc w:val="both"/>
        <w:rPr>
          <w:rFonts w:cs="David" w:hint="cs"/>
          <w:rtl/>
        </w:rPr>
      </w:pPr>
    </w:p>
    <w:p w14:paraId="7B8E77E4" w14:textId="77777777" w:rsidR="007415D3" w:rsidRPr="007415D3" w:rsidRDefault="007415D3" w:rsidP="007415D3">
      <w:pPr>
        <w:bidi/>
        <w:jc w:val="both"/>
        <w:rPr>
          <w:rFonts w:cs="David" w:hint="cs"/>
          <w:rtl/>
        </w:rPr>
      </w:pPr>
      <w:r w:rsidRPr="007415D3">
        <w:rPr>
          <w:rFonts w:cs="David" w:hint="cs"/>
          <w:u w:val="single"/>
          <w:rtl/>
        </w:rPr>
        <w:t>זבולון אורלב:</w:t>
      </w:r>
    </w:p>
    <w:p w14:paraId="239A4DAE" w14:textId="77777777" w:rsidR="007415D3" w:rsidRPr="007415D3" w:rsidRDefault="007415D3" w:rsidP="007415D3">
      <w:pPr>
        <w:bidi/>
        <w:ind w:firstLine="567"/>
        <w:jc w:val="both"/>
        <w:rPr>
          <w:rFonts w:cs="David" w:hint="cs"/>
          <w:rtl/>
        </w:rPr>
      </w:pPr>
    </w:p>
    <w:p w14:paraId="71A2DCC2" w14:textId="77777777" w:rsidR="007415D3" w:rsidRPr="007415D3" w:rsidRDefault="007415D3" w:rsidP="007415D3">
      <w:pPr>
        <w:bidi/>
        <w:ind w:firstLine="567"/>
        <w:jc w:val="both"/>
        <w:rPr>
          <w:rFonts w:cs="David" w:hint="cs"/>
          <w:rtl/>
        </w:rPr>
      </w:pPr>
      <w:r w:rsidRPr="007415D3">
        <w:rPr>
          <w:rFonts w:cs="David" w:hint="cs"/>
          <w:rtl/>
        </w:rPr>
        <w:t xml:space="preserve">אסור להצביע על זה, זה פיטורים. זה שינוי כללי המשחק. </w:t>
      </w:r>
    </w:p>
    <w:p w14:paraId="0FFBE26F" w14:textId="77777777" w:rsidR="007415D3" w:rsidRPr="007415D3" w:rsidRDefault="007415D3" w:rsidP="007415D3">
      <w:pPr>
        <w:bidi/>
        <w:jc w:val="both"/>
        <w:rPr>
          <w:rFonts w:cs="David" w:hint="cs"/>
          <w:rtl/>
        </w:rPr>
      </w:pPr>
    </w:p>
    <w:p w14:paraId="4D2A7BCA" w14:textId="77777777" w:rsidR="007415D3" w:rsidRPr="007415D3" w:rsidRDefault="007415D3" w:rsidP="007415D3">
      <w:pPr>
        <w:bidi/>
        <w:jc w:val="both"/>
        <w:rPr>
          <w:rFonts w:cs="David" w:hint="cs"/>
          <w:rtl/>
        </w:rPr>
      </w:pPr>
      <w:r w:rsidRPr="007415D3">
        <w:rPr>
          <w:rFonts w:cs="David" w:hint="cs"/>
          <w:u w:val="single"/>
          <w:rtl/>
        </w:rPr>
        <w:t>יורם מרציאנו:</w:t>
      </w:r>
    </w:p>
    <w:p w14:paraId="71DBC873" w14:textId="77777777" w:rsidR="007415D3" w:rsidRPr="007415D3" w:rsidRDefault="007415D3" w:rsidP="007415D3">
      <w:pPr>
        <w:bidi/>
        <w:jc w:val="both"/>
        <w:rPr>
          <w:rFonts w:cs="David" w:hint="cs"/>
          <w:rtl/>
        </w:rPr>
      </w:pPr>
    </w:p>
    <w:p w14:paraId="17A5DC57" w14:textId="77777777" w:rsidR="007415D3" w:rsidRPr="007415D3" w:rsidRDefault="007415D3" w:rsidP="007415D3">
      <w:pPr>
        <w:bidi/>
        <w:jc w:val="both"/>
        <w:rPr>
          <w:rFonts w:cs="David" w:hint="cs"/>
          <w:rtl/>
        </w:rPr>
      </w:pPr>
      <w:r w:rsidRPr="007415D3">
        <w:rPr>
          <w:rFonts w:cs="David" w:hint="cs"/>
          <w:rtl/>
        </w:rPr>
        <w:tab/>
        <w:t xml:space="preserve">אנחנו עובדים בשכל. </w:t>
      </w:r>
    </w:p>
    <w:p w14:paraId="5102B31F" w14:textId="77777777" w:rsidR="007415D3" w:rsidRPr="007415D3" w:rsidRDefault="007415D3" w:rsidP="007415D3">
      <w:pPr>
        <w:bidi/>
        <w:jc w:val="both"/>
        <w:rPr>
          <w:rFonts w:cs="David" w:hint="cs"/>
          <w:rtl/>
        </w:rPr>
      </w:pPr>
    </w:p>
    <w:p w14:paraId="6F9E8AF8" w14:textId="77777777" w:rsidR="007415D3" w:rsidRPr="007415D3" w:rsidRDefault="007415D3" w:rsidP="007415D3">
      <w:pPr>
        <w:pStyle w:val="Heading5"/>
        <w:rPr>
          <w:rFonts w:hint="cs"/>
          <w:rtl/>
        </w:rPr>
      </w:pPr>
      <w:r w:rsidRPr="007415D3">
        <w:rPr>
          <w:rFonts w:hint="cs"/>
          <w:u w:val="single"/>
          <w:rtl/>
        </w:rPr>
        <w:t>שלי יחימוביץ:</w:t>
      </w:r>
    </w:p>
    <w:p w14:paraId="30463CB6" w14:textId="77777777" w:rsidR="007415D3" w:rsidRPr="007415D3" w:rsidRDefault="007415D3" w:rsidP="007415D3">
      <w:pPr>
        <w:pStyle w:val="Heading5"/>
        <w:rPr>
          <w:rFonts w:hint="cs"/>
          <w:rtl/>
        </w:rPr>
      </w:pPr>
    </w:p>
    <w:p w14:paraId="1193EC42" w14:textId="77777777" w:rsidR="007415D3" w:rsidRPr="007415D3" w:rsidRDefault="007415D3" w:rsidP="007415D3">
      <w:pPr>
        <w:bidi/>
        <w:jc w:val="both"/>
        <w:rPr>
          <w:rFonts w:cs="David" w:hint="cs"/>
          <w:rtl/>
        </w:rPr>
      </w:pPr>
      <w:r w:rsidRPr="007415D3">
        <w:rPr>
          <w:rFonts w:cs="David" w:hint="cs"/>
          <w:rtl/>
        </w:rPr>
        <w:tab/>
        <w:t xml:space="preserve"> אתה צודק, שינוי כללי המשחק. </w:t>
      </w:r>
    </w:p>
    <w:p w14:paraId="72DB6728" w14:textId="77777777" w:rsidR="007415D3" w:rsidRPr="007415D3" w:rsidRDefault="007415D3" w:rsidP="007415D3">
      <w:pPr>
        <w:bidi/>
        <w:jc w:val="both"/>
        <w:rPr>
          <w:rFonts w:cs="David" w:hint="cs"/>
          <w:rtl/>
        </w:rPr>
      </w:pPr>
    </w:p>
    <w:p w14:paraId="661158C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2888045" w14:textId="77777777" w:rsidR="007415D3" w:rsidRPr="007415D3" w:rsidRDefault="007415D3" w:rsidP="007415D3">
      <w:pPr>
        <w:bidi/>
        <w:jc w:val="both"/>
        <w:rPr>
          <w:rFonts w:cs="David" w:hint="cs"/>
          <w:rtl/>
        </w:rPr>
      </w:pPr>
    </w:p>
    <w:p w14:paraId="09ADC211" w14:textId="77777777" w:rsidR="007415D3" w:rsidRPr="007415D3" w:rsidRDefault="007415D3" w:rsidP="007415D3">
      <w:pPr>
        <w:bidi/>
        <w:ind w:firstLine="567"/>
        <w:jc w:val="both"/>
        <w:rPr>
          <w:rFonts w:cs="David" w:hint="cs"/>
          <w:rtl/>
        </w:rPr>
      </w:pPr>
      <w:r w:rsidRPr="007415D3">
        <w:rPr>
          <w:rFonts w:cs="David" w:hint="cs"/>
          <w:rtl/>
        </w:rPr>
        <w:t xml:space="preserve">חבר הכנסת ריבלין, ואחרי זה חבר הכנסת יצחקי. יש עמדת ממשלה. </w:t>
      </w:r>
    </w:p>
    <w:p w14:paraId="69FAC856" w14:textId="77777777" w:rsidR="007415D3" w:rsidRPr="007415D3" w:rsidRDefault="007415D3" w:rsidP="007415D3">
      <w:pPr>
        <w:bidi/>
        <w:ind w:firstLine="567"/>
        <w:jc w:val="both"/>
        <w:rPr>
          <w:rFonts w:cs="David" w:hint="cs"/>
          <w:rtl/>
        </w:rPr>
      </w:pPr>
    </w:p>
    <w:p w14:paraId="54E473FE" w14:textId="77777777" w:rsidR="007415D3" w:rsidRPr="007415D3" w:rsidRDefault="007415D3" w:rsidP="007415D3">
      <w:pPr>
        <w:bidi/>
        <w:jc w:val="both"/>
        <w:rPr>
          <w:rFonts w:cs="David" w:hint="cs"/>
          <w:rtl/>
        </w:rPr>
      </w:pPr>
      <w:r w:rsidRPr="007415D3">
        <w:rPr>
          <w:rFonts w:cs="David" w:hint="cs"/>
          <w:u w:val="single"/>
          <w:rtl/>
        </w:rPr>
        <w:t>ראובן ריבלין:</w:t>
      </w:r>
    </w:p>
    <w:p w14:paraId="5B42AE90" w14:textId="77777777" w:rsidR="007415D3" w:rsidRPr="007415D3" w:rsidRDefault="007415D3" w:rsidP="007415D3">
      <w:pPr>
        <w:bidi/>
        <w:jc w:val="both"/>
        <w:rPr>
          <w:rFonts w:cs="David" w:hint="cs"/>
          <w:rtl/>
        </w:rPr>
      </w:pPr>
    </w:p>
    <w:p w14:paraId="282FBB9B" w14:textId="77777777" w:rsidR="007415D3" w:rsidRPr="007415D3" w:rsidRDefault="007415D3" w:rsidP="007415D3">
      <w:pPr>
        <w:bidi/>
        <w:ind w:firstLine="567"/>
        <w:jc w:val="both"/>
        <w:rPr>
          <w:rFonts w:cs="David" w:hint="cs"/>
          <w:rtl/>
        </w:rPr>
      </w:pPr>
      <w:r w:rsidRPr="007415D3">
        <w:rPr>
          <w:rFonts w:cs="David" w:hint="cs"/>
          <w:rtl/>
        </w:rPr>
        <w:t xml:space="preserve"> אני פונה לאנשי ש"ס ולאנשי מפלגת העבודה. </w:t>
      </w:r>
    </w:p>
    <w:p w14:paraId="4A3CF55C" w14:textId="77777777" w:rsidR="007415D3" w:rsidRPr="007415D3" w:rsidRDefault="007415D3" w:rsidP="007415D3">
      <w:pPr>
        <w:bidi/>
        <w:jc w:val="both"/>
        <w:rPr>
          <w:rFonts w:cs="David" w:hint="cs"/>
          <w:rtl/>
        </w:rPr>
      </w:pPr>
    </w:p>
    <w:p w14:paraId="1F9DB246" w14:textId="77777777" w:rsidR="007415D3" w:rsidRPr="007415D3" w:rsidRDefault="007415D3" w:rsidP="007415D3">
      <w:pPr>
        <w:pStyle w:val="Heading5"/>
        <w:rPr>
          <w:rFonts w:hint="cs"/>
          <w:rtl/>
        </w:rPr>
      </w:pPr>
      <w:r w:rsidRPr="007415D3">
        <w:rPr>
          <w:rFonts w:hint="cs"/>
          <w:u w:val="single"/>
          <w:rtl/>
        </w:rPr>
        <w:t>שלי יחימוביץ:</w:t>
      </w:r>
    </w:p>
    <w:p w14:paraId="7FCCF7D3" w14:textId="77777777" w:rsidR="007415D3" w:rsidRPr="007415D3" w:rsidRDefault="007415D3" w:rsidP="007415D3">
      <w:pPr>
        <w:pStyle w:val="Heading5"/>
        <w:rPr>
          <w:rFonts w:hint="cs"/>
          <w:rtl/>
        </w:rPr>
      </w:pPr>
    </w:p>
    <w:p w14:paraId="754C5608" w14:textId="77777777" w:rsidR="007415D3" w:rsidRPr="007415D3" w:rsidRDefault="007415D3" w:rsidP="007415D3">
      <w:pPr>
        <w:bidi/>
        <w:jc w:val="both"/>
        <w:rPr>
          <w:rFonts w:cs="David" w:hint="cs"/>
          <w:rtl/>
        </w:rPr>
      </w:pPr>
      <w:r w:rsidRPr="007415D3">
        <w:rPr>
          <w:rFonts w:cs="David" w:hint="cs"/>
          <w:rtl/>
        </w:rPr>
        <w:tab/>
        <w:t xml:space="preserve"> גם לגמלאים. </w:t>
      </w:r>
    </w:p>
    <w:p w14:paraId="0C8D5ED4" w14:textId="77777777" w:rsidR="007415D3" w:rsidRPr="007415D3" w:rsidRDefault="007415D3" w:rsidP="007415D3">
      <w:pPr>
        <w:bidi/>
        <w:jc w:val="both"/>
        <w:rPr>
          <w:rFonts w:cs="David" w:hint="cs"/>
          <w:rtl/>
        </w:rPr>
      </w:pPr>
    </w:p>
    <w:p w14:paraId="267BB07A" w14:textId="77777777" w:rsidR="007415D3" w:rsidRPr="007415D3" w:rsidRDefault="007415D3" w:rsidP="007415D3">
      <w:pPr>
        <w:bidi/>
        <w:jc w:val="both"/>
        <w:rPr>
          <w:rFonts w:cs="David" w:hint="cs"/>
          <w:rtl/>
        </w:rPr>
      </w:pPr>
      <w:r w:rsidRPr="007415D3">
        <w:rPr>
          <w:rFonts w:cs="David" w:hint="cs"/>
          <w:u w:val="single"/>
          <w:rtl/>
        </w:rPr>
        <w:t>ראובן ריבלין:</w:t>
      </w:r>
    </w:p>
    <w:p w14:paraId="722DFA68" w14:textId="77777777" w:rsidR="007415D3" w:rsidRPr="007415D3" w:rsidRDefault="007415D3" w:rsidP="007415D3">
      <w:pPr>
        <w:bidi/>
        <w:jc w:val="both"/>
        <w:rPr>
          <w:rFonts w:cs="David" w:hint="cs"/>
          <w:rtl/>
        </w:rPr>
      </w:pPr>
    </w:p>
    <w:p w14:paraId="68EC498F" w14:textId="77777777" w:rsidR="007415D3" w:rsidRPr="007415D3" w:rsidRDefault="007415D3" w:rsidP="007415D3">
      <w:pPr>
        <w:bidi/>
        <w:jc w:val="both"/>
        <w:rPr>
          <w:rFonts w:cs="David" w:hint="cs"/>
          <w:rtl/>
        </w:rPr>
      </w:pPr>
      <w:r w:rsidRPr="007415D3">
        <w:rPr>
          <w:rFonts w:cs="David" w:hint="cs"/>
          <w:rtl/>
        </w:rPr>
        <w:tab/>
        <w:t xml:space="preserve"> יצרנו מערכת שבה התעמרנו בעובדים, אבל ידענו מה הגבול. פה מדובר בקלות בלתי נסבלת. יורם, את זה לא צריך להרוג. כלומר, אל תעשה תכנון, תהרוג. </w:t>
      </w:r>
    </w:p>
    <w:p w14:paraId="4BCEF4CD" w14:textId="77777777" w:rsidR="007415D3" w:rsidRPr="007415D3" w:rsidRDefault="007415D3" w:rsidP="007415D3">
      <w:pPr>
        <w:bidi/>
        <w:jc w:val="both"/>
        <w:rPr>
          <w:rFonts w:cs="David" w:hint="cs"/>
          <w:rtl/>
        </w:rPr>
      </w:pPr>
    </w:p>
    <w:p w14:paraId="5D922DFE" w14:textId="77777777" w:rsidR="007415D3" w:rsidRPr="007415D3" w:rsidRDefault="007415D3" w:rsidP="007415D3">
      <w:pPr>
        <w:bidi/>
        <w:jc w:val="both"/>
        <w:rPr>
          <w:rFonts w:cs="David" w:hint="cs"/>
          <w:rtl/>
        </w:rPr>
      </w:pPr>
      <w:r w:rsidRPr="007415D3">
        <w:rPr>
          <w:rFonts w:cs="David" w:hint="cs"/>
          <w:u w:val="single"/>
          <w:rtl/>
        </w:rPr>
        <w:t>יורם מרציאנו:</w:t>
      </w:r>
    </w:p>
    <w:p w14:paraId="4BFB5B17" w14:textId="77777777" w:rsidR="007415D3" w:rsidRPr="007415D3" w:rsidRDefault="007415D3" w:rsidP="007415D3">
      <w:pPr>
        <w:bidi/>
        <w:jc w:val="both"/>
        <w:rPr>
          <w:rFonts w:cs="David" w:hint="cs"/>
          <w:rtl/>
        </w:rPr>
      </w:pPr>
    </w:p>
    <w:p w14:paraId="04E257D4" w14:textId="77777777" w:rsidR="007415D3" w:rsidRPr="007415D3" w:rsidRDefault="007415D3" w:rsidP="007415D3">
      <w:pPr>
        <w:bidi/>
        <w:jc w:val="both"/>
        <w:rPr>
          <w:rFonts w:cs="David" w:hint="cs"/>
          <w:rtl/>
        </w:rPr>
      </w:pPr>
      <w:r w:rsidRPr="007415D3">
        <w:rPr>
          <w:rFonts w:cs="David" w:hint="cs"/>
          <w:rtl/>
        </w:rPr>
        <w:tab/>
        <w:t xml:space="preserve">לא מתכננים את החיסול. אנחנו מוודאים הריגה. </w:t>
      </w:r>
    </w:p>
    <w:p w14:paraId="7A5004A7" w14:textId="77777777" w:rsidR="007415D3" w:rsidRPr="007415D3" w:rsidRDefault="007415D3" w:rsidP="007415D3">
      <w:pPr>
        <w:bidi/>
        <w:jc w:val="both"/>
        <w:rPr>
          <w:rFonts w:cs="David" w:hint="cs"/>
          <w:rtl/>
        </w:rPr>
      </w:pPr>
    </w:p>
    <w:p w14:paraId="6ACF740D" w14:textId="77777777" w:rsidR="007415D3" w:rsidRPr="007415D3" w:rsidRDefault="007415D3" w:rsidP="007415D3">
      <w:pPr>
        <w:bidi/>
        <w:jc w:val="both"/>
        <w:rPr>
          <w:rFonts w:cs="David" w:hint="cs"/>
          <w:rtl/>
        </w:rPr>
      </w:pPr>
      <w:r w:rsidRPr="007415D3">
        <w:rPr>
          <w:rFonts w:cs="David" w:hint="cs"/>
          <w:u w:val="single"/>
          <w:rtl/>
        </w:rPr>
        <w:t>ראובן ריבלין:</w:t>
      </w:r>
    </w:p>
    <w:p w14:paraId="33A3FA74" w14:textId="77777777" w:rsidR="007415D3" w:rsidRPr="007415D3" w:rsidRDefault="007415D3" w:rsidP="007415D3">
      <w:pPr>
        <w:bidi/>
        <w:jc w:val="both"/>
        <w:rPr>
          <w:rFonts w:cs="David" w:hint="cs"/>
          <w:rtl/>
        </w:rPr>
      </w:pPr>
    </w:p>
    <w:p w14:paraId="34CC04FD" w14:textId="77777777" w:rsidR="007415D3" w:rsidRPr="007415D3" w:rsidRDefault="007415D3" w:rsidP="007415D3">
      <w:pPr>
        <w:bidi/>
        <w:jc w:val="both"/>
        <w:rPr>
          <w:rFonts w:cs="David" w:hint="cs"/>
          <w:rtl/>
        </w:rPr>
      </w:pPr>
      <w:r w:rsidRPr="007415D3">
        <w:rPr>
          <w:rFonts w:cs="David" w:hint="cs"/>
          <w:rtl/>
        </w:rPr>
        <w:tab/>
        <w:t xml:space="preserve"> את יצחקי אני לא צריך לשכנע, אנחנו המצאנו את זה. אני מודיע לכם: הדבר הזה, אסור לו לעלות כדי שתתעמרו בו בוועדה. את זה צריך לשלוח מכאן. הממשלה רוצה להגיש? שתתכבד ותגיש. גם אני מהמשטר הקפיטליסטי הנבזי, אבל יש גבול לכל תעלול. </w:t>
      </w:r>
    </w:p>
    <w:p w14:paraId="11E83761" w14:textId="77777777" w:rsidR="007415D3" w:rsidRPr="007415D3" w:rsidRDefault="007415D3" w:rsidP="007415D3">
      <w:pPr>
        <w:bidi/>
        <w:jc w:val="both"/>
        <w:rPr>
          <w:rFonts w:cs="David" w:hint="cs"/>
          <w:rtl/>
        </w:rPr>
      </w:pPr>
    </w:p>
    <w:p w14:paraId="14A1331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731012D" w14:textId="77777777" w:rsidR="007415D3" w:rsidRPr="007415D3" w:rsidRDefault="007415D3" w:rsidP="007415D3">
      <w:pPr>
        <w:bidi/>
        <w:jc w:val="both"/>
        <w:rPr>
          <w:rFonts w:cs="David" w:hint="cs"/>
          <w:rtl/>
        </w:rPr>
      </w:pPr>
    </w:p>
    <w:p w14:paraId="7E06C155" w14:textId="77777777" w:rsidR="007415D3" w:rsidRPr="007415D3" w:rsidRDefault="007415D3" w:rsidP="007415D3">
      <w:pPr>
        <w:bidi/>
        <w:ind w:firstLine="567"/>
        <w:jc w:val="both"/>
        <w:rPr>
          <w:rFonts w:cs="David" w:hint="cs"/>
          <w:rtl/>
        </w:rPr>
      </w:pPr>
      <w:r w:rsidRPr="007415D3">
        <w:rPr>
          <w:rFonts w:cs="David" w:hint="cs"/>
          <w:rtl/>
        </w:rPr>
        <w:t xml:space="preserve">אין גבול לנבזות. </w:t>
      </w:r>
    </w:p>
    <w:p w14:paraId="6433DD9A" w14:textId="77777777" w:rsidR="007415D3" w:rsidRPr="007415D3" w:rsidRDefault="007415D3" w:rsidP="007415D3">
      <w:pPr>
        <w:bidi/>
        <w:jc w:val="both"/>
        <w:rPr>
          <w:rFonts w:cs="David" w:hint="cs"/>
          <w:rtl/>
        </w:rPr>
      </w:pPr>
    </w:p>
    <w:p w14:paraId="34C94360" w14:textId="77777777" w:rsidR="007415D3" w:rsidRPr="007415D3" w:rsidRDefault="007415D3" w:rsidP="007415D3">
      <w:pPr>
        <w:bidi/>
        <w:jc w:val="both"/>
        <w:rPr>
          <w:rFonts w:cs="David" w:hint="cs"/>
          <w:rtl/>
        </w:rPr>
      </w:pPr>
      <w:r w:rsidRPr="007415D3">
        <w:rPr>
          <w:rFonts w:cs="David" w:hint="cs"/>
          <w:u w:val="single"/>
          <w:rtl/>
        </w:rPr>
        <w:t>ראובן ריבלין:</w:t>
      </w:r>
    </w:p>
    <w:p w14:paraId="282A78F7" w14:textId="77777777" w:rsidR="007415D3" w:rsidRPr="007415D3" w:rsidRDefault="007415D3" w:rsidP="007415D3">
      <w:pPr>
        <w:bidi/>
        <w:jc w:val="both"/>
        <w:rPr>
          <w:rFonts w:cs="David" w:hint="cs"/>
          <w:rtl/>
        </w:rPr>
      </w:pPr>
    </w:p>
    <w:p w14:paraId="006F7353" w14:textId="77777777" w:rsidR="007415D3" w:rsidRPr="007415D3" w:rsidRDefault="007415D3" w:rsidP="007415D3">
      <w:pPr>
        <w:bidi/>
        <w:jc w:val="both"/>
        <w:rPr>
          <w:rFonts w:cs="David" w:hint="cs"/>
          <w:rtl/>
        </w:rPr>
      </w:pPr>
      <w:r w:rsidRPr="007415D3">
        <w:rPr>
          <w:rFonts w:cs="David" w:hint="cs"/>
          <w:rtl/>
        </w:rPr>
        <w:tab/>
        <w:t xml:space="preserve"> כפי שאמר חבר הכנסת אריאל, בלתי אפשרי שהחוק הזה יהיה בחוק ההסדרים. תורידו אותו. באוצר לא חלמו שנשאיר. </w:t>
      </w:r>
    </w:p>
    <w:p w14:paraId="4EA7F797" w14:textId="77777777" w:rsidR="007415D3" w:rsidRPr="007415D3" w:rsidRDefault="007415D3" w:rsidP="007415D3">
      <w:pPr>
        <w:bidi/>
        <w:jc w:val="both"/>
        <w:rPr>
          <w:rFonts w:cs="David" w:hint="cs"/>
          <w:rtl/>
        </w:rPr>
      </w:pPr>
    </w:p>
    <w:p w14:paraId="1CD23DCA" w14:textId="77777777" w:rsidR="007415D3" w:rsidRPr="007415D3" w:rsidRDefault="007415D3" w:rsidP="007415D3">
      <w:pPr>
        <w:pStyle w:val="Heading5"/>
        <w:rPr>
          <w:rFonts w:hint="cs"/>
          <w:rtl/>
        </w:rPr>
      </w:pPr>
      <w:r w:rsidRPr="007415D3">
        <w:rPr>
          <w:rFonts w:hint="cs"/>
          <w:u w:val="single"/>
          <w:rtl/>
        </w:rPr>
        <w:t>שלי יחימוביץ:</w:t>
      </w:r>
    </w:p>
    <w:p w14:paraId="48993CD5" w14:textId="77777777" w:rsidR="007415D3" w:rsidRPr="007415D3" w:rsidRDefault="007415D3" w:rsidP="007415D3">
      <w:pPr>
        <w:pStyle w:val="Heading5"/>
        <w:rPr>
          <w:rFonts w:hint="cs"/>
          <w:rtl/>
        </w:rPr>
      </w:pPr>
    </w:p>
    <w:p w14:paraId="39BF980A" w14:textId="77777777" w:rsidR="007415D3" w:rsidRPr="007415D3" w:rsidRDefault="007415D3" w:rsidP="007415D3">
      <w:pPr>
        <w:bidi/>
        <w:jc w:val="both"/>
        <w:rPr>
          <w:rFonts w:cs="David" w:hint="cs"/>
          <w:rtl/>
        </w:rPr>
      </w:pPr>
      <w:r w:rsidRPr="007415D3">
        <w:rPr>
          <w:rFonts w:cs="David" w:hint="cs"/>
          <w:rtl/>
        </w:rPr>
        <w:tab/>
        <w:t xml:space="preserve"> אפילו ביבי לא חלם על זה בחלומותיו הרטובים. </w:t>
      </w:r>
    </w:p>
    <w:p w14:paraId="06387740" w14:textId="77777777" w:rsidR="007415D3" w:rsidRPr="007415D3" w:rsidRDefault="007415D3" w:rsidP="007415D3">
      <w:pPr>
        <w:bidi/>
        <w:jc w:val="both"/>
        <w:rPr>
          <w:rFonts w:cs="David" w:hint="cs"/>
          <w:rtl/>
        </w:rPr>
      </w:pPr>
    </w:p>
    <w:p w14:paraId="3F438DE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DA75426" w14:textId="77777777" w:rsidR="007415D3" w:rsidRPr="007415D3" w:rsidRDefault="007415D3" w:rsidP="007415D3">
      <w:pPr>
        <w:bidi/>
        <w:jc w:val="both"/>
        <w:rPr>
          <w:rFonts w:cs="David" w:hint="cs"/>
          <w:rtl/>
        </w:rPr>
      </w:pPr>
    </w:p>
    <w:p w14:paraId="3753F3FF" w14:textId="77777777" w:rsidR="007415D3" w:rsidRPr="007415D3" w:rsidRDefault="007415D3" w:rsidP="007415D3">
      <w:pPr>
        <w:bidi/>
        <w:ind w:firstLine="567"/>
        <w:jc w:val="both"/>
        <w:rPr>
          <w:rFonts w:cs="David" w:hint="cs"/>
          <w:rtl/>
        </w:rPr>
      </w:pPr>
      <w:r w:rsidRPr="007415D3">
        <w:rPr>
          <w:rFonts w:cs="David" w:hint="cs"/>
          <w:rtl/>
        </w:rPr>
        <w:t xml:space="preserve">תנו לחבר הכנסת יצחקי לדבר. </w:t>
      </w:r>
    </w:p>
    <w:p w14:paraId="2AC44E56" w14:textId="77777777" w:rsidR="007415D3" w:rsidRPr="007415D3" w:rsidRDefault="007415D3" w:rsidP="007415D3">
      <w:pPr>
        <w:bidi/>
        <w:ind w:firstLine="567"/>
        <w:jc w:val="both"/>
        <w:rPr>
          <w:rFonts w:cs="David" w:hint="cs"/>
          <w:rtl/>
        </w:rPr>
      </w:pPr>
    </w:p>
    <w:p w14:paraId="47FE04C5" w14:textId="77777777" w:rsidR="007415D3" w:rsidRPr="007415D3" w:rsidRDefault="007415D3" w:rsidP="007415D3">
      <w:pPr>
        <w:pStyle w:val="Heading5"/>
        <w:rPr>
          <w:rFonts w:hint="cs"/>
          <w:rtl/>
        </w:rPr>
      </w:pPr>
      <w:r w:rsidRPr="007415D3">
        <w:rPr>
          <w:rFonts w:hint="cs"/>
          <w:u w:val="single"/>
          <w:rtl/>
        </w:rPr>
        <w:t>אביגדור יצחקי:</w:t>
      </w:r>
    </w:p>
    <w:p w14:paraId="7709D700" w14:textId="77777777" w:rsidR="007415D3" w:rsidRPr="007415D3" w:rsidRDefault="007415D3" w:rsidP="007415D3">
      <w:pPr>
        <w:pStyle w:val="Heading5"/>
        <w:rPr>
          <w:rFonts w:hint="cs"/>
          <w:rtl/>
        </w:rPr>
      </w:pPr>
    </w:p>
    <w:p w14:paraId="4F8A083F" w14:textId="77777777" w:rsidR="007415D3" w:rsidRPr="007415D3" w:rsidRDefault="007415D3" w:rsidP="007415D3">
      <w:pPr>
        <w:bidi/>
        <w:ind w:firstLine="567"/>
        <w:jc w:val="both"/>
        <w:rPr>
          <w:rFonts w:cs="David" w:hint="cs"/>
          <w:rtl/>
        </w:rPr>
      </w:pPr>
      <w:r w:rsidRPr="007415D3">
        <w:rPr>
          <w:rFonts w:cs="David" w:hint="cs"/>
          <w:rtl/>
        </w:rPr>
        <w:t xml:space="preserve"> אני רוצה להגיד את הדבר הבא. אני חושב,</w:t>
      </w:r>
    </w:p>
    <w:p w14:paraId="7D6B2C6E" w14:textId="77777777" w:rsidR="007415D3" w:rsidRPr="007415D3" w:rsidRDefault="007415D3" w:rsidP="007415D3">
      <w:pPr>
        <w:bidi/>
        <w:ind w:firstLine="567"/>
        <w:jc w:val="both"/>
        <w:rPr>
          <w:rFonts w:cs="David" w:hint="cs"/>
          <w:rtl/>
        </w:rPr>
      </w:pPr>
    </w:p>
    <w:p w14:paraId="1394661C" w14:textId="77777777" w:rsidR="007415D3" w:rsidRPr="007415D3" w:rsidRDefault="007415D3" w:rsidP="007415D3">
      <w:pPr>
        <w:bidi/>
        <w:jc w:val="both"/>
        <w:rPr>
          <w:rFonts w:cs="David" w:hint="cs"/>
          <w:rtl/>
        </w:rPr>
      </w:pPr>
      <w:r w:rsidRPr="007415D3">
        <w:rPr>
          <w:rFonts w:cs="David" w:hint="cs"/>
          <w:u w:val="single"/>
          <w:rtl/>
        </w:rPr>
        <w:t>ראובן ריבלין:</w:t>
      </w:r>
    </w:p>
    <w:p w14:paraId="3F1DF43F" w14:textId="77777777" w:rsidR="007415D3" w:rsidRPr="007415D3" w:rsidRDefault="007415D3" w:rsidP="007415D3">
      <w:pPr>
        <w:bidi/>
        <w:jc w:val="both"/>
        <w:rPr>
          <w:rFonts w:cs="David" w:hint="cs"/>
          <w:rtl/>
        </w:rPr>
      </w:pPr>
    </w:p>
    <w:p w14:paraId="7B2FF7F0" w14:textId="77777777" w:rsidR="007415D3" w:rsidRPr="007415D3" w:rsidRDefault="007415D3" w:rsidP="007415D3">
      <w:pPr>
        <w:bidi/>
        <w:ind w:firstLine="567"/>
        <w:jc w:val="both"/>
        <w:rPr>
          <w:rFonts w:cs="David" w:hint="cs"/>
          <w:rtl/>
        </w:rPr>
      </w:pPr>
      <w:r w:rsidRPr="007415D3">
        <w:rPr>
          <w:rFonts w:cs="David" w:hint="cs"/>
          <w:rtl/>
        </w:rPr>
        <w:t xml:space="preserve"> כמוני. </w:t>
      </w:r>
    </w:p>
    <w:p w14:paraId="7A47B755" w14:textId="77777777" w:rsidR="007415D3" w:rsidRPr="007415D3" w:rsidRDefault="007415D3" w:rsidP="007415D3">
      <w:pPr>
        <w:bidi/>
        <w:ind w:firstLine="567"/>
        <w:jc w:val="both"/>
        <w:rPr>
          <w:rFonts w:cs="David" w:hint="cs"/>
          <w:rtl/>
        </w:rPr>
      </w:pPr>
    </w:p>
    <w:p w14:paraId="2C512F8A" w14:textId="77777777" w:rsidR="007415D3" w:rsidRPr="007415D3" w:rsidRDefault="007415D3" w:rsidP="007415D3">
      <w:pPr>
        <w:pStyle w:val="Heading5"/>
        <w:rPr>
          <w:rFonts w:hint="cs"/>
          <w:rtl/>
        </w:rPr>
      </w:pPr>
      <w:r w:rsidRPr="007415D3">
        <w:rPr>
          <w:rFonts w:hint="cs"/>
          <w:u w:val="single"/>
          <w:rtl/>
        </w:rPr>
        <w:t>אביגדור יצחקי:</w:t>
      </w:r>
    </w:p>
    <w:p w14:paraId="41999E1E" w14:textId="77777777" w:rsidR="007415D3" w:rsidRPr="007415D3" w:rsidRDefault="007415D3" w:rsidP="007415D3">
      <w:pPr>
        <w:pStyle w:val="Heading5"/>
        <w:rPr>
          <w:rFonts w:hint="cs"/>
          <w:rtl/>
        </w:rPr>
      </w:pPr>
    </w:p>
    <w:p w14:paraId="3D53CEB3" w14:textId="77777777" w:rsidR="007415D3" w:rsidRPr="007415D3" w:rsidRDefault="007415D3" w:rsidP="007415D3">
      <w:pPr>
        <w:bidi/>
        <w:ind w:firstLine="567"/>
        <w:jc w:val="both"/>
        <w:rPr>
          <w:rFonts w:cs="David" w:hint="cs"/>
          <w:rtl/>
        </w:rPr>
      </w:pPr>
      <w:r w:rsidRPr="007415D3">
        <w:rPr>
          <w:rFonts w:cs="David" w:hint="cs"/>
          <w:rtl/>
        </w:rPr>
        <w:t xml:space="preserve"> לא, אני לא חושב כמוך. אני חושב שבדברים האלה לא צריך להיות קיצוני לצד אחד, אבל גם לא לצד שני. אני הייתי מנכ"ל משרד ממשלתי, שבו היו עובדים שלא התאימו בעליל לתפקיד. יש עובדים שמנצלים. </w:t>
      </w:r>
    </w:p>
    <w:p w14:paraId="532D6EC9" w14:textId="77777777" w:rsidR="007415D3" w:rsidRPr="007415D3" w:rsidRDefault="007415D3" w:rsidP="007415D3">
      <w:pPr>
        <w:bidi/>
        <w:ind w:firstLine="567"/>
        <w:jc w:val="both"/>
        <w:rPr>
          <w:rFonts w:cs="David" w:hint="cs"/>
          <w:rtl/>
        </w:rPr>
      </w:pPr>
    </w:p>
    <w:p w14:paraId="10FFF2FC" w14:textId="77777777" w:rsidR="007415D3" w:rsidRPr="007415D3" w:rsidRDefault="007415D3" w:rsidP="007415D3">
      <w:pPr>
        <w:bidi/>
        <w:jc w:val="both"/>
        <w:rPr>
          <w:rFonts w:cs="David" w:hint="cs"/>
          <w:rtl/>
        </w:rPr>
      </w:pPr>
      <w:r w:rsidRPr="007415D3">
        <w:rPr>
          <w:rFonts w:cs="David" w:hint="cs"/>
          <w:u w:val="single"/>
          <w:rtl/>
        </w:rPr>
        <w:t>זבולון אורלב:</w:t>
      </w:r>
    </w:p>
    <w:p w14:paraId="4619587B" w14:textId="77777777" w:rsidR="007415D3" w:rsidRPr="007415D3" w:rsidRDefault="007415D3" w:rsidP="007415D3">
      <w:pPr>
        <w:bidi/>
        <w:ind w:firstLine="567"/>
        <w:jc w:val="both"/>
        <w:rPr>
          <w:rFonts w:cs="David" w:hint="cs"/>
          <w:rtl/>
        </w:rPr>
      </w:pPr>
    </w:p>
    <w:p w14:paraId="55644398" w14:textId="77777777" w:rsidR="007415D3" w:rsidRPr="007415D3" w:rsidRDefault="007415D3" w:rsidP="007415D3">
      <w:pPr>
        <w:bidi/>
        <w:ind w:firstLine="567"/>
        <w:jc w:val="both"/>
        <w:rPr>
          <w:rFonts w:cs="David" w:hint="cs"/>
          <w:rtl/>
        </w:rPr>
      </w:pPr>
      <w:r w:rsidRPr="007415D3">
        <w:rPr>
          <w:rFonts w:cs="David" w:hint="cs"/>
          <w:rtl/>
        </w:rPr>
        <w:t xml:space="preserve">גם אני הייתי מנכ"ל, יש פרוצדורות. </w:t>
      </w:r>
    </w:p>
    <w:p w14:paraId="0282010E" w14:textId="77777777" w:rsidR="007415D3" w:rsidRPr="007415D3" w:rsidRDefault="007415D3" w:rsidP="007415D3">
      <w:pPr>
        <w:bidi/>
        <w:ind w:firstLine="567"/>
        <w:jc w:val="both"/>
        <w:rPr>
          <w:rFonts w:cs="David" w:hint="cs"/>
          <w:rtl/>
        </w:rPr>
      </w:pPr>
    </w:p>
    <w:p w14:paraId="506F199A" w14:textId="77777777" w:rsidR="007415D3" w:rsidRPr="007415D3" w:rsidRDefault="007415D3" w:rsidP="007415D3">
      <w:pPr>
        <w:pStyle w:val="Heading5"/>
        <w:rPr>
          <w:rFonts w:hint="cs"/>
          <w:rtl/>
        </w:rPr>
      </w:pPr>
      <w:r w:rsidRPr="007415D3">
        <w:rPr>
          <w:rFonts w:hint="cs"/>
          <w:u w:val="single"/>
          <w:rtl/>
        </w:rPr>
        <w:t>אביגדור יצחקי:</w:t>
      </w:r>
    </w:p>
    <w:p w14:paraId="51360688" w14:textId="77777777" w:rsidR="007415D3" w:rsidRPr="007415D3" w:rsidRDefault="007415D3" w:rsidP="007415D3">
      <w:pPr>
        <w:pStyle w:val="Heading5"/>
        <w:rPr>
          <w:rFonts w:hint="cs"/>
          <w:rtl/>
        </w:rPr>
      </w:pPr>
    </w:p>
    <w:p w14:paraId="20A57B3B" w14:textId="77777777" w:rsidR="007415D3" w:rsidRPr="007415D3" w:rsidRDefault="007415D3" w:rsidP="007415D3">
      <w:pPr>
        <w:bidi/>
        <w:ind w:firstLine="567"/>
        <w:jc w:val="both"/>
        <w:rPr>
          <w:rFonts w:cs="David" w:hint="cs"/>
          <w:rtl/>
        </w:rPr>
      </w:pPr>
      <w:r w:rsidRPr="007415D3">
        <w:rPr>
          <w:rFonts w:cs="David" w:hint="cs"/>
          <w:rtl/>
        </w:rPr>
        <w:t xml:space="preserve"> הפרוצדורות </w:t>
      </w:r>
      <w:r w:rsidRPr="007415D3">
        <w:rPr>
          <w:rFonts w:cs="David"/>
          <w:rtl/>
        </w:rPr>
        <w:t>–</w:t>
      </w:r>
      <w:r w:rsidRPr="007415D3">
        <w:rPr>
          <w:rFonts w:cs="David" w:hint="cs"/>
          <w:rtl/>
        </w:rPr>
        <w:t xml:space="preserve"> אתה יודע בדיוק כמה הן עוזרות. </w:t>
      </w:r>
    </w:p>
    <w:p w14:paraId="07754886" w14:textId="77777777" w:rsidR="007415D3" w:rsidRPr="007415D3" w:rsidRDefault="007415D3" w:rsidP="007415D3">
      <w:pPr>
        <w:bidi/>
        <w:jc w:val="both"/>
        <w:rPr>
          <w:rFonts w:cs="David" w:hint="cs"/>
          <w:rtl/>
        </w:rPr>
      </w:pPr>
    </w:p>
    <w:p w14:paraId="396BF819" w14:textId="77777777" w:rsidR="007415D3" w:rsidRPr="007415D3" w:rsidRDefault="007415D3" w:rsidP="007415D3">
      <w:pPr>
        <w:bidi/>
        <w:jc w:val="both"/>
        <w:rPr>
          <w:rFonts w:cs="David" w:hint="cs"/>
          <w:rtl/>
        </w:rPr>
      </w:pPr>
      <w:r w:rsidRPr="007415D3">
        <w:rPr>
          <w:rFonts w:cs="David" w:hint="cs"/>
          <w:u w:val="single"/>
          <w:rtl/>
        </w:rPr>
        <w:t>זבולון אורלב:</w:t>
      </w:r>
    </w:p>
    <w:p w14:paraId="7E19B27E" w14:textId="77777777" w:rsidR="007415D3" w:rsidRPr="007415D3" w:rsidRDefault="007415D3" w:rsidP="007415D3">
      <w:pPr>
        <w:bidi/>
        <w:jc w:val="both"/>
        <w:rPr>
          <w:rFonts w:cs="David" w:hint="cs"/>
          <w:rtl/>
        </w:rPr>
      </w:pPr>
    </w:p>
    <w:p w14:paraId="3AE17CB1" w14:textId="77777777" w:rsidR="007415D3" w:rsidRPr="007415D3" w:rsidRDefault="007415D3" w:rsidP="007415D3">
      <w:pPr>
        <w:bidi/>
        <w:ind w:firstLine="567"/>
        <w:jc w:val="both"/>
        <w:rPr>
          <w:rFonts w:cs="David" w:hint="cs"/>
          <w:rtl/>
        </w:rPr>
      </w:pPr>
      <w:r w:rsidRPr="007415D3">
        <w:rPr>
          <w:rFonts w:cs="David" w:hint="cs"/>
          <w:rtl/>
        </w:rPr>
        <w:t xml:space="preserve">אבל לא בהליך הזה. </w:t>
      </w:r>
    </w:p>
    <w:p w14:paraId="777961F2" w14:textId="77777777" w:rsidR="007415D3" w:rsidRPr="007415D3" w:rsidRDefault="007415D3" w:rsidP="007415D3">
      <w:pPr>
        <w:bidi/>
        <w:jc w:val="both"/>
        <w:rPr>
          <w:rFonts w:cs="David" w:hint="cs"/>
          <w:rtl/>
        </w:rPr>
      </w:pPr>
    </w:p>
    <w:p w14:paraId="06AF8458" w14:textId="77777777" w:rsidR="007415D3" w:rsidRPr="007415D3" w:rsidRDefault="007415D3" w:rsidP="007415D3">
      <w:pPr>
        <w:pStyle w:val="Heading5"/>
        <w:rPr>
          <w:rFonts w:hint="cs"/>
          <w:rtl/>
        </w:rPr>
      </w:pPr>
      <w:r w:rsidRPr="007415D3">
        <w:rPr>
          <w:rFonts w:hint="cs"/>
          <w:u w:val="single"/>
          <w:rtl/>
        </w:rPr>
        <w:t>אביגדור יצחקי:</w:t>
      </w:r>
    </w:p>
    <w:p w14:paraId="1674C829" w14:textId="77777777" w:rsidR="007415D3" w:rsidRPr="007415D3" w:rsidRDefault="007415D3" w:rsidP="007415D3">
      <w:pPr>
        <w:pStyle w:val="Heading5"/>
        <w:rPr>
          <w:rFonts w:hint="cs"/>
          <w:rtl/>
        </w:rPr>
      </w:pPr>
    </w:p>
    <w:p w14:paraId="192F9C79" w14:textId="77777777" w:rsidR="007415D3" w:rsidRPr="007415D3" w:rsidRDefault="007415D3" w:rsidP="007415D3">
      <w:pPr>
        <w:bidi/>
        <w:jc w:val="both"/>
        <w:rPr>
          <w:rFonts w:cs="David" w:hint="cs"/>
          <w:rtl/>
        </w:rPr>
      </w:pPr>
      <w:r w:rsidRPr="007415D3">
        <w:rPr>
          <w:rFonts w:cs="David" w:hint="cs"/>
          <w:rtl/>
        </w:rPr>
        <w:tab/>
        <w:t xml:space="preserve"> כשנותנים למנכ"ל אחריות על משרד, צריך לתת לו גם סמכות כלשהי. לכל אורך הדרך המדינה לא השכילה למצוא את הדרך להוציא עובדים שהם בלתי מתאימים בעליל... </w:t>
      </w:r>
    </w:p>
    <w:p w14:paraId="52927DB0" w14:textId="77777777" w:rsidR="007415D3" w:rsidRPr="007415D3" w:rsidRDefault="007415D3" w:rsidP="007415D3">
      <w:pPr>
        <w:bidi/>
        <w:jc w:val="both"/>
        <w:rPr>
          <w:rFonts w:cs="David" w:hint="cs"/>
          <w:rtl/>
        </w:rPr>
      </w:pPr>
    </w:p>
    <w:p w14:paraId="58EC9776" w14:textId="77777777" w:rsidR="007415D3" w:rsidRPr="007415D3" w:rsidRDefault="007415D3" w:rsidP="007415D3">
      <w:pPr>
        <w:bidi/>
        <w:jc w:val="both"/>
        <w:rPr>
          <w:rFonts w:cs="David" w:hint="cs"/>
          <w:rtl/>
        </w:rPr>
      </w:pPr>
      <w:r w:rsidRPr="007415D3">
        <w:rPr>
          <w:rFonts w:cs="David" w:hint="cs"/>
          <w:u w:val="single"/>
          <w:rtl/>
        </w:rPr>
        <w:t>ראובן ריבלין:</w:t>
      </w:r>
    </w:p>
    <w:p w14:paraId="077B717F" w14:textId="77777777" w:rsidR="007415D3" w:rsidRPr="007415D3" w:rsidRDefault="007415D3" w:rsidP="007415D3">
      <w:pPr>
        <w:bidi/>
        <w:jc w:val="both"/>
        <w:rPr>
          <w:rFonts w:cs="David" w:hint="cs"/>
          <w:rtl/>
        </w:rPr>
      </w:pPr>
    </w:p>
    <w:p w14:paraId="25BDD0A2" w14:textId="77777777" w:rsidR="007415D3" w:rsidRPr="007415D3" w:rsidRDefault="007415D3" w:rsidP="007415D3">
      <w:pPr>
        <w:bidi/>
        <w:jc w:val="both"/>
        <w:rPr>
          <w:rFonts w:cs="David" w:hint="cs"/>
          <w:rtl/>
        </w:rPr>
      </w:pPr>
      <w:r w:rsidRPr="007415D3">
        <w:rPr>
          <w:rFonts w:cs="David" w:hint="cs"/>
          <w:rtl/>
        </w:rPr>
        <w:tab/>
        <w:t xml:space="preserve">אחרי נבוכדנצר בא אנטיוכוס. </w:t>
      </w:r>
    </w:p>
    <w:p w14:paraId="7DF992DE" w14:textId="77777777" w:rsidR="007415D3" w:rsidRPr="007415D3" w:rsidRDefault="007415D3" w:rsidP="007415D3">
      <w:pPr>
        <w:bidi/>
        <w:jc w:val="both"/>
        <w:rPr>
          <w:rFonts w:cs="David" w:hint="cs"/>
          <w:rtl/>
        </w:rPr>
      </w:pPr>
    </w:p>
    <w:p w14:paraId="6A843B7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DE9545C" w14:textId="77777777" w:rsidR="007415D3" w:rsidRPr="007415D3" w:rsidRDefault="007415D3" w:rsidP="007415D3">
      <w:pPr>
        <w:bidi/>
        <w:jc w:val="both"/>
        <w:rPr>
          <w:rFonts w:cs="David" w:hint="cs"/>
          <w:rtl/>
        </w:rPr>
      </w:pPr>
    </w:p>
    <w:p w14:paraId="2B56465C" w14:textId="77777777" w:rsidR="007415D3" w:rsidRPr="007415D3" w:rsidRDefault="007415D3" w:rsidP="007415D3">
      <w:pPr>
        <w:bidi/>
        <w:jc w:val="both"/>
        <w:rPr>
          <w:rFonts w:cs="David" w:hint="cs"/>
          <w:rtl/>
        </w:rPr>
      </w:pPr>
      <w:r w:rsidRPr="007415D3">
        <w:rPr>
          <w:rFonts w:cs="David" w:hint="cs"/>
          <w:rtl/>
        </w:rPr>
        <w:tab/>
        <w:t xml:space="preserve">רגע. </w:t>
      </w:r>
    </w:p>
    <w:p w14:paraId="27D5F17E" w14:textId="77777777" w:rsidR="007415D3" w:rsidRPr="007415D3" w:rsidRDefault="007415D3" w:rsidP="007415D3">
      <w:pPr>
        <w:bidi/>
        <w:jc w:val="both"/>
        <w:rPr>
          <w:rFonts w:cs="David" w:hint="cs"/>
          <w:rtl/>
        </w:rPr>
      </w:pPr>
    </w:p>
    <w:p w14:paraId="559E3FD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3042FD7" w14:textId="77777777" w:rsidR="007415D3" w:rsidRPr="007415D3" w:rsidRDefault="007415D3" w:rsidP="007415D3">
      <w:pPr>
        <w:bidi/>
        <w:jc w:val="both"/>
        <w:rPr>
          <w:rFonts w:cs="David" w:hint="cs"/>
          <w:rtl/>
        </w:rPr>
      </w:pPr>
    </w:p>
    <w:p w14:paraId="42AC13F0" w14:textId="77777777" w:rsidR="007415D3" w:rsidRPr="007415D3" w:rsidRDefault="007415D3" w:rsidP="007415D3">
      <w:pPr>
        <w:bidi/>
        <w:ind w:firstLine="567"/>
        <w:jc w:val="both"/>
        <w:rPr>
          <w:rFonts w:cs="David" w:hint="cs"/>
          <w:rtl/>
        </w:rPr>
      </w:pPr>
      <w:r w:rsidRPr="007415D3">
        <w:rPr>
          <w:rFonts w:cs="David" w:hint="cs"/>
          <w:rtl/>
        </w:rPr>
        <w:t>בשלב הבא יעיפו את חברי הכנסת.</w:t>
      </w:r>
    </w:p>
    <w:p w14:paraId="5E85A6F1" w14:textId="77777777" w:rsidR="007415D3" w:rsidRPr="007415D3" w:rsidRDefault="007415D3" w:rsidP="007415D3">
      <w:pPr>
        <w:bidi/>
        <w:jc w:val="both"/>
        <w:rPr>
          <w:rFonts w:cs="David" w:hint="cs"/>
          <w:rtl/>
        </w:rPr>
      </w:pPr>
    </w:p>
    <w:p w14:paraId="486253B3" w14:textId="77777777" w:rsidR="007415D3" w:rsidRPr="007415D3" w:rsidRDefault="007415D3" w:rsidP="007415D3">
      <w:pPr>
        <w:bidi/>
        <w:jc w:val="both"/>
        <w:rPr>
          <w:rFonts w:cs="David" w:hint="cs"/>
          <w:rtl/>
        </w:rPr>
      </w:pPr>
      <w:r w:rsidRPr="007415D3">
        <w:rPr>
          <w:rFonts w:cs="David" w:hint="cs"/>
          <w:u w:val="single"/>
          <w:rtl/>
        </w:rPr>
        <w:t>ראובן ריבלין:</w:t>
      </w:r>
    </w:p>
    <w:p w14:paraId="7F31E64C" w14:textId="77777777" w:rsidR="007415D3" w:rsidRPr="007415D3" w:rsidRDefault="007415D3" w:rsidP="007415D3">
      <w:pPr>
        <w:bidi/>
        <w:jc w:val="both"/>
        <w:rPr>
          <w:rFonts w:cs="David" w:hint="cs"/>
          <w:rtl/>
        </w:rPr>
      </w:pPr>
    </w:p>
    <w:p w14:paraId="385CDD82" w14:textId="77777777" w:rsidR="007415D3" w:rsidRPr="007415D3" w:rsidRDefault="007415D3" w:rsidP="007415D3">
      <w:pPr>
        <w:bidi/>
        <w:ind w:firstLine="567"/>
        <w:jc w:val="both"/>
        <w:rPr>
          <w:rFonts w:cs="David" w:hint="cs"/>
          <w:rtl/>
        </w:rPr>
      </w:pPr>
      <w:r w:rsidRPr="007415D3">
        <w:rPr>
          <w:rFonts w:cs="David" w:hint="cs"/>
          <w:rtl/>
        </w:rPr>
        <w:t xml:space="preserve">על זה אני מצביע בעד. </w:t>
      </w:r>
    </w:p>
    <w:p w14:paraId="5DAA8D48" w14:textId="77777777" w:rsidR="007415D3" w:rsidRPr="007415D3" w:rsidRDefault="007415D3" w:rsidP="007415D3">
      <w:pPr>
        <w:bidi/>
        <w:jc w:val="both"/>
        <w:rPr>
          <w:rFonts w:cs="David" w:hint="cs"/>
          <w:rtl/>
        </w:rPr>
      </w:pPr>
    </w:p>
    <w:p w14:paraId="72FAE0D0" w14:textId="77777777" w:rsidR="007415D3" w:rsidRPr="007415D3" w:rsidRDefault="007415D3" w:rsidP="007415D3">
      <w:pPr>
        <w:pStyle w:val="Heading5"/>
        <w:rPr>
          <w:rFonts w:hint="cs"/>
          <w:rtl/>
        </w:rPr>
      </w:pPr>
      <w:r w:rsidRPr="007415D3">
        <w:rPr>
          <w:rFonts w:hint="cs"/>
          <w:u w:val="single"/>
          <w:rtl/>
        </w:rPr>
        <w:t>שלי יחימוביץ:</w:t>
      </w:r>
    </w:p>
    <w:p w14:paraId="1D8F8DB7" w14:textId="77777777" w:rsidR="007415D3" w:rsidRPr="007415D3" w:rsidRDefault="007415D3" w:rsidP="007415D3">
      <w:pPr>
        <w:pStyle w:val="Heading5"/>
        <w:rPr>
          <w:rFonts w:hint="cs"/>
          <w:rtl/>
        </w:rPr>
      </w:pPr>
    </w:p>
    <w:p w14:paraId="273C6C97" w14:textId="77777777" w:rsidR="007415D3" w:rsidRPr="007415D3" w:rsidRDefault="007415D3" w:rsidP="007415D3">
      <w:pPr>
        <w:bidi/>
        <w:jc w:val="both"/>
        <w:rPr>
          <w:rFonts w:cs="David" w:hint="cs"/>
          <w:rtl/>
        </w:rPr>
      </w:pPr>
      <w:r w:rsidRPr="007415D3">
        <w:rPr>
          <w:rFonts w:cs="David" w:hint="cs"/>
          <w:rtl/>
        </w:rPr>
        <w:tab/>
        <w:t xml:space="preserve"> במסלול מהיר. </w:t>
      </w:r>
    </w:p>
    <w:p w14:paraId="541E9ECB" w14:textId="77777777" w:rsidR="007415D3" w:rsidRPr="007415D3" w:rsidRDefault="007415D3" w:rsidP="007415D3">
      <w:pPr>
        <w:bidi/>
        <w:jc w:val="both"/>
        <w:rPr>
          <w:rFonts w:cs="David" w:hint="cs"/>
          <w:rtl/>
        </w:rPr>
      </w:pPr>
    </w:p>
    <w:p w14:paraId="35BEA598" w14:textId="77777777" w:rsidR="007415D3" w:rsidRPr="007415D3" w:rsidRDefault="007415D3" w:rsidP="007415D3">
      <w:pPr>
        <w:pStyle w:val="Heading5"/>
        <w:rPr>
          <w:rFonts w:hint="cs"/>
          <w:rtl/>
        </w:rPr>
      </w:pPr>
      <w:r w:rsidRPr="007415D3">
        <w:rPr>
          <w:rFonts w:hint="cs"/>
          <w:u w:val="single"/>
          <w:rtl/>
        </w:rPr>
        <w:t>אביגדור יצחקי:</w:t>
      </w:r>
    </w:p>
    <w:p w14:paraId="6DE37582" w14:textId="77777777" w:rsidR="007415D3" w:rsidRPr="007415D3" w:rsidRDefault="007415D3" w:rsidP="007415D3">
      <w:pPr>
        <w:pStyle w:val="Heading5"/>
        <w:rPr>
          <w:rFonts w:hint="cs"/>
          <w:rtl/>
        </w:rPr>
      </w:pPr>
    </w:p>
    <w:p w14:paraId="4A1FEC65" w14:textId="77777777" w:rsidR="007415D3" w:rsidRPr="007415D3" w:rsidRDefault="007415D3" w:rsidP="007415D3">
      <w:pPr>
        <w:bidi/>
        <w:jc w:val="both"/>
        <w:rPr>
          <w:rFonts w:cs="David" w:hint="cs"/>
          <w:rtl/>
        </w:rPr>
      </w:pPr>
      <w:r w:rsidRPr="007415D3">
        <w:rPr>
          <w:rFonts w:cs="David" w:hint="cs"/>
          <w:rtl/>
        </w:rPr>
        <w:tab/>
        <w:t xml:space="preserve">חבר הכנסת ריבלין, הקשבתי לך. אני רוצה לומר לך, המצב הזה הוא בלתי סביר בעליל. אני רוצה להגיד לכם שיש בעלי תפקידים שיושבים במקומם ולא עושים כלום, ואי-אפשר לגעת בהם. </w:t>
      </w:r>
    </w:p>
    <w:p w14:paraId="45BCB562" w14:textId="77777777" w:rsidR="007415D3" w:rsidRPr="007415D3" w:rsidRDefault="007415D3" w:rsidP="007415D3">
      <w:pPr>
        <w:bidi/>
        <w:jc w:val="both"/>
        <w:rPr>
          <w:rFonts w:cs="David" w:hint="cs"/>
          <w:rtl/>
        </w:rPr>
      </w:pPr>
    </w:p>
    <w:p w14:paraId="73875082"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29287840" w14:textId="77777777" w:rsidR="007415D3" w:rsidRPr="007415D3" w:rsidRDefault="007415D3" w:rsidP="007415D3">
      <w:pPr>
        <w:bidi/>
        <w:jc w:val="both"/>
        <w:rPr>
          <w:rFonts w:cs="David"/>
          <w:rtl/>
        </w:rPr>
      </w:pPr>
    </w:p>
    <w:p w14:paraId="1099EDD1"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לפחות הם לא מזיקים. </w:t>
      </w:r>
    </w:p>
    <w:p w14:paraId="7C453819" w14:textId="77777777" w:rsidR="007415D3" w:rsidRPr="007415D3" w:rsidRDefault="007415D3" w:rsidP="007415D3">
      <w:pPr>
        <w:bidi/>
        <w:jc w:val="both"/>
        <w:rPr>
          <w:rFonts w:cs="David" w:hint="cs"/>
          <w:rtl/>
        </w:rPr>
      </w:pPr>
    </w:p>
    <w:p w14:paraId="06861ABC" w14:textId="77777777" w:rsidR="007415D3" w:rsidRPr="007415D3" w:rsidRDefault="007415D3" w:rsidP="007415D3">
      <w:pPr>
        <w:pStyle w:val="Heading5"/>
        <w:rPr>
          <w:rFonts w:hint="cs"/>
          <w:rtl/>
        </w:rPr>
      </w:pPr>
      <w:r w:rsidRPr="007415D3">
        <w:rPr>
          <w:rFonts w:hint="cs"/>
          <w:u w:val="single"/>
          <w:rtl/>
        </w:rPr>
        <w:t>אביגדור יצחקי:</w:t>
      </w:r>
    </w:p>
    <w:p w14:paraId="61BC5751" w14:textId="77777777" w:rsidR="007415D3" w:rsidRPr="007415D3" w:rsidRDefault="007415D3" w:rsidP="007415D3">
      <w:pPr>
        <w:pStyle w:val="Heading5"/>
        <w:rPr>
          <w:rFonts w:hint="cs"/>
          <w:rtl/>
        </w:rPr>
      </w:pPr>
    </w:p>
    <w:p w14:paraId="116EA109" w14:textId="77777777" w:rsidR="007415D3" w:rsidRPr="007415D3" w:rsidRDefault="007415D3" w:rsidP="007415D3">
      <w:pPr>
        <w:bidi/>
        <w:jc w:val="both"/>
        <w:rPr>
          <w:rFonts w:cs="David" w:hint="cs"/>
          <w:rtl/>
        </w:rPr>
      </w:pPr>
      <w:r w:rsidRPr="007415D3">
        <w:rPr>
          <w:rFonts w:cs="David" w:hint="cs"/>
          <w:rtl/>
        </w:rPr>
        <w:tab/>
        <w:t>אלא בהתראות של שלוש וארבע וחמש שנים. הייתי צריך להיות בורר בכל מיני מקומות, כדי להגיע לפשרות בעניין הזה. עם זאת, אני לא חושב שזה משהו שצריך לעשות בהינף יד. פה צריך להביא לרפורמה רצינית, שתאפשר למנכ"לים שתהיה להם גם אחריות אבל גם סמכות. לכן אני מבקש לדון בזה בחקיקה רגילה, אבל להביא פתרון למנכ"לים, כדי שיוכלו לתפקד.</w:t>
      </w:r>
    </w:p>
    <w:p w14:paraId="5C248B3E" w14:textId="77777777" w:rsidR="007415D3" w:rsidRPr="007415D3" w:rsidRDefault="007415D3" w:rsidP="007415D3">
      <w:pPr>
        <w:bidi/>
        <w:jc w:val="both"/>
        <w:rPr>
          <w:rFonts w:cs="David" w:hint="cs"/>
          <w:rtl/>
        </w:rPr>
      </w:pPr>
    </w:p>
    <w:p w14:paraId="00FEB37A" w14:textId="77777777" w:rsidR="007415D3" w:rsidRPr="007415D3" w:rsidRDefault="007415D3" w:rsidP="007415D3">
      <w:pPr>
        <w:bidi/>
        <w:jc w:val="both"/>
        <w:rPr>
          <w:rFonts w:cs="David" w:hint="cs"/>
          <w:rtl/>
        </w:rPr>
      </w:pPr>
      <w:r w:rsidRPr="007415D3">
        <w:rPr>
          <w:rFonts w:cs="David" w:hint="cs"/>
          <w:rtl/>
        </w:rPr>
        <w:tab/>
        <w:t xml:space="preserve">עוד משפט אחד: בגלל הלחץ של חברי לקואליציה, ויעקב מרגי, שיושב פה, וחבר הכנסת מרציאנו, וסטס וכולם </w:t>
      </w:r>
      <w:r w:rsidRPr="007415D3">
        <w:rPr>
          <w:rFonts w:cs="David"/>
          <w:rtl/>
        </w:rPr>
        <w:t>–</w:t>
      </w:r>
      <w:r w:rsidRPr="007415D3">
        <w:rPr>
          <w:rFonts w:cs="David" w:hint="cs"/>
          <w:rtl/>
        </w:rPr>
        <w:t xml:space="preserve"> זה על דעתם. אני מקווה שלא שכחתי. </w:t>
      </w:r>
    </w:p>
    <w:p w14:paraId="4637FCA7" w14:textId="77777777" w:rsidR="007415D3" w:rsidRPr="007415D3" w:rsidRDefault="007415D3" w:rsidP="007415D3">
      <w:pPr>
        <w:bidi/>
        <w:jc w:val="both"/>
        <w:rPr>
          <w:rFonts w:cs="David" w:hint="cs"/>
          <w:rtl/>
        </w:rPr>
      </w:pPr>
    </w:p>
    <w:p w14:paraId="6CE46862" w14:textId="77777777" w:rsidR="007415D3" w:rsidRPr="007415D3" w:rsidRDefault="007415D3" w:rsidP="007415D3">
      <w:pPr>
        <w:bidi/>
        <w:jc w:val="both"/>
        <w:rPr>
          <w:rFonts w:cs="David" w:hint="cs"/>
          <w:rtl/>
        </w:rPr>
      </w:pPr>
      <w:r w:rsidRPr="007415D3">
        <w:rPr>
          <w:rFonts w:cs="David" w:hint="cs"/>
          <w:u w:val="single"/>
          <w:rtl/>
        </w:rPr>
        <w:t>ראובן ריבלין:</w:t>
      </w:r>
    </w:p>
    <w:p w14:paraId="11857B7A" w14:textId="77777777" w:rsidR="007415D3" w:rsidRPr="007415D3" w:rsidRDefault="007415D3" w:rsidP="007415D3">
      <w:pPr>
        <w:bidi/>
        <w:jc w:val="both"/>
        <w:rPr>
          <w:rFonts w:cs="David" w:hint="cs"/>
          <w:rtl/>
        </w:rPr>
      </w:pPr>
    </w:p>
    <w:p w14:paraId="48DEC52C" w14:textId="77777777" w:rsidR="007415D3" w:rsidRPr="007415D3" w:rsidRDefault="007415D3" w:rsidP="007415D3">
      <w:pPr>
        <w:bidi/>
        <w:jc w:val="both"/>
        <w:rPr>
          <w:rFonts w:cs="David" w:hint="cs"/>
          <w:rtl/>
        </w:rPr>
      </w:pPr>
      <w:r w:rsidRPr="007415D3">
        <w:rPr>
          <w:rFonts w:cs="David" w:hint="cs"/>
          <w:rtl/>
        </w:rPr>
        <w:tab/>
        <w:t xml:space="preserve"> אם זה לא היה על דעתם, היינו ממשיכים עם הקפיטליזם. </w:t>
      </w:r>
    </w:p>
    <w:p w14:paraId="253EF843" w14:textId="77777777" w:rsidR="007415D3" w:rsidRPr="007415D3" w:rsidRDefault="007415D3" w:rsidP="007415D3">
      <w:pPr>
        <w:bidi/>
        <w:jc w:val="both"/>
        <w:rPr>
          <w:rFonts w:cs="David" w:hint="cs"/>
          <w:rtl/>
        </w:rPr>
      </w:pPr>
    </w:p>
    <w:p w14:paraId="7BC6DC8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70838F6" w14:textId="77777777" w:rsidR="007415D3" w:rsidRPr="007415D3" w:rsidRDefault="007415D3" w:rsidP="007415D3">
      <w:pPr>
        <w:bidi/>
        <w:jc w:val="both"/>
        <w:rPr>
          <w:rFonts w:cs="David"/>
          <w:rtl/>
        </w:rPr>
      </w:pPr>
    </w:p>
    <w:p w14:paraId="317DF522" w14:textId="77777777" w:rsidR="007415D3" w:rsidRPr="007415D3" w:rsidRDefault="007415D3" w:rsidP="007415D3">
      <w:pPr>
        <w:pStyle w:val="Heading5"/>
        <w:rPr>
          <w:rFonts w:hint="cs"/>
          <w:rtl/>
        </w:rPr>
      </w:pPr>
      <w:r w:rsidRPr="007415D3">
        <w:rPr>
          <w:rFonts w:hint="cs"/>
          <w:rtl/>
        </w:rPr>
        <w:tab/>
        <w:t xml:space="preserve">אני עוברת להצבעה על פיצול החוק הזה לפי סעיף 121, והשארתו בוועדת הכנסת. מי בעד הפיצול? </w:t>
      </w:r>
    </w:p>
    <w:p w14:paraId="4831E2EE" w14:textId="77777777" w:rsidR="007415D3" w:rsidRPr="007415D3" w:rsidRDefault="007415D3" w:rsidP="007415D3">
      <w:pPr>
        <w:bidi/>
        <w:jc w:val="both"/>
        <w:rPr>
          <w:rFonts w:cs="David" w:hint="cs"/>
          <w:rtl/>
        </w:rPr>
      </w:pPr>
    </w:p>
    <w:p w14:paraId="3CDBAC89" w14:textId="77777777" w:rsidR="007415D3" w:rsidRPr="007415D3" w:rsidRDefault="007415D3" w:rsidP="007415D3">
      <w:pPr>
        <w:bidi/>
        <w:jc w:val="both"/>
        <w:rPr>
          <w:rFonts w:cs="David" w:hint="cs"/>
          <w:rtl/>
        </w:rPr>
      </w:pPr>
      <w:r w:rsidRPr="007415D3">
        <w:rPr>
          <w:rFonts w:cs="David" w:hint="cs"/>
          <w:rtl/>
        </w:rPr>
        <w:t>ה צ ב ע ה</w:t>
      </w:r>
    </w:p>
    <w:p w14:paraId="5276E912" w14:textId="77777777" w:rsidR="007415D3" w:rsidRPr="007415D3" w:rsidRDefault="007415D3" w:rsidP="007415D3">
      <w:pPr>
        <w:bidi/>
        <w:jc w:val="both"/>
        <w:rPr>
          <w:rFonts w:cs="David" w:hint="cs"/>
          <w:rtl/>
        </w:rPr>
      </w:pPr>
    </w:p>
    <w:p w14:paraId="36D8478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23E01A2"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3FD15EAC" w14:textId="77777777" w:rsidR="007415D3" w:rsidRPr="007415D3" w:rsidRDefault="007415D3" w:rsidP="007415D3">
      <w:pPr>
        <w:bidi/>
        <w:jc w:val="both"/>
        <w:rPr>
          <w:rFonts w:cs="David" w:hint="cs"/>
          <w:rtl/>
        </w:rPr>
      </w:pPr>
    </w:p>
    <w:p w14:paraId="5E29B68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14BAB1E" w14:textId="77777777" w:rsidR="007415D3" w:rsidRPr="007415D3" w:rsidRDefault="007415D3" w:rsidP="007415D3">
      <w:pPr>
        <w:bidi/>
        <w:jc w:val="both"/>
        <w:rPr>
          <w:rFonts w:cs="David" w:hint="cs"/>
          <w:rtl/>
        </w:rPr>
      </w:pPr>
    </w:p>
    <w:p w14:paraId="4EF0441C" w14:textId="77777777" w:rsidR="007415D3" w:rsidRPr="007415D3" w:rsidRDefault="007415D3" w:rsidP="007415D3">
      <w:pPr>
        <w:bidi/>
        <w:ind w:firstLine="567"/>
        <w:jc w:val="both"/>
        <w:rPr>
          <w:rFonts w:cs="David" w:hint="cs"/>
          <w:rtl/>
        </w:rPr>
      </w:pPr>
      <w:r w:rsidRPr="007415D3">
        <w:rPr>
          <w:rFonts w:cs="David" w:hint="cs"/>
          <w:rtl/>
        </w:rPr>
        <w:t>עוד חוק אחד ירד מחוק ההסדרים, ובא לציון גואל.</w:t>
      </w:r>
    </w:p>
    <w:p w14:paraId="7271D870" w14:textId="77777777" w:rsidR="007415D3" w:rsidRPr="007415D3" w:rsidRDefault="007415D3" w:rsidP="007415D3">
      <w:pPr>
        <w:bidi/>
        <w:jc w:val="both"/>
        <w:rPr>
          <w:rFonts w:cs="David" w:hint="cs"/>
          <w:rtl/>
        </w:rPr>
      </w:pPr>
    </w:p>
    <w:p w14:paraId="14892612" w14:textId="77777777" w:rsidR="007415D3" w:rsidRPr="007415D3" w:rsidRDefault="007415D3" w:rsidP="007415D3">
      <w:pPr>
        <w:bidi/>
        <w:jc w:val="both"/>
        <w:rPr>
          <w:rFonts w:cs="David" w:hint="cs"/>
          <w:rtl/>
        </w:rPr>
      </w:pPr>
      <w:r w:rsidRPr="007415D3">
        <w:rPr>
          <w:rFonts w:cs="David" w:hint="cs"/>
          <w:rtl/>
        </w:rPr>
        <w:tab/>
        <w:t xml:space="preserve">סעיף 68(1) </w:t>
      </w:r>
      <w:r w:rsidRPr="007415D3">
        <w:rPr>
          <w:rFonts w:cs="David"/>
          <w:rtl/>
        </w:rPr>
        <w:t>–</w:t>
      </w:r>
      <w:r w:rsidRPr="007415D3">
        <w:rPr>
          <w:rFonts w:cs="David" w:hint="cs"/>
          <w:rtl/>
        </w:rPr>
        <w:t xml:space="preserve"> תיקון חוק שירות המדינה (משמעת), התשכ"ג-1963. התיקון עוסק בהרכבי המוטבים בבית הדין למשמעת. כיום ניתן לקיים דיון בהרכב חסר בבית הדין למשמעת רק אם הנאשם מסכים לכך. מוצע להוריד את דרישת הסכמת הנאשם ולקבוע כי יושב-ראש המותב יוכל להחליט לבדו על דיון במותב חסר, לאחר ששמע את עמדת הנאשם בעניין. </w:t>
      </w:r>
    </w:p>
    <w:p w14:paraId="6C862ADF" w14:textId="77777777" w:rsidR="007415D3" w:rsidRPr="007415D3" w:rsidRDefault="007415D3" w:rsidP="007415D3">
      <w:pPr>
        <w:bidi/>
        <w:jc w:val="both"/>
        <w:rPr>
          <w:rFonts w:cs="David" w:hint="cs"/>
          <w:rtl/>
        </w:rPr>
      </w:pPr>
    </w:p>
    <w:p w14:paraId="72279EE6" w14:textId="77777777" w:rsidR="007415D3" w:rsidRPr="007415D3" w:rsidRDefault="007415D3" w:rsidP="007415D3">
      <w:pPr>
        <w:bidi/>
        <w:jc w:val="both"/>
        <w:rPr>
          <w:rFonts w:cs="David" w:hint="cs"/>
          <w:rtl/>
        </w:rPr>
      </w:pPr>
    </w:p>
    <w:p w14:paraId="7507E15A" w14:textId="77777777" w:rsidR="007415D3" w:rsidRPr="007415D3" w:rsidRDefault="007415D3" w:rsidP="007415D3">
      <w:pPr>
        <w:bidi/>
        <w:jc w:val="both"/>
        <w:rPr>
          <w:rFonts w:cs="David" w:hint="cs"/>
          <w:rtl/>
        </w:rPr>
      </w:pPr>
      <w:r w:rsidRPr="007415D3">
        <w:rPr>
          <w:rFonts w:cs="David" w:hint="cs"/>
          <w:u w:val="single"/>
          <w:rtl/>
        </w:rPr>
        <w:t>ראובן ריבלין:</w:t>
      </w:r>
    </w:p>
    <w:p w14:paraId="4A5D2704" w14:textId="77777777" w:rsidR="007415D3" w:rsidRPr="007415D3" w:rsidRDefault="007415D3" w:rsidP="007415D3">
      <w:pPr>
        <w:bidi/>
        <w:jc w:val="both"/>
        <w:rPr>
          <w:rFonts w:cs="David" w:hint="cs"/>
          <w:rtl/>
        </w:rPr>
      </w:pPr>
    </w:p>
    <w:p w14:paraId="72AE9EE4" w14:textId="77777777" w:rsidR="007415D3" w:rsidRPr="007415D3" w:rsidRDefault="007415D3" w:rsidP="007415D3">
      <w:pPr>
        <w:bidi/>
        <w:jc w:val="both"/>
        <w:rPr>
          <w:rFonts w:cs="David" w:hint="cs"/>
          <w:rtl/>
        </w:rPr>
      </w:pPr>
      <w:r w:rsidRPr="007415D3">
        <w:rPr>
          <w:rFonts w:cs="David" w:hint="cs"/>
          <w:rtl/>
        </w:rPr>
        <w:tab/>
        <w:t xml:space="preserve"> מה זה שייך לחוק ההסדרים?</w:t>
      </w:r>
    </w:p>
    <w:p w14:paraId="301273E2" w14:textId="77777777" w:rsidR="007415D3" w:rsidRPr="007415D3" w:rsidRDefault="007415D3" w:rsidP="007415D3">
      <w:pPr>
        <w:bidi/>
        <w:jc w:val="both"/>
        <w:rPr>
          <w:rFonts w:cs="David" w:hint="cs"/>
          <w:rtl/>
        </w:rPr>
      </w:pPr>
    </w:p>
    <w:p w14:paraId="4EF4840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57A2C6E" w14:textId="77777777" w:rsidR="007415D3" w:rsidRPr="007415D3" w:rsidRDefault="007415D3" w:rsidP="007415D3">
      <w:pPr>
        <w:bidi/>
        <w:jc w:val="both"/>
        <w:rPr>
          <w:rFonts w:cs="David" w:hint="cs"/>
          <w:rtl/>
        </w:rPr>
      </w:pPr>
    </w:p>
    <w:p w14:paraId="0B0745AA" w14:textId="77777777" w:rsidR="007415D3" w:rsidRPr="007415D3" w:rsidRDefault="007415D3" w:rsidP="007415D3">
      <w:pPr>
        <w:bidi/>
        <w:ind w:firstLine="567"/>
        <w:jc w:val="both"/>
        <w:rPr>
          <w:rFonts w:cs="David" w:hint="cs"/>
          <w:rtl/>
        </w:rPr>
      </w:pPr>
      <w:r w:rsidRPr="007415D3">
        <w:rPr>
          <w:rFonts w:cs="David" w:hint="cs"/>
          <w:rtl/>
        </w:rPr>
        <w:t xml:space="preserve">עמדת הקואליציה להשאיר. להעביר לחוקה. </w:t>
      </w:r>
    </w:p>
    <w:p w14:paraId="31084C19" w14:textId="77777777" w:rsidR="007415D3" w:rsidRPr="007415D3" w:rsidRDefault="007415D3" w:rsidP="007415D3">
      <w:pPr>
        <w:bidi/>
        <w:jc w:val="both"/>
        <w:rPr>
          <w:rFonts w:cs="David" w:hint="cs"/>
          <w:rtl/>
        </w:rPr>
      </w:pPr>
    </w:p>
    <w:p w14:paraId="265C1D8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6E63BC2" w14:textId="77777777" w:rsidR="007415D3" w:rsidRPr="007415D3" w:rsidRDefault="007415D3" w:rsidP="007415D3">
      <w:pPr>
        <w:bidi/>
        <w:jc w:val="both"/>
        <w:rPr>
          <w:rFonts w:cs="David" w:hint="cs"/>
          <w:u w:val="single"/>
          <w:rtl/>
        </w:rPr>
      </w:pPr>
    </w:p>
    <w:p w14:paraId="398F4849" w14:textId="77777777" w:rsidR="007415D3" w:rsidRPr="007415D3" w:rsidRDefault="007415D3" w:rsidP="007415D3">
      <w:pPr>
        <w:bidi/>
        <w:jc w:val="both"/>
        <w:rPr>
          <w:rFonts w:cs="David" w:hint="cs"/>
          <w:rtl/>
        </w:rPr>
      </w:pPr>
      <w:r w:rsidRPr="007415D3">
        <w:rPr>
          <w:rFonts w:cs="David" w:hint="cs"/>
          <w:rtl/>
        </w:rPr>
        <w:tab/>
        <w:t xml:space="preserve"> למה אתה אומר לפני שאתה שומע? אני רוצה לנסות לשכנע את יושב-ראש הקואליציה, אם תרשי לי, גברתי. </w:t>
      </w:r>
    </w:p>
    <w:p w14:paraId="48D4E4F2" w14:textId="77777777" w:rsidR="007415D3" w:rsidRPr="007415D3" w:rsidRDefault="007415D3" w:rsidP="007415D3">
      <w:pPr>
        <w:bidi/>
        <w:jc w:val="both"/>
        <w:rPr>
          <w:rFonts w:cs="David" w:hint="cs"/>
          <w:rtl/>
        </w:rPr>
      </w:pPr>
      <w:r w:rsidRPr="007415D3">
        <w:rPr>
          <w:rFonts w:cs="David"/>
          <w:rtl/>
        </w:rPr>
        <w:br w:type="page"/>
      </w:r>
    </w:p>
    <w:p w14:paraId="2A5FFC3F" w14:textId="77777777" w:rsidR="007415D3" w:rsidRPr="007415D3" w:rsidRDefault="007415D3" w:rsidP="007415D3">
      <w:pPr>
        <w:bidi/>
        <w:jc w:val="both"/>
        <w:rPr>
          <w:rFonts w:cs="David" w:hint="cs"/>
          <w:rtl/>
        </w:rPr>
      </w:pPr>
      <w:r w:rsidRPr="007415D3">
        <w:rPr>
          <w:rFonts w:cs="David" w:hint="cs"/>
          <w:u w:val="single"/>
          <w:rtl/>
        </w:rPr>
        <w:t>יורם מרציאנו:</w:t>
      </w:r>
    </w:p>
    <w:p w14:paraId="3F5CB8AE" w14:textId="77777777" w:rsidR="007415D3" w:rsidRPr="007415D3" w:rsidRDefault="007415D3" w:rsidP="007415D3">
      <w:pPr>
        <w:bidi/>
        <w:jc w:val="both"/>
        <w:rPr>
          <w:rFonts w:cs="David" w:hint="cs"/>
          <w:rtl/>
        </w:rPr>
      </w:pPr>
    </w:p>
    <w:p w14:paraId="6325C31A" w14:textId="77777777" w:rsidR="007415D3" w:rsidRPr="007415D3" w:rsidRDefault="007415D3" w:rsidP="007415D3">
      <w:pPr>
        <w:bidi/>
        <w:jc w:val="both"/>
        <w:rPr>
          <w:rFonts w:cs="David" w:hint="cs"/>
          <w:rtl/>
        </w:rPr>
      </w:pPr>
      <w:r w:rsidRPr="007415D3">
        <w:rPr>
          <w:rFonts w:cs="David" w:hint="cs"/>
          <w:rtl/>
        </w:rPr>
        <w:tab/>
        <w:t xml:space="preserve"> אתה רוצה את ארבעת הסעיפים האחרונים לבד, שנלך?</w:t>
      </w:r>
    </w:p>
    <w:p w14:paraId="3ABA98C2" w14:textId="77777777" w:rsidR="007415D3" w:rsidRPr="007415D3" w:rsidRDefault="007415D3" w:rsidP="007415D3">
      <w:pPr>
        <w:bidi/>
        <w:jc w:val="both"/>
        <w:rPr>
          <w:rFonts w:cs="David" w:hint="cs"/>
          <w:rtl/>
        </w:rPr>
      </w:pPr>
    </w:p>
    <w:p w14:paraId="23831BE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7D31794" w14:textId="77777777" w:rsidR="007415D3" w:rsidRPr="007415D3" w:rsidRDefault="007415D3" w:rsidP="007415D3">
      <w:pPr>
        <w:bidi/>
        <w:jc w:val="both"/>
        <w:rPr>
          <w:rFonts w:cs="David" w:hint="cs"/>
          <w:u w:val="single"/>
          <w:rtl/>
        </w:rPr>
      </w:pPr>
    </w:p>
    <w:p w14:paraId="783C89B7" w14:textId="77777777" w:rsidR="007415D3" w:rsidRPr="007415D3" w:rsidRDefault="007415D3" w:rsidP="007415D3">
      <w:pPr>
        <w:bidi/>
        <w:jc w:val="both"/>
        <w:rPr>
          <w:rFonts w:cs="David" w:hint="cs"/>
          <w:rtl/>
        </w:rPr>
      </w:pPr>
      <w:r w:rsidRPr="007415D3">
        <w:rPr>
          <w:rFonts w:cs="David" w:hint="cs"/>
          <w:rtl/>
        </w:rPr>
        <w:tab/>
        <w:t xml:space="preserve"> אני בטוח שבנושא זה אתה לא יכול לתמוך. מדובר פה על הליכים משמעתיים, ולפעמים הסנקציה שלהם יכולה להיות זריקה של אדם משירות המדינה. עד היום, על מנת לקיים דיון בהרכב חסר צריך הסכמה של הנאשם. פה מציעים לקיים דיון בהרכב חסר בלי להתייחס לעמדת הנאשם. קודם כול, זה לא עניין, </w:t>
      </w:r>
    </w:p>
    <w:p w14:paraId="457C228C" w14:textId="77777777" w:rsidR="007415D3" w:rsidRPr="007415D3" w:rsidRDefault="007415D3" w:rsidP="007415D3">
      <w:pPr>
        <w:bidi/>
        <w:jc w:val="both"/>
        <w:rPr>
          <w:rFonts w:cs="David" w:hint="cs"/>
          <w:rtl/>
        </w:rPr>
      </w:pPr>
    </w:p>
    <w:p w14:paraId="46463272" w14:textId="77777777" w:rsidR="007415D3" w:rsidRPr="007415D3" w:rsidRDefault="007415D3" w:rsidP="007415D3">
      <w:pPr>
        <w:bidi/>
        <w:jc w:val="both"/>
        <w:rPr>
          <w:rFonts w:cs="David"/>
          <w:u w:val="single"/>
          <w:rtl/>
        </w:rPr>
      </w:pPr>
      <w:r w:rsidRPr="007415D3">
        <w:rPr>
          <w:rFonts w:cs="David" w:hint="cs"/>
          <w:u w:val="single"/>
          <w:rtl/>
        </w:rPr>
        <w:t>שרון גמשו:</w:t>
      </w:r>
    </w:p>
    <w:p w14:paraId="0E0A143C" w14:textId="77777777" w:rsidR="007415D3" w:rsidRPr="007415D3" w:rsidRDefault="007415D3" w:rsidP="007415D3">
      <w:pPr>
        <w:bidi/>
        <w:jc w:val="both"/>
        <w:rPr>
          <w:rFonts w:cs="David" w:hint="cs"/>
          <w:rtl/>
        </w:rPr>
      </w:pPr>
    </w:p>
    <w:p w14:paraId="33B70CF3" w14:textId="77777777" w:rsidR="007415D3" w:rsidRPr="007415D3" w:rsidRDefault="007415D3" w:rsidP="007415D3">
      <w:pPr>
        <w:bidi/>
        <w:jc w:val="both"/>
        <w:rPr>
          <w:rFonts w:cs="David" w:hint="cs"/>
          <w:rtl/>
        </w:rPr>
      </w:pPr>
      <w:r w:rsidRPr="007415D3">
        <w:rPr>
          <w:rFonts w:cs="David" w:hint="cs"/>
          <w:rtl/>
        </w:rPr>
        <w:tab/>
        <w:t xml:space="preserve">פה זה בהסכמת הנאשם. </w:t>
      </w:r>
    </w:p>
    <w:p w14:paraId="1078A73D" w14:textId="77777777" w:rsidR="007415D3" w:rsidRPr="007415D3" w:rsidRDefault="007415D3" w:rsidP="007415D3">
      <w:pPr>
        <w:bidi/>
        <w:jc w:val="both"/>
        <w:rPr>
          <w:rFonts w:cs="David" w:hint="cs"/>
          <w:rtl/>
        </w:rPr>
      </w:pPr>
    </w:p>
    <w:p w14:paraId="7FB4844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B43B60B" w14:textId="77777777" w:rsidR="007415D3" w:rsidRPr="007415D3" w:rsidRDefault="007415D3" w:rsidP="007415D3">
      <w:pPr>
        <w:bidi/>
        <w:jc w:val="both"/>
        <w:rPr>
          <w:rFonts w:cs="David" w:hint="cs"/>
          <w:u w:val="single"/>
          <w:rtl/>
        </w:rPr>
      </w:pPr>
    </w:p>
    <w:p w14:paraId="7FAB8F72" w14:textId="77777777" w:rsidR="007415D3" w:rsidRPr="007415D3" w:rsidRDefault="007415D3" w:rsidP="007415D3">
      <w:pPr>
        <w:bidi/>
        <w:jc w:val="both"/>
        <w:rPr>
          <w:rFonts w:cs="David" w:hint="cs"/>
          <w:rtl/>
        </w:rPr>
      </w:pPr>
      <w:r w:rsidRPr="007415D3">
        <w:rPr>
          <w:rFonts w:cs="David" w:hint="cs"/>
          <w:rtl/>
        </w:rPr>
        <w:tab/>
        <w:t xml:space="preserve"> אבל מה זה קשור? יושב-ראש המותב הוא ראש הטריבונל השיפוטי. </w:t>
      </w:r>
    </w:p>
    <w:p w14:paraId="73AB053E" w14:textId="77777777" w:rsidR="007415D3" w:rsidRPr="007415D3" w:rsidRDefault="007415D3" w:rsidP="007415D3">
      <w:pPr>
        <w:bidi/>
        <w:jc w:val="both"/>
        <w:rPr>
          <w:rFonts w:cs="David" w:hint="cs"/>
          <w:rtl/>
        </w:rPr>
      </w:pPr>
    </w:p>
    <w:p w14:paraId="02F50D0B" w14:textId="77777777" w:rsidR="007415D3" w:rsidRPr="007415D3" w:rsidRDefault="007415D3" w:rsidP="007415D3">
      <w:pPr>
        <w:bidi/>
        <w:jc w:val="both"/>
        <w:rPr>
          <w:rFonts w:cs="David" w:hint="cs"/>
          <w:u w:val="single"/>
          <w:rtl/>
        </w:rPr>
      </w:pPr>
      <w:r w:rsidRPr="007415D3">
        <w:rPr>
          <w:rFonts w:cs="David" w:hint="cs"/>
          <w:u w:val="single"/>
          <w:rtl/>
        </w:rPr>
        <w:t>שרון גמבשו:</w:t>
      </w:r>
    </w:p>
    <w:p w14:paraId="0E0219AB" w14:textId="77777777" w:rsidR="007415D3" w:rsidRPr="007415D3" w:rsidRDefault="007415D3" w:rsidP="007415D3">
      <w:pPr>
        <w:bidi/>
        <w:jc w:val="both"/>
        <w:rPr>
          <w:rFonts w:cs="David" w:hint="cs"/>
          <w:rtl/>
        </w:rPr>
      </w:pPr>
    </w:p>
    <w:p w14:paraId="019F7138" w14:textId="77777777" w:rsidR="007415D3" w:rsidRPr="007415D3" w:rsidRDefault="007415D3" w:rsidP="007415D3">
      <w:pPr>
        <w:bidi/>
        <w:jc w:val="both"/>
        <w:rPr>
          <w:rFonts w:cs="David" w:hint="cs"/>
          <w:rtl/>
        </w:rPr>
      </w:pPr>
      <w:r w:rsidRPr="007415D3">
        <w:rPr>
          <w:rFonts w:cs="David" w:hint="cs"/>
          <w:rtl/>
        </w:rPr>
        <w:tab/>
        <w:t xml:space="preserve">כתוב: בהסכמת הנאשם. </w:t>
      </w:r>
    </w:p>
    <w:p w14:paraId="5CC72F62" w14:textId="77777777" w:rsidR="007415D3" w:rsidRPr="007415D3" w:rsidRDefault="007415D3" w:rsidP="007415D3">
      <w:pPr>
        <w:bidi/>
        <w:jc w:val="both"/>
        <w:rPr>
          <w:rFonts w:cs="David" w:hint="cs"/>
          <w:u w:val="single"/>
          <w:rtl/>
        </w:rPr>
      </w:pPr>
    </w:p>
    <w:p w14:paraId="6071ABBA" w14:textId="77777777" w:rsidR="007415D3" w:rsidRPr="007415D3" w:rsidRDefault="007415D3" w:rsidP="007415D3">
      <w:pPr>
        <w:bidi/>
        <w:jc w:val="both"/>
        <w:rPr>
          <w:rFonts w:cs="David" w:hint="cs"/>
          <w:rtl/>
        </w:rPr>
      </w:pPr>
      <w:r w:rsidRPr="007415D3">
        <w:rPr>
          <w:rFonts w:cs="David" w:hint="cs"/>
          <w:u w:val="single"/>
          <w:rtl/>
        </w:rPr>
        <w:t>נורית אלשטיין:</w:t>
      </w:r>
    </w:p>
    <w:p w14:paraId="03D5DDCF" w14:textId="77777777" w:rsidR="007415D3" w:rsidRPr="007415D3" w:rsidRDefault="007415D3" w:rsidP="007415D3">
      <w:pPr>
        <w:bidi/>
        <w:jc w:val="both"/>
        <w:rPr>
          <w:rFonts w:cs="David" w:hint="cs"/>
          <w:rtl/>
        </w:rPr>
      </w:pPr>
    </w:p>
    <w:p w14:paraId="3EAAFC81" w14:textId="77777777" w:rsidR="007415D3" w:rsidRPr="007415D3" w:rsidRDefault="007415D3" w:rsidP="007415D3">
      <w:pPr>
        <w:bidi/>
        <w:jc w:val="both"/>
        <w:rPr>
          <w:rFonts w:cs="David" w:hint="cs"/>
          <w:rtl/>
        </w:rPr>
      </w:pPr>
      <w:r w:rsidRPr="007415D3">
        <w:rPr>
          <w:rFonts w:cs="David" w:hint="cs"/>
          <w:rtl/>
        </w:rPr>
        <w:tab/>
        <w:t xml:space="preserve"> זה לאחר שמיעת הנאשם. </w:t>
      </w:r>
    </w:p>
    <w:p w14:paraId="40A5C471" w14:textId="77777777" w:rsidR="007415D3" w:rsidRPr="007415D3" w:rsidRDefault="007415D3" w:rsidP="007415D3">
      <w:pPr>
        <w:bidi/>
        <w:jc w:val="both"/>
        <w:rPr>
          <w:rFonts w:cs="David" w:hint="cs"/>
          <w:rtl/>
        </w:rPr>
      </w:pPr>
    </w:p>
    <w:p w14:paraId="326E0C4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2D8CDFD" w14:textId="77777777" w:rsidR="007415D3" w:rsidRPr="007415D3" w:rsidRDefault="007415D3" w:rsidP="007415D3">
      <w:pPr>
        <w:bidi/>
        <w:jc w:val="both"/>
        <w:rPr>
          <w:rFonts w:cs="David" w:hint="cs"/>
          <w:u w:val="single"/>
          <w:rtl/>
        </w:rPr>
      </w:pPr>
    </w:p>
    <w:p w14:paraId="12633B7A" w14:textId="77777777" w:rsidR="007415D3" w:rsidRPr="007415D3" w:rsidRDefault="007415D3" w:rsidP="007415D3">
      <w:pPr>
        <w:bidi/>
        <w:ind w:firstLine="567"/>
        <w:jc w:val="both"/>
        <w:rPr>
          <w:rFonts w:cs="David" w:hint="cs"/>
          <w:rtl/>
        </w:rPr>
      </w:pPr>
      <w:r w:rsidRPr="007415D3">
        <w:rPr>
          <w:rFonts w:cs="David" w:hint="cs"/>
          <w:rtl/>
        </w:rPr>
        <w:t xml:space="preserve"> היום דרושה הסכמת הנאשם כדי לקיים דיון בהרכב חסר. פה מציעים לאפשר דיון בהרכב חסר בלי הסכמת נאשם. זו פגיעה בזכויות יסוד בהליך משפטי. זה בכלל לא עניין כלכלי. אתם לא יכולים לתמוך בזה בחוק ההסדרים. זה פי אלף חמור מהדבר הקודם. </w:t>
      </w:r>
    </w:p>
    <w:p w14:paraId="03ED85A0" w14:textId="77777777" w:rsidR="007415D3" w:rsidRPr="007415D3" w:rsidRDefault="007415D3" w:rsidP="007415D3">
      <w:pPr>
        <w:bidi/>
        <w:ind w:firstLine="567"/>
        <w:jc w:val="both"/>
        <w:rPr>
          <w:rFonts w:cs="David" w:hint="cs"/>
          <w:rtl/>
        </w:rPr>
      </w:pPr>
    </w:p>
    <w:p w14:paraId="4A2BF77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3C217E8" w14:textId="77777777" w:rsidR="007415D3" w:rsidRPr="007415D3" w:rsidRDefault="007415D3" w:rsidP="007415D3">
      <w:pPr>
        <w:bidi/>
        <w:ind w:firstLine="567"/>
        <w:jc w:val="both"/>
        <w:rPr>
          <w:rFonts w:cs="David" w:hint="cs"/>
          <w:rtl/>
        </w:rPr>
      </w:pPr>
    </w:p>
    <w:p w14:paraId="181BDA2D" w14:textId="77777777" w:rsidR="007415D3" w:rsidRPr="007415D3" w:rsidRDefault="007415D3" w:rsidP="007415D3">
      <w:pPr>
        <w:bidi/>
        <w:ind w:firstLine="567"/>
        <w:jc w:val="both"/>
        <w:rPr>
          <w:rFonts w:cs="David" w:hint="cs"/>
          <w:rtl/>
        </w:rPr>
      </w:pPr>
      <w:r w:rsidRPr="007415D3">
        <w:rPr>
          <w:rFonts w:cs="David" w:hint="cs"/>
          <w:rtl/>
        </w:rPr>
        <w:t xml:space="preserve">לא פי אלף יותר חמור. הוא באותה דרגת חומרה. </w:t>
      </w:r>
    </w:p>
    <w:p w14:paraId="7F8DC157" w14:textId="77777777" w:rsidR="007415D3" w:rsidRPr="007415D3" w:rsidRDefault="007415D3" w:rsidP="007415D3">
      <w:pPr>
        <w:bidi/>
        <w:ind w:firstLine="567"/>
        <w:jc w:val="both"/>
        <w:rPr>
          <w:rFonts w:cs="David" w:hint="cs"/>
          <w:rtl/>
        </w:rPr>
      </w:pPr>
    </w:p>
    <w:p w14:paraId="7C3F345E"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1FC8ED77" w14:textId="77777777" w:rsidR="007415D3" w:rsidRPr="007415D3" w:rsidRDefault="007415D3" w:rsidP="007415D3">
      <w:pPr>
        <w:bidi/>
        <w:jc w:val="both"/>
        <w:rPr>
          <w:rFonts w:cs="David"/>
          <w:rtl/>
        </w:rPr>
      </w:pPr>
    </w:p>
    <w:p w14:paraId="7A4AB6AF" w14:textId="77777777" w:rsidR="007415D3" w:rsidRPr="007415D3" w:rsidRDefault="007415D3" w:rsidP="007415D3">
      <w:pPr>
        <w:bidi/>
        <w:ind w:firstLine="567"/>
        <w:jc w:val="both"/>
        <w:rPr>
          <w:rFonts w:cs="David" w:hint="cs"/>
          <w:rtl/>
        </w:rPr>
      </w:pPr>
      <w:r w:rsidRPr="007415D3">
        <w:rPr>
          <w:rFonts w:cs="David" w:hint="cs"/>
          <w:rtl/>
        </w:rPr>
        <w:t xml:space="preserve"> אני מבקש לשיר שיר הלל לשר האוצר. הוא הצליח להכניס </w:t>
      </w:r>
      <w:r w:rsidRPr="007415D3">
        <w:rPr>
          <w:rFonts w:cs="David"/>
          <w:rtl/>
        </w:rPr>
        <w:t>–</w:t>
      </w:r>
      <w:r w:rsidRPr="007415D3">
        <w:rPr>
          <w:rFonts w:cs="David" w:hint="cs"/>
          <w:rtl/>
        </w:rPr>
        <w:t xml:space="preserve"> לא עזים, אלא מפלצות. דנים פה בשטויות האלה, תסלחו לי. ועוד עושים את זה ברצינות כזאת. חברים יקרים, אני מבקש מהנהלת הקואליציה להצטרף לשיר ההלל ולהודיע לשר שזה לא יהיה בחוק ההסדרים. ובא לציון גואל, כמו שאומרת היושבת-ראש. מה, השתגעתם לגמרי?</w:t>
      </w:r>
    </w:p>
    <w:p w14:paraId="1F4F4A38" w14:textId="77777777" w:rsidR="007415D3" w:rsidRPr="007415D3" w:rsidRDefault="007415D3" w:rsidP="007415D3">
      <w:pPr>
        <w:bidi/>
        <w:ind w:firstLine="567"/>
        <w:jc w:val="both"/>
        <w:rPr>
          <w:rFonts w:cs="David" w:hint="cs"/>
          <w:rtl/>
        </w:rPr>
      </w:pPr>
    </w:p>
    <w:p w14:paraId="3FDEF68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7A444A6" w14:textId="77777777" w:rsidR="007415D3" w:rsidRPr="007415D3" w:rsidRDefault="007415D3" w:rsidP="007415D3">
      <w:pPr>
        <w:bidi/>
        <w:jc w:val="both"/>
        <w:rPr>
          <w:rFonts w:cs="David" w:hint="cs"/>
          <w:u w:val="single"/>
          <w:rtl/>
        </w:rPr>
      </w:pPr>
    </w:p>
    <w:p w14:paraId="23EA8992" w14:textId="77777777" w:rsidR="007415D3" w:rsidRPr="007415D3" w:rsidRDefault="007415D3" w:rsidP="007415D3">
      <w:pPr>
        <w:bidi/>
        <w:ind w:firstLine="567"/>
        <w:jc w:val="both"/>
        <w:rPr>
          <w:rFonts w:cs="David" w:hint="cs"/>
          <w:rtl/>
        </w:rPr>
      </w:pPr>
      <w:r w:rsidRPr="007415D3">
        <w:rPr>
          <w:rFonts w:cs="David" w:hint="cs"/>
          <w:rtl/>
        </w:rPr>
        <w:t xml:space="preserve"> שינוי סדרי בראשית. </w:t>
      </w:r>
    </w:p>
    <w:p w14:paraId="77AC63C7" w14:textId="77777777" w:rsidR="007415D3" w:rsidRPr="007415D3" w:rsidRDefault="007415D3" w:rsidP="007415D3">
      <w:pPr>
        <w:bidi/>
        <w:jc w:val="both"/>
        <w:rPr>
          <w:rFonts w:cs="David" w:hint="cs"/>
          <w:rtl/>
        </w:rPr>
      </w:pPr>
    </w:p>
    <w:p w14:paraId="2B7CBCE9" w14:textId="77777777" w:rsidR="007415D3" w:rsidRPr="007415D3" w:rsidRDefault="007415D3" w:rsidP="007415D3">
      <w:pPr>
        <w:bidi/>
        <w:jc w:val="both"/>
        <w:rPr>
          <w:rFonts w:cs="David" w:hint="cs"/>
          <w:rtl/>
        </w:rPr>
      </w:pPr>
      <w:r w:rsidRPr="007415D3">
        <w:rPr>
          <w:rFonts w:cs="David" w:hint="cs"/>
          <w:u w:val="single"/>
          <w:rtl/>
        </w:rPr>
        <w:t>יורם מרציאנו:</w:t>
      </w:r>
    </w:p>
    <w:p w14:paraId="6B67F49C" w14:textId="77777777" w:rsidR="007415D3" w:rsidRPr="007415D3" w:rsidRDefault="007415D3" w:rsidP="007415D3">
      <w:pPr>
        <w:bidi/>
        <w:jc w:val="both"/>
        <w:rPr>
          <w:rFonts w:cs="David" w:hint="cs"/>
          <w:rtl/>
        </w:rPr>
      </w:pPr>
    </w:p>
    <w:p w14:paraId="0E1FE6D5" w14:textId="77777777" w:rsidR="007415D3" w:rsidRPr="007415D3" w:rsidRDefault="007415D3" w:rsidP="007415D3">
      <w:pPr>
        <w:bidi/>
        <w:jc w:val="both"/>
        <w:rPr>
          <w:rFonts w:cs="David" w:hint="cs"/>
          <w:rtl/>
        </w:rPr>
      </w:pPr>
      <w:r w:rsidRPr="007415D3">
        <w:rPr>
          <w:rFonts w:cs="David" w:hint="cs"/>
          <w:rtl/>
        </w:rPr>
        <w:tab/>
        <w:t xml:space="preserve"> דנו פה כל היום בחוק ההסדרים בנושאים תקציביים. אני לא חושב שלנושא הזה יש משמעות תקציבית. באמת, בכל הכבוד, אל תהפכו אותנו לרובוטים פה. אני אומר לך, בכל הכבוד, נצביע נגד זה. </w:t>
      </w:r>
    </w:p>
    <w:p w14:paraId="78E72B0E" w14:textId="77777777" w:rsidR="007415D3" w:rsidRPr="007415D3" w:rsidRDefault="007415D3" w:rsidP="007415D3">
      <w:pPr>
        <w:bidi/>
        <w:jc w:val="both"/>
        <w:rPr>
          <w:rFonts w:cs="David" w:hint="cs"/>
          <w:rtl/>
        </w:rPr>
      </w:pPr>
      <w:r w:rsidRPr="007415D3">
        <w:rPr>
          <w:rFonts w:cs="David"/>
          <w:rtl/>
        </w:rPr>
        <w:br w:type="page"/>
      </w:r>
    </w:p>
    <w:p w14:paraId="576BA25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73F8699" w14:textId="77777777" w:rsidR="007415D3" w:rsidRPr="007415D3" w:rsidRDefault="007415D3" w:rsidP="007415D3">
      <w:pPr>
        <w:bidi/>
        <w:jc w:val="both"/>
        <w:rPr>
          <w:rFonts w:cs="David" w:hint="cs"/>
          <w:rtl/>
        </w:rPr>
      </w:pPr>
    </w:p>
    <w:p w14:paraId="3B1B6EC1" w14:textId="77777777" w:rsidR="007415D3" w:rsidRPr="007415D3" w:rsidRDefault="007415D3" w:rsidP="007415D3">
      <w:pPr>
        <w:bidi/>
        <w:jc w:val="both"/>
        <w:rPr>
          <w:rFonts w:cs="David" w:hint="cs"/>
          <w:rtl/>
        </w:rPr>
      </w:pPr>
      <w:r w:rsidRPr="007415D3">
        <w:rPr>
          <w:rFonts w:cs="David" w:hint="cs"/>
          <w:rtl/>
        </w:rPr>
        <w:tab/>
        <w:t>רגע. ההצעה היא כזאת: לפצל את החוק הזה מחוק ההסדרים לפי סעיף 121. כמו שחבר הכנסת אורי אריאל אמר, ובא לציון גואל. מי בעד לפצל את החוק לפי סעיף 121?</w:t>
      </w:r>
    </w:p>
    <w:p w14:paraId="2674AD6B" w14:textId="77777777" w:rsidR="007415D3" w:rsidRPr="007415D3" w:rsidRDefault="007415D3" w:rsidP="007415D3">
      <w:pPr>
        <w:bidi/>
        <w:jc w:val="both"/>
        <w:rPr>
          <w:rFonts w:cs="David" w:hint="cs"/>
          <w:rtl/>
        </w:rPr>
      </w:pPr>
    </w:p>
    <w:p w14:paraId="652DAA66" w14:textId="77777777" w:rsidR="007415D3" w:rsidRPr="007415D3" w:rsidRDefault="007415D3" w:rsidP="007415D3">
      <w:pPr>
        <w:bidi/>
        <w:jc w:val="both"/>
        <w:rPr>
          <w:rFonts w:cs="David" w:hint="cs"/>
          <w:rtl/>
        </w:rPr>
      </w:pPr>
      <w:r w:rsidRPr="007415D3">
        <w:rPr>
          <w:rFonts w:cs="David" w:hint="cs"/>
          <w:rtl/>
        </w:rPr>
        <w:t>ה צ ב ע ה</w:t>
      </w:r>
    </w:p>
    <w:p w14:paraId="23EF04AA" w14:textId="77777777" w:rsidR="007415D3" w:rsidRPr="007415D3" w:rsidRDefault="007415D3" w:rsidP="007415D3">
      <w:pPr>
        <w:bidi/>
        <w:jc w:val="both"/>
        <w:rPr>
          <w:rFonts w:cs="David" w:hint="cs"/>
          <w:rtl/>
        </w:rPr>
      </w:pPr>
    </w:p>
    <w:p w14:paraId="2392C008"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4FDDB751"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7CE720D" w14:textId="77777777" w:rsidR="007415D3" w:rsidRPr="007415D3" w:rsidRDefault="007415D3" w:rsidP="007415D3">
      <w:pPr>
        <w:bidi/>
        <w:jc w:val="both"/>
        <w:rPr>
          <w:rFonts w:cs="David" w:hint="cs"/>
          <w:rtl/>
        </w:rPr>
      </w:pPr>
    </w:p>
    <w:p w14:paraId="15FA051D" w14:textId="77777777" w:rsidR="007415D3" w:rsidRPr="007415D3" w:rsidRDefault="007415D3" w:rsidP="007415D3">
      <w:pPr>
        <w:bidi/>
        <w:jc w:val="both"/>
        <w:rPr>
          <w:rFonts w:cs="David" w:hint="cs"/>
          <w:rtl/>
        </w:rPr>
      </w:pPr>
    </w:p>
    <w:p w14:paraId="33A2D95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978B41A" w14:textId="77777777" w:rsidR="007415D3" w:rsidRPr="007415D3" w:rsidRDefault="007415D3" w:rsidP="007415D3">
      <w:pPr>
        <w:bidi/>
        <w:jc w:val="both"/>
        <w:rPr>
          <w:rFonts w:cs="David" w:hint="cs"/>
          <w:rtl/>
        </w:rPr>
      </w:pPr>
    </w:p>
    <w:p w14:paraId="76A20695" w14:textId="77777777" w:rsidR="007415D3" w:rsidRPr="007415D3" w:rsidRDefault="007415D3" w:rsidP="007415D3">
      <w:pPr>
        <w:bidi/>
        <w:jc w:val="both"/>
        <w:rPr>
          <w:rFonts w:cs="David" w:hint="cs"/>
          <w:rtl/>
        </w:rPr>
      </w:pPr>
      <w:r w:rsidRPr="007415D3">
        <w:rPr>
          <w:rFonts w:cs="David" w:hint="cs"/>
          <w:rtl/>
        </w:rPr>
        <w:tab/>
        <w:t xml:space="preserve">אושר. </w:t>
      </w:r>
    </w:p>
    <w:p w14:paraId="40E38AB9" w14:textId="77777777" w:rsidR="007415D3" w:rsidRPr="007415D3" w:rsidRDefault="007415D3" w:rsidP="007415D3">
      <w:pPr>
        <w:bidi/>
        <w:jc w:val="both"/>
        <w:rPr>
          <w:rFonts w:cs="David" w:hint="cs"/>
          <w:rtl/>
        </w:rPr>
      </w:pPr>
    </w:p>
    <w:p w14:paraId="744DBA23"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64EAD63C" w14:textId="77777777" w:rsidR="007415D3" w:rsidRPr="007415D3" w:rsidRDefault="007415D3" w:rsidP="007415D3">
      <w:pPr>
        <w:bidi/>
        <w:jc w:val="both"/>
        <w:rPr>
          <w:rFonts w:cs="David"/>
          <w:rtl/>
        </w:rPr>
      </w:pPr>
    </w:p>
    <w:p w14:paraId="2029B003" w14:textId="77777777" w:rsidR="007415D3" w:rsidRPr="007415D3" w:rsidRDefault="007415D3" w:rsidP="007415D3">
      <w:pPr>
        <w:bidi/>
        <w:jc w:val="both"/>
        <w:rPr>
          <w:rFonts w:cs="David" w:hint="cs"/>
          <w:rtl/>
        </w:rPr>
      </w:pPr>
      <w:r w:rsidRPr="007415D3">
        <w:rPr>
          <w:rFonts w:cs="David" w:hint="cs"/>
          <w:rtl/>
        </w:rPr>
        <w:tab/>
        <w:t xml:space="preserve">שמחת עניים. </w:t>
      </w:r>
    </w:p>
    <w:p w14:paraId="7A52325C" w14:textId="77777777" w:rsidR="007415D3" w:rsidRPr="007415D3" w:rsidRDefault="007415D3" w:rsidP="007415D3">
      <w:pPr>
        <w:bidi/>
        <w:jc w:val="both"/>
        <w:rPr>
          <w:rFonts w:cs="David" w:hint="cs"/>
          <w:rtl/>
        </w:rPr>
      </w:pPr>
    </w:p>
    <w:p w14:paraId="3E62FA5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62BC73B" w14:textId="77777777" w:rsidR="007415D3" w:rsidRPr="007415D3" w:rsidRDefault="007415D3" w:rsidP="007415D3">
      <w:pPr>
        <w:bidi/>
        <w:jc w:val="both"/>
        <w:rPr>
          <w:rFonts w:cs="David" w:hint="cs"/>
          <w:rtl/>
        </w:rPr>
      </w:pPr>
    </w:p>
    <w:p w14:paraId="08870F88" w14:textId="77777777" w:rsidR="007415D3" w:rsidRPr="007415D3" w:rsidRDefault="007415D3" w:rsidP="007415D3">
      <w:pPr>
        <w:bidi/>
        <w:jc w:val="both"/>
        <w:rPr>
          <w:rFonts w:cs="David" w:hint="cs"/>
          <w:rtl/>
        </w:rPr>
      </w:pPr>
      <w:r w:rsidRPr="007415D3">
        <w:rPr>
          <w:rFonts w:cs="David" w:hint="cs"/>
          <w:rtl/>
        </w:rPr>
        <w:tab/>
        <w:t xml:space="preserve">אני עוברת לסעיף 69. תיקון חוק זכויות התלמיד, התשס"א-2001. </w:t>
      </w:r>
    </w:p>
    <w:p w14:paraId="406B99DD" w14:textId="77777777" w:rsidR="007415D3" w:rsidRPr="007415D3" w:rsidRDefault="007415D3" w:rsidP="007415D3">
      <w:pPr>
        <w:bidi/>
        <w:jc w:val="both"/>
        <w:rPr>
          <w:rFonts w:cs="David" w:hint="cs"/>
          <w:rtl/>
        </w:rPr>
      </w:pPr>
    </w:p>
    <w:p w14:paraId="7AFA9BB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B355D13" w14:textId="77777777" w:rsidR="007415D3" w:rsidRPr="007415D3" w:rsidRDefault="007415D3" w:rsidP="007415D3">
      <w:pPr>
        <w:bidi/>
        <w:jc w:val="both"/>
        <w:rPr>
          <w:rFonts w:cs="David" w:hint="cs"/>
          <w:rtl/>
        </w:rPr>
      </w:pPr>
    </w:p>
    <w:p w14:paraId="4940A3C1" w14:textId="77777777" w:rsidR="007415D3" w:rsidRPr="007415D3" w:rsidRDefault="007415D3" w:rsidP="007415D3">
      <w:pPr>
        <w:bidi/>
        <w:ind w:firstLine="567"/>
        <w:jc w:val="both"/>
        <w:rPr>
          <w:rFonts w:cs="David" w:hint="cs"/>
          <w:rtl/>
        </w:rPr>
      </w:pPr>
      <w:r w:rsidRPr="007415D3">
        <w:rPr>
          <w:rFonts w:cs="David" w:hint="cs"/>
          <w:rtl/>
        </w:rPr>
        <w:t xml:space="preserve">עוקף בג"ץ. </w:t>
      </w:r>
    </w:p>
    <w:p w14:paraId="4FD6F4B6" w14:textId="77777777" w:rsidR="007415D3" w:rsidRPr="007415D3" w:rsidRDefault="007415D3" w:rsidP="007415D3">
      <w:pPr>
        <w:bidi/>
        <w:ind w:firstLine="567"/>
        <w:jc w:val="both"/>
        <w:rPr>
          <w:rFonts w:cs="David" w:hint="cs"/>
          <w:rtl/>
        </w:rPr>
      </w:pPr>
    </w:p>
    <w:p w14:paraId="0476BC8B" w14:textId="77777777" w:rsidR="007415D3" w:rsidRPr="007415D3" w:rsidRDefault="007415D3" w:rsidP="007415D3">
      <w:pPr>
        <w:bidi/>
        <w:jc w:val="both"/>
        <w:rPr>
          <w:rFonts w:cs="David" w:hint="cs"/>
          <w:rtl/>
        </w:rPr>
      </w:pPr>
      <w:r w:rsidRPr="007415D3">
        <w:rPr>
          <w:rFonts w:cs="David" w:hint="cs"/>
          <w:u w:val="single"/>
          <w:rtl/>
        </w:rPr>
        <w:t>זבולון אורלב:</w:t>
      </w:r>
    </w:p>
    <w:p w14:paraId="5A2BCC7A" w14:textId="77777777" w:rsidR="007415D3" w:rsidRPr="007415D3" w:rsidRDefault="007415D3" w:rsidP="007415D3">
      <w:pPr>
        <w:bidi/>
        <w:ind w:firstLine="567"/>
        <w:jc w:val="both"/>
        <w:rPr>
          <w:rFonts w:cs="David" w:hint="cs"/>
          <w:rtl/>
        </w:rPr>
      </w:pPr>
    </w:p>
    <w:p w14:paraId="5D50560F" w14:textId="77777777" w:rsidR="007415D3" w:rsidRPr="007415D3" w:rsidRDefault="007415D3" w:rsidP="007415D3">
      <w:pPr>
        <w:bidi/>
        <w:ind w:firstLine="567"/>
        <w:jc w:val="both"/>
        <w:rPr>
          <w:rFonts w:cs="David" w:hint="cs"/>
          <w:rtl/>
        </w:rPr>
      </w:pPr>
      <w:r w:rsidRPr="007415D3">
        <w:rPr>
          <w:rFonts w:cs="David" w:hint="cs"/>
          <w:rtl/>
        </w:rPr>
        <w:t xml:space="preserve">אני מבקש רשות דיבור. בג"ץ קבע שעל-פי חוק זכויות התלמיד, זכותו של כל תלמיד שלמד 12 שנות לימוד, לגשת לבחינות הבגרות בלי לשלם את אותו תשלום </w:t>
      </w:r>
      <w:r w:rsidRPr="007415D3">
        <w:rPr>
          <w:rFonts w:cs="David"/>
          <w:rtl/>
        </w:rPr>
        <w:t>–</w:t>
      </w:r>
      <w:r w:rsidRPr="007415D3">
        <w:rPr>
          <w:rFonts w:cs="David" w:hint="cs"/>
          <w:rtl/>
        </w:rPr>
        <w:t xml:space="preserve"> שאגב, עולה כמה מאות שקלים. זה 25 ש"ח ליחידה. ותלמידים ניגשים ל-40-20 יחידות. זה כמה מאות שקלים. לפני כשנה או שנה וחצי בג"ץ פסל את התשלום הזה, בטענה שאין לו בסיס חוקי. </w:t>
      </w:r>
    </w:p>
    <w:p w14:paraId="6E02734F" w14:textId="77777777" w:rsidR="007415D3" w:rsidRPr="007415D3" w:rsidRDefault="007415D3" w:rsidP="007415D3">
      <w:pPr>
        <w:bidi/>
        <w:ind w:firstLine="567"/>
        <w:jc w:val="both"/>
        <w:rPr>
          <w:rFonts w:cs="David" w:hint="cs"/>
          <w:rtl/>
        </w:rPr>
      </w:pPr>
    </w:p>
    <w:p w14:paraId="6F0E932F" w14:textId="77777777" w:rsidR="007415D3" w:rsidRPr="007415D3" w:rsidRDefault="007415D3" w:rsidP="007415D3">
      <w:pPr>
        <w:bidi/>
        <w:ind w:firstLine="567"/>
        <w:jc w:val="both"/>
        <w:rPr>
          <w:rFonts w:cs="David" w:hint="cs"/>
          <w:rtl/>
        </w:rPr>
      </w:pPr>
      <w:r w:rsidRPr="007415D3">
        <w:rPr>
          <w:rFonts w:cs="David" w:hint="cs"/>
          <w:rtl/>
        </w:rPr>
        <w:t xml:space="preserve">לא שאני חסיד גדול של בג"ץ, אבל אני מקיים את החלטות בג"ץ, והחוק הזה הוא חוק עוקף בג"ץ. אומנם יש לו משמעות כספית </w:t>
      </w:r>
      <w:r w:rsidRPr="007415D3">
        <w:rPr>
          <w:rFonts w:cs="David"/>
          <w:rtl/>
        </w:rPr>
        <w:t>–</w:t>
      </w:r>
      <w:r w:rsidRPr="007415D3">
        <w:rPr>
          <w:rFonts w:cs="David" w:hint="cs"/>
          <w:rtl/>
        </w:rPr>
        <w:t xml:space="preserve"> 38 מיליון ש"ח, אבל אי-אפשר לטפל ככה בזכויות בסיסיות של ילדים, והזכות הבסיסית היא לגשת לבחינת בגרות. אי-אפשר שידונו בזה שבוע ימים במסגרת חוק ההסדרים. אם הממשלה רוצה, שתגיש הצעת חוק רגילה או בקשה לפיצול, במסגרת הפיצול. ידונו בזה. יהיה על זה קרב גדול מאוד, אגב, כי מאחורי העניין הזה עומד העומס העצום על התלמידים שאין להם כסף. זה עוד מס רגרסיבי, הכי לא צודק שבעולם. התלמיד העני והתלמיד העשיר, </w:t>
      </w:r>
    </w:p>
    <w:p w14:paraId="1D316B16" w14:textId="77777777" w:rsidR="007415D3" w:rsidRPr="007415D3" w:rsidRDefault="007415D3" w:rsidP="007415D3">
      <w:pPr>
        <w:bidi/>
        <w:ind w:firstLine="567"/>
        <w:jc w:val="both"/>
        <w:rPr>
          <w:rFonts w:cs="David" w:hint="cs"/>
          <w:rtl/>
        </w:rPr>
      </w:pPr>
    </w:p>
    <w:p w14:paraId="0BE5EBF5" w14:textId="77777777" w:rsidR="007415D3" w:rsidRPr="007415D3" w:rsidRDefault="007415D3" w:rsidP="007415D3">
      <w:pPr>
        <w:pStyle w:val="Heading5"/>
        <w:rPr>
          <w:rFonts w:hint="cs"/>
          <w:rtl/>
        </w:rPr>
      </w:pPr>
      <w:r w:rsidRPr="007415D3">
        <w:rPr>
          <w:rFonts w:hint="cs"/>
          <w:u w:val="single"/>
          <w:rtl/>
        </w:rPr>
        <w:t>אביגדור יצחקי:</w:t>
      </w:r>
    </w:p>
    <w:p w14:paraId="0E99DBFE" w14:textId="77777777" w:rsidR="007415D3" w:rsidRPr="007415D3" w:rsidRDefault="007415D3" w:rsidP="007415D3">
      <w:pPr>
        <w:pStyle w:val="Heading5"/>
        <w:rPr>
          <w:rFonts w:hint="cs"/>
          <w:rtl/>
        </w:rPr>
      </w:pPr>
    </w:p>
    <w:p w14:paraId="3F99456A" w14:textId="77777777" w:rsidR="007415D3" w:rsidRPr="007415D3" w:rsidRDefault="007415D3" w:rsidP="007415D3">
      <w:pPr>
        <w:bidi/>
        <w:ind w:firstLine="567"/>
        <w:jc w:val="both"/>
        <w:rPr>
          <w:rFonts w:cs="David" w:hint="cs"/>
          <w:rtl/>
        </w:rPr>
      </w:pPr>
      <w:r w:rsidRPr="007415D3">
        <w:rPr>
          <w:rFonts w:cs="David" w:hint="cs"/>
          <w:rtl/>
        </w:rPr>
        <w:t xml:space="preserve"> למה גביתם את זה עד היום? </w:t>
      </w:r>
    </w:p>
    <w:p w14:paraId="7608B870" w14:textId="77777777" w:rsidR="007415D3" w:rsidRPr="007415D3" w:rsidRDefault="007415D3" w:rsidP="007415D3">
      <w:pPr>
        <w:bidi/>
        <w:ind w:firstLine="567"/>
        <w:jc w:val="both"/>
        <w:rPr>
          <w:rFonts w:cs="David" w:hint="cs"/>
          <w:rtl/>
        </w:rPr>
      </w:pPr>
    </w:p>
    <w:p w14:paraId="4798A516" w14:textId="77777777" w:rsidR="007415D3" w:rsidRPr="007415D3" w:rsidRDefault="007415D3" w:rsidP="007415D3">
      <w:pPr>
        <w:bidi/>
        <w:jc w:val="both"/>
        <w:rPr>
          <w:rFonts w:cs="David" w:hint="cs"/>
          <w:rtl/>
        </w:rPr>
      </w:pPr>
      <w:r w:rsidRPr="007415D3">
        <w:rPr>
          <w:rFonts w:cs="David" w:hint="cs"/>
          <w:u w:val="single"/>
          <w:rtl/>
        </w:rPr>
        <w:t>זבולון אורלב:</w:t>
      </w:r>
    </w:p>
    <w:p w14:paraId="46021555" w14:textId="77777777" w:rsidR="007415D3" w:rsidRPr="007415D3" w:rsidRDefault="007415D3" w:rsidP="007415D3">
      <w:pPr>
        <w:bidi/>
        <w:ind w:firstLine="567"/>
        <w:jc w:val="both"/>
        <w:rPr>
          <w:rFonts w:cs="David" w:hint="cs"/>
          <w:rtl/>
        </w:rPr>
      </w:pPr>
    </w:p>
    <w:p w14:paraId="58F93DA3" w14:textId="77777777" w:rsidR="007415D3" w:rsidRPr="007415D3" w:rsidRDefault="007415D3" w:rsidP="007415D3">
      <w:pPr>
        <w:bidi/>
        <w:ind w:firstLine="567"/>
        <w:jc w:val="both"/>
        <w:rPr>
          <w:rFonts w:cs="David" w:hint="cs"/>
          <w:rtl/>
        </w:rPr>
      </w:pPr>
      <w:r w:rsidRPr="007415D3">
        <w:rPr>
          <w:rFonts w:cs="David" w:hint="cs"/>
          <w:rtl/>
        </w:rPr>
        <w:t xml:space="preserve">קודם כול, לא גבינו. </w:t>
      </w:r>
    </w:p>
    <w:p w14:paraId="6CBE754C" w14:textId="77777777" w:rsidR="007415D3" w:rsidRPr="007415D3" w:rsidRDefault="007415D3" w:rsidP="007415D3">
      <w:pPr>
        <w:bidi/>
        <w:jc w:val="both"/>
        <w:rPr>
          <w:rFonts w:cs="David" w:hint="cs"/>
          <w:rtl/>
        </w:rPr>
      </w:pPr>
    </w:p>
    <w:p w14:paraId="61A6D1B4" w14:textId="77777777" w:rsidR="007415D3" w:rsidRPr="007415D3" w:rsidRDefault="007415D3" w:rsidP="007415D3">
      <w:pPr>
        <w:pStyle w:val="Heading5"/>
        <w:rPr>
          <w:rFonts w:hint="cs"/>
          <w:rtl/>
        </w:rPr>
      </w:pPr>
      <w:r w:rsidRPr="007415D3">
        <w:rPr>
          <w:rFonts w:hint="cs"/>
          <w:u w:val="single"/>
          <w:rtl/>
        </w:rPr>
        <w:t>אביגדור יצחקי:</w:t>
      </w:r>
    </w:p>
    <w:p w14:paraId="57C7D236" w14:textId="77777777" w:rsidR="007415D3" w:rsidRPr="007415D3" w:rsidRDefault="007415D3" w:rsidP="007415D3">
      <w:pPr>
        <w:pStyle w:val="Heading5"/>
        <w:rPr>
          <w:rFonts w:hint="cs"/>
          <w:rtl/>
        </w:rPr>
      </w:pPr>
    </w:p>
    <w:p w14:paraId="27D84A12" w14:textId="77777777" w:rsidR="007415D3" w:rsidRPr="007415D3" w:rsidRDefault="007415D3" w:rsidP="007415D3">
      <w:pPr>
        <w:bidi/>
        <w:jc w:val="both"/>
        <w:rPr>
          <w:rFonts w:cs="David" w:hint="cs"/>
          <w:rtl/>
        </w:rPr>
      </w:pPr>
      <w:r w:rsidRPr="007415D3">
        <w:rPr>
          <w:rFonts w:cs="David" w:hint="cs"/>
          <w:rtl/>
        </w:rPr>
        <w:tab/>
        <w:t xml:space="preserve"> מה לא גביתם? גביתם. </w:t>
      </w:r>
    </w:p>
    <w:p w14:paraId="2F9E4FF5" w14:textId="77777777" w:rsidR="007415D3" w:rsidRPr="007415D3" w:rsidRDefault="007415D3" w:rsidP="007415D3">
      <w:pPr>
        <w:bidi/>
        <w:jc w:val="both"/>
        <w:rPr>
          <w:rFonts w:cs="David" w:hint="cs"/>
          <w:rtl/>
        </w:rPr>
      </w:pPr>
      <w:r w:rsidRPr="007415D3">
        <w:rPr>
          <w:rFonts w:cs="David"/>
          <w:rtl/>
        </w:rPr>
        <w:br w:type="page"/>
      </w:r>
    </w:p>
    <w:p w14:paraId="676E456A" w14:textId="77777777" w:rsidR="007415D3" w:rsidRPr="007415D3" w:rsidRDefault="007415D3" w:rsidP="007415D3">
      <w:pPr>
        <w:bidi/>
        <w:jc w:val="both"/>
        <w:rPr>
          <w:rFonts w:cs="David" w:hint="cs"/>
          <w:rtl/>
        </w:rPr>
      </w:pPr>
      <w:r w:rsidRPr="007415D3">
        <w:rPr>
          <w:rFonts w:cs="David" w:hint="cs"/>
          <w:u w:val="single"/>
          <w:rtl/>
        </w:rPr>
        <w:t>זבולון אורלב:</w:t>
      </w:r>
    </w:p>
    <w:p w14:paraId="0C69E46E" w14:textId="77777777" w:rsidR="007415D3" w:rsidRPr="007415D3" w:rsidRDefault="007415D3" w:rsidP="007415D3">
      <w:pPr>
        <w:bidi/>
        <w:jc w:val="both"/>
        <w:rPr>
          <w:rFonts w:cs="David" w:hint="cs"/>
          <w:rtl/>
        </w:rPr>
      </w:pPr>
    </w:p>
    <w:p w14:paraId="556CF92C" w14:textId="77777777" w:rsidR="007415D3" w:rsidRPr="007415D3" w:rsidRDefault="007415D3" w:rsidP="007415D3">
      <w:pPr>
        <w:bidi/>
        <w:ind w:firstLine="567"/>
        <w:jc w:val="both"/>
        <w:rPr>
          <w:rFonts w:cs="David" w:hint="cs"/>
          <w:rtl/>
        </w:rPr>
      </w:pPr>
      <w:r w:rsidRPr="007415D3">
        <w:rPr>
          <w:rFonts w:cs="David" w:hint="cs"/>
          <w:rtl/>
        </w:rPr>
        <w:t xml:space="preserve">יש לי חדשות בשבילך. ברוב שנות המדינה לא גבו. זה הרגל שהתחיל בשנים האחרונות. התחילו לחפש על חוק כלשהו במשרד המסחר והתעשייה, תקנה שם, על זה הלבישו את הסיפור הזה. זה לא מאושר בגביית תשלומי הורים שוועדת החינוך מאשרת. מצאו סעיף של סעיף. לכן בג"ץ פסל את זה. </w:t>
      </w:r>
    </w:p>
    <w:p w14:paraId="509FE314" w14:textId="77777777" w:rsidR="007415D3" w:rsidRPr="007415D3" w:rsidRDefault="007415D3" w:rsidP="007415D3">
      <w:pPr>
        <w:bidi/>
        <w:jc w:val="both"/>
        <w:rPr>
          <w:rFonts w:cs="David" w:hint="cs"/>
          <w:rtl/>
        </w:rPr>
      </w:pPr>
    </w:p>
    <w:p w14:paraId="20D744CB" w14:textId="77777777" w:rsidR="007415D3" w:rsidRPr="007415D3" w:rsidRDefault="007415D3" w:rsidP="007415D3">
      <w:pPr>
        <w:pStyle w:val="Heading5"/>
        <w:rPr>
          <w:rFonts w:hint="cs"/>
          <w:rtl/>
        </w:rPr>
      </w:pPr>
      <w:r w:rsidRPr="007415D3">
        <w:rPr>
          <w:rFonts w:hint="cs"/>
          <w:u w:val="single"/>
          <w:rtl/>
        </w:rPr>
        <w:t>אביגדור יצחקי:</w:t>
      </w:r>
    </w:p>
    <w:p w14:paraId="7D76E101" w14:textId="77777777" w:rsidR="007415D3" w:rsidRPr="007415D3" w:rsidRDefault="007415D3" w:rsidP="007415D3">
      <w:pPr>
        <w:pStyle w:val="Heading5"/>
        <w:rPr>
          <w:rFonts w:hint="cs"/>
          <w:rtl/>
        </w:rPr>
      </w:pPr>
    </w:p>
    <w:p w14:paraId="54A2EB95" w14:textId="77777777" w:rsidR="007415D3" w:rsidRPr="007415D3" w:rsidRDefault="007415D3" w:rsidP="007415D3">
      <w:pPr>
        <w:bidi/>
        <w:jc w:val="both"/>
        <w:rPr>
          <w:rFonts w:cs="David" w:hint="cs"/>
          <w:rtl/>
        </w:rPr>
      </w:pPr>
      <w:r w:rsidRPr="007415D3">
        <w:rPr>
          <w:rFonts w:cs="David" w:hint="cs"/>
          <w:rtl/>
        </w:rPr>
        <w:tab/>
        <w:t xml:space="preserve"> בג"ץ לא פסל את זה במהותו, אלא משום שאין לו...</w:t>
      </w:r>
    </w:p>
    <w:p w14:paraId="093495AA" w14:textId="77777777" w:rsidR="007415D3" w:rsidRPr="007415D3" w:rsidRDefault="007415D3" w:rsidP="007415D3">
      <w:pPr>
        <w:bidi/>
        <w:jc w:val="both"/>
        <w:rPr>
          <w:rFonts w:cs="David" w:hint="cs"/>
          <w:rtl/>
        </w:rPr>
      </w:pPr>
    </w:p>
    <w:p w14:paraId="415E48C4" w14:textId="77777777" w:rsidR="007415D3" w:rsidRPr="007415D3" w:rsidRDefault="007415D3" w:rsidP="007415D3">
      <w:pPr>
        <w:bidi/>
        <w:jc w:val="both"/>
        <w:rPr>
          <w:rFonts w:cs="David" w:hint="cs"/>
          <w:rtl/>
        </w:rPr>
      </w:pPr>
      <w:r w:rsidRPr="007415D3">
        <w:rPr>
          <w:rFonts w:cs="David" w:hint="cs"/>
          <w:u w:val="single"/>
          <w:rtl/>
        </w:rPr>
        <w:t>זבולון אורלב:</w:t>
      </w:r>
    </w:p>
    <w:p w14:paraId="591A4EE9" w14:textId="77777777" w:rsidR="007415D3" w:rsidRPr="007415D3" w:rsidRDefault="007415D3" w:rsidP="007415D3">
      <w:pPr>
        <w:bidi/>
        <w:jc w:val="both"/>
        <w:rPr>
          <w:rFonts w:cs="David" w:hint="cs"/>
          <w:rtl/>
        </w:rPr>
      </w:pPr>
    </w:p>
    <w:p w14:paraId="615213F7" w14:textId="77777777" w:rsidR="007415D3" w:rsidRPr="007415D3" w:rsidRDefault="007415D3" w:rsidP="007415D3">
      <w:pPr>
        <w:bidi/>
        <w:ind w:firstLine="567"/>
        <w:jc w:val="both"/>
        <w:rPr>
          <w:rFonts w:cs="David" w:hint="cs"/>
          <w:rtl/>
        </w:rPr>
      </w:pPr>
      <w:r w:rsidRPr="007415D3">
        <w:rPr>
          <w:rFonts w:cs="David" w:hint="cs"/>
          <w:rtl/>
        </w:rPr>
        <w:t>אביגדור, הקשבתי לך יום שלם. לא לחינם משרד החינוך, במשך שנה שלמה, לא מגיש הצעת חוק ולא מפיץ תסקיר הצעת חוק בעניין הזה. כי הוא מבין שזה חוק פוגעני. אגב, מדובר בכ-150,000 תלמידים שניגשים לבחינות בגרות בשנתון. והואיל וניגשים בכל שנה גם תלמידי י' וגם תלמידי י"א וגם תלמידי י"ב, זה פוגע בכ-450,000 תלמידים. אני מעריך שזה כ-400,000 משפחות במדינת ישראל. אני מציע לפצל את זה. זאת הדוגמה הקלסית. גם אם זה כרוך בעלות כספית, ובכל מקרה היא זניחה לעומת התקציב, צריך לעשות פה פיצול.</w:t>
      </w:r>
    </w:p>
    <w:p w14:paraId="24D4C3F9" w14:textId="77777777" w:rsidR="007415D3" w:rsidRPr="007415D3" w:rsidRDefault="007415D3" w:rsidP="007415D3">
      <w:pPr>
        <w:bidi/>
        <w:jc w:val="both"/>
        <w:rPr>
          <w:rFonts w:cs="David" w:hint="cs"/>
          <w:rtl/>
        </w:rPr>
      </w:pPr>
    </w:p>
    <w:p w14:paraId="116EE7C0"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66BD5E61" w14:textId="77777777" w:rsidR="007415D3" w:rsidRPr="007415D3" w:rsidRDefault="007415D3" w:rsidP="007415D3">
      <w:pPr>
        <w:bidi/>
        <w:jc w:val="both"/>
        <w:rPr>
          <w:rFonts w:cs="David"/>
          <w:rtl/>
        </w:rPr>
      </w:pPr>
    </w:p>
    <w:p w14:paraId="09DAA0D5"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יש לי שאלה, אביגדור: אתם מתכוונים שזה לא יעבור בוועדה?</w:t>
      </w:r>
    </w:p>
    <w:p w14:paraId="2358CCF1" w14:textId="77777777" w:rsidR="007415D3" w:rsidRPr="007415D3" w:rsidRDefault="007415D3" w:rsidP="007415D3">
      <w:pPr>
        <w:bidi/>
        <w:jc w:val="both"/>
        <w:rPr>
          <w:rFonts w:cs="David" w:hint="cs"/>
          <w:rtl/>
        </w:rPr>
      </w:pPr>
    </w:p>
    <w:p w14:paraId="20BB10EB" w14:textId="77777777" w:rsidR="007415D3" w:rsidRPr="007415D3" w:rsidRDefault="007415D3" w:rsidP="007415D3">
      <w:pPr>
        <w:pStyle w:val="Heading5"/>
        <w:rPr>
          <w:rFonts w:hint="cs"/>
          <w:rtl/>
        </w:rPr>
      </w:pPr>
      <w:r w:rsidRPr="007415D3">
        <w:rPr>
          <w:rFonts w:hint="cs"/>
          <w:u w:val="single"/>
          <w:rtl/>
        </w:rPr>
        <w:t>אביגדור יצחקי:</w:t>
      </w:r>
    </w:p>
    <w:p w14:paraId="4384D945" w14:textId="77777777" w:rsidR="007415D3" w:rsidRPr="007415D3" w:rsidRDefault="007415D3" w:rsidP="007415D3">
      <w:pPr>
        <w:pStyle w:val="Heading5"/>
        <w:rPr>
          <w:rFonts w:hint="cs"/>
          <w:rtl/>
        </w:rPr>
      </w:pPr>
    </w:p>
    <w:p w14:paraId="5A8FF3FF" w14:textId="77777777" w:rsidR="007415D3" w:rsidRPr="007415D3" w:rsidRDefault="007415D3" w:rsidP="007415D3">
      <w:pPr>
        <w:bidi/>
        <w:jc w:val="both"/>
        <w:rPr>
          <w:rFonts w:cs="David" w:hint="cs"/>
          <w:rtl/>
        </w:rPr>
      </w:pPr>
      <w:r w:rsidRPr="007415D3">
        <w:rPr>
          <w:rFonts w:cs="David" w:hint="cs"/>
          <w:rtl/>
        </w:rPr>
        <w:tab/>
        <w:t xml:space="preserve"> לא אומר...</w:t>
      </w:r>
    </w:p>
    <w:p w14:paraId="5F9065DC" w14:textId="77777777" w:rsidR="007415D3" w:rsidRPr="007415D3" w:rsidRDefault="007415D3" w:rsidP="007415D3">
      <w:pPr>
        <w:bidi/>
        <w:jc w:val="both"/>
        <w:rPr>
          <w:rFonts w:cs="David" w:hint="cs"/>
          <w:rtl/>
        </w:rPr>
      </w:pPr>
    </w:p>
    <w:p w14:paraId="41A09C2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93B8AC" w14:textId="77777777" w:rsidR="007415D3" w:rsidRPr="007415D3" w:rsidRDefault="007415D3" w:rsidP="007415D3">
      <w:pPr>
        <w:bidi/>
        <w:jc w:val="both"/>
        <w:rPr>
          <w:rFonts w:cs="David" w:hint="cs"/>
          <w:rtl/>
        </w:rPr>
      </w:pPr>
    </w:p>
    <w:p w14:paraId="432067EA" w14:textId="77777777" w:rsidR="007415D3" w:rsidRPr="007415D3" w:rsidRDefault="007415D3" w:rsidP="007415D3">
      <w:pPr>
        <w:bidi/>
        <w:ind w:firstLine="567"/>
        <w:jc w:val="both"/>
        <w:rPr>
          <w:rFonts w:cs="David" w:hint="cs"/>
          <w:rtl/>
        </w:rPr>
      </w:pPr>
      <w:r w:rsidRPr="007415D3">
        <w:rPr>
          <w:rFonts w:cs="David" w:hint="cs"/>
          <w:rtl/>
        </w:rPr>
        <w:t xml:space="preserve">הוא לא אומר כלום בעניין. </w:t>
      </w:r>
    </w:p>
    <w:p w14:paraId="4D3F5625" w14:textId="77777777" w:rsidR="007415D3" w:rsidRPr="007415D3" w:rsidRDefault="007415D3" w:rsidP="007415D3">
      <w:pPr>
        <w:bidi/>
        <w:jc w:val="both"/>
        <w:rPr>
          <w:rFonts w:cs="David" w:hint="cs"/>
          <w:rtl/>
        </w:rPr>
      </w:pPr>
    </w:p>
    <w:p w14:paraId="11D8B6FD"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41F0D0D1" w14:textId="77777777" w:rsidR="007415D3" w:rsidRPr="007415D3" w:rsidRDefault="007415D3" w:rsidP="007415D3">
      <w:pPr>
        <w:bidi/>
        <w:jc w:val="both"/>
        <w:rPr>
          <w:rFonts w:cs="David"/>
          <w:rtl/>
        </w:rPr>
      </w:pPr>
    </w:p>
    <w:p w14:paraId="4E87B1A6"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אז אולי אני צריך לשאול גם את מרציאנו. הוא לא חזר. אביגדור, אין לי בעיה שזה יגיע לוועדה. אני מציע לכם, לאנשי ש"ס, לאנשי קדימה, למצוא את הדרך שהחוק הזה לא יעבור. </w:t>
      </w:r>
    </w:p>
    <w:p w14:paraId="46B71155" w14:textId="77777777" w:rsidR="007415D3" w:rsidRPr="007415D3" w:rsidRDefault="007415D3" w:rsidP="007415D3">
      <w:pPr>
        <w:bidi/>
        <w:jc w:val="both"/>
        <w:rPr>
          <w:rFonts w:cs="David" w:hint="cs"/>
          <w:rtl/>
        </w:rPr>
      </w:pPr>
    </w:p>
    <w:p w14:paraId="7820D686" w14:textId="77777777" w:rsidR="007415D3" w:rsidRPr="007415D3" w:rsidRDefault="007415D3" w:rsidP="007415D3">
      <w:pPr>
        <w:bidi/>
        <w:jc w:val="both"/>
        <w:rPr>
          <w:rFonts w:cs="David" w:hint="cs"/>
          <w:rtl/>
        </w:rPr>
      </w:pPr>
      <w:r w:rsidRPr="007415D3">
        <w:rPr>
          <w:rFonts w:cs="David" w:hint="cs"/>
          <w:u w:val="single"/>
          <w:rtl/>
        </w:rPr>
        <w:t>יעקב מרגי:</w:t>
      </w:r>
    </w:p>
    <w:p w14:paraId="1ED2BB0F" w14:textId="77777777" w:rsidR="007415D3" w:rsidRPr="007415D3" w:rsidRDefault="007415D3" w:rsidP="007415D3">
      <w:pPr>
        <w:bidi/>
        <w:jc w:val="both"/>
        <w:rPr>
          <w:rFonts w:cs="David" w:hint="cs"/>
          <w:rtl/>
        </w:rPr>
      </w:pPr>
    </w:p>
    <w:p w14:paraId="155EE2FA" w14:textId="77777777" w:rsidR="007415D3" w:rsidRPr="007415D3" w:rsidRDefault="007415D3" w:rsidP="007415D3">
      <w:pPr>
        <w:bidi/>
        <w:jc w:val="both"/>
        <w:rPr>
          <w:rFonts w:cs="David" w:hint="cs"/>
          <w:rtl/>
        </w:rPr>
      </w:pPr>
      <w:r w:rsidRPr="007415D3">
        <w:rPr>
          <w:rFonts w:cs="David" w:hint="cs"/>
          <w:rtl/>
        </w:rPr>
        <w:tab/>
        <w:t xml:space="preserve">תעביר לוועדת חינוך. אביגדור, ועדת חינוך. </w:t>
      </w:r>
    </w:p>
    <w:p w14:paraId="743650F5" w14:textId="77777777" w:rsidR="007415D3" w:rsidRPr="007415D3" w:rsidRDefault="007415D3" w:rsidP="007415D3">
      <w:pPr>
        <w:bidi/>
        <w:jc w:val="both"/>
        <w:rPr>
          <w:rFonts w:cs="David" w:hint="cs"/>
          <w:rtl/>
        </w:rPr>
      </w:pPr>
    </w:p>
    <w:p w14:paraId="62CCB36C" w14:textId="77777777" w:rsidR="007415D3" w:rsidRPr="007415D3" w:rsidRDefault="007415D3" w:rsidP="007415D3">
      <w:pPr>
        <w:bidi/>
        <w:jc w:val="both"/>
        <w:rPr>
          <w:rFonts w:cs="David" w:hint="cs"/>
          <w:rtl/>
        </w:rPr>
      </w:pPr>
      <w:r w:rsidRPr="007415D3">
        <w:rPr>
          <w:rFonts w:cs="David" w:hint="cs"/>
          <w:u w:val="single"/>
          <w:rtl/>
        </w:rPr>
        <w:t>זבולון אורלב:</w:t>
      </w:r>
    </w:p>
    <w:p w14:paraId="620C3024" w14:textId="77777777" w:rsidR="007415D3" w:rsidRPr="007415D3" w:rsidRDefault="007415D3" w:rsidP="007415D3">
      <w:pPr>
        <w:bidi/>
        <w:jc w:val="both"/>
        <w:rPr>
          <w:rFonts w:cs="David" w:hint="cs"/>
          <w:rtl/>
        </w:rPr>
      </w:pPr>
      <w:r w:rsidRPr="007415D3">
        <w:rPr>
          <w:rFonts w:cs="David" w:hint="cs"/>
          <w:rtl/>
        </w:rPr>
        <w:tab/>
      </w:r>
    </w:p>
    <w:p w14:paraId="089FC33A" w14:textId="77777777" w:rsidR="007415D3" w:rsidRPr="007415D3" w:rsidRDefault="007415D3" w:rsidP="007415D3">
      <w:pPr>
        <w:bidi/>
        <w:jc w:val="both"/>
        <w:rPr>
          <w:rFonts w:cs="David" w:hint="cs"/>
          <w:rtl/>
        </w:rPr>
      </w:pPr>
      <w:r w:rsidRPr="007415D3">
        <w:rPr>
          <w:rFonts w:cs="David" w:hint="cs"/>
          <w:rtl/>
        </w:rPr>
        <w:tab/>
        <w:t xml:space="preserve">אביגדור, זה איש של קואליציה, מה הבעיה? </w:t>
      </w:r>
    </w:p>
    <w:p w14:paraId="74113BFE" w14:textId="77777777" w:rsidR="007415D3" w:rsidRPr="007415D3" w:rsidRDefault="007415D3" w:rsidP="007415D3">
      <w:pPr>
        <w:bidi/>
        <w:jc w:val="both"/>
        <w:rPr>
          <w:rFonts w:cs="David" w:hint="cs"/>
          <w:rtl/>
        </w:rPr>
      </w:pPr>
    </w:p>
    <w:p w14:paraId="54377AC1" w14:textId="77777777" w:rsidR="007415D3" w:rsidRPr="007415D3" w:rsidRDefault="007415D3" w:rsidP="007415D3">
      <w:pPr>
        <w:pStyle w:val="Heading5"/>
        <w:rPr>
          <w:rFonts w:hint="cs"/>
          <w:rtl/>
        </w:rPr>
      </w:pPr>
      <w:r w:rsidRPr="007415D3">
        <w:rPr>
          <w:rFonts w:hint="cs"/>
          <w:u w:val="single"/>
          <w:rtl/>
        </w:rPr>
        <w:t>שלי יחימוביץ:</w:t>
      </w:r>
    </w:p>
    <w:p w14:paraId="6F6D2523" w14:textId="77777777" w:rsidR="007415D3" w:rsidRPr="007415D3" w:rsidRDefault="007415D3" w:rsidP="007415D3">
      <w:pPr>
        <w:pStyle w:val="Heading5"/>
        <w:rPr>
          <w:rFonts w:hint="cs"/>
          <w:rtl/>
        </w:rPr>
      </w:pPr>
    </w:p>
    <w:p w14:paraId="4936A68D" w14:textId="77777777" w:rsidR="007415D3" w:rsidRPr="007415D3" w:rsidRDefault="007415D3" w:rsidP="007415D3">
      <w:pPr>
        <w:bidi/>
        <w:jc w:val="both"/>
        <w:rPr>
          <w:rFonts w:cs="David" w:hint="cs"/>
          <w:rtl/>
        </w:rPr>
      </w:pPr>
      <w:r w:rsidRPr="007415D3">
        <w:rPr>
          <w:rFonts w:cs="David" w:hint="cs"/>
          <w:rtl/>
        </w:rPr>
        <w:tab/>
        <w:t>אדוני יושב-ראש הקואליציה, אתה צודק, התשלומים האלה נגבו עד היום. אתה צודק. אבל הם נגבו באורח בלתי חוקי. והם פגעו ישירות באנשים שאין להם. כי עניים לא יכולים לשלם 500 ש"ח על בחינות בגרות. מה אתה עושה בזה? אתה מלבין רטרואקטיבית את החוק, ואתה מונע מהורים ששילמו בניגוד לחוק לתבוע את מה שמגיע להם כדין. וזה דבר בלתי נסבל. במו ידיך תדרוש תשלום עבור בחינות הבגרות?</w:t>
      </w:r>
    </w:p>
    <w:p w14:paraId="50A04C5C" w14:textId="77777777" w:rsidR="007415D3" w:rsidRPr="007415D3" w:rsidRDefault="007415D3" w:rsidP="007415D3">
      <w:pPr>
        <w:bidi/>
        <w:jc w:val="both"/>
        <w:rPr>
          <w:rFonts w:cs="David" w:hint="cs"/>
          <w:rtl/>
        </w:rPr>
      </w:pPr>
    </w:p>
    <w:p w14:paraId="309E36CC" w14:textId="77777777" w:rsidR="007415D3" w:rsidRPr="007415D3" w:rsidRDefault="007415D3" w:rsidP="007415D3">
      <w:pPr>
        <w:bidi/>
        <w:jc w:val="both"/>
        <w:rPr>
          <w:rFonts w:cs="David" w:hint="cs"/>
          <w:rtl/>
        </w:rPr>
      </w:pPr>
      <w:r w:rsidRPr="007415D3">
        <w:rPr>
          <w:rFonts w:cs="David" w:hint="cs"/>
          <w:u w:val="single"/>
          <w:rtl/>
        </w:rPr>
        <w:t>זבולון אורלב:</w:t>
      </w:r>
    </w:p>
    <w:p w14:paraId="40A8EDA0" w14:textId="77777777" w:rsidR="007415D3" w:rsidRPr="007415D3" w:rsidRDefault="007415D3" w:rsidP="007415D3">
      <w:pPr>
        <w:bidi/>
        <w:jc w:val="both"/>
        <w:rPr>
          <w:rFonts w:cs="David" w:hint="cs"/>
          <w:rtl/>
        </w:rPr>
      </w:pPr>
      <w:r w:rsidRPr="007415D3">
        <w:rPr>
          <w:rFonts w:cs="David" w:hint="cs"/>
          <w:rtl/>
        </w:rPr>
        <w:tab/>
      </w:r>
    </w:p>
    <w:p w14:paraId="2BB0F1D6" w14:textId="77777777" w:rsidR="007415D3" w:rsidRPr="007415D3" w:rsidRDefault="007415D3" w:rsidP="007415D3">
      <w:pPr>
        <w:bidi/>
        <w:jc w:val="both"/>
        <w:rPr>
          <w:rFonts w:cs="David" w:hint="cs"/>
          <w:rtl/>
        </w:rPr>
      </w:pPr>
      <w:r w:rsidRPr="007415D3">
        <w:rPr>
          <w:rFonts w:cs="David" w:hint="cs"/>
          <w:rtl/>
        </w:rPr>
        <w:tab/>
        <w:t>זו הטלת מס.</w:t>
      </w:r>
    </w:p>
    <w:p w14:paraId="3E3A68FF" w14:textId="77777777" w:rsidR="007415D3" w:rsidRPr="007415D3" w:rsidRDefault="007415D3" w:rsidP="007415D3">
      <w:pPr>
        <w:bidi/>
        <w:jc w:val="both"/>
        <w:rPr>
          <w:rFonts w:cs="David" w:hint="cs"/>
          <w:rtl/>
        </w:rPr>
      </w:pPr>
    </w:p>
    <w:p w14:paraId="61DAD8B3" w14:textId="77777777" w:rsidR="007415D3" w:rsidRPr="007415D3" w:rsidRDefault="007415D3" w:rsidP="007415D3">
      <w:pPr>
        <w:pStyle w:val="Heading5"/>
        <w:rPr>
          <w:rFonts w:hint="cs"/>
          <w:rtl/>
        </w:rPr>
      </w:pPr>
      <w:r w:rsidRPr="007415D3">
        <w:rPr>
          <w:rFonts w:hint="cs"/>
          <w:u w:val="single"/>
          <w:rtl/>
        </w:rPr>
        <w:t>שלי יחימוביץ:</w:t>
      </w:r>
    </w:p>
    <w:p w14:paraId="23B8319B" w14:textId="77777777" w:rsidR="007415D3" w:rsidRPr="007415D3" w:rsidRDefault="007415D3" w:rsidP="007415D3">
      <w:pPr>
        <w:pStyle w:val="Heading5"/>
        <w:rPr>
          <w:rFonts w:hint="cs"/>
          <w:rtl/>
        </w:rPr>
      </w:pPr>
    </w:p>
    <w:p w14:paraId="6C53D455" w14:textId="77777777" w:rsidR="007415D3" w:rsidRPr="007415D3" w:rsidRDefault="007415D3" w:rsidP="007415D3">
      <w:pPr>
        <w:bidi/>
        <w:jc w:val="both"/>
        <w:rPr>
          <w:rFonts w:cs="David" w:hint="cs"/>
          <w:rtl/>
        </w:rPr>
      </w:pPr>
      <w:r w:rsidRPr="007415D3">
        <w:rPr>
          <w:rFonts w:cs="David" w:hint="cs"/>
          <w:rtl/>
        </w:rPr>
        <w:tab/>
        <w:t xml:space="preserve"> זה בניגוד לחוק חינוך חובה חינם. </w:t>
      </w:r>
    </w:p>
    <w:p w14:paraId="6705B697" w14:textId="77777777" w:rsidR="007415D3" w:rsidRPr="007415D3" w:rsidRDefault="007415D3" w:rsidP="007415D3">
      <w:pPr>
        <w:bidi/>
        <w:jc w:val="both"/>
        <w:rPr>
          <w:rFonts w:cs="David" w:hint="cs"/>
          <w:rtl/>
        </w:rPr>
      </w:pPr>
    </w:p>
    <w:p w14:paraId="613AA67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2119E8B" w14:textId="77777777" w:rsidR="007415D3" w:rsidRPr="007415D3" w:rsidRDefault="007415D3" w:rsidP="007415D3">
      <w:pPr>
        <w:bidi/>
        <w:jc w:val="both"/>
        <w:rPr>
          <w:rFonts w:cs="David" w:hint="cs"/>
          <w:rtl/>
        </w:rPr>
      </w:pPr>
    </w:p>
    <w:p w14:paraId="18FBF684" w14:textId="77777777" w:rsidR="007415D3" w:rsidRPr="007415D3" w:rsidRDefault="007415D3" w:rsidP="007415D3">
      <w:pPr>
        <w:bidi/>
        <w:ind w:firstLine="567"/>
        <w:jc w:val="both"/>
        <w:rPr>
          <w:rFonts w:cs="David" w:hint="cs"/>
          <w:rtl/>
        </w:rPr>
      </w:pPr>
      <w:r w:rsidRPr="007415D3">
        <w:rPr>
          <w:rFonts w:cs="David" w:hint="cs"/>
          <w:rtl/>
        </w:rPr>
        <w:t>האם עמדת הקואליציה לפצל?</w:t>
      </w:r>
    </w:p>
    <w:p w14:paraId="152CEC63" w14:textId="77777777" w:rsidR="007415D3" w:rsidRPr="007415D3" w:rsidRDefault="007415D3" w:rsidP="007415D3">
      <w:pPr>
        <w:bidi/>
        <w:jc w:val="both"/>
        <w:rPr>
          <w:rFonts w:cs="David" w:hint="cs"/>
          <w:rtl/>
        </w:rPr>
      </w:pPr>
    </w:p>
    <w:p w14:paraId="777561E9" w14:textId="77777777" w:rsidR="007415D3" w:rsidRPr="007415D3" w:rsidRDefault="007415D3" w:rsidP="007415D3">
      <w:pPr>
        <w:bidi/>
        <w:jc w:val="both"/>
        <w:rPr>
          <w:rFonts w:cs="David" w:hint="cs"/>
          <w:rtl/>
        </w:rPr>
      </w:pPr>
      <w:r w:rsidRPr="007415D3">
        <w:rPr>
          <w:rFonts w:cs="David" w:hint="cs"/>
          <w:u w:val="single"/>
          <w:rtl/>
        </w:rPr>
        <w:t>יעקב מרגי:</w:t>
      </w:r>
    </w:p>
    <w:p w14:paraId="6D3A2094" w14:textId="77777777" w:rsidR="007415D3" w:rsidRPr="007415D3" w:rsidRDefault="007415D3" w:rsidP="007415D3">
      <w:pPr>
        <w:bidi/>
        <w:jc w:val="both"/>
        <w:rPr>
          <w:rFonts w:cs="David" w:hint="cs"/>
          <w:rtl/>
        </w:rPr>
      </w:pPr>
    </w:p>
    <w:p w14:paraId="6A00AE32" w14:textId="77777777" w:rsidR="007415D3" w:rsidRPr="007415D3" w:rsidRDefault="007415D3" w:rsidP="007415D3">
      <w:pPr>
        <w:bidi/>
        <w:jc w:val="both"/>
        <w:rPr>
          <w:rFonts w:cs="David" w:hint="cs"/>
          <w:rtl/>
        </w:rPr>
      </w:pPr>
      <w:r w:rsidRPr="007415D3">
        <w:rPr>
          <w:rFonts w:cs="David" w:hint="cs"/>
          <w:rtl/>
        </w:rPr>
        <w:tab/>
        <w:t xml:space="preserve"> לפצל. </w:t>
      </w:r>
    </w:p>
    <w:p w14:paraId="3727ABAD" w14:textId="77777777" w:rsidR="007415D3" w:rsidRPr="007415D3" w:rsidRDefault="007415D3" w:rsidP="007415D3">
      <w:pPr>
        <w:bidi/>
        <w:jc w:val="both"/>
        <w:rPr>
          <w:rFonts w:cs="David" w:hint="cs"/>
          <w:rtl/>
        </w:rPr>
      </w:pPr>
    </w:p>
    <w:p w14:paraId="07F1DAD3" w14:textId="77777777" w:rsidR="007415D3" w:rsidRPr="007415D3" w:rsidRDefault="007415D3" w:rsidP="007415D3">
      <w:pPr>
        <w:pStyle w:val="Heading5"/>
        <w:rPr>
          <w:rFonts w:hint="cs"/>
          <w:rtl/>
        </w:rPr>
      </w:pPr>
      <w:r w:rsidRPr="007415D3">
        <w:rPr>
          <w:rFonts w:hint="cs"/>
          <w:u w:val="single"/>
          <w:rtl/>
        </w:rPr>
        <w:t>אביגדור יצחקי:</w:t>
      </w:r>
    </w:p>
    <w:p w14:paraId="6464955C" w14:textId="77777777" w:rsidR="007415D3" w:rsidRPr="007415D3" w:rsidRDefault="007415D3" w:rsidP="007415D3">
      <w:pPr>
        <w:pStyle w:val="Heading5"/>
        <w:rPr>
          <w:rFonts w:hint="cs"/>
          <w:rtl/>
        </w:rPr>
      </w:pPr>
    </w:p>
    <w:p w14:paraId="01C2D9EB" w14:textId="77777777" w:rsidR="007415D3" w:rsidRPr="007415D3" w:rsidRDefault="007415D3" w:rsidP="007415D3">
      <w:pPr>
        <w:bidi/>
        <w:jc w:val="both"/>
        <w:rPr>
          <w:rFonts w:cs="David" w:hint="cs"/>
          <w:rtl/>
        </w:rPr>
      </w:pPr>
      <w:r w:rsidRPr="007415D3">
        <w:rPr>
          <w:rFonts w:cs="David" w:hint="cs"/>
          <w:rtl/>
        </w:rPr>
        <w:tab/>
        <w:t xml:space="preserve"> לוועדה משותפת, חינוך וכספים. </w:t>
      </w:r>
    </w:p>
    <w:p w14:paraId="2B2ECAA3" w14:textId="77777777" w:rsidR="007415D3" w:rsidRPr="007415D3" w:rsidRDefault="007415D3" w:rsidP="007415D3">
      <w:pPr>
        <w:bidi/>
        <w:jc w:val="both"/>
        <w:rPr>
          <w:rFonts w:cs="David" w:hint="cs"/>
          <w:rtl/>
        </w:rPr>
      </w:pPr>
    </w:p>
    <w:p w14:paraId="3D20A6E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8AF0A83" w14:textId="77777777" w:rsidR="007415D3" w:rsidRPr="007415D3" w:rsidRDefault="007415D3" w:rsidP="007415D3">
      <w:pPr>
        <w:bidi/>
        <w:jc w:val="both"/>
        <w:rPr>
          <w:rFonts w:cs="David" w:hint="cs"/>
          <w:rtl/>
        </w:rPr>
      </w:pPr>
    </w:p>
    <w:p w14:paraId="5E331855" w14:textId="77777777" w:rsidR="007415D3" w:rsidRPr="007415D3" w:rsidRDefault="007415D3" w:rsidP="007415D3">
      <w:pPr>
        <w:bidi/>
        <w:jc w:val="both"/>
        <w:rPr>
          <w:rFonts w:cs="David" w:hint="cs"/>
          <w:rtl/>
        </w:rPr>
      </w:pPr>
      <w:r w:rsidRPr="007415D3">
        <w:rPr>
          <w:rFonts w:cs="David" w:hint="cs"/>
          <w:rtl/>
        </w:rPr>
        <w:tab/>
        <w:t>מי בעד להשאיר את זה במסגרת חוק ההסדרים?</w:t>
      </w:r>
    </w:p>
    <w:p w14:paraId="69395F6D" w14:textId="77777777" w:rsidR="007415D3" w:rsidRPr="007415D3" w:rsidRDefault="007415D3" w:rsidP="007415D3">
      <w:pPr>
        <w:bidi/>
        <w:jc w:val="both"/>
        <w:rPr>
          <w:rFonts w:cs="David" w:hint="cs"/>
          <w:rtl/>
        </w:rPr>
      </w:pPr>
    </w:p>
    <w:p w14:paraId="590EBDAD" w14:textId="77777777" w:rsidR="007415D3" w:rsidRPr="007415D3" w:rsidRDefault="007415D3" w:rsidP="007415D3">
      <w:pPr>
        <w:pStyle w:val="Heading5"/>
        <w:rPr>
          <w:rFonts w:hint="cs"/>
          <w:rtl/>
        </w:rPr>
      </w:pPr>
      <w:r w:rsidRPr="007415D3">
        <w:rPr>
          <w:rFonts w:hint="cs"/>
          <w:u w:val="single"/>
          <w:rtl/>
        </w:rPr>
        <w:t>שלי יחימוביץ:</w:t>
      </w:r>
    </w:p>
    <w:p w14:paraId="258F70F6" w14:textId="77777777" w:rsidR="007415D3" w:rsidRPr="007415D3" w:rsidRDefault="007415D3" w:rsidP="007415D3">
      <w:pPr>
        <w:pStyle w:val="Heading5"/>
        <w:rPr>
          <w:rFonts w:hint="cs"/>
          <w:rtl/>
        </w:rPr>
      </w:pPr>
    </w:p>
    <w:p w14:paraId="0AED626A" w14:textId="77777777" w:rsidR="007415D3" w:rsidRPr="007415D3" w:rsidRDefault="007415D3" w:rsidP="007415D3">
      <w:pPr>
        <w:bidi/>
        <w:jc w:val="both"/>
        <w:rPr>
          <w:rFonts w:cs="David" w:hint="cs"/>
          <w:rtl/>
        </w:rPr>
      </w:pPr>
      <w:r w:rsidRPr="007415D3">
        <w:rPr>
          <w:rFonts w:cs="David" w:hint="cs"/>
          <w:rtl/>
        </w:rPr>
        <w:tab/>
        <w:t xml:space="preserve"> מרגי, איך אתה מצביע? זה תשלום עבור בחינות בגרות, יורם. </w:t>
      </w:r>
    </w:p>
    <w:p w14:paraId="4FE53634" w14:textId="77777777" w:rsidR="007415D3" w:rsidRPr="007415D3" w:rsidRDefault="007415D3" w:rsidP="007415D3">
      <w:pPr>
        <w:bidi/>
        <w:jc w:val="both"/>
        <w:rPr>
          <w:rFonts w:cs="David" w:hint="cs"/>
          <w:rtl/>
        </w:rPr>
      </w:pPr>
    </w:p>
    <w:p w14:paraId="275D3D7D" w14:textId="77777777" w:rsidR="007415D3" w:rsidRPr="007415D3" w:rsidRDefault="007415D3" w:rsidP="007415D3">
      <w:pPr>
        <w:bidi/>
        <w:jc w:val="both"/>
        <w:rPr>
          <w:rFonts w:cs="David" w:hint="cs"/>
          <w:rtl/>
        </w:rPr>
      </w:pPr>
      <w:r w:rsidRPr="007415D3">
        <w:rPr>
          <w:rFonts w:cs="David" w:hint="cs"/>
          <w:u w:val="single"/>
          <w:rtl/>
        </w:rPr>
        <w:t>יורם מרציאנו:</w:t>
      </w:r>
    </w:p>
    <w:p w14:paraId="3F0C9AA9" w14:textId="77777777" w:rsidR="007415D3" w:rsidRPr="007415D3" w:rsidRDefault="007415D3" w:rsidP="007415D3">
      <w:pPr>
        <w:bidi/>
        <w:jc w:val="both"/>
        <w:rPr>
          <w:rFonts w:cs="David" w:hint="cs"/>
          <w:rtl/>
        </w:rPr>
      </w:pPr>
    </w:p>
    <w:p w14:paraId="61960C5A" w14:textId="77777777" w:rsidR="007415D3" w:rsidRPr="007415D3" w:rsidRDefault="007415D3" w:rsidP="007415D3">
      <w:pPr>
        <w:bidi/>
        <w:jc w:val="both"/>
        <w:rPr>
          <w:rFonts w:cs="David" w:hint="cs"/>
          <w:rtl/>
        </w:rPr>
      </w:pPr>
      <w:r w:rsidRPr="007415D3">
        <w:rPr>
          <w:rFonts w:cs="David" w:hint="cs"/>
          <w:rtl/>
        </w:rPr>
        <w:tab/>
        <w:t xml:space="preserve"> אדאג שמלכיאור יטפל בזה יפה בוועדת החינוך. </w:t>
      </w:r>
    </w:p>
    <w:p w14:paraId="5464B30F" w14:textId="77777777" w:rsidR="007415D3" w:rsidRPr="007415D3" w:rsidRDefault="007415D3" w:rsidP="007415D3">
      <w:pPr>
        <w:bidi/>
        <w:jc w:val="both"/>
        <w:rPr>
          <w:rFonts w:cs="David" w:hint="cs"/>
          <w:rtl/>
        </w:rPr>
      </w:pPr>
    </w:p>
    <w:p w14:paraId="36362289" w14:textId="77777777" w:rsidR="007415D3" w:rsidRPr="007415D3" w:rsidRDefault="007415D3" w:rsidP="007415D3">
      <w:pPr>
        <w:bidi/>
        <w:jc w:val="both"/>
        <w:rPr>
          <w:rFonts w:cs="David" w:hint="cs"/>
          <w:rtl/>
        </w:rPr>
      </w:pPr>
      <w:r w:rsidRPr="007415D3">
        <w:rPr>
          <w:rFonts w:cs="David" w:hint="cs"/>
          <w:rtl/>
        </w:rPr>
        <w:t>ה צ ב ע ה</w:t>
      </w:r>
    </w:p>
    <w:p w14:paraId="55D7C4AD" w14:textId="77777777" w:rsidR="007415D3" w:rsidRPr="007415D3" w:rsidRDefault="007415D3" w:rsidP="007415D3">
      <w:pPr>
        <w:bidi/>
        <w:jc w:val="both"/>
        <w:rPr>
          <w:rFonts w:cs="David" w:hint="cs"/>
          <w:rtl/>
        </w:rPr>
      </w:pPr>
    </w:p>
    <w:p w14:paraId="51A0F1B2"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6651321"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E9BAE2F" w14:textId="77777777" w:rsidR="007415D3" w:rsidRPr="007415D3" w:rsidRDefault="007415D3" w:rsidP="007415D3">
      <w:pPr>
        <w:bidi/>
        <w:jc w:val="both"/>
        <w:rPr>
          <w:rFonts w:cs="David" w:hint="cs"/>
          <w:rtl/>
        </w:rPr>
      </w:pPr>
    </w:p>
    <w:p w14:paraId="057608B6" w14:textId="77777777" w:rsidR="007415D3" w:rsidRPr="007415D3" w:rsidRDefault="007415D3" w:rsidP="007415D3">
      <w:pPr>
        <w:bidi/>
        <w:jc w:val="both"/>
        <w:rPr>
          <w:rFonts w:cs="David" w:hint="cs"/>
          <w:rtl/>
        </w:rPr>
      </w:pPr>
    </w:p>
    <w:p w14:paraId="1C38D41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B2DED2B" w14:textId="77777777" w:rsidR="007415D3" w:rsidRPr="007415D3" w:rsidRDefault="007415D3" w:rsidP="007415D3">
      <w:pPr>
        <w:bidi/>
        <w:jc w:val="both"/>
        <w:rPr>
          <w:rFonts w:cs="David" w:hint="cs"/>
          <w:rtl/>
        </w:rPr>
      </w:pPr>
    </w:p>
    <w:p w14:paraId="3BF070E6" w14:textId="77777777" w:rsidR="007415D3" w:rsidRPr="007415D3" w:rsidRDefault="007415D3" w:rsidP="007415D3">
      <w:pPr>
        <w:bidi/>
        <w:ind w:firstLine="567"/>
        <w:jc w:val="both"/>
        <w:rPr>
          <w:rFonts w:cs="David" w:hint="cs"/>
          <w:rtl/>
        </w:rPr>
      </w:pPr>
      <w:r w:rsidRPr="007415D3">
        <w:rPr>
          <w:rFonts w:cs="David" w:hint="cs"/>
          <w:rtl/>
        </w:rPr>
        <w:t xml:space="preserve">הצעת החוק נשארת במסגרת חוק ההסדרים. </w:t>
      </w:r>
    </w:p>
    <w:p w14:paraId="1227FF13" w14:textId="77777777" w:rsidR="007415D3" w:rsidRPr="007415D3" w:rsidRDefault="007415D3" w:rsidP="007415D3">
      <w:pPr>
        <w:bidi/>
        <w:jc w:val="both"/>
        <w:rPr>
          <w:rFonts w:cs="David" w:hint="cs"/>
          <w:rtl/>
        </w:rPr>
      </w:pPr>
    </w:p>
    <w:p w14:paraId="23713560" w14:textId="77777777" w:rsidR="007415D3" w:rsidRPr="007415D3" w:rsidRDefault="007415D3" w:rsidP="007415D3">
      <w:pPr>
        <w:bidi/>
        <w:jc w:val="both"/>
        <w:rPr>
          <w:rFonts w:cs="David" w:hint="cs"/>
          <w:rtl/>
        </w:rPr>
      </w:pPr>
      <w:r w:rsidRPr="007415D3">
        <w:rPr>
          <w:rFonts w:cs="David" w:hint="cs"/>
          <w:u w:val="single"/>
          <w:rtl/>
        </w:rPr>
        <w:t>זבולון אורלב:</w:t>
      </w:r>
    </w:p>
    <w:p w14:paraId="49196390" w14:textId="77777777" w:rsidR="007415D3" w:rsidRPr="007415D3" w:rsidRDefault="007415D3" w:rsidP="007415D3">
      <w:pPr>
        <w:bidi/>
        <w:jc w:val="both"/>
        <w:rPr>
          <w:rFonts w:cs="David" w:hint="cs"/>
          <w:rtl/>
        </w:rPr>
      </w:pPr>
    </w:p>
    <w:p w14:paraId="6E0D7449" w14:textId="77777777" w:rsidR="007415D3" w:rsidRPr="007415D3" w:rsidRDefault="007415D3" w:rsidP="007415D3">
      <w:pPr>
        <w:bidi/>
        <w:jc w:val="both"/>
        <w:rPr>
          <w:rFonts w:cs="David" w:hint="cs"/>
          <w:rtl/>
        </w:rPr>
      </w:pPr>
      <w:r w:rsidRPr="007415D3">
        <w:rPr>
          <w:rFonts w:cs="David" w:hint="cs"/>
          <w:rtl/>
        </w:rPr>
        <w:tab/>
        <w:t xml:space="preserve">הוא לא מסכים, הוא רוצה מלכיאור וכספים. </w:t>
      </w:r>
    </w:p>
    <w:p w14:paraId="153300B8" w14:textId="77777777" w:rsidR="007415D3" w:rsidRPr="007415D3" w:rsidRDefault="007415D3" w:rsidP="007415D3">
      <w:pPr>
        <w:bidi/>
        <w:jc w:val="both"/>
        <w:rPr>
          <w:rFonts w:cs="David" w:hint="cs"/>
          <w:rtl/>
        </w:rPr>
      </w:pPr>
    </w:p>
    <w:p w14:paraId="60AF5168" w14:textId="77777777" w:rsidR="007415D3" w:rsidRPr="007415D3" w:rsidRDefault="007415D3" w:rsidP="007415D3">
      <w:pPr>
        <w:bidi/>
        <w:jc w:val="both"/>
        <w:rPr>
          <w:rFonts w:cs="David" w:hint="cs"/>
          <w:rtl/>
        </w:rPr>
      </w:pPr>
      <w:r w:rsidRPr="007415D3">
        <w:rPr>
          <w:rFonts w:cs="David" w:hint="cs"/>
          <w:u w:val="single"/>
          <w:rtl/>
        </w:rPr>
        <w:t>יורם מרציאנו:</w:t>
      </w:r>
    </w:p>
    <w:p w14:paraId="40D2F652" w14:textId="77777777" w:rsidR="007415D3" w:rsidRPr="007415D3" w:rsidRDefault="007415D3" w:rsidP="007415D3">
      <w:pPr>
        <w:bidi/>
        <w:jc w:val="both"/>
        <w:rPr>
          <w:rFonts w:cs="David" w:hint="cs"/>
          <w:rtl/>
        </w:rPr>
      </w:pPr>
    </w:p>
    <w:p w14:paraId="78408512" w14:textId="77777777" w:rsidR="007415D3" w:rsidRPr="007415D3" w:rsidRDefault="007415D3" w:rsidP="007415D3">
      <w:pPr>
        <w:bidi/>
        <w:jc w:val="both"/>
        <w:rPr>
          <w:rFonts w:cs="David" w:hint="cs"/>
          <w:rtl/>
        </w:rPr>
      </w:pPr>
      <w:r w:rsidRPr="007415D3">
        <w:rPr>
          <w:rFonts w:cs="David" w:hint="cs"/>
          <w:rtl/>
        </w:rPr>
        <w:tab/>
        <w:t xml:space="preserve">לא, הוא יקבל ועדת חינוך בראשות מלכיאור. </w:t>
      </w:r>
    </w:p>
    <w:p w14:paraId="5E3E0936" w14:textId="77777777" w:rsidR="007415D3" w:rsidRPr="007415D3" w:rsidRDefault="007415D3" w:rsidP="007415D3">
      <w:pPr>
        <w:bidi/>
        <w:jc w:val="both"/>
        <w:rPr>
          <w:rFonts w:cs="David" w:hint="cs"/>
          <w:rtl/>
        </w:rPr>
      </w:pPr>
    </w:p>
    <w:p w14:paraId="0CF4384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01EF513" w14:textId="77777777" w:rsidR="007415D3" w:rsidRPr="007415D3" w:rsidRDefault="007415D3" w:rsidP="007415D3">
      <w:pPr>
        <w:bidi/>
        <w:jc w:val="both"/>
        <w:rPr>
          <w:rFonts w:cs="David" w:hint="cs"/>
          <w:rtl/>
        </w:rPr>
      </w:pPr>
    </w:p>
    <w:p w14:paraId="0EAC9D1E" w14:textId="77777777" w:rsidR="007415D3" w:rsidRPr="007415D3" w:rsidRDefault="007415D3" w:rsidP="007415D3">
      <w:pPr>
        <w:bidi/>
        <w:jc w:val="both"/>
        <w:rPr>
          <w:rFonts w:cs="David" w:hint="cs"/>
          <w:rtl/>
        </w:rPr>
      </w:pPr>
      <w:r w:rsidRPr="007415D3">
        <w:rPr>
          <w:rFonts w:cs="David" w:hint="cs"/>
          <w:rtl/>
        </w:rPr>
        <w:tab/>
        <w:t xml:space="preserve">לפי הצעת יושב-ראש הקואליציה, ההצעה תעבור לדיון בוועדה משותפת לוועדת החינוך ולוועדת הכספים. </w:t>
      </w:r>
    </w:p>
    <w:p w14:paraId="0F1438C1" w14:textId="77777777" w:rsidR="007415D3" w:rsidRPr="007415D3" w:rsidRDefault="007415D3" w:rsidP="007415D3">
      <w:pPr>
        <w:bidi/>
        <w:jc w:val="both"/>
        <w:rPr>
          <w:rFonts w:cs="David" w:hint="cs"/>
          <w:rtl/>
        </w:rPr>
      </w:pPr>
    </w:p>
    <w:p w14:paraId="15D20813" w14:textId="77777777" w:rsidR="007415D3" w:rsidRPr="007415D3" w:rsidRDefault="007415D3" w:rsidP="007415D3">
      <w:pPr>
        <w:bidi/>
        <w:jc w:val="both"/>
        <w:rPr>
          <w:rFonts w:cs="David" w:hint="cs"/>
          <w:rtl/>
        </w:rPr>
      </w:pPr>
      <w:r w:rsidRPr="007415D3">
        <w:rPr>
          <w:rFonts w:cs="David" w:hint="cs"/>
          <w:u w:val="single"/>
          <w:rtl/>
        </w:rPr>
        <w:t>ראובן ריבלין:</w:t>
      </w:r>
    </w:p>
    <w:p w14:paraId="358C9114" w14:textId="77777777" w:rsidR="007415D3" w:rsidRPr="007415D3" w:rsidRDefault="007415D3" w:rsidP="007415D3">
      <w:pPr>
        <w:bidi/>
        <w:jc w:val="both"/>
        <w:rPr>
          <w:rFonts w:cs="David" w:hint="cs"/>
          <w:rtl/>
        </w:rPr>
      </w:pPr>
    </w:p>
    <w:p w14:paraId="6CA66D60" w14:textId="77777777" w:rsidR="007415D3" w:rsidRPr="007415D3" w:rsidRDefault="007415D3" w:rsidP="007415D3">
      <w:pPr>
        <w:bidi/>
        <w:jc w:val="both"/>
        <w:rPr>
          <w:rFonts w:cs="David" w:hint="cs"/>
          <w:rtl/>
        </w:rPr>
      </w:pPr>
      <w:r w:rsidRPr="007415D3">
        <w:rPr>
          <w:rFonts w:cs="David" w:hint="cs"/>
          <w:rtl/>
        </w:rPr>
        <w:tab/>
        <w:t xml:space="preserve">יש לי הצעה אחרת: ועדת החינוך בלבד. אני מבקש להצביע הצעה מול הצעה. </w:t>
      </w:r>
    </w:p>
    <w:p w14:paraId="47BEF628" w14:textId="77777777" w:rsidR="007415D3" w:rsidRPr="007415D3" w:rsidRDefault="007415D3" w:rsidP="007415D3">
      <w:pPr>
        <w:bidi/>
        <w:jc w:val="both"/>
        <w:rPr>
          <w:rFonts w:cs="David" w:hint="cs"/>
          <w:rtl/>
        </w:rPr>
      </w:pPr>
      <w:r w:rsidRPr="007415D3">
        <w:rPr>
          <w:rFonts w:cs="David"/>
          <w:rtl/>
        </w:rPr>
        <w:br w:type="page"/>
      </w:r>
    </w:p>
    <w:p w14:paraId="03F6472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A148F38" w14:textId="77777777" w:rsidR="007415D3" w:rsidRPr="007415D3" w:rsidRDefault="007415D3" w:rsidP="007415D3">
      <w:pPr>
        <w:bidi/>
        <w:jc w:val="both"/>
        <w:rPr>
          <w:rFonts w:cs="David" w:hint="cs"/>
          <w:rtl/>
        </w:rPr>
      </w:pPr>
    </w:p>
    <w:p w14:paraId="21C707F9" w14:textId="77777777" w:rsidR="007415D3" w:rsidRPr="007415D3" w:rsidRDefault="007415D3" w:rsidP="007415D3">
      <w:pPr>
        <w:bidi/>
        <w:jc w:val="both"/>
        <w:rPr>
          <w:rFonts w:cs="David" w:hint="cs"/>
          <w:rtl/>
        </w:rPr>
      </w:pPr>
      <w:r w:rsidRPr="007415D3">
        <w:rPr>
          <w:rFonts w:cs="David" w:hint="cs"/>
          <w:rtl/>
        </w:rPr>
        <w:tab/>
        <w:t>אי-אפשר.</w:t>
      </w:r>
    </w:p>
    <w:p w14:paraId="6B89B0DF" w14:textId="77777777" w:rsidR="007415D3" w:rsidRPr="007415D3" w:rsidRDefault="007415D3" w:rsidP="007415D3">
      <w:pPr>
        <w:bidi/>
        <w:jc w:val="both"/>
        <w:rPr>
          <w:rFonts w:cs="David" w:hint="cs"/>
          <w:rtl/>
        </w:rPr>
      </w:pPr>
    </w:p>
    <w:p w14:paraId="1C535DEA" w14:textId="77777777" w:rsidR="007415D3" w:rsidRPr="007415D3" w:rsidRDefault="007415D3" w:rsidP="007415D3">
      <w:pPr>
        <w:bidi/>
        <w:jc w:val="both"/>
        <w:rPr>
          <w:rFonts w:cs="David" w:hint="cs"/>
          <w:rtl/>
        </w:rPr>
      </w:pPr>
      <w:r w:rsidRPr="007415D3">
        <w:rPr>
          <w:rFonts w:cs="David" w:hint="cs"/>
          <w:u w:val="single"/>
          <w:rtl/>
        </w:rPr>
        <w:t>ראובן ריבלין:</w:t>
      </w:r>
    </w:p>
    <w:p w14:paraId="45469A12" w14:textId="77777777" w:rsidR="007415D3" w:rsidRPr="007415D3" w:rsidRDefault="007415D3" w:rsidP="007415D3">
      <w:pPr>
        <w:bidi/>
        <w:jc w:val="both"/>
        <w:rPr>
          <w:rFonts w:cs="David" w:hint="cs"/>
          <w:rtl/>
        </w:rPr>
      </w:pPr>
    </w:p>
    <w:p w14:paraId="409189FE" w14:textId="77777777" w:rsidR="007415D3" w:rsidRPr="007415D3" w:rsidRDefault="007415D3" w:rsidP="007415D3">
      <w:pPr>
        <w:bidi/>
        <w:jc w:val="both"/>
        <w:rPr>
          <w:rFonts w:cs="David" w:hint="cs"/>
          <w:rtl/>
        </w:rPr>
      </w:pPr>
      <w:r w:rsidRPr="007415D3">
        <w:rPr>
          <w:rFonts w:cs="David" w:hint="cs"/>
          <w:rtl/>
        </w:rPr>
        <w:tab/>
        <w:t xml:space="preserve"> אז אני מבקש להצביע קודם כול על ועדת חינוך. </w:t>
      </w:r>
    </w:p>
    <w:p w14:paraId="2A67ACDE" w14:textId="77777777" w:rsidR="007415D3" w:rsidRPr="007415D3" w:rsidRDefault="007415D3" w:rsidP="007415D3">
      <w:pPr>
        <w:bidi/>
        <w:jc w:val="both"/>
        <w:rPr>
          <w:rFonts w:cs="David" w:hint="cs"/>
          <w:rtl/>
        </w:rPr>
      </w:pPr>
    </w:p>
    <w:p w14:paraId="665F8116" w14:textId="77777777" w:rsidR="007415D3" w:rsidRPr="007415D3" w:rsidRDefault="007415D3" w:rsidP="007415D3">
      <w:pPr>
        <w:pStyle w:val="Heading5"/>
        <w:rPr>
          <w:rFonts w:hint="cs"/>
          <w:rtl/>
        </w:rPr>
      </w:pPr>
      <w:r w:rsidRPr="007415D3">
        <w:rPr>
          <w:rFonts w:hint="cs"/>
          <w:u w:val="single"/>
          <w:rtl/>
        </w:rPr>
        <w:t>אביגדור יצחקי:</w:t>
      </w:r>
    </w:p>
    <w:p w14:paraId="78E80AEC" w14:textId="77777777" w:rsidR="007415D3" w:rsidRPr="007415D3" w:rsidRDefault="007415D3" w:rsidP="007415D3">
      <w:pPr>
        <w:pStyle w:val="Heading5"/>
        <w:rPr>
          <w:rFonts w:hint="cs"/>
          <w:rtl/>
        </w:rPr>
      </w:pPr>
    </w:p>
    <w:p w14:paraId="78F7E915" w14:textId="77777777" w:rsidR="007415D3" w:rsidRPr="007415D3" w:rsidRDefault="007415D3" w:rsidP="007415D3">
      <w:pPr>
        <w:bidi/>
        <w:jc w:val="both"/>
        <w:rPr>
          <w:rFonts w:cs="David" w:hint="cs"/>
          <w:rtl/>
        </w:rPr>
      </w:pPr>
      <w:r w:rsidRPr="007415D3">
        <w:rPr>
          <w:rFonts w:cs="David" w:hint="cs"/>
          <w:rtl/>
        </w:rPr>
        <w:tab/>
        <w:t xml:space="preserve">אדוני, אסביר לך משהו. </w:t>
      </w:r>
    </w:p>
    <w:p w14:paraId="59B5B374" w14:textId="77777777" w:rsidR="007415D3" w:rsidRPr="007415D3" w:rsidRDefault="007415D3" w:rsidP="007415D3">
      <w:pPr>
        <w:bidi/>
        <w:jc w:val="both"/>
        <w:rPr>
          <w:rFonts w:cs="David" w:hint="cs"/>
          <w:rtl/>
        </w:rPr>
      </w:pPr>
    </w:p>
    <w:p w14:paraId="2AB2477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46CE119" w14:textId="77777777" w:rsidR="007415D3" w:rsidRPr="007415D3" w:rsidRDefault="007415D3" w:rsidP="007415D3">
      <w:pPr>
        <w:bidi/>
        <w:jc w:val="both"/>
        <w:rPr>
          <w:rFonts w:cs="David" w:hint="cs"/>
          <w:rtl/>
        </w:rPr>
      </w:pPr>
    </w:p>
    <w:p w14:paraId="30044464" w14:textId="77777777" w:rsidR="007415D3" w:rsidRPr="007415D3" w:rsidRDefault="007415D3" w:rsidP="007415D3">
      <w:pPr>
        <w:bidi/>
        <w:ind w:firstLine="567"/>
        <w:jc w:val="both"/>
        <w:rPr>
          <w:rFonts w:cs="David" w:hint="cs"/>
          <w:rtl/>
        </w:rPr>
      </w:pPr>
      <w:r w:rsidRPr="007415D3">
        <w:rPr>
          <w:rFonts w:cs="David" w:hint="cs"/>
          <w:rtl/>
        </w:rPr>
        <w:t>אני רוצה להסביר משהו. כפי שאמרנו בתחילת הדיון, ההצבעות יהיו לפי הצעת הממשלה. מי שיש לו הצעה אחרת, ואין לה הסכמת ממשלה, יכול להצביע נגד. לא מצביעים יחד לשתי הצעות. ההצעה שעומדת כרגע על הפרק,</w:t>
      </w:r>
    </w:p>
    <w:p w14:paraId="2EC06EAB" w14:textId="77777777" w:rsidR="007415D3" w:rsidRPr="007415D3" w:rsidRDefault="007415D3" w:rsidP="007415D3">
      <w:pPr>
        <w:bidi/>
        <w:ind w:firstLine="567"/>
        <w:jc w:val="both"/>
        <w:rPr>
          <w:rFonts w:cs="David" w:hint="cs"/>
          <w:rtl/>
        </w:rPr>
      </w:pPr>
    </w:p>
    <w:p w14:paraId="276274C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725F9C4" w14:textId="77777777" w:rsidR="007415D3" w:rsidRPr="007415D3" w:rsidRDefault="007415D3" w:rsidP="007415D3">
      <w:pPr>
        <w:bidi/>
        <w:jc w:val="both"/>
        <w:rPr>
          <w:rFonts w:cs="David" w:hint="cs"/>
          <w:u w:val="single"/>
          <w:rtl/>
        </w:rPr>
      </w:pPr>
    </w:p>
    <w:p w14:paraId="56EB8C06" w14:textId="77777777" w:rsidR="007415D3" w:rsidRPr="007415D3" w:rsidRDefault="007415D3" w:rsidP="007415D3">
      <w:pPr>
        <w:bidi/>
        <w:ind w:firstLine="567"/>
        <w:jc w:val="both"/>
        <w:rPr>
          <w:rFonts w:cs="David" w:hint="cs"/>
          <w:rtl/>
        </w:rPr>
      </w:pPr>
      <w:r w:rsidRPr="007415D3">
        <w:rPr>
          <w:rFonts w:cs="David" w:hint="cs"/>
          <w:rtl/>
        </w:rPr>
        <w:t xml:space="preserve">גברתי, אני מבקש לדבר. </w:t>
      </w:r>
    </w:p>
    <w:p w14:paraId="2567A862" w14:textId="77777777" w:rsidR="007415D3" w:rsidRPr="007415D3" w:rsidRDefault="007415D3" w:rsidP="007415D3">
      <w:pPr>
        <w:bidi/>
        <w:jc w:val="both"/>
        <w:rPr>
          <w:rFonts w:cs="David" w:hint="cs"/>
          <w:rtl/>
        </w:rPr>
      </w:pPr>
    </w:p>
    <w:p w14:paraId="14B3882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7AFDC2" w14:textId="77777777" w:rsidR="007415D3" w:rsidRPr="007415D3" w:rsidRDefault="007415D3" w:rsidP="007415D3">
      <w:pPr>
        <w:bidi/>
        <w:jc w:val="both"/>
        <w:rPr>
          <w:rFonts w:cs="David" w:hint="cs"/>
          <w:rtl/>
        </w:rPr>
      </w:pPr>
    </w:p>
    <w:p w14:paraId="7765E127" w14:textId="77777777" w:rsidR="007415D3" w:rsidRPr="007415D3" w:rsidRDefault="007415D3" w:rsidP="007415D3">
      <w:pPr>
        <w:bidi/>
        <w:jc w:val="both"/>
        <w:rPr>
          <w:rFonts w:cs="David" w:hint="cs"/>
          <w:rtl/>
        </w:rPr>
      </w:pPr>
      <w:r w:rsidRPr="007415D3">
        <w:rPr>
          <w:rFonts w:cs="David" w:hint="cs"/>
          <w:rtl/>
        </w:rPr>
        <w:tab/>
        <w:t xml:space="preserve">אם תיתן לי לסיים, אתן לך. אם לא תיתן לי לסיים, לא אתן לך לדבר. ההצעה שמונחת לפנינו כרגע היא רק ועדה משותפת לוועדת החינוך ולוועדת הכספים בראשות החינוך. </w:t>
      </w:r>
    </w:p>
    <w:p w14:paraId="1A7B81AB" w14:textId="77777777" w:rsidR="007415D3" w:rsidRPr="007415D3" w:rsidRDefault="007415D3" w:rsidP="007415D3">
      <w:pPr>
        <w:bidi/>
        <w:jc w:val="both"/>
        <w:rPr>
          <w:rFonts w:cs="David" w:hint="cs"/>
          <w:rtl/>
        </w:rPr>
      </w:pPr>
    </w:p>
    <w:p w14:paraId="0F2A3133" w14:textId="77777777" w:rsidR="007415D3" w:rsidRPr="007415D3" w:rsidRDefault="007415D3" w:rsidP="007415D3">
      <w:pPr>
        <w:bidi/>
        <w:jc w:val="both"/>
        <w:rPr>
          <w:rFonts w:cs="David" w:hint="cs"/>
          <w:rtl/>
        </w:rPr>
      </w:pPr>
      <w:r w:rsidRPr="007415D3">
        <w:rPr>
          <w:rFonts w:cs="David" w:hint="cs"/>
          <w:u w:val="single"/>
          <w:rtl/>
        </w:rPr>
        <w:t>ראובן ריבלין:</w:t>
      </w:r>
    </w:p>
    <w:p w14:paraId="60AE2E38" w14:textId="77777777" w:rsidR="007415D3" w:rsidRPr="007415D3" w:rsidRDefault="007415D3" w:rsidP="007415D3">
      <w:pPr>
        <w:bidi/>
        <w:jc w:val="both"/>
        <w:rPr>
          <w:rFonts w:cs="David" w:hint="cs"/>
          <w:rtl/>
        </w:rPr>
      </w:pPr>
    </w:p>
    <w:p w14:paraId="152FF922" w14:textId="77777777" w:rsidR="007415D3" w:rsidRPr="007415D3" w:rsidRDefault="007415D3" w:rsidP="007415D3">
      <w:pPr>
        <w:bidi/>
        <w:jc w:val="both"/>
        <w:rPr>
          <w:rFonts w:cs="David" w:hint="cs"/>
          <w:rtl/>
        </w:rPr>
      </w:pPr>
      <w:r w:rsidRPr="007415D3">
        <w:rPr>
          <w:rFonts w:cs="David" w:hint="cs"/>
          <w:rtl/>
        </w:rPr>
        <w:tab/>
        <w:t xml:space="preserve">לידיעת כולכם, אם ההצעה של הממשלה תיפול, אני מציע את ועדת החינוך. </w:t>
      </w:r>
    </w:p>
    <w:p w14:paraId="6C753835" w14:textId="77777777" w:rsidR="007415D3" w:rsidRPr="007415D3" w:rsidRDefault="007415D3" w:rsidP="007415D3">
      <w:pPr>
        <w:bidi/>
        <w:jc w:val="both"/>
        <w:rPr>
          <w:rFonts w:cs="David" w:hint="cs"/>
          <w:rtl/>
        </w:rPr>
      </w:pPr>
    </w:p>
    <w:p w14:paraId="67FA458F" w14:textId="77777777" w:rsidR="007415D3" w:rsidRPr="007415D3" w:rsidRDefault="007415D3" w:rsidP="007415D3">
      <w:pPr>
        <w:pStyle w:val="Heading5"/>
        <w:rPr>
          <w:rFonts w:hint="cs"/>
          <w:rtl/>
        </w:rPr>
      </w:pPr>
      <w:r w:rsidRPr="007415D3">
        <w:rPr>
          <w:rFonts w:hint="cs"/>
          <w:u w:val="single"/>
          <w:rtl/>
        </w:rPr>
        <w:t>אביגדור יצחקי:</w:t>
      </w:r>
    </w:p>
    <w:p w14:paraId="074B65FB" w14:textId="77777777" w:rsidR="007415D3" w:rsidRPr="007415D3" w:rsidRDefault="007415D3" w:rsidP="007415D3">
      <w:pPr>
        <w:pStyle w:val="Heading5"/>
        <w:rPr>
          <w:rFonts w:hint="cs"/>
          <w:rtl/>
        </w:rPr>
      </w:pPr>
    </w:p>
    <w:p w14:paraId="7293F84A" w14:textId="77777777" w:rsidR="007415D3" w:rsidRPr="007415D3" w:rsidRDefault="007415D3" w:rsidP="007415D3">
      <w:pPr>
        <w:bidi/>
        <w:jc w:val="both"/>
        <w:rPr>
          <w:rFonts w:cs="David" w:hint="cs"/>
          <w:rtl/>
        </w:rPr>
      </w:pPr>
      <w:r w:rsidRPr="007415D3">
        <w:rPr>
          <w:rFonts w:cs="David" w:hint="cs"/>
          <w:rtl/>
        </w:rPr>
        <w:tab/>
        <w:t xml:space="preserve"> אמרנו: מצביעים על מה שאנחנו מציעים, אם לא, הולכים...</w:t>
      </w:r>
    </w:p>
    <w:p w14:paraId="31A9323C" w14:textId="77777777" w:rsidR="007415D3" w:rsidRPr="007415D3" w:rsidRDefault="007415D3" w:rsidP="007415D3">
      <w:pPr>
        <w:bidi/>
        <w:jc w:val="both"/>
        <w:rPr>
          <w:rFonts w:cs="David" w:hint="cs"/>
          <w:rtl/>
        </w:rPr>
      </w:pPr>
    </w:p>
    <w:p w14:paraId="42F8EB4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268026D" w14:textId="77777777" w:rsidR="007415D3" w:rsidRPr="007415D3" w:rsidRDefault="007415D3" w:rsidP="007415D3">
      <w:pPr>
        <w:bidi/>
        <w:jc w:val="both"/>
        <w:rPr>
          <w:rFonts w:cs="David" w:hint="cs"/>
          <w:u w:val="single"/>
          <w:rtl/>
        </w:rPr>
      </w:pPr>
    </w:p>
    <w:p w14:paraId="4B31E970" w14:textId="77777777" w:rsidR="007415D3" w:rsidRPr="007415D3" w:rsidRDefault="007415D3" w:rsidP="007415D3">
      <w:pPr>
        <w:bidi/>
        <w:jc w:val="both"/>
        <w:rPr>
          <w:rFonts w:cs="David" w:hint="cs"/>
          <w:rtl/>
        </w:rPr>
      </w:pPr>
      <w:r w:rsidRPr="007415D3">
        <w:rPr>
          <w:rFonts w:cs="David" w:hint="cs"/>
          <w:rtl/>
        </w:rPr>
        <w:tab/>
        <w:t xml:space="preserve"> אני רוצה לשכנע את יושב-ראש הקואליציה. </w:t>
      </w:r>
    </w:p>
    <w:p w14:paraId="54D53F5C" w14:textId="77777777" w:rsidR="007415D3" w:rsidRPr="007415D3" w:rsidRDefault="007415D3" w:rsidP="007415D3">
      <w:pPr>
        <w:bidi/>
        <w:jc w:val="both"/>
        <w:rPr>
          <w:rFonts w:cs="David" w:hint="cs"/>
          <w:rtl/>
        </w:rPr>
      </w:pPr>
    </w:p>
    <w:p w14:paraId="13EC85D0" w14:textId="77777777" w:rsidR="007415D3" w:rsidRPr="007415D3" w:rsidRDefault="007415D3" w:rsidP="007415D3">
      <w:pPr>
        <w:bidi/>
        <w:jc w:val="both"/>
        <w:rPr>
          <w:rFonts w:cs="David" w:hint="cs"/>
          <w:rtl/>
        </w:rPr>
      </w:pPr>
      <w:r w:rsidRPr="007415D3">
        <w:rPr>
          <w:rFonts w:cs="David" w:hint="cs"/>
          <w:u w:val="single"/>
          <w:rtl/>
        </w:rPr>
        <w:t>ראובן ריבלין:</w:t>
      </w:r>
    </w:p>
    <w:p w14:paraId="73D64AC9" w14:textId="77777777" w:rsidR="007415D3" w:rsidRPr="007415D3" w:rsidRDefault="007415D3" w:rsidP="007415D3">
      <w:pPr>
        <w:bidi/>
        <w:jc w:val="both"/>
        <w:rPr>
          <w:rFonts w:cs="David" w:hint="cs"/>
          <w:rtl/>
        </w:rPr>
      </w:pPr>
    </w:p>
    <w:p w14:paraId="7EFFF322" w14:textId="77777777" w:rsidR="007415D3" w:rsidRPr="007415D3" w:rsidRDefault="007415D3" w:rsidP="007415D3">
      <w:pPr>
        <w:bidi/>
        <w:jc w:val="both"/>
        <w:rPr>
          <w:rFonts w:cs="David" w:hint="cs"/>
          <w:rtl/>
        </w:rPr>
      </w:pPr>
      <w:r w:rsidRPr="007415D3">
        <w:rPr>
          <w:rFonts w:cs="David" w:hint="cs"/>
          <w:rtl/>
        </w:rPr>
        <w:tab/>
        <w:t xml:space="preserve">אני לא רוצה שייפול. נצביע קודם על ועדת החינוך. </w:t>
      </w:r>
    </w:p>
    <w:p w14:paraId="3C1F51C5" w14:textId="77777777" w:rsidR="007415D3" w:rsidRPr="007415D3" w:rsidRDefault="007415D3" w:rsidP="007415D3">
      <w:pPr>
        <w:bidi/>
        <w:jc w:val="both"/>
        <w:rPr>
          <w:rFonts w:cs="David" w:hint="cs"/>
          <w:rtl/>
        </w:rPr>
      </w:pPr>
    </w:p>
    <w:p w14:paraId="1890B422" w14:textId="77777777" w:rsidR="007415D3" w:rsidRPr="007415D3" w:rsidRDefault="007415D3" w:rsidP="007415D3">
      <w:pPr>
        <w:pStyle w:val="Heading5"/>
        <w:rPr>
          <w:rFonts w:hint="cs"/>
          <w:rtl/>
        </w:rPr>
      </w:pPr>
      <w:r w:rsidRPr="007415D3">
        <w:rPr>
          <w:rFonts w:hint="cs"/>
          <w:u w:val="single"/>
          <w:rtl/>
        </w:rPr>
        <w:t>אביגדור יצחקי:</w:t>
      </w:r>
    </w:p>
    <w:p w14:paraId="025B2D5C" w14:textId="77777777" w:rsidR="007415D3" w:rsidRPr="007415D3" w:rsidRDefault="007415D3" w:rsidP="007415D3">
      <w:pPr>
        <w:pStyle w:val="Heading5"/>
        <w:rPr>
          <w:rFonts w:hint="cs"/>
          <w:rtl/>
        </w:rPr>
      </w:pPr>
    </w:p>
    <w:p w14:paraId="7EE7CDF4" w14:textId="77777777" w:rsidR="007415D3" w:rsidRPr="007415D3" w:rsidRDefault="007415D3" w:rsidP="007415D3">
      <w:pPr>
        <w:bidi/>
        <w:jc w:val="both"/>
        <w:rPr>
          <w:rFonts w:cs="David" w:hint="cs"/>
          <w:rtl/>
        </w:rPr>
      </w:pPr>
      <w:r w:rsidRPr="007415D3">
        <w:rPr>
          <w:rFonts w:cs="David" w:hint="cs"/>
          <w:rtl/>
        </w:rPr>
        <w:tab/>
        <w:t xml:space="preserve"> חינוך וכספים בראשות החינוך. מה הבעיה?</w:t>
      </w:r>
    </w:p>
    <w:p w14:paraId="1DD4F7F1" w14:textId="77777777" w:rsidR="007415D3" w:rsidRPr="007415D3" w:rsidRDefault="007415D3" w:rsidP="007415D3">
      <w:pPr>
        <w:bidi/>
        <w:jc w:val="both"/>
        <w:rPr>
          <w:rFonts w:cs="David" w:hint="cs"/>
          <w:rtl/>
        </w:rPr>
      </w:pPr>
    </w:p>
    <w:p w14:paraId="0E388B21" w14:textId="77777777" w:rsidR="007415D3" w:rsidRPr="007415D3" w:rsidRDefault="007415D3" w:rsidP="007415D3">
      <w:pPr>
        <w:bidi/>
        <w:jc w:val="both"/>
        <w:rPr>
          <w:rFonts w:cs="David" w:hint="cs"/>
          <w:rtl/>
        </w:rPr>
      </w:pPr>
      <w:r w:rsidRPr="007415D3">
        <w:rPr>
          <w:rFonts w:cs="David" w:hint="cs"/>
          <w:u w:val="single"/>
          <w:rtl/>
        </w:rPr>
        <w:t>ראובן ריבלין:</w:t>
      </w:r>
    </w:p>
    <w:p w14:paraId="2A3E3BC5" w14:textId="77777777" w:rsidR="007415D3" w:rsidRPr="007415D3" w:rsidRDefault="007415D3" w:rsidP="007415D3">
      <w:pPr>
        <w:bidi/>
        <w:jc w:val="both"/>
        <w:rPr>
          <w:rFonts w:cs="David" w:hint="cs"/>
          <w:rtl/>
        </w:rPr>
      </w:pPr>
    </w:p>
    <w:p w14:paraId="3087B2AF" w14:textId="77777777" w:rsidR="007415D3" w:rsidRPr="007415D3" w:rsidRDefault="007415D3" w:rsidP="007415D3">
      <w:pPr>
        <w:bidi/>
        <w:jc w:val="both"/>
        <w:rPr>
          <w:rFonts w:cs="David" w:hint="cs"/>
          <w:rtl/>
        </w:rPr>
      </w:pPr>
      <w:r w:rsidRPr="007415D3">
        <w:rPr>
          <w:rFonts w:cs="David" w:hint="cs"/>
          <w:rtl/>
        </w:rPr>
        <w:tab/>
        <w:t xml:space="preserve">אתה תיפול. </w:t>
      </w:r>
    </w:p>
    <w:p w14:paraId="60DEAD4D" w14:textId="77777777" w:rsidR="007415D3" w:rsidRPr="007415D3" w:rsidRDefault="007415D3" w:rsidP="007415D3">
      <w:pPr>
        <w:bidi/>
        <w:jc w:val="both"/>
        <w:rPr>
          <w:rFonts w:cs="David" w:hint="cs"/>
          <w:rtl/>
        </w:rPr>
      </w:pPr>
    </w:p>
    <w:p w14:paraId="59AB58F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D81989C" w14:textId="77777777" w:rsidR="007415D3" w:rsidRPr="007415D3" w:rsidRDefault="007415D3" w:rsidP="007415D3">
      <w:pPr>
        <w:bidi/>
        <w:jc w:val="both"/>
        <w:rPr>
          <w:rFonts w:cs="David" w:hint="cs"/>
          <w:rtl/>
        </w:rPr>
      </w:pPr>
    </w:p>
    <w:p w14:paraId="0FC86314" w14:textId="77777777" w:rsidR="007415D3" w:rsidRPr="007415D3" w:rsidRDefault="007415D3" w:rsidP="007415D3">
      <w:pPr>
        <w:bidi/>
        <w:jc w:val="both"/>
        <w:rPr>
          <w:rFonts w:cs="David" w:hint="cs"/>
          <w:rtl/>
        </w:rPr>
      </w:pPr>
      <w:r w:rsidRPr="007415D3">
        <w:rPr>
          <w:rFonts w:cs="David" w:hint="cs"/>
          <w:rtl/>
        </w:rPr>
        <w:tab/>
        <w:t xml:space="preserve">חבר הכנסת סער ברשות דיבור כרגע. </w:t>
      </w:r>
    </w:p>
    <w:p w14:paraId="158DB7E8" w14:textId="77777777" w:rsidR="007415D3" w:rsidRPr="007415D3" w:rsidRDefault="007415D3" w:rsidP="007415D3">
      <w:pPr>
        <w:bidi/>
        <w:jc w:val="both"/>
        <w:rPr>
          <w:rFonts w:cs="David" w:hint="cs"/>
          <w:rtl/>
        </w:rPr>
      </w:pPr>
      <w:r w:rsidRPr="007415D3">
        <w:rPr>
          <w:rFonts w:cs="David"/>
          <w:rtl/>
        </w:rPr>
        <w:br w:type="page"/>
      </w:r>
    </w:p>
    <w:p w14:paraId="78D4F74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D1E4664" w14:textId="77777777" w:rsidR="007415D3" w:rsidRPr="007415D3" w:rsidRDefault="007415D3" w:rsidP="007415D3">
      <w:pPr>
        <w:bidi/>
        <w:jc w:val="both"/>
        <w:rPr>
          <w:rFonts w:cs="David" w:hint="cs"/>
          <w:u w:val="single"/>
          <w:rtl/>
        </w:rPr>
      </w:pPr>
    </w:p>
    <w:p w14:paraId="2D7F32C9" w14:textId="77777777" w:rsidR="007415D3" w:rsidRPr="007415D3" w:rsidRDefault="007415D3" w:rsidP="007415D3">
      <w:pPr>
        <w:bidi/>
        <w:jc w:val="both"/>
        <w:rPr>
          <w:rFonts w:cs="David" w:hint="cs"/>
          <w:rtl/>
        </w:rPr>
      </w:pPr>
      <w:r w:rsidRPr="007415D3">
        <w:rPr>
          <w:rFonts w:cs="David" w:hint="cs"/>
          <w:rtl/>
        </w:rPr>
        <w:tab/>
        <w:t xml:space="preserve"> בזמן שנותן עד לסיום התהליכים בחוק ההסדרים המצומצם, אם אתם רוצים להקים ועדה משותפת, צריך להביא הרכב כזה לוועדת הכנסת לדיון, וזה כבר לא יתקיים היום. נגלוש עם הנושא הזה לשבוע הבא, הנושא של הרכב הוועדה המשותפת. דבר הרבה יותר פרקטי, לשיטת הקואליציה, הוא להביא את זה לוועדת החינוך. לכן אני מציע את ועדת החינוך. כדי לייעל את העניין ולאפשר הצבעה של חלופה מול חלופה, שכל אחד יגיד מה הוא מעדיף, אני מציע לקיים הצבעה שמית. כל אחד יכול להגיד. </w:t>
      </w:r>
    </w:p>
    <w:p w14:paraId="03CC154D" w14:textId="77777777" w:rsidR="007415D3" w:rsidRPr="007415D3" w:rsidRDefault="007415D3" w:rsidP="007415D3">
      <w:pPr>
        <w:bidi/>
        <w:jc w:val="both"/>
        <w:rPr>
          <w:rFonts w:cs="David" w:hint="cs"/>
          <w:rtl/>
        </w:rPr>
      </w:pPr>
    </w:p>
    <w:p w14:paraId="4759DB00" w14:textId="77777777" w:rsidR="007415D3" w:rsidRPr="007415D3" w:rsidRDefault="007415D3" w:rsidP="007415D3">
      <w:pPr>
        <w:bidi/>
        <w:jc w:val="both"/>
        <w:rPr>
          <w:rFonts w:cs="David" w:hint="cs"/>
          <w:rtl/>
        </w:rPr>
      </w:pPr>
      <w:r w:rsidRPr="007415D3">
        <w:rPr>
          <w:rFonts w:cs="David" w:hint="cs"/>
          <w:u w:val="single"/>
          <w:rtl/>
        </w:rPr>
        <w:t>יעקב מרגי:</w:t>
      </w:r>
    </w:p>
    <w:p w14:paraId="5D337966" w14:textId="77777777" w:rsidR="007415D3" w:rsidRPr="007415D3" w:rsidRDefault="007415D3" w:rsidP="007415D3">
      <w:pPr>
        <w:bidi/>
        <w:jc w:val="both"/>
        <w:rPr>
          <w:rFonts w:cs="David" w:hint="cs"/>
          <w:rtl/>
        </w:rPr>
      </w:pPr>
    </w:p>
    <w:p w14:paraId="1AC51533" w14:textId="77777777" w:rsidR="007415D3" w:rsidRPr="007415D3" w:rsidRDefault="007415D3" w:rsidP="007415D3">
      <w:pPr>
        <w:bidi/>
        <w:jc w:val="both"/>
        <w:rPr>
          <w:rFonts w:cs="David" w:hint="cs"/>
          <w:rtl/>
        </w:rPr>
      </w:pPr>
      <w:r w:rsidRPr="007415D3">
        <w:rPr>
          <w:rFonts w:cs="David" w:hint="cs"/>
          <w:rtl/>
        </w:rPr>
        <w:tab/>
        <w:t xml:space="preserve"> היית מבקש מההתחלה הצבעה שמית. </w:t>
      </w:r>
    </w:p>
    <w:p w14:paraId="15CB0286" w14:textId="77777777" w:rsidR="007415D3" w:rsidRPr="007415D3" w:rsidRDefault="007415D3" w:rsidP="007415D3">
      <w:pPr>
        <w:bidi/>
        <w:jc w:val="both"/>
        <w:rPr>
          <w:rFonts w:cs="David" w:hint="cs"/>
          <w:rtl/>
        </w:rPr>
      </w:pPr>
    </w:p>
    <w:p w14:paraId="282C7C9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DB553C6" w14:textId="77777777" w:rsidR="007415D3" w:rsidRPr="007415D3" w:rsidRDefault="007415D3" w:rsidP="007415D3">
      <w:pPr>
        <w:bidi/>
        <w:jc w:val="both"/>
        <w:rPr>
          <w:rFonts w:cs="David" w:hint="cs"/>
          <w:u w:val="single"/>
          <w:rtl/>
        </w:rPr>
      </w:pPr>
    </w:p>
    <w:p w14:paraId="405BAA5F" w14:textId="77777777" w:rsidR="007415D3" w:rsidRPr="007415D3" w:rsidRDefault="007415D3" w:rsidP="007415D3">
      <w:pPr>
        <w:bidi/>
        <w:jc w:val="both"/>
        <w:rPr>
          <w:rFonts w:cs="David" w:hint="cs"/>
          <w:rtl/>
        </w:rPr>
      </w:pPr>
      <w:r w:rsidRPr="007415D3">
        <w:rPr>
          <w:rFonts w:cs="David" w:hint="cs"/>
          <w:rtl/>
        </w:rPr>
        <w:tab/>
        <w:t xml:space="preserve"> ניסיתי לשכנע. </w:t>
      </w:r>
    </w:p>
    <w:p w14:paraId="17A3D761" w14:textId="77777777" w:rsidR="007415D3" w:rsidRPr="007415D3" w:rsidRDefault="007415D3" w:rsidP="007415D3">
      <w:pPr>
        <w:bidi/>
        <w:jc w:val="both"/>
        <w:rPr>
          <w:rFonts w:cs="David" w:hint="cs"/>
          <w:rtl/>
        </w:rPr>
      </w:pPr>
    </w:p>
    <w:p w14:paraId="038A680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FC67CF5" w14:textId="77777777" w:rsidR="007415D3" w:rsidRPr="007415D3" w:rsidRDefault="007415D3" w:rsidP="007415D3">
      <w:pPr>
        <w:bidi/>
        <w:jc w:val="both"/>
        <w:rPr>
          <w:rFonts w:cs="David" w:hint="cs"/>
          <w:rtl/>
        </w:rPr>
      </w:pPr>
    </w:p>
    <w:p w14:paraId="2CB4B2B9" w14:textId="77777777" w:rsidR="007415D3" w:rsidRPr="007415D3" w:rsidRDefault="007415D3" w:rsidP="007415D3">
      <w:pPr>
        <w:bidi/>
        <w:ind w:firstLine="567"/>
        <w:jc w:val="both"/>
        <w:rPr>
          <w:rFonts w:cs="David" w:hint="cs"/>
          <w:rtl/>
        </w:rPr>
      </w:pPr>
      <w:r w:rsidRPr="007415D3">
        <w:rPr>
          <w:rFonts w:cs="David" w:hint="cs"/>
          <w:rtl/>
        </w:rPr>
        <w:t>מכיוון שיושב-ראש הקואליציה לא מקבל את ההצעות האלה, אנחנו עושים דבר אחד: מי שמצביע בעד, זה בעד הקמת ועדה משותפת.</w:t>
      </w:r>
    </w:p>
    <w:p w14:paraId="2B393674" w14:textId="77777777" w:rsidR="007415D3" w:rsidRPr="007415D3" w:rsidRDefault="007415D3" w:rsidP="007415D3">
      <w:pPr>
        <w:bidi/>
        <w:ind w:firstLine="567"/>
        <w:jc w:val="both"/>
        <w:rPr>
          <w:rFonts w:cs="David" w:hint="cs"/>
          <w:rtl/>
        </w:rPr>
      </w:pPr>
    </w:p>
    <w:p w14:paraId="4CEAD26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796F0EA" w14:textId="77777777" w:rsidR="007415D3" w:rsidRPr="007415D3" w:rsidRDefault="007415D3" w:rsidP="007415D3">
      <w:pPr>
        <w:bidi/>
        <w:jc w:val="both"/>
        <w:rPr>
          <w:rFonts w:cs="David" w:hint="cs"/>
          <w:u w:val="single"/>
          <w:rtl/>
        </w:rPr>
      </w:pPr>
    </w:p>
    <w:p w14:paraId="24A53AFE" w14:textId="77777777" w:rsidR="007415D3" w:rsidRPr="007415D3" w:rsidRDefault="007415D3" w:rsidP="007415D3">
      <w:pPr>
        <w:bidi/>
        <w:ind w:firstLine="567"/>
        <w:jc w:val="both"/>
        <w:rPr>
          <w:rFonts w:cs="David" w:hint="cs"/>
          <w:rtl/>
        </w:rPr>
      </w:pPr>
      <w:r w:rsidRPr="007415D3">
        <w:rPr>
          <w:rFonts w:cs="David" w:hint="cs"/>
          <w:rtl/>
        </w:rPr>
        <w:t xml:space="preserve">למה אי-אפשר לקרוא בשמות, וכל אחד יגיד אם הוא בעד ועדת חינוך או ועדה משותפת. </w:t>
      </w:r>
    </w:p>
    <w:p w14:paraId="71D4F105" w14:textId="77777777" w:rsidR="007415D3" w:rsidRPr="007415D3" w:rsidRDefault="007415D3" w:rsidP="007415D3">
      <w:pPr>
        <w:bidi/>
        <w:ind w:firstLine="567"/>
        <w:jc w:val="both"/>
        <w:rPr>
          <w:rFonts w:cs="David" w:hint="cs"/>
          <w:rtl/>
        </w:rPr>
      </w:pPr>
    </w:p>
    <w:p w14:paraId="112F495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E1DB0F9" w14:textId="77777777" w:rsidR="007415D3" w:rsidRPr="007415D3" w:rsidRDefault="007415D3" w:rsidP="007415D3">
      <w:pPr>
        <w:bidi/>
        <w:ind w:firstLine="567"/>
        <w:jc w:val="both"/>
        <w:rPr>
          <w:rFonts w:cs="David" w:hint="cs"/>
          <w:rtl/>
        </w:rPr>
      </w:pPr>
    </w:p>
    <w:p w14:paraId="341B31E6" w14:textId="77777777" w:rsidR="007415D3" w:rsidRPr="007415D3" w:rsidRDefault="007415D3" w:rsidP="007415D3">
      <w:pPr>
        <w:bidi/>
        <w:jc w:val="both"/>
        <w:rPr>
          <w:rFonts w:cs="David" w:hint="cs"/>
          <w:rtl/>
        </w:rPr>
      </w:pPr>
      <w:r w:rsidRPr="007415D3">
        <w:rPr>
          <w:rFonts w:cs="David" w:hint="cs"/>
          <w:rtl/>
        </w:rPr>
        <w:tab/>
        <w:t>זה בעד או נגד, לא חינוך או ועדה משותפת.</w:t>
      </w:r>
    </w:p>
    <w:p w14:paraId="12561E8C" w14:textId="77777777" w:rsidR="007415D3" w:rsidRPr="007415D3" w:rsidRDefault="007415D3" w:rsidP="007415D3">
      <w:pPr>
        <w:bidi/>
        <w:jc w:val="both"/>
        <w:rPr>
          <w:rFonts w:cs="David" w:hint="cs"/>
          <w:rtl/>
        </w:rPr>
      </w:pPr>
    </w:p>
    <w:p w14:paraId="0CDE9A1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2CACEF5" w14:textId="77777777" w:rsidR="007415D3" w:rsidRPr="007415D3" w:rsidRDefault="007415D3" w:rsidP="007415D3">
      <w:pPr>
        <w:bidi/>
        <w:jc w:val="both"/>
        <w:rPr>
          <w:rFonts w:cs="David" w:hint="cs"/>
          <w:rtl/>
        </w:rPr>
      </w:pPr>
    </w:p>
    <w:p w14:paraId="49725BFA" w14:textId="77777777" w:rsidR="007415D3" w:rsidRPr="007415D3" w:rsidRDefault="007415D3" w:rsidP="007415D3">
      <w:pPr>
        <w:bidi/>
        <w:jc w:val="both"/>
        <w:rPr>
          <w:rFonts w:cs="David" w:hint="cs"/>
          <w:rtl/>
        </w:rPr>
      </w:pPr>
      <w:r w:rsidRPr="007415D3">
        <w:rPr>
          <w:rFonts w:cs="David" w:hint="cs"/>
          <w:rtl/>
        </w:rPr>
        <w:tab/>
        <w:t>כל מי שרוצה ועדה משותפת יצביע נגד.</w:t>
      </w:r>
    </w:p>
    <w:p w14:paraId="433F70E5" w14:textId="77777777" w:rsidR="007415D3" w:rsidRPr="007415D3" w:rsidRDefault="007415D3" w:rsidP="007415D3">
      <w:pPr>
        <w:bidi/>
        <w:jc w:val="both"/>
        <w:rPr>
          <w:rFonts w:cs="David" w:hint="cs"/>
          <w:rtl/>
        </w:rPr>
      </w:pPr>
    </w:p>
    <w:p w14:paraId="73DACA5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B90906B" w14:textId="77777777" w:rsidR="007415D3" w:rsidRPr="007415D3" w:rsidRDefault="007415D3" w:rsidP="007415D3">
      <w:pPr>
        <w:bidi/>
        <w:jc w:val="both"/>
        <w:rPr>
          <w:rFonts w:cs="David" w:hint="cs"/>
          <w:rtl/>
        </w:rPr>
      </w:pPr>
    </w:p>
    <w:p w14:paraId="6401309C" w14:textId="77777777" w:rsidR="007415D3" w:rsidRPr="007415D3" w:rsidRDefault="007415D3" w:rsidP="007415D3">
      <w:pPr>
        <w:bidi/>
        <w:ind w:firstLine="567"/>
        <w:jc w:val="both"/>
        <w:rPr>
          <w:rFonts w:cs="David" w:hint="cs"/>
          <w:rtl/>
        </w:rPr>
      </w:pPr>
      <w:r w:rsidRPr="007415D3">
        <w:rPr>
          <w:rFonts w:cs="David" w:hint="cs"/>
          <w:rtl/>
        </w:rPr>
        <w:t xml:space="preserve">כל מי שלא רוצה ועדה משותפת יצביע נגד. סימן שהוא בעד ועדת חינוך. אני עוברת להצבעה שמית. בעד </w:t>
      </w:r>
      <w:r w:rsidRPr="007415D3">
        <w:rPr>
          <w:rFonts w:cs="David"/>
          <w:rtl/>
        </w:rPr>
        <w:t>–</w:t>
      </w:r>
      <w:r w:rsidRPr="007415D3">
        <w:rPr>
          <w:rFonts w:cs="David" w:hint="cs"/>
          <w:rtl/>
        </w:rPr>
        <w:t xml:space="preserve"> זה בעד ועדה משותפת לוועדת החינוך וועדת הכספים בראשות ועדת החינוך. </w:t>
      </w:r>
    </w:p>
    <w:p w14:paraId="1CB2C56A" w14:textId="77777777" w:rsidR="007415D3" w:rsidRPr="007415D3" w:rsidRDefault="007415D3" w:rsidP="007415D3">
      <w:pPr>
        <w:bidi/>
        <w:jc w:val="both"/>
        <w:rPr>
          <w:rFonts w:cs="David" w:hint="cs"/>
          <w:rtl/>
        </w:rPr>
      </w:pPr>
    </w:p>
    <w:p w14:paraId="114C26D6" w14:textId="77777777" w:rsidR="007415D3" w:rsidRPr="007415D3" w:rsidRDefault="007415D3" w:rsidP="007415D3">
      <w:pPr>
        <w:bidi/>
        <w:jc w:val="both"/>
        <w:rPr>
          <w:rFonts w:cs="David" w:hint="cs"/>
          <w:rtl/>
        </w:rPr>
      </w:pPr>
      <w:r w:rsidRPr="007415D3">
        <w:rPr>
          <w:rFonts w:cs="David" w:hint="cs"/>
          <w:rtl/>
        </w:rPr>
        <w:t>ה צ ב ע ה</w:t>
      </w:r>
    </w:p>
    <w:p w14:paraId="317AA37B" w14:textId="77777777" w:rsidR="007415D3" w:rsidRPr="007415D3" w:rsidRDefault="007415D3" w:rsidP="007415D3">
      <w:pPr>
        <w:bidi/>
        <w:ind w:firstLine="567"/>
        <w:jc w:val="both"/>
        <w:rPr>
          <w:rFonts w:cs="David" w:hint="cs"/>
          <w:rtl/>
        </w:rPr>
      </w:pPr>
    </w:p>
    <w:p w14:paraId="48DE60F4" w14:textId="77777777" w:rsidR="007415D3" w:rsidRPr="007415D3" w:rsidRDefault="007415D3" w:rsidP="007415D3">
      <w:pPr>
        <w:bidi/>
        <w:ind w:firstLine="567"/>
        <w:jc w:val="both"/>
        <w:rPr>
          <w:rFonts w:cs="David" w:hint="cs"/>
          <w:rtl/>
        </w:rPr>
      </w:pPr>
      <w:r w:rsidRPr="007415D3">
        <w:rPr>
          <w:rFonts w:cs="David" w:hint="cs"/>
          <w:rtl/>
        </w:rPr>
        <w:t xml:space="preserve">אביגדור יצחקי </w:t>
      </w:r>
      <w:r w:rsidRPr="007415D3">
        <w:rPr>
          <w:rFonts w:cs="David"/>
          <w:rtl/>
        </w:rPr>
        <w:t>–</w:t>
      </w:r>
      <w:r w:rsidRPr="007415D3">
        <w:rPr>
          <w:rFonts w:cs="David" w:hint="cs"/>
          <w:rtl/>
        </w:rPr>
        <w:t xml:space="preserve"> בעד</w:t>
      </w:r>
    </w:p>
    <w:p w14:paraId="163A3E1F" w14:textId="77777777" w:rsidR="007415D3" w:rsidRPr="007415D3" w:rsidRDefault="007415D3" w:rsidP="007415D3">
      <w:pPr>
        <w:bidi/>
        <w:jc w:val="both"/>
        <w:rPr>
          <w:rFonts w:cs="David" w:hint="cs"/>
          <w:rtl/>
        </w:rPr>
      </w:pPr>
      <w:r w:rsidRPr="007415D3">
        <w:rPr>
          <w:rFonts w:cs="David" w:hint="cs"/>
          <w:rtl/>
        </w:rPr>
        <w:tab/>
        <w:t xml:space="preserve">עתניאל שנלר </w:t>
      </w:r>
      <w:r w:rsidRPr="007415D3">
        <w:rPr>
          <w:rFonts w:cs="David"/>
          <w:rtl/>
        </w:rPr>
        <w:t>–</w:t>
      </w:r>
      <w:r w:rsidRPr="007415D3">
        <w:rPr>
          <w:rFonts w:cs="David" w:hint="cs"/>
          <w:rtl/>
        </w:rPr>
        <w:t xml:space="preserve"> בעד</w:t>
      </w:r>
    </w:p>
    <w:p w14:paraId="536DD7B1" w14:textId="77777777" w:rsidR="007415D3" w:rsidRPr="007415D3" w:rsidRDefault="007415D3" w:rsidP="007415D3">
      <w:pPr>
        <w:bidi/>
        <w:jc w:val="both"/>
        <w:rPr>
          <w:rFonts w:cs="David" w:hint="cs"/>
          <w:rtl/>
        </w:rPr>
      </w:pPr>
      <w:r w:rsidRPr="007415D3">
        <w:rPr>
          <w:rFonts w:cs="David" w:hint="cs"/>
          <w:rtl/>
        </w:rPr>
        <w:tab/>
        <w:t xml:space="preserve">מיכאל נודלמן </w:t>
      </w:r>
      <w:r w:rsidRPr="007415D3">
        <w:rPr>
          <w:rFonts w:cs="David"/>
          <w:rtl/>
        </w:rPr>
        <w:t>–</w:t>
      </w:r>
      <w:r w:rsidRPr="007415D3">
        <w:rPr>
          <w:rFonts w:cs="David" w:hint="cs"/>
          <w:rtl/>
        </w:rPr>
        <w:t xml:space="preserve"> בעד</w:t>
      </w:r>
    </w:p>
    <w:p w14:paraId="37F8967D" w14:textId="77777777" w:rsidR="007415D3" w:rsidRPr="007415D3" w:rsidRDefault="007415D3" w:rsidP="007415D3">
      <w:pPr>
        <w:bidi/>
        <w:jc w:val="both"/>
        <w:rPr>
          <w:rFonts w:cs="David" w:hint="cs"/>
          <w:rtl/>
        </w:rPr>
      </w:pPr>
      <w:r w:rsidRPr="007415D3">
        <w:rPr>
          <w:rFonts w:cs="David" w:hint="cs"/>
          <w:rtl/>
        </w:rPr>
        <w:tab/>
        <w:t xml:space="preserve">שלי יחימוביץ </w:t>
      </w:r>
      <w:r w:rsidRPr="007415D3">
        <w:rPr>
          <w:rFonts w:cs="David"/>
          <w:rtl/>
        </w:rPr>
        <w:t>–</w:t>
      </w:r>
      <w:r w:rsidRPr="007415D3">
        <w:rPr>
          <w:rFonts w:cs="David" w:hint="cs"/>
          <w:rtl/>
        </w:rPr>
        <w:t xml:space="preserve"> נגד</w:t>
      </w:r>
    </w:p>
    <w:p w14:paraId="56B2168C"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0917CA3C" w14:textId="77777777" w:rsidR="007415D3" w:rsidRPr="007415D3" w:rsidRDefault="007415D3" w:rsidP="007415D3">
      <w:pPr>
        <w:bidi/>
        <w:jc w:val="both"/>
        <w:rPr>
          <w:rFonts w:cs="David" w:hint="cs"/>
          <w:rtl/>
        </w:rPr>
      </w:pPr>
      <w:r w:rsidRPr="007415D3">
        <w:rPr>
          <w:rFonts w:cs="David" w:hint="cs"/>
          <w:rtl/>
        </w:rPr>
        <w:tab/>
        <w:t xml:space="preserve">חיים אמסלם </w:t>
      </w:r>
      <w:r w:rsidRPr="007415D3">
        <w:rPr>
          <w:rFonts w:cs="David"/>
          <w:rtl/>
        </w:rPr>
        <w:t>–</w:t>
      </w:r>
      <w:r w:rsidRPr="007415D3">
        <w:rPr>
          <w:rFonts w:cs="David" w:hint="cs"/>
          <w:rtl/>
        </w:rPr>
        <w:t xml:space="preserve"> בעד</w:t>
      </w:r>
    </w:p>
    <w:p w14:paraId="70B61D4F"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w:t>
      </w:r>
    </w:p>
    <w:p w14:paraId="158F64C6" w14:textId="77777777" w:rsidR="007415D3" w:rsidRPr="007415D3" w:rsidRDefault="007415D3" w:rsidP="007415D3">
      <w:pPr>
        <w:bidi/>
        <w:jc w:val="both"/>
        <w:rPr>
          <w:rFonts w:cs="David" w:hint="cs"/>
          <w:rtl/>
        </w:rPr>
      </w:pPr>
    </w:p>
    <w:p w14:paraId="3919CA2F" w14:textId="77777777" w:rsidR="007415D3" w:rsidRPr="007415D3" w:rsidRDefault="007415D3" w:rsidP="007415D3">
      <w:pPr>
        <w:bidi/>
        <w:jc w:val="both"/>
        <w:rPr>
          <w:rFonts w:cs="David" w:hint="cs"/>
          <w:rtl/>
        </w:rPr>
      </w:pPr>
      <w:r w:rsidRPr="007415D3">
        <w:rPr>
          <w:rFonts w:cs="David" w:hint="cs"/>
          <w:u w:val="single"/>
          <w:rtl/>
        </w:rPr>
        <w:t>יעקב מרגי:</w:t>
      </w:r>
    </w:p>
    <w:p w14:paraId="2D6E4724" w14:textId="77777777" w:rsidR="007415D3" w:rsidRPr="007415D3" w:rsidRDefault="007415D3" w:rsidP="007415D3">
      <w:pPr>
        <w:bidi/>
        <w:jc w:val="both"/>
        <w:rPr>
          <w:rFonts w:cs="David" w:hint="cs"/>
          <w:rtl/>
        </w:rPr>
      </w:pPr>
    </w:p>
    <w:p w14:paraId="7AABF04A" w14:textId="77777777" w:rsidR="007415D3" w:rsidRPr="007415D3" w:rsidRDefault="007415D3" w:rsidP="007415D3">
      <w:pPr>
        <w:bidi/>
        <w:jc w:val="both"/>
        <w:rPr>
          <w:rFonts w:cs="David" w:hint="cs"/>
          <w:rtl/>
        </w:rPr>
      </w:pPr>
      <w:r w:rsidRPr="007415D3">
        <w:rPr>
          <w:rFonts w:cs="David" w:hint="cs"/>
          <w:rtl/>
        </w:rPr>
        <w:tab/>
        <w:t xml:space="preserve">אתה לא יכול להצביע. אתה מיכאלי? </w:t>
      </w:r>
    </w:p>
    <w:p w14:paraId="312E3A46" w14:textId="77777777" w:rsidR="007415D3" w:rsidRPr="007415D3" w:rsidRDefault="007415D3" w:rsidP="007415D3">
      <w:pPr>
        <w:bidi/>
        <w:jc w:val="both"/>
        <w:rPr>
          <w:rFonts w:cs="David" w:hint="cs"/>
          <w:rtl/>
        </w:rPr>
      </w:pPr>
    </w:p>
    <w:p w14:paraId="557E5EC7" w14:textId="77777777" w:rsidR="007415D3" w:rsidRPr="007415D3" w:rsidRDefault="007415D3" w:rsidP="007415D3">
      <w:pPr>
        <w:bidi/>
        <w:jc w:val="both"/>
        <w:rPr>
          <w:rFonts w:cs="David" w:hint="cs"/>
          <w:rtl/>
        </w:rPr>
      </w:pPr>
      <w:r w:rsidRPr="007415D3">
        <w:rPr>
          <w:rFonts w:cs="David" w:hint="cs"/>
          <w:u w:val="single"/>
          <w:rtl/>
        </w:rPr>
        <w:t>נסים זאב:</w:t>
      </w:r>
    </w:p>
    <w:p w14:paraId="6C06DFD7" w14:textId="77777777" w:rsidR="007415D3" w:rsidRPr="007415D3" w:rsidRDefault="007415D3" w:rsidP="007415D3">
      <w:pPr>
        <w:bidi/>
        <w:jc w:val="both"/>
        <w:rPr>
          <w:rFonts w:cs="David" w:hint="cs"/>
          <w:rtl/>
        </w:rPr>
      </w:pPr>
    </w:p>
    <w:p w14:paraId="5EC63C5B" w14:textId="77777777" w:rsidR="007415D3" w:rsidRPr="007415D3" w:rsidRDefault="007415D3" w:rsidP="007415D3">
      <w:pPr>
        <w:bidi/>
        <w:jc w:val="both"/>
        <w:rPr>
          <w:rFonts w:cs="David" w:hint="cs"/>
          <w:rtl/>
        </w:rPr>
      </w:pPr>
      <w:r w:rsidRPr="007415D3">
        <w:rPr>
          <w:rFonts w:cs="David" w:hint="cs"/>
          <w:rtl/>
        </w:rPr>
        <w:tab/>
        <w:t xml:space="preserve"> כן. </w:t>
      </w:r>
    </w:p>
    <w:p w14:paraId="760655A2" w14:textId="77777777" w:rsidR="007415D3" w:rsidRPr="007415D3" w:rsidRDefault="007415D3" w:rsidP="007415D3">
      <w:pPr>
        <w:bidi/>
        <w:jc w:val="both"/>
        <w:rPr>
          <w:rFonts w:cs="David" w:hint="cs"/>
          <w:rtl/>
        </w:rPr>
      </w:pPr>
    </w:p>
    <w:p w14:paraId="6C101B3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0F1E8DF" w14:textId="77777777" w:rsidR="007415D3" w:rsidRPr="007415D3" w:rsidRDefault="007415D3" w:rsidP="007415D3">
      <w:pPr>
        <w:bidi/>
        <w:jc w:val="both"/>
        <w:rPr>
          <w:rFonts w:cs="David" w:hint="cs"/>
          <w:rtl/>
        </w:rPr>
      </w:pPr>
    </w:p>
    <w:p w14:paraId="1B7F9AA4" w14:textId="77777777" w:rsidR="007415D3" w:rsidRPr="007415D3" w:rsidRDefault="007415D3" w:rsidP="007415D3">
      <w:pPr>
        <w:bidi/>
        <w:jc w:val="both"/>
        <w:rPr>
          <w:rFonts w:cs="David" w:hint="cs"/>
          <w:rtl/>
        </w:rPr>
      </w:pPr>
      <w:r w:rsidRPr="007415D3">
        <w:rPr>
          <w:rFonts w:cs="David" w:hint="cs"/>
          <w:rtl/>
        </w:rPr>
        <w:tab/>
        <w:t xml:space="preserve">מכיוון שנכנסת בדיוק ברגע שהקראתי את שמו של מיכאלי, ואתה החלפת את מיכאלי, הופעת לנו, לא יודעת מאיפה, ונכנסת לתוך הוועדה ברוח סערה </w:t>
      </w:r>
      <w:r w:rsidRPr="007415D3">
        <w:rPr>
          <w:rFonts w:cs="David"/>
          <w:rtl/>
        </w:rPr>
        <w:t>–</w:t>
      </w:r>
      <w:r w:rsidRPr="007415D3">
        <w:rPr>
          <w:rFonts w:cs="David" w:hint="cs"/>
          <w:rtl/>
        </w:rPr>
        <w:t xml:space="preserve"> אני מניחה שאדוני, מכיוון שאנחנו באמצע הצבעה, אינו יודע על מה מצביעים. אתה יודע על מה מצביעים?</w:t>
      </w:r>
    </w:p>
    <w:p w14:paraId="095C4113" w14:textId="77777777" w:rsidR="007415D3" w:rsidRPr="007415D3" w:rsidRDefault="007415D3" w:rsidP="007415D3">
      <w:pPr>
        <w:bidi/>
        <w:jc w:val="both"/>
        <w:rPr>
          <w:rFonts w:cs="David" w:hint="cs"/>
          <w:rtl/>
        </w:rPr>
      </w:pPr>
    </w:p>
    <w:p w14:paraId="333931EC" w14:textId="77777777" w:rsidR="007415D3" w:rsidRPr="007415D3" w:rsidRDefault="007415D3" w:rsidP="007415D3">
      <w:pPr>
        <w:bidi/>
        <w:jc w:val="both"/>
        <w:rPr>
          <w:rFonts w:cs="David" w:hint="cs"/>
          <w:rtl/>
        </w:rPr>
      </w:pPr>
      <w:r w:rsidRPr="007415D3">
        <w:rPr>
          <w:rFonts w:cs="David" w:hint="cs"/>
          <w:u w:val="single"/>
          <w:rtl/>
        </w:rPr>
        <w:t>נסים זאב:</w:t>
      </w:r>
    </w:p>
    <w:p w14:paraId="343CF12B" w14:textId="77777777" w:rsidR="007415D3" w:rsidRPr="007415D3" w:rsidRDefault="007415D3" w:rsidP="007415D3">
      <w:pPr>
        <w:bidi/>
        <w:jc w:val="both"/>
        <w:rPr>
          <w:rFonts w:cs="David" w:hint="cs"/>
          <w:rtl/>
        </w:rPr>
      </w:pPr>
    </w:p>
    <w:p w14:paraId="20FCCE92" w14:textId="77777777" w:rsidR="007415D3" w:rsidRPr="007415D3" w:rsidRDefault="007415D3" w:rsidP="007415D3">
      <w:pPr>
        <w:bidi/>
        <w:jc w:val="both"/>
        <w:rPr>
          <w:rFonts w:cs="David" w:hint="cs"/>
          <w:rtl/>
        </w:rPr>
      </w:pPr>
      <w:r w:rsidRPr="007415D3">
        <w:rPr>
          <w:rFonts w:cs="David" w:hint="cs"/>
          <w:rtl/>
        </w:rPr>
        <w:tab/>
        <w:t xml:space="preserve"> אם יש לך זמן, אחזור על זה. ... </w:t>
      </w:r>
    </w:p>
    <w:p w14:paraId="1D8D899D" w14:textId="77777777" w:rsidR="007415D3" w:rsidRPr="007415D3" w:rsidRDefault="007415D3" w:rsidP="007415D3">
      <w:pPr>
        <w:bidi/>
        <w:jc w:val="both"/>
        <w:rPr>
          <w:rFonts w:cs="David" w:hint="cs"/>
          <w:rtl/>
        </w:rPr>
      </w:pPr>
    </w:p>
    <w:p w14:paraId="59E505F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2224B24" w14:textId="77777777" w:rsidR="007415D3" w:rsidRPr="007415D3" w:rsidRDefault="007415D3" w:rsidP="007415D3">
      <w:pPr>
        <w:bidi/>
        <w:jc w:val="both"/>
        <w:rPr>
          <w:rFonts w:cs="David" w:hint="cs"/>
          <w:rtl/>
        </w:rPr>
      </w:pPr>
    </w:p>
    <w:p w14:paraId="38A97454" w14:textId="77777777" w:rsidR="007415D3" w:rsidRPr="007415D3" w:rsidRDefault="007415D3" w:rsidP="007415D3">
      <w:pPr>
        <w:bidi/>
        <w:jc w:val="both"/>
        <w:rPr>
          <w:rFonts w:cs="David" w:hint="cs"/>
          <w:rtl/>
        </w:rPr>
      </w:pPr>
      <w:r w:rsidRPr="007415D3">
        <w:rPr>
          <w:rFonts w:cs="David" w:hint="cs"/>
          <w:rtl/>
        </w:rPr>
        <w:tab/>
        <w:t xml:space="preserve">כתוב לי כאן שחבר הכנסת אמסלם מחליף את דוד אזולאי וחבר הכנסת מיכאלי מחליף את נסים זאב, </w:t>
      </w:r>
    </w:p>
    <w:p w14:paraId="57E08298" w14:textId="77777777" w:rsidR="007415D3" w:rsidRPr="007415D3" w:rsidRDefault="007415D3" w:rsidP="007415D3">
      <w:pPr>
        <w:bidi/>
        <w:jc w:val="both"/>
        <w:rPr>
          <w:rFonts w:cs="David" w:hint="cs"/>
          <w:rtl/>
        </w:rPr>
      </w:pPr>
    </w:p>
    <w:p w14:paraId="5AFEF761" w14:textId="77777777" w:rsidR="007415D3" w:rsidRPr="007415D3" w:rsidRDefault="007415D3" w:rsidP="007415D3">
      <w:pPr>
        <w:bidi/>
        <w:jc w:val="both"/>
        <w:rPr>
          <w:rFonts w:cs="David" w:hint="cs"/>
          <w:rtl/>
        </w:rPr>
      </w:pPr>
      <w:r w:rsidRPr="007415D3">
        <w:rPr>
          <w:rFonts w:cs="David" w:hint="cs"/>
          <w:u w:val="single"/>
          <w:rtl/>
        </w:rPr>
        <w:t>יעקב מרגי:</w:t>
      </w:r>
    </w:p>
    <w:p w14:paraId="02652F3D" w14:textId="77777777" w:rsidR="007415D3" w:rsidRPr="007415D3" w:rsidRDefault="007415D3" w:rsidP="007415D3">
      <w:pPr>
        <w:bidi/>
        <w:jc w:val="both"/>
        <w:rPr>
          <w:rFonts w:cs="David" w:hint="cs"/>
          <w:rtl/>
        </w:rPr>
      </w:pPr>
    </w:p>
    <w:p w14:paraId="7ED1F951" w14:textId="77777777" w:rsidR="007415D3" w:rsidRPr="007415D3" w:rsidRDefault="007415D3" w:rsidP="007415D3">
      <w:pPr>
        <w:bidi/>
        <w:jc w:val="both"/>
        <w:rPr>
          <w:rFonts w:cs="David" w:hint="cs"/>
          <w:rtl/>
        </w:rPr>
      </w:pPr>
      <w:r w:rsidRPr="007415D3">
        <w:rPr>
          <w:rFonts w:cs="David" w:hint="cs"/>
          <w:rtl/>
        </w:rPr>
        <w:tab/>
        <w:t xml:space="preserve"> מאחר שאמסלם ומיכאלי הצביעו כבר, נסים זאב </w:t>
      </w:r>
      <w:r w:rsidRPr="007415D3">
        <w:rPr>
          <w:rFonts w:cs="David"/>
          <w:rtl/>
        </w:rPr>
        <w:t>–</w:t>
      </w:r>
      <w:r w:rsidRPr="007415D3">
        <w:rPr>
          <w:rFonts w:cs="David" w:hint="cs"/>
          <w:rtl/>
        </w:rPr>
        <w:t xml:space="preserve"> רק מההצבעה הבאה חוזר לעצמו. </w:t>
      </w:r>
    </w:p>
    <w:p w14:paraId="5856A78A" w14:textId="77777777" w:rsidR="007415D3" w:rsidRPr="007415D3" w:rsidRDefault="007415D3" w:rsidP="007415D3">
      <w:pPr>
        <w:bidi/>
        <w:jc w:val="both"/>
        <w:rPr>
          <w:rFonts w:cs="David" w:hint="cs"/>
          <w:rtl/>
        </w:rPr>
      </w:pPr>
    </w:p>
    <w:p w14:paraId="0F664781" w14:textId="77777777" w:rsidR="007415D3" w:rsidRPr="007415D3" w:rsidRDefault="007415D3" w:rsidP="007415D3">
      <w:pPr>
        <w:bidi/>
        <w:jc w:val="both"/>
        <w:rPr>
          <w:rFonts w:cs="David" w:hint="cs"/>
          <w:rtl/>
        </w:rPr>
      </w:pPr>
      <w:r w:rsidRPr="007415D3">
        <w:rPr>
          <w:rFonts w:cs="David" w:hint="cs"/>
          <w:u w:val="single"/>
          <w:rtl/>
        </w:rPr>
        <w:t>יורם מרציאנו:</w:t>
      </w:r>
    </w:p>
    <w:p w14:paraId="61D1E8B1" w14:textId="77777777" w:rsidR="007415D3" w:rsidRPr="007415D3" w:rsidRDefault="007415D3" w:rsidP="007415D3">
      <w:pPr>
        <w:bidi/>
        <w:jc w:val="both"/>
        <w:rPr>
          <w:rFonts w:cs="David" w:hint="cs"/>
          <w:rtl/>
        </w:rPr>
      </w:pPr>
    </w:p>
    <w:p w14:paraId="4CD8BD6B" w14:textId="77777777" w:rsidR="007415D3" w:rsidRPr="007415D3" w:rsidRDefault="007415D3" w:rsidP="007415D3">
      <w:pPr>
        <w:bidi/>
        <w:jc w:val="both"/>
        <w:rPr>
          <w:rFonts w:cs="David" w:hint="cs"/>
          <w:rtl/>
        </w:rPr>
      </w:pPr>
      <w:r w:rsidRPr="007415D3">
        <w:rPr>
          <w:rFonts w:cs="David" w:hint="cs"/>
          <w:rtl/>
        </w:rPr>
        <w:tab/>
        <w:t xml:space="preserve"> תראה איך הוא מקפח אותך. </w:t>
      </w:r>
    </w:p>
    <w:p w14:paraId="31E79A06" w14:textId="77777777" w:rsidR="007415D3" w:rsidRPr="007415D3" w:rsidRDefault="007415D3" w:rsidP="007415D3">
      <w:pPr>
        <w:bidi/>
        <w:jc w:val="both"/>
        <w:rPr>
          <w:rFonts w:cs="David" w:hint="cs"/>
          <w:rtl/>
        </w:rPr>
      </w:pPr>
    </w:p>
    <w:p w14:paraId="1D0C9E17" w14:textId="77777777" w:rsidR="007415D3" w:rsidRPr="007415D3" w:rsidRDefault="007415D3" w:rsidP="007415D3">
      <w:pPr>
        <w:bidi/>
        <w:jc w:val="both"/>
        <w:rPr>
          <w:rFonts w:cs="David" w:hint="cs"/>
          <w:rtl/>
        </w:rPr>
      </w:pPr>
      <w:r w:rsidRPr="007415D3">
        <w:rPr>
          <w:rFonts w:cs="David" w:hint="cs"/>
          <w:rtl/>
        </w:rPr>
        <w:t>ה צ ב ע ה (המשך)</w:t>
      </w:r>
    </w:p>
    <w:p w14:paraId="08199DE5" w14:textId="77777777" w:rsidR="007415D3" w:rsidRPr="007415D3" w:rsidRDefault="007415D3" w:rsidP="007415D3">
      <w:pPr>
        <w:bidi/>
        <w:jc w:val="both"/>
        <w:rPr>
          <w:rFonts w:cs="David" w:hint="cs"/>
          <w:rtl/>
        </w:rPr>
      </w:pPr>
    </w:p>
    <w:p w14:paraId="59CAFCE2"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5B5447C3"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4B51DFA0"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1EFCEA86"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67BDD1A5"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7820A544"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17712B59"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6B98C2BB" w14:textId="77777777" w:rsidR="007415D3" w:rsidRPr="007415D3" w:rsidRDefault="007415D3" w:rsidP="007415D3">
      <w:pPr>
        <w:bidi/>
        <w:ind w:firstLine="567"/>
        <w:jc w:val="both"/>
        <w:rPr>
          <w:rFonts w:cs="David" w:hint="cs"/>
          <w:rtl/>
        </w:rPr>
      </w:pPr>
      <w:r w:rsidRPr="007415D3">
        <w:rPr>
          <w:rFonts w:cs="David" w:hint="cs"/>
          <w:rtl/>
        </w:rPr>
        <w:t xml:space="preserve">אורי אריאל </w:t>
      </w:r>
      <w:r w:rsidRPr="007415D3">
        <w:rPr>
          <w:rFonts w:cs="David"/>
          <w:rtl/>
        </w:rPr>
        <w:t>–</w:t>
      </w:r>
      <w:r w:rsidRPr="007415D3">
        <w:rPr>
          <w:rFonts w:cs="David" w:hint="cs"/>
          <w:rtl/>
        </w:rPr>
        <w:t xml:space="preserve"> בעד</w:t>
      </w:r>
    </w:p>
    <w:p w14:paraId="5E73721F" w14:textId="77777777" w:rsidR="007415D3" w:rsidRPr="007415D3" w:rsidRDefault="007415D3" w:rsidP="007415D3">
      <w:pPr>
        <w:bidi/>
        <w:jc w:val="both"/>
        <w:rPr>
          <w:rFonts w:cs="David" w:hint="cs"/>
          <w:rtl/>
        </w:rPr>
      </w:pPr>
      <w:r w:rsidRPr="007415D3">
        <w:rPr>
          <w:rFonts w:cs="David" w:hint="cs"/>
          <w:rtl/>
        </w:rPr>
        <w:tab/>
        <w:t xml:space="preserve">זבולון אורלב </w:t>
      </w:r>
      <w:r w:rsidRPr="007415D3">
        <w:rPr>
          <w:rFonts w:cs="David"/>
          <w:rtl/>
        </w:rPr>
        <w:t>–</w:t>
      </w:r>
      <w:r w:rsidRPr="007415D3">
        <w:rPr>
          <w:rFonts w:cs="David" w:hint="cs"/>
          <w:rtl/>
        </w:rPr>
        <w:t xml:space="preserve"> בעד</w:t>
      </w:r>
    </w:p>
    <w:p w14:paraId="0DEE0893"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בעד</w:t>
      </w:r>
    </w:p>
    <w:p w14:paraId="7FCBA5CC"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בעד</w:t>
      </w:r>
    </w:p>
    <w:p w14:paraId="42A47E5E" w14:textId="77777777" w:rsidR="007415D3" w:rsidRPr="007415D3" w:rsidRDefault="007415D3" w:rsidP="007415D3">
      <w:pPr>
        <w:bidi/>
        <w:jc w:val="both"/>
        <w:rPr>
          <w:rFonts w:cs="David" w:hint="cs"/>
          <w:rtl/>
        </w:rPr>
      </w:pPr>
    </w:p>
    <w:p w14:paraId="3B90AE58" w14:textId="77777777" w:rsidR="007415D3" w:rsidRPr="007415D3" w:rsidRDefault="007415D3" w:rsidP="007415D3">
      <w:pPr>
        <w:pStyle w:val="Heading5"/>
        <w:rPr>
          <w:rFonts w:hint="cs"/>
          <w:rtl/>
        </w:rPr>
      </w:pPr>
      <w:r w:rsidRPr="007415D3">
        <w:rPr>
          <w:rFonts w:hint="cs"/>
          <w:u w:val="single"/>
          <w:rtl/>
        </w:rPr>
        <w:t>שלי יחימוביץ:</w:t>
      </w:r>
    </w:p>
    <w:p w14:paraId="387D49C6" w14:textId="77777777" w:rsidR="007415D3" w:rsidRPr="007415D3" w:rsidRDefault="007415D3" w:rsidP="007415D3">
      <w:pPr>
        <w:pStyle w:val="Heading5"/>
        <w:rPr>
          <w:rFonts w:hint="cs"/>
          <w:rtl/>
        </w:rPr>
      </w:pPr>
    </w:p>
    <w:p w14:paraId="398408AC" w14:textId="77777777" w:rsidR="007415D3" w:rsidRPr="007415D3" w:rsidRDefault="007415D3" w:rsidP="007415D3">
      <w:pPr>
        <w:bidi/>
        <w:jc w:val="both"/>
        <w:rPr>
          <w:rFonts w:cs="David" w:hint="cs"/>
          <w:rtl/>
        </w:rPr>
      </w:pPr>
      <w:r w:rsidRPr="007415D3">
        <w:rPr>
          <w:rFonts w:cs="David" w:hint="cs"/>
          <w:rtl/>
        </w:rPr>
        <w:tab/>
        <w:t xml:space="preserve"> אני רוצה לתקן. גם אני בעד. </w:t>
      </w:r>
    </w:p>
    <w:p w14:paraId="194D7CDD" w14:textId="77777777" w:rsidR="007415D3" w:rsidRPr="007415D3" w:rsidRDefault="007415D3" w:rsidP="007415D3">
      <w:pPr>
        <w:bidi/>
        <w:jc w:val="both"/>
        <w:rPr>
          <w:rFonts w:cs="David" w:hint="cs"/>
          <w:rtl/>
        </w:rPr>
      </w:pPr>
    </w:p>
    <w:p w14:paraId="4CBBDD9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E3193C5" w14:textId="77777777" w:rsidR="007415D3" w:rsidRPr="007415D3" w:rsidRDefault="007415D3" w:rsidP="007415D3">
      <w:pPr>
        <w:bidi/>
        <w:jc w:val="both"/>
        <w:rPr>
          <w:rFonts w:cs="David" w:hint="cs"/>
          <w:rtl/>
        </w:rPr>
      </w:pPr>
    </w:p>
    <w:p w14:paraId="2EFECE33" w14:textId="77777777" w:rsidR="007415D3" w:rsidRPr="007415D3" w:rsidRDefault="007415D3" w:rsidP="007415D3">
      <w:pPr>
        <w:bidi/>
        <w:jc w:val="both"/>
        <w:rPr>
          <w:rFonts w:cs="David" w:hint="cs"/>
          <w:rtl/>
        </w:rPr>
      </w:pPr>
      <w:r w:rsidRPr="007415D3">
        <w:rPr>
          <w:rFonts w:cs="David" w:hint="cs"/>
          <w:rtl/>
        </w:rPr>
        <w:tab/>
        <w:t xml:space="preserve">אני מבקשת לתקן בפרוטוקול: גם חברת הכנסת שלי יחימוביץ בעד. </w:t>
      </w:r>
    </w:p>
    <w:p w14:paraId="00394802" w14:textId="77777777" w:rsidR="007415D3" w:rsidRPr="007415D3" w:rsidRDefault="007415D3" w:rsidP="007415D3">
      <w:pPr>
        <w:bidi/>
        <w:jc w:val="both"/>
        <w:rPr>
          <w:rFonts w:cs="David" w:hint="cs"/>
          <w:rtl/>
        </w:rPr>
      </w:pPr>
    </w:p>
    <w:p w14:paraId="308C2129" w14:textId="77777777" w:rsidR="007415D3" w:rsidRPr="007415D3" w:rsidRDefault="007415D3" w:rsidP="007415D3">
      <w:pPr>
        <w:bidi/>
        <w:jc w:val="both"/>
        <w:rPr>
          <w:rFonts w:cs="David" w:hint="cs"/>
          <w:rtl/>
        </w:rPr>
      </w:pPr>
      <w:r w:rsidRPr="007415D3">
        <w:rPr>
          <w:rFonts w:cs="David" w:hint="cs"/>
          <w:u w:val="single"/>
          <w:rtl/>
        </w:rPr>
        <w:t>נסים זאב:</w:t>
      </w:r>
    </w:p>
    <w:p w14:paraId="0AE0F0B9" w14:textId="77777777" w:rsidR="007415D3" w:rsidRPr="007415D3" w:rsidRDefault="007415D3" w:rsidP="007415D3">
      <w:pPr>
        <w:bidi/>
        <w:jc w:val="both"/>
        <w:rPr>
          <w:rFonts w:cs="David" w:hint="cs"/>
          <w:rtl/>
        </w:rPr>
      </w:pPr>
    </w:p>
    <w:p w14:paraId="727FAE5D" w14:textId="77777777" w:rsidR="007415D3" w:rsidRPr="007415D3" w:rsidRDefault="007415D3" w:rsidP="007415D3">
      <w:pPr>
        <w:bidi/>
        <w:jc w:val="both"/>
        <w:rPr>
          <w:rFonts w:cs="David" w:hint="cs"/>
          <w:rtl/>
        </w:rPr>
      </w:pPr>
      <w:r w:rsidRPr="007415D3">
        <w:rPr>
          <w:rFonts w:cs="David" w:hint="cs"/>
          <w:rtl/>
        </w:rPr>
        <w:tab/>
        <w:t xml:space="preserve"> אני בעד אף-על-פי שאני לא מצביע. </w:t>
      </w:r>
    </w:p>
    <w:p w14:paraId="275118BA" w14:textId="77777777" w:rsidR="007415D3" w:rsidRPr="007415D3" w:rsidRDefault="007415D3" w:rsidP="007415D3">
      <w:pPr>
        <w:bidi/>
        <w:jc w:val="both"/>
        <w:rPr>
          <w:rFonts w:cs="David" w:hint="cs"/>
          <w:rtl/>
        </w:rPr>
      </w:pPr>
    </w:p>
    <w:p w14:paraId="6D2E639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7B0B29D" w14:textId="77777777" w:rsidR="007415D3" w:rsidRPr="007415D3" w:rsidRDefault="007415D3" w:rsidP="007415D3">
      <w:pPr>
        <w:bidi/>
        <w:jc w:val="both"/>
        <w:rPr>
          <w:rFonts w:cs="David" w:hint="cs"/>
          <w:rtl/>
        </w:rPr>
      </w:pPr>
    </w:p>
    <w:p w14:paraId="40C10195" w14:textId="77777777" w:rsidR="007415D3" w:rsidRPr="007415D3" w:rsidRDefault="007415D3" w:rsidP="007415D3">
      <w:pPr>
        <w:bidi/>
        <w:jc w:val="both"/>
        <w:rPr>
          <w:rFonts w:cs="David" w:hint="cs"/>
          <w:rtl/>
        </w:rPr>
      </w:pPr>
      <w:r w:rsidRPr="007415D3">
        <w:rPr>
          <w:rFonts w:cs="David" w:hint="cs"/>
          <w:rtl/>
        </w:rPr>
        <w:tab/>
        <w:t xml:space="preserve">בעד הצביעו 15, שניים התנגדו. אני קובעת שהצעת החוק תידון בוועדה המשותפת לוועדת הכספים ולוועדת החינוך. </w:t>
      </w:r>
    </w:p>
    <w:p w14:paraId="47669515" w14:textId="77777777" w:rsidR="007415D3" w:rsidRPr="007415D3" w:rsidRDefault="007415D3" w:rsidP="007415D3">
      <w:pPr>
        <w:bidi/>
        <w:jc w:val="both"/>
        <w:rPr>
          <w:rFonts w:cs="David" w:hint="cs"/>
          <w:rtl/>
        </w:rPr>
      </w:pPr>
    </w:p>
    <w:p w14:paraId="45722C4E" w14:textId="77777777" w:rsidR="007415D3" w:rsidRPr="007415D3" w:rsidRDefault="007415D3" w:rsidP="007415D3">
      <w:pPr>
        <w:bidi/>
        <w:jc w:val="both"/>
        <w:rPr>
          <w:rFonts w:cs="David" w:hint="cs"/>
          <w:rtl/>
        </w:rPr>
      </w:pPr>
      <w:r w:rsidRPr="007415D3">
        <w:rPr>
          <w:rFonts w:cs="David" w:hint="cs"/>
          <w:u w:val="single"/>
          <w:rtl/>
        </w:rPr>
        <w:t>יעקב מרגי:</w:t>
      </w:r>
    </w:p>
    <w:p w14:paraId="481A98D5" w14:textId="77777777" w:rsidR="007415D3" w:rsidRPr="007415D3" w:rsidRDefault="007415D3" w:rsidP="007415D3">
      <w:pPr>
        <w:bidi/>
        <w:jc w:val="both"/>
        <w:rPr>
          <w:rFonts w:cs="David" w:hint="cs"/>
          <w:rtl/>
        </w:rPr>
      </w:pPr>
    </w:p>
    <w:p w14:paraId="3F65FDD1" w14:textId="77777777" w:rsidR="007415D3" w:rsidRPr="007415D3" w:rsidRDefault="007415D3" w:rsidP="007415D3">
      <w:pPr>
        <w:bidi/>
        <w:jc w:val="both"/>
        <w:rPr>
          <w:rFonts w:cs="David" w:hint="cs"/>
          <w:rtl/>
        </w:rPr>
      </w:pPr>
      <w:r w:rsidRPr="007415D3">
        <w:rPr>
          <w:rFonts w:cs="David" w:hint="cs"/>
          <w:rtl/>
        </w:rPr>
        <w:tab/>
        <w:t xml:space="preserve"> בראשות מלכיאור. </w:t>
      </w:r>
    </w:p>
    <w:p w14:paraId="46C71DFB" w14:textId="77777777" w:rsidR="007415D3" w:rsidRPr="007415D3" w:rsidRDefault="007415D3" w:rsidP="007415D3">
      <w:pPr>
        <w:bidi/>
        <w:jc w:val="both"/>
        <w:rPr>
          <w:rFonts w:cs="David" w:hint="cs"/>
          <w:rtl/>
        </w:rPr>
      </w:pPr>
    </w:p>
    <w:p w14:paraId="5FD604F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0896F51" w14:textId="77777777" w:rsidR="007415D3" w:rsidRPr="007415D3" w:rsidRDefault="007415D3" w:rsidP="007415D3">
      <w:pPr>
        <w:bidi/>
        <w:jc w:val="both"/>
        <w:rPr>
          <w:rFonts w:cs="David" w:hint="cs"/>
          <w:rtl/>
        </w:rPr>
      </w:pPr>
    </w:p>
    <w:p w14:paraId="23804C5F" w14:textId="77777777" w:rsidR="007415D3" w:rsidRPr="007415D3" w:rsidRDefault="007415D3" w:rsidP="007415D3">
      <w:pPr>
        <w:bidi/>
        <w:jc w:val="both"/>
        <w:rPr>
          <w:rFonts w:cs="David" w:hint="cs"/>
          <w:rtl/>
        </w:rPr>
      </w:pPr>
      <w:r w:rsidRPr="007415D3">
        <w:rPr>
          <w:rFonts w:cs="David" w:hint="cs"/>
          <w:rtl/>
        </w:rPr>
        <w:tab/>
        <w:t xml:space="preserve">אני עוברת לסעיף 70 </w:t>
      </w:r>
      <w:r w:rsidRPr="007415D3">
        <w:rPr>
          <w:rFonts w:cs="David"/>
          <w:rtl/>
        </w:rPr>
        <w:t>–</w:t>
      </w:r>
      <w:r w:rsidRPr="007415D3">
        <w:rPr>
          <w:rFonts w:cs="David" w:hint="cs"/>
          <w:rtl/>
        </w:rPr>
        <w:t xml:space="preserve"> חוק זכויות התלמיד, הוראת מעבר. בנוסף לאמור לעיל, התיקון מציע להכשיר את התשלומים שנגבו בעבר שלא כדין כאמור (בעקבות תביעה להשבת הכספים לאחר החלטת בג"ץ).</w:t>
      </w:r>
    </w:p>
    <w:p w14:paraId="0BFE991A" w14:textId="77777777" w:rsidR="007415D3" w:rsidRPr="007415D3" w:rsidRDefault="007415D3" w:rsidP="007415D3">
      <w:pPr>
        <w:bidi/>
        <w:jc w:val="both"/>
        <w:rPr>
          <w:rFonts w:cs="David" w:hint="cs"/>
          <w:rtl/>
        </w:rPr>
      </w:pPr>
    </w:p>
    <w:p w14:paraId="414443F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2EFA262" w14:textId="77777777" w:rsidR="007415D3" w:rsidRPr="007415D3" w:rsidRDefault="007415D3" w:rsidP="007415D3">
      <w:pPr>
        <w:bidi/>
        <w:jc w:val="both"/>
        <w:rPr>
          <w:rFonts w:cs="David" w:hint="cs"/>
          <w:u w:val="single"/>
          <w:rtl/>
        </w:rPr>
      </w:pPr>
    </w:p>
    <w:p w14:paraId="6E357306" w14:textId="77777777" w:rsidR="007415D3" w:rsidRPr="007415D3" w:rsidRDefault="007415D3" w:rsidP="007415D3">
      <w:pPr>
        <w:bidi/>
        <w:jc w:val="both"/>
        <w:rPr>
          <w:rFonts w:cs="David" w:hint="cs"/>
          <w:rtl/>
        </w:rPr>
      </w:pPr>
      <w:r w:rsidRPr="007415D3">
        <w:rPr>
          <w:rFonts w:cs="David" w:hint="cs"/>
          <w:rtl/>
        </w:rPr>
        <w:tab/>
        <w:t xml:space="preserve"> מה? להכשיר את התשלומים שנגבו?</w:t>
      </w:r>
    </w:p>
    <w:p w14:paraId="138A9CE7" w14:textId="77777777" w:rsidR="007415D3" w:rsidRPr="007415D3" w:rsidRDefault="007415D3" w:rsidP="007415D3">
      <w:pPr>
        <w:bidi/>
        <w:jc w:val="both"/>
        <w:rPr>
          <w:rFonts w:cs="David" w:hint="cs"/>
          <w:rtl/>
        </w:rPr>
      </w:pPr>
    </w:p>
    <w:p w14:paraId="47B1F6CD" w14:textId="77777777" w:rsidR="007415D3" w:rsidRPr="007415D3" w:rsidRDefault="007415D3" w:rsidP="007415D3">
      <w:pPr>
        <w:bidi/>
        <w:jc w:val="both"/>
        <w:rPr>
          <w:rFonts w:cs="David" w:hint="cs"/>
          <w:rtl/>
        </w:rPr>
      </w:pPr>
      <w:r w:rsidRPr="007415D3">
        <w:rPr>
          <w:rFonts w:cs="David" w:hint="cs"/>
          <w:u w:val="single"/>
          <w:rtl/>
        </w:rPr>
        <w:t>יורם מרציאנו:</w:t>
      </w:r>
    </w:p>
    <w:p w14:paraId="1155E8BF" w14:textId="77777777" w:rsidR="007415D3" w:rsidRPr="007415D3" w:rsidRDefault="007415D3" w:rsidP="007415D3">
      <w:pPr>
        <w:bidi/>
        <w:jc w:val="both"/>
        <w:rPr>
          <w:rFonts w:cs="David" w:hint="cs"/>
          <w:rtl/>
        </w:rPr>
      </w:pPr>
    </w:p>
    <w:p w14:paraId="27CEABCC" w14:textId="77777777" w:rsidR="007415D3" w:rsidRPr="007415D3" w:rsidRDefault="007415D3" w:rsidP="007415D3">
      <w:pPr>
        <w:bidi/>
        <w:jc w:val="both"/>
        <w:rPr>
          <w:rFonts w:cs="David" w:hint="cs"/>
          <w:rtl/>
        </w:rPr>
      </w:pPr>
      <w:r w:rsidRPr="007415D3">
        <w:rPr>
          <w:rFonts w:cs="David" w:hint="cs"/>
          <w:rtl/>
        </w:rPr>
        <w:tab/>
        <w:t xml:space="preserve">אתה כאילו רואה את זה עכשיו בפעם הראשונה, תראו איזו היתממות. </w:t>
      </w:r>
    </w:p>
    <w:p w14:paraId="3EA184BB" w14:textId="77777777" w:rsidR="007415D3" w:rsidRPr="007415D3" w:rsidRDefault="007415D3" w:rsidP="007415D3">
      <w:pPr>
        <w:bidi/>
        <w:jc w:val="both"/>
        <w:rPr>
          <w:rFonts w:cs="David" w:hint="cs"/>
          <w:rtl/>
        </w:rPr>
      </w:pPr>
    </w:p>
    <w:p w14:paraId="556DC8AF" w14:textId="77777777" w:rsidR="007415D3" w:rsidRPr="007415D3" w:rsidRDefault="007415D3" w:rsidP="007415D3">
      <w:pPr>
        <w:pStyle w:val="Heading5"/>
        <w:rPr>
          <w:rFonts w:hint="cs"/>
          <w:rtl/>
        </w:rPr>
      </w:pPr>
      <w:r w:rsidRPr="007415D3">
        <w:rPr>
          <w:rFonts w:hint="cs"/>
          <w:u w:val="single"/>
          <w:rtl/>
        </w:rPr>
        <w:t>אביגדור יצחקי:</w:t>
      </w:r>
    </w:p>
    <w:p w14:paraId="6FB8B7BD" w14:textId="77777777" w:rsidR="007415D3" w:rsidRPr="007415D3" w:rsidRDefault="007415D3" w:rsidP="007415D3">
      <w:pPr>
        <w:pStyle w:val="Heading5"/>
        <w:rPr>
          <w:rFonts w:hint="cs"/>
          <w:rtl/>
        </w:rPr>
      </w:pPr>
    </w:p>
    <w:p w14:paraId="1C6DC985" w14:textId="77777777" w:rsidR="007415D3" w:rsidRPr="007415D3" w:rsidRDefault="007415D3" w:rsidP="007415D3">
      <w:pPr>
        <w:bidi/>
        <w:jc w:val="both"/>
        <w:rPr>
          <w:rFonts w:cs="David" w:hint="cs"/>
          <w:rtl/>
        </w:rPr>
      </w:pPr>
      <w:r w:rsidRPr="007415D3">
        <w:rPr>
          <w:rFonts w:cs="David" w:hint="cs"/>
          <w:rtl/>
        </w:rPr>
        <w:tab/>
        <w:t xml:space="preserve">הוא רואה את זה עכשיו בפעם הראשונה. </w:t>
      </w:r>
    </w:p>
    <w:p w14:paraId="3AD8B089" w14:textId="77777777" w:rsidR="007415D3" w:rsidRPr="007415D3" w:rsidRDefault="007415D3" w:rsidP="007415D3">
      <w:pPr>
        <w:bidi/>
        <w:jc w:val="both"/>
        <w:rPr>
          <w:rFonts w:cs="David" w:hint="cs"/>
          <w:rtl/>
        </w:rPr>
      </w:pPr>
    </w:p>
    <w:p w14:paraId="25F93A9C" w14:textId="77777777" w:rsidR="007415D3" w:rsidRPr="007415D3" w:rsidRDefault="007415D3" w:rsidP="007415D3">
      <w:pPr>
        <w:bidi/>
        <w:jc w:val="both"/>
        <w:rPr>
          <w:rFonts w:cs="David" w:hint="cs"/>
          <w:rtl/>
        </w:rPr>
      </w:pPr>
      <w:r w:rsidRPr="007415D3">
        <w:rPr>
          <w:rFonts w:cs="David" w:hint="cs"/>
          <w:u w:val="single"/>
          <w:rtl/>
        </w:rPr>
        <w:t>יורם מרציאנו:</w:t>
      </w:r>
    </w:p>
    <w:p w14:paraId="654A270B" w14:textId="77777777" w:rsidR="007415D3" w:rsidRPr="007415D3" w:rsidRDefault="007415D3" w:rsidP="007415D3">
      <w:pPr>
        <w:bidi/>
        <w:jc w:val="both"/>
        <w:rPr>
          <w:rFonts w:cs="David" w:hint="cs"/>
          <w:rtl/>
        </w:rPr>
      </w:pPr>
    </w:p>
    <w:p w14:paraId="68C8CFEC" w14:textId="77777777" w:rsidR="007415D3" w:rsidRPr="007415D3" w:rsidRDefault="007415D3" w:rsidP="007415D3">
      <w:pPr>
        <w:bidi/>
        <w:jc w:val="both"/>
        <w:rPr>
          <w:rFonts w:cs="David" w:hint="cs"/>
          <w:rtl/>
        </w:rPr>
      </w:pPr>
      <w:r w:rsidRPr="007415D3">
        <w:rPr>
          <w:rFonts w:cs="David" w:hint="cs"/>
          <w:rtl/>
        </w:rPr>
        <w:tab/>
        <w:t xml:space="preserve"> גדעון </w:t>
      </w:r>
      <w:r w:rsidRPr="007415D3">
        <w:rPr>
          <w:rFonts w:cs="David"/>
          <w:rtl/>
        </w:rPr>
        <w:t>–</w:t>
      </w:r>
      <w:r w:rsidRPr="007415D3">
        <w:rPr>
          <w:rFonts w:cs="David" w:hint="cs"/>
          <w:rtl/>
        </w:rPr>
        <w:t xml:space="preserve"> סמוך עליו שהוא קורא את זה. לא, אני שומר על האינטליגנציה של גדעון סער. הוא קרא את זה, הוא מבין את זה. </w:t>
      </w:r>
    </w:p>
    <w:p w14:paraId="7ADD8565" w14:textId="77777777" w:rsidR="007415D3" w:rsidRPr="007415D3" w:rsidRDefault="007415D3" w:rsidP="007415D3">
      <w:pPr>
        <w:bidi/>
        <w:jc w:val="both"/>
        <w:rPr>
          <w:rFonts w:cs="David" w:hint="cs"/>
          <w:rtl/>
        </w:rPr>
      </w:pPr>
    </w:p>
    <w:p w14:paraId="1F536CC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E80D626" w14:textId="77777777" w:rsidR="007415D3" w:rsidRPr="007415D3" w:rsidRDefault="007415D3" w:rsidP="007415D3">
      <w:pPr>
        <w:bidi/>
        <w:jc w:val="both"/>
        <w:rPr>
          <w:rFonts w:cs="David" w:hint="cs"/>
          <w:u w:val="single"/>
          <w:rtl/>
        </w:rPr>
      </w:pPr>
    </w:p>
    <w:p w14:paraId="0FA45111" w14:textId="77777777" w:rsidR="007415D3" w:rsidRPr="007415D3" w:rsidRDefault="007415D3" w:rsidP="007415D3">
      <w:pPr>
        <w:bidi/>
        <w:jc w:val="both"/>
        <w:rPr>
          <w:rFonts w:cs="David" w:hint="cs"/>
          <w:rtl/>
        </w:rPr>
      </w:pPr>
      <w:r w:rsidRPr="007415D3">
        <w:rPr>
          <w:rFonts w:cs="David" w:hint="cs"/>
          <w:rtl/>
        </w:rPr>
        <w:tab/>
        <w:t xml:space="preserve"> אתה תצביע בעד הכשרת תשלומים שנגבו שלא כדין? אתה תגיד את האמת? </w:t>
      </w:r>
    </w:p>
    <w:p w14:paraId="2DC6A3D0" w14:textId="77777777" w:rsidR="007415D3" w:rsidRPr="007415D3" w:rsidRDefault="007415D3" w:rsidP="007415D3">
      <w:pPr>
        <w:bidi/>
        <w:jc w:val="both"/>
        <w:rPr>
          <w:rFonts w:cs="David" w:hint="cs"/>
          <w:rtl/>
        </w:rPr>
      </w:pPr>
    </w:p>
    <w:p w14:paraId="3887239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36D97E6" w14:textId="77777777" w:rsidR="007415D3" w:rsidRPr="007415D3" w:rsidRDefault="007415D3" w:rsidP="007415D3">
      <w:pPr>
        <w:bidi/>
        <w:jc w:val="both"/>
        <w:rPr>
          <w:rFonts w:cs="David" w:hint="cs"/>
          <w:rtl/>
        </w:rPr>
      </w:pPr>
    </w:p>
    <w:p w14:paraId="0E691AF0" w14:textId="77777777" w:rsidR="007415D3" w:rsidRPr="007415D3" w:rsidRDefault="007415D3" w:rsidP="007415D3">
      <w:pPr>
        <w:bidi/>
        <w:ind w:firstLine="567"/>
        <w:jc w:val="both"/>
        <w:rPr>
          <w:rFonts w:cs="David" w:hint="cs"/>
          <w:rtl/>
        </w:rPr>
      </w:pPr>
      <w:r w:rsidRPr="007415D3">
        <w:rPr>
          <w:rFonts w:cs="David" w:hint="cs"/>
          <w:rtl/>
        </w:rPr>
        <w:t>חצי שעה הפסקה.</w:t>
      </w:r>
    </w:p>
    <w:p w14:paraId="713B2E7E" w14:textId="77777777" w:rsidR="007415D3" w:rsidRPr="007415D3" w:rsidRDefault="007415D3" w:rsidP="007415D3">
      <w:pPr>
        <w:bidi/>
        <w:jc w:val="both"/>
        <w:rPr>
          <w:rFonts w:cs="David" w:hint="cs"/>
          <w:rtl/>
        </w:rPr>
      </w:pPr>
    </w:p>
    <w:p w14:paraId="067398A7"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1BB40255" w14:textId="77777777" w:rsidR="007415D3" w:rsidRPr="007415D3" w:rsidRDefault="007415D3" w:rsidP="007415D3">
      <w:pPr>
        <w:bidi/>
        <w:jc w:val="both"/>
        <w:rPr>
          <w:rFonts w:cs="David" w:hint="cs"/>
          <w:u w:val="single"/>
          <w:rtl/>
        </w:rPr>
      </w:pPr>
    </w:p>
    <w:p w14:paraId="63CA2B2D" w14:textId="77777777" w:rsidR="007415D3" w:rsidRPr="007415D3" w:rsidRDefault="007415D3" w:rsidP="007415D3">
      <w:pPr>
        <w:bidi/>
        <w:jc w:val="both"/>
        <w:rPr>
          <w:rFonts w:cs="David" w:hint="cs"/>
          <w:rtl/>
        </w:rPr>
      </w:pPr>
      <w:r w:rsidRPr="007415D3">
        <w:rPr>
          <w:rFonts w:cs="David" w:hint="cs"/>
          <w:rtl/>
        </w:rPr>
        <w:tab/>
        <w:t xml:space="preserve"> לא, לא. </w:t>
      </w:r>
    </w:p>
    <w:p w14:paraId="5DE7554E" w14:textId="77777777" w:rsidR="007415D3" w:rsidRPr="007415D3" w:rsidRDefault="007415D3" w:rsidP="007415D3">
      <w:pPr>
        <w:bidi/>
        <w:jc w:val="both"/>
        <w:rPr>
          <w:rFonts w:cs="David" w:hint="cs"/>
          <w:rtl/>
        </w:rPr>
      </w:pPr>
    </w:p>
    <w:p w14:paraId="0EC08A2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B7F999D" w14:textId="77777777" w:rsidR="007415D3" w:rsidRPr="007415D3" w:rsidRDefault="007415D3" w:rsidP="007415D3">
      <w:pPr>
        <w:bidi/>
        <w:jc w:val="both"/>
        <w:rPr>
          <w:rFonts w:cs="David" w:hint="cs"/>
          <w:u w:val="single"/>
          <w:rtl/>
        </w:rPr>
      </w:pPr>
    </w:p>
    <w:p w14:paraId="3934C10D" w14:textId="77777777" w:rsidR="007415D3" w:rsidRPr="007415D3" w:rsidRDefault="007415D3" w:rsidP="007415D3">
      <w:pPr>
        <w:bidi/>
        <w:jc w:val="both"/>
        <w:rPr>
          <w:rFonts w:cs="David" w:hint="cs"/>
          <w:rtl/>
        </w:rPr>
      </w:pPr>
      <w:r w:rsidRPr="007415D3">
        <w:rPr>
          <w:rFonts w:cs="David" w:hint="cs"/>
          <w:rtl/>
        </w:rPr>
        <w:tab/>
        <w:t xml:space="preserve"> לי אין בעיה. </w:t>
      </w:r>
    </w:p>
    <w:p w14:paraId="37DEDF39" w14:textId="77777777" w:rsidR="007415D3" w:rsidRPr="007415D3" w:rsidRDefault="007415D3" w:rsidP="007415D3">
      <w:pPr>
        <w:bidi/>
        <w:jc w:val="both"/>
        <w:rPr>
          <w:rFonts w:cs="David" w:hint="cs"/>
          <w:rtl/>
        </w:rPr>
      </w:pPr>
    </w:p>
    <w:p w14:paraId="7C265CD4" w14:textId="77777777" w:rsidR="007415D3" w:rsidRPr="007415D3" w:rsidRDefault="007415D3" w:rsidP="007415D3">
      <w:pPr>
        <w:bidi/>
        <w:jc w:val="both"/>
        <w:rPr>
          <w:rFonts w:cs="David" w:hint="cs"/>
          <w:rtl/>
        </w:rPr>
      </w:pPr>
      <w:r w:rsidRPr="007415D3">
        <w:rPr>
          <w:rFonts w:cs="David" w:hint="cs"/>
          <w:u w:val="single"/>
          <w:rtl/>
        </w:rPr>
        <w:t>זבולון אורלב:</w:t>
      </w:r>
    </w:p>
    <w:p w14:paraId="66C42A06" w14:textId="77777777" w:rsidR="007415D3" w:rsidRPr="007415D3" w:rsidRDefault="007415D3" w:rsidP="007415D3">
      <w:pPr>
        <w:bidi/>
        <w:jc w:val="both"/>
        <w:rPr>
          <w:rFonts w:cs="David" w:hint="cs"/>
          <w:rtl/>
        </w:rPr>
      </w:pPr>
    </w:p>
    <w:p w14:paraId="0E8D0F82" w14:textId="77777777" w:rsidR="007415D3" w:rsidRPr="007415D3" w:rsidRDefault="007415D3" w:rsidP="007415D3">
      <w:pPr>
        <w:bidi/>
        <w:jc w:val="both"/>
        <w:rPr>
          <w:rFonts w:cs="David" w:hint="cs"/>
          <w:rtl/>
        </w:rPr>
      </w:pPr>
      <w:r w:rsidRPr="007415D3">
        <w:rPr>
          <w:rFonts w:cs="David" w:hint="cs"/>
          <w:rtl/>
        </w:rPr>
        <w:tab/>
        <w:t xml:space="preserve">הבטחתי לרוחמה שאני עושה שקט, תעשה לי טובה. תלמדי ממורה, ברגע שיש שקט, מייד מתחילים. </w:t>
      </w:r>
    </w:p>
    <w:p w14:paraId="5498B435" w14:textId="77777777" w:rsidR="007415D3" w:rsidRPr="007415D3" w:rsidRDefault="007415D3" w:rsidP="007415D3">
      <w:pPr>
        <w:bidi/>
        <w:jc w:val="both"/>
        <w:rPr>
          <w:rFonts w:cs="David" w:hint="cs"/>
          <w:rtl/>
        </w:rPr>
      </w:pPr>
    </w:p>
    <w:p w14:paraId="01464820" w14:textId="77777777" w:rsidR="007415D3" w:rsidRPr="007415D3" w:rsidRDefault="007415D3" w:rsidP="007415D3">
      <w:pPr>
        <w:bidi/>
        <w:jc w:val="both"/>
        <w:rPr>
          <w:rFonts w:cs="David" w:hint="cs"/>
          <w:rtl/>
        </w:rPr>
      </w:pPr>
      <w:r w:rsidRPr="007415D3">
        <w:rPr>
          <w:rFonts w:cs="David" w:hint="cs"/>
          <w:u w:val="single"/>
          <w:rtl/>
        </w:rPr>
        <w:t>נסים זאב:</w:t>
      </w:r>
    </w:p>
    <w:p w14:paraId="00499233" w14:textId="77777777" w:rsidR="007415D3" w:rsidRPr="007415D3" w:rsidRDefault="007415D3" w:rsidP="007415D3">
      <w:pPr>
        <w:bidi/>
        <w:jc w:val="both"/>
        <w:rPr>
          <w:rFonts w:cs="David" w:hint="cs"/>
          <w:rtl/>
        </w:rPr>
      </w:pPr>
    </w:p>
    <w:p w14:paraId="217A6634" w14:textId="77777777" w:rsidR="007415D3" w:rsidRPr="007415D3" w:rsidRDefault="007415D3" w:rsidP="007415D3">
      <w:pPr>
        <w:bidi/>
        <w:jc w:val="both"/>
        <w:rPr>
          <w:rFonts w:cs="David" w:hint="cs"/>
          <w:rtl/>
        </w:rPr>
      </w:pPr>
      <w:r w:rsidRPr="007415D3">
        <w:rPr>
          <w:rFonts w:cs="David" w:hint="cs"/>
          <w:rtl/>
        </w:rPr>
        <w:tab/>
        <w:t xml:space="preserve"> מזל שאני יושב-ראש ועדת הסמים. </w:t>
      </w:r>
    </w:p>
    <w:p w14:paraId="6FAF964A" w14:textId="77777777" w:rsidR="007415D3" w:rsidRPr="007415D3" w:rsidRDefault="007415D3" w:rsidP="007415D3">
      <w:pPr>
        <w:bidi/>
        <w:jc w:val="both"/>
        <w:rPr>
          <w:rFonts w:cs="David" w:hint="cs"/>
          <w:rtl/>
        </w:rPr>
      </w:pPr>
    </w:p>
    <w:p w14:paraId="3E258E91" w14:textId="77777777" w:rsidR="007415D3" w:rsidRPr="007415D3" w:rsidRDefault="007415D3" w:rsidP="007415D3">
      <w:pPr>
        <w:bidi/>
        <w:jc w:val="both"/>
        <w:rPr>
          <w:rFonts w:cs="David" w:hint="cs"/>
          <w:rtl/>
        </w:rPr>
      </w:pPr>
      <w:r w:rsidRPr="007415D3">
        <w:rPr>
          <w:rFonts w:cs="David" w:hint="cs"/>
          <w:u w:val="single"/>
          <w:rtl/>
        </w:rPr>
        <w:t>זבולון אורלב:</w:t>
      </w:r>
    </w:p>
    <w:p w14:paraId="41DB29EA" w14:textId="77777777" w:rsidR="007415D3" w:rsidRPr="007415D3" w:rsidRDefault="007415D3" w:rsidP="007415D3">
      <w:pPr>
        <w:bidi/>
        <w:jc w:val="both"/>
        <w:rPr>
          <w:rFonts w:cs="David" w:hint="cs"/>
          <w:rtl/>
        </w:rPr>
      </w:pPr>
    </w:p>
    <w:p w14:paraId="0FE3DCAA" w14:textId="77777777" w:rsidR="007415D3" w:rsidRPr="007415D3" w:rsidRDefault="007415D3" w:rsidP="007415D3">
      <w:pPr>
        <w:bidi/>
        <w:jc w:val="both"/>
        <w:rPr>
          <w:rFonts w:cs="David" w:hint="cs"/>
          <w:rtl/>
        </w:rPr>
      </w:pPr>
      <w:r w:rsidRPr="007415D3">
        <w:rPr>
          <w:rFonts w:cs="David" w:hint="cs"/>
          <w:rtl/>
        </w:rPr>
        <w:tab/>
        <w:t xml:space="preserve">חברים, יש בקשה, רוצים לסיים, אנא מכם. </w:t>
      </w:r>
    </w:p>
    <w:p w14:paraId="33951364" w14:textId="77777777" w:rsidR="007415D3" w:rsidRPr="007415D3" w:rsidRDefault="007415D3" w:rsidP="007415D3">
      <w:pPr>
        <w:bidi/>
        <w:jc w:val="both"/>
        <w:rPr>
          <w:rFonts w:cs="David" w:hint="cs"/>
          <w:rtl/>
        </w:rPr>
      </w:pPr>
    </w:p>
    <w:p w14:paraId="7915AE8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FD66583" w14:textId="77777777" w:rsidR="007415D3" w:rsidRPr="007415D3" w:rsidRDefault="007415D3" w:rsidP="007415D3">
      <w:pPr>
        <w:bidi/>
        <w:jc w:val="both"/>
        <w:rPr>
          <w:rFonts w:cs="David" w:hint="cs"/>
          <w:rtl/>
        </w:rPr>
      </w:pPr>
    </w:p>
    <w:p w14:paraId="6F012A07" w14:textId="77777777" w:rsidR="007415D3" w:rsidRPr="007415D3" w:rsidRDefault="007415D3" w:rsidP="007415D3">
      <w:pPr>
        <w:bidi/>
        <w:jc w:val="both"/>
        <w:rPr>
          <w:rFonts w:cs="David" w:hint="cs"/>
          <w:rtl/>
        </w:rPr>
      </w:pPr>
      <w:r w:rsidRPr="007415D3">
        <w:rPr>
          <w:rFonts w:cs="David" w:hint="cs"/>
          <w:rtl/>
        </w:rPr>
        <w:tab/>
        <w:t>בחוק זכויות התלמיד, אני מניחה שהקואליציה מציעה להשאיר את זה במסגרת חוק ההסדרים. מי בעד להשאיר את זה במסגרת חוק ההסדרים?</w:t>
      </w:r>
    </w:p>
    <w:p w14:paraId="1AB64DC6" w14:textId="77777777" w:rsidR="007415D3" w:rsidRPr="007415D3" w:rsidRDefault="007415D3" w:rsidP="007415D3">
      <w:pPr>
        <w:bidi/>
        <w:jc w:val="both"/>
        <w:rPr>
          <w:rFonts w:cs="David" w:hint="cs"/>
          <w:rtl/>
        </w:rPr>
      </w:pPr>
    </w:p>
    <w:p w14:paraId="5ED268E3" w14:textId="77777777" w:rsidR="007415D3" w:rsidRPr="007415D3" w:rsidRDefault="007415D3" w:rsidP="007415D3">
      <w:pPr>
        <w:pStyle w:val="Heading5"/>
        <w:rPr>
          <w:rFonts w:hint="cs"/>
          <w:rtl/>
        </w:rPr>
      </w:pPr>
      <w:r w:rsidRPr="007415D3">
        <w:rPr>
          <w:rFonts w:hint="cs"/>
          <w:u w:val="single"/>
          <w:rtl/>
        </w:rPr>
        <w:t>אביגדור יצחקי:</w:t>
      </w:r>
    </w:p>
    <w:p w14:paraId="490EC300" w14:textId="77777777" w:rsidR="007415D3" w:rsidRPr="007415D3" w:rsidRDefault="007415D3" w:rsidP="007415D3">
      <w:pPr>
        <w:pStyle w:val="Heading5"/>
        <w:rPr>
          <w:rFonts w:hint="cs"/>
          <w:rtl/>
        </w:rPr>
      </w:pPr>
    </w:p>
    <w:p w14:paraId="565BBE7A" w14:textId="77777777" w:rsidR="007415D3" w:rsidRPr="007415D3" w:rsidRDefault="007415D3" w:rsidP="007415D3">
      <w:pPr>
        <w:bidi/>
        <w:jc w:val="both"/>
        <w:rPr>
          <w:rFonts w:cs="David" w:hint="cs"/>
          <w:rtl/>
        </w:rPr>
      </w:pPr>
      <w:r w:rsidRPr="007415D3">
        <w:rPr>
          <w:rFonts w:cs="David" w:hint="cs"/>
          <w:rtl/>
        </w:rPr>
        <w:tab/>
        <w:t xml:space="preserve"> בעד.</w:t>
      </w:r>
    </w:p>
    <w:p w14:paraId="18A7223E" w14:textId="77777777" w:rsidR="007415D3" w:rsidRPr="007415D3" w:rsidRDefault="007415D3" w:rsidP="007415D3">
      <w:pPr>
        <w:bidi/>
        <w:jc w:val="both"/>
        <w:rPr>
          <w:rFonts w:cs="David" w:hint="cs"/>
          <w:rtl/>
        </w:rPr>
      </w:pPr>
    </w:p>
    <w:p w14:paraId="5ED968C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595ACB4" w14:textId="77777777" w:rsidR="007415D3" w:rsidRPr="007415D3" w:rsidRDefault="007415D3" w:rsidP="007415D3">
      <w:pPr>
        <w:bidi/>
        <w:jc w:val="both"/>
        <w:rPr>
          <w:rFonts w:cs="David" w:hint="cs"/>
          <w:rtl/>
        </w:rPr>
      </w:pPr>
    </w:p>
    <w:p w14:paraId="6A0F4C61" w14:textId="77777777" w:rsidR="007415D3" w:rsidRPr="007415D3" w:rsidRDefault="007415D3" w:rsidP="007415D3">
      <w:pPr>
        <w:bidi/>
        <w:jc w:val="both"/>
        <w:rPr>
          <w:rFonts w:cs="David" w:hint="cs"/>
          <w:rtl/>
        </w:rPr>
      </w:pPr>
      <w:r w:rsidRPr="007415D3">
        <w:rPr>
          <w:rFonts w:cs="David" w:hint="cs"/>
          <w:rtl/>
        </w:rPr>
        <w:tab/>
        <w:t xml:space="preserve">אתם נפלתם מהקומה. </w:t>
      </w:r>
    </w:p>
    <w:p w14:paraId="67F22105" w14:textId="77777777" w:rsidR="007415D3" w:rsidRPr="007415D3" w:rsidRDefault="007415D3" w:rsidP="007415D3">
      <w:pPr>
        <w:bidi/>
        <w:jc w:val="both"/>
        <w:rPr>
          <w:rFonts w:cs="David" w:hint="cs"/>
          <w:rtl/>
        </w:rPr>
      </w:pPr>
    </w:p>
    <w:p w14:paraId="4EE9995A" w14:textId="77777777" w:rsidR="007415D3" w:rsidRPr="007415D3" w:rsidRDefault="007415D3" w:rsidP="007415D3">
      <w:pPr>
        <w:bidi/>
        <w:jc w:val="both"/>
        <w:rPr>
          <w:rFonts w:cs="David" w:hint="cs"/>
          <w:rtl/>
        </w:rPr>
      </w:pPr>
      <w:r w:rsidRPr="007415D3">
        <w:rPr>
          <w:rFonts w:cs="David" w:hint="cs"/>
          <w:rtl/>
        </w:rPr>
        <w:t>ה צ ב ע ה</w:t>
      </w:r>
    </w:p>
    <w:p w14:paraId="72ACF80B" w14:textId="77777777" w:rsidR="007415D3" w:rsidRPr="007415D3" w:rsidRDefault="007415D3" w:rsidP="007415D3">
      <w:pPr>
        <w:bidi/>
        <w:jc w:val="both"/>
        <w:rPr>
          <w:rFonts w:cs="David" w:hint="cs"/>
          <w:rtl/>
        </w:rPr>
      </w:pPr>
    </w:p>
    <w:p w14:paraId="70B4C2D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1A3B441"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0470F15" w14:textId="77777777" w:rsidR="007415D3" w:rsidRPr="007415D3" w:rsidRDefault="007415D3" w:rsidP="007415D3">
      <w:pPr>
        <w:bidi/>
        <w:jc w:val="both"/>
        <w:rPr>
          <w:rFonts w:cs="David" w:hint="cs"/>
          <w:rtl/>
        </w:rPr>
      </w:pPr>
    </w:p>
    <w:p w14:paraId="211A80E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0D0FE4F" w14:textId="77777777" w:rsidR="007415D3" w:rsidRPr="007415D3" w:rsidRDefault="007415D3" w:rsidP="007415D3">
      <w:pPr>
        <w:bidi/>
        <w:jc w:val="both"/>
        <w:rPr>
          <w:rFonts w:cs="David" w:hint="cs"/>
          <w:rtl/>
        </w:rPr>
      </w:pPr>
    </w:p>
    <w:p w14:paraId="3CB8D9FE" w14:textId="77777777" w:rsidR="007415D3" w:rsidRPr="007415D3" w:rsidRDefault="007415D3" w:rsidP="007415D3">
      <w:pPr>
        <w:bidi/>
        <w:jc w:val="both"/>
        <w:rPr>
          <w:rFonts w:cs="David" w:hint="cs"/>
          <w:rtl/>
        </w:rPr>
      </w:pPr>
      <w:r w:rsidRPr="007415D3">
        <w:rPr>
          <w:rFonts w:cs="David" w:hint="cs"/>
          <w:rtl/>
        </w:rPr>
        <w:tab/>
        <w:t xml:space="preserve">הצעת החוק נשארת במסגרת חוק ההסדרים. אני מבינה שאותו הסדר של דיון, אותו הרכב של ועדה, ידון גם כאן. </w:t>
      </w:r>
    </w:p>
    <w:p w14:paraId="1A8FAF15" w14:textId="77777777" w:rsidR="007415D3" w:rsidRPr="007415D3" w:rsidRDefault="007415D3" w:rsidP="007415D3">
      <w:pPr>
        <w:bidi/>
        <w:jc w:val="both"/>
        <w:rPr>
          <w:rFonts w:cs="David" w:hint="cs"/>
          <w:rtl/>
        </w:rPr>
      </w:pPr>
    </w:p>
    <w:p w14:paraId="153C68E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9907F0B" w14:textId="77777777" w:rsidR="007415D3" w:rsidRPr="007415D3" w:rsidRDefault="007415D3" w:rsidP="007415D3">
      <w:pPr>
        <w:bidi/>
        <w:jc w:val="both"/>
        <w:rPr>
          <w:rFonts w:cs="David" w:hint="cs"/>
          <w:u w:val="single"/>
          <w:rtl/>
        </w:rPr>
      </w:pPr>
    </w:p>
    <w:p w14:paraId="476693C6" w14:textId="77777777" w:rsidR="007415D3" w:rsidRPr="007415D3" w:rsidRDefault="007415D3" w:rsidP="007415D3">
      <w:pPr>
        <w:bidi/>
        <w:jc w:val="both"/>
        <w:rPr>
          <w:rFonts w:cs="David" w:hint="cs"/>
          <w:rtl/>
        </w:rPr>
      </w:pPr>
      <w:r w:rsidRPr="007415D3">
        <w:rPr>
          <w:rFonts w:cs="David" w:hint="cs"/>
          <w:rtl/>
        </w:rPr>
        <w:tab/>
        <w:t xml:space="preserve"> יש לי הצעה אחרת. </w:t>
      </w:r>
    </w:p>
    <w:p w14:paraId="453FF769" w14:textId="77777777" w:rsidR="007415D3" w:rsidRPr="007415D3" w:rsidRDefault="007415D3" w:rsidP="007415D3">
      <w:pPr>
        <w:bidi/>
        <w:jc w:val="both"/>
        <w:rPr>
          <w:rFonts w:cs="David" w:hint="cs"/>
          <w:rtl/>
        </w:rPr>
      </w:pPr>
    </w:p>
    <w:p w14:paraId="420340E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1DCA107" w14:textId="77777777" w:rsidR="007415D3" w:rsidRPr="007415D3" w:rsidRDefault="007415D3" w:rsidP="007415D3">
      <w:pPr>
        <w:bidi/>
        <w:jc w:val="both"/>
        <w:rPr>
          <w:rFonts w:cs="David" w:hint="cs"/>
          <w:rtl/>
        </w:rPr>
      </w:pPr>
    </w:p>
    <w:p w14:paraId="581A403D" w14:textId="77777777" w:rsidR="007415D3" w:rsidRPr="007415D3" w:rsidRDefault="007415D3" w:rsidP="007415D3">
      <w:pPr>
        <w:bidi/>
        <w:ind w:firstLine="567"/>
        <w:jc w:val="both"/>
        <w:rPr>
          <w:rFonts w:cs="David" w:hint="cs"/>
          <w:rtl/>
        </w:rPr>
      </w:pPr>
      <w:r w:rsidRPr="007415D3">
        <w:rPr>
          <w:rFonts w:cs="David" w:hint="cs"/>
          <w:rtl/>
        </w:rPr>
        <w:t xml:space="preserve">אין לך. </w:t>
      </w:r>
    </w:p>
    <w:p w14:paraId="021F54EE" w14:textId="77777777" w:rsidR="007415D3" w:rsidRPr="007415D3" w:rsidRDefault="007415D3" w:rsidP="007415D3">
      <w:pPr>
        <w:bidi/>
        <w:ind w:firstLine="567"/>
        <w:jc w:val="both"/>
        <w:rPr>
          <w:rFonts w:cs="David" w:hint="cs"/>
          <w:rtl/>
        </w:rPr>
      </w:pPr>
    </w:p>
    <w:p w14:paraId="0709F01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34CCD6C" w14:textId="77777777" w:rsidR="007415D3" w:rsidRPr="007415D3" w:rsidRDefault="007415D3" w:rsidP="007415D3">
      <w:pPr>
        <w:bidi/>
        <w:jc w:val="both"/>
        <w:rPr>
          <w:rFonts w:cs="David" w:hint="cs"/>
          <w:u w:val="single"/>
          <w:rtl/>
        </w:rPr>
      </w:pPr>
    </w:p>
    <w:p w14:paraId="547166A4" w14:textId="77777777" w:rsidR="007415D3" w:rsidRPr="007415D3" w:rsidRDefault="007415D3" w:rsidP="007415D3">
      <w:pPr>
        <w:bidi/>
        <w:ind w:firstLine="567"/>
        <w:jc w:val="both"/>
        <w:rPr>
          <w:rFonts w:cs="David" w:hint="cs"/>
          <w:rtl/>
        </w:rPr>
      </w:pPr>
      <w:r w:rsidRPr="007415D3">
        <w:rPr>
          <w:rFonts w:cs="David" w:hint="cs"/>
          <w:rtl/>
        </w:rPr>
        <w:t xml:space="preserve"> לעניין הוועדה. </w:t>
      </w:r>
    </w:p>
    <w:p w14:paraId="1D7B77EF" w14:textId="77777777" w:rsidR="007415D3" w:rsidRPr="007415D3" w:rsidRDefault="007415D3" w:rsidP="007415D3">
      <w:pPr>
        <w:bidi/>
        <w:jc w:val="both"/>
        <w:rPr>
          <w:rFonts w:cs="David" w:hint="cs"/>
          <w:rtl/>
        </w:rPr>
      </w:pPr>
    </w:p>
    <w:p w14:paraId="24B4DF9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9F2A6E8" w14:textId="77777777" w:rsidR="007415D3" w:rsidRPr="007415D3" w:rsidRDefault="007415D3" w:rsidP="007415D3">
      <w:pPr>
        <w:bidi/>
        <w:jc w:val="both"/>
        <w:rPr>
          <w:rFonts w:cs="David" w:hint="cs"/>
          <w:rtl/>
        </w:rPr>
      </w:pPr>
    </w:p>
    <w:p w14:paraId="7CF9E034" w14:textId="77777777" w:rsidR="007415D3" w:rsidRPr="007415D3" w:rsidRDefault="007415D3" w:rsidP="007415D3">
      <w:pPr>
        <w:bidi/>
        <w:jc w:val="both"/>
        <w:rPr>
          <w:rFonts w:cs="David" w:hint="cs"/>
          <w:rtl/>
        </w:rPr>
      </w:pPr>
      <w:r w:rsidRPr="007415D3">
        <w:rPr>
          <w:rFonts w:cs="David" w:hint="cs"/>
          <w:rtl/>
        </w:rPr>
        <w:tab/>
        <w:t xml:space="preserve">כרגע אותו הליך יהיה כפי שהיה בהצבעה הקודמת. בעד </w:t>
      </w:r>
      <w:r w:rsidRPr="007415D3">
        <w:rPr>
          <w:rFonts w:cs="David"/>
          <w:rtl/>
        </w:rPr>
        <w:t>–</w:t>
      </w:r>
      <w:r w:rsidRPr="007415D3">
        <w:rPr>
          <w:rFonts w:cs="David" w:hint="cs"/>
          <w:rtl/>
        </w:rPr>
        <w:t xml:space="preserve"> ועדה משותפת של ועדת הכספים וועדת החינוך בראשות ועדת החינוך.</w:t>
      </w:r>
    </w:p>
    <w:p w14:paraId="191B2780" w14:textId="77777777" w:rsidR="007415D3" w:rsidRPr="007415D3" w:rsidRDefault="007415D3" w:rsidP="007415D3">
      <w:pPr>
        <w:bidi/>
        <w:jc w:val="both"/>
        <w:rPr>
          <w:rFonts w:cs="David" w:hint="cs"/>
          <w:rtl/>
        </w:rPr>
      </w:pPr>
    </w:p>
    <w:p w14:paraId="41C70FA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CB11FD7" w14:textId="77777777" w:rsidR="007415D3" w:rsidRPr="007415D3" w:rsidRDefault="007415D3" w:rsidP="007415D3">
      <w:pPr>
        <w:bidi/>
        <w:jc w:val="both"/>
        <w:rPr>
          <w:rFonts w:cs="David" w:hint="cs"/>
          <w:u w:val="single"/>
          <w:rtl/>
        </w:rPr>
      </w:pPr>
    </w:p>
    <w:p w14:paraId="021F333B" w14:textId="77777777" w:rsidR="007415D3" w:rsidRPr="007415D3" w:rsidRDefault="007415D3" w:rsidP="007415D3">
      <w:pPr>
        <w:bidi/>
        <w:jc w:val="both"/>
        <w:rPr>
          <w:rFonts w:cs="David" w:hint="cs"/>
          <w:rtl/>
        </w:rPr>
      </w:pPr>
      <w:r w:rsidRPr="007415D3">
        <w:rPr>
          <w:rFonts w:cs="David" w:hint="cs"/>
          <w:rtl/>
        </w:rPr>
        <w:tab/>
        <w:t xml:space="preserve"> אבל לא מציעים את זה, אני מציע משהו אחר בכלל. גברתי, קודם הצעתי להעביר את זה לוועדת החינוך. עכשיו, אחרי שאני רואה שמציעים פה להכניס את היד לכיס של אנשים, כדי למנוע תביעת השבה מהורים ששילמו כסף שלא כדין, אני מגיע למסקנה שאני לא יכול לסמוך על מפלגת העבודה. לכן אני מציע להעביר את החוק לוועדה לקידום מעמד האישה. זאת הדרך היחידה למנוע את אותה גזילה. </w:t>
      </w:r>
    </w:p>
    <w:p w14:paraId="01FD13C9" w14:textId="77777777" w:rsidR="007415D3" w:rsidRPr="007415D3" w:rsidRDefault="007415D3" w:rsidP="007415D3">
      <w:pPr>
        <w:bidi/>
        <w:jc w:val="both"/>
        <w:rPr>
          <w:rFonts w:cs="David" w:hint="cs"/>
          <w:rtl/>
        </w:rPr>
      </w:pPr>
    </w:p>
    <w:p w14:paraId="64ECC615" w14:textId="77777777" w:rsidR="007415D3" w:rsidRPr="007415D3" w:rsidRDefault="007415D3" w:rsidP="007415D3">
      <w:pPr>
        <w:bidi/>
        <w:jc w:val="both"/>
        <w:rPr>
          <w:rFonts w:cs="David" w:hint="cs"/>
          <w:rtl/>
        </w:rPr>
      </w:pPr>
      <w:r w:rsidRPr="007415D3">
        <w:rPr>
          <w:rFonts w:cs="David" w:hint="cs"/>
          <w:u w:val="single"/>
          <w:rtl/>
        </w:rPr>
        <w:t>יורם מרציאנו:</w:t>
      </w:r>
    </w:p>
    <w:p w14:paraId="6A781014" w14:textId="77777777" w:rsidR="007415D3" w:rsidRPr="007415D3" w:rsidRDefault="007415D3" w:rsidP="007415D3">
      <w:pPr>
        <w:bidi/>
        <w:jc w:val="both"/>
        <w:rPr>
          <w:rFonts w:cs="David" w:hint="cs"/>
          <w:rtl/>
        </w:rPr>
      </w:pPr>
    </w:p>
    <w:p w14:paraId="1B0DBC83" w14:textId="77777777" w:rsidR="007415D3" w:rsidRPr="007415D3" w:rsidRDefault="007415D3" w:rsidP="007415D3">
      <w:pPr>
        <w:bidi/>
        <w:jc w:val="both"/>
        <w:rPr>
          <w:rFonts w:cs="David" w:hint="cs"/>
          <w:rtl/>
        </w:rPr>
      </w:pPr>
      <w:r w:rsidRPr="007415D3">
        <w:rPr>
          <w:rFonts w:cs="David" w:hint="cs"/>
          <w:rtl/>
        </w:rPr>
        <w:tab/>
        <w:t xml:space="preserve"> אתה היית יושב-ראש הקואליציה... וילדים, </w:t>
      </w:r>
    </w:p>
    <w:p w14:paraId="7905C0FB" w14:textId="77777777" w:rsidR="007415D3" w:rsidRPr="007415D3" w:rsidRDefault="007415D3" w:rsidP="007415D3">
      <w:pPr>
        <w:bidi/>
        <w:jc w:val="both"/>
        <w:rPr>
          <w:rFonts w:cs="David" w:hint="cs"/>
          <w:rtl/>
        </w:rPr>
      </w:pPr>
    </w:p>
    <w:p w14:paraId="6CC963C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504C5A6" w14:textId="77777777" w:rsidR="007415D3" w:rsidRPr="007415D3" w:rsidRDefault="007415D3" w:rsidP="007415D3">
      <w:pPr>
        <w:bidi/>
        <w:jc w:val="both"/>
        <w:rPr>
          <w:rFonts w:cs="David" w:hint="cs"/>
          <w:rtl/>
        </w:rPr>
      </w:pPr>
    </w:p>
    <w:p w14:paraId="231F1F63" w14:textId="77777777" w:rsidR="007415D3" w:rsidRPr="007415D3" w:rsidRDefault="007415D3" w:rsidP="007415D3">
      <w:pPr>
        <w:bidi/>
        <w:jc w:val="both"/>
        <w:rPr>
          <w:rFonts w:cs="David" w:hint="cs"/>
          <w:rtl/>
        </w:rPr>
      </w:pPr>
      <w:r w:rsidRPr="007415D3">
        <w:rPr>
          <w:rFonts w:cs="David" w:hint="cs"/>
          <w:rtl/>
        </w:rPr>
        <w:tab/>
        <w:t xml:space="preserve">חשבתי שתגרום לסערה קטנה, ותציע להעביר את זה לוועדה לזכויות הילד, אבל למעמד האישה? </w:t>
      </w:r>
    </w:p>
    <w:p w14:paraId="7C03E7A3" w14:textId="77777777" w:rsidR="007415D3" w:rsidRPr="007415D3" w:rsidRDefault="007415D3" w:rsidP="007415D3">
      <w:pPr>
        <w:bidi/>
        <w:jc w:val="both"/>
        <w:rPr>
          <w:rFonts w:cs="David" w:hint="cs"/>
          <w:rtl/>
        </w:rPr>
      </w:pPr>
    </w:p>
    <w:p w14:paraId="3CDA4DC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DE6A4FC" w14:textId="77777777" w:rsidR="007415D3" w:rsidRPr="007415D3" w:rsidRDefault="007415D3" w:rsidP="007415D3">
      <w:pPr>
        <w:bidi/>
        <w:jc w:val="both"/>
        <w:rPr>
          <w:rFonts w:cs="David" w:hint="cs"/>
          <w:u w:val="single"/>
          <w:rtl/>
        </w:rPr>
      </w:pPr>
    </w:p>
    <w:p w14:paraId="34541B48" w14:textId="77777777" w:rsidR="007415D3" w:rsidRPr="007415D3" w:rsidRDefault="007415D3" w:rsidP="007415D3">
      <w:pPr>
        <w:bidi/>
        <w:jc w:val="both"/>
        <w:rPr>
          <w:rFonts w:cs="David" w:hint="cs"/>
          <w:rtl/>
        </w:rPr>
      </w:pPr>
      <w:r w:rsidRPr="007415D3">
        <w:rPr>
          <w:rFonts w:cs="David" w:hint="cs"/>
          <w:rtl/>
        </w:rPr>
        <w:tab/>
        <w:t xml:space="preserve"> את יודעת מה, אני מקבל את עמדתך, אני מציע להעביר את זה לוועדה לזכויות הילד בראשות חברת הכנסת שלי יחימוביץ, כי אני יודע ששם הם לא יצליחו לעשות שום דבר. </w:t>
      </w:r>
    </w:p>
    <w:p w14:paraId="19A77ACA" w14:textId="77777777" w:rsidR="007415D3" w:rsidRPr="007415D3" w:rsidRDefault="007415D3" w:rsidP="007415D3">
      <w:pPr>
        <w:bidi/>
        <w:jc w:val="both"/>
        <w:rPr>
          <w:rFonts w:cs="David" w:hint="cs"/>
          <w:rtl/>
        </w:rPr>
      </w:pPr>
    </w:p>
    <w:p w14:paraId="491E64DC" w14:textId="77777777" w:rsidR="007415D3" w:rsidRPr="007415D3" w:rsidRDefault="007415D3" w:rsidP="007415D3">
      <w:pPr>
        <w:pStyle w:val="Heading5"/>
        <w:rPr>
          <w:rFonts w:hint="cs"/>
          <w:rtl/>
        </w:rPr>
      </w:pPr>
      <w:r w:rsidRPr="007415D3">
        <w:rPr>
          <w:rFonts w:hint="cs"/>
          <w:u w:val="single"/>
          <w:rtl/>
        </w:rPr>
        <w:t>אביגדור יצחקי:</w:t>
      </w:r>
    </w:p>
    <w:p w14:paraId="2E101EB8" w14:textId="77777777" w:rsidR="007415D3" w:rsidRPr="007415D3" w:rsidRDefault="007415D3" w:rsidP="007415D3">
      <w:pPr>
        <w:pStyle w:val="Heading5"/>
        <w:rPr>
          <w:rFonts w:hint="cs"/>
          <w:rtl/>
        </w:rPr>
      </w:pPr>
    </w:p>
    <w:p w14:paraId="3B7747AB" w14:textId="77777777" w:rsidR="007415D3" w:rsidRPr="007415D3" w:rsidRDefault="007415D3" w:rsidP="007415D3">
      <w:pPr>
        <w:bidi/>
        <w:jc w:val="both"/>
        <w:rPr>
          <w:rFonts w:cs="David" w:hint="cs"/>
          <w:rtl/>
        </w:rPr>
      </w:pPr>
      <w:r w:rsidRPr="007415D3">
        <w:rPr>
          <w:rFonts w:cs="David" w:hint="cs"/>
          <w:rtl/>
        </w:rPr>
        <w:tab/>
        <w:t xml:space="preserve"> אני רוצה את עמדתה של היועצת המשפטית. </w:t>
      </w:r>
    </w:p>
    <w:p w14:paraId="6A054841" w14:textId="77777777" w:rsidR="007415D3" w:rsidRPr="007415D3" w:rsidRDefault="007415D3" w:rsidP="007415D3">
      <w:pPr>
        <w:bidi/>
        <w:jc w:val="both"/>
        <w:rPr>
          <w:rFonts w:cs="David" w:hint="cs"/>
          <w:rtl/>
        </w:rPr>
      </w:pPr>
    </w:p>
    <w:p w14:paraId="67B1DD59" w14:textId="77777777" w:rsidR="007415D3" w:rsidRPr="007415D3" w:rsidRDefault="007415D3" w:rsidP="007415D3">
      <w:pPr>
        <w:bidi/>
        <w:jc w:val="both"/>
        <w:rPr>
          <w:rFonts w:cs="David" w:hint="cs"/>
          <w:rtl/>
        </w:rPr>
      </w:pPr>
      <w:r w:rsidRPr="007415D3">
        <w:rPr>
          <w:rFonts w:cs="David" w:hint="cs"/>
          <w:u w:val="single"/>
          <w:rtl/>
        </w:rPr>
        <w:t>יעקב מרגי:</w:t>
      </w:r>
    </w:p>
    <w:p w14:paraId="2D858337" w14:textId="77777777" w:rsidR="007415D3" w:rsidRPr="007415D3" w:rsidRDefault="007415D3" w:rsidP="007415D3">
      <w:pPr>
        <w:bidi/>
        <w:jc w:val="both"/>
        <w:rPr>
          <w:rFonts w:cs="David" w:hint="cs"/>
          <w:rtl/>
        </w:rPr>
      </w:pPr>
    </w:p>
    <w:p w14:paraId="76078D53" w14:textId="77777777" w:rsidR="007415D3" w:rsidRPr="007415D3" w:rsidRDefault="007415D3" w:rsidP="007415D3">
      <w:pPr>
        <w:bidi/>
        <w:jc w:val="both"/>
        <w:rPr>
          <w:rFonts w:cs="David" w:hint="cs"/>
          <w:rtl/>
        </w:rPr>
      </w:pPr>
      <w:r w:rsidRPr="007415D3">
        <w:rPr>
          <w:rFonts w:cs="David" w:hint="cs"/>
          <w:rtl/>
        </w:rPr>
        <w:tab/>
        <w:t xml:space="preserve"> אני רק מצפה שבכנסת הזאת </w:t>
      </w:r>
      <w:r w:rsidRPr="007415D3">
        <w:rPr>
          <w:rFonts w:cs="David"/>
          <w:rtl/>
        </w:rPr>
        <w:t>–</w:t>
      </w:r>
      <w:r w:rsidRPr="007415D3">
        <w:rPr>
          <w:rFonts w:cs="David" w:hint="cs"/>
          <w:rtl/>
        </w:rPr>
        <w:t xml:space="preserve"> אביגדור, לא אמרו לנו שלא מחוקקים חוקים עוקפי בג"ץ בנושאים אחרים. </w:t>
      </w:r>
    </w:p>
    <w:p w14:paraId="1AC599C6" w14:textId="77777777" w:rsidR="007415D3" w:rsidRPr="007415D3" w:rsidRDefault="007415D3" w:rsidP="007415D3">
      <w:pPr>
        <w:bidi/>
        <w:jc w:val="both"/>
        <w:rPr>
          <w:rFonts w:cs="David" w:hint="cs"/>
          <w:rtl/>
        </w:rPr>
      </w:pPr>
    </w:p>
    <w:p w14:paraId="29A8F4B5" w14:textId="77777777" w:rsidR="007415D3" w:rsidRPr="007415D3" w:rsidRDefault="007415D3" w:rsidP="007415D3">
      <w:pPr>
        <w:bidi/>
        <w:jc w:val="both"/>
        <w:rPr>
          <w:rFonts w:cs="David" w:hint="cs"/>
          <w:rtl/>
        </w:rPr>
      </w:pPr>
      <w:r w:rsidRPr="007415D3">
        <w:rPr>
          <w:rFonts w:cs="David" w:hint="cs"/>
          <w:u w:val="single"/>
          <w:rtl/>
        </w:rPr>
        <w:t>יורם מרציאנו:</w:t>
      </w:r>
    </w:p>
    <w:p w14:paraId="51C08AEF" w14:textId="77777777" w:rsidR="007415D3" w:rsidRPr="007415D3" w:rsidRDefault="007415D3" w:rsidP="007415D3">
      <w:pPr>
        <w:bidi/>
        <w:jc w:val="both"/>
        <w:rPr>
          <w:rFonts w:cs="David" w:hint="cs"/>
          <w:rtl/>
        </w:rPr>
      </w:pPr>
    </w:p>
    <w:p w14:paraId="629EE217" w14:textId="77777777" w:rsidR="007415D3" w:rsidRPr="007415D3" w:rsidRDefault="007415D3" w:rsidP="007415D3">
      <w:pPr>
        <w:bidi/>
        <w:jc w:val="both"/>
        <w:rPr>
          <w:rFonts w:cs="David" w:hint="cs"/>
          <w:rtl/>
        </w:rPr>
      </w:pPr>
      <w:r w:rsidRPr="007415D3">
        <w:rPr>
          <w:rFonts w:cs="David" w:hint="cs"/>
          <w:rtl/>
        </w:rPr>
        <w:tab/>
        <w:t xml:space="preserve"> היית בכנסת הקודמת, נכון? </w:t>
      </w:r>
    </w:p>
    <w:p w14:paraId="04548272" w14:textId="77777777" w:rsidR="007415D3" w:rsidRPr="007415D3" w:rsidRDefault="007415D3" w:rsidP="007415D3">
      <w:pPr>
        <w:bidi/>
        <w:jc w:val="both"/>
        <w:rPr>
          <w:rFonts w:cs="David" w:hint="cs"/>
          <w:rtl/>
        </w:rPr>
      </w:pPr>
    </w:p>
    <w:p w14:paraId="391D0D15" w14:textId="77777777" w:rsidR="007415D3" w:rsidRPr="007415D3" w:rsidRDefault="007415D3" w:rsidP="007415D3">
      <w:pPr>
        <w:bidi/>
        <w:jc w:val="both"/>
        <w:rPr>
          <w:rFonts w:cs="David" w:hint="cs"/>
          <w:rtl/>
        </w:rPr>
      </w:pPr>
      <w:r w:rsidRPr="007415D3">
        <w:rPr>
          <w:rFonts w:cs="David" w:hint="cs"/>
          <w:u w:val="single"/>
          <w:rtl/>
        </w:rPr>
        <w:t>זבולון אורלב:</w:t>
      </w:r>
    </w:p>
    <w:p w14:paraId="2A8BA4EA" w14:textId="77777777" w:rsidR="007415D3" w:rsidRPr="007415D3" w:rsidRDefault="007415D3" w:rsidP="007415D3">
      <w:pPr>
        <w:bidi/>
        <w:jc w:val="both"/>
        <w:rPr>
          <w:rFonts w:cs="David" w:hint="cs"/>
          <w:rtl/>
        </w:rPr>
      </w:pPr>
    </w:p>
    <w:p w14:paraId="4A426705" w14:textId="77777777" w:rsidR="007415D3" w:rsidRPr="007415D3" w:rsidRDefault="007415D3" w:rsidP="007415D3">
      <w:pPr>
        <w:bidi/>
        <w:ind w:firstLine="567"/>
        <w:jc w:val="both"/>
        <w:rPr>
          <w:rFonts w:cs="David" w:hint="cs"/>
          <w:rtl/>
        </w:rPr>
      </w:pPr>
      <w:r w:rsidRPr="007415D3">
        <w:rPr>
          <w:rFonts w:cs="David" w:hint="cs"/>
          <w:rtl/>
        </w:rPr>
        <w:t xml:space="preserve">חברים, קיבלתי איום נוסף. היא תעזוב את החדר. </w:t>
      </w:r>
    </w:p>
    <w:p w14:paraId="707705A0" w14:textId="77777777" w:rsidR="007415D3" w:rsidRPr="007415D3" w:rsidRDefault="007415D3" w:rsidP="007415D3">
      <w:pPr>
        <w:bidi/>
        <w:ind w:firstLine="567"/>
        <w:jc w:val="both"/>
        <w:rPr>
          <w:rFonts w:cs="David" w:hint="cs"/>
          <w:rtl/>
        </w:rPr>
      </w:pPr>
    </w:p>
    <w:p w14:paraId="211FD10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CA29D6F" w14:textId="77777777" w:rsidR="007415D3" w:rsidRPr="007415D3" w:rsidRDefault="007415D3" w:rsidP="007415D3">
      <w:pPr>
        <w:bidi/>
        <w:ind w:firstLine="567"/>
        <w:jc w:val="both"/>
        <w:rPr>
          <w:rFonts w:cs="David" w:hint="cs"/>
          <w:rtl/>
        </w:rPr>
      </w:pPr>
    </w:p>
    <w:p w14:paraId="657E8563" w14:textId="77777777" w:rsidR="007415D3" w:rsidRPr="007415D3" w:rsidRDefault="007415D3" w:rsidP="007415D3">
      <w:pPr>
        <w:bidi/>
        <w:ind w:firstLine="567"/>
        <w:jc w:val="both"/>
        <w:rPr>
          <w:rFonts w:cs="David" w:hint="cs"/>
          <w:rtl/>
        </w:rPr>
      </w:pPr>
      <w:r w:rsidRPr="007415D3">
        <w:rPr>
          <w:rFonts w:cs="David" w:hint="cs"/>
          <w:rtl/>
        </w:rPr>
        <w:t xml:space="preserve">מי בעד להעביר את זה לוועדה משותפת לוועדת הכספים ולוועדת החינוך בראשות ועדת החינוך? </w:t>
      </w:r>
    </w:p>
    <w:p w14:paraId="41D00D8B" w14:textId="77777777" w:rsidR="007415D3" w:rsidRPr="007415D3" w:rsidRDefault="007415D3" w:rsidP="007415D3">
      <w:pPr>
        <w:bidi/>
        <w:jc w:val="both"/>
        <w:rPr>
          <w:rFonts w:cs="David" w:hint="cs"/>
          <w:rtl/>
        </w:rPr>
      </w:pPr>
    </w:p>
    <w:p w14:paraId="65A45A85" w14:textId="77777777" w:rsidR="007415D3" w:rsidRPr="007415D3" w:rsidRDefault="007415D3" w:rsidP="007415D3">
      <w:pPr>
        <w:pStyle w:val="Heading5"/>
        <w:rPr>
          <w:rFonts w:hint="cs"/>
          <w:rtl/>
        </w:rPr>
      </w:pPr>
      <w:r w:rsidRPr="007415D3">
        <w:rPr>
          <w:rFonts w:hint="cs"/>
          <w:u w:val="single"/>
          <w:rtl/>
        </w:rPr>
        <w:t>שלי יחימוביץ:</w:t>
      </w:r>
    </w:p>
    <w:p w14:paraId="6D319607" w14:textId="77777777" w:rsidR="007415D3" w:rsidRPr="007415D3" w:rsidRDefault="007415D3" w:rsidP="007415D3">
      <w:pPr>
        <w:pStyle w:val="Heading5"/>
        <w:rPr>
          <w:rFonts w:hint="cs"/>
          <w:rtl/>
        </w:rPr>
      </w:pPr>
    </w:p>
    <w:p w14:paraId="22557219" w14:textId="77777777" w:rsidR="007415D3" w:rsidRPr="007415D3" w:rsidRDefault="007415D3" w:rsidP="007415D3">
      <w:pPr>
        <w:bidi/>
        <w:jc w:val="both"/>
        <w:rPr>
          <w:rFonts w:cs="David" w:hint="cs"/>
          <w:rtl/>
        </w:rPr>
      </w:pPr>
      <w:r w:rsidRPr="007415D3">
        <w:rPr>
          <w:rFonts w:cs="David" w:hint="cs"/>
          <w:rtl/>
        </w:rPr>
        <w:tab/>
        <w:t xml:space="preserve"> מה עם זכויות הילד? אורי, אתה חבר בוועדה לזכויות הילד. </w:t>
      </w:r>
    </w:p>
    <w:p w14:paraId="4306DDC2" w14:textId="77777777" w:rsidR="007415D3" w:rsidRPr="007415D3" w:rsidRDefault="007415D3" w:rsidP="007415D3">
      <w:pPr>
        <w:bidi/>
        <w:jc w:val="both"/>
        <w:rPr>
          <w:rFonts w:cs="David" w:hint="cs"/>
          <w:rtl/>
        </w:rPr>
      </w:pPr>
    </w:p>
    <w:p w14:paraId="7976298C"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4524EA67" w14:textId="77777777" w:rsidR="007415D3" w:rsidRPr="007415D3" w:rsidRDefault="007415D3" w:rsidP="007415D3">
      <w:pPr>
        <w:bidi/>
        <w:jc w:val="both"/>
        <w:rPr>
          <w:rFonts w:cs="David"/>
          <w:rtl/>
        </w:rPr>
      </w:pPr>
    </w:p>
    <w:p w14:paraId="344145B7"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כן, ואני בעד חינוך וכספים. </w:t>
      </w:r>
    </w:p>
    <w:p w14:paraId="471C3E38" w14:textId="77777777" w:rsidR="007415D3" w:rsidRPr="007415D3" w:rsidRDefault="007415D3" w:rsidP="007415D3">
      <w:pPr>
        <w:bidi/>
        <w:jc w:val="both"/>
        <w:rPr>
          <w:rFonts w:cs="David" w:hint="cs"/>
          <w:rtl/>
        </w:rPr>
      </w:pPr>
    </w:p>
    <w:p w14:paraId="218BC1CA" w14:textId="77777777" w:rsidR="007415D3" w:rsidRPr="007415D3" w:rsidRDefault="007415D3" w:rsidP="007415D3">
      <w:pPr>
        <w:bidi/>
        <w:jc w:val="both"/>
        <w:rPr>
          <w:rFonts w:cs="David" w:hint="cs"/>
          <w:rtl/>
        </w:rPr>
      </w:pPr>
      <w:r w:rsidRPr="007415D3">
        <w:rPr>
          <w:rFonts w:cs="David" w:hint="cs"/>
          <w:rtl/>
        </w:rPr>
        <w:t>ה צ ב ע ה</w:t>
      </w:r>
    </w:p>
    <w:p w14:paraId="099614E3" w14:textId="77777777" w:rsidR="007415D3" w:rsidRPr="007415D3" w:rsidRDefault="007415D3" w:rsidP="007415D3">
      <w:pPr>
        <w:bidi/>
        <w:jc w:val="both"/>
        <w:rPr>
          <w:rFonts w:cs="David" w:hint="cs"/>
          <w:rtl/>
        </w:rPr>
      </w:pPr>
    </w:p>
    <w:p w14:paraId="5DAC0C46"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2C5FC208"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70A37642" w14:textId="77777777" w:rsidR="007415D3" w:rsidRPr="007415D3" w:rsidRDefault="007415D3" w:rsidP="007415D3">
      <w:pPr>
        <w:bidi/>
        <w:jc w:val="both"/>
        <w:rPr>
          <w:rFonts w:cs="David" w:hint="cs"/>
          <w:rtl/>
        </w:rPr>
      </w:pPr>
    </w:p>
    <w:p w14:paraId="49FCBB8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FB25C0A" w14:textId="77777777" w:rsidR="007415D3" w:rsidRPr="007415D3" w:rsidRDefault="007415D3" w:rsidP="007415D3">
      <w:pPr>
        <w:bidi/>
        <w:jc w:val="both"/>
        <w:rPr>
          <w:rFonts w:cs="David" w:hint="cs"/>
          <w:rtl/>
        </w:rPr>
      </w:pPr>
    </w:p>
    <w:p w14:paraId="7881E876" w14:textId="77777777" w:rsidR="007415D3" w:rsidRPr="007415D3" w:rsidRDefault="007415D3" w:rsidP="007415D3">
      <w:pPr>
        <w:bidi/>
        <w:jc w:val="both"/>
        <w:rPr>
          <w:rFonts w:cs="David" w:hint="cs"/>
          <w:rtl/>
        </w:rPr>
      </w:pPr>
      <w:r w:rsidRPr="007415D3">
        <w:rPr>
          <w:rFonts w:cs="David" w:hint="cs"/>
          <w:rtl/>
        </w:rPr>
        <w:tab/>
        <w:t xml:space="preserve">תודה. ההצעה עוברת לדיון בוועדה המשותפת. </w:t>
      </w:r>
    </w:p>
    <w:p w14:paraId="2ABFE863" w14:textId="77777777" w:rsidR="007415D3" w:rsidRPr="007415D3" w:rsidRDefault="007415D3" w:rsidP="007415D3">
      <w:pPr>
        <w:bidi/>
        <w:jc w:val="both"/>
        <w:rPr>
          <w:rFonts w:cs="David" w:hint="cs"/>
          <w:rtl/>
        </w:rPr>
      </w:pPr>
    </w:p>
    <w:p w14:paraId="1F42D8A3" w14:textId="77777777" w:rsidR="007415D3" w:rsidRPr="007415D3" w:rsidRDefault="007415D3" w:rsidP="007415D3">
      <w:pPr>
        <w:pStyle w:val="Heading5"/>
        <w:rPr>
          <w:rFonts w:hint="cs"/>
          <w:rtl/>
        </w:rPr>
      </w:pPr>
      <w:r w:rsidRPr="007415D3">
        <w:rPr>
          <w:rFonts w:hint="cs"/>
          <w:u w:val="single"/>
          <w:rtl/>
        </w:rPr>
        <w:t>שלי יחימוביץ:</w:t>
      </w:r>
    </w:p>
    <w:p w14:paraId="627DA14E" w14:textId="77777777" w:rsidR="007415D3" w:rsidRPr="007415D3" w:rsidRDefault="007415D3" w:rsidP="007415D3">
      <w:pPr>
        <w:pStyle w:val="Heading5"/>
        <w:rPr>
          <w:rFonts w:hint="cs"/>
          <w:rtl/>
        </w:rPr>
      </w:pPr>
    </w:p>
    <w:p w14:paraId="08A2211B" w14:textId="77777777" w:rsidR="007415D3" w:rsidRPr="007415D3" w:rsidRDefault="007415D3" w:rsidP="007415D3">
      <w:pPr>
        <w:bidi/>
        <w:jc w:val="both"/>
        <w:rPr>
          <w:rFonts w:cs="David" w:hint="cs"/>
          <w:rtl/>
        </w:rPr>
      </w:pPr>
      <w:r w:rsidRPr="007415D3">
        <w:rPr>
          <w:rFonts w:cs="David" w:hint="cs"/>
          <w:rtl/>
        </w:rPr>
        <w:tab/>
        <w:t xml:space="preserve">גברתי היושבת-ראש, אני מבקשת מראש את זכות הדיבור בסעיף הבא. </w:t>
      </w:r>
    </w:p>
    <w:p w14:paraId="4EDCAE46" w14:textId="77777777" w:rsidR="007415D3" w:rsidRPr="007415D3" w:rsidRDefault="007415D3" w:rsidP="007415D3">
      <w:pPr>
        <w:bidi/>
        <w:jc w:val="both"/>
        <w:rPr>
          <w:rFonts w:cs="David" w:hint="cs"/>
          <w:u w:val="single"/>
          <w:rtl/>
        </w:rPr>
      </w:pPr>
    </w:p>
    <w:p w14:paraId="03168661" w14:textId="77777777" w:rsidR="007415D3" w:rsidRPr="007415D3" w:rsidRDefault="007415D3" w:rsidP="007415D3">
      <w:pPr>
        <w:bidi/>
        <w:jc w:val="both"/>
        <w:rPr>
          <w:rFonts w:cs="David" w:hint="cs"/>
          <w:rtl/>
        </w:rPr>
      </w:pPr>
      <w:r w:rsidRPr="007415D3">
        <w:rPr>
          <w:rFonts w:cs="David" w:hint="cs"/>
          <w:u w:val="single"/>
          <w:rtl/>
        </w:rPr>
        <w:t>זבולון אורלב:</w:t>
      </w:r>
    </w:p>
    <w:p w14:paraId="122DEDA4" w14:textId="77777777" w:rsidR="007415D3" w:rsidRPr="007415D3" w:rsidRDefault="007415D3" w:rsidP="007415D3">
      <w:pPr>
        <w:bidi/>
        <w:jc w:val="both"/>
        <w:rPr>
          <w:rFonts w:cs="David" w:hint="cs"/>
          <w:rtl/>
        </w:rPr>
      </w:pPr>
    </w:p>
    <w:p w14:paraId="07025B1D" w14:textId="77777777" w:rsidR="007415D3" w:rsidRPr="007415D3" w:rsidRDefault="007415D3" w:rsidP="007415D3">
      <w:pPr>
        <w:bidi/>
        <w:jc w:val="both"/>
        <w:rPr>
          <w:rFonts w:cs="David" w:hint="cs"/>
          <w:rtl/>
        </w:rPr>
      </w:pPr>
      <w:r w:rsidRPr="007415D3">
        <w:rPr>
          <w:rFonts w:cs="David" w:hint="cs"/>
          <w:rtl/>
        </w:rPr>
        <w:tab/>
        <w:t xml:space="preserve">אני עוזב את הישיבה, נודלמן ואני מקוזזים. </w:t>
      </w:r>
    </w:p>
    <w:p w14:paraId="006E2A4D" w14:textId="77777777" w:rsidR="007415D3" w:rsidRPr="007415D3" w:rsidRDefault="007415D3" w:rsidP="007415D3">
      <w:pPr>
        <w:bidi/>
        <w:jc w:val="both"/>
        <w:rPr>
          <w:rFonts w:cs="David" w:hint="cs"/>
          <w:rtl/>
        </w:rPr>
      </w:pPr>
    </w:p>
    <w:p w14:paraId="1D59796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C925AEE" w14:textId="77777777" w:rsidR="007415D3" w:rsidRPr="007415D3" w:rsidRDefault="007415D3" w:rsidP="007415D3">
      <w:pPr>
        <w:bidi/>
        <w:jc w:val="both"/>
        <w:rPr>
          <w:rFonts w:cs="David" w:hint="cs"/>
          <w:rtl/>
        </w:rPr>
      </w:pPr>
    </w:p>
    <w:p w14:paraId="65B70F86" w14:textId="77777777" w:rsidR="007415D3" w:rsidRPr="007415D3" w:rsidRDefault="007415D3" w:rsidP="007415D3">
      <w:pPr>
        <w:bidi/>
        <w:jc w:val="both"/>
        <w:rPr>
          <w:rFonts w:cs="David" w:hint="cs"/>
          <w:rtl/>
        </w:rPr>
      </w:pPr>
      <w:r w:rsidRPr="007415D3">
        <w:rPr>
          <w:rFonts w:cs="David" w:hint="cs"/>
          <w:rtl/>
        </w:rPr>
        <w:tab/>
        <w:t xml:space="preserve">גדעון, בואו נצביע וזהו. </w:t>
      </w:r>
    </w:p>
    <w:p w14:paraId="3ADB6C92" w14:textId="77777777" w:rsidR="007415D3" w:rsidRPr="007415D3" w:rsidRDefault="007415D3" w:rsidP="007415D3">
      <w:pPr>
        <w:bidi/>
        <w:jc w:val="both"/>
        <w:rPr>
          <w:rFonts w:cs="David" w:hint="cs"/>
          <w:rtl/>
        </w:rPr>
      </w:pPr>
    </w:p>
    <w:p w14:paraId="0EE0F9F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7E1C21B" w14:textId="77777777" w:rsidR="007415D3" w:rsidRPr="007415D3" w:rsidRDefault="007415D3" w:rsidP="007415D3">
      <w:pPr>
        <w:bidi/>
        <w:jc w:val="both"/>
        <w:rPr>
          <w:rFonts w:cs="David" w:hint="cs"/>
          <w:u w:val="single"/>
          <w:rtl/>
        </w:rPr>
      </w:pPr>
    </w:p>
    <w:p w14:paraId="5AE0760D" w14:textId="77777777" w:rsidR="007415D3" w:rsidRPr="007415D3" w:rsidRDefault="007415D3" w:rsidP="007415D3">
      <w:pPr>
        <w:bidi/>
        <w:jc w:val="both"/>
        <w:rPr>
          <w:rFonts w:cs="David" w:hint="cs"/>
          <w:rtl/>
        </w:rPr>
      </w:pPr>
      <w:r w:rsidRPr="007415D3">
        <w:rPr>
          <w:rFonts w:cs="David" w:hint="cs"/>
          <w:rtl/>
        </w:rPr>
        <w:tab/>
        <w:t>עוד לא הגענו לשכר מינימום. מה אתה ממהר? אתה יודע מה הולך לקרות פה תכף?</w:t>
      </w:r>
    </w:p>
    <w:p w14:paraId="701DAE4E" w14:textId="77777777" w:rsidR="007415D3" w:rsidRPr="007415D3" w:rsidRDefault="007415D3" w:rsidP="007415D3">
      <w:pPr>
        <w:bidi/>
        <w:jc w:val="both"/>
        <w:rPr>
          <w:rFonts w:cs="David" w:hint="cs"/>
          <w:rtl/>
        </w:rPr>
      </w:pPr>
    </w:p>
    <w:p w14:paraId="3DB4E185"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5F3C7678" w14:textId="77777777" w:rsidR="007415D3" w:rsidRPr="007415D3" w:rsidRDefault="007415D3" w:rsidP="007415D3">
      <w:pPr>
        <w:bidi/>
        <w:jc w:val="both"/>
        <w:rPr>
          <w:rFonts w:cs="David" w:hint="cs"/>
          <w:rtl/>
        </w:rPr>
      </w:pPr>
    </w:p>
    <w:p w14:paraId="2D99BA8D" w14:textId="77777777" w:rsidR="007415D3" w:rsidRPr="007415D3" w:rsidRDefault="007415D3" w:rsidP="007415D3">
      <w:pPr>
        <w:bidi/>
        <w:jc w:val="both"/>
        <w:rPr>
          <w:rFonts w:cs="David" w:hint="cs"/>
          <w:rtl/>
        </w:rPr>
      </w:pPr>
      <w:r w:rsidRPr="007415D3">
        <w:rPr>
          <w:rFonts w:cs="David" w:hint="cs"/>
          <w:rtl/>
        </w:rPr>
        <w:tab/>
        <w:t xml:space="preserve">מה שקרה עד עכשיו. הכול עבר. היו שבועיים בלי חוק הסדרים, בסוף הוא יותר עבה מהשנה שעברה. </w:t>
      </w:r>
    </w:p>
    <w:p w14:paraId="7D968EB5" w14:textId="77777777" w:rsidR="007415D3" w:rsidRPr="007415D3" w:rsidRDefault="007415D3" w:rsidP="007415D3">
      <w:pPr>
        <w:bidi/>
        <w:jc w:val="both"/>
        <w:rPr>
          <w:rFonts w:cs="David" w:hint="cs"/>
          <w:rtl/>
        </w:rPr>
      </w:pPr>
    </w:p>
    <w:p w14:paraId="13EDADA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02B3808" w14:textId="77777777" w:rsidR="007415D3" w:rsidRPr="007415D3" w:rsidRDefault="007415D3" w:rsidP="007415D3">
      <w:pPr>
        <w:bidi/>
        <w:jc w:val="both"/>
        <w:rPr>
          <w:rFonts w:cs="David" w:hint="cs"/>
          <w:u w:val="single"/>
          <w:rtl/>
        </w:rPr>
      </w:pPr>
    </w:p>
    <w:p w14:paraId="35116160" w14:textId="77777777" w:rsidR="007415D3" w:rsidRPr="007415D3" w:rsidRDefault="007415D3" w:rsidP="007415D3">
      <w:pPr>
        <w:bidi/>
        <w:jc w:val="both"/>
        <w:rPr>
          <w:rFonts w:cs="David" w:hint="cs"/>
          <w:rtl/>
        </w:rPr>
      </w:pPr>
      <w:r w:rsidRPr="007415D3">
        <w:rPr>
          <w:rFonts w:cs="David" w:hint="cs"/>
          <w:rtl/>
        </w:rPr>
        <w:tab/>
        <w:t xml:space="preserve"> לכאורה. </w:t>
      </w:r>
    </w:p>
    <w:p w14:paraId="76D16AE0" w14:textId="77777777" w:rsidR="007415D3" w:rsidRPr="007415D3" w:rsidRDefault="007415D3" w:rsidP="007415D3">
      <w:pPr>
        <w:bidi/>
        <w:jc w:val="both"/>
        <w:rPr>
          <w:rFonts w:cs="David" w:hint="cs"/>
          <w:rtl/>
        </w:rPr>
      </w:pPr>
    </w:p>
    <w:p w14:paraId="5AFE0CC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F3C5234" w14:textId="77777777" w:rsidR="007415D3" w:rsidRPr="007415D3" w:rsidRDefault="007415D3" w:rsidP="007415D3">
      <w:pPr>
        <w:bidi/>
        <w:jc w:val="both"/>
        <w:rPr>
          <w:rFonts w:cs="David" w:hint="cs"/>
          <w:rtl/>
        </w:rPr>
      </w:pPr>
    </w:p>
    <w:p w14:paraId="282A8C07" w14:textId="77777777" w:rsidR="007415D3" w:rsidRPr="007415D3" w:rsidRDefault="007415D3" w:rsidP="007415D3">
      <w:pPr>
        <w:bidi/>
        <w:jc w:val="both"/>
        <w:rPr>
          <w:rFonts w:cs="David" w:hint="cs"/>
          <w:rtl/>
        </w:rPr>
      </w:pPr>
      <w:r w:rsidRPr="007415D3">
        <w:rPr>
          <w:rFonts w:cs="David" w:hint="cs"/>
          <w:rtl/>
        </w:rPr>
        <w:tab/>
        <w:t xml:space="preserve">סליחה. אני חושבת שלאור הטענות שנשמעו כאן, כל סיכום הדברים שהגענו אליו עד שכינסנו את הישיבה הזאת תוצאתו היתה הוצאה של חלק לא מבוטל מחוק ההסדרים </w:t>
      </w:r>
      <w:r w:rsidRPr="007415D3">
        <w:rPr>
          <w:rFonts w:cs="David"/>
          <w:rtl/>
        </w:rPr>
        <w:t>–</w:t>
      </w:r>
      <w:r w:rsidRPr="007415D3">
        <w:rPr>
          <w:rFonts w:cs="David" w:hint="cs"/>
          <w:rtl/>
        </w:rPr>
        <w:t xml:space="preserve"> ההוצאה לפועל, שינוי תאגידי קופות החולם. מלבד זה הוצאו עוד כמה סעיפים פה, ואסור לזלזל בהם. </w:t>
      </w:r>
    </w:p>
    <w:p w14:paraId="034ABB0B" w14:textId="77777777" w:rsidR="007415D3" w:rsidRPr="007415D3" w:rsidRDefault="007415D3" w:rsidP="007415D3">
      <w:pPr>
        <w:bidi/>
        <w:jc w:val="both"/>
        <w:rPr>
          <w:rFonts w:cs="David" w:hint="cs"/>
          <w:rtl/>
        </w:rPr>
      </w:pPr>
    </w:p>
    <w:p w14:paraId="64F647F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732FC89" w14:textId="77777777" w:rsidR="007415D3" w:rsidRPr="007415D3" w:rsidRDefault="007415D3" w:rsidP="007415D3">
      <w:pPr>
        <w:bidi/>
        <w:jc w:val="both"/>
        <w:rPr>
          <w:rFonts w:cs="David" w:hint="cs"/>
          <w:u w:val="single"/>
          <w:rtl/>
        </w:rPr>
      </w:pPr>
    </w:p>
    <w:p w14:paraId="5A0EFAA5" w14:textId="77777777" w:rsidR="007415D3" w:rsidRPr="007415D3" w:rsidRDefault="007415D3" w:rsidP="007415D3">
      <w:pPr>
        <w:bidi/>
        <w:jc w:val="both"/>
        <w:rPr>
          <w:rFonts w:cs="David" w:hint="cs"/>
          <w:rtl/>
        </w:rPr>
      </w:pPr>
      <w:r w:rsidRPr="007415D3">
        <w:rPr>
          <w:rFonts w:cs="David" w:hint="cs"/>
          <w:rtl/>
        </w:rPr>
        <w:tab/>
        <w:t xml:space="preserve">הוצא כל פרק ה'. </w:t>
      </w:r>
    </w:p>
    <w:p w14:paraId="0BB274D8" w14:textId="77777777" w:rsidR="007415D3" w:rsidRPr="007415D3" w:rsidRDefault="007415D3" w:rsidP="007415D3">
      <w:pPr>
        <w:bidi/>
        <w:jc w:val="both"/>
        <w:rPr>
          <w:rFonts w:cs="David" w:hint="cs"/>
          <w:rtl/>
        </w:rPr>
      </w:pPr>
    </w:p>
    <w:p w14:paraId="5839415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78C42EE" w14:textId="77777777" w:rsidR="007415D3" w:rsidRPr="007415D3" w:rsidRDefault="007415D3" w:rsidP="007415D3">
      <w:pPr>
        <w:bidi/>
        <w:jc w:val="both"/>
        <w:rPr>
          <w:rFonts w:cs="David" w:hint="cs"/>
          <w:rtl/>
        </w:rPr>
      </w:pPr>
    </w:p>
    <w:p w14:paraId="4AF07143" w14:textId="77777777" w:rsidR="007415D3" w:rsidRPr="007415D3" w:rsidRDefault="007415D3" w:rsidP="007415D3">
      <w:pPr>
        <w:bidi/>
        <w:ind w:firstLine="567"/>
        <w:jc w:val="both"/>
        <w:rPr>
          <w:rFonts w:cs="David" w:hint="cs"/>
          <w:rtl/>
        </w:rPr>
      </w:pPr>
      <w:r w:rsidRPr="007415D3">
        <w:rPr>
          <w:rFonts w:cs="David" w:hint="cs"/>
          <w:rtl/>
        </w:rPr>
        <w:t xml:space="preserve">עדיין, גם במהלך ההצבעה הנוכחית היתה התחשבות מצד הקואליציה, מעצם העובדה שגם הם ראו שיש חוקים שמקומם אינו בחוק ההסדרים. הם הוצאו ופוצלו לפי סעיף 121. אני סבורה שזה הישג של הוועדה בכלל, שאסור לבטל אותו במחי יד, חבר הכנסת אורון. </w:t>
      </w:r>
    </w:p>
    <w:p w14:paraId="0535F827" w14:textId="77777777" w:rsidR="007415D3" w:rsidRPr="007415D3" w:rsidRDefault="007415D3" w:rsidP="007415D3">
      <w:pPr>
        <w:bidi/>
        <w:ind w:firstLine="567"/>
        <w:jc w:val="both"/>
        <w:rPr>
          <w:rFonts w:cs="David" w:hint="cs"/>
          <w:rtl/>
        </w:rPr>
      </w:pPr>
    </w:p>
    <w:p w14:paraId="027D975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72457D3" w14:textId="77777777" w:rsidR="007415D3" w:rsidRPr="007415D3" w:rsidRDefault="007415D3" w:rsidP="007415D3">
      <w:pPr>
        <w:bidi/>
        <w:ind w:firstLine="567"/>
        <w:jc w:val="both"/>
        <w:rPr>
          <w:rFonts w:cs="David" w:hint="cs"/>
          <w:rtl/>
        </w:rPr>
      </w:pPr>
    </w:p>
    <w:p w14:paraId="384A045C" w14:textId="77777777" w:rsidR="007415D3" w:rsidRPr="007415D3" w:rsidRDefault="007415D3" w:rsidP="007415D3">
      <w:pPr>
        <w:bidi/>
        <w:ind w:firstLine="567"/>
        <w:jc w:val="both"/>
        <w:rPr>
          <w:rFonts w:cs="David" w:hint="cs"/>
          <w:rtl/>
        </w:rPr>
      </w:pPr>
      <w:r w:rsidRPr="007415D3">
        <w:rPr>
          <w:rFonts w:cs="David" w:hint="cs"/>
          <w:rtl/>
        </w:rPr>
        <w:t xml:space="preserve">לא במחי יד. </w:t>
      </w:r>
    </w:p>
    <w:p w14:paraId="0A960B93" w14:textId="77777777" w:rsidR="007415D3" w:rsidRPr="007415D3" w:rsidRDefault="007415D3" w:rsidP="007415D3">
      <w:pPr>
        <w:bidi/>
        <w:jc w:val="both"/>
        <w:rPr>
          <w:rFonts w:cs="David" w:hint="cs"/>
          <w:rtl/>
        </w:rPr>
      </w:pPr>
    </w:p>
    <w:p w14:paraId="3946CB3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BEDC089" w14:textId="77777777" w:rsidR="007415D3" w:rsidRPr="007415D3" w:rsidRDefault="007415D3" w:rsidP="007415D3">
      <w:pPr>
        <w:bidi/>
        <w:jc w:val="both"/>
        <w:rPr>
          <w:rFonts w:cs="David" w:hint="cs"/>
          <w:u w:val="single"/>
          <w:rtl/>
        </w:rPr>
      </w:pPr>
    </w:p>
    <w:p w14:paraId="1B002848" w14:textId="77777777" w:rsidR="007415D3" w:rsidRPr="007415D3" w:rsidRDefault="007415D3" w:rsidP="007415D3">
      <w:pPr>
        <w:bidi/>
        <w:jc w:val="both"/>
        <w:rPr>
          <w:rFonts w:cs="David" w:hint="cs"/>
          <w:rtl/>
        </w:rPr>
      </w:pPr>
      <w:r w:rsidRPr="007415D3">
        <w:rPr>
          <w:rFonts w:cs="David" w:hint="cs"/>
          <w:rtl/>
        </w:rPr>
        <w:tab/>
        <w:t xml:space="preserve"> הוא מבטל לכאורה.</w:t>
      </w:r>
    </w:p>
    <w:p w14:paraId="701603D5" w14:textId="77777777" w:rsidR="007415D3" w:rsidRPr="007415D3" w:rsidRDefault="007415D3" w:rsidP="007415D3">
      <w:pPr>
        <w:bidi/>
        <w:jc w:val="both"/>
        <w:rPr>
          <w:rFonts w:cs="David" w:hint="cs"/>
          <w:rtl/>
        </w:rPr>
      </w:pPr>
    </w:p>
    <w:p w14:paraId="179DECA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08BA5D8" w14:textId="77777777" w:rsidR="007415D3" w:rsidRPr="007415D3" w:rsidRDefault="007415D3" w:rsidP="007415D3">
      <w:pPr>
        <w:bidi/>
        <w:jc w:val="both"/>
        <w:rPr>
          <w:rFonts w:cs="David" w:hint="cs"/>
          <w:rtl/>
        </w:rPr>
      </w:pPr>
    </w:p>
    <w:p w14:paraId="286622A4" w14:textId="77777777" w:rsidR="007415D3" w:rsidRPr="007415D3" w:rsidRDefault="007415D3" w:rsidP="007415D3">
      <w:pPr>
        <w:bidi/>
        <w:ind w:firstLine="567"/>
        <w:jc w:val="both"/>
        <w:rPr>
          <w:rFonts w:cs="David" w:hint="cs"/>
          <w:rtl/>
        </w:rPr>
      </w:pPr>
      <w:r w:rsidRPr="007415D3">
        <w:rPr>
          <w:rFonts w:cs="David" w:hint="cs"/>
          <w:rtl/>
        </w:rPr>
        <w:t xml:space="preserve">אולי רצינו שיהיה יותר, אבל גם זה הישג אדיר. </w:t>
      </w:r>
    </w:p>
    <w:p w14:paraId="714BB8E1" w14:textId="77777777" w:rsidR="007415D3" w:rsidRPr="007415D3" w:rsidRDefault="007415D3" w:rsidP="007415D3">
      <w:pPr>
        <w:bidi/>
        <w:jc w:val="both"/>
        <w:rPr>
          <w:rFonts w:cs="David" w:hint="cs"/>
          <w:rtl/>
        </w:rPr>
      </w:pPr>
    </w:p>
    <w:p w14:paraId="01007EA3" w14:textId="77777777" w:rsidR="007415D3" w:rsidRPr="007415D3" w:rsidRDefault="007415D3" w:rsidP="007415D3">
      <w:pPr>
        <w:bidi/>
        <w:jc w:val="both"/>
        <w:rPr>
          <w:rFonts w:cs="David" w:hint="cs"/>
          <w:u w:val="single"/>
          <w:rtl/>
        </w:rPr>
      </w:pPr>
      <w:r w:rsidRPr="007415D3">
        <w:rPr>
          <w:rFonts w:cs="David" w:hint="cs"/>
          <w:u w:val="single"/>
          <w:rtl/>
        </w:rPr>
        <w:t>קריאה:</w:t>
      </w:r>
    </w:p>
    <w:p w14:paraId="0B06E01A" w14:textId="77777777" w:rsidR="007415D3" w:rsidRPr="007415D3" w:rsidRDefault="007415D3" w:rsidP="007415D3">
      <w:pPr>
        <w:bidi/>
        <w:jc w:val="both"/>
        <w:rPr>
          <w:rFonts w:cs="David" w:hint="cs"/>
          <w:rtl/>
        </w:rPr>
      </w:pPr>
    </w:p>
    <w:p w14:paraId="21CFF15B" w14:textId="77777777" w:rsidR="007415D3" w:rsidRPr="007415D3" w:rsidRDefault="007415D3" w:rsidP="007415D3">
      <w:pPr>
        <w:bidi/>
        <w:jc w:val="both"/>
        <w:rPr>
          <w:rFonts w:cs="David" w:hint="cs"/>
          <w:rtl/>
        </w:rPr>
      </w:pPr>
      <w:r w:rsidRPr="007415D3">
        <w:rPr>
          <w:rFonts w:cs="David" w:hint="cs"/>
          <w:rtl/>
        </w:rPr>
        <w:tab/>
        <w:t>גם הישג של הקואליציה.</w:t>
      </w:r>
    </w:p>
    <w:p w14:paraId="416AFFF8" w14:textId="77777777" w:rsidR="007415D3" w:rsidRPr="007415D3" w:rsidRDefault="007415D3" w:rsidP="007415D3">
      <w:pPr>
        <w:bidi/>
        <w:jc w:val="both"/>
        <w:rPr>
          <w:rFonts w:cs="David" w:hint="cs"/>
          <w:rtl/>
        </w:rPr>
      </w:pPr>
    </w:p>
    <w:p w14:paraId="40EAAF5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65651EA" w14:textId="77777777" w:rsidR="007415D3" w:rsidRPr="007415D3" w:rsidRDefault="007415D3" w:rsidP="007415D3">
      <w:pPr>
        <w:bidi/>
        <w:jc w:val="both"/>
        <w:rPr>
          <w:rFonts w:cs="David" w:hint="cs"/>
          <w:rtl/>
        </w:rPr>
      </w:pPr>
    </w:p>
    <w:p w14:paraId="38912A4B" w14:textId="77777777" w:rsidR="007415D3" w:rsidRPr="007415D3" w:rsidRDefault="007415D3" w:rsidP="007415D3">
      <w:pPr>
        <w:bidi/>
        <w:ind w:firstLine="567"/>
        <w:jc w:val="both"/>
        <w:rPr>
          <w:rFonts w:cs="David" w:hint="cs"/>
          <w:rtl/>
        </w:rPr>
      </w:pPr>
      <w:r w:rsidRPr="007415D3">
        <w:rPr>
          <w:rFonts w:cs="David" w:hint="cs"/>
          <w:rtl/>
        </w:rPr>
        <w:t xml:space="preserve">אמרתי את זה, ואני אומרת את זה גם עכשיו. עם זאת, יכולנו לעשות קצת יותר. אני עוברת לסעיפים 72-71: תיקון חוק התגמולים לנפגעי פעולות איבה, התש"ל-1970. מדובר בשלילת זכאות לתגמולים לנפגעי פעולות איבה מאזרח ישראל שאינו תושב ישראל שנפגע בחו"ל; התנאת זכאות למי שנפגע מחוץ לישראל בכך שהמטרה העיקרית של פעולות האיבה היתה פגיעה בישראל. האם עמדת הקואליציה היא להשאיר את זה במסגרת חוק ההסדרים? כן. באיזו ועדה? </w:t>
      </w:r>
    </w:p>
    <w:p w14:paraId="34104023" w14:textId="77777777" w:rsidR="007415D3" w:rsidRPr="007415D3" w:rsidRDefault="007415D3" w:rsidP="007415D3">
      <w:pPr>
        <w:bidi/>
        <w:jc w:val="both"/>
        <w:rPr>
          <w:rFonts w:cs="David" w:hint="cs"/>
          <w:rtl/>
        </w:rPr>
      </w:pPr>
    </w:p>
    <w:p w14:paraId="6E793DBA" w14:textId="77777777" w:rsidR="007415D3" w:rsidRPr="007415D3" w:rsidRDefault="007415D3" w:rsidP="007415D3">
      <w:pPr>
        <w:pStyle w:val="Heading5"/>
        <w:rPr>
          <w:rFonts w:hint="cs"/>
          <w:rtl/>
        </w:rPr>
      </w:pPr>
      <w:r w:rsidRPr="007415D3">
        <w:rPr>
          <w:rFonts w:hint="cs"/>
          <w:u w:val="single"/>
          <w:rtl/>
        </w:rPr>
        <w:t>אביגדור יצחקי:</w:t>
      </w:r>
    </w:p>
    <w:p w14:paraId="3C41FF8F" w14:textId="77777777" w:rsidR="007415D3" w:rsidRPr="007415D3" w:rsidRDefault="007415D3" w:rsidP="007415D3">
      <w:pPr>
        <w:pStyle w:val="Heading5"/>
        <w:rPr>
          <w:rFonts w:hint="cs"/>
          <w:rtl/>
        </w:rPr>
      </w:pPr>
    </w:p>
    <w:p w14:paraId="4AF5D582" w14:textId="77777777" w:rsidR="007415D3" w:rsidRPr="007415D3" w:rsidRDefault="007415D3" w:rsidP="007415D3">
      <w:pPr>
        <w:bidi/>
        <w:jc w:val="both"/>
        <w:rPr>
          <w:rFonts w:cs="David" w:hint="cs"/>
          <w:rtl/>
        </w:rPr>
      </w:pPr>
      <w:r w:rsidRPr="007415D3">
        <w:rPr>
          <w:rFonts w:cs="David" w:hint="cs"/>
          <w:rtl/>
        </w:rPr>
        <w:tab/>
        <w:t xml:space="preserve"> כספים.</w:t>
      </w:r>
    </w:p>
    <w:p w14:paraId="540CBDC8" w14:textId="77777777" w:rsidR="007415D3" w:rsidRPr="007415D3" w:rsidRDefault="007415D3" w:rsidP="007415D3">
      <w:pPr>
        <w:bidi/>
        <w:jc w:val="both"/>
        <w:rPr>
          <w:rFonts w:cs="David" w:hint="cs"/>
          <w:rtl/>
        </w:rPr>
      </w:pPr>
    </w:p>
    <w:p w14:paraId="07D98E8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03DA7F6" w14:textId="77777777" w:rsidR="007415D3" w:rsidRPr="007415D3" w:rsidRDefault="007415D3" w:rsidP="007415D3">
      <w:pPr>
        <w:bidi/>
        <w:jc w:val="both"/>
        <w:rPr>
          <w:rFonts w:cs="David" w:hint="cs"/>
          <w:rtl/>
        </w:rPr>
      </w:pPr>
    </w:p>
    <w:p w14:paraId="186156D2" w14:textId="77777777" w:rsidR="007415D3" w:rsidRPr="007415D3" w:rsidRDefault="007415D3" w:rsidP="007415D3">
      <w:pPr>
        <w:bidi/>
        <w:jc w:val="both"/>
        <w:rPr>
          <w:rFonts w:cs="David" w:hint="cs"/>
          <w:rtl/>
        </w:rPr>
      </w:pPr>
      <w:r w:rsidRPr="007415D3">
        <w:rPr>
          <w:rFonts w:cs="David" w:hint="cs"/>
          <w:rtl/>
        </w:rPr>
        <w:tab/>
        <w:t>מי בעד השארת החוק במסגרת חוק ההסדרים?</w:t>
      </w:r>
    </w:p>
    <w:p w14:paraId="694C7095" w14:textId="77777777" w:rsidR="007415D3" w:rsidRPr="007415D3" w:rsidRDefault="007415D3" w:rsidP="007415D3">
      <w:pPr>
        <w:bidi/>
        <w:jc w:val="both"/>
        <w:rPr>
          <w:rFonts w:cs="David" w:hint="cs"/>
          <w:rtl/>
        </w:rPr>
      </w:pPr>
    </w:p>
    <w:p w14:paraId="3487EA1B" w14:textId="77777777" w:rsidR="007415D3" w:rsidRPr="007415D3" w:rsidRDefault="007415D3" w:rsidP="007415D3">
      <w:pPr>
        <w:bidi/>
        <w:jc w:val="both"/>
        <w:rPr>
          <w:rFonts w:cs="David" w:hint="cs"/>
          <w:rtl/>
        </w:rPr>
      </w:pPr>
      <w:r w:rsidRPr="007415D3">
        <w:rPr>
          <w:rFonts w:cs="David" w:hint="cs"/>
          <w:rtl/>
        </w:rPr>
        <w:tab/>
        <w:t xml:space="preserve">אני חוזרת על ההצבעה: מי בעד השארת החוק במסגרת חוק ההסדרים? </w:t>
      </w:r>
    </w:p>
    <w:p w14:paraId="5D2CEFD0" w14:textId="77777777" w:rsidR="007415D3" w:rsidRPr="007415D3" w:rsidRDefault="007415D3" w:rsidP="007415D3">
      <w:pPr>
        <w:bidi/>
        <w:jc w:val="both"/>
        <w:rPr>
          <w:rFonts w:cs="David" w:hint="cs"/>
          <w:rtl/>
        </w:rPr>
      </w:pPr>
    </w:p>
    <w:p w14:paraId="1FF8EEE2" w14:textId="77777777" w:rsidR="007415D3" w:rsidRPr="007415D3" w:rsidRDefault="007415D3" w:rsidP="007415D3">
      <w:pPr>
        <w:bidi/>
        <w:jc w:val="both"/>
        <w:rPr>
          <w:rFonts w:cs="David" w:hint="cs"/>
          <w:rtl/>
        </w:rPr>
      </w:pPr>
      <w:r w:rsidRPr="007415D3">
        <w:rPr>
          <w:rFonts w:cs="David" w:hint="cs"/>
          <w:rtl/>
        </w:rPr>
        <w:t>ה צ ב ע ה</w:t>
      </w:r>
    </w:p>
    <w:p w14:paraId="2BF1124B" w14:textId="77777777" w:rsidR="007415D3" w:rsidRPr="007415D3" w:rsidRDefault="007415D3" w:rsidP="007415D3">
      <w:pPr>
        <w:bidi/>
        <w:jc w:val="both"/>
        <w:rPr>
          <w:rFonts w:cs="David" w:hint="cs"/>
          <w:rtl/>
        </w:rPr>
      </w:pPr>
    </w:p>
    <w:p w14:paraId="5A5797F1"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D6CEA70"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066ACE7D" w14:textId="77777777" w:rsidR="007415D3" w:rsidRPr="007415D3" w:rsidRDefault="007415D3" w:rsidP="007415D3">
      <w:pPr>
        <w:bidi/>
        <w:jc w:val="both"/>
        <w:rPr>
          <w:rFonts w:cs="David" w:hint="cs"/>
          <w:rtl/>
        </w:rPr>
      </w:pPr>
    </w:p>
    <w:p w14:paraId="4A80585E" w14:textId="77777777" w:rsidR="007415D3" w:rsidRPr="007415D3" w:rsidRDefault="007415D3" w:rsidP="007415D3">
      <w:pPr>
        <w:bidi/>
        <w:jc w:val="both"/>
        <w:rPr>
          <w:rFonts w:cs="David" w:hint="cs"/>
          <w:rtl/>
        </w:rPr>
      </w:pPr>
      <w:r w:rsidRPr="007415D3">
        <w:rPr>
          <w:rFonts w:cs="David" w:hint="cs"/>
          <w:u w:val="single"/>
          <w:rtl/>
        </w:rPr>
        <w:t>סמדר אלחנני:</w:t>
      </w:r>
    </w:p>
    <w:p w14:paraId="38CAE883" w14:textId="77777777" w:rsidR="007415D3" w:rsidRPr="007415D3" w:rsidRDefault="007415D3" w:rsidP="007415D3">
      <w:pPr>
        <w:bidi/>
        <w:jc w:val="both"/>
        <w:rPr>
          <w:rFonts w:cs="David" w:hint="cs"/>
          <w:rtl/>
        </w:rPr>
      </w:pPr>
    </w:p>
    <w:p w14:paraId="5B46C5AD" w14:textId="77777777" w:rsidR="007415D3" w:rsidRPr="007415D3" w:rsidRDefault="007415D3" w:rsidP="007415D3">
      <w:pPr>
        <w:bidi/>
        <w:jc w:val="both"/>
        <w:rPr>
          <w:rFonts w:cs="David" w:hint="cs"/>
          <w:rtl/>
        </w:rPr>
      </w:pPr>
      <w:r w:rsidRPr="007415D3">
        <w:rPr>
          <w:rFonts w:cs="David" w:hint="cs"/>
          <w:rtl/>
        </w:rPr>
        <w:tab/>
        <w:t xml:space="preserve">הניסוח לא מדויק בהסבר. </w:t>
      </w:r>
    </w:p>
    <w:p w14:paraId="451A60C1" w14:textId="77777777" w:rsidR="007415D3" w:rsidRPr="007415D3" w:rsidRDefault="007415D3" w:rsidP="007415D3">
      <w:pPr>
        <w:bidi/>
        <w:jc w:val="both"/>
        <w:rPr>
          <w:rFonts w:cs="David" w:hint="cs"/>
          <w:rtl/>
        </w:rPr>
      </w:pPr>
    </w:p>
    <w:p w14:paraId="1FFE9CF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5D862D6" w14:textId="77777777" w:rsidR="007415D3" w:rsidRPr="007415D3" w:rsidRDefault="007415D3" w:rsidP="007415D3">
      <w:pPr>
        <w:bidi/>
        <w:jc w:val="both"/>
        <w:rPr>
          <w:rFonts w:cs="David" w:hint="cs"/>
          <w:rtl/>
        </w:rPr>
      </w:pPr>
    </w:p>
    <w:p w14:paraId="59545A92" w14:textId="77777777" w:rsidR="007415D3" w:rsidRPr="007415D3" w:rsidRDefault="007415D3" w:rsidP="007415D3">
      <w:pPr>
        <w:bidi/>
        <w:jc w:val="both"/>
        <w:rPr>
          <w:rFonts w:cs="David" w:hint="cs"/>
          <w:rtl/>
        </w:rPr>
      </w:pPr>
      <w:r w:rsidRPr="007415D3">
        <w:rPr>
          <w:rFonts w:cs="David" w:hint="cs"/>
          <w:rtl/>
        </w:rPr>
        <w:tab/>
        <w:t xml:space="preserve">כולם מבינים. </w:t>
      </w:r>
    </w:p>
    <w:p w14:paraId="14238109" w14:textId="77777777" w:rsidR="007415D3" w:rsidRPr="007415D3" w:rsidRDefault="007415D3" w:rsidP="007415D3">
      <w:pPr>
        <w:bidi/>
        <w:jc w:val="both"/>
        <w:rPr>
          <w:rFonts w:cs="David" w:hint="cs"/>
          <w:rtl/>
        </w:rPr>
      </w:pPr>
    </w:p>
    <w:p w14:paraId="311A029F" w14:textId="77777777" w:rsidR="007415D3" w:rsidRPr="007415D3" w:rsidRDefault="007415D3" w:rsidP="007415D3">
      <w:pPr>
        <w:bidi/>
        <w:jc w:val="both"/>
        <w:rPr>
          <w:rFonts w:cs="David" w:hint="cs"/>
          <w:rtl/>
        </w:rPr>
      </w:pPr>
      <w:r w:rsidRPr="007415D3">
        <w:rPr>
          <w:rFonts w:cs="David" w:hint="cs"/>
          <w:u w:val="single"/>
          <w:rtl/>
        </w:rPr>
        <w:t>יעקב מרגי:</w:t>
      </w:r>
    </w:p>
    <w:p w14:paraId="4DE36B1F" w14:textId="77777777" w:rsidR="007415D3" w:rsidRPr="007415D3" w:rsidRDefault="007415D3" w:rsidP="007415D3">
      <w:pPr>
        <w:bidi/>
        <w:jc w:val="both"/>
        <w:rPr>
          <w:rFonts w:cs="David" w:hint="cs"/>
          <w:rtl/>
        </w:rPr>
      </w:pPr>
    </w:p>
    <w:p w14:paraId="28916A8A" w14:textId="77777777" w:rsidR="007415D3" w:rsidRPr="007415D3" w:rsidRDefault="007415D3" w:rsidP="007415D3">
      <w:pPr>
        <w:bidi/>
        <w:jc w:val="both"/>
        <w:rPr>
          <w:rFonts w:cs="David" w:hint="cs"/>
          <w:rtl/>
        </w:rPr>
      </w:pPr>
      <w:r w:rsidRPr="007415D3">
        <w:rPr>
          <w:rFonts w:cs="David" w:hint="cs"/>
          <w:rtl/>
        </w:rPr>
        <w:tab/>
        <w:t xml:space="preserve"> עד עכשיו הכול היה ברור?</w:t>
      </w:r>
    </w:p>
    <w:p w14:paraId="6DB107A6" w14:textId="77777777" w:rsidR="007415D3" w:rsidRPr="007415D3" w:rsidRDefault="007415D3" w:rsidP="007415D3">
      <w:pPr>
        <w:bidi/>
        <w:jc w:val="both"/>
        <w:rPr>
          <w:rFonts w:cs="David" w:hint="cs"/>
          <w:rtl/>
        </w:rPr>
      </w:pPr>
    </w:p>
    <w:p w14:paraId="3B7F4B2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D7263D8" w14:textId="77777777" w:rsidR="007415D3" w:rsidRPr="007415D3" w:rsidRDefault="007415D3" w:rsidP="007415D3">
      <w:pPr>
        <w:bidi/>
        <w:jc w:val="both"/>
        <w:rPr>
          <w:rFonts w:cs="David" w:hint="cs"/>
          <w:rtl/>
        </w:rPr>
      </w:pPr>
    </w:p>
    <w:p w14:paraId="486D1F0C" w14:textId="77777777" w:rsidR="007415D3" w:rsidRPr="007415D3" w:rsidRDefault="007415D3" w:rsidP="007415D3">
      <w:pPr>
        <w:bidi/>
        <w:ind w:firstLine="567"/>
        <w:jc w:val="both"/>
        <w:rPr>
          <w:rFonts w:cs="David" w:hint="cs"/>
          <w:rtl/>
        </w:rPr>
      </w:pPr>
      <w:r w:rsidRPr="007415D3">
        <w:rPr>
          <w:rFonts w:cs="David" w:hint="cs"/>
          <w:rtl/>
        </w:rPr>
        <w:t xml:space="preserve">תשעה בעד, שישה נגד. אני קובעת שהצעת החוק נשארת במסגרת חוק ההסדרים, ולפי הצעת הקואליציה היא תידון בוועדת הכספים. מי בעד? </w:t>
      </w:r>
    </w:p>
    <w:p w14:paraId="1D4CF770" w14:textId="77777777" w:rsidR="007415D3" w:rsidRPr="007415D3" w:rsidRDefault="007415D3" w:rsidP="007415D3">
      <w:pPr>
        <w:bidi/>
        <w:jc w:val="both"/>
        <w:rPr>
          <w:rFonts w:cs="David" w:hint="cs"/>
          <w:rtl/>
        </w:rPr>
      </w:pPr>
    </w:p>
    <w:p w14:paraId="2CBD42A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3B1E424" w14:textId="77777777" w:rsidR="007415D3" w:rsidRPr="007415D3" w:rsidRDefault="007415D3" w:rsidP="007415D3">
      <w:pPr>
        <w:bidi/>
        <w:jc w:val="both"/>
        <w:rPr>
          <w:rFonts w:cs="David" w:hint="cs"/>
          <w:u w:val="single"/>
          <w:rtl/>
        </w:rPr>
      </w:pPr>
    </w:p>
    <w:p w14:paraId="0A8A2820" w14:textId="77777777" w:rsidR="007415D3" w:rsidRPr="007415D3" w:rsidRDefault="007415D3" w:rsidP="007415D3">
      <w:pPr>
        <w:bidi/>
        <w:jc w:val="both"/>
        <w:rPr>
          <w:rFonts w:cs="David" w:hint="cs"/>
          <w:rtl/>
        </w:rPr>
      </w:pPr>
      <w:r w:rsidRPr="007415D3">
        <w:rPr>
          <w:rFonts w:cs="David" w:hint="cs"/>
          <w:rtl/>
        </w:rPr>
        <w:tab/>
        <w:t xml:space="preserve"> סליחה, אני רוצה לנמק לעניין הוועדה. </w:t>
      </w:r>
    </w:p>
    <w:p w14:paraId="71320E97" w14:textId="77777777" w:rsidR="007415D3" w:rsidRPr="007415D3" w:rsidRDefault="007415D3" w:rsidP="007415D3">
      <w:pPr>
        <w:bidi/>
        <w:jc w:val="both"/>
        <w:rPr>
          <w:rFonts w:cs="David" w:hint="cs"/>
          <w:rtl/>
        </w:rPr>
      </w:pPr>
    </w:p>
    <w:p w14:paraId="2866B530" w14:textId="77777777" w:rsidR="007415D3" w:rsidRPr="007415D3" w:rsidRDefault="007415D3" w:rsidP="007415D3">
      <w:pPr>
        <w:pStyle w:val="Heading5"/>
        <w:rPr>
          <w:rFonts w:hint="cs"/>
          <w:rtl/>
        </w:rPr>
      </w:pPr>
      <w:r w:rsidRPr="007415D3">
        <w:rPr>
          <w:rFonts w:hint="cs"/>
          <w:u w:val="single"/>
          <w:rtl/>
        </w:rPr>
        <w:t>שלי יחימוביץ:</w:t>
      </w:r>
    </w:p>
    <w:p w14:paraId="0741AF82" w14:textId="77777777" w:rsidR="007415D3" w:rsidRPr="007415D3" w:rsidRDefault="007415D3" w:rsidP="007415D3">
      <w:pPr>
        <w:pStyle w:val="Heading5"/>
        <w:rPr>
          <w:rFonts w:hint="cs"/>
          <w:rtl/>
        </w:rPr>
      </w:pPr>
    </w:p>
    <w:p w14:paraId="7DF6C31F" w14:textId="77777777" w:rsidR="007415D3" w:rsidRPr="007415D3" w:rsidRDefault="007415D3" w:rsidP="007415D3">
      <w:pPr>
        <w:bidi/>
        <w:jc w:val="both"/>
        <w:rPr>
          <w:rFonts w:cs="David" w:hint="cs"/>
          <w:rtl/>
        </w:rPr>
      </w:pPr>
      <w:r w:rsidRPr="007415D3">
        <w:rPr>
          <w:rFonts w:cs="David" w:hint="cs"/>
          <w:rtl/>
        </w:rPr>
        <w:tab/>
        <w:t xml:space="preserve"> אני קודם.</w:t>
      </w:r>
    </w:p>
    <w:p w14:paraId="7EA8859A" w14:textId="77777777" w:rsidR="007415D3" w:rsidRPr="007415D3" w:rsidRDefault="007415D3" w:rsidP="007415D3">
      <w:pPr>
        <w:bidi/>
        <w:jc w:val="both"/>
        <w:rPr>
          <w:rFonts w:cs="David" w:hint="cs"/>
          <w:rtl/>
        </w:rPr>
      </w:pPr>
    </w:p>
    <w:p w14:paraId="221A633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95C77E9" w14:textId="77777777" w:rsidR="007415D3" w:rsidRPr="007415D3" w:rsidRDefault="007415D3" w:rsidP="007415D3">
      <w:pPr>
        <w:bidi/>
        <w:jc w:val="both"/>
        <w:rPr>
          <w:rFonts w:cs="David" w:hint="cs"/>
          <w:u w:val="single"/>
          <w:rtl/>
        </w:rPr>
      </w:pPr>
    </w:p>
    <w:p w14:paraId="1B71246D" w14:textId="77777777" w:rsidR="007415D3" w:rsidRPr="007415D3" w:rsidRDefault="007415D3" w:rsidP="007415D3">
      <w:pPr>
        <w:bidi/>
        <w:jc w:val="both"/>
        <w:rPr>
          <w:rFonts w:cs="David" w:hint="cs"/>
          <w:rtl/>
        </w:rPr>
      </w:pPr>
      <w:r w:rsidRPr="007415D3">
        <w:rPr>
          <w:rFonts w:cs="David" w:hint="cs"/>
          <w:rtl/>
        </w:rPr>
        <w:tab/>
        <w:t xml:space="preserve"> נושא חוק התגמולים </w:t>
      </w:r>
      <w:r w:rsidRPr="007415D3">
        <w:rPr>
          <w:rFonts w:cs="David"/>
          <w:rtl/>
        </w:rPr>
        <w:t>–</w:t>
      </w:r>
      <w:r w:rsidRPr="007415D3">
        <w:rPr>
          <w:rFonts w:cs="David" w:hint="cs"/>
          <w:rtl/>
        </w:rPr>
        <w:t xml:space="preserve"> נפגעי פעולות איבה, הוצבע לעניין הפיצול. </w:t>
      </w:r>
    </w:p>
    <w:p w14:paraId="5E8F29F6" w14:textId="77777777" w:rsidR="007415D3" w:rsidRPr="007415D3" w:rsidRDefault="007415D3" w:rsidP="007415D3">
      <w:pPr>
        <w:bidi/>
        <w:jc w:val="both"/>
        <w:rPr>
          <w:rFonts w:cs="David" w:hint="cs"/>
          <w:rtl/>
        </w:rPr>
      </w:pPr>
    </w:p>
    <w:p w14:paraId="35499D55" w14:textId="77777777" w:rsidR="007415D3" w:rsidRPr="007415D3" w:rsidRDefault="007415D3" w:rsidP="007415D3">
      <w:pPr>
        <w:pStyle w:val="Heading5"/>
        <w:rPr>
          <w:rFonts w:hint="cs"/>
          <w:rtl/>
        </w:rPr>
      </w:pPr>
      <w:r w:rsidRPr="007415D3">
        <w:rPr>
          <w:rFonts w:hint="cs"/>
          <w:u w:val="single"/>
          <w:rtl/>
        </w:rPr>
        <w:t>אביגדור יצחקי:</w:t>
      </w:r>
    </w:p>
    <w:p w14:paraId="64258CFC" w14:textId="77777777" w:rsidR="007415D3" w:rsidRPr="007415D3" w:rsidRDefault="007415D3" w:rsidP="007415D3">
      <w:pPr>
        <w:pStyle w:val="Heading5"/>
        <w:rPr>
          <w:rFonts w:hint="cs"/>
          <w:rtl/>
        </w:rPr>
      </w:pPr>
    </w:p>
    <w:p w14:paraId="0F9E87DA" w14:textId="77777777" w:rsidR="007415D3" w:rsidRPr="007415D3" w:rsidRDefault="007415D3" w:rsidP="007415D3">
      <w:pPr>
        <w:bidi/>
        <w:jc w:val="both"/>
        <w:rPr>
          <w:rFonts w:cs="David" w:hint="cs"/>
          <w:rtl/>
        </w:rPr>
      </w:pPr>
      <w:r w:rsidRPr="007415D3">
        <w:rPr>
          <w:rFonts w:cs="David" w:hint="cs"/>
          <w:rtl/>
        </w:rPr>
        <w:tab/>
        <w:t xml:space="preserve"> לא, גם הצבעה על ועדת כספים. </w:t>
      </w:r>
    </w:p>
    <w:p w14:paraId="4FCE63AD" w14:textId="77777777" w:rsidR="007415D3" w:rsidRPr="007415D3" w:rsidRDefault="007415D3" w:rsidP="007415D3">
      <w:pPr>
        <w:bidi/>
        <w:jc w:val="both"/>
        <w:rPr>
          <w:rFonts w:cs="David" w:hint="cs"/>
          <w:rtl/>
        </w:rPr>
      </w:pPr>
    </w:p>
    <w:p w14:paraId="3BD2C78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03C69AB" w14:textId="77777777" w:rsidR="007415D3" w:rsidRPr="007415D3" w:rsidRDefault="007415D3" w:rsidP="007415D3">
      <w:pPr>
        <w:bidi/>
        <w:jc w:val="both"/>
        <w:rPr>
          <w:rFonts w:cs="David" w:hint="cs"/>
          <w:u w:val="single"/>
          <w:rtl/>
        </w:rPr>
      </w:pPr>
    </w:p>
    <w:p w14:paraId="48AE9BBD" w14:textId="77777777" w:rsidR="007415D3" w:rsidRPr="007415D3" w:rsidRDefault="007415D3" w:rsidP="007415D3">
      <w:pPr>
        <w:bidi/>
        <w:jc w:val="both"/>
        <w:rPr>
          <w:rFonts w:cs="David" w:hint="cs"/>
          <w:rtl/>
        </w:rPr>
      </w:pPr>
      <w:r w:rsidRPr="007415D3">
        <w:rPr>
          <w:rFonts w:cs="David" w:hint="cs"/>
          <w:rtl/>
        </w:rPr>
        <w:tab/>
        <w:t xml:space="preserve"> אז אני מבקש רוויזיה. </w:t>
      </w:r>
    </w:p>
    <w:p w14:paraId="6D997A99" w14:textId="77777777" w:rsidR="007415D3" w:rsidRPr="007415D3" w:rsidRDefault="007415D3" w:rsidP="007415D3">
      <w:pPr>
        <w:bidi/>
        <w:jc w:val="both"/>
        <w:rPr>
          <w:rFonts w:cs="David" w:hint="cs"/>
          <w:rtl/>
        </w:rPr>
      </w:pPr>
    </w:p>
    <w:p w14:paraId="340130BA" w14:textId="77777777" w:rsidR="007415D3" w:rsidRPr="007415D3" w:rsidRDefault="007415D3" w:rsidP="007415D3">
      <w:pPr>
        <w:bidi/>
        <w:jc w:val="both"/>
        <w:rPr>
          <w:rFonts w:cs="David" w:hint="cs"/>
          <w:u w:val="single"/>
          <w:rtl/>
        </w:rPr>
      </w:pPr>
      <w:r w:rsidRPr="007415D3">
        <w:rPr>
          <w:rFonts w:cs="David" w:hint="cs"/>
          <w:u w:val="single"/>
          <w:rtl/>
        </w:rPr>
        <w:t>קריאה:</w:t>
      </w:r>
    </w:p>
    <w:p w14:paraId="2CB70DD6" w14:textId="77777777" w:rsidR="007415D3" w:rsidRPr="007415D3" w:rsidRDefault="007415D3" w:rsidP="007415D3">
      <w:pPr>
        <w:bidi/>
        <w:jc w:val="both"/>
        <w:rPr>
          <w:rFonts w:cs="David" w:hint="cs"/>
          <w:rtl/>
        </w:rPr>
      </w:pPr>
    </w:p>
    <w:p w14:paraId="059AA26A" w14:textId="77777777" w:rsidR="007415D3" w:rsidRPr="007415D3" w:rsidRDefault="007415D3" w:rsidP="007415D3">
      <w:pPr>
        <w:bidi/>
        <w:jc w:val="both"/>
        <w:rPr>
          <w:rFonts w:cs="David" w:hint="cs"/>
          <w:rtl/>
        </w:rPr>
      </w:pPr>
      <w:r w:rsidRPr="007415D3">
        <w:rPr>
          <w:rFonts w:cs="David" w:hint="cs"/>
          <w:rtl/>
        </w:rPr>
        <w:tab/>
        <w:t xml:space="preserve">לא היתה הצבעה. </w:t>
      </w:r>
    </w:p>
    <w:p w14:paraId="18555D8E" w14:textId="77777777" w:rsidR="007415D3" w:rsidRPr="007415D3" w:rsidRDefault="007415D3" w:rsidP="007415D3">
      <w:pPr>
        <w:bidi/>
        <w:jc w:val="both"/>
        <w:rPr>
          <w:rFonts w:cs="David" w:hint="cs"/>
          <w:rtl/>
        </w:rPr>
      </w:pPr>
    </w:p>
    <w:p w14:paraId="1DF2C80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5F0C4A2" w14:textId="77777777" w:rsidR="007415D3" w:rsidRPr="007415D3" w:rsidRDefault="007415D3" w:rsidP="007415D3">
      <w:pPr>
        <w:bidi/>
        <w:jc w:val="both"/>
        <w:rPr>
          <w:rFonts w:cs="David" w:hint="cs"/>
          <w:rtl/>
        </w:rPr>
      </w:pPr>
    </w:p>
    <w:p w14:paraId="00B439A5" w14:textId="77777777" w:rsidR="007415D3" w:rsidRPr="007415D3" w:rsidRDefault="007415D3" w:rsidP="007415D3">
      <w:pPr>
        <w:bidi/>
        <w:jc w:val="both"/>
        <w:rPr>
          <w:rFonts w:cs="David" w:hint="cs"/>
          <w:rtl/>
        </w:rPr>
      </w:pPr>
      <w:r w:rsidRPr="007415D3">
        <w:rPr>
          <w:rFonts w:cs="David" w:hint="cs"/>
          <w:rtl/>
        </w:rPr>
        <w:tab/>
        <w:t xml:space="preserve">היתה הצבעה על השאלה אם לפצל או לא. </w:t>
      </w:r>
    </w:p>
    <w:p w14:paraId="1D142AA9" w14:textId="77777777" w:rsidR="007415D3" w:rsidRPr="007415D3" w:rsidRDefault="007415D3" w:rsidP="007415D3">
      <w:pPr>
        <w:bidi/>
        <w:jc w:val="both"/>
        <w:rPr>
          <w:rFonts w:cs="David" w:hint="cs"/>
          <w:rtl/>
        </w:rPr>
      </w:pPr>
    </w:p>
    <w:p w14:paraId="29B5665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F231D5D" w14:textId="77777777" w:rsidR="007415D3" w:rsidRPr="007415D3" w:rsidRDefault="007415D3" w:rsidP="007415D3">
      <w:pPr>
        <w:bidi/>
        <w:jc w:val="both"/>
        <w:rPr>
          <w:rFonts w:cs="David" w:hint="cs"/>
          <w:u w:val="single"/>
          <w:rtl/>
        </w:rPr>
      </w:pPr>
    </w:p>
    <w:p w14:paraId="712A3224" w14:textId="77777777" w:rsidR="007415D3" w:rsidRPr="007415D3" w:rsidRDefault="007415D3" w:rsidP="007415D3">
      <w:pPr>
        <w:bidi/>
        <w:jc w:val="both"/>
        <w:rPr>
          <w:rFonts w:cs="David" w:hint="cs"/>
          <w:rtl/>
        </w:rPr>
      </w:pPr>
      <w:r w:rsidRPr="007415D3">
        <w:rPr>
          <w:rFonts w:cs="David" w:hint="cs"/>
          <w:rtl/>
        </w:rPr>
        <w:tab/>
        <w:t xml:space="preserve"> אני רוצה לנמק לעניין הוועדה. </w:t>
      </w:r>
    </w:p>
    <w:p w14:paraId="7AD27DDB" w14:textId="77777777" w:rsidR="007415D3" w:rsidRPr="007415D3" w:rsidRDefault="007415D3" w:rsidP="007415D3">
      <w:pPr>
        <w:bidi/>
        <w:jc w:val="both"/>
        <w:rPr>
          <w:rFonts w:cs="David" w:hint="cs"/>
          <w:rtl/>
        </w:rPr>
      </w:pPr>
    </w:p>
    <w:p w14:paraId="78333D0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0B858B5" w14:textId="77777777" w:rsidR="007415D3" w:rsidRPr="007415D3" w:rsidRDefault="007415D3" w:rsidP="007415D3">
      <w:pPr>
        <w:bidi/>
        <w:jc w:val="both"/>
        <w:rPr>
          <w:rFonts w:cs="David" w:hint="cs"/>
          <w:rtl/>
        </w:rPr>
      </w:pPr>
    </w:p>
    <w:p w14:paraId="1B2FEFA6" w14:textId="77777777" w:rsidR="007415D3" w:rsidRPr="007415D3" w:rsidRDefault="007415D3" w:rsidP="007415D3">
      <w:pPr>
        <w:bidi/>
        <w:ind w:firstLine="567"/>
        <w:jc w:val="both"/>
        <w:rPr>
          <w:rFonts w:cs="David" w:hint="cs"/>
          <w:rtl/>
        </w:rPr>
      </w:pPr>
      <w:r w:rsidRPr="007415D3">
        <w:rPr>
          <w:rFonts w:cs="David" w:hint="cs"/>
          <w:rtl/>
        </w:rPr>
        <w:t xml:space="preserve">אני אמרתי שיש הצעה להעביר את זה לוועדה. </w:t>
      </w:r>
    </w:p>
    <w:p w14:paraId="19096941" w14:textId="77777777" w:rsidR="007415D3" w:rsidRPr="007415D3" w:rsidRDefault="007415D3" w:rsidP="007415D3">
      <w:pPr>
        <w:bidi/>
        <w:jc w:val="both"/>
        <w:rPr>
          <w:rFonts w:cs="David" w:hint="cs"/>
          <w:rtl/>
        </w:rPr>
      </w:pPr>
    </w:p>
    <w:p w14:paraId="1917B41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D638E4C" w14:textId="77777777" w:rsidR="007415D3" w:rsidRPr="007415D3" w:rsidRDefault="007415D3" w:rsidP="007415D3">
      <w:pPr>
        <w:bidi/>
        <w:jc w:val="both"/>
        <w:rPr>
          <w:rFonts w:cs="David" w:hint="cs"/>
          <w:u w:val="single"/>
          <w:rtl/>
        </w:rPr>
      </w:pPr>
    </w:p>
    <w:p w14:paraId="2F56D433" w14:textId="77777777" w:rsidR="007415D3" w:rsidRPr="007415D3" w:rsidRDefault="007415D3" w:rsidP="007415D3">
      <w:pPr>
        <w:bidi/>
        <w:jc w:val="both"/>
        <w:rPr>
          <w:rFonts w:cs="David" w:hint="cs"/>
          <w:rtl/>
        </w:rPr>
      </w:pPr>
      <w:r w:rsidRPr="007415D3">
        <w:rPr>
          <w:rFonts w:cs="David" w:hint="cs"/>
          <w:rtl/>
        </w:rPr>
        <w:tab/>
        <w:t xml:space="preserve"> אני בעד ועדת עבודה ורווחה. </w:t>
      </w:r>
    </w:p>
    <w:p w14:paraId="31177328" w14:textId="77777777" w:rsidR="007415D3" w:rsidRPr="007415D3" w:rsidRDefault="007415D3" w:rsidP="007415D3">
      <w:pPr>
        <w:bidi/>
        <w:jc w:val="both"/>
        <w:rPr>
          <w:rFonts w:cs="David" w:hint="cs"/>
          <w:rtl/>
        </w:rPr>
      </w:pPr>
    </w:p>
    <w:p w14:paraId="6BA99C12" w14:textId="77777777" w:rsidR="007415D3" w:rsidRPr="007415D3" w:rsidRDefault="007415D3" w:rsidP="007415D3">
      <w:pPr>
        <w:bidi/>
        <w:jc w:val="both"/>
        <w:rPr>
          <w:rFonts w:cs="David" w:hint="cs"/>
          <w:rtl/>
        </w:rPr>
      </w:pPr>
      <w:r w:rsidRPr="007415D3">
        <w:rPr>
          <w:rFonts w:cs="David" w:hint="cs"/>
          <w:u w:val="single"/>
          <w:rtl/>
        </w:rPr>
        <w:t>ראובן ריבלין:</w:t>
      </w:r>
    </w:p>
    <w:p w14:paraId="64D556DF" w14:textId="77777777" w:rsidR="007415D3" w:rsidRPr="007415D3" w:rsidRDefault="007415D3" w:rsidP="007415D3">
      <w:pPr>
        <w:bidi/>
        <w:jc w:val="both"/>
        <w:rPr>
          <w:rFonts w:cs="David" w:hint="cs"/>
          <w:rtl/>
        </w:rPr>
      </w:pPr>
    </w:p>
    <w:p w14:paraId="67729E6C" w14:textId="77777777" w:rsidR="007415D3" w:rsidRPr="007415D3" w:rsidRDefault="007415D3" w:rsidP="007415D3">
      <w:pPr>
        <w:bidi/>
        <w:jc w:val="both"/>
        <w:rPr>
          <w:rFonts w:cs="David" w:hint="cs"/>
          <w:rtl/>
        </w:rPr>
      </w:pPr>
      <w:r w:rsidRPr="007415D3">
        <w:rPr>
          <w:rFonts w:cs="David" w:hint="cs"/>
          <w:rtl/>
        </w:rPr>
        <w:tab/>
        <w:t xml:space="preserve">כל התגמולים, </w:t>
      </w:r>
    </w:p>
    <w:p w14:paraId="33348747" w14:textId="77777777" w:rsidR="007415D3" w:rsidRPr="007415D3" w:rsidRDefault="007415D3" w:rsidP="007415D3">
      <w:pPr>
        <w:bidi/>
        <w:jc w:val="both"/>
        <w:rPr>
          <w:rFonts w:cs="David" w:hint="cs"/>
          <w:rtl/>
        </w:rPr>
      </w:pPr>
    </w:p>
    <w:p w14:paraId="013673C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105647A" w14:textId="77777777" w:rsidR="007415D3" w:rsidRPr="007415D3" w:rsidRDefault="007415D3" w:rsidP="007415D3">
      <w:pPr>
        <w:bidi/>
        <w:jc w:val="both"/>
        <w:rPr>
          <w:rFonts w:cs="David" w:hint="cs"/>
          <w:rtl/>
        </w:rPr>
      </w:pPr>
    </w:p>
    <w:p w14:paraId="66EC7077" w14:textId="77777777" w:rsidR="007415D3" w:rsidRPr="007415D3" w:rsidRDefault="007415D3" w:rsidP="007415D3">
      <w:pPr>
        <w:bidi/>
        <w:jc w:val="both"/>
        <w:rPr>
          <w:rFonts w:cs="David" w:hint="cs"/>
          <w:rtl/>
        </w:rPr>
      </w:pPr>
      <w:r w:rsidRPr="007415D3">
        <w:rPr>
          <w:rFonts w:cs="David" w:hint="cs"/>
          <w:rtl/>
        </w:rPr>
        <w:tab/>
        <w:t xml:space="preserve">בכל הכבוד, לא טעיתי. אמרתי במפורש שאני מצביעה על פיצול, כאשר הרצון שלך היא ועדת הכספים. </w:t>
      </w:r>
    </w:p>
    <w:p w14:paraId="17A369E6" w14:textId="77777777" w:rsidR="007415D3" w:rsidRPr="007415D3" w:rsidRDefault="007415D3" w:rsidP="007415D3">
      <w:pPr>
        <w:bidi/>
        <w:jc w:val="both"/>
        <w:rPr>
          <w:rFonts w:cs="David" w:hint="cs"/>
          <w:rtl/>
        </w:rPr>
      </w:pPr>
    </w:p>
    <w:p w14:paraId="7322647C"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975D147" w14:textId="77777777" w:rsidR="007415D3" w:rsidRPr="007415D3" w:rsidRDefault="007415D3" w:rsidP="007415D3">
      <w:pPr>
        <w:bidi/>
        <w:jc w:val="both"/>
        <w:rPr>
          <w:rFonts w:cs="David" w:hint="cs"/>
          <w:rtl/>
        </w:rPr>
      </w:pPr>
    </w:p>
    <w:p w14:paraId="07EA3763" w14:textId="77777777" w:rsidR="007415D3" w:rsidRPr="007415D3" w:rsidRDefault="007415D3" w:rsidP="007415D3">
      <w:pPr>
        <w:bidi/>
        <w:jc w:val="both"/>
        <w:rPr>
          <w:rFonts w:cs="David" w:hint="cs"/>
          <w:rtl/>
        </w:rPr>
      </w:pPr>
      <w:r w:rsidRPr="007415D3">
        <w:rPr>
          <w:rFonts w:cs="David" w:hint="cs"/>
          <w:rtl/>
        </w:rPr>
        <w:tab/>
        <w:t xml:space="preserve">היא אמרה שיהיו שתי הצבעות. הכול הולך בשתי הצבעות. </w:t>
      </w:r>
    </w:p>
    <w:p w14:paraId="3F5B72FC" w14:textId="77777777" w:rsidR="007415D3" w:rsidRPr="007415D3" w:rsidRDefault="007415D3" w:rsidP="007415D3">
      <w:pPr>
        <w:bidi/>
        <w:jc w:val="both"/>
        <w:rPr>
          <w:rFonts w:cs="David" w:hint="cs"/>
          <w:rtl/>
        </w:rPr>
      </w:pPr>
    </w:p>
    <w:p w14:paraId="3256F2D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CAF9612" w14:textId="77777777" w:rsidR="007415D3" w:rsidRPr="007415D3" w:rsidRDefault="007415D3" w:rsidP="007415D3">
      <w:pPr>
        <w:bidi/>
        <w:jc w:val="both"/>
        <w:rPr>
          <w:rFonts w:cs="David" w:hint="cs"/>
          <w:u w:val="single"/>
          <w:rtl/>
        </w:rPr>
      </w:pPr>
    </w:p>
    <w:p w14:paraId="071D1A91" w14:textId="77777777" w:rsidR="007415D3" w:rsidRPr="007415D3" w:rsidRDefault="007415D3" w:rsidP="007415D3">
      <w:pPr>
        <w:pStyle w:val="Heading8"/>
        <w:rPr>
          <w:rFonts w:hint="cs"/>
          <w:u w:val="none"/>
          <w:rtl/>
        </w:rPr>
      </w:pPr>
      <w:r w:rsidRPr="007415D3">
        <w:rPr>
          <w:rFonts w:hint="cs"/>
          <w:u w:val="none"/>
          <w:rtl/>
        </w:rPr>
        <w:tab/>
        <w:t xml:space="preserve">חוק התגמולים לנפגעי פעולות איבה, על-פי תקנון הכנסת הוא נידון בוועדת העבודה והרווחה. מה לעשות, זה המצב, אביגדור. </w:t>
      </w:r>
    </w:p>
    <w:p w14:paraId="0290E0FB" w14:textId="77777777" w:rsidR="007415D3" w:rsidRPr="007415D3" w:rsidRDefault="007415D3" w:rsidP="007415D3">
      <w:pPr>
        <w:bidi/>
        <w:jc w:val="both"/>
        <w:rPr>
          <w:rFonts w:cs="David" w:hint="cs"/>
          <w:rtl/>
        </w:rPr>
      </w:pPr>
    </w:p>
    <w:p w14:paraId="0B13A86C" w14:textId="77777777" w:rsidR="007415D3" w:rsidRPr="007415D3" w:rsidRDefault="007415D3" w:rsidP="007415D3">
      <w:pPr>
        <w:bidi/>
        <w:jc w:val="both"/>
        <w:rPr>
          <w:rFonts w:cs="David" w:hint="cs"/>
          <w:rtl/>
        </w:rPr>
      </w:pPr>
      <w:r w:rsidRPr="007415D3">
        <w:rPr>
          <w:rFonts w:cs="David" w:hint="cs"/>
          <w:u w:val="single"/>
          <w:rtl/>
        </w:rPr>
        <w:t>ראובן ריבלין:</w:t>
      </w:r>
    </w:p>
    <w:p w14:paraId="0C30E34C" w14:textId="77777777" w:rsidR="007415D3" w:rsidRPr="007415D3" w:rsidRDefault="007415D3" w:rsidP="007415D3">
      <w:pPr>
        <w:bidi/>
        <w:jc w:val="both"/>
        <w:rPr>
          <w:rFonts w:cs="David" w:hint="cs"/>
          <w:rtl/>
        </w:rPr>
      </w:pPr>
      <w:r w:rsidRPr="007415D3">
        <w:rPr>
          <w:rFonts w:cs="David" w:hint="cs"/>
          <w:rtl/>
        </w:rPr>
        <w:tab/>
      </w:r>
    </w:p>
    <w:p w14:paraId="4A8C9D96" w14:textId="77777777" w:rsidR="007415D3" w:rsidRPr="007415D3" w:rsidRDefault="007415D3" w:rsidP="007415D3">
      <w:pPr>
        <w:bidi/>
        <w:jc w:val="both"/>
        <w:rPr>
          <w:rFonts w:cs="David" w:hint="cs"/>
          <w:rtl/>
        </w:rPr>
      </w:pPr>
      <w:r w:rsidRPr="007415D3">
        <w:rPr>
          <w:rFonts w:cs="David" w:hint="cs"/>
          <w:rtl/>
        </w:rPr>
        <w:tab/>
        <w:t>חוק התגמולים לנפגעי פעולות איבה נחקק כשכל הליך החקיקה היה בוועדת העבודה והרווחה. לפיכך, מבקשים שגם התיקון שלו יהיה בוועדת העבודה והרווחה.</w:t>
      </w:r>
    </w:p>
    <w:p w14:paraId="0F865CEA" w14:textId="77777777" w:rsidR="007415D3" w:rsidRPr="007415D3" w:rsidRDefault="007415D3" w:rsidP="007415D3">
      <w:pPr>
        <w:bidi/>
        <w:jc w:val="both"/>
        <w:rPr>
          <w:rFonts w:cs="David" w:hint="cs"/>
          <w:rtl/>
        </w:rPr>
      </w:pPr>
    </w:p>
    <w:p w14:paraId="30A72C4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85ADDF7" w14:textId="77777777" w:rsidR="007415D3" w:rsidRPr="007415D3" w:rsidRDefault="007415D3" w:rsidP="007415D3">
      <w:pPr>
        <w:bidi/>
        <w:jc w:val="both"/>
        <w:rPr>
          <w:rFonts w:cs="David" w:hint="cs"/>
          <w:rtl/>
        </w:rPr>
      </w:pPr>
    </w:p>
    <w:p w14:paraId="7102005A" w14:textId="77777777" w:rsidR="007415D3" w:rsidRPr="007415D3" w:rsidRDefault="007415D3" w:rsidP="007415D3">
      <w:pPr>
        <w:bidi/>
        <w:ind w:firstLine="567"/>
        <w:jc w:val="both"/>
        <w:rPr>
          <w:rFonts w:cs="David" w:hint="cs"/>
          <w:rtl/>
        </w:rPr>
      </w:pPr>
      <w:r w:rsidRPr="007415D3">
        <w:rPr>
          <w:rFonts w:cs="David" w:hint="cs"/>
          <w:rtl/>
        </w:rPr>
        <w:t xml:space="preserve">חבר הכנסת ריבלין ביטא את עמדתי. </w:t>
      </w:r>
    </w:p>
    <w:p w14:paraId="74D482AA" w14:textId="77777777" w:rsidR="007415D3" w:rsidRPr="007415D3" w:rsidRDefault="007415D3" w:rsidP="007415D3">
      <w:pPr>
        <w:bidi/>
        <w:jc w:val="both"/>
        <w:rPr>
          <w:rFonts w:cs="David" w:hint="cs"/>
          <w:rtl/>
        </w:rPr>
      </w:pPr>
    </w:p>
    <w:p w14:paraId="17A5AB45" w14:textId="77777777" w:rsidR="007415D3" w:rsidRPr="007415D3" w:rsidRDefault="007415D3" w:rsidP="007415D3">
      <w:pPr>
        <w:bidi/>
        <w:jc w:val="both"/>
        <w:rPr>
          <w:rFonts w:cs="David" w:hint="cs"/>
          <w:rtl/>
        </w:rPr>
      </w:pPr>
      <w:r w:rsidRPr="007415D3">
        <w:rPr>
          <w:rFonts w:cs="David" w:hint="cs"/>
          <w:u w:val="single"/>
          <w:rtl/>
        </w:rPr>
        <w:t>יורם מרציאנו:</w:t>
      </w:r>
    </w:p>
    <w:p w14:paraId="49A8451E" w14:textId="77777777" w:rsidR="007415D3" w:rsidRPr="007415D3" w:rsidRDefault="007415D3" w:rsidP="007415D3">
      <w:pPr>
        <w:bidi/>
        <w:jc w:val="both"/>
        <w:rPr>
          <w:rFonts w:cs="David" w:hint="cs"/>
          <w:rtl/>
        </w:rPr>
      </w:pPr>
    </w:p>
    <w:p w14:paraId="57705B93" w14:textId="77777777" w:rsidR="007415D3" w:rsidRPr="007415D3" w:rsidRDefault="007415D3" w:rsidP="007415D3">
      <w:pPr>
        <w:bidi/>
        <w:jc w:val="both"/>
        <w:rPr>
          <w:rFonts w:cs="David" w:hint="cs"/>
          <w:rtl/>
        </w:rPr>
      </w:pPr>
      <w:r w:rsidRPr="007415D3">
        <w:rPr>
          <w:rFonts w:cs="David" w:hint="cs"/>
          <w:rtl/>
        </w:rPr>
        <w:tab/>
        <w:t xml:space="preserve">זה הגיוני. אני אומר לך, אתה צודק. </w:t>
      </w:r>
    </w:p>
    <w:p w14:paraId="0C7601C7" w14:textId="77777777" w:rsidR="007415D3" w:rsidRPr="007415D3" w:rsidRDefault="007415D3" w:rsidP="007415D3">
      <w:pPr>
        <w:bidi/>
        <w:jc w:val="both"/>
        <w:rPr>
          <w:rFonts w:cs="David" w:hint="cs"/>
          <w:rtl/>
        </w:rPr>
      </w:pPr>
    </w:p>
    <w:p w14:paraId="262EEDE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16ABDF7" w14:textId="77777777" w:rsidR="007415D3" w:rsidRPr="007415D3" w:rsidRDefault="007415D3" w:rsidP="007415D3">
      <w:pPr>
        <w:bidi/>
        <w:jc w:val="both"/>
        <w:rPr>
          <w:rFonts w:cs="David" w:hint="cs"/>
          <w:rtl/>
        </w:rPr>
      </w:pPr>
    </w:p>
    <w:p w14:paraId="2706AC43" w14:textId="77777777" w:rsidR="007415D3" w:rsidRPr="007415D3" w:rsidRDefault="007415D3" w:rsidP="007415D3">
      <w:pPr>
        <w:bidi/>
        <w:ind w:firstLine="567"/>
        <w:jc w:val="both"/>
        <w:rPr>
          <w:rFonts w:cs="David" w:hint="cs"/>
          <w:rtl/>
        </w:rPr>
      </w:pPr>
      <w:r w:rsidRPr="007415D3">
        <w:rPr>
          <w:rFonts w:cs="David" w:hint="cs"/>
          <w:rtl/>
        </w:rPr>
        <w:t xml:space="preserve">הצעתכם מתקבלת. ההצבעה תהיה על העברת הדיון לוועדת העבודה והרווחה. </w:t>
      </w:r>
    </w:p>
    <w:p w14:paraId="460B3FCF" w14:textId="77777777" w:rsidR="007415D3" w:rsidRPr="007415D3" w:rsidRDefault="007415D3" w:rsidP="007415D3">
      <w:pPr>
        <w:bidi/>
        <w:jc w:val="both"/>
        <w:rPr>
          <w:rFonts w:cs="David" w:hint="cs"/>
          <w:rtl/>
        </w:rPr>
      </w:pPr>
    </w:p>
    <w:p w14:paraId="389BCE41" w14:textId="77777777" w:rsidR="007415D3" w:rsidRPr="007415D3" w:rsidRDefault="007415D3" w:rsidP="007415D3">
      <w:pPr>
        <w:bidi/>
        <w:jc w:val="both"/>
        <w:rPr>
          <w:rFonts w:cs="David" w:hint="cs"/>
          <w:u w:val="single"/>
          <w:rtl/>
        </w:rPr>
      </w:pPr>
      <w:r w:rsidRPr="007415D3">
        <w:rPr>
          <w:rFonts w:cs="David" w:hint="cs"/>
          <w:u w:val="single"/>
          <w:rtl/>
        </w:rPr>
        <w:t xml:space="preserve"> קריאה:</w:t>
      </w:r>
    </w:p>
    <w:p w14:paraId="4C445639" w14:textId="77777777" w:rsidR="007415D3" w:rsidRPr="007415D3" w:rsidRDefault="007415D3" w:rsidP="007415D3">
      <w:pPr>
        <w:bidi/>
        <w:jc w:val="both"/>
        <w:rPr>
          <w:rFonts w:cs="David" w:hint="cs"/>
          <w:rtl/>
        </w:rPr>
      </w:pPr>
    </w:p>
    <w:p w14:paraId="74ACB4E7" w14:textId="77777777" w:rsidR="007415D3" w:rsidRPr="007415D3" w:rsidRDefault="007415D3" w:rsidP="007415D3">
      <w:pPr>
        <w:bidi/>
        <w:jc w:val="both"/>
        <w:rPr>
          <w:rFonts w:cs="David" w:hint="cs"/>
          <w:rtl/>
        </w:rPr>
      </w:pPr>
      <w:r w:rsidRPr="007415D3">
        <w:rPr>
          <w:rFonts w:cs="David" w:hint="cs"/>
          <w:rtl/>
        </w:rPr>
        <w:tab/>
        <w:t xml:space="preserve">הפעם יש לנו יושב-ראש קואליציה נדיב. </w:t>
      </w:r>
    </w:p>
    <w:p w14:paraId="20A4E6D9" w14:textId="77777777" w:rsidR="007415D3" w:rsidRPr="007415D3" w:rsidRDefault="007415D3" w:rsidP="007415D3">
      <w:pPr>
        <w:bidi/>
        <w:jc w:val="both"/>
        <w:rPr>
          <w:rFonts w:cs="David" w:hint="cs"/>
          <w:rtl/>
        </w:rPr>
      </w:pPr>
    </w:p>
    <w:p w14:paraId="7138E015"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2DF969E2" w14:textId="77777777" w:rsidR="007415D3" w:rsidRPr="007415D3" w:rsidRDefault="007415D3" w:rsidP="007415D3">
      <w:pPr>
        <w:bidi/>
        <w:jc w:val="both"/>
        <w:rPr>
          <w:rFonts w:cs="David" w:hint="cs"/>
          <w:rtl/>
        </w:rPr>
      </w:pPr>
    </w:p>
    <w:p w14:paraId="545FDE70" w14:textId="77777777" w:rsidR="007415D3" w:rsidRPr="007415D3" w:rsidRDefault="007415D3" w:rsidP="007415D3">
      <w:pPr>
        <w:bidi/>
        <w:jc w:val="both"/>
        <w:rPr>
          <w:rFonts w:cs="David" w:hint="cs"/>
          <w:rtl/>
        </w:rPr>
      </w:pPr>
      <w:r w:rsidRPr="007415D3">
        <w:rPr>
          <w:rFonts w:cs="David" w:hint="cs"/>
          <w:rtl/>
        </w:rPr>
        <w:tab/>
        <w:t xml:space="preserve">נכון מאוד. אני מציע שיושב-ראש הקואליציה ייקרא מכאן ואילך "הנדיב הידוע". </w:t>
      </w:r>
    </w:p>
    <w:p w14:paraId="7CE558A2" w14:textId="77777777" w:rsidR="007415D3" w:rsidRPr="007415D3" w:rsidRDefault="007415D3" w:rsidP="007415D3">
      <w:pPr>
        <w:bidi/>
        <w:jc w:val="both"/>
        <w:rPr>
          <w:rFonts w:cs="David" w:hint="cs"/>
          <w:rtl/>
        </w:rPr>
      </w:pPr>
    </w:p>
    <w:p w14:paraId="058638E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9421871" w14:textId="77777777" w:rsidR="007415D3" w:rsidRPr="007415D3" w:rsidRDefault="007415D3" w:rsidP="007415D3">
      <w:pPr>
        <w:bidi/>
        <w:jc w:val="both"/>
        <w:rPr>
          <w:rFonts w:cs="David" w:hint="cs"/>
          <w:rtl/>
        </w:rPr>
      </w:pPr>
    </w:p>
    <w:p w14:paraId="47B059B4" w14:textId="77777777" w:rsidR="007415D3" w:rsidRPr="007415D3" w:rsidRDefault="007415D3" w:rsidP="007415D3">
      <w:pPr>
        <w:bidi/>
        <w:jc w:val="both"/>
        <w:rPr>
          <w:rFonts w:cs="David" w:hint="cs"/>
          <w:rtl/>
        </w:rPr>
      </w:pPr>
      <w:r w:rsidRPr="007415D3">
        <w:rPr>
          <w:rFonts w:cs="David" w:hint="cs"/>
          <w:rtl/>
        </w:rPr>
        <w:tab/>
        <w:t xml:space="preserve">מי בעד העברת הצעת החוק לוועדת העבודה והרווחה? </w:t>
      </w:r>
      <w:r w:rsidRPr="007415D3">
        <w:rPr>
          <w:rFonts w:cs="David" w:hint="cs"/>
          <w:rtl/>
        </w:rPr>
        <w:tab/>
      </w:r>
    </w:p>
    <w:p w14:paraId="536E2023" w14:textId="77777777" w:rsidR="007415D3" w:rsidRPr="007415D3" w:rsidRDefault="007415D3" w:rsidP="007415D3">
      <w:pPr>
        <w:bidi/>
        <w:jc w:val="both"/>
        <w:rPr>
          <w:rFonts w:cs="David" w:hint="cs"/>
          <w:rtl/>
        </w:rPr>
      </w:pPr>
      <w:r w:rsidRPr="007415D3">
        <w:rPr>
          <w:rFonts w:cs="David" w:hint="cs"/>
          <w:rtl/>
        </w:rPr>
        <w:tab/>
      </w:r>
    </w:p>
    <w:p w14:paraId="42D3BF13" w14:textId="77777777" w:rsidR="007415D3" w:rsidRPr="007415D3" w:rsidRDefault="007415D3" w:rsidP="007415D3">
      <w:pPr>
        <w:bidi/>
        <w:jc w:val="both"/>
        <w:rPr>
          <w:rFonts w:cs="David" w:hint="cs"/>
          <w:rtl/>
        </w:rPr>
      </w:pPr>
      <w:r w:rsidRPr="007415D3">
        <w:rPr>
          <w:rFonts w:cs="David" w:hint="cs"/>
          <w:rtl/>
        </w:rPr>
        <w:t>ה צ ב ע ה</w:t>
      </w:r>
    </w:p>
    <w:p w14:paraId="50560601" w14:textId="77777777" w:rsidR="007415D3" w:rsidRPr="007415D3" w:rsidRDefault="007415D3" w:rsidP="007415D3">
      <w:pPr>
        <w:bidi/>
        <w:jc w:val="both"/>
        <w:rPr>
          <w:rFonts w:cs="David" w:hint="cs"/>
          <w:rtl/>
        </w:rPr>
      </w:pPr>
    </w:p>
    <w:p w14:paraId="0F3146DB"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0780803"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47D84DBB" w14:textId="77777777" w:rsidR="007415D3" w:rsidRPr="007415D3" w:rsidRDefault="007415D3" w:rsidP="007415D3">
      <w:pPr>
        <w:bidi/>
        <w:jc w:val="both"/>
        <w:rPr>
          <w:rFonts w:cs="David" w:hint="cs"/>
          <w:rtl/>
        </w:rPr>
      </w:pPr>
    </w:p>
    <w:p w14:paraId="502AD57A"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164C7B4B" w14:textId="77777777" w:rsidR="007415D3" w:rsidRPr="007415D3" w:rsidRDefault="007415D3" w:rsidP="007415D3">
      <w:pPr>
        <w:bidi/>
        <w:jc w:val="both"/>
        <w:rPr>
          <w:rFonts w:cs="David" w:hint="cs"/>
          <w:rtl/>
        </w:rPr>
      </w:pPr>
    </w:p>
    <w:p w14:paraId="0F22BB26" w14:textId="77777777" w:rsidR="007415D3" w:rsidRPr="007415D3" w:rsidRDefault="007415D3" w:rsidP="007415D3">
      <w:pPr>
        <w:bidi/>
        <w:jc w:val="both"/>
        <w:rPr>
          <w:rFonts w:cs="David" w:hint="cs"/>
          <w:rtl/>
        </w:rPr>
      </w:pPr>
      <w:r w:rsidRPr="007415D3">
        <w:rPr>
          <w:rFonts w:cs="David" w:hint="cs"/>
          <w:rtl/>
        </w:rPr>
        <w:tab/>
        <w:t>ההצעה תידון בוועדת העבודה והרווחה.</w:t>
      </w:r>
    </w:p>
    <w:p w14:paraId="42725E8C" w14:textId="77777777" w:rsidR="007415D3" w:rsidRPr="007415D3" w:rsidRDefault="007415D3" w:rsidP="007415D3">
      <w:pPr>
        <w:bidi/>
        <w:jc w:val="both"/>
        <w:rPr>
          <w:rFonts w:cs="David" w:hint="cs"/>
          <w:rtl/>
        </w:rPr>
      </w:pPr>
    </w:p>
    <w:p w14:paraId="38A1EE1C" w14:textId="77777777" w:rsidR="007415D3" w:rsidRPr="007415D3" w:rsidRDefault="007415D3" w:rsidP="007415D3">
      <w:pPr>
        <w:bidi/>
        <w:jc w:val="both"/>
        <w:rPr>
          <w:rFonts w:cs="David" w:hint="cs"/>
          <w:rtl/>
        </w:rPr>
      </w:pPr>
      <w:r w:rsidRPr="007415D3">
        <w:rPr>
          <w:rFonts w:cs="David" w:hint="cs"/>
          <w:u w:val="single"/>
          <w:rtl/>
        </w:rPr>
        <w:t>יורם מרציאנו:</w:t>
      </w:r>
    </w:p>
    <w:p w14:paraId="37388C6D" w14:textId="77777777" w:rsidR="007415D3" w:rsidRPr="007415D3" w:rsidRDefault="007415D3" w:rsidP="007415D3">
      <w:pPr>
        <w:bidi/>
        <w:jc w:val="both"/>
        <w:rPr>
          <w:rFonts w:cs="David" w:hint="cs"/>
          <w:rtl/>
        </w:rPr>
      </w:pPr>
    </w:p>
    <w:p w14:paraId="0F700CCA" w14:textId="77777777" w:rsidR="007415D3" w:rsidRPr="007415D3" w:rsidRDefault="007415D3" w:rsidP="007415D3">
      <w:pPr>
        <w:bidi/>
        <w:jc w:val="both"/>
        <w:rPr>
          <w:rFonts w:cs="David" w:hint="cs"/>
          <w:rtl/>
        </w:rPr>
      </w:pPr>
      <w:r w:rsidRPr="007415D3">
        <w:rPr>
          <w:rFonts w:cs="David" w:hint="cs"/>
          <w:rtl/>
        </w:rPr>
        <w:tab/>
        <w:t xml:space="preserve">תודה רבה לך, אורי אריאל, </w:t>
      </w:r>
    </w:p>
    <w:p w14:paraId="58A75708" w14:textId="77777777" w:rsidR="007415D3" w:rsidRPr="007415D3" w:rsidRDefault="007415D3" w:rsidP="007415D3">
      <w:pPr>
        <w:bidi/>
        <w:jc w:val="both"/>
        <w:rPr>
          <w:rFonts w:cs="David" w:hint="cs"/>
          <w:rtl/>
        </w:rPr>
      </w:pPr>
    </w:p>
    <w:p w14:paraId="26C2A9D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4FA9871" w14:textId="77777777" w:rsidR="007415D3" w:rsidRPr="007415D3" w:rsidRDefault="007415D3" w:rsidP="007415D3">
      <w:pPr>
        <w:bidi/>
        <w:jc w:val="both"/>
        <w:rPr>
          <w:rFonts w:cs="David" w:hint="cs"/>
          <w:rtl/>
        </w:rPr>
      </w:pPr>
    </w:p>
    <w:p w14:paraId="6CB6D9C6" w14:textId="77777777" w:rsidR="007415D3" w:rsidRPr="007415D3" w:rsidRDefault="007415D3" w:rsidP="007415D3">
      <w:pPr>
        <w:bidi/>
        <w:jc w:val="both"/>
        <w:rPr>
          <w:rFonts w:cs="David" w:hint="cs"/>
          <w:rtl/>
        </w:rPr>
      </w:pPr>
      <w:r w:rsidRPr="007415D3">
        <w:rPr>
          <w:rFonts w:cs="David" w:hint="cs"/>
          <w:rtl/>
        </w:rPr>
        <w:tab/>
        <w:t xml:space="preserve">סעיף 73. </w:t>
      </w:r>
    </w:p>
    <w:p w14:paraId="3DCD8002" w14:textId="77777777" w:rsidR="007415D3" w:rsidRPr="007415D3" w:rsidRDefault="007415D3" w:rsidP="007415D3">
      <w:pPr>
        <w:bidi/>
        <w:jc w:val="both"/>
        <w:rPr>
          <w:rFonts w:cs="David" w:hint="cs"/>
          <w:rtl/>
        </w:rPr>
      </w:pPr>
    </w:p>
    <w:p w14:paraId="0FB4A8F7"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0C2D636" w14:textId="77777777" w:rsidR="007415D3" w:rsidRPr="007415D3" w:rsidRDefault="007415D3" w:rsidP="007415D3">
      <w:pPr>
        <w:bidi/>
        <w:jc w:val="both"/>
        <w:rPr>
          <w:rFonts w:cs="David" w:hint="cs"/>
          <w:rtl/>
        </w:rPr>
      </w:pPr>
    </w:p>
    <w:p w14:paraId="6DA09E38" w14:textId="77777777" w:rsidR="007415D3" w:rsidRPr="007415D3" w:rsidRDefault="007415D3" w:rsidP="007415D3">
      <w:pPr>
        <w:bidi/>
        <w:jc w:val="both"/>
        <w:rPr>
          <w:rFonts w:cs="David" w:hint="cs"/>
          <w:rtl/>
        </w:rPr>
      </w:pPr>
      <w:r w:rsidRPr="007415D3">
        <w:rPr>
          <w:rFonts w:cs="David" w:hint="cs"/>
          <w:rtl/>
        </w:rPr>
        <w:tab/>
        <w:t xml:space="preserve">גברתי היושבת-ראש, אני מבקשת לנמק. </w:t>
      </w:r>
    </w:p>
    <w:p w14:paraId="45E2CAEC" w14:textId="77777777" w:rsidR="007415D3" w:rsidRPr="007415D3" w:rsidRDefault="007415D3" w:rsidP="007415D3">
      <w:pPr>
        <w:bidi/>
        <w:jc w:val="both"/>
        <w:rPr>
          <w:rFonts w:cs="David" w:hint="cs"/>
          <w:rtl/>
        </w:rPr>
      </w:pPr>
    </w:p>
    <w:p w14:paraId="288F8DE3" w14:textId="77777777" w:rsidR="007415D3" w:rsidRPr="007415D3" w:rsidRDefault="007415D3" w:rsidP="007415D3">
      <w:pPr>
        <w:bidi/>
        <w:jc w:val="both"/>
        <w:rPr>
          <w:rFonts w:cs="David" w:hint="cs"/>
          <w:rtl/>
        </w:rPr>
      </w:pPr>
      <w:r w:rsidRPr="007415D3">
        <w:rPr>
          <w:rFonts w:cs="David" w:hint="cs"/>
          <w:u w:val="single"/>
          <w:rtl/>
        </w:rPr>
        <w:t>יורם מרציאנו:</w:t>
      </w:r>
    </w:p>
    <w:p w14:paraId="26430240" w14:textId="77777777" w:rsidR="007415D3" w:rsidRPr="007415D3" w:rsidRDefault="007415D3" w:rsidP="007415D3">
      <w:pPr>
        <w:bidi/>
        <w:jc w:val="both"/>
        <w:rPr>
          <w:rFonts w:cs="David" w:hint="cs"/>
          <w:rtl/>
        </w:rPr>
      </w:pPr>
    </w:p>
    <w:p w14:paraId="73BA2158" w14:textId="77777777" w:rsidR="007415D3" w:rsidRPr="007415D3" w:rsidRDefault="007415D3" w:rsidP="007415D3">
      <w:pPr>
        <w:bidi/>
        <w:jc w:val="both"/>
        <w:rPr>
          <w:rFonts w:cs="David" w:hint="cs"/>
          <w:rtl/>
        </w:rPr>
      </w:pPr>
      <w:r w:rsidRPr="007415D3">
        <w:rPr>
          <w:rFonts w:cs="David" w:hint="cs"/>
          <w:rtl/>
        </w:rPr>
        <w:tab/>
        <w:t xml:space="preserve">הדפנסיבי במשחק הוא זה שלא מתישים אותו. </w:t>
      </w:r>
    </w:p>
    <w:p w14:paraId="469E33D7" w14:textId="77777777" w:rsidR="007415D3" w:rsidRPr="007415D3" w:rsidRDefault="007415D3" w:rsidP="007415D3">
      <w:pPr>
        <w:bidi/>
        <w:jc w:val="both"/>
        <w:rPr>
          <w:rFonts w:cs="David" w:hint="cs"/>
          <w:rtl/>
        </w:rPr>
      </w:pPr>
    </w:p>
    <w:p w14:paraId="3E37972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5AE50B0" w14:textId="77777777" w:rsidR="007415D3" w:rsidRPr="007415D3" w:rsidRDefault="007415D3" w:rsidP="007415D3">
      <w:pPr>
        <w:bidi/>
        <w:jc w:val="both"/>
        <w:rPr>
          <w:rFonts w:cs="David" w:hint="cs"/>
          <w:rtl/>
        </w:rPr>
      </w:pPr>
    </w:p>
    <w:p w14:paraId="3B5A5F82" w14:textId="77777777" w:rsidR="007415D3" w:rsidRPr="007415D3" w:rsidRDefault="007415D3" w:rsidP="007415D3">
      <w:pPr>
        <w:bidi/>
        <w:jc w:val="both"/>
        <w:rPr>
          <w:rFonts w:cs="David" w:hint="cs"/>
          <w:rtl/>
        </w:rPr>
      </w:pPr>
      <w:r w:rsidRPr="007415D3">
        <w:rPr>
          <w:rFonts w:cs="David" w:hint="cs"/>
          <w:rtl/>
        </w:rPr>
        <w:tab/>
        <w:t xml:space="preserve">יורם. אנחנו בסעיף 73 </w:t>
      </w:r>
      <w:r w:rsidRPr="007415D3">
        <w:rPr>
          <w:rFonts w:cs="David"/>
          <w:rtl/>
        </w:rPr>
        <w:t>–</w:t>
      </w:r>
      <w:r w:rsidRPr="007415D3">
        <w:rPr>
          <w:rFonts w:cs="David" w:hint="cs"/>
          <w:rtl/>
        </w:rPr>
        <w:t xml:space="preserve"> תיקון חוק שכר מינימום (העלאת סכומי שכר מינימום </w:t>
      </w:r>
      <w:r w:rsidRPr="007415D3">
        <w:rPr>
          <w:rFonts w:cs="David"/>
          <w:rtl/>
        </w:rPr>
        <w:t>–</w:t>
      </w:r>
      <w:r w:rsidRPr="007415D3">
        <w:rPr>
          <w:rFonts w:cs="David" w:hint="cs"/>
          <w:rtl/>
        </w:rPr>
        <w:t xml:space="preserve"> הוראת שעה), התשס"ו-2006. </w:t>
      </w:r>
    </w:p>
    <w:p w14:paraId="150EC38A" w14:textId="77777777" w:rsidR="007415D3" w:rsidRPr="007415D3" w:rsidRDefault="007415D3" w:rsidP="007415D3">
      <w:pPr>
        <w:bidi/>
        <w:jc w:val="both"/>
        <w:rPr>
          <w:rFonts w:cs="David" w:hint="cs"/>
          <w:rtl/>
        </w:rPr>
      </w:pPr>
    </w:p>
    <w:p w14:paraId="72703948"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652692E" w14:textId="77777777" w:rsidR="007415D3" w:rsidRPr="007415D3" w:rsidRDefault="007415D3" w:rsidP="007415D3">
      <w:pPr>
        <w:bidi/>
        <w:jc w:val="both"/>
        <w:rPr>
          <w:rFonts w:cs="David" w:hint="cs"/>
          <w:rtl/>
        </w:rPr>
      </w:pPr>
    </w:p>
    <w:p w14:paraId="3299E473" w14:textId="77777777" w:rsidR="007415D3" w:rsidRPr="007415D3" w:rsidRDefault="007415D3" w:rsidP="007415D3">
      <w:pPr>
        <w:bidi/>
        <w:jc w:val="both"/>
        <w:rPr>
          <w:rFonts w:cs="David" w:hint="cs"/>
          <w:rtl/>
        </w:rPr>
      </w:pPr>
      <w:r w:rsidRPr="007415D3">
        <w:rPr>
          <w:rFonts w:cs="David" w:hint="cs"/>
          <w:rtl/>
        </w:rPr>
        <w:tab/>
        <w:t xml:space="preserve">על שכר מינימום גם אני מבקש לדבר. </w:t>
      </w:r>
    </w:p>
    <w:p w14:paraId="54DDE857" w14:textId="77777777" w:rsidR="007415D3" w:rsidRPr="007415D3" w:rsidRDefault="007415D3" w:rsidP="007415D3">
      <w:pPr>
        <w:bidi/>
        <w:jc w:val="both"/>
        <w:rPr>
          <w:rFonts w:cs="David" w:hint="cs"/>
          <w:rtl/>
        </w:rPr>
      </w:pPr>
    </w:p>
    <w:p w14:paraId="6027464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BF97C9" w14:textId="77777777" w:rsidR="007415D3" w:rsidRPr="007415D3" w:rsidRDefault="007415D3" w:rsidP="007415D3">
      <w:pPr>
        <w:bidi/>
        <w:jc w:val="both"/>
        <w:rPr>
          <w:rFonts w:cs="David" w:hint="cs"/>
          <w:rtl/>
        </w:rPr>
      </w:pPr>
    </w:p>
    <w:p w14:paraId="1A2EE83E" w14:textId="77777777" w:rsidR="007415D3" w:rsidRPr="007415D3" w:rsidRDefault="007415D3" w:rsidP="007415D3">
      <w:pPr>
        <w:bidi/>
        <w:ind w:firstLine="567"/>
        <w:jc w:val="both"/>
        <w:rPr>
          <w:rFonts w:cs="David" w:hint="cs"/>
          <w:rtl/>
        </w:rPr>
      </w:pPr>
      <w:r w:rsidRPr="007415D3">
        <w:rPr>
          <w:rFonts w:cs="David" w:hint="cs"/>
          <w:rtl/>
        </w:rPr>
        <w:t xml:space="preserve">לא אתן לך לדבר, אתה כל רגע מפריע לי. אתה לא נותן לי לסיים משפט. מה זה, באמת. </w:t>
      </w:r>
    </w:p>
    <w:p w14:paraId="14904D6C" w14:textId="77777777" w:rsidR="007415D3" w:rsidRPr="007415D3" w:rsidRDefault="007415D3" w:rsidP="007415D3">
      <w:pPr>
        <w:bidi/>
        <w:ind w:firstLine="567"/>
        <w:jc w:val="both"/>
        <w:rPr>
          <w:rFonts w:cs="David" w:hint="cs"/>
          <w:rtl/>
        </w:rPr>
      </w:pPr>
    </w:p>
    <w:p w14:paraId="7EF6D2D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E04760C" w14:textId="77777777" w:rsidR="007415D3" w:rsidRPr="007415D3" w:rsidRDefault="007415D3" w:rsidP="007415D3">
      <w:pPr>
        <w:bidi/>
        <w:ind w:firstLine="567"/>
        <w:jc w:val="both"/>
        <w:rPr>
          <w:rFonts w:cs="David" w:hint="cs"/>
          <w:rtl/>
        </w:rPr>
      </w:pPr>
    </w:p>
    <w:p w14:paraId="6C319DAC" w14:textId="77777777" w:rsidR="007415D3" w:rsidRPr="007415D3" w:rsidRDefault="007415D3" w:rsidP="007415D3">
      <w:pPr>
        <w:bidi/>
        <w:ind w:firstLine="567"/>
        <w:jc w:val="both"/>
        <w:rPr>
          <w:rFonts w:cs="David" w:hint="cs"/>
          <w:rtl/>
        </w:rPr>
      </w:pPr>
      <w:r w:rsidRPr="007415D3">
        <w:rPr>
          <w:rFonts w:cs="David" w:hint="cs"/>
          <w:rtl/>
        </w:rPr>
        <w:t xml:space="preserve">ביקשתי לדבר. </w:t>
      </w:r>
    </w:p>
    <w:p w14:paraId="467ABE3A" w14:textId="77777777" w:rsidR="007415D3" w:rsidRPr="007415D3" w:rsidRDefault="007415D3" w:rsidP="007415D3">
      <w:pPr>
        <w:bidi/>
        <w:jc w:val="both"/>
        <w:rPr>
          <w:rFonts w:cs="David" w:hint="cs"/>
          <w:rtl/>
        </w:rPr>
      </w:pPr>
    </w:p>
    <w:p w14:paraId="6DE0A2E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DD5ED47" w14:textId="77777777" w:rsidR="007415D3" w:rsidRPr="007415D3" w:rsidRDefault="007415D3" w:rsidP="007415D3">
      <w:pPr>
        <w:bidi/>
        <w:jc w:val="both"/>
        <w:rPr>
          <w:rFonts w:cs="David" w:hint="cs"/>
          <w:rtl/>
        </w:rPr>
      </w:pPr>
    </w:p>
    <w:p w14:paraId="72FC9EB9" w14:textId="77777777" w:rsidR="007415D3" w:rsidRPr="007415D3" w:rsidRDefault="007415D3" w:rsidP="007415D3">
      <w:pPr>
        <w:bidi/>
        <w:jc w:val="both"/>
        <w:rPr>
          <w:rFonts w:cs="David" w:hint="cs"/>
          <w:rtl/>
        </w:rPr>
      </w:pPr>
      <w:r w:rsidRPr="007415D3">
        <w:rPr>
          <w:rFonts w:cs="David" w:hint="cs"/>
          <w:rtl/>
        </w:rPr>
        <w:tab/>
        <w:t xml:space="preserve">אם אתה רוצה, תצביע. אני גם רואה. </w:t>
      </w:r>
    </w:p>
    <w:p w14:paraId="6062088E" w14:textId="77777777" w:rsidR="007415D3" w:rsidRPr="007415D3" w:rsidRDefault="007415D3" w:rsidP="007415D3">
      <w:pPr>
        <w:bidi/>
        <w:jc w:val="both"/>
        <w:rPr>
          <w:rFonts w:cs="David" w:hint="cs"/>
          <w:rtl/>
        </w:rPr>
      </w:pPr>
    </w:p>
    <w:p w14:paraId="2BEF186A" w14:textId="77777777" w:rsidR="007415D3" w:rsidRPr="007415D3" w:rsidRDefault="007415D3" w:rsidP="007415D3">
      <w:pPr>
        <w:bidi/>
        <w:jc w:val="both"/>
        <w:rPr>
          <w:rFonts w:cs="David" w:hint="cs"/>
          <w:u w:val="single"/>
          <w:rtl/>
        </w:rPr>
      </w:pPr>
      <w:r w:rsidRPr="007415D3">
        <w:rPr>
          <w:rFonts w:cs="David" w:hint="cs"/>
          <w:u w:val="single"/>
          <w:rtl/>
        </w:rPr>
        <w:t>נסים זאב:</w:t>
      </w:r>
    </w:p>
    <w:p w14:paraId="0E885268" w14:textId="77777777" w:rsidR="007415D3" w:rsidRPr="007415D3" w:rsidRDefault="007415D3" w:rsidP="007415D3">
      <w:pPr>
        <w:bidi/>
        <w:jc w:val="both"/>
        <w:rPr>
          <w:rFonts w:cs="David" w:hint="cs"/>
          <w:u w:val="single"/>
          <w:rtl/>
        </w:rPr>
      </w:pPr>
    </w:p>
    <w:p w14:paraId="1ECE2697" w14:textId="77777777" w:rsidR="007415D3" w:rsidRPr="007415D3" w:rsidRDefault="007415D3" w:rsidP="007415D3">
      <w:pPr>
        <w:bidi/>
        <w:jc w:val="both"/>
        <w:rPr>
          <w:rFonts w:cs="David" w:hint="cs"/>
          <w:rtl/>
        </w:rPr>
      </w:pPr>
      <w:r w:rsidRPr="007415D3">
        <w:rPr>
          <w:rFonts w:cs="David" w:hint="cs"/>
          <w:rtl/>
        </w:rPr>
        <w:tab/>
        <w:t xml:space="preserve">צריך גם שתיקת מינימום. </w:t>
      </w:r>
    </w:p>
    <w:p w14:paraId="65AB3B48" w14:textId="77777777" w:rsidR="007415D3" w:rsidRPr="007415D3" w:rsidRDefault="007415D3" w:rsidP="007415D3">
      <w:pPr>
        <w:bidi/>
        <w:jc w:val="both"/>
        <w:rPr>
          <w:rFonts w:cs="David" w:hint="cs"/>
          <w:rtl/>
        </w:rPr>
      </w:pPr>
    </w:p>
    <w:p w14:paraId="750E1D7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98E0034" w14:textId="77777777" w:rsidR="007415D3" w:rsidRPr="007415D3" w:rsidRDefault="007415D3" w:rsidP="007415D3">
      <w:pPr>
        <w:bidi/>
        <w:jc w:val="both"/>
        <w:rPr>
          <w:rFonts w:cs="David" w:hint="cs"/>
          <w:rtl/>
        </w:rPr>
      </w:pPr>
    </w:p>
    <w:p w14:paraId="17AAA2EF" w14:textId="77777777" w:rsidR="007415D3" w:rsidRPr="007415D3" w:rsidRDefault="007415D3" w:rsidP="007415D3">
      <w:pPr>
        <w:bidi/>
        <w:jc w:val="both"/>
        <w:rPr>
          <w:rFonts w:cs="David" w:hint="cs"/>
          <w:rtl/>
        </w:rPr>
      </w:pPr>
      <w:r w:rsidRPr="007415D3">
        <w:rPr>
          <w:rFonts w:cs="David" w:hint="cs"/>
          <w:rtl/>
        </w:rPr>
        <w:tab/>
        <w:t>מדובר בדחיית המועדים להעלאת שכר המינימום שנקבעו בחוק ב-2006. שלושה ביקשו לנמק: חברת הכנסת יחימוביץ, גדעון סער ואורי אריאל. בבקשה, בקצרה.</w:t>
      </w:r>
    </w:p>
    <w:p w14:paraId="08396EB7" w14:textId="77777777" w:rsidR="007415D3" w:rsidRPr="007415D3" w:rsidRDefault="007415D3" w:rsidP="007415D3">
      <w:pPr>
        <w:bidi/>
        <w:jc w:val="both"/>
        <w:rPr>
          <w:rFonts w:cs="David" w:hint="cs"/>
          <w:rtl/>
        </w:rPr>
      </w:pPr>
    </w:p>
    <w:p w14:paraId="1E590553"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82E0663" w14:textId="77777777" w:rsidR="007415D3" w:rsidRPr="007415D3" w:rsidRDefault="007415D3" w:rsidP="007415D3">
      <w:pPr>
        <w:bidi/>
        <w:jc w:val="both"/>
        <w:rPr>
          <w:rFonts w:cs="David" w:hint="cs"/>
          <w:rtl/>
        </w:rPr>
      </w:pPr>
    </w:p>
    <w:p w14:paraId="78B7D782" w14:textId="77777777" w:rsidR="007415D3" w:rsidRPr="007415D3" w:rsidRDefault="007415D3" w:rsidP="007415D3">
      <w:pPr>
        <w:bidi/>
        <w:jc w:val="both"/>
        <w:rPr>
          <w:rFonts w:cs="David" w:hint="cs"/>
          <w:rtl/>
        </w:rPr>
      </w:pPr>
      <w:r w:rsidRPr="007415D3">
        <w:rPr>
          <w:rFonts w:cs="David" w:hint="cs"/>
          <w:rtl/>
        </w:rPr>
        <w:tab/>
        <w:t>הסעיף הזה בחוק ההסדרים עומד בניגוד גמור להסכם הקואליציוני עם מפלגת העבודה.</w:t>
      </w:r>
      <w:r w:rsidRPr="007415D3">
        <w:rPr>
          <w:rFonts w:cs="David" w:hint="cs"/>
        </w:rPr>
        <w:t xml:space="preserve"> </w:t>
      </w:r>
      <w:r w:rsidRPr="007415D3">
        <w:rPr>
          <w:rFonts w:cs="David" w:hint="cs"/>
          <w:rtl/>
        </w:rPr>
        <w:t xml:space="preserve">לצערי הרב הוא עבר אצל המחליטים בממשלה, בהתנגדות של יושב-ראש המפלגה, שר הביטחון עמיר פרץ, ובהרמת יד של השרים. זאת ההזדמנות של חברי הכנסת של מפלגת העבודה לתקן את העיוות הזה, ולהצביע בעד הפעימה הקרובה בחוק שכר המינימום, ואי-ביטולה. הדחייה של הפעימה הזאת בשכר המינימום, משמעותה 1,350 ש"ח לעובד. זה הון תועפות לאדם שמרוויח שכר מינימום. גזלנו את זה מהאנשים האלה, אף-על-פי שהבטחנו להם את זה בהסכם הקואליציוני ואף-על-פי שחוקקנו את זה בחוק. אני מבקשת מחברי לסיעה שגם אם עד עכשיו הצביעו עם הקואליציה בשל אחריות קואליציונית </w:t>
      </w:r>
      <w:r w:rsidRPr="007415D3">
        <w:rPr>
          <w:rFonts w:cs="David"/>
          <w:rtl/>
        </w:rPr>
        <w:t>–</w:t>
      </w:r>
      <w:r w:rsidRPr="007415D3">
        <w:rPr>
          <w:rFonts w:cs="David" w:hint="cs"/>
          <w:rtl/>
        </w:rPr>
        <w:t xml:space="preserve"> שינהגו באחריות כלפי הבוחרים שלנו ויעמידו את החוק הזה. יורם, קודם אמרת שיש חוקים שאנחנו נותנים להם לגסוס לאט ויש כאלה שבהם עושים וידוא הריגה. כאן צריך לעשות וידוא הריגה. </w:t>
      </w:r>
    </w:p>
    <w:p w14:paraId="3FD3845F" w14:textId="77777777" w:rsidR="007415D3" w:rsidRPr="007415D3" w:rsidRDefault="007415D3" w:rsidP="007415D3">
      <w:pPr>
        <w:bidi/>
        <w:jc w:val="both"/>
        <w:rPr>
          <w:rFonts w:cs="David" w:hint="cs"/>
          <w:rtl/>
        </w:rPr>
      </w:pPr>
    </w:p>
    <w:p w14:paraId="308A0AF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AD2EF55" w14:textId="77777777" w:rsidR="007415D3" w:rsidRPr="007415D3" w:rsidRDefault="007415D3" w:rsidP="007415D3">
      <w:pPr>
        <w:bidi/>
        <w:jc w:val="both"/>
        <w:rPr>
          <w:rFonts w:cs="David" w:hint="cs"/>
          <w:rtl/>
        </w:rPr>
      </w:pPr>
    </w:p>
    <w:p w14:paraId="49346EAA" w14:textId="77777777" w:rsidR="007415D3" w:rsidRPr="007415D3" w:rsidRDefault="007415D3" w:rsidP="007415D3">
      <w:pPr>
        <w:bidi/>
        <w:jc w:val="both"/>
        <w:rPr>
          <w:rFonts w:cs="David" w:hint="cs"/>
          <w:rtl/>
        </w:rPr>
      </w:pPr>
      <w:r w:rsidRPr="007415D3">
        <w:rPr>
          <w:rFonts w:cs="David" w:hint="cs"/>
          <w:rtl/>
        </w:rPr>
        <w:tab/>
        <w:t xml:space="preserve">תודה. חבר הכנסת אריאל. </w:t>
      </w:r>
    </w:p>
    <w:p w14:paraId="7B8640FA" w14:textId="77777777" w:rsidR="007415D3" w:rsidRPr="007415D3" w:rsidRDefault="007415D3" w:rsidP="007415D3">
      <w:pPr>
        <w:bidi/>
        <w:jc w:val="both"/>
        <w:rPr>
          <w:rFonts w:cs="David" w:hint="cs"/>
          <w:rtl/>
        </w:rPr>
      </w:pPr>
    </w:p>
    <w:p w14:paraId="6877B320" w14:textId="77777777" w:rsidR="007415D3" w:rsidRPr="007415D3" w:rsidRDefault="007415D3" w:rsidP="007415D3">
      <w:pPr>
        <w:bidi/>
        <w:jc w:val="both"/>
        <w:rPr>
          <w:rFonts w:cs="David" w:hint="cs"/>
          <w:rtl/>
        </w:rPr>
      </w:pPr>
      <w:r w:rsidRPr="007415D3">
        <w:rPr>
          <w:rFonts w:cs="David" w:hint="cs"/>
          <w:u w:val="single"/>
          <w:rtl/>
        </w:rPr>
        <w:t>יורם מרציאנו:</w:t>
      </w:r>
    </w:p>
    <w:p w14:paraId="531FB9A7" w14:textId="77777777" w:rsidR="007415D3" w:rsidRPr="007415D3" w:rsidRDefault="007415D3" w:rsidP="007415D3">
      <w:pPr>
        <w:bidi/>
        <w:jc w:val="both"/>
        <w:rPr>
          <w:rFonts w:cs="David" w:hint="cs"/>
          <w:rtl/>
        </w:rPr>
      </w:pPr>
    </w:p>
    <w:p w14:paraId="03220C25" w14:textId="77777777" w:rsidR="007415D3" w:rsidRPr="007415D3" w:rsidRDefault="007415D3" w:rsidP="007415D3">
      <w:pPr>
        <w:bidi/>
        <w:jc w:val="both"/>
        <w:rPr>
          <w:rFonts w:cs="David" w:hint="cs"/>
          <w:rtl/>
        </w:rPr>
      </w:pPr>
      <w:r w:rsidRPr="007415D3">
        <w:rPr>
          <w:rFonts w:cs="David" w:hint="cs"/>
          <w:rtl/>
        </w:rPr>
        <w:tab/>
        <w:t>הייתי שמח אם היית עושה את זה בסיעת העבודה, מעלה את העניין הזה. היינו מקיימים עליו דיון ומקבלים עליו החלטה.</w:t>
      </w:r>
    </w:p>
    <w:p w14:paraId="4C389E10" w14:textId="77777777" w:rsidR="007415D3" w:rsidRPr="007415D3" w:rsidRDefault="007415D3" w:rsidP="007415D3">
      <w:pPr>
        <w:bidi/>
        <w:jc w:val="both"/>
        <w:rPr>
          <w:rFonts w:cs="David" w:hint="cs"/>
          <w:rtl/>
        </w:rPr>
      </w:pPr>
    </w:p>
    <w:p w14:paraId="3314B59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3C8824CC" w14:textId="77777777" w:rsidR="007415D3" w:rsidRPr="007415D3" w:rsidRDefault="007415D3" w:rsidP="007415D3">
      <w:pPr>
        <w:bidi/>
        <w:jc w:val="both"/>
        <w:rPr>
          <w:rFonts w:cs="David" w:hint="cs"/>
          <w:rtl/>
        </w:rPr>
      </w:pPr>
    </w:p>
    <w:p w14:paraId="4DF87B01" w14:textId="77777777" w:rsidR="007415D3" w:rsidRPr="007415D3" w:rsidRDefault="007415D3" w:rsidP="007415D3">
      <w:pPr>
        <w:bidi/>
        <w:jc w:val="both"/>
        <w:rPr>
          <w:rFonts w:cs="David" w:hint="cs"/>
          <w:rtl/>
        </w:rPr>
      </w:pPr>
      <w:r w:rsidRPr="007415D3">
        <w:rPr>
          <w:rFonts w:cs="David" w:hint="cs"/>
          <w:rtl/>
        </w:rPr>
        <w:tab/>
        <w:t xml:space="preserve">מה דיון, זה הסכם קואליציוני. </w:t>
      </w:r>
    </w:p>
    <w:p w14:paraId="5093A77C" w14:textId="77777777" w:rsidR="007415D3" w:rsidRPr="007415D3" w:rsidRDefault="007415D3" w:rsidP="007415D3">
      <w:pPr>
        <w:bidi/>
        <w:jc w:val="both"/>
        <w:rPr>
          <w:rFonts w:cs="David" w:hint="cs"/>
          <w:rtl/>
        </w:rPr>
      </w:pPr>
    </w:p>
    <w:p w14:paraId="4B8D1CE2" w14:textId="77777777" w:rsidR="007415D3" w:rsidRPr="007415D3" w:rsidRDefault="007415D3" w:rsidP="007415D3">
      <w:pPr>
        <w:bidi/>
        <w:jc w:val="both"/>
        <w:rPr>
          <w:rFonts w:cs="David" w:hint="cs"/>
          <w:rtl/>
        </w:rPr>
      </w:pPr>
      <w:r w:rsidRPr="007415D3">
        <w:rPr>
          <w:rFonts w:cs="David" w:hint="cs"/>
          <w:u w:val="single"/>
          <w:rtl/>
        </w:rPr>
        <w:t>יורם מרציאנו:</w:t>
      </w:r>
    </w:p>
    <w:p w14:paraId="7F99E5F6" w14:textId="77777777" w:rsidR="007415D3" w:rsidRPr="007415D3" w:rsidRDefault="007415D3" w:rsidP="007415D3">
      <w:pPr>
        <w:bidi/>
        <w:jc w:val="both"/>
        <w:rPr>
          <w:rFonts w:cs="David" w:hint="cs"/>
          <w:rtl/>
        </w:rPr>
      </w:pPr>
    </w:p>
    <w:p w14:paraId="4E1802BB" w14:textId="77777777" w:rsidR="007415D3" w:rsidRPr="007415D3" w:rsidRDefault="007415D3" w:rsidP="007415D3">
      <w:pPr>
        <w:bidi/>
        <w:jc w:val="both"/>
        <w:rPr>
          <w:rFonts w:cs="David" w:hint="cs"/>
          <w:rtl/>
        </w:rPr>
      </w:pPr>
      <w:r w:rsidRPr="007415D3">
        <w:rPr>
          <w:rFonts w:cs="David" w:hint="cs"/>
          <w:rtl/>
        </w:rPr>
        <w:tab/>
        <w:t xml:space="preserve">אגב, לא ראיתי שהיום כיבדת את החלטות הסיעה פה בדיון. </w:t>
      </w:r>
    </w:p>
    <w:p w14:paraId="0A2D9D39" w14:textId="77777777" w:rsidR="007415D3" w:rsidRPr="007415D3" w:rsidRDefault="007415D3" w:rsidP="007415D3">
      <w:pPr>
        <w:bidi/>
        <w:jc w:val="both"/>
        <w:rPr>
          <w:rFonts w:cs="David" w:hint="cs"/>
          <w:rtl/>
        </w:rPr>
      </w:pPr>
    </w:p>
    <w:p w14:paraId="12F54CA8"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678A7E4E" w14:textId="77777777" w:rsidR="007415D3" w:rsidRPr="007415D3" w:rsidRDefault="007415D3" w:rsidP="007415D3">
      <w:pPr>
        <w:bidi/>
        <w:jc w:val="both"/>
        <w:rPr>
          <w:rFonts w:cs="David" w:hint="cs"/>
          <w:rtl/>
        </w:rPr>
      </w:pPr>
    </w:p>
    <w:p w14:paraId="471C55CB" w14:textId="77777777" w:rsidR="007415D3" w:rsidRPr="007415D3" w:rsidRDefault="007415D3" w:rsidP="007415D3">
      <w:pPr>
        <w:bidi/>
        <w:jc w:val="both"/>
        <w:rPr>
          <w:rFonts w:cs="David" w:hint="cs"/>
          <w:rtl/>
        </w:rPr>
      </w:pPr>
      <w:r w:rsidRPr="007415D3">
        <w:rPr>
          <w:rFonts w:cs="David" w:hint="cs"/>
          <w:rtl/>
        </w:rPr>
        <w:tab/>
        <w:t xml:space="preserve">סליחה, חברים, היתה לנו החלטת סיעה היום, שאנחנו מצביעים, </w:t>
      </w:r>
    </w:p>
    <w:p w14:paraId="25143652" w14:textId="77777777" w:rsidR="007415D3" w:rsidRPr="007415D3" w:rsidRDefault="007415D3" w:rsidP="007415D3">
      <w:pPr>
        <w:bidi/>
        <w:jc w:val="both"/>
        <w:rPr>
          <w:rFonts w:cs="David" w:hint="cs"/>
          <w:rtl/>
        </w:rPr>
      </w:pPr>
    </w:p>
    <w:p w14:paraId="1374BF0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0D073B1" w14:textId="77777777" w:rsidR="007415D3" w:rsidRPr="007415D3" w:rsidRDefault="007415D3" w:rsidP="007415D3">
      <w:pPr>
        <w:bidi/>
        <w:jc w:val="both"/>
        <w:rPr>
          <w:rFonts w:cs="David" w:hint="cs"/>
          <w:rtl/>
        </w:rPr>
      </w:pPr>
    </w:p>
    <w:p w14:paraId="57F2F71C" w14:textId="77777777" w:rsidR="007415D3" w:rsidRPr="007415D3" w:rsidRDefault="007415D3" w:rsidP="007415D3">
      <w:pPr>
        <w:bidi/>
        <w:jc w:val="both"/>
        <w:rPr>
          <w:rFonts w:cs="David" w:hint="cs"/>
          <w:rtl/>
        </w:rPr>
      </w:pPr>
      <w:r w:rsidRPr="007415D3">
        <w:rPr>
          <w:rFonts w:cs="David" w:hint="cs"/>
          <w:rtl/>
        </w:rPr>
        <w:tab/>
        <w:t>זה לא מעניין אותנו.</w:t>
      </w:r>
    </w:p>
    <w:p w14:paraId="1EFED4A7" w14:textId="77777777" w:rsidR="007415D3" w:rsidRPr="007415D3" w:rsidRDefault="007415D3" w:rsidP="007415D3">
      <w:pPr>
        <w:bidi/>
        <w:jc w:val="both"/>
        <w:rPr>
          <w:rFonts w:cs="David" w:hint="cs"/>
          <w:rtl/>
        </w:rPr>
      </w:pPr>
    </w:p>
    <w:p w14:paraId="3130C3B1"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36D0198B" w14:textId="77777777" w:rsidR="007415D3" w:rsidRPr="007415D3" w:rsidRDefault="007415D3" w:rsidP="007415D3">
      <w:pPr>
        <w:bidi/>
        <w:jc w:val="both"/>
        <w:rPr>
          <w:rFonts w:cs="David" w:hint="cs"/>
          <w:rtl/>
        </w:rPr>
      </w:pPr>
    </w:p>
    <w:p w14:paraId="6870C4D5" w14:textId="77777777" w:rsidR="007415D3" w:rsidRPr="007415D3" w:rsidRDefault="007415D3" w:rsidP="007415D3">
      <w:pPr>
        <w:bidi/>
        <w:jc w:val="both"/>
        <w:rPr>
          <w:rFonts w:cs="David" w:hint="cs"/>
          <w:rtl/>
        </w:rPr>
      </w:pPr>
      <w:r w:rsidRPr="007415D3">
        <w:rPr>
          <w:rFonts w:cs="David" w:hint="cs"/>
          <w:rtl/>
        </w:rPr>
        <w:tab/>
        <w:t xml:space="preserve">עם הקואליציה אם שר האוצר חותם על התחייבויות לסיעת העבודה. </w:t>
      </w:r>
    </w:p>
    <w:p w14:paraId="493C0954" w14:textId="77777777" w:rsidR="007415D3" w:rsidRPr="007415D3" w:rsidRDefault="007415D3" w:rsidP="007415D3">
      <w:pPr>
        <w:bidi/>
        <w:jc w:val="both"/>
        <w:rPr>
          <w:rFonts w:cs="David" w:hint="cs"/>
          <w:rtl/>
        </w:rPr>
      </w:pPr>
    </w:p>
    <w:p w14:paraId="1F3EAF36" w14:textId="77777777" w:rsidR="007415D3" w:rsidRPr="007415D3" w:rsidRDefault="007415D3" w:rsidP="007415D3">
      <w:pPr>
        <w:bidi/>
        <w:jc w:val="both"/>
        <w:rPr>
          <w:rFonts w:cs="David" w:hint="cs"/>
          <w:u w:val="single"/>
          <w:rtl/>
        </w:rPr>
      </w:pPr>
      <w:r w:rsidRPr="007415D3">
        <w:rPr>
          <w:rFonts w:cs="David" w:hint="cs"/>
          <w:u w:val="single"/>
          <w:rtl/>
        </w:rPr>
        <w:t>קריאות:</w:t>
      </w:r>
    </w:p>
    <w:p w14:paraId="42D48056" w14:textId="77777777" w:rsidR="007415D3" w:rsidRPr="007415D3" w:rsidRDefault="007415D3" w:rsidP="007415D3">
      <w:pPr>
        <w:bidi/>
        <w:jc w:val="both"/>
        <w:rPr>
          <w:rFonts w:cs="David" w:hint="cs"/>
          <w:rtl/>
        </w:rPr>
      </w:pPr>
    </w:p>
    <w:p w14:paraId="6D4C3549" w14:textId="77777777" w:rsidR="007415D3" w:rsidRPr="007415D3" w:rsidRDefault="007415D3" w:rsidP="007415D3">
      <w:pPr>
        <w:bidi/>
        <w:jc w:val="both"/>
        <w:rPr>
          <w:rFonts w:cs="David" w:hint="cs"/>
          <w:rtl/>
        </w:rPr>
      </w:pPr>
      <w:r w:rsidRPr="007415D3">
        <w:rPr>
          <w:rFonts w:cs="David" w:hint="cs"/>
          <w:rtl/>
        </w:rPr>
        <w:tab/>
        <w:t xml:space="preserve">לא, לא. </w:t>
      </w:r>
    </w:p>
    <w:p w14:paraId="1FA52DC1" w14:textId="77777777" w:rsidR="007415D3" w:rsidRPr="007415D3" w:rsidRDefault="007415D3" w:rsidP="007415D3">
      <w:pPr>
        <w:bidi/>
        <w:jc w:val="both"/>
        <w:rPr>
          <w:rFonts w:cs="David" w:hint="cs"/>
          <w:rtl/>
        </w:rPr>
      </w:pPr>
    </w:p>
    <w:p w14:paraId="1ED8FEE3" w14:textId="77777777" w:rsidR="007415D3" w:rsidRPr="007415D3" w:rsidRDefault="007415D3" w:rsidP="007415D3">
      <w:pPr>
        <w:bidi/>
        <w:jc w:val="both"/>
        <w:rPr>
          <w:rFonts w:cs="David" w:hint="cs"/>
          <w:rtl/>
        </w:rPr>
      </w:pPr>
      <w:r w:rsidRPr="007415D3">
        <w:rPr>
          <w:rFonts w:cs="David" w:hint="cs"/>
          <w:u w:val="single"/>
          <w:rtl/>
        </w:rPr>
        <w:t>יורם מרציאנו:</w:t>
      </w:r>
    </w:p>
    <w:p w14:paraId="05B6FFAB" w14:textId="77777777" w:rsidR="007415D3" w:rsidRPr="007415D3" w:rsidRDefault="007415D3" w:rsidP="007415D3">
      <w:pPr>
        <w:bidi/>
        <w:jc w:val="both"/>
        <w:rPr>
          <w:rFonts w:cs="David" w:hint="cs"/>
          <w:rtl/>
        </w:rPr>
      </w:pPr>
    </w:p>
    <w:p w14:paraId="587AF53F" w14:textId="77777777" w:rsidR="007415D3" w:rsidRPr="007415D3" w:rsidRDefault="007415D3" w:rsidP="007415D3">
      <w:pPr>
        <w:bidi/>
        <w:jc w:val="both"/>
        <w:rPr>
          <w:rFonts w:cs="David" w:hint="cs"/>
          <w:rtl/>
        </w:rPr>
      </w:pPr>
      <w:r w:rsidRPr="007415D3">
        <w:rPr>
          <w:rFonts w:cs="David" w:hint="cs"/>
          <w:rtl/>
        </w:rPr>
        <w:tab/>
        <w:t xml:space="preserve">החלטת הסיעה היתה אחרת, בכל הכבוד. </w:t>
      </w:r>
    </w:p>
    <w:p w14:paraId="001F5F96" w14:textId="77777777" w:rsidR="007415D3" w:rsidRPr="007415D3" w:rsidRDefault="007415D3" w:rsidP="007415D3">
      <w:pPr>
        <w:bidi/>
        <w:jc w:val="both"/>
        <w:rPr>
          <w:rFonts w:cs="David" w:hint="cs"/>
          <w:rtl/>
        </w:rPr>
      </w:pPr>
    </w:p>
    <w:p w14:paraId="4EA2ADF8" w14:textId="77777777" w:rsidR="007415D3" w:rsidRPr="007415D3" w:rsidRDefault="007415D3" w:rsidP="007415D3">
      <w:pPr>
        <w:bidi/>
        <w:jc w:val="both"/>
        <w:rPr>
          <w:rFonts w:cs="David" w:hint="cs"/>
          <w:u w:val="single"/>
          <w:rtl/>
        </w:rPr>
      </w:pPr>
      <w:r w:rsidRPr="007415D3">
        <w:rPr>
          <w:rFonts w:cs="David" w:hint="cs"/>
          <w:u w:val="single"/>
          <w:rtl/>
        </w:rPr>
        <w:t>קריאה:</w:t>
      </w:r>
    </w:p>
    <w:p w14:paraId="51F8F0F0" w14:textId="77777777" w:rsidR="007415D3" w:rsidRPr="007415D3" w:rsidRDefault="007415D3" w:rsidP="007415D3">
      <w:pPr>
        <w:bidi/>
        <w:jc w:val="both"/>
        <w:rPr>
          <w:rFonts w:cs="David" w:hint="cs"/>
          <w:rtl/>
        </w:rPr>
      </w:pPr>
    </w:p>
    <w:p w14:paraId="56401A5A" w14:textId="77777777" w:rsidR="007415D3" w:rsidRPr="007415D3" w:rsidRDefault="007415D3" w:rsidP="007415D3">
      <w:pPr>
        <w:bidi/>
        <w:jc w:val="both"/>
        <w:rPr>
          <w:rFonts w:cs="David" w:hint="cs"/>
          <w:rtl/>
        </w:rPr>
      </w:pPr>
      <w:r w:rsidRPr="007415D3">
        <w:rPr>
          <w:rFonts w:cs="David" w:hint="cs"/>
          <w:rtl/>
        </w:rPr>
        <w:tab/>
        <w:t>חברים, מה זה?</w:t>
      </w:r>
    </w:p>
    <w:p w14:paraId="743FCF80" w14:textId="77777777" w:rsidR="007415D3" w:rsidRPr="007415D3" w:rsidRDefault="007415D3" w:rsidP="007415D3">
      <w:pPr>
        <w:bidi/>
        <w:jc w:val="both"/>
        <w:rPr>
          <w:rFonts w:cs="David" w:hint="cs"/>
          <w:rtl/>
        </w:rPr>
      </w:pPr>
    </w:p>
    <w:p w14:paraId="4F08556A" w14:textId="77777777" w:rsidR="007415D3" w:rsidRPr="007415D3" w:rsidRDefault="007415D3" w:rsidP="007415D3">
      <w:pPr>
        <w:bidi/>
        <w:jc w:val="both"/>
        <w:rPr>
          <w:rFonts w:cs="David" w:hint="cs"/>
          <w:rtl/>
        </w:rPr>
      </w:pPr>
      <w:r w:rsidRPr="007415D3">
        <w:rPr>
          <w:rFonts w:cs="David" w:hint="cs"/>
          <w:u w:val="single"/>
          <w:rtl/>
        </w:rPr>
        <w:t>יורם מרציאנו:</w:t>
      </w:r>
    </w:p>
    <w:p w14:paraId="0DC19D5A" w14:textId="77777777" w:rsidR="007415D3" w:rsidRPr="007415D3" w:rsidRDefault="007415D3" w:rsidP="007415D3">
      <w:pPr>
        <w:bidi/>
        <w:jc w:val="both"/>
        <w:rPr>
          <w:rFonts w:cs="David" w:hint="cs"/>
          <w:rtl/>
        </w:rPr>
      </w:pPr>
    </w:p>
    <w:p w14:paraId="57BE3101" w14:textId="77777777" w:rsidR="007415D3" w:rsidRPr="007415D3" w:rsidRDefault="007415D3" w:rsidP="007415D3">
      <w:pPr>
        <w:bidi/>
        <w:jc w:val="both"/>
        <w:rPr>
          <w:rFonts w:cs="David" w:hint="cs"/>
          <w:rtl/>
        </w:rPr>
      </w:pPr>
      <w:r w:rsidRPr="007415D3">
        <w:rPr>
          <w:rFonts w:cs="David" w:hint="cs"/>
          <w:rtl/>
        </w:rPr>
        <w:tab/>
        <w:t xml:space="preserve">אני אשאיר את הכביסה בכל מקום. </w:t>
      </w:r>
    </w:p>
    <w:p w14:paraId="366ACCC1" w14:textId="77777777" w:rsidR="007415D3" w:rsidRPr="007415D3" w:rsidRDefault="007415D3" w:rsidP="007415D3">
      <w:pPr>
        <w:bidi/>
        <w:jc w:val="both"/>
        <w:rPr>
          <w:rFonts w:cs="David" w:hint="cs"/>
          <w:rtl/>
        </w:rPr>
      </w:pPr>
    </w:p>
    <w:p w14:paraId="3A3DD657" w14:textId="77777777" w:rsidR="007415D3" w:rsidRPr="007415D3" w:rsidRDefault="007415D3" w:rsidP="007415D3">
      <w:pPr>
        <w:bidi/>
        <w:jc w:val="both"/>
        <w:rPr>
          <w:rFonts w:cs="David" w:hint="cs"/>
          <w:u w:val="single"/>
          <w:rtl/>
        </w:rPr>
      </w:pPr>
      <w:r w:rsidRPr="007415D3">
        <w:rPr>
          <w:rFonts w:cs="David" w:hint="cs"/>
          <w:u w:val="single"/>
          <w:rtl/>
        </w:rPr>
        <w:t>נסים זאב:</w:t>
      </w:r>
    </w:p>
    <w:p w14:paraId="7154935B" w14:textId="77777777" w:rsidR="007415D3" w:rsidRPr="007415D3" w:rsidRDefault="007415D3" w:rsidP="007415D3">
      <w:pPr>
        <w:bidi/>
        <w:jc w:val="both"/>
        <w:rPr>
          <w:rFonts w:cs="David" w:hint="cs"/>
          <w:rtl/>
        </w:rPr>
      </w:pPr>
    </w:p>
    <w:p w14:paraId="54A5FC66" w14:textId="77777777" w:rsidR="007415D3" w:rsidRPr="007415D3" w:rsidRDefault="007415D3" w:rsidP="007415D3">
      <w:pPr>
        <w:bidi/>
        <w:jc w:val="both"/>
        <w:rPr>
          <w:rFonts w:cs="David" w:hint="cs"/>
          <w:rtl/>
        </w:rPr>
      </w:pPr>
      <w:r w:rsidRPr="007415D3">
        <w:rPr>
          <w:rFonts w:cs="David" w:hint="cs"/>
          <w:rtl/>
        </w:rPr>
        <w:tab/>
        <w:t xml:space="preserve">זה לא דיון של מפלגת העבודה. </w:t>
      </w:r>
    </w:p>
    <w:p w14:paraId="7ED0B615" w14:textId="77777777" w:rsidR="007415D3" w:rsidRPr="007415D3" w:rsidRDefault="007415D3" w:rsidP="007415D3">
      <w:pPr>
        <w:bidi/>
        <w:jc w:val="both"/>
        <w:rPr>
          <w:rFonts w:cs="David" w:hint="cs"/>
          <w:rtl/>
        </w:rPr>
      </w:pPr>
    </w:p>
    <w:p w14:paraId="27E64C73"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490FA554" w14:textId="77777777" w:rsidR="007415D3" w:rsidRPr="007415D3" w:rsidRDefault="007415D3" w:rsidP="007415D3">
      <w:pPr>
        <w:bidi/>
        <w:jc w:val="both"/>
        <w:rPr>
          <w:rFonts w:cs="David" w:hint="cs"/>
          <w:rtl/>
        </w:rPr>
      </w:pPr>
    </w:p>
    <w:p w14:paraId="78466147" w14:textId="77777777" w:rsidR="007415D3" w:rsidRPr="007415D3" w:rsidRDefault="007415D3" w:rsidP="007415D3">
      <w:pPr>
        <w:bidi/>
        <w:jc w:val="both"/>
        <w:rPr>
          <w:rFonts w:cs="David" w:hint="cs"/>
          <w:rtl/>
        </w:rPr>
      </w:pPr>
      <w:r w:rsidRPr="007415D3">
        <w:rPr>
          <w:rFonts w:cs="David" w:hint="cs"/>
          <w:rtl/>
        </w:rPr>
        <w:tab/>
        <w:t>למה לא?</w:t>
      </w:r>
    </w:p>
    <w:p w14:paraId="3F0ED1DC" w14:textId="77777777" w:rsidR="007415D3" w:rsidRPr="007415D3" w:rsidRDefault="007415D3" w:rsidP="007415D3">
      <w:pPr>
        <w:bidi/>
        <w:jc w:val="both"/>
        <w:rPr>
          <w:rFonts w:cs="David" w:hint="cs"/>
          <w:rtl/>
        </w:rPr>
      </w:pPr>
    </w:p>
    <w:p w14:paraId="3695C282" w14:textId="77777777" w:rsidR="007415D3" w:rsidRPr="007415D3" w:rsidRDefault="007415D3" w:rsidP="007415D3">
      <w:pPr>
        <w:bidi/>
        <w:jc w:val="both"/>
        <w:rPr>
          <w:rFonts w:cs="David" w:hint="cs"/>
          <w:rtl/>
        </w:rPr>
      </w:pPr>
      <w:r w:rsidRPr="007415D3">
        <w:rPr>
          <w:rFonts w:cs="David" w:hint="cs"/>
          <w:u w:val="single"/>
          <w:rtl/>
        </w:rPr>
        <w:t>יורם מרציאנו:</w:t>
      </w:r>
    </w:p>
    <w:p w14:paraId="2A53CA0C" w14:textId="77777777" w:rsidR="007415D3" w:rsidRPr="007415D3" w:rsidRDefault="007415D3" w:rsidP="007415D3">
      <w:pPr>
        <w:bidi/>
        <w:jc w:val="both"/>
        <w:rPr>
          <w:rFonts w:cs="David" w:hint="cs"/>
          <w:rtl/>
        </w:rPr>
      </w:pPr>
    </w:p>
    <w:p w14:paraId="6B7AF983" w14:textId="77777777" w:rsidR="007415D3" w:rsidRPr="007415D3" w:rsidRDefault="007415D3" w:rsidP="007415D3">
      <w:pPr>
        <w:bidi/>
        <w:jc w:val="both"/>
        <w:rPr>
          <w:rFonts w:cs="David" w:hint="cs"/>
          <w:rtl/>
        </w:rPr>
      </w:pPr>
      <w:r w:rsidRPr="007415D3">
        <w:rPr>
          <w:rFonts w:cs="David" w:hint="cs"/>
          <w:rtl/>
        </w:rPr>
        <w:tab/>
        <w:t xml:space="preserve">מי שיורד נמוך מתחת לחגורה זה שלי, כדי לנסות לעשות לי פה תרגיל עוקף. כל התרגילים האלה, פרי יוצרך והיושבים סביבך. אני מציע לך לנהוג בקצת יותר נימוס. </w:t>
      </w:r>
    </w:p>
    <w:p w14:paraId="67C2F78C" w14:textId="77777777" w:rsidR="007415D3" w:rsidRPr="007415D3" w:rsidRDefault="007415D3" w:rsidP="007415D3">
      <w:pPr>
        <w:bidi/>
        <w:jc w:val="both"/>
        <w:rPr>
          <w:rFonts w:cs="David" w:hint="cs"/>
          <w:rtl/>
        </w:rPr>
      </w:pPr>
    </w:p>
    <w:p w14:paraId="3D9F917F"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2D9D9499" w14:textId="77777777" w:rsidR="007415D3" w:rsidRPr="007415D3" w:rsidRDefault="007415D3" w:rsidP="007415D3">
      <w:pPr>
        <w:bidi/>
        <w:jc w:val="both"/>
        <w:rPr>
          <w:rFonts w:cs="David" w:hint="cs"/>
          <w:rtl/>
        </w:rPr>
      </w:pPr>
    </w:p>
    <w:p w14:paraId="115A74CC" w14:textId="77777777" w:rsidR="007415D3" w:rsidRPr="007415D3" w:rsidRDefault="007415D3" w:rsidP="007415D3">
      <w:pPr>
        <w:bidi/>
        <w:jc w:val="both"/>
        <w:rPr>
          <w:rFonts w:cs="David" w:hint="cs"/>
          <w:rtl/>
        </w:rPr>
      </w:pPr>
      <w:r w:rsidRPr="007415D3">
        <w:rPr>
          <w:rFonts w:cs="David" w:hint="cs"/>
          <w:rtl/>
        </w:rPr>
        <w:tab/>
        <w:t>מה קרה?</w:t>
      </w:r>
    </w:p>
    <w:p w14:paraId="563F66F6" w14:textId="77777777" w:rsidR="007415D3" w:rsidRPr="007415D3" w:rsidRDefault="007415D3" w:rsidP="007415D3">
      <w:pPr>
        <w:bidi/>
        <w:jc w:val="both"/>
        <w:rPr>
          <w:rFonts w:cs="David" w:hint="cs"/>
          <w:rtl/>
        </w:rPr>
      </w:pPr>
    </w:p>
    <w:p w14:paraId="595DD5B0" w14:textId="77777777" w:rsidR="007415D3" w:rsidRPr="007415D3" w:rsidRDefault="007415D3" w:rsidP="007415D3">
      <w:pPr>
        <w:bidi/>
        <w:jc w:val="both"/>
        <w:rPr>
          <w:rFonts w:cs="David" w:hint="cs"/>
          <w:rtl/>
        </w:rPr>
      </w:pPr>
      <w:r w:rsidRPr="007415D3">
        <w:rPr>
          <w:rFonts w:cs="David" w:hint="cs"/>
          <w:u w:val="single"/>
          <w:rtl/>
        </w:rPr>
        <w:t>יורם מרציאנו:</w:t>
      </w:r>
    </w:p>
    <w:p w14:paraId="7FDBB778" w14:textId="77777777" w:rsidR="007415D3" w:rsidRPr="007415D3" w:rsidRDefault="007415D3" w:rsidP="007415D3">
      <w:pPr>
        <w:bidi/>
        <w:jc w:val="both"/>
        <w:rPr>
          <w:rFonts w:cs="David" w:hint="cs"/>
          <w:rtl/>
        </w:rPr>
      </w:pPr>
    </w:p>
    <w:p w14:paraId="2B1A846F" w14:textId="77777777" w:rsidR="007415D3" w:rsidRPr="007415D3" w:rsidRDefault="007415D3" w:rsidP="007415D3">
      <w:pPr>
        <w:bidi/>
        <w:jc w:val="both"/>
        <w:rPr>
          <w:rFonts w:cs="David" w:hint="cs"/>
          <w:rtl/>
        </w:rPr>
      </w:pPr>
      <w:r w:rsidRPr="007415D3">
        <w:rPr>
          <w:rFonts w:cs="David" w:hint="cs"/>
          <w:rtl/>
        </w:rPr>
        <w:tab/>
        <w:t xml:space="preserve">סלח לי. כלפי החברים שלך. אני תומך בשכר מינימום לא פחות ממך, ואת יודעת מה, אני אנהג כמו יושב-ראש המפלגה </w:t>
      </w:r>
      <w:r w:rsidRPr="007415D3">
        <w:rPr>
          <w:rFonts w:cs="David"/>
          <w:rtl/>
        </w:rPr>
        <w:t>–</w:t>
      </w:r>
      <w:r w:rsidRPr="007415D3">
        <w:rPr>
          <w:rFonts w:cs="David" w:hint="cs"/>
          <w:rtl/>
        </w:rPr>
        <w:t xml:space="preserve"> אני אמנע. ואת תצביעי בעד. </w:t>
      </w:r>
    </w:p>
    <w:p w14:paraId="33576A52" w14:textId="77777777" w:rsidR="007415D3" w:rsidRPr="007415D3" w:rsidRDefault="007415D3" w:rsidP="007415D3">
      <w:pPr>
        <w:bidi/>
        <w:jc w:val="both"/>
        <w:rPr>
          <w:rFonts w:cs="David" w:hint="cs"/>
          <w:rtl/>
        </w:rPr>
      </w:pPr>
    </w:p>
    <w:p w14:paraId="3B96970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B2C5C62" w14:textId="77777777" w:rsidR="007415D3" w:rsidRPr="007415D3" w:rsidRDefault="007415D3" w:rsidP="007415D3">
      <w:pPr>
        <w:bidi/>
        <w:jc w:val="both"/>
        <w:rPr>
          <w:rFonts w:cs="David" w:hint="cs"/>
          <w:rtl/>
        </w:rPr>
      </w:pPr>
      <w:r w:rsidRPr="007415D3">
        <w:rPr>
          <w:rFonts w:cs="David" w:hint="cs"/>
          <w:rtl/>
        </w:rPr>
        <w:tab/>
      </w:r>
    </w:p>
    <w:p w14:paraId="0FE0CC9C" w14:textId="77777777" w:rsidR="007415D3" w:rsidRPr="007415D3" w:rsidRDefault="007415D3" w:rsidP="007415D3">
      <w:pPr>
        <w:bidi/>
        <w:jc w:val="both"/>
        <w:rPr>
          <w:rFonts w:cs="David" w:hint="cs"/>
          <w:rtl/>
        </w:rPr>
      </w:pPr>
      <w:r w:rsidRPr="007415D3">
        <w:rPr>
          <w:rFonts w:cs="David" w:hint="cs"/>
          <w:rtl/>
        </w:rPr>
        <w:tab/>
        <w:t xml:space="preserve">אתה לא ברשות דיבור. די. שמענו. </w:t>
      </w:r>
    </w:p>
    <w:p w14:paraId="3E162835" w14:textId="77777777" w:rsidR="007415D3" w:rsidRPr="007415D3" w:rsidRDefault="007415D3" w:rsidP="007415D3">
      <w:pPr>
        <w:bidi/>
        <w:jc w:val="both"/>
        <w:rPr>
          <w:rFonts w:cs="David" w:hint="cs"/>
          <w:rtl/>
        </w:rPr>
      </w:pPr>
    </w:p>
    <w:p w14:paraId="7311412F" w14:textId="77777777" w:rsidR="007415D3" w:rsidRPr="007415D3" w:rsidRDefault="007415D3" w:rsidP="007415D3">
      <w:pPr>
        <w:bidi/>
        <w:jc w:val="both"/>
        <w:rPr>
          <w:rFonts w:cs="David" w:hint="cs"/>
          <w:rtl/>
        </w:rPr>
      </w:pPr>
      <w:r w:rsidRPr="007415D3">
        <w:rPr>
          <w:rFonts w:cs="David" w:hint="cs"/>
          <w:u w:val="single"/>
          <w:rtl/>
        </w:rPr>
        <w:t>יורם מרציאנו:</w:t>
      </w:r>
    </w:p>
    <w:p w14:paraId="77FE904C" w14:textId="77777777" w:rsidR="007415D3" w:rsidRPr="007415D3" w:rsidRDefault="007415D3" w:rsidP="007415D3">
      <w:pPr>
        <w:bidi/>
        <w:jc w:val="both"/>
        <w:rPr>
          <w:rFonts w:cs="David" w:hint="cs"/>
          <w:rtl/>
        </w:rPr>
      </w:pPr>
    </w:p>
    <w:p w14:paraId="7BF2A6EC" w14:textId="77777777" w:rsidR="007415D3" w:rsidRPr="007415D3" w:rsidRDefault="007415D3" w:rsidP="007415D3">
      <w:pPr>
        <w:bidi/>
        <w:jc w:val="both"/>
        <w:rPr>
          <w:rFonts w:cs="David" w:hint="cs"/>
          <w:rtl/>
        </w:rPr>
      </w:pPr>
      <w:r w:rsidRPr="007415D3">
        <w:rPr>
          <w:rFonts w:cs="David" w:hint="cs"/>
          <w:rtl/>
        </w:rPr>
        <w:tab/>
        <w:t xml:space="preserve">באמת שמרתם על כבוד יושב-ראש המפלגה, אתם שומרים עליו המון. </w:t>
      </w:r>
    </w:p>
    <w:p w14:paraId="26FA9A8E" w14:textId="77777777" w:rsidR="007415D3" w:rsidRPr="007415D3" w:rsidRDefault="007415D3" w:rsidP="007415D3">
      <w:pPr>
        <w:bidi/>
        <w:jc w:val="both"/>
        <w:rPr>
          <w:rFonts w:cs="David" w:hint="cs"/>
          <w:rtl/>
        </w:rPr>
      </w:pPr>
    </w:p>
    <w:p w14:paraId="770805EF"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9D8A58D" w14:textId="77777777" w:rsidR="007415D3" w:rsidRPr="007415D3" w:rsidRDefault="007415D3" w:rsidP="007415D3">
      <w:pPr>
        <w:bidi/>
        <w:jc w:val="both"/>
        <w:rPr>
          <w:rFonts w:cs="David" w:hint="cs"/>
          <w:rtl/>
        </w:rPr>
      </w:pPr>
    </w:p>
    <w:p w14:paraId="5753D249" w14:textId="77777777" w:rsidR="007415D3" w:rsidRPr="007415D3" w:rsidRDefault="007415D3" w:rsidP="007415D3">
      <w:pPr>
        <w:bidi/>
        <w:jc w:val="both"/>
        <w:rPr>
          <w:rFonts w:cs="David" w:hint="cs"/>
          <w:rtl/>
        </w:rPr>
      </w:pPr>
      <w:r w:rsidRPr="007415D3">
        <w:rPr>
          <w:rFonts w:cs="David" w:hint="cs"/>
          <w:rtl/>
        </w:rPr>
        <w:tab/>
        <w:t xml:space="preserve">יורם ידידי, אני רוצה לפנות לכולנו, זה לא הגון, מה שעושים פה ליושבת-ראש הוועדה, שעושה פה שעות. מספיק. </w:t>
      </w:r>
    </w:p>
    <w:p w14:paraId="45B71FF9" w14:textId="77777777" w:rsidR="007415D3" w:rsidRPr="007415D3" w:rsidRDefault="007415D3" w:rsidP="007415D3">
      <w:pPr>
        <w:bidi/>
        <w:jc w:val="both"/>
        <w:rPr>
          <w:rFonts w:cs="David" w:hint="cs"/>
          <w:rtl/>
        </w:rPr>
      </w:pPr>
    </w:p>
    <w:p w14:paraId="1D526B0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DE19228" w14:textId="77777777" w:rsidR="007415D3" w:rsidRPr="007415D3" w:rsidRDefault="007415D3" w:rsidP="007415D3">
      <w:pPr>
        <w:bidi/>
        <w:jc w:val="both"/>
        <w:rPr>
          <w:rFonts w:cs="David" w:hint="cs"/>
          <w:rtl/>
        </w:rPr>
      </w:pPr>
    </w:p>
    <w:p w14:paraId="51B110D3" w14:textId="77777777" w:rsidR="007415D3" w:rsidRPr="007415D3" w:rsidRDefault="007415D3" w:rsidP="007415D3">
      <w:pPr>
        <w:bidi/>
        <w:ind w:firstLine="567"/>
        <w:jc w:val="both"/>
        <w:rPr>
          <w:rFonts w:cs="David" w:hint="cs"/>
          <w:rtl/>
        </w:rPr>
      </w:pPr>
      <w:r w:rsidRPr="007415D3">
        <w:rPr>
          <w:rFonts w:cs="David" w:hint="cs"/>
          <w:rtl/>
        </w:rPr>
        <w:t xml:space="preserve">אני מודה לך. </w:t>
      </w:r>
    </w:p>
    <w:p w14:paraId="10DF5814" w14:textId="77777777" w:rsidR="007415D3" w:rsidRPr="007415D3" w:rsidRDefault="007415D3" w:rsidP="007415D3">
      <w:pPr>
        <w:bidi/>
        <w:jc w:val="both"/>
        <w:rPr>
          <w:rFonts w:cs="David" w:hint="cs"/>
          <w:rtl/>
        </w:rPr>
      </w:pPr>
    </w:p>
    <w:p w14:paraId="6342C08B"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12E18711" w14:textId="77777777" w:rsidR="007415D3" w:rsidRPr="007415D3" w:rsidRDefault="007415D3" w:rsidP="007415D3">
      <w:pPr>
        <w:bidi/>
        <w:jc w:val="both"/>
        <w:rPr>
          <w:rFonts w:cs="David" w:hint="cs"/>
          <w:rtl/>
        </w:rPr>
      </w:pPr>
    </w:p>
    <w:p w14:paraId="7107403C" w14:textId="77777777" w:rsidR="007415D3" w:rsidRPr="007415D3" w:rsidRDefault="007415D3" w:rsidP="007415D3">
      <w:pPr>
        <w:bidi/>
        <w:ind w:firstLine="567"/>
        <w:jc w:val="both"/>
        <w:rPr>
          <w:rFonts w:cs="David" w:hint="cs"/>
          <w:rtl/>
        </w:rPr>
      </w:pPr>
      <w:r w:rsidRPr="007415D3">
        <w:rPr>
          <w:rFonts w:cs="David" w:hint="cs"/>
          <w:rtl/>
        </w:rPr>
        <w:t xml:space="preserve">אני מוכן להישאר פה כל הלילה, אין לי בעיה. אני מציע לכולנו, וגם לי, לעבור לדיון ענייני. ראשית, אני רוצה לפנות לידידי במפלגת ש"ס, אני מאוד מבקש מהיושבת-ראש לאפשר לאחד מהם, אולי ליושב-ראש, להסביר את עמדת מפלגת ש"ס בעניין הזה. אולי הם יצליחו לשכנע אותי. זה דבר אחד. גם את חבר הכנסת יורם מרציאנו אשמח לשמוע, מה עומד מאחורי החלטתכם. הדבר השלישי, אני פונה לאביגדור יצחקי: אתם פוגעים בחלשים, ולא לצורך. לעתים מקצצים לכולם כי יש שעת חירום. זה לא נכון ואין סיבה שתמשיכו את המדיניות הקודמת של פגיעה באנשים החלשים. זה לא יהודי, זה לא מוסרי. אני מציע שתורידו את זה מסדר היום. </w:t>
      </w:r>
    </w:p>
    <w:p w14:paraId="3E382C51" w14:textId="77777777" w:rsidR="007415D3" w:rsidRPr="007415D3" w:rsidRDefault="007415D3" w:rsidP="007415D3">
      <w:pPr>
        <w:bidi/>
        <w:ind w:firstLine="567"/>
        <w:jc w:val="both"/>
        <w:rPr>
          <w:rFonts w:cs="David" w:hint="cs"/>
          <w:rtl/>
        </w:rPr>
      </w:pPr>
    </w:p>
    <w:p w14:paraId="0C08F64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EDC7C8C" w14:textId="77777777" w:rsidR="007415D3" w:rsidRPr="007415D3" w:rsidRDefault="007415D3" w:rsidP="007415D3">
      <w:pPr>
        <w:bidi/>
        <w:ind w:firstLine="567"/>
        <w:jc w:val="both"/>
        <w:rPr>
          <w:rFonts w:cs="David" w:hint="cs"/>
          <w:rtl/>
        </w:rPr>
      </w:pPr>
    </w:p>
    <w:p w14:paraId="7BA2EBA2" w14:textId="77777777" w:rsidR="007415D3" w:rsidRPr="007415D3" w:rsidRDefault="007415D3" w:rsidP="007415D3">
      <w:pPr>
        <w:bidi/>
        <w:ind w:firstLine="567"/>
        <w:jc w:val="both"/>
        <w:rPr>
          <w:rFonts w:cs="David" w:hint="cs"/>
          <w:rtl/>
        </w:rPr>
      </w:pPr>
      <w:r w:rsidRPr="007415D3">
        <w:rPr>
          <w:rFonts w:cs="David" w:hint="cs"/>
          <w:rtl/>
        </w:rPr>
        <w:t xml:space="preserve">תודה. </w:t>
      </w:r>
    </w:p>
    <w:p w14:paraId="3436B1D2" w14:textId="77777777" w:rsidR="007415D3" w:rsidRPr="007415D3" w:rsidRDefault="007415D3" w:rsidP="007415D3">
      <w:pPr>
        <w:bidi/>
        <w:ind w:firstLine="567"/>
        <w:jc w:val="both"/>
        <w:rPr>
          <w:rFonts w:cs="David" w:hint="cs"/>
          <w:rtl/>
        </w:rPr>
      </w:pPr>
    </w:p>
    <w:p w14:paraId="31508474"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78F634B2" w14:textId="77777777" w:rsidR="007415D3" w:rsidRPr="007415D3" w:rsidRDefault="007415D3" w:rsidP="007415D3">
      <w:pPr>
        <w:bidi/>
        <w:ind w:firstLine="567"/>
        <w:jc w:val="both"/>
        <w:rPr>
          <w:rFonts w:cs="David" w:hint="cs"/>
          <w:rtl/>
        </w:rPr>
      </w:pPr>
    </w:p>
    <w:p w14:paraId="185099B6" w14:textId="77777777" w:rsidR="007415D3" w:rsidRPr="007415D3" w:rsidRDefault="007415D3" w:rsidP="007415D3">
      <w:pPr>
        <w:bidi/>
        <w:ind w:firstLine="567"/>
        <w:jc w:val="both"/>
        <w:rPr>
          <w:rFonts w:cs="David" w:hint="cs"/>
          <w:rtl/>
        </w:rPr>
      </w:pPr>
      <w:r w:rsidRPr="007415D3">
        <w:rPr>
          <w:rFonts w:cs="David" w:hint="cs"/>
          <w:rtl/>
        </w:rPr>
        <w:t>תיתני להם לדבר?</w:t>
      </w:r>
    </w:p>
    <w:p w14:paraId="67259722" w14:textId="77777777" w:rsidR="007415D3" w:rsidRPr="007415D3" w:rsidRDefault="007415D3" w:rsidP="007415D3">
      <w:pPr>
        <w:bidi/>
        <w:ind w:firstLine="567"/>
        <w:jc w:val="both"/>
        <w:rPr>
          <w:rFonts w:cs="David" w:hint="cs"/>
          <w:rtl/>
        </w:rPr>
      </w:pPr>
    </w:p>
    <w:p w14:paraId="2823E02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35AE1C2" w14:textId="77777777" w:rsidR="007415D3" w:rsidRPr="007415D3" w:rsidRDefault="007415D3" w:rsidP="007415D3">
      <w:pPr>
        <w:bidi/>
        <w:ind w:firstLine="567"/>
        <w:jc w:val="both"/>
        <w:rPr>
          <w:rFonts w:cs="David" w:hint="cs"/>
          <w:rtl/>
        </w:rPr>
      </w:pPr>
    </w:p>
    <w:p w14:paraId="50937BAF" w14:textId="77777777" w:rsidR="007415D3" w:rsidRPr="007415D3" w:rsidRDefault="007415D3" w:rsidP="007415D3">
      <w:pPr>
        <w:bidi/>
        <w:ind w:firstLine="567"/>
        <w:jc w:val="both"/>
        <w:rPr>
          <w:rFonts w:cs="David" w:hint="cs"/>
          <w:rtl/>
        </w:rPr>
      </w:pPr>
      <w:r w:rsidRPr="007415D3">
        <w:rPr>
          <w:rFonts w:cs="David" w:hint="cs"/>
          <w:rtl/>
        </w:rPr>
        <w:t xml:space="preserve">אם מרגי ירצה לדבר, אתן לו. גדעון סער, בבקשה. </w:t>
      </w:r>
    </w:p>
    <w:p w14:paraId="44FCC8DB" w14:textId="77777777" w:rsidR="007415D3" w:rsidRPr="007415D3" w:rsidRDefault="007415D3" w:rsidP="007415D3">
      <w:pPr>
        <w:bidi/>
        <w:ind w:firstLine="567"/>
        <w:jc w:val="both"/>
        <w:rPr>
          <w:rFonts w:cs="David" w:hint="cs"/>
          <w:rtl/>
        </w:rPr>
      </w:pPr>
    </w:p>
    <w:p w14:paraId="30B2630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68F06B3" w14:textId="77777777" w:rsidR="007415D3" w:rsidRPr="007415D3" w:rsidRDefault="007415D3" w:rsidP="007415D3">
      <w:pPr>
        <w:bidi/>
        <w:ind w:firstLine="567"/>
        <w:jc w:val="both"/>
        <w:rPr>
          <w:rFonts w:cs="David" w:hint="cs"/>
          <w:rtl/>
        </w:rPr>
      </w:pPr>
    </w:p>
    <w:p w14:paraId="7800C91B" w14:textId="77777777" w:rsidR="007415D3" w:rsidRPr="007415D3" w:rsidRDefault="007415D3" w:rsidP="007415D3">
      <w:pPr>
        <w:bidi/>
        <w:ind w:firstLine="567"/>
        <w:jc w:val="both"/>
        <w:rPr>
          <w:rFonts w:cs="David" w:hint="cs"/>
          <w:rtl/>
        </w:rPr>
      </w:pPr>
      <w:r w:rsidRPr="007415D3">
        <w:rPr>
          <w:rFonts w:cs="David" w:hint="cs"/>
          <w:rtl/>
        </w:rPr>
        <w:t xml:space="preserve">גברתי היושבת-ראש, להזכיר, בשנת 2006 היתה מערכת בחירות ואנחנו בשנת 2006. הדגל הבולט ביותר של מפלגת העבודה במערכת הבחירות היה חוק שכר המינימום. </w:t>
      </w:r>
    </w:p>
    <w:p w14:paraId="513006F8" w14:textId="77777777" w:rsidR="007415D3" w:rsidRPr="007415D3" w:rsidRDefault="007415D3" w:rsidP="007415D3">
      <w:pPr>
        <w:bidi/>
        <w:ind w:firstLine="567"/>
        <w:jc w:val="both"/>
        <w:rPr>
          <w:rFonts w:cs="David" w:hint="cs"/>
          <w:rtl/>
        </w:rPr>
      </w:pPr>
    </w:p>
    <w:p w14:paraId="3A88432B" w14:textId="77777777" w:rsidR="007415D3" w:rsidRPr="007415D3" w:rsidRDefault="007415D3" w:rsidP="007415D3">
      <w:pPr>
        <w:bidi/>
        <w:jc w:val="both"/>
        <w:rPr>
          <w:rFonts w:cs="David" w:hint="cs"/>
          <w:rtl/>
        </w:rPr>
      </w:pPr>
      <w:r w:rsidRPr="007415D3">
        <w:rPr>
          <w:rFonts w:cs="David" w:hint="cs"/>
          <w:u w:val="single"/>
          <w:rtl/>
        </w:rPr>
        <w:t>יורם מרציאנו:</w:t>
      </w:r>
    </w:p>
    <w:p w14:paraId="188591C1" w14:textId="77777777" w:rsidR="007415D3" w:rsidRPr="007415D3" w:rsidRDefault="007415D3" w:rsidP="007415D3">
      <w:pPr>
        <w:bidi/>
        <w:ind w:firstLine="567"/>
        <w:jc w:val="both"/>
        <w:rPr>
          <w:rFonts w:cs="David" w:hint="cs"/>
          <w:rtl/>
        </w:rPr>
      </w:pPr>
    </w:p>
    <w:p w14:paraId="57355761" w14:textId="77777777" w:rsidR="007415D3" w:rsidRPr="007415D3" w:rsidRDefault="007415D3" w:rsidP="007415D3">
      <w:pPr>
        <w:bidi/>
        <w:ind w:firstLine="567"/>
        <w:jc w:val="both"/>
        <w:rPr>
          <w:rFonts w:cs="David" w:hint="cs"/>
          <w:rtl/>
        </w:rPr>
      </w:pPr>
      <w:r w:rsidRPr="007415D3">
        <w:rPr>
          <w:rFonts w:cs="David" w:hint="cs"/>
          <w:rtl/>
        </w:rPr>
        <w:t xml:space="preserve">שכר מינימום צריך לעשות בארבע שנים, לא בשנתיים. אחרי ארבע שנים תגיד אם יש שכר מינימום או אין שכר מינימום. מספיק עם ההשמצות הפופוליסטיות האלה. מספיק, פשוט בושה. </w:t>
      </w:r>
    </w:p>
    <w:p w14:paraId="3465FBE8" w14:textId="77777777" w:rsidR="007415D3" w:rsidRPr="007415D3" w:rsidRDefault="007415D3" w:rsidP="007415D3">
      <w:pPr>
        <w:bidi/>
        <w:ind w:firstLine="567"/>
        <w:jc w:val="both"/>
        <w:rPr>
          <w:rFonts w:cs="David" w:hint="cs"/>
          <w:rtl/>
        </w:rPr>
      </w:pPr>
    </w:p>
    <w:p w14:paraId="477DBAB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D6FCFC0" w14:textId="77777777" w:rsidR="007415D3" w:rsidRPr="007415D3" w:rsidRDefault="007415D3" w:rsidP="007415D3">
      <w:pPr>
        <w:bidi/>
        <w:ind w:firstLine="567"/>
        <w:jc w:val="both"/>
        <w:rPr>
          <w:rFonts w:cs="David" w:hint="cs"/>
          <w:rtl/>
        </w:rPr>
      </w:pPr>
    </w:p>
    <w:p w14:paraId="0581BC1D" w14:textId="77777777" w:rsidR="007415D3" w:rsidRPr="007415D3" w:rsidRDefault="007415D3" w:rsidP="007415D3">
      <w:pPr>
        <w:bidi/>
        <w:ind w:firstLine="567"/>
        <w:jc w:val="both"/>
        <w:rPr>
          <w:rFonts w:cs="David" w:hint="cs"/>
          <w:rtl/>
        </w:rPr>
      </w:pPr>
      <w:r w:rsidRPr="007415D3">
        <w:rPr>
          <w:rFonts w:cs="David" w:hint="cs"/>
          <w:rtl/>
        </w:rPr>
        <w:t xml:space="preserve">אאפשר לך לענות. </w:t>
      </w:r>
    </w:p>
    <w:p w14:paraId="5D1A6353" w14:textId="77777777" w:rsidR="007415D3" w:rsidRPr="007415D3" w:rsidRDefault="007415D3" w:rsidP="007415D3">
      <w:pPr>
        <w:bidi/>
        <w:ind w:firstLine="567"/>
        <w:jc w:val="both"/>
        <w:rPr>
          <w:rFonts w:cs="David" w:hint="cs"/>
          <w:rtl/>
        </w:rPr>
      </w:pPr>
    </w:p>
    <w:p w14:paraId="5861493B"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274353B9" w14:textId="77777777" w:rsidR="007415D3" w:rsidRPr="007415D3" w:rsidRDefault="007415D3" w:rsidP="007415D3">
      <w:pPr>
        <w:bidi/>
        <w:ind w:firstLine="567"/>
        <w:jc w:val="both"/>
        <w:rPr>
          <w:rFonts w:cs="David" w:hint="cs"/>
          <w:rtl/>
        </w:rPr>
      </w:pPr>
    </w:p>
    <w:p w14:paraId="5CEF9A46" w14:textId="77777777" w:rsidR="007415D3" w:rsidRPr="007415D3" w:rsidRDefault="007415D3" w:rsidP="007415D3">
      <w:pPr>
        <w:bidi/>
        <w:ind w:firstLine="567"/>
        <w:jc w:val="both"/>
        <w:rPr>
          <w:rFonts w:cs="David" w:hint="cs"/>
          <w:rtl/>
        </w:rPr>
      </w:pPr>
      <w:r w:rsidRPr="007415D3">
        <w:rPr>
          <w:rFonts w:cs="David" w:hint="cs"/>
          <w:rtl/>
        </w:rPr>
        <w:t xml:space="preserve">ביקשתי שתדבר, תדבר, מה הבעיה. </w:t>
      </w:r>
    </w:p>
    <w:p w14:paraId="6EFE66DD" w14:textId="77777777" w:rsidR="007415D3" w:rsidRPr="007415D3" w:rsidRDefault="007415D3" w:rsidP="007415D3">
      <w:pPr>
        <w:bidi/>
        <w:ind w:firstLine="567"/>
        <w:jc w:val="both"/>
        <w:rPr>
          <w:rFonts w:cs="David" w:hint="cs"/>
          <w:rtl/>
        </w:rPr>
      </w:pPr>
    </w:p>
    <w:p w14:paraId="30BD1AA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1B467EF" w14:textId="77777777" w:rsidR="007415D3" w:rsidRPr="007415D3" w:rsidRDefault="007415D3" w:rsidP="007415D3">
      <w:pPr>
        <w:bidi/>
        <w:ind w:firstLine="567"/>
        <w:jc w:val="both"/>
        <w:rPr>
          <w:rFonts w:cs="David" w:hint="cs"/>
          <w:rtl/>
        </w:rPr>
      </w:pPr>
    </w:p>
    <w:p w14:paraId="610431E9" w14:textId="77777777" w:rsidR="007415D3" w:rsidRPr="007415D3" w:rsidRDefault="007415D3" w:rsidP="007415D3">
      <w:pPr>
        <w:bidi/>
        <w:ind w:firstLine="567"/>
        <w:jc w:val="both"/>
        <w:rPr>
          <w:rFonts w:cs="David" w:hint="cs"/>
          <w:rtl/>
        </w:rPr>
      </w:pPr>
      <w:r w:rsidRPr="007415D3">
        <w:rPr>
          <w:rFonts w:cs="David" w:hint="cs"/>
          <w:rtl/>
        </w:rPr>
        <w:t xml:space="preserve">אאפשר לך. </w:t>
      </w:r>
    </w:p>
    <w:p w14:paraId="78FB9BAC" w14:textId="77777777" w:rsidR="007415D3" w:rsidRPr="007415D3" w:rsidRDefault="007415D3" w:rsidP="007415D3">
      <w:pPr>
        <w:bidi/>
        <w:ind w:firstLine="567"/>
        <w:jc w:val="both"/>
        <w:rPr>
          <w:rFonts w:cs="David" w:hint="cs"/>
          <w:rtl/>
        </w:rPr>
      </w:pPr>
    </w:p>
    <w:p w14:paraId="6790022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AAE9484" w14:textId="77777777" w:rsidR="007415D3" w:rsidRPr="007415D3" w:rsidRDefault="007415D3" w:rsidP="007415D3">
      <w:pPr>
        <w:bidi/>
        <w:ind w:firstLine="567"/>
        <w:jc w:val="both"/>
        <w:rPr>
          <w:rFonts w:cs="David" w:hint="cs"/>
          <w:rtl/>
        </w:rPr>
      </w:pPr>
    </w:p>
    <w:p w14:paraId="36844E57" w14:textId="77777777" w:rsidR="007415D3" w:rsidRPr="007415D3" w:rsidRDefault="007415D3" w:rsidP="007415D3">
      <w:pPr>
        <w:bidi/>
        <w:ind w:firstLine="567"/>
        <w:jc w:val="both"/>
        <w:rPr>
          <w:rFonts w:cs="David" w:hint="cs"/>
          <w:rtl/>
        </w:rPr>
      </w:pPr>
      <w:r w:rsidRPr="007415D3">
        <w:rPr>
          <w:rFonts w:cs="David" w:hint="cs"/>
          <w:rtl/>
        </w:rPr>
        <w:t>אנחנו זוכרים את אותו שיר מ"ארץ נהדרת" עם 1,000 הדולר. זה כבר נכנס לוורידים, כמו שאומרים, ברמת הציבור. רק במושב הקודם הביאה הממשלה את ההצעה. אנחנו מתקנים חוק שעבר במושב הקודם. עמיר פרץ בא והופיע פה בהופעה חגיגית במליאת הכנסת, והסבירו לנו איך מיישמים. במושב הזה אתם נותנים יד לתקן חוק שחוקקתם במושב הקודם.</w:t>
      </w:r>
    </w:p>
    <w:p w14:paraId="0CBE36E6" w14:textId="77777777" w:rsidR="007415D3" w:rsidRPr="007415D3" w:rsidRDefault="007415D3" w:rsidP="007415D3">
      <w:pPr>
        <w:bidi/>
        <w:ind w:firstLine="567"/>
        <w:jc w:val="both"/>
        <w:rPr>
          <w:rFonts w:cs="David" w:hint="cs"/>
          <w:rtl/>
        </w:rPr>
      </w:pPr>
    </w:p>
    <w:p w14:paraId="784CE07B"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84CC11A" w14:textId="77777777" w:rsidR="007415D3" w:rsidRPr="007415D3" w:rsidRDefault="007415D3" w:rsidP="007415D3">
      <w:pPr>
        <w:bidi/>
        <w:ind w:firstLine="567"/>
        <w:jc w:val="both"/>
        <w:rPr>
          <w:rFonts w:cs="David" w:hint="cs"/>
          <w:rtl/>
        </w:rPr>
      </w:pPr>
    </w:p>
    <w:p w14:paraId="7398C401" w14:textId="77777777" w:rsidR="007415D3" w:rsidRPr="007415D3" w:rsidRDefault="007415D3" w:rsidP="007415D3">
      <w:pPr>
        <w:bidi/>
        <w:ind w:firstLine="567"/>
        <w:jc w:val="both"/>
        <w:rPr>
          <w:rFonts w:cs="David" w:hint="cs"/>
          <w:rtl/>
        </w:rPr>
      </w:pPr>
      <w:r w:rsidRPr="007415D3">
        <w:rPr>
          <w:rFonts w:cs="David" w:hint="cs"/>
          <w:rtl/>
        </w:rPr>
        <w:t xml:space="preserve">אין לך מושג על מה אתה מדבר. </w:t>
      </w:r>
    </w:p>
    <w:p w14:paraId="46A45818" w14:textId="77777777" w:rsidR="007415D3" w:rsidRPr="007415D3" w:rsidRDefault="007415D3" w:rsidP="007415D3">
      <w:pPr>
        <w:bidi/>
        <w:ind w:firstLine="567"/>
        <w:jc w:val="both"/>
        <w:rPr>
          <w:rFonts w:cs="David" w:hint="cs"/>
          <w:rtl/>
        </w:rPr>
      </w:pPr>
    </w:p>
    <w:p w14:paraId="29D462C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3DDCF12" w14:textId="77777777" w:rsidR="007415D3" w:rsidRPr="007415D3" w:rsidRDefault="007415D3" w:rsidP="007415D3">
      <w:pPr>
        <w:bidi/>
        <w:ind w:firstLine="567"/>
        <w:jc w:val="both"/>
        <w:rPr>
          <w:rFonts w:cs="David" w:hint="cs"/>
          <w:rtl/>
        </w:rPr>
      </w:pPr>
    </w:p>
    <w:p w14:paraId="7F5DC585" w14:textId="77777777" w:rsidR="007415D3" w:rsidRPr="007415D3" w:rsidRDefault="007415D3" w:rsidP="007415D3">
      <w:pPr>
        <w:bidi/>
        <w:ind w:firstLine="567"/>
        <w:jc w:val="both"/>
        <w:rPr>
          <w:rFonts w:cs="David" w:hint="cs"/>
          <w:rtl/>
        </w:rPr>
      </w:pPr>
      <w:r w:rsidRPr="007415D3">
        <w:rPr>
          <w:rFonts w:cs="David" w:hint="cs"/>
          <w:rtl/>
        </w:rPr>
        <w:t>סליחה. תיקון חוק שחוקק,</w:t>
      </w:r>
    </w:p>
    <w:p w14:paraId="4B6F734E" w14:textId="77777777" w:rsidR="007415D3" w:rsidRPr="007415D3" w:rsidRDefault="007415D3" w:rsidP="007415D3">
      <w:pPr>
        <w:bidi/>
        <w:ind w:firstLine="567"/>
        <w:jc w:val="both"/>
        <w:rPr>
          <w:rFonts w:cs="David" w:hint="cs"/>
          <w:rtl/>
        </w:rPr>
      </w:pPr>
    </w:p>
    <w:p w14:paraId="0DA75812"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67EA711F" w14:textId="77777777" w:rsidR="007415D3" w:rsidRPr="007415D3" w:rsidRDefault="007415D3" w:rsidP="007415D3">
      <w:pPr>
        <w:bidi/>
        <w:ind w:firstLine="567"/>
        <w:jc w:val="both"/>
        <w:rPr>
          <w:rFonts w:cs="David" w:hint="cs"/>
          <w:rtl/>
        </w:rPr>
      </w:pPr>
    </w:p>
    <w:p w14:paraId="28029026" w14:textId="77777777" w:rsidR="007415D3" w:rsidRPr="007415D3" w:rsidRDefault="007415D3" w:rsidP="007415D3">
      <w:pPr>
        <w:bidi/>
        <w:ind w:firstLine="567"/>
        <w:jc w:val="both"/>
        <w:rPr>
          <w:rFonts w:cs="David" w:hint="cs"/>
          <w:rtl/>
        </w:rPr>
      </w:pPr>
      <w:r w:rsidRPr="007415D3">
        <w:rPr>
          <w:rFonts w:cs="David" w:hint="cs"/>
          <w:rtl/>
        </w:rPr>
        <w:t xml:space="preserve">אין לך מושג. באמת, גדעון. קצת כבוד לאנשים. תן לי להסביר. </w:t>
      </w:r>
    </w:p>
    <w:p w14:paraId="0560CC23" w14:textId="77777777" w:rsidR="007415D3" w:rsidRPr="007415D3" w:rsidRDefault="007415D3" w:rsidP="007415D3">
      <w:pPr>
        <w:bidi/>
        <w:ind w:firstLine="567"/>
        <w:jc w:val="both"/>
        <w:rPr>
          <w:rFonts w:cs="David" w:hint="cs"/>
          <w:rtl/>
        </w:rPr>
      </w:pPr>
    </w:p>
    <w:p w14:paraId="6D84156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F35330E" w14:textId="77777777" w:rsidR="007415D3" w:rsidRPr="007415D3" w:rsidRDefault="007415D3" w:rsidP="007415D3">
      <w:pPr>
        <w:bidi/>
        <w:ind w:firstLine="567"/>
        <w:jc w:val="both"/>
        <w:rPr>
          <w:rFonts w:cs="David" w:hint="cs"/>
          <w:rtl/>
        </w:rPr>
      </w:pPr>
    </w:p>
    <w:p w14:paraId="36F49400" w14:textId="77777777" w:rsidR="007415D3" w:rsidRPr="007415D3" w:rsidRDefault="007415D3" w:rsidP="007415D3">
      <w:pPr>
        <w:bidi/>
        <w:ind w:firstLine="567"/>
        <w:jc w:val="both"/>
        <w:rPr>
          <w:rFonts w:cs="David" w:hint="cs"/>
          <w:rtl/>
        </w:rPr>
      </w:pPr>
      <w:r w:rsidRPr="007415D3">
        <w:rPr>
          <w:rFonts w:cs="David" w:hint="cs"/>
          <w:rtl/>
        </w:rPr>
        <w:t xml:space="preserve">סליחה, אני לא מוכנה לתת לך את זה. כן, חבר הכנסת סער. </w:t>
      </w:r>
    </w:p>
    <w:p w14:paraId="5FDE9DD6" w14:textId="77777777" w:rsidR="007415D3" w:rsidRPr="007415D3" w:rsidRDefault="007415D3" w:rsidP="007415D3">
      <w:pPr>
        <w:bidi/>
        <w:ind w:firstLine="567"/>
        <w:jc w:val="both"/>
        <w:rPr>
          <w:rFonts w:cs="David" w:hint="cs"/>
          <w:rtl/>
        </w:rPr>
      </w:pPr>
    </w:p>
    <w:p w14:paraId="7A5A12C6"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C8F35AE" w14:textId="77777777" w:rsidR="007415D3" w:rsidRPr="007415D3" w:rsidRDefault="007415D3" w:rsidP="007415D3">
      <w:pPr>
        <w:bidi/>
        <w:ind w:firstLine="567"/>
        <w:jc w:val="both"/>
        <w:rPr>
          <w:rFonts w:cs="David" w:hint="cs"/>
          <w:rtl/>
        </w:rPr>
      </w:pPr>
    </w:p>
    <w:p w14:paraId="4D0B48E0" w14:textId="77777777" w:rsidR="007415D3" w:rsidRPr="007415D3" w:rsidRDefault="007415D3" w:rsidP="007415D3">
      <w:pPr>
        <w:bidi/>
        <w:ind w:firstLine="567"/>
        <w:jc w:val="both"/>
        <w:rPr>
          <w:rFonts w:cs="David" w:hint="cs"/>
          <w:rtl/>
        </w:rPr>
      </w:pPr>
      <w:r w:rsidRPr="007415D3">
        <w:rPr>
          <w:rFonts w:cs="David" w:hint="cs"/>
          <w:rtl/>
        </w:rPr>
        <w:t xml:space="preserve">אני לא מתנגד שהממשלה תזגזג. היא מזגזגת בכל התחומים, היא יכולה לזגזג גם בנושא המחויבויות שלה בבחירות, גם בנושא החקיקה שחוקקה. אך מה בוער לה להפר את ההתחייבות זאת במהלך החודש הקרוב, במהלך חוק ההסדרים? שתפר את ההתחייבות מחוץ לחוק ההסדרים, בעוד חודש, יהיה על זה דיון ציבורי, כל אחד יוכל להציג את עמדתו בנושא חוק שכר מינימום. </w:t>
      </w:r>
    </w:p>
    <w:p w14:paraId="44F78C2C" w14:textId="77777777" w:rsidR="007415D3" w:rsidRPr="007415D3" w:rsidRDefault="007415D3" w:rsidP="007415D3">
      <w:pPr>
        <w:bidi/>
        <w:ind w:firstLine="567"/>
        <w:jc w:val="both"/>
        <w:rPr>
          <w:rFonts w:cs="David" w:hint="cs"/>
          <w:rtl/>
        </w:rPr>
      </w:pPr>
    </w:p>
    <w:p w14:paraId="67C942CF" w14:textId="77777777" w:rsidR="007415D3" w:rsidRPr="007415D3" w:rsidRDefault="007415D3" w:rsidP="007415D3">
      <w:pPr>
        <w:bidi/>
        <w:ind w:firstLine="567"/>
        <w:jc w:val="both"/>
        <w:rPr>
          <w:rFonts w:cs="David" w:hint="cs"/>
          <w:rtl/>
        </w:rPr>
      </w:pPr>
      <w:r w:rsidRPr="007415D3">
        <w:rPr>
          <w:rFonts w:cs="David" w:hint="cs"/>
          <w:rtl/>
        </w:rPr>
        <w:t xml:space="preserve">גברתי, אני מציע לפצל את הסעיף הזה מחוק ההסדרים. </w:t>
      </w:r>
    </w:p>
    <w:p w14:paraId="2F14DC56" w14:textId="77777777" w:rsidR="007415D3" w:rsidRPr="007415D3" w:rsidRDefault="007415D3" w:rsidP="007415D3">
      <w:pPr>
        <w:bidi/>
        <w:ind w:firstLine="567"/>
        <w:jc w:val="both"/>
        <w:rPr>
          <w:rFonts w:cs="David" w:hint="cs"/>
          <w:rtl/>
        </w:rPr>
      </w:pPr>
    </w:p>
    <w:p w14:paraId="4E55A09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5FF8AEA" w14:textId="77777777" w:rsidR="007415D3" w:rsidRPr="007415D3" w:rsidRDefault="007415D3" w:rsidP="007415D3">
      <w:pPr>
        <w:bidi/>
        <w:ind w:firstLine="567"/>
        <w:jc w:val="both"/>
        <w:rPr>
          <w:rFonts w:cs="David" w:hint="cs"/>
          <w:rtl/>
        </w:rPr>
      </w:pPr>
    </w:p>
    <w:p w14:paraId="778111B7" w14:textId="77777777" w:rsidR="007415D3" w:rsidRPr="007415D3" w:rsidRDefault="007415D3" w:rsidP="007415D3">
      <w:pPr>
        <w:bidi/>
        <w:ind w:firstLine="567"/>
        <w:jc w:val="both"/>
        <w:rPr>
          <w:rFonts w:cs="David" w:hint="cs"/>
          <w:rtl/>
        </w:rPr>
      </w:pPr>
      <w:r w:rsidRPr="007415D3">
        <w:rPr>
          <w:rFonts w:cs="David" w:hint="cs"/>
          <w:rtl/>
        </w:rPr>
        <w:t>אני מודה לך. אתה רוצה לומר משהו בקצרה? לפני שישיבו חברי הכנסת מרגי, יצחקי ומרציאנו. חבר הכנסת אורון, בבקשה.</w:t>
      </w:r>
    </w:p>
    <w:p w14:paraId="2D918A19" w14:textId="77777777" w:rsidR="007415D3" w:rsidRPr="007415D3" w:rsidRDefault="007415D3" w:rsidP="007415D3">
      <w:pPr>
        <w:bidi/>
        <w:ind w:firstLine="567"/>
        <w:jc w:val="both"/>
        <w:rPr>
          <w:rFonts w:cs="David" w:hint="cs"/>
          <w:rtl/>
        </w:rPr>
      </w:pPr>
    </w:p>
    <w:p w14:paraId="436BBB39"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16FA40E4" w14:textId="77777777" w:rsidR="007415D3" w:rsidRPr="007415D3" w:rsidRDefault="007415D3" w:rsidP="007415D3">
      <w:pPr>
        <w:bidi/>
        <w:ind w:firstLine="567"/>
        <w:jc w:val="both"/>
        <w:rPr>
          <w:rFonts w:cs="David" w:hint="cs"/>
          <w:rtl/>
        </w:rPr>
      </w:pPr>
    </w:p>
    <w:p w14:paraId="199833BC" w14:textId="77777777" w:rsidR="007415D3" w:rsidRPr="007415D3" w:rsidRDefault="007415D3" w:rsidP="007415D3">
      <w:pPr>
        <w:bidi/>
        <w:ind w:firstLine="567"/>
        <w:jc w:val="both"/>
        <w:rPr>
          <w:rFonts w:cs="David" w:hint="cs"/>
          <w:rtl/>
        </w:rPr>
      </w:pPr>
      <w:r w:rsidRPr="007415D3">
        <w:rPr>
          <w:rFonts w:cs="David" w:hint="cs"/>
          <w:rtl/>
        </w:rPr>
        <w:t xml:space="preserve">להבדיל מחבר הכנסת סער אני חושב שהסעיף הזה צריך להיות בחוק ההסדרים. מקומו כאן. אני חושב שהוא שערורייה, אבל מקומו בחוק ההסדרים. למה, כי המדינה, שסדר העדיפויות שלה מעוות, אומרת בגלוי: אנחנו דופקים את בעלי שכר המינימום לצורך מטרות אחרות. לכן הוא צריך להיות פה. אני נגדו מכול וכול, כי אני חושב שכל סדר העדיפויות מעוות. </w:t>
      </w:r>
    </w:p>
    <w:p w14:paraId="7F058304" w14:textId="77777777" w:rsidR="007415D3" w:rsidRPr="007415D3" w:rsidRDefault="007415D3" w:rsidP="007415D3">
      <w:pPr>
        <w:bidi/>
        <w:ind w:firstLine="567"/>
        <w:jc w:val="both"/>
        <w:rPr>
          <w:rFonts w:cs="David" w:hint="cs"/>
          <w:rtl/>
        </w:rPr>
      </w:pPr>
    </w:p>
    <w:p w14:paraId="11803AD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F5E5D30" w14:textId="77777777" w:rsidR="007415D3" w:rsidRPr="007415D3" w:rsidRDefault="007415D3" w:rsidP="007415D3">
      <w:pPr>
        <w:bidi/>
        <w:ind w:firstLine="567"/>
        <w:jc w:val="both"/>
        <w:rPr>
          <w:rFonts w:cs="David" w:hint="cs"/>
          <w:rtl/>
        </w:rPr>
      </w:pPr>
    </w:p>
    <w:p w14:paraId="6229E9C7" w14:textId="77777777" w:rsidR="007415D3" w:rsidRPr="007415D3" w:rsidRDefault="007415D3" w:rsidP="007415D3">
      <w:pPr>
        <w:bidi/>
        <w:ind w:firstLine="567"/>
        <w:jc w:val="both"/>
        <w:rPr>
          <w:rFonts w:cs="David" w:hint="cs"/>
          <w:rtl/>
        </w:rPr>
      </w:pPr>
      <w:r w:rsidRPr="007415D3">
        <w:rPr>
          <w:rFonts w:cs="David" w:hint="cs"/>
          <w:rtl/>
        </w:rPr>
        <w:t>אתה נגד חוק שכר מינימום?</w:t>
      </w:r>
    </w:p>
    <w:p w14:paraId="7CFA747F" w14:textId="77777777" w:rsidR="007415D3" w:rsidRPr="007415D3" w:rsidRDefault="007415D3" w:rsidP="007415D3">
      <w:pPr>
        <w:bidi/>
        <w:ind w:firstLine="567"/>
        <w:jc w:val="both"/>
        <w:rPr>
          <w:rFonts w:cs="David" w:hint="cs"/>
          <w:rtl/>
        </w:rPr>
      </w:pPr>
    </w:p>
    <w:p w14:paraId="2F5419F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875971D" w14:textId="77777777" w:rsidR="007415D3" w:rsidRPr="007415D3" w:rsidRDefault="007415D3" w:rsidP="007415D3">
      <w:pPr>
        <w:bidi/>
        <w:ind w:firstLine="567"/>
        <w:jc w:val="both"/>
        <w:rPr>
          <w:rFonts w:cs="David" w:hint="cs"/>
          <w:rtl/>
        </w:rPr>
      </w:pPr>
    </w:p>
    <w:p w14:paraId="623300B6" w14:textId="77777777" w:rsidR="007415D3" w:rsidRPr="007415D3" w:rsidRDefault="007415D3" w:rsidP="007415D3">
      <w:pPr>
        <w:bidi/>
        <w:ind w:firstLine="567"/>
        <w:jc w:val="both"/>
        <w:rPr>
          <w:rFonts w:cs="David" w:hint="cs"/>
          <w:rtl/>
        </w:rPr>
      </w:pPr>
      <w:r w:rsidRPr="007415D3">
        <w:rPr>
          <w:rFonts w:cs="David" w:hint="cs"/>
          <w:rtl/>
        </w:rPr>
        <w:t xml:space="preserve">לא, נגד כל התרגילים שעשיתם בשכר המינימום, נגד הקיצוצים בשכר המינימום. יש פה דחייה, מה זה לא? אתה יודע מה, </w:t>
      </w:r>
    </w:p>
    <w:p w14:paraId="59AF2367" w14:textId="77777777" w:rsidR="007415D3" w:rsidRPr="007415D3" w:rsidRDefault="007415D3" w:rsidP="007415D3">
      <w:pPr>
        <w:bidi/>
        <w:ind w:firstLine="567"/>
        <w:jc w:val="both"/>
        <w:rPr>
          <w:rFonts w:cs="David" w:hint="cs"/>
          <w:rtl/>
        </w:rPr>
      </w:pPr>
    </w:p>
    <w:p w14:paraId="2EEE05B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C5E8C34" w14:textId="77777777" w:rsidR="007415D3" w:rsidRPr="007415D3" w:rsidRDefault="007415D3" w:rsidP="007415D3">
      <w:pPr>
        <w:bidi/>
        <w:ind w:firstLine="567"/>
        <w:jc w:val="both"/>
        <w:rPr>
          <w:rFonts w:cs="David" w:hint="cs"/>
          <w:rtl/>
        </w:rPr>
      </w:pPr>
    </w:p>
    <w:p w14:paraId="5235ACB6" w14:textId="77777777" w:rsidR="007415D3" w:rsidRPr="007415D3" w:rsidRDefault="007415D3" w:rsidP="007415D3">
      <w:pPr>
        <w:bidi/>
        <w:ind w:firstLine="567"/>
        <w:jc w:val="both"/>
        <w:rPr>
          <w:rFonts w:cs="David" w:hint="cs"/>
          <w:rtl/>
        </w:rPr>
      </w:pPr>
      <w:r w:rsidRPr="007415D3">
        <w:rPr>
          <w:rFonts w:cs="David" w:hint="cs"/>
          <w:rtl/>
        </w:rPr>
        <w:t xml:space="preserve">לא, אתה לא עונה לו. סיים את הטיעון שלו. </w:t>
      </w:r>
    </w:p>
    <w:p w14:paraId="702FABD7" w14:textId="77777777" w:rsidR="007415D3" w:rsidRPr="007415D3" w:rsidRDefault="007415D3" w:rsidP="007415D3">
      <w:pPr>
        <w:bidi/>
        <w:ind w:firstLine="567"/>
        <w:jc w:val="both"/>
        <w:rPr>
          <w:rFonts w:cs="David" w:hint="cs"/>
          <w:rtl/>
        </w:rPr>
      </w:pPr>
    </w:p>
    <w:p w14:paraId="6FE03C4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8749236" w14:textId="77777777" w:rsidR="007415D3" w:rsidRPr="007415D3" w:rsidRDefault="007415D3" w:rsidP="007415D3">
      <w:pPr>
        <w:bidi/>
        <w:ind w:firstLine="567"/>
        <w:jc w:val="both"/>
        <w:rPr>
          <w:rFonts w:cs="David" w:hint="cs"/>
          <w:rtl/>
        </w:rPr>
      </w:pPr>
    </w:p>
    <w:p w14:paraId="7B19DA2F" w14:textId="77777777" w:rsidR="007415D3" w:rsidRPr="007415D3" w:rsidRDefault="007415D3" w:rsidP="007415D3">
      <w:pPr>
        <w:bidi/>
        <w:ind w:firstLine="567"/>
        <w:jc w:val="both"/>
        <w:rPr>
          <w:rFonts w:cs="David" w:hint="cs"/>
          <w:rtl/>
        </w:rPr>
      </w:pPr>
      <w:r w:rsidRPr="007415D3">
        <w:rPr>
          <w:rFonts w:cs="David" w:hint="cs"/>
          <w:rtl/>
        </w:rPr>
        <w:t>חבר הכנסת אביגדור ליברמן,</w:t>
      </w:r>
    </w:p>
    <w:p w14:paraId="29D44299" w14:textId="77777777" w:rsidR="007415D3" w:rsidRPr="007415D3" w:rsidRDefault="007415D3" w:rsidP="007415D3">
      <w:pPr>
        <w:bidi/>
        <w:ind w:firstLine="567"/>
        <w:jc w:val="both"/>
        <w:rPr>
          <w:rFonts w:cs="David" w:hint="cs"/>
          <w:rtl/>
        </w:rPr>
      </w:pPr>
    </w:p>
    <w:p w14:paraId="4F0BB56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F3C329A" w14:textId="77777777" w:rsidR="007415D3" w:rsidRPr="007415D3" w:rsidRDefault="007415D3" w:rsidP="007415D3">
      <w:pPr>
        <w:bidi/>
        <w:ind w:firstLine="567"/>
        <w:jc w:val="both"/>
        <w:rPr>
          <w:rFonts w:cs="David" w:hint="cs"/>
          <w:rtl/>
        </w:rPr>
      </w:pPr>
    </w:p>
    <w:p w14:paraId="136DF82B" w14:textId="77777777" w:rsidR="007415D3" w:rsidRPr="007415D3" w:rsidRDefault="007415D3" w:rsidP="007415D3">
      <w:pPr>
        <w:bidi/>
        <w:ind w:firstLine="567"/>
        <w:jc w:val="both"/>
        <w:rPr>
          <w:rFonts w:cs="David" w:hint="cs"/>
          <w:rtl/>
        </w:rPr>
      </w:pPr>
      <w:r w:rsidRPr="007415D3">
        <w:rPr>
          <w:rFonts w:cs="David" w:hint="cs"/>
          <w:rtl/>
        </w:rPr>
        <w:t xml:space="preserve">יצחקי. </w:t>
      </w:r>
    </w:p>
    <w:p w14:paraId="7CD64243" w14:textId="77777777" w:rsidR="007415D3" w:rsidRPr="007415D3" w:rsidRDefault="007415D3" w:rsidP="007415D3">
      <w:pPr>
        <w:bidi/>
        <w:ind w:firstLine="567"/>
        <w:jc w:val="both"/>
        <w:rPr>
          <w:rFonts w:cs="David" w:hint="cs"/>
          <w:rtl/>
        </w:rPr>
      </w:pPr>
    </w:p>
    <w:p w14:paraId="42B910D5"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0C78508" w14:textId="77777777" w:rsidR="007415D3" w:rsidRPr="007415D3" w:rsidRDefault="007415D3" w:rsidP="007415D3">
      <w:pPr>
        <w:bidi/>
        <w:ind w:firstLine="567"/>
        <w:jc w:val="both"/>
        <w:rPr>
          <w:rFonts w:cs="David" w:hint="cs"/>
          <w:rtl/>
        </w:rPr>
      </w:pPr>
    </w:p>
    <w:p w14:paraId="114772F4" w14:textId="77777777" w:rsidR="007415D3" w:rsidRPr="007415D3" w:rsidRDefault="007415D3" w:rsidP="007415D3">
      <w:pPr>
        <w:bidi/>
        <w:ind w:firstLine="567"/>
        <w:jc w:val="both"/>
        <w:rPr>
          <w:rFonts w:cs="David" w:hint="cs"/>
          <w:rtl/>
        </w:rPr>
      </w:pPr>
      <w:r w:rsidRPr="007415D3">
        <w:rPr>
          <w:rFonts w:cs="David" w:hint="cs"/>
          <w:rtl/>
        </w:rPr>
        <w:t xml:space="preserve">זה לא לגמרי במקרה. אתה גם מעליב עכשיו. </w:t>
      </w:r>
    </w:p>
    <w:p w14:paraId="7D11B575" w14:textId="77777777" w:rsidR="007415D3" w:rsidRPr="007415D3" w:rsidRDefault="007415D3" w:rsidP="007415D3">
      <w:pPr>
        <w:bidi/>
        <w:ind w:firstLine="567"/>
        <w:jc w:val="both"/>
        <w:rPr>
          <w:rFonts w:cs="David" w:hint="cs"/>
          <w:rtl/>
        </w:rPr>
      </w:pPr>
    </w:p>
    <w:p w14:paraId="2B6B39E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B98F1B7" w14:textId="77777777" w:rsidR="007415D3" w:rsidRPr="007415D3" w:rsidRDefault="007415D3" w:rsidP="007415D3">
      <w:pPr>
        <w:bidi/>
        <w:ind w:firstLine="567"/>
        <w:jc w:val="both"/>
        <w:rPr>
          <w:rFonts w:cs="David" w:hint="cs"/>
          <w:rtl/>
        </w:rPr>
      </w:pPr>
    </w:p>
    <w:p w14:paraId="457DC60F" w14:textId="77777777" w:rsidR="007415D3" w:rsidRPr="007415D3" w:rsidRDefault="007415D3" w:rsidP="007415D3">
      <w:pPr>
        <w:bidi/>
        <w:ind w:firstLine="567"/>
        <w:jc w:val="both"/>
        <w:rPr>
          <w:rFonts w:cs="David" w:hint="cs"/>
          <w:rtl/>
        </w:rPr>
      </w:pPr>
      <w:r w:rsidRPr="007415D3">
        <w:rPr>
          <w:rFonts w:cs="David" w:hint="cs"/>
          <w:rtl/>
        </w:rPr>
        <w:t xml:space="preserve">אני לא רוצה להעליב אף אחד. </w:t>
      </w:r>
    </w:p>
    <w:p w14:paraId="0523F95B" w14:textId="77777777" w:rsidR="007415D3" w:rsidRPr="007415D3" w:rsidRDefault="007415D3" w:rsidP="007415D3">
      <w:pPr>
        <w:bidi/>
        <w:ind w:firstLine="567"/>
        <w:jc w:val="both"/>
        <w:rPr>
          <w:rFonts w:cs="David" w:hint="cs"/>
          <w:rtl/>
        </w:rPr>
      </w:pPr>
    </w:p>
    <w:p w14:paraId="5021CB9C"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B8CF850" w14:textId="77777777" w:rsidR="007415D3" w:rsidRPr="007415D3" w:rsidRDefault="007415D3" w:rsidP="007415D3">
      <w:pPr>
        <w:bidi/>
        <w:ind w:firstLine="567"/>
        <w:jc w:val="both"/>
        <w:rPr>
          <w:rFonts w:cs="David" w:hint="cs"/>
          <w:rtl/>
        </w:rPr>
      </w:pPr>
    </w:p>
    <w:p w14:paraId="2A1EEA55" w14:textId="77777777" w:rsidR="007415D3" w:rsidRPr="007415D3" w:rsidRDefault="007415D3" w:rsidP="007415D3">
      <w:pPr>
        <w:bidi/>
        <w:ind w:firstLine="567"/>
        <w:jc w:val="both"/>
        <w:rPr>
          <w:rFonts w:cs="David" w:hint="cs"/>
          <w:rtl/>
        </w:rPr>
      </w:pPr>
      <w:r w:rsidRPr="007415D3">
        <w:rPr>
          <w:rFonts w:cs="David" w:hint="cs"/>
          <w:rtl/>
        </w:rPr>
        <w:t xml:space="preserve">הם חברים, זה בסדר. </w:t>
      </w:r>
    </w:p>
    <w:p w14:paraId="7F108D7A" w14:textId="77777777" w:rsidR="007415D3" w:rsidRPr="007415D3" w:rsidRDefault="007415D3" w:rsidP="007415D3">
      <w:pPr>
        <w:bidi/>
        <w:ind w:firstLine="567"/>
        <w:jc w:val="both"/>
        <w:rPr>
          <w:rFonts w:cs="David" w:hint="cs"/>
          <w:rtl/>
        </w:rPr>
      </w:pPr>
    </w:p>
    <w:p w14:paraId="39106FE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6A241BE" w14:textId="77777777" w:rsidR="007415D3" w:rsidRPr="007415D3" w:rsidRDefault="007415D3" w:rsidP="007415D3">
      <w:pPr>
        <w:bidi/>
        <w:ind w:firstLine="567"/>
        <w:jc w:val="both"/>
        <w:rPr>
          <w:rFonts w:cs="David" w:hint="cs"/>
          <w:rtl/>
        </w:rPr>
      </w:pPr>
    </w:p>
    <w:p w14:paraId="59C0F8C7" w14:textId="77777777" w:rsidR="007415D3" w:rsidRPr="007415D3" w:rsidRDefault="007415D3" w:rsidP="007415D3">
      <w:pPr>
        <w:bidi/>
        <w:ind w:firstLine="567"/>
        <w:jc w:val="both"/>
        <w:rPr>
          <w:rFonts w:cs="David" w:hint="cs"/>
          <w:rtl/>
        </w:rPr>
      </w:pPr>
      <w:r w:rsidRPr="007415D3">
        <w:rPr>
          <w:rFonts w:cs="David" w:hint="cs"/>
          <w:rtl/>
        </w:rPr>
        <w:t xml:space="preserve">אביגדור יצחקי. למשל, היתה הצעה לא לבטל את הרפורמה במס אלא לדחות את יישומה </w:t>
      </w:r>
      <w:r w:rsidRPr="007415D3">
        <w:rPr>
          <w:rFonts w:cs="David"/>
          <w:rtl/>
        </w:rPr>
        <w:t>–</w:t>
      </w:r>
      <w:r w:rsidRPr="007415D3">
        <w:rPr>
          <w:rFonts w:cs="David" w:hint="cs"/>
          <w:rtl/>
        </w:rPr>
        <w:t xml:space="preserve"> לא ב-1.1.2007 אלא ב-1.1.2009. לדחות. מה לא הסבירו לי </w:t>
      </w:r>
      <w:r w:rsidRPr="007415D3">
        <w:rPr>
          <w:rFonts w:cs="David"/>
          <w:rtl/>
        </w:rPr>
        <w:t>–</w:t>
      </w:r>
      <w:r w:rsidRPr="007415D3">
        <w:rPr>
          <w:rFonts w:cs="David" w:hint="cs"/>
          <w:rtl/>
        </w:rPr>
        <w:t xml:space="preserve"> מה זה יעשה לשווקים, מה זה יעשה ליציבות. אתה מהנהן בראש. הדחייה הזאת היא בדיוק כמו שמוציאים לך מהכיס כסף ביום 1 בינואר. לך ולי זה יצא בערך 300 ש"ח. זה בגלל הרפורמה במס. אז עכשיו אתה הולך להוציא מהכיס למי שחשבו </w:t>
      </w:r>
      <w:r w:rsidRPr="007415D3">
        <w:rPr>
          <w:rFonts w:cs="David"/>
          <w:rtl/>
        </w:rPr>
        <w:t>–</w:t>
      </w:r>
      <w:r w:rsidRPr="007415D3">
        <w:rPr>
          <w:rFonts w:cs="David" w:hint="cs"/>
          <w:rtl/>
        </w:rPr>
        <w:t xml:space="preserve"> אני מודה, היה מי שהשלה אותם שיש להם עכשיו מסלול. איפה יורם?</w:t>
      </w:r>
    </w:p>
    <w:p w14:paraId="5B14D391" w14:textId="77777777" w:rsidR="007415D3" w:rsidRPr="007415D3" w:rsidRDefault="007415D3" w:rsidP="007415D3">
      <w:pPr>
        <w:bidi/>
        <w:ind w:firstLine="567"/>
        <w:jc w:val="both"/>
        <w:rPr>
          <w:rFonts w:cs="David" w:hint="cs"/>
          <w:rtl/>
        </w:rPr>
      </w:pPr>
    </w:p>
    <w:p w14:paraId="49054362" w14:textId="77777777" w:rsidR="007415D3" w:rsidRPr="007415D3" w:rsidRDefault="007415D3" w:rsidP="007415D3">
      <w:pPr>
        <w:bidi/>
        <w:jc w:val="both"/>
        <w:rPr>
          <w:rFonts w:cs="David" w:hint="cs"/>
          <w:rtl/>
        </w:rPr>
      </w:pPr>
      <w:r w:rsidRPr="007415D3">
        <w:rPr>
          <w:rFonts w:cs="David" w:hint="cs"/>
          <w:u w:val="single"/>
          <w:rtl/>
        </w:rPr>
        <w:t>יורם מרציאנו:</w:t>
      </w:r>
    </w:p>
    <w:p w14:paraId="69F6DB0B" w14:textId="77777777" w:rsidR="007415D3" w:rsidRPr="007415D3" w:rsidRDefault="007415D3" w:rsidP="007415D3">
      <w:pPr>
        <w:bidi/>
        <w:ind w:firstLine="567"/>
        <w:jc w:val="both"/>
        <w:rPr>
          <w:rFonts w:cs="David" w:hint="cs"/>
          <w:rtl/>
        </w:rPr>
      </w:pPr>
    </w:p>
    <w:p w14:paraId="3E3E2A09" w14:textId="77777777" w:rsidR="007415D3" w:rsidRPr="007415D3" w:rsidRDefault="007415D3" w:rsidP="007415D3">
      <w:pPr>
        <w:bidi/>
        <w:ind w:firstLine="567"/>
        <w:jc w:val="both"/>
        <w:rPr>
          <w:rFonts w:cs="David" w:hint="cs"/>
          <w:rtl/>
        </w:rPr>
      </w:pPr>
      <w:r w:rsidRPr="007415D3">
        <w:rPr>
          <w:rFonts w:cs="David" w:hint="cs"/>
          <w:rtl/>
        </w:rPr>
        <w:t>שומע.</w:t>
      </w:r>
    </w:p>
    <w:p w14:paraId="71DF6A77" w14:textId="77777777" w:rsidR="007415D3" w:rsidRPr="007415D3" w:rsidRDefault="007415D3" w:rsidP="007415D3">
      <w:pPr>
        <w:bidi/>
        <w:ind w:firstLine="567"/>
        <w:jc w:val="both"/>
        <w:rPr>
          <w:rFonts w:cs="David" w:hint="cs"/>
          <w:rtl/>
        </w:rPr>
      </w:pPr>
    </w:p>
    <w:p w14:paraId="2304573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8926F62" w14:textId="77777777" w:rsidR="007415D3" w:rsidRPr="007415D3" w:rsidRDefault="007415D3" w:rsidP="007415D3">
      <w:pPr>
        <w:bidi/>
        <w:ind w:firstLine="567"/>
        <w:jc w:val="both"/>
        <w:rPr>
          <w:rFonts w:cs="David" w:hint="cs"/>
          <w:rtl/>
        </w:rPr>
      </w:pPr>
    </w:p>
    <w:p w14:paraId="24C7E85B" w14:textId="77777777" w:rsidR="007415D3" w:rsidRPr="007415D3" w:rsidRDefault="007415D3" w:rsidP="007415D3">
      <w:pPr>
        <w:bidi/>
        <w:ind w:firstLine="567"/>
        <w:jc w:val="both"/>
        <w:rPr>
          <w:rFonts w:cs="David" w:hint="cs"/>
          <w:rtl/>
        </w:rPr>
      </w:pPr>
      <w:r w:rsidRPr="007415D3">
        <w:rPr>
          <w:rFonts w:cs="David" w:hint="cs"/>
          <w:rtl/>
        </w:rPr>
        <w:t xml:space="preserve">יש להם מסלול ל-1,000 דולר. אגב, היום 1,000 דולר </w:t>
      </w:r>
      <w:r w:rsidRPr="007415D3">
        <w:rPr>
          <w:rFonts w:cs="David"/>
          <w:rtl/>
        </w:rPr>
        <w:t>–</w:t>
      </w:r>
      <w:r w:rsidRPr="007415D3">
        <w:rPr>
          <w:rFonts w:cs="David" w:hint="cs"/>
          <w:rtl/>
        </w:rPr>
        <w:t xml:space="preserve"> לא עלינו. זה כמו 900-800 דולר פעם. איבדנו הרבה כסף. אגב, אני אצביע בעד שזה יהיה בחוק ההסדרים, ונעשה לכם בית ספר על החוק עצמו </w:t>
      </w:r>
      <w:r w:rsidRPr="007415D3">
        <w:rPr>
          <w:rFonts w:cs="David"/>
          <w:rtl/>
        </w:rPr>
        <w:t>–</w:t>
      </w:r>
      <w:r w:rsidRPr="007415D3">
        <w:rPr>
          <w:rFonts w:cs="David" w:hint="cs"/>
          <w:rtl/>
        </w:rPr>
        <w:t xml:space="preserve"> לכם ולכל מי שהיה סביבו. זאת בדיוק אחת הדוגמאות לעיוות. כי יש מקורות. אתם יודעים, יש מאיפה להביא כסף. אתם יודעים. אתם החלטתם </w:t>
      </w:r>
      <w:r w:rsidRPr="007415D3">
        <w:rPr>
          <w:rFonts w:cs="David"/>
          <w:rtl/>
        </w:rPr>
        <w:t>–</w:t>
      </w:r>
      <w:r w:rsidRPr="007415D3">
        <w:rPr>
          <w:rFonts w:cs="David" w:hint="cs"/>
          <w:rtl/>
        </w:rPr>
        <w:t xml:space="preserve"> "אתם" זו הממשלה, כולם </w:t>
      </w:r>
      <w:r w:rsidRPr="007415D3">
        <w:rPr>
          <w:rFonts w:cs="David"/>
          <w:rtl/>
        </w:rPr>
        <w:t>–</w:t>
      </w:r>
      <w:r w:rsidRPr="007415D3">
        <w:rPr>
          <w:rFonts w:cs="David" w:hint="cs"/>
          <w:rtl/>
        </w:rPr>
        <w:t xml:space="preserve"> לדפוק את אלה. רק בנס ניצלתם מסיפור הקצבאות והשחיקה. זה לא כי השתכנעתם כי זה עוול נורא, אלא כי המדד הפך את הסיפור. יש אלוהים. </w:t>
      </w:r>
    </w:p>
    <w:p w14:paraId="2429B850" w14:textId="77777777" w:rsidR="007415D3" w:rsidRPr="007415D3" w:rsidRDefault="007415D3" w:rsidP="007415D3">
      <w:pPr>
        <w:bidi/>
        <w:ind w:firstLine="567"/>
        <w:jc w:val="both"/>
        <w:rPr>
          <w:rFonts w:cs="David" w:hint="cs"/>
          <w:rtl/>
        </w:rPr>
      </w:pPr>
    </w:p>
    <w:p w14:paraId="6F9092F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86275D5" w14:textId="77777777" w:rsidR="007415D3" w:rsidRPr="007415D3" w:rsidRDefault="007415D3" w:rsidP="007415D3">
      <w:pPr>
        <w:bidi/>
        <w:ind w:firstLine="567"/>
        <w:jc w:val="both"/>
        <w:rPr>
          <w:rFonts w:cs="David" w:hint="cs"/>
          <w:rtl/>
        </w:rPr>
      </w:pPr>
    </w:p>
    <w:p w14:paraId="144F221B" w14:textId="77777777" w:rsidR="007415D3" w:rsidRPr="007415D3" w:rsidRDefault="007415D3" w:rsidP="007415D3">
      <w:pPr>
        <w:bidi/>
        <w:ind w:firstLine="567"/>
        <w:jc w:val="both"/>
        <w:rPr>
          <w:rFonts w:cs="David" w:hint="cs"/>
          <w:rtl/>
        </w:rPr>
      </w:pPr>
      <w:r w:rsidRPr="007415D3">
        <w:rPr>
          <w:rFonts w:cs="David" w:hint="cs"/>
          <w:rtl/>
        </w:rPr>
        <w:t xml:space="preserve">אולי אם הדולר ימשיך לרדת, יעמדו גם בהתחייבות. </w:t>
      </w:r>
    </w:p>
    <w:p w14:paraId="3ADC225A" w14:textId="77777777" w:rsidR="007415D3" w:rsidRPr="007415D3" w:rsidRDefault="007415D3" w:rsidP="007415D3">
      <w:pPr>
        <w:bidi/>
        <w:jc w:val="both"/>
        <w:rPr>
          <w:rFonts w:cs="David" w:hint="cs"/>
          <w:rtl/>
        </w:rPr>
      </w:pPr>
    </w:p>
    <w:p w14:paraId="2A1EA78B" w14:textId="77777777" w:rsidR="007415D3" w:rsidRPr="007415D3" w:rsidRDefault="007415D3" w:rsidP="007415D3">
      <w:pPr>
        <w:bidi/>
        <w:jc w:val="both"/>
        <w:rPr>
          <w:rFonts w:cs="David" w:hint="cs"/>
          <w:u w:val="single"/>
          <w:rtl/>
        </w:rPr>
      </w:pPr>
      <w:r w:rsidRPr="007415D3">
        <w:rPr>
          <w:rFonts w:cs="David" w:hint="cs"/>
          <w:u w:val="single"/>
          <w:rtl/>
        </w:rPr>
        <w:t>נסים זאב:</w:t>
      </w:r>
    </w:p>
    <w:p w14:paraId="750E58F5" w14:textId="77777777" w:rsidR="007415D3" w:rsidRPr="007415D3" w:rsidRDefault="007415D3" w:rsidP="007415D3">
      <w:pPr>
        <w:bidi/>
        <w:jc w:val="both"/>
        <w:rPr>
          <w:rFonts w:cs="David" w:hint="cs"/>
          <w:rtl/>
        </w:rPr>
      </w:pPr>
    </w:p>
    <w:p w14:paraId="4277AA90" w14:textId="77777777" w:rsidR="007415D3" w:rsidRPr="007415D3" w:rsidRDefault="007415D3" w:rsidP="007415D3">
      <w:pPr>
        <w:bidi/>
        <w:jc w:val="both"/>
        <w:rPr>
          <w:rFonts w:cs="David" w:hint="cs"/>
          <w:rtl/>
        </w:rPr>
      </w:pPr>
      <w:r w:rsidRPr="007415D3">
        <w:rPr>
          <w:rFonts w:cs="David" w:hint="cs"/>
          <w:rtl/>
        </w:rPr>
        <w:tab/>
        <w:t>אם מרגי לא ישכנע, אני מבקש לדבר אחריו.</w:t>
      </w:r>
    </w:p>
    <w:p w14:paraId="03D71E06"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6EA77922" w14:textId="77777777" w:rsidR="007415D3" w:rsidRPr="007415D3" w:rsidRDefault="007415D3" w:rsidP="007415D3">
      <w:pPr>
        <w:bidi/>
        <w:ind w:firstLine="567"/>
        <w:jc w:val="both"/>
        <w:rPr>
          <w:rFonts w:cs="David" w:hint="cs"/>
          <w:rtl/>
        </w:rPr>
      </w:pPr>
    </w:p>
    <w:p w14:paraId="29DF0CF5" w14:textId="77777777" w:rsidR="007415D3" w:rsidRPr="007415D3" w:rsidRDefault="007415D3" w:rsidP="007415D3">
      <w:pPr>
        <w:bidi/>
        <w:ind w:firstLine="567"/>
        <w:jc w:val="both"/>
        <w:rPr>
          <w:rFonts w:cs="David" w:hint="cs"/>
          <w:rtl/>
        </w:rPr>
      </w:pPr>
      <w:r w:rsidRPr="007415D3">
        <w:rPr>
          <w:rFonts w:cs="David" w:hint="cs"/>
          <w:rtl/>
        </w:rPr>
        <w:t xml:space="preserve">העמדת אתגר רציני. יישר כוח לאורי אריאל על האתגר שנתן לי. אין ספק שהייתי שמח היום אם הייתי יכול לבטל את ההקפאה הזאת של שכר המינימום. </w:t>
      </w:r>
    </w:p>
    <w:p w14:paraId="6D00D35D" w14:textId="77777777" w:rsidR="007415D3" w:rsidRPr="007415D3" w:rsidRDefault="007415D3" w:rsidP="007415D3">
      <w:pPr>
        <w:bidi/>
        <w:ind w:firstLine="567"/>
        <w:jc w:val="both"/>
        <w:rPr>
          <w:rFonts w:cs="David" w:hint="cs"/>
          <w:rtl/>
        </w:rPr>
      </w:pPr>
    </w:p>
    <w:p w14:paraId="53B9981C"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120D57CC" w14:textId="77777777" w:rsidR="007415D3" w:rsidRPr="007415D3" w:rsidRDefault="007415D3" w:rsidP="007415D3">
      <w:pPr>
        <w:bidi/>
        <w:ind w:firstLine="567"/>
        <w:jc w:val="both"/>
        <w:rPr>
          <w:rFonts w:cs="David" w:hint="cs"/>
          <w:rtl/>
        </w:rPr>
      </w:pPr>
    </w:p>
    <w:p w14:paraId="24EDD69F" w14:textId="77777777" w:rsidR="007415D3" w:rsidRPr="007415D3" w:rsidRDefault="007415D3" w:rsidP="007415D3">
      <w:pPr>
        <w:bidi/>
        <w:ind w:firstLine="567"/>
        <w:jc w:val="both"/>
        <w:rPr>
          <w:rFonts w:cs="David" w:hint="cs"/>
          <w:rtl/>
        </w:rPr>
      </w:pPr>
      <w:r w:rsidRPr="007415D3">
        <w:rPr>
          <w:rFonts w:cs="David" w:hint="cs"/>
          <w:rtl/>
        </w:rPr>
        <w:t xml:space="preserve">בידך הדבר. בזה הרגע. </w:t>
      </w:r>
    </w:p>
    <w:p w14:paraId="534F5D5D" w14:textId="77777777" w:rsidR="007415D3" w:rsidRPr="007415D3" w:rsidRDefault="007415D3" w:rsidP="007415D3">
      <w:pPr>
        <w:bidi/>
        <w:ind w:firstLine="567"/>
        <w:jc w:val="both"/>
        <w:rPr>
          <w:rFonts w:cs="David" w:hint="cs"/>
          <w:rtl/>
        </w:rPr>
      </w:pPr>
    </w:p>
    <w:p w14:paraId="26BD9D31" w14:textId="77777777" w:rsidR="007415D3" w:rsidRPr="007415D3" w:rsidRDefault="007415D3" w:rsidP="007415D3">
      <w:pPr>
        <w:bidi/>
        <w:jc w:val="both"/>
        <w:rPr>
          <w:rFonts w:cs="David" w:hint="cs"/>
          <w:rtl/>
        </w:rPr>
      </w:pPr>
      <w:r w:rsidRPr="007415D3">
        <w:rPr>
          <w:rFonts w:cs="David" w:hint="cs"/>
          <w:u w:val="single"/>
          <w:rtl/>
        </w:rPr>
        <w:t>יורם מרציאנו:</w:t>
      </w:r>
    </w:p>
    <w:p w14:paraId="53442390" w14:textId="77777777" w:rsidR="007415D3" w:rsidRPr="007415D3" w:rsidRDefault="007415D3" w:rsidP="007415D3">
      <w:pPr>
        <w:bidi/>
        <w:jc w:val="both"/>
        <w:rPr>
          <w:rFonts w:cs="David" w:hint="cs"/>
          <w:rtl/>
        </w:rPr>
      </w:pPr>
    </w:p>
    <w:p w14:paraId="78151F14" w14:textId="77777777" w:rsidR="007415D3" w:rsidRPr="007415D3" w:rsidRDefault="007415D3" w:rsidP="007415D3">
      <w:pPr>
        <w:bidi/>
        <w:jc w:val="both"/>
        <w:rPr>
          <w:rFonts w:cs="David" w:hint="cs"/>
          <w:rtl/>
        </w:rPr>
      </w:pPr>
      <w:r w:rsidRPr="007415D3">
        <w:rPr>
          <w:rFonts w:cs="David" w:hint="cs"/>
          <w:rtl/>
        </w:rPr>
        <w:tab/>
        <w:t xml:space="preserve">אני לא יכול, אתה יכול. </w:t>
      </w:r>
    </w:p>
    <w:p w14:paraId="5D564550" w14:textId="77777777" w:rsidR="007415D3" w:rsidRPr="007415D3" w:rsidRDefault="007415D3" w:rsidP="007415D3">
      <w:pPr>
        <w:bidi/>
        <w:jc w:val="both"/>
        <w:rPr>
          <w:rFonts w:cs="David" w:hint="cs"/>
          <w:rtl/>
        </w:rPr>
      </w:pPr>
    </w:p>
    <w:p w14:paraId="51AE026D"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1B9FECD0" w14:textId="77777777" w:rsidR="007415D3" w:rsidRPr="007415D3" w:rsidRDefault="007415D3" w:rsidP="007415D3">
      <w:pPr>
        <w:bidi/>
        <w:jc w:val="both"/>
        <w:rPr>
          <w:rFonts w:cs="David" w:hint="cs"/>
          <w:rtl/>
        </w:rPr>
      </w:pPr>
    </w:p>
    <w:p w14:paraId="614C998A" w14:textId="77777777" w:rsidR="007415D3" w:rsidRPr="007415D3" w:rsidRDefault="007415D3" w:rsidP="007415D3">
      <w:pPr>
        <w:bidi/>
        <w:jc w:val="both"/>
        <w:rPr>
          <w:rFonts w:cs="David" w:hint="cs"/>
          <w:rtl/>
        </w:rPr>
      </w:pPr>
      <w:r w:rsidRPr="007415D3">
        <w:rPr>
          <w:rFonts w:cs="David" w:hint="cs"/>
          <w:rtl/>
        </w:rPr>
        <w:tab/>
        <w:t xml:space="preserve">ארבע שנים אני מנסה לא להתקלקל, לא מתפרץ לדבריכם, וגם מנסה לא לחטוף. </w:t>
      </w:r>
    </w:p>
    <w:p w14:paraId="52AB22E4" w14:textId="77777777" w:rsidR="007415D3" w:rsidRPr="007415D3" w:rsidRDefault="007415D3" w:rsidP="007415D3">
      <w:pPr>
        <w:bidi/>
        <w:jc w:val="both"/>
        <w:rPr>
          <w:rFonts w:cs="David" w:hint="cs"/>
          <w:rtl/>
        </w:rPr>
      </w:pPr>
    </w:p>
    <w:p w14:paraId="0A6663EA"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1513CEBE" w14:textId="77777777" w:rsidR="007415D3" w:rsidRPr="007415D3" w:rsidRDefault="007415D3" w:rsidP="007415D3">
      <w:pPr>
        <w:bidi/>
        <w:jc w:val="both"/>
        <w:rPr>
          <w:rFonts w:cs="David" w:hint="cs"/>
          <w:rtl/>
        </w:rPr>
      </w:pPr>
    </w:p>
    <w:p w14:paraId="33EF147C" w14:textId="77777777" w:rsidR="007415D3" w:rsidRPr="007415D3" w:rsidRDefault="007415D3" w:rsidP="007415D3">
      <w:pPr>
        <w:bidi/>
        <w:jc w:val="both"/>
        <w:rPr>
          <w:rFonts w:cs="David" w:hint="cs"/>
          <w:rtl/>
        </w:rPr>
      </w:pPr>
      <w:r w:rsidRPr="007415D3">
        <w:rPr>
          <w:rFonts w:cs="David" w:hint="cs"/>
          <w:rtl/>
        </w:rPr>
        <w:tab/>
        <w:t xml:space="preserve">צודק, מחילה. </w:t>
      </w:r>
    </w:p>
    <w:p w14:paraId="75F19B21" w14:textId="77777777" w:rsidR="007415D3" w:rsidRPr="007415D3" w:rsidRDefault="007415D3" w:rsidP="007415D3">
      <w:pPr>
        <w:bidi/>
        <w:jc w:val="both"/>
        <w:rPr>
          <w:rFonts w:cs="David" w:hint="cs"/>
          <w:rtl/>
        </w:rPr>
      </w:pPr>
    </w:p>
    <w:p w14:paraId="50D94922"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3AD778D7" w14:textId="77777777" w:rsidR="007415D3" w:rsidRPr="007415D3" w:rsidRDefault="007415D3" w:rsidP="007415D3">
      <w:pPr>
        <w:bidi/>
        <w:jc w:val="both"/>
        <w:rPr>
          <w:rFonts w:cs="David" w:hint="cs"/>
          <w:rtl/>
        </w:rPr>
      </w:pPr>
    </w:p>
    <w:p w14:paraId="7743A1A0" w14:textId="77777777" w:rsidR="007415D3" w:rsidRPr="007415D3" w:rsidRDefault="007415D3" w:rsidP="007415D3">
      <w:pPr>
        <w:bidi/>
        <w:jc w:val="both"/>
        <w:rPr>
          <w:rFonts w:cs="David" w:hint="cs"/>
          <w:rtl/>
        </w:rPr>
      </w:pPr>
      <w:r w:rsidRPr="007415D3">
        <w:rPr>
          <w:rFonts w:cs="David" w:hint="cs"/>
          <w:rtl/>
        </w:rPr>
        <w:tab/>
        <w:t xml:space="preserve">הייתי שמח אם היינו יכולים לטרפד היום את רצון הממשלה. אני אומר, לבושתי ולחרפת המשמעת הקואליציונית איאלץ, משיקולים אחרים, הישגים אחרים, שיהיו, בעזרת השם, במהלך הדיונים בחוק ההסדרים ובחוק התקציב, לתמוך בעמדת הממשלה. כל זה בתקווה שזה יהיה רק להוראת שעה, נקודה. סיימתי. </w:t>
      </w:r>
    </w:p>
    <w:p w14:paraId="789C68F0" w14:textId="77777777" w:rsidR="007415D3" w:rsidRPr="007415D3" w:rsidRDefault="007415D3" w:rsidP="007415D3">
      <w:pPr>
        <w:bidi/>
        <w:jc w:val="both"/>
        <w:rPr>
          <w:rFonts w:cs="David" w:hint="cs"/>
          <w:rtl/>
        </w:rPr>
      </w:pPr>
    </w:p>
    <w:p w14:paraId="2372BC18"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3A6B6C5" w14:textId="77777777" w:rsidR="007415D3" w:rsidRPr="007415D3" w:rsidRDefault="007415D3" w:rsidP="007415D3">
      <w:pPr>
        <w:bidi/>
        <w:jc w:val="both"/>
        <w:rPr>
          <w:rFonts w:cs="David" w:hint="cs"/>
          <w:rtl/>
        </w:rPr>
      </w:pPr>
    </w:p>
    <w:p w14:paraId="2DBE5313" w14:textId="77777777" w:rsidR="007415D3" w:rsidRPr="007415D3" w:rsidRDefault="007415D3" w:rsidP="007415D3">
      <w:pPr>
        <w:bidi/>
        <w:ind w:firstLine="567"/>
        <w:jc w:val="both"/>
        <w:rPr>
          <w:rFonts w:cs="David" w:hint="cs"/>
          <w:rtl/>
        </w:rPr>
      </w:pPr>
      <w:r w:rsidRPr="007415D3">
        <w:rPr>
          <w:rFonts w:cs="David" w:hint="cs"/>
          <w:rtl/>
        </w:rPr>
        <w:t xml:space="preserve">שאלה קצרה. </w:t>
      </w:r>
    </w:p>
    <w:p w14:paraId="7985B985" w14:textId="77777777" w:rsidR="007415D3" w:rsidRPr="007415D3" w:rsidRDefault="007415D3" w:rsidP="007415D3">
      <w:pPr>
        <w:bidi/>
        <w:jc w:val="both"/>
        <w:rPr>
          <w:rFonts w:cs="David" w:hint="cs"/>
          <w:rtl/>
        </w:rPr>
      </w:pPr>
    </w:p>
    <w:p w14:paraId="1A2B174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229EC13" w14:textId="77777777" w:rsidR="007415D3" w:rsidRPr="007415D3" w:rsidRDefault="007415D3" w:rsidP="007415D3">
      <w:pPr>
        <w:bidi/>
        <w:jc w:val="both"/>
        <w:rPr>
          <w:rFonts w:cs="David" w:hint="cs"/>
          <w:rtl/>
        </w:rPr>
      </w:pPr>
    </w:p>
    <w:p w14:paraId="1D523520" w14:textId="77777777" w:rsidR="007415D3" w:rsidRPr="007415D3" w:rsidRDefault="007415D3" w:rsidP="007415D3">
      <w:pPr>
        <w:bidi/>
        <w:jc w:val="both"/>
        <w:rPr>
          <w:rFonts w:cs="David" w:hint="cs"/>
          <w:rtl/>
        </w:rPr>
      </w:pPr>
      <w:r w:rsidRPr="007415D3">
        <w:rPr>
          <w:rFonts w:cs="David" w:hint="cs"/>
          <w:rtl/>
        </w:rPr>
        <w:tab/>
        <w:t xml:space="preserve">לא, זה לא שאלות ותשובות. הוא סיים את דבריו. לא קיבלת את רשות הדיבור. חבר הכנסת יצחקי, בבקשה. </w:t>
      </w:r>
    </w:p>
    <w:p w14:paraId="75CCC425" w14:textId="77777777" w:rsidR="007415D3" w:rsidRPr="007415D3" w:rsidRDefault="007415D3" w:rsidP="007415D3">
      <w:pPr>
        <w:bidi/>
        <w:jc w:val="both"/>
        <w:rPr>
          <w:rFonts w:cs="David" w:hint="cs"/>
          <w:rtl/>
        </w:rPr>
      </w:pPr>
    </w:p>
    <w:p w14:paraId="4B8DC723" w14:textId="77777777" w:rsidR="007415D3" w:rsidRPr="007415D3" w:rsidRDefault="007415D3" w:rsidP="007415D3">
      <w:pPr>
        <w:bidi/>
        <w:jc w:val="both"/>
        <w:rPr>
          <w:rFonts w:cs="David" w:hint="cs"/>
          <w:u w:val="single"/>
          <w:rtl/>
        </w:rPr>
      </w:pPr>
      <w:r w:rsidRPr="007415D3">
        <w:rPr>
          <w:rFonts w:cs="David" w:hint="cs"/>
          <w:u w:val="single"/>
          <w:rtl/>
        </w:rPr>
        <w:t>נסים זאב:</w:t>
      </w:r>
    </w:p>
    <w:p w14:paraId="191D61C2" w14:textId="77777777" w:rsidR="007415D3" w:rsidRPr="007415D3" w:rsidRDefault="007415D3" w:rsidP="007415D3">
      <w:pPr>
        <w:bidi/>
        <w:jc w:val="both"/>
        <w:rPr>
          <w:rFonts w:cs="David" w:hint="cs"/>
          <w:rtl/>
        </w:rPr>
      </w:pPr>
    </w:p>
    <w:p w14:paraId="173C135D" w14:textId="77777777" w:rsidR="007415D3" w:rsidRPr="007415D3" w:rsidRDefault="007415D3" w:rsidP="007415D3">
      <w:pPr>
        <w:bidi/>
        <w:jc w:val="both"/>
        <w:rPr>
          <w:rFonts w:cs="David" w:hint="cs"/>
          <w:rtl/>
        </w:rPr>
      </w:pPr>
      <w:r w:rsidRPr="007415D3">
        <w:rPr>
          <w:rFonts w:cs="David" w:hint="cs"/>
          <w:rtl/>
        </w:rPr>
        <w:tab/>
        <w:t xml:space="preserve">אפשר להגיד משפט אחד? </w:t>
      </w:r>
    </w:p>
    <w:p w14:paraId="76BF9FFD" w14:textId="77777777" w:rsidR="007415D3" w:rsidRPr="007415D3" w:rsidRDefault="007415D3" w:rsidP="007415D3">
      <w:pPr>
        <w:bidi/>
        <w:jc w:val="both"/>
        <w:rPr>
          <w:rFonts w:cs="David" w:hint="cs"/>
          <w:rtl/>
        </w:rPr>
      </w:pPr>
    </w:p>
    <w:p w14:paraId="30699882"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E0C86C5" w14:textId="77777777" w:rsidR="007415D3" w:rsidRPr="007415D3" w:rsidRDefault="007415D3" w:rsidP="007415D3">
      <w:pPr>
        <w:bidi/>
        <w:jc w:val="both"/>
        <w:rPr>
          <w:rFonts w:cs="David" w:hint="cs"/>
          <w:rtl/>
        </w:rPr>
      </w:pPr>
    </w:p>
    <w:p w14:paraId="219B21B7" w14:textId="77777777" w:rsidR="007415D3" w:rsidRPr="007415D3" w:rsidRDefault="007415D3" w:rsidP="007415D3">
      <w:pPr>
        <w:bidi/>
        <w:jc w:val="both"/>
        <w:rPr>
          <w:rFonts w:cs="David" w:hint="cs"/>
          <w:rtl/>
        </w:rPr>
      </w:pPr>
      <w:r w:rsidRPr="007415D3">
        <w:rPr>
          <w:rFonts w:cs="David" w:hint="cs"/>
          <w:rtl/>
        </w:rPr>
        <w:tab/>
        <w:t xml:space="preserve">אחרי שיורם מרציאנו ידבר. </w:t>
      </w:r>
    </w:p>
    <w:p w14:paraId="57691D68" w14:textId="77777777" w:rsidR="007415D3" w:rsidRPr="007415D3" w:rsidRDefault="007415D3" w:rsidP="007415D3">
      <w:pPr>
        <w:bidi/>
        <w:jc w:val="both"/>
        <w:rPr>
          <w:rFonts w:cs="David" w:hint="cs"/>
          <w:rtl/>
        </w:rPr>
      </w:pPr>
    </w:p>
    <w:p w14:paraId="7699F3E6"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0B2EA596" w14:textId="77777777" w:rsidR="007415D3" w:rsidRPr="007415D3" w:rsidRDefault="007415D3" w:rsidP="007415D3">
      <w:pPr>
        <w:bidi/>
        <w:jc w:val="both"/>
        <w:rPr>
          <w:rFonts w:cs="David" w:hint="cs"/>
          <w:rtl/>
        </w:rPr>
      </w:pPr>
    </w:p>
    <w:p w14:paraId="179315AE" w14:textId="77777777" w:rsidR="007415D3" w:rsidRPr="007415D3" w:rsidRDefault="007415D3" w:rsidP="007415D3">
      <w:pPr>
        <w:bidi/>
        <w:jc w:val="both"/>
        <w:rPr>
          <w:rFonts w:cs="David" w:hint="cs"/>
          <w:rtl/>
        </w:rPr>
      </w:pPr>
      <w:r w:rsidRPr="007415D3">
        <w:rPr>
          <w:rFonts w:cs="David" w:hint="cs"/>
          <w:rtl/>
        </w:rPr>
        <w:tab/>
        <w:t xml:space="preserve">אני חושב שמה שנעשה פה לשרי ממשלת ישראל, גם מקדימה, גם מהעבודה, גם מש"ס, גם מאחרים, </w:t>
      </w:r>
    </w:p>
    <w:p w14:paraId="00B371CE" w14:textId="77777777" w:rsidR="007415D3" w:rsidRPr="007415D3" w:rsidRDefault="007415D3" w:rsidP="007415D3">
      <w:pPr>
        <w:bidi/>
        <w:jc w:val="both"/>
        <w:rPr>
          <w:rFonts w:cs="David" w:hint="cs"/>
          <w:rtl/>
        </w:rPr>
      </w:pPr>
    </w:p>
    <w:p w14:paraId="7F21AB26" w14:textId="77777777" w:rsidR="007415D3" w:rsidRPr="007415D3" w:rsidRDefault="007415D3" w:rsidP="007415D3">
      <w:pPr>
        <w:bidi/>
        <w:jc w:val="both"/>
        <w:rPr>
          <w:rFonts w:cs="David" w:hint="cs"/>
          <w:rtl/>
        </w:rPr>
      </w:pPr>
      <w:r w:rsidRPr="007415D3">
        <w:rPr>
          <w:rFonts w:cs="David" w:hint="cs"/>
          <w:u w:val="single"/>
          <w:rtl/>
        </w:rPr>
        <w:t>ראובן ריבלין:</w:t>
      </w:r>
    </w:p>
    <w:p w14:paraId="49AFBD4D" w14:textId="77777777" w:rsidR="007415D3" w:rsidRPr="007415D3" w:rsidRDefault="007415D3" w:rsidP="007415D3">
      <w:pPr>
        <w:bidi/>
        <w:jc w:val="both"/>
        <w:rPr>
          <w:rFonts w:cs="David" w:hint="cs"/>
          <w:rtl/>
        </w:rPr>
      </w:pPr>
    </w:p>
    <w:p w14:paraId="75FE18F2" w14:textId="77777777" w:rsidR="007415D3" w:rsidRPr="007415D3" w:rsidRDefault="007415D3" w:rsidP="007415D3">
      <w:pPr>
        <w:bidi/>
        <w:jc w:val="both"/>
        <w:rPr>
          <w:rFonts w:cs="David" w:hint="cs"/>
          <w:rtl/>
        </w:rPr>
      </w:pPr>
      <w:r w:rsidRPr="007415D3">
        <w:rPr>
          <w:rFonts w:cs="David" w:hint="cs"/>
          <w:rtl/>
        </w:rPr>
        <w:tab/>
        <w:t xml:space="preserve">אז בעצם ביבי אשם בכול. </w:t>
      </w:r>
    </w:p>
    <w:p w14:paraId="30100449" w14:textId="77777777" w:rsidR="007415D3" w:rsidRPr="007415D3" w:rsidRDefault="007415D3" w:rsidP="007415D3">
      <w:pPr>
        <w:bidi/>
        <w:jc w:val="both"/>
        <w:rPr>
          <w:rFonts w:cs="David" w:hint="cs"/>
          <w:rtl/>
        </w:rPr>
      </w:pPr>
    </w:p>
    <w:p w14:paraId="71812E7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3E0BC84" w14:textId="77777777" w:rsidR="007415D3" w:rsidRPr="007415D3" w:rsidRDefault="007415D3" w:rsidP="007415D3">
      <w:pPr>
        <w:bidi/>
        <w:jc w:val="both"/>
        <w:rPr>
          <w:rFonts w:cs="David" w:hint="cs"/>
          <w:rtl/>
        </w:rPr>
      </w:pPr>
    </w:p>
    <w:p w14:paraId="5FACBE70" w14:textId="77777777" w:rsidR="007415D3" w:rsidRPr="007415D3" w:rsidRDefault="007415D3" w:rsidP="007415D3">
      <w:pPr>
        <w:bidi/>
        <w:jc w:val="both"/>
        <w:rPr>
          <w:rFonts w:cs="David" w:hint="cs"/>
          <w:rtl/>
        </w:rPr>
      </w:pPr>
      <w:r w:rsidRPr="007415D3">
        <w:rPr>
          <w:rFonts w:cs="David" w:hint="cs"/>
          <w:rtl/>
        </w:rPr>
        <w:tab/>
        <w:t>כל זה בלי לבדוק את המשאים ומתנים ואת מה שנעשה בעניין הזה. קודם כול, כמו בכל הערב הזה, זו הצגה של נתונים לא נכונים. זו אי-הבנה של התהליכים, איך הם קרו. אני מתפלא. הדברים האלה כתובים בעיתון. מילא, את חוק ההסדרים לא קוראים. אבל בעיתון אפשר לקרוא.</w:t>
      </w:r>
    </w:p>
    <w:p w14:paraId="0112A828" w14:textId="77777777" w:rsidR="007415D3" w:rsidRPr="007415D3" w:rsidRDefault="007415D3" w:rsidP="007415D3">
      <w:pPr>
        <w:bidi/>
        <w:jc w:val="both"/>
        <w:rPr>
          <w:rFonts w:cs="David" w:hint="cs"/>
          <w:rtl/>
        </w:rPr>
      </w:pPr>
    </w:p>
    <w:p w14:paraId="43C9B55D"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C3F786B" w14:textId="77777777" w:rsidR="007415D3" w:rsidRPr="007415D3" w:rsidRDefault="007415D3" w:rsidP="007415D3">
      <w:pPr>
        <w:bidi/>
        <w:jc w:val="both"/>
        <w:rPr>
          <w:rFonts w:cs="David" w:hint="cs"/>
          <w:rtl/>
        </w:rPr>
      </w:pPr>
    </w:p>
    <w:p w14:paraId="19FB78B1" w14:textId="77777777" w:rsidR="007415D3" w:rsidRPr="007415D3" w:rsidRDefault="007415D3" w:rsidP="007415D3">
      <w:pPr>
        <w:bidi/>
        <w:jc w:val="both"/>
        <w:rPr>
          <w:rFonts w:cs="David" w:hint="cs"/>
          <w:rtl/>
        </w:rPr>
      </w:pPr>
      <w:r w:rsidRPr="007415D3">
        <w:rPr>
          <w:rFonts w:cs="David" w:hint="cs"/>
          <w:rtl/>
        </w:rPr>
        <w:tab/>
        <w:t xml:space="preserve">עכשיו יש לנו הזדמנות להשפיע. לא היתה לנו הזדמנות קודם. </w:t>
      </w:r>
    </w:p>
    <w:p w14:paraId="5F51CD47" w14:textId="77777777" w:rsidR="007415D3" w:rsidRPr="007415D3" w:rsidRDefault="007415D3" w:rsidP="007415D3">
      <w:pPr>
        <w:bidi/>
        <w:jc w:val="both"/>
        <w:rPr>
          <w:rFonts w:cs="David" w:hint="cs"/>
          <w:rtl/>
        </w:rPr>
      </w:pPr>
    </w:p>
    <w:p w14:paraId="603D18B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2EA5BAF" w14:textId="77777777" w:rsidR="007415D3" w:rsidRPr="007415D3" w:rsidRDefault="007415D3" w:rsidP="007415D3">
      <w:pPr>
        <w:bidi/>
        <w:jc w:val="both"/>
        <w:rPr>
          <w:rFonts w:cs="David" w:hint="cs"/>
          <w:rtl/>
        </w:rPr>
      </w:pPr>
    </w:p>
    <w:p w14:paraId="13CC0053" w14:textId="77777777" w:rsidR="007415D3" w:rsidRPr="007415D3" w:rsidRDefault="007415D3" w:rsidP="007415D3">
      <w:pPr>
        <w:bidi/>
        <w:jc w:val="both"/>
        <w:rPr>
          <w:rFonts w:cs="David" w:hint="cs"/>
          <w:rtl/>
        </w:rPr>
      </w:pPr>
      <w:r w:rsidRPr="007415D3">
        <w:rPr>
          <w:rFonts w:cs="David" w:hint="cs"/>
          <w:rtl/>
        </w:rPr>
        <w:tab/>
        <w:t xml:space="preserve">גברתי, היתה לך ההזדמנות להשפיע על שרייך, שלא יסכימו. </w:t>
      </w:r>
    </w:p>
    <w:p w14:paraId="14352907" w14:textId="77777777" w:rsidR="007415D3" w:rsidRPr="007415D3" w:rsidRDefault="007415D3" w:rsidP="007415D3">
      <w:pPr>
        <w:bidi/>
        <w:jc w:val="both"/>
        <w:rPr>
          <w:rFonts w:cs="David" w:hint="cs"/>
          <w:rtl/>
        </w:rPr>
      </w:pPr>
    </w:p>
    <w:p w14:paraId="56739FD9"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2CC82B6A" w14:textId="77777777" w:rsidR="007415D3" w:rsidRPr="007415D3" w:rsidRDefault="007415D3" w:rsidP="007415D3">
      <w:pPr>
        <w:bidi/>
        <w:jc w:val="both"/>
        <w:rPr>
          <w:rFonts w:cs="David" w:hint="cs"/>
          <w:rtl/>
        </w:rPr>
      </w:pPr>
    </w:p>
    <w:p w14:paraId="16364459" w14:textId="77777777" w:rsidR="007415D3" w:rsidRPr="007415D3" w:rsidRDefault="007415D3" w:rsidP="007415D3">
      <w:pPr>
        <w:bidi/>
        <w:jc w:val="both"/>
        <w:rPr>
          <w:rFonts w:cs="David" w:hint="cs"/>
          <w:rtl/>
        </w:rPr>
      </w:pPr>
      <w:r w:rsidRPr="007415D3">
        <w:rPr>
          <w:rFonts w:cs="David" w:hint="cs"/>
          <w:rtl/>
        </w:rPr>
        <w:tab/>
        <w:t xml:space="preserve">ניסיתי, כשלתי. </w:t>
      </w:r>
    </w:p>
    <w:p w14:paraId="3AE8BEB5" w14:textId="77777777" w:rsidR="007415D3" w:rsidRPr="007415D3" w:rsidRDefault="007415D3" w:rsidP="007415D3">
      <w:pPr>
        <w:bidi/>
        <w:jc w:val="both"/>
        <w:rPr>
          <w:rFonts w:cs="David" w:hint="cs"/>
          <w:rtl/>
        </w:rPr>
      </w:pPr>
    </w:p>
    <w:p w14:paraId="0DE8FE5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E715E17" w14:textId="77777777" w:rsidR="007415D3" w:rsidRPr="007415D3" w:rsidRDefault="007415D3" w:rsidP="007415D3">
      <w:pPr>
        <w:bidi/>
        <w:jc w:val="both"/>
        <w:rPr>
          <w:rFonts w:cs="David" w:hint="cs"/>
          <w:rtl/>
        </w:rPr>
      </w:pPr>
    </w:p>
    <w:p w14:paraId="1E336B14" w14:textId="77777777" w:rsidR="007415D3" w:rsidRPr="007415D3" w:rsidRDefault="007415D3" w:rsidP="007415D3">
      <w:pPr>
        <w:bidi/>
        <w:jc w:val="both"/>
        <w:rPr>
          <w:rFonts w:cs="David" w:hint="cs"/>
          <w:rtl/>
        </w:rPr>
      </w:pPr>
      <w:r w:rsidRPr="007415D3">
        <w:rPr>
          <w:rFonts w:cs="David" w:hint="cs"/>
          <w:rtl/>
        </w:rPr>
        <w:tab/>
        <w:t xml:space="preserve">נכשלת בגדול, לא סתם. </w:t>
      </w:r>
    </w:p>
    <w:p w14:paraId="359FA61F" w14:textId="77777777" w:rsidR="007415D3" w:rsidRPr="007415D3" w:rsidRDefault="007415D3" w:rsidP="007415D3">
      <w:pPr>
        <w:bidi/>
        <w:jc w:val="both"/>
        <w:rPr>
          <w:rFonts w:cs="David" w:hint="cs"/>
          <w:rtl/>
        </w:rPr>
      </w:pPr>
    </w:p>
    <w:p w14:paraId="48B4D485" w14:textId="77777777" w:rsidR="007415D3" w:rsidRPr="007415D3" w:rsidRDefault="007415D3" w:rsidP="007415D3">
      <w:pPr>
        <w:pStyle w:val="Heading5"/>
        <w:rPr>
          <w:rFonts w:hint="cs"/>
          <w:sz w:val="24"/>
          <w:rtl/>
        </w:rPr>
      </w:pPr>
      <w:r w:rsidRPr="007415D3">
        <w:rPr>
          <w:rFonts w:hint="cs"/>
          <w:sz w:val="24"/>
          <w:u w:val="single"/>
          <w:rtl/>
        </w:rPr>
        <w:t>שלי יחימוביץ:</w:t>
      </w:r>
    </w:p>
    <w:p w14:paraId="5C49C350" w14:textId="77777777" w:rsidR="007415D3" w:rsidRPr="007415D3" w:rsidRDefault="007415D3" w:rsidP="007415D3">
      <w:pPr>
        <w:bidi/>
        <w:jc w:val="both"/>
        <w:rPr>
          <w:rFonts w:cs="David" w:hint="cs"/>
          <w:rtl/>
        </w:rPr>
      </w:pPr>
    </w:p>
    <w:p w14:paraId="14D6BB77" w14:textId="77777777" w:rsidR="007415D3" w:rsidRPr="007415D3" w:rsidRDefault="007415D3" w:rsidP="007415D3">
      <w:pPr>
        <w:bidi/>
        <w:jc w:val="both"/>
        <w:rPr>
          <w:rFonts w:cs="David" w:hint="cs"/>
          <w:rtl/>
        </w:rPr>
      </w:pPr>
      <w:r w:rsidRPr="007415D3">
        <w:rPr>
          <w:rFonts w:cs="David" w:hint="cs"/>
          <w:rtl/>
        </w:rPr>
        <w:tab/>
        <w:t xml:space="preserve">אני מודה, נכשלתי. הנה, יש לי הזדמנות לתקן את המעוות. ותהיה לי עוד הזדמנות, בוועדת הכספים. </w:t>
      </w:r>
    </w:p>
    <w:p w14:paraId="0CE2912F" w14:textId="77777777" w:rsidR="007415D3" w:rsidRPr="007415D3" w:rsidRDefault="007415D3" w:rsidP="007415D3">
      <w:pPr>
        <w:bidi/>
        <w:jc w:val="both"/>
        <w:rPr>
          <w:rFonts w:cs="David" w:hint="cs"/>
          <w:rtl/>
        </w:rPr>
      </w:pPr>
    </w:p>
    <w:p w14:paraId="6AE8807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494CDCF" w14:textId="77777777" w:rsidR="007415D3" w:rsidRPr="007415D3" w:rsidRDefault="007415D3" w:rsidP="007415D3">
      <w:pPr>
        <w:bidi/>
        <w:jc w:val="both"/>
        <w:rPr>
          <w:rFonts w:cs="David" w:hint="cs"/>
          <w:rtl/>
        </w:rPr>
      </w:pPr>
    </w:p>
    <w:p w14:paraId="0BA87F28" w14:textId="77777777" w:rsidR="007415D3" w:rsidRPr="007415D3" w:rsidRDefault="007415D3" w:rsidP="007415D3">
      <w:pPr>
        <w:bidi/>
        <w:jc w:val="both"/>
        <w:rPr>
          <w:rFonts w:cs="David" w:hint="cs"/>
          <w:rtl/>
        </w:rPr>
      </w:pPr>
      <w:r w:rsidRPr="007415D3">
        <w:rPr>
          <w:rFonts w:cs="David" w:hint="cs"/>
          <w:rtl/>
        </w:rPr>
        <w:tab/>
        <w:t xml:space="preserve">המשא ומתן שהתקיים בין שרי הממשלה, אתאר אותו כדלקמן. קודם כול, חבר הכנסת גדעון סער, אני נגד העלאת שכר המינימום. </w:t>
      </w:r>
    </w:p>
    <w:p w14:paraId="5A22C5DF" w14:textId="77777777" w:rsidR="007415D3" w:rsidRPr="007415D3" w:rsidRDefault="007415D3" w:rsidP="007415D3">
      <w:pPr>
        <w:bidi/>
        <w:jc w:val="both"/>
        <w:rPr>
          <w:rFonts w:cs="David" w:hint="cs"/>
          <w:rtl/>
        </w:rPr>
      </w:pPr>
    </w:p>
    <w:p w14:paraId="030DD98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55EB788" w14:textId="77777777" w:rsidR="007415D3" w:rsidRPr="007415D3" w:rsidRDefault="007415D3" w:rsidP="007415D3">
      <w:pPr>
        <w:bidi/>
        <w:jc w:val="both"/>
        <w:rPr>
          <w:rFonts w:cs="David" w:hint="cs"/>
          <w:u w:val="single"/>
          <w:rtl/>
        </w:rPr>
      </w:pPr>
    </w:p>
    <w:p w14:paraId="5DB3ABAE" w14:textId="77777777" w:rsidR="007415D3" w:rsidRPr="007415D3" w:rsidRDefault="007415D3" w:rsidP="007415D3">
      <w:pPr>
        <w:bidi/>
        <w:jc w:val="both"/>
        <w:rPr>
          <w:rFonts w:cs="David" w:hint="cs"/>
          <w:rtl/>
        </w:rPr>
      </w:pPr>
      <w:r w:rsidRPr="007415D3">
        <w:rPr>
          <w:rFonts w:cs="David" w:hint="cs"/>
          <w:rtl/>
        </w:rPr>
        <w:tab/>
        <w:t xml:space="preserve"> אני יודע שזו עמדתך. </w:t>
      </w:r>
    </w:p>
    <w:p w14:paraId="50CE29CC" w14:textId="77777777" w:rsidR="007415D3" w:rsidRPr="007415D3" w:rsidRDefault="007415D3" w:rsidP="007415D3">
      <w:pPr>
        <w:bidi/>
        <w:jc w:val="both"/>
        <w:rPr>
          <w:rFonts w:cs="David" w:hint="cs"/>
          <w:rtl/>
        </w:rPr>
      </w:pPr>
    </w:p>
    <w:p w14:paraId="10264D0E" w14:textId="77777777" w:rsidR="007415D3" w:rsidRPr="007415D3" w:rsidRDefault="007415D3" w:rsidP="007415D3">
      <w:pPr>
        <w:pStyle w:val="Heading5"/>
        <w:rPr>
          <w:rFonts w:hint="cs"/>
          <w:rtl/>
        </w:rPr>
      </w:pPr>
      <w:r w:rsidRPr="007415D3">
        <w:rPr>
          <w:rFonts w:hint="cs"/>
          <w:u w:val="single"/>
          <w:rtl/>
        </w:rPr>
        <w:t>אביגדור יצחקי:</w:t>
      </w:r>
    </w:p>
    <w:p w14:paraId="2866D2AD" w14:textId="77777777" w:rsidR="007415D3" w:rsidRPr="007415D3" w:rsidRDefault="007415D3" w:rsidP="007415D3">
      <w:pPr>
        <w:pStyle w:val="Heading5"/>
        <w:rPr>
          <w:rFonts w:hint="cs"/>
          <w:rtl/>
        </w:rPr>
      </w:pPr>
    </w:p>
    <w:p w14:paraId="0BAD005B" w14:textId="77777777" w:rsidR="007415D3" w:rsidRPr="007415D3" w:rsidRDefault="007415D3" w:rsidP="007415D3">
      <w:pPr>
        <w:bidi/>
        <w:jc w:val="both"/>
        <w:rPr>
          <w:rFonts w:cs="David" w:hint="cs"/>
          <w:rtl/>
        </w:rPr>
      </w:pPr>
      <w:r w:rsidRPr="007415D3">
        <w:rPr>
          <w:rFonts w:cs="David" w:hint="cs"/>
          <w:rtl/>
        </w:rPr>
        <w:tab/>
        <w:t xml:space="preserve">אבל יש הסכם קואליציוני, ואני אכבד אותו. בהסכם הקואליציוני הפעימה הראשונה עברה כמו שנכתב בהסכם. עמיר פרץ יכול להיות גאה על ההסכם הזה. </w:t>
      </w:r>
    </w:p>
    <w:p w14:paraId="06F35DCE" w14:textId="77777777" w:rsidR="007415D3" w:rsidRPr="007415D3" w:rsidRDefault="007415D3" w:rsidP="007415D3">
      <w:pPr>
        <w:bidi/>
        <w:jc w:val="both"/>
        <w:rPr>
          <w:rFonts w:cs="David" w:hint="cs"/>
          <w:rtl/>
        </w:rPr>
      </w:pPr>
    </w:p>
    <w:p w14:paraId="41626AE6" w14:textId="77777777" w:rsidR="007415D3" w:rsidRPr="007415D3" w:rsidRDefault="007415D3" w:rsidP="007415D3">
      <w:pPr>
        <w:pStyle w:val="Heading5"/>
        <w:rPr>
          <w:rFonts w:hint="cs"/>
          <w:rtl/>
        </w:rPr>
      </w:pPr>
      <w:r w:rsidRPr="007415D3">
        <w:rPr>
          <w:rFonts w:hint="cs"/>
          <w:u w:val="single"/>
          <w:rtl/>
        </w:rPr>
        <w:t>שלי יחימוביץ:</w:t>
      </w:r>
    </w:p>
    <w:p w14:paraId="77ABC2D5" w14:textId="77777777" w:rsidR="007415D3" w:rsidRPr="007415D3" w:rsidRDefault="007415D3" w:rsidP="007415D3">
      <w:pPr>
        <w:pStyle w:val="Heading5"/>
        <w:rPr>
          <w:rFonts w:hint="cs"/>
          <w:rtl/>
        </w:rPr>
      </w:pPr>
    </w:p>
    <w:p w14:paraId="135E57F3" w14:textId="77777777" w:rsidR="007415D3" w:rsidRPr="007415D3" w:rsidRDefault="007415D3" w:rsidP="007415D3">
      <w:pPr>
        <w:bidi/>
        <w:jc w:val="both"/>
        <w:rPr>
          <w:rFonts w:cs="David" w:hint="cs"/>
          <w:rtl/>
        </w:rPr>
      </w:pPr>
      <w:r w:rsidRPr="007415D3">
        <w:rPr>
          <w:rFonts w:cs="David" w:hint="cs"/>
          <w:rtl/>
        </w:rPr>
        <w:tab/>
        <w:t xml:space="preserve"> אחר כך הפרתם את ההסכם הקואליציוני. </w:t>
      </w:r>
    </w:p>
    <w:p w14:paraId="2560AE6A" w14:textId="77777777" w:rsidR="007415D3" w:rsidRPr="007415D3" w:rsidRDefault="007415D3" w:rsidP="007415D3">
      <w:pPr>
        <w:bidi/>
        <w:jc w:val="both"/>
        <w:rPr>
          <w:rFonts w:cs="David" w:hint="cs"/>
          <w:rtl/>
        </w:rPr>
      </w:pPr>
    </w:p>
    <w:p w14:paraId="090FE7A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236047F" w14:textId="77777777" w:rsidR="007415D3" w:rsidRPr="007415D3" w:rsidRDefault="007415D3" w:rsidP="007415D3">
      <w:pPr>
        <w:bidi/>
        <w:jc w:val="both"/>
        <w:rPr>
          <w:rFonts w:cs="David" w:hint="cs"/>
          <w:rtl/>
        </w:rPr>
      </w:pPr>
    </w:p>
    <w:p w14:paraId="2D576364" w14:textId="77777777" w:rsidR="007415D3" w:rsidRPr="007415D3" w:rsidRDefault="007415D3" w:rsidP="007415D3">
      <w:pPr>
        <w:bidi/>
        <w:jc w:val="both"/>
        <w:rPr>
          <w:rFonts w:cs="David" w:hint="cs"/>
          <w:rtl/>
        </w:rPr>
      </w:pPr>
      <w:r w:rsidRPr="007415D3">
        <w:rPr>
          <w:rFonts w:cs="David" w:hint="cs"/>
          <w:rtl/>
        </w:rPr>
        <w:tab/>
        <w:t>למה את עונה לו. הוא לא הפריע לדברייך, חברת הכנסת יחימוביץ.</w:t>
      </w:r>
    </w:p>
    <w:p w14:paraId="0C8CB259" w14:textId="77777777" w:rsidR="007415D3" w:rsidRPr="007415D3" w:rsidRDefault="007415D3" w:rsidP="007415D3">
      <w:pPr>
        <w:bidi/>
        <w:jc w:val="both"/>
        <w:rPr>
          <w:rFonts w:cs="David" w:hint="cs"/>
          <w:rtl/>
        </w:rPr>
      </w:pPr>
    </w:p>
    <w:p w14:paraId="0CA2AA98" w14:textId="77777777" w:rsidR="007415D3" w:rsidRPr="007415D3" w:rsidRDefault="007415D3" w:rsidP="007415D3">
      <w:pPr>
        <w:pStyle w:val="Heading5"/>
        <w:rPr>
          <w:rFonts w:hint="cs"/>
          <w:rtl/>
        </w:rPr>
      </w:pPr>
      <w:r w:rsidRPr="007415D3">
        <w:rPr>
          <w:rFonts w:hint="cs"/>
          <w:u w:val="single"/>
          <w:rtl/>
        </w:rPr>
        <w:t>אביגדור יצחקי:</w:t>
      </w:r>
    </w:p>
    <w:p w14:paraId="57774DC7" w14:textId="77777777" w:rsidR="007415D3" w:rsidRPr="007415D3" w:rsidRDefault="007415D3" w:rsidP="007415D3">
      <w:pPr>
        <w:pStyle w:val="Heading5"/>
        <w:rPr>
          <w:rFonts w:hint="cs"/>
          <w:rtl/>
        </w:rPr>
      </w:pPr>
    </w:p>
    <w:p w14:paraId="16EFACDA" w14:textId="77777777" w:rsidR="007415D3" w:rsidRPr="007415D3" w:rsidRDefault="007415D3" w:rsidP="007415D3">
      <w:pPr>
        <w:bidi/>
        <w:jc w:val="both"/>
        <w:rPr>
          <w:rFonts w:cs="David" w:hint="cs"/>
          <w:rtl/>
        </w:rPr>
      </w:pPr>
      <w:r w:rsidRPr="007415D3">
        <w:rPr>
          <w:rFonts w:cs="David" w:hint="cs"/>
          <w:rtl/>
        </w:rPr>
        <w:tab/>
        <w:t xml:space="preserve"> אני רוצה לומר, זה לא שינוי מהחוק הקודם. החוק הקודם בוצע. אין תיקון של מה שהיה. לא מורידים את מה שהיה קודם. הוא בוצע. לעצם העניין, התכנסו חברי מפלגת העבודה, שהם יוזמי החוק, התכנסה ממשלת ישראל, התכנס אוצר המדינה, ואמרו שמאחר ששר הביטחון דורש גם שכר מינימום אבל גם תוספת של כספים רבים בגין המלחמה </w:t>
      </w:r>
      <w:r w:rsidRPr="007415D3">
        <w:rPr>
          <w:rFonts w:cs="David"/>
          <w:rtl/>
        </w:rPr>
        <w:t>–</w:t>
      </w:r>
      <w:r w:rsidRPr="007415D3">
        <w:rPr>
          <w:rFonts w:cs="David" w:hint="cs"/>
          <w:rtl/>
        </w:rPr>
        <w:t xml:space="preserve"> יש קושי לממש את הבקשה לטובת המלחמה. ההצעה היתה שהוא ידחה את הפעימה השנייה. אבל אם הפעימה השנייה היתה סכום מסוים, יוסיפו על כך סכום נוסף.</w:t>
      </w:r>
    </w:p>
    <w:p w14:paraId="03C6EDB5" w14:textId="77777777" w:rsidR="007415D3" w:rsidRPr="007415D3" w:rsidRDefault="007415D3" w:rsidP="007415D3">
      <w:pPr>
        <w:bidi/>
        <w:jc w:val="both"/>
        <w:rPr>
          <w:rFonts w:cs="David" w:hint="cs"/>
          <w:rtl/>
        </w:rPr>
      </w:pPr>
    </w:p>
    <w:p w14:paraId="0199E950" w14:textId="77777777" w:rsidR="007415D3" w:rsidRPr="007415D3" w:rsidRDefault="007415D3" w:rsidP="007415D3">
      <w:pPr>
        <w:pStyle w:val="Heading5"/>
        <w:rPr>
          <w:rFonts w:hint="cs"/>
          <w:rtl/>
        </w:rPr>
      </w:pPr>
      <w:r w:rsidRPr="007415D3">
        <w:rPr>
          <w:rFonts w:hint="cs"/>
          <w:u w:val="single"/>
          <w:rtl/>
        </w:rPr>
        <w:t>שלי יחימוביץ:</w:t>
      </w:r>
    </w:p>
    <w:p w14:paraId="08984A27" w14:textId="77777777" w:rsidR="007415D3" w:rsidRPr="007415D3" w:rsidRDefault="007415D3" w:rsidP="007415D3">
      <w:pPr>
        <w:pStyle w:val="Heading5"/>
        <w:rPr>
          <w:rFonts w:hint="cs"/>
          <w:rtl/>
        </w:rPr>
      </w:pPr>
    </w:p>
    <w:p w14:paraId="55617476" w14:textId="77777777" w:rsidR="007415D3" w:rsidRPr="007415D3" w:rsidRDefault="007415D3" w:rsidP="007415D3">
      <w:pPr>
        <w:bidi/>
        <w:jc w:val="both"/>
        <w:rPr>
          <w:rFonts w:cs="David" w:hint="cs"/>
          <w:rtl/>
        </w:rPr>
      </w:pPr>
      <w:r w:rsidRPr="007415D3">
        <w:rPr>
          <w:rFonts w:cs="David" w:hint="cs"/>
          <w:rtl/>
        </w:rPr>
        <w:tab/>
        <w:t xml:space="preserve">15 ש"ח בחודש. הפעימה עולה 1,350 ש"ח. הדחייה בפעימה עולה 1,350 ש"ח. אם אתה מוסיף 15 ש"ח, אתה צריך כמה? עשרה חודשים כדי לאסוף את הסכום הזה. </w:t>
      </w:r>
    </w:p>
    <w:p w14:paraId="16BDC459" w14:textId="77777777" w:rsidR="007415D3" w:rsidRPr="007415D3" w:rsidRDefault="007415D3" w:rsidP="007415D3">
      <w:pPr>
        <w:bidi/>
        <w:jc w:val="both"/>
        <w:rPr>
          <w:rFonts w:cs="David" w:hint="cs"/>
          <w:rtl/>
        </w:rPr>
      </w:pPr>
    </w:p>
    <w:p w14:paraId="092254AA" w14:textId="77777777" w:rsidR="007415D3" w:rsidRPr="007415D3" w:rsidRDefault="007415D3" w:rsidP="007415D3">
      <w:pPr>
        <w:pStyle w:val="Heading5"/>
        <w:rPr>
          <w:rFonts w:hint="cs"/>
          <w:rtl/>
        </w:rPr>
      </w:pPr>
      <w:r w:rsidRPr="007415D3">
        <w:rPr>
          <w:rFonts w:hint="cs"/>
          <w:u w:val="single"/>
          <w:rtl/>
        </w:rPr>
        <w:t>אביגדור יצחקי:</w:t>
      </w:r>
    </w:p>
    <w:p w14:paraId="0516B86E" w14:textId="77777777" w:rsidR="007415D3" w:rsidRPr="007415D3" w:rsidRDefault="007415D3" w:rsidP="007415D3">
      <w:pPr>
        <w:pStyle w:val="Heading5"/>
        <w:rPr>
          <w:rFonts w:hint="cs"/>
          <w:rtl/>
        </w:rPr>
      </w:pPr>
    </w:p>
    <w:p w14:paraId="53AE100D" w14:textId="77777777" w:rsidR="007415D3" w:rsidRPr="007415D3" w:rsidRDefault="007415D3" w:rsidP="007415D3">
      <w:pPr>
        <w:bidi/>
        <w:jc w:val="both"/>
        <w:rPr>
          <w:rFonts w:cs="David" w:hint="cs"/>
          <w:rtl/>
        </w:rPr>
      </w:pPr>
      <w:r w:rsidRPr="007415D3">
        <w:rPr>
          <w:rFonts w:cs="David" w:hint="cs"/>
          <w:rtl/>
        </w:rPr>
        <w:tab/>
        <w:t xml:space="preserve"> לעצם העניין, אמרו: נוסיף. </w:t>
      </w:r>
    </w:p>
    <w:p w14:paraId="57AAB67C" w14:textId="77777777" w:rsidR="007415D3" w:rsidRPr="007415D3" w:rsidRDefault="007415D3" w:rsidP="007415D3">
      <w:pPr>
        <w:bidi/>
        <w:jc w:val="both"/>
        <w:rPr>
          <w:rFonts w:cs="David" w:hint="cs"/>
          <w:rtl/>
        </w:rPr>
      </w:pPr>
    </w:p>
    <w:p w14:paraId="4B27A53D" w14:textId="77777777" w:rsidR="007415D3" w:rsidRPr="007415D3" w:rsidRDefault="007415D3" w:rsidP="007415D3">
      <w:pPr>
        <w:pStyle w:val="Heading5"/>
        <w:rPr>
          <w:rFonts w:hint="cs"/>
          <w:rtl/>
        </w:rPr>
      </w:pPr>
      <w:r w:rsidRPr="007415D3">
        <w:rPr>
          <w:rFonts w:hint="cs"/>
          <w:u w:val="single"/>
          <w:rtl/>
        </w:rPr>
        <w:t>אביגדור יצחקי:</w:t>
      </w:r>
    </w:p>
    <w:p w14:paraId="4AFAE81B" w14:textId="77777777" w:rsidR="007415D3" w:rsidRPr="007415D3" w:rsidRDefault="007415D3" w:rsidP="007415D3">
      <w:pPr>
        <w:pStyle w:val="Heading5"/>
        <w:rPr>
          <w:rFonts w:hint="cs"/>
          <w:rtl/>
        </w:rPr>
      </w:pPr>
    </w:p>
    <w:p w14:paraId="16A73093" w14:textId="77777777" w:rsidR="007415D3" w:rsidRPr="007415D3" w:rsidRDefault="007415D3" w:rsidP="007415D3">
      <w:pPr>
        <w:bidi/>
        <w:jc w:val="both"/>
        <w:rPr>
          <w:rFonts w:cs="David" w:hint="cs"/>
          <w:rtl/>
        </w:rPr>
      </w:pPr>
      <w:r w:rsidRPr="007415D3">
        <w:rPr>
          <w:rFonts w:cs="David" w:hint="cs"/>
          <w:rtl/>
        </w:rPr>
        <w:tab/>
        <w:t xml:space="preserve">דנו בכמה יוסיפו, ועשו חשבון שבתוך מספר מסוים של חודשים, אם לוקחים את כל התקופה </w:t>
      </w:r>
      <w:r w:rsidRPr="007415D3">
        <w:rPr>
          <w:rFonts w:cs="David"/>
          <w:rtl/>
        </w:rPr>
        <w:t>–</w:t>
      </w:r>
      <w:r w:rsidRPr="007415D3">
        <w:rPr>
          <w:rFonts w:cs="David" w:hint="cs"/>
          <w:rtl/>
        </w:rPr>
        <w:t xml:space="preserve"> חברת הכנסת יחימוביץ, את לא מקשיבה. זה מה שנמסר לי, אני מוסר לכם. עשו חשבון שאם לוקחים את סך כל התקופה מהפעימה הקודמת לפעימה הבאה, הסכום הנוסף הזה מכסה את כל תקופת הפעימה השנייה. </w:t>
      </w:r>
    </w:p>
    <w:p w14:paraId="26FF25EF" w14:textId="77777777" w:rsidR="007415D3" w:rsidRPr="007415D3" w:rsidRDefault="007415D3" w:rsidP="007415D3">
      <w:pPr>
        <w:bidi/>
        <w:jc w:val="both"/>
        <w:rPr>
          <w:rFonts w:cs="David" w:hint="cs"/>
          <w:rtl/>
        </w:rPr>
      </w:pPr>
    </w:p>
    <w:p w14:paraId="255F13F3"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4B8D07C0" w14:textId="77777777" w:rsidR="007415D3" w:rsidRPr="007415D3" w:rsidRDefault="007415D3" w:rsidP="007415D3">
      <w:pPr>
        <w:bidi/>
        <w:jc w:val="both"/>
        <w:rPr>
          <w:rFonts w:cs="David"/>
          <w:rtl/>
        </w:rPr>
      </w:pPr>
    </w:p>
    <w:p w14:paraId="7C6F2C9C"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זה לא יכול להיות. </w:t>
      </w:r>
    </w:p>
    <w:p w14:paraId="500F5109" w14:textId="77777777" w:rsidR="007415D3" w:rsidRPr="007415D3" w:rsidRDefault="007415D3" w:rsidP="007415D3">
      <w:pPr>
        <w:bidi/>
        <w:jc w:val="both"/>
        <w:rPr>
          <w:rFonts w:cs="David" w:hint="cs"/>
          <w:rtl/>
        </w:rPr>
      </w:pPr>
    </w:p>
    <w:p w14:paraId="76A4A38D" w14:textId="77777777" w:rsidR="007415D3" w:rsidRPr="007415D3" w:rsidRDefault="007415D3" w:rsidP="007415D3">
      <w:pPr>
        <w:pStyle w:val="Heading5"/>
        <w:rPr>
          <w:rFonts w:hint="cs"/>
          <w:rtl/>
        </w:rPr>
      </w:pPr>
      <w:r w:rsidRPr="007415D3">
        <w:rPr>
          <w:rFonts w:hint="cs"/>
          <w:u w:val="single"/>
          <w:rtl/>
        </w:rPr>
        <w:t>אביגדור יצחקי:</w:t>
      </w:r>
    </w:p>
    <w:p w14:paraId="25235DE6" w14:textId="77777777" w:rsidR="007415D3" w:rsidRPr="007415D3" w:rsidRDefault="007415D3" w:rsidP="007415D3">
      <w:pPr>
        <w:pStyle w:val="Heading5"/>
        <w:rPr>
          <w:rFonts w:hint="cs"/>
          <w:rtl/>
        </w:rPr>
      </w:pPr>
    </w:p>
    <w:p w14:paraId="58D5F5D4" w14:textId="77777777" w:rsidR="007415D3" w:rsidRPr="007415D3" w:rsidRDefault="007415D3" w:rsidP="007415D3">
      <w:pPr>
        <w:bidi/>
        <w:jc w:val="both"/>
        <w:rPr>
          <w:rFonts w:cs="David" w:hint="cs"/>
          <w:rtl/>
        </w:rPr>
      </w:pPr>
      <w:r w:rsidRPr="007415D3">
        <w:rPr>
          <w:rFonts w:cs="David" w:hint="cs"/>
          <w:rtl/>
        </w:rPr>
        <w:tab/>
        <w:t xml:space="preserve">אתה יכול להגיד "לא יכול להיות". אין לך מושג כמה הפעימה ואין לך מושג כמה התוספת. </w:t>
      </w:r>
    </w:p>
    <w:p w14:paraId="2344A57A" w14:textId="77777777" w:rsidR="007415D3" w:rsidRPr="007415D3" w:rsidRDefault="007415D3" w:rsidP="007415D3">
      <w:pPr>
        <w:bidi/>
        <w:jc w:val="both"/>
        <w:rPr>
          <w:rFonts w:cs="David" w:hint="cs"/>
          <w:rtl/>
        </w:rPr>
      </w:pPr>
    </w:p>
    <w:p w14:paraId="1B8CFC89"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0AC0C4A0" w14:textId="77777777" w:rsidR="007415D3" w:rsidRPr="007415D3" w:rsidRDefault="007415D3" w:rsidP="007415D3">
      <w:pPr>
        <w:bidi/>
        <w:jc w:val="both"/>
        <w:rPr>
          <w:rFonts w:cs="David"/>
          <w:rtl/>
        </w:rPr>
      </w:pPr>
    </w:p>
    <w:p w14:paraId="2043F216"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אז תגיד לנו. </w:t>
      </w:r>
    </w:p>
    <w:p w14:paraId="69AB062A" w14:textId="77777777" w:rsidR="007415D3" w:rsidRPr="007415D3" w:rsidRDefault="007415D3" w:rsidP="007415D3">
      <w:pPr>
        <w:bidi/>
        <w:jc w:val="both"/>
        <w:rPr>
          <w:rFonts w:cs="David" w:hint="cs"/>
          <w:rtl/>
        </w:rPr>
      </w:pPr>
    </w:p>
    <w:p w14:paraId="611860BB" w14:textId="77777777" w:rsidR="007415D3" w:rsidRPr="007415D3" w:rsidRDefault="007415D3" w:rsidP="007415D3">
      <w:pPr>
        <w:pStyle w:val="Heading5"/>
        <w:rPr>
          <w:rFonts w:hint="cs"/>
          <w:rtl/>
        </w:rPr>
      </w:pPr>
      <w:r w:rsidRPr="007415D3">
        <w:rPr>
          <w:rFonts w:hint="cs"/>
          <w:u w:val="single"/>
          <w:rtl/>
        </w:rPr>
        <w:t>אביגדור יצחקי:</w:t>
      </w:r>
    </w:p>
    <w:p w14:paraId="7F43E037" w14:textId="77777777" w:rsidR="007415D3" w:rsidRPr="007415D3" w:rsidRDefault="007415D3" w:rsidP="007415D3">
      <w:pPr>
        <w:pStyle w:val="Heading5"/>
        <w:rPr>
          <w:rFonts w:hint="cs"/>
          <w:rtl/>
        </w:rPr>
      </w:pPr>
    </w:p>
    <w:p w14:paraId="69FD889A" w14:textId="77777777" w:rsidR="007415D3" w:rsidRPr="007415D3" w:rsidRDefault="007415D3" w:rsidP="007415D3">
      <w:pPr>
        <w:bidi/>
        <w:jc w:val="both"/>
        <w:rPr>
          <w:rFonts w:cs="David" w:hint="cs"/>
          <w:rtl/>
        </w:rPr>
      </w:pPr>
      <w:r w:rsidRPr="007415D3">
        <w:rPr>
          <w:rFonts w:cs="David" w:hint="cs"/>
          <w:rtl/>
        </w:rPr>
        <w:tab/>
        <w:t xml:space="preserve"> לא רוצה. תפסיקו להיות פופוליסטים כל הזמן. הנה, אני אומר לך, תבדוק אותי: סך כל התוספת שבחלק השני של הפעימה, מכסה את סך הכול החסר מההתחלה ועד הסוף. </w:t>
      </w:r>
    </w:p>
    <w:p w14:paraId="3E6E6811" w14:textId="77777777" w:rsidR="007415D3" w:rsidRPr="007415D3" w:rsidRDefault="007415D3" w:rsidP="007415D3">
      <w:pPr>
        <w:bidi/>
        <w:jc w:val="both"/>
        <w:rPr>
          <w:rFonts w:cs="David" w:hint="cs"/>
          <w:rtl/>
        </w:rPr>
      </w:pPr>
    </w:p>
    <w:p w14:paraId="2C9B3223"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58DF3A03" w14:textId="77777777" w:rsidR="007415D3" w:rsidRPr="007415D3" w:rsidRDefault="007415D3" w:rsidP="007415D3">
      <w:pPr>
        <w:bidi/>
        <w:jc w:val="both"/>
        <w:rPr>
          <w:rFonts w:cs="David"/>
          <w:rtl/>
        </w:rPr>
      </w:pPr>
    </w:p>
    <w:p w14:paraId="06C16201"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אז הנטל על העובדים, העובדים ביקשו את זה? </w:t>
      </w:r>
    </w:p>
    <w:p w14:paraId="43D97CD5" w14:textId="77777777" w:rsidR="007415D3" w:rsidRPr="007415D3" w:rsidRDefault="007415D3" w:rsidP="007415D3">
      <w:pPr>
        <w:bidi/>
        <w:jc w:val="both"/>
        <w:rPr>
          <w:rFonts w:cs="David" w:hint="cs"/>
          <w:rtl/>
        </w:rPr>
      </w:pPr>
    </w:p>
    <w:p w14:paraId="0996C143" w14:textId="77777777" w:rsidR="007415D3" w:rsidRPr="007415D3" w:rsidRDefault="007415D3" w:rsidP="007415D3">
      <w:pPr>
        <w:pStyle w:val="Heading5"/>
        <w:rPr>
          <w:rFonts w:hint="cs"/>
          <w:rtl/>
        </w:rPr>
      </w:pPr>
      <w:r w:rsidRPr="007415D3">
        <w:rPr>
          <w:rFonts w:hint="cs"/>
          <w:u w:val="single"/>
          <w:rtl/>
        </w:rPr>
        <w:t>אביגדור יצחקי:</w:t>
      </w:r>
    </w:p>
    <w:p w14:paraId="7780DE8F" w14:textId="77777777" w:rsidR="007415D3" w:rsidRPr="007415D3" w:rsidRDefault="007415D3" w:rsidP="007415D3">
      <w:pPr>
        <w:pStyle w:val="Heading5"/>
        <w:rPr>
          <w:rFonts w:hint="cs"/>
          <w:rtl/>
        </w:rPr>
      </w:pPr>
    </w:p>
    <w:p w14:paraId="25E70F22" w14:textId="77777777" w:rsidR="007415D3" w:rsidRPr="007415D3" w:rsidRDefault="007415D3" w:rsidP="007415D3">
      <w:pPr>
        <w:bidi/>
        <w:jc w:val="both"/>
        <w:rPr>
          <w:rFonts w:cs="David" w:hint="cs"/>
          <w:rtl/>
        </w:rPr>
      </w:pPr>
      <w:r w:rsidRPr="007415D3">
        <w:rPr>
          <w:rFonts w:cs="David" w:hint="cs"/>
          <w:rtl/>
        </w:rPr>
        <w:tab/>
        <w:t xml:space="preserve"> לא, שרי מפלגת העבודה. אני לא מציע לאף אחד לזלזל באינטגריטי שלהם ובדאגה שלהם לציבור העובדים. גם לחברת הכנסת יחימוביץ, שהיא חברת הסיעה שלהם, ויושב ראש הסיעה שלה יושב פה </w:t>
      </w:r>
      <w:r w:rsidRPr="007415D3">
        <w:rPr>
          <w:rFonts w:cs="David"/>
          <w:rtl/>
        </w:rPr>
        <w:t>–</w:t>
      </w:r>
      <w:r w:rsidRPr="007415D3">
        <w:rPr>
          <w:rFonts w:cs="David" w:hint="cs"/>
          <w:rtl/>
        </w:rPr>
        <w:t xml:space="preserve"> אני לא ממליץ לזלזל באינטליגנציה ובאינטגריטי שלהם ובדאגה לעובדים. הם קיבלו את ההסדר הזה והצביעו בעדו בממשלה. כל אמירה אחרת פוגעת באנשים האלה ולא עושה עמם צדק, במיוחד שהם לא נמצאים פה.</w:t>
      </w:r>
    </w:p>
    <w:p w14:paraId="2C3C5682" w14:textId="77777777" w:rsidR="007415D3" w:rsidRPr="007415D3" w:rsidRDefault="007415D3" w:rsidP="007415D3">
      <w:pPr>
        <w:bidi/>
        <w:jc w:val="both"/>
        <w:rPr>
          <w:rFonts w:cs="David" w:hint="cs"/>
          <w:rtl/>
        </w:rPr>
      </w:pPr>
    </w:p>
    <w:p w14:paraId="21CF73D3" w14:textId="77777777" w:rsidR="007415D3" w:rsidRPr="007415D3" w:rsidRDefault="007415D3" w:rsidP="007415D3">
      <w:pPr>
        <w:pStyle w:val="Heading5"/>
        <w:rPr>
          <w:rFonts w:hint="cs"/>
          <w:rtl/>
        </w:rPr>
      </w:pPr>
      <w:r w:rsidRPr="007415D3">
        <w:rPr>
          <w:rFonts w:hint="cs"/>
          <w:u w:val="single"/>
          <w:rtl/>
        </w:rPr>
        <w:t>שלי יחימוביץ:</w:t>
      </w:r>
    </w:p>
    <w:p w14:paraId="2E9B1AC7" w14:textId="77777777" w:rsidR="007415D3" w:rsidRPr="007415D3" w:rsidRDefault="007415D3" w:rsidP="007415D3">
      <w:pPr>
        <w:pStyle w:val="Heading5"/>
        <w:rPr>
          <w:rFonts w:hint="cs"/>
          <w:rtl/>
        </w:rPr>
      </w:pPr>
    </w:p>
    <w:p w14:paraId="0F5F15D1" w14:textId="77777777" w:rsidR="007415D3" w:rsidRPr="007415D3" w:rsidRDefault="007415D3" w:rsidP="007415D3">
      <w:pPr>
        <w:bidi/>
        <w:jc w:val="both"/>
        <w:rPr>
          <w:rFonts w:cs="David" w:hint="cs"/>
          <w:rtl/>
        </w:rPr>
      </w:pPr>
      <w:r w:rsidRPr="007415D3">
        <w:rPr>
          <w:rFonts w:cs="David" w:hint="cs"/>
          <w:rtl/>
        </w:rPr>
        <w:tab/>
        <w:t xml:space="preserve"> צודק. </w:t>
      </w:r>
    </w:p>
    <w:p w14:paraId="4DD4BE61" w14:textId="77777777" w:rsidR="007415D3" w:rsidRPr="007415D3" w:rsidRDefault="007415D3" w:rsidP="007415D3">
      <w:pPr>
        <w:bidi/>
        <w:jc w:val="both"/>
        <w:rPr>
          <w:rFonts w:cs="David" w:hint="cs"/>
          <w:rtl/>
        </w:rPr>
      </w:pPr>
    </w:p>
    <w:p w14:paraId="759865B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2829BC1" w14:textId="77777777" w:rsidR="007415D3" w:rsidRPr="007415D3" w:rsidRDefault="007415D3" w:rsidP="007415D3">
      <w:pPr>
        <w:bidi/>
        <w:jc w:val="both"/>
        <w:rPr>
          <w:rFonts w:cs="David" w:hint="cs"/>
          <w:rtl/>
        </w:rPr>
      </w:pPr>
    </w:p>
    <w:p w14:paraId="179E3493" w14:textId="77777777" w:rsidR="007415D3" w:rsidRPr="007415D3" w:rsidRDefault="007415D3" w:rsidP="007415D3">
      <w:pPr>
        <w:bidi/>
        <w:ind w:firstLine="567"/>
        <w:jc w:val="both"/>
        <w:rPr>
          <w:rFonts w:cs="David" w:hint="cs"/>
          <w:rtl/>
        </w:rPr>
      </w:pPr>
      <w:r w:rsidRPr="007415D3">
        <w:rPr>
          <w:rFonts w:cs="David" w:hint="cs"/>
          <w:rtl/>
        </w:rPr>
        <w:t xml:space="preserve">תודה. מרציאנו בבקשה. </w:t>
      </w:r>
    </w:p>
    <w:p w14:paraId="2B53AFD0" w14:textId="77777777" w:rsidR="007415D3" w:rsidRPr="007415D3" w:rsidRDefault="007415D3" w:rsidP="007415D3">
      <w:pPr>
        <w:bidi/>
        <w:jc w:val="both"/>
        <w:rPr>
          <w:rFonts w:cs="David" w:hint="cs"/>
          <w:rtl/>
        </w:rPr>
      </w:pPr>
    </w:p>
    <w:p w14:paraId="448C922F" w14:textId="77777777" w:rsidR="007415D3" w:rsidRPr="007415D3" w:rsidRDefault="007415D3" w:rsidP="007415D3">
      <w:pPr>
        <w:pStyle w:val="Heading5"/>
        <w:rPr>
          <w:rFonts w:hint="cs"/>
          <w:rtl/>
        </w:rPr>
      </w:pPr>
      <w:r w:rsidRPr="007415D3">
        <w:rPr>
          <w:rFonts w:hint="cs"/>
          <w:u w:val="single"/>
          <w:rtl/>
        </w:rPr>
        <w:t>שלי יחימוביץ:</w:t>
      </w:r>
    </w:p>
    <w:p w14:paraId="5FD0E3D2" w14:textId="77777777" w:rsidR="007415D3" w:rsidRPr="007415D3" w:rsidRDefault="007415D3" w:rsidP="007415D3">
      <w:pPr>
        <w:pStyle w:val="Heading5"/>
        <w:rPr>
          <w:rFonts w:hint="cs"/>
          <w:rtl/>
        </w:rPr>
      </w:pPr>
    </w:p>
    <w:p w14:paraId="6BC0EBD1" w14:textId="77777777" w:rsidR="007415D3" w:rsidRPr="007415D3" w:rsidRDefault="007415D3" w:rsidP="007415D3">
      <w:pPr>
        <w:bidi/>
        <w:jc w:val="both"/>
        <w:rPr>
          <w:rFonts w:cs="David" w:hint="cs"/>
          <w:rtl/>
        </w:rPr>
      </w:pPr>
      <w:r w:rsidRPr="007415D3">
        <w:rPr>
          <w:rFonts w:cs="David" w:hint="cs"/>
          <w:rtl/>
        </w:rPr>
        <w:tab/>
        <w:t xml:space="preserve">אני מעריכה את המחויבות שלך כלפי שרי מפלגת העבודה. </w:t>
      </w:r>
    </w:p>
    <w:p w14:paraId="6323ACC8" w14:textId="77777777" w:rsidR="007415D3" w:rsidRPr="007415D3" w:rsidRDefault="007415D3" w:rsidP="007415D3">
      <w:pPr>
        <w:bidi/>
        <w:jc w:val="both"/>
        <w:rPr>
          <w:rFonts w:cs="David" w:hint="cs"/>
          <w:rtl/>
        </w:rPr>
      </w:pPr>
    </w:p>
    <w:p w14:paraId="6AA8583C" w14:textId="77777777" w:rsidR="007415D3" w:rsidRPr="007415D3" w:rsidRDefault="007415D3" w:rsidP="007415D3">
      <w:pPr>
        <w:pStyle w:val="Heading5"/>
        <w:rPr>
          <w:rFonts w:hint="cs"/>
          <w:rtl/>
        </w:rPr>
      </w:pPr>
      <w:r w:rsidRPr="007415D3">
        <w:rPr>
          <w:rFonts w:hint="cs"/>
          <w:u w:val="single"/>
          <w:rtl/>
        </w:rPr>
        <w:t>אביגדור יצחקי:</w:t>
      </w:r>
    </w:p>
    <w:p w14:paraId="574DDEFF" w14:textId="77777777" w:rsidR="007415D3" w:rsidRPr="007415D3" w:rsidRDefault="007415D3" w:rsidP="007415D3">
      <w:pPr>
        <w:pStyle w:val="Heading5"/>
        <w:rPr>
          <w:rFonts w:hint="cs"/>
          <w:rtl/>
        </w:rPr>
      </w:pPr>
    </w:p>
    <w:p w14:paraId="6170B760" w14:textId="77777777" w:rsidR="007415D3" w:rsidRPr="007415D3" w:rsidRDefault="007415D3" w:rsidP="007415D3">
      <w:pPr>
        <w:bidi/>
        <w:jc w:val="both"/>
        <w:rPr>
          <w:rFonts w:cs="David" w:hint="cs"/>
          <w:rtl/>
        </w:rPr>
      </w:pPr>
      <w:r w:rsidRPr="007415D3">
        <w:rPr>
          <w:rFonts w:cs="David" w:hint="cs"/>
          <w:rtl/>
        </w:rPr>
        <w:tab/>
        <w:t xml:space="preserve"> אגב, לכולם. </w:t>
      </w:r>
    </w:p>
    <w:p w14:paraId="3C37B671" w14:textId="77777777" w:rsidR="007415D3" w:rsidRPr="007415D3" w:rsidRDefault="007415D3" w:rsidP="007415D3">
      <w:pPr>
        <w:bidi/>
        <w:jc w:val="both"/>
        <w:rPr>
          <w:rFonts w:cs="David" w:hint="cs"/>
          <w:rtl/>
        </w:rPr>
      </w:pPr>
    </w:p>
    <w:p w14:paraId="405EDB5A" w14:textId="77777777" w:rsidR="007415D3" w:rsidRPr="007415D3" w:rsidRDefault="007415D3" w:rsidP="007415D3">
      <w:pPr>
        <w:bidi/>
        <w:jc w:val="both"/>
        <w:rPr>
          <w:rFonts w:cs="David" w:hint="cs"/>
          <w:rtl/>
        </w:rPr>
      </w:pPr>
      <w:r w:rsidRPr="007415D3">
        <w:rPr>
          <w:rFonts w:cs="David" w:hint="cs"/>
          <w:u w:val="single"/>
          <w:rtl/>
        </w:rPr>
        <w:t>יורם מרציאנו:</w:t>
      </w:r>
    </w:p>
    <w:p w14:paraId="1211DE6B" w14:textId="77777777" w:rsidR="007415D3" w:rsidRPr="007415D3" w:rsidRDefault="007415D3" w:rsidP="007415D3">
      <w:pPr>
        <w:bidi/>
        <w:jc w:val="both"/>
        <w:rPr>
          <w:rFonts w:cs="David" w:hint="cs"/>
          <w:rtl/>
        </w:rPr>
      </w:pPr>
    </w:p>
    <w:p w14:paraId="528E76BA" w14:textId="77777777" w:rsidR="007415D3" w:rsidRPr="007415D3" w:rsidRDefault="007415D3" w:rsidP="007415D3">
      <w:pPr>
        <w:bidi/>
        <w:jc w:val="both"/>
        <w:rPr>
          <w:rFonts w:cs="David" w:hint="cs"/>
          <w:rtl/>
        </w:rPr>
      </w:pPr>
      <w:r w:rsidRPr="007415D3">
        <w:rPr>
          <w:rFonts w:cs="David" w:hint="cs"/>
          <w:rtl/>
        </w:rPr>
        <w:tab/>
        <w:t xml:space="preserve">מה שראיתי כאן עכשיו, אולי זה עוד אחד מהסימפטומים של הפוליטיקה במדינת ישראל ושל הציבוריות שאנחנו מביאים החוצה. לצערי הרב, אני רואה שהדברים הופכים להיות יותר פופוליסטיים, ויותר לכיוון החוצה, כדי להשפיע על ציבור כזה או אחר בצורה פופוליסטית. כי בעצם מסתירים את העובדות האמיתיות. </w:t>
      </w:r>
    </w:p>
    <w:p w14:paraId="3E6D9ED4" w14:textId="77777777" w:rsidR="007415D3" w:rsidRPr="007415D3" w:rsidRDefault="007415D3" w:rsidP="007415D3">
      <w:pPr>
        <w:bidi/>
        <w:jc w:val="both"/>
        <w:rPr>
          <w:rFonts w:cs="David" w:hint="cs"/>
          <w:rtl/>
        </w:rPr>
      </w:pPr>
    </w:p>
    <w:p w14:paraId="0E72FC04" w14:textId="77777777" w:rsidR="007415D3" w:rsidRPr="007415D3" w:rsidRDefault="007415D3" w:rsidP="007415D3">
      <w:pPr>
        <w:bidi/>
        <w:jc w:val="both"/>
        <w:rPr>
          <w:rFonts w:cs="David" w:hint="cs"/>
          <w:rtl/>
        </w:rPr>
      </w:pPr>
      <w:r w:rsidRPr="007415D3">
        <w:rPr>
          <w:rFonts w:cs="David" w:hint="cs"/>
          <w:rtl/>
        </w:rPr>
        <w:tab/>
        <w:t xml:space="preserve">לחברי גדעון סער, שהיום הפך להיות איש בתחפושת של אדם חברתי: הוא היה בין האנשים שהתרוצצו פה בכנסת, הרבה מאוד זמן, כמעט קדנציה שלמה, כיושב-ראש הקואליציה. שמעתי מחברי קואליציה שהיו בתקופתך, חברי כנסת, מה היה קורה אם מישהו היה מעז לדבר נגד הנהלת הקואליציה בנושאים חברתיים </w:t>
      </w:r>
      <w:r w:rsidRPr="007415D3">
        <w:rPr>
          <w:rFonts w:cs="David"/>
          <w:rtl/>
        </w:rPr>
        <w:t>–</w:t>
      </w:r>
      <w:r w:rsidRPr="007415D3">
        <w:rPr>
          <w:rFonts w:cs="David" w:hint="cs"/>
          <w:rtl/>
        </w:rPr>
        <w:t xml:space="preserve"> למשל על כל הגזירות החברתיות, שאת טביעות האצבעות שלהן רואים עד היום, היו בתקופה שהיית יושב-ראש קואליציה. היום אתה בא להטיף לכולם. אתה האיש החברתי, שדואג לילדים ודואג למסכנים ודואג לשכונות ולעיירות הפיתוח. התחפשת היום, גדעון, לאיש חברתי. </w:t>
      </w:r>
    </w:p>
    <w:p w14:paraId="6C3AE67D" w14:textId="77777777" w:rsidR="007415D3" w:rsidRPr="007415D3" w:rsidRDefault="007415D3" w:rsidP="007415D3">
      <w:pPr>
        <w:bidi/>
        <w:jc w:val="both"/>
        <w:rPr>
          <w:rFonts w:cs="David" w:hint="cs"/>
          <w:rtl/>
        </w:rPr>
      </w:pPr>
    </w:p>
    <w:p w14:paraId="2AA93CBA" w14:textId="77777777" w:rsidR="007415D3" w:rsidRPr="007415D3" w:rsidRDefault="007415D3" w:rsidP="007415D3">
      <w:pPr>
        <w:bidi/>
        <w:ind w:firstLine="567"/>
        <w:jc w:val="both"/>
        <w:rPr>
          <w:rFonts w:cs="David" w:hint="cs"/>
          <w:rtl/>
        </w:rPr>
      </w:pPr>
      <w:r w:rsidRPr="007415D3">
        <w:rPr>
          <w:rFonts w:cs="David" w:hint="cs"/>
          <w:rtl/>
        </w:rPr>
        <w:t xml:space="preserve">אני רוצה לומר לך, במלוא החברות והכנות, באהבה גדולה: אתה יודע, הגלגל מסתובב. היית שם והיום אתה פה. </w:t>
      </w:r>
    </w:p>
    <w:p w14:paraId="398B7407" w14:textId="77777777" w:rsidR="007415D3" w:rsidRPr="007415D3" w:rsidRDefault="007415D3" w:rsidP="007415D3">
      <w:pPr>
        <w:bidi/>
        <w:ind w:firstLine="567"/>
        <w:jc w:val="both"/>
        <w:rPr>
          <w:rFonts w:cs="David" w:hint="cs"/>
          <w:rtl/>
        </w:rPr>
      </w:pPr>
    </w:p>
    <w:p w14:paraId="35EEFCD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C65DAAF" w14:textId="77777777" w:rsidR="007415D3" w:rsidRPr="007415D3" w:rsidRDefault="007415D3" w:rsidP="007415D3">
      <w:pPr>
        <w:bidi/>
        <w:jc w:val="both"/>
        <w:rPr>
          <w:rFonts w:cs="David" w:hint="cs"/>
          <w:u w:val="single"/>
          <w:rtl/>
        </w:rPr>
      </w:pPr>
    </w:p>
    <w:p w14:paraId="5A832F9C" w14:textId="77777777" w:rsidR="007415D3" w:rsidRPr="007415D3" w:rsidRDefault="007415D3" w:rsidP="007415D3">
      <w:pPr>
        <w:bidi/>
        <w:ind w:firstLine="567"/>
        <w:jc w:val="both"/>
        <w:rPr>
          <w:rFonts w:cs="David" w:hint="cs"/>
          <w:rtl/>
        </w:rPr>
      </w:pPr>
      <w:r w:rsidRPr="007415D3">
        <w:rPr>
          <w:rFonts w:cs="David" w:hint="cs"/>
          <w:rtl/>
        </w:rPr>
        <w:t xml:space="preserve"> אתם דואגים להחזיר אותי לשם. </w:t>
      </w:r>
    </w:p>
    <w:p w14:paraId="75C64ACF" w14:textId="77777777" w:rsidR="007415D3" w:rsidRPr="007415D3" w:rsidRDefault="007415D3" w:rsidP="007415D3">
      <w:pPr>
        <w:bidi/>
        <w:ind w:firstLine="567"/>
        <w:jc w:val="both"/>
        <w:rPr>
          <w:rFonts w:cs="David" w:hint="cs"/>
          <w:rtl/>
        </w:rPr>
      </w:pPr>
    </w:p>
    <w:p w14:paraId="5330F0EB" w14:textId="77777777" w:rsidR="007415D3" w:rsidRPr="007415D3" w:rsidRDefault="007415D3" w:rsidP="007415D3">
      <w:pPr>
        <w:bidi/>
        <w:jc w:val="both"/>
        <w:rPr>
          <w:rFonts w:cs="David" w:hint="cs"/>
          <w:rtl/>
        </w:rPr>
      </w:pPr>
      <w:r w:rsidRPr="007415D3">
        <w:rPr>
          <w:rFonts w:cs="David" w:hint="cs"/>
          <w:u w:val="single"/>
          <w:rtl/>
        </w:rPr>
        <w:t>יורם מרציאנו:</w:t>
      </w:r>
    </w:p>
    <w:p w14:paraId="17973BD1" w14:textId="77777777" w:rsidR="007415D3" w:rsidRPr="007415D3" w:rsidRDefault="007415D3" w:rsidP="007415D3">
      <w:pPr>
        <w:bidi/>
        <w:jc w:val="both"/>
        <w:rPr>
          <w:rFonts w:cs="David" w:hint="cs"/>
          <w:rtl/>
        </w:rPr>
      </w:pPr>
    </w:p>
    <w:p w14:paraId="1FDE8F9A" w14:textId="77777777" w:rsidR="007415D3" w:rsidRPr="007415D3" w:rsidRDefault="007415D3" w:rsidP="007415D3">
      <w:pPr>
        <w:bidi/>
        <w:ind w:firstLine="567"/>
        <w:jc w:val="both"/>
        <w:rPr>
          <w:rFonts w:cs="David" w:hint="cs"/>
          <w:rtl/>
        </w:rPr>
      </w:pPr>
      <w:r w:rsidRPr="007415D3">
        <w:rPr>
          <w:rFonts w:cs="David" w:hint="cs"/>
          <w:rtl/>
        </w:rPr>
        <w:t xml:space="preserve"> עוד ארוכה הדרך. עוד ארוכה הדרך אל האושר. תתחיל להתרגל לשיר הזה. חכו, סבלנות. הציבור לא מטומטם, לא כזה פראייר. </w:t>
      </w:r>
    </w:p>
    <w:p w14:paraId="3837D625" w14:textId="77777777" w:rsidR="007415D3" w:rsidRPr="007415D3" w:rsidRDefault="007415D3" w:rsidP="007415D3">
      <w:pPr>
        <w:bidi/>
        <w:jc w:val="both"/>
        <w:rPr>
          <w:rFonts w:cs="David" w:hint="cs"/>
          <w:rtl/>
        </w:rPr>
      </w:pPr>
    </w:p>
    <w:p w14:paraId="511F230E" w14:textId="77777777" w:rsidR="007415D3" w:rsidRPr="007415D3" w:rsidRDefault="007415D3" w:rsidP="007415D3">
      <w:pPr>
        <w:bidi/>
        <w:jc w:val="both"/>
        <w:rPr>
          <w:rFonts w:cs="David" w:hint="cs"/>
          <w:rtl/>
        </w:rPr>
      </w:pPr>
      <w:r w:rsidRPr="007415D3">
        <w:rPr>
          <w:rFonts w:cs="David" w:hint="cs"/>
          <w:rtl/>
        </w:rPr>
        <w:tab/>
        <w:t xml:space="preserve">בכל הכבוד, גדעון, פתאום הפכת להיות הדואג הגדול לשכר המינימום של מפלגת העבודה. </w:t>
      </w:r>
    </w:p>
    <w:p w14:paraId="3290B338" w14:textId="77777777" w:rsidR="007415D3" w:rsidRPr="007415D3" w:rsidRDefault="007415D3" w:rsidP="007415D3">
      <w:pPr>
        <w:bidi/>
        <w:jc w:val="both"/>
        <w:rPr>
          <w:rFonts w:cs="David" w:hint="cs"/>
          <w:rtl/>
        </w:rPr>
      </w:pPr>
    </w:p>
    <w:p w14:paraId="74382AB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9CC3B66" w14:textId="77777777" w:rsidR="007415D3" w:rsidRPr="007415D3" w:rsidRDefault="007415D3" w:rsidP="007415D3">
      <w:pPr>
        <w:bidi/>
        <w:jc w:val="both"/>
        <w:rPr>
          <w:rFonts w:cs="David" w:hint="cs"/>
          <w:u w:val="single"/>
          <w:rtl/>
        </w:rPr>
      </w:pPr>
    </w:p>
    <w:p w14:paraId="1B0F8E73" w14:textId="77777777" w:rsidR="007415D3" w:rsidRPr="007415D3" w:rsidRDefault="007415D3" w:rsidP="007415D3">
      <w:pPr>
        <w:bidi/>
        <w:jc w:val="both"/>
        <w:rPr>
          <w:rFonts w:cs="David" w:hint="cs"/>
          <w:rtl/>
        </w:rPr>
      </w:pPr>
      <w:r w:rsidRPr="007415D3">
        <w:rPr>
          <w:rFonts w:cs="David" w:hint="cs"/>
          <w:rtl/>
        </w:rPr>
        <w:tab/>
        <w:t>הצבעתי בעד החוק...</w:t>
      </w:r>
    </w:p>
    <w:p w14:paraId="3ED895D0" w14:textId="77777777" w:rsidR="007415D3" w:rsidRPr="007415D3" w:rsidRDefault="007415D3" w:rsidP="007415D3">
      <w:pPr>
        <w:bidi/>
        <w:jc w:val="both"/>
        <w:rPr>
          <w:rFonts w:cs="David" w:hint="cs"/>
          <w:rtl/>
        </w:rPr>
      </w:pPr>
    </w:p>
    <w:p w14:paraId="15F823B5" w14:textId="77777777" w:rsidR="007415D3" w:rsidRPr="007415D3" w:rsidRDefault="007415D3" w:rsidP="007415D3">
      <w:pPr>
        <w:bidi/>
        <w:jc w:val="both"/>
        <w:rPr>
          <w:rFonts w:cs="David" w:hint="cs"/>
          <w:rtl/>
        </w:rPr>
      </w:pPr>
      <w:r w:rsidRPr="007415D3">
        <w:rPr>
          <w:rFonts w:cs="David" w:hint="cs"/>
          <w:u w:val="single"/>
          <w:rtl/>
        </w:rPr>
        <w:t>יורם מרציאנו:</w:t>
      </w:r>
    </w:p>
    <w:p w14:paraId="6B7E93BE" w14:textId="77777777" w:rsidR="007415D3" w:rsidRPr="007415D3" w:rsidRDefault="007415D3" w:rsidP="007415D3">
      <w:pPr>
        <w:bidi/>
        <w:jc w:val="both"/>
        <w:rPr>
          <w:rFonts w:cs="David" w:hint="cs"/>
          <w:rtl/>
        </w:rPr>
      </w:pPr>
    </w:p>
    <w:p w14:paraId="71F6DAAE" w14:textId="77777777" w:rsidR="007415D3" w:rsidRPr="007415D3" w:rsidRDefault="007415D3" w:rsidP="007415D3">
      <w:pPr>
        <w:bidi/>
        <w:jc w:val="both"/>
        <w:rPr>
          <w:rFonts w:cs="David" w:hint="cs"/>
          <w:rtl/>
        </w:rPr>
      </w:pPr>
      <w:r w:rsidRPr="007415D3">
        <w:rPr>
          <w:rFonts w:cs="David" w:hint="cs"/>
          <w:rtl/>
        </w:rPr>
        <w:tab/>
        <w:t xml:space="preserve">אני אומר לך: אף אחד לא התחייב. אבל הדאגה לעמיר פרץ, איזו דאגה. </w:t>
      </w:r>
    </w:p>
    <w:p w14:paraId="26302C64" w14:textId="77777777" w:rsidR="007415D3" w:rsidRPr="007415D3" w:rsidRDefault="007415D3" w:rsidP="007415D3">
      <w:pPr>
        <w:bidi/>
        <w:jc w:val="both"/>
        <w:rPr>
          <w:rFonts w:cs="David" w:hint="cs"/>
          <w:rtl/>
        </w:rPr>
      </w:pPr>
    </w:p>
    <w:p w14:paraId="2123B074"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135077D" w14:textId="77777777" w:rsidR="007415D3" w:rsidRPr="007415D3" w:rsidRDefault="007415D3" w:rsidP="007415D3">
      <w:pPr>
        <w:bidi/>
        <w:jc w:val="both"/>
        <w:rPr>
          <w:rFonts w:cs="David" w:hint="cs"/>
          <w:u w:val="single"/>
          <w:rtl/>
        </w:rPr>
      </w:pPr>
    </w:p>
    <w:p w14:paraId="1A6D2CD7" w14:textId="77777777" w:rsidR="007415D3" w:rsidRPr="007415D3" w:rsidRDefault="007415D3" w:rsidP="007415D3">
      <w:pPr>
        <w:bidi/>
        <w:jc w:val="both"/>
        <w:rPr>
          <w:rFonts w:cs="David" w:hint="cs"/>
          <w:rtl/>
        </w:rPr>
      </w:pPr>
      <w:r w:rsidRPr="007415D3">
        <w:rPr>
          <w:rFonts w:cs="David" w:hint="cs"/>
          <w:rtl/>
        </w:rPr>
        <w:tab/>
        <w:t xml:space="preserve"> לא דיברתי על עמיר פרץ. הסברתי על מה הוא דיבר בבחירות. </w:t>
      </w:r>
    </w:p>
    <w:p w14:paraId="695DF345" w14:textId="77777777" w:rsidR="007415D3" w:rsidRPr="007415D3" w:rsidRDefault="007415D3" w:rsidP="007415D3">
      <w:pPr>
        <w:bidi/>
        <w:jc w:val="both"/>
        <w:rPr>
          <w:rFonts w:cs="David" w:hint="cs"/>
          <w:rtl/>
        </w:rPr>
      </w:pPr>
    </w:p>
    <w:p w14:paraId="544A7CA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89BE8CE" w14:textId="77777777" w:rsidR="007415D3" w:rsidRPr="007415D3" w:rsidRDefault="007415D3" w:rsidP="007415D3">
      <w:pPr>
        <w:bidi/>
        <w:jc w:val="both"/>
        <w:rPr>
          <w:rFonts w:cs="David" w:hint="cs"/>
          <w:rtl/>
        </w:rPr>
      </w:pPr>
    </w:p>
    <w:p w14:paraId="203F0925" w14:textId="77777777" w:rsidR="007415D3" w:rsidRPr="007415D3" w:rsidRDefault="007415D3" w:rsidP="007415D3">
      <w:pPr>
        <w:bidi/>
        <w:ind w:firstLine="567"/>
        <w:jc w:val="both"/>
        <w:rPr>
          <w:rFonts w:cs="David" w:hint="cs"/>
          <w:rtl/>
        </w:rPr>
      </w:pPr>
      <w:r w:rsidRPr="007415D3">
        <w:rPr>
          <w:rFonts w:cs="David" w:hint="cs"/>
          <w:rtl/>
        </w:rPr>
        <w:t xml:space="preserve">אתה לא עונה לו. </w:t>
      </w:r>
    </w:p>
    <w:p w14:paraId="2D4E8FE8" w14:textId="77777777" w:rsidR="007415D3" w:rsidRPr="007415D3" w:rsidRDefault="007415D3" w:rsidP="007415D3">
      <w:pPr>
        <w:bidi/>
        <w:ind w:firstLine="567"/>
        <w:jc w:val="both"/>
        <w:rPr>
          <w:rFonts w:cs="David" w:hint="cs"/>
          <w:rtl/>
        </w:rPr>
      </w:pPr>
    </w:p>
    <w:p w14:paraId="39F38B5A"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יורם מרציאנו:</w:t>
      </w:r>
    </w:p>
    <w:p w14:paraId="4F35CDE4" w14:textId="77777777" w:rsidR="007415D3" w:rsidRPr="007415D3" w:rsidRDefault="007415D3" w:rsidP="007415D3">
      <w:pPr>
        <w:bidi/>
        <w:jc w:val="both"/>
        <w:rPr>
          <w:rFonts w:cs="David" w:hint="cs"/>
          <w:rtl/>
        </w:rPr>
      </w:pPr>
    </w:p>
    <w:p w14:paraId="5E2887A2" w14:textId="77777777" w:rsidR="007415D3" w:rsidRPr="007415D3" w:rsidRDefault="007415D3" w:rsidP="007415D3">
      <w:pPr>
        <w:bidi/>
        <w:ind w:firstLine="567"/>
        <w:jc w:val="both"/>
        <w:rPr>
          <w:rFonts w:cs="David" w:hint="cs"/>
          <w:rtl/>
        </w:rPr>
      </w:pPr>
      <w:r w:rsidRPr="007415D3">
        <w:rPr>
          <w:rFonts w:cs="David" w:hint="cs"/>
          <w:rtl/>
        </w:rPr>
        <w:t xml:space="preserve">מספיק עם הצביעות הזאת, באמת. תכף אחזור בי גם כן, אומר שהתכוונתי לשרים אבל לא ... </w:t>
      </w:r>
    </w:p>
    <w:p w14:paraId="53E82997" w14:textId="77777777" w:rsidR="007415D3" w:rsidRPr="007415D3" w:rsidRDefault="007415D3" w:rsidP="007415D3">
      <w:pPr>
        <w:bidi/>
        <w:jc w:val="both"/>
        <w:rPr>
          <w:rFonts w:cs="David" w:hint="cs"/>
          <w:rtl/>
        </w:rPr>
      </w:pPr>
    </w:p>
    <w:p w14:paraId="0C907A99"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DBBF2E9" w14:textId="77777777" w:rsidR="007415D3" w:rsidRPr="007415D3" w:rsidRDefault="007415D3" w:rsidP="007415D3">
      <w:pPr>
        <w:bidi/>
        <w:jc w:val="both"/>
        <w:rPr>
          <w:rFonts w:cs="David" w:hint="cs"/>
          <w:rtl/>
        </w:rPr>
      </w:pPr>
    </w:p>
    <w:p w14:paraId="4E629861" w14:textId="77777777" w:rsidR="007415D3" w:rsidRPr="007415D3" w:rsidRDefault="007415D3" w:rsidP="007415D3">
      <w:pPr>
        <w:bidi/>
        <w:ind w:firstLine="567"/>
        <w:jc w:val="both"/>
        <w:rPr>
          <w:rFonts w:cs="David" w:hint="cs"/>
          <w:rtl/>
        </w:rPr>
      </w:pPr>
      <w:r w:rsidRPr="007415D3">
        <w:rPr>
          <w:rFonts w:cs="David" w:hint="cs"/>
          <w:rtl/>
        </w:rPr>
        <w:t xml:space="preserve">אמרת "אהבה" ו"חברות". </w:t>
      </w:r>
    </w:p>
    <w:p w14:paraId="377CA2DF" w14:textId="77777777" w:rsidR="007415D3" w:rsidRPr="007415D3" w:rsidRDefault="007415D3" w:rsidP="007415D3">
      <w:pPr>
        <w:bidi/>
        <w:jc w:val="both"/>
        <w:rPr>
          <w:rFonts w:cs="David" w:hint="cs"/>
          <w:rtl/>
        </w:rPr>
      </w:pPr>
    </w:p>
    <w:p w14:paraId="4381127D" w14:textId="77777777" w:rsidR="007415D3" w:rsidRPr="007415D3" w:rsidRDefault="007415D3" w:rsidP="007415D3">
      <w:pPr>
        <w:bidi/>
        <w:jc w:val="both"/>
        <w:rPr>
          <w:rFonts w:cs="David" w:hint="cs"/>
          <w:rtl/>
        </w:rPr>
      </w:pPr>
      <w:r w:rsidRPr="007415D3">
        <w:rPr>
          <w:rFonts w:cs="David" w:hint="cs"/>
          <w:u w:val="single"/>
          <w:rtl/>
        </w:rPr>
        <w:t>יורם מרציאנו:</w:t>
      </w:r>
    </w:p>
    <w:p w14:paraId="49AF1835" w14:textId="77777777" w:rsidR="007415D3" w:rsidRPr="007415D3" w:rsidRDefault="007415D3" w:rsidP="007415D3">
      <w:pPr>
        <w:bidi/>
        <w:jc w:val="both"/>
        <w:rPr>
          <w:rFonts w:cs="David" w:hint="cs"/>
          <w:rtl/>
        </w:rPr>
      </w:pPr>
    </w:p>
    <w:p w14:paraId="5D407814" w14:textId="77777777" w:rsidR="007415D3" w:rsidRPr="007415D3" w:rsidRDefault="007415D3" w:rsidP="007415D3">
      <w:pPr>
        <w:bidi/>
        <w:jc w:val="both"/>
        <w:rPr>
          <w:rFonts w:cs="David" w:hint="cs"/>
          <w:rtl/>
        </w:rPr>
      </w:pPr>
      <w:r w:rsidRPr="007415D3">
        <w:rPr>
          <w:rFonts w:cs="David" w:hint="cs"/>
          <w:rtl/>
        </w:rPr>
        <w:tab/>
        <w:t xml:space="preserve"> הכול הולך יחד. למדתי בכנסת הכול, בתקופה קצרה מאוד. </w:t>
      </w:r>
    </w:p>
    <w:p w14:paraId="0D4B7468" w14:textId="77777777" w:rsidR="007415D3" w:rsidRPr="007415D3" w:rsidRDefault="007415D3" w:rsidP="007415D3">
      <w:pPr>
        <w:bidi/>
        <w:jc w:val="both"/>
        <w:rPr>
          <w:rFonts w:cs="David" w:hint="cs"/>
          <w:rtl/>
        </w:rPr>
      </w:pPr>
    </w:p>
    <w:p w14:paraId="22BD64C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6D07D43" w14:textId="77777777" w:rsidR="007415D3" w:rsidRPr="007415D3" w:rsidRDefault="007415D3" w:rsidP="007415D3">
      <w:pPr>
        <w:bidi/>
        <w:jc w:val="both"/>
        <w:rPr>
          <w:rFonts w:cs="David" w:hint="cs"/>
          <w:u w:val="single"/>
          <w:rtl/>
        </w:rPr>
      </w:pPr>
    </w:p>
    <w:p w14:paraId="1762520D" w14:textId="77777777" w:rsidR="007415D3" w:rsidRPr="007415D3" w:rsidRDefault="007415D3" w:rsidP="007415D3">
      <w:pPr>
        <w:bidi/>
        <w:jc w:val="both"/>
        <w:rPr>
          <w:rFonts w:cs="David" w:hint="cs"/>
          <w:rtl/>
        </w:rPr>
      </w:pPr>
      <w:r w:rsidRPr="007415D3">
        <w:rPr>
          <w:rFonts w:cs="David" w:hint="cs"/>
          <w:rtl/>
        </w:rPr>
        <w:tab/>
        <w:t xml:space="preserve"> אתה לא יכול להגיד שלמדת הכול. </w:t>
      </w:r>
    </w:p>
    <w:p w14:paraId="31F286FA" w14:textId="77777777" w:rsidR="007415D3" w:rsidRPr="007415D3" w:rsidRDefault="007415D3" w:rsidP="007415D3">
      <w:pPr>
        <w:bidi/>
        <w:jc w:val="both"/>
        <w:rPr>
          <w:rFonts w:cs="David" w:hint="cs"/>
          <w:rtl/>
        </w:rPr>
      </w:pPr>
    </w:p>
    <w:p w14:paraId="4030FEE2" w14:textId="77777777" w:rsidR="007415D3" w:rsidRPr="007415D3" w:rsidRDefault="007415D3" w:rsidP="007415D3">
      <w:pPr>
        <w:bidi/>
        <w:jc w:val="both"/>
        <w:rPr>
          <w:rFonts w:cs="David" w:hint="cs"/>
          <w:rtl/>
        </w:rPr>
      </w:pPr>
      <w:r w:rsidRPr="007415D3">
        <w:rPr>
          <w:rFonts w:cs="David" w:hint="cs"/>
          <w:u w:val="single"/>
          <w:rtl/>
        </w:rPr>
        <w:t>יורם מרציאנו:</w:t>
      </w:r>
    </w:p>
    <w:p w14:paraId="32AF0AAE" w14:textId="77777777" w:rsidR="007415D3" w:rsidRPr="007415D3" w:rsidRDefault="007415D3" w:rsidP="007415D3">
      <w:pPr>
        <w:bidi/>
        <w:jc w:val="both"/>
        <w:rPr>
          <w:rFonts w:cs="David" w:hint="cs"/>
          <w:rtl/>
        </w:rPr>
      </w:pPr>
    </w:p>
    <w:p w14:paraId="0039823E" w14:textId="77777777" w:rsidR="007415D3" w:rsidRPr="007415D3" w:rsidRDefault="007415D3" w:rsidP="007415D3">
      <w:pPr>
        <w:bidi/>
        <w:jc w:val="both"/>
        <w:rPr>
          <w:rFonts w:cs="David" w:hint="cs"/>
          <w:rtl/>
        </w:rPr>
      </w:pPr>
      <w:r w:rsidRPr="007415D3">
        <w:rPr>
          <w:rFonts w:cs="David" w:hint="cs"/>
          <w:rtl/>
        </w:rPr>
        <w:tab/>
        <w:t xml:space="preserve">למדתי את השטיקים. נכנסתי אליהם מהר. אני אומר לך, גדעון, בכל הכבוד. קודם כול, מפלגת העבודה לא ניצחה בבחירות. אם היא היתה מנצחת בבחירות אולי כבר היה שכר מינימום של 1,000 דולר, כפי שהתחייבנו לציבור. אבל מפלגת העבודה היא שותפה, ואחד מהנושאים המרכזיים בהסכם הקואליציוני שלנו הוא שכר המינימום. אני רוצה להזכיר לך שהיתה פעימה ראשונה, והיא כבר ישנה בתלוש המשכורת. ותהיה פעימה שנייה. הייתי רוצה שהיא תהיה עכשיו, אבל היא תהיה בעוד חצי שנה. </w:t>
      </w:r>
    </w:p>
    <w:p w14:paraId="39462D83" w14:textId="77777777" w:rsidR="007415D3" w:rsidRPr="007415D3" w:rsidRDefault="007415D3" w:rsidP="007415D3">
      <w:pPr>
        <w:bidi/>
        <w:jc w:val="both"/>
        <w:rPr>
          <w:rFonts w:cs="David" w:hint="cs"/>
          <w:rtl/>
        </w:rPr>
      </w:pPr>
    </w:p>
    <w:p w14:paraId="544CBBC7" w14:textId="77777777" w:rsidR="007415D3" w:rsidRPr="007415D3" w:rsidRDefault="007415D3" w:rsidP="007415D3">
      <w:pPr>
        <w:bidi/>
        <w:jc w:val="both"/>
        <w:rPr>
          <w:rFonts w:cs="David" w:hint="cs"/>
          <w:rtl/>
        </w:rPr>
      </w:pPr>
      <w:r w:rsidRPr="007415D3">
        <w:rPr>
          <w:rFonts w:cs="David" w:hint="cs"/>
          <w:rtl/>
        </w:rPr>
        <w:tab/>
        <w:t xml:space="preserve">אני אומר לך, תקשיב טוב. הממשלה הזאת תחזיק מעמד הרבה מאוד זמן, למורת רוחך. </w:t>
      </w:r>
    </w:p>
    <w:p w14:paraId="1ECCAA92" w14:textId="77777777" w:rsidR="007415D3" w:rsidRPr="007415D3" w:rsidRDefault="007415D3" w:rsidP="007415D3">
      <w:pPr>
        <w:bidi/>
        <w:jc w:val="both"/>
        <w:rPr>
          <w:rFonts w:cs="David" w:hint="cs"/>
          <w:rtl/>
        </w:rPr>
      </w:pPr>
    </w:p>
    <w:p w14:paraId="2CB85E62"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3809AA0C" w14:textId="77777777" w:rsidR="007415D3" w:rsidRPr="007415D3" w:rsidRDefault="007415D3" w:rsidP="007415D3">
      <w:pPr>
        <w:bidi/>
        <w:jc w:val="both"/>
        <w:rPr>
          <w:rFonts w:cs="David"/>
          <w:rtl/>
        </w:rPr>
      </w:pPr>
    </w:p>
    <w:p w14:paraId="65CD5D08"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עד 2012. </w:t>
      </w:r>
    </w:p>
    <w:p w14:paraId="1276F179" w14:textId="77777777" w:rsidR="007415D3" w:rsidRPr="007415D3" w:rsidRDefault="007415D3" w:rsidP="007415D3">
      <w:pPr>
        <w:bidi/>
        <w:jc w:val="both"/>
        <w:rPr>
          <w:rFonts w:cs="David" w:hint="cs"/>
          <w:rtl/>
        </w:rPr>
      </w:pPr>
    </w:p>
    <w:p w14:paraId="781A6234" w14:textId="77777777" w:rsidR="007415D3" w:rsidRPr="007415D3" w:rsidRDefault="007415D3" w:rsidP="007415D3">
      <w:pPr>
        <w:bidi/>
        <w:jc w:val="both"/>
        <w:rPr>
          <w:rFonts w:cs="David" w:hint="cs"/>
          <w:rtl/>
        </w:rPr>
      </w:pPr>
      <w:r w:rsidRPr="007415D3">
        <w:rPr>
          <w:rFonts w:cs="David" w:hint="cs"/>
          <w:u w:val="single"/>
          <w:rtl/>
        </w:rPr>
        <w:t>יורם מרציאנו:</w:t>
      </w:r>
    </w:p>
    <w:p w14:paraId="27366E63" w14:textId="77777777" w:rsidR="007415D3" w:rsidRPr="007415D3" w:rsidRDefault="007415D3" w:rsidP="007415D3">
      <w:pPr>
        <w:bidi/>
        <w:jc w:val="both"/>
        <w:rPr>
          <w:rFonts w:cs="David" w:hint="cs"/>
          <w:rtl/>
        </w:rPr>
      </w:pPr>
    </w:p>
    <w:p w14:paraId="6E358B6D" w14:textId="77777777" w:rsidR="007415D3" w:rsidRPr="007415D3" w:rsidRDefault="007415D3" w:rsidP="007415D3">
      <w:pPr>
        <w:bidi/>
        <w:jc w:val="both"/>
        <w:rPr>
          <w:rFonts w:cs="David" w:hint="cs"/>
          <w:rtl/>
        </w:rPr>
      </w:pPr>
      <w:r w:rsidRPr="007415D3">
        <w:rPr>
          <w:rFonts w:cs="David" w:hint="cs"/>
          <w:rtl/>
        </w:rPr>
        <w:tab/>
        <w:t xml:space="preserve"> ונעבוד יחד, כי בסוף מצאנו את השפה המשותפת לעבוד יחד. אולי רצית שלא נעבוד יחד. אני אומר לך, גדעון, בסוף בסוף, בתלוש המשכורת יהיו גם 1,000 דולר. </w:t>
      </w:r>
    </w:p>
    <w:p w14:paraId="1732CF09" w14:textId="77777777" w:rsidR="007415D3" w:rsidRPr="007415D3" w:rsidRDefault="007415D3" w:rsidP="007415D3">
      <w:pPr>
        <w:bidi/>
        <w:jc w:val="both"/>
        <w:rPr>
          <w:rFonts w:cs="David" w:hint="cs"/>
          <w:rtl/>
        </w:rPr>
      </w:pPr>
    </w:p>
    <w:p w14:paraId="133D384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EA3E0FE" w14:textId="77777777" w:rsidR="007415D3" w:rsidRPr="007415D3" w:rsidRDefault="007415D3" w:rsidP="007415D3">
      <w:pPr>
        <w:bidi/>
        <w:jc w:val="both"/>
        <w:rPr>
          <w:rFonts w:cs="David" w:hint="cs"/>
          <w:u w:val="single"/>
          <w:rtl/>
        </w:rPr>
      </w:pPr>
    </w:p>
    <w:p w14:paraId="5FFB3FC5" w14:textId="77777777" w:rsidR="007415D3" w:rsidRPr="007415D3" w:rsidRDefault="007415D3" w:rsidP="007415D3">
      <w:pPr>
        <w:bidi/>
        <w:jc w:val="both"/>
        <w:rPr>
          <w:rFonts w:cs="David" w:hint="cs"/>
          <w:rtl/>
        </w:rPr>
      </w:pPr>
      <w:r w:rsidRPr="007415D3">
        <w:rPr>
          <w:rFonts w:cs="David" w:hint="cs"/>
          <w:rtl/>
        </w:rPr>
        <w:tab/>
        <w:t xml:space="preserve"> בעזרת השם. </w:t>
      </w:r>
    </w:p>
    <w:p w14:paraId="44CA5E0E" w14:textId="77777777" w:rsidR="007415D3" w:rsidRPr="007415D3" w:rsidRDefault="007415D3" w:rsidP="007415D3">
      <w:pPr>
        <w:bidi/>
        <w:jc w:val="both"/>
        <w:rPr>
          <w:rFonts w:cs="David" w:hint="cs"/>
          <w:rtl/>
        </w:rPr>
      </w:pPr>
    </w:p>
    <w:p w14:paraId="228711BC" w14:textId="77777777" w:rsidR="007415D3" w:rsidRPr="007415D3" w:rsidRDefault="007415D3" w:rsidP="007415D3">
      <w:pPr>
        <w:bidi/>
        <w:jc w:val="both"/>
        <w:rPr>
          <w:rFonts w:cs="David" w:hint="cs"/>
          <w:rtl/>
        </w:rPr>
      </w:pPr>
      <w:r w:rsidRPr="007415D3">
        <w:rPr>
          <w:rFonts w:cs="David" w:hint="cs"/>
          <w:u w:val="single"/>
          <w:rtl/>
        </w:rPr>
        <w:t>יורם מרציאנו:</w:t>
      </w:r>
    </w:p>
    <w:p w14:paraId="32C01A30" w14:textId="77777777" w:rsidR="007415D3" w:rsidRPr="007415D3" w:rsidRDefault="007415D3" w:rsidP="007415D3">
      <w:pPr>
        <w:bidi/>
        <w:jc w:val="both"/>
        <w:rPr>
          <w:rFonts w:cs="David" w:hint="cs"/>
          <w:rtl/>
        </w:rPr>
      </w:pPr>
    </w:p>
    <w:p w14:paraId="0EB96275" w14:textId="77777777" w:rsidR="007415D3" w:rsidRPr="007415D3" w:rsidRDefault="007415D3" w:rsidP="007415D3">
      <w:pPr>
        <w:bidi/>
        <w:jc w:val="both"/>
        <w:rPr>
          <w:rFonts w:cs="David" w:hint="cs"/>
          <w:rtl/>
        </w:rPr>
      </w:pPr>
      <w:r w:rsidRPr="007415D3">
        <w:rPr>
          <w:rFonts w:cs="David" w:hint="cs"/>
          <w:rtl/>
        </w:rPr>
        <w:tab/>
        <w:t xml:space="preserve">יהיו 1,000 דולר, הודות למפלגת העבודה. </w:t>
      </w:r>
    </w:p>
    <w:p w14:paraId="7902CCC3" w14:textId="77777777" w:rsidR="007415D3" w:rsidRPr="007415D3" w:rsidRDefault="007415D3" w:rsidP="007415D3">
      <w:pPr>
        <w:bidi/>
        <w:jc w:val="both"/>
        <w:rPr>
          <w:rFonts w:cs="David" w:hint="cs"/>
          <w:rtl/>
        </w:rPr>
      </w:pPr>
    </w:p>
    <w:p w14:paraId="7B763FC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0278FD7A" w14:textId="77777777" w:rsidR="007415D3" w:rsidRPr="007415D3" w:rsidRDefault="007415D3" w:rsidP="007415D3">
      <w:pPr>
        <w:bidi/>
        <w:jc w:val="both"/>
        <w:rPr>
          <w:rFonts w:cs="David" w:hint="cs"/>
          <w:rtl/>
        </w:rPr>
      </w:pPr>
    </w:p>
    <w:p w14:paraId="76A0D881" w14:textId="77777777" w:rsidR="007415D3" w:rsidRPr="007415D3" w:rsidRDefault="007415D3" w:rsidP="007415D3">
      <w:pPr>
        <w:bidi/>
        <w:jc w:val="both"/>
        <w:rPr>
          <w:rFonts w:cs="David" w:hint="cs"/>
          <w:rtl/>
        </w:rPr>
      </w:pPr>
      <w:r w:rsidRPr="007415D3">
        <w:rPr>
          <w:rFonts w:cs="David" w:hint="cs"/>
          <w:rtl/>
        </w:rPr>
        <w:tab/>
        <w:t xml:space="preserve">הוא הולך לרדת ל-4.10. </w:t>
      </w:r>
    </w:p>
    <w:p w14:paraId="139ECCFF" w14:textId="77777777" w:rsidR="007415D3" w:rsidRPr="007415D3" w:rsidRDefault="007415D3" w:rsidP="007415D3">
      <w:pPr>
        <w:bidi/>
        <w:jc w:val="both"/>
        <w:rPr>
          <w:rFonts w:cs="David" w:hint="cs"/>
          <w:rtl/>
        </w:rPr>
      </w:pPr>
    </w:p>
    <w:p w14:paraId="4E2B0E0E" w14:textId="77777777" w:rsidR="007415D3" w:rsidRPr="007415D3" w:rsidRDefault="007415D3" w:rsidP="007415D3">
      <w:pPr>
        <w:bidi/>
        <w:jc w:val="both"/>
        <w:rPr>
          <w:rFonts w:cs="David" w:hint="cs"/>
          <w:rtl/>
        </w:rPr>
      </w:pPr>
      <w:r w:rsidRPr="007415D3">
        <w:rPr>
          <w:rFonts w:cs="David" w:hint="cs"/>
          <w:u w:val="single"/>
          <w:rtl/>
        </w:rPr>
        <w:t>יורם מרציאנו:</w:t>
      </w:r>
    </w:p>
    <w:p w14:paraId="64C70A7F" w14:textId="77777777" w:rsidR="007415D3" w:rsidRPr="007415D3" w:rsidRDefault="007415D3" w:rsidP="007415D3">
      <w:pPr>
        <w:bidi/>
        <w:jc w:val="both"/>
        <w:rPr>
          <w:rFonts w:cs="David" w:hint="cs"/>
          <w:rtl/>
        </w:rPr>
      </w:pPr>
    </w:p>
    <w:p w14:paraId="42EA9B0E" w14:textId="77777777" w:rsidR="007415D3" w:rsidRPr="007415D3" w:rsidRDefault="007415D3" w:rsidP="007415D3">
      <w:pPr>
        <w:bidi/>
        <w:jc w:val="both"/>
        <w:rPr>
          <w:rFonts w:cs="David" w:hint="cs"/>
          <w:rtl/>
        </w:rPr>
      </w:pPr>
      <w:r w:rsidRPr="007415D3">
        <w:rPr>
          <w:rFonts w:cs="David" w:hint="cs"/>
          <w:rtl/>
        </w:rPr>
        <w:tab/>
        <w:t xml:space="preserve">שירד ל-4. יהיו 1,000 דולר. </w:t>
      </w:r>
    </w:p>
    <w:p w14:paraId="3D4B37A9" w14:textId="77777777" w:rsidR="007415D3" w:rsidRPr="007415D3" w:rsidRDefault="007415D3" w:rsidP="007415D3">
      <w:pPr>
        <w:bidi/>
        <w:jc w:val="both"/>
        <w:rPr>
          <w:rFonts w:cs="David" w:hint="cs"/>
          <w:rtl/>
        </w:rPr>
      </w:pPr>
    </w:p>
    <w:p w14:paraId="09A3247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2BB9DEF" w14:textId="77777777" w:rsidR="007415D3" w:rsidRPr="007415D3" w:rsidRDefault="007415D3" w:rsidP="007415D3">
      <w:pPr>
        <w:bidi/>
        <w:jc w:val="both"/>
        <w:rPr>
          <w:rFonts w:cs="David" w:hint="cs"/>
          <w:rtl/>
        </w:rPr>
      </w:pPr>
    </w:p>
    <w:p w14:paraId="02A6C174" w14:textId="77777777" w:rsidR="007415D3" w:rsidRPr="007415D3" w:rsidRDefault="007415D3" w:rsidP="007415D3">
      <w:pPr>
        <w:bidi/>
        <w:jc w:val="both"/>
        <w:rPr>
          <w:rFonts w:cs="David" w:hint="cs"/>
          <w:rtl/>
        </w:rPr>
      </w:pPr>
      <w:r w:rsidRPr="007415D3">
        <w:rPr>
          <w:rFonts w:cs="David" w:hint="cs"/>
          <w:rtl/>
        </w:rPr>
        <w:tab/>
        <w:t xml:space="preserve">חבר הכנסת אורון, תודה. יורם. חבר הכנסת נסים זאב. </w:t>
      </w:r>
    </w:p>
    <w:p w14:paraId="52583AA2" w14:textId="77777777" w:rsidR="007415D3" w:rsidRPr="007415D3" w:rsidRDefault="007415D3" w:rsidP="007415D3">
      <w:pPr>
        <w:bidi/>
        <w:jc w:val="both"/>
        <w:rPr>
          <w:rFonts w:cs="David" w:hint="cs"/>
          <w:rtl/>
        </w:rPr>
      </w:pPr>
    </w:p>
    <w:p w14:paraId="1DCE3B3D"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נסים זאב:</w:t>
      </w:r>
    </w:p>
    <w:p w14:paraId="0BC34A3C" w14:textId="77777777" w:rsidR="007415D3" w:rsidRPr="007415D3" w:rsidRDefault="007415D3" w:rsidP="007415D3">
      <w:pPr>
        <w:bidi/>
        <w:jc w:val="both"/>
        <w:rPr>
          <w:rFonts w:cs="David" w:hint="cs"/>
          <w:rtl/>
        </w:rPr>
      </w:pPr>
    </w:p>
    <w:p w14:paraId="5E03A6AD" w14:textId="77777777" w:rsidR="007415D3" w:rsidRPr="007415D3" w:rsidRDefault="007415D3" w:rsidP="007415D3">
      <w:pPr>
        <w:bidi/>
        <w:jc w:val="both"/>
        <w:rPr>
          <w:rFonts w:cs="David" w:hint="cs"/>
          <w:rtl/>
        </w:rPr>
      </w:pPr>
      <w:r w:rsidRPr="007415D3">
        <w:rPr>
          <w:rFonts w:cs="David" w:hint="cs"/>
          <w:rtl/>
        </w:rPr>
        <w:tab/>
        <w:t xml:space="preserve"> אני מחזיק אצבעות לשר הביטחון פרץ. אגיד לכם מדוע. המלחמה שלו מול החזבאללה במלחמת לבנון השנייה שהיתה למדינת ישראל תתגמד מול המאבק שיש לו מול שלי יחימוביץ. אני לא צוחק. </w:t>
      </w:r>
    </w:p>
    <w:p w14:paraId="4D1E349B" w14:textId="77777777" w:rsidR="007415D3" w:rsidRPr="007415D3" w:rsidRDefault="007415D3" w:rsidP="007415D3">
      <w:pPr>
        <w:bidi/>
        <w:jc w:val="both"/>
        <w:rPr>
          <w:rFonts w:cs="David" w:hint="cs"/>
          <w:rtl/>
        </w:rPr>
      </w:pPr>
    </w:p>
    <w:p w14:paraId="1AD4FE85" w14:textId="77777777" w:rsidR="007415D3" w:rsidRPr="007415D3" w:rsidRDefault="007415D3" w:rsidP="007415D3">
      <w:pPr>
        <w:bidi/>
        <w:jc w:val="both"/>
        <w:rPr>
          <w:rFonts w:cs="David" w:hint="cs"/>
          <w:rtl/>
        </w:rPr>
      </w:pPr>
      <w:r w:rsidRPr="007415D3">
        <w:rPr>
          <w:rFonts w:cs="David" w:hint="cs"/>
          <w:u w:val="single"/>
          <w:rtl/>
        </w:rPr>
        <w:t>יעקב מרגי:</w:t>
      </w:r>
    </w:p>
    <w:p w14:paraId="7834F07B" w14:textId="77777777" w:rsidR="007415D3" w:rsidRPr="007415D3" w:rsidRDefault="007415D3" w:rsidP="007415D3">
      <w:pPr>
        <w:bidi/>
        <w:jc w:val="both"/>
        <w:rPr>
          <w:rFonts w:cs="David" w:hint="cs"/>
          <w:rtl/>
        </w:rPr>
      </w:pPr>
    </w:p>
    <w:p w14:paraId="21FA996B" w14:textId="77777777" w:rsidR="007415D3" w:rsidRPr="007415D3" w:rsidRDefault="007415D3" w:rsidP="007415D3">
      <w:pPr>
        <w:bidi/>
        <w:jc w:val="both"/>
        <w:rPr>
          <w:rFonts w:cs="David" w:hint="cs"/>
          <w:rtl/>
        </w:rPr>
      </w:pPr>
      <w:r w:rsidRPr="007415D3">
        <w:rPr>
          <w:rFonts w:cs="David" w:hint="cs"/>
          <w:rtl/>
        </w:rPr>
        <w:tab/>
        <w:t xml:space="preserve"> אנחנו לא מאמינים לך שאתה לא צוחק. </w:t>
      </w:r>
    </w:p>
    <w:p w14:paraId="25DC65BB" w14:textId="77777777" w:rsidR="007415D3" w:rsidRPr="007415D3" w:rsidRDefault="007415D3" w:rsidP="007415D3">
      <w:pPr>
        <w:bidi/>
        <w:jc w:val="both"/>
        <w:rPr>
          <w:rFonts w:cs="David" w:hint="cs"/>
          <w:rtl/>
        </w:rPr>
      </w:pPr>
    </w:p>
    <w:p w14:paraId="133771D5" w14:textId="77777777" w:rsidR="007415D3" w:rsidRPr="007415D3" w:rsidRDefault="007415D3" w:rsidP="007415D3">
      <w:pPr>
        <w:bidi/>
        <w:jc w:val="both"/>
        <w:rPr>
          <w:rFonts w:cs="David" w:hint="cs"/>
          <w:rtl/>
        </w:rPr>
      </w:pPr>
      <w:r w:rsidRPr="007415D3">
        <w:rPr>
          <w:rFonts w:cs="David" w:hint="cs"/>
          <w:u w:val="single"/>
          <w:rtl/>
        </w:rPr>
        <w:t>נסים זאב:</w:t>
      </w:r>
    </w:p>
    <w:p w14:paraId="5116A303" w14:textId="77777777" w:rsidR="007415D3" w:rsidRPr="007415D3" w:rsidRDefault="007415D3" w:rsidP="007415D3">
      <w:pPr>
        <w:bidi/>
        <w:jc w:val="both"/>
        <w:rPr>
          <w:rFonts w:cs="David" w:hint="cs"/>
          <w:rtl/>
        </w:rPr>
      </w:pPr>
    </w:p>
    <w:p w14:paraId="6C78917D" w14:textId="77777777" w:rsidR="007415D3" w:rsidRPr="007415D3" w:rsidRDefault="007415D3" w:rsidP="007415D3">
      <w:pPr>
        <w:bidi/>
        <w:jc w:val="both"/>
        <w:rPr>
          <w:rFonts w:cs="David" w:hint="cs"/>
          <w:rtl/>
        </w:rPr>
      </w:pPr>
      <w:r w:rsidRPr="007415D3">
        <w:rPr>
          <w:rFonts w:cs="David" w:hint="cs"/>
          <w:rtl/>
        </w:rPr>
        <w:tab/>
        <w:t xml:space="preserve"> אני ממש לא צוחק. אש בתוך הבית. ברצינות. זה שהוא נשאר, </w:t>
      </w:r>
    </w:p>
    <w:p w14:paraId="68725BB9" w14:textId="77777777" w:rsidR="007415D3" w:rsidRPr="007415D3" w:rsidRDefault="007415D3" w:rsidP="007415D3">
      <w:pPr>
        <w:bidi/>
        <w:jc w:val="both"/>
        <w:rPr>
          <w:rFonts w:cs="David" w:hint="cs"/>
          <w:rtl/>
        </w:rPr>
      </w:pPr>
    </w:p>
    <w:p w14:paraId="0635B70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5BB53D2" w14:textId="77777777" w:rsidR="007415D3" w:rsidRPr="007415D3" w:rsidRDefault="007415D3" w:rsidP="007415D3">
      <w:pPr>
        <w:bidi/>
        <w:jc w:val="both"/>
        <w:rPr>
          <w:rFonts w:cs="David" w:hint="cs"/>
          <w:rtl/>
        </w:rPr>
      </w:pPr>
    </w:p>
    <w:p w14:paraId="0E8B75AF" w14:textId="77777777" w:rsidR="007415D3" w:rsidRPr="007415D3" w:rsidRDefault="007415D3" w:rsidP="007415D3">
      <w:pPr>
        <w:bidi/>
        <w:ind w:firstLine="567"/>
        <w:jc w:val="both"/>
        <w:rPr>
          <w:rFonts w:cs="David" w:hint="cs"/>
          <w:rtl/>
        </w:rPr>
      </w:pPr>
      <w:r w:rsidRPr="007415D3">
        <w:rPr>
          <w:rFonts w:cs="David" w:hint="cs"/>
          <w:rtl/>
        </w:rPr>
        <w:t xml:space="preserve">לא, אני לא מסכימה. </w:t>
      </w:r>
    </w:p>
    <w:p w14:paraId="172E7E9D" w14:textId="77777777" w:rsidR="007415D3" w:rsidRPr="007415D3" w:rsidRDefault="007415D3" w:rsidP="007415D3">
      <w:pPr>
        <w:bidi/>
        <w:jc w:val="both"/>
        <w:rPr>
          <w:rFonts w:cs="David" w:hint="cs"/>
          <w:rtl/>
        </w:rPr>
      </w:pPr>
    </w:p>
    <w:p w14:paraId="6DBBFDD0" w14:textId="77777777" w:rsidR="007415D3" w:rsidRPr="007415D3" w:rsidRDefault="007415D3" w:rsidP="007415D3">
      <w:pPr>
        <w:bidi/>
        <w:jc w:val="both"/>
        <w:rPr>
          <w:rFonts w:cs="David" w:hint="cs"/>
          <w:rtl/>
        </w:rPr>
      </w:pPr>
      <w:r w:rsidRPr="007415D3">
        <w:rPr>
          <w:rFonts w:cs="David" w:hint="cs"/>
          <w:u w:val="single"/>
          <w:rtl/>
        </w:rPr>
        <w:t>נסים זאב:</w:t>
      </w:r>
    </w:p>
    <w:p w14:paraId="6004F7EA" w14:textId="77777777" w:rsidR="007415D3" w:rsidRPr="007415D3" w:rsidRDefault="007415D3" w:rsidP="007415D3">
      <w:pPr>
        <w:bidi/>
        <w:jc w:val="both"/>
        <w:rPr>
          <w:rFonts w:cs="David" w:hint="cs"/>
          <w:rtl/>
        </w:rPr>
      </w:pPr>
    </w:p>
    <w:p w14:paraId="39A7C6D1" w14:textId="77777777" w:rsidR="007415D3" w:rsidRPr="007415D3" w:rsidRDefault="007415D3" w:rsidP="007415D3">
      <w:pPr>
        <w:bidi/>
        <w:jc w:val="both"/>
        <w:rPr>
          <w:rFonts w:cs="David" w:hint="cs"/>
          <w:rtl/>
        </w:rPr>
      </w:pPr>
      <w:r w:rsidRPr="007415D3">
        <w:rPr>
          <w:rFonts w:cs="David" w:hint="cs"/>
          <w:rtl/>
        </w:rPr>
        <w:tab/>
        <w:t xml:space="preserve"> לעניין. שאלתי כמה זמן הדחייה. הבנתי שהיא עד חודש מאי, זה נכון? אני מבין שהדחייה היא טקטית. </w:t>
      </w:r>
    </w:p>
    <w:p w14:paraId="74830E99" w14:textId="77777777" w:rsidR="007415D3" w:rsidRPr="007415D3" w:rsidRDefault="007415D3" w:rsidP="007415D3">
      <w:pPr>
        <w:bidi/>
        <w:jc w:val="both"/>
        <w:rPr>
          <w:rFonts w:cs="David" w:hint="cs"/>
          <w:rtl/>
        </w:rPr>
      </w:pPr>
    </w:p>
    <w:p w14:paraId="62D3F925" w14:textId="77777777" w:rsidR="007415D3" w:rsidRPr="007415D3" w:rsidRDefault="007415D3" w:rsidP="007415D3">
      <w:pPr>
        <w:pStyle w:val="Heading5"/>
        <w:rPr>
          <w:rFonts w:hint="cs"/>
          <w:rtl/>
        </w:rPr>
      </w:pPr>
      <w:r w:rsidRPr="007415D3">
        <w:rPr>
          <w:rFonts w:hint="cs"/>
          <w:u w:val="single"/>
          <w:rtl/>
        </w:rPr>
        <w:t>אביגדור יצחקי:</w:t>
      </w:r>
    </w:p>
    <w:p w14:paraId="7909DA21" w14:textId="77777777" w:rsidR="007415D3" w:rsidRPr="007415D3" w:rsidRDefault="007415D3" w:rsidP="007415D3">
      <w:pPr>
        <w:pStyle w:val="Heading5"/>
        <w:rPr>
          <w:rFonts w:hint="cs"/>
          <w:rtl/>
        </w:rPr>
      </w:pPr>
    </w:p>
    <w:p w14:paraId="0A020E17" w14:textId="77777777" w:rsidR="007415D3" w:rsidRPr="007415D3" w:rsidRDefault="007415D3" w:rsidP="007415D3">
      <w:pPr>
        <w:bidi/>
        <w:jc w:val="both"/>
        <w:rPr>
          <w:rFonts w:cs="David" w:hint="cs"/>
          <w:rtl/>
        </w:rPr>
      </w:pPr>
      <w:r w:rsidRPr="007415D3">
        <w:rPr>
          <w:rFonts w:cs="David" w:hint="cs"/>
          <w:rtl/>
        </w:rPr>
        <w:tab/>
        <w:t xml:space="preserve"> לדעתי היא היתה צריכה להיות במאי-יוני...</w:t>
      </w:r>
    </w:p>
    <w:p w14:paraId="0BE343A1" w14:textId="77777777" w:rsidR="007415D3" w:rsidRPr="007415D3" w:rsidRDefault="007415D3" w:rsidP="007415D3">
      <w:pPr>
        <w:bidi/>
        <w:jc w:val="both"/>
        <w:rPr>
          <w:rFonts w:cs="David" w:hint="cs"/>
          <w:rtl/>
        </w:rPr>
      </w:pPr>
    </w:p>
    <w:p w14:paraId="28A61E9A"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7F0CCBF" w14:textId="77777777" w:rsidR="007415D3" w:rsidRPr="007415D3" w:rsidRDefault="007415D3" w:rsidP="007415D3">
      <w:pPr>
        <w:bidi/>
        <w:jc w:val="both"/>
        <w:rPr>
          <w:rFonts w:cs="David" w:hint="cs"/>
          <w:u w:val="single"/>
          <w:rtl/>
        </w:rPr>
      </w:pPr>
    </w:p>
    <w:p w14:paraId="3BEB63D9" w14:textId="77777777" w:rsidR="007415D3" w:rsidRPr="007415D3" w:rsidRDefault="007415D3" w:rsidP="007415D3">
      <w:pPr>
        <w:bidi/>
        <w:jc w:val="both"/>
        <w:rPr>
          <w:rFonts w:cs="David" w:hint="cs"/>
          <w:rtl/>
        </w:rPr>
      </w:pPr>
      <w:r w:rsidRPr="007415D3">
        <w:rPr>
          <w:rFonts w:cs="David" w:hint="cs"/>
          <w:rtl/>
        </w:rPr>
        <w:tab/>
        <w:t xml:space="preserve"> היא היתה טקטית, אבל מאז שליברמן הצטרף היא אסטרטגית. </w:t>
      </w:r>
    </w:p>
    <w:p w14:paraId="506258F8" w14:textId="77777777" w:rsidR="007415D3" w:rsidRPr="007415D3" w:rsidRDefault="007415D3" w:rsidP="007415D3">
      <w:pPr>
        <w:bidi/>
        <w:jc w:val="both"/>
        <w:rPr>
          <w:rFonts w:cs="David" w:hint="cs"/>
          <w:rtl/>
        </w:rPr>
      </w:pPr>
    </w:p>
    <w:p w14:paraId="67FBF377" w14:textId="77777777" w:rsidR="007415D3" w:rsidRPr="007415D3" w:rsidRDefault="007415D3" w:rsidP="007415D3">
      <w:pPr>
        <w:bidi/>
        <w:jc w:val="both"/>
        <w:rPr>
          <w:rFonts w:cs="David" w:hint="cs"/>
          <w:rtl/>
        </w:rPr>
      </w:pPr>
      <w:r w:rsidRPr="007415D3">
        <w:rPr>
          <w:rFonts w:cs="David" w:hint="cs"/>
          <w:u w:val="single"/>
          <w:rtl/>
        </w:rPr>
        <w:t>נסים זאב:</w:t>
      </w:r>
    </w:p>
    <w:p w14:paraId="47B8001C" w14:textId="77777777" w:rsidR="007415D3" w:rsidRPr="007415D3" w:rsidRDefault="007415D3" w:rsidP="007415D3">
      <w:pPr>
        <w:bidi/>
        <w:jc w:val="both"/>
        <w:rPr>
          <w:rFonts w:cs="David" w:hint="cs"/>
          <w:rtl/>
        </w:rPr>
      </w:pPr>
    </w:p>
    <w:p w14:paraId="78E910E1" w14:textId="77777777" w:rsidR="007415D3" w:rsidRPr="007415D3" w:rsidRDefault="007415D3" w:rsidP="007415D3">
      <w:pPr>
        <w:bidi/>
        <w:jc w:val="both"/>
        <w:rPr>
          <w:rFonts w:cs="David" w:hint="cs"/>
          <w:rtl/>
        </w:rPr>
      </w:pPr>
      <w:r w:rsidRPr="007415D3">
        <w:rPr>
          <w:rFonts w:cs="David" w:hint="cs"/>
          <w:rtl/>
        </w:rPr>
        <w:tab/>
        <w:t xml:space="preserve"> לא, היא לא אסטרטגית. </w:t>
      </w:r>
    </w:p>
    <w:p w14:paraId="2039785C" w14:textId="77777777" w:rsidR="007415D3" w:rsidRPr="007415D3" w:rsidRDefault="007415D3" w:rsidP="007415D3">
      <w:pPr>
        <w:bidi/>
        <w:jc w:val="both"/>
        <w:rPr>
          <w:rFonts w:cs="David" w:hint="cs"/>
          <w:rtl/>
        </w:rPr>
      </w:pPr>
    </w:p>
    <w:p w14:paraId="57CB153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4F90CB6" w14:textId="77777777" w:rsidR="007415D3" w:rsidRPr="007415D3" w:rsidRDefault="007415D3" w:rsidP="007415D3">
      <w:pPr>
        <w:bidi/>
        <w:jc w:val="both"/>
        <w:rPr>
          <w:rFonts w:cs="David" w:hint="cs"/>
          <w:rtl/>
        </w:rPr>
      </w:pPr>
    </w:p>
    <w:p w14:paraId="01696B07" w14:textId="77777777" w:rsidR="007415D3" w:rsidRPr="007415D3" w:rsidRDefault="007415D3" w:rsidP="007415D3">
      <w:pPr>
        <w:bidi/>
        <w:jc w:val="both"/>
        <w:rPr>
          <w:rFonts w:cs="David" w:hint="cs"/>
          <w:rtl/>
        </w:rPr>
      </w:pPr>
      <w:r w:rsidRPr="007415D3">
        <w:rPr>
          <w:rFonts w:cs="David" w:hint="cs"/>
          <w:rtl/>
        </w:rPr>
        <w:tab/>
        <w:t xml:space="preserve">יצא לך טוב, גדעון. </w:t>
      </w:r>
    </w:p>
    <w:p w14:paraId="443B94E7" w14:textId="77777777" w:rsidR="007415D3" w:rsidRPr="007415D3" w:rsidRDefault="007415D3" w:rsidP="007415D3">
      <w:pPr>
        <w:bidi/>
        <w:jc w:val="both"/>
        <w:rPr>
          <w:rFonts w:cs="David" w:hint="cs"/>
          <w:rtl/>
        </w:rPr>
      </w:pPr>
    </w:p>
    <w:p w14:paraId="3CCC45F3" w14:textId="77777777" w:rsidR="007415D3" w:rsidRPr="007415D3" w:rsidRDefault="007415D3" w:rsidP="007415D3">
      <w:pPr>
        <w:bidi/>
        <w:jc w:val="both"/>
        <w:rPr>
          <w:rFonts w:cs="David" w:hint="cs"/>
          <w:rtl/>
        </w:rPr>
      </w:pPr>
      <w:r w:rsidRPr="007415D3">
        <w:rPr>
          <w:rFonts w:cs="David" w:hint="cs"/>
          <w:u w:val="single"/>
          <w:rtl/>
        </w:rPr>
        <w:t>נסים זאב:</w:t>
      </w:r>
    </w:p>
    <w:p w14:paraId="03A44D07" w14:textId="77777777" w:rsidR="007415D3" w:rsidRPr="007415D3" w:rsidRDefault="007415D3" w:rsidP="007415D3">
      <w:pPr>
        <w:bidi/>
        <w:jc w:val="both"/>
        <w:rPr>
          <w:rFonts w:cs="David" w:hint="cs"/>
          <w:rtl/>
        </w:rPr>
      </w:pPr>
    </w:p>
    <w:p w14:paraId="512BBF89" w14:textId="77777777" w:rsidR="007415D3" w:rsidRPr="007415D3" w:rsidRDefault="007415D3" w:rsidP="007415D3">
      <w:pPr>
        <w:bidi/>
        <w:jc w:val="both"/>
        <w:rPr>
          <w:rFonts w:cs="David" w:hint="cs"/>
          <w:rtl/>
        </w:rPr>
      </w:pPr>
      <w:r w:rsidRPr="007415D3">
        <w:rPr>
          <w:rFonts w:cs="David" w:hint="cs"/>
          <w:rtl/>
        </w:rPr>
        <w:tab/>
        <w:t xml:space="preserve">אני מבין שהדחייה היא עד מאי, זה נכון? </w:t>
      </w:r>
    </w:p>
    <w:p w14:paraId="165FDB3D" w14:textId="77777777" w:rsidR="007415D3" w:rsidRPr="007415D3" w:rsidRDefault="007415D3" w:rsidP="007415D3">
      <w:pPr>
        <w:bidi/>
        <w:jc w:val="both"/>
        <w:rPr>
          <w:rFonts w:cs="David" w:hint="cs"/>
          <w:rtl/>
        </w:rPr>
      </w:pPr>
    </w:p>
    <w:p w14:paraId="766A7F49"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6EA20256" w14:textId="77777777" w:rsidR="007415D3" w:rsidRPr="007415D3" w:rsidRDefault="007415D3" w:rsidP="007415D3">
      <w:pPr>
        <w:bidi/>
        <w:jc w:val="both"/>
        <w:rPr>
          <w:rFonts w:cs="David"/>
          <w:rtl/>
        </w:rPr>
      </w:pPr>
    </w:p>
    <w:p w14:paraId="58408FF5"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הבעיה היא שאין פה אף אחד מישראל ביתנו, </w:t>
      </w:r>
    </w:p>
    <w:p w14:paraId="3FDF8771" w14:textId="77777777" w:rsidR="007415D3" w:rsidRPr="007415D3" w:rsidRDefault="007415D3" w:rsidP="007415D3">
      <w:pPr>
        <w:bidi/>
        <w:jc w:val="both"/>
        <w:rPr>
          <w:rFonts w:cs="David" w:hint="cs"/>
          <w:rtl/>
        </w:rPr>
      </w:pPr>
    </w:p>
    <w:p w14:paraId="7D5BC0EE" w14:textId="77777777" w:rsidR="007415D3" w:rsidRPr="007415D3" w:rsidRDefault="007415D3" w:rsidP="007415D3">
      <w:pPr>
        <w:bidi/>
        <w:jc w:val="both"/>
        <w:rPr>
          <w:rFonts w:cs="David" w:hint="cs"/>
          <w:u w:val="single"/>
          <w:rtl/>
        </w:rPr>
      </w:pPr>
      <w:r w:rsidRPr="007415D3">
        <w:rPr>
          <w:rFonts w:cs="David" w:hint="cs"/>
          <w:u w:val="single"/>
          <w:rtl/>
        </w:rPr>
        <w:t>קריאה:</w:t>
      </w:r>
    </w:p>
    <w:p w14:paraId="44056438" w14:textId="77777777" w:rsidR="007415D3" w:rsidRPr="007415D3" w:rsidRDefault="007415D3" w:rsidP="007415D3">
      <w:pPr>
        <w:bidi/>
        <w:jc w:val="both"/>
        <w:rPr>
          <w:rFonts w:cs="David" w:hint="cs"/>
          <w:rtl/>
        </w:rPr>
      </w:pPr>
    </w:p>
    <w:p w14:paraId="1DE298A1" w14:textId="77777777" w:rsidR="007415D3" w:rsidRPr="007415D3" w:rsidRDefault="007415D3" w:rsidP="007415D3">
      <w:pPr>
        <w:bidi/>
        <w:jc w:val="both"/>
        <w:rPr>
          <w:rFonts w:cs="David" w:hint="cs"/>
          <w:rtl/>
        </w:rPr>
      </w:pPr>
      <w:r w:rsidRPr="007415D3">
        <w:rPr>
          <w:rFonts w:cs="David" w:hint="cs"/>
          <w:rtl/>
        </w:rPr>
        <w:tab/>
        <w:t>יש.</w:t>
      </w:r>
    </w:p>
    <w:p w14:paraId="19061BA0" w14:textId="77777777" w:rsidR="007415D3" w:rsidRPr="007415D3" w:rsidRDefault="007415D3" w:rsidP="007415D3">
      <w:pPr>
        <w:bidi/>
        <w:jc w:val="both"/>
        <w:rPr>
          <w:rFonts w:cs="David" w:hint="cs"/>
          <w:rtl/>
        </w:rPr>
      </w:pPr>
    </w:p>
    <w:p w14:paraId="1A5E996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A2EBFF5" w14:textId="77777777" w:rsidR="007415D3" w:rsidRPr="007415D3" w:rsidRDefault="007415D3" w:rsidP="007415D3">
      <w:pPr>
        <w:bidi/>
        <w:jc w:val="both"/>
        <w:rPr>
          <w:rFonts w:cs="David" w:hint="cs"/>
          <w:rtl/>
        </w:rPr>
      </w:pPr>
    </w:p>
    <w:p w14:paraId="2E86E9CE" w14:textId="77777777" w:rsidR="007415D3" w:rsidRPr="007415D3" w:rsidRDefault="007415D3" w:rsidP="007415D3">
      <w:pPr>
        <w:bidi/>
        <w:jc w:val="both"/>
        <w:rPr>
          <w:rFonts w:cs="David" w:hint="cs"/>
          <w:rtl/>
        </w:rPr>
      </w:pPr>
      <w:r w:rsidRPr="007415D3">
        <w:rPr>
          <w:rFonts w:cs="David" w:hint="cs"/>
          <w:rtl/>
        </w:rPr>
        <w:tab/>
        <w:t xml:space="preserve">היא נדחית בחצי שנה, ממאי לנובמבר. </w:t>
      </w:r>
    </w:p>
    <w:p w14:paraId="08C44879" w14:textId="77777777" w:rsidR="007415D3" w:rsidRPr="007415D3" w:rsidRDefault="007415D3" w:rsidP="007415D3">
      <w:pPr>
        <w:bidi/>
        <w:jc w:val="both"/>
        <w:rPr>
          <w:rFonts w:cs="David" w:hint="cs"/>
          <w:rtl/>
        </w:rPr>
      </w:pPr>
    </w:p>
    <w:p w14:paraId="6D1D0C1E" w14:textId="77777777" w:rsidR="007415D3" w:rsidRPr="007415D3" w:rsidRDefault="007415D3" w:rsidP="007415D3">
      <w:pPr>
        <w:bidi/>
        <w:jc w:val="both"/>
        <w:rPr>
          <w:rFonts w:cs="David" w:hint="cs"/>
          <w:rtl/>
        </w:rPr>
      </w:pPr>
      <w:r w:rsidRPr="007415D3">
        <w:rPr>
          <w:rFonts w:cs="David" w:hint="cs"/>
          <w:u w:val="single"/>
          <w:rtl/>
        </w:rPr>
        <w:t>נסים זאב:</w:t>
      </w:r>
    </w:p>
    <w:p w14:paraId="0E66C3A7" w14:textId="77777777" w:rsidR="007415D3" w:rsidRPr="007415D3" w:rsidRDefault="007415D3" w:rsidP="007415D3">
      <w:pPr>
        <w:bidi/>
        <w:jc w:val="both"/>
        <w:rPr>
          <w:rFonts w:cs="David" w:hint="cs"/>
          <w:rtl/>
        </w:rPr>
      </w:pPr>
    </w:p>
    <w:p w14:paraId="176C8EC0" w14:textId="77777777" w:rsidR="007415D3" w:rsidRPr="007415D3" w:rsidRDefault="007415D3" w:rsidP="007415D3">
      <w:pPr>
        <w:bidi/>
        <w:jc w:val="both"/>
        <w:rPr>
          <w:rFonts w:cs="David" w:hint="cs"/>
          <w:rtl/>
        </w:rPr>
      </w:pPr>
      <w:r w:rsidRPr="007415D3">
        <w:rPr>
          <w:rFonts w:cs="David" w:hint="cs"/>
          <w:rtl/>
        </w:rPr>
        <w:tab/>
        <w:t xml:space="preserve">בעצם יש ... שבסופו של דבר, בנובמבר, </w:t>
      </w:r>
    </w:p>
    <w:p w14:paraId="3AAD0E41" w14:textId="77777777" w:rsidR="007415D3" w:rsidRPr="007415D3" w:rsidRDefault="007415D3" w:rsidP="007415D3">
      <w:pPr>
        <w:bidi/>
        <w:jc w:val="both"/>
        <w:rPr>
          <w:rFonts w:cs="David" w:hint="cs"/>
          <w:rtl/>
        </w:rPr>
      </w:pPr>
    </w:p>
    <w:p w14:paraId="1C08976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0A5F2D6" w14:textId="77777777" w:rsidR="007415D3" w:rsidRPr="007415D3" w:rsidRDefault="007415D3" w:rsidP="007415D3">
      <w:pPr>
        <w:bidi/>
        <w:jc w:val="both"/>
        <w:rPr>
          <w:rFonts w:cs="David" w:hint="cs"/>
          <w:u w:val="single"/>
          <w:rtl/>
        </w:rPr>
      </w:pPr>
    </w:p>
    <w:p w14:paraId="4961C519" w14:textId="77777777" w:rsidR="007415D3" w:rsidRPr="007415D3" w:rsidRDefault="007415D3" w:rsidP="007415D3">
      <w:pPr>
        <w:bidi/>
        <w:jc w:val="both"/>
        <w:rPr>
          <w:rFonts w:cs="David" w:hint="cs"/>
          <w:rtl/>
        </w:rPr>
      </w:pPr>
      <w:r w:rsidRPr="007415D3">
        <w:rPr>
          <w:rFonts w:cs="David" w:hint="cs"/>
          <w:rtl/>
        </w:rPr>
        <w:tab/>
        <w:t xml:space="preserve"> בעזרת השם. </w:t>
      </w:r>
    </w:p>
    <w:p w14:paraId="46D32341" w14:textId="77777777" w:rsidR="007415D3" w:rsidRPr="007415D3" w:rsidRDefault="007415D3" w:rsidP="007415D3">
      <w:pPr>
        <w:bidi/>
        <w:jc w:val="both"/>
        <w:rPr>
          <w:rFonts w:cs="David" w:hint="cs"/>
          <w:rtl/>
        </w:rPr>
      </w:pPr>
    </w:p>
    <w:p w14:paraId="2CFC3FEB" w14:textId="77777777" w:rsidR="007415D3" w:rsidRPr="007415D3" w:rsidRDefault="007415D3" w:rsidP="007415D3">
      <w:pPr>
        <w:bidi/>
        <w:jc w:val="both"/>
        <w:rPr>
          <w:rFonts w:cs="David" w:hint="cs"/>
          <w:rtl/>
        </w:rPr>
      </w:pPr>
      <w:r w:rsidRPr="007415D3">
        <w:rPr>
          <w:rFonts w:cs="David" w:hint="cs"/>
          <w:u w:val="single"/>
          <w:rtl/>
        </w:rPr>
        <w:t>נסים זאב:</w:t>
      </w:r>
    </w:p>
    <w:p w14:paraId="642CE2E6" w14:textId="77777777" w:rsidR="007415D3" w:rsidRPr="007415D3" w:rsidRDefault="007415D3" w:rsidP="007415D3">
      <w:pPr>
        <w:bidi/>
        <w:jc w:val="both"/>
        <w:rPr>
          <w:rFonts w:cs="David" w:hint="cs"/>
          <w:rtl/>
        </w:rPr>
      </w:pPr>
    </w:p>
    <w:p w14:paraId="29098B2A" w14:textId="77777777" w:rsidR="007415D3" w:rsidRPr="007415D3" w:rsidRDefault="007415D3" w:rsidP="007415D3">
      <w:pPr>
        <w:bidi/>
        <w:jc w:val="both"/>
        <w:rPr>
          <w:rFonts w:cs="David" w:hint="cs"/>
          <w:rtl/>
        </w:rPr>
      </w:pPr>
      <w:r w:rsidRPr="007415D3">
        <w:rPr>
          <w:rFonts w:cs="David" w:hint="cs"/>
          <w:rtl/>
        </w:rPr>
        <w:tab/>
        <w:t xml:space="preserve">אז שאלתי את חברת הכנסת קולט אביטל, והייתי שמח לשמוע את התשובה: אם זה כך, אני חושב שלא צריכים לעשות מזה עניין גדול, ואני בוודאי אתמוך. </w:t>
      </w:r>
    </w:p>
    <w:p w14:paraId="6E2C9C87" w14:textId="77777777" w:rsidR="007415D3" w:rsidRPr="007415D3" w:rsidRDefault="007415D3" w:rsidP="007415D3">
      <w:pPr>
        <w:bidi/>
        <w:jc w:val="both"/>
        <w:rPr>
          <w:rFonts w:cs="David" w:hint="cs"/>
          <w:rtl/>
        </w:rPr>
      </w:pPr>
    </w:p>
    <w:p w14:paraId="407DD1D1"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5E7129F" w14:textId="77777777" w:rsidR="007415D3" w:rsidRPr="007415D3" w:rsidRDefault="007415D3" w:rsidP="007415D3">
      <w:pPr>
        <w:bidi/>
        <w:jc w:val="both"/>
        <w:rPr>
          <w:rFonts w:cs="David" w:hint="cs"/>
          <w:rtl/>
        </w:rPr>
      </w:pPr>
    </w:p>
    <w:p w14:paraId="7CC2337A" w14:textId="77777777" w:rsidR="007415D3" w:rsidRPr="007415D3" w:rsidRDefault="007415D3" w:rsidP="007415D3">
      <w:pPr>
        <w:bidi/>
        <w:ind w:firstLine="567"/>
        <w:jc w:val="both"/>
        <w:rPr>
          <w:rFonts w:cs="David" w:hint="cs"/>
          <w:rtl/>
        </w:rPr>
      </w:pPr>
      <w:r w:rsidRPr="007415D3">
        <w:rPr>
          <w:rFonts w:cs="David" w:hint="cs"/>
          <w:rtl/>
        </w:rPr>
        <w:t xml:space="preserve">מה שהקואליציה עושה לאנשים. </w:t>
      </w:r>
    </w:p>
    <w:p w14:paraId="413DC7BB" w14:textId="77777777" w:rsidR="007415D3" w:rsidRPr="007415D3" w:rsidRDefault="007415D3" w:rsidP="007415D3">
      <w:pPr>
        <w:bidi/>
        <w:ind w:firstLine="567"/>
        <w:jc w:val="both"/>
        <w:rPr>
          <w:rFonts w:cs="David" w:hint="cs"/>
          <w:rtl/>
        </w:rPr>
      </w:pPr>
    </w:p>
    <w:p w14:paraId="7A2426E0"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7F44653" w14:textId="77777777" w:rsidR="007415D3" w:rsidRPr="007415D3" w:rsidRDefault="007415D3" w:rsidP="007415D3">
      <w:pPr>
        <w:bidi/>
        <w:ind w:firstLine="567"/>
        <w:jc w:val="both"/>
        <w:rPr>
          <w:rFonts w:cs="David" w:hint="cs"/>
          <w:rtl/>
        </w:rPr>
      </w:pPr>
    </w:p>
    <w:p w14:paraId="513ACE2B"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w:t>
      </w:r>
    </w:p>
    <w:p w14:paraId="580436AA" w14:textId="77777777" w:rsidR="007415D3" w:rsidRPr="007415D3" w:rsidRDefault="007415D3" w:rsidP="007415D3">
      <w:pPr>
        <w:bidi/>
        <w:ind w:firstLine="567"/>
        <w:jc w:val="both"/>
        <w:rPr>
          <w:rFonts w:cs="David" w:hint="cs"/>
          <w:rtl/>
        </w:rPr>
      </w:pPr>
    </w:p>
    <w:p w14:paraId="34B1F8F1"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AA7FF95" w14:textId="77777777" w:rsidR="007415D3" w:rsidRPr="007415D3" w:rsidRDefault="007415D3" w:rsidP="007415D3">
      <w:pPr>
        <w:bidi/>
        <w:jc w:val="both"/>
        <w:rPr>
          <w:rFonts w:cs="David" w:hint="cs"/>
          <w:u w:val="single"/>
          <w:rtl/>
        </w:rPr>
      </w:pPr>
    </w:p>
    <w:p w14:paraId="0A04BC4B" w14:textId="77777777" w:rsidR="007415D3" w:rsidRPr="007415D3" w:rsidRDefault="007415D3" w:rsidP="007415D3">
      <w:pPr>
        <w:bidi/>
        <w:ind w:firstLine="567"/>
        <w:jc w:val="both"/>
        <w:rPr>
          <w:rFonts w:cs="David" w:hint="cs"/>
          <w:rtl/>
        </w:rPr>
      </w:pPr>
      <w:r w:rsidRPr="007415D3">
        <w:rPr>
          <w:rFonts w:cs="David" w:hint="cs"/>
          <w:rtl/>
        </w:rPr>
        <w:t xml:space="preserve"> שמית. </w:t>
      </w:r>
    </w:p>
    <w:p w14:paraId="72B82F75" w14:textId="77777777" w:rsidR="007415D3" w:rsidRPr="007415D3" w:rsidRDefault="007415D3" w:rsidP="007415D3">
      <w:pPr>
        <w:bidi/>
        <w:ind w:firstLine="567"/>
        <w:jc w:val="both"/>
        <w:rPr>
          <w:rFonts w:cs="David" w:hint="cs"/>
          <w:rtl/>
        </w:rPr>
      </w:pPr>
    </w:p>
    <w:p w14:paraId="1F018DC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9A8988F" w14:textId="77777777" w:rsidR="007415D3" w:rsidRPr="007415D3" w:rsidRDefault="007415D3" w:rsidP="007415D3">
      <w:pPr>
        <w:bidi/>
        <w:ind w:firstLine="567"/>
        <w:jc w:val="both"/>
        <w:rPr>
          <w:rFonts w:cs="David" w:hint="cs"/>
          <w:rtl/>
        </w:rPr>
      </w:pPr>
    </w:p>
    <w:p w14:paraId="73F15F31" w14:textId="77777777" w:rsidR="007415D3" w:rsidRPr="007415D3" w:rsidRDefault="007415D3" w:rsidP="007415D3">
      <w:pPr>
        <w:bidi/>
        <w:ind w:firstLine="567"/>
        <w:jc w:val="both"/>
        <w:rPr>
          <w:rFonts w:cs="David" w:hint="cs"/>
          <w:rtl/>
        </w:rPr>
      </w:pPr>
      <w:r w:rsidRPr="007415D3">
        <w:rPr>
          <w:rFonts w:cs="David" w:hint="cs"/>
          <w:rtl/>
        </w:rPr>
        <w:t xml:space="preserve">יהיו שתי הצבעות. הצבעה על הפיצול והצבעה על הוועדה. </w:t>
      </w:r>
    </w:p>
    <w:p w14:paraId="0DDDD251" w14:textId="77777777" w:rsidR="007415D3" w:rsidRPr="007415D3" w:rsidRDefault="007415D3" w:rsidP="007415D3">
      <w:pPr>
        <w:bidi/>
        <w:ind w:firstLine="567"/>
        <w:jc w:val="both"/>
        <w:rPr>
          <w:rFonts w:cs="David" w:hint="cs"/>
          <w:rtl/>
        </w:rPr>
      </w:pPr>
    </w:p>
    <w:p w14:paraId="11DA161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68F2236" w14:textId="77777777" w:rsidR="007415D3" w:rsidRPr="007415D3" w:rsidRDefault="007415D3" w:rsidP="007415D3">
      <w:pPr>
        <w:bidi/>
        <w:jc w:val="both"/>
        <w:rPr>
          <w:rFonts w:cs="David" w:hint="cs"/>
          <w:u w:val="single"/>
          <w:rtl/>
        </w:rPr>
      </w:pPr>
    </w:p>
    <w:p w14:paraId="6C205CFD" w14:textId="77777777" w:rsidR="007415D3" w:rsidRPr="007415D3" w:rsidRDefault="007415D3" w:rsidP="007415D3">
      <w:pPr>
        <w:bidi/>
        <w:ind w:firstLine="567"/>
        <w:jc w:val="both"/>
        <w:rPr>
          <w:rFonts w:cs="David" w:hint="cs"/>
          <w:rtl/>
        </w:rPr>
      </w:pPr>
      <w:r w:rsidRPr="007415D3">
        <w:rPr>
          <w:rFonts w:cs="David" w:hint="cs"/>
          <w:rtl/>
        </w:rPr>
        <w:t xml:space="preserve"> ויהיה דיון על הוועדה. אני רוצה לדבר על הוועדה. </w:t>
      </w:r>
    </w:p>
    <w:p w14:paraId="309C3AFD" w14:textId="77777777" w:rsidR="007415D3" w:rsidRPr="007415D3" w:rsidRDefault="007415D3" w:rsidP="007415D3">
      <w:pPr>
        <w:bidi/>
        <w:ind w:firstLine="567"/>
        <w:jc w:val="both"/>
        <w:rPr>
          <w:rFonts w:cs="David" w:hint="cs"/>
          <w:rtl/>
        </w:rPr>
      </w:pPr>
    </w:p>
    <w:p w14:paraId="748FD71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D3BB618" w14:textId="77777777" w:rsidR="007415D3" w:rsidRPr="007415D3" w:rsidRDefault="007415D3" w:rsidP="007415D3">
      <w:pPr>
        <w:bidi/>
        <w:ind w:firstLine="567"/>
        <w:jc w:val="both"/>
        <w:rPr>
          <w:rFonts w:cs="David" w:hint="cs"/>
          <w:rtl/>
        </w:rPr>
      </w:pPr>
    </w:p>
    <w:p w14:paraId="06C592A9" w14:textId="77777777" w:rsidR="007415D3" w:rsidRPr="007415D3" w:rsidRDefault="007415D3" w:rsidP="007415D3">
      <w:pPr>
        <w:bidi/>
        <w:ind w:firstLine="567"/>
        <w:jc w:val="both"/>
        <w:rPr>
          <w:rFonts w:cs="David" w:hint="cs"/>
          <w:rtl/>
        </w:rPr>
      </w:pPr>
      <w:r w:rsidRPr="007415D3">
        <w:rPr>
          <w:rFonts w:cs="David" w:hint="cs"/>
          <w:rtl/>
        </w:rPr>
        <w:t xml:space="preserve">הפעם לא תקבל רשות דיבור. </w:t>
      </w:r>
    </w:p>
    <w:p w14:paraId="64980BFF" w14:textId="77777777" w:rsidR="007415D3" w:rsidRPr="007415D3" w:rsidRDefault="007415D3" w:rsidP="007415D3">
      <w:pPr>
        <w:bidi/>
        <w:ind w:firstLine="567"/>
        <w:jc w:val="both"/>
        <w:rPr>
          <w:rFonts w:cs="David" w:hint="cs"/>
          <w:rtl/>
        </w:rPr>
      </w:pPr>
    </w:p>
    <w:p w14:paraId="38113517" w14:textId="77777777" w:rsidR="007415D3" w:rsidRPr="007415D3" w:rsidRDefault="007415D3" w:rsidP="007415D3">
      <w:pPr>
        <w:pStyle w:val="Heading5"/>
        <w:rPr>
          <w:rFonts w:hint="cs"/>
          <w:rtl/>
        </w:rPr>
      </w:pPr>
      <w:r w:rsidRPr="007415D3">
        <w:rPr>
          <w:rFonts w:hint="cs"/>
          <w:u w:val="single"/>
          <w:rtl/>
        </w:rPr>
        <w:t>אביגדור יצחקי:</w:t>
      </w:r>
    </w:p>
    <w:p w14:paraId="072E8C13" w14:textId="77777777" w:rsidR="007415D3" w:rsidRPr="007415D3" w:rsidRDefault="007415D3" w:rsidP="007415D3">
      <w:pPr>
        <w:pStyle w:val="Heading5"/>
        <w:rPr>
          <w:rFonts w:hint="cs"/>
          <w:rtl/>
        </w:rPr>
      </w:pPr>
    </w:p>
    <w:p w14:paraId="1FC06AC7" w14:textId="77777777" w:rsidR="007415D3" w:rsidRPr="007415D3" w:rsidRDefault="007415D3" w:rsidP="007415D3">
      <w:pPr>
        <w:bidi/>
        <w:ind w:firstLine="567"/>
        <w:jc w:val="both"/>
        <w:rPr>
          <w:rFonts w:cs="David" w:hint="cs"/>
          <w:rtl/>
        </w:rPr>
      </w:pPr>
      <w:r w:rsidRPr="007415D3">
        <w:rPr>
          <w:rFonts w:cs="David" w:hint="cs"/>
          <w:rtl/>
        </w:rPr>
        <w:t xml:space="preserve"> אני רוצה לשאול: איפה נידונה הפעימה הראשונה?</w:t>
      </w:r>
    </w:p>
    <w:p w14:paraId="33CD1EC6" w14:textId="77777777" w:rsidR="007415D3" w:rsidRPr="007415D3" w:rsidRDefault="007415D3" w:rsidP="007415D3">
      <w:pPr>
        <w:bidi/>
        <w:ind w:firstLine="567"/>
        <w:jc w:val="both"/>
        <w:rPr>
          <w:rFonts w:cs="David" w:hint="cs"/>
          <w:rtl/>
        </w:rPr>
      </w:pPr>
    </w:p>
    <w:p w14:paraId="5F225A8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3F813FC" w14:textId="77777777" w:rsidR="007415D3" w:rsidRPr="007415D3" w:rsidRDefault="007415D3" w:rsidP="007415D3">
      <w:pPr>
        <w:bidi/>
        <w:jc w:val="both"/>
        <w:rPr>
          <w:rFonts w:cs="David" w:hint="cs"/>
          <w:u w:val="single"/>
          <w:rtl/>
        </w:rPr>
      </w:pPr>
    </w:p>
    <w:p w14:paraId="1F2378B3" w14:textId="77777777" w:rsidR="007415D3" w:rsidRPr="007415D3" w:rsidRDefault="007415D3" w:rsidP="007415D3">
      <w:pPr>
        <w:bidi/>
        <w:ind w:firstLine="567"/>
        <w:jc w:val="both"/>
        <w:rPr>
          <w:rFonts w:cs="David" w:hint="cs"/>
          <w:rtl/>
        </w:rPr>
      </w:pPr>
      <w:r w:rsidRPr="007415D3">
        <w:rPr>
          <w:rFonts w:cs="David" w:hint="cs"/>
          <w:rtl/>
        </w:rPr>
        <w:t xml:space="preserve"> ועדת העבודה והרווחה. כן. אצל שרוני, בקדנציה הזאת. </w:t>
      </w:r>
    </w:p>
    <w:p w14:paraId="2EDA2FD0" w14:textId="77777777" w:rsidR="007415D3" w:rsidRPr="007415D3" w:rsidRDefault="007415D3" w:rsidP="007415D3">
      <w:pPr>
        <w:bidi/>
        <w:ind w:firstLine="567"/>
        <w:jc w:val="both"/>
        <w:rPr>
          <w:rFonts w:cs="David" w:hint="cs"/>
          <w:rtl/>
        </w:rPr>
      </w:pPr>
    </w:p>
    <w:p w14:paraId="03690EAA" w14:textId="77777777" w:rsidR="007415D3" w:rsidRPr="007415D3" w:rsidRDefault="007415D3" w:rsidP="007415D3">
      <w:pPr>
        <w:bidi/>
        <w:jc w:val="both"/>
        <w:rPr>
          <w:rFonts w:cs="David" w:hint="cs"/>
          <w:rtl/>
        </w:rPr>
      </w:pPr>
      <w:r w:rsidRPr="007415D3">
        <w:rPr>
          <w:rFonts w:cs="David" w:hint="cs"/>
          <w:u w:val="single"/>
          <w:rtl/>
        </w:rPr>
        <w:t>ראובן ריבלין:</w:t>
      </w:r>
    </w:p>
    <w:p w14:paraId="706449E6" w14:textId="77777777" w:rsidR="007415D3" w:rsidRPr="007415D3" w:rsidRDefault="007415D3" w:rsidP="007415D3">
      <w:pPr>
        <w:bidi/>
        <w:jc w:val="both"/>
        <w:rPr>
          <w:rFonts w:cs="David" w:hint="cs"/>
          <w:rtl/>
        </w:rPr>
      </w:pPr>
    </w:p>
    <w:p w14:paraId="5273FAF5" w14:textId="77777777" w:rsidR="007415D3" w:rsidRPr="007415D3" w:rsidRDefault="007415D3" w:rsidP="007415D3">
      <w:pPr>
        <w:bidi/>
        <w:ind w:firstLine="567"/>
        <w:jc w:val="both"/>
        <w:rPr>
          <w:rFonts w:cs="David" w:hint="cs"/>
          <w:rtl/>
        </w:rPr>
      </w:pPr>
      <w:r w:rsidRPr="007415D3">
        <w:rPr>
          <w:rFonts w:cs="David" w:hint="cs"/>
          <w:rtl/>
        </w:rPr>
        <w:t xml:space="preserve"> החוק עבר בוועדת העבודה והרווחה. </w:t>
      </w:r>
    </w:p>
    <w:p w14:paraId="466F7354" w14:textId="77777777" w:rsidR="007415D3" w:rsidRPr="007415D3" w:rsidRDefault="007415D3" w:rsidP="007415D3">
      <w:pPr>
        <w:bidi/>
        <w:ind w:firstLine="567"/>
        <w:jc w:val="both"/>
        <w:rPr>
          <w:rFonts w:cs="David" w:hint="cs"/>
          <w:rtl/>
        </w:rPr>
      </w:pPr>
    </w:p>
    <w:p w14:paraId="3CA82DB0"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1AEDA06B" w14:textId="77777777" w:rsidR="007415D3" w:rsidRPr="007415D3" w:rsidRDefault="007415D3" w:rsidP="007415D3">
      <w:pPr>
        <w:bidi/>
        <w:jc w:val="both"/>
        <w:rPr>
          <w:rFonts w:cs="David"/>
          <w:rtl/>
        </w:rPr>
      </w:pPr>
    </w:p>
    <w:p w14:paraId="292FD66E" w14:textId="77777777" w:rsidR="007415D3" w:rsidRPr="007415D3" w:rsidRDefault="007415D3" w:rsidP="007415D3">
      <w:pPr>
        <w:bidi/>
        <w:ind w:firstLine="567"/>
        <w:jc w:val="both"/>
        <w:rPr>
          <w:rFonts w:cs="David" w:hint="cs"/>
          <w:rtl/>
        </w:rPr>
      </w:pPr>
      <w:r w:rsidRPr="007415D3">
        <w:rPr>
          <w:rFonts w:cs="David" w:hint="cs"/>
          <w:rtl/>
        </w:rPr>
        <w:t xml:space="preserve"> אז זה יהיה בוועדת כספים. </w:t>
      </w:r>
    </w:p>
    <w:p w14:paraId="2B41FE39" w14:textId="77777777" w:rsidR="007415D3" w:rsidRPr="007415D3" w:rsidRDefault="007415D3" w:rsidP="007415D3">
      <w:pPr>
        <w:bidi/>
        <w:ind w:firstLine="567"/>
        <w:jc w:val="both"/>
        <w:rPr>
          <w:rFonts w:cs="David" w:hint="cs"/>
          <w:rtl/>
        </w:rPr>
      </w:pPr>
    </w:p>
    <w:p w14:paraId="1DC29665" w14:textId="77777777" w:rsidR="007415D3" w:rsidRPr="007415D3" w:rsidRDefault="007415D3" w:rsidP="007415D3">
      <w:pPr>
        <w:bidi/>
        <w:jc w:val="both"/>
        <w:rPr>
          <w:rFonts w:cs="David" w:hint="cs"/>
          <w:rtl/>
        </w:rPr>
      </w:pPr>
      <w:r w:rsidRPr="007415D3">
        <w:rPr>
          <w:rFonts w:cs="David" w:hint="cs"/>
          <w:u w:val="single"/>
          <w:rtl/>
        </w:rPr>
        <w:t>ראובן ריבלין:</w:t>
      </w:r>
    </w:p>
    <w:p w14:paraId="4D105152" w14:textId="77777777" w:rsidR="007415D3" w:rsidRPr="007415D3" w:rsidRDefault="007415D3" w:rsidP="007415D3">
      <w:pPr>
        <w:bidi/>
        <w:jc w:val="both"/>
        <w:rPr>
          <w:rFonts w:cs="David" w:hint="cs"/>
          <w:rtl/>
        </w:rPr>
      </w:pPr>
    </w:p>
    <w:p w14:paraId="060C8C36" w14:textId="77777777" w:rsidR="007415D3" w:rsidRPr="007415D3" w:rsidRDefault="007415D3" w:rsidP="007415D3">
      <w:pPr>
        <w:bidi/>
        <w:ind w:firstLine="567"/>
        <w:jc w:val="both"/>
        <w:rPr>
          <w:rFonts w:cs="David" w:hint="cs"/>
          <w:rtl/>
        </w:rPr>
      </w:pPr>
      <w:r w:rsidRPr="007415D3">
        <w:rPr>
          <w:rFonts w:cs="David" w:hint="cs"/>
          <w:rtl/>
        </w:rPr>
        <w:t xml:space="preserve"> אבל אין בעיה שזה יהיה בכספים. </w:t>
      </w:r>
    </w:p>
    <w:p w14:paraId="2A6BA9CB" w14:textId="77777777" w:rsidR="007415D3" w:rsidRPr="007415D3" w:rsidRDefault="007415D3" w:rsidP="007415D3">
      <w:pPr>
        <w:bidi/>
        <w:ind w:firstLine="567"/>
        <w:jc w:val="both"/>
        <w:rPr>
          <w:rFonts w:cs="David" w:hint="cs"/>
          <w:rtl/>
        </w:rPr>
      </w:pPr>
    </w:p>
    <w:p w14:paraId="7F5D90B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3865AC8" w14:textId="77777777" w:rsidR="007415D3" w:rsidRPr="007415D3" w:rsidRDefault="007415D3" w:rsidP="007415D3">
      <w:pPr>
        <w:bidi/>
        <w:jc w:val="both"/>
        <w:rPr>
          <w:rFonts w:cs="David" w:hint="cs"/>
          <w:u w:val="single"/>
          <w:rtl/>
        </w:rPr>
      </w:pPr>
    </w:p>
    <w:p w14:paraId="14558672" w14:textId="77777777" w:rsidR="007415D3" w:rsidRPr="007415D3" w:rsidRDefault="007415D3" w:rsidP="007415D3">
      <w:pPr>
        <w:bidi/>
        <w:ind w:firstLine="567"/>
        <w:jc w:val="both"/>
        <w:rPr>
          <w:rFonts w:cs="David" w:hint="cs"/>
          <w:rtl/>
        </w:rPr>
      </w:pPr>
      <w:r w:rsidRPr="007415D3">
        <w:rPr>
          <w:rFonts w:cs="David" w:hint="cs"/>
          <w:rtl/>
        </w:rPr>
        <w:t xml:space="preserve"> לא דנים עכשיו על הוועדה, כי יש לי מה להגיד על זה, אני לא רוצה להתפרץ. </w:t>
      </w:r>
    </w:p>
    <w:p w14:paraId="30138A73" w14:textId="77777777" w:rsidR="007415D3" w:rsidRPr="007415D3" w:rsidRDefault="007415D3" w:rsidP="007415D3">
      <w:pPr>
        <w:bidi/>
        <w:jc w:val="both"/>
        <w:rPr>
          <w:rFonts w:cs="David" w:hint="cs"/>
          <w:rtl/>
        </w:rPr>
      </w:pPr>
    </w:p>
    <w:p w14:paraId="78B318B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9C92F5B" w14:textId="77777777" w:rsidR="007415D3" w:rsidRPr="007415D3" w:rsidRDefault="007415D3" w:rsidP="007415D3">
      <w:pPr>
        <w:bidi/>
        <w:jc w:val="both"/>
        <w:rPr>
          <w:rFonts w:cs="David" w:hint="cs"/>
          <w:rtl/>
        </w:rPr>
      </w:pPr>
    </w:p>
    <w:p w14:paraId="062A7321" w14:textId="77777777" w:rsidR="007415D3" w:rsidRPr="007415D3" w:rsidRDefault="007415D3" w:rsidP="007415D3">
      <w:pPr>
        <w:bidi/>
        <w:jc w:val="both"/>
        <w:rPr>
          <w:rFonts w:cs="David" w:hint="cs"/>
          <w:rtl/>
        </w:rPr>
      </w:pPr>
      <w:r w:rsidRPr="007415D3">
        <w:rPr>
          <w:rFonts w:cs="David" w:hint="cs"/>
          <w:rtl/>
        </w:rPr>
        <w:tab/>
        <w:t>אני רוצה להצביע על השאלה אם מפצלים את הצעת החוק מחוק ההסדרים או משאירים אותה. מי בעד להשאיר את זה בחוק ההסדרים?</w:t>
      </w:r>
    </w:p>
    <w:p w14:paraId="258F6DE4" w14:textId="77777777" w:rsidR="007415D3" w:rsidRPr="007415D3" w:rsidRDefault="007415D3" w:rsidP="007415D3">
      <w:pPr>
        <w:bidi/>
        <w:jc w:val="both"/>
        <w:rPr>
          <w:rFonts w:cs="David" w:hint="cs"/>
          <w:rtl/>
        </w:rPr>
      </w:pPr>
    </w:p>
    <w:p w14:paraId="0A77807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25876D3B" w14:textId="77777777" w:rsidR="007415D3" w:rsidRPr="007415D3" w:rsidRDefault="007415D3" w:rsidP="007415D3">
      <w:pPr>
        <w:bidi/>
        <w:jc w:val="both"/>
        <w:rPr>
          <w:rFonts w:cs="David" w:hint="cs"/>
          <w:u w:val="single"/>
          <w:rtl/>
        </w:rPr>
      </w:pPr>
    </w:p>
    <w:p w14:paraId="577645C7" w14:textId="77777777" w:rsidR="007415D3" w:rsidRPr="007415D3" w:rsidRDefault="007415D3" w:rsidP="007415D3">
      <w:pPr>
        <w:bidi/>
        <w:jc w:val="both"/>
        <w:rPr>
          <w:rFonts w:cs="David" w:hint="cs"/>
          <w:rtl/>
        </w:rPr>
      </w:pPr>
      <w:r w:rsidRPr="007415D3">
        <w:rPr>
          <w:rFonts w:cs="David" w:hint="cs"/>
          <w:rtl/>
        </w:rPr>
        <w:tab/>
        <w:t xml:space="preserve"> הצבעה שמית.</w:t>
      </w:r>
    </w:p>
    <w:p w14:paraId="6F5FB8DC" w14:textId="77777777" w:rsidR="007415D3" w:rsidRPr="007415D3" w:rsidRDefault="007415D3" w:rsidP="007415D3">
      <w:pPr>
        <w:bidi/>
        <w:jc w:val="both"/>
        <w:rPr>
          <w:rFonts w:cs="David" w:hint="cs"/>
          <w:rtl/>
        </w:rPr>
      </w:pPr>
    </w:p>
    <w:p w14:paraId="4643BA6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F5292E1" w14:textId="77777777" w:rsidR="007415D3" w:rsidRPr="007415D3" w:rsidRDefault="007415D3" w:rsidP="007415D3">
      <w:pPr>
        <w:bidi/>
        <w:jc w:val="both"/>
        <w:rPr>
          <w:rFonts w:cs="David" w:hint="cs"/>
          <w:rtl/>
        </w:rPr>
      </w:pPr>
    </w:p>
    <w:p w14:paraId="0DD98195"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שמית. </w:t>
      </w:r>
    </w:p>
    <w:p w14:paraId="6C4CDB50" w14:textId="77777777" w:rsidR="007415D3" w:rsidRPr="007415D3" w:rsidRDefault="007415D3" w:rsidP="007415D3">
      <w:pPr>
        <w:bidi/>
        <w:jc w:val="both"/>
        <w:rPr>
          <w:rFonts w:cs="David" w:hint="cs"/>
          <w:rtl/>
        </w:rPr>
      </w:pPr>
    </w:p>
    <w:p w14:paraId="5B867004" w14:textId="77777777" w:rsidR="007415D3" w:rsidRPr="007415D3" w:rsidRDefault="007415D3" w:rsidP="007415D3">
      <w:pPr>
        <w:bidi/>
        <w:jc w:val="both"/>
        <w:rPr>
          <w:rFonts w:cs="David" w:hint="cs"/>
          <w:rtl/>
        </w:rPr>
      </w:pPr>
      <w:r w:rsidRPr="007415D3">
        <w:rPr>
          <w:rFonts w:cs="David" w:hint="cs"/>
          <w:rtl/>
        </w:rPr>
        <w:t>ה צ ב ע ה</w:t>
      </w:r>
    </w:p>
    <w:p w14:paraId="4F842F48" w14:textId="77777777" w:rsidR="007415D3" w:rsidRPr="007415D3" w:rsidRDefault="007415D3" w:rsidP="007415D3">
      <w:pPr>
        <w:bidi/>
        <w:jc w:val="both"/>
        <w:rPr>
          <w:rFonts w:cs="David" w:hint="cs"/>
          <w:rtl/>
        </w:rPr>
      </w:pPr>
    </w:p>
    <w:p w14:paraId="1D16B13A" w14:textId="77777777" w:rsidR="007415D3" w:rsidRPr="007415D3" w:rsidRDefault="007415D3" w:rsidP="007415D3">
      <w:pPr>
        <w:bidi/>
        <w:jc w:val="both"/>
        <w:rPr>
          <w:rFonts w:cs="David" w:hint="cs"/>
          <w:rtl/>
        </w:rPr>
      </w:pPr>
      <w:r w:rsidRPr="007415D3">
        <w:rPr>
          <w:rFonts w:cs="David" w:hint="cs"/>
          <w:rtl/>
        </w:rPr>
        <w:tab/>
        <w:t xml:space="preserve">אביגדור יצחקי </w:t>
      </w:r>
      <w:r w:rsidRPr="007415D3">
        <w:rPr>
          <w:rFonts w:cs="David"/>
          <w:rtl/>
        </w:rPr>
        <w:t>–</w:t>
      </w:r>
      <w:r w:rsidRPr="007415D3">
        <w:rPr>
          <w:rFonts w:cs="David" w:hint="cs"/>
          <w:rtl/>
        </w:rPr>
        <w:t xml:space="preserve"> בעד</w:t>
      </w:r>
    </w:p>
    <w:p w14:paraId="0A99D045" w14:textId="77777777" w:rsidR="007415D3" w:rsidRPr="007415D3" w:rsidRDefault="007415D3" w:rsidP="007415D3">
      <w:pPr>
        <w:bidi/>
        <w:ind w:firstLine="567"/>
        <w:jc w:val="both"/>
        <w:rPr>
          <w:rFonts w:cs="David" w:hint="cs"/>
          <w:rtl/>
        </w:rPr>
      </w:pPr>
      <w:r w:rsidRPr="007415D3">
        <w:rPr>
          <w:rFonts w:cs="David" w:hint="cs"/>
          <w:rtl/>
        </w:rPr>
        <w:t xml:space="preserve">עתניאל שנלר </w:t>
      </w:r>
      <w:r w:rsidRPr="007415D3">
        <w:rPr>
          <w:rFonts w:cs="David"/>
          <w:rtl/>
        </w:rPr>
        <w:t>–</w:t>
      </w:r>
      <w:r w:rsidRPr="007415D3">
        <w:rPr>
          <w:rFonts w:cs="David" w:hint="cs"/>
          <w:rtl/>
        </w:rPr>
        <w:t xml:space="preserve"> בעד</w:t>
      </w:r>
    </w:p>
    <w:p w14:paraId="49D7A482" w14:textId="77777777" w:rsidR="007415D3" w:rsidRPr="007415D3" w:rsidRDefault="007415D3" w:rsidP="007415D3">
      <w:pPr>
        <w:bidi/>
        <w:ind w:firstLine="567"/>
        <w:jc w:val="both"/>
        <w:rPr>
          <w:rFonts w:cs="David" w:hint="cs"/>
          <w:rtl/>
        </w:rPr>
      </w:pPr>
      <w:r w:rsidRPr="007415D3">
        <w:rPr>
          <w:rFonts w:cs="David" w:hint="cs"/>
          <w:rtl/>
        </w:rPr>
        <w:t xml:space="preserve">מיכאל נודלמן </w:t>
      </w:r>
      <w:r w:rsidRPr="007415D3">
        <w:rPr>
          <w:rFonts w:cs="David"/>
          <w:rtl/>
        </w:rPr>
        <w:t>–</w:t>
      </w:r>
      <w:r w:rsidRPr="007415D3">
        <w:rPr>
          <w:rFonts w:cs="David" w:hint="cs"/>
          <w:rtl/>
        </w:rPr>
        <w:t xml:space="preserve"> עזב</w:t>
      </w:r>
    </w:p>
    <w:p w14:paraId="70CEE6F7" w14:textId="77777777" w:rsidR="007415D3" w:rsidRPr="007415D3" w:rsidRDefault="007415D3" w:rsidP="007415D3">
      <w:pPr>
        <w:bidi/>
        <w:ind w:firstLine="567"/>
        <w:jc w:val="both"/>
        <w:rPr>
          <w:rFonts w:cs="David" w:hint="cs"/>
          <w:rtl/>
        </w:rPr>
      </w:pPr>
      <w:r w:rsidRPr="007415D3">
        <w:rPr>
          <w:rFonts w:cs="David" w:hint="cs"/>
          <w:rtl/>
        </w:rPr>
        <w:t xml:space="preserve">שלי יחימוביץ </w:t>
      </w:r>
      <w:r w:rsidRPr="007415D3">
        <w:rPr>
          <w:rFonts w:cs="David"/>
          <w:rtl/>
        </w:rPr>
        <w:t>–</w:t>
      </w:r>
      <w:r w:rsidRPr="007415D3">
        <w:rPr>
          <w:rFonts w:cs="David" w:hint="cs"/>
          <w:rtl/>
        </w:rPr>
        <w:t xml:space="preserve"> נגד</w:t>
      </w:r>
    </w:p>
    <w:p w14:paraId="4C7F8678" w14:textId="77777777" w:rsidR="007415D3" w:rsidRPr="007415D3" w:rsidRDefault="007415D3" w:rsidP="007415D3">
      <w:pPr>
        <w:bidi/>
        <w:jc w:val="both"/>
        <w:rPr>
          <w:rFonts w:cs="David" w:hint="cs"/>
          <w:rtl/>
        </w:rPr>
      </w:pPr>
    </w:p>
    <w:p w14:paraId="5356836F" w14:textId="77777777" w:rsidR="007415D3" w:rsidRPr="007415D3" w:rsidRDefault="007415D3" w:rsidP="007415D3">
      <w:pPr>
        <w:bidi/>
        <w:jc w:val="both"/>
        <w:rPr>
          <w:rFonts w:cs="David" w:hint="cs"/>
          <w:rtl/>
        </w:rPr>
      </w:pPr>
      <w:r w:rsidRPr="007415D3">
        <w:rPr>
          <w:rFonts w:cs="David" w:hint="cs"/>
          <w:u w:val="single"/>
          <w:rtl/>
        </w:rPr>
        <w:t>יורם מרציאנו:</w:t>
      </w:r>
    </w:p>
    <w:p w14:paraId="38FD0AFF" w14:textId="77777777" w:rsidR="007415D3" w:rsidRPr="007415D3" w:rsidRDefault="007415D3" w:rsidP="007415D3">
      <w:pPr>
        <w:bidi/>
        <w:jc w:val="both"/>
        <w:rPr>
          <w:rFonts w:cs="David" w:hint="cs"/>
          <w:rtl/>
        </w:rPr>
      </w:pPr>
    </w:p>
    <w:p w14:paraId="5E9BB206" w14:textId="77777777" w:rsidR="007415D3" w:rsidRPr="007415D3" w:rsidRDefault="007415D3" w:rsidP="007415D3">
      <w:pPr>
        <w:bidi/>
        <w:jc w:val="both"/>
        <w:rPr>
          <w:rFonts w:cs="David" w:hint="cs"/>
          <w:rtl/>
        </w:rPr>
      </w:pPr>
      <w:r w:rsidRPr="007415D3">
        <w:rPr>
          <w:rFonts w:cs="David" w:hint="cs"/>
          <w:rtl/>
        </w:rPr>
        <w:tab/>
        <w:t xml:space="preserve"> הצבעת נגד שכר המינימום, שלי?</w:t>
      </w:r>
    </w:p>
    <w:p w14:paraId="160984C5" w14:textId="77777777" w:rsidR="007415D3" w:rsidRPr="007415D3" w:rsidRDefault="007415D3" w:rsidP="007415D3">
      <w:pPr>
        <w:bidi/>
        <w:jc w:val="both"/>
        <w:rPr>
          <w:rFonts w:cs="David" w:hint="cs"/>
          <w:rtl/>
        </w:rPr>
      </w:pPr>
    </w:p>
    <w:p w14:paraId="06374553" w14:textId="77777777" w:rsidR="007415D3" w:rsidRPr="007415D3" w:rsidRDefault="007415D3" w:rsidP="007415D3">
      <w:pPr>
        <w:bidi/>
        <w:jc w:val="both"/>
        <w:rPr>
          <w:rFonts w:cs="David" w:hint="cs"/>
          <w:rtl/>
        </w:rPr>
      </w:pPr>
      <w:r w:rsidRPr="007415D3">
        <w:rPr>
          <w:rFonts w:cs="David" w:hint="cs"/>
          <w:rtl/>
        </w:rPr>
        <w:t>ה צ ב ע ה (המשך)</w:t>
      </w:r>
    </w:p>
    <w:p w14:paraId="116B26C5" w14:textId="77777777" w:rsidR="007415D3" w:rsidRPr="007415D3" w:rsidRDefault="007415D3" w:rsidP="007415D3">
      <w:pPr>
        <w:bidi/>
        <w:jc w:val="both"/>
        <w:rPr>
          <w:rFonts w:cs="David" w:hint="cs"/>
          <w:rtl/>
        </w:rPr>
      </w:pPr>
    </w:p>
    <w:p w14:paraId="56BB0E16" w14:textId="77777777" w:rsidR="007415D3" w:rsidRPr="007415D3" w:rsidRDefault="007415D3" w:rsidP="007415D3">
      <w:pPr>
        <w:bidi/>
        <w:jc w:val="both"/>
        <w:rPr>
          <w:rFonts w:cs="David" w:hint="cs"/>
          <w:rtl/>
        </w:rPr>
      </w:pPr>
      <w:r w:rsidRPr="007415D3">
        <w:rPr>
          <w:rFonts w:cs="David" w:hint="cs"/>
          <w:rtl/>
        </w:rPr>
        <w:tab/>
        <w:t xml:space="preserve">קולט אביטל </w:t>
      </w:r>
      <w:r w:rsidRPr="007415D3">
        <w:rPr>
          <w:rFonts w:cs="David"/>
          <w:rtl/>
        </w:rPr>
        <w:t>–</w:t>
      </w:r>
      <w:r w:rsidRPr="007415D3">
        <w:rPr>
          <w:rFonts w:cs="David" w:hint="cs"/>
          <w:rtl/>
        </w:rPr>
        <w:t xml:space="preserve"> לא משתתפת בהצבעה</w:t>
      </w:r>
    </w:p>
    <w:p w14:paraId="61183682" w14:textId="77777777" w:rsidR="007415D3" w:rsidRPr="007415D3" w:rsidRDefault="007415D3" w:rsidP="007415D3">
      <w:pPr>
        <w:bidi/>
        <w:jc w:val="both"/>
        <w:rPr>
          <w:rFonts w:cs="David" w:hint="cs"/>
          <w:rtl/>
        </w:rPr>
      </w:pPr>
      <w:r w:rsidRPr="007415D3">
        <w:rPr>
          <w:rFonts w:cs="David" w:hint="cs"/>
          <w:rtl/>
        </w:rPr>
        <w:tab/>
        <w:t xml:space="preserve">יורם מרציאנו </w:t>
      </w:r>
      <w:r w:rsidRPr="007415D3">
        <w:rPr>
          <w:rFonts w:cs="David"/>
          <w:rtl/>
        </w:rPr>
        <w:t>–</w:t>
      </w:r>
      <w:r w:rsidRPr="007415D3">
        <w:rPr>
          <w:rFonts w:cs="David" w:hint="cs"/>
          <w:rtl/>
        </w:rPr>
        <w:t xml:space="preserve"> בעד</w:t>
      </w:r>
    </w:p>
    <w:p w14:paraId="78F0153B" w14:textId="77777777" w:rsidR="007415D3" w:rsidRPr="007415D3" w:rsidRDefault="007415D3" w:rsidP="007415D3">
      <w:pPr>
        <w:bidi/>
        <w:jc w:val="both"/>
        <w:rPr>
          <w:rFonts w:cs="David" w:hint="cs"/>
          <w:rtl/>
        </w:rPr>
      </w:pPr>
      <w:r w:rsidRPr="007415D3">
        <w:rPr>
          <w:rFonts w:cs="David" w:hint="cs"/>
          <w:rtl/>
        </w:rPr>
        <w:tab/>
        <w:t xml:space="preserve">אברהם מיכאלי </w:t>
      </w:r>
      <w:r w:rsidRPr="007415D3">
        <w:rPr>
          <w:rFonts w:cs="David"/>
          <w:rtl/>
        </w:rPr>
        <w:t>–</w:t>
      </w:r>
      <w:r w:rsidRPr="007415D3">
        <w:rPr>
          <w:rFonts w:cs="David" w:hint="cs"/>
          <w:rtl/>
        </w:rPr>
        <w:t xml:space="preserve"> בעד</w:t>
      </w:r>
    </w:p>
    <w:p w14:paraId="2D6B69E0" w14:textId="77777777" w:rsidR="007415D3" w:rsidRPr="007415D3" w:rsidRDefault="007415D3" w:rsidP="007415D3">
      <w:pPr>
        <w:bidi/>
        <w:ind w:firstLine="567"/>
        <w:jc w:val="both"/>
        <w:rPr>
          <w:rFonts w:cs="David" w:hint="cs"/>
          <w:rtl/>
        </w:rPr>
      </w:pPr>
      <w:r w:rsidRPr="007415D3">
        <w:rPr>
          <w:rFonts w:cs="David" w:hint="cs"/>
          <w:rtl/>
        </w:rPr>
        <w:t xml:space="preserve">נסים זאב </w:t>
      </w:r>
      <w:r w:rsidRPr="007415D3">
        <w:rPr>
          <w:rFonts w:cs="David"/>
          <w:rtl/>
        </w:rPr>
        <w:t>–</w:t>
      </w:r>
      <w:r w:rsidRPr="007415D3">
        <w:rPr>
          <w:rFonts w:cs="David" w:hint="cs"/>
          <w:rtl/>
        </w:rPr>
        <w:t xml:space="preserve"> בעד</w:t>
      </w:r>
    </w:p>
    <w:p w14:paraId="0CC99084" w14:textId="77777777" w:rsidR="007415D3" w:rsidRPr="007415D3" w:rsidRDefault="007415D3" w:rsidP="007415D3">
      <w:pPr>
        <w:bidi/>
        <w:jc w:val="both"/>
        <w:rPr>
          <w:rFonts w:cs="David" w:hint="cs"/>
          <w:rtl/>
        </w:rPr>
      </w:pPr>
      <w:r w:rsidRPr="007415D3">
        <w:rPr>
          <w:rFonts w:cs="David" w:hint="cs"/>
          <w:rtl/>
        </w:rPr>
        <w:tab/>
        <w:t xml:space="preserve">יעקב מרגי </w:t>
      </w:r>
      <w:r w:rsidRPr="007415D3">
        <w:rPr>
          <w:rFonts w:cs="David"/>
          <w:rtl/>
        </w:rPr>
        <w:t>–</w:t>
      </w:r>
      <w:r w:rsidRPr="007415D3">
        <w:rPr>
          <w:rFonts w:cs="David" w:hint="cs"/>
          <w:rtl/>
        </w:rPr>
        <w:t xml:space="preserve"> בעד</w:t>
      </w:r>
    </w:p>
    <w:p w14:paraId="2BB9DF23" w14:textId="77777777" w:rsidR="007415D3" w:rsidRPr="007415D3" w:rsidRDefault="007415D3" w:rsidP="007415D3">
      <w:pPr>
        <w:bidi/>
        <w:jc w:val="both"/>
        <w:rPr>
          <w:rFonts w:cs="David" w:hint="cs"/>
          <w:rtl/>
        </w:rPr>
      </w:pPr>
      <w:r w:rsidRPr="007415D3">
        <w:rPr>
          <w:rFonts w:cs="David" w:hint="cs"/>
          <w:rtl/>
        </w:rPr>
        <w:tab/>
        <w:t xml:space="preserve">יצחק זיו </w:t>
      </w:r>
      <w:r w:rsidRPr="007415D3">
        <w:rPr>
          <w:rFonts w:cs="David"/>
          <w:rtl/>
        </w:rPr>
        <w:t>–</w:t>
      </w:r>
      <w:r w:rsidRPr="007415D3">
        <w:rPr>
          <w:rFonts w:cs="David" w:hint="cs"/>
          <w:rtl/>
        </w:rPr>
        <w:t xml:space="preserve"> בעד</w:t>
      </w:r>
    </w:p>
    <w:p w14:paraId="14B20A9F" w14:textId="77777777" w:rsidR="007415D3" w:rsidRPr="007415D3" w:rsidRDefault="007415D3" w:rsidP="007415D3">
      <w:pPr>
        <w:bidi/>
        <w:jc w:val="both"/>
        <w:rPr>
          <w:rFonts w:cs="David" w:hint="cs"/>
          <w:rtl/>
        </w:rPr>
      </w:pPr>
      <w:r w:rsidRPr="007415D3">
        <w:rPr>
          <w:rFonts w:cs="David" w:hint="cs"/>
          <w:rtl/>
        </w:rPr>
        <w:tab/>
        <w:t xml:space="preserve">גדעון סער </w:t>
      </w:r>
      <w:r w:rsidRPr="007415D3">
        <w:rPr>
          <w:rFonts w:cs="David"/>
          <w:rtl/>
        </w:rPr>
        <w:t>–</w:t>
      </w:r>
      <w:r w:rsidRPr="007415D3">
        <w:rPr>
          <w:rFonts w:cs="David" w:hint="cs"/>
          <w:rtl/>
        </w:rPr>
        <w:t xml:space="preserve"> נגד</w:t>
      </w:r>
    </w:p>
    <w:p w14:paraId="0D4E457D" w14:textId="77777777" w:rsidR="007415D3" w:rsidRPr="007415D3" w:rsidRDefault="007415D3" w:rsidP="007415D3">
      <w:pPr>
        <w:bidi/>
        <w:jc w:val="both"/>
        <w:rPr>
          <w:rFonts w:cs="David" w:hint="cs"/>
          <w:rtl/>
        </w:rPr>
      </w:pPr>
      <w:r w:rsidRPr="007415D3">
        <w:rPr>
          <w:rFonts w:cs="David" w:hint="cs"/>
          <w:rtl/>
        </w:rPr>
        <w:tab/>
        <w:t xml:space="preserve">ראובן ריבלין </w:t>
      </w:r>
      <w:r w:rsidRPr="007415D3">
        <w:rPr>
          <w:rFonts w:cs="David"/>
          <w:rtl/>
        </w:rPr>
        <w:t>–</w:t>
      </w:r>
      <w:r w:rsidRPr="007415D3">
        <w:rPr>
          <w:rFonts w:cs="David" w:hint="cs"/>
          <w:rtl/>
        </w:rPr>
        <w:t xml:space="preserve"> נגד</w:t>
      </w:r>
    </w:p>
    <w:p w14:paraId="0ECC8A14" w14:textId="77777777" w:rsidR="007415D3" w:rsidRPr="007415D3" w:rsidRDefault="007415D3" w:rsidP="007415D3">
      <w:pPr>
        <w:bidi/>
        <w:jc w:val="both"/>
        <w:rPr>
          <w:rFonts w:cs="David" w:hint="cs"/>
          <w:rtl/>
        </w:rPr>
      </w:pPr>
      <w:r w:rsidRPr="007415D3">
        <w:rPr>
          <w:rFonts w:cs="David" w:hint="cs"/>
          <w:rtl/>
        </w:rPr>
        <w:tab/>
        <w:t xml:space="preserve">סטס מיסז'ניקוב </w:t>
      </w:r>
      <w:r w:rsidRPr="007415D3">
        <w:rPr>
          <w:rFonts w:cs="David"/>
          <w:rtl/>
        </w:rPr>
        <w:t>–</w:t>
      </w:r>
      <w:r w:rsidRPr="007415D3">
        <w:rPr>
          <w:rFonts w:cs="David" w:hint="cs"/>
          <w:rtl/>
        </w:rPr>
        <w:t xml:space="preserve"> בעד</w:t>
      </w:r>
    </w:p>
    <w:p w14:paraId="57D9E78C" w14:textId="77777777" w:rsidR="007415D3" w:rsidRPr="007415D3" w:rsidRDefault="007415D3" w:rsidP="007415D3">
      <w:pPr>
        <w:bidi/>
        <w:jc w:val="both"/>
        <w:rPr>
          <w:rFonts w:cs="David" w:hint="cs"/>
          <w:rtl/>
        </w:rPr>
      </w:pPr>
      <w:r w:rsidRPr="007415D3">
        <w:rPr>
          <w:rFonts w:cs="David" w:hint="cs"/>
          <w:rtl/>
        </w:rPr>
        <w:tab/>
        <w:t xml:space="preserve">יצחק אהרונוביץ </w:t>
      </w:r>
      <w:r w:rsidRPr="007415D3">
        <w:rPr>
          <w:rFonts w:cs="David"/>
          <w:rtl/>
        </w:rPr>
        <w:t>–</w:t>
      </w:r>
      <w:r w:rsidRPr="007415D3">
        <w:rPr>
          <w:rFonts w:cs="David" w:hint="cs"/>
          <w:rtl/>
        </w:rPr>
        <w:t xml:space="preserve"> בעד</w:t>
      </w:r>
    </w:p>
    <w:p w14:paraId="5D94CE3C" w14:textId="77777777" w:rsidR="007415D3" w:rsidRPr="007415D3" w:rsidRDefault="007415D3" w:rsidP="007415D3">
      <w:pPr>
        <w:bidi/>
        <w:jc w:val="both"/>
        <w:rPr>
          <w:rFonts w:cs="David" w:hint="cs"/>
          <w:rtl/>
        </w:rPr>
      </w:pPr>
      <w:r w:rsidRPr="007415D3">
        <w:rPr>
          <w:rFonts w:cs="David" w:hint="cs"/>
          <w:rtl/>
        </w:rPr>
        <w:tab/>
        <w:t xml:space="preserve">אורי אריאל </w:t>
      </w:r>
      <w:r w:rsidRPr="007415D3">
        <w:rPr>
          <w:rFonts w:cs="David"/>
          <w:rtl/>
        </w:rPr>
        <w:t>–</w:t>
      </w:r>
      <w:r w:rsidRPr="007415D3">
        <w:rPr>
          <w:rFonts w:cs="David" w:hint="cs"/>
          <w:rtl/>
        </w:rPr>
        <w:t xml:space="preserve"> נגד</w:t>
      </w:r>
    </w:p>
    <w:p w14:paraId="30B8AE9C" w14:textId="77777777" w:rsidR="007415D3" w:rsidRPr="007415D3" w:rsidRDefault="007415D3" w:rsidP="007415D3">
      <w:pPr>
        <w:bidi/>
        <w:jc w:val="both"/>
        <w:rPr>
          <w:rFonts w:cs="David" w:hint="cs"/>
          <w:rtl/>
        </w:rPr>
      </w:pPr>
      <w:r w:rsidRPr="007415D3">
        <w:rPr>
          <w:rFonts w:cs="David" w:hint="cs"/>
          <w:rtl/>
        </w:rPr>
        <w:tab/>
        <w:t xml:space="preserve">חיים אורון </w:t>
      </w:r>
      <w:r w:rsidRPr="007415D3">
        <w:rPr>
          <w:rFonts w:cs="David"/>
          <w:rtl/>
        </w:rPr>
        <w:t>–</w:t>
      </w:r>
      <w:r w:rsidRPr="007415D3">
        <w:rPr>
          <w:rFonts w:cs="David" w:hint="cs"/>
          <w:rtl/>
        </w:rPr>
        <w:t xml:space="preserve"> בעד</w:t>
      </w:r>
    </w:p>
    <w:p w14:paraId="380F7635" w14:textId="77777777" w:rsidR="007415D3" w:rsidRPr="007415D3" w:rsidRDefault="007415D3" w:rsidP="007415D3">
      <w:pPr>
        <w:bidi/>
        <w:jc w:val="both"/>
        <w:rPr>
          <w:rFonts w:cs="David" w:hint="cs"/>
          <w:rtl/>
        </w:rPr>
      </w:pPr>
      <w:r w:rsidRPr="007415D3">
        <w:rPr>
          <w:rFonts w:cs="David" w:hint="cs"/>
          <w:rtl/>
        </w:rPr>
        <w:tab/>
        <w:t xml:space="preserve">רוחמה אברהם </w:t>
      </w:r>
      <w:r w:rsidRPr="007415D3">
        <w:rPr>
          <w:rFonts w:cs="David"/>
          <w:rtl/>
        </w:rPr>
        <w:t>–</w:t>
      </w:r>
      <w:r w:rsidRPr="007415D3">
        <w:rPr>
          <w:rFonts w:cs="David" w:hint="cs"/>
          <w:rtl/>
        </w:rPr>
        <w:t xml:space="preserve"> נגד</w:t>
      </w:r>
    </w:p>
    <w:p w14:paraId="4436996F" w14:textId="77777777" w:rsidR="007415D3" w:rsidRPr="007415D3" w:rsidRDefault="007415D3" w:rsidP="007415D3">
      <w:pPr>
        <w:bidi/>
        <w:jc w:val="both"/>
        <w:rPr>
          <w:rFonts w:cs="David" w:hint="cs"/>
          <w:rtl/>
        </w:rPr>
      </w:pPr>
    </w:p>
    <w:p w14:paraId="7DA90A6B" w14:textId="77777777" w:rsidR="007415D3" w:rsidRPr="007415D3" w:rsidRDefault="007415D3" w:rsidP="007415D3">
      <w:pPr>
        <w:bidi/>
        <w:jc w:val="both"/>
        <w:rPr>
          <w:rFonts w:cs="David" w:hint="cs"/>
          <w:rtl/>
        </w:rPr>
      </w:pPr>
      <w:r w:rsidRPr="007415D3">
        <w:rPr>
          <w:rFonts w:cs="David" w:hint="cs"/>
          <w:rtl/>
        </w:rPr>
        <w:tab/>
      </w:r>
    </w:p>
    <w:p w14:paraId="59019591" w14:textId="77777777" w:rsidR="007415D3" w:rsidRPr="007415D3" w:rsidRDefault="007415D3" w:rsidP="007415D3">
      <w:pPr>
        <w:bidi/>
        <w:jc w:val="both"/>
        <w:rPr>
          <w:rFonts w:cs="David" w:hint="cs"/>
          <w:rtl/>
        </w:rPr>
      </w:pPr>
      <w:r w:rsidRPr="007415D3">
        <w:rPr>
          <w:rFonts w:cs="David" w:hint="cs"/>
          <w:u w:val="single"/>
          <w:rtl/>
        </w:rPr>
        <w:t>ראובן ריבלין:</w:t>
      </w:r>
    </w:p>
    <w:p w14:paraId="2CD3CEB1" w14:textId="77777777" w:rsidR="007415D3" w:rsidRPr="007415D3" w:rsidRDefault="007415D3" w:rsidP="007415D3">
      <w:pPr>
        <w:bidi/>
        <w:jc w:val="both"/>
        <w:rPr>
          <w:rFonts w:cs="David" w:hint="cs"/>
          <w:rtl/>
        </w:rPr>
      </w:pPr>
    </w:p>
    <w:p w14:paraId="54AD2F2C" w14:textId="77777777" w:rsidR="007415D3" w:rsidRPr="007415D3" w:rsidRDefault="007415D3" w:rsidP="007415D3">
      <w:pPr>
        <w:bidi/>
        <w:jc w:val="both"/>
        <w:rPr>
          <w:rFonts w:cs="David" w:hint="cs"/>
          <w:rtl/>
        </w:rPr>
      </w:pPr>
      <w:r w:rsidRPr="007415D3">
        <w:rPr>
          <w:rFonts w:cs="David" w:hint="cs"/>
          <w:rtl/>
        </w:rPr>
        <w:tab/>
        <w:t xml:space="preserve"> לעניין הוועדה אני רוצה לומר משהו. </w:t>
      </w:r>
    </w:p>
    <w:p w14:paraId="12F780C8" w14:textId="77777777" w:rsidR="007415D3" w:rsidRPr="007415D3" w:rsidRDefault="007415D3" w:rsidP="007415D3">
      <w:pPr>
        <w:bidi/>
        <w:jc w:val="both"/>
        <w:rPr>
          <w:rFonts w:cs="David" w:hint="cs"/>
          <w:rtl/>
        </w:rPr>
      </w:pPr>
    </w:p>
    <w:p w14:paraId="3C142B4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CCE4772" w14:textId="77777777" w:rsidR="007415D3" w:rsidRPr="007415D3" w:rsidRDefault="007415D3" w:rsidP="007415D3">
      <w:pPr>
        <w:bidi/>
        <w:jc w:val="both"/>
        <w:rPr>
          <w:rFonts w:cs="David" w:hint="cs"/>
          <w:u w:val="single"/>
          <w:rtl/>
        </w:rPr>
      </w:pPr>
    </w:p>
    <w:p w14:paraId="4097C0C6" w14:textId="77777777" w:rsidR="007415D3" w:rsidRPr="007415D3" w:rsidRDefault="007415D3" w:rsidP="007415D3">
      <w:pPr>
        <w:bidi/>
        <w:jc w:val="both"/>
        <w:rPr>
          <w:rFonts w:cs="David" w:hint="cs"/>
          <w:rtl/>
        </w:rPr>
      </w:pPr>
      <w:r w:rsidRPr="007415D3">
        <w:rPr>
          <w:rFonts w:cs="David" w:hint="cs"/>
          <w:rtl/>
        </w:rPr>
        <w:tab/>
        <w:t xml:space="preserve"> רגע, אני רוצה רוויזיה. אני לא מוותר פה. </w:t>
      </w:r>
    </w:p>
    <w:p w14:paraId="18CB3630" w14:textId="77777777" w:rsidR="007415D3" w:rsidRPr="007415D3" w:rsidRDefault="007415D3" w:rsidP="007415D3">
      <w:pPr>
        <w:bidi/>
        <w:jc w:val="both"/>
        <w:rPr>
          <w:rFonts w:cs="David" w:hint="cs"/>
          <w:rtl/>
        </w:rPr>
      </w:pPr>
    </w:p>
    <w:p w14:paraId="46EA8323"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DB5BC4B" w14:textId="77777777" w:rsidR="007415D3" w:rsidRPr="007415D3" w:rsidRDefault="007415D3" w:rsidP="007415D3">
      <w:pPr>
        <w:bidi/>
        <w:jc w:val="both"/>
        <w:rPr>
          <w:rFonts w:cs="David" w:hint="cs"/>
          <w:rtl/>
        </w:rPr>
      </w:pPr>
    </w:p>
    <w:p w14:paraId="30055646" w14:textId="77777777" w:rsidR="007415D3" w:rsidRPr="007415D3" w:rsidRDefault="007415D3" w:rsidP="007415D3">
      <w:pPr>
        <w:bidi/>
        <w:jc w:val="both"/>
        <w:rPr>
          <w:rFonts w:cs="David" w:hint="cs"/>
          <w:rtl/>
        </w:rPr>
      </w:pPr>
      <w:r w:rsidRPr="007415D3">
        <w:rPr>
          <w:rFonts w:cs="David" w:hint="cs"/>
          <w:rtl/>
        </w:rPr>
        <w:tab/>
        <w:t xml:space="preserve">בעד הצביעו 10, נגד הצביעו חמישה. לפיכך אני קובעת שהצעת החוק לא תפוצל מחוק ההסדרים. רוויזיה </w:t>
      </w:r>
      <w:r w:rsidRPr="007415D3">
        <w:rPr>
          <w:rFonts w:cs="David"/>
          <w:rtl/>
        </w:rPr>
        <w:t>–</w:t>
      </w:r>
      <w:r w:rsidRPr="007415D3">
        <w:rPr>
          <w:rFonts w:cs="David" w:hint="cs"/>
          <w:rtl/>
        </w:rPr>
        <w:t xml:space="preserve"> אבל לא בהצבעה שמית. מי בעד הרוויזיה? </w:t>
      </w:r>
    </w:p>
    <w:p w14:paraId="57CB8AC7" w14:textId="77777777" w:rsidR="007415D3" w:rsidRPr="007415D3" w:rsidRDefault="007415D3" w:rsidP="007415D3">
      <w:pPr>
        <w:bidi/>
        <w:jc w:val="both"/>
        <w:rPr>
          <w:rFonts w:cs="David" w:hint="cs"/>
          <w:rtl/>
        </w:rPr>
      </w:pPr>
    </w:p>
    <w:p w14:paraId="3697DBD8" w14:textId="77777777" w:rsidR="007415D3" w:rsidRPr="007415D3" w:rsidRDefault="007415D3" w:rsidP="007415D3">
      <w:pPr>
        <w:bidi/>
        <w:jc w:val="both"/>
        <w:rPr>
          <w:rFonts w:cs="David" w:hint="cs"/>
          <w:rtl/>
        </w:rPr>
      </w:pPr>
    </w:p>
    <w:p w14:paraId="7AD9C85A" w14:textId="77777777" w:rsidR="007415D3" w:rsidRPr="007415D3" w:rsidRDefault="007415D3" w:rsidP="007415D3">
      <w:pPr>
        <w:bidi/>
        <w:jc w:val="both"/>
        <w:rPr>
          <w:rFonts w:cs="David" w:hint="cs"/>
          <w:rtl/>
        </w:rPr>
      </w:pPr>
      <w:r w:rsidRPr="007415D3">
        <w:rPr>
          <w:rFonts w:cs="David"/>
          <w:rtl/>
        </w:rPr>
        <w:br w:type="page"/>
      </w:r>
      <w:r w:rsidRPr="007415D3">
        <w:rPr>
          <w:rFonts w:cs="David" w:hint="cs"/>
          <w:rtl/>
        </w:rPr>
        <w:t>ה צ ב ע ה</w:t>
      </w:r>
    </w:p>
    <w:p w14:paraId="0FE83190" w14:textId="77777777" w:rsidR="007415D3" w:rsidRPr="007415D3" w:rsidRDefault="007415D3" w:rsidP="007415D3">
      <w:pPr>
        <w:bidi/>
        <w:jc w:val="both"/>
        <w:rPr>
          <w:rFonts w:cs="David" w:hint="cs"/>
          <w:rtl/>
        </w:rPr>
      </w:pPr>
    </w:p>
    <w:p w14:paraId="59C2275F"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מיעוט</w:t>
      </w:r>
    </w:p>
    <w:p w14:paraId="086D3AFC"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רוב</w:t>
      </w:r>
    </w:p>
    <w:p w14:paraId="617C965C" w14:textId="77777777" w:rsidR="007415D3" w:rsidRPr="007415D3" w:rsidRDefault="007415D3" w:rsidP="007415D3">
      <w:pPr>
        <w:bidi/>
        <w:jc w:val="both"/>
        <w:rPr>
          <w:rFonts w:cs="David" w:hint="cs"/>
          <w:rtl/>
        </w:rPr>
      </w:pPr>
    </w:p>
    <w:p w14:paraId="03A125D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835311F" w14:textId="77777777" w:rsidR="007415D3" w:rsidRPr="007415D3" w:rsidRDefault="007415D3" w:rsidP="007415D3">
      <w:pPr>
        <w:bidi/>
        <w:jc w:val="both"/>
        <w:rPr>
          <w:rFonts w:cs="David" w:hint="cs"/>
          <w:rtl/>
        </w:rPr>
      </w:pPr>
    </w:p>
    <w:p w14:paraId="0BAA5CD0" w14:textId="77777777" w:rsidR="007415D3" w:rsidRPr="007415D3" w:rsidRDefault="007415D3" w:rsidP="007415D3">
      <w:pPr>
        <w:bidi/>
        <w:jc w:val="both"/>
        <w:rPr>
          <w:rFonts w:cs="David" w:hint="cs"/>
          <w:rtl/>
        </w:rPr>
      </w:pPr>
      <w:r w:rsidRPr="007415D3">
        <w:rPr>
          <w:rFonts w:cs="David" w:hint="cs"/>
          <w:rtl/>
        </w:rPr>
        <w:tab/>
        <w:t xml:space="preserve">הרוויזיה לא התקבלה. אני עוברת לעניין הוועדה. הוועדה המוצעת לפנינו על-ידי הממשלה היא ועדת הכספים. חבר הכנסת ריבלין וחבר הכנסת סער. </w:t>
      </w:r>
    </w:p>
    <w:p w14:paraId="21B75648" w14:textId="77777777" w:rsidR="007415D3" w:rsidRPr="007415D3" w:rsidRDefault="007415D3" w:rsidP="007415D3">
      <w:pPr>
        <w:bidi/>
        <w:jc w:val="both"/>
        <w:rPr>
          <w:rFonts w:cs="David" w:hint="cs"/>
          <w:rtl/>
        </w:rPr>
      </w:pPr>
    </w:p>
    <w:p w14:paraId="1175BCE9" w14:textId="77777777" w:rsidR="007415D3" w:rsidRPr="007415D3" w:rsidRDefault="007415D3" w:rsidP="007415D3">
      <w:pPr>
        <w:bidi/>
        <w:jc w:val="both"/>
        <w:rPr>
          <w:rFonts w:cs="David" w:hint="cs"/>
          <w:rtl/>
        </w:rPr>
      </w:pPr>
      <w:r w:rsidRPr="007415D3">
        <w:rPr>
          <w:rFonts w:cs="David" w:hint="cs"/>
          <w:u w:val="single"/>
          <w:rtl/>
        </w:rPr>
        <w:t>ראובן ריבלין:</w:t>
      </w:r>
    </w:p>
    <w:p w14:paraId="6CDCE553" w14:textId="77777777" w:rsidR="007415D3" w:rsidRPr="007415D3" w:rsidRDefault="007415D3" w:rsidP="007415D3">
      <w:pPr>
        <w:bidi/>
        <w:jc w:val="both"/>
        <w:rPr>
          <w:rFonts w:cs="David" w:hint="cs"/>
          <w:rtl/>
        </w:rPr>
      </w:pPr>
    </w:p>
    <w:p w14:paraId="71568135" w14:textId="77777777" w:rsidR="007415D3" w:rsidRPr="007415D3" w:rsidRDefault="007415D3" w:rsidP="007415D3">
      <w:pPr>
        <w:bidi/>
        <w:jc w:val="both"/>
        <w:rPr>
          <w:rFonts w:cs="David" w:hint="cs"/>
          <w:rtl/>
        </w:rPr>
      </w:pPr>
      <w:r w:rsidRPr="007415D3">
        <w:rPr>
          <w:rFonts w:cs="David" w:hint="cs"/>
          <w:rtl/>
        </w:rPr>
        <w:tab/>
        <w:t xml:space="preserve"> לפני שחבר הכנסת סער מדבר, אני רוצה לומר משהו. חבר הכנסת מרציאנו, לגבי החוק הקודם הפניתי את תשומת לבכם שהחוק המקורי חוקק בוועדת העבודה והרווחה. וגם חוק זה. לעומת זאת, כאן לא מבקשים לדבר על העיקרון, כי העיקרון נשאר. מבקשים לדבר רק על דחייה בתשלום. לכן בהחלט יכולים לראות את ועדת הכספים כוועדה שיכולה לעסוק בכך, בלי לפגוע בהליכי החקיקה של הכנסת.</w:t>
      </w:r>
    </w:p>
    <w:p w14:paraId="1EA7C95D" w14:textId="77777777" w:rsidR="007415D3" w:rsidRPr="007415D3" w:rsidRDefault="007415D3" w:rsidP="007415D3">
      <w:pPr>
        <w:bidi/>
        <w:jc w:val="both"/>
        <w:rPr>
          <w:rFonts w:cs="David" w:hint="cs"/>
          <w:rtl/>
        </w:rPr>
      </w:pPr>
    </w:p>
    <w:p w14:paraId="25E4B90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29BC70B" w14:textId="77777777" w:rsidR="007415D3" w:rsidRPr="007415D3" w:rsidRDefault="007415D3" w:rsidP="007415D3">
      <w:pPr>
        <w:bidi/>
        <w:jc w:val="both"/>
        <w:rPr>
          <w:rFonts w:cs="David" w:hint="cs"/>
          <w:rtl/>
        </w:rPr>
      </w:pPr>
    </w:p>
    <w:p w14:paraId="3D2FC7FD" w14:textId="77777777" w:rsidR="007415D3" w:rsidRPr="007415D3" w:rsidRDefault="007415D3" w:rsidP="007415D3">
      <w:pPr>
        <w:bidi/>
        <w:jc w:val="both"/>
        <w:rPr>
          <w:rFonts w:cs="David" w:hint="cs"/>
          <w:rtl/>
        </w:rPr>
      </w:pPr>
      <w:r w:rsidRPr="007415D3">
        <w:rPr>
          <w:rFonts w:cs="David" w:hint="cs"/>
          <w:rtl/>
        </w:rPr>
        <w:tab/>
        <w:t>לדעתי הוועדה לשלום הילד.</w:t>
      </w:r>
    </w:p>
    <w:p w14:paraId="6D180A53" w14:textId="77777777" w:rsidR="007415D3" w:rsidRPr="007415D3" w:rsidRDefault="007415D3" w:rsidP="007415D3">
      <w:pPr>
        <w:bidi/>
        <w:jc w:val="both"/>
        <w:rPr>
          <w:rFonts w:cs="David" w:hint="cs"/>
          <w:rtl/>
        </w:rPr>
      </w:pPr>
    </w:p>
    <w:p w14:paraId="4E51150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7A17A27" w14:textId="77777777" w:rsidR="007415D3" w:rsidRPr="007415D3" w:rsidRDefault="007415D3" w:rsidP="007415D3">
      <w:pPr>
        <w:bidi/>
        <w:jc w:val="both"/>
        <w:rPr>
          <w:rFonts w:cs="David" w:hint="cs"/>
          <w:u w:val="single"/>
          <w:rtl/>
        </w:rPr>
      </w:pPr>
    </w:p>
    <w:p w14:paraId="28D7E942" w14:textId="77777777" w:rsidR="007415D3" w:rsidRPr="007415D3" w:rsidRDefault="007415D3" w:rsidP="007415D3">
      <w:pPr>
        <w:bidi/>
        <w:jc w:val="both"/>
        <w:rPr>
          <w:rFonts w:cs="David" w:hint="cs"/>
          <w:rtl/>
        </w:rPr>
      </w:pPr>
      <w:r w:rsidRPr="007415D3">
        <w:rPr>
          <w:rFonts w:cs="David" w:hint="cs"/>
          <w:rtl/>
        </w:rPr>
        <w:tab/>
        <w:t xml:space="preserve"> בכל הכבוד, אני חולק על חבר הכנסת ריבלין, אם כי אני מודיע שבעניין זה יש חופש הצבעה לחברי סיעת הליכוד, וכל אחד יכול להצביע. </w:t>
      </w:r>
    </w:p>
    <w:p w14:paraId="7E1C6090" w14:textId="77777777" w:rsidR="007415D3" w:rsidRPr="007415D3" w:rsidRDefault="007415D3" w:rsidP="007415D3">
      <w:pPr>
        <w:bidi/>
        <w:jc w:val="both"/>
        <w:rPr>
          <w:rFonts w:cs="David" w:hint="cs"/>
          <w:rtl/>
        </w:rPr>
      </w:pPr>
    </w:p>
    <w:p w14:paraId="21B1817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1C10741" w14:textId="77777777" w:rsidR="007415D3" w:rsidRPr="007415D3" w:rsidRDefault="007415D3" w:rsidP="007415D3">
      <w:pPr>
        <w:bidi/>
        <w:jc w:val="both"/>
        <w:rPr>
          <w:rFonts w:cs="David" w:hint="cs"/>
          <w:rtl/>
        </w:rPr>
      </w:pPr>
    </w:p>
    <w:p w14:paraId="55400B99" w14:textId="77777777" w:rsidR="007415D3" w:rsidRPr="007415D3" w:rsidRDefault="007415D3" w:rsidP="007415D3">
      <w:pPr>
        <w:bidi/>
        <w:ind w:firstLine="567"/>
        <w:jc w:val="both"/>
        <w:rPr>
          <w:rFonts w:cs="David" w:hint="cs"/>
          <w:rtl/>
        </w:rPr>
      </w:pPr>
      <w:r w:rsidRPr="007415D3">
        <w:rPr>
          <w:rFonts w:cs="David" w:hint="cs"/>
          <w:rtl/>
        </w:rPr>
        <w:t xml:space="preserve">גם לחברי סיעת מרצ. </w:t>
      </w:r>
    </w:p>
    <w:p w14:paraId="1509D543" w14:textId="77777777" w:rsidR="007415D3" w:rsidRPr="007415D3" w:rsidRDefault="007415D3" w:rsidP="007415D3">
      <w:pPr>
        <w:bidi/>
        <w:ind w:firstLine="567"/>
        <w:jc w:val="both"/>
        <w:rPr>
          <w:rFonts w:cs="David" w:hint="cs"/>
          <w:rtl/>
        </w:rPr>
      </w:pPr>
    </w:p>
    <w:p w14:paraId="3547154D"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308FA07" w14:textId="77777777" w:rsidR="007415D3" w:rsidRPr="007415D3" w:rsidRDefault="007415D3" w:rsidP="007415D3">
      <w:pPr>
        <w:bidi/>
        <w:jc w:val="both"/>
        <w:rPr>
          <w:rFonts w:cs="David" w:hint="cs"/>
          <w:u w:val="single"/>
          <w:rtl/>
        </w:rPr>
      </w:pPr>
    </w:p>
    <w:p w14:paraId="0A6C83DC" w14:textId="77777777" w:rsidR="007415D3" w:rsidRPr="007415D3" w:rsidRDefault="007415D3" w:rsidP="007415D3">
      <w:pPr>
        <w:bidi/>
        <w:ind w:firstLine="567"/>
        <w:jc w:val="both"/>
        <w:rPr>
          <w:rFonts w:cs="David" w:hint="cs"/>
          <w:rtl/>
        </w:rPr>
      </w:pPr>
      <w:r w:rsidRPr="007415D3">
        <w:rPr>
          <w:rFonts w:cs="David" w:hint="cs"/>
          <w:rtl/>
        </w:rPr>
        <w:t xml:space="preserve">מה זאת אומרת "עיקרון" לעומת "דחיית היישום"? כל הנושא הוא נושא כספי, כמה זה שכר מינימום מה ההבדל בין העלאה לבין מניעת העלאה? זה אותו דבר. הכנסת הזאת דנה בנושא הזה כשהובא על-ידי הממשלה, בוועדת העבודה והרווחה. בלתי סביר לקחת את זה מהוועדה הזאת ברגע זה. הנושא הזה צריך להידון בוועדת העבודה והרווחה. </w:t>
      </w:r>
    </w:p>
    <w:p w14:paraId="000B53F0" w14:textId="77777777" w:rsidR="007415D3" w:rsidRPr="007415D3" w:rsidRDefault="007415D3" w:rsidP="007415D3">
      <w:pPr>
        <w:bidi/>
        <w:ind w:firstLine="567"/>
        <w:jc w:val="both"/>
        <w:rPr>
          <w:rFonts w:cs="David" w:hint="cs"/>
          <w:rtl/>
        </w:rPr>
      </w:pPr>
    </w:p>
    <w:p w14:paraId="4D9FCD75"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699E3B1" w14:textId="77777777" w:rsidR="007415D3" w:rsidRPr="007415D3" w:rsidRDefault="007415D3" w:rsidP="007415D3">
      <w:pPr>
        <w:bidi/>
        <w:ind w:firstLine="567"/>
        <w:jc w:val="both"/>
        <w:rPr>
          <w:rFonts w:cs="David" w:hint="cs"/>
          <w:rtl/>
        </w:rPr>
      </w:pPr>
    </w:p>
    <w:p w14:paraId="58C0C3E2" w14:textId="77777777" w:rsidR="007415D3" w:rsidRPr="007415D3" w:rsidRDefault="007415D3" w:rsidP="007415D3">
      <w:pPr>
        <w:bidi/>
        <w:ind w:firstLine="567"/>
        <w:jc w:val="both"/>
        <w:rPr>
          <w:rFonts w:cs="David" w:hint="cs"/>
          <w:rtl/>
        </w:rPr>
      </w:pPr>
      <w:r w:rsidRPr="007415D3">
        <w:rPr>
          <w:rFonts w:cs="David" w:hint="cs"/>
          <w:rtl/>
        </w:rPr>
        <w:t xml:space="preserve">אני מודה לך. עמדת הקואליציה נשארת בעינה, ועדת הכספים. מי בעד להעביר את זה לוועדת הכספים? </w:t>
      </w:r>
    </w:p>
    <w:p w14:paraId="762792FC" w14:textId="77777777" w:rsidR="007415D3" w:rsidRPr="007415D3" w:rsidRDefault="007415D3" w:rsidP="007415D3">
      <w:pPr>
        <w:bidi/>
        <w:ind w:firstLine="567"/>
        <w:jc w:val="both"/>
        <w:rPr>
          <w:rFonts w:cs="David" w:hint="cs"/>
          <w:rtl/>
        </w:rPr>
      </w:pPr>
    </w:p>
    <w:p w14:paraId="673EBE3D" w14:textId="77777777" w:rsidR="007415D3" w:rsidRPr="007415D3" w:rsidRDefault="007415D3" w:rsidP="007415D3">
      <w:pPr>
        <w:bidi/>
        <w:jc w:val="both"/>
        <w:rPr>
          <w:rFonts w:cs="David" w:hint="cs"/>
          <w:rtl/>
        </w:rPr>
      </w:pPr>
      <w:r w:rsidRPr="007415D3">
        <w:rPr>
          <w:rFonts w:cs="David" w:hint="cs"/>
          <w:rtl/>
        </w:rPr>
        <w:t>ה צ ב ע ה</w:t>
      </w:r>
    </w:p>
    <w:p w14:paraId="6D150B31" w14:textId="77777777" w:rsidR="007415D3" w:rsidRPr="007415D3" w:rsidRDefault="007415D3" w:rsidP="007415D3">
      <w:pPr>
        <w:bidi/>
        <w:jc w:val="both"/>
        <w:rPr>
          <w:rFonts w:cs="David" w:hint="cs"/>
          <w:rtl/>
        </w:rPr>
      </w:pPr>
    </w:p>
    <w:p w14:paraId="5B5B3941"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55B06687"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B5A22CE" w14:textId="77777777" w:rsidR="007415D3" w:rsidRPr="007415D3" w:rsidRDefault="007415D3" w:rsidP="007415D3">
      <w:pPr>
        <w:bidi/>
        <w:jc w:val="both"/>
        <w:rPr>
          <w:rFonts w:cs="David" w:hint="cs"/>
          <w:rtl/>
        </w:rPr>
      </w:pPr>
    </w:p>
    <w:p w14:paraId="7BF629E6"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DB26081" w14:textId="77777777" w:rsidR="007415D3" w:rsidRPr="007415D3" w:rsidRDefault="007415D3" w:rsidP="007415D3">
      <w:pPr>
        <w:bidi/>
        <w:jc w:val="both"/>
        <w:rPr>
          <w:rFonts w:cs="David" w:hint="cs"/>
          <w:rtl/>
        </w:rPr>
      </w:pPr>
    </w:p>
    <w:p w14:paraId="2F2D09C2" w14:textId="77777777" w:rsidR="007415D3" w:rsidRPr="007415D3" w:rsidRDefault="007415D3" w:rsidP="007415D3">
      <w:pPr>
        <w:bidi/>
        <w:ind w:firstLine="567"/>
        <w:jc w:val="both"/>
        <w:rPr>
          <w:rFonts w:cs="David" w:hint="cs"/>
          <w:rtl/>
        </w:rPr>
      </w:pPr>
      <w:r w:rsidRPr="007415D3">
        <w:rPr>
          <w:rFonts w:cs="David" w:hint="cs"/>
          <w:rtl/>
        </w:rPr>
        <w:t xml:space="preserve">הצעת החוק תועבר לדיון בוועדת הכספים. </w:t>
      </w:r>
    </w:p>
    <w:p w14:paraId="6DDC2998" w14:textId="77777777" w:rsidR="007415D3" w:rsidRPr="007415D3" w:rsidRDefault="007415D3" w:rsidP="007415D3">
      <w:pPr>
        <w:bidi/>
        <w:jc w:val="both"/>
        <w:rPr>
          <w:rFonts w:cs="David" w:hint="cs"/>
          <w:rtl/>
        </w:rPr>
      </w:pPr>
    </w:p>
    <w:p w14:paraId="3234AF6B" w14:textId="77777777" w:rsidR="007415D3" w:rsidRPr="007415D3" w:rsidRDefault="007415D3" w:rsidP="007415D3">
      <w:pPr>
        <w:bidi/>
        <w:jc w:val="both"/>
        <w:rPr>
          <w:rFonts w:cs="David" w:hint="cs"/>
          <w:rtl/>
        </w:rPr>
      </w:pPr>
    </w:p>
    <w:p w14:paraId="2A3A77CF" w14:textId="77777777" w:rsidR="007415D3" w:rsidRPr="007415D3" w:rsidRDefault="007415D3" w:rsidP="007415D3">
      <w:pPr>
        <w:bidi/>
        <w:jc w:val="both"/>
        <w:rPr>
          <w:rFonts w:cs="David" w:hint="cs"/>
          <w:rtl/>
        </w:rPr>
      </w:pPr>
      <w:r w:rsidRPr="007415D3">
        <w:rPr>
          <w:rFonts w:cs="David" w:hint="cs"/>
          <w:u w:val="single"/>
          <w:rtl/>
        </w:rPr>
        <w:t>ראובן ריבלין:</w:t>
      </w:r>
    </w:p>
    <w:p w14:paraId="2013152C" w14:textId="77777777" w:rsidR="007415D3" w:rsidRPr="007415D3" w:rsidRDefault="007415D3" w:rsidP="007415D3">
      <w:pPr>
        <w:bidi/>
        <w:jc w:val="both"/>
        <w:rPr>
          <w:rFonts w:cs="David" w:hint="cs"/>
          <w:rtl/>
        </w:rPr>
      </w:pPr>
    </w:p>
    <w:p w14:paraId="171FEBB7" w14:textId="77777777" w:rsidR="007415D3" w:rsidRPr="007415D3" w:rsidRDefault="007415D3" w:rsidP="007415D3">
      <w:pPr>
        <w:bidi/>
        <w:ind w:firstLine="567"/>
        <w:jc w:val="both"/>
        <w:rPr>
          <w:rFonts w:cs="David" w:hint="cs"/>
          <w:rtl/>
        </w:rPr>
      </w:pPr>
      <w:r w:rsidRPr="007415D3">
        <w:rPr>
          <w:rFonts w:cs="David" w:hint="cs"/>
          <w:rtl/>
        </w:rPr>
        <w:t>אני רוצה להפנות את תשומת לבכם. כאן לא מדברים על העיקרו</w:t>
      </w:r>
      <w:r w:rsidRPr="007415D3">
        <w:rPr>
          <w:rFonts w:cs="David" w:hint="eastAsia"/>
          <w:rtl/>
        </w:rPr>
        <w:t>ן</w:t>
      </w:r>
      <w:r w:rsidRPr="007415D3">
        <w:rPr>
          <w:rFonts w:cs="David" w:hint="cs"/>
          <w:rtl/>
        </w:rPr>
        <w:t>, כי הוא נשאר. לכן בהחלט יכולים לראות את ועדת הכספים כוועדה שיכולה בלי לפגוע בהליכי החקיקה של הכנסת לדון בעניי</w:t>
      </w:r>
      <w:r w:rsidRPr="007415D3">
        <w:rPr>
          <w:rFonts w:cs="David" w:hint="eastAsia"/>
          <w:rtl/>
        </w:rPr>
        <w:t>ן</w:t>
      </w:r>
      <w:r w:rsidRPr="007415D3">
        <w:rPr>
          <w:rFonts w:cs="David" w:hint="cs"/>
          <w:rtl/>
        </w:rPr>
        <w:t xml:space="preserve">. </w:t>
      </w:r>
    </w:p>
    <w:p w14:paraId="3EA27DD5" w14:textId="77777777" w:rsidR="007415D3" w:rsidRPr="007415D3" w:rsidRDefault="007415D3" w:rsidP="007415D3">
      <w:pPr>
        <w:bidi/>
        <w:jc w:val="both"/>
        <w:rPr>
          <w:rFonts w:cs="David" w:hint="cs"/>
          <w:rtl/>
        </w:rPr>
      </w:pPr>
    </w:p>
    <w:p w14:paraId="7AC2309D" w14:textId="77777777" w:rsidR="007415D3" w:rsidRPr="007415D3" w:rsidRDefault="007415D3" w:rsidP="007415D3">
      <w:pPr>
        <w:bidi/>
        <w:jc w:val="both"/>
        <w:rPr>
          <w:rFonts w:cs="David" w:hint="cs"/>
          <w:rtl/>
        </w:rPr>
      </w:pPr>
      <w:r w:rsidRPr="007415D3">
        <w:rPr>
          <w:rFonts w:cs="David" w:hint="cs"/>
          <w:u w:val="single"/>
          <w:rtl/>
        </w:rPr>
        <w:t>חיים אורון:</w:t>
      </w:r>
    </w:p>
    <w:p w14:paraId="06CFE7E2" w14:textId="77777777" w:rsidR="007415D3" w:rsidRPr="007415D3" w:rsidRDefault="007415D3" w:rsidP="007415D3">
      <w:pPr>
        <w:bidi/>
        <w:jc w:val="both"/>
        <w:rPr>
          <w:rFonts w:cs="David" w:hint="cs"/>
          <w:rtl/>
        </w:rPr>
      </w:pPr>
    </w:p>
    <w:p w14:paraId="70FF6B7E" w14:textId="77777777" w:rsidR="007415D3" w:rsidRPr="007415D3" w:rsidRDefault="007415D3" w:rsidP="007415D3">
      <w:pPr>
        <w:bidi/>
        <w:ind w:firstLine="567"/>
        <w:jc w:val="both"/>
        <w:rPr>
          <w:rFonts w:cs="David" w:hint="cs"/>
          <w:rtl/>
        </w:rPr>
      </w:pPr>
      <w:r w:rsidRPr="007415D3">
        <w:rPr>
          <w:rFonts w:cs="David" w:hint="cs"/>
          <w:rtl/>
        </w:rPr>
        <w:t>לפי דעתי, הוועדה לזכויות הילד.</w:t>
      </w:r>
    </w:p>
    <w:p w14:paraId="11CBA8ED" w14:textId="77777777" w:rsidR="007415D3" w:rsidRPr="007415D3" w:rsidRDefault="007415D3" w:rsidP="007415D3">
      <w:pPr>
        <w:bidi/>
        <w:jc w:val="both"/>
        <w:rPr>
          <w:rFonts w:cs="David" w:hint="cs"/>
          <w:rtl/>
        </w:rPr>
      </w:pPr>
    </w:p>
    <w:p w14:paraId="4D1C5228" w14:textId="77777777" w:rsidR="007415D3" w:rsidRPr="007415D3" w:rsidRDefault="007415D3" w:rsidP="007415D3">
      <w:pPr>
        <w:bidi/>
        <w:jc w:val="both"/>
        <w:rPr>
          <w:rFonts w:cs="David" w:hint="cs"/>
          <w:rtl/>
        </w:rPr>
      </w:pPr>
      <w:r w:rsidRPr="007415D3">
        <w:rPr>
          <w:rFonts w:cs="David" w:hint="cs"/>
          <w:u w:val="single"/>
          <w:rtl/>
        </w:rPr>
        <w:t>גדעון סער:</w:t>
      </w:r>
    </w:p>
    <w:p w14:paraId="52889C00" w14:textId="77777777" w:rsidR="007415D3" w:rsidRPr="007415D3" w:rsidRDefault="007415D3" w:rsidP="007415D3">
      <w:pPr>
        <w:bidi/>
        <w:jc w:val="both"/>
        <w:rPr>
          <w:rFonts w:cs="David" w:hint="cs"/>
          <w:rtl/>
        </w:rPr>
      </w:pPr>
    </w:p>
    <w:p w14:paraId="5DD5932D" w14:textId="77777777" w:rsidR="007415D3" w:rsidRPr="007415D3" w:rsidRDefault="007415D3" w:rsidP="007415D3">
      <w:pPr>
        <w:bidi/>
        <w:ind w:firstLine="567"/>
        <w:jc w:val="both"/>
        <w:rPr>
          <w:rFonts w:cs="David" w:hint="cs"/>
          <w:rtl/>
        </w:rPr>
      </w:pPr>
      <w:r w:rsidRPr="007415D3">
        <w:rPr>
          <w:rFonts w:cs="David" w:hint="cs"/>
          <w:rtl/>
        </w:rPr>
        <w:t xml:space="preserve">בכל הכבוד, אני חולק, אם כי אי מניח וכל אחד יכול להצביע לפי דרכו. </w:t>
      </w:r>
    </w:p>
    <w:p w14:paraId="657C03C1" w14:textId="77777777" w:rsidR="007415D3" w:rsidRPr="007415D3" w:rsidRDefault="007415D3" w:rsidP="007415D3">
      <w:pPr>
        <w:bidi/>
        <w:jc w:val="both"/>
        <w:rPr>
          <w:rFonts w:cs="David" w:hint="cs"/>
          <w:rtl/>
        </w:rPr>
      </w:pPr>
    </w:p>
    <w:p w14:paraId="61A8FE38" w14:textId="77777777" w:rsidR="007415D3" w:rsidRPr="007415D3" w:rsidRDefault="007415D3" w:rsidP="007415D3">
      <w:pPr>
        <w:bidi/>
        <w:ind w:firstLine="567"/>
        <w:jc w:val="both"/>
        <w:rPr>
          <w:rFonts w:cs="David" w:hint="cs"/>
          <w:rtl/>
        </w:rPr>
      </w:pPr>
      <w:r w:rsidRPr="007415D3">
        <w:rPr>
          <w:rFonts w:cs="David" w:hint="cs"/>
          <w:rtl/>
        </w:rPr>
        <w:t xml:space="preserve">אבל אני לא יכול. גברתי, מה זאת אומרת עיקרון ודחיית היישום. כל הנושא הוא נושא כספי של כמה זה שכר מינימום. מה הבדל בין העלאה למניעת ההעלאה. זה אותו הדבר. פשוט בלתי סביר לקחת את זה ברגע זה מוועדת העבודה והרווחה. הנושא הזה צריך להידון בוועדת העבודה והרווחה. </w:t>
      </w:r>
    </w:p>
    <w:p w14:paraId="2B2D94E5" w14:textId="77777777" w:rsidR="007415D3" w:rsidRPr="007415D3" w:rsidRDefault="007415D3" w:rsidP="007415D3">
      <w:pPr>
        <w:bidi/>
        <w:jc w:val="both"/>
        <w:rPr>
          <w:rFonts w:cs="David" w:hint="cs"/>
          <w:rtl/>
        </w:rPr>
      </w:pPr>
    </w:p>
    <w:p w14:paraId="0EB5D3E9" w14:textId="77777777" w:rsidR="007415D3" w:rsidRPr="007415D3" w:rsidRDefault="007415D3" w:rsidP="007415D3">
      <w:pPr>
        <w:bidi/>
        <w:jc w:val="both"/>
        <w:rPr>
          <w:rFonts w:cs="David" w:hint="cs"/>
          <w:rtl/>
        </w:rPr>
      </w:pPr>
      <w:r w:rsidRPr="007415D3">
        <w:rPr>
          <w:rFonts w:cs="David" w:hint="cs"/>
          <w:u w:val="single"/>
          <w:rtl/>
        </w:rPr>
        <w:t>חיים אורון:</w:t>
      </w:r>
    </w:p>
    <w:p w14:paraId="708F4664" w14:textId="77777777" w:rsidR="007415D3" w:rsidRPr="007415D3" w:rsidRDefault="007415D3" w:rsidP="007415D3">
      <w:pPr>
        <w:bidi/>
        <w:jc w:val="both"/>
        <w:rPr>
          <w:rFonts w:cs="David" w:hint="cs"/>
          <w:rtl/>
        </w:rPr>
      </w:pPr>
    </w:p>
    <w:p w14:paraId="438C65BC" w14:textId="77777777" w:rsidR="007415D3" w:rsidRPr="007415D3" w:rsidRDefault="007415D3" w:rsidP="007415D3">
      <w:pPr>
        <w:bidi/>
        <w:ind w:firstLine="567"/>
        <w:jc w:val="both"/>
        <w:rPr>
          <w:rFonts w:cs="David" w:hint="cs"/>
          <w:rtl/>
        </w:rPr>
      </w:pPr>
      <w:r w:rsidRPr="007415D3">
        <w:rPr>
          <w:rFonts w:cs="David" w:hint="cs"/>
          <w:rtl/>
        </w:rPr>
        <w:t xml:space="preserve">- - - </w:t>
      </w:r>
    </w:p>
    <w:p w14:paraId="7C27BD6D" w14:textId="77777777" w:rsidR="007415D3" w:rsidRPr="007415D3" w:rsidRDefault="007415D3" w:rsidP="007415D3">
      <w:pPr>
        <w:bidi/>
        <w:jc w:val="both"/>
        <w:rPr>
          <w:rFonts w:cs="David" w:hint="cs"/>
          <w:rtl/>
        </w:rPr>
      </w:pPr>
    </w:p>
    <w:p w14:paraId="1B9B0087"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46FED52" w14:textId="77777777" w:rsidR="007415D3" w:rsidRPr="007415D3" w:rsidRDefault="007415D3" w:rsidP="007415D3">
      <w:pPr>
        <w:bidi/>
        <w:jc w:val="both"/>
        <w:rPr>
          <w:rFonts w:cs="David" w:hint="cs"/>
          <w:rtl/>
        </w:rPr>
      </w:pPr>
    </w:p>
    <w:p w14:paraId="74F0380E" w14:textId="77777777" w:rsidR="007415D3" w:rsidRPr="007415D3" w:rsidRDefault="007415D3" w:rsidP="007415D3">
      <w:pPr>
        <w:bidi/>
        <w:ind w:firstLine="567"/>
        <w:jc w:val="both"/>
        <w:rPr>
          <w:rFonts w:cs="David" w:hint="cs"/>
          <w:rtl/>
        </w:rPr>
      </w:pPr>
      <w:r w:rsidRPr="007415D3">
        <w:rPr>
          <w:rFonts w:cs="David" w:hint="cs"/>
          <w:rtl/>
        </w:rPr>
        <w:t>עמדת הקואליציה היא בעד להעביר את זה לוועדת הכספים. מי בעד להעביר את זה לוועדת הכספים. מי בעד? מי מתנגד?</w:t>
      </w:r>
    </w:p>
    <w:p w14:paraId="3EA3660D" w14:textId="77777777" w:rsidR="007415D3" w:rsidRPr="007415D3" w:rsidRDefault="007415D3" w:rsidP="007415D3">
      <w:pPr>
        <w:bidi/>
        <w:ind w:firstLine="567"/>
        <w:jc w:val="both"/>
        <w:rPr>
          <w:rFonts w:cs="David" w:hint="cs"/>
          <w:rtl/>
        </w:rPr>
      </w:pPr>
    </w:p>
    <w:p w14:paraId="1D8EC908" w14:textId="77777777" w:rsidR="007415D3" w:rsidRPr="007415D3" w:rsidRDefault="007415D3" w:rsidP="007415D3">
      <w:pPr>
        <w:bidi/>
        <w:ind w:firstLine="567"/>
        <w:jc w:val="both"/>
        <w:rPr>
          <w:rFonts w:cs="David" w:hint="cs"/>
          <w:rtl/>
        </w:rPr>
      </w:pPr>
      <w:r w:rsidRPr="007415D3">
        <w:rPr>
          <w:rFonts w:cs="David" w:hint="cs"/>
          <w:rtl/>
        </w:rPr>
        <w:t>הצבעה</w:t>
      </w:r>
    </w:p>
    <w:p w14:paraId="09C2F640" w14:textId="77777777" w:rsidR="007415D3" w:rsidRPr="007415D3" w:rsidRDefault="007415D3" w:rsidP="007415D3">
      <w:pPr>
        <w:bidi/>
        <w:ind w:firstLine="567"/>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176DAD86" w14:textId="77777777" w:rsidR="007415D3" w:rsidRPr="007415D3" w:rsidRDefault="007415D3" w:rsidP="007415D3">
      <w:pPr>
        <w:bidi/>
        <w:ind w:firstLine="567"/>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מיעוט</w:t>
      </w:r>
    </w:p>
    <w:p w14:paraId="65A6B0F7" w14:textId="77777777" w:rsidR="007415D3" w:rsidRPr="007415D3" w:rsidRDefault="007415D3" w:rsidP="007415D3">
      <w:pPr>
        <w:bidi/>
        <w:ind w:firstLine="567"/>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46DFD1EA" w14:textId="77777777" w:rsidR="007415D3" w:rsidRPr="007415D3" w:rsidRDefault="007415D3" w:rsidP="007415D3">
      <w:pPr>
        <w:bidi/>
        <w:ind w:firstLine="567"/>
        <w:jc w:val="both"/>
        <w:rPr>
          <w:rFonts w:cs="David" w:hint="cs"/>
          <w:rtl/>
        </w:rPr>
      </w:pPr>
      <w:r w:rsidRPr="007415D3">
        <w:rPr>
          <w:rFonts w:cs="David" w:hint="cs"/>
          <w:rtl/>
        </w:rPr>
        <w:t>ההצעה להעביר את הדיון בהצעת החוק לוועדת הכספים, נתקבלה.</w:t>
      </w:r>
    </w:p>
    <w:p w14:paraId="1384E437" w14:textId="77777777" w:rsidR="007415D3" w:rsidRPr="007415D3" w:rsidRDefault="007415D3" w:rsidP="007415D3">
      <w:pPr>
        <w:bidi/>
        <w:jc w:val="both"/>
        <w:rPr>
          <w:rFonts w:cs="David" w:hint="cs"/>
          <w:rtl/>
        </w:rPr>
      </w:pPr>
    </w:p>
    <w:p w14:paraId="6C33BC2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7C67B37" w14:textId="77777777" w:rsidR="007415D3" w:rsidRPr="007415D3" w:rsidRDefault="007415D3" w:rsidP="007415D3">
      <w:pPr>
        <w:bidi/>
        <w:jc w:val="both"/>
        <w:rPr>
          <w:rFonts w:cs="David" w:hint="cs"/>
          <w:rtl/>
        </w:rPr>
      </w:pPr>
    </w:p>
    <w:p w14:paraId="3471AC72" w14:textId="77777777" w:rsidR="007415D3" w:rsidRPr="007415D3" w:rsidRDefault="007415D3" w:rsidP="007415D3">
      <w:pPr>
        <w:bidi/>
        <w:jc w:val="both"/>
        <w:rPr>
          <w:rFonts w:cs="David" w:hint="cs"/>
          <w:rtl/>
        </w:rPr>
      </w:pPr>
      <w:r w:rsidRPr="007415D3">
        <w:rPr>
          <w:rFonts w:cs="David" w:hint="cs"/>
          <w:rtl/>
        </w:rPr>
        <w:tab/>
        <w:t xml:space="preserve">הצעת החוק תועבר לדיון בוועדת הכספים. </w:t>
      </w:r>
    </w:p>
    <w:p w14:paraId="07F1657D" w14:textId="77777777" w:rsidR="007415D3" w:rsidRPr="007415D3" w:rsidRDefault="007415D3" w:rsidP="007415D3">
      <w:pPr>
        <w:bidi/>
        <w:jc w:val="both"/>
        <w:rPr>
          <w:rFonts w:cs="David" w:hint="cs"/>
          <w:rtl/>
        </w:rPr>
      </w:pPr>
    </w:p>
    <w:p w14:paraId="52CF183E" w14:textId="77777777" w:rsidR="007415D3" w:rsidRPr="007415D3" w:rsidRDefault="007415D3" w:rsidP="007415D3">
      <w:pPr>
        <w:bidi/>
        <w:jc w:val="both"/>
        <w:rPr>
          <w:rFonts w:cs="David" w:hint="cs"/>
          <w:rtl/>
        </w:rPr>
      </w:pPr>
      <w:r w:rsidRPr="007415D3">
        <w:rPr>
          <w:rFonts w:cs="David" w:hint="cs"/>
          <w:rtl/>
        </w:rPr>
        <w:tab/>
        <w:t xml:space="preserve">אני עוברת לסעיף 74 - תיקון חוק תכנית החירום הכלכלית. המשך קיצוץ 4% מגמלאות וקצבאות הביטוח הלאומי למעט ביטוח סיעודי. </w:t>
      </w:r>
    </w:p>
    <w:p w14:paraId="6DE1E653" w14:textId="77777777" w:rsidR="007415D3" w:rsidRPr="007415D3" w:rsidRDefault="007415D3" w:rsidP="007415D3">
      <w:pPr>
        <w:bidi/>
        <w:jc w:val="both"/>
        <w:rPr>
          <w:rFonts w:cs="David" w:hint="cs"/>
          <w:rtl/>
        </w:rPr>
      </w:pPr>
    </w:p>
    <w:p w14:paraId="0E4DFC43"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0D33E6D" w14:textId="77777777" w:rsidR="007415D3" w:rsidRPr="007415D3" w:rsidRDefault="007415D3" w:rsidP="007415D3">
      <w:pPr>
        <w:bidi/>
        <w:jc w:val="both"/>
        <w:rPr>
          <w:rFonts w:cs="David" w:hint="cs"/>
          <w:rtl/>
        </w:rPr>
      </w:pPr>
    </w:p>
    <w:p w14:paraId="230EBC42" w14:textId="77777777" w:rsidR="007415D3" w:rsidRPr="007415D3" w:rsidRDefault="007415D3" w:rsidP="007415D3">
      <w:pPr>
        <w:bidi/>
        <w:ind w:firstLine="567"/>
        <w:jc w:val="both"/>
        <w:rPr>
          <w:rFonts w:cs="David" w:hint="cs"/>
          <w:rtl/>
        </w:rPr>
      </w:pPr>
      <w:r w:rsidRPr="007415D3">
        <w:rPr>
          <w:rFonts w:cs="David" w:hint="cs"/>
          <w:rtl/>
        </w:rPr>
        <w:t xml:space="preserve">איפה הגימלאים כאן? </w:t>
      </w:r>
    </w:p>
    <w:p w14:paraId="0758EF98" w14:textId="77777777" w:rsidR="007415D3" w:rsidRPr="007415D3" w:rsidRDefault="007415D3" w:rsidP="007415D3">
      <w:pPr>
        <w:bidi/>
        <w:jc w:val="both"/>
        <w:rPr>
          <w:rFonts w:cs="David" w:hint="cs"/>
          <w:rtl/>
        </w:rPr>
      </w:pPr>
    </w:p>
    <w:p w14:paraId="79EC55DC"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AA6C93C" w14:textId="77777777" w:rsidR="007415D3" w:rsidRPr="007415D3" w:rsidRDefault="007415D3" w:rsidP="007415D3">
      <w:pPr>
        <w:bidi/>
        <w:jc w:val="both"/>
        <w:rPr>
          <w:rFonts w:cs="David" w:hint="cs"/>
          <w:rtl/>
        </w:rPr>
      </w:pPr>
    </w:p>
    <w:p w14:paraId="6B830DC9" w14:textId="77777777" w:rsidR="007415D3" w:rsidRPr="007415D3" w:rsidRDefault="007415D3" w:rsidP="007415D3">
      <w:pPr>
        <w:bidi/>
        <w:jc w:val="both"/>
        <w:rPr>
          <w:rFonts w:cs="David" w:hint="cs"/>
          <w:rtl/>
        </w:rPr>
      </w:pPr>
      <w:r w:rsidRPr="007415D3">
        <w:rPr>
          <w:rFonts w:cs="David" w:hint="cs"/>
          <w:rtl/>
        </w:rPr>
        <w:tab/>
        <w:t>עמדת הממשלה?</w:t>
      </w:r>
    </w:p>
    <w:p w14:paraId="1DB4D620" w14:textId="77777777" w:rsidR="007415D3" w:rsidRPr="007415D3" w:rsidRDefault="007415D3" w:rsidP="007415D3">
      <w:pPr>
        <w:bidi/>
        <w:jc w:val="both"/>
        <w:rPr>
          <w:rFonts w:cs="David" w:hint="cs"/>
          <w:rtl/>
        </w:rPr>
      </w:pPr>
    </w:p>
    <w:p w14:paraId="3D87581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C4AB190" w14:textId="77777777" w:rsidR="007415D3" w:rsidRPr="007415D3" w:rsidRDefault="007415D3" w:rsidP="007415D3">
      <w:pPr>
        <w:bidi/>
        <w:jc w:val="both"/>
        <w:rPr>
          <w:rFonts w:cs="David" w:hint="cs"/>
          <w:rtl/>
        </w:rPr>
      </w:pPr>
    </w:p>
    <w:p w14:paraId="288AA0EE" w14:textId="77777777" w:rsidR="007415D3" w:rsidRPr="007415D3" w:rsidRDefault="007415D3" w:rsidP="007415D3">
      <w:pPr>
        <w:bidi/>
        <w:ind w:firstLine="567"/>
        <w:jc w:val="both"/>
        <w:rPr>
          <w:rFonts w:cs="David" w:hint="cs"/>
          <w:rtl/>
        </w:rPr>
      </w:pPr>
      <w:r w:rsidRPr="007415D3">
        <w:rPr>
          <w:rFonts w:cs="David" w:hint="cs"/>
          <w:rtl/>
        </w:rPr>
        <w:t>להשאיר. אני רוצה לומר שהתשלום בין 2006 ל-2007 לא השתנה.</w:t>
      </w:r>
    </w:p>
    <w:p w14:paraId="694C861A" w14:textId="77777777" w:rsidR="007415D3" w:rsidRPr="007415D3" w:rsidRDefault="007415D3" w:rsidP="007415D3">
      <w:pPr>
        <w:bidi/>
        <w:jc w:val="both"/>
        <w:rPr>
          <w:rFonts w:cs="David" w:hint="cs"/>
          <w:rtl/>
        </w:rPr>
      </w:pPr>
    </w:p>
    <w:p w14:paraId="37C183C3"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5E8B466" w14:textId="77777777" w:rsidR="007415D3" w:rsidRPr="007415D3" w:rsidRDefault="007415D3" w:rsidP="007415D3">
      <w:pPr>
        <w:bidi/>
        <w:jc w:val="both"/>
        <w:rPr>
          <w:rFonts w:cs="David" w:hint="cs"/>
          <w:u w:val="single"/>
          <w:rtl/>
        </w:rPr>
      </w:pPr>
    </w:p>
    <w:p w14:paraId="1B5D5764" w14:textId="77777777" w:rsidR="007415D3" w:rsidRPr="007415D3" w:rsidRDefault="007415D3" w:rsidP="007415D3">
      <w:pPr>
        <w:bidi/>
        <w:jc w:val="both"/>
        <w:rPr>
          <w:rFonts w:cs="David" w:hint="cs"/>
          <w:rtl/>
        </w:rPr>
      </w:pPr>
      <w:r w:rsidRPr="007415D3">
        <w:rPr>
          <w:rFonts w:cs="David" w:hint="cs"/>
          <w:rtl/>
        </w:rPr>
        <w:tab/>
        <w:t xml:space="preserve">זה אותו דבר כמו - - - </w:t>
      </w:r>
    </w:p>
    <w:p w14:paraId="66EE62DB" w14:textId="77777777" w:rsidR="007415D3" w:rsidRPr="007415D3" w:rsidRDefault="007415D3" w:rsidP="007415D3">
      <w:pPr>
        <w:bidi/>
        <w:jc w:val="both"/>
        <w:rPr>
          <w:rFonts w:cs="David" w:hint="cs"/>
          <w:rtl/>
        </w:rPr>
      </w:pPr>
    </w:p>
    <w:p w14:paraId="625348F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0242585" w14:textId="77777777" w:rsidR="007415D3" w:rsidRPr="007415D3" w:rsidRDefault="007415D3" w:rsidP="007415D3">
      <w:pPr>
        <w:bidi/>
        <w:jc w:val="both"/>
        <w:rPr>
          <w:rFonts w:cs="David" w:hint="cs"/>
          <w:rtl/>
        </w:rPr>
      </w:pPr>
    </w:p>
    <w:p w14:paraId="75C032B5" w14:textId="77777777" w:rsidR="007415D3" w:rsidRPr="007415D3" w:rsidRDefault="007415D3" w:rsidP="007415D3">
      <w:pPr>
        <w:bidi/>
        <w:ind w:firstLine="567"/>
        <w:jc w:val="both"/>
        <w:rPr>
          <w:rFonts w:cs="David" w:hint="cs"/>
          <w:rtl/>
        </w:rPr>
      </w:pPr>
      <w:r w:rsidRPr="007415D3">
        <w:rPr>
          <w:rFonts w:cs="David" w:hint="cs"/>
          <w:rtl/>
        </w:rPr>
        <w:t>לא קיבלת את רשות הדיבור.</w:t>
      </w:r>
    </w:p>
    <w:p w14:paraId="69665053" w14:textId="77777777" w:rsidR="007415D3" w:rsidRPr="007415D3" w:rsidRDefault="007415D3" w:rsidP="007415D3">
      <w:pPr>
        <w:bidi/>
        <w:jc w:val="both"/>
        <w:rPr>
          <w:rFonts w:cs="David" w:hint="cs"/>
          <w:u w:val="single"/>
          <w:rtl/>
        </w:rPr>
      </w:pPr>
    </w:p>
    <w:p w14:paraId="152462B0"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אביגדור יצחקי:</w:t>
      </w:r>
    </w:p>
    <w:p w14:paraId="2FEAA7F2" w14:textId="77777777" w:rsidR="007415D3" w:rsidRPr="007415D3" w:rsidRDefault="007415D3" w:rsidP="007415D3">
      <w:pPr>
        <w:bidi/>
        <w:jc w:val="both"/>
        <w:rPr>
          <w:rFonts w:cs="David" w:hint="cs"/>
          <w:u w:val="single"/>
          <w:rtl/>
        </w:rPr>
      </w:pPr>
    </w:p>
    <w:p w14:paraId="5839B69F" w14:textId="77777777" w:rsidR="007415D3" w:rsidRPr="007415D3" w:rsidRDefault="007415D3" w:rsidP="007415D3">
      <w:pPr>
        <w:bidi/>
        <w:jc w:val="both"/>
        <w:rPr>
          <w:rFonts w:cs="David" w:hint="cs"/>
          <w:rtl/>
        </w:rPr>
      </w:pPr>
      <w:r w:rsidRPr="007415D3">
        <w:rPr>
          <w:rFonts w:cs="David" w:hint="cs"/>
          <w:rtl/>
        </w:rPr>
        <w:tab/>
        <w:t>זה לא אותו סיפור.</w:t>
      </w:r>
    </w:p>
    <w:p w14:paraId="391FC515" w14:textId="77777777" w:rsidR="007415D3" w:rsidRPr="007415D3" w:rsidRDefault="007415D3" w:rsidP="007415D3">
      <w:pPr>
        <w:bidi/>
        <w:jc w:val="both"/>
        <w:rPr>
          <w:rFonts w:cs="David" w:hint="cs"/>
          <w:rtl/>
        </w:rPr>
      </w:pPr>
    </w:p>
    <w:p w14:paraId="12D88FDF"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9141E4E" w14:textId="77777777" w:rsidR="007415D3" w:rsidRPr="007415D3" w:rsidRDefault="007415D3" w:rsidP="007415D3">
      <w:pPr>
        <w:bidi/>
        <w:jc w:val="both"/>
        <w:rPr>
          <w:rFonts w:cs="David" w:hint="cs"/>
          <w:rtl/>
        </w:rPr>
      </w:pPr>
    </w:p>
    <w:p w14:paraId="33DB43F8" w14:textId="77777777" w:rsidR="007415D3" w:rsidRPr="007415D3" w:rsidRDefault="007415D3" w:rsidP="007415D3">
      <w:pPr>
        <w:bidi/>
        <w:jc w:val="both"/>
        <w:rPr>
          <w:rFonts w:cs="David" w:hint="cs"/>
          <w:rtl/>
        </w:rPr>
      </w:pPr>
    </w:p>
    <w:p w14:paraId="7DCB4C51" w14:textId="77777777" w:rsidR="007415D3" w:rsidRPr="007415D3" w:rsidRDefault="007415D3" w:rsidP="007415D3">
      <w:pPr>
        <w:bidi/>
        <w:ind w:firstLine="567"/>
        <w:jc w:val="both"/>
        <w:rPr>
          <w:rFonts w:cs="David" w:hint="cs"/>
          <w:rtl/>
        </w:rPr>
      </w:pPr>
      <w:r w:rsidRPr="007415D3">
        <w:rPr>
          <w:rFonts w:cs="David" w:hint="cs"/>
          <w:rtl/>
        </w:rPr>
        <w:t>זה בדיוק אותו סיפור: אני אומר את זה ברצינות בלי שום דמגוגיה. ברגע שמקצצים גמלה לאדם - לחברי הכנסת מש"ס, מדובר בדמי הלידה, מענקי הלידה וקצבת הלידה.</w:t>
      </w:r>
    </w:p>
    <w:p w14:paraId="7B3BCDB6" w14:textId="77777777" w:rsidR="007415D3" w:rsidRPr="007415D3" w:rsidRDefault="007415D3" w:rsidP="007415D3">
      <w:pPr>
        <w:bidi/>
        <w:jc w:val="both"/>
        <w:rPr>
          <w:rFonts w:cs="David" w:hint="cs"/>
          <w:rtl/>
        </w:rPr>
      </w:pPr>
    </w:p>
    <w:p w14:paraId="404FBCE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E0F82AC" w14:textId="77777777" w:rsidR="007415D3" w:rsidRPr="007415D3" w:rsidRDefault="007415D3" w:rsidP="007415D3">
      <w:pPr>
        <w:bidi/>
        <w:jc w:val="both"/>
        <w:rPr>
          <w:rFonts w:cs="David" w:hint="cs"/>
          <w:u w:val="single"/>
          <w:rtl/>
        </w:rPr>
      </w:pPr>
    </w:p>
    <w:p w14:paraId="4414F1A0" w14:textId="77777777" w:rsidR="007415D3" w:rsidRPr="007415D3" w:rsidRDefault="007415D3" w:rsidP="007415D3">
      <w:pPr>
        <w:bidi/>
        <w:jc w:val="both"/>
        <w:rPr>
          <w:rFonts w:cs="David" w:hint="cs"/>
          <w:rtl/>
        </w:rPr>
      </w:pPr>
      <w:r w:rsidRPr="007415D3">
        <w:rPr>
          <w:rFonts w:cs="David" w:hint="cs"/>
          <w:rtl/>
        </w:rPr>
        <w:tab/>
        <w:t xml:space="preserve">למה אתה לא אומר את האמת. יש שוני בין 2007 ל-2006. </w:t>
      </w:r>
    </w:p>
    <w:p w14:paraId="72866B9A" w14:textId="77777777" w:rsidR="007415D3" w:rsidRPr="007415D3" w:rsidRDefault="007415D3" w:rsidP="007415D3">
      <w:pPr>
        <w:bidi/>
        <w:jc w:val="both"/>
        <w:rPr>
          <w:rFonts w:cs="David" w:hint="cs"/>
          <w:rtl/>
        </w:rPr>
      </w:pPr>
    </w:p>
    <w:p w14:paraId="29DAE30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D44C648" w14:textId="77777777" w:rsidR="007415D3" w:rsidRPr="007415D3" w:rsidRDefault="007415D3" w:rsidP="007415D3">
      <w:pPr>
        <w:bidi/>
        <w:jc w:val="both"/>
        <w:rPr>
          <w:rFonts w:cs="David" w:hint="cs"/>
          <w:rtl/>
        </w:rPr>
      </w:pPr>
    </w:p>
    <w:p w14:paraId="62779537" w14:textId="77777777" w:rsidR="007415D3" w:rsidRPr="007415D3" w:rsidRDefault="007415D3" w:rsidP="007415D3">
      <w:pPr>
        <w:bidi/>
        <w:ind w:firstLine="567"/>
        <w:jc w:val="both"/>
        <w:rPr>
          <w:rFonts w:cs="David" w:hint="cs"/>
          <w:rtl/>
        </w:rPr>
      </w:pPr>
      <w:r w:rsidRPr="007415D3">
        <w:rPr>
          <w:rFonts w:cs="David" w:hint="cs"/>
          <w:rtl/>
        </w:rPr>
        <w:t xml:space="preserve">כשתשמע את האמת, לא יהיה לך כל כך נעים לשמוע אותה. שמירת הריון, מענקי לימוד, דמי פגיעה בעבודה ופשיטות רגל. זאת אומרת, מי שעובד במפעל פושט רגל ואין שום מקום אחר שמשלם לו, הביטוח הלאומי משלם לו משהו. לו הם קיצצו לפני שנה 4%. </w:t>
      </w:r>
    </w:p>
    <w:p w14:paraId="20A44FC0" w14:textId="77777777" w:rsidR="007415D3" w:rsidRPr="007415D3" w:rsidRDefault="007415D3" w:rsidP="007415D3">
      <w:pPr>
        <w:bidi/>
        <w:jc w:val="both"/>
        <w:rPr>
          <w:rFonts w:cs="David" w:hint="cs"/>
          <w:rtl/>
        </w:rPr>
      </w:pPr>
    </w:p>
    <w:p w14:paraId="5A943A6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390C64E" w14:textId="77777777" w:rsidR="007415D3" w:rsidRPr="007415D3" w:rsidRDefault="007415D3" w:rsidP="007415D3">
      <w:pPr>
        <w:bidi/>
        <w:jc w:val="both"/>
        <w:rPr>
          <w:rFonts w:cs="David" w:hint="cs"/>
          <w:rtl/>
        </w:rPr>
      </w:pPr>
    </w:p>
    <w:p w14:paraId="641445BF" w14:textId="77777777" w:rsidR="007415D3" w:rsidRPr="007415D3" w:rsidRDefault="007415D3" w:rsidP="007415D3">
      <w:pPr>
        <w:bidi/>
        <w:ind w:firstLine="567"/>
        <w:jc w:val="both"/>
        <w:rPr>
          <w:rFonts w:cs="David" w:hint="cs"/>
          <w:rtl/>
        </w:rPr>
      </w:pPr>
      <w:r w:rsidRPr="007415D3">
        <w:rPr>
          <w:rFonts w:cs="David" w:hint="cs"/>
          <w:rtl/>
        </w:rPr>
        <w:t xml:space="preserve">לא לפני שנה. </w:t>
      </w:r>
    </w:p>
    <w:p w14:paraId="78C49F0D" w14:textId="77777777" w:rsidR="007415D3" w:rsidRPr="007415D3" w:rsidRDefault="007415D3" w:rsidP="007415D3">
      <w:pPr>
        <w:bidi/>
        <w:ind w:firstLine="567"/>
        <w:jc w:val="both"/>
        <w:rPr>
          <w:rFonts w:cs="David" w:hint="cs"/>
          <w:rtl/>
        </w:rPr>
      </w:pPr>
    </w:p>
    <w:p w14:paraId="2A16C0CB"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45EEE404" w14:textId="77777777" w:rsidR="007415D3" w:rsidRPr="007415D3" w:rsidRDefault="007415D3" w:rsidP="007415D3">
      <w:pPr>
        <w:bidi/>
        <w:ind w:firstLine="567"/>
        <w:jc w:val="both"/>
        <w:rPr>
          <w:rFonts w:cs="David" w:hint="cs"/>
          <w:u w:val="single"/>
          <w:rtl/>
        </w:rPr>
      </w:pPr>
    </w:p>
    <w:p w14:paraId="78AE5719" w14:textId="77777777" w:rsidR="007415D3" w:rsidRPr="007415D3" w:rsidRDefault="007415D3" w:rsidP="007415D3">
      <w:pPr>
        <w:bidi/>
        <w:ind w:left="567"/>
        <w:jc w:val="both"/>
        <w:rPr>
          <w:rFonts w:cs="David" w:hint="cs"/>
          <w:rtl/>
        </w:rPr>
      </w:pPr>
      <w:r w:rsidRPr="007415D3">
        <w:rPr>
          <w:rFonts w:cs="David" w:hint="cs"/>
          <w:rtl/>
        </w:rPr>
        <w:t xml:space="preserve">לפני שנתיים שלוש. </w:t>
      </w:r>
    </w:p>
    <w:p w14:paraId="53505EA1" w14:textId="77777777" w:rsidR="007415D3" w:rsidRPr="007415D3" w:rsidRDefault="007415D3" w:rsidP="007415D3">
      <w:pPr>
        <w:bidi/>
        <w:jc w:val="both"/>
        <w:rPr>
          <w:rFonts w:cs="David" w:hint="cs"/>
          <w:rtl/>
        </w:rPr>
      </w:pPr>
    </w:p>
    <w:p w14:paraId="4D4B2CC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80132B8" w14:textId="77777777" w:rsidR="007415D3" w:rsidRPr="007415D3" w:rsidRDefault="007415D3" w:rsidP="007415D3">
      <w:pPr>
        <w:bidi/>
        <w:jc w:val="both"/>
        <w:rPr>
          <w:rFonts w:cs="David" w:hint="cs"/>
          <w:rtl/>
        </w:rPr>
      </w:pPr>
    </w:p>
    <w:p w14:paraId="41039CAD" w14:textId="77777777" w:rsidR="007415D3" w:rsidRPr="007415D3" w:rsidRDefault="007415D3" w:rsidP="007415D3">
      <w:pPr>
        <w:bidi/>
        <w:ind w:firstLine="567"/>
        <w:jc w:val="both"/>
        <w:rPr>
          <w:rFonts w:cs="David" w:hint="cs"/>
          <w:rtl/>
        </w:rPr>
      </w:pPr>
      <w:r w:rsidRPr="007415D3">
        <w:rPr>
          <w:rFonts w:cs="David" w:hint="cs"/>
          <w:rtl/>
        </w:rPr>
        <w:t>ב-2002.</w:t>
      </w:r>
    </w:p>
    <w:p w14:paraId="429E7EE6" w14:textId="77777777" w:rsidR="007415D3" w:rsidRPr="007415D3" w:rsidRDefault="007415D3" w:rsidP="007415D3">
      <w:pPr>
        <w:bidi/>
        <w:jc w:val="both"/>
        <w:rPr>
          <w:rFonts w:cs="David" w:hint="cs"/>
          <w:rtl/>
        </w:rPr>
      </w:pPr>
    </w:p>
    <w:p w14:paraId="5577268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70DF53D" w14:textId="77777777" w:rsidR="007415D3" w:rsidRPr="007415D3" w:rsidRDefault="007415D3" w:rsidP="007415D3">
      <w:pPr>
        <w:bidi/>
        <w:jc w:val="both"/>
        <w:rPr>
          <w:rFonts w:cs="David" w:hint="cs"/>
          <w:rtl/>
        </w:rPr>
      </w:pPr>
    </w:p>
    <w:p w14:paraId="4D860A17" w14:textId="77777777" w:rsidR="007415D3" w:rsidRPr="007415D3" w:rsidRDefault="007415D3" w:rsidP="007415D3">
      <w:pPr>
        <w:bidi/>
        <w:jc w:val="both"/>
        <w:rPr>
          <w:rFonts w:cs="David" w:hint="cs"/>
          <w:rtl/>
        </w:rPr>
      </w:pPr>
      <w:r w:rsidRPr="007415D3">
        <w:rPr>
          <w:rFonts w:cs="David" w:hint="cs"/>
          <w:rtl/>
        </w:rPr>
        <w:t>אם הוא מקבל שכר מינימום הוא חוטף כאן וכאן.</w:t>
      </w:r>
    </w:p>
    <w:p w14:paraId="2A3DE189" w14:textId="77777777" w:rsidR="007415D3" w:rsidRPr="007415D3" w:rsidRDefault="007415D3" w:rsidP="007415D3">
      <w:pPr>
        <w:bidi/>
        <w:jc w:val="both"/>
        <w:rPr>
          <w:rFonts w:cs="David" w:hint="cs"/>
          <w:rtl/>
        </w:rPr>
      </w:pPr>
    </w:p>
    <w:p w14:paraId="2301FBB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E21949D" w14:textId="77777777" w:rsidR="007415D3" w:rsidRPr="007415D3" w:rsidRDefault="007415D3" w:rsidP="007415D3">
      <w:pPr>
        <w:bidi/>
        <w:jc w:val="both"/>
        <w:rPr>
          <w:rFonts w:cs="David" w:hint="cs"/>
          <w:rtl/>
        </w:rPr>
      </w:pPr>
    </w:p>
    <w:p w14:paraId="094F0050" w14:textId="77777777" w:rsidR="007415D3" w:rsidRPr="007415D3" w:rsidRDefault="007415D3" w:rsidP="007415D3">
      <w:pPr>
        <w:bidi/>
        <w:ind w:firstLine="567"/>
        <w:jc w:val="both"/>
        <w:rPr>
          <w:rFonts w:cs="David" w:hint="cs"/>
          <w:rtl/>
        </w:rPr>
      </w:pPr>
      <w:r w:rsidRPr="007415D3">
        <w:rPr>
          <w:rFonts w:cs="David" w:hint="cs"/>
          <w:rtl/>
        </w:rPr>
        <w:t>אני טוען כל הזמן שכל התקציב של 2007 הוא המשך 2002-2003, סילבן וביבי.</w:t>
      </w:r>
    </w:p>
    <w:p w14:paraId="36CBB629" w14:textId="77777777" w:rsidR="007415D3" w:rsidRPr="007415D3" w:rsidRDefault="007415D3" w:rsidP="007415D3">
      <w:pPr>
        <w:bidi/>
        <w:jc w:val="both"/>
        <w:rPr>
          <w:rFonts w:cs="David" w:hint="cs"/>
          <w:rtl/>
        </w:rPr>
      </w:pPr>
    </w:p>
    <w:p w14:paraId="4018061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4AF1106" w14:textId="77777777" w:rsidR="007415D3" w:rsidRPr="007415D3" w:rsidRDefault="007415D3" w:rsidP="007415D3">
      <w:pPr>
        <w:bidi/>
        <w:jc w:val="both"/>
        <w:rPr>
          <w:rFonts w:cs="David" w:hint="cs"/>
          <w:u w:val="single"/>
          <w:rtl/>
        </w:rPr>
      </w:pPr>
    </w:p>
    <w:p w14:paraId="7B2CFD80" w14:textId="77777777" w:rsidR="007415D3" w:rsidRPr="007415D3" w:rsidRDefault="007415D3" w:rsidP="007415D3">
      <w:pPr>
        <w:bidi/>
        <w:jc w:val="both"/>
        <w:rPr>
          <w:rFonts w:cs="David" w:hint="cs"/>
          <w:rtl/>
        </w:rPr>
      </w:pPr>
      <w:r w:rsidRPr="007415D3">
        <w:rPr>
          <w:rFonts w:cs="David" w:hint="cs"/>
          <w:rtl/>
        </w:rPr>
        <w:tab/>
        <w:t xml:space="preserve">גם ביבי. </w:t>
      </w:r>
    </w:p>
    <w:p w14:paraId="08060E1D" w14:textId="77777777" w:rsidR="007415D3" w:rsidRPr="007415D3" w:rsidRDefault="007415D3" w:rsidP="007415D3">
      <w:pPr>
        <w:bidi/>
        <w:jc w:val="both"/>
        <w:rPr>
          <w:rFonts w:cs="David" w:hint="cs"/>
          <w:rtl/>
        </w:rPr>
      </w:pPr>
    </w:p>
    <w:p w14:paraId="6B5836B0"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236FB12" w14:textId="77777777" w:rsidR="007415D3" w:rsidRPr="007415D3" w:rsidRDefault="007415D3" w:rsidP="007415D3">
      <w:pPr>
        <w:bidi/>
        <w:jc w:val="both"/>
        <w:rPr>
          <w:rFonts w:cs="David" w:hint="cs"/>
          <w:u w:val="single"/>
          <w:rtl/>
        </w:rPr>
      </w:pPr>
    </w:p>
    <w:p w14:paraId="024AA235" w14:textId="77777777" w:rsidR="007415D3" w:rsidRPr="007415D3" w:rsidRDefault="007415D3" w:rsidP="007415D3">
      <w:pPr>
        <w:bidi/>
        <w:jc w:val="both"/>
        <w:rPr>
          <w:rFonts w:cs="David" w:hint="cs"/>
          <w:rtl/>
        </w:rPr>
      </w:pPr>
      <w:r w:rsidRPr="007415D3">
        <w:rPr>
          <w:rFonts w:cs="David" w:hint="cs"/>
          <w:rtl/>
        </w:rPr>
        <w:tab/>
        <w:t>גם סילבן וגם ביבי. למה צריך להמשיך את זה? למה כשמקפיאים לי את הורדת המס אומרים: "אסור". למה כשמקפיאים לו את הגמלה זה בסדר?</w:t>
      </w:r>
    </w:p>
    <w:p w14:paraId="043D755E" w14:textId="77777777" w:rsidR="007415D3" w:rsidRPr="007415D3" w:rsidRDefault="007415D3" w:rsidP="007415D3">
      <w:pPr>
        <w:bidi/>
        <w:jc w:val="both"/>
        <w:rPr>
          <w:rFonts w:cs="David" w:hint="cs"/>
          <w:rtl/>
        </w:rPr>
      </w:pPr>
    </w:p>
    <w:p w14:paraId="44CC4DC6"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6CD07F5B" w14:textId="77777777" w:rsidR="007415D3" w:rsidRPr="007415D3" w:rsidRDefault="007415D3" w:rsidP="007415D3">
      <w:pPr>
        <w:bidi/>
        <w:jc w:val="both"/>
        <w:rPr>
          <w:rFonts w:cs="David" w:hint="cs"/>
          <w:u w:val="single"/>
          <w:rtl/>
        </w:rPr>
      </w:pPr>
    </w:p>
    <w:p w14:paraId="15B2C032" w14:textId="77777777" w:rsidR="007415D3" w:rsidRPr="007415D3" w:rsidRDefault="007415D3" w:rsidP="007415D3">
      <w:pPr>
        <w:bidi/>
        <w:ind w:firstLine="567"/>
        <w:jc w:val="both"/>
        <w:rPr>
          <w:rFonts w:cs="David" w:hint="cs"/>
          <w:rtl/>
        </w:rPr>
      </w:pPr>
      <w:r w:rsidRPr="007415D3">
        <w:rPr>
          <w:rFonts w:cs="David" w:hint="cs"/>
          <w:rtl/>
        </w:rPr>
        <w:t>למה המשכורת שלנו עולה ושלהם יורדת? שלי עולה. למה שלי צריכה לעלות?</w:t>
      </w:r>
    </w:p>
    <w:p w14:paraId="0583F4A4" w14:textId="77777777" w:rsidR="007415D3" w:rsidRPr="007415D3" w:rsidRDefault="007415D3" w:rsidP="007415D3">
      <w:pPr>
        <w:bidi/>
        <w:jc w:val="both"/>
        <w:rPr>
          <w:rFonts w:cs="David" w:hint="cs"/>
          <w:rtl/>
        </w:rPr>
      </w:pPr>
    </w:p>
    <w:p w14:paraId="324CED1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C2FE644" w14:textId="77777777" w:rsidR="007415D3" w:rsidRPr="007415D3" w:rsidRDefault="007415D3" w:rsidP="007415D3">
      <w:pPr>
        <w:bidi/>
        <w:jc w:val="both"/>
        <w:rPr>
          <w:rFonts w:cs="David" w:hint="cs"/>
          <w:rtl/>
        </w:rPr>
      </w:pPr>
    </w:p>
    <w:p w14:paraId="64A19BE9" w14:textId="77777777" w:rsidR="007415D3" w:rsidRPr="007415D3" w:rsidRDefault="007415D3" w:rsidP="007415D3">
      <w:pPr>
        <w:bidi/>
        <w:ind w:firstLine="567"/>
        <w:jc w:val="both"/>
        <w:rPr>
          <w:rFonts w:cs="David" w:hint="cs"/>
          <w:rtl/>
        </w:rPr>
      </w:pPr>
      <w:r w:rsidRPr="007415D3">
        <w:rPr>
          <w:rFonts w:cs="David" w:hint="cs"/>
          <w:rtl/>
        </w:rPr>
        <w:t>אני רוצה להשיב. ב-2002 קוצצו - הייתי מנכ"ל משרד ראש הממשלה - וקיצצו 4% מהקצבאות. עשו את זה בהוראת שעה על מנת שביום מן הימים, כשירווח, יוכלו להחזיר את זה. כיוון שתקציבי המדינה, ב-4 השנים האחרונות לא אושרו, כל שנה ושנה המשיכו את הוראת השעה. זה לא אומר שהמשיכו לקצץ את הכסף, בכסף לא נגעו. נגעו חד פעמי ב-2002 ולכן לא החזירו.</w:t>
      </w:r>
    </w:p>
    <w:p w14:paraId="26E7385A" w14:textId="77777777" w:rsidR="007415D3" w:rsidRPr="007415D3" w:rsidRDefault="007415D3" w:rsidP="007415D3">
      <w:pPr>
        <w:bidi/>
        <w:jc w:val="both"/>
        <w:rPr>
          <w:rFonts w:cs="David" w:hint="cs"/>
          <w:rtl/>
        </w:rPr>
      </w:pPr>
    </w:p>
    <w:p w14:paraId="0F698E1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F7CE770" w14:textId="77777777" w:rsidR="007415D3" w:rsidRPr="007415D3" w:rsidRDefault="007415D3" w:rsidP="007415D3">
      <w:pPr>
        <w:bidi/>
        <w:jc w:val="both"/>
        <w:rPr>
          <w:rFonts w:cs="David" w:hint="cs"/>
          <w:rtl/>
        </w:rPr>
      </w:pPr>
    </w:p>
    <w:p w14:paraId="55C7A0C8" w14:textId="77777777" w:rsidR="007415D3" w:rsidRPr="007415D3" w:rsidRDefault="007415D3" w:rsidP="007415D3">
      <w:pPr>
        <w:bidi/>
        <w:ind w:firstLine="567"/>
        <w:jc w:val="both"/>
        <w:rPr>
          <w:rFonts w:cs="David" w:hint="cs"/>
          <w:rtl/>
        </w:rPr>
      </w:pPr>
      <w:r w:rsidRPr="007415D3">
        <w:rPr>
          <w:rFonts w:cs="David" w:hint="cs"/>
          <w:rtl/>
        </w:rPr>
        <w:t xml:space="preserve">גם הצמידו את זה למדד ולא לשכר הממוצע, שזה עוד 3% או 4%. </w:t>
      </w:r>
    </w:p>
    <w:p w14:paraId="6670047A" w14:textId="77777777" w:rsidR="007415D3" w:rsidRPr="007415D3" w:rsidRDefault="007415D3" w:rsidP="007415D3">
      <w:pPr>
        <w:bidi/>
        <w:jc w:val="both"/>
        <w:rPr>
          <w:rFonts w:cs="David" w:hint="cs"/>
          <w:rtl/>
        </w:rPr>
      </w:pPr>
    </w:p>
    <w:p w14:paraId="7268A4C5"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3385FB59" w14:textId="77777777" w:rsidR="007415D3" w:rsidRPr="007415D3" w:rsidRDefault="007415D3" w:rsidP="007415D3">
      <w:pPr>
        <w:bidi/>
        <w:jc w:val="both"/>
        <w:rPr>
          <w:rFonts w:cs="David" w:hint="cs"/>
          <w:rtl/>
        </w:rPr>
      </w:pPr>
    </w:p>
    <w:p w14:paraId="360860D2" w14:textId="77777777" w:rsidR="007415D3" w:rsidRPr="007415D3" w:rsidRDefault="007415D3" w:rsidP="007415D3">
      <w:pPr>
        <w:bidi/>
        <w:ind w:firstLine="567"/>
        <w:jc w:val="both"/>
        <w:rPr>
          <w:rFonts w:cs="David" w:hint="cs"/>
          <w:rtl/>
        </w:rPr>
      </w:pPr>
      <w:r w:rsidRPr="007415D3">
        <w:rPr>
          <w:rFonts w:cs="David" w:hint="cs"/>
          <w:rtl/>
        </w:rPr>
        <w:t xml:space="preserve">בניגוד לנו, שאנחנו צמודים למדד הממוצע. </w:t>
      </w:r>
    </w:p>
    <w:p w14:paraId="7A7729CF" w14:textId="77777777" w:rsidR="007415D3" w:rsidRPr="007415D3" w:rsidRDefault="007415D3" w:rsidP="007415D3">
      <w:pPr>
        <w:bidi/>
        <w:jc w:val="both"/>
        <w:rPr>
          <w:rFonts w:cs="David" w:hint="cs"/>
          <w:rtl/>
        </w:rPr>
      </w:pPr>
    </w:p>
    <w:p w14:paraId="488BDC0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8845BFF" w14:textId="77777777" w:rsidR="007415D3" w:rsidRPr="007415D3" w:rsidRDefault="007415D3" w:rsidP="007415D3">
      <w:pPr>
        <w:bidi/>
        <w:jc w:val="both"/>
        <w:rPr>
          <w:rFonts w:cs="David" w:hint="cs"/>
          <w:u w:val="single"/>
          <w:rtl/>
        </w:rPr>
      </w:pPr>
    </w:p>
    <w:p w14:paraId="48CA179C" w14:textId="77777777" w:rsidR="007415D3" w:rsidRPr="007415D3" w:rsidRDefault="007415D3" w:rsidP="007415D3">
      <w:pPr>
        <w:bidi/>
        <w:jc w:val="both"/>
        <w:rPr>
          <w:rFonts w:cs="David" w:hint="cs"/>
          <w:rtl/>
        </w:rPr>
      </w:pPr>
      <w:r w:rsidRPr="007415D3">
        <w:rPr>
          <w:rFonts w:cs="David" w:hint="cs"/>
          <w:rtl/>
        </w:rPr>
        <w:tab/>
        <w:t xml:space="preserve">לפעמים יש מדד טוב ולפעמים יש מדד נמוך. </w:t>
      </w:r>
    </w:p>
    <w:p w14:paraId="0BF88A93" w14:textId="77777777" w:rsidR="007415D3" w:rsidRPr="007415D3" w:rsidRDefault="007415D3" w:rsidP="007415D3">
      <w:pPr>
        <w:bidi/>
        <w:jc w:val="both"/>
        <w:rPr>
          <w:rFonts w:cs="David" w:hint="cs"/>
          <w:rtl/>
        </w:rPr>
      </w:pPr>
    </w:p>
    <w:p w14:paraId="58E8E724"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79F843B0" w14:textId="77777777" w:rsidR="007415D3" w:rsidRPr="007415D3" w:rsidRDefault="007415D3" w:rsidP="007415D3">
      <w:pPr>
        <w:bidi/>
        <w:jc w:val="both"/>
        <w:rPr>
          <w:rFonts w:cs="David" w:hint="cs"/>
          <w:rtl/>
        </w:rPr>
      </w:pPr>
    </w:p>
    <w:p w14:paraId="4449C18E" w14:textId="77777777" w:rsidR="007415D3" w:rsidRPr="007415D3" w:rsidRDefault="007415D3" w:rsidP="007415D3">
      <w:pPr>
        <w:bidi/>
        <w:ind w:firstLine="567"/>
        <w:jc w:val="both"/>
        <w:rPr>
          <w:rFonts w:cs="David" w:hint="cs"/>
          <w:rtl/>
        </w:rPr>
      </w:pPr>
      <w:r w:rsidRPr="007415D3">
        <w:rPr>
          <w:rFonts w:cs="David" w:hint="cs"/>
          <w:rtl/>
        </w:rPr>
        <w:t>בשנים האחרונות הפער הוא 3%-4%.</w:t>
      </w:r>
    </w:p>
    <w:p w14:paraId="5C933FEC" w14:textId="77777777" w:rsidR="007415D3" w:rsidRPr="007415D3" w:rsidRDefault="007415D3" w:rsidP="007415D3">
      <w:pPr>
        <w:bidi/>
        <w:jc w:val="both"/>
        <w:rPr>
          <w:rFonts w:cs="David" w:hint="cs"/>
          <w:rtl/>
        </w:rPr>
      </w:pPr>
    </w:p>
    <w:p w14:paraId="18082AB0"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0C5A4F46" w14:textId="77777777" w:rsidR="007415D3" w:rsidRPr="007415D3" w:rsidRDefault="007415D3" w:rsidP="007415D3">
      <w:pPr>
        <w:bidi/>
        <w:jc w:val="both"/>
        <w:rPr>
          <w:rFonts w:cs="David" w:hint="cs"/>
          <w:rtl/>
        </w:rPr>
      </w:pPr>
    </w:p>
    <w:p w14:paraId="7F9FDFC8" w14:textId="77777777" w:rsidR="007415D3" w:rsidRPr="007415D3" w:rsidRDefault="007415D3" w:rsidP="007415D3">
      <w:pPr>
        <w:bidi/>
        <w:ind w:firstLine="567"/>
        <w:jc w:val="both"/>
        <w:rPr>
          <w:rFonts w:cs="David" w:hint="cs"/>
          <w:rtl/>
        </w:rPr>
      </w:pPr>
      <w:r w:rsidRPr="007415D3">
        <w:rPr>
          <w:rFonts w:cs="David" w:hint="cs"/>
          <w:rtl/>
        </w:rPr>
        <w:t xml:space="preserve">זה גם יכול היה להיות הפוך. </w:t>
      </w:r>
    </w:p>
    <w:p w14:paraId="3358F411" w14:textId="77777777" w:rsidR="007415D3" w:rsidRPr="007415D3" w:rsidRDefault="007415D3" w:rsidP="007415D3">
      <w:pPr>
        <w:bidi/>
        <w:jc w:val="both"/>
        <w:rPr>
          <w:rFonts w:cs="David" w:hint="cs"/>
          <w:rtl/>
        </w:rPr>
      </w:pPr>
    </w:p>
    <w:p w14:paraId="7698061E" w14:textId="77777777" w:rsidR="007415D3" w:rsidRPr="007415D3" w:rsidRDefault="007415D3" w:rsidP="007415D3">
      <w:pPr>
        <w:bidi/>
        <w:ind w:firstLine="567"/>
        <w:jc w:val="both"/>
        <w:rPr>
          <w:rFonts w:cs="David" w:hint="cs"/>
          <w:rtl/>
        </w:rPr>
      </w:pPr>
      <w:r w:rsidRPr="007415D3">
        <w:rPr>
          <w:rFonts w:cs="David" w:hint="cs"/>
          <w:rtl/>
        </w:rPr>
        <w:t xml:space="preserve">לכן הסעיף הזה, שהוא באמת כספי טהור </w:t>
      </w:r>
      <w:r w:rsidRPr="007415D3">
        <w:rPr>
          <w:rFonts w:cs="David"/>
          <w:rtl/>
        </w:rPr>
        <w:t>–</w:t>
      </w:r>
      <w:r w:rsidRPr="007415D3">
        <w:rPr>
          <w:rFonts w:cs="David" w:hint="cs"/>
          <w:rtl/>
        </w:rPr>
        <w:t xml:space="preserve"> הוא, דרך אגב, חייב להיות בחוק ההסדרים, ולפחות בזה תודו ביושר.</w:t>
      </w:r>
    </w:p>
    <w:p w14:paraId="412F93DA" w14:textId="77777777" w:rsidR="007415D3" w:rsidRPr="007415D3" w:rsidRDefault="007415D3" w:rsidP="007415D3">
      <w:pPr>
        <w:bidi/>
        <w:jc w:val="both"/>
        <w:rPr>
          <w:rFonts w:cs="David" w:hint="cs"/>
          <w:rtl/>
        </w:rPr>
      </w:pPr>
    </w:p>
    <w:p w14:paraId="5947DBD9"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4CA02E0" w14:textId="77777777" w:rsidR="007415D3" w:rsidRPr="007415D3" w:rsidRDefault="007415D3" w:rsidP="007415D3">
      <w:pPr>
        <w:bidi/>
        <w:jc w:val="both"/>
        <w:rPr>
          <w:rFonts w:cs="David" w:hint="cs"/>
          <w:rtl/>
        </w:rPr>
      </w:pPr>
    </w:p>
    <w:p w14:paraId="44DD2C8F" w14:textId="77777777" w:rsidR="007415D3" w:rsidRPr="007415D3" w:rsidRDefault="007415D3" w:rsidP="007415D3">
      <w:pPr>
        <w:bidi/>
        <w:ind w:firstLine="567"/>
        <w:jc w:val="both"/>
        <w:rPr>
          <w:rFonts w:cs="David" w:hint="cs"/>
          <w:rtl/>
        </w:rPr>
      </w:pPr>
      <w:r w:rsidRPr="007415D3">
        <w:rPr>
          <w:rFonts w:cs="David" w:hint="cs"/>
          <w:rtl/>
        </w:rPr>
        <w:t>על זה אני אומר שאנחנו בעד שזה יהיה בחוק ההסדרים.</w:t>
      </w:r>
    </w:p>
    <w:p w14:paraId="740333FA" w14:textId="77777777" w:rsidR="007415D3" w:rsidRPr="007415D3" w:rsidRDefault="007415D3" w:rsidP="007415D3">
      <w:pPr>
        <w:bidi/>
        <w:jc w:val="both"/>
        <w:rPr>
          <w:rFonts w:cs="David" w:hint="cs"/>
          <w:rtl/>
        </w:rPr>
      </w:pPr>
    </w:p>
    <w:p w14:paraId="39EDE958"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71DA19E" w14:textId="77777777" w:rsidR="007415D3" w:rsidRPr="007415D3" w:rsidRDefault="007415D3" w:rsidP="007415D3">
      <w:pPr>
        <w:bidi/>
        <w:jc w:val="both"/>
        <w:rPr>
          <w:rFonts w:cs="David" w:hint="cs"/>
          <w:rtl/>
        </w:rPr>
      </w:pPr>
    </w:p>
    <w:p w14:paraId="46CE23A2" w14:textId="77777777" w:rsidR="007415D3" w:rsidRPr="007415D3" w:rsidRDefault="007415D3" w:rsidP="007415D3">
      <w:pPr>
        <w:bidi/>
        <w:ind w:firstLine="567"/>
        <w:jc w:val="both"/>
        <w:rPr>
          <w:rFonts w:cs="David" w:hint="cs"/>
          <w:rtl/>
        </w:rPr>
      </w:pPr>
      <w:r w:rsidRPr="007415D3">
        <w:rPr>
          <w:rFonts w:cs="David" w:hint="cs"/>
          <w:rtl/>
        </w:rPr>
        <w:t>אם היה לי כסף, לא הייתי בעד החוק של שכר המינימום.</w:t>
      </w:r>
    </w:p>
    <w:p w14:paraId="6D39D3CB" w14:textId="77777777" w:rsidR="007415D3" w:rsidRPr="007415D3" w:rsidRDefault="007415D3" w:rsidP="007415D3">
      <w:pPr>
        <w:bidi/>
        <w:jc w:val="both"/>
        <w:rPr>
          <w:rFonts w:cs="David" w:hint="cs"/>
          <w:rtl/>
        </w:rPr>
      </w:pPr>
    </w:p>
    <w:p w14:paraId="5E7EF9B2"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483E11AF" w14:textId="77777777" w:rsidR="007415D3" w:rsidRPr="007415D3" w:rsidRDefault="007415D3" w:rsidP="007415D3">
      <w:pPr>
        <w:bidi/>
        <w:jc w:val="both"/>
        <w:rPr>
          <w:rFonts w:cs="David" w:hint="cs"/>
          <w:rtl/>
        </w:rPr>
      </w:pPr>
    </w:p>
    <w:p w14:paraId="10392F42" w14:textId="77777777" w:rsidR="007415D3" w:rsidRPr="007415D3" w:rsidRDefault="007415D3" w:rsidP="007415D3">
      <w:pPr>
        <w:bidi/>
        <w:ind w:firstLine="567"/>
        <w:jc w:val="both"/>
        <w:rPr>
          <w:rFonts w:cs="David" w:hint="cs"/>
          <w:rtl/>
        </w:rPr>
      </w:pPr>
      <w:r w:rsidRPr="007415D3">
        <w:rPr>
          <w:rFonts w:cs="David" w:hint="cs"/>
          <w:rtl/>
        </w:rPr>
        <w:t>אז למה לא מקפיאים את הרפורמה במס?</w:t>
      </w:r>
    </w:p>
    <w:p w14:paraId="7CD6B1CB" w14:textId="77777777" w:rsidR="007415D3" w:rsidRPr="007415D3" w:rsidRDefault="007415D3" w:rsidP="007415D3">
      <w:pPr>
        <w:bidi/>
        <w:jc w:val="both"/>
        <w:rPr>
          <w:rFonts w:cs="David" w:hint="cs"/>
          <w:rtl/>
        </w:rPr>
      </w:pPr>
    </w:p>
    <w:p w14:paraId="536FA923"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7DB88F3C" w14:textId="77777777" w:rsidR="007415D3" w:rsidRPr="007415D3" w:rsidRDefault="007415D3" w:rsidP="007415D3">
      <w:pPr>
        <w:bidi/>
        <w:jc w:val="both"/>
        <w:rPr>
          <w:rFonts w:cs="David" w:hint="cs"/>
          <w:rtl/>
        </w:rPr>
      </w:pPr>
    </w:p>
    <w:p w14:paraId="2C5BE3BD" w14:textId="77777777" w:rsidR="007415D3" w:rsidRPr="007415D3" w:rsidRDefault="007415D3" w:rsidP="007415D3">
      <w:pPr>
        <w:bidi/>
        <w:ind w:firstLine="567"/>
        <w:jc w:val="both"/>
        <w:rPr>
          <w:rFonts w:cs="David" w:hint="cs"/>
          <w:rtl/>
        </w:rPr>
      </w:pPr>
      <w:r w:rsidRPr="007415D3">
        <w:rPr>
          <w:rFonts w:cs="David" w:hint="cs"/>
          <w:rtl/>
        </w:rPr>
        <w:t>זה ויכוח אחר. זו פשוט תפיסת עולם, כבר דיברנו על זה. אני חושב שהרפורמה במס מביאה לצמיחה והצמיחה מביאה כסף לעניים יותר מכל תשלום שאת נותנת.</w:t>
      </w:r>
    </w:p>
    <w:p w14:paraId="5C3C95B6" w14:textId="77777777" w:rsidR="007415D3" w:rsidRPr="007415D3" w:rsidRDefault="007415D3" w:rsidP="007415D3">
      <w:pPr>
        <w:bidi/>
        <w:jc w:val="both"/>
        <w:rPr>
          <w:rFonts w:cs="David" w:hint="cs"/>
          <w:rtl/>
        </w:rPr>
      </w:pPr>
    </w:p>
    <w:p w14:paraId="1B484EF8" w14:textId="77777777" w:rsidR="007415D3" w:rsidRPr="007415D3" w:rsidRDefault="007415D3" w:rsidP="007415D3">
      <w:pPr>
        <w:pStyle w:val="Heading5"/>
        <w:rPr>
          <w:rFonts w:hint="cs"/>
          <w:rtl/>
        </w:rPr>
      </w:pPr>
      <w:r w:rsidRPr="007415D3">
        <w:rPr>
          <w:rFonts w:hint="cs"/>
          <w:u w:val="single"/>
          <w:rtl/>
        </w:rPr>
        <w:t>שלי יחימוביץ:</w:t>
      </w:r>
    </w:p>
    <w:p w14:paraId="400A507E" w14:textId="77777777" w:rsidR="007415D3" w:rsidRPr="007415D3" w:rsidRDefault="007415D3" w:rsidP="007415D3">
      <w:pPr>
        <w:pStyle w:val="Heading5"/>
        <w:rPr>
          <w:rFonts w:hint="cs"/>
          <w:rtl/>
        </w:rPr>
      </w:pPr>
    </w:p>
    <w:p w14:paraId="66BEC7CA" w14:textId="77777777" w:rsidR="007415D3" w:rsidRPr="007415D3" w:rsidRDefault="007415D3" w:rsidP="007415D3">
      <w:pPr>
        <w:bidi/>
        <w:ind w:firstLine="567"/>
        <w:jc w:val="both"/>
        <w:rPr>
          <w:rFonts w:cs="David" w:hint="cs"/>
          <w:rtl/>
        </w:rPr>
      </w:pPr>
      <w:r w:rsidRPr="007415D3">
        <w:rPr>
          <w:rFonts w:cs="David" w:hint="cs"/>
          <w:rtl/>
        </w:rPr>
        <w:t xml:space="preserve">בגלל זה יש 700,000 ילדים מתחת לקו העוני, בגלל הרפורמה במס. </w:t>
      </w:r>
    </w:p>
    <w:p w14:paraId="40037E4E" w14:textId="77777777" w:rsidR="007415D3" w:rsidRPr="007415D3" w:rsidRDefault="007415D3" w:rsidP="007415D3">
      <w:pPr>
        <w:bidi/>
        <w:jc w:val="both"/>
        <w:rPr>
          <w:rFonts w:cs="David" w:hint="cs"/>
          <w:rtl/>
        </w:rPr>
      </w:pPr>
    </w:p>
    <w:p w14:paraId="61113BB8" w14:textId="77777777" w:rsidR="007415D3" w:rsidRPr="007415D3" w:rsidRDefault="007415D3" w:rsidP="007415D3">
      <w:pPr>
        <w:pStyle w:val="Heading5"/>
        <w:rPr>
          <w:rFonts w:hint="cs"/>
          <w:rtl/>
        </w:rPr>
      </w:pPr>
      <w:r w:rsidRPr="007415D3">
        <w:rPr>
          <w:rFonts w:hint="cs"/>
          <w:u w:val="single"/>
          <w:rtl/>
        </w:rPr>
        <w:t>אביגדור יצחקי:</w:t>
      </w:r>
    </w:p>
    <w:p w14:paraId="6D2CE353" w14:textId="77777777" w:rsidR="007415D3" w:rsidRPr="007415D3" w:rsidRDefault="007415D3" w:rsidP="007415D3">
      <w:pPr>
        <w:pStyle w:val="Heading5"/>
        <w:rPr>
          <w:rFonts w:hint="cs"/>
          <w:rtl/>
        </w:rPr>
      </w:pPr>
    </w:p>
    <w:p w14:paraId="6E19CD0D" w14:textId="77777777" w:rsidR="007415D3" w:rsidRPr="007415D3" w:rsidRDefault="007415D3" w:rsidP="007415D3">
      <w:pPr>
        <w:bidi/>
        <w:jc w:val="both"/>
        <w:rPr>
          <w:rFonts w:cs="David" w:hint="cs"/>
          <w:rtl/>
        </w:rPr>
      </w:pPr>
      <w:r w:rsidRPr="007415D3">
        <w:rPr>
          <w:rFonts w:cs="David" w:hint="cs"/>
          <w:rtl/>
        </w:rPr>
        <w:tab/>
        <w:t xml:space="preserve"> לכן אי אפשר להמשיך את הסעיף הזה בלי לקצץ בהרבה מאוד סעיפים אחרים. זה סעיף של הרבה מאוד מיליארדים ואתם חייבים לאשר אותו בוועדת הכספים. </w:t>
      </w:r>
    </w:p>
    <w:p w14:paraId="6EDC6D1F" w14:textId="77777777" w:rsidR="007415D3" w:rsidRPr="007415D3" w:rsidRDefault="007415D3" w:rsidP="007415D3">
      <w:pPr>
        <w:bidi/>
        <w:jc w:val="both"/>
        <w:rPr>
          <w:rFonts w:cs="David" w:hint="cs"/>
          <w:rtl/>
        </w:rPr>
      </w:pPr>
    </w:p>
    <w:p w14:paraId="195332C7" w14:textId="77777777" w:rsidR="007415D3" w:rsidRPr="007415D3" w:rsidRDefault="007415D3" w:rsidP="007415D3">
      <w:pPr>
        <w:bidi/>
        <w:jc w:val="both"/>
        <w:rPr>
          <w:rFonts w:cs="David" w:hint="cs"/>
          <w:rtl/>
        </w:rPr>
      </w:pPr>
      <w:r w:rsidRPr="007415D3">
        <w:rPr>
          <w:rFonts w:cs="David" w:hint="cs"/>
          <w:u w:val="single"/>
          <w:rtl/>
        </w:rPr>
        <w:t>סמדר אלחנני:</w:t>
      </w:r>
    </w:p>
    <w:p w14:paraId="27CFC127" w14:textId="77777777" w:rsidR="007415D3" w:rsidRPr="007415D3" w:rsidRDefault="007415D3" w:rsidP="007415D3">
      <w:pPr>
        <w:bidi/>
        <w:jc w:val="both"/>
        <w:rPr>
          <w:rFonts w:cs="David" w:hint="cs"/>
          <w:rtl/>
        </w:rPr>
      </w:pPr>
    </w:p>
    <w:p w14:paraId="6831CC3C" w14:textId="77777777" w:rsidR="007415D3" w:rsidRPr="007415D3" w:rsidRDefault="007415D3" w:rsidP="007415D3">
      <w:pPr>
        <w:bidi/>
        <w:jc w:val="both"/>
        <w:rPr>
          <w:rFonts w:cs="David" w:hint="cs"/>
          <w:rtl/>
        </w:rPr>
      </w:pPr>
      <w:r w:rsidRPr="007415D3">
        <w:rPr>
          <w:rFonts w:cs="David" w:hint="cs"/>
          <w:rtl/>
        </w:rPr>
        <w:tab/>
        <w:t xml:space="preserve"> אני רוצה להוסיף כאן מידע, אין לי דעה. כל הקצבאות עליהן מדובר הן המשך הוראת השעה שקיצצה אותן ב-4% ומציעים עכשיו לחדש אותן. כל הקצבאות האלה, מלבד קצבת הבטחת הכנסה, משולמות על ידי הביטוח הלאומי. אין לזה שום משמעות על תקציב המדינה. החישוב שלי תקציב המדינה להבטחת הכנסה, כל החיסכון הוא מאה מיליון שקלים.</w:t>
      </w:r>
    </w:p>
    <w:p w14:paraId="5974F62F" w14:textId="77777777" w:rsidR="007415D3" w:rsidRPr="007415D3" w:rsidRDefault="007415D3" w:rsidP="007415D3">
      <w:pPr>
        <w:bidi/>
        <w:jc w:val="both"/>
        <w:rPr>
          <w:rFonts w:cs="David" w:hint="cs"/>
          <w:rtl/>
        </w:rPr>
      </w:pPr>
      <w:r w:rsidRPr="007415D3">
        <w:rPr>
          <w:rFonts w:cs="David"/>
          <w:rtl/>
        </w:rPr>
        <w:br w:type="page"/>
      </w:r>
    </w:p>
    <w:p w14:paraId="7715417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57E3F24" w14:textId="77777777" w:rsidR="007415D3" w:rsidRPr="007415D3" w:rsidRDefault="007415D3" w:rsidP="007415D3">
      <w:pPr>
        <w:bidi/>
        <w:jc w:val="both"/>
        <w:rPr>
          <w:rFonts w:cs="David" w:hint="cs"/>
          <w:rtl/>
        </w:rPr>
      </w:pPr>
    </w:p>
    <w:p w14:paraId="5748FCC0" w14:textId="77777777" w:rsidR="007415D3" w:rsidRPr="007415D3" w:rsidRDefault="007415D3" w:rsidP="007415D3">
      <w:pPr>
        <w:bidi/>
        <w:jc w:val="both"/>
        <w:rPr>
          <w:rFonts w:cs="David" w:hint="cs"/>
          <w:rtl/>
        </w:rPr>
      </w:pPr>
      <w:r w:rsidRPr="007415D3">
        <w:rPr>
          <w:rFonts w:cs="David" w:hint="cs"/>
          <w:rtl/>
        </w:rPr>
        <w:tab/>
        <w:t xml:space="preserve"> אני עוברת להצבעה. אנחנו מצביעים בשתי הצבעות. ההצבעה הראשונה תהיה על פיצול או להשאיר וההצבעה השניה תהיה על  הוועדה.  מי בעד להשאיר את זה בחוק ההסדרים?</w:t>
      </w:r>
    </w:p>
    <w:p w14:paraId="26154631" w14:textId="77777777" w:rsidR="007415D3" w:rsidRPr="007415D3" w:rsidRDefault="007415D3" w:rsidP="007415D3">
      <w:pPr>
        <w:bidi/>
        <w:jc w:val="both"/>
        <w:rPr>
          <w:rFonts w:cs="David" w:hint="cs"/>
          <w:rtl/>
        </w:rPr>
      </w:pPr>
    </w:p>
    <w:p w14:paraId="1932839F" w14:textId="77777777" w:rsidR="007415D3" w:rsidRPr="007415D3" w:rsidRDefault="007415D3" w:rsidP="007415D3">
      <w:pPr>
        <w:bidi/>
        <w:jc w:val="both"/>
        <w:rPr>
          <w:rFonts w:cs="David" w:hint="cs"/>
          <w:b/>
          <w:bCs/>
          <w:rtl/>
        </w:rPr>
      </w:pPr>
      <w:r w:rsidRPr="007415D3">
        <w:rPr>
          <w:rFonts w:cs="David" w:hint="cs"/>
          <w:b/>
          <w:bCs/>
          <w:rtl/>
        </w:rPr>
        <w:t>הצבעה</w:t>
      </w:r>
    </w:p>
    <w:p w14:paraId="41F0189E" w14:textId="77777777" w:rsidR="007415D3" w:rsidRPr="007415D3" w:rsidRDefault="007415D3" w:rsidP="007415D3">
      <w:pPr>
        <w:bidi/>
        <w:jc w:val="both"/>
        <w:rPr>
          <w:rFonts w:cs="David" w:hint="cs"/>
          <w:rtl/>
        </w:rPr>
      </w:pPr>
      <w:r w:rsidRPr="007415D3">
        <w:rPr>
          <w:rFonts w:cs="David" w:hint="cs"/>
          <w:rtl/>
        </w:rPr>
        <w:t>בעד - 8</w:t>
      </w:r>
    </w:p>
    <w:p w14:paraId="32ED4588" w14:textId="77777777" w:rsidR="007415D3" w:rsidRPr="007415D3" w:rsidRDefault="007415D3" w:rsidP="007415D3">
      <w:pPr>
        <w:bidi/>
        <w:jc w:val="both"/>
        <w:rPr>
          <w:rFonts w:cs="David" w:hint="cs"/>
          <w:rtl/>
        </w:rPr>
      </w:pPr>
      <w:r w:rsidRPr="007415D3">
        <w:rPr>
          <w:rFonts w:cs="David" w:hint="cs"/>
          <w:rtl/>
        </w:rPr>
        <w:t>נגד - 3</w:t>
      </w:r>
    </w:p>
    <w:p w14:paraId="53914DF8"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0868FB96" w14:textId="77777777" w:rsidR="007415D3" w:rsidRPr="007415D3" w:rsidRDefault="007415D3" w:rsidP="007415D3">
      <w:pPr>
        <w:bidi/>
        <w:jc w:val="both"/>
        <w:rPr>
          <w:rFonts w:cs="David" w:hint="cs"/>
          <w:rtl/>
        </w:rPr>
      </w:pPr>
      <w:r w:rsidRPr="007415D3">
        <w:rPr>
          <w:rFonts w:cs="David" w:hint="cs"/>
          <w:rtl/>
        </w:rPr>
        <w:t>ההצעה שלא לפצל את הצעת החוק מחוק ההסדרים, נתקבלה.</w:t>
      </w:r>
    </w:p>
    <w:p w14:paraId="3E8870D3" w14:textId="77777777" w:rsidR="007415D3" w:rsidRPr="007415D3" w:rsidRDefault="007415D3" w:rsidP="007415D3">
      <w:pPr>
        <w:bidi/>
        <w:jc w:val="both"/>
        <w:rPr>
          <w:rFonts w:cs="David" w:hint="cs"/>
          <w:rtl/>
        </w:rPr>
      </w:pPr>
    </w:p>
    <w:p w14:paraId="135D257F" w14:textId="77777777" w:rsidR="007415D3" w:rsidRPr="007415D3" w:rsidRDefault="007415D3" w:rsidP="007415D3">
      <w:pPr>
        <w:bidi/>
        <w:jc w:val="both"/>
        <w:rPr>
          <w:rFonts w:cs="David" w:hint="cs"/>
          <w:rtl/>
        </w:rPr>
      </w:pPr>
    </w:p>
    <w:p w14:paraId="7774409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1DFD22D" w14:textId="77777777" w:rsidR="007415D3" w:rsidRPr="007415D3" w:rsidRDefault="007415D3" w:rsidP="007415D3">
      <w:pPr>
        <w:bidi/>
        <w:jc w:val="both"/>
        <w:rPr>
          <w:rFonts w:cs="David" w:hint="cs"/>
          <w:u w:val="single"/>
          <w:rtl/>
        </w:rPr>
      </w:pPr>
    </w:p>
    <w:p w14:paraId="428EEE07" w14:textId="77777777" w:rsidR="007415D3" w:rsidRPr="007415D3" w:rsidRDefault="007415D3" w:rsidP="007415D3">
      <w:pPr>
        <w:bidi/>
        <w:ind w:firstLine="567"/>
        <w:jc w:val="both"/>
        <w:rPr>
          <w:rFonts w:cs="David" w:hint="cs"/>
          <w:rtl/>
        </w:rPr>
      </w:pPr>
      <w:r w:rsidRPr="007415D3">
        <w:rPr>
          <w:rFonts w:cs="David" w:hint="cs"/>
          <w:rtl/>
        </w:rPr>
        <w:t xml:space="preserve">בעד הצביעו 8, נגד 3 ולפיכך אני קובעת שהצעת החוק לא מפוצלת מחוק ההסדרים. </w:t>
      </w:r>
    </w:p>
    <w:p w14:paraId="004E48AE" w14:textId="77777777" w:rsidR="007415D3" w:rsidRPr="007415D3" w:rsidRDefault="007415D3" w:rsidP="007415D3">
      <w:pPr>
        <w:bidi/>
        <w:jc w:val="both"/>
        <w:rPr>
          <w:rFonts w:cs="David" w:hint="cs"/>
          <w:rtl/>
        </w:rPr>
      </w:pPr>
    </w:p>
    <w:p w14:paraId="5646EF49" w14:textId="77777777" w:rsidR="007415D3" w:rsidRPr="007415D3" w:rsidRDefault="007415D3" w:rsidP="007415D3">
      <w:pPr>
        <w:bidi/>
        <w:ind w:firstLine="567"/>
        <w:jc w:val="both"/>
        <w:rPr>
          <w:rFonts w:cs="David" w:hint="cs"/>
          <w:rtl/>
        </w:rPr>
      </w:pPr>
      <w:r w:rsidRPr="007415D3">
        <w:rPr>
          <w:rFonts w:cs="David" w:hint="cs"/>
          <w:rtl/>
        </w:rPr>
        <w:t>אנחנו עוברים להצבעה השניה, שהצעת החוק תועבר לוועדת הכספים. מי בעד העברת הצעת החוק לוועדת הכספים?</w:t>
      </w:r>
    </w:p>
    <w:p w14:paraId="7A56A693" w14:textId="77777777" w:rsidR="007415D3" w:rsidRPr="007415D3" w:rsidRDefault="007415D3" w:rsidP="007415D3">
      <w:pPr>
        <w:bidi/>
        <w:jc w:val="both"/>
        <w:rPr>
          <w:rFonts w:cs="David" w:hint="cs"/>
          <w:rtl/>
        </w:rPr>
      </w:pPr>
    </w:p>
    <w:p w14:paraId="6941429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7A3CDE8" w14:textId="77777777" w:rsidR="007415D3" w:rsidRPr="007415D3" w:rsidRDefault="007415D3" w:rsidP="007415D3">
      <w:pPr>
        <w:bidi/>
        <w:jc w:val="both"/>
        <w:rPr>
          <w:rFonts w:cs="David" w:hint="cs"/>
          <w:u w:val="single"/>
          <w:rtl/>
        </w:rPr>
      </w:pPr>
    </w:p>
    <w:p w14:paraId="321F0237" w14:textId="77777777" w:rsidR="007415D3" w:rsidRPr="007415D3" w:rsidRDefault="007415D3" w:rsidP="007415D3">
      <w:pPr>
        <w:bidi/>
        <w:jc w:val="both"/>
        <w:rPr>
          <w:rFonts w:cs="David" w:hint="cs"/>
          <w:rtl/>
        </w:rPr>
      </w:pPr>
      <w:r w:rsidRPr="007415D3">
        <w:rPr>
          <w:rFonts w:cs="David" w:hint="cs"/>
          <w:rtl/>
        </w:rPr>
        <w:tab/>
        <w:t xml:space="preserve">רגע, גברתי, אני רוצה לנמק. כל נושא קצבאות, שהן גמלאות וקצבאות של ביטוח לאומי, הוא נושא שמסור לוועדת העבודה והרווחה. זה המשך קיצוץ של גמלאות וקצבאות של ביטוח לאומי. אביגדור, אל תגיד כל דבר לא, כשאתה יודע שזה כן. זה מסור לוועדת העבודה והרווחה, ואני דורש שזה יידון שם. </w:t>
      </w:r>
    </w:p>
    <w:p w14:paraId="6AA4D603" w14:textId="77777777" w:rsidR="007415D3" w:rsidRPr="007415D3" w:rsidRDefault="007415D3" w:rsidP="007415D3">
      <w:pPr>
        <w:bidi/>
        <w:jc w:val="both"/>
        <w:rPr>
          <w:rFonts w:cs="David" w:hint="cs"/>
          <w:rtl/>
        </w:rPr>
      </w:pPr>
    </w:p>
    <w:p w14:paraId="50B32FB8"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53A7EA3" w14:textId="77777777" w:rsidR="007415D3" w:rsidRPr="007415D3" w:rsidRDefault="007415D3" w:rsidP="007415D3">
      <w:pPr>
        <w:bidi/>
        <w:jc w:val="both"/>
        <w:rPr>
          <w:rFonts w:cs="David" w:hint="cs"/>
          <w:rtl/>
        </w:rPr>
      </w:pPr>
    </w:p>
    <w:p w14:paraId="3018F00F" w14:textId="77777777" w:rsidR="007415D3" w:rsidRPr="007415D3" w:rsidRDefault="007415D3" w:rsidP="007415D3">
      <w:pPr>
        <w:bidi/>
        <w:ind w:firstLine="567"/>
        <w:jc w:val="both"/>
        <w:rPr>
          <w:rFonts w:cs="David" w:hint="cs"/>
          <w:rtl/>
        </w:rPr>
      </w:pPr>
      <w:r w:rsidRPr="007415D3">
        <w:rPr>
          <w:rFonts w:cs="David" w:hint="cs"/>
          <w:rtl/>
        </w:rPr>
        <w:t xml:space="preserve">ההצבעה היא על הצעת הממשלה.  בעד </w:t>
      </w:r>
      <w:r w:rsidRPr="007415D3">
        <w:rPr>
          <w:rFonts w:cs="David"/>
          <w:rtl/>
        </w:rPr>
        <w:t>–</w:t>
      </w:r>
      <w:r w:rsidRPr="007415D3">
        <w:rPr>
          <w:rFonts w:cs="David" w:hint="cs"/>
          <w:rtl/>
        </w:rPr>
        <w:t xml:space="preserve"> זה להעביר את הנושא לוועדת הכספים. </w:t>
      </w:r>
    </w:p>
    <w:p w14:paraId="47BE35CF" w14:textId="77777777" w:rsidR="007415D3" w:rsidRPr="007415D3" w:rsidRDefault="007415D3" w:rsidP="007415D3">
      <w:pPr>
        <w:bidi/>
        <w:ind w:firstLine="567"/>
        <w:jc w:val="both"/>
        <w:rPr>
          <w:rFonts w:cs="David" w:hint="cs"/>
          <w:rtl/>
        </w:rPr>
      </w:pPr>
    </w:p>
    <w:p w14:paraId="67230F2D" w14:textId="77777777" w:rsidR="007415D3" w:rsidRPr="007415D3" w:rsidRDefault="007415D3" w:rsidP="007415D3">
      <w:pPr>
        <w:bidi/>
        <w:jc w:val="both"/>
        <w:rPr>
          <w:rFonts w:cs="David" w:hint="cs"/>
          <w:b/>
          <w:bCs/>
          <w:rtl/>
        </w:rPr>
      </w:pPr>
      <w:r w:rsidRPr="007415D3">
        <w:rPr>
          <w:rFonts w:cs="David" w:hint="cs"/>
          <w:b/>
          <w:bCs/>
          <w:rtl/>
        </w:rPr>
        <w:t>הצבעה</w:t>
      </w:r>
    </w:p>
    <w:p w14:paraId="470A2E67"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6CA30553" w14:textId="77777777" w:rsidR="007415D3" w:rsidRPr="007415D3" w:rsidRDefault="007415D3" w:rsidP="007415D3">
      <w:pPr>
        <w:bidi/>
        <w:jc w:val="both"/>
        <w:rPr>
          <w:rFonts w:cs="David" w:hint="cs"/>
          <w:rtl/>
        </w:rPr>
      </w:pPr>
      <w:r w:rsidRPr="007415D3">
        <w:rPr>
          <w:rFonts w:cs="David" w:hint="cs"/>
          <w:rtl/>
        </w:rPr>
        <w:t>נגד -  מיעוט</w:t>
      </w:r>
    </w:p>
    <w:p w14:paraId="45102E2C"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18C832EA" w14:textId="77777777" w:rsidR="007415D3" w:rsidRPr="007415D3" w:rsidRDefault="007415D3" w:rsidP="007415D3">
      <w:pPr>
        <w:bidi/>
        <w:jc w:val="both"/>
        <w:rPr>
          <w:rFonts w:cs="David" w:hint="cs"/>
          <w:rtl/>
        </w:rPr>
      </w:pPr>
      <w:r w:rsidRPr="007415D3">
        <w:rPr>
          <w:rFonts w:cs="David" w:hint="cs"/>
          <w:rtl/>
        </w:rPr>
        <w:t>ההצעה להעביר את הצעת החוק לדיון בוועדת הכספים, נתקבלה.</w:t>
      </w:r>
    </w:p>
    <w:p w14:paraId="5356082F" w14:textId="77777777" w:rsidR="007415D3" w:rsidRPr="007415D3" w:rsidRDefault="007415D3" w:rsidP="007415D3">
      <w:pPr>
        <w:bidi/>
        <w:jc w:val="both"/>
        <w:rPr>
          <w:rFonts w:cs="David" w:hint="cs"/>
          <w:u w:val="single"/>
          <w:rtl/>
        </w:rPr>
      </w:pPr>
    </w:p>
    <w:p w14:paraId="2684D05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03A38BB" w14:textId="77777777" w:rsidR="007415D3" w:rsidRPr="007415D3" w:rsidRDefault="007415D3" w:rsidP="007415D3">
      <w:pPr>
        <w:bidi/>
        <w:jc w:val="both"/>
        <w:rPr>
          <w:rFonts w:cs="David" w:hint="cs"/>
          <w:rtl/>
        </w:rPr>
      </w:pPr>
    </w:p>
    <w:p w14:paraId="649F3992" w14:textId="77777777" w:rsidR="007415D3" w:rsidRPr="007415D3" w:rsidRDefault="007415D3" w:rsidP="007415D3">
      <w:pPr>
        <w:bidi/>
        <w:ind w:firstLine="567"/>
        <w:jc w:val="both"/>
        <w:rPr>
          <w:rFonts w:cs="David" w:hint="cs"/>
          <w:rtl/>
        </w:rPr>
      </w:pPr>
      <w:r w:rsidRPr="007415D3">
        <w:rPr>
          <w:rFonts w:cs="David" w:hint="cs"/>
          <w:rtl/>
        </w:rPr>
        <w:t xml:space="preserve">אני קובעת שהצעת החוק הזאת תידון בוועדת הכספים. </w:t>
      </w:r>
    </w:p>
    <w:p w14:paraId="4B70757F" w14:textId="77777777" w:rsidR="007415D3" w:rsidRPr="007415D3" w:rsidRDefault="007415D3" w:rsidP="007415D3">
      <w:pPr>
        <w:bidi/>
        <w:jc w:val="both"/>
        <w:rPr>
          <w:rFonts w:cs="David" w:hint="cs"/>
          <w:rtl/>
        </w:rPr>
      </w:pPr>
    </w:p>
    <w:p w14:paraId="345872B6" w14:textId="77777777" w:rsidR="007415D3" w:rsidRPr="007415D3" w:rsidRDefault="007415D3" w:rsidP="007415D3">
      <w:pPr>
        <w:bidi/>
        <w:jc w:val="both"/>
        <w:rPr>
          <w:rFonts w:cs="David" w:hint="cs"/>
          <w:rtl/>
        </w:rPr>
      </w:pPr>
      <w:r w:rsidRPr="007415D3">
        <w:rPr>
          <w:rFonts w:cs="David" w:hint="cs"/>
          <w:rtl/>
        </w:rPr>
        <w:tab/>
        <w:t xml:space="preserve"> אני עוברת להצבעה סעיף 75(1). תיקון חוק המדיניות הכלכלית לשנת הכספים 2004 (תיקוני חקיקה), התשס"ד-2004, תיקון תכנית ויסקונסין: הסמכת שר התמ"ת להאריך את תקופת השירות בקהילה (עבודה ללא שכר) המרבית ב-4 חודשים נוספים, למשתתף מסוים. </w:t>
      </w:r>
    </w:p>
    <w:p w14:paraId="40358756" w14:textId="77777777" w:rsidR="007415D3" w:rsidRPr="007415D3" w:rsidRDefault="007415D3" w:rsidP="007415D3">
      <w:pPr>
        <w:bidi/>
        <w:jc w:val="both"/>
        <w:rPr>
          <w:rFonts w:cs="David" w:hint="cs"/>
          <w:rtl/>
        </w:rPr>
      </w:pPr>
    </w:p>
    <w:p w14:paraId="6095B233" w14:textId="77777777" w:rsidR="007415D3" w:rsidRPr="007415D3" w:rsidRDefault="007415D3" w:rsidP="007415D3">
      <w:pPr>
        <w:bidi/>
        <w:ind w:firstLine="567"/>
        <w:jc w:val="both"/>
        <w:rPr>
          <w:rFonts w:cs="David" w:hint="cs"/>
          <w:rtl/>
        </w:rPr>
      </w:pPr>
      <w:r w:rsidRPr="007415D3">
        <w:rPr>
          <w:rFonts w:cs="David" w:hint="cs"/>
          <w:rtl/>
        </w:rPr>
        <w:t xml:space="preserve">אנחנו נצביע בשתי הצבעות. האחת, האם להשאיר או להוציא מחוק ההסדרים. ההצבעה השניה היא לגבי הוועדה.  עמדת הממשלה, אני מניחה, היא להשאיר. מי בעד - - - </w:t>
      </w:r>
    </w:p>
    <w:p w14:paraId="69E24510" w14:textId="77777777" w:rsidR="007415D3" w:rsidRPr="007415D3" w:rsidRDefault="007415D3" w:rsidP="007415D3">
      <w:pPr>
        <w:bidi/>
        <w:jc w:val="both"/>
        <w:rPr>
          <w:rFonts w:cs="David" w:hint="cs"/>
          <w:rtl/>
        </w:rPr>
      </w:pPr>
    </w:p>
    <w:p w14:paraId="28805E4A" w14:textId="77777777" w:rsidR="007415D3" w:rsidRPr="007415D3" w:rsidRDefault="007415D3" w:rsidP="007415D3">
      <w:pPr>
        <w:bidi/>
        <w:jc w:val="both"/>
        <w:rPr>
          <w:rFonts w:cs="David" w:hint="cs"/>
          <w:rtl/>
        </w:rPr>
      </w:pPr>
      <w:r w:rsidRPr="007415D3">
        <w:rPr>
          <w:rFonts w:cs="David" w:hint="cs"/>
          <w:rtl/>
        </w:rPr>
        <w:tab/>
        <w:t xml:space="preserve">סדר הדוברים: אורי אריאל, חיים אורון, גדעון סער. </w:t>
      </w:r>
    </w:p>
    <w:p w14:paraId="5FAE10CD" w14:textId="77777777" w:rsidR="007415D3" w:rsidRPr="007415D3" w:rsidRDefault="007415D3" w:rsidP="007415D3">
      <w:pPr>
        <w:bidi/>
        <w:jc w:val="both"/>
        <w:rPr>
          <w:rFonts w:cs="David" w:hint="cs"/>
          <w:rtl/>
        </w:rPr>
      </w:pPr>
    </w:p>
    <w:p w14:paraId="33C77319"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5974BC5" w14:textId="77777777" w:rsidR="007415D3" w:rsidRPr="007415D3" w:rsidRDefault="007415D3" w:rsidP="007415D3">
      <w:pPr>
        <w:bidi/>
        <w:jc w:val="both"/>
        <w:rPr>
          <w:rFonts w:cs="David" w:hint="cs"/>
          <w:u w:val="single"/>
          <w:rtl/>
        </w:rPr>
      </w:pPr>
    </w:p>
    <w:p w14:paraId="18427533" w14:textId="77777777" w:rsidR="007415D3" w:rsidRPr="007415D3" w:rsidRDefault="007415D3" w:rsidP="007415D3">
      <w:pPr>
        <w:bidi/>
        <w:jc w:val="both"/>
        <w:rPr>
          <w:rFonts w:cs="David" w:hint="cs"/>
          <w:rtl/>
        </w:rPr>
      </w:pPr>
      <w:r w:rsidRPr="007415D3">
        <w:rPr>
          <w:rFonts w:cs="David" w:hint="cs"/>
          <w:rtl/>
        </w:rPr>
        <w:tab/>
        <w:t xml:space="preserve">יש לי רק בקשה אחת. אני מבקש מיו"ר סיעת ש"ס, חבר הכנסת יעקב מרגי, לנמק את תמיכתם בהצעה הזאת. </w:t>
      </w:r>
    </w:p>
    <w:p w14:paraId="4896D495" w14:textId="77777777" w:rsidR="007415D3" w:rsidRPr="007415D3" w:rsidRDefault="007415D3" w:rsidP="007415D3">
      <w:pPr>
        <w:bidi/>
        <w:jc w:val="both"/>
        <w:rPr>
          <w:rFonts w:cs="David" w:hint="cs"/>
          <w:rtl/>
        </w:rPr>
      </w:pPr>
    </w:p>
    <w:p w14:paraId="5D6634AA" w14:textId="77777777" w:rsidR="007415D3" w:rsidRPr="007415D3" w:rsidRDefault="007415D3" w:rsidP="007415D3">
      <w:pPr>
        <w:bidi/>
        <w:jc w:val="both"/>
        <w:rPr>
          <w:rFonts w:cs="David" w:hint="cs"/>
          <w:rtl/>
        </w:rPr>
      </w:pPr>
      <w:r w:rsidRPr="007415D3">
        <w:rPr>
          <w:rFonts w:cs="David" w:hint="cs"/>
          <w:u w:val="single"/>
          <w:rtl/>
        </w:rPr>
        <w:t>אביגדור יצחקי:</w:t>
      </w:r>
    </w:p>
    <w:p w14:paraId="34FF441C" w14:textId="77777777" w:rsidR="007415D3" w:rsidRPr="007415D3" w:rsidRDefault="007415D3" w:rsidP="007415D3">
      <w:pPr>
        <w:bidi/>
        <w:jc w:val="both"/>
        <w:rPr>
          <w:rFonts w:cs="David" w:hint="cs"/>
          <w:rtl/>
        </w:rPr>
      </w:pPr>
    </w:p>
    <w:p w14:paraId="3FE4C4A8" w14:textId="77777777" w:rsidR="007415D3" w:rsidRPr="007415D3" w:rsidRDefault="007415D3" w:rsidP="007415D3">
      <w:pPr>
        <w:bidi/>
        <w:jc w:val="both"/>
        <w:rPr>
          <w:rFonts w:cs="David" w:hint="cs"/>
          <w:rtl/>
        </w:rPr>
      </w:pPr>
      <w:r w:rsidRPr="007415D3">
        <w:rPr>
          <w:rFonts w:cs="David" w:hint="cs"/>
          <w:rtl/>
        </w:rPr>
        <w:tab/>
        <w:t xml:space="preserve">זה ביזיון,מה שאתה עושה עכשיו. זה לשים מכשול בפני עיוור. </w:t>
      </w:r>
    </w:p>
    <w:p w14:paraId="46593CBE" w14:textId="77777777" w:rsidR="007415D3" w:rsidRPr="007415D3" w:rsidRDefault="007415D3" w:rsidP="007415D3">
      <w:pPr>
        <w:bidi/>
        <w:jc w:val="both"/>
        <w:rPr>
          <w:rFonts w:cs="David" w:hint="cs"/>
          <w:rtl/>
        </w:rPr>
      </w:pPr>
    </w:p>
    <w:p w14:paraId="687C2B73"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7E9BC03A" w14:textId="77777777" w:rsidR="007415D3" w:rsidRPr="007415D3" w:rsidRDefault="007415D3" w:rsidP="007415D3">
      <w:pPr>
        <w:bidi/>
        <w:jc w:val="both"/>
        <w:rPr>
          <w:rFonts w:cs="David" w:hint="cs"/>
          <w:u w:val="single"/>
          <w:rtl/>
        </w:rPr>
      </w:pPr>
    </w:p>
    <w:p w14:paraId="382A6F07" w14:textId="77777777" w:rsidR="007415D3" w:rsidRPr="007415D3" w:rsidRDefault="007415D3" w:rsidP="007415D3">
      <w:pPr>
        <w:bidi/>
        <w:jc w:val="both"/>
        <w:rPr>
          <w:rFonts w:cs="David" w:hint="cs"/>
          <w:rtl/>
        </w:rPr>
      </w:pPr>
      <w:r w:rsidRPr="007415D3">
        <w:rPr>
          <w:rFonts w:cs="David" w:hint="cs"/>
          <w:rtl/>
        </w:rPr>
        <w:tab/>
        <w:t xml:space="preserve">אני מעולם לא שמתי מכשול בפני עיוור. </w:t>
      </w:r>
    </w:p>
    <w:p w14:paraId="4EF2200E" w14:textId="77777777" w:rsidR="007415D3" w:rsidRPr="007415D3" w:rsidRDefault="007415D3" w:rsidP="007415D3">
      <w:pPr>
        <w:bidi/>
        <w:jc w:val="both"/>
        <w:rPr>
          <w:rFonts w:cs="David" w:hint="cs"/>
          <w:rtl/>
        </w:rPr>
      </w:pPr>
    </w:p>
    <w:p w14:paraId="39C4A1FC" w14:textId="77777777" w:rsidR="007415D3" w:rsidRPr="007415D3" w:rsidRDefault="007415D3" w:rsidP="007415D3">
      <w:pPr>
        <w:bidi/>
        <w:jc w:val="both"/>
        <w:rPr>
          <w:rFonts w:cs="David" w:hint="cs"/>
          <w:u w:val="single"/>
          <w:rtl/>
        </w:rPr>
      </w:pPr>
      <w:r w:rsidRPr="007415D3">
        <w:rPr>
          <w:rFonts w:cs="David" w:hint="cs"/>
          <w:u w:val="single"/>
          <w:rtl/>
        </w:rPr>
        <w:t>אבידור יצחקי:</w:t>
      </w:r>
    </w:p>
    <w:p w14:paraId="478725C6" w14:textId="77777777" w:rsidR="007415D3" w:rsidRPr="007415D3" w:rsidRDefault="007415D3" w:rsidP="007415D3">
      <w:pPr>
        <w:bidi/>
        <w:jc w:val="both"/>
        <w:rPr>
          <w:rFonts w:cs="David" w:hint="cs"/>
          <w:u w:val="single"/>
          <w:rtl/>
        </w:rPr>
      </w:pPr>
    </w:p>
    <w:p w14:paraId="26C105FB" w14:textId="77777777" w:rsidR="007415D3" w:rsidRPr="007415D3" w:rsidRDefault="007415D3" w:rsidP="007415D3">
      <w:pPr>
        <w:bidi/>
        <w:jc w:val="both"/>
        <w:rPr>
          <w:rFonts w:cs="David" w:hint="cs"/>
          <w:rtl/>
        </w:rPr>
      </w:pPr>
      <w:r w:rsidRPr="007415D3">
        <w:rPr>
          <w:rFonts w:cs="David" w:hint="cs"/>
          <w:rtl/>
        </w:rPr>
        <w:tab/>
        <w:t xml:space="preserve">תנמק אתה את התנגדותך, הוא ינמק את דעתו. </w:t>
      </w:r>
    </w:p>
    <w:p w14:paraId="560F3AFC" w14:textId="77777777" w:rsidR="007415D3" w:rsidRPr="007415D3" w:rsidRDefault="007415D3" w:rsidP="007415D3">
      <w:pPr>
        <w:bidi/>
        <w:jc w:val="both"/>
        <w:rPr>
          <w:rFonts w:cs="David" w:hint="cs"/>
          <w:rtl/>
        </w:rPr>
      </w:pPr>
    </w:p>
    <w:p w14:paraId="2156B65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69E8E9D" w14:textId="77777777" w:rsidR="007415D3" w:rsidRPr="007415D3" w:rsidRDefault="007415D3" w:rsidP="007415D3">
      <w:pPr>
        <w:bidi/>
        <w:jc w:val="both"/>
        <w:rPr>
          <w:rFonts w:cs="David" w:hint="cs"/>
          <w:rtl/>
        </w:rPr>
      </w:pPr>
    </w:p>
    <w:p w14:paraId="5BD1D06F" w14:textId="77777777" w:rsidR="007415D3" w:rsidRPr="007415D3" w:rsidRDefault="007415D3" w:rsidP="007415D3">
      <w:pPr>
        <w:bidi/>
        <w:jc w:val="both"/>
        <w:rPr>
          <w:rFonts w:cs="David" w:hint="cs"/>
          <w:rtl/>
        </w:rPr>
      </w:pPr>
      <w:r w:rsidRPr="007415D3">
        <w:rPr>
          <w:rFonts w:cs="David" w:hint="cs"/>
          <w:rtl/>
        </w:rPr>
        <w:tab/>
        <w:t xml:space="preserve">חבר הכנסת אריאל, אני חושבת שמן הראוי היה שתתייחס לגופו של עניין ולא תעשה פה שאילתות לחברי כנסת. חברי הכנסת לא חייבים לענות לכל שאלה שנשאלת, גם אם היא פרובוקטיבית. אם אתה מתכוון להמשיך בשאלות כאלה, אני לא אתן לך את רשות הדיבור. אני חשבתי שברגע שתרצה להעיר משהו, כולנו נשכיל. אם אתה רוצה לעורר פרובוקציות, להבא, לא אתן לך. </w:t>
      </w:r>
    </w:p>
    <w:p w14:paraId="1B362365" w14:textId="77777777" w:rsidR="007415D3" w:rsidRPr="007415D3" w:rsidRDefault="007415D3" w:rsidP="007415D3">
      <w:pPr>
        <w:bidi/>
        <w:jc w:val="both"/>
        <w:rPr>
          <w:rFonts w:cs="David" w:hint="cs"/>
          <w:rtl/>
        </w:rPr>
      </w:pPr>
    </w:p>
    <w:p w14:paraId="06F890D8" w14:textId="77777777" w:rsidR="007415D3" w:rsidRPr="007415D3" w:rsidRDefault="007415D3" w:rsidP="007415D3">
      <w:pPr>
        <w:bidi/>
        <w:jc w:val="both"/>
        <w:rPr>
          <w:rFonts w:cs="David" w:hint="cs"/>
          <w:rtl/>
        </w:rPr>
      </w:pPr>
      <w:r w:rsidRPr="007415D3">
        <w:rPr>
          <w:rFonts w:cs="David" w:hint="cs"/>
          <w:rtl/>
        </w:rPr>
        <w:tab/>
        <w:t xml:space="preserve">חבר הכנסת אורון בבקשה. </w:t>
      </w:r>
    </w:p>
    <w:p w14:paraId="08D955F6" w14:textId="77777777" w:rsidR="007415D3" w:rsidRPr="007415D3" w:rsidRDefault="007415D3" w:rsidP="007415D3">
      <w:pPr>
        <w:bidi/>
        <w:jc w:val="both"/>
        <w:rPr>
          <w:rFonts w:cs="David" w:hint="cs"/>
          <w:rtl/>
        </w:rPr>
      </w:pPr>
    </w:p>
    <w:p w14:paraId="14C36748"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75DEF61" w14:textId="77777777" w:rsidR="007415D3" w:rsidRPr="007415D3" w:rsidRDefault="007415D3" w:rsidP="007415D3">
      <w:pPr>
        <w:bidi/>
        <w:jc w:val="both"/>
        <w:rPr>
          <w:rFonts w:cs="David" w:hint="cs"/>
          <w:rtl/>
        </w:rPr>
      </w:pPr>
    </w:p>
    <w:p w14:paraId="59B514E2" w14:textId="77777777" w:rsidR="007415D3" w:rsidRPr="007415D3" w:rsidRDefault="007415D3" w:rsidP="007415D3">
      <w:pPr>
        <w:bidi/>
        <w:jc w:val="both"/>
        <w:rPr>
          <w:rFonts w:cs="David" w:hint="cs"/>
          <w:rtl/>
        </w:rPr>
      </w:pPr>
      <w:r w:rsidRPr="007415D3">
        <w:rPr>
          <w:rFonts w:cs="David" w:hint="cs"/>
          <w:rtl/>
        </w:rPr>
        <w:tab/>
        <w:t>גברתי היושבת ראש, אדוני יושב ראש הקואליציה.  נושא עבודות שירות בתוך ויסקונסין היה נושא מאוד מאוד מרכזי וקשה. למי שלא יודע, עבודות שירות הן תחליף מקום עבודה והן בעצם אפשרות שיש למבצע התכנית להטיל על אדם לעבוד בעבודות שירות ללא שכר. המגבלה הקיימת כיום בחוק היא 4 חודשים. פה מוצע להוסיף 4 חודשים נוספים. אני לא רוצה להיכנס לעניין כולו, שאני כן מתמצא בו, אבל אני יודע ששר התמ"ת התחייב בוועדת הכספים, לפני שבועיים שלושה, שהוא מכין שורה של הצעות תיקונים לוויסקונסי</w:t>
      </w:r>
      <w:r w:rsidRPr="007415D3">
        <w:rPr>
          <w:rFonts w:cs="David" w:hint="eastAsia"/>
          <w:rtl/>
        </w:rPr>
        <w:t>ן</w:t>
      </w:r>
      <w:r w:rsidRPr="007415D3">
        <w:rPr>
          <w:rFonts w:cs="David" w:hint="cs"/>
          <w:rtl/>
        </w:rPr>
        <w:t xml:space="preserve"> בשלב הניסוי. צריך לומר שעדיין אנחנו נמצאים בשלב הניסוי. אני יודע שיש ועדה שבראשה עומד יוסי תמיר, שהגישה שורה של הצעות. </w:t>
      </w:r>
    </w:p>
    <w:p w14:paraId="12EF083B" w14:textId="77777777" w:rsidR="007415D3" w:rsidRPr="007415D3" w:rsidRDefault="007415D3" w:rsidP="007415D3">
      <w:pPr>
        <w:bidi/>
        <w:jc w:val="both"/>
        <w:rPr>
          <w:rFonts w:cs="David" w:hint="cs"/>
          <w:rtl/>
        </w:rPr>
      </w:pPr>
    </w:p>
    <w:p w14:paraId="771B8903" w14:textId="77777777" w:rsidR="007415D3" w:rsidRPr="007415D3" w:rsidRDefault="007415D3" w:rsidP="007415D3">
      <w:pPr>
        <w:bidi/>
        <w:ind w:firstLine="567"/>
        <w:jc w:val="both"/>
        <w:rPr>
          <w:rFonts w:cs="David" w:hint="cs"/>
          <w:rtl/>
        </w:rPr>
      </w:pPr>
      <w:r w:rsidRPr="007415D3">
        <w:rPr>
          <w:rFonts w:cs="David" w:hint="cs"/>
          <w:rtl/>
        </w:rPr>
        <w:t xml:space="preserve">מה פתאום מכניסים את זה לפה? אני לא רוצה כרגע להתייחס לגופו של עניין אם אני בעד או נגד. שיבוא שר התמ"ת, לאחת מהוועדות המתאימות, ויגיד למה צריך להביא עכשיו את ה-4 חודשים הללו, בחקיקה ראשית, בחוק ההסדרים, בנפרד מכל הדיון על ויסקונסין, כשכל הנושא הוא עדיין בניסוי? מה זה בדיוק הדבר הזה? אז בבקשה, תתכבדו ותגידו לשר, שיבוא לוועדה. אם יש צורך ונסכים לזה, נעשה את זה בחקיקה ראשית. אם זה דורש רק תקנות, אז יהיו תקנות. </w:t>
      </w:r>
    </w:p>
    <w:p w14:paraId="7664202A" w14:textId="77777777" w:rsidR="007415D3" w:rsidRPr="007415D3" w:rsidRDefault="007415D3" w:rsidP="007415D3">
      <w:pPr>
        <w:bidi/>
        <w:jc w:val="both"/>
        <w:rPr>
          <w:rFonts w:cs="David" w:hint="cs"/>
          <w:rtl/>
        </w:rPr>
      </w:pPr>
    </w:p>
    <w:p w14:paraId="7A32D0A2" w14:textId="77777777" w:rsidR="007415D3" w:rsidRPr="007415D3" w:rsidRDefault="007415D3" w:rsidP="007415D3">
      <w:pPr>
        <w:bidi/>
        <w:jc w:val="both"/>
        <w:rPr>
          <w:rFonts w:cs="David" w:hint="cs"/>
          <w:rtl/>
        </w:rPr>
      </w:pPr>
      <w:r w:rsidRPr="007415D3">
        <w:rPr>
          <w:rFonts w:cs="David" w:hint="cs"/>
          <w:u w:val="single"/>
          <w:rtl/>
        </w:rPr>
        <w:t>גדעון סער:</w:t>
      </w:r>
    </w:p>
    <w:p w14:paraId="0A7ACDEB" w14:textId="77777777" w:rsidR="007415D3" w:rsidRPr="007415D3" w:rsidRDefault="007415D3" w:rsidP="007415D3">
      <w:pPr>
        <w:bidi/>
        <w:jc w:val="both"/>
        <w:rPr>
          <w:rFonts w:cs="David" w:hint="cs"/>
          <w:rtl/>
        </w:rPr>
      </w:pPr>
    </w:p>
    <w:p w14:paraId="243A559D" w14:textId="77777777" w:rsidR="007415D3" w:rsidRPr="007415D3" w:rsidRDefault="007415D3" w:rsidP="007415D3">
      <w:pPr>
        <w:bidi/>
        <w:jc w:val="both"/>
        <w:rPr>
          <w:rFonts w:cs="David" w:hint="cs"/>
          <w:rtl/>
        </w:rPr>
      </w:pPr>
      <w:r w:rsidRPr="007415D3">
        <w:rPr>
          <w:rFonts w:cs="David" w:hint="cs"/>
          <w:rtl/>
        </w:rPr>
        <w:tab/>
        <w:t xml:space="preserve">לפני חודשים ספורים, בכנסת הקיץ, כאשר סיעת ישראל ביתנו עדיין חבשה את ספסלי האופוזיציה, הם פעלו רבות, בעקבות חברת הכנסת סופה לנדבר, לשכנע אותי להסכים לעמדתם להקמת ועדת חקירה פרלמנטרים בנושא תכנית ויסקונסין. </w:t>
      </w:r>
    </w:p>
    <w:p w14:paraId="6CF32613" w14:textId="77777777" w:rsidR="007415D3" w:rsidRPr="007415D3" w:rsidRDefault="007415D3" w:rsidP="007415D3">
      <w:pPr>
        <w:bidi/>
        <w:jc w:val="both"/>
        <w:rPr>
          <w:rFonts w:cs="David" w:hint="cs"/>
          <w:rtl/>
        </w:rPr>
      </w:pPr>
    </w:p>
    <w:p w14:paraId="47089007"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2E8A3064" w14:textId="77777777" w:rsidR="007415D3" w:rsidRPr="007415D3" w:rsidRDefault="007415D3" w:rsidP="007415D3">
      <w:pPr>
        <w:bidi/>
        <w:jc w:val="both"/>
        <w:rPr>
          <w:rFonts w:cs="David" w:hint="cs"/>
          <w:u w:val="single"/>
          <w:rtl/>
        </w:rPr>
      </w:pPr>
    </w:p>
    <w:p w14:paraId="066F29A0" w14:textId="77777777" w:rsidR="007415D3" w:rsidRPr="007415D3" w:rsidRDefault="007415D3" w:rsidP="007415D3">
      <w:pPr>
        <w:bidi/>
        <w:jc w:val="both"/>
        <w:rPr>
          <w:rFonts w:cs="David" w:hint="cs"/>
          <w:rtl/>
        </w:rPr>
      </w:pPr>
      <w:r w:rsidRPr="007415D3">
        <w:rPr>
          <w:rFonts w:cs="David" w:hint="cs"/>
          <w:rtl/>
        </w:rPr>
        <w:tab/>
        <w:t xml:space="preserve">סליחה שאני מפריעה לך. בנוסף, חברת הכנסת סופה לנדבר הגישה הצעת חוק לביטולה של תכנית ויסקונסין. אני זוכרת את זה כי עשיתי לה ג'סטה ויצאתי מהמליאה כיוון שאני חברת קואליציה, כי היא התחננה בפני לצאת. </w:t>
      </w:r>
    </w:p>
    <w:p w14:paraId="719C8290" w14:textId="77777777" w:rsidR="007415D3" w:rsidRPr="007415D3" w:rsidRDefault="007415D3" w:rsidP="007415D3">
      <w:pPr>
        <w:bidi/>
        <w:jc w:val="both"/>
        <w:rPr>
          <w:rFonts w:cs="David" w:hint="cs"/>
          <w:rtl/>
        </w:rPr>
      </w:pPr>
    </w:p>
    <w:p w14:paraId="1C49CB4C"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5608D52F" w14:textId="77777777" w:rsidR="007415D3" w:rsidRPr="007415D3" w:rsidRDefault="007415D3" w:rsidP="007415D3">
      <w:pPr>
        <w:bidi/>
        <w:jc w:val="both"/>
        <w:rPr>
          <w:rFonts w:cs="David" w:hint="cs"/>
          <w:u w:val="single"/>
          <w:rtl/>
        </w:rPr>
      </w:pPr>
    </w:p>
    <w:p w14:paraId="2BE75D38" w14:textId="77777777" w:rsidR="007415D3" w:rsidRPr="007415D3" w:rsidRDefault="007415D3" w:rsidP="007415D3">
      <w:pPr>
        <w:bidi/>
        <w:jc w:val="both"/>
        <w:rPr>
          <w:rFonts w:cs="David" w:hint="cs"/>
          <w:rtl/>
        </w:rPr>
      </w:pPr>
      <w:r w:rsidRPr="007415D3">
        <w:rPr>
          <w:rFonts w:cs="David" w:hint="cs"/>
          <w:rtl/>
        </w:rPr>
        <w:tab/>
        <w:t>ואם חברת הכנסת סופה לנדבר תבוא לכאן ותגיד שזה טוב?</w:t>
      </w:r>
    </w:p>
    <w:p w14:paraId="65EFEB75" w14:textId="77777777" w:rsidR="007415D3" w:rsidRPr="007415D3" w:rsidRDefault="007415D3" w:rsidP="007415D3">
      <w:pPr>
        <w:bidi/>
        <w:jc w:val="both"/>
        <w:rPr>
          <w:rFonts w:cs="David" w:hint="cs"/>
          <w:rtl/>
        </w:rPr>
      </w:pPr>
    </w:p>
    <w:p w14:paraId="4028D799"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79E3D83A" w14:textId="77777777" w:rsidR="007415D3" w:rsidRPr="007415D3" w:rsidRDefault="007415D3" w:rsidP="007415D3">
      <w:pPr>
        <w:bidi/>
        <w:jc w:val="both"/>
        <w:rPr>
          <w:rFonts w:cs="David" w:hint="cs"/>
          <w:u w:val="single"/>
          <w:rtl/>
        </w:rPr>
      </w:pPr>
    </w:p>
    <w:p w14:paraId="34EB2C7F" w14:textId="77777777" w:rsidR="007415D3" w:rsidRPr="007415D3" w:rsidRDefault="007415D3" w:rsidP="007415D3">
      <w:pPr>
        <w:bidi/>
        <w:jc w:val="both"/>
        <w:rPr>
          <w:rFonts w:cs="David" w:hint="cs"/>
          <w:rtl/>
        </w:rPr>
      </w:pPr>
      <w:r w:rsidRPr="007415D3">
        <w:rPr>
          <w:rFonts w:cs="David" w:hint="cs"/>
          <w:rtl/>
        </w:rPr>
        <w:tab/>
        <w:t xml:space="preserve">כן, אני רוצה שהיא תבוא לכאן ותגיד שזה טוב. </w:t>
      </w:r>
    </w:p>
    <w:p w14:paraId="3D16CEB1" w14:textId="77777777" w:rsidR="007415D3" w:rsidRPr="007415D3" w:rsidRDefault="007415D3" w:rsidP="007415D3">
      <w:pPr>
        <w:bidi/>
        <w:jc w:val="both"/>
        <w:rPr>
          <w:rFonts w:cs="David" w:hint="cs"/>
          <w:rtl/>
        </w:rPr>
      </w:pPr>
    </w:p>
    <w:p w14:paraId="2F042BE0"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גדעון סער:</w:t>
      </w:r>
    </w:p>
    <w:p w14:paraId="4E140678" w14:textId="77777777" w:rsidR="007415D3" w:rsidRPr="007415D3" w:rsidRDefault="007415D3" w:rsidP="007415D3">
      <w:pPr>
        <w:bidi/>
        <w:jc w:val="both"/>
        <w:rPr>
          <w:rFonts w:cs="David" w:hint="cs"/>
          <w:u w:val="single"/>
          <w:rtl/>
        </w:rPr>
      </w:pPr>
    </w:p>
    <w:p w14:paraId="7148F81E" w14:textId="77777777" w:rsidR="007415D3" w:rsidRPr="007415D3" w:rsidRDefault="007415D3" w:rsidP="007415D3">
      <w:pPr>
        <w:bidi/>
        <w:jc w:val="both"/>
        <w:rPr>
          <w:rFonts w:cs="David" w:hint="cs"/>
          <w:rtl/>
        </w:rPr>
      </w:pPr>
      <w:r w:rsidRPr="007415D3">
        <w:rPr>
          <w:rFonts w:cs="David" w:hint="cs"/>
          <w:rtl/>
        </w:rPr>
        <w:tab/>
        <w:t>לאחר שהיא נימקה את העמדה, שביסודה הצורך בטיפול בתכנית ויסקונסין - לא בלי קשיים היא הצליחה לשכנע אותי. אנחנו לא הצלחנו, רק בגין קולות מעטים, להעביר את דעתנו במליאת הכנסת. ברגע זה, כאשר באה הקואליציה ומציעה להאריך את אותה תקופה של עבודה ללא שכר בתכנית ויסקונסין בחקיקה ראשית, כפי שציין חבר הכנסת אורון, הדבר נראה לי סותר באופן מוחלט את אותה גישה, כפי שהיית</w:t>
      </w:r>
      <w:r w:rsidRPr="007415D3">
        <w:rPr>
          <w:rFonts w:cs="David" w:hint="eastAsia"/>
          <w:rtl/>
        </w:rPr>
        <w:t>ה</w:t>
      </w:r>
      <w:r w:rsidRPr="007415D3">
        <w:rPr>
          <w:rFonts w:cs="David" w:hint="cs"/>
          <w:rtl/>
        </w:rPr>
        <w:t xml:space="preserve"> אז. </w:t>
      </w:r>
    </w:p>
    <w:p w14:paraId="17637E87" w14:textId="77777777" w:rsidR="007415D3" w:rsidRPr="007415D3" w:rsidRDefault="007415D3" w:rsidP="007415D3">
      <w:pPr>
        <w:bidi/>
        <w:jc w:val="both"/>
        <w:rPr>
          <w:rFonts w:cs="David" w:hint="cs"/>
          <w:rtl/>
        </w:rPr>
      </w:pPr>
    </w:p>
    <w:p w14:paraId="5EF9BC9C" w14:textId="77777777" w:rsidR="007415D3" w:rsidRPr="007415D3" w:rsidRDefault="007415D3" w:rsidP="007415D3">
      <w:pPr>
        <w:bidi/>
        <w:jc w:val="both"/>
        <w:rPr>
          <w:rFonts w:cs="David" w:hint="cs"/>
          <w:rtl/>
        </w:rPr>
      </w:pPr>
      <w:r w:rsidRPr="007415D3">
        <w:rPr>
          <w:rFonts w:cs="David" w:hint="cs"/>
          <w:rtl/>
        </w:rPr>
        <w:tab/>
        <w:t xml:space="preserve">אני שואל: ליברמן נייט? ליברמן דא? נראה לי שליברמן נדנדה. </w:t>
      </w:r>
    </w:p>
    <w:p w14:paraId="2DC59606" w14:textId="77777777" w:rsidR="007415D3" w:rsidRPr="007415D3" w:rsidRDefault="007415D3" w:rsidP="007415D3">
      <w:pPr>
        <w:bidi/>
        <w:jc w:val="both"/>
        <w:rPr>
          <w:rFonts w:cs="David" w:hint="cs"/>
          <w:rtl/>
        </w:rPr>
      </w:pPr>
    </w:p>
    <w:p w14:paraId="1019267F"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2FE68019" w14:textId="77777777" w:rsidR="007415D3" w:rsidRPr="007415D3" w:rsidRDefault="007415D3" w:rsidP="007415D3">
      <w:pPr>
        <w:bidi/>
        <w:jc w:val="both"/>
        <w:rPr>
          <w:rFonts w:cs="David" w:hint="cs"/>
          <w:u w:val="single"/>
          <w:rtl/>
        </w:rPr>
      </w:pPr>
    </w:p>
    <w:p w14:paraId="38CD0E22" w14:textId="77777777" w:rsidR="007415D3" w:rsidRPr="007415D3" w:rsidRDefault="007415D3" w:rsidP="007415D3">
      <w:pPr>
        <w:bidi/>
        <w:jc w:val="both"/>
        <w:rPr>
          <w:rFonts w:cs="David" w:hint="cs"/>
          <w:rtl/>
        </w:rPr>
      </w:pPr>
      <w:r w:rsidRPr="007415D3">
        <w:rPr>
          <w:rFonts w:cs="David" w:hint="cs"/>
          <w:rtl/>
        </w:rPr>
        <w:tab/>
        <w:t xml:space="preserve">זה לא הוגן, הוא לא נמצא כאן. </w:t>
      </w:r>
    </w:p>
    <w:p w14:paraId="2DA3FA08" w14:textId="77777777" w:rsidR="007415D3" w:rsidRPr="007415D3" w:rsidRDefault="007415D3" w:rsidP="007415D3">
      <w:pPr>
        <w:bidi/>
        <w:jc w:val="both"/>
        <w:rPr>
          <w:rFonts w:cs="David" w:hint="cs"/>
          <w:rtl/>
        </w:rPr>
      </w:pPr>
    </w:p>
    <w:p w14:paraId="06BBC9EB"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6D3DFB02" w14:textId="77777777" w:rsidR="007415D3" w:rsidRPr="007415D3" w:rsidRDefault="007415D3" w:rsidP="007415D3">
      <w:pPr>
        <w:bidi/>
        <w:jc w:val="both"/>
        <w:rPr>
          <w:rFonts w:cs="David" w:hint="cs"/>
          <w:u w:val="single"/>
          <w:rtl/>
        </w:rPr>
      </w:pPr>
    </w:p>
    <w:p w14:paraId="7DD3763B" w14:textId="77777777" w:rsidR="007415D3" w:rsidRPr="007415D3" w:rsidRDefault="007415D3" w:rsidP="007415D3">
      <w:pPr>
        <w:bidi/>
        <w:jc w:val="both"/>
        <w:rPr>
          <w:rFonts w:cs="David" w:hint="cs"/>
          <w:rtl/>
        </w:rPr>
      </w:pPr>
      <w:r w:rsidRPr="007415D3">
        <w:rPr>
          <w:rFonts w:cs="David" w:hint="cs"/>
          <w:rtl/>
        </w:rPr>
        <w:tab/>
        <w:t xml:space="preserve">סליחה, אני דיברתי על מפלגה שהוא עומד בראשה, זה הוגן מאוד. ישראל ביתנו מזגזגת. </w:t>
      </w:r>
    </w:p>
    <w:p w14:paraId="346BB50A" w14:textId="77777777" w:rsidR="007415D3" w:rsidRPr="007415D3" w:rsidRDefault="007415D3" w:rsidP="007415D3">
      <w:pPr>
        <w:bidi/>
        <w:jc w:val="both"/>
        <w:rPr>
          <w:rFonts w:cs="David" w:hint="cs"/>
          <w:rtl/>
        </w:rPr>
      </w:pPr>
    </w:p>
    <w:p w14:paraId="230D0100" w14:textId="77777777" w:rsidR="007415D3" w:rsidRPr="007415D3" w:rsidRDefault="007415D3" w:rsidP="007415D3">
      <w:pPr>
        <w:bidi/>
        <w:jc w:val="both"/>
        <w:rPr>
          <w:rFonts w:cs="David" w:hint="cs"/>
          <w:u w:val="single"/>
          <w:rtl/>
        </w:rPr>
      </w:pPr>
      <w:r w:rsidRPr="007415D3">
        <w:rPr>
          <w:rFonts w:cs="David" w:hint="cs"/>
          <w:u w:val="single"/>
          <w:rtl/>
        </w:rPr>
        <w:t>יצחק אהרונוביץ:</w:t>
      </w:r>
    </w:p>
    <w:p w14:paraId="44EC119A" w14:textId="77777777" w:rsidR="007415D3" w:rsidRPr="007415D3" w:rsidRDefault="007415D3" w:rsidP="007415D3">
      <w:pPr>
        <w:bidi/>
        <w:jc w:val="both"/>
        <w:rPr>
          <w:rFonts w:cs="David" w:hint="cs"/>
          <w:rtl/>
        </w:rPr>
      </w:pPr>
    </w:p>
    <w:p w14:paraId="2F6C080E" w14:textId="77777777" w:rsidR="007415D3" w:rsidRPr="007415D3" w:rsidRDefault="007415D3" w:rsidP="007415D3">
      <w:pPr>
        <w:bidi/>
        <w:jc w:val="both"/>
        <w:rPr>
          <w:rFonts w:cs="David" w:hint="cs"/>
          <w:rtl/>
        </w:rPr>
      </w:pPr>
      <w:r w:rsidRPr="007415D3">
        <w:rPr>
          <w:rFonts w:cs="David" w:hint="cs"/>
          <w:rtl/>
        </w:rPr>
        <w:tab/>
        <w:t>מה ההשמצות האלה? אתה יודע מה אני מצביע? אתה מחליט עבורי?</w:t>
      </w:r>
    </w:p>
    <w:p w14:paraId="5E7DC30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9AF9107" w14:textId="77777777" w:rsidR="007415D3" w:rsidRPr="007415D3" w:rsidRDefault="007415D3" w:rsidP="007415D3">
      <w:pPr>
        <w:bidi/>
        <w:jc w:val="both"/>
        <w:rPr>
          <w:rFonts w:cs="David" w:hint="cs"/>
          <w:u w:val="single"/>
          <w:rtl/>
        </w:rPr>
      </w:pPr>
    </w:p>
    <w:p w14:paraId="7F5B76D5" w14:textId="77777777" w:rsidR="007415D3" w:rsidRPr="007415D3" w:rsidRDefault="007415D3" w:rsidP="007415D3">
      <w:pPr>
        <w:bidi/>
        <w:jc w:val="both"/>
        <w:rPr>
          <w:rFonts w:cs="David" w:hint="cs"/>
          <w:rtl/>
        </w:rPr>
      </w:pPr>
      <w:r w:rsidRPr="007415D3">
        <w:rPr>
          <w:rFonts w:cs="David" w:hint="cs"/>
          <w:rtl/>
        </w:rPr>
        <w:tab/>
        <w:t xml:space="preserve">בוודאי שאם סיעת ישראל ביתנו תצביע </w:t>
      </w:r>
      <w:r w:rsidRPr="007415D3">
        <w:rPr>
          <w:rFonts w:cs="David"/>
          <w:rtl/>
        </w:rPr>
        <w:t>–</w:t>
      </w:r>
      <w:r w:rsidRPr="007415D3">
        <w:rPr>
          <w:rFonts w:cs="David" w:hint="cs"/>
          <w:rtl/>
        </w:rPr>
        <w:t xml:space="preserve"> אני מודיע מראש, שאם הפעם, בניגוד להצבעה קודמת, סיעת ישראל ביתנו תצביע באופן עקבי עם עמדתם לפני כמה חודשים, אני בהחלט אחזור בי ואציין את עקביותה של סיעת ישראל ביתנו. </w:t>
      </w:r>
    </w:p>
    <w:p w14:paraId="72EAB98B" w14:textId="77777777" w:rsidR="007415D3" w:rsidRPr="007415D3" w:rsidRDefault="007415D3" w:rsidP="007415D3">
      <w:pPr>
        <w:bidi/>
        <w:jc w:val="both"/>
        <w:rPr>
          <w:rFonts w:cs="David" w:hint="cs"/>
          <w:rtl/>
        </w:rPr>
      </w:pPr>
    </w:p>
    <w:p w14:paraId="31DD068D"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07512F36" w14:textId="77777777" w:rsidR="007415D3" w:rsidRPr="007415D3" w:rsidRDefault="007415D3" w:rsidP="007415D3">
      <w:pPr>
        <w:bidi/>
        <w:jc w:val="both"/>
        <w:rPr>
          <w:rFonts w:cs="David" w:hint="cs"/>
          <w:rtl/>
        </w:rPr>
      </w:pPr>
    </w:p>
    <w:p w14:paraId="508CD1E1" w14:textId="77777777" w:rsidR="007415D3" w:rsidRPr="007415D3" w:rsidRDefault="007415D3" w:rsidP="007415D3">
      <w:pPr>
        <w:bidi/>
        <w:jc w:val="both"/>
        <w:rPr>
          <w:rFonts w:cs="David" w:hint="cs"/>
          <w:rtl/>
        </w:rPr>
      </w:pPr>
      <w:r w:rsidRPr="007415D3">
        <w:rPr>
          <w:rFonts w:cs="David" w:hint="cs"/>
          <w:rtl/>
        </w:rPr>
        <w:tab/>
        <w:t>זה לגיטימי קצת פופוליזם בהליכי חקיקה ובמהלכים פרלמנטאריי</w:t>
      </w:r>
      <w:r w:rsidRPr="007415D3">
        <w:rPr>
          <w:rFonts w:cs="David" w:hint="eastAsia"/>
          <w:rtl/>
        </w:rPr>
        <w:t>ם</w:t>
      </w:r>
      <w:r w:rsidRPr="007415D3">
        <w:rPr>
          <w:rFonts w:cs="David" w:hint="cs"/>
          <w:rtl/>
        </w:rPr>
        <w:t xml:space="preserve">. רבותי, אני יכול לומר, ביושר ובידיעה ברורה, שההקלות שייכנסו לתוקף בתכנית ויסקונסין - - - אני אומר את זה מידיעה אישית. ראיתי צוותים שיושבים אצל השר ועובדים. לכן, לנסות לנתב את זה כביכול - - - </w:t>
      </w:r>
    </w:p>
    <w:p w14:paraId="455C8579" w14:textId="77777777" w:rsidR="007415D3" w:rsidRPr="007415D3" w:rsidRDefault="007415D3" w:rsidP="007415D3">
      <w:pPr>
        <w:bidi/>
        <w:jc w:val="both"/>
        <w:rPr>
          <w:rFonts w:cs="David" w:hint="cs"/>
          <w:rtl/>
        </w:rPr>
      </w:pPr>
    </w:p>
    <w:p w14:paraId="0979398B" w14:textId="77777777" w:rsidR="007415D3" w:rsidRPr="007415D3" w:rsidRDefault="007415D3" w:rsidP="007415D3">
      <w:pPr>
        <w:bidi/>
        <w:ind w:firstLine="567"/>
        <w:jc w:val="both"/>
        <w:rPr>
          <w:rFonts w:cs="David" w:hint="cs"/>
          <w:rtl/>
        </w:rPr>
      </w:pPr>
      <w:r w:rsidRPr="007415D3">
        <w:rPr>
          <w:rFonts w:cs="David" w:hint="cs"/>
          <w:rtl/>
        </w:rPr>
        <w:t>אני זוכר את האמירות הפופוליסטיות והפוגעות. אני זוכר שהקפיטליזם החזירי דרס כל דוס ודרס כל חלקה טובה פה בקדנציה הקודמת ואמרו שאתם מעודדים את הפרזיטיות והצביעו עלינו: "אתם מעודדים את הפרזיטיו</w:t>
      </w:r>
      <w:r w:rsidRPr="007415D3">
        <w:rPr>
          <w:rFonts w:cs="David" w:hint="eastAsia"/>
          <w:rtl/>
        </w:rPr>
        <w:t>ת</w:t>
      </w:r>
      <w:r w:rsidRPr="007415D3">
        <w:rPr>
          <w:rFonts w:cs="David" w:hint="cs"/>
          <w:rtl/>
        </w:rPr>
        <w:t xml:space="preserve">", בזה שרצינו להגן את החלשים. זה לא הסעיף שבגללו צריך לזעזע את אמות הסיפים של תכנית ויסקונסין. </w:t>
      </w:r>
    </w:p>
    <w:p w14:paraId="0AA14106" w14:textId="77777777" w:rsidR="007415D3" w:rsidRPr="007415D3" w:rsidRDefault="007415D3" w:rsidP="007415D3">
      <w:pPr>
        <w:bidi/>
        <w:jc w:val="both"/>
        <w:rPr>
          <w:rFonts w:cs="David" w:hint="cs"/>
          <w:rtl/>
        </w:rPr>
      </w:pPr>
      <w:r w:rsidRPr="007415D3">
        <w:rPr>
          <w:rFonts w:cs="David" w:hint="cs"/>
          <w:rtl/>
        </w:rPr>
        <w:tab/>
      </w:r>
    </w:p>
    <w:p w14:paraId="67482725"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56129779" w14:textId="77777777" w:rsidR="007415D3" w:rsidRPr="007415D3" w:rsidRDefault="007415D3" w:rsidP="007415D3">
      <w:pPr>
        <w:bidi/>
        <w:jc w:val="both"/>
        <w:rPr>
          <w:rFonts w:cs="David" w:hint="cs"/>
          <w:rtl/>
        </w:rPr>
      </w:pPr>
    </w:p>
    <w:p w14:paraId="2249DF6A" w14:textId="77777777" w:rsidR="007415D3" w:rsidRPr="007415D3" w:rsidRDefault="007415D3" w:rsidP="007415D3">
      <w:pPr>
        <w:bidi/>
        <w:jc w:val="both"/>
        <w:rPr>
          <w:rFonts w:cs="David" w:hint="cs"/>
          <w:rtl/>
        </w:rPr>
      </w:pPr>
      <w:r w:rsidRPr="007415D3">
        <w:rPr>
          <w:rFonts w:cs="David" w:hint="cs"/>
          <w:rtl/>
        </w:rPr>
        <w:tab/>
        <w:t xml:space="preserve">למה צריך להכניס את זה לפה? תסביר במשפט אחד. </w:t>
      </w:r>
    </w:p>
    <w:p w14:paraId="070CB2EA" w14:textId="77777777" w:rsidR="007415D3" w:rsidRPr="007415D3" w:rsidRDefault="007415D3" w:rsidP="007415D3">
      <w:pPr>
        <w:bidi/>
        <w:jc w:val="both"/>
        <w:rPr>
          <w:rFonts w:cs="David" w:hint="cs"/>
          <w:rtl/>
        </w:rPr>
      </w:pPr>
    </w:p>
    <w:p w14:paraId="0D38607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D9D4E7" w14:textId="77777777" w:rsidR="007415D3" w:rsidRPr="007415D3" w:rsidRDefault="007415D3" w:rsidP="007415D3">
      <w:pPr>
        <w:bidi/>
        <w:jc w:val="both"/>
        <w:rPr>
          <w:rFonts w:cs="David" w:hint="cs"/>
          <w:rtl/>
        </w:rPr>
      </w:pPr>
    </w:p>
    <w:p w14:paraId="2DC97EAE" w14:textId="77777777" w:rsidR="007415D3" w:rsidRPr="007415D3" w:rsidRDefault="007415D3" w:rsidP="007415D3">
      <w:pPr>
        <w:bidi/>
        <w:jc w:val="both"/>
        <w:rPr>
          <w:rFonts w:cs="David" w:hint="cs"/>
          <w:rtl/>
        </w:rPr>
      </w:pPr>
      <w:r w:rsidRPr="007415D3">
        <w:rPr>
          <w:rFonts w:cs="David" w:hint="cs"/>
          <w:rtl/>
        </w:rPr>
        <w:tab/>
        <w:t xml:space="preserve">אתה לא יכול לחייב אותו. </w:t>
      </w:r>
    </w:p>
    <w:p w14:paraId="260DAE1B" w14:textId="77777777" w:rsidR="007415D3" w:rsidRPr="007415D3" w:rsidRDefault="007415D3" w:rsidP="007415D3">
      <w:pPr>
        <w:bidi/>
        <w:jc w:val="both"/>
        <w:rPr>
          <w:rFonts w:cs="David" w:hint="cs"/>
          <w:rtl/>
        </w:rPr>
      </w:pPr>
    </w:p>
    <w:p w14:paraId="75DD13ED" w14:textId="77777777" w:rsidR="007415D3" w:rsidRPr="007415D3" w:rsidRDefault="007415D3" w:rsidP="007415D3">
      <w:pPr>
        <w:bidi/>
        <w:jc w:val="both"/>
        <w:rPr>
          <w:rFonts w:cs="David" w:hint="cs"/>
          <w:rtl/>
        </w:rPr>
      </w:pPr>
      <w:r w:rsidRPr="007415D3">
        <w:rPr>
          <w:rFonts w:cs="David" w:hint="cs"/>
          <w:rtl/>
        </w:rPr>
        <w:tab/>
        <w:t xml:space="preserve">5 דקות הפסקה. </w:t>
      </w:r>
    </w:p>
    <w:p w14:paraId="3D526E4C" w14:textId="77777777" w:rsidR="007415D3" w:rsidRPr="007415D3" w:rsidRDefault="007415D3" w:rsidP="007415D3">
      <w:pPr>
        <w:bidi/>
        <w:jc w:val="both"/>
        <w:rPr>
          <w:rFonts w:cs="David" w:hint="cs"/>
          <w:rtl/>
        </w:rPr>
      </w:pPr>
    </w:p>
    <w:p w14:paraId="1E5E358C" w14:textId="77777777" w:rsidR="007415D3" w:rsidRPr="007415D3" w:rsidRDefault="007415D3" w:rsidP="007415D3">
      <w:pPr>
        <w:bidi/>
        <w:jc w:val="both"/>
        <w:rPr>
          <w:rFonts w:cs="David" w:hint="cs"/>
          <w:b/>
          <w:bCs/>
          <w:rtl/>
        </w:rPr>
      </w:pPr>
      <w:r w:rsidRPr="007415D3">
        <w:rPr>
          <w:rFonts w:cs="David" w:hint="cs"/>
          <w:b/>
          <w:bCs/>
          <w:rtl/>
        </w:rPr>
        <w:t>(הפסקה מ-21:50 עד 22:00)</w:t>
      </w:r>
    </w:p>
    <w:p w14:paraId="1F3910D5" w14:textId="77777777" w:rsidR="007415D3" w:rsidRPr="007415D3" w:rsidRDefault="007415D3" w:rsidP="007415D3">
      <w:pPr>
        <w:bidi/>
        <w:jc w:val="both"/>
        <w:rPr>
          <w:rFonts w:cs="David" w:hint="cs"/>
          <w:b/>
          <w:bCs/>
          <w:rtl/>
        </w:rPr>
      </w:pPr>
    </w:p>
    <w:p w14:paraId="6B476E1A"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E57DA86" w14:textId="77777777" w:rsidR="007415D3" w:rsidRPr="007415D3" w:rsidRDefault="007415D3" w:rsidP="007415D3">
      <w:pPr>
        <w:bidi/>
        <w:jc w:val="both"/>
        <w:rPr>
          <w:rFonts w:cs="David" w:hint="cs"/>
          <w:rtl/>
        </w:rPr>
      </w:pPr>
    </w:p>
    <w:p w14:paraId="7B6722EA" w14:textId="77777777" w:rsidR="007415D3" w:rsidRPr="007415D3" w:rsidRDefault="007415D3" w:rsidP="007415D3">
      <w:pPr>
        <w:bidi/>
        <w:jc w:val="both"/>
        <w:rPr>
          <w:rFonts w:cs="David" w:hint="cs"/>
          <w:rtl/>
        </w:rPr>
      </w:pPr>
      <w:r w:rsidRPr="007415D3">
        <w:rPr>
          <w:rFonts w:cs="David" w:hint="cs"/>
          <w:rtl/>
        </w:rPr>
        <w:tab/>
        <w:t xml:space="preserve">אני עוברת להצבעה. אנחנו נעצרנו בהצבעה על פיצול הצעת החוק הזה מחוק ההסדרים. אחרי זה נצביע על הוועדה. עמדת הממשלה להשאיר את החוק הזה בחוק ההסדרים. </w:t>
      </w:r>
    </w:p>
    <w:p w14:paraId="3EB35BDA" w14:textId="77777777" w:rsidR="007415D3" w:rsidRPr="007415D3" w:rsidRDefault="007415D3" w:rsidP="007415D3">
      <w:pPr>
        <w:bidi/>
        <w:jc w:val="both"/>
        <w:rPr>
          <w:rFonts w:cs="David" w:hint="cs"/>
          <w:rtl/>
        </w:rPr>
      </w:pPr>
    </w:p>
    <w:p w14:paraId="01D782F4"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43C78C6E" w14:textId="77777777" w:rsidR="007415D3" w:rsidRPr="007415D3" w:rsidRDefault="007415D3" w:rsidP="007415D3">
      <w:pPr>
        <w:bidi/>
        <w:jc w:val="both"/>
        <w:rPr>
          <w:rFonts w:cs="David" w:hint="cs"/>
          <w:u w:val="single"/>
          <w:rtl/>
        </w:rPr>
      </w:pPr>
    </w:p>
    <w:p w14:paraId="59631DDF" w14:textId="77777777" w:rsidR="007415D3" w:rsidRPr="007415D3" w:rsidRDefault="007415D3" w:rsidP="007415D3">
      <w:pPr>
        <w:bidi/>
        <w:jc w:val="both"/>
        <w:rPr>
          <w:rFonts w:cs="David" w:hint="cs"/>
          <w:rtl/>
        </w:rPr>
      </w:pPr>
      <w:r w:rsidRPr="007415D3">
        <w:rPr>
          <w:rFonts w:cs="David" w:hint="cs"/>
          <w:rtl/>
        </w:rPr>
        <w:tab/>
        <w:t xml:space="preserve">לאחר שחברי כנסת ישראל ביתנו, אני מקווה שהם צודקים, חושבים </w:t>
      </w:r>
    </w:p>
    <w:p w14:paraId="4A7DD08C" w14:textId="77777777" w:rsidR="007415D3" w:rsidRPr="007415D3" w:rsidRDefault="007415D3" w:rsidP="007415D3">
      <w:pPr>
        <w:bidi/>
        <w:jc w:val="both"/>
        <w:rPr>
          <w:rFonts w:cs="David" w:hint="cs"/>
          <w:rtl/>
        </w:rPr>
      </w:pPr>
    </w:p>
    <w:p w14:paraId="57B67136" w14:textId="77777777" w:rsidR="007415D3" w:rsidRPr="007415D3" w:rsidRDefault="007415D3" w:rsidP="007415D3">
      <w:pPr>
        <w:pStyle w:val="Heading5"/>
        <w:rPr>
          <w:rFonts w:hint="cs"/>
          <w:rtl/>
        </w:rPr>
      </w:pPr>
      <w:r w:rsidRPr="007415D3">
        <w:rPr>
          <w:rFonts w:hint="cs"/>
          <w:u w:val="single"/>
          <w:rtl/>
        </w:rPr>
        <w:t>אביגדור יצחקי:</w:t>
      </w:r>
    </w:p>
    <w:p w14:paraId="0D22031B" w14:textId="77777777" w:rsidR="007415D3" w:rsidRPr="007415D3" w:rsidRDefault="007415D3" w:rsidP="007415D3">
      <w:pPr>
        <w:pStyle w:val="Heading5"/>
        <w:rPr>
          <w:rFonts w:hint="cs"/>
          <w:rtl/>
        </w:rPr>
      </w:pPr>
    </w:p>
    <w:p w14:paraId="6CDDD828" w14:textId="77777777" w:rsidR="007415D3" w:rsidRPr="007415D3" w:rsidRDefault="007415D3" w:rsidP="007415D3">
      <w:pPr>
        <w:bidi/>
        <w:jc w:val="both"/>
        <w:rPr>
          <w:rFonts w:cs="David" w:hint="cs"/>
          <w:rtl/>
        </w:rPr>
      </w:pPr>
      <w:r w:rsidRPr="007415D3">
        <w:rPr>
          <w:rFonts w:cs="David" w:hint="cs"/>
          <w:rtl/>
        </w:rPr>
        <w:tab/>
        <w:t xml:space="preserve"> לאחר שחברי כנסת מישראל ביתנו זיהו שזאת הרעה עם חברי תכנית ויסקונסין, ומאחר שאני חושב שכל תכנית ויסקונסין היא כישלון לא קטן וצריך לעשות בה רוויזיה מאוד גדולה, אני נענה לבקשתם של  חברי הכנסת מישראל ביתנו ומוריד את זה.</w:t>
      </w:r>
    </w:p>
    <w:p w14:paraId="15BA5CF6" w14:textId="77777777" w:rsidR="007415D3" w:rsidRPr="007415D3" w:rsidRDefault="007415D3" w:rsidP="007415D3">
      <w:pPr>
        <w:bidi/>
        <w:jc w:val="both"/>
        <w:rPr>
          <w:rFonts w:cs="David" w:hint="cs"/>
          <w:rtl/>
        </w:rPr>
      </w:pPr>
    </w:p>
    <w:p w14:paraId="298D088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228D27F8" w14:textId="77777777" w:rsidR="007415D3" w:rsidRPr="007415D3" w:rsidRDefault="007415D3" w:rsidP="007415D3">
      <w:pPr>
        <w:bidi/>
        <w:jc w:val="both"/>
        <w:rPr>
          <w:rFonts w:cs="David" w:hint="cs"/>
          <w:rtl/>
        </w:rPr>
      </w:pPr>
    </w:p>
    <w:p w14:paraId="1C43116A" w14:textId="77777777" w:rsidR="007415D3" w:rsidRPr="007415D3" w:rsidRDefault="007415D3" w:rsidP="007415D3">
      <w:pPr>
        <w:bidi/>
        <w:ind w:firstLine="567"/>
        <w:jc w:val="both"/>
        <w:rPr>
          <w:rFonts w:cs="David" w:hint="cs"/>
          <w:rtl/>
        </w:rPr>
      </w:pPr>
      <w:r w:rsidRPr="007415D3">
        <w:rPr>
          <w:rFonts w:cs="David" w:hint="cs"/>
          <w:rtl/>
        </w:rPr>
        <w:t>יישר כוח.</w:t>
      </w:r>
    </w:p>
    <w:p w14:paraId="53FFCB73" w14:textId="77777777" w:rsidR="007415D3" w:rsidRPr="007415D3" w:rsidRDefault="007415D3" w:rsidP="007415D3">
      <w:pPr>
        <w:bidi/>
        <w:jc w:val="both"/>
        <w:rPr>
          <w:rFonts w:cs="David" w:hint="cs"/>
          <w:rtl/>
        </w:rPr>
      </w:pPr>
    </w:p>
    <w:p w14:paraId="172CE09C"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FB16E61" w14:textId="77777777" w:rsidR="007415D3" w:rsidRPr="007415D3" w:rsidRDefault="007415D3" w:rsidP="007415D3">
      <w:pPr>
        <w:bidi/>
        <w:jc w:val="both"/>
        <w:rPr>
          <w:rFonts w:cs="David" w:hint="cs"/>
          <w:u w:val="single"/>
          <w:rtl/>
        </w:rPr>
      </w:pPr>
    </w:p>
    <w:p w14:paraId="44E4516F" w14:textId="77777777" w:rsidR="007415D3" w:rsidRPr="007415D3" w:rsidRDefault="007415D3" w:rsidP="007415D3">
      <w:pPr>
        <w:bidi/>
        <w:jc w:val="both"/>
        <w:rPr>
          <w:rFonts w:cs="David" w:hint="cs"/>
          <w:rtl/>
        </w:rPr>
      </w:pPr>
      <w:r w:rsidRPr="007415D3">
        <w:rPr>
          <w:rFonts w:cs="David" w:hint="cs"/>
          <w:rtl/>
        </w:rPr>
        <w:tab/>
        <w:t xml:space="preserve"> אני מקווה שאביגדור יצחקי מקשיב גם לא למי שלוחץ עליו מהקואליציה. אמרתי את אותם דברים בדיוק. קיבלת איום - התקפלת.</w:t>
      </w:r>
    </w:p>
    <w:p w14:paraId="0614F322" w14:textId="77777777" w:rsidR="007415D3" w:rsidRPr="007415D3" w:rsidRDefault="007415D3" w:rsidP="007415D3">
      <w:pPr>
        <w:bidi/>
        <w:jc w:val="both"/>
        <w:rPr>
          <w:rFonts w:cs="David" w:hint="cs"/>
          <w:rtl/>
        </w:rPr>
      </w:pPr>
    </w:p>
    <w:p w14:paraId="6CC010BA" w14:textId="77777777" w:rsidR="007415D3" w:rsidRPr="007415D3" w:rsidRDefault="007415D3" w:rsidP="007415D3">
      <w:pPr>
        <w:bidi/>
        <w:jc w:val="both"/>
        <w:rPr>
          <w:rFonts w:cs="David" w:hint="cs"/>
          <w:rtl/>
        </w:rPr>
      </w:pPr>
      <w:r w:rsidRPr="007415D3">
        <w:rPr>
          <w:rFonts w:cs="David" w:hint="cs"/>
          <w:u w:val="single"/>
          <w:rtl/>
        </w:rPr>
        <w:t>יצחק אהרונוביץ:</w:t>
      </w:r>
    </w:p>
    <w:p w14:paraId="1F4EA450" w14:textId="77777777" w:rsidR="007415D3" w:rsidRPr="007415D3" w:rsidRDefault="007415D3" w:rsidP="007415D3">
      <w:pPr>
        <w:bidi/>
        <w:jc w:val="both"/>
        <w:rPr>
          <w:rFonts w:cs="David" w:hint="cs"/>
          <w:rtl/>
        </w:rPr>
      </w:pPr>
    </w:p>
    <w:p w14:paraId="2702448A" w14:textId="77777777" w:rsidR="007415D3" w:rsidRPr="007415D3" w:rsidRDefault="007415D3" w:rsidP="007415D3">
      <w:pPr>
        <w:bidi/>
        <w:jc w:val="both"/>
        <w:rPr>
          <w:rFonts w:cs="David" w:hint="cs"/>
          <w:rtl/>
        </w:rPr>
      </w:pPr>
      <w:r w:rsidRPr="007415D3">
        <w:rPr>
          <w:rFonts w:cs="David" w:hint="cs"/>
          <w:rtl/>
        </w:rPr>
        <w:tab/>
        <w:t xml:space="preserve"> זה לא איום. אמרנו שנחנו נצביע נגד. מה קרה? </w:t>
      </w:r>
    </w:p>
    <w:p w14:paraId="1D0C33CF" w14:textId="77777777" w:rsidR="007415D3" w:rsidRPr="007415D3" w:rsidRDefault="007415D3" w:rsidP="007415D3">
      <w:pPr>
        <w:bidi/>
        <w:jc w:val="both"/>
        <w:rPr>
          <w:rFonts w:cs="David" w:hint="cs"/>
          <w:rtl/>
        </w:rPr>
      </w:pPr>
    </w:p>
    <w:p w14:paraId="782C3F3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5482624B" w14:textId="77777777" w:rsidR="007415D3" w:rsidRPr="007415D3" w:rsidRDefault="007415D3" w:rsidP="007415D3">
      <w:pPr>
        <w:bidi/>
        <w:jc w:val="both"/>
        <w:rPr>
          <w:rFonts w:cs="David" w:hint="cs"/>
          <w:u w:val="single"/>
          <w:rtl/>
        </w:rPr>
      </w:pPr>
    </w:p>
    <w:p w14:paraId="2901C95D" w14:textId="77777777" w:rsidR="007415D3" w:rsidRPr="007415D3" w:rsidRDefault="007415D3" w:rsidP="007415D3">
      <w:pPr>
        <w:bidi/>
        <w:jc w:val="both"/>
        <w:rPr>
          <w:rFonts w:cs="David" w:hint="cs"/>
          <w:rtl/>
        </w:rPr>
      </w:pPr>
      <w:r w:rsidRPr="007415D3">
        <w:rPr>
          <w:rFonts w:cs="David" w:hint="cs"/>
          <w:rtl/>
        </w:rPr>
        <w:tab/>
        <w:t xml:space="preserve">הגם שכאשר הצגתי את הנושא, אמר לי יושב ראש הקואליציה שאני לא מבין כלום. אני מברך אותו על שינוי עמדתו. אני מבקש לשבח את חברי הכנסת סטס מיסז'ניקוב, את חבר הכנסת אהרונוביץ, מסיעת ישראל ביתנו, אשר לאחר שנוכחו, אכן, שבנושא יש הרעה, גילו עקביות עם ההשקפה, כפי שהציגו אותה בעבר, בנושא תכנית ויסקונסין ואני רצה לשבח אותם על כך. </w:t>
      </w:r>
    </w:p>
    <w:p w14:paraId="4496C0C3" w14:textId="77777777" w:rsidR="007415D3" w:rsidRPr="007415D3" w:rsidRDefault="007415D3" w:rsidP="007415D3">
      <w:pPr>
        <w:bidi/>
        <w:jc w:val="both"/>
        <w:rPr>
          <w:rFonts w:cs="David" w:hint="cs"/>
          <w:rtl/>
        </w:rPr>
      </w:pPr>
    </w:p>
    <w:p w14:paraId="666DD9B8"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1F4662BA" w14:textId="77777777" w:rsidR="007415D3" w:rsidRPr="007415D3" w:rsidRDefault="007415D3" w:rsidP="007415D3">
      <w:pPr>
        <w:bidi/>
        <w:jc w:val="both"/>
        <w:rPr>
          <w:rFonts w:cs="David" w:hint="cs"/>
          <w:u w:val="single"/>
          <w:rtl/>
        </w:rPr>
      </w:pPr>
    </w:p>
    <w:p w14:paraId="6A464F36" w14:textId="77777777" w:rsidR="007415D3" w:rsidRPr="007415D3" w:rsidRDefault="007415D3" w:rsidP="007415D3">
      <w:pPr>
        <w:bidi/>
        <w:jc w:val="both"/>
        <w:rPr>
          <w:rFonts w:cs="David" w:hint="cs"/>
          <w:rtl/>
        </w:rPr>
      </w:pPr>
      <w:r w:rsidRPr="007415D3">
        <w:rPr>
          <w:rFonts w:cs="David" w:hint="cs"/>
          <w:rtl/>
        </w:rPr>
        <w:tab/>
        <w:t xml:space="preserve">ואתה רוצה לחזור בך מדבריך הקודמים הבוטים. </w:t>
      </w:r>
    </w:p>
    <w:p w14:paraId="2659BC0F" w14:textId="77777777" w:rsidR="007415D3" w:rsidRPr="007415D3" w:rsidRDefault="007415D3" w:rsidP="007415D3">
      <w:pPr>
        <w:bidi/>
        <w:jc w:val="both"/>
        <w:rPr>
          <w:rFonts w:cs="David" w:hint="cs"/>
          <w:rtl/>
        </w:rPr>
      </w:pPr>
    </w:p>
    <w:p w14:paraId="5B906570"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4D90594C" w14:textId="77777777" w:rsidR="007415D3" w:rsidRPr="007415D3" w:rsidRDefault="007415D3" w:rsidP="007415D3">
      <w:pPr>
        <w:bidi/>
        <w:jc w:val="both"/>
        <w:rPr>
          <w:rFonts w:cs="David" w:hint="cs"/>
          <w:u w:val="single"/>
          <w:rtl/>
        </w:rPr>
      </w:pPr>
    </w:p>
    <w:p w14:paraId="35BE89C2" w14:textId="77777777" w:rsidR="007415D3" w:rsidRPr="007415D3" w:rsidRDefault="007415D3" w:rsidP="007415D3">
      <w:pPr>
        <w:bidi/>
        <w:jc w:val="both"/>
        <w:rPr>
          <w:rFonts w:cs="David" w:hint="cs"/>
          <w:rtl/>
        </w:rPr>
      </w:pPr>
      <w:r w:rsidRPr="007415D3">
        <w:rPr>
          <w:rFonts w:cs="David" w:hint="cs"/>
          <w:rtl/>
        </w:rPr>
        <w:tab/>
        <w:t xml:space="preserve"> על אף שאני סבור שהשתמשתי אך ורק בביטויים פרלמנטריים, אני עומד על זה שזה ביטוי סופר פרלמנטרי, ואפילו מידתי וממעיט. יחד עם זאת, מאחר שבמבחן התוצאה, לעניין זה, הם גילו עקביות, אני חוזר בי מאחר שהצבעתם היא עקבית ולא מזגזגת.</w:t>
      </w:r>
    </w:p>
    <w:p w14:paraId="69B7A673" w14:textId="77777777" w:rsidR="007415D3" w:rsidRPr="007415D3" w:rsidRDefault="007415D3" w:rsidP="007415D3">
      <w:pPr>
        <w:bidi/>
        <w:jc w:val="both"/>
        <w:rPr>
          <w:rFonts w:cs="David" w:hint="cs"/>
          <w:rtl/>
        </w:rPr>
      </w:pPr>
    </w:p>
    <w:p w14:paraId="457974DA" w14:textId="77777777" w:rsidR="007415D3" w:rsidRPr="007415D3" w:rsidRDefault="007415D3" w:rsidP="007415D3">
      <w:pPr>
        <w:bidi/>
        <w:jc w:val="both"/>
        <w:rPr>
          <w:rFonts w:cs="David" w:hint="cs"/>
          <w:rtl/>
        </w:rPr>
      </w:pPr>
      <w:r w:rsidRPr="007415D3">
        <w:rPr>
          <w:rFonts w:cs="David" w:hint="cs"/>
          <w:u w:val="single"/>
          <w:rtl/>
        </w:rPr>
        <w:t>סטס מיסז'ניקוב:</w:t>
      </w:r>
    </w:p>
    <w:p w14:paraId="5F849853" w14:textId="77777777" w:rsidR="007415D3" w:rsidRPr="007415D3" w:rsidRDefault="007415D3" w:rsidP="007415D3">
      <w:pPr>
        <w:bidi/>
        <w:jc w:val="both"/>
        <w:rPr>
          <w:rFonts w:cs="David" w:hint="cs"/>
          <w:rtl/>
        </w:rPr>
      </w:pPr>
    </w:p>
    <w:p w14:paraId="7CD48CC7" w14:textId="77777777" w:rsidR="007415D3" w:rsidRPr="007415D3" w:rsidRDefault="007415D3" w:rsidP="007415D3">
      <w:pPr>
        <w:bidi/>
        <w:jc w:val="both"/>
        <w:rPr>
          <w:rFonts w:cs="David" w:hint="cs"/>
          <w:rtl/>
        </w:rPr>
      </w:pPr>
      <w:r w:rsidRPr="007415D3">
        <w:rPr>
          <w:rFonts w:cs="David" w:hint="cs"/>
          <w:rtl/>
        </w:rPr>
        <w:tab/>
        <w:t xml:space="preserve"> אני רוצה להודות דווקא ליו"ר הקואליציה, שמופיע פה בשם הממשלה, ומפגין כאן היגיון - גם כשצריך מפגינים היגיון. חיים, אתה לא צודק, כשאני לא הבנתי את הסיפה, אז באתי להתייעץ איתך. הסברת לי. </w:t>
      </w:r>
    </w:p>
    <w:p w14:paraId="0129AC54" w14:textId="77777777" w:rsidR="007415D3" w:rsidRPr="007415D3" w:rsidRDefault="007415D3" w:rsidP="007415D3">
      <w:pPr>
        <w:bidi/>
        <w:jc w:val="both"/>
        <w:rPr>
          <w:rFonts w:cs="David" w:hint="cs"/>
          <w:rtl/>
        </w:rPr>
      </w:pPr>
    </w:p>
    <w:p w14:paraId="36C4B3B6"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332F1281" w14:textId="77777777" w:rsidR="007415D3" w:rsidRPr="007415D3" w:rsidRDefault="007415D3" w:rsidP="007415D3">
      <w:pPr>
        <w:bidi/>
        <w:jc w:val="both"/>
        <w:rPr>
          <w:rFonts w:cs="David" w:hint="cs"/>
          <w:rtl/>
        </w:rPr>
      </w:pPr>
    </w:p>
    <w:p w14:paraId="2FE5A572" w14:textId="77777777" w:rsidR="007415D3" w:rsidRPr="007415D3" w:rsidRDefault="007415D3" w:rsidP="007415D3">
      <w:pPr>
        <w:bidi/>
        <w:ind w:firstLine="567"/>
        <w:jc w:val="both"/>
        <w:rPr>
          <w:rFonts w:cs="David" w:hint="cs"/>
          <w:rtl/>
        </w:rPr>
      </w:pPr>
      <w:r w:rsidRPr="007415D3">
        <w:rPr>
          <w:rFonts w:cs="David" w:hint="cs"/>
          <w:rtl/>
        </w:rPr>
        <w:t xml:space="preserve">הסברת לי. זה לא קשור לאיומים. </w:t>
      </w:r>
    </w:p>
    <w:p w14:paraId="1808E44D" w14:textId="77777777" w:rsidR="007415D3" w:rsidRPr="007415D3" w:rsidRDefault="007415D3" w:rsidP="007415D3">
      <w:pPr>
        <w:bidi/>
        <w:jc w:val="both"/>
        <w:rPr>
          <w:rFonts w:cs="David" w:hint="cs"/>
          <w:rtl/>
        </w:rPr>
      </w:pPr>
    </w:p>
    <w:p w14:paraId="282B284E"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1AB5F302" w14:textId="77777777" w:rsidR="007415D3" w:rsidRPr="007415D3" w:rsidRDefault="007415D3" w:rsidP="007415D3">
      <w:pPr>
        <w:bidi/>
        <w:jc w:val="both"/>
        <w:rPr>
          <w:rFonts w:cs="David" w:hint="cs"/>
          <w:u w:val="single"/>
          <w:rtl/>
        </w:rPr>
      </w:pPr>
    </w:p>
    <w:p w14:paraId="51384FD1" w14:textId="77777777" w:rsidR="007415D3" w:rsidRPr="007415D3" w:rsidRDefault="007415D3" w:rsidP="007415D3">
      <w:pPr>
        <w:bidi/>
        <w:jc w:val="both"/>
        <w:rPr>
          <w:rFonts w:cs="David" w:hint="cs"/>
          <w:rtl/>
        </w:rPr>
      </w:pPr>
      <w:r w:rsidRPr="007415D3">
        <w:rPr>
          <w:rFonts w:cs="David" w:hint="cs"/>
          <w:rtl/>
        </w:rPr>
        <w:tab/>
        <w:t xml:space="preserve"> מתפרנסים עלינו, ואנחנו יושבים כמו אידיוטים.</w:t>
      </w:r>
    </w:p>
    <w:p w14:paraId="785AF8B0" w14:textId="77777777" w:rsidR="007415D3" w:rsidRPr="007415D3" w:rsidRDefault="007415D3" w:rsidP="007415D3">
      <w:pPr>
        <w:bidi/>
        <w:jc w:val="both"/>
        <w:rPr>
          <w:rFonts w:cs="David" w:hint="cs"/>
          <w:rtl/>
        </w:rPr>
      </w:pPr>
    </w:p>
    <w:p w14:paraId="55036A21" w14:textId="77777777" w:rsidR="007415D3" w:rsidRPr="007415D3" w:rsidRDefault="007415D3" w:rsidP="007415D3">
      <w:pPr>
        <w:bidi/>
        <w:jc w:val="both"/>
        <w:rPr>
          <w:rFonts w:cs="David" w:hint="cs"/>
          <w:rtl/>
        </w:rPr>
      </w:pPr>
      <w:r w:rsidRPr="007415D3">
        <w:rPr>
          <w:rFonts w:cs="David" w:hint="cs"/>
          <w:u w:val="single"/>
          <w:rtl/>
        </w:rPr>
        <w:t>סטס מיסז'ניקוב:</w:t>
      </w:r>
    </w:p>
    <w:p w14:paraId="7F0B46EE" w14:textId="77777777" w:rsidR="007415D3" w:rsidRPr="007415D3" w:rsidRDefault="007415D3" w:rsidP="007415D3">
      <w:pPr>
        <w:bidi/>
        <w:jc w:val="both"/>
        <w:rPr>
          <w:rFonts w:cs="David" w:hint="cs"/>
          <w:rtl/>
        </w:rPr>
      </w:pPr>
    </w:p>
    <w:p w14:paraId="6EAD1B95" w14:textId="77777777" w:rsidR="007415D3" w:rsidRPr="007415D3" w:rsidRDefault="007415D3" w:rsidP="007415D3">
      <w:pPr>
        <w:bidi/>
        <w:jc w:val="both"/>
        <w:rPr>
          <w:rFonts w:cs="David" w:hint="cs"/>
          <w:rtl/>
        </w:rPr>
      </w:pPr>
      <w:r w:rsidRPr="007415D3">
        <w:rPr>
          <w:rFonts w:cs="David" w:hint="cs"/>
          <w:rtl/>
        </w:rPr>
        <w:tab/>
        <w:t>כשמסבירים בהיגיון, ואף אחד לא איים פה על השני, אז גם נציגי הממשלה אומרים שזה בסדר ומצביעים יחד איתנו.</w:t>
      </w:r>
    </w:p>
    <w:p w14:paraId="02081E8A" w14:textId="77777777" w:rsidR="007415D3" w:rsidRPr="007415D3" w:rsidRDefault="007415D3" w:rsidP="007415D3">
      <w:pPr>
        <w:bidi/>
        <w:jc w:val="both"/>
        <w:rPr>
          <w:rFonts w:cs="David" w:hint="cs"/>
          <w:rtl/>
        </w:rPr>
      </w:pPr>
    </w:p>
    <w:p w14:paraId="0C884DE8"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חיים אורון:</w:t>
      </w:r>
    </w:p>
    <w:p w14:paraId="6421727B" w14:textId="77777777" w:rsidR="007415D3" w:rsidRPr="007415D3" w:rsidRDefault="007415D3" w:rsidP="007415D3">
      <w:pPr>
        <w:bidi/>
        <w:jc w:val="both"/>
        <w:rPr>
          <w:rFonts w:cs="David" w:hint="cs"/>
          <w:u w:val="single"/>
          <w:rtl/>
        </w:rPr>
      </w:pPr>
    </w:p>
    <w:p w14:paraId="7231C82A" w14:textId="77777777" w:rsidR="007415D3" w:rsidRPr="007415D3" w:rsidRDefault="007415D3" w:rsidP="007415D3">
      <w:pPr>
        <w:bidi/>
        <w:jc w:val="both"/>
        <w:rPr>
          <w:rFonts w:cs="David" w:hint="cs"/>
          <w:rtl/>
        </w:rPr>
      </w:pPr>
      <w:r w:rsidRPr="007415D3">
        <w:rPr>
          <w:rFonts w:cs="David" w:hint="cs"/>
          <w:rtl/>
        </w:rPr>
        <w:tab/>
        <w:t xml:space="preserve"> עד עכשיו כל הסעיפים האחרים היו בסדר? זה הסעיף הראשון שלא היה בסדר?</w:t>
      </w:r>
    </w:p>
    <w:p w14:paraId="7AD8EEF6" w14:textId="77777777" w:rsidR="007415D3" w:rsidRPr="007415D3" w:rsidRDefault="007415D3" w:rsidP="007415D3">
      <w:pPr>
        <w:bidi/>
        <w:jc w:val="both"/>
        <w:rPr>
          <w:rFonts w:cs="David" w:hint="cs"/>
          <w:rtl/>
        </w:rPr>
      </w:pPr>
    </w:p>
    <w:p w14:paraId="6F544F5F" w14:textId="77777777" w:rsidR="007415D3" w:rsidRPr="007415D3" w:rsidRDefault="007415D3" w:rsidP="007415D3">
      <w:pPr>
        <w:bidi/>
        <w:jc w:val="both"/>
        <w:rPr>
          <w:rFonts w:cs="David" w:hint="cs"/>
          <w:u w:val="single"/>
          <w:rtl/>
        </w:rPr>
      </w:pPr>
      <w:r w:rsidRPr="007415D3">
        <w:rPr>
          <w:rFonts w:cs="David" w:hint="cs"/>
          <w:u w:val="single"/>
          <w:rtl/>
        </w:rPr>
        <w:t>סטס מיסז'ניקוב:</w:t>
      </w:r>
    </w:p>
    <w:p w14:paraId="1075E108" w14:textId="77777777" w:rsidR="007415D3" w:rsidRPr="007415D3" w:rsidRDefault="007415D3" w:rsidP="007415D3">
      <w:pPr>
        <w:bidi/>
        <w:jc w:val="both"/>
        <w:rPr>
          <w:rFonts w:cs="David" w:hint="cs"/>
          <w:u w:val="single"/>
          <w:rtl/>
        </w:rPr>
      </w:pPr>
    </w:p>
    <w:p w14:paraId="1546AA94" w14:textId="77777777" w:rsidR="007415D3" w:rsidRPr="007415D3" w:rsidRDefault="007415D3" w:rsidP="007415D3">
      <w:pPr>
        <w:bidi/>
        <w:jc w:val="both"/>
        <w:rPr>
          <w:rFonts w:cs="David" w:hint="cs"/>
          <w:rtl/>
        </w:rPr>
      </w:pPr>
      <w:r w:rsidRPr="007415D3">
        <w:rPr>
          <w:rFonts w:cs="David" w:hint="cs"/>
          <w:rtl/>
        </w:rPr>
        <w:tab/>
        <w:t xml:space="preserve">לא אמרתי את זה.  </w:t>
      </w:r>
    </w:p>
    <w:p w14:paraId="530AABDB" w14:textId="77777777" w:rsidR="007415D3" w:rsidRPr="007415D3" w:rsidRDefault="007415D3" w:rsidP="007415D3">
      <w:pPr>
        <w:bidi/>
        <w:jc w:val="both"/>
        <w:rPr>
          <w:rFonts w:cs="David" w:hint="cs"/>
          <w:rtl/>
        </w:rPr>
      </w:pPr>
    </w:p>
    <w:p w14:paraId="5B6FE452"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6E970FFA" w14:textId="77777777" w:rsidR="007415D3" w:rsidRPr="007415D3" w:rsidRDefault="007415D3" w:rsidP="007415D3">
      <w:pPr>
        <w:bidi/>
        <w:jc w:val="both"/>
        <w:rPr>
          <w:rFonts w:cs="David" w:hint="cs"/>
          <w:u w:val="single"/>
          <w:rtl/>
        </w:rPr>
      </w:pPr>
    </w:p>
    <w:p w14:paraId="344CE321" w14:textId="77777777" w:rsidR="007415D3" w:rsidRPr="007415D3" w:rsidRDefault="007415D3" w:rsidP="007415D3">
      <w:pPr>
        <w:bidi/>
        <w:jc w:val="both"/>
        <w:rPr>
          <w:rFonts w:cs="David" w:hint="cs"/>
          <w:rtl/>
        </w:rPr>
      </w:pPr>
      <w:r w:rsidRPr="007415D3">
        <w:rPr>
          <w:rFonts w:cs="David" w:hint="cs"/>
          <w:rtl/>
        </w:rPr>
        <w:tab/>
        <w:t xml:space="preserve"> שלא יעשו סיבוב על הגב שלנו. תומכים בכל הטינופת הזאת. </w:t>
      </w:r>
    </w:p>
    <w:p w14:paraId="04B245D4" w14:textId="77777777" w:rsidR="007415D3" w:rsidRPr="007415D3" w:rsidRDefault="007415D3" w:rsidP="007415D3">
      <w:pPr>
        <w:bidi/>
        <w:jc w:val="both"/>
        <w:rPr>
          <w:rFonts w:cs="David" w:hint="cs"/>
          <w:rtl/>
        </w:rPr>
      </w:pPr>
    </w:p>
    <w:p w14:paraId="462D8B8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C4E14F4" w14:textId="77777777" w:rsidR="007415D3" w:rsidRPr="007415D3" w:rsidRDefault="007415D3" w:rsidP="007415D3">
      <w:pPr>
        <w:bidi/>
        <w:jc w:val="both"/>
        <w:rPr>
          <w:rFonts w:cs="David" w:hint="cs"/>
          <w:rtl/>
        </w:rPr>
      </w:pPr>
    </w:p>
    <w:p w14:paraId="3A86B1DA" w14:textId="77777777" w:rsidR="007415D3" w:rsidRPr="007415D3" w:rsidRDefault="007415D3" w:rsidP="007415D3">
      <w:pPr>
        <w:bidi/>
        <w:jc w:val="both"/>
        <w:rPr>
          <w:rFonts w:cs="David" w:hint="cs"/>
          <w:rtl/>
        </w:rPr>
      </w:pPr>
      <w:r w:rsidRPr="007415D3">
        <w:rPr>
          <w:rFonts w:cs="David" w:hint="cs"/>
          <w:rtl/>
        </w:rPr>
        <w:tab/>
        <w:t xml:space="preserve"> אני מבקשת להצביע על הסעיף הזה. מי בעד הפיצול של הסעיף הזה לפי 121?</w:t>
      </w:r>
    </w:p>
    <w:p w14:paraId="5C61D089" w14:textId="77777777" w:rsidR="007415D3" w:rsidRPr="007415D3" w:rsidRDefault="007415D3" w:rsidP="007415D3">
      <w:pPr>
        <w:bidi/>
        <w:jc w:val="both"/>
        <w:rPr>
          <w:rFonts w:cs="David" w:hint="cs"/>
          <w:rtl/>
        </w:rPr>
      </w:pPr>
    </w:p>
    <w:p w14:paraId="2F89F787" w14:textId="77777777" w:rsidR="007415D3" w:rsidRPr="007415D3" w:rsidRDefault="007415D3" w:rsidP="007415D3">
      <w:pPr>
        <w:bidi/>
        <w:jc w:val="both"/>
        <w:rPr>
          <w:rFonts w:cs="David" w:hint="cs"/>
          <w:b/>
          <w:bCs/>
          <w:rtl/>
        </w:rPr>
      </w:pPr>
      <w:r w:rsidRPr="007415D3">
        <w:rPr>
          <w:rFonts w:cs="David" w:hint="cs"/>
          <w:b/>
          <w:bCs/>
          <w:rtl/>
        </w:rPr>
        <w:t>הצבעה</w:t>
      </w:r>
    </w:p>
    <w:p w14:paraId="5AE9D520"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57A219B8" w14:textId="77777777" w:rsidR="007415D3" w:rsidRPr="007415D3" w:rsidRDefault="007415D3" w:rsidP="007415D3">
      <w:pPr>
        <w:bidi/>
        <w:jc w:val="both"/>
        <w:rPr>
          <w:rFonts w:cs="David" w:hint="cs"/>
          <w:rtl/>
        </w:rPr>
      </w:pPr>
      <w:r w:rsidRPr="007415D3">
        <w:rPr>
          <w:rFonts w:cs="David" w:hint="cs"/>
          <w:rtl/>
        </w:rPr>
        <w:t>נגד - אין</w:t>
      </w:r>
    </w:p>
    <w:p w14:paraId="00C193AB"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1D4AC936" w14:textId="77777777" w:rsidR="007415D3" w:rsidRPr="007415D3" w:rsidRDefault="007415D3" w:rsidP="007415D3">
      <w:pPr>
        <w:bidi/>
        <w:jc w:val="both"/>
        <w:rPr>
          <w:rFonts w:cs="David" w:hint="cs"/>
          <w:rtl/>
        </w:rPr>
      </w:pPr>
      <w:r w:rsidRPr="007415D3">
        <w:rPr>
          <w:rFonts w:cs="David" w:hint="cs"/>
          <w:rtl/>
        </w:rPr>
        <w:t>ההצעה לפצל את סעיף 75(1) מחוק ההסדרים נתקבלה.</w:t>
      </w:r>
    </w:p>
    <w:p w14:paraId="5915D809" w14:textId="77777777" w:rsidR="007415D3" w:rsidRPr="007415D3" w:rsidRDefault="007415D3" w:rsidP="007415D3">
      <w:pPr>
        <w:bidi/>
        <w:jc w:val="both"/>
        <w:rPr>
          <w:rFonts w:cs="David" w:hint="cs"/>
          <w:rtl/>
        </w:rPr>
      </w:pPr>
    </w:p>
    <w:p w14:paraId="360DB82F"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475FBC3D" w14:textId="77777777" w:rsidR="007415D3" w:rsidRPr="007415D3" w:rsidRDefault="007415D3" w:rsidP="007415D3">
      <w:pPr>
        <w:bidi/>
        <w:jc w:val="both"/>
        <w:rPr>
          <w:rFonts w:cs="David" w:hint="cs"/>
          <w:rtl/>
        </w:rPr>
      </w:pPr>
    </w:p>
    <w:p w14:paraId="3EC54FD8" w14:textId="77777777" w:rsidR="007415D3" w:rsidRPr="007415D3" w:rsidRDefault="007415D3" w:rsidP="007415D3">
      <w:pPr>
        <w:bidi/>
        <w:jc w:val="both"/>
        <w:rPr>
          <w:rFonts w:cs="David" w:hint="cs"/>
          <w:rtl/>
        </w:rPr>
      </w:pPr>
      <w:r w:rsidRPr="007415D3">
        <w:rPr>
          <w:rFonts w:cs="David" w:hint="cs"/>
          <w:rtl/>
        </w:rPr>
        <w:tab/>
        <w:t xml:space="preserve">התקבל פה אחד. </w:t>
      </w:r>
    </w:p>
    <w:p w14:paraId="3294E996" w14:textId="77777777" w:rsidR="007415D3" w:rsidRPr="007415D3" w:rsidRDefault="007415D3" w:rsidP="007415D3">
      <w:pPr>
        <w:bidi/>
        <w:jc w:val="both"/>
        <w:rPr>
          <w:rFonts w:cs="David" w:hint="cs"/>
          <w:rtl/>
        </w:rPr>
      </w:pPr>
    </w:p>
    <w:p w14:paraId="15D1EA59" w14:textId="77777777" w:rsidR="007415D3" w:rsidRPr="007415D3" w:rsidRDefault="007415D3" w:rsidP="007415D3">
      <w:pPr>
        <w:bidi/>
        <w:ind w:firstLine="567"/>
        <w:jc w:val="both"/>
        <w:rPr>
          <w:rFonts w:cs="David" w:hint="cs"/>
          <w:rtl/>
        </w:rPr>
      </w:pPr>
      <w:r w:rsidRPr="007415D3">
        <w:rPr>
          <w:rFonts w:cs="David" w:hint="cs"/>
          <w:rtl/>
        </w:rPr>
        <w:t xml:space="preserve"> אני עוברת לסעיף 76 - ביטול חוק ערי ואזורי פיתוח התשמ"ח- 1988.</w:t>
      </w:r>
    </w:p>
    <w:p w14:paraId="31181D6B" w14:textId="77777777" w:rsidR="007415D3" w:rsidRPr="007415D3" w:rsidRDefault="007415D3" w:rsidP="007415D3">
      <w:pPr>
        <w:bidi/>
        <w:jc w:val="both"/>
        <w:rPr>
          <w:rFonts w:cs="David" w:hint="cs"/>
          <w:rtl/>
        </w:rPr>
      </w:pPr>
    </w:p>
    <w:p w14:paraId="052D577C" w14:textId="77777777" w:rsidR="007415D3" w:rsidRPr="007415D3" w:rsidRDefault="007415D3" w:rsidP="007415D3">
      <w:pPr>
        <w:bidi/>
        <w:ind w:firstLine="567"/>
        <w:jc w:val="both"/>
        <w:rPr>
          <w:rFonts w:cs="David" w:hint="cs"/>
          <w:rtl/>
        </w:rPr>
      </w:pPr>
      <w:r w:rsidRPr="007415D3">
        <w:rPr>
          <w:rFonts w:cs="David" w:hint="cs"/>
          <w:rtl/>
        </w:rPr>
        <w:t xml:space="preserve">מדובר בביטול של חוק שמטרתו הענקת הטבות ומענקים לרשויות מקומיות שונות. החוק לא נכנס לתוקף ממועד חקיקתו בשל דחיית תחילתו בחוקי ההסדרים השונים. הוא אמור להיכנס לתוקף ב-1.1.2007. </w:t>
      </w:r>
    </w:p>
    <w:p w14:paraId="3781D9B5" w14:textId="77777777" w:rsidR="007415D3" w:rsidRPr="007415D3" w:rsidRDefault="007415D3" w:rsidP="007415D3">
      <w:pPr>
        <w:bidi/>
        <w:jc w:val="both"/>
        <w:rPr>
          <w:rFonts w:cs="David" w:hint="cs"/>
          <w:rtl/>
        </w:rPr>
      </w:pPr>
    </w:p>
    <w:p w14:paraId="0B89CE4C" w14:textId="77777777" w:rsidR="007415D3" w:rsidRPr="007415D3" w:rsidRDefault="007415D3" w:rsidP="007415D3">
      <w:pPr>
        <w:pStyle w:val="Heading5"/>
        <w:rPr>
          <w:rFonts w:hint="cs"/>
          <w:rtl/>
        </w:rPr>
      </w:pPr>
      <w:r w:rsidRPr="007415D3">
        <w:rPr>
          <w:rFonts w:hint="cs"/>
          <w:u w:val="single"/>
          <w:rtl/>
        </w:rPr>
        <w:t>שלי יחימוביץ:</w:t>
      </w:r>
    </w:p>
    <w:p w14:paraId="40BBEF68" w14:textId="77777777" w:rsidR="007415D3" w:rsidRPr="007415D3" w:rsidRDefault="007415D3" w:rsidP="007415D3">
      <w:pPr>
        <w:pStyle w:val="Heading5"/>
        <w:rPr>
          <w:rFonts w:hint="cs"/>
          <w:rtl/>
        </w:rPr>
      </w:pPr>
    </w:p>
    <w:p w14:paraId="04DC52A9" w14:textId="77777777" w:rsidR="007415D3" w:rsidRPr="007415D3" w:rsidRDefault="007415D3" w:rsidP="007415D3">
      <w:pPr>
        <w:bidi/>
        <w:jc w:val="both"/>
        <w:rPr>
          <w:rFonts w:cs="David" w:hint="cs"/>
          <w:rtl/>
        </w:rPr>
      </w:pPr>
      <w:r w:rsidRPr="007415D3">
        <w:rPr>
          <w:rFonts w:cs="David" w:hint="cs"/>
          <w:rtl/>
        </w:rPr>
        <w:tab/>
        <w:t xml:space="preserve"> אני חושבת שדווקא בימים האלה, כשאנחנו בסופה של שביתה, בשל אי תשלום שכר לעובדי הרשויות, וצפויה שביתה חדשה כיוון שהם עדיין לא קיבלו את הכסף ואחרי שראינו קריסה טוטלית של הרשויות בגלל המלחמה בצפון. כלומר, האצה של הקריסה - - -  </w:t>
      </w:r>
    </w:p>
    <w:p w14:paraId="135BC3C3" w14:textId="77777777" w:rsidR="007415D3" w:rsidRPr="007415D3" w:rsidRDefault="007415D3" w:rsidP="007415D3">
      <w:pPr>
        <w:bidi/>
        <w:jc w:val="both"/>
        <w:rPr>
          <w:rFonts w:cs="David" w:hint="cs"/>
          <w:rtl/>
        </w:rPr>
      </w:pPr>
    </w:p>
    <w:p w14:paraId="4271C351" w14:textId="77777777" w:rsidR="007415D3" w:rsidRPr="007415D3" w:rsidRDefault="007415D3" w:rsidP="007415D3">
      <w:pPr>
        <w:bidi/>
        <w:jc w:val="both"/>
        <w:rPr>
          <w:rFonts w:cs="David" w:hint="cs"/>
          <w:rtl/>
        </w:rPr>
      </w:pPr>
      <w:r w:rsidRPr="007415D3">
        <w:rPr>
          <w:rFonts w:cs="David" w:hint="cs"/>
          <w:u w:val="single"/>
          <w:rtl/>
        </w:rPr>
        <w:t>יורם מרציאנו:</w:t>
      </w:r>
    </w:p>
    <w:p w14:paraId="215ECC1A" w14:textId="77777777" w:rsidR="007415D3" w:rsidRPr="007415D3" w:rsidRDefault="007415D3" w:rsidP="007415D3">
      <w:pPr>
        <w:bidi/>
        <w:jc w:val="both"/>
        <w:rPr>
          <w:rFonts w:cs="David" w:hint="cs"/>
          <w:rtl/>
        </w:rPr>
      </w:pPr>
    </w:p>
    <w:p w14:paraId="4CC8B479" w14:textId="77777777" w:rsidR="007415D3" w:rsidRPr="007415D3" w:rsidRDefault="007415D3" w:rsidP="007415D3">
      <w:pPr>
        <w:bidi/>
        <w:jc w:val="both"/>
        <w:rPr>
          <w:rFonts w:cs="David" w:hint="cs"/>
          <w:rtl/>
        </w:rPr>
      </w:pPr>
      <w:r w:rsidRPr="007415D3">
        <w:rPr>
          <w:rFonts w:cs="David" w:hint="cs"/>
          <w:rtl/>
        </w:rPr>
        <w:tab/>
        <w:t xml:space="preserve"> רוב הרשויות קיבלו היום את השכר. </w:t>
      </w:r>
    </w:p>
    <w:p w14:paraId="4AC0542F" w14:textId="77777777" w:rsidR="007415D3" w:rsidRPr="007415D3" w:rsidRDefault="007415D3" w:rsidP="007415D3">
      <w:pPr>
        <w:bidi/>
        <w:jc w:val="both"/>
        <w:rPr>
          <w:rFonts w:cs="David" w:hint="cs"/>
          <w:rtl/>
        </w:rPr>
      </w:pPr>
    </w:p>
    <w:p w14:paraId="4F6A5AD3" w14:textId="77777777" w:rsidR="007415D3" w:rsidRPr="007415D3" w:rsidRDefault="007415D3" w:rsidP="007415D3">
      <w:pPr>
        <w:pStyle w:val="Heading5"/>
        <w:rPr>
          <w:rFonts w:hint="cs"/>
          <w:rtl/>
        </w:rPr>
      </w:pPr>
      <w:r w:rsidRPr="007415D3">
        <w:rPr>
          <w:rFonts w:hint="cs"/>
          <w:u w:val="single"/>
          <w:rtl/>
        </w:rPr>
        <w:t>שלי יחימוביץ:</w:t>
      </w:r>
    </w:p>
    <w:p w14:paraId="3E2B42FE" w14:textId="77777777" w:rsidR="007415D3" w:rsidRPr="007415D3" w:rsidRDefault="007415D3" w:rsidP="007415D3">
      <w:pPr>
        <w:pStyle w:val="Heading5"/>
        <w:rPr>
          <w:rFonts w:hint="cs"/>
          <w:rtl/>
        </w:rPr>
      </w:pPr>
    </w:p>
    <w:p w14:paraId="1CB5EB28" w14:textId="77777777" w:rsidR="007415D3" w:rsidRPr="007415D3" w:rsidRDefault="007415D3" w:rsidP="007415D3">
      <w:pPr>
        <w:bidi/>
        <w:jc w:val="both"/>
        <w:rPr>
          <w:rFonts w:cs="David" w:hint="cs"/>
          <w:rtl/>
        </w:rPr>
      </w:pPr>
      <w:r w:rsidRPr="007415D3">
        <w:rPr>
          <w:rFonts w:cs="David" w:hint="cs"/>
          <w:rtl/>
        </w:rPr>
        <w:tab/>
        <w:t xml:space="preserve"> אחרי שכבר הבנו שהקיצוץ האלים במענקי האיזון גרם לשיבוש מוחלט בתפקוד הרשויות וגרם עוול קשה לרשויות, ובוודאי לעובדיהן, אני חושבת שנוכח כל הלקחים שלנו והמסקנות שלנו ומצבן המדורדר של הרשויות - להקפיא את החוק הזה פעם נוספת יש בזה חוסר צדק וחוסר היגיון כלכלי. אני מבקשת ממך, אדוני יושב ראש הקואליציה, להפעיל את ההיגיון הכלכלי במקרה הזה. </w:t>
      </w:r>
    </w:p>
    <w:p w14:paraId="0A0B320E" w14:textId="77777777" w:rsidR="007415D3" w:rsidRPr="007415D3" w:rsidRDefault="007415D3" w:rsidP="007415D3">
      <w:pPr>
        <w:bidi/>
        <w:jc w:val="both"/>
        <w:rPr>
          <w:rFonts w:cs="David" w:hint="cs"/>
          <w:rtl/>
        </w:rPr>
      </w:pPr>
    </w:p>
    <w:p w14:paraId="6A8BF25D" w14:textId="77777777" w:rsidR="007415D3" w:rsidRPr="007415D3" w:rsidRDefault="007415D3" w:rsidP="007415D3">
      <w:pPr>
        <w:bidi/>
        <w:jc w:val="both"/>
        <w:rPr>
          <w:rFonts w:cs="David"/>
          <w:rtl/>
        </w:rPr>
      </w:pPr>
      <w:r w:rsidRPr="007415D3">
        <w:rPr>
          <w:rFonts w:cs="David" w:hint="eastAsia"/>
          <w:u w:val="single"/>
          <w:rtl/>
        </w:rPr>
        <w:t>אורי</w:t>
      </w:r>
      <w:r w:rsidRPr="007415D3">
        <w:rPr>
          <w:rFonts w:cs="David"/>
          <w:u w:val="single"/>
          <w:rtl/>
        </w:rPr>
        <w:t xml:space="preserve"> אריאל:</w:t>
      </w:r>
    </w:p>
    <w:p w14:paraId="15DDCB3B" w14:textId="77777777" w:rsidR="007415D3" w:rsidRPr="007415D3" w:rsidRDefault="007415D3" w:rsidP="007415D3">
      <w:pPr>
        <w:bidi/>
        <w:jc w:val="both"/>
        <w:rPr>
          <w:rFonts w:cs="David"/>
          <w:rtl/>
        </w:rPr>
      </w:pPr>
    </w:p>
    <w:p w14:paraId="78CA4A0E" w14:textId="77777777" w:rsidR="007415D3" w:rsidRPr="007415D3" w:rsidRDefault="007415D3" w:rsidP="007415D3">
      <w:pPr>
        <w:bidi/>
        <w:jc w:val="both"/>
        <w:rPr>
          <w:rFonts w:cs="David" w:hint="cs"/>
          <w:rtl/>
        </w:rPr>
      </w:pPr>
      <w:r w:rsidRPr="007415D3">
        <w:rPr>
          <w:rFonts w:cs="David"/>
          <w:rtl/>
        </w:rPr>
        <w:tab/>
      </w:r>
      <w:r w:rsidRPr="007415D3">
        <w:rPr>
          <w:rFonts w:cs="David" w:hint="cs"/>
          <w:rtl/>
        </w:rPr>
        <w:t xml:space="preserve"> חוק ערי ואזורי פיתוח נועד לתת הטבות לאזורים באמת בעייתיים. הם נעשו יותר בעייתיים השנה, חבר הכנסת מרציאנו, בגלל המלחמה בצפון. אני לא דואג יותר מכם, אני מציע שנדאג יחד. בדרום, אתם מכירים את הבעיות לפחות כמוני. לכן אני מציע לכם לאפשר להביא את זה לוועדה. יכול להיות שזה יהיה כהורא</w:t>
      </w:r>
      <w:r w:rsidRPr="007415D3">
        <w:rPr>
          <w:rFonts w:cs="David" w:hint="eastAsia"/>
          <w:rtl/>
        </w:rPr>
        <w:t>ת</w:t>
      </w:r>
      <w:r w:rsidRPr="007415D3">
        <w:rPr>
          <w:rFonts w:cs="David" w:hint="cs"/>
          <w:rtl/>
        </w:rPr>
        <w:t xml:space="preserve"> שעה ויכול להיות שצריך לשנות קצת את האזורים במפה, כדי שזה לא יכלול הוצאה גדולה מדיי. אני מציע לכם להעביר את זה לוועדה. אתם יכולים להעביר את זה לוועדה. אתם שולטים ומווסתים כדי שזה יהיה באמת למקומות הנחוצים. תאמין לי שזה מגיע להם, ואתה יודע את זה לא פחות טוב ממני. אני מציע לכם לשקול להעביר את זה לוועדת הכספים או לכל דבר שתבחרו. </w:t>
      </w:r>
    </w:p>
    <w:p w14:paraId="03880110" w14:textId="77777777" w:rsidR="007415D3" w:rsidRPr="007415D3" w:rsidRDefault="007415D3" w:rsidP="007415D3">
      <w:pPr>
        <w:bidi/>
        <w:jc w:val="both"/>
        <w:rPr>
          <w:rFonts w:cs="David" w:hint="cs"/>
          <w:rtl/>
        </w:rPr>
      </w:pPr>
    </w:p>
    <w:p w14:paraId="139D6D99" w14:textId="77777777" w:rsidR="007415D3" w:rsidRPr="007415D3" w:rsidRDefault="007415D3" w:rsidP="007415D3">
      <w:pPr>
        <w:bidi/>
        <w:jc w:val="both"/>
        <w:rPr>
          <w:rFonts w:cs="David" w:hint="cs"/>
          <w:rtl/>
        </w:rPr>
      </w:pPr>
      <w:r w:rsidRPr="007415D3">
        <w:rPr>
          <w:rFonts w:cs="David" w:hint="cs"/>
          <w:u w:val="single"/>
          <w:rtl/>
        </w:rPr>
        <w:t>ראובן ריבלין:</w:t>
      </w:r>
    </w:p>
    <w:p w14:paraId="1982558F" w14:textId="77777777" w:rsidR="007415D3" w:rsidRPr="007415D3" w:rsidRDefault="007415D3" w:rsidP="007415D3">
      <w:pPr>
        <w:bidi/>
        <w:jc w:val="both"/>
        <w:rPr>
          <w:rFonts w:cs="David" w:hint="cs"/>
          <w:rtl/>
        </w:rPr>
      </w:pPr>
    </w:p>
    <w:p w14:paraId="381913A9" w14:textId="77777777" w:rsidR="007415D3" w:rsidRPr="007415D3" w:rsidRDefault="007415D3" w:rsidP="007415D3">
      <w:pPr>
        <w:bidi/>
        <w:jc w:val="both"/>
        <w:rPr>
          <w:rFonts w:cs="David" w:hint="cs"/>
          <w:rtl/>
        </w:rPr>
      </w:pPr>
      <w:r w:rsidRPr="007415D3">
        <w:rPr>
          <w:rFonts w:cs="David" w:hint="cs"/>
          <w:rtl/>
        </w:rPr>
        <w:tab/>
        <w:t>אביגדור, התקפת קודם את ג'ומס, והיתה מגיעה לו מילה. הוא אמר לך בדיוק את אותם הדברים שאמר לך סטס.</w:t>
      </w:r>
    </w:p>
    <w:p w14:paraId="35140387" w14:textId="77777777" w:rsidR="007415D3" w:rsidRPr="007415D3" w:rsidRDefault="007415D3" w:rsidP="007415D3">
      <w:pPr>
        <w:bidi/>
        <w:jc w:val="both"/>
        <w:rPr>
          <w:rFonts w:cs="David" w:hint="cs"/>
          <w:rtl/>
        </w:rPr>
      </w:pPr>
    </w:p>
    <w:p w14:paraId="5BD8104F" w14:textId="77777777" w:rsidR="007415D3" w:rsidRPr="007415D3" w:rsidRDefault="007415D3" w:rsidP="007415D3">
      <w:pPr>
        <w:pStyle w:val="Heading5"/>
        <w:rPr>
          <w:rFonts w:hint="cs"/>
          <w:rtl/>
        </w:rPr>
      </w:pPr>
      <w:r w:rsidRPr="007415D3">
        <w:rPr>
          <w:rFonts w:hint="cs"/>
          <w:u w:val="single"/>
          <w:rtl/>
        </w:rPr>
        <w:t>אביגדור יצחקי:</w:t>
      </w:r>
    </w:p>
    <w:p w14:paraId="0AF67E5E" w14:textId="77777777" w:rsidR="007415D3" w:rsidRPr="007415D3" w:rsidRDefault="007415D3" w:rsidP="007415D3">
      <w:pPr>
        <w:pStyle w:val="Heading5"/>
        <w:rPr>
          <w:rFonts w:hint="cs"/>
          <w:rtl/>
        </w:rPr>
      </w:pPr>
    </w:p>
    <w:p w14:paraId="2D5AA38E" w14:textId="77777777" w:rsidR="007415D3" w:rsidRPr="007415D3" w:rsidRDefault="007415D3" w:rsidP="007415D3">
      <w:pPr>
        <w:bidi/>
        <w:jc w:val="both"/>
        <w:rPr>
          <w:rFonts w:cs="David" w:hint="cs"/>
          <w:rtl/>
        </w:rPr>
      </w:pPr>
      <w:r w:rsidRPr="007415D3">
        <w:rPr>
          <w:rFonts w:cs="David" w:hint="cs"/>
          <w:rtl/>
        </w:rPr>
        <w:tab/>
        <w:t xml:space="preserve"> כשאני קורא את הדברים, וקראתי אותם עכשיו פעם שניה, אני לא מסכים עם החברים. אני אדם, ואני עדיין חושב שזאת הטבה. אני חושב שהחברים מישראל ביתנו עשו טעות. אבל זכותם לעשות טעויות.  </w:t>
      </w:r>
    </w:p>
    <w:p w14:paraId="09415C66" w14:textId="77777777" w:rsidR="007415D3" w:rsidRPr="007415D3" w:rsidRDefault="007415D3" w:rsidP="007415D3">
      <w:pPr>
        <w:bidi/>
        <w:jc w:val="both"/>
        <w:rPr>
          <w:rFonts w:cs="David" w:hint="cs"/>
          <w:rtl/>
        </w:rPr>
      </w:pPr>
    </w:p>
    <w:p w14:paraId="2B82786B" w14:textId="77777777" w:rsidR="007415D3" w:rsidRPr="007415D3" w:rsidRDefault="007415D3" w:rsidP="007415D3">
      <w:pPr>
        <w:bidi/>
        <w:jc w:val="both"/>
        <w:rPr>
          <w:rFonts w:cs="David" w:hint="cs"/>
          <w:rtl/>
        </w:rPr>
      </w:pPr>
      <w:r w:rsidRPr="007415D3">
        <w:rPr>
          <w:rFonts w:cs="David" w:hint="cs"/>
          <w:u w:val="single"/>
          <w:rtl/>
        </w:rPr>
        <w:t>ראובן ריבלין:</w:t>
      </w:r>
    </w:p>
    <w:p w14:paraId="47525FA9" w14:textId="77777777" w:rsidR="007415D3" w:rsidRPr="007415D3" w:rsidRDefault="007415D3" w:rsidP="007415D3">
      <w:pPr>
        <w:bidi/>
        <w:jc w:val="both"/>
        <w:rPr>
          <w:rFonts w:cs="David" w:hint="cs"/>
          <w:rtl/>
        </w:rPr>
      </w:pPr>
    </w:p>
    <w:p w14:paraId="3E2CB87A" w14:textId="77777777" w:rsidR="007415D3" w:rsidRPr="007415D3" w:rsidRDefault="007415D3" w:rsidP="007415D3">
      <w:pPr>
        <w:bidi/>
        <w:jc w:val="both"/>
        <w:rPr>
          <w:rFonts w:cs="David" w:hint="cs"/>
          <w:rtl/>
        </w:rPr>
      </w:pPr>
      <w:r w:rsidRPr="007415D3">
        <w:rPr>
          <w:rFonts w:cs="David" w:hint="cs"/>
          <w:rtl/>
        </w:rPr>
        <w:tab/>
        <w:t xml:space="preserve"> אני חשבתי כמוך, אבל אני לא בטוח.</w:t>
      </w:r>
    </w:p>
    <w:p w14:paraId="54ADF13E" w14:textId="77777777" w:rsidR="007415D3" w:rsidRPr="007415D3" w:rsidRDefault="007415D3" w:rsidP="007415D3">
      <w:pPr>
        <w:bidi/>
        <w:jc w:val="both"/>
        <w:rPr>
          <w:rFonts w:cs="David" w:hint="cs"/>
          <w:rtl/>
        </w:rPr>
      </w:pPr>
    </w:p>
    <w:p w14:paraId="300CB7F5" w14:textId="77777777" w:rsidR="007415D3" w:rsidRPr="007415D3" w:rsidRDefault="007415D3" w:rsidP="007415D3">
      <w:pPr>
        <w:pStyle w:val="Heading5"/>
        <w:rPr>
          <w:rFonts w:hint="cs"/>
          <w:rtl/>
        </w:rPr>
      </w:pPr>
      <w:r w:rsidRPr="007415D3">
        <w:rPr>
          <w:rFonts w:hint="cs"/>
          <w:u w:val="single"/>
          <w:rtl/>
        </w:rPr>
        <w:t>אביגדור יצחקי:</w:t>
      </w:r>
    </w:p>
    <w:p w14:paraId="72FA0313" w14:textId="77777777" w:rsidR="007415D3" w:rsidRPr="007415D3" w:rsidRDefault="007415D3" w:rsidP="007415D3">
      <w:pPr>
        <w:pStyle w:val="Heading5"/>
        <w:rPr>
          <w:rFonts w:hint="cs"/>
          <w:rtl/>
        </w:rPr>
      </w:pPr>
    </w:p>
    <w:p w14:paraId="7C54DE45" w14:textId="77777777" w:rsidR="007415D3" w:rsidRPr="007415D3" w:rsidRDefault="007415D3" w:rsidP="007415D3">
      <w:pPr>
        <w:bidi/>
        <w:jc w:val="both"/>
        <w:rPr>
          <w:rFonts w:cs="David" w:hint="cs"/>
          <w:rtl/>
        </w:rPr>
      </w:pPr>
      <w:r w:rsidRPr="007415D3">
        <w:rPr>
          <w:rFonts w:cs="David" w:hint="cs"/>
          <w:rtl/>
        </w:rPr>
        <w:tab/>
        <w:t xml:space="preserve">אני אבדוק את העניין עוד פעם. אם טעיתי, אני מתנצל מראש. </w:t>
      </w:r>
    </w:p>
    <w:p w14:paraId="5EDFEC55" w14:textId="77777777" w:rsidR="007415D3" w:rsidRPr="007415D3" w:rsidRDefault="007415D3" w:rsidP="007415D3">
      <w:pPr>
        <w:bidi/>
        <w:jc w:val="both"/>
        <w:rPr>
          <w:rFonts w:cs="David" w:hint="cs"/>
          <w:rtl/>
        </w:rPr>
      </w:pPr>
    </w:p>
    <w:p w14:paraId="4F7A6F0A" w14:textId="77777777" w:rsidR="007415D3" w:rsidRPr="007415D3" w:rsidRDefault="007415D3" w:rsidP="007415D3">
      <w:pPr>
        <w:bidi/>
        <w:jc w:val="both"/>
        <w:rPr>
          <w:rFonts w:cs="David" w:hint="cs"/>
          <w:u w:val="single"/>
          <w:rtl/>
        </w:rPr>
      </w:pPr>
      <w:r w:rsidRPr="007415D3">
        <w:rPr>
          <w:rFonts w:cs="David" w:hint="cs"/>
          <w:u w:val="single"/>
          <w:rtl/>
        </w:rPr>
        <w:t>חיים אורון:</w:t>
      </w:r>
    </w:p>
    <w:p w14:paraId="2702BDA2" w14:textId="77777777" w:rsidR="007415D3" w:rsidRPr="007415D3" w:rsidRDefault="007415D3" w:rsidP="007415D3">
      <w:pPr>
        <w:bidi/>
        <w:jc w:val="both"/>
        <w:rPr>
          <w:rFonts w:cs="David" w:hint="cs"/>
          <w:u w:val="single"/>
          <w:rtl/>
        </w:rPr>
      </w:pPr>
    </w:p>
    <w:p w14:paraId="2F31B204" w14:textId="77777777" w:rsidR="007415D3" w:rsidRPr="007415D3" w:rsidRDefault="007415D3" w:rsidP="007415D3">
      <w:pPr>
        <w:bidi/>
        <w:jc w:val="both"/>
        <w:rPr>
          <w:rFonts w:cs="David" w:hint="cs"/>
          <w:rtl/>
        </w:rPr>
      </w:pPr>
      <w:r w:rsidRPr="007415D3">
        <w:rPr>
          <w:rFonts w:cs="David" w:hint="cs"/>
          <w:rtl/>
        </w:rPr>
        <w:tab/>
        <w:t>אם שמת לב, הייתי זהיר מאוד בדברים שלי. אמרתי שישאירו את זה לשינויים של אלי ישי יביא לוועדה, כי לא הייתי בטוח אם זה טוב או רע. אמרתי שיש לזה הפנים לכאן או לכאן.</w:t>
      </w:r>
    </w:p>
    <w:p w14:paraId="208705D8" w14:textId="77777777" w:rsidR="007415D3" w:rsidRPr="007415D3" w:rsidRDefault="007415D3" w:rsidP="007415D3">
      <w:pPr>
        <w:bidi/>
        <w:jc w:val="both"/>
        <w:rPr>
          <w:rFonts w:cs="David" w:hint="cs"/>
          <w:rtl/>
        </w:rPr>
      </w:pPr>
    </w:p>
    <w:p w14:paraId="76F7E065" w14:textId="77777777" w:rsidR="007415D3" w:rsidRPr="007415D3" w:rsidRDefault="007415D3" w:rsidP="007415D3">
      <w:pPr>
        <w:pStyle w:val="Heading5"/>
        <w:rPr>
          <w:rFonts w:hint="cs"/>
          <w:rtl/>
        </w:rPr>
      </w:pPr>
      <w:r w:rsidRPr="007415D3">
        <w:rPr>
          <w:rFonts w:hint="cs"/>
          <w:u w:val="single"/>
          <w:rtl/>
        </w:rPr>
        <w:t>אביגדור יצחקי:</w:t>
      </w:r>
    </w:p>
    <w:p w14:paraId="1E6873FC" w14:textId="77777777" w:rsidR="007415D3" w:rsidRPr="007415D3" w:rsidRDefault="007415D3" w:rsidP="007415D3">
      <w:pPr>
        <w:pStyle w:val="Heading5"/>
        <w:rPr>
          <w:rFonts w:hint="cs"/>
          <w:rtl/>
        </w:rPr>
      </w:pPr>
    </w:p>
    <w:p w14:paraId="2836569A" w14:textId="77777777" w:rsidR="007415D3" w:rsidRPr="007415D3" w:rsidRDefault="007415D3" w:rsidP="007415D3">
      <w:pPr>
        <w:bidi/>
        <w:jc w:val="both"/>
        <w:rPr>
          <w:rFonts w:cs="David" w:hint="cs"/>
          <w:rtl/>
        </w:rPr>
      </w:pPr>
      <w:r w:rsidRPr="007415D3">
        <w:rPr>
          <w:rFonts w:cs="David" w:hint="cs"/>
          <w:rtl/>
        </w:rPr>
        <w:tab/>
        <w:t xml:space="preserve"> אני רוצה לומר לך שדווקא מכיוון שיהיו שינויים ושאלי ישי מטפל בזה, הם לא איימו בשום דבר. </w:t>
      </w:r>
    </w:p>
    <w:p w14:paraId="47A5136F" w14:textId="77777777" w:rsidR="007415D3" w:rsidRPr="007415D3" w:rsidRDefault="007415D3" w:rsidP="007415D3">
      <w:pPr>
        <w:bidi/>
        <w:jc w:val="both"/>
        <w:rPr>
          <w:rFonts w:cs="David" w:hint="cs"/>
          <w:rtl/>
        </w:rPr>
      </w:pPr>
    </w:p>
    <w:p w14:paraId="22E759B9" w14:textId="77777777" w:rsidR="007415D3" w:rsidRPr="007415D3" w:rsidRDefault="007415D3" w:rsidP="007415D3">
      <w:pPr>
        <w:bidi/>
        <w:ind w:firstLine="567"/>
        <w:jc w:val="both"/>
        <w:rPr>
          <w:rFonts w:cs="David" w:hint="cs"/>
          <w:rtl/>
        </w:rPr>
      </w:pPr>
      <w:r w:rsidRPr="007415D3">
        <w:rPr>
          <w:rFonts w:cs="David" w:hint="cs"/>
          <w:rtl/>
        </w:rPr>
        <w:t xml:space="preserve">לגבי החוק הנוכחי, זהו חוק שלא יושם מעולם. יחד עם זאת, כרגע הוא צריך לבוא לידי יישום. אני לא בטוח שצריך לפצל. אולי צריך לדחות. בכל מקרה, צריך לדבר הזה מקור תקציבי, לכן צריך להעביר את זה לוועדת הכספים על מנת שזה יאושר. אם המקור התקציבי הזה יימצא - - - </w:t>
      </w:r>
    </w:p>
    <w:p w14:paraId="2069E43A" w14:textId="77777777" w:rsidR="007415D3" w:rsidRPr="007415D3" w:rsidRDefault="007415D3" w:rsidP="007415D3">
      <w:pPr>
        <w:bidi/>
        <w:jc w:val="both"/>
        <w:rPr>
          <w:rFonts w:cs="David" w:hint="cs"/>
          <w:rtl/>
        </w:rPr>
      </w:pPr>
    </w:p>
    <w:p w14:paraId="19654CA1" w14:textId="77777777" w:rsidR="007415D3" w:rsidRPr="007415D3" w:rsidRDefault="007415D3" w:rsidP="007415D3">
      <w:pPr>
        <w:bidi/>
        <w:jc w:val="both"/>
        <w:rPr>
          <w:rFonts w:cs="David" w:hint="cs"/>
          <w:rtl/>
        </w:rPr>
      </w:pPr>
      <w:r w:rsidRPr="007415D3">
        <w:rPr>
          <w:rFonts w:cs="David" w:hint="cs"/>
          <w:u w:val="single"/>
          <w:rtl/>
        </w:rPr>
        <w:t>ראובן ריבלין:</w:t>
      </w:r>
    </w:p>
    <w:p w14:paraId="5E3981DF" w14:textId="77777777" w:rsidR="007415D3" w:rsidRPr="007415D3" w:rsidRDefault="007415D3" w:rsidP="007415D3">
      <w:pPr>
        <w:bidi/>
        <w:jc w:val="both"/>
        <w:rPr>
          <w:rFonts w:cs="David" w:hint="cs"/>
          <w:rtl/>
        </w:rPr>
      </w:pPr>
    </w:p>
    <w:p w14:paraId="5F38297E" w14:textId="77777777" w:rsidR="007415D3" w:rsidRPr="007415D3" w:rsidRDefault="007415D3" w:rsidP="007415D3">
      <w:pPr>
        <w:bidi/>
        <w:jc w:val="both"/>
        <w:rPr>
          <w:rFonts w:cs="David" w:hint="cs"/>
          <w:rtl/>
        </w:rPr>
      </w:pPr>
      <w:r w:rsidRPr="007415D3">
        <w:rPr>
          <w:rFonts w:cs="David" w:hint="cs"/>
          <w:rtl/>
        </w:rPr>
        <w:tab/>
        <w:t xml:space="preserve"> נעביר לוועדת הכספים לפי 121.</w:t>
      </w:r>
    </w:p>
    <w:p w14:paraId="089CACAE" w14:textId="77777777" w:rsidR="007415D3" w:rsidRPr="007415D3" w:rsidRDefault="007415D3" w:rsidP="007415D3">
      <w:pPr>
        <w:bidi/>
        <w:jc w:val="both"/>
        <w:rPr>
          <w:rFonts w:cs="David" w:hint="cs"/>
          <w:rtl/>
        </w:rPr>
      </w:pPr>
    </w:p>
    <w:p w14:paraId="7D9943E2" w14:textId="77777777" w:rsidR="007415D3" w:rsidRPr="007415D3" w:rsidRDefault="007415D3" w:rsidP="007415D3">
      <w:pPr>
        <w:bidi/>
        <w:jc w:val="both"/>
        <w:rPr>
          <w:rFonts w:cs="David" w:hint="cs"/>
          <w:rtl/>
        </w:rPr>
      </w:pPr>
      <w:r w:rsidRPr="007415D3">
        <w:rPr>
          <w:rFonts w:cs="David" w:hint="cs"/>
          <w:u w:val="single"/>
          <w:rtl/>
        </w:rPr>
        <w:t>יורם מרציאנו:</w:t>
      </w:r>
    </w:p>
    <w:p w14:paraId="7BCE2989" w14:textId="77777777" w:rsidR="007415D3" w:rsidRPr="007415D3" w:rsidRDefault="007415D3" w:rsidP="007415D3">
      <w:pPr>
        <w:bidi/>
        <w:jc w:val="both"/>
        <w:rPr>
          <w:rFonts w:cs="David" w:hint="cs"/>
          <w:rtl/>
        </w:rPr>
      </w:pPr>
    </w:p>
    <w:p w14:paraId="2F1C7777" w14:textId="77777777" w:rsidR="007415D3" w:rsidRPr="007415D3" w:rsidRDefault="007415D3" w:rsidP="007415D3">
      <w:pPr>
        <w:bidi/>
        <w:jc w:val="both"/>
        <w:rPr>
          <w:rFonts w:cs="David" w:hint="cs"/>
          <w:rtl/>
        </w:rPr>
      </w:pPr>
      <w:r w:rsidRPr="007415D3">
        <w:rPr>
          <w:rFonts w:cs="David" w:hint="cs"/>
          <w:rtl/>
        </w:rPr>
        <w:tab/>
        <w:t xml:space="preserve"> מדובר בחוק שחוקק ב-1988. אני מבין שכל שנה היתלו בחוק הזה. נתנו למישהו כל פעם ניסיון - - - </w:t>
      </w:r>
    </w:p>
    <w:p w14:paraId="721FCC18" w14:textId="77777777" w:rsidR="007415D3" w:rsidRPr="007415D3" w:rsidRDefault="007415D3" w:rsidP="007415D3">
      <w:pPr>
        <w:bidi/>
        <w:jc w:val="both"/>
        <w:rPr>
          <w:rFonts w:cs="David" w:hint="cs"/>
          <w:rtl/>
        </w:rPr>
      </w:pPr>
    </w:p>
    <w:p w14:paraId="48E5B9F1" w14:textId="77777777" w:rsidR="007415D3" w:rsidRPr="007415D3" w:rsidRDefault="007415D3" w:rsidP="007415D3">
      <w:pPr>
        <w:bidi/>
        <w:jc w:val="both"/>
        <w:rPr>
          <w:rFonts w:cs="David" w:hint="cs"/>
          <w:rtl/>
        </w:rPr>
      </w:pPr>
      <w:r w:rsidRPr="007415D3">
        <w:rPr>
          <w:rFonts w:cs="David" w:hint="cs"/>
          <w:u w:val="single"/>
          <w:rtl/>
        </w:rPr>
        <w:t>יעקב מרגי:</w:t>
      </w:r>
    </w:p>
    <w:p w14:paraId="301B2AE4" w14:textId="77777777" w:rsidR="007415D3" w:rsidRPr="007415D3" w:rsidRDefault="007415D3" w:rsidP="007415D3">
      <w:pPr>
        <w:bidi/>
        <w:jc w:val="both"/>
        <w:rPr>
          <w:rFonts w:cs="David" w:hint="cs"/>
          <w:rtl/>
        </w:rPr>
      </w:pPr>
    </w:p>
    <w:p w14:paraId="1D494C97" w14:textId="77777777" w:rsidR="007415D3" w:rsidRPr="007415D3" w:rsidRDefault="007415D3" w:rsidP="007415D3">
      <w:pPr>
        <w:bidi/>
        <w:jc w:val="both"/>
        <w:rPr>
          <w:rFonts w:cs="David" w:hint="cs"/>
          <w:rtl/>
        </w:rPr>
      </w:pPr>
      <w:r w:rsidRPr="007415D3">
        <w:rPr>
          <w:rFonts w:cs="David" w:hint="cs"/>
          <w:rtl/>
        </w:rPr>
        <w:tab/>
        <w:t xml:space="preserve"> הייתי נותן לרוני בר-און להיאבק על זה. </w:t>
      </w:r>
    </w:p>
    <w:p w14:paraId="200BF594" w14:textId="77777777" w:rsidR="007415D3" w:rsidRPr="007415D3" w:rsidRDefault="007415D3" w:rsidP="007415D3">
      <w:pPr>
        <w:bidi/>
        <w:jc w:val="both"/>
        <w:rPr>
          <w:rFonts w:cs="David" w:hint="cs"/>
          <w:rtl/>
        </w:rPr>
      </w:pPr>
    </w:p>
    <w:p w14:paraId="05D8F580" w14:textId="77777777" w:rsidR="007415D3" w:rsidRPr="007415D3" w:rsidRDefault="007415D3" w:rsidP="007415D3">
      <w:pPr>
        <w:bidi/>
        <w:jc w:val="both"/>
        <w:rPr>
          <w:rFonts w:cs="David" w:hint="cs"/>
          <w:rtl/>
        </w:rPr>
      </w:pPr>
      <w:r w:rsidRPr="007415D3">
        <w:rPr>
          <w:rFonts w:cs="David" w:hint="cs"/>
          <w:u w:val="single"/>
          <w:rtl/>
        </w:rPr>
        <w:t>יורם מרציאנו:</w:t>
      </w:r>
    </w:p>
    <w:p w14:paraId="6F4EF4F5" w14:textId="77777777" w:rsidR="007415D3" w:rsidRPr="007415D3" w:rsidRDefault="007415D3" w:rsidP="007415D3">
      <w:pPr>
        <w:bidi/>
        <w:jc w:val="both"/>
        <w:rPr>
          <w:rFonts w:cs="David" w:hint="cs"/>
          <w:rtl/>
        </w:rPr>
      </w:pPr>
    </w:p>
    <w:p w14:paraId="43184374" w14:textId="77777777" w:rsidR="007415D3" w:rsidRPr="007415D3" w:rsidRDefault="007415D3" w:rsidP="007415D3">
      <w:pPr>
        <w:bidi/>
        <w:jc w:val="both"/>
        <w:rPr>
          <w:rFonts w:cs="David" w:hint="cs"/>
          <w:rtl/>
        </w:rPr>
      </w:pPr>
      <w:r w:rsidRPr="007415D3">
        <w:rPr>
          <w:rFonts w:cs="David" w:hint="cs"/>
          <w:rtl/>
        </w:rPr>
        <w:tab/>
        <w:t xml:space="preserve">בפועל לא עשו עם זה כלום. אני חושב שזה נכון שדווקא היום, אחרי המלחמה בצפון, שבה ראינו את הפגיעה בעורף והיום בעוטף עזה ושדרות - ואנחנו מדברים על הפריפריה הדרומית והצפונית. אנחנו בהחלט צריכים להעביר את זה לדיון בוועדת הכספים, ולקראת תקציב 2007 למצוא לו מקור תקציבי כדי לתת פתרון אמיתי לתושבי הפריפריה וערי הפיתוח. אני חושב ששם נעשה עוול הרבה מאוד שנים. </w:t>
      </w:r>
    </w:p>
    <w:p w14:paraId="14E09B13" w14:textId="77777777" w:rsidR="007415D3" w:rsidRPr="007415D3" w:rsidRDefault="007415D3" w:rsidP="007415D3">
      <w:pPr>
        <w:bidi/>
        <w:jc w:val="both"/>
        <w:rPr>
          <w:rFonts w:cs="David" w:hint="cs"/>
          <w:rtl/>
        </w:rPr>
      </w:pPr>
    </w:p>
    <w:p w14:paraId="07A9EAE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CA4EF24" w14:textId="77777777" w:rsidR="007415D3" w:rsidRPr="007415D3" w:rsidRDefault="007415D3" w:rsidP="007415D3">
      <w:pPr>
        <w:bidi/>
        <w:jc w:val="both"/>
        <w:rPr>
          <w:rFonts w:cs="David" w:hint="cs"/>
          <w:rtl/>
        </w:rPr>
      </w:pPr>
    </w:p>
    <w:p w14:paraId="7E770866" w14:textId="77777777" w:rsidR="007415D3" w:rsidRPr="007415D3" w:rsidRDefault="007415D3" w:rsidP="007415D3">
      <w:pPr>
        <w:bidi/>
        <w:jc w:val="both"/>
        <w:rPr>
          <w:rFonts w:cs="David" w:hint="cs"/>
          <w:rtl/>
        </w:rPr>
      </w:pPr>
      <w:r w:rsidRPr="007415D3">
        <w:rPr>
          <w:rFonts w:cs="David" w:hint="cs"/>
          <w:rtl/>
        </w:rPr>
        <w:tab/>
        <w:t>לפי דבריך משתמע שהחוק הזה יהפוך להעברה תקציבית.</w:t>
      </w:r>
    </w:p>
    <w:p w14:paraId="378A2678" w14:textId="77777777" w:rsidR="007415D3" w:rsidRPr="007415D3" w:rsidRDefault="007415D3" w:rsidP="007415D3">
      <w:pPr>
        <w:bidi/>
        <w:jc w:val="both"/>
        <w:rPr>
          <w:rFonts w:cs="David" w:hint="cs"/>
          <w:rtl/>
        </w:rPr>
      </w:pPr>
    </w:p>
    <w:p w14:paraId="49F29559" w14:textId="77777777" w:rsidR="007415D3" w:rsidRPr="007415D3" w:rsidRDefault="007415D3" w:rsidP="007415D3">
      <w:pPr>
        <w:bidi/>
        <w:jc w:val="both"/>
        <w:rPr>
          <w:rFonts w:cs="David" w:hint="cs"/>
          <w:rtl/>
        </w:rPr>
      </w:pPr>
      <w:r w:rsidRPr="007415D3">
        <w:rPr>
          <w:rFonts w:cs="David" w:hint="cs"/>
          <w:u w:val="single"/>
          <w:rtl/>
        </w:rPr>
        <w:t>יעקב מרגי:</w:t>
      </w:r>
    </w:p>
    <w:p w14:paraId="7A58434E" w14:textId="77777777" w:rsidR="007415D3" w:rsidRPr="007415D3" w:rsidRDefault="007415D3" w:rsidP="007415D3">
      <w:pPr>
        <w:bidi/>
        <w:jc w:val="both"/>
        <w:rPr>
          <w:rFonts w:cs="David" w:hint="cs"/>
          <w:rtl/>
        </w:rPr>
      </w:pPr>
    </w:p>
    <w:p w14:paraId="271B0E95" w14:textId="77777777" w:rsidR="007415D3" w:rsidRPr="007415D3" w:rsidRDefault="007415D3" w:rsidP="007415D3">
      <w:pPr>
        <w:bidi/>
        <w:jc w:val="both"/>
        <w:rPr>
          <w:rFonts w:cs="David" w:hint="cs"/>
          <w:rtl/>
        </w:rPr>
      </w:pPr>
      <w:r w:rsidRPr="007415D3">
        <w:rPr>
          <w:rFonts w:cs="David" w:hint="cs"/>
          <w:rtl/>
        </w:rPr>
        <w:tab/>
        <w:t xml:space="preserve"> אומנם אי אפשר לשנות את חוק ההסדרים, אבל יש כאן צביעות רבה. כל עוד העיר באר שבע לא מוכרזת כעיר פיתוח, לא הייתי עוזר לשום עיר נוספת להיכנ</w:t>
      </w:r>
      <w:r w:rsidRPr="007415D3">
        <w:rPr>
          <w:rFonts w:cs="David" w:hint="eastAsia"/>
          <w:rtl/>
        </w:rPr>
        <w:t>ס</w:t>
      </w:r>
      <w:r w:rsidRPr="007415D3">
        <w:rPr>
          <w:rFonts w:cs="David" w:hint="cs"/>
          <w:rtl/>
        </w:rPr>
        <w:t xml:space="preserve"> להגרלה. </w:t>
      </w:r>
    </w:p>
    <w:p w14:paraId="540B3EB9" w14:textId="77777777" w:rsidR="007415D3" w:rsidRPr="007415D3" w:rsidRDefault="007415D3" w:rsidP="007415D3">
      <w:pPr>
        <w:bidi/>
        <w:jc w:val="both"/>
        <w:rPr>
          <w:rFonts w:cs="David" w:hint="cs"/>
          <w:rtl/>
        </w:rPr>
      </w:pPr>
    </w:p>
    <w:p w14:paraId="4E721BD1" w14:textId="77777777" w:rsidR="007415D3" w:rsidRPr="007415D3" w:rsidRDefault="007415D3" w:rsidP="007415D3">
      <w:pPr>
        <w:pStyle w:val="Heading5"/>
        <w:rPr>
          <w:rFonts w:hint="cs"/>
          <w:rtl/>
        </w:rPr>
      </w:pPr>
      <w:r w:rsidRPr="007415D3">
        <w:rPr>
          <w:rFonts w:hint="cs"/>
          <w:u w:val="single"/>
          <w:rtl/>
        </w:rPr>
        <w:t>אביגדור יצחקי:</w:t>
      </w:r>
    </w:p>
    <w:p w14:paraId="0AA20E40" w14:textId="77777777" w:rsidR="007415D3" w:rsidRPr="007415D3" w:rsidRDefault="007415D3" w:rsidP="007415D3">
      <w:pPr>
        <w:pStyle w:val="Heading5"/>
        <w:rPr>
          <w:rFonts w:hint="cs"/>
          <w:rtl/>
        </w:rPr>
      </w:pPr>
    </w:p>
    <w:p w14:paraId="06096141" w14:textId="77777777" w:rsidR="007415D3" w:rsidRPr="007415D3" w:rsidRDefault="007415D3" w:rsidP="007415D3">
      <w:pPr>
        <w:bidi/>
        <w:jc w:val="both"/>
        <w:rPr>
          <w:rFonts w:cs="David" w:hint="cs"/>
          <w:rtl/>
        </w:rPr>
      </w:pPr>
      <w:r w:rsidRPr="007415D3">
        <w:rPr>
          <w:rFonts w:cs="David" w:hint="cs"/>
          <w:rtl/>
        </w:rPr>
        <w:tab/>
        <w:t xml:space="preserve"> למה, כי אתה גר שם?</w:t>
      </w:r>
    </w:p>
    <w:p w14:paraId="30E4B057" w14:textId="77777777" w:rsidR="007415D3" w:rsidRPr="007415D3" w:rsidRDefault="007415D3" w:rsidP="007415D3">
      <w:pPr>
        <w:bidi/>
        <w:jc w:val="both"/>
        <w:rPr>
          <w:rFonts w:cs="David" w:hint="cs"/>
          <w:rtl/>
        </w:rPr>
      </w:pPr>
    </w:p>
    <w:p w14:paraId="504DB626" w14:textId="77777777" w:rsidR="007415D3" w:rsidRPr="007415D3" w:rsidRDefault="007415D3" w:rsidP="007415D3">
      <w:pPr>
        <w:bidi/>
        <w:jc w:val="both"/>
        <w:rPr>
          <w:rFonts w:cs="David" w:hint="cs"/>
          <w:rtl/>
        </w:rPr>
      </w:pPr>
      <w:r w:rsidRPr="007415D3">
        <w:rPr>
          <w:rFonts w:cs="David" w:hint="cs"/>
          <w:u w:val="single"/>
          <w:rtl/>
        </w:rPr>
        <w:t>יעקב מרגי:</w:t>
      </w:r>
    </w:p>
    <w:p w14:paraId="5051A0A7" w14:textId="77777777" w:rsidR="007415D3" w:rsidRPr="007415D3" w:rsidRDefault="007415D3" w:rsidP="007415D3">
      <w:pPr>
        <w:bidi/>
        <w:jc w:val="both"/>
        <w:rPr>
          <w:rFonts w:cs="David" w:hint="cs"/>
          <w:rtl/>
        </w:rPr>
      </w:pPr>
    </w:p>
    <w:p w14:paraId="668D0021" w14:textId="77777777" w:rsidR="007415D3" w:rsidRPr="007415D3" w:rsidRDefault="007415D3" w:rsidP="007415D3">
      <w:pPr>
        <w:bidi/>
        <w:jc w:val="both"/>
        <w:rPr>
          <w:rFonts w:cs="David" w:hint="cs"/>
          <w:rtl/>
        </w:rPr>
      </w:pPr>
      <w:r w:rsidRPr="007415D3">
        <w:rPr>
          <w:rFonts w:cs="David" w:hint="cs"/>
          <w:rtl/>
        </w:rPr>
        <w:tab/>
        <w:t>לא. כי זאת העיר היחידה שחוטפת מכות מכל ממשלות ישראל. הייתי נותן לרוני בר און, שכל חוק שאנחנו רוצים לשפר, לבוא ולסייע, וחושש לגורלן ודוחה לנו את החוקים - שיבוא להיאבק על זה. כאות מחאה, אני לא אעזור לו.</w:t>
      </w:r>
    </w:p>
    <w:p w14:paraId="4A4AED8B" w14:textId="77777777" w:rsidR="007415D3" w:rsidRPr="007415D3" w:rsidRDefault="007415D3" w:rsidP="007415D3">
      <w:pPr>
        <w:bidi/>
        <w:jc w:val="both"/>
        <w:rPr>
          <w:rFonts w:cs="David" w:hint="cs"/>
          <w:rtl/>
        </w:rPr>
      </w:pPr>
    </w:p>
    <w:p w14:paraId="3787DB7E"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1FC3D1F" w14:textId="77777777" w:rsidR="007415D3" w:rsidRPr="007415D3" w:rsidRDefault="007415D3" w:rsidP="007415D3">
      <w:pPr>
        <w:bidi/>
        <w:jc w:val="both"/>
        <w:rPr>
          <w:rFonts w:cs="David" w:hint="cs"/>
          <w:rtl/>
        </w:rPr>
      </w:pPr>
    </w:p>
    <w:p w14:paraId="74C1D1FC" w14:textId="77777777" w:rsidR="007415D3" w:rsidRPr="007415D3" w:rsidRDefault="007415D3" w:rsidP="007415D3">
      <w:pPr>
        <w:bidi/>
        <w:jc w:val="both"/>
        <w:rPr>
          <w:rFonts w:cs="David" w:hint="cs"/>
          <w:rtl/>
        </w:rPr>
      </w:pPr>
      <w:r w:rsidRPr="007415D3">
        <w:rPr>
          <w:rFonts w:cs="David" w:hint="cs"/>
          <w:rtl/>
        </w:rPr>
        <w:tab/>
        <w:t>אני עוברת להצבעה. הבקשה היא של הקואליציה ושל האופוזיציה היא להעביר את זה לוועדת הכספים.</w:t>
      </w:r>
    </w:p>
    <w:p w14:paraId="4AA196F9" w14:textId="77777777" w:rsidR="007415D3" w:rsidRPr="007415D3" w:rsidRDefault="007415D3" w:rsidP="007415D3">
      <w:pPr>
        <w:bidi/>
        <w:jc w:val="both"/>
        <w:rPr>
          <w:rFonts w:cs="David" w:hint="cs"/>
          <w:rtl/>
        </w:rPr>
      </w:pPr>
    </w:p>
    <w:p w14:paraId="3429B3FC" w14:textId="77777777" w:rsidR="007415D3" w:rsidRPr="007415D3" w:rsidRDefault="007415D3" w:rsidP="007415D3">
      <w:pPr>
        <w:bidi/>
        <w:ind w:firstLine="567"/>
        <w:jc w:val="both"/>
        <w:rPr>
          <w:rFonts w:cs="David" w:hint="cs"/>
          <w:rtl/>
        </w:rPr>
      </w:pPr>
      <w:r w:rsidRPr="007415D3">
        <w:rPr>
          <w:rFonts w:cs="David" w:hint="cs"/>
          <w:rtl/>
        </w:rPr>
        <w:t>נצביע האם לפצל או להשאיר את זה מחוק ההסדרים. מי בעד להשאיר את זה במסגרת ההסדרים?</w:t>
      </w:r>
    </w:p>
    <w:p w14:paraId="3EEAA91B" w14:textId="77777777" w:rsidR="007415D3" w:rsidRPr="007415D3" w:rsidRDefault="007415D3" w:rsidP="007415D3">
      <w:pPr>
        <w:bidi/>
        <w:jc w:val="both"/>
        <w:rPr>
          <w:rFonts w:cs="David" w:hint="cs"/>
          <w:rtl/>
        </w:rPr>
      </w:pPr>
    </w:p>
    <w:p w14:paraId="4B66537D" w14:textId="77777777" w:rsidR="007415D3" w:rsidRPr="007415D3" w:rsidRDefault="007415D3" w:rsidP="007415D3">
      <w:pPr>
        <w:bidi/>
        <w:jc w:val="both"/>
        <w:rPr>
          <w:rFonts w:cs="David" w:hint="cs"/>
          <w:rtl/>
        </w:rPr>
      </w:pPr>
    </w:p>
    <w:p w14:paraId="2F9DC4B8" w14:textId="77777777" w:rsidR="007415D3" w:rsidRPr="007415D3" w:rsidRDefault="007415D3" w:rsidP="007415D3">
      <w:pPr>
        <w:bidi/>
        <w:jc w:val="both"/>
        <w:rPr>
          <w:rFonts w:cs="David" w:hint="cs"/>
          <w:b/>
          <w:bCs/>
          <w:rtl/>
        </w:rPr>
      </w:pPr>
      <w:r w:rsidRPr="007415D3">
        <w:rPr>
          <w:rFonts w:cs="David" w:hint="cs"/>
          <w:b/>
          <w:bCs/>
          <w:rtl/>
        </w:rPr>
        <w:t>הצבעה</w:t>
      </w:r>
    </w:p>
    <w:p w14:paraId="5290864F" w14:textId="77777777" w:rsidR="007415D3" w:rsidRPr="007415D3" w:rsidRDefault="007415D3" w:rsidP="007415D3">
      <w:pPr>
        <w:bidi/>
        <w:jc w:val="both"/>
        <w:rPr>
          <w:rFonts w:cs="David" w:hint="cs"/>
          <w:rtl/>
        </w:rPr>
      </w:pPr>
      <w:r w:rsidRPr="007415D3">
        <w:rPr>
          <w:rFonts w:cs="David" w:hint="cs"/>
          <w:rtl/>
        </w:rPr>
        <w:t>בעד - רוב</w:t>
      </w:r>
    </w:p>
    <w:p w14:paraId="0D7D58C6" w14:textId="77777777" w:rsidR="007415D3" w:rsidRPr="007415D3" w:rsidRDefault="007415D3" w:rsidP="007415D3">
      <w:pPr>
        <w:bidi/>
        <w:jc w:val="both"/>
        <w:rPr>
          <w:rFonts w:cs="David" w:hint="cs"/>
          <w:rtl/>
        </w:rPr>
      </w:pPr>
      <w:r w:rsidRPr="007415D3">
        <w:rPr>
          <w:rFonts w:cs="David" w:hint="cs"/>
          <w:rtl/>
        </w:rPr>
        <w:t>נגד - מיעוט</w:t>
      </w:r>
    </w:p>
    <w:p w14:paraId="1CC34FC4"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0BD7CFA6" w14:textId="77777777" w:rsidR="007415D3" w:rsidRPr="007415D3" w:rsidRDefault="007415D3" w:rsidP="007415D3">
      <w:pPr>
        <w:bidi/>
        <w:jc w:val="both"/>
        <w:rPr>
          <w:rFonts w:cs="David" w:hint="cs"/>
          <w:rtl/>
        </w:rPr>
      </w:pPr>
      <w:r w:rsidRPr="007415D3">
        <w:rPr>
          <w:rFonts w:cs="David" w:hint="cs"/>
          <w:rtl/>
        </w:rPr>
        <w:t>ההצעה שהצעת החוק תועבר לוועדת הכספים במסגרת חוק ההסדרים, נתקבלה.</w:t>
      </w:r>
    </w:p>
    <w:p w14:paraId="7145C4AE" w14:textId="77777777" w:rsidR="007415D3" w:rsidRPr="007415D3" w:rsidRDefault="007415D3" w:rsidP="007415D3">
      <w:pPr>
        <w:bidi/>
        <w:jc w:val="both"/>
        <w:rPr>
          <w:rFonts w:cs="David" w:hint="cs"/>
          <w:rtl/>
        </w:rPr>
      </w:pPr>
    </w:p>
    <w:p w14:paraId="1C973BF4"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0E3B31D" w14:textId="77777777" w:rsidR="007415D3" w:rsidRPr="007415D3" w:rsidRDefault="007415D3" w:rsidP="007415D3">
      <w:pPr>
        <w:bidi/>
        <w:jc w:val="both"/>
        <w:rPr>
          <w:rFonts w:cs="David" w:hint="cs"/>
          <w:rtl/>
        </w:rPr>
      </w:pPr>
    </w:p>
    <w:p w14:paraId="6A5B5791" w14:textId="77777777" w:rsidR="007415D3" w:rsidRPr="007415D3" w:rsidRDefault="007415D3" w:rsidP="007415D3">
      <w:pPr>
        <w:bidi/>
        <w:jc w:val="both"/>
        <w:rPr>
          <w:rFonts w:cs="David" w:hint="cs"/>
          <w:rtl/>
        </w:rPr>
      </w:pPr>
      <w:r w:rsidRPr="007415D3">
        <w:rPr>
          <w:rFonts w:cs="David" w:hint="cs"/>
          <w:rtl/>
        </w:rPr>
        <w:tab/>
        <w:t>אני קובעת שהצעת החוק תועבר לוועדת הכספים במסגרת חוק ההסדרים.</w:t>
      </w:r>
    </w:p>
    <w:p w14:paraId="4D3B5594" w14:textId="77777777" w:rsidR="007415D3" w:rsidRPr="007415D3" w:rsidRDefault="007415D3" w:rsidP="007415D3">
      <w:pPr>
        <w:bidi/>
        <w:jc w:val="both"/>
        <w:rPr>
          <w:rFonts w:cs="David" w:hint="cs"/>
          <w:rtl/>
        </w:rPr>
      </w:pPr>
    </w:p>
    <w:p w14:paraId="784EEAED" w14:textId="77777777" w:rsidR="007415D3" w:rsidRPr="007415D3" w:rsidRDefault="007415D3" w:rsidP="007415D3">
      <w:pPr>
        <w:bidi/>
        <w:jc w:val="both"/>
        <w:rPr>
          <w:rFonts w:cs="David" w:hint="cs"/>
          <w:rtl/>
        </w:rPr>
      </w:pPr>
      <w:r w:rsidRPr="007415D3">
        <w:rPr>
          <w:rFonts w:cs="David" w:hint="cs"/>
          <w:u w:val="single"/>
          <w:rtl/>
        </w:rPr>
        <w:t>ראובן ריבלין:</w:t>
      </w:r>
    </w:p>
    <w:p w14:paraId="06976FFA" w14:textId="77777777" w:rsidR="007415D3" w:rsidRPr="007415D3" w:rsidRDefault="007415D3" w:rsidP="007415D3">
      <w:pPr>
        <w:bidi/>
        <w:jc w:val="both"/>
        <w:rPr>
          <w:rFonts w:cs="David" w:hint="cs"/>
          <w:rtl/>
        </w:rPr>
      </w:pPr>
    </w:p>
    <w:p w14:paraId="7AAF7041" w14:textId="77777777" w:rsidR="007415D3" w:rsidRPr="007415D3" w:rsidRDefault="007415D3" w:rsidP="007415D3">
      <w:pPr>
        <w:bidi/>
        <w:jc w:val="both"/>
        <w:rPr>
          <w:rFonts w:cs="David" w:hint="cs"/>
          <w:rtl/>
        </w:rPr>
      </w:pPr>
      <w:r w:rsidRPr="007415D3">
        <w:rPr>
          <w:rFonts w:cs="David" w:hint="cs"/>
          <w:rtl/>
        </w:rPr>
        <w:tab/>
        <w:t xml:space="preserve"> מתי יהיה לנו זמן למצוא לזה מקור?</w:t>
      </w:r>
    </w:p>
    <w:p w14:paraId="377274C9" w14:textId="77777777" w:rsidR="007415D3" w:rsidRPr="007415D3" w:rsidRDefault="007415D3" w:rsidP="007415D3">
      <w:pPr>
        <w:bidi/>
        <w:jc w:val="both"/>
        <w:rPr>
          <w:rFonts w:cs="David" w:hint="cs"/>
          <w:rtl/>
        </w:rPr>
      </w:pPr>
    </w:p>
    <w:p w14:paraId="3CF71092"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6D438ACD" w14:textId="77777777" w:rsidR="007415D3" w:rsidRPr="007415D3" w:rsidRDefault="007415D3" w:rsidP="007415D3">
      <w:pPr>
        <w:bidi/>
        <w:jc w:val="both"/>
        <w:rPr>
          <w:rFonts w:cs="David" w:hint="cs"/>
          <w:rtl/>
        </w:rPr>
      </w:pPr>
    </w:p>
    <w:p w14:paraId="5330CB8A" w14:textId="77777777" w:rsidR="007415D3" w:rsidRPr="007415D3" w:rsidRDefault="007415D3" w:rsidP="007415D3">
      <w:pPr>
        <w:bidi/>
        <w:jc w:val="both"/>
        <w:rPr>
          <w:rFonts w:cs="David" w:hint="cs"/>
          <w:rtl/>
        </w:rPr>
      </w:pPr>
      <w:r w:rsidRPr="007415D3">
        <w:rPr>
          <w:rFonts w:cs="David" w:hint="cs"/>
          <w:rtl/>
        </w:rPr>
        <w:tab/>
        <w:t xml:space="preserve"> אני עוברת לסעיף 77 - ביטול חוק הרשויות המקומיות (העברת תשלומים מהמדינה), התשנ"ה-1995. ביטול חוק הרשויות המקומיות (העברת תשלומים מהמדינה). חוק זה קובע את המועדים בהם נדרשת המדינה להעביר תשלומים ומענקים לרשויות המקומיות.</w:t>
      </w:r>
    </w:p>
    <w:p w14:paraId="11FD4AB9" w14:textId="77777777" w:rsidR="007415D3" w:rsidRPr="007415D3" w:rsidRDefault="007415D3" w:rsidP="007415D3">
      <w:pPr>
        <w:bidi/>
        <w:jc w:val="both"/>
        <w:rPr>
          <w:rFonts w:cs="David" w:hint="cs"/>
          <w:rtl/>
        </w:rPr>
      </w:pPr>
    </w:p>
    <w:p w14:paraId="3D2849AA" w14:textId="77777777" w:rsidR="007415D3" w:rsidRPr="007415D3" w:rsidRDefault="007415D3" w:rsidP="007415D3">
      <w:pPr>
        <w:pStyle w:val="Heading5"/>
        <w:rPr>
          <w:rFonts w:hint="cs"/>
          <w:rtl/>
        </w:rPr>
      </w:pPr>
      <w:r w:rsidRPr="007415D3">
        <w:rPr>
          <w:rFonts w:hint="cs"/>
          <w:u w:val="single"/>
          <w:rtl/>
        </w:rPr>
        <w:t>שלי יחימוביץ:</w:t>
      </w:r>
    </w:p>
    <w:p w14:paraId="4D9EC9E9" w14:textId="77777777" w:rsidR="007415D3" w:rsidRPr="007415D3" w:rsidRDefault="007415D3" w:rsidP="007415D3">
      <w:pPr>
        <w:pStyle w:val="Heading5"/>
        <w:rPr>
          <w:rFonts w:hint="cs"/>
          <w:rtl/>
        </w:rPr>
      </w:pPr>
    </w:p>
    <w:p w14:paraId="5FB4D09A" w14:textId="77777777" w:rsidR="007415D3" w:rsidRPr="007415D3" w:rsidRDefault="007415D3" w:rsidP="007415D3">
      <w:pPr>
        <w:bidi/>
        <w:jc w:val="both"/>
        <w:rPr>
          <w:rFonts w:cs="David" w:hint="cs"/>
          <w:rtl/>
        </w:rPr>
      </w:pPr>
      <w:r w:rsidRPr="007415D3">
        <w:rPr>
          <w:rFonts w:cs="David" w:hint="cs"/>
          <w:rtl/>
        </w:rPr>
        <w:tab/>
        <w:t xml:space="preserve"> החוק הזה, תחילתו ב-1 ביולי 2007. אז למה להצביע עליו בחוק ההסדרים? הרי שום דבר לא דחוף. דבר נוסף: זה מאפשר שליטה מוחלטת של משרד הפנים בהעברת תקציבים לרשויות. כשידבנו לבו - ייתן, וכשיבוא לו יתן וכשלא יבוא לו </w:t>
      </w:r>
      <w:r w:rsidRPr="007415D3">
        <w:rPr>
          <w:rFonts w:cs="David"/>
          <w:rtl/>
        </w:rPr>
        <w:t>–</w:t>
      </w:r>
      <w:r w:rsidRPr="007415D3">
        <w:rPr>
          <w:rFonts w:cs="David" w:hint="cs"/>
          <w:rtl/>
        </w:rPr>
        <w:t xml:space="preserve"> לא ייתן. זה עוד ערעור ועוד החלשה של הרשויות המקומיות. אבל זה כבר נימוק ענייני, הוא לא רלוונטי. הנימוק הרלוונטי הוא העובדה שתחולתו ב-1.7.2007 ואפשר לדון בו בחקיקה רגילה בשקט ובמנוחה. יש לנו המון זמן, 7 חודשים.</w:t>
      </w:r>
    </w:p>
    <w:p w14:paraId="36B37F6F" w14:textId="77777777" w:rsidR="007415D3" w:rsidRPr="007415D3" w:rsidRDefault="007415D3" w:rsidP="007415D3">
      <w:pPr>
        <w:bidi/>
        <w:jc w:val="both"/>
        <w:rPr>
          <w:rFonts w:cs="David" w:hint="cs"/>
          <w:rtl/>
        </w:rPr>
      </w:pPr>
    </w:p>
    <w:p w14:paraId="1F2C96D9" w14:textId="77777777" w:rsidR="007415D3" w:rsidRPr="007415D3" w:rsidRDefault="007415D3" w:rsidP="007415D3">
      <w:pPr>
        <w:bidi/>
        <w:jc w:val="both"/>
        <w:rPr>
          <w:rFonts w:cs="David" w:hint="cs"/>
          <w:rtl/>
        </w:rPr>
      </w:pPr>
      <w:r w:rsidRPr="007415D3">
        <w:rPr>
          <w:rFonts w:cs="David"/>
          <w:u w:val="single"/>
          <w:rtl/>
        </w:rPr>
        <w:br w:type="page"/>
      </w:r>
      <w:r w:rsidRPr="007415D3">
        <w:rPr>
          <w:rFonts w:cs="David" w:hint="cs"/>
          <w:u w:val="single"/>
          <w:rtl/>
        </w:rPr>
        <w:t>ראובן ריבלין:</w:t>
      </w:r>
    </w:p>
    <w:p w14:paraId="0CA3CE4A" w14:textId="77777777" w:rsidR="007415D3" w:rsidRPr="007415D3" w:rsidRDefault="007415D3" w:rsidP="007415D3">
      <w:pPr>
        <w:bidi/>
        <w:jc w:val="both"/>
        <w:rPr>
          <w:rFonts w:cs="David" w:hint="cs"/>
          <w:rtl/>
        </w:rPr>
      </w:pPr>
    </w:p>
    <w:p w14:paraId="032D9CFE" w14:textId="77777777" w:rsidR="007415D3" w:rsidRPr="007415D3" w:rsidRDefault="007415D3" w:rsidP="007415D3">
      <w:pPr>
        <w:bidi/>
        <w:jc w:val="both"/>
        <w:rPr>
          <w:rFonts w:cs="David" w:hint="cs"/>
          <w:rtl/>
        </w:rPr>
      </w:pPr>
      <w:r w:rsidRPr="007415D3">
        <w:rPr>
          <w:rFonts w:cs="David" w:hint="cs"/>
          <w:rtl/>
        </w:rPr>
        <w:tab/>
        <w:t xml:space="preserve"> אפשר להתחייב עד מרץ.</w:t>
      </w:r>
    </w:p>
    <w:p w14:paraId="07EC60EB" w14:textId="77777777" w:rsidR="007415D3" w:rsidRPr="007415D3" w:rsidRDefault="007415D3" w:rsidP="007415D3">
      <w:pPr>
        <w:bidi/>
        <w:jc w:val="both"/>
        <w:rPr>
          <w:rFonts w:cs="David" w:hint="cs"/>
          <w:rtl/>
        </w:rPr>
      </w:pPr>
    </w:p>
    <w:p w14:paraId="124EC409"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72C33B43" w14:textId="77777777" w:rsidR="007415D3" w:rsidRPr="007415D3" w:rsidRDefault="007415D3" w:rsidP="007415D3">
      <w:pPr>
        <w:bidi/>
        <w:jc w:val="both"/>
        <w:rPr>
          <w:rFonts w:cs="David" w:hint="cs"/>
          <w:u w:val="single"/>
          <w:rtl/>
        </w:rPr>
      </w:pPr>
    </w:p>
    <w:p w14:paraId="46C57E86" w14:textId="77777777" w:rsidR="007415D3" w:rsidRPr="007415D3" w:rsidRDefault="007415D3" w:rsidP="007415D3">
      <w:pPr>
        <w:bidi/>
        <w:jc w:val="both"/>
        <w:rPr>
          <w:rFonts w:cs="David" w:hint="cs"/>
          <w:rtl/>
        </w:rPr>
      </w:pPr>
      <w:r w:rsidRPr="007415D3">
        <w:rPr>
          <w:rFonts w:cs="David" w:hint="cs"/>
          <w:rtl/>
        </w:rPr>
        <w:tab/>
        <w:t>אביגדור, תגיד שלא בא לך להתחייב.</w:t>
      </w:r>
    </w:p>
    <w:p w14:paraId="2193C29B" w14:textId="77777777" w:rsidR="007415D3" w:rsidRPr="007415D3" w:rsidRDefault="007415D3" w:rsidP="007415D3">
      <w:pPr>
        <w:bidi/>
        <w:jc w:val="both"/>
        <w:rPr>
          <w:rFonts w:cs="David" w:hint="cs"/>
          <w:rtl/>
        </w:rPr>
      </w:pPr>
    </w:p>
    <w:p w14:paraId="3C9D8BAD" w14:textId="77777777" w:rsidR="007415D3" w:rsidRPr="007415D3" w:rsidRDefault="007415D3" w:rsidP="007415D3">
      <w:pPr>
        <w:bidi/>
        <w:jc w:val="both"/>
        <w:rPr>
          <w:rFonts w:cs="David" w:hint="cs"/>
          <w:rtl/>
        </w:rPr>
      </w:pPr>
      <w:r w:rsidRPr="007415D3">
        <w:rPr>
          <w:rFonts w:cs="David" w:hint="cs"/>
          <w:u w:val="single"/>
          <w:rtl/>
        </w:rPr>
        <w:t>יעקב מרגי:</w:t>
      </w:r>
    </w:p>
    <w:p w14:paraId="03043DC0" w14:textId="77777777" w:rsidR="007415D3" w:rsidRPr="007415D3" w:rsidRDefault="007415D3" w:rsidP="007415D3">
      <w:pPr>
        <w:bidi/>
        <w:jc w:val="both"/>
        <w:rPr>
          <w:rFonts w:cs="David" w:hint="cs"/>
          <w:rtl/>
        </w:rPr>
      </w:pPr>
    </w:p>
    <w:p w14:paraId="54C19051" w14:textId="77777777" w:rsidR="007415D3" w:rsidRPr="007415D3" w:rsidRDefault="007415D3" w:rsidP="007415D3">
      <w:pPr>
        <w:bidi/>
        <w:jc w:val="both"/>
        <w:rPr>
          <w:rFonts w:cs="David" w:hint="cs"/>
          <w:rtl/>
        </w:rPr>
      </w:pPr>
      <w:r w:rsidRPr="007415D3">
        <w:rPr>
          <w:rFonts w:cs="David" w:hint="cs"/>
          <w:rtl/>
        </w:rPr>
        <w:tab/>
        <w:t xml:space="preserve"> אביגדור, זאת קטנוניות. </w:t>
      </w:r>
    </w:p>
    <w:p w14:paraId="20CA5BA8" w14:textId="77777777" w:rsidR="007415D3" w:rsidRPr="007415D3" w:rsidRDefault="007415D3" w:rsidP="007415D3">
      <w:pPr>
        <w:bidi/>
        <w:jc w:val="both"/>
        <w:rPr>
          <w:rFonts w:cs="David" w:hint="cs"/>
          <w:rtl/>
        </w:rPr>
      </w:pPr>
    </w:p>
    <w:p w14:paraId="0E2AF98D" w14:textId="77777777" w:rsidR="007415D3" w:rsidRPr="007415D3" w:rsidRDefault="007415D3" w:rsidP="007415D3">
      <w:pPr>
        <w:pStyle w:val="Heading5"/>
        <w:rPr>
          <w:rFonts w:hint="cs"/>
          <w:rtl/>
        </w:rPr>
      </w:pPr>
      <w:r w:rsidRPr="007415D3">
        <w:rPr>
          <w:rFonts w:hint="cs"/>
          <w:u w:val="single"/>
          <w:rtl/>
        </w:rPr>
        <w:t>אביגדור יצחקי:</w:t>
      </w:r>
    </w:p>
    <w:p w14:paraId="21B44E92" w14:textId="77777777" w:rsidR="007415D3" w:rsidRPr="007415D3" w:rsidRDefault="007415D3" w:rsidP="007415D3">
      <w:pPr>
        <w:pStyle w:val="Heading5"/>
        <w:rPr>
          <w:rFonts w:hint="cs"/>
          <w:rtl/>
        </w:rPr>
      </w:pPr>
    </w:p>
    <w:p w14:paraId="1D37014C" w14:textId="77777777" w:rsidR="007415D3" w:rsidRPr="007415D3" w:rsidRDefault="007415D3" w:rsidP="007415D3">
      <w:pPr>
        <w:bidi/>
        <w:jc w:val="both"/>
        <w:rPr>
          <w:rFonts w:cs="David" w:hint="cs"/>
          <w:rtl/>
        </w:rPr>
      </w:pPr>
      <w:r w:rsidRPr="007415D3">
        <w:rPr>
          <w:rFonts w:cs="David" w:hint="cs"/>
          <w:rtl/>
        </w:rPr>
        <w:tab/>
        <w:t xml:space="preserve">זאת לא קטנוניות. </w:t>
      </w:r>
    </w:p>
    <w:p w14:paraId="6239744F" w14:textId="77777777" w:rsidR="007415D3" w:rsidRPr="007415D3" w:rsidRDefault="007415D3" w:rsidP="007415D3">
      <w:pPr>
        <w:bidi/>
        <w:jc w:val="both"/>
        <w:rPr>
          <w:rFonts w:cs="David" w:hint="cs"/>
          <w:rtl/>
        </w:rPr>
      </w:pPr>
    </w:p>
    <w:p w14:paraId="512FE146"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34E22DD2" w14:textId="77777777" w:rsidR="007415D3" w:rsidRPr="007415D3" w:rsidRDefault="007415D3" w:rsidP="007415D3">
      <w:pPr>
        <w:bidi/>
        <w:jc w:val="both"/>
        <w:rPr>
          <w:rFonts w:cs="David" w:hint="cs"/>
          <w:u w:val="single"/>
          <w:rtl/>
        </w:rPr>
      </w:pPr>
    </w:p>
    <w:p w14:paraId="6404A0A3" w14:textId="77777777" w:rsidR="007415D3" w:rsidRPr="007415D3" w:rsidRDefault="007415D3" w:rsidP="007415D3">
      <w:pPr>
        <w:bidi/>
        <w:jc w:val="both"/>
        <w:rPr>
          <w:rFonts w:cs="David" w:hint="cs"/>
          <w:rtl/>
        </w:rPr>
      </w:pPr>
      <w:r w:rsidRPr="007415D3">
        <w:rPr>
          <w:rFonts w:cs="David" w:hint="cs"/>
          <w:rtl/>
        </w:rPr>
        <w:tab/>
        <w:t>אין פה עלויות ולא כלום. אתה רוצה לדון בזה? אני מוכן.</w:t>
      </w:r>
    </w:p>
    <w:p w14:paraId="209374C5" w14:textId="77777777" w:rsidR="007415D3" w:rsidRPr="007415D3" w:rsidRDefault="007415D3" w:rsidP="007415D3">
      <w:pPr>
        <w:bidi/>
        <w:jc w:val="both"/>
        <w:rPr>
          <w:rFonts w:cs="David" w:hint="cs"/>
          <w:rtl/>
        </w:rPr>
      </w:pPr>
    </w:p>
    <w:p w14:paraId="53F35E17"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A6D7EDC" w14:textId="77777777" w:rsidR="007415D3" w:rsidRPr="007415D3" w:rsidRDefault="007415D3" w:rsidP="007415D3">
      <w:pPr>
        <w:bidi/>
        <w:jc w:val="both"/>
        <w:rPr>
          <w:rFonts w:cs="David" w:hint="cs"/>
          <w:u w:val="single"/>
          <w:rtl/>
        </w:rPr>
      </w:pPr>
    </w:p>
    <w:p w14:paraId="15A883FC" w14:textId="77777777" w:rsidR="007415D3" w:rsidRPr="007415D3" w:rsidRDefault="007415D3" w:rsidP="007415D3">
      <w:pPr>
        <w:bidi/>
        <w:jc w:val="both"/>
        <w:rPr>
          <w:rFonts w:cs="David" w:hint="cs"/>
          <w:rtl/>
        </w:rPr>
      </w:pPr>
      <w:r w:rsidRPr="007415D3">
        <w:rPr>
          <w:rFonts w:cs="David" w:hint="cs"/>
          <w:rtl/>
        </w:rPr>
        <w:tab/>
        <w:t xml:space="preserve">צריכים להכין את התזרים. </w:t>
      </w:r>
    </w:p>
    <w:p w14:paraId="7CDC07A6" w14:textId="77777777" w:rsidR="007415D3" w:rsidRPr="007415D3" w:rsidRDefault="007415D3" w:rsidP="007415D3">
      <w:pPr>
        <w:bidi/>
        <w:jc w:val="both"/>
        <w:rPr>
          <w:rFonts w:cs="David" w:hint="cs"/>
          <w:rtl/>
        </w:rPr>
      </w:pPr>
    </w:p>
    <w:p w14:paraId="201E78D9"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4C0ED4F4" w14:textId="77777777" w:rsidR="007415D3" w:rsidRPr="007415D3" w:rsidRDefault="007415D3" w:rsidP="007415D3">
      <w:pPr>
        <w:bidi/>
        <w:jc w:val="both"/>
        <w:rPr>
          <w:rFonts w:cs="David" w:hint="cs"/>
          <w:u w:val="single"/>
          <w:rtl/>
        </w:rPr>
      </w:pPr>
    </w:p>
    <w:p w14:paraId="700C705A" w14:textId="77777777" w:rsidR="007415D3" w:rsidRPr="007415D3" w:rsidRDefault="007415D3" w:rsidP="007415D3">
      <w:pPr>
        <w:bidi/>
        <w:jc w:val="both"/>
        <w:rPr>
          <w:rFonts w:cs="David" w:hint="cs"/>
          <w:rtl/>
        </w:rPr>
      </w:pPr>
      <w:r w:rsidRPr="007415D3">
        <w:rPr>
          <w:rFonts w:cs="David" w:hint="cs"/>
          <w:rtl/>
        </w:rPr>
        <w:tab/>
        <w:t xml:space="preserve">עכשיו אתה משבש לה. אתה נותן חופש פעולה לכל מפלגה ומפלגה. </w:t>
      </w:r>
    </w:p>
    <w:p w14:paraId="283F1320" w14:textId="77777777" w:rsidR="007415D3" w:rsidRPr="007415D3" w:rsidRDefault="007415D3" w:rsidP="007415D3">
      <w:pPr>
        <w:bidi/>
        <w:jc w:val="both"/>
        <w:rPr>
          <w:rFonts w:cs="David" w:hint="cs"/>
          <w:rtl/>
        </w:rPr>
      </w:pPr>
    </w:p>
    <w:p w14:paraId="16CD71C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629330F1" w14:textId="77777777" w:rsidR="007415D3" w:rsidRPr="007415D3" w:rsidRDefault="007415D3" w:rsidP="007415D3">
      <w:pPr>
        <w:bidi/>
        <w:jc w:val="both"/>
        <w:rPr>
          <w:rFonts w:cs="David" w:hint="cs"/>
          <w:rtl/>
        </w:rPr>
      </w:pPr>
    </w:p>
    <w:p w14:paraId="43C9703B" w14:textId="77777777" w:rsidR="007415D3" w:rsidRPr="007415D3" w:rsidRDefault="007415D3" w:rsidP="007415D3">
      <w:pPr>
        <w:bidi/>
        <w:jc w:val="both"/>
        <w:rPr>
          <w:rFonts w:cs="David" w:hint="cs"/>
          <w:rtl/>
        </w:rPr>
      </w:pPr>
      <w:r w:rsidRPr="007415D3">
        <w:rPr>
          <w:rFonts w:cs="David" w:hint="cs"/>
          <w:rtl/>
        </w:rPr>
        <w:tab/>
        <w:t xml:space="preserve">אני רוצה לעבור להצבעה. עמדת הממשלה היא להשאיר את זה במסגרת חוק ההסדרים ולהעביר את זה לדיון בוועדת הכספים. ההצבעה תהיה האם לאשר את זה במסגרת חוק ההסדרים וזה יועבר לוועדת הכספים. </w:t>
      </w:r>
    </w:p>
    <w:p w14:paraId="21E369BE" w14:textId="77777777" w:rsidR="007415D3" w:rsidRPr="007415D3" w:rsidRDefault="007415D3" w:rsidP="007415D3">
      <w:pPr>
        <w:bidi/>
        <w:jc w:val="both"/>
        <w:rPr>
          <w:rFonts w:cs="David" w:hint="cs"/>
          <w:rtl/>
        </w:rPr>
      </w:pPr>
    </w:p>
    <w:p w14:paraId="2C5C5D7D" w14:textId="77777777" w:rsidR="007415D3" w:rsidRPr="007415D3" w:rsidRDefault="007415D3" w:rsidP="007415D3">
      <w:pPr>
        <w:bidi/>
        <w:ind w:firstLine="567"/>
        <w:jc w:val="both"/>
        <w:rPr>
          <w:rFonts w:cs="David" w:hint="cs"/>
          <w:rtl/>
        </w:rPr>
      </w:pPr>
      <w:r w:rsidRPr="007415D3">
        <w:rPr>
          <w:rFonts w:cs="David" w:hint="cs"/>
          <w:rtl/>
        </w:rPr>
        <w:t>מי בעד להשאיר את זה בחוק ההסדרים?</w:t>
      </w:r>
    </w:p>
    <w:p w14:paraId="6E7B587A" w14:textId="77777777" w:rsidR="007415D3" w:rsidRPr="007415D3" w:rsidRDefault="007415D3" w:rsidP="007415D3">
      <w:pPr>
        <w:bidi/>
        <w:jc w:val="both"/>
        <w:rPr>
          <w:rFonts w:cs="David" w:hint="cs"/>
          <w:rtl/>
        </w:rPr>
      </w:pPr>
    </w:p>
    <w:p w14:paraId="0CFE38E2"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FD8F39F" w14:textId="77777777" w:rsidR="007415D3" w:rsidRPr="007415D3" w:rsidRDefault="007415D3" w:rsidP="007415D3">
      <w:pPr>
        <w:bidi/>
        <w:jc w:val="both"/>
        <w:rPr>
          <w:rFonts w:cs="David" w:hint="cs"/>
          <w:u w:val="single"/>
          <w:rtl/>
        </w:rPr>
      </w:pPr>
    </w:p>
    <w:p w14:paraId="1106D31C" w14:textId="77777777" w:rsidR="007415D3" w:rsidRPr="007415D3" w:rsidRDefault="007415D3" w:rsidP="007415D3">
      <w:pPr>
        <w:bidi/>
        <w:jc w:val="both"/>
        <w:rPr>
          <w:rFonts w:cs="David" w:hint="cs"/>
          <w:rtl/>
        </w:rPr>
      </w:pPr>
      <w:r w:rsidRPr="007415D3">
        <w:rPr>
          <w:rFonts w:cs="David" w:hint="cs"/>
          <w:rtl/>
        </w:rPr>
        <w:tab/>
        <w:t xml:space="preserve"> היתה ספירה?</w:t>
      </w:r>
    </w:p>
    <w:p w14:paraId="4DDDA36D" w14:textId="77777777" w:rsidR="007415D3" w:rsidRPr="007415D3" w:rsidRDefault="007415D3" w:rsidP="007415D3">
      <w:pPr>
        <w:bidi/>
        <w:jc w:val="both"/>
        <w:rPr>
          <w:rFonts w:cs="David" w:hint="cs"/>
          <w:rtl/>
        </w:rPr>
      </w:pPr>
    </w:p>
    <w:p w14:paraId="4AD366A9"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2B1647F9" w14:textId="77777777" w:rsidR="007415D3" w:rsidRPr="007415D3" w:rsidRDefault="007415D3" w:rsidP="007415D3">
      <w:pPr>
        <w:bidi/>
        <w:jc w:val="both"/>
        <w:rPr>
          <w:rFonts w:cs="David" w:hint="cs"/>
          <w:rtl/>
        </w:rPr>
      </w:pPr>
    </w:p>
    <w:p w14:paraId="10D3E87D" w14:textId="77777777" w:rsidR="007415D3" w:rsidRPr="007415D3" w:rsidRDefault="007415D3" w:rsidP="007415D3">
      <w:pPr>
        <w:bidi/>
        <w:jc w:val="both"/>
        <w:rPr>
          <w:rFonts w:cs="David" w:hint="cs"/>
          <w:rtl/>
        </w:rPr>
      </w:pPr>
      <w:r w:rsidRPr="007415D3">
        <w:rPr>
          <w:rFonts w:cs="David" w:hint="cs"/>
          <w:rtl/>
        </w:rPr>
        <w:tab/>
        <w:t xml:space="preserve">היתה ספירה. </w:t>
      </w:r>
    </w:p>
    <w:p w14:paraId="2C8AAC66" w14:textId="77777777" w:rsidR="007415D3" w:rsidRPr="007415D3" w:rsidRDefault="007415D3" w:rsidP="007415D3">
      <w:pPr>
        <w:bidi/>
        <w:jc w:val="both"/>
        <w:rPr>
          <w:rFonts w:cs="David" w:hint="cs"/>
          <w:rtl/>
        </w:rPr>
      </w:pPr>
    </w:p>
    <w:p w14:paraId="5F04863E" w14:textId="77777777" w:rsidR="007415D3" w:rsidRPr="007415D3" w:rsidRDefault="007415D3" w:rsidP="007415D3">
      <w:pPr>
        <w:bidi/>
        <w:jc w:val="both"/>
        <w:rPr>
          <w:rFonts w:cs="David" w:hint="cs"/>
          <w:u w:val="single"/>
          <w:rtl/>
        </w:rPr>
      </w:pPr>
      <w:r w:rsidRPr="007415D3">
        <w:rPr>
          <w:rFonts w:cs="David" w:hint="cs"/>
          <w:rtl/>
        </w:rPr>
        <w:t xml:space="preserve"> </w:t>
      </w:r>
      <w:r w:rsidRPr="007415D3">
        <w:rPr>
          <w:rFonts w:cs="David" w:hint="cs"/>
          <w:u w:val="single"/>
          <w:rtl/>
        </w:rPr>
        <w:t>גדעון סער:</w:t>
      </w:r>
    </w:p>
    <w:p w14:paraId="4B9ED369" w14:textId="77777777" w:rsidR="007415D3" w:rsidRPr="007415D3" w:rsidRDefault="007415D3" w:rsidP="007415D3">
      <w:pPr>
        <w:bidi/>
        <w:jc w:val="both"/>
        <w:rPr>
          <w:rFonts w:cs="David" w:hint="cs"/>
          <w:u w:val="single"/>
          <w:rtl/>
        </w:rPr>
      </w:pPr>
    </w:p>
    <w:p w14:paraId="272149A6" w14:textId="77777777" w:rsidR="007415D3" w:rsidRPr="007415D3" w:rsidRDefault="007415D3" w:rsidP="007415D3">
      <w:pPr>
        <w:bidi/>
        <w:jc w:val="both"/>
        <w:rPr>
          <w:rFonts w:cs="David" w:hint="cs"/>
          <w:rtl/>
        </w:rPr>
      </w:pPr>
      <w:r w:rsidRPr="007415D3">
        <w:rPr>
          <w:rFonts w:cs="David" w:hint="cs"/>
          <w:rtl/>
        </w:rPr>
        <w:tab/>
        <w:t xml:space="preserve">לא היתה ספירה. </w:t>
      </w:r>
    </w:p>
    <w:p w14:paraId="43132B5D" w14:textId="77777777" w:rsidR="007415D3" w:rsidRPr="007415D3" w:rsidRDefault="007415D3" w:rsidP="007415D3">
      <w:pPr>
        <w:bidi/>
        <w:jc w:val="both"/>
        <w:rPr>
          <w:rFonts w:cs="David" w:hint="cs"/>
          <w:rtl/>
        </w:rPr>
      </w:pPr>
    </w:p>
    <w:p w14:paraId="51736241"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28D3ECA" w14:textId="77777777" w:rsidR="007415D3" w:rsidRPr="007415D3" w:rsidRDefault="007415D3" w:rsidP="007415D3">
      <w:pPr>
        <w:bidi/>
        <w:jc w:val="both"/>
        <w:rPr>
          <w:rFonts w:cs="David" w:hint="cs"/>
          <w:rtl/>
        </w:rPr>
      </w:pPr>
    </w:p>
    <w:p w14:paraId="0FAEA9CC" w14:textId="77777777" w:rsidR="007415D3" w:rsidRPr="007415D3" w:rsidRDefault="007415D3" w:rsidP="007415D3">
      <w:pPr>
        <w:bidi/>
        <w:ind w:firstLine="567"/>
        <w:jc w:val="both"/>
        <w:rPr>
          <w:rFonts w:cs="David" w:hint="cs"/>
          <w:rtl/>
        </w:rPr>
      </w:pPr>
      <w:r w:rsidRPr="007415D3">
        <w:rPr>
          <w:rFonts w:cs="David" w:hint="cs"/>
          <w:rtl/>
        </w:rPr>
        <w:t xml:space="preserve">אז אני אעשה עוד פעם. </w:t>
      </w:r>
    </w:p>
    <w:p w14:paraId="3AB4A57E" w14:textId="77777777" w:rsidR="007415D3" w:rsidRPr="007415D3" w:rsidRDefault="007415D3" w:rsidP="007415D3">
      <w:pPr>
        <w:bidi/>
        <w:jc w:val="both"/>
        <w:rPr>
          <w:rFonts w:cs="David" w:hint="cs"/>
          <w:rtl/>
        </w:rPr>
      </w:pPr>
    </w:p>
    <w:p w14:paraId="3F3D96F5"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38D51A15" w14:textId="77777777" w:rsidR="007415D3" w:rsidRPr="007415D3" w:rsidRDefault="007415D3" w:rsidP="007415D3">
      <w:pPr>
        <w:bidi/>
        <w:jc w:val="both"/>
        <w:rPr>
          <w:rFonts w:cs="David" w:hint="cs"/>
          <w:u w:val="single"/>
          <w:rtl/>
        </w:rPr>
      </w:pPr>
    </w:p>
    <w:p w14:paraId="625672BD" w14:textId="77777777" w:rsidR="007415D3" w:rsidRPr="007415D3" w:rsidRDefault="007415D3" w:rsidP="007415D3">
      <w:pPr>
        <w:bidi/>
        <w:ind w:firstLine="567"/>
        <w:jc w:val="both"/>
        <w:rPr>
          <w:rFonts w:cs="David" w:hint="cs"/>
          <w:rtl/>
        </w:rPr>
      </w:pPr>
      <w:r w:rsidRPr="007415D3">
        <w:rPr>
          <w:rFonts w:cs="David" w:hint="cs"/>
          <w:rtl/>
        </w:rPr>
        <w:t>אני מבקש הצבעה שמית?</w:t>
      </w:r>
    </w:p>
    <w:p w14:paraId="297CB812" w14:textId="77777777" w:rsidR="007415D3" w:rsidRPr="007415D3" w:rsidRDefault="007415D3" w:rsidP="007415D3">
      <w:pPr>
        <w:bidi/>
        <w:jc w:val="both"/>
        <w:rPr>
          <w:rFonts w:cs="David" w:hint="cs"/>
          <w:rtl/>
        </w:rPr>
      </w:pPr>
    </w:p>
    <w:p w14:paraId="30AE443C"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287C8665" w14:textId="77777777" w:rsidR="007415D3" w:rsidRPr="007415D3" w:rsidRDefault="007415D3" w:rsidP="007415D3">
      <w:pPr>
        <w:bidi/>
        <w:jc w:val="both"/>
        <w:rPr>
          <w:rFonts w:cs="David" w:hint="cs"/>
          <w:rtl/>
        </w:rPr>
      </w:pPr>
    </w:p>
    <w:p w14:paraId="4C3C86F0" w14:textId="77777777" w:rsidR="007415D3" w:rsidRPr="007415D3" w:rsidRDefault="007415D3" w:rsidP="007415D3">
      <w:pPr>
        <w:bidi/>
        <w:jc w:val="both"/>
        <w:rPr>
          <w:rFonts w:cs="David" w:hint="cs"/>
          <w:rtl/>
        </w:rPr>
      </w:pPr>
      <w:r w:rsidRPr="007415D3">
        <w:rPr>
          <w:rFonts w:cs="David" w:hint="cs"/>
          <w:rtl/>
        </w:rPr>
        <w:tab/>
        <w:t xml:space="preserve">מי בעד, שירים את ידו. </w:t>
      </w:r>
    </w:p>
    <w:p w14:paraId="49119282" w14:textId="77777777" w:rsidR="007415D3" w:rsidRPr="007415D3" w:rsidRDefault="007415D3" w:rsidP="007415D3">
      <w:pPr>
        <w:bidi/>
        <w:jc w:val="both"/>
        <w:rPr>
          <w:rFonts w:cs="David" w:hint="cs"/>
          <w:rtl/>
        </w:rPr>
      </w:pPr>
    </w:p>
    <w:p w14:paraId="422E5F9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815FFF2" w14:textId="77777777" w:rsidR="007415D3" w:rsidRPr="007415D3" w:rsidRDefault="007415D3" w:rsidP="007415D3">
      <w:pPr>
        <w:bidi/>
        <w:jc w:val="both"/>
        <w:rPr>
          <w:rFonts w:cs="David" w:hint="cs"/>
          <w:u w:val="single"/>
          <w:rtl/>
        </w:rPr>
      </w:pPr>
    </w:p>
    <w:p w14:paraId="4F08A375" w14:textId="77777777" w:rsidR="007415D3" w:rsidRPr="007415D3" w:rsidRDefault="007415D3" w:rsidP="007415D3">
      <w:pPr>
        <w:bidi/>
        <w:jc w:val="both"/>
        <w:rPr>
          <w:rFonts w:cs="David" w:hint="cs"/>
          <w:rtl/>
        </w:rPr>
      </w:pPr>
      <w:r w:rsidRPr="007415D3">
        <w:rPr>
          <w:rFonts w:cs="David" w:hint="cs"/>
          <w:rtl/>
        </w:rPr>
        <w:tab/>
        <w:t xml:space="preserve">רגע, רגע, אני רוצה הצבעה שמית. </w:t>
      </w:r>
    </w:p>
    <w:p w14:paraId="1973905B" w14:textId="77777777" w:rsidR="007415D3" w:rsidRPr="007415D3" w:rsidRDefault="007415D3" w:rsidP="007415D3">
      <w:pPr>
        <w:bidi/>
        <w:jc w:val="both"/>
        <w:rPr>
          <w:rFonts w:cs="David" w:hint="cs"/>
          <w:rtl/>
        </w:rPr>
      </w:pPr>
    </w:p>
    <w:p w14:paraId="0175A62A" w14:textId="77777777" w:rsidR="007415D3" w:rsidRPr="007415D3" w:rsidRDefault="007415D3" w:rsidP="007415D3">
      <w:pPr>
        <w:bidi/>
        <w:jc w:val="both"/>
        <w:rPr>
          <w:rFonts w:cs="David" w:hint="cs"/>
          <w:rtl/>
        </w:rPr>
      </w:pPr>
      <w:r w:rsidRPr="007415D3">
        <w:rPr>
          <w:rFonts w:cs="David" w:hint="cs"/>
          <w:u w:val="single"/>
          <w:rtl/>
        </w:rPr>
        <w:t>יצחק אהרונוביץ:</w:t>
      </w:r>
    </w:p>
    <w:p w14:paraId="19744817" w14:textId="77777777" w:rsidR="007415D3" w:rsidRPr="007415D3" w:rsidRDefault="007415D3" w:rsidP="007415D3">
      <w:pPr>
        <w:bidi/>
        <w:jc w:val="both"/>
        <w:rPr>
          <w:rFonts w:cs="David" w:hint="cs"/>
          <w:rtl/>
        </w:rPr>
      </w:pPr>
    </w:p>
    <w:p w14:paraId="1CFE61FE" w14:textId="77777777" w:rsidR="007415D3" w:rsidRPr="007415D3" w:rsidRDefault="007415D3" w:rsidP="007415D3">
      <w:pPr>
        <w:bidi/>
        <w:jc w:val="both"/>
        <w:rPr>
          <w:rFonts w:cs="David" w:hint="cs"/>
          <w:rtl/>
        </w:rPr>
      </w:pPr>
      <w:r w:rsidRPr="007415D3">
        <w:rPr>
          <w:rFonts w:cs="David" w:hint="cs"/>
          <w:rtl/>
        </w:rPr>
        <w:tab/>
        <w:t xml:space="preserve">אל תיתני לו את זה. </w:t>
      </w:r>
    </w:p>
    <w:p w14:paraId="6601FEC3" w14:textId="77777777" w:rsidR="007415D3" w:rsidRPr="007415D3" w:rsidRDefault="007415D3" w:rsidP="007415D3">
      <w:pPr>
        <w:bidi/>
        <w:jc w:val="both"/>
        <w:rPr>
          <w:rFonts w:cs="David" w:hint="cs"/>
          <w:u w:val="single"/>
          <w:rtl/>
        </w:rPr>
      </w:pPr>
    </w:p>
    <w:p w14:paraId="75976AD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CEAED7C" w14:textId="77777777" w:rsidR="007415D3" w:rsidRPr="007415D3" w:rsidRDefault="007415D3" w:rsidP="007415D3">
      <w:pPr>
        <w:bidi/>
        <w:jc w:val="both"/>
        <w:rPr>
          <w:rFonts w:cs="David" w:hint="cs"/>
          <w:rtl/>
        </w:rPr>
      </w:pPr>
    </w:p>
    <w:p w14:paraId="6BA58230" w14:textId="77777777" w:rsidR="007415D3" w:rsidRPr="007415D3" w:rsidRDefault="007415D3" w:rsidP="007415D3">
      <w:pPr>
        <w:bidi/>
        <w:ind w:firstLine="567"/>
        <w:jc w:val="both"/>
        <w:rPr>
          <w:rFonts w:cs="David" w:hint="cs"/>
          <w:rtl/>
        </w:rPr>
      </w:pPr>
      <w:r w:rsidRPr="007415D3">
        <w:rPr>
          <w:rFonts w:cs="David" w:hint="cs"/>
          <w:rtl/>
        </w:rPr>
        <w:t>חבר הכנסת אהרונוביץ, מה הצבעת?</w:t>
      </w:r>
    </w:p>
    <w:p w14:paraId="47806AF7" w14:textId="77777777" w:rsidR="007415D3" w:rsidRPr="007415D3" w:rsidRDefault="007415D3" w:rsidP="007415D3">
      <w:pPr>
        <w:bidi/>
        <w:jc w:val="both"/>
        <w:rPr>
          <w:rFonts w:cs="David" w:hint="cs"/>
          <w:rtl/>
        </w:rPr>
      </w:pPr>
    </w:p>
    <w:p w14:paraId="24946591" w14:textId="77777777" w:rsidR="007415D3" w:rsidRPr="007415D3" w:rsidRDefault="007415D3" w:rsidP="007415D3">
      <w:pPr>
        <w:bidi/>
        <w:jc w:val="both"/>
        <w:rPr>
          <w:rFonts w:cs="David" w:hint="cs"/>
          <w:u w:val="single"/>
          <w:rtl/>
        </w:rPr>
      </w:pPr>
      <w:r w:rsidRPr="007415D3">
        <w:rPr>
          <w:rFonts w:cs="David" w:hint="cs"/>
          <w:u w:val="single"/>
          <w:rtl/>
        </w:rPr>
        <w:t>יצחק אהרונוביץ:</w:t>
      </w:r>
    </w:p>
    <w:p w14:paraId="6C092B5D" w14:textId="77777777" w:rsidR="007415D3" w:rsidRPr="007415D3" w:rsidRDefault="007415D3" w:rsidP="007415D3">
      <w:pPr>
        <w:bidi/>
        <w:jc w:val="both"/>
        <w:rPr>
          <w:rFonts w:cs="David" w:hint="cs"/>
          <w:u w:val="single"/>
          <w:rtl/>
        </w:rPr>
      </w:pPr>
    </w:p>
    <w:p w14:paraId="36D177C3" w14:textId="77777777" w:rsidR="007415D3" w:rsidRPr="007415D3" w:rsidRDefault="007415D3" w:rsidP="007415D3">
      <w:pPr>
        <w:bidi/>
        <w:jc w:val="both"/>
        <w:rPr>
          <w:rFonts w:cs="David" w:hint="cs"/>
          <w:rtl/>
        </w:rPr>
      </w:pPr>
      <w:r w:rsidRPr="007415D3">
        <w:rPr>
          <w:rFonts w:cs="David" w:hint="cs"/>
          <w:rtl/>
        </w:rPr>
        <w:tab/>
        <w:t xml:space="preserve">נגד. </w:t>
      </w:r>
    </w:p>
    <w:p w14:paraId="1CEC39C0" w14:textId="77777777" w:rsidR="007415D3" w:rsidRPr="007415D3" w:rsidRDefault="007415D3" w:rsidP="007415D3">
      <w:pPr>
        <w:bidi/>
        <w:jc w:val="both"/>
        <w:rPr>
          <w:rFonts w:cs="David" w:hint="cs"/>
          <w:u w:val="single"/>
          <w:rtl/>
        </w:rPr>
      </w:pPr>
    </w:p>
    <w:p w14:paraId="2D70404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465EF993" w14:textId="77777777" w:rsidR="007415D3" w:rsidRPr="007415D3" w:rsidRDefault="007415D3" w:rsidP="007415D3">
      <w:pPr>
        <w:bidi/>
        <w:jc w:val="both"/>
        <w:rPr>
          <w:rFonts w:cs="David" w:hint="cs"/>
          <w:rtl/>
        </w:rPr>
      </w:pPr>
    </w:p>
    <w:p w14:paraId="44995A10" w14:textId="77777777" w:rsidR="007415D3" w:rsidRPr="007415D3" w:rsidRDefault="007415D3" w:rsidP="007415D3">
      <w:pPr>
        <w:bidi/>
        <w:jc w:val="both"/>
        <w:rPr>
          <w:rFonts w:cs="David" w:hint="cs"/>
          <w:rtl/>
        </w:rPr>
      </w:pPr>
      <w:r w:rsidRPr="007415D3">
        <w:rPr>
          <w:rFonts w:cs="David" w:hint="cs"/>
          <w:rtl/>
        </w:rPr>
        <w:tab/>
        <w:t>מי נגד?</w:t>
      </w:r>
    </w:p>
    <w:p w14:paraId="4A20F399" w14:textId="77777777" w:rsidR="007415D3" w:rsidRPr="007415D3" w:rsidRDefault="007415D3" w:rsidP="007415D3">
      <w:pPr>
        <w:bidi/>
        <w:jc w:val="both"/>
        <w:rPr>
          <w:rFonts w:cs="David" w:hint="cs"/>
          <w:rtl/>
        </w:rPr>
      </w:pPr>
    </w:p>
    <w:p w14:paraId="6D2E21FA" w14:textId="77777777" w:rsidR="007415D3" w:rsidRPr="007415D3" w:rsidRDefault="007415D3" w:rsidP="007415D3">
      <w:pPr>
        <w:bidi/>
        <w:jc w:val="both"/>
        <w:rPr>
          <w:rFonts w:cs="David" w:hint="cs"/>
          <w:b/>
          <w:bCs/>
          <w:rtl/>
        </w:rPr>
      </w:pPr>
      <w:r w:rsidRPr="007415D3">
        <w:rPr>
          <w:rFonts w:cs="David" w:hint="cs"/>
          <w:b/>
          <w:bCs/>
          <w:rtl/>
        </w:rPr>
        <w:t>הצבעה</w:t>
      </w:r>
    </w:p>
    <w:p w14:paraId="1DDA5528"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8</w:t>
      </w:r>
    </w:p>
    <w:p w14:paraId="5C019135"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6</w:t>
      </w:r>
    </w:p>
    <w:p w14:paraId="432C8881" w14:textId="77777777" w:rsidR="007415D3" w:rsidRPr="007415D3" w:rsidRDefault="007415D3" w:rsidP="007415D3">
      <w:pPr>
        <w:bidi/>
        <w:jc w:val="both"/>
        <w:rPr>
          <w:rFonts w:cs="David" w:hint="cs"/>
          <w:rtl/>
        </w:rPr>
      </w:pPr>
      <w:r w:rsidRPr="007415D3">
        <w:rPr>
          <w:rFonts w:cs="David" w:hint="cs"/>
          <w:rtl/>
        </w:rPr>
        <w:t>נמנעים - אין</w:t>
      </w:r>
    </w:p>
    <w:p w14:paraId="1E7D8612" w14:textId="77777777" w:rsidR="007415D3" w:rsidRPr="007415D3" w:rsidRDefault="007415D3" w:rsidP="007415D3">
      <w:pPr>
        <w:bidi/>
        <w:jc w:val="both"/>
        <w:rPr>
          <w:rFonts w:cs="David" w:hint="cs"/>
          <w:rtl/>
        </w:rPr>
      </w:pPr>
      <w:r w:rsidRPr="007415D3">
        <w:rPr>
          <w:rFonts w:cs="David" w:hint="cs"/>
          <w:rtl/>
        </w:rPr>
        <w:t>ההצעה שהצעת החוק תועבר לוועדת הכספים במסגרת חוק ההסדרים, נתקבלה.</w:t>
      </w:r>
    </w:p>
    <w:p w14:paraId="508D25C6" w14:textId="77777777" w:rsidR="007415D3" w:rsidRPr="007415D3" w:rsidRDefault="007415D3" w:rsidP="007415D3">
      <w:pPr>
        <w:bidi/>
        <w:jc w:val="both"/>
        <w:rPr>
          <w:rFonts w:cs="David" w:hint="cs"/>
          <w:rtl/>
        </w:rPr>
      </w:pPr>
    </w:p>
    <w:p w14:paraId="51EEF07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568C401A" w14:textId="77777777" w:rsidR="007415D3" w:rsidRPr="007415D3" w:rsidRDefault="007415D3" w:rsidP="007415D3">
      <w:pPr>
        <w:bidi/>
        <w:jc w:val="both"/>
        <w:rPr>
          <w:rFonts w:cs="David" w:hint="cs"/>
          <w:rtl/>
        </w:rPr>
      </w:pPr>
    </w:p>
    <w:p w14:paraId="5D83FFBC" w14:textId="77777777" w:rsidR="007415D3" w:rsidRPr="007415D3" w:rsidRDefault="007415D3" w:rsidP="007415D3">
      <w:pPr>
        <w:bidi/>
        <w:jc w:val="both"/>
        <w:rPr>
          <w:rFonts w:cs="David" w:hint="cs"/>
          <w:rtl/>
        </w:rPr>
      </w:pPr>
      <w:r w:rsidRPr="007415D3">
        <w:rPr>
          <w:rFonts w:cs="David" w:hint="cs"/>
          <w:rtl/>
        </w:rPr>
        <w:tab/>
        <w:t xml:space="preserve">בעד הצביעו 8 נגד הצביעו 6, אין נמנעים. </w:t>
      </w:r>
    </w:p>
    <w:p w14:paraId="2BF6A46B" w14:textId="77777777" w:rsidR="007415D3" w:rsidRPr="007415D3" w:rsidRDefault="007415D3" w:rsidP="007415D3">
      <w:pPr>
        <w:bidi/>
        <w:jc w:val="both"/>
        <w:rPr>
          <w:rFonts w:cs="David" w:hint="cs"/>
          <w:rtl/>
        </w:rPr>
      </w:pPr>
    </w:p>
    <w:p w14:paraId="300E5D89" w14:textId="77777777" w:rsidR="007415D3" w:rsidRPr="007415D3" w:rsidRDefault="007415D3" w:rsidP="007415D3">
      <w:pPr>
        <w:bidi/>
        <w:jc w:val="both"/>
        <w:rPr>
          <w:rFonts w:cs="David" w:hint="cs"/>
          <w:rtl/>
        </w:rPr>
      </w:pPr>
      <w:r w:rsidRPr="007415D3">
        <w:rPr>
          <w:rFonts w:cs="David" w:hint="cs"/>
          <w:u w:val="single"/>
          <w:rtl/>
        </w:rPr>
        <w:t>נסים זאב:</w:t>
      </w:r>
    </w:p>
    <w:p w14:paraId="3227213E" w14:textId="77777777" w:rsidR="007415D3" w:rsidRPr="007415D3" w:rsidRDefault="007415D3" w:rsidP="007415D3">
      <w:pPr>
        <w:bidi/>
        <w:jc w:val="both"/>
        <w:rPr>
          <w:rFonts w:cs="David" w:hint="cs"/>
          <w:rtl/>
        </w:rPr>
      </w:pPr>
    </w:p>
    <w:p w14:paraId="22332483" w14:textId="77777777" w:rsidR="007415D3" w:rsidRPr="007415D3" w:rsidRDefault="007415D3" w:rsidP="007415D3">
      <w:pPr>
        <w:bidi/>
        <w:jc w:val="both"/>
        <w:rPr>
          <w:rFonts w:cs="David" w:hint="cs"/>
          <w:rtl/>
        </w:rPr>
      </w:pPr>
      <w:r w:rsidRPr="007415D3">
        <w:rPr>
          <w:rFonts w:cs="David" w:hint="cs"/>
          <w:rtl/>
        </w:rPr>
        <w:tab/>
        <w:t xml:space="preserve"> אנחנו מקבלים רק זפטות מכם. </w:t>
      </w:r>
    </w:p>
    <w:p w14:paraId="1F0C7907" w14:textId="77777777" w:rsidR="007415D3" w:rsidRPr="007415D3" w:rsidRDefault="007415D3" w:rsidP="007415D3">
      <w:pPr>
        <w:bidi/>
        <w:jc w:val="both"/>
        <w:rPr>
          <w:rFonts w:cs="David" w:hint="cs"/>
          <w:rtl/>
        </w:rPr>
      </w:pPr>
    </w:p>
    <w:p w14:paraId="3C8BC74D" w14:textId="77777777" w:rsidR="007415D3" w:rsidRPr="007415D3" w:rsidRDefault="007415D3" w:rsidP="007415D3">
      <w:pPr>
        <w:bidi/>
        <w:jc w:val="both"/>
        <w:rPr>
          <w:rFonts w:cs="David" w:hint="cs"/>
          <w:u w:val="single"/>
          <w:rtl/>
        </w:rPr>
      </w:pPr>
      <w:r w:rsidRPr="007415D3">
        <w:rPr>
          <w:rFonts w:cs="David" w:hint="cs"/>
          <w:u w:val="single"/>
          <w:rtl/>
        </w:rPr>
        <w:t>רוחמה אברהם:</w:t>
      </w:r>
    </w:p>
    <w:p w14:paraId="5969B2EE" w14:textId="77777777" w:rsidR="007415D3" w:rsidRPr="007415D3" w:rsidRDefault="007415D3" w:rsidP="007415D3">
      <w:pPr>
        <w:bidi/>
        <w:jc w:val="both"/>
        <w:rPr>
          <w:rFonts w:cs="David" w:hint="cs"/>
          <w:rtl/>
        </w:rPr>
      </w:pPr>
    </w:p>
    <w:p w14:paraId="47024C1F" w14:textId="77777777" w:rsidR="007415D3" w:rsidRPr="007415D3" w:rsidRDefault="007415D3" w:rsidP="007415D3">
      <w:pPr>
        <w:bidi/>
        <w:jc w:val="both"/>
        <w:rPr>
          <w:rFonts w:cs="David" w:hint="cs"/>
          <w:rtl/>
        </w:rPr>
      </w:pPr>
      <w:r w:rsidRPr="007415D3">
        <w:rPr>
          <w:rFonts w:cs="David" w:hint="cs"/>
          <w:rtl/>
        </w:rPr>
        <w:tab/>
        <w:t xml:space="preserve"> אני רוצה לעבור לסעיף האחרון, סעיף 78 - תחילה. אנחנו נרשום את זה לוועדת השרים, צריך להצביע על זה. </w:t>
      </w:r>
    </w:p>
    <w:p w14:paraId="3E2F1E2C" w14:textId="77777777" w:rsidR="007415D3" w:rsidRPr="007415D3" w:rsidRDefault="007415D3" w:rsidP="007415D3">
      <w:pPr>
        <w:bidi/>
        <w:jc w:val="both"/>
        <w:rPr>
          <w:rFonts w:cs="David" w:hint="cs"/>
          <w:rtl/>
        </w:rPr>
      </w:pPr>
    </w:p>
    <w:p w14:paraId="30A560D1" w14:textId="77777777" w:rsidR="007415D3" w:rsidRPr="007415D3" w:rsidRDefault="007415D3" w:rsidP="007415D3">
      <w:pPr>
        <w:pStyle w:val="Heading5"/>
        <w:rPr>
          <w:rFonts w:hint="cs"/>
          <w:rtl/>
        </w:rPr>
      </w:pPr>
      <w:r w:rsidRPr="007415D3">
        <w:rPr>
          <w:rFonts w:hint="cs"/>
          <w:u w:val="single"/>
          <w:rtl/>
        </w:rPr>
        <w:t>שלי יחימוביץ:</w:t>
      </w:r>
    </w:p>
    <w:p w14:paraId="537FFBCE" w14:textId="77777777" w:rsidR="007415D3" w:rsidRPr="007415D3" w:rsidRDefault="007415D3" w:rsidP="007415D3">
      <w:pPr>
        <w:pStyle w:val="Heading5"/>
        <w:rPr>
          <w:rFonts w:hint="cs"/>
          <w:rtl/>
        </w:rPr>
      </w:pPr>
    </w:p>
    <w:p w14:paraId="6FEBEB6B" w14:textId="77777777" w:rsidR="007415D3" w:rsidRPr="007415D3" w:rsidRDefault="007415D3" w:rsidP="007415D3">
      <w:pPr>
        <w:bidi/>
        <w:jc w:val="both"/>
        <w:rPr>
          <w:rFonts w:cs="David" w:hint="cs"/>
          <w:rtl/>
        </w:rPr>
      </w:pPr>
      <w:r w:rsidRPr="007415D3">
        <w:rPr>
          <w:rFonts w:cs="David" w:hint="cs"/>
          <w:rtl/>
        </w:rPr>
        <w:tab/>
        <w:t xml:space="preserve">יש לי דבר מה לומר לאביגדור יצחקי. אדוני יו"ר הקואליציה. לסיום היום המתיש הזה, אני מודה שהבסת אותנו תבוסה מוחצת. אתה רשמת לעצמך ניצחון אחרי ניצחון, לצערי הרב. אני מבקשת בקשה אחת קטנה והיא בסעיף 78. אני מבקשת שבמקום שתחילתו של חוק זה תהיה ביום י"א בטבת התשס"ז-1.1.2007, לשנות את ה-7 ל-8, דהיינו שנת 2008. זאת בקשתי, היא קטנה וצנועה. ספרה אחת בכל חוק ההסדרים. אני בטוחה שתוכל להיענות לה. </w:t>
      </w:r>
    </w:p>
    <w:p w14:paraId="48B3630E" w14:textId="77777777" w:rsidR="007415D3" w:rsidRPr="007415D3" w:rsidRDefault="007415D3" w:rsidP="007415D3">
      <w:pPr>
        <w:bidi/>
        <w:jc w:val="both"/>
        <w:rPr>
          <w:rFonts w:cs="David" w:hint="cs"/>
          <w:rtl/>
        </w:rPr>
      </w:pPr>
    </w:p>
    <w:p w14:paraId="24EBDB3E"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746941F" w14:textId="77777777" w:rsidR="007415D3" w:rsidRPr="007415D3" w:rsidRDefault="007415D3" w:rsidP="007415D3">
      <w:pPr>
        <w:bidi/>
        <w:jc w:val="both"/>
        <w:rPr>
          <w:rFonts w:cs="David" w:hint="cs"/>
          <w:u w:val="single"/>
          <w:rtl/>
        </w:rPr>
      </w:pPr>
    </w:p>
    <w:p w14:paraId="39AD1E63" w14:textId="77777777" w:rsidR="007415D3" w:rsidRPr="007415D3" w:rsidRDefault="007415D3" w:rsidP="007415D3">
      <w:pPr>
        <w:bidi/>
        <w:jc w:val="both"/>
        <w:rPr>
          <w:rFonts w:cs="David" w:hint="cs"/>
          <w:rtl/>
        </w:rPr>
      </w:pPr>
      <w:r w:rsidRPr="007415D3">
        <w:rPr>
          <w:rFonts w:cs="David" w:hint="cs"/>
          <w:rtl/>
        </w:rPr>
        <w:tab/>
        <w:t xml:space="preserve"> לכאורה, הדיון על נוסח החוק בדרך כלל מתקיים בוועדות. אבל כיוון שהנושא כבר נפתח לדיון, ומדובר בשינוי הספרות, אני מציע לשנות ספרה אחרת: 2017 במקום 2007.</w:t>
      </w:r>
    </w:p>
    <w:p w14:paraId="41738D7D" w14:textId="77777777" w:rsidR="007415D3" w:rsidRPr="007415D3" w:rsidRDefault="007415D3" w:rsidP="007415D3">
      <w:pPr>
        <w:bidi/>
        <w:jc w:val="both"/>
        <w:rPr>
          <w:rFonts w:cs="David" w:hint="cs"/>
          <w:rtl/>
        </w:rPr>
      </w:pPr>
    </w:p>
    <w:p w14:paraId="0907BFDE"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שלי יחימוביץ:</w:t>
      </w:r>
    </w:p>
    <w:p w14:paraId="095857C2" w14:textId="77777777" w:rsidR="007415D3" w:rsidRPr="007415D3" w:rsidRDefault="007415D3" w:rsidP="007415D3">
      <w:pPr>
        <w:bidi/>
        <w:jc w:val="both"/>
        <w:rPr>
          <w:rFonts w:cs="David" w:hint="cs"/>
          <w:u w:val="single"/>
          <w:rtl/>
        </w:rPr>
      </w:pPr>
    </w:p>
    <w:p w14:paraId="1D2B521E" w14:textId="77777777" w:rsidR="007415D3" w:rsidRPr="007415D3" w:rsidRDefault="007415D3" w:rsidP="007415D3">
      <w:pPr>
        <w:bidi/>
        <w:jc w:val="both"/>
        <w:rPr>
          <w:rFonts w:cs="David" w:hint="cs"/>
          <w:rtl/>
        </w:rPr>
      </w:pPr>
      <w:r w:rsidRPr="007415D3">
        <w:rPr>
          <w:rFonts w:cs="David" w:hint="cs"/>
          <w:rtl/>
        </w:rPr>
        <w:tab/>
        <w:t>בקשתי היתה רצינית ואני מבקשת תשובה רצינית.</w:t>
      </w:r>
    </w:p>
    <w:p w14:paraId="21FA1BEC" w14:textId="77777777" w:rsidR="007415D3" w:rsidRPr="007415D3" w:rsidRDefault="007415D3" w:rsidP="007415D3">
      <w:pPr>
        <w:bidi/>
        <w:jc w:val="both"/>
        <w:rPr>
          <w:rFonts w:cs="David" w:hint="cs"/>
          <w:rtl/>
        </w:rPr>
      </w:pPr>
    </w:p>
    <w:p w14:paraId="130DEA1B" w14:textId="77777777" w:rsidR="007415D3" w:rsidRPr="007415D3" w:rsidRDefault="007415D3" w:rsidP="007415D3">
      <w:pPr>
        <w:pStyle w:val="Heading5"/>
        <w:rPr>
          <w:rFonts w:hint="cs"/>
          <w:rtl/>
        </w:rPr>
      </w:pPr>
      <w:r w:rsidRPr="007415D3">
        <w:rPr>
          <w:rFonts w:hint="cs"/>
          <w:u w:val="single"/>
          <w:rtl/>
        </w:rPr>
        <w:t>אביגדור יצחקי:</w:t>
      </w:r>
    </w:p>
    <w:p w14:paraId="17DAB839" w14:textId="77777777" w:rsidR="007415D3" w:rsidRPr="007415D3" w:rsidRDefault="007415D3" w:rsidP="007415D3">
      <w:pPr>
        <w:pStyle w:val="Heading5"/>
        <w:rPr>
          <w:rFonts w:hint="cs"/>
          <w:rtl/>
        </w:rPr>
      </w:pPr>
    </w:p>
    <w:p w14:paraId="3CDA0ED7" w14:textId="77777777" w:rsidR="007415D3" w:rsidRPr="007415D3" w:rsidRDefault="007415D3" w:rsidP="007415D3">
      <w:pPr>
        <w:bidi/>
        <w:jc w:val="both"/>
        <w:rPr>
          <w:rFonts w:cs="David" w:hint="cs"/>
          <w:rtl/>
        </w:rPr>
      </w:pPr>
      <w:r w:rsidRPr="007415D3">
        <w:rPr>
          <w:rFonts w:cs="David" w:hint="cs"/>
          <w:rtl/>
        </w:rPr>
        <w:tab/>
        <w:t xml:space="preserve"> לסיום, אני מוכרח לומר שעברו עליי שלושה ימים לא קלים. נדמה לכם שאני מתמודד רק איתכם. אתם ההתמודדות היותר קלה שלי. קודם כל, בגלל השותפים לקואליציה שעושים עבודה נאמנה כדי להבין שבסוף שותפות היא לעשות דברים נכונים. אבל ההתמודדות הקשה יותר היא עם - - -  שם אני מקיא דם יומיים על הרבה מאוד דברים שאני אומר וחושב, בחלק גדול מהדברים כמוכם. אבל אני רוצה לבקש דבר אחד: ניפגש בוועדות, מה שנקרא. </w:t>
      </w:r>
    </w:p>
    <w:p w14:paraId="1478276C" w14:textId="77777777" w:rsidR="007415D3" w:rsidRPr="007415D3" w:rsidRDefault="007415D3" w:rsidP="007415D3">
      <w:pPr>
        <w:bidi/>
        <w:jc w:val="both"/>
        <w:rPr>
          <w:rFonts w:cs="David" w:hint="cs"/>
          <w:rtl/>
        </w:rPr>
      </w:pPr>
    </w:p>
    <w:p w14:paraId="608D217D" w14:textId="77777777" w:rsidR="007415D3" w:rsidRPr="007415D3" w:rsidRDefault="007415D3" w:rsidP="007415D3">
      <w:pPr>
        <w:bidi/>
        <w:ind w:firstLine="567"/>
        <w:jc w:val="both"/>
        <w:rPr>
          <w:rFonts w:cs="David" w:hint="cs"/>
          <w:rtl/>
        </w:rPr>
      </w:pPr>
      <w:r w:rsidRPr="007415D3">
        <w:rPr>
          <w:rFonts w:cs="David" w:hint="cs"/>
          <w:rtl/>
        </w:rPr>
        <w:t xml:space="preserve">שלי, אני רוצה לומר לך דבר אחד. חשוב מאוד שנקבע באופן סופי, לא יאוחר מחודש מאי, את הנושא של חוק ההסדרים ב-2007 ,ושלא נבוא אחרי זה ונגיד: "עוד פעם נדחה את זה, נעשה את זה, נראה ונבוא, עכשיו רק השנה, ורק שנה הבאה". כאן כולם- קואליציה ואופוזיציה </w:t>
      </w:r>
      <w:r w:rsidRPr="007415D3">
        <w:rPr>
          <w:rFonts w:cs="David"/>
          <w:rtl/>
        </w:rPr>
        <w:t>–</w:t>
      </w:r>
      <w:r w:rsidRPr="007415D3">
        <w:rPr>
          <w:rFonts w:cs="David" w:hint="cs"/>
          <w:rtl/>
        </w:rPr>
        <w:t xml:space="preserve"> אני מקווה שנגיע להסכמה על החוק. </w:t>
      </w:r>
    </w:p>
    <w:p w14:paraId="214AAEA6" w14:textId="77777777" w:rsidR="007415D3" w:rsidRPr="007415D3" w:rsidRDefault="007415D3" w:rsidP="007415D3">
      <w:pPr>
        <w:bidi/>
        <w:jc w:val="both"/>
        <w:rPr>
          <w:rFonts w:cs="David" w:hint="cs"/>
          <w:rtl/>
        </w:rPr>
      </w:pPr>
    </w:p>
    <w:p w14:paraId="491AE1E8" w14:textId="77777777" w:rsidR="007415D3" w:rsidRPr="007415D3" w:rsidRDefault="007415D3" w:rsidP="007415D3">
      <w:pPr>
        <w:bidi/>
        <w:ind w:firstLine="567"/>
        <w:jc w:val="both"/>
        <w:rPr>
          <w:rFonts w:cs="David" w:hint="cs"/>
          <w:rtl/>
        </w:rPr>
      </w:pPr>
      <w:r w:rsidRPr="007415D3">
        <w:rPr>
          <w:rFonts w:cs="David" w:hint="cs"/>
          <w:rtl/>
        </w:rPr>
        <w:t xml:space="preserve">אני רוצה לומר לך, שמעתי את הצעתו של יעקב נאמן, שר האוצר לשעבר ומשפטן דגול שמכיר את מדינת ישראל. הצעתו ממש מצאה חן בעיני, היא היתה ההצעה הקונסטרוקטיבית היחידה. חשוב מאוד שנסיים את הדבר הזה. בפעם הבאה, אני מקווה, שיהיה לנו גם את הניואנס - - - </w:t>
      </w:r>
    </w:p>
    <w:p w14:paraId="275965B0" w14:textId="77777777" w:rsidR="007415D3" w:rsidRPr="007415D3" w:rsidRDefault="007415D3" w:rsidP="007415D3">
      <w:pPr>
        <w:bidi/>
        <w:jc w:val="both"/>
        <w:rPr>
          <w:rFonts w:cs="David" w:hint="cs"/>
          <w:rtl/>
        </w:rPr>
      </w:pPr>
    </w:p>
    <w:p w14:paraId="2B9ED3B3"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072C4DCD" w14:textId="77777777" w:rsidR="007415D3" w:rsidRPr="007415D3" w:rsidRDefault="007415D3" w:rsidP="007415D3">
      <w:pPr>
        <w:bidi/>
        <w:jc w:val="both"/>
        <w:rPr>
          <w:rFonts w:cs="David" w:hint="cs"/>
          <w:rtl/>
        </w:rPr>
      </w:pPr>
    </w:p>
    <w:p w14:paraId="49B167CC" w14:textId="77777777" w:rsidR="007415D3" w:rsidRPr="007415D3" w:rsidRDefault="007415D3" w:rsidP="007415D3">
      <w:pPr>
        <w:bidi/>
        <w:ind w:firstLine="567"/>
        <w:jc w:val="both"/>
        <w:rPr>
          <w:rFonts w:cs="David" w:hint="cs"/>
          <w:rtl/>
        </w:rPr>
      </w:pPr>
      <w:r w:rsidRPr="007415D3">
        <w:rPr>
          <w:rFonts w:cs="David" w:hint="cs"/>
          <w:rtl/>
        </w:rPr>
        <w:t xml:space="preserve">גברתי היושבת ראש. אני רוצה, בסוף הדיון הזה, קודם כל לשבח אותך על שניהלת את הישיבה הזאת בצורה מאוד מכובדת. ניהלת אותה באורך רוח. הישיבה מן הסוג הזה היא קשה לכולם אבל ליושב הראש היא הרבה יותר קשה. אני רוצה להגיד לך שאני מאוד מאוד מעריך את האופן שבו עשית את זה. אני גם רוצה להגיד מילה טובה ליו"ר הקואליציה, אשר במספר מקרים, אם כי לא מספיק לטעמי, גילה גמישות תוך כדי הדיון. </w:t>
      </w:r>
    </w:p>
    <w:p w14:paraId="35E7CB09" w14:textId="77777777" w:rsidR="007415D3" w:rsidRPr="007415D3" w:rsidRDefault="007415D3" w:rsidP="007415D3">
      <w:pPr>
        <w:bidi/>
        <w:jc w:val="both"/>
        <w:rPr>
          <w:rFonts w:cs="David" w:hint="cs"/>
          <w:rtl/>
        </w:rPr>
      </w:pPr>
    </w:p>
    <w:p w14:paraId="1864EE84" w14:textId="77777777" w:rsidR="007415D3" w:rsidRPr="007415D3" w:rsidRDefault="007415D3" w:rsidP="007415D3">
      <w:pPr>
        <w:bidi/>
        <w:jc w:val="both"/>
        <w:rPr>
          <w:rFonts w:cs="David" w:hint="cs"/>
          <w:u w:val="single"/>
          <w:rtl/>
        </w:rPr>
      </w:pPr>
      <w:r w:rsidRPr="007415D3">
        <w:rPr>
          <w:rFonts w:cs="David" w:hint="cs"/>
          <w:u w:val="single"/>
          <w:rtl/>
        </w:rPr>
        <w:t>יעקב מרגי:</w:t>
      </w:r>
    </w:p>
    <w:p w14:paraId="731EF40C" w14:textId="77777777" w:rsidR="007415D3" w:rsidRPr="007415D3" w:rsidRDefault="007415D3" w:rsidP="007415D3">
      <w:pPr>
        <w:bidi/>
        <w:jc w:val="both"/>
        <w:rPr>
          <w:rFonts w:cs="David" w:hint="cs"/>
          <w:u w:val="single"/>
          <w:rtl/>
        </w:rPr>
      </w:pPr>
    </w:p>
    <w:p w14:paraId="0585761C" w14:textId="77777777" w:rsidR="007415D3" w:rsidRPr="007415D3" w:rsidRDefault="007415D3" w:rsidP="007415D3">
      <w:pPr>
        <w:bidi/>
        <w:jc w:val="both"/>
        <w:rPr>
          <w:rFonts w:cs="David" w:hint="cs"/>
          <w:rtl/>
        </w:rPr>
      </w:pPr>
      <w:r w:rsidRPr="007415D3">
        <w:rPr>
          <w:rFonts w:cs="David" w:hint="cs"/>
          <w:rtl/>
        </w:rPr>
        <w:tab/>
        <w:t xml:space="preserve">אני מודה לו שהוא לא נהג כקודמו. </w:t>
      </w:r>
    </w:p>
    <w:p w14:paraId="6C10CC7D" w14:textId="77777777" w:rsidR="007415D3" w:rsidRPr="007415D3" w:rsidRDefault="007415D3" w:rsidP="007415D3">
      <w:pPr>
        <w:bidi/>
        <w:jc w:val="both"/>
        <w:rPr>
          <w:rFonts w:cs="David" w:hint="cs"/>
          <w:rtl/>
        </w:rPr>
      </w:pPr>
    </w:p>
    <w:p w14:paraId="5B81B9B7"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ABE8750" w14:textId="77777777" w:rsidR="007415D3" w:rsidRPr="007415D3" w:rsidRDefault="007415D3" w:rsidP="007415D3">
      <w:pPr>
        <w:bidi/>
        <w:jc w:val="both"/>
        <w:rPr>
          <w:rFonts w:cs="David" w:hint="cs"/>
          <w:rtl/>
        </w:rPr>
      </w:pPr>
    </w:p>
    <w:p w14:paraId="1A59B5C5" w14:textId="77777777" w:rsidR="007415D3" w:rsidRPr="007415D3" w:rsidRDefault="007415D3" w:rsidP="007415D3">
      <w:pPr>
        <w:bidi/>
        <w:jc w:val="both"/>
        <w:rPr>
          <w:rFonts w:cs="David" w:hint="cs"/>
          <w:rtl/>
        </w:rPr>
      </w:pPr>
      <w:r w:rsidRPr="007415D3">
        <w:rPr>
          <w:rFonts w:cs="David" w:hint="cs"/>
          <w:rtl/>
        </w:rPr>
        <w:tab/>
        <w:t xml:space="preserve">אני לא יכול בכל דבר לחשוב על עצמי. זה לא דבר שקורה לי בכל משפט. לכן אני רוצה לשבח בעיקר אותך, גברתי יושבת ראש הוועדה. גם במידה מסוימת את יושב ראש הקואליציה. </w:t>
      </w:r>
    </w:p>
    <w:p w14:paraId="7E9F18C2" w14:textId="77777777" w:rsidR="007415D3" w:rsidRPr="007415D3" w:rsidRDefault="007415D3" w:rsidP="007415D3">
      <w:pPr>
        <w:bidi/>
        <w:jc w:val="both"/>
        <w:rPr>
          <w:rFonts w:cs="David" w:hint="cs"/>
          <w:u w:val="single"/>
          <w:rtl/>
        </w:rPr>
      </w:pPr>
    </w:p>
    <w:p w14:paraId="3885D4A5" w14:textId="77777777" w:rsidR="007415D3" w:rsidRPr="007415D3" w:rsidRDefault="007415D3" w:rsidP="007415D3">
      <w:pPr>
        <w:bidi/>
        <w:jc w:val="both"/>
        <w:rPr>
          <w:rFonts w:cs="David" w:hint="cs"/>
          <w:u w:val="single"/>
          <w:rtl/>
        </w:rPr>
      </w:pPr>
      <w:r w:rsidRPr="007415D3">
        <w:rPr>
          <w:rFonts w:cs="David" w:hint="cs"/>
          <w:u w:val="single"/>
          <w:rtl/>
        </w:rPr>
        <w:t>אורי אריאל:</w:t>
      </w:r>
    </w:p>
    <w:p w14:paraId="013B95B0" w14:textId="77777777" w:rsidR="007415D3" w:rsidRPr="007415D3" w:rsidRDefault="007415D3" w:rsidP="007415D3">
      <w:pPr>
        <w:bidi/>
        <w:jc w:val="both"/>
        <w:rPr>
          <w:rFonts w:cs="David" w:hint="cs"/>
          <w:rtl/>
        </w:rPr>
      </w:pPr>
    </w:p>
    <w:p w14:paraId="65EA28F2" w14:textId="77777777" w:rsidR="007415D3" w:rsidRPr="007415D3" w:rsidRDefault="007415D3" w:rsidP="007415D3">
      <w:pPr>
        <w:bidi/>
        <w:jc w:val="both"/>
        <w:rPr>
          <w:rFonts w:cs="David" w:hint="cs"/>
          <w:rtl/>
        </w:rPr>
      </w:pPr>
      <w:r w:rsidRPr="007415D3">
        <w:rPr>
          <w:rFonts w:cs="David" w:hint="cs"/>
          <w:rtl/>
        </w:rPr>
        <w:tab/>
        <w:t xml:space="preserve">אני חושב שאפשר להודות בשם כולם. </w:t>
      </w:r>
    </w:p>
    <w:p w14:paraId="6331CBF7" w14:textId="77777777" w:rsidR="007415D3" w:rsidRPr="007415D3" w:rsidRDefault="007415D3" w:rsidP="007415D3">
      <w:pPr>
        <w:bidi/>
        <w:jc w:val="both"/>
        <w:rPr>
          <w:rFonts w:cs="David" w:hint="cs"/>
          <w:rtl/>
        </w:rPr>
      </w:pPr>
    </w:p>
    <w:p w14:paraId="086AB84C" w14:textId="77777777" w:rsidR="007415D3" w:rsidRPr="007415D3" w:rsidRDefault="007415D3" w:rsidP="007415D3">
      <w:pPr>
        <w:bidi/>
        <w:jc w:val="both"/>
        <w:rPr>
          <w:rFonts w:cs="David" w:hint="cs"/>
          <w:u w:val="single"/>
          <w:rtl/>
        </w:rPr>
      </w:pPr>
      <w:r w:rsidRPr="007415D3">
        <w:rPr>
          <w:rFonts w:cs="David" w:hint="cs"/>
          <w:u w:val="single"/>
          <w:rtl/>
        </w:rPr>
        <w:t>נסים זאב:</w:t>
      </w:r>
    </w:p>
    <w:p w14:paraId="012CEEDD" w14:textId="77777777" w:rsidR="007415D3" w:rsidRPr="007415D3" w:rsidRDefault="007415D3" w:rsidP="007415D3">
      <w:pPr>
        <w:bidi/>
        <w:jc w:val="both"/>
        <w:rPr>
          <w:rFonts w:cs="David" w:hint="cs"/>
          <w:rtl/>
        </w:rPr>
      </w:pPr>
    </w:p>
    <w:p w14:paraId="33D4510E" w14:textId="77777777" w:rsidR="007415D3" w:rsidRPr="007415D3" w:rsidRDefault="007415D3" w:rsidP="007415D3">
      <w:pPr>
        <w:bidi/>
        <w:ind w:firstLine="567"/>
        <w:jc w:val="both"/>
        <w:rPr>
          <w:rFonts w:cs="David" w:hint="cs"/>
          <w:rtl/>
        </w:rPr>
      </w:pPr>
      <w:r w:rsidRPr="007415D3">
        <w:rPr>
          <w:rFonts w:cs="David" w:hint="cs"/>
          <w:rtl/>
        </w:rPr>
        <w:t>אני רוצה לומר שזאת ועדה - היום בבוקר כשהגעתי ב-08:30, הרבה לא הספיקו להתפלל וכבר הגיעו לוועדה. המסירות כאן לוועדה היא למעלה מהמצופה. הערכתי היא לחבריי שיושבים פה כל כך הרבה שעות ובעיקר ליושבת ראש הוועדה שמנהלת את הישיבה בסבלנות ובאורך רוח.</w:t>
      </w:r>
    </w:p>
    <w:p w14:paraId="73364579" w14:textId="77777777" w:rsidR="007415D3" w:rsidRPr="007415D3" w:rsidRDefault="007415D3" w:rsidP="007415D3">
      <w:pPr>
        <w:bidi/>
        <w:jc w:val="both"/>
        <w:rPr>
          <w:rFonts w:cs="David" w:hint="cs"/>
          <w:rtl/>
        </w:rPr>
      </w:pPr>
    </w:p>
    <w:p w14:paraId="041431ED" w14:textId="77777777" w:rsidR="007415D3" w:rsidRPr="007415D3" w:rsidRDefault="007415D3" w:rsidP="007415D3">
      <w:pPr>
        <w:bidi/>
        <w:jc w:val="both"/>
        <w:rPr>
          <w:rFonts w:cs="David" w:hint="cs"/>
          <w:u w:val="single"/>
          <w:rtl/>
        </w:rPr>
      </w:pPr>
      <w:r w:rsidRPr="007415D3">
        <w:rPr>
          <w:rFonts w:cs="David" w:hint="cs"/>
          <w:u w:val="single"/>
          <w:rtl/>
        </w:rPr>
        <w:t>שלי יחימוביץ:</w:t>
      </w:r>
    </w:p>
    <w:p w14:paraId="15CC0FD1" w14:textId="77777777" w:rsidR="007415D3" w:rsidRPr="007415D3" w:rsidRDefault="007415D3" w:rsidP="007415D3">
      <w:pPr>
        <w:bidi/>
        <w:jc w:val="both"/>
        <w:rPr>
          <w:rFonts w:cs="David" w:hint="cs"/>
          <w:rtl/>
        </w:rPr>
      </w:pPr>
    </w:p>
    <w:p w14:paraId="508779AD" w14:textId="77777777" w:rsidR="007415D3" w:rsidRPr="007415D3" w:rsidRDefault="007415D3" w:rsidP="007415D3">
      <w:pPr>
        <w:bidi/>
        <w:ind w:firstLine="567"/>
        <w:jc w:val="both"/>
        <w:rPr>
          <w:rFonts w:cs="David" w:hint="cs"/>
          <w:rtl/>
        </w:rPr>
      </w:pPr>
      <w:r w:rsidRPr="007415D3">
        <w:rPr>
          <w:rFonts w:cs="David" w:hint="cs"/>
          <w:rtl/>
        </w:rPr>
        <w:t>גברתי, יושבת ראש הוועדה. אני רוצה להגיד לך שניהלת מאבק הרואי. נכון שבסופו של דבר אמנם לא הצלחנו, אבל את הטבעת את חותמך ובעצם ירית את היריי</w:t>
      </w:r>
      <w:r w:rsidRPr="007415D3">
        <w:rPr>
          <w:rFonts w:cs="David" w:hint="eastAsia"/>
          <w:rtl/>
        </w:rPr>
        <w:t>ה</w:t>
      </w:r>
      <w:r w:rsidRPr="007415D3">
        <w:rPr>
          <w:rFonts w:cs="David" w:hint="cs"/>
          <w:rtl/>
        </w:rPr>
        <w:t xml:space="preserve"> הראשונה, לדעתי, בקנה מידה היסטורי, לקבורתו של חוק ההסדרים. חוללת שינוי גם בעמדת הציבור כלפי החוק. זה היה חוק שאי אפשר היה לעניין בו את הציבור. אני חושבת שבפעם הראשונה הציבור הבין את עומק חומרתו של החוק הזה, ובמידה רבה בזכותך. </w:t>
      </w:r>
    </w:p>
    <w:p w14:paraId="7853B6E3" w14:textId="77777777" w:rsidR="007415D3" w:rsidRPr="007415D3" w:rsidRDefault="007415D3" w:rsidP="007415D3">
      <w:pPr>
        <w:bidi/>
        <w:ind w:firstLine="567"/>
        <w:jc w:val="both"/>
        <w:rPr>
          <w:rFonts w:cs="David" w:hint="cs"/>
          <w:rtl/>
        </w:rPr>
      </w:pPr>
    </w:p>
    <w:p w14:paraId="3E9C28E3" w14:textId="77777777" w:rsidR="007415D3" w:rsidRPr="007415D3" w:rsidRDefault="007415D3" w:rsidP="007415D3">
      <w:pPr>
        <w:bidi/>
        <w:ind w:firstLine="567"/>
        <w:jc w:val="both"/>
        <w:rPr>
          <w:rFonts w:cs="David" w:hint="cs"/>
          <w:rtl/>
        </w:rPr>
      </w:pPr>
      <w:r w:rsidRPr="007415D3">
        <w:rPr>
          <w:rFonts w:cs="David" w:hint="cs"/>
          <w:rtl/>
        </w:rPr>
        <w:t xml:space="preserve">הפגנת המון אומץ לב, המון בקיאות ואני ממש גאה שהזדמן לי להיות נציגה בוועדה. </w:t>
      </w:r>
    </w:p>
    <w:p w14:paraId="07D96136" w14:textId="77777777" w:rsidR="007415D3" w:rsidRPr="007415D3" w:rsidRDefault="007415D3" w:rsidP="007415D3">
      <w:pPr>
        <w:bidi/>
        <w:jc w:val="both"/>
        <w:rPr>
          <w:rFonts w:cs="David" w:hint="cs"/>
          <w:rtl/>
        </w:rPr>
      </w:pPr>
    </w:p>
    <w:p w14:paraId="397318C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F8B558E" w14:textId="77777777" w:rsidR="007415D3" w:rsidRPr="007415D3" w:rsidRDefault="007415D3" w:rsidP="007415D3">
      <w:pPr>
        <w:bidi/>
        <w:jc w:val="both"/>
        <w:rPr>
          <w:rFonts w:cs="David" w:hint="cs"/>
          <w:rtl/>
        </w:rPr>
      </w:pPr>
      <w:r w:rsidRPr="007415D3">
        <w:rPr>
          <w:rFonts w:cs="David" w:hint="cs"/>
          <w:rtl/>
        </w:rPr>
        <w:tab/>
      </w:r>
    </w:p>
    <w:p w14:paraId="6F5DDD55" w14:textId="77777777" w:rsidR="007415D3" w:rsidRPr="007415D3" w:rsidRDefault="007415D3" w:rsidP="007415D3">
      <w:pPr>
        <w:bidi/>
        <w:ind w:firstLine="567"/>
        <w:jc w:val="both"/>
        <w:rPr>
          <w:rFonts w:cs="David" w:hint="cs"/>
          <w:rtl/>
        </w:rPr>
      </w:pPr>
      <w:r w:rsidRPr="007415D3">
        <w:rPr>
          <w:rFonts w:cs="David" w:hint="cs"/>
          <w:rtl/>
        </w:rPr>
        <w:t xml:space="preserve">אני מודה לכל דברי השבח ואני יכולה לומר במשפט אחד, שהמזל הגדול שלי הוא שממחמאות לא משמינים. בהחלט סברתי, כיושבת ראש הוועדה, שלפעמים בחיים נפתחים חלונות הזדמנויות שלא ניתנות לנו לאורך כל חיינו או כל שנות עבודתנו. אני סברתי, כמי שבאמת למדה והעמיקה  בכל מה שקשור בחוק ההסדרים, שבאמת בחוק ההסדרים הנוכחי יכולנו ללכת לקראת מהלך היסטורי, גם בתחום חיזוקה של הכנסת כרשות המחוקקת וגם בתחום של עמדות הממשלה אל מול חוק ההסדרים ואל מול ההתנהלות של הכנסת. </w:t>
      </w:r>
    </w:p>
    <w:p w14:paraId="7F010148" w14:textId="77777777" w:rsidR="007415D3" w:rsidRPr="007415D3" w:rsidRDefault="007415D3" w:rsidP="007415D3">
      <w:pPr>
        <w:bidi/>
        <w:ind w:firstLine="567"/>
        <w:jc w:val="both"/>
        <w:rPr>
          <w:rFonts w:cs="David" w:hint="cs"/>
          <w:rtl/>
        </w:rPr>
      </w:pPr>
    </w:p>
    <w:p w14:paraId="649B2DA7" w14:textId="77777777" w:rsidR="007415D3" w:rsidRPr="007415D3" w:rsidRDefault="007415D3" w:rsidP="007415D3">
      <w:pPr>
        <w:bidi/>
        <w:ind w:firstLine="567"/>
        <w:jc w:val="both"/>
        <w:rPr>
          <w:rFonts w:cs="David" w:hint="cs"/>
          <w:rtl/>
        </w:rPr>
      </w:pPr>
      <w:r w:rsidRPr="007415D3">
        <w:rPr>
          <w:rFonts w:cs="David" w:hint="cs"/>
          <w:rtl/>
        </w:rPr>
        <w:t xml:space="preserve">בסך הכל הכללי, כשעברנו מסעיף לסעיף, ראינו שהיו סעיפים שלא היו להם השלכות תקציביות ישירות על התקציב. אבל מכיוון שהממשלה סברה אחרת, ואני חושבת שזאת ההזדמנות </w:t>
      </w:r>
      <w:r w:rsidRPr="007415D3">
        <w:rPr>
          <w:rFonts w:cs="David"/>
          <w:rtl/>
        </w:rPr>
        <w:t>–</w:t>
      </w:r>
      <w:r w:rsidRPr="007415D3">
        <w:rPr>
          <w:rFonts w:cs="David" w:hint="cs"/>
          <w:rtl/>
        </w:rPr>
        <w:t xml:space="preserve"> תרשה לי בשם הוועדה ובשם כל חברי הכנסת באמת לשבח אותך, חבר הכנסת יצחקי. אני מוכרחה לומר שכחברת קואליציה לא היה לי קל, לעמוד ולהצביע עם העקרונות שלי, שאמרתי אותם במשך 3 חודשים, נגד עמדות הקואליציה. לא היה לי קל לעשות את זה כי אינני רגילה למרוד. עשיתי זאת משום שסברתי, ואני עדיין סבורה,  שכנסת ישראל יכלה להטביע חותם בכל מה שקשור לרעה החולה שנקראת חוק ההסדרים. אבל יש לעשות זאת בדרך דמוקרטית. </w:t>
      </w:r>
    </w:p>
    <w:p w14:paraId="30333B4E" w14:textId="77777777" w:rsidR="007415D3" w:rsidRPr="007415D3" w:rsidRDefault="007415D3" w:rsidP="007415D3">
      <w:pPr>
        <w:bidi/>
        <w:ind w:firstLine="567"/>
        <w:jc w:val="both"/>
        <w:rPr>
          <w:rFonts w:cs="David" w:hint="cs"/>
          <w:rtl/>
        </w:rPr>
      </w:pPr>
    </w:p>
    <w:p w14:paraId="3876FECC" w14:textId="77777777" w:rsidR="007415D3" w:rsidRPr="007415D3" w:rsidRDefault="007415D3" w:rsidP="007415D3">
      <w:pPr>
        <w:bidi/>
        <w:ind w:firstLine="567"/>
        <w:jc w:val="both"/>
        <w:rPr>
          <w:rFonts w:cs="David" w:hint="cs"/>
          <w:rtl/>
        </w:rPr>
      </w:pPr>
      <w:r w:rsidRPr="007415D3">
        <w:rPr>
          <w:rFonts w:cs="David" w:hint="cs"/>
          <w:rtl/>
        </w:rPr>
        <w:t xml:space="preserve">אמנם אני לא אוהבת את ההצבעה, כפי שהתקבלה, אבל אני מקבלת אותה. אני חושבת שהיתה פה עמידה איתנה של יושב ראש הקואליציה ושל חלק גדול מהחברים, להעביר את זה לוועדות. ישנה סברה שמרבית החוק הזה, ואני עדיין מקווה שכך יהיה, לא ייצא לפועל בוועדות. אני מקווה שהוא יפוצל בוועדות, למעט סעיפים שמאוד חשובים לאוצר, וגם להם יש קווים אדומים. למרות שלא היה לי קל, אני שמחה שהצלחתי לעמוד במשימה הלא קלה של ניהול הישיבה. </w:t>
      </w:r>
    </w:p>
    <w:p w14:paraId="48199B52" w14:textId="77777777" w:rsidR="007415D3" w:rsidRPr="007415D3" w:rsidRDefault="007415D3" w:rsidP="007415D3">
      <w:pPr>
        <w:bidi/>
        <w:jc w:val="both"/>
        <w:rPr>
          <w:rFonts w:cs="David" w:hint="cs"/>
          <w:rtl/>
        </w:rPr>
      </w:pPr>
    </w:p>
    <w:p w14:paraId="19687002" w14:textId="77777777" w:rsidR="007415D3" w:rsidRPr="007415D3" w:rsidRDefault="007415D3" w:rsidP="007415D3">
      <w:pPr>
        <w:bidi/>
        <w:jc w:val="both"/>
        <w:rPr>
          <w:rFonts w:cs="David" w:hint="cs"/>
          <w:u w:val="single"/>
          <w:rtl/>
        </w:rPr>
      </w:pPr>
      <w:r w:rsidRPr="007415D3">
        <w:rPr>
          <w:rFonts w:cs="David" w:hint="cs"/>
          <w:u w:val="single"/>
          <w:rtl/>
        </w:rPr>
        <w:t>ראובן ריבלין:</w:t>
      </w:r>
    </w:p>
    <w:p w14:paraId="569DC0AF" w14:textId="77777777" w:rsidR="007415D3" w:rsidRPr="007415D3" w:rsidRDefault="007415D3" w:rsidP="007415D3">
      <w:pPr>
        <w:bidi/>
        <w:jc w:val="both"/>
        <w:rPr>
          <w:rFonts w:cs="David" w:hint="cs"/>
          <w:rtl/>
        </w:rPr>
      </w:pPr>
    </w:p>
    <w:p w14:paraId="7CF5F01B" w14:textId="77777777" w:rsidR="007415D3" w:rsidRPr="007415D3" w:rsidRDefault="007415D3" w:rsidP="007415D3">
      <w:pPr>
        <w:bidi/>
        <w:jc w:val="both"/>
        <w:rPr>
          <w:rFonts w:cs="David" w:hint="cs"/>
          <w:rtl/>
        </w:rPr>
      </w:pPr>
      <w:r w:rsidRPr="007415D3">
        <w:rPr>
          <w:rFonts w:cs="David" w:hint="cs"/>
          <w:rtl/>
        </w:rPr>
        <w:tab/>
        <w:t>יכול</w:t>
      </w:r>
      <w:r w:rsidRPr="007415D3">
        <w:rPr>
          <w:rFonts w:cs="David" w:hint="eastAsia"/>
          <w:rtl/>
        </w:rPr>
        <w:t>ת</w:t>
      </w:r>
      <w:r w:rsidRPr="007415D3">
        <w:rPr>
          <w:rFonts w:cs="David" w:hint="cs"/>
          <w:rtl/>
        </w:rPr>
        <w:t xml:space="preserve">, גברתי, להזהיר את הממשלה שהפעם נהגת כך עם כל הוועדה, מתוך הבנה שהממשלה מבינה את התהליכים שעברו כאן. נדמה לי שהממשלה יכולה לפרש שאם בימים שבהם היתה התנגדות כל כך חריפה היא ניצחה, אז בימים הבאים הם יעשו עוד ככל העולה על רוחם. אני חושב שבעניין זה צריך להדגיש הדגשה יתרה. </w:t>
      </w:r>
    </w:p>
    <w:p w14:paraId="020949A7" w14:textId="77777777" w:rsidR="007415D3" w:rsidRPr="007415D3" w:rsidRDefault="007415D3" w:rsidP="007415D3">
      <w:pPr>
        <w:bidi/>
        <w:jc w:val="both"/>
        <w:rPr>
          <w:rFonts w:cs="David" w:hint="cs"/>
          <w:rtl/>
        </w:rPr>
      </w:pPr>
    </w:p>
    <w:p w14:paraId="395B394D"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BB20A33" w14:textId="77777777" w:rsidR="007415D3" w:rsidRPr="007415D3" w:rsidRDefault="007415D3" w:rsidP="007415D3">
      <w:pPr>
        <w:bidi/>
        <w:jc w:val="both"/>
        <w:rPr>
          <w:rFonts w:cs="David" w:hint="cs"/>
          <w:rtl/>
        </w:rPr>
      </w:pPr>
    </w:p>
    <w:p w14:paraId="783E4574" w14:textId="77777777" w:rsidR="007415D3" w:rsidRPr="007415D3" w:rsidRDefault="007415D3" w:rsidP="007415D3">
      <w:pPr>
        <w:bidi/>
        <w:jc w:val="both"/>
        <w:rPr>
          <w:rFonts w:cs="David" w:hint="cs"/>
          <w:rtl/>
        </w:rPr>
      </w:pPr>
      <w:r w:rsidRPr="007415D3">
        <w:rPr>
          <w:rFonts w:cs="David" w:hint="cs"/>
          <w:rtl/>
        </w:rPr>
        <w:tab/>
        <w:t xml:space="preserve">יחד עם זה, מלבד ההישגים, שהם לא מבוטלים, זאת פעם ראשונה שבוועדת הכנסת נערך דיון מאוד נוקב על פיצול. אני חושבת שגם אם בעיניי לא השגנו את כל ההישגים, בראייה כוללת, זאת בהחלט פעם ראשונה שבה הצלחנו להסיר פלטפורמות ובדרך הצלחנו להסיר עוד כמה גזירות. הצלחנו לעשות זאת בעזרת התחשבותו של יו"ר הקואליציה ובעזרתם של חברי הקואליציה, שבאמת היו ערים לעובדה שלא צריך להכניס את זה בחוק ההסדרים. </w:t>
      </w:r>
    </w:p>
    <w:p w14:paraId="07FB67F5" w14:textId="77777777" w:rsidR="007415D3" w:rsidRPr="007415D3" w:rsidRDefault="007415D3" w:rsidP="007415D3">
      <w:pPr>
        <w:bidi/>
        <w:jc w:val="both"/>
        <w:rPr>
          <w:rFonts w:cs="David" w:hint="cs"/>
          <w:rtl/>
        </w:rPr>
      </w:pPr>
    </w:p>
    <w:p w14:paraId="52CFDC5F" w14:textId="77777777" w:rsidR="007415D3" w:rsidRPr="007415D3" w:rsidRDefault="007415D3" w:rsidP="007415D3">
      <w:pPr>
        <w:bidi/>
        <w:ind w:firstLine="567"/>
        <w:jc w:val="both"/>
        <w:rPr>
          <w:rFonts w:cs="David" w:hint="cs"/>
          <w:rtl/>
        </w:rPr>
      </w:pPr>
      <w:r w:rsidRPr="007415D3">
        <w:rPr>
          <w:rFonts w:cs="David" w:hint="cs"/>
          <w:rtl/>
        </w:rPr>
        <w:t>אני חושבת שההישג הגדול של ועדת הכנסת ושל כל אחד מחברי הכנסת, יהיה אם כולנו ניקח חלק בתהליך של הוועדה שאני מתכוונת להקים אותה מייד בתום חקיקת חוק ההסדרים, באשר לכל מסגרת חוק ההסדרים וזאת בהתאם להלך הרוח שהיה ביום העיון שעשינו פה במסגרת ועדת הכנסת. ועדת הכנסת, לראשונה, אמרה את דברה בצורה רצינית מאוד תוך עמדה ברורה של כל המערכת המשפטית, תוך לקיחה בחשבון של כל עמדות הבג"צ. חבר'ה, הוא הזהיר אותנו בצורה ברורה מאוד שאל לה לכנסת להמשיך בהליכי חקיקה כפי שהיו בעבר.</w:t>
      </w:r>
    </w:p>
    <w:p w14:paraId="0B461576" w14:textId="77777777" w:rsidR="007415D3" w:rsidRPr="007415D3" w:rsidRDefault="007415D3" w:rsidP="007415D3">
      <w:pPr>
        <w:bidi/>
        <w:ind w:firstLine="567"/>
        <w:jc w:val="both"/>
        <w:rPr>
          <w:rFonts w:cs="David" w:hint="cs"/>
          <w:rtl/>
        </w:rPr>
      </w:pPr>
    </w:p>
    <w:p w14:paraId="1AB20764" w14:textId="77777777" w:rsidR="007415D3" w:rsidRPr="007415D3" w:rsidRDefault="007415D3" w:rsidP="007415D3">
      <w:pPr>
        <w:bidi/>
        <w:ind w:firstLine="567"/>
        <w:jc w:val="both"/>
        <w:rPr>
          <w:rFonts w:cs="David" w:hint="cs"/>
          <w:rtl/>
        </w:rPr>
      </w:pPr>
      <w:r w:rsidRPr="007415D3">
        <w:rPr>
          <w:rFonts w:cs="David" w:hint="cs"/>
          <w:rtl/>
        </w:rPr>
        <w:t xml:space="preserve">אני  מקווה מאוד שבשבועיים הקרובים, לאחר שחוק ההסדרים </w:t>
      </w:r>
      <w:r w:rsidRPr="007415D3">
        <w:rPr>
          <w:rFonts w:cs="David"/>
          <w:rtl/>
        </w:rPr>
        <w:t>–</w:t>
      </w:r>
      <w:r w:rsidRPr="007415D3">
        <w:rPr>
          <w:rFonts w:cs="David" w:hint="cs"/>
          <w:rtl/>
        </w:rPr>
        <w:t xml:space="preserve"> אולי הוא לא יצא אנורקטי מוועדת הכנסת, אבל אני מקווה שהוא ייצא אנורקטי מהוועדות השונות. אני בטוחה שלחברי מהקואליציה לא היה קל תחת המרות הקואליציונית, אבל אני מכבדת את עצם עמידתכם האיתנה ועצם קבלת המרות הקואליציונית.</w:t>
      </w:r>
    </w:p>
    <w:p w14:paraId="3AD251A8" w14:textId="77777777" w:rsidR="007415D3" w:rsidRPr="007415D3" w:rsidRDefault="007415D3" w:rsidP="007415D3">
      <w:pPr>
        <w:bidi/>
        <w:ind w:firstLine="567"/>
        <w:jc w:val="both"/>
        <w:rPr>
          <w:rFonts w:cs="David" w:hint="cs"/>
          <w:rtl/>
        </w:rPr>
      </w:pPr>
    </w:p>
    <w:p w14:paraId="31937B11" w14:textId="77777777" w:rsidR="007415D3" w:rsidRPr="007415D3" w:rsidRDefault="007415D3" w:rsidP="007415D3">
      <w:pPr>
        <w:bidi/>
        <w:ind w:firstLine="567"/>
        <w:jc w:val="both"/>
        <w:rPr>
          <w:rFonts w:cs="David" w:hint="cs"/>
          <w:rtl/>
        </w:rPr>
      </w:pPr>
      <w:r w:rsidRPr="007415D3">
        <w:rPr>
          <w:rFonts w:cs="David" w:hint="cs"/>
          <w:rtl/>
        </w:rPr>
        <w:t xml:space="preserve">אני רוצה להודות, בשם כל החברים, ליועצת המשפטית של הכנסת, שעשתה עבודה מדהימה ובזמן ושהאירה את עיניהם של חברי הכנסת. לארבל, שמלווה אותי ואת הוועדה בנאמנות ובמקצועיות רבה. לסיגל, לשגית היועצת המשפטית של ועדת הכספים. לסמדר ולכל אחד מעובדי הכנסת. במיוחד לצוות שלי. לשרון שהשתדל לא להפריע ויצא החוצה כשביקשתי. לאשר, העוזר שלי. לנועה שעמדה בגבורה עם כל הקשיים שהרעפתם עליה. לאתי מנהלת הוועדה ולעובדי סיעת קדימה שעמדו בגבורה ובחנו כל הצבעה לגופו של עניין, וגם צדקו. </w:t>
      </w:r>
    </w:p>
    <w:p w14:paraId="01E4F746" w14:textId="77777777" w:rsidR="007415D3" w:rsidRPr="007415D3" w:rsidRDefault="007415D3" w:rsidP="007415D3">
      <w:pPr>
        <w:bidi/>
        <w:ind w:firstLine="567"/>
        <w:jc w:val="both"/>
        <w:rPr>
          <w:rFonts w:cs="David" w:hint="cs"/>
          <w:rtl/>
        </w:rPr>
      </w:pPr>
    </w:p>
    <w:p w14:paraId="47EEDF78" w14:textId="77777777" w:rsidR="007415D3" w:rsidRPr="007415D3" w:rsidRDefault="007415D3" w:rsidP="007415D3">
      <w:pPr>
        <w:bidi/>
        <w:ind w:firstLine="567"/>
        <w:jc w:val="both"/>
        <w:rPr>
          <w:rFonts w:cs="David" w:hint="cs"/>
          <w:rtl/>
        </w:rPr>
      </w:pPr>
      <w:r w:rsidRPr="007415D3">
        <w:rPr>
          <w:rFonts w:cs="David" w:hint="cs"/>
          <w:rtl/>
        </w:rPr>
        <w:t xml:space="preserve">מכיוון שהיו גם חילוקי דעות באשר להצבעה שהיתה על סעיף 2(10) 3(ה) </w:t>
      </w:r>
      <w:r w:rsidRPr="007415D3">
        <w:rPr>
          <w:rFonts w:cs="David"/>
          <w:rtl/>
        </w:rPr>
        <w:t>–</w:t>
      </w:r>
      <w:r w:rsidRPr="007415D3">
        <w:rPr>
          <w:rFonts w:cs="David" w:hint="cs"/>
          <w:rtl/>
        </w:rPr>
        <w:t xml:space="preserve"> חייל משוחרר העובד בעבודה מועדפת - - - </w:t>
      </w:r>
    </w:p>
    <w:p w14:paraId="31FFCA6D" w14:textId="77777777" w:rsidR="007415D3" w:rsidRPr="007415D3" w:rsidRDefault="007415D3" w:rsidP="007415D3">
      <w:pPr>
        <w:bidi/>
        <w:ind w:firstLine="567"/>
        <w:jc w:val="both"/>
        <w:rPr>
          <w:rFonts w:cs="David" w:hint="cs"/>
          <w:rtl/>
        </w:rPr>
      </w:pPr>
    </w:p>
    <w:p w14:paraId="3D057B2F" w14:textId="77777777" w:rsidR="007415D3" w:rsidRPr="007415D3" w:rsidRDefault="007415D3" w:rsidP="007415D3">
      <w:pPr>
        <w:bidi/>
        <w:jc w:val="both"/>
        <w:rPr>
          <w:rFonts w:cs="David" w:hint="cs"/>
          <w:u w:val="single"/>
          <w:rtl/>
        </w:rPr>
      </w:pPr>
      <w:r w:rsidRPr="007415D3">
        <w:rPr>
          <w:rFonts w:cs="David" w:hint="cs"/>
          <w:u w:val="single"/>
          <w:rtl/>
        </w:rPr>
        <w:t>גדעון סער:</w:t>
      </w:r>
    </w:p>
    <w:p w14:paraId="16538DC6" w14:textId="77777777" w:rsidR="007415D3" w:rsidRPr="007415D3" w:rsidRDefault="007415D3" w:rsidP="007415D3">
      <w:pPr>
        <w:bidi/>
        <w:ind w:firstLine="567"/>
        <w:jc w:val="both"/>
        <w:rPr>
          <w:rFonts w:cs="David" w:hint="cs"/>
          <w:u w:val="single"/>
          <w:rtl/>
        </w:rPr>
      </w:pPr>
    </w:p>
    <w:p w14:paraId="1E729449" w14:textId="77777777" w:rsidR="007415D3" w:rsidRPr="007415D3" w:rsidRDefault="007415D3" w:rsidP="007415D3">
      <w:pPr>
        <w:bidi/>
        <w:ind w:firstLine="567"/>
        <w:jc w:val="both"/>
        <w:rPr>
          <w:rFonts w:cs="David" w:hint="cs"/>
          <w:rtl/>
        </w:rPr>
      </w:pPr>
      <w:r w:rsidRPr="007415D3">
        <w:rPr>
          <w:rFonts w:cs="David" w:hint="cs"/>
          <w:rtl/>
        </w:rPr>
        <w:t xml:space="preserve">עוד לא הצבענו על התחולה. </w:t>
      </w:r>
    </w:p>
    <w:p w14:paraId="2CAF8691" w14:textId="77777777" w:rsidR="007415D3" w:rsidRPr="007415D3" w:rsidRDefault="007415D3" w:rsidP="007415D3">
      <w:pPr>
        <w:bidi/>
        <w:jc w:val="both"/>
        <w:rPr>
          <w:rFonts w:cs="David" w:hint="cs"/>
          <w:rtl/>
        </w:rPr>
      </w:pPr>
    </w:p>
    <w:p w14:paraId="64CA3E8B"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3DCE3A7B" w14:textId="77777777" w:rsidR="007415D3" w:rsidRPr="007415D3" w:rsidRDefault="007415D3" w:rsidP="007415D3">
      <w:pPr>
        <w:bidi/>
        <w:jc w:val="both"/>
        <w:rPr>
          <w:rFonts w:cs="David" w:hint="cs"/>
          <w:rtl/>
        </w:rPr>
      </w:pPr>
    </w:p>
    <w:p w14:paraId="2BA64E50" w14:textId="77777777" w:rsidR="007415D3" w:rsidRPr="007415D3" w:rsidRDefault="007415D3" w:rsidP="007415D3">
      <w:pPr>
        <w:bidi/>
        <w:jc w:val="both"/>
        <w:rPr>
          <w:rFonts w:cs="David" w:hint="cs"/>
          <w:rtl/>
        </w:rPr>
      </w:pPr>
      <w:r w:rsidRPr="007415D3">
        <w:rPr>
          <w:rFonts w:cs="David" w:hint="cs"/>
          <w:rtl/>
        </w:rPr>
        <w:tab/>
        <w:t xml:space="preserve">אני מקריאה מהפרוטוקול: </w:t>
      </w:r>
    </w:p>
    <w:p w14:paraId="26170D6F" w14:textId="77777777" w:rsidR="007415D3" w:rsidRPr="007415D3" w:rsidRDefault="007415D3" w:rsidP="007415D3">
      <w:pPr>
        <w:bidi/>
        <w:jc w:val="both"/>
        <w:rPr>
          <w:rFonts w:cs="David" w:hint="cs"/>
          <w:rtl/>
        </w:rPr>
      </w:pPr>
    </w:p>
    <w:p w14:paraId="5D6B21E8" w14:textId="77777777" w:rsidR="007415D3" w:rsidRPr="007415D3" w:rsidRDefault="007415D3" w:rsidP="007415D3">
      <w:pPr>
        <w:bidi/>
        <w:jc w:val="both"/>
        <w:rPr>
          <w:rFonts w:cs="David" w:hint="cs"/>
          <w:rtl/>
        </w:rPr>
      </w:pPr>
      <w:r w:rsidRPr="007415D3">
        <w:rPr>
          <w:rFonts w:cs="David" w:hint="cs"/>
          <w:rtl/>
        </w:rPr>
        <w:tab/>
        <w:t xml:space="preserve">גדעון סער:  "מבקש הצבעה שמית פעמיים, כל על הפיצול וגם על הוועדה". רוחמה אברהם: "ההצבעה על ההצעה להשאיר את הסעיף בחוק ההסדרים". "בעד הצביעו 13, נגד הצביעו 11".  יש פה טעות בפרוטוקול. אני פשוט הקראתי מטעות שקיבלתי- 1 נמנע. קבעתי שהצעת החוק לא פוצלה. </w:t>
      </w:r>
    </w:p>
    <w:p w14:paraId="72009F2A" w14:textId="77777777" w:rsidR="007415D3" w:rsidRPr="007415D3" w:rsidRDefault="007415D3" w:rsidP="007415D3">
      <w:pPr>
        <w:bidi/>
        <w:jc w:val="both"/>
        <w:rPr>
          <w:rFonts w:cs="David" w:hint="cs"/>
          <w:rtl/>
        </w:rPr>
      </w:pPr>
    </w:p>
    <w:p w14:paraId="1CE6FEF4" w14:textId="77777777" w:rsidR="007415D3" w:rsidRPr="007415D3" w:rsidRDefault="007415D3" w:rsidP="007415D3">
      <w:pPr>
        <w:bidi/>
        <w:jc w:val="both"/>
        <w:rPr>
          <w:rFonts w:cs="David" w:hint="cs"/>
          <w:rtl/>
        </w:rPr>
      </w:pPr>
      <w:r w:rsidRPr="007415D3">
        <w:rPr>
          <w:rFonts w:cs="David" w:hint="cs"/>
          <w:rtl/>
        </w:rPr>
        <w:tab/>
        <w:t xml:space="preserve">הודות לערנותם של כל העוזרים המקצועיים, הוצאנו את הפרוטוקול והיתה טעות. אנחנו מדגישים שהצעת החוק פוצלה ממסגרת חוק ההסדרים. </w:t>
      </w:r>
    </w:p>
    <w:p w14:paraId="64CF914F" w14:textId="77777777" w:rsidR="007415D3" w:rsidRPr="007415D3" w:rsidRDefault="007415D3" w:rsidP="007415D3">
      <w:pPr>
        <w:bidi/>
        <w:jc w:val="both"/>
        <w:rPr>
          <w:rFonts w:cs="David" w:hint="cs"/>
          <w:rtl/>
        </w:rPr>
      </w:pPr>
    </w:p>
    <w:p w14:paraId="0A066629" w14:textId="77777777" w:rsidR="007415D3" w:rsidRPr="007415D3" w:rsidRDefault="007415D3" w:rsidP="007415D3">
      <w:pPr>
        <w:bidi/>
        <w:jc w:val="both"/>
        <w:rPr>
          <w:rFonts w:cs="David" w:hint="cs"/>
          <w:u w:val="single"/>
          <w:rtl/>
        </w:rPr>
      </w:pPr>
      <w:r w:rsidRPr="007415D3">
        <w:rPr>
          <w:rFonts w:cs="David" w:hint="cs"/>
          <w:u w:val="single"/>
          <w:rtl/>
        </w:rPr>
        <w:t>אביגדור יצחקי:</w:t>
      </w:r>
    </w:p>
    <w:p w14:paraId="3289D9EF" w14:textId="77777777" w:rsidR="007415D3" w:rsidRPr="007415D3" w:rsidRDefault="007415D3" w:rsidP="007415D3">
      <w:pPr>
        <w:bidi/>
        <w:jc w:val="both"/>
        <w:rPr>
          <w:rFonts w:cs="David" w:hint="cs"/>
          <w:rtl/>
        </w:rPr>
      </w:pPr>
    </w:p>
    <w:p w14:paraId="6D7A71A6" w14:textId="77777777" w:rsidR="007415D3" w:rsidRPr="007415D3" w:rsidRDefault="007415D3" w:rsidP="007415D3">
      <w:pPr>
        <w:bidi/>
        <w:ind w:firstLine="567"/>
        <w:jc w:val="both"/>
        <w:rPr>
          <w:rFonts w:cs="David" w:hint="cs"/>
          <w:rtl/>
        </w:rPr>
      </w:pPr>
      <w:r w:rsidRPr="007415D3">
        <w:rPr>
          <w:rFonts w:cs="David" w:hint="cs"/>
          <w:rtl/>
        </w:rPr>
        <w:t xml:space="preserve">גברתי היושבת ראש, לאור בקשתה של חברת הכנסת  שלי יחימוביץ, אני אבקש, למרות מה שנאמר, ולאור בקשות של החברים, אני אנסה לתאם את זה עם שר האוצר ולנסות להוריד את זה עוד בשלב של שבוע הבא. אני אעשה את כל המאמצים בעניין הזה. </w:t>
      </w:r>
    </w:p>
    <w:p w14:paraId="0D66E69E" w14:textId="77777777" w:rsidR="007415D3" w:rsidRPr="007415D3" w:rsidRDefault="007415D3" w:rsidP="007415D3">
      <w:pPr>
        <w:bidi/>
        <w:ind w:firstLine="567"/>
        <w:jc w:val="both"/>
        <w:rPr>
          <w:rFonts w:cs="David" w:hint="cs"/>
          <w:rtl/>
        </w:rPr>
      </w:pPr>
    </w:p>
    <w:p w14:paraId="3FA9F1D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75B0D3DF" w14:textId="77777777" w:rsidR="007415D3" w:rsidRPr="007415D3" w:rsidRDefault="007415D3" w:rsidP="007415D3">
      <w:pPr>
        <w:bidi/>
        <w:ind w:firstLine="567"/>
        <w:jc w:val="both"/>
        <w:rPr>
          <w:rFonts w:cs="David" w:hint="cs"/>
          <w:rtl/>
        </w:rPr>
      </w:pPr>
    </w:p>
    <w:p w14:paraId="1BBD0661" w14:textId="77777777" w:rsidR="007415D3" w:rsidRPr="007415D3" w:rsidRDefault="007415D3" w:rsidP="007415D3">
      <w:pPr>
        <w:bidi/>
        <w:ind w:firstLine="567"/>
        <w:jc w:val="both"/>
        <w:rPr>
          <w:rFonts w:cs="David" w:hint="cs"/>
          <w:rtl/>
        </w:rPr>
      </w:pPr>
      <w:r w:rsidRPr="007415D3">
        <w:rPr>
          <w:rFonts w:cs="David" w:hint="cs"/>
          <w:rtl/>
        </w:rPr>
        <w:t>יש לך רוח גבית מהוועדה.</w:t>
      </w:r>
    </w:p>
    <w:p w14:paraId="3DAA6E29" w14:textId="77777777" w:rsidR="007415D3" w:rsidRPr="007415D3" w:rsidRDefault="007415D3" w:rsidP="007415D3">
      <w:pPr>
        <w:bidi/>
        <w:jc w:val="both"/>
        <w:rPr>
          <w:rFonts w:cs="David" w:hint="cs"/>
          <w:rtl/>
        </w:rPr>
      </w:pPr>
    </w:p>
    <w:p w14:paraId="4E50FA34" w14:textId="77777777" w:rsidR="007415D3" w:rsidRPr="007415D3" w:rsidRDefault="007415D3" w:rsidP="007415D3">
      <w:pPr>
        <w:bidi/>
        <w:jc w:val="both"/>
        <w:rPr>
          <w:rFonts w:cs="David"/>
          <w:u w:val="single"/>
          <w:rtl/>
        </w:rPr>
      </w:pPr>
      <w:r w:rsidRPr="007415D3">
        <w:rPr>
          <w:rFonts w:cs="David" w:hint="cs"/>
          <w:u w:val="single"/>
          <w:rtl/>
        </w:rPr>
        <w:t>גדעון סער</w:t>
      </w:r>
      <w:r w:rsidRPr="007415D3">
        <w:rPr>
          <w:rFonts w:cs="David"/>
          <w:u w:val="single"/>
        </w:rPr>
        <w:t>:</w:t>
      </w:r>
    </w:p>
    <w:p w14:paraId="139B7888" w14:textId="77777777" w:rsidR="007415D3" w:rsidRPr="007415D3" w:rsidRDefault="007415D3" w:rsidP="007415D3">
      <w:pPr>
        <w:bidi/>
        <w:jc w:val="both"/>
        <w:rPr>
          <w:rFonts w:cs="David" w:hint="cs"/>
          <w:rtl/>
        </w:rPr>
      </w:pPr>
    </w:p>
    <w:p w14:paraId="4E6BB280" w14:textId="77777777" w:rsidR="007415D3" w:rsidRPr="007415D3" w:rsidRDefault="007415D3" w:rsidP="007415D3">
      <w:pPr>
        <w:bidi/>
        <w:ind w:firstLine="567"/>
        <w:jc w:val="both"/>
        <w:rPr>
          <w:rFonts w:cs="David" w:hint="cs"/>
          <w:rtl/>
        </w:rPr>
      </w:pPr>
      <w:r w:rsidRPr="007415D3">
        <w:rPr>
          <w:rFonts w:cs="David" w:hint="cs"/>
          <w:rtl/>
        </w:rPr>
        <w:t xml:space="preserve">צריך להחליט על איזה ועדה. </w:t>
      </w:r>
    </w:p>
    <w:p w14:paraId="14ABC214" w14:textId="77777777" w:rsidR="007415D3" w:rsidRPr="007415D3" w:rsidRDefault="007415D3" w:rsidP="007415D3">
      <w:pPr>
        <w:bidi/>
        <w:jc w:val="both"/>
        <w:rPr>
          <w:rFonts w:cs="David" w:hint="cs"/>
          <w:rtl/>
        </w:rPr>
      </w:pPr>
    </w:p>
    <w:p w14:paraId="1C412A1F"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0AF9AB3A" w14:textId="77777777" w:rsidR="007415D3" w:rsidRPr="007415D3" w:rsidRDefault="007415D3" w:rsidP="007415D3">
      <w:pPr>
        <w:bidi/>
        <w:jc w:val="both"/>
        <w:rPr>
          <w:rFonts w:cs="David" w:hint="cs"/>
          <w:u w:val="single"/>
          <w:rtl/>
        </w:rPr>
      </w:pPr>
    </w:p>
    <w:p w14:paraId="272A79E2" w14:textId="77777777" w:rsidR="007415D3" w:rsidRPr="007415D3" w:rsidRDefault="007415D3" w:rsidP="007415D3">
      <w:pPr>
        <w:bidi/>
        <w:jc w:val="both"/>
        <w:rPr>
          <w:rFonts w:cs="David" w:hint="cs"/>
          <w:rtl/>
        </w:rPr>
      </w:pPr>
      <w:r w:rsidRPr="007415D3">
        <w:rPr>
          <w:rFonts w:cs="David" w:hint="cs"/>
          <w:rtl/>
        </w:rPr>
        <w:tab/>
        <w:t xml:space="preserve">ההמלצה היא להעביר את זה לדיון בוועדת הכספים. אנחנו כולנו תקווה, ומחזקים את ידך, אדוני יושב ראש הקואליציה. </w:t>
      </w:r>
    </w:p>
    <w:p w14:paraId="23929437" w14:textId="77777777" w:rsidR="007415D3" w:rsidRPr="007415D3" w:rsidRDefault="007415D3" w:rsidP="007415D3">
      <w:pPr>
        <w:bidi/>
        <w:jc w:val="both"/>
        <w:rPr>
          <w:rFonts w:cs="David" w:hint="cs"/>
          <w:rtl/>
        </w:rPr>
      </w:pPr>
    </w:p>
    <w:p w14:paraId="494CD5E6" w14:textId="77777777" w:rsidR="007415D3" w:rsidRPr="007415D3" w:rsidRDefault="007415D3" w:rsidP="007415D3">
      <w:pPr>
        <w:bidi/>
        <w:ind w:firstLine="567"/>
        <w:jc w:val="both"/>
        <w:rPr>
          <w:rFonts w:cs="David" w:hint="cs"/>
          <w:rtl/>
        </w:rPr>
      </w:pPr>
      <w:r w:rsidRPr="007415D3">
        <w:rPr>
          <w:rFonts w:cs="David" w:hint="cs"/>
          <w:rtl/>
        </w:rPr>
        <w:t>לאחר מכן אנחנו נצטרך לעלות למליאה גם להודעה וגם להצבעה על התקציב.</w:t>
      </w:r>
    </w:p>
    <w:p w14:paraId="23B6C32E" w14:textId="77777777" w:rsidR="007415D3" w:rsidRPr="007415D3" w:rsidRDefault="007415D3" w:rsidP="007415D3">
      <w:pPr>
        <w:bidi/>
        <w:ind w:firstLine="567"/>
        <w:jc w:val="both"/>
        <w:rPr>
          <w:rFonts w:cs="David" w:hint="cs"/>
          <w:rtl/>
        </w:rPr>
      </w:pPr>
    </w:p>
    <w:p w14:paraId="356A8165" w14:textId="77777777" w:rsidR="007415D3" w:rsidRPr="007415D3" w:rsidRDefault="007415D3" w:rsidP="007415D3">
      <w:pPr>
        <w:bidi/>
        <w:ind w:firstLine="567"/>
        <w:jc w:val="both"/>
        <w:rPr>
          <w:rFonts w:cs="David" w:hint="cs"/>
          <w:rtl/>
        </w:rPr>
      </w:pPr>
      <w:r w:rsidRPr="007415D3">
        <w:rPr>
          <w:rFonts w:cs="David" w:hint="cs"/>
          <w:rtl/>
        </w:rPr>
        <w:t xml:space="preserve">מעבר לזה, אני רוצה גם להודות למנכ"ל הכנסת על ארוחת הערב הדי רווית קלוריות שהוענקה לנו כאן במהלך הישיבה. </w:t>
      </w:r>
    </w:p>
    <w:p w14:paraId="51F2D6AF" w14:textId="77777777" w:rsidR="007415D3" w:rsidRPr="007415D3" w:rsidRDefault="007415D3" w:rsidP="007415D3">
      <w:pPr>
        <w:bidi/>
        <w:ind w:firstLine="567"/>
        <w:jc w:val="both"/>
        <w:rPr>
          <w:rFonts w:cs="David" w:hint="cs"/>
          <w:rtl/>
        </w:rPr>
      </w:pPr>
    </w:p>
    <w:p w14:paraId="6C22CCFD" w14:textId="77777777" w:rsidR="007415D3" w:rsidRPr="007415D3" w:rsidRDefault="007415D3" w:rsidP="007415D3">
      <w:pPr>
        <w:bidi/>
        <w:ind w:firstLine="567"/>
        <w:jc w:val="both"/>
        <w:rPr>
          <w:rFonts w:cs="David" w:hint="cs"/>
          <w:rtl/>
        </w:rPr>
      </w:pPr>
      <w:r w:rsidRPr="007415D3">
        <w:rPr>
          <w:rFonts w:cs="David" w:hint="cs"/>
          <w:rtl/>
        </w:rPr>
        <w:t xml:space="preserve">אני עוברת להצבעה. הצבעה ראשונה על הסעיף שבו היתה טעות במידה וחברינו יו"ר הקואליציה אכן יצליח לפצל את זה ולהעביר את זה לדיון, אז נצטרך להעביר את זה לדיון לוועדת הכספים, לפי הבקשה שלו. </w:t>
      </w:r>
    </w:p>
    <w:p w14:paraId="0E1F08D0" w14:textId="77777777" w:rsidR="007415D3" w:rsidRPr="007415D3" w:rsidRDefault="007415D3" w:rsidP="007415D3">
      <w:pPr>
        <w:bidi/>
        <w:jc w:val="both"/>
        <w:rPr>
          <w:rFonts w:cs="David" w:hint="cs"/>
          <w:rtl/>
        </w:rPr>
      </w:pPr>
    </w:p>
    <w:p w14:paraId="57A1D3A0" w14:textId="77777777" w:rsidR="007415D3" w:rsidRPr="007415D3" w:rsidRDefault="007415D3" w:rsidP="007415D3">
      <w:pPr>
        <w:bidi/>
        <w:ind w:firstLine="567"/>
        <w:jc w:val="both"/>
        <w:rPr>
          <w:rFonts w:cs="David" w:hint="cs"/>
          <w:rtl/>
        </w:rPr>
      </w:pPr>
      <w:r w:rsidRPr="007415D3">
        <w:rPr>
          <w:rFonts w:cs="David" w:hint="cs"/>
          <w:rtl/>
        </w:rPr>
        <w:t xml:space="preserve">מי בעד להעביר את זה לוועדת הכספים? לפחות שפה יהיה פה אחד. </w:t>
      </w:r>
    </w:p>
    <w:p w14:paraId="76408693" w14:textId="77777777" w:rsidR="007415D3" w:rsidRPr="007415D3" w:rsidRDefault="007415D3" w:rsidP="007415D3">
      <w:pPr>
        <w:bidi/>
        <w:ind w:firstLine="567"/>
        <w:jc w:val="both"/>
        <w:rPr>
          <w:rFonts w:cs="David" w:hint="cs"/>
          <w:rtl/>
        </w:rPr>
      </w:pPr>
    </w:p>
    <w:p w14:paraId="2477B35C" w14:textId="77777777" w:rsidR="007415D3" w:rsidRPr="007415D3" w:rsidRDefault="007415D3" w:rsidP="007415D3">
      <w:pPr>
        <w:bidi/>
        <w:ind w:firstLine="567"/>
        <w:jc w:val="both"/>
        <w:rPr>
          <w:rFonts w:cs="David" w:hint="cs"/>
          <w:b/>
          <w:bCs/>
          <w:rtl/>
        </w:rPr>
      </w:pPr>
      <w:r w:rsidRPr="007415D3">
        <w:rPr>
          <w:rFonts w:cs="David" w:hint="cs"/>
          <w:b/>
          <w:bCs/>
          <w:rtl/>
        </w:rPr>
        <w:t>הצבעה</w:t>
      </w:r>
    </w:p>
    <w:p w14:paraId="1F2890F0" w14:textId="77777777" w:rsidR="007415D3" w:rsidRPr="007415D3" w:rsidRDefault="007415D3" w:rsidP="007415D3">
      <w:pPr>
        <w:bidi/>
        <w:ind w:firstLine="567"/>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724D09B9" w14:textId="77777777" w:rsidR="007415D3" w:rsidRPr="007415D3" w:rsidRDefault="007415D3" w:rsidP="007415D3">
      <w:pPr>
        <w:bidi/>
        <w:ind w:firstLine="567"/>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אין</w:t>
      </w:r>
    </w:p>
    <w:p w14:paraId="107AE370" w14:textId="77777777" w:rsidR="007415D3" w:rsidRPr="007415D3" w:rsidRDefault="007415D3" w:rsidP="007415D3">
      <w:pPr>
        <w:bidi/>
        <w:ind w:firstLine="567"/>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55740273" w14:textId="77777777" w:rsidR="007415D3" w:rsidRPr="007415D3" w:rsidRDefault="007415D3" w:rsidP="007415D3">
      <w:pPr>
        <w:bidi/>
        <w:jc w:val="both"/>
        <w:rPr>
          <w:rFonts w:cs="David" w:hint="cs"/>
          <w:rtl/>
        </w:rPr>
      </w:pPr>
      <w:r w:rsidRPr="007415D3">
        <w:rPr>
          <w:rFonts w:cs="David" w:hint="cs"/>
          <w:rtl/>
        </w:rPr>
        <w:t>ההצעה שהצעת החוק תועבר לוועדת הכספים במסגרת חוק ההסדרים, נתקבלה.</w:t>
      </w:r>
    </w:p>
    <w:p w14:paraId="5E8EC98C" w14:textId="77777777" w:rsidR="007415D3" w:rsidRPr="007415D3" w:rsidRDefault="007415D3" w:rsidP="007415D3">
      <w:pPr>
        <w:bidi/>
        <w:jc w:val="both"/>
        <w:rPr>
          <w:rFonts w:cs="David" w:hint="cs"/>
          <w:rtl/>
        </w:rPr>
      </w:pPr>
    </w:p>
    <w:p w14:paraId="26D6DC8C" w14:textId="77777777" w:rsidR="007415D3" w:rsidRPr="007415D3" w:rsidRDefault="007415D3" w:rsidP="007415D3">
      <w:pPr>
        <w:bidi/>
        <w:jc w:val="both"/>
        <w:rPr>
          <w:rFonts w:cs="David" w:hint="cs"/>
          <w:u w:val="single"/>
          <w:rtl/>
        </w:rPr>
      </w:pPr>
      <w:r w:rsidRPr="007415D3">
        <w:rPr>
          <w:rFonts w:cs="David"/>
          <w:u w:val="single"/>
          <w:rtl/>
        </w:rPr>
        <w:br w:type="page"/>
      </w:r>
      <w:r w:rsidRPr="007415D3">
        <w:rPr>
          <w:rFonts w:cs="David" w:hint="cs"/>
          <w:u w:val="single"/>
          <w:rtl/>
        </w:rPr>
        <w:t>היו"ר רוחמה אברהם:</w:t>
      </w:r>
    </w:p>
    <w:p w14:paraId="1BD7B4CA" w14:textId="77777777" w:rsidR="007415D3" w:rsidRPr="007415D3" w:rsidRDefault="007415D3" w:rsidP="007415D3">
      <w:pPr>
        <w:bidi/>
        <w:jc w:val="both"/>
        <w:rPr>
          <w:rFonts w:cs="David" w:hint="cs"/>
          <w:rtl/>
        </w:rPr>
      </w:pPr>
    </w:p>
    <w:p w14:paraId="3D3F5943" w14:textId="77777777" w:rsidR="007415D3" w:rsidRPr="007415D3" w:rsidRDefault="007415D3" w:rsidP="007415D3">
      <w:pPr>
        <w:bidi/>
        <w:ind w:firstLine="567"/>
        <w:jc w:val="both"/>
        <w:rPr>
          <w:rFonts w:cs="David" w:hint="cs"/>
          <w:rtl/>
        </w:rPr>
      </w:pPr>
      <w:r w:rsidRPr="007415D3">
        <w:rPr>
          <w:rFonts w:cs="David" w:hint="cs"/>
          <w:rtl/>
        </w:rPr>
        <w:t xml:space="preserve">בקשתי התקבלה פה אחד. אנחנו מחזקים את ידיך שתצליח להסיר את הגזירה הזאת. </w:t>
      </w:r>
    </w:p>
    <w:p w14:paraId="42503BCD" w14:textId="77777777" w:rsidR="007415D3" w:rsidRPr="007415D3" w:rsidRDefault="007415D3" w:rsidP="007415D3">
      <w:pPr>
        <w:bidi/>
        <w:ind w:firstLine="567"/>
        <w:jc w:val="both"/>
        <w:rPr>
          <w:rFonts w:cs="David" w:hint="cs"/>
          <w:rtl/>
        </w:rPr>
      </w:pPr>
    </w:p>
    <w:p w14:paraId="1B1306DC" w14:textId="77777777" w:rsidR="007415D3" w:rsidRPr="007415D3" w:rsidRDefault="007415D3" w:rsidP="007415D3">
      <w:pPr>
        <w:bidi/>
        <w:ind w:firstLine="567"/>
        <w:jc w:val="both"/>
        <w:rPr>
          <w:rFonts w:cs="David" w:hint="cs"/>
          <w:rtl/>
        </w:rPr>
      </w:pPr>
      <w:r w:rsidRPr="007415D3">
        <w:rPr>
          <w:rFonts w:cs="David" w:hint="cs"/>
          <w:rtl/>
        </w:rPr>
        <w:t xml:space="preserve">מעבר לזה אני רוצה לעבוד לסעיף 124, הוראת תחילה, כאשר זה ידון בוועדת הכספים. מי בעד? </w:t>
      </w:r>
    </w:p>
    <w:p w14:paraId="43FAE22A" w14:textId="77777777" w:rsidR="007415D3" w:rsidRPr="007415D3" w:rsidRDefault="007415D3" w:rsidP="007415D3">
      <w:pPr>
        <w:bidi/>
        <w:jc w:val="both"/>
        <w:rPr>
          <w:rFonts w:cs="David" w:hint="cs"/>
          <w:rtl/>
        </w:rPr>
      </w:pPr>
    </w:p>
    <w:p w14:paraId="0AC34099" w14:textId="77777777" w:rsidR="007415D3" w:rsidRPr="007415D3" w:rsidRDefault="007415D3" w:rsidP="007415D3">
      <w:pPr>
        <w:bidi/>
        <w:jc w:val="both"/>
        <w:rPr>
          <w:rFonts w:cs="David" w:hint="cs"/>
          <w:rtl/>
        </w:rPr>
      </w:pPr>
    </w:p>
    <w:p w14:paraId="7F91F12A" w14:textId="77777777" w:rsidR="007415D3" w:rsidRPr="007415D3" w:rsidRDefault="007415D3" w:rsidP="007415D3">
      <w:pPr>
        <w:bidi/>
        <w:jc w:val="both"/>
        <w:rPr>
          <w:rFonts w:cs="David" w:hint="cs"/>
          <w:b/>
          <w:bCs/>
          <w:rtl/>
        </w:rPr>
      </w:pPr>
      <w:r w:rsidRPr="007415D3">
        <w:rPr>
          <w:rFonts w:cs="David" w:hint="cs"/>
          <w:b/>
          <w:bCs/>
          <w:rtl/>
        </w:rPr>
        <w:t>הצבעה</w:t>
      </w:r>
    </w:p>
    <w:p w14:paraId="1CDDD252" w14:textId="77777777" w:rsidR="007415D3" w:rsidRPr="007415D3" w:rsidRDefault="007415D3" w:rsidP="007415D3">
      <w:pPr>
        <w:bidi/>
        <w:jc w:val="both"/>
        <w:rPr>
          <w:rFonts w:cs="David" w:hint="cs"/>
          <w:rtl/>
        </w:rPr>
      </w:pPr>
      <w:r w:rsidRPr="007415D3">
        <w:rPr>
          <w:rFonts w:cs="David" w:hint="cs"/>
          <w:rtl/>
        </w:rPr>
        <w:t xml:space="preserve">בעד </w:t>
      </w:r>
      <w:r w:rsidRPr="007415D3">
        <w:rPr>
          <w:rFonts w:cs="David"/>
          <w:rtl/>
        </w:rPr>
        <w:t>–</w:t>
      </w:r>
      <w:r w:rsidRPr="007415D3">
        <w:rPr>
          <w:rFonts w:cs="David" w:hint="cs"/>
          <w:rtl/>
        </w:rPr>
        <w:t xml:space="preserve"> רוב</w:t>
      </w:r>
    </w:p>
    <w:p w14:paraId="04DA4339" w14:textId="77777777" w:rsidR="007415D3" w:rsidRPr="007415D3" w:rsidRDefault="007415D3" w:rsidP="007415D3">
      <w:pPr>
        <w:bidi/>
        <w:jc w:val="both"/>
        <w:rPr>
          <w:rFonts w:cs="David" w:hint="cs"/>
          <w:rtl/>
        </w:rPr>
      </w:pPr>
      <w:r w:rsidRPr="007415D3">
        <w:rPr>
          <w:rFonts w:cs="David" w:hint="cs"/>
          <w:rtl/>
        </w:rPr>
        <w:t xml:space="preserve">נגד </w:t>
      </w:r>
      <w:r w:rsidRPr="007415D3">
        <w:rPr>
          <w:rFonts w:cs="David"/>
          <w:rtl/>
        </w:rPr>
        <w:t>–</w:t>
      </w:r>
      <w:r w:rsidRPr="007415D3">
        <w:rPr>
          <w:rFonts w:cs="David" w:hint="cs"/>
          <w:rtl/>
        </w:rPr>
        <w:t xml:space="preserve"> אין</w:t>
      </w:r>
    </w:p>
    <w:p w14:paraId="4451945C" w14:textId="77777777" w:rsidR="007415D3" w:rsidRPr="007415D3" w:rsidRDefault="007415D3" w:rsidP="007415D3">
      <w:pPr>
        <w:bidi/>
        <w:jc w:val="both"/>
        <w:rPr>
          <w:rFonts w:cs="David" w:hint="cs"/>
          <w:rtl/>
        </w:rPr>
      </w:pPr>
      <w:r w:rsidRPr="007415D3">
        <w:rPr>
          <w:rFonts w:cs="David" w:hint="cs"/>
          <w:rtl/>
        </w:rPr>
        <w:t xml:space="preserve">נמנעים </w:t>
      </w:r>
      <w:r w:rsidRPr="007415D3">
        <w:rPr>
          <w:rFonts w:cs="David"/>
          <w:rtl/>
        </w:rPr>
        <w:t>–</w:t>
      </w:r>
      <w:r w:rsidRPr="007415D3">
        <w:rPr>
          <w:rFonts w:cs="David" w:hint="cs"/>
          <w:rtl/>
        </w:rPr>
        <w:t xml:space="preserve"> אין</w:t>
      </w:r>
    </w:p>
    <w:p w14:paraId="08B55F2C" w14:textId="77777777" w:rsidR="007415D3" w:rsidRPr="007415D3" w:rsidRDefault="007415D3" w:rsidP="007415D3">
      <w:pPr>
        <w:bidi/>
        <w:jc w:val="both"/>
        <w:rPr>
          <w:rFonts w:cs="David" w:hint="cs"/>
          <w:rtl/>
        </w:rPr>
      </w:pPr>
      <w:r w:rsidRPr="007415D3">
        <w:rPr>
          <w:rFonts w:cs="David" w:hint="cs"/>
          <w:rtl/>
        </w:rPr>
        <w:t>ההצעה שסעיף 124 יידון בוועדת הכספים, נתקבלה.</w:t>
      </w:r>
    </w:p>
    <w:p w14:paraId="3110D4FB" w14:textId="77777777" w:rsidR="007415D3" w:rsidRPr="007415D3" w:rsidRDefault="007415D3" w:rsidP="007415D3">
      <w:pPr>
        <w:bidi/>
        <w:jc w:val="both"/>
        <w:rPr>
          <w:rFonts w:cs="David" w:hint="cs"/>
          <w:rtl/>
        </w:rPr>
      </w:pPr>
    </w:p>
    <w:p w14:paraId="6DC76B49" w14:textId="77777777" w:rsidR="007415D3" w:rsidRPr="007415D3" w:rsidRDefault="007415D3" w:rsidP="007415D3">
      <w:pPr>
        <w:bidi/>
        <w:jc w:val="both"/>
        <w:rPr>
          <w:rFonts w:cs="David" w:hint="cs"/>
          <w:u w:val="single"/>
          <w:rtl/>
        </w:rPr>
      </w:pPr>
      <w:r w:rsidRPr="007415D3">
        <w:rPr>
          <w:rFonts w:cs="David" w:hint="cs"/>
          <w:u w:val="single"/>
          <w:rtl/>
        </w:rPr>
        <w:t>היו"ר רוחמה אברהם:</w:t>
      </w:r>
    </w:p>
    <w:p w14:paraId="166BC203" w14:textId="77777777" w:rsidR="007415D3" w:rsidRPr="007415D3" w:rsidRDefault="007415D3" w:rsidP="007415D3">
      <w:pPr>
        <w:bidi/>
        <w:jc w:val="both"/>
        <w:rPr>
          <w:rFonts w:cs="David" w:hint="cs"/>
          <w:rtl/>
        </w:rPr>
      </w:pPr>
    </w:p>
    <w:p w14:paraId="3EFEB58C" w14:textId="77777777" w:rsidR="007415D3" w:rsidRPr="007415D3" w:rsidRDefault="007415D3" w:rsidP="007415D3">
      <w:pPr>
        <w:bidi/>
        <w:jc w:val="both"/>
        <w:rPr>
          <w:rFonts w:cs="David" w:hint="cs"/>
          <w:rtl/>
        </w:rPr>
      </w:pPr>
      <w:r w:rsidRPr="007415D3">
        <w:rPr>
          <w:rFonts w:cs="David" w:hint="cs"/>
          <w:rtl/>
        </w:rPr>
        <w:tab/>
        <w:t>אושר פה אחד. ניפגש כולם במליאה, אני מודה לכולכם.</w:t>
      </w:r>
    </w:p>
    <w:p w14:paraId="4C878823" w14:textId="77777777" w:rsidR="007415D3" w:rsidRPr="007415D3" w:rsidRDefault="007415D3" w:rsidP="007415D3">
      <w:pPr>
        <w:bidi/>
        <w:jc w:val="both"/>
        <w:rPr>
          <w:rFonts w:cs="David" w:hint="cs"/>
          <w:rtl/>
        </w:rPr>
      </w:pPr>
    </w:p>
    <w:p w14:paraId="067E7D1C" w14:textId="77777777" w:rsidR="007415D3" w:rsidRPr="007415D3" w:rsidRDefault="007415D3" w:rsidP="007415D3">
      <w:pPr>
        <w:bidi/>
        <w:jc w:val="both"/>
        <w:rPr>
          <w:rFonts w:cs="David"/>
          <w:rtl/>
        </w:rPr>
      </w:pPr>
      <w:r w:rsidRPr="007415D3">
        <w:rPr>
          <w:rFonts w:cs="David" w:hint="cs"/>
          <w:rtl/>
        </w:rPr>
        <w:t>אני מודה לכולכם, הישיבה נעולה.</w:t>
      </w:r>
    </w:p>
    <w:p w14:paraId="3D925F35" w14:textId="77777777" w:rsidR="007415D3" w:rsidRPr="007415D3" w:rsidRDefault="007415D3" w:rsidP="007415D3">
      <w:pPr>
        <w:bidi/>
        <w:jc w:val="both"/>
        <w:rPr>
          <w:rFonts w:cs="David" w:hint="cs"/>
          <w:rtl/>
        </w:rPr>
      </w:pPr>
    </w:p>
    <w:p w14:paraId="335B4B66" w14:textId="77777777" w:rsidR="007415D3" w:rsidRPr="007415D3" w:rsidRDefault="007415D3" w:rsidP="007415D3">
      <w:pPr>
        <w:bidi/>
        <w:jc w:val="both"/>
        <w:rPr>
          <w:rFonts w:cs="David" w:hint="cs"/>
          <w:rtl/>
        </w:rPr>
      </w:pPr>
    </w:p>
    <w:p w14:paraId="5068450C" w14:textId="77777777" w:rsidR="007415D3" w:rsidRPr="007415D3" w:rsidRDefault="007415D3" w:rsidP="007415D3">
      <w:pPr>
        <w:bidi/>
        <w:jc w:val="both"/>
        <w:rPr>
          <w:rFonts w:cs="David" w:hint="cs"/>
          <w:b/>
          <w:bCs/>
          <w:u w:val="single"/>
          <w:rtl/>
        </w:rPr>
      </w:pPr>
      <w:r w:rsidRPr="007415D3">
        <w:rPr>
          <w:rFonts w:cs="David" w:hint="cs"/>
          <w:b/>
          <w:bCs/>
          <w:u w:val="single"/>
          <w:rtl/>
        </w:rPr>
        <w:t>הישיבה ננעלה בשעה 22:00.</w:t>
      </w:r>
    </w:p>
    <w:p w14:paraId="4B2DB1A7" w14:textId="77777777" w:rsidR="00552A80" w:rsidRPr="007415D3" w:rsidRDefault="00552A80" w:rsidP="007415D3">
      <w:pPr>
        <w:bidi/>
        <w:jc w:val="both"/>
        <w:rPr>
          <w:rFonts w:cs="David" w:hint="cs"/>
          <w:rtl/>
        </w:rPr>
      </w:pPr>
    </w:p>
    <w:sectPr w:rsidR="00552A80" w:rsidRPr="007415D3" w:rsidSect="007415D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AC39" w14:textId="77777777" w:rsidR="00000000" w:rsidRDefault="00682AD7">
      <w:r>
        <w:separator/>
      </w:r>
    </w:p>
  </w:endnote>
  <w:endnote w:type="continuationSeparator" w:id="0">
    <w:p w14:paraId="20775F2C" w14:textId="77777777" w:rsidR="00000000" w:rsidRDefault="0068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3AC5" w14:textId="77777777" w:rsidR="00000000" w:rsidRDefault="00682AD7">
      <w:r>
        <w:separator/>
      </w:r>
    </w:p>
  </w:footnote>
  <w:footnote w:type="continuationSeparator" w:id="0">
    <w:p w14:paraId="742B7897" w14:textId="77777777" w:rsidR="00000000" w:rsidRDefault="00682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CC4" w14:textId="77777777" w:rsidR="007415D3" w:rsidRDefault="007415D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61F6035" w14:textId="77777777" w:rsidR="007415D3" w:rsidRDefault="007415D3">
    <w:pPr>
      <w:pStyle w:val="Header"/>
      <w:ind w:right="360"/>
      <w:jc w:val="both"/>
      <w:rPr>
        <w:rtl/>
      </w:rPr>
    </w:pPr>
  </w:p>
  <w:p w14:paraId="3CBAA566" w14:textId="77777777" w:rsidR="007415D3" w:rsidRDefault="007415D3"/>
  <w:p w14:paraId="5F681338" w14:textId="77777777" w:rsidR="007415D3" w:rsidRDefault="007415D3"/>
  <w:p w14:paraId="36B62B07" w14:textId="77777777" w:rsidR="007415D3" w:rsidRDefault="007415D3"/>
  <w:p w14:paraId="059D83AA" w14:textId="77777777" w:rsidR="007415D3" w:rsidRDefault="007415D3"/>
  <w:p w14:paraId="06D0B540" w14:textId="77777777" w:rsidR="007415D3" w:rsidRDefault="007415D3"/>
  <w:p w14:paraId="0FC61D56" w14:textId="77777777" w:rsidR="007415D3" w:rsidRDefault="007415D3"/>
  <w:p w14:paraId="3E6031DA" w14:textId="77777777" w:rsidR="007415D3" w:rsidRDefault="007415D3"/>
  <w:p w14:paraId="0B654839" w14:textId="77777777" w:rsidR="007415D3" w:rsidRDefault="007415D3"/>
  <w:p w14:paraId="479065E2" w14:textId="77777777" w:rsidR="007415D3" w:rsidRDefault="007415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D337" w14:textId="77777777" w:rsidR="007415D3" w:rsidRDefault="007415D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B5FB1B4" w14:textId="77777777" w:rsidR="007415D3" w:rsidRDefault="007415D3">
    <w:pPr>
      <w:pStyle w:val="Header"/>
      <w:ind w:right="360"/>
      <w:jc w:val="both"/>
      <w:rPr>
        <w:rFonts w:hint="cs"/>
        <w:rtl/>
      </w:rPr>
    </w:pPr>
    <w:r>
      <w:rPr>
        <w:rtl/>
      </w:rPr>
      <w:t>ועדת</w:t>
    </w:r>
    <w:r>
      <w:rPr>
        <w:rFonts w:hint="cs"/>
        <w:rtl/>
      </w:rPr>
      <w:t xml:space="preserve"> הכנסת</w:t>
    </w:r>
  </w:p>
  <w:p w14:paraId="51314698" w14:textId="77777777" w:rsidR="007415D3" w:rsidRDefault="007415D3">
    <w:pPr>
      <w:pStyle w:val="Header"/>
      <w:ind w:right="360"/>
      <w:jc w:val="both"/>
      <w:rPr>
        <w:rStyle w:val="PageNumber"/>
        <w:rFonts w:hint="cs"/>
        <w:rtl/>
      </w:rPr>
    </w:pPr>
    <w:r>
      <w:rPr>
        <w:rStyle w:val="PageNumber"/>
        <w:rFonts w:hint="cs"/>
        <w:rtl/>
      </w:rPr>
      <w:t>06.12.2006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A19"/>
    <w:multiLevelType w:val="hybridMultilevel"/>
    <w:tmpl w:val="C49C0C6C"/>
    <w:lvl w:ilvl="0" w:tplc="5D527026">
      <w:start w:val="31"/>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 w15:restartNumberingAfterBreak="0">
    <w:nsid w:val="1BD15155"/>
    <w:multiLevelType w:val="hybridMultilevel"/>
    <w:tmpl w:val="C6F05FFA"/>
    <w:lvl w:ilvl="0" w:tplc="4D9A7780">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36E3517C"/>
    <w:multiLevelType w:val="hybridMultilevel"/>
    <w:tmpl w:val="666CD7D0"/>
    <w:lvl w:ilvl="0" w:tplc="7A8812F4">
      <w:start w:val="31"/>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1237129525">
    <w:abstractNumId w:val="0"/>
  </w:num>
  <w:num w:numId="2" w16cid:durableId="798188037">
    <w:abstractNumId w:val="1"/>
  </w:num>
  <w:num w:numId="3" w16cid:durableId="80866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2667פרוטוקול_ישיבת_ועדה.doc"/>
    <w:docVar w:name="StartMode" w:val="3"/>
  </w:docVars>
  <w:rsids>
    <w:rsidRoot w:val="00DF48DD"/>
    <w:rsid w:val="00552A80"/>
    <w:rsid w:val="005E311A"/>
    <w:rsid w:val="00682AD7"/>
    <w:rsid w:val="007415D3"/>
    <w:rsid w:val="00965806"/>
    <w:rsid w:val="00DF48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4268FF"/>
  <w15:chartTrackingRefBased/>
  <w15:docId w15:val="{90091A22-FB3A-4051-BDD5-27C8A80A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415D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7415D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7415D3"/>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7415D3"/>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7415D3"/>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415D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7415D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415D3"/>
  </w:style>
  <w:style w:type="character" w:styleId="Hyperlink">
    <w:name w:val="Hyperlink"/>
    <w:basedOn w:val="DefaultParagraphFont"/>
    <w:rsid w:val="007415D3"/>
    <w:rPr>
      <w:color w:val="2962B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25077</Words>
  <Characters>142945</Characters>
  <Application>Microsoft Office Word</Application>
  <DocSecurity>0</DocSecurity>
  <Lines>1191</Lines>
  <Paragraphs>335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