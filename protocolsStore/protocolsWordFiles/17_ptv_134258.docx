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A025" w14:textId="77777777" w:rsidR="00A3799E" w:rsidRPr="00A3799E" w:rsidRDefault="00A3799E" w:rsidP="00A3799E">
      <w:pPr>
        <w:pStyle w:val="Heading5"/>
        <w:jc w:val="left"/>
        <w:rPr>
          <w:b/>
          <w:bCs/>
          <w:rtl/>
        </w:rPr>
      </w:pPr>
      <w:r w:rsidRPr="00A3799E">
        <w:rPr>
          <w:b/>
          <w:bCs/>
          <w:rtl/>
        </w:rPr>
        <w:t xml:space="preserve">הכנסת </w:t>
      </w:r>
      <w:r w:rsidRPr="00A3799E">
        <w:rPr>
          <w:rFonts w:hint="cs"/>
          <w:b/>
          <w:bCs/>
          <w:rtl/>
        </w:rPr>
        <w:t>השבע-עשרה</w:t>
      </w:r>
      <w:r w:rsidRPr="00A3799E">
        <w:rPr>
          <w:b/>
          <w:bCs/>
          <w:rtl/>
        </w:rPr>
        <w:tab/>
      </w:r>
      <w:r w:rsidRPr="00A3799E">
        <w:rPr>
          <w:b/>
          <w:bCs/>
          <w:rtl/>
        </w:rPr>
        <w:tab/>
      </w:r>
      <w:r w:rsidRPr="00A3799E">
        <w:rPr>
          <w:b/>
          <w:bCs/>
          <w:rtl/>
        </w:rPr>
        <w:tab/>
      </w:r>
      <w:r w:rsidRPr="00A3799E">
        <w:rPr>
          <w:b/>
          <w:bCs/>
          <w:rtl/>
        </w:rPr>
        <w:tab/>
      </w:r>
      <w:r w:rsidRPr="00A3799E">
        <w:rPr>
          <w:b/>
          <w:bCs/>
          <w:rtl/>
        </w:rPr>
        <w:tab/>
      </w:r>
      <w:r w:rsidRPr="00A3799E">
        <w:rPr>
          <w:b/>
          <w:bCs/>
          <w:rtl/>
        </w:rPr>
        <w:tab/>
      </w:r>
      <w:r w:rsidRPr="00A3799E">
        <w:rPr>
          <w:b/>
          <w:bCs/>
          <w:rtl/>
        </w:rPr>
        <w:tab/>
        <w:t>נוסח לא מתוקן</w:t>
      </w:r>
    </w:p>
    <w:p w14:paraId="56CD85A7" w14:textId="77777777" w:rsidR="00A3799E" w:rsidRPr="00A3799E" w:rsidRDefault="00A3799E" w:rsidP="00A3799E">
      <w:pPr>
        <w:bidi/>
        <w:rPr>
          <w:rFonts w:cs="David" w:hint="cs"/>
          <w:b/>
          <w:bCs/>
          <w:rtl/>
        </w:rPr>
      </w:pPr>
      <w:r w:rsidRPr="00A3799E">
        <w:rPr>
          <w:rFonts w:cs="David"/>
          <w:b/>
          <w:bCs/>
          <w:rtl/>
        </w:rPr>
        <w:t xml:space="preserve">מושב </w:t>
      </w:r>
      <w:r w:rsidRPr="00A3799E">
        <w:rPr>
          <w:rFonts w:cs="David" w:hint="cs"/>
          <w:b/>
          <w:bCs/>
          <w:rtl/>
        </w:rPr>
        <w:t>שני</w:t>
      </w:r>
    </w:p>
    <w:p w14:paraId="258D4C2F" w14:textId="77777777" w:rsidR="00A3799E" w:rsidRPr="00A3799E" w:rsidRDefault="00A3799E" w:rsidP="00A3799E">
      <w:pPr>
        <w:bidi/>
        <w:rPr>
          <w:rFonts w:cs="David"/>
          <w:b/>
          <w:bCs/>
          <w:rtl/>
        </w:rPr>
      </w:pPr>
    </w:p>
    <w:p w14:paraId="38B06BDC" w14:textId="77777777" w:rsidR="00A3799E" w:rsidRPr="00A3799E" w:rsidRDefault="00A3799E" w:rsidP="00A3799E">
      <w:pPr>
        <w:bidi/>
        <w:rPr>
          <w:rFonts w:cs="David"/>
          <w:b/>
          <w:bCs/>
          <w:rtl/>
        </w:rPr>
      </w:pPr>
    </w:p>
    <w:p w14:paraId="6326A705" w14:textId="77777777" w:rsidR="00A3799E" w:rsidRPr="00A3799E" w:rsidRDefault="00A3799E" w:rsidP="00A3799E">
      <w:pPr>
        <w:bidi/>
        <w:rPr>
          <w:rFonts w:cs="David"/>
          <w:b/>
          <w:bCs/>
          <w:rtl/>
        </w:rPr>
      </w:pPr>
    </w:p>
    <w:p w14:paraId="5CE24B53" w14:textId="77777777" w:rsidR="00A3799E" w:rsidRPr="00A3799E" w:rsidRDefault="00A3799E" w:rsidP="00A3799E">
      <w:pPr>
        <w:bidi/>
        <w:rPr>
          <w:rFonts w:cs="David"/>
          <w:b/>
          <w:bCs/>
          <w:rtl/>
        </w:rPr>
      </w:pPr>
    </w:p>
    <w:p w14:paraId="70708731" w14:textId="77777777" w:rsidR="00A3799E" w:rsidRPr="00A3799E" w:rsidRDefault="00A3799E" w:rsidP="00A3799E">
      <w:pPr>
        <w:bidi/>
        <w:jc w:val="center"/>
        <w:rPr>
          <w:rFonts w:cs="David" w:hint="cs"/>
          <w:b/>
          <w:bCs/>
          <w:rtl/>
        </w:rPr>
      </w:pPr>
      <w:r w:rsidRPr="00A3799E">
        <w:rPr>
          <w:rFonts w:cs="David"/>
          <w:b/>
          <w:bCs/>
          <w:rtl/>
        </w:rPr>
        <w:t>פרוטוקול מס'</w:t>
      </w:r>
      <w:r w:rsidRPr="00A3799E">
        <w:rPr>
          <w:rFonts w:cs="David" w:hint="cs"/>
          <w:b/>
          <w:bCs/>
          <w:rtl/>
        </w:rPr>
        <w:t xml:space="preserve"> 140</w:t>
      </w:r>
    </w:p>
    <w:p w14:paraId="27FF4D0D" w14:textId="77777777" w:rsidR="00A3799E" w:rsidRPr="00A3799E" w:rsidRDefault="00A3799E" w:rsidP="00A3799E">
      <w:pPr>
        <w:bidi/>
        <w:jc w:val="center"/>
        <w:rPr>
          <w:rFonts w:cs="David" w:hint="cs"/>
          <w:b/>
          <w:bCs/>
          <w:rtl/>
        </w:rPr>
      </w:pPr>
      <w:r w:rsidRPr="00A3799E">
        <w:rPr>
          <w:rFonts w:cs="David" w:hint="cs"/>
          <w:b/>
          <w:bCs/>
          <w:rtl/>
        </w:rPr>
        <w:t>מישיבת ועדת הכנסת</w:t>
      </w:r>
    </w:p>
    <w:p w14:paraId="083BB515" w14:textId="77777777" w:rsidR="00A3799E" w:rsidRPr="00A3799E" w:rsidRDefault="00A3799E" w:rsidP="00A3799E">
      <w:pPr>
        <w:bidi/>
        <w:jc w:val="center"/>
        <w:rPr>
          <w:rFonts w:cs="David" w:hint="cs"/>
          <w:b/>
          <w:bCs/>
          <w:u w:val="single"/>
          <w:rtl/>
        </w:rPr>
      </w:pPr>
      <w:r w:rsidRPr="00A3799E">
        <w:rPr>
          <w:rFonts w:cs="David" w:hint="cs"/>
          <w:b/>
          <w:bCs/>
          <w:u w:val="single"/>
          <w:rtl/>
        </w:rPr>
        <w:t xml:space="preserve">יום שלישי, ב' באב </w:t>
      </w:r>
      <w:proofErr w:type="spellStart"/>
      <w:r w:rsidRPr="00A3799E">
        <w:rPr>
          <w:rFonts w:cs="David" w:hint="cs"/>
          <w:b/>
          <w:bCs/>
          <w:u w:val="single"/>
          <w:rtl/>
        </w:rPr>
        <w:t>התשס"ז</w:t>
      </w:r>
      <w:proofErr w:type="spellEnd"/>
      <w:r w:rsidRPr="00A3799E">
        <w:rPr>
          <w:rFonts w:cs="David" w:hint="cs"/>
          <w:b/>
          <w:bCs/>
          <w:u w:val="single"/>
          <w:rtl/>
        </w:rPr>
        <w:t xml:space="preserve"> (17 ביולי 2007), שעה 10:00</w:t>
      </w:r>
    </w:p>
    <w:p w14:paraId="759E936F" w14:textId="77777777" w:rsidR="00A3799E" w:rsidRPr="00A3799E" w:rsidRDefault="00A3799E" w:rsidP="00A3799E">
      <w:pPr>
        <w:bidi/>
        <w:rPr>
          <w:rFonts w:cs="David"/>
          <w:b/>
          <w:bCs/>
          <w:rtl/>
        </w:rPr>
      </w:pPr>
    </w:p>
    <w:p w14:paraId="5F8AFAFD" w14:textId="77777777" w:rsidR="00A3799E" w:rsidRPr="00A3799E" w:rsidRDefault="00A3799E" w:rsidP="00A3799E">
      <w:pPr>
        <w:bidi/>
        <w:rPr>
          <w:rFonts w:cs="David"/>
          <w:b/>
          <w:bCs/>
          <w:rtl/>
        </w:rPr>
      </w:pPr>
    </w:p>
    <w:p w14:paraId="71CBAAE0" w14:textId="77777777" w:rsidR="00A3799E" w:rsidRPr="00A3799E" w:rsidRDefault="00A3799E" w:rsidP="00A3799E">
      <w:pPr>
        <w:tabs>
          <w:tab w:val="left" w:pos="1221"/>
        </w:tabs>
        <w:bidi/>
        <w:rPr>
          <w:rFonts w:cs="David" w:hint="cs"/>
          <w:b/>
          <w:bCs/>
          <w:u w:val="single"/>
          <w:rtl/>
        </w:rPr>
      </w:pPr>
    </w:p>
    <w:p w14:paraId="2D6753F4" w14:textId="77777777" w:rsidR="00A3799E" w:rsidRPr="00A3799E" w:rsidRDefault="00A3799E" w:rsidP="00A3799E">
      <w:pPr>
        <w:tabs>
          <w:tab w:val="left" w:pos="1221"/>
        </w:tabs>
        <w:bidi/>
        <w:rPr>
          <w:rFonts w:cs="David" w:hint="cs"/>
          <w:b/>
          <w:bCs/>
          <w:rtl/>
        </w:rPr>
      </w:pPr>
      <w:r w:rsidRPr="00A3799E">
        <w:rPr>
          <w:rFonts w:cs="David"/>
          <w:b/>
          <w:bCs/>
          <w:u w:val="single"/>
          <w:rtl/>
        </w:rPr>
        <w:t>סדר היום</w:t>
      </w:r>
      <w:r w:rsidRPr="00A3799E">
        <w:rPr>
          <w:rFonts w:cs="David"/>
          <w:rtl/>
        </w:rPr>
        <w:t>:</w:t>
      </w:r>
    </w:p>
    <w:p w14:paraId="700C85CA" w14:textId="77777777" w:rsidR="00A3799E" w:rsidRPr="00A3799E" w:rsidRDefault="00A3799E" w:rsidP="00A3799E">
      <w:pPr>
        <w:bidi/>
        <w:rPr>
          <w:rFonts w:cs="David" w:hint="cs"/>
          <w:b/>
          <w:bCs/>
          <w:rtl/>
        </w:rPr>
      </w:pPr>
    </w:p>
    <w:p w14:paraId="2B758188" w14:textId="77777777" w:rsidR="00A3799E" w:rsidRPr="00A3799E" w:rsidRDefault="00A3799E" w:rsidP="00A3799E">
      <w:pPr>
        <w:bidi/>
        <w:rPr>
          <w:rFonts w:cs="David" w:hint="cs"/>
          <w:rtl/>
        </w:rPr>
      </w:pPr>
      <w:r w:rsidRPr="00A3799E">
        <w:rPr>
          <w:rFonts w:cs="David" w:hint="cs"/>
          <w:rtl/>
        </w:rPr>
        <w:t xml:space="preserve">1. בקשת יושב-ראש ועדת החוקה, חוק ומשפט להקדמת הדיון בהצעת חוק המפלגות (בחירות </w:t>
      </w:r>
    </w:p>
    <w:p w14:paraId="55F70EA7" w14:textId="77777777" w:rsidR="00A3799E" w:rsidRPr="00A3799E" w:rsidRDefault="00A3799E" w:rsidP="00A3799E">
      <w:pPr>
        <w:bidi/>
        <w:rPr>
          <w:rFonts w:cs="David" w:hint="cs"/>
          <w:rtl/>
        </w:rPr>
      </w:pPr>
      <w:r w:rsidRPr="00A3799E">
        <w:rPr>
          <w:rFonts w:cs="David" w:hint="cs"/>
          <w:rtl/>
        </w:rPr>
        <w:t xml:space="preserve">     מקדימות)(הוראת שעה), </w:t>
      </w:r>
      <w:proofErr w:type="spellStart"/>
      <w:r w:rsidRPr="00A3799E">
        <w:rPr>
          <w:rFonts w:cs="David" w:hint="cs"/>
          <w:rtl/>
        </w:rPr>
        <w:t>התשס"ז</w:t>
      </w:r>
      <w:proofErr w:type="spellEnd"/>
      <w:r w:rsidRPr="00A3799E">
        <w:rPr>
          <w:rFonts w:cs="David" w:hint="cs"/>
          <w:rtl/>
        </w:rPr>
        <w:t xml:space="preserve">-2007, לפני הקריאה הראשונה. </w:t>
      </w:r>
    </w:p>
    <w:p w14:paraId="01FA0B1E" w14:textId="77777777" w:rsidR="00A3799E" w:rsidRPr="00A3799E" w:rsidRDefault="00A3799E" w:rsidP="00A3799E">
      <w:pPr>
        <w:bidi/>
        <w:rPr>
          <w:rFonts w:cs="David" w:hint="cs"/>
          <w:rtl/>
        </w:rPr>
      </w:pPr>
      <w:r w:rsidRPr="00A3799E">
        <w:rPr>
          <w:rFonts w:cs="David" w:hint="cs"/>
          <w:rtl/>
        </w:rPr>
        <w:t xml:space="preserve">2.  בקשת הממשלה להקדמת הדיון בהצעת חוק הגנה על הציבור מפני עברייני מין (תיקון), </w:t>
      </w:r>
    </w:p>
    <w:p w14:paraId="70892755" w14:textId="77777777" w:rsidR="00A3799E" w:rsidRPr="00A3799E" w:rsidRDefault="00A3799E" w:rsidP="00A3799E">
      <w:pPr>
        <w:bidi/>
        <w:rPr>
          <w:rFonts w:cs="David" w:hint="cs"/>
          <w:rtl/>
        </w:rPr>
      </w:pPr>
      <w:r w:rsidRPr="00A3799E">
        <w:rPr>
          <w:rFonts w:cs="David" w:hint="cs"/>
          <w:rtl/>
        </w:rPr>
        <w:t xml:space="preserve">      </w:t>
      </w:r>
      <w:proofErr w:type="spellStart"/>
      <w:r w:rsidRPr="00A3799E">
        <w:rPr>
          <w:rFonts w:cs="David" w:hint="cs"/>
          <w:rtl/>
        </w:rPr>
        <w:t>התשס"ז</w:t>
      </w:r>
      <w:proofErr w:type="spellEnd"/>
      <w:r w:rsidRPr="00A3799E">
        <w:rPr>
          <w:rFonts w:cs="David" w:hint="cs"/>
          <w:rtl/>
        </w:rPr>
        <w:t xml:space="preserve">-2007, לפני הקריאה הראשונה. </w:t>
      </w:r>
    </w:p>
    <w:p w14:paraId="58B6D2E1" w14:textId="77777777" w:rsidR="00A3799E" w:rsidRPr="00A3799E" w:rsidRDefault="00A3799E" w:rsidP="00A3799E">
      <w:pPr>
        <w:bidi/>
        <w:rPr>
          <w:rFonts w:cs="David" w:hint="cs"/>
          <w:rtl/>
        </w:rPr>
      </w:pPr>
      <w:r w:rsidRPr="00A3799E">
        <w:rPr>
          <w:rFonts w:cs="David" w:hint="cs"/>
          <w:rtl/>
        </w:rPr>
        <w:t>3.  בקשות חברי הכנסת להקדמת הדיון בהצעות חוק לפני הקריאה הטרומית:</w:t>
      </w:r>
    </w:p>
    <w:p w14:paraId="78C4DAFA" w14:textId="77777777" w:rsidR="00A3799E" w:rsidRPr="00A3799E" w:rsidRDefault="00A3799E" w:rsidP="00A3799E">
      <w:pPr>
        <w:bidi/>
        <w:rPr>
          <w:rFonts w:cs="David" w:hint="cs"/>
          <w:rtl/>
        </w:rPr>
      </w:pPr>
      <w:r w:rsidRPr="00A3799E">
        <w:rPr>
          <w:rFonts w:cs="David" w:hint="cs"/>
          <w:rtl/>
        </w:rPr>
        <w:t xml:space="preserve">      א. הצעת חוק יסוד: הממשלה (הפרדת רשויות ומשטר נשיאותי) (פ/2806/17), </w:t>
      </w:r>
    </w:p>
    <w:p w14:paraId="33118F79" w14:textId="77777777" w:rsidR="00A3799E" w:rsidRPr="00A3799E" w:rsidRDefault="00A3799E" w:rsidP="00A3799E">
      <w:pPr>
        <w:bidi/>
        <w:rPr>
          <w:rFonts w:cs="David" w:hint="cs"/>
          <w:rtl/>
        </w:rPr>
      </w:pPr>
      <w:r w:rsidRPr="00A3799E">
        <w:rPr>
          <w:rFonts w:cs="David" w:hint="cs"/>
          <w:rtl/>
        </w:rPr>
        <w:t xml:space="preserve">           הצעת חבר הכנסת דוד רותם. </w:t>
      </w:r>
    </w:p>
    <w:p w14:paraId="43B9E91A" w14:textId="77777777" w:rsidR="00A3799E" w:rsidRPr="00A3799E" w:rsidRDefault="00A3799E" w:rsidP="00A3799E">
      <w:pPr>
        <w:bidi/>
        <w:rPr>
          <w:rFonts w:cs="David" w:hint="cs"/>
          <w:rtl/>
        </w:rPr>
      </w:pPr>
      <w:r w:rsidRPr="00A3799E">
        <w:rPr>
          <w:rFonts w:cs="David" w:hint="cs"/>
          <w:rtl/>
        </w:rPr>
        <w:t xml:space="preserve">      ב.  הצעת חוק החנינה בעניין תוכנית ההתנתקות, </w:t>
      </w:r>
      <w:proofErr w:type="spellStart"/>
      <w:r w:rsidRPr="00A3799E">
        <w:rPr>
          <w:rFonts w:cs="David" w:hint="cs"/>
          <w:rtl/>
        </w:rPr>
        <w:t>התשס"ז</w:t>
      </w:r>
      <w:proofErr w:type="spellEnd"/>
      <w:r w:rsidRPr="00A3799E">
        <w:rPr>
          <w:rFonts w:cs="David" w:hint="cs"/>
          <w:rtl/>
        </w:rPr>
        <w:t xml:space="preserve">-2007 (פ/2979/17), </w:t>
      </w:r>
    </w:p>
    <w:p w14:paraId="4E30639C" w14:textId="77777777" w:rsidR="00A3799E" w:rsidRPr="00A3799E" w:rsidRDefault="00A3799E" w:rsidP="00A3799E">
      <w:pPr>
        <w:bidi/>
        <w:rPr>
          <w:rFonts w:cs="David" w:hint="cs"/>
          <w:b/>
          <w:bCs/>
          <w:u w:val="single"/>
          <w:rtl/>
        </w:rPr>
      </w:pPr>
      <w:r w:rsidRPr="00A3799E">
        <w:rPr>
          <w:rFonts w:cs="David" w:hint="cs"/>
          <w:rtl/>
        </w:rPr>
        <w:t xml:space="preserve">           הצעת חברי הכנסת </w:t>
      </w:r>
      <w:proofErr w:type="spellStart"/>
      <w:smartTag w:uri="urn:schemas-microsoft-com:office:smarttags" w:element="PersonName">
        <w:r w:rsidRPr="00A3799E">
          <w:rPr>
            <w:rFonts w:cs="David" w:hint="cs"/>
            <w:rtl/>
          </w:rPr>
          <w:t>עמירה</w:t>
        </w:r>
        <w:proofErr w:type="spellEnd"/>
        <w:r w:rsidRPr="00A3799E">
          <w:rPr>
            <w:rFonts w:cs="David" w:hint="cs"/>
            <w:rtl/>
          </w:rPr>
          <w:t xml:space="preserve"> </w:t>
        </w:r>
        <w:proofErr w:type="spellStart"/>
        <w:r w:rsidRPr="00A3799E">
          <w:rPr>
            <w:rFonts w:cs="David" w:hint="cs"/>
            <w:rtl/>
          </w:rPr>
          <w:t>דותן</w:t>
        </w:r>
      </w:smartTag>
      <w:proofErr w:type="spellEnd"/>
      <w:r w:rsidRPr="00A3799E">
        <w:rPr>
          <w:rFonts w:cs="David" w:hint="cs"/>
          <w:rtl/>
        </w:rPr>
        <w:t xml:space="preserve">, ראובן ריבלין, יצחק לוי, קולט אביטל. </w:t>
      </w:r>
    </w:p>
    <w:p w14:paraId="316A375B" w14:textId="77777777" w:rsidR="00A3799E" w:rsidRPr="00A3799E" w:rsidRDefault="00A3799E" w:rsidP="00A3799E">
      <w:pPr>
        <w:bidi/>
        <w:rPr>
          <w:rFonts w:cs="David" w:hint="cs"/>
          <w:b/>
          <w:bCs/>
          <w:u w:val="single"/>
          <w:rtl/>
        </w:rPr>
      </w:pPr>
    </w:p>
    <w:p w14:paraId="52DA762C" w14:textId="77777777" w:rsidR="00A3799E" w:rsidRPr="00A3799E" w:rsidRDefault="00A3799E" w:rsidP="00A3799E">
      <w:pPr>
        <w:bidi/>
        <w:rPr>
          <w:rFonts w:cs="David"/>
          <w:b/>
          <w:bCs/>
          <w:u w:val="single"/>
          <w:rtl/>
        </w:rPr>
      </w:pPr>
      <w:r w:rsidRPr="00A3799E">
        <w:rPr>
          <w:rFonts w:cs="David" w:hint="cs"/>
          <w:b/>
          <w:bCs/>
          <w:u w:val="single"/>
          <w:rtl/>
        </w:rPr>
        <w:t>נ</w:t>
      </w:r>
      <w:r w:rsidRPr="00A3799E">
        <w:rPr>
          <w:rFonts w:cs="David"/>
          <w:b/>
          <w:bCs/>
          <w:u w:val="single"/>
          <w:rtl/>
        </w:rPr>
        <w:t>כחו</w:t>
      </w:r>
      <w:r w:rsidRPr="00A3799E">
        <w:rPr>
          <w:rFonts w:cs="David"/>
          <w:rtl/>
        </w:rPr>
        <w:t>:</w:t>
      </w:r>
    </w:p>
    <w:p w14:paraId="21F46734" w14:textId="77777777" w:rsidR="00A3799E" w:rsidRPr="00A3799E" w:rsidRDefault="00A3799E" w:rsidP="00A3799E">
      <w:pPr>
        <w:bidi/>
        <w:rPr>
          <w:rFonts w:cs="David"/>
          <w:rtl/>
        </w:rPr>
      </w:pPr>
    </w:p>
    <w:p w14:paraId="3827FAFA" w14:textId="77777777" w:rsidR="00A3799E" w:rsidRPr="00A3799E" w:rsidRDefault="00A3799E" w:rsidP="00A3799E">
      <w:pPr>
        <w:tabs>
          <w:tab w:val="left" w:pos="1788"/>
        </w:tabs>
        <w:bidi/>
        <w:rPr>
          <w:rFonts w:cs="David"/>
          <w:rtl/>
        </w:rPr>
      </w:pPr>
      <w:r w:rsidRPr="00A3799E">
        <w:rPr>
          <w:rFonts w:cs="David"/>
          <w:b/>
          <w:bCs/>
          <w:u w:val="single"/>
          <w:rtl/>
        </w:rPr>
        <w:t>חברי הוועדה</w:t>
      </w:r>
      <w:r w:rsidRPr="00A3799E">
        <w:rPr>
          <w:rFonts w:cs="David"/>
          <w:rtl/>
        </w:rPr>
        <w:t>:</w:t>
      </w:r>
    </w:p>
    <w:p w14:paraId="70D40E6D" w14:textId="77777777" w:rsidR="00A3799E" w:rsidRPr="00A3799E" w:rsidRDefault="00A3799E" w:rsidP="00A3799E">
      <w:pPr>
        <w:bidi/>
        <w:rPr>
          <w:rFonts w:cs="David"/>
          <w:rtl/>
        </w:rPr>
      </w:pPr>
    </w:p>
    <w:p w14:paraId="123A61FD" w14:textId="77777777" w:rsidR="00A3799E" w:rsidRPr="00A3799E" w:rsidRDefault="00A3799E" w:rsidP="00A3799E">
      <w:pPr>
        <w:bidi/>
        <w:rPr>
          <w:rFonts w:cs="David" w:hint="cs"/>
          <w:rtl/>
        </w:rPr>
      </w:pPr>
      <w:r w:rsidRPr="00A3799E">
        <w:rPr>
          <w:rFonts w:cs="David" w:hint="cs"/>
          <w:rtl/>
        </w:rPr>
        <w:t xml:space="preserve">יעקב </w:t>
      </w:r>
      <w:proofErr w:type="spellStart"/>
      <w:r w:rsidRPr="00A3799E">
        <w:rPr>
          <w:rFonts w:cs="David" w:hint="cs"/>
          <w:rtl/>
        </w:rPr>
        <w:t>מרגי</w:t>
      </w:r>
      <w:proofErr w:type="spellEnd"/>
      <w:r w:rsidRPr="00A3799E">
        <w:rPr>
          <w:rFonts w:cs="David" w:hint="cs"/>
          <w:rtl/>
        </w:rPr>
        <w:t xml:space="preserve"> </w:t>
      </w:r>
      <w:r w:rsidRPr="00A3799E">
        <w:rPr>
          <w:rFonts w:cs="David"/>
          <w:rtl/>
        </w:rPr>
        <w:t>–</w:t>
      </w:r>
      <w:r w:rsidRPr="00A3799E">
        <w:rPr>
          <w:rFonts w:cs="David" w:hint="cs"/>
          <w:rtl/>
        </w:rPr>
        <w:t xml:space="preserve"> היו"ר</w:t>
      </w:r>
    </w:p>
    <w:p w14:paraId="64CDDA16" w14:textId="77777777" w:rsidR="00A3799E" w:rsidRPr="00A3799E" w:rsidRDefault="00A3799E" w:rsidP="00A3799E">
      <w:pPr>
        <w:bidi/>
        <w:rPr>
          <w:rFonts w:cs="David" w:hint="cs"/>
          <w:rtl/>
        </w:rPr>
      </w:pPr>
      <w:r w:rsidRPr="00A3799E">
        <w:rPr>
          <w:rFonts w:cs="David" w:hint="cs"/>
          <w:rtl/>
        </w:rPr>
        <w:t>קולט אביטל</w:t>
      </w:r>
    </w:p>
    <w:p w14:paraId="48345A27" w14:textId="77777777" w:rsidR="00A3799E" w:rsidRPr="00A3799E" w:rsidRDefault="00A3799E" w:rsidP="00A3799E">
      <w:pPr>
        <w:bidi/>
        <w:rPr>
          <w:rFonts w:cs="David" w:hint="cs"/>
          <w:rtl/>
        </w:rPr>
      </w:pPr>
      <w:r w:rsidRPr="00A3799E">
        <w:rPr>
          <w:rFonts w:cs="David" w:hint="cs"/>
          <w:rtl/>
        </w:rPr>
        <w:t xml:space="preserve">יולי </w:t>
      </w:r>
      <w:proofErr w:type="spellStart"/>
      <w:r w:rsidRPr="00A3799E">
        <w:rPr>
          <w:rFonts w:cs="David" w:hint="cs"/>
          <w:rtl/>
        </w:rPr>
        <w:t>אדלשטיין</w:t>
      </w:r>
      <w:proofErr w:type="spellEnd"/>
    </w:p>
    <w:p w14:paraId="1B73740B" w14:textId="77777777" w:rsidR="00A3799E" w:rsidRPr="00A3799E" w:rsidRDefault="00A3799E" w:rsidP="00A3799E">
      <w:pPr>
        <w:bidi/>
        <w:rPr>
          <w:rFonts w:cs="David" w:hint="cs"/>
          <w:rtl/>
        </w:rPr>
      </w:pPr>
      <w:r w:rsidRPr="00A3799E">
        <w:rPr>
          <w:rFonts w:cs="David" w:hint="cs"/>
          <w:rtl/>
        </w:rPr>
        <w:t>דוד אזולאי</w:t>
      </w:r>
    </w:p>
    <w:p w14:paraId="373796B9" w14:textId="77777777" w:rsidR="00A3799E" w:rsidRPr="00A3799E" w:rsidRDefault="00A3799E" w:rsidP="00A3799E">
      <w:pPr>
        <w:bidi/>
        <w:rPr>
          <w:rFonts w:cs="David" w:hint="cs"/>
          <w:rtl/>
        </w:rPr>
      </w:pPr>
      <w:proofErr w:type="spellStart"/>
      <w:r w:rsidRPr="00A3799E">
        <w:rPr>
          <w:rFonts w:cs="David" w:hint="cs"/>
          <w:rtl/>
        </w:rPr>
        <w:t>רוברט</w:t>
      </w:r>
      <w:proofErr w:type="spellEnd"/>
      <w:r w:rsidRPr="00A3799E">
        <w:rPr>
          <w:rFonts w:cs="David" w:hint="cs"/>
          <w:rtl/>
        </w:rPr>
        <w:t xml:space="preserve"> </w:t>
      </w:r>
      <w:proofErr w:type="spellStart"/>
      <w:r w:rsidRPr="00A3799E">
        <w:rPr>
          <w:rFonts w:cs="David" w:hint="cs"/>
          <w:rtl/>
        </w:rPr>
        <w:t>אילטוב</w:t>
      </w:r>
      <w:proofErr w:type="spellEnd"/>
    </w:p>
    <w:p w14:paraId="6A9E110B" w14:textId="77777777" w:rsidR="00A3799E" w:rsidRPr="00A3799E" w:rsidRDefault="00A3799E" w:rsidP="00A3799E">
      <w:pPr>
        <w:bidi/>
        <w:rPr>
          <w:rFonts w:cs="David" w:hint="cs"/>
          <w:rtl/>
        </w:rPr>
      </w:pPr>
      <w:r w:rsidRPr="00A3799E">
        <w:rPr>
          <w:rFonts w:cs="David" w:hint="cs"/>
          <w:rtl/>
        </w:rPr>
        <w:t>אורי אריאל</w:t>
      </w:r>
    </w:p>
    <w:p w14:paraId="4D00CB08" w14:textId="77777777" w:rsidR="00A3799E" w:rsidRPr="00A3799E" w:rsidRDefault="00A3799E" w:rsidP="00A3799E">
      <w:pPr>
        <w:bidi/>
        <w:rPr>
          <w:rFonts w:cs="David" w:hint="cs"/>
          <w:rtl/>
        </w:rPr>
      </w:pPr>
      <w:r w:rsidRPr="00A3799E">
        <w:rPr>
          <w:rFonts w:cs="David" w:hint="cs"/>
          <w:rtl/>
        </w:rPr>
        <w:t>אליהו גבאי</w:t>
      </w:r>
    </w:p>
    <w:p w14:paraId="3279CB4C" w14:textId="77777777" w:rsidR="00A3799E" w:rsidRPr="00A3799E" w:rsidRDefault="00A3799E" w:rsidP="00A3799E">
      <w:pPr>
        <w:bidi/>
        <w:rPr>
          <w:rFonts w:cs="David" w:hint="cs"/>
          <w:rtl/>
        </w:rPr>
      </w:pPr>
      <w:r w:rsidRPr="00A3799E">
        <w:rPr>
          <w:rFonts w:cs="David" w:hint="cs"/>
          <w:rtl/>
        </w:rPr>
        <w:t xml:space="preserve">זהבה </w:t>
      </w:r>
      <w:proofErr w:type="spellStart"/>
      <w:r w:rsidRPr="00A3799E">
        <w:rPr>
          <w:rFonts w:cs="David" w:hint="cs"/>
          <w:rtl/>
        </w:rPr>
        <w:t>גלאון</w:t>
      </w:r>
      <w:proofErr w:type="spellEnd"/>
    </w:p>
    <w:p w14:paraId="0578F0D7" w14:textId="77777777" w:rsidR="00A3799E" w:rsidRPr="00A3799E" w:rsidRDefault="00A3799E" w:rsidP="00A3799E">
      <w:pPr>
        <w:bidi/>
        <w:rPr>
          <w:rFonts w:cs="David" w:hint="cs"/>
          <w:rtl/>
        </w:rPr>
      </w:pPr>
      <w:r w:rsidRPr="00A3799E">
        <w:rPr>
          <w:rFonts w:cs="David" w:hint="cs"/>
          <w:rtl/>
        </w:rPr>
        <w:t>מגלי והבה</w:t>
      </w:r>
    </w:p>
    <w:p w14:paraId="0BBC0D80" w14:textId="77777777" w:rsidR="00A3799E" w:rsidRPr="00A3799E" w:rsidRDefault="00A3799E" w:rsidP="00A3799E">
      <w:pPr>
        <w:bidi/>
        <w:rPr>
          <w:rFonts w:cs="David" w:hint="cs"/>
          <w:rtl/>
        </w:rPr>
      </w:pPr>
      <w:r w:rsidRPr="00A3799E">
        <w:rPr>
          <w:rFonts w:cs="David" w:hint="cs"/>
          <w:rtl/>
        </w:rPr>
        <w:t>נסים זאב</w:t>
      </w:r>
    </w:p>
    <w:p w14:paraId="485E8D1D" w14:textId="77777777" w:rsidR="00A3799E" w:rsidRPr="00A3799E" w:rsidRDefault="00A3799E" w:rsidP="00A3799E">
      <w:pPr>
        <w:bidi/>
        <w:rPr>
          <w:rFonts w:cs="David" w:hint="cs"/>
          <w:rtl/>
        </w:rPr>
      </w:pPr>
      <w:proofErr w:type="spellStart"/>
      <w:r w:rsidRPr="00A3799E">
        <w:rPr>
          <w:rFonts w:cs="David" w:hint="cs"/>
          <w:rtl/>
        </w:rPr>
        <w:t>נאדיה</w:t>
      </w:r>
      <w:proofErr w:type="spellEnd"/>
      <w:r w:rsidRPr="00A3799E">
        <w:rPr>
          <w:rFonts w:cs="David" w:hint="cs"/>
          <w:rtl/>
        </w:rPr>
        <w:t xml:space="preserve"> חילו</w:t>
      </w:r>
    </w:p>
    <w:p w14:paraId="6E58726A" w14:textId="77777777" w:rsidR="00A3799E" w:rsidRPr="00A3799E" w:rsidRDefault="00A3799E" w:rsidP="00A3799E">
      <w:pPr>
        <w:bidi/>
        <w:rPr>
          <w:rFonts w:cs="David" w:hint="cs"/>
          <w:rtl/>
        </w:rPr>
      </w:pPr>
      <w:r w:rsidRPr="00A3799E">
        <w:rPr>
          <w:rFonts w:cs="David" w:hint="cs"/>
          <w:rtl/>
        </w:rPr>
        <w:t>שי חרמש</w:t>
      </w:r>
    </w:p>
    <w:p w14:paraId="522A4764" w14:textId="77777777" w:rsidR="00A3799E" w:rsidRPr="00A3799E" w:rsidRDefault="00A3799E" w:rsidP="00A3799E">
      <w:pPr>
        <w:bidi/>
        <w:rPr>
          <w:rFonts w:cs="David" w:hint="cs"/>
          <w:rtl/>
        </w:rPr>
      </w:pPr>
      <w:proofErr w:type="spellStart"/>
      <w:r w:rsidRPr="00A3799E">
        <w:rPr>
          <w:rFonts w:cs="David" w:hint="cs"/>
          <w:rtl/>
        </w:rPr>
        <w:t>אחמד</w:t>
      </w:r>
      <w:proofErr w:type="spellEnd"/>
      <w:r w:rsidRPr="00A3799E">
        <w:rPr>
          <w:rFonts w:cs="David" w:hint="cs"/>
          <w:rtl/>
        </w:rPr>
        <w:t xml:space="preserve"> טיבי</w:t>
      </w:r>
    </w:p>
    <w:p w14:paraId="3B019CF9" w14:textId="77777777" w:rsidR="00A3799E" w:rsidRPr="00A3799E" w:rsidRDefault="00A3799E" w:rsidP="00A3799E">
      <w:pPr>
        <w:bidi/>
        <w:rPr>
          <w:rFonts w:cs="David" w:hint="cs"/>
          <w:rtl/>
        </w:rPr>
      </w:pPr>
      <w:r w:rsidRPr="00A3799E">
        <w:rPr>
          <w:rFonts w:cs="David" w:hint="cs"/>
          <w:rtl/>
        </w:rPr>
        <w:t>דוד טל</w:t>
      </w:r>
    </w:p>
    <w:p w14:paraId="47EFC789" w14:textId="77777777" w:rsidR="00A3799E" w:rsidRPr="00A3799E" w:rsidRDefault="00A3799E" w:rsidP="00A3799E">
      <w:pPr>
        <w:bidi/>
        <w:rPr>
          <w:rFonts w:cs="David" w:hint="cs"/>
          <w:rtl/>
        </w:rPr>
      </w:pPr>
      <w:proofErr w:type="spellStart"/>
      <w:r w:rsidRPr="00A3799E">
        <w:rPr>
          <w:rFonts w:cs="David" w:hint="cs"/>
          <w:rtl/>
        </w:rPr>
        <w:t>אסתרינה</w:t>
      </w:r>
      <w:proofErr w:type="spellEnd"/>
      <w:r w:rsidRPr="00A3799E">
        <w:rPr>
          <w:rFonts w:cs="David" w:hint="cs"/>
          <w:rtl/>
        </w:rPr>
        <w:t xml:space="preserve"> </w:t>
      </w:r>
      <w:proofErr w:type="spellStart"/>
      <w:r w:rsidRPr="00A3799E">
        <w:rPr>
          <w:rFonts w:cs="David" w:hint="cs"/>
          <w:rtl/>
        </w:rPr>
        <w:t>טרטמן</w:t>
      </w:r>
      <w:proofErr w:type="spellEnd"/>
    </w:p>
    <w:p w14:paraId="54C6ACC2" w14:textId="77777777" w:rsidR="00A3799E" w:rsidRPr="00A3799E" w:rsidRDefault="00A3799E" w:rsidP="00A3799E">
      <w:pPr>
        <w:bidi/>
        <w:rPr>
          <w:rFonts w:cs="David" w:hint="cs"/>
          <w:rtl/>
        </w:rPr>
      </w:pPr>
      <w:r w:rsidRPr="00A3799E">
        <w:rPr>
          <w:rFonts w:cs="David" w:hint="cs"/>
          <w:rtl/>
        </w:rPr>
        <w:t xml:space="preserve">שלי </w:t>
      </w:r>
      <w:proofErr w:type="spellStart"/>
      <w:r w:rsidRPr="00A3799E">
        <w:rPr>
          <w:rFonts w:cs="David" w:hint="cs"/>
          <w:rtl/>
        </w:rPr>
        <w:t>יחימוביץ</w:t>
      </w:r>
      <w:proofErr w:type="spellEnd"/>
    </w:p>
    <w:p w14:paraId="64DE6E15" w14:textId="77777777" w:rsidR="00A3799E" w:rsidRPr="00A3799E" w:rsidRDefault="00A3799E" w:rsidP="00A3799E">
      <w:pPr>
        <w:bidi/>
        <w:rPr>
          <w:rFonts w:cs="David" w:hint="cs"/>
          <w:rtl/>
        </w:rPr>
      </w:pPr>
      <w:r w:rsidRPr="00A3799E">
        <w:rPr>
          <w:rFonts w:cs="David" w:hint="cs"/>
          <w:rtl/>
        </w:rPr>
        <w:t>גדעון סער</w:t>
      </w:r>
    </w:p>
    <w:p w14:paraId="44321324" w14:textId="77777777" w:rsidR="00A3799E" w:rsidRPr="00A3799E" w:rsidRDefault="00A3799E" w:rsidP="00A3799E">
      <w:pPr>
        <w:bidi/>
        <w:rPr>
          <w:rFonts w:cs="David" w:hint="cs"/>
          <w:rtl/>
        </w:rPr>
      </w:pPr>
      <w:r w:rsidRPr="00A3799E">
        <w:rPr>
          <w:rFonts w:cs="David" w:hint="cs"/>
          <w:rtl/>
        </w:rPr>
        <w:t>מאיר פרוש</w:t>
      </w:r>
    </w:p>
    <w:p w14:paraId="50151B0D" w14:textId="77777777" w:rsidR="00A3799E" w:rsidRPr="00A3799E" w:rsidRDefault="00A3799E" w:rsidP="00A3799E">
      <w:pPr>
        <w:bidi/>
        <w:rPr>
          <w:rFonts w:cs="David" w:hint="cs"/>
          <w:rtl/>
        </w:rPr>
      </w:pPr>
      <w:r w:rsidRPr="00A3799E">
        <w:rPr>
          <w:rFonts w:cs="David" w:hint="cs"/>
          <w:rtl/>
        </w:rPr>
        <w:t>ראובן ריבלין</w:t>
      </w:r>
    </w:p>
    <w:p w14:paraId="54BBACCB" w14:textId="77777777" w:rsidR="00A3799E" w:rsidRPr="00A3799E" w:rsidRDefault="00A3799E" w:rsidP="00A3799E">
      <w:pPr>
        <w:bidi/>
        <w:rPr>
          <w:rFonts w:cs="David" w:hint="cs"/>
          <w:rtl/>
        </w:rPr>
      </w:pPr>
      <w:r w:rsidRPr="00A3799E">
        <w:rPr>
          <w:rFonts w:cs="David" w:hint="cs"/>
          <w:rtl/>
        </w:rPr>
        <w:t xml:space="preserve">משה </w:t>
      </w:r>
      <w:proofErr w:type="spellStart"/>
      <w:r w:rsidRPr="00A3799E">
        <w:rPr>
          <w:rFonts w:cs="David" w:hint="cs"/>
          <w:rtl/>
        </w:rPr>
        <w:t>שרוני</w:t>
      </w:r>
      <w:proofErr w:type="spellEnd"/>
    </w:p>
    <w:p w14:paraId="3EE0D73D" w14:textId="77777777" w:rsidR="00A3799E" w:rsidRPr="00A3799E" w:rsidRDefault="00A3799E" w:rsidP="00A3799E">
      <w:pPr>
        <w:bidi/>
        <w:rPr>
          <w:rFonts w:cs="David" w:hint="cs"/>
          <w:rtl/>
        </w:rPr>
      </w:pPr>
    </w:p>
    <w:p w14:paraId="52AE23CA" w14:textId="77777777" w:rsidR="00A3799E" w:rsidRPr="00A3799E" w:rsidRDefault="00A3799E" w:rsidP="00A3799E">
      <w:pPr>
        <w:bidi/>
        <w:rPr>
          <w:rFonts w:cs="David" w:hint="cs"/>
          <w:rtl/>
        </w:rPr>
      </w:pPr>
      <w:r w:rsidRPr="00A3799E">
        <w:rPr>
          <w:rFonts w:cs="David" w:hint="cs"/>
          <w:rtl/>
        </w:rPr>
        <w:t xml:space="preserve">זאב </w:t>
      </w:r>
      <w:proofErr w:type="spellStart"/>
      <w:r w:rsidRPr="00A3799E">
        <w:rPr>
          <w:rFonts w:cs="David" w:hint="cs"/>
          <w:rtl/>
        </w:rPr>
        <w:t>אלקין</w:t>
      </w:r>
      <w:proofErr w:type="spellEnd"/>
    </w:p>
    <w:p w14:paraId="7D9FD40C" w14:textId="77777777" w:rsidR="00A3799E" w:rsidRPr="00A3799E" w:rsidRDefault="00A3799E" w:rsidP="00A3799E">
      <w:pPr>
        <w:bidi/>
        <w:rPr>
          <w:rFonts w:cs="David" w:hint="cs"/>
          <w:rtl/>
        </w:rPr>
      </w:pPr>
      <w:r w:rsidRPr="00A3799E">
        <w:rPr>
          <w:rFonts w:cs="David" w:hint="cs"/>
          <w:rtl/>
        </w:rPr>
        <w:t xml:space="preserve">אלחנן </w:t>
      </w:r>
      <w:proofErr w:type="spellStart"/>
      <w:r w:rsidRPr="00A3799E">
        <w:rPr>
          <w:rFonts w:cs="David" w:hint="cs"/>
          <w:rtl/>
        </w:rPr>
        <w:t>גלזר</w:t>
      </w:r>
      <w:proofErr w:type="spellEnd"/>
    </w:p>
    <w:p w14:paraId="7796BE20" w14:textId="77777777" w:rsidR="00A3799E" w:rsidRPr="00A3799E" w:rsidRDefault="00A3799E" w:rsidP="00A3799E">
      <w:pPr>
        <w:bidi/>
        <w:rPr>
          <w:rFonts w:cs="David" w:hint="cs"/>
          <w:rtl/>
        </w:rPr>
      </w:pPr>
      <w:proofErr w:type="spellStart"/>
      <w:smartTag w:uri="urn:schemas-microsoft-com:office:smarttags" w:element="PersonName">
        <w:r w:rsidRPr="00A3799E">
          <w:rPr>
            <w:rFonts w:cs="David" w:hint="cs"/>
            <w:rtl/>
          </w:rPr>
          <w:t>עמירה</w:t>
        </w:r>
        <w:proofErr w:type="spellEnd"/>
        <w:r w:rsidRPr="00A3799E">
          <w:rPr>
            <w:rFonts w:cs="David" w:hint="cs"/>
            <w:rtl/>
          </w:rPr>
          <w:t xml:space="preserve"> </w:t>
        </w:r>
        <w:proofErr w:type="spellStart"/>
        <w:r w:rsidRPr="00A3799E">
          <w:rPr>
            <w:rFonts w:cs="David" w:hint="cs"/>
            <w:rtl/>
          </w:rPr>
          <w:t>דותן</w:t>
        </w:r>
      </w:smartTag>
      <w:proofErr w:type="spellEnd"/>
    </w:p>
    <w:p w14:paraId="6D08D5DF" w14:textId="77777777" w:rsidR="00A3799E" w:rsidRPr="00A3799E" w:rsidRDefault="00A3799E" w:rsidP="00A3799E">
      <w:pPr>
        <w:bidi/>
        <w:rPr>
          <w:rFonts w:cs="David" w:hint="cs"/>
          <w:rtl/>
        </w:rPr>
      </w:pPr>
      <w:r w:rsidRPr="00A3799E">
        <w:rPr>
          <w:rFonts w:cs="David" w:hint="cs"/>
          <w:rtl/>
        </w:rPr>
        <w:t xml:space="preserve">אברהם </w:t>
      </w:r>
      <w:proofErr w:type="spellStart"/>
      <w:r w:rsidRPr="00A3799E">
        <w:rPr>
          <w:rFonts w:cs="David" w:hint="cs"/>
          <w:rtl/>
        </w:rPr>
        <w:t>מיכאלי</w:t>
      </w:r>
      <w:proofErr w:type="spellEnd"/>
    </w:p>
    <w:p w14:paraId="0701BCC8" w14:textId="77777777" w:rsidR="00A3799E" w:rsidRPr="00A3799E" w:rsidRDefault="00A3799E" w:rsidP="00A3799E">
      <w:pPr>
        <w:bidi/>
        <w:rPr>
          <w:rFonts w:cs="David" w:hint="cs"/>
          <w:rtl/>
        </w:rPr>
      </w:pPr>
      <w:r w:rsidRPr="00A3799E">
        <w:rPr>
          <w:rFonts w:cs="David" w:hint="cs"/>
          <w:rtl/>
        </w:rPr>
        <w:t xml:space="preserve">מיכאל </w:t>
      </w:r>
      <w:proofErr w:type="spellStart"/>
      <w:r w:rsidRPr="00A3799E">
        <w:rPr>
          <w:rFonts w:cs="David" w:hint="cs"/>
          <w:rtl/>
        </w:rPr>
        <w:t>נודלמן</w:t>
      </w:r>
      <w:proofErr w:type="spellEnd"/>
    </w:p>
    <w:p w14:paraId="68B4065E" w14:textId="77777777" w:rsidR="00A3799E" w:rsidRPr="00A3799E" w:rsidRDefault="00A3799E" w:rsidP="00A3799E">
      <w:pPr>
        <w:bidi/>
        <w:rPr>
          <w:rFonts w:cs="David" w:hint="cs"/>
          <w:rtl/>
        </w:rPr>
      </w:pPr>
      <w:r w:rsidRPr="00A3799E">
        <w:rPr>
          <w:rFonts w:cs="David" w:hint="cs"/>
          <w:rtl/>
        </w:rPr>
        <w:t xml:space="preserve">אופיר </w:t>
      </w:r>
      <w:proofErr w:type="spellStart"/>
      <w:r w:rsidRPr="00A3799E">
        <w:rPr>
          <w:rFonts w:cs="David" w:hint="cs"/>
          <w:rtl/>
        </w:rPr>
        <w:t>פינס</w:t>
      </w:r>
      <w:proofErr w:type="spellEnd"/>
      <w:r w:rsidRPr="00A3799E">
        <w:rPr>
          <w:rFonts w:cs="David" w:hint="cs"/>
          <w:rtl/>
        </w:rPr>
        <w:t>-פז</w:t>
      </w:r>
    </w:p>
    <w:p w14:paraId="5D652973" w14:textId="77777777" w:rsidR="00A3799E" w:rsidRPr="00A3799E" w:rsidRDefault="00A3799E" w:rsidP="00A3799E">
      <w:pPr>
        <w:bidi/>
        <w:rPr>
          <w:rFonts w:cs="David" w:hint="cs"/>
          <w:rtl/>
        </w:rPr>
      </w:pPr>
      <w:r w:rsidRPr="00A3799E">
        <w:rPr>
          <w:rFonts w:cs="David" w:hint="cs"/>
          <w:rtl/>
        </w:rPr>
        <w:t>דוד רותם</w:t>
      </w:r>
    </w:p>
    <w:p w14:paraId="0CF410CC" w14:textId="77777777" w:rsidR="00A3799E" w:rsidRPr="00A3799E" w:rsidRDefault="00A3799E" w:rsidP="00A3799E">
      <w:pPr>
        <w:bidi/>
        <w:rPr>
          <w:rFonts w:cs="David" w:hint="cs"/>
          <w:rtl/>
        </w:rPr>
      </w:pPr>
      <w:r w:rsidRPr="00A3799E">
        <w:rPr>
          <w:rFonts w:cs="David" w:hint="cs"/>
          <w:rtl/>
        </w:rPr>
        <w:t>רונית תירוש</w:t>
      </w:r>
    </w:p>
    <w:p w14:paraId="0A352ACB" w14:textId="77777777" w:rsidR="00A3799E" w:rsidRPr="00A3799E" w:rsidRDefault="00A3799E" w:rsidP="00A3799E">
      <w:pPr>
        <w:bidi/>
        <w:rPr>
          <w:rFonts w:cs="David" w:hint="cs"/>
          <w:rtl/>
        </w:rPr>
      </w:pPr>
    </w:p>
    <w:p w14:paraId="34B76891" w14:textId="77777777" w:rsidR="00A3799E" w:rsidRPr="00A3799E" w:rsidRDefault="00A3799E" w:rsidP="00A3799E">
      <w:pPr>
        <w:tabs>
          <w:tab w:val="left" w:pos="1788"/>
          <w:tab w:val="left" w:pos="3631"/>
        </w:tabs>
        <w:bidi/>
        <w:rPr>
          <w:rFonts w:cs="David" w:hint="cs"/>
          <w:b/>
          <w:bCs/>
          <w:u w:val="single"/>
          <w:rtl/>
        </w:rPr>
      </w:pPr>
    </w:p>
    <w:p w14:paraId="7B334CB4" w14:textId="77777777" w:rsidR="00A3799E" w:rsidRPr="00A3799E" w:rsidRDefault="00A3799E" w:rsidP="00A3799E">
      <w:pPr>
        <w:tabs>
          <w:tab w:val="left" w:pos="1788"/>
          <w:tab w:val="left" w:pos="3631"/>
        </w:tabs>
        <w:bidi/>
        <w:rPr>
          <w:rFonts w:cs="David" w:hint="cs"/>
          <w:rtl/>
        </w:rPr>
      </w:pPr>
      <w:r w:rsidRPr="00A3799E">
        <w:rPr>
          <w:rFonts w:cs="David"/>
          <w:b/>
          <w:bCs/>
          <w:u w:val="single"/>
          <w:rtl/>
        </w:rPr>
        <w:lastRenderedPageBreak/>
        <w:t>מוזמנים</w:t>
      </w:r>
      <w:r w:rsidRPr="00A3799E">
        <w:rPr>
          <w:rFonts w:cs="David"/>
          <w:rtl/>
        </w:rPr>
        <w:t>:</w:t>
      </w:r>
    </w:p>
    <w:p w14:paraId="7A1280E9" w14:textId="77777777" w:rsidR="00A3799E" w:rsidRPr="00A3799E" w:rsidRDefault="00A3799E" w:rsidP="00A3799E">
      <w:pPr>
        <w:bidi/>
        <w:rPr>
          <w:rFonts w:cs="David" w:hint="cs"/>
          <w:rtl/>
        </w:rPr>
      </w:pPr>
    </w:p>
    <w:p w14:paraId="32E85DA9" w14:textId="77777777" w:rsidR="00A3799E" w:rsidRPr="00A3799E" w:rsidRDefault="00A3799E" w:rsidP="00A3799E">
      <w:pPr>
        <w:bidi/>
        <w:rPr>
          <w:rFonts w:cs="David" w:hint="cs"/>
          <w:rtl/>
        </w:rPr>
      </w:pPr>
      <w:proofErr w:type="spellStart"/>
      <w:r w:rsidRPr="00A3799E">
        <w:rPr>
          <w:rFonts w:cs="David" w:hint="cs"/>
          <w:rtl/>
        </w:rPr>
        <w:t>נאזם</w:t>
      </w:r>
      <w:proofErr w:type="spellEnd"/>
      <w:r w:rsidRPr="00A3799E">
        <w:rPr>
          <w:rFonts w:cs="David" w:hint="cs"/>
          <w:rtl/>
        </w:rPr>
        <w:t xml:space="preserve"> בדר </w:t>
      </w:r>
      <w:r w:rsidRPr="00A3799E">
        <w:rPr>
          <w:rFonts w:cs="David"/>
          <w:rtl/>
        </w:rPr>
        <w:t>–</w:t>
      </w:r>
      <w:r w:rsidRPr="00A3799E">
        <w:rPr>
          <w:rFonts w:cs="David" w:hint="cs"/>
          <w:rtl/>
        </w:rPr>
        <w:t xml:space="preserve"> סגן מזכיר הכנסת</w:t>
      </w:r>
    </w:p>
    <w:p w14:paraId="175DEF58" w14:textId="77777777" w:rsidR="00A3799E" w:rsidRPr="00A3799E" w:rsidRDefault="00A3799E" w:rsidP="00A3799E">
      <w:pPr>
        <w:bidi/>
        <w:rPr>
          <w:rFonts w:cs="David" w:hint="cs"/>
          <w:rtl/>
        </w:rPr>
      </w:pPr>
      <w:r w:rsidRPr="00A3799E">
        <w:rPr>
          <w:rFonts w:cs="David" w:hint="cs"/>
          <w:rtl/>
        </w:rPr>
        <w:t xml:space="preserve">ירדנה </w:t>
      </w:r>
      <w:proofErr w:type="spellStart"/>
      <w:r w:rsidRPr="00A3799E">
        <w:rPr>
          <w:rFonts w:cs="David" w:hint="cs"/>
          <w:rtl/>
        </w:rPr>
        <w:t>מלר</w:t>
      </w:r>
      <w:proofErr w:type="spellEnd"/>
      <w:r w:rsidRPr="00A3799E">
        <w:rPr>
          <w:rFonts w:cs="David" w:hint="cs"/>
          <w:rtl/>
        </w:rPr>
        <w:t>-</w:t>
      </w:r>
      <w:proofErr w:type="spellStart"/>
      <w:r w:rsidRPr="00A3799E">
        <w:rPr>
          <w:rFonts w:cs="David" w:hint="cs"/>
          <w:rtl/>
        </w:rPr>
        <w:t>הורביץ</w:t>
      </w:r>
      <w:proofErr w:type="spellEnd"/>
      <w:r w:rsidRPr="00A3799E">
        <w:rPr>
          <w:rFonts w:cs="David" w:hint="cs"/>
          <w:rtl/>
        </w:rPr>
        <w:t xml:space="preserve"> </w:t>
      </w:r>
      <w:r w:rsidRPr="00A3799E">
        <w:rPr>
          <w:rFonts w:cs="David"/>
          <w:rtl/>
        </w:rPr>
        <w:t>–</w:t>
      </w:r>
      <w:r w:rsidRPr="00A3799E">
        <w:rPr>
          <w:rFonts w:cs="David" w:hint="cs"/>
          <w:rtl/>
        </w:rPr>
        <w:t xml:space="preserve"> סגנית מזכיר הכנסת</w:t>
      </w:r>
    </w:p>
    <w:p w14:paraId="09B3B95F" w14:textId="77777777" w:rsidR="00A3799E" w:rsidRPr="00A3799E" w:rsidRDefault="00A3799E" w:rsidP="00A3799E">
      <w:pPr>
        <w:bidi/>
        <w:rPr>
          <w:rFonts w:cs="David" w:hint="cs"/>
          <w:rtl/>
        </w:rPr>
      </w:pPr>
      <w:r w:rsidRPr="00A3799E">
        <w:rPr>
          <w:rFonts w:cs="David" w:hint="cs"/>
          <w:rtl/>
        </w:rPr>
        <w:t xml:space="preserve">יואל הדר </w:t>
      </w:r>
      <w:r w:rsidRPr="00A3799E">
        <w:rPr>
          <w:rFonts w:cs="David"/>
          <w:rtl/>
        </w:rPr>
        <w:t>–</w:t>
      </w:r>
      <w:r w:rsidRPr="00A3799E">
        <w:rPr>
          <w:rFonts w:cs="David" w:hint="cs"/>
          <w:rtl/>
        </w:rPr>
        <w:t xml:space="preserve"> המשרד לביטחון פנים</w:t>
      </w:r>
    </w:p>
    <w:p w14:paraId="4EDB200B" w14:textId="77777777" w:rsidR="00A3799E" w:rsidRPr="00A3799E" w:rsidRDefault="00A3799E" w:rsidP="00A3799E">
      <w:pPr>
        <w:bidi/>
        <w:rPr>
          <w:rFonts w:cs="David" w:hint="cs"/>
          <w:rtl/>
        </w:rPr>
      </w:pPr>
    </w:p>
    <w:p w14:paraId="4769181E" w14:textId="77777777" w:rsidR="00A3799E" w:rsidRPr="00A3799E" w:rsidRDefault="00A3799E" w:rsidP="00A3799E">
      <w:pPr>
        <w:bidi/>
        <w:rPr>
          <w:rFonts w:cs="David" w:hint="cs"/>
          <w:rtl/>
        </w:rPr>
      </w:pPr>
    </w:p>
    <w:p w14:paraId="25CF13BD" w14:textId="77777777" w:rsidR="00A3799E" w:rsidRPr="00A3799E" w:rsidRDefault="00A3799E" w:rsidP="00A3799E">
      <w:pPr>
        <w:bidi/>
        <w:rPr>
          <w:rFonts w:cs="David" w:hint="cs"/>
          <w:rtl/>
        </w:rPr>
      </w:pPr>
    </w:p>
    <w:p w14:paraId="1434EF29" w14:textId="77777777" w:rsidR="00A3799E" w:rsidRPr="00A3799E" w:rsidRDefault="00A3799E" w:rsidP="00A3799E">
      <w:pPr>
        <w:tabs>
          <w:tab w:val="left" w:pos="1930"/>
        </w:tabs>
        <w:bidi/>
        <w:rPr>
          <w:rFonts w:cs="David" w:hint="cs"/>
          <w:rtl/>
        </w:rPr>
      </w:pPr>
      <w:r w:rsidRPr="00A3799E">
        <w:rPr>
          <w:rFonts w:cs="David"/>
          <w:b/>
          <w:bCs/>
          <w:u w:val="single"/>
          <w:rtl/>
        </w:rPr>
        <w:t>יוע</w:t>
      </w:r>
      <w:r w:rsidRPr="00A3799E">
        <w:rPr>
          <w:rFonts w:cs="David" w:hint="cs"/>
          <w:b/>
          <w:bCs/>
          <w:u w:val="single"/>
          <w:rtl/>
        </w:rPr>
        <w:t>צת</w:t>
      </w:r>
      <w:r w:rsidRPr="00A3799E">
        <w:rPr>
          <w:rFonts w:cs="David"/>
          <w:b/>
          <w:bCs/>
          <w:u w:val="single"/>
          <w:rtl/>
        </w:rPr>
        <w:t xml:space="preserve"> משפטי</w:t>
      </w:r>
      <w:r w:rsidRPr="00A3799E">
        <w:rPr>
          <w:rFonts w:cs="David" w:hint="cs"/>
          <w:b/>
          <w:bCs/>
          <w:u w:val="single"/>
          <w:rtl/>
        </w:rPr>
        <w:t>ת</w:t>
      </w:r>
      <w:r w:rsidRPr="00A3799E">
        <w:rPr>
          <w:rFonts w:cs="David"/>
          <w:rtl/>
        </w:rPr>
        <w:t>:</w:t>
      </w:r>
      <w:r w:rsidRPr="00A3799E">
        <w:rPr>
          <w:rFonts w:cs="David" w:hint="cs"/>
          <w:rtl/>
        </w:rPr>
        <w:tab/>
        <w:t xml:space="preserve">עו"ד ארבל </w:t>
      </w:r>
      <w:proofErr w:type="spellStart"/>
      <w:r w:rsidRPr="00A3799E">
        <w:rPr>
          <w:rFonts w:cs="David" w:hint="cs"/>
          <w:rtl/>
        </w:rPr>
        <w:t>אסטרחן</w:t>
      </w:r>
      <w:proofErr w:type="spellEnd"/>
    </w:p>
    <w:p w14:paraId="4DC7C5E5" w14:textId="77777777" w:rsidR="00A3799E" w:rsidRPr="00A3799E" w:rsidRDefault="00A3799E" w:rsidP="00A3799E">
      <w:pPr>
        <w:bidi/>
        <w:rPr>
          <w:rFonts w:cs="David"/>
          <w:rtl/>
        </w:rPr>
      </w:pPr>
    </w:p>
    <w:p w14:paraId="03FFBF68" w14:textId="77777777" w:rsidR="00A3799E" w:rsidRPr="00A3799E" w:rsidRDefault="00A3799E" w:rsidP="00A3799E">
      <w:pPr>
        <w:tabs>
          <w:tab w:val="left" w:pos="1930"/>
        </w:tabs>
        <w:bidi/>
        <w:rPr>
          <w:rFonts w:cs="David" w:hint="cs"/>
          <w:b/>
          <w:bCs/>
          <w:rtl/>
        </w:rPr>
      </w:pPr>
      <w:r w:rsidRPr="00A3799E">
        <w:rPr>
          <w:rFonts w:cs="David"/>
          <w:b/>
          <w:bCs/>
          <w:u w:val="single"/>
          <w:rtl/>
        </w:rPr>
        <w:t>מנהלת הוועדה</w:t>
      </w:r>
      <w:r w:rsidRPr="00A3799E">
        <w:rPr>
          <w:rFonts w:cs="David"/>
          <w:rtl/>
        </w:rPr>
        <w:t>:</w:t>
      </w:r>
      <w:r w:rsidRPr="00A3799E">
        <w:rPr>
          <w:rFonts w:cs="David" w:hint="cs"/>
          <w:rtl/>
        </w:rPr>
        <w:tab/>
        <w:t>אתי בן-יוסף</w:t>
      </w:r>
    </w:p>
    <w:p w14:paraId="055EAAC3" w14:textId="77777777" w:rsidR="00A3799E" w:rsidRPr="00A3799E" w:rsidRDefault="00A3799E" w:rsidP="00A3799E">
      <w:pPr>
        <w:bidi/>
        <w:rPr>
          <w:rFonts w:cs="David"/>
          <w:rtl/>
        </w:rPr>
      </w:pPr>
    </w:p>
    <w:p w14:paraId="1BC9B43D" w14:textId="77777777" w:rsidR="00A3799E" w:rsidRPr="00A3799E" w:rsidRDefault="00A3799E" w:rsidP="00A3799E">
      <w:pPr>
        <w:tabs>
          <w:tab w:val="left" w:pos="1930"/>
        </w:tabs>
        <w:bidi/>
        <w:rPr>
          <w:rFonts w:cs="David" w:hint="cs"/>
          <w:rtl/>
        </w:rPr>
      </w:pPr>
      <w:r w:rsidRPr="00A3799E">
        <w:rPr>
          <w:rFonts w:cs="David" w:hint="cs"/>
          <w:b/>
          <w:bCs/>
          <w:u w:val="single"/>
          <w:rtl/>
        </w:rPr>
        <w:t xml:space="preserve">רשמת </w:t>
      </w:r>
      <w:proofErr w:type="spellStart"/>
      <w:r w:rsidRPr="00A3799E">
        <w:rPr>
          <w:rFonts w:cs="David" w:hint="cs"/>
          <w:b/>
          <w:bCs/>
          <w:u w:val="single"/>
          <w:rtl/>
        </w:rPr>
        <w:t>פרלמנטרית</w:t>
      </w:r>
      <w:proofErr w:type="spellEnd"/>
      <w:r w:rsidRPr="00A3799E">
        <w:rPr>
          <w:rFonts w:cs="David"/>
          <w:rtl/>
        </w:rPr>
        <w:t>:</w:t>
      </w:r>
      <w:r w:rsidRPr="00A3799E">
        <w:rPr>
          <w:rFonts w:cs="David" w:hint="cs"/>
          <w:rtl/>
        </w:rPr>
        <w:tab/>
        <w:t>שלומית כהן</w:t>
      </w:r>
    </w:p>
    <w:p w14:paraId="241440E2" w14:textId="77777777" w:rsidR="00A3799E" w:rsidRPr="00A3799E" w:rsidRDefault="00A3799E" w:rsidP="00A3799E">
      <w:pPr>
        <w:bidi/>
        <w:rPr>
          <w:rFonts w:cs="David" w:hint="cs"/>
          <w:b/>
          <w:bCs/>
          <w:rtl/>
        </w:rPr>
      </w:pPr>
    </w:p>
    <w:p w14:paraId="3809E4D6" w14:textId="77777777" w:rsidR="00A3799E" w:rsidRPr="00A3799E" w:rsidRDefault="00A3799E" w:rsidP="00A3799E">
      <w:pPr>
        <w:bidi/>
        <w:jc w:val="center"/>
        <w:rPr>
          <w:rFonts w:cs="David" w:hint="cs"/>
          <w:rtl/>
        </w:rPr>
      </w:pPr>
      <w:r w:rsidRPr="00A3799E">
        <w:rPr>
          <w:rFonts w:cs="David"/>
          <w:rtl/>
        </w:rPr>
        <w:br w:type="page"/>
      </w:r>
      <w:r w:rsidRPr="00A3799E">
        <w:rPr>
          <w:rFonts w:cs="David" w:hint="cs"/>
          <w:rtl/>
        </w:rPr>
        <w:lastRenderedPageBreak/>
        <w:t>1. בקשת יושב-ראש ועדת החוקה, חוק ומשפט להקדמת הדיון בהצעת חוק המפלגות (בחירות</w:t>
      </w:r>
    </w:p>
    <w:p w14:paraId="6E9CAB33" w14:textId="77777777" w:rsidR="00A3799E" w:rsidRPr="00A3799E" w:rsidRDefault="00A3799E" w:rsidP="00A3799E">
      <w:pPr>
        <w:bidi/>
        <w:jc w:val="center"/>
        <w:rPr>
          <w:rFonts w:cs="David" w:hint="cs"/>
          <w:u w:val="single"/>
          <w:rtl/>
        </w:rPr>
      </w:pPr>
      <w:r w:rsidRPr="00A3799E">
        <w:rPr>
          <w:rFonts w:cs="David" w:hint="cs"/>
          <w:u w:val="single"/>
          <w:rtl/>
        </w:rPr>
        <w:t xml:space="preserve">מקדימות)(הוראת שעה), </w:t>
      </w:r>
      <w:proofErr w:type="spellStart"/>
      <w:r w:rsidRPr="00A3799E">
        <w:rPr>
          <w:rFonts w:cs="David" w:hint="cs"/>
          <w:u w:val="single"/>
          <w:rtl/>
        </w:rPr>
        <w:t>התשס"ז</w:t>
      </w:r>
      <w:proofErr w:type="spellEnd"/>
      <w:r w:rsidRPr="00A3799E">
        <w:rPr>
          <w:rFonts w:cs="David" w:hint="cs"/>
          <w:u w:val="single"/>
          <w:rtl/>
        </w:rPr>
        <w:t>-2007, לפני הקריאה הראשונה</w:t>
      </w:r>
    </w:p>
    <w:p w14:paraId="0B60ABFB" w14:textId="77777777" w:rsidR="00A3799E" w:rsidRPr="00A3799E" w:rsidRDefault="00A3799E" w:rsidP="00A3799E">
      <w:pPr>
        <w:bidi/>
        <w:jc w:val="center"/>
        <w:rPr>
          <w:rFonts w:cs="David" w:hint="cs"/>
          <w:u w:val="single"/>
          <w:rtl/>
        </w:rPr>
      </w:pPr>
    </w:p>
    <w:p w14:paraId="16B277C1" w14:textId="77777777" w:rsidR="00A3799E" w:rsidRPr="00A3799E" w:rsidRDefault="00A3799E" w:rsidP="00A3799E">
      <w:pPr>
        <w:bidi/>
        <w:rPr>
          <w:rFonts w:cs="David" w:hint="cs"/>
          <w:u w:val="single"/>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7A8EA19" w14:textId="77777777" w:rsidR="00A3799E" w:rsidRPr="00A3799E" w:rsidRDefault="00A3799E" w:rsidP="00A3799E">
      <w:pPr>
        <w:bidi/>
        <w:rPr>
          <w:rFonts w:cs="David" w:hint="cs"/>
          <w:rtl/>
        </w:rPr>
      </w:pPr>
    </w:p>
    <w:p w14:paraId="0629A9C3" w14:textId="77777777" w:rsidR="00A3799E" w:rsidRPr="00A3799E" w:rsidRDefault="00A3799E" w:rsidP="00A3799E">
      <w:pPr>
        <w:bidi/>
        <w:rPr>
          <w:rFonts w:cs="David" w:hint="cs"/>
          <w:rtl/>
        </w:rPr>
      </w:pPr>
      <w:r w:rsidRPr="00A3799E">
        <w:rPr>
          <w:rFonts w:cs="David" w:hint="cs"/>
          <w:rtl/>
        </w:rPr>
        <w:tab/>
        <w:t xml:space="preserve">חברי </w:t>
      </w:r>
      <w:proofErr w:type="spellStart"/>
      <w:r w:rsidRPr="00A3799E">
        <w:rPr>
          <w:rFonts w:cs="David" w:hint="cs"/>
          <w:rtl/>
        </w:rPr>
        <w:t>חברי</w:t>
      </w:r>
      <w:proofErr w:type="spellEnd"/>
      <w:r w:rsidRPr="00A3799E">
        <w:rPr>
          <w:rFonts w:cs="David" w:hint="cs"/>
          <w:rtl/>
        </w:rPr>
        <w:t xml:space="preserve"> הכנסת, בוקר טוב. אני מתכבד לפתוח את ישיבת ועדת הכנסת שמספרה 140. על סדר-היום ערעורים על החלטת יושב-ראש הכנסת והסגנים שלא לאשר דחיפות הצעות לסדר-היום. חבר הכנסת גבאי לא נמצא, ולכן ערעורו לא יידון, אלא אם כן יגיע מאוחר יותר. </w:t>
      </w:r>
    </w:p>
    <w:p w14:paraId="076247CE" w14:textId="77777777" w:rsidR="00A3799E" w:rsidRPr="00A3799E" w:rsidRDefault="00A3799E" w:rsidP="00A3799E">
      <w:pPr>
        <w:bidi/>
        <w:rPr>
          <w:rFonts w:cs="David" w:hint="cs"/>
          <w:rtl/>
        </w:rPr>
      </w:pPr>
    </w:p>
    <w:p w14:paraId="60695285" w14:textId="77777777" w:rsidR="00A3799E" w:rsidRPr="00A3799E" w:rsidRDefault="00A3799E" w:rsidP="00A3799E">
      <w:pPr>
        <w:bidi/>
        <w:rPr>
          <w:rFonts w:cs="David" w:hint="cs"/>
          <w:rtl/>
        </w:rPr>
      </w:pPr>
      <w:r w:rsidRPr="00A3799E">
        <w:rPr>
          <w:rFonts w:cs="David" w:hint="cs"/>
          <w:rtl/>
        </w:rPr>
        <w:tab/>
        <w:t xml:space="preserve">הנושא הבא על סדר-היום: 1. בקשת יושב-ראש ועדת החוקה, חוק ומשפט להקדמת הדיון בהצעת חוק המפלגות (בחירות מקדימות) (הוראת שעה), </w:t>
      </w:r>
      <w:proofErr w:type="spellStart"/>
      <w:r w:rsidRPr="00A3799E">
        <w:rPr>
          <w:rFonts w:cs="David" w:hint="cs"/>
          <w:rtl/>
        </w:rPr>
        <w:t>התשס"ז</w:t>
      </w:r>
      <w:proofErr w:type="spellEnd"/>
      <w:r w:rsidRPr="00A3799E">
        <w:rPr>
          <w:rFonts w:cs="David" w:hint="cs"/>
          <w:rtl/>
        </w:rPr>
        <w:t xml:space="preserve">-2007, לפני הקריאה הראשונה. יציג את הבקשה חבר הכנסת הרב יצחק לוי, בבקשה. </w:t>
      </w:r>
    </w:p>
    <w:p w14:paraId="438FAA5B" w14:textId="77777777" w:rsidR="00A3799E" w:rsidRPr="00A3799E" w:rsidRDefault="00A3799E" w:rsidP="00A3799E">
      <w:pPr>
        <w:bidi/>
        <w:rPr>
          <w:rFonts w:cs="David" w:hint="cs"/>
          <w:rtl/>
        </w:rPr>
      </w:pPr>
    </w:p>
    <w:p w14:paraId="7987506D" w14:textId="77777777" w:rsidR="00A3799E" w:rsidRPr="00A3799E" w:rsidRDefault="00A3799E" w:rsidP="00A3799E">
      <w:pPr>
        <w:bidi/>
        <w:rPr>
          <w:rFonts w:cs="David" w:hint="cs"/>
          <w:rtl/>
        </w:rPr>
      </w:pPr>
      <w:r w:rsidRPr="00A3799E">
        <w:rPr>
          <w:rFonts w:cs="David" w:hint="cs"/>
          <w:u w:val="single"/>
          <w:rtl/>
        </w:rPr>
        <w:t>יצחק לוי:</w:t>
      </w:r>
    </w:p>
    <w:p w14:paraId="572570F7" w14:textId="77777777" w:rsidR="00A3799E" w:rsidRPr="00A3799E" w:rsidRDefault="00A3799E" w:rsidP="00A3799E">
      <w:pPr>
        <w:bidi/>
        <w:rPr>
          <w:rFonts w:cs="David" w:hint="cs"/>
          <w:rtl/>
        </w:rPr>
      </w:pPr>
    </w:p>
    <w:p w14:paraId="526B87E0" w14:textId="77777777" w:rsidR="00A3799E" w:rsidRPr="00A3799E" w:rsidRDefault="00A3799E" w:rsidP="00A3799E">
      <w:pPr>
        <w:bidi/>
        <w:rPr>
          <w:rFonts w:cs="David" w:hint="cs"/>
          <w:rtl/>
        </w:rPr>
      </w:pPr>
      <w:r w:rsidRPr="00A3799E">
        <w:rPr>
          <w:rFonts w:cs="David" w:hint="cs"/>
          <w:rtl/>
        </w:rPr>
        <w:tab/>
        <w:t xml:space="preserve">הוועדה עדיין לא הספיקה לחוקק את החוק וכבר קיימת ביקורת של מבקר המדינה. החוק הזה חל על מפלגת העבודה, חל גם על הליכוד. לכן צריך להאריך את הוראת השעה עד שהוועדה תסיים את החקיקה. </w:t>
      </w:r>
    </w:p>
    <w:p w14:paraId="0248758B" w14:textId="77777777" w:rsidR="00A3799E" w:rsidRPr="00A3799E" w:rsidRDefault="00A3799E" w:rsidP="00A3799E">
      <w:pPr>
        <w:bidi/>
        <w:rPr>
          <w:rFonts w:cs="David" w:hint="cs"/>
          <w:rtl/>
        </w:rPr>
      </w:pPr>
    </w:p>
    <w:p w14:paraId="30D20ED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58F400C" w14:textId="77777777" w:rsidR="00A3799E" w:rsidRPr="00A3799E" w:rsidRDefault="00A3799E" w:rsidP="00A3799E">
      <w:pPr>
        <w:bidi/>
        <w:rPr>
          <w:rFonts w:cs="David" w:hint="cs"/>
          <w:rtl/>
        </w:rPr>
      </w:pPr>
    </w:p>
    <w:p w14:paraId="6398C7DA" w14:textId="77777777" w:rsidR="00A3799E" w:rsidRPr="00A3799E" w:rsidRDefault="00A3799E" w:rsidP="00A3799E">
      <w:pPr>
        <w:bidi/>
        <w:rPr>
          <w:rFonts w:cs="David" w:hint="cs"/>
          <w:rtl/>
        </w:rPr>
      </w:pPr>
      <w:r w:rsidRPr="00A3799E">
        <w:rPr>
          <w:rFonts w:cs="David" w:hint="cs"/>
          <w:rtl/>
        </w:rPr>
        <w:tab/>
        <w:t>לכמה זמן?</w:t>
      </w:r>
    </w:p>
    <w:p w14:paraId="7737D893" w14:textId="77777777" w:rsidR="00A3799E" w:rsidRPr="00A3799E" w:rsidRDefault="00A3799E" w:rsidP="00A3799E">
      <w:pPr>
        <w:bidi/>
        <w:rPr>
          <w:rFonts w:cs="David" w:hint="cs"/>
          <w:rtl/>
        </w:rPr>
      </w:pPr>
    </w:p>
    <w:p w14:paraId="347C6C33" w14:textId="77777777" w:rsidR="00A3799E" w:rsidRPr="00A3799E" w:rsidRDefault="00A3799E" w:rsidP="00A3799E">
      <w:pPr>
        <w:bidi/>
        <w:rPr>
          <w:rFonts w:cs="David" w:hint="cs"/>
          <w:rtl/>
        </w:rPr>
      </w:pPr>
      <w:r w:rsidRPr="00A3799E">
        <w:rPr>
          <w:rFonts w:cs="David" w:hint="cs"/>
          <w:u w:val="single"/>
          <w:rtl/>
        </w:rPr>
        <w:t>יצחק לוי:</w:t>
      </w:r>
    </w:p>
    <w:p w14:paraId="244FB07A" w14:textId="77777777" w:rsidR="00A3799E" w:rsidRPr="00A3799E" w:rsidRDefault="00A3799E" w:rsidP="00A3799E">
      <w:pPr>
        <w:bidi/>
        <w:rPr>
          <w:rFonts w:cs="David" w:hint="cs"/>
          <w:rtl/>
        </w:rPr>
      </w:pPr>
    </w:p>
    <w:p w14:paraId="20320AE5" w14:textId="77777777" w:rsidR="00A3799E" w:rsidRPr="00A3799E" w:rsidRDefault="00A3799E" w:rsidP="00A3799E">
      <w:pPr>
        <w:bidi/>
        <w:rPr>
          <w:rFonts w:cs="David" w:hint="cs"/>
          <w:rtl/>
        </w:rPr>
      </w:pPr>
      <w:r w:rsidRPr="00A3799E">
        <w:rPr>
          <w:rFonts w:cs="David" w:hint="cs"/>
          <w:rtl/>
        </w:rPr>
        <w:tab/>
        <w:t xml:space="preserve"> שנה. </w:t>
      </w:r>
    </w:p>
    <w:p w14:paraId="3AD8AD1D" w14:textId="77777777" w:rsidR="00A3799E" w:rsidRPr="00A3799E" w:rsidRDefault="00A3799E" w:rsidP="00A3799E">
      <w:pPr>
        <w:bidi/>
        <w:rPr>
          <w:rFonts w:cs="David" w:hint="cs"/>
          <w:rtl/>
        </w:rPr>
      </w:pPr>
    </w:p>
    <w:p w14:paraId="2575F4AC"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9383ABC" w14:textId="77777777" w:rsidR="00A3799E" w:rsidRPr="00A3799E" w:rsidRDefault="00A3799E" w:rsidP="00A3799E">
      <w:pPr>
        <w:bidi/>
        <w:rPr>
          <w:rFonts w:cs="David" w:hint="cs"/>
          <w:rtl/>
        </w:rPr>
      </w:pPr>
    </w:p>
    <w:p w14:paraId="3D320661" w14:textId="77777777" w:rsidR="00A3799E" w:rsidRPr="00A3799E" w:rsidRDefault="00A3799E" w:rsidP="00A3799E">
      <w:pPr>
        <w:bidi/>
        <w:rPr>
          <w:rFonts w:cs="David" w:hint="cs"/>
          <w:rtl/>
        </w:rPr>
      </w:pPr>
      <w:r w:rsidRPr="00A3799E">
        <w:rPr>
          <w:rFonts w:cs="David" w:hint="cs"/>
          <w:rtl/>
        </w:rPr>
        <w:tab/>
        <w:t xml:space="preserve">מה שהיה הוא שיהיה. </w:t>
      </w:r>
    </w:p>
    <w:p w14:paraId="432B8709" w14:textId="77777777" w:rsidR="00A3799E" w:rsidRPr="00A3799E" w:rsidRDefault="00A3799E" w:rsidP="00A3799E">
      <w:pPr>
        <w:bidi/>
        <w:rPr>
          <w:rFonts w:cs="David" w:hint="cs"/>
          <w:rtl/>
        </w:rPr>
      </w:pPr>
    </w:p>
    <w:p w14:paraId="77E84F44" w14:textId="77777777" w:rsidR="00A3799E" w:rsidRPr="00A3799E" w:rsidRDefault="00A3799E" w:rsidP="00A3799E">
      <w:pPr>
        <w:bidi/>
        <w:rPr>
          <w:rFonts w:cs="David" w:hint="cs"/>
          <w:rtl/>
        </w:rPr>
      </w:pPr>
      <w:r w:rsidRPr="00A3799E">
        <w:rPr>
          <w:rFonts w:cs="David" w:hint="cs"/>
          <w:u w:val="single"/>
          <w:rtl/>
        </w:rPr>
        <w:t>יצחק לוי:</w:t>
      </w:r>
    </w:p>
    <w:p w14:paraId="2635CC3B" w14:textId="77777777" w:rsidR="00A3799E" w:rsidRPr="00A3799E" w:rsidRDefault="00A3799E" w:rsidP="00A3799E">
      <w:pPr>
        <w:bidi/>
        <w:rPr>
          <w:rFonts w:cs="David" w:hint="cs"/>
          <w:rtl/>
        </w:rPr>
      </w:pPr>
    </w:p>
    <w:p w14:paraId="78E8B5E4" w14:textId="77777777" w:rsidR="00A3799E" w:rsidRPr="00A3799E" w:rsidRDefault="00A3799E" w:rsidP="00A3799E">
      <w:pPr>
        <w:bidi/>
        <w:rPr>
          <w:rFonts w:cs="David" w:hint="cs"/>
          <w:rtl/>
        </w:rPr>
      </w:pPr>
      <w:r w:rsidRPr="00A3799E">
        <w:rPr>
          <w:rFonts w:cs="David" w:hint="cs"/>
          <w:rtl/>
        </w:rPr>
        <w:tab/>
        <w:t xml:space="preserve"> מה שהיה הוא שיהיה לטובה, שתהיה ביקורת של מבקר המדינה. </w:t>
      </w:r>
    </w:p>
    <w:p w14:paraId="1296F074" w14:textId="77777777" w:rsidR="00A3799E" w:rsidRPr="00A3799E" w:rsidRDefault="00A3799E" w:rsidP="00A3799E">
      <w:pPr>
        <w:bidi/>
        <w:rPr>
          <w:rFonts w:cs="David" w:hint="cs"/>
          <w:rtl/>
        </w:rPr>
      </w:pPr>
    </w:p>
    <w:p w14:paraId="43935919"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6CDEE73" w14:textId="77777777" w:rsidR="00A3799E" w:rsidRPr="00A3799E" w:rsidRDefault="00A3799E" w:rsidP="00A3799E">
      <w:pPr>
        <w:bidi/>
        <w:rPr>
          <w:rFonts w:cs="David" w:hint="cs"/>
          <w:rtl/>
        </w:rPr>
      </w:pPr>
    </w:p>
    <w:p w14:paraId="25416781" w14:textId="77777777" w:rsidR="00A3799E" w:rsidRPr="00A3799E" w:rsidRDefault="00A3799E" w:rsidP="00A3799E">
      <w:pPr>
        <w:bidi/>
        <w:rPr>
          <w:rFonts w:cs="David" w:hint="cs"/>
          <w:rtl/>
        </w:rPr>
      </w:pPr>
      <w:r w:rsidRPr="00A3799E">
        <w:rPr>
          <w:rFonts w:cs="David" w:hint="cs"/>
          <w:rtl/>
        </w:rPr>
        <w:tab/>
        <w:t>מי בעד בקשתו של יושב-ראש ועדת החוקה, חוק ומשפט? מי נגד? מי נמנע?</w:t>
      </w:r>
    </w:p>
    <w:p w14:paraId="592C7C67" w14:textId="77777777" w:rsidR="00A3799E" w:rsidRPr="00A3799E" w:rsidRDefault="00A3799E" w:rsidP="00A3799E">
      <w:pPr>
        <w:bidi/>
        <w:rPr>
          <w:rFonts w:cs="David" w:hint="cs"/>
          <w:rtl/>
        </w:rPr>
      </w:pPr>
    </w:p>
    <w:p w14:paraId="1AAD72A2" w14:textId="77777777" w:rsidR="00A3799E" w:rsidRPr="00A3799E" w:rsidRDefault="00A3799E" w:rsidP="00A3799E">
      <w:pPr>
        <w:bidi/>
        <w:jc w:val="center"/>
        <w:rPr>
          <w:rFonts w:cs="David" w:hint="cs"/>
          <w:rtl/>
        </w:rPr>
      </w:pPr>
      <w:r w:rsidRPr="00A3799E">
        <w:rPr>
          <w:rFonts w:cs="David" w:hint="cs"/>
          <w:rtl/>
        </w:rPr>
        <w:t>ה צ ב ע ה</w:t>
      </w:r>
    </w:p>
    <w:p w14:paraId="0B1363F5" w14:textId="77777777" w:rsidR="00A3799E" w:rsidRPr="00A3799E" w:rsidRDefault="00A3799E" w:rsidP="00A3799E">
      <w:pPr>
        <w:bidi/>
        <w:jc w:val="center"/>
        <w:rPr>
          <w:rFonts w:cs="David" w:hint="cs"/>
          <w:rtl/>
        </w:rPr>
      </w:pPr>
      <w:r w:rsidRPr="00A3799E">
        <w:rPr>
          <w:rFonts w:cs="David" w:hint="cs"/>
          <w:rtl/>
        </w:rPr>
        <w:t xml:space="preserve">בעד </w:t>
      </w:r>
      <w:r w:rsidRPr="00A3799E">
        <w:rPr>
          <w:rFonts w:cs="David"/>
          <w:rtl/>
        </w:rPr>
        <w:t>–</w:t>
      </w:r>
      <w:r w:rsidRPr="00A3799E">
        <w:rPr>
          <w:rFonts w:cs="David" w:hint="cs"/>
          <w:rtl/>
        </w:rPr>
        <w:t xml:space="preserve"> 9</w:t>
      </w:r>
    </w:p>
    <w:p w14:paraId="01EE5CD7" w14:textId="77777777" w:rsidR="00A3799E" w:rsidRPr="00A3799E" w:rsidRDefault="00A3799E" w:rsidP="00A3799E">
      <w:pPr>
        <w:bidi/>
        <w:jc w:val="center"/>
        <w:rPr>
          <w:rFonts w:cs="David" w:hint="cs"/>
          <w:rtl/>
        </w:rPr>
      </w:pPr>
      <w:r w:rsidRPr="00A3799E">
        <w:rPr>
          <w:rFonts w:cs="David" w:hint="cs"/>
          <w:rtl/>
        </w:rPr>
        <w:t xml:space="preserve">נגד </w:t>
      </w:r>
      <w:r w:rsidRPr="00A3799E">
        <w:rPr>
          <w:rFonts w:cs="David"/>
          <w:rtl/>
        </w:rPr>
        <w:t>–</w:t>
      </w:r>
      <w:r w:rsidRPr="00A3799E">
        <w:rPr>
          <w:rFonts w:cs="David" w:hint="cs"/>
          <w:rtl/>
        </w:rPr>
        <w:t xml:space="preserve"> אין</w:t>
      </w:r>
    </w:p>
    <w:p w14:paraId="306C4560" w14:textId="77777777" w:rsidR="00A3799E" w:rsidRPr="00A3799E" w:rsidRDefault="00A3799E" w:rsidP="00A3799E">
      <w:pPr>
        <w:bidi/>
        <w:jc w:val="center"/>
        <w:rPr>
          <w:rFonts w:cs="David" w:hint="cs"/>
          <w:rtl/>
        </w:rPr>
      </w:pPr>
      <w:r w:rsidRPr="00A3799E">
        <w:rPr>
          <w:rFonts w:cs="David" w:hint="cs"/>
          <w:rtl/>
        </w:rPr>
        <w:t xml:space="preserve">נמנעים </w:t>
      </w:r>
      <w:r w:rsidRPr="00A3799E">
        <w:rPr>
          <w:rFonts w:cs="David"/>
          <w:rtl/>
        </w:rPr>
        <w:t>–</w:t>
      </w:r>
      <w:r w:rsidRPr="00A3799E">
        <w:rPr>
          <w:rFonts w:cs="David" w:hint="cs"/>
          <w:rtl/>
        </w:rPr>
        <w:t xml:space="preserve"> אין</w:t>
      </w:r>
    </w:p>
    <w:p w14:paraId="44AE403B" w14:textId="77777777" w:rsidR="00A3799E" w:rsidRPr="00A3799E" w:rsidRDefault="00A3799E" w:rsidP="00A3799E">
      <w:pPr>
        <w:bidi/>
        <w:rPr>
          <w:rFonts w:cs="David" w:hint="cs"/>
          <w:rtl/>
        </w:rPr>
      </w:pPr>
    </w:p>
    <w:p w14:paraId="6BE2E56E" w14:textId="77777777" w:rsidR="00A3799E" w:rsidRPr="00A3799E" w:rsidRDefault="00A3799E" w:rsidP="00A3799E">
      <w:pPr>
        <w:bidi/>
        <w:rPr>
          <w:rFonts w:cs="David" w:hint="cs"/>
          <w:rtl/>
        </w:rPr>
      </w:pPr>
      <w:r w:rsidRPr="00A3799E">
        <w:rPr>
          <w:rFonts w:cs="David" w:hint="cs"/>
          <w:rtl/>
        </w:rPr>
        <w:tab/>
        <w:t xml:space="preserve">בקשתו של יושב-ראש ועדת החוקה, חוק ומשפט אושרה. </w:t>
      </w:r>
    </w:p>
    <w:p w14:paraId="7A88B088" w14:textId="77777777" w:rsidR="00A3799E" w:rsidRPr="00A3799E" w:rsidRDefault="00A3799E" w:rsidP="00A3799E">
      <w:pPr>
        <w:bidi/>
        <w:jc w:val="center"/>
        <w:rPr>
          <w:rFonts w:cs="David" w:hint="cs"/>
          <w:rtl/>
        </w:rPr>
      </w:pPr>
      <w:r w:rsidRPr="00A3799E">
        <w:rPr>
          <w:rFonts w:cs="David"/>
          <w:rtl/>
        </w:rPr>
        <w:br w:type="page"/>
      </w:r>
      <w:r w:rsidRPr="00A3799E">
        <w:rPr>
          <w:rFonts w:cs="David" w:hint="cs"/>
          <w:rtl/>
        </w:rPr>
        <w:t xml:space="preserve">2.  בקשת הממשלה להקדמת הדיון בהצעת חוק הגנה על הציבור </w:t>
      </w:r>
    </w:p>
    <w:p w14:paraId="68E9501C" w14:textId="77777777" w:rsidR="00A3799E" w:rsidRPr="00A3799E" w:rsidRDefault="00A3799E" w:rsidP="00A3799E">
      <w:pPr>
        <w:bidi/>
        <w:jc w:val="center"/>
        <w:rPr>
          <w:rFonts w:cs="David" w:hint="cs"/>
          <w:u w:val="single"/>
          <w:rtl/>
        </w:rPr>
      </w:pPr>
      <w:r w:rsidRPr="00A3799E">
        <w:rPr>
          <w:rFonts w:cs="David" w:hint="cs"/>
          <w:u w:val="single"/>
          <w:rtl/>
        </w:rPr>
        <w:t xml:space="preserve">מפני עברייני מין (תיקון), </w:t>
      </w:r>
      <w:proofErr w:type="spellStart"/>
      <w:r w:rsidRPr="00A3799E">
        <w:rPr>
          <w:rFonts w:cs="David" w:hint="cs"/>
          <w:u w:val="single"/>
          <w:rtl/>
        </w:rPr>
        <w:t>התשס"ז</w:t>
      </w:r>
      <w:proofErr w:type="spellEnd"/>
      <w:r w:rsidRPr="00A3799E">
        <w:rPr>
          <w:rFonts w:cs="David" w:hint="cs"/>
          <w:u w:val="single"/>
          <w:rtl/>
        </w:rPr>
        <w:t>-2007, לפני הקריאה הראשונה</w:t>
      </w:r>
    </w:p>
    <w:p w14:paraId="59B32201" w14:textId="77777777" w:rsidR="00A3799E" w:rsidRPr="00A3799E" w:rsidRDefault="00A3799E" w:rsidP="00A3799E">
      <w:pPr>
        <w:bidi/>
        <w:jc w:val="center"/>
        <w:rPr>
          <w:rFonts w:cs="David" w:hint="cs"/>
          <w:u w:val="single"/>
          <w:rtl/>
        </w:rPr>
      </w:pPr>
    </w:p>
    <w:p w14:paraId="482C666A"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A61D97B" w14:textId="77777777" w:rsidR="00A3799E" w:rsidRPr="00A3799E" w:rsidRDefault="00A3799E" w:rsidP="00A3799E">
      <w:pPr>
        <w:bidi/>
        <w:rPr>
          <w:rFonts w:cs="David" w:hint="cs"/>
          <w:rtl/>
        </w:rPr>
      </w:pPr>
    </w:p>
    <w:p w14:paraId="46E12FE1" w14:textId="77777777" w:rsidR="00A3799E" w:rsidRPr="00A3799E" w:rsidRDefault="00A3799E" w:rsidP="00A3799E">
      <w:pPr>
        <w:bidi/>
        <w:rPr>
          <w:rFonts w:cs="David" w:hint="cs"/>
          <w:rtl/>
        </w:rPr>
      </w:pPr>
      <w:r w:rsidRPr="00A3799E">
        <w:rPr>
          <w:rFonts w:cs="David" w:hint="cs"/>
          <w:rtl/>
        </w:rPr>
        <w:tab/>
        <w:t xml:space="preserve">הנושא הבא בסדר-היום: בקשת הממשלה להקדמת הדיון בהצעת חוק הגנה על הציבור מפני עברייני מין (תיקון), </w:t>
      </w:r>
      <w:proofErr w:type="spellStart"/>
      <w:r w:rsidRPr="00A3799E">
        <w:rPr>
          <w:rFonts w:cs="David" w:hint="cs"/>
          <w:rtl/>
        </w:rPr>
        <w:t>התשס"ז</w:t>
      </w:r>
      <w:proofErr w:type="spellEnd"/>
      <w:r w:rsidRPr="00A3799E">
        <w:rPr>
          <w:rFonts w:cs="David" w:hint="cs"/>
          <w:rtl/>
        </w:rPr>
        <w:t xml:space="preserve">-2007, לפני הקריאה הראשונה. זה המשך הדיון מאתמול. חברת הכנסת שלי </w:t>
      </w:r>
      <w:proofErr w:type="spellStart"/>
      <w:r w:rsidRPr="00A3799E">
        <w:rPr>
          <w:rFonts w:cs="David" w:hint="cs"/>
          <w:rtl/>
        </w:rPr>
        <w:t>יחימוביץ</w:t>
      </w:r>
      <w:proofErr w:type="spellEnd"/>
      <w:r w:rsidRPr="00A3799E">
        <w:rPr>
          <w:rFonts w:cs="David" w:hint="cs"/>
          <w:rtl/>
        </w:rPr>
        <w:t xml:space="preserve">, בבקשה. </w:t>
      </w:r>
    </w:p>
    <w:p w14:paraId="47F6AFAB" w14:textId="77777777" w:rsidR="00A3799E" w:rsidRPr="00A3799E" w:rsidRDefault="00A3799E" w:rsidP="00A3799E">
      <w:pPr>
        <w:bidi/>
        <w:rPr>
          <w:rFonts w:cs="David" w:hint="cs"/>
          <w:rtl/>
        </w:rPr>
      </w:pPr>
    </w:p>
    <w:p w14:paraId="5DBE004C" w14:textId="77777777" w:rsidR="00A3799E" w:rsidRPr="00A3799E" w:rsidRDefault="00A3799E" w:rsidP="00A3799E">
      <w:pPr>
        <w:pStyle w:val="Heading5"/>
        <w:jc w:val="left"/>
        <w:rPr>
          <w:rFonts w:hint="cs"/>
          <w:rtl/>
        </w:rPr>
      </w:pPr>
      <w:r w:rsidRPr="00A3799E">
        <w:rPr>
          <w:rFonts w:hint="cs"/>
          <w:u w:val="single"/>
          <w:rtl/>
        </w:rPr>
        <w:t xml:space="preserve">שלי </w:t>
      </w:r>
      <w:proofErr w:type="spellStart"/>
      <w:r w:rsidRPr="00A3799E">
        <w:rPr>
          <w:rFonts w:hint="cs"/>
          <w:u w:val="single"/>
          <w:rtl/>
        </w:rPr>
        <w:t>יחימוביץ</w:t>
      </w:r>
      <w:proofErr w:type="spellEnd"/>
      <w:r w:rsidRPr="00A3799E">
        <w:rPr>
          <w:rFonts w:hint="cs"/>
          <w:u w:val="single"/>
          <w:rtl/>
        </w:rPr>
        <w:t>:</w:t>
      </w:r>
    </w:p>
    <w:p w14:paraId="5D1E40E5" w14:textId="77777777" w:rsidR="00A3799E" w:rsidRPr="00A3799E" w:rsidRDefault="00A3799E" w:rsidP="00A3799E">
      <w:pPr>
        <w:pStyle w:val="Heading5"/>
        <w:jc w:val="left"/>
        <w:rPr>
          <w:rFonts w:hint="cs"/>
          <w:rtl/>
        </w:rPr>
      </w:pPr>
    </w:p>
    <w:p w14:paraId="6CAC707F" w14:textId="77777777" w:rsidR="00A3799E" w:rsidRPr="00A3799E" w:rsidRDefault="00A3799E" w:rsidP="00A3799E">
      <w:pPr>
        <w:bidi/>
        <w:rPr>
          <w:rFonts w:cs="David" w:hint="cs"/>
          <w:rtl/>
        </w:rPr>
      </w:pPr>
      <w:r w:rsidRPr="00A3799E">
        <w:rPr>
          <w:rFonts w:cs="David" w:hint="cs"/>
          <w:rtl/>
        </w:rPr>
        <w:tab/>
        <w:t xml:space="preserve"> אני מבקשת מהמשרד לביטחון פנים למשוך את הבקשה שלהם לפטור מחובת הנחה, ובכלל להסיר מסדר-היום את הבקשה שאמורה להיות מעוגנת בחקיקה, לדחות את יישום המשך השלבים בחוק הפיקוח על עברייני מין, או ליתר דיוק הגנה על הציבור מפני עברייני מין. זה חשוב מאין כמותו, הוא מציל נפשות. מדובר בפיקוח על עברייני מין מועטים ששוחררו מהכלא, ויש סיכוי סביר ביותר, והוא גבוה מאוד על-פי כל המחקרים, שהם ישובו ויפגעו בקורבנותיהם. </w:t>
      </w:r>
    </w:p>
    <w:p w14:paraId="2E64BA24" w14:textId="77777777" w:rsidR="00A3799E" w:rsidRPr="00A3799E" w:rsidRDefault="00A3799E" w:rsidP="00A3799E">
      <w:pPr>
        <w:bidi/>
        <w:rPr>
          <w:rFonts w:cs="David" w:hint="cs"/>
          <w:rtl/>
        </w:rPr>
      </w:pPr>
    </w:p>
    <w:p w14:paraId="6945B03F" w14:textId="77777777" w:rsidR="00A3799E" w:rsidRPr="00A3799E" w:rsidRDefault="00A3799E" w:rsidP="00A3799E">
      <w:pPr>
        <w:bidi/>
        <w:rPr>
          <w:rFonts w:cs="David" w:hint="cs"/>
          <w:rtl/>
        </w:rPr>
      </w:pPr>
      <w:r w:rsidRPr="00A3799E">
        <w:rPr>
          <w:rFonts w:cs="David" w:hint="cs"/>
          <w:rtl/>
        </w:rPr>
        <w:tab/>
        <w:t xml:space="preserve">עברייני מין, בעיקר הפדופילים שפגעו בילדים </w:t>
      </w:r>
      <w:r w:rsidRPr="00A3799E">
        <w:rPr>
          <w:rFonts w:cs="David"/>
          <w:rtl/>
        </w:rPr>
        <w:t>–</w:t>
      </w:r>
      <w:r w:rsidRPr="00A3799E">
        <w:rPr>
          <w:rFonts w:cs="David" w:hint="cs"/>
          <w:rtl/>
        </w:rPr>
        <w:t xml:space="preserve"> יום אחרי הכלא אנחנו יכולים למצוא אותם ליד גדרות של בתי-ספר אורבים לילדים, והם מהווים סכנה ממשית לציבור. </w:t>
      </w:r>
    </w:p>
    <w:p w14:paraId="3187516E" w14:textId="77777777" w:rsidR="00A3799E" w:rsidRPr="00A3799E" w:rsidRDefault="00A3799E" w:rsidP="00A3799E">
      <w:pPr>
        <w:bidi/>
        <w:rPr>
          <w:rFonts w:cs="David" w:hint="cs"/>
          <w:rtl/>
        </w:rPr>
      </w:pPr>
    </w:p>
    <w:p w14:paraId="2F4BBC0F" w14:textId="77777777" w:rsidR="00A3799E" w:rsidRPr="00A3799E" w:rsidRDefault="00A3799E" w:rsidP="00A3799E">
      <w:pPr>
        <w:bidi/>
        <w:rPr>
          <w:rFonts w:cs="David" w:hint="cs"/>
          <w:rtl/>
        </w:rPr>
      </w:pPr>
      <w:r w:rsidRPr="00A3799E">
        <w:rPr>
          <w:rFonts w:cs="David" w:hint="cs"/>
          <w:rtl/>
        </w:rPr>
        <w:tab/>
        <w:t xml:space="preserve">אני חייבת להגיד לטובת המשרד לביטחון פנים, שהשב"ס נערך בצורה ממש יפה לקראת החוק הזה, והשלב הראשון שלו כבר מיושם בהצלחה רבה מאוד, אחרי שנפתרה בעיית ההערכות המסוכנות לעברייני המין, שהיא היתה נעוצה בכלל במשרד הבריאות ולא במשרד לביטחון פנים, ועל כן גם בגלל ההיערכות היפה שלכם והעובדה שהשלב הראשון של החוק מיושם בהצלחה רבה, והעובדה שמלכתחילה החוק נחקק כך שהוא ייעשה בשלבים ובכל פעם ייכנס ציבור חדש של מפוקחים לחקיקה, הבקשה שלכם היא בלתי סבירה בעליל. לדחות את היישום של המשך השלבים בשנה פירושו לתת לעברייני מין לשוטט באין מפריע בקהילה בלי פיקוח ולסכן קורבנות וקטינים חפים מפשע. אני מפצירה בכם למשוך את הבקשה הזאת, ומחבריי אני מבקשת להתנגד לה נחרצות. </w:t>
      </w:r>
    </w:p>
    <w:p w14:paraId="077A4FCA" w14:textId="77777777" w:rsidR="00A3799E" w:rsidRPr="00A3799E" w:rsidRDefault="00A3799E" w:rsidP="00A3799E">
      <w:pPr>
        <w:bidi/>
        <w:rPr>
          <w:rFonts w:cs="David" w:hint="cs"/>
          <w:rtl/>
        </w:rPr>
      </w:pPr>
    </w:p>
    <w:p w14:paraId="7A539EA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4FAFF5A" w14:textId="77777777" w:rsidR="00A3799E" w:rsidRPr="00A3799E" w:rsidRDefault="00A3799E" w:rsidP="00A3799E">
      <w:pPr>
        <w:bidi/>
        <w:rPr>
          <w:rFonts w:cs="David" w:hint="cs"/>
          <w:rtl/>
        </w:rPr>
      </w:pPr>
    </w:p>
    <w:p w14:paraId="5C231C00" w14:textId="77777777" w:rsidR="00A3799E" w:rsidRPr="00A3799E" w:rsidRDefault="00A3799E" w:rsidP="00A3799E">
      <w:pPr>
        <w:bidi/>
        <w:rPr>
          <w:rFonts w:cs="David" w:hint="cs"/>
          <w:rtl/>
        </w:rPr>
      </w:pPr>
      <w:r w:rsidRPr="00A3799E">
        <w:rPr>
          <w:rFonts w:cs="David" w:hint="cs"/>
          <w:rtl/>
        </w:rPr>
        <w:tab/>
        <w:t xml:space="preserve">למרות שאני אצביע בעד, אני רוצה להביע את מורת רוחי. בכל הנושא של הפיקוח על עברייני מין הממשלה גוררת רגליים כבר שנים רבות, מאז שהחוק הזה נחקק. גם אם תקבלו את הפטור היום, זה יהיה אחרי הבעת מורת רוח של חברי הכנסת בנושא הזה. כל הפיקוח, כל הסיוע, בכל הסוגיה של עברייני המין הממשלה גוררת רגליים. </w:t>
      </w:r>
    </w:p>
    <w:p w14:paraId="49F61307" w14:textId="77777777" w:rsidR="00A3799E" w:rsidRPr="00A3799E" w:rsidRDefault="00A3799E" w:rsidP="00A3799E">
      <w:pPr>
        <w:bidi/>
        <w:rPr>
          <w:rFonts w:cs="David" w:hint="cs"/>
          <w:rtl/>
        </w:rPr>
      </w:pPr>
    </w:p>
    <w:p w14:paraId="0044C405" w14:textId="77777777" w:rsidR="00A3799E" w:rsidRPr="00A3799E" w:rsidRDefault="00A3799E" w:rsidP="00A3799E">
      <w:pPr>
        <w:bidi/>
        <w:rPr>
          <w:rFonts w:cs="David" w:hint="cs"/>
          <w:rtl/>
        </w:rPr>
      </w:pPr>
      <w:r w:rsidRPr="00A3799E">
        <w:rPr>
          <w:rFonts w:cs="David" w:hint="cs"/>
          <w:rtl/>
        </w:rPr>
        <w:tab/>
        <w:t xml:space="preserve">חבר הכנסת אורי אריאל, בבקשה. </w:t>
      </w:r>
    </w:p>
    <w:p w14:paraId="6920AA70" w14:textId="77777777" w:rsidR="00A3799E" w:rsidRPr="00A3799E" w:rsidRDefault="00A3799E" w:rsidP="00A3799E">
      <w:pPr>
        <w:bidi/>
        <w:rPr>
          <w:rFonts w:cs="David" w:hint="cs"/>
          <w:rtl/>
        </w:rPr>
      </w:pPr>
    </w:p>
    <w:p w14:paraId="2537747D"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5B7CB38E" w14:textId="77777777" w:rsidR="00A3799E" w:rsidRPr="00A3799E" w:rsidRDefault="00A3799E" w:rsidP="00A3799E">
      <w:pPr>
        <w:bidi/>
        <w:rPr>
          <w:rFonts w:cs="David"/>
          <w:rtl/>
        </w:rPr>
      </w:pPr>
    </w:p>
    <w:p w14:paraId="5A0127C0"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תודה. בקשת המשטרה היא מדרגה שעוד לא הומצאה. המו"פ של המשטרה המציא מדרגה שאין כבר נמוכה הימנה, כפי שאומר </w:t>
      </w:r>
      <w:proofErr w:type="spellStart"/>
      <w:r w:rsidRPr="00A3799E">
        <w:rPr>
          <w:rFonts w:cs="David" w:hint="cs"/>
          <w:rtl/>
        </w:rPr>
        <w:t>עגנון</w:t>
      </w:r>
      <w:proofErr w:type="spellEnd"/>
      <w:r w:rsidRPr="00A3799E">
        <w:rPr>
          <w:rFonts w:cs="David" w:hint="cs"/>
          <w:rtl/>
        </w:rPr>
        <w:t xml:space="preserve">. זו בושה בעצם הבקשה. אני מצטרף לאחרים ומציע: תמשכו את הבקשה הזאת ואל תאלצו את הוועדה לשלוח אתכם הביתה בבושת פנים. חברי כנסת מהקואליציה, שאין להם אלוהים חוץ מהקואליציה, זה בסדר גמור, תצביעו בעד. </w:t>
      </w:r>
    </w:p>
    <w:p w14:paraId="795ED06E" w14:textId="77777777" w:rsidR="00A3799E" w:rsidRPr="00A3799E" w:rsidRDefault="00A3799E" w:rsidP="00A3799E">
      <w:pPr>
        <w:bidi/>
        <w:rPr>
          <w:rFonts w:cs="David" w:hint="cs"/>
          <w:rtl/>
        </w:rPr>
      </w:pPr>
    </w:p>
    <w:p w14:paraId="456F0A7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FF05BE7" w14:textId="77777777" w:rsidR="00A3799E" w:rsidRPr="00A3799E" w:rsidRDefault="00A3799E" w:rsidP="00A3799E">
      <w:pPr>
        <w:bidi/>
        <w:rPr>
          <w:rFonts w:cs="David" w:hint="cs"/>
          <w:rtl/>
        </w:rPr>
      </w:pPr>
    </w:p>
    <w:p w14:paraId="5302985D" w14:textId="77777777" w:rsidR="00A3799E" w:rsidRPr="00A3799E" w:rsidRDefault="00A3799E" w:rsidP="00A3799E">
      <w:pPr>
        <w:bidi/>
        <w:rPr>
          <w:rFonts w:cs="David" w:hint="cs"/>
          <w:rtl/>
        </w:rPr>
      </w:pPr>
      <w:r w:rsidRPr="00A3799E">
        <w:rPr>
          <w:rFonts w:cs="David" w:hint="cs"/>
          <w:rtl/>
        </w:rPr>
        <w:tab/>
        <w:t xml:space="preserve">אורי אריאל, תחזור בך. </w:t>
      </w:r>
    </w:p>
    <w:p w14:paraId="259C13C2" w14:textId="77777777" w:rsidR="00A3799E" w:rsidRPr="00A3799E" w:rsidRDefault="00A3799E" w:rsidP="00A3799E">
      <w:pPr>
        <w:bidi/>
        <w:rPr>
          <w:rFonts w:cs="David" w:hint="cs"/>
          <w:rtl/>
        </w:rPr>
      </w:pPr>
    </w:p>
    <w:p w14:paraId="6FAEC97F"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1F750D0B" w14:textId="77777777" w:rsidR="00A3799E" w:rsidRPr="00A3799E" w:rsidRDefault="00A3799E" w:rsidP="00A3799E">
      <w:pPr>
        <w:bidi/>
        <w:rPr>
          <w:rFonts w:cs="David"/>
          <w:rtl/>
        </w:rPr>
      </w:pPr>
    </w:p>
    <w:p w14:paraId="688214DE"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אני חוזר בי. </w:t>
      </w:r>
    </w:p>
    <w:p w14:paraId="6167797D" w14:textId="77777777" w:rsidR="00A3799E" w:rsidRPr="00A3799E" w:rsidRDefault="00A3799E" w:rsidP="00A3799E">
      <w:pPr>
        <w:bidi/>
        <w:rPr>
          <w:rFonts w:cs="David" w:hint="cs"/>
          <w:rtl/>
        </w:rPr>
      </w:pPr>
    </w:p>
    <w:p w14:paraId="59AC9F6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E6B2674" w14:textId="77777777" w:rsidR="00A3799E" w:rsidRPr="00A3799E" w:rsidRDefault="00A3799E" w:rsidP="00A3799E">
      <w:pPr>
        <w:bidi/>
        <w:rPr>
          <w:rFonts w:cs="David" w:hint="cs"/>
          <w:rtl/>
        </w:rPr>
      </w:pPr>
    </w:p>
    <w:p w14:paraId="7FAEFE4A" w14:textId="77777777" w:rsidR="00A3799E" w:rsidRPr="00A3799E" w:rsidRDefault="00A3799E" w:rsidP="00A3799E">
      <w:pPr>
        <w:bidi/>
        <w:rPr>
          <w:rFonts w:cs="David" w:hint="cs"/>
          <w:rtl/>
        </w:rPr>
      </w:pPr>
      <w:r w:rsidRPr="00A3799E">
        <w:rPr>
          <w:rFonts w:cs="David" w:hint="cs"/>
          <w:rtl/>
        </w:rPr>
        <w:tab/>
        <w:t xml:space="preserve">תגובתו של נציג המשרד לביטחון פנים, בבקשה. </w:t>
      </w:r>
    </w:p>
    <w:p w14:paraId="775E4807" w14:textId="77777777" w:rsidR="00A3799E" w:rsidRPr="00A3799E" w:rsidRDefault="00A3799E" w:rsidP="00A3799E">
      <w:pPr>
        <w:bidi/>
        <w:rPr>
          <w:rFonts w:cs="David" w:hint="cs"/>
          <w:rtl/>
        </w:rPr>
      </w:pPr>
    </w:p>
    <w:p w14:paraId="76FE2B27" w14:textId="77777777" w:rsidR="00A3799E" w:rsidRPr="00A3799E" w:rsidRDefault="00A3799E" w:rsidP="00A3799E">
      <w:pPr>
        <w:bidi/>
        <w:rPr>
          <w:rFonts w:cs="David" w:hint="cs"/>
          <w:u w:val="single"/>
          <w:rtl/>
        </w:rPr>
      </w:pPr>
      <w:r w:rsidRPr="00A3799E">
        <w:rPr>
          <w:rFonts w:cs="David" w:hint="cs"/>
          <w:u w:val="single"/>
          <w:rtl/>
        </w:rPr>
        <w:t>יואל הדר:</w:t>
      </w:r>
    </w:p>
    <w:p w14:paraId="0FCA65B1" w14:textId="77777777" w:rsidR="00A3799E" w:rsidRPr="00A3799E" w:rsidRDefault="00A3799E" w:rsidP="00A3799E">
      <w:pPr>
        <w:bidi/>
        <w:rPr>
          <w:rFonts w:cs="David" w:hint="cs"/>
          <w:rtl/>
        </w:rPr>
      </w:pPr>
    </w:p>
    <w:p w14:paraId="62ABE7C7" w14:textId="77777777" w:rsidR="00A3799E" w:rsidRPr="00A3799E" w:rsidRDefault="00A3799E" w:rsidP="00A3799E">
      <w:pPr>
        <w:bidi/>
        <w:rPr>
          <w:rFonts w:cs="David" w:hint="cs"/>
          <w:rtl/>
        </w:rPr>
      </w:pPr>
      <w:r w:rsidRPr="00A3799E">
        <w:rPr>
          <w:rFonts w:cs="David" w:hint="cs"/>
          <w:rtl/>
        </w:rPr>
        <w:tab/>
        <w:t xml:space="preserve">למשטרה אין נגיעה לחוק הזה, אלא לשב"ס. אפשר לתקוף את השב"ס, וגם זה לא המקום, מפני שהשב"ס עומד בחוק הזה וימשיך לעמוד. מי שלא מצליח לעמוד בנושא של תקנים זה משרד המשפטים, משרד הבריאות ומשרד הרווחה. לכן ההתקפה על המשרד לביטחון פנים בנושא הזה היא לא מוצדקת. </w:t>
      </w:r>
    </w:p>
    <w:p w14:paraId="77E7AB22" w14:textId="77777777" w:rsidR="00A3799E" w:rsidRPr="00A3799E" w:rsidRDefault="00A3799E" w:rsidP="00A3799E">
      <w:pPr>
        <w:bidi/>
        <w:rPr>
          <w:rFonts w:cs="David" w:hint="cs"/>
          <w:rtl/>
        </w:rPr>
      </w:pPr>
    </w:p>
    <w:p w14:paraId="0D9D427F" w14:textId="77777777" w:rsidR="00A3799E" w:rsidRPr="00A3799E" w:rsidRDefault="00A3799E" w:rsidP="00A3799E">
      <w:pPr>
        <w:bidi/>
        <w:rPr>
          <w:rFonts w:cs="David" w:hint="cs"/>
          <w:u w:val="single"/>
          <w:rtl/>
        </w:rPr>
      </w:pPr>
      <w:r w:rsidRPr="00A3799E">
        <w:rPr>
          <w:rFonts w:cs="David" w:hint="cs"/>
          <w:u w:val="single"/>
          <w:rtl/>
        </w:rPr>
        <w:t>גדעון סער:</w:t>
      </w:r>
    </w:p>
    <w:p w14:paraId="650CC173" w14:textId="77777777" w:rsidR="00A3799E" w:rsidRPr="00A3799E" w:rsidRDefault="00A3799E" w:rsidP="00A3799E">
      <w:pPr>
        <w:bidi/>
        <w:rPr>
          <w:rFonts w:cs="David" w:hint="cs"/>
          <w:u w:val="single"/>
          <w:rtl/>
        </w:rPr>
      </w:pPr>
    </w:p>
    <w:p w14:paraId="35664546" w14:textId="77777777" w:rsidR="00A3799E" w:rsidRPr="00A3799E" w:rsidRDefault="00A3799E" w:rsidP="00A3799E">
      <w:pPr>
        <w:bidi/>
        <w:rPr>
          <w:rFonts w:cs="David" w:hint="cs"/>
          <w:rtl/>
        </w:rPr>
      </w:pPr>
      <w:r w:rsidRPr="00A3799E">
        <w:rPr>
          <w:rFonts w:cs="David" w:hint="cs"/>
          <w:rtl/>
        </w:rPr>
        <w:tab/>
        <w:t xml:space="preserve"> כל הממשלה לא בסדר, לא רק המשרד לביטחון פנים. </w:t>
      </w:r>
    </w:p>
    <w:p w14:paraId="2F7C68DF" w14:textId="77777777" w:rsidR="00A3799E" w:rsidRPr="00A3799E" w:rsidRDefault="00A3799E" w:rsidP="00A3799E">
      <w:pPr>
        <w:bidi/>
        <w:rPr>
          <w:rFonts w:cs="David" w:hint="cs"/>
          <w:rtl/>
        </w:rPr>
      </w:pPr>
    </w:p>
    <w:p w14:paraId="52CFEFB4" w14:textId="77777777" w:rsidR="00A3799E" w:rsidRPr="00A3799E" w:rsidRDefault="00A3799E" w:rsidP="00A3799E">
      <w:pPr>
        <w:bidi/>
        <w:rPr>
          <w:rFonts w:cs="David" w:hint="cs"/>
          <w:u w:val="single"/>
          <w:rtl/>
        </w:rPr>
      </w:pPr>
      <w:r w:rsidRPr="00A3799E">
        <w:rPr>
          <w:rFonts w:cs="David" w:hint="cs"/>
          <w:u w:val="single"/>
          <w:rtl/>
        </w:rPr>
        <w:t>יואל הדר:</w:t>
      </w:r>
    </w:p>
    <w:p w14:paraId="0E2BAB2E" w14:textId="77777777" w:rsidR="00A3799E" w:rsidRPr="00A3799E" w:rsidRDefault="00A3799E" w:rsidP="00A3799E">
      <w:pPr>
        <w:bidi/>
        <w:rPr>
          <w:rFonts w:cs="David" w:hint="cs"/>
          <w:rtl/>
        </w:rPr>
      </w:pPr>
    </w:p>
    <w:p w14:paraId="3C52AE92" w14:textId="77777777" w:rsidR="00A3799E" w:rsidRPr="00A3799E" w:rsidRDefault="00A3799E" w:rsidP="00A3799E">
      <w:pPr>
        <w:bidi/>
        <w:rPr>
          <w:rFonts w:cs="David" w:hint="cs"/>
          <w:rtl/>
        </w:rPr>
      </w:pPr>
      <w:r w:rsidRPr="00A3799E">
        <w:rPr>
          <w:rFonts w:cs="David" w:hint="cs"/>
          <w:rtl/>
        </w:rPr>
        <w:tab/>
        <w:t xml:space="preserve">היום אדוני נמצא פה, מחר הוא נמצא במקום אחר. </w:t>
      </w:r>
    </w:p>
    <w:p w14:paraId="4AFFECFB" w14:textId="77777777" w:rsidR="00A3799E" w:rsidRPr="00A3799E" w:rsidRDefault="00A3799E" w:rsidP="00A3799E">
      <w:pPr>
        <w:bidi/>
        <w:rPr>
          <w:rFonts w:cs="David" w:hint="cs"/>
          <w:rtl/>
        </w:rPr>
      </w:pPr>
    </w:p>
    <w:p w14:paraId="57334022" w14:textId="77777777" w:rsidR="00A3799E" w:rsidRPr="00A3799E" w:rsidRDefault="00A3799E" w:rsidP="00A3799E">
      <w:pPr>
        <w:bidi/>
        <w:rPr>
          <w:rFonts w:cs="David" w:hint="cs"/>
          <w:u w:val="single"/>
          <w:rtl/>
        </w:rPr>
      </w:pPr>
      <w:r w:rsidRPr="00A3799E">
        <w:rPr>
          <w:rFonts w:cs="David" w:hint="cs"/>
          <w:u w:val="single"/>
          <w:rtl/>
        </w:rPr>
        <w:t>גדעון סער:</w:t>
      </w:r>
    </w:p>
    <w:p w14:paraId="64304838" w14:textId="77777777" w:rsidR="00A3799E" w:rsidRPr="00A3799E" w:rsidRDefault="00A3799E" w:rsidP="00A3799E">
      <w:pPr>
        <w:bidi/>
        <w:rPr>
          <w:rFonts w:cs="David" w:hint="cs"/>
          <w:u w:val="single"/>
          <w:rtl/>
        </w:rPr>
      </w:pPr>
    </w:p>
    <w:p w14:paraId="2B4F6D74" w14:textId="77777777" w:rsidR="00A3799E" w:rsidRPr="00A3799E" w:rsidRDefault="00A3799E" w:rsidP="00A3799E">
      <w:pPr>
        <w:bidi/>
        <w:rPr>
          <w:rFonts w:cs="David" w:hint="cs"/>
          <w:rtl/>
        </w:rPr>
      </w:pPr>
      <w:r w:rsidRPr="00A3799E">
        <w:rPr>
          <w:rFonts w:cs="David" w:hint="cs"/>
          <w:rtl/>
        </w:rPr>
        <w:tab/>
        <w:t xml:space="preserve"> יש ממשלות יותר טובות ופחות טובות. </w:t>
      </w:r>
    </w:p>
    <w:p w14:paraId="2126BE34" w14:textId="77777777" w:rsidR="00A3799E" w:rsidRPr="00A3799E" w:rsidRDefault="00A3799E" w:rsidP="00A3799E">
      <w:pPr>
        <w:bidi/>
        <w:rPr>
          <w:rFonts w:cs="David" w:hint="cs"/>
          <w:rtl/>
        </w:rPr>
      </w:pPr>
    </w:p>
    <w:p w14:paraId="665B9A2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336562F" w14:textId="77777777" w:rsidR="00A3799E" w:rsidRPr="00A3799E" w:rsidRDefault="00A3799E" w:rsidP="00A3799E">
      <w:pPr>
        <w:bidi/>
        <w:rPr>
          <w:rFonts w:cs="David" w:hint="cs"/>
          <w:rtl/>
        </w:rPr>
      </w:pPr>
    </w:p>
    <w:p w14:paraId="36953EDD" w14:textId="77777777" w:rsidR="00A3799E" w:rsidRPr="00A3799E" w:rsidRDefault="00A3799E" w:rsidP="00A3799E">
      <w:pPr>
        <w:bidi/>
        <w:rPr>
          <w:rFonts w:cs="David" w:hint="cs"/>
          <w:rtl/>
        </w:rPr>
      </w:pPr>
      <w:r w:rsidRPr="00A3799E">
        <w:rPr>
          <w:rFonts w:cs="David" w:hint="cs"/>
          <w:rtl/>
        </w:rPr>
        <w:tab/>
        <w:t xml:space="preserve">מי בעד בקשתה של הממשלה לפטור מחובת הנחה של חוק הגנה על הציבור מפני עברייני מין (תיקון), </w:t>
      </w:r>
      <w:proofErr w:type="spellStart"/>
      <w:r w:rsidRPr="00A3799E">
        <w:rPr>
          <w:rFonts w:cs="David" w:hint="cs"/>
          <w:rtl/>
        </w:rPr>
        <w:t>התשס"ז</w:t>
      </w:r>
      <w:proofErr w:type="spellEnd"/>
      <w:r w:rsidRPr="00A3799E">
        <w:rPr>
          <w:rFonts w:cs="David" w:hint="cs"/>
          <w:rtl/>
        </w:rPr>
        <w:t>-2007, לפני הקריאה הראשונה? מי נגד? מי נמנע?</w:t>
      </w:r>
    </w:p>
    <w:p w14:paraId="16996C72" w14:textId="77777777" w:rsidR="00A3799E" w:rsidRPr="00A3799E" w:rsidRDefault="00A3799E" w:rsidP="00A3799E">
      <w:pPr>
        <w:bidi/>
        <w:rPr>
          <w:rFonts w:cs="David" w:hint="cs"/>
          <w:rtl/>
        </w:rPr>
      </w:pPr>
    </w:p>
    <w:p w14:paraId="16E201D2" w14:textId="77777777" w:rsidR="00A3799E" w:rsidRPr="00A3799E" w:rsidRDefault="00A3799E" w:rsidP="00A3799E">
      <w:pPr>
        <w:bidi/>
        <w:jc w:val="center"/>
        <w:rPr>
          <w:rFonts w:cs="David" w:hint="cs"/>
          <w:rtl/>
        </w:rPr>
      </w:pPr>
      <w:r w:rsidRPr="00A3799E">
        <w:rPr>
          <w:rFonts w:cs="David" w:hint="cs"/>
          <w:rtl/>
        </w:rPr>
        <w:t>ה צ ב ע ה</w:t>
      </w:r>
    </w:p>
    <w:p w14:paraId="776C95CD" w14:textId="77777777" w:rsidR="00A3799E" w:rsidRPr="00A3799E" w:rsidRDefault="00A3799E" w:rsidP="00A3799E">
      <w:pPr>
        <w:bidi/>
        <w:jc w:val="center"/>
        <w:rPr>
          <w:rFonts w:cs="David" w:hint="cs"/>
          <w:rtl/>
        </w:rPr>
      </w:pPr>
      <w:r w:rsidRPr="00A3799E">
        <w:rPr>
          <w:rFonts w:cs="David" w:hint="cs"/>
          <w:rtl/>
        </w:rPr>
        <w:t xml:space="preserve">בעד </w:t>
      </w:r>
      <w:r w:rsidRPr="00A3799E">
        <w:rPr>
          <w:rFonts w:cs="David"/>
          <w:rtl/>
        </w:rPr>
        <w:t>–</w:t>
      </w:r>
      <w:r w:rsidRPr="00A3799E">
        <w:rPr>
          <w:rFonts w:cs="David" w:hint="cs"/>
          <w:rtl/>
        </w:rPr>
        <w:t xml:space="preserve"> 8</w:t>
      </w:r>
    </w:p>
    <w:p w14:paraId="1BBBC260" w14:textId="77777777" w:rsidR="00A3799E" w:rsidRPr="00A3799E" w:rsidRDefault="00A3799E" w:rsidP="00A3799E">
      <w:pPr>
        <w:bidi/>
        <w:jc w:val="center"/>
        <w:rPr>
          <w:rFonts w:cs="David" w:hint="cs"/>
          <w:rtl/>
        </w:rPr>
      </w:pPr>
      <w:r w:rsidRPr="00A3799E">
        <w:rPr>
          <w:rFonts w:cs="David" w:hint="cs"/>
          <w:rtl/>
        </w:rPr>
        <w:t xml:space="preserve">נגד </w:t>
      </w:r>
      <w:r w:rsidRPr="00A3799E">
        <w:rPr>
          <w:rFonts w:cs="David"/>
          <w:rtl/>
        </w:rPr>
        <w:t>–</w:t>
      </w:r>
      <w:r w:rsidRPr="00A3799E">
        <w:rPr>
          <w:rFonts w:cs="David" w:hint="cs"/>
          <w:rtl/>
        </w:rPr>
        <w:t xml:space="preserve"> 7</w:t>
      </w:r>
    </w:p>
    <w:p w14:paraId="0D1C9BBE" w14:textId="77777777" w:rsidR="00A3799E" w:rsidRPr="00A3799E" w:rsidRDefault="00A3799E" w:rsidP="00A3799E">
      <w:pPr>
        <w:bidi/>
        <w:jc w:val="center"/>
        <w:rPr>
          <w:rFonts w:cs="David" w:hint="cs"/>
          <w:rtl/>
        </w:rPr>
      </w:pPr>
      <w:r w:rsidRPr="00A3799E">
        <w:rPr>
          <w:rFonts w:cs="David" w:hint="cs"/>
          <w:rtl/>
        </w:rPr>
        <w:t xml:space="preserve">נמנעים </w:t>
      </w:r>
      <w:r w:rsidRPr="00A3799E">
        <w:rPr>
          <w:rFonts w:cs="David"/>
          <w:rtl/>
        </w:rPr>
        <w:t>–</w:t>
      </w:r>
      <w:r w:rsidRPr="00A3799E">
        <w:rPr>
          <w:rFonts w:cs="David" w:hint="cs"/>
          <w:rtl/>
        </w:rPr>
        <w:t xml:space="preserve"> 1</w:t>
      </w:r>
    </w:p>
    <w:p w14:paraId="1D8F8AB6" w14:textId="77777777" w:rsidR="00A3799E" w:rsidRPr="00A3799E" w:rsidRDefault="00A3799E" w:rsidP="00A3799E">
      <w:pPr>
        <w:bidi/>
        <w:rPr>
          <w:rFonts w:cs="David" w:hint="cs"/>
          <w:rtl/>
        </w:rPr>
      </w:pPr>
    </w:p>
    <w:p w14:paraId="26C934EC" w14:textId="77777777" w:rsidR="00A3799E" w:rsidRPr="00A3799E" w:rsidRDefault="00A3799E" w:rsidP="00A3799E">
      <w:pPr>
        <w:bidi/>
        <w:rPr>
          <w:rFonts w:cs="David" w:hint="cs"/>
          <w:rtl/>
        </w:rPr>
      </w:pPr>
      <w:r w:rsidRPr="00A3799E">
        <w:rPr>
          <w:rFonts w:cs="David" w:hint="cs"/>
          <w:rtl/>
        </w:rPr>
        <w:tab/>
        <w:t xml:space="preserve">בקשת הפטור התקבלה. </w:t>
      </w:r>
    </w:p>
    <w:p w14:paraId="0FFFFC2F" w14:textId="77777777" w:rsidR="00A3799E" w:rsidRPr="00A3799E" w:rsidRDefault="00A3799E" w:rsidP="00A3799E">
      <w:pPr>
        <w:bidi/>
        <w:rPr>
          <w:rFonts w:cs="David" w:hint="cs"/>
          <w:rtl/>
        </w:rPr>
      </w:pPr>
    </w:p>
    <w:p w14:paraId="6A7A3E42" w14:textId="77777777" w:rsidR="00A3799E" w:rsidRPr="00A3799E" w:rsidRDefault="00A3799E" w:rsidP="00A3799E">
      <w:pPr>
        <w:bidi/>
        <w:rPr>
          <w:rFonts w:cs="David" w:hint="cs"/>
          <w:rtl/>
        </w:rPr>
      </w:pPr>
      <w:r w:rsidRPr="00A3799E">
        <w:rPr>
          <w:rFonts w:cs="David" w:hint="cs"/>
          <w:u w:val="single"/>
          <w:rtl/>
        </w:rPr>
        <w:t>ראובן ריבלין:</w:t>
      </w:r>
    </w:p>
    <w:p w14:paraId="6EB36A1A" w14:textId="77777777" w:rsidR="00A3799E" w:rsidRPr="00A3799E" w:rsidRDefault="00A3799E" w:rsidP="00A3799E">
      <w:pPr>
        <w:bidi/>
        <w:rPr>
          <w:rFonts w:cs="David" w:hint="cs"/>
          <w:rtl/>
        </w:rPr>
      </w:pPr>
    </w:p>
    <w:p w14:paraId="73FA5882" w14:textId="77777777" w:rsidR="00A3799E" w:rsidRPr="00A3799E" w:rsidRDefault="00A3799E" w:rsidP="00A3799E">
      <w:pPr>
        <w:bidi/>
        <w:rPr>
          <w:rFonts w:cs="David" w:hint="cs"/>
          <w:rtl/>
        </w:rPr>
      </w:pPr>
      <w:r w:rsidRPr="00A3799E">
        <w:rPr>
          <w:rFonts w:cs="David" w:hint="cs"/>
          <w:rtl/>
        </w:rPr>
        <w:tab/>
        <w:t xml:space="preserve"> אני מבקש רביזיה. </w:t>
      </w:r>
    </w:p>
    <w:p w14:paraId="6622772C" w14:textId="77777777" w:rsidR="00A3799E" w:rsidRPr="00A3799E" w:rsidRDefault="00A3799E" w:rsidP="00A3799E">
      <w:pPr>
        <w:bidi/>
        <w:rPr>
          <w:rFonts w:cs="David" w:hint="cs"/>
          <w:rtl/>
        </w:rPr>
      </w:pPr>
    </w:p>
    <w:p w14:paraId="5342CE3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4EEF2A5" w14:textId="77777777" w:rsidR="00A3799E" w:rsidRPr="00A3799E" w:rsidRDefault="00A3799E" w:rsidP="00A3799E">
      <w:pPr>
        <w:bidi/>
        <w:rPr>
          <w:rFonts w:cs="David" w:hint="cs"/>
          <w:rtl/>
        </w:rPr>
      </w:pPr>
    </w:p>
    <w:p w14:paraId="1DDF80C8" w14:textId="77777777" w:rsidR="00A3799E" w:rsidRPr="00A3799E" w:rsidRDefault="00A3799E" w:rsidP="00A3799E">
      <w:pPr>
        <w:bidi/>
        <w:rPr>
          <w:rFonts w:cs="David" w:hint="cs"/>
          <w:rtl/>
        </w:rPr>
      </w:pPr>
      <w:r w:rsidRPr="00A3799E">
        <w:rPr>
          <w:rFonts w:cs="David" w:hint="cs"/>
          <w:rtl/>
        </w:rPr>
        <w:tab/>
        <w:t xml:space="preserve">אין בעיה, אני מצביע על הרביזיה. מי בעד הרביזיה? מי נגד? </w:t>
      </w:r>
    </w:p>
    <w:p w14:paraId="225C2E28" w14:textId="77777777" w:rsidR="00A3799E" w:rsidRPr="00A3799E" w:rsidRDefault="00A3799E" w:rsidP="00A3799E">
      <w:pPr>
        <w:bidi/>
        <w:rPr>
          <w:rFonts w:cs="David" w:hint="cs"/>
          <w:rtl/>
        </w:rPr>
      </w:pPr>
    </w:p>
    <w:p w14:paraId="45638288" w14:textId="77777777" w:rsidR="00A3799E" w:rsidRPr="00A3799E" w:rsidRDefault="00A3799E" w:rsidP="00A3799E">
      <w:pPr>
        <w:bidi/>
        <w:rPr>
          <w:rFonts w:cs="David" w:hint="cs"/>
          <w:u w:val="single"/>
          <w:rtl/>
        </w:rPr>
      </w:pPr>
      <w:r w:rsidRPr="00A3799E">
        <w:rPr>
          <w:rFonts w:cs="David" w:hint="cs"/>
          <w:u w:val="single"/>
          <w:rtl/>
        </w:rPr>
        <w:t>גדעון סער:</w:t>
      </w:r>
    </w:p>
    <w:p w14:paraId="1593789F" w14:textId="77777777" w:rsidR="00A3799E" w:rsidRPr="00A3799E" w:rsidRDefault="00A3799E" w:rsidP="00A3799E">
      <w:pPr>
        <w:bidi/>
        <w:rPr>
          <w:rFonts w:cs="David" w:hint="cs"/>
          <w:u w:val="single"/>
          <w:rtl/>
        </w:rPr>
      </w:pPr>
    </w:p>
    <w:p w14:paraId="55871DBD" w14:textId="77777777" w:rsidR="00A3799E" w:rsidRPr="00A3799E" w:rsidRDefault="00A3799E" w:rsidP="00A3799E">
      <w:pPr>
        <w:bidi/>
        <w:rPr>
          <w:rFonts w:cs="David" w:hint="cs"/>
          <w:rtl/>
        </w:rPr>
      </w:pPr>
      <w:r w:rsidRPr="00A3799E">
        <w:rPr>
          <w:rFonts w:cs="David" w:hint="cs"/>
          <w:rtl/>
        </w:rPr>
        <w:tab/>
        <w:t xml:space="preserve"> אני מבקש הצבעה שמית. </w:t>
      </w:r>
    </w:p>
    <w:p w14:paraId="3B8CBB6B" w14:textId="77777777" w:rsidR="00A3799E" w:rsidRPr="00A3799E" w:rsidRDefault="00A3799E" w:rsidP="00A3799E">
      <w:pPr>
        <w:bidi/>
        <w:rPr>
          <w:rFonts w:cs="David" w:hint="cs"/>
          <w:rtl/>
        </w:rPr>
      </w:pPr>
    </w:p>
    <w:p w14:paraId="20FED6F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B893BBC" w14:textId="77777777" w:rsidR="00A3799E" w:rsidRPr="00A3799E" w:rsidRDefault="00A3799E" w:rsidP="00A3799E">
      <w:pPr>
        <w:bidi/>
        <w:rPr>
          <w:rFonts w:cs="David" w:hint="cs"/>
          <w:rtl/>
        </w:rPr>
      </w:pPr>
    </w:p>
    <w:p w14:paraId="0AC5871F" w14:textId="77777777" w:rsidR="00A3799E" w:rsidRPr="00A3799E" w:rsidRDefault="00A3799E" w:rsidP="00A3799E">
      <w:pPr>
        <w:bidi/>
        <w:rPr>
          <w:rFonts w:cs="David" w:hint="cs"/>
          <w:rtl/>
        </w:rPr>
      </w:pPr>
      <w:r w:rsidRPr="00A3799E">
        <w:rPr>
          <w:rFonts w:cs="David" w:hint="cs"/>
          <w:rtl/>
        </w:rPr>
        <w:tab/>
        <w:t xml:space="preserve">הצבעה שמית, בבקשה. אביגדור </w:t>
      </w:r>
      <w:proofErr w:type="spellStart"/>
      <w:r w:rsidRPr="00A3799E">
        <w:rPr>
          <w:rFonts w:cs="David" w:hint="cs"/>
          <w:rtl/>
        </w:rPr>
        <w:t>יצחקי</w:t>
      </w:r>
      <w:proofErr w:type="spellEnd"/>
      <w:r w:rsidRPr="00A3799E">
        <w:rPr>
          <w:rFonts w:cs="David" w:hint="cs"/>
          <w:rtl/>
        </w:rPr>
        <w:t xml:space="preserve">, אינו נוכח. מחליף אותו חבר הכנסת דוד טל. </w:t>
      </w:r>
    </w:p>
    <w:p w14:paraId="56DD726C" w14:textId="77777777" w:rsidR="00A3799E" w:rsidRPr="00A3799E" w:rsidRDefault="00A3799E" w:rsidP="00A3799E">
      <w:pPr>
        <w:bidi/>
        <w:rPr>
          <w:rFonts w:cs="David" w:hint="cs"/>
          <w:rtl/>
        </w:rPr>
      </w:pPr>
    </w:p>
    <w:p w14:paraId="087B81FD" w14:textId="77777777" w:rsidR="00A3799E" w:rsidRPr="00A3799E" w:rsidRDefault="00A3799E" w:rsidP="00A3799E">
      <w:pPr>
        <w:bidi/>
        <w:rPr>
          <w:rFonts w:cs="David" w:hint="cs"/>
          <w:rtl/>
        </w:rPr>
      </w:pPr>
      <w:r w:rsidRPr="00A3799E">
        <w:rPr>
          <w:rFonts w:cs="David" w:hint="cs"/>
          <w:u w:val="single"/>
          <w:rtl/>
        </w:rPr>
        <w:t>דוד טל:</w:t>
      </w:r>
    </w:p>
    <w:p w14:paraId="053677D8" w14:textId="77777777" w:rsidR="00A3799E" w:rsidRPr="00A3799E" w:rsidRDefault="00A3799E" w:rsidP="00A3799E">
      <w:pPr>
        <w:bidi/>
        <w:rPr>
          <w:rFonts w:cs="David" w:hint="cs"/>
          <w:rtl/>
        </w:rPr>
      </w:pPr>
    </w:p>
    <w:p w14:paraId="15A03E09" w14:textId="77777777" w:rsidR="00A3799E" w:rsidRPr="00A3799E" w:rsidRDefault="00A3799E" w:rsidP="00A3799E">
      <w:pPr>
        <w:bidi/>
        <w:rPr>
          <w:rFonts w:cs="David" w:hint="cs"/>
          <w:rtl/>
        </w:rPr>
      </w:pPr>
      <w:r w:rsidRPr="00A3799E">
        <w:rPr>
          <w:rFonts w:cs="David" w:hint="cs"/>
          <w:rtl/>
        </w:rPr>
        <w:tab/>
        <w:t xml:space="preserve"> נגד. </w:t>
      </w:r>
    </w:p>
    <w:p w14:paraId="3F78AB52" w14:textId="77777777" w:rsidR="00A3799E" w:rsidRPr="00A3799E" w:rsidRDefault="00A3799E" w:rsidP="00A3799E">
      <w:pPr>
        <w:bidi/>
        <w:rPr>
          <w:rFonts w:cs="David" w:hint="cs"/>
          <w:rtl/>
        </w:rPr>
      </w:pPr>
    </w:p>
    <w:p w14:paraId="135150A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18F73FA" w14:textId="77777777" w:rsidR="00A3799E" w:rsidRPr="00A3799E" w:rsidRDefault="00A3799E" w:rsidP="00A3799E">
      <w:pPr>
        <w:bidi/>
        <w:rPr>
          <w:rFonts w:cs="David" w:hint="cs"/>
          <w:rtl/>
        </w:rPr>
      </w:pPr>
    </w:p>
    <w:p w14:paraId="676113D6" w14:textId="77777777" w:rsidR="00A3799E" w:rsidRPr="00A3799E" w:rsidRDefault="00A3799E" w:rsidP="00A3799E">
      <w:pPr>
        <w:bidi/>
        <w:rPr>
          <w:rFonts w:cs="David" w:hint="cs"/>
          <w:rtl/>
        </w:rPr>
      </w:pPr>
      <w:r w:rsidRPr="00A3799E">
        <w:rPr>
          <w:rFonts w:cs="David" w:hint="cs"/>
          <w:rtl/>
        </w:rPr>
        <w:tab/>
        <w:t xml:space="preserve">מגלי והבה. </w:t>
      </w:r>
    </w:p>
    <w:p w14:paraId="1242E6AA" w14:textId="77777777" w:rsidR="00A3799E" w:rsidRPr="00A3799E" w:rsidRDefault="00A3799E" w:rsidP="00A3799E">
      <w:pPr>
        <w:bidi/>
        <w:rPr>
          <w:rFonts w:cs="David" w:hint="cs"/>
          <w:rtl/>
        </w:rPr>
      </w:pPr>
    </w:p>
    <w:p w14:paraId="2B97CD25" w14:textId="77777777" w:rsidR="00A3799E" w:rsidRPr="00A3799E" w:rsidRDefault="00A3799E" w:rsidP="00A3799E">
      <w:pPr>
        <w:bidi/>
        <w:rPr>
          <w:rFonts w:cs="David" w:hint="cs"/>
          <w:rtl/>
        </w:rPr>
      </w:pPr>
      <w:r w:rsidRPr="00A3799E">
        <w:rPr>
          <w:rFonts w:cs="David" w:hint="cs"/>
          <w:u w:val="single"/>
          <w:rtl/>
        </w:rPr>
        <w:t>מגלי והבה:</w:t>
      </w:r>
    </w:p>
    <w:p w14:paraId="79A5BF8E" w14:textId="77777777" w:rsidR="00A3799E" w:rsidRPr="00A3799E" w:rsidRDefault="00A3799E" w:rsidP="00A3799E">
      <w:pPr>
        <w:bidi/>
        <w:rPr>
          <w:rFonts w:cs="David" w:hint="cs"/>
          <w:rtl/>
        </w:rPr>
      </w:pPr>
    </w:p>
    <w:p w14:paraId="66B2B6DA" w14:textId="77777777" w:rsidR="00A3799E" w:rsidRPr="00A3799E" w:rsidRDefault="00A3799E" w:rsidP="00A3799E">
      <w:pPr>
        <w:bidi/>
        <w:rPr>
          <w:rFonts w:cs="David" w:hint="cs"/>
          <w:rtl/>
        </w:rPr>
      </w:pPr>
      <w:r w:rsidRPr="00A3799E">
        <w:rPr>
          <w:rFonts w:cs="David" w:hint="cs"/>
          <w:rtl/>
        </w:rPr>
        <w:tab/>
        <w:t xml:space="preserve"> נגד. </w:t>
      </w:r>
    </w:p>
    <w:p w14:paraId="711DA43B" w14:textId="77777777" w:rsidR="00A3799E" w:rsidRPr="00A3799E" w:rsidRDefault="00A3799E" w:rsidP="00A3799E">
      <w:pPr>
        <w:bidi/>
        <w:rPr>
          <w:rFonts w:cs="David" w:hint="cs"/>
          <w:rtl/>
        </w:rPr>
      </w:pPr>
    </w:p>
    <w:p w14:paraId="19325FE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C94D257" w14:textId="77777777" w:rsidR="00A3799E" w:rsidRPr="00A3799E" w:rsidRDefault="00A3799E" w:rsidP="00A3799E">
      <w:pPr>
        <w:bidi/>
        <w:rPr>
          <w:rFonts w:cs="David" w:hint="cs"/>
          <w:rtl/>
        </w:rPr>
      </w:pPr>
    </w:p>
    <w:p w14:paraId="345635C3" w14:textId="77777777" w:rsidR="00A3799E" w:rsidRPr="00A3799E" w:rsidRDefault="00A3799E" w:rsidP="00A3799E">
      <w:pPr>
        <w:bidi/>
        <w:rPr>
          <w:rFonts w:cs="David" w:hint="cs"/>
          <w:rtl/>
        </w:rPr>
      </w:pPr>
      <w:r w:rsidRPr="00A3799E">
        <w:rPr>
          <w:rFonts w:cs="David" w:hint="cs"/>
          <w:rtl/>
        </w:rPr>
        <w:tab/>
        <w:t xml:space="preserve">חבר הכנסת ישראל חסון, אינו נוכח. מחליפה אותו חברת הכנסת רונית תירוש. </w:t>
      </w:r>
    </w:p>
    <w:p w14:paraId="6A5951BA" w14:textId="77777777" w:rsidR="00A3799E" w:rsidRPr="00A3799E" w:rsidRDefault="00A3799E" w:rsidP="00A3799E">
      <w:pPr>
        <w:bidi/>
        <w:rPr>
          <w:rFonts w:cs="David" w:hint="cs"/>
          <w:rtl/>
        </w:rPr>
      </w:pPr>
    </w:p>
    <w:p w14:paraId="7FA14F3E" w14:textId="77777777" w:rsidR="00A3799E" w:rsidRPr="00A3799E" w:rsidRDefault="00A3799E" w:rsidP="00A3799E">
      <w:pPr>
        <w:bidi/>
        <w:rPr>
          <w:rFonts w:cs="David" w:hint="cs"/>
          <w:rtl/>
        </w:rPr>
      </w:pPr>
      <w:r w:rsidRPr="00A3799E">
        <w:rPr>
          <w:rFonts w:cs="David" w:hint="cs"/>
          <w:u w:val="single"/>
          <w:rtl/>
        </w:rPr>
        <w:t>רונית תירוש:</w:t>
      </w:r>
    </w:p>
    <w:p w14:paraId="6A69F555" w14:textId="77777777" w:rsidR="00A3799E" w:rsidRPr="00A3799E" w:rsidRDefault="00A3799E" w:rsidP="00A3799E">
      <w:pPr>
        <w:bidi/>
        <w:rPr>
          <w:rFonts w:cs="David" w:hint="cs"/>
          <w:rtl/>
        </w:rPr>
      </w:pPr>
    </w:p>
    <w:p w14:paraId="7DF5A8CC" w14:textId="77777777" w:rsidR="00A3799E" w:rsidRPr="00A3799E" w:rsidRDefault="00A3799E" w:rsidP="00A3799E">
      <w:pPr>
        <w:bidi/>
        <w:rPr>
          <w:rFonts w:cs="David" w:hint="cs"/>
          <w:rtl/>
        </w:rPr>
      </w:pPr>
      <w:r w:rsidRPr="00A3799E">
        <w:rPr>
          <w:rFonts w:cs="David" w:hint="cs"/>
          <w:rtl/>
        </w:rPr>
        <w:tab/>
        <w:t xml:space="preserve"> נגד. </w:t>
      </w:r>
    </w:p>
    <w:p w14:paraId="5459A207" w14:textId="77777777" w:rsidR="00A3799E" w:rsidRPr="00A3799E" w:rsidRDefault="00A3799E" w:rsidP="00A3799E">
      <w:pPr>
        <w:bidi/>
        <w:rPr>
          <w:rFonts w:cs="David" w:hint="cs"/>
          <w:rtl/>
        </w:rPr>
      </w:pPr>
    </w:p>
    <w:p w14:paraId="0DA9D39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726202A" w14:textId="77777777" w:rsidR="00A3799E" w:rsidRPr="00A3799E" w:rsidRDefault="00A3799E" w:rsidP="00A3799E">
      <w:pPr>
        <w:bidi/>
        <w:rPr>
          <w:rFonts w:cs="David" w:hint="cs"/>
          <w:rtl/>
        </w:rPr>
      </w:pPr>
    </w:p>
    <w:p w14:paraId="1CACD7D5" w14:textId="77777777" w:rsidR="00A3799E" w:rsidRPr="00A3799E" w:rsidRDefault="00A3799E" w:rsidP="00A3799E">
      <w:pPr>
        <w:bidi/>
        <w:rPr>
          <w:rFonts w:cs="David" w:hint="cs"/>
          <w:rtl/>
        </w:rPr>
      </w:pPr>
      <w:r w:rsidRPr="00A3799E">
        <w:rPr>
          <w:rFonts w:cs="David" w:hint="cs"/>
          <w:rtl/>
        </w:rPr>
        <w:tab/>
        <w:t xml:space="preserve">שי חרמש. </w:t>
      </w:r>
    </w:p>
    <w:p w14:paraId="2DE0C16D" w14:textId="77777777" w:rsidR="00A3799E" w:rsidRPr="00A3799E" w:rsidRDefault="00A3799E" w:rsidP="00A3799E">
      <w:pPr>
        <w:bidi/>
        <w:rPr>
          <w:rFonts w:cs="David" w:hint="cs"/>
          <w:rtl/>
        </w:rPr>
      </w:pPr>
    </w:p>
    <w:p w14:paraId="22692B2C" w14:textId="77777777" w:rsidR="00A3799E" w:rsidRPr="00A3799E" w:rsidRDefault="00A3799E" w:rsidP="00A3799E">
      <w:pPr>
        <w:pStyle w:val="Heading5"/>
        <w:jc w:val="left"/>
        <w:rPr>
          <w:rFonts w:hint="cs"/>
          <w:rtl/>
        </w:rPr>
      </w:pPr>
      <w:r w:rsidRPr="00A3799E">
        <w:rPr>
          <w:rFonts w:hint="cs"/>
          <w:u w:val="single"/>
          <w:rtl/>
        </w:rPr>
        <w:t>שי חרמש:</w:t>
      </w:r>
    </w:p>
    <w:p w14:paraId="37A9EFC8" w14:textId="77777777" w:rsidR="00A3799E" w:rsidRPr="00A3799E" w:rsidRDefault="00A3799E" w:rsidP="00A3799E">
      <w:pPr>
        <w:pStyle w:val="Heading5"/>
        <w:jc w:val="left"/>
        <w:rPr>
          <w:rFonts w:hint="cs"/>
          <w:rtl/>
        </w:rPr>
      </w:pPr>
    </w:p>
    <w:p w14:paraId="0D60995C" w14:textId="77777777" w:rsidR="00A3799E" w:rsidRPr="00A3799E" w:rsidRDefault="00A3799E" w:rsidP="00A3799E">
      <w:pPr>
        <w:bidi/>
        <w:rPr>
          <w:rFonts w:cs="David" w:hint="cs"/>
          <w:rtl/>
        </w:rPr>
      </w:pPr>
      <w:r w:rsidRPr="00A3799E">
        <w:rPr>
          <w:rFonts w:cs="David" w:hint="cs"/>
          <w:rtl/>
        </w:rPr>
        <w:tab/>
        <w:t xml:space="preserve"> נגד. </w:t>
      </w:r>
    </w:p>
    <w:p w14:paraId="4DE81FC2" w14:textId="77777777" w:rsidR="00A3799E" w:rsidRPr="00A3799E" w:rsidRDefault="00A3799E" w:rsidP="00A3799E">
      <w:pPr>
        <w:bidi/>
        <w:rPr>
          <w:rFonts w:cs="David" w:hint="cs"/>
          <w:rtl/>
        </w:rPr>
      </w:pPr>
    </w:p>
    <w:p w14:paraId="5D173E4D"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FBDEE3B" w14:textId="77777777" w:rsidR="00A3799E" w:rsidRPr="00A3799E" w:rsidRDefault="00A3799E" w:rsidP="00A3799E">
      <w:pPr>
        <w:bidi/>
        <w:rPr>
          <w:rFonts w:cs="David" w:hint="cs"/>
          <w:rtl/>
        </w:rPr>
      </w:pPr>
    </w:p>
    <w:p w14:paraId="14693A9B" w14:textId="77777777" w:rsidR="00A3799E" w:rsidRPr="00A3799E" w:rsidRDefault="00A3799E" w:rsidP="00A3799E">
      <w:pPr>
        <w:bidi/>
        <w:rPr>
          <w:rFonts w:cs="David" w:hint="cs"/>
          <w:rtl/>
        </w:rPr>
      </w:pPr>
      <w:r w:rsidRPr="00A3799E">
        <w:rPr>
          <w:rFonts w:cs="David" w:hint="cs"/>
          <w:rtl/>
        </w:rPr>
        <w:tab/>
        <w:t xml:space="preserve">שלי  </w:t>
      </w:r>
      <w:proofErr w:type="spellStart"/>
      <w:r w:rsidRPr="00A3799E">
        <w:rPr>
          <w:rFonts w:cs="David" w:hint="cs"/>
          <w:rtl/>
        </w:rPr>
        <w:t>יחימוביץ</w:t>
      </w:r>
      <w:proofErr w:type="spellEnd"/>
      <w:r w:rsidRPr="00A3799E">
        <w:rPr>
          <w:rFonts w:cs="David" w:hint="cs"/>
          <w:rtl/>
        </w:rPr>
        <w:t xml:space="preserve">. </w:t>
      </w:r>
    </w:p>
    <w:p w14:paraId="23FA18BD" w14:textId="77777777" w:rsidR="00A3799E" w:rsidRPr="00A3799E" w:rsidRDefault="00A3799E" w:rsidP="00A3799E">
      <w:pPr>
        <w:bidi/>
        <w:rPr>
          <w:rFonts w:cs="David" w:hint="cs"/>
          <w:rtl/>
        </w:rPr>
      </w:pPr>
    </w:p>
    <w:p w14:paraId="4C93C8A0" w14:textId="77777777" w:rsidR="00A3799E" w:rsidRPr="00A3799E" w:rsidRDefault="00A3799E" w:rsidP="00A3799E">
      <w:pPr>
        <w:pStyle w:val="Heading5"/>
        <w:jc w:val="left"/>
        <w:rPr>
          <w:rFonts w:hint="cs"/>
          <w:rtl/>
        </w:rPr>
      </w:pPr>
      <w:r w:rsidRPr="00A3799E">
        <w:rPr>
          <w:rFonts w:hint="cs"/>
          <w:u w:val="single"/>
          <w:rtl/>
        </w:rPr>
        <w:t xml:space="preserve">שלי </w:t>
      </w:r>
      <w:proofErr w:type="spellStart"/>
      <w:r w:rsidRPr="00A3799E">
        <w:rPr>
          <w:rFonts w:hint="cs"/>
          <w:u w:val="single"/>
          <w:rtl/>
        </w:rPr>
        <w:t>יחימוביץ</w:t>
      </w:r>
      <w:proofErr w:type="spellEnd"/>
      <w:r w:rsidRPr="00A3799E">
        <w:rPr>
          <w:rFonts w:hint="cs"/>
          <w:u w:val="single"/>
          <w:rtl/>
        </w:rPr>
        <w:t>:</w:t>
      </w:r>
    </w:p>
    <w:p w14:paraId="5C848448" w14:textId="77777777" w:rsidR="00A3799E" w:rsidRPr="00A3799E" w:rsidRDefault="00A3799E" w:rsidP="00A3799E">
      <w:pPr>
        <w:pStyle w:val="Heading5"/>
        <w:jc w:val="left"/>
        <w:rPr>
          <w:rFonts w:hint="cs"/>
          <w:rtl/>
        </w:rPr>
      </w:pPr>
    </w:p>
    <w:p w14:paraId="62D3960C" w14:textId="77777777" w:rsidR="00A3799E" w:rsidRPr="00A3799E" w:rsidRDefault="00A3799E" w:rsidP="00A3799E">
      <w:pPr>
        <w:bidi/>
        <w:rPr>
          <w:rFonts w:cs="David" w:hint="cs"/>
          <w:rtl/>
        </w:rPr>
      </w:pPr>
      <w:r w:rsidRPr="00A3799E">
        <w:rPr>
          <w:rFonts w:cs="David" w:hint="cs"/>
          <w:rtl/>
        </w:rPr>
        <w:tab/>
        <w:t xml:space="preserve"> בעד. </w:t>
      </w:r>
    </w:p>
    <w:p w14:paraId="6A3026AB" w14:textId="77777777" w:rsidR="00A3799E" w:rsidRPr="00A3799E" w:rsidRDefault="00A3799E" w:rsidP="00A3799E">
      <w:pPr>
        <w:bidi/>
        <w:rPr>
          <w:rFonts w:cs="David" w:hint="cs"/>
          <w:rtl/>
        </w:rPr>
      </w:pPr>
    </w:p>
    <w:p w14:paraId="544865E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87B464E" w14:textId="77777777" w:rsidR="00A3799E" w:rsidRPr="00A3799E" w:rsidRDefault="00A3799E" w:rsidP="00A3799E">
      <w:pPr>
        <w:bidi/>
        <w:rPr>
          <w:rFonts w:cs="David" w:hint="cs"/>
          <w:rtl/>
        </w:rPr>
      </w:pPr>
    </w:p>
    <w:p w14:paraId="2C451F4A" w14:textId="77777777" w:rsidR="00A3799E" w:rsidRPr="00A3799E" w:rsidRDefault="00A3799E" w:rsidP="00A3799E">
      <w:pPr>
        <w:bidi/>
        <w:rPr>
          <w:rFonts w:cs="David" w:hint="cs"/>
          <w:rtl/>
        </w:rPr>
      </w:pPr>
      <w:r w:rsidRPr="00A3799E">
        <w:rPr>
          <w:rFonts w:cs="David" w:hint="cs"/>
          <w:rtl/>
        </w:rPr>
        <w:tab/>
        <w:t xml:space="preserve">קולט אביטל. </w:t>
      </w:r>
    </w:p>
    <w:p w14:paraId="72CE2495" w14:textId="77777777" w:rsidR="00A3799E" w:rsidRPr="00A3799E" w:rsidRDefault="00A3799E" w:rsidP="00A3799E">
      <w:pPr>
        <w:bidi/>
        <w:rPr>
          <w:rFonts w:cs="David" w:hint="cs"/>
          <w:rtl/>
        </w:rPr>
      </w:pPr>
    </w:p>
    <w:p w14:paraId="695E6C00" w14:textId="77777777" w:rsidR="00A3799E" w:rsidRPr="00A3799E" w:rsidRDefault="00A3799E" w:rsidP="00A3799E">
      <w:pPr>
        <w:bidi/>
        <w:rPr>
          <w:rFonts w:cs="David" w:hint="cs"/>
          <w:i/>
          <w:iCs/>
          <w:rtl/>
        </w:rPr>
      </w:pPr>
      <w:r w:rsidRPr="00A3799E">
        <w:rPr>
          <w:rFonts w:cs="David" w:hint="cs"/>
          <w:u w:val="single"/>
          <w:rtl/>
        </w:rPr>
        <w:t>קולט אביטל:</w:t>
      </w:r>
    </w:p>
    <w:p w14:paraId="66623036" w14:textId="77777777" w:rsidR="00A3799E" w:rsidRPr="00A3799E" w:rsidRDefault="00A3799E" w:rsidP="00A3799E">
      <w:pPr>
        <w:bidi/>
        <w:rPr>
          <w:rFonts w:cs="David" w:hint="cs"/>
          <w:i/>
          <w:iCs/>
          <w:rtl/>
        </w:rPr>
      </w:pPr>
    </w:p>
    <w:p w14:paraId="5FE07D41" w14:textId="77777777" w:rsidR="00A3799E" w:rsidRPr="00A3799E" w:rsidRDefault="00A3799E" w:rsidP="00A3799E">
      <w:pPr>
        <w:bidi/>
        <w:rPr>
          <w:rFonts w:cs="David" w:hint="cs"/>
          <w:rtl/>
        </w:rPr>
      </w:pPr>
      <w:r w:rsidRPr="00A3799E">
        <w:rPr>
          <w:rFonts w:cs="David" w:hint="cs"/>
          <w:i/>
          <w:iCs/>
          <w:rtl/>
        </w:rPr>
        <w:tab/>
        <w:t xml:space="preserve"> </w:t>
      </w:r>
      <w:r w:rsidRPr="00A3799E">
        <w:rPr>
          <w:rFonts w:cs="David" w:hint="cs"/>
          <w:rtl/>
        </w:rPr>
        <w:t xml:space="preserve">בעד. </w:t>
      </w:r>
    </w:p>
    <w:p w14:paraId="42320732" w14:textId="77777777" w:rsidR="00A3799E" w:rsidRPr="00A3799E" w:rsidRDefault="00A3799E" w:rsidP="00A3799E">
      <w:pPr>
        <w:bidi/>
        <w:rPr>
          <w:rFonts w:cs="David" w:hint="cs"/>
          <w:rtl/>
        </w:rPr>
      </w:pPr>
    </w:p>
    <w:p w14:paraId="144AE82D"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8B9C61D" w14:textId="77777777" w:rsidR="00A3799E" w:rsidRPr="00A3799E" w:rsidRDefault="00A3799E" w:rsidP="00A3799E">
      <w:pPr>
        <w:bidi/>
        <w:rPr>
          <w:rFonts w:cs="David" w:hint="cs"/>
          <w:rtl/>
        </w:rPr>
      </w:pPr>
    </w:p>
    <w:p w14:paraId="29F2101E" w14:textId="77777777" w:rsidR="00A3799E" w:rsidRPr="00A3799E" w:rsidRDefault="00A3799E" w:rsidP="00A3799E">
      <w:pPr>
        <w:bidi/>
        <w:rPr>
          <w:rFonts w:cs="David" w:hint="cs"/>
          <w:rtl/>
        </w:rPr>
      </w:pPr>
      <w:r w:rsidRPr="00A3799E">
        <w:rPr>
          <w:rFonts w:cs="David" w:hint="cs"/>
          <w:rtl/>
        </w:rPr>
        <w:tab/>
        <w:t xml:space="preserve">יורם </w:t>
      </w:r>
      <w:proofErr w:type="spellStart"/>
      <w:r w:rsidRPr="00A3799E">
        <w:rPr>
          <w:rFonts w:cs="David" w:hint="cs"/>
          <w:rtl/>
        </w:rPr>
        <w:t>מרציאנו</w:t>
      </w:r>
      <w:proofErr w:type="spellEnd"/>
      <w:r w:rsidRPr="00A3799E">
        <w:rPr>
          <w:rFonts w:cs="David" w:hint="cs"/>
          <w:rtl/>
        </w:rPr>
        <w:t xml:space="preserve">, אינו נוכח. </w:t>
      </w:r>
      <w:proofErr w:type="spellStart"/>
      <w:r w:rsidRPr="00A3799E">
        <w:rPr>
          <w:rFonts w:cs="David" w:hint="cs"/>
          <w:rtl/>
        </w:rPr>
        <w:t>נאדיה</w:t>
      </w:r>
      <w:proofErr w:type="spellEnd"/>
      <w:r w:rsidRPr="00A3799E">
        <w:rPr>
          <w:rFonts w:cs="David" w:hint="cs"/>
          <w:rtl/>
        </w:rPr>
        <w:t xml:space="preserve"> חילו, אינה נוכחת. דוד אזולאי. </w:t>
      </w:r>
    </w:p>
    <w:p w14:paraId="4661109C" w14:textId="77777777" w:rsidR="00A3799E" w:rsidRPr="00A3799E" w:rsidRDefault="00A3799E" w:rsidP="00A3799E">
      <w:pPr>
        <w:bidi/>
        <w:rPr>
          <w:rFonts w:cs="David" w:hint="cs"/>
          <w:rtl/>
        </w:rPr>
      </w:pPr>
    </w:p>
    <w:p w14:paraId="14C715FA" w14:textId="77777777" w:rsidR="00A3799E" w:rsidRPr="00A3799E" w:rsidRDefault="00A3799E" w:rsidP="00A3799E">
      <w:pPr>
        <w:bidi/>
        <w:rPr>
          <w:rFonts w:cs="David"/>
          <w:u w:val="single"/>
          <w:rtl/>
        </w:rPr>
      </w:pPr>
      <w:r w:rsidRPr="00A3799E">
        <w:rPr>
          <w:rFonts w:cs="David"/>
          <w:u w:val="single"/>
          <w:rtl/>
        </w:rPr>
        <w:t>דוד אזולאי:</w:t>
      </w:r>
    </w:p>
    <w:p w14:paraId="34A2E17A" w14:textId="77777777" w:rsidR="00A3799E" w:rsidRPr="00A3799E" w:rsidRDefault="00A3799E" w:rsidP="00A3799E">
      <w:pPr>
        <w:bidi/>
        <w:rPr>
          <w:rFonts w:cs="David"/>
          <w:u w:val="single"/>
          <w:rtl/>
        </w:rPr>
      </w:pPr>
    </w:p>
    <w:p w14:paraId="67B0CE00"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נגד. </w:t>
      </w:r>
    </w:p>
    <w:p w14:paraId="04DBB730" w14:textId="77777777" w:rsidR="00A3799E" w:rsidRPr="00A3799E" w:rsidRDefault="00A3799E" w:rsidP="00A3799E">
      <w:pPr>
        <w:bidi/>
        <w:rPr>
          <w:rFonts w:cs="David" w:hint="cs"/>
          <w:rtl/>
        </w:rPr>
      </w:pPr>
    </w:p>
    <w:p w14:paraId="7C0F501A"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280E0F7" w14:textId="77777777" w:rsidR="00A3799E" w:rsidRPr="00A3799E" w:rsidRDefault="00A3799E" w:rsidP="00A3799E">
      <w:pPr>
        <w:bidi/>
        <w:rPr>
          <w:rFonts w:cs="David" w:hint="cs"/>
          <w:rtl/>
        </w:rPr>
      </w:pPr>
    </w:p>
    <w:p w14:paraId="554356BF" w14:textId="77777777" w:rsidR="00A3799E" w:rsidRPr="00A3799E" w:rsidRDefault="00A3799E" w:rsidP="00A3799E">
      <w:pPr>
        <w:bidi/>
        <w:rPr>
          <w:rFonts w:cs="David" w:hint="cs"/>
          <w:rtl/>
        </w:rPr>
      </w:pPr>
      <w:r w:rsidRPr="00A3799E">
        <w:rPr>
          <w:rFonts w:cs="David" w:hint="cs"/>
          <w:rtl/>
        </w:rPr>
        <w:tab/>
        <w:t xml:space="preserve"> נסים זאב. </w:t>
      </w:r>
    </w:p>
    <w:p w14:paraId="1363B056" w14:textId="77777777" w:rsidR="00A3799E" w:rsidRPr="00A3799E" w:rsidRDefault="00A3799E" w:rsidP="00A3799E">
      <w:pPr>
        <w:bidi/>
        <w:rPr>
          <w:rFonts w:cs="David" w:hint="cs"/>
          <w:rtl/>
        </w:rPr>
      </w:pPr>
    </w:p>
    <w:p w14:paraId="727089A3" w14:textId="77777777" w:rsidR="00A3799E" w:rsidRPr="00A3799E" w:rsidRDefault="00A3799E" w:rsidP="00A3799E">
      <w:pPr>
        <w:bidi/>
        <w:rPr>
          <w:rFonts w:cs="David" w:hint="cs"/>
          <w:rtl/>
        </w:rPr>
      </w:pPr>
      <w:r w:rsidRPr="00A3799E">
        <w:rPr>
          <w:rFonts w:cs="David" w:hint="cs"/>
          <w:u w:val="single"/>
          <w:rtl/>
        </w:rPr>
        <w:t>נסים זאב:</w:t>
      </w:r>
    </w:p>
    <w:p w14:paraId="625D2D78" w14:textId="77777777" w:rsidR="00A3799E" w:rsidRPr="00A3799E" w:rsidRDefault="00A3799E" w:rsidP="00A3799E">
      <w:pPr>
        <w:bidi/>
        <w:rPr>
          <w:rFonts w:cs="David" w:hint="cs"/>
          <w:rtl/>
        </w:rPr>
      </w:pPr>
    </w:p>
    <w:p w14:paraId="2BA64D28" w14:textId="77777777" w:rsidR="00A3799E" w:rsidRPr="00A3799E" w:rsidRDefault="00A3799E" w:rsidP="00A3799E">
      <w:pPr>
        <w:bidi/>
        <w:rPr>
          <w:rFonts w:cs="David" w:hint="cs"/>
          <w:rtl/>
        </w:rPr>
      </w:pPr>
      <w:r w:rsidRPr="00A3799E">
        <w:rPr>
          <w:rFonts w:cs="David" w:hint="cs"/>
          <w:rtl/>
        </w:rPr>
        <w:tab/>
        <w:t xml:space="preserve"> נגד. </w:t>
      </w:r>
    </w:p>
    <w:p w14:paraId="25EAB4F9" w14:textId="77777777" w:rsidR="00A3799E" w:rsidRPr="00A3799E" w:rsidRDefault="00A3799E" w:rsidP="00A3799E">
      <w:pPr>
        <w:bidi/>
        <w:rPr>
          <w:rFonts w:cs="David" w:hint="cs"/>
          <w:rtl/>
        </w:rPr>
      </w:pPr>
    </w:p>
    <w:p w14:paraId="382D8C33"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6684EE7" w14:textId="77777777" w:rsidR="00A3799E" w:rsidRPr="00A3799E" w:rsidRDefault="00A3799E" w:rsidP="00A3799E">
      <w:pPr>
        <w:bidi/>
        <w:rPr>
          <w:rFonts w:cs="David" w:hint="cs"/>
          <w:rtl/>
        </w:rPr>
      </w:pPr>
    </w:p>
    <w:p w14:paraId="2AA7CD9C" w14:textId="77777777" w:rsidR="00A3799E" w:rsidRPr="00A3799E" w:rsidRDefault="00A3799E" w:rsidP="00A3799E">
      <w:pPr>
        <w:bidi/>
        <w:rPr>
          <w:rFonts w:cs="David" w:hint="cs"/>
          <w:rtl/>
        </w:rPr>
      </w:pPr>
      <w:r w:rsidRPr="00A3799E">
        <w:rPr>
          <w:rFonts w:cs="David" w:hint="cs"/>
          <w:rtl/>
        </w:rPr>
        <w:tab/>
        <w:t xml:space="preserve">יעקב </w:t>
      </w:r>
      <w:proofErr w:type="spellStart"/>
      <w:r w:rsidRPr="00A3799E">
        <w:rPr>
          <w:rFonts w:cs="David" w:hint="cs"/>
          <w:rtl/>
        </w:rPr>
        <w:t>מרגי</w:t>
      </w:r>
      <w:proofErr w:type="spellEnd"/>
      <w:r w:rsidRPr="00A3799E">
        <w:rPr>
          <w:rFonts w:cs="David" w:hint="cs"/>
          <w:rtl/>
        </w:rPr>
        <w:t xml:space="preserve">, נגד. משה </w:t>
      </w:r>
      <w:proofErr w:type="spellStart"/>
      <w:r w:rsidRPr="00A3799E">
        <w:rPr>
          <w:rFonts w:cs="David" w:hint="cs"/>
          <w:rtl/>
        </w:rPr>
        <w:t>שרוני</w:t>
      </w:r>
      <w:proofErr w:type="spellEnd"/>
      <w:r w:rsidRPr="00A3799E">
        <w:rPr>
          <w:rFonts w:cs="David" w:hint="cs"/>
          <w:rtl/>
        </w:rPr>
        <w:t xml:space="preserve">. </w:t>
      </w:r>
    </w:p>
    <w:p w14:paraId="02879D69" w14:textId="77777777" w:rsidR="00A3799E" w:rsidRPr="00A3799E" w:rsidRDefault="00A3799E" w:rsidP="00A3799E">
      <w:pPr>
        <w:bidi/>
        <w:rPr>
          <w:rFonts w:cs="David" w:hint="cs"/>
          <w:rtl/>
        </w:rPr>
      </w:pPr>
    </w:p>
    <w:p w14:paraId="27AE806A" w14:textId="77777777" w:rsidR="00A3799E" w:rsidRPr="00A3799E" w:rsidRDefault="00A3799E" w:rsidP="00A3799E">
      <w:pPr>
        <w:bidi/>
        <w:rPr>
          <w:rFonts w:cs="David" w:hint="cs"/>
          <w:rtl/>
        </w:rPr>
      </w:pPr>
      <w:r w:rsidRPr="00A3799E">
        <w:rPr>
          <w:rFonts w:cs="David" w:hint="cs"/>
          <w:u w:val="single"/>
          <w:rtl/>
        </w:rPr>
        <w:t xml:space="preserve">משה </w:t>
      </w:r>
      <w:proofErr w:type="spellStart"/>
      <w:r w:rsidRPr="00A3799E">
        <w:rPr>
          <w:rFonts w:cs="David" w:hint="cs"/>
          <w:u w:val="single"/>
          <w:rtl/>
        </w:rPr>
        <w:t>שרוני</w:t>
      </w:r>
      <w:proofErr w:type="spellEnd"/>
      <w:r w:rsidRPr="00A3799E">
        <w:rPr>
          <w:rFonts w:cs="David" w:hint="cs"/>
          <w:u w:val="single"/>
          <w:rtl/>
        </w:rPr>
        <w:t>:</w:t>
      </w:r>
    </w:p>
    <w:p w14:paraId="6C812FFC" w14:textId="77777777" w:rsidR="00A3799E" w:rsidRPr="00A3799E" w:rsidRDefault="00A3799E" w:rsidP="00A3799E">
      <w:pPr>
        <w:bidi/>
        <w:rPr>
          <w:rFonts w:cs="David" w:hint="cs"/>
          <w:rtl/>
        </w:rPr>
      </w:pPr>
    </w:p>
    <w:p w14:paraId="331AC059" w14:textId="77777777" w:rsidR="00A3799E" w:rsidRPr="00A3799E" w:rsidRDefault="00A3799E" w:rsidP="00A3799E">
      <w:pPr>
        <w:bidi/>
        <w:rPr>
          <w:rFonts w:cs="David" w:hint="cs"/>
          <w:rtl/>
        </w:rPr>
      </w:pPr>
      <w:r w:rsidRPr="00A3799E">
        <w:rPr>
          <w:rFonts w:cs="David" w:hint="cs"/>
          <w:rtl/>
        </w:rPr>
        <w:tab/>
        <w:t xml:space="preserve"> נגד. </w:t>
      </w:r>
    </w:p>
    <w:p w14:paraId="2451DC18" w14:textId="77777777" w:rsidR="00A3799E" w:rsidRPr="00A3799E" w:rsidRDefault="00A3799E" w:rsidP="00A3799E">
      <w:pPr>
        <w:bidi/>
        <w:rPr>
          <w:rFonts w:cs="David" w:hint="cs"/>
          <w:rtl/>
        </w:rPr>
      </w:pPr>
    </w:p>
    <w:p w14:paraId="73753C50" w14:textId="77777777" w:rsidR="00A3799E" w:rsidRPr="00A3799E" w:rsidRDefault="00A3799E" w:rsidP="00A3799E">
      <w:pPr>
        <w:bidi/>
        <w:rPr>
          <w:rFonts w:cs="David" w:hint="cs"/>
          <w:rtl/>
        </w:rPr>
      </w:pPr>
      <w:r w:rsidRPr="00A3799E">
        <w:rPr>
          <w:rFonts w:cs="David"/>
          <w:u w:val="single"/>
          <w:rtl/>
        </w:rPr>
        <w:br w:type="page"/>
      </w: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397C0B8" w14:textId="77777777" w:rsidR="00A3799E" w:rsidRPr="00A3799E" w:rsidRDefault="00A3799E" w:rsidP="00A3799E">
      <w:pPr>
        <w:bidi/>
        <w:rPr>
          <w:rFonts w:cs="David" w:hint="cs"/>
          <w:rtl/>
        </w:rPr>
      </w:pPr>
    </w:p>
    <w:p w14:paraId="1FC95632" w14:textId="77777777" w:rsidR="00A3799E" w:rsidRPr="00A3799E" w:rsidRDefault="00A3799E" w:rsidP="00A3799E">
      <w:pPr>
        <w:bidi/>
        <w:rPr>
          <w:rFonts w:cs="David" w:hint="cs"/>
          <w:rtl/>
        </w:rPr>
      </w:pPr>
      <w:r w:rsidRPr="00A3799E">
        <w:rPr>
          <w:rFonts w:cs="David" w:hint="cs"/>
          <w:rtl/>
        </w:rPr>
        <w:tab/>
        <w:t xml:space="preserve">יצחק גלנטי. </w:t>
      </w:r>
    </w:p>
    <w:p w14:paraId="09FC7FAE" w14:textId="77777777" w:rsidR="00A3799E" w:rsidRPr="00A3799E" w:rsidRDefault="00A3799E" w:rsidP="00A3799E">
      <w:pPr>
        <w:bidi/>
        <w:rPr>
          <w:rFonts w:cs="David" w:hint="cs"/>
          <w:rtl/>
        </w:rPr>
      </w:pPr>
    </w:p>
    <w:p w14:paraId="36BADC93" w14:textId="77777777" w:rsidR="00A3799E" w:rsidRPr="00A3799E" w:rsidRDefault="00A3799E" w:rsidP="00A3799E">
      <w:pPr>
        <w:bidi/>
        <w:rPr>
          <w:rFonts w:cs="David" w:hint="cs"/>
          <w:u w:val="single"/>
          <w:rtl/>
        </w:rPr>
      </w:pPr>
      <w:r w:rsidRPr="00A3799E">
        <w:rPr>
          <w:rFonts w:cs="David" w:hint="cs"/>
          <w:u w:val="single"/>
          <w:rtl/>
        </w:rPr>
        <w:t xml:space="preserve">אלחנן </w:t>
      </w:r>
      <w:proofErr w:type="spellStart"/>
      <w:r w:rsidRPr="00A3799E">
        <w:rPr>
          <w:rFonts w:cs="David" w:hint="cs"/>
          <w:u w:val="single"/>
          <w:rtl/>
        </w:rPr>
        <w:t>גלזר</w:t>
      </w:r>
      <w:proofErr w:type="spellEnd"/>
      <w:r w:rsidRPr="00A3799E">
        <w:rPr>
          <w:rFonts w:cs="David" w:hint="cs"/>
          <w:u w:val="single"/>
          <w:rtl/>
        </w:rPr>
        <w:t>:</w:t>
      </w:r>
    </w:p>
    <w:p w14:paraId="39ACCD3E" w14:textId="77777777" w:rsidR="00A3799E" w:rsidRPr="00A3799E" w:rsidRDefault="00A3799E" w:rsidP="00A3799E">
      <w:pPr>
        <w:bidi/>
        <w:rPr>
          <w:rFonts w:cs="David" w:hint="cs"/>
          <w:u w:val="single"/>
          <w:rtl/>
        </w:rPr>
      </w:pPr>
    </w:p>
    <w:p w14:paraId="354A9532" w14:textId="77777777" w:rsidR="00A3799E" w:rsidRPr="00A3799E" w:rsidRDefault="00A3799E" w:rsidP="00A3799E">
      <w:pPr>
        <w:bidi/>
        <w:rPr>
          <w:rFonts w:cs="David" w:hint="cs"/>
          <w:rtl/>
        </w:rPr>
      </w:pPr>
      <w:r w:rsidRPr="00A3799E">
        <w:rPr>
          <w:rFonts w:cs="David" w:hint="cs"/>
          <w:rtl/>
        </w:rPr>
        <w:tab/>
        <w:t xml:space="preserve"> אני מחליף אותו, נגד. </w:t>
      </w:r>
    </w:p>
    <w:p w14:paraId="094A788F" w14:textId="77777777" w:rsidR="00A3799E" w:rsidRPr="00A3799E" w:rsidRDefault="00A3799E" w:rsidP="00A3799E">
      <w:pPr>
        <w:bidi/>
        <w:rPr>
          <w:rFonts w:cs="David" w:hint="cs"/>
          <w:rtl/>
        </w:rPr>
      </w:pPr>
    </w:p>
    <w:p w14:paraId="08FFADD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3BBD050" w14:textId="77777777" w:rsidR="00A3799E" w:rsidRPr="00A3799E" w:rsidRDefault="00A3799E" w:rsidP="00A3799E">
      <w:pPr>
        <w:bidi/>
        <w:rPr>
          <w:rFonts w:cs="David" w:hint="cs"/>
          <w:rtl/>
        </w:rPr>
      </w:pPr>
    </w:p>
    <w:p w14:paraId="67337F67" w14:textId="77777777" w:rsidR="00A3799E" w:rsidRPr="00A3799E" w:rsidRDefault="00A3799E" w:rsidP="00A3799E">
      <w:pPr>
        <w:bidi/>
        <w:rPr>
          <w:rFonts w:cs="David" w:hint="cs"/>
          <w:rtl/>
        </w:rPr>
      </w:pPr>
      <w:r w:rsidRPr="00A3799E">
        <w:rPr>
          <w:rFonts w:cs="David" w:hint="cs"/>
          <w:rtl/>
        </w:rPr>
        <w:tab/>
        <w:t xml:space="preserve">מאיר פרוש. </w:t>
      </w:r>
    </w:p>
    <w:p w14:paraId="3DAB734D" w14:textId="77777777" w:rsidR="00A3799E" w:rsidRPr="00A3799E" w:rsidRDefault="00A3799E" w:rsidP="00A3799E">
      <w:pPr>
        <w:bidi/>
        <w:rPr>
          <w:rFonts w:cs="David" w:hint="cs"/>
          <w:rtl/>
        </w:rPr>
      </w:pPr>
    </w:p>
    <w:p w14:paraId="7573257D" w14:textId="77777777" w:rsidR="00A3799E" w:rsidRPr="00A3799E" w:rsidRDefault="00A3799E" w:rsidP="00A3799E">
      <w:pPr>
        <w:bidi/>
        <w:rPr>
          <w:rFonts w:cs="David" w:hint="cs"/>
          <w:u w:val="single"/>
          <w:rtl/>
        </w:rPr>
      </w:pPr>
      <w:r w:rsidRPr="00A3799E">
        <w:rPr>
          <w:rFonts w:cs="David" w:hint="cs"/>
          <w:u w:val="single"/>
          <w:rtl/>
        </w:rPr>
        <w:t>מאיר פרוש:</w:t>
      </w:r>
    </w:p>
    <w:p w14:paraId="5D72286A" w14:textId="77777777" w:rsidR="00A3799E" w:rsidRPr="00A3799E" w:rsidRDefault="00A3799E" w:rsidP="00A3799E">
      <w:pPr>
        <w:bidi/>
        <w:rPr>
          <w:rFonts w:cs="David" w:hint="cs"/>
          <w:u w:val="single"/>
        </w:rPr>
      </w:pPr>
    </w:p>
    <w:p w14:paraId="7F855C05" w14:textId="77777777" w:rsidR="00A3799E" w:rsidRPr="00A3799E" w:rsidRDefault="00A3799E" w:rsidP="00A3799E">
      <w:pPr>
        <w:bidi/>
        <w:rPr>
          <w:rFonts w:cs="David" w:hint="cs"/>
          <w:rtl/>
        </w:rPr>
      </w:pPr>
      <w:r w:rsidRPr="00A3799E">
        <w:rPr>
          <w:rFonts w:cs="David" w:hint="cs"/>
          <w:rtl/>
        </w:rPr>
        <w:tab/>
        <w:t xml:space="preserve"> בעד. </w:t>
      </w:r>
    </w:p>
    <w:p w14:paraId="3A283323" w14:textId="77777777" w:rsidR="00A3799E" w:rsidRPr="00A3799E" w:rsidRDefault="00A3799E" w:rsidP="00A3799E">
      <w:pPr>
        <w:bidi/>
        <w:rPr>
          <w:rFonts w:cs="David" w:hint="cs"/>
          <w:rtl/>
        </w:rPr>
      </w:pPr>
    </w:p>
    <w:p w14:paraId="333EA15A"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4C0D928" w14:textId="77777777" w:rsidR="00A3799E" w:rsidRPr="00A3799E" w:rsidRDefault="00A3799E" w:rsidP="00A3799E">
      <w:pPr>
        <w:bidi/>
        <w:rPr>
          <w:rFonts w:cs="David" w:hint="cs"/>
          <w:rtl/>
        </w:rPr>
      </w:pPr>
    </w:p>
    <w:p w14:paraId="755796BD" w14:textId="77777777" w:rsidR="00A3799E" w:rsidRPr="00A3799E" w:rsidRDefault="00A3799E" w:rsidP="00A3799E">
      <w:pPr>
        <w:bidi/>
        <w:rPr>
          <w:rFonts w:cs="David" w:hint="cs"/>
          <w:rtl/>
        </w:rPr>
      </w:pPr>
      <w:r w:rsidRPr="00A3799E">
        <w:rPr>
          <w:rFonts w:cs="David" w:hint="cs"/>
          <w:rtl/>
        </w:rPr>
        <w:tab/>
        <w:t xml:space="preserve">גדעון סער. </w:t>
      </w:r>
    </w:p>
    <w:p w14:paraId="3C3ECE3E" w14:textId="77777777" w:rsidR="00A3799E" w:rsidRPr="00A3799E" w:rsidRDefault="00A3799E" w:rsidP="00A3799E">
      <w:pPr>
        <w:bidi/>
        <w:rPr>
          <w:rFonts w:cs="David" w:hint="cs"/>
          <w:rtl/>
        </w:rPr>
      </w:pPr>
    </w:p>
    <w:p w14:paraId="507AE47C" w14:textId="77777777" w:rsidR="00A3799E" w:rsidRPr="00A3799E" w:rsidRDefault="00A3799E" w:rsidP="00A3799E">
      <w:pPr>
        <w:bidi/>
        <w:rPr>
          <w:rFonts w:cs="David" w:hint="cs"/>
          <w:u w:val="single"/>
          <w:rtl/>
        </w:rPr>
      </w:pPr>
      <w:r w:rsidRPr="00A3799E">
        <w:rPr>
          <w:rFonts w:cs="David" w:hint="cs"/>
          <w:u w:val="single"/>
          <w:rtl/>
        </w:rPr>
        <w:t>גדעון סער:</w:t>
      </w:r>
    </w:p>
    <w:p w14:paraId="159C3939" w14:textId="77777777" w:rsidR="00A3799E" w:rsidRPr="00A3799E" w:rsidRDefault="00A3799E" w:rsidP="00A3799E">
      <w:pPr>
        <w:bidi/>
        <w:rPr>
          <w:rFonts w:cs="David" w:hint="cs"/>
          <w:u w:val="single"/>
          <w:rtl/>
        </w:rPr>
      </w:pPr>
    </w:p>
    <w:p w14:paraId="254C00D2" w14:textId="77777777" w:rsidR="00A3799E" w:rsidRPr="00A3799E" w:rsidRDefault="00A3799E" w:rsidP="00A3799E">
      <w:pPr>
        <w:bidi/>
        <w:rPr>
          <w:rFonts w:cs="David" w:hint="cs"/>
          <w:rtl/>
        </w:rPr>
      </w:pPr>
      <w:r w:rsidRPr="00A3799E">
        <w:rPr>
          <w:rFonts w:cs="David" w:hint="cs"/>
          <w:rtl/>
        </w:rPr>
        <w:tab/>
        <w:t xml:space="preserve"> בעד. </w:t>
      </w:r>
    </w:p>
    <w:p w14:paraId="6FC84C35" w14:textId="77777777" w:rsidR="00A3799E" w:rsidRPr="00A3799E" w:rsidRDefault="00A3799E" w:rsidP="00A3799E">
      <w:pPr>
        <w:bidi/>
        <w:rPr>
          <w:rFonts w:cs="David" w:hint="cs"/>
          <w:rtl/>
        </w:rPr>
      </w:pPr>
    </w:p>
    <w:p w14:paraId="722077E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2A3B87F" w14:textId="77777777" w:rsidR="00A3799E" w:rsidRPr="00A3799E" w:rsidRDefault="00A3799E" w:rsidP="00A3799E">
      <w:pPr>
        <w:bidi/>
        <w:rPr>
          <w:rFonts w:cs="David" w:hint="cs"/>
          <w:rtl/>
        </w:rPr>
      </w:pPr>
    </w:p>
    <w:p w14:paraId="3DE9BE2C" w14:textId="77777777" w:rsidR="00A3799E" w:rsidRPr="00A3799E" w:rsidRDefault="00A3799E" w:rsidP="00A3799E">
      <w:pPr>
        <w:bidi/>
        <w:rPr>
          <w:rFonts w:cs="David" w:hint="cs"/>
          <w:rtl/>
        </w:rPr>
      </w:pPr>
      <w:r w:rsidRPr="00A3799E">
        <w:rPr>
          <w:rFonts w:cs="David" w:hint="cs"/>
          <w:rtl/>
        </w:rPr>
        <w:tab/>
        <w:t xml:space="preserve">ראובן ריבלין. </w:t>
      </w:r>
    </w:p>
    <w:p w14:paraId="4B317640" w14:textId="77777777" w:rsidR="00A3799E" w:rsidRPr="00A3799E" w:rsidRDefault="00A3799E" w:rsidP="00A3799E">
      <w:pPr>
        <w:bidi/>
        <w:rPr>
          <w:rFonts w:cs="David" w:hint="cs"/>
          <w:rtl/>
        </w:rPr>
      </w:pPr>
    </w:p>
    <w:p w14:paraId="43924E0A" w14:textId="77777777" w:rsidR="00A3799E" w:rsidRPr="00A3799E" w:rsidRDefault="00A3799E" w:rsidP="00A3799E">
      <w:pPr>
        <w:bidi/>
        <w:rPr>
          <w:rFonts w:cs="David" w:hint="cs"/>
          <w:rtl/>
        </w:rPr>
      </w:pPr>
      <w:r w:rsidRPr="00A3799E">
        <w:rPr>
          <w:rFonts w:cs="David" w:hint="cs"/>
          <w:u w:val="single"/>
          <w:rtl/>
        </w:rPr>
        <w:t>ראובן ריבלין:</w:t>
      </w:r>
    </w:p>
    <w:p w14:paraId="5EC8B8D6" w14:textId="77777777" w:rsidR="00A3799E" w:rsidRPr="00A3799E" w:rsidRDefault="00A3799E" w:rsidP="00A3799E">
      <w:pPr>
        <w:bidi/>
        <w:rPr>
          <w:rFonts w:cs="David" w:hint="cs"/>
          <w:rtl/>
        </w:rPr>
      </w:pPr>
    </w:p>
    <w:p w14:paraId="5567D676" w14:textId="77777777" w:rsidR="00A3799E" w:rsidRPr="00A3799E" w:rsidRDefault="00A3799E" w:rsidP="00A3799E">
      <w:pPr>
        <w:bidi/>
        <w:rPr>
          <w:rFonts w:cs="David" w:hint="cs"/>
          <w:rtl/>
        </w:rPr>
      </w:pPr>
      <w:r w:rsidRPr="00A3799E">
        <w:rPr>
          <w:rFonts w:cs="David" w:hint="cs"/>
          <w:rtl/>
        </w:rPr>
        <w:tab/>
        <w:t xml:space="preserve"> בעד. </w:t>
      </w:r>
    </w:p>
    <w:p w14:paraId="0B9B5C37" w14:textId="77777777" w:rsidR="00A3799E" w:rsidRPr="00A3799E" w:rsidRDefault="00A3799E" w:rsidP="00A3799E">
      <w:pPr>
        <w:bidi/>
        <w:rPr>
          <w:rFonts w:cs="David" w:hint="cs"/>
          <w:rtl/>
        </w:rPr>
      </w:pPr>
    </w:p>
    <w:p w14:paraId="622D5A4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0EE689D" w14:textId="77777777" w:rsidR="00A3799E" w:rsidRPr="00A3799E" w:rsidRDefault="00A3799E" w:rsidP="00A3799E">
      <w:pPr>
        <w:bidi/>
        <w:rPr>
          <w:rFonts w:cs="David" w:hint="cs"/>
          <w:rtl/>
        </w:rPr>
      </w:pPr>
    </w:p>
    <w:p w14:paraId="552FEF54" w14:textId="77777777" w:rsidR="00A3799E" w:rsidRPr="00A3799E" w:rsidRDefault="00A3799E" w:rsidP="00A3799E">
      <w:pPr>
        <w:bidi/>
        <w:rPr>
          <w:rFonts w:cs="David" w:hint="cs"/>
          <w:rtl/>
        </w:rPr>
      </w:pPr>
      <w:r w:rsidRPr="00A3799E">
        <w:rPr>
          <w:rFonts w:cs="David" w:hint="cs"/>
          <w:rtl/>
        </w:rPr>
        <w:tab/>
        <w:t xml:space="preserve">יולי </w:t>
      </w:r>
      <w:proofErr w:type="spellStart"/>
      <w:r w:rsidRPr="00A3799E">
        <w:rPr>
          <w:rFonts w:cs="David" w:hint="cs"/>
          <w:rtl/>
        </w:rPr>
        <w:t>אדלשטיין</w:t>
      </w:r>
      <w:proofErr w:type="spellEnd"/>
      <w:r w:rsidRPr="00A3799E">
        <w:rPr>
          <w:rFonts w:cs="David" w:hint="cs"/>
          <w:rtl/>
        </w:rPr>
        <w:t xml:space="preserve">. </w:t>
      </w:r>
    </w:p>
    <w:p w14:paraId="2AFD4E5F" w14:textId="77777777" w:rsidR="00A3799E" w:rsidRPr="00A3799E" w:rsidRDefault="00A3799E" w:rsidP="00A3799E">
      <w:pPr>
        <w:bidi/>
        <w:rPr>
          <w:rFonts w:cs="David" w:hint="cs"/>
          <w:rtl/>
        </w:rPr>
      </w:pPr>
    </w:p>
    <w:p w14:paraId="52B4642F"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6D743876" w14:textId="77777777" w:rsidR="00A3799E" w:rsidRPr="00A3799E" w:rsidRDefault="00A3799E" w:rsidP="00A3799E">
      <w:pPr>
        <w:bidi/>
        <w:rPr>
          <w:rFonts w:cs="David"/>
          <w:u w:val="single"/>
          <w:rtl/>
        </w:rPr>
      </w:pPr>
    </w:p>
    <w:p w14:paraId="1EA6FB75"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07098343" w14:textId="77777777" w:rsidR="00A3799E" w:rsidRPr="00A3799E" w:rsidRDefault="00A3799E" w:rsidP="00A3799E">
      <w:pPr>
        <w:bidi/>
        <w:rPr>
          <w:rFonts w:cs="David" w:hint="cs"/>
          <w:rtl/>
        </w:rPr>
      </w:pPr>
    </w:p>
    <w:p w14:paraId="12FD46F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997DF87" w14:textId="77777777" w:rsidR="00A3799E" w:rsidRPr="00A3799E" w:rsidRDefault="00A3799E" w:rsidP="00A3799E">
      <w:pPr>
        <w:bidi/>
        <w:rPr>
          <w:rFonts w:cs="David" w:hint="cs"/>
          <w:rtl/>
        </w:rPr>
      </w:pPr>
    </w:p>
    <w:p w14:paraId="7266EC32"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אסתרינה</w:t>
      </w:r>
      <w:proofErr w:type="spellEnd"/>
      <w:r w:rsidRPr="00A3799E">
        <w:rPr>
          <w:rFonts w:cs="David" w:hint="cs"/>
          <w:rtl/>
        </w:rPr>
        <w:t xml:space="preserve"> </w:t>
      </w:r>
      <w:proofErr w:type="spellStart"/>
      <w:r w:rsidRPr="00A3799E">
        <w:rPr>
          <w:rFonts w:cs="David" w:hint="cs"/>
          <w:rtl/>
        </w:rPr>
        <w:t>טרטמן</w:t>
      </w:r>
      <w:proofErr w:type="spellEnd"/>
      <w:r w:rsidRPr="00A3799E">
        <w:rPr>
          <w:rFonts w:cs="David" w:hint="cs"/>
          <w:rtl/>
        </w:rPr>
        <w:t xml:space="preserve">. </w:t>
      </w:r>
    </w:p>
    <w:p w14:paraId="7180362B" w14:textId="77777777" w:rsidR="00A3799E" w:rsidRPr="00A3799E" w:rsidRDefault="00A3799E" w:rsidP="00A3799E">
      <w:pPr>
        <w:bidi/>
        <w:rPr>
          <w:rFonts w:cs="David" w:hint="cs"/>
          <w:rtl/>
        </w:rPr>
      </w:pPr>
    </w:p>
    <w:p w14:paraId="5EAB0123"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61577CBF" w14:textId="77777777" w:rsidR="00A3799E" w:rsidRPr="00A3799E" w:rsidRDefault="00A3799E" w:rsidP="00A3799E">
      <w:pPr>
        <w:pStyle w:val="Heading5"/>
        <w:jc w:val="left"/>
        <w:rPr>
          <w:rFonts w:hint="cs"/>
          <w:rtl/>
        </w:rPr>
      </w:pPr>
    </w:p>
    <w:p w14:paraId="74598DD7" w14:textId="77777777" w:rsidR="00A3799E" w:rsidRPr="00A3799E" w:rsidRDefault="00A3799E" w:rsidP="00A3799E">
      <w:pPr>
        <w:bidi/>
        <w:rPr>
          <w:rFonts w:cs="David" w:hint="cs"/>
          <w:rtl/>
        </w:rPr>
      </w:pPr>
      <w:r w:rsidRPr="00A3799E">
        <w:rPr>
          <w:rFonts w:cs="David" w:hint="cs"/>
          <w:rtl/>
        </w:rPr>
        <w:tab/>
        <w:t xml:space="preserve"> נמנעת. </w:t>
      </w:r>
    </w:p>
    <w:p w14:paraId="2AA364DF" w14:textId="77777777" w:rsidR="00A3799E" w:rsidRPr="00A3799E" w:rsidRDefault="00A3799E" w:rsidP="00A3799E">
      <w:pPr>
        <w:bidi/>
        <w:rPr>
          <w:rFonts w:cs="David" w:hint="cs"/>
          <w:rtl/>
        </w:rPr>
      </w:pPr>
    </w:p>
    <w:p w14:paraId="59618AEA"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E1B0CED" w14:textId="77777777" w:rsidR="00A3799E" w:rsidRPr="00A3799E" w:rsidRDefault="00A3799E" w:rsidP="00A3799E">
      <w:pPr>
        <w:bidi/>
        <w:rPr>
          <w:rFonts w:cs="David" w:hint="cs"/>
          <w:rtl/>
        </w:rPr>
      </w:pPr>
    </w:p>
    <w:p w14:paraId="3ECB9260"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רוברט</w:t>
      </w:r>
      <w:proofErr w:type="spellEnd"/>
      <w:r w:rsidRPr="00A3799E">
        <w:rPr>
          <w:rFonts w:cs="David" w:hint="cs"/>
          <w:rtl/>
        </w:rPr>
        <w:t xml:space="preserve"> </w:t>
      </w:r>
      <w:proofErr w:type="spellStart"/>
      <w:r w:rsidRPr="00A3799E">
        <w:rPr>
          <w:rFonts w:cs="David" w:hint="cs"/>
          <w:rtl/>
        </w:rPr>
        <w:t>אילטוב</w:t>
      </w:r>
      <w:proofErr w:type="spellEnd"/>
      <w:r w:rsidRPr="00A3799E">
        <w:rPr>
          <w:rFonts w:cs="David" w:hint="cs"/>
          <w:rtl/>
        </w:rPr>
        <w:t xml:space="preserve">. </w:t>
      </w:r>
    </w:p>
    <w:p w14:paraId="22BB4225" w14:textId="77777777" w:rsidR="00A3799E" w:rsidRPr="00A3799E" w:rsidRDefault="00A3799E" w:rsidP="00A3799E">
      <w:pPr>
        <w:bidi/>
        <w:rPr>
          <w:rFonts w:cs="David" w:hint="cs"/>
          <w:rtl/>
        </w:rPr>
      </w:pPr>
    </w:p>
    <w:p w14:paraId="04E5540C" w14:textId="77777777" w:rsidR="00A3799E" w:rsidRPr="00A3799E" w:rsidRDefault="00A3799E" w:rsidP="00A3799E">
      <w:pPr>
        <w:bidi/>
        <w:rPr>
          <w:rFonts w:cs="David"/>
          <w:rtl/>
        </w:rPr>
      </w:pPr>
      <w:proofErr w:type="spellStart"/>
      <w:r w:rsidRPr="00A3799E">
        <w:rPr>
          <w:rFonts w:cs="David" w:hint="eastAsia"/>
          <w:u w:val="single"/>
          <w:rtl/>
        </w:rPr>
        <w:t>רוברט</w:t>
      </w:r>
      <w:proofErr w:type="spellEnd"/>
      <w:r w:rsidRPr="00A3799E">
        <w:rPr>
          <w:rFonts w:cs="David"/>
          <w:u w:val="single"/>
          <w:rtl/>
        </w:rPr>
        <w:t xml:space="preserve"> </w:t>
      </w:r>
      <w:proofErr w:type="spellStart"/>
      <w:r w:rsidRPr="00A3799E">
        <w:rPr>
          <w:rFonts w:cs="David"/>
          <w:u w:val="single"/>
          <w:rtl/>
        </w:rPr>
        <w:t>אילטוב</w:t>
      </w:r>
      <w:proofErr w:type="spellEnd"/>
      <w:r w:rsidRPr="00A3799E">
        <w:rPr>
          <w:rFonts w:cs="David"/>
          <w:u w:val="single"/>
          <w:rtl/>
        </w:rPr>
        <w:t>:</w:t>
      </w:r>
    </w:p>
    <w:p w14:paraId="6CD5F239" w14:textId="77777777" w:rsidR="00A3799E" w:rsidRPr="00A3799E" w:rsidRDefault="00A3799E" w:rsidP="00A3799E">
      <w:pPr>
        <w:bidi/>
        <w:rPr>
          <w:rFonts w:cs="David"/>
          <w:rtl/>
        </w:rPr>
      </w:pPr>
    </w:p>
    <w:p w14:paraId="66BA78CE"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נגד. </w:t>
      </w:r>
    </w:p>
    <w:p w14:paraId="1AB959AB" w14:textId="77777777" w:rsidR="00A3799E" w:rsidRPr="00A3799E" w:rsidRDefault="00A3799E" w:rsidP="00A3799E">
      <w:pPr>
        <w:bidi/>
        <w:rPr>
          <w:rFonts w:cs="David" w:hint="cs"/>
          <w:rtl/>
        </w:rPr>
      </w:pPr>
    </w:p>
    <w:p w14:paraId="53B1BF00" w14:textId="77777777" w:rsidR="00A3799E" w:rsidRPr="00A3799E" w:rsidRDefault="00A3799E" w:rsidP="00A3799E">
      <w:pPr>
        <w:bidi/>
        <w:rPr>
          <w:rFonts w:cs="David" w:hint="cs"/>
          <w:rtl/>
        </w:rPr>
      </w:pPr>
      <w:r w:rsidRPr="00A3799E">
        <w:rPr>
          <w:rFonts w:cs="David"/>
          <w:u w:val="single"/>
          <w:rtl/>
        </w:rPr>
        <w:br w:type="page"/>
      </w: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4F94095" w14:textId="77777777" w:rsidR="00A3799E" w:rsidRPr="00A3799E" w:rsidRDefault="00A3799E" w:rsidP="00A3799E">
      <w:pPr>
        <w:bidi/>
        <w:rPr>
          <w:rFonts w:cs="David" w:hint="cs"/>
          <w:rtl/>
        </w:rPr>
      </w:pPr>
    </w:p>
    <w:p w14:paraId="492F8F50" w14:textId="77777777" w:rsidR="00A3799E" w:rsidRPr="00A3799E" w:rsidRDefault="00A3799E" w:rsidP="00A3799E">
      <w:pPr>
        <w:bidi/>
        <w:rPr>
          <w:rFonts w:cs="David" w:hint="cs"/>
          <w:rtl/>
        </w:rPr>
      </w:pPr>
      <w:r w:rsidRPr="00A3799E">
        <w:rPr>
          <w:rFonts w:cs="David" w:hint="cs"/>
          <w:rtl/>
        </w:rPr>
        <w:tab/>
        <w:t xml:space="preserve">אורי אריאל. </w:t>
      </w:r>
    </w:p>
    <w:p w14:paraId="4099BB37" w14:textId="77777777" w:rsidR="00A3799E" w:rsidRPr="00A3799E" w:rsidRDefault="00A3799E" w:rsidP="00A3799E">
      <w:pPr>
        <w:bidi/>
        <w:rPr>
          <w:rFonts w:cs="David" w:hint="cs"/>
          <w:rtl/>
        </w:rPr>
      </w:pPr>
    </w:p>
    <w:p w14:paraId="64B00DF0"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51138BAD" w14:textId="77777777" w:rsidR="00A3799E" w:rsidRPr="00A3799E" w:rsidRDefault="00A3799E" w:rsidP="00A3799E">
      <w:pPr>
        <w:bidi/>
        <w:rPr>
          <w:rFonts w:cs="David"/>
          <w:rtl/>
        </w:rPr>
      </w:pPr>
    </w:p>
    <w:p w14:paraId="75E23D5E"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035930F8" w14:textId="77777777" w:rsidR="00A3799E" w:rsidRPr="00A3799E" w:rsidRDefault="00A3799E" w:rsidP="00A3799E">
      <w:pPr>
        <w:bidi/>
        <w:rPr>
          <w:rFonts w:cs="David" w:hint="cs"/>
          <w:rtl/>
        </w:rPr>
      </w:pPr>
    </w:p>
    <w:p w14:paraId="0FB84A47"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C063167" w14:textId="77777777" w:rsidR="00A3799E" w:rsidRPr="00A3799E" w:rsidRDefault="00A3799E" w:rsidP="00A3799E">
      <w:pPr>
        <w:bidi/>
        <w:rPr>
          <w:rFonts w:cs="David" w:hint="cs"/>
          <w:rtl/>
        </w:rPr>
      </w:pPr>
    </w:p>
    <w:p w14:paraId="04A20B52" w14:textId="77777777" w:rsidR="00A3799E" w:rsidRPr="00A3799E" w:rsidRDefault="00A3799E" w:rsidP="00A3799E">
      <w:pPr>
        <w:bidi/>
        <w:rPr>
          <w:rFonts w:cs="David" w:hint="cs"/>
          <w:rtl/>
        </w:rPr>
      </w:pPr>
      <w:r w:rsidRPr="00A3799E">
        <w:rPr>
          <w:rFonts w:cs="David" w:hint="cs"/>
          <w:rtl/>
        </w:rPr>
        <w:tab/>
        <w:t xml:space="preserve"> אליהו גבאי. </w:t>
      </w:r>
    </w:p>
    <w:p w14:paraId="57990687" w14:textId="77777777" w:rsidR="00A3799E" w:rsidRPr="00A3799E" w:rsidRDefault="00A3799E" w:rsidP="00A3799E">
      <w:pPr>
        <w:bidi/>
        <w:rPr>
          <w:rFonts w:cs="David" w:hint="cs"/>
          <w:rtl/>
        </w:rPr>
      </w:pPr>
    </w:p>
    <w:p w14:paraId="249C5CA9" w14:textId="77777777" w:rsidR="00A3799E" w:rsidRPr="00A3799E" w:rsidRDefault="00A3799E" w:rsidP="00A3799E">
      <w:pPr>
        <w:pStyle w:val="Heading5"/>
        <w:jc w:val="left"/>
        <w:rPr>
          <w:rFonts w:hint="cs"/>
          <w:rtl/>
        </w:rPr>
      </w:pPr>
      <w:r w:rsidRPr="00A3799E">
        <w:rPr>
          <w:rFonts w:hint="cs"/>
          <w:u w:val="single"/>
          <w:rtl/>
        </w:rPr>
        <w:t>אליהו גבאי:</w:t>
      </w:r>
    </w:p>
    <w:p w14:paraId="1D9B7D4A" w14:textId="77777777" w:rsidR="00A3799E" w:rsidRPr="00A3799E" w:rsidRDefault="00A3799E" w:rsidP="00A3799E">
      <w:pPr>
        <w:pStyle w:val="Heading5"/>
        <w:jc w:val="left"/>
        <w:rPr>
          <w:rFonts w:hint="cs"/>
          <w:rtl/>
        </w:rPr>
      </w:pPr>
    </w:p>
    <w:p w14:paraId="712234B4" w14:textId="77777777" w:rsidR="00A3799E" w:rsidRPr="00A3799E" w:rsidRDefault="00A3799E" w:rsidP="00A3799E">
      <w:pPr>
        <w:bidi/>
        <w:rPr>
          <w:rFonts w:cs="David" w:hint="cs"/>
          <w:rtl/>
        </w:rPr>
      </w:pPr>
      <w:r w:rsidRPr="00A3799E">
        <w:rPr>
          <w:rFonts w:cs="David" w:hint="cs"/>
          <w:rtl/>
        </w:rPr>
        <w:tab/>
        <w:t xml:space="preserve"> בעד. </w:t>
      </w:r>
    </w:p>
    <w:p w14:paraId="484CDFC4" w14:textId="77777777" w:rsidR="00A3799E" w:rsidRPr="00A3799E" w:rsidRDefault="00A3799E" w:rsidP="00A3799E">
      <w:pPr>
        <w:bidi/>
        <w:rPr>
          <w:rFonts w:cs="David" w:hint="cs"/>
          <w:rtl/>
        </w:rPr>
      </w:pPr>
    </w:p>
    <w:p w14:paraId="48313E24"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429C00D" w14:textId="77777777" w:rsidR="00A3799E" w:rsidRPr="00A3799E" w:rsidRDefault="00A3799E" w:rsidP="00A3799E">
      <w:pPr>
        <w:bidi/>
        <w:rPr>
          <w:rFonts w:cs="David" w:hint="cs"/>
          <w:rtl/>
        </w:rPr>
      </w:pPr>
    </w:p>
    <w:p w14:paraId="70B96572" w14:textId="77777777" w:rsidR="00A3799E" w:rsidRPr="00A3799E" w:rsidRDefault="00A3799E" w:rsidP="00A3799E">
      <w:pPr>
        <w:bidi/>
        <w:rPr>
          <w:rFonts w:cs="David" w:hint="cs"/>
          <w:rtl/>
        </w:rPr>
      </w:pPr>
      <w:r w:rsidRPr="00A3799E">
        <w:rPr>
          <w:rFonts w:cs="David" w:hint="cs"/>
          <w:rtl/>
        </w:rPr>
        <w:tab/>
        <w:t xml:space="preserve">זהבה </w:t>
      </w:r>
      <w:proofErr w:type="spellStart"/>
      <w:r w:rsidRPr="00A3799E">
        <w:rPr>
          <w:rFonts w:cs="David" w:hint="cs"/>
          <w:rtl/>
        </w:rPr>
        <w:t>גלאון</w:t>
      </w:r>
      <w:proofErr w:type="spellEnd"/>
      <w:r w:rsidRPr="00A3799E">
        <w:rPr>
          <w:rFonts w:cs="David" w:hint="cs"/>
          <w:rtl/>
        </w:rPr>
        <w:t xml:space="preserve">. </w:t>
      </w:r>
    </w:p>
    <w:p w14:paraId="1375C57F" w14:textId="77777777" w:rsidR="00A3799E" w:rsidRPr="00A3799E" w:rsidRDefault="00A3799E" w:rsidP="00A3799E">
      <w:pPr>
        <w:bidi/>
        <w:rPr>
          <w:rFonts w:cs="David" w:hint="cs"/>
          <w:rtl/>
        </w:rPr>
      </w:pPr>
    </w:p>
    <w:p w14:paraId="28264F03"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60B1F091" w14:textId="77777777" w:rsidR="00A3799E" w:rsidRPr="00A3799E" w:rsidRDefault="00A3799E" w:rsidP="00A3799E">
      <w:pPr>
        <w:bidi/>
        <w:rPr>
          <w:rFonts w:cs="David" w:hint="cs"/>
          <w:rtl/>
        </w:rPr>
      </w:pPr>
    </w:p>
    <w:p w14:paraId="2566D9A6" w14:textId="77777777" w:rsidR="00A3799E" w:rsidRPr="00A3799E" w:rsidRDefault="00A3799E" w:rsidP="00A3799E">
      <w:pPr>
        <w:bidi/>
        <w:rPr>
          <w:rFonts w:cs="David" w:hint="cs"/>
          <w:rtl/>
        </w:rPr>
      </w:pPr>
      <w:r w:rsidRPr="00A3799E">
        <w:rPr>
          <w:rFonts w:cs="David" w:hint="cs"/>
          <w:rtl/>
        </w:rPr>
        <w:tab/>
        <w:t xml:space="preserve"> בעד. </w:t>
      </w:r>
    </w:p>
    <w:p w14:paraId="75B86927" w14:textId="77777777" w:rsidR="00A3799E" w:rsidRPr="00A3799E" w:rsidRDefault="00A3799E" w:rsidP="00A3799E">
      <w:pPr>
        <w:bidi/>
        <w:rPr>
          <w:rFonts w:cs="David" w:hint="cs"/>
          <w:rtl/>
        </w:rPr>
      </w:pPr>
    </w:p>
    <w:p w14:paraId="3EA6F1A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5928B6F" w14:textId="77777777" w:rsidR="00A3799E" w:rsidRPr="00A3799E" w:rsidRDefault="00A3799E" w:rsidP="00A3799E">
      <w:pPr>
        <w:bidi/>
        <w:rPr>
          <w:rFonts w:cs="David" w:hint="cs"/>
          <w:rtl/>
        </w:rPr>
      </w:pPr>
    </w:p>
    <w:p w14:paraId="01FBF865"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אחמד</w:t>
      </w:r>
      <w:proofErr w:type="spellEnd"/>
      <w:r w:rsidRPr="00A3799E">
        <w:rPr>
          <w:rFonts w:cs="David" w:hint="cs"/>
          <w:rtl/>
        </w:rPr>
        <w:t xml:space="preserve"> טיבי. </w:t>
      </w:r>
    </w:p>
    <w:p w14:paraId="3A74F0B7" w14:textId="77777777" w:rsidR="00A3799E" w:rsidRPr="00A3799E" w:rsidRDefault="00A3799E" w:rsidP="00A3799E">
      <w:pPr>
        <w:bidi/>
        <w:rPr>
          <w:rFonts w:cs="David" w:hint="cs"/>
          <w:rtl/>
        </w:rPr>
      </w:pPr>
    </w:p>
    <w:p w14:paraId="334374E6"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3DE872EC" w14:textId="77777777" w:rsidR="00A3799E" w:rsidRPr="00A3799E" w:rsidRDefault="00A3799E" w:rsidP="00A3799E">
      <w:pPr>
        <w:bidi/>
        <w:rPr>
          <w:rFonts w:cs="David" w:hint="cs"/>
          <w:rtl/>
        </w:rPr>
      </w:pPr>
    </w:p>
    <w:p w14:paraId="198D99A2" w14:textId="77777777" w:rsidR="00A3799E" w:rsidRPr="00A3799E" w:rsidRDefault="00A3799E" w:rsidP="00A3799E">
      <w:pPr>
        <w:bidi/>
        <w:rPr>
          <w:rFonts w:cs="David" w:hint="cs"/>
          <w:rtl/>
        </w:rPr>
      </w:pPr>
      <w:r w:rsidRPr="00A3799E">
        <w:rPr>
          <w:rFonts w:cs="David" w:hint="cs"/>
          <w:rtl/>
        </w:rPr>
        <w:tab/>
        <w:t xml:space="preserve"> בעד. </w:t>
      </w:r>
    </w:p>
    <w:p w14:paraId="684BA3C8" w14:textId="77777777" w:rsidR="00A3799E" w:rsidRPr="00A3799E" w:rsidRDefault="00A3799E" w:rsidP="00A3799E">
      <w:pPr>
        <w:bidi/>
        <w:rPr>
          <w:rFonts w:cs="David" w:hint="cs"/>
          <w:rtl/>
        </w:rPr>
      </w:pPr>
    </w:p>
    <w:p w14:paraId="38D717E2"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EBC05FB" w14:textId="77777777" w:rsidR="00A3799E" w:rsidRPr="00A3799E" w:rsidRDefault="00A3799E" w:rsidP="00A3799E">
      <w:pPr>
        <w:bidi/>
        <w:rPr>
          <w:rFonts w:cs="David" w:hint="cs"/>
          <w:rtl/>
        </w:rPr>
      </w:pPr>
    </w:p>
    <w:p w14:paraId="7E3E2F98" w14:textId="77777777" w:rsidR="00A3799E" w:rsidRPr="00A3799E" w:rsidRDefault="00A3799E" w:rsidP="00A3799E">
      <w:pPr>
        <w:bidi/>
        <w:rPr>
          <w:rFonts w:cs="David" w:hint="cs"/>
          <w:rtl/>
        </w:rPr>
      </w:pPr>
      <w:r w:rsidRPr="00A3799E">
        <w:rPr>
          <w:rFonts w:cs="David" w:hint="cs"/>
          <w:rtl/>
        </w:rPr>
        <w:tab/>
        <w:t xml:space="preserve"> </w:t>
      </w:r>
      <w:proofErr w:type="spellStart"/>
      <w:r w:rsidRPr="00A3799E">
        <w:rPr>
          <w:rFonts w:cs="David" w:hint="cs"/>
          <w:rtl/>
        </w:rPr>
        <w:t>מוחמד</w:t>
      </w:r>
      <w:proofErr w:type="spellEnd"/>
      <w:r w:rsidRPr="00A3799E">
        <w:rPr>
          <w:rFonts w:cs="David" w:hint="cs"/>
          <w:rtl/>
        </w:rPr>
        <w:t xml:space="preserve"> ברכה, אינו נוכח. </w:t>
      </w:r>
    </w:p>
    <w:p w14:paraId="32B4CA03" w14:textId="77777777" w:rsidR="00A3799E" w:rsidRPr="00A3799E" w:rsidRDefault="00A3799E" w:rsidP="00A3799E">
      <w:pPr>
        <w:bidi/>
        <w:rPr>
          <w:rFonts w:cs="David" w:hint="cs"/>
          <w:rtl/>
        </w:rPr>
      </w:pPr>
    </w:p>
    <w:p w14:paraId="5CB6AF3A" w14:textId="77777777" w:rsidR="00A3799E" w:rsidRPr="00A3799E" w:rsidRDefault="00A3799E" w:rsidP="00A3799E">
      <w:pPr>
        <w:bidi/>
        <w:rPr>
          <w:rFonts w:cs="David" w:hint="cs"/>
          <w:rtl/>
        </w:rPr>
      </w:pPr>
      <w:r w:rsidRPr="00A3799E">
        <w:rPr>
          <w:rFonts w:cs="David" w:hint="cs"/>
          <w:rtl/>
        </w:rPr>
        <w:tab/>
        <w:t xml:space="preserve">10 הצביעו בעד, 10 הצביעו נגד. אם כך, הרביזיה לא עברה. </w:t>
      </w:r>
    </w:p>
    <w:p w14:paraId="676D319D" w14:textId="77777777" w:rsidR="00A3799E" w:rsidRPr="00A3799E" w:rsidRDefault="00A3799E" w:rsidP="00A3799E">
      <w:pPr>
        <w:bidi/>
        <w:rPr>
          <w:rFonts w:cs="David" w:hint="cs"/>
          <w:rtl/>
        </w:rPr>
      </w:pPr>
    </w:p>
    <w:p w14:paraId="6315434D" w14:textId="77777777" w:rsidR="00A3799E" w:rsidRPr="00A3799E" w:rsidRDefault="00A3799E" w:rsidP="00A3799E">
      <w:pPr>
        <w:bidi/>
        <w:rPr>
          <w:rFonts w:cs="David" w:hint="cs"/>
          <w:u w:val="single"/>
          <w:rtl/>
        </w:rPr>
      </w:pPr>
      <w:r w:rsidRPr="00A3799E">
        <w:rPr>
          <w:rFonts w:cs="David" w:hint="cs"/>
          <w:u w:val="single"/>
          <w:rtl/>
        </w:rPr>
        <w:t>גדעון סער:</w:t>
      </w:r>
    </w:p>
    <w:p w14:paraId="41C3D70F" w14:textId="77777777" w:rsidR="00A3799E" w:rsidRPr="00A3799E" w:rsidRDefault="00A3799E" w:rsidP="00A3799E">
      <w:pPr>
        <w:bidi/>
        <w:rPr>
          <w:rFonts w:cs="David" w:hint="cs"/>
          <w:u w:val="single"/>
          <w:rtl/>
        </w:rPr>
      </w:pPr>
    </w:p>
    <w:p w14:paraId="111E3E7B" w14:textId="77777777" w:rsidR="00A3799E" w:rsidRPr="00A3799E" w:rsidRDefault="00A3799E" w:rsidP="00A3799E">
      <w:pPr>
        <w:bidi/>
        <w:rPr>
          <w:rFonts w:cs="David" w:hint="cs"/>
          <w:rtl/>
        </w:rPr>
      </w:pPr>
      <w:r w:rsidRPr="00A3799E">
        <w:rPr>
          <w:rFonts w:cs="David" w:hint="cs"/>
          <w:rtl/>
        </w:rPr>
        <w:tab/>
        <w:t xml:space="preserve"> ניפגש במליאה. התוצאה הקודמת לא היתה 8 לעומת 7, כי רק </w:t>
      </w:r>
      <w:proofErr w:type="spellStart"/>
      <w:r w:rsidRPr="00A3799E">
        <w:rPr>
          <w:rFonts w:cs="David" w:hint="cs"/>
          <w:rtl/>
        </w:rPr>
        <w:t>אחמד</w:t>
      </w:r>
      <w:proofErr w:type="spellEnd"/>
      <w:r w:rsidRPr="00A3799E">
        <w:rPr>
          <w:rFonts w:cs="David" w:hint="cs"/>
          <w:rtl/>
        </w:rPr>
        <w:t xml:space="preserve"> טיבי הצטרף אלינו. אם קודם היינו 7 ועכשיו אנחנו 10, ספרתם בצורות המקוריות שאתם סופרים. אבל זה בסדר. במסגרת הרמאות הכללית זה עובר. </w:t>
      </w:r>
    </w:p>
    <w:p w14:paraId="504FBAF7" w14:textId="77777777" w:rsidR="00A3799E" w:rsidRPr="00A3799E" w:rsidRDefault="00A3799E" w:rsidP="00A3799E">
      <w:pPr>
        <w:bidi/>
        <w:rPr>
          <w:rFonts w:cs="David" w:hint="cs"/>
          <w:rtl/>
        </w:rPr>
      </w:pPr>
    </w:p>
    <w:p w14:paraId="1DC47E1C" w14:textId="77777777" w:rsidR="00A3799E" w:rsidRPr="00A3799E" w:rsidRDefault="00A3799E" w:rsidP="00A3799E">
      <w:pPr>
        <w:bidi/>
        <w:rPr>
          <w:rFonts w:cs="David" w:hint="cs"/>
          <w:rtl/>
        </w:rPr>
      </w:pPr>
      <w:r w:rsidRPr="00A3799E">
        <w:rPr>
          <w:rFonts w:cs="David" w:hint="cs"/>
          <w:u w:val="single"/>
          <w:rtl/>
        </w:rPr>
        <w:t>מגלי והבה:</w:t>
      </w:r>
    </w:p>
    <w:p w14:paraId="1626ACA0" w14:textId="77777777" w:rsidR="00A3799E" w:rsidRPr="00A3799E" w:rsidRDefault="00A3799E" w:rsidP="00A3799E">
      <w:pPr>
        <w:bidi/>
        <w:rPr>
          <w:rFonts w:cs="David" w:hint="cs"/>
          <w:rtl/>
        </w:rPr>
      </w:pPr>
    </w:p>
    <w:p w14:paraId="64B92F4B" w14:textId="77777777" w:rsidR="00A3799E" w:rsidRPr="00A3799E" w:rsidRDefault="00A3799E" w:rsidP="00A3799E">
      <w:pPr>
        <w:bidi/>
        <w:rPr>
          <w:rFonts w:cs="David" w:hint="cs"/>
          <w:rtl/>
        </w:rPr>
      </w:pPr>
      <w:r w:rsidRPr="00A3799E">
        <w:rPr>
          <w:rFonts w:cs="David" w:hint="cs"/>
          <w:rtl/>
        </w:rPr>
        <w:tab/>
        <w:t xml:space="preserve"> אתה מטיל ספק?</w:t>
      </w:r>
    </w:p>
    <w:p w14:paraId="2F5840CA" w14:textId="77777777" w:rsidR="00A3799E" w:rsidRPr="00A3799E" w:rsidRDefault="00A3799E" w:rsidP="00A3799E">
      <w:pPr>
        <w:bidi/>
        <w:rPr>
          <w:rFonts w:cs="David" w:hint="cs"/>
          <w:rtl/>
        </w:rPr>
      </w:pPr>
    </w:p>
    <w:p w14:paraId="67BA587A" w14:textId="77777777" w:rsidR="00A3799E" w:rsidRPr="00A3799E" w:rsidRDefault="00A3799E" w:rsidP="00A3799E">
      <w:pPr>
        <w:bidi/>
        <w:rPr>
          <w:rFonts w:cs="David" w:hint="cs"/>
          <w:u w:val="single"/>
          <w:rtl/>
        </w:rPr>
      </w:pPr>
      <w:r w:rsidRPr="00A3799E">
        <w:rPr>
          <w:rFonts w:cs="David" w:hint="cs"/>
          <w:u w:val="single"/>
          <w:rtl/>
        </w:rPr>
        <w:t>גדעון סער:</w:t>
      </w:r>
    </w:p>
    <w:p w14:paraId="72E12B04" w14:textId="77777777" w:rsidR="00A3799E" w:rsidRPr="00A3799E" w:rsidRDefault="00A3799E" w:rsidP="00A3799E">
      <w:pPr>
        <w:bidi/>
        <w:rPr>
          <w:rFonts w:cs="David" w:hint="cs"/>
          <w:u w:val="single"/>
          <w:rtl/>
        </w:rPr>
      </w:pPr>
    </w:p>
    <w:p w14:paraId="433C2B78" w14:textId="77777777" w:rsidR="00A3799E" w:rsidRPr="00A3799E" w:rsidRDefault="00A3799E" w:rsidP="00A3799E">
      <w:pPr>
        <w:bidi/>
        <w:rPr>
          <w:rFonts w:cs="David" w:hint="cs"/>
          <w:rtl/>
        </w:rPr>
      </w:pPr>
      <w:r w:rsidRPr="00A3799E">
        <w:rPr>
          <w:rFonts w:cs="David" w:hint="cs"/>
          <w:rtl/>
        </w:rPr>
        <w:tab/>
        <w:t xml:space="preserve"> כן, אני מטיל ספק. </w:t>
      </w:r>
    </w:p>
    <w:p w14:paraId="765C6D89" w14:textId="77777777" w:rsidR="00A3799E" w:rsidRPr="00A3799E" w:rsidRDefault="00A3799E" w:rsidP="00A3799E">
      <w:pPr>
        <w:bidi/>
        <w:rPr>
          <w:rFonts w:cs="David" w:hint="cs"/>
          <w:rtl/>
        </w:rPr>
      </w:pPr>
    </w:p>
    <w:p w14:paraId="52E323E5" w14:textId="77777777" w:rsidR="00A3799E" w:rsidRPr="00A3799E" w:rsidRDefault="00A3799E" w:rsidP="00A3799E">
      <w:pPr>
        <w:bidi/>
        <w:rPr>
          <w:rFonts w:cs="David" w:hint="cs"/>
          <w:rtl/>
        </w:rPr>
      </w:pPr>
      <w:r w:rsidRPr="00A3799E">
        <w:rPr>
          <w:rFonts w:cs="David" w:hint="cs"/>
          <w:u w:val="single"/>
          <w:rtl/>
        </w:rPr>
        <w:t>מגלי והבה:</w:t>
      </w:r>
    </w:p>
    <w:p w14:paraId="6EE4DD3C" w14:textId="77777777" w:rsidR="00A3799E" w:rsidRPr="00A3799E" w:rsidRDefault="00A3799E" w:rsidP="00A3799E">
      <w:pPr>
        <w:bidi/>
        <w:rPr>
          <w:rFonts w:cs="David" w:hint="cs"/>
          <w:rtl/>
        </w:rPr>
      </w:pPr>
    </w:p>
    <w:p w14:paraId="5D0826DA" w14:textId="77777777" w:rsidR="00A3799E" w:rsidRPr="00A3799E" w:rsidRDefault="00A3799E" w:rsidP="00A3799E">
      <w:pPr>
        <w:bidi/>
        <w:rPr>
          <w:rFonts w:cs="David" w:hint="cs"/>
          <w:rtl/>
        </w:rPr>
      </w:pPr>
      <w:r w:rsidRPr="00A3799E">
        <w:rPr>
          <w:rFonts w:cs="David" w:hint="cs"/>
          <w:rtl/>
        </w:rPr>
        <w:tab/>
        <w:t xml:space="preserve"> זה לא רציני. אתה מטיל ספק באמינות של הוועדה. </w:t>
      </w:r>
    </w:p>
    <w:p w14:paraId="1CC7744E" w14:textId="77777777" w:rsidR="00A3799E" w:rsidRPr="00A3799E" w:rsidRDefault="00A3799E" w:rsidP="00A3799E">
      <w:pPr>
        <w:bidi/>
        <w:rPr>
          <w:rFonts w:cs="David" w:hint="cs"/>
          <w:rtl/>
        </w:rPr>
      </w:pPr>
    </w:p>
    <w:p w14:paraId="2AC59886" w14:textId="77777777" w:rsidR="00A3799E" w:rsidRPr="00A3799E" w:rsidRDefault="00A3799E" w:rsidP="00A3799E">
      <w:pPr>
        <w:bidi/>
        <w:rPr>
          <w:rFonts w:cs="David" w:hint="cs"/>
          <w:u w:val="single"/>
          <w:rtl/>
        </w:rPr>
      </w:pPr>
      <w:r w:rsidRPr="00A3799E">
        <w:rPr>
          <w:rFonts w:cs="David"/>
          <w:u w:val="single"/>
          <w:rtl/>
        </w:rPr>
        <w:br w:type="page"/>
      </w:r>
      <w:r w:rsidRPr="00A3799E">
        <w:rPr>
          <w:rFonts w:cs="David" w:hint="cs"/>
          <w:u w:val="single"/>
          <w:rtl/>
        </w:rPr>
        <w:t>גדעון סער:</w:t>
      </w:r>
    </w:p>
    <w:p w14:paraId="79790B64" w14:textId="77777777" w:rsidR="00A3799E" w:rsidRPr="00A3799E" w:rsidRDefault="00A3799E" w:rsidP="00A3799E">
      <w:pPr>
        <w:bidi/>
        <w:rPr>
          <w:rFonts w:cs="David" w:hint="cs"/>
          <w:u w:val="single"/>
          <w:rtl/>
        </w:rPr>
      </w:pPr>
    </w:p>
    <w:p w14:paraId="33B6FCCE" w14:textId="77777777" w:rsidR="00A3799E" w:rsidRPr="00A3799E" w:rsidRDefault="00A3799E" w:rsidP="00A3799E">
      <w:pPr>
        <w:bidi/>
        <w:rPr>
          <w:rFonts w:cs="David" w:hint="cs"/>
          <w:rtl/>
        </w:rPr>
      </w:pPr>
      <w:r w:rsidRPr="00A3799E">
        <w:rPr>
          <w:rFonts w:cs="David" w:hint="cs"/>
          <w:rtl/>
        </w:rPr>
        <w:tab/>
        <w:t xml:space="preserve"> לא היה לכם רוב. נוסף רק </w:t>
      </w:r>
      <w:proofErr w:type="spellStart"/>
      <w:r w:rsidRPr="00A3799E">
        <w:rPr>
          <w:rFonts w:cs="David" w:hint="cs"/>
          <w:rtl/>
        </w:rPr>
        <w:t>אחמד</w:t>
      </w:r>
      <w:proofErr w:type="spellEnd"/>
      <w:r w:rsidRPr="00A3799E">
        <w:rPr>
          <w:rFonts w:cs="David" w:hint="cs"/>
          <w:rtl/>
        </w:rPr>
        <w:t xml:space="preserve"> טיבי למתנגדים של החוק. לא היו 7 ובגלל זה ביקשתי את ההצבעה השמית, והוכח בהצבעה השמית שהתוצאות לא נכונות. </w:t>
      </w:r>
    </w:p>
    <w:p w14:paraId="0E0D3FE2" w14:textId="77777777" w:rsidR="00A3799E" w:rsidRPr="00A3799E" w:rsidRDefault="00A3799E" w:rsidP="00A3799E">
      <w:pPr>
        <w:bidi/>
        <w:rPr>
          <w:rFonts w:cs="David" w:hint="cs"/>
          <w:rtl/>
        </w:rPr>
      </w:pPr>
    </w:p>
    <w:p w14:paraId="2D587ACC" w14:textId="77777777" w:rsidR="00A3799E" w:rsidRPr="00A3799E" w:rsidRDefault="00A3799E" w:rsidP="00A3799E">
      <w:pPr>
        <w:bidi/>
        <w:rPr>
          <w:rFonts w:cs="David" w:hint="cs"/>
          <w:rtl/>
        </w:rPr>
      </w:pPr>
      <w:r w:rsidRPr="00A3799E">
        <w:rPr>
          <w:rFonts w:cs="David" w:hint="cs"/>
          <w:u w:val="single"/>
          <w:rtl/>
        </w:rPr>
        <w:t>מגלי והבה:</w:t>
      </w:r>
    </w:p>
    <w:p w14:paraId="366BB8B4" w14:textId="77777777" w:rsidR="00A3799E" w:rsidRPr="00A3799E" w:rsidRDefault="00A3799E" w:rsidP="00A3799E">
      <w:pPr>
        <w:bidi/>
        <w:rPr>
          <w:rFonts w:cs="David" w:hint="cs"/>
          <w:rtl/>
        </w:rPr>
      </w:pPr>
    </w:p>
    <w:p w14:paraId="5D99AE00" w14:textId="77777777" w:rsidR="00A3799E" w:rsidRPr="00A3799E" w:rsidRDefault="00A3799E" w:rsidP="00A3799E">
      <w:pPr>
        <w:bidi/>
        <w:rPr>
          <w:rFonts w:cs="David" w:hint="cs"/>
          <w:rtl/>
        </w:rPr>
      </w:pPr>
      <w:r w:rsidRPr="00A3799E">
        <w:rPr>
          <w:rFonts w:cs="David" w:hint="cs"/>
          <w:rtl/>
        </w:rPr>
        <w:tab/>
        <w:t xml:space="preserve"> אתה טועה. אל תטיל ספק באנשים שהם לא קשורים. </w:t>
      </w:r>
    </w:p>
    <w:p w14:paraId="6BB52351" w14:textId="77777777" w:rsidR="00A3799E" w:rsidRPr="00A3799E" w:rsidRDefault="00A3799E" w:rsidP="00A3799E">
      <w:pPr>
        <w:bidi/>
        <w:rPr>
          <w:rFonts w:cs="David" w:hint="cs"/>
          <w:rtl/>
        </w:rPr>
      </w:pPr>
    </w:p>
    <w:p w14:paraId="1F18DB28" w14:textId="77777777" w:rsidR="00A3799E" w:rsidRPr="00A3799E" w:rsidRDefault="00A3799E" w:rsidP="00A3799E">
      <w:pPr>
        <w:bidi/>
        <w:rPr>
          <w:rFonts w:cs="David" w:hint="cs"/>
          <w:rtl/>
        </w:rPr>
      </w:pPr>
      <w:r w:rsidRPr="00A3799E">
        <w:rPr>
          <w:rFonts w:cs="David" w:hint="cs"/>
          <w:u w:val="single"/>
          <w:rtl/>
        </w:rPr>
        <w:t>נסים זאב:</w:t>
      </w:r>
    </w:p>
    <w:p w14:paraId="179C4368" w14:textId="77777777" w:rsidR="00A3799E" w:rsidRPr="00A3799E" w:rsidRDefault="00A3799E" w:rsidP="00A3799E">
      <w:pPr>
        <w:bidi/>
        <w:rPr>
          <w:rFonts w:cs="David" w:hint="cs"/>
          <w:rtl/>
        </w:rPr>
      </w:pPr>
    </w:p>
    <w:p w14:paraId="60D2B742" w14:textId="77777777" w:rsidR="00A3799E" w:rsidRPr="00A3799E" w:rsidRDefault="00A3799E" w:rsidP="00A3799E">
      <w:pPr>
        <w:bidi/>
        <w:rPr>
          <w:rFonts w:cs="David" w:hint="cs"/>
          <w:rtl/>
        </w:rPr>
      </w:pPr>
      <w:r w:rsidRPr="00A3799E">
        <w:rPr>
          <w:rFonts w:cs="David" w:hint="cs"/>
          <w:rtl/>
        </w:rPr>
        <w:tab/>
        <w:t xml:space="preserve"> נאמן חנווני על פנקסו. מנהלת הוועדה נאמנה על הרשימה ועל ההצבעה. </w:t>
      </w:r>
    </w:p>
    <w:p w14:paraId="0ECD4DF3" w14:textId="77777777" w:rsidR="00A3799E" w:rsidRPr="00A3799E" w:rsidRDefault="00A3799E" w:rsidP="00A3799E">
      <w:pPr>
        <w:bidi/>
        <w:rPr>
          <w:rFonts w:cs="David" w:hint="cs"/>
          <w:rtl/>
        </w:rPr>
      </w:pPr>
    </w:p>
    <w:p w14:paraId="75341720"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6A681B23" w14:textId="77777777" w:rsidR="00A3799E" w:rsidRPr="00A3799E" w:rsidRDefault="00A3799E" w:rsidP="00A3799E">
      <w:pPr>
        <w:bidi/>
        <w:rPr>
          <w:rFonts w:cs="David"/>
          <w:u w:val="single"/>
          <w:rtl/>
        </w:rPr>
      </w:pPr>
    </w:p>
    <w:p w14:paraId="36E5F8F0"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תשעה אנשים מחברי הוועדה הצביעו בעד. כולם נמצאים פה.  </w:t>
      </w:r>
    </w:p>
    <w:p w14:paraId="2F8BE641" w14:textId="77777777" w:rsidR="00A3799E" w:rsidRPr="00A3799E" w:rsidRDefault="00A3799E" w:rsidP="00A3799E">
      <w:pPr>
        <w:bidi/>
        <w:rPr>
          <w:rFonts w:cs="David" w:hint="cs"/>
          <w:rtl/>
        </w:rPr>
      </w:pPr>
    </w:p>
    <w:p w14:paraId="250D280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4C4606B" w14:textId="77777777" w:rsidR="00A3799E" w:rsidRPr="00A3799E" w:rsidRDefault="00A3799E" w:rsidP="00A3799E">
      <w:pPr>
        <w:bidi/>
        <w:rPr>
          <w:rFonts w:cs="David" w:hint="cs"/>
          <w:rtl/>
        </w:rPr>
      </w:pPr>
    </w:p>
    <w:p w14:paraId="7CB3A93B" w14:textId="77777777" w:rsidR="00A3799E" w:rsidRPr="00A3799E" w:rsidRDefault="00A3799E" w:rsidP="00A3799E">
      <w:pPr>
        <w:bidi/>
        <w:rPr>
          <w:rFonts w:cs="David" w:hint="cs"/>
          <w:rtl/>
        </w:rPr>
      </w:pPr>
      <w:r w:rsidRPr="00A3799E">
        <w:rPr>
          <w:rFonts w:cs="David" w:hint="cs"/>
          <w:rtl/>
        </w:rPr>
        <w:tab/>
        <w:t xml:space="preserve">הדברים נבדקו, גם שמית. אני סומך על מנהלת הוועדה, כי ישבו פה חברי כנסת ולא הצביעו. אני יודע שבהצבעה הראשונה אחד מהאופוזיציה לא הצביע. </w:t>
      </w:r>
    </w:p>
    <w:p w14:paraId="13703DC3" w14:textId="77777777" w:rsidR="00A3799E" w:rsidRPr="00A3799E" w:rsidRDefault="00A3799E" w:rsidP="00A3799E">
      <w:pPr>
        <w:bidi/>
        <w:rPr>
          <w:rFonts w:cs="David" w:hint="cs"/>
          <w:rtl/>
        </w:rPr>
      </w:pPr>
    </w:p>
    <w:p w14:paraId="53FE2919" w14:textId="77777777" w:rsidR="00A3799E" w:rsidRPr="00A3799E" w:rsidRDefault="00A3799E" w:rsidP="00A3799E">
      <w:pPr>
        <w:bidi/>
        <w:rPr>
          <w:rFonts w:cs="David" w:hint="cs"/>
          <w:rtl/>
        </w:rPr>
      </w:pPr>
    </w:p>
    <w:p w14:paraId="587B73F4" w14:textId="77777777" w:rsidR="00A3799E" w:rsidRPr="00A3799E" w:rsidRDefault="00A3799E" w:rsidP="00A3799E">
      <w:pPr>
        <w:bidi/>
        <w:rPr>
          <w:rFonts w:cs="David" w:hint="cs"/>
          <w:rtl/>
        </w:rPr>
      </w:pPr>
    </w:p>
    <w:p w14:paraId="131C499C" w14:textId="77777777" w:rsidR="00A3799E" w:rsidRPr="00A3799E" w:rsidRDefault="00A3799E" w:rsidP="00A3799E">
      <w:pPr>
        <w:bidi/>
        <w:jc w:val="center"/>
        <w:rPr>
          <w:rFonts w:cs="David" w:hint="cs"/>
          <w:rtl/>
        </w:rPr>
      </w:pPr>
      <w:r w:rsidRPr="00A3799E">
        <w:rPr>
          <w:rFonts w:cs="David"/>
          <w:rtl/>
        </w:rPr>
        <w:br w:type="page"/>
      </w:r>
      <w:r w:rsidRPr="00A3799E">
        <w:rPr>
          <w:rFonts w:cs="David" w:hint="cs"/>
          <w:rtl/>
        </w:rPr>
        <w:t>3.  בקשות חברי הכנסת להקדמת הדיון בהצעות חוק לפני הקריאה הטרומית:</w:t>
      </w:r>
    </w:p>
    <w:p w14:paraId="3F40A3B6" w14:textId="77777777" w:rsidR="00A3799E" w:rsidRPr="00A3799E" w:rsidRDefault="00A3799E" w:rsidP="00A3799E">
      <w:pPr>
        <w:bidi/>
        <w:jc w:val="center"/>
        <w:rPr>
          <w:rFonts w:cs="David" w:hint="cs"/>
          <w:rtl/>
        </w:rPr>
      </w:pPr>
      <w:r w:rsidRPr="00A3799E">
        <w:rPr>
          <w:rFonts w:cs="David" w:hint="cs"/>
          <w:rtl/>
        </w:rPr>
        <w:t>א. הצעת חוק יסוד: הממשלה (הפרדת רשויות ומשטר נשיאותי) (פ/2806/17),</w:t>
      </w:r>
    </w:p>
    <w:p w14:paraId="2DD5663E" w14:textId="77777777" w:rsidR="00A3799E" w:rsidRPr="00A3799E" w:rsidRDefault="00A3799E" w:rsidP="00A3799E">
      <w:pPr>
        <w:bidi/>
        <w:jc w:val="center"/>
        <w:rPr>
          <w:rFonts w:cs="David" w:hint="cs"/>
          <w:u w:val="single"/>
          <w:rtl/>
        </w:rPr>
      </w:pPr>
      <w:r w:rsidRPr="00A3799E">
        <w:rPr>
          <w:rFonts w:cs="David" w:hint="cs"/>
          <w:u w:val="single"/>
          <w:rtl/>
        </w:rPr>
        <w:t>הצעת חבר הכנסת דוד רותם</w:t>
      </w:r>
    </w:p>
    <w:p w14:paraId="6EC02C4A" w14:textId="77777777" w:rsidR="00A3799E" w:rsidRPr="00A3799E" w:rsidRDefault="00A3799E" w:rsidP="00A3799E">
      <w:pPr>
        <w:bidi/>
        <w:rPr>
          <w:rFonts w:cs="David" w:hint="cs"/>
          <w:rtl/>
        </w:rPr>
      </w:pPr>
    </w:p>
    <w:p w14:paraId="5D7015E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0063FD3" w14:textId="77777777" w:rsidR="00A3799E" w:rsidRPr="00A3799E" w:rsidRDefault="00A3799E" w:rsidP="00A3799E">
      <w:pPr>
        <w:bidi/>
        <w:rPr>
          <w:rFonts w:cs="David" w:hint="cs"/>
          <w:rtl/>
        </w:rPr>
      </w:pPr>
    </w:p>
    <w:p w14:paraId="7ACB5EDC" w14:textId="77777777" w:rsidR="00A3799E" w:rsidRPr="00A3799E" w:rsidRDefault="00A3799E" w:rsidP="00A3799E">
      <w:pPr>
        <w:bidi/>
        <w:rPr>
          <w:rFonts w:cs="David" w:hint="cs"/>
          <w:rtl/>
        </w:rPr>
      </w:pPr>
      <w:r w:rsidRPr="00A3799E">
        <w:rPr>
          <w:rFonts w:cs="David" w:hint="cs"/>
          <w:rtl/>
        </w:rPr>
        <w:tab/>
        <w:t xml:space="preserve">הנושא הבא על סדר-היום: בקשות חברי הכנסת להקדמת הדיון בהצעות חוק לפני הקריאה הטרומית: הצעת חוק יסוד: הממשלה (הפרדת רשויות ומשטר נשיאותי) (פ/2806/17),   הצעת חבר הכנסת דוד רותם. </w:t>
      </w:r>
    </w:p>
    <w:p w14:paraId="67031CA0" w14:textId="77777777" w:rsidR="00A3799E" w:rsidRPr="00A3799E" w:rsidRDefault="00A3799E" w:rsidP="00A3799E">
      <w:pPr>
        <w:bidi/>
        <w:rPr>
          <w:rFonts w:cs="David" w:hint="cs"/>
          <w:rtl/>
        </w:rPr>
      </w:pPr>
    </w:p>
    <w:p w14:paraId="7D6E05F4" w14:textId="77777777" w:rsidR="00A3799E" w:rsidRPr="00A3799E" w:rsidRDefault="00A3799E" w:rsidP="00A3799E">
      <w:pPr>
        <w:bidi/>
        <w:rPr>
          <w:rFonts w:cs="David" w:hint="cs"/>
          <w:u w:val="single"/>
          <w:rtl/>
        </w:rPr>
      </w:pPr>
      <w:r w:rsidRPr="00A3799E">
        <w:rPr>
          <w:rFonts w:cs="David" w:hint="cs"/>
          <w:u w:val="single"/>
          <w:rtl/>
        </w:rPr>
        <w:t>דוד רותם:</w:t>
      </w:r>
    </w:p>
    <w:p w14:paraId="00E76E0F" w14:textId="77777777" w:rsidR="00A3799E" w:rsidRPr="00A3799E" w:rsidRDefault="00A3799E" w:rsidP="00A3799E">
      <w:pPr>
        <w:bidi/>
        <w:rPr>
          <w:rFonts w:cs="David" w:hint="cs"/>
          <w:rtl/>
        </w:rPr>
      </w:pPr>
    </w:p>
    <w:p w14:paraId="4975F836" w14:textId="77777777" w:rsidR="00A3799E" w:rsidRPr="00A3799E" w:rsidRDefault="00A3799E" w:rsidP="00A3799E">
      <w:pPr>
        <w:bidi/>
        <w:rPr>
          <w:rFonts w:cs="David" w:hint="cs"/>
          <w:rtl/>
        </w:rPr>
      </w:pPr>
      <w:r w:rsidRPr="00A3799E">
        <w:rPr>
          <w:rFonts w:cs="David" w:hint="cs"/>
          <w:rtl/>
        </w:rPr>
        <w:tab/>
        <w:t xml:space="preserve"> מחר תעלה לדיון הצעת חוק של חברת הכנסת </w:t>
      </w:r>
      <w:proofErr w:type="spellStart"/>
      <w:r w:rsidRPr="00A3799E">
        <w:rPr>
          <w:rFonts w:cs="David" w:hint="cs"/>
          <w:rtl/>
        </w:rPr>
        <w:t>טרטמן</w:t>
      </w:r>
      <w:proofErr w:type="spellEnd"/>
      <w:r w:rsidRPr="00A3799E">
        <w:rPr>
          <w:rFonts w:cs="David" w:hint="cs"/>
          <w:rtl/>
        </w:rPr>
        <w:t xml:space="preserve"> בנושא הזה בדיוק. התברר שבהצעת החוק נפלו כמה פגמים טכניים. </w:t>
      </w:r>
    </w:p>
    <w:p w14:paraId="4DC00363" w14:textId="77777777" w:rsidR="00A3799E" w:rsidRPr="00A3799E" w:rsidRDefault="00A3799E" w:rsidP="00A3799E">
      <w:pPr>
        <w:bidi/>
        <w:rPr>
          <w:rFonts w:cs="David" w:hint="cs"/>
          <w:rtl/>
        </w:rPr>
      </w:pPr>
    </w:p>
    <w:p w14:paraId="5A4ED51D" w14:textId="77777777" w:rsidR="00A3799E" w:rsidRPr="00A3799E" w:rsidRDefault="00A3799E" w:rsidP="00A3799E">
      <w:pPr>
        <w:bidi/>
        <w:rPr>
          <w:rFonts w:cs="David" w:hint="cs"/>
          <w:u w:val="single"/>
          <w:rtl/>
        </w:rPr>
      </w:pPr>
      <w:r w:rsidRPr="00A3799E">
        <w:rPr>
          <w:rFonts w:cs="David" w:hint="cs"/>
          <w:u w:val="single"/>
          <w:rtl/>
        </w:rPr>
        <w:t>גדעון סער:</w:t>
      </w:r>
    </w:p>
    <w:p w14:paraId="1D52A5CF" w14:textId="77777777" w:rsidR="00A3799E" w:rsidRPr="00A3799E" w:rsidRDefault="00A3799E" w:rsidP="00A3799E">
      <w:pPr>
        <w:bidi/>
        <w:rPr>
          <w:rFonts w:cs="David" w:hint="cs"/>
          <w:u w:val="single"/>
          <w:rtl/>
        </w:rPr>
      </w:pPr>
    </w:p>
    <w:p w14:paraId="06AFBBBD" w14:textId="77777777" w:rsidR="00A3799E" w:rsidRPr="00A3799E" w:rsidRDefault="00A3799E" w:rsidP="00A3799E">
      <w:pPr>
        <w:bidi/>
        <w:rPr>
          <w:rFonts w:cs="David" w:hint="cs"/>
          <w:rtl/>
        </w:rPr>
      </w:pPr>
      <w:r w:rsidRPr="00A3799E">
        <w:rPr>
          <w:rFonts w:cs="David" w:hint="cs"/>
          <w:rtl/>
        </w:rPr>
        <w:tab/>
        <w:t xml:space="preserve"> מהותיים, לא טכניים. </w:t>
      </w:r>
    </w:p>
    <w:p w14:paraId="1EC1E45B" w14:textId="77777777" w:rsidR="00A3799E" w:rsidRPr="00A3799E" w:rsidRDefault="00A3799E" w:rsidP="00A3799E">
      <w:pPr>
        <w:bidi/>
        <w:rPr>
          <w:rFonts w:cs="David" w:hint="cs"/>
          <w:rtl/>
        </w:rPr>
      </w:pPr>
    </w:p>
    <w:p w14:paraId="0F622E5C" w14:textId="77777777" w:rsidR="00A3799E" w:rsidRPr="00A3799E" w:rsidRDefault="00A3799E" w:rsidP="00A3799E">
      <w:pPr>
        <w:bidi/>
        <w:rPr>
          <w:rFonts w:cs="David" w:hint="cs"/>
          <w:u w:val="single"/>
          <w:rtl/>
        </w:rPr>
      </w:pPr>
      <w:r w:rsidRPr="00A3799E">
        <w:rPr>
          <w:rFonts w:cs="David" w:hint="cs"/>
          <w:u w:val="single"/>
          <w:rtl/>
        </w:rPr>
        <w:t>דוד רותם:</w:t>
      </w:r>
    </w:p>
    <w:p w14:paraId="449934D9" w14:textId="77777777" w:rsidR="00A3799E" w:rsidRPr="00A3799E" w:rsidRDefault="00A3799E" w:rsidP="00A3799E">
      <w:pPr>
        <w:bidi/>
        <w:rPr>
          <w:rFonts w:cs="David" w:hint="cs"/>
          <w:rtl/>
        </w:rPr>
      </w:pPr>
    </w:p>
    <w:p w14:paraId="448D2FDD" w14:textId="77777777" w:rsidR="00A3799E" w:rsidRPr="00A3799E" w:rsidRDefault="00A3799E" w:rsidP="00A3799E">
      <w:pPr>
        <w:bidi/>
        <w:rPr>
          <w:rFonts w:cs="David" w:hint="cs"/>
          <w:rtl/>
        </w:rPr>
      </w:pPr>
      <w:r w:rsidRPr="00A3799E">
        <w:rPr>
          <w:rFonts w:cs="David" w:hint="cs"/>
          <w:rtl/>
        </w:rPr>
        <w:tab/>
        <w:t xml:space="preserve"> טכניים לחלוטין. באתי בהצעת החוק שלי כדי לתקן אותם, כדי שהחוק הזה יהיה מושלם. אני יודע שיש פה הרבה חברים שמתנגדים לחוק. הצעת החוק היתה של השר ליברמן ועברה לחברת הכנסת </w:t>
      </w:r>
      <w:proofErr w:type="spellStart"/>
      <w:r w:rsidRPr="00A3799E">
        <w:rPr>
          <w:rFonts w:cs="David" w:hint="cs"/>
          <w:rtl/>
        </w:rPr>
        <w:t>טרטמן</w:t>
      </w:r>
      <w:proofErr w:type="spellEnd"/>
      <w:r w:rsidRPr="00A3799E">
        <w:rPr>
          <w:rFonts w:cs="David" w:hint="cs"/>
          <w:rtl/>
        </w:rPr>
        <w:t xml:space="preserve">. השאלה היא למה שהכנסת תדון פעמיים באותה הצעת חוק. זה ההיגיון שבדבר, זו הדחיפות שבדבר. </w:t>
      </w:r>
    </w:p>
    <w:p w14:paraId="7772129D" w14:textId="77777777" w:rsidR="00A3799E" w:rsidRPr="00A3799E" w:rsidRDefault="00A3799E" w:rsidP="00A3799E">
      <w:pPr>
        <w:bidi/>
        <w:rPr>
          <w:rFonts w:cs="David" w:hint="cs"/>
          <w:rtl/>
        </w:rPr>
      </w:pPr>
    </w:p>
    <w:p w14:paraId="6E410F5D"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0F74637" w14:textId="77777777" w:rsidR="00A3799E" w:rsidRPr="00A3799E" w:rsidRDefault="00A3799E" w:rsidP="00A3799E">
      <w:pPr>
        <w:bidi/>
        <w:rPr>
          <w:rFonts w:cs="David" w:hint="cs"/>
          <w:rtl/>
        </w:rPr>
      </w:pPr>
    </w:p>
    <w:p w14:paraId="394D8752" w14:textId="77777777" w:rsidR="00A3799E" w:rsidRPr="00A3799E" w:rsidRDefault="00A3799E" w:rsidP="00A3799E">
      <w:pPr>
        <w:bidi/>
        <w:rPr>
          <w:rFonts w:cs="David" w:hint="cs"/>
          <w:rtl/>
        </w:rPr>
      </w:pPr>
      <w:r w:rsidRPr="00A3799E">
        <w:rPr>
          <w:rFonts w:cs="David" w:hint="cs"/>
          <w:rtl/>
        </w:rPr>
        <w:tab/>
        <w:t xml:space="preserve">חבר הכנסת גדעון סער, בבקשה. </w:t>
      </w:r>
    </w:p>
    <w:p w14:paraId="6E4D185F" w14:textId="77777777" w:rsidR="00A3799E" w:rsidRPr="00A3799E" w:rsidRDefault="00A3799E" w:rsidP="00A3799E">
      <w:pPr>
        <w:bidi/>
        <w:rPr>
          <w:rFonts w:cs="David" w:hint="cs"/>
          <w:rtl/>
        </w:rPr>
      </w:pPr>
    </w:p>
    <w:p w14:paraId="1EACEE93" w14:textId="77777777" w:rsidR="00A3799E" w:rsidRPr="00A3799E" w:rsidRDefault="00A3799E" w:rsidP="00A3799E">
      <w:pPr>
        <w:bidi/>
        <w:rPr>
          <w:rFonts w:cs="David" w:hint="cs"/>
          <w:u w:val="single"/>
          <w:rtl/>
        </w:rPr>
      </w:pPr>
      <w:r w:rsidRPr="00A3799E">
        <w:rPr>
          <w:rFonts w:cs="David" w:hint="cs"/>
          <w:u w:val="single"/>
          <w:rtl/>
        </w:rPr>
        <w:t>גדעון סער:</w:t>
      </w:r>
    </w:p>
    <w:p w14:paraId="6B492CD4" w14:textId="77777777" w:rsidR="00A3799E" w:rsidRPr="00A3799E" w:rsidRDefault="00A3799E" w:rsidP="00A3799E">
      <w:pPr>
        <w:bidi/>
        <w:rPr>
          <w:rFonts w:cs="David" w:hint="cs"/>
          <w:u w:val="single"/>
          <w:rtl/>
        </w:rPr>
      </w:pPr>
    </w:p>
    <w:p w14:paraId="7149C064" w14:textId="77777777" w:rsidR="00A3799E" w:rsidRPr="00A3799E" w:rsidRDefault="00A3799E" w:rsidP="00A3799E">
      <w:pPr>
        <w:bidi/>
        <w:rPr>
          <w:rFonts w:cs="David" w:hint="cs"/>
          <w:rtl/>
        </w:rPr>
      </w:pPr>
      <w:r w:rsidRPr="00A3799E">
        <w:rPr>
          <w:rFonts w:cs="David" w:hint="cs"/>
          <w:rtl/>
        </w:rPr>
        <w:tab/>
        <w:t xml:space="preserve"> אדוני היושב-ראש, אני מודה שאומנם גם אני פתוח ללמוד, אבל פעם ראשונה שזכור לי, שכנימוק לבקשה לפטור מחובת הנחה נאמר שיש פגמים טכניים בהצעה אחרת. נדמה לי שגם אם יחטטו בפרוטוקולים של ועדת הכנסת לדורותיה, לא ימצאו נימוק כל כך מקורי. </w:t>
      </w:r>
    </w:p>
    <w:p w14:paraId="3566B470" w14:textId="77777777" w:rsidR="00A3799E" w:rsidRPr="00A3799E" w:rsidRDefault="00A3799E" w:rsidP="00A3799E">
      <w:pPr>
        <w:bidi/>
        <w:rPr>
          <w:rFonts w:cs="David" w:hint="cs"/>
          <w:rtl/>
        </w:rPr>
      </w:pPr>
    </w:p>
    <w:p w14:paraId="40250D1F" w14:textId="77777777" w:rsidR="00A3799E" w:rsidRPr="00A3799E" w:rsidRDefault="00A3799E" w:rsidP="00A3799E">
      <w:pPr>
        <w:bidi/>
        <w:rPr>
          <w:rFonts w:cs="David" w:hint="cs"/>
          <w:rtl/>
        </w:rPr>
      </w:pPr>
      <w:r w:rsidRPr="00A3799E">
        <w:rPr>
          <w:rFonts w:cs="David" w:hint="cs"/>
          <w:rtl/>
        </w:rPr>
        <w:tab/>
        <w:t xml:space="preserve">נניח שיש להזיה של ישראל ביתנו על משטר נשיאותי רוב בכנסת, מה שלפי דעתי אין, ונניח שיהיה רוב להצעה של חברת הכנסת </w:t>
      </w:r>
      <w:proofErr w:type="spellStart"/>
      <w:r w:rsidRPr="00A3799E">
        <w:rPr>
          <w:rFonts w:cs="David" w:hint="cs"/>
          <w:rtl/>
        </w:rPr>
        <w:t>טרטמן</w:t>
      </w:r>
      <w:proofErr w:type="spellEnd"/>
      <w:r w:rsidRPr="00A3799E">
        <w:rPr>
          <w:rFonts w:cs="David" w:hint="cs"/>
          <w:rtl/>
        </w:rPr>
        <w:t xml:space="preserve"> מחר במליאה, אז אם יש בה כמה פגמים טכניים, יתקנו את זה בוועדת החוקה, חוק ומשפט, לקראת הקריאה הראשונה. אני מכיר עוד כמה הצעות חוק שהן מוגשות לקריאה טרומית והן עדיין לא מושלמות, ותוך כדי הליכי החקיקה הן הופכות למושלמות. </w:t>
      </w:r>
    </w:p>
    <w:p w14:paraId="68752F55" w14:textId="77777777" w:rsidR="00A3799E" w:rsidRPr="00A3799E" w:rsidRDefault="00A3799E" w:rsidP="00A3799E">
      <w:pPr>
        <w:bidi/>
        <w:rPr>
          <w:rFonts w:cs="David" w:hint="cs"/>
          <w:rtl/>
        </w:rPr>
      </w:pPr>
    </w:p>
    <w:p w14:paraId="72A5BE3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B806614" w14:textId="77777777" w:rsidR="00A3799E" w:rsidRPr="00A3799E" w:rsidRDefault="00A3799E" w:rsidP="00A3799E">
      <w:pPr>
        <w:bidi/>
        <w:rPr>
          <w:rFonts w:cs="David" w:hint="cs"/>
          <w:rtl/>
        </w:rPr>
      </w:pPr>
    </w:p>
    <w:p w14:paraId="67D8FC62" w14:textId="77777777" w:rsidR="00A3799E" w:rsidRPr="00A3799E" w:rsidRDefault="00A3799E" w:rsidP="00A3799E">
      <w:pPr>
        <w:bidi/>
        <w:rPr>
          <w:rFonts w:cs="David" w:hint="cs"/>
          <w:rtl/>
        </w:rPr>
      </w:pPr>
      <w:r w:rsidRPr="00A3799E">
        <w:rPr>
          <w:rFonts w:cs="David" w:hint="cs"/>
          <w:rtl/>
        </w:rPr>
        <w:tab/>
        <w:t>כמה פעמים אישרנו פה פטורים לחברי כנסת של הצעות חוק בלי פגמים, אלא בגלל שיש הצעה זהה?</w:t>
      </w:r>
    </w:p>
    <w:p w14:paraId="0A5723C1" w14:textId="77777777" w:rsidR="00A3799E" w:rsidRPr="00A3799E" w:rsidRDefault="00A3799E" w:rsidP="00A3799E">
      <w:pPr>
        <w:bidi/>
        <w:rPr>
          <w:rFonts w:cs="David" w:hint="cs"/>
          <w:rtl/>
        </w:rPr>
      </w:pPr>
    </w:p>
    <w:p w14:paraId="4C036905" w14:textId="77777777" w:rsidR="00A3799E" w:rsidRPr="00A3799E" w:rsidRDefault="00A3799E" w:rsidP="00A3799E">
      <w:pPr>
        <w:bidi/>
        <w:rPr>
          <w:rFonts w:cs="David" w:hint="cs"/>
          <w:u w:val="single"/>
          <w:rtl/>
        </w:rPr>
      </w:pPr>
      <w:r w:rsidRPr="00A3799E">
        <w:rPr>
          <w:rFonts w:cs="David" w:hint="cs"/>
          <w:u w:val="single"/>
          <w:rtl/>
        </w:rPr>
        <w:t>גדעון סער:</w:t>
      </w:r>
    </w:p>
    <w:p w14:paraId="39E0D0B7" w14:textId="77777777" w:rsidR="00A3799E" w:rsidRPr="00A3799E" w:rsidRDefault="00A3799E" w:rsidP="00A3799E">
      <w:pPr>
        <w:bidi/>
        <w:rPr>
          <w:rFonts w:cs="David" w:hint="cs"/>
          <w:u w:val="single"/>
          <w:rtl/>
        </w:rPr>
      </w:pPr>
    </w:p>
    <w:p w14:paraId="00B3C58A" w14:textId="77777777" w:rsidR="00A3799E" w:rsidRPr="00A3799E" w:rsidRDefault="00A3799E" w:rsidP="00A3799E">
      <w:pPr>
        <w:bidi/>
        <w:rPr>
          <w:rFonts w:cs="David" w:hint="cs"/>
          <w:rtl/>
        </w:rPr>
      </w:pPr>
      <w:r w:rsidRPr="00A3799E">
        <w:rPr>
          <w:rFonts w:cs="David" w:hint="cs"/>
          <w:rtl/>
        </w:rPr>
        <w:tab/>
        <w:t xml:space="preserve"> קמנו ביום ראשון בבוקר, קראנו באחד מהעיתונים והבנו שיש דחיפות עליונה להעביר השבוע את ההצעה למשטר נשיאותי, לפני שיוצאים לפגרה. פשוט דבר שאי-אפשר בלעדיו. ההצעה הזאת היתה אמורה להיות </w:t>
      </w:r>
      <w:proofErr w:type="spellStart"/>
      <w:r w:rsidRPr="00A3799E">
        <w:rPr>
          <w:rFonts w:cs="David" w:hint="cs"/>
          <w:rtl/>
        </w:rPr>
        <w:t>מוצבעת</w:t>
      </w:r>
      <w:proofErr w:type="spellEnd"/>
      <w:r w:rsidRPr="00A3799E">
        <w:rPr>
          <w:rFonts w:cs="David" w:hint="cs"/>
          <w:rtl/>
        </w:rPr>
        <w:t xml:space="preserve"> בתחילת מושב החורף. פתאום מישהו החליט שהיא חייבת לעבור בקריאה טרומית השבוע. יש גבול. אני מציע לך לבדוק מה היה בוועדה הזאת בקדנציה הזאת כאשר הביאו הצעות אחרות ודומות בנושאים </w:t>
      </w:r>
      <w:proofErr w:type="spellStart"/>
      <w:r w:rsidRPr="00A3799E">
        <w:rPr>
          <w:rFonts w:cs="David" w:hint="cs"/>
          <w:rtl/>
        </w:rPr>
        <w:t>ממשליים</w:t>
      </w:r>
      <w:proofErr w:type="spellEnd"/>
      <w:r w:rsidRPr="00A3799E">
        <w:rPr>
          <w:rFonts w:cs="David" w:hint="cs"/>
          <w:rtl/>
        </w:rPr>
        <w:t xml:space="preserve">, בנושא של חוקי יסוד. גם בהצעות שתמכתי בהן, התנגדתי לפטור מחובת הנחה לחוקים בנושא של חוקי יסוד. משנים שיטת ממשל ונותנים לזה פטור מחובת הנחה. אם הצעת החוק תעבור במליאה, ואני מקווה שהיא לא תעבור, וזה לגיטימי שחברת הכנסת </w:t>
      </w:r>
      <w:proofErr w:type="spellStart"/>
      <w:r w:rsidRPr="00A3799E">
        <w:rPr>
          <w:rFonts w:cs="David" w:hint="cs"/>
          <w:rtl/>
        </w:rPr>
        <w:t>טרטמן</w:t>
      </w:r>
      <w:proofErr w:type="spellEnd"/>
      <w:r w:rsidRPr="00A3799E">
        <w:rPr>
          <w:rFonts w:cs="David" w:hint="cs"/>
          <w:rtl/>
        </w:rPr>
        <w:t xml:space="preserve"> ומי שתומך בעמדה הזאת יעשה את המרב כדי שהיא תעבור, אז היא תעבור, יעשו על זה מודיפיקציות. אגב, הנושא משטר נשיאותי לא מוזכר בהצעת החוק של </w:t>
      </w:r>
      <w:proofErr w:type="spellStart"/>
      <w:r w:rsidRPr="00A3799E">
        <w:rPr>
          <w:rFonts w:cs="David" w:hint="cs"/>
          <w:rtl/>
        </w:rPr>
        <w:t>טרטמן</w:t>
      </w:r>
      <w:proofErr w:type="spellEnd"/>
      <w:r w:rsidRPr="00A3799E">
        <w:rPr>
          <w:rFonts w:cs="David" w:hint="cs"/>
          <w:rtl/>
        </w:rPr>
        <w:t xml:space="preserve">, שם מדובר על שני פתקים. </w:t>
      </w:r>
    </w:p>
    <w:p w14:paraId="0BADF66F" w14:textId="77777777" w:rsidR="00A3799E" w:rsidRPr="00A3799E" w:rsidRDefault="00A3799E" w:rsidP="00A3799E">
      <w:pPr>
        <w:bidi/>
        <w:rPr>
          <w:rFonts w:cs="David" w:hint="cs"/>
          <w:rtl/>
        </w:rPr>
      </w:pPr>
    </w:p>
    <w:p w14:paraId="2BD3B5C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3F05948" w14:textId="77777777" w:rsidR="00A3799E" w:rsidRPr="00A3799E" w:rsidRDefault="00A3799E" w:rsidP="00A3799E">
      <w:pPr>
        <w:bidi/>
        <w:rPr>
          <w:rFonts w:cs="David" w:hint="cs"/>
          <w:rtl/>
        </w:rPr>
      </w:pPr>
    </w:p>
    <w:p w14:paraId="669E0F22" w14:textId="77777777" w:rsidR="00A3799E" w:rsidRPr="00A3799E" w:rsidRDefault="00A3799E" w:rsidP="00A3799E">
      <w:pPr>
        <w:bidi/>
        <w:rPr>
          <w:rFonts w:cs="David" w:hint="cs"/>
          <w:rtl/>
        </w:rPr>
      </w:pPr>
      <w:r w:rsidRPr="00A3799E">
        <w:rPr>
          <w:rFonts w:cs="David" w:hint="cs"/>
          <w:rtl/>
        </w:rPr>
        <w:tab/>
        <w:t xml:space="preserve">הכותרת לא מתאימה לתוכן, אני מסכים אתך. </w:t>
      </w:r>
    </w:p>
    <w:p w14:paraId="58B78A34" w14:textId="77777777" w:rsidR="00A3799E" w:rsidRPr="00A3799E" w:rsidRDefault="00A3799E" w:rsidP="00A3799E">
      <w:pPr>
        <w:bidi/>
        <w:rPr>
          <w:rFonts w:cs="David" w:hint="cs"/>
          <w:rtl/>
        </w:rPr>
      </w:pPr>
    </w:p>
    <w:p w14:paraId="143DDA97" w14:textId="77777777" w:rsidR="00A3799E" w:rsidRPr="00A3799E" w:rsidRDefault="00A3799E" w:rsidP="00A3799E">
      <w:pPr>
        <w:bidi/>
        <w:rPr>
          <w:rFonts w:cs="David" w:hint="cs"/>
          <w:u w:val="single"/>
          <w:rtl/>
        </w:rPr>
      </w:pPr>
      <w:r w:rsidRPr="00A3799E">
        <w:rPr>
          <w:rFonts w:cs="David" w:hint="cs"/>
          <w:u w:val="single"/>
          <w:rtl/>
        </w:rPr>
        <w:t>גדעון סער:</w:t>
      </w:r>
    </w:p>
    <w:p w14:paraId="23F78356" w14:textId="77777777" w:rsidR="00A3799E" w:rsidRPr="00A3799E" w:rsidRDefault="00A3799E" w:rsidP="00A3799E">
      <w:pPr>
        <w:bidi/>
        <w:rPr>
          <w:rFonts w:cs="David" w:hint="cs"/>
          <w:u w:val="single"/>
          <w:rtl/>
        </w:rPr>
      </w:pPr>
    </w:p>
    <w:p w14:paraId="697641B9" w14:textId="77777777" w:rsidR="00A3799E" w:rsidRPr="00A3799E" w:rsidRDefault="00A3799E" w:rsidP="00A3799E">
      <w:pPr>
        <w:bidi/>
        <w:rPr>
          <w:rFonts w:cs="David" w:hint="cs"/>
          <w:rtl/>
        </w:rPr>
      </w:pPr>
      <w:r w:rsidRPr="00A3799E">
        <w:rPr>
          <w:rFonts w:cs="David" w:hint="cs"/>
          <w:rtl/>
        </w:rPr>
        <w:tab/>
        <w:t xml:space="preserve"> אני לא מבקר, זו הצעה לגיטימית, לדעתי מוטעית. לבוא עם הצעה נפרדת כדי לתקן פגמים טכניים בהצעה המקורית, לדעתי זה דבר שאסור לתת לו יד. אנחנו פה צריכים להעביר מסר שלא יהיה משטר נשיאותי במדינת ישראל, כי הוא לא יהיה. </w:t>
      </w:r>
    </w:p>
    <w:p w14:paraId="78C43AFC" w14:textId="77777777" w:rsidR="00A3799E" w:rsidRPr="00A3799E" w:rsidRDefault="00A3799E" w:rsidP="00A3799E">
      <w:pPr>
        <w:bidi/>
        <w:rPr>
          <w:rFonts w:cs="David" w:hint="cs"/>
          <w:rtl/>
        </w:rPr>
      </w:pPr>
    </w:p>
    <w:p w14:paraId="1B17BB27"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8738654" w14:textId="77777777" w:rsidR="00A3799E" w:rsidRPr="00A3799E" w:rsidRDefault="00A3799E" w:rsidP="00A3799E">
      <w:pPr>
        <w:bidi/>
        <w:rPr>
          <w:rFonts w:cs="David" w:hint="cs"/>
          <w:rtl/>
        </w:rPr>
      </w:pPr>
    </w:p>
    <w:p w14:paraId="02F54971" w14:textId="77777777" w:rsidR="00A3799E" w:rsidRPr="00A3799E" w:rsidRDefault="00A3799E" w:rsidP="00A3799E">
      <w:pPr>
        <w:bidi/>
        <w:rPr>
          <w:rFonts w:cs="David" w:hint="cs"/>
          <w:rtl/>
        </w:rPr>
      </w:pPr>
      <w:r w:rsidRPr="00A3799E">
        <w:rPr>
          <w:rFonts w:cs="David" w:hint="cs"/>
          <w:rtl/>
        </w:rPr>
        <w:tab/>
        <w:t xml:space="preserve">בהצעת החוק של חבר הכנסת דוד רותם יש סעיף שמבטל את חוק יסוד: הנשיא. </w:t>
      </w:r>
    </w:p>
    <w:p w14:paraId="170F3085" w14:textId="77777777" w:rsidR="00A3799E" w:rsidRPr="00A3799E" w:rsidRDefault="00A3799E" w:rsidP="00A3799E">
      <w:pPr>
        <w:bidi/>
        <w:rPr>
          <w:rFonts w:cs="David" w:hint="cs"/>
          <w:rtl/>
        </w:rPr>
      </w:pPr>
    </w:p>
    <w:p w14:paraId="3CC52833" w14:textId="77777777" w:rsidR="00A3799E" w:rsidRPr="00A3799E" w:rsidRDefault="00A3799E" w:rsidP="00A3799E">
      <w:pPr>
        <w:bidi/>
        <w:rPr>
          <w:rFonts w:cs="David" w:hint="cs"/>
          <w:rtl/>
        </w:rPr>
      </w:pPr>
      <w:r w:rsidRPr="00A3799E">
        <w:rPr>
          <w:rFonts w:cs="David" w:hint="cs"/>
          <w:rtl/>
        </w:rPr>
        <w:tab/>
        <w:t xml:space="preserve">חברת הכנסת </w:t>
      </w:r>
      <w:proofErr w:type="spellStart"/>
      <w:r w:rsidRPr="00A3799E">
        <w:rPr>
          <w:rFonts w:cs="David" w:hint="cs"/>
          <w:rtl/>
        </w:rPr>
        <w:t>טרטמן</w:t>
      </w:r>
      <w:proofErr w:type="spellEnd"/>
      <w:r w:rsidRPr="00A3799E">
        <w:rPr>
          <w:rFonts w:cs="David" w:hint="cs"/>
          <w:rtl/>
        </w:rPr>
        <w:t xml:space="preserve">, בבקשה. </w:t>
      </w:r>
    </w:p>
    <w:p w14:paraId="72A3FAC0" w14:textId="77777777" w:rsidR="00A3799E" w:rsidRPr="00A3799E" w:rsidRDefault="00A3799E" w:rsidP="00A3799E">
      <w:pPr>
        <w:bidi/>
        <w:rPr>
          <w:rFonts w:cs="David" w:hint="cs"/>
          <w:rtl/>
        </w:rPr>
      </w:pPr>
    </w:p>
    <w:p w14:paraId="17D789DE"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42D0D5B3" w14:textId="77777777" w:rsidR="00A3799E" w:rsidRPr="00A3799E" w:rsidRDefault="00A3799E" w:rsidP="00A3799E">
      <w:pPr>
        <w:pStyle w:val="Heading5"/>
        <w:jc w:val="left"/>
        <w:rPr>
          <w:rFonts w:hint="cs"/>
          <w:rtl/>
        </w:rPr>
      </w:pPr>
    </w:p>
    <w:p w14:paraId="60A31BE0" w14:textId="77777777" w:rsidR="00A3799E" w:rsidRPr="00A3799E" w:rsidRDefault="00A3799E" w:rsidP="00A3799E">
      <w:pPr>
        <w:bidi/>
        <w:rPr>
          <w:rFonts w:cs="David" w:hint="cs"/>
          <w:rtl/>
        </w:rPr>
      </w:pPr>
      <w:r w:rsidRPr="00A3799E">
        <w:rPr>
          <w:rFonts w:cs="David" w:hint="cs"/>
          <w:rtl/>
        </w:rPr>
        <w:tab/>
        <w:t xml:space="preserve"> אדוני היושב-ראש, אני מבינה את רחשי לבותיהם של אי-אלו מהיושבים סביב השולחן הזה, או לפחות אחד שבולט במיוחד, שכאשר לא הוא במרכז הבמה אז יש פה בעיה אישית ואז תוקפים מכל הכיוונים. אבל אני רוצה להזכיר גם לאדוני היושב-ראש, שהוא היה חבר בשולחן העגול שבו השתתפו 10 סיעות מתוך 12 סיעות הבית. כל המטרה של השולחן העגול היתה על בסיס אותה הצעת חוק שישראל ביתנו הגישה. אני מודה שלא אני הייתי זו שניסחה את ההצעה. היא הוגשה בזמנו וגם הצגנו אותה סביב השולחן העגול כנושא שמעלים אותו לסדר-היום מבלי להיכנס לפרטים במהות של הצעת החוק, כי היה ברור שהנושא הזה יעבור תהליך פרטני, מדויק, נקודתי לניסוח החוק. </w:t>
      </w:r>
    </w:p>
    <w:p w14:paraId="6C715722" w14:textId="77777777" w:rsidR="00A3799E" w:rsidRPr="00A3799E" w:rsidRDefault="00A3799E" w:rsidP="00A3799E">
      <w:pPr>
        <w:bidi/>
        <w:rPr>
          <w:rFonts w:cs="David" w:hint="cs"/>
          <w:rtl/>
        </w:rPr>
      </w:pPr>
    </w:p>
    <w:p w14:paraId="5328AFBB" w14:textId="77777777" w:rsidR="00A3799E" w:rsidRPr="00A3799E" w:rsidRDefault="00A3799E" w:rsidP="00A3799E">
      <w:pPr>
        <w:bidi/>
        <w:rPr>
          <w:rFonts w:cs="David" w:hint="cs"/>
          <w:rtl/>
        </w:rPr>
      </w:pPr>
      <w:r w:rsidRPr="00A3799E">
        <w:rPr>
          <w:rFonts w:cs="David" w:hint="cs"/>
          <w:rtl/>
        </w:rPr>
        <w:tab/>
        <w:t xml:space="preserve">אדוני היושב-ראש, הצעת החוק שהועברה לידיי הונחה, השלימה את ימיה ועולה לסדר-היום כחוק וכדין בבית הזה ביום רביעי הקרוב. נכנסו כמה תיקונים ברוח הדברים שהוסכמו על רוב סיעות הבית, כולל סיעתו של חבר הכנסת סער וחלק מאנשיו. יש פה ביטוי לתיקון. </w:t>
      </w:r>
    </w:p>
    <w:p w14:paraId="5AEA86DA" w14:textId="77777777" w:rsidR="00A3799E" w:rsidRPr="00A3799E" w:rsidRDefault="00A3799E" w:rsidP="00A3799E">
      <w:pPr>
        <w:bidi/>
        <w:rPr>
          <w:rFonts w:cs="David" w:hint="cs"/>
          <w:rtl/>
        </w:rPr>
      </w:pPr>
    </w:p>
    <w:p w14:paraId="724444F0" w14:textId="77777777" w:rsidR="00A3799E" w:rsidRPr="00A3799E" w:rsidRDefault="00A3799E" w:rsidP="00A3799E">
      <w:pPr>
        <w:bidi/>
        <w:rPr>
          <w:rFonts w:cs="David" w:hint="cs"/>
          <w:u w:val="single"/>
          <w:rtl/>
        </w:rPr>
      </w:pPr>
      <w:r w:rsidRPr="00A3799E">
        <w:rPr>
          <w:rFonts w:cs="David" w:hint="cs"/>
          <w:u w:val="single"/>
          <w:rtl/>
        </w:rPr>
        <w:t>גדעון סער:</w:t>
      </w:r>
    </w:p>
    <w:p w14:paraId="4015B308" w14:textId="77777777" w:rsidR="00A3799E" w:rsidRPr="00A3799E" w:rsidRDefault="00A3799E" w:rsidP="00A3799E">
      <w:pPr>
        <w:bidi/>
        <w:rPr>
          <w:rFonts w:cs="David" w:hint="cs"/>
          <w:u w:val="single"/>
          <w:rtl/>
        </w:rPr>
      </w:pPr>
    </w:p>
    <w:p w14:paraId="1B821FE3" w14:textId="77777777" w:rsidR="00A3799E" w:rsidRPr="00A3799E" w:rsidRDefault="00A3799E" w:rsidP="00A3799E">
      <w:pPr>
        <w:bidi/>
        <w:rPr>
          <w:rFonts w:cs="David" w:hint="cs"/>
          <w:rtl/>
        </w:rPr>
      </w:pPr>
      <w:r w:rsidRPr="00A3799E">
        <w:rPr>
          <w:rFonts w:cs="David" w:hint="cs"/>
          <w:rtl/>
        </w:rPr>
        <w:tab/>
        <w:t xml:space="preserve"> איזה שטויות. </w:t>
      </w:r>
    </w:p>
    <w:p w14:paraId="6A0E031B" w14:textId="77777777" w:rsidR="00A3799E" w:rsidRPr="00A3799E" w:rsidRDefault="00A3799E" w:rsidP="00A3799E">
      <w:pPr>
        <w:bidi/>
        <w:rPr>
          <w:rFonts w:cs="David" w:hint="cs"/>
          <w:rtl/>
        </w:rPr>
      </w:pPr>
    </w:p>
    <w:p w14:paraId="369A1321"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4FDC972E" w14:textId="77777777" w:rsidR="00A3799E" w:rsidRPr="00A3799E" w:rsidRDefault="00A3799E" w:rsidP="00A3799E">
      <w:pPr>
        <w:pStyle w:val="Heading5"/>
        <w:jc w:val="left"/>
        <w:rPr>
          <w:rFonts w:hint="cs"/>
          <w:rtl/>
        </w:rPr>
      </w:pPr>
    </w:p>
    <w:p w14:paraId="5CA09068" w14:textId="77777777" w:rsidR="00A3799E" w:rsidRPr="00A3799E" w:rsidRDefault="00A3799E" w:rsidP="00A3799E">
      <w:pPr>
        <w:bidi/>
        <w:rPr>
          <w:rFonts w:cs="David" w:hint="cs"/>
          <w:rtl/>
        </w:rPr>
      </w:pPr>
      <w:r w:rsidRPr="00A3799E">
        <w:rPr>
          <w:rFonts w:cs="David" w:hint="cs"/>
          <w:rtl/>
        </w:rPr>
        <w:tab/>
        <w:t xml:space="preserve"> אני מבקשת להתנסח כראוי, כפי שחוקי הבית מחייבים. </w:t>
      </w:r>
    </w:p>
    <w:p w14:paraId="16D0D7AD" w14:textId="77777777" w:rsidR="00A3799E" w:rsidRPr="00A3799E" w:rsidRDefault="00A3799E" w:rsidP="00A3799E">
      <w:pPr>
        <w:bidi/>
        <w:rPr>
          <w:rFonts w:cs="David" w:hint="cs"/>
          <w:rtl/>
        </w:rPr>
      </w:pPr>
    </w:p>
    <w:p w14:paraId="64EEBEEB" w14:textId="77777777" w:rsidR="00A3799E" w:rsidRPr="00A3799E" w:rsidRDefault="00A3799E" w:rsidP="00A3799E">
      <w:pPr>
        <w:bidi/>
        <w:rPr>
          <w:rFonts w:cs="David" w:hint="cs"/>
          <w:u w:val="single"/>
          <w:rtl/>
        </w:rPr>
      </w:pPr>
      <w:r w:rsidRPr="00A3799E">
        <w:rPr>
          <w:rFonts w:cs="David" w:hint="cs"/>
          <w:u w:val="single"/>
          <w:rtl/>
        </w:rPr>
        <w:t>גדעון סער:</w:t>
      </w:r>
    </w:p>
    <w:p w14:paraId="361F2A9E" w14:textId="77777777" w:rsidR="00A3799E" w:rsidRPr="00A3799E" w:rsidRDefault="00A3799E" w:rsidP="00A3799E">
      <w:pPr>
        <w:bidi/>
        <w:rPr>
          <w:rFonts w:cs="David" w:hint="cs"/>
          <w:u w:val="single"/>
          <w:rtl/>
        </w:rPr>
      </w:pPr>
    </w:p>
    <w:p w14:paraId="64B2C2CB" w14:textId="77777777" w:rsidR="00A3799E" w:rsidRPr="00A3799E" w:rsidRDefault="00A3799E" w:rsidP="00A3799E">
      <w:pPr>
        <w:bidi/>
        <w:rPr>
          <w:rFonts w:cs="David" w:hint="cs"/>
          <w:rtl/>
        </w:rPr>
      </w:pPr>
      <w:r w:rsidRPr="00A3799E">
        <w:rPr>
          <w:rFonts w:cs="David" w:hint="cs"/>
          <w:rtl/>
        </w:rPr>
        <w:tab/>
        <w:t xml:space="preserve"> את מדברת שטויות, מה לעשות. לא היה דבר כזה. היא ממציאה, ולדעתי זו לא הפעם הראשונה שהיא ממציאה. </w:t>
      </w:r>
    </w:p>
    <w:p w14:paraId="38E7C5F4" w14:textId="77777777" w:rsidR="00A3799E" w:rsidRPr="00A3799E" w:rsidRDefault="00A3799E" w:rsidP="00A3799E">
      <w:pPr>
        <w:bidi/>
        <w:rPr>
          <w:rFonts w:cs="David" w:hint="cs"/>
          <w:rtl/>
        </w:rPr>
      </w:pPr>
    </w:p>
    <w:p w14:paraId="2EA2042C"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1886E05B" w14:textId="77777777" w:rsidR="00A3799E" w:rsidRPr="00A3799E" w:rsidRDefault="00A3799E" w:rsidP="00A3799E">
      <w:pPr>
        <w:pStyle w:val="Heading5"/>
        <w:jc w:val="left"/>
        <w:rPr>
          <w:rFonts w:hint="cs"/>
          <w:rtl/>
        </w:rPr>
      </w:pPr>
    </w:p>
    <w:p w14:paraId="0959CAC5" w14:textId="77777777" w:rsidR="00A3799E" w:rsidRPr="00A3799E" w:rsidRDefault="00A3799E" w:rsidP="00A3799E">
      <w:pPr>
        <w:bidi/>
        <w:rPr>
          <w:rFonts w:cs="David" w:hint="cs"/>
          <w:rtl/>
        </w:rPr>
      </w:pPr>
      <w:r w:rsidRPr="00A3799E">
        <w:rPr>
          <w:rFonts w:cs="David" w:hint="cs"/>
          <w:rtl/>
        </w:rPr>
        <w:tab/>
        <w:t xml:space="preserve"> גם נציגי הליכוד ישבו סביב השולחן העגול, בניגוד לדעתו האישית של חבר הכנסת סער. </w:t>
      </w:r>
    </w:p>
    <w:p w14:paraId="54C49486" w14:textId="77777777" w:rsidR="00A3799E" w:rsidRPr="00A3799E" w:rsidRDefault="00A3799E" w:rsidP="00A3799E">
      <w:pPr>
        <w:bidi/>
        <w:rPr>
          <w:rFonts w:cs="David" w:hint="cs"/>
          <w:rtl/>
        </w:rPr>
      </w:pPr>
    </w:p>
    <w:p w14:paraId="1482B1EC" w14:textId="77777777" w:rsidR="00A3799E" w:rsidRPr="00A3799E" w:rsidRDefault="00A3799E" w:rsidP="00A3799E">
      <w:pPr>
        <w:bidi/>
        <w:rPr>
          <w:rFonts w:cs="David" w:hint="cs"/>
          <w:u w:val="single"/>
          <w:rtl/>
        </w:rPr>
      </w:pPr>
      <w:r w:rsidRPr="00A3799E">
        <w:rPr>
          <w:rFonts w:cs="David" w:hint="cs"/>
          <w:u w:val="single"/>
          <w:rtl/>
        </w:rPr>
        <w:t>גדעון סער:</w:t>
      </w:r>
    </w:p>
    <w:p w14:paraId="74F06B05" w14:textId="77777777" w:rsidR="00A3799E" w:rsidRPr="00A3799E" w:rsidRDefault="00A3799E" w:rsidP="00A3799E">
      <w:pPr>
        <w:bidi/>
        <w:rPr>
          <w:rFonts w:cs="David" w:hint="cs"/>
          <w:u w:val="single"/>
          <w:rtl/>
        </w:rPr>
      </w:pPr>
    </w:p>
    <w:p w14:paraId="4646992D" w14:textId="77777777" w:rsidR="00A3799E" w:rsidRPr="00A3799E" w:rsidRDefault="00A3799E" w:rsidP="00A3799E">
      <w:pPr>
        <w:bidi/>
        <w:rPr>
          <w:rFonts w:cs="David" w:hint="cs"/>
          <w:rtl/>
        </w:rPr>
      </w:pPr>
      <w:r w:rsidRPr="00A3799E">
        <w:rPr>
          <w:rFonts w:cs="David" w:hint="cs"/>
          <w:rtl/>
        </w:rPr>
        <w:tab/>
        <w:t xml:space="preserve"> ניפגש במליאה מחר. </w:t>
      </w:r>
    </w:p>
    <w:p w14:paraId="1D6F1EA7" w14:textId="77777777" w:rsidR="00A3799E" w:rsidRPr="00A3799E" w:rsidRDefault="00A3799E" w:rsidP="00A3799E">
      <w:pPr>
        <w:bidi/>
        <w:rPr>
          <w:rFonts w:cs="David" w:hint="cs"/>
          <w:rtl/>
        </w:rPr>
      </w:pPr>
    </w:p>
    <w:p w14:paraId="4AF7B533"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1BEF38C6" w14:textId="77777777" w:rsidR="00A3799E" w:rsidRPr="00A3799E" w:rsidRDefault="00A3799E" w:rsidP="00A3799E">
      <w:pPr>
        <w:pStyle w:val="Heading5"/>
        <w:jc w:val="left"/>
        <w:rPr>
          <w:rFonts w:hint="cs"/>
          <w:rtl/>
        </w:rPr>
      </w:pPr>
    </w:p>
    <w:p w14:paraId="4361D633" w14:textId="77777777" w:rsidR="00A3799E" w:rsidRPr="00A3799E" w:rsidRDefault="00A3799E" w:rsidP="00A3799E">
      <w:pPr>
        <w:bidi/>
        <w:rPr>
          <w:rFonts w:cs="David" w:hint="cs"/>
          <w:rtl/>
        </w:rPr>
      </w:pPr>
      <w:r w:rsidRPr="00A3799E">
        <w:rPr>
          <w:rFonts w:cs="David" w:hint="cs"/>
          <w:rtl/>
        </w:rPr>
        <w:tab/>
        <w:t xml:space="preserve"> כל הבקשה שלנו כאן היא לא לדון פעמיים באותה הצעה. </w:t>
      </w:r>
    </w:p>
    <w:p w14:paraId="1B634D4D" w14:textId="77777777" w:rsidR="00A3799E" w:rsidRPr="00A3799E" w:rsidRDefault="00A3799E" w:rsidP="00A3799E">
      <w:pPr>
        <w:bidi/>
        <w:rPr>
          <w:rFonts w:cs="David" w:hint="cs"/>
          <w:rtl/>
        </w:rPr>
      </w:pPr>
    </w:p>
    <w:p w14:paraId="4B995698"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549BD3F8" w14:textId="77777777" w:rsidR="00A3799E" w:rsidRPr="00A3799E" w:rsidRDefault="00A3799E" w:rsidP="00A3799E">
      <w:pPr>
        <w:bidi/>
        <w:rPr>
          <w:rFonts w:cs="David"/>
          <w:u w:val="single"/>
          <w:rtl/>
        </w:rPr>
      </w:pPr>
    </w:p>
    <w:p w14:paraId="791FA742"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אם לא נצביע, לא נגיע ל-60 שנה למדינת ישראל עם משטר נשיאותי. זו דחיפות. </w:t>
      </w:r>
    </w:p>
    <w:p w14:paraId="4E608AD5" w14:textId="77777777" w:rsidR="00A3799E" w:rsidRPr="00A3799E" w:rsidRDefault="00A3799E" w:rsidP="00A3799E">
      <w:pPr>
        <w:bidi/>
        <w:rPr>
          <w:rFonts w:cs="David" w:hint="cs"/>
          <w:rtl/>
        </w:rPr>
      </w:pPr>
    </w:p>
    <w:p w14:paraId="68BAF0F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6BAD034" w14:textId="77777777" w:rsidR="00A3799E" w:rsidRPr="00A3799E" w:rsidRDefault="00A3799E" w:rsidP="00A3799E">
      <w:pPr>
        <w:bidi/>
        <w:rPr>
          <w:rFonts w:cs="David" w:hint="cs"/>
          <w:rtl/>
        </w:rPr>
      </w:pPr>
    </w:p>
    <w:p w14:paraId="27D235A1" w14:textId="77777777" w:rsidR="00A3799E" w:rsidRPr="00A3799E" w:rsidRDefault="00A3799E" w:rsidP="00A3799E">
      <w:pPr>
        <w:bidi/>
        <w:rPr>
          <w:rFonts w:cs="David" w:hint="cs"/>
          <w:rtl/>
        </w:rPr>
      </w:pPr>
      <w:r w:rsidRPr="00A3799E">
        <w:rPr>
          <w:rFonts w:cs="David" w:hint="cs"/>
          <w:rtl/>
        </w:rPr>
        <w:tab/>
        <w:t xml:space="preserve">אנחנו עוברים להצבעה. </w:t>
      </w:r>
    </w:p>
    <w:p w14:paraId="46603A0E" w14:textId="77777777" w:rsidR="00A3799E" w:rsidRPr="00A3799E" w:rsidRDefault="00A3799E" w:rsidP="00A3799E">
      <w:pPr>
        <w:bidi/>
        <w:rPr>
          <w:rFonts w:cs="David" w:hint="cs"/>
          <w:rtl/>
        </w:rPr>
      </w:pPr>
    </w:p>
    <w:p w14:paraId="749FF962" w14:textId="77777777" w:rsidR="00A3799E" w:rsidRPr="00A3799E" w:rsidRDefault="00A3799E" w:rsidP="00A3799E">
      <w:pPr>
        <w:bidi/>
        <w:rPr>
          <w:rFonts w:cs="David"/>
          <w:rtl/>
        </w:rPr>
      </w:pPr>
      <w:proofErr w:type="spellStart"/>
      <w:r w:rsidRPr="00A3799E">
        <w:rPr>
          <w:rFonts w:cs="David" w:hint="eastAsia"/>
          <w:u w:val="single"/>
          <w:rtl/>
        </w:rPr>
        <w:t>רוברט</w:t>
      </w:r>
      <w:proofErr w:type="spellEnd"/>
      <w:r w:rsidRPr="00A3799E">
        <w:rPr>
          <w:rFonts w:cs="David"/>
          <w:u w:val="single"/>
          <w:rtl/>
        </w:rPr>
        <w:t xml:space="preserve"> </w:t>
      </w:r>
      <w:proofErr w:type="spellStart"/>
      <w:r w:rsidRPr="00A3799E">
        <w:rPr>
          <w:rFonts w:cs="David"/>
          <w:u w:val="single"/>
          <w:rtl/>
        </w:rPr>
        <w:t>אילטוב</w:t>
      </w:r>
      <w:proofErr w:type="spellEnd"/>
      <w:r w:rsidRPr="00A3799E">
        <w:rPr>
          <w:rFonts w:cs="David"/>
          <w:u w:val="single"/>
          <w:rtl/>
        </w:rPr>
        <w:t>:</w:t>
      </w:r>
    </w:p>
    <w:p w14:paraId="382F1DB0" w14:textId="77777777" w:rsidR="00A3799E" w:rsidRPr="00A3799E" w:rsidRDefault="00A3799E" w:rsidP="00A3799E">
      <w:pPr>
        <w:bidi/>
        <w:rPr>
          <w:rFonts w:cs="David"/>
          <w:rtl/>
        </w:rPr>
      </w:pPr>
    </w:p>
    <w:p w14:paraId="0292B0CC"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אני רוצה הצבעה שמית. </w:t>
      </w:r>
    </w:p>
    <w:p w14:paraId="50953D01" w14:textId="77777777" w:rsidR="00A3799E" w:rsidRPr="00A3799E" w:rsidRDefault="00A3799E" w:rsidP="00A3799E">
      <w:pPr>
        <w:bidi/>
        <w:rPr>
          <w:rFonts w:cs="David" w:hint="cs"/>
          <w:rtl/>
        </w:rPr>
      </w:pPr>
    </w:p>
    <w:p w14:paraId="0852205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1B067D3" w14:textId="77777777" w:rsidR="00A3799E" w:rsidRPr="00A3799E" w:rsidRDefault="00A3799E" w:rsidP="00A3799E">
      <w:pPr>
        <w:bidi/>
        <w:rPr>
          <w:rFonts w:cs="David" w:hint="cs"/>
          <w:rtl/>
        </w:rPr>
      </w:pPr>
    </w:p>
    <w:p w14:paraId="778BF3E6" w14:textId="77777777" w:rsidR="00A3799E" w:rsidRPr="00A3799E" w:rsidRDefault="00A3799E" w:rsidP="00A3799E">
      <w:pPr>
        <w:bidi/>
        <w:rPr>
          <w:rFonts w:cs="David" w:hint="cs"/>
          <w:rtl/>
        </w:rPr>
      </w:pPr>
      <w:r w:rsidRPr="00A3799E">
        <w:rPr>
          <w:rFonts w:cs="David" w:hint="cs"/>
          <w:rtl/>
        </w:rPr>
        <w:tab/>
        <w:t xml:space="preserve">מי בעד בקשתו לפטור מחובת הנחה של חבר הכנסת דוד רותם? עבדכם הנאמן יעקב </w:t>
      </w:r>
      <w:proofErr w:type="spellStart"/>
      <w:r w:rsidRPr="00A3799E">
        <w:rPr>
          <w:rFonts w:cs="David" w:hint="cs"/>
          <w:rtl/>
        </w:rPr>
        <w:t>מרגי</w:t>
      </w:r>
      <w:proofErr w:type="spellEnd"/>
      <w:r w:rsidRPr="00A3799E">
        <w:rPr>
          <w:rFonts w:cs="David" w:hint="cs"/>
          <w:rtl/>
        </w:rPr>
        <w:t xml:space="preserve"> בעד. דוד טל. </w:t>
      </w:r>
    </w:p>
    <w:p w14:paraId="4F18AE1F" w14:textId="77777777" w:rsidR="00A3799E" w:rsidRPr="00A3799E" w:rsidRDefault="00A3799E" w:rsidP="00A3799E">
      <w:pPr>
        <w:bidi/>
        <w:rPr>
          <w:rFonts w:cs="David" w:hint="cs"/>
          <w:rtl/>
        </w:rPr>
      </w:pPr>
    </w:p>
    <w:p w14:paraId="00DCC6F0" w14:textId="77777777" w:rsidR="00A3799E" w:rsidRPr="00A3799E" w:rsidRDefault="00A3799E" w:rsidP="00A3799E">
      <w:pPr>
        <w:bidi/>
        <w:rPr>
          <w:rFonts w:cs="David" w:hint="cs"/>
          <w:rtl/>
        </w:rPr>
      </w:pPr>
      <w:r w:rsidRPr="00A3799E">
        <w:rPr>
          <w:rFonts w:cs="David" w:hint="cs"/>
          <w:u w:val="single"/>
          <w:rtl/>
        </w:rPr>
        <w:t>דוד טל:</w:t>
      </w:r>
    </w:p>
    <w:p w14:paraId="30C89957" w14:textId="77777777" w:rsidR="00A3799E" w:rsidRPr="00A3799E" w:rsidRDefault="00A3799E" w:rsidP="00A3799E">
      <w:pPr>
        <w:bidi/>
        <w:rPr>
          <w:rFonts w:cs="David" w:hint="cs"/>
          <w:rtl/>
        </w:rPr>
      </w:pPr>
    </w:p>
    <w:p w14:paraId="1AAF6245" w14:textId="77777777" w:rsidR="00A3799E" w:rsidRPr="00A3799E" w:rsidRDefault="00A3799E" w:rsidP="00A3799E">
      <w:pPr>
        <w:bidi/>
        <w:rPr>
          <w:rFonts w:cs="David" w:hint="cs"/>
          <w:rtl/>
        </w:rPr>
      </w:pPr>
      <w:r w:rsidRPr="00A3799E">
        <w:rPr>
          <w:rFonts w:cs="David" w:hint="cs"/>
          <w:rtl/>
        </w:rPr>
        <w:tab/>
        <w:t xml:space="preserve"> בעד. </w:t>
      </w:r>
    </w:p>
    <w:p w14:paraId="5559B0DE" w14:textId="77777777" w:rsidR="00A3799E" w:rsidRPr="00A3799E" w:rsidRDefault="00A3799E" w:rsidP="00A3799E">
      <w:pPr>
        <w:bidi/>
        <w:rPr>
          <w:rFonts w:cs="David" w:hint="cs"/>
          <w:rtl/>
        </w:rPr>
      </w:pPr>
    </w:p>
    <w:p w14:paraId="6CE314E4"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EA56810" w14:textId="77777777" w:rsidR="00A3799E" w:rsidRPr="00A3799E" w:rsidRDefault="00A3799E" w:rsidP="00A3799E">
      <w:pPr>
        <w:bidi/>
        <w:rPr>
          <w:rFonts w:cs="David" w:hint="cs"/>
          <w:rtl/>
        </w:rPr>
      </w:pPr>
    </w:p>
    <w:p w14:paraId="0A9603C2" w14:textId="77777777" w:rsidR="00A3799E" w:rsidRPr="00A3799E" w:rsidRDefault="00A3799E" w:rsidP="00A3799E">
      <w:pPr>
        <w:bidi/>
        <w:rPr>
          <w:rFonts w:cs="David" w:hint="cs"/>
          <w:rtl/>
        </w:rPr>
      </w:pPr>
      <w:r w:rsidRPr="00A3799E">
        <w:rPr>
          <w:rFonts w:cs="David" w:hint="cs"/>
          <w:rtl/>
        </w:rPr>
        <w:tab/>
        <w:t xml:space="preserve">מגלי והבה. </w:t>
      </w:r>
    </w:p>
    <w:p w14:paraId="381AEA11" w14:textId="77777777" w:rsidR="00A3799E" w:rsidRPr="00A3799E" w:rsidRDefault="00A3799E" w:rsidP="00A3799E">
      <w:pPr>
        <w:bidi/>
        <w:rPr>
          <w:rFonts w:cs="David" w:hint="cs"/>
          <w:rtl/>
        </w:rPr>
      </w:pPr>
    </w:p>
    <w:p w14:paraId="7B9257AD" w14:textId="77777777" w:rsidR="00A3799E" w:rsidRPr="00A3799E" w:rsidRDefault="00A3799E" w:rsidP="00A3799E">
      <w:pPr>
        <w:bidi/>
        <w:rPr>
          <w:rFonts w:cs="David" w:hint="cs"/>
          <w:rtl/>
        </w:rPr>
      </w:pPr>
      <w:r w:rsidRPr="00A3799E">
        <w:rPr>
          <w:rFonts w:cs="David" w:hint="cs"/>
          <w:u w:val="single"/>
          <w:rtl/>
        </w:rPr>
        <w:t>מגלי והבה:</w:t>
      </w:r>
    </w:p>
    <w:p w14:paraId="383A8F52" w14:textId="77777777" w:rsidR="00A3799E" w:rsidRPr="00A3799E" w:rsidRDefault="00A3799E" w:rsidP="00A3799E">
      <w:pPr>
        <w:bidi/>
        <w:rPr>
          <w:rFonts w:cs="David" w:hint="cs"/>
          <w:rtl/>
        </w:rPr>
      </w:pPr>
    </w:p>
    <w:p w14:paraId="3998FFDA" w14:textId="77777777" w:rsidR="00A3799E" w:rsidRPr="00A3799E" w:rsidRDefault="00A3799E" w:rsidP="00A3799E">
      <w:pPr>
        <w:bidi/>
        <w:rPr>
          <w:rFonts w:cs="David" w:hint="cs"/>
          <w:rtl/>
        </w:rPr>
      </w:pPr>
      <w:r w:rsidRPr="00A3799E">
        <w:rPr>
          <w:rFonts w:cs="David" w:hint="cs"/>
          <w:rtl/>
        </w:rPr>
        <w:tab/>
        <w:t xml:space="preserve"> בעד. </w:t>
      </w:r>
    </w:p>
    <w:p w14:paraId="3D9C177A" w14:textId="77777777" w:rsidR="00A3799E" w:rsidRPr="00A3799E" w:rsidRDefault="00A3799E" w:rsidP="00A3799E">
      <w:pPr>
        <w:bidi/>
        <w:rPr>
          <w:rFonts w:cs="David" w:hint="cs"/>
          <w:rtl/>
        </w:rPr>
      </w:pPr>
    </w:p>
    <w:p w14:paraId="283D6F86"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7EC371A" w14:textId="77777777" w:rsidR="00A3799E" w:rsidRPr="00A3799E" w:rsidRDefault="00A3799E" w:rsidP="00A3799E">
      <w:pPr>
        <w:bidi/>
        <w:rPr>
          <w:rFonts w:cs="David" w:hint="cs"/>
          <w:rtl/>
        </w:rPr>
      </w:pPr>
    </w:p>
    <w:p w14:paraId="1C0ACEF8" w14:textId="77777777" w:rsidR="00A3799E" w:rsidRPr="00A3799E" w:rsidRDefault="00A3799E" w:rsidP="00A3799E">
      <w:pPr>
        <w:bidi/>
        <w:rPr>
          <w:rFonts w:cs="David" w:hint="cs"/>
          <w:rtl/>
        </w:rPr>
      </w:pPr>
      <w:r w:rsidRPr="00A3799E">
        <w:rPr>
          <w:rFonts w:cs="David" w:hint="cs"/>
          <w:rtl/>
        </w:rPr>
        <w:tab/>
        <w:t xml:space="preserve">יואל חסון, אינו נמצא. מחליף אותו מיכאל </w:t>
      </w:r>
      <w:proofErr w:type="spellStart"/>
      <w:r w:rsidRPr="00A3799E">
        <w:rPr>
          <w:rFonts w:cs="David" w:hint="cs"/>
          <w:rtl/>
        </w:rPr>
        <w:t>נודלמן</w:t>
      </w:r>
      <w:proofErr w:type="spellEnd"/>
      <w:r w:rsidRPr="00A3799E">
        <w:rPr>
          <w:rFonts w:cs="David" w:hint="cs"/>
          <w:rtl/>
        </w:rPr>
        <w:t xml:space="preserve">. </w:t>
      </w:r>
    </w:p>
    <w:p w14:paraId="65B2B07F" w14:textId="77777777" w:rsidR="00A3799E" w:rsidRPr="00A3799E" w:rsidRDefault="00A3799E" w:rsidP="00A3799E">
      <w:pPr>
        <w:bidi/>
        <w:rPr>
          <w:rFonts w:cs="David" w:hint="cs"/>
          <w:rtl/>
        </w:rPr>
      </w:pPr>
    </w:p>
    <w:p w14:paraId="1329DF04" w14:textId="77777777" w:rsidR="00A3799E" w:rsidRPr="00A3799E" w:rsidRDefault="00A3799E" w:rsidP="00A3799E">
      <w:pPr>
        <w:bidi/>
        <w:rPr>
          <w:rFonts w:cs="David" w:hint="cs"/>
          <w:rtl/>
        </w:rPr>
      </w:pPr>
      <w:r w:rsidRPr="00A3799E">
        <w:rPr>
          <w:rFonts w:cs="David" w:hint="cs"/>
          <w:u w:val="single"/>
          <w:rtl/>
        </w:rPr>
        <w:t xml:space="preserve">מיכאל </w:t>
      </w:r>
      <w:proofErr w:type="spellStart"/>
      <w:r w:rsidRPr="00A3799E">
        <w:rPr>
          <w:rFonts w:cs="David" w:hint="cs"/>
          <w:u w:val="single"/>
          <w:rtl/>
        </w:rPr>
        <w:t>נודלמן</w:t>
      </w:r>
      <w:proofErr w:type="spellEnd"/>
      <w:r w:rsidRPr="00A3799E">
        <w:rPr>
          <w:rFonts w:cs="David" w:hint="cs"/>
          <w:u w:val="single"/>
          <w:rtl/>
        </w:rPr>
        <w:t>:</w:t>
      </w:r>
    </w:p>
    <w:p w14:paraId="485D5EFD" w14:textId="77777777" w:rsidR="00A3799E" w:rsidRPr="00A3799E" w:rsidRDefault="00A3799E" w:rsidP="00A3799E">
      <w:pPr>
        <w:bidi/>
        <w:rPr>
          <w:rFonts w:cs="David" w:hint="cs"/>
          <w:rtl/>
        </w:rPr>
      </w:pPr>
    </w:p>
    <w:p w14:paraId="4111F523" w14:textId="77777777" w:rsidR="00A3799E" w:rsidRPr="00A3799E" w:rsidRDefault="00A3799E" w:rsidP="00A3799E">
      <w:pPr>
        <w:bidi/>
        <w:rPr>
          <w:rFonts w:cs="David" w:hint="cs"/>
          <w:rtl/>
        </w:rPr>
      </w:pPr>
      <w:r w:rsidRPr="00A3799E">
        <w:rPr>
          <w:rFonts w:cs="David" w:hint="cs"/>
          <w:rtl/>
        </w:rPr>
        <w:tab/>
        <w:t xml:space="preserve"> בעד. </w:t>
      </w:r>
    </w:p>
    <w:p w14:paraId="68F628C3" w14:textId="77777777" w:rsidR="00A3799E" w:rsidRPr="00A3799E" w:rsidRDefault="00A3799E" w:rsidP="00A3799E">
      <w:pPr>
        <w:bidi/>
        <w:rPr>
          <w:rFonts w:cs="David" w:hint="cs"/>
          <w:rtl/>
        </w:rPr>
      </w:pPr>
    </w:p>
    <w:p w14:paraId="4686B40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8B46B2C" w14:textId="77777777" w:rsidR="00A3799E" w:rsidRPr="00A3799E" w:rsidRDefault="00A3799E" w:rsidP="00A3799E">
      <w:pPr>
        <w:bidi/>
        <w:rPr>
          <w:rFonts w:cs="David" w:hint="cs"/>
          <w:rtl/>
        </w:rPr>
      </w:pPr>
    </w:p>
    <w:p w14:paraId="7C804488" w14:textId="77777777" w:rsidR="00A3799E" w:rsidRPr="00A3799E" w:rsidRDefault="00A3799E" w:rsidP="00A3799E">
      <w:pPr>
        <w:bidi/>
        <w:rPr>
          <w:rFonts w:cs="David" w:hint="cs"/>
          <w:rtl/>
        </w:rPr>
      </w:pPr>
      <w:r w:rsidRPr="00A3799E">
        <w:rPr>
          <w:rFonts w:cs="David" w:hint="cs"/>
          <w:rtl/>
        </w:rPr>
        <w:tab/>
        <w:t xml:space="preserve">שי חרמש. </w:t>
      </w:r>
    </w:p>
    <w:p w14:paraId="5FD21588" w14:textId="77777777" w:rsidR="00A3799E" w:rsidRPr="00A3799E" w:rsidRDefault="00A3799E" w:rsidP="00A3799E">
      <w:pPr>
        <w:bidi/>
        <w:rPr>
          <w:rFonts w:cs="David" w:hint="cs"/>
          <w:rtl/>
        </w:rPr>
      </w:pPr>
    </w:p>
    <w:p w14:paraId="1990F3A0" w14:textId="77777777" w:rsidR="00A3799E" w:rsidRPr="00A3799E" w:rsidRDefault="00A3799E" w:rsidP="00A3799E">
      <w:pPr>
        <w:pStyle w:val="Heading5"/>
        <w:jc w:val="left"/>
        <w:rPr>
          <w:rFonts w:hint="cs"/>
          <w:rtl/>
        </w:rPr>
      </w:pPr>
      <w:r w:rsidRPr="00A3799E">
        <w:rPr>
          <w:rFonts w:hint="cs"/>
          <w:u w:val="single"/>
          <w:rtl/>
        </w:rPr>
        <w:t>שי חרמש:</w:t>
      </w:r>
    </w:p>
    <w:p w14:paraId="68DF0635" w14:textId="77777777" w:rsidR="00A3799E" w:rsidRPr="00A3799E" w:rsidRDefault="00A3799E" w:rsidP="00A3799E">
      <w:pPr>
        <w:pStyle w:val="Heading5"/>
        <w:jc w:val="left"/>
        <w:rPr>
          <w:rFonts w:hint="cs"/>
          <w:rtl/>
        </w:rPr>
      </w:pPr>
    </w:p>
    <w:p w14:paraId="4EFE0B3A" w14:textId="77777777" w:rsidR="00A3799E" w:rsidRPr="00A3799E" w:rsidRDefault="00A3799E" w:rsidP="00A3799E">
      <w:pPr>
        <w:bidi/>
        <w:rPr>
          <w:rFonts w:cs="David" w:hint="cs"/>
          <w:rtl/>
        </w:rPr>
      </w:pPr>
      <w:r w:rsidRPr="00A3799E">
        <w:rPr>
          <w:rFonts w:cs="David" w:hint="cs"/>
          <w:rtl/>
        </w:rPr>
        <w:tab/>
        <w:t xml:space="preserve"> בעד. </w:t>
      </w:r>
    </w:p>
    <w:p w14:paraId="03018019" w14:textId="77777777" w:rsidR="00A3799E" w:rsidRPr="00A3799E" w:rsidRDefault="00A3799E" w:rsidP="00A3799E">
      <w:pPr>
        <w:bidi/>
        <w:rPr>
          <w:rFonts w:cs="David" w:hint="cs"/>
          <w:rtl/>
        </w:rPr>
      </w:pPr>
    </w:p>
    <w:p w14:paraId="6B9BF24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8A9AA24" w14:textId="77777777" w:rsidR="00A3799E" w:rsidRPr="00A3799E" w:rsidRDefault="00A3799E" w:rsidP="00A3799E">
      <w:pPr>
        <w:bidi/>
        <w:rPr>
          <w:rFonts w:cs="David" w:hint="cs"/>
          <w:rtl/>
        </w:rPr>
      </w:pPr>
    </w:p>
    <w:p w14:paraId="7FF101AA" w14:textId="77777777" w:rsidR="00A3799E" w:rsidRPr="00A3799E" w:rsidRDefault="00A3799E" w:rsidP="00A3799E">
      <w:pPr>
        <w:bidi/>
        <w:rPr>
          <w:rFonts w:cs="David" w:hint="cs"/>
          <w:rtl/>
        </w:rPr>
      </w:pPr>
      <w:r w:rsidRPr="00A3799E">
        <w:rPr>
          <w:rFonts w:cs="David" w:hint="cs"/>
          <w:rtl/>
        </w:rPr>
        <w:tab/>
        <w:t xml:space="preserve">שלי </w:t>
      </w:r>
      <w:proofErr w:type="spellStart"/>
      <w:r w:rsidRPr="00A3799E">
        <w:rPr>
          <w:rFonts w:cs="David" w:hint="cs"/>
          <w:rtl/>
        </w:rPr>
        <w:t>יחימוביץ</w:t>
      </w:r>
      <w:proofErr w:type="spellEnd"/>
      <w:r w:rsidRPr="00A3799E">
        <w:rPr>
          <w:rFonts w:cs="David" w:hint="cs"/>
          <w:rtl/>
        </w:rPr>
        <w:t xml:space="preserve">. </w:t>
      </w:r>
    </w:p>
    <w:p w14:paraId="5BD9C7C0" w14:textId="77777777" w:rsidR="00A3799E" w:rsidRPr="00A3799E" w:rsidRDefault="00A3799E" w:rsidP="00A3799E">
      <w:pPr>
        <w:bidi/>
        <w:rPr>
          <w:rFonts w:cs="David" w:hint="cs"/>
          <w:rtl/>
        </w:rPr>
      </w:pPr>
    </w:p>
    <w:p w14:paraId="4CD0E74B" w14:textId="77777777" w:rsidR="00A3799E" w:rsidRPr="00A3799E" w:rsidRDefault="00A3799E" w:rsidP="00A3799E">
      <w:pPr>
        <w:pStyle w:val="Heading5"/>
        <w:jc w:val="left"/>
        <w:rPr>
          <w:rFonts w:hint="cs"/>
          <w:rtl/>
        </w:rPr>
      </w:pPr>
      <w:r w:rsidRPr="00A3799E">
        <w:rPr>
          <w:rFonts w:hint="cs"/>
          <w:u w:val="single"/>
          <w:rtl/>
        </w:rPr>
        <w:t xml:space="preserve">שלי </w:t>
      </w:r>
      <w:proofErr w:type="spellStart"/>
      <w:r w:rsidRPr="00A3799E">
        <w:rPr>
          <w:rFonts w:hint="cs"/>
          <w:u w:val="single"/>
          <w:rtl/>
        </w:rPr>
        <w:t>יחימוביץ</w:t>
      </w:r>
      <w:proofErr w:type="spellEnd"/>
      <w:r w:rsidRPr="00A3799E">
        <w:rPr>
          <w:rFonts w:hint="cs"/>
          <w:u w:val="single"/>
          <w:rtl/>
        </w:rPr>
        <w:t>:</w:t>
      </w:r>
    </w:p>
    <w:p w14:paraId="0545FA39" w14:textId="77777777" w:rsidR="00A3799E" w:rsidRPr="00A3799E" w:rsidRDefault="00A3799E" w:rsidP="00A3799E">
      <w:pPr>
        <w:pStyle w:val="Heading5"/>
        <w:jc w:val="left"/>
        <w:rPr>
          <w:rFonts w:hint="cs"/>
          <w:rtl/>
        </w:rPr>
      </w:pPr>
    </w:p>
    <w:p w14:paraId="689D053E" w14:textId="77777777" w:rsidR="00A3799E" w:rsidRPr="00A3799E" w:rsidRDefault="00A3799E" w:rsidP="00A3799E">
      <w:pPr>
        <w:bidi/>
        <w:rPr>
          <w:rFonts w:cs="David" w:hint="cs"/>
          <w:rtl/>
        </w:rPr>
      </w:pPr>
      <w:r w:rsidRPr="00A3799E">
        <w:rPr>
          <w:rFonts w:cs="David" w:hint="cs"/>
          <w:rtl/>
        </w:rPr>
        <w:tab/>
        <w:t xml:space="preserve"> נגד. </w:t>
      </w:r>
    </w:p>
    <w:p w14:paraId="6ADEFFA0" w14:textId="77777777" w:rsidR="00A3799E" w:rsidRPr="00A3799E" w:rsidRDefault="00A3799E" w:rsidP="00A3799E">
      <w:pPr>
        <w:bidi/>
        <w:rPr>
          <w:rFonts w:cs="David" w:hint="cs"/>
          <w:rtl/>
        </w:rPr>
      </w:pPr>
    </w:p>
    <w:p w14:paraId="080190B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F1A86FD" w14:textId="77777777" w:rsidR="00A3799E" w:rsidRPr="00A3799E" w:rsidRDefault="00A3799E" w:rsidP="00A3799E">
      <w:pPr>
        <w:bidi/>
        <w:rPr>
          <w:rFonts w:cs="David" w:hint="cs"/>
          <w:rtl/>
        </w:rPr>
      </w:pPr>
    </w:p>
    <w:p w14:paraId="77B97A10" w14:textId="77777777" w:rsidR="00A3799E" w:rsidRPr="00A3799E" w:rsidRDefault="00A3799E" w:rsidP="00A3799E">
      <w:pPr>
        <w:bidi/>
        <w:rPr>
          <w:rFonts w:cs="David" w:hint="cs"/>
          <w:rtl/>
        </w:rPr>
      </w:pPr>
      <w:r w:rsidRPr="00A3799E">
        <w:rPr>
          <w:rFonts w:cs="David" w:hint="cs"/>
          <w:rtl/>
        </w:rPr>
        <w:tab/>
        <w:t xml:space="preserve">קולט אביטל. </w:t>
      </w:r>
    </w:p>
    <w:p w14:paraId="218CB612" w14:textId="77777777" w:rsidR="00A3799E" w:rsidRPr="00A3799E" w:rsidRDefault="00A3799E" w:rsidP="00A3799E">
      <w:pPr>
        <w:bidi/>
        <w:rPr>
          <w:rFonts w:cs="David" w:hint="cs"/>
          <w:rtl/>
        </w:rPr>
      </w:pPr>
    </w:p>
    <w:p w14:paraId="2E318690" w14:textId="77777777" w:rsidR="00A3799E" w:rsidRPr="00A3799E" w:rsidRDefault="00A3799E" w:rsidP="00A3799E">
      <w:pPr>
        <w:bidi/>
        <w:rPr>
          <w:rFonts w:cs="David" w:hint="cs"/>
          <w:i/>
          <w:iCs/>
          <w:rtl/>
        </w:rPr>
      </w:pPr>
      <w:r w:rsidRPr="00A3799E">
        <w:rPr>
          <w:rFonts w:cs="David" w:hint="cs"/>
          <w:u w:val="single"/>
          <w:rtl/>
        </w:rPr>
        <w:t>קולט אביטל:</w:t>
      </w:r>
    </w:p>
    <w:p w14:paraId="3D041ABA" w14:textId="77777777" w:rsidR="00A3799E" w:rsidRPr="00A3799E" w:rsidRDefault="00A3799E" w:rsidP="00A3799E">
      <w:pPr>
        <w:bidi/>
        <w:rPr>
          <w:rFonts w:cs="David" w:hint="cs"/>
          <w:i/>
          <w:iCs/>
          <w:rtl/>
        </w:rPr>
      </w:pPr>
    </w:p>
    <w:p w14:paraId="6182384C" w14:textId="77777777" w:rsidR="00A3799E" w:rsidRPr="00A3799E" w:rsidRDefault="00A3799E" w:rsidP="00A3799E">
      <w:pPr>
        <w:bidi/>
        <w:rPr>
          <w:rFonts w:cs="David" w:hint="cs"/>
          <w:rtl/>
        </w:rPr>
      </w:pPr>
      <w:r w:rsidRPr="00A3799E">
        <w:rPr>
          <w:rFonts w:cs="David" w:hint="cs"/>
          <w:i/>
          <w:iCs/>
          <w:rtl/>
        </w:rPr>
        <w:tab/>
        <w:t xml:space="preserve"> </w:t>
      </w:r>
      <w:r w:rsidRPr="00A3799E">
        <w:rPr>
          <w:rFonts w:cs="David" w:hint="cs"/>
          <w:rtl/>
        </w:rPr>
        <w:t xml:space="preserve">נגד. </w:t>
      </w:r>
    </w:p>
    <w:p w14:paraId="5BB69692" w14:textId="77777777" w:rsidR="00A3799E" w:rsidRPr="00A3799E" w:rsidRDefault="00A3799E" w:rsidP="00A3799E">
      <w:pPr>
        <w:bidi/>
        <w:rPr>
          <w:rFonts w:cs="David" w:hint="cs"/>
          <w:rtl/>
        </w:rPr>
      </w:pPr>
    </w:p>
    <w:p w14:paraId="06BB4C83"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A72FF87" w14:textId="77777777" w:rsidR="00A3799E" w:rsidRPr="00A3799E" w:rsidRDefault="00A3799E" w:rsidP="00A3799E">
      <w:pPr>
        <w:bidi/>
        <w:rPr>
          <w:rFonts w:cs="David" w:hint="cs"/>
          <w:rtl/>
        </w:rPr>
      </w:pPr>
    </w:p>
    <w:p w14:paraId="08C1B1E4" w14:textId="77777777" w:rsidR="00A3799E" w:rsidRPr="00A3799E" w:rsidRDefault="00A3799E" w:rsidP="00A3799E">
      <w:pPr>
        <w:bidi/>
        <w:rPr>
          <w:rFonts w:cs="David" w:hint="cs"/>
          <w:rtl/>
        </w:rPr>
      </w:pPr>
      <w:r w:rsidRPr="00A3799E">
        <w:rPr>
          <w:rFonts w:cs="David" w:hint="cs"/>
          <w:rtl/>
        </w:rPr>
        <w:tab/>
        <w:t xml:space="preserve">יורם </w:t>
      </w:r>
      <w:proofErr w:type="spellStart"/>
      <w:r w:rsidRPr="00A3799E">
        <w:rPr>
          <w:rFonts w:cs="David" w:hint="cs"/>
          <w:rtl/>
        </w:rPr>
        <w:t>מרציאנו</w:t>
      </w:r>
      <w:proofErr w:type="spellEnd"/>
      <w:r w:rsidRPr="00A3799E">
        <w:rPr>
          <w:rFonts w:cs="David" w:hint="cs"/>
          <w:rtl/>
        </w:rPr>
        <w:t xml:space="preserve">, אינו נוכח. מחליף אותו אופיר </w:t>
      </w:r>
      <w:proofErr w:type="spellStart"/>
      <w:r w:rsidRPr="00A3799E">
        <w:rPr>
          <w:rFonts w:cs="David" w:hint="cs"/>
          <w:rtl/>
        </w:rPr>
        <w:t>פינס</w:t>
      </w:r>
      <w:proofErr w:type="spellEnd"/>
      <w:r w:rsidRPr="00A3799E">
        <w:rPr>
          <w:rFonts w:cs="David" w:hint="cs"/>
          <w:rtl/>
        </w:rPr>
        <w:t xml:space="preserve">. </w:t>
      </w:r>
    </w:p>
    <w:p w14:paraId="09D23520" w14:textId="77777777" w:rsidR="00A3799E" w:rsidRPr="00A3799E" w:rsidRDefault="00A3799E" w:rsidP="00A3799E">
      <w:pPr>
        <w:bidi/>
        <w:rPr>
          <w:rFonts w:cs="David" w:hint="cs"/>
          <w:rtl/>
        </w:rPr>
      </w:pPr>
    </w:p>
    <w:p w14:paraId="604CB010" w14:textId="77777777" w:rsidR="00A3799E" w:rsidRPr="00A3799E" w:rsidRDefault="00A3799E" w:rsidP="00A3799E">
      <w:pPr>
        <w:bidi/>
        <w:rPr>
          <w:rFonts w:cs="David" w:hint="cs"/>
          <w:rtl/>
        </w:rPr>
      </w:pPr>
      <w:r w:rsidRPr="00A3799E">
        <w:rPr>
          <w:rFonts w:cs="David" w:hint="cs"/>
          <w:u w:val="single"/>
          <w:rtl/>
        </w:rPr>
        <w:t xml:space="preserve">אופיר </w:t>
      </w:r>
      <w:proofErr w:type="spellStart"/>
      <w:r w:rsidRPr="00A3799E">
        <w:rPr>
          <w:rFonts w:cs="David" w:hint="cs"/>
          <w:u w:val="single"/>
          <w:rtl/>
        </w:rPr>
        <w:t>פינס</w:t>
      </w:r>
      <w:proofErr w:type="spellEnd"/>
      <w:r w:rsidRPr="00A3799E">
        <w:rPr>
          <w:rFonts w:cs="David" w:hint="cs"/>
          <w:u w:val="single"/>
          <w:rtl/>
        </w:rPr>
        <w:t>-פז:</w:t>
      </w:r>
    </w:p>
    <w:p w14:paraId="790B52CA" w14:textId="77777777" w:rsidR="00A3799E" w:rsidRPr="00A3799E" w:rsidRDefault="00A3799E" w:rsidP="00A3799E">
      <w:pPr>
        <w:bidi/>
        <w:rPr>
          <w:rFonts w:cs="David" w:hint="cs"/>
          <w:rtl/>
        </w:rPr>
      </w:pPr>
    </w:p>
    <w:p w14:paraId="42740EB0" w14:textId="77777777" w:rsidR="00A3799E" w:rsidRPr="00A3799E" w:rsidRDefault="00A3799E" w:rsidP="00A3799E">
      <w:pPr>
        <w:bidi/>
        <w:rPr>
          <w:rFonts w:cs="David" w:hint="cs"/>
          <w:rtl/>
        </w:rPr>
      </w:pPr>
      <w:r w:rsidRPr="00A3799E">
        <w:rPr>
          <w:rFonts w:cs="David" w:hint="cs"/>
          <w:rtl/>
        </w:rPr>
        <w:tab/>
        <w:t xml:space="preserve"> נגד. </w:t>
      </w:r>
    </w:p>
    <w:p w14:paraId="796440CA" w14:textId="77777777" w:rsidR="00A3799E" w:rsidRPr="00A3799E" w:rsidRDefault="00A3799E" w:rsidP="00A3799E">
      <w:pPr>
        <w:bidi/>
        <w:rPr>
          <w:rFonts w:cs="David" w:hint="cs"/>
          <w:rtl/>
        </w:rPr>
      </w:pPr>
    </w:p>
    <w:p w14:paraId="161670D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5F36122" w14:textId="77777777" w:rsidR="00A3799E" w:rsidRPr="00A3799E" w:rsidRDefault="00A3799E" w:rsidP="00A3799E">
      <w:pPr>
        <w:bidi/>
        <w:rPr>
          <w:rFonts w:cs="David" w:hint="cs"/>
          <w:rtl/>
        </w:rPr>
      </w:pPr>
    </w:p>
    <w:p w14:paraId="14E259AE"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נאדיה</w:t>
      </w:r>
      <w:proofErr w:type="spellEnd"/>
      <w:r w:rsidRPr="00A3799E">
        <w:rPr>
          <w:rFonts w:cs="David" w:hint="cs"/>
          <w:rtl/>
        </w:rPr>
        <w:t xml:space="preserve"> חילו. </w:t>
      </w:r>
    </w:p>
    <w:p w14:paraId="4A97134B" w14:textId="77777777" w:rsidR="00A3799E" w:rsidRPr="00A3799E" w:rsidRDefault="00A3799E" w:rsidP="00A3799E">
      <w:pPr>
        <w:bidi/>
        <w:rPr>
          <w:rFonts w:cs="David" w:hint="cs"/>
          <w:rtl/>
        </w:rPr>
      </w:pPr>
    </w:p>
    <w:p w14:paraId="20CC0F19" w14:textId="77777777" w:rsidR="00A3799E" w:rsidRPr="00A3799E" w:rsidRDefault="00A3799E" w:rsidP="00A3799E">
      <w:pPr>
        <w:pStyle w:val="Heading5"/>
        <w:jc w:val="left"/>
        <w:rPr>
          <w:rFonts w:hint="cs"/>
          <w:rtl/>
        </w:rPr>
      </w:pPr>
      <w:proofErr w:type="spellStart"/>
      <w:r w:rsidRPr="00A3799E">
        <w:rPr>
          <w:rFonts w:hint="cs"/>
          <w:u w:val="single"/>
          <w:rtl/>
        </w:rPr>
        <w:t>נאדיה</w:t>
      </w:r>
      <w:proofErr w:type="spellEnd"/>
      <w:r w:rsidRPr="00A3799E">
        <w:rPr>
          <w:rFonts w:hint="cs"/>
          <w:u w:val="single"/>
          <w:rtl/>
        </w:rPr>
        <w:t xml:space="preserve"> חילו:</w:t>
      </w:r>
    </w:p>
    <w:p w14:paraId="4F6BE64E" w14:textId="77777777" w:rsidR="00A3799E" w:rsidRPr="00A3799E" w:rsidRDefault="00A3799E" w:rsidP="00A3799E">
      <w:pPr>
        <w:pStyle w:val="Heading5"/>
        <w:jc w:val="left"/>
        <w:rPr>
          <w:rFonts w:hint="cs"/>
          <w:rtl/>
        </w:rPr>
      </w:pPr>
    </w:p>
    <w:p w14:paraId="796F2F53" w14:textId="77777777" w:rsidR="00A3799E" w:rsidRPr="00A3799E" w:rsidRDefault="00A3799E" w:rsidP="00A3799E">
      <w:pPr>
        <w:bidi/>
        <w:rPr>
          <w:rFonts w:cs="David" w:hint="cs"/>
          <w:rtl/>
        </w:rPr>
      </w:pPr>
      <w:r w:rsidRPr="00A3799E">
        <w:rPr>
          <w:rFonts w:cs="David" w:hint="cs"/>
          <w:rtl/>
        </w:rPr>
        <w:tab/>
        <w:t xml:space="preserve"> נגד. </w:t>
      </w:r>
    </w:p>
    <w:p w14:paraId="3977800F" w14:textId="77777777" w:rsidR="00A3799E" w:rsidRPr="00A3799E" w:rsidRDefault="00A3799E" w:rsidP="00A3799E">
      <w:pPr>
        <w:bidi/>
        <w:rPr>
          <w:rFonts w:cs="David" w:hint="cs"/>
          <w:rtl/>
        </w:rPr>
      </w:pPr>
    </w:p>
    <w:p w14:paraId="3878917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4728B02" w14:textId="77777777" w:rsidR="00A3799E" w:rsidRPr="00A3799E" w:rsidRDefault="00A3799E" w:rsidP="00A3799E">
      <w:pPr>
        <w:bidi/>
        <w:rPr>
          <w:rFonts w:cs="David" w:hint="cs"/>
          <w:rtl/>
        </w:rPr>
      </w:pPr>
    </w:p>
    <w:p w14:paraId="394B8559" w14:textId="77777777" w:rsidR="00A3799E" w:rsidRPr="00A3799E" w:rsidRDefault="00A3799E" w:rsidP="00A3799E">
      <w:pPr>
        <w:bidi/>
        <w:rPr>
          <w:rFonts w:cs="David" w:hint="cs"/>
          <w:rtl/>
        </w:rPr>
      </w:pPr>
      <w:r w:rsidRPr="00A3799E">
        <w:rPr>
          <w:rFonts w:cs="David" w:hint="cs"/>
          <w:rtl/>
        </w:rPr>
        <w:tab/>
        <w:t xml:space="preserve">דוד אזולאי. </w:t>
      </w:r>
    </w:p>
    <w:p w14:paraId="214774F6" w14:textId="77777777" w:rsidR="00A3799E" w:rsidRPr="00A3799E" w:rsidRDefault="00A3799E" w:rsidP="00A3799E">
      <w:pPr>
        <w:bidi/>
        <w:rPr>
          <w:rFonts w:cs="David" w:hint="cs"/>
          <w:rtl/>
        </w:rPr>
      </w:pPr>
    </w:p>
    <w:p w14:paraId="4D5EBBBC" w14:textId="77777777" w:rsidR="00A3799E" w:rsidRPr="00A3799E" w:rsidRDefault="00A3799E" w:rsidP="00A3799E">
      <w:pPr>
        <w:bidi/>
        <w:rPr>
          <w:rFonts w:cs="David"/>
          <w:u w:val="single"/>
          <w:rtl/>
        </w:rPr>
      </w:pPr>
      <w:r w:rsidRPr="00A3799E">
        <w:rPr>
          <w:rFonts w:cs="David"/>
          <w:u w:val="single"/>
          <w:rtl/>
        </w:rPr>
        <w:t>דוד אזולאי:</w:t>
      </w:r>
    </w:p>
    <w:p w14:paraId="4655083E" w14:textId="77777777" w:rsidR="00A3799E" w:rsidRPr="00A3799E" w:rsidRDefault="00A3799E" w:rsidP="00A3799E">
      <w:pPr>
        <w:bidi/>
        <w:rPr>
          <w:rFonts w:cs="David"/>
          <w:u w:val="single"/>
          <w:rtl/>
        </w:rPr>
      </w:pPr>
    </w:p>
    <w:p w14:paraId="472A1069"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33C45679" w14:textId="77777777" w:rsidR="00A3799E" w:rsidRPr="00A3799E" w:rsidRDefault="00A3799E" w:rsidP="00A3799E">
      <w:pPr>
        <w:bidi/>
        <w:rPr>
          <w:rFonts w:cs="David" w:hint="cs"/>
          <w:rtl/>
        </w:rPr>
      </w:pPr>
    </w:p>
    <w:p w14:paraId="0E3640F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2680C5D" w14:textId="77777777" w:rsidR="00A3799E" w:rsidRPr="00A3799E" w:rsidRDefault="00A3799E" w:rsidP="00A3799E">
      <w:pPr>
        <w:bidi/>
        <w:rPr>
          <w:rFonts w:cs="David" w:hint="cs"/>
          <w:rtl/>
        </w:rPr>
      </w:pPr>
    </w:p>
    <w:p w14:paraId="7CAF3F8C" w14:textId="77777777" w:rsidR="00A3799E" w:rsidRPr="00A3799E" w:rsidRDefault="00A3799E" w:rsidP="00A3799E">
      <w:pPr>
        <w:bidi/>
        <w:rPr>
          <w:rFonts w:cs="David" w:hint="cs"/>
          <w:rtl/>
        </w:rPr>
      </w:pPr>
      <w:r w:rsidRPr="00A3799E">
        <w:rPr>
          <w:rFonts w:cs="David" w:hint="cs"/>
          <w:rtl/>
        </w:rPr>
        <w:tab/>
        <w:t xml:space="preserve">נסים זאב. </w:t>
      </w:r>
    </w:p>
    <w:p w14:paraId="6A25D00C" w14:textId="77777777" w:rsidR="00A3799E" w:rsidRPr="00A3799E" w:rsidRDefault="00A3799E" w:rsidP="00A3799E">
      <w:pPr>
        <w:bidi/>
        <w:rPr>
          <w:rFonts w:cs="David" w:hint="cs"/>
          <w:rtl/>
        </w:rPr>
      </w:pPr>
    </w:p>
    <w:p w14:paraId="47AB55AB" w14:textId="77777777" w:rsidR="00A3799E" w:rsidRPr="00A3799E" w:rsidRDefault="00A3799E" w:rsidP="00A3799E">
      <w:pPr>
        <w:bidi/>
        <w:rPr>
          <w:rFonts w:cs="David" w:hint="cs"/>
          <w:rtl/>
        </w:rPr>
      </w:pPr>
      <w:r w:rsidRPr="00A3799E">
        <w:rPr>
          <w:rFonts w:cs="David" w:hint="cs"/>
          <w:u w:val="single"/>
          <w:rtl/>
        </w:rPr>
        <w:t>נסים זאב:</w:t>
      </w:r>
    </w:p>
    <w:p w14:paraId="13025DE3" w14:textId="77777777" w:rsidR="00A3799E" w:rsidRPr="00A3799E" w:rsidRDefault="00A3799E" w:rsidP="00A3799E">
      <w:pPr>
        <w:bidi/>
        <w:rPr>
          <w:rFonts w:cs="David" w:hint="cs"/>
          <w:rtl/>
        </w:rPr>
      </w:pPr>
    </w:p>
    <w:p w14:paraId="5CD87BFE" w14:textId="77777777" w:rsidR="00A3799E" w:rsidRPr="00A3799E" w:rsidRDefault="00A3799E" w:rsidP="00A3799E">
      <w:pPr>
        <w:bidi/>
        <w:rPr>
          <w:rFonts w:cs="David" w:hint="cs"/>
          <w:rtl/>
        </w:rPr>
      </w:pPr>
      <w:r w:rsidRPr="00A3799E">
        <w:rPr>
          <w:rFonts w:cs="David" w:hint="cs"/>
          <w:rtl/>
        </w:rPr>
        <w:tab/>
        <w:t xml:space="preserve"> בעד. </w:t>
      </w:r>
    </w:p>
    <w:p w14:paraId="7819B7C1" w14:textId="77777777" w:rsidR="00A3799E" w:rsidRPr="00A3799E" w:rsidRDefault="00A3799E" w:rsidP="00A3799E">
      <w:pPr>
        <w:bidi/>
        <w:rPr>
          <w:rFonts w:cs="David" w:hint="cs"/>
          <w:rtl/>
        </w:rPr>
      </w:pPr>
    </w:p>
    <w:p w14:paraId="0DAB6A5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41A5B01" w14:textId="77777777" w:rsidR="00A3799E" w:rsidRPr="00A3799E" w:rsidRDefault="00A3799E" w:rsidP="00A3799E">
      <w:pPr>
        <w:bidi/>
        <w:rPr>
          <w:rFonts w:cs="David" w:hint="cs"/>
          <w:rtl/>
        </w:rPr>
      </w:pPr>
    </w:p>
    <w:p w14:paraId="0221E3F9" w14:textId="77777777" w:rsidR="00A3799E" w:rsidRPr="00A3799E" w:rsidRDefault="00A3799E" w:rsidP="00A3799E">
      <w:pPr>
        <w:bidi/>
        <w:rPr>
          <w:rFonts w:cs="David" w:hint="cs"/>
          <w:rtl/>
        </w:rPr>
      </w:pPr>
      <w:r w:rsidRPr="00A3799E">
        <w:rPr>
          <w:rFonts w:cs="David" w:hint="cs"/>
          <w:rtl/>
        </w:rPr>
        <w:tab/>
        <w:t xml:space="preserve">משה </w:t>
      </w:r>
      <w:proofErr w:type="spellStart"/>
      <w:r w:rsidRPr="00A3799E">
        <w:rPr>
          <w:rFonts w:cs="David" w:hint="cs"/>
          <w:rtl/>
        </w:rPr>
        <w:t>שרוני</w:t>
      </w:r>
      <w:proofErr w:type="spellEnd"/>
      <w:r w:rsidRPr="00A3799E">
        <w:rPr>
          <w:rFonts w:cs="David" w:hint="cs"/>
          <w:rtl/>
        </w:rPr>
        <w:t xml:space="preserve">. </w:t>
      </w:r>
    </w:p>
    <w:p w14:paraId="69337A2E" w14:textId="77777777" w:rsidR="00A3799E" w:rsidRPr="00A3799E" w:rsidRDefault="00A3799E" w:rsidP="00A3799E">
      <w:pPr>
        <w:bidi/>
        <w:rPr>
          <w:rFonts w:cs="David" w:hint="cs"/>
          <w:rtl/>
        </w:rPr>
      </w:pPr>
    </w:p>
    <w:p w14:paraId="76E335CA" w14:textId="77777777" w:rsidR="00A3799E" w:rsidRPr="00A3799E" w:rsidRDefault="00A3799E" w:rsidP="00A3799E">
      <w:pPr>
        <w:bidi/>
        <w:rPr>
          <w:rFonts w:cs="David" w:hint="cs"/>
          <w:rtl/>
        </w:rPr>
      </w:pPr>
      <w:r w:rsidRPr="00A3799E">
        <w:rPr>
          <w:rFonts w:cs="David" w:hint="cs"/>
          <w:u w:val="single"/>
          <w:rtl/>
        </w:rPr>
        <w:t xml:space="preserve">משה </w:t>
      </w:r>
      <w:proofErr w:type="spellStart"/>
      <w:r w:rsidRPr="00A3799E">
        <w:rPr>
          <w:rFonts w:cs="David" w:hint="cs"/>
          <w:u w:val="single"/>
          <w:rtl/>
        </w:rPr>
        <w:t>שרוני</w:t>
      </w:r>
      <w:proofErr w:type="spellEnd"/>
      <w:r w:rsidRPr="00A3799E">
        <w:rPr>
          <w:rFonts w:cs="David" w:hint="cs"/>
          <w:u w:val="single"/>
          <w:rtl/>
        </w:rPr>
        <w:t>:</w:t>
      </w:r>
    </w:p>
    <w:p w14:paraId="059379A0" w14:textId="77777777" w:rsidR="00A3799E" w:rsidRPr="00A3799E" w:rsidRDefault="00A3799E" w:rsidP="00A3799E">
      <w:pPr>
        <w:bidi/>
        <w:rPr>
          <w:rFonts w:cs="David" w:hint="cs"/>
          <w:rtl/>
        </w:rPr>
      </w:pPr>
    </w:p>
    <w:p w14:paraId="05ADB0B1" w14:textId="77777777" w:rsidR="00A3799E" w:rsidRPr="00A3799E" w:rsidRDefault="00A3799E" w:rsidP="00A3799E">
      <w:pPr>
        <w:bidi/>
        <w:rPr>
          <w:rFonts w:cs="David" w:hint="cs"/>
          <w:rtl/>
        </w:rPr>
      </w:pPr>
      <w:r w:rsidRPr="00A3799E">
        <w:rPr>
          <w:rFonts w:cs="David" w:hint="cs"/>
          <w:rtl/>
        </w:rPr>
        <w:tab/>
        <w:t xml:space="preserve"> נמנע. </w:t>
      </w:r>
    </w:p>
    <w:p w14:paraId="7360274D" w14:textId="77777777" w:rsidR="00A3799E" w:rsidRPr="00A3799E" w:rsidRDefault="00A3799E" w:rsidP="00A3799E">
      <w:pPr>
        <w:bidi/>
        <w:rPr>
          <w:rFonts w:cs="David" w:hint="cs"/>
          <w:rtl/>
        </w:rPr>
      </w:pPr>
    </w:p>
    <w:p w14:paraId="4AD0AD3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2929ECE" w14:textId="77777777" w:rsidR="00A3799E" w:rsidRPr="00A3799E" w:rsidRDefault="00A3799E" w:rsidP="00A3799E">
      <w:pPr>
        <w:bidi/>
        <w:rPr>
          <w:rFonts w:cs="David" w:hint="cs"/>
          <w:rtl/>
        </w:rPr>
      </w:pPr>
    </w:p>
    <w:p w14:paraId="0DE30DAB" w14:textId="77777777" w:rsidR="00A3799E" w:rsidRPr="00A3799E" w:rsidRDefault="00A3799E" w:rsidP="00A3799E">
      <w:pPr>
        <w:bidi/>
        <w:rPr>
          <w:rFonts w:cs="David" w:hint="cs"/>
          <w:rtl/>
        </w:rPr>
      </w:pPr>
      <w:r w:rsidRPr="00A3799E">
        <w:rPr>
          <w:rFonts w:cs="David" w:hint="cs"/>
          <w:rtl/>
        </w:rPr>
        <w:tab/>
        <w:t xml:space="preserve">יצחק גלנטי. </w:t>
      </w:r>
    </w:p>
    <w:p w14:paraId="5A9021E0" w14:textId="77777777" w:rsidR="00A3799E" w:rsidRPr="00A3799E" w:rsidRDefault="00A3799E" w:rsidP="00A3799E">
      <w:pPr>
        <w:bidi/>
        <w:rPr>
          <w:rFonts w:cs="David" w:hint="cs"/>
          <w:rtl/>
        </w:rPr>
      </w:pPr>
    </w:p>
    <w:p w14:paraId="66707686" w14:textId="77777777" w:rsidR="00A3799E" w:rsidRPr="00A3799E" w:rsidRDefault="00A3799E" w:rsidP="00A3799E">
      <w:pPr>
        <w:bidi/>
        <w:rPr>
          <w:rFonts w:cs="David" w:hint="cs"/>
          <w:u w:val="single"/>
          <w:rtl/>
        </w:rPr>
      </w:pPr>
      <w:r w:rsidRPr="00A3799E">
        <w:rPr>
          <w:rFonts w:cs="David" w:hint="cs"/>
          <w:u w:val="single"/>
          <w:rtl/>
        </w:rPr>
        <w:t xml:space="preserve">אלחנן </w:t>
      </w:r>
      <w:proofErr w:type="spellStart"/>
      <w:r w:rsidRPr="00A3799E">
        <w:rPr>
          <w:rFonts w:cs="David" w:hint="cs"/>
          <w:u w:val="single"/>
          <w:rtl/>
        </w:rPr>
        <w:t>גלזר</w:t>
      </w:r>
      <w:proofErr w:type="spellEnd"/>
      <w:r w:rsidRPr="00A3799E">
        <w:rPr>
          <w:rFonts w:cs="David" w:hint="cs"/>
          <w:u w:val="single"/>
          <w:rtl/>
        </w:rPr>
        <w:t>:</w:t>
      </w:r>
    </w:p>
    <w:p w14:paraId="037FDEF5" w14:textId="77777777" w:rsidR="00A3799E" w:rsidRPr="00A3799E" w:rsidRDefault="00A3799E" w:rsidP="00A3799E">
      <w:pPr>
        <w:bidi/>
        <w:rPr>
          <w:rFonts w:cs="David" w:hint="cs"/>
          <w:u w:val="single"/>
          <w:rtl/>
        </w:rPr>
      </w:pPr>
    </w:p>
    <w:p w14:paraId="5B98FC2C" w14:textId="77777777" w:rsidR="00A3799E" w:rsidRPr="00A3799E" w:rsidRDefault="00A3799E" w:rsidP="00A3799E">
      <w:pPr>
        <w:bidi/>
        <w:rPr>
          <w:rFonts w:cs="David" w:hint="cs"/>
          <w:rtl/>
        </w:rPr>
      </w:pPr>
      <w:r w:rsidRPr="00A3799E">
        <w:rPr>
          <w:rFonts w:cs="David" w:hint="cs"/>
          <w:rtl/>
        </w:rPr>
        <w:tab/>
        <w:t xml:space="preserve"> אני מחליף אותו, נמנע. </w:t>
      </w:r>
    </w:p>
    <w:p w14:paraId="170F1368" w14:textId="77777777" w:rsidR="00A3799E" w:rsidRPr="00A3799E" w:rsidRDefault="00A3799E" w:rsidP="00A3799E">
      <w:pPr>
        <w:bidi/>
        <w:rPr>
          <w:rFonts w:cs="David" w:hint="cs"/>
          <w:rtl/>
        </w:rPr>
      </w:pPr>
    </w:p>
    <w:p w14:paraId="38683414"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0A2BF0E" w14:textId="77777777" w:rsidR="00A3799E" w:rsidRPr="00A3799E" w:rsidRDefault="00A3799E" w:rsidP="00A3799E">
      <w:pPr>
        <w:bidi/>
        <w:rPr>
          <w:rFonts w:cs="David" w:hint="cs"/>
          <w:rtl/>
        </w:rPr>
      </w:pPr>
    </w:p>
    <w:p w14:paraId="4E88431E" w14:textId="77777777" w:rsidR="00A3799E" w:rsidRPr="00A3799E" w:rsidRDefault="00A3799E" w:rsidP="00A3799E">
      <w:pPr>
        <w:bidi/>
        <w:rPr>
          <w:rFonts w:cs="David" w:hint="cs"/>
          <w:rtl/>
        </w:rPr>
      </w:pPr>
      <w:r w:rsidRPr="00A3799E">
        <w:rPr>
          <w:rFonts w:cs="David" w:hint="cs"/>
          <w:rtl/>
        </w:rPr>
        <w:tab/>
        <w:t xml:space="preserve">מאיר פרוש. </w:t>
      </w:r>
    </w:p>
    <w:p w14:paraId="5C83B73B" w14:textId="77777777" w:rsidR="00A3799E" w:rsidRPr="00A3799E" w:rsidRDefault="00A3799E" w:rsidP="00A3799E">
      <w:pPr>
        <w:bidi/>
        <w:rPr>
          <w:rFonts w:cs="David" w:hint="cs"/>
          <w:rtl/>
        </w:rPr>
      </w:pPr>
    </w:p>
    <w:p w14:paraId="44192A66" w14:textId="77777777" w:rsidR="00A3799E" w:rsidRPr="00A3799E" w:rsidRDefault="00A3799E" w:rsidP="00A3799E">
      <w:pPr>
        <w:bidi/>
        <w:rPr>
          <w:rFonts w:cs="David" w:hint="cs"/>
          <w:u w:val="single"/>
          <w:rtl/>
        </w:rPr>
      </w:pPr>
      <w:r w:rsidRPr="00A3799E">
        <w:rPr>
          <w:rFonts w:cs="David"/>
          <w:u w:val="single"/>
          <w:rtl/>
        </w:rPr>
        <w:br w:type="page"/>
      </w:r>
      <w:r w:rsidRPr="00A3799E">
        <w:rPr>
          <w:rFonts w:cs="David" w:hint="cs"/>
          <w:u w:val="single"/>
          <w:rtl/>
        </w:rPr>
        <w:t>מאיר פרוש:</w:t>
      </w:r>
    </w:p>
    <w:p w14:paraId="147C6E56" w14:textId="77777777" w:rsidR="00A3799E" w:rsidRPr="00A3799E" w:rsidRDefault="00A3799E" w:rsidP="00A3799E">
      <w:pPr>
        <w:bidi/>
        <w:rPr>
          <w:rFonts w:cs="David" w:hint="cs"/>
          <w:u w:val="single"/>
        </w:rPr>
      </w:pPr>
    </w:p>
    <w:p w14:paraId="04A1A692" w14:textId="77777777" w:rsidR="00A3799E" w:rsidRPr="00A3799E" w:rsidRDefault="00A3799E" w:rsidP="00A3799E">
      <w:pPr>
        <w:bidi/>
        <w:rPr>
          <w:rFonts w:cs="David" w:hint="cs"/>
          <w:rtl/>
        </w:rPr>
      </w:pPr>
      <w:r w:rsidRPr="00A3799E">
        <w:rPr>
          <w:rFonts w:cs="David" w:hint="cs"/>
          <w:rtl/>
        </w:rPr>
        <w:tab/>
        <w:t xml:space="preserve"> נגד. </w:t>
      </w:r>
    </w:p>
    <w:p w14:paraId="487FF3E6" w14:textId="77777777" w:rsidR="00A3799E" w:rsidRPr="00A3799E" w:rsidRDefault="00A3799E" w:rsidP="00A3799E">
      <w:pPr>
        <w:bidi/>
        <w:rPr>
          <w:rFonts w:cs="David" w:hint="cs"/>
          <w:rtl/>
        </w:rPr>
      </w:pPr>
    </w:p>
    <w:p w14:paraId="6FBC959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0C4D126" w14:textId="77777777" w:rsidR="00A3799E" w:rsidRPr="00A3799E" w:rsidRDefault="00A3799E" w:rsidP="00A3799E">
      <w:pPr>
        <w:bidi/>
        <w:rPr>
          <w:rFonts w:cs="David" w:hint="cs"/>
          <w:rtl/>
        </w:rPr>
      </w:pPr>
    </w:p>
    <w:p w14:paraId="0998774C" w14:textId="77777777" w:rsidR="00A3799E" w:rsidRPr="00A3799E" w:rsidRDefault="00A3799E" w:rsidP="00A3799E">
      <w:pPr>
        <w:bidi/>
        <w:rPr>
          <w:rFonts w:cs="David" w:hint="cs"/>
          <w:rtl/>
        </w:rPr>
      </w:pPr>
      <w:r w:rsidRPr="00A3799E">
        <w:rPr>
          <w:rFonts w:cs="David" w:hint="cs"/>
          <w:rtl/>
        </w:rPr>
        <w:tab/>
        <w:t xml:space="preserve">גדעון סער. </w:t>
      </w:r>
    </w:p>
    <w:p w14:paraId="392565F1" w14:textId="77777777" w:rsidR="00A3799E" w:rsidRPr="00A3799E" w:rsidRDefault="00A3799E" w:rsidP="00A3799E">
      <w:pPr>
        <w:bidi/>
        <w:rPr>
          <w:rFonts w:cs="David" w:hint="cs"/>
          <w:rtl/>
        </w:rPr>
      </w:pPr>
    </w:p>
    <w:p w14:paraId="6AC4A564" w14:textId="77777777" w:rsidR="00A3799E" w:rsidRPr="00A3799E" w:rsidRDefault="00A3799E" w:rsidP="00A3799E">
      <w:pPr>
        <w:bidi/>
        <w:rPr>
          <w:rFonts w:cs="David" w:hint="cs"/>
          <w:u w:val="single"/>
          <w:rtl/>
        </w:rPr>
      </w:pPr>
      <w:r w:rsidRPr="00A3799E">
        <w:rPr>
          <w:rFonts w:cs="David" w:hint="cs"/>
          <w:u w:val="single"/>
          <w:rtl/>
        </w:rPr>
        <w:t>גדעון סער:</w:t>
      </w:r>
    </w:p>
    <w:p w14:paraId="1509DB2D" w14:textId="77777777" w:rsidR="00A3799E" w:rsidRPr="00A3799E" w:rsidRDefault="00A3799E" w:rsidP="00A3799E">
      <w:pPr>
        <w:bidi/>
        <w:rPr>
          <w:rFonts w:cs="David" w:hint="cs"/>
          <w:u w:val="single"/>
          <w:rtl/>
        </w:rPr>
      </w:pPr>
    </w:p>
    <w:p w14:paraId="362A0BC4" w14:textId="77777777" w:rsidR="00A3799E" w:rsidRPr="00A3799E" w:rsidRDefault="00A3799E" w:rsidP="00A3799E">
      <w:pPr>
        <w:bidi/>
        <w:rPr>
          <w:rFonts w:cs="David" w:hint="cs"/>
          <w:rtl/>
        </w:rPr>
      </w:pPr>
      <w:r w:rsidRPr="00A3799E">
        <w:rPr>
          <w:rFonts w:cs="David" w:hint="cs"/>
          <w:rtl/>
        </w:rPr>
        <w:tab/>
        <w:t xml:space="preserve"> נגד. </w:t>
      </w:r>
    </w:p>
    <w:p w14:paraId="06121D72" w14:textId="77777777" w:rsidR="00A3799E" w:rsidRPr="00A3799E" w:rsidRDefault="00A3799E" w:rsidP="00A3799E">
      <w:pPr>
        <w:bidi/>
        <w:rPr>
          <w:rFonts w:cs="David" w:hint="cs"/>
          <w:rtl/>
        </w:rPr>
      </w:pPr>
    </w:p>
    <w:p w14:paraId="00005D9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912D554" w14:textId="77777777" w:rsidR="00A3799E" w:rsidRPr="00A3799E" w:rsidRDefault="00A3799E" w:rsidP="00A3799E">
      <w:pPr>
        <w:bidi/>
        <w:rPr>
          <w:rFonts w:cs="David" w:hint="cs"/>
          <w:rtl/>
        </w:rPr>
      </w:pPr>
    </w:p>
    <w:p w14:paraId="528EB3D5" w14:textId="77777777" w:rsidR="00A3799E" w:rsidRPr="00A3799E" w:rsidRDefault="00A3799E" w:rsidP="00A3799E">
      <w:pPr>
        <w:bidi/>
        <w:rPr>
          <w:rFonts w:cs="David" w:hint="cs"/>
          <w:rtl/>
        </w:rPr>
      </w:pPr>
      <w:r w:rsidRPr="00A3799E">
        <w:rPr>
          <w:rFonts w:cs="David" w:hint="cs"/>
          <w:rtl/>
        </w:rPr>
        <w:tab/>
        <w:t xml:space="preserve">ראובן ריבלין. </w:t>
      </w:r>
    </w:p>
    <w:p w14:paraId="4795E279" w14:textId="77777777" w:rsidR="00A3799E" w:rsidRPr="00A3799E" w:rsidRDefault="00A3799E" w:rsidP="00A3799E">
      <w:pPr>
        <w:bidi/>
        <w:rPr>
          <w:rFonts w:cs="David" w:hint="cs"/>
          <w:rtl/>
        </w:rPr>
      </w:pPr>
    </w:p>
    <w:p w14:paraId="5C1E0B9B" w14:textId="77777777" w:rsidR="00A3799E" w:rsidRPr="00A3799E" w:rsidRDefault="00A3799E" w:rsidP="00A3799E">
      <w:pPr>
        <w:bidi/>
        <w:rPr>
          <w:rFonts w:cs="David" w:hint="cs"/>
          <w:rtl/>
        </w:rPr>
      </w:pPr>
      <w:r w:rsidRPr="00A3799E">
        <w:rPr>
          <w:rFonts w:cs="David" w:hint="cs"/>
          <w:u w:val="single"/>
          <w:rtl/>
        </w:rPr>
        <w:t>ראובן ריבלין:</w:t>
      </w:r>
    </w:p>
    <w:p w14:paraId="07B01660" w14:textId="77777777" w:rsidR="00A3799E" w:rsidRPr="00A3799E" w:rsidRDefault="00A3799E" w:rsidP="00A3799E">
      <w:pPr>
        <w:bidi/>
        <w:rPr>
          <w:rFonts w:cs="David" w:hint="cs"/>
          <w:rtl/>
        </w:rPr>
      </w:pPr>
    </w:p>
    <w:p w14:paraId="095704EB" w14:textId="77777777" w:rsidR="00A3799E" w:rsidRPr="00A3799E" w:rsidRDefault="00A3799E" w:rsidP="00A3799E">
      <w:pPr>
        <w:bidi/>
        <w:rPr>
          <w:rFonts w:cs="David" w:hint="cs"/>
          <w:rtl/>
        </w:rPr>
      </w:pPr>
      <w:r w:rsidRPr="00A3799E">
        <w:rPr>
          <w:rFonts w:cs="David" w:hint="cs"/>
          <w:rtl/>
        </w:rPr>
        <w:tab/>
        <w:t xml:space="preserve"> נגד. </w:t>
      </w:r>
    </w:p>
    <w:p w14:paraId="6A646D02" w14:textId="77777777" w:rsidR="00A3799E" w:rsidRPr="00A3799E" w:rsidRDefault="00A3799E" w:rsidP="00A3799E">
      <w:pPr>
        <w:bidi/>
        <w:rPr>
          <w:rFonts w:cs="David" w:hint="cs"/>
          <w:rtl/>
        </w:rPr>
      </w:pPr>
    </w:p>
    <w:p w14:paraId="29B6C41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38C6796" w14:textId="77777777" w:rsidR="00A3799E" w:rsidRPr="00A3799E" w:rsidRDefault="00A3799E" w:rsidP="00A3799E">
      <w:pPr>
        <w:bidi/>
        <w:rPr>
          <w:rFonts w:cs="David" w:hint="cs"/>
          <w:rtl/>
        </w:rPr>
      </w:pPr>
    </w:p>
    <w:p w14:paraId="1C6ED42A" w14:textId="77777777" w:rsidR="00A3799E" w:rsidRPr="00A3799E" w:rsidRDefault="00A3799E" w:rsidP="00A3799E">
      <w:pPr>
        <w:bidi/>
        <w:rPr>
          <w:rFonts w:cs="David" w:hint="cs"/>
          <w:rtl/>
        </w:rPr>
      </w:pPr>
      <w:r w:rsidRPr="00A3799E">
        <w:rPr>
          <w:rFonts w:cs="David" w:hint="cs"/>
          <w:rtl/>
        </w:rPr>
        <w:tab/>
        <w:t xml:space="preserve">יולי </w:t>
      </w:r>
      <w:proofErr w:type="spellStart"/>
      <w:r w:rsidRPr="00A3799E">
        <w:rPr>
          <w:rFonts w:cs="David" w:hint="cs"/>
          <w:rtl/>
        </w:rPr>
        <w:t>אדלשטיין</w:t>
      </w:r>
      <w:proofErr w:type="spellEnd"/>
      <w:r w:rsidRPr="00A3799E">
        <w:rPr>
          <w:rFonts w:cs="David" w:hint="cs"/>
          <w:rtl/>
        </w:rPr>
        <w:t xml:space="preserve">. </w:t>
      </w:r>
    </w:p>
    <w:p w14:paraId="62CE0D99" w14:textId="77777777" w:rsidR="00A3799E" w:rsidRPr="00A3799E" w:rsidRDefault="00A3799E" w:rsidP="00A3799E">
      <w:pPr>
        <w:bidi/>
        <w:rPr>
          <w:rFonts w:cs="David" w:hint="cs"/>
          <w:rtl/>
        </w:rPr>
      </w:pPr>
    </w:p>
    <w:p w14:paraId="15EC8538"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2DBF78A1" w14:textId="77777777" w:rsidR="00A3799E" w:rsidRPr="00A3799E" w:rsidRDefault="00A3799E" w:rsidP="00A3799E">
      <w:pPr>
        <w:bidi/>
        <w:rPr>
          <w:rFonts w:cs="David"/>
          <w:u w:val="single"/>
          <w:rtl/>
        </w:rPr>
      </w:pPr>
    </w:p>
    <w:p w14:paraId="258396AD"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נגד. </w:t>
      </w:r>
    </w:p>
    <w:p w14:paraId="44382AB0" w14:textId="77777777" w:rsidR="00A3799E" w:rsidRPr="00A3799E" w:rsidRDefault="00A3799E" w:rsidP="00A3799E">
      <w:pPr>
        <w:bidi/>
        <w:rPr>
          <w:rFonts w:cs="David" w:hint="cs"/>
          <w:rtl/>
        </w:rPr>
      </w:pPr>
    </w:p>
    <w:p w14:paraId="39CA727C"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696E301" w14:textId="77777777" w:rsidR="00A3799E" w:rsidRPr="00A3799E" w:rsidRDefault="00A3799E" w:rsidP="00A3799E">
      <w:pPr>
        <w:bidi/>
        <w:rPr>
          <w:rFonts w:cs="David" w:hint="cs"/>
          <w:rtl/>
        </w:rPr>
      </w:pPr>
    </w:p>
    <w:p w14:paraId="058F5CAE"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אסתרינה</w:t>
      </w:r>
      <w:proofErr w:type="spellEnd"/>
      <w:r w:rsidRPr="00A3799E">
        <w:rPr>
          <w:rFonts w:cs="David" w:hint="cs"/>
          <w:rtl/>
        </w:rPr>
        <w:t xml:space="preserve"> </w:t>
      </w:r>
      <w:proofErr w:type="spellStart"/>
      <w:r w:rsidRPr="00A3799E">
        <w:rPr>
          <w:rFonts w:cs="David" w:hint="cs"/>
          <w:rtl/>
        </w:rPr>
        <w:t>טרטמן</w:t>
      </w:r>
      <w:proofErr w:type="spellEnd"/>
      <w:r w:rsidRPr="00A3799E">
        <w:rPr>
          <w:rFonts w:cs="David" w:hint="cs"/>
          <w:rtl/>
        </w:rPr>
        <w:t xml:space="preserve">. </w:t>
      </w:r>
    </w:p>
    <w:p w14:paraId="67E34557" w14:textId="77777777" w:rsidR="00A3799E" w:rsidRPr="00A3799E" w:rsidRDefault="00A3799E" w:rsidP="00A3799E">
      <w:pPr>
        <w:bidi/>
        <w:rPr>
          <w:rFonts w:cs="David" w:hint="cs"/>
          <w:rtl/>
        </w:rPr>
      </w:pPr>
    </w:p>
    <w:p w14:paraId="14E81B69"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277047D7" w14:textId="77777777" w:rsidR="00A3799E" w:rsidRPr="00A3799E" w:rsidRDefault="00A3799E" w:rsidP="00A3799E">
      <w:pPr>
        <w:pStyle w:val="Heading5"/>
        <w:jc w:val="left"/>
        <w:rPr>
          <w:rFonts w:hint="cs"/>
          <w:rtl/>
        </w:rPr>
      </w:pPr>
    </w:p>
    <w:p w14:paraId="1980BB87" w14:textId="77777777" w:rsidR="00A3799E" w:rsidRPr="00A3799E" w:rsidRDefault="00A3799E" w:rsidP="00A3799E">
      <w:pPr>
        <w:bidi/>
        <w:rPr>
          <w:rFonts w:cs="David" w:hint="cs"/>
          <w:rtl/>
        </w:rPr>
      </w:pPr>
      <w:r w:rsidRPr="00A3799E">
        <w:rPr>
          <w:rFonts w:cs="David" w:hint="cs"/>
          <w:rtl/>
        </w:rPr>
        <w:tab/>
        <w:t xml:space="preserve"> בעד. </w:t>
      </w:r>
    </w:p>
    <w:p w14:paraId="7AA6FB43" w14:textId="77777777" w:rsidR="00A3799E" w:rsidRPr="00A3799E" w:rsidRDefault="00A3799E" w:rsidP="00A3799E">
      <w:pPr>
        <w:bidi/>
        <w:rPr>
          <w:rFonts w:cs="David" w:hint="cs"/>
          <w:rtl/>
        </w:rPr>
      </w:pPr>
    </w:p>
    <w:p w14:paraId="730235A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6D0E1F8" w14:textId="77777777" w:rsidR="00A3799E" w:rsidRPr="00A3799E" w:rsidRDefault="00A3799E" w:rsidP="00A3799E">
      <w:pPr>
        <w:bidi/>
        <w:rPr>
          <w:rFonts w:cs="David" w:hint="cs"/>
          <w:rtl/>
        </w:rPr>
      </w:pPr>
    </w:p>
    <w:p w14:paraId="0679B7A5"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רוברט</w:t>
      </w:r>
      <w:proofErr w:type="spellEnd"/>
      <w:r w:rsidRPr="00A3799E">
        <w:rPr>
          <w:rFonts w:cs="David" w:hint="cs"/>
          <w:rtl/>
        </w:rPr>
        <w:t xml:space="preserve"> </w:t>
      </w:r>
      <w:proofErr w:type="spellStart"/>
      <w:r w:rsidRPr="00A3799E">
        <w:rPr>
          <w:rFonts w:cs="David" w:hint="cs"/>
          <w:rtl/>
        </w:rPr>
        <w:t>אילטוב</w:t>
      </w:r>
      <w:proofErr w:type="spellEnd"/>
      <w:r w:rsidRPr="00A3799E">
        <w:rPr>
          <w:rFonts w:cs="David" w:hint="cs"/>
          <w:rtl/>
        </w:rPr>
        <w:t xml:space="preserve">. </w:t>
      </w:r>
    </w:p>
    <w:p w14:paraId="0686F289" w14:textId="77777777" w:rsidR="00A3799E" w:rsidRPr="00A3799E" w:rsidRDefault="00A3799E" w:rsidP="00A3799E">
      <w:pPr>
        <w:bidi/>
        <w:rPr>
          <w:rFonts w:cs="David" w:hint="cs"/>
          <w:rtl/>
        </w:rPr>
      </w:pPr>
    </w:p>
    <w:p w14:paraId="02133117" w14:textId="77777777" w:rsidR="00A3799E" w:rsidRPr="00A3799E" w:rsidRDefault="00A3799E" w:rsidP="00A3799E">
      <w:pPr>
        <w:bidi/>
        <w:rPr>
          <w:rFonts w:cs="David"/>
          <w:rtl/>
        </w:rPr>
      </w:pPr>
      <w:proofErr w:type="spellStart"/>
      <w:r w:rsidRPr="00A3799E">
        <w:rPr>
          <w:rFonts w:cs="David" w:hint="eastAsia"/>
          <w:u w:val="single"/>
          <w:rtl/>
        </w:rPr>
        <w:t>רוברט</w:t>
      </w:r>
      <w:proofErr w:type="spellEnd"/>
      <w:r w:rsidRPr="00A3799E">
        <w:rPr>
          <w:rFonts w:cs="David"/>
          <w:u w:val="single"/>
          <w:rtl/>
        </w:rPr>
        <w:t xml:space="preserve"> </w:t>
      </w:r>
      <w:proofErr w:type="spellStart"/>
      <w:r w:rsidRPr="00A3799E">
        <w:rPr>
          <w:rFonts w:cs="David"/>
          <w:u w:val="single"/>
          <w:rtl/>
        </w:rPr>
        <w:t>אילטוב</w:t>
      </w:r>
      <w:proofErr w:type="spellEnd"/>
      <w:r w:rsidRPr="00A3799E">
        <w:rPr>
          <w:rFonts w:cs="David"/>
          <w:u w:val="single"/>
          <w:rtl/>
        </w:rPr>
        <w:t>:</w:t>
      </w:r>
    </w:p>
    <w:p w14:paraId="354EDF20" w14:textId="77777777" w:rsidR="00A3799E" w:rsidRPr="00A3799E" w:rsidRDefault="00A3799E" w:rsidP="00A3799E">
      <w:pPr>
        <w:bidi/>
        <w:rPr>
          <w:rFonts w:cs="David"/>
          <w:rtl/>
        </w:rPr>
      </w:pPr>
    </w:p>
    <w:p w14:paraId="2DD2A911"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05ACC4E0" w14:textId="77777777" w:rsidR="00A3799E" w:rsidRPr="00A3799E" w:rsidRDefault="00A3799E" w:rsidP="00A3799E">
      <w:pPr>
        <w:bidi/>
        <w:rPr>
          <w:rFonts w:cs="David" w:hint="cs"/>
          <w:rtl/>
        </w:rPr>
      </w:pPr>
    </w:p>
    <w:p w14:paraId="500974B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5CFFBFC" w14:textId="77777777" w:rsidR="00A3799E" w:rsidRPr="00A3799E" w:rsidRDefault="00A3799E" w:rsidP="00A3799E">
      <w:pPr>
        <w:bidi/>
        <w:rPr>
          <w:rFonts w:cs="David" w:hint="cs"/>
          <w:rtl/>
        </w:rPr>
      </w:pPr>
    </w:p>
    <w:p w14:paraId="6702A20D" w14:textId="77777777" w:rsidR="00A3799E" w:rsidRPr="00A3799E" w:rsidRDefault="00A3799E" w:rsidP="00A3799E">
      <w:pPr>
        <w:bidi/>
        <w:rPr>
          <w:rFonts w:cs="David" w:hint="cs"/>
          <w:rtl/>
        </w:rPr>
      </w:pPr>
      <w:r w:rsidRPr="00A3799E">
        <w:rPr>
          <w:rFonts w:cs="David" w:hint="cs"/>
          <w:rtl/>
        </w:rPr>
        <w:tab/>
        <w:t xml:space="preserve">אורי אריאל. </w:t>
      </w:r>
    </w:p>
    <w:p w14:paraId="6B0FACB4" w14:textId="77777777" w:rsidR="00A3799E" w:rsidRPr="00A3799E" w:rsidRDefault="00A3799E" w:rsidP="00A3799E">
      <w:pPr>
        <w:bidi/>
        <w:rPr>
          <w:rFonts w:cs="David" w:hint="cs"/>
          <w:rtl/>
        </w:rPr>
      </w:pPr>
    </w:p>
    <w:p w14:paraId="53616961"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5B148EF8" w14:textId="77777777" w:rsidR="00A3799E" w:rsidRPr="00A3799E" w:rsidRDefault="00A3799E" w:rsidP="00A3799E">
      <w:pPr>
        <w:bidi/>
        <w:rPr>
          <w:rFonts w:cs="David"/>
          <w:rtl/>
        </w:rPr>
      </w:pPr>
    </w:p>
    <w:p w14:paraId="3EBDAD0A"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נגד. </w:t>
      </w:r>
    </w:p>
    <w:p w14:paraId="0DA43685" w14:textId="77777777" w:rsidR="00A3799E" w:rsidRPr="00A3799E" w:rsidRDefault="00A3799E" w:rsidP="00A3799E">
      <w:pPr>
        <w:bidi/>
        <w:rPr>
          <w:rFonts w:cs="David" w:hint="cs"/>
          <w:rtl/>
        </w:rPr>
      </w:pPr>
    </w:p>
    <w:p w14:paraId="6FCC56A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D24D8FA" w14:textId="77777777" w:rsidR="00A3799E" w:rsidRPr="00A3799E" w:rsidRDefault="00A3799E" w:rsidP="00A3799E">
      <w:pPr>
        <w:bidi/>
        <w:rPr>
          <w:rFonts w:cs="David" w:hint="cs"/>
          <w:rtl/>
        </w:rPr>
      </w:pPr>
    </w:p>
    <w:p w14:paraId="59A4AAFD" w14:textId="77777777" w:rsidR="00A3799E" w:rsidRPr="00A3799E" w:rsidRDefault="00A3799E" w:rsidP="00A3799E">
      <w:pPr>
        <w:bidi/>
        <w:rPr>
          <w:rFonts w:cs="David" w:hint="cs"/>
          <w:rtl/>
        </w:rPr>
      </w:pPr>
      <w:r w:rsidRPr="00A3799E">
        <w:rPr>
          <w:rFonts w:cs="David" w:hint="cs"/>
          <w:rtl/>
        </w:rPr>
        <w:tab/>
        <w:t xml:space="preserve">אליהו גבאי. </w:t>
      </w:r>
    </w:p>
    <w:p w14:paraId="1D408048" w14:textId="77777777" w:rsidR="00A3799E" w:rsidRPr="00A3799E" w:rsidRDefault="00A3799E" w:rsidP="00A3799E">
      <w:pPr>
        <w:bidi/>
        <w:rPr>
          <w:rFonts w:cs="David" w:hint="cs"/>
          <w:rtl/>
        </w:rPr>
      </w:pPr>
    </w:p>
    <w:p w14:paraId="4E8611DD" w14:textId="77777777" w:rsidR="00A3799E" w:rsidRPr="00A3799E" w:rsidRDefault="00A3799E" w:rsidP="00A3799E">
      <w:pPr>
        <w:pStyle w:val="Heading5"/>
        <w:jc w:val="left"/>
        <w:rPr>
          <w:rFonts w:hint="cs"/>
          <w:rtl/>
        </w:rPr>
      </w:pPr>
      <w:r w:rsidRPr="00A3799E">
        <w:rPr>
          <w:rFonts w:hint="cs"/>
          <w:u w:val="single"/>
          <w:rtl/>
        </w:rPr>
        <w:t>אליהו גבאי:</w:t>
      </w:r>
    </w:p>
    <w:p w14:paraId="08681E9C" w14:textId="77777777" w:rsidR="00A3799E" w:rsidRPr="00A3799E" w:rsidRDefault="00A3799E" w:rsidP="00A3799E">
      <w:pPr>
        <w:pStyle w:val="Heading5"/>
        <w:jc w:val="left"/>
        <w:rPr>
          <w:rFonts w:hint="cs"/>
          <w:rtl/>
        </w:rPr>
      </w:pPr>
    </w:p>
    <w:p w14:paraId="1D6AF98D" w14:textId="77777777" w:rsidR="00A3799E" w:rsidRPr="00A3799E" w:rsidRDefault="00A3799E" w:rsidP="00A3799E">
      <w:pPr>
        <w:bidi/>
        <w:rPr>
          <w:rFonts w:cs="David" w:hint="cs"/>
          <w:rtl/>
        </w:rPr>
      </w:pPr>
      <w:r w:rsidRPr="00A3799E">
        <w:rPr>
          <w:rFonts w:cs="David" w:hint="cs"/>
          <w:rtl/>
        </w:rPr>
        <w:tab/>
        <w:t xml:space="preserve"> נגד. </w:t>
      </w:r>
    </w:p>
    <w:p w14:paraId="2BF45683" w14:textId="77777777" w:rsidR="00A3799E" w:rsidRPr="00A3799E" w:rsidRDefault="00A3799E" w:rsidP="00A3799E">
      <w:pPr>
        <w:bidi/>
        <w:rPr>
          <w:rFonts w:cs="David" w:hint="cs"/>
          <w:rtl/>
        </w:rPr>
      </w:pPr>
    </w:p>
    <w:p w14:paraId="57A7B39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7A14CB8" w14:textId="77777777" w:rsidR="00A3799E" w:rsidRPr="00A3799E" w:rsidRDefault="00A3799E" w:rsidP="00A3799E">
      <w:pPr>
        <w:bidi/>
        <w:rPr>
          <w:rFonts w:cs="David" w:hint="cs"/>
          <w:rtl/>
        </w:rPr>
      </w:pPr>
    </w:p>
    <w:p w14:paraId="620916C4" w14:textId="77777777" w:rsidR="00A3799E" w:rsidRPr="00A3799E" w:rsidRDefault="00A3799E" w:rsidP="00A3799E">
      <w:pPr>
        <w:bidi/>
        <w:rPr>
          <w:rFonts w:cs="David" w:hint="cs"/>
          <w:rtl/>
        </w:rPr>
      </w:pPr>
      <w:r w:rsidRPr="00A3799E">
        <w:rPr>
          <w:rFonts w:cs="David" w:hint="cs"/>
          <w:rtl/>
        </w:rPr>
        <w:tab/>
        <w:t xml:space="preserve">זהבה </w:t>
      </w:r>
      <w:proofErr w:type="spellStart"/>
      <w:r w:rsidRPr="00A3799E">
        <w:rPr>
          <w:rFonts w:cs="David" w:hint="cs"/>
          <w:rtl/>
        </w:rPr>
        <w:t>גלאון</w:t>
      </w:r>
      <w:proofErr w:type="spellEnd"/>
      <w:r w:rsidRPr="00A3799E">
        <w:rPr>
          <w:rFonts w:cs="David" w:hint="cs"/>
          <w:rtl/>
        </w:rPr>
        <w:t xml:space="preserve">. </w:t>
      </w:r>
    </w:p>
    <w:p w14:paraId="11BB5AF0" w14:textId="77777777" w:rsidR="00A3799E" w:rsidRPr="00A3799E" w:rsidRDefault="00A3799E" w:rsidP="00A3799E">
      <w:pPr>
        <w:bidi/>
        <w:rPr>
          <w:rFonts w:cs="David" w:hint="cs"/>
          <w:rtl/>
        </w:rPr>
      </w:pPr>
    </w:p>
    <w:p w14:paraId="5B9C54B8"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176B0524" w14:textId="77777777" w:rsidR="00A3799E" w:rsidRPr="00A3799E" w:rsidRDefault="00A3799E" w:rsidP="00A3799E">
      <w:pPr>
        <w:bidi/>
        <w:rPr>
          <w:rFonts w:cs="David" w:hint="cs"/>
          <w:rtl/>
        </w:rPr>
      </w:pPr>
    </w:p>
    <w:p w14:paraId="7FB0F7F0" w14:textId="77777777" w:rsidR="00A3799E" w:rsidRPr="00A3799E" w:rsidRDefault="00A3799E" w:rsidP="00A3799E">
      <w:pPr>
        <w:bidi/>
        <w:rPr>
          <w:rFonts w:cs="David" w:hint="cs"/>
          <w:rtl/>
        </w:rPr>
      </w:pPr>
      <w:r w:rsidRPr="00A3799E">
        <w:rPr>
          <w:rFonts w:cs="David" w:hint="cs"/>
          <w:rtl/>
        </w:rPr>
        <w:tab/>
        <w:t xml:space="preserve"> נגד. </w:t>
      </w:r>
    </w:p>
    <w:p w14:paraId="4324A56D" w14:textId="77777777" w:rsidR="00A3799E" w:rsidRPr="00A3799E" w:rsidRDefault="00A3799E" w:rsidP="00A3799E">
      <w:pPr>
        <w:bidi/>
        <w:rPr>
          <w:rFonts w:cs="David" w:hint="cs"/>
          <w:rtl/>
        </w:rPr>
      </w:pPr>
    </w:p>
    <w:p w14:paraId="6FEB2E8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C64A20C" w14:textId="77777777" w:rsidR="00A3799E" w:rsidRPr="00A3799E" w:rsidRDefault="00A3799E" w:rsidP="00A3799E">
      <w:pPr>
        <w:bidi/>
        <w:rPr>
          <w:rFonts w:cs="David" w:hint="cs"/>
          <w:rtl/>
        </w:rPr>
      </w:pPr>
    </w:p>
    <w:p w14:paraId="2BA97868"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אחמד</w:t>
      </w:r>
      <w:proofErr w:type="spellEnd"/>
      <w:r w:rsidRPr="00A3799E">
        <w:rPr>
          <w:rFonts w:cs="David" w:hint="cs"/>
          <w:rtl/>
        </w:rPr>
        <w:t xml:space="preserve"> טיבי. </w:t>
      </w:r>
    </w:p>
    <w:p w14:paraId="1F7D03A7" w14:textId="77777777" w:rsidR="00A3799E" w:rsidRPr="00A3799E" w:rsidRDefault="00A3799E" w:rsidP="00A3799E">
      <w:pPr>
        <w:bidi/>
        <w:rPr>
          <w:rFonts w:cs="David" w:hint="cs"/>
          <w:rtl/>
        </w:rPr>
      </w:pPr>
    </w:p>
    <w:p w14:paraId="1A01D74A"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53ACFF82" w14:textId="77777777" w:rsidR="00A3799E" w:rsidRPr="00A3799E" w:rsidRDefault="00A3799E" w:rsidP="00A3799E">
      <w:pPr>
        <w:bidi/>
        <w:rPr>
          <w:rFonts w:cs="David" w:hint="cs"/>
          <w:rtl/>
        </w:rPr>
      </w:pPr>
    </w:p>
    <w:p w14:paraId="2ED2FEF6" w14:textId="77777777" w:rsidR="00A3799E" w:rsidRPr="00A3799E" w:rsidRDefault="00A3799E" w:rsidP="00A3799E">
      <w:pPr>
        <w:bidi/>
        <w:rPr>
          <w:rFonts w:cs="David" w:hint="cs"/>
          <w:rtl/>
        </w:rPr>
      </w:pPr>
      <w:r w:rsidRPr="00A3799E">
        <w:rPr>
          <w:rFonts w:cs="David" w:hint="cs"/>
          <w:rtl/>
        </w:rPr>
        <w:tab/>
        <w:t xml:space="preserve"> נגד. </w:t>
      </w:r>
    </w:p>
    <w:p w14:paraId="6F8BE9F2" w14:textId="77777777" w:rsidR="00A3799E" w:rsidRPr="00A3799E" w:rsidRDefault="00A3799E" w:rsidP="00A3799E">
      <w:pPr>
        <w:bidi/>
        <w:rPr>
          <w:rFonts w:cs="David" w:hint="cs"/>
          <w:rtl/>
        </w:rPr>
      </w:pPr>
    </w:p>
    <w:p w14:paraId="659AED29"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3892EAA" w14:textId="77777777" w:rsidR="00A3799E" w:rsidRPr="00A3799E" w:rsidRDefault="00A3799E" w:rsidP="00A3799E">
      <w:pPr>
        <w:bidi/>
        <w:rPr>
          <w:rFonts w:cs="David" w:hint="cs"/>
          <w:rtl/>
        </w:rPr>
      </w:pPr>
    </w:p>
    <w:p w14:paraId="40CFF165"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מוחמד</w:t>
      </w:r>
      <w:proofErr w:type="spellEnd"/>
      <w:r w:rsidRPr="00A3799E">
        <w:rPr>
          <w:rFonts w:cs="David" w:hint="cs"/>
          <w:rtl/>
        </w:rPr>
        <w:t xml:space="preserve"> ברכה, אינו נוכח. </w:t>
      </w:r>
    </w:p>
    <w:p w14:paraId="046C8E08" w14:textId="77777777" w:rsidR="00A3799E" w:rsidRPr="00A3799E" w:rsidRDefault="00A3799E" w:rsidP="00A3799E">
      <w:pPr>
        <w:bidi/>
        <w:rPr>
          <w:rFonts w:cs="David" w:hint="cs"/>
          <w:rtl/>
        </w:rPr>
      </w:pPr>
    </w:p>
    <w:p w14:paraId="53917051" w14:textId="77777777" w:rsidR="00A3799E" w:rsidRPr="00A3799E" w:rsidRDefault="00A3799E" w:rsidP="00A3799E">
      <w:pPr>
        <w:bidi/>
        <w:rPr>
          <w:rFonts w:cs="David" w:hint="cs"/>
          <w:rtl/>
        </w:rPr>
      </w:pPr>
      <w:r w:rsidRPr="00A3799E">
        <w:rPr>
          <w:rFonts w:cs="David" w:hint="cs"/>
          <w:rtl/>
        </w:rPr>
        <w:tab/>
        <w:t xml:space="preserve">12 הצביעו נגד, 9 הצביעו בעד, שני נמנעים. אי לכך בקשת הפטור לא אושרה. </w:t>
      </w:r>
    </w:p>
    <w:p w14:paraId="0D8EC219" w14:textId="77777777" w:rsidR="00A3799E" w:rsidRPr="00A3799E" w:rsidRDefault="00A3799E" w:rsidP="00A3799E">
      <w:pPr>
        <w:bidi/>
        <w:rPr>
          <w:rFonts w:cs="David" w:hint="cs"/>
          <w:rtl/>
        </w:rPr>
      </w:pPr>
    </w:p>
    <w:p w14:paraId="38B8F76C" w14:textId="77777777" w:rsidR="00A3799E" w:rsidRPr="00A3799E" w:rsidRDefault="00A3799E" w:rsidP="00A3799E">
      <w:pPr>
        <w:bidi/>
        <w:rPr>
          <w:rFonts w:cs="David" w:hint="cs"/>
          <w:rtl/>
        </w:rPr>
      </w:pPr>
    </w:p>
    <w:p w14:paraId="2AF8C8DF" w14:textId="77777777" w:rsidR="00A3799E" w:rsidRPr="00A3799E" w:rsidRDefault="00A3799E" w:rsidP="00A3799E">
      <w:pPr>
        <w:bidi/>
        <w:jc w:val="center"/>
        <w:rPr>
          <w:rFonts w:cs="David" w:hint="cs"/>
          <w:rtl/>
        </w:rPr>
      </w:pPr>
      <w:r w:rsidRPr="00A3799E">
        <w:rPr>
          <w:rFonts w:cs="David"/>
          <w:rtl/>
        </w:rPr>
        <w:br w:type="page"/>
      </w:r>
      <w:r w:rsidRPr="00A3799E">
        <w:rPr>
          <w:rFonts w:cs="David" w:hint="cs"/>
          <w:rtl/>
        </w:rPr>
        <w:t>3.  בקשות חברי הכנסת להקדמת הדיון בהצעות חוק לפני הקריאה הטרומית:</w:t>
      </w:r>
    </w:p>
    <w:p w14:paraId="253ED64D" w14:textId="77777777" w:rsidR="00A3799E" w:rsidRPr="00A3799E" w:rsidRDefault="00A3799E" w:rsidP="00A3799E">
      <w:pPr>
        <w:bidi/>
        <w:jc w:val="center"/>
        <w:rPr>
          <w:rFonts w:cs="David" w:hint="cs"/>
          <w:rtl/>
        </w:rPr>
      </w:pPr>
      <w:r w:rsidRPr="00A3799E">
        <w:rPr>
          <w:rFonts w:cs="David" w:hint="cs"/>
          <w:rtl/>
        </w:rPr>
        <w:t xml:space="preserve">ב.  הצעת חוק החנינה בעניין תוכנית ההתנתקות, </w:t>
      </w:r>
      <w:proofErr w:type="spellStart"/>
      <w:r w:rsidRPr="00A3799E">
        <w:rPr>
          <w:rFonts w:cs="David" w:hint="cs"/>
          <w:rtl/>
        </w:rPr>
        <w:t>התשס"ז</w:t>
      </w:r>
      <w:proofErr w:type="spellEnd"/>
      <w:r w:rsidRPr="00A3799E">
        <w:rPr>
          <w:rFonts w:cs="David" w:hint="cs"/>
          <w:rtl/>
        </w:rPr>
        <w:t>-2007 (פ/2979/17),</w:t>
      </w:r>
    </w:p>
    <w:p w14:paraId="76AFFFCB" w14:textId="77777777" w:rsidR="00A3799E" w:rsidRPr="00A3799E" w:rsidRDefault="00A3799E" w:rsidP="00A3799E">
      <w:pPr>
        <w:bidi/>
        <w:jc w:val="center"/>
        <w:rPr>
          <w:rFonts w:cs="David" w:hint="cs"/>
          <w:u w:val="single"/>
          <w:rtl/>
        </w:rPr>
      </w:pPr>
      <w:r w:rsidRPr="00A3799E">
        <w:rPr>
          <w:rFonts w:cs="David" w:hint="cs"/>
          <w:u w:val="single"/>
          <w:rtl/>
        </w:rPr>
        <w:t xml:space="preserve">הצעת חברי הכנסת </w:t>
      </w:r>
      <w:proofErr w:type="spellStart"/>
      <w:smartTag w:uri="urn:schemas-microsoft-com:office:smarttags" w:element="PersonName">
        <w:r w:rsidRPr="00A3799E">
          <w:rPr>
            <w:rFonts w:cs="David" w:hint="cs"/>
            <w:u w:val="single"/>
            <w:rtl/>
          </w:rPr>
          <w:t>עמירה</w:t>
        </w:r>
        <w:proofErr w:type="spellEnd"/>
        <w:r w:rsidRPr="00A3799E">
          <w:rPr>
            <w:rFonts w:cs="David" w:hint="cs"/>
            <w:u w:val="single"/>
            <w:rtl/>
          </w:rPr>
          <w:t xml:space="preserve"> </w:t>
        </w:r>
        <w:proofErr w:type="spellStart"/>
        <w:r w:rsidRPr="00A3799E">
          <w:rPr>
            <w:rFonts w:cs="David" w:hint="cs"/>
            <w:u w:val="single"/>
            <w:rtl/>
          </w:rPr>
          <w:t>דותן</w:t>
        </w:r>
      </w:smartTag>
      <w:proofErr w:type="spellEnd"/>
      <w:r w:rsidRPr="00A3799E">
        <w:rPr>
          <w:rFonts w:cs="David" w:hint="cs"/>
          <w:u w:val="single"/>
          <w:rtl/>
        </w:rPr>
        <w:t>, ראובן ריבלין, יצחק לוי, קולט אביטל</w:t>
      </w:r>
    </w:p>
    <w:p w14:paraId="58F4F4F2" w14:textId="77777777" w:rsidR="00A3799E" w:rsidRPr="00A3799E" w:rsidRDefault="00A3799E" w:rsidP="00A3799E">
      <w:pPr>
        <w:bidi/>
        <w:jc w:val="center"/>
        <w:rPr>
          <w:rFonts w:cs="David" w:hint="cs"/>
          <w:u w:val="single"/>
          <w:rtl/>
        </w:rPr>
      </w:pPr>
    </w:p>
    <w:p w14:paraId="4865DED3"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0722289C" w14:textId="77777777" w:rsidR="00A3799E" w:rsidRPr="00A3799E" w:rsidRDefault="00A3799E" w:rsidP="00A3799E">
      <w:pPr>
        <w:bidi/>
        <w:rPr>
          <w:rFonts w:cs="David" w:hint="cs"/>
          <w:rtl/>
        </w:rPr>
      </w:pPr>
    </w:p>
    <w:p w14:paraId="447CA7FD" w14:textId="77777777" w:rsidR="00A3799E" w:rsidRPr="00A3799E" w:rsidRDefault="00A3799E" w:rsidP="00A3799E">
      <w:pPr>
        <w:bidi/>
        <w:rPr>
          <w:rFonts w:cs="David" w:hint="cs"/>
          <w:rtl/>
        </w:rPr>
      </w:pPr>
      <w:r w:rsidRPr="00A3799E">
        <w:rPr>
          <w:rFonts w:cs="David" w:hint="cs"/>
          <w:rtl/>
        </w:rPr>
        <w:tab/>
        <w:t xml:space="preserve"> הנושא הבא על סדר-היום: בקשות חברי הכנסת להקדמת הדיון בהצעות חוק לפני הקריאה הטרומית: הצעת חוק החנינה בעניין תוכנית ההתנתקות, </w:t>
      </w:r>
      <w:proofErr w:type="spellStart"/>
      <w:r w:rsidRPr="00A3799E">
        <w:rPr>
          <w:rFonts w:cs="David" w:hint="cs"/>
          <w:rtl/>
        </w:rPr>
        <w:t>התשס"ז</w:t>
      </w:r>
      <w:proofErr w:type="spellEnd"/>
      <w:r w:rsidRPr="00A3799E">
        <w:rPr>
          <w:rFonts w:cs="David" w:hint="cs"/>
          <w:rtl/>
        </w:rPr>
        <w:t xml:space="preserve">-2007 (פ/2979/17),            הצעת חברי הכנסת </w:t>
      </w:r>
      <w:proofErr w:type="spellStart"/>
      <w:smartTag w:uri="urn:schemas-microsoft-com:office:smarttags" w:element="PersonName">
        <w:r w:rsidRPr="00A3799E">
          <w:rPr>
            <w:rFonts w:cs="David" w:hint="cs"/>
            <w:rtl/>
          </w:rPr>
          <w:t>עמירה</w:t>
        </w:r>
        <w:proofErr w:type="spellEnd"/>
        <w:r w:rsidRPr="00A3799E">
          <w:rPr>
            <w:rFonts w:cs="David" w:hint="cs"/>
            <w:rtl/>
          </w:rPr>
          <w:t xml:space="preserve"> </w:t>
        </w:r>
        <w:proofErr w:type="spellStart"/>
        <w:r w:rsidRPr="00A3799E">
          <w:rPr>
            <w:rFonts w:cs="David" w:hint="cs"/>
            <w:rtl/>
          </w:rPr>
          <w:t>דותן</w:t>
        </w:r>
      </w:smartTag>
      <w:proofErr w:type="spellEnd"/>
      <w:r w:rsidRPr="00A3799E">
        <w:rPr>
          <w:rFonts w:cs="David" w:hint="cs"/>
          <w:rtl/>
        </w:rPr>
        <w:t xml:space="preserve">, ראובן ריבלין, יצחק לוי, קולט אביטל ואחרים. </w:t>
      </w:r>
    </w:p>
    <w:p w14:paraId="7D455B0A" w14:textId="77777777" w:rsidR="00A3799E" w:rsidRPr="00A3799E" w:rsidRDefault="00A3799E" w:rsidP="00A3799E">
      <w:pPr>
        <w:bidi/>
        <w:rPr>
          <w:rFonts w:cs="David" w:hint="cs"/>
          <w:rtl/>
        </w:rPr>
      </w:pPr>
    </w:p>
    <w:p w14:paraId="68C28F6F" w14:textId="77777777" w:rsidR="00A3799E" w:rsidRPr="00A3799E" w:rsidRDefault="00A3799E" w:rsidP="00A3799E">
      <w:pPr>
        <w:bidi/>
        <w:rPr>
          <w:rFonts w:cs="David" w:hint="cs"/>
          <w:rtl/>
        </w:rPr>
      </w:pPr>
      <w:r w:rsidRPr="00A3799E">
        <w:rPr>
          <w:rFonts w:cs="David" w:hint="cs"/>
          <w:u w:val="single"/>
          <w:rtl/>
        </w:rPr>
        <w:t>ראובן ריבלין:</w:t>
      </w:r>
    </w:p>
    <w:p w14:paraId="0B057875" w14:textId="77777777" w:rsidR="00A3799E" w:rsidRPr="00A3799E" w:rsidRDefault="00A3799E" w:rsidP="00A3799E">
      <w:pPr>
        <w:bidi/>
        <w:rPr>
          <w:rFonts w:cs="David" w:hint="cs"/>
          <w:rtl/>
        </w:rPr>
      </w:pPr>
    </w:p>
    <w:p w14:paraId="6BEADFE4" w14:textId="77777777" w:rsidR="00A3799E" w:rsidRPr="00A3799E" w:rsidRDefault="00A3799E" w:rsidP="00A3799E">
      <w:pPr>
        <w:bidi/>
        <w:rPr>
          <w:rFonts w:cs="David" w:hint="cs"/>
          <w:rtl/>
        </w:rPr>
      </w:pPr>
      <w:r w:rsidRPr="00A3799E">
        <w:rPr>
          <w:rFonts w:cs="David" w:hint="cs"/>
          <w:rtl/>
        </w:rPr>
        <w:tab/>
        <w:t xml:space="preserve"> אדוני היושב-ראש, חברי </w:t>
      </w:r>
      <w:proofErr w:type="spellStart"/>
      <w:r w:rsidRPr="00A3799E">
        <w:rPr>
          <w:rFonts w:cs="David" w:hint="cs"/>
          <w:rtl/>
        </w:rPr>
        <w:t>חברי</w:t>
      </w:r>
      <w:proofErr w:type="spellEnd"/>
      <w:r w:rsidRPr="00A3799E">
        <w:rPr>
          <w:rFonts w:cs="David" w:hint="cs"/>
          <w:rtl/>
        </w:rPr>
        <w:t xml:space="preserve"> הכנסת, הנושא הוא בהחלט קונטרוברסלי, ולגופו של עניין ייתכן שיהיו אנשים אשר מתנגדים לו, ומתנגדים לו אפילו בכל מאודם. השאלה היא האם הדבר הוא דחוף או לא דחוף. אני נמצא בכנסת 20 שנה, ומעולם לא הגשתי בקשה לדחיפות, משום שאני חושב ששום דבר הוא לא דחוף אלא אם כן באמת הצבעתי פעמים מעטות בעד דחיפות משום שהיתה הצדקה. כאן מדובר בקרע גדול שנקרע בעם, כאשר הדמוקרטיה החליטה, ואנחנו היינו מחייבים לכבד את הדמוקרטיה, את ההחלטה השנויה במחלוקת, אולי ההחלטה השנויה במחלוקת ביותר שהיתה אי-פעם מאז קיום המדינה. ואנחנו היום מנסים לראות איך אנחנו מביאים מזור ומרפא לאותה טראומה, שרבים היו עדים לה אבל מעטים מאוד היו אלה ששילמו את המחיר, והמחיר הקשה ביותר, ועדיין משלמים. </w:t>
      </w:r>
    </w:p>
    <w:p w14:paraId="2C9C214B" w14:textId="77777777" w:rsidR="00A3799E" w:rsidRPr="00A3799E" w:rsidRDefault="00A3799E" w:rsidP="00A3799E">
      <w:pPr>
        <w:bidi/>
        <w:rPr>
          <w:rFonts w:cs="David" w:hint="cs"/>
          <w:rtl/>
        </w:rPr>
      </w:pPr>
    </w:p>
    <w:p w14:paraId="7CB610A3" w14:textId="77777777" w:rsidR="00A3799E" w:rsidRPr="00A3799E" w:rsidRDefault="00A3799E" w:rsidP="00A3799E">
      <w:pPr>
        <w:bidi/>
        <w:rPr>
          <w:rFonts w:cs="David" w:hint="cs"/>
          <w:rtl/>
        </w:rPr>
      </w:pPr>
      <w:r w:rsidRPr="00A3799E">
        <w:rPr>
          <w:rFonts w:cs="David" w:hint="cs"/>
          <w:rtl/>
        </w:rPr>
        <w:tab/>
        <w:t xml:space="preserve">חבר הכנסת גבאי הגיש הצעה, שהיא היתה מינימליסטית, שבה הוא ביקש למחוק אישומים פליליים, אבל לא ביקש להפסיק את העניין. לפי ההיגיון של גבאי, כאשר דובר בוועדה שהקימה הכנסת כוועדת משנה לוועדת ביקורת המדינה ללוות את אותם אנשים אשר נעקרו מבתיהם כתוצאה מהחלטה דמוקרטית של כנסת ישראל, הגענו למסקנה, כל החברים אשר שותפים לאותה ועדה ללא הבדל מפלגה, וביקשנו לקדם את החוק הזה, כי לא ראינו מוצא אחר לאחר שנדברנו עם אנשי התביעה הכללית, עם אנשי המשטרה ועם אנשי הגוף המטפל בשיקום המגורשים. </w:t>
      </w:r>
    </w:p>
    <w:p w14:paraId="6FA9279C" w14:textId="77777777" w:rsidR="00A3799E" w:rsidRPr="00A3799E" w:rsidRDefault="00A3799E" w:rsidP="00A3799E">
      <w:pPr>
        <w:bidi/>
        <w:rPr>
          <w:rFonts w:cs="David" w:hint="cs"/>
          <w:rtl/>
        </w:rPr>
      </w:pPr>
    </w:p>
    <w:p w14:paraId="4761892D" w14:textId="77777777" w:rsidR="00A3799E" w:rsidRPr="00A3799E" w:rsidRDefault="00A3799E" w:rsidP="00A3799E">
      <w:pPr>
        <w:bidi/>
        <w:rPr>
          <w:rFonts w:cs="David" w:hint="cs"/>
          <w:rtl/>
        </w:rPr>
      </w:pPr>
      <w:r w:rsidRPr="00A3799E">
        <w:rPr>
          <w:rFonts w:cs="David" w:hint="cs"/>
          <w:rtl/>
        </w:rPr>
        <w:tab/>
        <w:t xml:space="preserve">על ההצעה הזאת חתמו 34 חברים. מתוכם 17 מאנשי הקואליציה. מקדימה, 8 אנשים. מש"ס 5 אנשים. מהגמלאים, 3 מתוך 5 חברי כנסת. מהעבודה, חברת כנסת אחת. השאלה היא האם הדבר דחוף. אני חושב שהדבר דחוף, משום שהמשפטים מתנהלים. יש לנו הזדמנות היסטורית למתן את הקרע ואת הפצע. שמעתי את עמדתה התקיפה של חברתי ושל אחת מבנות </w:t>
      </w:r>
      <w:proofErr w:type="spellStart"/>
      <w:r w:rsidRPr="00A3799E">
        <w:rPr>
          <w:rFonts w:cs="David" w:hint="cs"/>
          <w:rtl/>
        </w:rPr>
        <w:t>הפלוגתא</w:t>
      </w:r>
      <w:proofErr w:type="spellEnd"/>
      <w:r w:rsidRPr="00A3799E">
        <w:rPr>
          <w:rFonts w:cs="David" w:hint="cs"/>
          <w:rtl/>
        </w:rPr>
        <w:t xml:space="preserve"> בעניינים רבים, זהבה </w:t>
      </w:r>
      <w:proofErr w:type="spellStart"/>
      <w:r w:rsidRPr="00A3799E">
        <w:rPr>
          <w:rFonts w:cs="David" w:hint="cs"/>
          <w:rtl/>
        </w:rPr>
        <w:t>גלאון</w:t>
      </w:r>
      <w:proofErr w:type="spellEnd"/>
      <w:r w:rsidRPr="00A3799E">
        <w:rPr>
          <w:rFonts w:cs="David" w:hint="cs"/>
          <w:rtl/>
        </w:rPr>
        <w:t xml:space="preserve">, ואני מכבד את עמדתה. היא חושבת שהדבר פוגע בשלטון החוק. אני חושב שיש רגעים בחיי עם שמידת לפנים משורת הדין למען ריפוי טראומה לאומית היא מידה שהיא ראויה במסורת הישראלית. אני חושב שחוק החנינה הזה יכול להביא רק לידי הבנה, פשרה וקירוב לבבות. אני מדבר פה על אנשים שגורשו מבתיהם. אני חושב שיש לנו הזדמנות לקדם איזשהו תהליך שיביא לקירוב לבבות, וזה הזמן למידת לפנים משורת הדין ולא ייקוב הדין את ההר. למרות התנגדותם של רבים אחרים, אני חושב שהדחיפות היא רבה, להחליט ולהכריע האם להמשיך או לא להמשיך באותה מערכת שממצה את הדין עם אותם אנשים אשר היו שותפים לפעולות המחאה בזמן ההתנתקות. </w:t>
      </w:r>
    </w:p>
    <w:p w14:paraId="03D866C8" w14:textId="77777777" w:rsidR="00A3799E" w:rsidRPr="00A3799E" w:rsidRDefault="00A3799E" w:rsidP="00A3799E">
      <w:pPr>
        <w:bidi/>
        <w:rPr>
          <w:rFonts w:cs="David" w:hint="cs"/>
          <w:rtl/>
        </w:rPr>
      </w:pPr>
    </w:p>
    <w:p w14:paraId="1FEBBB8F" w14:textId="77777777" w:rsidR="00A3799E" w:rsidRPr="00A3799E" w:rsidRDefault="00A3799E" w:rsidP="00A3799E">
      <w:pPr>
        <w:bidi/>
        <w:rPr>
          <w:rFonts w:cs="David" w:hint="cs"/>
          <w:rtl/>
        </w:rPr>
      </w:pPr>
      <w:r w:rsidRPr="00A3799E">
        <w:rPr>
          <w:rFonts w:cs="David" w:hint="cs"/>
          <w:rtl/>
        </w:rPr>
        <w:tab/>
        <w:t xml:space="preserve">לגבי גופו של החוק אני אדבר בפעם אחרת, כאשר נביא את זה לדיון. הצעת החוק היא הצעתו של יצחק לוי, שבחר לומר שזה משותף לשנינו. אני באהבה רבה מקבל את השותפות, אבל בהחלט הבכורה היא שלך. </w:t>
      </w:r>
    </w:p>
    <w:p w14:paraId="31871991" w14:textId="77777777" w:rsidR="00A3799E" w:rsidRPr="00A3799E" w:rsidRDefault="00A3799E" w:rsidP="00A3799E">
      <w:pPr>
        <w:bidi/>
        <w:rPr>
          <w:rFonts w:cs="David" w:hint="cs"/>
          <w:rtl/>
        </w:rPr>
      </w:pPr>
    </w:p>
    <w:p w14:paraId="26ECA77E"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5FE2621D" w14:textId="77777777" w:rsidR="00A3799E" w:rsidRPr="00A3799E" w:rsidRDefault="00A3799E" w:rsidP="00A3799E">
      <w:pPr>
        <w:bidi/>
        <w:rPr>
          <w:rFonts w:cs="David" w:hint="cs"/>
          <w:rtl/>
        </w:rPr>
      </w:pPr>
    </w:p>
    <w:p w14:paraId="0ADAEE78" w14:textId="77777777" w:rsidR="00A3799E" w:rsidRPr="00A3799E" w:rsidRDefault="00A3799E" w:rsidP="00A3799E">
      <w:pPr>
        <w:bidi/>
        <w:rPr>
          <w:rFonts w:cs="David" w:hint="cs"/>
          <w:rtl/>
        </w:rPr>
      </w:pPr>
      <w:r w:rsidRPr="00A3799E">
        <w:rPr>
          <w:rFonts w:cs="David" w:hint="cs"/>
          <w:rtl/>
        </w:rPr>
        <w:tab/>
        <w:t xml:space="preserve"> אדוני היושב-ראש, אין ספק שכנסת ישראל צריכה לעשות יותר בעניין המגורשים. לא קשור עניין שיפור תנאי האנשים שפונו מגוש קטיף לכך שהכנסת מבקשת להחליף את רשויות אכיפת החוק. לא נשמע כדבר הזה. </w:t>
      </w:r>
    </w:p>
    <w:p w14:paraId="0BFB35B5" w14:textId="77777777" w:rsidR="00A3799E" w:rsidRPr="00A3799E" w:rsidRDefault="00A3799E" w:rsidP="00A3799E">
      <w:pPr>
        <w:bidi/>
        <w:rPr>
          <w:rFonts w:cs="David" w:hint="cs"/>
          <w:rtl/>
        </w:rPr>
      </w:pPr>
    </w:p>
    <w:p w14:paraId="3F481880" w14:textId="77777777" w:rsidR="00A3799E" w:rsidRPr="00A3799E" w:rsidRDefault="00A3799E" w:rsidP="00A3799E">
      <w:pPr>
        <w:pStyle w:val="Heading5"/>
        <w:jc w:val="left"/>
        <w:rPr>
          <w:rFonts w:hint="cs"/>
          <w:rtl/>
        </w:rPr>
      </w:pPr>
      <w:r w:rsidRPr="00A3799E">
        <w:rPr>
          <w:rFonts w:hint="cs"/>
          <w:u w:val="single"/>
          <w:rtl/>
        </w:rPr>
        <w:t>אליהו גבאי:</w:t>
      </w:r>
    </w:p>
    <w:p w14:paraId="4BE0C5BC" w14:textId="77777777" w:rsidR="00A3799E" w:rsidRPr="00A3799E" w:rsidRDefault="00A3799E" w:rsidP="00A3799E">
      <w:pPr>
        <w:pStyle w:val="Heading5"/>
        <w:jc w:val="left"/>
        <w:rPr>
          <w:rFonts w:hint="cs"/>
          <w:rtl/>
        </w:rPr>
      </w:pPr>
    </w:p>
    <w:p w14:paraId="090E91F8" w14:textId="77777777" w:rsidR="00A3799E" w:rsidRPr="00A3799E" w:rsidRDefault="00A3799E" w:rsidP="00A3799E">
      <w:pPr>
        <w:bidi/>
        <w:rPr>
          <w:rFonts w:cs="David" w:hint="cs"/>
          <w:rtl/>
        </w:rPr>
      </w:pPr>
      <w:r w:rsidRPr="00A3799E">
        <w:rPr>
          <w:rFonts w:cs="David" w:hint="cs"/>
          <w:rtl/>
        </w:rPr>
        <w:tab/>
        <w:t xml:space="preserve"> ושחרור 250 מחבלים כן?</w:t>
      </w:r>
    </w:p>
    <w:p w14:paraId="0F029450" w14:textId="77777777" w:rsidR="00A3799E" w:rsidRPr="00A3799E" w:rsidRDefault="00A3799E" w:rsidP="00A3799E">
      <w:pPr>
        <w:bidi/>
        <w:rPr>
          <w:rFonts w:cs="David" w:hint="cs"/>
          <w:rtl/>
        </w:rPr>
      </w:pPr>
    </w:p>
    <w:p w14:paraId="710083E5" w14:textId="77777777" w:rsidR="00A3799E" w:rsidRPr="00A3799E" w:rsidRDefault="00A3799E" w:rsidP="00A3799E">
      <w:pPr>
        <w:bidi/>
        <w:rPr>
          <w:rFonts w:cs="David" w:hint="cs"/>
          <w:rtl/>
        </w:rPr>
      </w:pPr>
      <w:r w:rsidRPr="00A3799E">
        <w:rPr>
          <w:rFonts w:cs="David"/>
          <w:u w:val="single"/>
          <w:rtl/>
        </w:rPr>
        <w:br w:type="page"/>
      </w:r>
      <w:r w:rsidRPr="00A3799E">
        <w:rPr>
          <w:rFonts w:cs="David" w:hint="cs"/>
          <w:u w:val="single"/>
          <w:rtl/>
        </w:rPr>
        <w:t>ראובן ריבלין:</w:t>
      </w:r>
    </w:p>
    <w:p w14:paraId="3BD0E94B" w14:textId="77777777" w:rsidR="00A3799E" w:rsidRPr="00A3799E" w:rsidRDefault="00A3799E" w:rsidP="00A3799E">
      <w:pPr>
        <w:bidi/>
        <w:rPr>
          <w:rFonts w:cs="David" w:hint="cs"/>
          <w:rtl/>
        </w:rPr>
      </w:pPr>
    </w:p>
    <w:p w14:paraId="5892BAE3" w14:textId="77777777" w:rsidR="00A3799E" w:rsidRPr="00A3799E" w:rsidRDefault="00A3799E" w:rsidP="00A3799E">
      <w:pPr>
        <w:bidi/>
        <w:rPr>
          <w:rFonts w:cs="David" w:hint="cs"/>
          <w:rtl/>
        </w:rPr>
      </w:pPr>
      <w:r w:rsidRPr="00A3799E">
        <w:rPr>
          <w:rFonts w:cs="David" w:hint="cs"/>
          <w:rtl/>
        </w:rPr>
        <w:tab/>
        <w:t xml:space="preserve"> להבדיל אלף אלפי הבדלות. </w:t>
      </w:r>
    </w:p>
    <w:p w14:paraId="10186BBD" w14:textId="77777777" w:rsidR="00A3799E" w:rsidRPr="00A3799E" w:rsidRDefault="00A3799E" w:rsidP="00A3799E">
      <w:pPr>
        <w:bidi/>
        <w:rPr>
          <w:rFonts w:cs="David" w:hint="cs"/>
          <w:rtl/>
        </w:rPr>
      </w:pPr>
    </w:p>
    <w:p w14:paraId="13E9D9E6"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0D5914CA" w14:textId="77777777" w:rsidR="00A3799E" w:rsidRPr="00A3799E" w:rsidRDefault="00A3799E" w:rsidP="00A3799E">
      <w:pPr>
        <w:bidi/>
        <w:rPr>
          <w:rFonts w:cs="David" w:hint="cs"/>
          <w:rtl/>
        </w:rPr>
      </w:pPr>
    </w:p>
    <w:p w14:paraId="2D7F40C2" w14:textId="77777777" w:rsidR="00A3799E" w:rsidRPr="00A3799E" w:rsidRDefault="00A3799E" w:rsidP="00A3799E">
      <w:pPr>
        <w:bidi/>
        <w:rPr>
          <w:rFonts w:cs="David" w:hint="cs"/>
          <w:rtl/>
        </w:rPr>
      </w:pPr>
      <w:r w:rsidRPr="00A3799E">
        <w:rPr>
          <w:rFonts w:cs="David" w:hint="cs"/>
          <w:rtl/>
        </w:rPr>
        <w:tab/>
        <w:t xml:space="preserve">שיקול הדעת לגבי מחיקת כתבי אישום או שינוי כתבי אישום במדינת חוק מתוקנת נתון אך ורק בידי רשויות האכיפה. עם כל הכבוד לכנסת, הכנסת איננה מחליפה את רשויות האכיפה. אני רוצה להזכיר לכם במה מדובר. מדובר באנשים שעל-פי החלטת ממשלה וכנסת ריבונית פונו מביתם, לא קיבלו עליהם את ההחלטה הזאת, ירקו על חיילים, הרביצו לחיילים, הרביצו לשוטרים, והכנסת מבקשת לתת לגיטימציה. אומר ידידי הטוב חבר הכנסת ריבלין שמדובר על מחאה. מחאה זו מילה רכה. </w:t>
      </w:r>
    </w:p>
    <w:p w14:paraId="05E40EDF" w14:textId="77777777" w:rsidR="00A3799E" w:rsidRPr="00A3799E" w:rsidRDefault="00A3799E" w:rsidP="00A3799E">
      <w:pPr>
        <w:bidi/>
        <w:rPr>
          <w:rFonts w:cs="David" w:hint="cs"/>
          <w:rtl/>
        </w:rPr>
      </w:pPr>
    </w:p>
    <w:p w14:paraId="191B43ED" w14:textId="77777777" w:rsidR="00A3799E" w:rsidRPr="00A3799E" w:rsidRDefault="00A3799E" w:rsidP="00A3799E">
      <w:pPr>
        <w:bidi/>
        <w:rPr>
          <w:rFonts w:cs="David" w:hint="cs"/>
          <w:rtl/>
        </w:rPr>
      </w:pPr>
      <w:r w:rsidRPr="00A3799E">
        <w:rPr>
          <w:rFonts w:cs="David" w:hint="cs"/>
          <w:u w:val="single"/>
          <w:rtl/>
        </w:rPr>
        <w:t>יצחק לוי:</w:t>
      </w:r>
    </w:p>
    <w:p w14:paraId="46099671" w14:textId="77777777" w:rsidR="00A3799E" w:rsidRPr="00A3799E" w:rsidRDefault="00A3799E" w:rsidP="00A3799E">
      <w:pPr>
        <w:bidi/>
        <w:rPr>
          <w:rFonts w:cs="David" w:hint="cs"/>
          <w:rtl/>
        </w:rPr>
      </w:pPr>
    </w:p>
    <w:p w14:paraId="78DD417E" w14:textId="77777777" w:rsidR="00A3799E" w:rsidRPr="00A3799E" w:rsidRDefault="00A3799E" w:rsidP="00A3799E">
      <w:pPr>
        <w:bidi/>
        <w:rPr>
          <w:rFonts w:cs="David" w:hint="cs"/>
          <w:rtl/>
        </w:rPr>
      </w:pPr>
      <w:r w:rsidRPr="00A3799E">
        <w:rPr>
          <w:rFonts w:cs="David" w:hint="cs"/>
          <w:rtl/>
        </w:rPr>
        <w:tab/>
        <w:t xml:space="preserve"> לא מדובר על אלימות. </w:t>
      </w:r>
    </w:p>
    <w:p w14:paraId="5B2673CF" w14:textId="77777777" w:rsidR="00A3799E" w:rsidRPr="00A3799E" w:rsidRDefault="00A3799E" w:rsidP="00A3799E">
      <w:pPr>
        <w:bidi/>
        <w:rPr>
          <w:rFonts w:cs="David" w:hint="cs"/>
          <w:rtl/>
        </w:rPr>
      </w:pPr>
    </w:p>
    <w:p w14:paraId="6D35C1E9"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425CEF32" w14:textId="77777777" w:rsidR="00A3799E" w:rsidRPr="00A3799E" w:rsidRDefault="00A3799E" w:rsidP="00A3799E">
      <w:pPr>
        <w:bidi/>
        <w:rPr>
          <w:rFonts w:cs="David" w:hint="cs"/>
          <w:rtl/>
        </w:rPr>
      </w:pPr>
    </w:p>
    <w:p w14:paraId="02512C35" w14:textId="77777777" w:rsidR="00A3799E" w:rsidRPr="00A3799E" w:rsidRDefault="00A3799E" w:rsidP="00A3799E">
      <w:pPr>
        <w:bidi/>
        <w:rPr>
          <w:rFonts w:cs="David" w:hint="cs"/>
          <w:rtl/>
        </w:rPr>
      </w:pPr>
      <w:r w:rsidRPr="00A3799E">
        <w:rPr>
          <w:rFonts w:cs="David" w:hint="cs"/>
          <w:rtl/>
        </w:rPr>
        <w:tab/>
        <w:t xml:space="preserve"> אנחנו מדברים על כתבי אישום שהוגשו כנגד אנשים שהכו חיילים ושוטרים. </w:t>
      </w:r>
    </w:p>
    <w:p w14:paraId="7F1994F6" w14:textId="77777777" w:rsidR="00A3799E" w:rsidRPr="00A3799E" w:rsidRDefault="00A3799E" w:rsidP="00A3799E">
      <w:pPr>
        <w:bidi/>
        <w:rPr>
          <w:rFonts w:cs="David" w:hint="cs"/>
          <w:rtl/>
        </w:rPr>
      </w:pPr>
    </w:p>
    <w:p w14:paraId="1374ABEA" w14:textId="77777777" w:rsidR="00A3799E" w:rsidRPr="00A3799E" w:rsidRDefault="00A3799E" w:rsidP="00A3799E">
      <w:pPr>
        <w:bidi/>
        <w:rPr>
          <w:rFonts w:cs="David" w:hint="cs"/>
          <w:rtl/>
        </w:rPr>
      </w:pPr>
      <w:r w:rsidRPr="00A3799E">
        <w:rPr>
          <w:rFonts w:cs="David" w:hint="cs"/>
          <w:u w:val="single"/>
          <w:rtl/>
        </w:rPr>
        <w:t>יצחק לוי:</w:t>
      </w:r>
    </w:p>
    <w:p w14:paraId="7DF3F4DD" w14:textId="77777777" w:rsidR="00A3799E" w:rsidRPr="00A3799E" w:rsidRDefault="00A3799E" w:rsidP="00A3799E">
      <w:pPr>
        <w:bidi/>
        <w:rPr>
          <w:rFonts w:cs="David" w:hint="cs"/>
          <w:rtl/>
        </w:rPr>
      </w:pPr>
    </w:p>
    <w:p w14:paraId="1305BFB8" w14:textId="77777777" w:rsidR="00A3799E" w:rsidRPr="00A3799E" w:rsidRDefault="00A3799E" w:rsidP="00A3799E">
      <w:pPr>
        <w:bidi/>
        <w:rPr>
          <w:rFonts w:cs="David" w:hint="cs"/>
          <w:rtl/>
        </w:rPr>
      </w:pPr>
      <w:r w:rsidRPr="00A3799E">
        <w:rPr>
          <w:rFonts w:cs="David" w:hint="cs"/>
          <w:rtl/>
        </w:rPr>
        <w:tab/>
        <w:t xml:space="preserve"> לא נכון. </w:t>
      </w:r>
    </w:p>
    <w:p w14:paraId="5E98AC04" w14:textId="77777777" w:rsidR="00A3799E" w:rsidRPr="00A3799E" w:rsidRDefault="00A3799E" w:rsidP="00A3799E">
      <w:pPr>
        <w:bidi/>
        <w:rPr>
          <w:rFonts w:cs="David" w:hint="cs"/>
          <w:rtl/>
        </w:rPr>
      </w:pPr>
    </w:p>
    <w:p w14:paraId="220BFBCF"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40C7EC52" w14:textId="77777777" w:rsidR="00A3799E" w:rsidRPr="00A3799E" w:rsidRDefault="00A3799E" w:rsidP="00A3799E">
      <w:pPr>
        <w:bidi/>
        <w:rPr>
          <w:rFonts w:cs="David" w:hint="cs"/>
          <w:rtl/>
        </w:rPr>
      </w:pPr>
    </w:p>
    <w:p w14:paraId="50C1E180" w14:textId="77777777" w:rsidR="00A3799E" w:rsidRPr="00A3799E" w:rsidRDefault="00A3799E" w:rsidP="00A3799E">
      <w:pPr>
        <w:bidi/>
        <w:rPr>
          <w:rFonts w:cs="David" w:hint="cs"/>
          <w:rtl/>
        </w:rPr>
      </w:pPr>
      <w:r w:rsidRPr="00A3799E">
        <w:rPr>
          <w:rFonts w:cs="David" w:hint="cs"/>
          <w:rtl/>
        </w:rPr>
        <w:tab/>
        <w:t xml:space="preserve"> השאלה עכשיו היא כפולה. </w:t>
      </w:r>
    </w:p>
    <w:p w14:paraId="38F4D1ED" w14:textId="77777777" w:rsidR="00A3799E" w:rsidRPr="00A3799E" w:rsidRDefault="00A3799E" w:rsidP="00A3799E">
      <w:pPr>
        <w:bidi/>
        <w:rPr>
          <w:rFonts w:cs="David" w:hint="cs"/>
          <w:rtl/>
        </w:rPr>
      </w:pPr>
    </w:p>
    <w:p w14:paraId="2326568D"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0D336D1" w14:textId="77777777" w:rsidR="00A3799E" w:rsidRPr="00A3799E" w:rsidRDefault="00A3799E" w:rsidP="00A3799E">
      <w:pPr>
        <w:bidi/>
        <w:rPr>
          <w:rFonts w:cs="David" w:hint="cs"/>
          <w:rtl/>
        </w:rPr>
      </w:pPr>
    </w:p>
    <w:p w14:paraId="11EAB05E" w14:textId="77777777" w:rsidR="00A3799E" w:rsidRPr="00A3799E" w:rsidRDefault="00A3799E" w:rsidP="00A3799E">
      <w:pPr>
        <w:bidi/>
        <w:rPr>
          <w:rFonts w:cs="David" w:hint="cs"/>
          <w:rtl/>
        </w:rPr>
      </w:pPr>
      <w:r w:rsidRPr="00A3799E">
        <w:rPr>
          <w:rFonts w:cs="David" w:hint="cs"/>
          <w:rtl/>
        </w:rPr>
        <w:tab/>
        <w:t xml:space="preserve">את בעד הפטור או נגד הפטור? זה העניין. </w:t>
      </w:r>
    </w:p>
    <w:p w14:paraId="737CC1B7" w14:textId="77777777" w:rsidR="00A3799E" w:rsidRPr="00A3799E" w:rsidRDefault="00A3799E" w:rsidP="00A3799E">
      <w:pPr>
        <w:bidi/>
        <w:rPr>
          <w:rFonts w:cs="David" w:hint="cs"/>
          <w:rtl/>
        </w:rPr>
      </w:pPr>
    </w:p>
    <w:p w14:paraId="142072D5"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3BE217D7" w14:textId="77777777" w:rsidR="00A3799E" w:rsidRPr="00A3799E" w:rsidRDefault="00A3799E" w:rsidP="00A3799E">
      <w:pPr>
        <w:bidi/>
        <w:rPr>
          <w:rFonts w:cs="David" w:hint="cs"/>
          <w:rtl/>
        </w:rPr>
      </w:pPr>
    </w:p>
    <w:p w14:paraId="6BB9715D" w14:textId="77777777" w:rsidR="00A3799E" w:rsidRPr="00A3799E" w:rsidRDefault="00A3799E" w:rsidP="00A3799E">
      <w:pPr>
        <w:bidi/>
        <w:rPr>
          <w:rFonts w:cs="David" w:hint="cs"/>
          <w:rtl/>
        </w:rPr>
      </w:pPr>
      <w:r w:rsidRPr="00A3799E">
        <w:rPr>
          <w:rFonts w:cs="David" w:hint="cs"/>
          <w:rtl/>
        </w:rPr>
        <w:tab/>
        <w:t xml:space="preserve"> לטובת הפטור יש כאן שתי שאלות. האם חברי כנסת שהם תומכים בפטור נותנים לגיטימציה להכאת שוטרים וחיילים ולהחלפת שיקול הדעת של רשויות האכיפה. אני חושבת שזה ניסיון מסוכן להלך אימים על רשויות האכיפה ועל אנשים שיודעים שיש להם לובי בכנסת, שהם ירביצו לחיילים ויבואו לכנסת ויזכו לגיבוי. </w:t>
      </w:r>
    </w:p>
    <w:p w14:paraId="443EE9F5" w14:textId="77777777" w:rsidR="00A3799E" w:rsidRPr="00A3799E" w:rsidRDefault="00A3799E" w:rsidP="00A3799E">
      <w:pPr>
        <w:bidi/>
        <w:rPr>
          <w:rFonts w:cs="David" w:hint="cs"/>
          <w:rtl/>
        </w:rPr>
      </w:pPr>
    </w:p>
    <w:p w14:paraId="3CA22882" w14:textId="77777777" w:rsidR="00A3799E" w:rsidRPr="00A3799E" w:rsidRDefault="00A3799E" w:rsidP="00A3799E">
      <w:pPr>
        <w:bidi/>
        <w:rPr>
          <w:rFonts w:cs="David" w:hint="cs"/>
          <w:rtl/>
        </w:rPr>
      </w:pPr>
      <w:r w:rsidRPr="00A3799E">
        <w:rPr>
          <w:rFonts w:cs="David" w:hint="cs"/>
          <w:rtl/>
        </w:rPr>
        <w:tab/>
        <w:t xml:space="preserve">אני מודה שאני יכולה להבין את חבריי יצחק לוי וראובן ריבלין. אני מודה שאני נדהמת כשאני רואה אנשים נוספים, אנשים שרצו להיות בנשיאות המדינה הזאת, גם ידידי רובי ריבלין וגם חברתי קולט אביטל, נותנים לגיטימציה לזה שהם מחליפים עכשיו את שיקול הדעת של רשויות האכיפה. אני חושבת שזו אי הבנה בסיסית של מה תפקידו של חבר הכנסת ומה תפקידה של מערכת אכיפת החוק. </w:t>
      </w:r>
    </w:p>
    <w:p w14:paraId="33F8C829" w14:textId="77777777" w:rsidR="00A3799E" w:rsidRPr="00A3799E" w:rsidRDefault="00A3799E" w:rsidP="00A3799E">
      <w:pPr>
        <w:bidi/>
        <w:rPr>
          <w:rFonts w:cs="David" w:hint="cs"/>
          <w:rtl/>
        </w:rPr>
      </w:pPr>
    </w:p>
    <w:p w14:paraId="6A23AAED"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756144B9" w14:textId="77777777" w:rsidR="00A3799E" w:rsidRPr="00A3799E" w:rsidRDefault="00A3799E" w:rsidP="00A3799E">
      <w:pPr>
        <w:bidi/>
        <w:rPr>
          <w:rFonts w:cs="David"/>
          <w:rtl/>
        </w:rPr>
      </w:pPr>
    </w:p>
    <w:p w14:paraId="2F966C5D"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אדוני היושב-ראש, לעצם הדחיפות. יש כרגע, בימים האלה, נערים שהיו בגיל 16 שלא ירקו ולא פגעו, אלא ישבו על כביש לדוגמה. נפתח נגדם הליך משפטי והצבא לא מגייס אותם ליחידות המובחרות בגלל שיש רישום במשטרה. לא היה שיקול דעת. מתקשרים למישהו שעבר את כל המבדקים לקורס חובלים, אחד הקורסים הקשים ביותר בצה"ל, ואחרי שהוא עבר את הכול מודיעים לו שהוא לא יכול להגיע לתחילת הקורס. הוא שאל אם הקורס נדחה, והשיבו לו שלא, אלא שהוא יודע למה הוא לא יכול להגיע. במשך דקתיים התנהל השיח הזה, עד שאמרו לו שהוא לא יכול מכיוון שהיה בהתנתקות. זאת הסיבה שהחוק דחוף. </w:t>
      </w:r>
    </w:p>
    <w:p w14:paraId="38C7E8B4" w14:textId="77777777" w:rsidR="00A3799E" w:rsidRPr="00A3799E" w:rsidRDefault="00A3799E" w:rsidP="00A3799E">
      <w:pPr>
        <w:bidi/>
        <w:rPr>
          <w:rFonts w:cs="David" w:hint="cs"/>
          <w:rtl/>
        </w:rPr>
      </w:pPr>
    </w:p>
    <w:p w14:paraId="68370EB7" w14:textId="77777777" w:rsidR="00A3799E" w:rsidRPr="00A3799E" w:rsidRDefault="00A3799E" w:rsidP="00A3799E">
      <w:pPr>
        <w:bidi/>
        <w:rPr>
          <w:rFonts w:cs="David" w:hint="cs"/>
          <w:rtl/>
        </w:rPr>
      </w:pPr>
      <w:r w:rsidRPr="00A3799E">
        <w:rPr>
          <w:rFonts w:cs="David" w:hint="cs"/>
          <w:rtl/>
        </w:rPr>
        <w:tab/>
        <w:t xml:space="preserve">דעתי ידועה, אני חתום על החוק הזה, הוא חוק ראוי. אני מבקש מכם להתעלות הפעם ולאפשר את המינימום כדי שהכנסת תוכל לדון בזה בהקדם. זה ממש משפיע על הרבה אנשים, כולל בנושא פרנסה. הם לא יכולים להיות שומרים, למשל, כי הם לא מקבלים נשק. יש להם רישום פלילי על זה שהם צעדו לעבר גוש קטיף ועברו את הצו של האלוף. </w:t>
      </w:r>
    </w:p>
    <w:p w14:paraId="233C6DB4" w14:textId="77777777" w:rsidR="00A3799E" w:rsidRPr="00A3799E" w:rsidRDefault="00A3799E" w:rsidP="00A3799E">
      <w:pPr>
        <w:bidi/>
        <w:rPr>
          <w:rFonts w:cs="David" w:hint="cs"/>
          <w:rtl/>
        </w:rPr>
      </w:pPr>
    </w:p>
    <w:p w14:paraId="6049697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B5F89E3" w14:textId="77777777" w:rsidR="00A3799E" w:rsidRPr="00A3799E" w:rsidRDefault="00A3799E" w:rsidP="00A3799E">
      <w:pPr>
        <w:bidi/>
        <w:rPr>
          <w:rFonts w:cs="David" w:hint="cs"/>
          <w:rtl/>
        </w:rPr>
      </w:pPr>
    </w:p>
    <w:p w14:paraId="1B39C83F" w14:textId="77777777" w:rsidR="00A3799E" w:rsidRPr="00A3799E" w:rsidRDefault="00A3799E" w:rsidP="00A3799E">
      <w:pPr>
        <w:bidi/>
        <w:rPr>
          <w:rFonts w:cs="David" w:hint="cs"/>
          <w:rtl/>
        </w:rPr>
      </w:pPr>
      <w:r w:rsidRPr="00A3799E">
        <w:rPr>
          <w:rFonts w:cs="David" w:hint="cs"/>
          <w:rtl/>
        </w:rPr>
        <w:tab/>
        <w:t xml:space="preserve"> חבר הכנסת </w:t>
      </w:r>
      <w:proofErr w:type="spellStart"/>
      <w:r w:rsidRPr="00A3799E">
        <w:rPr>
          <w:rFonts w:cs="David" w:hint="cs"/>
          <w:rtl/>
        </w:rPr>
        <w:t>אחמד</w:t>
      </w:r>
      <w:proofErr w:type="spellEnd"/>
      <w:r w:rsidRPr="00A3799E">
        <w:rPr>
          <w:rFonts w:cs="David" w:hint="cs"/>
          <w:rtl/>
        </w:rPr>
        <w:t xml:space="preserve"> טיבי, בבקשה. </w:t>
      </w:r>
    </w:p>
    <w:p w14:paraId="12C3D941" w14:textId="77777777" w:rsidR="00A3799E" w:rsidRPr="00A3799E" w:rsidRDefault="00A3799E" w:rsidP="00A3799E">
      <w:pPr>
        <w:bidi/>
        <w:rPr>
          <w:rFonts w:cs="David" w:hint="cs"/>
          <w:rtl/>
        </w:rPr>
      </w:pPr>
    </w:p>
    <w:p w14:paraId="7E724736"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0122D017" w14:textId="77777777" w:rsidR="00A3799E" w:rsidRPr="00A3799E" w:rsidRDefault="00A3799E" w:rsidP="00A3799E">
      <w:pPr>
        <w:bidi/>
        <w:rPr>
          <w:rFonts w:cs="David" w:hint="cs"/>
          <w:rtl/>
        </w:rPr>
      </w:pPr>
    </w:p>
    <w:p w14:paraId="2F95C45E" w14:textId="77777777" w:rsidR="00A3799E" w:rsidRPr="00A3799E" w:rsidRDefault="00A3799E" w:rsidP="00A3799E">
      <w:pPr>
        <w:bidi/>
        <w:rPr>
          <w:rFonts w:cs="David" w:hint="cs"/>
          <w:rtl/>
        </w:rPr>
      </w:pPr>
      <w:r w:rsidRPr="00A3799E">
        <w:rPr>
          <w:rFonts w:cs="David" w:hint="cs"/>
          <w:rtl/>
        </w:rPr>
        <w:tab/>
        <w:t xml:space="preserve"> תודה, אדוני. זו הצעת חוק מאוד מעניינת. היא חסרת תקדים, אדוני היושב-ראש. אני רוצה להפנות קריאה לחברת הכנסת קולט אביטל ולחבר הכנסת ראובן ריבלין. אני מציע הסתייגות לחוק, שתבטל את כל כתבי האישום נגד המפגינים הערביים בשנת 2000 שעשו אותן עבירות באופן מקביל. האם חברת הכנסת קולט אביטל, את מוכנה ליזום הסתייגות כזאת?</w:t>
      </w:r>
    </w:p>
    <w:p w14:paraId="1F9B24F7" w14:textId="77777777" w:rsidR="00A3799E" w:rsidRPr="00A3799E" w:rsidRDefault="00A3799E" w:rsidP="00A3799E">
      <w:pPr>
        <w:bidi/>
        <w:rPr>
          <w:rFonts w:cs="David" w:hint="cs"/>
          <w:rtl/>
        </w:rPr>
      </w:pPr>
    </w:p>
    <w:p w14:paraId="1DE5DC68" w14:textId="77777777" w:rsidR="00A3799E" w:rsidRPr="00A3799E" w:rsidRDefault="00A3799E" w:rsidP="00A3799E">
      <w:pPr>
        <w:bidi/>
        <w:rPr>
          <w:rFonts w:cs="David" w:hint="cs"/>
          <w:rtl/>
        </w:rPr>
      </w:pPr>
      <w:r w:rsidRPr="00A3799E">
        <w:rPr>
          <w:rFonts w:cs="David" w:hint="cs"/>
          <w:u w:val="single"/>
          <w:rtl/>
        </w:rPr>
        <w:t xml:space="preserve">משה </w:t>
      </w:r>
      <w:proofErr w:type="spellStart"/>
      <w:r w:rsidRPr="00A3799E">
        <w:rPr>
          <w:rFonts w:cs="David" w:hint="cs"/>
          <w:u w:val="single"/>
          <w:rtl/>
        </w:rPr>
        <w:t>שרוני</w:t>
      </w:r>
      <w:proofErr w:type="spellEnd"/>
      <w:r w:rsidRPr="00A3799E">
        <w:rPr>
          <w:rFonts w:cs="David" w:hint="cs"/>
          <w:u w:val="single"/>
          <w:rtl/>
        </w:rPr>
        <w:t>:</w:t>
      </w:r>
    </w:p>
    <w:p w14:paraId="16453440" w14:textId="77777777" w:rsidR="00A3799E" w:rsidRPr="00A3799E" w:rsidRDefault="00A3799E" w:rsidP="00A3799E">
      <w:pPr>
        <w:bidi/>
        <w:rPr>
          <w:rFonts w:cs="David" w:hint="cs"/>
          <w:rtl/>
        </w:rPr>
      </w:pPr>
    </w:p>
    <w:p w14:paraId="77F22864" w14:textId="77777777" w:rsidR="00A3799E" w:rsidRPr="00A3799E" w:rsidRDefault="00A3799E" w:rsidP="00A3799E">
      <w:pPr>
        <w:bidi/>
        <w:rPr>
          <w:rFonts w:cs="David" w:hint="cs"/>
          <w:rtl/>
        </w:rPr>
      </w:pPr>
      <w:r w:rsidRPr="00A3799E">
        <w:rPr>
          <w:rFonts w:cs="David" w:hint="cs"/>
          <w:rtl/>
        </w:rPr>
        <w:tab/>
        <w:t xml:space="preserve"> אותם לא הוציאו מהבתים. הם יצאו והרסו את כל הרמזורים. זה לא אותו הדבר. </w:t>
      </w:r>
    </w:p>
    <w:p w14:paraId="2004822C" w14:textId="77777777" w:rsidR="00A3799E" w:rsidRPr="00A3799E" w:rsidRDefault="00A3799E" w:rsidP="00A3799E">
      <w:pPr>
        <w:bidi/>
        <w:rPr>
          <w:rFonts w:cs="David" w:hint="cs"/>
          <w:rtl/>
        </w:rPr>
      </w:pPr>
    </w:p>
    <w:p w14:paraId="68029B30"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47086C09" w14:textId="77777777" w:rsidR="00A3799E" w:rsidRPr="00A3799E" w:rsidRDefault="00A3799E" w:rsidP="00A3799E">
      <w:pPr>
        <w:bidi/>
        <w:rPr>
          <w:rFonts w:cs="David" w:hint="cs"/>
          <w:rtl/>
        </w:rPr>
      </w:pPr>
    </w:p>
    <w:p w14:paraId="292568D1" w14:textId="77777777" w:rsidR="00A3799E" w:rsidRPr="00A3799E" w:rsidRDefault="00A3799E" w:rsidP="00A3799E">
      <w:pPr>
        <w:bidi/>
        <w:rPr>
          <w:rFonts w:cs="David" w:hint="cs"/>
          <w:rtl/>
        </w:rPr>
      </w:pPr>
      <w:r w:rsidRPr="00A3799E">
        <w:rPr>
          <w:rFonts w:cs="David" w:hint="cs"/>
          <w:rtl/>
        </w:rPr>
        <w:tab/>
        <w:t xml:space="preserve"> אם מכבדים את החוק ומפעילים את החוק על כל האזרחים, אז זאת הצעת חוק לא ראויה בעליל. לכן יש כאן צביעות, יש כאן ניצול כוח השררה של כלים </w:t>
      </w:r>
      <w:proofErr w:type="spellStart"/>
      <w:r w:rsidRPr="00A3799E">
        <w:rPr>
          <w:rFonts w:cs="David" w:hint="cs"/>
          <w:rtl/>
        </w:rPr>
        <w:t>פרלמנטריים</w:t>
      </w:r>
      <w:proofErr w:type="spellEnd"/>
      <w:r w:rsidRPr="00A3799E">
        <w:rPr>
          <w:rFonts w:cs="David" w:hint="cs"/>
          <w:rtl/>
        </w:rPr>
        <w:t xml:space="preserve"> כדי לומר שלאדם מסוים מותר לעשות הכול, בסוף תבוא חנינה. מבדילים בין אזרח לאזרח. לכן אני מתפלא על חלק מיוזמי החוק. אני מתפלא עוד יותר על חלק שהתפלחו מהוועדה ופתאום לא נמצאים כאן. </w:t>
      </w:r>
    </w:p>
    <w:p w14:paraId="1B32E1B6" w14:textId="77777777" w:rsidR="00A3799E" w:rsidRPr="00A3799E" w:rsidRDefault="00A3799E" w:rsidP="00A3799E">
      <w:pPr>
        <w:bidi/>
        <w:rPr>
          <w:rFonts w:cs="David" w:hint="cs"/>
          <w:rtl/>
        </w:rPr>
      </w:pPr>
    </w:p>
    <w:p w14:paraId="0A09B70C"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31BFF61E" w14:textId="77777777" w:rsidR="00A3799E" w:rsidRPr="00A3799E" w:rsidRDefault="00A3799E" w:rsidP="00A3799E">
      <w:pPr>
        <w:bidi/>
        <w:rPr>
          <w:rFonts w:cs="David"/>
          <w:u w:val="single"/>
          <w:rtl/>
        </w:rPr>
      </w:pPr>
    </w:p>
    <w:p w14:paraId="2C519D90"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הם פוחדים מן המתנחלים. </w:t>
      </w:r>
    </w:p>
    <w:p w14:paraId="52166DC9" w14:textId="77777777" w:rsidR="00A3799E" w:rsidRPr="00A3799E" w:rsidRDefault="00A3799E" w:rsidP="00A3799E">
      <w:pPr>
        <w:bidi/>
        <w:rPr>
          <w:rFonts w:cs="David" w:hint="cs"/>
          <w:rtl/>
        </w:rPr>
      </w:pPr>
    </w:p>
    <w:p w14:paraId="417E950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027312A" w14:textId="77777777" w:rsidR="00A3799E" w:rsidRPr="00A3799E" w:rsidRDefault="00A3799E" w:rsidP="00A3799E">
      <w:pPr>
        <w:bidi/>
        <w:rPr>
          <w:rFonts w:cs="David" w:hint="cs"/>
          <w:rtl/>
        </w:rPr>
      </w:pPr>
    </w:p>
    <w:p w14:paraId="6A95DE04" w14:textId="77777777" w:rsidR="00A3799E" w:rsidRPr="00A3799E" w:rsidRDefault="00A3799E" w:rsidP="00A3799E">
      <w:pPr>
        <w:bidi/>
        <w:rPr>
          <w:rFonts w:cs="David" w:hint="cs"/>
          <w:rtl/>
        </w:rPr>
      </w:pPr>
      <w:r w:rsidRPr="00A3799E">
        <w:rPr>
          <w:rFonts w:cs="David" w:hint="cs"/>
          <w:rtl/>
        </w:rPr>
        <w:tab/>
        <w:t xml:space="preserve">תודה רבה. חבר הכנסת ריבלין, בבקשה. </w:t>
      </w:r>
    </w:p>
    <w:p w14:paraId="12731D6B" w14:textId="77777777" w:rsidR="00A3799E" w:rsidRPr="00A3799E" w:rsidRDefault="00A3799E" w:rsidP="00A3799E">
      <w:pPr>
        <w:bidi/>
        <w:rPr>
          <w:rFonts w:cs="David" w:hint="cs"/>
          <w:rtl/>
        </w:rPr>
      </w:pPr>
    </w:p>
    <w:p w14:paraId="653C3CCE" w14:textId="77777777" w:rsidR="00A3799E" w:rsidRPr="00A3799E" w:rsidRDefault="00A3799E" w:rsidP="00A3799E">
      <w:pPr>
        <w:bidi/>
        <w:rPr>
          <w:rFonts w:cs="David" w:hint="cs"/>
          <w:rtl/>
        </w:rPr>
      </w:pPr>
      <w:r w:rsidRPr="00A3799E">
        <w:rPr>
          <w:rFonts w:cs="David" w:hint="cs"/>
          <w:u w:val="single"/>
          <w:rtl/>
        </w:rPr>
        <w:t>ראובן ריבלין:</w:t>
      </w:r>
    </w:p>
    <w:p w14:paraId="52F587BF" w14:textId="77777777" w:rsidR="00A3799E" w:rsidRPr="00A3799E" w:rsidRDefault="00A3799E" w:rsidP="00A3799E">
      <w:pPr>
        <w:bidi/>
        <w:rPr>
          <w:rFonts w:cs="David" w:hint="cs"/>
          <w:rtl/>
        </w:rPr>
      </w:pPr>
    </w:p>
    <w:p w14:paraId="30658D38" w14:textId="77777777" w:rsidR="00A3799E" w:rsidRPr="00A3799E" w:rsidRDefault="00A3799E" w:rsidP="00A3799E">
      <w:pPr>
        <w:bidi/>
        <w:rPr>
          <w:rFonts w:cs="David" w:hint="cs"/>
          <w:rtl/>
        </w:rPr>
      </w:pPr>
      <w:r w:rsidRPr="00A3799E">
        <w:rPr>
          <w:rFonts w:cs="David" w:hint="cs"/>
          <w:rtl/>
        </w:rPr>
        <w:tab/>
        <w:t xml:space="preserve"> זה לא תקדים ראשון שבו הכנסת מתערבת וקובעת חוקי חנינה. פעמים רבות כנסת ישראל מאשרת שחרור, להבדיל אלף אלפי הבדלות, של אנשים שהכו בעם הזה. </w:t>
      </w:r>
    </w:p>
    <w:p w14:paraId="42E76739" w14:textId="77777777" w:rsidR="00A3799E" w:rsidRPr="00A3799E" w:rsidRDefault="00A3799E" w:rsidP="00A3799E">
      <w:pPr>
        <w:bidi/>
        <w:rPr>
          <w:rFonts w:cs="David" w:hint="cs"/>
          <w:rtl/>
        </w:rPr>
      </w:pPr>
    </w:p>
    <w:p w14:paraId="426FD34B"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5709B910" w14:textId="77777777" w:rsidR="00A3799E" w:rsidRPr="00A3799E" w:rsidRDefault="00A3799E" w:rsidP="00A3799E">
      <w:pPr>
        <w:bidi/>
        <w:rPr>
          <w:rFonts w:cs="David" w:hint="cs"/>
          <w:rtl/>
        </w:rPr>
      </w:pPr>
    </w:p>
    <w:p w14:paraId="2B0D8C55" w14:textId="77777777" w:rsidR="00A3799E" w:rsidRPr="00A3799E" w:rsidRDefault="00A3799E" w:rsidP="00A3799E">
      <w:pPr>
        <w:bidi/>
        <w:rPr>
          <w:rFonts w:cs="David" w:hint="cs"/>
          <w:rtl/>
        </w:rPr>
      </w:pPr>
      <w:r w:rsidRPr="00A3799E">
        <w:rPr>
          <w:rFonts w:cs="David" w:hint="cs"/>
          <w:rtl/>
        </w:rPr>
        <w:tab/>
        <w:t xml:space="preserve"> מה הקשר בין שני המקרים? אין קשר. </w:t>
      </w:r>
    </w:p>
    <w:p w14:paraId="41CD5379" w14:textId="77777777" w:rsidR="00A3799E" w:rsidRPr="00A3799E" w:rsidRDefault="00A3799E" w:rsidP="00A3799E">
      <w:pPr>
        <w:bidi/>
        <w:rPr>
          <w:rFonts w:cs="David" w:hint="cs"/>
          <w:rtl/>
        </w:rPr>
      </w:pPr>
    </w:p>
    <w:p w14:paraId="7D082471" w14:textId="77777777" w:rsidR="00A3799E" w:rsidRPr="00A3799E" w:rsidRDefault="00A3799E" w:rsidP="00A3799E">
      <w:pPr>
        <w:bidi/>
        <w:rPr>
          <w:rFonts w:cs="David" w:hint="cs"/>
          <w:u w:val="single"/>
          <w:rtl/>
        </w:rPr>
      </w:pPr>
      <w:r w:rsidRPr="00A3799E">
        <w:rPr>
          <w:rFonts w:cs="David" w:hint="cs"/>
          <w:u w:val="single"/>
          <w:rtl/>
        </w:rPr>
        <w:t>מאיר פרוש:</w:t>
      </w:r>
    </w:p>
    <w:p w14:paraId="3C6AFAF0" w14:textId="77777777" w:rsidR="00A3799E" w:rsidRPr="00A3799E" w:rsidRDefault="00A3799E" w:rsidP="00A3799E">
      <w:pPr>
        <w:bidi/>
        <w:rPr>
          <w:rFonts w:cs="David" w:hint="cs"/>
          <w:u w:val="single"/>
        </w:rPr>
      </w:pPr>
    </w:p>
    <w:p w14:paraId="6F2994A3" w14:textId="77777777" w:rsidR="00A3799E" w:rsidRPr="00A3799E" w:rsidRDefault="00A3799E" w:rsidP="00A3799E">
      <w:pPr>
        <w:bidi/>
        <w:rPr>
          <w:rFonts w:cs="David" w:hint="cs"/>
          <w:rtl/>
        </w:rPr>
      </w:pPr>
      <w:r w:rsidRPr="00A3799E">
        <w:rPr>
          <w:rFonts w:cs="David" w:hint="cs"/>
          <w:rtl/>
        </w:rPr>
        <w:tab/>
        <w:t xml:space="preserve"> בשבוע כזה, שמשחררים 250 מחבלים. </w:t>
      </w:r>
    </w:p>
    <w:p w14:paraId="29382E0C" w14:textId="77777777" w:rsidR="00A3799E" w:rsidRPr="00A3799E" w:rsidRDefault="00A3799E" w:rsidP="00A3799E">
      <w:pPr>
        <w:bidi/>
        <w:rPr>
          <w:rFonts w:cs="David" w:hint="cs"/>
          <w:rtl/>
        </w:rPr>
      </w:pPr>
    </w:p>
    <w:p w14:paraId="6B4B4D83"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42E97B8C" w14:textId="77777777" w:rsidR="00A3799E" w:rsidRPr="00A3799E" w:rsidRDefault="00A3799E" w:rsidP="00A3799E">
      <w:pPr>
        <w:bidi/>
        <w:rPr>
          <w:rFonts w:cs="David" w:hint="cs"/>
          <w:rtl/>
        </w:rPr>
      </w:pPr>
    </w:p>
    <w:p w14:paraId="12358580" w14:textId="77777777" w:rsidR="00A3799E" w:rsidRPr="00A3799E" w:rsidRDefault="00A3799E" w:rsidP="00A3799E">
      <w:pPr>
        <w:bidi/>
        <w:rPr>
          <w:rFonts w:cs="David" w:hint="cs"/>
          <w:rtl/>
        </w:rPr>
      </w:pPr>
      <w:r w:rsidRPr="00A3799E">
        <w:rPr>
          <w:rFonts w:cs="David" w:hint="cs"/>
          <w:rtl/>
        </w:rPr>
        <w:tab/>
        <w:t xml:space="preserve"> הדדיות זה עם אזרחים אחרים. </w:t>
      </w:r>
    </w:p>
    <w:p w14:paraId="2A4F3899" w14:textId="77777777" w:rsidR="00A3799E" w:rsidRPr="00A3799E" w:rsidRDefault="00A3799E" w:rsidP="00A3799E">
      <w:pPr>
        <w:bidi/>
        <w:rPr>
          <w:rFonts w:cs="David" w:hint="cs"/>
          <w:rtl/>
        </w:rPr>
      </w:pPr>
    </w:p>
    <w:p w14:paraId="3C3B08CB" w14:textId="77777777" w:rsidR="00A3799E" w:rsidRPr="00A3799E" w:rsidRDefault="00A3799E" w:rsidP="00A3799E">
      <w:pPr>
        <w:bidi/>
        <w:rPr>
          <w:rFonts w:cs="David" w:hint="cs"/>
          <w:rtl/>
        </w:rPr>
      </w:pPr>
      <w:r w:rsidRPr="00A3799E">
        <w:rPr>
          <w:rFonts w:cs="David" w:hint="cs"/>
          <w:u w:val="single"/>
          <w:rtl/>
        </w:rPr>
        <w:t>ראובן ריבלין:</w:t>
      </w:r>
    </w:p>
    <w:p w14:paraId="3FCD2AF7" w14:textId="77777777" w:rsidR="00A3799E" w:rsidRPr="00A3799E" w:rsidRDefault="00A3799E" w:rsidP="00A3799E">
      <w:pPr>
        <w:bidi/>
        <w:rPr>
          <w:rFonts w:cs="David" w:hint="cs"/>
          <w:rtl/>
        </w:rPr>
      </w:pPr>
    </w:p>
    <w:p w14:paraId="3CF609B1" w14:textId="77777777" w:rsidR="00A3799E" w:rsidRPr="00A3799E" w:rsidRDefault="00A3799E" w:rsidP="00A3799E">
      <w:pPr>
        <w:bidi/>
        <w:rPr>
          <w:rFonts w:cs="David" w:hint="cs"/>
          <w:rtl/>
        </w:rPr>
      </w:pPr>
      <w:r w:rsidRPr="00A3799E">
        <w:rPr>
          <w:rFonts w:cs="David" w:hint="cs"/>
          <w:rtl/>
        </w:rPr>
        <w:tab/>
        <w:t xml:space="preserve"> כאשר חברת הכנסת </w:t>
      </w:r>
      <w:proofErr w:type="spellStart"/>
      <w:smartTag w:uri="urn:schemas-microsoft-com:office:smarttags" w:element="PersonName">
        <w:r w:rsidRPr="00A3799E">
          <w:rPr>
            <w:rFonts w:cs="David" w:hint="cs"/>
            <w:rtl/>
          </w:rPr>
          <w:t>עמירה</w:t>
        </w:r>
        <w:proofErr w:type="spellEnd"/>
        <w:r w:rsidRPr="00A3799E">
          <w:rPr>
            <w:rFonts w:cs="David" w:hint="cs"/>
            <w:rtl/>
          </w:rPr>
          <w:t xml:space="preserve"> </w:t>
        </w:r>
        <w:proofErr w:type="spellStart"/>
        <w:r w:rsidRPr="00A3799E">
          <w:rPr>
            <w:rFonts w:cs="David" w:hint="cs"/>
            <w:rtl/>
          </w:rPr>
          <w:t>דותן</w:t>
        </w:r>
      </w:smartTag>
      <w:proofErr w:type="spellEnd"/>
      <w:r w:rsidRPr="00A3799E">
        <w:rPr>
          <w:rFonts w:cs="David" w:hint="cs"/>
          <w:rtl/>
        </w:rPr>
        <w:t xml:space="preserve"> ניהלה את ישיבת הוועדה או הלובי למען מגורשי גוש קטיף, אמרו אנשי התביעה ששיקול הדעת הוא גם בידי הכנסת אם היא רוצה להפסיק הליכים או לא. ניתן להפסיק הליכים על-ידי רשות התביעה, וניתן להפסיק הליכים על-ידי חוק מחילה. אם הוא ראוי או לא ראוי, על זה נצביע בכנסת עצמה. עכשיו צריך רק להכריע בעניין זה. אבקש להצביע. </w:t>
      </w:r>
    </w:p>
    <w:p w14:paraId="45DE9B79" w14:textId="77777777" w:rsidR="00A3799E" w:rsidRPr="00A3799E" w:rsidRDefault="00A3799E" w:rsidP="00A3799E">
      <w:pPr>
        <w:bidi/>
        <w:rPr>
          <w:rFonts w:cs="David" w:hint="cs"/>
          <w:rtl/>
        </w:rPr>
      </w:pPr>
    </w:p>
    <w:p w14:paraId="07FF587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9F06E3E" w14:textId="77777777" w:rsidR="00A3799E" w:rsidRPr="00A3799E" w:rsidRDefault="00A3799E" w:rsidP="00A3799E">
      <w:pPr>
        <w:bidi/>
        <w:rPr>
          <w:rFonts w:cs="David" w:hint="cs"/>
          <w:rtl/>
        </w:rPr>
      </w:pPr>
    </w:p>
    <w:p w14:paraId="47C22B25" w14:textId="77777777" w:rsidR="00A3799E" w:rsidRPr="00A3799E" w:rsidRDefault="00A3799E" w:rsidP="00A3799E">
      <w:pPr>
        <w:bidi/>
        <w:rPr>
          <w:rFonts w:cs="David" w:hint="cs"/>
          <w:rtl/>
        </w:rPr>
      </w:pPr>
      <w:r w:rsidRPr="00A3799E">
        <w:rPr>
          <w:rFonts w:cs="David" w:hint="cs"/>
          <w:rtl/>
        </w:rPr>
        <w:tab/>
        <w:t xml:space="preserve">תודה. חבר הכנסת יולי </w:t>
      </w:r>
      <w:proofErr w:type="spellStart"/>
      <w:r w:rsidRPr="00A3799E">
        <w:rPr>
          <w:rFonts w:cs="David" w:hint="cs"/>
          <w:rtl/>
        </w:rPr>
        <w:t>אדלשטיין</w:t>
      </w:r>
      <w:proofErr w:type="spellEnd"/>
      <w:r w:rsidRPr="00A3799E">
        <w:rPr>
          <w:rFonts w:cs="David" w:hint="cs"/>
          <w:rtl/>
        </w:rPr>
        <w:t xml:space="preserve">. </w:t>
      </w:r>
    </w:p>
    <w:p w14:paraId="7EFE167C" w14:textId="77777777" w:rsidR="00A3799E" w:rsidRPr="00A3799E" w:rsidRDefault="00A3799E" w:rsidP="00A3799E">
      <w:pPr>
        <w:bidi/>
        <w:rPr>
          <w:rFonts w:cs="David" w:hint="cs"/>
          <w:rtl/>
        </w:rPr>
      </w:pPr>
    </w:p>
    <w:p w14:paraId="74B19066"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5AFD94E9" w14:textId="77777777" w:rsidR="00A3799E" w:rsidRPr="00A3799E" w:rsidRDefault="00A3799E" w:rsidP="00A3799E">
      <w:pPr>
        <w:bidi/>
        <w:rPr>
          <w:rFonts w:cs="David"/>
          <w:u w:val="single"/>
          <w:rtl/>
        </w:rPr>
      </w:pPr>
    </w:p>
    <w:p w14:paraId="4D469239"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רק הבהרה, אדוני היושב-ראש, וגם לגבי ניסיונות עתידיים לטעון שאם כבר חוק כזה, אז למה לא כל מיני סיטואציות אחרות. אני מזכיר לחלק מחברי ועדת הכנסת, שחלק גדול מאלה שמתנהלים נגדם תהליכים אלו או אחרים, הואשמו בעבירה על חוק ליישום תוכנית ההתנתקות, כלומר חוק מיוחד שחוקק לצורך המצב שבו אנחנו עוסקים. חלק גדול מאוד מואשמים בעבירה על החוק המסוים הזה, בשונה מכל מיני סיטואציות אחרות, כולל התפרעויות, כולל מחאות, שלא חוקק לסיטואציה הזאת חוק מסוים ולכן אני חושב שההשוואה הזאת היא השוואה בעייתית. </w:t>
      </w:r>
    </w:p>
    <w:p w14:paraId="27647DE8" w14:textId="77777777" w:rsidR="00A3799E" w:rsidRPr="00A3799E" w:rsidRDefault="00A3799E" w:rsidP="00A3799E">
      <w:pPr>
        <w:bidi/>
        <w:rPr>
          <w:rFonts w:cs="David" w:hint="cs"/>
          <w:rtl/>
        </w:rPr>
      </w:pPr>
    </w:p>
    <w:p w14:paraId="553F080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E238061" w14:textId="77777777" w:rsidR="00A3799E" w:rsidRPr="00A3799E" w:rsidRDefault="00A3799E" w:rsidP="00A3799E">
      <w:pPr>
        <w:bidi/>
        <w:rPr>
          <w:rFonts w:cs="David" w:hint="cs"/>
          <w:rtl/>
        </w:rPr>
      </w:pPr>
    </w:p>
    <w:p w14:paraId="6300FDE6" w14:textId="77777777" w:rsidR="00A3799E" w:rsidRPr="00A3799E" w:rsidRDefault="00A3799E" w:rsidP="00A3799E">
      <w:pPr>
        <w:bidi/>
        <w:rPr>
          <w:rFonts w:cs="David" w:hint="cs"/>
          <w:rtl/>
        </w:rPr>
      </w:pPr>
      <w:r w:rsidRPr="00A3799E">
        <w:rPr>
          <w:rFonts w:cs="David" w:hint="cs"/>
          <w:rtl/>
        </w:rPr>
        <w:tab/>
        <w:t xml:space="preserve">חברת הכנסת קולט אביטל, בבקשה. </w:t>
      </w:r>
    </w:p>
    <w:p w14:paraId="381959B7" w14:textId="77777777" w:rsidR="00A3799E" w:rsidRPr="00A3799E" w:rsidRDefault="00A3799E" w:rsidP="00A3799E">
      <w:pPr>
        <w:bidi/>
        <w:rPr>
          <w:rFonts w:cs="David" w:hint="cs"/>
          <w:rtl/>
        </w:rPr>
      </w:pPr>
    </w:p>
    <w:p w14:paraId="3F93904E" w14:textId="77777777" w:rsidR="00A3799E" w:rsidRPr="00A3799E" w:rsidRDefault="00A3799E" w:rsidP="00A3799E">
      <w:pPr>
        <w:bidi/>
        <w:rPr>
          <w:rFonts w:cs="David" w:hint="cs"/>
          <w:i/>
          <w:iCs/>
          <w:rtl/>
        </w:rPr>
      </w:pPr>
      <w:r w:rsidRPr="00A3799E">
        <w:rPr>
          <w:rFonts w:cs="David" w:hint="cs"/>
          <w:u w:val="single"/>
          <w:rtl/>
        </w:rPr>
        <w:t>קולט אביטל:</w:t>
      </w:r>
    </w:p>
    <w:p w14:paraId="1B13DD79" w14:textId="77777777" w:rsidR="00A3799E" w:rsidRPr="00A3799E" w:rsidRDefault="00A3799E" w:rsidP="00A3799E">
      <w:pPr>
        <w:bidi/>
        <w:rPr>
          <w:rFonts w:cs="David" w:hint="cs"/>
          <w:i/>
          <w:iCs/>
          <w:rtl/>
        </w:rPr>
      </w:pPr>
    </w:p>
    <w:p w14:paraId="64243C54" w14:textId="77777777" w:rsidR="00A3799E" w:rsidRPr="00A3799E" w:rsidRDefault="00A3799E" w:rsidP="00A3799E">
      <w:pPr>
        <w:bidi/>
        <w:rPr>
          <w:rFonts w:cs="David" w:hint="cs"/>
          <w:rtl/>
        </w:rPr>
      </w:pPr>
      <w:r w:rsidRPr="00A3799E">
        <w:rPr>
          <w:rFonts w:cs="David" w:hint="cs"/>
          <w:i/>
          <w:iCs/>
          <w:rtl/>
        </w:rPr>
        <w:tab/>
      </w:r>
      <w:r w:rsidRPr="00A3799E">
        <w:rPr>
          <w:rFonts w:cs="David" w:hint="cs"/>
          <w:rtl/>
        </w:rPr>
        <w:t xml:space="preserve">אדוני היושב-ראש, כיוון שחבריי, שאתם אני בדרך כלל מסכימה בכל </w:t>
      </w:r>
      <w:proofErr w:type="spellStart"/>
      <w:r w:rsidRPr="00A3799E">
        <w:rPr>
          <w:rFonts w:cs="David" w:hint="cs"/>
          <w:rtl/>
        </w:rPr>
        <w:t>דעותי</w:t>
      </w:r>
      <w:proofErr w:type="spellEnd"/>
      <w:r w:rsidRPr="00A3799E">
        <w:rPr>
          <w:rFonts w:cs="David" w:hint="cs"/>
          <w:rtl/>
        </w:rPr>
        <w:t xml:space="preserve"> הפוליטיות, מצאו לנכון לייחד אותי עם ההצבעה הזאת...</w:t>
      </w:r>
    </w:p>
    <w:p w14:paraId="5D2B4665" w14:textId="77777777" w:rsidR="00A3799E" w:rsidRPr="00A3799E" w:rsidRDefault="00A3799E" w:rsidP="00A3799E">
      <w:pPr>
        <w:bidi/>
        <w:rPr>
          <w:rFonts w:cs="David" w:hint="cs"/>
          <w:rtl/>
        </w:rPr>
      </w:pPr>
    </w:p>
    <w:p w14:paraId="60386F66"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70168CAB" w14:textId="77777777" w:rsidR="00A3799E" w:rsidRPr="00A3799E" w:rsidRDefault="00A3799E" w:rsidP="00A3799E">
      <w:pPr>
        <w:bidi/>
        <w:rPr>
          <w:rFonts w:cs="David" w:hint="cs"/>
          <w:rtl/>
        </w:rPr>
      </w:pPr>
    </w:p>
    <w:p w14:paraId="2C1F7C8D" w14:textId="77777777" w:rsidR="00A3799E" w:rsidRPr="00A3799E" w:rsidRDefault="00A3799E" w:rsidP="00A3799E">
      <w:pPr>
        <w:bidi/>
        <w:rPr>
          <w:rFonts w:cs="David" w:hint="cs"/>
          <w:rtl/>
        </w:rPr>
      </w:pPr>
      <w:r w:rsidRPr="00A3799E">
        <w:rPr>
          <w:rFonts w:cs="David" w:hint="cs"/>
          <w:rtl/>
        </w:rPr>
        <w:tab/>
        <w:t xml:space="preserve"> הנוכחות שלך צורמת בין המציעים. </w:t>
      </w:r>
    </w:p>
    <w:p w14:paraId="4EF9ED96" w14:textId="77777777" w:rsidR="00A3799E" w:rsidRPr="00A3799E" w:rsidRDefault="00A3799E" w:rsidP="00A3799E">
      <w:pPr>
        <w:bidi/>
        <w:rPr>
          <w:rFonts w:cs="David" w:hint="cs"/>
          <w:rtl/>
        </w:rPr>
      </w:pPr>
    </w:p>
    <w:p w14:paraId="651C6E74" w14:textId="77777777" w:rsidR="00A3799E" w:rsidRPr="00A3799E" w:rsidRDefault="00A3799E" w:rsidP="00A3799E">
      <w:pPr>
        <w:bidi/>
        <w:rPr>
          <w:rFonts w:cs="David" w:hint="cs"/>
          <w:i/>
          <w:iCs/>
          <w:rtl/>
        </w:rPr>
      </w:pPr>
      <w:r w:rsidRPr="00A3799E">
        <w:rPr>
          <w:rFonts w:cs="David" w:hint="cs"/>
          <w:u w:val="single"/>
          <w:rtl/>
        </w:rPr>
        <w:t>קולט אביטל:</w:t>
      </w:r>
    </w:p>
    <w:p w14:paraId="0EC6459D" w14:textId="77777777" w:rsidR="00A3799E" w:rsidRPr="00A3799E" w:rsidRDefault="00A3799E" w:rsidP="00A3799E">
      <w:pPr>
        <w:bidi/>
        <w:rPr>
          <w:rFonts w:cs="David" w:hint="cs"/>
          <w:i/>
          <w:iCs/>
          <w:rtl/>
        </w:rPr>
      </w:pPr>
    </w:p>
    <w:p w14:paraId="676959F8" w14:textId="77777777" w:rsidR="00A3799E" w:rsidRPr="00A3799E" w:rsidRDefault="00A3799E" w:rsidP="00A3799E">
      <w:pPr>
        <w:bidi/>
        <w:rPr>
          <w:rFonts w:cs="David" w:hint="cs"/>
          <w:rtl/>
        </w:rPr>
      </w:pPr>
      <w:r w:rsidRPr="00A3799E">
        <w:rPr>
          <w:rFonts w:cs="David" w:hint="cs"/>
          <w:i/>
          <w:iCs/>
          <w:rtl/>
        </w:rPr>
        <w:tab/>
        <w:t xml:space="preserve"> </w:t>
      </w:r>
      <w:r w:rsidRPr="00A3799E">
        <w:rPr>
          <w:rFonts w:cs="David" w:hint="cs"/>
          <w:rtl/>
        </w:rPr>
        <w:t xml:space="preserve">אני חושבת שמה ששכנע אותי בפנייתו של חבר הכנסת ריבלין אלי הם שני דברים. קודם כל, בעובדה שמדובר בעבירות קלות ולא בעבירות חמורות, ואם מדובר בעבירות פליליות אלה לא תיכללנה בחוק. </w:t>
      </w:r>
    </w:p>
    <w:p w14:paraId="4FAD794D" w14:textId="77777777" w:rsidR="00A3799E" w:rsidRPr="00A3799E" w:rsidRDefault="00A3799E" w:rsidP="00A3799E">
      <w:pPr>
        <w:bidi/>
        <w:rPr>
          <w:rFonts w:cs="David" w:hint="cs"/>
          <w:rtl/>
        </w:rPr>
      </w:pPr>
    </w:p>
    <w:p w14:paraId="4D1362A0" w14:textId="77777777" w:rsidR="00A3799E" w:rsidRPr="00A3799E" w:rsidRDefault="00A3799E" w:rsidP="00A3799E">
      <w:pPr>
        <w:bidi/>
        <w:rPr>
          <w:rFonts w:cs="David" w:hint="cs"/>
          <w:rtl/>
        </w:rPr>
      </w:pPr>
      <w:r w:rsidRPr="00A3799E">
        <w:rPr>
          <w:rFonts w:cs="David" w:hint="cs"/>
          <w:u w:val="single"/>
          <w:rtl/>
        </w:rPr>
        <w:t>ראובן ריבלין:</w:t>
      </w:r>
    </w:p>
    <w:p w14:paraId="7BBB844A" w14:textId="77777777" w:rsidR="00A3799E" w:rsidRPr="00A3799E" w:rsidRDefault="00A3799E" w:rsidP="00A3799E">
      <w:pPr>
        <w:bidi/>
        <w:rPr>
          <w:rFonts w:cs="David" w:hint="cs"/>
          <w:rtl/>
        </w:rPr>
      </w:pPr>
    </w:p>
    <w:p w14:paraId="63CF07DD" w14:textId="77777777" w:rsidR="00A3799E" w:rsidRPr="00A3799E" w:rsidRDefault="00A3799E" w:rsidP="00A3799E">
      <w:pPr>
        <w:bidi/>
        <w:rPr>
          <w:rFonts w:cs="David" w:hint="cs"/>
          <w:rtl/>
        </w:rPr>
      </w:pPr>
      <w:r w:rsidRPr="00A3799E">
        <w:rPr>
          <w:rFonts w:cs="David" w:hint="cs"/>
          <w:rtl/>
        </w:rPr>
        <w:tab/>
        <w:t xml:space="preserve"> מה שסיכן חיי אדם. </w:t>
      </w:r>
    </w:p>
    <w:p w14:paraId="186D823A" w14:textId="77777777" w:rsidR="00A3799E" w:rsidRPr="00A3799E" w:rsidRDefault="00A3799E" w:rsidP="00A3799E">
      <w:pPr>
        <w:bidi/>
        <w:rPr>
          <w:rFonts w:cs="David" w:hint="cs"/>
          <w:rtl/>
        </w:rPr>
      </w:pPr>
    </w:p>
    <w:p w14:paraId="3C29B5D9" w14:textId="77777777" w:rsidR="00A3799E" w:rsidRPr="00A3799E" w:rsidRDefault="00A3799E" w:rsidP="00A3799E">
      <w:pPr>
        <w:bidi/>
        <w:rPr>
          <w:rFonts w:cs="David" w:hint="cs"/>
          <w:i/>
          <w:iCs/>
          <w:rtl/>
        </w:rPr>
      </w:pPr>
      <w:r w:rsidRPr="00A3799E">
        <w:rPr>
          <w:rFonts w:cs="David" w:hint="cs"/>
          <w:u w:val="single"/>
          <w:rtl/>
        </w:rPr>
        <w:t>קולט אביטל:</w:t>
      </w:r>
    </w:p>
    <w:p w14:paraId="27322A50" w14:textId="77777777" w:rsidR="00A3799E" w:rsidRPr="00A3799E" w:rsidRDefault="00A3799E" w:rsidP="00A3799E">
      <w:pPr>
        <w:bidi/>
        <w:rPr>
          <w:rFonts w:cs="David" w:hint="cs"/>
          <w:i/>
          <w:iCs/>
          <w:rtl/>
        </w:rPr>
      </w:pPr>
    </w:p>
    <w:p w14:paraId="4A8E08CB" w14:textId="77777777" w:rsidR="00A3799E" w:rsidRPr="00A3799E" w:rsidRDefault="00A3799E" w:rsidP="00A3799E">
      <w:pPr>
        <w:bidi/>
        <w:rPr>
          <w:rFonts w:cs="David" w:hint="cs"/>
          <w:rtl/>
        </w:rPr>
      </w:pPr>
      <w:r w:rsidRPr="00A3799E">
        <w:rPr>
          <w:rFonts w:cs="David" w:hint="cs"/>
          <w:i/>
          <w:iCs/>
          <w:rtl/>
        </w:rPr>
        <w:tab/>
        <w:t xml:space="preserve"> </w:t>
      </w:r>
      <w:r w:rsidRPr="00A3799E">
        <w:rPr>
          <w:rFonts w:cs="David" w:hint="cs"/>
          <w:rtl/>
        </w:rPr>
        <w:t xml:space="preserve">דבר שני, מדובר בציבור שגם היום לא מצא את מקומו  ונמצא בטראומה. אם אפשר להקל עליו במשהו, אני חושבת שצריך לעשות כך. אלה השיקולים שלי בעניין הזה, ואני חושבת שבעניין הזה אפשר לבוא גם לקראת הציבור הזה. </w:t>
      </w:r>
    </w:p>
    <w:p w14:paraId="45F42365" w14:textId="77777777" w:rsidR="00A3799E" w:rsidRPr="00A3799E" w:rsidRDefault="00A3799E" w:rsidP="00A3799E">
      <w:pPr>
        <w:bidi/>
        <w:rPr>
          <w:rFonts w:cs="David" w:hint="cs"/>
          <w:rtl/>
        </w:rPr>
      </w:pPr>
    </w:p>
    <w:p w14:paraId="41FEB6C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3B5D484" w14:textId="77777777" w:rsidR="00A3799E" w:rsidRPr="00A3799E" w:rsidRDefault="00A3799E" w:rsidP="00A3799E">
      <w:pPr>
        <w:bidi/>
        <w:rPr>
          <w:rFonts w:cs="David" w:hint="cs"/>
          <w:rtl/>
        </w:rPr>
      </w:pPr>
    </w:p>
    <w:p w14:paraId="51A6B3F4" w14:textId="77777777" w:rsidR="00A3799E" w:rsidRPr="00A3799E" w:rsidRDefault="00A3799E" w:rsidP="00A3799E">
      <w:pPr>
        <w:bidi/>
        <w:rPr>
          <w:rFonts w:cs="David" w:hint="cs"/>
          <w:rtl/>
        </w:rPr>
      </w:pPr>
      <w:r w:rsidRPr="00A3799E">
        <w:rPr>
          <w:rFonts w:cs="David" w:hint="cs"/>
          <w:rtl/>
        </w:rPr>
        <w:tab/>
        <w:t xml:space="preserve">תודה. אני עובר להצבעה. </w:t>
      </w:r>
    </w:p>
    <w:p w14:paraId="035275FB" w14:textId="77777777" w:rsidR="00A3799E" w:rsidRPr="00A3799E" w:rsidRDefault="00A3799E" w:rsidP="00A3799E">
      <w:pPr>
        <w:bidi/>
        <w:rPr>
          <w:rFonts w:cs="David" w:hint="cs"/>
          <w:rtl/>
        </w:rPr>
      </w:pPr>
    </w:p>
    <w:p w14:paraId="0D84C599"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399D46E4" w14:textId="77777777" w:rsidR="00A3799E" w:rsidRPr="00A3799E" w:rsidRDefault="00A3799E" w:rsidP="00A3799E">
      <w:pPr>
        <w:bidi/>
        <w:rPr>
          <w:rFonts w:cs="David" w:hint="cs"/>
          <w:rtl/>
        </w:rPr>
      </w:pPr>
    </w:p>
    <w:p w14:paraId="61B56E2B" w14:textId="77777777" w:rsidR="00A3799E" w:rsidRPr="00A3799E" w:rsidRDefault="00A3799E" w:rsidP="00A3799E">
      <w:pPr>
        <w:bidi/>
        <w:rPr>
          <w:rFonts w:cs="David" w:hint="cs"/>
          <w:rtl/>
        </w:rPr>
      </w:pPr>
      <w:r w:rsidRPr="00A3799E">
        <w:rPr>
          <w:rFonts w:cs="David" w:hint="cs"/>
          <w:rtl/>
        </w:rPr>
        <w:tab/>
        <w:t xml:space="preserve"> שמית. </w:t>
      </w:r>
    </w:p>
    <w:p w14:paraId="0850638E" w14:textId="77777777" w:rsidR="00A3799E" w:rsidRPr="00A3799E" w:rsidRDefault="00A3799E" w:rsidP="00A3799E">
      <w:pPr>
        <w:bidi/>
        <w:rPr>
          <w:rFonts w:cs="David" w:hint="cs"/>
          <w:rtl/>
        </w:rPr>
      </w:pPr>
    </w:p>
    <w:p w14:paraId="0F0802B3"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15C44C6" w14:textId="77777777" w:rsidR="00A3799E" w:rsidRPr="00A3799E" w:rsidRDefault="00A3799E" w:rsidP="00A3799E">
      <w:pPr>
        <w:bidi/>
        <w:rPr>
          <w:rFonts w:cs="David" w:hint="cs"/>
          <w:rtl/>
        </w:rPr>
      </w:pPr>
    </w:p>
    <w:p w14:paraId="0BC73F2B" w14:textId="77777777" w:rsidR="00A3799E" w:rsidRPr="00A3799E" w:rsidRDefault="00A3799E" w:rsidP="00A3799E">
      <w:pPr>
        <w:bidi/>
        <w:rPr>
          <w:rFonts w:cs="David" w:hint="cs"/>
          <w:rtl/>
        </w:rPr>
      </w:pPr>
      <w:r w:rsidRPr="00A3799E">
        <w:rPr>
          <w:rFonts w:cs="David" w:hint="cs"/>
          <w:rtl/>
        </w:rPr>
        <w:tab/>
        <w:t xml:space="preserve">אנחנו מצביעים בעד או נגד מתן פטור מחובת הנחה להצעת החוק. עבדכם הנאמן יעקב </w:t>
      </w:r>
      <w:proofErr w:type="spellStart"/>
      <w:r w:rsidRPr="00A3799E">
        <w:rPr>
          <w:rFonts w:cs="David" w:hint="cs"/>
          <w:rtl/>
        </w:rPr>
        <w:t>מרגי</w:t>
      </w:r>
      <w:proofErr w:type="spellEnd"/>
      <w:r w:rsidRPr="00A3799E">
        <w:rPr>
          <w:rFonts w:cs="David" w:hint="cs"/>
          <w:rtl/>
        </w:rPr>
        <w:t xml:space="preserve">, נגד. דוד טל. </w:t>
      </w:r>
    </w:p>
    <w:p w14:paraId="75CF02EC" w14:textId="77777777" w:rsidR="00A3799E" w:rsidRPr="00A3799E" w:rsidRDefault="00A3799E" w:rsidP="00A3799E">
      <w:pPr>
        <w:bidi/>
        <w:rPr>
          <w:rFonts w:cs="David" w:hint="cs"/>
          <w:rtl/>
        </w:rPr>
      </w:pPr>
    </w:p>
    <w:p w14:paraId="21B021AE" w14:textId="77777777" w:rsidR="00A3799E" w:rsidRPr="00A3799E" w:rsidRDefault="00A3799E" w:rsidP="00A3799E">
      <w:pPr>
        <w:bidi/>
        <w:rPr>
          <w:rFonts w:cs="David" w:hint="cs"/>
          <w:u w:val="single"/>
          <w:rtl/>
        </w:rPr>
      </w:pPr>
      <w:r w:rsidRPr="00A3799E">
        <w:rPr>
          <w:rFonts w:cs="David"/>
          <w:u w:val="single"/>
          <w:rtl/>
        </w:rPr>
        <w:br w:type="page"/>
      </w:r>
      <w:r w:rsidRPr="00A3799E">
        <w:rPr>
          <w:rFonts w:cs="David" w:hint="cs"/>
          <w:u w:val="single"/>
          <w:rtl/>
        </w:rPr>
        <w:t xml:space="preserve">זאב </w:t>
      </w:r>
      <w:proofErr w:type="spellStart"/>
      <w:r w:rsidRPr="00A3799E">
        <w:rPr>
          <w:rFonts w:cs="David" w:hint="cs"/>
          <w:u w:val="single"/>
          <w:rtl/>
        </w:rPr>
        <w:t>אלקין</w:t>
      </w:r>
      <w:proofErr w:type="spellEnd"/>
      <w:r w:rsidRPr="00A3799E">
        <w:rPr>
          <w:rFonts w:cs="David" w:hint="cs"/>
          <w:u w:val="single"/>
          <w:rtl/>
        </w:rPr>
        <w:t>:</w:t>
      </w:r>
    </w:p>
    <w:p w14:paraId="7D08D31E" w14:textId="77777777" w:rsidR="00A3799E" w:rsidRPr="00A3799E" w:rsidRDefault="00A3799E" w:rsidP="00A3799E">
      <w:pPr>
        <w:bidi/>
        <w:rPr>
          <w:rFonts w:cs="David" w:hint="cs"/>
          <w:rtl/>
        </w:rPr>
      </w:pPr>
    </w:p>
    <w:p w14:paraId="56982DF8" w14:textId="77777777" w:rsidR="00A3799E" w:rsidRPr="00A3799E" w:rsidRDefault="00A3799E" w:rsidP="00A3799E">
      <w:pPr>
        <w:bidi/>
        <w:rPr>
          <w:rFonts w:cs="David" w:hint="cs"/>
          <w:rtl/>
        </w:rPr>
      </w:pPr>
      <w:r w:rsidRPr="00A3799E">
        <w:rPr>
          <w:rFonts w:cs="David" w:hint="cs"/>
          <w:rtl/>
        </w:rPr>
        <w:tab/>
        <w:t xml:space="preserve">אני במקומו, בעד. </w:t>
      </w:r>
    </w:p>
    <w:p w14:paraId="2728578A" w14:textId="77777777" w:rsidR="00A3799E" w:rsidRPr="00A3799E" w:rsidRDefault="00A3799E" w:rsidP="00A3799E">
      <w:pPr>
        <w:bidi/>
        <w:rPr>
          <w:rFonts w:cs="David" w:hint="cs"/>
          <w:rtl/>
        </w:rPr>
      </w:pPr>
    </w:p>
    <w:p w14:paraId="51B317C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EA52F66" w14:textId="77777777" w:rsidR="00A3799E" w:rsidRPr="00A3799E" w:rsidRDefault="00A3799E" w:rsidP="00A3799E">
      <w:pPr>
        <w:bidi/>
        <w:rPr>
          <w:rFonts w:cs="David" w:hint="cs"/>
          <w:rtl/>
        </w:rPr>
      </w:pPr>
    </w:p>
    <w:p w14:paraId="021835AC" w14:textId="77777777" w:rsidR="00A3799E" w:rsidRPr="00A3799E" w:rsidRDefault="00A3799E" w:rsidP="00A3799E">
      <w:pPr>
        <w:bidi/>
        <w:rPr>
          <w:rFonts w:cs="David" w:hint="cs"/>
          <w:rtl/>
        </w:rPr>
      </w:pPr>
      <w:r w:rsidRPr="00A3799E">
        <w:rPr>
          <w:rFonts w:cs="David" w:hint="cs"/>
          <w:rtl/>
        </w:rPr>
        <w:tab/>
        <w:t xml:space="preserve">מגלי והבה, אינו נוכח. </w:t>
      </w:r>
    </w:p>
    <w:p w14:paraId="75CFC440" w14:textId="77777777" w:rsidR="00A3799E" w:rsidRPr="00A3799E" w:rsidRDefault="00A3799E" w:rsidP="00A3799E">
      <w:pPr>
        <w:bidi/>
        <w:rPr>
          <w:rFonts w:cs="David" w:hint="cs"/>
          <w:rtl/>
        </w:rPr>
      </w:pPr>
    </w:p>
    <w:p w14:paraId="3EA8B101" w14:textId="77777777" w:rsidR="00A3799E" w:rsidRPr="00A3799E" w:rsidRDefault="00A3799E" w:rsidP="00A3799E">
      <w:pPr>
        <w:pStyle w:val="Heading5"/>
        <w:jc w:val="left"/>
        <w:rPr>
          <w:rFonts w:hint="cs"/>
          <w:rtl/>
        </w:rPr>
      </w:pPr>
      <w:proofErr w:type="spellStart"/>
      <w:smartTag w:uri="urn:schemas-microsoft-com:office:smarttags" w:element="PersonName">
        <w:r w:rsidRPr="00A3799E">
          <w:rPr>
            <w:rFonts w:hint="cs"/>
            <w:u w:val="single"/>
            <w:rtl/>
          </w:rPr>
          <w:t>עמירה</w:t>
        </w:r>
        <w:proofErr w:type="spellEnd"/>
        <w:r w:rsidRPr="00A3799E">
          <w:rPr>
            <w:rFonts w:hint="cs"/>
            <w:u w:val="single"/>
            <w:rtl/>
          </w:rPr>
          <w:t xml:space="preserve"> </w:t>
        </w:r>
        <w:proofErr w:type="spellStart"/>
        <w:r w:rsidRPr="00A3799E">
          <w:rPr>
            <w:rFonts w:hint="cs"/>
            <w:u w:val="single"/>
            <w:rtl/>
          </w:rPr>
          <w:t>דותן</w:t>
        </w:r>
      </w:smartTag>
      <w:proofErr w:type="spellEnd"/>
      <w:r w:rsidRPr="00A3799E">
        <w:rPr>
          <w:rFonts w:hint="cs"/>
          <w:u w:val="single"/>
          <w:rtl/>
        </w:rPr>
        <w:t>:</w:t>
      </w:r>
    </w:p>
    <w:p w14:paraId="689B578A" w14:textId="77777777" w:rsidR="00A3799E" w:rsidRPr="00A3799E" w:rsidRDefault="00A3799E" w:rsidP="00A3799E">
      <w:pPr>
        <w:pStyle w:val="Heading5"/>
        <w:jc w:val="left"/>
        <w:rPr>
          <w:rFonts w:hint="cs"/>
          <w:rtl/>
        </w:rPr>
      </w:pPr>
    </w:p>
    <w:p w14:paraId="2A7A43B8" w14:textId="77777777" w:rsidR="00A3799E" w:rsidRPr="00A3799E" w:rsidRDefault="00A3799E" w:rsidP="00A3799E">
      <w:pPr>
        <w:bidi/>
        <w:rPr>
          <w:rFonts w:cs="David" w:hint="cs"/>
          <w:rtl/>
        </w:rPr>
      </w:pPr>
      <w:r w:rsidRPr="00A3799E">
        <w:rPr>
          <w:rFonts w:cs="David" w:hint="cs"/>
          <w:rtl/>
        </w:rPr>
        <w:tab/>
        <w:t xml:space="preserve"> אני במקומו, בעד. </w:t>
      </w:r>
    </w:p>
    <w:p w14:paraId="2F84A39D" w14:textId="77777777" w:rsidR="00A3799E" w:rsidRPr="00A3799E" w:rsidRDefault="00A3799E" w:rsidP="00A3799E">
      <w:pPr>
        <w:bidi/>
        <w:rPr>
          <w:rFonts w:cs="David" w:hint="cs"/>
          <w:rtl/>
        </w:rPr>
      </w:pPr>
    </w:p>
    <w:p w14:paraId="0E85999A"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6625B13" w14:textId="77777777" w:rsidR="00A3799E" w:rsidRPr="00A3799E" w:rsidRDefault="00A3799E" w:rsidP="00A3799E">
      <w:pPr>
        <w:bidi/>
        <w:rPr>
          <w:rFonts w:cs="David" w:hint="cs"/>
          <w:rtl/>
        </w:rPr>
      </w:pPr>
    </w:p>
    <w:p w14:paraId="764CAF3B" w14:textId="77777777" w:rsidR="00A3799E" w:rsidRPr="00A3799E" w:rsidRDefault="00A3799E" w:rsidP="00A3799E">
      <w:pPr>
        <w:bidi/>
        <w:rPr>
          <w:rFonts w:cs="David" w:hint="cs"/>
          <w:rtl/>
        </w:rPr>
      </w:pPr>
      <w:r w:rsidRPr="00A3799E">
        <w:rPr>
          <w:rFonts w:cs="David" w:hint="cs"/>
          <w:rtl/>
        </w:rPr>
        <w:tab/>
        <w:t xml:space="preserve"> יואל חסון, אינו נוכח. </w:t>
      </w:r>
    </w:p>
    <w:p w14:paraId="76EB67A3" w14:textId="77777777" w:rsidR="00A3799E" w:rsidRPr="00A3799E" w:rsidRDefault="00A3799E" w:rsidP="00A3799E">
      <w:pPr>
        <w:bidi/>
        <w:rPr>
          <w:rFonts w:cs="David" w:hint="cs"/>
          <w:rtl/>
        </w:rPr>
      </w:pPr>
    </w:p>
    <w:p w14:paraId="3FF3C623" w14:textId="77777777" w:rsidR="00A3799E" w:rsidRPr="00A3799E" w:rsidRDefault="00A3799E" w:rsidP="00A3799E">
      <w:pPr>
        <w:bidi/>
        <w:rPr>
          <w:rFonts w:cs="David" w:hint="cs"/>
          <w:rtl/>
        </w:rPr>
      </w:pPr>
      <w:r w:rsidRPr="00A3799E">
        <w:rPr>
          <w:rFonts w:cs="David" w:hint="cs"/>
          <w:u w:val="single"/>
          <w:rtl/>
        </w:rPr>
        <w:t xml:space="preserve">מיכאל </w:t>
      </w:r>
      <w:proofErr w:type="spellStart"/>
      <w:r w:rsidRPr="00A3799E">
        <w:rPr>
          <w:rFonts w:cs="David" w:hint="cs"/>
          <w:u w:val="single"/>
          <w:rtl/>
        </w:rPr>
        <w:t>נודלמן</w:t>
      </w:r>
      <w:proofErr w:type="spellEnd"/>
      <w:r w:rsidRPr="00A3799E">
        <w:rPr>
          <w:rFonts w:cs="David" w:hint="cs"/>
          <w:u w:val="single"/>
          <w:rtl/>
        </w:rPr>
        <w:t>:</w:t>
      </w:r>
    </w:p>
    <w:p w14:paraId="0604F22D" w14:textId="77777777" w:rsidR="00A3799E" w:rsidRPr="00A3799E" w:rsidRDefault="00A3799E" w:rsidP="00A3799E">
      <w:pPr>
        <w:bidi/>
        <w:rPr>
          <w:rFonts w:cs="David" w:hint="cs"/>
          <w:rtl/>
        </w:rPr>
      </w:pPr>
    </w:p>
    <w:p w14:paraId="06CB6A70" w14:textId="77777777" w:rsidR="00A3799E" w:rsidRPr="00A3799E" w:rsidRDefault="00A3799E" w:rsidP="00A3799E">
      <w:pPr>
        <w:bidi/>
        <w:rPr>
          <w:rFonts w:cs="David" w:hint="cs"/>
          <w:rtl/>
        </w:rPr>
      </w:pPr>
      <w:r w:rsidRPr="00A3799E">
        <w:rPr>
          <w:rFonts w:cs="David" w:hint="cs"/>
          <w:rtl/>
        </w:rPr>
        <w:tab/>
        <w:t xml:space="preserve"> אני במקומו, בעד. </w:t>
      </w:r>
    </w:p>
    <w:p w14:paraId="44BF061B" w14:textId="77777777" w:rsidR="00A3799E" w:rsidRPr="00A3799E" w:rsidRDefault="00A3799E" w:rsidP="00A3799E">
      <w:pPr>
        <w:bidi/>
        <w:rPr>
          <w:rFonts w:cs="David" w:hint="cs"/>
          <w:rtl/>
        </w:rPr>
      </w:pPr>
    </w:p>
    <w:p w14:paraId="6F5A1538"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DECF642" w14:textId="77777777" w:rsidR="00A3799E" w:rsidRPr="00A3799E" w:rsidRDefault="00A3799E" w:rsidP="00A3799E">
      <w:pPr>
        <w:bidi/>
        <w:rPr>
          <w:rFonts w:cs="David" w:hint="cs"/>
          <w:rtl/>
        </w:rPr>
      </w:pPr>
    </w:p>
    <w:p w14:paraId="36B037FD" w14:textId="77777777" w:rsidR="00A3799E" w:rsidRPr="00A3799E" w:rsidRDefault="00A3799E" w:rsidP="00A3799E">
      <w:pPr>
        <w:bidi/>
        <w:rPr>
          <w:rFonts w:cs="David" w:hint="cs"/>
          <w:rtl/>
        </w:rPr>
      </w:pPr>
      <w:r w:rsidRPr="00A3799E">
        <w:rPr>
          <w:rFonts w:cs="David" w:hint="cs"/>
          <w:rtl/>
        </w:rPr>
        <w:tab/>
        <w:t xml:space="preserve">שי חרמש, אינו נוכח. שלי </w:t>
      </w:r>
      <w:proofErr w:type="spellStart"/>
      <w:r w:rsidRPr="00A3799E">
        <w:rPr>
          <w:rFonts w:cs="David" w:hint="cs"/>
          <w:rtl/>
        </w:rPr>
        <w:t>יחימוביץ</w:t>
      </w:r>
      <w:proofErr w:type="spellEnd"/>
      <w:r w:rsidRPr="00A3799E">
        <w:rPr>
          <w:rFonts w:cs="David" w:hint="cs"/>
          <w:rtl/>
        </w:rPr>
        <w:t xml:space="preserve">, אינה נוכחת. קולט אביטל. </w:t>
      </w:r>
    </w:p>
    <w:p w14:paraId="2160C20C" w14:textId="77777777" w:rsidR="00A3799E" w:rsidRPr="00A3799E" w:rsidRDefault="00A3799E" w:rsidP="00A3799E">
      <w:pPr>
        <w:bidi/>
        <w:rPr>
          <w:rFonts w:cs="David" w:hint="cs"/>
          <w:rtl/>
        </w:rPr>
      </w:pPr>
    </w:p>
    <w:p w14:paraId="180117BC" w14:textId="77777777" w:rsidR="00A3799E" w:rsidRPr="00A3799E" w:rsidRDefault="00A3799E" w:rsidP="00A3799E">
      <w:pPr>
        <w:bidi/>
        <w:rPr>
          <w:rFonts w:cs="David" w:hint="cs"/>
          <w:i/>
          <w:iCs/>
          <w:rtl/>
        </w:rPr>
      </w:pPr>
      <w:r w:rsidRPr="00A3799E">
        <w:rPr>
          <w:rFonts w:cs="David" w:hint="cs"/>
          <w:u w:val="single"/>
          <w:rtl/>
        </w:rPr>
        <w:t>קולט אביטל:</w:t>
      </w:r>
    </w:p>
    <w:p w14:paraId="7CF844CF" w14:textId="77777777" w:rsidR="00A3799E" w:rsidRPr="00A3799E" w:rsidRDefault="00A3799E" w:rsidP="00A3799E">
      <w:pPr>
        <w:bidi/>
        <w:rPr>
          <w:rFonts w:cs="David" w:hint="cs"/>
          <w:i/>
          <w:iCs/>
          <w:rtl/>
        </w:rPr>
      </w:pPr>
    </w:p>
    <w:p w14:paraId="5B74BE45" w14:textId="77777777" w:rsidR="00A3799E" w:rsidRPr="00A3799E" w:rsidRDefault="00A3799E" w:rsidP="00A3799E">
      <w:pPr>
        <w:bidi/>
        <w:rPr>
          <w:rFonts w:cs="David" w:hint="cs"/>
          <w:rtl/>
        </w:rPr>
      </w:pPr>
      <w:r w:rsidRPr="00A3799E">
        <w:rPr>
          <w:rFonts w:cs="David" w:hint="cs"/>
          <w:i/>
          <w:iCs/>
          <w:rtl/>
        </w:rPr>
        <w:tab/>
        <w:t xml:space="preserve"> </w:t>
      </w:r>
      <w:r w:rsidRPr="00A3799E">
        <w:rPr>
          <w:rFonts w:cs="David" w:hint="cs"/>
          <w:rtl/>
        </w:rPr>
        <w:t xml:space="preserve">בעד. </w:t>
      </w:r>
    </w:p>
    <w:p w14:paraId="28B44DAF" w14:textId="77777777" w:rsidR="00A3799E" w:rsidRPr="00A3799E" w:rsidRDefault="00A3799E" w:rsidP="00A3799E">
      <w:pPr>
        <w:bidi/>
        <w:rPr>
          <w:rFonts w:cs="David" w:hint="cs"/>
          <w:rtl/>
        </w:rPr>
      </w:pPr>
    </w:p>
    <w:p w14:paraId="28150CA4"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A92AFCB" w14:textId="77777777" w:rsidR="00A3799E" w:rsidRPr="00A3799E" w:rsidRDefault="00A3799E" w:rsidP="00A3799E">
      <w:pPr>
        <w:bidi/>
        <w:rPr>
          <w:rFonts w:cs="David" w:hint="cs"/>
          <w:rtl/>
        </w:rPr>
      </w:pPr>
    </w:p>
    <w:p w14:paraId="786ECBC5" w14:textId="77777777" w:rsidR="00A3799E" w:rsidRPr="00A3799E" w:rsidRDefault="00A3799E" w:rsidP="00A3799E">
      <w:pPr>
        <w:bidi/>
        <w:rPr>
          <w:rFonts w:cs="David" w:hint="cs"/>
          <w:rtl/>
        </w:rPr>
      </w:pPr>
      <w:r w:rsidRPr="00A3799E">
        <w:rPr>
          <w:rFonts w:cs="David" w:hint="cs"/>
          <w:rtl/>
        </w:rPr>
        <w:tab/>
        <w:t xml:space="preserve">יורם </w:t>
      </w:r>
      <w:proofErr w:type="spellStart"/>
      <w:r w:rsidRPr="00A3799E">
        <w:rPr>
          <w:rFonts w:cs="David" w:hint="cs"/>
          <w:rtl/>
        </w:rPr>
        <w:t>מרציאנו</w:t>
      </w:r>
      <w:proofErr w:type="spellEnd"/>
      <w:r w:rsidRPr="00A3799E">
        <w:rPr>
          <w:rFonts w:cs="David" w:hint="cs"/>
          <w:rtl/>
        </w:rPr>
        <w:t xml:space="preserve">. </w:t>
      </w:r>
    </w:p>
    <w:p w14:paraId="4D8C3A47" w14:textId="77777777" w:rsidR="00A3799E" w:rsidRPr="00A3799E" w:rsidRDefault="00A3799E" w:rsidP="00A3799E">
      <w:pPr>
        <w:bidi/>
        <w:rPr>
          <w:rFonts w:cs="David" w:hint="cs"/>
          <w:rtl/>
        </w:rPr>
      </w:pPr>
    </w:p>
    <w:p w14:paraId="17A49D6C" w14:textId="77777777" w:rsidR="00A3799E" w:rsidRPr="00A3799E" w:rsidRDefault="00A3799E" w:rsidP="00A3799E">
      <w:pPr>
        <w:bidi/>
        <w:rPr>
          <w:rFonts w:cs="David" w:hint="cs"/>
          <w:rtl/>
        </w:rPr>
      </w:pPr>
      <w:r w:rsidRPr="00A3799E">
        <w:rPr>
          <w:rFonts w:cs="David" w:hint="cs"/>
          <w:u w:val="single"/>
          <w:rtl/>
        </w:rPr>
        <w:t xml:space="preserve">אופיר </w:t>
      </w:r>
      <w:proofErr w:type="spellStart"/>
      <w:r w:rsidRPr="00A3799E">
        <w:rPr>
          <w:rFonts w:cs="David" w:hint="cs"/>
          <w:u w:val="single"/>
          <w:rtl/>
        </w:rPr>
        <w:t>פינס</w:t>
      </w:r>
      <w:proofErr w:type="spellEnd"/>
      <w:r w:rsidRPr="00A3799E">
        <w:rPr>
          <w:rFonts w:cs="David" w:hint="cs"/>
          <w:u w:val="single"/>
          <w:rtl/>
        </w:rPr>
        <w:t>-פז:</w:t>
      </w:r>
    </w:p>
    <w:p w14:paraId="2137F3BB" w14:textId="77777777" w:rsidR="00A3799E" w:rsidRPr="00A3799E" w:rsidRDefault="00A3799E" w:rsidP="00A3799E">
      <w:pPr>
        <w:bidi/>
        <w:rPr>
          <w:rFonts w:cs="David" w:hint="cs"/>
          <w:rtl/>
        </w:rPr>
      </w:pPr>
    </w:p>
    <w:p w14:paraId="7A8E08F3" w14:textId="77777777" w:rsidR="00A3799E" w:rsidRPr="00A3799E" w:rsidRDefault="00A3799E" w:rsidP="00A3799E">
      <w:pPr>
        <w:bidi/>
        <w:rPr>
          <w:rFonts w:cs="David" w:hint="cs"/>
          <w:rtl/>
        </w:rPr>
      </w:pPr>
      <w:r w:rsidRPr="00A3799E">
        <w:rPr>
          <w:rFonts w:cs="David" w:hint="cs"/>
          <w:rtl/>
        </w:rPr>
        <w:tab/>
        <w:t xml:space="preserve"> אני במקומו, נגד. </w:t>
      </w:r>
    </w:p>
    <w:p w14:paraId="35FA3F13" w14:textId="77777777" w:rsidR="00A3799E" w:rsidRPr="00A3799E" w:rsidRDefault="00A3799E" w:rsidP="00A3799E">
      <w:pPr>
        <w:bidi/>
        <w:rPr>
          <w:rFonts w:cs="David" w:hint="cs"/>
          <w:rtl/>
        </w:rPr>
      </w:pPr>
    </w:p>
    <w:p w14:paraId="5C528BD9"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5CBFCC4" w14:textId="77777777" w:rsidR="00A3799E" w:rsidRPr="00A3799E" w:rsidRDefault="00A3799E" w:rsidP="00A3799E">
      <w:pPr>
        <w:bidi/>
        <w:rPr>
          <w:rFonts w:cs="David" w:hint="cs"/>
          <w:rtl/>
        </w:rPr>
      </w:pPr>
    </w:p>
    <w:p w14:paraId="5DACCB7C"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נאדיה</w:t>
      </w:r>
      <w:proofErr w:type="spellEnd"/>
      <w:r w:rsidRPr="00A3799E">
        <w:rPr>
          <w:rFonts w:cs="David" w:hint="cs"/>
          <w:rtl/>
        </w:rPr>
        <w:t xml:space="preserve"> חילו, אינה נוכחת. </w:t>
      </w:r>
      <w:proofErr w:type="spellStart"/>
      <w:r w:rsidRPr="00A3799E">
        <w:rPr>
          <w:rFonts w:cs="David" w:hint="cs"/>
          <w:rtl/>
        </w:rPr>
        <w:t>מיכאלי</w:t>
      </w:r>
      <w:proofErr w:type="spellEnd"/>
      <w:r w:rsidRPr="00A3799E">
        <w:rPr>
          <w:rFonts w:cs="David" w:hint="cs"/>
          <w:rtl/>
        </w:rPr>
        <w:t xml:space="preserve"> שמחליף את דוד אזולאי. </w:t>
      </w:r>
    </w:p>
    <w:p w14:paraId="49073D8C" w14:textId="77777777" w:rsidR="00A3799E" w:rsidRPr="00A3799E" w:rsidRDefault="00A3799E" w:rsidP="00A3799E">
      <w:pPr>
        <w:bidi/>
        <w:rPr>
          <w:rFonts w:cs="David" w:hint="cs"/>
          <w:rtl/>
        </w:rPr>
      </w:pPr>
    </w:p>
    <w:p w14:paraId="35D0F41C" w14:textId="77777777" w:rsidR="00A3799E" w:rsidRPr="00A3799E" w:rsidRDefault="00A3799E" w:rsidP="00A3799E">
      <w:pPr>
        <w:bidi/>
        <w:rPr>
          <w:rFonts w:cs="David" w:hint="cs"/>
          <w:rtl/>
        </w:rPr>
      </w:pPr>
      <w:r w:rsidRPr="00A3799E">
        <w:rPr>
          <w:rFonts w:cs="David" w:hint="cs"/>
          <w:u w:val="single"/>
          <w:rtl/>
        </w:rPr>
        <w:t xml:space="preserve">אברהם </w:t>
      </w:r>
      <w:proofErr w:type="spellStart"/>
      <w:r w:rsidRPr="00A3799E">
        <w:rPr>
          <w:rFonts w:cs="David" w:hint="cs"/>
          <w:u w:val="single"/>
          <w:rtl/>
        </w:rPr>
        <w:t>מיכאלי</w:t>
      </w:r>
      <w:proofErr w:type="spellEnd"/>
      <w:r w:rsidRPr="00A3799E">
        <w:rPr>
          <w:rFonts w:cs="David" w:hint="cs"/>
          <w:u w:val="single"/>
          <w:rtl/>
        </w:rPr>
        <w:t>:</w:t>
      </w:r>
    </w:p>
    <w:p w14:paraId="2C319E41" w14:textId="77777777" w:rsidR="00A3799E" w:rsidRPr="00A3799E" w:rsidRDefault="00A3799E" w:rsidP="00A3799E">
      <w:pPr>
        <w:bidi/>
        <w:rPr>
          <w:rFonts w:cs="David" w:hint="cs"/>
          <w:rtl/>
        </w:rPr>
      </w:pPr>
    </w:p>
    <w:p w14:paraId="0690F36A" w14:textId="77777777" w:rsidR="00A3799E" w:rsidRPr="00A3799E" w:rsidRDefault="00A3799E" w:rsidP="00A3799E">
      <w:pPr>
        <w:bidi/>
        <w:rPr>
          <w:rFonts w:cs="David" w:hint="cs"/>
          <w:rtl/>
        </w:rPr>
      </w:pPr>
      <w:r w:rsidRPr="00A3799E">
        <w:rPr>
          <w:rFonts w:cs="David" w:hint="cs"/>
          <w:rtl/>
        </w:rPr>
        <w:tab/>
        <w:t xml:space="preserve"> נגד. </w:t>
      </w:r>
    </w:p>
    <w:p w14:paraId="01D6EE25" w14:textId="77777777" w:rsidR="00A3799E" w:rsidRPr="00A3799E" w:rsidRDefault="00A3799E" w:rsidP="00A3799E">
      <w:pPr>
        <w:bidi/>
        <w:rPr>
          <w:rFonts w:cs="David" w:hint="cs"/>
          <w:rtl/>
        </w:rPr>
      </w:pPr>
    </w:p>
    <w:p w14:paraId="2D7AC39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9AED3B2" w14:textId="77777777" w:rsidR="00A3799E" w:rsidRPr="00A3799E" w:rsidRDefault="00A3799E" w:rsidP="00A3799E">
      <w:pPr>
        <w:bidi/>
        <w:rPr>
          <w:rFonts w:cs="David" w:hint="cs"/>
          <w:rtl/>
        </w:rPr>
      </w:pPr>
    </w:p>
    <w:p w14:paraId="22FC41F6" w14:textId="77777777" w:rsidR="00A3799E" w:rsidRPr="00A3799E" w:rsidRDefault="00A3799E" w:rsidP="00A3799E">
      <w:pPr>
        <w:bidi/>
        <w:rPr>
          <w:rFonts w:cs="David" w:hint="cs"/>
          <w:rtl/>
        </w:rPr>
      </w:pPr>
      <w:r w:rsidRPr="00A3799E">
        <w:rPr>
          <w:rFonts w:cs="David" w:hint="cs"/>
          <w:rtl/>
        </w:rPr>
        <w:tab/>
        <w:t xml:space="preserve">נסים זאב. </w:t>
      </w:r>
    </w:p>
    <w:p w14:paraId="427B3C3B" w14:textId="77777777" w:rsidR="00A3799E" w:rsidRPr="00A3799E" w:rsidRDefault="00A3799E" w:rsidP="00A3799E">
      <w:pPr>
        <w:bidi/>
        <w:rPr>
          <w:rFonts w:cs="David" w:hint="cs"/>
          <w:rtl/>
        </w:rPr>
      </w:pPr>
    </w:p>
    <w:p w14:paraId="0CC27050" w14:textId="77777777" w:rsidR="00A3799E" w:rsidRPr="00A3799E" w:rsidRDefault="00A3799E" w:rsidP="00A3799E">
      <w:pPr>
        <w:bidi/>
        <w:rPr>
          <w:rFonts w:cs="David" w:hint="cs"/>
          <w:rtl/>
        </w:rPr>
      </w:pPr>
      <w:r w:rsidRPr="00A3799E">
        <w:rPr>
          <w:rFonts w:cs="David" w:hint="cs"/>
          <w:u w:val="single"/>
          <w:rtl/>
        </w:rPr>
        <w:t>נסים זאב:</w:t>
      </w:r>
    </w:p>
    <w:p w14:paraId="1A5B6E7A" w14:textId="77777777" w:rsidR="00A3799E" w:rsidRPr="00A3799E" w:rsidRDefault="00A3799E" w:rsidP="00A3799E">
      <w:pPr>
        <w:bidi/>
        <w:rPr>
          <w:rFonts w:cs="David" w:hint="cs"/>
          <w:rtl/>
        </w:rPr>
      </w:pPr>
    </w:p>
    <w:p w14:paraId="40AA07C0" w14:textId="77777777" w:rsidR="00A3799E" w:rsidRPr="00A3799E" w:rsidRDefault="00A3799E" w:rsidP="00A3799E">
      <w:pPr>
        <w:bidi/>
        <w:rPr>
          <w:rFonts w:cs="David" w:hint="cs"/>
          <w:rtl/>
        </w:rPr>
      </w:pPr>
      <w:r w:rsidRPr="00A3799E">
        <w:rPr>
          <w:rFonts w:cs="David" w:hint="cs"/>
          <w:rtl/>
        </w:rPr>
        <w:tab/>
        <w:t xml:space="preserve"> נמנע. </w:t>
      </w:r>
    </w:p>
    <w:p w14:paraId="55F82AE3" w14:textId="77777777" w:rsidR="00A3799E" w:rsidRPr="00A3799E" w:rsidRDefault="00A3799E" w:rsidP="00A3799E">
      <w:pPr>
        <w:bidi/>
        <w:rPr>
          <w:rFonts w:cs="David" w:hint="cs"/>
          <w:rtl/>
        </w:rPr>
      </w:pPr>
    </w:p>
    <w:p w14:paraId="2C923403"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7FE21FFE" w14:textId="77777777" w:rsidR="00A3799E" w:rsidRPr="00A3799E" w:rsidRDefault="00A3799E" w:rsidP="00A3799E">
      <w:pPr>
        <w:bidi/>
        <w:rPr>
          <w:rFonts w:cs="David"/>
          <w:rtl/>
        </w:rPr>
      </w:pPr>
    </w:p>
    <w:p w14:paraId="20F2495D"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זה מה שש"ס עושים?</w:t>
      </w:r>
    </w:p>
    <w:p w14:paraId="09F53274" w14:textId="77777777" w:rsidR="00A3799E" w:rsidRPr="00A3799E" w:rsidRDefault="00A3799E" w:rsidP="00A3799E">
      <w:pPr>
        <w:bidi/>
        <w:rPr>
          <w:rFonts w:cs="David" w:hint="cs"/>
          <w:rtl/>
        </w:rPr>
      </w:pPr>
    </w:p>
    <w:p w14:paraId="1E9D526D" w14:textId="77777777" w:rsidR="00A3799E" w:rsidRPr="00A3799E" w:rsidRDefault="00A3799E" w:rsidP="00A3799E">
      <w:pPr>
        <w:bidi/>
        <w:rPr>
          <w:rFonts w:cs="David" w:hint="cs"/>
          <w:rtl/>
        </w:rPr>
      </w:pPr>
      <w:r w:rsidRPr="00A3799E">
        <w:rPr>
          <w:rFonts w:cs="David"/>
          <w:u w:val="single"/>
          <w:rtl/>
        </w:rPr>
        <w:br w:type="page"/>
      </w: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46FE19D" w14:textId="77777777" w:rsidR="00A3799E" w:rsidRPr="00A3799E" w:rsidRDefault="00A3799E" w:rsidP="00A3799E">
      <w:pPr>
        <w:bidi/>
        <w:rPr>
          <w:rFonts w:cs="David" w:hint="cs"/>
          <w:rtl/>
        </w:rPr>
      </w:pPr>
    </w:p>
    <w:p w14:paraId="232EF87D" w14:textId="77777777" w:rsidR="00A3799E" w:rsidRPr="00A3799E" w:rsidRDefault="00A3799E" w:rsidP="00A3799E">
      <w:pPr>
        <w:bidi/>
        <w:rPr>
          <w:rFonts w:cs="David" w:hint="cs"/>
          <w:rtl/>
        </w:rPr>
      </w:pPr>
      <w:r w:rsidRPr="00A3799E">
        <w:rPr>
          <w:rFonts w:cs="David" w:hint="cs"/>
          <w:rtl/>
        </w:rPr>
        <w:tab/>
        <w:t xml:space="preserve">אחרי ההצבעה אני אגיד לך מה אתה תרמת להתנתקות, בישיבה שלך בברית הזוגיות עם שינוי. אתם הבאתם את הרעה החולה שנקראת התנתקות. </w:t>
      </w:r>
    </w:p>
    <w:p w14:paraId="5BFF8C94" w14:textId="77777777" w:rsidR="00A3799E" w:rsidRPr="00A3799E" w:rsidRDefault="00A3799E" w:rsidP="00A3799E">
      <w:pPr>
        <w:bidi/>
        <w:rPr>
          <w:rFonts w:cs="David" w:hint="cs"/>
          <w:rtl/>
        </w:rPr>
      </w:pPr>
    </w:p>
    <w:p w14:paraId="75C0FA4E"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074F7BCC" w14:textId="77777777" w:rsidR="00A3799E" w:rsidRPr="00A3799E" w:rsidRDefault="00A3799E" w:rsidP="00A3799E">
      <w:pPr>
        <w:bidi/>
        <w:rPr>
          <w:rFonts w:cs="David"/>
          <w:rtl/>
        </w:rPr>
      </w:pPr>
    </w:p>
    <w:p w14:paraId="0F4D0586"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מה זה ברית הזוגיות?</w:t>
      </w:r>
    </w:p>
    <w:p w14:paraId="18D992F0" w14:textId="77777777" w:rsidR="00A3799E" w:rsidRPr="00A3799E" w:rsidRDefault="00A3799E" w:rsidP="00A3799E">
      <w:pPr>
        <w:bidi/>
        <w:rPr>
          <w:rFonts w:cs="David" w:hint="cs"/>
          <w:rtl/>
        </w:rPr>
      </w:pPr>
    </w:p>
    <w:p w14:paraId="6DE6CFE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AC4005B" w14:textId="77777777" w:rsidR="00A3799E" w:rsidRPr="00A3799E" w:rsidRDefault="00A3799E" w:rsidP="00A3799E">
      <w:pPr>
        <w:bidi/>
        <w:rPr>
          <w:rFonts w:cs="David" w:hint="cs"/>
          <w:rtl/>
        </w:rPr>
      </w:pPr>
    </w:p>
    <w:p w14:paraId="5C4E78B3" w14:textId="77777777" w:rsidR="00A3799E" w:rsidRPr="00A3799E" w:rsidRDefault="00A3799E" w:rsidP="00A3799E">
      <w:pPr>
        <w:bidi/>
        <w:rPr>
          <w:rFonts w:cs="David" w:hint="cs"/>
          <w:rtl/>
        </w:rPr>
      </w:pPr>
      <w:r w:rsidRPr="00A3799E">
        <w:rPr>
          <w:rFonts w:cs="David" w:hint="cs"/>
          <w:rtl/>
        </w:rPr>
        <w:tab/>
        <w:t xml:space="preserve">משה </w:t>
      </w:r>
      <w:proofErr w:type="spellStart"/>
      <w:r w:rsidRPr="00A3799E">
        <w:rPr>
          <w:rFonts w:cs="David" w:hint="cs"/>
          <w:rtl/>
        </w:rPr>
        <w:t>שרוני</w:t>
      </w:r>
      <w:proofErr w:type="spellEnd"/>
      <w:r w:rsidRPr="00A3799E">
        <w:rPr>
          <w:rFonts w:cs="David" w:hint="cs"/>
          <w:rtl/>
        </w:rPr>
        <w:t xml:space="preserve">. </w:t>
      </w:r>
    </w:p>
    <w:p w14:paraId="49795C78" w14:textId="77777777" w:rsidR="00A3799E" w:rsidRPr="00A3799E" w:rsidRDefault="00A3799E" w:rsidP="00A3799E">
      <w:pPr>
        <w:bidi/>
        <w:rPr>
          <w:rFonts w:cs="David" w:hint="cs"/>
          <w:rtl/>
        </w:rPr>
      </w:pPr>
    </w:p>
    <w:p w14:paraId="4FDD4195" w14:textId="77777777" w:rsidR="00A3799E" w:rsidRPr="00A3799E" w:rsidRDefault="00A3799E" w:rsidP="00A3799E">
      <w:pPr>
        <w:bidi/>
        <w:rPr>
          <w:rFonts w:cs="David" w:hint="cs"/>
          <w:rtl/>
        </w:rPr>
      </w:pPr>
      <w:r w:rsidRPr="00A3799E">
        <w:rPr>
          <w:rFonts w:cs="David" w:hint="cs"/>
          <w:u w:val="single"/>
          <w:rtl/>
        </w:rPr>
        <w:t xml:space="preserve">משה </w:t>
      </w:r>
      <w:proofErr w:type="spellStart"/>
      <w:r w:rsidRPr="00A3799E">
        <w:rPr>
          <w:rFonts w:cs="David" w:hint="cs"/>
          <w:u w:val="single"/>
          <w:rtl/>
        </w:rPr>
        <w:t>שרוני</w:t>
      </w:r>
      <w:proofErr w:type="spellEnd"/>
      <w:r w:rsidRPr="00A3799E">
        <w:rPr>
          <w:rFonts w:cs="David" w:hint="cs"/>
          <w:u w:val="single"/>
          <w:rtl/>
        </w:rPr>
        <w:t>:</w:t>
      </w:r>
    </w:p>
    <w:p w14:paraId="7629D0BC" w14:textId="77777777" w:rsidR="00A3799E" w:rsidRPr="00A3799E" w:rsidRDefault="00A3799E" w:rsidP="00A3799E">
      <w:pPr>
        <w:bidi/>
        <w:rPr>
          <w:rFonts w:cs="David" w:hint="cs"/>
          <w:rtl/>
        </w:rPr>
      </w:pPr>
    </w:p>
    <w:p w14:paraId="3D39B3CF" w14:textId="77777777" w:rsidR="00A3799E" w:rsidRPr="00A3799E" w:rsidRDefault="00A3799E" w:rsidP="00A3799E">
      <w:pPr>
        <w:bidi/>
        <w:rPr>
          <w:rFonts w:cs="David" w:hint="cs"/>
          <w:rtl/>
        </w:rPr>
      </w:pPr>
      <w:r w:rsidRPr="00A3799E">
        <w:rPr>
          <w:rFonts w:cs="David" w:hint="cs"/>
          <w:rtl/>
        </w:rPr>
        <w:tab/>
        <w:t xml:space="preserve"> בעד. </w:t>
      </w:r>
    </w:p>
    <w:p w14:paraId="69B3DB3F" w14:textId="77777777" w:rsidR="00A3799E" w:rsidRPr="00A3799E" w:rsidRDefault="00A3799E" w:rsidP="00A3799E">
      <w:pPr>
        <w:bidi/>
        <w:rPr>
          <w:rFonts w:cs="David" w:hint="cs"/>
          <w:rtl/>
        </w:rPr>
      </w:pPr>
    </w:p>
    <w:p w14:paraId="33EEF1E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0C3FC78" w14:textId="77777777" w:rsidR="00A3799E" w:rsidRPr="00A3799E" w:rsidRDefault="00A3799E" w:rsidP="00A3799E">
      <w:pPr>
        <w:bidi/>
        <w:rPr>
          <w:rFonts w:cs="David" w:hint="cs"/>
          <w:rtl/>
        </w:rPr>
      </w:pPr>
    </w:p>
    <w:p w14:paraId="29B96C99" w14:textId="77777777" w:rsidR="00A3799E" w:rsidRPr="00A3799E" w:rsidRDefault="00A3799E" w:rsidP="00A3799E">
      <w:pPr>
        <w:bidi/>
        <w:rPr>
          <w:rFonts w:cs="David" w:hint="cs"/>
          <w:rtl/>
        </w:rPr>
      </w:pPr>
      <w:r w:rsidRPr="00A3799E">
        <w:rPr>
          <w:rFonts w:cs="David" w:hint="cs"/>
          <w:rtl/>
        </w:rPr>
        <w:tab/>
        <w:t xml:space="preserve">יצחק גלנטי. </w:t>
      </w:r>
    </w:p>
    <w:p w14:paraId="4987FDBA" w14:textId="77777777" w:rsidR="00A3799E" w:rsidRPr="00A3799E" w:rsidRDefault="00A3799E" w:rsidP="00A3799E">
      <w:pPr>
        <w:bidi/>
        <w:rPr>
          <w:rFonts w:cs="David" w:hint="cs"/>
          <w:rtl/>
        </w:rPr>
      </w:pPr>
    </w:p>
    <w:p w14:paraId="011DA1BD" w14:textId="77777777" w:rsidR="00A3799E" w:rsidRPr="00A3799E" w:rsidRDefault="00A3799E" w:rsidP="00A3799E">
      <w:pPr>
        <w:bidi/>
        <w:rPr>
          <w:rFonts w:cs="David" w:hint="cs"/>
          <w:u w:val="single"/>
          <w:rtl/>
        </w:rPr>
      </w:pPr>
      <w:r w:rsidRPr="00A3799E">
        <w:rPr>
          <w:rFonts w:cs="David" w:hint="cs"/>
          <w:u w:val="single"/>
          <w:rtl/>
        </w:rPr>
        <w:t xml:space="preserve">אלחנן </w:t>
      </w:r>
      <w:proofErr w:type="spellStart"/>
      <w:r w:rsidRPr="00A3799E">
        <w:rPr>
          <w:rFonts w:cs="David" w:hint="cs"/>
          <w:u w:val="single"/>
          <w:rtl/>
        </w:rPr>
        <w:t>גלזר</w:t>
      </w:r>
      <w:proofErr w:type="spellEnd"/>
      <w:r w:rsidRPr="00A3799E">
        <w:rPr>
          <w:rFonts w:cs="David" w:hint="cs"/>
          <w:u w:val="single"/>
          <w:rtl/>
        </w:rPr>
        <w:t>:</w:t>
      </w:r>
    </w:p>
    <w:p w14:paraId="68D288FA" w14:textId="77777777" w:rsidR="00A3799E" w:rsidRPr="00A3799E" w:rsidRDefault="00A3799E" w:rsidP="00A3799E">
      <w:pPr>
        <w:bidi/>
        <w:rPr>
          <w:rFonts w:cs="David" w:hint="cs"/>
          <w:u w:val="single"/>
          <w:rtl/>
        </w:rPr>
      </w:pPr>
    </w:p>
    <w:p w14:paraId="6FDDDD4C" w14:textId="77777777" w:rsidR="00A3799E" w:rsidRPr="00A3799E" w:rsidRDefault="00A3799E" w:rsidP="00A3799E">
      <w:pPr>
        <w:bidi/>
        <w:rPr>
          <w:rFonts w:cs="David" w:hint="cs"/>
          <w:rtl/>
        </w:rPr>
      </w:pPr>
      <w:r w:rsidRPr="00A3799E">
        <w:rPr>
          <w:rFonts w:cs="David" w:hint="cs"/>
          <w:rtl/>
        </w:rPr>
        <w:tab/>
        <w:t xml:space="preserve"> אני מחליף אותו, בעד. </w:t>
      </w:r>
    </w:p>
    <w:p w14:paraId="2D7FA94B" w14:textId="77777777" w:rsidR="00A3799E" w:rsidRPr="00A3799E" w:rsidRDefault="00A3799E" w:rsidP="00A3799E">
      <w:pPr>
        <w:bidi/>
        <w:rPr>
          <w:rFonts w:cs="David" w:hint="cs"/>
          <w:rtl/>
        </w:rPr>
      </w:pPr>
    </w:p>
    <w:p w14:paraId="158E5F5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1EB5B54" w14:textId="77777777" w:rsidR="00A3799E" w:rsidRPr="00A3799E" w:rsidRDefault="00A3799E" w:rsidP="00A3799E">
      <w:pPr>
        <w:bidi/>
        <w:rPr>
          <w:rFonts w:cs="David" w:hint="cs"/>
          <w:rtl/>
        </w:rPr>
      </w:pPr>
    </w:p>
    <w:p w14:paraId="0D1B6223" w14:textId="77777777" w:rsidR="00A3799E" w:rsidRPr="00A3799E" w:rsidRDefault="00A3799E" w:rsidP="00A3799E">
      <w:pPr>
        <w:bidi/>
        <w:rPr>
          <w:rFonts w:cs="David" w:hint="cs"/>
          <w:rtl/>
        </w:rPr>
      </w:pPr>
      <w:r w:rsidRPr="00A3799E">
        <w:rPr>
          <w:rFonts w:cs="David" w:hint="cs"/>
          <w:rtl/>
        </w:rPr>
        <w:tab/>
        <w:t xml:space="preserve">מאיר פרוש. </w:t>
      </w:r>
    </w:p>
    <w:p w14:paraId="6E908A2A" w14:textId="77777777" w:rsidR="00A3799E" w:rsidRPr="00A3799E" w:rsidRDefault="00A3799E" w:rsidP="00A3799E">
      <w:pPr>
        <w:bidi/>
        <w:rPr>
          <w:rFonts w:cs="David" w:hint="cs"/>
          <w:rtl/>
        </w:rPr>
      </w:pPr>
    </w:p>
    <w:p w14:paraId="3A1168F7" w14:textId="77777777" w:rsidR="00A3799E" w:rsidRPr="00A3799E" w:rsidRDefault="00A3799E" w:rsidP="00A3799E">
      <w:pPr>
        <w:bidi/>
        <w:rPr>
          <w:rFonts w:cs="David" w:hint="cs"/>
          <w:u w:val="single"/>
          <w:rtl/>
        </w:rPr>
      </w:pPr>
      <w:r w:rsidRPr="00A3799E">
        <w:rPr>
          <w:rFonts w:cs="David" w:hint="cs"/>
          <w:u w:val="single"/>
          <w:rtl/>
        </w:rPr>
        <w:t>מאיר פרוש:</w:t>
      </w:r>
    </w:p>
    <w:p w14:paraId="48F4A160" w14:textId="77777777" w:rsidR="00A3799E" w:rsidRPr="00A3799E" w:rsidRDefault="00A3799E" w:rsidP="00A3799E">
      <w:pPr>
        <w:bidi/>
        <w:rPr>
          <w:rFonts w:cs="David" w:hint="cs"/>
          <w:u w:val="single"/>
        </w:rPr>
      </w:pPr>
    </w:p>
    <w:p w14:paraId="6BDFAAF3" w14:textId="77777777" w:rsidR="00A3799E" w:rsidRPr="00A3799E" w:rsidRDefault="00A3799E" w:rsidP="00A3799E">
      <w:pPr>
        <w:bidi/>
        <w:rPr>
          <w:rFonts w:cs="David" w:hint="cs"/>
          <w:rtl/>
        </w:rPr>
      </w:pPr>
      <w:r w:rsidRPr="00A3799E">
        <w:rPr>
          <w:rFonts w:cs="David" w:hint="cs"/>
          <w:rtl/>
        </w:rPr>
        <w:tab/>
        <w:t xml:space="preserve"> בעד. </w:t>
      </w:r>
    </w:p>
    <w:p w14:paraId="7EAE2CA0" w14:textId="77777777" w:rsidR="00A3799E" w:rsidRPr="00A3799E" w:rsidRDefault="00A3799E" w:rsidP="00A3799E">
      <w:pPr>
        <w:bidi/>
        <w:rPr>
          <w:rFonts w:cs="David" w:hint="cs"/>
          <w:rtl/>
        </w:rPr>
      </w:pPr>
    </w:p>
    <w:p w14:paraId="7AF2FC2B"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6C0FC2D" w14:textId="77777777" w:rsidR="00A3799E" w:rsidRPr="00A3799E" w:rsidRDefault="00A3799E" w:rsidP="00A3799E">
      <w:pPr>
        <w:bidi/>
        <w:rPr>
          <w:rFonts w:cs="David" w:hint="cs"/>
          <w:rtl/>
        </w:rPr>
      </w:pPr>
    </w:p>
    <w:p w14:paraId="44971C3F" w14:textId="77777777" w:rsidR="00A3799E" w:rsidRPr="00A3799E" w:rsidRDefault="00A3799E" w:rsidP="00A3799E">
      <w:pPr>
        <w:bidi/>
        <w:rPr>
          <w:rFonts w:cs="David" w:hint="cs"/>
          <w:rtl/>
        </w:rPr>
      </w:pPr>
      <w:r w:rsidRPr="00A3799E">
        <w:rPr>
          <w:rFonts w:cs="David" w:hint="cs"/>
          <w:rtl/>
        </w:rPr>
        <w:tab/>
        <w:t xml:space="preserve">גדעון סער. </w:t>
      </w:r>
    </w:p>
    <w:p w14:paraId="742364D1" w14:textId="77777777" w:rsidR="00A3799E" w:rsidRPr="00A3799E" w:rsidRDefault="00A3799E" w:rsidP="00A3799E">
      <w:pPr>
        <w:bidi/>
        <w:rPr>
          <w:rFonts w:cs="David" w:hint="cs"/>
          <w:rtl/>
        </w:rPr>
      </w:pPr>
    </w:p>
    <w:p w14:paraId="0CDF8E28" w14:textId="77777777" w:rsidR="00A3799E" w:rsidRPr="00A3799E" w:rsidRDefault="00A3799E" w:rsidP="00A3799E">
      <w:pPr>
        <w:bidi/>
        <w:rPr>
          <w:rFonts w:cs="David" w:hint="cs"/>
          <w:u w:val="single"/>
          <w:rtl/>
        </w:rPr>
      </w:pPr>
      <w:r w:rsidRPr="00A3799E">
        <w:rPr>
          <w:rFonts w:cs="David" w:hint="cs"/>
          <w:u w:val="single"/>
          <w:rtl/>
        </w:rPr>
        <w:t>גדעון סער:</w:t>
      </w:r>
    </w:p>
    <w:p w14:paraId="775D3B1E" w14:textId="77777777" w:rsidR="00A3799E" w:rsidRPr="00A3799E" w:rsidRDefault="00A3799E" w:rsidP="00A3799E">
      <w:pPr>
        <w:bidi/>
        <w:rPr>
          <w:rFonts w:cs="David" w:hint="cs"/>
          <w:u w:val="single"/>
          <w:rtl/>
        </w:rPr>
      </w:pPr>
    </w:p>
    <w:p w14:paraId="4EB1DCA4" w14:textId="77777777" w:rsidR="00A3799E" w:rsidRPr="00A3799E" w:rsidRDefault="00A3799E" w:rsidP="00A3799E">
      <w:pPr>
        <w:bidi/>
        <w:rPr>
          <w:rFonts w:cs="David" w:hint="cs"/>
          <w:rtl/>
        </w:rPr>
      </w:pPr>
      <w:r w:rsidRPr="00A3799E">
        <w:rPr>
          <w:rFonts w:cs="David" w:hint="cs"/>
          <w:rtl/>
        </w:rPr>
        <w:tab/>
        <w:t xml:space="preserve"> בעד. </w:t>
      </w:r>
    </w:p>
    <w:p w14:paraId="186A6B67" w14:textId="77777777" w:rsidR="00A3799E" w:rsidRPr="00A3799E" w:rsidRDefault="00A3799E" w:rsidP="00A3799E">
      <w:pPr>
        <w:bidi/>
        <w:rPr>
          <w:rFonts w:cs="David" w:hint="cs"/>
          <w:rtl/>
        </w:rPr>
      </w:pPr>
    </w:p>
    <w:p w14:paraId="45A71081"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53106A5" w14:textId="77777777" w:rsidR="00A3799E" w:rsidRPr="00A3799E" w:rsidRDefault="00A3799E" w:rsidP="00A3799E">
      <w:pPr>
        <w:bidi/>
        <w:rPr>
          <w:rFonts w:cs="David" w:hint="cs"/>
          <w:rtl/>
        </w:rPr>
      </w:pPr>
    </w:p>
    <w:p w14:paraId="34D8C35B" w14:textId="77777777" w:rsidR="00A3799E" w:rsidRPr="00A3799E" w:rsidRDefault="00A3799E" w:rsidP="00A3799E">
      <w:pPr>
        <w:bidi/>
        <w:rPr>
          <w:rFonts w:cs="David" w:hint="cs"/>
          <w:rtl/>
        </w:rPr>
      </w:pPr>
      <w:r w:rsidRPr="00A3799E">
        <w:rPr>
          <w:rFonts w:cs="David" w:hint="cs"/>
          <w:rtl/>
        </w:rPr>
        <w:tab/>
        <w:t xml:space="preserve">ראובן ריבלין. </w:t>
      </w:r>
    </w:p>
    <w:p w14:paraId="7ACB449C" w14:textId="77777777" w:rsidR="00A3799E" w:rsidRPr="00A3799E" w:rsidRDefault="00A3799E" w:rsidP="00A3799E">
      <w:pPr>
        <w:bidi/>
        <w:rPr>
          <w:rFonts w:cs="David" w:hint="cs"/>
          <w:rtl/>
        </w:rPr>
      </w:pPr>
    </w:p>
    <w:p w14:paraId="63140A9B" w14:textId="77777777" w:rsidR="00A3799E" w:rsidRPr="00A3799E" w:rsidRDefault="00A3799E" w:rsidP="00A3799E">
      <w:pPr>
        <w:bidi/>
        <w:rPr>
          <w:rFonts w:cs="David" w:hint="cs"/>
          <w:rtl/>
        </w:rPr>
      </w:pPr>
      <w:r w:rsidRPr="00A3799E">
        <w:rPr>
          <w:rFonts w:cs="David" w:hint="cs"/>
          <w:u w:val="single"/>
          <w:rtl/>
        </w:rPr>
        <w:t>ראובן ריבלין:</w:t>
      </w:r>
    </w:p>
    <w:p w14:paraId="12E7D8EB" w14:textId="77777777" w:rsidR="00A3799E" w:rsidRPr="00A3799E" w:rsidRDefault="00A3799E" w:rsidP="00A3799E">
      <w:pPr>
        <w:bidi/>
        <w:rPr>
          <w:rFonts w:cs="David" w:hint="cs"/>
          <w:rtl/>
        </w:rPr>
      </w:pPr>
    </w:p>
    <w:p w14:paraId="63796578" w14:textId="77777777" w:rsidR="00A3799E" w:rsidRPr="00A3799E" w:rsidRDefault="00A3799E" w:rsidP="00A3799E">
      <w:pPr>
        <w:bidi/>
        <w:rPr>
          <w:rFonts w:cs="David" w:hint="cs"/>
          <w:rtl/>
        </w:rPr>
      </w:pPr>
      <w:r w:rsidRPr="00A3799E">
        <w:rPr>
          <w:rFonts w:cs="David" w:hint="cs"/>
          <w:rtl/>
        </w:rPr>
        <w:tab/>
        <w:t xml:space="preserve"> בעד. </w:t>
      </w:r>
    </w:p>
    <w:p w14:paraId="43368BFA" w14:textId="77777777" w:rsidR="00A3799E" w:rsidRPr="00A3799E" w:rsidRDefault="00A3799E" w:rsidP="00A3799E">
      <w:pPr>
        <w:bidi/>
        <w:rPr>
          <w:rFonts w:cs="David" w:hint="cs"/>
          <w:rtl/>
        </w:rPr>
      </w:pPr>
    </w:p>
    <w:p w14:paraId="1EA4D86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50FA8F0" w14:textId="77777777" w:rsidR="00A3799E" w:rsidRPr="00A3799E" w:rsidRDefault="00A3799E" w:rsidP="00A3799E">
      <w:pPr>
        <w:bidi/>
        <w:rPr>
          <w:rFonts w:cs="David" w:hint="cs"/>
          <w:rtl/>
        </w:rPr>
      </w:pPr>
    </w:p>
    <w:p w14:paraId="34D0C2C6" w14:textId="77777777" w:rsidR="00A3799E" w:rsidRPr="00A3799E" w:rsidRDefault="00A3799E" w:rsidP="00A3799E">
      <w:pPr>
        <w:bidi/>
        <w:rPr>
          <w:rFonts w:cs="David" w:hint="cs"/>
          <w:rtl/>
        </w:rPr>
      </w:pPr>
      <w:r w:rsidRPr="00A3799E">
        <w:rPr>
          <w:rFonts w:cs="David" w:hint="cs"/>
          <w:rtl/>
        </w:rPr>
        <w:tab/>
        <w:t xml:space="preserve">יולי </w:t>
      </w:r>
      <w:proofErr w:type="spellStart"/>
      <w:r w:rsidRPr="00A3799E">
        <w:rPr>
          <w:rFonts w:cs="David" w:hint="cs"/>
          <w:rtl/>
        </w:rPr>
        <w:t>אדלשטיין</w:t>
      </w:r>
      <w:proofErr w:type="spellEnd"/>
      <w:r w:rsidRPr="00A3799E">
        <w:rPr>
          <w:rFonts w:cs="David" w:hint="cs"/>
          <w:rtl/>
        </w:rPr>
        <w:t xml:space="preserve">. </w:t>
      </w:r>
    </w:p>
    <w:p w14:paraId="47CCF9A0" w14:textId="77777777" w:rsidR="00A3799E" w:rsidRPr="00A3799E" w:rsidRDefault="00A3799E" w:rsidP="00A3799E">
      <w:pPr>
        <w:bidi/>
        <w:rPr>
          <w:rFonts w:cs="David" w:hint="cs"/>
          <w:rtl/>
        </w:rPr>
      </w:pPr>
    </w:p>
    <w:p w14:paraId="1D9144D8" w14:textId="77777777" w:rsidR="00A3799E" w:rsidRPr="00A3799E" w:rsidRDefault="00A3799E" w:rsidP="00A3799E">
      <w:pPr>
        <w:bidi/>
        <w:rPr>
          <w:rFonts w:cs="David"/>
          <w:u w:val="single"/>
          <w:rtl/>
        </w:rPr>
      </w:pPr>
      <w:r w:rsidRPr="00A3799E">
        <w:rPr>
          <w:rFonts w:cs="David"/>
          <w:u w:val="single"/>
          <w:rtl/>
        </w:rPr>
        <w:t xml:space="preserve">יולי-יואל </w:t>
      </w:r>
      <w:proofErr w:type="spellStart"/>
      <w:r w:rsidRPr="00A3799E">
        <w:rPr>
          <w:rFonts w:cs="David"/>
          <w:u w:val="single"/>
          <w:rtl/>
        </w:rPr>
        <w:t>אדלשטיין</w:t>
      </w:r>
      <w:proofErr w:type="spellEnd"/>
      <w:r w:rsidRPr="00A3799E">
        <w:rPr>
          <w:rFonts w:cs="David"/>
          <w:u w:val="single"/>
          <w:rtl/>
        </w:rPr>
        <w:t>:</w:t>
      </w:r>
    </w:p>
    <w:p w14:paraId="690AE483" w14:textId="77777777" w:rsidR="00A3799E" w:rsidRPr="00A3799E" w:rsidRDefault="00A3799E" w:rsidP="00A3799E">
      <w:pPr>
        <w:bidi/>
        <w:rPr>
          <w:rFonts w:cs="David"/>
          <w:u w:val="single"/>
          <w:rtl/>
        </w:rPr>
      </w:pPr>
    </w:p>
    <w:p w14:paraId="61ED71D2"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6D346545" w14:textId="77777777" w:rsidR="00A3799E" w:rsidRPr="00A3799E" w:rsidRDefault="00A3799E" w:rsidP="00A3799E">
      <w:pPr>
        <w:bidi/>
        <w:rPr>
          <w:rFonts w:cs="David" w:hint="cs"/>
          <w:rtl/>
        </w:rPr>
      </w:pPr>
    </w:p>
    <w:p w14:paraId="0E1DFC0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F5B85D2" w14:textId="77777777" w:rsidR="00A3799E" w:rsidRPr="00A3799E" w:rsidRDefault="00A3799E" w:rsidP="00A3799E">
      <w:pPr>
        <w:bidi/>
        <w:rPr>
          <w:rFonts w:cs="David" w:hint="cs"/>
          <w:rtl/>
        </w:rPr>
      </w:pPr>
    </w:p>
    <w:p w14:paraId="65298FDF"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אסתרינה</w:t>
      </w:r>
      <w:proofErr w:type="spellEnd"/>
      <w:r w:rsidRPr="00A3799E">
        <w:rPr>
          <w:rFonts w:cs="David" w:hint="cs"/>
          <w:rtl/>
        </w:rPr>
        <w:t xml:space="preserve"> </w:t>
      </w:r>
      <w:proofErr w:type="spellStart"/>
      <w:r w:rsidRPr="00A3799E">
        <w:rPr>
          <w:rFonts w:cs="David" w:hint="cs"/>
          <w:rtl/>
        </w:rPr>
        <w:t>טרטמן</w:t>
      </w:r>
      <w:proofErr w:type="spellEnd"/>
      <w:r w:rsidRPr="00A3799E">
        <w:rPr>
          <w:rFonts w:cs="David" w:hint="cs"/>
          <w:rtl/>
        </w:rPr>
        <w:t xml:space="preserve">. </w:t>
      </w:r>
    </w:p>
    <w:p w14:paraId="06813BE7" w14:textId="77777777" w:rsidR="00A3799E" w:rsidRPr="00A3799E" w:rsidRDefault="00A3799E" w:rsidP="00A3799E">
      <w:pPr>
        <w:bidi/>
        <w:rPr>
          <w:rFonts w:cs="David" w:hint="cs"/>
          <w:rtl/>
        </w:rPr>
      </w:pPr>
    </w:p>
    <w:p w14:paraId="26E3B0E3" w14:textId="77777777" w:rsidR="00A3799E" w:rsidRPr="00A3799E" w:rsidRDefault="00A3799E" w:rsidP="00A3799E">
      <w:pPr>
        <w:pStyle w:val="Heading5"/>
        <w:jc w:val="left"/>
        <w:rPr>
          <w:rFonts w:hint="cs"/>
          <w:rtl/>
        </w:rPr>
      </w:pPr>
      <w:proofErr w:type="spellStart"/>
      <w:r w:rsidRPr="00A3799E">
        <w:rPr>
          <w:rFonts w:hint="cs"/>
          <w:u w:val="single"/>
          <w:rtl/>
        </w:rPr>
        <w:t>אסתרינה</w:t>
      </w:r>
      <w:proofErr w:type="spellEnd"/>
      <w:r w:rsidRPr="00A3799E">
        <w:rPr>
          <w:rFonts w:hint="cs"/>
          <w:u w:val="single"/>
          <w:rtl/>
        </w:rPr>
        <w:t xml:space="preserve"> </w:t>
      </w:r>
      <w:proofErr w:type="spellStart"/>
      <w:r w:rsidRPr="00A3799E">
        <w:rPr>
          <w:rFonts w:hint="cs"/>
          <w:u w:val="single"/>
          <w:rtl/>
        </w:rPr>
        <w:t>טרטמן</w:t>
      </w:r>
      <w:proofErr w:type="spellEnd"/>
      <w:r w:rsidRPr="00A3799E">
        <w:rPr>
          <w:rFonts w:hint="cs"/>
          <w:u w:val="single"/>
          <w:rtl/>
        </w:rPr>
        <w:t>:</w:t>
      </w:r>
    </w:p>
    <w:p w14:paraId="0805AF23" w14:textId="77777777" w:rsidR="00A3799E" w:rsidRPr="00A3799E" w:rsidRDefault="00A3799E" w:rsidP="00A3799E">
      <w:pPr>
        <w:pStyle w:val="Heading5"/>
        <w:jc w:val="left"/>
        <w:rPr>
          <w:rFonts w:hint="cs"/>
          <w:rtl/>
        </w:rPr>
      </w:pPr>
    </w:p>
    <w:p w14:paraId="5D1C8DCE" w14:textId="77777777" w:rsidR="00A3799E" w:rsidRPr="00A3799E" w:rsidRDefault="00A3799E" w:rsidP="00A3799E">
      <w:pPr>
        <w:bidi/>
        <w:rPr>
          <w:rFonts w:cs="David" w:hint="cs"/>
          <w:rtl/>
        </w:rPr>
      </w:pPr>
      <w:r w:rsidRPr="00A3799E">
        <w:rPr>
          <w:rFonts w:cs="David" w:hint="cs"/>
          <w:rtl/>
        </w:rPr>
        <w:tab/>
        <w:t xml:space="preserve"> בעד. </w:t>
      </w:r>
    </w:p>
    <w:p w14:paraId="2B790B9A" w14:textId="77777777" w:rsidR="00A3799E" w:rsidRPr="00A3799E" w:rsidRDefault="00A3799E" w:rsidP="00A3799E">
      <w:pPr>
        <w:bidi/>
        <w:rPr>
          <w:rFonts w:cs="David" w:hint="cs"/>
          <w:rtl/>
        </w:rPr>
      </w:pPr>
    </w:p>
    <w:p w14:paraId="5DBEDEC5"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7E7524DF" w14:textId="77777777" w:rsidR="00A3799E" w:rsidRPr="00A3799E" w:rsidRDefault="00A3799E" w:rsidP="00A3799E">
      <w:pPr>
        <w:bidi/>
        <w:rPr>
          <w:rFonts w:cs="David" w:hint="cs"/>
          <w:rtl/>
        </w:rPr>
      </w:pPr>
    </w:p>
    <w:p w14:paraId="6F148222"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רוברט</w:t>
      </w:r>
      <w:proofErr w:type="spellEnd"/>
      <w:r w:rsidRPr="00A3799E">
        <w:rPr>
          <w:rFonts w:cs="David" w:hint="cs"/>
          <w:rtl/>
        </w:rPr>
        <w:t xml:space="preserve"> </w:t>
      </w:r>
      <w:proofErr w:type="spellStart"/>
      <w:r w:rsidRPr="00A3799E">
        <w:rPr>
          <w:rFonts w:cs="David" w:hint="cs"/>
          <w:rtl/>
        </w:rPr>
        <w:t>אילטוב</w:t>
      </w:r>
      <w:proofErr w:type="spellEnd"/>
      <w:r w:rsidRPr="00A3799E">
        <w:rPr>
          <w:rFonts w:cs="David" w:hint="cs"/>
          <w:rtl/>
        </w:rPr>
        <w:t xml:space="preserve">. </w:t>
      </w:r>
    </w:p>
    <w:p w14:paraId="00D14DC3" w14:textId="77777777" w:rsidR="00A3799E" w:rsidRPr="00A3799E" w:rsidRDefault="00A3799E" w:rsidP="00A3799E">
      <w:pPr>
        <w:bidi/>
        <w:rPr>
          <w:rFonts w:cs="David" w:hint="cs"/>
          <w:rtl/>
        </w:rPr>
      </w:pPr>
    </w:p>
    <w:p w14:paraId="78A0EB9B" w14:textId="77777777" w:rsidR="00A3799E" w:rsidRPr="00A3799E" w:rsidRDefault="00A3799E" w:rsidP="00A3799E">
      <w:pPr>
        <w:bidi/>
        <w:rPr>
          <w:rFonts w:cs="David"/>
          <w:rtl/>
        </w:rPr>
      </w:pPr>
      <w:proofErr w:type="spellStart"/>
      <w:r w:rsidRPr="00A3799E">
        <w:rPr>
          <w:rFonts w:cs="David" w:hint="eastAsia"/>
          <w:u w:val="single"/>
          <w:rtl/>
        </w:rPr>
        <w:t>רוברט</w:t>
      </w:r>
      <w:proofErr w:type="spellEnd"/>
      <w:r w:rsidRPr="00A3799E">
        <w:rPr>
          <w:rFonts w:cs="David"/>
          <w:u w:val="single"/>
          <w:rtl/>
        </w:rPr>
        <w:t xml:space="preserve"> </w:t>
      </w:r>
      <w:proofErr w:type="spellStart"/>
      <w:r w:rsidRPr="00A3799E">
        <w:rPr>
          <w:rFonts w:cs="David"/>
          <w:u w:val="single"/>
          <w:rtl/>
        </w:rPr>
        <w:t>אילטוב</w:t>
      </w:r>
      <w:proofErr w:type="spellEnd"/>
      <w:r w:rsidRPr="00A3799E">
        <w:rPr>
          <w:rFonts w:cs="David"/>
          <w:u w:val="single"/>
          <w:rtl/>
        </w:rPr>
        <w:t>:</w:t>
      </w:r>
    </w:p>
    <w:p w14:paraId="507B9B3C" w14:textId="77777777" w:rsidR="00A3799E" w:rsidRPr="00A3799E" w:rsidRDefault="00A3799E" w:rsidP="00A3799E">
      <w:pPr>
        <w:bidi/>
        <w:rPr>
          <w:rFonts w:cs="David"/>
          <w:rtl/>
        </w:rPr>
      </w:pPr>
    </w:p>
    <w:p w14:paraId="30FF30D4"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4900FB4C" w14:textId="77777777" w:rsidR="00A3799E" w:rsidRPr="00A3799E" w:rsidRDefault="00A3799E" w:rsidP="00A3799E">
      <w:pPr>
        <w:bidi/>
        <w:rPr>
          <w:rFonts w:cs="David" w:hint="cs"/>
          <w:rtl/>
        </w:rPr>
      </w:pPr>
    </w:p>
    <w:p w14:paraId="45B57AFC"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5E3BF05C" w14:textId="77777777" w:rsidR="00A3799E" w:rsidRPr="00A3799E" w:rsidRDefault="00A3799E" w:rsidP="00A3799E">
      <w:pPr>
        <w:bidi/>
        <w:rPr>
          <w:rFonts w:cs="David" w:hint="cs"/>
          <w:rtl/>
        </w:rPr>
      </w:pPr>
    </w:p>
    <w:p w14:paraId="3C80D8F5" w14:textId="77777777" w:rsidR="00A3799E" w:rsidRPr="00A3799E" w:rsidRDefault="00A3799E" w:rsidP="00A3799E">
      <w:pPr>
        <w:bidi/>
        <w:rPr>
          <w:rFonts w:cs="David" w:hint="cs"/>
          <w:rtl/>
        </w:rPr>
      </w:pPr>
      <w:r w:rsidRPr="00A3799E">
        <w:rPr>
          <w:rFonts w:cs="David" w:hint="cs"/>
          <w:rtl/>
        </w:rPr>
        <w:tab/>
        <w:t xml:space="preserve">אורי אריאל. </w:t>
      </w:r>
    </w:p>
    <w:p w14:paraId="360FF92F" w14:textId="77777777" w:rsidR="00A3799E" w:rsidRPr="00A3799E" w:rsidRDefault="00A3799E" w:rsidP="00A3799E">
      <w:pPr>
        <w:bidi/>
        <w:rPr>
          <w:rFonts w:cs="David" w:hint="cs"/>
          <w:rtl/>
        </w:rPr>
      </w:pPr>
    </w:p>
    <w:p w14:paraId="1DD7532C" w14:textId="77777777" w:rsidR="00A3799E" w:rsidRPr="00A3799E" w:rsidRDefault="00A3799E" w:rsidP="00A3799E">
      <w:pPr>
        <w:bidi/>
        <w:rPr>
          <w:rFonts w:cs="David"/>
          <w:rtl/>
        </w:rPr>
      </w:pPr>
      <w:r w:rsidRPr="00A3799E">
        <w:rPr>
          <w:rFonts w:cs="David" w:hint="eastAsia"/>
          <w:u w:val="single"/>
          <w:rtl/>
        </w:rPr>
        <w:t>אורי</w:t>
      </w:r>
      <w:r w:rsidRPr="00A3799E">
        <w:rPr>
          <w:rFonts w:cs="David"/>
          <w:u w:val="single"/>
          <w:rtl/>
        </w:rPr>
        <w:t xml:space="preserve"> אריאל:</w:t>
      </w:r>
    </w:p>
    <w:p w14:paraId="689E8351" w14:textId="77777777" w:rsidR="00A3799E" w:rsidRPr="00A3799E" w:rsidRDefault="00A3799E" w:rsidP="00A3799E">
      <w:pPr>
        <w:bidi/>
        <w:rPr>
          <w:rFonts w:cs="David"/>
          <w:rtl/>
        </w:rPr>
      </w:pPr>
    </w:p>
    <w:p w14:paraId="2420AD71" w14:textId="77777777" w:rsidR="00A3799E" w:rsidRPr="00A3799E" w:rsidRDefault="00A3799E" w:rsidP="00A3799E">
      <w:pPr>
        <w:bidi/>
        <w:rPr>
          <w:rFonts w:cs="David" w:hint="cs"/>
          <w:rtl/>
        </w:rPr>
      </w:pPr>
      <w:r w:rsidRPr="00A3799E">
        <w:rPr>
          <w:rFonts w:cs="David"/>
          <w:rtl/>
        </w:rPr>
        <w:tab/>
      </w:r>
      <w:r w:rsidRPr="00A3799E">
        <w:rPr>
          <w:rFonts w:cs="David" w:hint="cs"/>
          <w:rtl/>
        </w:rPr>
        <w:t xml:space="preserve"> בעד. </w:t>
      </w:r>
    </w:p>
    <w:p w14:paraId="14AA9AED" w14:textId="77777777" w:rsidR="00A3799E" w:rsidRPr="00A3799E" w:rsidRDefault="00A3799E" w:rsidP="00A3799E">
      <w:pPr>
        <w:bidi/>
        <w:rPr>
          <w:rFonts w:cs="David" w:hint="cs"/>
          <w:rtl/>
        </w:rPr>
      </w:pPr>
    </w:p>
    <w:p w14:paraId="70062586"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6DA850F" w14:textId="77777777" w:rsidR="00A3799E" w:rsidRPr="00A3799E" w:rsidRDefault="00A3799E" w:rsidP="00A3799E">
      <w:pPr>
        <w:bidi/>
        <w:rPr>
          <w:rFonts w:cs="David" w:hint="cs"/>
          <w:rtl/>
        </w:rPr>
      </w:pPr>
    </w:p>
    <w:p w14:paraId="782F6231" w14:textId="77777777" w:rsidR="00A3799E" w:rsidRPr="00A3799E" w:rsidRDefault="00A3799E" w:rsidP="00A3799E">
      <w:pPr>
        <w:bidi/>
        <w:rPr>
          <w:rFonts w:cs="David" w:hint="cs"/>
          <w:rtl/>
        </w:rPr>
      </w:pPr>
      <w:r w:rsidRPr="00A3799E">
        <w:rPr>
          <w:rFonts w:cs="David" w:hint="cs"/>
          <w:rtl/>
        </w:rPr>
        <w:tab/>
        <w:t xml:space="preserve">אליהו גבאי. </w:t>
      </w:r>
    </w:p>
    <w:p w14:paraId="4CD6F885" w14:textId="77777777" w:rsidR="00A3799E" w:rsidRPr="00A3799E" w:rsidRDefault="00A3799E" w:rsidP="00A3799E">
      <w:pPr>
        <w:bidi/>
        <w:rPr>
          <w:rFonts w:cs="David" w:hint="cs"/>
          <w:rtl/>
        </w:rPr>
      </w:pPr>
    </w:p>
    <w:p w14:paraId="6E08F6EE" w14:textId="77777777" w:rsidR="00A3799E" w:rsidRPr="00A3799E" w:rsidRDefault="00A3799E" w:rsidP="00A3799E">
      <w:pPr>
        <w:pStyle w:val="Heading5"/>
        <w:jc w:val="left"/>
        <w:rPr>
          <w:rFonts w:hint="cs"/>
          <w:rtl/>
        </w:rPr>
      </w:pPr>
      <w:r w:rsidRPr="00A3799E">
        <w:rPr>
          <w:rFonts w:hint="cs"/>
          <w:u w:val="single"/>
          <w:rtl/>
        </w:rPr>
        <w:t>אליהו גבאי:</w:t>
      </w:r>
    </w:p>
    <w:p w14:paraId="68F608E3" w14:textId="77777777" w:rsidR="00A3799E" w:rsidRPr="00A3799E" w:rsidRDefault="00A3799E" w:rsidP="00A3799E">
      <w:pPr>
        <w:pStyle w:val="Heading5"/>
        <w:jc w:val="left"/>
        <w:rPr>
          <w:rFonts w:hint="cs"/>
          <w:rtl/>
        </w:rPr>
      </w:pPr>
    </w:p>
    <w:p w14:paraId="41BFD331" w14:textId="77777777" w:rsidR="00A3799E" w:rsidRPr="00A3799E" w:rsidRDefault="00A3799E" w:rsidP="00A3799E">
      <w:pPr>
        <w:bidi/>
        <w:rPr>
          <w:rFonts w:cs="David" w:hint="cs"/>
          <w:rtl/>
        </w:rPr>
      </w:pPr>
      <w:r w:rsidRPr="00A3799E">
        <w:rPr>
          <w:rFonts w:cs="David" w:hint="cs"/>
          <w:rtl/>
        </w:rPr>
        <w:tab/>
        <w:t xml:space="preserve"> בעד. </w:t>
      </w:r>
    </w:p>
    <w:p w14:paraId="7715D9C3" w14:textId="77777777" w:rsidR="00A3799E" w:rsidRPr="00A3799E" w:rsidRDefault="00A3799E" w:rsidP="00A3799E">
      <w:pPr>
        <w:bidi/>
        <w:rPr>
          <w:rFonts w:cs="David" w:hint="cs"/>
          <w:rtl/>
        </w:rPr>
      </w:pPr>
    </w:p>
    <w:p w14:paraId="1C4FFB50"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4368EE13" w14:textId="77777777" w:rsidR="00A3799E" w:rsidRPr="00A3799E" w:rsidRDefault="00A3799E" w:rsidP="00A3799E">
      <w:pPr>
        <w:bidi/>
        <w:rPr>
          <w:rFonts w:cs="David" w:hint="cs"/>
          <w:rtl/>
        </w:rPr>
      </w:pPr>
    </w:p>
    <w:p w14:paraId="2B8229B8" w14:textId="77777777" w:rsidR="00A3799E" w:rsidRPr="00A3799E" w:rsidRDefault="00A3799E" w:rsidP="00A3799E">
      <w:pPr>
        <w:bidi/>
        <w:rPr>
          <w:rFonts w:cs="David" w:hint="cs"/>
          <w:rtl/>
        </w:rPr>
      </w:pPr>
      <w:r w:rsidRPr="00A3799E">
        <w:rPr>
          <w:rFonts w:cs="David" w:hint="cs"/>
          <w:rtl/>
        </w:rPr>
        <w:tab/>
        <w:t xml:space="preserve">זהבה </w:t>
      </w:r>
      <w:proofErr w:type="spellStart"/>
      <w:r w:rsidRPr="00A3799E">
        <w:rPr>
          <w:rFonts w:cs="David" w:hint="cs"/>
          <w:rtl/>
        </w:rPr>
        <w:t>גלאון</w:t>
      </w:r>
      <w:proofErr w:type="spellEnd"/>
      <w:r w:rsidRPr="00A3799E">
        <w:rPr>
          <w:rFonts w:cs="David" w:hint="cs"/>
          <w:rtl/>
        </w:rPr>
        <w:t xml:space="preserve">. </w:t>
      </w:r>
    </w:p>
    <w:p w14:paraId="3B873104" w14:textId="77777777" w:rsidR="00A3799E" w:rsidRPr="00A3799E" w:rsidRDefault="00A3799E" w:rsidP="00A3799E">
      <w:pPr>
        <w:bidi/>
        <w:rPr>
          <w:rFonts w:cs="David" w:hint="cs"/>
          <w:rtl/>
        </w:rPr>
      </w:pPr>
    </w:p>
    <w:p w14:paraId="4C7030A2" w14:textId="77777777" w:rsidR="00A3799E" w:rsidRPr="00A3799E" w:rsidRDefault="00A3799E" w:rsidP="00A3799E">
      <w:pPr>
        <w:bidi/>
        <w:rPr>
          <w:rFonts w:cs="David" w:hint="cs"/>
          <w:rtl/>
        </w:rPr>
      </w:pPr>
      <w:r w:rsidRPr="00A3799E">
        <w:rPr>
          <w:rFonts w:cs="David" w:hint="cs"/>
          <w:u w:val="single"/>
          <w:rtl/>
        </w:rPr>
        <w:t xml:space="preserve">זהבה </w:t>
      </w:r>
      <w:proofErr w:type="spellStart"/>
      <w:r w:rsidRPr="00A3799E">
        <w:rPr>
          <w:rFonts w:cs="David" w:hint="cs"/>
          <w:u w:val="single"/>
          <w:rtl/>
        </w:rPr>
        <w:t>גלאון</w:t>
      </w:r>
      <w:proofErr w:type="spellEnd"/>
      <w:r w:rsidRPr="00A3799E">
        <w:rPr>
          <w:rFonts w:cs="David" w:hint="cs"/>
          <w:u w:val="single"/>
          <w:rtl/>
        </w:rPr>
        <w:t>:</w:t>
      </w:r>
    </w:p>
    <w:p w14:paraId="070689F3" w14:textId="77777777" w:rsidR="00A3799E" w:rsidRPr="00A3799E" w:rsidRDefault="00A3799E" w:rsidP="00A3799E">
      <w:pPr>
        <w:bidi/>
        <w:rPr>
          <w:rFonts w:cs="David" w:hint="cs"/>
          <w:rtl/>
        </w:rPr>
      </w:pPr>
    </w:p>
    <w:p w14:paraId="20E6F39D" w14:textId="77777777" w:rsidR="00A3799E" w:rsidRPr="00A3799E" w:rsidRDefault="00A3799E" w:rsidP="00A3799E">
      <w:pPr>
        <w:bidi/>
        <w:rPr>
          <w:rFonts w:cs="David" w:hint="cs"/>
          <w:rtl/>
        </w:rPr>
      </w:pPr>
      <w:r w:rsidRPr="00A3799E">
        <w:rPr>
          <w:rFonts w:cs="David" w:hint="cs"/>
          <w:rtl/>
        </w:rPr>
        <w:tab/>
        <w:t xml:space="preserve"> נגד. </w:t>
      </w:r>
    </w:p>
    <w:p w14:paraId="571C9AB0" w14:textId="77777777" w:rsidR="00A3799E" w:rsidRPr="00A3799E" w:rsidRDefault="00A3799E" w:rsidP="00A3799E">
      <w:pPr>
        <w:bidi/>
        <w:rPr>
          <w:rFonts w:cs="David" w:hint="cs"/>
          <w:rtl/>
        </w:rPr>
      </w:pPr>
    </w:p>
    <w:p w14:paraId="7F6724CE"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32FBEEFE" w14:textId="77777777" w:rsidR="00A3799E" w:rsidRPr="00A3799E" w:rsidRDefault="00A3799E" w:rsidP="00A3799E">
      <w:pPr>
        <w:bidi/>
        <w:rPr>
          <w:rFonts w:cs="David" w:hint="cs"/>
          <w:rtl/>
        </w:rPr>
      </w:pPr>
    </w:p>
    <w:p w14:paraId="060C5F5E"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אחמד</w:t>
      </w:r>
      <w:proofErr w:type="spellEnd"/>
      <w:r w:rsidRPr="00A3799E">
        <w:rPr>
          <w:rFonts w:cs="David" w:hint="cs"/>
          <w:rtl/>
        </w:rPr>
        <w:t xml:space="preserve"> טיבי. </w:t>
      </w:r>
    </w:p>
    <w:p w14:paraId="23B34B81" w14:textId="77777777" w:rsidR="00A3799E" w:rsidRPr="00A3799E" w:rsidRDefault="00A3799E" w:rsidP="00A3799E">
      <w:pPr>
        <w:bidi/>
        <w:rPr>
          <w:rFonts w:cs="David" w:hint="cs"/>
          <w:rtl/>
        </w:rPr>
      </w:pPr>
    </w:p>
    <w:p w14:paraId="306449BD"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126DA224" w14:textId="77777777" w:rsidR="00A3799E" w:rsidRPr="00A3799E" w:rsidRDefault="00A3799E" w:rsidP="00A3799E">
      <w:pPr>
        <w:bidi/>
        <w:rPr>
          <w:rFonts w:cs="David" w:hint="cs"/>
          <w:rtl/>
        </w:rPr>
      </w:pPr>
    </w:p>
    <w:p w14:paraId="12F207B0" w14:textId="77777777" w:rsidR="00A3799E" w:rsidRPr="00A3799E" w:rsidRDefault="00A3799E" w:rsidP="00A3799E">
      <w:pPr>
        <w:bidi/>
        <w:rPr>
          <w:rFonts w:cs="David" w:hint="cs"/>
          <w:rtl/>
        </w:rPr>
      </w:pPr>
      <w:r w:rsidRPr="00A3799E">
        <w:rPr>
          <w:rFonts w:cs="David" w:hint="cs"/>
          <w:rtl/>
        </w:rPr>
        <w:tab/>
        <w:t xml:space="preserve"> נגד. </w:t>
      </w:r>
    </w:p>
    <w:p w14:paraId="6A1D9EC9" w14:textId="77777777" w:rsidR="00A3799E" w:rsidRPr="00A3799E" w:rsidRDefault="00A3799E" w:rsidP="00A3799E">
      <w:pPr>
        <w:bidi/>
        <w:rPr>
          <w:rFonts w:cs="David" w:hint="cs"/>
          <w:rtl/>
        </w:rPr>
      </w:pPr>
    </w:p>
    <w:p w14:paraId="0D617989"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F80418D" w14:textId="77777777" w:rsidR="00A3799E" w:rsidRPr="00A3799E" w:rsidRDefault="00A3799E" w:rsidP="00A3799E">
      <w:pPr>
        <w:bidi/>
        <w:rPr>
          <w:rFonts w:cs="David" w:hint="cs"/>
          <w:rtl/>
        </w:rPr>
      </w:pPr>
    </w:p>
    <w:p w14:paraId="265FB4B0" w14:textId="77777777" w:rsidR="00A3799E" w:rsidRPr="00A3799E" w:rsidRDefault="00A3799E" w:rsidP="00A3799E">
      <w:pPr>
        <w:bidi/>
        <w:rPr>
          <w:rFonts w:cs="David" w:hint="cs"/>
          <w:rtl/>
        </w:rPr>
      </w:pPr>
      <w:r w:rsidRPr="00A3799E">
        <w:rPr>
          <w:rFonts w:cs="David" w:hint="cs"/>
          <w:rtl/>
        </w:rPr>
        <w:tab/>
      </w:r>
      <w:proofErr w:type="spellStart"/>
      <w:r w:rsidRPr="00A3799E">
        <w:rPr>
          <w:rFonts w:cs="David" w:hint="cs"/>
          <w:rtl/>
        </w:rPr>
        <w:t>מוחמד</w:t>
      </w:r>
      <w:proofErr w:type="spellEnd"/>
      <w:r w:rsidRPr="00A3799E">
        <w:rPr>
          <w:rFonts w:cs="David" w:hint="cs"/>
          <w:rtl/>
        </w:rPr>
        <w:t xml:space="preserve"> ברכה, אינו נוכח. </w:t>
      </w:r>
    </w:p>
    <w:p w14:paraId="40A37E28" w14:textId="77777777" w:rsidR="00A3799E" w:rsidRPr="00A3799E" w:rsidRDefault="00A3799E" w:rsidP="00A3799E">
      <w:pPr>
        <w:bidi/>
        <w:rPr>
          <w:rFonts w:cs="David" w:hint="cs"/>
          <w:rtl/>
        </w:rPr>
      </w:pPr>
    </w:p>
    <w:p w14:paraId="5B2BA38A" w14:textId="77777777" w:rsidR="00A3799E" w:rsidRPr="00A3799E" w:rsidRDefault="00A3799E" w:rsidP="00A3799E">
      <w:pPr>
        <w:bidi/>
        <w:rPr>
          <w:rFonts w:cs="David" w:hint="cs"/>
          <w:rtl/>
        </w:rPr>
      </w:pPr>
      <w:r w:rsidRPr="00A3799E">
        <w:rPr>
          <w:rFonts w:cs="David" w:hint="cs"/>
          <w:rtl/>
        </w:rPr>
        <w:tab/>
        <w:t xml:space="preserve">14 בעד, 5 נגד, נמנע אחד. </w:t>
      </w:r>
    </w:p>
    <w:p w14:paraId="342DCB43" w14:textId="77777777" w:rsidR="00A3799E" w:rsidRPr="00A3799E" w:rsidRDefault="00A3799E" w:rsidP="00A3799E">
      <w:pPr>
        <w:bidi/>
        <w:rPr>
          <w:rFonts w:cs="David" w:hint="cs"/>
          <w:rtl/>
        </w:rPr>
      </w:pPr>
    </w:p>
    <w:p w14:paraId="5BDB92EB" w14:textId="77777777" w:rsidR="00A3799E" w:rsidRPr="00A3799E" w:rsidRDefault="00A3799E" w:rsidP="00A3799E">
      <w:pPr>
        <w:bidi/>
        <w:rPr>
          <w:rFonts w:cs="David" w:hint="cs"/>
          <w:rtl/>
        </w:rPr>
      </w:pPr>
      <w:proofErr w:type="spellStart"/>
      <w:r w:rsidRPr="00A3799E">
        <w:rPr>
          <w:rFonts w:cs="David" w:hint="cs"/>
          <w:u w:val="single"/>
          <w:rtl/>
        </w:rPr>
        <w:t>אחמד</w:t>
      </w:r>
      <w:proofErr w:type="spellEnd"/>
      <w:r w:rsidRPr="00A3799E">
        <w:rPr>
          <w:rFonts w:cs="David" w:hint="cs"/>
          <w:u w:val="single"/>
          <w:rtl/>
        </w:rPr>
        <w:t xml:space="preserve"> טיבי:</w:t>
      </w:r>
    </w:p>
    <w:p w14:paraId="11A02973" w14:textId="77777777" w:rsidR="00A3799E" w:rsidRPr="00A3799E" w:rsidRDefault="00A3799E" w:rsidP="00A3799E">
      <w:pPr>
        <w:bidi/>
        <w:rPr>
          <w:rFonts w:cs="David" w:hint="cs"/>
          <w:rtl/>
        </w:rPr>
      </w:pPr>
    </w:p>
    <w:p w14:paraId="4862DFB8" w14:textId="77777777" w:rsidR="00A3799E" w:rsidRPr="00A3799E" w:rsidRDefault="00A3799E" w:rsidP="00A3799E">
      <w:pPr>
        <w:bidi/>
        <w:rPr>
          <w:rFonts w:cs="David" w:hint="cs"/>
          <w:rtl/>
        </w:rPr>
      </w:pPr>
      <w:r w:rsidRPr="00A3799E">
        <w:rPr>
          <w:rFonts w:cs="David" w:hint="cs"/>
          <w:rtl/>
        </w:rPr>
        <w:tab/>
        <w:t xml:space="preserve"> רביזיה. </w:t>
      </w:r>
    </w:p>
    <w:p w14:paraId="142D5F80" w14:textId="77777777" w:rsidR="00A3799E" w:rsidRPr="00A3799E" w:rsidRDefault="00A3799E" w:rsidP="00A3799E">
      <w:pPr>
        <w:bidi/>
        <w:rPr>
          <w:rFonts w:cs="David" w:hint="cs"/>
          <w:rtl/>
        </w:rPr>
      </w:pPr>
    </w:p>
    <w:p w14:paraId="2BB57A2F"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C1D17E4" w14:textId="77777777" w:rsidR="00A3799E" w:rsidRPr="00A3799E" w:rsidRDefault="00A3799E" w:rsidP="00A3799E">
      <w:pPr>
        <w:bidi/>
        <w:rPr>
          <w:rFonts w:cs="David" w:hint="cs"/>
          <w:rtl/>
        </w:rPr>
      </w:pPr>
    </w:p>
    <w:p w14:paraId="332A7639" w14:textId="77777777" w:rsidR="00A3799E" w:rsidRPr="00A3799E" w:rsidRDefault="00A3799E" w:rsidP="00A3799E">
      <w:pPr>
        <w:bidi/>
        <w:rPr>
          <w:rFonts w:cs="David" w:hint="cs"/>
          <w:rtl/>
        </w:rPr>
      </w:pPr>
      <w:r w:rsidRPr="00A3799E">
        <w:rPr>
          <w:rFonts w:cs="David" w:hint="cs"/>
          <w:rtl/>
        </w:rPr>
        <w:tab/>
        <w:t xml:space="preserve">ההצבעה על הרביזיה תהיה בעוד שעה. </w:t>
      </w:r>
    </w:p>
    <w:p w14:paraId="7F062DDD" w14:textId="77777777" w:rsidR="00A3799E" w:rsidRPr="00A3799E" w:rsidRDefault="00A3799E" w:rsidP="00A3799E">
      <w:pPr>
        <w:bidi/>
        <w:rPr>
          <w:rFonts w:cs="David" w:hint="cs"/>
          <w:rtl/>
        </w:rPr>
      </w:pPr>
    </w:p>
    <w:p w14:paraId="2B1A6A3A" w14:textId="77777777" w:rsidR="00A3799E" w:rsidRPr="00A3799E" w:rsidRDefault="00A3799E" w:rsidP="00A3799E">
      <w:pPr>
        <w:bidi/>
        <w:rPr>
          <w:rFonts w:cs="David" w:hint="cs"/>
          <w:rtl/>
        </w:rPr>
      </w:pPr>
      <w:r w:rsidRPr="00A3799E">
        <w:rPr>
          <w:rFonts w:cs="David" w:hint="cs"/>
          <w:u w:val="single"/>
          <w:rtl/>
        </w:rPr>
        <w:t>ראובן ריבלין:</w:t>
      </w:r>
    </w:p>
    <w:p w14:paraId="2F69FF20" w14:textId="77777777" w:rsidR="00A3799E" w:rsidRPr="00A3799E" w:rsidRDefault="00A3799E" w:rsidP="00A3799E">
      <w:pPr>
        <w:bidi/>
        <w:rPr>
          <w:rFonts w:cs="David" w:hint="cs"/>
          <w:rtl/>
        </w:rPr>
      </w:pPr>
    </w:p>
    <w:p w14:paraId="106D301E" w14:textId="77777777" w:rsidR="00A3799E" w:rsidRPr="00A3799E" w:rsidRDefault="00A3799E" w:rsidP="00A3799E">
      <w:pPr>
        <w:bidi/>
        <w:rPr>
          <w:rFonts w:cs="David" w:hint="cs"/>
          <w:rtl/>
        </w:rPr>
      </w:pPr>
      <w:r w:rsidRPr="00A3799E">
        <w:rPr>
          <w:rFonts w:cs="David" w:hint="cs"/>
          <w:rtl/>
        </w:rPr>
        <w:tab/>
        <w:t xml:space="preserve"> למה? מרגע זה אתם מפרים את הכללים. לפני דקה עשית רביזיה על אתר, ואני מבקש ממך לעשות רביזיה על אתר. אלא אם כן תעשה רביזיה על כל ההחלטות שהיו היום. כבוד היושב-ראש, זה ניצול לרעה. </w:t>
      </w:r>
    </w:p>
    <w:p w14:paraId="47DB98EF" w14:textId="77777777" w:rsidR="00A3799E" w:rsidRPr="00A3799E" w:rsidRDefault="00A3799E" w:rsidP="00A3799E">
      <w:pPr>
        <w:bidi/>
        <w:rPr>
          <w:rFonts w:cs="David" w:hint="cs"/>
          <w:rtl/>
        </w:rPr>
      </w:pPr>
    </w:p>
    <w:p w14:paraId="4E86DED7"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271FCC07" w14:textId="77777777" w:rsidR="00A3799E" w:rsidRPr="00A3799E" w:rsidRDefault="00A3799E" w:rsidP="00A3799E">
      <w:pPr>
        <w:bidi/>
        <w:rPr>
          <w:rFonts w:cs="David" w:hint="cs"/>
          <w:rtl/>
        </w:rPr>
      </w:pPr>
    </w:p>
    <w:p w14:paraId="09E2EDEE" w14:textId="77777777" w:rsidR="00A3799E" w:rsidRPr="00A3799E" w:rsidRDefault="00A3799E" w:rsidP="00A3799E">
      <w:pPr>
        <w:bidi/>
        <w:rPr>
          <w:rFonts w:cs="David" w:hint="cs"/>
          <w:rtl/>
        </w:rPr>
      </w:pPr>
      <w:r w:rsidRPr="00A3799E">
        <w:rPr>
          <w:rFonts w:cs="David" w:hint="cs"/>
          <w:rtl/>
        </w:rPr>
        <w:tab/>
        <w:t xml:space="preserve">אני רוצה הצבעה על הרביזיה בעוד שעה, כי אני, שחתום על הצעת החוק הזאת, מעבר לפופוליסטיות של כולכם שישבתם פה, אנסה לדבר. אנחנו יודעים מה תרומתכם להתנתקות, ואל תטיפו מוסר לאף אחד. עוד שעה תהיה הצבעה. </w:t>
      </w:r>
    </w:p>
    <w:p w14:paraId="61CE7E94" w14:textId="77777777" w:rsidR="00A3799E" w:rsidRPr="00A3799E" w:rsidRDefault="00A3799E" w:rsidP="00A3799E">
      <w:pPr>
        <w:bidi/>
        <w:rPr>
          <w:rFonts w:cs="David" w:hint="cs"/>
          <w:rtl/>
        </w:rPr>
      </w:pPr>
    </w:p>
    <w:p w14:paraId="49DAD9AB" w14:textId="77777777" w:rsidR="00A3799E" w:rsidRPr="00A3799E" w:rsidRDefault="00A3799E" w:rsidP="00A3799E">
      <w:pPr>
        <w:bidi/>
        <w:rPr>
          <w:rFonts w:cs="David" w:hint="cs"/>
          <w:rtl/>
        </w:rPr>
      </w:pPr>
      <w:r w:rsidRPr="00A3799E">
        <w:rPr>
          <w:rFonts w:cs="David" w:hint="cs"/>
          <w:u w:val="single"/>
          <w:rtl/>
        </w:rPr>
        <w:t>ראובן ריבלין:</w:t>
      </w:r>
    </w:p>
    <w:p w14:paraId="6BDD5028" w14:textId="77777777" w:rsidR="00A3799E" w:rsidRPr="00A3799E" w:rsidRDefault="00A3799E" w:rsidP="00A3799E">
      <w:pPr>
        <w:bidi/>
        <w:rPr>
          <w:rFonts w:cs="David" w:hint="cs"/>
          <w:rtl/>
        </w:rPr>
      </w:pPr>
    </w:p>
    <w:p w14:paraId="245902F9" w14:textId="77777777" w:rsidR="00A3799E" w:rsidRPr="00A3799E" w:rsidRDefault="00A3799E" w:rsidP="00A3799E">
      <w:pPr>
        <w:bidi/>
        <w:rPr>
          <w:rFonts w:cs="David" w:hint="cs"/>
          <w:rtl/>
        </w:rPr>
      </w:pPr>
      <w:r w:rsidRPr="00A3799E">
        <w:rPr>
          <w:rFonts w:cs="David" w:hint="cs"/>
          <w:rtl/>
        </w:rPr>
        <w:tab/>
        <w:t xml:space="preserve"> אתה עושה שימוש לרעה ומבזה את תפקיד יושב-ראש ועדת הכנסת. </w:t>
      </w:r>
    </w:p>
    <w:p w14:paraId="05D3C86D" w14:textId="77777777" w:rsidR="00A3799E" w:rsidRPr="00A3799E" w:rsidRDefault="00A3799E" w:rsidP="00A3799E">
      <w:pPr>
        <w:bidi/>
        <w:rPr>
          <w:rFonts w:cs="David" w:hint="cs"/>
          <w:rtl/>
        </w:rPr>
      </w:pPr>
    </w:p>
    <w:p w14:paraId="28BCB964"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6B210937" w14:textId="77777777" w:rsidR="00A3799E" w:rsidRPr="00A3799E" w:rsidRDefault="00A3799E" w:rsidP="00A3799E">
      <w:pPr>
        <w:bidi/>
        <w:rPr>
          <w:rFonts w:cs="David" w:hint="cs"/>
          <w:rtl/>
        </w:rPr>
      </w:pPr>
    </w:p>
    <w:p w14:paraId="6D6B85A7" w14:textId="77777777" w:rsidR="00A3799E" w:rsidRPr="00A3799E" w:rsidRDefault="00A3799E" w:rsidP="00A3799E">
      <w:pPr>
        <w:bidi/>
        <w:rPr>
          <w:rFonts w:cs="David" w:hint="cs"/>
          <w:rtl/>
        </w:rPr>
      </w:pPr>
      <w:r w:rsidRPr="00A3799E">
        <w:rPr>
          <w:rFonts w:cs="David" w:hint="cs"/>
          <w:rtl/>
        </w:rPr>
        <w:tab/>
        <w:t xml:space="preserve">אני אצביע בעוד שעה. </w:t>
      </w:r>
    </w:p>
    <w:p w14:paraId="50F34F7A" w14:textId="77777777" w:rsidR="00A3799E" w:rsidRPr="00A3799E" w:rsidRDefault="00A3799E" w:rsidP="00A3799E">
      <w:pPr>
        <w:bidi/>
        <w:rPr>
          <w:rFonts w:cs="David" w:hint="cs"/>
          <w:rtl/>
        </w:rPr>
      </w:pPr>
    </w:p>
    <w:p w14:paraId="213CE63F" w14:textId="77777777" w:rsidR="00A3799E" w:rsidRPr="00A3799E" w:rsidRDefault="00A3799E" w:rsidP="00A3799E">
      <w:pPr>
        <w:bidi/>
        <w:rPr>
          <w:rFonts w:cs="David" w:hint="cs"/>
          <w:rtl/>
        </w:rPr>
      </w:pPr>
      <w:r w:rsidRPr="00A3799E">
        <w:rPr>
          <w:rFonts w:cs="David" w:hint="cs"/>
          <w:u w:val="single"/>
          <w:rtl/>
        </w:rPr>
        <w:t>ראובן ריבלין:</w:t>
      </w:r>
    </w:p>
    <w:p w14:paraId="3859BA15" w14:textId="77777777" w:rsidR="00A3799E" w:rsidRPr="00A3799E" w:rsidRDefault="00A3799E" w:rsidP="00A3799E">
      <w:pPr>
        <w:bidi/>
        <w:rPr>
          <w:rFonts w:cs="David" w:hint="cs"/>
          <w:rtl/>
        </w:rPr>
      </w:pPr>
    </w:p>
    <w:p w14:paraId="65447E22" w14:textId="77777777" w:rsidR="00A3799E" w:rsidRPr="00A3799E" w:rsidRDefault="00A3799E" w:rsidP="00A3799E">
      <w:pPr>
        <w:bidi/>
        <w:rPr>
          <w:rFonts w:cs="David" w:hint="cs"/>
          <w:rtl/>
        </w:rPr>
      </w:pPr>
      <w:r w:rsidRPr="00A3799E">
        <w:rPr>
          <w:rFonts w:cs="David" w:hint="cs"/>
          <w:rtl/>
        </w:rPr>
        <w:tab/>
        <w:t xml:space="preserve"> אני מבקש להסיר את ההצעה שלי מסדר-היום. בושה של יושב-ראש כמוך. </w:t>
      </w:r>
    </w:p>
    <w:p w14:paraId="0FA7DBA3" w14:textId="77777777" w:rsidR="00A3799E" w:rsidRPr="00A3799E" w:rsidRDefault="00A3799E" w:rsidP="00A3799E">
      <w:pPr>
        <w:bidi/>
        <w:rPr>
          <w:rFonts w:cs="David" w:hint="cs"/>
          <w:rtl/>
        </w:rPr>
      </w:pPr>
    </w:p>
    <w:p w14:paraId="35A1A44D" w14:textId="77777777" w:rsidR="00A3799E" w:rsidRPr="00A3799E" w:rsidRDefault="00A3799E" w:rsidP="00A3799E">
      <w:pPr>
        <w:bidi/>
        <w:rPr>
          <w:rFonts w:cs="David" w:hint="cs"/>
          <w:rtl/>
        </w:rPr>
      </w:pPr>
      <w:r w:rsidRPr="00A3799E">
        <w:rPr>
          <w:rFonts w:cs="David" w:hint="cs"/>
          <w:u w:val="single"/>
          <w:rtl/>
        </w:rPr>
        <w:t xml:space="preserve">משה </w:t>
      </w:r>
      <w:proofErr w:type="spellStart"/>
      <w:r w:rsidRPr="00A3799E">
        <w:rPr>
          <w:rFonts w:cs="David" w:hint="cs"/>
          <w:u w:val="single"/>
          <w:rtl/>
        </w:rPr>
        <w:t>שרוני</w:t>
      </w:r>
      <w:proofErr w:type="spellEnd"/>
      <w:r w:rsidRPr="00A3799E">
        <w:rPr>
          <w:rFonts w:cs="David" w:hint="cs"/>
          <w:u w:val="single"/>
          <w:rtl/>
        </w:rPr>
        <w:t>:</w:t>
      </w:r>
    </w:p>
    <w:p w14:paraId="1528FEA2" w14:textId="77777777" w:rsidR="00A3799E" w:rsidRPr="00A3799E" w:rsidRDefault="00A3799E" w:rsidP="00A3799E">
      <w:pPr>
        <w:bidi/>
        <w:rPr>
          <w:rFonts w:cs="David" w:hint="cs"/>
          <w:rtl/>
        </w:rPr>
      </w:pPr>
    </w:p>
    <w:p w14:paraId="60BD4C77" w14:textId="77777777" w:rsidR="00A3799E" w:rsidRPr="00A3799E" w:rsidRDefault="00A3799E" w:rsidP="00A3799E">
      <w:pPr>
        <w:bidi/>
        <w:rPr>
          <w:rFonts w:cs="David" w:hint="cs"/>
          <w:rtl/>
        </w:rPr>
      </w:pPr>
      <w:r w:rsidRPr="00A3799E">
        <w:rPr>
          <w:rFonts w:cs="David" w:hint="cs"/>
          <w:rtl/>
        </w:rPr>
        <w:tab/>
        <w:t xml:space="preserve"> אני אעשה רביזיה על כל דבר ואני אקבע גם את השעה, ולא אתה. </w:t>
      </w:r>
    </w:p>
    <w:p w14:paraId="592B533C" w14:textId="77777777" w:rsidR="00A3799E" w:rsidRPr="00A3799E" w:rsidRDefault="00A3799E" w:rsidP="00A3799E">
      <w:pPr>
        <w:bidi/>
        <w:rPr>
          <w:rFonts w:cs="David" w:hint="cs"/>
          <w:rtl/>
        </w:rPr>
      </w:pPr>
    </w:p>
    <w:p w14:paraId="6E25151D" w14:textId="77777777" w:rsidR="00A3799E" w:rsidRPr="00A3799E" w:rsidRDefault="00A3799E" w:rsidP="00A3799E">
      <w:pPr>
        <w:bidi/>
        <w:rPr>
          <w:rFonts w:cs="David" w:hint="cs"/>
          <w:rtl/>
        </w:rPr>
      </w:pPr>
      <w:r w:rsidRPr="00A3799E">
        <w:rPr>
          <w:rFonts w:cs="David" w:hint="cs"/>
          <w:u w:val="single"/>
          <w:rtl/>
        </w:rPr>
        <w:t xml:space="preserve">היו"ר יעקב </w:t>
      </w:r>
      <w:proofErr w:type="spellStart"/>
      <w:r w:rsidRPr="00A3799E">
        <w:rPr>
          <w:rFonts w:cs="David" w:hint="cs"/>
          <w:u w:val="single"/>
          <w:rtl/>
        </w:rPr>
        <w:t>מרגי</w:t>
      </w:r>
      <w:proofErr w:type="spellEnd"/>
      <w:r w:rsidRPr="00A3799E">
        <w:rPr>
          <w:rFonts w:cs="David" w:hint="cs"/>
          <w:u w:val="single"/>
          <w:rtl/>
        </w:rPr>
        <w:t>:</w:t>
      </w:r>
    </w:p>
    <w:p w14:paraId="1FA7DE17" w14:textId="77777777" w:rsidR="00A3799E" w:rsidRPr="00A3799E" w:rsidRDefault="00A3799E" w:rsidP="00A3799E">
      <w:pPr>
        <w:bidi/>
        <w:rPr>
          <w:rFonts w:cs="David" w:hint="cs"/>
          <w:rtl/>
        </w:rPr>
      </w:pPr>
    </w:p>
    <w:p w14:paraId="05FFE935" w14:textId="77777777" w:rsidR="00A3799E" w:rsidRPr="00A3799E" w:rsidRDefault="00A3799E" w:rsidP="00A3799E">
      <w:pPr>
        <w:bidi/>
        <w:rPr>
          <w:rFonts w:cs="David" w:hint="cs"/>
          <w:rtl/>
        </w:rPr>
      </w:pPr>
      <w:r w:rsidRPr="00A3799E">
        <w:rPr>
          <w:rFonts w:cs="David" w:hint="cs"/>
          <w:rtl/>
        </w:rPr>
        <w:tab/>
        <w:t xml:space="preserve">בשעה 12:00 תתקיים ההצבעה על הרביזיה. הישיבה נעולה. תודה. </w:t>
      </w:r>
    </w:p>
    <w:p w14:paraId="45A2495B" w14:textId="77777777" w:rsidR="00A3799E" w:rsidRPr="00A3799E" w:rsidRDefault="00A3799E" w:rsidP="00A3799E">
      <w:pPr>
        <w:bidi/>
        <w:rPr>
          <w:rFonts w:cs="David" w:hint="cs"/>
          <w:rtl/>
        </w:rPr>
      </w:pPr>
    </w:p>
    <w:p w14:paraId="7DE4FD40" w14:textId="77777777" w:rsidR="00A3799E" w:rsidRPr="00A3799E" w:rsidRDefault="00A3799E" w:rsidP="00A3799E">
      <w:pPr>
        <w:bidi/>
        <w:rPr>
          <w:rFonts w:cs="David" w:hint="cs"/>
          <w:rtl/>
        </w:rPr>
      </w:pPr>
    </w:p>
    <w:p w14:paraId="54D46E3E" w14:textId="77777777" w:rsidR="00A3799E" w:rsidRPr="00A3799E" w:rsidRDefault="00A3799E" w:rsidP="00A3799E">
      <w:pPr>
        <w:bidi/>
        <w:jc w:val="center"/>
        <w:rPr>
          <w:rFonts w:cs="David" w:hint="cs"/>
          <w:u w:val="single"/>
          <w:rtl/>
        </w:rPr>
      </w:pPr>
      <w:r w:rsidRPr="00A3799E">
        <w:rPr>
          <w:rFonts w:cs="David" w:hint="cs"/>
          <w:u w:val="single"/>
          <w:rtl/>
        </w:rPr>
        <w:t>הישיבה ננעלה בשעה 10:55</w:t>
      </w:r>
    </w:p>
    <w:p w14:paraId="7496333C" w14:textId="77777777" w:rsidR="00A3799E" w:rsidRPr="00A3799E" w:rsidRDefault="00A3799E" w:rsidP="00A3799E">
      <w:pPr>
        <w:bidi/>
        <w:rPr>
          <w:rFonts w:cs="David" w:hint="cs"/>
          <w:rtl/>
        </w:rPr>
      </w:pPr>
    </w:p>
    <w:p w14:paraId="41388885" w14:textId="77777777" w:rsidR="00A3799E" w:rsidRPr="00A3799E" w:rsidRDefault="00A3799E" w:rsidP="00A3799E">
      <w:pPr>
        <w:bidi/>
        <w:rPr>
          <w:rFonts w:cs="David" w:hint="cs"/>
          <w:rtl/>
        </w:rPr>
      </w:pPr>
    </w:p>
    <w:p w14:paraId="30DA3CBF" w14:textId="77777777" w:rsidR="00A3799E" w:rsidRPr="00A3799E" w:rsidRDefault="00A3799E" w:rsidP="00A3799E">
      <w:pPr>
        <w:bidi/>
        <w:rPr>
          <w:rFonts w:cs="David" w:hint="cs"/>
          <w:rtl/>
        </w:rPr>
      </w:pPr>
    </w:p>
    <w:p w14:paraId="3F592A7A" w14:textId="77777777" w:rsidR="00A3799E" w:rsidRPr="00A3799E" w:rsidRDefault="00A3799E" w:rsidP="00A3799E">
      <w:pPr>
        <w:bidi/>
        <w:rPr>
          <w:rFonts w:cs="David" w:hint="cs"/>
          <w:rtl/>
        </w:rPr>
      </w:pPr>
      <w:r w:rsidRPr="00A3799E">
        <w:rPr>
          <w:rFonts w:cs="David" w:hint="cs"/>
          <w:rtl/>
        </w:rPr>
        <w:tab/>
      </w:r>
    </w:p>
    <w:p w14:paraId="5ABF61E9" w14:textId="77777777" w:rsidR="00A3799E" w:rsidRPr="00A3799E" w:rsidRDefault="00A3799E" w:rsidP="00A3799E">
      <w:pPr>
        <w:bidi/>
        <w:rPr>
          <w:rFonts w:cs="David" w:hint="cs"/>
          <w:b/>
          <w:bCs/>
          <w:rtl/>
        </w:rPr>
      </w:pPr>
    </w:p>
    <w:p w14:paraId="7B1C0E71" w14:textId="77777777" w:rsidR="00A3799E" w:rsidRPr="00A3799E" w:rsidRDefault="00A3799E" w:rsidP="00A3799E">
      <w:pPr>
        <w:bidi/>
        <w:rPr>
          <w:rFonts w:cs="David" w:hint="cs"/>
          <w:rtl/>
        </w:rPr>
      </w:pPr>
    </w:p>
    <w:p w14:paraId="7E630D58" w14:textId="77777777" w:rsidR="00552A80" w:rsidRPr="00A3799E" w:rsidRDefault="00552A80" w:rsidP="00A3799E">
      <w:pPr>
        <w:bidi/>
        <w:rPr>
          <w:rFonts w:cs="David"/>
        </w:rPr>
      </w:pPr>
    </w:p>
    <w:sectPr w:rsidR="00552A80" w:rsidRPr="00A3799E" w:rsidSect="00A3799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EFA6" w14:textId="77777777" w:rsidR="00000000" w:rsidRDefault="005F1EF2">
      <w:r>
        <w:separator/>
      </w:r>
    </w:p>
  </w:endnote>
  <w:endnote w:type="continuationSeparator" w:id="0">
    <w:p w14:paraId="3E46A17F" w14:textId="77777777" w:rsidR="00000000" w:rsidRDefault="005F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D265" w14:textId="77777777" w:rsidR="00000000" w:rsidRDefault="005F1EF2">
      <w:r>
        <w:separator/>
      </w:r>
    </w:p>
  </w:footnote>
  <w:footnote w:type="continuationSeparator" w:id="0">
    <w:p w14:paraId="5D453D87" w14:textId="77777777" w:rsidR="00000000" w:rsidRDefault="005F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537A" w14:textId="77777777" w:rsidR="00A3799E" w:rsidRDefault="00A3799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CB76470" w14:textId="77777777" w:rsidR="00A3799E" w:rsidRDefault="00A3799E">
    <w:pPr>
      <w:pStyle w:val="Header"/>
      <w:ind w:right="360"/>
      <w:jc w:val="both"/>
      <w:rPr>
        <w:rtl/>
      </w:rPr>
    </w:pPr>
  </w:p>
  <w:p w14:paraId="7294CC7D" w14:textId="77777777" w:rsidR="00A3799E" w:rsidRDefault="00A3799E"/>
  <w:p w14:paraId="5175D344" w14:textId="77777777" w:rsidR="00A3799E" w:rsidRDefault="00A3799E"/>
  <w:p w14:paraId="3036BB49" w14:textId="77777777" w:rsidR="00A3799E" w:rsidRDefault="00A3799E"/>
  <w:p w14:paraId="3EBBA25B" w14:textId="77777777" w:rsidR="00A3799E" w:rsidRDefault="00A3799E"/>
  <w:p w14:paraId="3F5057CC" w14:textId="77777777" w:rsidR="00A3799E" w:rsidRDefault="00A3799E"/>
  <w:p w14:paraId="084505AE" w14:textId="77777777" w:rsidR="00A3799E" w:rsidRDefault="00A3799E"/>
  <w:p w14:paraId="5AF78C25" w14:textId="77777777" w:rsidR="00A3799E" w:rsidRDefault="00A3799E"/>
  <w:p w14:paraId="65C86086" w14:textId="77777777" w:rsidR="00A3799E" w:rsidRDefault="00A3799E"/>
  <w:p w14:paraId="532BE2E6" w14:textId="77777777" w:rsidR="00A3799E" w:rsidRDefault="00A379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668F" w14:textId="77777777" w:rsidR="00A3799E" w:rsidRDefault="00A3799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2414635A" w14:textId="77777777" w:rsidR="00A3799E" w:rsidRDefault="00A3799E">
    <w:pPr>
      <w:pStyle w:val="Header"/>
      <w:ind w:right="360"/>
      <w:jc w:val="both"/>
      <w:rPr>
        <w:rStyle w:val="PageNumber"/>
        <w:rFonts w:hint="cs"/>
        <w:rtl/>
      </w:rPr>
    </w:pPr>
    <w:r>
      <w:rPr>
        <w:rtl/>
      </w:rPr>
      <w:t>ועדת</w:t>
    </w:r>
    <w:r>
      <w:rPr>
        <w:rStyle w:val="PageNumber"/>
        <w:rFonts w:hint="cs"/>
        <w:rtl/>
      </w:rPr>
      <w:t xml:space="preserve"> הכנסת</w:t>
    </w:r>
  </w:p>
  <w:p w14:paraId="3D3440A6" w14:textId="77777777" w:rsidR="00A3799E" w:rsidRDefault="00A3799E">
    <w:pPr>
      <w:pStyle w:val="Header"/>
      <w:ind w:right="360"/>
      <w:jc w:val="both"/>
      <w:rPr>
        <w:rStyle w:val="PageNumber"/>
        <w:rFonts w:hint="cs"/>
        <w:rtl/>
      </w:rPr>
    </w:pPr>
    <w:r>
      <w:rPr>
        <w:rStyle w:val="PageNumber"/>
        <w:rFonts w:hint="cs"/>
        <w:rtl/>
      </w:rPr>
      <w:t>17.7.2007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520פרוטוקול_ישיבת_ועדה.doc"/>
    <w:docVar w:name="StartMode" w:val="3"/>
  </w:docVars>
  <w:rsids>
    <w:rsidRoot w:val="003C3781"/>
    <w:rsid w:val="003C3781"/>
    <w:rsid w:val="003E0AC1"/>
    <w:rsid w:val="00552A80"/>
    <w:rsid w:val="005F1EF2"/>
    <w:rsid w:val="00965806"/>
    <w:rsid w:val="00A379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CC90713"/>
  <w15:chartTrackingRefBased/>
  <w15:docId w15:val="{06310068-879D-4F43-B699-0F17375D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3799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3799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3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3565</Words>
  <Characters>20327</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