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2145A" w14:textId="77777777" w:rsidR="000B4FFE" w:rsidRPr="000B4FFE" w:rsidRDefault="000B4FFE" w:rsidP="000B4FFE">
      <w:pPr>
        <w:pStyle w:val="Heading5"/>
        <w:rPr>
          <w:b/>
          <w:bCs/>
          <w:sz w:val="24"/>
          <w:rtl/>
        </w:rPr>
      </w:pPr>
      <w:r w:rsidRPr="000B4FFE">
        <w:rPr>
          <w:b/>
          <w:bCs/>
          <w:sz w:val="24"/>
          <w:rtl/>
        </w:rPr>
        <w:t xml:space="preserve">הכנסת </w:t>
      </w:r>
      <w:r w:rsidRPr="000B4FFE">
        <w:rPr>
          <w:rFonts w:hint="cs"/>
          <w:b/>
          <w:bCs/>
          <w:sz w:val="24"/>
          <w:rtl/>
        </w:rPr>
        <w:t>השבע-עשרה</w:t>
      </w:r>
      <w:r w:rsidRPr="000B4FFE">
        <w:rPr>
          <w:b/>
          <w:bCs/>
          <w:sz w:val="24"/>
          <w:rtl/>
        </w:rPr>
        <w:tab/>
      </w:r>
      <w:r w:rsidRPr="000B4FFE">
        <w:rPr>
          <w:b/>
          <w:bCs/>
          <w:sz w:val="24"/>
          <w:rtl/>
        </w:rPr>
        <w:tab/>
      </w:r>
      <w:r w:rsidRPr="000B4FFE">
        <w:rPr>
          <w:b/>
          <w:bCs/>
          <w:sz w:val="24"/>
          <w:rtl/>
        </w:rPr>
        <w:tab/>
      </w:r>
      <w:r w:rsidRPr="000B4FFE">
        <w:rPr>
          <w:b/>
          <w:bCs/>
          <w:sz w:val="24"/>
          <w:rtl/>
        </w:rPr>
        <w:tab/>
      </w:r>
      <w:r w:rsidRPr="000B4FFE">
        <w:rPr>
          <w:b/>
          <w:bCs/>
          <w:sz w:val="24"/>
          <w:rtl/>
        </w:rPr>
        <w:tab/>
      </w:r>
      <w:r w:rsidRPr="000B4FFE">
        <w:rPr>
          <w:b/>
          <w:bCs/>
          <w:sz w:val="24"/>
          <w:rtl/>
        </w:rPr>
        <w:tab/>
        <w:t>נוסח לא מתוקן</w:t>
      </w:r>
    </w:p>
    <w:p w14:paraId="7CD3888C" w14:textId="77777777" w:rsidR="000B4FFE" w:rsidRPr="000B4FFE" w:rsidRDefault="000B4FFE" w:rsidP="000B4FFE">
      <w:pPr>
        <w:bidi/>
        <w:jc w:val="both"/>
        <w:rPr>
          <w:rFonts w:cs="David" w:hint="cs"/>
          <w:b/>
          <w:bCs/>
          <w:rtl/>
        </w:rPr>
      </w:pPr>
      <w:r w:rsidRPr="000B4FFE">
        <w:rPr>
          <w:rFonts w:cs="David"/>
          <w:b/>
          <w:bCs/>
          <w:rtl/>
        </w:rPr>
        <w:t xml:space="preserve">מושב </w:t>
      </w:r>
      <w:r w:rsidRPr="000B4FFE">
        <w:rPr>
          <w:rFonts w:cs="David" w:hint="cs"/>
          <w:b/>
          <w:bCs/>
          <w:rtl/>
        </w:rPr>
        <w:t>שלישי</w:t>
      </w:r>
    </w:p>
    <w:p w14:paraId="5A2A6A7A" w14:textId="77777777" w:rsidR="000B4FFE" w:rsidRPr="000B4FFE" w:rsidRDefault="000B4FFE" w:rsidP="000B4FFE">
      <w:pPr>
        <w:bidi/>
        <w:jc w:val="both"/>
        <w:rPr>
          <w:rFonts w:cs="David"/>
          <w:b/>
          <w:bCs/>
          <w:rtl/>
        </w:rPr>
      </w:pPr>
    </w:p>
    <w:p w14:paraId="2843C1D5" w14:textId="77777777" w:rsidR="000B4FFE" w:rsidRPr="000B4FFE" w:rsidRDefault="000B4FFE" w:rsidP="000B4FFE">
      <w:pPr>
        <w:bidi/>
        <w:jc w:val="both"/>
        <w:rPr>
          <w:rFonts w:cs="David"/>
          <w:b/>
          <w:bCs/>
          <w:rtl/>
        </w:rPr>
      </w:pPr>
    </w:p>
    <w:p w14:paraId="4A6FD75A" w14:textId="77777777" w:rsidR="000B4FFE" w:rsidRPr="000B4FFE" w:rsidRDefault="000B4FFE" w:rsidP="000B4FFE">
      <w:pPr>
        <w:bidi/>
        <w:jc w:val="both"/>
        <w:rPr>
          <w:rFonts w:cs="David"/>
          <w:b/>
          <w:bCs/>
          <w:rtl/>
        </w:rPr>
      </w:pPr>
    </w:p>
    <w:p w14:paraId="3FA582C5" w14:textId="77777777" w:rsidR="000B4FFE" w:rsidRPr="000B4FFE" w:rsidRDefault="000B4FFE" w:rsidP="000B4FFE">
      <w:pPr>
        <w:bidi/>
        <w:jc w:val="both"/>
        <w:rPr>
          <w:rFonts w:cs="David"/>
          <w:b/>
          <w:bCs/>
          <w:rtl/>
        </w:rPr>
      </w:pPr>
    </w:p>
    <w:p w14:paraId="4B9688B2" w14:textId="77777777" w:rsidR="000B4FFE" w:rsidRPr="000B4FFE" w:rsidRDefault="000B4FFE" w:rsidP="000B4FFE">
      <w:pPr>
        <w:bidi/>
        <w:jc w:val="center"/>
        <w:rPr>
          <w:rFonts w:cs="David" w:hint="cs"/>
          <w:b/>
          <w:bCs/>
          <w:rtl/>
        </w:rPr>
      </w:pPr>
      <w:r w:rsidRPr="000B4FFE">
        <w:rPr>
          <w:rFonts w:cs="David"/>
          <w:b/>
          <w:bCs/>
          <w:rtl/>
        </w:rPr>
        <w:t>פרוטוקול מס'</w:t>
      </w:r>
      <w:r w:rsidRPr="000B4FFE">
        <w:rPr>
          <w:rFonts w:cs="David" w:hint="cs"/>
          <w:b/>
          <w:bCs/>
          <w:rtl/>
        </w:rPr>
        <w:t xml:space="preserve"> 10</w:t>
      </w:r>
    </w:p>
    <w:p w14:paraId="6906F94A" w14:textId="77777777" w:rsidR="000B4FFE" w:rsidRPr="000B4FFE" w:rsidRDefault="000B4FFE" w:rsidP="000B4FFE">
      <w:pPr>
        <w:bidi/>
        <w:jc w:val="center"/>
        <w:rPr>
          <w:rFonts w:cs="David" w:hint="cs"/>
          <w:b/>
          <w:bCs/>
          <w:rtl/>
        </w:rPr>
      </w:pPr>
      <w:r w:rsidRPr="000B4FFE">
        <w:rPr>
          <w:rFonts w:cs="David" w:hint="cs"/>
          <w:b/>
          <w:bCs/>
          <w:rtl/>
        </w:rPr>
        <w:t>מישיבת ועדת הכנסת</w:t>
      </w:r>
    </w:p>
    <w:p w14:paraId="4B9689E9" w14:textId="77777777" w:rsidR="000B4FFE" w:rsidRPr="000B4FFE" w:rsidRDefault="000B4FFE" w:rsidP="000B4FFE">
      <w:pPr>
        <w:bidi/>
        <w:jc w:val="center"/>
        <w:rPr>
          <w:rFonts w:cs="David" w:hint="cs"/>
          <w:b/>
          <w:bCs/>
          <w:u w:val="single"/>
          <w:rtl/>
        </w:rPr>
      </w:pPr>
      <w:r w:rsidRPr="000B4FFE">
        <w:rPr>
          <w:rFonts w:cs="David" w:hint="cs"/>
          <w:b/>
          <w:bCs/>
          <w:u w:val="single"/>
          <w:rtl/>
        </w:rPr>
        <w:t xml:space="preserve">יום שלישי, י' בסיוון </w:t>
      </w:r>
      <w:proofErr w:type="spellStart"/>
      <w:r w:rsidRPr="000B4FFE">
        <w:rPr>
          <w:rFonts w:cs="David" w:hint="cs"/>
          <w:b/>
          <w:bCs/>
          <w:u w:val="single"/>
          <w:rtl/>
        </w:rPr>
        <w:t>התשס"ט</w:t>
      </w:r>
      <w:proofErr w:type="spellEnd"/>
      <w:r w:rsidRPr="000B4FFE">
        <w:rPr>
          <w:rFonts w:cs="David" w:hint="cs"/>
          <w:b/>
          <w:bCs/>
          <w:u w:val="single"/>
          <w:rtl/>
        </w:rPr>
        <w:t xml:space="preserve"> (2 ביוני 2009), שעה 9:00</w:t>
      </w:r>
    </w:p>
    <w:p w14:paraId="69359D6A" w14:textId="77777777" w:rsidR="000B4FFE" w:rsidRPr="000B4FFE" w:rsidRDefault="000B4FFE" w:rsidP="000B4FFE">
      <w:pPr>
        <w:bidi/>
        <w:jc w:val="both"/>
        <w:rPr>
          <w:rFonts w:cs="David"/>
          <w:b/>
          <w:bCs/>
          <w:rtl/>
        </w:rPr>
      </w:pPr>
    </w:p>
    <w:p w14:paraId="48E4C951" w14:textId="77777777" w:rsidR="000B4FFE" w:rsidRPr="000B4FFE" w:rsidRDefault="000B4FFE" w:rsidP="000B4FFE">
      <w:pPr>
        <w:bidi/>
        <w:jc w:val="both"/>
        <w:rPr>
          <w:rFonts w:cs="David"/>
          <w:b/>
          <w:bCs/>
          <w:rtl/>
        </w:rPr>
      </w:pPr>
    </w:p>
    <w:p w14:paraId="0C0C1227" w14:textId="77777777" w:rsidR="000B4FFE" w:rsidRPr="000B4FFE" w:rsidRDefault="000B4FFE" w:rsidP="000B4FFE">
      <w:pPr>
        <w:tabs>
          <w:tab w:val="left" w:pos="1221"/>
        </w:tabs>
        <w:bidi/>
        <w:jc w:val="both"/>
        <w:rPr>
          <w:rFonts w:cs="David" w:hint="cs"/>
          <w:b/>
          <w:bCs/>
          <w:u w:val="single"/>
          <w:rtl/>
        </w:rPr>
      </w:pPr>
    </w:p>
    <w:p w14:paraId="462120F5" w14:textId="77777777" w:rsidR="000B4FFE" w:rsidRPr="000B4FFE" w:rsidRDefault="000B4FFE" w:rsidP="000B4FFE">
      <w:pPr>
        <w:tabs>
          <w:tab w:val="left" w:pos="1221"/>
        </w:tabs>
        <w:bidi/>
        <w:jc w:val="both"/>
        <w:rPr>
          <w:rFonts w:cs="David" w:hint="cs"/>
          <w:b/>
          <w:bCs/>
          <w:rtl/>
        </w:rPr>
      </w:pPr>
      <w:r w:rsidRPr="000B4FFE">
        <w:rPr>
          <w:rFonts w:cs="David"/>
          <w:b/>
          <w:bCs/>
          <w:u w:val="single"/>
          <w:rtl/>
        </w:rPr>
        <w:t>סדר היום</w:t>
      </w:r>
      <w:r w:rsidRPr="000B4FFE">
        <w:rPr>
          <w:rFonts w:cs="David"/>
          <w:rtl/>
        </w:rPr>
        <w:t>:</w:t>
      </w:r>
    </w:p>
    <w:p w14:paraId="7FFA3915" w14:textId="77777777" w:rsidR="000B4FFE" w:rsidRPr="000B4FFE" w:rsidRDefault="000B4FFE" w:rsidP="000B4FFE">
      <w:pPr>
        <w:bidi/>
        <w:jc w:val="both"/>
        <w:rPr>
          <w:rFonts w:cs="David" w:hint="cs"/>
          <w:b/>
          <w:bCs/>
          <w:rtl/>
        </w:rPr>
      </w:pPr>
    </w:p>
    <w:p w14:paraId="3D6CD1EA" w14:textId="77777777" w:rsidR="000B4FFE" w:rsidRPr="000B4FFE" w:rsidRDefault="000B4FFE" w:rsidP="000B4FFE">
      <w:pPr>
        <w:numPr>
          <w:ilvl w:val="0"/>
          <w:numId w:val="1"/>
        </w:numPr>
        <w:overflowPunct w:val="0"/>
        <w:autoSpaceDE w:val="0"/>
        <w:autoSpaceDN w:val="0"/>
        <w:bidi/>
        <w:adjustRightInd w:val="0"/>
        <w:jc w:val="both"/>
        <w:textAlignment w:val="baseline"/>
        <w:rPr>
          <w:rFonts w:cs="David" w:hint="cs"/>
          <w:rtl/>
        </w:rPr>
      </w:pPr>
      <w:r w:rsidRPr="000B4FFE">
        <w:rPr>
          <w:rFonts w:cs="David" w:hint="cs"/>
          <w:rtl/>
        </w:rPr>
        <w:t xml:space="preserve">ערעורים על החלטת יו"ר הכנסת והסגנים שלא לאשר דחיפות הצעות לסדר היום. </w:t>
      </w:r>
    </w:p>
    <w:p w14:paraId="12BDDE72" w14:textId="77777777" w:rsidR="000B4FFE" w:rsidRPr="000B4FFE" w:rsidRDefault="000B4FFE" w:rsidP="000B4FFE">
      <w:pPr>
        <w:numPr>
          <w:ilvl w:val="0"/>
          <w:numId w:val="1"/>
        </w:numPr>
        <w:overflowPunct w:val="0"/>
        <w:autoSpaceDE w:val="0"/>
        <w:autoSpaceDN w:val="0"/>
        <w:bidi/>
        <w:adjustRightInd w:val="0"/>
        <w:jc w:val="both"/>
        <w:textAlignment w:val="baseline"/>
        <w:rPr>
          <w:rFonts w:cs="David" w:hint="cs"/>
        </w:rPr>
      </w:pPr>
      <w:r w:rsidRPr="000B4FFE">
        <w:rPr>
          <w:rFonts w:cs="David" w:hint="cs"/>
          <w:rtl/>
        </w:rPr>
        <w:t xml:space="preserve">קביעת מסגרת הדיון להנמקת הצעות הסיעות שלא להחיל דין רציפות על הצעות חוק ממשלתיות. </w:t>
      </w:r>
    </w:p>
    <w:p w14:paraId="190B6620" w14:textId="77777777" w:rsidR="000B4FFE" w:rsidRPr="000B4FFE" w:rsidRDefault="000B4FFE" w:rsidP="000B4FFE">
      <w:pPr>
        <w:numPr>
          <w:ilvl w:val="0"/>
          <w:numId w:val="1"/>
        </w:numPr>
        <w:overflowPunct w:val="0"/>
        <w:autoSpaceDE w:val="0"/>
        <w:autoSpaceDN w:val="0"/>
        <w:bidi/>
        <w:adjustRightInd w:val="0"/>
        <w:jc w:val="both"/>
        <w:textAlignment w:val="baseline"/>
        <w:rPr>
          <w:rFonts w:cs="David" w:hint="cs"/>
        </w:rPr>
      </w:pPr>
      <w:r w:rsidRPr="000B4FFE">
        <w:rPr>
          <w:rFonts w:cs="David" w:hint="cs"/>
          <w:rtl/>
        </w:rPr>
        <w:t xml:space="preserve">קביעת ועדה לדיון בהצעת חוק סדר הדין הפלילי (סמכויות אכיפה </w:t>
      </w:r>
      <w:r w:rsidRPr="000B4FFE">
        <w:rPr>
          <w:rFonts w:cs="David"/>
          <w:rtl/>
        </w:rPr>
        <w:t>–</w:t>
      </w:r>
      <w:r w:rsidRPr="000B4FFE">
        <w:rPr>
          <w:rFonts w:cs="David" w:hint="cs"/>
          <w:rtl/>
        </w:rPr>
        <w:t xml:space="preserve"> מעצרים) (תיקון מס' 7), (חזקת הימלטות מן הדין וחזקת מסוכנות), </w:t>
      </w:r>
      <w:proofErr w:type="spellStart"/>
      <w:r w:rsidRPr="000B4FFE">
        <w:rPr>
          <w:rFonts w:cs="David" w:hint="cs"/>
          <w:rtl/>
        </w:rPr>
        <w:t>התשס"ח</w:t>
      </w:r>
      <w:proofErr w:type="spellEnd"/>
      <w:r w:rsidRPr="000B4FFE">
        <w:rPr>
          <w:rFonts w:cs="David" w:hint="cs"/>
          <w:rtl/>
        </w:rPr>
        <w:t>-2008 (מ/401)</w:t>
      </w:r>
    </w:p>
    <w:p w14:paraId="6559A1A1" w14:textId="77777777" w:rsidR="000B4FFE" w:rsidRPr="000B4FFE" w:rsidRDefault="000B4FFE" w:rsidP="000B4FFE">
      <w:pPr>
        <w:numPr>
          <w:ilvl w:val="0"/>
          <w:numId w:val="1"/>
        </w:numPr>
        <w:overflowPunct w:val="0"/>
        <w:autoSpaceDE w:val="0"/>
        <w:autoSpaceDN w:val="0"/>
        <w:bidi/>
        <w:adjustRightInd w:val="0"/>
        <w:jc w:val="both"/>
        <w:textAlignment w:val="baseline"/>
        <w:rPr>
          <w:rFonts w:cs="David" w:hint="cs"/>
        </w:rPr>
      </w:pPr>
      <w:r w:rsidRPr="000B4FFE">
        <w:rPr>
          <w:rFonts w:cs="David" w:hint="cs"/>
          <w:rtl/>
        </w:rPr>
        <w:t xml:space="preserve">קביעת הוועדה שתדון בהצעת חוק לתשלום חלקי של דמי הבראה בשירות הציבורי בשנים 2009 ו-2010 (הוראת שעה), </w:t>
      </w:r>
      <w:proofErr w:type="spellStart"/>
      <w:r w:rsidRPr="000B4FFE">
        <w:rPr>
          <w:rFonts w:cs="David" w:hint="cs"/>
          <w:rtl/>
        </w:rPr>
        <w:t>התשס"ט</w:t>
      </w:r>
      <w:proofErr w:type="spellEnd"/>
      <w:r w:rsidRPr="000B4FFE">
        <w:rPr>
          <w:rFonts w:cs="David" w:hint="cs"/>
          <w:rtl/>
        </w:rPr>
        <w:t>-2009</w:t>
      </w:r>
    </w:p>
    <w:p w14:paraId="3A9A8CAF" w14:textId="77777777" w:rsidR="000B4FFE" w:rsidRPr="000B4FFE" w:rsidRDefault="000B4FFE" w:rsidP="000B4FFE">
      <w:pPr>
        <w:numPr>
          <w:ilvl w:val="0"/>
          <w:numId w:val="1"/>
        </w:numPr>
        <w:overflowPunct w:val="0"/>
        <w:autoSpaceDE w:val="0"/>
        <w:autoSpaceDN w:val="0"/>
        <w:bidi/>
        <w:adjustRightInd w:val="0"/>
        <w:jc w:val="both"/>
        <w:textAlignment w:val="baseline"/>
        <w:rPr>
          <w:rFonts w:cs="David" w:hint="cs"/>
        </w:rPr>
      </w:pPr>
      <w:r w:rsidRPr="000B4FFE">
        <w:rPr>
          <w:rFonts w:cs="David" w:hint="cs"/>
          <w:rtl/>
        </w:rPr>
        <w:t xml:space="preserve">בקשת חבר הכנסת </w:t>
      </w:r>
      <w:proofErr w:type="spellStart"/>
      <w:r w:rsidRPr="000B4FFE">
        <w:rPr>
          <w:rFonts w:cs="David" w:hint="cs"/>
          <w:rtl/>
        </w:rPr>
        <w:t>פלסנר</w:t>
      </w:r>
      <w:proofErr w:type="spellEnd"/>
      <w:r w:rsidRPr="000B4FFE">
        <w:rPr>
          <w:rFonts w:cs="David" w:hint="cs"/>
          <w:rtl/>
        </w:rPr>
        <w:t xml:space="preserve"> להקדמת הדיון בהצעת הגנת הסביבה (שימוש מושכל במשאבי הטבע </w:t>
      </w:r>
      <w:r w:rsidRPr="000B4FFE">
        <w:rPr>
          <w:rFonts w:cs="David"/>
          <w:rtl/>
        </w:rPr>
        <w:t>–</w:t>
      </w:r>
      <w:r w:rsidRPr="000B4FFE">
        <w:rPr>
          <w:rFonts w:cs="David" w:hint="cs"/>
          <w:rtl/>
        </w:rPr>
        <w:t xml:space="preserve"> חובת התקנת אביזרים חוסכי מים במבני ציבור), </w:t>
      </w:r>
      <w:proofErr w:type="spellStart"/>
      <w:r w:rsidRPr="000B4FFE">
        <w:rPr>
          <w:rFonts w:cs="David" w:hint="cs"/>
          <w:rtl/>
        </w:rPr>
        <w:t>התשס"ט</w:t>
      </w:r>
      <w:proofErr w:type="spellEnd"/>
      <w:r w:rsidRPr="000B4FFE">
        <w:rPr>
          <w:rFonts w:cs="David" w:hint="cs"/>
          <w:rtl/>
        </w:rPr>
        <w:t xml:space="preserve">-2009 (פ/1014) </w:t>
      </w:r>
      <w:r w:rsidRPr="000B4FFE">
        <w:rPr>
          <w:rFonts w:cs="David"/>
          <w:rtl/>
        </w:rPr>
        <w:t>–</w:t>
      </w:r>
      <w:r w:rsidRPr="000B4FFE">
        <w:rPr>
          <w:rFonts w:cs="David" w:hint="cs"/>
          <w:rtl/>
        </w:rPr>
        <w:t xml:space="preserve"> לפני הקריאה הטרומית</w:t>
      </w:r>
    </w:p>
    <w:p w14:paraId="5613DE54" w14:textId="77777777" w:rsidR="000B4FFE" w:rsidRPr="000B4FFE" w:rsidRDefault="000B4FFE" w:rsidP="000B4FFE">
      <w:pPr>
        <w:numPr>
          <w:ilvl w:val="0"/>
          <w:numId w:val="1"/>
        </w:numPr>
        <w:overflowPunct w:val="0"/>
        <w:autoSpaceDE w:val="0"/>
        <w:autoSpaceDN w:val="0"/>
        <w:bidi/>
        <w:adjustRightInd w:val="0"/>
        <w:jc w:val="both"/>
        <w:textAlignment w:val="baseline"/>
        <w:rPr>
          <w:rFonts w:cs="David" w:hint="cs"/>
        </w:rPr>
      </w:pPr>
      <w:r w:rsidRPr="000B4FFE">
        <w:rPr>
          <w:rFonts w:cs="David" w:hint="cs"/>
          <w:rtl/>
        </w:rPr>
        <w:t>קביעת הרכב הוועדה המשותפת של ועדת החוץ והביטחון וועדת הכספים לתקציב הביטחון</w:t>
      </w:r>
    </w:p>
    <w:p w14:paraId="534524AA" w14:textId="77777777" w:rsidR="000B4FFE" w:rsidRPr="000B4FFE" w:rsidRDefault="000B4FFE" w:rsidP="000B4FFE">
      <w:pPr>
        <w:numPr>
          <w:ilvl w:val="0"/>
          <w:numId w:val="1"/>
        </w:numPr>
        <w:overflowPunct w:val="0"/>
        <w:autoSpaceDE w:val="0"/>
        <w:autoSpaceDN w:val="0"/>
        <w:bidi/>
        <w:adjustRightInd w:val="0"/>
        <w:jc w:val="both"/>
        <w:textAlignment w:val="baseline"/>
        <w:rPr>
          <w:rFonts w:cs="David" w:hint="cs"/>
        </w:rPr>
      </w:pPr>
      <w:r w:rsidRPr="000B4FFE">
        <w:rPr>
          <w:rFonts w:cs="David" w:hint="cs"/>
          <w:rtl/>
        </w:rPr>
        <w:t>קביעת הרכב הוועדה המשותפת של ועדת החוץ והביטחון וועדת החוקה, חוק ומשפט לעניין הכרזה על מצב חירום</w:t>
      </w:r>
    </w:p>
    <w:p w14:paraId="1E9C7A08" w14:textId="77777777" w:rsidR="000B4FFE" w:rsidRPr="000B4FFE" w:rsidRDefault="000B4FFE" w:rsidP="000B4FFE">
      <w:pPr>
        <w:numPr>
          <w:ilvl w:val="0"/>
          <w:numId w:val="1"/>
        </w:numPr>
        <w:overflowPunct w:val="0"/>
        <w:autoSpaceDE w:val="0"/>
        <w:autoSpaceDN w:val="0"/>
        <w:bidi/>
        <w:adjustRightInd w:val="0"/>
        <w:jc w:val="both"/>
        <w:textAlignment w:val="baseline"/>
        <w:rPr>
          <w:rFonts w:cs="David" w:hint="cs"/>
        </w:rPr>
      </w:pPr>
      <w:r w:rsidRPr="000B4FFE">
        <w:rPr>
          <w:rFonts w:cs="David" w:hint="cs"/>
          <w:rtl/>
        </w:rPr>
        <w:t xml:space="preserve">קביעת הרכב הוועדה המשותפת של ועדת הכנסת וועדת החוקה, חוק ומשפט שתדון בהחלת דין רציפות על הצעת חוק סדרי השלטון והמשפט (ביטול החלת המשפט, השיפוט והמינהל) (תיקון) (עריכת משאל עם), </w:t>
      </w:r>
      <w:proofErr w:type="spellStart"/>
      <w:r w:rsidRPr="000B4FFE">
        <w:rPr>
          <w:rFonts w:cs="David" w:hint="cs"/>
          <w:rtl/>
        </w:rPr>
        <w:t>התשס"ח</w:t>
      </w:r>
      <w:proofErr w:type="spellEnd"/>
      <w:r w:rsidRPr="000B4FFE">
        <w:rPr>
          <w:rFonts w:cs="David" w:hint="cs"/>
          <w:rtl/>
        </w:rPr>
        <w:t>-2008 (כ/238)</w:t>
      </w:r>
    </w:p>
    <w:p w14:paraId="74024A70" w14:textId="77777777" w:rsidR="000B4FFE" w:rsidRPr="000B4FFE" w:rsidRDefault="000B4FFE" w:rsidP="000B4FFE">
      <w:pPr>
        <w:numPr>
          <w:ilvl w:val="0"/>
          <w:numId w:val="1"/>
        </w:numPr>
        <w:overflowPunct w:val="0"/>
        <w:autoSpaceDE w:val="0"/>
        <w:autoSpaceDN w:val="0"/>
        <w:bidi/>
        <w:adjustRightInd w:val="0"/>
        <w:jc w:val="both"/>
        <w:textAlignment w:val="baseline"/>
        <w:rPr>
          <w:rFonts w:cs="David" w:hint="cs"/>
          <w:rtl/>
        </w:rPr>
      </w:pPr>
      <w:r w:rsidRPr="000B4FFE">
        <w:rPr>
          <w:rFonts w:cs="David" w:hint="cs"/>
          <w:rtl/>
        </w:rPr>
        <w:t>קביעת הרכב הוועדה המשותפת לוועדת החוקה, חוק ומשפט ולוועדת הכספים לעניין איתור והשבת נכסי שואה</w:t>
      </w:r>
    </w:p>
    <w:p w14:paraId="16EE9A1C" w14:textId="77777777" w:rsidR="000B4FFE" w:rsidRPr="000B4FFE" w:rsidRDefault="000B4FFE" w:rsidP="000B4FFE">
      <w:pPr>
        <w:bidi/>
        <w:jc w:val="both"/>
        <w:rPr>
          <w:rFonts w:cs="David"/>
          <w:rtl/>
        </w:rPr>
      </w:pPr>
    </w:p>
    <w:p w14:paraId="5A9ADB8B" w14:textId="77777777" w:rsidR="000B4FFE" w:rsidRPr="000B4FFE" w:rsidRDefault="000B4FFE" w:rsidP="000B4FFE">
      <w:pPr>
        <w:bidi/>
        <w:jc w:val="both"/>
        <w:rPr>
          <w:rFonts w:cs="David"/>
          <w:b/>
          <w:bCs/>
          <w:u w:val="single"/>
          <w:rtl/>
        </w:rPr>
      </w:pPr>
      <w:r w:rsidRPr="000B4FFE">
        <w:rPr>
          <w:rFonts w:cs="David"/>
          <w:b/>
          <w:bCs/>
          <w:u w:val="single"/>
          <w:rtl/>
        </w:rPr>
        <w:t>נכחו</w:t>
      </w:r>
      <w:r w:rsidRPr="000B4FFE">
        <w:rPr>
          <w:rFonts w:cs="David"/>
          <w:rtl/>
        </w:rPr>
        <w:t>:</w:t>
      </w:r>
    </w:p>
    <w:p w14:paraId="01E54641" w14:textId="77777777" w:rsidR="000B4FFE" w:rsidRPr="000B4FFE" w:rsidRDefault="000B4FFE" w:rsidP="000B4FFE">
      <w:pPr>
        <w:bidi/>
        <w:jc w:val="both"/>
        <w:rPr>
          <w:rFonts w:cs="David"/>
          <w:rtl/>
        </w:rPr>
      </w:pPr>
    </w:p>
    <w:p w14:paraId="53C4EE86" w14:textId="77777777" w:rsidR="000B4FFE" w:rsidRPr="000B4FFE" w:rsidRDefault="000B4FFE" w:rsidP="000B4FFE">
      <w:pPr>
        <w:tabs>
          <w:tab w:val="left" w:pos="1788"/>
        </w:tabs>
        <w:bidi/>
        <w:jc w:val="both"/>
        <w:rPr>
          <w:rFonts w:cs="David"/>
          <w:rtl/>
        </w:rPr>
      </w:pPr>
      <w:r w:rsidRPr="000B4FFE">
        <w:rPr>
          <w:rFonts w:cs="David"/>
          <w:b/>
          <w:bCs/>
          <w:u w:val="single"/>
          <w:rtl/>
        </w:rPr>
        <w:t>חברי הוועדה</w:t>
      </w:r>
      <w:r w:rsidRPr="000B4FFE">
        <w:rPr>
          <w:rFonts w:cs="David"/>
          <w:rtl/>
        </w:rPr>
        <w:t>:</w:t>
      </w:r>
    </w:p>
    <w:p w14:paraId="44FF6C63" w14:textId="77777777" w:rsidR="000B4FFE" w:rsidRPr="000B4FFE" w:rsidRDefault="000B4FFE" w:rsidP="000B4FFE">
      <w:pPr>
        <w:bidi/>
        <w:jc w:val="both"/>
        <w:rPr>
          <w:rFonts w:cs="David"/>
          <w:rtl/>
        </w:rPr>
      </w:pPr>
    </w:p>
    <w:p w14:paraId="15EDFD6A" w14:textId="77777777" w:rsidR="000B4FFE" w:rsidRPr="000B4FFE" w:rsidRDefault="000B4FFE" w:rsidP="000B4FFE">
      <w:pPr>
        <w:bidi/>
        <w:jc w:val="both"/>
        <w:rPr>
          <w:rFonts w:cs="David" w:hint="cs"/>
          <w:rtl/>
        </w:rPr>
      </w:pPr>
      <w:r w:rsidRPr="000B4FFE">
        <w:rPr>
          <w:rFonts w:cs="David" w:hint="cs"/>
          <w:rtl/>
        </w:rPr>
        <w:t xml:space="preserve">זאב </w:t>
      </w:r>
      <w:proofErr w:type="spellStart"/>
      <w:r w:rsidRPr="000B4FFE">
        <w:rPr>
          <w:rFonts w:cs="David" w:hint="cs"/>
          <w:rtl/>
        </w:rPr>
        <w:t>אלקין</w:t>
      </w:r>
      <w:proofErr w:type="spellEnd"/>
      <w:r w:rsidRPr="000B4FFE">
        <w:rPr>
          <w:rFonts w:cs="David" w:hint="cs"/>
          <w:rtl/>
        </w:rPr>
        <w:t xml:space="preserve"> </w:t>
      </w:r>
      <w:r w:rsidRPr="000B4FFE">
        <w:rPr>
          <w:rFonts w:cs="David"/>
          <w:rtl/>
        </w:rPr>
        <w:t>–</w:t>
      </w:r>
      <w:r w:rsidRPr="000B4FFE">
        <w:rPr>
          <w:rFonts w:cs="David" w:hint="cs"/>
          <w:rtl/>
        </w:rPr>
        <w:t xml:space="preserve"> היו"ר</w:t>
      </w:r>
    </w:p>
    <w:p w14:paraId="661F911D" w14:textId="77777777" w:rsidR="000B4FFE" w:rsidRPr="000B4FFE" w:rsidRDefault="000B4FFE" w:rsidP="000B4FFE">
      <w:pPr>
        <w:bidi/>
        <w:jc w:val="both"/>
        <w:rPr>
          <w:rFonts w:cs="David" w:hint="cs"/>
          <w:rtl/>
        </w:rPr>
      </w:pPr>
      <w:r w:rsidRPr="000B4FFE">
        <w:rPr>
          <w:rFonts w:cs="David" w:hint="cs"/>
          <w:rtl/>
        </w:rPr>
        <w:t>רחל אדטו</w:t>
      </w:r>
    </w:p>
    <w:p w14:paraId="640EFBEC" w14:textId="77777777" w:rsidR="000B4FFE" w:rsidRPr="000B4FFE" w:rsidRDefault="000B4FFE" w:rsidP="000B4FFE">
      <w:pPr>
        <w:bidi/>
        <w:jc w:val="both"/>
        <w:rPr>
          <w:rFonts w:cs="David" w:hint="cs"/>
          <w:rtl/>
        </w:rPr>
      </w:pPr>
      <w:r w:rsidRPr="000B4FFE">
        <w:rPr>
          <w:rFonts w:cs="David" w:hint="cs"/>
          <w:rtl/>
        </w:rPr>
        <w:t>זבולון אורלב</w:t>
      </w:r>
    </w:p>
    <w:p w14:paraId="2DE36646" w14:textId="77777777" w:rsidR="000B4FFE" w:rsidRPr="000B4FFE" w:rsidRDefault="000B4FFE" w:rsidP="000B4FFE">
      <w:pPr>
        <w:bidi/>
        <w:jc w:val="both"/>
        <w:rPr>
          <w:rFonts w:cs="David" w:hint="cs"/>
          <w:rtl/>
        </w:rPr>
      </w:pPr>
      <w:r w:rsidRPr="000B4FFE">
        <w:rPr>
          <w:rFonts w:cs="David" w:hint="cs"/>
          <w:rtl/>
        </w:rPr>
        <w:t xml:space="preserve">רוברט </w:t>
      </w:r>
      <w:proofErr w:type="spellStart"/>
      <w:r w:rsidRPr="000B4FFE">
        <w:rPr>
          <w:rFonts w:cs="David" w:hint="cs"/>
          <w:rtl/>
        </w:rPr>
        <w:t>אילטוב</w:t>
      </w:r>
      <w:proofErr w:type="spellEnd"/>
    </w:p>
    <w:p w14:paraId="07D76798" w14:textId="77777777" w:rsidR="000B4FFE" w:rsidRPr="000B4FFE" w:rsidRDefault="000B4FFE" w:rsidP="000B4FFE">
      <w:pPr>
        <w:bidi/>
        <w:jc w:val="both"/>
        <w:rPr>
          <w:rFonts w:cs="David" w:hint="cs"/>
          <w:rtl/>
        </w:rPr>
      </w:pPr>
      <w:r w:rsidRPr="000B4FFE">
        <w:rPr>
          <w:rFonts w:cs="David" w:hint="cs"/>
          <w:rtl/>
        </w:rPr>
        <w:t xml:space="preserve">אופיר </w:t>
      </w:r>
      <w:proofErr w:type="spellStart"/>
      <w:r w:rsidRPr="000B4FFE">
        <w:rPr>
          <w:rFonts w:cs="David" w:hint="cs"/>
          <w:rtl/>
        </w:rPr>
        <w:t>אקוניס</w:t>
      </w:r>
      <w:proofErr w:type="spellEnd"/>
    </w:p>
    <w:p w14:paraId="6DADF5BA" w14:textId="77777777" w:rsidR="000B4FFE" w:rsidRPr="000B4FFE" w:rsidRDefault="000B4FFE" w:rsidP="000B4FFE">
      <w:pPr>
        <w:bidi/>
        <w:jc w:val="both"/>
        <w:rPr>
          <w:rFonts w:cs="David" w:hint="cs"/>
          <w:rtl/>
        </w:rPr>
      </w:pPr>
      <w:r w:rsidRPr="000B4FFE">
        <w:rPr>
          <w:rFonts w:cs="David" w:hint="cs"/>
          <w:rtl/>
        </w:rPr>
        <w:t>אילן גילאון</w:t>
      </w:r>
    </w:p>
    <w:p w14:paraId="45B8D3A9" w14:textId="77777777" w:rsidR="000B4FFE" w:rsidRPr="000B4FFE" w:rsidRDefault="000B4FFE" w:rsidP="000B4FFE">
      <w:pPr>
        <w:bidi/>
        <w:jc w:val="both"/>
        <w:rPr>
          <w:rFonts w:cs="David" w:hint="cs"/>
          <w:rtl/>
        </w:rPr>
      </w:pPr>
      <w:r w:rsidRPr="000B4FFE">
        <w:rPr>
          <w:rFonts w:cs="David" w:hint="cs"/>
          <w:rtl/>
        </w:rPr>
        <w:t>נסים זאב</w:t>
      </w:r>
    </w:p>
    <w:p w14:paraId="5E9CD43B" w14:textId="77777777" w:rsidR="000B4FFE" w:rsidRPr="000B4FFE" w:rsidRDefault="000B4FFE" w:rsidP="000B4FFE">
      <w:pPr>
        <w:bidi/>
        <w:jc w:val="both"/>
        <w:rPr>
          <w:rFonts w:cs="David" w:hint="cs"/>
          <w:rtl/>
        </w:rPr>
      </w:pPr>
      <w:r w:rsidRPr="000B4FFE">
        <w:rPr>
          <w:rFonts w:cs="David" w:hint="cs"/>
          <w:rtl/>
        </w:rPr>
        <w:t>אחמד טיבי</w:t>
      </w:r>
    </w:p>
    <w:p w14:paraId="4186D378" w14:textId="77777777" w:rsidR="000B4FFE" w:rsidRPr="000B4FFE" w:rsidRDefault="000B4FFE" w:rsidP="000B4FFE">
      <w:pPr>
        <w:bidi/>
        <w:jc w:val="both"/>
        <w:rPr>
          <w:rFonts w:cs="David" w:hint="cs"/>
          <w:rtl/>
        </w:rPr>
      </w:pPr>
      <w:r w:rsidRPr="000B4FFE">
        <w:rPr>
          <w:rFonts w:cs="David" w:hint="cs"/>
          <w:rtl/>
        </w:rPr>
        <w:t xml:space="preserve">יריב </w:t>
      </w:r>
      <w:proofErr w:type="spellStart"/>
      <w:r w:rsidRPr="000B4FFE">
        <w:rPr>
          <w:rFonts w:cs="David" w:hint="cs"/>
          <w:rtl/>
        </w:rPr>
        <w:t>לוין</w:t>
      </w:r>
      <w:proofErr w:type="spellEnd"/>
    </w:p>
    <w:p w14:paraId="6C6B7BFB" w14:textId="77777777" w:rsidR="000B4FFE" w:rsidRPr="000B4FFE" w:rsidRDefault="000B4FFE" w:rsidP="000B4FFE">
      <w:pPr>
        <w:bidi/>
        <w:jc w:val="both"/>
        <w:rPr>
          <w:rFonts w:cs="David" w:hint="cs"/>
          <w:rtl/>
        </w:rPr>
      </w:pPr>
      <w:r w:rsidRPr="000B4FFE">
        <w:rPr>
          <w:rFonts w:cs="David" w:hint="cs"/>
          <w:rtl/>
        </w:rPr>
        <w:t>מנחם אליעזר מוזס</w:t>
      </w:r>
    </w:p>
    <w:p w14:paraId="728040C5" w14:textId="77777777" w:rsidR="000B4FFE" w:rsidRPr="000B4FFE" w:rsidRDefault="000B4FFE" w:rsidP="000B4FFE">
      <w:pPr>
        <w:bidi/>
        <w:jc w:val="both"/>
        <w:rPr>
          <w:rFonts w:cs="David" w:hint="cs"/>
          <w:rtl/>
        </w:rPr>
      </w:pPr>
      <w:r w:rsidRPr="000B4FFE">
        <w:rPr>
          <w:rFonts w:cs="David" w:hint="cs"/>
          <w:rtl/>
        </w:rPr>
        <w:t>שלמה מולה</w:t>
      </w:r>
    </w:p>
    <w:p w14:paraId="3D41B7AF" w14:textId="77777777" w:rsidR="000B4FFE" w:rsidRPr="000B4FFE" w:rsidRDefault="000B4FFE" w:rsidP="000B4FFE">
      <w:pPr>
        <w:bidi/>
        <w:jc w:val="both"/>
        <w:rPr>
          <w:rFonts w:cs="David" w:hint="cs"/>
          <w:rtl/>
        </w:rPr>
      </w:pPr>
      <w:r w:rsidRPr="000B4FFE">
        <w:rPr>
          <w:rFonts w:cs="David" w:hint="cs"/>
          <w:rtl/>
        </w:rPr>
        <w:t>אברהם מיכאלי</w:t>
      </w:r>
    </w:p>
    <w:p w14:paraId="1D3080A1" w14:textId="77777777" w:rsidR="000B4FFE" w:rsidRPr="000B4FFE" w:rsidRDefault="000B4FFE" w:rsidP="000B4FFE">
      <w:pPr>
        <w:bidi/>
        <w:jc w:val="both"/>
        <w:rPr>
          <w:rFonts w:cs="David" w:hint="cs"/>
          <w:rtl/>
        </w:rPr>
      </w:pPr>
      <w:r w:rsidRPr="000B4FFE">
        <w:rPr>
          <w:rFonts w:cs="David" w:hint="cs"/>
          <w:rtl/>
        </w:rPr>
        <w:t>אלכס מילר</w:t>
      </w:r>
    </w:p>
    <w:p w14:paraId="68C361F9" w14:textId="77777777" w:rsidR="000B4FFE" w:rsidRPr="000B4FFE" w:rsidRDefault="000B4FFE" w:rsidP="000B4FFE">
      <w:pPr>
        <w:bidi/>
        <w:jc w:val="both"/>
        <w:rPr>
          <w:rFonts w:cs="David" w:hint="cs"/>
          <w:rtl/>
        </w:rPr>
      </w:pPr>
      <w:r w:rsidRPr="000B4FFE">
        <w:rPr>
          <w:rFonts w:cs="David" w:hint="cs"/>
          <w:rtl/>
        </w:rPr>
        <w:t xml:space="preserve">ציון </w:t>
      </w:r>
      <w:proofErr w:type="spellStart"/>
      <w:r w:rsidRPr="000B4FFE">
        <w:rPr>
          <w:rFonts w:cs="David" w:hint="cs"/>
          <w:rtl/>
        </w:rPr>
        <w:t>פיניאן</w:t>
      </w:r>
      <w:proofErr w:type="spellEnd"/>
    </w:p>
    <w:p w14:paraId="2A928438" w14:textId="77777777" w:rsidR="000B4FFE" w:rsidRPr="000B4FFE" w:rsidRDefault="000B4FFE" w:rsidP="000B4FFE">
      <w:pPr>
        <w:bidi/>
        <w:jc w:val="both"/>
        <w:rPr>
          <w:rFonts w:cs="David" w:hint="cs"/>
          <w:rtl/>
        </w:rPr>
      </w:pPr>
      <w:r w:rsidRPr="000B4FFE">
        <w:rPr>
          <w:rFonts w:cs="David" w:hint="cs"/>
          <w:rtl/>
        </w:rPr>
        <w:t xml:space="preserve">יוחנן </w:t>
      </w:r>
      <w:proofErr w:type="spellStart"/>
      <w:r w:rsidRPr="000B4FFE">
        <w:rPr>
          <w:rFonts w:cs="David" w:hint="cs"/>
          <w:rtl/>
        </w:rPr>
        <w:t>פלסנר</w:t>
      </w:r>
      <w:proofErr w:type="spellEnd"/>
    </w:p>
    <w:p w14:paraId="51E72E5C" w14:textId="77777777" w:rsidR="000B4FFE" w:rsidRDefault="000B4FFE" w:rsidP="000B4FFE">
      <w:pPr>
        <w:bidi/>
        <w:jc w:val="both"/>
        <w:rPr>
          <w:rFonts w:cs="David" w:hint="cs"/>
          <w:rtl/>
        </w:rPr>
      </w:pPr>
    </w:p>
    <w:p w14:paraId="2CEA6D58" w14:textId="77777777" w:rsidR="000B4FFE" w:rsidRDefault="000B4FFE" w:rsidP="000B4FFE">
      <w:pPr>
        <w:bidi/>
        <w:jc w:val="both"/>
        <w:rPr>
          <w:rFonts w:cs="David" w:hint="cs"/>
          <w:rtl/>
        </w:rPr>
      </w:pPr>
    </w:p>
    <w:p w14:paraId="38718E5A" w14:textId="77777777" w:rsidR="000B4FFE" w:rsidRDefault="000B4FFE" w:rsidP="000B4FFE">
      <w:pPr>
        <w:bidi/>
        <w:jc w:val="both"/>
        <w:rPr>
          <w:rFonts w:cs="David" w:hint="cs"/>
          <w:rtl/>
        </w:rPr>
      </w:pPr>
    </w:p>
    <w:p w14:paraId="776EF42D" w14:textId="77777777" w:rsidR="000B4FFE" w:rsidRDefault="000B4FFE" w:rsidP="000B4FFE">
      <w:pPr>
        <w:bidi/>
        <w:jc w:val="both"/>
        <w:rPr>
          <w:rFonts w:cs="David" w:hint="cs"/>
          <w:rtl/>
        </w:rPr>
      </w:pPr>
    </w:p>
    <w:p w14:paraId="769A483F" w14:textId="77777777" w:rsidR="000B4FFE" w:rsidRDefault="000B4FFE" w:rsidP="000B4FFE">
      <w:pPr>
        <w:bidi/>
        <w:jc w:val="both"/>
        <w:rPr>
          <w:rFonts w:cs="David" w:hint="cs"/>
          <w:rtl/>
        </w:rPr>
      </w:pPr>
    </w:p>
    <w:p w14:paraId="17D29A4A" w14:textId="77777777" w:rsidR="000B4FFE" w:rsidRPr="000B4FFE" w:rsidRDefault="000B4FFE" w:rsidP="000B4FFE">
      <w:pPr>
        <w:bidi/>
        <w:jc w:val="both"/>
        <w:rPr>
          <w:rFonts w:cs="David" w:hint="cs"/>
          <w:rtl/>
        </w:rPr>
      </w:pPr>
    </w:p>
    <w:p w14:paraId="0575D709" w14:textId="77777777" w:rsidR="000B4FFE" w:rsidRPr="000B4FFE" w:rsidRDefault="000B4FFE" w:rsidP="000B4FFE">
      <w:pPr>
        <w:tabs>
          <w:tab w:val="left" w:pos="1788"/>
          <w:tab w:val="left" w:pos="3631"/>
        </w:tabs>
        <w:bidi/>
        <w:jc w:val="both"/>
        <w:rPr>
          <w:rFonts w:cs="David" w:hint="cs"/>
          <w:rtl/>
        </w:rPr>
      </w:pPr>
      <w:r w:rsidRPr="000B4FFE">
        <w:rPr>
          <w:rFonts w:cs="David"/>
          <w:b/>
          <w:bCs/>
          <w:u w:val="single"/>
          <w:rtl/>
        </w:rPr>
        <w:t>מוזמנים</w:t>
      </w:r>
      <w:r w:rsidRPr="000B4FFE">
        <w:rPr>
          <w:rFonts w:cs="David"/>
          <w:rtl/>
        </w:rPr>
        <w:t>:</w:t>
      </w:r>
    </w:p>
    <w:p w14:paraId="14C7390F" w14:textId="77777777" w:rsidR="000B4FFE" w:rsidRPr="000B4FFE" w:rsidRDefault="000B4FFE" w:rsidP="000B4FFE">
      <w:pPr>
        <w:bidi/>
        <w:jc w:val="both"/>
        <w:rPr>
          <w:rFonts w:cs="David"/>
          <w:rtl/>
        </w:rPr>
      </w:pPr>
    </w:p>
    <w:p w14:paraId="39E49E2F" w14:textId="77777777" w:rsidR="000B4FFE" w:rsidRPr="000B4FFE" w:rsidRDefault="000B4FFE" w:rsidP="000B4FFE">
      <w:pPr>
        <w:bidi/>
        <w:jc w:val="both"/>
        <w:rPr>
          <w:rFonts w:cs="David" w:hint="cs"/>
          <w:rtl/>
        </w:rPr>
      </w:pPr>
      <w:r w:rsidRPr="000B4FFE">
        <w:rPr>
          <w:rFonts w:cs="David" w:hint="cs"/>
          <w:rtl/>
        </w:rPr>
        <w:t>איל ינון</w:t>
      </w:r>
      <w:r w:rsidRPr="000B4FFE">
        <w:rPr>
          <w:rFonts w:cs="David" w:hint="cs"/>
          <w:rtl/>
        </w:rPr>
        <w:tab/>
      </w:r>
      <w:r w:rsidRPr="000B4FFE">
        <w:rPr>
          <w:rFonts w:cs="David" w:hint="cs"/>
          <w:rtl/>
        </w:rPr>
        <w:tab/>
      </w:r>
      <w:r>
        <w:rPr>
          <w:rFonts w:cs="David" w:hint="cs"/>
          <w:rtl/>
        </w:rPr>
        <w:tab/>
      </w:r>
      <w:r w:rsidRPr="000B4FFE">
        <w:rPr>
          <w:rFonts w:cs="David" w:hint="cs"/>
          <w:rtl/>
        </w:rPr>
        <w:t>- מזכיר הכנסת</w:t>
      </w:r>
    </w:p>
    <w:p w14:paraId="12955196" w14:textId="77777777" w:rsidR="000B4FFE" w:rsidRPr="000B4FFE" w:rsidRDefault="000B4FFE" w:rsidP="000B4FFE">
      <w:pPr>
        <w:bidi/>
        <w:jc w:val="both"/>
        <w:rPr>
          <w:rFonts w:cs="David" w:hint="cs"/>
          <w:rtl/>
        </w:rPr>
      </w:pPr>
      <w:r w:rsidRPr="000B4FFE">
        <w:rPr>
          <w:rFonts w:cs="David" w:hint="cs"/>
          <w:rtl/>
        </w:rPr>
        <w:t xml:space="preserve">ירדנה </w:t>
      </w:r>
      <w:proofErr w:type="spellStart"/>
      <w:r w:rsidRPr="000B4FFE">
        <w:rPr>
          <w:rFonts w:cs="David" w:hint="cs"/>
          <w:rtl/>
        </w:rPr>
        <w:t>מלר</w:t>
      </w:r>
      <w:proofErr w:type="spellEnd"/>
      <w:r w:rsidRPr="000B4FFE">
        <w:rPr>
          <w:rFonts w:cs="David" w:hint="cs"/>
          <w:rtl/>
        </w:rPr>
        <w:t>-</w:t>
      </w:r>
      <w:proofErr w:type="spellStart"/>
      <w:r w:rsidRPr="000B4FFE">
        <w:rPr>
          <w:rFonts w:cs="David" w:hint="cs"/>
          <w:rtl/>
        </w:rPr>
        <w:t>הורביץ</w:t>
      </w:r>
      <w:proofErr w:type="spellEnd"/>
      <w:r w:rsidRPr="000B4FFE">
        <w:rPr>
          <w:rFonts w:cs="David" w:hint="cs"/>
          <w:rtl/>
        </w:rPr>
        <w:tab/>
        <w:t>- סגנית מזכיר הכנסת</w:t>
      </w:r>
    </w:p>
    <w:p w14:paraId="0567992C" w14:textId="77777777" w:rsidR="000B4FFE" w:rsidRPr="000B4FFE" w:rsidRDefault="000B4FFE" w:rsidP="000B4FFE">
      <w:pPr>
        <w:bidi/>
        <w:jc w:val="both"/>
        <w:rPr>
          <w:rFonts w:cs="David"/>
          <w:rtl/>
        </w:rPr>
      </w:pPr>
    </w:p>
    <w:p w14:paraId="726BF0DE" w14:textId="77777777" w:rsidR="000B4FFE" w:rsidRPr="000B4FFE" w:rsidRDefault="000B4FFE" w:rsidP="000B4FFE">
      <w:pPr>
        <w:tabs>
          <w:tab w:val="left" w:pos="1930"/>
        </w:tabs>
        <w:bidi/>
        <w:jc w:val="both"/>
        <w:rPr>
          <w:rFonts w:cs="David" w:hint="cs"/>
          <w:rtl/>
        </w:rPr>
      </w:pPr>
      <w:r w:rsidRPr="000B4FFE">
        <w:rPr>
          <w:rFonts w:cs="David"/>
          <w:b/>
          <w:bCs/>
          <w:u w:val="single"/>
          <w:rtl/>
        </w:rPr>
        <w:t>י</w:t>
      </w:r>
      <w:r w:rsidRPr="000B4FFE">
        <w:rPr>
          <w:rFonts w:cs="David" w:hint="cs"/>
          <w:b/>
          <w:bCs/>
          <w:u w:val="single"/>
          <w:rtl/>
        </w:rPr>
        <w:t>יעוץ משפטי</w:t>
      </w:r>
      <w:r w:rsidRPr="000B4FFE">
        <w:rPr>
          <w:rFonts w:cs="David"/>
          <w:b/>
          <w:bCs/>
          <w:u w:val="single"/>
          <w:rtl/>
        </w:rPr>
        <w:t>:</w:t>
      </w:r>
    </w:p>
    <w:p w14:paraId="32046438" w14:textId="77777777" w:rsidR="000B4FFE" w:rsidRPr="000B4FFE" w:rsidRDefault="000B4FFE" w:rsidP="000B4FFE">
      <w:pPr>
        <w:bidi/>
        <w:jc w:val="both"/>
        <w:rPr>
          <w:rFonts w:cs="David" w:hint="cs"/>
          <w:rtl/>
        </w:rPr>
      </w:pPr>
    </w:p>
    <w:p w14:paraId="6D857DA6" w14:textId="77777777" w:rsidR="000B4FFE" w:rsidRPr="000B4FFE" w:rsidRDefault="000B4FFE" w:rsidP="000B4FFE">
      <w:pPr>
        <w:bidi/>
        <w:jc w:val="both"/>
        <w:rPr>
          <w:rFonts w:cs="David" w:hint="cs"/>
          <w:rtl/>
        </w:rPr>
      </w:pPr>
      <w:r w:rsidRPr="000B4FFE">
        <w:rPr>
          <w:rFonts w:cs="David" w:hint="cs"/>
          <w:rtl/>
        </w:rPr>
        <w:t>ארבל אסטרחן</w:t>
      </w:r>
    </w:p>
    <w:p w14:paraId="35324A2F" w14:textId="77777777" w:rsidR="000B4FFE" w:rsidRPr="000B4FFE" w:rsidRDefault="000B4FFE" w:rsidP="000B4FFE">
      <w:pPr>
        <w:bidi/>
        <w:jc w:val="both"/>
        <w:rPr>
          <w:rFonts w:cs="David" w:hint="cs"/>
          <w:rtl/>
        </w:rPr>
      </w:pPr>
      <w:r w:rsidRPr="000B4FFE">
        <w:rPr>
          <w:rFonts w:cs="David" w:hint="cs"/>
          <w:rtl/>
        </w:rPr>
        <w:t xml:space="preserve">יעל סלנט </w:t>
      </w:r>
      <w:r w:rsidRPr="000B4FFE">
        <w:rPr>
          <w:rFonts w:cs="David" w:hint="cs"/>
          <w:rtl/>
        </w:rPr>
        <w:tab/>
      </w:r>
      <w:r w:rsidRPr="000B4FFE">
        <w:rPr>
          <w:rFonts w:cs="David" w:hint="cs"/>
          <w:rtl/>
        </w:rPr>
        <w:tab/>
        <w:t>- מתמחה</w:t>
      </w:r>
    </w:p>
    <w:p w14:paraId="6554B0BC" w14:textId="77777777" w:rsidR="000B4FFE" w:rsidRPr="000B4FFE" w:rsidRDefault="000B4FFE" w:rsidP="000B4FFE">
      <w:pPr>
        <w:tabs>
          <w:tab w:val="left" w:pos="1930"/>
        </w:tabs>
        <w:bidi/>
        <w:jc w:val="both"/>
        <w:rPr>
          <w:rFonts w:cs="David" w:hint="cs"/>
          <w:b/>
          <w:bCs/>
          <w:u w:val="single"/>
          <w:rtl/>
        </w:rPr>
      </w:pPr>
    </w:p>
    <w:p w14:paraId="7D0CF6F5" w14:textId="77777777" w:rsidR="000B4FFE" w:rsidRPr="000B4FFE" w:rsidRDefault="000B4FFE" w:rsidP="000B4FFE">
      <w:pPr>
        <w:tabs>
          <w:tab w:val="left" w:pos="1930"/>
        </w:tabs>
        <w:bidi/>
        <w:jc w:val="both"/>
        <w:rPr>
          <w:rFonts w:cs="David" w:hint="cs"/>
          <w:b/>
          <w:bCs/>
          <w:rtl/>
        </w:rPr>
      </w:pPr>
      <w:r w:rsidRPr="000B4FFE">
        <w:rPr>
          <w:rFonts w:cs="David"/>
          <w:b/>
          <w:bCs/>
          <w:u w:val="single"/>
          <w:rtl/>
        </w:rPr>
        <w:t>מנהלת הוועדה</w:t>
      </w:r>
      <w:r w:rsidRPr="000B4FFE">
        <w:rPr>
          <w:rFonts w:cs="David"/>
          <w:rtl/>
        </w:rPr>
        <w:t>:</w:t>
      </w:r>
    </w:p>
    <w:p w14:paraId="756B0CF6" w14:textId="77777777" w:rsidR="000B4FFE" w:rsidRPr="000B4FFE" w:rsidRDefault="000B4FFE" w:rsidP="000B4FFE">
      <w:pPr>
        <w:bidi/>
        <w:jc w:val="both"/>
        <w:rPr>
          <w:rFonts w:cs="David" w:hint="cs"/>
          <w:rtl/>
        </w:rPr>
      </w:pPr>
    </w:p>
    <w:p w14:paraId="26DD323A" w14:textId="77777777" w:rsidR="000B4FFE" w:rsidRPr="000B4FFE" w:rsidRDefault="000B4FFE" w:rsidP="000B4FFE">
      <w:pPr>
        <w:bidi/>
        <w:jc w:val="both"/>
        <w:rPr>
          <w:rFonts w:cs="David" w:hint="cs"/>
          <w:rtl/>
        </w:rPr>
      </w:pPr>
      <w:r w:rsidRPr="000B4FFE">
        <w:rPr>
          <w:rFonts w:cs="David" w:hint="cs"/>
          <w:rtl/>
        </w:rPr>
        <w:t>אתי בן-יוסף</w:t>
      </w:r>
    </w:p>
    <w:p w14:paraId="0EDCB477" w14:textId="77777777" w:rsidR="000B4FFE" w:rsidRPr="000B4FFE" w:rsidRDefault="000B4FFE" w:rsidP="000B4FFE">
      <w:pPr>
        <w:tabs>
          <w:tab w:val="left" w:pos="1930"/>
        </w:tabs>
        <w:bidi/>
        <w:jc w:val="both"/>
        <w:rPr>
          <w:rFonts w:cs="David" w:hint="cs"/>
          <w:b/>
          <w:bCs/>
          <w:u w:val="single"/>
          <w:rtl/>
        </w:rPr>
      </w:pPr>
    </w:p>
    <w:p w14:paraId="4403E118" w14:textId="77777777" w:rsidR="000B4FFE" w:rsidRPr="000B4FFE" w:rsidRDefault="000B4FFE" w:rsidP="000B4FFE">
      <w:pPr>
        <w:tabs>
          <w:tab w:val="left" w:pos="1930"/>
        </w:tabs>
        <w:bidi/>
        <w:jc w:val="both"/>
        <w:rPr>
          <w:rFonts w:cs="David" w:hint="cs"/>
          <w:rtl/>
        </w:rPr>
      </w:pPr>
      <w:r w:rsidRPr="000B4FFE">
        <w:rPr>
          <w:rFonts w:cs="David" w:hint="cs"/>
          <w:b/>
          <w:bCs/>
          <w:u w:val="single"/>
          <w:rtl/>
        </w:rPr>
        <w:t>רשמת פרלמנטרית</w:t>
      </w:r>
      <w:r w:rsidRPr="000B4FFE">
        <w:rPr>
          <w:rFonts w:cs="David"/>
          <w:rtl/>
        </w:rPr>
        <w:t>:</w:t>
      </w:r>
      <w:r w:rsidRPr="000B4FFE">
        <w:rPr>
          <w:rFonts w:cs="David" w:hint="cs"/>
          <w:rtl/>
        </w:rPr>
        <w:tab/>
      </w:r>
    </w:p>
    <w:p w14:paraId="63DF2178" w14:textId="77777777" w:rsidR="000B4FFE" w:rsidRPr="000B4FFE" w:rsidRDefault="000B4FFE" w:rsidP="000B4FFE">
      <w:pPr>
        <w:bidi/>
        <w:jc w:val="both"/>
        <w:rPr>
          <w:rFonts w:cs="David" w:hint="cs"/>
          <w:b/>
          <w:bCs/>
          <w:rtl/>
        </w:rPr>
      </w:pPr>
    </w:p>
    <w:p w14:paraId="0213EAF0" w14:textId="77777777" w:rsidR="000B4FFE" w:rsidRPr="000B4FFE" w:rsidRDefault="000B4FFE" w:rsidP="000B4FFE">
      <w:pPr>
        <w:pStyle w:val="Heading5"/>
        <w:rPr>
          <w:rFonts w:hint="cs"/>
          <w:sz w:val="24"/>
          <w:rtl/>
        </w:rPr>
      </w:pPr>
      <w:r w:rsidRPr="000B4FFE">
        <w:rPr>
          <w:rFonts w:hint="cs"/>
          <w:sz w:val="24"/>
          <w:rtl/>
        </w:rPr>
        <w:t>יפה קרינצה</w:t>
      </w:r>
    </w:p>
    <w:p w14:paraId="5128B3B5" w14:textId="77777777" w:rsidR="000B4FFE" w:rsidRPr="000B4FFE" w:rsidRDefault="000B4FFE" w:rsidP="000B4FFE">
      <w:pPr>
        <w:pStyle w:val="Heading5"/>
        <w:rPr>
          <w:sz w:val="24"/>
          <w:rtl/>
        </w:rPr>
      </w:pPr>
      <w:r w:rsidRPr="000B4FFE">
        <w:rPr>
          <w:sz w:val="24"/>
          <w:rtl/>
        </w:rPr>
        <w:t xml:space="preserve"> </w:t>
      </w:r>
    </w:p>
    <w:p w14:paraId="2182FB47" w14:textId="77777777" w:rsidR="000B4FFE" w:rsidRPr="000B4FFE" w:rsidRDefault="000B4FFE" w:rsidP="000B4FFE">
      <w:pPr>
        <w:bidi/>
        <w:jc w:val="both"/>
        <w:rPr>
          <w:rFonts w:cs="David" w:hint="cs"/>
          <w:rtl/>
        </w:rPr>
      </w:pPr>
    </w:p>
    <w:p w14:paraId="38EE9914" w14:textId="77777777" w:rsidR="000B4FFE" w:rsidRPr="000B4FFE" w:rsidRDefault="000B4FFE" w:rsidP="000B4FFE">
      <w:pPr>
        <w:numPr>
          <w:ilvl w:val="0"/>
          <w:numId w:val="2"/>
        </w:numPr>
        <w:overflowPunct w:val="0"/>
        <w:autoSpaceDE w:val="0"/>
        <w:autoSpaceDN w:val="0"/>
        <w:bidi/>
        <w:adjustRightInd w:val="0"/>
        <w:jc w:val="both"/>
        <w:textAlignment w:val="baseline"/>
        <w:rPr>
          <w:rFonts w:cs="David" w:hint="cs"/>
          <w:b/>
          <w:bCs/>
          <w:rtl/>
        </w:rPr>
      </w:pPr>
      <w:r w:rsidRPr="000B4FFE">
        <w:rPr>
          <w:rFonts w:cs="David"/>
          <w:rtl/>
        </w:rPr>
        <w:br w:type="page"/>
      </w:r>
      <w:r w:rsidRPr="000B4FFE">
        <w:rPr>
          <w:rFonts w:cs="David" w:hint="cs"/>
          <w:b/>
          <w:bCs/>
          <w:rtl/>
        </w:rPr>
        <w:lastRenderedPageBreak/>
        <w:t xml:space="preserve">ערעורים על החלטת יו"ר הכנסת והסגנים שלא לאשר דחיפות הצעות לסדר היום. </w:t>
      </w:r>
    </w:p>
    <w:p w14:paraId="34735647" w14:textId="77777777" w:rsidR="000B4FFE" w:rsidRPr="000B4FFE" w:rsidRDefault="000B4FFE" w:rsidP="000B4FFE">
      <w:pPr>
        <w:numPr>
          <w:ilvl w:val="0"/>
          <w:numId w:val="2"/>
        </w:numPr>
        <w:overflowPunct w:val="0"/>
        <w:autoSpaceDE w:val="0"/>
        <w:autoSpaceDN w:val="0"/>
        <w:bidi/>
        <w:adjustRightInd w:val="0"/>
        <w:jc w:val="center"/>
        <w:textAlignment w:val="baseline"/>
        <w:rPr>
          <w:rFonts w:cs="David" w:hint="cs"/>
          <w:b/>
          <w:bCs/>
          <w:u w:val="single"/>
        </w:rPr>
      </w:pPr>
      <w:r w:rsidRPr="000B4FFE">
        <w:rPr>
          <w:rFonts w:cs="David" w:hint="cs"/>
          <w:b/>
          <w:bCs/>
          <w:rtl/>
        </w:rPr>
        <w:t xml:space="preserve">קביעת מסגרת הדיון להנמקת הצעות הסיעות שלא להחיל דין רציפות על הצעות חוק </w:t>
      </w:r>
      <w:r w:rsidRPr="000B4FFE">
        <w:rPr>
          <w:rFonts w:cs="David" w:hint="cs"/>
          <w:b/>
          <w:bCs/>
          <w:u w:val="single"/>
          <w:rtl/>
        </w:rPr>
        <w:t>ממשלתיות.</w:t>
      </w:r>
    </w:p>
    <w:p w14:paraId="47C1BC9B" w14:textId="77777777" w:rsidR="000B4FFE" w:rsidRPr="000B4FFE" w:rsidRDefault="000B4FFE" w:rsidP="000B4FFE">
      <w:pPr>
        <w:bidi/>
        <w:jc w:val="both"/>
        <w:rPr>
          <w:rFonts w:cs="David" w:hint="cs"/>
          <w:rtl/>
        </w:rPr>
      </w:pPr>
    </w:p>
    <w:p w14:paraId="6E6D65D7" w14:textId="77777777" w:rsidR="000B4FFE" w:rsidRDefault="000B4FFE" w:rsidP="000B4FFE">
      <w:pPr>
        <w:bidi/>
        <w:jc w:val="both"/>
        <w:rPr>
          <w:rFonts w:cs="David" w:hint="cs"/>
          <w:rtl/>
        </w:rPr>
      </w:pPr>
    </w:p>
    <w:p w14:paraId="75E8D9A5" w14:textId="77777777" w:rsidR="000B4FFE" w:rsidRPr="000B4FFE" w:rsidRDefault="000B4FFE" w:rsidP="000B4FFE">
      <w:pPr>
        <w:bidi/>
        <w:jc w:val="both"/>
        <w:rPr>
          <w:rFonts w:cs="David" w:hint="cs"/>
          <w:rtl/>
        </w:rPr>
      </w:pPr>
    </w:p>
    <w:p w14:paraId="00F2888E"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736D5B91" w14:textId="77777777" w:rsidR="000B4FFE" w:rsidRPr="000B4FFE" w:rsidRDefault="000B4FFE" w:rsidP="000B4FFE">
      <w:pPr>
        <w:bidi/>
        <w:jc w:val="both"/>
        <w:rPr>
          <w:rFonts w:cs="David" w:hint="cs"/>
          <w:rtl/>
        </w:rPr>
      </w:pPr>
    </w:p>
    <w:p w14:paraId="455EBB6B" w14:textId="77777777" w:rsidR="000B4FFE" w:rsidRPr="000B4FFE" w:rsidRDefault="000B4FFE" w:rsidP="000B4FFE">
      <w:pPr>
        <w:bidi/>
        <w:jc w:val="both"/>
        <w:rPr>
          <w:rFonts w:cs="David" w:hint="cs"/>
          <w:rtl/>
        </w:rPr>
      </w:pPr>
      <w:r w:rsidRPr="000B4FFE">
        <w:rPr>
          <w:rFonts w:cs="David" w:hint="cs"/>
          <w:rtl/>
        </w:rPr>
        <w:tab/>
        <w:t xml:space="preserve">בוקר טוב, אנחנו מתחילים את הישיבה. אנחנו חוסכים בסעיף א', אני מבין שלא התקבלו ערעורים. זה אומר שהנשיאות קיבלה החלטות נכונות וחברי הכנסת מסכימים לדעתה של הנשיאות ופטרו אותנו. </w:t>
      </w:r>
    </w:p>
    <w:p w14:paraId="5E48D2E8" w14:textId="77777777" w:rsidR="000B4FFE" w:rsidRPr="000B4FFE" w:rsidRDefault="000B4FFE" w:rsidP="000B4FFE">
      <w:pPr>
        <w:bidi/>
        <w:jc w:val="both"/>
        <w:rPr>
          <w:rFonts w:cs="David" w:hint="cs"/>
          <w:rtl/>
        </w:rPr>
      </w:pPr>
    </w:p>
    <w:p w14:paraId="2AD002B9"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09053107" w14:textId="77777777" w:rsidR="000B4FFE" w:rsidRPr="000B4FFE" w:rsidRDefault="000B4FFE" w:rsidP="000B4FFE">
      <w:pPr>
        <w:bidi/>
        <w:jc w:val="both"/>
        <w:rPr>
          <w:rFonts w:cs="David" w:hint="cs"/>
          <w:u w:val="single"/>
          <w:rtl/>
        </w:rPr>
      </w:pPr>
    </w:p>
    <w:p w14:paraId="27368767" w14:textId="77777777" w:rsidR="000B4FFE" w:rsidRPr="000B4FFE" w:rsidRDefault="000B4FFE" w:rsidP="000B4FFE">
      <w:pPr>
        <w:bidi/>
        <w:jc w:val="both"/>
        <w:rPr>
          <w:rFonts w:cs="David" w:hint="cs"/>
          <w:rtl/>
        </w:rPr>
      </w:pPr>
      <w:r w:rsidRPr="000B4FFE">
        <w:rPr>
          <w:rFonts w:cs="David" w:hint="cs"/>
          <w:rtl/>
        </w:rPr>
        <w:tab/>
        <w:t>מי אמר? אולי לא?</w:t>
      </w:r>
    </w:p>
    <w:p w14:paraId="71F5342F" w14:textId="77777777" w:rsidR="000B4FFE" w:rsidRPr="000B4FFE" w:rsidRDefault="000B4FFE" w:rsidP="000B4FFE">
      <w:pPr>
        <w:bidi/>
        <w:jc w:val="both"/>
        <w:rPr>
          <w:rFonts w:cs="David" w:hint="cs"/>
          <w:rtl/>
        </w:rPr>
      </w:pPr>
    </w:p>
    <w:p w14:paraId="66DFF0FF"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382D65A4" w14:textId="77777777" w:rsidR="000B4FFE" w:rsidRPr="000B4FFE" w:rsidRDefault="000B4FFE" w:rsidP="000B4FFE">
      <w:pPr>
        <w:bidi/>
        <w:jc w:val="both"/>
        <w:rPr>
          <w:rFonts w:cs="David" w:hint="cs"/>
          <w:rtl/>
        </w:rPr>
      </w:pPr>
    </w:p>
    <w:p w14:paraId="40A119D9" w14:textId="77777777" w:rsidR="000B4FFE" w:rsidRPr="000B4FFE" w:rsidRDefault="000B4FFE" w:rsidP="000B4FFE">
      <w:pPr>
        <w:bidi/>
        <w:jc w:val="both"/>
        <w:rPr>
          <w:rFonts w:cs="David" w:hint="cs"/>
          <w:rtl/>
        </w:rPr>
      </w:pPr>
      <w:r w:rsidRPr="000B4FFE">
        <w:rPr>
          <w:rFonts w:cs="David" w:hint="cs"/>
          <w:rtl/>
        </w:rPr>
        <w:tab/>
        <w:t xml:space="preserve">עובדה, אף אחד לא הגיש ערר. יש את מבחן המציאות, חבר הכנסת מולה, הוא עובד הכי טוב. </w:t>
      </w:r>
    </w:p>
    <w:p w14:paraId="7F69686E" w14:textId="77777777" w:rsidR="000B4FFE" w:rsidRPr="000B4FFE" w:rsidRDefault="000B4FFE" w:rsidP="000B4FFE">
      <w:pPr>
        <w:bidi/>
        <w:jc w:val="both"/>
        <w:rPr>
          <w:rFonts w:cs="David" w:hint="cs"/>
          <w:rtl/>
        </w:rPr>
      </w:pPr>
    </w:p>
    <w:p w14:paraId="09D8328F" w14:textId="77777777" w:rsidR="000B4FFE" w:rsidRPr="000B4FFE" w:rsidRDefault="000B4FFE" w:rsidP="000B4FFE">
      <w:pPr>
        <w:bidi/>
        <w:ind w:firstLine="567"/>
        <w:jc w:val="both"/>
        <w:rPr>
          <w:rFonts w:cs="David" w:hint="cs"/>
          <w:rtl/>
        </w:rPr>
      </w:pPr>
      <w:r w:rsidRPr="000B4FFE">
        <w:rPr>
          <w:rFonts w:cs="David" w:hint="cs"/>
          <w:rtl/>
        </w:rPr>
        <w:t xml:space="preserve">הנושא השני על סדר היום הוא קביעת מסגרת הדיון להנמקת הצעות הסיעות שלא להחיל דין רציפות על הצעות חוק ממשלתיות. אעדכן את החברים שאתמול אישרה הנשיאות שהדיון בהתנגדויות יתקיים ביום שלישי וההצבעה תתקיים ביום רביעי. מה שנותר לנו זה רק לשאר לאשר את מסגרת הזמן לדיון בהתנגדויות שיהיה היום. בבקשה, אדוני המזכיר. </w:t>
      </w:r>
    </w:p>
    <w:p w14:paraId="46184F52" w14:textId="77777777" w:rsidR="000B4FFE" w:rsidRPr="000B4FFE" w:rsidRDefault="000B4FFE" w:rsidP="000B4FFE">
      <w:pPr>
        <w:bidi/>
        <w:jc w:val="both"/>
        <w:rPr>
          <w:rFonts w:cs="David" w:hint="cs"/>
          <w:rtl/>
        </w:rPr>
      </w:pPr>
    </w:p>
    <w:p w14:paraId="2DA7DF8C" w14:textId="77777777" w:rsidR="000B4FFE" w:rsidRPr="000B4FFE" w:rsidRDefault="000B4FFE" w:rsidP="000B4FFE">
      <w:pPr>
        <w:bidi/>
        <w:jc w:val="both"/>
        <w:rPr>
          <w:rFonts w:cs="David" w:hint="cs"/>
          <w:u w:val="single"/>
          <w:rtl/>
        </w:rPr>
      </w:pPr>
      <w:r w:rsidRPr="000B4FFE">
        <w:rPr>
          <w:rFonts w:cs="David" w:hint="cs"/>
          <w:u w:val="single"/>
          <w:rtl/>
        </w:rPr>
        <w:t>איל ינון:</w:t>
      </w:r>
    </w:p>
    <w:p w14:paraId="1C37C0C6" w14:textId="77777777" w:rsidR="000B4FFE" w:rsidRPr="000B4FFE" w:rsidRDefault="000B4FFE" w:rsidP="000B4FFE">
      <w:pPr>
        <w:bidi/>
        <w:jc w:val="both"/>
        <w:rPr>
          <w:rFonts w:cs="David" w:hint="cs"/>
          <w:rtl/>
        </w:rPr>
      </w:pPr>
    </w:p>
    <w:p w14:paraId="21EB2746" w14:textId="77777777" w:rsidR="000B4FFE" w:rsidRPr="000B4FFE" w:rsidRDefault="000B4FFE" w:rsidP="000B4FFE">
      <w:pPr>
        <w:bidi/>
        <w:ind w:firstLine="567"/>
        <w:jc w:val="both"/>
        <w:rPr>
          <w:rFonts w:cs="David" w:hint="cs"/>
          <w:rtl/>
        </w:rPr>
      </w:pPr>
      <w:r w:rsidRPr="000B4FFE">
        <w:rPr>
          <w:rFonts w:cs="David" w:hint="cs"/>
          <w:rtl/>
        </w:rPr>
        <w:t xml:space="preserve">בפעם הקודמת התקבלה בעניין הזה החלטה בנשיאות והנשיאות החליטה לאפשר לכל סיעה זמן דיבור של שלוש דקות על כל הצעת חוק. זה יצא כ-3.5 שעות של דיון. קדימה מיצתה את זכותה ושאר הסיעות מיצו באופן חלקי את זמן הדיבור שניתן להן. הפעם יש לנו תשע הצעות חוק, ואם נלך לפי הפעם הקודמת זה שלוש דקות על כל הצעת חוק לכל סיעה. יש לנו שש סיעות שהגישו התנגדות לדין רציפות. </w:t>
      </w:r>
    </w:p>
    <w:p w14:paraId="554E7CDF" w14:textId="77777777" w:rsidR="000B4FFE" w:rsidRPr="000B4FFE" w:rsidRDefault="000B4FFE" w:rsidP="000B4FFE">
      <w:pPr>
        <w:bidi/>
        <w:ind w:firstLine="567"/>
        <w:jc w:val="both"/>
        <w:rPr>
          <w:rFonts w:cs="David" w:hint="cs"/>
          <w:rtl/>
        </w:rPr>
      </w:pPr>
    </w:p>
    <w:p w14:paraId="3F196C0D" w14:textId="77777777" w:rsidR="000B4FFE" w:rsidRPr="000B4FFE" w:rsidRDefault="000B4FFE" w:rsidP="000B4FFE">
      <w:pPr>
        <w:bidi/>
        <w:jc w:val="both"/>
        <w:rPr>
          <w:rFonts w:cs="David" w:hint="cs"/>
          <w:rtl/>
        </w:rPr>
      </w:pPr>
      <w:r w:rsidRPr="000B4FFE">
        <w:rPr>
          <w:rFonts w:cs="David" w:hint="cs"/>
          <w:u w:val="single"/>
          <w:rtl/>
        </w:rPr>
        <w:t>אברהם מיכאלי:</w:t>
      </w:r>
    </w:p>
    <w:p w14:paraId="4D52FDEC" w14:textId="77777777" w:rsidR="000B4FFE" w:rsidRPr="000B4FFE" w:rsidRDefault="000B4FFE" w:rsidP="000B4FFE">
      <w:pPr>
        <w:bidi/>
        <w:jc w:val="both"/>
        <w:rPr>
          <w:rFonts w:cs="David" w:hint="cs"/>
          <w:rtl/>
        </w:rPr>
      </w:pPr>
    </w:p>
    <w:p w14:paraId="03E4205A" w14:textId="77777777" w:rsidR="000B4FFE" w:rsidRPr="000B4FFE" w:rsidRDefault="000B4FFE" w:rsidP="000B4FFE">
      <w:pPr>
        <w:bidi/>
        <w:ind w:firstLine="567"/>
        <w:jc w:val="both"/>
        <w:rPr>
          <w:rFonts w:cs="David" w:hint="cs"/>
          <w:rtl/>
        </w:rPr>
      </w:pPr>
      <w:r w:rsidRPr="000B4FFE">
        <w:rPr>
          <w:rFonts w:cs="David" w:hint="cs"/>
          <w:rtl/>
        </w:rPr>
        <w:t>סיעות אופוזיציה בלבד?</w:t>
      </w:r>
    </w:p>
    <w:p w14:paraId="61B9D976" w14:textId="77777777" w:rsidR="000B4FFE" w:rsidRPr="000B4FFE" w:rsidRDefault="000B4FFE" w:rsidP="000B4FFE">
      <w:pPr>
        <w:bidi/>
        <w:ind w:firstLine="567"/>
        <w:jc w:val="both"/>
        <w:rPr>
          <w:rFonts w:cs="David" w:hint="cs"/>
          <w:rtl/>
        </w:rPr>
      </w:pPr>
    </w:p>
    <w:p w14:paraId="31D8699F" w14:textId="77777777" w:rsidR="000B4FFE" w:rsidRPr="000B4FFE" w:rsidRDefault="000B4FFE" w:rsidP="000B4FFE">
      <w:pPr>
        <w:bidi/>
        <w:jc w:val="both"/>
        <w:rPr>
          <w:rFonts w:cs="David" w:hint="cs"/>
          <w:u w:val="single"/>
          <w:rtl/>
        </w:rPr>
      </w:pPr>
      <w:r w:rsidRPr="000B4FFE">
        <w:rPr>
          <w:rFonts w:cs="David" w:hint="cs"/>
          <w:u w:val="single"/>
          <w:rtl/>
        </w:rPr>
        <w:t>איל ינון:</w:t>
      </w:r>
    </w:p>
    <w:p w14:paraId="5658C5DD" w14:textId="77777777" w:rsidR="000B4FFE" w:rsidRPr="000B4FFE" w:rsidRDefault="000B4FFE" w:rsidP="000B4FFE">
      <w:pPr>
        <w:bidi/>
        <w:ind w:firstLine="567"/>
        <w:jc w:val="both"/>
        <w:rPr>
          <w:rFonts w:cs="David" w:hint="cs"/>
          <w:rtl/>
        </w:rPr>
      </w:pPr>
    </w:p>
    <w:p w14:paraId="26AB859B" w14:textId="77777777" w:rsidR="000B4FFE" w:rsidRPr="000B4FFE" w:rsidRDefault="000B4FFE" w:rsidP="000B4FFE">
      <w:pPr>
        <w:bidi/>
        <w:ind w:firstLine="567"/>
        <w:jc w:val="both"/>
        <w:rPr>
          <w:rFonts w:cs="David" w:hint="cs"/>
          <w:rtl/>
        </w:rPr>
      </w:pPr>
      <w:r w:rsidRPr="000B4FFE">
        <w:rPr>
          <w:rFonts w:cs="David" w:hint="cs"/>
          <w:rtl/>
        </w:rPr>
        <w:t xml:space="preserve">רק סיעות האופוזיציה הגישו התנגדות. </w:t>
      </w:r>
    </w:p>
    <w:p w14:paraId="1D314861" w14:textId="77777777" w:rsidR="000B4FFE" w:rsidRPr="000B4FFE" w:rsidRDefault="000B4FFE" w:rsidP="000B4FFE">
      <w:pPr>
        <w:bidi/>
        <w:ind w:firstLine="567"/>
        <w:jc w:val="both"/>
        <w:rPr>
          <w:rFonts w:cs="David" w:hint="cs"/>
          <w:rtl/>
        </w:rPr>
      </w:pPr>
    </w:p>
    <w:p w14:paraId="06B26624"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05052FB3" w14:textId="77777777" w:rsidR="000B4FFE" w:rsidRPr="000B4FFE" w:rsidRDefault="000B4FFE" w:rsidP="000B4FFE">
      <w:pPr>
        <w:bidi/>
        <w:ind w:firstLine="567"/>
        <w:jc w:val="both"/>
        <w:rPr>
          <w:rFonts w:cs="David" w:hint="cs"/>
          <w:rtl/>
        </w:rPr>
      </w:pPr>
    </w:p>
    <w:p w14:paraId="3303977B" w14:textId="77777777" w:rsidR="000B4FFE" w:rsidRPr="000B4FFE" w:rsidRDefault="000B4FFE" w:rsidP="000B4FFE">
      <w:pPr>
        <w:bidi/>
        <w:ind w:firstLine="567"/>
        <w:jc w:val="both"/>
        <w:rPr>
          <w:rFonts w:cs="David" w:hint="cs"/>
          <w:rtl/>
        </w:rPr>
      </w:pPr>
      <w:r w:rsidRPr="000B4FFE">
        <w:rPr>
          <w:rFonts w:cs="David" w:hint="cs"/>
          <w:rtl/>
        </w:rPr>
        <w:t xml:space="preserve">אנחנו עדיין במצב שסיעות הקואליציה לא מגישות התנגדות לבקשות הממשלה, לכן זה שש סיעות האופוזיציה. </w:t>
      </w:r>
    </w:p>
    <w:p w14:paraId="2BD71F07" w14:textId="77777777" w:rsidR="000B4FFE" w:rsidRPr="000B4FFE" w:rsidRDefault="000B4FFE" w:rsidP="000B4FFE">
      <w:pPr>
        <w:bidi/>
        <w:jc w:val="both"/>
        <w:rPr>
          <w:rFonts w:cs="David" w:hint="cs"/>
          <w:rtl/>
        </w:rPr>
      </w:pPr>
    </w:p>
    <w:p w14:paraId="76CE251C" w14:textId="77777777" w:rsidR="000B4FFE" w:rsidRPr="000B4FFE" w:rsidRDefault="000B4FFE" w:rsidP="000B4FFE">
      <w:pPr>
        <w:bidi/>
        <w:jc w:val="both"/>
        <w:rPr>
          <w:rFonts w:cs="David" w:hint="cs"/>
          <w:u w:val="single"/>
          <w:rtl/>
        </w:rPr>
      </w:pPr>
      <w:r w:rsidRPr="000B4FFE">
        <w:rPr>
          <w:rFonts w:cs="David" w:hint="cs"/>
          <w:u w:val="single"/>
          <w:rtl/>
        </w:rPr>
        <w:t>מנחם אליעזר מוזס:</w:t>
      </w:r>
    </w:p>
    <w:p w14:paraId="5D728DA5" w14:textId="77777777" w:rsidR="000B4FFE" w:rsidRPr="000B4FFE" w:rsidRDefault="000B4FFE" w:rsidP="000B4FFE">
      <w:pPr>
        <w:bidi/>
        <w:jc w:val="both"/>
        <w:rPr>
          <w:rFonts w:cs="David" w:hint="cs"/>
          <w:rtl/>
        </w:rPr>
      </w:pPr>
    </w:p>
    <w:p w14:paraId="0EB0D121" w14:textId="77777777" w:rsidR="000B4FFE" w:rsidRPr="000B4FFE" w:rsidRDefault="000B4FFE" w:rsidP="000B4FFE">
      <w:pPr>
        <w:bidi/>
        <w:ind w:firstLine="567"/>
        <w:jc w:val="both"/>
        <w:rPr>
          <w:rFonts w:cs="David" w:hint="cs"/>
          <w:rtl/>
        </w:rPr>
      </w:pPr>
      <w:r w:rsidRPr="000B4FFE">
        <w:rPr>
          <w:rFonts w:cs="David" w:hint="cs"/>
          <w:rtl/>
        </w:rPr>
        <w:t>כמה זה ייקח בסך הכול?</w:t>
      </w:r>
    </w:p>
    <w:p w14:paraId="30539ED4" w14:textId="77777777" w:rsidR="000B4FFE" w:rsidRPr="000B4FFE" w:rsidRDefault="000B4FFE" w:rsidP="000B4FFE">
      <w:pPr>
        <w:bidi/>
        <w:jc w:val="both"/>
        <w:rPr>
          <w:rFonts w:cs="David" w:hint="cs"/>
          <w:rtl/>
        </w:rPr>
      </w:pPr>
    </w:p>
    <w:p w14:paraId="1300FB91"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27BFA745" w14:textId="77777777" w:rsidR="000B4FFE" w:rsidRPr="000B4FFE" w:rsidRDefault="000B4FFE" w:rsidP="000B4FFE">
      <w:pPr>
        <w:bidi/>
        <w:jc w:val="both"/>
        <w:rPr>
          <w:rFonts w:cs="David" w:hint="cs"/>
          <w:rtl/>
        </w:rPr>
      </w:pPr>
    </w:p>
    <w:p w14:paraId="7E80C161" w14:textId="77777777" w:rsidR="000B4FFE" w:rsidRPr="000B4FFE" w:rsidRDefault="000B4FFE" w:rsidP="000B4FFE">
      <w:pPr>
        <w:bidi/>
        <w:ind w:firstLine="567"/>
        <w:jc w:val="both"/>
        <w:rPr>
          <w:rFonts w:cs="David" w:hint="cs"/>
          <w:rtl/>
        </w:rPr>
      </w:pPr>
      <w:r w:rsidRPr="000B4FFE">
        <w:rPr>
          <w:rFonts w:cs="David" w:hint="cs"/>
          <w:rtl/>
        </w:rPr>
        <w:t xml:space="preserve">משהו כמו שלוש שעות. </w:t>
      </w:r>
    </w:p>
    <w:p w14:paraId="2C8792BC" w14:textId="77777777" w:rsidR="000B4FFE" w:rsidRDefault="000B4FFE" w:rsidP="000B4FFE">
      <w:pPr>
        <w:bidi/>
        <w:ind w:firstLine="567"/>
        <w:jc w:val="both"/>
        <w:rPr>
          <w:rFonts w:cs="David" w:hint="cs"/>
          <w:rtl/>
        </w:rPr>
      </w:pPr>
    </w:p>
    <w:p w14:paraId="681510BC" w14:textId="77777777" w:rsidR="000B4FFE" w:rsidRDefault="000B4FFE" w:rsidP="000B4FFE">
      <w:pPr>
        <w:bidi/>
        <w:ind w:firstLine="567"/>
        <w:jc w:val="both"/>
        <w:rPr>
          <w:rFonts w:cs="David" w:hint="cs"/>
          <w:rtl/>
        </w:rPr>
      </w:pPr>
    </w:p>
    <w:p w14:paraId="0B2FDF5B" w14:textId="77777777" w:rsidR="000B4FFE" w:rsidRDefault="000B4FFE" w:rsidP="000B4FFE">
      <w:pPr>
        <w:bidi/>
        <w:ind w:firstLine="567"/>
        <w:jc w:val="both"/>
        <w:rPr>
          <w:rFonts w:cs="David" w:hint="cs"/>
          <w:rtl/>
        </w:rPr>
      </w:pPr>
    </w:p>
    <w:p w14:paraId="46985E7B" w14:textId="77777777" w:rsidR="000B4FFE" w:rsidRDefault="000B4FFE" w:rsidP="000B4FFE">
      <w:pPr>
        <w:bidi/>
        <w:ind w:firstLine="567"/>
        <w:jc w:val="both"/>
        <w:rPr>
          <w:rFonts w:cs="David" w:hint="cs"/>
          <w:rtl/>
        </w:rPr>
      </w:pPr>
    </w:p>
    <w:p w14:paraId="5E6D65E8" w14:textId="77777777" w:rsidR="000B4FFE" w:rsidRPr="000B4FFE" w:rsidRDefault="000B4FFE" w:rsidP="000B4FFE">
      <w:pPr>
        <w:bidi/>
        <w:ind w:firstLine="567"/>
        <w:jc w:val="both"/>
        <w:rPr>
          <w:rFonts w:cs="David" w:hint="cs"/>
          <w:rtl/>
        </w:rPr>
      </w:pPr>
    </w:p>
    <w:p w14:paraId="25EB4B3A" w14:textId="77777777" w:rsidR="000B4FFE" w:rsidRPr="000B4FFE" w:rsidRDefault="000B4FFE" w:rsidP="000B4FFE">
      <w:pPr>
        <w:bidi/>
        <w:jc w:val="both"/>
        <w:rPr>
          <w:rFonts w:cs="David" w:hint="cs"/>
          <w:rtl/>
        </w:rPr>
      </w:pPr>
      <w:r w:rsidRPr="000B4FFE">
        <w:rPr>
          <w:rFonts w:cs="David" w:hint="cs"/>
          <w:u w:val="single"/>
          <w:rtl/>
        </w:rPr>
        <w:t>נסים זאב:</w:t>
      </w:r>
    </w:p>
    <w:p w14:paraId="4EB1B0A8" w14:textId="77777777" w:rsidR="000B4FFE" w:rsidRPr="000B4FFE" w:rsidRDefault="000B4FFE" w:rsidP="000B4FFE">
      <w:pPr>
        <w:bidi/>
        <w:jc w:val="both"/>
        <w:rPr>
          <w:rFonts w:cs="David" w:hint="cs"/>
          <w:rtl/>
        </w:rPr>
      </w:pPr>
    </w:p>
    <w:p w14:paraId="11D30CE7" w14:textId="77777777" w:rsidR="000B4FFE" w:rsidRPr="000B4FFE" w:rsidRDefault="000B4FFE" w:rsidP="000B4FFE">
      <w:pPr>
        <w:bidi/>
        <w:ind w:firstLine="567"/>
        <w:jc w:val="both"/>
        <w:rPr>
          <w:rFonts w:cs="David" w:hint="cs"/>
          <w:rtl/>
        </w:rPr>
      </w:pPr>
      <w:r w:rsidRPr="000B4FFE">
        <w:rPr>
          <w:rFonts w:cs="David" w:hint="cs"/>
          <w:rtl/>
        </w:rPr>
        <w:t>אי-אפשר להחריג את הדיבורים? 18 דקות כל אחד צריך לדבר?</w:t>
      </w:r>
    </w:p>
    <w:p w14:paraId="68A2B4A9" w14:textId="77777777" w:rsidR="000B4FFE" w:rsidRPr="000B4FFE" w:rsidRDefault="000B4FFE" w:rsidP="000B4FFE">
      <w:pPr>
        <w:bidi/>
        <w:ind w:firstLine="567"/>
        <w:jc w:val="both"/>
        <w:rPr>
          <w:rFonts w:cs="David" w:hint="cs"/>
          <w:rtl/>
        </w:rPr>
      </w:pPr>
    </w:p>
    <w:p w14:paraId="44F9A0D2"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379B6192" w14:textId="77777777" w:rsidR="000B4FFE" w:rsidRPr="000B4FFE" w:rsidRDefault="000B4FFE" w:rsidP="000B4FFE">
      <w:pPr>
        <w:bidi/>
        <w:ind w:firstLine="567"/>
        <w:jc w:val="both"/>
        <w:rPr>
          <w:rFonts w:cs="David" w:hint="cs"/>
          <w:rtl/>
        </w:rPr>
      </w:pPr>
    </w:p>
    <w:p w14:paraId="5EFAEA3D" w14:textId="77777777" w:rsidR="000B4FFE" w:rsidRPr="000B4FFE" w:rsidRDefault="000B4FFE" w:rsidP="000B4FFE">
      <w:pPr>
        <w:bidi/>
        <w:ind w:firstLine="567"/>
        <w:jc w:val="both"/>
        <w:rPr>
          <w:rFonts w:cs="David" w:hint="cs"/>
          <w:rtl/>
        </w:rPr>
      </w:pPr>
      <w:r w:rsidRPr="000B4FFE">
        <w:rPr>
          <w:rFonts w:cs="David" w:hint="cs"/>
          <w:rtl/>
        </w:rPr>
        <w:t xml:space="preserve">מחלקים את זה בין החברים, לא בן-אדם אחד מדבר. ההחלטה בפעם הקודמת הייתה שיוצרים פול כללי לכל סיעה והיא מחלקת את הזמן. </w:t>
      </w:r>
    </w:p>
    <w:p w14:paraId="5AF91BF2" w14:textId="77777777" w:rsidR="000B4FFE" w:rsidRPr="000B4FFE" w:rsidRDefault="000B4FFE" w:rsidP="000B4FFE">
      <w:pPr>
        <w:bidi/>
        <w:jc w:val="both"/>
        <w:rPr>
          <w:rFonts w:cs="David" w:hint="cs"/>
          <w:rtl/>
        </w:rPr>
      </w:pPr>
    </w:p>
    <w:p w14:paraId="21B2016F"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44EDD617" w14:textId="77777777" w:rsidR="000B4FFE" w:rsidRPr="000B4FFE" w:rsidRDefault="000B4FFE" w:rsidP="000B4FFE">
      <w:pPr>
        <w:bidi/>
        <w:jc w:val="both"/>
        <w:rPr>
          <w:rFonts w:cs="David" w:hint="cs"/>
          <w:rtl/>
        </w:rPr>
      </w:pPr>
    </w:p>
    <w:p w14:paraId="733B173B" w14:textId="77777777" w:rsidR="000B4FFE" w:rsidRPr="000B4FFE" w:rsidRDefault="000B4FFE" w:rsidP="000B4FFE">
      <w:pPr>
        <w:bidi/>
        <w:ind w:firstLine="567"/>
        <w:jc w:val="both"/>
        <w:rPr>
          <w:rFonts w:cs="David" w:hint="cs"/>
          <w:rtl/>
        </w:rPr>
      </w:pPr>
      <w:r w:rsidRPr="000B4FFE">
        <w:rPr>
          <w:rFonts w:cs="David" w:hint="cs"/>
          <w:rtl/>
        </w:rPr>
        <w:t>מדובר על 27 דקות לכל סיעה?</w:t>
      </w:r>
    </w:p>
    <w:p w14:paraId="3CF71B55" w14:textId="77777777" w:rsidR="000B4FFE" w:rsidRPr="000B4FFE" w:rsidRDefault="000B4FFE" w:rsidP="000B4FFE">
      <w:pPr>
        <w:bidi/>
        <w:jc w:val="both"/>
        <w:rPr>
          <w:rFonts w:cs="David" w:hint="cs"/>
          <w:rtl/>
        </w:rPr>
      </w:pPr>
    </w:p>
    <w:p w14:paraId="6EE0711B" w14:textId="77777777" w:rsidR="000B4FFE" w:rsidRPr="000B4FFE" w:rsidRDefault="000B4FFE" w:rsidP="000B4FFE">
      <w:pPr>
        <w:bidi/>
        <w:jc w:val="both"/>
        <w:rPr>
          <w:rFonts w:cs="David" w:hint="cs"/>
          <w:u w:val="single"/>
          <w:rtl/>
        </w:rPr>
      </w:pPr>
      <w:r w:rsidRPr="000B4FFE">
        <w:rPr>
          <w:rFonts w:cs="David" w:hint="cs"/>
          <w:u w:val="single"/>
          <w:rtl/>
        </w:rPr>
        <w:t>מנחם אליעזר מוזס:</w:t>
      </w:r>
    </w:p>
    <w:p w14:paraId="336001DC" w14:textId="77777777" w:rsidR="000B4FFE" w:rsidRPr="000B4FFE" w:rsidRDefault="000B4FFE" w:rsidP="000B4FFE">
      <w:pPr>
        <w:bidi/>
        <w:jc w:val="both"/>
        <w:rPr>
          <w:rFonts w:cs="David" w:hint="cs"/>
          <w:rtl/>
        </w:rPr>
      </w:pPr>
    </w:p>
    <w:p w14:paraId="053421E1" w14:textId="77777777" w:rsidR="000B4FFE" w:rsidRPr="000B4FFE" w:rsidRDefault="000B4FFE" w:rsidP="000B4FFE">
      <w:pPr>
        <w:bidi/>
        <w:ind w:firstLine="567"/>
        <w:jc w:val="both"/>
        <w:rPr>
          <w:rFonts w:cs="David" w:hint="cs"/>
          <w:rtl/>
        </w:rPr>
      </w:pPr>
      <w:r w:rsidRPr="000B4FFE">
        <w:rPr>
          <w:rFonts w:cs="David" w:hint="cs"/>
          <w:rtl/>
        </w:rPr>
        <w:t xml:space="preserve">אבל ההצבעה תהיה מחר, בסדר. </w:t>
      </w:r>
    </w:p>
    <w:p w14:paraId="3C0456C2" w14:textId="77777777" w:rsidR="000B4FFE" w:rsidRPr="000B4FFE" w:rsidRDefault="000B4FFE" w:rsidP="000B4FFE">
      <w:pPr>
        <w:bidi/>
        <w:jc w:val="both"/>
        <w:rPr>
          <w:rFonts w:cs="David" w:hint="cs"/>
          <w:rtl/>
        </w:rPr>
      </w:pPr>
    </w:p>
    <w:p w14:paraId="0D8115CA"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2C2D9A89" w14:textId="77777777" w:rsidR="000B4FFE" w:rsidRPr="000B4FFE" w:rsidRDefault="000B4FFE" w:rsidP="000B4FFE">
      <w:pPr>
        <w:bidi/>
        <w:jc w:val="both"/>
        <w:rPr>
          <w:rFonts w:cs="David" w:hint="cs"/>
          <w:rtl/>
        </w:rPr>
      </w:pPr>
    </w:p>
    <w:p w14:paraId="6C8E3D6D" w14:textId="77777777" w:rsidR="000B4FFE" w:rsidRPr="000B4FFE" w:rsidRDefault="000B4FFE" w:rsidP="000B4FFE">
      <w:pPr>
        <w:bidi/>
        <w:ind w:firstLine="567"/>
        <w:jc w:val="both"/>
        <w:rPr>
          <w:rFonts w:cs="David" w:hint="cs"/>
          <w:rtl/>
        </w:rPr>
      </w:pPr>
      <w:r w:rsidRPr="000B4FFE">
        <w:rPr>
          <w:rFonts w:cs="David" w:hint="cs"/>
          <w:rtl/>
        </w:rPr>
        <w:t xml:space="preserve">זה לא דיון סיעתי. כל סיעה הגישה התנגדות, ולכן מסגרת הזמן שתיקבע תהיה שוויונית לכל הסיעות. זה לא קשור לגודל הסיעה. </w:t>
      </w:r>
    </w:p>
    <w:p w14:paraId="27D77FA0" w14:textId="77777777" w:rsidR="000B4FFE" w:rsidRPr="000B4FFE" w:rsidRDefault="000B4FFE" w:rsidP="000B4FFE">
      <w:pPr>
        <w:bidi/>
        <w:jc w:val="both"/>
        <w:rPr>
          <w:rFonts w:cs="David" w:hint="cs"/>
          <w:rtl/>
        </w:rPr>
      </w:pPr>
    </w:p>
    <w:p w14:paraId="1147EEE0" w14:textId="77777777" w:rsidR="000B4FFE" w:rsidRPr="000B4FFE" w:rsidRDefault="000B4FFE" w:rsidP="000B4FFE">
      <w:pPr>
        <w:bidi/>
        <w:jc w:val="both"/>
        <w:rPr>
          <w:rFonts w:cs="David" w:hint="cs"/>
          <w:rtl/>
        </w:rPr>
      </w:pPr>
      <w:r w:rsidRPr="000B4FFE">
        <w:rPr>
          <w:rFonts w:cs="David" w:hint="cs"/>
          <w:u w:val="single"/>
          <w:rtl/>
        </w:rPr>
        <w:t>נסים זאב:</w:t>
      </w:r>
    </w:p>
    <w:p w14:paraId="0FA3C15F" w14:textId="77777777" w:rsidR="000B4FFE" w:rsidRPr="000B4FFE" w:rsidRDefault="000B4FFE" w:rsidP="000B4FFE">
      <w:pPr>
        <w:bidi/>
        <w:jc w:val="both"/>
        <w:rPr>
          <w:rFonts w:cs="David" w:hint="cs"/>
          <w:rtl/>
        </w:rPr>
      </w:pPr>
    </w:p>
    <w:p w14:paraId="183E239E" w14:textId="77777777" w:rsidR="000B4FFE" w:rsidRPr="000B4FFE" w:rsidRDefault="000B4FFE" w:rsidP="000B4FFE">
      <w:pPr>
        <w:bidi/>
        <w:jc w:val="both"/>
        <w:rPr>
          <w:rFonts w:cs="David" w:hint="cs"/>
          <w:rtl/>
        </w:rPr>
      </w:pPr>
      <w:r w:rsidRPr="000B4FFE">
        <w:rPr>
          <w:rFonts w:cs="David" w:hint="cs"/>
          <w:rtl/>
        </w:rPr>
        <w:tab/>
        <w:t xml:space="preserve">אני מציע שתכפיל את הזמן, רק שזה יהיה בסוף סדר היום. </w:t>
      </w:r>
    </w:p>
    <w:p w14:paraId="22E93087" w14:textId="77777777" w:rsidR="000B4FFE" w:rsidRPr="000B4FFE" w:rsidRDefault="000B4FFE" w:rsidP="000B4FFE">
      <w:pPr>
        <w:bidi/>
        <w:jc w:val="both"/>
        <w:rPr>
          <w:rFonts w:cs="David" w:hint="cs"/>
          <w:rtl/>
        </w:rPr>
      </w:pPr>
    </w:p>
    <w:p w14:paraId="66F7737F"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3E16C1C7" w14:textId="77777777" w:rsidR="000B4FFE" w:rsidRPr="000B4FFE" w:rsidRDefault="000B4FFE" w:rsidP="000B4FFE">
      <w:pPr>
        <w:bidi/>
        <w:jc w:val="both"/>
        <w:rPr>
          <w:rFonts w:cs="David" w:hint="cs"/>
          <w:rtl/>
        </w:rPr>
      </w:pPr>
    </w:p>
    <w:p w14:paraId="0A14C5B0" w14:textId="77777777" w:rsidR="000B4FFE" w:rsidRPr="000B4FFE" w:rsidRDefault="000B4FFE" w:rsidP="000B4FFE">
      <w:pPr>
        <w:bidi/>
        <w:jc w:val="both"/>
        <w:rPr>
          <w:rFonts w:cs="David" w:hint="cs"/>
          <w:rtl/>
        </w:rPr>
      </w:pPr>
      <w:r w:rsidRPr="000B4FFE">
        <w:rPr>
          <w:rFonts w:cs="David" w:hint="cs"/>
          <w:rtl/>
        </w:rPr>
        <w:tab/>
        <w:t xml:space="preserve">זה בסוף סדר היום. </w:t>
      </w:r>
    </w:p>
    <w:p w14:paraId="59F0B4F9" w14:textId="77777777" w:rsidR="000B4FFE" w:rsidRPr="000B4FFE" w:rsidRDefault="000B4FFE" w:rsidP="000B4FFE">
      <w:pPr>
        <w:bidi/>
        <w:jc w:val="both"/>
        <w:rPr>
          <w:rFonts w:cs="David" w:hint="cs"/>
          <w:rtl/>
        </w:rPr>
      </w:pPr>
    </w:p>
    <w:p w14:paraId="025B8B9A"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0D074FF1" w14:textId="77777777" w:rsidR="000B4FFE" w:rsidRPr="000B4FFE" w:rsidRDefault="000B4FFE" w:rsidP="000B4FFE">
      <w:pPr>
        <w:bidi/>
        <w:jc w:val="both"/>
        <w:rPr>
          <w:rFonts w:cs="David" w:hint="cs"/>
          <w:rtl/>
        </w:rPr>
      </w:pPr>
    </w:p>
    <w:p w14:paraId="6C927E7B" w14:textId="77777777" w:rsidR="000B4FFE" w:rsidRPr="000B4FFE" w:rsidRDefault="000B4FFE" w:rsidP="000B4FFE">
      <w:pPr>
        <w:bidi/>
        <w:ind w:firstLine="567"/>
        <w:jc w:val="both"/>
        <w:rPr>
          <w:rFonts w:cs="David" w:hint="cs"/>
          <w:rtl/>
        </w:rPr>
      </w:pPr>
      <w:r w:rsidRPr="000B4FFE">
        <w:rPr>
          <w:rFonts w:cs="David" w:hint="cs"/>
          <w:rtl/>
        </w:rPr>
        <w:t xml:space="preserve">בפעם הקודמת היו 50 דקות. </w:t>
      </w:r>
    </w:p>
    <w:p w14:paraId="4B0B32C7" w14:textId="77777777" w:rsidR="000B4FFE" w:rsidRPr="000B4FFE" w:rsidRDefault="000B4FFE" w:rsidP="000B4FFE">
      <w:pPr>
        <w:bidi/>
        <w:ind w:firstLine="567"/>
        <w:jc w:val="both"/>
        <w:rPr>
          <w:rFonts w:cs="David" w:hint="cs"/>
          <w:rtl/>
        </w:rPr>
      </w:pPr>
    </w:p>
    <w:p w14:paraId="07A7E1D3" w14:textId="77777777" w:rsidR="000B4FFE" w:rsidRPr="000B4FFE" w:rsidRDefault="000B4FFE" w:rsidP="000B4FFE">
      <w:pPr>
        <w:bidi/>
        <w:jc w:val="both"/>
        <w:rPr>
          <w:rFonts w:cs="David" w:hint="cs"/>
          <w:rtl/>
        </w:rPr>
      </w:pPr>
      <w:r w:rsidRPr="000B4FFE">
        <w:rPr>
          <w:rFonts w:cs="David" w:hint="cs"/>
          <w:u w:val="single"/>
          <w:rtl/>
        </w:rPr>
        <w:t>איל ינון:</w:t>
      </w:r>
    </w:p>
    <w:p w14:paraId="4E8F13D9" w14:textId="77777777" w:rsidR="000B4FFE" w:rsidRPr="000B4FFE" w:rsidRDefault="000B4FFE" w:rsidP="000B4FFE">
      <w:pPr>
        <w:bidi/>
        <w:jc w:val="both"/>
        <w:rPr>
          <w:rFonts w:cs="David" w:hint="cs"/>
          <w:rtl/>
        </w:rPr>
      </w:pPr>
    </w:p>
    <w:p w14:paraId="61F94E83" w14:textId="77777777" w:rsidR="000B4FFE" w:rsidRPr="000B4FFE" w:rsidRDefault="000B4FFE" w:rsidP="000B4FFE">
      <w:pPr>
        <w:bidi/>
        <w:jc w:val="both"/>
        <w:rPr>
          <w:rFonts w:cs="David" w:hint="cs"/>
          <w:rtl/>
        </w:rPr>
      </w:pPr>
      <w:r w:rsidRPr="000B4FFE">
        <w:rPr>
          <w:rFonts w:cs="David" w:hint="cs"/>
          <w:rtl/>
        </w:rPr>
        <w:tab/>
        <w:t xml:space="preserve">בפעם הקודמת היו 17 חוקים והיום תשעה חוקים. זה הפער, אבל זה על אותו בסיס. אין כללי ברזל. </w:t>
      </w:r>
    </w:p>
    <w:p w14:paraId="3445D9E6" w14:textId="77777777" w:rsidR="000B4FFE" w:rsidRPr="000B4FFE" w:rsidRDefault="000B4FFE" w:rsidP="000B4FFE">
      <w:pPr>
        <w:bidi/>
        <w:jc w:val="both"/>
        <w:rPr>
          <w:rFonts w:cs="David" w:hint="cs"/>
          <w:rtl/>
        </w:rPr>
      </w:pPr>
    </w:p>
    <w:p w14:paraId="76C50C04"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006AEFE4" w14:textId="77777777" w:rsidR="000B4FFE" w:rsidRPr="000B4FFE" w:rsidRDefault="000B4FFE" w:rsidP="000B4FFE">
      <w:pPr>
        <w:bidi/>
        <w:jc w:val="both"/>
        <w:rPr>
          <w:rFonts w:cs="David" w:hint="cs"/>
          <w:rtl/>
        </w:rPr>
      </w:pPr>
    </w:p>
    <w:p w14:paraId="2181A9D0" w14:textId="77777777" w:rsidR="000B4FFE" w:rsidRPr="000B4FFE" w:rsidRDefault="000B4FFE" w:rsidP="000B4FFE">
      <w:pPr>
        <w:bidi/>
        <w:ind w:firstLine="567"/>
        <w:jc w:val="both"/>
        <w:rPr>
          <w:rFonts w:cs="David" w:hint="cs"/>
          <w:rtl/>
        </w:rPr>
      </w:pPr>
      <w:r w:rsidRPr="000B4FFE">
        <w:rPr>
          <w:rFonts w:cs="David" w:hint="cs"/>
          <w:rtl/>
        </w:rPr>
        <w:t xml:space="preserve">ממילא רוב הזמן לא מיצו את הזמן ולקדימה, שיש לה יותר חברים, זה יותר רלוונטי. אני מציע שנמצא דרך ביניים בין 50 הדקות וההצעה הנוכחית. </w:t>
      </w:r>
    </w:p>
    <w:p w14:paraId="065C5BF2" w14:textId="77777777" w:rsidR="000B4FFE" w:rsidRPr="000B4FFE" w:rsidRDefault="000B4FFE" w:rsidP="000B4FFE">
      <w:pPr>
        <w:bidi/>
        <w:jc w:val="both"/>
        <w:rPr>
          <w:rFonts w:cs="David" w:hint="cs"/>
          <w:rtl/>
        </w:rPr>
      </w:pPr>
    </w:p>
    <w:p w14:paraId="2040078E"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536E89FF" w14:textId="77777777" w:rsidR="000B4FFE" w:rsidRPr="000B4FFE" w:rsidRDefault="000B4FFE" w:rsidP="000B4FFE">
      <w:pPr>
        <w:bidi/>
        <w:jc w:val="both"/>
        <w:rPr>
          <w:rFonts w:cs="David" w:hint="cs"/>
          <w:u w:val="single"/>
          <w:rtl/>
        </w:rPr>
      </w:pPr>
    </w:p>
    <w:p w14:paraId="52B0CEB2" w14:textId="77777777" w:rsidR="000B4FFE" w:rsidRPr="000B4FFE" w:rsidRDefault="000B4FFE" w:rsidP="000B4FFE">
      <w:pPr>
        <w:bidi/>
        <w:ind w:firstLine="567"/>
        <w:jc w:val="both"/>
        <w:rPr>
          <w:rFonts w:cs="David" w:hint="cs"/>
          <w:rtl/>
        </w:rPr>
      </w:pPr>
      <w:r w:rsidRPr="000B4FFE">
        <w:rPr>
          <w:rFonts w:cs="David" w:hint="cs"/>
          <w:rtl/>
        </w:rPr>
        <w:t xml:space="preserve">צריך לנהוג בהגינות בעניין הזה. הסיעה שלנו היא הגדולה בבית, גם יותר גדולה מהליכוד. בפעם הקודמת הסכמנו כי רצינו איזון מסוים, אבל אנחנו מבקשים למצות את כל ה-50 דקות. </w:t>
      </w:r>
    </w:p>
    <w:p w14:paraId="63F656BB" w14:textId="77777777" w:rsidR="000B4FFE" w:rsidRPr="000B4FFE" w:rsidRDefault="000B4FFE" w:rsidP="000B4FFE">
      <w:pPr>
        <w:bidi/>
        <w:ind w:firstLine="567"/>
        <w:jc w:val="both"/>
        <w:rPr>
          <w:rFonts w:cs="David" w:hint="cs"/>
          <w:rtl/>
        </w:rPr>
      </w:pPr>
    </w:p>
    <w:p w14:paraId="7C6A3C7D" w14:textId="77777777" w:rsidR="000B4FFE" w:rsidRPr="000B4FFE" w:rsidRDefault="000B4FFE" w:rsidP="000B4FFE">
      <w:pPr>
        <w:bidi/>
        <w:jc w:val="both"/>
        <w:rPr>
          <w:rFonts w:cs="David" w:hint="cs"/>
          <w:rtl/>
        </w:rPr>
      </w:pPr>
      <w:r w:rsidRPr="000B4FFE">
        <w:rPr>
          <w:rFonts w:cs="David" w:hint="cs"/>
          <w:u w:val="single"/>
          <w:rtl/>
        </w:rPr>
        <w:t>אברהם מיכאלי:</w:t>
      </w:r>
    </w:p>
    <w:p w14:paraId="129F9195" w14:textId="77777777" w:rsidR="000B4FFE" w:rsidRPr="000B4FFE" w:rsidRDefault="000B4FFE" w:rsidP="000B4FFE">
      <w:pPr>
        <w:bidi/>
        <w:jc w:val="both"/>
        <w:rPr>
          <w:rFonts w:cs="David" w:hint="cs"/>
          <w:rtl/>
        </w:rPr>
      </w:pPr>
    </w:p>
    <w:p w14:paraId="0EA0B283" w14:textId="77777777" w:rsidR="000B4FFE" w:rsidRPr="000B4FFE" w:rsidRDefault="000B4FFE" w:rsidP="000B4FFE">
      <w:pPr>
        <w:bidi/>
        <w:ind w:firstLine="567"/>
        <w:jc w:val="both"/>
        <w:rPr>
          <w:rFonts w:cs="David" w:hint="cs"/>
          <w:rtl/>
        </w:rPr>
      </w:pPr>
      <w:r w:rsidRPr="000B4FFE">
        <w:rPr>
          <w:rFonts w:cs="David" w:hint="cs"/>
          <w:rtl/>
        </w:rPr>
        <w:t xml:space="preserve">בסוף סדר היום תוכלו לדבר עד מחר בבוקר, תישארו פה לבד. </w:t>
      </w:r>
    </w:p>
    <w:p w14:paraId="45ECF39A" w14:textId="77777777" w:rsidR="000B4FFE" w:rsidRPr="000B4FFE" w:rsidRDefault="000B4FFE" w:rsidP="000B4FFE">
      <w:pPr>
        <w:bidi/>
        <w:ind w:firstLine="567"/>
        <w:jc w:val="both"/>
        <w:rPr>
          <w:rFonts w:cs="David" w:hint="cs"/>
          <w:rtl/>
        </w:rPr>
      </w:pPr>
    </w:p>
    <w:p w14:paraId="2E4A34A3"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6FD214F3" w14:textId="77777777" w:rsidR="000B4FFE" w:rsidRPr="000B4FFE" w:rsidRDefault="000B4FFE" w:rsidP="000B4FFE">
      <w:pPr>
        <w:bidi/>
        <w:jc w:val="both"/>
        <w:rPr>
          <w:rFonts w:cs="David" w:hint="cs"/>
          <w:u w:val="single"/>
          <w:rtl/>
        </w:rPr>
      </w:pPr>
    </w:p>
    <w:p w14:paraId="697A8FE8" w14:textId="77777777" w:rsidR="000B4FFE" w:rsidRPr="000B4FFE" w:rsidRDefault="000B4FFE" w:rsidP="000B4FFE">
      <w:pPr>
        <w:bidi/>
        <w:ind w:firstLine="567"/>
        <w:jc w:val="both"/>
        <w:rPr>
          <w:rFonts w:cs="David" w:hint="cs"/>
          <w:rtl/>
        </w:rPr>
      </w:pPr>
      <w:r w:rsidRPr="000B4FFE">
        <w:rPr>
          <w:rFonts w:cs="David" w:hint="cs"/>
          <w:rtl/>
        </w:rPr>
        <w:t xml:space="preserve">אילו לא היינו ממצים את הזמן שלנו בפעם הקודמת יכולתם להגיד - - - </w:t>
      </w:r>
    </w:p>
    <w:p w14:paraId="1DEFAB33" w14:textId="77777777" w:rsidR="000B4FFE" w:rsidRPr="000B4FFE" w:rsidRDefault="000B4FFE" w:rsidP="000B4FFE">
      <w:pPr>
        <w:bidi/>
        <w:jc w:val="both"/>
        <w:rPr>
          <w:rFonts w:cs="David" w:hint="cs"/>
          <w:rtl/>
        </w:rPr>
      </w:pPr>
    </w:p>
    <w:p w14:paraId="0E8776EE" w14:textId="77777777" w:rsidR="000B4FFE" w:rsidRPr="000B4FFE" w:rsidRDefault="000B4FFE" w:rsidP="000B4FFE">
      <w:pPr>
        <w:bidi/>
        <w:jc w:val="both"/>
        <w:rPr>
          <w:rFonts w:cs="David" w:hint="cs"/>
          <w:rtl/>
        </w:rPr>
      </w:pPr>
      <w:r w:rsidRPr="000B4FFE">
        <w:rPr>
          <w:rFonts w:cs="David" w:hint="cs"/>
          <w:u w:val="single"/>
          <w:rtl/>
        </w:rPr>
        <w:t>איל ינון:</w:t>
      </w:r>
    </w:p>
    <w:p w14:paraId="7DEA5329" w14:textId="77777777" w:rsidR="000B4FFE" w:rsidRPr="000B4FFE" w:rsidRDefault="000B4FFE" w:rsidP="000B4FFE">
      <w:pPr>
        <w:bidi/>
        <w:jc w:val="both"/>
        <w:rPr>
          <w:rFonts w:cs="David" w:hint="cs"/>
          <w:rtl/>
        </w:rPr>
      </w:pPr>
    </w:p>
    <w:p w14:paraId="21854FC5" w14:textId="77777777" w:rsidR="000B4FFE" w:rsidRPr="000B4FFE" w:rsidRDefault="000B4FFE" w:rsidP="000B4FFE">
      <w:pPr>
        <w:bidi/>
        <w:jc w:val="both"/>
        <w:rPr>
          <w:rFonts w:cs="David" w:hint="cs"/>
          <w:rtl/>
        </w:rPr>
      </w:pPr>
      <w:r w:rsidRPr="000B4FFE">
        <w:rPr>
          <w:rFonts w:cs="David" w:hint="cs"/>
          <w:rtl/>
        </w:rPr>
        <w:tab/>
        <w:t xml:space="preserve">היו יותר חוקים. </w:t>
      </w:r>
    </w:p>
    <w:p w14:paraId="1252066C" w14:textId="77777777" w:rsidR="000B4FFE" w:rsidRPr="000B4FFE" w:rsidRDefault="000B4FFE" w:rsidP="000B4FFE">
      <w:pPr>
        <w:bidi/>
        <w:jc w:val="both"/>
        <w:rPr>
          <w:rFonts w:cs="David" w:hint="cs"/>
          <w:rtl/>
        </w:rPr>
      </w:pPr>
    </w:p>
    <w:p w14:paraId="6FCD0625"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27719A07" w14:textId="77777777" w:rsidR="000B4FFE" w:rsidRPr="000B4FFE" w:rsidRDefault="000B4FFE" w:rsidP="000B4FFE">
      <w:pPr>
        <w:bidi/>
        <w:jc w:val="both"/>
        <w:rPr>
          <w:rFonts w:cs="David" w:hint="cs"/>
          <w:u w:val="single"/>
          <w:rtl/>
        </w:rPr>
      </w:pPr>
    </w:p>
    <w:p w14:paraId="4C2EB743" w14:textId="77777777" w:rsidR="000B4FFE" w:rsidRPr="000B4FFE" w:rsidRDefault="000B4FFE" w:rsidP="000B4FFE">
      <w:pPr>
        <w:bidi/>
        <w:ind w:firstLine="567"/>
        <w:jc w:val="both"/>
        <w:rPr>
          <w:rFonts w:cs="David" w:hint="cs"/>
          <w:rtl/>
        </w:rPr>
      </w:pPr>
      <w:r w:rsidRPr="000B4FFE">
        <w:rPr>
          <w:rFonts w:cs="David" w:hint="cs"/>
          <w:rtl/>
        </w:rPr>
        <w:t xml:space="preserve">לנו יש מה להגיד על כל חוק. </w:t>
      </w:r>
    </w:p>
    <w:p w14:paraId="37397270" w14:textId="77777777" w:rsidR="000B4FFE" w:rsidRPr="000B4FFE" w:rsidRDefault="000B4FFE" w:rsidP="000B4FFE">
      <w:pPr>
        <w:bidi/>
        <w:jc w:val="both"/>
        <w:rPr>
          <w:rFonts w:cs="David" w:hint="cs"/>
          <w:rtl/>
        </w:rPr>
      </w:pPr>
    </w:p>
    <w:p w14:paraId="31E7F826"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2B278BE5" w14:textId="77777777" w:rsidR="000B4FFE" w:rsidRPr="000B4FFE" w:rsidRDefault="000B4FFE" w:rsidP="000B4FFE">
      <w:pPr>
        <w:bidi/>
        <w:jc w:val="both"/>
        <w:rPr>
          <w:rFonts w:cs="David" w:hint="cs"/>
          <w:rtl/>
        </w:rPr>
      </w:pPr>
    </w:p>
    <w:p w14:paraId="272E8B9D" w14:textId="77777777" w:rsidR="000B4FFE" w:rsidRPr="000B4FFE" w:rsidRDefault="000B4FFE" w:rsidP="000B4FFE">
      <w:pPr>
        <w:bidi/>
        <w:ind w:firstLine="567"/>
        <w:jc w:val="both"/>
        <w:rPr>
          <w:rFonts w:cs="David" w:hint="cs"/>
          <w:rtl/>
        </w:rPr>
      </w:pPr>
      <w:r w:rsidRPr="000B4FFE">
        <w:rPr>
          <w:rFonts w:cs="David" w:hint="cs"/>
          <w:rtl/>
        </w:rPr>
        <w:t xml:space="preserve">אין ספק. אלה בקשות לרציפות, המשך מהממשלה הקודמת. </w:t>
      </w:r>
    </w:p>
    <w:p w14:paraId="3FAEBB16" w14:textId="77777777" w:rsidR="000B4FFE" w:rsidRPr="000B4FFE" w:rsidRDefault="000B4FFE" w:rsidP="000B4FFE">
      <w:pPr>
        <w:bidi/>
        <w:jc w:val="both"/>
        <w:rPr>
          <w:rFonts w:cs="David" w:hint="cs"/>
          <w:rtl/>
        </w:rPr>
      </w:pPr>
    </w:p>
    <w:p w14:paraId="2D4C058C"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587D9B6F" w14:textId="77777777" w:rsidR="000B4FFE" w:rsidRPr="000B4FFE" w:rsidRDefault="000B4FFE" w:rsidP="000B4FFE">
      <w:pPr>
        <w:bidi/>
        <w:jc w:val="both"/>
        <w:rPr>
          <w:rFonts w:cs="David" w:hint="cs"/>
          <w:rtl/>
        </w:rPr>
      </w:pPr>
    </w:p>
    <w:p w14:paraId="65C0C76A" w14:textId="77777777" w:rsidR="000B4FFE" w:rsidRPr="000B4FFE" w:rsidRDefault="000B4FFE" w:rsidP="000B4FFE">
      <w:pPr>
        <w:bidi/>
        <w:ind w:firstLine="567"/>
        <w:jc w:val="both"/>
        <w:rPr>
          <w:rFonts w:cs="David" w:hint="cs"/>
          <w:rtl/>
        </w:rPr>
      </w:pPr>
      <w:r w:rsidRPr="000B4FFE">
        <w:rPr>
          <w:rFonts w:cs="David" w:hint="cs"/>
          <w:rtl/>
        </w:rPr>
        <w:t xml:space="preserve">יש כאן הזדמנות להמשיך את הדיון הציבורי בחוקים הללו. </w:t>
      </w:r>
    </w:p>
    <w:p w14:paraId="2FAF2266" w14:textId="77777777" w:rsidR="000B4FFE" w:rsidRPr="000B4FFE" w:rsidRDefault="000B4FFE" w:rsidP="000B4FFE">
      <w:pPr>
        <w:bidi/>
        <w:jc w:val="both"/>
        <w:rPr>
          <w:rFonts w:cs="David" w:hint="cs"/>
          <w:rtl/>
        </w:rPr>
      </w:pPr>
    </w:p>
    <w:p w14:paraId="6CC76451"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38605948" w14:textId="77777777" w:rsidR="000B4FFE" w:rsidRPr="000B4FFE" w:rsidRDefault="000B4FFE" w:rsidP="000B4FFE">
      <w:pPr>
        <w:bidi/>
        <w:jc w:val="both"/>
        <w:rPr>
          <w:rFonts w:cs="David" w:hint="cs"/>
          <w:rtl/>
        </w:rPr>
      </w:pPr>
    </w:p>
    <w:p w14:paraId="634E01AF" w14:textId="77777777" w:rsidR="000B4FFE" w:rsidRPr="000B4FFE" w:rsidRDefault="000B4FFE" w:rsidP="000B4FFE">
      <w:pPr>
        <w:bidi/>
        <w:ind w:firstLine="567"/>
        <w:jc w:val="both"/>
        <w:rPr>
          <w:rFonts w:cs="David" w:hint="cs"/>
          <w:rtl/>
        </w:rPr>
      </w:pPr>
      <w:r w:rsidRPr="000B4FFE">
        <w:rPr>
          <w:rFonts w:cs="David" w:hint="cs"/>
          <w:rtl/>
        </w:rPr>
        <w:t xml:space="preserve">בוודאי, אלה הרי הצעות חוק שהוכנו בזמן ממשלת קדימה אז בוודאי שיש הזדמנות להמשיך את הדיון הציבורי לגביהן. אם הסיעות האחרות ירצו לכם על המכסה שלהן, אין מניעה. </w:t>
      </w:r>
    </w:p>
    <w:p w14:paraId="42A3914F" w14:textId="77777777" w:rsidR="000B4FFE" w:rsidRPr="000B4FFE" w:rsidRDefault="000B4FFE" w:rsidP="000B4FFE">
      <w:pPr>
        <w:bidi/>
        <w:ind w:firstLine="567"/>
        <w:jc w:val="both"/>
        <w:rPr>
          <w:rFonts w:cs="David" w:hint="cs"/>
          <w:rtl/>
        </w:rPr>
      </w:pPr>
    </w:p>
    <w:p w14:paraId="180A4B69"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5DFBA81A" w14:textId="77777777" w:rsidR="000B4FFE" w:rsidRPr="000B4FFE" w:rsidRDefault="000B4FFE" w:rsidP="000B4FFE">
      <w:pPr>
        <w:bidi/>
        <w:jc w:val="both"/>
        <w:rPr>
          <w:rFonts w:cs="David" w:hint="cs"/>
          <w:u w:val="single"/>
          <w:rtl/>
        </w:rPr>
      </w:pPr>
    </w:p>
    <w:p w14:paraId="1A6CC6B0" w14:textId="77777777" w:rsidR="000B4FFE" w:rsidRPr="000B4FFE" w:rsidRDefault="000B4FFE" w:rsidP="000B4FFE">
      <w:pPr>
        <w:bidi/>
        <w:ind w:firstLine="567"/>
        <w:jc w:val="both"/>
        <w:rPr>
          <w:rFonts w:cs="David" w:hint="cs"/>
          <w:rtl/>
        </w:rPr>
      </w:pPr>
      <w:r w:rsidRPr="000B4FFE">
        <w:rPr>
          <w:rFonts w:cs="David" w:hint="cs"/>
          <w:rtl/>
        </w:rPr>
        <w:t>למה לעשות את זה?</w:t>
      </w:r>
    </w:p>
    <w:p w14:paraId="5A0F0E3A" w14:textId="77777777" w:rsidR="000B4FFE" w:rsidRPr="000B4FFE" w:rsidRDefault="000B4FFE" w:rsidP="000B4FFE">
      <w:pPr>
        <w:bidi/>
        <w:ind w:firstLine="567"/>
        <w:jc w:val="both"/>
        <w:rPr>
          <w:rFonts w:cs="David" w:hint="cs"/>
          <w:rtl/>
        </w:rPr>
      </w:pPr>
    </w:p>
    <w:p w14:paraId="0EA19B11"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68C6A667" w14:textId="77777777" w:rsidR="000B4FFE" w:rsidRPr="000B4FFE" w:rsidRDefault="000B4FFE" w:rsidP="000B4FFE">
      <w:pPr>
        <w:bidi/>
        <w:ind w:firstLine="567"/>
        <w:jc w:val="both"/>
        <w:rPr>
          <w:rFonts w:cs="David" w:hint="cs"/>
          <w:rtl/>
        </w:rPr>
      </w:pPr>
    </w:p>
    <w:p w14:paraId="27EAA558" w14:textId="77777777" w:rsidR="000B4FFE" w:rsidRPr="000B4FFE" w:rsidRDefault="000B4FFE" w:rsidP="000B4FFE">
      <w:pPr>
        <w:bidi/>
        <w:ind w:firstLine="567"/>
        <w:jc w:val="both"/>
        <w:rPr>
          <w:rFonts w:cs="David" w:hint="cs"/>
          <w:rtl/>
        </w:rPr>
      </w:pPr>
      <w:r w:rsidRPr="000B4FFE">
        <w:rPr>
          <w:rFonts w:cs="David" w:hint="cs"/>
          <w:rtl/>
        </w:rPr>
        <w:t xml:space="preserve">כי הסיעות כאן נמצאות במידה שווה. כל סיעה מגישה, זה לא שמי. </w:t>
      </w:r>
    </w:p>
    <w:p w14:paraId="6FD5F855" w14:textId="77777777" w:rsidR="000B4FFE" w:rsidRPr="000B4FFE" w:rsidRDefault="000B4FFE" w:rsidP="000B4FFE">
      <w:pPr>
        <w:bidi/>
        <w:jc w:val="both"/>
        <w:rPr>
          <w:rFonts w:cs="David" w:hint="cs"/>
          <w:rtl/>
        </w:rPr>
      </w:pPr>
    </w:p>
    <w:p w14:paraId="7EA4CD23"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135EA616" w14:textId="77777777" w:rsidR="000B4FFE" w:rsidRPr="000B4FFE" w:rsidRDefault="000B4FFE" w:rsidP="000B4FFE">
      <w:pPr>
        <w:bidi/>
        <w:jc w:val="both"/>
        <w:rPr>
          <w:rFonts w:cs="David" w:hint="cs"/>
          <w:u w:val="single"/>
          <w:rtl/>
        </w:rPr>
      </w:pPr>
    </w:p>
    <w:p w14:paraId="311662E6" w14:textId="77777777" w:rsidR="000B4FFE" w:rsidRPr="000B4FFE" w:rsidRDefault="000B4FFE" w:rsidP="000B4FFE">
      <w:pPr>
        <w:bidi/>
        <w:ind w:firstLine="567"/>
        <w:jc w:val="both"/>
        <w:rPr>
          <w:rFonts w:cs="David" w:hint="cs"/>
          <w:rtl/>
        </w:rPr>
      </w:pPr>
      <w:r w:rsidRPr="000B4FFE">
        <w:rPr>
          <w:rFonts w:cs="David" w:hint="cs"/>
          <w:rtl/>
        </w:rPr>
        <w:t xml:space="preserve">אבל זה לא הגיוני. </w:t>
      </w:r>
    </w:p>
    <w:p w14:paraId="42DCE147" w14:textId="77777777" w:rsidR="000B4FFE" w:rsidRPr="000B4FFE" w:rsidRDefault="000B4FFE" w:rsidP="000B4FFE">
      <w:pPr>
        <w:bidi/>
        <w:jc w:val="both"/>
        <w:rPr>
          <w:rFonts w:cs="David" w:hint="cs"/>
          <w:rtl/>
        </w:rPr>
      </w:pPr>
    </w:p>
    <w:p w14:paraId="2EBB44D3" w14:textId="77777777" w:rsidR="000B4FFE" w:rsidRPr="000B4FFE" w:rsidRDefault="000B4FFE" w:rsidP="000B4FFE">
      <w:pPr>
        <w:bidi/>
        <w:jc w:val="both"/>
        <w:rPr>
          <w:rFonts w:cs="David" w:hint="cs"/>
          <w:u w:val="single"/>
          <w:rtl/>
        </w:rPr>
      </w:pPr>
      <w:r w:rsidRPr="000B4FFE">
        <w:rPr>
          <w:rFonts w:cs="David" w:hint="cs"/>
          <w:u w:val="single"/>
          <w:rtl/>
        </w:rPr>
        <w:t>איל ינון:</w:t>
      </w:r>
    </w:p>
    <w:p w14:paraId="614C18EF" w14:textId="77777777" w:rsidR="000B4FFE" w:rsidRPr="000B4FFE" w:rsidRDefault="000B4FFE" w:rsidP="000B4FFE">
      <w:pPr>
        <w:bidi/>
        <w:jc w:val="both"/>
        <w:rPr>
          <w:rFonts w:cs="David" w:hint="cs"/>
          <w:rtl/>
        </w:rPr>
      </w:pPr>
    </w:p>
    <w:p w14:paraId="3F657133" w14:textId="77777777" w:rsidR="000B4FFE" w:rsidRPr="000B4FFE" w:rsidRDefault="000B4FFE" w:rsidP="000B4FFE">
      <w:pPr>
        <w:bidi/>
        <w:ind w:firstLine="567"/>
        <w:jc w:val="both"/>
        <w:rPr>
          <w:rFonts w:cs="David" w:hint="cs"/>
          <w:rtl/>
        </w:rPr>
      </w:pPr>
      <w:r w:rsidRPr="000B4FFE">
        <w:rPr>
          <w:rFonts w:cs="David" w:hint="cs"/>
          <w:rtl/>
        </w:rPr>
        <w:t xml:space="preserve">זה מה שהוחלט בפעם הקודמת על דעת כולם. </w:t>
      </w:r>
    </w:p>
    <w:p w14:paraId="31B48C57" w14:textId="77777777" w:rsidR="000B4FFE" w:rsidRPr="000B4FFE" w:rsidRDefault="000B4FFE" w:rsidP="000B4FFE">
      <w:pPr>
        <w:bidi/>
        <w:jc w:val="both"/>
        <w:rPr>
          <w:rFonts w:cs="David" w:hint="cs"/>
          <w:rtl/>
        </w:rPr>
      </w:pPr>
    </w:p>
    <w:p w14:paraId="7678C523"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122FC043" w14:textId="77777777" w:rsidR="000B4FFE" w:rsidRPr="000B4FFE" w:rsidRDefault="000B4FFE" w:rsidP="000B4FFE">
      <w:pPr>
        <w:bidi/>
        <w:jc w:val="both"/>
        <w:rPr>
          <w:rFonts w:cs="David" w:hint="cs"/>
          <w:rtl/>
        </w:rPr>
      </w:pPr>
    </w:p>
    <w:p w14:paraId="4CEF7739" w14:textId="77777777" w:rsidR="000B4FFE" w:rsidRPr="000B4FFE" w:rsidRDefault="000B4FFE" w:rsidP="000B4FFE">
      <w:pPr>
        <w:bidi/>
        <w:jc w:val="both"/>
        <w:rPr>
          <w:rFonts w:cs="David" w:hint="cs"/>
          <w:rtl/>
        </w:rPr>
      </w:pPr>
      <w:r w:rsidRPr="000B4FFE">
        <w:rPr>
          <w:rFonts w:cs="David" w:hint="cs"/>
          <w:rtl/>
        </w:rPr>
        <w:tab/>
        <w:t xml:space="preserve">דרך אגב, על דעת יושבת-ראש סיעת קדימה. </w:t>
      </w:r>
    </w:p>
    <w:p w14:paraId="19BD97FB" w14:textId="77777777" w:rsidR="000B4FFE" w:rsidRPr="000B4FFE" w:rsidRDefault="000B4FFE" w:rsidP="000B4FFE">
      <w:pPr>
        <w:bidi/>
        <w:jc w:val="both"/>
        <w:rPr>
          <w:rFonts w:cs="David" w:hint="cs"/>
          <w:rtl/>
        </w:rPr>
      </w:pPr>
    </w:p>
    <w:p w14:paraId="197C3C99"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4E2D66D7" w14:textId="77777777" w:rsidR="000B4FFE" w:rsidRPr="000B4FFE" w:rsidRDefault="000B4FFE" w:rsidP="000B4FFE">
      <w:pPr>
        <w:bidi/>
        <w:jc w:val="both"/>
        <w:rPr>
          <w:rFonts w:cs="David" w:hint="cs"/>
          <w:u w:val="single"/>
          <w:rtl/>
        </w:rPr>
      </w:pPr>
    </w:p>
    <w:p w14:paraId="3ECF14DB" w14:textId="77777777" w:rsidR="000B4FFE" w:rsidRPr="000B4FFE" w:rsidRDefault="000B4FFE" w:rsidP="000B4FFE">
      <w:pPr>
        <w:bidi/>
        <w:ind w:firstLine="567"/>
        <w:jc w:val="both"/>
        <w:rPr>
          <w:rFonts w:cs="David" w:hint="cs"/>
          <w:rtl/>
        </w:rPr>
      </w:pPr>
      <w:r w:rsidRPr="000B4FFE">
        <w:rPr>
          <w:rFonts w:cs="David" w:hint="cs"/>
          <w:rtl/>
        </w:rPr>
        <w:t>מה שהיה חד-פעמי לא יכול להיות לנצח.</w:t>
      </w:r>
    </w:p>
    <w:p w14:paraId="295FEBBA" w14:textId="77777777" w:rsidR="000B4FFE" w:rsidRPr="000B4FFE" w:rsidRDefault="000B4FFE" w:rsidP="000B4FFE">
      <w:pPr>
        <w:bidi/>
        <w:jc w:val="both"/>
        <w:rPr>
          <w:rFonts w:cs="David" w:hint="cs"/>
          <w:rtl/>
        </w:rPr>
      </w:pPr>
    </w:p>
    <w:p w14:paraId="5FE31410"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25858D52" w14:textId="77777777" w:rsidR="000B4FFE" w:rsidRPr="000B4FFE" w:rsidRDefault="000B4FFE" w:rsidP="000B4FFE">
      <w:pPr>
        <w:bidi/>
        <w:jc w:val="both"/>
        <w:rPr>
          <w:rFonts w:cs="David" w:hint="cs"/>
          <w:rtl/>
        </w:rPr>
      </w:pPr>
    </w:p>
    <w:p w14:paraId="0F8B3EA9" w14:textId="77777777" w:rsidR="000B4FFE" w:rsidRPr="000B4FFE" w:rsidRDefault="000B4FFE" w:rsidP="000B4FFE">
      <w:pPr>
        <w:bidi/>
        <w:jc w:val="both"/>
        <w:rPr>
          <w:rFonts w:cs="David" w:hint="cs"/>
          <w:rtl/>
        </w:rPr>
      </w:pPr>
      <w:r w:rsidRPr="000B4FFE">
        <w:rPr>
          <w:rFonts w:cs="David" w:hint="cs"/>
          <w:rtl/>
        </w:rPr>
        <w:tab/>
        <w:t xml:space="preserve">בפעם הקודמת הסיעות האחרות לא מיצו את הזמן וקדימה מיצתה. מכיוון שהיא גדולה יש לה יותר צורך בדקות. </w:t>
      </w:r>
    </w:p>
    <w:p w14:paraId="6BEF91E3" w14:textId="77777777" w:rsidR="000B4FFE" w:rsidRPr="000B4FFE" w:rsidRDefault="000B4FFE" w:rsidP="000B4FFE">
      <w:pPr>
        <w:bidi/>
        <w:jc w:val="both"/>
        <w:rPr>
          <w:rFonts w:cs="David" w:hint="cs"/>
          <w:rtl/>
        </w:rPr>
      </w:pPr>
    </w:p>
    <w:p w14:paraId="60BCB004"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41B981B7" w14:textId="77777777" w:rsidR="000B4FFE" w:rsidRPr="000B4FFE" w:rsidRDefault="000B4FFE" w:rsidP="000B4FFE">
      <w:pPr>
        <w:bidi/>
        <w:jc w:val="both"/>
        <w:rPr>
          <w:rFonts w:cs="David" w:hint="cs"/>
          <w:rtl/>
        </w:rPr>
      </w:pPr>
    </w:p>
    <w:p w14:paraId="04B2116A" w14:textId="77777777" w:rsidR="000B4FFE" w:rsidRPr="000B4FFE" w:rsidRDefault="000B4FFE" w:rsidP="000B4FFE">
      <w:pPr>
        <w:bidi/>
        <w:ind w:firstLine="567"/>
        <w:jc w:val="both"/>
        <w:rPr>
          <w:rFonts w:cs="David" w:hint="cs"/>
          <w:rtl/>
        </w:rPr>
      </w:pPr>
      <w:r w:rsidRPr="000B4FFE">
        <w:rPr>
          <w:rFonts w:cs="David" w:hint="cs"/>
          <w:rtl/>
        </w:rPr>
        <w:t>אני חושב שזה לא הוגן לקבל החלטה שתהיה על חשבון סיעות קטנות כי במקרה הזה, היות וההתנגדות היא סיעתית, אני לא רואה סיבה שהזמן להבעת ההתנגדות של הסיעות יהיה שונה מסיעה לסיעה. אפשר לקבוע שלוש דקות לכל חוק, אם אתם רוצים להישאר פה עד 12:00 בלילה ולדבר אפשר לקבוע יותר זמן לכל חוק, אבל אין סיבה להפלות סיעה על חשבון סיעה אחרת.</w:t>
      </w:r>
    </w:p>
    <w:p w14:paraId="3E52D15F" w14:textId="77777777" w:rsidR="000B4FFE" w:rsidRPr="000B4FFE" w:rsidRDefault="000B4FFE" w:rsidP="000B4FFE">
      <w:pPr>
        <w:bidi/>
        <w:jc w:val="both"/>
        <w:rPr>
          <w:rFonts w:cs="David" w:hint="cs"/>
          <w:rtl/>
        </w:rPr>
      </w:pPr>
    </w:p>
    <w:p w14:paraId="0A36F664" w14:textId="77777777" w:rsidR="000B4FFE" w:rsidRPr="000B4FFE" w:rsidRDefault="000B4FFE" w:rsidP="000B4FFE">
      <w:pPr>
        <w:bidi/>
        <w:jc w:val="both"/>
        <w:rPr>
          <w:rFonts w:cs="David" w:hint="cs"/>
          <w:rtl/>
        </w:rPr>
      </w:pPr>
      <w:r w:rsidRPr="000B4FFE">
        <w:rPr>
          <w:rFonts w:cs="David" w:hint="cs"/>
          <w:u w:val="single"/>
          <w:rtl/>
        </w:rPr>
        <w:t>אברהם מיכאלי:</w:t>
      </w:r>
    </w:p>
    <w:p w14:paraId="79971BBD" w14:textId="77777777" w:rsidR="000B4FFE" w:rsidRPr="000B4FFE" w:rsidRDefault="000B4FFE" w:rsidP="000B4FFE">
      <w:pPr>
        <w:bidi/>
        <w:jc w:val="both"/>
        <w:rPr>
          <w:rFonts w:cs="David" w:hint="cs"/>
          <w:rtl/>
        </w:rPr>
      </w:pPr>
    </w:p>
    <w:p w14:paraId="35101174" w14:textId="77777777" w:rsidR="000B4FFE" w:rsidRPr="000B4FFE" w:rsidRDefault="000B4FFE" w:rsidP="000B4FFE">
      <w:pPr>
        <w:bidi/>
        <w:jc w:val="both"/>
        <w:rPr>
          <w:rFonts w:cs="David" w:hint="cs"/>
          <w:rtl/>
        </w:rPr>
      </w:pPr>
      <w:r w:rsidRPr="000B4FFE">
        <w:rPr>
          <w:rFonts w:cs="David" w:hint="cs"/>
          <w:rtl/>
        </w:rPr>
        <w:tab/>
        <w:t xml:space="preserve">באופוזיציה צריכים גיבוש, צריכים הרבה דקות דיבור. </w:t>
      </w:r>
    </w:p>
    <w:p w14:paraId="447A6948" w14:textId="77777777" w:rsidR="000B4FFE" w:rsidRPr="000B4FFE" w:rsidRDefault="000B4FFE" w:rsidP="000B4FFE">
      <w:pPr>
        <w:bidi/>
        <w:jc w:val="both"/>
        <w:rPr>
          <w:rFonts w:cs="David" w:hint="cs"/>
          <w:rtl/>
        </w:rPr>
      </w:pPr>
    </w:p>
    <w:p w14:paraId="2725B657"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6CD0F082" w14:textId="77777777" w:rsidR="000B4FFE" w:rsidRPr="000B4FFE" w:rsidRDefault="000B4FFE" w:rsidP="000B4FFE">
      <w:pPr>
        <w:bidi/>
        <w:jc w:val="both"/>
        <w:rPr>
          <w:rFonts w:cs="David" w:hint="cs"/>
          <w:rtl/>
        </w:rPr>
      </w:pPr>
    </w:p>
    <w:p w14:paraId="26A7A151" w14:textId="77777777" w:rsidR="000B4FFE" w:rsidRPr="000B4FFE" w:rsidRDefault="000B4FFE" w:rsidP="000B4FFE">
      <w:pPr>
        <w:bidi/>
        <w:ind w:firstLine="567"/>
        <w:jc w:val="both"/>
        <w:rPr>
          <w:rFonts w:cs="David" w:hint="cs"/>
          <w:rtl/>
        </w:rPr>
      </w:pPr>
      <w:r w:rsidRPr="000B4FFE">
        <w:rPr>
          <w:rFonts w:cs="David" w:hint="cs"/>
          <w:rtl/>
        </w:rPr>
        <w:t xml:space="preserve">אין לי בעיה, אבל יושבת כאן סיעה </w:t>
      </w:r>
      <w:proofErr w:type="spellStart"/>
      <w:r w:rsidRPr="000B4FFE">
        <w:rPr>
          <w:rFonts w:cs="David" w:hint="cs"/>
          <w:rtl/>
        </w:rPr>
        <w:t>שניה</w:t>
      </w:r>
      <w:proofErr w:type="spellEnd"/>
      <w:r w:rsidRPr="000B4FFE">
        <w:rPr>
          <w:rFonts w:cs="David" w:hint="cs"/>
          <w:rtl/>
        </w:rPr>
        <w:t xml:space="preserve"> בגודלה באופוזיציה, סיעת רע"ם-תע"ל, שאין סיבה לקפח אותה.</w:t>
      </w:r>
    </w:p>
    <w:p w14:paraId="07E45E18" w14:textId="77777777" w:rsidR="000B4FFE" w:rsidRPr="000B4FFE" w:rsidRDefault="000B4FFE" w:rsidP="000B4FFE">
      <w:pPr>
        <w:bidi/>
        <w:ind w:firstLine="567"/>
        <w:jc w:val="both"/>
        <w:rPr>
          <w:rFonts w:cs="David" w:hint="cs"/>
          <w:rtl/>
        </w:rPr>
      </w:pPr>
    </w:p>
    <w:p w14:paraId="5EFA8500"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4BCD3960" w14:textId="77777777" w:rsidR="000B4FFE" w:rsidRPr="000B4FFE" w:rsidRDefault="000B4FFE" w:rsidP="000B4FFE">
      <w:pPr>
        <w:bidi/>
        <w:jc w:val="both"/>
        <w:rPr>
          <w:rFonts w:cs="David" w:hint="cs"/>
          <w:u w:val="single"/>
          <w:rtl/>
        </w:rPr>
      </w:pPr>
    </w:p>
    <w:p w14:paraId="1B1EF2B1" w14:textId="77777777" w:rsidR="000B4FFE" w:rsidRPr="000B4FFE" w:rsidRDefault="000B4FFE" w:rsidP="000B4FFE">
      <w:pPr>
        <w:bidi/>
        <w:jc w:val="both"/>
        <w:rPr>
          <w:rFonts w:cs="David" w:hint="cs"/>
          <w:rtl/>
        </w:rPr>
      </w:pPr>
      <w:r w:rsidRPr="000B4FFE">
        <w:rPr>
          <w:rFonts w:cs="David" w:hint="cs"/>
          <w:rtl/>
        </w:rPr>
        <w:tab/>
        <w:t xml:space="preserve">לא אמרנו לקפח. </w:t>
      </w:r>
    </w:p>
    <w:p w14:paraId="0D512979" w14:textId="77777777" w:rsidR="000B4FFE" w:rsidRPr="000B4FFE" w:rsidRDefault="000B4FFE" w:rsidP="000B4FFE">
      <w:pPr>
        <w:bidi/>
        <w:jc w:val="both"/>
        <w:rPr>
          <w:rFonts w:cs="David" w:hint="cs"/>
          <w:rtl/>
        </w:rPr>
      </w:pPr>
    </w:p>
    <w:p w14:paraId="7DB0D122"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0353FED0" w14:textId="77777777" w:rsidR="000B4FFE" w:rsidRPr="000B4FFE" w:rsidRDefault="000B4FFE" w:rsidP="000B4FFE">
      <w:pPr>
        <w:bidi/>
        <w:jc w:val="both"/>
        <w:rPr>
          <w:rFonts w:cs="David" w:hint="cs"/>
          <w:rtl/>
        </w:rPr>
      </w:pPr>
    </w:p>
    <w:p w14:paraId="486335F9" w14:textId="77777777" w:rsidR="000B4FFE" w:rsidRPr="000B4FFE" w:rsidRDefault="000B4FFE" w:rsidP="000B4FFE">
      <w:pPr>
        <w:bidi/>
        <w:jc w:val="both"/>
        <w:rPr>
          <w:rFonts w:cs="David" w:hint="cs"/>
          <w:rtl/>
        </w:rPr>
      </w:pPr>
      <w:r w:rsidRPr="000B4FFE">
        <w:rPr>
          <w:rFonts w:cs="David" w:hint="cs"/>
          <w:rtl/>
        </w:rPr>
        <w:tab/>
        <w:t>אני מתנגד להצעה של החברים מקדימה. יושב כאן נציג של סיעת מרצ, אני לא רואה סיבה לקפח אותם. אם הם רוצים, במסגרת מכסת הזמן שהם יקבלו, לתת זמן נוסף לחברי סיעת קדימה - - -</w:t>
      </w:r>
    </w:p>
    <w:p w14:paraId="211A6515" w14:textId="77777777" w:rsidR="000B4FFE" w:rsidRPr="000B4FFE" w:rsidRDefault="000B4FFE" w:rsidP="000B4FFE">
      <w:pPr>
        <w:bidi/>
        <w:jc w:val="both"/>
        <w:rPr>
          <w:rFonts w:cs="David" w:hint="cs"/>
          <w:rtl/>
        </w:rPr>
      </w:pPr>
    </w:p>
    <w:p w14:paraId="0CA49606" w14:textId="77777777" w:rsidR="000B4FFE" w:rsidRPr="000B4FFE" w:rsidRDefault="000B4FFE" w:rsidP="000B4FFE">
      <w:pPr>
        <w:bidi/>
        <w:jc w:val="both"/>
        <w:rPr>
          <w:rFonts w:cs="David" w:hint="cs"/>
          <w:rtl/>
        </w:rPr>
      </w:pPr>
      <w:r w:rsidRPr="000B4FFE">
        <w:rPr>
          <w:rFonts w:cs="David" w:hint="cs"/>
          <w:u w:val="single"/>
          <w:rtl/>
        </w:rPr>
        <w:t>אחמד טיבי:</w:t>
      </w:r>
    </w:p>
    <w:p w14:paraId="211C0AEB" w14:textId="77777777" w:rsidR="000B4FFE" w:rsidRPr="000B4FFE" w:rsidRDefault="000B4FFE" w:rsidP="000B4FFE">
      <w:pPr>
        <w:bidi/>
        <w:jc w:val="both"/>
        <w:rPr>
          <w:rFonts w:cs="David" w:hint="cs"/>
          <w:rtl/>
        </w:rPr>
      </w:pPr>
    </w:p>
    <w:p w14:paraId="4BDBAFB0" w14:textId="77777777" w:rsidR="000B4FFE" w:rsidRPr="000B4FFE" w:rsidRDefault="000B4FFE" w:rsidP="000B4FFE">
      <w:pPr>
        <w:bidi/>
        <w:jc w:val="both"/>
        <w:rPr>
          <w:rFonts w:cs="David" w:hint="cs"/>
          <w:rtl/>
        </w:rPr>
      </w:pPr>
      <w:r w:rsidRPr="000B4FFE">
        <w:rPr>
          <w:rFonts w:cs="David" w:hint="cs"/>
          <w:rtl/>
        </w:rPr>
        <w:tab/>
        <w:t xml:space="preserve">אני מוכן לתת לסיעת קדימה, בהיותי נציג הסיעה </w:t>
      </w:r>
      <w:proofErr w:type="spellStart"/>
      <w:r w:rsidRPr="000B4FFE">
        <w:rPr>
          <w:rFonts w:cs="David" w:hint="cs"/>
          <w:rtl/>
        </w:rPr>
        <w:t>השניה</w:t>
      </w:r>
      <w:proofErr w:type="spellEnd"/>
      <w:r w:rsidRPr="000B4FFE">
        <w:rPr>
          <w:rFonts w:cs="David" w:hint="cs"/>
          <w:rtl/>
        </w:rPr>
        <w:t xml:space="preserve"> בגודלה באופוזיציה, משבצת של חבר כנסת אחד, שלוש דקות. </w:t>
      </w:r>
    </w:p>
    <w:p w14:paraId="45EFD65E" w14:textId="77777777" w:rsidR="000B4FFE" w:rsidRPr="000B4FFE" w:rsidRDefault="000B4FFE" w:rsidP="000B4FFE">
      <w:pPr>
        <w:bidi/>
        <w:jc w:val="both"/>
        <w:rPr>
          <w:rFonts w:cs="David" w:hint="cs"/>
          <w:rtl/>
        </w:rPr>
      </w:pPr>
    </w:p>
    <w:p w14:paraId="1CFFAF6A"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17F93221" w14:textId="77777777" w:rsidR="000B4FFE" w:rsidRPr="000B4FFE" w:rsidRDefault="000B4FFE" w:rsidP="000B4FFE">
      <w:pPr>
        <w:bidi/>
        <w:jc w:val="both"/>
        <w:rPr>
          <w:rFonts w:cs="David" w:hint="cs"/>
          <w:u w:val="single"/>
          <w:rtl/>
        </w:rPr>
      </w:pPr>
    </w:p>
    <w:p w14:paraId="4E04CD71" w14:textId="77777777" w:rsidR="000B4FFE" w:rsidRPr="000B4FFE" w:rsidRDefault="000B4FFE" w:rsidP="000B4FFE">
      <w:pPr>
        <w:bidi/>
        <w:jc w:val="both"/>
        <w:rPr>
          <w:rFonts w:cs="David" w:hint="cs"/>
          <w:rtl/>
        </w:rPr>
      </w:pPr>
      <w:r w:rsidRPr="000B4FFE">
        <w:rPr>
          <w:rFonts w:cs="David" w:hint="cs"/>
          <w:rtl/>
        </w:rPr>
        <w:tab/>
        <w:t xml:space="preserve">חבר הכנסת טיבי, אנחנו לא רוצים לקחת זכויות של אחרים. אנחנו רוצים את הזכויות שלנו. </w:t>
      </w:r>
    </w:p>
    <w:p w14:paraId="294A3D65" w14:textId="77777777" w:rsidR="000B4FFE" w:rsidRPr="000B4FFE" w:rsidRDefault="000B4FFE" w:rsidP="000B4FFE">
      <w:pPr>
        <w:bidi/>
        <w:jc w:val="both"/>
        <w:rPr>
          <w:rFonts w:cs="David" w:hint="cs"/>
          <w:rtl/>
        </w:rPr>
      </w:pPr>
    </w:p>
    <w:p w14:paraId="20222143"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5862CB73" w14:textId="77777777" w:rsidR="000B4FFE" w:rsidRPr="000B4FFE" w:rsidRDefault="000B4FFE" w:rsidP="000B4FFE">
      <w:pPr>
        <w:bidi/>
        <w:jc w:val="both"/>
        <w:rPr>
          <w:rFonts w:cs="David" w:hint="cs"/>
          <w:rtl/>
        </w:rPr>
      </w:pPr>
    </w:p>
    <w:p w14:paraId="6123D8E3" w14:textId="77777777" w:rsidR="000B4FFE" w:rsidRPr="000B4FFE" w:rsidRDefault="000B4FFE" w:rsidP="000B4FFE">
      <w:pPr>
        <w:bidi/>
        <w:jc w:val="both"/>
        <w:rPr>
          <w:rFonts w:cs="David" w:hint="cs"/>
          <w:rtl/>
        </w:rPr>
      </w:pPr>
      <w:r w:rsidRPr="000B4FFE">
        <w:rPr>
          <w:rFonts w:cs="David" w:hint="cs"/>
          <w:rtl/>
        </w:rPr>
        <w:tab/>
        <w:t xml:space="preserve">אנחנו לא נקושש את זכותנו </w:t>
      </w:r>
      <w:proofErr w:type="spellStart"/>
      <w:r w:rsidRPr="000B4FFE">
        <w:rPr>
          <w:rFonts w:cs="David" w:hint="cs"/>
          <w:rtl/>
        </w:rPr>
        <w:t>הפרלמנטרית</w:t>
      </w:r>
      <w:proofErr w:type="spellEnd"/>
      <w:r w:rsidRPr="000B4FFE">
        <w:rPr>
          <w:rFonts w:cs="David" w:hint="cs"/>
          <w:rtl/>
        </w:rPr>
        <w:t xml:space="preserve"> לדבר במליאה. </w:t>
      </w:r>
    </w:p>
    <w:p w14:paraId="37445BB3" w14:textId="77777777" w:rsidR="000B4FFE" w:rsidRPr="000B4FFE" w:rsidRDefault="000B4FFE" w:rsidP="000B4FFE">
      <w:pPr>
        <w:bidi/>
        <w:jc w:val="both"/>
        <w:rPr>
          <w:rFonts w:cs="David" w:hint="cs"/>
          <w:rtl/>
        </w:rPr>
      </w:pPr>
    </w:p>
    <w:p w14:paraId="547EB6B2" w14:textId="77777777" w:rsidR="000B4FFE" w:rsidRPr="000B4FFE" w:rsidRDefault="000B4FFE" w:rsidP="000B4FFE">
      <w:pPr>
        <w:bidi/>
        <w:jc w:val="both"/>
        <w:rPr>
          <w:rFonts w:cs="David" w:hint="cs"/>
          <w:rtl/>
        </w:rPr>
      </w:pPr>
      <w:r w:rsidRPr="000B4FFE">
        <w:rPr>
          <w:rFonts w:cs="David" w:hint="cs"/>
          <w:u w:val="single"/>
          <w:rtl/>
        </w:rPr>
        <w:t>נסים זאב:</w:t>
      </w:r>
    </w:p>
    <w:p w14:paraId="1C33AE3F" w14:textId="77777777" w:rsidR="000B4FFE" w:rsidRPr="000B4FFE" w:rsidRDefault="000B4FFE" w:rsidP="000B4FFE">
      <w:pPr>
        <w:bidi/>
        <w:jc w:val="both"/>
        <w:rPr>
          <w:rFonts w:cs="David" w:hint="cs"/>
          <w:rtl/>
        </w:rPr>
      </w:pPr>
    </w:p>
    <w:p w14:paraId="05B069BA" w14:textId="77777777" w:rsidR="000B4FFE" w:rsidRPr="000B4FFE" w:rsidRDefault="000B4FFE" w:rsidP="000B4FFE">
      <w:pPr>
        <w:bidi/>
        <w:jc w:val="both"/>
        <w:rPr>
          <w:rFonts w:cs="David" w:hint="cs"/>
          <w:rtl/>
        </w:rPr>
      </w:pPr>
      <w:r w:rsidRPr="000B4FFE">
        <w:rPr>
          <w:rFonts w:cs="David" w:hint="cs"/>
          <w:rtl/>
        </w:rPr>
        <w:tab/>
        <w:t xml:space="preserve"> אדוני היושב-ראש, קבל החלטה והצבעה. לא נשב פה עד אור הבוקר. </w:t>
      </w:r>
    </w:p>
    <w:p w14:paraId="5BD4B8F2" w14:textId="77777777" w:rsidR="000B4FFE" w:rsidRPr="000B4FFE" w:rsidRDefault="000B4FFE" w:rsidP="000B4FFE">
      <w:pPr>
        <w:bidi/>
        <w:jc w:val="both"/>
        <w:rPr>
          <w:rFonts w:cs="David" w:hint="cs"/>
          <w:rtl/>
        </w:rPr>
      </w:pPr>
    </w:p>
    <w:p w14:paraId="0AC7F47C"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33FAE0FC" w14:textId="77777777" w:rsidR="000B4FFE" w:rsidRPr="000B4FFE" w:rsidRDefault="000B4FFE" w:rsidP="000B4FFE">
      <w:pPr>
        <w:bidi/>
        <w:jc w:val="both"/>
        <w:rPr>
          <w:rFonts w:cs="David" w:hint="cs"/>
          <w:rtl/>
        </w:rPr>
      </w:pPr>
    </w:p>
    <w:p w14:paraId="3A95F645" w14:textId="77777777" w:rsidR="000B4FFE" w:rsidRPr="000B4FFE" w:rsidRDefault="000B4FFE" w:rsidP="000B4FFE">
      <w:pPr>
        <w:bidi/>
        <w:ind w:firstLine="567"/>
        <w:jc w:val="both"/>
        <w:rPr>
          <w:rFonts w:cs="David" w:hint="cs"/>
          <w:rtl/>
        </w:rPr>
      </w:pPr>
      <w:r w:rsidRPr="000B4FFE">
        <w:rPr>
          <w:rFonts w:cs="David" w:hint="cs"/>
          <w:rtl/>
        </w:rPr>
        <w:t xml:space="preserve">חבר הכנסת טיבי מוכן לתת לכם את הזמן, גם מרצ. </w:t>
      </w:r>
    </w:p>
    <w:p w14:paraId="26157CED" w14:textId="77777777" w:rsidR="000B4FFE" w:rsidRPr="000B4FFE" w:rsidRDefault="000B4FFE" w:rsidP="000B4FFE">
      <w:pPr>
        <w:bidi/>
        <w:jc w:val="both"/>
        <w:rPr>
          <w:rFonts w:cs="David" w:hint="cs"/>
          <w:rtl/>
        </w:rPr>
      </w:pPr>
    </w:p>
    <w:p w14:paraId="21664AFE"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6C57C345" w14:textId="77777777" w:rsidR="000B4FFE" w:rsidRPr="000B4FFE" w:rsidRDefault="000B4FFE" w:rsidP="000B4FFE">
      <w:pPr>
        <w:bidi/>
        <w:jc w:val="both"/>
        <w:rPr>
          <w:rFonts w:cs="David" w:hint="cs"/>
          <w:u w:val="single"/>
          <w:rtl/>
        </w:rPr>
      </w:pPr>
    </w:p>
    <w:p w14:paraId="7DEB1577" w14:textId="77777777" w:rsidR="000B4FFE" w:rsidRPr="000B4FFE" w:rsidRDefault="000B4FFE" w:rsidP="000B4FFE">
      <w:pPr>
        <w:bidi/>
        <w:ind w:firstLine="567"/>
        <w:jc w:val="both"/>
        <w:rPr>
          <w:rFonts w:cs="David" w:hint="cs"/>
          <w:rtl/>
        </w:rPr>
      </w:pPr>
      <w:r w:rsidRPr="000B4FFE">
        <w:rPr>
          <w:rFonts w:cs="David" w:hint="cs"/>
          <w:rtl/>
        </w:rPr>
        <w:t xml:space="preserve">זה לא רציני. תקבעו מפתח אחר - - - </w:t>
      </w:r>
    </w:p>
    <w:p w14:paraId="3EA3698C" w14:textId="77777777" w:rsidR="000B4FFE" w:rsidRPr="000B4FFE" w:rsidRDefault="000B4FFE" w:rsidP="000B4FFE">
      <w:pPr>
        <w:bidi/>
        <w:jc w:val="both"/>
        <w:rPr>
          <w:rFonts w:cs="David" w:hint="cs"/>
          <w:rtl/>
        </w:rPr>
      </w:pPr>
    </w:p>
    <w:p w14:paraId="1E14E851"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232137B4" w14:textId="77777777" w:rsidR="000B4FFE" w:rsidRPr="000B4FFE" w:rsidRDefault="000B4FFE" w:rsidP="000B4FFE">
      <w:pPr>
        <w:bidi/>
        <w:jc w:val="both"/>
        <w:rPr>
          <w:rFonts w:cs="David" w:hint="cs"/>
          <w:rtl/>
        </w:rPr>
      </w:pPr>
    </w:p>
    <w:p w14:paraId="4C62CAC8" w14:textId="77777777" w:rsidR="000B4FFE" w:rsidRPr="000B4FFE" w:rsidRDefault="000B4FFE" w:rsidP="000B4FFE">
      <w:pPr>
        <w:bidi/>
        <w:ind w:firstLine="567"/>
        <w:jc w:val="both"/>
        <w:rPr>
          <w:rFonts w:cs="David" w:hint="cs"/>
          <w:rtl/>
        </w:rPr>
      </w:pPr>
      <w:r w:rsidRPr="000B4FFE">
        <w:rPr>
          <w:rFonts w:cs="David" w:hint="cs"/>
          <w:rtl/>
        </w:rPr>
        <w:t xml:space="preserve">לא יכול להיות. אם אני טועה ארבל תתקן אותי, אבל מדובר כאן על התנגדות על בסיס סיעתי. סיעה מתנגדת, לא משנה מה גודלה. זה שונה ממצב שמגישים התנגדויות שמיות, ואז יש מכסת זמן לסיעה שיש לה הרבה אנשים ומכסת זמן לסיעה שיש לה מעט אנשים. אביא לכם דוגמה אחרת, אי-אמון. הדיון בהצעת אי-אמון הוא אותו זמן לכל הסיעות, כי זה על בסיס סיעתי, ולא משנה מה גודל הסיעה.  </w:t>
      </w:r>
    </w:p>
    <w:p w14:paraId="050A450F" w14:textId="77777777" w:rsidR="000B4FFE" w:rsidRPr="000B4FFE" w:rsidRDefault="000B4FFE" w:rsidP="000B4FFE">
      <w:pPr>
        <w:bidi/>
        <w:jc w:val="both"/>
        <w:rPr>
          <w:rFonts w:cs="David" w:hint="cs"/>
          <w:rtl/>
        </w:rPr>
      </w:pPr>
    </w:p>
    <w:p w14:paraId="76080139"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2C23F16D" w14:textId="77777777" w:rsidR="000B4FFE" w:rsidRPr="000B4FFE" w:rsidRDefault="000B4FFE" w:rsidP="000B4FFE">
      <w:pPr>
        <w:bidi/>
        <w:jc w:val="both"/>
        <w:rPr>
          <w:rFonts w:cs="David" w:hint="cs"/>
          <w:u w:val="single"/>
          <w:rtl/>
        </w:rPr>
      </w:pPr>
    </w:p>
    <w:p w14:paraId="79F1B70A" w14:textId="77777777" w:rsidR="000B4FFE" w:rsidRPr="000B4FFE" w:rsidRDefault="000B4FFE" w:rsidP="000B4FFE">
      <w:pPr>
        <w:bidi/>
        <w:ind w:firstLine="567"/>
        <w:jc w:val="both"/>
        <w:rPr>
          <w:rFonts w:cs="David" w:hint="cs"/>
          <w:rtl/>
        </w:rPr>
      </w:pPr>
      <w:r w:rsidRPr="000B4FFE">
        <w:rPr>
          <w:rFonts w:cs="David" w:hint="cs"/>
          <w:rtl/>
        </w:rPr>
        <w:t>אדוני מציע 27 דקות לכל הסיעות?</w:t>
      </w:r>
    </w:p>
    <w:p w14:paraId="4907EFAC" w14:textId="77777777" w:rsidR="000B4FFE" w:rsidRPr="000B4FFE" w:rsidRDefault="000B4FFE" w:rsidP="000B4FFE">
      <w:pPr>
        <w:bidi/>
        <w:ind w:firstLine="567"/>
        <w:jc w:val="both"/>
        <w:rPr>
          <w:rFonts w:cs="David" w:hint="cs"/>
          <w:rtl/>
        </w:rPr>
      </w:pPr>
    </w:p>
    <w:p w14:paraId="508268D5"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35FC9AEE" w14:textId="77777777" w:rsidR="000B4FFE" w:rsidRPr="000B4FFE" w:rsidRDefault="000B4FFE" w:rsidP="000B4FFE">
      <w:pPr>
        <w:bidi/>
        <w:jc w:val="both"/>
        <w:rPr>
          <w:rFonts w:cs="David" w:hint="cs"/>
          <w:rtl/>
        </w:rPr>
      </w:pPr>
    </w:p>
    <w:p w14:paraId="36D0775A" w14:textId="77777777" w:rsidR="000B4FFE" w:rsidRPr="000B4FFE" w:rsidRDefault="000B4FFE" w:rsidP="000B4FFE">
      <w:pPr>
        <w:bidi/>
        <w:jc w:val="both"/>
        <w:rPr>
          <w:rFonts w:cs="David" w:hint="cs"/>
          <w:rtl/>
        </w:rPr>
      </w:pPr>
      <w:r w:rsidRPr="000B4FFE">
        <w:rPr>
          <w:rFonts w:cs="David" w:hint="cs"/>
          <w:rtl/>
        </w:rPr>
        <w:tab/>
        <w:t xml:space="preserve">כן, לשש הסיעות שהגישו התנגדות. </w:t>
      </w:r>
    </w:p>
    <w:p w14:paraId="767F77D5" w14:textId="77777777" w:rsidR="000B4FFE" w:rsidRPr="000B4FFE" w:rsidRDefault="000B4FFE" w:rsidP="000B4FFE">
      <w:pPr>
        <w:bidi/>
        <w:jc w:val="both"/>
        <w:rPr>
          <w:rFonts w:cs="David" w:hint="cs"/>
          <w:rtl/>
        </w:rPr>
      </w:pPr>
    </w:p>
    <w:p w14:paraId="132512CE"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104F1605" w14:textId="77777777" w:rsidR="000B4FFE" w:rsidRPr="000B4FFE" w:rsidRDefault="000B4FFE" w:rsidP="000B4FFE">
      <w:pPr>
        <w:bidi/>
        <w:jc w:val="both"/>
        <w:rPr>
          <w:rFonts w:cs="David" w:hint="cs"/>
          <w:u w:val="single"/>
          <w:rtl/>
        </w:rPr>
      </w:pPr>
    </w:p>
    <w:p w14:paraId="450C8599" w14:textId="77777777" w:rsidR="000B4FFE" w:rsidRPr="000B4FFE" w:rsidRDefault="000B4FFE" w:rsidP="000B4FFE">
      <w:pPr>
        <w:bidi/>
        <w:jc w:val="both"/>
        <w:rPr>
          <w:rFonts w:cs="David" w:hint="cs"/>
          <w:rtl/>
        </w:rPr>
      </w:pPr>
    </w:p>
    <w:p w14:paraId="0C6E18E0" w14:textId="77777777" w:rsidR="000B4FFE" w:rsidRPr="000B4FFE" w:rsidRDefault="000B4FFE" w:rsidP="000B4FFE">
      <w:pPr>
        <w:bidi/>
        <w:ind w:firstLine="567"/>
        <w:jc w:val="both"/>
        <w:rPr>
          <w:rFonts w:cs="David" w:hint="cs"/>
          <w:rtl/>
        </w:rPr>
      </w:pPr>
      <w:r w:rsidRPr="000B4FFE">
        <w:rPr>
          <w:rFonts w:cs="David" w:hint="cs"/>
          <w:rtl/>
        </w:rPr>
        <w:t xml:space="preserve">הגשנו הסתייגות לכל תשעת החוקים. זה שלוש דקות לכל חוק, ביחד 27 דקות. </w:t>
      </w:r>
    </w:p>
    <w:p w14:paraId="76BCF821" w14:textId="77777777" w:rsidR="000B4FFE" w:rsidRPr="000B4FFE" w:rsidRDefault="000B4FFE" w:rsidP="000B4FFE">
      <w:pPr>
        <w:bidi/>
        <w:jc w:val="both"/>
        <w:rPr>
          <w:rFonts w:cs="David" w:hint="cs"/>
          <w:rtl/>
        </w:rPr>
      </w:pPr>
    </w:p>
    <w:p w14:paraId="4A87F104"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5C35F700" w14:textId="77777777" w:rsidR="000B4FFE" w:rsidRPr="000B4FFE" w:rsidRDefault="000B4FFE" w:rsidP="000B4FFE">
      <w:pPr>
        <w:bidi/>
        <w:jc w:val="both"/>
        <w:rPr>
          <w:rFonts w:cs="David" w:hint="cs"/>
          <w:rtl/>
        </w:rPr>
      </w:pPr>
    </w:p>
    <w:p w14:paraId="1D519EF5" w14:textId="77777777" w:rsidR="000B4FFE" w:rsidRPr="000B4FFE" w:rsidRDefault="000B4FFE" w:rsidP="000B4FFE">
      <w:pPr>
        <w:bidi/>
        <w:ind w:firstLine="567"/>
        <w:jc w:val="both"/>
        <w:rPr>
          <w:rFonts w:cs="David" w:hint="cs"/>
          <w:rtl/>
        </w:rPr>
      </w:pPr>
      <w:r w:rsidRPr="000B4FFE">
        <w:rPr>
          <w:rFonts w:cs="David" w:hint="cs"/>
          <w:rtl/>
        </w:rPr>
        <w:t xml:space="preserve">אם יהיו לכם עוד חברים שירצו לדבר מעבר ל-27 דקות, אומרים לכם נציגי רע"ם-תע"ל ונציגי מרצ שאין בעיה, תקבלו על חשבון המכסה שלהן. </w:t>
      </w:r>
    </w:p>
    <w:p w14:paraId="5F4BDC51" w14:textId="77777777" w:rsidR="000B4FFE" w:rsidRPr="000B4FFE" w:rsidRDefault="000B4FFE" w:rsidP="000B4FFE">
      <w:pPr>
        <w:bidi/>
        <w:jc w:val="both"/>
        <w:rPr>
          <w:rFonts w:cs="David" w:hint="cs"/>
          <w:rtl/>
        </w:rPr>
      </w:pPr>
    </w:p>
    <w:p w14:paraId="7C4FFBEB" w14:textId="77777777" w:rsidR="000B4FFE" w:rsidRPr="000B4FFE" w:rsidRDefault="000B4FFE" w:rsidP="000B4FFE">
      <w:pPr>
        <w:bidi/>
        <w:jc w:val="both"/>
        <w:rPr>
          <w:rFonts w:cs="David" w:hint="cs"/>
          <w:u w:val="single"/>
          <w:rtl/>
        </w:rPr>
      </w:pPr>
      <w:r w:rsidRPr="000B4FFE">
        <w:rPr>
          <w:rFonts w:cs="David" w:hint="cs"/>
          <w:u w:val="single"/>
          <w:rtl/>
        </w:rPr>
        <w:t>אילן גילאון:</w:t>
      </w:r>
    </w:p>
    <w:p w14:paraId="2380672D" w14:textId="77777777" w:rsidR="000B4FFE" w:rsidRPr="000B4FFE" w:rsidRDefault="000B4FFE" w:rsidP="000B4FFE">
      <w:pPr>
        <w:bidi/>
        <w:jc w:val="both"/>
        <w:rPr>
          <w:rFonts w:cs="David" w:hint="cs"/>
          <w:rtl/>
        </w:rPr>
      </w:pPr>
    </w:p>
    <w:p w14:paraId="1002E61E" w14:textId="77777777" w:rsidR="000B4FFE" w:rsidRPr="000B4FFE" w:rsidRDefault="000B4FFE" w:rsidP="000B4FFE">
      <w:pPr>
        <w:bidi/>
        <w:ind w:firstLine="567"/>
        <w:jc w:val="both"/>
        <w:rPr>
          <w:rFonts w:cs="David" w:hint="cs"/>
          <w:rtl/>
        </w:rPr>
      </w:pPr>
      <w:r w:rsidRPr="000B4FFE">
        <w:rPr>
          <w:rFonts w:cs="David" w:hint="cs"/>
          <w:rtl/>
        </w:rPr>
        <w:t xml:space="preserve">אנחנו צריכים חצי שעה אישית לכל חוק ואחר כך - - - </w:t>
      </w:r>
    </w:p>
    <w:p w14:paraId="5A42CC49" w14:textId="77777777" w:rsidR="000B4FFE" w:rsidRPr="000B4FFE" w:rsidRDefault="000B4FFE" w:rsidP="000B4FFE">
      <w:pPr>
        <w:bidi/>
        <w:jc w:val="both"/>
        <w:rPr>
          <w:rFonts w:cs="David" w:hint="cs"/>
          <w:rtl/>
        </w:rPr>
      </w:pPr>
    </w:p>
    <w:p w14:paraId="4FA3FFFC" w14:textId="77777777" w:rsidR="000B4FFE" w:rsidRPr="000B4FFE" w:rsidRDefault="000B4FFE" w:rsidP="000B4FFE">
      <w:pPr>
        <w:bidi/>
        <w:jc w:val="both"/>
        <w:rPr>
          <w:rFonts w:cs="David" w:hint="cs"/>
          <w:rtl/>
        </w:rPr>
      </w:pPr>
      <w:r w:rsidRPr="000B4FFE">
        <w:rPr>
          <w:rFonts w:cs="David" w:hint="cs"/>
          <w:u w:val="single"/>
          <w:rtl/>
        </w:rPr>
        <w:t>איל ינון:</w:t>
      </w:r>
    </w:p>
    <w:p w14:paraId="61A03CDD" w14:textId="77777777" w:rsidR="000B4FFE" w:rsidRPr="000B4FFE" w:rsidRDefault="000B4FFE" w:rsidP="000B4FFE">
      <w:pPr>
        <w:bidi/>
        <w:jc w:val="both"/>
        <w:rPr>
          <w:rFonts w:cs="David" w:hint="cs"/>
          <w:rtl/>
        </w:rPr>
      </w:pPr>
    </w:p>
    <w:p w14:paraId="5B4BCDB7" w14:textId="77777777" w:rsidR="000B4FFE" w:rsidRPr="000B4FFE" w:rsidRDefault="000B4FFE" w:rsidP="000B4FFE">
      <w:pPr>
        <w:bidi/>
        <w:jc w:val="both"/>
        <w:rPr>
          <w:rFonts w:cs="David" w:hint="cs"/>
          <w:rtl/>
        </w:rPr>
      </w:pPr>
      <w:r w:rsidRPr="000B4FFE">
        <w:rPr>
          <w:rFonts w:cs="David" w:hint="cs"/>
          <w:rtl/>
        </w:rPr>
        <w:tab/>
        <w:t xml:space="preserve">אל תשכחו שזה אחרי דיון אישי בעניין גלעד שליט. </w:t>
      </w:r>
    </w:p>
    <w:p w14:paraId="061FC0BF" w14:textId="77777777" w:rsidR="000B4FFE" w:rsidRPr="000B4FFE" w:rsidRDefault="000B4FFE" w:rsidP="000B4FFE">
      <w:pPr>
        <w:bidi/>
        <w:jc w:val="both"/>
        <w:rPr>
          <w:rFonts w:cs="David" w:hint="cs"/>
          <w:rtl/>
        </w:rPr>
      </w:pPr>
    </w:p>
    <w:p w14:paraId="0B321C02"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1C692A2F" w14:textId="77777777" w:rsidR="000B4FFE" w:rsidRPr="000B4FFE" w:rsidRDefault="000B4FFE" w:rsidP="000B4FFE">
      <w:pPr>
        <w:bidi/>
        <w:jc w:val="both"/>
        <w:rPr>
          <w:rFonts w:cs="David" w:hint="cs"/>
          <w:rtl/>
        </w:rPr>
      </w:pPr>
    </w:p>
    <w:p w14:paraId="0983FC0F" w14:textId="77777777" w:rsidR="000B4FFE" w:rsidRPr="000B4FFE" w:rsidRDefault="000B4FFE" w:rsidP="000B4FFE">
      <w:pPr>
        <w:bidi/>
        <w:jc w:val="both"/>
        <w:rPr>
          <w:rFonts w:cs="David" w:hint="cs"/>
          <w:rtl/>
        </w:rPr>
      </w:pPr>
      <w:r w:rsidRPr="000B4FFE">
        <w:rPr>
          <w:rFonts w:cs="David" w:hint="cs"/>
          <w:rtl/>
        </w:rPr>
        <w:tab/>
        <w:t xml:space="preserve">זה לא הנושא הפותח. קודם יש דיון אישי בנושא של גלעד שליט, שגם שם כולם ידברו. אני מביא להצבעה את ההצעה להיצמד לאותו דגם שהיה בפעם הקודמת, שלוש דקות. </w:t>
      </w:r>
    </w:p>
    <w:p w14:paraId="27697AA8" w14:textId="77777777" w:rsidR="000B4FFE" w:rsidRPr="000B4FFE" w:rsidRDefault="000B4FFE" w:rsidP="000B4FFE">
      <w:pPr>
        <w:bidi/>
        <w:jc w:val="both"/>
        <w:rPr>
          <w:rFonts w:cs="David" w:hint="cs"/>
          <w:rtl/>
        </w:rPr>
      </w:pPr>
    </w:p>
    <w:p w14:paraId="14934325"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70839A2F" w14:textId="77777777" w:rsidR="000B4FFE" w:rsidRPr="000B4FFE" w:rsidRDefault="000B4FFE" w:rsidP="000B4FFE">
      <w:pPr>
        <w:bidi/>
        <w:jc w:val="both"/>
        <w:rPr>
          <w:rFonts w:cs="David" w:hint="cs"/>
          <w:u w:val="single"/>
          <w:rtl/>
        </w:rPr>
      </w:pPr>
    </w:p>
    <w:p w14:paraId="03BF02AD" w14:textId="77777777" w:rsidR="000B4FFE" w:rsidRPr="000B4FFE" w:rsidRDefault="000B4FFE" w:rsidP="000B4FFE">
      <w:pPr>
        <w:bidi/>
        <w:ind w:firstLine="567"/>
        <w:jc w:val="both"/>
        <w:rPr>
          <w:rFonts w:cs="David" w:hint="cs"/>
          <w:rtl/>
        </w:rPr>
      </w:pPr>
      <w:r w:rsidRPr="000B4FFE">
        <w:rPr>
          <w:rFonts w:cs="David" w:hint="cs"/>
          <w:rtl/>
        </w:rPr>
        <w:t xml:space="preserve">אני מבקש שיירשם בפרוטוקול שהתקדים הזה לא יכול להיות בפעמים הבאות. </w:t>
      </w:r>
    </w:p>
    <w:p w14:paraId="51D6553A" w14:textId="77777777" w:rsidR="000B4FFE" w:rsidRPr="000B4FFE" w:rsidRDefault="000B4FFE" w:rsidP="000B4FFE">
      <w:pPr>
        <w:bidi/>
        <w:jc w:val="both"/>
        <w:rPr>
          <w:rFonts w:cs="David" w:hint="cs"/>
          <w:rtl/>
        </w:rPr>
      </w:pPr>
    </w:p>
    <w:p w14:paraId="26907C9F"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10099E7B" w14:textId="77777777" w:rsidR="000B4FFE" w:rsidRPr="000B4FFE" w:rsidRDefault="000B4FFE" w:rsidP="000B4FFE">
      <w:pPr>
        <w:bidi/>
        <w:jc w:val="both"/>
        <w:rPr>
          <w:rFonts w:cs="David" w:hint="cs"/>
          <w:rtl/>
        </w:rPr>
      </w:pPr>
    </w:p>
    <w:p w14:paraId="5C11896F" w14:textId="77777777" w:rsidR="000B4FFE" w:rsidRPr="000B4FFE" w:rsidRDefault="000B4FFE" w:rsidP="000B4FFE">
      <w:pPr>
        <w:bidi/>
        <w:jc w:val="both"/>
        <w:rPr>
          <w:rFonts w:cs="David" w:hint="cs"/>
          <w:rtl/>
        </w:rPr>
      </w:pPr>
      <w:r w:rsidRPr="000B4FFE">
        <w:rPr>
          <w:rFonts w:cs="David" w:hint="cs"/>
          <w:rtl/>
        </w:rPr>
        <w:tab/>
        <w:t xml:space="preserve">בקשתך נרשמה בפרוטוקול, זה לא אומר שהסכמנו לה.  </w:t>
      </w:r>
    </w:p>
    <w:p w14:paraId="27D23C5F" w14:textId="77777777" w:rsidR="000B4FFE" w:rsidRPr="000B4FFE" w:rsidRDefault="000B4FFE" w:rsidP="000B4FFE">
      <w:pPr>
        <w:bidi/>
        <w:jc w:val="both"/>
        <w:rPr>
          <w:rFonts w:cs="David" w:hint="cs"/>
          <w:rtl/>
        </w:rPr>
      </w:pPr>
    </w:p>
    <w:p w14:paraId="4762C235" w14:textId="77777777" w:rsidR="000B4FFE" w:rsidRPr="000B4FFE" w:rsidRDefault="000B4FFE" w:rsidP="000B4FFE">
      <w:pPr>
        <w:bidi/>
        <w:ind w:firstLine="567"/>
        <w:jc w:val="both"/>
        <w:rPr>
          <w:rFonts w:cs="David" w:hint="cs"/>
          <w:rtl/>
        </w:rPr>
      </w:pPr>
      <w:r w:rsidRPr="000B4FFE">
        <w:rPr>
          <w:rFonts w:cs="David" w:hint="cs"/>
          <w:rtl/>
        </w:rPr>
        <w:t>אני מביא להצבעה את המשך הדגם מהפעם הקודמת, שמסגרת הזמן נקבעת לפי הנוסחה של שלוש דקות לכל חוק, קרי 27 דקות לכל סיעה. הסיעות יחלקו את הזמן לפי ראות עיניהן. רשמנו בפרוטוקול את הנכונות סיעות רע"ם-תע"ל ומרצ שמוכנות לתת חלק ממכסת הזמן שלהם לסיעת קדימה. אתם יודעים להגיע להסכמות, לא צריכים בשביל זה את ועדת הכנסת. מי בעד? מי נגד?</w:t>
      </w:r>
    </w:p>
    <w:p w14:paraId="32C13FD9" w14:textId="77777777" w:rsidR="000B4FFE" w:rsidRPr="000B4FFE" w:rsidRDefault="000B4FFE" w:rsidP="000B4FFE">
      <w:pPr>
        <w:bidi/>
        <w:jc w:val="both"/>
        <w:rPr>
          <w:rFonts w:cs="David" w:hint="cs"/>
          <w:rtl/>
        </w:rPr>
      </w:pPr>
    </w:p>
    <w:p w14:paraId="3ABB4472" w14:textId="77777777" w:rsidR="000B4FFE" w:rsidRPr="000B4FFE" w:rsidRDefault="000B4FFE" w:rsidP="000B4FFE">
      <w:pPr>
        <w:bidi/>
        <w:jc w:val="center"/>
        <w:rPr>
          <w:rFonts w:cs="David" w:hint="cs"/>
          <w:b/>
          <w:bCs/>
          <w:rtl/>
        </w:rPr>
      </w:pPr>
      <w:r w:rsidRPr="000B4FFE">
        <w:rPr>
          <w:rFonts w:cs="David" w:hint="cs"/>
          <w:b/>
          <w:bCs/>
          <w:rtl/>
        </w:rPr>
        <w:t>הצבעה</w:t>
      </w:r>
    </w:p>
    <w:p w14:paraId="3D3D905F" w14:textId="77777777" w:rsidR="000B4FFE" w:rsidRPr="000B4FFE" w:rsidRDefault="000B4FFE" w:rsidP="000B4FFE">
      <w:pPr>
        <w:bidi/>
        <w:jc w:val="center"/>
        <w:rPr>
          <w:rFonts w:cs="David" w:hint="cs"/>
          <w:b/>
          <w:bCs/>
          <w:rtl/>
        </w:rPr>
      </w:pPr>
    </w:p>
    <w:p w14:paraId="7DD866DF" w14:textId="77777777" w:rsidR="000B4FFE" w:rsidRPr="000B4FFE" w:rsidRDefault="000B4FFE" w:rsidP="000B4FFE">
      <w:pPr>
        <w:bidi/>
        <w:jc w:val="center"/>
        <w:rPr>
          <w:rFonts w:cs="David" w:hint="cs"/>
          <w:b/>
          <w:bCs/>
          <w:rtl/>
        </w:rPr>
      </w:pPr>
      <w:r w:rsidRPr="000B4FFE">
        <w:rPr>
          <w:rFonts w:cs="David" w:hint="cs"/>
          <w:b/>
          <w:bCs/>
          <w:rtl/>
        </w:rPr>
        <w:t xml:space="preserve">בעד </w:t>
      </w:r>
      <w:r w:rsidRPr="000B4FFE">
        <w:rPr>
          <w:rFonts w:cs="David"/>
          <w:b/>
          <w:bCs/>
          <w:rtl/>
        </w:rPr>
        <w:t>–</w:t>
      </w:r>
      <w:r w:rsidRPr="000B4FFE">
        <w:rPr>
          <w:rFonts w:cs="David" w:hint="cs"/>
          <w:b/>
          <w:bCs/>
          <w:rtl/>
        </w:rPr>
        <w:t xml:space="preserve"> פה אחד</w:t>
      </w:r>
    </w:p>
    <w:p w14:paraId="71EF7B76" w14:textId="77777777" w:rsidR="000B4FFE" w:rsidRPr="000B4FFE" w:rsidRDefault="000B4FFE" w:rsidP="000B4FFE">
      <w:pPr>
        <w:bidi/>
        <w:jc w:val="center"/>
        <w:rPr>
          <w:rFonts w:cs="David" w:hint="cs"/>
          <w:b/>
          <w:bCs/>
          <w:rtl/>
        </w:rPr>
      </w:pPr>
      <w:r w:rsidRPr="000B4FFE">
        <w:rPr>
          <w:rFonts w:cs="David" w:hint="cs"/>
          <w:b/>
          <w:bCs/>
          <w:rtl/>
        </w:rPr>
        <w:t xml:space="preserve">נגד </w:t>
      </w:r>
      <w:r w:rsidRPr="000B4FFE">
        <w:rPr>
          <w:rFonts w:cs="David"/>
          <w:b/>
          <w:bCs/>
          <w:rtl/>
        </w:rPr>
        <w:t>–</w:t>
      </w:r>
      <w:r w:rsidRPr="000B4FFE">
        <w:rPr>
          <w:rFonts w:cs="David" w:hint="cs"/>
          <w:b/>
          <w:bCs/>
          <w:rtl/>
        </w:rPr>
        <w:t xml:space="preserve"> אין</w:t>
      </w:r>
    </w:p>
    <w:p w14:paraId="0B6040DA" w14:textId="77777777" w:rsidR="000B4FFE" w:rsidRPr="000B4FFE" w:rsidRDefault="000B4FFE" w:rsidP="000B4FFE">
      <w:pPr>
        <w:bidi/>
        <w:jc w:val="center"/>
        <w:rPr>
          <w:rFonts w:cs="David" w:hint="cs"/>
          <w:b/>
          <w:bCs/>
          <w:rtl/>
        </w:rPr>
      </w:pPr>
      <w:r w:rsidRPr="000B4FFE">
        <w:rPr>
          <w:rFonts w:cs="David" w:hint="cs"/>
          <w:b/>
          <w:bCs/>
          <w:rtl/>
        </w:rPr>
        <w:t xml:space="preserve">נמנעים </w:t>
      </w:r>
      <w:r w:rsidRPr="000B4FFE">
        <w:rPr>
          <w:rFonts w:cs="David"/>
          <w:b/>
          <w:bCs/>
          <w:rtl/>
        </w:rPr>
        <w:t>–</w:t>
      </w:r>
      <w:r w:rsidRPr="000B4FFE">
        <w:rPr>
          <w:rFonts w:cs="David" w:hint="cs"/>
          <w:b/>
          <w:bCs/>
          <w:rtl/>
        </w:rPr>
        <w:t xml:space="preserve"> אין</w:t>
      </w:r>
    </w:p>
    <w:p w14:paraId="06A49CBA" w14:textId="77777777" w:rsidR="000B4FFE" w:rsidRPr="000B4FFE" w:rsidRDefault="000B4FFE" w:rsidP="000B4FFE">
      <w:pPr>
        <w:bidi/>
        <w:jc w:val="center"/>
        <w:rPr>
          <w:rFonts w:cs="David" w:hint="cs"/>
          <w:b/>
          <w:bCs/>
          <w:rtl/>
        </w:rPr>
      </w:pPr>
      <w:r w:rsidRPr="000B4FFE">
        <w:rPr>
          <w:rFonts w:cs="David" w:hint="cs"/>
          <w:b/>
          <w:bCs/>
          <w:rtl/>
        </w:rPr>
        <w:t>ההצעה אושרה.</w:t>
      </w:r>
    </w:p>
    <w:p w14:paraId="741D4184" w14:textId="77777777" w:rsidR="000B4FFE" w:rsidRPr="000B4FFE" w:rsidRDefault="000B4FFE" w:rsidP="000B4FFE">
      <w:pPr>
        <w:bidi/>
        <w:jc w:val="both"/>
        <w:rPr>
          <w:rFonts w:cs="David" w:hint="cs"/>
          <w:rtl/>
        </w:rPr>
      </w:pPr>
    </w:p>
    <w:p w14:paraId="21675CC4" w14:textId="77777777" w:rsidR="000B4FFE" w:rsidRDefault="000B4FFE" w:rsidP="000B4FFE">
      <w:pPr>
        <w:bidi/>
        <w:jc w:val="both"/>
        <w:rPr>
          <w:rFonts w:cs="David" w:hint="cs"/>
          <w:rtl/>
        </w:rPr>
      </w:pPr>
    </w:p>
    <w:p w14:paraId="155E8FC4" w14:textId="77777777" w:rsidR="000B4FFE" w:rsidRDefault="000B4FFE" w:rsidP="000B4FFE">
      <w:pPr>
        <w:bidi/>
        <w:jc w:val="both"/>
        <w:rPr>
          <w:rFonts w:cs="David" w:hint="cs"/>
          <w:rtl/>
        </w:rPr>
      </w:pPr>
    </w:p>
    <w:p w14:paraId="67BE0D65" w14:textId="77777777" w:rsidR="000B4FFE" w:rsidRPr="000B4FFE" w:rsidRDefault="000B4FFE" w:rsidP="000B4FFE">
      <w:pPr>
        <w:bidi/>
        <w:jc w:val="both"/>
        <w:rPr>
          <w:rFonts w:cs="David" w:hint="cs"/>
          <w:rtl/>
        </w:rPr>
      </w:pPr>
    </w:p>
    <w:p w14:paraId="0114C891"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155F133B" w14:textId="77777777" w:rsidR="000B4FFE" w:rsidRPr="000B4FFE" w:rsidRDefault="000B4FFE" w:rsidP="000B4FFE">
      <w:pPr>
        <w:bidi/>
        <w:jc w:val="both"/>
        <w:rPr>
          <w:rFonts w:cs="David" w:hint="cs"/>
          <w:rtl/>
        </w:rPr>
      </w:pPr>
    </w:p>
    <w:p w14:paraId="7B718CE2" w14:textId="77777777" w:rsidR="000B4FFE" w:rsidRPr="000B4FFE" w:rsidRDefault="000B4FFE" w:rsidP="000B4FFE">
      <w:pPr>
        <w:bidi/>
        <w:jc w:val="both"/>
        <w:rPr>
          <w:rFonts w:cs="David" w:hint="cs"/>
          <w:rtl/>
        </w:rPr>
      </w:pPr>
      <w:r w:rsidRPr="000B4FFE">
        <w:rPr>
          <w:rFonts w:cs="David" w:hint="cs"/>
          <w:rtl/>
        </w:rPr>
        <w:tab/>
        <w:t xml:space="preserve">תודה, מסגרת הזמן אושרה פה אחד. </w:t>
      </w:r>
    </w:p>
    <w:p w14:paraId="4E36A643" w14:textId="77777777" w:rsidR="000B4FFE" w:rsidRPr="000B4FFE" w:rsidRDefault="000B4FFE" w:rsidP="000B4FFE">
      <w:pPr>
        <w:numPr>
          <w:ilvl w:val="0"/>
          <w:numId w:val="2"/>
        </w:numPr>
        <w:overflowPunct w:val="0"/>
        <w:autoSpaceDE w:val="0"/>
        <w:autoSpaceDN w:val="0"/>
        <w:bidi/>
        <w:adjustRightInd w:val="0"/>
        <w:jc w:val="center"/>
        <w:textAlignment w:val="baseline"/>
        <w:rPr>
          <w:rFonts w:cs="David" w:hint="cs"/>
          <w:b/>
          <w:bCs/>
          <w:u w:val="single"/>
          <w:rtl/>
        </w:rPr>
      </w:pPr>
      <w:r w:rsidRPr="000B4FFE">
        <w:rPr>
          <w:rFonts w:cs="David"/>
          <w:rtl/>
        </w:rPr>
        <w:br w:type="page"/>
      </w:r>
      <w:r w:rsidRPr="000B4FFE">
        <w:rPr>
          <w:rFonts w:cs="David" w:hint="cs"/>
          <w:b/>
          <w:bCs/>
          <w:rtl/>
        </w:rPr>
        <w:t xml:space="preserve">קביעת ועדה לדיון בהצעת חוק סדר הדין הפלילי (סמכויות אכיפה </w:t>
      </w:r>
      <w:r w:rsidRPr="000B4FFE">
        <w:rPr>
          <w:rFonts w:cs="David"/>
          <w:b/>
          <w:bCs/>
          <w:rtl/>
        </w:rPr>
        <w:t>–</w:t>
      </w:r>
      <w:r w:rsidRPr="000B4FFE">
        <w:rPr>
          <w:rFonts w:cs="David" w:hint="cs"/>
          <w:b/>
          <w:bCs/>
          <w:rtl/>
        </w:rPr>
        <w:t xml:space="preserve"> מעצרים) (תיקון </w:t>
      </w:r>
      <w:r w:rsidRPr="000B4FFE">
        <w:rPr>
          <w:rFonts w:cs="David" w:hint="cs"/>
          <w:b/>
          <w:bCs/>
          <w:u w:val="single"/>
          <w:rtl/>
        </w:rPr>
        <w:t xml:space="preserve">מס' 7), (חזקת הימלטות מן הדין וחזקת מסוכנות), </w:t>
      </w:r>
      <w:proofErr w:type="spellStart"/>
      <w:r w:rsidRPr="000B4FFE">
        <w:rPr>
          <w:rFonts w:cs="David" w:hint="cs"/>
          <w:b/>
          <w:bCs/>
          <w:u w:val="single"/>
          <w:rtl/>
        </w:rPr>
        <w:t>התשס"ח</w:t>
      </w:r>
      <w:proofErr w:type="spellEnd"/>
      <w:r w:rsidRPr="000B4FFE">
        <w:rPr>
          <w:rFonts w:cs="David" w:hint="cs"/>
          <w:b/>
          <w:bCs/>
          <w:u w:val="single"/>
          <w:rtl/>
        </w:rPr>
        <w:t>-2008 (מ/401)</w:t>
      </w:r>
    </w:p>
    <w:p w14:paraId="219526A4" w14:textId="77777777" w:rsidR="000B4FFE" w:rsidRPr="000B4FFE" w:rsidRDefault="000B4FFE" w:rsidP="000B4FFE">
      <w:pPr>
        <w:bidi/>
        <w:jc w:val="both"/>
        <w:rPr>
          <w:rFonts w:cs="David" w:hint="cs"/>
          <w:rtl/>
        </w:rPr>
      </w:pPr>
    </w:p>
    <w:p w14:paraId="71F8344C" w14:textId="77777777" w:rsidR="000B4FFE" w:rsidRPr="000B4FFE" w:rsidRDefault="000B4FFE" w:rsidP="000B4FFE">
      <w:pPr>
        <w:bidi/>
        <w:jc w:val="both"/>
        <w:rPr>
          <w:rFonts w:cs="David" w:hint="cs"/>
          <w:rtl/>
        </w:rPr>
      </w:pPr>
    </w:p>
    <w:p w14:paraId="59FB35D4" w14:textId="77777777" w:rsidR="000B4FFE" w:rsidRPr="000B4FFE" w:rsidRDefault="000B4FFE" w:rsidP="000B4FFE">
      <w:pPr>
        <w:bidi/>
        <w:jc w:val="both"/>
        <w:rPr>
          <w:rFonts w:cs="David" w:hint="cs"/>
          <w:rtl/>
        </w:rPr>
      </w:pPr>
    </w:p>
    <w:p w14:paraId="154CE75A"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4254194C" w14:textId="77777777" w:rsidR="000B4FFE" w:rsidRPr="000B4FFE" w:rsidRDefault="000B4FFE" w:rsidP="000B4FFE">
      <w:pPr>
        <w:bidi/>
        <w:jc w:val="both"/>
        <w:rPr>
          <w:rFonts w:cs="David" w:hint="cs"/>
          <w:rtl/>
        </w:rPr>
      </w:pPr>
    </w:p>
    <w:p w14:paraId="2F5B5BE4" w14:textId="77777777" w:rsidR="000B4FFE" w:rsidRPr="000B4FFE" w:rsidRDefault="000B4FFE" w:rsidP="000B4FFE">
      <w:pPr>
        <w:bidi/>
        <w:ind w:firstLine="567"/>
        <w:jc w:val="both"/>
        <w:rPr>
          <w:rFonts w:cs="David" w:hint="cs"/>
          <w:rtl/>
        </w:rPr>
      </w:pPr>
      <w:r w:rsidRPr="000B4FFE">
        <w:rPr>
          <w:rFonts w:cs="David" w:hint="cs"/>
          <w:rtl/>
        </w:rPr>
        <w:t xml:space="preserve">הנושא הבא הוא קביעת ועדה לדיון בהצעת חוק סדר הדין הפלילי (סמכויות אכיפה </w:t>
      </w:r>
      <w:r w:rsidRPr="000B4FFE">
        <w:rPr>
          <w:rFonts w:cs="David"/>
          <w:rtl/>
        </w:rPr>
        <w:t>–</w:t>
      </w:r>
      <w:r w:rsidRPr="000B4FFE">
        <w:rPr>
          <w:rFonts w:cs="David" w:hint="cs"/>
          <w:rtl/>
        </w:rPr>
        <w:t xml:space="preserve"> מעצרים) (תיקון מס' 7), (חזקת הימלטות מן הדין וחזקת מסוכנות), </w:t>
      </w:r>
      <w:proofErr w:type="spellStart"/>
      <w:r w:rsidRPr="000B4FFE">
        <w:rPr>
          <w:rFonts w:cs="David" w:hint="cs"/>
          <w:rtl/>
        </w:rPr>
        <w:t>התשס"ח</w:t>
      </w:r>
      <w:proofErr w:type="spellEnd"/>
      <w:r w:rsidRPr="000B4FFE">
        <w:rPr>
          <w:rFonts w:cs="David" w:hint="cs"/>
          <w:rtl/>
        </w:rPr>
        <w:t xml:space="preserve">-2008. הוחלט כבר על החלת דין רציפות על הצעת החוק. בכנסת הקודמת הוועדה שדנה בהצעת החוק הייתה ועדת חוקה, חוק ומשפט אבל עדיין אנחנו צריכים לאשרר את זה כאן רשמית. </w:t>
      </w:r>
    </w:p>
    <w:p w14:paraId="5EE10727" w14:textId="77777777" w:rsidR="000B4FFE" w:rsidRPr="000B4FFE" w:rsidRDefault="000B4FFE" w:rsidP="000B4FFE">
      <w:pPr>
        <w:bidi/>
        <w:ind w:firstLine="567"/>
        <w:jc w:val="both"/>
        <w:rPr>
          <w:rFonts w:cs="David" w:hint="cs"/>
          <w:rtl/>
        </w:rPr>
      </w:pPr>
    </w:p>
    <w:p w14:paraId="79DC4E63" w14:textId="77777777" w:rsidR="000B4FFE" w:rsidRPr="000B4FFE" w:rsidRDefault="000B4FFE" w:rsidP="000B4FFE">
      <w:pPr>
        <w:bidi/>
        <w:ind w:firstLine="567"/>
        <w:jc w:val="both"/>
        <w:rPr>
          <w:rFonts w:cs="David" w:hint="cs"/>
          <w:rtl/>
        </w:rPr>
      </w:pPr>
      <w:r w:rsidRPr="000B4FFE">
        <w:rPr>
          <w:rFonts w:cs="David" w:hint="cs"/>
          <w:rtl/>
        </w:rPr>
        <w:t>אני מביא להצבעה את ההצעה לאשרר שהוועדה שמוסכמת לדון בחוק, לאחר החלת דין רציפות, היא ועדת החוקה, חוק ומשפט, כפי שהיה בכנסת הקודמת. מי בעד? מי נגד?</w:t>
      </w:r>
    </w:p>
    <w:p w14:paraId="13B82966" w14:textId="77777777" w:rsidR="000B4FFE" w:rsidRDefault="000B4FFE" w:rsidP="000B4FFE">
      <w:pPr>
        <w:bidi/>
        <w:jc w:val="both"/>
        <w:rPr>
          <w:rFonts w:cs="David" w:hint="cs"/>
          <w:rtl/>
        </w:rPr>
      </w:pPr>
    </w:p>
    <w:p w14:paraId="1B18E43B" w14:textId="77777777" w:rsidR="000B4FFE" w:rsidRPr="000B4FFE" w:rsidRDefault="000B4FFE" w:rsidP="000B4FFE">
      <w:pPr>
        <w:bidi/>
        <w:jc w:val="both"/>
        <w:rPr>
          <w:rFonts w:cs="David" w:hint="cs"/>
          <w:rtl/>
        </w:rPr>
      </w:pPr>
    </w:p>
    <w:p w14:paraId="24F86B6D" w14:textId="77777777" w:rsidR="000B4FFE" w:rsidRPr="000B4FFE" w:rsidRDefault="000B4FFE" w:rsidP="000B4FFE">
      <w:pPr>
        <w:bidi/>
        <w:jc w:val="center"/>
        <w:rPr>
          <w:rFonts w:cs="David" w:hint="cs"/>
          <w:b/>
          <w:bCs/>
          <w:rtl/>
        </w:rPr>
      </w:pPr>
      <w:r w:rsidRPr="000B4FFE">
        <w:rPr>
          <w:rFonts w:cs="David" w:hint="cs"/>
          <w:b/>
          <w:bCs/>
          <w:rtl/>
        </w:rPr>
        <w:t>הצבעה</w:t>
      </w:r>
    </w:p>
    <w:p w14:paraId="693DECB7" w14:textId="77777777" w:rsidR="000B4FFE" w:rsidRPr="000B4FFE" w:rsidRDefault="000B4FFE" w:rsidP="000B4FFE">
      <w:pPr>
        <w:bidi/>
        <w:jc w:val="center"/>
        <w:rPr>
          <w:rFonts w:cs="David" w:hint="cs"/>
          <w:b/>
          <w:bCs/>
          <w:rtl/>
        </w:rPr>
      </w:pPr>
    </w:p>
    <w:p w14:paraId="07AF2A8F" w14:textId="77777777" w:rsidR="000B4FFE" w:rsidRPr="000B4FFE" w:rsidRDefault="000B4FFE" w:rsidP="000B4FFE">
      <w:pPr>
        <w:bidi/>
        <w:jc w:val="center"/>
        <w:rPr>
          <w:rFonts w:cs="David" w:hint="cs"/>
          <w:b/>
          <w:bCs/>
          <w:rtl/>
        </w:rPr>
      </w:pPr>
      <w:r w:rsidRPr="000B4FFE">
        <w:rPr>
          <w:rFonts w:cs="David" w:hint="cs"/>
          <w:b/>
          <w:bCs/>
          <w:rtl/>
        </w:rPr>
        <w:t xml:space="preserve">בעד </w:t>
      </w:r>
      <w:r w:rsidRPr="000B4FFE">
        <w:rPr>
          <w:rFonts w:cs="David"/>
          <w:b/>
          <w:bCs/>
          <w:rtl/>
        </w:rPr>
        <w:t>–</w:t>
      </w:r>
      <w:r w:rsidRPr="000B4FFE">
        <w:rPr>
          <w:rFonts w:cs="David" w:hint="cs"/>
          <w:b/>
          <w:bCs/>
          <w:rtl/>
        </w:rPr>
        <w:t xml:space="preserve"> פה אחד</w:t>
      </w:r>
    </w:p>
    <w:p w14:paraId="66007003" w14:textId="77777777" w:rsidR="000B4FFE" w:rsidRPr="000B4FFE" w:rsidRDefault="000B4FFE" w:rsidP="000B4FFE">
      <w:pPr>
        <w:bidi/>
        <w:jc w:val="center"/>
        <w:rPr>
          <w:rFonts w:cs="David" w:hint="cs"/>
          <w:b/>
          <w:bCs/>
          <w:rtl/>
        </w:rPr>
      </w:pPr>
      <w:r w:rsidRPr="000B4FFE">
        <w:rPr>
          <w:rFonts w:cs="David" w:hint="cs"/>
          <w:b/>
          <w:bCs/>
          <w:rtl/>
        </w:rPr>
        <w:t xml:space="preserve">נגד </w:t>
      </w:r>
      <w:r w:rsidRPr="000B4FFE">
        <w:rPr>
          <w:rFonts w:cs="David"/>
          <w:b/>
          <w:bCs/>
          <w:rtl/>
        </w:rPr>
        <w:t>–</w:t>
      </w:r>
      <w:r w:rsidRPr="000B4FFE">
        <w:rPr>
          <w:rFonts w:cs="David" w:hint="cs"/>
          <w:b/>
          <w:bCs/>
          <w:rtl/>
        </w:rPr>
        <w:t xml:space="preserve"> אין</w:t>
      </w:r>
    </w:p>
    <w:p w14:paraId="39D6088B" w14:textId="77777777" w:rsidR="000B4FFE" w:rsidRPr="000B4FFE" w:rsidRDefault="000B4FFE" w:rsidP="000B4FFE">
      <w:pPr>
        <w:bidi/>
        <w:jc w:val="center"/>
        <w:rPr>
          <w:rFonts w:cs="David" w:hint="cs"/>
          <w:b/>
          <w:bCs/>
          <w:rtl/>
        </w:rPr>
      </w:pPr>
      <w:r w:rsidRPr="000B4FFE">
        <w:rPr>
          <w:rFonts w:cs="David" w:hint="cs"/>
          <w:b/>
          <w:bCs/>
          <w:rtl/>
        </w:rPr>
        <w:t>נמנעים - אין</w:t>
      </w:r>
    </w:p>
    <w:p w14:paraId="63129416" w14:textId="77777777" w:rsidR="000B4FFE" w:rsidRPr="000B4FFE" w:rsidRDefault="000B4FFE" w:rsidP="000B4FFE">
      <w:pPr>
        <w:bidi/>
        <w:jc w:val="center"/>
        <w:rPr>
          <w:rFonts w:cs="David" w:hint="cs"/>
          <w:b/>
          <w:bCs/>
          <w:rtl/>
        </w:rPr>
      </w:pPr>
      <w:r w:rsidRPr="000B4FFE">
        <w:rPr>
          <w:rFonts w:cs="David" w:hint="cs"/>
          <w:b/>
          <w:bCs/>
          <w:rtl/>
        </w:rPr>
        <w:t>ההצעה אושרה</w:t>
      </w:r>
    </w:p>
    <w:p w14:paraId="5AC7F6CB" w14:textId="77777777" w:rsidR="000B4FFE" w:rsidRDefault="000B4FFE" w:rsidP="000B4FFE">
      <w:pPr>
        <w:bidi/>
        <w:jc w:val="both"/>
        <w:rPr>
          <w:rFonts w:cs="David" w:hint="cs"/>
          <w:rtl/>
        </w:rPr>
      </w:pPr>
    </w:p>
    <w:p w14:paraId="4453ABAD" w14:textId="77777777" w:rsidR="000B4FFE" w:rsidRPr="000B4FFE" w:rsidRDefault="000B4FFE" w:rsidP="000B4FFE">
      <w:pPr>
        <w:bidi/>
        <w:jc w:val="both"/>
        <w:rPr>
          <w:rFonts w:cs="David" w:hint="cs"/>
          <w:rtl/>
        </w:rPr>
      </w:pPr>
    </w:p>
    <w:p w14:paraId="58EDF532"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3BE467D7" w14:textId="77777777" w:rsidR="000B4FFE" w:rsidRPr="000B4FFE" w:rsidRDefault="000B4FFE" w:rsidP="000B4FFE">
      <w:pPr>
        <w:bidi/>
        <w:jc w:val="both"/>
        <w:rPr>
          <w:rFonts w:cs="David" w:hint="cs"/>
          <w:rtl/>
        </w:rPr>
      </w:pPr>
    </w:p>
    <w:p w14:paraId="4470736E" w14:textId="77777777" w:rsidR="000B4FFE" w:rsidRPr="000B4FFE" w:rsidRDefault="000B4FFE" w:rsidP="000B4FFE">
      <w:pPr>
        <w:bidi/>
        <w:jc w:val="both"/>
        <w:rPr>
          <w:rFonts w:cs="David" w:hint="cs"/>
          <w:rtl/>
        </w:rPr>
      </w:pPr>
      <w:r w:rsidRPr="000B4FFE">
        <w:rPr>
          <w:rFonts w:cs="David" w:hint="cs"/>
          <w:rtl/>
        </w:rPr>
        <w:tab/>
        <w:t>ההצעה להעביר את הצעת החוק לדיון בוועדת החוקה, חוק ומשפט אושרה.</w:t>
      </w:r>
    </w:p>
    <w:p w14:paraId="29091203" w14:textId="77777777" w:rsidR="000B4FFE" w:rsidRPr="000B4FFE" w:rsidRDefault="000B4FFE" w:rsidP="000B4FFE">
      <w:pPr>
        <w:numPr>
          <w:ilvl w:val="0"/>
          <w:numId w:val="2"/>
        </w:numPr>
        <w:overflowPunct w:val="0"/>
        <w:autoSpaceDE w:val="0"/>
        <w:autoSpaceDN w:val="0"/>
        <w:bidi/>
        <w:adjustRightInd w:val="0"/>
        <w:jc w:val="center"/>
        <w:textAlignment w:val="baseline"/>
        <w:rPr>
          <w:rFonts w:cs="David" w:hint="cs"/>
          <w:b/>
          <w:bCs/>
          <w:u w:val="single"/>
          <w:rtl/>
        </w:rPr>
      </w:pPr>
      <w:r w:rsidRPr="000B4FFE">
        <w:rPr>
          <w:rFonts w:cs="David"/>
          <w:rtl/>
        </w:rPr>
        <w:br w:type="page"/>
      </w:r>
      <w:r w:rsidRPr="000B4FFE">
        <w:rPr>
          <w:rFonts w:cs="David" w:hint="cs"/>
          <w:b/>
          <w:bCs/>
          <w:rtl/>
        </w:rPr>
        <w:t xml:space="preserve">קביעת הוועדה שתדון בהצעת חוק לתשלום חלקי של דמי הבראה בשירות הציבורי </w:t>
      </w:r>
      <w:r w:rsidRPr="000B4FFE">
        <w:rPr>
          <w:rFonts w:cs="David" w:hint="cs"/>
          <w:b/>
          <w:bCs/>
          <w:u w:val="single"/>
          <w:rtl/>
        </w:rPr>
        <w:t xml:space="preserve">בשנים 2009 ו-2010 (הוראת שעה), </w:t>
      </w:r>
      <w:proofErr w:type="spellStart"/>
      <w:r w:rsidRPr="000B4FFE">
        <w:rPr>
          <w:rFonts w:cs="David" w:hint="cs"/>
          <w:b/>
          <w:bCs/>
          <w:u w:val="single"/>
          <w:rtl/>
        </w:rPr>
        <w:t>התשס"ט</w:t>
      </w:r>
      <w:proofErr w:type="spellEnd"/>
      <w:r w:rsidRPr="000B4FFE">
        <w:rPr>
          <w:rFonts w:cs="David" w:hint="cs"/>
          <w:b/>
          <w:bCs/>
          <w:u w:val="single"/>
          <w:rtl/>
        </w:rPr>
        <w:t>-2009</w:t>
      </w:r>
    </w:p>
    <w:p w14:paraId="5C04C8C4" w14:textId="77777777" w:rsidR="000B4FFE" w:rsidRPr="000B4FFE" w:rsidRDefault="000B4FFE" w:rsidP="000B4FFE">
      <w:pPr>
        <w:bidi/>
        <w:jc w:val="both"/>
        <w:rPr>
          <w:rFonts w:cs="David" w:hint="cs"/>
          <w:rtl/>
        </w:rPr>
      </w:pPr>
    </w:p>
    <w:p w14:paraId="3E96F293" w14:textId="77777777" w:rsidR="000B4FFE" w:rsidRDefault="000B4FFE" w:rsidP="000B4FFE">
      <w:pPr>
        <w:bidi/>
        <w:jc w:val="both"/>
        <w:rPr>
          <w:rFonts w:cs="David" w:hint="cs"/>
          <w:rtl/>
        </w:rPr>
      </w:pPr>
    </w:p>
    <w:p w14:paraId="3FE4D668" w14:textId="77777777" w:rsidR="000B4FFE" w:rsidRDefault="000B4FFE" w:rsidP="000B4FFE">
      <w:pPr>
        <w:bidi/>
        <w:jc w:val="both"/>
        <w:rPr>
          <w:rFonts w:cs="David" w:hint="cs"/>
          <w:rtl/>
        </w:rPr>
      </w:pPr>
    </w:p>
    <w:p w14:paraId="490227ED" w14:textId="77777777" w:rsidR="000B4FFE" w:rsidRPr="000B4FFE" w:rsidRDefault="000B4FFE" w:rsidP="000B4FFE">
      <w:pPr>
        <w:bidi/>
        <w:jc w:val="both"/>
        <w:rPr>
          <w:rFonts w:cs="David" w:hint="cs"/>
          <w:rtl/>
        </w:rPr>
      </w:pPr>
    </w:p>
    <w:p w14:paraId="72C28842"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2BF25206" w14:textId="77777777" w:rsidR="000B4FFE" w:rsidRPr="000B4FFE" w:rsidRDefault="000B4FFE" w:rsidP="000B4FFE">
      <w:pPr>
        <w:bidi/>
        <w:jc w:val="both"/>
        <w:rPr>
          <w:rFonts w:cs="David" w:hint="cs"/>
          <w:rtl/>
        </w:rPr>
      </w:pPr>
      <w:r w:rsidRPr="000B4FFE">
        <w:rPr>
          <w:rFonts w:cs="David" w:hint="cs"/>
          <w:rtl/>
        </w:rPr>
        <w:t xml:space="preserve"> </w:t>
      </w:r>
    </w:p>
    <w:p w14:paraId="0A418860" w14:textId="77777777" w:rsidR="000B4FFE" w:rsidRPr="000B4FFE" w:rsidRDefault="000B4FFE" w:rsidP="000B4FFE">
      <w:pPr>
        <w:bidi/>
        <w:ind w:firstLine="567"/>
        <w:jc w:val="both"/>
        <w:rPr>
          <w:rFonts w:cs="David" w:hint="cs"/>
          <w:rtl/>
        </w:rPr>
      </w:pPr>
      <w:r w:rsidRPr="000B4FFE">
        <w:rPr>
          <w:rFonts w:cs="David" w:hint="cs"/>
          <w:rtl/>
        </w:rPr>
        <w:t xml:space="preserve">הסעיף הבא על סדר היום הוא קביעת הוועדה שתדון בהצעת חוק לתשלום חלקי של דמי הבראה בשירות הציבורי בשנים 2009 ו-2010 (הוראת שעה), </w:t>
      </w:r>
      <w:proofErr w:type="spellStart"/>
      <w:r w:rsidRPr="000B4FFE">
        <w:rPr>
          <w:rFonts w:cs="David" w:hint="cs"/>
          <w:rtl/>
        </w:rPr>
        <w:t>התשס"ט</w:t>
      </w:r>
      <w:proofErr w:type="spellEnd"/>
      <w:r w:rsidRPr="000B4FFE">
        <w:rPr>
          <w:rFonts w:cs="David" w:hint="cs"/>
          <w:rtl/>
        </w:rPr>
        <w:t xml:space="preserve">-2009. מדובר בהצעת חוק שעלתה אתמול בדיון על פטור מחובת הנחה. היא עברה אתמול בקריאה ראשונה במליאת הכנסת. היות שנשמעו במליאה הצעות שונות: ועדת הכספים, ועדת חוקה וועדת הכלכלה, אני מביא את זה לכאן, כנהוג. אנחנו צריכים לקבוע את הוועדה. </w:t>
      </w:r>
    </w:p>
    <w:p w14:paraId="0F197656" w14:textId="77777777" w:rsidR="000B4FFE" w:rsidRPr="000B4FFE" w:rsidRDefault="000B4FFE" w:rsidP="000B4FFE">
      <w:pPr>
        <w:bidi/>
        <w:jc w:val="both"/>
        <w:rPr>
          <w:rFonts w:cs="David" w:hint="cs"/>
          <w:rtl/>
        </w:rPr>
      </w:pPr>
    </w:p>
    <w:p w14:paraId="5EDD8234" w14:textId="77777777" w:rsidR="000B4FFE" w:rsidRPr="000B4FFE" w:rsidRDefault="000B4FFE" w:rsidP="000B4FFE">
      <w:pPr>
        <w:bidi/>
        <w:jc w:val="both"/>
        <w:rPr>
          <w:rFonts w:cs="David" w:hint="cs"/>
          <w:rtl/>
        </w:rPr>
      </w:pPr>
      <w:r w:rsidRPr="000B4FFE">
        <w:rPr>
          <w:rFonts w:cs="David" w:hint="cs"/>
          <w:u w:val="single"/>
          <w:rtl/>
        </w:rPr>
        <w:t>זבולון אורלב:</w:t>
      </w:r>
    </w:p>
    <w:p w14:paraId="72D8F13C" w14:textId="77777777" w:rsidR="000B4FFE" w:rsidRPr="000B4FFE" w:rsidRDefault="000B4FFE" w:rsidP="000B4FFE">
      <w:pPr>
        <w:bidi/>
        <w:jc w:val="both"/>
        <w:rPr>
          <w:rFonts w:cs="David" w:hint="cs"/>
          <w:rtl/>
        </w:rPr>
      </w:pPr>
    </w:p>
    <w:p w14:paraId="07AB7DAA" w14:textId="77777777" w:rsidR="000B4FFE" w:rsidRPr="000B4FFE" w:rsidRDefault="000B4FFE" w:rsidP="000B4FFE">
      <w:pPr>
        <w:bidi/>
        <w:jc w:val="both"/>
        <w:rPr>
          <w:rFonts w:cs="David" w:hint="cs"/>
          <w:rtl/>
        </w:rPr>
      </w:pPr>
      <w:r w:rsidRPr="000B4FFE">
        <w:rPr>
          <w:rFonts w:cs="David" w:hint="cs"/>
          <w:rtl/>
        </w:rPr>
        <w:tab/>
        <w:t>על פי התקנון, איזו ועדה צריכה לדון בזה?</w:t>
      </w:r>
    </w:p>
    <w:p w14:paraId="5900A7C4" w14:textId="77777777" w:rsidR="000B4FFE" w:rsidRPr="000B4FFE" w:rsidRDefault="000B4FFE" w:rsidP="000B4FFE">
      <w:pPr>
        <w:bidi/>
        <w:jc w:val="both"/>
        <w:rPr>
          <w:rFonts w:cs="David" w:hint="cs"/>
          <w:rtl/>
        </w:rPr>
      </w:pPr>
    </w:p>
    <w:p w14:paraId="0930EF36"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35559866" w14:textId="77777777" w:rsidR="000B4FFE" w:rsidRPr="000B4FFE" w:rsidRDefault="000B4FFE" w:rsidP="000B4FFE">
      <w:pPr>
        <w:bidi/>
        <w:jc w:val="both"/>
        <w:rPr>
          <w:rFonts w:cs="David" w:hint="cs"/>
          <w:u w:val="single"/>
          <w:rtl/>
        </w:rPr>
      </w:pPr>
    </w:p>
    <w:p w14:paraId="2FC45A38" w14:textId="77777777" w:rsidR="000B4FFE" w:rsidRPr="000B4FFE" w:rsidRDefault="000B4FFE" w:rsidP="000B4FFE">
      <w:pPr>
        <w:bidi/>
        <w:ind w:firstLine="567"/>
        <w:jc w:val="both"/>
        <w:rPr>
          <w:rFonts w:cs="David" w:hint="cs"/>
          <w:rtl/>
        </w:rPr>
      </w:pPr>
      <w:r w:rsidRPr="000B4FFE">
        <w:rPr>
          <w:rFonts w:cs="David" w:hint="cs"/>
          <w:rtl/>
        </w:rPr>
        <w:t xml:space="preserve">זה צריך להיות בוועדת העבודה והרווחה, אבל חיים כץ פחד כנראה לדון בה. </w:t>
      </w:r>
    </w:p>
    <w:p w14:paraId="1AC5F608" w14:textId="77777777" w:rsidR="000B4FFE" w:rsidRPr="000B4FFE" w:rsidRDefault="000B4FFE" w:rsidP="000B4FFE">
      <w:pPr>
        <w:bidi/>
        <w:ind w:firstLine="567"/>
        <w:jc w:val="both"/>
        <w:rPr>
          <w:rFonts w:cs="David" w:hint="cs"/>
          <w:rtl/>
        </w:rPr>
      </w:pPr>
    </w:p>
    <w:p w14:paraId="377C42A9" w14:textId="77777777" w:rsidR="000B4FFE" w:rsidRPr="000B4FFE" w:rsidRDefault="000B4FFE" w:rsidP="000B4FFE">
      <w:pPr>
        <w:bidi/>
        <w:jc w:val="both"/>
        <w:rPr>
          <w:rFonts w:cs="David" w:hint="cs"/>
          <w:rtl/>
        </w:rPr>
      </w:pPr>
      <w:r w:rsidRPr="000B4FFE">
        <w:rPr>
          <w:rFonts w:cs="David" w:hint="cs"/>
          <w:u w:val="single"/>
          <w:rtl/>
        </w:rPr>
        <w:t>זבולון אורלב:</w:t>
      </w:r>
    </w:p>
    <w:p w14:paraId="35161840" w14:textId="77777777" w:rsidR="000B4FFE" w:rsidRPr="000B4FFE" w:rsidRDefault="000B4FFE" w:rsidP="000B4FFE">
      <w:pPr>
        <w:bidi/>
        <w:jc w:val="both"/>
        <w:rPr>
          <w:rFonts w:cs="David" w:hint="cs"/>
          <w:rtl/>
        </w:rPr>
      </w:pPr>
    </w:p>
    <w:p w14:paraId="2BAD1456" w14:textId="77777777" w:rsidR="000B4FFE" w:rsidRPr="000B4FFE" w:rsidRDefault="000B4FFE" w:rsidP="000B4FFE">
      <w:pPr>
        <w:bidi/>
        <w:jc w:val="both"/>
        <w:rPr>
          <w:rFonts w:cs="David" w:hint="cs"/>
          <w:rtl/>
        </w:rPr>
      </w:pPr>
      <w:r w:rsidRPr="000B4FFE">
        <w:rPr>
          <w:rFonts w:cs="David" w:hint="cs"/>
          <w:rtl/>
        </w:rPr>
        <w:tab/>
        <w:t xml:space="preserve">אני מציע להיות עקביים. </w:t>
      </w:r>
    </w:p>
    <w:p w14:paraId="29F1ECDA" w14:textId="77777777" w:rsidR="000B4FFE" w:rsidRPr="000B4FFE" w:rsidRDefault="000B4FFE" w:rsidP="000B4FFE">
      <w:pPr>
        <w:bidi/>
        <w:jc w:val="both"/>
        <w:rPr>
          <w:rFonts w:cs="David" w:hint="cs"/>
          <w:rtl/>
        </w:rPr>
      </w:pPr>
    </w:p>
    <w:p w14:paraId="41183738"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590B38E2" w14:textId="77777777" w:rsidR="000B4FFE" w:rsidRPr="000B4FFE" w:rsidRDefault="000B4FFE" w:rsidP="000B4FFE">
      <w:pPr>
        <w:bidi/>
        <w:jc w:val="both"/>
        <w:rPr>
          <w:rFonts w:cs="David" w:hint="cs"/>
          <w:rtl/>
        </w:rPr>
      </w:pPr>
    </w:p>
    <w:p w14:paraId="1E921244" w14:textId="77777777" w:rsidR="000B4FFE" w:rsidRPr="000B4FFE" w:rsidRDefault="000B4FFE" w:rsidP="000B4FFE">
      <w:pPr>
        <w:bidi/>
        <w:jc w:val="both"/>
        <w:rPr>
          <w:rFonts w:cs="David" w:hint="cs"/>
          <w:rtl/>
        </w:rPr>
      </w:pPr>
      <w:r w:rsidRPr="000B4FFE">
        <w:rPr>
          <w:rFonts w:cs="David" w:hint="cs"/>
          <w:rtl/>
        </w:rPr>
        <w:tab/>
        <w:t xml:space="preserve">אבל יושב-ראש ועדת העבודה, הרווחה והבריאות לא מבקש שזה יהיה אצלו. הוא טוען שהיות ומדובר - - - </w:t>
      </w:r>
    </w:p>
    <w:p w14:paraId="64D37E36" w14:textId="77777777" w:rsidR="000B4FFE" w:rsidRPr="000B4FFE" w:rsidRDefault="000B4FFE" w:rsidP="000B4FFE">
      <w:pPr>
        <w:bidi/>
        <w:jc w:val="both"/>
        <w:rPr>
          <w:rFonts w:cs="David" w:hint="cs"/>
          <w:rtl/>
        </w:rPr>
      </w:pPr>
    </w:p>
    <w:p w14:paraId="209DD0B6"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615C8997" w14:textId="77777777" w:rsidR="000B4FFE" w:rsidRPr="000B4FFE" w:rsidRDefault="000B4FFE" w:rsidP="000B4FFE">
      <w:pPr>
        <w:bidi/>
        <w:jc w:val="both"/>
        <w:rPr>
          <w:rFonts w:cs="David" w:hint="cs"/>
          <w:rtl/>
        </w:rPr>
      </w:pPr>
    </w:p>
    <w:p w14:paraId="36175DE4" w14:textId="77777777" w:rsidR="000B4FFE" w:rsidRPr="000B4FFE" w:rsidRDefault="000B4FFE" w:rsidP="000B4FFE">
      <w:pPr>
        <w:bidi/>
        <w:ind w:firstLine="567"/>
        <w:jc w:val="both"/>
        <w:rPr>
          <w:rFonts w:cs="David" w:hint="cs"/>
          <w:rtl/>
        </w:rPr>
      </w:pPr>
      <w:r w:rsidRPr="000B4FFE">
        <w:rPr>
          <w:rFonts w:cs="David" w:hint="cs"/>
          <w:rtl/>
        </w:rPr>
        <w:t xml:space="preserve">לא בהטבות אלא בגזירות. </w:t>
      </w:r>
    </w:p>
    <w:p w14:paraId="3979CD38" w14:textId="77777777" w:rsidR="000B4FFE" w:rsidRPr="000B4FFE" w:rsidRDefault="000B4FFE" w:rsidP="000B4FFE">
      <w:pPr>
        <w:bidi/>
        <w:jc w:val="both"/>
        <w:rPr>
          <w:rFonts w:cs="David" w:hint="cs"/>
          <w:rtl/>
        </w:rPr>
      </w:pPr>
    </w:p>
    <w:p w14:paraId="10C2AB92"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173CCBCB" w14:textId="77777777" w:rsidR="000B4FFE" w:rsidRPr="000B4FFE" w:rsidRDefault="000B4FFE" w:rsidP="000B4FFE">
      <w:pPr>
        <w:bidi/>
        <w:jc w:val="both"/>
        <w:rPr>
          <w:rFonts w:cs="David" w:hint="cs"/>
          <w:rtl/>
        </w:rPr>
      </w:pPr>
    </w:p>
    <w:p w14:paraId="1262F6BA" w14:textId="77777777" w:rsidR="000B4FFE" w:rsidRPr="000B4FFE" w:rsidRDefault="000B4FFE" w:rsidP="000B4FFE">
      <w:pPr>
        <w:bidi/>
        <w:ind w:firstLine="567"/>
        <w:jc w:val="both"/>
        <w:rPr>
          <w:rFonts w:cs="David" w:hint="cs"/>
          <w:rtl/>
        </w:rPr>
      </w:pPr>
      <w:r w:rsidRPr="000B4FFE">
        <w:rPr>
          <w:rFonts w:cs="David" w:hint="cs"/>
          <w:rtl/>
        </w:rPr>
        <w:t xml:space="preserve">- - היות ומדובר בחלק מעסקת החבילה במשק כולו - - - אתם זוכרים את ההסבר שנתן כאן משרד האוצר. זה היה אמור לבוא בחוק ההסדרים, במקרה הספציפי הזה של דמי ההבראה, בגלל שזה חל קודם, חייבים - - - </w:t>
      </w:r>
    </w:p>
    <w:p w14:paraId="799FF816" w14:textId="77777777" w:rsidR="000B4FFE" w:rsidRPr="000B4FFE" w:rsidRDefault="000B4FFE" w:rsidP="000B4FFE">
      <w:pPr>
        <w:bidi/>
        <w:jc w:val="both"/>
        <w:rPr>
          <w:rFonts w:cs="David" w:hint="cs"/>
          <w:rtl/>
        </w:rPr>
      </w:pPr>
    </w:p>
    <w:p w14:paraId="08FD5EE1" w14:textId="77777777" w:rsidR="000B4FFE" w:rsidRPr="000B4FFE" w:rsidRDefault="000B4FFE" w:rsidP="000B4FFE">
      <w:pPr>
        <w:bidi/>
        <w:jc w:val="both"/>
        <w:rPr>
          <w:rFonts w:cs="David" w:hint="cs"/>
          <w:rtl/>
        </w:rPr>
      </w:pPr>
      <w:r w:rsidRPr="000B4FFE">
        <w:rPr>
          <w:rFonts w:cs="David" w:hint="cs"/>
          <w:u w:val="single"/>
          <w:rtl/>
        </w:rPr>
        <w:t>זבולון אורלב:</w:t>
      </w:r>
    </w:p>
    <w:p w14:paraId="7B2D8D04" w14:textId="77777777" w:rsidR="000B4FFE" w:rsidRPr="000B4FFE" w:rsidRDefault="000B4FFE" w:rsidP="000B4FFE">
      <w:pPr>
        <w:bidi/>
        <w:jc w:val="both"/>
        <w:rPr>
          <w:rFonts w:cs="David" w:hint="cs"/>
          <w:rtl/>
        </w:rPr>
      </w:pPr>
    </w:p>
    <w:p w14:paraId="1D87C3E6" w14:textId="77777777" w:rsidR="000B4FFE" w:rsidRPr="000B4FFE" w:rsidRDefault="000B4FFE" w:rsidP="000B4FFE">
      <w:pPr>
        <w:bidi/>
        <w:jc w:val="both"/>
        <w:rPr>
          <w:rFonts w:cs="David" w:hint="cs"/>
          <w:rtl/>
        </w:rPr>
      </w:pPr>
      <w:r w:rsidRPr="000B4FFE">
        <w:rPr>
          <w:rFonts w:cs="David" w:hint="cs"/>
          <w:rtl/>
        </w:rPr>
        <w:tab/>
        <w:t xml:space="preserve">בסדר. </w:t>
      </w:r>
    </w:p>
    <w:p w14:paraId="7C730254" w14:textId="77777777" w:rsidR="000B4FFE" w:rsidRPr="000B4FFE" w:rsidRDefault="000B4FFE" w:rsidP="000B4FFE">
      <w:pPr>
        <w:bidi/>
        <w:jc w:val="both"/>
        <w:rPr>
          <w:rFonts w:cs="David" w:hint="cs"/>
          <w:rtl/>
        </w:rPr>
      </w:pPr>
    </w:p>
    <w:p w14:paraId="632D3E0F" w14:textId="77777777" w:rsidR="000B4FFE" w:rsidRPr="000B4FFE" w:rsidRDefault="000B4FFE" w:rsidP="000B4FFE">
      <w:pPr>
        <w:bidi/>
        <w:jc w:val="both"/>
        <w:rPr>
          <w:rFonts w:cs="David" w:hint="cs"/>
          <w:rtl/>
        </w:rPr>
      </w:pPr>
      <w:r w:rsidRPr="000B4FFE">
        <w:rPr>
          <w:rFonts w:cs="David" w:hint="cs"/>
          <w:u w:val="single"/>
          <w:rtl/>
        </w:rPr>
        <w:t>אברהם מיכאלי:</w:t>
      </w:r>
    </w:p>
    <w:p w14:paraId="59B2B4DE" w14:textId="77777777" w:rsidR="000B4FFE" w:rsidRPr="000B4FFE" w:rsidRDefault="000B4FFE" w:rsidP="000B4FFE">
      <w:pPr>
        <w:bidi/>
        <w:jc w:val="both"/>
        <w:rPr>
          <w:rFonts w:cs="David" w:hint="cs"/>
          <w:rtl/>
        </w:rPr>
      </w:pPr>
    </w:p>
    <w:p w14:paraId="37D1864F" w14:textId="77777777" w:rsidR="000B4FFE" w:rsidRPr="000B4FFE" w:rsidRDefault="000B4FFE" w:rsidP="000B4FFE">
      <w:pPr>
        <w:bidi/>
        <w:jc w:val="both"/>
        <w:rPr>
          <w:rFonts w:cs="David" w:hint="cs"/>
          <w:rtl/>
        </w:rPr>
      </w:pPr>
      <w:r w:rsidRPr="000B4FFE">
        <w:rPr>
          <w:rFonts w:cs="David" w:hint="cs"/>
          <w:rtl/>
        </w:rPr>
        <w:tab/>
        <w:t xml:space="preserve"> מי הקליינטים הנוספים?</w:t>
      </w:r>
    </w:p>
    <w:p w14:paraId="7C1A607C" w14:textId="77777777" w:rsidR="000B4FFE" w:rsidRPr="000B4FFE" w:rsidRDefault="000B4FFE" w:rsidP="000B4FFE">
      <w:pPr>
        <w:bidi/>
        <w:jc w:val="both"/>
        <w:rPr>
          <w:rFonts w:cs="David" w:hint="cs"/>
          <w:rtl/>
        </w:rPr>
      </w:pPr>
    </w:p>
    <w:p w14:paraId="1AF46272"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2C716A62" w14:textId="77777777" w:rsidR="000B4FFE" w:rsidRPr="000B4FFE" w:rsidRDefault="000B4FFE" w:rsidP="000B4FFE">
      <w:pPr>
        <w:bidi/>
        <w:jc w:val="both"/>
        <w:rPr>
          <w:rFonts w:cs="David" w:hint="cs"/>
          <w:rtl/>
        </w:rPr>
      </w:pPr>
    </w:p>
    <w:p w14:paraId="160B0992" w14:textId="77777777" w:rsidR="000B4FFE" w:rsidRPr="000B4FFE" w:rsidRDefault="000B4FFE" w:rsidP="000B4FFE">
      <w:pPr>
        <w:bidi/>
        <w:jc w:val="both"/>
        <w:rPr>
          <w:rFonts w:cs="David" w:hint="cs"/>
          <w:rtl/>
        </w:rPr>
      </w:pPr>
      <w:r w:rsidRPr="000B4FFE">
        <w:rPr>
          <w:rFonts w:cs="David" w:hint="cs"/>
          <w:rtl/>
        </w:rPr>
        <w:tab/>
        <w:t xml:space="preserve">לא ראשי הוועדות, הם לא ביקשו את זה. אלה העמדות שנשמעו במליאה, ועדת הכלכלה וועדת החוקה. ועדת הכספים זה מה שהתבקש מלכתחילה גם על-ידי הממשלה. </w:t>
      </w:r>
    </w:p>
    <w:p w14:paraId="407AE2F5" w14:textId="77777777" w:rsidR="000B4FFE" w:rsidRPr="000B4FFE" w:rsidRDefault="000B4FFE" w:rsidP="000B4FFE">
      <w:pPr>
        <w:bidi/>
        <w:jc w:val="both"/>
        <w:rPr>
          <w:rFonts w:cs="David" w:hint="cs"/>
          <w:rtl/>
        </w:rPr>
      </w:pPr>
    </w:p>
    <w:p w14:paraId="45619E54"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4D03E7BD" w14:textId="77777777" w:rsidR="000B4FFE" w:rsidRPr="000B4FFE" w:rsidRDefault="000B4FFE" w:rsidP="000B4FFE">
      <w:pPr>
        <w:bidi/>
        <w:jc w:val="both"/>
        <w:rPr>
          <w:rFonts w:cs="David" w:hint="cs"/>
          <w:u w:val="single"/>
          <w:rtl/>
        </w:rPr>
      </w:pPr>
    </w:p>
    <w:p w14:paraId="29DE14BA" w14:textId="77777777" w:rsidR="000B4FFE" w:rsidRPr="000B4FFE" w:rsidRDefault="000B4FFE" w:rsidP="000B4FFE">
      <w:pPr>
        <w:bidi/>
        <w:jc w:val="both"/>
        <w:rPr>
          <w:rFonts w:cs="David" w:hint="cs"/>
          <w:rtl/>
        </w:rPr>
      </w:pPr>
      <w:r w:rsidRPr="000B4FFE">
        <w:rPr>
          <w:rFonts w:cs="David" w:hint="cs"/>
          <w:rtl/>
        </w:rPr>
        <w:tab/>
        <w:t xml:space="preserve">אפשר לשאול שאלה את היועצת המשפטית? למה אי-אפשר לחייב יושב ראש ועדה? </w:t>
      </w:r>
    </w:p>
    <w:p w14:paraId="47CDFFF5" w14:textId="77777777" w:rsidR="000B4FFE" w:rsidRPr="000B4FFE" w:rsidRDefault="000B4FFE" w:rsidP="000B4FFE">
      <w:pPr>
        <w:bidi/>
        <w:jc w:val="both"/>
        <w:rPr>
          <w:rFonts w:cs="David" w:hint="cs"/>
          <w:rtl/>
        </w:rPr>
      </w:pPr>
    </w:p>
    <w:p w14:paraId="44E1326B"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0E58199A" w14:textId="77777777" w:rsidR="000B4FFE" w:rsidRPr="000B4FFE" w:rsidRDefault="000B4FFE" w:rsidP="000B4FFE">
      <w:pPr>
        <w:bidi/>
        <w:jc w:val="both"/>
        <w:rPr>
          <w:rFonts w:cs="David" w:hint="cs"/>
          <w:rtl/>
        </w:rPr>
      </w:pPr>
      <w:r w:rsidRPr="000B4FFE">
        <w:rPr>
          <w:rFonts w:cs="David" w:hint="cs"/>
          <w:rtl/>
        </w:rPr>
        <w:tab/>
        <w:t xml:space="preserve">אפשר לחייב. אנחנו יכולים להחליט כל דבר. אנחנו יכולים גם להחליט לשלוח את זה לוועדת המדע, ועדת הקליטה, הוועדה למעמד האישה ואפילו להשאיר את זה בוועדת הכנסת. </w:t>
      </w:r>
    </w:p>
    <w:p w14:paraId="64DADD8B" w14:textId="77777777" w:rsidR="000B4FFE" w:rsidRPr="000B4FFE" w:rsidRDefault="000B4FFE" w:rsidP="000B4FFE">
      <w:pPr>
        <w:bidi/>
        <w:jc w:val="both"/>
        <w:rPr>
          <w:rFonts w:cs="David" w:hint="cs"/>
          <w:rtl/>
        </w:rPr>
      </w:pPr>
    </w:p>
    <w:p w14:paraId="3B720AF8"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211B8E08" w14:textId="77777777" w:rsidR="000B4FFE" w:rsidRPr="000B4FFE" w:rsidRDefault="000B4FFE" w:rsidP="000B4FFE">
      <w:pPr>
        <w:bidi/>
        <w:jc w:val="both"/>
        <w:rPr>
          <w:rFonts w:cs="David" w:hint="cs"/>
          <w:rtl/>
        </w:rPr>
      </w:pPr>
    </w:p>
    <w:p w14:paraId="39249CC0" w14:textId="77777777" w:rsidR="000B4FFE" w:rsidRPr="000B4FFE" w:rsidRDefault="000B4FFE" w:rsidP="000B4FFE">
      <w:pPr>
        <w:bidi/>
        <w:jc w:val="both"/>
        <w:rPr>
          <w:rFonts w:cs="David" w:hint="cs"/>
          <w:rtl/>
        </w:rPr>
      </w:pPr>
      <w:r w:rsidRPr="000B4FFE">
        <w:rPr>
          <w:rFonts w:cs="David" w:hint="cs"/>
          <w:rtl/>
        </w:rPr>
        <w:tab/>
        <w:t xml:space="preserve">יש ועדה שזה המקום הטבעי שלה. </w:t>
      </w:r>
    </w:p>
    <w:p w14:paraId="4C9E5567" w14:textId="77777777" w:rsidR="000B4FFE" w:rsidRPr="000B4FFE" w:rsidRDefault="000B4FFE" w:rsidP="000B4FFE">
      <w:pPr>
        <w:bidi/>
        <w:jc w:val="both"/>
        <w:rPr>
          <w:rFonts w:cs="David" w:hint="cs"/>
          <w:rtl/>
        </w:rPr>
      </w:pPr>
    </w:p>
    <w:p w14:paraId="713F4095"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229D911D" w14:textId="77777777" w:rsidR="000B4FFE" w:rsidRPr="000B4FFE" w:rsidRDefault="000B4FFE" w:rsidP="000B4FFE">
      <w:pPr>
        <w:bidi/>
        <w:jc w:val="both"/>
        <w:rPr>
          <w:rFonts w:cs="David" w:hint="cs"/>
          <w:rtl/>
        </w:rPr>
      </w:pPr>
    </w:p>
    <w:p w14:paraId="11D4B81D" w14:textId="77777777" w:rsidR="000B4FFE" w:rsidRPr="000B4FFE" w:rsidRDefault="000B4FFE" w:rsidP="000B4FFE">
      <w:pPr>
        <w:bidi/>
        <w:jc w:val="both"/>
        <w:rPr>
          <w:rFonts w:cs="David" w:hint="cs"/>
          <w:rtl/>
        </w:rPr>
      </w:pPr>
      <w:r w:rsidRPr="000B4FFE">
        <w:rPr>
          <w:rFonts w:cs="David" w:hint="cs"/>
          <w:rtl/>
        </w:rPr>
        <w:t xml:space="preserve">אבל מקובל בבית הזה, כשיש מחלוקת בין ועדות - - - </w:t>
      </w:r>
    </w:p>
    <w:p w14:paraId="28A7FB51" w14:textId="77777777" w:rsidR="000B4FFE" w:rsidRPr="000B4FFE" w:rsidRDefault="000B4FFE" w:rsidP="000B4FFE">
      <w:pPr>
        <w:bidi/>
        <w:jc w:val="both"/>
        <w:rPr>
          <w:rFonts w:cs="David" w:hint="cs"/>
          <w:rtl/>
        </w:rPr>
      </w:pPr>
    </w:p>
    <w:p w14:paraId="4F61108A" w14:textId="77777777" w:rsidR="000B4FFE" w:rsidRPr="000B4FFE" w:rsidRDefault="000B4FFE" w:rsidP="000B4FFE">
      <w:pPr>
        <w:bidi/>
        <w:jc w:val="both"/>
        <w:rPr>
          <w:rFonts w:cs="David" w:hint="cs"/>
          <w:rtl/>
        </w:rPr>
      </w:pPr>
      <w:r w:rsidRPr="000B4FFE">
        <w:rPr>
          <w:rFonts w:cs="David" w:hint="cs"/>
          <w:u w:val="single"/>
          <w:rtl/>
        </w:rPr>
        <w:t>אברהם מיכאלי:</w:t>
      </w:r>
    </w:p>
    <w:p w14:paraId="59C46E39" w14:textId="77777777" w:rsidR="000B4FFE" w:rsidRPr="000B4FFE" w:rsidRDefault="000B4FFE" w:rsidP="000B4FFE">
      <w:pPr>
        <w:bidi/>
        <w:jc w:val="both"/>
        <w:rPr>
          <w:rFonts w:cs="David" w:hint="cs"/>
          <w:rtl/>
        </w:rPr>
      </w:pPr>
    </w:p>
    <w:p w14:paraId="5FC576B8" w14:textId="77777777" w:rsidR="000B4FFE" w:rsidRPr="000B4FFE" w:rsidRDefault="000B4FFE" w:rsidP="000B4FFE">
      <w:pPr>
        <w:bidi/>
        <w:jc w:val="both"/>
        <w:rPr>
          <w:rFonts w:cs="David" w:hint="cs"/>
          <w:rtl/>
        </w:rPr>
      </w:pPr>
      <w:r w:rsidRPr="000B4FFE">
        <w:rPr>
          <w:rFonts w:cs="David" w:hint="cs"/>
          <w:rtl/>
        </w:rPr>
        <w:tab/>
        <w:t>מה הממשלה מבקשת?</w:t>
      </w:r>
    </w:p>
    <w:p w14:paraId="35684DE8" w14:textId="77777777" w:rsidR="000B4FFE" w:rsidRPr="000B4FFE" w:rsidRDefault="000B4FFE" w:rsidP="000B4FFE">
      <w:pPr>
        <w:bidi/>
        <w:jc w:val="both"/>
        <w:rPr>
          <w:rFonts w:cs="David" w:hint="cs"/>
          <w:rtl/>
        </w:rPr>
      </w:pPr>
    </w:p>
    <w:p w14:paraId="7D8187AE"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6D3F2C92" w14:textId="77777777" w:rsidR="000B4FFE" w:rsidRPr="000B4FFE" w:rsidRDefault="000B4FFE" w:rsidP="000B4FFE">
      <w:pPr>
        <w:bidi/>
        <w:jc w:val="both"/>
        <w:rPr>
          <w:rFonts w:cs="David" w:hint="cs"/>
          <w:rtl/>
        </w:rPr>
      </w:pPr>
    </w:p>
    <w:p w14:paraId="2B9DE1BD" w14:textId="77777777" w:rsidR="000B4FFE" w:rsidRPr="000B4FFE" w:rsidRDefault="000B4FFE" w:rsidP="000B4FFE">
      <w:pPr>
        <w:bidi/>
        <w:ind w:firstLine="567"/>
        <w:jc w:val="both"/>
        <w:rPr>
          <w:rFonts w:cs="David" w:hint="cs"/>
          <w:rtl/>
        </w:rPr>
      </w:pPr>
      <w:r w:rsidRPr="000B4FFE">
        <w:rPr>
          <w:rFonts w:cs="David" w:hint="cs"/>
          <w:rtl/>
        </w:rPr>
        <w:t xml:space="preserve">כספים. מקובל בבית הזה, כשיושב-ראש ועדה אומר שהוא מוכן שזה ילך לוועדה אחרת, לא מחייבים אותו לדון כשהוא מסכים לטיעון שזה צריך ללכת לוועדה אחרת. אני לא רואה סיבה לחרוג מהעניין הזה כאן. </w:t>
      </w:r>
    </w:p>
    <w:p w14:paraId="62E9DD82" w14:textId="77777777" w:rsidR="000B4FFE" w:rsidRPr="000B4FFE" w:rsidRDefault="000B4FFE" w:rsidP="000B4FFE">
      <w:pPr>
        <w:bidi/>
        <w:jc w:val="both"/>
        <w:rPr>
          <w:rFonts w:cs="David" w:hint="cs"/>
          <w:rtl/>
        </w:rPr>
      </w:pPr>
    </w:p>
    <w:p w14:paraId="40E3B9DD"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7B5E33DD" w14:textId="77777777" w:rsidR="000B4FFE" w:rsidRPr="000B4FFE" w:rsidRDefault="000B4FFE" w:rsidP="000B4FFE">
      <w:pPr>
        <w:bidi/>
        <w:jc w:val="both"/>
        <w:rPr>
          <w:rFonts w:cs="David" w:hint="cs"/>
          <w:u w:val="single"/>
          <w:rtl/>
        </w:rPr>
      </w:pPr>
    </w:p>
    <w:p w14:paraId="67F8AAA8" w14:textId="77777777" w:rsidR="000B4FFE" w:rsidRPr="000B4FFE" w:rsidRDefault="000B4FFE" w:rsidP="000B4FFE">
      <w:pPr>
        <w:bidi/>
        <w:ind w:firstLine="567"/>
        <w:jc w:val="both"/>
        <w:rPr>
          <w:rFonts w:cs="David" w:hint="cs"/>
          <w:rtl/>
        </w:rPr>
      </w:pPr>
      <w:r w:rsidRPr="000B4FFE">
        <w:rPr>
          <w:rFonts w:cs="David" w:hint="cs"/>
          <w:rtl/>
        </w:rPr>
        <w:t xml:space="preserve">אני מציע את ועדת העבודה והרווחה, ואנמק מדוע. מדובר בזכויות עובדים, זה קשור בזכויות קנייניות של עובדים. הוועדה המקצועית ביותר שצריכה לדון בנושא היא ועדת העבודה והרווחה, לא ועדה אחרת. אם ליושב-ראש הוועדה יש עניין להסתייג מטעמים אישיים, זה עניין אחר. לדעתי, הוועדה המקצועית שצריכה לדון בעניין צריכה להיות ועדת העבודה והרווחה. </w:t>
      </w:r>
    </w:p>
    <w:p w14:paraId="49B7D529" w14:textId="77777777" w:rsidR="000B4FFE" w:rsidRPr="000B4FFE" w:rsidRDefault="000B4FFE" w:rsidP="000B4FFE">
      <w:pPr>
        <w:bidi/>
        <w:ind w:firstLine="567"/>
        <w:jc w:val="both"/>
        <w:rPr>
          <w:rFonts w:cs="David" w:hint="cs"/>
          <w:rtl/>
        </w:rPr>
      </w:pPr>
    </w:p>
    <w:p w14:paraId="2C794F7A" w14:textId="77777777" w:rsidR="000B4FFE" w:rsidRPr="000B4FFE" w:rsidRDefault="000B4FFE" w:rsidP="000B4FFE">
      <w:pPr>
        <w:bidi/>
        <w:jc w:val="both"/>
        <w:rPr>
          <w:rFonts w:cs="David" w:hint="cs"/>
          <w:u w:val="single"/>
          <w:rtl/>
        </w:rPr>
      </w:pPr>
      <w:r w:rsidRPr="000B4FFE">
        <w:rPr>
          <w:rFonts w:cs="David" w:hint="cs"/>
          <w:u w:val="single"/>
          <w:rtl/>
        </w:rPr>
        <w:t xml:space="preserve">ציון </w:t>
      </w:r>
      <w:proofErr w:type="spellStart"/>
      <w:r w:rsidRPr="000B4FFE">
        <w:rPr>
          <w:rFonts w:cs="David" w:hint="cs"/>
          <w:u w:val="single"/>
          <w:rtl/>
        </w:rPr>
        <w:t>פיניאן</w:t>
      </w:r>
      <w:proofErr w:type="spellEnd"/>
      <w:r w:rsidRPr="000B4FFE">
        <w:rPr>
          <w:rFonts w:cs="David" w:hint="cs"/>
          <w:u w:val="single"/>
          <w:rtl/>
        </w:rPr>
        <w:t>:</w:t>
      </w:r>
    </w:p>
    <w:p w14:paraId="44EABD08" w14:textId="77777777" w:rsidR="000B4FFE" w:rsidRPr="000B4FFE" w:rsidRDefault="000B4FFE" w:rsidP="000B4FFE">
      <w:pPr>
        <w:bidi/>
        <w:jc w:val="both"/>
        <w:rPr>
          <w:rFonts w:cs="David" w:hint="cs"/>
          <w:rtl/>
        </w:rPr>
      </w:pPr>
    </w:p>
    <w:p w14:paraId="7C62C135" w14:textId="77777777" w:rsidR="000B4FFE" w:rsidRPr="000B4FFE" w:rsidRDefault="000B4FFE" w:rsidP="000B4FFE">
      <w:pPr>
        <w:bidi/>
        <w:ind w:firstLine="567"/>
        <w:jc w:val="both"/>
        <w:rPr>
          <w:rFonts w:cs="David" w:hint="cs"/>
          <w:rtl/>
        </w:rPr>
      </w:pPr>
      <w:r w:rsidRPr="000B4FFE">
        <w:rPr>
          <w:rFonts w:cs="David" w:hint="cs"/>
          <w:rtl/>
        </w:rPr>
        <w:t>יושב-ראש הוועדה ביקש שזה לא יהיה אצלו.</w:t>
      </w:r>
    </w:p>
    <w:p w14:paraId="739AFE45" w14:textId="77777777" w:rsidR="000B4FFE" w:rsidRPr="000B4FFE" w:rsidRDefault="000B4FFE" w:rsidP="000B4FFE">
      <w:pPr>
        <w:bidi/>
        <w:jc w:val="both"/>
        <w:rPr>
          <w:rFonts w:cs="David" w:hint="cs"/>
          <w:rtl/>
        </w:rPr>
      </w:pPr>
    </w:p>
    <w:p w14:paraId="1C198C30"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1B23CF4D" w14:textId="77777777" w:rsidR="000B4FFE" w:rsidRPr="000B4FFE" w:rsidRDefault="000B4FFE" w:rsidP="000B4FFE">
      <w:pPr>
        <w:bidi/>
        <w:jc w:val="both"/>
        <w:rPr>
          <w:rFonts w:cs="David" w:hint="cs"/>
          <w:rtl/>
        </w:rPr>
      </w:pPr>
    </w:p>
    <w:p w14:paraId="47D489D9" w14:textId="77777777" w:rsidR="000B4FFE" w:rsidRPr="000B4FFE" w:rsidRDefault="000B4FFE" w:rsidP="000B4FFE">
      <w:pPr>
        <w:bidi/>
        <w:jc w:val="both"/>
        <w:rPr>
          <w:rFonts w:cs="David" w:hint="cs"/>
          <w:rtl/>
        </w:rPr>
      </w:pPr>
      <w:r w:rsidRPr="000B4FFE">
        <w:rPr>
          <w:rFonts w:cs="David" w:hint="cs"/>
          <w:rtl/>
        </w:rPr>
        <w:tab/>
        <w:t xml:space="preserve">והסברתי את נימוקיו. </w:t>
      </w:r>
    </w:p>
    <w:p w14:paraId="3FB9319C" w14:textId="77777777" w:rsidR="000B4FFE" w:rsidRPr="000B4FFE" w:rsidRDefault="000B4FFE" w:rsidP="000B4FFE">
      <w:pPr>
        <w:bidi/>
        <w:jc w:val="both"/>
        <w:rPr>
          <w:rFonts w:cs="David" w:hint="cs"/>
          <w:rtl/>
        </w:rPr>
      </w:pPr>
    </w:p>
    <w:p w14:paraId="3EB0F71A"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26047A96" w14:textId="77777777" w:rsidR="000B4FFE" w:rsidRPr="000B4FFE" w:rsidRDefault="000B4FFE" w:rsidP="000B4FFE">
      <w:pPr>
        <w:bidi/>
        <w:jc w:val="both"/>
        <w:rPr>
          <w:rFonts w:cs="David" w:hint="cs"/>
          <w:rtl/>
        </w:rPr>
      </w:pPr>
    </w:p>
    <w:p w14:paraId="14DF93AD" w14:textId="77777777" w:rsidR="000B4FFE" w:rsidRPr="000B4FFE" w:rsidRDefault="000B4FFE" w:rsidP="000B4FFE">
      <w:pPr>
        <w:bidi/>
        <w:jc w:val="both"/>
        <w:rPr>
          <w:rFonts w:cs="David" w:hint="cs"/>
          <w:rtl/>
        </w:rPr>
      </w:pPr>
      <w:r w:rsidRPr="000B4FFE">
        <w:rPr>
          <w:rFonts w:cs="David" w:hint="cs"/>
          <w:rtl/>
        </w:rPr>
        <w:tab/>
        <w:t>מה הנימוק שלו?</w:t>
      </w:r>
    </w:p>
    <w:p w14:paraId="60311CC0" w14:textId="77777777" w:rsidR="000B4FFE" w:rsidRPr="000B4FFE" w:rsidRDefault="000B4FFE" w:rsidP="000B4FFE">
      <w:pPr>
        <w:bidi/>
        <w:jc w:val="both"/>
        <w:rPr>
          <w:rFonts w:cs="David" w:hint="cs"/>
          <w:rtl/>
        </w:rPr>
      </w:pPr>
    </w:p>
    <w:p w14:paraId="5728E7D6"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5752E0C5" w14:textId="77777777" w:rsidR="000B4FFE" w:rsidRPr="000B4FFE" w:rsidRDefault="000B4FFE" w:rsidP="000B4FFE">
      <w:pPr>
        <w:bidi/>
        <w:jc w:val="both"/>
        <w:rPr>
          <w:rFonts w:cs="David" w:hint="cs"/>
          <w:rtl/>
        </w:rPr>
      </w:pPr>
    </w:p>
    <w:p w14:paraId="2185D237" w14:textId="77777777" w:rsidR="000B4FFE" w:rsidRPr="000B4FFE" w:rsidRDefault="000B4FFE" w:rsidP="000B4FFE">
      <w:pPr>
        <w:bidi/>
        <w:ind w:firstLine="567"/>
        <w:jc w:val="both"/>
        <w:rPr>
          <w:rFonts w:cs="David" w:hint="cs"/>
          <w:rtl/>
        </w:rPr>
      </w:pPr>
      <w:r w:rsidRPr="000B4FFE">
        <w:rPr>
          <w:rFonts w:cs="David" w:hint="cs"/>
          <w:rtl/>
        </w:rPr>
        <w:t xml:space="preserve">הייתה מחלוקת בהתחלה, אבל הוא קיבל את עמדתו של יושב-ראש-ועדת הכספים, שהית ומדובר על חלק מעסקת חבילה במשק שכולה תידון אחר כך בוועדת הכספים, וזה המקום הטבעי שלה, אין סיבה הגיונית לדון במרכיב אחד של העסקה בוועדה אחת וכל השאר בוועדה אחרת. </w:t>
      </w:r>
    </w:p>
    <w:p w14:paraId="25DE49FF" w14:textId="77777777" w:rsidR="000B4FFE" w:rsidRPr="000B4FFE" w:rsidRDefault="000B4FFE" w:rsidP="000B4FFE">
      <w:pPr>
        <w:bidi/>
        <w:jc w:val="both"/>
        <w:rPr>
          <w:rFonts w:cs="David" w:hint="cs"/>
          <w:rtl/>
        </w:rPr>
      </w:pPr>
    </w:p>
    <w:p w14:paraId="5BC97016"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59DDDB86" w14:textId="77777777" w:rsidR="000B4FFE" w:rsidRPr="000B4FFE" w:rsidRDefault="000B4FFE" w:rsidP="000B4FFE">
      <w:pPr>
        <w:bidi/>
        <w:jc w:val="both"/>
        <w:rPr>
          <w:rFonts w:cs="David" w:hint="cs"/>
          <w:u w:val="single"/>
          <w:rtl/>
        </w:rPr>
      </w:pPr>
    </w:p>
    <w:p w14:paraId="2F3B9439" w14:textId="77777777" w:rsidR="000B4FFE" w:rsidRPr="000B4FFE" w:rsidRDefault="000B4FFE" w:rsidP="000B4FFE">
      <w:pPr>
        <w:bidi/>
        <w:ind w:firstLine="567"/>
        <w:jc w:val="both"/>
        <w:rPr>
          <w:rFonts w:cs="David" w:hint="cs"/>
          <w:rtl/>
        </w:rPr>
      </w:pPr>
      <w:r w:rsidRPr="000B4FFE">
        <w:rPr>
          <w:rFonts w:cs="David" w:hint="cs"/>
          <w:rtl/>
        </w:rPr>
        <w:t xml:space="preserve">אז בואו נחכה - - -  </w:t>
      </w:r>
    </w:p>
    <w:p w14:paraId="1BB221CE" w14:textId="77777777" w:rsidR="000B4FFE" w:rsidRPr="000B4FFE" w:rsidRDefault="000B4FFE" w:rsidP="000B4FFE">
      <w:pPr>
        <w:bidi/>
        <w:jc w:val="both"/>
        <w:rPr>
          <w:rFonts w:cs="David" w:hint="cs"/>
          <w:rtl/>
        </w:rPr>
      </w:pPr>
    </w:p>
    <w:p w14:paraId="1BC7A02C" w14:textId="77777777" w:rsidR="000B4FFE" w:rsidRPr="000B4FFE" w:rsidRDefault="000B4FFE" w:rsidP="000B4FFE">
      <w:pPr>
        <w:bidi/>
        <w:jc w:val="both"/>
        <w:rPr>
          <w:rFonts w:cs="David" w:hint="cs"/>
          <w:rtl/>
        </w:rPr>
      </w:pPr>
      <w:r w:rsidRPr="000B4FFE">
        <w:rPr>
          <w:rFonts w:cs="David" w:hint="cs"/>
          <w:u w:val="single"/>
          <w:rtl/>
        </w:rPr>
        <w:t>אלכס מילר:</w:t>
      </w:r>
    </w:p>
    <w:p w14:paraId="545884A3" w14:textId="77777777" w:rsidR="000B4FFE" w:rsidRPr="000B4FFE" w:rsidRDefault="000B4FFE" w:rsidP="000B4FFE">
      <w:pPr>
        <w:bidi/>
        <w:jc w:val="both"/>
        <w:rPr>
          <w:rFonts w:cs="David" w:hint="cs"/>
          <w:rtl/>
        </w:rPr>
      </w:pPr>
    </w:p>
    <w:p w14:paraId="62E53415" w14:textId="77777777" w:rsidR="000B4FFE" w:rsidRPr="000B4FFE" w:rsidRDefault="000B4FFE" w:rsidP="000B4FFE">
      <w:pPr>
        <w:bidi/>
        <w:jc w:val="both"/>
        <w:rPr>
          <w:rFonts w:cs="David" w:hint="cs"/>
          <w:rtl/>
        </w:rPr>
      </w:pPr>
      <w:r w:rsidRPr="000B4FFE">
        <w:rPr>
          <w:rFonts w:cs="David" w:hint="cs"/>
          <w:rtl/>
        </w:rPr>
        <w:tab/>
        <w:t xml:space="preserve">אני חושב שהצעת הממשלה להעביר את זה לוועדת הכספים היא הצעה נכונה. בעוד כמה שבועות אנחנו מתחילים בדיון על התקציב, לוועדת הכספים יש אפשרות לדון על הנושא הזה, במיוחד כשמדובר על החבילה שבאה להסדיר את ההסכם עם ההסתדרות. אני חושב שדווקא בוועדת הכספים הנושא הזה יכול להתקדם במהרה. לעומת זאת, ועדת הרווחה, לדעתי, עמוסה מאוד כרגע. </w:t>
      </w:r>
    </w:p>
    <w:p w14:paraId="0E0C05CA" w14:textId="77777777" w:rsidR="000B4FFE" w:rsidRPr="000B4FFE" w:rsidRDefault="000B4FFE" w:rsidP="000B4FFE">
      <w:pPr>
        <w:bidi/>
        <w:jc w:val="both"/>
        <w:rPr>
          <w:rFonts w:cs="David" w:hint="cs"/>
          <w:rtl/>
        </w:rPr>
      </w:pPr>
    </w:p>
    <w:p w14:paraId="7E46C908" w14:textId="77777777" w:rsidR="000B4FFE" w:rsidRPr="000B4FFE" w:rsidRDefault="000B4FFE" w:rsidP="000B4FFE">
      <w:pPr>
        <w:bidi/>
        <w:jc w:val="both"/>
        <w:rPr>
          <w:rFonts w:cs="David" w:hint="cs"/>
          <w:u w:val="single"/>
          <w:rtl/>
        </w:rPr>
      </w:pPr>
      <w:r w:rsidRPr="000B4FFE">
        <w:rPr>
          <w:rFonts w:cs="David" w:hint="cs"/>
          <w:u w:val="single"/>
          <w:rtl/>
        </w:rPr>
        <w:t>אילן גילאון:</w:t>
      </w:r>
    </w:p>
    <w:p w14:paraId="7C9B3003" w14:textId="77777777" w:rsidR="000B4FFE" w:rsidRPr="000B4FFE" w:rsidRDefault="000B4FFE" w:rsidP="000B4FFE">
      <w:pPr>
        <w:bidi/>
        <w:jc w:val="both"/>
        <w:rPr>
          <w:rFonts w:cs="David" w:hint="cs"/>
          <w:rtl/>
        </w:rPr>
      </w:pPr>
    </w:p>
    <w:p w14:paraId="688DE9E2" w14:textId="77777777" w:rsidR="000B4FFE" w:rsidRPr="000B4FFE" w:rsidRDefault="000B4FFE" w:rsidP="000B4FFE">
      <w:pPr>
        <w:bidi/>
        <w:ind w:firstLine="567"/>
        <w:jc w:val="both"/>
        <w:rPr>
          <w:rFonts w:cs="David" w:hint="cs"/>
          <w:rtl/>
        </w:rPr>
      </w:pPr>
      <w:r w:rsidRPr="000B4FFE">
        <w:rPr>
          <w:rFonts w:cs="David" w:hint="cs"/>
          <w:rtl/>
        </w:rPr>
        <w:t xml:space="preserve">ועדת המדע נראית לי. </w:t>
      </w:r>
    </w:p>
    <w:p w14:paraId="27527A9D" w14:textId="77777777" w:rsidR="000B4FFE" w:rsidRPr="000B4FFE" w:rsidRDefault="000B4FFE" w:rsidP="000B4FFE">
      <w:pPr>
        <w:bidi/>
        <w:jc w:val="both"/>
        <w:rPr>
          <w:rFonts w:cs="David" w:hint="cs"/>
          <w:rtl/>
        </w:rPr>
      </w:pPr>
    </w:p>
    <w:p w14:paraId="2236A803" w14:textId="77777777" w:rsidR="000B4FFE" w:rsidRPr="000B4FFE" w:rsidRDefault="000B4FFE" w:rsidP="000B4FFE">
      <w:pPr>
        <w:bidi/>
        <w:jc w:val="both"/>
        <w:rPr>
          <w:rFonts w:cs="David" w:hint="cs"/>
          <w:u w:val="single"/>
          <w:rtl/>
        </w:rPr>
      </w:pPr>
      <w:r w:rsidRPr="000B4FFE">
        <w:rPr>
          <w:rFonts w:cs="David" w:hint="cs"/>
          <w:u w:val="single"/>
          <w:rtl/>
        </w:rPr>
        <w:t>מנחם אליעזר מוזס:</w:t>
      </w:r>
    </w:p>
    <w:p w14:paraId="25D83FCD" w14:textId="77777777" w:rsidR="000B4FFE" w:rsidRPr="000B4FFE" w:rsidRDefault="000B4FFE" w:rsidP="000B4FFE">
      <w:pPr>
        <w:bidi/>
        <w:jc w:val="both"/>
        <w:rPr>
          <w:rFonts w:cs="David" w:hint="cs"/>
          <w:rtl/>
        </w:rPr>
      </w:pPr>
      <w:r w:rsidRPr="000B4FFE">
        <w:rPr>
          <w:rFonts w:cs="David" w:hint="cs"/>
          <w:rtl/>
        </w:rPr>
        <w:tab/>
      </w:r>
    </w:p>
    <w:p w14:paraId="7414649A" w14:textId="77777777" w:rsidR="000B4FFE" w:rsidRPr="000B4FFE" w:rsidRDefault="000B4FFE" w:rsidP="000B4FFE">
      <w:pPr>
        <w:bidi/>
        <w:jc w:val="both"/>
        <w:rPr>
          <w:rFonts w:cs="David" w:hint="cs"/>
          <w:rtl/>
        </w:rPr>
      </w:pPr>
      <w:r w:rsidRPr="000B4FFE">
        <w:rPr>
          <w:rFonts w:cs="David" w:hint="cs"/>
          <w:rtl/>
        </w:rPr>
        <w:tab/>
        <w:t xml:space="preserve">אדוני היושב-ראש, כיוון שמדובר בכספים יש להעביר לוועדת הכספים. </w:t>
      </w:r>
    </w:p>
    <w:p w14:paraId="4D644C93" w14:textId="77777777" w:rsidR="000B4FFE" w:rsidRPr="000B4FFE" w:rsidRDefault="000B4FFE" w:rsidP="000B4FFE">
      <w:pPr>
        <w:bidi/>
        <w:jc w:val="both"/>
        <w:rPr>
          <w:rFonts w:cs="David" w:hint="cs"/>
          <w:rtl/>
        </w:rPr>
      </w:pPr>
    </w:p>
    <w:p w14:paraId="1BDA7B25"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27B308D1" w14:textId="77777777" w:rsidR="000B4FFE" w:rsidRPr="000B4FFE" w:rsidRDefault="000B4FFE" w:rsidP="000B4FFE">
      <w:pPr>
        <w:bidi/>
        <w:jc w:val="both"/>
        <w:rPr>
          <w:rFonts w:cs="David" w:hint="cs"/>
          <w:rtl/>
        </w:rPr>
      </w:pPr>
    </w:p>
    <w:p w14:paraId="1A66139E" w14:textId="77777777" w:rsidR="000B4FFE" w:rsidRPr="000B4FFE" w:rsidRDefault="000B4FFE" w:rsidP="000B4FFE">
      <w:pPr>
        <w:bidi/>
        <w:ind w:firstLine="567"/>
        <w:jc w:val="both"/>
        <w:rPr>
          <w:rFonts w:cs="David" w:hint="cs"/>
          <w:rtl/>
        </w:rPr>
      </w:pPr>
      <w:r w:rsidRPr="000B4FFE">
        <w:rPr>
          <w:rFonts w:cs="David" w:hint="cs"/>
          <w:rtl/>
        </w:rPr>
        <w:t xml:space="preserve">שמענו את העמדות. אני מביא להצבעה קודם את ההצעה להעביר לוועדת הכספים, כי הרוב דיבר על ועדת הכספים. אם זה לא יעבור נצביע על הצעתך. מי בעד המשך הדיון בהצעת החוק הזאת בוועדת הכספים? מי נגד? </w:t>
      </w:r>
    </w:p>
    <w:p w14:paraId="590B5822" w14:textId="77777777" w:rsidR="000B4FFE" w:rsidRPr="000B4FFE" w:rsidRDefault="000B4FFE" w:rsidP="000B4FFE">
      <w:pPr>
        <w:bidi/>
        <w:jc w:val="both"/>
        <w:rPr>
          <w:rFonts w:cs="David" w:hint="cs"/>
          <w:rtl/>
        </w:rPr>
      </w:pPr>
    </w:p>
    <w:p w14:paraId="2340F1FC" w14:textId="77777777" w:rsidR="000B4FFE" w:rsidRPr="000B4FFE" w:rsidRDefault="000B4FFE" w:rsidP="000B4FFE">
      <w:pPr>
        <w:bidi/>
        <w:jc w:val="center"/>
        <w:rPr>
          <w:rFonts w:cs="David" w:hint="cs"/>
          <w:b/>
          <w:bCs/>
          <w:rtl/>
        </w:rPr>
      </w:pPr>
      <w:r w:rsidRPr="000B4FFE">
        <w:rPr>
          <w:rFonts w:cs="David" w:hint="cs"/>
          <w:b/>
          <w:bCs/>
          <w:rtl/>
        </w:rPr>
        <w:t>הצבעה</w:t>
      </w:r>
    </w:p>
    <w:p w14:paraId="0D901E07" w14:textId="77777777" w:rsidR="000B4FFE" w:rsidRPr="000B4FFE" w:rsidRDefault="000B4FFE" w:rsidP="000B4FFE">
      <w:pPr>
        <w:bidi/>
        <w:jc w:val="center"/>
        <w:rPr>
          <w:rFonts w:cs="David" w:hint="cs"/>
          <w:b/>
          <w:bCs/>
          <w:rtl/>
        </w:rPr>
      </w:pPr>
    </w:p>
    <w:p w14:paraId="6CDC9EF9" w14:textId="77777777" w:rsidR="000B4FFE" w:rsidRPr="000B4FFE" w:rsidRDefault="000B4FFE" w:rsidP="000B4FFE">
      <w:pPr>
        <w:bidi/>
        <w:jc w:val="center"/>
        <w:rPr>
          <w:rFonts w:cs="David" w:hint="cs"/>
          <w:b/>
          <w:bCs/>
          <w:rtl/>
        </w:rPr>
      </w:pPr>
      <w:r w:rsidRPr="000B4FFE">
        <w:rPr>
          <w:rFonts w:cs="David" w:hint="cs"/>
          <w:b/>
          <w:bCs/>
          <w:rtl/>
        </w:rPr>
        <w:t xml:space="preserve">בעד </w:t>
      </w:r>
      <w:r w:rsidRPr="000B4FFE">
        <w:rPr>
          <w:rFonts w:cs="David"/>
          <w:b/>
          <w:bCs/>
          <w:rtl/>
        </w:rPr>
        <w:t>–</w:t>
      </w:r>
      <w:r w:rsidRPr="000B4FFE">
        <w:rPr>
          <w:rFonts w:cs="David" w:hint="cs"/>
          <w:b/>
          <w:bCs/>
          <w:rtl/>
        </w:rPr>
        <w:t xml:space="preserve"> 8</w:t>
      </w:r>
    </w:p>
    <w:p w14:paraId="66CBABA5" w14:textId="77777777" w:rsidR="000B4FFE" w:rsidRPr="000B4FFE" w:rsidRDefault="000B4FFE" w:rsidP="000B4FFE">
      <w:pPr>
        <w:bidi/>
        <w:jc w:val="center"/>
        <w:rPr>
          <w:rFonts w:cs="David" w:hint="cs"/>
          <w:b/>
          <w:bCs/>
          <w:rtl/>
        </w:rPr>
      </w:pPr>
      <w:r w:rsidRPr="000B4FFE">
        <w:rPr>
          <w:rFonts w:cs="David" w:hint="cs"/>
          <w:b/>
          <w:bCs/>
          <w:rtl/>
        </w:rPr>
        <w:t xml:space="preserve">נגד </w:t>
      </w:r>
      <w:r w:rsidRPr="000B4FFE">
        <w:rPr>
          <w:rFonts w:cs="David"/>
          <w:b/>
          <w:bCs/>
          <w:rtl/>
        </w:rPr>
        <w:t>–</w:t>
      </w:r>
      <w:r w:rsidRPr="000B4FFE">
        <w:rPr>
          <w:rFonts w:cs="David" w:hint="cs"/>
          <w:b/>
          <w:bCs/>
          <w:rtl/>
        </w:rPr>
        <w:t xml:space="preserve"> 2</w:t>
      </w:r>
    </w:p>
    <w:p w14:paraId="2E84B614" w14:textId="77777777" w:rsidR="000B4FFE" w:rsidRPr="000B4FFE" w:rsidRDefault="000B4FFE" w:rsidP="000B4FFE">
      <w:pPr>
        <w:bidi/>
        <w:jc w:val="center"/>
        <w:rPr>
          <w:rFonts w:cs="David" w:hint="cs"/>
          <w:b/>
          <w:bCs/>
          <w:rtl/>
        </w:rPr>
      </w:pPr>
      <w:r w:rsidRPr="000B4FFE">
        <w:rPr>
          <w:rFonts w:cs="David" w:hint="cs"/>
          <w:b/>
          <w:bCs/>
          <w:rtl/>
        </w:rPr>
        <w:t>ההצעה להעביר את הדיון לוועדת הכספים אושרה</w:t>
      </w:r>
    </w:p>
    <w:p w14:paraId="3449EEA4" w14:textId="77777777" w:rsidR="000B4FFE" w:rsidRPr="000B4FFE" w:rsidRDefault="000B4FFE" w:rsidP="000B4FFE">
      <w:pPr>
        <w:bidi/>
        <w:jc w:val="both"/>
        <w:rPr>
          <w:rFonts w:cs="David" w:hint="cs"/>
          <w:b/>
          <w:bCs/>
          <w:rtl/>
        </w:rPr>
      </w:pPr>
    </w:p>
    <w:p w14:paraId="1354C719" w14:textId="77777777" w:rsidR="000B4FFE" w:rsidRDefault="000B4FFE" w:rsidP="000B4FFE">
      <w:pPr>
        <w:bidi/>
        <w:jc w:val="both"/>
        <w:rPr>
          <w:rFonts w:cs="David" w:hint="cs"/>
          <w:u w:val="single"/>
          <w:rtl/>
        </w:rPr>
      </w:pPr>
    </w:p>
    <w:p w14:paraId="3666C26E" w14:textId="77777777" w:rsidR="000B4FFE" w:rsidRDefault="000B4FFE" w:rsidP="000B4FFE">
      <w:pPr>
        <w:bidi/>
        <w:jc w:val="both"/>
        <w:rPr>
          <w:rFonts w:cs="David" w:hint="cs"/>
          <w:u w:val="single"/>
          <w:rtl/>
        </w:rPr>
      </w:pPr>
    </w:p>
    <w:p w14:paraId="1F3DC038" w14:textId="77777777" w:rsidR="000B4FFE" w:rsidRDefault="000B4FFE" w:rsidP="000B4FFE">
      <w:pPr>
        <w:bidi/>
        <w:jc w:val="both"/>
        <w:rPr>
          <w:rFonts w:cs="David" w:hint="cs"/>
          <w:u w:val="single"/>
          <w:rtl/>
        </w:rPr>
      </w:pPr>
    </w:p>
    <w:p w14:paraId="1F03D80C"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71840492" w14:textId="77777777" w:rsidR="000B4FFE" w:rsidRPr="000B4FFE" w:rsidRDefault="000B4FFE" w:rsidP="000B4FFE">
      <w:pPr>
        <w:bidi/>
        <w:jc w:val="both"/>
        <w:rPr>
          <w:rFonts w:cs="David" w:hint="cs"/>
          <w:b/>
          <w:bCs/>
          <w:rtl/>
        </w:rPr>
      </w:pPr>
    </w:p>
    <w:p w14:paraId="70B0486D" w14:textId="77777777" w:rsidR="000B4FFE" w:rsidRPr="000B4FFE" w:rsidRDefault="000B4FFE" w:rsidP="000B4FFE">
      <w:pPr>
        <w:bidi/>
        <w:ind w:firstLine="567"/>
        <w:jc w:val="both"/>
        <w:rPr>
          <w:rFonts w:cs="David" w:hint="cs"/>
          <w:rtl/>
        </w:rPr>
      </w:pPr>
      <w:r w:rsidRPr="000B4FFE">
        <w:rPr>
          <w:rFonts w:cs="David" w:hint="cs"/>
          <w:rtl/>
        </w:rPr>
        <w:t xml:space="preserve"> שמונה בעד, שניים נגד. החוק יידון בוועדת הכספים.</w:t>
      </w:r>
    </w:p>
    <w:p w14:paraId="35D77350" w14:textId="77777777" w:rsidR="000B4FFE" w:rsidRPr="000B4FFE" w:rsidRDefault="000B4FFE" w:rsidP="000B4FFE">
      <w:pPr>
        <w:bidi/>
        <w:ind w:firstLine="567"/>
        <w:jc w:val="both"/>
        <w:rPr>
          <w:rFonts w:cs="David" w:hint="cs"/>
          <w:rtl/>
        </w:rPr>
      </w:pPr>
    </w:p>
    <w:p w14:paraId="256F8554" w14:textId="77777777" w:rsidR="000B4FFE" w:rsidRPr="000B4FFE" w:rsidRDefault="000B4FFE" w:rsidP="000B4FFE">
      <w:pPr>
        <w:bidi/>
        <w:ind w:firstLine="567"/>
        <w:jc w:val="both"/>
        <w:rPr>
          <w:rFonts w:cs="David" w:hint="cs"/>
          <w:rtl/>
        </w:rPr>
      </w:pPr>
    </w:p>
    <w:p w14:paraId="425AA302" w14:textId="77777777" w:rsidR="000B4FFE" w:rsidRPr="000B4FFE" w:rsidRDefault="000B4FFE" w:rsidP="000B4FFE">
      <w:pPr>
        <w:numPr>
          <w:ilvl w:val="0"/>
          <w:numId w:val="2"/>
        </w:numPr>
        <w:overflowPunct w:val="0"/>
        <w:autoSpaceDE w:val="0"/>
        <w:autoSpaceDN w:val="0"/>
        <w:bidi/>
        <w:adjustRightInd w:val="0"/>
        <w:jc w:val="center"/>
        <w:textAlignment w:val="baseline"/>
        <w:rPr>
          <w:rFonts w:cs="David" w:hint="cs"/>
          <w:b/>
          <w:bCs/>
          <w:u w:val="single"/>
          <w:rtl/>
        </w:rPr>
      </w:pPr>
      <w:r w:rsidRPr="000B4FFE">
        <w:rPr>
          <w:rFonts w:cs="David"/>
          <w:rtl/>
        </w:rPr>
        <w:br w:type="page"/>
      </w:r>
      <w:r w:rsidRPr="000B4FFE">
        <w:rPr>
          <w:rFonts w:cs="David" w:hint="cs"/>
          <w:b/>
          <w:bCs/>
          <w:rtl/>
        </w:rPr>
        <w:t xml:space="preserve">בקשת חבר הכנסת </w:t>
      </w:r>
      <w:proofErr w:type="spellStart"/>
      <w:r w:rsidRPr="000B4FFE">
        <w:rPr>
          <w:rFonts w:cs="David" w:hint="cs"/>
          <w:b/>
          <w:bCs/>
          <w:rtl/>
        </w:rPr>
        <w:t>פלסנר</w:t>
      </w:r>
      <w:proofErr w:type="spellEnd"/>
      <w:r w:rsidRPr="000B4FFE">
        <w:rPr>
          <w:rFonts w:cs="David" w:hint="cs"/>
          <w:b/>
          <w:bCs/>
          <w:rtl/>
        </w:rPr>
        <w:t xml:space="preserve"> להקדמת הדיון בהצעת הגנת הסביבה (שימוש מושכל </w:t>
      </w:r>
      <w:r w:rsidRPr="000B4FFE">
        <w:rPr>
          <w:rFonts w:cs="David" w:hint="cs"/>
          <w:b/>
          <w:bCs/>
          <w:u w:val="single"/>
          <w:rtl/>
        </w:rPr>
        <w:t xml:space="preserve">במשאבי הטבע </w:t>
      </w:r>
      <w:r w:rsidRPr="000B4FFE">
        <w:rPr>
          <w:rFonts w:cs="David"/>
          <w:b/>
          <w:bCs/>
          <w:u w:val="single"/>
          <w:rtl/>
        </w:rPr>
        <w:t>–</w:t>
      </w:r>
      <w:r w:rsidRPr="000B4FFE">
        <w:rPr>
          <w:rFonts w:cs="David" w:hint="cs"/>
          <w:b/>
          <w:bCs/>
          <w:u w:val="single"/>
          <w:rtl/>
        </w:rPr>
        <w:t xml:space="preserve"> חובת התקנת אביזרים חוסכי מים במבני ציבור), </w:t>
      </w:r>
      <w:proofErr w:type="spellStart"/>
      <w:r w:rsidRPr="000B4FFE">
        <w:rPr>
          <w:rFonts w:cs="David" w:hint="cs"/>
          <w:b/>
          <w:bCs/>
          <w:u w:val="single"/>
          <w:rtl/>
        </w:rPr>
        <w:t>התשס"ט</w:t>
      </w:r>
      <w:proofErr w:type="spellEnd"/>
      <w:r w:rsidRPr="000B4FFE">
        <w:rPr>
          <w:rFonts w:cs="David" w:hint="cs"/>
          <w:b/>
          <w:bCs/>
          <w:u w:val="single"/>
          <w:rtl/>
        </w:rPr>
        <w:t>-2009</w:t>
      </w:r>
    </w:p>
    <w:p w14:paraId="2A2C661C" w14:textId="77777777" w:rsidR="000B4FFE" w:rsidRDefault="000B4FFE" w:rsidP="000B4FFE">
      <w:pPr>
        <w:bidi/>
        <w:jc w:val="both"/>
        <w:rPr>
          <w:rFonts w:cs="David" w:hint="cs"/>
          <w:b/>
          <w:bCs/>
          <w:rtl/>
        </w:rPr>
      </w:pPr>
    </w:p>
    <w:p w14:paraId="0456069C" w14:textId="77777777" w:rsidR="000B4FFE" w:rsidRPr="000B4FFE" w:rsidRDefault="000B4FFE" w:rsidP="000B4FFE">
      <w:pPr>
        <w:bidi/>
        <w:jc w:val="both"/>
        <w:rPr>
          <w:rFonts w:cs="David" w:hint="cs"/>
          <w:b/>
          <w:bCs/>
          <w:rtl/>
        </w:rPr>
      </w:pPr>
    </w:p>
    <w:p w14:paraId="73483841" w14:textId="77777777" w:rsidR="000B4FFE" w:rsidRPr="000B4FFE" w:rsidRDefault="000B4FFE" w:rsidP="000B4FFE">
      <w:pPr>
        <w:bidi/>
        <w:jc w:val="both"/>
        <w:rPr>
          <w:rFonts w:cs="David" w:hint="cs"/>
          <w:b/>
          <w:bCs/>
          <w:rtl/>
        </w:rPr>
      </w:pPr>
    </w:p>
    <w:p w14:paraId="34A30E8C"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6E71F14A" w14:textId="77777777" w:rsidR="000B4FFE" w:rsidRPr="000B4FFE" w:rsidRDefault="000B4FFE" w:rsidP="000B4FFE">
      <w:pPr>
        <w:bidi/>
        <w:jc w:val="both"/>
        <w:rPr>
          <w:rFonts w:cs="David" w:hint="cs"/>
          <w:rtl/>
        </w:rPr>
      </w:pPr>
    </w:p>
    <w:p w14:paraId="24429B52" w14:textId="77777777" w:rsidR="000B4FFE" w:rsidRPr="000B4FFE" w:rsidRDefault="000B4FFE" w:rsidP="000B4FFE">
      <w:pPr>
        <w:bidi/>
        <w:ind w:firstLine="567"/>
        <w:jc w:val="both"/>
        <w:rPr>
          <w:rFonts w:cs="David" w:hint="cs"/>
          <w:rtl/>
        </w:rPr>
      </w:pPr>
      <w:r w:rsidRPr="000B4FFE">
        <w:rPr>
          <w:rFonts w:cs="David" w:hint="cs"/>
          <w:rtl/>
        </w:rPr>
        <w:t xml:space="preserve">הנושא הבא על סדר היום בקשת חבר הכנסת </w:t>
      </w:r>
      <w:proofErr w:type="spellStart"/>
      <w:r w:rsidRPr="000B4FFE">
        <w:rPr>
          <w:rFonts w:cs="David" w:hint="cs"/>
          <w:rtl/>
        </w:rPr>
        <w:t>פלסנר</w:t>
      </w:r>
      <w:proofErr w:type="spellEnd"/>
      <w:r w:rsidRPr="000B4FFE">
        <w:rPr>
          <w:rFonts w:cs="David" w:hint="cs"/>
          <w:rtl/>
        </w:rPr>
        <w:t xml:space="preserve"> להקדמת הדיון בהצעת הגנת הסביבה (שימוש מושכל במשאבי הטבע </w:t>
      </w:r>
      <w:r w:rsidRPr="000B4FFE">
        <w:rPr>
          <w:rFonts w:cs="David"/>
          <w:rtl/>
        </w:rPr>
        <w:t>–</w:t>
      </w:r>
      <w:r w:rsidRPr="000B4FFE">
        <w:rPr>
          <w:rFonts w:cs="David" w:hint="cs"/>
          <w:rtl/>
        </w:rPr>
        <w:t xml:space="preserve"> חובת התקנת אביזרים חוסכי מים במבני ציבור), </w:t>
      </w:r>
      <w:proofErr w:type="spellStart"/>
      <w:r w:rsidRPr="000B4FFE">
        <w:rPr>
          <w:rFonts w:cs="David" w:hint="cs"/>
          <w:rtl/>
        </w:rPr>
        <w:t>התשס"ט</w:t>
      </w:r>
      <w:proofErr w:type="spellEnd"/>
      <w:r w:rsidRPr="000B4FFE">
        <w:rPr>
          <w:rFonts w:cs="David" w:hint="cs"/>
          <w:rtl/>
        </w:rPr>
        <w:t xml:space="preserve">-2009 - בקשה לפטור מחובת הנחה לפני קריאה טרומית. דרך אגב, מתי הזמן של הצעת החוק לפי הספירה הרגילה? אמצע יוני, בעוד שבועיים. </w:t>
      </w:r>
    </w:p>
    <w:p w14:paraId="2A4D60F2" w14:textId="77777777" w:rsidR="000B4FFE" w:rsidRPr="000B4FFE" w:rsidRDefault="000B4FFE" w:rsidP="000B4FFE">
      <w:pPr>
        <w:bidi/>
        <w:jc w:val="both"/>
        <w:rPr>
          <w:rFonts w:cs="David" w:hint="cs"/>
          <w:rtl/>
        </w:rPr>
      </w:pPr>
    </w:p>
    <w:p w14:paraId="758CFAAE"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3C79CC17" w14:textId="77777777" w:rsidR="000B4FFE" w:rsidRPr="000B4FFE" w:rsidRDefault="000B4FFE" w:rsidP="000B4FFE">
      <w:pPr>
        <w:bidi/>
        <w:jc w:val="both"/>
        <w:rPr>
          <w:rFonts w:cs="David" w:hint="cs"/>
          <w:rtl/>
        </w:rPr>
      </w:pPr>
    </w:p>
    <w:p w14:paraId="279750F8" w14:textId="77777777" w:rsidR="000B4FFE" w:rsidRPr="000B4FFE" w:rsidRDefault="000B4FFE" w:rsidP="000B4FFE">
      <w:pPr>
        <w:bidi/>
        <w:ind w:firstLine="567"/>
        <w:jc w:val="both"/>
        <w:rPr>
          <w:rFonts w:cs="David" w:hint="cs"/>
          <w:rtl/>
        </w:rPr>
      </w:pPr>
      <w:r w:rsidRPr="000B4FFE">
        <w:rPr>
          <w:rFonts w:cs="David" w:hint="cs"/>
          <w:rtl/>
        </w:rPr>
        <w:t xml:space="preserve">תודה רבה, אדוני היושב-ראש. בשבוע הבא, ביום שלישי 9.6.2009, יש יום ירוק בכנסת ומתכוונים להביא את כל החוקים הסביבתיים לדיון במסגרת של יום חגיגי, שגם אמור לסייע להעלות את כל הנושאים הללו למודעות הציבורית. חשבתי שמכיוון שמדובר בעוד שבועיים ממילא, יש הזדמנות להעלות את הנושא הזה במסגרת הנושאים האחרים. יהיו נוכחים הרבה ארגונים סביבתיים וציבור רחב שמתעניין בנושאים הללו. </w:t>
      </w:r>
    </w:p>
    <w:p w14:paraId="7309FFED" w14:textId="77777777" w:rsidR="000B4FFE" w:rsidRPr="000B4FFE" w:rsidRDefault="000B4FFE" w:rsidP="000B4FFE">
      <w:pPr>
        <w:bidi/>
        <w:jc w:val="both"/>
        <w:rPr>
          <w:rFonts w:cs="David" w:hint="cs"/>
          <w:rtl/>
        </w:rPr>
      </w:pPr>
    </w:p>
    <w:p w14:paraId="61AC0C06" w14:textId="77777777" w:rsidR="000B4FFE" w:rsidRPr="000B4FFE" w:rsidRDefault="000B4FFE" w:rsidP="000B4FFE">
      <w:pPr>
        <w:bidi/>
        <w:ind w:firstLine="567"/>
        <w:jc w:val="both"/>
        <w:rPr>
          <w:rFonts w:cs="David" w:hint="cs"/>
          <w:rtl/>
        </w:rPr>
      </w:pPr>
      <w:r w:rsidRPr="000B4FFE">
        <w:rPr>
          <w:rFonts w:cs="David" w:hint="cs"/>
          <w:rtl/>
        </w:rPr>
        <w:t xml:space="preserve">מעבר לכך, הדחיפות של ההצעה נובעת מהדחיפות של משבר המים. מדובר בהצעה שאמורה לחייב את רשות המים להתקין בכל מוסדות הציבור ובכל מבני הציבור אביזרים חוסכי מים. ההצעה עלתה בוועדת השרים ולא עברה, אבל השר גלעד ארדן יגיש ערר. יש לי יסוד סביר להניח שייתכן שנצליח להגיע לתיאום עם רשות המים, ואז זה גם יהיה בתמיכת הממשלה. </w:t>
      </w:r>
    </w:p>
    <w:p w14:paraId="205635CC" w14:textId="77777777" w:rsidR="000B4FFE" w:rsidRPr="000B4FFE" w:rsidRDefault="000B4FFE" w:rsidP="000B4FFE">
      <w:pPr>
        <w:bidi/>
        <w:jc w:val="both"/>
        <w:rPr>
          <w:rFonts w:cs="David" w:hint="cs"/>
          <w:rtl/>
        </w:rPr>
      </w:pPr>
    </w:p>
    <w:p w14:paraId="265A9101"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7B79882F" w14:textId="77777777" w:rsidR="000B4FFE" w:rsidRPr="000B4FFE" w:rsidRDefault="000B4FFE" w:rsidP="000B4FFE">
      <w:pPr>
        <w:bidi/>
        <w:jc w:val="both"/>
        <w:rPr>
          <w:rFonts w:cs="David" w:hint="cs"/>
          <w:rtl/>
        </w:rPr>
      </w:pPr>
    </w:p>
    <w:p w14:paraId="006A7574" w14:textId="77777777" w:rsidR="000B4FFE" w:rsidRPr="000B4FFE" w:rsidRDefault="000B4FFE" w:rsidP="000B4FFE">
      <w:pPr>
        <w:bidi/>
        <w:ind w:firstLine="567"/>
        <w:jc w:val="both"/>
        <w:rPr>
          <w:rFonts w:cs="David" w:hint="cs"/>
          <w:rtl/>
        </w:rPr>
      </w:pPr>
      <w:r w:rsidRPr="000B4FFE">
        <w:rPr>
          <w:rFonts w:cs="David" w:hint="cs"/>
          <w:rtl/>
        </w:rPr>
        <w:t xml:space="preserve">יש לי הצעה. הזכרת את העניין של היום המיוחד לאיכות הסביבה. הנוהג בכנסת הקודמת היה, לפי מיטב זכרוני, בימים מיוחדים מביאים חוקים שהם בהסכמת הממשלה. </w:t>
      </w:r>
    </w:p>
    <w:p w14:paraId="0F2898B8" w14:textId="77777777" w:rsidR="000B4FFE" w:rsidRPr="000B4FFE" w:rsidRDefault="000B4FFE" w:rsidP="000B4FFE">
      <w:pPr>
        <w:bidi/>
        <w:jc w:val="both"/>
        <w:rPr>
          <w:rFonts w:cs="David" w:hint="cs"/>
          <w:rtl/>
        </w:rPr>
      </w:pPr>
    </w:p>
    <w:p w14:paraId="23777974"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397B155F" w14:textId="77777777" w:rsidR="000B4FFE" w:rsidRPr="000B4FFE" w:rsidRDefault="000B4FFE" w:rsidP="000B4FFE">
      <w:pPr>
        <w:bidi/>
        <w:jc w:val="both"/>
        <w:rPr>
          <w:rFonts w:cs="David" w:hint="cs"/>
          <w:rtl/>
        </w:rPr>
      </w:pPr>
    </w:p>
    <w:p w14:paraId="41EF9E83" w14:textId="77777777" w:rsidR="000B4FFE" w:rsidRPr="000B4FFE" w:rsidRDefault="000B4FFE" w:rsidP="000B4FFE">
      <w:pPr>
        <w:bidi/>
        <w:ind w:firstLine="567"/>
        <w:jc w:val="both"/>
        <w:rPr>
          <w:rFonts w:cs="David" w:hint="cs"/>
          <w:rtl/>
        </w:rPr>
      </w:pPr>
      <w:r w:rsidRPr="000B4FFE">
        <w:rPr>
          <w:rFonts w:cs="David" w:hint="cs"/>
          <w:rtl/>
        </w:rPr>
        <w:t>נגיע להסכמות לגבי החוק הזה.</w:t>
      </w:r>
    </w:p>
    <w:p w14:paraId="20A0E434" w14:textId="77777777" w:rsidR="000B4FFE" w:rsidRPr="000B4FFE" w:rsidRDefault="000B4FFE" w:rsidP="000B4FFE">
      <w:pPr>
        <w:bidi/>
        <w:jc w:val="both"/>
        <w:rPr>
          <w:rFonts w:cs="David" w:hint="cs"/>
          <w:rtl/>
        </w:rPr>
      </w:pPr>
    </w:p>
    <w:p w14:paraId="575F65D9"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01D31033" w14:textId="77777777" w:rsidR="000B4FFE" w:rsidRPr="000B4FFE" w:rsidRDefault="000B4FFE" w:rsidP="000B4FFE">
      <w:pPr>
        <w:bidi/>
        <w:jc w:val="both"/>
        <w:rPr>
          <w:rFonts w:cs="David" w:hint="cs"/>
          <w:rtl/>
        </w:rPr>
      </w:pPr>
    </w:p>
    <w:p w14:paraId="19212A41" w14:textId="77777777" w:rsidR="000B4FFE" w:rsidRPr="000B4FFE" w:rsidRDefault="000B4FFE" w:rsidP="000B4FFE">
      <w:pPr>
        <w:bidi/>
        <w:ind w:firstLine="567"/>
        <w:jc w:val="both"/>
        <w:rPr>
          <w:rFonts w:cs="David" w:hint="cs"/>
          <w:rtl/>
        </w:rPr>
      </w:pPr>
      <w:r w:rsidRPr="000B4FFE">
        <w:rPr>
          <w:rFonts w:cs="David" w:hint="cs"/>
          <w:rtl/>
        </w:rPr>
        <w:t xml:space="preserve">נכון לעכשיו עמדת הממשלה היא להתנגד, גם קיבלנו את זה רשמית ממזכירות הכנסת, שקיבלה את זה ממזכירות הממשלה. אני מציע לך, אם תשתנה עמדת הממשלה אז תבקש את הפטור. אם עמדת הממשלה להתנגד וזה ממילא לא יוכל לעבור - - - </w:t>
      </w:r>
    </w:p>
    <w:p w14:paraId="285EBC29" w14:textId="77777777" w:rsidR="000B4FFE" w:rsidRPr="000B4FFE" w:rsidRDefault="000B4FFE" w:rsidP="000B4FFE">
      <w:pPr>
        <w:bidi/>
        <w:ind w:firstLine="567"/>
        <w:jc w:val="both"/>
        <w:rPr>
          <w:rFonts w:cs="David" w:hint="cs"/>
          <w:rtl/>
        </w:rPr>
      </w:pPr>
    </w:p>
    <w:p w14:paraId="55653262" w14:textId="77777777" w:rsidR="000B4FFE" w:rsidRPr="000B4FFE" w:rsidRDefault="000B4FFE" w:rsidP="000B4FFE">
      <w:pPr>
        <w:bidi/>
        <w:jc w:val="both"/>
        <w:rPr>
          <w:rFonts w:cs="David" w:hint="cs"/>
          <w:rtl/>
        </w:rPr>
      </w:pPr>
      <w:r w:rsidRPr="000B4FFE">
        <w:rPr>
          <w:rFonts w:cs="David" w:hint="cs"/>
          <w:u w:val="single"/>
          <w:rtl/>
        </w:rPr>
        <w:t>זבולון אורלב:</w:t>
      </w:r>
    </w:p>
    <w:p w14:paraId="264AAA00" w14:textId="77777777" w:rsidR="000B4FFE" w:rsidRPr="000B4FFE" w:rsidRDefault="000B4FFE" w:rsidP="000B4FFE">
      <w:pPr>
        <w:bidi/>
        <w:jc w:val="both"/>
        <w:rPr>
          <w:rFonts w:cs="David" w:hint="cs"/>
          <w:rtl/>
        </w:rPr>
      </w:pPr>
    </w:p>
    <w:p w14:paraId="19689805" w14:textId="77777777" w:rsidR="000B4FFE" w:rsidRPr="000B4FFE" w:rsidRDefault="000B4FFE" w:rsidP="000B4FFE">
      <w:pPr>
        <w:bidi/>
        <w:ind w:firstLine="567"/>
        <w:jc w:val="both"/>
        <w:rPr>
          <w:rFonts w:cs="David" w:hint="cs"/>
          <w:rtl/>
        </w:rPr>
      </w:pPr>
      <w:r w:rsidRPr="000B4FFE">
        <w:rPr>
          <w:rFonts w:cs="David" w:hint="cs"/>
          <w:rtl/>
        </w:rPr>
        <w:t xml:space="preserve">אפשר להבטיח לו גם שהוועדה תתמוך בזה - - -  </w:t>
      </w:r>
    </w:p>
    <w:p w14:paraId="5C9CBF5F" w14:textId="77777777" w:rsidR="000B4FFE" w:rsidRPr="000B4FFE" w:rsidRDefault="000B4FFE" w:rsidP="000B4FFE">
      <w:pPr>
        <w:bidi/>
        <w:jc w:val="both"/>
        <w:rPr>
          <w:rFonts w:cs="David" w:hint="cs"/>
          <w:rtl/>
        </w:rPr>
      </w:pPr>
    </w:p>
    <w:p w14:paraId="04668B43"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6CF94475" w14:textId="77777777" w:rsidR="000B4FFE" w:rsidRPr="000B4FFE" w:rsidRDefault="000B4FFE" w:rsidP="000B4FFE">
      <w:pPr>
        <w:bidi/>
        <w:jc w:val="both"/>
        <w:rPr>
          <w:rFonts w:cs="David" w:hint="cs"/>
          <w:rtl/>
        </w:rPr>
      </w:pPr>
    </w:p>
    <w:p w14:paraId="31C42268" w14:textId="77777777" w:rsidR="000B4FFE" w:rsidRPr="000B4FFE" w:rsidRDefault="000B4FFE" w:rsidP="000B4FFE">
      <w:pPr>
        <w:bidi/>
        <w:ind w:firstLine="567"/>
        <w:jc w:val="both"/>
        <w:rPr>
          <w:rFonts w:cs="David" w:hint="cs"/>
          <w:rtl/>
        </w:rPr>
      </w:pPr>
      <w:r w:rsidRPr="000B4FFE">
        <w:rPr>
          <w:rFonts w:cs="David" w:hint="cs"/>
          <w:rtl/>
        </w:rPr>
        <w:t xml:space="preserve">אם הערר יתקבל והממשלה תשנה את עמדתה - - - </w:t>
      </w:r>
    </w:p>
    <w:p w14:paraId="4C68CAD2" w14:textId="77777777" w:rsidR="000B4FFE" w:rsidRPr="000B4FFE" w:rsidRDefault="000B4FFE" w:rsidP="000B4FFE">
      <w:pPr>
        <w:bidi/>
        <w:ind w:firstLine="567"/>
        <w:jc w:val="both"/>
        <w:rPr>
          <w:rFonts w:cs="David" w:hint="cs"/>
          <w:rtl/>
        </w:rPr>
      </w:pPr>
    </w:p>
    <w:p w14:paraId="6B39A85D" w14:textId="77777777" w:rsidR="000B4FFE" w:rsidRPr="000B4FFE" w:rsidRDefault="000B4FFE" w:rsidP="000B4FFE">
      <w:pPr>
        <w:bidi/>
        <w:jc w:val="both"/>
        <w:rPr>
          <w:rFonts w:cs="David" w:hint="cs"/>
          <w:rtl/>
        </w:rPr>
      </w:pPr>
      <w:r w:rsidRPr="000B4FFE">
        <w:rPr>
          <w:rFonts w:cs="David" w:hint="cs"/>
          <w:u w:val="single"/>
          <w:rtl/>
        </w:rPr>
        <w:t>זבולון אורלב:</w:t>
      </w:r>
    </w:p>
    <w:p w14:paraId="1DFCDBF7" w14:textId="77777777" w:rsidR="000B4FFE" w:rsidRPr="000B4FFE" w:rsidRDefault="000B4FFE" w:rsidP="000B4FFE">
      <w:pPr>
        <w:bidi/>
        <w:jc w:val="both"/>
        <w:rPr>
          <w:rFonts w:cs="David" w:hint="cs"/>
          <w:rtl/>
        </w:rPr>
      </w:pPr>
    </w:p>
    <w:p w14:paraId="088F6707" w14:textId="77777777" w:rsidR="000B4FFE" w:rsidRPr="000B4FFE" w:rsidRDefault="000B4FFE" w:rsidP="000B4FFE">
      <w:pPr>
        <w:bidi/>
        <w:jc w:val="both"/>
        <w:rPr>
          <w:rFonts w:cs="David" w:hint="cs"/>
          <w:rtl/>
        </w:rPr>
      </w:pPr>
      <w:r w:rsidRPr="000B4FFE">
        <w:rPr>
          <w:rFonts w:cs="David" w:hint="cs"/>
          <w:rtl/>
        </w:rPr>
        <w:tab/>
        <w:t>אם הוועדה תאשר לך, אומר לך היושב-ראש - - -</w:t>
      </w:r>
    </w:p>
    <w:p w14:paraId="00703849" w14:textId="77777777" w:rsidR="000B4FFE" w:rsidRPr="000B4FFE" w:rsidRDefault="000B4FFE" w:rsidP="000B4FFE">
      <w:pPr>
        <w:bidi/>
        <w:jc w:val="both"/>
        <w:rPr>
          <w:rFonts w:cs="David" w:hint="cs"/>
          <w:rtl/>
        </w:rPr>
      </w:pPr>
    </w:p>
    <w:p w14:paraId="6C2BF998"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6E133B72" w14:textId="77777777" w:rsidR="000B4FFE" w:rsidRPr="000B4FFE" w:rsidRDefault="000B4FFE" w:rsidP="000B4FFE">
      <w:pPr>
        <w:bidi/>
        <w:jc w:val="both"/>
        <w:rPr>
          <w:rFonts w:cs="David" w:hint="cs"/>
          <w:rtl/>
        </w:rPr>
      </w:pPr>
    </w:p>
    <w:p w14:paraId="72DC7A20" w14:textId="77777777" w:rsidR="000B4FFE" w:rsidRPr="000B4FFE" w:rsidRDefault="000B4FFE" w:rsidP="000B4FFE">
      <w:pPr>
        <w:bidi/>
        <w:ind w:firstLine="567"/>
        <w:jc w:val="both"/>
        <w:rPr>
          <w:rFonts w:cs="David" w:hint="cs"/>
          <w:rtl/>
        </w:rPr>
      </w:pPr>
      <w:r w:rsidRPr="000B4FFE">
        <w:rPr>
          <w:rFonts w:cs="David" w:hint="cs"/>
          <w:rtl/>
        </w:rPr>
        <w:t xml:space="preserve">אני מציע לך לא להביא את זה להצבעה עכשיו. </w:t>
      </w:r>
    </w:p>
    <w:p w14:paraId="0F460541" w14:textId="77777777" w:rsidR="000B4FFE" w:rsidRDefault="000B4FFE" w:rsidP="000B4FFE">
      <w:pPr>
        <w:bidi/>
        <w:jc w:val="both"/>
        <w:rPr>
          <w:rFonts w:cs="David" w:hint="cs"/>
          <w:rtl/>
        </w:rPr>
      </w:pPr>
    </w:p>
    <w:p w14:paraId="0C444A2F" w14:textId="77777777" w:rsidR="000B4FFE" w:rsidRDefault="000B4FFE" w:rsidP="000B4FFE">
      <w:pPr>
        <w:bidi/>
        <w:jc w:val="both"/>
        <w:rPr>
          <w:rFonts w:cs="David" w:hint="cs"/>
          <w:rtl/>
        </w:rPr>
      </w:pPr>
    </w:p>
    <w:p w14:paraId="32DEB010" w14:textId="77777777" w:rsidR="000B4FFE" w:rsidRDefault="000B4FFE" w:rsidP="000B4FFE">
      <w:pPr>
        <w:bidi/>
        <w:jc w:val="both"/>
        <w:rPr>
          <w:rFonts w:cs="David" w:hint="cs"/>
          <w:rtl/>
        </w:rPr>
      </w:pPr>
    </w:p>
    <w:p w14:paraId="24151820" w14:textId="77777777" w:rsidR="000B4FFE" w:rsidRDefault="000B4FFE" w:rsidP="000B4FFE">
      <w:pPr>
        <w:bidi/>
        <w:jc w:val="both"/>
        <w:rPr>
          <w:rFonts w:cs="David" w:hint="cs"/>
          <w:rtl/>
        </w:rPr>
      </w:pPr>
    </w:p>
    <w:p w14:paraId="584B53F2" w14:textId="77777777" w:rsidR="000B4FFE" w:rsidRPr="000B4FFE" w:rsidRDefault="000B4FFE" w:rsidP="000B4FFE">
      <w:pPr>
        <w:bidi/>
        <w:jc w:val="both"/>
        <w:rPr>
          <w:rFonts w:cs="David" w:hint="cs"/>
          <w:rtl/>
        </w:rPr>
      </w:pPr>
    </w:p>
    <w:p w14:paraId="5CE06053"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26DC4232" w14:textId="77777777" w:rsidR="000B4FFE" w:rsidRPr="000B4FFE" w:rsidRDefault="000B4FFE" w:rsidP="000B4FFE">
      <w:pPr>
        <w:bidi/>
        <w:jc w:val="both"/>
        <w:rPr>
          <w:rFonts w:cs="David" w:hint="cs"/>
          <w:rtl/>
        </w:rPr>
      </w:pPr>
    </w:p>
    <w:p w14:paraId="6AE43D2C" w14:textId="77777777" w:rsidR="000B4FFE" w:rsidRPr="000B4FFE" w:rsidRDefault="000B4FFE" w:rsidP="000B4FFE">
      <w:pPr>
        <w:bidi/>
        <w:jc w:val="both"/>
        <w:rPr>
          <w:rFonts w:cs="David" w:hint="cs"/>
          <w:rtl/>
        </w:rPr>
      </w:pPr>
      <w:r w:rsidRPr="000B4FFE">
        <w:rPr>
          <w:rFonts w:cs="David" w:hint="cs"/>
          <w:rtl/>
        </w:rPr>
        <w:tab/>
        <w:t xml:space="preserve">אם היא תעבור את ועדת השרים אתה אומר שתאשרו. </w:t>
      </w:r>
    </w:p>
    <w:p w14:paraId="510BA5FD" w14:textId="77777777" w:rsidR="000B4FFE" w:rsidRPr="000B4FFE" w:rsidRDefault="000B4FFE" w:rsidP="000B4FFE">
      <w:pPr>
        <w:bidi/>
        <w:jc w:val="both"/>
        <w:rPr>
          <w:rFonts w:cs="David" w:hint="cs"/>
          <w:rtl/>
        </w:rPr>
      </w:pPr>
    </w:p>
    <w:p w14:paraId="46EBAF0E"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5AA78540" w14:textId="77777777" w:rsidR="000B4FFE" w:rsidRPr="000B4FFE" w:rsidRDefault="000B4FFE" w:rsidP="000B4FFE">
      <w:pPr>
        <w:bidi/>
        <w:jc w:val="both"/>
        <w:rPr>
          <w:rFonts w:cs="David" w:hint="cs"/>
          <w:rtl/>
        </w:rPr>
      </w:pPr>
    </w:p>
    <w:p w14:paraId="67AFC7EE" w14:textId="77777777" w:rsidR="000B4FFE" w:rsidRPr="000B4FFE" w:rsidRDefault="000B4FFE" w:rsidP="000B4FFE">
      <w:pPr>
        <w:bidi/>
        <w:jc w:val="both"/>
        <w:rPr>
          <w:rFonts w:cs="David" w:hint="cs"/>
          <w:rtl/>
        </w:rPr>
      </w:pPr>
      <w:r w:rsidRPr="000B4FFE">
        <w:rPr>
          <w:rFonts w:cs="David" w:hint="cs"/>
          <w:rtl/>
        </w:rPr>
        <w:tab/>
        <w:t>אם הערר יתקבל והממשלה תשנה את עמדתה ותודיע לנו שהיא תומכת בהצעת החוק, אז כמובן שוועדת הכנסת - - -</w:t>
      </w:r>
    </w:p>
    <w:p w14:paraId="5D95F3F0" w14:textId="77777777" w:rsidR="000B4FFE" w:rsidRPr="000B4FFE" w:rsidRDefault="000B4FFE" w:rsidP="000B4FFE">
      <w:pPr>
        <w:bidi/>
        <w:jc w:val="both"/>
        <w:rPr>
          <w:rFonts w:cs="David" w:hint="cs"/>
          <w:rtl/>
        </w:rPr>
      </w:pPr>
    </w:p>
    <w:p w14:paraId="5CBC2F67" w14:textId="77777777" w:rsidR="000B4FFE" w:rsidRPr="000B4FFE" w:rsidRDefault="000B4FFE" w:rsidP="000B4FFE">
      <w:pPr>
        <w:bidi/>
        <w:jc w:val="both"/>
        <w:rPr>
          <w:rFonts w:cs="David" w:hint="cs"/>
          <w:u w:val="single"/>
          <w:rtl/>
        </w:rPr>
      </w:pPr>
      <w:r w:rsidRPr="000B4FFE">
        <w:rPr>
          <w:rFonts w:cs="David" w:hint="cs"/>
          <w:u w:val="single"/>
          <w:rtl/>
        </w:rPr>
        <w:t>ארבל אסטרחן:</w:t>
      </w:r>
    </w:p>
    <w:p w14:paraId="3A736DDE" w14:textId="77777777" w:rsidR="000B4FFE" w:rsidRPr="000B4FFE" w:rsidRDefault="000B4FFE" w:rsidP="000B4FFE">
      <w:pPr>
        <w:bidi/>
        <w:jc w:val="both"/>
        <w:rPr>
          <w:rFonts w:cs="David" w:hint="cs"/>
          <w:rtl/>
        </w:rPr>
      </w:pPr>
    </w:p>
    <w:p w14:paraId="794AA341" w14:textId="77777777" w:rsidR="000B4FFE" w:rsidRPr="000B4FFE" w:rsidRDefault="000B4FFE" w:rsidP="000B4FFE">
      <w:pPr>
        <w:bidi/>
        <w:ind w:firstLine="567"/>
        <w:jc w:val="both"/>
        <w:rPr>
          <w:rFonts w:cs="David" w:hint="cs"/>
          <w:rtl/>
        </w:rPr>
      </w:pPr>
      <w:r w:rsidRPr="000B4FFE">
        <w:rPr>
          <w:rFonts w:cs="David" w:hint="cs"/>
          <w:rtl/>
        </w:rPr>
        <w:t xml:space="preserve">לא צריך פטור אם יש הסכמת הממשלה. </w:t>
      </w:r>
    </w:p>
    <w:p w14:paraId="3F65EB00" w14:textId="77777777" w:rsidR="000B4FFE" w:rsidRPr="000B4FFE" w:rsidRDefault="000B4FFE" w:rsidP="000B4FFE">
      <w:pPr>
        <w:bidi/>
        <w:jc w:val="both"/>
        <w:rPr>
          <w:rFonts w:cs="David" w:hint="cs"/>
          <w:rtl/>
        </w:rPr>
      </w:pPr>
    </w:p>
    <w:p w14:paraId="43F5388A"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3186E24C" w14:textId="77777777" w:rsidR="000B4FFE" w:rsidRPr="000B4FFE" w:rsidRDefault="000B4FFE" w:rsidP="000B4FFE">
      <w:pPr>
        <w:bidi/>
        <w:jc w:val="both"/>
        <w:rPr>
          <w:rFonts w:cs="David" w:hint="cs"/>
          <w:rtl/>
        </w:rPr>
      </w:pPr>
    </w:p>
    <w:p w14:paraId="1EA4411F" w14:textId="77777777" w:rsidR="000B4FFE" w:rsidRPr="000B4FFE" w:rsidRDefault="000B4FFE" w:rsidP="000B4FFE">
      <w:pPr>
        <w:bidi/>
        <w:ind w:firstLine="567"/>
        <w:jc w:val="both"/>
        <w:rPr>
          <w:rFonts w:cs="David" w:hint="cs"/>
          <w:rtl/>
        </w:rPr>
      </w:pPr>
      <w:r w:rsidRPr="000B4FFE">
        <w:rPr>
          <w:rFonts w:cs="David" w:hint="cs"/>
          <w:rtl/>
        </w:rPr>
        <w:t xml:space="preserve">בסדר. כשאתה מדבר בהיגיון אני מקבל את דבריך. </w:t>
      </w:r>
    </w:p>
    <w:p w14:paraId="1E630EFE" w14:textId="77777777" w:rsidR="000B4FFE" w:rsidRPr="000B4FFE" w:rsidRDefault="000B4FFE" w:rsidP="000B4FFE">
      <w:pPr>
        <w:bidi/>
        <w:jc w:val="both"/>
        <w:rPr>
          <w:rFonts w:cs="David" w:hint="cs"/>
          <w:rtl/>
        </w:rPr>
      </w:pPr>
    </w:p>
    <w:p w14:paraId="5942D9BF"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74A86C6B" w14:textId="77777777" w:rsidR="000B4FFE" w:rsidRPr="000B4FFE" w:rsidRDefault="000B4FFE" w:rsidP="000B4FFE">
      <w:pPr>
        <w:bidi/>
        <w:jc w:val="both"/>
        <w:rPr>
          <w:rFonts w:cs="David" w:hint="cs"/>
          <w:rtl/>
        </w:rPr>
      </w:pPr>
    </w:p>
    <w:p w14:paraId="7C54449F" w14:textId="77777777" w:rsidR="000B4FFE" w:rsidRPr="000B4FFE" w:rsidRDefault="000B4FFE" w:rsidP="000B4FFE">
      <w:pPr>
        <w:bidi/>
        <w:jc w:val="both"/>
        <w:rPr>
          <w:rFonts w:cs="David" w:hint="cs"/>
          <w:rtl/>
        </w:rPr>
      </w:pPr>
      <w:r w:rsidRPr="000B4FFE">
        <w:rPr>
          <w:rFonts w:cs="David" w:hint="cs"/>
          <w:rtl/>
        </w:rPr>
        <w:tab/>
        <w:t xml:space="preserve">בסדר, אני שמח מאוד. </w:t>
      </w:r>
    </w:p>
    <w:p w14:paraId="47D97C6D" w14:textId="77777777" w:rsidR="000B4FFE" w:rsidRPr="000B4FFE" w:rsidRDefault="000B4FFE" w:rsidP="000B4FFE">
      <w:pPr>
        <w:numPr>
          <w:ilvl w:val="0"/>
          <w:numId w:val="2"/>
        </w:numPr>
        <w:overflowPunct w:val="0"/>
        <w:autoSpaceDE w:val="0"/>
        <w:autoSpaceDN w:val="0"/>
        <w:bidi/>
        <w:adjustRightInd w:val="0"/>
        <w:jc w:val="center"/>
        <w:textAlignment w:val="baseline"/>
        <w:rPr>
          <w:rFonts w:cs="David" w:hint="cs"/>
          <w:b/>
          <w:bCs/>
          <w:u w:val="single"/>
        </w:rPr>
      </w:pPr>
      <w:r w:rsidRPr="000B4FFE">
        <w:rPr>
          <w:rFonts w:cs="David"/>
          <w:rtl/>
        </w:rPr>
        <w:br w:type="page"/>
      </w:r>
      <w:r w:rsidRPr="000B4FFE">
        <w:rPr>
          <w:rFonts w:cs="David" w:hint="cs"/>
          <w:b/>
          <w:bCs/>
          <w:rtl/>
        </w:rPr>
        <w:t xml:space="preserve">קביעת הרכב הוועדה המשותפת של ועדת החוץ והביטחון וועדת הכספים לתקציב </w:t>
      </w:r>
      <w:r w:rsidRPr="000B4FFE">
        <w:rPr>
          <w:rFonts w:cs="David" w:hint="cs"/>
          <w:b/>
          <w:bCs/>
          <w:u w:val="single"/>
          <w:rtl/>
        </w:rPr>
        <w:t>הביטחון</w:t>
      </w:r>
    </w:p>
    <w:p w14:paraId="7D873464" w14:textId="77777777" w:rsidR="000B4FFE" w:rsidRPr="000B4FFE" w:rsidRDefault="000B4FFE" w:rsidP="000B4FFE">
      <w:pPr>
        <w:bidi/>
        <w:jc w:val="both"/>
        <w:rPr>
          <w:rFonts w:cs="David" w:hint="cs"/>
          <w:b/>
          <w:bCs/>
          <w:rtl/>
        </w:rPr>
      </w:pPr>
    </w:p>
    <w:p w14:paraId="46F1D584" w14:textId="77777777" w:rsidR="000B4FFE" w:rsidRDefault="000B4FFE" w:rsidP="000B4FFE">
      <w:pPr>
        <w:bidi/>
        <w:jc w:val="both"/>
        <w:rPr>
          <w:rFonts w:cs="David" w:hint="cs"/>
          <w:rtl/>
        </w:rPr>
      </w:pPr>
    </w:p>
    <w:p w14:paraId="46990617" w14:textId="77777777" w:rsidR="000B4FFE" w:rsidRDefault="000B4FFE" w:rsidP="000B4FFE">
      <w:pPr>
        <w:bidi/>
        <w:jc w:val="both"/>
        <w:rPr>
          <w:rFonts w:cs="David" w:hint="cs"/>
          <w:rtl/>
        </w:rPr>
      </w:pPr>
    </w:p>
    <w:p w14:paraId="778B71B9" w14:textId="77777777" w:rsidR="000B4FFE" w:rsidRPr="000B4FFE" w:rsidRDefault="000B4FFE" w:rsidP="000B4FFE">
      <w:pPr>
        <w:bidi/>
        <w:jc w:val="both"/>
        <w:rPr>
          <w:rFonts w:cs="David" w:hint="cs"/>
          <w:rtl/>
        </w:rPr>
      </w:pPr>
    </w:p>
    <w:p w14:paraId="3B96D073"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23C7AA90" w14:textId="77777777" w:rsidR="000B4FFE" w:rsidRPr="000B4FFE" w:rsidRDefault="000B4FFE" w:rsidP="000B4FFE">
      <w:pPr>
        <w:bidi/>
        <w:jc w:val="both"/>
        <w:rPr>
          <w:rFonts w:cs="David" w:hint="cs"/>
          <w:rtl/>
        </w:rPr>
      </w:pPr>
    </w:p>
    <w:p w14:paraId="3DE72789" w14:textId="77777777" w:rsidR="000B4FFE" w:rsidRPr="000B4FFE" w:rsidRDefault="000B4FFE" w:rsidP="000B4FFE">
      <w:pPr>
        <w:bidi/>
        <w:jc w:val="both"/>
        <w:rPr>
          <w:rFonts w:cs="David" w:hint="cs"/>
          <w:rtl/>
        </w:rPr>
      </w:pPr>
      <w:r w:rsidRPr="000B4FFE">
        <w:rPr>
          <w:rFonts w:cs="David" w:hint="cs"/>
          <w:rtl/>
        </w:rPr>
        <w:tab/>
        <w:t xml:space="preserve">הסעיף הבא הוא קביעת ועדות משותפות. לרוב הוועדות האלה אנחנו רק מאשרים מה שקיבלנו מהוועדות הרלוונטיות בתיאום בין הוועדות ומה שהוועדות אישרו. </w:t>
      </w:r>
    </w:p>
    <w:p w14:paraId="67E488B6" w14:textId="77777777" w:rsidR="000B4FFE" w:rsidRPr="000B4FFE" w:rsidRDefault="000B4FFE" w:rsidP="000B4FFE">
      <w:pPr>
        <w:bidi/>
        <w:jc w:val="both"/>
        <w:rPr>
          <w:rFonts w:cs="David" w:hint="cs"/>
          <w:rtl/>
        </w:rPr>
      </w:pPr>
    </w:p>
    <w:p w14:paraId="455D9512" w14:textId="77777777" w:rsidR="000B4FFE" w:rsidRPr="000B4FFE" w:rsidRDefault="000B4FFE" w:rsidP="000B4FFE">
      <w:pPr>
        <w:bidi/>
        <w:ind w:firstLine="567"/>
        <w:jc w:val="both"/>
        <w:rPr>
          <w:rFonts w:cs="David" w:hint="cs"/>
          <w:rtl/>
        </w:rPr>
      </w:pPr>
      <w:r w:rsidRPr="000B4FFE">
        <w:rPr>
          <w:rFonts w:cs="David" w:hint="cs"/>
          <w:rtl/>
        </w:rPr>
        <w:t xml:space="preserve">הסעיף הראשון הוא קביעת הרכב ועדה משותפת של ועדת החוץ והביטחון וועדת הכספים לתקציב הביטחון. הרשימה שקיבלנו משתי הוועדות, מוועדת החוץ והביטחון ומוועדת הכספים, אני מקריא לפי הסדר, אבל </w:t>
      </w:r>
      <w:proofErr w:type="spellStart"/>
      <w:r w:rsidRPr="000B4FFE">
        <w:rPr>
          <w:rFonts w:cs="David" w:hint="cs"/>
          <w:rtl/>
        </w:rPr>
        <w:t>החמישיה</w:t>
      </w:r>
      <w:proofErr w:type="spellEnd"/>
      <w:r w:rsidRPr="000B4FFE">
        <w:rPr>
          <w:rFonts w:cs="David" w:hint="cs"/>
          <w:rtl/>
        </w:rPr>
        <w:t xml:space="preserve"> הראשונה זה חברים של ועדת החוץ והביטחון </w:t>
      </w:r>
      <w:proofErr w:type="spellStart"/>
      <w:r w:rsidRPr="000B4FFE">
        <w:rPr>
          <w:rFonts w:cs="David" w:hint="cs"/>
          <w:rtl/>
        </w:rPr>
        <w:t>והחמישיה</w:t>
      </w:r>
      <w:proofErr w:type="spellEnd"/>
      <w:r w:rsidRPr="000B4FFE">
        <w:rPr>
          <w:rFonts w:cs="David" w:hint="cs"/>
          <w:rtl/>
        </w:rPr>
        <w:t xml:space="preserve"> </w:t>
      </w:r>
      <w:proofErr w:type="spellStart"/>
      <w:r w:rsidRPr="000B4FFE">
        <w:rPr>
          <w:rFonts w:cs="David" w:hint="cs"/>
          <w:rtl/>
        </w:rPr>
        <w:t>השניה</w:t>
      </w:r>
      <w:proofErr w:type="spellEnd"/>
      <w:r w:rsidRPr="000B4FFE">
        <w:rPr>
          <w:rFonts w:cs="David" w:hint="cs"/>
          <w:rtl/>
        </w:rPr>
        <w:t xml:space="preserve"> מוועדת הכספים, בתיאום בין שני ראשי הוועדות. ביקשתי מראש מראשי הוועדות לתאם ביניהם ולהביא לכאן גרסה מתואמת. החברים הם: חברי הכנסת צחי הנגבי, רוני בר-און, משה מוץ מטלון, דני דנון, זאב </w:t>
      </w:r>
      <w:proofErr w:type="spellStart"/>
      <w:r w:rsidRPr="000B4FFE">
        <w:rPr>
          <w:rFonts w:cs="David" w:hint="cs"/>
          <w:rtl/>
        </w:rPr>
        <w:t>אלקין</w:t>
      </w:r>
      <w:proofErr w:type="spellEnd"/>
      <w:r w:rsidRPr="000B4FFE">
        <w:rPr>
          <w:rFonts w:cs="David" w:hint="cs"/>
          <w:rtl/>
        </w:rPr>
        <w:t>, מירי רגב, דניאל בן-סימון, אמנון כהן, אורי אריאל, משה גפני. אלה עשרת הנציגים לוועדה המשותפת של תקציב הביטחון, שמורכבת מוועדת החוץ והביטחון וועדת הכספים, כאשר היושב-ראש המיועד הוא חבר הכנסת צחי הנגבי. אני אומר את זה מפורשות, כי זה דורש הבהרה מפורשת לדעתה של ארבל.</w:t>
      </w:r>
    </w:p>
    <w:p w14:paraId="322C9D0B" w14:textId="77777777" w:rsidR="000B4FFE" w:rsidRPr="000B4FFE" w:rsidRDefault="000B4FFE" w:rsidP="000B4FFE">
      <w:pPr>
        <w:bidi/>
        <w:jc w:val="both"/>
        <w:rPr>
          <w:rFonts w:cs="David" w:hint="cs"/>
          <w:rtl/>
        </w:rPr>
      </w:pPr>
    </w:p>
    <w:p w14:paraId="7491901A" w14:textId="77777777" w:rsidR="000B4FFE" w:rsidRPr="000B4FFE" w:rsidRDefault="000B4FFE" w:rsidP="000B4FFE">
      <w:pPr>
        <w:bidi/>
        <w:jc w:val="both"/>
        <w:rPr>
          <w:rFonts w:cs="David" w:hint="cs"/>
          <w:u w:val="single"/>
          <w:rtl/>
        </w:rPr>
      </w:pPr>
      <w:r w:rsidRPr="000B4FFE">
        <w:rPr>
          <w:rFonts w:cs="David" w:hint="cs"/>
          <w:u w:val="single"/>
          <w:rtl/>
        </w:rPr>
        <w:t>ארבל אסטרחן:</w:t>
      </w:r>
    </w:p>
    <w:p w14:paraId="0F521EDF" w14:textId="77777777" w:rsidR="000B4FFE" w:rsidRPr="000B4FFE" w:rsidRDefault="000B4FFE" w:rsidP="000B4FFE">
      <w:pPr>
        <w:bidi/>
        <w:jc w:val="both"/>
        <w:rPr>
          <w:rFonts w:cs="David" w:hint="cs"/>
          <w:rtl/>
        </w:rPr>
      </w:pPr>
    </w:p>
    <w:p w14:paraId="5C771A5D" w14:textId="77777777" w:rsidR="000B4FFE" w:rsidRPr="000B4FFE" w:rsidRDefault="000B4FFE" w:rsidP="000B4FFE">
      <w:pPr>
        <w:bidi/>
        <w:ind w:firstLine="567"/>
        <w:jc w:val="both"/>
        <w:rPr>
          <w:rFonts w:cs="David" w:hint="cs"/>
          <w:rtl/>
        </w:rPr>
      </w:pPr>
      <w:r w:rsidRPr="000B4FFE">
        <w:rPr>
          <w:rFonts w:cs="David" w:hint="cs"/>
          <w:rtl/>
        </w:rPr>
        <w:t>צריך להגיד שהוא יו"ר בכל הוועדות.</w:t>
      </w:r>
    </w:p>
    <w:p w14:paraId="603B5B51" w14:textId="77777777" w:rsidR="000B4FFE" w:rsidRPr="000B4FFE" w:rsidRDefault="000B4FFE" w:rsidP="000B4FFE">
      <w:pPr>
        <w:bidi/>
        <w:jc w:val="both"/>
        <w:rPr>
          <w:rFonts w:cs="David" w:hint="cs"/>
          <w:rtl/>
        </w:rPr>
      </w:pPr>
    </w:p>
    <w:p w14:paraId="602B2417" w14:textId="77777777" w:rsidR="000B4FFE" w:rsidRPr="000B4FFE" w:rsidRDefault="000B4FFE" w:rsidP="000B4FFE">
      <w:pPr>
        <w:bidi/>
        <w:jc w:val="both"/>
        <w:rPr>
          <w:rFonts w:cs="David" w:hint="cs"/>
          <w:rtl/>
        </w:rPr>
      </w:pPr>
      <w:r w:rsidRPr="000B4FFE">
        <w:rPr>
          <w:rFonts w:cs="David" w:hint="cs"/>
          <w:u w:val="single"/>
          <w:rtl/>
        </w:rPr>
        <w:t>אחמד טיבי:</w:t>
      </w:r>
    </w:p>
    <w:p w14:paraId="7214753F" w14:textId="77777777" w:rsidR="000B4FFE" w:rsidRPr="000B4FFE" w:rsidRDefault="000B4FFE" w:rsidP="000B4FFE">
      <w:pPr>
        <w:bidi/>
        <w:jc w:val="both"/>
        <w:rPr>
          <w:rFonts w:cs="David" w:hint="cs"/>
          <w:rtl/>
        </w:rPr>
      </w:pPr>
    </w:p>
    <w:p w14:paraId="15E2EB80" w14:textId="77777777" w:rsidR="000B4FFE" w:rsidRPr="000B4FFE" w:rsidRDefault="000B4FFE" w:rsidP="000B4FFE">
      <w:pPr>
        <w:bidi/>
        <w:jc w:val="both"/>
        <w:rPr>
          <w:rFonts w:cs="David" w:hint="cs"/>
          <w:rtl/>
        </w:rPr>
      </w:pPr>
      <w:r w:rsidRPr="000B4FFE">
        <w:rPr>
          <w:rFonts w:cs="David" w:hint="cs"/>
          <w:rtl/>
        </w:rPr>
        <w:tab/>
        <w:t xml:space="preserve">אני מבקש לצרף את חבר הכנסת </w:t>
      </w:r>
      <w:proofErr w:type="spellStart"/>
      <w:r w:rsidRPr="000B4FFE">
        <w:rPr>
          <w:rFonts w:cs="David" w:hint="cs"/>
          <w:rtl/>
        </w:rPr>
        <w:t>טלב</w:t>
      </w:r>
      <w:proofErr w:type="spellEnd"/>
      <w:r w:rsidRPr="000B4FFE">
        <w:rPr>
          <w:rFonts w:cs="David" w:hint="cs"/>
          <w:rtl/>
        </w:rPr>
        <w:t xml:space="preserve"> אלסאנע כנציג רע"ם-תע"ל לוועדה המשותפת. </w:t>
      </w:r>
    </w:p>
    <w:p w14:paraId="3D71397C" w14:textId="77777777" w:rsidR="000B4FFE" w:rsidRPr="000B4FFE" w:rsidRDefault="000B4FFE" w:rsidP="000B4FFE">
      <w:pPr>
        <w:bidi/>
        <w:jc w:val="both"/>
        <w:rPr>
          <w:rFonts w:cs="David" w:hint="cs"/>
          <w:rtl/>
        </w:rPr>
      </w:pPr>
    </w:p>
    <w:p w14:paraId="3BB7156D"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79BDC618" w14:textId="77777777" w:rsidR="000B4FFE" w:rsidRPr="000B4FFE" w:rsidRDefault="000B4FFE" w:rsidP="000B4FFE">
      <w:pPr>
        <w:bidi/>
        <w:ind w:firstLine="567"/>
        <w:jc w:val="both"/>
        <w:rPr>
          <w:rFonts w:cs="David" w:hint="cs"/>
          <w:rtl/>
        </w:rPr>
      </w:pPr>
    </w:p>
    <w:p w14:paraId="00657C36" w14:textId="77777777" w:rsidR="000B4FFE" w:rsidRPr="000B4FFE" w:rsidRDefault="000B4FFE" w:rsidP="000B4FFE">
      <w:pPr>
        <w:bidi/>
        <w:ind w:firstLine="567"/>
        <w:jc w:val="both"/>
        <w:rPr>
          <w:rFonts w:cs="David" w:hint="cs"/>
          <w:rtl/>
        </w:rPr>
      </w:pPr>
      <w:r w:rsidRPr="000B4FFE">
        <w:rPr>
          <w:rFonts w:cs="David" w:hint="cs"/>
          <w:rtl/>
        </w:rPr>
        <w:t>לצערי, אני רק שליח של הוועדות הרלוונטיות.  אני מביא את הבקשה של שתי הוועדות האלה לאישור. מי בעד? מי נגד?</w:t>
      </w:r>
    </w:p>
    <w:p w14:paraId="505ACFE6" w14:textId="77777777" w:rsidR="000B4FFE" w:rsidRPr="000B4FFE" w:rsidRDefault="000B4FFE" w:rsidP="000B4FFE">
      <w:pPr>
        <w:bidi/>
        <w:jc w:val="both"/>
        <w:rPr>
          <w:rFonts w:cs="David" w:hint="cs"/>
          <w:rtl/>
        </w:rPr>
      </w:pPr>
    </w:p>
    <w:p w14:paraId="46E691CF" w14:textId="77777777" w:rsidR="000B4FFE" w:rsidRPr="000B4FFE" w:rsidRDefault="000B4FFE" w:rsidP="000B4FFE">
      <w:pPr>
        <w:bidi/>
        <w:jc w:val="center"/>
        <w:rPr>
          <w:rFonts w:cs="David" w:hint="cs"/>
          <w:b/>
          <w:bCs/>
          <w:rtl/>
        </w:rPr>
      </w:pPr>
      <w:r w:rsidRPr="000B4FFE">
        <w:rPr>
          <w:rFonts w:cs="David" w:hint="cs"/>
          <w:b/>
          <w:bCs/>
          <w:rtl/>
        </w:rPr>
        <w:t>הצבעה</w:t>
      </w:r>
    </w:p>
    <w:p w14:paraId="16747F9A" w14:textId="77777777" w:rsidR="000B4FFE" w:rsidRPr="000B4FFE" w:rsidRDefault="000B4FFE" w:rsidP="000B4FFE">
      <w:pPr>
        <w:bidi/>
        <w:jc w:val="center"/>
        <w:rPr>
          <w:rFonts w:cs="David" w:hint="cs"/>
          <w:b/>
          <w:bCs/>
          <w:rtl/>
        </w:rPr>
      </w:pPr>
    </w:p>
    <w:p w14:paraId="0E5002C7" w14:textId="77777777" w:rsidR="000B4FFE" w:rsidRPr="000B4FFE" w:rsidRDefault="000B4FFE" w:rsidP="000B4FFE">
      <w:pPr>
        <w:bidi/>
        <w:jc w:val="center"/>
        <w:rPr>
          <w:rFonts w:cs="David" w:hint="cs"/>
          <w:b/>
          <w:bCs/>
          <w:rtl/>
        </w:rPr>
      </w:pPr>
      <w:r w:rsidRPr="000B4FFE">
        <w:rPr>
          <w:rFonts w:cs="David" w:hint="cs"/>
          <w:b/>
          <w:bCs/>
          <w:rtl/>
        </w:rPr>
        <w:t>בעד - רוב</w:t>
      </w:r>
    </w:p>
    <w:p w14:paraId="2E8738E0" w14:textId="77777777" w:rsidR="000B4FFE" w:rsidRPr="000B4FFE" w:rsidRDefault="000B4FFE" w:rsidP="000B4FFE">
      <w:pPr>
        <w:bidi/>
        <w:jc w:val="center"/>
        <w:rPr>
          <w:rFonts w:cs="David" w:hint="cs"/>
          <w:b/>
          <w:bCs/>
          <w:rtl/>
        </w:rPr>
      </w:pPr>
      <w:r w:rsidRPr="000B4FFE">
        <w:rPr>
          <w:rFonts w:cs="David" w:hint="cs"/>
          <w:b/>
          <w:bCs/>
          <w:rtl/>
        </w:rPr>
        <w:t xml:space="preserve">נגד </w:t>
      </w:r>
      <w:r w:rsidRPr="000B4FFE">
        <w:rPr>
          <w:rFonts w:cs="David"/>
          <w:b/>
          <w:bCs/>
          <w:rtl/>
        </w:rPr>
        <w:t>–</w:t>
      </w:r>
      <w:r w:rsidRPr="000B4FFE">
        <w:rPr>
          <w:rFonts w:cs="David" w:hint="cs"/>
          <w:b/>
          <w:bCs/>
          <w:rtl/>
        </w:rPr>
        <w:t xml:space="preserve"> 1</w:t>
      </w:r>
    </w:p>
    <w:p w14:paraId="149DC624" w14:textId="77777777" w:rsidR="000B4FFE" w:rsidRPr="000B4FFE" w:rsidRDefault="000B4FFE" w:rsidP="000B4FFE">
      <w:pPr>
        <w:bidi/>
        <w:jc w:val="center"/>
        <w:rPr>
          <w:rFonts w:cs="David" w:hint="cs"/>
          <w:b/>
          <w:bCs/>
          <w:rtl/>
        </w:rPr>
      </w:pPr>
      <w:r w:rsidRPr="000B4FFE">
        <w:rPr>
          <w:rFonts w:cs="David" w:hint="cs"/>
          <w:b/>
          <w:bCs/>
          <w:rtl/>
        </w:rPr>
        <w:t xml:space="preserve">נמנעים </w:t>
      </w:r>
      <w:r w:rsidRPr="000B4FFE">
        <w:rPr>
          <w:rFonts w:cs="David"/>
          <w:b/>
          <w:bCs/>
          <w:rtl/>
        </w:rPr>
        <w:t>–</w:t>
      </w:r>
      <w:r w:rsidRPr="000B4FFE">
        <w:rPr>
          <w:rFonts w:cs="David" w:hint="cs"/>
          <w:b/>
          <w:bCs/>
          <w:rtl/>
        </w:rPr>
        <w:t xml:space="preserve"> 1</w:t>
      </w:r>
    </w:p>
    <w:p w14:paraId="03C7019D" w14:textId="77777777" w:rsidR="000B4FFE" w:rsidRPr="000B4FFE" w:rsidRDefault="000B4FFE" w:rsidP="000B4FFE">
      <w:pPr>
        <w:bidi/>
        <w:jc w:val="center"/>
        <w:rPr>
          <w:rFonts w:cs="David" w:hint="cs"/>
          <w:b/>
          <w:bCs/>
          <w:rtl/>
        </w:rPr>
      </w:pPr>
      <w:r w:rsidRPr="000B4FFE">
        <w:rPr>
          <w:rFonts w:cs="David" w:hint="cs"/>
          <w:b/>
          <w:bCs/>
          <w:rtl/>
        </w:rPr>
        <w:t>הרכב הוועדה המשותפת לתקציב הביטחון אושר.</w:t>
      </w:r>
    </w:p>
    <w:p w14:paraId="04958FCC" w14:textId="77777777" w:rsidR="000B4FFE" w:rsidRPr="000B4FFE" w:rsidRDefault="000B4FFE" w:rsidP="000B4FFE">
      <w:pPr>
        <w:bidi/>
        <w:jc w:val="both"/>
        <w:rPr>
          <w:rFonts w:cs="David" w:hint="cs"/>
          <w:rtl/>
        </w:rPr>
      </w:pPr>
    </w:p>
    <w:p w14:paraId="78BA3B94" w14:textId="77777777" w:rsidR="000B4FFE" w:rsidRDefault="000B4FFE" w:rsidP="000B4FFE">
      <w:pPr>
        <w:bidi/>
        <w:jc w:val="both"/>
        <w:rPr>
          <w:rFonts w:cs="David" w:hint="cs"/>
          <w:u w:val="single"/>
          <w:rtl/>
        </w:rPr>
      </w:pPr>
    </w:p>
    <w:p w14:paraId="1B8C9EFE" w14:textId="77777777" w:rsidR="000B4FFE" w:rsidRDefault="000B4FFE" w:rsidP="000B4FFE">
      <w:pPr>
        <w:bidi/>
        <w:jc w:val="both"/>
        <w:rPr>
          <w:rFonts w:cs="David" w:hint="cs"/>
          <w:u w:val="single"/>
          <w:rtl/>
        </w:rPr>
      </w:pPr>
    </w:p>
    <w:p w14:paraId="7CBC446C"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5D99CE61" w14:textId="77777777" w:rsidR="000B4FFE" w:rsidRPr="000B4FFE" w:rsidRDefault="000B4FFE" w:rsidP="000B4FFE">
      <w:pPr>
        <w:bidi/>
        <w:jc w:val="both"/>
        <w:rPr>
          <w:rFonts w:cs="David" w:hint="cs"/>
          <w:rtl/>
        </w:rPr>
      </w:pPr>
    </w:p>
    <w:p w14:paraId="708F55D9" w14:textId="77777777" w:rsidR="000B4FFE" w:rsidRPr="000B4FFE" w:rsidRDefault="000B4FFE" w:rsidP="000B4FFE">
      <w:pPr>
        <w:bidi/>
        <w:jc w:val="both"/>
        <w:rPr>
          <w:rFonts w:cs="David" w:hint="cs"/>
          <w:rtl/>
        </w:rPr>
      </w:pPr>
      <w:r w:rsidRPr="000B4FFE">
        <w:rPr>
          <w:rFonts w:cs="David" w:hint="cs"/>
          <w:rtl/>
        </w:rPr>
        <w:tab/>
        <w:t xml:space="preserve">נגד </w:t>
      </w:r>
      <w:r w:rsidRPr="000B4FFE">
        <w:rPr>
          <w:rFonts w:cs="David"/>
          <w:rtl/>
        </w:rPr>
        <w:t>–</w:t>
      </w:r>
      <w:r w:rsidRPr="000B4FFE">
        <w:rPr>
          <w:rFonts w:cs="David" w:hint="cs"/>
          <w:rtl/>
        </w:rPr>
        <w:t xml:space="preserve"> אחד, נמנעים </w:t>
      </w:r>
      <w:r w:rsidRPr="000B4FFE">
        <w:rPr>
          <w:rFonts w:cs="David"/>
          <w:rtl/>
        </w:rPr>
        <w:t>–</w:t>
      </w:r>
      <w:r w:rsidRPr="000B4FFE">
        <w:rPr>
          <w:rFonts w:cs="David" w:hint="cs"/>
          <w:rtl/>
        </w:rPr>
        <w:t xml:space="preserve"> אחד. ההצעה הזאת אושרה, תודה. </w:t>
      </w:r>
    </w:p>
    <w:p w14:paraId="45DD5447" w14:textId="77777777" w:rsidR="000B4FFE" w:rsidRPr="000B4FFE" w:rsidRDefault="000B4FFE" w:rsidP="000B4FFE">
      <w:pPr>
        <w:bidi/>
        <w:jc w:val="both"/>
        <w:rPr>
          <w:rFonts w:cs="David" w:hint="cs"/>
          <w:rtl/>
        </w:rPr>
      </w:pPr>
    </w:p>
    <w:p w14:paraId="56F6F7BE" w14:textId="77777777" w:rsidR="000B4FFE" w:rsidRPr="000B4FFE" w:rsidRDefault="000B4FFE" w:rsidP="000B4FFE">
      <w:pPr>
        <w:bidi/>
        <w:jc w:val="both"/>
        <w:rPr>
          <w:rFonts w:cs="David" w:hint="cs"/>
          <w:rtl/>
        </w:rPr>
      </w:pPr>
      <w:r w:rsidRPr="000B4FFE">
        <w:rPr>
          <w:rFonts w:cs="David" w:hint="cs"/>
          <w:u w:val="single"/>
          <w:rtl/>
        </w:rPr>
        <w:t>אחמד טיבי:</w:t>
      </w:r>
    </w:p>
    <w:p w14:paraId="5B8B0698" w14:textId="77777777" w:rsidR="000B4FFE" w:rsidRPr="000B4FFE" w:rsidRDefault="000B4FFE" w:rsidP="000B4FFE">
      <w:pPr>
        <w:bidi/>
        <w:jc w:val="both"/>
        <w:rPr>
          <w:rFonts w:cs="David" w:hint="cs"/>
          <w:rtl/>
        </w:rPr>
      </w:pPr>
    </w:p>
    <w:p w14:paraId="7F88D580" w14:textId="77777777" w:rsidR="000B4FFE" w:rsidRPr="000B4FFE" w:rsidRDefault="000B4FFE" w:rsidP="000B4FFE">
      <w:pPr>
        <w:bidi/>
        <w:jc w:val="both"/>
        <w:rPr>
          <w:rFonts w:cs="David" w:hint="cs"/>
          <w:rtl/>
        </w:rPr>
      </w:pPr>
      <w:r w:rsidRPr="000B4FFE">
        <w:rPr>
          <w:rFonts w:cs="David" w:hint="cs"/>
          <w:rtl/>
        </w:rPr>
        <w:tab/>
        <w:t xml:space="preserve">הוועדה הומוגנית מדי. </w:t>
      </w:r>
    </w:p>
    <w:p w14:paraId="3F737900" w14:textId="77777777" w:rsidR="000B4FFE" w:rsidRPr="000B4FFE" w:rsidRDefault="000B4FFE" w:rsidP="000B4FFE">
      <w:pPr>
        <w:bidi/>
        <w:jc w:val="both"/>
        <w:rPr>
          <w:rFonts w:cs="David" w:hint="cs"/>
          <w:rtl/>
        </w:rPr>
      </w:pPr>
    </w:p>
    <w:p w14:paraId="4BF5C53F" w14:textId="77777777" w:rsidR="000B4FFE" w:rsidRPr="000B4FFE" w:rsidRDefault="000B4FFE" w:rsidP="000B4FFE">
      <w:pPr>
        <w:numPr>
          <w:ilvl w:val="0"/>
          <w:numId w:val="2"/>
        </w:numPr>
        <w:overflowPunct w:val="0"/>
        <w:autoSpaceDE w:val="0"/>
        <w:autoSpaceDN w:val="0"/>
        <w:bidi/>
        <w:adjustRightInd w:val="0"/>
        <w:jc w:val="center"/>
        <w:textAlignment w:val="baseline"/>
        <w:rPr>
          <w:rFonts w:cs="David" w:hint="cs"/>
          <w:b/>
          <w:bCs/>
          <w:u w:val="single"/>
        </w:rPr>
      </w:pPr>
      <w:r w:rsidRPr="000B4FFE">
        <w:rPr>
          <w:rFonts w:cs="David"/>
          <w:rtl/>
        </w:rPr>
        <w:br w:type="page"/>
      </w:r>
      <w:r w:rsidRPr="000B4FFE">
        <w:rPr>
          <w:rFonts w:cs="David" w:hint="cs"/>
          <w:b/>
          <w:bCs/>
          <w:rtl/>
        </w:rPr>
        <w:t xml:space="preserve">קביעת הרכב הוועדה המשותפת של ועדת החוץ והביטחון וועדת החוקה, חוק ומשפט </w:t>
      </w:r>
      <w:r w:rsidRPr="000B4FFE">
        <w:rPr>
          <w:rFonts w:cs="David" w:hint="cs"/>
          <w:b/>
          <w:bCs/>
          <w:u w:val="single"/>
          <w:rtl/>
        </w:rPr>
        <w:t>לעניין הכרזה על מצב חירום</w:t>
      </w:r>
    </w:p>
    <w:p w14:paraId="2E9CF055" w14:textId="77777777" w:rsidR="000B4FFE" w:rsidRPr="000B4FFE" w:rsidRDefault="000B4FFE" w:rsidP="000B4FFE">
      <w:pPr>
        <w:bidi/>
        <w:jc w:val="both"/>
        <w:rPr>
          <w:rFonts w:cs="David" w:hint="cs"/>
          <w:rtl/>
        </w:rPr>
      </w:pPr>
    </w:p>
    <w:p w14:paraId="55BCBCAD" w14:textId="77777777" w:rsidR="000B4FFE" w:rsidRDefault="000B4FFE" w:rsidP="000B4FFE">
      <w:pPr>
        <w:bidi/>
        <w:jc w:val="both"/>
        <w:rPr>
          <w:rFonts w:cs="David" w:hint="cs"/>
          <w:rtl/>
        </w:rPr>
      </w:pPr>
    </w:p>
    <w:p w14:paraId="449F23D8" w14:textId="77777777" w:rsidR="000B4FFE" w:rsidRDefault="000B4FFE" w:rsidP="000B4FFE">
      <w:pPr>
        <w:bidi/>
        <w:jc w:val="both"/>
        <w:rPr>
          <w:rFonts w:cs="David" w:hint="cs"/>
          <w:rtl/>
        </w:rPr>
      </w:pPr>
    </w:p>
    <w:p w14:paraId="282EFDFF" w14:textId="77777777" w:rsidR="000B4FFE" w:rsidRPr="000B4FFE" w:rsidRDefault="000B4FFE" w:rsidP="000B4FFE">
      <w:pPr>
        <w:bidi/>
        <w:jc w:val="both"/>
        <w:rPr>
          <w:rFonts w:cs="David" w:hint="cs"/>
          <w:rtl/>
        </w:rPr>
      </w:pPr>
    </w:p>
    <w:p w14:paraId="2DD2E206"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0E35D779" w14:textId="77777777" w:rsidR="000B4FFE" w:rsidRPr="000B4FFE" w:rsidRDefault="000B4FFE" w:rsidP="000B4FFE">
      <w:pPr>
        <w:bidi/>
        <w:jc w:val="both"/>
        <w:rPr>
          <w:rFonts w:cs="David" w:hint="cs"/>
          <w:rtl/>
        </w:rPr>
      </w:pPr>
    </w:p>
    <w:p w14:paraId="429807E3" w14:textId="77777777" w:rsidR="000B4FFE" w:rsidRPr="000B4FFE" w:rsidRDefault="000B4FFE" w:rsidP="000B4FFE">
      <w:pPr>
        <w:bidi/>
        <w:ind w:firstLine="567"/>
        <w:jc w:val="both"/>
        <w:rPr>
          <w:rFonts w:cs="David" w:hint="cs"/>
          <w:rtl/>
        </w:rPr>
      </w:pPr>
      <w:r w:rsidRPr="000B4FFE">
        <w:rPr>
          <w:rFonts w:cs="David" w:hint="cs"/>
          <w:rtl/>
        </w:rPr>
        <w:t xml:space="preserve">הוועדה המשותפת </w:t>
      </w:r>
      <w:proofErr w:type="spellStart"/>
      <w:r w:rsidRPr="000B4FFE">
        <w:rPr>
          <w:rFonts w:cs="David" w:hint="cs"/>
          <w:rtl/>
        </w:rPr>
        <w:t>השניה</w:t>
      </w:r>
      <w:proofErr w:type="spellEnd"/>
      <w:r w:rsidRPr="000B4FFE">
        <w:rPr>
          <w:rFonts w:cs="David" w:hint="cs"/>
          <w:rtl/>
        </w:rPr>
        <w:t xml:space="preserve"> שאנחנו צריכים להקים היא ועדה משותפת של חוץ וביטחון וועדת החוקה, חוק ומשפט לעניין הכרזה על מצב חירום. הנציגים של שתי הוועדות הם </w:t>
      </w:r>
      <w:r w:rsidRPr="000B4FFE">
        <w:rPr>
          <w:rFonts w:cs="David"/>
          <w:rtl/>
        </w:rPr>
        <w:t>–</w:t>
      </w:r>
      <w:r w:rsidRPr="000B4FFE">
        <w:rPr>
          <w:rFonts w:cs="David" w:hint="cs"/>
          <w:rtl/>
        </w:rPr>
        <w:t xml:space="preserve"> שוב, אני מתחיל מוועדת החוץ והביטחון - - -</w:t>
      </w:r>
    </w:p>
    <w:p w14:paraId="5D735B84" w14:textId="77777777" w:rsidR="000B4FFE" w:rsidRPr="000B4FFE" w:rsidRDefault="000B4FFE" w:rsidP="000B4FFE">
      <w:pPr>
        <w:bidi/>
        <w:jc w:val="both"/>
        <w:rPr>
          <w:rFonts w:cs="David" w:hint="cs"/>
          <w:rtl/>
        </w:rPr>
      </w:pPr>
    </w:p>
    <w:p w14:paraId="2D8ABECE"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3EC6B53C" w14:textId="77777777" w:rsidR="000B4FFE" w:rsidRPr="000B4FFE" w:rsidRDefault="000B4FFE" w:rsidP="000B4FFE">
      <w:pPr>
        <w:bidi/>
        <w:jc w:val="both"/>
        <w:rPr>
          <w:rFonts w:cs="David" w:hint="cs"/>
          <w:u w:val="single"/>
          <w:rtl/>
        </w:rPr>
      </w:pPr>
    </w:p>
    <w:p w14:paraId="682394D0" w14:textId="77777777" w:rsidR="000B4FFE" w:rsidRPr="000B4FFE" w:rsidRDefault="000B4FFE" w:rsidP="000B4FFE">
      <w:pPr>
        <w:bidi/>
        <w:jc w:val="both"/>
        <w:rPr>
          <w:rFonts w:cs="David" w:hint="cs"/>
          <w:rtl/>
        </w:rPr>
      </w:pPr>
      <w:r w:rsidRPr="000B4FFE">
        <w:rPr>
          <w:rFonts w:cs="David" w:hint="cs"/>
          <w:rtl/>
        </w:rPr>
        <w:tab/>
        <w:t>אתה יכול לתת לנו את החלוקה, מי מגיע מוועדת החוקה ומי מוועדת החוץ והביטחון?</w:t>
      </w:r>
    </w:p>
    <w:p w14:paraId="3810DD7C" w14:textId="77777777" w:rsidR="000B4FFE" w:rsidRPr="000B4FFE" w:rsidRDefault="000B4FFE" w:rsidP="000B4FFE">
      <w:pPr>
        <w:bidi/>
        <w:jc w:val="both"/>
        <w:rPr>
          <w:rFonts w:cs="David" w:hint="cs"/>
          <w:rtl/>
        </w:rPr>
      </w:pPr>
    </w:p>
    <w:p w14:paraId="7A0DA36D"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78439471" w14:textId="77777777" w:rsidR="000B4FFE" w:rsidRPr="000B4FFE" w:rsidRDefault="000B4FFE" w:rsidP="000B4FFE">
      <w:pPr>
        <w:bidi/>
        <w:jc w:val="both"/>
        <w:rPr>
          <w:rFonts w:cs="David" w:hint="cs"/>
          <w:rtl/>
        </w:rPr>
      </w:pPr>
    </w:p>
    <w:p w14:paraId="53A29907" w14:textId="77777777" w:rsidR="000B4FFE" w:rsidRPr="000B4FFE" w:rsidRDefault="000B4FFE" w:rsidP="000B4FFE">
      <w:pPr>
        <w:bidi/>
        <w:ind w:firstLine="567"/>
        <w:jc w:val="both"/>
        <w:rPr>
          <w:rFonts w:cs="David" w:hint="cs"/>
          <w:rtl/>
        </w:rPr>
      </w:pPr>
      <w:r w:rsidRPr="000B4FFE">
        <w:rPr>
          <w:rFonts w:cs="David" w:hint="cs"/>
          <w:rtl/>
        </w:rPr>
        <w:t xml:space="preserve">אמרתי שאני קודם מקריא את שמות החברים מוועדת החוץ והביטחון ואחר כך מוועדת החוקה. חברי הוועדה המשותפת הם: חברי הכנסת צחי הנגבי, אבי דיכטר, איתן כבל, כרמל שאמה, משה מוץ מטלון, אורי </w:t>
      </w:r>
      <w:proofErr w:type="spellStart"/>
      <w:r w:rsidRPr="000B4FFE">
        <w:rPr>
          <w:rFonts w:cs="David" w:hint="cs"/>
          <w:rtl/>
        </w:rPr>
        <w:t>אורבך</w:t>
      </w:r>
      <w:proofErr w:type="spellEnd"/>
      <w:r w:rsidRPr="000B4FFE">
        <w:rPr>
          <w:rFonts w:cs="David" w:hint="cs"/>
          <w:rtl/>
        </w:rPr>
        <w:t xml:space="preserve">, מיכאל בן-ארי, ציפי </w:t>
      </w:r>
      <w:proofErr w:type="spellStart"/>
      <w:r w:rsidRPr="000B4FFE">
        <w:rPr>
          <w:rFonts w:cs="David" w:hint="cs"/>
          <w:rtl/>
        </w:rPr>
        <w:t>חוטובלי</w:t>
      </w:r>
      <w:proofErr w:type="spellEnd"/>
      <w:r w:rsidRPr="000B4FFE">
        <w:rPr>
          <w:rFonts w:cs="David" w:hint="cs"/>
          <w:rtl/>
        </w:rPr>
        <w:t xml:space="preserve">, אברהם מיכאלי, אורי </w:t>
      </w:r>
      <w:proofErr w:type="spellStart"/>
      <w:r w:rsidRPr="000B4FFE">
        <w:rPr>
          <w:rFonts w:cs="David" w:hint="cs"/>
          <w:rtl/>
        </w:rPr>
        <w:t>מקלב</w:t>
      </w:r>
      <w:proofErr w:type="spellEnd"/>
      <w:r w:rsidRPr="000B4FFE">
        <w:rPr>
          <w:rFonts w:cs="David" w:hint="cs"/>
          <w:rtl/>
        </w:rPr>
        <w:t xml:space="preserve">. </w:t>
      </w:r>
    </w:p>
    <w:p w14:paraId="1FD583A0" w14:textId="77777777" w:rsidR="000B4FFE" w:rsidRPr="000B4FFE" w:rsidRDefault="000B4FFE" w:rsidP="000B4FFE">
      <w:pPr>
        <w:bidi/>
        <w:jc w:val="both"/>
        <w:rPr>
          <w:rFonts w:cs="David" w:hint="cs"/>
          <w:rtl/>
        </w:rPr>
      </w:pPr>
    </w:p>
    <w:p w14:paraId="5D27620C" w14:textId="77777777" w:rsidR="000B4FFE" w:rsidRPr="000B4FFE" w:rsidRDefault="000B4FFE" w:rsidP="000B4FFE">
      <w:pPr>
        <w:bidi/>
        <w:jc w:val="both"/>
        <w:rPr>
          <w:rFonts w:cs="David" w:hint="cs"/>
          <w:rtl/>
        </w:rPr>
      </w:pPr>
      <w:r w:rsidRPr="000B4FFE">
        <w:rPr>
          <w:rFonts w:cs="David" w:hint="cs"/>
          <w:u w:val="single"/>
          <w:rtl/>
        </w:rPr>
        <w:t>אחמד טיבי:</w:t>
      </w:r>
    </w:p>
    <w:p w14:paraId="4AE946CB" w14:textId="77777777" w:rsidR="000B4FFE" w:rsidRPr="000B4FFE" w:rsidRDefault="000B4FFE" w:rsidP="000B4FFE">
      <w:pPr>
        <w:bidi/>
        <w:jc w:val="both"/>
        <w:rPr>
          <w:rFonts w:cs="David" w:hint="cs"/>
          <w:rtl/>
        </w:rPr>
      </w:pPr>
    </w:p>
    <w:p w14:paraId="724DAAD1" w14:textId="77777777" w:rsidR="000B4FFE" w:rsidRPr="000B4FFE" w:rsidRDefault="000B4FFE" w:rsidP="000B4FFE">
      <w:pPr>
        <w:bidi/>
        <w:jc w:val="both"/>
        <w:rPr>
          <w:rFonts w:cs="David" w:hint="cs"/>
          <w:rtl/>
        </w:rPr>
      </w:pPr>
      <w:r w:rsidRPr="000B4FFE">
        <w:rPr>
          <w:rFonts w:cs="David" w:hint="cs"/>
          <w:rtl/>
        </w:rPr>
        <w:tab/>
        <w:t xml:space="preserve">אני מבקש שוב לצרף את חבר הכנסת </w:t>
      </w:r>
      <w:proofErr w:type="spellStart"/>
      <w:r w:rsidRPr="000B4FFE">
        <w:rPr>
          <w:rFonts w:cs="David" w:hint="cs"/>
          <w:rtl/>
        </w:rPr>
        <w:t>טלב</w:t>
      </w:r>
      <w:proofErr w:type="spellEnd"/>
      <w:r w:rsidRPr="000B4FFE">
        <w:rPr>
          <w:rFonts w:cs="David" w:hint="cs"/>
          <w:rtl/>
        </w:rPr>
        <w:t xml:space="preserve"> אלסאנע גם לוועדה הזאת. </w:t>
      </w:r>
    </w:p>
    <w:p w14:paraId="289F024C" w14:textId="77777777" w:rsidR="000B4FFE" w:rsidRPr="000B4FFE" w:rsidRDefault="000B4FFE" w:rsidP="000B4FFE">
      <w:pPr>
        <w:bidi/>
        <w:jc w:val="both"/>
        <w:rPr>
          <w:rFonts w:cs="David" w:hint="cs"/>
          <w:rtl/>
        </w:rPr>
      </w:pPr>
    </w:p>
    <w:p w14:paraId="7727E683"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50C325AD" w14:textId="77777777" w:rsidR="000B4FFE" w:rsidRPr="000B4FFE" w:rsidRDefault="000B4FFE" w:rsidP="000B4FFE">
      <w:pPr>
        <w:bidi/>
        <w:jc w:val="both"/>
        <w:rPr>
          <w:rFonts w:cs="David" w:hint="cs"/>
          <w:rtl/>
        </w:rPr>
      </w:pPr>
    </w:p>
    <w:p w14:paraId="698941E0" w14:textId="77777777" w:rsidR="000B4FFE" w:rsidRPr="000B4FFE" w:rsidRDefault="000B4FFE" w:rsidP="000B4FFE">
      <w:pPr>
        <w:bidi/>
        <w:jc w:val="both"/>
        <w:rPr>
          <w:rFonts w:cs="David" w:hint="cs"/>
          <w:rtl/>
        </w:rPr>
      </w:pPr>
      <w:r w:rsidRPr="000B4FFE">
        <w:rPr>
          <w:rFonts w:cs="David" w:hint="cs"/>
          <w:rtl/>
        </w:rPr>
        <w:tab/>
        <w:t xml:space="preserve">ושוב, אני יכול רק לציין  - - - </w:t>
      </w:r>
    </w:p>
    <w:p w14:paraId="51B11B05" w14:textId="77777777" w:rsidR="000B4FFE" w:rsidRPr="000B4FFE" w:rsidRDefault="000B4FFE" w:rsidP="000B4FFE">
      <w:pPr>
        <w:bidi/>
        <w:jc w:val="both"/>
        <w:rPr>
          <w:rFonts w:cs="David" w:hint="cs"/>
          <w:rtl/>
        </w:rPr>
      </w:pPr>
    </w:p>
    <w:p w14:paraId="12667732"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7FF76D9C" w14:textId="77777777" w:rsidR="000B4FFE" w:rsidRPr="000B4FFE" w:rsidRDefault="000B4FFE" w:rsidP="000B4FFE">
      <w:pPr>
        <w:bidi/>
        <w:jc w:val="both"/>
        <w:rPr>
          <w:rFonts w:cs="David" w:hint="cs"/>
          <w:rtl/>
        </w:rPr>
      </w:pPr>
    </w:p>
    <w:p w14:paraId="5234FF91" w14:textId="77777777" w:rsidR="000B4FFE" w:rsidRPr="000B4FFE" w:rsidRDefault="000B4FFE" w:rsidP="000B4FFE">
      <w:pPr>
        <w:bidi/>
        <w:jc w:val="both"/>
        <w:rPr>
          <w:rFonts w:cs="David" w:hint="cs"/>
          <w:rtl/>
        </w:rPr>
      </w:pPr>
      <w:r w:rsidRPr="000B4FFE">
        <w:rPr>
          <w:rFonts w:cs="David" w:hint="cs"/>
          <w:rtl/>
        </w:rPr>
        <w:tab/>
        <w:t xml:space="preserve">לפנים משורת הדין הוא לא יכול להיענות לבקשתך. </w:t>
      </w:r>
    </w:p>
    <w:p w14:paraId="563D4E4B" w14:textId="77777777" w:rsidR="000B4FFE" w:rsidRPr="000B4FFE" w:rsidRDefault="000B4FFE" w:rsidP="000B4FFE">
      <w:pPr>
        <w:bidi/>
        <w:jc w:val="both"/>
        <w:rPr>
          <w:rFonts w:cs="David" w:hint="cs"/>
          <w:rtl/>
        </w:rPr>
      </w:pPr>
    </w:p>
    <w:p w14:paraId="08F16D50" w14:textId="77777777" w:rsidR="000B4FFE" w:rsidRPr="000B4FFE" w:rsidRDefault="000B4FFE" w:rsidP="000B4FFE">
      <w:pPr>
        <w:bidi/>
        <w:jc w:val="both"/>
        <w:rPr>
          <w:rFonts w:cs="David" w:hint="cs"/>
          <w:u w:val="single"/>
          <w:rtl/>
        </w:rPr>
      </w:pPr>
      <w:r w:rsidRPr="000B4FFE">
        <w:rPr>
          <w:rFonts w:cs="David" w:hint="cs"/>
          <w:u w:val="single"/>
          <w:rtl/>
        </w:rPr>
        <w:t>מנחם אליעזר מוזס:</w:t>
      </w:r>
    </w:p>
    <w:p w14:paraId="30FB5647" w14:textId="77777777" w:rsidR="000B4FFE" w:rsidRPr="000B4FFE" w:rsidRDefault="000B4FFE" w:rsidP="000B4FFE">
      <w:pPr>
        <w:bidi/>
        <w:jc w:val="both"/>
        <w:rPr>
          <w:rFonts w:cs="David" w:hint="cs"/>
          <w:rtl/>
        </w:rPr>
      </w:pPr>
    </w:p>
    <w:p w14:paraId="3529AED2" w14:textId="77777777" w:rsidR="000B4FFE" w:rsidRPr="000B4FFE" w:rsidRDefault="000B4FFE" w:rsidP="000B4FFE">
      <w:pPr>
        <w:bidi/>
        <w:jc w:val="both"/>
        <w:rPr>
          <w:rFonts w:cs="David" w:hint="cs"/>
          <w:rtl/>
        </w:rPr>
      </w:pPr>
      <w:r w:rsidRPr="000B4FFE">
        <w:rPr>
          <w:rFonts w:cs="David" w:hint="cs"/>
          <w:rtl/>
        </w:rPr>
        <w:tab/>
        <w:t>מי היושב-ראש של הוועדה הזאת?</w:t>
      </w:r>
    </w:p>
    <w:p w14:paraId="1B247DA4" w14:textId="77777777" w:rsidR="000B4FFE" w:rsidRPr="000B4FFE" w:rsidRDefault="000B4FFE" w:rsidP="000B4FFE">
      <w:pPr>
        <w:bidi/>
        <w:jc w:val="both"/>
        <w:rPr>
          <w:rFonts w:cs="David" w:hint="cs"/>
          <w:rtl/>
        </w:rPr>
      </w:pPr>
    </w:p>
    <w:p w14:paraId="61F4BDC4"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0520E318" w14:textId="77777777" w:rsidR="000B4FFE" w:rsidRPr="000B4FFE" w:rsidRDefault="000B4FFE" w:rsidP="000B4FFE">
      <w:pPr>
        <w:bidi/>
        <w:jc w:val="both"/>
        <w:rPr>
          <w:rFonts w:cs="David" w:hint="cs"/>
          <w:rtl/>
        </w:rPr>
      </w:pPr>
    </w:p>
    <w:p w14:paraId="59B4CFDB" w14:textId="77777777" w:rsidR="000B4FFE" w:rsidRPr="000B4FFE" w:rsidRDefault="000B4FFE" w:rsidP="000B4FFE">
      <w:pPr>
        <w:bidi/>
        <w:ind w:firstLine="567"/>
        <w:jc w:val="both"/>
        <w:rPr>
          <w:rFonts w:cs="David" w:hint="cs"/>
          <w:rtl/>
        </w:rPr>
      </w:pPr>
      <w:r w:rsidRPr="000B4FFE">
        <w:rPr>
          <w:rFonts w:cs="David" w:hint="cs"/>
          <w:rtl/>
        </w:rPr>
        <w:t>היושב-ראש הוא צחי הנגבי. אני מביא את ההצעה, כפי שהוגשה על-ידי ועדת החוץ והביטחון וועדת החוקה, לאישור. מי בעד? מי נגד?</w:t>
      </w:r>
    </w:p>
    <w:p w14:paraId="0896F0FC" w14:textId="77777777" w:rsidR="000B4FFE" w:rsidRPr="000B4FFE" w:rsidRDefault="000B4FFE" w:rsidP="000B4FFE">
      <w:pPr>
        <w:bidi/>
        <w:jc w:val="both"/>
        <w:rPr>
          <w:rFonts w:cs="David" w:hint="cs"/>
          <w:rtl/>
        </w:rPr>
      </w:pPr>
    </w:p>
    <w:p w14:paraId="21A7A0A8" w14:textId="77777777" w:rsidR="000B4FFE" w:rsidRPr="000B4FFE" w:rsidRDefault="000B4FFE" w:rsidP="000B4FFE">
      <w:pPr>
        <w:bidi/>
        <w:jc w:val="both"/>
        <w:rPr>
          <w:rFonts w:cs="David" w:hint="cs"/>
          <w:rtl/>
        </w:rPr>
      </w:pPr>
    </w:p>
    <w:p w14:paraId="36CB0DD8" w14:textId="77777777" w:rsidR="000B4FFE" w:rsidRPr="000B4FFE" w:rsidRDefault="000B4FFE" w:rsidP="000B4FFE">
      <w:pPr>
        <w:bidi/>
        <w:jc w:val="center"/>
        <w:rPr>
          <w:rFonts w:cs="David" w:hint="cs"/>
          <w:b/>
          <w:bCs/>
          <w:rtl/>
        </w:rPr>
      </w:pPr>
      <w:r w:rsidRPr="000B4FFE">
        <w:rPr>
          <w:rFonts w:cs="David" w:hint="cs"/>
          <w:b/>
          <w:bCs/>
          <w:rtl/>
        </w:rPr>
        <w:t>הצבעה</w:t>
      </w:r>
    </w:p>
    <w:p w14:paraId="26DEF5E1" w14:textId="77777777" w:rsidR="000B4FFE" w:rsidRPr="000B4FFE" w:rsidRDefault="000B4FFE" w:rsidP="000B4FFE">
      <w:pPr>
        <w:bidi/>
        <w:jc w:val="center"/>
        <w:rPr>
          <w:rFonts w:cs="David" w:hint="cs"/>
          <w:b/>
          <w:bCs/>
          <w:rtl/>
        </w:rPr>
      </w:pPr>
    </w:p>
    <w:p w14:paraId="528B8D7B" w14:textId="77777777" w:rsidR="000B4FFE" w:rsidRPr="000B4FFE" w:rsidRDefault="000B4FFE" w:rsidP="000B4FFE">
      <w:pPr>
        <w:bidi/>
        <w:jc w:val="center"/>
        <w:rPr>
          <w:rFonts w:cs="David" w:hint="cs"/>
          <w:b/>
          <w:bCs/>
          <w:rtl/>
        </w:rPr>
      </w:pPr>
      <w:r w:rsidRPr="000B4FFE">
        <w:rPr>
          <w:rFonts w:cs="David" w:hint="cs"/>
          <w:b/>
          <w:bCs/>
          <w:rtl/>
        </w:rPr>
        <w:t xml:space="preserve">בעד </w:t>
      </w:r>
      <w:r w:rsidRPr="000B4FFE">
        <w:rPr>
          <w:rFonts w:cs="David"/>
          <w:b/>
          <w:bCs/>
          <w:rtl/>
        </w:rPr>
        <w:t>–</w:t>
      </w:r>
      <w:r w:rsidRPr="000B4FFE">
        <w:rPr>
          <w:rFonts w:cs="David" w:hint="cs"/>
          <w:b/>
          <w:bCs/>
          <w:rtl/>
        </w:rPr>
        <w:t xml:space="preserve"> רוב</w:t>
      </w:r>
    </w:p>
    <w:p w14:paraId="4EBF923B" w14:textId="77777777" w:rsidR="000B4FFE" w:rsidRPr="000B4FFE" w:rsidRDefault="000B4FFE" w:rsidP="000B4FFE">
      <w:pPr>
        <w:bidi/>
        <w:jc w:val="center"/>
        <w:rPr>
          <w:rFonts w:cs="David" w:hint="cs"/>
          <w:b/>
          <w:bCs/>
          <w:rtl/>
        </w:rPr>
      </w:pPr>
      <w:r w:rsidRPr="000B4FFE">
        <w:rPr>
          <w:rFonts w:cs="David" w:hint="cs"/>
          <w:b/>
          <w:bCs/>
          <w:rtl/>
        </w:rPr>
        <w:t xml:space="preserve">נגד </w:t>
      </w:r>
      <w:r w:rsidRPr="000B4FFE">
        <w:rPr>
          <w:rFonts w:cs="David"/>
          <w:b/>
          <w:bCs/>
          <w:rtl/>
        </w:rPr>
        <w:t>–</w:t>
      </w:r>
      <w:r w:rsidRPr="000B4FFE">
        <w:rPr>
          <w:rFonts w:cs="David" w:hint="cs"/>
          <w:b/>
          <w:bCs/>
          <w:rtl/>
        </w:rPr>
        <w:t xml:space="preserve"> 2</w:t>
      </w:r>
    </w:p>
    <w:p w14:paraId="2659C684" w14:textId="77777777" w:rsidR="000B4FFE" w:rsidRPr="000B4FFE" w:rsidRDefault="000B4FFE" w:rsidP="000B4FFE">
      <w:pPr>
        <w:bidi/>
        <w:jc w:val="center"/>
        <w:rPr>
          <w:rFonts w:cs="David" w:hint="cs"/>
          <w:b/>
          <w:bCs/>
          <w:rtl/>
        </w:rPr>
      </w:pPr>
      <w:r w:rsidRPr="000B4FFE">
        <w:rPr>
          <w:rFonts w:cs="David" w:hint="cs"/>
          <w:b/>
          <w:bCs/>
          <w:rtl/>
        </w:rPr>
        <w:t xml:space="preserve">נמנעים </w:t>
      </w:r>
      <w:r w:rsidRPr="000B4FFE">
        <w:rPr>
          <w:rFonts w:cs="David"/>
          <w:b/>
          <w:bCs/>
          <w:rtl/>
        </w:rPr>
        <w:t>–</w:t>
      </w:r>
      <w:r w:rsidRPr="000B4FFE">
        <w:rPr>
          <w:rFonts w:cs="David" w:hint="cs"/>
          <w:b/>
          <w:bCs/>
          <w:rtl/>
        </w:rPr>
        <w:t xml:space="preserve"> אין</w:t>
      </w:r>
    </w:p>
    <w:p w14:paraId="5D216AB4" w14:textId="77777777" w:rsidR="000B4FFE" w:rsidRPr="000B4FFE" w:rsidRDefault="000B4FFE" w:rsidP="000B4FFE">
      <w:pPr>
        <w:bidi/>
        <w:jc w:val="center"/>
        <w:rPr>
          <w:rFonts w:cs="David" w:hint="cs"/>
          <w:b/>
          <w:bCs/>
          <w:rtl/>
        </w:rPr>
      </w:pPr>
      <w:r w:rsidRPr="000B4FFE">
        <w:rPr>
          <w:rFonts w:cs="David" w:hint="cs"/>
          <w:b/>
          <w:bCs/>
          <w:rtl/>
        </w:rPr>
        <w:t>ההצעה אושרה.</w:t>
      </w:r>
    </w:p>
    <w:p w14:paraId="6607506F" w14:textId="77777777" w:rsidR="000B4FFE" w:rsidRDefault="000B4FFE" w:rsidP="000B4FFE">
      <w:pPr>
        <w:bidi/>
        <w:jc w:val="both"/>
        <w:rPr>
          <w:rFonts w:cs="David" w:hint="cs"/>
          <w:b/>
          <w:bCs/>
          <w:rtl/>
        </w:rPr>
      </w:pPr>
    </w:p>
    <w:p w14:paraId="41A59262" w14:textId="77777777" w:rsidR="000B4FFE" w:rsidRDefault="000B4FFE" w:rsidP="000B4FFE">
      <w:pPr>
        <w:bidi/>
        <w:jc w:val="both"/>
        <w:rPr>
          <w:rFonts w:cs="David" w:hint="cs"/>
          <w:b/>
          <w:bCs/>
          <w:rtl/>
        </w:rPr>
      </w:pPr>
    </w:p>
    <w:p w14:paraId="07ED8E33" w14:textId="77777777" w:rsidR="000B4FFE" w:rsidRDefault="000B4FFE" w:rsidP="000B4FFE">
      <w:pPr>
        <w:bidi/>
        <w:jc w:val="both"/>
        <w:rPr>
          <w:rFonts w:cs="David" w:hint="cs"/>
          <w:b/>
          <w:bCs/>
          <w:rtl/>
        </w:rPr>
      </w:pPr>
    </w:p>
    <w:p w14:paraId="3F74F0C7" w14:textId="77777777" w:rsidR="000B4FFE" w:rsidRDefault="000B4FFE" w:rsidP="000B4FFE">
      <w:pPr>
        <w:bidi/>
        <w:jc w:val="both"/>
        <w:rPr>
          <w:rFonts w:cs="David" w:hint="cs"/>
          <w:b/>
          <w:bCs/>
          <w:rtl/>
        </w:rPr>
      </w:pPr>
    </w:p>
    <w:p w14:paraId="0445C941" w14:textId="77777777" w:rsidR="000B4FFE" w:rsidRDefault="000B4FFE" w:rsidP="000B4FFE">
      <w:pPr>
        <w:bidi/>
        <w:jc w:val="both"/>
        <w:rPr>
          <w:rFonts w:cs="David" w:hint="cs"/>
          <w:b/>
          <w:bCs/>
          <w:rtl/>
        </w:rPr>
      </w:pPr>
    </w:p>
    <w:p w14:paraId="0446769E" w14:textId="77777777" w:rsidR="000B4FFE" w:rsidRDefault="000B4FFE" w:rsidP="000B4FFE">
      <w:pPr>
        <w:bidi/>
        <w:jc w:val="both"/>
        <w:rPr>
          <w:rFonts w:cs="David" w:hint="cs"/>
          <w:b/>
          <w:bCs/>
          <w:rtl/>
        </w:rPr>
      </w:pPr>
    </w:p>
    <w:p w14:paraId="1E414120" w14:textId="77777777" w:rsidR="000B4FFE" w:rsidRDefault="000B4FFE" w:rsidP="000B4FFE">
      <w:pPr>
        <w:bidi/>
        <w:jc w:val="both"/>
        <w:rPr>
          <w:rFonts w:cs="David" w:hint="cs"/>
          <w:b/>
          <w:bCs/>
          <w:rtl/>
        </w:rPr>
      </w:pPr>
    </w:p>
    <w:p w14:paraId="486C252B" w14:textId="77777777" w:rsidR="000B4FFE" w:rsidRDefault="000B4FFE" w:rsidP="000B4FFE">
      <w:pPr>
        <w:bidi/>
        <w:jc w:val="both"/>
        <w:rPr>
          <w:rFonts w:cs="David" w:hint="cs"/>
          <w:b/>
          <w:bCs/>
          <w:rtl/>
        </w:rPr>
      </w:pPr>
    </w:p>
    <w:p w14:paraId="77DAB377" w14:textId="77777777" w:rsidR="000B4FFE" w:rsidRDefault="000B4FFE" w:rsidP="000B4FFE">
      <w:pPr>
        <w:bidi/>
        <w:jc w:val="both"/>
        <w:rPr>
          <w:rFonts w:cs="David" w:hint="cs"/>
          <w:b/>
          <w:bCs/>
          <w:rtl/>
        </w:rPr>
      </w:pPr>
    </w:p>
    <w:p w14:paraId="1C23DC10" w14:textId="77777777" w:rsidR="000B4FFE" w:rsidRDefault="000B4FFE" w:rsidP="000B4FFE">
      <w:pPr>
        <w:bidi/>
        <w:jc w:val="both"/>
        <w:rPr>
          <w:rFonts w:cs="David" w:hint="cs"/>
          <w:b/>
          <w:bCs/>
          <w:rtl/>
        </w:rPr>
      </w:pPr>
    </w:p>
    <w:p w14:paraId="26BE00CB" w14:textId="77777777" w:rsidR="000B4FFE" w:rsidRDefault="000B4FFE" w:rsidP="000B4FFE">
      <w:pPr>
        <w:bidi/>
        <w:jc w:val="both"/>
        <w:rPr>
          <w:rFonts w:cs="David" w:hint="cs"/>
          <w:b/>
          <w:bCs/>
          <w:rtl/>
        </w:rPr>
      </w:pPr>
    </w:p>
    <w:p w14:paraId="62314150" w14:textId="77777777" w:rsidR="000B4FFE" w:rsidRPr="000B4FFE" w:rsidRDefault="000B4FFE" w:rsidP="000B4FFE">
      <w:pPr>
        <w:bidi/>
        <w:jc w:val="both"/>
        <w:rPr>
          <w:rFonts w:cs="David" w:hint="cs"/>
          <w:b/>
          <w:bCs/>
          <w:rtl/>
        </w:rPr>
      </w:pPr>
    </w:p>
    <w:p w14:paraId="16A3848A"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1A2059E2" w14:textId="77777777" w:rsidR="000B4FFE" w:rsidRPr="000B4FFE" w:rsidRDefault="000B4FFE" w:rsidP="000B4FFE">
      <w:pPr>
        <w:bidi/>
        <w:jc w:val="both"/>
        <w:rPr>
          <w:rFonts w:cs="David" w:hint="cs"/>
          <w:rtl/>
        </w:rPr>
      </w:pPr>
    </w:p>
    <w:p w14:paraId="6624EBF8" w14:textId="77777777" w:rsidR="000B4FFE" w:rsidRPr="000B4FFE" w:rsidRDefault="000B4FFE" w:rsidP="000B4FFE">
      <w:pPr>
        <w:bidi/>
        <w:jc w:val="both"/>
        <w:rPr>
          <w:rFonts w:cs="David" w:hint="cs"/>
          <w:rtl/>
        </w:rPr>
      </w:pPr>
      <w:r w:rsidRPr="000B4FFE">
        <w:rPr>
          <w:rFonts w:cs="David" w:hint="cs"/>
          <w:rtl/>
        </w:rPr>
        <w:tab/>
        <w:t>שניים נגד, ההצעה אושרה ברוב קולות.</w:t>
      </w:r>
    </w:p>
    <w:p w14:paraId="317D8421" w14:textId="77777777" w:rsidR="000B4FFE" w:rsidRPr="000B4FFE" w:rsidRDefault="000B4FFE" w:rsidP="000B4FFE">
      <w:pPr>
        <w:bidi/>
        <w:jc w:val="both"/>
        <w:rPr>
          <w:rFonts w:cs="David" w:hint="cs"/>
          <w:rtl/>
        </w:rPr>
      </w:pPr>
    </w:p>
    <w:p w14:paraId="3742A335" w14:textId="77777777" w:rsidR="000B4FFE" w:rsidRPr="000B4FFE" w:rsidRDefault="000B4FFE" w:rsidP="000B4FFE">
      <w:pPr>
        <w:bidi/>
        <w:jc w:val="both"/>
        <w:rPr>
          <w:rFonts w:cs="David" w:hint="cs"/>
          <w:rtl/>
        </w:rPr>
      </w:pPr>
      <w:r w:rsidRPr="000B4FFE">
        <w:rPr>
          <w:rFonts w:cs="David" w:hint="cs"/>
          <w:u w:val="single"/>
          <w:rtl/>
        </w:rPr>
        <w:t>אחמד טיבי:</w:t>
      </w:r>
    </w:p>
    <w:p w14:paraId="127BEB18" w14:textId="77777777" w:rsidR="000B4FFE" w:rsidRPr="000B4FFE" w:rsidRDefault="000B4FFE" w:rsidP="000B4FFE">
      <w:pPr>
        <w:bidi/>
        <w:jc w:val="both"/>
        <w:rPr>
          <w:rFonts w:cs="David" w:hint="cs"/>
          <w:rtl/>
        </w:rPr>
      </w:pPr>
    </w:p>
    <w:p w14:paraId="36F6AC18" w14:textId="77777777" w:rsidR="000B4FFE" w:rsidRPr="000B4FFE" w:rsidRDefault="000B4FFE" w:rsidP="000B4FFE">
      <w:pPr>
        <w:bidi/>
        <w:jc w:val="both"/>
        <w:rPr>
          <w:rFonts w:cs="David" w:hint="cs"/>
          <w:rtl/>
        </w:rPr>
      </w:pPr>
      <w:r w:rsidRPr="000B4FFE">
        <w:rPr>
          <w:rFonts w:cs="David" w:hint="cs"/>
          <w:rtl/>
        </w:rPr>
        <w:tab/>
        <w:t xml:space="preserve">הצבעתי נגד בשל העובדה שאין בוועדה רב-תרבותיות. </w:t>
      </w:r>
    </w:p>
    <w:p w14:paraId="3034ED49" w14:textId="77777777" w:rsidR="000B4FFE" w:rsidRPr="000B4FFE" w:rsidRDefault="000B4FFE" w:rsidP="000B4FFE">
      <w:pPr>
        <w:bidi/>
        <w:jc w:val="both"/>
        <w:rPr>
          <w:rFonts w:cs="David" w:hint="cs"/>
          <w:rtl/>
        </w:rPr>
      </w:pPr>
    </w:p>
    <w:p w14:paraId="797FD7D1"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38876603" w14:textId="77777777" w:rsidR="000B4FFE" w:rsidRPr="000B4FFE" w:rsidRDefault="000B4FFE" w:rsidP="000B4FFE">
      <w:pPr>
        <w:bidi/>
        <w:jc w:val="both"/>
        <w:rPr>
          <w:rFonts w:cs="David" w:hint="cs"/>
          <w:rtl/>
        </w:rPr>
      </w:pPr>
    </w:p>
    <w:p w14:paraId="3D6148F2" w14:textId="77777777" w:rsidR="000B4FFE" w:rsidRPr="000B4FFE" w:rsidRDefault="000B4FFE" w:rsidP="000B4FFE">
      <w:pPr>
        <w:bidi/>
        <w:jc w:val="both"/>
        <w:rPr>
          <w:rFonts w:cs="David" w:hint="cs"/>
          <w:rtl/>
        </w:rPr>
      </w:pPr>
      <w:r w:rsidRPr="000B4FFE">
        <w:rPr>
          <w:rFonts w:cs="David" w:hint="cs"/>
          <w:rtl/>
        </w:rPr>
        <w:tab/>
        <w:t xml:space="preserve">ברור. זה גם נרשם בפרוטוקול ויישלח לחבר הכנסת </w:t>
      </w:r>
      <w:proofErr w:type="spellStart"/>
      <w:r w:rsidRPr="000B4FFE">
        <w:rPr>
          <w:rFonts w:cs="David" w:hint="cs"/>
          <w:rtl/>
        </w:rPr>
        <w:t>טלב</w:t>
      </w:r>
      <w:proofErr w:type="spellEnd"/>
      <w:r w:rsidRPr="000B4FFE">
        <w:rPr>
          <w:rFonts w:cs="David" w:hint="cs"/>
          <w:rtl/>
        </w:rPr>
        <w:t xml:space="preserve"> אלסאנע. </w:t>
      </w:r>
    </w:p>
    <w:p w14:paraId="58384D2B" w14:textId="77777777" w:rsidR="000B4FFE" w:rsidRPr="000B4FFE" w:rsidRDefault="000B4FFE" w:rsidP="000B4FFE">
      <w:pPr>
        <w:bidi/>
        <w:jc w:val="both"/>
        <w:rPr>
          <w:rFonts w:cs="David" w:hint="cs"/>
          <w:rtl/>
        </w:rPr>
      </w:pPr>
    </w:p>
    <w:p w14:paraId="02F561FC" w14:textId="77777777" w:rsidR="000B4FFE" w:rsidRPr="000B4FFE" w:rsidRDefault="000B4FFE" w:rsidP="000B4FFE">
      <w:pPr>
        <w:bidi/>
        <w:jc w:val="both"/>
        <w:rPr>
          <w:rFonts w:cs="David" w:hint="cs"/>
          <w:rtl/>
        </w:rPr>
      </w:pPr>
    </w:p>
    <w:p w14:paraId="1ABCC196" w14:textId="77777777" w:rsidR="000B4FFE" w:rsidRPr="000B4FFE" w:rsidRDefault="000B4FFE" w:rsidP="000B4FFE">
      <w:pPr>
        <w:numPr>
          <w:ilvl w:val="0"/>
          <w:numId w:val="3"/>
        </w:numPr>
        <w:overflowPunct w:val="0"/>
        <w:autoSpaceDE w:val="0"/>
        <w:autoSpaceDN w:val="0"/>
        <w:bidi/>
        <w:adjustRightInd w:val="0"/>
        <w:jc w:val="center"/>
        <w:textAlignment w:val="baseline"/>
        <w:rPr>
          <w:rFonts w:cs="David" w:hint="cs"/>
          <w:b/>
          <w:bCs/>
          <w:u w:val="single"/>
          <w:rtl/>
        </w:rPr>
      </w:pPr>
      <w:r w:rsidRPr="000B4FFE">
        <w:rPr>
          <w:rFonts w:cs="David"/>
          <w:rtl/>
        </w:rPr>
        <w:br w:type="page"/>
      </w:r>
      <w:r w:rsidRPr="000B4FFE">
        <w:rPr>
          <w:rFonts w:cs="David" w:hint="cs"/>
          <w:b/>
          <w:bCs/>
          <w:rtl/>
        </w:rPr>
        <w:t xml:space="preserve">קביעת הרכב הוועדה המשותפת לוועדת החוקה, חוק ומשפט ולוועדת הכספים לעניין </w:t>
      </w:r>
      <w:r w:rsidRPr="000B4FFE">
        <w:rPr>
          <w:rFonts w:cs="David" w:hint="cs"/>
          <w:b/>
          <w:bCs/>
          <w:u w:val="single"/>
          <w:rtl/>
        </w:rPr>
        <w:t>איתור והשבת נכסי שואה</w:t>
      </w:r>
    </w:p>
    <w:p w14:paraId="565B6472" w14:textId="77777777" w:rsidR="000B4FFE" w:rsidRPr="000B4FFE" w:rsidRDefault="000B4FFE" w:rsidP="000B4FFE">
      <w:pPr>
        <w:bidi/>
        <w:jc w:val="both"/>
        <w:rPr>
          <w:rFonts w:cs="David"/>
          <w:rtl/>
        </w:rPr>
      </w:pPr>
    </w:p>
    <w:p w14:paraId="0B2948CD" w14:textId="77777777" w:rsidR="000B4FFE" w:rsidRDefault="000B4FFE" w:rsidP="000B4FFE">
      <w:pPr>
        <w:bidi/>
        <w:ind w:left="360"/>
        <w:jc w:val="both"/>
        <w:rPr>
          <w:rFonts w:cs="David" w:hint="cs"/>
          <w:rtl/>
        </w:rPr>
      </w:pPr>
    </w:p>
    <w:p w14:paraId="49DA9CB7" w14:textId="77777777" w:rsidR="000B4FFE" w:rsidRDefault="000B4FFE" w:rsidP="000B4FFE">
      <w:pPr>
        <w:bidi/>
        <w:ind w:left="360"/>
        <w:jc w:val="both"/>
        <w:rPr>
          <w:rFonts w:cs="David" w:hint="cs"/>
          <w:rtl/>
        </w:rPr>
      </w:pPr>
    </w:p>
    <w:p w14:paraId="62BAF3D1" w14:textId="77777777" w:rsidR="000B4FFE" w:rsidRPr="000B4FFE" w:rsidRDefault="000B4FFE" w:rsidP="000B4FFE">
      <w:pPr>
        <w:bidi/>
        <w:ind w:left="360"/>
        <w:jc w:val="both"/>
        <w:rPr>
          <w:rFonts w:cs="David" w:hint="cs"/>
          <w:rtl/>
        </w:rPr>
      </w:pPr>
    </w:p>
    <w:p w14:paraId="392882E0"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62319F11" w14:textId="77777777" w:rsidR="000B4FFE" w:rsidRPr="000B4FFE" w:rsidRDefault="000B4FFE" w:rsidP="000B4FFE">
      <w:pPr>
        <w:bidi/>
        <w:jc w:val="both"/>
        <w:rPr>
          <w:rFonts w:cs="David" w:hint="cs"/>
          <w:rtl/>
        </w:rPr>
      </w:pPr>
    </w:p>
    <w:p w14:paraId="24B04B42" w14:textId="77777777" w:rsidR="000B4FFE" w:rsidRPr="000B4FFE" w:rsidRDefault="000B4FFE" w:rsidP="000B4FFE">
      <w:pPr>
        <w:bidi/>
        <w:jc w:val="both"/>
        <w:rPr>
          <w:rFonts w:cs="David" w:hint="cs"/>
          <w:rtl/>
        </w:rPr>
      </w:pPr>
      <w:r w:rsidRPr="000B4FFE">
        <w:rPr>
          <w:rFonts w:cs="David" w:hint="cs"/>
          <w:rtl/>
        </w:rPr>
        <w:tab/>
        <w:t xml:space="preserve">אני מתקדם וברשותכם אשנה את הסדר. סעיף ט' לא דורש התערבות שלנו, הוא בא בעקבות ועדות אחרות. הסעיף הוא קביעת הרכב הוועדה המשותפת לוועדת החוקה, חוק והמשפט ולוועדת הכספים לעניין איתור והשבת נכסי שואה. </w:t>
      </w:r>
    </w:p>
    <w:p w14:paraId="1A43F507" w14:textId="77777777" w:rsidR="000B4FFE" w:rsidRPr="000B4FFE" w:rsidRDefault="000B4FFE" w:rsidP="000B4FFE">
      <w:pPr>
        <w:bidi/>
        <w:jc w:val="both"/>
        <w:rPr>
          <w:rFonts w:cs="David" w:hint="cs"/>
          <w:rtl/>
        </w:rPr>
      </w:pPr>
    </w:p>
    <w:p w14:paraId="3C1BBD0C" w14:textId="77777777" w:rsidR="000B4FFE" w:rsidRPr="000B4FFE" w:rsidRDefault="000B4FFE" w:rsidP="000B4FFE">
      <w:pPr>
        <w:bidi/>
        <w:ind w:firstLine="567"/>
        <w:jc w:val="both"/>
        <w:rPr>
          <w:rFonts w:cs="David" w:hint="cs"/>
          <w:rtl/>
        </w:rPr>
      </w:pPr>
      <w:r w:rsidRPr="000B4FFE">
        <w:rPr>
          <w:rFonts w:cs="David" w:hint="cs"/>
          <w:rtl/>
        </w:rPr>
        <w:t xml:space="preserve">רשימה הועברה אלי על-ידי שתי הוועדות ואני מקריא לפי הסדר, קודם חברי ועדת החוקה. כתוב בחוק שהוועדה הזאת היא בראשות יושב-ראש ועדת החוקה, אז ברור מי היושב-ראש.  חבר הכנסת דוד רותם הוא יושב-ראש ועדת החוקה וגם היושב-ראש המיועד של הוועדה המשותפת. אני מקריא את הרשימה, ומתחיל מחמשת חברי הכנסת מוועדת חוקה ואחר כך חמישה חברי ועדת הכספים. חברי הכנסת דוד רותם, רוני בר-און, ציפי </w:t>
      </w:r>
      <w:proofErr w:type="spellStart"/>
      <w:r w:rsidRPr="000B4FFE">
        <w:rPr>
          <w:rFonts w:cs="David" w:hint="cs"/>
          <w:rtl/>
        </w:rPr>
        <w:t>חוטובלי</w:t>
      </w:r>
      <w:proofErr w:type="spellEnd"/>
      <w:r w:rsidRPr="000B4FFE">
        <w:rPr>
          <w:rFonts w:cs="David" w:hint="cs"/>
          <w:rtl/>
        </w:rPr>
        <w:t xml:space="preserve">, יריב </w:t>
      </w:r>
      <w:proofErr w:type="spellStart"/>
      <w:r w:rsidRPr="000B4FFE">
        <w:rPr>
          <w:rFonts w:cs="David" w:hint="cs"/>
          <w:rtl/>
        </w:rPr>
        <w:t>לוין</w:t>
      </w:r>
      <w:proofErr w:type="spellEnd"/>
      <w:r w:rsidRPr="000B4FFE">
        <w:rPr>
          <w:rFonts w:cs="David" w:hint="cs"/>
          <w:rtl/>
        </w:rPr>
        <w:t xml:space="preserve">, אורי </w:t>
      </w:r>
      <w:proofErr w:type="spellStart"/>
      <w:r w:rsidRPr="000B4FFE">
        <w:rPr>
          <w:rFonts w:cs="David" w:hint="cs"/>
          <w:rtl/>
        </w:rPr>
        <w:t>מקלב</w:t>
      </w:r>
      <w:proofErr w:type="spellEnd"/>
      <w:r w:rsidRPr="000B4FFE">
        <w:rPr>
          <w:rFonts w:cs="David" w:hint="cs"/>
          <w:rtl/>
        </w:rPr>
        <w:t xml:space="preserve">, שי חרמש, אורי </w:t>
      </w:r>
      <w:proofErr w:type="spellStart"/>
      <w:r w:rsidRPr="000B4FFE">
        <w:rPr>
          <w:rFonts w:cs="David" w:hint="cs"/>
          <w:rtl/>
        </w:rPr>
        <w:t>אורבך</w:t>
      </w:r>
      <w:proofErr w:type="spellEnd"/>
      <w:r w:rsidRPr="000B4FFE">
        <w:rPr>
          <w:rFonts w:cs="David" w:hint="cs"/>
          <w:rtl/>
        </w:rPr>
        <w:t>, פניה קירשנבאום, יצחק וקנין, שלי יחימוביץ.</w:t>
      </w:r>
    </w:p>
    <w:p w14:paraId="0F305559" w14:textId="77777777" w:rsidR="000B4FFE" w:rsidRPr="000B4FFE" w:rsidRDefault="000B4FFE" w:rsidP="000B4FFE">
      <w:pPr>
        <w:bidi/>
        <w:jc w:val="both"/>
        <w:rPr>
          <w:rFonts w:cs="David" w:hint="cs"/>
          <w:rtl/>
        </w:rPr>
      </w:pPr>
    </w:p>
    <w:p w14:paraId="4C46DE98" w14:textId="77777777" w:rsidR="000B4FFE" w:rsidRPr="000B4FFE" w:rsidRDefault="000B4FFE" w:rsidP="000B4FFE">
      <w:pPr>
        <w:bidi/>
        <w:jc w:val="both"/>
        <w:rPr>
          <w:rFonts w:cs="David" w:hint="cs"/>
          <w:rtl/>
        </w:rPr>
      </w:pPr>
      <w:r w:rsidRPr="000B4FFE">
        <w:rPr>
          <w:rFonts w:cs="David" w:hint="cs"/>
          <w:u w:val="single"/>
          <w:rtl/>
        </w:rPr>
        <w:t>אחמד טיבי:</w:t>
      </w:r>
    </w:p>
    <w:p w14:paraId="55D64DF3" w14:textId="77777777" w:rsidR="000B4FFE" w:rsidRPr="000B4FFE" w:rsidRDefault="000B4FFE" w:rsidP="000B4FFE">
      <w:pPr>
        <w:bidi/>
        <w:jc w:val="both"/>
        <w:rPr>
          <w:rFonts w:cs="David" w:hint="cs"/>
          <w:rtl/>
        </w:rPr>
      </w:pPr>
    </w:p>
    <w:p w14:paraId="1979503A" w14:textId="77777777" w:rsidR="000B4FFE" w:rsidRPr="000B4FFE" w:rsidRDefault="000B4FFE" w:rsidP="000B4FFE">
      <w:pPr>
        <w:bidi/>
        <w:jc w:val="both"/>
        <w:rPr>
          <w:rFonts w:cs="David" w:hint="cs"/>
          <w:rtl/>
        </w:rPr>
      </w:pPr>
      <w:r w:rsidRPr="000B4FFE">
        <w:rPr>
          <w:rFonts w:cs="David" w:hint="cs"/>
          <w:rtl/>
        </w:rPr>
        <w:tab/>
        <w:t xml:space="preserve">אני מבקש לצרף את חבר הכנסת </w:t>
      </w:r>
      <w:proofErr w:type="spellStart"/>
      <w:r w:rsidRPr="000B4FFE">
        <w:rPr>
          <w:rFonts w:cs="David" w:hint="cs"/>
          <w:rtl/>
        </w:rPr>
        <w:t>טלב</w:t>
      </w:r>
      <w:proofErr w:type="spellEnd"/>
      <w:r w:rsidRPr="000B4FFE">
        <w:rPr>
          <w:rFonts w:cs="David" w:hint="cs"/>
          <w:rtl/>
        </w:rPr>
        <w:t xml:space="preserve"> אלסאנע גם לוועדה הזאת. הוא חבר ועדת החוקה, אדוני. לא יעלה על הדעת שבשלוש ועדות משותפות יהיה הרכב הומוגני, נטול רב-תרבותיות, ואתם דוחים את הבקשה שלי לצרף את חבר הכנסת אלסאנע פעם אחר פעם. האם יש משהו אישי נגד </w:t>
      </w:r>
      <w:proofErr w:type="spellStart"/>
      <w:r w:rsidRPr="000B4FFE">
        <w:rPr>
          <w:rFonts w:cs="David" w:hint="cs"/>
          <w:rtl/>
        </w:rPr>
        <w:t>טלב</w:t>
      </w:r>
      <w:proofErr w:type="spellEnd"/>
      <w:r w:rsidRPr="000B4FFE">
        <w:rPr>
          <w:rFonts w:cs="David" w:hint="cs"/>
          <w:rtl/>
        </w:rPr>
        <w:t xml:space="preserve"> אלסאנע?</w:t>
      </w:r>
    </w:p>
    <w:p w14:paraId="5E077897" w14:textId="77777777" w:rsidR="000B4FFE" w:rsidRPr="000B4FFE" w:rsidRDefault="000B4FFE" w:rsidP="000B4FFE">
      <w:pPr>
        <w:bidi/>
        <w:jc w:val="both"/>
        <w:rPr>
          <w:rFonts w:cs="David" w:hint="cs"/>
          <w:rtl/>
        </w:rPr>
      </w:pPr>
    </w:p>
    <w:p w14:paraId="5FAA298C"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1E08C0E5" w14:textId="77777777" w:rsidR="000B4FFE" w:rsidRPr="000B4FFE" w:rsidRDefault="000B4FFE" w:rsidP="000B4FFE">
      <w:pPr>
        <w:bidi/>
        <w:jc w:val="both"/>
        <w:rPr>
          <w:rFonts w:cs="David" w:hint="cs"/>
          <w:rtl/>
        </w:rPr>
      </w:pPr>
    </w:p>
    <w:p w14:paraId="50DCCD48" w14:textId="77777777" w:rsidR="000B4FFE" w:rsidRPr="000B4FFE" w:rsidRDefault="000B4FFE" w:rsidP="000B4FFE">
      <w:pPr>
        <w:bidi/>
        <w:jc w:val="both"/>
        <w:rPr>
          <w:rFonts w:cs="David" w:hint="cs"/>
          <w:rtl/>
        </w:rPr>
      </w:pPr>
      <w:r w:rsidRPr="000B4FFE">
        <w:rPr>
          <w:rFonts w:cs="David" w:hint="cs"/>
          <w:rtl/>
        </w:rPr>
        <w:tab/>
        <w:t xml:space="preserve">חס וחלילה. להיפך, אני מבקש שיירשם בפרוטוקול שלפי מידע ידיעתי חבר הכנסת דוד רותם, יושב-ראש ועדת החוקה, כל כך מכבד את אלסאנע שיש לו סיבה מיוחדת אפילו להתנגד בנושא אחר, הידוע לכבודו, כדי לשמור על כבודו של חבר הכנסת </w:t>
      </w:r>
      <w:proofErr w:type="spellStart"/>
      <w:r w:rsidRPr="000B4FFE">
        <w:rPr>
          <w:rFonts w:cs="David" w:hint="cs"/>
          <w:rtl/>
        </w:rPr>
        <w:t>טלב</w:t>
      </w:r>
      <w:proofErr w:type="spellEnd"/>
      <w:r w:rsidRPr="000B4FFE">
        <w:rPr>
          <w:rFonts w:cs="David" w:hint="cs"/>
          <w:rtl/>
        </w:rPr>
        <w:t xml:space="preserve"> אלסאנע. אני לא מעלה על דעתי שיושב-ראש ועדת החוקה - - - </w:t>
      </w:r>
    </w:p>
    <w:p w14:paraId="41BC36EC" w14:textId="77777777" w:rsidR="000B4FFE" w:rsidRPr="000B4FFE" w:rsidRDefault="000B4FFE" w:rsidP="000B4FFE">
      <w:pPr>
        <w:bidi/>
        <w:jc w:val="both"/>
        <w:rPr>
          <w:rFonts w:cs="David" w:hint="cs"/>
          <w:rtl/>
        </w:rPr>
      </w:pPr>
    </w:p>
    <w:p w14:paraId="6C93C78F" w14:textId="77777777" w:rsidR="000B4FFE" w:rsidRPr="000B4FFE" w:rsidRDefault="000B4FFE" w:rsidP="000B4FFE">
      <w:pPr>
        <w:bidi/>
        <w:jc w:val="both"/>
        <w:rPr>
          <w:rFonts w:cs="David" w:hint="cs"/>
          <w:rtl/>
        </w:rPr>
      </w:pPr>
      <w:r w:rsidRPr="000B4FFE">
        <w:rPr>
          <w:rFonts w:cs="David" w:hint="cs"/>
          <w:u w:val="single"/>
          <w:rtl/>
        </w:rPr>
        <w:t>אברהם מיכאלי:</w:t>
      </w:r>
    </w:p>
    <w:p w14:paraId="7C5BB241" w14:textId="77777777" w:rsidR="000B4FFE" w:rsidRPr="000B4FFE" w:rsidRDefault="000B4FFE" w:rsidP="000B4FFE">
      <w:pPr>
        <w:bidi/>
        <w:jc w:val="both"/>
        <w:rPr>
          <w:rFonts w:cs="David" w:hint="cs"/>
          <w:rtl/>
        </w:rPr>
      </w:pPr>
    </w:p>
    <w:p w14:paraId="64D26AD0" w14:textId="77777777" w:rsidR="000B4FFE" w:rsidRPr="000B4FFE" w:rsidRDefault="000B4FFE" w:rsidP="000B4FFE">
      <w:pPr>
        <w:numPr>
          <w:ilvl w:val="0"/>
          <w:numId w:val="4"/>
        </w:numPr>
        <w:overflowPunct w:val="0"/>
        <w:autoSpaceDE w:val="0"/>
        <w:autoSpaceDN w:val="0"/>
        <w:bidi/>
        <w:adjustRightInd w:val="0"/>
        <w:jc w:val="both"/>
        <w:textAlignment w:val="baseline"/>
        <w:rPr>
          <w:rFonts w:cs="David" w:hint="cs"/>
          <w:rtl/>
        </w:rPr>
      </w:pPr>
      <w:r w:rsidRPr="000B4FFE">
        <w:rPr>
          <w:rFonts w:cs="David" w:hint="cs"/>
          <w:rtl/>
        </w:rPr>
        <w:t xml:space="preserve">- - שהוא לא מחבב את אחמד טיבי. </w:t>
      </w:r>
    </w:p>
    <w:p w14:paraId="7758897F" w14:textId="77777777" w:rsidR="000B4FFE" w:rsidRPr="000B4FFE" w:rsidRDefault="000B4FFE" w:rsidP="000B4FFE">
      <w:pPr>
        <w:bidi/>
        <w:jc w:val="both"/>
        <w:rPr>
          <w:rFonts w:cs="David" w:hint="cs"/>
          <w:rtl/>
        </w:rPr>
      </w:pPr>
    </w:p>
    <w:p w14:paraId="1A9FC879"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7EDA7CD4" w14:textId="77777777" w:rsidR="000B4FFE" w:rsidRPr="000B4FFE" w:rsidRDefault="000B4FFE" w:rsidP="000B4FFE">
      <w:pPr>
        <w:bidi/>
        <w:jc w:val="both"/>
        <w:rPr>
          <w:rFonts w:cs="David" w:hint="cs"/>
          <w:rtl/>
        </w:rPr>
      </w:pPr>
    </w:p>
    <w:p w14:paraId="1EF3DE08" w14:textId="77777777" w:rsidR="000B4FFE" w:rsidRPr="000B4FFE" w:rsidRDefault="000B4FFE" w:rsidP="000B4FFE">
      <w:pPr>
        <w:bidi/>
        <w:jc w:val="both"/>
        <w:rPr>
          <w:rFonts w:cs="David" w:hint="cs"/>
          <w:rtl/>
        </w:rPr>
      </w:pPr>
      <w:r w:rsidRPr="000B4FFE">
        <w:rPr>
          <w:rFonts w:cs="David" w:hint="cs"/>
          <w:rtl/>
        </w:rPr>
        <w:tab/>
        <w:t xml:space="preserve">חס וחלילה, אבל יושב-ראש ועדת החוקה דואג באופן מיוחד לחבר הכנסת </w:t>
      </w:r>
      <w:proofErr w:type="spellStart"/>
      <w:r w:rsidRPr="000B4FFE">
        <w:rPr>
          <w:rFonts w:cs="David" w:hint="cs"/>
          <w:rtl/>
        </w:rPr>
        <w:t>טלב</w:t>
      </w:r>
      <w:proofErr w:type="spellEnd"/>
      <w:r w:rsidRPr="000B4FFE">
        <w:rPr>
          <w:rFonts w:cs="David" w:hint="cs"/>
          <w:rtl/>
        </w:rPr>
        <w:t xml:space="preserve"> אלסאנע. לכן, אין פה חשש, לא נחשוד בכשרים. </w:t>
      </w:r>
    </w:p>
    <w:p w14:paraId="0C99AD0E" w14:textId="77777777" w:rsidR="000B4FFE" w:rsidRPr="000B4FFE" w:rsidRDefault="000B4FFE" w:rsidP="000B4FFE">
      <w:pPr>
        <w:bidi/>
        <w:jc w:val="both"/>
        <w:rPr>
          <w:rFonts w:cs="David" w:hint="cs"/>
          <w:rtl/>
        </w:rPr>
      </w:pPr>
    </w:p>
    <w:p w14:paraId="7E90A4E2" w14:textId="77777777" w:rsidR="000B4FFE" w:rsidRPr="000B4FFE" w:rsidRDefault="000B4FFE" w:rsidP="000B4FFE">
      <w:pPr>
        <w:bidi/>
        <w:jc w:val="both"/>
        <w:rPr>
          <w:rFonts w:cs="David" w:hint="cs"/>
          <w:rtl/>
        </w:rPr>
      </w:pPr>
      <w:r w:rsidRPr="000B4FFE">
        <w:rPr>
          <w:rFonts w:cs="David" w:hint="cs"/>
          <w:rtl/>
        </w:rPr>
        <w:tab/>
        <w:t xml:space="preserve">אני מביא את ההצעה הזאת להצבעה. מי בעד ההצעה כפי שהקראתי? מי נגד? </w:t>
      </w:r>
    </w:p>
    <w:p w14:paraId="0E127827" w14:textId="77777777" w:rsidR="000B4FFE" w:rsidRPr="000B4FFE" w:rsidRDefault="000B4FFE" w:rsidP="000B4FFE">
      <w:pPr>
        <w:bidi/>
        <w:jc w:val="both"/>
        <w:rPr>
          <w:rFonts w:cs="David" w:hint="cs"/>
          <w:rtl/>
        </w:rPr>
      </w:pPr>
    </w:p>
    <w:p w14:paraId="759821FE" w14:textId="77777777" w:rsidR="000B4FFE" w:rsidRPr="000B4FFE" w:rsidRDefault="000B4FFE" w:rsidP="000B4FFE">
      <w:pPr>
        <w:bidi/>
        <w:jc w:val="center"/>
        <w:rPr>
          <w:rFonts w:cs="David" w:hint="cs"/>
          <w:b/>
          <w:bCs/>
          <w:rtl/>
        </w:rPr>
      </w:pPr>
      <w:r w:rsidRPr="000B4FFE">
        <w:rPr>
          <w:rFonts w:cs="David" w:hint="cs"/>
          <w:b/>
          <w:bCs/>
          <w:rtl/>
        </w:rPr>
        <w:t>הצבעה</w:t>
      </w:r>
    </w:p>
    <w:p w14:paraId="685D0575" w14:textId="77777777" w:rsidR="000B4FFE" w:rsidRPr="000B4FFE" w:rsidRDefault="000B4FFE" w:rsidP="000B4FFE">
      <w:pPr>
        <w:bidi/>
        <w:jc w:val="center"/>
        <w:rPr>
          <w:rFonts w:cs="David" w:hint="cs"/>
          <w:b/>
          <w:bCs/>
          <w:rtl/>
        </w:rPr>
      </w:pPr>
    </w:p>
    <w:p w14:paraId="53A740D4" w14:textId="77777777" w:rsidR="000B4FFE" w:rsidRPr="000B4FFE" w:rsidRDefault="000B4FFE" w:rsidP="000B4FFE">
      <w:pPr>
        <w:bidi/>
        <w:jc w:val="center"/>
        <w:rPr>
          <w:rFonts w:cs="David" w:hint="cs"/>
          <w:b/>
          <w:bCs/>
          <w:rtl/>
        </w:rPr>
      </w:pPr>
      <w:r w:rsidRPr="000B4FFE">
        <w:rPr>
          <w:rFonts w:cs="David" w:hint="cs"/>
          <w:b/>
          <w:bCs/>
          <w:rtl/>
        </w:rPr>
        <w:t xml:space="preserve">בעד </w:t>
      </w:r>
      <w:r w:rsidRPr="000B4FFE">
        <w:rPr>
          <w:rFonts w:cs="David"/>
          <w:b/>
          <w:bCs/>
          <w:rtl/>
        </w:rPr>
        <w:t>–</w:t>
      </w:r>
      <w:r w:rsidRPr="000B4FFE">
        <w:rPr>
          <w:rFonts w:cs="David" w:hint="cs"/>
          <w:b/>
          <w:bCs/>
          <w:rtl/>
        </w:rPr>
        <w:t xml:space="preserve"> פה אחד</w:t>
      </w:r>
    </w:p>
    <w:p w14:paraId="526EF15C" w14:textId="77777777" w:rsidR="000B4FFE" w:rsidRPr="000B4FFE" w:rsidRDefault="000B4FFE" w:rsidP="000B4FFE">
      <w:pPr>
        <w:bidi/>
        <w:jc w:val="center"/>
        <w:rPr>
          <w:rFonts w:cs="David" w:hint="cs"/>
          <w:b/>
          <w:bCs/>
          <w:rtl/>
        </w:rPr>
      </w:pPr>
      <w:r w:rsidRPr="000B4FFE">
        <w:rPr>
          <w:rFonts w:cs="David" w:hint="cs"/>
          <w:b/>
          <w:bCs/>
          <w:rtl/>
        </w:rPr>
        <w:t xml:space="preserve">נגד </w:t>
      </w:r>
      <w:r w:rsidRPr="000B4FFE">
        <w:rPr>
          <w:rFonts w:cs="David"/>
          <w:b/>
          <w:bCs/>
          <w:rtl/>
        </w:rPr>
        <w:t>–</w:t>
      </w:r>
      <w:r w:rsidRPr="000B4FFE">
        <w:rPr>
          <w:rFonts w:cs="David" w:hint="cs"/>
          <w:b/>
          <w:bCs/>
          <w:rtl/>
        </w:rPr>
        <w:t xml:space="preserve"> 1</w:t>
      </w:r>
    </w:p>
    <w:p w14:paraId="052E494A" w14:textId="77777777" w:rsidR="000B4FFE" w:rsidRPr="000B4FFE" w:rsidRDefault="000B4FFE" w:rsidP="000B4FFE">
      <w:pPr>
        <w:bidi/>
        <w:jc w:val="center"/>
        <w:rPr>
          <w:rFonts w:cs="David" w:hint="cs"/>
          <w:b/>
          <w:bCs/>
          <w:rtl/>
        </w:rPr>
      </w:pPr>
      <w:r w:rsidRPr="000B4FFE">
        <w:rPr>
          <w:rFonts w:cs="David" w:hint="cs"/>
          <w:b/>
          <w:bCs/>
          <w:rtl/>
        </w:rPr>
        <w:t xml:space="preserve">נמנעים </w:t>
      </w:r>
      <w:r w:rsidRPr="000B4FFE">
        <w:rPr>
          <w:rFonts w:cs="David"/>
          <w:b/>
          <w:bCs/>
          <w:rtl/>
        </w:rPr>
        <w:t>–</w:t>
      </w:r>
      <w:r w:rsidRPr="000B4FFE">
        <w:rPr>
          <w:rFonts w:cs="David" w:hint="cs"/>
          <w:b/>
          <w:bCs/>
          <w:rtl/>
        </w:rPr>
        <w:t xml:space="preserve"> 1</w:t>
      </w:r>
    </w:p>
    <w:p w14:paraId="5BBE60D1" w14:textId="77777777" w:rsidR="000B4FFE" w:rsidRPr="000B4FFE" w:rsidRDefault="000B4FFE" w:rsidP="000B4FFE">
      <w:pPr>
        <w:bidi/>
        <w:jc w:val="center"/>
        <w:rPr>
          <w:rFonts w:cs="David" w:hint="cs"/>
          <w:b/>
          <w:bCs/>
          <w:rtl/>
        </w:rPr>
      </w:pPr>
      <w:r w:rsidRPr="000B4FFE">
        <w:rPr>
          <w:rFonts w:cs="David" w:hint="cs"/>
          <w:b/>
          <w:bCs/>
          <w:rtl/>
        </w:rPr>
        <w:t>ההצעה אושרה.</w:t>
      </w:r>
    </w:p>
    <w:p w14:paraId="31950FF6" w14:textId="77777777" w:rsidR="000B4FFE" w:rsidRPr="000B4FFE" w:rsidRDefault="000B4FFE" w:rsidP="000B4FFE">
      <w:pPr>
        <w:bidi/>
        <w:jc w:val="both"/>
        <w:rPr>
          <w:rFonts w:cs="David" w:hint="cs"/>
          <w:b/>
          <w:bCs/>
          <w:rtl/>
        </w:rPr>
      </w:pPr>
    </w:p>
    <w:p w14:paraId="3E9228A2" w14:textId="77777777" w:rsidR="000B4FFE" w:rsidRDefault="000B4FFE" w:rsidP="000B4FFE">
      <w:pPr>
        <w:bidi/>
        <w:jc w:val="both"/>
        <w:rPr>
          <w:rFonts w:cs="David" w:hint="cs"/>
          <w:rtl/>
        </w:rPr>
      </w:pPr>
    </w:p>
    <w:p w14:paraId="082DA7A5" w14:textId="77777777" w:rsidR="000B4FFE" w:rsidRPr="000B4FFE" w:rsidRDefault="000B4FFE" w:rsidP="000B4FFE">
      <w:pPr>
        <w:bidi/>
        <w:jc w:val="both"/>
        <w:rPr>
          <w:rFonts w:cs="David" w:hint="cs"/>
          <w:rtl/>
        </w:rPr>
      </w:pPr>
    </w:p>
    <w:p w14:paraId="5A8521C8"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406DE261" w14:textId="77777777" w:rsidR="000B4FFE" w:rsidRPr="000B4FFE" w:rsidRDefault="000B4FFE" w:rsidP="000B4FFE">
      <w:pPr>
        <w:bidi/>
        <w:jc w:val="both"/>
        <w:rPr>
          <w:rFonts w:cs="David" w:hint="cs"/>
          <w:rtl/>
        </w:rPr>
      </w:pPr>
    </w:p>
    <w:p w14:paraId="52926C38" w14:textId="77777777" w:rsidR="000B4FFE" w:rsidRPr="000B4FFE" w:rsidRDefault="000B4FFE" w:rsidP="000B4FFE">
      <w:pPr>
        <w:bidi/>
        <w:jc w:val="both"/>
        <w:rPr>
          <w:rFonts w:cs="David" w:hint="cs"/>
          <w:rtl/>
        </w:rPr>
      </w:pPr>
      <w:r w:rsidRPr="000B4FFE">
        <w:rPr>
          <w:rFonts w:cs="David" w:hint="cs"/>
          <w:rtl/>
        </w:rPr>
        <w:tab/>
        <w:t xml:space="preserve">תודה. יש מתנגד אחד ונמנע אחד, ההצעה אושרה. </w:t>
      </w:r>
    </w:p>
    <w:p w14:paraId="564E7709" w14:textId="77777777" w:rsidR="000B4FFE" w:rsidRPr="000B4FFE" w:rsidRDefault="000B4FFE" w:rsidP="000B4FFE">
      <w:pPr>
        <w:bidi/>
        <w:jc w:val="both"/>
        <w:rPr>
          <w:rFonts w:cs="David" w:hint="cs"/>
          <w:rtl/>
        </w:rPr>
      </w:pPr>
    </w:p>
    <w:p w14:paraId="1B39742E" w14:textId="77777777" w:rsidR="000B4FFE" w:rsidRDefault="000B4FFE" w:rsidP="000B4FFE">
      <w:pPr>
        <w:bidi/>
        <w:jc w:val="both"/>
        <w:rPr>
          <w:rFonts w:cs="David" w:hint="cs"/>
          <w:u w:val="single"/>
          <w:rtl/>
        </w:rPr>
      </w:pPr>
    </w:p>
    <w:p w14:paraId="062ACF5F" w14:textId="77777777" w:rsidR="000B4FFE" w:rsidRDefault="000B4FFE" w:rsidP="000B4FFE">
      <w:pPr>
        <w:bidi/>
        <w:jc w:val="both"/>
        <w:rPr>
          <w:rFonts w:cs="David" w:hint="cs"/>
          <w:u w:val="single"/>
          <w:rtl/>
        </w:rPr>
      </w:pPr>
    </w:p>
    <w:p w14:paraId="33622E01" w14:textId="77777777" w:rsidR="000B4FFE" w:rsidRDefault="000B4FFE" w:rsidP="000B4FFE">
      <w:pPr>
        <w:bidi/>
        <w:jc w:val="both"/>
        <w:rPr>
          <w:rFonts w:cs="David" w:hint="cs"/>
          <w:u w:val="single"/>
          <w:rtl/>
        </w:rPr>
      </w:pPr>
    </w:p>
    <w:p w14:paraId="588BA292" w14:textId="77777777" w:rsidR="000B4FFE" w:rsidRPr="000B4FFE" w:rsidRDefault="000B4FFE" w:rsidP="000B4FFE">
      <w:pPr>
        <w:bidi/>
        <w:jc w:val="both"/>
        <w:rPr>
          <w:rFonts w:cs="David" w:hint="cs"/>
          <w:rtl/>
        </w:rPr>
      </w:pPr>
      <w:r w:rsidRPr="000B4FFE">
        <w:rPr>
          <w:rFonts w:cs="David" w:hint="cs"/>
          <w:u w:val="single"/>
          <w:rtl/>
        </w:rPr>
        <w:t>אחמד טיבי:</w:t>
      </w:r>
    </w:p>
    <w:p w14:paraId="7FE89C71" w14:textId="77777777" w:rsidR="000B4FFE" w:rsidRPr="000B4FFE" w:rsidRDefault="000B4FFE" w:rsidP="000B4FFE">
      <w:pPr>
        <w:bidi/>
        <w:jc w:val="both"/>
        <w:rPr>
          <w:rFonts w:cs="David" w:hint="cs"/>
          <w:rtl/>
        </w:rPr>
      </w:pPr>
    </w:p>
    <w:p w14:paraId="19C6A05A" w14:textId="77777777" w:rsidR="000B4FFE" w:rsidRPr="000B4FFE" w:rsidRDefault="000B4FFE" w:rsidP="000B4FFE">
      <w:pPr>
        <w:bidi/>
        <w:jc w:val="both"/>
        <w:rPr>
          <w:rFonts w:cs="David" w:hint="cs"/>
          <w:rtl/>
        </w:rPr>
      </w:pPr>
      <w:r w:rsidRPr="000B4FFE">
        <w:rPr>
          <w:rFonts w:cs="David" w:hint="cs"/>
          <w:rtl/>
        </w:rPr>
        <w:tab/>
        <w:t xml:space="preserve"> דרך אגב, חבר הכנסת </w:t>
      </w:r>
      <w:proofErr w:type="spellStart"/>
      <w:r w:rsidRPr="000B4FFE">
        <w:rPr>
          <w:rFonts w:cs="David" w:hint="cs"/>
          <w:rtl/>
        </w:rPr>
        <w:t>טלב</w:t>
      </w:r>
      <w:proofErr w:type="spellEnd"/>
      <w:r w:rsidRPr="000B4FFE">
        <w:rPr>
          <w:rFonts w:cs="David" w:hint="cs"/>
          <w:rtl/>
        </w:rPr>
        <w:t xml:space="preserve"> אלסאנע היה חבר ועדת החוץ והביטחון בתחילת הקדנציה הקודמת. </w:t>
      </w:r>
    </w:p>
    <w:p w14:paraId="74025590" w14:textId="77777777" w:rsidR="000B4FFE" w:rsidRPr="000B4FFE" w:rsidRDefault="000B4FFE" w:rsidP="000B4FFE">
      <w:pPr>
        <w:bidi/>
        <w:jc w:val="both"/>
        <w:rPr>
          <w:rFonts w:cs="David" w:hint="cs"/>
          <w:rtl/>
        </w:rPr>
      </w:pPr>
    </w:p>
    <w:p w14:paraId="18997059" w14:textId="77777777" w:rsidR="000B4FFE" w:rsidRPr="000B4FFE" w:rsidRDefault="000B4FFE" w:rsidP="000B4FFE">
      <w:pPr>
        <w:numPr>
          <w:ilvl w:val="0"/>
          <w:numId w:val="3"/>
        </w:numPr>
        <w:overflowPunct w:val="0"/>
        <w:autoSpaceDE w:val="0"/>
        <w:autoSpaceDN w:val="0"/>
        <w:bidi/>
        <w:adjustRightInd w:val="0"/>
        <w:jc w:val="center"/>
        <w:textAlignment w:val="baseline"/>
        <w:rPr>
          <w:rFonts w:cs="David" w:hint="cs"/>
          <w:b/>
          <w:bCs/>
          <w:u w:val="single"/>
          <w:rtl/>
        </w:rPr>
      </w:pPr>
      <w:r w:rsidRPr="000B4FFE">
        <w:rPr>
          <w:rFonts w:cs="David"/>
          <w:rtl/>
        </w:rPr>
        <w:br w:type="page"/>
      </w:r>
      <w:r w:rsidRPr="000B4FFE">
        <w:rPr>
          <w:rFonts w:cs="David" w:hint="cs"/>
          <w:b/>
          <w:bCs/>
          <w:rtl/>
        </w:rPr>
        <w:t xml:space="preserve">קביעת הרכב הוועדה המשותפת של ועדת הכנסת וועדת החוקה, חוק ומשפט שתדון בהחלת דין רציפות על הצעת חוק סדרי השלטון והמשפט (ביטול החלת המשפט, </w:t>
      </w:r>
      <w:r w:rsidRPr="000B4FFE">
        <w:rPr>
          <w:rFonts w:cs="David" w:hint="cs"/>
          <w:b/>
          <w:bCs/>
          <w:u w:val="single"/>
          <w:rtl/>
        </w:rPr>
        <w:t xml:space="preserve">השיפוט והמינהל) (תיקון) (עריכת משאל עם), </w:t>
      </w:r>
      <w:proofErr w:type="spellStart"/>
      <w:r w:rsidRPr="000B4FFE">
        <w:rPr>
          <w:rFonts w:cs="David" w:hint="cs"/>
          <w:b/>
          <w:bCs/>
          <w:u w:val="single"/>
          <w:rtl/>
        </w:rPr>
        <w:t>התשס"ח</w:t>
      </w:r>
      <w:proofErr w:type="spellEnd"/>
      <w:r w:rsidRPr="000B4FFE">
        <w:rPr>
          <w:rFonts w:cs="David" w:hint="cs"/>
          <w:b/>
          <w:bCs/>
          <w:u w:val="single"/>
          <w:rtl/>
        </w:rPr>
        <w:t>-2008 (כ/238)</w:t>
      </w:r>
    </w:p>
    <w:p w14:paraId="5177C3B3" w14:textId="77777777" w:rsidR="000B4FFE" w:rsidRDefault="000B4FFE" w:rsidP="000B4FFE">
      <w:pPr>
        <w:bidi/>
        <w:jc w:val="both"/>
        <w:rPr>
          <w:rFonts w:cs="David" w:hint="cs"/>
          <w:rtl/>
        </w:rPr>
      </w:pPr>
    </w:p>
    <w:p w14:paraId="7A9B7ACC" w14:textId="77777777" w:rsidR="000B4FFE" w:rsidRDefault="000B4FFE" w:rsidP="000B4FFE">
      <w:pPr>
        <w:bidi/>
        <w:jc w:val="both"/>
        <w:rPr>
          <w:rFonts w:cs="David" w:hint="cs"/>
          <w:rtl/>
        </w:rPr>
      </w:pPr>
    </w:p>
    <w:p w14:paraId="39C2DCF8" w14:textId="77777777" w:rsidR="000B4FFE" w:rsidRPr="000B4FFE" w:rsidRDefault="000B4FFE" w:rsidP="000B4FFE">
      <w:pPr>
        <w:bidi/>
        <w:jc w:val="both"/>
        <w:rPr>
          <w:rFonts w:cs="David" w:hint="cs"/>
          <w:rtl/>
        </w:rPr>
      </w:pPr>
    </w:p>
    <w:p w14:paraId="03A3EF7D"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43273646" w14:textId="77777777" w:rsidR="000B4FFE" w:rsidRPr="000B4FFE" w:rsidRDefault="000B4FFE" w:rsidP="000B4FFE">
      <w:pPr>
        <w:bidi/>
        <w:jc w:val="both"/>
        <w:rPr>
          <w:rFonts w:cs="David" w:hint="cs"/>
          <w:rtl/>
        </w:rPr>
      </w:pPr>
    </w:p>
    <w:p w14:paraId="5259E72E" w14:textId="77777777" w:rsidR="000B4FFE" w:rsidRPr="000B4FFE" w:rsidRDefault="000B4FFE" w:rsidP="000B4FFE">
      <w:pPr>
        <w:bidi/>
        <w:jc w:val="both"/>
        <w:rPr>
          <w:rFonts w:cs="David" w:hint="cs"/>
          <w:rtl/>
        </w:rPr>
      </w:pPr>
      <w:r w:rsidRPr="000B4FFE">
        <w:rPr>
          <w:rFonts w:cs="David" w:hint="cs"/>
          <w:rtl/>
        </w:rPr>
        <w:tab/>
        <w:t xml:space="preserve">הסעיף האחרון על סדר היום הוא קביעת הרכב ועדת משותפת של ועדת הכנסת וועדת החוקה, חוק ומשפט, שתדון בהחלת דין רציפות על הצעת חוק סדרי השלטון והמשפט. אתם זוכרים שהחלטנו בדיון בוועדת הכנסת להקים את הוועדה במתכונת הקודמת. תוקם ועדה משותפת וקבענו את המספרים, חמישה חברים מכל אחת מהוועדות בראשות  יושב-ראש ועדת הכנסת. </w:t>
      </w:r>
    </w:p>
    <w:p w14:paraId="5E06C20D" w14:textId="77777777" w:rsidR="000B4FFE" w:rsidRPr="000B4FFE" w:rsidRDefault="000B4FFE" w:rsidP="000B4FFE">
      <w:pPr>
        <w:bidi/>
        <w:jc w:val="both"/>
        <w:rPr>
          <w:rFonts w:cs="David" w:hint="cs"/>
          <w:rtl/>
        </w:rPr>
      </w:pPr>
    </w:p>
    <w:p w14:paraId="444F4D9B" w14:textId="77777777" w:rsidR="000B4FFE" w:rsidRPr="000B4FFE" w:rsidRDefault="000B4FFE" w:rsidP="000B4FFE">
      <w:pPr>
        <w:bidi/>
        <w:ind w:firstLine="567"/>
        <w:jc w:val="both"/>
        <w:rPr>
          <w:rFonts w:cs="David" w:hint="cs"/>
          <w:rtl/>
        </w:rPr>
      </w:pPr>
      <w:r w:rsidRPr="000B4FFE">
        <w:rPr>
          <w:rFonts w:cs="David" w:hint="cs"/>
          <w:rtl/>
        </w:rPr>
        <w:t xml:space="preserve">ועדת החוקה העבירה לנו את השמות, אני אביא לכם את ההצעה של ועדת הכנסת ואציע את זה להצבעה או לדיון, אם מישהו ירצה להתבטא. כאמור, גם זה בתיאום עם שני ראשי הוועדות. ועדת החוקה, חוק ומשפט העבירה את השמות הבאים: חברי הכנסת דוד רותם, אורי </w:t>
      </w:r>
      <w:proofErr w:type="spellStart"/>
      <w:r w:rsidRPr="000B4FFE">
        <w:rPr>
          <w:rFonts w:cs="David" w:hint="cs"/>
          <w:rtl/>
        </w:rPr>
        <w:t>אורבך</w:t>
      </w:r>
      <w:proofErr w:type="spellEnd"/>
      <w:r w:rsidRPr="000B4FFE">
        <w:rPr>
          <w:rFonts w:cs="David" w:hint="cs"/>
          <w:rtl/>
        </w:rPr>
        <w:t xml:space="preserve">, מיכאל בן-ארי, חיים רמון, כרמל שאמה. </w:t>
      </w:r>
    </w:p>
    <w:p w14:paraId="316107D4" w14:textId="77777777" w:rsidR="000B4FFE" w:rsidRPr="000B4FFE" w:rsidRDefault="000B4FFE" w:rsidP="000B4FFE">
      <w:pPr>
        <w:bidi/>
        <w:jc w:val="both"/>
        <w:rPr>
          <w:rFonts w:cs="David" w:hint="cs"/>
          <w:rtl/>
        </w:rPr>
      </w:pPr>
    </w:p>
    <w:p w14:paraId="727625A8" w14:textId="77777777" w:rsidR="000B4FFE" w:rsidRPr="000B4FFE" w:rsidRDefault="000B4FFE" w:rsidP="000B4FFE">
      <w:pPr>
        <w:bidi/>
        <w:jc w:val="both"/>
        <w:rPr>
          <w:rFonts w:cs="David" w:hint="cs"/>
          <w:rtl/>
        </w:rPr>
      </w:pPr>
      <w:r w:rsidRPr="000B4FFE">
        <w:rPr>
          <w:rFonts w:cs="David" w:hint="cs"/>
          <w:u w:val="single"/>
          <w:rtl/>
        </w:rPr>
        <w:t>אחמד טיבי:</w:t>
      </w:r>
    </w:p>
    <w:p w14:paraId="398F8F79" w14:textId="77777777" w:rsidR="000B4FFE" w:rsidRPr="000B4FFE" w:rsidRDefault="000B4FFE" w:rsidP="000B4FFE">
      <w:pPr>
        <w:bidi/>
        <w:jc w:val="both"/>
        <w:rPr>
          <w:rFonts w:cs="David" w:hint="cs"/>
          <w:rtl/>
        </w:rPr>
      </w:pPr>
    </w:p>
    <w:p w14:paraId="537FEF18" w14:textId="77777777" w:rsidR="000B4FFE" w:rsidRPr="000B4FFE" w:rsidRDefault="000B4FFE" w:rsidP="000B4FFE">
      <w:pPr>
        <w:bidi/>
        <w:jc w:val="both"/>
        <w:rPr>
          <w:rFonts w:cs="David" w:hint="cs"/>
          <w:rtl/>
        </w:rPr>
      </w:pPr>
      <w:r w:rsidRPr="000B4FFE">
        <w:rPr>
          <w:rFonts w:cs="David" w:hint="cs"/>
          <w:rtl/>
        </w:rPr>
        <w:tab/>
        <w:t xml:space="preserve">שוב, בלי </w:t>
      </w:r>
      <w:proofErr w:type="spellStart"/>
      <w:r w:rsidRPr="000B4FFE">
        <w:rPr>
          <w:rFonts w:cs="David" w:hint="cs"/>
          <w:rtl/>
        </w:rPr>
        <w:t>טלב</w:t>
      </w:r>
      <w:proofErr w:type="spellEnd"/>
      <w:r w:rsidRPr="000B4FFE">
        <w:rPr>
          <w:rFonts w:cs="David" w:hint="cs"/>
          <w:rtl/>
        </w:rPr>
        <w:t xml:space="preserve"> אלסאנע. אבל הוא חבר בוועדת החוקה. גם בישיבה הקודמת ביקשתי ואמרת שההרכב צריך להיות מאוזן. מה, מיכאל בן-ארי כן </w:t>
      </w:r>
      <w:proofErr w:type="spellStart"/>
      <w:r w:rsidRPr="000B4FFE">
        <w:rPr>
          <w:rFonts w:cs="David" w:hint="cs"/>
          <w:rtl/>
        </w:rPr>
        <w:t>וטלב</w:t>
      </w:r>
      <w:proofErr w:type="spellEnd"/>
      <w:r w:rsidRPr="000B4FFE">
        <w:rPr>
          <w:rFonts w:cs="David" w:hint="cs"/>
          <w:rtl/>
        </w:rPr>
        <w:t xml:space="preserve"> אלסאנע לא?</w:t>
      </w:r>
    </w:p>
    <w:p w14:paraId="6E045943" w14:textId="77777777" w:rsidR="000B4FFE" w:rsidRPr="000B4FFE" w:rsidRDefault="000B4FFE" w:rsidP="000B4FFE">
      <w:pPr>
        <w:bidi/>
        <w:jc w:val="both"/>
        <w:rPr>
          <w:rFonts w:cs="David" w:hint="cs"/>
          <w:rtl/>
        </w:rPr>
      </w:pPr>
    </w:p>
    <w:p w14:paraId="37E14E9C"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59918678" w14:textId="77777777" w:rsidR="000B4FFE" w:rsidRPr="000B4FFE" w:rsidRDefault="000B4FFE" w:rsidP="000B4FFE">
      <w:pPr>
        <w:bidi/>
        <w:jc w:val="both"/>
        <w:rPr>
          <w:rFonts w:cs="David" w:hint="cs"/>
          <w:rtl/>
        </w:rPr>
      </w:pPr>
    </w:p>
    <w:p w14:paraId="3EE09497" w14:textId="77777777" w:rsidR="000B4FFE" w:rsidRPr="000B4FFE" w:rsidRDefault="000B4FFE" w:rsidP="000B4FFE">
      <w:pPr>
        <w:bidi/>
        <w:jc w:val="both"/>
        <w:rPr>
          <w:rFonts w:cs="David" w:hint="cs"/>
          <w:rtl/>
        </w:rPr>
      </w:pPr>
      <w:r w:rsidRPr="000B4FFE">
        <w:rPr>
          <w:rFonts w:cs="David" w:hint="cs"/>
          <w:rtl/>
        </w:rPr>
        <w:tab/>
        <w:t xml:space="preserve">אני הבאתי לך את ההרכב של ועדת החוקה. </w:t>
      </w:r>
    </w:p>
    <w:p w14:paraId="48B14D61" w14:textId="77777777" w:rsidR="000B4FFE" w:rsidRPr="000B4FFE" w:rsidRDefault="000B4FFE" w:rsidP="000B4FFE">
      <w:pPr>
        <w:bidi/>
        <w:jc w:val="both"/>
        <w:rPr>
          <w:rFonts w:cs="David" w:hint="cs"/>
          <w:rtl/>
        </w:rPr>
      </w:pPr>
    </w:p>
    <w:p w14:paraId="54F26AFD"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72FF4333" w14:textId="77777777" w:rsidR="000B4FFE" w:rsidRPr="000B4FFE" w:rsidRDefault="000B4FFE" w:rsidP="000B4FFE">
      <w:pPr>
        <w:bidi/>
        <w:jc w:val="both"/>
        <w:rPr>
          <w:rFonts w:cs="David" w:hint="cs"/>
          <w:rtl/>
        </w:rPr>
      </w:pPr>
    </w:p>
    <w:p w14:paraId="45C1ECD2" w14:textId="77777777" w:rsidR="000B4FFE" w:rsidRPr="000B4FFE" w:rsidRDefault="000B4FFE" w:rsidP="000B4FFE">
      <w:pPr>
        <w:bidi/>
        <w:ind w:firstLine="567"/>
        <w:jc w:val="both"/>
        <w:rPr>
          <w:rFonts w:cs="David" w:hint="cs"/>
          <w:rtl/>
        </w:rPr>
      </w:pPr>
      <w:r w:rsidRPr="000B4FFE">
        <w:rPr>
          <w:rFonts w:cs="David" w:hint="cs"/>
          <w:rtl/>
        </w:rPr>
        <w:t xml:space="preserve">יש קריטריון שצריך להיות מי שנעצר לפחות פעם אחת. </w:t>
      </w:r>
    </w:p>
    <w:p w14:paraId="3BA70058" w14:textId="77777777" w:rsidR="000B4FFE" w:rsidRPr="000B4FFE" w:rsidRDefault="000B4FFE" w:rsidP="000B4FFE">
      <w:pPr>
        <w:bidi/>
        <w:jc w:val="both"/>
        <w:rPr>
          <w:rFonts w:cs="David" w:hint="cs"/>
          <w:rtl/>
        </w:rPr>
      </w:pPr>
    </w:p>
    <w:p w14:paraId="10C4F176" w14:textId="77777777" w:rsidR="000B4FFE" w:rsidRPr="000B4FFE" w:rsidRDefault="000B4FFE" w:rsidP="000B4FFE">
      <w:pPr>
        <w:bidi/>
        <w:jc w:val="both"/>
        <w:rPr>
          <w:rFonts w:cs="David" w:hint="cs"/>
          <w:rtl/>
        </w:rPr>
      </w:pPr>
      <w:r w:rsidRPr="000B4FFE">
        <w:rPr>
          <w:rFonts w:cs="David" w:hint="cs"/>
          <w:u w:val="single"/>
          <w:rtl/>
        </w:rPr>
        <w:t>אחמד טיבי:</w:t>
      </w:r>
    </w:p>
    <w:p w14:paraId="6E6FE5E6" w14:textId="77777777" w:rsidR="000B4FFE" w:rsidRPr="000B4FFE" w:rsidRDefault="000B4FFE" w:rsidP="000B4FFE">
      <w:pPr>
        <w:bidi/>
        <w:jc w:val="both"/>
        <w:rPr>
          <w:rFonts w:cs="David" w:hint="cs"/>
          <w:rtl/>
        </w:rPr>
      </w:pPr>
    </w:p>
    <w:p w14:paraId="55D3A4EF" w14:textId="77777777" w:rsidR="000B4FFE" w:rsidRPr="000B4FFE" w:rsidRDefault="000B4FFE" w:rsidP="000B4FFE">
      <w:pPr>
        <w:bidi/>
        <w:jc w:val="both"/>
        <w:rPr>
          <w:rFonts w:cs="David" w:hint="cs"/>
          <w:rtl/>
        </w:rPr>
      </w:pPr>
      <w:r w:rsidRPr="000B4FFE">
        <w:rPr>
          <w:rFonts w:cs="David" w:hint="cs"/>
          <w:rtl/>
        </w:rPr>
        <w:tab/>
        <w:t xml:space="preserve"> אנחנו מועמדים למעצר יותר מפעם אחת. </w:t>
      </w:r>
    </w:p>
    <w:p w14:paraId="336B52BF" w14:textId="77777777" w:rsidR="000B4FFE" w:rsidRPr="000B4FFE" w:rsidRDefault="000B4FFE" w:rsidP="000B4FFE">
      <w:pPr>
        <w:bidi/>
        <w:jc w:val="both"/>
        <w:rPr>
          <w:rFonts w:cs="David" w:hint="cs"/>
          <w:rtl/>
        </w:rPr>
      </w:pPr>
    </w:p>
    <w:p w14:paraId="37522EC5"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66D91D0C" w14:textId="77777777" w:rsidR="000B4FFE" w:rsidRPr="000B4FFE" w:rsidRDefault="000B4FFE" w:rsidP="000B4FFE">
      <w:pPr>
        <w:bidi/>
        <w:jc w:val="both"/>
        <w:rPr>
          <w:rFonts w:cs="David" w:hint="cs"/>
          <w:rtl/>
        </w:rPr>
      </w:pPr>
    </w:p>
    <w:p w14:paraId="323C3B43" w14:textId="77777777" w:rsidR="000B4FFE" w:rsidRPr="000B4FFE" w:rsidRDefault="000B4FFE" w:rsidP="000B4FFE">
      <w:pPr>
        <w:bidi/>
        <w:ind w:firstLine="567"/>
        <w:jc w:val="both"/>
        <w:rPr>
          <w:rFonts w:cs="David" w:hint="cs"/>
          <w:rtl/>
        </w:rPr>
      </w:pPr>
      <w:r w:rsidRPr="000B4FFE">
        <w:rPr>
          <w:rFonts w:cs="David" w:hint="cs"/>
          <w:rtl/>
        </w:rPr>
        <w:t xml:space="preserve">לפי הקריטריון הזה גם חברי הכנסת יואל חסון </w:t>
      </w:r>
      <w:proofErr w:type="spellStart"/>
      <w:r w:rsidRPr="000B4FFE">
        <w:rPr>
          <w:rFonts w:cs="David" w:hint="cs"/>
          <w:rtl/>
        </w:rPr>
        <w:t>וסטס</w:t>
      </w:r>
      <w:proofErr w:type="spellEnd"/>
      <w:r w:rsidRPr="000B4FFE">
        <w:rPr>
          <w:rFonts w:cs="David" w:hint="cs"/>
          <w:rtl/>
        </w:rPr>
        <w:t xml:space="preserve"> </w:t>
      </w:r>
      <w:proofErr w:type="spellStart"/>
      <w:r w:rsidRPr="000B4FFE">
        <w:rPr>
          <w:rFonts w:cs="David" w:hint="cs"/>
          <w:rtl/>
        </w:rPr>
        <w:t>מיסז'ניקוב</w:t>
      </w:r>
      <w:proofErr w:type="spellEnd"/>
      <w:r w:rsidRPr="000B4FFE">
        <w:rPr>
          <w:rFonts w:cs="David" w:hint="cs"/>
          <w:rtl/>
        </w:rPr>
        <w:t xml:space="preserve"> היו צריכים להיות מועמדים. עבדכם הנאמן וחבר הכנסת </w:t>
      </w:r>
      <w:proofErr w:type="spellStart"/>
      <w:r w:rsidRPr="000B4FFE">
        <w:rPr>
          <w:rFonts w:cs="David" w:hint="cs"/>
          <w:rtl/>
        </w:rPr>
        <w:t>אילטוב</w:t>
      </w:r>
      <w:proofErr w:type="spellEnd"/>
      <w:r w:rsidRPr="000B4FFE">
        <w:rPr>
          <w:rFonts w:cs="David" w:hint="cs"/>
          <w:rtl/>
        </w:rPr>
        <w:t xml:space="preserve"> רק במקרה לא נכללים ברשימה הזאת, היה לנו סיכוי מצוין להיכנס לאותה רשימה, מסיבות אחרות. </w:t>
      </w:r>
    </w:p>
    <w:p w14:paraId="4BBA5461" w14:textId="77777777" w:rsidR="000B4FFE" w:rsidRPr="000B4FFE" w:rsidRDefault="000B4FFE" w:rsidP="000B4FFE">
      <w:pPr>
        <w:bidi/>
        <w:ind w:firstLine="567"/>
        <w:jc w:val="both"/>
        <w:rPr>
          <w:rFonts w:cs="David" w:hint="cs"/>
          <w:rtl/>
        </w:rPr>
      </w:pPr>
    </w:p>
    <w:p w14:paraId="4643DB50" w14:textId="77777777" w:rsidR="000B4FFE" w:rsidRPr="000B4FFE" w:rsidRDefault="000B4FFE" w:rsidP="000B4FFE">
      <w:pPr>
        <w:bidi/>
        <w:ind w:firstLine="567"/>
        <w:jc w:val="both"/>
        <w:rPr>
          <w:rFonts w:cs="David" w:hint="cs"/>
          <w:rtl/>
        </w:rPr>
      </w:pPr>
      <w:r w:rsidRPr="000B4FFE">
        <w:rPr>
          <w:rFonts w:cs="David" w:hint="cs"/>
          <w:rtl/>
        </w:rPr>
        <w:t xml:space="preserve">אני מביא את ההצעה של ועדת הכנסת: חברי הכנסת זאב </w:t>
      </w:r>
      <w:proofErr w:type="spellStart"/>
      <w:r w:rsidRPr="000B4FFE">
        <w:rPr>
          <w:rFonts w:cs="David" w:hint="cs"/>
          <w:rtl/>
        </w:rPr>
        <w:t>אלקין</w:t>
      </w:r>
      <w:proofErr w:type="spellEnd"/>
      <w:r w:rsidRPr="000B4FFE">
        <w:rPr>
          <w:rFonts w:cs="David" w:hint="cs"/>
          <w:rtl/>
        </w:rPr>
        <w:t xml:space="preserve">, יריב </w:t>
      </w:r>
      <w:proofErr w:type="spellStart"/>
      <w:r w:rsidRPr="000B4FFE">
        <w:rPr>
          <w:rFonts w:cs="David" w:hint="cs"/>
          <w:rtl/>
        </w:rPr>
        <w:t>לוין</w:t>
      </w:r>
      <w:proofErr w:type="spellEnd"/>
      <w:r w:rsidRPr="000B4FFE">
        <w:rPr>
          <w:rFonts w:cs="David" w:hint="cs"/>
          <w:rtl/>
        </w:rPr>
        <w:t xml:space="preserve">, איתן כבל, אברהם מיכאלי ונציג של סיעת קדימה. דברתי אתמול עם יושבת-ראש סיעת קדימה, היא עוד לא החליטה. </w:t>
      </w:r>
    </w:p>
    <w:p w14:paraId="3441703E" w14:textId="77777777" w:rsidR="000B4FFE" w:rsidRPr="000B4FFE" w:rsidRDefault="000B4FFE" w:rsidP="000B4FFE">
      <w:pPr>
        <w:bidi/>
        <w:jc w:val="both"/>
        <w:rPr>
          <w:rFonts w:cs="David" w:hint="cs"/>
          <w:rtl/>
        </w:rPr>
      </w:pPr>
    </w:p>
    <w:p w14:paraId="4D7BCEBE" w14:textId="77777777" w:rsidR="000B4FFE" w:rsidRPr="000B4FFE" w:rsidRDefault="000B4FFE" w:rsidP="000B4FFE">
      <w:pPr>
        <w:bidi/>
        <w:jc w:val="both"/>
        <w:rPr>
          <w:rFonts w:cs="David" w:hint="cs"/>
          <w:u w:val="single"/>
          <w:rtl/>
        </w:rPr>
      </w:pPr>
      <w:r w:rsidRPr="000B4FFE">
        <w:rPr>
          <w:rFonts w:cs="David" w:hint="cs"/>
          <w:u w:val="single"/>
          <w:rtl/>
        </w:rPr>
        <w:t xml:space="preserve">יוחנן </w:t>
      </w:r>
      <w:proofErr w:type="spellStart"/>
      <w:r w:rsidRPr="000B4FFE">
        <w:rPr>
          <w:rFonts w:cs="David" w:hint="cs"/>
          <w:u w:val="single"/>
          <w:rtl/>
        </w:rPr>
        <w:t>פלסנר</w:t>
      </w:r>
      <w:proofErr w:type="spellEnd"/>
      <w:r w:rsidRPr="000B4FFE">
        <w:rPr>
          <w:rFonts w:cs="David" w:hint="cs"/>
          <w:u w:val="single"/>
          <w:rtl/>
        </w:rPr>
        <w:t>:</w:t>
      </w:r>
    </w:p>
    <w:p w14:paraId="21B72F29" w14:textId="77777777" w:rsidR="000B4FFE" w:rsidRPr="000B4FFE" w:rsidRDefault="000B4FFE" w:rsidP="000B4FFE">
      <w:pPr>
        <w:bidi/>
        <w:jc w:val="both"/>
        <w:rPr>
          <w:rFonts w:cs="David" w:hint="cs"/>
          <w:rtl/>
        </w:rPr>
      </w:pPr>
    </w:p>
    <w:p w14:paraId="0B98ED19" w14:textId="77777777" w:rsidR="000B4FFE" w:rsidRPr="000B4FFE" w:rsidRDefault="000B4FFE" w:rsidP="000B4FFE">
      <w:pPr>
        <w:bidi/>
        <w:ind w:firstLine="567"/>
        <w:jc w:val="both"/>
        <w:rPr>
          <w:rFonts w:cs="David" w:hint="cs"/>
          <w:rtl/>
        </w:rPr>
      </w:pPr>
      <w:r w:rsidRPr="000B4FFE">
        <w:rPr>
          <w:rFonts w:cs="David" w:hint="cs"/>
          <w:rtl/>
        </w:rPr>
        <w:t xml:space="preserve">רוני בר-און. </w:t>
      </w:r>
    </w:p>
    <w:p w14:paraId="04CC8A37" w14:textId="77777777" w:rsidR="000B4FFE" w:rsidRPr="000B4FFE" w:rsidRDefault="000B4FFE" w:rsidP="000B4FFE">
      <w:pPr>
        <w:bidi/>
        <w:jc w:val="both"/>
        <w:rPr>
          <w:rFonts w:cs="David" w:hint="cs"/>
          <w:rtl/>
        </w:rPr>
      </w:pPr>
    </w:p>
    <w:p w14:paraId="35DF00F3"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4734411E" w14:textId="77777777" w:rsidR="000B4FFE" w:rsidRPr="000B4FFE" w:rsidRDefault="000B4FFE" w:rsidP="000B4FFE">
      <w:pPr>
        <w:bidi/>
        <w:jc w:val="both"/>
        <w:rPr>
          <w:rFonts w:cs="David" w:hint="cs"/>
          <w:rtl/>
        </w:rPr>
      </w:pPr>
    </w:p>
    <w:p w14:paraId="3AB309BE" w14:textId="77777777" w:rsidR="000B4FFE" w:rsidRPr="000B4FFE" w:rsidRDefault="000B4FFE" w:rsidP="000B4FFE">
      <w:pPr>
        <w:bidi/>
        <w:jc w:val="both"/>
        <w:rPr>
          <w:rFonts w:cs="David" w:hint="cs"/>
          <w:rtl/>
        </w:rPr>
      </w:pPr>
      <w:r w:rsidRPr="000B4FFE">
        <w:rPr>
          <w:rFonts w:cs="David" w:hint="cs"/>
          <w:rtl/>
        </w:rPr>
        <w:tab/>
        <w:t>החלטתם?</w:t>
      </w:r>
    </w:p>
    <w:p w14:paraId="0189A2CE" w14:textId="77777777" w:rsidR="000B4FFE" w:rsidRPr="000B4FFE" w:rsidRDefault="000B4FFE" w:rsidP="000B4FFE">
      <w:pPr>
        <w:bidi/>
        <w:jc w:val="both"/>
        <w:rPr>
          <w:rFonts w:cs="David" w:hint="cs"/>
          <w:rtl/>
        </w:rPr>
      </w:pPr>
    </w:p>
    <w:p w14:paraId="18377814"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2306566F" w14:textId="77777777" w:rsidR="000B4FFE" w:rsidRPr="000B4FFE" w:rsidRDefault="000B4FFE" w:rsidP="000B4FFE">
      <w:pPr>
        <w:bidi/>
        <w:jc w:val="both"/>
        <w:rPr>
          <w:rFonts w:cs="David" w:hint="cs"/>
          <w:u w:val="single"/>
          <w:rtl/>
        </w:rPr>
      </w:pPr>
    </w:p>
    <w:p w14:paraId="452EA406" w14:textId="77777777" w:rsidR="000B4FFE" w:rsidRPr="000B4FFE" w:rsidRDefault="000B4FFE" w:rsidP="000B4FFE">
      <w:pPr>
        <w:bidi/>
        <w:ind w:firstLine="567"/>
        <w:jc w:val="both"/>
        <w:rPr>
          <w:rFonts w:cs="David" w:hint="cs"/>
          <w:rtl/>
        </w:rPr>
      </w:pPr>
      <w:r w:rsidRPr="000B4FFE">
        <w:rPr>
          <w:rFonts w:cs="David" w:hint="cs"/>
          <w:rtl/>
        </w:rPr>
        <w:t xml:space="preserve">טרם הוחלט. </w:t>
      </w:r>
    </w:p>
    <w:p w14:paraId="29574526" w14:textId="77777777" w:rsidR="000B4FFE" w:rsidRPr="000B4FFE" w:rsidRDefault="000B4FFE" w:rsidP="000B4FFE">
      <w:pPr>
        <w:bidi/>
        <w:jc w:val="both"/>
        <w:rPr>
          <w:rFonts w:cs="David" w:hint="cs"/>
          <w:rtl/>
        </w:rPr>
      </w:pPr>
    </w:p>
    <w:p w14:paraId="14047F33"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0B908A71" w14:textId="77777777" w:rsidR="000B4FFE" w:rsidRPr="000B4FFE" w:rsidRDefault="000B4FFE" w:rsidP="000B4FFE">
      <w:pPr>
        <w:bidi/>
        <w:jc w:val="both"/>
        <w:rPr>
          <w:rFonts w:cs="David" w:hint="cs"/>
          <w:rtl/>
        </w:rPr>
      </w:pPr>
    </w:p>
    <w:p w14:paraId="431BCC65" w14:textId="77777777" w:rsidR="000B4FFE" w:rsidRPr="000B4FFE" w:rsidRDefault="000B4FFE" w:rsidP="000B4FFE">
      <w:pPr>
        <w:bidi/>
        <w:ind w:firstLine="567"/>
        <w:jc w:val="both"/>
        <w:rPr>
          <w:rFonts w:cs="David" w:hint="cs"/>
          <w:rtl/>
        </w:rPr>
      </w:pPr>
      <w:r w:rsidRPr="000B4FFE">
        <w:rPr>
          <w:rFonts w:cs="David" w:hint="cs"/>
          <w:rtl/>
        </w:rPr>
        <w:t xml:space="preserve">יש שתי אפשרויות: או שתודיעו לי עכשיו מי השם או שנשים את דליה איציק, כיושבת ראש הסיעה, ואם היא תרצה להחליף נאשר החלפה. </w:t>
      </w:r>
    </w:p>
    <w:p w14:paraId="1C7D1323" w14:textId="77777777" w:rsidR="000B4FFE" w:rsidRPr="000B4FFE" w:rsidRDefault="000B4FFE" w:rsidP="000B4FFE">
      <w:pPr>
        <w:bidi/>
        <w:jc w:val="both"/>
        <w:rPr>
          <w:rFonts w:cs="David" w:hint="cs"/>
          <w:rtl/>
        </w:rPr>
      </w:pPr>
    </w:p>
    <w:p w14:paraId="0553F465" w14:textId="77777777" w:rsidR="000B4FFE" w:rsidRPr="000B4FFE" w:rsidRDefault="000B4FFE" w:rsidP="000B4FFE">
      <w:pPr>
        <w:bidi/>
        <w:jc w:val="both"/>
        <w:rPr>
          <w:rFonts w:cs="David" w:hint="cs"/>
          <w:u w:val="single"/>
          <w:rtl/>
        </w:rPr>
      </w:pPr>
      <w:r w:rsidRPr="000B4FFE">
        <w:rPr>
          <w:rFonts w:cs="David" w:hint="cs"/>
          <w:u w:val="single"/>
          <w:rtl/>
        </w:rPr>
        <w:t>שלמה מולה:</w:t>
      </w:r>
    </w:p>
    <w:p w14:paraId="00D36F88" w14:textId="77777777" w:rsidR="000B4FFE" w:rsidRPr="000B4FFE" w:rsidRDefault="000B4FFE" w:rsidP="000B4FFE">
      <w:pPr>
        <w:bidi/>
        <w:jc w:val="both"/>
        <w:rPr>
          <w:rFonts w:cs="David" w:hint="cs"/>
          <w:u w:val="single"/>
          <w:rtl/>
        </w:rPr>
      </w:pPr>
    </w:p>
    <w:p w14:paraId="4A6A67A8" w14:textId="77777777" w:rsidR="000B4FFE" w:rsidRPr="000B4FFE" w:rsidRDefault="000B4FFE" w:rsidP="000B4FFE">
      <w:pPr>
        <w:bidi/>
        <w:ind w:firstLine="567"/>
        <w:jc w:val="both"/>
        <w:rPr>
          <w:rFonts w:cs="David" w:hint="cs"/>
          <w:rtl/>
        </w:rPr>
      </w:pPr>
      <w:r w:rsidRPr="000B4FFE">
        <w:rPr>
          <w:rFonts w:cs="David" w:hint="cs"/>
          <w:rtl/>
        </w:rPr>
        <w:t>חזרתי בי, הבנתי שזה כן רוני בר-און.</w:t>
      </w:r>
    </w:p>
    <w:p w14:paraId="6F177B29" w14:textId="77777777" w:rsidR="000B4FFE" w:rsidRPr="000B4FFE" w:rsidRDefault="000B4FFE" w:rsidP="000B4FFE">
      <w:pPr>
        <w:bidi/>
        <w:jc w:val="both"/>
        <w:rPr>
          <w:rFonts w:cs="David" w:hint="cs"/>
          <w:rtl/>
        </w:rPr>
      </w:pPr>
    </w:p>
    <w:p w14:paraId="72DCC51C"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1A82AEB2" w14:textId="77777777" w:rsidR="000B4FFE" w:rsidRPr="000B4FFE" w:rsidRDefault="000B4FFE" w:rsidP="000B4FFE">
      <w:pPr>
        <w:bidi/>
        <w:jc w:val="both"/>
        <w:rPr>
          <w:rFonts w:cs="David" w:hint="cs"/>
          <w:rtl/>
        </w:rPr>
      </w:pPr>
    </w:p>
    <w:p w14:paraId="2274AF51" w14:textId="77777777" w:rsidR="000B4FFE" w:rsidRPr="000B4FFE" w:rsidRDefault="000B4FFE" w:rsidP="000B4FFE">
      <w:pPr>
        <w:bidi/>
        <w:jc w:val="both"/>
        <w:rPr>
          <w:rFonts w:cs="David" w:hint="cs"/>
          <w:rtl/>
        </w:rPr>
      </w:pPr>
      <w:r w:rsidRPr="000B4FFE">
        <w:rPr>
          <w:rFonts w:cs="David" w:hint="cs"/>
          <w:rtl/>
        </w:rPr>
        <w:tab/>
        <w:t xml:space="preserve">בסדר גמור, אז מביא את ההצעה: חברי הכנסת יריב </w:t>
      </w:r>
      <w:proofErr w:type="spellStart"/>
      <w:r w:rsidRPr="000B4FFE">
        <w:rPr>
          <w:rFonts w:cs="David" w:hint="cs"/>
          <w:rtl/>
        </w:rPr>
        <w:t>לוין</w:t>
      </w:r>
      <w:proofErr w:type="spellEnd"/>
      <w:r w:rsidRPr="000B4FFE">
        <w:rPr>
          <w:rFonts w:cs="David" w:hint="cs"/>
          <w:rtl/>
        </w:rPr>
        <w:t xml:space="preserve">, זאב </w:t>
      </w:r>
      <w:proofErr w:type="spellStart"/>
      <w:r w:rsidRPr="000B4FFE">
        <w:rPr>
          <w:rFonts w:cs="David" w:hint="cs"/>
          <w:rtl/>
        </w:rPr>
        <w:t>אלקין</w:t>
      </w:r>
      <w:proofErr w:type="spellEnd"/>
      <w:r w:rsidRPr="000B4FFE">
        <w:rPr>
          <w:rFonts w:cs="David" w:hint="cs"/>
          <w:rtl/>
        </w:rPr>
        <w:t xml:space="preserve">, איתן כבל, אברהם מיכאלי, רוני בר-און. </w:t>
      </w:r>
    </w:p>
    <w:p w14:paraId="7176894B" w14:textId="77777777" w:rsidR="000B4FFE" w:rsidRPr="000B4FFE" w:rsidRDefault="000B4FFE" w:rsidP="000B4FFE">
      <w:pPr>
        <w:bidi/>
        <w:jc w:val="both"/>
        <w:rPr>
          <w:rFonts w:cs="David" w:hint="cs"/>
          <w:rtl/>
        </w:rPr>
      </w:pPr>
    </w:p>
    <w:p w14:paraId="6B7DFE66" w14:textId="77777777" w:rsidR="000B4FFE" w:rsidRPr="000B4FFE" w:rsidRDefault="000B4FFE" w:rsidP="000B4FFE">
      <w:pPr>
        <w:bidi/>
        <w:jc w:val="both"/>
        <w:rPr>
          <w:rFonts w:cs="David" w:hint="cs"/>
          <w:u w:val="single"/>
          <w:rtl/>
        </w:rPr>
      </w:pPr>
      <w:r w:rsidRPr="000B4FFE">
        <w:rPr>
          <w:rFonts w:cs="David" w:hint="cs"/>
          <w:u w:val="single"/>
          <w:rtl/>
        </w:rPr>
        <w:t>אילן גילאון:</w:t>
      </w:r>
    </w:p>
    <w:p w14:paraId="5B958E82" w14:textId="77777777" w:rsidR="000B4FFE" w:rsidRPr="000B4FFE" w:rsidRDefault="000B4FFE" w:rsidP="000B4FFE">
      <w:pPr>
        <w:bidi/>
        <w:jc w:val="both"/>
        <w:rPr>
          <w:rFonts w:cs="David" w:hint="cs"/>
          <w:rtl/>
        </w:rPr>
      </w:pPr>
    </w:p>
    <w:p w14:paraId="1388EA05" w14:textId="77777777" w:rsidR="000B4FFE" w:rsidRPr="000B4FFE" w:rsidRDefault="000B4FFE" w:rsidP="000B4FFE">
      <w:pPr>
        <w:bidi/>
        <w:ind w:firstLine="567"/>
        <w:jc w:val="both"/>
        <w:rPr>
          <w:rFonts w:cs="David" w:hint="cs"/>
          <w:rtl/>
        </w:rPr>
      </w:pPr>
      <w:r w:rsidRPr="000B4FFE">
        <w:rPr>
          <w:rFonts w:cs="David" w:hint="cs"/>
          <w:rtl/>
        </w:rPr>
        <w:t xml:space="preserve">מה עם הסיעות הקטנות? הסיעה שלי איננה מיוצגת בשום הרכב של שום ועדה משותפת. ההומוגניות היא גם בתפיסה. </w:t>
      </w:r>
    </w:p>
    <w:p w14:paraId="06867EA9" w14:textId="77777777" w:rsidR="000B4FFE" w:rsidRPr="000B4FFE" w:rsidRDefault="000B4FFE" w:rsidP="000B4FFE">
      <w:pPr>
        <w:bidi/>
        <w:jc w:val="both"/>
        <w:rPr>
          <w:rFonts w:cs="David" w:hint="cs"/>
          <w:rtl/>
        </w:rPr>
      </w:pPr>
    </w:p>
    <w:p w14:paraId="70B5DFC0"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0C55B819" w14:textId="77777777" w:rsidR="000B4FFE" w:rsidRPr="000B4FFE" w:rsidRDefault="000B4FFE" w:rsidP="000B4FFE">
      <w:pPr>
        <w:bidi/>
        <w:jc w:val="both"/>
        <w:rPr>
          <w:rFonts w:cs="David" w:hint="cs"/>
          <w:rtl/>
        </w:rPr>
      </w:pPr>
    </w:p>
    <w:p w14:paraId="4F84478F" w14:textId="77777777" w:rsidR="000B4FFE" w:rsidRPr="000B4FFE" w:rsidRDefault="000B4FFE" w:rsidP="000B4FFE">
      <w:pPr>
        <w:bidi/>
        <w:ind w:firstLine="567"/>
        <w:jc w:val="both"/>
        <w:rPr>
          <w:rFonts w:cs="David" w:hint="cs"/>
          <w:rtl/>
        </w:rPr>
      </w:pPr>
      <w:r w:rsidRPr="000B4FFE">
        <w:rPr>
          <w:rFonts w:cs="David" w:hint="cs"/>
          <w:rtl/>
        </w:rPr>
        <w:t xml:space="preserve">אני מזכיר לאדוני שאתם מיוצגים בוועדת הכנסת אתה מיוצג על בסיס סיעת קדימה. </w:t>
      </w:r>
    </w:p>
    <w:p w14:paraId="20BA26CC" w14:textId="77777777" w:rsidR="000B4FFE" w:rsidRPr="000B4FFE" w:rsidRDefault="000B4FFE" w:rsidP="000B4FFE">
      <w:pPr>
        <w:bidi/>
        <w:jc w:val="both"/>
        <w:rPr>
          <w:rFonts w:cs="David" w:hint="cs"/>
          <w:rtl/>
        </w:rPr>
      </w:pPr>
    </w:p>
    <w:p w14:paraId="206F1E87" w14:textId="77777777" w:rsidR="000B4FFE" w:rsidRPr="000B4FFE" w:rsidRDefault="000B4FFE" w:rsidP="000B4FFE">
      <w:pPr>
        <w:bidi/>
        <w:jc w:val="both"/>
        <w:rPr>
          <w:rFonts w:cs="David" w:hint="cs"/>
          <w:u w:val="single"/>
          <w:rtl/>
        </w:rPr>
      </w:pPr>
      <w:r w:rsidRPr="000B4FFE">
        <w:rPr>
          <w:rFonts w:cs="David" w:hint="cs"/>
          <w:u w:val="single"/>
          <w:rtl/>
        </w:rPr>
        <w:t>אילן גילאון:</w:t>
      </w:r>
    </w:p>
    <w:p w14:paraId="61F2E048" w14:textId="77777777" w:rsidR="000B4FFE" w:rsidRPr="000B4FFE" w:rsidRDefault="000B4FFE" w:rsidP="000B4FFE">
      <w:pPr>
        <w:bidi/>
        <w:jc w:val="both"/>
        <w:rPr>
          <w:rFonts w:cs="David" w:hint="cs"/>
          <w:rtl/>
        </w:rPr>
      </w:pPr>
    </w:p>
    <w:p w14:paraId="3D930FAF" w14:textId="77777777" w:rsidR="000B4FFE" w:rsidRPr="000B4FFE" w:rsidRDefault="000B4FFE" w:rsidP="000B4FFE">
      <w:pPr>
        <w:bidi/>
        <w:ind w:firstLine="567"/>
        <w:jc w:val="both"/>
        <w:rPr>
          <w:rFonts w:cs="David" w:hint="cs"/>
          <w:rtl/>
        </w:rPr>
      </w:pPr>
      <w:r w:rsidRPr="000B4FFE">
        <w:rPr>
          <w:rFonts w:cs="David" w:hint="cs"/>
          <w:rtl/>
        </w:rPr>
        <w:t xml:space="preserve">אז אבוא כמשקיף. </w:t>
      </w:r>
    </w:p>
    <w:p w14:paraId="4DCD8B22" w14:textId="77777777" w:rsidR="000B4FFE" w:rsidRPr="000B4FFE" w:rsidRDefault="000B4FFE" w:rsidP="000B4FFE">
      <w:pPr>
        <w:bidi/>
        <w:jc w:val="both"/>
        <w:rPr>
          <w:rFonts w:cs="David" w:hint="cs"/>
          <w:rtl/>
        </w:rPr>
      </w:pPr>
    </w:p>
    <w:p w14:paraId="615F7A08"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26D96737" w14:textId="77777777" w:rsidR="000B4FFE" w:rsidRPr="000B4FFE" w:rsidRDefault="000B4FFE" w:rsidP="000B4FFE">
      <w:pPr>
        <w:bidi/>
        <w:jc w:val="both"/>
        <w:rPr>
          <w:rFonts w:cs="David" w:hint="cs"/>
          <w:rtl/>
        </w:rPr>
      </w:pPr>
    </w:p>
    <w:p w14:paraId="7D596871" w14:textId="77777777" w:rsidR="000B4FFE" w:rsidRPr="000B4FFE" w:rsidRDefault="000B4FFE" w:rsidP="000B4FFE">
      <w:pPr>
        <w:bidi/>
        <w:ind w:firstLine="567"/>
        <w:jc w:val="both"/>
        <w:rPr>
          <w:rFonts w:cs="David" w:hint="cs"/>
          <w:rtl/>
        </w:rPr>
      </w:pPr>
      <w:r w:rsidRPr="000B4FFE">
        <w:rPr>
          <w:rFonts w:cs="David" w:hint="cs"/>
          <w:rtl/>
        </w:rPr>
        <w:t xml:space="preserve">לפי הסיכום שהגעתי עם יושבת-ראש סיעת קדימה, בהרכב הזה לקדימה יש מקום אחד והם שמים את רוני בר-און. הזכרתי את שמך כשדיברתי עם דליה, אבל אני לא יכול לכפות על סיעת קדימה - - - </w:t>
      </w:r>
    </w:p>
    <w:p w14:paraId="6A08B17B" w14:textId="77777777" w:rsidR="000B4FFE" w:rsidRPr="000B4FFE" w:rsidRDefault="000B4FFE" w:rsidP="000B4FFE">
      <w:pPr>
        <w:bidi/>
        <w:ind w:firstLine="567"/>
        <w:jc w:val="both"/>
        <w:rPr>
          <w:rFonts w:cs="David" w:hint="cs"/>
          <w:rtl/>
        </w:rPr>
      </w:pPr>
    </w:p>
    <w:p w14:paraId="6A8DB464" w14:textId="77777777" w:rsidR="000B4FFE" w:rsidRPr="000B4FFE" w:rsidRDefault="000B4FFE" w:rsidP="000B4FFE">
      <w:pPr>
        <w:bidi/>
        <w:jc w:val="both"/>
        <w:rPr>
          <w:rFonts w:cs="David" w:hint="cs"/>
          <w:rtl/>
        </w:rPr>
      </w:pPr>
      <w:r w:rsidRPr="000B4FFE">
        <w:rPr>
          <w:rFonts w:cs="David" w:hint="cs"/>
          <w:u w:val="single"/>
          <w:rtl/>
        </w:rPr>
        <w:t>אחמד טיבי:</w:t>
      </w:r>
    </w:p>
    <w:p w14:paraId="594E5211" w14:textId="77777777" w:rsidR="000B4FFE" w:rsidRPr="000B4FFE" w:rsidRDefault="000B4FFE" w:rsidP="000B4FFE">
      <w:pPr>
        <w:bidi/>
        <w:jc w:val="both"/>
        <w:rPr>
          <w:rFonts w:cs="David" w:hint="cs"/>
          <w:rtl/>
        </w:rPr>
      </w:pPr>
    </w:p>
    <w:p w14:paraId="2CAF4C0A" w14:textId="77777777" w:rsidR="000B4FFE" w:rsidRPr="000B4FFE" w:rsidRDefault="000B4FFE" w:rsidP="000B4FFE">
      <w:pPr>
        <w:bidi/>
        <w:ind w:firstLine="567"/>
        <w:jc w:val="both"/>
        <w:rPr>
          <w:rFonts w:cs="David" w:hint="cs"/>
          <w:rtl/>
        </w:rPr>
      </w:pPr>
      <w:r w:rsidRPr="000B4FFE">
        <w:rPr>
          <w:rFonts w:cs="David" w:hint="cs"/>
          <w:rtl/>
        </w:rPr>
        <w:t xml:space="preserve">האם הזכרת את השם של </w:t>
      </w:r>
      <w:proofErr w:type="spellStart"/>
      <w:r w:rsidRPr="000B4FFE">
        <w:rPr>
          <w:rFonts w:cs="David" w:hint="cs"/>
          <w:rtl/>
        </w:rPr>
        <w:t>טלב</w:t>
      </w:r>
      <w:proofErr w:type="spellEnd"/>
      <w:r w:rsidRPr="000B4FFE">
        <w:rPr>
          <w:rFonts w:cs="David" w:hint="cs"/>
          <w:rtl/>
        </w:rPr>
        <w:t xml:space="preserve"> אלסאנע?</w:t>
      </w:r>
    </w:p>
    <w:p w14:paraId="5C04EAC1" w14:textId="77777777" w:rsidR="000B4FFE" w:rsidRPr="000B4FFE" w:rsidRDefault="000B4FFE" w:rsidP="000B4FFE">
      <w:pPr>
        <w:bidi/>
        <w:ind w:firstLine="567"/>
        <w:jc w:val="both"/>
        <w:rPr>
          <w:rFonts w:cs="David" w:hint="cs"/>
          <w:rtl/>
        </w:rPr>
      </w:pPr>
    </w:p>
    <w:p w14:paraId="43AEE71F"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27E57784" w14:textId="77777777" w:rsidR="000B4FFE" w:rsidRPr="000B4FFE" w:rsidRDefault="000B4FFE" w:rsidP="000B4FFE">
      <w:pPr>
        <w:bidi/>
        <w:ind w:firstLine="567"/>
        <w:jc w:val="both"/>
        <w:rPr>
          <w:rFonts w:cs="David" w:hint="cs"/>
          <w:rtl/>
        </w:rPr>
      </w:pPr>
    </w:p>
    <w:p w14:paraId="2926C1F8" w14:textId="77777777" w:rsidR="000B4FFE" w:rsidRPr="000B4FFE" w:rsidRDefault="000B4FFE" w:rsidP="000B4FFE">
      <w:pPr>
        <w:bidi/>
        <w:ind w:firstLine="567"/>
        <w:jc w:val="both"/>
        <w:rPr>
          <w:rFonts w:cs="David" w:hint="cs"/>
          <w:rtl/>
        </w:rPr>
      </w:pPr>
      <w:r w:rsidRPr="000B4FFE">
        <w:rPr>
          <w:rFonts w:cs="David" w:hint="cs"/>
          <w:rtl/>
        </w:rPr>
        <w:t>לא, הוא לא חבר ועדת הכנסת. אני מביא להצבעה את ההצעה הזאת, הפעם הוועדה המשותפת היא בראשותי, כיושב-ראש ועדת הכנסת. מי בעד? מי נגד? מי נמנע?</w:t>
      </w:r>
    </w:p>
    <w:p w14:paraId="4EEC17B7" w14:textId="77777777" w:rsidR="000B4FFE" w:rsidRPr="000B4FFE" w:rsidRDefault="000B4FFE" w:rsidP="000B4FFE">
      <w:pPr>
        <w:bidi/>
        <w:jc w:val="both"/>
        <w:rPr>
          <w:rFonts w:cs="David" w:hint="cs"/>
          <w:rtl/>
        </w:rPr>
      </w:pPr>
    </w:p>
    <w:p w14:paraId="5256B267" w14:textId="77777777" w:rsidR="000B4FFE" w:rsidRPr="000B4FFE" w:rsidRDefault="000B4FFE" w:rsidP="000B4FFE">
      <w:pPr>
        <w:bidi/>
        <w:jc w:val="center"/>
        <w:rPr>
          <w:rFonts w:cs="David" w:hint="cs"/>
          <w:b/>
          <w:bCs/>
          <w:rtl/>
        </w:rPr>
      </w:pPr>
      <w:r w:rsidRPr="000B4FFE">
        <w:rPr>
          <w:rFonts w:cs="David" w:hint="cs"/>
          <w:b/>
          <w:bCs/>
          <w:rtl/>
        </w:rPr>
        <w:t>הצבעה</w:t>
      </w:r>
    </w:p>
    <w:p w14:paraId="6306FAF9" w14:textId="77777777" w:rsidR="000B4FFE" w:rsidRPr="000B4FFE" w:rsidRDefault="000B4FFE" w:rsidP="000B4FFE">
      <w:pPr>
        <w:bidi/>
        <w:jc w:val="center"/>
        <w:rPr>
          <w:rFonts w:cs="David" w:hint="cs"/>
          <w:b/>
          <w:bCs/>
          <w:rtl/>
        </w:rPr>
      </w:pPr>
    </w:p>
    <w:p w14:paraId="1DD70F55" w14:textId="77777777" w:rsidR="000B4FFE" w:rsidRPr="000B4FFE" w:rsidRDefault="000B4FFE" w:rsidP="000B4FFE">
      <w:pPr>
        <w:bidi/>
        <w:jc w:val="center"/>
        <w:rPr>
          <w:rFonts w:cs="David" w:hint="cs"/>
          <w:b/>
          <w:bCs/>
          <w:rtl/>
        </w:rPr>
      </w:pPr>
      <w:r w:rsidRPr="000B4FFE">
        <w:rPr>
          <w:rFonts w:cs="David" w:hint="cs"/>
          <w:b/>
          <w:bCs/>
          <w:rtl/>
        </w:rPr>
        <w:t xml:space="preserve">בעד </w:t>
      </w:r>
      <w:r w:rsidRPr="000B4FFE">
        <w:rPr>
          <w:rFonts w:cs="David"/>
          <w:b/>
          <w:bCs/>
          <w:rtl/>
        </w:rPr>
        <w:t>–</w:t>
      </w:r>
      <w:r w:rsidRPr="000B4FFE">
        <w:rPr>
          <w:rFonts w:cs="David" w:hint="cs"/>
          <w:b/>
          <w:bCs/>
          <w:rtl/>
        </w:rPr>
        <w:t xml:space="preserve"> רוב</w:t>
      </w:r>
    </w:p>
    <w:p w14:paraId="5E73E06E" w14:textId="77777777" w:rsidR="000B4FFE" w:rsidRPr="000B4FFE" w:rsidRDefault="000B4FFE" w:rsidP="000B4FFE">
      <w:pPr>
        <w:bidi/>
        <w:jc w:val="center"/>
        <w:rPr>
          <w:rFonts w:cs="David" w:hint="cs"/>
          <w:b/>
          <w:bCs/>
          <w:rtl/>
        </w:rPr>
      </w:pPr>
      <w:r w:rsidRPr="000B4FFE">
        <w:rPr>
          <w:rFonts w:cs="David" w:hint="cs"/>
          <w:b/>
          <w:bCs/>
          <w:rtl/>
        </w:rPr>
        <w:t xml:space="preserve">נגד </w:t>
      </w:r>
      <w:r w:rsidRPr="000B4FFE">
        <w:rPr>
          <w:rFonts w:cs="David"/>
          <w:b/>
          <w:bCs/>
          <w:rtl/>
        </w:rPr>
        <w:t>–</w:t>
      </w:r>
      <w:r w:rsidRPr="000B4FFE">
        <w:rPr>
          <w:rFonts w:cs="David" w:hint="cs"/>
          <w:b/>
          <w:bCs/>
          <w:rtl/>
        </w:rPr>
        <w:t xml:space="preserve"> 1</w:t>
      </w:r>
    </w:p>
    <w:p w14:paraId="1E75D0C7" w14:textId="77777777" w:rsidR="000B4FFE" w:rsidRPr="000B4FFE" w:rsidRDefault="000B4FFE" w:rsidP="000B4FFE">
      <w:pPr>
        <w:bidi/>
        <w:jc w:val="center"/>
        <w:rPr>
          <w:rFonts w:cs="David" w:hint="cs"/>
          <w:b/>
          <w:bCs/>
          <w:rtl/>
        </w:rPr>
      </w:pPr>
      <w:r w:rsidRPr="000B4FFE">
        <w:rPr>
          <w:rFonts w:cs="David" w:hint="cs"/>
          <w:b/>
          <w:bCs/>
          <w:rtl/>
        </w:rPr>
        <w:t xml:space="preserve">נמנעים </w:t>
      </w:r>
      <w:r w:rsidRPr="000B4FFE">
        <w:rPr>
          <w:rFonts w:cs="David"/>
          <w:b/>
          <w:bCs/>
          <w:rtl/>
        </w:rPr>
        <w:t>–</w:t>
      </w:r>
      <w:r w:rsidRPr="000B4FFE">
        <w:rPr>
          <w:rFonts w:cs="David" w:hint="cs"/>
          <w:b/>
          <w:bCs/>
          <w:rtl/>
        </w:rPr>
        <w:t xml:space="preserve"> אין</w:t>
      </w:r>
    </w:p>
    <w:p w14:paraId="28D71C97" w14:textId="77777777" w:rsidR="000B4FFE" w:rsidRPr="000B4FFE" w:rsidRDefault="000B4FFE" w:rsidP="000B4FFE">
      <w:pPr>
        <w:bidi/>
        <w:jc w:val="center"/>
        <w:rPr>
          <w:rFonts w:cs="David" w:hint="cs"/>
          <w:b/>
          <w:bCs/>
          <w:rtl/>
        </w:rPr>
      </w:pPr>
      <w:r w:rsidRPr="000B4FFE">
        <w:rPr>
          <w:rFonts w:cs="David" w:hint="cs"/>
          <w:b/>
          <w:bCs/>
          <w:rtl/>
        </w:rPr>
        <w:t>ההצעה אושרה</w:t>
      </w:r>
    </w:p>
    <w:p w14:paraId="5F708C78" w14:textId="77777777" w:rsidR="000B4FFE" w:rsidRDefault="000B4FFE" w:rsidP="000B4FFE">
      <w:pPr>
        <w:bidi/>
        <w:jc w:val="both"/>
        <w:rPr>
          <w:rFonts w:cs="David" w:hint="cs"/>
          <w:rtl/>
        </w:rPr>
      </w:pPr>
    </w:p>
    <w:p w14:paraId="7BC9B999" w14:textId="77777777" w:rsidR="000B4FFE" w:rsidRDefault="000B4FFE" w:rsidP="000B4FFE">
      <w:pPr>
        <w:bidi/>
        <w:jc w:val="both"/>
        <w:rPr>
          <w:rFonts w:cs="David" w:hint="cs"/>
          <w:rtl/>
        </w:rPr>
      </w:pPr>
    </w:p>
    <w:p w14:paraId="04E212E7" w14:textId="77777777" w:rsidR="000B4FFE" w:rsidRPr="000B4FFE" w:rsidRDefault="000B4FFE" w:rsidP="000B4FFE">
      <w:pPr>
        <w:bidi/>
        <w:jc w:val="both"/>
        <w:rPr>
          <w:rFonts w:cs="David" w:hint="cs"/>
          <w:rtl/>
        </w:rPr>
      </w:pPr>
    </w:p>
    <w:p w14:paraId="6FFBE62E" w14:textId="77777777" w:rsidR="000B4FFE" w:rsidRPr="000B4FFE" w:rsidRDefault="000B4FFE" w:rsidP="000B4FFE">
      <w:pPr>
        <w:bidi/>
        <w:jc w:val="both"/>
        <w:rPr>
          <w:rFonts w:cs="David" w:hint="cs"/>
          <w:u w:val="single"/>
          <w:rtl/>
        </w:rPr>
      </w:pPr>
      <w:r w:rsidRPr="000B4FFE">
        <w:rPr>
          <w:rFonts w:cs="David" w:hint="cs"/>
          <w:u w:val="single"/>
          <w:rtl/>
        </w:rPr>
        <w:t xml:space="preserve">זאב </w:t>
      </w:r>
      <w:proofErr w:type="spellStart"/>
      <w:r w:rsidRPr="000B4FFE">
        <w:rPr>
          <w:rFonts w:cs="David" w:hint="cs"/>
          <w:u w:val="single"/>
          <w:rtl/>
        </w:rPr>
        <w:t>אלקין</w:t>
      </w:r>
      <w:proofErr w:type="spellEnd"/>
      <w:r w:rsidRPr="000B4FFE">
        <w:rPr>
          <w:rFonts w:cs="David" w:hint="cs"/>
          <w:u w:val="single"/>
          <w:rtl/>
        </w:rPr>
        <w:t>:</w:t>
      </w:r>
    </w:p>
    <w:p w14:paraId="2DBA70BE" w14:textId="77777777" w:rsidR="000B4FFE" w:rsidRPr="000B4FFE" w:rsidRDefault="000B4FFE" w:rsidP="000B4FFE">
      <w:pPr>
        <w:bidi/>
        <w:jc w:val="both"/>
        <w:rPr>
          <w:rFonts w:cs="David" w:hint="cs"/>
          <w:rtl/>
        </w:rPr>
      </w:pPr>
    </w:p>
    <w:p w14:paraId="6483F094" w14:textId="77777777" w:rsidR="000B4FFE" w:rsidRPr="000B4FFE" w:rsidRDefault="000B4FFE" w:rsidP="000B4FFE">
      <w:pPr>
        <w:bidi/>
        <w:jc w:val="both"/>
        <w:rPr>
          <w:rFonts w:cs="David" w:hint="cs"/>
          <w:rtl/>
        </w:rPr>
      </w:pPr>
      <w:r w:rsidRPr="000B4FFE">
        <w:rPr>
          <w:rFonts w:cs="David" w:hint="cs"/>
          <w:rtl/>
        </w:rPr>
        <w:tab/>
        <w:t xml:space="preserve">תודה רבה, ההצעה אושרה. אני נועל את הישיבה. </w:t>
      </w:r>
    </w:p>
    <w:p w14:paraId="34B14983" w14:textId="77777777" w:rsidR="000B4FFE" w:rsidRPr="000B4FFE" w:rsidRDefault="000B4FFE" w:rsidP="000B4FFE">
      <w:pPr>
        <w:bidi/>
        <w:jc w:val="both"/>
        <w:rPr>
          <w:rFonts w:cs="David" w:hint="cs"/>
          <w:rtl/>
        </w:rPr>
      </w:pPr>
    </w:p>
    <w:p w14:paraId="105E0813" w14:textId="77777777" w:rsidR="000B4FFE" w:rsidRPr="000B4FFE" w:rsidRDefault="000B4FFE" w:rsidP="000B4FFE">
      <w:pPr>
        <w:bidi/>
        <w:jc w:val="both"/>
        <w:rPr>
          <w:rFonts w:cs="David" w:hint="cs"/>
          <w:b/>
          <w:bCs/>
          <w:rtl/>
        </w:rPr>
      </w:pPr>
    </w:p>
    <w:p w14:paraId="02688072" w14:textId="77777777" w:rsidR="00552A80" w:rsidRPr="000B4FFE" w:rsidRDefault="000B4FFE" w:rsidP="000B4FFE">
      <w:pPr>
        <w:bidi/>
        <w:jc w:val="both"/>
        <w:rPr>
          <w:rFonts w:cs="David"/>
        </w:rPr>
      </w:pPr>
      <w:r w:rsidRPr="000B4FFE">
        <w:rPr>
          <w:rFonts w:cs="David" w:hint="cs"/>
          <w:b/>
          <w:bCs/>
          <w:u w:val="single"/>
          <w:rtl/>
        </w:rPr>
        <w:t>הישיבה ננעלה בשעה 9:40.</w:t>
      </w:r>
    </w:p>
    <w:sectPr w:rsidR="00552A80" w:rsidRPr="000B4FFE" w:rsidSect="000B4FFE">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F48F0" w14:textId="77777777" w:rsidR="000B4FFE" w:rsidRDefault="000B4FFE">
      <w:r>
        <w:separator/>
      </w:r>
    </w:p>
  </w:endnote>
  <w:endnote w:type="continuationSeparator" w:id="0">
    <w:p w14:paraId="3396D6D6" w14:textId="77777777" w:rsidR="000B4FFE" w:rsidRDefault="000B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44A16" w14:textId="77777777" w:rsidR="000B4FFE" w:rsidRDefault="000B4FFE">
      <w:r>
        <w:separator/>
      </w:r>
    </w:p>
  </w:footnote>
  <w:footnote w:type="continuationSeparator" w:id="0">
    <w:p w14:paraId="0814D139" w14:textId="77777777" w:rsidR="000B4FFE" w:rsidRDefault="000B4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CB10" w14:textId="77777777" w:rsidR="000B4FFE" w:rsidRDefault="000B4FFE" w:rsidP="000B4FF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1C6E014" w14:textId="77777777" w:rsidR="000B4FFE" w:rsidRDefault="000B4FFE">
    <w:pPr>
      <w:pStyle w:val="Header"/>
      <w:ind w:right="360"/>
      <w:jc w:val="both"/>
      <w:rPr>
        <w:rtl/>
      </w:rPr>
    </w:pPr>
  </w:p>
  <w:p w14:paraId="258F531B" w14:textId="77777777" w:rsidR="000B4FFE" w:rsidRDefault="000B4FFE"/>
  <w:p w14:paraId="0674059C" w14:textId="77777777" w:rsidR="000B4FFE" w:rsidRDefault="000B4FFE"/>
  <w:p w14:paraId="2C07DA22" w14:textId="77777777" w:rsidR="000B4FFE" w:rsidRDefault="000B4FFE"/>
  <w:p w14:paraId="4448277D" w14:textId="77777777" w:rsidR="000B4FFE" w:rsidRDefault="000B4FFE"/>
  <w:p w14:paraId="1F1FB7C9" w14:textId="77777777" w:rsidR="000B4FFE" w:rsidRDefault="000B4FFE"/>
  <w:p w14:paraId="1EDA578A" w14:textId="77777777" w:rsidR="000B4FFE" w:rsidRDefault="000B4FFE"/>
  <w:p w14:paraId="395D017B" w14:textId="77777777" w:rsidR="000B4FFE" w:rsidRDefault="000B4FFE"/>
  <w:p w14:paraId="400E95F0" w14:textId="77777777" w:rsidR="000B4FFE" w:rsidRDefault="000B4FFE"/>
  <w:p w14:paraId="0A9AF241" w14:textId="77777777" w:rsidR="000B4FFE" w:rsidRDefault="000B4F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FD0C" w14:textId="77777777" w:rsidR="000B4FFE" w:rsidRDefault="000B4FFE" w:rsidP="000B4FF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20</w:t>
    </w:r>
    <w:r>
      <w:rPr>
        <w:rStyle w:val="PageNumber"/>
        <w:rtl/>
      </w:rPr>
      <w:fldChar w:fldCharType="end"/>
    </w:r>
  </w:p>
  <w:p w14:paraId="71F35E58" w14:textId="77777777" w:rsidR="000B4FFE" w:rsidRDefault="000B4FFE">
    <w:pPr>
      <w:pStyle w:val="Header"/>
      <w:ind w:right="360"/>
      <w:jc w:val="both"/>
      <w:rPr>
        <w:rStyle w:val="PageNumber"/>
        <w:rFonts w:hint="cs"/>
        <w:rtl/>
      </w:rPr>
    </w:pPr>
    <w:r>
      <w:rPr>
        <w:rtl/>
      </w:rPr>
      <w:t>ועדת</w:t>
    </w:r>
    <w:r>
      <w:rPr>
        <w:rStyle w:val="PageNumber"/>
        <w:rFonts w:hint="cs"/>
        <w:rtl/>
      </w:rPr>
      <w:t xml:space="preserve"> הכנסת</w:t>
    </w:r>
  </w:p>
  <w:p w14:paraId="20773D86" w14:textId="77777777" w:rsidR="000B4FFE" w:rsidRDefault="000B4FFE">
    <w:pPr>
      <w:pStyle w:val="Header"/>
      <w:ind w:right="360"/>
      <w:jc w:val="both"/>
      <w:rPr>
        <w:rStyle w:val="PageNumber"/>
        <w:rFonts w:hint="cs"/>
        <w:rtl/>
      </w:rPr>
    </w:pPr>
    <w:r>
      <w:rPr>
        <w:rStyle w:val="PageNumber"/>
        <w:rFonts w:hint="cs"/>
        <w:rtl/>
      </w:rPr>
      <w:t>2.6.2009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3682"/>
    <w:multiLevelType w:val="hybridMultilevel"/>
    <w:tmpl w:val="535674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2995C05"/>
    <w:multiLevelType w:val="hybridMultilevel"/>
    <w:tmpl w:val="19148B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C64A08"/>
    <w:multiLevelType w:val="hybridMultilevel"/>
    <w:tmpl w:val="83C0EA16"/>
    <w:lvl w:ilvl="0" w:tplc="0DBC5FBA">
      <w:start w:val="8"/>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AEA44A8"/>
    <w:multiLevelType w:val="hybridMultilevel"/>
    <w:tmpl w:val="5DC0EDB6"/>
    <w:lvl w:ilvl="0" w:tplc="133A0A16">
      <w:start w:val="8"/>
      <w:numFmt w:val="bullet"/>
      <w:lvlText w:val="-"/>
      <w:lvlJc w:val="left"/>
      <w:pPr>
        <w:tabs>
          <w:tab w:val="num" w:pos="990"/>
        </w:tabs>
        <w:ind w:left="990" w:hanging="360"/>
      </w:pPr>
      <w:rPr>
        <w:rFonts w:ascii="Times New Roman" w:eastAsia="Times New Roman" w:hAnsi="Times New Roman" w:cs="David"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num w:numId="1" w16cid:durableId="1415123825">
    <w:abstractNumId w:val="1"/>
  </w:num>
  <w:num w:numId="2" w16cid:durableId="125664302">
    <w:abstractNumId w:val="0"/>
  </w:num>
  <w:num w:numId="3" w16cid:durableId="1150748623">
    <w:abstractNumId w:val="2"/>
  </w:num>
  <w:num w:numId="4" w16cid:durableId="891576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4864פרוטוקול_ישיבת_ועדה.doc"/>
    <w:docVar w:name="StartMode" w:val="3"/>
  </w:docVars>
  <w:rsids>
    <w:rsidRoot w:val="00900C06"/>
    <w:rsid w:val="000B4FFE"/>
    <w:rsid w:val="00552A80"/>
    <w:rsid w:val="00900C06"/>
    <w:rsid w:val="00965806"/>
    <w:rsid w:val="00E44B30"/>
    <w:rsid w:val="00F87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134A1"/>
  <w15:chartTrackingRefBased/>
  <w15:docId w15:val="{1B5F2272-70D0-4565-AF9C-242CCA07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0B4FFE"/>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0B4FFE"/>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0B4FFE"/>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0B4FFE"/>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B4FFE"/>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0B4FF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B4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3105</Words>
  <Characters>17703</Characters>
  <Application>Microsoft Office Word</Application>
  <DocSecurity>0</DocSecurity>
  <Lines>147</Lines>
  <Paragraphs>41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