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59BC" w14:textId="77777777" w:rsidR="00E57BE9" w:rsidRPr="00E57BE9" w:rsidRDefault="00E57BE9" w:rsidP="00E57BE9">
      <w:pPr>
        <w:pStyle w:val="Heading5"/>
        <w:jc w:val="left"/>
        <w:rPr>
          <w:b/>
          <w:bCs/>
          <w:sz w:val="24"/>
          <w:rtl/>
        </w:rPr>
      </w:pPr>
      <w:r w:rsidRPr="00E57BE9">
        <w:rPr>
          <w:b/>
          <w:bCs/>
          <w:sz w:val="24"/>
          <w:rtl/>
        </w:rPr>
        <w:t xml:space="preserve">הכנסת </w:t>
      </w:r>
      <w:r w:rsidRPr="00E57BE9">
        <w:rPr>
          <w:rFonts w:hint="cs"/>
          <w:b/>
          <w:bCs/>
          <w:sz w:val="24"/>
          <w:rtl/>
        </w:rPr>
        <w:t>השמונה-עשרה</w:t>
      </w:r>
      <w:r w:rsidRPr="00E57BE9">
        <w:rPr>
          <w:b/>
          <w:bCs/>
          <w:sz w:val="24"/>
          <w:rtl/>
        </w:rPr>
        <w:tab/>
      </w:r>
      <w:r w:rsidRPr="00E57BE9">
        <w:rPr>
          <w:b/>
          <w:bCs/>
          <w:sz w:val="24"/>
          <w:rtl/>
        </w:rPr>
        <w:tab/>
      </w:r>
      <w:r w:rsidRPr="00E57BE9">
        <w:rPr>
          <w:b/>
          <w:bCs/>
          <w:sz w:val="24"/>
          <w:rtl/>
        </w:rPr>
        <w:tab/>
      </w:r>
      <w:r w:rsidRPr="00E57BE9">
        <w:rPr>
          <w:b/>
          <w:bCs/>
          <w:sz w:val="24"/>
          <w:rtl/>
        </w:rPr>
        <w:tab/>
      </w:r>
      <w:r w:rsidRPr="00E57BE9">
        <w:rPr>
          <w:b/>
          <w:bCs/>
          <w:sz w:val="24"/>
          <w:rtl/>
        </w:rPr>
        <w:tab/>
      </w:r>
      <w:r w:rsidRPr="00E57BE9">
        <w:rPr>
          <w:b/>
          <w:bCs/>
          <w:sz w:val="24"/>
          <w:rtl/>
        </w:rPr>
        <w:tab/>
        <w:t>נוסח לא מתוקן</w:t>
      </w:r>
    </w:p>
    <w:p w14:paraId="7D9A54FD" w14:textId="77777777" w:rsidR="00E57BE9" w:rsidRPr="00E57BE9" w:rsidRDefault="00E57BE9" w:rsidP="00E57BE9">
      <w:pPr>
        <w:bidi/>
        <w:rPr>
          <w:rFonts w:cs="David" w:hint="cs"/>
          <w:b/>
          <w:bCs/>
          <w:rtl/>
        </w:rPr>
      </w:pPr>
      <w:r w:rsidRPr="00E57BE9">
        <w:rPr>
          <w:rFonts w:cs="David"/>
          <w:b/>
          <w:bCs/>
          <w:rtl/>
        </w:rPr>
        <w:t xml:space="preserve">מושב </w:t>
      </w:r>
      <w:r w:rsidRPr="00E57BE9">
        <w:rPr>
          <w:rFonts w:cs="David" w:hint="cs"/>
          <w:b/>
          <w:bCs/>
          <w:rtl/>
        </w:rPr>
        <w:t>ראשון</w:t>
      </w:r>
    </w:p>
    <w:p w14:paraId="24BB69FE" w14:textId="77777777" w:rsidR="00E57BE9" w:rsidRPr="00E57BE9" w:rsidRDefault="00E57BE9" w:rsidP="00E57BE9">
      <w:pPr>
        <w:bidi/>
        <w:rPr>
          <w:rFonts w:cs="David"/>
          <w:b/>
          <w:bCs/>
          <w:rtl/>
        </w:rPr>
      </w:pPr>
    </w:p>
    <w:p w14:paraId="44DE0752" w14:textId="77777777" w:rsidR="00E57BE9" w:rsidRPr="00E57BE9" w:rsidRDefault="00E57BE9" w:rsidP="00E57BE9">
      <w:pPr>
        <w:bidi/>
        <w:rPr>
          <w:rFonts w:cs="David"/>
          <w:b/>
          <w:bCs/>
          <w:rtl/>
        </w:rPr>
      </w:pPr>
    </w:p>
    <w:p w14:paraId="14CBAAA9" w14:textId="77777777" w:rsidR="00E57BE9" w:rsidRPr="00E57BE9" w:rsidRDefault="00E57BE9" w:rsidP="00E57BE9">
      <w:pPr>
        <w:bidi/>
        <w:rPr>
          <w:rFonts w:cs="David"/>
          <w:b/>
          <w:bCs/>
          <w:rtl/>
        </w:rPr>
      </w:pPr>
    </w:p>
    <w:p w14:paraId="645ECF03" w14:textId="77777777" w:rsidR="00E57BE9" w:rsidRPr="00E57BE9" w:rsidRDefault="00E57BE9" w:rsidP="00E57BE9">
      <w:pPr>
        <w:bidi/>
        <w:rPr>
          <w:rFonts w:cs="David"/>
          <w:b/>
          <w:bCs/>
          <w:rtl/>
        </w:rPr>
      </w:pPr>
    </w:p>
    <w:p w14:paraId="24389A15" w14:textId="77777777" w:rsidR="00E57BE9" w:rsidRPr="00E57BE9" w:rsidRDefault="00E57BE9" w:rsidP="00E57BE9">
      <w:pPr>
        <w:bidi/>
        <w:jc w:val="center"/>
        <w:rPr>
          <w:rFonts w:cs="David" w:hint="cs"/>
          <w:b/>
          <w:bCs/>
          <w:rtl/>
        </w:rPr>
      </w:pPr>
      <w:r w:rsidRPr="00E57BE9">
        <w:rPr>
          <w:rFonts w:cs="David"/>
          <w:b/>
          <w:bCs/>
          <w:rtl/>
        </w:rPr>
        <w:t>פרוטוקול מס'</w:t>
      </w:r>
      <w:r w:rsidRPr="00E57BE9">
        <w:rPr>
          <w:rFonts w:cs="David" w:hint="cs"/>
          <w:b/>
          <w:bCs/>
          <w:rtl/>
        </w:rPr>
        <w:t xml:space="preserve"> 1</w:t>
      </w:r>
    </w:p>
    <w:p w14:paraId="2A7BD200" w14:textId="77777777" w:rsidR="00E57BE9" w:rsidRPr="00E57BE9" w:rsidRDefault="00E57BE9" w:rsidP="00E57BE9">
      <w:pPr>
        <w:bidi/>
        <w:jc w:val="center"/>
        <w:rPr>
          <w:rFonts w:cs="David" w:hint="cs"/>
          <w:b/>
          <w:bCs/>
          <w:rtl/>
        </w:rPr>
      </w:pPr>
      <w:r w:rsidRPr="00E57BE9">
        <w:rPr>
          <w:rFonts w:cs="David" w:hint="cs"/>
          <w:b/>
          <w:bCs/>
          <w:rtl/>
        </w:rPr>
        <w:t>מישיבת נציגי הסיעות</w:t>
      </w:r>
    </w:p>
    <w:p w14:paraId="6B341095" w14:textId="77777777" w:rsidR="00E57BE9" w:rsidRPr="00E57BE9" w:rsidRDefault="00E57BE9" w:rsidP="00E57BE9">
      <w:pPr>
        <w:bidi/>
        <w:jc w:val="center"/>
        <w:rPr>
          <w:rFonts w:cs="David" w:hint="cs"/>
          <w:b/>
          <w:bCs/>
          <w:u w:val="single"/>
          <w:rtl/>
        </w:rPr>
      </w:pPr>
      <w:r w:rsidRPr="00E57BE9">
        <w:rPr>
          <w:rFonts w:cs="David" w:hint="cs"/>
          <w:b/>
          <w:bCs/>
          <w:u w:val="single"/>
          <w:rtl/>
        </w:rPr>
        <w:t xml:space="preserve">יום רביעי, ב' באדר </w:t>
      </w:r>
      <w:proofErr w:type="spellStart"/>
      <w:r w:rsidRPr="00E57BE9">
        <w:rPr>
          <w:rFonts w:cs="David" w:hint="cs"/>
          <w:b/>
          <w:bCs/>
          <w:u w:val="single"/>
          <w:rtl/>
        </w:rPr>
        <w:t>התשס"ט</w:t>
      </w:r>
      <w:proofErr w:type="spellEnd"/>
      <w:r w:rsidRPr="00E57BE9">
        <w:rPr>
          <w:rFonts w:cs="David" w:hint="cs"/>
          <w:b/>
          <w:bCs/>
          <w:u w:val="single"/>
          <w:rtl/>
        </w:rPr>
        <w:t xml:space="preserve"> (25 בפברואר 2009), שעה 9:30</w:t>
      </w:r>
    </w:p>
    <w:p w14:paraId="476D0204" w14:textId="77777777" w:rsidR="00E57BE9" w:rsidRPr="00E57BE9" w:rsidRDefault="00E57BE9" w:rsidP="00E57BE9">
      <w:pPr>
        <w:bidi/>
        <w:rPr>
          <w:rFonts w:cs="David"/>
          <w:b/>
          <w:bCs/>
          <w:rtl/>
        </w:rPr>
      </w:pPr>
    </w:p>
    <w:p w14:paraId="3BF31DDC" w14:textId="77777777" w:rsidR="00E57BE9" w:rsidRPr="00E57BE9" w:rsidRDefault="00E57BE9" w:rsidP="00E57BE9">
      <w:pPr>
        <w:bidi/>
        <w:rPr>
          <w:rFonts w:cs="David"/>
          <w:b/>
          <w:bCs/>
          <w:rtl/>
        </w:rPr>
      </w:pPr>
    </w:p>
    <w:p w14:paraId="78CD428E" w14:textId="77777777" w:rsidR="00E57BE9" w:rsidRPr="00E57BE9" w:rsidRDefault="00E57BE9" w:rsidP="00E57BE9">
      <w:pPr>
        <w:tabs>
          <w:tab w:val="left" w:pos="1221"/>
        </w:tabs>
        <w:bidi/>
        <w:rPr>
          <w:rFonts w:cs="David" w:hint="cs"/>
          <w:b/>
          <w:bCs/>
          <w:u w:val="single"/>
          <w:rtl/>
        </w:rPr>
      </w:pPr>
    </w:p>
    <w:p w14:paraId="757F4648" w14:textId="77777777" w:rsidR="00E57BE9" w:rsidRPr="00E57BE9" w:rsidRDefault="00E57BE9" w:rsidP="00E57BE9">
      <w:pPr>
        <w:tabs>
          <w:tab w:val="left" w:pos="1221"/>
        </w:tabs>
        <w:bidi/>
        <w:rPr>
          <w:rFonts w:cs="David" w:hint="cs"/>
          <w:rtl/>
        </w:rPr>
      </w:pPr>
      <w:r w:rsidRPr="00E57BE9">
        <w:rPr>
          <w:rFonts w:cs="David"/>
          <w:b/>
          <w:bCs/>
          <w:u w:val="single"/>
          <w:rtl/>
        </w:rPr>
        <w:t>סדר היום</w:t>
      </w:r>
      <w:r w:rsidRPr="00E57BE9">
        <w:rPr>
          <w:rFonts w:cs="David"/>
          <w:rtl/>
        </w:rPr>
        <w:t>:</w:t>
      </w:r>
      <w:r w:rsidRPr="00E57BE9">
        <w:rPr>
          <w:rFonts w:cs="David" w:hint="cs"/>
          <w:rtl/>
        </w:rPr>
        <w:t xml:space="preserve"> </w:t>
      </w:r>
      <w:r w:rsidRPr="00E57BE9">
        <w:rPr>
          <w:rFonts w:cs="David" w:hint="cs"/>
          <w:rtl/>
        </w:rPr>
        <w:tab/>
        <w:t>א. בחירת יושב ראש לישיבה.</w:t>
      </w:r>
    </w:p>
    <w:p w14:paraId="2EB82C5F" w14:textId="77777777" w:rsidR="00E57BE9" w:rsidRPr="00E57BE9" w:rsidRDefault="00E57BE9" w:rsidP="00E57BE9">
      <w:pPr>
        <w:tabs>
          <w:tab w:val="left" w:pos="1221"/>
        </w:tabs>
        <w:bidi/>
        <w:rPr>
          <w:rFonts w:cs="David" w:hint="cs"/>
          <w:rtl/>
        </w:rPr>
      </w:pPr>
      <w:r w:rsidRPr="00E57BE9">
        <w:rPr>
          <w:rFonts w:cs="David" w:hint="cs"/>
          <w:rtl/>
        </w:rPr>
        <w:tab/>
        <w:t>ב. הכנת הצעה למליאת הכנסת בדבר הרכב הוועדה המסדרת והעומד בראשה.</w:t>
      </w:r>
    </w:p>
    <w:p w14:paraId="6A8B07DC" w14:textId="77777777" w:rsidR="00E57BE9" w:rsidRPr="00E57BE9" w:rsidRDefault="00E57BE9" w:rsidP="00E57BE9">
      <w:pPr>
        <w:tabs>
          <w:tab w:val="left" w:pos="1221"/>
        </w:tabs>
        <w:bidi/>
        <w:rPr>
          <w:rFonts w:cs="David" w:hint="cs"/>
          <w:rtl/>
        </w:rPr>
      </w:pPr>
      <w:r w:rsidRPr="00E57BE9">
        <w:rPr>
          <w:rFonts w:cs="David" w:hint="cs"/>
          <w:rtl/>
        </w:rPr>
        <w:tab/>
        <w:t>ג. פעילות הכנסת עד למועד הרכבת הממשלה.</w:t>
      </w:r>
    </w:p>
    <w:p w14:paraId="72B96A78" w14:textId="77777777" w:rsidR="00E57BE9" w:rsidRPr="00E57BE9" w:rsidRDefault="00E57BE9" w:rsidP="00E57BE9">
      <w:pPr>
        <w:bidi/>
        <w:rPr>
          <w:rFonts w:cs="David"/>
          <w:rtl/>
        </w:rPr>
      </w:pPr>
    </w:p>
    <w:p w14:paraId="4E367ED8" w14:textId="77777777" w:rsidR="00E57BE9" w:rsidRPr="00E57BE9" w:rsidRDefault="00E57BE9" w:rsidP="00E57BE9">
      <w:pPr>
        <w:bidi/>
        <w:rPr>
          <w:rFonts w:cs="David"/>
          <w:b/>
          <w:bCs/>
          <w:u w:val="single"/>
          <w:rtl/>
        </w:rPr>
      </w:pPr>
      <w:r w:rsidRPr="00E57BE9">
        <w:rPr>
          <w:rFonts w:cs="David"/>
          <w:b/>
          <w:bCs/>
          <w:u w:val="single"/>
          <w:rtl/>
        </w:rPr>
        <w:t>נכחו</w:t>
      </w:r>
      <w:r w:rsidRPr="00E57BE9">
        <w:rPr>
          <w:rFonts w:cs="David"/>
          <w:rtl/>
        </w:rPr>
        <w:t>:</w:t>
      </w:r>
    </w:p>
    <w:p w14:paraId="1BAD0B0C" w14:textId="77777777" w:rsidR="00E57BE9" w:rsidRPr="00E57BE9" w:rsidRDefault="00E57BE9" w:rsidP="00E57BE9">
      <w:pPr>
        <w:bidi/>
        <w:rPr>
          <w:rFonts w:cs="David"/>
          <w:rtl/>
        </w:rPr>
      </w:pPr>
    </w:p>
    <w:p w14:paraId="588D9862" w14:textId="77777777" w:rsidR="00E57BE9" w:rsidRPr="00E57BE9" w:rsidRDefault="00E57BE9" w:rsidP="00E57BE9">
      <w:pPr>
        <w:tabs>
          <w:tab w:val="left" w:pos="1788"/>
        </w:tabs>
        <w:bidi/>
        <w:rPr>
          <w:rFonts w:cs="David" w:hint="cs"/>
          <w:rtl/>
        </w:rPr>
      </w:pPr>
      <w:r w:rsidRPr="00E57BE9">
        <w:rPr>
          <w:rFonts w:cs="David"/>
          <w:b/>
          <w:bCs/>
          <w:u w:val="single"/>
          <w:rtl/>
        </w:rPr>
        <w:t>חברי הוועדה</w:t>
      </w:r>
      <w:r w:rsidRPr="00E57BE9">
        <w:rPr>
          <w:rFonts w:cs="David"/>
          <w:rtl/>
        </w:rPr>
        <w:t>:</w:t>
      </w:r>
      <w:r w:rsidRPr="00E57BE9">
        <w:rPr>
          <w:rFonts w:cs="David" w:hint="cs"/>
          <w:rtl/>
        </w:rPr>
        <w:tab/>
      </w:r>
      <w:r w:rsidRPr="00E57BE9">
        <w:rPr>
          <w:rFonts w:cs="David" w:hint="cs"/>
          <w:rtl/>
        </w:rPr>
        <w:tab/>
        <w:t xml:space="preserve">גדעון סער </w:t>
      </w:r>
      <w:r w:rsidRPr="00E57BE9">
        <w:rPr>
          <w:rFonts w:cs="David"/>
          <w:rtl/>
        </w:rPr>
        <w:t>–</w:t>
      </w:r>
      <w:r w:rsidRPr="00E57BE9">
        <w:rPr>
          <w:rFonts w:cs="David" w:hint="cs"/>
          <w:rtl/>
        </w:rPr>
        <w:t xml:space="preserve"> היו"ר</w:t>
      </w:r>
    </w:p>
    <w:p w14:paraId="4B1BDD50" w14:textId="77777777" w:rsidR="00E57BE9" w:rsidRPr="00E57BE9" w:rsidRDefault="00E57BE9" w:rsidP="00E57BE9">
      <w:pPr>
        <w:bidi/>
        <w:ind w:left="1701" w:firstLine="567"/>
        <w:rPr>
          <w:rFonts w:cs="David" w:hint="cs"/>
          <w:rtl/>
        </w:rPr>
      </w:pPr>
      <w:r w:rsidRPr="00E57BE9">
        <w:rPr>
          <w:rFonts w:cs="David" w:hint="cs"/>
          <w:rtl/>
        </w:rPr>
        <w:t xml:space="preserve">מיכאל איתן </w:t>
      </w:r>
      <w:r w:rsidRPr="00E57BE9">
        <w:rPr>
          <w:rFonts w:cs="David"/>
          <w:rtl/>
        </w:rPr>
        <w:t>–</w:t>
      </w:r>
      <w:r w:rsidRPr="00E57BE9">
        <w:rPr>
          <w:rFonts w:cs="David" w:hint="cs"/>
          <w:rtl/>
        </w:rPr>
        <w:t xml:space="preserve"> יושב ראש הכנסת בפועל</w:t>
      </w:r>
    </w:p>
    <w:p w14:paraId="07062D9E" w14:textId="77777777" w:rsidR="00E57BE9" w:rsidRPr="00E57BE9" w:rsidRDefault="00E57BE9" w:rsidP="00E57BE9">
      <w:pPr>
        <w:bidi/>
        <w:ind w:left="1701" w:firstLine="567"/>
        <w:rPr>
          <w:rFonts w:cs="David" w:hint="cs"/>
          <w:rtl/>
        </w:rPr>
      </w:pPr>
      <w:r w:rsidRPr="00E57BE9">
        <w:rPr>
          <w:rFonts w:cs="David" w:hint="cs"/>
          <w:rtl/>
        </w:rPr>
        <w:t>יולי-יואל אדלשטיין</w:t>
      </w:r>
    </w:p>
    <w:p w14:paraId="1310BAED" w14:textId="77777777" w:rsidR="00E57BE9" w:rsidRPr="00E57BE9" w:rsidRDefault="00E57BE9" w:rsidP="00E57BE9">
      <w:pPr>
        <w:bidi/>
        <w:ind w:left="1701" w:firstLine="567"/>
        <w:rPr>
          <w:rFonts w:cs="David" w:hint="cs"/>
          <w:rtl/>
        </w:rPr>
      </w:pPr>
      <w:r w:rsidRPr="00E57BE9">
        <w:rPr>
          <w:rFonts w:cs="David" w:hint="cs"/>
          <w:rtl/>
        </w:rPr>
        <w:t>אריה אלדד</w:t>
      </w:r>
    </w:p>
    <w:p w14:paraId="03DFD63E" w14:textId="77777777" w:rsidR="00E57BE9" w:rsidRPr="00E57BE9" w:rsidRDefault="00E57BE9" w:rsidP="00E57BE9">
      <w:pPr>
        <w:bidi/>
        <w:ind w:left="1701" w:firstLine="567"/>
        <w:rPr>
          <w:rFonts w:cs="David" w:hint="cs"/>
          <w:rtl/>
        </w:rPr>
      </w:pPr>
      <w:r w:rsidRPr="00E57BE9">
        <w:rPr>
          <w:rFonts w:cs="David" w:hint="cs"/>
          <w:rtl/>
        </w:rPr>
        <w:t xml:space="preserve">זאב </w:t>
      </w:r>
      <w:proofErr w:type="spellStart"/>
      <w:r w:rsidRPr="00E57BE9">
        <w:rPr>
          <w:rFonts w:cs="David" w:hint="cs"/>
          <w:rtl/>
        </w:rPr>
        <w:t>אלקין</w:t>
      </w:r>
      <w:proofErr w:type="spellEnd"/>
    </w:p>
    <w:p w14:paraId="3D2AA838" w14:textId="77777777" w:rsidR="00E57BE9" w:rsidRPr="00E57BE9" w:rsidRDefault="00E57BE9" w:rsidP="00E57BE9">
      <w:pPr>
        <w:bidi/>
        <w:ind w:left="1701" w:firstLine="567"/>
        <w:rPr>
          <w:rFonts w:cs="David" w:hint="cs"/>
          <w:rtl/>
        </w:rPr>
      </w:pPr>
      <w:r w:rsidRPr="00E57BE9">
        <w:rPr>
          <w:rFonts w:cs="David" w:hint="cs"/>
          <w:rtl/>
        </w:rPr>
        <w:t>חיים אמסלם</w:t>
      </w:r>
    </w:p>
    <w:p w14:paraId="28843FD1" w14:textId="77777777" w:rsidR="00E57BE9" w:rsidRPr="00E57BE9" w:rsidRDefault="00E57BE9" w:rsidP="00E57BE9">
      <w:pPr>
        <w:bidi/>
        <w:ind w:left="1701" w:firstLine="567"/>
        <w:rPr>
          <w:rFonts w:cs="David" w:hint="cs"/>
          <w:rtl/>
        </w:rPr>
      </w:pPr>
      <w:r w:rsidRPr="00E57BE9">
        <w:rPr>
          <w:rFonts w:cs="David" w:hint="cs"/>
          <w:rtl/>
        </w:rPr>
        <w:t xml:space="preserve">אופיר </w:t>
      </w:r>
      <w:proofErr w:type="spellStart"/>
      <w:r w:rsidRPr="00E57BE9">
        <w:rPr>
          <w:rFonts w:cs="David" w:hint="cs"/>
          <w:rtl/>
        </w:rPr>
        <w:t>אקוניס</w:t>
      </w:r>
      <w:proofErr w:type="spellEnd"/>
    </w:p>
    <w:p w14:paraId="7490F5BC" w14:textId="77777777" w:rsidR="00E57BE9" w:rsidRPr="00E57BE9" w:rsidRDefault="00E57BE9" w:rsidP="00E57BE9">
      <w:pPr>
        <w:bidi/>
        <w:ind w:left="1701" w:firstLine="567"/>
        <w:rPr>
          <w:rFonts w:cs="David" w:hint="cs"/>
          <w:rtl/>
        </w:rPr>
      </w:pPr>
      <w:r w:rsidRPr="00E57BE9">
        <w:rPr>
          <w:rFonts w:cs="David" w:hint="cs"/>
          <w:rtl/>
        </w:rPr>
        <w:t xml:space="preserve">זאב </w:t>
      </w:r>
      <w:proofErr w:type="spellStart"/>
      <w:r w:rsidRPr="00E57BE9">
        <w:rPr>
          <w:rFonts w:cs="David" w:hint="cs"/>
          <w:rtl/>
        </w:rPr>
        <w:t>ביילסקי</w:t>
      </w:r>
      <w:proofErr w:type="spellEnd"/>
    </w:p>
    <w:p w14:paraId="78303211" w14:textId="77777777" w:rsidR="00E57BE9" w:rsidRPr="00E57BE9" w:rsidRDefault="00E57BE9" w:rsidP="00E57BE9">
      <w:pPr>
        <w:bidi/>
        <w:ind w:left="1701" w:firstLine="567"/>
        <w:rPr>
          <w:rFonts w:cs="David" w:hint="cs"/>
          <w:rtl/>
        </w:rPr>
      </w:pPr>
      <w:r w:rsidRPr="00E57BE9">
        <w:rPr>
          <w:rFonts w:cs="David" w:hint="cs"/>
          <w:rtl/>
        </w:rPr>
        <w:t>מוחמד ברכה</w:t>
      </w:r>
    </w:p>
    <w:p w14:paraId="6BFDB148" w14:textId="77777777" w:rsidR="00E57BE9" w:rsidRPr="00E57BE9" w:rsidRDefault="00E57BE9" w:rsidP="00E57BE9">
      <w:pPr>
        <w:bidi/>
        <w:ind w:left="1701" w:firstLine="567"/>
        <w:rPr>
          <w:rFonts w:cs="David" w:hint="cs"/>
          <w:rtl/>
        </w:rPr>
      </w:pPr>
      <w:r w:rsidRPr="00E57BE9">
        <w:rPr>
          <w:rFonts w:cs="David" w:hint="cs"/>
          <w:rtl/>
        </w:rPr>
        <w:t>גילה  גמליאל</w:t>
      </w:r>
    </w:p>
    <w:p w14:paraId="7E8701C7" w14:textId="77777777" w:rsidR="00E57BE9" w:rsidRPr="00E57BE9" w:rsidRDefault="00E57BE9" w:rsidP="00E57BE9">
      <w:pPr>
        <w:bidi/>
        <w:ind w:left="1701" w:firstLine="567"/>
        <w:rPr>
          <w:rFonts w:cs="David" w:hint="cs"/>
          <w:rtl/>
        </w:rPr>
      </w:pPr>
      <w:r w:rsidRPr="00E57BE9">
        <w:rPr>
          <w:rFonts w:cs="David" w:hint="cs"/>
          <w:rtl/>
        </w:rPr>
        <w:t>משה גפני</w:t>
      </w:r>
    </w:p>
    <w:p w14:paraId="1C5C1B6B" w14:textId="77777777" w:rsidR="00E57BE9" w:rsidRPr="00E57BE9" w:rsidRDefault="00E57BE9" w:rsidP="00E57BE9">
      <w:pPr>
        <w:bidi/>
        <w:ind w:left="1701" w:firstLine="567"/>
        <w:rPr>
          <w:rFonts w:cs="David" w:hint="cs"/>
          <w:rtl/>
        </w:rPr>
      </w:pPr>
      <w:r w:rsidRPr="00E57BE9">
        <w:rPr>
          <w:rFonts w:cs="David" w:hint="cs"/>
          <w:rtl/>
        </w:rPr>
        <w:t>צחי הנגבי</w:t>
      </w:r>
    </w:p>
    <w:p w14:paraId="14948F8C" w14:textId="77777777" w:rsidR="00E57BE9" w:rsidRPr="00E57BE9" w:rsidRDefault="00E57BE9" w:rsidP="00E57BE9">
      <w:pPr>
        <w:bidi/>
        <w:ind w:left="1701" w:firstLine="567"/>
        <w:rPr>
          <w:rFonts w:cs="David" w:hint="cs"/>
          <w:rtl/>
        </w:rPr>
      </w:pPr>
      <w:r w:rsidRPr="00E57BE9">
        <w:rPr>
          <w:rFonts w:cs="David" w:hint="cs"/>
          <w:rtl/>
        </w:rPr>
        <w:t xml:space="preserve">יואל חסון </w:t>
      </w:r>
    </w:p>
    <w:p w14:paraId="22539FC4" w14:textId="77777777" w:rsidR="00E57BE9" w:rsidRPr="00E57BE9" w:rsidRDefault="00E57BE9" w:rsidP="00E57BE9">
      <w:pPr>
        <w:bidi/>
        <w:ind w:left="1701" w:firstLine="567"/>
        <w:rPr>
          <w:rFonts w:cs="David" w:hint="cs"/>
          <w:rtl/>
        </w:rPr>
      </w:pPr>
      <w:r w:rsidRPr="00E57BE9">
        <w:rPr>
          <w:rFonts w:cs="David" w:hint="cs"/>
          <w:rtl/>
        </w:rPr>
        <w:t>אחמד טיבי</w:t>
      </w:r>
    </w:p>
    <w:p w14:paraId="7D24D4A0" w14:textId="77777777" w:rsidR="00E57BE9" w:rsidRPr="00E57BE9" w:rsidRDefault="00E57BE9" w:rsidP="00E57BE9">
      <w:pPr>
        <w:bidi/>
        <w:ind w:left="1701" w:firstLine="567"/>
        <w:rPr>
          <w:rFonts w:cs="David" w:hint="cs"/>
          <w:rtl/>
        </w:rPr>
      </w:pPr>
      <w:r w:rsidRPr="00E57BE9">
        <w:rPr>
          <w:rFonts w:cs="David" w:hint="cs"/>
          <w:rtl/>
        </w:rPr>
        <w:t>אמנון כהן</w:t>
      </w:r>
    </w:p>
    <w:p w14:paraId="08FE07B2" w14:textId="77777777" w:rsidR="00E57BE9" w:rsidRPr="00E57BE9" w:rsidRDefault="00E57BE9" w:rsidP="00E57BE9">
      <w:pPr>
        <w:bidi/>
        <w:ind w:left="1701" w:firstLine="567"/>
        <w:rPr>
          <w:rFonts w:cs="David" w:hint="cs"/>
          <w:rtl/>
        </w:rPr>
      </w:pPr>
      <w:r w:rsidRPr="00E57BE9">
        <w:rPr>
          <w:rFonts w:cs="David" w:hint="cs"/>
          <w:rtl/>
        </w:rPr>
        <w:t>אורלי לוי אבקסיס</w:t>
      </w:r>
    </w:p>
    <w:p w14:paraId="1479FE06" w14:textId="77777777" w:rsidR="00E57BE9" w:rsidRPr="00E57BE9" w:rsidRDefault="00E57BE9" w:rsidP="00E57BE9">
      <w:pPr>
        <w:bidi/>
        <w:ind w:left="1701" w:firstLine="567"/>
        <w:rPr>
          <w:rFonts w:cs="David" w:hint="cs"/>
          <w:rtl/>
        </w:rPr>
      </w:pPr>
      <w:r w:rsidRPr="00E57BE9">
        <w:rPr>
          <w:rFonts w:cs="David" w:hint="cs"/>
          <w:rtl/>
        </w:rPr>
        <w:t xml:space="preserve">יריב </w:t>
      </w:r>
      <w:proofErr w:type="spellStart"/>
      <w:r w:rsidRPr="00E57BE9">
        <w:rPr>
          <w:rFonts w:cs="David" w:hint="cs"/>
          <w:rtl/>
        </w:rPr>
        <w:t>לוין</w:t>
      </w:r>
      <w:proofErr w:type="spellEnd"/>
    </w:p>
    <w:p w14:paraId="2712F529" w14:textId="77777777" w:rsidR="00E57BE9" w:rsidRPr="00E57BE9" w:rsidRDefault="00E57BE9" w:rsidP="00E57BE9">
      <w:pPr>
        <w:bidi/>
        <w:ind w:left="1701" w:firstLine="567"/>
        <w:rPr>
          <w:rFonts w:cs="David" w:hint="cs"/>
          <w:rtl/>
        </w:rPr>
      </w:pPr>
      <w:r w:rsidRPr="00E57BE9">
        <w:rPr>
          <w:rFonts w:cs="David" w:hint="cs"/>
          <w:rtl/>
        </w:rPr>
        <w:t>שלמה מולה</w:t>
      </w:r>
    </w:p>
    <w:p w14:paraId="1D53FC97" w14:textId="77777777" w:rsidR="00E57BE9" w:rsidRPr="00E57BE9" w:rsidRDefault="00E57BE9" w:rsidP="00E57BE9">
      <w:pPr>
        <w:bidi/>
        <w:ind w:left="1701" w:firstLine="567"/>
        <w:rPr>
          <w:rFonts w:cs="David" w:hint="cs"/>
          <w:rtl/>
        </w:rPr>
      </w:pPr>
      <w:r w:rsidRPr="00E57BE9">
        <w:rPr>
          <w:rFonts w:cs="David" w:hint="cs"/>
          <w:rtl/>
        </w:rPr>
        <w:t xml:space="preserve">אורי </w:t>
      </w:r>
      <w:proofErr w:type="spellStart"/>
      <w:r w:rsidRPr="00E57BE9">
        <w:rPr>
          <w:rFonts w:cs="David" w:hint="cs"/>
          <w:rtl/>
        </w:rPr>
        <w:t>מקלב</w:t>
      </w:r>
      <w:proofErr w:type="spellEnd"/>
    </w:p>
    <w:p w14:paraId="3A0DE667" w14:textId="77777777" w:rsidR="00E57BE9" w:rsidRPr="00E57BE9" w:rsidRDefault="00E57BE9" w:rsidP="00E57BE9">
      <w:pPr>
        <w:bidi/>
        <w:ind w:left="1701" w:firstLine="567"/>
        <w:rPr>
          <w:rFonts w:cs="David" w:hint="cs"/>
          <w:rtl/>
        </w:rPr>
      </w:pPr>
      <w:r w:rsidRPr="00E57BE9">
        <w:rPr>
          <w:rFonts w:cs="David" w:hint="cs"/>
          <w:rtl/>
        </w:rPr>
        <w:t xml:space="preserve">יעקב </w:t>
      </w:r>
      <w:proofErr w:type="spellStart"/>
      <w:r w:rsidRPr="00E57BE9">
        <w:rPr>
          <w:rFonts w:cs="David" w:hint="cs"/>
          <w:rtl/>
        </w:rPr>
        <w:t>מרגי</w:t>
      </w:r>
      <w:proofErr w:type="spellEnd"/>
    </w:p>
    <w:p w14:paraId="424CC413" w14:textId="77777777" w:rsidR="00E57BE9" w:rsidRPr="00E57BE9" w:rsidRDefault="00E57BE9" w:rsidP="00E57BE9">
      <w:pPr>
        <w:bidi/>
        <w:ind w:left="1701" w:firstLine="567"/>
        <w:rPr>
          <w:rFonts w:cs="David" w:hint="cs"/>
          <w:rtl/>
        </w:rPr>
      </w:pPr>
      <w:r w:rsidRPr="00E57BE9">
        <w:rPr>
          <w:rFonts w:cs="David" w:hint="cs"/>
          <w:rtl/>
        </w:rPr>
        <w:t>אורית נוקד</w:t>
      </w:r>
    </w:p>
    <w:p w14:paraId="160AF1C2" w14:textId="77777777" w:rsidR="00E57BE9" w:rsidRPr="00E57BE9" w:rsidRDefault="00E57BE9" w:rsidP="00E57BE9">
      <w:pPr>
        <w:bidi/>
        <w:ind w:left="1701" w:firstLine="567"/>
        <w:rPr>
          <w:rFonts w:cs="David" w:hint="cs"/>
          <w:rtl/>
        </w:rPr>
      </w:pPr>
      <w:r w:rsidRPr="00E57BE9">
        <w:rPr>
          <w:rFonts w:cs="David" w:hint="cs"/>
          <w:rtl/>
        </w:rPr>
        <w:t xml:space="preserve">יוחנן </w:t>
      </w:r>
      <w:proofErr w:type="spellStart"/>
      <w:r w:rsidRPr="00E57BE9">
        <w:rPr>
          <w:rFonts w:cs="David" w:hint="cs"/>
          <w:rtl/>
        </w:rPr>
        <w:t>פלסנר</w:t>
      </w:r>
      <w:proofErr w:type="spellEnd"/>
    </w:p>
    <w:p w14:paraId="3CE965AF" w14:textId="77777777" w:rsidR="00E57BE9" w:rsidRPr="00E57BE9" w:rsidRDefault="00E57BE9" w:rsidP="00E57BE9">
      <w:pPr>
        <w:bidi/>
        <w:ind w:left="1701" w:firstLine="567"/>
        <w:rPr>
          <w:rFonts w:cs="David" w:hint="cs"/>
          <w:rtl/>
        </w:rPr>
      </w:pPr>
      <w:r w:rsidRPr="00E57BE9">
        <w:rPr>
          <w:rFonts w:cs="David" w:hint="cs"/>
          <w:rtl/>
        </w:rPr>
        <w:t>דוד רותם</w:t>
      </w:r>
    </w:p>
    <w:p w14:paraId="60EECBFB" w14:textId="77777777" w:rsidR="00E57BE9" w:rsidRPr="00E57BE9" w:rsidRDefault="00E57BE9" w:rsidP="00E57BE9">
      <w:pPr>
        <w:bidi/>
        <w:ind w:left="1701" w:firstLine="567"/>
        <w:rPr>
          <w:rFonts w:cs="David" w:hint="cs"/>
          <w:rtl/>
        </w:rPr>
      </w:pPr>
      <w:r w:rsidRPr="00E57BE9">
        <w:rPr>
          <w:rFonts w:cs="David" w:hint="cs"/>
          <w:rtl/>
        </w:rPr>
        <w:t>כרמל שאמה</w:t>
      </w:r>
    </w:p>
    <w:p w14:paraId="44143B1E" w14:textId="77777777" w:rsidR="00E57BE9" w:rsidRPr="00E57BE9" w:rsidRDefault="00E57BE9" w:rsidP="00E57BE9">
      <w:pPr>
        <w:bidi/>
        <w:ind w:left="1701" w:firstLine="567"/>
        <w:rPr>
          <w:rFonts w:cs="David" w:hint="cs"/>
          <w:rtl/>
        </w:rPr>
      </w:pPr>
      <w:r w:rsidRPr="00E57BE9">
        <w:rPr>
          <w:rFonts w:cs="David" w:hint="cs"/>
          <w:rtl/>
        </w:rPr>
        <w:t xml:space="preserve">עתניאל </w:t>
      </w:r>
      <w:proofErr w:type="spellStart"/>
      <w:r w:rsidRPr="00E57BE9">
        <w:rPr>
          <w:rFonts w:cs="David" w:hint="cs"/>
          <w:rtl/>
        </w:rPr>
        <w:t>שנלר</w:t>
      </w:r>
      <w:proofErr w:type="spellEnd"/>
    </w:p>
    <w:p w14:paraId="572CCD0E" w14:textId="77777777" w:rsidR="00E57BE9" w:rsidRPr="00E57BE9" w:rsidRDefault="00E57BE9" w:rsidP="00E57BE9">
      <w:pPr>
        <w:bidi/>
        <w:rPr>
          <w:rFonts w:cs="David" w:hint="cs"/>
          <w:rtl/>
        </w:rPr>
      </w:pPr>
    </w:p>
    <w:p w14:paraId="6CC38626" w14:textId="77777777" w:rsidR="00E57BE9" w:rsidRPr="00E57BE9" w:rsidRDefault="00E57BE9" w:rsidP="00E57BE9">
      <w:pPr>
        <w:bidi/>
        <w:rPr>
          <w:rFonts w:cs="David" w:hint="cs"/>
          <w:rtl/>
        </w:rPr>
      </w:pPr>
      <w:r w:rsidRPr="00E57BE9">
        <w:rPr>
          <w:rFonts w:cs="David" w:hint="cs"/>
          <w:rtl/>
        </w:rPr>
        <w:tab/>
      </w:r>
      <w:r w:rsidRPr="00E57BE9">
        <w:rPr>
          <w:rFonts w:cs="David" w:hint="cs"/>
          <w:rtl/>
        </w:rPr>
        <w:tab/>
      </w:r>
      <w:r w:rsidRPr="00E57BE9">
        <w:rPr>
          <w:rFonts w:cs="David" w:hint="cs"/>
          <w:rtl/>
        </w:rPr>
        <w:tab/>
      </w:r>
      <w:r w:rsidRPr="00E57BE9">
        <w:rPr>
          <w:rFonts w:cs="David" w:hint="cs"/>
          <w:rtl/>
        </w:rPr>
        <w:tab/>
        <w:t xml:space="preserve">השר יצחק </w:t>
      </w:r>
      <w:proofErr w:type="spellStart"/>
      <w:r w:rsidRPr="00E57BE9">
        <w:rPr>
          <w:rFonts w:cs="David" w:hint="cs"/>
          <w:rtl/>
        </w:rPr>
        <w:t>הרצוג</w:t>
      </w:r>
      <w:proofErr w:type="spellEnd"/>
      <w:r w:rsidRPr="00E57BE9">
        <w:rPr>
          <w:rFonts w:cs="David" w:hint="cs"/>
          <w:rtl/>
        </w:rPr>
        <w:tab/>
      </w:r>
      <w:r w:rsidRPr="00E57BE9">
        <w:rPr>
          <w:rFonts w:cs="David" w:hint="cs"/>
          <w:rtl/>
        </w:rPr>
        <w:tab/>
      </w:r>
      <w:r w:rsidRPr="00E57BE9">
        <w:rPr>
          <w:rFonts w:cs="David" w:hint="cs"/>
          <w:rtl/>
        </w:rPr>
        <w:tab/>
      </w:r>
      <w:r w:rsidRPr="00E57BE9">
        <w:rPr>
          <w:rFonts w:cs="David" w:hint="cs"/>
          <w:rtl/>
        </w:rPr>
        <w:tab/>
      </w:r>
    </w:p>
    <w:p w14:paraId="23FE4782" w14:textId="77777777" w:rsidR="00E57BE9" w:rsidRPr="00E57BE9" w:rsidRDefault="00E57BE9" w:rsidP="00E57BE9">
      <w:pPr>
        <w:bidi/>
        <w:rPr>
          <w:rFonts w:cs="David" w:hint="cs"/>
          <w:rtl/>
        </w:rPr>
      </w:pPr>
    </w:p>
    <w:p w14:paraId="6D0A08AF" w14:textId="77777777" w:rsidR="00E57BE9" w:rsidRPr="00E57BE9" w:rsidRDefault="00E57BE9" w:rsidP="00E57BE9">
      <w:pPr>
        <w:bidi/>
        <w:rPr>
          <w:rFonts w:cs="David" w:hint="cs"/>
          <w:rtl/>
        </w:rPr>
      </w:pPr>
      <w:r w:rsidRPr="00E57BE9">
        <w:rPr>
          <w:rFonts w:cs="David" w:hint="cs"/>
          <w:b/>
          <w:bCs/>
          <w:u w:val="single"/>
          <w:rtl/>
        </w:rPr>
        <w:t>משקיפים:</w:t>
      </w:r>
      <w:r w:rsidRPr="00E57BE9">
        <w:rPr>
          <w:rFonts w:cs="David" w:hint="cs"/>
          <w:rtl/>
        </w:rPr>
        <w:tab/>
      </w:r>
      <w:r w:rsidRPr="00E57BE9">
        <w:rPr>
          <w:rFonts w:cs="David" w:hint="cs"/>
          <w:rtl/>
        </w:rPr>
        <w:tab/>
      </w:r>
      <w:r w:rsidRPr="00E57BE9">
        <w:rPr>
          <w:rFonts w:cs="David" w:hint="cs"/>
          <w:rtl/>
        </w:rPr>
        <w:tab/>
        <w:t>זבולון אורלב</w:t>
      </w:r>
    </w:p>
    <w:p w14:paraId="34FC2633" w14:textId="77777777" w:rsidR="00E57BE9" w:rsidRPr="00E57BE9" w:rsidRDefault="00E57BE9" w:rsidP="00E57BE9">
      <w:pPr>
        <w:bidi/>
        <w:ind w:left="1701" w:firstLine="567"/>
        <w:rPr>
          <w:rFonts w:cs="David" w:hint="cs"/>
          <w:rtl/>
        </w:rPr>
      </w:pPr>
      <w:r w:rsidRPr="00E57BE9">
        <w:rPr>
          <w:rFonts w:cs="David" w:hint="cs"/>
          <w:rtl/>
        </w:rPr>
        <w:t>אילן גילאון</w:t>
      </w:r>
    </w:p>
    <w:p w14:paraId="4852397C" w14:textId="77777777" w:rsidR="00E57BE9" w:rsidRPr="00E57BE9" w:rsidRDefault="00E57BE9" w:rsidP="00E57BE9">
      <w:pPr>
        <w:bidi/>
        <w:ind w:left="1701" w:firstLine="567"/>
        <w:rPr>
          <w:rFonts w:cs="David" w:hint="cs"/>
          <w:rtl/>
        </w:rPr>
      </w:pPr>
      <w:r w:rsidRPr="00E57BE9">
        <w:rPr>
          <w:rFonts w:cs="David" w:hint="cs"/>
          <w:rtl/>
        </w:rPr>
        <w:t xml:space="preserve">ג'מאל </w:t>
      </w:r>
      <w:proofErr w:type="spellStart"/>
      <w:r w:rsidRPr="00E57BE9">
        <w:rPr>
          <w:rFonts w:cs="David" w:hint="cs"/>
          <w:rtl/>
        </w:rPr>
        <w:t>זחאלקה</w:t>
      </w:r>
      <w:proofErr w:type="spellEnd"/>
    </w:p>
    <w:p w14:paraId="1574246A" w14:textId="77777777" w:rsidR="00E57BE9" w:rsidRPr="00E57BE9" w:rsidRDefault="00E57BE9" w:rsidP="00E57BE9">
      <w:pPr>
        <w:bidi/>
        <w:rPr>
          <w:rFonts w:cs="David" w:hint="cs"/>
          <w:rtl/>
        </w:rPr>
      </w:pPr>
    </w:p>
    <w:p w14:paraId="23A5AC3C" w14:textId="77777777" w:rsidR="00E57BE9" w:rsidRPr="00E57BE9" w:rsidRDefault="00E57BE9" w:rsidP="00E57BE9">
      <w:pPr>
        <w:tabs>
          <w:tab w:val="left" w:pos="-55"/>
        </w:tabs>
        <w:bidi/>
        <w:rPr>
          <w:rFonts w:cs="David" w:hint="cs"/>
          <w:rtl/>
        </w:rPr>
      </w:pPr>
      <w:r w:rsidRPr="00E57BE9">
        <w:rPr>
          <w:rFonts w:cs="David"/>
          <w:b/>
          <w:bCs/>
          <w:u w:val="single"/>
          <w:rtl/>
        </w:rPr>
        <w:t>מוזמנים</w:t>
      </w:r>
      <w:r w:rsidRPr="00E57BE9">
        <w:rPr>
          <w:rFonts w:cs="David"/>
          <w:rtl/>
        </w:rPr>
        <w:t>:</w:t>
      </w:r>
      <w:r w:rsidRPr="00E57BE9">
        <w:rPr>
          <w:rFonts w:cs="David" w:hint="cs"/>
          <w:rtl/>
        </w:rPr>
        <w:tab/>
      </w:r>
      <w:r w:rsidRPr="00E57BE9">
        <w:rPr>
          <w:rFonts w:cs="David" w:hint="cs"/>
          <w:rtl/>
        </w:rPr>
        <w:tab/>
      </w:r>
      <w:r w:rsidRPr="00E57BE9">
        <w:rPr>
          <w:rFonts w:cs="David" w:hint="cs"/>
          <w:rtl/>
        </w:rPr>
        <w:tab/>
        <w:t xml:space="preserve">אבי </w:t>
      </w:r>
      <w:proofErr w:type="spellStart"/>
      <w:r w:rsidRPr="00E57BE9">
        <w:rPr>
          <w:rFonts w:cs="David" w:hint="cs"/>
          <w:rtl/>
        </w:rPr>
        <w:t>בלשניקוב</w:t>
      </w:r>
      <w:proofErr w:type="spellEnd"/>
      <w:r w:rsidRPr="00E57BE9">
        <w:rPr>
          <w:rFonts w:cs="David" w:hint="cs"/>
          <w:rtl/>
        </w:rPr>
        <w:tab/>
      </w:r>
      <w:r w:rsidRPr="00E57BE9">
        <w:rPr>
          <w:rFonts w:cs="David" w:hint="cs"/>
          <w:rtl/>
        </w:rPr>
        <w:tab/>
        <w:t>- מנכ"ל הכנסת</w:t>
      </w:r>
    </w:p>
    <w:p w14:paraId="25CD3657" w14:textId="77777777" w:rsidR="00E57BE9" w:rsidRPr="00E57BE9" w:rsidRDefault="00E57BE9" w:rsidP="00E57BE9">
      <w:pPr>
        <w:bidi/>
        <w:ind w:left="1701" w:firstLine="567"/>
        <w:rPr>
          <w:rFonts w:cs="David" w:hint="cs"/>
          <w:rtl/>
        </w:rPr>
      </w:pPr>
      <w:r w:rsidRPr="00E57BE9">
        <w:rPr>
          <w:rFonts w:cs="David" w:hint="cs"/>
          <w:rtl/>
        </w:rPr>
        <w:t>איל ינון</w:t>
      </w:r>
      <w:r w:rsidRPr="00E57BE9">
        <w:rPr>
          <w:rFonts w:cs="David" w:hint="cs"/>
          <w:rtl/>
        </w:rPr>
        <w:tab/>
      </w:r>
      <w:r w:rsidRPr="00E57BE9">
        <w:rPr>
          <w:rFonts w:cs="David" w:hint="cs"/>
          <w:rtl/>
        </w:rPr>
        <w:tab/>
      </w:r>
      <w:r w:rsidRPr="00E57BE9">
        <w:rPr>
          <w:rFonts w:cs="David" w:hint="cs"/>
          <w:rtl/>
        </w:rPr>
        <w:tab/>
        <w:t>- מזכיר הכנסת</w:t>
      </w:r>
    </w:p>
    <w:p w14:paraId="4CAA7874" w14:textId="77777777" w:rsidR="00E57BE9" w:rsidRPr="00E57BE9" w:rsidRDefault="00E57BE9" w:rsidP="00E57BE9">
      <w:pPr>
        <w:bidi/>
        <w:rPr>
          <w:rFonts w:cs="David"/>
          <w:rtl/>
        </w:rPr>
      </w:pPr>
    </w:p>
    <w:p w14:paraId="42DBD39B" w14:textId="77777777" w:rsidR="00E57BE9" w:rsidRPr="00E57BE9" w:rsidRDefault="00E57BE9" w:rsidP="00E57BE9">
      <w:pPr>
        <w:tabs>
          <w:tab w:val="left" w:pos="1930"/>
        </w:tabs>
        <w:bidi/>
        <w:rPr>
          <w:rFonts w:cs="David" w:hint="cs"/>
          <w:rtl/>
        </w:rPr>
      </w:pPr>
      <w:r w:rsidRPr="00E57BE9">
        <w:rPr>
          <w:rFonts w:cs="David"/>
          <w:b/>
          <w:bCs/>
          <w:u w:val="single"/>
          <w:rtl/>
        </w:rPr>
        <w:t>י</w:t>
      </w:r>
      <w:r w:rsidRPr="00E57BE9">
        <w:rPr>
          <w:rFonts w:cs="David" w:hint="cs"/>
          <w:b/>
          <w:bCs/>
          <w:u w:val="single"/>
          <w:rtl/>
        </w:rPr>
        <w:t>יעוץ משפטי</w:t>
      </w:r>
      <w:r w:rsidRPr="00E57BE9">
        <w:rPr>
          <w:rFonts w:cs="David"/>
          <w:b/>
          <w:bCs/>
          <w:u w:val="single"/>
          <w:rtl/>
        </w:rPr>
        <w:t>:</w:t>
      </w:r>
      <w:r w:rsidRPr="00E57BE9">
        <w:rPr>
          <w:rFonts w:cs="David" w:hint="cs"/>
          <w:rtl/>
        </w:rPr>
        <w:tab/>
      </w:r>
      <w:r w:rsidRPr="00E57BE9">
        <w:rPr>
          <w:rFonts w:cs="David" w:hint="cs"/>
          <w:rtl/>
        </w:rPr>
        <w:tab/>
        <w:t>ארבל אסטרחן</w:t>
      </w:r>
    </w:p>
    <w:p w14:paraId="0651B682" w14:textId="77777777" w:rsidR="00E57BE9" w:rsidRPr="00E57BE9" w:rsidRDefault="00E57BE9" w:rsidP="00E57BE9">
      <w:pPr>
        <w:bidi/>
        <w:rPr>
          <w:rFonts w:cs="David"/>
          <w:rtl/>
        </w:rPr>
      </w:pPr>
    </w:p>
    <w:p w14:paraId="07D33A80" w14:textId="77777777" w:rsidR="00E57BE9" w:rsidRPr="00E57BE9" w:rsidRDefault="00E57BE9" w:rsidP="00E57BE9">
      <w:pPr>
        <w:tabs>
          <w:tab w:val="left" w:pos="1930"/>
        </w:tabs>
        <w:bidi/>
        <w:rPr>
          <w:rFonts w:cs="David" w:hint="cs"/>
          <w:rtl/>
        </w:rPr>
      </w:pPr>
      <w:r w:rsidRPr="00E57BE9">
        <w:rPr>
          <w:rFonts w:cs="David" w:hint="cs"/>
          <w:b/>
          <w:bCs/>
          <w:u w:val="single"/>
          <w:rtl/>
        </w:rPr>
        <w:t xml:space="preserve">מ"מ </w:t>
      </w:r>
      <w:r w:rsidRPr="00E57BE9">
        <w:rPr>
          <w:rFonts w:cs="David"/>
          <w:b/>
          <w:bCs/>
          <w:u w:val="single"/>
          <w:rtl/>
        </w:rPr>
        <w:t>מנהלת הוועדה</w:t>
      </w:r>
      <w:r w:rsidRPr="00E57BE9">
        <w:rPr>
          <w:rFonts w:cs="David"/>
          <w:rtl/>
        </w:rPr>
        <w:t>:</w:t>
      </w:r>
      <w:r w:rsidRPr="00E57BE9">
        <w:rPr>
          <w:rFonts w:cs="David" w:hint="cs"/>
          <w:b/>
          <w:bCs/>
          <w:rtl/>
        </w:rPr>
        <w:tab/>
      </w:r>
      <w:r w:rsidRPr="00E57BE9">
        <w:rPr>
          <w:rFonts w:cs="David" w:hint="cs"/>
          <w:b/>
          <w:bCs/>
          <w:rtl/>
        </w:rPr>
        <w:tab/>
      </w:r>
      <w:r w:rsidRPr="00E57BE9">
        <w:rPr>
          <w:rFonts w:cs="David" w:hint="cs"/>
          <w:rtl/>
        </w:rPr>
        <w:t>נועה בירן</w:t>
      </w:r>
    </w:p>
    <w:p w14:paraId="4D77E67D" w14:textId="77777777" w:rsidR="00E57BE9" w:rsidRPr="00E57BE9" w:rsidRDefault="00E57BE9" w:rsidP="00E57BE9">
      <w:pPr>
        <w:bidi/>
        <w:rPr>
          <w:rFonts w:cs="David"/>
          <w:rtl/>
        </w:rPr>
      </w:pPr>
    </w:p>
    <w:p w14:paraId="0BD226C6" w14:textId="77777777" w:rsidR="00E57BE9" w:rsidRPr="00E57BE9" w:rsidRDefault="00E57BE9" w:rsidP="00E57BE9">
      <w:pPr>
        <w:tabs>
          <w:tab w:val="left" w:pos="1930"/>
        </w:tabs>
        <w:bidi/>
        <w:rPr>
          <w:rFonts w:cs="David" w:hint="cs"/>
          <w:rtl/>
        </w:rPr>
      </w:pPr>
      <w:r w:rsidRPr="00E57BE9">
        <w:rPr>
          <w:rFonts w:cs="David" w:hint="cs"/>
          <w:b/>
          <w:bCs/>
          <w:u w:val="single"/>
          <w:rtl/>
        </w:rPr>
        <w:t>רשמת פרלמנטרית</w:t>
      </w:r>
      <w:r w:rsidRPr="00E57BE9">
        <w:rPr>
          <w:rFonts w:cs="David"/>
          <w:rtl/>
        </w:rPr>
        <w:t>:</w:t>
      </w:r>
      <w:r w:rsidRPr="00E57BE9">
        <w:rPr>
          <w:rFonts w:cs="David" w:hint="cs"/>
          <w:rtl/>
        </w:rPr>
        <w:tab/>
      </w:r>
      <w:r w:rsidRPr="00E57BE9">
        <w:rPr>
          <w:rFonts w:cs="David" w:hint="cs"/>
          <w:rtl/>
        </w:rPr>
        <w:tab/>
        <w:t>יפה קרינצה</w:t>
      </w:r>
    </w:p>
    <w:p w14:paraId="182639D9" w14:textId="77777777" w:rsidR="00E57BE9" w:rsidRPr="00E57BE9" w:rsidRDefault="00E57BE9" w:rsidP="00E57BE9">
      <w:pPr>
        <w:bidi/>
        <w:rPr>
          <w:rFonts w:cs="David" w:hint="cs"/>
          <w:b/>
          <w:bCs/>
          <w:rtl/>
        </w:rPr>
      </w:pPr>
    </w:p>
    <w:p w14:paraId="0D85EAFD" w14:textId="77777777" w:rsidR="00E57BE9" w:rsidRPr="00E57BE9" w:rsidRDefault="00E57BE9" w:rsidP="00E57BE9">
      <w:pPr>
        <w:bidi/>
        <w:rPr>
          <w:rFonts w:cs="David" w:hint="cs"/>
          <w:rtl/>
        </w:rPr>
      </w:pPr>
    </w:p>
    <w:p w14:paraId="6594A561" w14:textId="77777777" w:rsidR="00E57BE9" w:rsidRPr="00E57BE9" w:rsidRDefault="00E57BE9" w:rsidP="00E57BE9">
      <w:pPr>
        <w:bidi/>
        <w:jc w:val="center"/>
        <w:rPr>
          <w:rFonts w:cs="David" w:hint="cs"/>
          <w:b/>
          <w:bCs/>
          <w:u w:val="single"/>
          <w:rtl/>
        </w:rPr>
      </w:pPr>
      <w:r w:rsidRPr="00E57BE9">
        <w:rPr>
          <w:rFonts w:cs="David" w:hint="cs"/>
          <w:b/>
          <w:bCs/>
          <w:u w:val="single"/>
          <w:rtl/>
        </w:rPr>
        <w:t>א. בחירת יושב ראש לישיבה</w:t>
      </w:r>
    </w:p>
    <w:p w14:paraId="1299604B" w14:textId="77777777" w:rsidR="00E57BE9" w:rsidRPr="00E57BE9" w:rsidRDefault="00E57BE9" w:rsidP="00E57BE9">
      <w:pPr>
        <w:bidi/>
        <w:rPr>
          <w:rFonts w:cs="David" w:hint="cs"/>
          <w:u w:val="single"/>
          <w:rtl/>
        </w:rPr>
      </w:pPr>
      <w:r w:rsidRPr="00E57BE9">
        <w:rPr>
          <w:rFonts w:cs="David" w:hint="cs"/>
          <w:u w:val="single"/>
          <w:rtl/>
        </w:rPr>
        <w:t>איל ינון:</w:t>
      </w:r>
    </w:p>
    <w:p w14:paraId="210FDFDC" w14:textId="77777777" w:rsidR="00E57BE9" w:rsidRPr="00E57BE9" w:rsidRDefault="00E57BE9" w:rsidP="00E57BE9">
      <w:pPr>
        <w:bidi/>
        <w:rPr>
          <w:rFonts w:cs="David" w:hint="cs"/>
          <w:rtl/>
        </w:rPr>
      </w:pPr>
    </w:p>
    <w:p w14:paraId="790BC0C0" w14:textId="77777777" w:rsidR="00E57BE9" w:rsidRPr="00E57BE9" w:rsidRDefault="00E57BE9" w:rsidP="00E57BE9">
      <w:pPr>
        <w:bidi/>
        <w:ind w:firstLine="567"/>
        <w:rPr>
          <w:rFonts w:cs="David" w:hint="cs"/>
          <w:rtl/>
        </w:rPr>
      </w:pPr>
      <w:r w:rsidRPr="00E57BE9">
        <w:rPr>
          <w:rFonts w:cs="David" w:hint="cs"/>
          <w:rtl/>
        </w:rPr>
        <w:t xml:space="preserve">אדוני יושב ראש הכנסת בפועל, מכובדי חברי הכנסת, בוקר טוב. אני מתכבד לפתוח את ישיבת נציגי הסיעות של הכנסת ה-18. מטרת הישיבה היא לגבש את הרכב הוועדה המסדרת, שיובא לאישור מליאת הכנסת ביום שני הקרוב. </w:t>
      </w:r>
    </w:p>
    <w:p w14:paraId="52EE910A" w14:textId="77777777" w:rsidR="00E57BE9" w:rsidRPr="00E57BE9" w:rsidRDefault="00E57BE9" w:rsidP="00E57BE9">
      <w:pPr>
        <w:bidi/>
        <w:ind w:firstLine="567"/>
        <w:rPr>
          <w:rFonts w:cs="David" w:hint="cs"/>
          <w:rtl/>
        </w:rPr>
      </w:pPr>
    </w:p>
    <w:p w14:paraId="253F2040" w14:textId="77777777" w:rsidR="00E57BE9" w:rsidRPr="00E57BE9" w:rsidRDefault="00E57BE9" w:rsidP="00E57BE9">
      <w:pPr>
        <w:bidi/>
        <w:ind w:firstLine="567"/>
        <w:rPr>
          <w:rFonts w:cs="David" w:hint="cs"/>
          <w:rtl/>
        </w:rPr>
      </w:pPr>
      <w:r w:rsidRPr="00E57BE9">
        <w:rPr>
          <w:rFonts w:cs="David" w:hint="cs"/>
          <w:rtl/>
        </w:rPr>
        <w:t xml:space="preserve">סעיף 2א לחוק הכנסת קובע כי לוועדה המסדרת יהיו סמכויות הנוגעות לסדרי הבית ולדיוני הכנסת, בדומה לסמכויות המוקנות לוועדת הכנסת בימים רגילים. במסגרת זו יהיה על הוועדה המסדרת, בשלב הראשון, לבחור ועדות זמניות לענייני חוץ וביטחון ולענייני כספים. בשלב מאוחר יותר הוועדה תידרש להביא לאישור המליאה הצעה בדבר הרכב הוועדות הקבועות. </w:t>
      </w:r>
    </w:p>
    <w:p w14:paraId="01C4F525" w14:textId="77777777" w:rsidR="00E57BE9" w:rsidRPr="00E57BE9" w:rsidRDefault="00E57BE9" w:rsidP="00E57BE9">
      <w:pPr>
        <w:bidi/>
        <w:ind w:firstLine="567"/>
        <w:rPr>
          <w:rFonts w:cs="David" w:hint="cs"/>
          <w:rtl/>
        </w:rPr>
      </w:pPr>
    </w:p>
    <w:p w14:paraId="7BFD4143" w14:textId="77777777" w:rsidR="00E57BE9" w:rsidRPr="00E57BE9" w:rsidRDefault="00E57BE9" w:rsidP="00E57BE9">
      <w:pPr>
        <w:bidi/>
        <w:ind w:firstLine="567"/>
        <w:rPr>
          <w:rFonts w:cs="David" w:hint="cs"/>
          <w:rtl/>
        </w:rPr>
      </w:pPr>
      <w:r w:rsidRPr="00E57BE9">
        <w:rPr>
          <w:rFonts w:cs="David" w:hint="cs"/>
          <w:rtl/>
        </w:rPr>
        <w:t xml:space="preserve">אני מבקש להפנות את תשומת ליבכם לכך שהחוק קובע שהייצוג בוועדה המסדרת יהיה לפי גודלן היחסי של הסיעות, ובלבד שלכל סיעה בת ארבעה חברים או יותר יהיה נציג בוועדה המסדרת. סיעה שלה אין חבר בוועדה רשאית להיות מיוצגת על-ידי משקיף מטעמה. זהו המפתח הסיעתי שהיה נהוג </w:t>
      </w:r>
      <w:proofErr w:type="spellStart"/>
      <w:r w:rsidRPr="00E57BE9">
        <w:rPr>
          <w:rFonts w:cs="David" w:hint="cs"/>
          <w:rtl/>
        </w:rPr>
        <w:t>בכנסות</w:t>
      </w:r>
      <w:proofErr w:type="spellEnd"/>
      <w:r w:rsidRPr="00E57BE9">
        <w:rPr>
          <w:rFonts w:cs="David" w:hint="cs"/>
          <w:rtl/>
        </w:rPr>
        <w:t xml:space="preserve"> קודמות, וכך נהגנו גם הפעם. </w:t>
      </w:r>
    </w:p>
    <w:p w14:paraId="3DBDA9B8" w14:textId="77777777" w:rsidR="00E57BE9" w:rsidRPr="00E57BE9" w:rsidRDefault="00E57BE9" w:rsidP="00E57BE9">
      <w:pPr>
        <w:bidi/>
        <w:ind w:firstLine="567"/>
        <w:rPr>
          <w:rFonts w:cs="David" w:hint="cs"/>
          <w:rtl/>
        </w:rPr>
      </w:pPr>
    </w:p>
    <w:p w14:paraId="3024C47F" w14:textId="77777777" w:rsidR="00E57BE9" w:rsidRPr="00E57BE9" w:rsidRDefault="00E57BE9" w:rsidP="00E57BE9">
      <w:pPr>
        <w:bidi/>
        <w:ind w:firstLine="567"/>
        <w:rPr>
          <w:rFonts w:cs="David" w:hint="cs"/>
          <w:rtl/>
        </w:rPr>
      </w:pPr>
      <w:r w:rsidRPr="00E57BE9">
        <w:rPr>
          <w:rFonts w:cs="David" w:hint="cs"/>
          <w:rtl/>
        </w:rPr>
        <w:t xml:space="preserve">חוק הכנסת אף קובע כי בראש הוועדה המסדרת יעמוד חבר כנסת מהסיעה של חבר הכנסת שעליו הטיל הנשיא את התפקיד להרכיב ממשלה. בשלב זה אני מציע כי תבחרו יושב ראש לישיבה. על פי הנוהג, מי שיושב בראש ישיבת נציגי הסיעות הוא המועמד לראשות הוועדה המסדרת. סיעת הליכוד, שעל העומד בראשה הטיל הנשיא את מלאכת הרכבת הממשלה, הודיעה לי כי המועמד מטעמה לתפקיד יושב ראש הוועדה המסדרת הוא חבר הכנסת גדעון סער. אבקש את אישורכם בהצבעה להצעה זו. </w:t>
      </w:r>
    </w:p>
    <w:p w14:paraId="0D930F03" w14:textId="77777777" w:rsidR="00E57BE9" w:rsidRPr="00E57BE9" w:rsidRDefault="00E57BE9" w:rsidP="00E57BE9">
      <w:pPr>
        <w:bidi/>
        <w:rPr>
          <w:rFonts w:cs="David" w:hint="cs"/>
          <w:rtl/>
        </w:rPr>
      </w:pPr>
    </w:p>
    <w:p w14:paraId="5DB39585" w14:textId="77777777" w:rsidR="00E57BE9" w:rsidRPr="00E57BE9" w:rsidRDefault="00E57BE9" w:rsidP="00E57BE9">
      <w:pPr>
        <w:bidi/>
        <w:rPr>
          <w:rFonts w:cs="David" w:hint="cs"/>
          <w:rtl/>
        </w:rPr>
      </w:pPr>
    </w:p>
    <w:p w14:paraId="4D7BE855" w14:textId="77777777" w:rsidR="00E57BE9" w:rsidRPr="00E57BE9" w:rsidRDefault="00E57BE9" w:rsidP="00E57BE9">
      <w:pPr>
        <w:bidi/>
        <w:jc w:val="center"/>
        <w:rPr>
          <w:rFonts w:cs="David" w:hint="cs"/>
          <w:b/>
          <w:bCs/>
          <w:rtl/>
        </w:rPr>
      </w:pPr>
      <w:r w:rsidRPr="00E57BE9">
        <w:rPr>
          <w:rFonts w:cs="David" w:hint="cs"/>
          <w:b/>
          <w:bCs/>
          <w:rtl/>
        </w:rPr>
        <w:t>הצבעה</w:t>
      </w:r>
    </w:p>
    <w:p w14:paraId="258CD6A1" w14:textId="77777777" w:rsidR="00E57BE9" w:rsidRPr="00E57BE9" w:rsidRDefault="00E57BE9" w:rsidP="00E57BE9">
      <w:pPr>
        <w:bidi/>
        <w:jc w:val="center"/>
        <w:rPr>
          <w:rFonts w:cs="David" w:hint="cs"/>
          <w:b/>
          <w:bCs/>
          <w:rtl/>
        </w:rPr>
      </w:pPr>
    </w:p>
    <w:p w14:paraId="2712987C" w14:textId="77777777" w:rsidR="00E57BE9" w:rsidRPr="00E57BE9" w:rsidRDefault="00E57BE9" w:rsidP="00E57BE9">
      <w:pPr>
        <w:bidi/>
        <w:jc w:val="center"/>
        <w:rPr>
          <w:rFonts w:cs="David" w:hint="cs"/>
          <w:b/>
          <w:bCs/>
          <w:rtl/>
        </w:rPr>
      </w:pPr>
      <w:r w:rsidRPr="00E57BE9">
        <w:rPr>
          <w:rFonts w:cs="David" w:hint="cs"/>
          <w:b/>
          <w:bCs/>
          <w:rtl/>
        </w:rPr>
        <w:t xml:space="preserve">בעד </w:t>
      </w:r>
      <w:r w:rsidRPr="00E57BE9">
        <w:rPr>
          <w:rFonts w:cs="David"/>
          <w:b/>
          <w:bCs/>
          <w:rtl/>
        </w:rPr>
        <w:t>–</w:t>
      </w:r>
      <w:r w:rsidRPr="00E57BE9">
        <w:rPr>
          <w:rFonts w:cs="David" w:hint="cs"/>
          <w:b/>
          <w:bCs/>
          <w:rtl/>
        </w:rPr>
        <w:t xml:space="preserve"> פה אחד</w:t>
      </w:r>
    </w:p>
    <w:p w14:paraId="0F709727" w14:textId="77777777" w:rsidR="00E57BE9" w:rsidRPr="00E57BE9" w:rsidRDefault="00E57BE9" w:rsidP="00E57BE9">
      <w:pPr>
        <w:bidi/>
        <w:jc w:val="center"/>
        <w:rPr>
          <w:rFonts w:cs="David" w:hint="cs"/>
          <w:b/>
          <w:bCs/>
          <w:rtl/>
        </w:rPr>
      </w:pPr>
      <w:r w:rsidRPr="00E57BE9">
        <w:rPr>
          <w:rFonts w:cs="David" w:hint="cs"/>
          <w:b/>
          <w:bCs/>
          <w:rtl/>
        </w:rPr>
        <w:t xml:space="preserve">נגד </w:t>
      </w:r>
      <w:r w:rsidRPr="00E57BE9">
        <w:rPr>
          <w:rFonts w:cs="David"/>
          <w:b/>
          <w:bCs/>
          <w:rtl/>
        </w:rPr>
        <w:t>–</w:t>
      </w:r>
      <w:r w:rsidRPr="00E57BE9">
        <w:rPr>
          <w:rFonts w:cs="David" w:hint="cs"/>
          <w:b/>
          <w:bCs/>
          <w:rtl/>
        </w:rPr>
        <w:t xml:space="preserve"> אין</w:t>
      </w:r>
    </w:p>
    <w:p w14:paraId="6D637F4B" w14:textId="77777777" w:rsidR="00E57BE9" w:rsidRPr="00E57BE9" w:rsidRDefault="00E57BE9" w:rsidP="00E57BE9">
      <w:pPr>
        <w:bidi/>
        <w:jc w:val="center"/>
        <w:rPr>
          <w:rFonts w:cs="David" w:hint="cs"/>
          <w:b/>
          <w:bCs/>
          <w:rtl/>
        </w:rPr>
      </w:pPr>
      <w:r w:rsidRPr="00E57BE9">
        <w:rPr>
          <w:rFonts w:cs="David" w:hint="cs"/>
          <w:b/>
          <w:bCs/>
          <w:rtl/>
        </w:rPr>
        <w:t>ההצעה התקבלה פה אחד</w:t>
      </w:r>
    </w:p>
    <w:p w14:paraId="1D174F11" w14:textId="77777777" w:rsidR="00E57BE9" w:rsidRPr="00E57BE9" w:rsidRDefault="00E57BE9" w:rsidP="00E57BE9">
      <w:pPr>
        <w:bidi/>
        <w:rPr>
          <w:rFonts w:cs="David" w:hint="cs"/>
          <w:rtl/>
        </w:rPr>
      </w:pPr>
    </w:p>
    <w:p w14:paraId="22410B88" w14:textId="77777777" w:rsidR="00E57BE9" w:rsidRPr="00E57BE9" w:rsidRDefault="00E57BE9" w:rsidP="00E57BE9">
      <w:pPr>
        <w:bidi/>
        <w:rPr>
          <w:rFonts w:cs="David" w:hint="cs"/>
          <w:rtl/>
        </w:rPr>
      </w:pPr>
      <w:r w:rsidRPr="00E57BE9">
        <w:rPr>
          <w:rFonts w:cs="David" w:hint="cs"/>
          <w:u w:val="single"/>
          <w:rtl/>
        </w:rPr>
        <w:t>איל ינון:</w:t>
      </w:r>
    </w:p>
    <w:p w14:paraId="34641768" w14:textId="77777777" w:rsidR="00E57BE9" w:rsidRPr="00E57BE9" w:rsidRDefault="00E57BE9" w:rsidP="00E57BE9">
      <w:pPr>
        <w:bidi/>
        <w:rPr>
          <w:rFonts w:cs="David" w:hint="cs"/>
          <w:rtl/>
        </w:rPr>
      </w:pPr>
    </w:p>
    <w:p w14:paraId="7EE2B0B1" w14:textId="77777777" w:rsidR="00E57BE9" w:rsidRPr="00E57BE9" w:rsidRDefault="00E57BE9" w:rsidP="00E57BE9">
      <w:pPr>
        <w:bidi/>
        <w:rPr>
          <w:rFonts w:cs="David" w:hint="cs"/>
          <w:rtl/>
        </w:rPr>
      </w:pPr>
      <w:r w:rsidRPr="00E57BE9">
        <w:rPr>
          <w:rFonts w:cs="David" w:hint="cs"/>
          <w:rtl/>
        </w:rPr>
        <w:tab/>
        <w:t xml:space="preserve">תודה. הוחלט פה אחד שחבר הכנסת גדעון סער ישב בראש ישיבת נציגי הסיעות. אני מעביר לחבר הכנסת סער את ניהול הישיבה. </w:t>
      </w:r>
    </w:p>
    <w:p w14:paraId="59A1742E" w14:textId="77777777" w:rsidR="00E57BE9" w:rsidRPr="00E57BE9" w:rsidRDefault="00E57BE9" w:rsidP="00E57BE9">
      <w:pPr>
        <w:bidi/>
        <w:rPr>
          <w:rFonts w:cs="David" w:hint="cs"/>
          <w:rtl/>
        </w:rPr>
      </w:pPr>
    </w:p>
    <w:p w14:paraId="21F2E88C" w14:textId="77777777" w:rsidR="00E57BE9" w:rsidRPr="00E57BE9" w:rsidRDefault="00E57BE9" w:rsidP="00E57BE9">
      <w:pPr>
        <w:bidi/>
        <w:rPr>
          <w:rFonts w:cs="David" w:hint="cs"/>
          <w:rtl/>
        </w:rPr>
      </w:pPr>
      <w:r w:rsidRPr="00E57BE9">
        <w:rPr>
          <w:rFonts w:cs="David" w:hint="cs"/>
          <w:u w:val="single"/>
          <w:rtl/>
        </w:rPr>
        <w:t>דוד רותם:</w:t>
      </w:r>
    </w:p>
    <w:p w14:paraId="7ED0028B" w14:textId="77777777" w:rsidR="00E57BE9" w:rsidRPr="00E57BE9" w:rsidRDefault="00E57BE9" w:rsidP="00E57BE9">
      <w:pPr>
        <w:bidi/>
        <w:rPr>
          <w:rFonts w:cs="David" w:hint="cs"/>
          <w:rtl/>
        </w:rPr>
      </w:pPr>
    </w:p>
    <w:p w14:paraId="0CFE9DD6" w14:textId="77777777" w:rsidR="00E57BE9" w:rsidRPr="00E57BE9" w:rsidRDefault="00E57BE9" w:rsidP="00E57BE9">
      <w:pPr>
        <w:bidi/>
        <w:rPr>
          <w:rFonts w:cs="David" w:hint="cs"/>
          <w:rtl/>
        </w:rPr>
      </w:pPr>
      <w:r w:rsidRPr="00E57BE9">
        <w:rPr>
          <w:rFonts w:cs="David" w:hint="cs"/>
          <w:rtl/>
        </w:rPr>
        <w:tab/>
        <w:t xml:space="preserve">אנחנו מאחלים הצלחה ליושב ראש הנבחר. </w:t>
      </w:r>
    </w:p>
    <w:p w14:paraId="1EF9E0A7" w14:textId="77777777" w:rsidR="00E57BE9" w:rsidRPr="00E57BE9" w:rsidRDefault="00E57BE9" w:rsidP="00E57BE9">
      <w:pPr>
        <w:bidi/>
        <w:rPr>
          <w:rFonts w:cs="David" w:hint="cs"/>
          <w:rtl/>
        </w:rPr>
      </w:pPr>
    </w:p>
    <w:p w14:paraId="732C2C33" w14:textId="77777777" w:rsidR="00E57BE9" w:rsidRPr="00E57BE9" w:rsidRDefault="00E57BE9" w:rsidP="00E57BE9">
      <w:pPr>
        <w:bidi/>
        <w:rPr>
          <w:rFonts w:cs="David" w:hint="cs"/>
          <w:rtl/>
        </w:rPr>
      </w:pPr>
    </w:p>
    <w:p w14:paraId="00A88FF3" w14:textId="77777777" w:rsidR="00E57BE9" w:rsidRPr="00E57BE9" w:rsidRDefault="00E57BE9" w:rsidP="00E57BE9">
      <w:pPr>
        <w:tabs>
          <w:tab w:val="left" w:pos="1221"/>
        </w:tabs>
        <w:bidi/>
        <w:jc w:val="center"/>
        <w:rPr>
          <w:rFonts w:cs="David" w:hint="cs"/>
          <w:b/>
          <w:bCs/>
          <w:u w:val="single"/>
          <w:rtl/>
        </w:rPr>
      </w:pPr>
      <w:r w:rsidRPr="00E57BE9">
        <w:rPr>
          <w:rFonts w:cs="David" w:hint="cs"/>
          <w:b/>
          <w:bCs/>
          <w:u w:val="single"/>
          <w:rtl/>
        </w:rPr>
        <w:t>ב. הכנת הצעה למליאת הכנסת בדבר הרכב הוועדה המסדרת והעומד בראשה</w:t>
      </w:r>
    </w:p>
    <w:p w14:paraId="5DA714A6" w14:textId="77777777" w:rsidR="00E57BE9" w:rsidRPr="00E57BE9" w:rsidRDefault="00E57BE9" w:rsidP="00E57BE9">
      <w:pPr>
        <w:bidi/>
        <w:rPr>
          <w:rFonts w:cs="David" w:hint="cs"/>
          <w:rtl/>
        </w:rPr>
      </w:pPr>
    </w:p>
    <w:p w14:paraId="6DD0070F"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60ABBF30" w14:textId="77777777" w:rsidR="00E57BE9" w:rsidRPr="00E57BE9" w:rsidRDefault="00E57BE9" w:rsidP="00E57BE9">
      <w:pPr>
        <w:bidi/>
        <w:rPr>
          <w:rFonts w:cs="David" w:hint="cs"/>
          <w:u w:val="single"/>
          <w:rtl/>
        </w:rPr>
      </w:pPr>
    </w:p>
    <w:p w14:paraId="37D26E47" w14:textId="77777777" w:rsidR="00E57BE9" w:rsidRPr="00E57BE9" w:rsidRDefault="00E57BE9" w:rsidP="00E57BE9">
      <w:pPr>
        <w:bidi/>
        <w:rPr>
          <w:rFonts w:cs="David" w:hint="cs"/>
          <w:rtl/>
        </w:rPr>
      </w:pPr>
      <w:r w:rsidRPr="00E57BE9">
        <w:rPr>
          <w:rFonts w:cs="David" w:hint="cs"/>
          <w:rtl/>
        </w:rPr>
        <w:tab/>
        <w:t xml:space="preserve">תודה רבה. מכובדי יושב ראש הכנסת בפועל, חבר הכנסת מיקי איתן, מכובדי המזכיר, המנכ"ל, חברי הכנסת, אני מודה לכם על הבחירה. זה קצת </w:t>
      </w:r>
      <w:proofErr w:type="spellStart"/>
      <w:r w:rsidRPr="00E57BE9">
        <w:rPr>
          <w:rFonts w:cs="David" w:hint="cs"/>
          <w:rtl/>
        </w:rPr>
        <w:t>דז'ה</w:t>
      </w:r>
      <w:proofErr w:type="spellEnd"/>
      <w:r w:rsidRPr="00E57BE9">
        <w:rPr>
          <w:rFonts w:cs="David" w:hint="cs"/>
          <w:rtl/>
        </w:rPr>
        <w:t xml:space="preserve"> וו כי עשיתי את זה לפני שש שנים. הודעתי בישיבתה האחרונה של סיעת הליכוד, שלמרות שהוועדה המסדרת היא בנעליה של ועדת הכנסת עד להקמתה של ועדת הכנסת, שאין לי כוונה להיות חבר בוועדת הכנסת בקדנציה הקרובה, למרות שמאוד נהניתי בה בשש השנים האחרונות. </w:t>
      </w:r>
    </w:p>
    <w:p w14:paraId="1EDD6B78" w14:textId="77777777" w:rsidR="00E57BE9" w:rsidRPr="00E57BE9" w:rsidRDefault="00E57BE9" w:rsidP="00E57BE9">
      <w:pPr>
        <w:bidi/>
        <w:rPr>
          <w:rFonts w:cs="David" w:hint="cs"/>
          <w:rtl/>
        </w:rPr>
      </w:pPr>
    </w:p>
    <w:p w14:paraId="2F708D9F" w14:textId="77777777" w:rsidR="00E57BE9" w:rsidRPr="00E57BE9" w:rsidRDefault="00E57BE9" w:rsidP="00E57BE9">
      <w:pPr>
        <w:bidi/>
        <w:ind w:firstLine="567"/>
        <w:rPr>
          <w:rFonts w:cs="David" w:hint="cs"/>
          <w:rtl/>
        </w:rPr>
      </w:pPr>
      <w:r w:rsidRPr="00E57BE9">
        <w:rPr>
          <w:rFonts w:cs="David" w:hint="cs"/>
          <w:rtl/>
        </w:rPr>
        <w:t xml:space="preserve">נתקדם בסדר היום. דבר הפרוצדוראלי הראשון שאנחנו צריכים לעשות הוא לאשר את הרכב הוועדה המסדרת, כך שבכינוס המליאה הקרוב, ביום שני, מליאת הכנסת תוכל לאשר אותו. אקרא את רשימת החברים, כפי שהועברה למזכיר על ידי הסיעות השונות כהרכב מוצע. המפתח קבוע על פי חוק הכנסת, דהיינו שכל סיעה שמונה ארבעה חברים יהיו לה חברים בוועדה ומהסיעות היותר קטנות </w:t>
      </w:r>
      <w:r w:rsidRPr="00E57BE9">
        <w:rPr>
          <w:rFonts w:cs="David"/>
          <w:rtl/>
        </w:rPr>
        <w:t>–</w:t>
      </w:r>
      <w:r w:rsidRPr="00E57BE9">
        <w:rPr>
          <w:rFonts w:cs="David" w:hint="cs"/>
          <w:rtl/>
        </w:rPr>
        <w:t xml:space="preserve"> יש שלוש כאלה </w:t>
      </w:r>
      <w:r w:rsidRPr="00E57BE9">
        <w:rPr>
          <w:rFonts w:cs="David"/>
          <w:rtl/>
        </w:rPr>
        <w:t>–</w:t>
      </w:r>
      <w:r w:rsidRPr="00E57BE9">
        <w:rPr>
          <w:rFonts w:cs="David" w:hint="cs"/>
          <w:rtl/>
        </w:rPr>
        <w:t xml:space="preserve"> יהיו נציגים במעמד של משקיפים.   </w:t>
      </w:r>
    </w:p>
    <w:p w14:paraId="0BF5DAFE" w14:textId="77777777" w:rsidR="00E57BE9" w:rsidRPr="00E57BE9" w:rsidRDefault="00E57BE9" w:rsidP="00E57BE9">
      <w:pPr>
        <w:bidi/>
        <w:rPr>
          <w:rFonts w:cs="David"/>
          <w:u w:val="single"/>
          <w:rtl/>
        </w:rPr>
      </w:pPr>
      <w:proofErr w:type="spellStart"/>
      <w:r w:rsidRPr="00E57BE9">
        <w:rPr>
          <w:rFonts w:cs="David"/>
          <w:u w:val="single"/>
          <w:rtl/>
        </w:rPr>
        <w:t>מוחמד</w:t>
      </w:r>
      <w:proofErr w:type="spellEnd"/>
      <w:r w:rsidRPr="00E57BE9">
        <w:rPr>
          <w:rFonts w:cs="David"/>
          <w:u w:val="single"/>
          <w:rtl/>
        </w:rPr>
        <w:t xml:space="preserve"> ברכה:</w:t>
      </w:r>
    </w:p>
    <w:p w14:paraId="71DEE7A9" w14:textId="77777777" w:rsidR="00E57BE9" w:rsidRPr="00E57BE9" w:rsidRDefault="00E57BE9" w:rsidP="00E57BE9">
      <w:pPr>
        <w:bidi/>
        <w:rPr>
          <w:rFonts w:cs="David"/>
          <w:u w:val="single"/>
          <w:rtl/>
        </w:rPr>
      </w:pPr>
    </w:p>
    <w:p w14:paraId="0F6A30BD" w14:textId="77777777" w:rsidR="00E57BE9" w:rsidRPr="00E57BE9" w:rsidRDefault="00E57BE9" w:rsidP="00E57BE9">
      <w:pPr>
        <w:bidi/>
        <w:rPr>
          <w:rFonts w:cs="David" w:hint="cs"/>
          <w:rtl/>
        </w:rPr>
      </w:pPr>
      <w:r w:rsidRPr="00E57BE9">
        <w:rPr>
          <w:rFonts w:cs="David"/>
          <w:rtl/>
        </w:rPr>
        <w:lastRenderedPageBreak/>
        <w:tab/>
      </w:r>
      <w:r w:rsidRPr="00E57BE9">
        <w:rPr>
          <w:rFonts w:cs="David" w:hint="cs"/>
          <w:rtl/>
        </w:rPr>
        <w:t>זה נוהג או תקנות?</w:t>
      </w:r>
    </w:p>
    <w:p w14:paraId="77DC7D53" w14:textId="77777777" w:rsidR="00E57BE9" w:rsidRPr="00E57BE9" w:rsidRDefault="00E57BE9" w:rsidP="00E57BE9">
      <w:pPr>
        <w:bidi/>
        <w:rPr>
          <w:rFonts w:cs="David" w:hint="cs"/>
          <w:rtl/>
        </w:rPr>
      </w:pPr>
      <w:r w:rsidRPr="00E57BE9">
        <w:rPr>
          <w:rFonts w:cs="David" w:hint="cs"/>
          <w:u w:val="single"/>
          <w:rtl/>
        </w:rPr>
        <w:t>איל ינון:</w:t>
      </w:r>
    </w:p>
    <w:p w14:paraId="60C0E1F8" w14:textId="77777777" w:rsidR="00E57BE9" w:rsidRPr="00E57BE9" w:rsidRDefault="00E57BE9" w:rsidP="00E57BE9">
      <w:pPr>
        <w:bidi/>
        <w:rPr>
          <w:rFonts w:cs="David" w:hint="cs"/>
          <w:rtl/>
        </w:rPr>
      </w:pPr>
    </w:p>
    <w:p w14:paraId="62A9DB02" w14:textId="77777777" w:rsidR="00E57BE9" w:rsidRPr="00E57BE9" w:rsidRDefault="00E57BE9" w:rsidP="00E57BE9">
      <w:pPr>
        <w:bidi/>
        <w:rPr>
          <w:rFonts w:cs="David" w:hint="cs"/>
          <w:rtl/>
        </w:rPr>
      </w:pPr>
      <w:r w:rsidRPr="00E57BE9">
        <w:rPr>
          <w:rFonts w:cs="David" w:hint="cs"/>
          <w:rtl/>
        </w:rPr>
        <w:tab/>
        <w:t xml:space="preserve">זה חוק הכנסת. </w:t>
      </w:r>
    </w:p>
    <w:p w14:paraId="2943B57E" w14:textId="77777777" w:rsidR="00E57BE9" w:rsidRPr="00E57BE9" w:rsidRDefault="00E57BE9" w:rsidP="00E57BE9">
      <w:pPr>
        <w:bidi/>
        <w:rPr>
          <w:rFonts w:cs="David" w:hint="cs"/>
          <w:rtl/>
        </w:rPr>
      </w:pPr>
    </w:p>
    <w:p w14:paraId="25966D7B"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16F2BED5" w14:textId="77777777" w:rsidR="00E57BE9" w:rsidRPr="00E57BE9" w:rsidRDefault="00E57BE9" w:rsidP="00E57BE9">
      <w:pPr>
        <w:bidi/>
        <w:rPr>
          <w:rFonts w:cs="David" w:hint="cs"/>
          <w:u w:val="single"/>
          <w:rtl/>
        </w:rPr>
      </w:pPr>
    </w:p>
    <w:p w14:paraId="798FBF3A" w14:textId="77777777" w:rsidR="00E57BE9" w:rsidRPr="00E57BE9" w:rsidRDefault="00E57BE9" w:rsidP="00E57BE9">
      <w:pPr>
        <w:bidi/>
        <w:rPr>
          <w:rFonts w:cs="David" w:hint="cs"/>
          <w:rtl/>
        </w:rPr>
      </w:pPr>
      <w:r w:rsidRPr="00E57BE9">
        <w:rPr>
          <w:rFonts w:cs="David" w:hint="cs"/>
          <w:rtl/>
        </w:rPr>
        <w:tab/>
        <w:t xml:space="preserve"> יושב ראש הוועדה </w:t>
      </w:r>
      <w:r w:rsidRPr="00E57BE9">
        <w:rPr>
          <w:rFonts w:cs="David"/>
          <w:rtl/>
        </w:rPr>
        <w:t>–</w:t>
      </w:r>
      <w:r w:rsidRPr="00E57BE9">
        <w:rPr>
          <w:rFonts w:cs="David" w:hint="cs"/>
          <w:rtl/>
        </w:rPr>
        <w:t xml:space="preserve"> חבר הכנסת גדעון סער; נציגי סיעת קדימה: חברי הכנסת צחי הנגבי, יואל חסון, עתניאל </w:t>
      </w:r>
      <w:proofErr w:type="spellStart"/>
      <w:r w:rsidRPr="00E57BE9">
        <w:rPr>
          <w:rFonts w:cs="David" w:hint="cs"/>
          <w:rtl/>
        </w:rPr>
        <w:t>שנלר</w:t>
      </w:r>
      <w:proofErr w:type="spellEnd"/>
      <w:r w:rsidRPr="00E57BE9">
        <w:rPr>
          <w:rFonts w:cs="David" w:hint="cs"/>
          <w:rtl/>
        </w:rPr>
        <w:t xml:space="preserve">, שלמה מולה, רונית תירוש, יוחנן </w:t>
      </w:r>
      <w:proofErr w:type="spellStart"/>
      <w:r w:rsidRPr="00E57BE9">
        <w:rPr>
          <w:rFonts w:cs="David" w:hint="cs"/>
          <w:rtl/>
        </w:rPr>
        <w:t>פלסנר</w:t>
      </w:r>
      <w:proofErr w:type="spellEnd"/>
      <w:r w:rsidRPr="00E57BE9">
        <w:rPr>
          <w:rFonts w:cs="David" w:hint="cs"/>
          <w:rtl/>
        </w:rPr>
        <w:t xml:space="preserve"> וזאב </w:t>
      </w:r>
      <w:proofErr w:type="spellStart"/>
      <w:r w:rsidRPr="00E57BE9">
        <w:rPr>
          <w:rFonts w:cs="David" w:hint="cs"/>
          <w:rtl/>
        </w:rPr>
        <w:t>ביילסקי</w:t>
      </w:r>
      <w:proofErr w:type="spellEnd"/>
      <w:r w:rsidRPr="00E57BE9">
        <w:rPr>
          <w:rFonts w:cs="David" w:hint="cs"/>
          <w:rtl/>
        </w:rPr>
        <w:t xml:space="preserve">; נציגי סיעת הליכוד: אנוכי, חברי הכנסת יולי אדלשטיין, גילה גמליאל, זאב </w:t>
      </w:r>
      <w:proofErr w:type="spellStart"/>
      <w:r w:rsidRPr="00E57BE9">
        <w:rPr>
          <w:rFonts w:cs="David" w:hint="cs"/>
          <w:rtl/>
        </w:rPr>
        <w:t>אלקין</w:t>
      </w:r>
      <w:proofErr w:type="spellEnd"/>
      <w:r w:rsidRPr="00E57BE9">
        <w:rPr>
          <w:rFonts w:cs="David" w:hint="cs"/>
          <w:rtl/>
        </w:rPr>
        <w:t xml:space="preserve">, יריב </w:t>
      </w:r>
      <w:proofErr w:type="spellStart"/>
      <w:r w:rsidRPr="00E57BE9">
        <w:rPr>
          <w:rFonts w:cs="David" w:hint="cs"/>
          <w:rtl/>
        </w:rPr>
        <w:t>לוין</w:t>
      </w:r>
      <w:proofErr w:type="spellEnd"/>
      <w:r w:rsidRPr="00E57BE9">
        <w:rPr>
          <w:rFonts w:cs="David" w:hint="cs"/>
          <w:rtl/>
        </w:rPr>
        <w:t xml:space="preserve">, כרמל שאמה, אופיר </w:t>
      </w:r>
      <w:proofErr w:type="spellStart"/>
      <w:r w:rsidRPr="00E57BE9">
        <w:rPr>
          <w:rFonts w:cs="David" w:hint="cs"/>
          <w:rtl/>
        </w:rPr>
        <w:t>אקוניס</w:t>
      </w:r>
      <w:proofErr w:type="spellEnd"/>
      <w:r w:rsidRPr="00E57BE9">
        <w:rPr>
          <w:rFonts w:cs="David" w:hint="cs"/>
          <w:rtl/>
        </w:rPr>
        <w:t xml:space="preserve">; נציגי סיעת ישראל ביתנו: חברי הכנסת רוברט </w:t>
      </w:r>
      <w:proofErr w:type="spellStart"/>
      <w:r w:rsidRPr="00E57BE9">
        <w:rPr>
          <w:rFonts w:cs="David" w:hint="cs"/>
          <w:rtl/>
        </w:rPr>
        <w:t>אילטוב</w:t>
      </w:r>
      <w:proofErr w:type="spellEnd"/>
      <w:r w:rsidRPr="00E57BE9">
        <w:rPr>
          <w:rFonts w:cs="David" w:hint="cs"/>
          <w:rtl/>
        </w:rPr>
        <w:t xml:space="preserve">, דוד רותם, אורלי לוי אבקסיס, </w:t>
      </w:r>
      <w:proofErr w:type="spellStart"/>
      <w:r w:rsidRPr="00E57BE9">
        <w:rPr>
          <w:rFonts w:cs="David" w:hint="cs"/>
          <w:rtl/>
        </w:rPr>
        <w:t>חאמד</w:t>
      </w:r>
      <w:proofErr w:type="spellEnd"/>
      <w:r w:rsidRPr="00E57BE9">
        <w:rPr>
          <w:rFonts w:cs="David" w:hint="cs"/>
          <w:rtl/>
        </w:rPr>
        <w:t xml:space="preserve"> עמר; נציגי סיעת העבודה: חברי הכנסת אופיר פינס, איתן כבל ואורית נוקד; נציגי סיעת ש"ס: חברי הכנסת יעקב </w:t>
      </w:r>
      <w:proofErr w:type="spellStart"/>
      <w:r w:rsidRPr="00E57BE9">
        <w:rPr>
          <w:rFonts w:cs="David" w:hint="cs"/>
          <w:rtl/>
        </w:rPr>
        <w:t>מרגי</w:t>
      </w:r>
      <w:proofErr w:type="spellEnd"/>
      <w:r w:rsidRPr="00E57BE9">
        <w:rPr>
          <w:rFonts w:cs="David" w:hint="cs"/>
          <w:rtl/>
        </w:rPr>
        <w:t xml:space="preserve">, אמנון כהן וחיים אמסלם; נציג סיעת יהדות התורה </w:t>
      </w:r>
      <w:r w:rsidRPr="00E57BE9">
        <w:rPr>
          <w:rFonts w:cs="David"/>
          <w:rtl/>
        </w:rPr>
        <w:t>–</w:t>
      </w:r>
      <w:r w:rsidRPr="00E57BE9">
        <w:rPr>
          <w:rFonts w:cs="David" w:hint="cs"/>
          <w:rtl/>
        </w:rPr>
        <w:t xml:space="preserve"> חבר הכנסת גפני; נציג סיעת רע"מ-תע"ל </w:t>
      </w:r>
      <w:r w:rsidRPr="00E57BE9">
        <w:rPr>
          <w:rFonts w:cs="David"/>
          <w:rtl/>
        </w:rPr>
        <w:t>–</w:t>
      </w:r>
      <w:r w:rsidRPr="00E57BE9">
        <w:rPr>
          <w:rFonts w:cs="David" w:hint="cs"/>
          <w:rtl/>
        </w:rPr>
        <w:t xml:space="preserve"> חבר הכנסת אחמד טיבי; נציג סיעת האיחוד הלאומי  - חבר הכנסת אורי אריאל; נציג סיעת חד"ש </w:t>
      </w:r>
      <w:r w:rsidRPr="00E57BE9">
        <w:rPr>
          <w:rFonts w:cs="David"/>
          <w:rtl/>
        </w:rPr>
        <w:t>–</w:t>
      </w:r>
      <w:r w:rsidRPr="00E57BE9">
        <w:rPr>
          <w:rFonts w:cs="David" w:hint="cs"/>
          <w:rtl/>
        </w:rPr>
        <w:t xml:space="preserve"> חבר הכנסת מוחמד ברכה. </w:t>
      </w:r>
    </w:p>
    <w:p w14:paraId="1AA809B6" w14:textId="77777777" w:rsidR="00E57BE9" w:rsidRPr="00E57BE9" w:rsidRDefault="00E57BE9" w:rsidP="00E57BE9">
      <w:pPr>
        <w:bidi/>
        <w:rPr>
          <w:rFonts w:cs="David" w:hint="cs"/>
          <w:rtl/>
        </w:rPr>
      </w:pPr>
    </w:p>
    <w:p w14:paraId="3B89457D" w14:textId="77777777" w:rsidR="00E57BE9" w:rsidRPr="00E57BE9" w:rsidRDefault="00E57BE9" w:rsidP="00E57BE9">
      <w:pPr>
        <w:bidi/>
        <w:ind w:firstLine="567"/>
        <w:rPr>
          <w:rFonts w:cs="David" w:hint="cs"/>
          <w:rtl/>
        </w:rPr>
      </w:pPr>
      <w:r w:rsidRPr="00E57BE9">
        <w:rPr>
          <w:rFonts w:cs="David" w:hint="cs"/>
          <w:rtl/>
        </w:rPr>
        <w:t xml:space="preserve">במעמד של משקיפים יהיו חברי הכנסת הבאים: מטעם סיעת מרצ חבר הכנסת אילן גילאון; מטעם סיעת "הבית היהודי" חבר הכנסת זבולון אורלב; מטעם סיעת בל"ד חבר הכנסת ג'מאל </w:t>
      </w:r>
      <w:proofErr w:type="spellStart"/>
      <w:r w:rsidRPr="00E57BE9">
        <w:rPr>
          <w:rFonts w:cs="David" w:hint="cs"/>
          <w:rtl/>
        </w:rPr>
        <w:t>זחאלקה</w:t>
      </w:r>
      <w:proofErr w:type="spellEnd"/>
      <w:r w:rsidRPr="00E57BE9">
        <w:rPr>
          <w:rFonts w:cs="David" w:hint="cs"/>
          <w:rtl/>
        </w:rPr>
        <w:t xml:space="preserve">. </w:t>
      </w:r>
    </w:p>
    <w:p w14:paraId="1C3B92FF" w14:textId="77777777" w:rsidR="00E57BE9" w:rsidRPr="00E57BE9" w:rsidRDefault="00E57BE9" w:rsidP="00E57BE9">
      <w:pPr>
        <w:bidi/>
        <w:rPr>
          <w:rFonts w:cs="David" w:hint="cs"/>
          <w:rtl/>
        </w:rPr>
      </w:pPr>
    </w:p>
    <w:p w14:paraId="3482F829" w14:textId="77777777" w:rsidR="00E57BE9" w:rsidRPr="00E57BE9" w:rsidRDefault="00E57BE9" w:rsidP="00E57BE9">
      <w:pPr>
        <w:bidi/>
        <w:ind w:firstLine="567"/>
        <w:rPr>
          <w:rFonts w:cs="David" w:hint="cs"/>
          <w:rtl/>
        </w:rPr>
      </w:pPr>
      <w:r w:rsidRPr="00E57BE9">
        <w:rPr>
          <w:rFonts w:cs="David" w:hint="cs"/>
          <w:rtl/>
        </w:rPr>
        <w:t>אני מבקש להביא לאישור הוועדה את ההרכב המוצע. מי בעד? מי נגד?</w:t>
      </w:r>
    </w:p>
    <w:p w14:paraId="1F77073A" w14:textId="77777777" w:rsidR="00E57BE9" w:rsidRPr="00E57BE9" w:rsidRDefault="00E57BE9" w:rsidP="00E57BE9">
      <w:pPr>
        <w:bidi/>
        <w:ind w:firstLine="567"/>
        <w:rPr>
          <w:rFonts w:cs="David" w:hint="cs"/>
          <w:rtl/>
        </w:rPr>
      </w:pPr>
    </w:p>
    <w:p w14:paraId="345CF6BD" w14:textId="77777777" w:rsidR="00E57BE9" w:rsidRPr="00E57BE9" w:rsidRDefault="00E57BE9" w:rsidP="00E57BE9">
      <w:pPr>
        <w:bidi/>
        <w:jc w:val="center"/>
        <w:rPr>
          <w:rFonts w:cs="David" w:hint="cs"/>
          <w:b/>
          <w:bCs/>
          <w:rtl/>
        </w:rPr>
      </w:pPr>
      <w:r w:rsidRPr="00E57BE9">
        <w:rPr>
          <w:rFonts w:cs="David" w:hint="cs"/>
          <w:b/>
          <w:bCs/>
          <w:rtl/>
        </w:rPr>
        <w:t>הצבעה</w:t>
      </w:r>
    </w:p>
    <w:p w14:paraId="6D72931D" w14:textId="77777777" w:rsidR="00E57BE9" w:rsidRPr="00E57BE9" w:rsidRDefault="00E57BE9" w:rsidP="00E57BE9">
      <w:pPr>
        <w:bidi/>
        <w:jc w:val="center"/>
        <w:rPr>
          <w:rFonts w:cs="David" w:hint="cs"/>
          <w:b/>
          <w:bCs/>
          <w:rtl/>
        </w:rPr>
      </w:pPr>
    </w:p>
    <w:p w14:paraId="5F82B34C" w14:textId="77777777" w:rsidR="00E57BE9" w:rsidRPr="00E57BE9" w:rsidRDefault="00E57BE9" w:rsidP="00E57BE9">
      <w:pPr>
        <w:bidi/>
        <w:jc w:val="center"/>
        <w:rPr>
          <w:rFonts w:cs="David" w:hint="cs"/>
          <w:b/>
          <w:bCs/>
          <w:rtl/>
        </w:rPr>
      </w:pPr>
      <w:r w:rsidRPr="00E57BE9">
        <w:rPr>
          <w:rFonts w:cs="David" w:hint="cs"/>
          <w:b/>
          <w:bCs/>
          <w:rtl/>
        </w:rPr>
        <w:t xml:space="preserve">בעד ההרכב המוצע </w:t>
      </w:r>
      <w:r w:rsidRPr="00E57BE9">
        <w:rPr>
          <w:rFonts w:cs="David"/>
          <w:b/>
          <w:bCs/>
          <w:rtl/>
        </w:rPr>
        <w:t>–</w:t>
      </w:r>
      <w:r w:rsidRPr="00E57BE9">
        <w:rPr>
          <w:rFonts w:cs="David" w:hint="cs"/>
          <w:b/>
          <w:bCs/>
          <w:rtl/>
        </w:rPr>
        <w:t xml:space="preserve"> פה אחד</w:t>
      </w:r>
    </w:p>
    <w:p w14:paraId="34255CE0" w14:textId="77777777" w:rsidR="00E57BE9" w:rsidRPr="00E57BE9" w:rsidRDefault="00E57BE9" w:rsidP="00E57BE9">
      <w:pPr>
        <w:bidi/>
        <w:jc w:val="center"/>
        <w:rPr>
          <w:rFonts w:cs="David" w:hint="cs"/>
          <w:b/>
          <w:bCs/>
          <w:rtl/>
        </w:rPr>
      </w:pPr>
      <w:r w:rsidRPr="00E57BE9">
        <w:rPr>
          <w:rFonts w:cs="David" w:hint="cs"/>
          <w:b/>
          <w:bCs/>
          <w:rtl/>
        </w:rPr>
        <w:t xml:space="preserve">נגד </w:t>
      </w:r>
      <w:r w:rsidRPr="00E57BE9">
        <w:rPr>
          <w:rFonts w:cs="David"/>
          <w:b/>
          <w:bCs/>
          <w:rtl/>
        </w:rPr>
        <w:t>–</w:t>
      </w:r>
      <w:r w:rsidRPr="00E57BE9">
        <w:rPr>
          <w:rFonts w:cs="David" w:hint="cs"/>
          <w:b/>
          <w:bCs/>
          <w:rtl/>
        </w:rPr>
        <w:t xml:space="preserve"> אין</w:t>
      </w:r>
    </w:p>
    <w:p w14:paraId="1868D74B" w14:textId="77777777" w:rsidR="00E57BE9" w:rsidRPr="00E57BE9" w:rsidRDefault="00E57BE9" w:rsidP="00E57BE9">
      <w:pPr>
        <w:bidi/>
        <w:jc w:val="center"/>
        <w:rPr>
          <w:rFonts w:cs="David" w:hint="cs"/>
          <w:b/>
          <w:bCs/>
          <w:rtl/>
        </w:rPr>
      </w:pPr>
      <w:r w:rsidRPr="00E57BE9">
        <w:rPr>
          <w:rFonts w:cs="David" w:hint="cs"/>
          <w:b/>
          <w:bCs/>
          <w:rtl/>
        </w:rPr>
        <w:t>ההרכב המוצע התקבל.</w:t>
      </w:r>
    </w:p>
    <w:p w14:paraId="09180A87" w14:textId="77777777" w:rsidR="00E57BE9" w:rsidRPr="00E57BE9" w:rsidRDefault="00E57BE9" w:rsidP="00E57BE9">
      <w:pPr>
        <w:bidi/>
        <w:rPr>
          <w:rFonts w:cs="David" w:hint="cs"/>
          <w:rtl/>
        </w:rPr>
      </w:pPr>
    </w:p>
    <w:p w14:paraId="7A588BF2"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31FDB7E1" w14:textId="77777777" w:rsidR="00E57BE9" w:rsidRPr="00E57BE9" w:rsidRDefault="00E57BE9" w:rsidP="00E57BE9">
      <w:pPr>
        <w:bidi/>
        <w:rPr>
          <w:rFonts w:cs="David" w:hint="cs"/>
          <w:u w:val="single"/>
          <w:rtl/>
        </w:rPr>
      </w:pPr>
    </w:p>
    <w:p w14:paraId="6D83FB0B" w14:textId="77777777" w:rsidR="00E57BE9" w:rsidRPr="00E57BE9" w:rsidRDefault="00E57BE9" w:rsidP="00E57BE9">
      <w:pPr>
        <w:bidi/>
        <w:rPr>
          <w:rFonts w:cs="David" w:hint="cs"/>
          <w:rtl/>
        </w:rPr>
      </w:pPr>
      <w:r w:rsidRPr="00E57BE9">
        <w:rPr>
          <w:rFonts w:cs="David" w:hint="cs"/>
          <w:rtl/>
        </w:rPr>
        <w:tab/>
        <w:t xml:space="preserve">תודה רבה, ההרכב אושר פה אחד ואני מבקש שהוא יובא לאישור המליאה בישיבתה ביום שני הקרוב. </w:t>
      </w:r>
    </w:p>
    <w:p w14:paraId="7B42B9B2" w14:textId="77777777" w:rsidR="00E57BE9" w:rsidRPr="00E57BE9" w:rsidRDefault="00E57BE9" w:rsidP="00E57BE9">
      <w:pPr>
        <w:bidi/>
        <w:rPr>
          <w:rFonts w:cs="David" w:hint="cs"/>
          <w:rtl/>
        </w:rPr>
      </w:pPr>
    </w:p>
    <w:p w14:paraId="49DAE6A9" w14:textId="77777777" w:rsidR="00E57BE9" w:rsidRPr="00E57BE9" w:rsidRDefault="00E57BE9" w:rsidP="00E57BE9">
      <w:pPr>
        <w:bidi/>
        <w:rPr>
          <w:rFonts w:cs="David" w:hint="cs"/>
          <w:rtl/>
        </w:rPr>
      </w:pPr>
    </w:p>
    <w:p w14:paraId="6DCFCB1E" w14:textId="77777777" w:rsidR="00E57BE9" w:rsidRPr="00E57BE9" w:rsidRDefault="00E57BE9" w:rsidP="00E57BE9">
      <w:pPr>
        <w:tabs>
          <w:tab w:val="left" w:pos="1221"/>
        </w:tabs>
        <w:bidi/>
        <w:jc w:val="center"/>
        <w:rPr>
          <w:rFonts w:cs="David" w:hint="cs"/>
          <w:b/>
          <w:bCs/>
          <w:u w:val="single"/>
          <w:rtl/>
        </w:rPr>
      </w:pPr>
      <w:r w:rsidRPr="00E57BE9">
        <w:rPr>
          <w:rFonts w:cs="David" w:hint="cs"/>
          <w:b/>
          <w:bCs/>
          <w:u w:val="single"/>
          <w:rtl/>
        </w:rPr>
        <w:t>ג. פעילות הכנסת עד למועד הרכבת הממשלה</w:t>
      </w:r>
    </w:p>
    <w:p w14:paraId="57B0230D" w14:textId="77777777" w:rsidR="00E57BE9" w:rsidRPr="00E57BE9" w:rsidRDefault="00E57BE9" w:rsidP="00E57BE9">
      <w:pPr>
        <w:bidi/>
        <w:rPr>
          <w:rFonts w:cs="David" w:hint="cs"/>
          <w:rtl/>
        </w:rPr>
      </w:pPr>
    </w:p>
    <w:p w14:paraId="1B3D8BF5" w14:textId="77777777" w:rsidR="00E57BE9" w:rsidRPr="00E57BE9" w:rsidRDefault="00E57BE9" w:rsidP="00E57BE9">
      <w:pPr>
        <w:bidi/>
        <w:ind w:firstLine="567"/>
        <w:rPr>
          <w:rFonts w:cs="David" w:hint="cs"/>
          <w:rtl/>
        </w:rPr>
      </w:pPr>
      <w:r w:rsidRPr="00E57BE9">
        <w:rPr>
          <w:rFonts w:cs="David" w:hint="cs"/>
          <w:rtl/>
        </w:rPr>
        <w:t xml:space="preserve">הסעיף הבא בסדר היום הוא פעילות הכנסת עד למועד הרכבת הממשלה. אנחנו נמצאים בתקופת ביניים שבה הכנסת מחויבת לפעילות, ומצד שני באופייה היא תמיד פעילות יותר מוגבלת. יש גם דברים שאי-אפשר לעשות בתקופה הזאת. יש לי מספר רעיונות, אבל אני מציע שאעביר את השרביט ליושב ראש הכנסת בפועל, חבר הכנסת מיכאל איתן, שיפתח את הסעיף הזה. </w:t>
      </w:r>
    </w:p>
    <w:p w14:paraId="232EEE80" w14:textId="77777777" w:rsidR="00E57BE9" w:rsidRPr="00E57BE9" w:rsidRDefault="00E57BE9" w:rsidP="00E57BE9">
      <w:pPr>
        <w:bidi/>
        <w:rPr>
          <w:rFonts w:cs="David" w:hint="cs"/>
          <w:rtl/>
        </w:rPr>
      </w:pPr>
    </w:p>
    <w:p w14:paraId="5A807CB0" w14:textId="77777777" w:rsidR="00E57BE9" w:rsidRPr="00E57BE9" w:rsidRDefault="00E57BE9" w:rsidP="00E57BE9">
      <w:pPr>
        <w:bidi/>
        <w:rPr>
          <w:rFonts w:cs="David" w:hint="cs"/>
          <w:rtl/>
        </w:rPr>
      </w:pPr>
      <w:r w:rsidRPr="00E57BE9">
        <w:rPr>
          <w:rFonts w:cs="David" w:hint="cs"/>
          <w:u w:val="single"/>
          <w:rtl/>
        </w:rPr>
        <w:t>מיכאל איתן:</w:t>
      </w:r>
    </w:p>
    <w:p w14:paraId="0E3C6420" w14:textId="77777777" w:rsidR="00E57BE9" w:rsidRPr="00E57BE9" w:rsidRDefault="00E57BE9" w:rsidP="00E57BE9">
      <w:pPr>
        <w:bidi/>
        <w:rPr>
          <w:rFonts w:cs="David" w:hint="cs"/>
          <w:rtl/>
        </w:rPr>
      </w:pPr>
    </w:p>
    <w:p w14:paraId="3DD9E097" w14:textId="77777777" w:rsidR="00E57BE9" w:rsidRPr="00E57BE9" w:rsidRDefault="00E57BE9" w:rsidP="00E57BE9">
      <w:pPr>
        <w:bidi/>
        <w:rPr>
          <w:rFonts w:cs="David" w:hint="cs"/>
          <w:rtl/>
        </w:rPr>
      </w:pPr>
      <w:r w:rsidRPr="00E57BE9">
        <w:rPr>
          <w:rFonts w:cs="David" w:hint="cs"/>
          <w:rtl/>
        </w:rPr>
        <w:tab/>
        <w:t xml:space="preserve"> בוקר טוב לכולם, שיהיה לכם ולסיעות שאתם מייצגים בהצלחה. הכנסת נמצאת היום בסיטואציה קצת בעייתית. מצד אחד, שיטת הממשל שלנו, שהיא דמוקרטיה </w:t>
      </w:r>
      <w:proofErr w:type="spellStart"/>
      <w:r w:rsidRPr="00E57BE9">
        <w:rPr>
          <w:rFonts w:cs="David" w:hint="cs"/>
          <w:rtl/>
        </w:rPr>
        <w:t>פרלמנטרית</w:t>
      </w:r>
      <w:proofErr w:type="spellEnd"/>
      <w:r w:rsidRPr="00E57BE9">
        <w:rPr>
          <w:rFonts w:cs="David" w:hint="cs"/>
          <w:rtl/>
        </w:rPr>
        <w:t xml:space="preserve">, מייצרת מצב שבו פונקציות רבות של עבודת הכנסת הן לעומתיות מול ממשלה. דבר ראשון, במציאות שלנו הממשלה מגיעה לכנסת כל שבוע לקבל אמון או אי-אמון. זה עיסוק שלם של הכנסת גם, בהצבעות וגם סביב ההצבעות. נושא שני שבו הכנסת עסוקה </w:t>
      </w:r>
      <w:r w:rsidRPr="00E57BE9">
        <w:rPr>
          <w:rFonts w:cs="David"/>
          <w:rtl/>
        </w:rPr>
        <w:t>–</w:t>
      </w:r>
      <w:r w:rsidRPr="00E57BE9">
        <w:rPr>
          <w:rFonts w:cs="David" w:hint="cs"/>
          <w:rtl/>
        </w:rPr>
        <w:t xml:space="preserve"> חקיקה - בתוקף המשטר הקואליציוני מותנה בקיומה של הממשלה. נושא שלישי שהוא חשוב זה בקרה על פעולות הממשלה: שאילתות, הצעות לסדר, כל תהליך העבודה בוועדות. גם כאן, כשאין ממשלה הדברים לא יכולים להתבצע. </w:t>
      </w:r>
    </w:p>
    <w:p w14:paraId="6A89C6D6" w14:textId="77777777" w:rsidR="00E57BE9" w:rsidRPr="00E57BE9" w:rsidRDefault="00E57BE9" w:rsidP="00E57BE9">
      <w:pPr>
        <w:bidi/>
        <w:rPr>
          <w:rFonts w:cs="David" w:hint="cs"/>
          <w:rtl/>
        </w:rPr>
      </w:pPr>
    </w:p>
    <w:p w14:paraId="429DF29C" w14:textId="77777777" w:rsidR="00E57BE9" w:rsidRPr="00E57BE9" w:rsidRDefault="00E57BE9" w:rsidP="00E57BE9">
      <w:pPr>
        <w:bidi/>
        <w:ind w:firstLine="567"/>
        <w:rPr>
          <w:rFonts w:cs="David" w:hint="cs"/>
          <w:rtl/>
        </w:rPr>
      </w:pPr>
      <w:r w:rsidRPr="00E57BE9">
        <w:rPr>
          <w:rFonts w:cs="David" w:hint="cs"/>
          <w:rtl/>
        </w:rPr>
        <w:t xml:space="preserve">מצד שני, אני שומע רחשים בציבור שמדברים על כך שהכנסת לא פעילה כבר תקופה מאוד ארוכה, ומה עושים חברי הכנסת. הנה, הכנסת כבר מתכנסת והם לא עובדים. אני לא חושב שאנחנו צריכים להיגרר למצב שבו נעשה את עצמנו עובדים, אבל אני כן חושב שצריך לנסות למצות את המרב מהתנאים שבהם אנחנו נמצאים, ולעשות דברים שהם כחלק מתפקידה של הכנסת, שיהיה בהם תוכן ושייעשו בצורה רצינית. </w:t>
      </w:r>
    </w:p>
    <w:p w14:paraId="40710F9B" w14:textId="77777777" w:rsidR="00E57BE9" w:rsidRPr="00E57BE9" w:rsidRDefault="00E57BE9" w:rsidP="00E57BE9">
      <w:pPr>
        <w:bidi/>
        <w:ind w:firstLine="567"/>
        <w:rPr>
          <w:rFonts w:cs="David" w:hint="cs"/>
          <w:rtl/>
        </w:rPr>
      </w:pPr>
    </w:p>
    <w:p w14:paraId="4C708B58" w14:textId="77777777" w:rsidR="00E57BE9" w:rsidRPr="00E57BE9" w:rsidRDefault="00E57BE9" w:rsidP="00E57BE9">
      <w:pPr>
        <w:bidi/>
        <w:ind w:firstLine="567"/>
        <w:rPr>
          <w:rFonts w:cs="David" w:hint="cs"/>
          <w:rtl/>
        </w:rPr>
      </w:pPr>
      <w:r w:rsidRPr="00E57BE9">
        <w:rPr>
          <w:rFonts w:cs="David" w:hint="cs"/>
          <w:rtl/>
        </w:rPr>
        <w:t xml:space="preserve">יש דברים שבאים באופן טבעי. יש ימים שהכנסת מציינת באופן שגרתי בכל שנה, אם הם נופלים בתקופה הזאת אז ברור שנציין אותם ואפילו נוכל להקדיש יותר זמן ועומק לדיון. יש, לא עלינו, גם אזכרות. גם אלה דברים שיתפסו מקום ונוכל בהם למלא תוכן טבעי שהכנסת עוסקת בו. </w:t>
      </w:r>
    </w:p>
    <w:p w14:paraId="149E873D" w14:textId="77777777" w:rsidR="00E57BE9" w:rsidRPr="00E57BE9" w:rsidRDefault="00E57BE9" w:rsidP="00E57BE9">
      <w:pPr>
        <w:bidi/>
        <w:rPr>
          <w:rFonts w:cs="David" w:hint="cs"/>
          <w:rtl/>
        </w:rPr>
      </w:pPr>
    </w:p>
    <w:p w14:paraId="20B6E197" w14:textId="77777777" w:rsidR="00E57BE9" w:rsidRPr="00E57BE9" w:rsidRDefault="00E57BE9" w:rsidP="00E57BE9">
      <w:pPr>
        <w:bidi/>
        <w:ind w:firstLine="567"/>
        <w:rPr>
          <w:rFonts w:cs="David" w:hint="cs"/>
          <w:rtl/>
        </w:rPr>
      </w:pPr>
      <w:r w:rsidRPr="00E57BE9">
        <w:rPr>
          <w:rFonts w:cs="David" w:hint="cs"/>
          <w:rtl/>
        </w:rPr>
        <w:t xml:space="preserve">ביקשתי, ביוזמת מזכיר הכנסת, לגלגל רעיון שנראה לי ואולי יכול להפוך לנוהג בהמשך. זו תקופה שממשלה מסיימת את תפקידה. אנחנו יכולים לקיים דיונים, להזמין את השרים, וכל שר יוכל לסקור את תקופת פעילותו, לתת מעין דין וחשבון ולקיים מול הכנסת דיאלוג רציני על ענייני מדיניות. הם ייתנו ראייה יותר רחבה, לא של בעיות ספציפיות אלא מעין סיכום ונקודת תצפית של שר מה הממשלה והמדינה צריכות לעשות בתחומי הפעילות של משרדו, כאשר ממול יבואו חברי הכנסת ויציגו את עמדותיהם ואת גישתם, כל אחד על פי דרכו. </w:t>
      </w:r>
    </w:p>
    <w:p w14:paraId="22F91AB3" w14:textId="77777777" w:rsidR="00E57BE9" w:rsidRPr="00E57BE9" w:rsidRDefault="00E57BE9" w:rsidP="00E57BE9">
      <w:pPr>
        <w:bidi/>
        <w:rPr>
          <w:rFonts w:cs="David" w:hint="cs"/>
          <w:rtl/>
        </w:rPr>
      </w:pPr>
    </w:p>
    <w:p w14:paraId="49820B62" w14:textId="77777777" w:rsidR="00E57BE9" w:rsidRPr="00E57BE9" w:rsidRDefault="00E57BE9" w:rsidP="00E57BE9">
      <w:pPr>
        <w:bidi/>
        <w:ind w:firstLine="567"/>
        <w:rPr>
          <w:rFonts w:cs="David" w:hint="cs"/>
          <w:rtl/>
        </w:rPr>
      </w:pPr>
      <w:r w:rsidRPr="00E57BE9">
        <w:rPr>
          <w:rFonts w:cs="David" w:hint="cs"/>
          <w:rtl/>
        </w:rPr>
        <w:t xml:space="preserve">אלה הם, פחות או יותר, הדברים. נושא החקיקה </w:t>
      </w:r>
      <w:r w:rsidRPr="00E57BE9">
        <w:rPr>
          <w:rFonts w:cs="David"/>
          <w:rtl/>
        </w:rPr>
        <w:t>–</w:t>
      </w:r>
      <w:r w:rsidRPr="00E57BE9">
        <w:rPr>
          <w:rFonts w:cs="David" w:hint="cs"/>
          <w:rtl/>
        </w:rPr>
        <w:t xml:space="preserve"> חשבתי שאם יש חוקים שאינם שנויים במחלוקת -  יש שם עבודת חקיקה אבל הרעיון של העברת החוק אינו שנוי במחלוקת - אולי אפשר יהיה להביא אותם כבר. </w:t>
      </w:r>
    </w:p>
    <w:p w14:paraId="1CFB9DF3" w14:textId="77777777" w:rsidR="00E57BE9" w:rsidRPr="00E57BE9" w:rsidRDefault="00E57BE9" w:rsidP="00E57BE9">
      <w:pPr>
        <w:bidi/>
        <w:rPr>
          <w:rFonts w:cs="David" w:hint="cs"/>
          <w:rtl/>
        </w:rPr>
      </w:pPr>
    </w:p>
    <w:p w14:paraId="7BE7239A" w14:textId="77777777" w:rsidR="00E57BE9" w:rsidRPr="00E57BE9" w:rsidRDefault="00E57BE9" w:rsidP="00E57BE9">
      <w:pPr>
        <w:bidi/>
        <w:rPr>
          <w:rFonts w:cs="David"/>
          <w:u w:val="single"/>
          <w:rtl/>
        </w:rPr>
      </w:pPr>
      <w:r w:rsidRPr="00E57BE9">
        <w:rPr>
          <w:rFonts w:cs="David"/>
          <w:u w:val="single"/>
          <w:rtl/>
        </w:rPr>
        <w:t>מוחמד ברכה:</w:t>
      </w:r>
    </w:p>
    <w:p w14:paraId="6D4DD137" w14:textId="77777777" w:rsidR="00E57BE9" w:rsidRPr="00E57BE9" w:rsidRDefault="00E57BE9" w:rsidP="00E57BE9">
      <w:pPr>
        <w:bidi/>
        <w:rPr>
          <w:rFonts w:cs="David"/>
          <w:u w:val="single"/>
          <w:rtl/>
        </w:rPr>
      </w:pPr>
    </w:p>
    <w:p w14:paraId="5D601800" w14:textId="77777777" w:rsidR="00E57BE9" w:rsidRPr="00E57BE9" w:rsidRDefault="00E57BE9" w:rsidP="00E57BE9">
      <w:pPr>
        <w:bidi/>
        <w:rPr>
          <w:rFonts w:cs="David" w:hint="cs"/>
          <w:rtl/>
        </w:rPr>
      </w:pPr>
      <w:r w:rsidRPr="00E57BE9">
        <w:rPr>
          <w:rFonts w:cs="David"/>
          <w:rtl/>
        </w:rPr>
        <w:tab/>
      </w:r>
      <w:r w:rsidRPr="00E57BE9">
        <w:rPr>
          <w:rFonts w:cs="David" w:hint="cs"/>
          <w:rtl/>
        </w:rPr>
        <w:t>הוועדה המסדרת יכולה לפטור חוקים מחובת הנחה?</w:t>
      </w:r>
    </w:p>
    <w:p w14:paraId="4A859CEE" w14:textId="77777777" w:rsidR="00E57BE9" w:rsidRPr="00E57BE9" w:rsidRDefault="00E57BE9" w:rsidP="00E57BE9">
      <w:pPr>
        <w:bidi/>
        <w:rPr>
          <w:rFonts w:cs="David" w:hint="cs"/>
          <w:rtl/>
        </w:rPr>
      </w:pPr>
    </w:p>
    <w:p w14:paraId="02E223A4" w14:textId="77777777" w:rsidR="00E57BE9" w:rsidRPr="00E57BE9" w:rsidRDefault="00E57BE9" w:rsidP="00E57BE9">
      <w:pPr>
        <w:bidi/>
        <w:rPr>
          <w:rFonts w:cs="David" w:hint="cs"/>
          <w:rtl/>
        </w:rPr>
      </w:pPr>
      <w:r w:rsidRPr="00E57BE9">
        <w:rPr>
          <w:rFonts w:cs="David" w:hint="cs"/>
          <w:u w:val="single"/>
          <w:rtl/>
        </w:rPr>
        <w:t>מיכאל איתן:</w:t>
      </w:r>
    </w:p>
    <w:p w14:paraId="387E0180" w14:textId="77777777" w:rsidR="00E57BE9" w:rsidRPr="00E57BE9" w:rsidRDefault="00E57BE9" w:rsidP="00E57BE9">
      <w:pPr>
        <w:bidi/>
        <w:rPr>
          <w:rFonts w:cs="David" w:hint="cs"/>
          <w:rtl/>
        </w:rPr>
      </w:pPr>
    </w:p>
    <w:p w14:paraId="550C6ACF" w14:textId="77777777" w:rsidR="00E57BE9" w:rsidRPr="00E57BE9" w:rsidRDefault="00E57BE9" w:rsidP="00E57BE9">
      <w:pPr>
        <w:bidi/>
        <w:rPr>
          <w:rFonts w:cs="David" w:hint="cs"/>
          <w:rtl/>
        </w:rPr>
      </w:pPr>
      <w:r w:rsidRPr="00E57BE9">
        <w:rPr>
          <w:rFonts w:cs="David" w:hint="cs"/>
          <w:rtl/>
        </w:rPr>
        <w:tab/>
        <w:t xml:space="preserve"> עם זה נמתין. אל"ף, אין חוקים, יש בסך הכול חוק אחד. בי"ת, מי יציג אותו ואיך יציג אותו </w:t>
      </w:r>
      <w:r w:rsidRPr="00E57BE9">
        <w:rPr>
          <w:rFonts w:cs="David"/>
          <w:rtl/>
        </w:rPr>
        <w:t>–</w:t>
      </w:r>
      <w:r w:rsidRPr="00E57BE9">
        <w:rPr>
          <w:rFonts w:cs="David" w:hint="cs"/>
          <w:rtl/>
        </w:rPr>
        <w:t xml:space="preserve"> הנושא הזה בעייתי. אם יש רעיונות או הצעות, זו ההזדמנות. אשמח לשמוע ונעבד הצעה. לשם הסדר הטוב, יהיו הרבה אירועים שהכנסת צריכה להשתתף בהם, אני רוצה לבקש מכם שתסכימו לקבל גם את השליחות הזאת ולייצג את הכנסת. </w:t>
      </w:r>
    </w:p>
    <w:p w14:paraId="586A79D7" w14:textId="77777777" w:rsidR="00E57BE9" w:rsidRPr="00E57BE9" w:rsidRDefault="00E57BE9" w:rsidP="00E57BE9">
      <w:pPr>
        <w:bidi/>
        <w:rPr>
          <w:rFonts w:cs="David" w:hint="cs"/>
          <w:rtl/>
        </w:rPr>
      </w:pPr>
    </w:p>
    <w:p w14:paraId="07D10380"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78800988" w14:textId="77777777" w:rsidR="00E57BE9" w:rsidRPr="00E57BE9" w:rsidRDefault="00E57BE9" w:rsidP="00E57BE9">
      <w:pPr>
        <w:bidi/>
        <w:rPr>
          <w:rFonts w:cs="David" w:hint="cs"/>
          <w:u w:val="single"/>
          <w:rtl/>
        </w:rPr>
      </w:pPr>
    </w:p>
    <w:p w14:paraId="62FAA3E9" w14:textId="77777777" w:rsidR="00E57BE9" w:rsidRPr="00E57BE9" w:rsidRDefault="00E57BE9" w:rsidP="00E57BE9">
      <w:pPr>
        <w:bidi/>
        <w:rPr>
          <w:rFonts w:cs="David" w:hint="cs"/>
          <w:rtl/>
        </w:rPr>
      </w:pPr>
      <w:r w:rsidRPr="00E57BE9">
        <w:rPr>
          <w:rFonts w:cs="David" w:hint="cs"/>
          <w:rtl/>
        </w:rPr>
        <w:tab/>
        <w:t>תודה, אדוני היושב ראש. אנצל את ניהול הישיבה כדי להציג מספר רעיונות, ואחר כך אאפשר לחברי הכנסת להציג רעיונות נוספים. אני חושב שיש כמה דברים שאנחנו יכולים לעשות בתקופת הביניים. אחד, חקיקה ממשלתית שתביא הממשלה היוצאת, שהיא אינה שנויה במחלוקת. יש חוק אחד שאמרו לי עליו עכשיו, שהוא תיקון פקודת מס הכנסה לצורך כניסה ל-</w:t>
      </w:r>
      <w:r w:rsidRPr="00E57BE9">
        <w:rPr>
          <w:rFonts w:cs="David" w:hint="cs"/>
        </w:rPr>
        <w:t>OECD</w:t>
      </w:r>
      <w:r w:rsidRPr="00E57BE9">
        <w:rPr>
          <w:rFonts w:cs="David" w:hint="cs"/>
          <w:rtl/>
        </w:rPr>
        <w:t xml:space="preserve">, וזה נראה לי מצוין וחשוב להביא את זה. </w:t>
      </w:r>
    </w:p>
    <w:p w14:paraId="446F0513" w14:textId="77777777" w:rsidR="00E57BE9" w:rsidRPr="00E57BE9" w:rsidRDefault="00E57BE9" w:rsidP="00E57BE9">
      <w:pPr>
        <w:bidi/>
        <w:rPr>
          <w:rFonts w:cs="David" w:hint="cs"/>
          <w:rtl/>
        </w:rPr>
      </w:pPr>
    </w:p>
    <w:p w14:paraId="7222852A" w14:textId="77777777" w:rsidR="00E57BE9" w:rsidRPr="00E57BE9" w:rsidRDefault="00E57BE9" w:rsidP="00E57BE9">
      <w:pPr>
        <w:bidi/>
        <w:ind w:firstLine="567"/>
        <w:rPr>
          <w:rFonts w:cs="David" w:hint="cs"/>
          <w:rtl/>
        </w:rPr>
      </w:pPr>
      <w:r w:rsidRPr="00E57BE9">
        <w:rPr>
          <w:rFonts w:cs="David" w:hint="cs"/>
          <w:rtl/>
        </w:rPr>
        <w:t xml:space="preserve">אני מציע שנעשה </w:t>
      </w:r>
      <w:r w:rsidRPr="00E57BE9">
        <w:rPr>
          <w:rFonts w:cs="David"/>
          <w:rtl/>
        </w:rPr>
        <w:t>–</w:t>
      </w:r>
      <w:r w:rsidRPr="00E57BE9">
        <w:rPr>
          <w:rFonts w:cs="David" w:hint="cs"/>
          <w:rtl/>
        </w:rPr>
        <w:t xml:space="preserve"> כמובן, שזה לא </w:t>
      </w:r>
      <w:proofErr w:type="spellStart"/>
      <w:r w:rsidRPr="00E57BE9">
        <w:rPr>
          <w:rFonts w:cs="David" w:hint="cs"/>
          <w:rtl/>
        </w:rPr>
        <w:t>פורמלי</w:t>
      </w:r>
      <w:proofErr w:type="spellEnd"/>
      <w:r w:rsidRPr="00E57BE9">
        <w:rPr>
          <w:rFonts w:cs="David" w:hint="cs"/>
          <w:rtl/>
        </w:rPr>
        <w:t xml:space="preserve"> - מה שעשינו בסוף הקדנציה הקודמת, שהייתה ועדת הסכמות ממני ומחבר הכנסת חסון, אני מבין שעכשיו זה חבר הכנסת הנגבי. נקים ועדה כזאת כדי להגיע להסכמה בכל דבר כזה. כל דבר הגיוני בוודאי נברך עליו, כי אין טעם לעכב דברים שלא שנויים במחלוקת. </w:t>
      </w:r>
    </w:p>
    <w:p w14:paraId="315B7F3D" w14:textId="77777777" w:rsidR="00E57BE9" w:rsidRPr="00E57BE9" w:rsidRDefault="00E57BE9" w:rsidP="00E57BE9">
      <w:pPr>
        <w:bidi/>
        <w:rPr>
          <w:rFonts w:cs="David" w:hint="cs"/>
          <w:rtl/>
        </w:rPr>
      </w:pPr>
    </w:p>
    <w:p w14:paraId="1E2D1F0E" w14:textId="77777777" w:rsidR="00E57BE9" w:rsidRPr="00E57BE9" w:rsidRDefault="00E57BE9" w:rsidP="00E57BE9">
      <w:pPr>
        <w:bidi/>
        <w:ind w:firstLine="567"/>
        <w:rPr>
          <w:rFonts w:cs="David" w:hint="cs"/>
          <w:rtl/>
        </w:rPr>
      </w:pPr>
      <w:r w:rsidRPr="00E57BE9">
        <w:rPr>
          <w:rFonts w:cs="David" w:hint="cs"/>
          <w:rtl/>
        </w:rPr>
        <w:t xml:space="preserve">חשבתי </w:t>
      </w:r>
      <w:r w:rsidRPr="00E57BE9">
        <w:rPr>
          <w:rFonts w:cs="David"/>
          <w:rtl/>
        </w:rPr>
        <w:t>–</w:t>
      </w:r>
      <w:r w:rsidRPr="00E57BE9">
        <w:rPr>
          <w:rFonts w:cs="David" w:hint="cs"/>
          <w:rtl/>
        </w:rPr>
        <w:t xml:space="preserve"> זאת לא עמדה סופית אבל אני מרשה לעצמי להגיד אותה בקול רם </w:t>
      </w:r>
      <w:r w:rsidRPr="00E57BE9">
        <w:rPr>
          <w:rFonts w:cs="David"/>
          <w:rtl/>
        </w:rPr>
        <w:t>–</w:t>
      </w:r>
      <w:r w:rsidRPr="00E57BE9">
        <w:rPr>
          <w:rFonts w:cs="David" w:hint="cs"/>
          <w:rtl/>
        </w:rPr>
        <w:t xml:space="preserve"> שלגבי חקיקה ממשלתית לא קונטרוברסלית שעברה בקריאה ראשונה, אם נרצה לקיים דיונים להחלת דין רציפות - - - </w:t>
      </w:r>
    </w:p>
    <w:p w14:paraId="440D1209" w14:textId="77777777" w:rsidR="00E57BE9" w:rsidRPr="00E57BE9" w:rsidRDefault="00E57BE9" w:rsidP="00E57BE9">
      <w:pPr>
        <w:bidi/>
        <w:rPr>
          <w:rFonts w:cs="David" w:hint="cs"/>
          <w:rtl/>
        </w:rPr>
      </w:pPr>
    </w:p>
    <w:p w14:paraId="4479B4B7" w14:textId="77777777" w:rsidR="00E57BE9" w:rsidRPr="00E57BE9" w:rsidRDefault="00E57BE9" w:rsidP="00E57BE9">
      <w:pPr>
        <w:bidi/>
        <w:rPr>
          <w:rFonts w:cs="David"/>
          <w:u w:val="single"/>
          <w:rtl/>
        </w:rPr>
      </w:pPr>
      <w:r w:rsidRPr="00E57BE9">
        <w:rPr>
          <w:rFonts w:cs="David"/>
          <w:u w:val="single"/>
          <w:rtl/>
        </w:rPr>
        <w:t>מוחמד ברכה:</w:t>
      </w:r>
    </w:p>
    <w:p w14:paraId="0C16BB55" w14:textId="77777777" w:rsidR="00E57BE9" w:rsidRPr="00E57BE9" w:rsidRDefault="00E57BE9" w:rsidP="00E57BE9">
      <w:pPr>
        <w:bidi/>
        <w:rPr>
          <w:rFonts w:cs="David"/>
          <w:u w:val="single"/>
          <w:rtl/>
        </w:rPr>
      </w:pPr>
    </w:p>
    <w:p w14:paraId="5F1D601A" w14:textId="77777777" w:rsidR="00E57BE9" w:rsidRPr="00E57BE9" w:rsidRDefault="00E57BE9" w:rsidP="00E57BE9">
      <w:pPr>
        <w:bidi/>
        <w:rPr>
          <w:rFonts w:cs="David" w:hint="cs"/>
          <w:rtl/>
        </w:rPr>
      </w:pPr>
      <w:r w:rsidRPr="00E57BE9">
        <w:rPr>
          <w:rFonts w:cs="David"/>
          <w:rtl/>
        </w:rPr>
        <w:tab/>
      </w:r>
      <w:r w:rsidRPr="00E57BE9">
        <w:rPr>
          <w:rFonts w:cs="David" w:hint="cs"/>
          <w:rtl/>
        </w:rPr>
        <w:t>איפה תעשה את זה?</w:t>
      </w:r>
    </w:p>
    <w:p w14:paraId="04FCB671" w14:textId="77777777" w:rsidR="00E57BE9" w:rsidRPr="00E57BE9" w:rsidRDefault="00E57BE9" w:rsidP="00E57BE9">
      <w:pPr>
        <w:bidi/>
        <w:rPr>
          <w:rFonts w:cs="David" w:hint="cs"/>
          <w:rtl/>
        </w:rPr>
      </w:pPr>
    </w:p>
    <w:p w14:paraId="6DEFBD3A"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213B5268" w14:textId="77777777" w:rsidR="00E57BE9" w:rsidRPr="00E57BE9" w:rsidRDefault="00E57BE9" w:rsidP="00E57BE9">
      <w:pPr>
        <w:bidi/>
        <w:rPr>
          <w:rFonts w:cs="David" w:hint="cs"/>
          <w:u w:val="single"/>
          <w:rtl/>
        </w:rPr>
      </w:pPr>
    </w:p>
    <w:p w14:paraId="7BD52ED4" w14:textId="77777777" w:rsidR="00E57BE9" w:rsidRPr="00E57BE9" w:rsidRDefault="00E57BE9" w:rsidP="00E57BE9">
      <w:pPr>
        <w:bidi/>
        <w:ind w:firstLine="567"/>
        <w:rPr>
          <w:rFonts w:cs="David" w:hint="cs"/>
          <w:rtl/>
        </w:rPr>
      </w:pPr>
      <w:r w:rsidRPr="00E57BE9">
        <w:rPr>
          <w:rFonts w:cs="David" w:hint="cs"/>
          <w:rtl/>
        </w:rPr>
        <w:t xml:space="preserve">קודם כול, לא תהיה לנו בעיה בכספים וחוץ וביטחון, ויש חקיקה שנוגעת לוועדת הכספים בתחומים </w:t>
      </w:r>
      <w:proofErr w:type="spellStart"/>
      <w:r w:rsidRPr="00E57BE9">
        <w:rPr>
          <w:rFonts w:cs="David" w:hint="cs"/>
          <w:rtl/>
        </w:rPr>
        <w:t>הפיסקליים</w:t>
      </w:r>
      <w:proofErr w:type="spellEnd"/>
      <w:r w:rsidRPr="00E57BE9">
        <w:rPr>
          <w:rFonts w:cs="David" w:hint="cs"/>
          <w:rtl/>
        </w:rPr>
        <w:t xml:space="preserve">. באותו פורום הסכמות אנחנו יכולים להגיד שאנחנו מקדמים את זה, ואני חושב שנחלץ פקק לעתיד. </w:t>
      </w:r>
    </w:p>
    <w:p w14:paraId="3C726D0F" w14:textId="77777777" w:rsidR="00E57BE9" w:rsidRPr="00E57BE9" w:rsidRDefault="00E57BE9" w:rsidP="00E57BE9">
      <w:pPr>
        <w:bidi/>
        <w:ind w:firstLine="567"/>
        <w:rPr>
          <w:rFonts w:cs="David" w:hint="cs"/>
          <w:rtl/>
        </w:rPr>
      </w:pPr>
    </w:p>
    <w:p w14:paraId="0CCE9D9D" w14:textId="77777777" w:rsidR="00E57BE9" w:rsidRPr="00E57BE9" w:rsidRDefault="00E57BE9" w:rsidP="00E57BE9">
      <w:pPr>
        <w:pStyle w:val="Heading5"/>
        <w:jc w:val="left"/>
        <w:rPr>
          <w:rFonts w:hint="cs"/>
          <w:sz w:val="24"/>
          <w:rtl/>
        </w:rPr>
      </w:pPr>
      <w:r w:rsidRPr="00E57BE9">
        <w:rPr>
          <w:rFonts w:hint="cs"/>
          <w:sz w:val="24"/>
          <w:u w:val="single"/>
          <w:rtl/>
        </w:rPr>
        <w:t>יצחק הרצוג:</w:t>
      </w:r>
    </w:p>
    <w:p w14:paraId="6D81363F" w14:textId="77777777" w:rsidR="00E57BE9" w:rsidRPr="00E57BE9" w:rsidRDefault="00E57BE9" w:rsidP="00E57BE9">
      <w:pPr>
        <w:pStyle w:val="Heading5"/>
        <w:jc w:val="left"/>
        <w:rPr>
          <w:rFonts w:hint="cs"/>
          <w:sz w:val="24"/>
          <w:rtl/>
        </w:rPr>
      </w:pPr>
    </w:p>
    <w:p w14:paraId="110B0128" w14:textId="77777777" w:rsidR="00E57BE9" w:rsidRPr="00E57BE9" w:rsidRDefault="00E57BE9" w:rsidP="00E57BE9">
      <w:pPr>
        <w:bidi/>
        <w:ind w:firstLine="567"/>
        <w:rPr>
          <w:rFonts w:cs="David" w:hint="cs"/>
          <w:rtl/>
        </w:rPr>
      </w:pPr>
      <w:r w:rsidRPr="00E57BE9">
        <w:rPr>
          <w:rFonts w:cs="David" w:hint="cs"/>
          <w:rtl/>
        </w:rPr>
        <w:t>מה עם התחומים האחרים?</w:t>
      </w:r>
    </w:p>
    <w:p w14:paraId="6E380F28" w14:textId="77777777" w:rsidR="00E57BE9" w:rsidRPr="00E57BE9" w:rsidRDefault="00E57BE9" w:rsidP="00E57BE9">
      <w:pPr>
        <w:bidi/>
        <w:ind w:firstLine="567"/>
        <w:rPr>
          <w:rFonts w:cs="David" w:hint="cs"/>
          <w:rtl/>
        </w:rPr>
      </w:pPr>
    </w:p>
    <w:p w14:paraId="77AA5123"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5BF7A339" w14:textId="77777777" w:rsidR="00E57BE9" w:rsidRPr="00E57BE9" w:rsidRDefault="00E57BE9" w:rsidP="00E57BE9">
      <w:pPr>
        <w:bidi/>
        <w:rPr>
          <w:rFonts w:cs="David" w:hint="cs"/>
          <w:rtl/>
        </w:rPr>
      </w:pPr>
    </w:p>
    <w:p w14:paraId="463DB71F" w14:textId="77777777" w:rsidR="00E57BE9" w:rsidRPr="00E57BE9" w:rsidRDefault="00E57BE9" w:rsidP="00E57BE9">
      <w:pPr>
        <w:bidi/>
        <w:ind w:firstLine="567"/>
        <w:rPr>
          <w:rFonts w:cs="David" w:hint="cs"/>
          <w:rtl/>
        </w:rPr>
      </w:pPr>
      <w:r w:rsidRPr="00E57BE9">
        <w:rPr>
          <w:rFonts w:cs="David" w:hint="cs"/>
          <w:rtl/>
        </w:rPr>
        <w:t xml:space="preserve">מיד. אני חושב שבשבוע הבא נקים ועדות זמניות של כספים וחוץ וביטחון, ואני חושב שמידה סבירה של הצעות לסדר בתחום שתי הוועדות האלה אפשר להעלות על סדר היום. נראה לי הגיוני מאוד שיהיה דיון בוועדת הכספים בנושא המפעלים במצוקה, אחרי שהמליאה דנה בזה. </w:t>
      </w:r>
    </w:p>
    <w:p w14:paraId="48A6EBF0" w14:textId="77777777" w:rsidR="00E57BE9" w:rsidRPr="00E57BE9" w:rsidRDefault="00E57BE9" w:rsidP="00E57BE9">
      <w:pPr>
        <w:bidi/>
        <w:rPr>
          <w:rFonts w:cs="David" w:hint="cs"/>
          <w:rtl/>
        </w:rPr>
      </w:pPr>
    </w:p>
    <w:p w14:paraId="46B6418F" w14:textId="77777777" w:rsidR="00E57BE9" w:rsidRPr="00E57BE9" w:rsidRDefault="00E57BE9" w:rsidP="00E57BE9">
      <w:pPr>
        <w:bidi/>
        <w:rPr>
          <w:rFonts w:cs="David" w:hint="cs"/>
          <w:rtl/>
        </w:rPr>
      </w:pPr>
      <w:r w:rsidRPr="00E57BE9">
        <w:rPr>
          <w:rFonts w:cs="David" w:hint="cs"/>
          <w:u w:val="single"/>
          <w:rtl/>
        </w:rPr>
        <w:t>מיכאל איתן:</w:t>
      </w:r>
    </w:p>
    <w:p w14:paraId="58FDEFF4" w14:textId="77777777" w:rsidR="00E57BE9" w:rsidRPr="00E57BE9" w:rsidRDefault="00E57BE9" w:rsidP="00E57BE9">
      <w:pPr>
        <w:bidi/>
        <w:rPr>
          <w:rFonts w:cs="David" w:hint="cs"/>
          <w:rtl/>
        </w:rPr>
      </w:pPr>
    </w:p>
    <w:p w14:paraId="20EB37CA" w14:textId="77777777" w:rsidR="00E57BE9" w:rsidRPr="00E57BE9" w:rsidRDefault="00E57BE9" w:rsidP="00E57BE9">
      <w:pPr>
        <w:bidi/>
        <w:rPr>
          <w:rFonts w:cs="David" w:hint="cs"/>
          <w:rtl/>
        </w:rPr>
      </w:pPr>
      <w:r w:rsidRPr="00E57BE9">
        <w:rPr>
          <w:rFonts w:cs="David" w:hint="cs"/>
          <w:rtl/>
        </w:rPr>
        <w:tab/>
        <w:t xml:space="preserve">אם יהיו נושאים רלוונטיים </w:t>
      </w:r>
      <w:r w:rsidRPr="00E57BE9">
        <w:rPr>
          <w:rFonts w:cs="David"/>
          <w:rtl/>
        </w:rPr>
        <w:t>–</w:t>
      </w:r>
      <w:r w:rsidRPr="00E57BE9">
        <w:rPr>
          <w:rFonts w:cs="David" w:hint="cs"/>
          <w:rtl/>
        </w:rPr>
        <w:t xml:space="preserve"> ויש נושאים רלוונטיים - בטוח שנעלה אותם. זה מובן מאליו שהיה צריך להיאמר ולא אמרתי. המדינה נמצאת בבעיות כלכליות, אם נוכל לקיים דיון ויבוא שר - נעשה את זה. אם תהיה התפתחות מסוימת בנושאים מדיניים </w:t>
      </w:r>
      <w:r w:rsidRPr="00E57BE9">
        <w:rPr>
          <w:rFonts w:cs="David"/>
          <w:rtl/>
        </w:rPr>
        <w:t>–</w:t>
      </w:r>
      <w:r w:rsidRPr="00E57BE9">
        <w:rPr>
          <w:rFonts w:cs="David" w:hint="cs"/>
          <w:rtl/>
        </w:rPr>
        <w:t xml:space="preserve"> הכנסת תקיים דיונים. על זה אין ויכוח. </w:t>
      </w:r>
    </w:p>
    <w:p w14:paraId="7AC7F32E" w14:textId="77777777" w:rsidR="00E57BE9" w:rsidRPr="00E57BE9" w:rsidRDefault="00E57BE9" w:rsidP="00E57BE9">
      <w:pPr>
        <w:bidi/>
        <w:rPr>
          <w:rFonts w:cs="David" w:hint="cs"/>
          <w:rtl/>
        </w:rPr>
      </w:pPr>
    </w:p>
    <w:p w14:paraId="63C931C1" w14:textId="77777777" w:rsidR="00E57BE9" w:rsidRPr="00E57BE9" w:rsidRDefault="00E57BE9" w:rsidP="00E57BE9">
      <w:pPr>
        <w:bidi/>
        <w:rPr>
          <w:rFonts w:cs="David"/>
          <w:u w:val="single"/>
          <w:rtl/>
        </w:rPr>
      </w:pPr>
      <w:r w:rsidRPr="00E57BE9">
        <w:rPr>
          <w:rFonts w:cs="David"/>
          <w:u w:val="single"/>
          <w:rtl/>
        </w:rPr>
        <w:t>מוחמד ברכה:</w:t>
      </w:r>
    </w:p>
    <w:p w14:paraId="3886B7AB" w14:textId="77777777" w:rsidR="00E57BE9" w:rsidRPr="00E57BE9" w:rsidRDefault="00E57BE9" w:rsidP="00E57BE9">
      <w:pPr>
        <w:bidi/>
        <w:rPr>
          <w:rFonts w:cs="David"/>
          <w:u w:val="single"/>
          <w:rtl/>
        </w:rPr>
      </w:pPr>
    </w:p>
    <w:p w14:paraId="2340ECF2" w14:textId="77777777" w:rsidR="00E57BE9" w:rsidRPr="00E57BE9" w:rsidRDefault="00E57BE9" w:rsidP="00E57BE9">
      <w:pPr>
        <w:bidi/>
        <w:rPr>
          <w:rFonts w:cs="David" w:hint="cs"/>
          <w:rtl/>
        </w:rPr>
      </w:pPr>
      <w:r w:rsidRPr="00E57BE9">
        <w:rPr>
          <w:rFonts w:cs="David"/>
          <w:rtl/>
        </w:rPr>
        <w:tab/>
      </w:r>
      <w:r w:rsidRPr="00E57BE9">
        <w:rPr>
          <w:rFonts w:cs="David" w:hint="cs"/>
          <w:rtl/>
        </w:rPr>
        <w:t>מה המניעה לקיים הצעות דחופות?</w:t>
      </w:r>
    </w:p>
    <w:p w14:paraId="0CCEC0E1" w14:textId="77777777" w:rsidR="00E57BE9" w:rsidRPr="00E57BE9" w:rsidRDefault="00E57BE9" w:rsidP="00E57BE9">
      <w:pPr>
        <w:bidi/>
        <w:rPr>
          <w:rFonts w:cs="David" w:hint="cs"/>
          <w:rtl/>
        </w:rPr>
      </w:pPr>
    </w:p>
    <w:p w14:paraId="72CA3DB8"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53AEAEB5" w14:textId="77777777" w:rsidR="00E57BE9" w:rsidRPr="00E57BE9" w:rsidRDefault="00E57BE9" w:rsidP="00E57BE9">
      <w:pPr>
        <w:bidi/>
        <w:rPr>
          <w:rFonts w:cs="David" w:hint="cs"/>
          <w:rtl/>
        </w:rPr>
      </w:pPr>
    </w:p>
    <w:p w14:paraId="6F714120" w14:textId="77777777" w:rsidR="00E57BE9" w:rsidRPr="00E57BE9" w:rsidRDefault="00E57BE9" w:rsidP="00E57BE9">
      <w:pPr>
        <w:bidi/>
        <w:ind w:firstLine="567"/>
        <w:rPr>
          <w:rFonts w:cs="David" w:hint="cs"/>
          <w:rtl/>
        </w:rPr>
      </w:pPr>
      <w:r w:rsidRPr="00E57BE9">
        <w:rPr>
          <w:rFonts w:cs="David" w:hint="cs"/>
          <w:rtl/>
        </w:rPr>
        <w:t xml:space="preserve">הצעתי, איפה, היא לקיים דיונים בהצעות דחופות, אולי במינון שונה מהרגיל, בתחומים של הוועדות הזמניות שנקים. </w:t>
      </w:r>
    </w:p>
    <w:p w14:paraId="66DC4DA0" w14:textId="77777777" w:rsidR="00E57BE9" w:rsidRPr="00E57BE9" w:rsidRDefault="00E57BE9" w:rsidP="00E57BE9">
      <w:pPr>
        <w:bidi/>
        <w:ind w:firstLine="567"/>
        <w:rPr>
          <w:rFonts w:cs="David" w:hint="cs"/>
          <w:rtl/>
        </w:rPr>
      </w:pPr>
    </w:p>
    <w:p w14:paraId="2C9AEDA2" w14:textId="77777777" w:rsidR="00E57BE9" w:rsidRPr="00E57BE9" w:rsidRDefault="00E57BE9" w:rsidP="00E57BE9">
      <w:pPr>
        <w:bidi/>
        <w:ind w:firstLine="567"/>
        <w:rPr>
          <w:rFonts w:cs="David" w:hint="cs"/>
          <w:rtl/>
        </w:rPr>
      </w:pPr>
      <w:r w:rsidRPr="00E57BE9">
        <w:rPr>
          <w:rFonts w:cs="David" w:hint="cs"/>
          <w:rtl/>
        </w:rPr>
        <w:t xml:space="preserve">נקודה שלישית, יש אירועים. אני כבר מבקש, אדוני היושב ראש, ואני מניח שזה על דעת כל הסיעות, שהכנסת תציין את יום האישה הבינלאומי שחל ב-8 במרץ. אמנם זה יוצא ביום ראשון, אז הכנסת יכולה לציין את זה ב-9 במרץ. אנחנו תמיד עושים את זה. עכשיו אמר לי המזכיר ששבוע אחרי זה חל יום המדע הבינלאומי, שזה תחום שקרוב ללבך. </w:t>
      </w:r>
    </w:p>
    <w:p w14:paraId="4E9B3904" w14:textId="77777777" w:rsidR="00E57BE9" w:rsidRPr="00E57BE9" w:rsidRDefault="00E57BE9" w:rsidP="00E57BE9">
      <w:pPr>
        <w:bidi/>
        <w:ind w:firstLine="567"/>
        <w:rPr>
          <w:rFonts w:cs="David" w:hint="cs"/>
          <w:rtl/>
        </w:rPr>
      </w:pPr>
    </w:p>
    <w:p w14:paraId="33E72E23" w14:textId="77777777" w:rsidR="00E57BE9" w:rsidRPr="00E57BE9" w:rsidRDefault="00E57BE9" w:rsidP="00E57BE9">
      <w:pPr>
        <w:bidi/>
        <w:ind w:firstLine="567"/>
        <w:rPr>
          <w:rFonts w:cs="David" w:hint="cs"/>
          <w:rtl/>
        </w:rPr>
      </w:pPr>
      <w:r w:rsidRPr="00E57BE9">
        <w:rPr>
          <w:rFonts w:cs="David" w:hint="cs"/>
          <w:rtl/>
        </w:rPr>
        <w:t xml:space="preserve">אלה הנקודות שעליהן חשבתי ואני מבקש להעביר את רשות הדיבור לחברי הכנסת. הראשון, חבר הכנסת אילן גילאון מסיעת מרצ. בבקשה. </w:t>
      </w:r>
    </w:p>
    <w:p w14:paraId="46E1CCD5" w14:textId="77777777" w:rsidR="00E57BE9" w:rsidRPr="00E57BE9" w:rsidRDefault="00E57BE9" w:rsidP="00E57BE9">
      <w:pPr>
        <w:bidi/>
        <w:ind w:firstLine="567"/>
        <w:rPr>
          <w:rFonts w:cs="David" w:hint="cs"/>
          <w:rtl/>
        </w:rPr>
      </w:pPr>
    </w:p>
    <w:p w14:paraId="5F7BD23B" w14:textId="77777777" w:rsidR="00E57BE9" w:rsidRPr="00E57BE9" w:rsidRDefault="00E57BE9" w:rsidP="00E57BE9">
      <w:pPr>
        <w:bidi/>
        <w:rPr>
          <w:rFonts w:cs="David" w:hint="cs"/>
          <w:u w:val="single"/>
          <w:rtl/>
        </w:rPr>
      </w:pPr>
      <w:r w:rsidRPr="00E57BE9">
        <w:rPr>
          <w:rFonts w:cs="David" w:hint="cs"/>
          <w:u w:val="single"/>
          <w:rtl/>
        </w:rPr>
        <w:t>אילן גילאון:</w:t>
      </w:r>
    </w:p>
    <w:p w14:paraId="2C3D0CE2" w14:textId="77777777" w:rsidR="00E57BE9" w:rsidRPr="00E57BE9" w:rsidRDefault="00E57BE9" w:rsidP="00E57BE9">
      <w:pPr>
        <w:bidi/>
        <w:rPr>
          <w:rFonts w:cs="David" w:hint="cs"/>
          <w:rtl/>
        </w:rPr>
      </w:pPr>
    </w:p>
    <w:p w14:paraId="3D23FFB6" w14:textId="77777777" w:rsidR="00E57BE9" w:rsidRPr="00E57BE9" w:rsidRDefault="00E57BE9" w:rsidP="00E57BE9">
      <w:pPr>
        <w:bidi/>
        <w:ind w:firstLine="567"/>
        <w:rPr>
          <w:rFonts w:cs="David" w:hint="cs"/>
          <w:rtl/>
        </w:rPr>
      </w:pPr>
      <w:r w:rsidRPr="00E57BE9">
        <w:rPr>
          <w:rFonts w:cs="David" w:hint="cs"/>
          <w:rtl/>
        </w:rPr>
        <w:t xml:space="preserve">יש מצב של דברים שיהיו עקרים מבחינת הדיון ואולי חבל לעשות אותם. מצד שני, חבל שנהפוך למכון מחקר או מתנ"ס, שנשמע הרצאות מפי שרים על  מדיניותם. גם בעבר, כפי שאני זוכר, לא תמיד היה קשר בין מה שאנחנו מדברים לבין הזרוע המבצעת. אבל נושאים דחופים לסדר היום, כפי שפניתי אליך בנושא "פרי גליל" צריך להעלות על סדר היום. בסך הכול החיים מתרחשים, הכנסת צריכה לפעול ולהבליט דברים שקיימים. לכן, אני חושב שהצעות דחופות לסדר היום צריכות להתקיים על פי בקשתם של חברי הכנסת, זה אפילו לא פחות חשוב מיום האישה הבינלאומי. </w:t>
      </w:r>
    </w:p>
    <w:p w14:paraId="2915B924" w14:textId="77777777" w:rsidR="00E57BE9" w:rsidRPr="00E57BE9" w:rsidRDefault="00E57BE9" w:rsidP="00E57BE9">
      <w:pPr>
        <w:bidi/>
        <w:rPr>
          <w:rFonts w:cs="David" w:hint="cs"/>
          <w:rtl/>
        </w:rPr>
      </w:pPr>
    </w:p>
    <w:p w14:paraId="416C739E"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789C508F" w14:textId="77777777" w:rsidR="00E57BE9" w:rsidRPr="00E57BE9" w:rsidRDefault="00E57BE9" w:rsidP="00E57BE9">
      <w:pPr>
        <w:bidi/>
        <w:rPr>
          <w:rFonts w:cs="David" w:hint="cs"/>
          <w:rtl/>
        </w:rPr>
      </w:pPr>
    </w:p>
    <w:p w14:paraId="1FCB67D3" w14:textId="77777777" w:rsidR="00E57BE9" w:rsidRPr="00E57BE9" w:rsidRDefault="00E57BE9" w:rsidP="00E57BE9">
      <w:pPr>
        <w:bidi/>
        <w:ind w:firstLine="567"/>
        <w:rPr>
          <w:rFonts w:cs="David" w:hint="cs"/>
          <w:rtl/>
        </w:rPr>
      </w:pPr>
      <w:r w:rsidRPr="00E57BE9">
        <w:rPr>
          <w:rFonts w:cs="David" w:hint="cs"/>
          <w:rtl/>
        </w:rPr>
        <w:t xml:space="preserve">ההערה שלך לגבי יום האישה הבינלאומי, אפשר לפרש אותה כהסתייגות. </w:t>
      </w:r>
    </w:p>
    <w:p w14:paraId="595AD674" w14:textId="77777777" w:rsidR="00E57BE9" w:rsidRPr="00E57BE9" w:rsidRDefault="00E57BE9" w:rsidP="00E57BE9">
      <w:pPr>
        <w:bidi/>
        <w:rPr>
          <w:rFonts w:cs="David" w:hint="cs"/>
          <w:rtl/>
        </w:rPr>
      </w:pPr>
    </w:p>
    <w:p w14:paraId="0CE200F4" w14:textId="77777777" w:rsidR="00E57BE9" w:rsidRPr="00E57BE9" w:rsidRDefault="00E57BE9" w:rsidP="00E57BE9">
      <w:pPr>
        <w:bidi/>
        <w:rPr>
          <w:rFonts w:cs="David" w:hint="cs"/>
          <w:rtl/>
        </w:rPr>
      </w:pPr>
      <w:r w:rsidRPr="00E57BE9">
        <w:rPr>
          <w:rFonts w:cs="David" w:hint="cs"/>
          <w:u w:val="single"/>
          <w:rtl/>
        </w:rPr>
        <w:t>אילן גילאון:</w:t>
      </w:r>
    </w:p>
    <w:p w14:paraId="554B37D4" w14:textId="77777777" w:rsidR="00E57BE9" w:rsidRPr="00E57BE9" w:rsidRDefault="00E57BE9" w:rsidP="00E57BE9">
      <w:pPr>
        <w:bidi/>
        <w:rPr>
          <w:rFonts w:cs="David" w:hint="cs"/>
          <w:rtl/>
        </w:rPr>
      </w:pPr>
    </w:p>
    <w:p w14:paraId="41A999C8" w14:textId="77777777" w:rsidR="00E57BE9" w:rsidRPr="00E57BE9" w:rsidRDefault="00E57BE9" w:rsidP="00E57BE9">
      <w:pPr>
        <w:bidi/>
        <w:rPr>
          <w:rFonts w:cs="David" w:hint="cs"/>
          <w:rtl/>
        </w:rPr>
      </w:pPr>
      <w:r w:rsidRPr="00E57BE9">
        <w:rPr>
          <w:rFonts w:cs="David" w:hint="cs"/>
          <w:rtl/>
        </w:rPr>
        <w:tab/>
        <w:t xml:space="preserve">לא, אמרתי שזה לא פחות חשוב. זו לא הסתייגות. </w:t>
      </w:r>
    </w:p>
    <w:p w14:paraId="227D585D" w14:textId="77777777" w:rsidR="00E57BE9" w:rsidRPr="00E57BE9" w:rsidRDefault="00E57BE9" w:rsidP="00E57BE9">
      <w:pPr>
        <w:bidi/>
        <w:rPr>
          <w:rFonts w:cs="David" w:hint="cs"/>
          <w:rtl/>
        </w:rPr>
      </w:pPr>
    </w:p>
    <w:p w14:paraId="3DB39EEF" w14:textId="77777777" w:rsidR="00E57BE9" w:rsidRPr="00E57BE9" w:rsidRDefault="00E57BE9" w:rsidP="00E57BE9">
      <w:pPr>
        <w:bidi/>
        <w:rPr>
          <w:rFonts w:cs="David" w:hint="cs"/>
          <w:rtl/>
        </w:rPr>
      </w:pPr>
      <w:r w:rsidRPr="00E57BE9">
        <w:rPr>
          <w:rFonts w:cs="David" w:hint="cs"/>
          <w:u w:val="single"/>
          <w:rtl/>
        </w:rPr>
        <w:t>אחמד טיבי:</w:t>
      </w:r>
    </w:p>
    <w:p w14:paraId="2EE504AD" w14:textId="77777777" w:rsidR="00E57BE9" w:rsidRPr="00E57BE9" w:rsidRDefault="00E57BE9" w:rsidP="00E57BE9">
      <w:pPr>
        <w:bidi/>
        <w:rPr>
          <w:rFonts w:cs="David" w:hint="cs"/>
          <w:rtl/>
        </w:rPr>
      </w:pPr>
    </w:p>
    <w:p w14:paraId="22F13020" w14:textId="77777777" w:rsidR="00E57BE9" w:rsidRPr="00E57BE9" w:rsidRDefault="00E57BE9" w:rsidP="00E57BE9">
      <w:pPr>
        <w:bidi/>
        <w:rPr>
          <w:rFonts w:cs="David" w:hint="cs"/>
          <w:rtl/>
        </w:rPr>
      </w:pPr>
      <w:r w:rsidRPr="00E57BE9">
        <w:rPr>
          <w:rFonts w:cs="David" w:hint="cs"/>
          <w:rtl/>
        </w:rPr>
        <w:tab/>
        <w:t xml:space="preserve">דרך אגב, אצלם ברשימה אין נשים. </w:t>
      </w:r>
    </w:p>
    <w:p w14:paraId="19CFF5D9" w14:textId="77777777" w:rsidR="00E57BE9" w:rsidRPr="00E57BE9" w:rsidRDefault="00E57BE9" w:rsidP="00E57BE9">
      <w:pPr>
        <w:bidi/>
        <w:rPr>
          <w:rFonts w:cs="David" w:hint="cs"/>
          <w:rtl/>
        </w:rPr>
      </w:pPr>
    </w:p>
    <w:p w14:paraId="5A173E7A" w14:textId="77777777" w:rsidR="00E57BE9" w:rsidRPr="00E57BE9" w:rsidRDefault="00E57BE9" w:rsidP="00E57BE9">
      <w:pPr>
        <w:bidi/>
        <w:rPr>
          <w:rFonts w:cs="David" w:hint="cs"/>
          <w:rtl/>
        </w:rPr>
      </w:pPr>
      <w:r w:rsidRPr="00E57BE9">
        <w:rPr>
          <w:rFonts w:cs="David" w:hint="cs"/>
          <w:u w:val="single"/>
          <w:rtl/>
        </w:rPr>
        <w:t>אילן גילאון:</w:t>
      </w:r>
    </w:p>
    <w:p w14:paraId="48C4B473" w14:textId="77777777" w:rsidR="00E57BE9" w:rsidRPr="00E57BE9" w:rsidRDefault="00E57BE9" w:rsidP="00E57BE9">
      <w:pPr>
        <w:bidi/>
        <w:rPr>
          <w:rFonts w:cs="David" w:hint="cs"/>
          <w:rtl/>
        </w:rPr>
      </w:pPr>
    </w:p>
    <w:p w14:paraId="3D4B695B" w14:textId="77777777" w:rsidR="00E57BE9" w:rsidRPr="00E57BE9" w:rsidRDefault="00E57BE9" w:rsidP="00E57BE9">
      <w:pPr>
        <w:bidi/>
        <w:ind w:firstLine="567"/>
        <w:rPr>
          <w:rFonts w:cs="David" w:hint="cs"/>
          <w:rtl/>
        </w:rPr>
      </w:pPr>
      <w:r w:rsidRPr="00E57BE9">
        <w:rPr>
          <w:rFonts w:cs="David" w:hint="cs"/>
          <w:rtl/>
        </w:rPr>
        <w:t xml:space="preserve">למי שיש בעיה יכול לתקן את ההצבעה שלו בפעם הבאה. דרך אגב, אין מפלגה שבה משוריינות כל כך הרבה נשים על מקום של - - - </w:t>
      </w:r>
    </w:p>
    <w:p w14:paraId="1115B023" w14:textId="77777777" w:rsidR="00E57BE9" w:rsidRPr="00E57BE9" w:rsidRDefault="00E57BE9" w:rsidP="00E57BE9">
      <w:pPr>
        <w:bidi/>
        <w:rPr>
          <w:rFonts w:cs="David" w:hint="cs"/>
          <w:u w:val="single"/>
          <w:rtl/>
        </w:rPr>
      </w:pPr>
    </w:p>
    <w:p w14:paraId="0812EDA9" w14:textId="77777777" w:rsidR="00E57BE9" w:rsidRPr="00E57BE9" w:rsidRDefault="00E57BE9" w:rsidP="00E57BE9">
      <w:pPr>
        <w:bidi/>
        <w:rPr>
          <w:rFonts w:cs="David" w:hint="cs"/>
          <w:rtl/>
        </w:rPr>
      </w:pPr>
      <w:proofErr w:type="spellStart"/>
      <w:r w:rsidRPr="00E57BE9">
        <w:rPr>
          <w:rFonts w:cs="David" w:hint="cs"/>
          <w:u w:val="single"/>
          <w:rtl/>
        </w:rPr>
        <w:t>ג'מאל</w:t>
      </w:r>
      <w:proofErr w:type="spellEnd"/>
      <w:r w:rsidRPr="00E57BE9">
        <w:rPr>
          <w:rFonts w:cs="David" w:hint="cs"/>
          <w:u w:val="single"/>
          <w:rtl/>
        </w:rPr>
        <w:t xml:space="preserve"> </w:t>
      </w:r>
      <w:proofErr w:type="spellStart"/>
      <w:r w:rsidRPr="00E57BE9">
        <w:rPr>
          <w:rFonts w:cs="David" w:hint="cs"/>
          <w:u w:val="single"/>
          <w:rtl/>
        </w:rPr>
        <w:t>זחאלקה</w:t>
      </w:r>
      <w:proofErr w:type="spellEnd"/>
      <w:r w:rsidRPr="00E57BE9">
        <w:rPr>
          <w:rFonts w:cs="David" w:hint="cs"/>
          <w:u w:val="single"/>
          <w:rtl/>
        </w:rPr>
        <w:t>:</w:t>
      </w:r>
    </w:p>
    <w:p w14:paraId="59340FAF" w14:textId="77777777" w:rsidR="00E57BE9" w:rsidRPr="00E57BE9" w:rsidRDefault="00E57BE9" w:rsidP="00E57BE9">
      <w:pPr>
        <w:bidi/>
        <w:rPr>
          <w:rFonts w:cs="David" w:hint="cs"/>
          <w:rtl/>
        </w:rPr>
      </w:pPr>
    </w:p>
    <w:p w14:paraId="3D4A9B9E" w14:textId="77777777" w:rsidR="00E57BE9" w:rsidRPr="00E57BE9" w:rsidRDefault="00E57BE9" w:rsidP="00E57BE9">
      <w:pPr>
        <w:bidi/>
        <w:ind w:firstLine="567"/>
        <w:rPr>
          <w:rFonts w:cs="David" w:hint="cs"/>
          <w:rtl/>
        </w:rPr>
      </w:pPr>
      <w:r w:rsidRPr="00E57BE9">
        <w:rPr>
          <w:rFonts w:cs="David" w:hint="cs"/>
          <w:rtl/>
        </w:rPr>
        <w:t xml:space="preserve">לא נכון, אנחנו המפלגה עם השריון הכי גבוה </w:t>
      </w:r>
      <w:r w:rsidRPr="00E57BE9">
        <w:rPr>
          <w:rFonts w:cs="David"/>
          <w:rtl/>
        </w:rPr>
        <w:t>–</w:t>
      </w:r>
      <w:r w:rsidRPr="00E57BE9">
        <w:rPr>
          <w:rFonts w:cs="David" w:hint="cs"/>
          <w:rtl/>
        </w:rPr>
        <w:t xml:space="preserve"> שליש. </w:t>
      </w:r>
    </w:p>
    <w:p w14:paraId="7240DD94" w14:textId="77777777" w:rsidR="00E57BE9" w:rsidRPr="00E57BE9" w:rsidRDefault="00E57BE9" w:rsidP="00E57BE9">
      <w:pPr>
        <w:bidi/>
        <w:rPr>
          <w:rFonts w:cs="David" w:hint="cs"/>
          <w:rtl/>
        </w:rPr>
      </w:pPr>
    </w:p>
    <w:p w14:paraId="3D816729"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285F550E" w14:textId="77777777" w:rsidR="00E57BE9" w:rsidRPr="00E57BE9" w:rsidRDefault="00E57BE9" w:rsidP="00E57BE9">
      <w:pPr>
        <w:bidi/>
        <w:rPr>
          <w:rFonts w:cs="David" w:hint="cs"/>
          <w:rtl/>
        </w:rPr>
      </w:pPr>
    </w:p>
    <w:p w14:paraId="6C4EC6A9" w14:textId="77777777" w:rsidR="00E57BE9" w:rsidRPr="00E57BE9" w:rsidRDefault="00E57BE9" w:rsidP="00E57BE9">
      <w:pPr>
        <w:bidi/>
        <w:ind w:firstLine="567"/>
        <w:rPr>
          <w:rFonts w:cs="David" w:hint="cs"/>
          <w:rtl/>
        </w:rPr>
      </w:pPr>
      <w:r w:rsidRPr="00E57BE9">
        <w:rPr>
          <w:rFonts w:cs="David" w:hint="cs"/>
          <w:rtl/>
        </w:rPr>
        <w:t xml:space="preserve">אני מבקש להפסיק את ההתנפלות על מרצ, היא כבר ספגה מספיק בשבועות האחרונים. אני רוצה לברך את סיעת בל"ד על כך שהיא כללה ברשימתה אישה במקום ריאלי, שגם נבחרה. </w:t>
      </w:r>
    </w:p>
    <w:p w14:paraId="252833AA" w14:textId="77777777" w:rsidR="00E57BE9" w:rsidRPr="00E57BE9" w:rsidRDefault="00E57BE9" w:rsidP="00E57BE9">
      <w:pPr>
        <w:bidi/>
        <w:rPr>
          <w:rFonts w:cs="David" w:hint="cs"/>
          <w:rtl/>
        </w:rPr>
      </w:pPr>
    </w:p>
    <w:p w14:paraId="1252B463" w14:textId="77777777" w:rsidR="00E57BE9" w:rsidRPr="00E57BE9" w:rsidRDefault="00E57BE9" w:rsidP="00E57BE9">
      <w:pPr>
        <w:bidi/>
        <w:rPr>
          <w:rFonts w:cs="David" w:hint="cs"/>
          <w:rtl/>
        </w:rPr>
      </w:pPr>
      <w:r w:rsidRPr="00E57BE9">
        <w:rPr>
          <w:rFonts w:cs="David" w:hint="cs"/>
          <w:rtl/>
        </w:rPr>
        <w:tab/>
        <w:t xml:space="preserve">חבר הכנסת שלמה מולה, בבקשה. </w:t>
      </w:r>
    </w:p>
    <w:p w14:paraId="09DEF337" w14:textId="77777777" w:rsidR="00E57BE9" w:rsidRPr="00E57BE9" w:rsidRDefault="00E57BE9" w:rsidP="00E57BE9">
      <w:pPr>
        <w:bidi/>
        <w:rPr>
          <w:rFonts w:cs="David" w:hint="cs"/>
          <w:rtl/>
        </w:rPr>
      </w:pPr>
    </w:p>
    <w:p w14:paraId="49252FC4" w14:textId="77777777" w:rsidR="00E57BE9" w:rsidRPr="00E57BE9" w:rsidRDefault="00E57BE9" w:rsidP="00E57BE9">
      <w:pPr>
        <w:bidi/>
        <w:rPr>
          <w:rFonts w:cs="David" w:hint="cs"/>
          <w:u w:val="single"/>
          <w:rtl/>
        </w:rPr>
      </w:pPr>
      <w:r w:rsidRPr="00E57BE9">
        <w:rPr>
          <w:rFonts w:cs="David" w:hint="cs"/>
          <w:u w:val="single"/>
          <w:rtl/>
        </w:rPr>
        <w:t>שלמה מולה:</w:t>
      </w:r>
    </w:p>
    <w:p w14:paraId="32A6412E" w14:textId="77777777" w:rsidR="00E57BE9" w:rsidRPr="00E57BE9" w:rsidRDefault="00E57BE9" w:rsidP="00E57BE9">
      <w:pPr>
        <w:bidi/>
        <w:rPr>
          <w:rFonts w:cs="David" w:hint="cs"/>
          <w:u w:val="single"/>
          <w:rtl/>
        </w:rPr>
      </w:pPr>
    </w:p>
    <w:p w14:paraId="2F1F466C" w14:textId="77777777" w:rsidR="00E57BE9" w:rsidRPr="00E57BE9" w:rsidRDefault="00E57BE9" w:rsidP="00E57BE9">
      <w:pPr>
        <w:bidi/>
        <w:ind w:firstLine="567"/>
        <w:rPr>
          <w:rFonts w:cs="David" w:hint="cs"/>
          <w:rtl/>
        </w:rPr>
      </w:pPr>
      <w:r w:rsidRPr="00E57BE9">
        <w:rPr>
          <w:rFonts w:cs="David" w:hint="cs"/>
          <w:rtl/>
        </w:rPr>
        <w:t xml:space="preserve">אדוני היושב ראש, חברי הכנסת, אני חושב שבתקופה הזאת אנחנו לא יכולים שלא לקיים ועדת עבודה ורווחה זמנית. אני חושב שגם הצונאמי הכלכלי, גם הקשיים היומיומיים של האנשים, פיטורי העובדים, מחייבים את חברי הכנסת לעבוד. היושב ראש בפועל של הכנסת, חבר הכנסת מיקי איתן אמר, שכאילו יש בציבור תחושה שחברי הכנסת לא עובדים. תראו מה הולך לקרות - עוד מעט אנחנו יוצאים לחופשת פסח. בשבוע הבא או בעוד שבועיים תוצג הממשלה </w:t>
      </w:r>
      <w:r w:rsidRPr="00E57BE9">
        <w:rPr>
          <w:rFonts w:cs="David"/>
          <w:rtl/>
        </w:rPr>
        <w:t>–</w:t>
      </w:r>
      <w:r w:rsidRPr="00E57BE9">
        <w:rPr>
          <w:rFonts w:cs="David" w:hint="cs"/>
          <w:rtl/>
        </w:rPr>
        <w:t xml:space="preserve"> או לא - ואנחנו לא יכולים להיות משותקים. כמו שהציג יושב ראש הוועדה, שנושאי הביטחון והכספים חשובים, הנושאים החברתיים לא פחות חשובים מהנושאים הביטחוניים והכלכליים. </w:t>
      </w:r>
    </w:p>
    <w:p w14:paraId="5DDD665D" w14:textId="77777777" w:rsidR="00E57BE9" w:rsidRPr="00E57BE9" w:rsidRDefault="00E57BE9" w:rsidP="00E57BE9">
      <w:pPr>
        <w:bidi/>
        <w:ind w:firstLine="567"/>
        <w:rPr>
          <w:rFonts w:cs="David" w:hint="cs"/>
          <w:rtl/>
        </w:rPr>
      </w:pPr>
    </w:p>
    <w:p w14:paraId="11ACE26B" w14:textId="77777777" w:rsidR="00E57BE9" w:rsidRPr="00E57BE9" w:rsidRDefault="00E57BE9" w:rsidP="00E57BE9">
      <w:pPr>
        <w:bidi/>
        <w:ind w:firstLine="567"/>
        <w:rPr>
          <w:rFonts w:cs="David" w:hint="cs"/>
          <w:rtl/>
        </w:rPr>
      </w:pPr>
      <w:r w:rsidRPr="00E57BE9">
        <w:rPr>
          <w:rFonts w:cs="David" w:hint="cs"/>
          <w:rtl/>
        </w:rPr>
        <w:t xml:space="preserve">אדוני היושב ראש, אני מציע להביא להצבעה את הקמת ועדת העבודה והרווחה הזמנית, שכל הנושאים החברתיים יהיו מתועלים גם במסגרת הצעות דחופות לסדר, שיהיו נידונים. יכול להיות שנושאים שקשורים לחקיקה לא יידונו, אבל נושאים שהם בנפשה של החברה כרגע - - - </w:t>
      </w:r>
    </w:p>
    <w:p w14:paraId="3076D42D" w14:textId="77777777" w:rsidR="00E57BE9" w:rsidRPr="00E57BE9" w:rsidRDefault="00E57BE9" w:rsidP="00E57BE9">
      <w:pPr>
        <w:bidi/>
        <w:rPr>
          <w:rFonts w:cs="David" w:hint="cs"/>
          <w:rtl/>
        </w:rPr>
      </w:pPr>
    </w:p>
    <w:p w14:paraId="59B689C1"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4ACF8EEC" w14:textId="77777777" w:rsidR="00E57BE9" w:rsidRPr="00E57BE9" w:rsidRDefault="00E57BE9" w:rsidP="00E57BE9">
      <w:pPr>
        <w:bidi/>
        <w:rPr>
          <w:rFonts w:cs="David" w:hint="cs"/>
          <w:rtl/>
        </w:rPr>
      </w:pPr>
    </w:p>
    <w:p w14:paraId="17AADD76" w14:textId="77777777" w:rsidR="00E57BE9" w:rsidRPr="00E57BE9" w:rsidRDefault="00E57BE9" w:rsidP="00E57BE9">
      <w:pPr>
        <w:bidi/>
        <w:ind w:firstLine="567"/>
        <w:rPr>
          <w:rFonts w:cs="David" w:hint="cs"/>
          <w:rtl/>
        </w:rPr>
      </w:pPr>
      <w:r w:rsidRPr="00E57BE9">
        <w:rPr>
          <w:rFonts w:cs="David" w:hint="cs"/>
          <w:rtl/>
        </w:rPr>
        <w:t xml:space="preserve">תודה, חבר הכנסת מולה. הרשות שלנו, כוועדה מסדרת, לפי סעיף 2א(ה) לחוק הכנסת היא למנות שתי ועדות זמניות: כספים וחוץ וביטחון. הוגבלנו על ידי המחוקק. מבלי למעט בחשיבות הנושאים שהעלית, ההצעה הפרקטית שלי היא שבתקופת הביניים הקצרה </w:t>
      </w:r>
      <w:r w:rsidRPr="00E57BE9">
        <w:rPr>
          <w:rFonts w:cs="David"/>
          <w:rtl/>
        </w:rPr>
        <w:t>–</w:t>
      </w:r>
      <w:r w:rsidRPr="00E57BE9">
        <w:rPr>
          <w:rFonts w:cs="David" w:hint="cs"/>
          <w:rtl/>
        </w:rPr>
        <w:t xml:space="preserve"> אני מודיע שהיא תהיה קצרה כי אנחנו מתכוונים להקים ממשלה במהירות - הנושאים הללו יידונו בוועדת הכספים הזמנית. </w:t>
      </w:r>
    </w:p>
    <w:p w14:paraId="10FEB6A9" w14:textId="77777777" w:rsidR="00E57BE9" w:rsidRPr="00E57BE9" w:rsidRDefault="00E57BE9" w:rsidP="00E57BE9">
      <w:pPr>
        <w:bidi/>
        <w:rPr>
          <w:rFonts w:cs="David" w:hint="cs"/>
          <w:rtl/>
        </w:rPr>
      </w:pPr>
    </w:p>
    <w:p w14:paraId="16B22D1D" w14:textId="77777777" w:rsidR="00E57BE9" w:rsidRPr="00E57BE9" w:rsidRDefault="00E57BE9" w:rsidP="00E57BE9">
      <w:pPr>
        <w:pStyle w:val="Heading5"/>
        <w:jc w:val="left"/>
        <w:rPr>
          <w:rFonts w:hint="cs"/>
          <w:sz w:val="24"/>
          <w:rtl/>
        </w:rPr>
      </w:pPr>
      <w:r w:rsidRPr="00E57BE9">
        <w:rPr>
          <w:rFonts w:hint="cs"/>
          <w:sz w:val="24"/>
          <w:u w:val="single"/>
          <w:rtl/>
        </w:rPr>
        <w:t>יצחק הרצוג:</w:t>
      </w:r>
    </w:p>
    <w:p w14:paraId="4C798275" w14:textId="77777777" w:rsidR="00E57BE9" w:rsidRPr="00E57BE9" w:rsidRDefault="00E57BE9" w:rsidP="00E57BE9">
      <w:pPr>
        <w:pStyle w:val="Heading5"/>
        <w:jc w:val="left"/>
        <w:rPr>
          <w:rFonts w:hint="cs"/>
          <w:sz w:val="24"/>
          <w:rtl/>
        </w:rPr>
      </w:pPr>
    </w:p>
    <w:p w14:paraId="6C8EA2EF" w14:textId="77777777" w:rsidR="00E57BE9" w:rsidRPr="00E57BE9" w:rsidRDefault="00E57BE9" w:rsidP="00E57BE9">
      <w:pPr>
        <w:bidi/>
        <w:rPr>
          <w:rFonts w:cs="David" w:hint="cs"/>
          <w:rtl/>
        </w:rPr>
      </w:pPr>
      <w:r w:rsidRPr="00E57BE9">
        <w:rPr>
          <w:rFonts w:cs="David" w:hint="cs"/>
          <w:rtl/>
        </w:rPr>
        <w:tab/>
        <w:t>גם ענייני הביטוח הלאומי?</w:t>
      </w:r>
    </w:p>
    <w:p w14:paraId="370DA243" w14:textId="77777777" w:rsidR="00E57BE9" w:rsidRPr="00E57BE9" w:rsidRDefault="00E57BE9" w:rsidP="00E57BE9">
      <w:pPr>
        <w:bidi/>
        <w:rPr>
          <w:rFonts w:cs="David" w:hint="cs"/>
          <w:rtl/>
        </w:rPr>
      </w:pPr>
    </w:p>
    <w:p w14:paraId="2116AC7F"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7DE45AE6" w14:textId="77777777" w:rsidR="00E57BE9" w:rsidRPr="00E57BE9" w:rsidRDefault="00E57BE9" w:rsidP="00E57BE9">
      <w:pPr>
        <w:bidi/>
        <w:rPr>
          <w:rFonts w:cs="David" w:hint="cs"/>
          <w:rtl/>
        </w:rPr>
      </w:pPr>
    </w:p>
    <w:p w14:paraId="3C8036CC" w14:textId="77777777" w:rsidR="00E57BE9" w:rsidRPr="00E57BE9" w:rsidRDefault="00E57BE9" w:rsidP="00E57BE9">
      <w:pPr>
        <w:bidi/>
        <w:ind w:firstLine="567"/>
        <w:rPr>
          <w:rFonts w:cs="David" w:hint="cs"/>
          <w:rtl/>
        </w:rPr>
      </w:pPr>
      <w:r w:rsidRPr="00E57BE9">
        <w:rPr>
          <w:rFonts w:cs="David" w:hint="cs"/>
          <w:rtl/>
        </w:rPr>
        <w:t xml:space="preserve">כן. הדובר הבא הוא חבר הכנסת גפני. בבקשה. </w:t>
      </w:r>
    </w:p>
    <w:p w14:paraId="1DC2F2B9" w14:textId="77777777" w:rsidR="00E57BE9" w:rsidRPr="00E57BE9" w:rsidRDefault="00E57BE9" w:rsidP="00E57BE9">
      <w:pPr>
        <w:bidi/>
        <w:rPr>
          <w:rFonts w:cs="David" w:hint="cs"/>
          <w:rtl/>
        </w:rPr>
      </w:pPr>
    </w:p>
    <w:p w14:paraId="5AE6690A" w14:textId="77777777" w:rsidR="00E57BE9" w:rsidRPr="00E57BE9" w:rsidRDefault="00E57BE9" w:rsidP="00E57BE9">
      <w:pPr>
        <w:bidi/>
        <w:rPr>
          <w:rFonts w:cs="David" w:hint="cs"/>
          <w:rtl/>
        </w:rPr>
      </w:pPr>
      <w:r w:rsidRPr="00E57BE9">
        <w:rPr>
          <w:rFonts w:cs="David" w:hint="cs"/>
          <w:u w:val="single"/>
          <w:rtl/>
        </w:rPr>
        <w:t>משה גפני:</w:t>
      </w:r>
    </w:p>
    <w:p w14:paraId="5458898F" w14:textId="77777777" w:rsidR="00E57BE9" w:rsidRPr="00E57BE9" w:rsidRDefault="00E57BE9" w:rsidP="00E57BE9">
      <w:pPr>
        <w:bidi/>
        <w:rPr>
          <w:rFonts w:cs="David" w:hint="cs"/>
          <w:rtl/>
        </w:rPr>
      </w:pPr>
    </w:p>
    <w:p w14:paraId="63A2267D" w14:textId="77777777" w:rsidR="00E57BE9" w:rsidRPr="00E57BE9" w:rsidRDefault="00E57BE9" w:rsidP="00E57BE9">
      <w:pPr>
        <w:bidi/>
        <w:rPr>
          <w:rFonts w:cs="David" w:hint="cs"/>
          <w:rtl/>
        </w:rPr>
      </w:pPr>
      <w:r w:rsidRPr="00E57BE9">
        <w:rPr>
          <w:rFonts w:cs="David" w:hint="cs"/>
          <w:rtl/>
        </w:rPr>
        <w:tab/>
        <w:t xml:space="preserve">אדוני היושב ראש, אדוני יושב ראש הכנסת בפועל, אני שמח בכל פעם מחדש על זה שמגיעים חברי כנסת עם כוונות טובות, אני משתדל להיות ביניהם. הכוונות הטובות לעשות בתקופה הזאת דברים, שבאמת צריך לעשות, מהר - אני לא חושב שזה נכון וראוי. דרך אגב, אפשר לעשות גם את הכנסת זמנית מכיוון שכל הזמן יש בחירות. גם כשיש ממשלה ושרים שזה התפקיד שלהם, אנחנו יודעים את הבעיות שקיימות. הלוואי ומתי שהכנסת תפעל באופן קבוע ותהיה ממשלה, שהדברים ייעשו כפי שצריך. </w:t>
      </w:r>
    </w:p>
    <w:p w14:paraId="5EAB66B2" w14:textId="77777777" w:rsidR="00E57BE9" w:rsidRPr="00E57BE9" w:rsidRDefault="00E57BE9" w:rsidP="00E57BE9">
      <w:pPr>
        <w:bidi/>
        <w:rPr>
          <w:rFonts w:cs="David" w:hint="cs"/>
          <w:rtl/>
        </w:rPr>
      </w:pPr>
    </w:p>
    <w:p w14:paraId="708F99F8"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5012C118" w14:textId="77777777" w:rsidR="00E57BE9" w:rsidRPr="00E57BE9" w:rsidRDefault="00E57BE9" w:rsidP="00E57BE9">
      <w:pPr>
        <w:bidi/>
        <w:rPr>
          <w:rFonts w:cs="David" w:hint="cs"/>
          <w:rtl/>
        </w:rPr>
      </w:pPr>
    </w:p>
    <w:p w14:paraId="7A869540" w14:textId="77777777" w:rsidR="00E57BE9" w:rsidRPr="00E57BE9" w:rsidRDefault="00E57BE9" w:rsidP="00E57BE9">
      <w:pPr>
        <w:bidi/>
        <w:ind w:firstLine="567"/>
        <w:rPr>
          <w:rFonts w:cs="David" w:hint="cs"/>
          <w:rtl/>
        </w:rPr>
      </w:pPr>
      <w:r w:rsidRPr="00E57BE9">
        <w:rPr>
          <w:rFonts w:cs="David" w:hint="cs"/>
          <w:rtl/>
        </w:rPr>
        <w:t xml:space="preserve">זה תלוי גם בגמישות שתגלו במהלך המשא ומתן. </w:t>
      </w:r>
    </w:p>
    <w:p w14:paraId="1818A8CC" w14:textId="77777777" w:rsidR="00E57BE9" w:rsidRPr="00E57BE9" w:rsidRDefault="00E57BE9" w:rsidP="00E57BE9">
      <w:pPr>
        <w:bidi/>
        <w:rPr>
          <w:rFonts w:cs="David" w:hint="cs"/>
          <w:rtl/>
        </w:rPr>
      </w:pPr>
    </w:p>
    <w:p w14:paraId="051046FF" w14:textId="77777777" w:rsidR="00E57BE9" w:rsidRPr="00E57BE9" w:rsidRDefault="00E57BE9" w:rsidP="00E57BE9">
      <w:pPr>
        <w:bidi/>
        <w:rPr>
          <w:rFonts w:cs="David" w:hint="cs"/>
          <w:u w:val="single"/>
          <w:rtl/>
        </w:rPr>
      </w:pPr>
    </w:p>
    <w:p w14:paraId="5C80508B" w14:textId="77777777" w:rsidR="00E57BE9" w:rsidRPr="00E57BE9" w:rsidRDefault="00E57BE9" w:rsidP="00E57BE9">
      <w:pPr>
        <w:bidi/>
        <w:rPr>
          <w:rFonts w:cs="David" w:hint="cs"/>
          <w:rtl/>
        </w:rPr>
      </w:pPr>
      <w:r w:rsidRPr="00E57BE9">
        <w:rPr>
          <w:rFonts w:cs="David" w:hint="cs"/>
          <w:u w:val="single"/>
          <w:rtl/>
        </w:rPr>
        <w:t>משה גפני:</w:t>
      </w:r>
    </w:p>
    <w:p w14:paraId="419ECF45" w14:textId="77777777" w:rsidR="00E57BE9" w:rsidRPr="00E57BE9" w:rsidRDefault="00E57BE9" w:rsidP="00E57BE9">
      <w:pPr>
        <w:bidi/>
        <w:rPr>
          <w:rFonts w:cs="David" w:hint="cs"/>
          <w:rtl/>
        </w:rPr>
      </w:pPr>
    </w:p>
    <w:p w14:paraId="04825DB1" w14:textId="77777777" w:rsidR="00E57BE9" w:rsidRPr="00E57BE9" w:rsidRDefault="00E57BE9" w:rsidP="00E57BE9">
      <w:pPr>
        <w:bidi/>
        <w:rPr>
          <w:rFonts w:cs="David" w:hint="cs"/>
          <w:rtl/>
        </w:rPr>
      </w:pPr>
      <w:r w:rsidRPr="00E57BE9">
        <w:rPr>
          <w:rFonts w:cs="David" w:hint="cs"/>
          <w:rtl/>
        </w:rPr>
        <w:tab/>
        <w:t xml:space="preserve"> גם אתם. זה לא תלוי רק בנו. אנחנו רק סיעה קטנה, אתם סיעה גדולה. זה תלוי בגמישות שלכם. </w:t>
      </w:r>
    </w:p>
    <w:p w14:paraId="1850F7B1" w14:textId="77777777" w:rsidR="00E57BE9" w:rsidRPr="00E57BE9" w:rsidRDefault="00E57BE9" w:rsidP="00E57BE9">
      <w:pPr>
        <w:bidi/>
        <w:rPr>
          <w:rFonts w:cs="David" w:hint="cs"/>
          <w:rtl/>
        </w:rPr>
      </w:pPr>
    </w:p>
    <w:p w14:paraId="753AF11A" w14:textId="77777777" w:rsidR="00E57BE9" w:rsidRPr="00E57BE9" w:rsidRDefault="00E57BE9" w:rsidP="00E57BE9">
      <w:pPr>
        <w:bidi/>
        <w:rPr>
          <w:rFonts w:cs="David" w:hint="cs"/>
          <w:rtl/>
        </w:rPr>
      </w:pPr>
      <w:r w:rsidRPr="00E57BE9">
        <w:rPr>
          <w:rFonts w:cs="David" w:hint="cs"/>
          <w:u w:val="single"/>
          <w:rtl/>
        </w:rPr>
        <w:t xml:space="preserve">ג'מאל </w:t>
      </w:r>
      <w:proofErr w:type="spellStart"/>
      <w:r w:rsidRPr="00E57BE9">
        <w:rPr>
          <w:rFonts w:cs="David" w:hint="cs"/>
          <w:u w:val="single"/>
          <w:rtl/>
        </w:rPr>
        <w:t>זחאלקה</w:t>
      </w:r>
      <w:proofErr w:type="spellEnd"/>
      <w:r w:rsidRPr="00E57BE9">
        <w:rPr>
          <w:rFonts w:cs="David" w:hint="cs"/>
          <w:u w:val="single"/>
          <w:rtl/>
        </w:rPr>
        <w:t>:</w:t>
      </w:r>
    </w:p>
    <w:p w14:paraId="71406E4D" w14:textId="77777777" w:rsidR="00E57BE9" w:rsidRPr="00E57BE9" w:rsidRDefault="00E57BE9" w:rsidP="00E57BE9">
      <w:pPr>
        <w:bidi/>
        <w:rPr>
          <w:rFonts w:cs="David" w:hint="cs"/>
          <w:rtl/>
        </w:rPr>
      </w:pPr>
    </w:p>
    <w:p w14:paraId="4FD4638D" w14:textId="77777777" w:rsidR="00E57BE9" w:rsidRPr="00E57BE9" w:rsidRDefault="00E57BE9" w:rsidP="00E57BE9">
      <w:pPr>
        <w:bidi/>
        <w:rPr>
          <w:rFonts w:cs="David" w:hint="cs"/>
          <w:rtl/>
        </w:rPr>
      </w:pPr>
      <w:r w:rsidRPr="00E57BE9">
        <w:rPr>
          <w:rFonts w:cs="David" w:hint="cs"/>
          <w:rtl/>
        </w:rPr>
        <w:tab/>
        <w:t xml:space="preserve"> מנהלים פה משא ומתן עכשיו?</w:t>
      </w:r>
    </w:p>
    <w:p w14:paraId="21FC0180" w14:textId="77777777" w:rsidR="00E57BE9" w:rsidRPr="00E57BE9" w:rsidRDefault="00E57BE9" w:rsidP="00E57BE9">
      <w:pPr>
        <w:bidi/>
        <w:rPr>
          <w:rFonts w:cs="David" w:hint="cs"/>
          <w:rtl/>
        </w:rPr>
      </w:pPr>
    </w:p>
    <w:p w14:paraId="5BD246D8" w14:textId="77777777" w:rsidR="00E57BE9" w:rsidRPr="00E57BE9" w:rsidRDefault="00E57BE9" w:rsidP="00E57BE9">
      <w:pPr>
        <w:bidi/>
        <w:rPr>
          <w:rFonts w:cs="David" w:hint="cs"/>
          <w:rtl/>
        </w:rPr>
      </w:pPr>
      <w:r w:rsidRPr="00E57BE9">
        <w:rPr>
          <w:rFonts w:cs="David" w:hint="cs"/>
          <w:u w:val="single"/>
          <w:rtl/>
        </w:rPr>
        <w:t>משה גפני:</w:t>
      </w:r>
    </w:p>
    <w:p w14:paraId="2CF4A0EA" w14:textId="77777777" w:rsidR="00E57BE9" w:rsidRPr="00E57BE9" w:rsidRDefault="00E57BE9" w:rsidP="00E57BE9">
      <w:pPr>
        <w:bidi/>
        <w:rPr>
          <w:rFonts w:cs="David" w:hint="cs"/>
          <w:rtl/>
        </w:rPr>
      </w:pPr>
    </w:p>
    <w:p w14:paraId="3FCDFFAF" w14:textId="77777777" w:rsidR="00E57BE9" w:rsidRPr="00E57BE9" w:rsidRDefault="00E57BE9" w:rsidP="00E57BE9">
      <w:pPr>
        <w:bidi/>
        <w:rPr>
          <w:rFonts w:cs="David" w:hint="cs"/>
          <w:rtl/>
        </w:rPr>
      </w:pPr>
      <w:r w:rsidRPr="00E57BE9">
        <w:rPr>
          <w:rFonts w:cs="David" w:hint="cs"/>
          <w:rtl/>
        </w:rPr>
        <w:tab/>
        <w:t xml:space="preserve"> אנחנו מדברים באופן עקרוני. המחוקק לא סתם אמר ששתי הוועדות הזמניות יהיו ועדת הכספים וועדת החוץ והביטחון. יש דברים שהמדינה חייבת להמשיך לתפקד בהם. ועדת הכספים מאשרת דברים שחייבים לאשר אותם וועדת החוץ והביטחון חייבת לתפקד. כל הדברים שהם באמת חשובים, כמו ביטוח לאומי, ניתן להעביר לוועדת הכספים הזמנית. </w:t>
      </w:r>
    </w:p>
    <w:p w14:paraId="5CD6ABC6" w14:textId="77777777" w:rsidR="00E57BE9" w:rsidRPr="00E57BE9" w:rsidRDefault="00E57BE9" w:rsidP="00E57BE9">
      <w:pPr>
        <w:bidi/>
        <w:rPr>
          <w:rFonts w:cs="David" w:hint="cs"/>
          <w:rtl/>
        </w:rPr>
      </w:pPr>
    </w:p>
    <w:p w14:paraId="3288A48C" w14:textId="77777777" w:rsidR="00E57BE9" w:rsidRPr="00E57BE9" w:rsidRDefault="00E57BE9" w:rsidP="00E57BE9">
      <w:pPr>
        <w:bidi/>
        <w:ind w:firstLine="567"/>
        <w:rPr>
          <w:rFonts w:cs="David" w:hint="cs"/>
          <w:rtl/>
        </w:rPr>
      </w:pPr>
      <w:r w:rsidRPr="00E57BE9">
        <w:rPr>
          <w:rFonts w:cs="David" w:hint="cs"/>
          <w:rtl/>
        </w:rPr>
        <w:t xml:space="preserve">אני מתקומם כאשר מגיעים לוועדה המסדרת ומתחילים להגיד שהתקשורת אומרת שאנחנו לא עובדים. אני חבר כנסת מן המניין, אני לא שר ולא שום דבר. בכל התקופה הזאת עבדתי כמו חמור. מה זאת אומרת לא עובדים? מה, ישבנו בבית? מישהו מאתנו לא עבד בתקופה הזאת בגלל שהכנסת לא עבדה? הלוואי שהרבה עובדים במשק היו עובדים כמו שאנחנו עבדנו בתקופה הזאת. אני מבקש ממך, אדוני יושב ראש הכנסת בפועל, שלא על חשבון זה שהתקשורת אומרת שעד עכשיו הכנסת לא התכנסה ושוב היא יוצאת לפגרה, לא לשנות את סדרי הבית עכשיו כשאנחנו מתקרבים לערב פסח. יש פה עובדים, יש פה מנהלי סיעות - - - </w:t>
      </w:r>
    </w:p>
    <w:p w14:paraId="3F1D4BA0" w14:textId="77777777" w:rsidR="00E57BE9" w:rsidRPr="00E57BE9" w:rsidRDefault="00E57BE9" w:rsidP="00E57BE9">
      <w:pPr>
        <w:bidi/>
        <w:ind w:firstLine="567"/>
        <w:rPr>
          <w:rFonts w:cs="David" w:hint="cs"/>
          <w:rtl/>
        </w:rPr>
      </w:pPr>
    </w:p>
    <w:p w14:paraId="61EB1EE0" w14:textId="77777777" w:rsidR="00E57BE9" w:rsidRPr="00E57BE9" w:rsidRDefault="00E57BE9" w:rsidP="00E57BE9">
      <w:pPr>
        <w:bidi/>
        <w:rPr>
          <w:rFonts w:cs="David" w:hint="cs"/>
          <w:u w:val="single"/>
          <w:rtl/>
        </w:rPr>
      </w:pPr>
      <w:r w:rsidRPr="00E57BE9">
        <w:rPr>
          <w:rFonts w:cs="David" w:hint="cs"/>
          <w:u w:val="single"/>
          <w:rtl/>
        </w:rPr>
        <w:t>גדעון סער:</w:t>
      </w:r>
    </w:p>
    <w:p w14:paraId="140C6AD8" w14:textId="77777777" w:rsidR="00E57BE9" w:rsidRPr="00E57BE9" w:rsidRDefault="00E57BE9" w:rsidP="00E57BE9">
      <w:pPr>
        <w:bidi/>
        <w:rPr>
          <w:rFonts w:cs="David" w:hint="cs"/>
          <w:u w:val="single"/>
          <w:rtl/>
        </w:rPr>
      </w:pPr>
    </w:p>
    <w:p w14:paraId="3B6B906C" w14:textId="77777777" w:rsidR="00E57BE9" w:rsidRPr="00E57BE9" w:rsidRDefault="00E57BE9" w:rsidP="00E57BE9">
      <w:pPr>
        <w:bidi/>
        <w:ind w:firstLine="567"/>
        <w:rPr>
          <w:rFonts w:cs="David" w:hint="cs"/>
          <w:rtl/>
        </w:rPr>
      </w:pPr>
      <w:r w:rsidRPr="00E57BE9">
        <w:rPr>
          <w:rFonts w:cs="David" w:hint="cs"/>
          <w:rtl/>
        </w:rPr>
        <w:t xml:space="preserve">עוד לא הגענו לפורים. </w:t>
      </w:r>
    </w:p>
    <w:p w14:paraId="289062AA" w14:textId="77777777" w:rsidR="00E57BE9" w:rsidRPr="00E57BE9" w:rsidRDefault="00E57BE9" w:rsidP="00E57BE9">
      <w:pPr>
        <w:bidi/>
        <w:ind w:firstLine="567"/>
        <w:rPr>
          <w:rFonts w:cs="David" w:hint="cs"/>
          <w:rtl/>
        </w:rPr>
      </w:pPr>
    </w:p>
    <w:p w14:paraId="4625EF05" w14:textId="77777777" w:rsidR="00E57BE9" w:rsidRPr="00E57BE9" w:rsidRDefault="00E57BE9" w:rsidP="00E57BE9">
      <w:pPr>
        <w:bidi/>
        <w:rPr>
          <w:rFonts w:cs="David" w:hint="cs"/>
          <w:rtl/>
        </w:rPr>
      </w:pPr>
      <w:r w:rsidRPr="00E57BE9">
        <w:rPr>
          <w:rFonts w:cs="David" w:hint="cs"/>
          <w:u w:val="single"/>
          <w:rtl/>
        </w:rPr>
        <w:t>משה גפני:</w:t>
      </w:r>
    </w:p>
    <w:p w14:paraId="384F75CC" w14:textId="77777777" w:rsidR="00E57BE9" w:rsidRPr="00E57BE9" w:rsidRDefault="00E57BE9" w:rsidP="00E57BE9">
      <w:pPr>
        <w:bidi/>
        <w:rPr>
          <w:rFonts w:cs="David" w:hint="cs"/>
          <w:rtl/>
        </w:rPr>
      </w:pPr>
    </w:p>
    <w:p w14:paraId="5B66EAED" w14:textId="77777777" w:rsidR="00E57BE9" w:rsidRPr="00E57BE9" w:rsidRDefault="00E57BE9" w:rsidP="00E57BE9">
      <w:pPr>
        <w:bidi/>
        <w:ind w:firstLine="567"/>
        <w:rPr>
          <w:rFonts w:cs="David" w:hint="cs"/>
          <w:rtl/>
        </w:rPr>
      </w:pPr>
      <w:r w:rsidRPr="00E57BE9">
        <w:rPr>
          <w:rFonts w:cs="David" w:hint="cs"/>
          <w:rtl/>
        </w:rPr>
        <w:t xml:space="preserve">מאה אחוז, אבל אני כבר מתחיל לשמוע את הרחשים, שאני מכיר מתמיד. לא יכול להיות שבגלל שלמישהו יש פחד מהתקשורת שאומרת שלא עבדנו עד עכשיו אז עכשיו נעבוד. עוד מעט גם נעבוד בחול המועד. לא מסכים לזה. אני מבקש שתיתן את הדעת על העניין. </w:t>
      </w:r>
    </w:p>
    <w:p w14:paraId="164F5B72" w14:textId="77777777" w:rsidR="00E57BE9" w:rsidRPr="00E57BE9" w:rsidRDefault="00E57BE9" w:rsidP="00E57BE9">
      <w:pPr>
        <w:bidi/>
        <w:rPr>
          <w:rFonts w:cs="David" w:hint="cs"/>
          <w:rtl/>
        </w:rPr>
      </w:pPr>
    </w:p>
    <w:p w14:paraId="7D73D39E" w14:textId="77777777" w:rsidR="00E57BE9" w:rsidRPr="00E57BE9" w:rsidRDefault="00E57BE9" w:rsidP="00E57BE9">
      <w:pPr>
        <w:bidi/>
        <w:rPr>
          <w:rFonts w:cs="David" w:hint="cs"/>
          <w:u w:val="single"/>
          <w:rtl/>
        </w:rPr>
      </w:pPr>
      <w:r w:rsidRPr="00E57BE9">
        <w:rPr>
          <w:rFonts w:cs="David" w:hint="cs"/>
          <w:u w:val="single"/>
          <w:rtl/>
        </w:rPr>
        <w:t>שלמה מולה:</w:t>
      </w:r>
    </w:p>
    <w:p w14:paraId="5F8A3EDF" w14:textId="77777777" w:rsidR="00E57BE9" w:rsidRPr="00E57BE9" w:rsidRDefault="00E57BE9" w:rsidP="00E57BE9">
      <w:pPr>
        <w:bidi/>
        <w:rPr>
          <w:rFonts w:cs="David" w:hint="cs"/>
          <w:u w:val="single"/>
          <w:rtl/>
        </w:rPr>
      </w:pPr>
    </w:p>
    <w:p w14:paraId="559ACF32" w14:textId="77777777" w:rsidR="00E57BE9" w:rsidRPr="00E57BE9" w:rsidRDefault="00E57BE9" w:rsidP="00E57BE9">
      <w:pPr>
        <w:bidi/>
        <w:rPr>
          <w:rFonts w:cs="David" w:hint="cs"/>
          <w:rtl/>
        </w:rPr>
      </w:pPr>
      <w:r w:rsidRPr="00E57BE9">
        <w:rPr>
          <w:rFonts w:cs="David" w:hint="cs"/>
          <w:rtl/>
        </w:rPr>
        <w:tab/>
        <w:t xml:space="preserve">אבל אפשר לעבוד עד יום לפני פסח. </w:t>
      </w:r>
    </w:p>
    <w:p w14:paraId="2F0B975E" w14:textId="77777777" w:rsidR="00E57BE9" w:rsidRPr="00E57BE9" w:rsidRDefault="00E57BE9" w:rsidP="00E57BE9">
      <w:pPr>
        <w:bidi/>
        <w:rPr>
          <w:rFonts w:cs="David" w:hint="cs"/>
          <w:rtl/>
        </w:rPr>
      </w:pPr>
    </w:p>
    <w:p w14:paraId="6ABAC1B2" w14:textId="77777777" w:rsidR="00E57BE9" w:rsidRPr="00E57BE9" w:rsidRDefault="00E57BE9" w:rsidP="00E57BE9">
      <w:pPr>
        <w:bidi/>
        <w:rPr>
          <w:rFonts w:cs="David" w:hint="cs"/>
          <w:rtl/>
        </w:rPr>
      </w:pPr>
      <w:r w:rsidRPr="00E57BE9">
        <w:rPr>
          <w:rFonts w:cs="David" w:hint="cs"/>
          <w:u w:val="single"/>
          <w:rtl/>
        </w:rPr>
        <w:t>משה גפני:</w:t>
      </w:r>
    </w:p>
    <w:p w14:paraId="19A5AD9F" w14:textId="77777777" w:rsidR="00E57BE9" w:rsidRPr="00E57BE9" w:rsidRDefault="00E57BE9" w:rsidP="00E57BE9">
      <w:pPr>
        <w:bidi/>
        <w:rPr>
          <w:rFonts w:cs="David" w:hint="cs"/>
          <w:rtl/>
        </w:rPr>
      </w:pPr>
    </w:p>
    <w:p w14:paraId="04026C15" w14:textId="77777777" w:rsidR="00E57BE9" w:rsidRPr="00E57BE9" w:rsidRDefault="00E57BE9" w:rsidP="00E57BE9">
      <w:pPr>
        <w:bidi/>
        <w:rPr>
          <w:rFonts w:cs="David" w:hint="cs"/>
          <w:rtl/>
        </w:rPr>
      </w:pPr>
      <w:r w:rsidRPr="00E57BE9">
        <w:rPr>
          <w:rFonts w:cs="David" w:hint="cs"/>
          <w:rtl/>
        </w:rPr>
        <w:tab/>
        <w:t xml:space="preserve">אתה יכול לעבוד ואני עובד. אני גם עובד בחול המועד. אבל לא יכול להיות מצב שנעשה פה משהו כאילו. לא תהיה ממשלה, לא יהיו שרים, השרים הקיימים היום בלאו הכי עוזבים את תפקידם, לפחות חלקם. בשביל נעסיק את העובדים, נביא מאות אנשים שיעבדו בערב פסח. אני מתנגד לזה, ושהתקשורת תתקוף אותי על זה, שאני דואג לעובדים בערב פסח. </w:t>
      </w:r>
    </w:p>
    <w:p w14:paraId="6BF90165" w14:textId="77777777" w:rsidR="00E57BE9" w:rsidRPr="00E57BE9" w:rsidRDefault="00E57BE9" w:rsidP="00E57BE9">
      <w:pPr>
        <w:bidi/>
        <w:rPr>
          <w:rFonts w:cs="David" w:hint="cs"/>
          <w:rtl/>
        </w:rPr>
      </w:pPr>
    </w:p>
    <w:p w14:paraId="4AB7807E" w14:textId="77777777" w:rsidR="00E57BE9" w:rsidRPr="00E57BE9" w:rsidRDefault="00E57BE9" w:rsidP="00E57BE9">
      <w:pPr>
        <w:bidi/>
        <w:rPr>
          <w:rFonts w:cs="David" w:hint="cs"/>
          <w:rtl/>
        </w:rPr>
      </w:pPr>
      <w:r w:rsidRPr="00E57BE9">
        <w:rPr>
          <w:rFonts w:cs="David" w:hint="cs"/>
          <w:u w:val="single"/>
          <w:rtl/>
        </w:rPr>
        <w:t>דוד רותם:</w:t>
      </w:r>
    </w:p>
    <w:p w14:paraId="7CC944E6" w14:textId="77777777" w:rsidR="00E57BE9" w:rsidRPr="00E57BE9" w:rsidRDefault="00E57BE9" w:rsidP="00E57BE9">
      <w:pPr>
        <w:bidi/>
        <w:rPr>
          <w:rFonts w:cs="David" w:hint="cs"/>
          <w:rtl/>
        </w:rPr>
      </w:pPr>
    </w:p>
    <w:p w14:paraId="506537AC" w14:textId="77777777" w:rsidR="00E57BE9" w:rsidRPr="00E57BE9" w:rsidRDefault="00E57BE9" w:rsidP="00E57BE9">
      <w:pPr>
        <w:bidi/>
        <w:ind w:firstLine="567"/>
        <w:rPr>
          <w:rFonts w:cs="David" w:hint="cs"/>
          <w:rtl/>
        </w:rPr>
      </w:pPr>
      <w:r w:rsidRPr="00E57BE9">
        <w:rPr>
          <w:rFonts w:cs="David" w:hint="cs"/>
          <w:rtl/>
        </w:rPr>
        <w:t>הרב גפני, ראיתי היום את "יתד נאמן" ולא כתוב שם שום דבר על העניין. מה אתה כועס כבר?</w:t>
      </w:r>
    </w:p>
    <w:p w14:paraId="56158EBC" w14:textId="77777777" w:rsidR="00E57BE9" w:rsidRPr="00E57BE9" w:rsidRDefault="00E57BE9" w:rsidP="00E57BE9">
      <w:pPr>
        <w:bidi/>
        <w:rPr>
          <w:rFonts w:cs="David" w:hint="cs"/>
          <w:rtl/>
        </w:rPr>
      </w:pPr>
    </w:p>
    <w:p w14:paraId="1411A68E" w14:textId="77777777" w:rsidR="00E57BE9" w:rsidRPr="00E57BE9" w:rsidRDefault="00E57BE9" w:rsidP="00E57BE9">
      <w:pPr>
        <w:bidi/>
        <w:rPr>
          <w:rFonts w:cs="David" w:hint="cs"/>
          <w:rtl/>
        </w:rPr>
      </w:pPr>
      <w:r w:rsidRPr="00E57BE9">
        <w:rPr>
          <w:rFonts w:cs="David" w:hint="cs"/>
          <w:u w:val="single"/>
          <w:rtl/>
        </w:rPr>
        <w:t>משה גפני:</w:t>
      </w:r>
    </w:p>
    <w:p w14:paraId="042F4A6A" w14:textId="77777777" w:rsidR="00E57BE9" w:rsidRPr="00E57BE9" w:rsidRDefault="00E57BE9" w:rsidP="00E57BE9">
      <w:pPr>
        <w:bidi/>
        <w:rPr>
          <w:rFonts w:cs="David" w:hint="cs"/>
          <w:rtl/>
        </w:rPr>
      </w:pPr>
    </w:p>
    <w:p w14:paraId="25467A29" w14:textId="77777777" w:rsidR="00E57BE9" w:rsidRPr="00E57BE9" w:rsidRDefault="00E57BE9" w:rsidP="00E57BE9">
      <w:pPr>
        <w:bidi/>
        <w:rPr>
          <w:rFonts w:cs="David" w:hint="cs"/>
          <w:rtl/>
        </w:rPr>
      </w:pPr>
      <w:r w:rsidRPr="00E57BE9">
        <w:rPr>
          <w:rFonts w:cs="David" w:hint="cs"/>
          <w:rtl/>
        </w:rPr>
        <w:tab/>
        <w:t xml:space="preserve"> תעשה לי טובה, יום אחד שיעבור בלי שתזכיר את "יתד נאמן". יום אחד. </w:t>
      </w:r>
    </w:p>
    <w:p w14:paraId="1BC92C79" w14:textId="77777777" w:rsidR="00E57BE9" w:rsidRPr="00E57BE9" w:rsidRDefault="00E57BE9" w:rsidP="00E57BE9">
      <w:pPr>
        <w:bidi/>
        <w:rPr>
          <w:rFonts w:cs="David" w:hint="cs"/>
          <w:rtl/>
        </w:rPr>
      </w:pPr>
    </w:p>
    <w:p w14:paraId="0FBBCC91"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32A38967" w14:textId="77777777" w:rsidR="00E57BE9" w:rsidRPr="00E57BE9" w:rsidRDefault="00E57BE9" w:rsidP="00E57BE9">
      <w:pPr>
        <w:bidi/>
        <w:rPr>
          <w:rFonts w:cs="David" w:hint="cs"/>
          <w:u w:val="single"/>
          <w:rtl/>
        </w:rPr>
      </w:pPr>
    </w:p>
    <w:p w14:paraId="46DB0D22" w14:textId="77777777" w:rsidR="00E57BE9" w:rsidRPr="00E57BE9" w:rsidRDefault="00E57BE9" w:rsidP="00E57BE9">
      <w:pPr>
        <w:bidi/>
        <w:rPr>
          <w:rFonts w:cs="David" w:hint="cs"/>
          <w:rtl/>
        </w:rPr>
      </w:pPr>
      <w:r w:rsidRPr="00E57BE9">
        <w:rPr>
          <w:rFonts w:cs="David" w:hint="cs"/>
          <w:rtl/>
        </w:rPr>
        <w:tab/>
        <w:t xml:space="preserve"> תודה לחבר הכנסת גפני. אני מבקש מכולם לכבד את הדוברים ולהקשיב לדבריהם, ומהדוברים אני מבקש לקצר כי רבים נרשמו. חבר הכנסת ברכה, בבקשה. </w:t>
      </w:r>
    </w:p>
    <w:p w14:paraId="5C93AD96" w14:textId="77777777" w:rsidR="00E57BE9" w:rsidRPr="00E57BE9" w:rsidRDefault="00E57BE9" w:rsidP="00E57BE9">
      <w:pPr>
        <w:bidi/>
        <w:rPr>
          <w:rFonts w:cs="David"/>
          <w:u w:val="single"/>
          <w:rtl/>
        </w:rPr>
      </w:pPr>
      <w:r w:rsidRPr="00E57BE9">
        <w:rPr>
          <w:rFonts w:cs="David"/>
          <w:u w:val="single"/>
          <w:rtl/>
        </w:rPr>
        <w:br w:type="page"/>
      </w:r>
      <w:proofErr w:type="spellStart"/>
      <w:r w:rsidRPr="00E57BE9">
        <w:rPr>
          <w:rFonts w:cs="David"/>
          <w:u w:val="single"/>
          <w:rtl/>
        </w:rPr>
        <w:t>מוחמד</w:t>
      </w:r>
      <w:proofErr w:type="spellEnd"/>
      <w:r w:rsidRPr="00E57BE9">
        <w:rPr>
          <w:rFonts w:cs="David"/>
          <w:u w:val="single"/>
          <w:rtl/>
        </w:rPr>
        <w:t xml:space="preserve"> ברכה:</w:t>
      </w:r>
    </w:p>
    <w:p w14:paraId="28774456" w14:textId="77777777" w:rsidR="00E57BE9" w:rsidRPr="00E57BE9" w:rsidRDefault="00E57BE9" w:rsidP="00E57BE9">
      <w:pPr>
        <w:bidi/>
        <w:rPr>
          <w:rFonts w:cs="David"/>
          <w:u w:val="single"/>
          <w:rtl/>
        </w:rPr>
      </w:pPr>
    </w:p>
    <w:p w14:paraId="02855FDA" w14:textId="77777777" w:rsidR="00E57BE9" w:rsidRPr="00E57BE9" w:rsidRDefault="00E57BE9" w:rsidP="00E57BE9">
      <w:pPr>
        <w:bidi/>
        <w:rPr>
          <w:rFonts w:cs="David" w:hint="cs"/>
          <w:rtl/>
        </w:rPr>
      </w:pPr>
      <w:r w:rsidRPr="00E57BE9">
        <w:rPr>
          <w:rFonts w:cs="David" w:hint="cs"/>
          <w:rtl/>
        </w:rPr>
        <w:tab/>
        <w:t xml:space="preserve">אני רוצה להמשיך את דבריו של חבר הכנסת גפני. גם כאדם בעל ניסיון כמוהו בבית הזה, לא צריך ללכת סחור-סחור אחרי הצטדקויות והתנצלויות, שצריך למצוא חן בעיני מישהו. אנחנו עושים את העבודה על פי הסדר של הכנסת, על פי הנוהג הקיים, על פי התקנות. מי שחושב שעבודתו של חבר הכנסת  - אני אומר את זה במיוחד לחדשים </w:t>
      </w:r>
      <w:r w:rsidRPr="00E57BE9">
        <w:rPr>
          <w:rFonts w:cs="David"/>
          <w:rtl/>
        </w:rPr>
        <w:t>–</w:t>
      </w:r>
      <w:r w:rsidRPr="00E57BE9">
        <w:rPr>
          <w:rFonts w:cs="David" w:hint="cs"/>
          <w:rtl/>
        </w:rPr>
        <w:t xml:space="preserve"> היא רק בין כותלי הבית טועה ומטעה. לכן אני לא מציע, אדוני יושב ראש הכנסת בפועל, שהחשיבה שלנו איך לעשות ומה לעשות  תהיה בגלל שמישהו שם משקפת מעל הראש שלנו ואומר מה אנחנו אמורים לעשות או לא לעשות. עיקר העבודה בשבועות האלה היא הרכבת הממשלה, וכתוצאה מכך הרכבת ועדות הכנסת. זו עבודה. זה אמור לשרטט את תווי פניה של הכנסת בקדנציה הבאה כולה וזה לא דבר של מה בכך. </w:t>
      </w:r>
    </w:p>
    <w:p w14:paraId="51BAE20C" w14:textId="77777777" w:rsidR="00E57BE9" w:rsidRPr="00E57BE9" w:rsidRDefault="00E57BE9" w:rsidP="00E57BE9">
      <w:pPr>
        <w:bidi/>
        <w:rPr>
          <w:rFonts w:cs="David" w:hint="cs"/>
          <w:rtl/>
        </w:rPr>
      </w:pPr>
    </w:p>
    <w:p w14:paraId="097EB484" w14:textId="77777777" w:rsidR="00E57BE9" w:rsidRPr="00E57BE9" w:rsidRDefault="00E57BE9" w:rsidP="00E57BE9">
      <w:pPr>
        <w:bidi/>
        <w:ind w:firstLine="567"/>
        <w:rPr>
          <w:rFonts w:cs="David" w:hint="cs"/>
          <w:rtl/>
        </w:rPr>
      </w:pPr>
      <w:r w:rsidRPr="00E57BE9">
        <w:rPr>
          <w:rFonts w:cs="David" w:hint="cs"/>
          <w:rtl/>
        </w:rPr>
        <w:t xml:space="preserve">אבל בכל זאת, המליאה צריכה להתקיים, והיא לא צריכה להתקיים ככלי ריק. אני מציע להתמקד בשני דברים; דיברת על שרים יוצאים שיבואו לכנסת. יש פורמולה קיימת בכנסת של שעת שאלות ואז חברי הכנסת יוכלו לשאול. </w:t>
      </w:r>
    </w:p>
    <w:p w14:paraId="5CDFE160" w14:textId="77777777" w:rsidR="00E57BE9" w:rsidRPr="00E57BE9" w:rsidRDefault="00E57BE9" w:rsidP="00E57BE9">
      <w:pPr>
        <w:bidi/>
        <w:rPr>
          <w:rFonts w:cs="David" w:hint="cs"/>
          <w:rtl/>
        </w:rPr>
      </w:pPr>
    </w:p>
    <w:p w14:paraId="13D60D46" w14:textId="77777777" w:rsidR="00E57BE9" w:rsidRPr="00E57BE9" w:rsidRDefault="00E57BE9" w:rsidP="00E57BE9">
      <w:pPr>
        <w:bidi/>
        <w:rPr>
          <w:rFonts w:cs="David" w:hint="cs"/>
          <w:rtl/>
        </w:rPr>
      </w:pPr>
      <w:r w:rsidRPr="00E57BE9">
        <w:rPr>
          <w:rFonts w:cs="David" w:hint="cs"/>
          <w:u w:val="single"/>
          <w:rtl/>
        </w:rPr>
        <w:t>מיכאל איתן:</w:t>
      </w:r>
    </w:p>
    <w:p w14:paraId="15C7F167" w14:textId="77777777" w:rsidR="00E57BE9" w:rsidRPr="00E57BE9" w:rsidRDefault="00E57BE9" w:rsidP="00E57BE9">
      <w:pPr>
        <w:bidi/>
        <w:rPr>
          <w:rFonts w:cs="David" w:hint="cs"/>
          <w:rtl/>
        </w:rPr>
      </w:pPr>
    </w:p>
    <w:p w14:paraId="3284AE06" w14:textId="77777777" w:rsidR="00E57BE9" w:rsidRPr="00E57BE9" w:rsidRDefault="00E57BE9" w:rsidP="00E57BE9">
      <w:pPr>
        <w:bidi/>
        <w:rPr>
          <w:rFonts w:cs="David" w:hint="cs"/>
          <w:rtl/>
        </w:rPr>
      </w:pPr>
      <w:r w:rsidRPr="00E57BE9">
        <w:rPr>
          <w:rFonts w:cs="David" w:hint="cs"/>
          <w:rtl/>
        </w:rPr>
        <w:tab/>
        <w:t xml:space="preserve">נרחיב את זה, נשנה. </w:t>
      </w:r>
    </w:p>
    <w:p w14:paraId="2714D919" w14:textId="77777777" w:rsidR="00E57BE9" w:rsidRPr="00E57BE9" w:rsidRDefault="00E57BE9" w:rsidP="00E57BE9">
      <w:pPr>
        <w:bidi/>
        <w:rPr>
          <w:rFonts w:cs="David" w:hint="cs"/>
          <w:rtl/>
        </w:rPr>
      </w:pPr>
    </w:p>
    <w:p w14:paraId="65D96168" w14:textId="77777777" w:rsidR="00E57BE9" w:rsidRPr="00E57BE9" w:rsidRDefault="00E57BE9" w:rsidP="00E57BE9">
      <w:pPr>
        <w:bidi/>
        <w:rPr>
          <w:rFonts w:cs="David"/>
          <w:u w:val="single"/>
          <w:rtl/>
        </w:rPr>
      </w:pPr>
      <w:r w:rsidRPr="00E57BE9">
        <w:rPr>
          <w:rFonts w:cs="David"/>
          <w:u w:val="single"/>
          <w:rtl/>
        </w:rPr>
        <w:t>מוחמד ברכה:</w:t>
      </w:r>
    </w:p>
    <w:p w14:paraId="5F7ABE01" w14:textId="77777777" w:rsidR="00E57BE9" w:rsidRPr="00E57BE9" w:rsidRDefault="00E57BE9" w:rsidP="00E57BE9">
      <w:pPr>
        <w:bidi/>
        <w:rPr>
          <w:rFonts w:cs="David"/>
          <w:u w:val="single"/>
          <w:rtl/>
        </w:rPr>
      </w:pPr>
    </w:p>
    <w:p w14:paraId="02D8036F" w14:textId="77777777" w:rsidR="00E57BE9" w:rsidRPr="00E57BE9" w:rsidRDefault="00E57BE9" w:rsidP="00E57BE9">
      <w:pPr>
        <w:bidi/>
        <w:rPr>
          <w:rFonts w:cs="David" w:hint="cs"/>
          <w:rtl/>
        </w:rPr>
      </w:pPr>
      <w:r w:rsidRPr="00E57BE9">
        <w:rPr>
          <w:rFonts w:cs="David"/>
          <w:rtl/>
        </w:rPr>
        <w:tab/>
      </w:r>
      <w:r w:rsidRPr="00E57BE9">
        <w:rPr>
          <w:rFonts w:cs="David" w:hint="cs"/>
          <w:rtl/>
        </w:rPr>
        <w:t xml:space="preserve">אפשר לשפר את זה אבל הבסיס קיים, לא צריך להמציא את הגלגל בעניין הזה. אני חושב שחשוב שיגידו השרים מה הם לא עשו, מה לא הספיקו לעשות. </w:t>
      </w:r>
    </w:p>
    <w:p w14:paraId="34086F59" w14:textId="77777777" w:rsidR="00E57BE9" w:rsidRPr="00E57BE9" w:rsidRDefault="00E57BE9" w:rsidP="00E57BE9">
      <w:pPr>
        <w:bidi/>
        <w:rPr>
          <w:rFonts w:cs="David" w:hint="cs"/>
          <w:rtl/>
        </w:rPr>
      </w:pPr>
    </w:p>
    <w:p w14:paraId="42A481C0" w14:textId="77777777" w:rsidR="00E57BE9" w:rsidRPr="00E57BE9" w:rsidRDefault="00E57BE9" w:rsidP="00E57BE9">
      <w:pPr>
        <w:bidi/>
        <w:ind w:firstLine="567"/>
        <w:rPr>
          <w:rFonts w:cs="David" w:hint="cs"/>
          <w:rtl/>
        </w:rPr>
      </w:pPr>
      <w:r w:rsidRPr="00E57BE9">
        <w:rPr>
          <w:rFonts w:cs="David" w:hint="cs"/>
          <w:rtl/>
        </w:rPr>
        <w:t xml:space="preserve">דבר שני, אדוני יושב ראש הוועדה המסדרת, אני חושב שאין שום מניעה תקנונית או חוקית לקיים את המנגנון של הצעות דחופות לסדר היום. גם כשמעבירים לוועדה מעבירים לוועדה הרלוונטית, וכשתקום היא תטפל בעניינים האלה. ההצעה של חבר הכנסת גילאון היא בכיוון הנכון, שבבוא העת תבוא לוועדת הכלכלה, ועדת העבודה והרווחה או ועדה אחרת. </w:t>
      </w:r>
    </w:p>
    <w:p w14:paraId="3C127A1E" w14:textId="77777777" w:rsidR="00E57BE9" w:rsidRPr="00E57BE9" w:rsidRDefault="00E57BE9" w:rsidP="00E57BE9">
      <w:pPr>
        <w:bidi/>
        <w:ind w:firstLine="567"/>
        <w:rPr>
          <w:rFonts w:cs="David" w:hint="cs"/>
          <w:rtl/>
        </w:rPr>
      </w:pPr>
    </w:p>
    <w:p w14:paraId="2BE3A2CC" w14:textId="77777777" w:rsidR="00E57BE9" w:rsidRPr="00E57BE9" w:rsidRDefault="00E57BE9" w:rsidP="00E57BE9">
      <w:pPr>
        <w:bidi/>
        <w:ind w:firstLine="567"/>
        <w:rPr>
          <w:rFonts w:cs="David" w:hint="cs"/>
          <w:rtl/>
        </w:rPr>
      </w:pPr>
      <w:r w:rsidRPr="00E57BE9">
        <w:rPr>
          <w:rFonts w:cs="David" w:hint="cs"/>
          <w:rtl/>
        </w:rPr>
        <w:t xml:space="preserve">אני חושב שצריך לתת משקל רציני לנושא של יום האישה ב-8 במרץ, ואפילו לחשוב מעבר לטקס שיתקיים במליאה, בהשתתפות של ארגוני נשים. בשנים האחרונות היום הזה קיבל מעמד חשוב. לפני הרבה שנים רק אנחנו חגגנו אותו, אף אחד בישראל לא התייחס לשאלה הזאת. אני חושב שיש לתת לזה מקום גם מעבר לנושא הטקסי, </w:t>
      </w:r>
      <w:proofErr w:type="spellStart"/>
      <w:r w:rsidRPr="00E57BE9">
        <w:rPr>
          <w:rFonts w:cs="David" w:hint="cs"/>
          <w:rtl/>
        </w:rPr>
        <w:t>הפורמלי</w:t>
      </w:r>
      <w:proofErr w:type="spellEnd"/>
      <w:r w:rsidRPr="00E57BE9">
        <w:rPr>
          <w:rFonts w:cs="David" w:hint="cs"/>
          <w:rtl/>
        </w:rPr>
        <w:t xml:space="preserve">, במליאה. תודה רבה, אדוני. </w:t>
      </w:r>
    </w:p>
    <w:p w14:paraId="56E9340A" w14:textId="77777777" w:rsidR="00E57BE9" w:rsidRPr="00E57BE9" w:rsidRDefault="00E57BE9" w:rsidP="00E57BE9">
      <w:pPr>
        <w:bidi/>
        <w:ind w:firstLine="567"/>
        <w:rPr>
          <w:rFonts w:cs="David" w:hint="cs"/>
          <w:rtl/>
        </w:rPr>
      </w:pPr>
    </w:p>
    <w:p w14:paraId="4B7E4BDC"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473103CC" w14:textId="77777777" w:rsidR="00E57BE9" w:rsidRPr="00E57BE9" w:rsidRDefault="00E57BE9" w:rsidP="00E57BE9">
      <w:pPr>
        <w:bidi/>
        <w:rPr>
          <w:rFonts w:cs="David" w:hint="cs"/>
          <w:u w:val="single"/>
          <w:rtl/>
        </w:rPr>
      </w:pPr>
    </w:p>
    <w:p w14:paraId="3E6B90E3" w14:textId="77777777" w:rsidR="00E57BE9" w:rsidRPr="00E57BE9" w:rsidRDefault="00E57BE9" w:rsidP="00E57BE9">
      <w:pPr>
        <w:bidi/>
        <w:ind w:firstLine="567"/>
        <w:rPr>
          <w:rFonts w:cs="David" w:hint="cs"/>
          <w:rtl/>
        </w:rPr>
      </w:pPr>
      <w:r w:rsidRPr="00E57BE9">
        <w:rPr>
          <w:rFonts w:cs="David" w:hint="cs"/>
          <w:rtl/>
        </w:rPr>
        <w:t xml:space="preserve">תודה. חבר הכנסת אורלב, בבקשה. </w:t>
      </w:r>
    </w:p>
    <w:p w14:paraId="3FA21DE5" w14:textId="77777777" w:rsidR="00E57BE9" w:rsidRPr="00E57BE9" w:rsidRDefault="00E57BE9" w:rsidP="00E57BE9">
      <w:pPr>
        <w:bidi/>
        <w:rPr>
          <w:rFonts w:cs="David" w:hint="cs"/>
          <w:rtl/>
        </w:rPr>
      </w:pPr>
    </w:p>
    <w:p w14:paraId="4961B454" w14:textId="77777777" w:rsidR="00E57BE9" w:rsidRPr="00E57BE9" w:rsidRDefault="00E57BE9" w:rsidP="00E57BE9">
      <w:pPr>
        <w:bidi/>
        <w:rPr>
          <w:rFonts w:cs="David" w:hint="cs"/>
          <w:rtl/>
        </w:rPr>
      </w:pPr>
      <w:r w:rsidRPr="00E57BE9">
        <w:rPr>
          <w:rFonts w:cs="David" w:hint="cs"/>
          <w:u w:val="single"/>
          <w:rtl/>
        </w:rPr>
        <w:t>זבולון אורלב:</w:t>
      </w:r>
    </w:p>
    <w:p w14:paraId="444FE810" w14:textId="77777777" w:rsidR="00E57BE9" w:rsidRPr="00E57BE9" w:rsidRDefault="00E57BE9" w:rsidP="00E57BE9">
      <w:pPr>
        <w:bidi/>
        <w:rPr>
          <w:rFonts w:cs="David" w:hint="cs"/>
          <w:rtl/>
        </w:rPr>
      </w:pPr>
    </w:p>
    <w:p w14:paraId="488676B8" w14:textId="77777777" w:rsidR="00E57BE9" w:rsidRPr="00E57BE9" w:rsidRDefault="00E57BE9" w:rsidP="00E57BE9">
      <w:pPr>
        <w:bidi/>
        <w:rPr>
          <w:rFonts w:cs="David" w:hint="cs"/>
          <w:rtl/>
        </w:rPr>
      </w:pPr>
      <w:r w:rsidRPr="00E57BE9">
        <w:rPr>
          <w:rFonts w:cs="David" w:hint="cs"/>
          <w:rtl/>
        </w:rPr>
        <w:tab/>
        <w:t xml:space="preserve">תודה. בקשר להצעה של יושב ראש הכנסת בפועל, אני סבור שאם יאפשרו לשרים את זה, זו תהיה שעה של יחסי ציבור ונאומים ארוכים. אני לא רואה לזה תכלית. מאידך, הרעיון ביסודו הוא נכון, אם הכנסת תמקד את הדיון באותו משרד. קח את משרד החינוך, אפשר לדבר על 50 נושאים. כל שר יבחר את התחום שנוח לו, ולכן אני מציע שההצעה הטובה שלך תבוא לידי ביטוי בכך שמי שקובע את הנושא </w:t>
      </w:r>
      <w:r w:rsidRPr="00E57BE9">
        <w:rPr>
          <w:rFonts w:cs="David"/>
          <w:rtl/>
        </w:rPr>
        <w:t>–</w:t>
      </w:r>
      <w:r w:rsidRPr="00E57BE9">
        <w:rPr>
          <w:rFonts w:cs="David" w:hint="cs"/>
          <w:rtl/>
        </w:rPr>
        <w:t xml:space="preserve"> נשיאות הכנסת או הוועדה המסדרת - ישתדל למקד את הנושא שעליו מדברים. </w:t>
      </w:r>
    </w:p>
    <w:p w14:paraId="69854091" w14:textId="77777777" w:rsidR="00E57BE9" w:rsidRPr="00E57BE9" w:rsidRDefault="00E57BE9" w:rsidP="00E57BE9">
      <w:pPr>
        <w:bidi/>
        <w:rPr>
          <w:rFonts w:cs="David" w:hint="cs"/>
          <w:rtl/>
        </w:rPr>
      </w:pPr>
    </w:p>
    <w:p w14:paraId="380ADEB5" w14:textId="77777777" w:rsidR="00E57BE9" w:rsidRPr="00E57BE9" w:rsidRDefault="00E57BE9" w:rsidP="00E57BE9">
      <w:pPr>
        <w:bidi/>
        <w:ind w:firstLine="567"/>
        <w:rPr>
          <w:rFonts w:cs="David" w:hint="cs"/>
          <w:rtl/>
        </w:rPr>
      </w:pPr>
      <w:r w:rsidRPr="00E57BE9">
        <w:rPr>
          <w:rFonts w:cs="David" w:hint="cs"/>
          <w:rtl/>
        </w:rPr>
        <w:t xml:space="preserve">הערה </w:t>
      </w:r>
      <w:proofErr w:type="spellStart"/>
      <w:r w:rsidRPr="00E57BE9">
        <w:rPr>
          <w:rFonts w:cs="David" w:hint="cs"/>
          <w:rtl/>
        </w:rPr>
        <w:t>שניה</w:t>
      </w:r>
      <w:proofErr w:type="spellEnd"/>
      <w:r w:rsidRPr="00E57BE9">
        <w:rPr>
          <w:rFonts w:cs="David" w:hint="cs"/>
          <w:rtl/>
        </w:rPr>
        <w:t xml:space="preserve">, גם אני תומך בעניין של הצעות דחופות לסדר היום. הכנסת לא יכולה להיות אדישה בגלל בעיה תקנונית. התקנון איננו מגביל הצעות דחופות. יש יתרון גדול מאוד להצעה דחופה, שהכנסת מגיבה על אירועים שונים. למרות שאתה יכול לכוון כל דבר לוועדת הכספים או לוועדת החוץ והביטחון, אבל בכל זאת יש נושאים שונים. אם מדברים על עליית פשיעת הנוער </w:t>
      </w:r>
      <w:r w:rsidRPr="00E57BE9">
        <w:rPr>
          <w:rFonts w:cs="David"/>
          <w:rtl/>
        </w:rPr>
        <w:t>–</w:t>
      </w:r>
      <w:r w:rsidRPr="00E57BE9">
        <w:rPr>
          <w:rFonts w:cs="David" w:hint="cs"/>
          <w:rtl/>
        </w:rPr>
        <w:t xml:space="preserve"> את זה אי-אפשר לכוון לא לוועדת הכספים ולא לוועדת החוץ והביטחון, אבל צריך לדון בדבר הזה כי יש נתונים מאוד מדאיגים בעלייה בפשיעת נוער וכך גם בנושאים נוספים, כמו תאונות דרכים. </w:t>
      </w:r>
    </w:p>
    <w:p w14:paraId="140E8C0A" w14:textId="77777777" w:rsidR="00E57BE9" w:rsidRPr="00E57BE9" w:rsidRDefault="00E57BE9" w:rsidP="00E57BE9">
      <w:pPr>
        <w:bidi/>
        <w:rPr>
          <w:rFonts w:cs="David" w:hint="cs"/>
          <w:rtl/>
        </w:rPr>
      </w:pPr>
    </w:p>
    <w:p w14:paraId="0D1F1DA6" w14:textId="77777777" w:rsidR="00E57BE9" w:rsidRPr="00E57BE9" w:rsidRDefault="00E57BE9" w:rsidP="00E57BE9">
      <w:pPr>
        <w:bidi/>
        <w:rPr>
          <w:rFonts w:cs="David" w:hint="cs"/>
          <w:rtl/>
        </w:rPr>
      </w:pPr>
      <w:r w:rsidRPr="00E57BE9">
        <w:rPr>
          <w:rFonts w:cs="David"/>
          <w:u w:val="single"/>
          <w:rtl/>
        </w:rPr>
        <w:br w:type="page"/>
      </w:r>
      <w:r w:rsidRPr="00E57BE9">
        <w:rPr>
          <w:rFonts w:cs="David" w:hint="cs"/>
          <w:u w:val="single"/>
          <w:rtl/>
        </w:rPr>
        <w:t>מיכאל איתן:</w:t>
      </w:r>
    </w:p>
    <w:p w14:paraId="7DC11DC0" w14:textId="77777777" w:rsidR="00E57BE9" w:rsidRPr="00E57BE9" w:rsidRDefault="00E57BE9" w:rsidP="00E57BE9">
      <w:pPr>
        <w:bidi/>
        <w:rPr>
          <w:rFonts w:cs="David" w:hint="cs"/>
          <w:rtl/>
        </w:rPr>
      </w:pPr>
    </w:p>
    <w:p w14:paraId="749F54A5" w14:textId="77777777" w:rsidR="00E57BE9" w:rsidRPr="00E57BE9" w:rsidRDefault="00E57BE9" w:rsidP="00E57BE9">
      <w:pPr>
        <w:bidi/>
        <w:rPr>
          <w:rFonts w:cs="David" w:hint="cs"/>
          <w:rtl/>
        </w:rPr>
      </w:pPr>
      <w:r w:rsidRPr="00E57BE9">
        <w:rPr>
          <w:rFonts w:cs="David" w:hint="cs"/>
          <w:rtl/>
        </w:rPr>
        <w:tab/>
        <w:t xml:space="preserve">סליחה. סדר היום נקבע על ידי יושב ראש הכנסת. השיחה כאן היא שיחה שביקשתי להכניס לסדר היום ביוזמתי על מנת לשמוע מכם, כי זה חשוב לי לקבל קשת רחבה של דעות איך לנהל ומה צריך לעשות. </w:t>
      </w:r>
    </w:p>
    <w:p w14:paraId="1F7F2E90" w14:textId="77777777" w:rsidR="00E57BE9" w:rsidRPr="00E57BE9" w:rsidRDefault="00E57BE9" w:rsidP="00E57BE9">
      <w:pPr>
        <w:bidi/>
        <w:rPr>
          <w:rFonts w:cs="David" w:hint="cs"/>
          <w:rtl/>
        </w:rPr>
      </w:pPr>
    </w:p>
    <w:p w14:paraId="6D29FE16" w14:textId="77777777" w:rsidR="00E57BE9" w:rsidRPr="00E57BE9" w:rsidRDefault="00E57BE9" w:rsidP="00E57BE9">
      <w:pPr>
        <w:bidi/>
        <w:ind w:firstLine="567"/>
        <w:rPr>
          <w:rFonts w:cs="David" w:hint="cs"/>
          <w:rtl/>
        </w:rPr>
      </w:pPr>
      <w:r w:rsidRPr="00E57BE9">
        <w:rPr>
          <w:rFonts w:cs="David" w:hint="cs"/>
          <w:rtl/>
        </w:rPr>
        <w:t xml:space="preserve">נתת דוגמה טובה </w:t>
      </w:r>
      <w:r w:rsidRPr="00E57BE9">
        <w:rPr>
          <w:rFonts w:cs="David"/>
          <w:rtl/>
        </w:rPr>
        <w:t>–</w:t>
      </w:r>
      <w:r w:rsidRPr="00E57BE9">
        <w:rPr>
          <w:rFonts w:cs="David" w:hint="cs"/>
          <w:rtl/>
        </w:rPr>
        <w:t xml:space="preserve"> נניח שאנחנו מגישים עכשיו הצעה דחופה לטפל בתופעה של גידול בפשיעת נוער. איזה ערך יש לדיון כזה? אל"ף, זה לא דבר שאם אנחנו דנים בו מחר אז מחרתיים יש לזה איזושהי התייחסות. אין לנו שר שישיב ושייקח על עצמו אחריות למשהו. אנשים ישאלו: בסדר, מה ייצא מזה? על מה הם מדברים? מה הקשר בינם לבין המציאות בכלל? אין קשר. אנחנו נדבר, נגיד, אף אחד לא יענה לנו, אף אחד לא ייקח אחריות, לא תהיה החלטה שיש לה משמעות, אין ממשלה מאחור.</w:t>
      </w:r>
    </w:p>
    <w:p w14:paraId="7F057F89" w14:textId="77777777" w:rsidR="00E57BE9" w:rsidRPr="00E57BE9" w:rsidRDefault="00E57BE9" w:rsidP="00E57BE9">
      <w:pPr>
        <w:bidi/>
        <w:rPr>
          <w:rFonts w:cs="David" w:hint="cs"/>
          <w:rtl/>
        </w:rPr>
      </w:pPr>
    </w:p>
    <w:p w14:paraId="10FA9A31" w14:textId="77777777" w:rsidR="00E57BE9" w:rsidRPr="00E57BE9" w:rsidRDefault="00E57BE9" w:rsidP="00E57BE9">
      <w:pPr>
        <w:bidi/>
        <w:rPr>
          <w:rFonts w:cs="David"/>
          <w:u w:val="single"/>
          <w:rtl/>
        </w:rPr>
      </w:pPr>
      <w:r w:rsidRPr="00E57BE9">
        <w:rPr>
          <w:rFonts w:cs="David"/>
          <w:u w:val="single"/>
          <w:rtl/>
        </w:rPr>
        <w:t>מוחמד ברכה:</w:t>
      </w:r>
    </w:p>
    <w:p w14:paraId="78FA012B" w14:textId="77777777" w:rsidR="00E57BE9" w:rsidRPr="00E57BE9" w:rsidRDefault="00E57BE9" w:rsidP="00E57BE9">
      <w:pPr>
        <w:bidi/>
        <w:rPr>
          <w:rFonts w:cs="David"/>
          <w:u w:val="single"/>
          <w:rtl/>
        </w:rPr>
      </w:pPr>
    </w:p>
    <w:p w14:paraId="2A0BD7BE" w14:textId="77777777" w:rsidR="00E57BE9" w:rsidRPr="00E57BE9" w:rsidRDefault="00E57BE9" w:rsidP="00E57BE9">
      <w:pPr>
        <w:bidi/>
        <w:rPr>
          <w:rFonts w:cs="David" w:hint="cs"/>
          <w:rtl/>
        </w:rPr>
      </w:pPr>
      <w:r w:rsidRPr="00E57BE9">
        <w:rPr>
          <w:rFonts w:cs="David"/>
          <w:rtl/>
        </w:rPr>
        <w:tab/>
      </w:r>
      <w:r w:rsidRPr="00E57BE9">
        <w:rPr>
          <w:rFonts w:cs="David" w:hint="cs"/>
          <w:rtl/>
        </w:rPr>
        <w:t xml:space="preserve"> למה? משרדי הממשלה קיימים. </w:t>
      </w:r>
    </w:p>
    <w:p w14:paraId="23605716" w14:textId="77777777" w:rsidR="00E57BE9" w:rsidRPr="00E57BE9" w:rsidRDefault="00E57BE9" w:rsidP="00E57BE9">
      <w:pPr>
        <w:bidi/>
        <w:rPr>
          <w:rFonts w:cs="David" w:hint="cs"/>
          <w:rtl/>
        </w:rPr>
      </w:pPr>
    </w:p>
    <w:p w14:paraId="41F9B046" w14:textId="77777777" w:rsidR="00E57BE9" w:rsidRPr="00E57BE9" w:rsidRDefault="00E57BE9" w:rsidP="00E57BE9">
      <w:pPr>
        <w:bidi/>
        <w:rPr>
          <w:rFonts w:cs="David" w:hint="cs"/>
          <w:rtl/>
        </w:rPr>
      </w:pPr>
      <w:r w:rsidRPr="00E57BE9">
        <w:rPr>
          <w:rFonts w:cs="David" w:hint="cs"/>
          <w:u w:val="single"/>
          <w:rtl/>
        </w:rPr>
        <w:t>מיכאל איתן:</w:t>
      </w:r>
    </w:p>
    <w:p w14:paraId="22EC39A2" w14:textId="77777777" w:rsidR="00E57BE9" w:rsidRPr="00E57BE9" w:rsidRDefault="00E57BE9" w:rsidP="00E57BE9">
      <w:pPr>
        <w:bidi/>
        <w:rPr>
          <w:rFonts w:cs="David" w:hint="cs"/>
          <w:rtl/>
        </w:rPr>
      </w:pPr>
    </w:p>
    <w:p w14:paraId="5B6BCB46" w14:textId="77777777" w:rsidR="00E57BE9" w:rsidRPr="00E57BE9" w:rsidRDefault="00E57BE9" w:rsidP="00E57BE9">
      <w:pPr>
        <w:bidi/>
        <w:rPr>
          <w:rFonts w:cs="David" w:hint="cs"/>
          <w:rtl/>
        </w:rPr>
      </w:pPr>
      <w:r w:rsidRPr="00E57BE9">
        <w:rPr>
          <w:rFonts w:cs="David" w:hint="cs"/>
          <w:rtl/>
        </w:rPr>
        <w:tab/>
        <w:t>אבל המשרד הממשלתי לא יהיה כאן לענות לך. אין ועדה שאליה אפשר להעביר את זה. אז מה עשינו? במה נגמר הדיון הזה?</w:t>
      </w:r>
    </w:p>
    <w:p w14:paraId="51622AF3" w14:textId="77777777" w:rsidR="00E57BE9" w:rsidRPr="00E57BE9" w:rsidRDefault="00E57BE9" w:rsidP="00E57BE9">
      <w:pPr>
        <w:bidi/>
        <w:rPr>
          <w:rFonts w:cs="David" w:hint="cs"/>
          <w:rtl/>
        </w:rPr>
      </w:pPr>
    </w:p>
    <w:p w14:paraId="3E16830B" w14:textId="77777777" w:rsidR="00E57BE9" w:rsidRPr="00E57BE9" w:rsidRDefault="00E57BE9" w:rsidP="00E57BE9">
      <w:pPr>
        <w:bidi/>
        <w:rPr>
          <w:rFonts w:cs="David" w:hint="cs"/>
          <w:rtl/>
        </w:rPr>
      </w:pPr>
      <w:r w:rsidRPr="00E57BE9">
        <w:rPr>
          <w:rFonts w:cs="David" w:hint="cs"/>
          <w:u w:val="single"/>
          <w:rtl/>
        </w:rPr>
        <w:t>זבולון אורלב:</w:t>
      </w:r>
    </w:p>
    <w:p w14:paraId="00AE23E0" w14:textId="77777777" w:rsidR="00E57BE9" w:rsidRPr="00E57BE9" w:rsidRDefault="00E57BE9" w:rsidP="00E57BE9">
      <w:pPr>
        <w:bidi/>
        <w:rPr>
          <w:rFonts w:cs="David" w:hint="cs"/>
          <w:rtl/>
        </w:rPr>
      </w:pPr>
    </w:p>
    <w:p w14:paraId="33A30AEA" w14:textId="77777777" w:rsidR="00E57BE9" w:rsidRPr="00E57BE9" w:rsidRDefault="00E57BE9" w:rsidP="00E57BE9">
      <w:pPr>
        <w:bidi/>
        <w:rPr>
          <w:rFonts w:cs="David" w:hint="cs"/>
          <w:rtl/>
        </w:rPr>
      </w:pPr>
      <w:r w:rsidRPr="00E57BE9">
        <w:rPr>
          <w:rFonts w:cs="David" w:hint="cs"/>
          <w:rtl/>
        </w:rPr>
        <w:tab/>
        <w:t xml:space="preserve">גם בימים כתיקונם רוצים להעביר לוועדה הצעה רגילה או דיון. הוועדה לא מקיימת את הדיון מיד למחרת, וגם לא בשבוע שלאחר מכן. בדרך כלל חולפים שלושה שבועות, ארבעה שבועות, לפעמים גם ארבעה חודשים עד שהוועדה דנה בעניין, ואתה מנוסה בזה יותר ממני. אפשר לווסת. יש הצעות דחופות שחברי הכנסת מעלים או הצעות רגילות או דיון או לפי סעיף 86, שכל ראשי הסיעות מסכימים </w:t>
      </w:r>
      <w:r w:rsidRPr="00E57BE9">
        <w:rPr>
          <w:rFonts w:cs="David"/>
          <w:rtl/>
        </w:rPr>
        <w:t>–</w:t>
      </w:r>
      <w:r w:rsidRPr="00E57BE9">
        <w:rPr>
          <w:rFonts w:cs="David" w:hint="cs"/>
          <w:rtl/>
        </w:rPr>
        <w:t xml:space="preserve"> יש כל מיני טכניקות של דיון, הכול על פי העניין. אפשר להעביר את זה לוועדה, היא תגיש מסקנות ותדון בזה. מה תעשה ועדת החינוך, למשל, בישיבה הראשונה לאחר שתקום? אין לה מה לעשות עדיין, אין חוקים, אין שום דבר. היא תדון באותן הצעות שבינתיים הצטברו על ידי המליאה והועברו אליה, וכך כל הוועדות האחרות תוכלנה לדון. </w:t>
      </w:r>
    </w:p>
    <w:p w14:paraId="10E671E1" w14:textId="77777777" w:rsidR="00E57BE9" w:rsidRPr="00E57BE9" w:rsidRDefault="00E57BE9" w:rsidP="00E57BE9">
      <w:pPr>
        <w:bidi/>
        <w:rPr>
          <w:rFonts w:cs="David" w:hint="cs"/>
          <w:rtl/>
        </w:rPr>
      </w:pPr>
    </w:p>
    <w:p w14:paraId="73AB6C8F" w14:textId="77777777" w:rsidR="00E57BE9" w:rsidRPr="00E57BE9" w:rsidRDefault="00E57BE9" w:rsidP="00E57BE9">
      <w:pPr>
        <w:bidi/>
        <w:ind w:firstLine="567"/>
        <w:rPr>
          <w:rFonts w:cs="David" w:hint="cs"/>
          <w:rtl/>
        </w:rPr>
      </w:pPr>
      <w:r w:rsidRPr="00E57BE9">
        <w:rPr>
          <w:rFonts w:cs="David" w:hint="cs"/>
          <w:rtl/>
        </w:rPr>
        <w:t xml:space="preserve">אם האלטרנטיבה היא שהחיים במדינת ישראל ממשיכים והכנסת מנותקת ואיננה מגיבה, איננה מתייחסת, לא מעלה על סדר היום דברים שעומדים על סדר היום </w:t>
      </w:r>
      <w:r w:rsidRPr="00E57BE9">
        <w:rPr>
          <w:rFonts w:cs="David"/>
          <w:rtl/>
        </w:rPr>
        <w:t>–</w:t>
      </w:r>
      <w:r w:rsidRPr="00E57BE9">
        <w:rPr>
          <w:rFonts w:cs="David" w:hint="cs"/>
          <w:rtl/>
        </w:rPr>
        <w:t xml:space="preserve"> אני חושב שזאת החמצה ולכן אני מציע את ההצעה הזאת. </w:t>
      </w:r>
    </w:p>
    <w:p w14:paraId="1270ABC4" w14:textId="77777777" w:rsidR="00E57BE9" w:rsidRPr="00E57BE9" w:rsidRDefault="00E57BE9" w:rsidP="00E57BE9">
      <w:pPr>
        <w:bidi/>
        <w:rPr>
          <w:rFonts w:cs="David" w:hint="cs"/>
          <w:rtl/>
        </w:rPr>
      </w:pPr>
    </w:p>
    <w:p w14:paraId="077A392D" w14:textId="77777777" w:rsidR="00E57BE9" w:rsidRPr="00E57BE9" w:rsidRDefault="00E57BE9" w:rsidP="00E57BE9">
      <w:pPr>
        <w:bidi/>
        <w:ind w:firstLine="567"/>
        <w:rPr>
          <w:rFonts w:cs="David" w:hint="cs"/>
          <w:rtl/>
        </w:rPr>
      </w:pPr>
      <w:r w:rsidRPr="00E57BE9">
        <w:rPr>
          <w:rFonts w:cs="David" w:hint="cs"/>
          <w:rtl/>
        </w:rPr>
        <w:t xml:space="preserve">דבר שלישי שאני רוצה להציע </w:t>
      </w:r>
      <w:r w:rsidRPr="00E57BE9">
        <w:rPr>
          <w:rFonts w:cs="David"/>
          <w:rtl/>
        </w:rPr>
        <w:t>–</w:t>
      </w:r>
      <w:r w:rsidRPr="00E57BE9">
        <w:rPr>
          <w:rFonts w:cs="David" w:hint="cs"/>
          <w:rtl/>
        </w:rPr>
        <w:t xml:space="preserve"> לא עברתי על החוק, אבל אני מבין שהחוק איננו מגביל את גודל הוועדות הזמניות. </w:t>
      </w:r>
    </w:p>
    <w:p w14:paraId="76F024F2" w14:textId="77777777" w:rsidR="00E57BE9" w:rsidRPr="00E57BE9" w:rsidRDefault="00E57BE9" w:rsidP="00E57BE9">
      <w:pPr>
        <w:bidi/>
        <w:rPr>
          <w:rFonts w:cs="David" w:hint="cs"/>
          <w:rtl/>
        </w:rPr>
      </w:pPr>
    </w:p>
    <w:p w14:paraId="75C6618E" w14:textId="77777777" w:rsidR="00E57BE9" w:rsidRPr="00E57BE9" w:rsidRDefault="00E57BE9" w:rsidP="00E57BE9">
      <w:pPr>
        <w:bidi/>
        <w:rPr>
          <w:rFonts w:cs="David" w:hint="cs"/>
          <w:rtl/>
        </w:rPr>
      </w:pPr>
      <w:r w:rsidRPr="00E57BE9">
        <w:rPr>
          <w:rFonts w:cs="David" w:hint="cs"/>
          <w:u w:val="single"/>
          <w:rtl/>
        </w:rPr>
        <w:t>מיכאל איתן:</w:t>
      </w:r>
    </w:p>
    <w:p w14:paraId="56997859" w14:textId="77777777" w:rsidR="00E57BE9" w:rsidRPr="00E57BE9" w:rsidRDefault="00E57BE9" w:rsidP="00E57BE9">
      <w:pPr>
        <w:bidi/>
        <w:rPr>
          <w:rFonts w:cs="David" w:hint="cs"/>
          <w:rtl/>
        </w:rPr>
      </w:pPr>
    </w:p>
    <w:p w14:paraId="58AAE099" w14:textId="77777777" w:rsidR="00E57BE9" w:rsidRPr="00E57BE9" w:rsidRDefault="00E57BE9" w:rsidP="00E57BE9">
      <w:pPr>
        <w:bidi/>
        <w:rPr>
          <w:rFonts w:cs="David" w:hint="cs"/>
          <w:rtl/>
        </w:rPr>
      </w:pPr>
      <w:r w:rsidRPr="00E57BE9">
        <w:rPr>
          <w:rFonts w:cs="David" w:hint="cs"/>
          <w:rtl/>
        </w:rPr>
        <w:tab/>
        <w:t xml:space="preserve"> הוא מגביל, לגודל הקבוע בחוק. </w:t>
      </w:r>
    </w:p>
    <w:p w14:paraId="2E77277F" w14:textId="77777777" w:rsidR="00E57BE9" w:rsidRPr="00E57BE9" w:rsidRDefault="00E57BE9" w:rsidP="00E57BE9">
      <w:pPr>
        <w:bidi/>
        <w:rPr>
          <w:rFonts w:cs="David" w:hint="cs"/>
          <w:rtl/>
        </w:rPr>
      </w:pPr>
    </w:p>
    <w:p w14:paraId="2C330BC7" w14:textId="77777777" w:rsidR="00E57BE9" w:rsidRPr="00E57BE9" w:rsidRDefault="00E57BE9" w:rsidP="00E57BE9">
      <w:pPr>
        <w:bidi/>
        <w:rPr>
          <w:rFonts w:cs="David" w:hint="cs"/>
          <w:rtl/>
        </w:rPr>
      </w:pPr>
      <w:r w:rsidRPr="00E57BE9">
        <w:rPr>
          <w:rFonts w:cs="David" w:hint="cs"/>
          <w:u w:val="single"/>
          <w:rtl/>
        </w:rPr>
        <w:t>זבולון אורלב:</w:t>
      </w:r>
    </w:p>
    <w:p w14:paraId="3D57A690" w14:textId="77777777" w:rsidR="00E57BE9" w:rsidRPr="00E57BE9" w:rsidRDefault="00E57BE9" w:rsidP="00E57BE9">
      <w:pPr>
        <w:bidi/>
        <w:rPr>
          <w:rFonts w:cs="David" w:hint="cs"/>
          <w:rtl/>
        </w:rPr>
      </w:pPr>
    </w:p>
    <w:p w14:paraId="669DB0E9" w14:textId="77777777" w:rsidR="00E57BE9" w:rsidRPr="00E57BE9" w:rsidRDefault="00E57BE9" w:rsidP="00E57BE9">
      <w:pPr>
        <w:bidi/>
        <w:rPr>
          <w:rFonts w:cs="David" w:hint="cs"/>
          <w:rtl/>
        </w:rPr>
      </w:pPr>
      <w:r w:rsidRPr="00E57BE9">
        <w:rPr>
          <w:rFonts w:cs="David" w:hint="cs"/>
          <w:rtl/>
        </w:rPr>
        <w:tab/>
        <w:t xml:space="preserve">אני לוקח דבריי בחזרה. </w:t>
      </w:r>
    </w:p>
    <w:p w14:paraId="4A98C93D" w14:textId="77777777" w:rsidR="00E57BE9" w:rsidRPr="00E57BE9" w:rsidRDefault="00E57BE9" w:rsidP="00E57BE9">
      <w:pPr>
        <w:bidi/>
        <w:rPr>
          <w:rFonts w:cs="David" w:hint="cs"/>
          <w:rtl/>
        </w:rPr>
      </w:pPr>
    </w:p>
    <w:p w14:paraId="626D06E5"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0BAE61F3" w14:textId="77777777" w:rsidR="00E57BE9" w:rsidRPr="00E57BE9" w:rsidRDefault="00E57BE9" w:rsidP="00E57BE9">
      <w:pPr>
        <w:bidi/>
        <w:rPr>
          <w:rFonts w:cs="David" w:hint="cs"/>
          <w:u w:val="single"/>
          <w:rtl/>
        </w:rPr>
      </w:pPr>
    </w:p>
    <w:p w14:paraId="3BF06A30" w14:textId="77777777" w:rsidR="00E57BE9" w:rsidRPr="00E57BE9" w:rsidRDefault="00E57BE9" w:rsidP="00E57BE9">
      <w:pPr>
        <w:bidi/>
        <w:rPr>
          <w:rFonts w:cs="David" w:hint="cs"/>
          <w:rtl/>
        </w:rPr>
      </w:pPr>
      <w:r w:rsidRPr="00E57BE9">
        <w:rPr>
          <w:rFonts w:cs="David" w:hint="cs"/>
          <w:rtl/>
        </w:rPr>
        <w:tab/>
        <w:t xml:space="preserve"> תודה רבה, חבר הכנסת אורלב. את הדוברים הבאים אני מתכוון להפלות לרעה ולתחם אותם במסגרת זמן שלא תעלה על שתי דקות לדובר. חבר הכנסת אלדד, בבקשה. </w:t>
      </w:r>
    </w:p>
    <w:p w14:paraId="11269526" w14:textId="77777777" w:rsidR="00E57BE9" w:rsidRPr="00E57BE9" w:rsidRDefault="00E57BE9" w:rsidP="00E57BE9">
      <w:pPr>
        <w:bidi/>
        <w:rPr>
          <w:rFonts w:cs="David" w:hint="cs"/>
          <w:rtl/>
        </w:rPr>
      </w:pPr>
    </w:p>
    <w:p w14:paraId="103480E4" w14:textId="77777777" w:rsidR="00E57BE9" w:rsidRPr="00E57BE9" w:rsidRDefault="00E57BE9" w:rsidP="00E57BE9">
      <w:pPr>
        <w:bidi/>
        <w:rPr>
          <w:rFonts w:cs="David" w:hint="cs"/>
          <w:u w:val="single"/>
          <w:rtl/>
        </w:rPr>
      </w:pPr>
      <w:r w:rsidRPr="00E57BE9">
        <w:rPr>
          <w:rFonts w:cs="David" w:hint="cs"/>
          <w:u w:val="single"/>
          <w:rtl/>
        </w:rPr>
        <w:t>אריה אלדד:</w:t>
      </w:r>
    </w:p>
    <w:p w14:paraId="49415324" w14:textId="77777777" w:rsidR="00E57BE9" w:rsidRPr="00E57BE9" w:rsidRDefault="00E57BE9" w:rsidP="00E57BE9">
      <w:pPr>
        <w:bidi/>
        <w:rPr>
          <w:rFonts w:cs="David" w:hint="cs"/>
          <w:u w:val="single"/>
          <w:rtl/>
        </w:rPr>
      </w:pPr>
    </w:p>
    <w:p w14:paraId="6A1F5B46" w14:textId="77777777" w:rsidR="00E57BE9" w:rsidRPr="00E57BE9" w:rsidRDefault="00E57BE9" w:rsidP="00E57BE9">
      <w:pPr>
        <w:bidi/>
        <w:rPr>
          <w:rFonts w:cs="David" w:hint="cs"/>
          <w:rtl/>
        </w:rPr>
      </w:pPr>
      <w:r w:rsidRPr="00E57BE9">
        <w:rPr>
          <w:rFonts w:cs="David" w:hint="cs"/>
          <w:rtl/>
        </w:rPr>
        <w:tab/>
        <w:t xml:space="preserve">תודה, אדוני היושב ראש. אינני יודע אם יש מניעה תקנונית לשרים להמשיך לענות על שאילתות גם אם הוגשו אליהם בכנסת הקודמת. ראוי שינקו את השולחן. יש מאות שאילתות שהוגשו ולא נענו, ואפשר לקבוע מסגרת זמנים. גם אם חבר הכנסת לא נבחר, זה לא צריך ללכת אוטומטית לפרוטוקול. אם יש דברים שראוי לענות עליהם, כדאי לענות. </w:t>
      </w:r>
    </w:p>
    <w:p w14:paraId="4FFD8C68" w14:textId="77777777" w:rsidR="00E57BE9" w:rsidRPr="00E57BE9" w:rsidRDefault="00E57BE9" w:rsidP="00E57BE9">
      <w:pPr>
        <w:bidi/>
        <w:rPr>
          <w:rFonts w:cs="David" w:hint="cs"/>
          <w:rtl/>
        </w:rPr>
      </w:pPr>
    </w:p>
    <w:p w14:paraId="4D0054E9" w14:textId="77777777" w:rsidR="00E57BE9" w:rsidRPr="00E57BE9" w:rsidRDefault="00E57BE9" w:rsidP="00E57BE9">
      <w:pPr>
        <w:bidi/>
        <w:rPr>
          <w:rFonts w:cs="David" w:hint="cs"/>
          <w:rtl/>
        </w:rPr>
      </w:pPr>
      <w:r w:rsidRPr="00E57BE9">
        <w:rPr>
          <w:rFonts w:cs="David" w:hint="cs"/>
          <w:u w:val="single"/>
          <w:rtl/>
        </w:rPr>
        <w:t>מיכאל איתן:</w:t>
      </w:r>
    </w:p>
    <w:p w14:paraId="20C65466" w14:textId="77777777" w:rsidR="00E57BE9" w:rsidRPr="00E57BE9" w:rsidRDefault="00E57BE9" w:rsidP="00E57BE9">
      <w:pPr>
        <w:bidi/>
        <w:rPr>
          <w:rFonts w:cs="David" w:hint="cs"/>
          <w:rtl/>
        </w:rPr>
      </w:pPr>
    </w:p>
    <w:p w14:paraId="73A09A27" w14:textId="77777777" w:rsidR="00E57BE9" w:rsidRPr="00E57BE9" w:rsidRDefault="00E57BE9" w:rsidP="00E57BE9">
      <w:pPr>
        <w:bidi/>
        <w:rPr>
          <w:rFonts w:cs="David" w:hint="cs"/>
          <w:rtl/>
        </w:rPr>
      </w:pPr>
      <w:r w:rsidRPr="00E57BE9">
        <w:rPr>
          <w:rFonts w:cs="David" w:hint="cs"/>
          <w:rtl/>
        </w:rPr>
        <w:tab/>
        <w:t xml:space="preserve"> רעיון מעולה. </w:t>
      </w:r>
    </w:p>
    <w:p w14:paraId="7346C6D9" w14:textId="77777777" w:rsidR="00E57BE9" w:rsidRPr="00E57BE9" w:rsidRDefault="00E57BE9" w:rsidP="00E57BE9">
      <w:pPr>
        <w:bidi/>
        <w:rPr>
          <w:rFonts w:cs="David" w:hint="cs"/>
          <w:rtl/>
        </w:rPr>
      </w:pPr>
    </w:p>
    <w:p w14:paraId="7D475642" w14:textId="77777777" w:rsidR="00E57BE9" w:rsidRPr="00E57BE9" w:rsidRDefault="00E57BE9" w:rsidP="00E57BE9">
      <w:pPr>
        <w:bidi/>
        <w:rPr>
          <w:rFonts w:cs="David" w:hint="cs"/>
          <w:u w:val="single"/>
          <w:rtl/>
        </w:rPr>
      </w:pPr>
      <w:r w:rsidRPr="00E57BE9">
        <w:rPr>
          <w:rFonts w:cs="David" w:hint="cs"/>
          <w:u w:val="single"/>
          <w:rtl/>
        </w:rPr>
        <w:t>אריה אלדד:</w:t>
      </w:r>
    </w:p>
    <w:p w14:paraId="34C523AE" w14:textId="77777777" w:rsidR="00E57BE9" w:rsidRPr="00E57BE9" w:rsidRDefault="00E57BE9" w:rsidP="00E57BE9">
      <w:pPr>
        <w:bidi/>
        <w:rPr>
          <w:rFonts w:cs="David" w:hint="cs"/>
          <w:u w:val="single"/>
          <w:rtl/>
        </w:rPr>
      </w:pPr>
    </w:p>
    <w:p w14:paraId="09F68DE0" w14:textId="77777777" w:rsidR="00E57BE9" w:rsidRPr="00E57BE9" w:rsidRDefault="00E57BE9" w:rsidP="00E57BE9">
      <w:pPr>
        <w:bidi/>
        <w:rPr>
          <w:rFonts w:cs="David" w:hint="cs"/>
          <w:rtl/>
        </w:rPr>
      </w:pPr>
      <w:r w:rsidRPr="00E57BE9">
        <w:rPr>
          <w:rFonts w:cs="David" w:hint="cs"/>
          <w:rtl/>
        </w:rPr>
        <w:tab/>
        <w:t xml:space="preserve"> שתיים, הצעות דחופות צריכות לעלות בלי קשר אם יש ועדה או אין ועדה. בניגוד למה שאמר היושב ראש בפועל של הכנסת יש שרים, ויכול להיות שיש דבר שאפשר לתקן מהיום למחר אם השר האחראי על פעילות משרדו ישמע את הדברים בדיון ויורה להציב תמרור באיזשהו מקום, למשל. הלוא יש רציפות שלטונית, אינני רואה למה להגביל את ההצעות הדחופות רק לנושאים שבהם יקומו ועדות מיידיות. </w:t>
      </w:r>
    </w:p>
    <w:p w14:paraId="52AD7EAD" w14:textId="77777777" w:rsidR="00E57BE9" w:rsidRPr="00E57BE9" w:rsidRDefault="00E57BE9" w:rsidP="00E57BE9">
      <w:pPr>
        <w:bidi/>
        <w:rPr>
          <w:rFonts w:cs="David" w:hint="cs"/>
          <w:rtl/>
        </w:rPr>
      </w:pPr>
    </w:p>
    <w:p w14:paraId="64E18471" w14:textId="77777777" w:rsidR="00E57BE9" w:rsidRPr="00E57BE9" w:rsidRDefault="00E57BE9" w:rsidP="00E57BE9">
      <w:pPr>
        <w:bidi/>
        <w:ind w:firstLine="567"/>
        <w:rPr>
          <w:rFonts w:cs="David" w:hint="cs"/>
          <w:rtl/>
        </w:rPr>
      </w:pPr>
      <w:r w:rsidRPr="00E57BE9">
        <w:rPr>
          <w:rFonts w:cs="David" w:hint="cs"/>
          <w:rtl/>
        </w:rPr>
        <w:t xml:space="preserve">ביחס לחקיקה, אני חושב שהוועדה המסדרת יכולה להיכנס לנעליה של ועדת הכנסת גם בנושא העלאה למליאה של החלת דין רציפות. אם בוועדות יודעים שיש חוקים שהסתיימה העבודה עליהם, שהם לא תקציביים - אני מכיר חוק אחד לפחות, בוועדת העבודה, הרווחה והבריאות, שרק מטעמים טכניים לא עלה בפעם שעברה - אין שום סיבה לא להשלים את העבודה עליו. </w:t>
      </w:r>
    </w:p>
    <w:p w14:paraId="3AA2DBD6" w14:textId="77777777" w:rsidR="00E57BE9" w:rsidRPr="00E57BE9" w:rsidRDefault="00E57BE9" w:rsidP="00E57BE9">
      <w:pPr>
        <w:bidi/>
        <w:rPr>
          <w:rFonts w:cs="David" w:hint="cs"/>
          <w:rtl/>
        </w:rPr>
      </w:pPr>
    </w:p>
    <w:p w14:paraId="14D87317"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4EC404BC" w14:textId="77777777" w:rsidR="00E57BE9" w:rsidRPr="00E57BE9" w:rsidRDefault="00E57BE9" w:rsidP="00E57BE9">
      <w:pPr>
        <w:bidi/>
        <w:rPr>
          <w:rFonts w:cs="David" w:hint="cs"/>
          <w:rtl/>
        </w:rPr>
      </w:pPr>
    </w:p>
    <w:p w14:paraId="50F66FCC" w14:textId="77777777" w:rsidR="00E57BE9" w:rsidRPr="00E57BE9" w:rsidRDefault="00E57BE9" w:rsidP="00E57BE9">
      <w:pPr>
        <w:bidi/>
        <w:ind w:firstLine="567"/>
        <w:rPr>
          <w:rFonts w:cs="David" w:hint="cs"/>
          <w:rtl/>
        </w:rPr>
      </w:pPr>
      <w:r w:rsidRPr="00E57BE9">
        <w:rPr>
          <w:rFonts w:cs="David" w:hint="cs"/>
          <w:rtl/>
        </w:rPr>
        <w:t>האם זה ניתן, גברתי היועצת המשפטית? האם הוועדה המסדרת יכולה להחיל דין רציפות?</w:t>
      </w:r>
    </w:p>
    <w:p w14:paraId="192BB43D" w14:textId="77777777" w:rsidR="00E57BE9" w:rsidRPr="00E57BE9" w:rsidRDefault="00E57BE9" w:rsidP="00E57BE9">
      <w:pPr>
        <w:bidi/>
        <w:rPr>
          <w:rFonts w:cs="David" w:hint="cs"/>
          <w:rtl/>
        </w:rPr>
      </w:pPr>
    </w:p>
    <w:p w14:paraId="3CAE3471" w14:textId="77777777" w:rsidR="00E57BE9" w:rsidRPr="00E57BE9" w:rsidRDefault="00E57BE9" w:rsidP="00E57BE9">
      <w:pPr>
        <w:bidi/>
        <w:rPr>
          <w:rFonts w:cs="David" w:hint="cs"/>
          <w:u w:val="single"/>
          <w:rtl/>
        </w:rPr>
      </w:pPr>
      <w:r w:rsidRPr="00E57BE9">
        <w:rPr>
          <w:rFonts w:cs="David" w:hint="cs"/>
          <w:u w:val="single"/>
          <w:rtl/>
        </w:rPr>
        <w:t>ארבל אסטרחן:</w:t>
      </w:r>
    </w:p>
    <w:p w14:paraId="021EBA4E" w14:textId="77777777" w:rsidR="00E57BE9" w:rsidRPr="00E57BE9" w:rsidRDefault="00E57BE9" w:rsidP="00E57BE9">
      <w:pPr>
        <w:bidi/>
        <w:rPr>
          <w:rFonts w:cs="David" w:hint="cs"/>
          <w:rtl/>
        </w:rPr>
      </w:pPr>
    </w:p>
    <w:p w14:paraId="6FDE0159" w14:textId="77777777" w:rsidR="00E57BE9" w:rsidRPr="00E57BE9" w:rsidRDefault="00E57BE9" w:rsidP="00E57BE9">
      <w:pPr>
        <w:bidi/>
        <w:ind w:firstLine="567"/>
        <w:rPr>
          <w:rFonts w:cs="David" w:hint="cs"/>
          <w:rtl/>
        </w:rPr>
      </w:pPr>
      <w:r w:rsidRPr="00E57BE9">
        <w:rPr>
          <w:rFonts w:cs="David" w:hint="cs"/>
          <w:rtl/>
        </w:rPr>
        <w:t xml:space="preserve">הוועדה שיכולה להחיל דין רציפות היא הוועדה הייעודית. מתקיים דיון בתוכן של ההצעה. לוועדה המסדרת אין סמכויות. </w:t>
      </w:r>
    </w:p>
    <w:p w14:paraId="32E6AA52" w14:textId="77777777" w:rsidR="00E57BE9" w:rsidRPr="00E57BE9" w:rsidRDefault="00E57BE9" w:rsidP="00E57BE9">
      <w:pPr>
        <w:bidi/>
        <w:rPr>
          <w:rFonts w:cs="David" w:hint="cs"/>
          <w:rtl/>
        </w:rPr>
      </w:pPr>
    </w:p>
    <w:p w14:paraId="5620E76D"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475B200E" w14:textId="77777777" w:rsidR="00E57BE9" w:rsidRPr="00E57BE9" w:rsidRDefault="00E57BE9" w:rsidP="00E57BE9">
      <w:pPr>
        <w:bidi/>
        <w:rPr>
          <w:rFonts w:cs="David" w:hint="cs"/>
          <w:rtl/>
        </w:rPr>
      </w:pPr>
    </w:p>
    <w:p w14:paraId="0DE9A2AA" w14:textId="77777777" w:rsidR="00E57BE9" w:rsidRPr="00E57BE9" w:rsidRDefault="00E57BE9" w:rsidP="00E57BE9">
      <w:pPr>
        <w:bidi/>
        <w:ind w:firstLine="567"/>
        <w:rPr>
          <w:rFonts w:cs="David" w:hint="cs"/>
          <w:rtl/>
        </w:rPr>
      </w:pPr>
      <w:r w:rsidRPr="00E57BE9">
        <w:rPr>
          <w:rFonts w:cs="David" w:hint="cs"/>
          <w:rtl/>
        </w:rPr>
        <w:t xml:space="preserve">מה שכן, אדוני מזכיר הכנסת, אני מציע לנסות מול מזכירי ועדות הכספים והחוץ וביטחון לגבי הצעות חוק ממשלתיות, לראות האם יש מאגר של דברים שהם גם חיוניים וגם ניתן להחיל עליהם דין רציפות, ואז נשקול. </w:t>
      </w:r>
    </w:p>
    <w:p w14:paraId="5712049C" w14:textId="77777777" w:rsidR="00E57BE9" w:rsidRPr="00E57BE9" w:rsidRDefault="00E57BE9" w:rsidP="00E57BE9">
      <w:pPr>
        <w:bidi/>
        <w:rPr>
          <w:rFonts w:cs="David" w:hint="cs"/>
          <w:rtl/>
        </w:rPr>
      </w:pPr>
    </w:p>
    <w:p w14:paraId="6947BEFE" w14:textId="77777777" w:rsidR="00E57BE9" w:rsidRPr="00E57BE9" w:rsidRDefault="00E57BE9" w:rsidP="00E57BE9">
      <w:pPr>
        <w:bidi/>
        <w:rPr>
          <w:rFonts w:cs="David" w:hint="cs"/>
          <w:rtl/>
        </w:rPr>
      </w:pPr>
      <w:r w:rsidRPr="00E57BE9">
        <w:rPr>
          <w:rFonts w:cs="David" w:hint="cs"/>
          <w:rtl/>
        </w:rPr>
        <w:tab/>
        <w:t xml:space="preserve">חבר הכנסת </w:t>
      </w:r>
      <w:proofErr w:type="spellStart"/>
      <w:r w:rsidRPr="00E57BE9">
        <w:rPr>
          <w:rFonts w:cs="David" w:hint="cs"/>
          <w:rtl/>
        </w:rPr>
        <w:t>שנלר</w:t>
      </w:r>
      <w:proofErr w:type="spellEnd"/>
      <w:r w:rsidRPr="00E57BE9">
        <w:rPr>
          <w:rFonts w:cs="David" w:hint="cs"/>
          <w:rtl/>
        </w:rPr>
        <w:t xml:space="preserve">, בבקשה. </w:t>
      </w:r>
    </w:p>
    <w:p w14:paraId="00770CD0" w14:textId="77777777" w:rsidR="00E57BE9" w:rsidRPr="00E57BE9" w:rsidRDefault="00E57BE9" w:rsidP="00E57BE9">
      <w:pPr>
        <w:bidi/>
        <w:rPr>
          <w:rFonts w:cs="David" w:hint="cs"/>
          <w:rtl/>
        </w:rPr>
      </w:pPr>
    </w:p>
    <w:p w14:paraId="723348AC" w14:textId="77777777" w:rsidR="00E57BE9" w:rsidRPr="00E57BE9" w:rsidRDefault="00E57BE9" w:rsidP="00E57BE9">
      <w:pPr>
        <w:bidi/>
        <w:rPr>
          <w:rFonts w:cs="David" w:hint="cs"/>
          <w:rtl/>
        </w:rPr>
      </w:pPr>
      <w:r w:rsidRPr="00E57BE9">
        <w:rPr>
          <w:rFonts w:cs="David" w:hint="cs"/>
          <w:u w:val="single"/>
          <w:rtl/>
        </w:rPr>
        <w:t xml:space="preserve">עתניאל </w:t>
      </w:r>
      <w:proofErr w:type="spellStart"/>
      <w:r w:rsidRPr="00E57BE9">
        <w:rPr>
          <w:rFonts w:cs="David" w:hint="cs"/>
          <w:u w:val="single"/>
          <w:rtl/>
        </w:rPr>
        <w:t>שנלר</w:t>
      </w:r>
      <w:proofErr w:type="spellEnd"/>
      <w:r w:rsidRPr="00E57BE9">
        <w:rPr>
          <w:rFonts w:cs="David" w:hint="cs"/>
          <w:u w:val="single"/>
          <w:rtl/>
        </w:rPr>
        <w:t>:</w:t>
      </w:r>
    </w:p>
    <w:p w14:paraId="3477E8C5" w14:textId="77777777" w:rsidR="00E57BE9" w:rsidRPr="00E57BE9" w:rsidRDefault="00E57BE9" w:rsidP="00E57BE9">
      <w:pPr>
        <w:bidi/>
        <w:rPr>
          <w:rFonts w:cs="David" w:hint="cs"/>
          <w:rtl/>
        </w:rPr>
      </w:pPr>
    </w:p>
    <w:p w14:paraId="77299D5D" w14:textId="77777777" w:rsidR="00E57BE9" w:rsidRPr="00E57BE9" w:rsidRDefault="00E57BE9" w:rsidP="00E57BE9">
      <w:pPr>
        <w:bidi/>
        <w:rPr>
          <w:rFonts w:cs="David" w:hint="cs"/>
          <w:rtl/>
        </w:rPr>
      </w:pPr>
      <w:r w:rsidRPr="00E57BE9">
        <w:rPr>
          <w:rFonts w:cs="David" w:hint="cs"/>
          <w:rtl/>
        </w:rPr>
        <w:tab/>
        <w:t>בשל לוח הזמנים אני מוותר על זכות הדיבור.</w:t>
      </w:r>
    </w:p>
    <w:p w14:paraId="1286E3C9" w14:textId="77777777" w:rsidR="00E57BE9" w:rsidRPr="00E57BE9" w:rsidRDefault="00E57BE9" w:rsidP="00E57BE9">
      <w:pPr>
        <w:bidi/>
        <w:rPr>
          <w:rFonts w:cs="David" w:hint="cs"/>
          <w:rtl/>
        </w:rPr>
      </w:pPr>
    </w:p>
    <w:p w14:paraId="5BDD582E"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558CC576" w14:textId="77777777" w:rsidR="00E57BE9" w:rsidRPr="00E57BE9" w:rsidRDefault="00E57BE9" w:rsidP="00E57BE9">
      <w:pPr>
        <w:bidi/>
        <w:rPr>
          <w:rFonts w:cs="David" w:hint="cs"/>
          <w:rtl/>
        </w:rPr>
      </w:pPr>
    </w:p>
    <w:p w14:paraId="14801729" w14:textId="77777777" w:rsidR="00E57BE9" w:rsidRPr="00E57BE9" w:rsidRDefault="00E57BE9" w:rsidP="00E57BE9">
      <w:pPr>
        <w:bidi/>
        <w:rPr>
          <w:rFonts w:cs="David" w:hint="cs"/>
          <w:rtl/>
        </w:rPr>
      </w:pPr>
      <w:r w:rsidRPr="00E57BE9">
        <w:rPr>
          <w:rFonts w:cs="David" w:hint="cs"/>
          <w:rtl/>
        </w:rPr>
        <w:tab/>
        <w:t xml:space="preserve">תודה. חבר הכנסת אדלשטיין, בבקשה. </w:t>
      </w:r>
    </w:p>
    <w:p w14:paraId="11054AD3" w14:textId="77777777" w:rsidR="00E57BE9" w:rsidRPr="00E57BE9" w:rsidRDefault="00E57BE9" w:rsidP="00E57BE9">
      <w:pPr>
        <w:bidi/>
        <w:rPr>
          <w:rFonts w:cs="David" w:hint="cs"/>
          <w:rtl/>
        </w:rPr>
      </w:pPr>
    </w:p>
    <w:p w14:paraId="13144CB5" w14:textId="77777777" w:rsidR="00E57BE9" w:rsidRPr="00E57BE9" w:rsidRDefault="00E57BE9" w:rsidP="00E57BE9">
      <w:pPr>
        <w:bidi/>
        <w:rPr>
          <w:rFonts w:cs="David" w:hint="cs"/>
          <w:rtl/>
        </w:rPr>
      </w:pPr>
      <w:r w:rsidRPr="00E57BE9">
        <w:rPr>
          <w:rFonts w:cs="David" w:hint="cs"/>
          <w:u w:val="single"/>
          <w:rtl/>
        </w:rPr>
        <w:t>יולי יואל אדלשטיין:</w:t>
      </w:r>
    </w:p>
    <w:p w14:paraId="0CCF7D3F" w14:textId="77777777" w:rsidR="00E57BE9" w:rsidRPr="00E57BE9" w:rsidRDefault="00E57BE9" w:rsidP="00E57BE9">
      <w:pPr>
        <w:bidi/>
        <w:rPr>
          <w:rFonts w:cs="David" w:hint="cs"/>
          <w:rtl/>
        </w:rPr>
      </w:pPr>
    </w:p>
    <w:p w14:paraId="0F0483ED" w14:textId="77777777" w:rsidR="00E57BE9" w:rsidRPr="00E57BE9" w:rsidRDefault="00E57BE9" w:rsidP="00E57BE9">
      <w:pPr>
        <w:bidi/>
        <w:ind w:firstLine="567"/>
        <w:rPr>
          <w:rFonts w:cs="David" w:hint="cs"/>
          <w:rtl/>
        </w:rPr>
      </w:pPr>
      <w:r w:rsidRPr="00E57BE9">
        <w:rPr>
          <w:rFonts w:cs="David" w:hint="cs"/>
          <w:rtl/>
        </w:rPr>
        <w:t xml:space="preserve">אדוני היושב ראש, אדוני יושב ראש הכנסת בפועל, אני מציע שלא נעשה את עצמנו עובדים, כפי שהיטבת להגדיר. לצערי הרב, בחלק גדול מההצעות שאני שומע כאן אנחנו כן עושים את עצמנו עובדים. עם כל הצורך המובן של הכנסת להזדהות עם האירועים הבוערים, ולא חסרים כאלה במשק המדינה, נדמה לי שהנאומים חוצבי הלהבות שלנו במליאה, כשאנחנו יודעים שמי שמתכוון להשיב לנו זה </w:t>
      </w:r>
      <w:r w:rsidRPr="00E57BE9">
        <w:rPr>
          <w:rFonts w:cs="David"/>
          <w:rtl/>
        </w:rPr>
        <w:t>–</w:t>
      </w:r>
      <w:r w:rsidRPr="00E57BE9">
        <w:rPr>
          <w:rFonts w:cs="David" w:hint="cs"/>
          <w:rtl/>
        </w:rPr>
        <w:t xml:space="preserve"> לצורך הדוגמה - השר בניזרי או השר רפי איתן, נדמה לי שיש בזה טעם לפגם. זאת בדיוק הכנסת שאני לא רוצה לראות; חבר כנסת שעולה ומרביץ נאום, ויודע ששום </w:t>
      </w:r>
      <w:proofErr w:type="spellStart"/>
      <w:r w:rsidRPr="00E57BE9">
        <w:rPr>
          <w:rFonts w:cs="David" w:hint="cs"/>
          <w:rtl/>
        </w:rPr>
        <w:t>תכ'לס</w:t>
      </w:r>
      <w:proofErr w:type="spellEnd"/>
      <w:r w:rsidRPr="00E57BE9">
        <w:rPr>
          <w:rFonts w:cs="David" w:hint="cs"/>
          <w:rtl/>
        </w:rPr>
        <w:t xml:space="preserve"> - - -</w:t>
      </w:r>
    </w:p>
    <w:p w14:paraId="3B45CAC1" w14:textId="77777777" w:rsidR="00E57BE9" w:rsidRPr="00E57BE9" w:rsidRDefault="00E57BE9" w:rsidP="00E57BE9">
      <w:pPr>
        <w:bidi/>
        <w:rPr>
          <w:rFonts w:cs="David" w:hint="cs"/>
          <w:rtl/>
        </w:rPr>
      </w:pPr>
    </w:p>
    <w:p w14:paraId="7F8015AB" w14:textId="77777777" w:rsidR="00E57BE9" w:rsidRPr="00E57BE9" w:rsidRDefault="00E57BE9" w:rsidP="00E57BE9">
      <w:pPr>
        <w:bidi/>
        <w:rPr>
          <w:rFonts w:cs="David"/>
          <w:u w:val="single"/>
          <w:rtl/>
        </w:rPr>
      </w:pPr>
      <w:r w:rsidRPr="00E57BE9">
        <w:rPr>
          <w:rFonts w:cs="David"/>
          <w:u w:val="single"/>
          <w:rtl/>
        </w:rPr>
        <w:br w:type="page"/>
        <w:t>מוחמד ברכה:</w:t>
      </w:r>
    </w:p>
    <w:p w14:paraId="6FCC2CDE" w14:textId="77777777" w:rsidR="00E57BE9" w:rsidRPr="00E57BE9" w:rsidRDefault="00E57BE9" w:rsidP="00E57BE9">
      <w:pPr>
        <w:bidi/>
        <w:rPr>
          <w:rFonts w:cs="David"/>
          <w:u w:val="single"/>
          <w:rtl/>
        </w:rPr>
      </w:pPr>
    </w:p>
    <w:p w14:paraId="06E22249" w14:textId="77777777" w:rsidR="00E57BE9" w:rsidRPr="00E57BE9" w:rsidRDefault="00E57BE9" w:rsidP="00E57BE9">
      <w:pPr>
        <w:bidi/>
        <w:rPr>
          <w:rFonts w:cs="David" w:hint="cs"/>
          <w:rtl/>
        </w:rPr>
      </w:pPr>
      <w:r w:rsidRPr="00E57BE9">
        <w:rPr>
          <w:rFonts w:cs="David"/>
          <w:rtl/>
        </w:rPr>
        <w:tab/>
      </w:r>
      <w:r w:rsidRPr="00E57BE9">
        <w:rPr>
          <w:rFonts w:cs="David" w:hint="cs"/>
          <w:rtl/>
        </w:rPr>
        <w:t xml:space="preserve">העיקר הנושא שעולה. </w:t>
      </w:r>
    </w:p>
    <w:p w14:paraId="2C49F1B5" w14:textId="77777777" w:rsidR="00E57BE9" w:rsidRPr="00E57BE9" w:rsidRDefault="00E57BE9" w:rsidP="00E57BE9">
      <w:pPr>
        <w:bidi/>
        <w:rPr>
          <w:rFonts w:cs="David" w:hint="cs"/>
          <w:rtl/>
        </w:rPr>
      </w:pPr>
    </w:p>
    <w:p w14:paraId="2BCA8685" w14:textId="77777777" w:rsidR="00E57BE9" w:rsidRPr="00E57BE9" w:rsidRDefault="00E57BE9" w:rsidP="00E57BE9">
      <w:pPr>
        <w:bidi/>
        <w:rPr>
          <w:rFonts w:cs="David" w:hint="cs"/>
          <w:rtl/>
        </w:rPr>
      </w:pPr>
      <w:r w:rsidRPr="00E57BE9">
        <w:rPr>
          <w:rFonts w:cs="David" w:hint="cs"/>
          <w:u w:val="single"/>
          <w:rtl/>
        </w:rPr>
        <w:t>יולי יואל אדלשטיין:</w:t>
      </w:r>
    </w:p>
    <w:p w14:paraId="13976706" w14:textId="77777777" w:rsidR="00E57BE9" w:rsidRPr="00E57BE9" w:rsidRDefault="00E57BE9" w:rsidP="00E57BE9">
      <w:pPr>
        <w:bidi/>
        <w:rPr>
          <w:rFonts w:cs="David" w:hint="cs"/>
          <w:rtl/>
        </w:rPr>
      </w:pPr>
    </w:p>
    <w:p w14:paraId="32580854" w14:textId="77777777" w:rsidR="00E57BE9" w:rsidRPr="00E57BE9" w:rsidRDefault="00E57BE9" w:rsidP="00E57BE9">
      <w:pPr>
        <w:bidi/>
        <w:ind w:firstLine="567"/>
        <w:rPr>
          <w:rFonts w:cs="David" w:hint="cs"/>
          <w:rtl/>
        </w:rPr>
      </w:pPr>
      <w:r w:rsidRPr="00E57BE9">
        <w:rPr>
          <w:rFonts w:cs="David" w:hint="cs"/>
          <w:rtl/>
        </w:rPr>
        <w:t xml:space="preserve">סמוך עליי שגם אגיע לפתרון. </w:t>
      </w:r>
    </w:p>
    <w:p w14:paraId="76444C5D" w14:textId="77777777" w:rsidR="00E57BE9" w:rsidRPr="00E57BE9" w:rsidRDefault="00E57BE9" w:rsidP="00E57BE9">
      <w:pPr>
        <w:bidi/>
        <w:rPr>
          <w:rFonts w:cs="David" w:hint="cs"/>
          <w:rtl/>
        </w:rPr>
      </w:pPr>
    </w:p>
    <w:p w14:paraId="3532816C" w14:textId="77777777" w:rsidR="00E57BE9" w:rsidRPr="00E57BE9" w:rsidRDefault="00E57BE9" w:rsidP="00E57BE9">
      <w:pPr>
        <w:bidi/>
        <w:rPr>
          <w:rFonts w:cs="David" w:hint="cs"/>
          <w:u w:val="single"/>
          <w:rtl/>
        </w:rPr>
      </w:pPr>
      <w:r w:rsidRPr="00E57BE9">
        <w:rPr>
          <w:rFonts w:cs="David" w:hint="cs"/>
          <w:u w:val="single"/>
          <w:rtl/>
        </w:rPr>
        <w:t>אילן גילאון:</w:t>
      </w:r>
    </w:p>
    <w:p w14:paraId="6D9BECF7" w14:textId="77777777" w:rsidR="00E57BE9" w:rsidRPr="00E57BE9" w:rsidRDefault="00E57BE9" w:rsidP="00E57BE9">
      <w:pPr>
        <w:bidi/>
        <w:rPr>
          <w:rFonts w:cs="David" w:hint="cs"/>
          <w:rtl/>
        </w:rPr>
      </w:pPr>
    </w:p>
    <w:p w14:paraId="11DEACAE" w14:textId="77777777" w:rsidR="00E57BE9" w:rsidRPr="00E57BE9" w:rsidRDefault="00E57BE9" w:rsidP="00E57BE9">
      <w:pPr>
        <w:bidi/>
        <w:ind w:firstLine="567"/>
        <w:rPr>
          <w:rFonts w:cs="David" w:hint="cs"/>
          <w:rtl/>
        </w:rPr>
      </w:pPr>
      <w:r w:rsidRPr="00E57BE9">
        <w:rPr>
          <w:rFonts w:cs="David" w:hint="cs"/>
          <w:rtl/>
        </w:rPr>
        <w:t>מה ההבדל בין מה שהיה קודם לזה?</w:t>
      </w:r>
    </w:p>
    <w:p w14:paraId="269346E2" w14:textId="77777777" w:rsidR="00E57BE9" w:rsidRPr="00E57BE9" w:rsidRDefault="00E57BE9" w:rsidP="00E57BE9">
      <w:pPr>
        <w:bidi/>
        <w:rPr>
          <w:rFonts w:cs="David" w:hint="cs"/>
          <w:rtl/>
        </w:rPr>
      </w:pPr>
    </w:p>
    <w:p w14:paraId="7B13245D" w14:textId="77777777" w:rsidR="00E57BE9" w:rsidRPr="00E57BE9" w:rsidRDefault="00E57BE9" w:rsidP="00E57BE9">
      <w:pPr>
        <w:bidi/>
        <w:rPr>
          <w:rFonts w:cs="David" w:hint="cs"/>
          <w:rtl/>
        </w:rPr>
      </w:pPr>
      <w:r w:rsidRPr="00E57BE9">
        <w:rPr>
          <w:rFonts w:cs="David" w:hint="cs"/>
          <w:u w:val="single"/>
          <w:rtl/>
        </w:rPr>
        <w:t>יולי יואל אדלשטיין:</w:t>
      </w:r>
    </w:p>
    <w:p w14:paraId="286702F1" w14:textId="77777777" w:rsidR="00E57BE9" w:rsidRPr="00E57BE9" w:rsidRDefault="00E57BE9" w:rsidP="00E57BE9">
      <w:pPr>
        <w:bidi/>
        <w:ind w:firstLine="567"/>
        <w:rPr>
          <w:rFonts w:cs="David" w:hint="cs"/>
          <w:rtl/>
        </w:rPr>
      </w:pPr>
    </w:p>
    <w:p w14:paraId="12E89478" w14:textId="77777777" w:rsidR="00E57BE9" w:rsidRPr="00E57BE9" w:rsidRDefault="00E57BE9" w:rsidP="00E57BE9">
      <w:pPr>
        <w:bidi/>
        <w:ind w:firstLine="567"/>
        <w:rPr>
          <w:rFonts w:cs="David" w:hint="cs"/>
          <w:rtl/>
        </w:rPr>
      </w:pPr>
      <w:r w:rsidRPr="00E57BE9">
        <w:rPr>
          <w:rFonts w:cs="David" w:hint="cs"/>
          <w:rtl/>
        </w:rPr>
        <w:t xml:space="preserve">במסגרת הכנסת עצמה אנחנו יכולים לעשות דברים, אדוני, ואני לא רואה שום בעיה. אני חושב שיותר נכון, במקום נאומים שאין להם שום תכלית, ללכת על הדברים שהזכרת כמו יום האישה הבינלאומי ויום המדע. אם כל אלה שכל כך ששרים לעבוד לשם שינוי יכבדו את המליאה בנוכחותם </w:t>
      </w:r>
      <w:r w:rsidRPr="00E57BE9">
        <w:rPr>
          <w:rFonts w:cs="David"/>
          <w:rtl/>
        </w:rPr>
        <w:t>–</w:t>
      </w:r>
      <w:r w:rsidRPr="00E57BE9">
        <w:rPr>
          <w:rFonts w:cs="David" w:hint="cs"/>
          <w:rtl/>
        </w:rPr>
        <w:t xml:space="preserve"> אני לא אומר 120, אבל 60 חברי כנסת שיהיו ביום כזה, כי ביום כזה אף פעם לא ספרתי יותר מ-15 חברי כנסת במליאה, וניהלתי כמה ימים כאלה. אם 60 יכבדו את המליאה בנוכחותם זה כבר יהיה אירוע הרבה יותר טוב מאשר הצחוק הזה שיעשו מאתנו, שאנחנו מדברים אל שולחן ממשלה ריק או אל שרים שכבר מצאו את הצעת העבודה בשוק הפרטי וצריכים כביכול להשיב. </w:t>
      </w:r>
    </w:p>
    <w:p w14:paraId="7F948CEB" w14:textId="77777777" w:rsidR="00E57BE9" w:rsidRPr="00E57BE9" w:rsidRDefault="00E57BE9" w:rsidP="00E57BE9">
      <w:pPr>
        <w:bidi/>
        <w:ind w:firstLine="567"/>
        <w:rPr>
          <w:rFonts w:cs="David" w:hint="cs"/>
          <w:rtl/>
        </w:rPr>
      </w:pPr>
    </w:p>
    <w:p w14:paraId="00EEFE99" w14:textId="77777777" w:rsidR="00E57BE9" w:rsidRPr="00E57BE9" w:rsidRDefault="00E57BE9" w:rsidP="00E57BE9">
      <w:pPr>
        <w:bidi/>
        <w:ind w:firstLine="567"/>
        <w:rPr>
          <w:rFonts w:cs="David" w:hint="cs"/>
          <w:rtl/>
        </w:rPr>
      </w:pPr>
      <w:r w:rsidRPr="00E57BE9">
        <w:rPr>
          <w:rFonts w:cs="David" w:hint="cs"/>
          <w:rtl/>
        </w:rPr>
        <w:t xml:space="preserve">לגבי שאילתות </w:t>
      </w:r>
      <w:r w:rsidRPr="00E57BE9">
        <w:rPr>
          <w:rFonts w:cs="David"/>
          <w:rtl/>
        </w:rPr>
        <w:t>–</w:t>
      </w:r>
      <w:r w:rsidRPr="00E57BE9">
        <w:rPr>
          <w:rFonts w:cs="David" w:hint="cs"/>
          <w:rtl/>
        </w:rPr>
        <w:t xml:space="preserve"> הרעיון של חבר הכנסת אלדד מצוין. השרים צריכים לנקות את השולחן, זה מחובתם. </w:t>
      </w:r>
    </w:p>
    <w:p w14:paraId="6BA9E45C" w14:textId="77777777" w:rsidR="00E57BE9" w:rsidRPr="00E57BE9" w:rsidRDefault="00E57BE9" w:rsidP="00E57BE9">
      <w:pPr>
        <w:bidi/>
        <w:ind w:firstLine="567"/>
        <w:rPr>
          <w:rFonts w:cs="David" w:hint="cs"/>
          <w:rtl/>
        </w:rPr>
      </w:pPr>
    </w:p>
    <w:p w14:paraId="6FAA80C6" w14:textId="77777777" w:rsidR="00E57BE9" w:rsidRPr="00E57BE9" w:rsidRDefault="00E57BE9" w:rsidP="00E57BE9">
      <w:pPr>
        <w:bidi/>
        <w:ind w:firstLine="567"/>
        <w:rPr>
          <w:rFonts w:cs="David" w:hint="cs"/>
          <w:rtl/>
        </w:rPr>
      </w:pPr>
      <w:r w:rsidRPr="00E57BE9">
        <w:rPr>
          <w:rFonts w:cs="David" w:hint="cs"/>
          <w:rtl/>
        </w:rPr>
        <w:t xml:space="preserve">דבר אחרון, כולנו נבחרנו לכנסת. יש אירועים בוערים במשק, אין שום בעיה שחברי הכנסת ייצאו לשטח, ייסעו למפעלים, יגיעו למקומות שיש בהם בעירה וידברו עם האנשים ויכירו. תסלחו לי על הציניות, אבל בחלק גדול מהמקרים הנאום במליאה על חצור הגלילית למשל, אם אחר כך תבקש מחבר הכנסת </w:t>
      </w:r>
      <w:r w:rsidRPr="00E57BE9">
        <w:rPr>
          <w:rFonts w:cs="David"/>
          <w:rtl/>
        </w:rPr>
        <w:t>–</w:t>
      </w:r>
      <w:r w:rsidRPr="00E57BE9">
        <w:rPr>
          <w:rFonts w:cs="David" w:hint="cs"/>
          <w:rtl/>
        </w:rPr>
        <w:t xml:space="preserve"> אני לא מתכוון בוודאי לאף אחד מהנוכחים </w:t>
      </w:r>
      <w:r w:rsidRPr="00E57BE9">
        <w:rPr>
          <w:rFonts w:cs="David"/>
          <w:rtl/>
        </w:rPr>
        <w:t>–</w:t>
      </w:r>
      <w:r w:rsidRPr="00E57BE9">
        <w:rPr>
          <w:rFonts w:cs="David" w:hint="cs"/>
          <w:rtl/>
        </w:rPr>
        <w:t xml:space="preserve"> גם לנסוע </w:t>
      </w:r>
      <w:proofErr w:type="spellStart"/>
      <w:r w:rsidRPr="00E57BE9">
        <w:rPr>
          <w:rFonts w:cs="David" w:hint="cs"/>
          <w:rtl/>
        </w:rPr>
        <w:t>לחצור</w:t>
      </w:r>
      <w:proofErr w:type="spellEnd"/>
      <w:r w:rsidRPr="00E57BE9">
        <w:rPr>
          <w:rFonts w:cs="David" w:hint="cs"/>
          <w:rtl/>
        </w:rPr>
        <w:t xml:space="preserve"> הגלילית, הוא לא יידע אם הוא צריך להדרים או להצפין. </w:t>
      </w:r>
    </w:p>
    <w:p w14:paraId="7B1B321F" w14:textId="77777777" w:rsidR="00E57BE9" w:rsidRPr="00E57BE9" w:rsidRDefault="00E57BE9" w:rsidP="00E57BE9">
      <w:pPr>
        <w:bidi/>
        <w:ind w:firstLine="567"/>
        <w:rPr>
          <w:rFonts w:cs="David" w:hint="cs"/>
          <w:rtl/>
        </w:rPr>
      </w:pPr>
    </w:p>
    <w:p w14:paraId="5D5EDBC0" w14:textId="77777777" w:rsidR="00E57BE9" w:rsidRPr="00E57BE9" w:rsidRDefault="00E57BE9" w:rsidP="00E57BE9">
      <w:pPr>
        <w:bidi/>
        <w:rPr>
          <w:rFonts w:cs="David"/>
          <w:u w:val="single"/>
          <w:rtl/>
        </w:rPr>
      </w:pPr>
      <w:r w:rsidRPr="00E57BE9">
        <w:rPr>
          <w:rFonts w:cs="David"/>
          <w:u w:val="single"/>
          <w:rtl/>
        </w:rPr>
        <w:t>מוחמד ברכה:</w:t>
      </w:r>
    </w:p>
    <w:p w14:paraId="1B2144C5" w14:textId="77777777" w:rsidR="00E57BE9" w:rsidRPr="00E57BE9" w:rsidRDefault="00E57BE9" w:rsidP="00E57BE9">
      <w:pPr>
        <w:bidi/>
        <w:rPr>
          <w:rFonts w:cs="David"/>
          <w:u w:val="single"/>
          <w:rtl/>
        </w:rPr>
      </w:pPr>
    </w:p>
    <w:p w14:paraId="6658023F" w14:textId="77777777" w:rsidR="00E57BE9" w:rsidRPr="00E57BE9" w:rsidRDefault="00E57BE9" w:rsidP="00E57BE9">
      <w:pPr>
        <w:bidi/>
        <w:ind w:firstLine="567"/>
        <w:rPr>
          <w:rFonts w:cs="David" w:hint="cs"/>
          <w:rtl/>
        </w:rPr>
      </w:pPr>
      <w:r w:rsidRPr="00E57BE9">
        <w:rPr>
          <w:rFonts w:cs="David" w:hint="cs"/>
          <w:rtl/>
        </w:rPr>
        <w:t xml:space="preserve">אל תגזים. הרי היא נקראת "הגלילית", הוא </w:t>
      </w:r>
      <w:proofErr w:type="spellStart"/>
      <w:r w:rsidRPr="00E57BE9">
        <w:rPr>
          <w:rFonts w:cs="David" w:hint="cs"/>
          <w:rtl/>
        </w:rPr>
        <w:t>יילך</w:t>
      </w:r>
      <w:proofErr w:type="spellEnd"/>
      <w:r w:rsidRPr="00E57BE9">
        <w:rPr>
          <w:rFonts w:cs="David" w:hint="cs"/>
          <w:rtl/>
        </w:rPr>
        <w:t xml:space="preserve"> דרומה?</w:t>
      </w:r>
    </w:p>
    <w:p w14:paraId="595B0C11" w14:textId="77777777" w:rsidR="00E57BE9" w:rsidRPr="00E57BE9" w:rsidRDefault="00E57BE9" w:rsidP="00E57BE9">
      <w:pPr>
        <w:bidi/>
        <w:ind w:firstLine="567"/>
        <w:rPr>
          <w:rFonts w:cs="David" w:hint="cs"/>
          <w:rtl/>
        </w:rPr>
      </w:pPr>
    </w:p>
    <w:p w14:paraId="14EAD892" w14:textId="77777777" w:rsidR="00E57BE9" w:rsidRPr="00E57BE9" w:rsidRDefault="00E57BE9" w:rsidP="00E57BE9">
      <w:pPr>
        <w:bidi/>
        <w:rPr>
          <w:rFonts w:cs="David" w:hint="cs"/>
          <w:rtl/>
        </w:rPr>
      </w:pPr>
      <w:r w:rsidRPr="00E57BE9">
        <w:rPr>
          <w:rFonts w:cs="David" w:hint="cs"/>
          <w:u w:val="single"/>
          <w:rtl/>
        </w:rPr>
        <w:t>יולי יואל אדלשטיין:</w:t>
      </w:r>
    </w:p>
    <w:p w14:paraId="10831E33" w14:textId="77777777" w:rsidR="00E57BE9" w:rsidRPr="00E57BE9" w:rsidRDefault="00E57BE9" w:rsidP="00E57BE9">
      <w:pPr>
        <w:bidi/>
        <w:ind w:firstLine="567"/>
        <w:rPr>
          <w:rFonts w:cs="David" w:hint="cs"/>
          <w:rtl/>
        </w:rPr>
      </w:pPr>
    </w:p>
    <w:p w14:paraId="112A571B" w14:textId="77777777" w:rsidR="00E57BE9" w:rsidRPr="00E57BE9" w:rsidRDefault="00E57BE9" w:rsidP="00E57BE9">
      <w:pPr>
        <w:bidi/>
        <w:ind w:firstLine="567"/>
        <w:rPr>
          <w:rFonts w:cs="David" w:hint="cs"/>
          <w:rtl/>
        </w:rPr>
      </w:pPr>
      <w:r w:rsidRPr="00E57BE9">
        <w:rPr>
          <w:rFonts w:cs="David" w:hint="cs"/>
          <w:rtl/>
        </w:rPr>
        <w:t xml:space="preserve">זה נראה נכון עכשיו להתלהם ולנאום. אני חושש מאוד שזאת בדיוק הכנסת שאני לא רוצה לראות - ללא שום תכלית ורק עם נאומי הזדהות. </w:t>
      </w:r>
    </w:p>
    <w:p w14:paraId="205C72B7" w14:textId="77777777" w:rsidR="00E57BE9" w:rsidRPr="00E57BE9" w:rsidRDefault="00E57BE9" w:rsidP="00E57BE9">
      <w:pPr>
        <w:bidi/>
        <w:ind w:firstLine="567"/>
        <w:rPr>
          <w:rFonts w:cs="David" w:hint="cs"/>
          <w:rtl/>
        </w:rPr>
      </w:pPr>
    </w:p>
    <w:p w14:paraId="15A98A09"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24212D8C" w14:textId="77777777" w:rsidR="00E57BE9" w:rsidRPr="00E57BE9" w:rsidRDefault="00E57BE9" w:rsidP="00E57BE9">
      <w:pPr>
        <w:bidi/>
        <w:ind w:firstLine="567"/>
        <w:rPr>
          <w:rFonts w:cs="David" w:hint="cs"/>
          <w:rtl/>
        </w:rPr>
      </w:pPr>
    </w:p>
    <w:p w14:paraId="27DD2921" w14:textId="77777777" w:rsidR="00E57BE9" w:rsidRPr="00E57BE9" w:rsidRDefault="00E57BE9" w:rsidP="00E57BE9">
      <w:pPr>
        <w:bidi/>
        <w:ind w:firstLine="567"/>
        <w:rPr>
          <w:rFonts w:cs="David" w:hint="cs"/>
          <w:rtl/>
        </w:rPr>
      </w:pPr>
      <w:r w:rsidRPr="00E57BE9">
        <w:rPr>
          <w:rFonts w:cs="David" w:hint="cs"/>
          <w:rtl/>
        </w:rPr>
        <w:t xml:space="preserve">תודה, חבר הכנסת אדלשטיין. חברת הכנסת נוקד, בבקשה. </w:t>
      </w:r>
    </w:p>
    <w:p w14:paraId="6A7FA596" w14:textId="77777777" w:rsidR="00E57BE9" w:rsidRPr="00E57BE9" w:rsidRDefault="00E57BE9" w:rsidP="00E57BE9">
      <w:pPr>
        <w:bidi/>
        <w:rPr>
          <w:rFonts w:cs="David" w:hint="cs"/>
          <w:rtl/>
        </w:rPr>
      </w:pPr>
    </w:p>
    <w:p w14:paraId="3E005A16" w14:textId="77777777" w:rsidR="00E57BE9" w:rsidRPr="00E57BE9" w:rsidRDefault="00E57BE9" w:rsidP="00E57BE9">
      <w:pPr>
        <w:bidi/>
        <w:rPr>
          <w:rFonts w:cs="David" w:hint="cs"/>
          <w:rtl/>
        </w:rPr>
      </w:pPr>
      <w:r w:rsidRPr="00E57BE9">
        <w:rPr>
          <w:rFonts w:cs="David" w:hint="cs"/>
          <w:u w:val="single"/>
          <w:rtl/>
        </w:rPr>
        <w:t>אורית נוקד:</w:t>
      </w:r>
    </w:p>
    <w:p w14:paraId="2E8CDBBB" w14:textId="77777777" w:rsidR="00E57BE9" w:rsidRPr="00E57BE9" w:rsidRDefault="00E57BE9" w:rsidP="00E57BE9">
      <w:pPr>
        <w:bidi/>
        <w:rPr>
          <w:rFonts w:cs="David" w:hint="cs"/>
          <w:rtl/>
        </w:rPr>
      </w:pPr>
    </w:p>
    <w:p w14:paraId="6CD65153" w14:textId="77777777" w:rsidR="00E57BE9" w:rsidRPr="00E57BE9" w:rsidRDefault="00E57BE9" w:rsidP="00E57BE9">
      <w:pPr>
        <w:bidi/>
        <w:rPr>
          <w:rFonts w:cs="David" w:hint="cs"/>
          <w:rtl/>
        </w:rPr>
      </w:pPr>
      <w:r w:rsidRPr="00E57BE9">
        <w:rPr>
          <w:rFonts w:cs="David" w:hint="cs"/>
          <w:rtl/>
        </w:rPr>
        <w:tab/>
        <w:t xml:space="preserve">ראשית, אני רוצה לברך את כולנו ולאחל לנו כנסת פורייה וטובה, שתשרת נאמנה את מדינת ישראל ואזרחיה. </w:t>
      </w:r>
    </w:p>
    <w:p w14:paraId="74FAC66C" w14:textId="77777777" w:rsidR="00E57BE9" w:rsidRPr="00E57BE9" w:rsidRDefault="00E57BE9" w:rsidP="00E57BE9">
      <w:pPr>
        <w:bidi/>
        <w:rPr>
          <w:rFonts w:cs="David" w:hint="cs"/>
          <w:rtl/>
        </w:rPr>
      </w:pPr>
    </w:p>
    <w:p w14:paraId="539B2561" w14:textId="77777777" w:rsidR="00E57BE9" w:rsidRPr="00E57BE9" w:rsidRDefault="00E57BE9" w:rsidP="00E57BE9">
      <w:pPr>
        <w:bidi/>
        <w:ind w:firstLine="567"/>
        <w:rPr>
          <w:rFonts w:cs="David" w:hint="cs"/>
          <w:rtl/>
        </w:rPr>
      </w:pPr>
      <w:r w:rsidRPr="00E57BE9">
        <w:rPr>
          <w:rFonts w:cs="David" w:hint="cs"/>
          <w:rtl/>
        </w:rPr>
        <w:t xml:space="preserve">נושא השאילתות הוא הנושא שצריך להיות בסדר היום של המליאה. שאילתות ממוקדות, והן גם ייתנו את התשובה לדברים שעולים על סדר היום הציבורי. </w:t>
      </w:r>
    </w:p>
    <w:p w14:paraId="01F5D5BB" w14:textId="77777777" w:rsidR="00E57BE9" w:rsidRPr="00E57BE9" w:rsidRDefault="00E57BE9" w:rsidP="00E57BE9">
      <w:pPr>
        <w:bidi/>
        <w:ind w:firstLine="567"/>
        <w:rPr>
          <w:rFonts w:cs="David" w:hint="cs"/>
          <w:rtl/>
        </w:rPr>
      </w:pPr>
    </w:p>
    <w:p w14:paraId="4F151217" w14:textId="77777777" w:rsidR="00E57BE9" w:rsidRPr="00E57BE9" w:rsidRDefault="00E57BE9" w:rsidP="00E57BE9">
      <w:pPr>
        <w:bidi/>
        <w:ind w:firstLine="567"/>
        <w:rPr>
          <w:rFonts w:cs="David" w:hint="cs"/>
          <w:rtl/>
        </w:rPr>
      </w:pPr>
      <w:r w:rsidRPr="00E57BE9">
        <w:rPr>
          <w:rFonts w:cs="David" w:hint="cs"/>
          <w:rtl/>
        </w:rPr>
        <w:t xml:space="preserve">אני רוצה לשאול האם הוועדה המסדרת, שמחליפה את ועדת הכנסת, יכולה להעביר חוקים שהיו בוועדה מסוימת לוועדת הכספים? אסביר מדוע אני שואלת.  </w:t>
      </w:r>
    </w:p>
    <w:p w14:paraId="7663EE2C" w14:textId="77777777" w:rsidR="00E57BE9" w:rsidRPr="00E57BE9" w:rsidRDefault="00E57BE9" w:rsidP="00E57BE9">
      <w:pPr>
        <w:bidi/>
        <w:rPr>
          <w:rFonts w:cs="David" w:hint="cs"/>
          <w:rtl/>
        </w:rPr>
      </w:pPr>
    </w:p>
    <w:p w14:paraId="72B4FB74" w14:textId="77777777" w:rsidR="00E57BE9" w:rsidRPr="00E57BE9" w:rsidRDefault="00E57BE9" w:rsidP="00E57BE9">
      <w:pPr>
        <w:bidi/>
        <w:rPr>
          <w:rFonts w:cs="David" w:hint="cs"/>
          <w:u w:val="single"/>
          <w:rtl/>
        </w:rPr>
      </w:pPr>
      <w:r w:rsidRPr="00E57BE9">
        <w:rPr>
          <w:rFonts w:cs="David"/>
          <w:u w:val="single"/>
          <w:rtl/>
        </w:rPr>
        <w:br w:type="page"/>
      </w:r>
      <w:r w:rsidRPr="00E57BE9">
        <w:rPr>
          <w:rFonts w:cs="David" w:hint="cs"/>
          <w:u w:val="single"/>
          <w:rtl/>
        </w:rPr>
        <w:t>היו"ר גדעון סער:</w:t>
      </w:r>
    </w:p>
    <w:p w14:paraId="241F7985" w14:textId="77777777" w:rsidR="00E57BE9" w:rsidRPr="00E57BE9" w:rsidRDefault="00E57BE9" w:rsidP="00E57BE9">
      <w:pPr>
        <w:bidi/>
        <w:rPr>
          <w:rFonts w:cs="David" w:hint="cs"/>
          <w:rtl/>
        </w:rPr>
      </w:pPr>
    </w:p>
    <w:p w14:paraId="668597D7" w14:textId="77777777" w:rsidR="00E57BE9" w:rsidRPr="00E57BE9" w:rsidRDefault="00E57BE9" w:rsidP="00E57BE9">
      <w:pPr>
        <w:bidi/>
        <w:ind w:firstLine="567"/>
        <w:rPr>
          <w:rFonts w:cs="David" w:hint="cs"/>
          <w:rtl/>
        </w:rPr>
      </w:pPr>
      <w:r w:rsidRPr="00E57BE9">
        <w:rPr>
          <w:rFonts w:cs="David" w:hint="cs"/>
          <w:rtl/>
        </w:rPr>
        <w:t xml:space="preserve">היא לא יכולה, כי קודם צריך להחיל דין רציפות. </w:t>
      </w:r>
    </w:p>
    <w:p w14:paraId="2E1EF99C" w14:textId="77777777" w:rsidR="00E57BE9" w:rsidRPr="00E57BE9" w:rsidRDefault="00E57BE9" w:rsidP="00E57BE9">
      <w:pPr>
        <w:bidi/>
        <w:rPr>
          <w:rFonts w:cs="David" w:hint="cs"/>
          <w:rtl/>
        </w:rPr>
      </w:pPr>
    </w:p>
    <w:p w14:paraId="755A9BBA" w14:textId="77777777" w:rsidR="00E57BE9" w:rsidRPr="00E57BE9" w:rsidRDefault="00E57BE9" w:rsidP="00E57BE9">
      <w:pPr>
        <w:bidi/>
        <w:rPr>
          <w:rFonts w:cs="David" w:hint="cs"/>
          <w:rtl/>
        </w:rPr>
      </w:pPr>
      <w:r w:rsidRPr="00E57BE9">
        <w:rPr>
          <w:rFonts w:cs="David" w:hint="cs"/>
          <w:u w:val="single"/>
          <w:rtl/>
        </w:rPr>
        <w:t>מיכאל איתן:</w:t>
      </w:r>
    </w:p>
    <w:p w14:paraId="30152868" w14:textId="77777777" w:rsidR="00E57BE9" w:rsidRPr="00E57BE9" w:rsidRDefault="00E57BE9" w:rsidP="00E57BE9">
      <w:pPr>
        <w:bidi/>
        <w:rPr>
          <w:rFonts w:cs="David" w:hint="cs"/>
          <w:rtl/>
        </w:rPr>
      </w:pPr>
    </w:p>
    <w:p w14:paraId="36BBDEBF" w14:textId="77777777" w:rsidR="00E57BE9" w:rsidRPr="00E57BE9" w:rsidRDefault="00E57BE9" w:rsidP="00E57BE9">
      <w:pPr>
        <w:bidi/>
        <w:rPr>
          <w:rFonts w:cs="David" w:hint="cs"/>
          <w:rtl/>
        </w:rPr>
      </w:pPr>
      <w:r w:rsidRPr="00E57BE9">
        <w:rPr>
          <w:rFonts w:cs="David" w:hint="cs"/>
          <w:rtl/>
        </w:rPr>
        <w:tab/>
        <w:t>אולי הכנסת הנוכחית לא רוצה לדון בחוק?</w:t>
      </w:r>
    </w:p>
    <w:p w14:paraId="605D0B5E" w14:textId="77777777" w:rsidR="00E57BE9" w:rsidRPr="00E57BE9" w:rsidRDefault="00E57BE9" w:rsidP="00E57BE9">
      <w:pPr>
        <w:bidi/>
        <w:rPr>
          <w:rFonts w:cs="David" w:hint="cs"/>
          <w:rtl/>
        </w:rPr>
      </w:pPr>
    </w:p>
    <w:p w14:paraId="6C8A0803" w14:textId="77777777" w:rsidR="00E57BE9" w:rsidRPr="00E57BE9" w:rsidRDefault="00E57BE9" w:rsidP="00E57BE9">
      <w:pPr>
        <w:bidi/>
        <w:rPr>
          <w:rFonts w:cs="David" w:hint="cs"/>
          <w:rtl/>
        </w:rPr>
      </w:pPr>
      <w:r w:rsidRPr="00E57BE9">
        <w:rPr>
          <w:rFonts w:cs="David" w:hint="cs"/>
          <w:u w:val="single"/>
          <w:rtl/>
        </w:rPr>
        <w:t>אורית נוקד:</w:t>
      </w:r>
    </w:p>
    <w:p w14:paraId="06624664" w14:textId="77777777" w:rsidR="00E57BE9" w:rsidRPr="00E57BE9" w:rsidRDefault="00E57BE9" w:rsidP="00E57BE9">
      <w:pPr>
        <w:bidi/>
        <w:rPr>
          <w:rFonts w:cs="David" w:hint="cs"/>
          <w:rtl/>
        </w:rPr>
      </w:pPr>
    </w:p>
    <w:p w14:paraId="03332201" w14:textId="77777777" w:rsidR="00E57BE9" w:rsidRPr="00E57BE9" w:rsidRDefault="00E57BE9" w:rsidP="00E57BE9">
      <w:pPr>
        <w:bidi/>
        <w:rPr>
          <w:rFonts w:cs="David" w:hint="cs"/>
          <w:rtl/>
        </w:rPr>
      </w:pPr>
      <w:r w:rsidRPr="00E57BE9">
        <w:rPr>
          <w:rFonts w:cs="David" w:hint="cs"/>
          <w:rtl/>
        </w:rPr>
        <w:tab/>
        <w:t xml:space="preserve"> חבל.</w:t>
      </w:r>
    </w:p>
    <w:p w14:paraId="5BAC3244" w14:textId="77777777" w:rsidR="00E57BE9" w:rsidRPr="00E57BE9" w:rsidRDefault="00E57BE9" w:rsidP="00E57BE9">
      <w:pPr>
        <w:bidi/>
        <w:rPr>
          <w:rFonts w:cs="David" w:hint="cs"/>
          <w:rtl/>
        </w:rPr>
      </w:pPr>
    </w:p>
    <w:p w14:paraId="7811337E" w14:textId="77777777" w:rsidR="00E57BE9" w:rsidRPr="00E57BE9" w:rsidRDefault="00E57BE9" w:rsidP="00E57BE9">
      <w:pPr>
        <w:bidi/>
        <w:rPr>
          <w:rFonts w:cs="David"/>
          <w:u w:val="single"/>
          <w:rtl/>
        </w:rPr>
      </w:pPr>
      <w:r w:rsidRPr="00E57BE9">
        <w:rPr>
          <w:rFonts w:cs="David"/>
          <w:u w:val="single"/>
          <w:rtl/>
        </w:rPr>
        <w:t>מוחמד ברכה:</w:t>
      </w:r>
    </w:p>
    <w:p w14:paraId="46F162FB" w14:textId="77777777" w:rsidR="00E57BE9" w:rsidRPr="00E57BE9" w:rsidRDefault="00E57BE9" w:rsidP="00E57BE9">
      <w:pPr>
        <w:bidi/>
        <w:rPr>
          <w:rFonts w:cs="David"/>
          <w:u w:val="single"/>
          <w:rtl/>
        </w:rPr>
      </w:pPr>
    </w:p>
    <w:p w14:paraId="356F1AEA" w14:textId="77777777" w:rsidR="00E57BE9" w:rsidRPr="00E57BE9" w:rsidRDefault="00E57BE9" w:rsidP="00E57BE9">
      <w:pPr>
        <w:bidi/>
        <w:rPr>
          <w:rFonts w:cs="David" w:hint="cs"/>
          <w:rtl/>
        </w:rPr>
      </w:pPr>
      <w:r w:rsidRPr="00E57BE9">
        <w:rPr>
          <w:rFonts w:cs="David"/>
          <w:rtl/>
        </w:rPr>
        <w:tab/>
      </w:r>
      <w:r w:rsidRPr="00E57BE9">
        <w:rPr>
          <w:rFonts w:cs="David" w:hint="cs"/>
          <w:rtl/>
        </w:rPr>
        <w:t xml:space="preserve">תעזבו את עניין החקיקה. זה יומרני מדי. </w:t>
      </w:r>
    </w:p>
    <w:p w14:paraId="026853C9" w14:textId="77777777" w:rsidR="00E57BE9" w:rsidRPr="00E57BE9" w:rsidRDefault="00E57BE9" w:rsidP="00E57BE9">
      <w:pPr>
        <w:bidi/>
        <w:rPr>
          <w:rFonts w:cs="David" w:hint="cs"/>
          <w:rtl/>
        </w:rPr>
      </w:pPr>
    </w:p>
    <w:p w14:paraId="7762F226" w14:textId="77777777" w:rsidR="00E57BE9" w:rsidRPr="00E57BE9" w:rsidRDefault="00E57BE9" w:rsidP="00E57BE9">
      <w:pPr>
        <w:bidi/>
        <w:rPr>
          <w:rFonts w:cs="David" w:hint="cs"/>
          <w:rtl/>
        </w:rPr>
      </w:pPr>
      <w:r w:rsidRPr="00E57BE9">
        <w:rPr>
          <w:rFonts w:cs="David" w:hint="cs"/>
          <w:u w:val="single"/>
          <w:rtl/>
        </w:rPr>
        <w:t>אורית נוקד:</w:t>
      </w:r>
    </w:p>
    <w:p w14:paraId="29F09B7D" w14:textId="77777777" w:rsidR="00E57BE9" w:rsidRPr="00E57BE9" w:rsidRDefault="00E57BE9" w:rsidP="00E57BE9">
      <w:pPr>
        <w:bidi/>
        <w:rPr>
          <w:rFonts w:cs="David" w:hint="cs"/>
          <w:rtl/>
        </w:rPr>
      </w:pPr>
    </w:p>
    <w:p w14:paraId="0E89C263" w14:textId="77777777" w:rsidR="00E57BE9" w:rsidRPr="00E57BE9" w:rsidRDefault="00E57BE9" w:rsidP="00E57BE9">
      <w:pPr>
        <w:bidi/>
        <w:rPr>
          <w:rFonts w:cs="David" w:hint="cs"/>
          <w:rtl/>
        </w:rPr>
      </w:pPr>
      <w:r w:rsidRPr="00E57BE9">
        <w:rPr>
          <w:rFonts w:cs="David" w:hint="cs"/>
          <w:rtl/>
        </w:rPr>
        <w:tab/>
        <w:t xml:space="preserve">הכנסת הזו התברכה במספר גדול ביותר של נשים, ואני חושבת שיש סיבה לייחד מקום נכבד ליום האישה הבינלאומי שחל ב-8 במרץ. אני רוצה לשאול, אדוני היושב ראש, הייתה הצעת חוק שבזמנו הובלנו, הצעת חוק שמכירה בהוצאות טיפול בילדים. אני יודעת שזו הייתה שמקובלת על כל המפלגות שהתמודדו בכנסת הזו. אולי את ההצעה הזו, שעברה כבר קריאה ראשונה, אפשר להעביר להצעת חוק ממשלתית כדי שניתן יהיה לקדם אותה ואולי אפילו להצביע עליה ביום האישה הבינלאומי? </w:t>
      </w:r>
    </w:p>
    <w:p w14:paraId="55F2F760" w14:textId="77777777" w:rsidR="00E57BE9" w:rsidRPr="00E57BE9" w:rsidRDefault="00E57BE9" w:rsidP="00E57BE9">
      <w:pPr>
        <w:bidi/>
        <w:rPr>
          <w:rFonts w:cs="David" w:hint="cs"/>
          <w:rtl/>
        </w:rPr>
      </w:pPr>
    </w:p>
    <w:p w14:paraId="65090C8B"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27331534" w14:textId="77777777" w:rsidR="00E57BE9" w:rsidRPr="00E57BE9" w:rsidRDefault="00E57BE9" w:rsidP="00E57BE9">
      <w:pPr>
        <w:bidi/>
        <w:rPr>
          <w:rFonts w:cs="David" w:hint="cs"/>
          <w:rtl/>
        </w:rPr>
      </w:pPr>
    </w:p>
    <w:p w14:paraId="6DC12429" w14:textId="77777777" w:rsidR="00E57BE9" w:rsidRPr="00E57BE9" w:rsidRDefault="00E57BE9" w:rsidP="00E57BE9">
      <w:pPr>
        <w:bidi/>
        <w:ind w:firstLine="567"/>
        <w:rPr>
          <w:rFonts w:cs="David" w:hint="cs"/>
          <w:rtl/>
        </w:rPr>
      </w:pPr>
      <w:r w:rsidRPr="00E57BE9">
        <w:rPr>
          <w:rFonts w:cs="David" w:hint="cs"/>
          <w:rtl/>
        </w:rPr>
        <w:t xml:space="preserve">אני חושב שזה בלתי אפשרי, כי הממשלה היא זו שצריכה להגיש הצעות חוק ממשלתיות. צריך שתדון בזה הממשלה הבאה, ואני בוודאי אתמוך בחקיקה כזאת. </w:t>
      </w:r>
    </w:p>
    <w:p w14:paraId="2595228C" w14:textId="77777777" w:rsidR="00E57BE9" w:rsidRPr="00E57BE9" w:rsidRDefault="00E57BE9" w:rsidP="00E57BE9">
      <w:pPr>
        <w:bidi/>
        <w:rPr>
          <w:rFonts w:cs="David" w:hint="cs"/>
          <w:rtl/>
        </w:rPr>
      </w:pPr>
    </w:p>
    <w:p w14:paraId="655B0CD4" w14:textId="77777777" w:rsidR="00E57BE9" w:rsidRPr="00E57BE9" w:rsidRDefault="00E57BE9" w:rsidP="00E57BE9">
      <w:pPr>
        <w:bidi/>
        <w:rPr>
          <w:rFonts w:cs="David" w:hint="cs"/>
          <w:rtl/>
        </w:rPr>
      </w:pPr>
      <w:r w:rsidRPr="00E57BE9">
        <w:rPr>
          <w:rFonts w:cs="David" w:hint="cs"/>
          <w:u w:val="single"/>
          <w:rtl/>
        </w:rPr>
        <w:t>מיכאל איתן:</w:t>
      </w:r>
    </w:p>
    <w:p w14:paraId="71081527" w14:textId="77777777" w:rsidR="00E57BE9" w:rsidRPr="00E57BE9" w:rsidRDefault="00E57BE9" w:rsidP="00E57BE9">
      <w:pPr>
        <w:bidi/>
        <w:rPr>
          <w:rFonts w:cs="David" w:hint="cs"/>
          <w:rtl/>
        </w:rPr>
      </w:pPr>
    </w:p>
    <w:p w14:paraId="5E2067D6" w14:textId="77777777" w:rsidR="00E57BE9" w:rsidRPr="00E57BE9" w:rsidRDefault="00E57BE9" w:rsidP="00E57BE9">
      <w:pPr>
        <w:bidi/>
        <w:rPr>
          <w:rFonts w:cs="David" w:hint="cs"/>
          <w:rtl/>
        </w:rPr>
      </w:pPr>
      <w:r w:rsidRPr="00E57BE9">
        <w:rPr>
          <w:rFonts w:cs="David" w:hint="cs"/>
          <w:rtl/>
        </w:rPr>
        <w:tab/>
        <w:t xml:space="preserve">בעיקרון אפשר להחיל רציפות גם על הצעות חוק שהיו פרטיות. </w:t>
      </w:r>
    </w:p>
    <w:p w14:paraId="1C3C6186" w14:textId="77777777" w:rsidR="00E57BE9" w:rsidRPr="00E57BE9" w:rsidRDefault="00E57BE9" w:rsidP="00E57BE9">
      <w:pPr>
        <w:bidi/>
        <w:rPr>
          <w:rFonts w:cs="David" w:hint="cs"/>
          <w:rtl/>
        </w:rPr>
      </w:pPr>
    </w:p>
    <w:p w14:paraId="537610EB" w14:textId="77777777" w:rsidR="00E57BE9" w:rsidRPr="00E57BE9" w:rsidRDefault="00E57BE9" w:rsidP="00E57BE9">
      <w:pPr>
        <w:bidi/>
        <w:rPr>
          <w:rFonts w:cs="David" w:hint="cs"/>
          <w:u w:val="single"/>
          <w:rtl/>
        </w:rPr>
      </w:pPr>
      <w:r w:rsidRPr="00E57BE9">
        <w:rPr>
          <w:rFonts w:cs="David" w:hint="cs"/>
          <w:u w:val="single"/>
          <w:rtl/>
        </w:rPr>
        <w:t>אריה אלדד:</w:t>
      </w:r>
    </w:p>
    <w:p w14:paraId="7373ECE5" w14:textId="77777777" w:rsidR="00E57BE9" w:rsidRPr="00E57BE9" w:rsidRDefault="00E57BE9" w:rsidP="00E57BE9">
      <w:pPr>
        <w:bidi/>
        <w:rPr>
          <w:rFonts w:cs="David" w:hint="cs"/>
          <w:u w:val="single"/>
          <w:rtl/>
        </w:rPr>
      </w:pPr>
    </w:p>
    <w:p w14:paraId="4154121D" w14:textId="77777777" w:rsidR="00E57BE9" w:rsidRPr="00E57BE9" w:rsidRDefault="00E57BE9" w:rsidP="00E57BE9">
      <w:pPr>
        <w:bidi/>
        <w:rPr>
          <w:rFonts w:cs="David" w:hint="cs"/>
          <w:rtl/>
        </w:rPr>
      </w:pPr>
      <w:r w:rsidRPr="00E57BE9">
        <w:rPr>
          <w:rFonts w:cs="David" w:hint="cs"/>
          <w:rtl/>
        </w:rPr>
        <w:tab/>
        <w:t xml:space="preserve">אם יש ועדה. </w:t>
      </w:r>
    </w:p>
    <w:p w14:paraId="5147C55D" w14:textId="77777777" w:rsidR="00E57BE9" w:rsidRPr="00E57BE9" w:rsidRDefault="00E57BE9" w:rsidP="00E57BE9">
      <w:pPr>
        <w:bidi/>
        <w:rPr>
          <w:rFonts w:cs="David" w:hint="cs"/>
          <w:rtl/>
        </w:rPr>
      </w:pPr>
    </w:p>
    <w:p w14:paraId="496B7107" w14:textId="77777777" w:rsidR="00E57BE9" w:rsidRPr="00E57BE9" w:rsidRDefault="00E57BE9" w:rsidP="00E57BE9">
      <w:pPr>
        <w:bidi/>
        <w:rPr>
          <w:rFonts w:cs="David" w:hint="cs"/>
          <w:rtl/>
        </w:rPr>
      </w:pPr>
      <w:r w:rsidRPr="00E57BE9">
        <w:rPr>
          <w:rFonts w:cs="David" w:hint="cs"/>
          <w:u w:val="single"/>
          <w:rtl/>
        </w:rPr>
        <w:t>אורית נוקד:</w:t>
      </w:r>
    </w:p>
    <w:p w14:paraId="39DBF721" w14:textId="77777777" w:rsidR="00E57BE9" w:rsidRPr="00E57BE9" w:rsidRDefault="00E57BE9" w:rsidP="00E57BE9">
      <w:pPr>
        <w:bidi/>
        <w:rPr>
          <w:rFonts w:cs="David" w:hint="cs"/>
          <w:rtl/>
        </w:rPr>
      </w:pPr>
    </w:p>
    <w:p w14:paraId="46A481CF" w14:textId="77777777" w:rsidR="00E57BE9" w:rsidRPr="00E57BE9" w:rsidRDefault="00E57BE9" w:rsidP="00E57BE9">
      <w:pPr>
        <w:bidi/>
        <w:rPr>
          <w:rFonts w:cs="David" w:hint="cs"/>
          <w:rtl/>
        </w:rPr>
      </w:pPr>
      <w:r w:rsidRPr="00E57BE9">
        <w:rPr>
          <w:rFonts w:cs="David" w:hint="cs"/>
          <w:rtl/>
        </w:rPr>
        <w:tab/>
        <w:t xml:space="preserve">שהממשלה תגיש. </w:t>
      </w:r>
    </w:p>
    <w:p w14:paraId="3014AD5B" w14:textId="77777777" w:rsidR="00E57BE9" w:rsidRPr="00E57BE9" w:rsidRDefault="00E57BE9" w:rsidP="00E57BE9">
      <w:pPr>
        <w:bidi/>
        <w:rPr>
          <w:rFonts w:cs="David" w:hint="cs"/>
          <w:rtl/>
        </w:rPr>
      </w:pPr>
    </w:p>
    <w:p w14:paraId="244B36A8" w14:textId="77777777" w:rsidR="00E57BE9" w:rsidRPr="00E57BE9" w:rsidRDefault="00E57BE9" w:rsidP="00E57BE9">
      <w:pPr>
        <w:bidi/>
        <w:rPr>
          <w:rFonts w:cs="David" w:hint="cs"/>
          <w:rtl/>
        </w:rPr>
      </w:pPr>
      <w:r w:rsidRPr="00E57BE9">
        <w:rPr>
          <w:rFonts w:cs="David" w:hint="cs"/>
          <w:u w:val="single"/>
          <w:rtl/>
        </w:rPr>
        <w:t>מיכאל איתן:</w:t>
      </w:r>
    </w:p>
    <w:p w14:paraId="747C8027" w14:textId="77777777" w:rsidR="00E57BE9" w:rsidRPr="00E57BE9" w:rsidRDefault="00E57BE9" w:rsidP="00E57BE9">
      <w:pPr>
        <w:bidi/>
        <w:rPr>
          <w:rFonts w:cs="David" w:hint="cs"/>
          <w:rtl/>
        </w:rPr>
      </w:pPr>
    </w:p>
    <w:p w14:paraId="674D500D" w14:textId="77777777" w:rsidR="00E57BE9" w:rsidRPr="00E57BE9" w:rsidRDefault="00E57BE9" w:rsidP="00E57BE9">
      <w:pPr>
        <w:bidi/>
        <w:rPr>
          <w:rFonts w:cs="David" w:hint="cs"/>
          <w:rtl/>
        </w:rPr>
      </w:pPr>
      <w:r w:rsidRPr="00E57BE9">
        <w:rPr>
          <w:rFonts w:cs="David" w:hint="cs"/>
          <w:rtl/>
        </w:rPr>
        <w:tab/>
        <w:t xml:space="preserve"> איזו ממשלה?</w:t>
      </w:r>
    </w:p>
    <w:p w14:paraId="1C04F48B" w14:textId="77777777" w:rsidR="00E57BE9" w:rsidRPr="00E57BE9" w:rsidRDefault="00E57BE9" w:rsidP="00E57BE9">
      <w:pPr>
        <w:bidi/>
        <w:rPr>
          <w:rFonts w:cs="David" w:hint="cs"/>
          <w:rtl/>
        </w:rPr>
      </w:pPr>
    </w:p>
    <w:p w14:paraId="0526289B" w14:textId="77777777" w:rsidR="00E57BE9" w:rsidRPr="00E57BE9" w:rsidRDefault="00E57BE9" w:rsidP="00E57BE9">
      <w:pPr>
        <w:bidi/>
        <w:rPr>
          <w:rFonts w:cs="David" w:hint="cs"/>
          <w:rtl/>
        </w:rPr>
      </w:pPr>
      <w:r w:rsidRPr="00E57BE9">
        <w:rPr>
          <w:rFonts w:cs="David" w:hint="cs"/>
          <w:u w:val="single"/>
          <w:rtl/>
        </w:rPr>
        <w:t>אורית נוקד:</w:t>
      </w:r>
    </w:p>
    <w:p w14:paraId="23F066F3" w14:textId="77777777" w:rsidR="00E57BE9" w:rsidRPr="00E57BE9" w:rsidRDefault="00E57BE9" w:rsidP="00E57BE9">
      <w:pPr>
        <w:bidi/>
        <w:rPr>
          <w:rFonts w:cs="David" w:hint="cs"/>
          <w:rtl/>
        </w:rPr>
      </w:pPr>
    </w:p>
    <w:p w14:paraId="58AA4B4C" w14:textId="77777777" w:rsidR="00E57BE9" w:rsidRPr="00E57BE9" w:rsidRDefault="00E57BE9" w:rsidP="00E57BE9">
      <w:pPr>
        <w:bidi/>
        <w:rPr>
          <w:rFonts w:cs="David" w:hint="cs"/>
          <w:rtl/>
        </w:rPr>
      </w:pPr>
      <w:r w:rsidRPr="00E57BE9">
        <w:rPr>
          <w:rFonts w:cs="David" w:hint="cs"/>
          <w:rtl/>
        </w:rPr>
        <w:tab/>
        <w:t xml:space="preserve"> הנוכחית. המטרה היא חשובה. </w:t>
      </w:r>
    </w:p>
    <w:p w14:paraId="18178657" w14:textId="77777777" w:rsidR="00E57BE9" w:rsidRPr="00E57BE9" w:rsidRDefault="00E57BE9" w:rsidP="00E57BE9">
      <w:pPr>
        <w:bidi/>
        <w:rPr>
          <w:rFonts w:cs="David" w:hint="cs"/>
          <w:rtl/>
        </w:rPr>
      </w:pPr>
    </w:p>
    <w:p w14:paraId="59898860"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0C41C3BD" w14:textId="77777777" w:rsidR="00E57BE9" w:rsidRPr="00E57BE9" w:rsidRDefault="00E57BE9" w:rsidP="00E57BE9">
      <w:pPr>
        <w:bidi/>
        <w:rPr>
          <w:rFonts w:cs="David" w:hint="cs"/>
          <w:rtl/>
        </w:rPr>
      </w:pPr>
    </w:p>
    <w:p w14:paraId="51FEDC9C" w14:textId="77777777" w:rsidR="00E57BE9" w:rsidRPr="00E57BE9" w:rsidRDefault="00E57BE9" w:rsidP="00E57BE9">
      <w:pPr>
        <w:bidi/>
        <w:rPr>
          <w:rFonts w:cs="David" w:hint="cs"/>
          <w:rtl/>
        </w:rPr>
      </w:pPr>
      <w:r w:rsidRPr="00E57BE9">
        <w:rPr>
          <w:rFonts w:cs="David" w:hint="cs"/>
          <w:rtl/>
        </w:rPr>
        <w:tab/>
        <w:t xml:space="preserve">תודה, חברת הכנסת נוקד. חבר הכנסת </w:t>
      </w:r>
      <w:proofErr w:type="spellStart"/>
      <w:r w:rsidRPr="00E57BE9">
        <w:rPr>
          <w:rFonts w:cs="David" w:hint="cs"/>
          <w:rtl/>
        </w:rPr>
        <w:t>מרגי</w:t>
      </w:r>
      <w:proofErr w:type="spellEnd"/>
      <w:r w:rsidRPr="00E57BE9">
        <w:rPr>
          <w:rFonts w:cs="David" w:hint="cs"/>
          <w:rtl/>
        </w:rPr>
        <w:t xml:space="preserve">, בבקשה. </w:t>
      </w:r>
    </w:p>
    <w:p w14:paraId="39623A4B" w14:textId="77777777" w:rsidR="00E57BE9" w:rsidRPr="00E57BE9" w:rsidRDefault="00E57BE9" w:rsidP="00E57BE9">
      <w:pPr>
        <w:bidi/>
        <w:rPr>
          <w:rFonts w:cs="David" w:hint="cs"/>
          <w:rtl/>
        </w:rPr>
      </w:pPr>
    </w:p>
    <w:p w14:paraId="08631F20" w14:textId="77777777" w:rsidR="00E57BE9" w:rsidRPr="00E57BE9" w:rsidRDefault="00E57BE9" w:rsidP="00E57BE9">
      <w:pPr>
        <w:bidi/>
        <w:rPr>
          <w:rFonts w:cs="David" w:hint="cs"/>
          <w:rtl/>
        </w:rPr>
      </w:pPr>
      <w:r w:rsidRPr="00E57BE9">
        <w:rPr>
          <w:rFonts w:cs="David" w:hint="cs"/>
          <w:u w:val="single"/>
          <w:rtl/>
        </w:rPr>
        <w:t xml:space="preserve">יעקב </w:t>
      </w:r>
      <w:proofErr w:type="spellStart"/>
      <w:r w:rsidRPr="00E57BE9">
        <w:rPr>
          <w:rFonts w:cs="David" w:hint="cs"/>
          <w:u w:val="single"/>
          <w:rtl/>
        </w:rPr>
        <w:t>מרגי</w:t>
      </w:r>
      <w:proofErr w:type="spellEnd"/>
      <w:r w:rsidRPr="00E57BE9">
        <w:rPr>
          <w:rFonts w:cs="David" w:hint="cs"/>
          <w:u w:val="single"/>
          <w:rtl/>
        </w:rPr>
        <w:t>:</w:t>
      </w:r>
    </w:p>
    <w:p w14:paraId="5DADB3DD" w14:textId="77777777" w:rsidR="00E57BE9" w:rsidRPr="00E57BE9" w:rsidRDefault="00E57BE9" w:rsidP="00E57BE9">
      <w:pPr>
        <w:bidi/>
        <w:rPr>
          <w:rFonts w:cs="David" w:hint="cs"/>
          <w:rtl/>
        </w:rPr>
      </w:pPr>
    </w:p>
    <w:p w14:paraId="6BDA09B0" w14:textId="77777777" w:rsidR="00E57BE9" w:rsidRPr="00E57BE9" w:rsidRDefault="00E57BE9" w:rsidP="00E57BE9">
      <w:pPr>
        <w:bidi/>
        <w:rPr>
          <w:rFonts w:cs="David" w:hint="cs"/>
          <w:rtl/>
        </w:rPr>
      </w:pPr>
      <w:r w:rsidRPr="00E57BE9">
        <w:rPr>
          <w:rFonts w:cs="David" w:hint="cs"/>
          <w:rtl/>
        </w:rPr>
        <w:tab/>
        <w:t xml:space="preserve">אדוני היושב ראש, חבריי, אני חושב שהכנסת צריכה לעבוד, התחילה לעבוד. הציבור רוצה לשמוע מה אנחנו אומרים. עזבו את הפרקטיקה, כל אחד יורד לרזולוציות. יש ועדות זמניות שהן קריטיות לקיום המדינה, יש לקיים אותן, להתחיל לעבוד. ניתקל בבעיות אז נעשה מקצה שיפורים. אני קורא לכל חברי הכנסת, זו אופנה בתחילת קדנציה שיש שמטיפים מוסר, מכים על השכם אחד של השני, מצטדקים. אנחנו לא חייבים לאף אחד כלום, עושים עבודתנו נאמנה. החדשים, שילמדו לפני שיגידו שהתדמית כזו או אחרת, כי העיתונאים קופצים על זה כמוצאי שלל רב. הכנסת לא צריכה הצטדקות. תתחילו לעבוד, נגיע לחגים ונכבד את החגים, נכבד כל דבר אחר וקדימה לעבודה. </w:t>
      </w:r>
    </w:p>
    <w:p w14:paraId="26B28E10" w14:textId="77777777" w:rsidR="00E57BE9" w:rsidRPr="00E57BE9" w:rsidRDefault="00E57BE9" w:rsidP="00E57BE9">
      <w:pPr>
        <w:bidi/>
        <w:rPr>
          <w:rFonts w:cs="David" w:hint="cs"/>
          <w:rtl/>
        </w:rPr>
      </w:pPr>
    </w:p>
    <w:p w14:paraId="2B00CFA9" w14:textId="77777777" w:rsidR="00E57BE9" w:rsidRPr="00E57BE9" w:rsidRDefault="00E57BE9" w:rsidP="00E57BE9">
      <w:pPr>
        <w:bidi/>
        <w:rPr>
          <w:rFonts w:cs="David" w:hint="cs"/>
          <w:rtl/>
        </w:rPr>
      </w:pPr>
      <w:r w:rsidRPr="00E57BE9">
        <w:rPr>
          <w:rFonts w:cs="David" w:hint="cs"/>
          <w:u w:val="single"/>
          <w:rtl/>
        </w:rPr>
        <w:t>משה גפני:</w:t>
      </w:r>
    </w:p>
    <w:p w14:paraId="592B43AF" w14:textId="77777777" w:rsidR="00E57BE9" w:rsidRPr="00E57BE9" w:rsidRDefault="00E57BE9" w:rsidP="00E57BE9">
      <w:pPr>
        <w:bidi/>
        <w:rPr>
          <w:rFonts w:cs="David" w:hint="cs"/>
          <w:rtl/>
        </w:rPr>
      </w:pPr>
    </w:p>
    <w:p w14:paraId="6BD080BD" w14:textId="77777777" w:rsidR="00E57BE9" w:rsidRPr="00E57BE9" w:rsidRDefault="00E57BE9" w:rsidP="00E57BE9">
      <w:pPr>
        <w:bidi/>
        <w:rPr>
          <w:rFonts w:cs="David" w:hint="cs"/>
          <w:rtl/>
        </w:rPr>
      </w:pPr>
      <w:r w:rsidRPr="00E57BE9">
        <w:rPr>
          <w:rFonts w:cs="David" w:hint="cs"/>
          <w:rtl/>
        </w:rPr>
        <w:tab/>
        <w:t xml:space="preserve">אדוני היושב ראש, לא העליתי את נושא קיום הישיבה לזכרו של הרב רביץ, זכרונו לברכה,  כיוון שאני מבין שאתה מתכוון לעשות את זה בכל מקרה. </w:t>
      </w:r>
    </w:p>
    <w:p w14:paraId="38E7CFA4" w14:textId="77777777" w:rsidR="00E57BE9" w:rsidRPr="00E57BE9" w:rsidRDefault="00E57BE9" w:rsidP="00E57BE9">
      <w:pPr>
        <w:bidi/>
        <w:rPr>
          <w:rFonts w:cs="David" w:hint="cs"/>
          <w:rtl/>
        </w:rPr>
      </w:pPr>
    </w:p>
    <w:p w14:paraId="30159F85" w14:textId="77777777" w:rsidR="00E57BE9" w:rsidRPr="00E57BE9" w:rsidRDefault="00E57BE9" w:rsidP="00E57BE9">
      <w:pPr>
        <w:bidi/>
        <w:rPr>
          <w:rFonts w:cs="David" w:hint="cs"/>
          <w:rtl/>
        </w:rPr>
      </w:pPr>
      <w:r w:rsidRPr="00E57BE9">
        <w:rPr>
          <w:rFonts w:cs="David" w:hint="cs"/>
          <w:u w:val="single"/>
          <w:rtl/>
        </w:rPr>
        <w:t>מיכאל איתן:</w:t>
      </w:r>
    </w:p>
    <w:p w14:paraId="48957C18" w14:textId="77777777" w:rsidR="00E57BE9" w:rsidRPr="00E57BE9" w:rsidRDefault="00E57BE9" w:rsidP="00E57BE9">
      <w:pPr>
        <w:bidi/>
        <w:rPr>
          <w:rFonts w:cs="David" w:hint="cs"/>
          <w:rtl/>
        </w:rPr>
      </w:pPr>
    </w:p>
    <w:p w14:paraId="29C68933" w14:textId="77777777" w:rsidR="00E57BE9" w:rsidRPr="00E57BE9" w:rsidRDefault="00E57BE9" w:rsidP="00E57BE9">
      <w:pPr>
        <w:bidi/>
        <w:rPr>
          <w:rFonts w:cs="David" w:hint="cs"/>
          <w:rtl/>
        </w:rPr>
      </w:pPr>
      <w:r w:rsidRPr="00E57BE9">
        <w:rPr>
          <w:rFonts w:cs="David" w:hint="cs"/>
          <w:rtl/>
        </w:rPr>
        <w:tab/>
        <w:t xml:space="preserve"> בימים הקרובים. </w:t>
      </w:r>
    </w:p>
    <w:p w14:paraId="408A3342" w14:textId="77777777" w:rsidR="00E57BE9" w:rsidRPr="00E57BE9" w:rsidRDefault="00E57BE9" w:rsidP="00E57BE9">
      <w:pPr>
        <w:bidi/>
        <w:rPr>
          <w:rFonts w:cs="David" w:hint="cs"/>
          <w:rtl/>
        </w:rPr>
      </w:pPr>
    </w:p>
    <w:p w14:paraId="10DD3AA1" w14:textId="77777777" w:rsidR="00E57BE9" w:rsidRPr="00E57BE9" w:rsidRDefault="00E57BE9" w:rsidP="00E57BE9">
      <w:pPr>
        <w:bidi/>
        <w:rPr>
          <w:rFonts w:cs="David" w:hint="cs"/>
          <w:rtl/>
        </w:rPr>
      </w:pPr>
      <w:r w:rsidRPr="00E57BE9">
        <w:rPr>
          <w:rFonts w:cs="David" w:hint="cs"/>
          <w:u w:val="single"/>
          <w:rtl/>
        </w:rPr>
        <w:t>איל ינון:</w:t>
      </w:r>
    </w:p>
    <w:p w14:paraId="121EE930" w14:textId="77777777" w:rsidR="00E57BE9" w:rsidRPr="00E57BE9" w:rsidRDefault="00E57BE9" w:rsidP="00E57BE9">
      <w:pPr>
        <w:bidi/>
        <w:rPr>
          <w:rFonts w:cs="David" w:hint="cs"/>
          <w:rtl/>
        </w:rPr>
      </w:pPr>
    </w:p>
    <w:p w14:paraId="46E4A0D7" w14:textId="77777777" w:rsidR="00E57BE9" w:rsidRPr="00E57BE9" w:rsidRDefault="00E57BE9" w:rsidP="00E57BE9">
      <w:pPr>
        <w:bidi/>
        <w:rPr>
          <w:rFonts w:cs="David" w:hint="cs"/>
          <w:rtl/>
        </w:rPr>
      </w:pPr>
      <w:r w:rsidRPr="00E57BE9">
        <w:rPr>
          <w:rFonts w:cs="David" w:hint="cs"/>
          <w:rtl/>
        </w:rPr>
        <w:tab/>
        <w:t xml:space="preserve">בתיאום עם המשפחה שלו. </w:t>
      </w:r>
    </w:p>
    <w:p w14:paraId="4BFB401B" w14:textId="77777777" w:rsidR="00E57BE9" w:rsidRPr="00E57BE9" w:rsidRDefault="00E57BE9" w:rsidP="00E57BE9">
      <w:pPr>
        <w:bidi/>
        <w:rPr>
          <w:rFonts w:cs="David" w:hint="cs"/>
          <w:rtl/>
        </w:rPr>
      </w:pPr>
    </w:p>
    <w:p w14:paraId="00D72A26" w14:textId="77777777" w:rsidR="00E57BE9" w:rsidRPr="00E57BE9" w:rsidRDefault="00E57BE9" w:rsidP="00E57BE9">
      <w:pPr>
        <w:bidi/>
        <w:rPr>
          <w:rFonts w:cs="David" w:hint="cs"/>
          <w:rtl/>
        </w:rPr>
      </w:pPr>
      <w:r w:rsidRPr="00E57BE9">
        <w:rPr>
          <w:rFonts w:cs="David" w:hint="cs"/>
          <w:u w:val="single"/>
          <w:rtl/>
        </w:rPr>
        <w:t>משה גפני:</w:t>
      </w:r>
    </w:p>
    <w:p w14:paraId="59789B37" w14:textId="77777777" w:rsidR="00E57BE9" w:rsidRPr="00E57BE9" w:rsidRDefault="00E57BE9" w:rsidP="00E57BE9">
      <w:pPr>
        <w:bidi/>
        <w:rPr>
          <w:rFonts w:cs="David" w:hint="cs"/>
          <w:rtl/>
        </w:rPr>
      </w:pPr>
    </w:p>
    <w:p w14:paraId="02E77BA8" w14:textId="77777777" w:rsidR="00E57BE9" w:rsidRPr="00E57BE9" w:rsidRDefault="00E57BE9" w:rsidP="00E57BE9">
      <w:pPr>
        <w:bidi/>
        <w:rPr>
          <w:rFonts w:cs="David" w:hint="cs"/>
          <w:rtl/>
        </w:rPr>
      </w:pPr>
      <w:r w:rsidRPr="00E57BE9">
        <w:rPr>
          <w:rFonts w:cs="David" w:hint="cs"/>
          <w:rtl/>
        </w:rPr>
        <w:tab/>
        <w:t xml:space="preserve"> בסדר גמור. </w:t>
      </w:r>
    </w:p>
    <w:p w14:paraId="057F7F7A" w14:textId="77777777" w:rsidR="00E57BE9" w:rsidRPr="00E57BE9" w:rsidRDefault="00E57BE9" w:rsidP="00E57BE9">
      <w:pPr>
        <w:bidi/>
        <w:rPr>
          <w:rFonts w:cs="David" w:hint="cs"/>
          <w:u w:val="single"/>
          <w:rtl/>
        </w:rPr>
      </w:pPr>
    </w:p>
    <w:p w14:paraId="074A1B95"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4110C656" w14:textId="77777777" w:rsidR="00E57BE9" w:rsidRPr="00E57BE9" w:rsidRDefault="00E57BE9" w:rsidP="00E57BE9">
      <w:pPr>
        <w:bidi/>
        <w:rPr>
          <w:rFonts w:cs="David" w:hint="cs"/>
          <w:rtl/>
        </w:rPr>
      </w:pPr>
    </w:p>
    <w:p w14:paraId="3B95AA10" w14:textId="77777777" w:rsidR="00E57BE9" w:rsidRPr="00E57BE9" w:rsidRDefault="00E57BE9" w:rsidP="00E57BE9">
      <w:pPr>
        <w:bidi/>
        <w:rPr>
          <w:rFonts w:cs="David" w:hint="cs"/>
          <w:rtl/>
        </w:rPr>
      </w:pPr>
      <w:r w:rsidRPr="00E57BE9">
        <w:rPr>
          <w:rFonts w:cs="David" w:hint="cs"/>
          <w:rtl/>
        </w:rPr>
        <w:tab/>
        <w:t xml:space="preserve">חבר הכנסת רותם, בבקשה. </w:t>
      </w:r>
    </w:p>
    <w:p w14:paraId="77A9EC12" w14:textId="77777777" w:rsidR="00E57BE9" w:rsidRPr="00E57BE9" w:rsidRDefault="00E57BE9" w:rsidP="00E57BE9">
      <w:pPr>
        <w:bidi/>
        <w:rPr>
          <w:rFonts w:cs="David" w:hint="cs"/>
          <w:rtl/>
        </w:rPr>
      </w:pPr>
    </w:p>
    <w:p w14:paraId="4CD25A96" w14:textId="77777777" w:rsidR="00E57BE9" w:rsidRPr="00E57BE9" w:rsidRDefault="00E57BE9" w:rsidP="00E57BE9">
      <w:pPr>
        <w:bidi/>
        <w:rPr>
          <w:rFonts w:cs="David" w:hint="cs"/>
          <w:rtl/>
        </w:rPr>
      </w:pPr>
      <w:r w:rsidRPr="00E57BE9">
        <w:rPr>
          <w:rFonts w:cs="David" w:hint="cs"/>
          <w:u w:val="single"/>
          <w:rtl/>
        </w:rPr>
        <w:t>דוד רותם:</w:t>
      </w:r>
    </w:p>
    <w:p w14:paraId="3CEA03A2" w14:textId="77777777" w:rsidR="00E57BE9" w:rsidRPr="00E57BE9" w:rsidRDefault="00E57BE9" w:rsidP="00E57BE9">
      <w:pPr>
        <w:bidi/>
        <w:rPr>
          <w:rFonts w:cs="David" w:hint="cs"/>
          <w:rtl/>
        </w:rPr>
      </w:pPr>
    </w:p>
    <w:p w14:paraId="789A4134" w14:textId="77777777" w:rsidR="00E57BE9" w:rsidRPr="00E57BE9" w:rsidRDefault="00E57BE9" w:rsidP="00E57BE9">
      <w:pPr>
        <w:bidi/>
        <w:ind w:firstLine="567"/>
        <w:rPr>
          <w:rFonts w:cs="David" w:hint="cs"/>
          <w:rtl/>
        </w:rPr>
      </w:pPr>
      <w:r w:rsidRPr="00E57BE9">
        <w:rPr>
          <w:rFonts w:cs="David" w:hint="cs"/>
          <w:rtl/>
        </w:rPr>
        <w:t>מוותר.</w:t>
      </w:r>
    </w:p>
    <w:p w14:paraId="50C4628C" w14:textId="77777777" w:rsidR="00E57BE9" w:rsidRPr="00E57BE9" w:rsidRDefault="00E57BE9" w:rsidP="00E57BE9">
      <w:pPr>
        <w:bidi/>
        <w:ind w:firstLine="567"/>
        <w:rPr>
          <w:rFonts w:cs="David" w:hint="cs"/>
          <w:rtl/>
        </w:rPr>
      </w:pPr>
    </w:p>
    <w:p w14:paraId="19057C0A"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027443AF" w14:textId="77777777" w:rsidR="00E57BE9" w:rsidRPr="00E57BE9" w:rsidRDefault="00E57BE9" w:rsidP="00E57BE9">
      <w:pPr>
        <w:bidi/>
        <w:ind w:firstLine="567"/>
        <w:rPr>
          <w:rFonts w:cs="David" w:hint="cs"/>
          <w:rtl/>
        </w:rPr>
      </w:pPr>
    </w:p>
    <w:p w14:paraId="41553EF5" w14:textId="77777777" w:rsidR="00E57BE9" w:rsidRPr="00E57BE9" w:rsidRDefault="00E57BE9" w:rsidP="00E57BE9">
      <w:pPr>
        <w:bidi/>
        <w:ind w:firstLine="567"/>
        <w:rPr>
          <w:rFonts w:cs="David" w:hint="cs"/>
          <w:rtl/>
        </w:rPr>
      </w:pPr>
      <w:r w:rsidRPr="00E57BE9">
        <w:rPr>
          <w:rFonts w:cs="David" w:hint="cs"/>
          <w:rtl/>
        </w:rPr>
        <w:t xml:space="preserve">חבר הכנסת </w:t>
      </w:r>
      <w:proofErr w:type="spellStart"/>
      <w:r w:rsidRPr="00E57BE9">
        <w:rPr>
          <w:rFonts w:cs="David" w:hint="cs"/>
          <w:rtl/>
        </w:rPr>
        <w:t>זחאלקה</w:t>
      </w:r>
      <w:proofErr w:type="spellEnd"/>
      <w:r w:rsidRPr="00E57BE9">
        <w:rPr>
          <w:rFonts w:cs="David" w:hint="cs"/>
          <w:rtl/>
        </w:rPr>
        <w:t xml:space="preserve">, בבקשה. </w:t>
      </w:r>
    </w:p>
    <w:p w14:paraId="7E5D0130" w14:textId="77777777" w:rsidR="00E57BE9" w:rsidRPr="00E57BE9" w:rsidRDefault="00E57BE9" w:rsidP="00E57BE9">
      <w:pPr>
        <w:bidi/>
        <w:ind w:firstLine="567"/>
        <w:rPr>
          <w:rFonts w:cs="David" w:hint="cs"/>
          <w:rtl/>
        </w:rPr>
      </w:pPr>
    </w:p>
    <w:p w14:paraId="51038A85" w14:textId="77777777" w:rsidR="00E57BE9" w:rsidRPr="00E57BE9" w:rsidRDefault="00E57BE9" w:rsidP="00E57BE9">
      <w:pPr>
        <w:bidi/>
        <w:rPr>
          <w:rFonts w:cs="David" w:hint="cs"/>
          <w:rtl/>
        </w:rPr>
      </w:pPr>
      <w:r w:rsidRPr="00E57BE9">
        <w:rPr>
          <w:rFonts w:cs="David" w:hint="cs"/>
          <w:u w:val="single"/>
          <w:rtl/>
        </w:rPr>
        <w:t xml:space="preserve">ג'מאל </w:t>
      </w:r>
      <w:proofErr w:type="spellStart"/>
      <w:r w:rsidRPr="00E57BE9">
        <w:rPr>
          <w:rFonts w:cs="David" w:hint="cs"/>
          <w:u w:val="single"/>
          <w:rtl/>
        </w:rPr>
        <w:t>זחאלקה</w:t>
      </w:r>
      <w:proofErr w:type="spellEnd"/>
      <w:r w:rsidRPr="00E57BE9">
        <w:rPr>
          <w:rFonts w:cs="David" w:hint="cs"/>
          <w:u w:val="single"/>
          <w:rtl/>
        </w:rPr>
        <w:t>:</w:t>
      </w:r>
    </w:p>
    <w:p w14:paraId="0FE5E25E" w14:textId="77777777" w:rsidR="00E57BE9" w:rsidRPr="00E57BE9" w:rsidRDefault="00E57BE9" w:rsidP="00E57BE9">
      <w:pPr>
        <w:bidi/>
        <w:rPr>
          <w:rFonts w:cs="David" w:hint="cs"/>
          <w:rtl/>
        </w:rPr>
      </w:pPr>
    </w:p>
    <w:p w14:paraId="0129DFA8" w14:textId="77777777" w:rsidR="00E57BE9" w:rsidRPr="00E57BE9" w:rsidRDefault="00E57BE9" w:rsidP="00E57BE9">
      <w:pPr>
        <w:bidi/>
        <w:rPr>
          <w:rFonts w:cs="David" w:hint="cs"/>
          <w:rtl/>
        </w:rPr>
      </w:pPr>
      <w:r w:rsidRPr="00E57BE9">
        <w:rPr>
          <w:rFonts w:cs="David" w:hint="cs"/>
          <w:rtl/>
        </w:rPr>
        <w:tab/>
        <w:t>מוותר.</w:t>
      </w:r>
    </w:p>
    <w:p w14:paraId="3E75E9A7" w14:textId="77777777" w:rsidR="00E57BE9" w:rsidRPr="00E57BE9" w:rsidRDefault="00E57BE9" w:rsidP="00E57BE9">
      <w:pPr>
        <w:bidi/>
        <w:rPr>
          <w:rFonts w:cs="David" w:hint="cs"/>
          <w:rtl/>
        </w:rPr>
      </w:pPr>
    </w:p>
    <w:p w14:paraId="4C91794B"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03E71E72" w14:textId="77777777" w:rsidR="00E57BE9" w:rsidRPr="00E57BE9" w:rsidRDefault="00E57BE9" w:rsidP="00E57BE9">
      <w:pPr>
        <w:bidi/>
        <w:rPr>
          <w:rFonts w:cs="David" w:hint="cs"/>
          <w:rtl/>
        </w:rPr>
      </w:pPr>
    </w:p>
    <w:p w14:paraId="5487B9FA" w14:textId="77777777" w:rsidR="00E57BE9" w:rsidRPr="00E57BE9" w:rsidRDefault="00E57BE9" w:rsidP="00E57BE9">
      <w:pPr>
        <w:bidi/>
        <w:rPr>
          <w:rFonts w:cs="David" w:hint="cs"/>
          <w:rtl/>
        </w:rPr>
      </w:pPr>
      <w:r w:rsidRPr="00E57BE9">
        <w:rPr>
          <w:rFonts w:cs="David" w:hint="cs"/>
          <w:rtl/>
        </w:rPr>
        <w:tab/>
        <w:t xml:space="preserve">אדוני, השר הרצוג. </w:t>
      </w:r>
    </w:p>
    <w:p w14:paraId="75F69F5B" w14:textId="77777777" w:rsidR="00E57BE9" w:rsidRPr="00E57BE9" w:rsidRDefault="00E57BE9" w:rsidP="00E57BE9">
      <w:pPr>
        <w:bidi/>
        <w:rPr>
          <w:rFonts w:cs="David" w:hint="cs"/>
          <w:rtl/>
        </w:rPr>
      </w:pPr>
    </w:p>
    <w:p w14:paraId="114C69B6" w14:textId="77777777" w:rsidR="00E57BE9" w:rsidRPr="00E57BE9" w:rsidRDefault="00E57BE9" w:rsidP="00E57BE9">
      <w:pPr>
        <w:pStyle w:val="Heading5"/>
        <w:jc w:val="left"/>
        <w:rPr>
          <w:rFonts w:hint="cs"/>
          <w:sz w:val="24"/>
          <w:rtl/>
        </w:rPr>
      </w:pPr>
      <w:r w:rsidRPr="00E57BE9">
        <w:rPr>
          <w:rFonts w:hint="cs"/>
          <w:sz w:val="24"/>
          <w:u w:val="single"/>
          <w:rtl/>
        </w:rPr>
        <w:t>יצחק הרצוג:</w:t>
      </w:r>
    </w:p>
    <w:p w14:paraId="3B802423" w14:textId="77777777" w:rsidR="00E57BE9" w:rsidRPr="00E57BE9" w:rsidRDefault="00E57BE9" w:rsidP="00E57BE9">
      <w:pPr>
        <w:pStyle w:val="Heading5"/>
        <w:jc w:val="left"/>
        <w:rPr>
          <w:rFonts w:hint="cs"/>
          <w:sz w:val="24"/>
          <w:rtl/>
        </w:rPr>
      </w:pPr>
    </w:p>
    <w:p w14:paraId="3DF73552" w14:textId="77777777" w:rsidR="00E57BE9" w:rsidRPr="00E57BE9" w:rsidRDefault="00E57BE9" w:rsidP="00E57BE9">
      <w:pPr>
        <w:bidi/>
        <w:rPr>
          <w:rFonts w:cs="David" w:hint="cs"/>
          <w:rtl/>
        </w:rPr>
      </w:pPr>
      <w:r w:rsidRPr="00E57BE9">
        <w:rPr>
          <w:rFonts w:cs="David" w:hint="cs"/>
          <w:rtl/>
        </w:rPr>
        <w:tab/>
        <w:t xml:space="preserve">יש לי שתי הערות קצרות. אני רוצה לומר לכם מזווית הממשלה שאנחנו נענים לאתגר שהציב בפנינו היושב ראש הזמני. אני לא רואה בזה דבר של יחסי ציבור, חבר הכנסת אורלב. אני חושב שנכון שבין שמשות נציג נושאים. הסכמתי להציג את סוגיות הרווחה ואת הערכת המצב החברתית, ואני בטוח שתסכים לחלק מהדברים. אני חושב שנכון וראוי שבתקופת הביניים הכנסת תשמע סקירות של שרים על דברים שהם בעלי משמעות, ולפתח סביבם דיון כדי שעם ישראל יידע לאן אנחנו הולכים. </w:t>
      </w:r>
    </w:p>
    <w:p w14:paraId="4FC56620" w14:textId="77777777" w:rsidR="00E57BE9" w:rsidRPr="00E57BE9" w:rsidRDefault="00E57BE9" w:rsidP="00E57BE9">
      <w:pPr>
        <w:bidi/>
        <w:rPr>
          <w:rFonts w:cs="David" w:hint="cs"/>
          <w:rtl/>
        </w:rPr>
      </w:pPr>
    </w:p>
    <w:p w14:paraId="62EBC392" w14:textId="77777777" w:rsidR="00E57BE9" w:rsidRPr="00E57BE9" w:rsidRDefault="00E57BE9" w:rsidP="00E57BE9">
      <w:pPr>
        <w:bidi/>
        <w:ind w:firstLine="567"/>
        <w:rPr>
          <w:rFonts w:cs="David" w:hint="cs"/>
          <w:rtl/>
        </w:rPr>
      </w:pPr>
      <w:r w:rsidRPr="00E57BE9">
        <w:rPr>
          <w:rFonts w:cs="David" w:hint="cs"/>
          <w:rtl/>
        </w:rPr>
        <w:t xml:space="preserve">הערה </w:t>
      </w:r>
      <w:proofErr w:type="spellStart"/>
      <w:r w:rsidRPr="00E57BE9">
        <w:rPr>
          <w:rFonts w:cs="David" w:hint="cs"/>
          <w:rtl/>
        </w:rPr>
        <w:t>שניה</w:t>
      </w:r>
      <w:proofErr w:type="spellEnd"/>
      <w:r w:rsidRPr="00E57BE9">
        <w:rPr>
          <w:rFonts w:cs="David" w:hint="cs"/>
          <w:rtl/>
        </w:rPr>
        <w:t xml:space="preserve">, אני מסב את תשומת ליבכם לתענית אסתר. לדעתי היא נופלת בסביבות יום האישה הבינלאומי ופורים. יש נוהל בכנסת לגבי המועדים האלה, צריך לקחת אותו בחשבון. </w:t>
      </w:r>
    </w:p>
    <w:p w14:paraId="09BAB21A" w14:textId="77777777" w:rsidR="00E57BE9" w:rsidRPr="00E57BE9" w:rsidRDefault="00E57BE9" w:rsidP="00E57BE9">
      <w:pPr>
        <w:bidi/>
        <w:ind w:firstLine="567"/>
        <w:rPr>
          <w:rFonts w:cs="David" w:hint="cs"/>
          <w:rtl/>
        </w:rPr>
      </w:pPr>
    </w:p>
    <w:p w14:paraId="5A4F3ECC" w14:textId="77777777" w:rsidR="00E57BE9" w:rsidRPr="00E57BE9" w:rsidRDefault="00E57BE9" w:rsidP="00E57BE9">
      <w:pPr>
        <w:bidi/>
        <w:rPr>
          <w:rFonts w:cs="David" w:hint="cs"/>
          <w:u w:val="single"/>
          <w:rtl/>
        </w:rPr>
      </w:pPr>
      <w:r w:rsidRPr="00E57BE9">
        <w:rPr>
          <w:rFonts w:cs="David"/>
          <w:u w:val="single"/>
          <w:rtl/>
        </w:rPr>
        <w:br w:type="page"/>
      </w:r>
      <w:r w:rsidRPr="00E57BE9">
        <w:rPr>
          <w:rFonts w:cs="David" w:hint="cs"/>
          <w:u w:val="single"/>
          <w:rtl/>
        </w:rPr>
        <w:t>היו"ר גדעון סער:</w:t>
      </w:r>
    </w:p>
    <w:p w14:paraId="2D291085" w14:textId="77777777" w:rsidR="00E57BE9" w:rsidRPr="00E57BE9" w:rsidRDefault="00E57BE9" w:rsidP="00E57BE9">
      <w:pPr>
        <w:bidi/>
        <w:ind w:firstLine="567"/>
        <w:rPr>
          <w:rFonts w:cs="David" w:hint="cs"/>
          <w:rtl/>
        </w:rPr>
      </w:pPr>
    </w:p>
    <w:p w14:paraId="1B6B9430" w14:textId="77777777" w:rsidR="00E57BE9" w:rsidRPr="00E57BE9" w:rsidRDefault="00E57BE9" w:rsidP="00E57BE9">
      <w:pPr>
        <w:bidi/>
        <w:ind w:firstLine="567"/>
        <w:rPr>
          <w:rFonts w:cs="David" w:hint="cs"/>
          <w:rtl/>
        </w:rPr>
      </w:pPr>
      <w:r w:rsidRPr="00E57BE9">
        <w:rPr>
          <w:rFonts w:cs="David" w:hint="cs"/>
          <w:rtl/>
        </w:rPr>
        <w:t xml:space="preserve">תודה רבה, אדוני השר. חבר הכנסת טיבי, בבקשה. </w:t>
      </w:r>
    </w:p>
    <w:p w14:paraId="0920AF10" w14:textId="77777777" w:rsidR="00E57BE9" w:rsidRPr="00E57BE9" w:rsidRDefault="00E57BE9" w:rsidP="00E57BE9">
      <w:pPr>
        <w:bidi/>
        <w:rPr>
          <w:rFonts w:cs="David" w:hint="cs"/>
          <w:rtl/>
        </w:rPr>
      </w:pPr>
    </w:p>
    <w:p w14:paraId="45E8A013" w14:textId="77777777" w:rsidR="00E57BE9" w:rsidRPr="00E57BE9" w:rsidRDefault="00E57BE9" w:rsidP="00E57BE9">
      <w:pPr>
        <w:bidi/>
        <w:rPr>
          <w:rFonts w:cs="David" w:hint="cs"/>
          <w:rtl/>
        </w:rPr>
      </w:pPr>
      <w:r w:rsidRPr="00E57BE9">
        <w:rPr>
          <w:rFonts w:cs="David" w:hint="cs"/>
          <w:u w:val="single"/>
          <w:rtl/>
        </w:rPr>
        <w:t>אחמד טיבי:</w:t>
      </w:r>
    </w:p>
    <w:p w14:paraId="0851D9A3" w14:textId="77777777" w:rsidR="00E57BE9" w:rsidRPr="00E57BE9" w:rsidRDefault="00E57BE9" w:rsidP="00E57BE9">
      <w:pPr>
        <w:bidi/>
        <w:rPr>
          <w:rFonts w:cs="David" w:hint="cs"/>
          <w:rtl/>
        </w:rPr>
      </w:pPr>
    </w:p>
    <w:p w14:paraId="471708CC" w14:textId="77777777" w:rsidR="00E57BE9" w:rsidRPr="00E57BE9" w:rsidRDefault="00E57BE9" w:rsidP="00E57BE9">
      <w:pPr>
        <w:bidi/>
        <w:rPr>
          <w:rFonts w:cs="David" w:hint="cs"/>
          <w:rtl/>
        </w:rPr>
      </w:pPr>
      <w:r w:rsidRPr="00E57BE9">
        <w:rPr>
          <w:rFonts w:cs="David" w:hint="cs"/>
          <w:rtl/>
        </w:rPr>
        <w:tab/>
        <w:t xml:space="preserve">תודה. אדוני היושב ראש, בכל כנסת תמצא את הכתב </w:t>
      </w:r>
      <w:proofErr w:type="spellStart"/>
      <w:r w:rsidRPr="00E57BE9">
        <w:rPr>
          <w:rFonts w:cs="David" w:hint="cs"/>
          <w:rtl/>
        </w:rPr>
        <w:t>הפרלמנטרי</w:t>
      </w:r>
      <w:proofErr w:type="spellEnd"/>
      <w:r w:rsidRPr="00E57BE9">
        <w:rPr>
          <w:rFonts w:cs="David" w:hint="cs"/>
          <w:rtl/>
        </w:rPr>
        <w:t xml:space="preserve"> הזריז וחבר הכנסת המזורז שיתנדב להשמיץ את הכנסת עוד לפני שהיא התחילה. אני מציע לחברי הכנסת החדשים להתאזר בסבלנות, לראות איך עובדת הכנסת, לא להצטדק, לא לרוץ - - -</w:t>
      </w:r>
    </w:p>
    <w:p w14:paraId="59B957FE" w14:textId="77777777" w:rsidR="00E57BE9" w:rsidRPr="00E57BE9" w:rsidRDefault="00E57BE9" w:rsidP="00E57BE9">
      <w:pPr>
        <w:bidi/>
        <w:rPr>
          <w:rFonts w:cs="David" w:hint="cs"/>
          <w:rtl/>
        </w:rPr>
      </w:pPr>
    </w:p>
    <w:p w14:paraId="36719BF7" w14:textId="77777777" w:rsidR="00E57BE9" w:rsidRPr="00E57BE9" w:rsidRDefault="00E57BE9" w:rsidP="00E57BE9">
      <w:pPr>
        <w:bidi/>
        <w:rPr>
          <w:rFonts w:cs="David" w:hint="cs"/>
          <w:rtl/>
        </w:rPr>
      </w:pPr>
      <w:r w:rsidRPr="00E57BE9">
        <w:rPr>
          <w:rFonts w:cs="David" w:hint="cs"/>
          <w:u w:val="single"/>
          <w:rtl/>
        </w:rPr>
        <w:t>אמנון כהן:</w:t>
      </w:r>
    </w:p>
    <w:p w14:paraId="3F7933C3" w14:textId="77777777" w:rsidR="00E57BE9" w:rsidRPr="00E57BE9" w:rsidRDefault="00E57BE9" w:rsidP="00E57BE9">
      <w:pPr>
        <w:bidi/>
        <w:rPr>
          <w:rFonts w:cs="David" w:hint="cs"/>
          <w:rtl/>
        </w:rPr>
      </w:pPr>
    </w:p>
    <w:p w14:paraId="27C3A24C" w14:textId="77777777" w:rsidR="00E57BE9" w:rsidRPr="00E57BE9" w:rsidRDefault="00E57BE9" w:rsidP="00E57BE9">
      <w:pPr>
        <w:bidi/>
        <w:rPr>
          <w:rFonts w:cs="David" w:hint="cs"/>
          <w:rtl/>
        </w:rPr>
      </w:pPr>
      <w:r w:rsidRPr="00E57BE9">
        <w:rPr>
          <w:rFonts w:cs="David" w:hint="cs"/>
          <w:rtl/>
        </w:rPr>
        <w:tab/>
        <w:t xml:space="preserve"> הם עוד לא דיברו. </w:t>
      </w:r>
    </w:p>
    <w:p w14:paraId="17360B03" w14:textId="77777777" w:rsidR="00E57BE9" w:rsidRPr="00E57BE9" w:rsidRDefault="00E57BE9" w:rsidP="00E57BE9">
      <w:pPr>
        <w:bidi/>
        <w:rPr>
          <w:rFonts w:cs="David" w:hint="cs"/>
          <w:rtl/>
        </w:rPr>
      </w:pPr>
    </w:p>
    <w:p w14:paraId="0F513DEC" w14:textId="77777777" w:rsidR="00E57BE9" w:rsidRPr="00E57BE9" w:rsidRDefault="00E57BE9" w:rsidP="00E57BE9">
      <w:pPr>
        <w:bidi/>
        <w:rPr>
          <w:rFonts w:cs="David" w:hint="cs"/>
          <w:rtl/>
        </w:rPr>
      </w:pPr>
      <w:r w:rsidRPr="00E57BE9">
        <w:rPr>
          <w:rFonts w:cs="David" w:hint="cs"/>
          <w:u w:val="single"/>
          <w:rtl/>
        </w:rPr>
        <w:t>אחמד טיבי:</w:t>
      </w:r>
    </w:p>
    <w:p w14:paraId="3AC13351" w14:textId="77777777" w:rsidR="00E57BE9" w:rsidRPr="00E57BE9" w:rsidRDefault="00E57BE9" w:rsidP="00E57BE9">
      <w:pPr>
        <w:bidi/>
        <w:rPr>
          <w:rFonts w:cs="David" w:hint="cs"/>
          <w:rtl/>
        </w:rPr>
      </w:pPr>
    </w:p>
    <w:p w14:paraId="20DA8730" w14:textId="77777777" w:rsidR="00E57BE9" w:rsidRPr="00E57BE9" w:rsidRDefault="00E57BE9" w:rsidP="00E57BE9">
      <w:pPr>
        <w:bidi/>
        <w:rPr>
          <w:rFonts w:cs="David" w:hint="cs"/>
          <w:rtl/>
        </w:rPr>
      </w:pPr>
      <w:r w:rsidRPr="00E57BE9">
        <w:rPr>
          <w:rFonts w:cs="David" w:hint="cs"/>
          <w:rtl/>
        </w:rPr>
        <w:tab/>
        <w:t xml:space="preserve"> דיברו, דיברו. אני יודע על מה אני מדבר. אל"ף, זו לא בושה שהכנסת תצא לחופשה. יש חברי כנסת שעד עכשיו לא נחו, אני אחד מהם. יש חברי כנסת שהם ראשי מפלגות, שהם בקשר יומיומי עם הציבור, מכתתים את רגליהם בכל יישוב ובכל כפר. אנחנו עובדים קשה, רבותיי. יש אנשים שיושבים בבתי קפה בתל אביב ונבחרים ברשימות גדולות, ובסופו של דבר מופתעים כשבאים לכנסת ורואים שלפעמים יש חופשות, יש חלון של שעתיים. זו קריאה קולגיאלית לחברי הכנסת. </w:t>
      </w:r>
    </w:p>
    <w:p w14:paraId="7A811154" w14:textId="77777777" w:rsidR="00E57BE9" w:rsidRPr="00E57BE9" w:rsidRDefault="00E57BE9" w:rsidP="00E57BE9">
      <w:pPr>
        <w:bidi/>
        <w:rPr>
          <w:rFonts w:cs="David" w:hint="cs"/>
          <w:rtl/>
        </w:rPr>
      </w:pPr>
    </w:p>
    <w:p w14:paraId="4482BC00" w14:textId="77777777" w:rsidR="00E57BE9" w:rsidRPr="00E57BE9" w:rsidRDefault="00E57BE9" w:rsidP="00E57BE9">
      <w:pPr>
        <w:bidi/>
        <w:ind w:firstLine="567"/>
        <w:rPr>
          <w:rFonts w:cs="David" w:hint="cs"/>
          <w:rtl/>
        </w:rPr>
      </w:pPr>
      <w:r w:rsidRPr="00E57BE9">
        <w:rPr>
          <w:rFonts w:cs="David" w:hint="cs"/>
          <w:rtl/>
        </w:rPr>
        <w:t xml:space="preserve">הנושא השני הוא הצעות דחופות ועבודת הכנסת. עצם העלאת נושאים היא אמירה של הכנסת. עצם העלאת הנושא של פיטורי עובדים, סגירת מפעלים </w:t>
      </w:r>
      <w:r w:rsidRPr="00E57BE9">
        <w:rPr>
          <w:rFonts w:cs="David"/>
          <w:rtl/>
        </w:rPr>
        <w:t>–</w:t>
      </w:r>
      <w:r w:rsidRPr="00E57BE9">
        <w:rPr>
          <w:rFonts w:cs="David" w:hint="cs"/>
          <w:rtl/>
        </w:rPr>
        <w:t xml:space="preserve"> זו אמירה של הכנסת. הבעיה היא לאיזו ועדה להעביר? הרי במדינת ישראל הכול ביטחוני, אפשר להעביר את הכול לוועדת החוץ והביטחון. בכנסת רגילה מיד מעבירים לוועדה? הרי לפעמים מעבירים למליאה ולוקח חודשים עד שדנים בזה עוד פעם. </w:t>
      </w:r>
    </w:p>
    <w:p w14:paraId="667328D6" w14:textId="77777777" w:rsidR="00E57BE9" w:rsidRPr="00E57BE9" w:rsidRDefault="00E57BE9" w:rsidP="00E57BE9">
      <w:pPr>
        <w:bidi/>
        <w:ind w:firstLine="567"/>
        <w:rPr>
          <w:rFonts w:cs="David" w:hint="cs"/>
          <w:rtl/>
        </w:rPr>
      </w:pPr>
    </w:p>
    <w:p w14:paraId="6AF2759A" w14:textId="77777777" w:rsidR="00E57BE9" w:rsidRPr="00E57BE9" w:rsidRDefault="00E57BE9" w:rsidP="00E57BE9">
      <w:pPr>
        <w:bidi/>
        <w:rPr>
          <w:rFonts w:cs="David" w:hint="cs"/>
          <w:rtl/>
        </w:rPr>
      </w:pPr>
      <w:r w:rsidRPr="00E57BE9">
        <w:rPr>
          <w:rFonts w:cs="David" w:hint="cs"/>
          <w:u w:val="single"/>
          <w:rtl/>
        </w:rPr>
        <w:t>זבולון אורלב:</w:t>
      </w:r>
    </w:p>
    <w:p w14:paraId="7296894E" w14:textId="77777777" w:rsidR="00E57BE9" w:rsidRPr="00E57BE9" w:rsidRDefault="00E57BE9" w:rsidP="00E57BE9">
      <w:pPr>
        <w:bidi/>
        <w:rPr>
          <w:rFonts w:cs="David" w:hint="cs"/>
          <w:rtl/>
        </w:rPr>
      </w:pPr>
    </w:p>
    <w:p w14:paraId="141E78FD" w14:textId="77777777" w:rsidR="00E57BE9" w:rsidRPr="00E57BE9" w:rsidRDefault="00E57BE9" w:rsidP="00E57BE9">
      <w:pPr>
        <w:bidi/>
        <w:rPr>
          <w:rFonts w:cs="David" w:hint="cs"/>
          <w:rtl/>
        </w:rPr>
      </w:pPr>
      <w:r w:rsidRPr="00E57BE9">
        <w:rPr>
          <w:rFonts w:cs="David" w:hint="cs"/>
          <w:rtl/>
        </w:rPr>
        <w:tab/>
        <w:t xml:space="preserve">לפעמים גם שנים. </w:t>
      </w:r>
    </w:p>
    <w:p w14:paraId="70143AEE" w14:textId="77777777" w:rsidR="00E57BE9" w:rsidRPr="00E57BE9" w:rsidRDefault="00E57BE9" w:rsidP="00E57BE9">
      <w:pPr>
        <w:bidi/>
        <w:rPr>
          <w:rFonts w:cs="David" w:hint="cs"/>
          <w:rtl/>
        </w:rPr>
      </w:pPr>
    </w:p>
    <w:p w14:paraId="53259F11" w14:textId="77777777" w:rsidR="00E57BE9" w:rsidRPr="00E57BE9" w:rsidRDefault="00E57BE9" w:rsidP="00E57BE9">
      <w:pPr>
        <w:bidi/>
        <w:rPr>
          <w:rFonts w:cs="David" w:hint="cs"/>
          <w:rtl/>
        </w:rPr>
      </w:pPr>
      <w:r w:rsidRPr="00E57BE9">
        <w:rPr>
          <w:rFonts w:cs="David" w:hint="cs"/>
          <w:u w:val="single"/>
          <w:rtl/>
        </w:rPr>
        <w:t xml:space="preserve">עתניאל </w:t>
      </w:r>
      <w:proofErr w:type="spellStart"/>
      <w:r w:rsidRPr="00E57BE9">
        <w:rPr>
          <w:rFonts w:cs="David" w:hint="cs"/>
          <w:u w:val="single"/>
          <w:rtl/>
        </w:rPr>
        <w:t>שנלר</w:t>
      </w:r>
      <w:proofErr w:type="spellEnd"/>
      <w:r w:rsidRPr="00E57BE9">
        <w:rPr>
          <w:rFonts w:cs="David" w:hint="cs"/>
          <w:u w:val="single"/>
          <w:rtl/>
        </w:rPr>
        <w:t>:</w:t>
      </w:r>
    </w:p>
    <w:p w14:paraId="65542A83" w14:textId="77777777" w:rsidR="00E57BE9" w:rsidRPr="00E57BE9" w:rsidRDefault="00E57BE9" w:rsidP="00E57BE9">
      <w:pPr>
        <w:bidi/>
        <w:rPr>
          <w:rFonts w:cs="David" w:hint="cs"/>
          <w:rtl/>
        </w:rPr>
      </w:pPr>
    </w:p>
    <w:p w14:paraId="68EFCD89" w14:textId="77777777" w:rsidR="00E57BE9" w:rsidRPr="00E57BE9" w:rsidRDefault="00E57BE9" w:rsidP="00E57BE9">
      <w:pPr>
        <w:bidi/>
        <w:rPr>
          <w:rFonts w:cs="David" w:hint="cs"/>
          <w:rtl/>
        </w:rPr>
      </w:pPr>
      <w:r w:rsidRPr="00E57BE9">
        <w:rPr>
          <w:rFonts w:cs="David" w:hint="cs"/>
          <w:rtl/>
        </w:rPr>
        <w:tab/>
        <w:t>חבר הכנסת טיבי, מותר להשמיץ את הכנסת?</w:t>
      </w:r>
    </w:p>
    <w:p w14:paraId="52ACFAD4" w14:textId="77777777" w:rsidR="00E57BE9" w:rsidRPr="00E57BE9" w:rsidRDefault="00E57BE9" w:rsidP="00E57BE9">
      <w:pPr>
        <w:bidi/>
        <w:rPr>
          <w:rFonts w:cs="David" w:hint="cs"/>
          <w:rtl/>
        </w:rPr>
      </w:pPr>
    </w:p>
    <w:p w14:paraId="511F6CBC" w14:textId="77777777" w:rsidR="00E57BE9" w:rsidRPr="00E57BE9" w:rsidRDefault="00E57BE9" w:rsidP="00E57BE9">
      <w:pPr>
        <w:bidi/>
        <w:rPr>
          <w:rFonts w:cs="David" w:hint="cs"/>
          <w:rtl/>
        </w:rPr>
      </w:pPr>
      <w:r w:rsidRPr="00E57BE9">
        <w:rPr>
          <w:rFonts w:cs="David" w:hint="cs"/>
          <w:u w:val="single"/>
          <w:rtl/>
        </w:rPr>
        <w:t>אחמד טיבי:</w:t>
      </w:r>
    </w:p>
    <w:p w14:paraId="3D9B3A58" w14:textId="77777777" w:rsidR="00E57BE9" w:rsidRPr="00E57BE9" w:rsidRDefault="00E57BE9" w:rsidP="00E57BE9">
      <w:pPr>
        <w:bidi/>
        <w:rPr>
          <w:rFonts w:cs="David" w:hint="cs"/>
          <w:rtl/>
        </w:rPr>
      </w:pPr>
    </w:p>
    <w:p w14:paraId="071A17D7" w14:textId="77777777" w:rsidR="00E57BE9" w:rsidRPr="00E57BE9" w:rsidRDefault="00E57BE9" w:rsidP="00E57BE9">
      <w:pPr>
        <w:bidi/>
        <w:rPr>
          <w:rFonts w:cs="David" w:hint="cs"/>
          <w:rtl/>
        </w:rPr>
      </w:pPr>
      <w:r w:rsidRPr="00E57BE9">
        <w:rPr>
          <w:rFonts w:cs="David" w:hint="cs"/>
          <w:rtl/>
        </w:rPr>
        <w:tab/>
        <w:t xml:space="preserve"> זו לא השמצה. יכול להיות שלאדוני אין חוש הומור. גם הנושא של שאילתות - אפשר להרחיב את המסגרת הזאת. מדובר רק בכמה שבועות, אפשר לצקת תוכן בשבועיים-שלושה האלה. אני מאחל למר נתניהו להצליח בהרכבת ממשלה בהרכב של 65. חשוב שליברמן יהיה שר החוץ של הממשלה הזו. זה חשוב, רבותיי.  </w:t>
      </w:r>
    </w:p>
    <w:p w14:paraId="0F114CBB" w14:textId="77777777" w:rsidR="00E57BE9" w:rsidRPr="00E57BE9" w:rsidRDefault="00E57BE9" w:rsidP="00E57BE9">
      <w:pPr>
        <w:bidi/>
        <w:rPr>
          <w:rFonts w:cs="David" w:hint="cs"/>
          <w:rtl/>
        </w:rPr>
      </w:pPr>
    </w:p>
    <w:p w14:paraId="25B94933"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5039E3E5" w14:textId="77777777" w:rsidR="00E57BE9" w:rsidRPr="00E57BE9" w:rsidRDefault="00E57BE9" w:rsidP="00E57BE9">
      <w:pPr>
        <w:bidi/>
        <w:rPr>
          <w:rFonts w:cs="David" w:hint="cs"/>
          <w:rtl/>
        </w:rPr>
      </w:pPr>
    </w:p>
    <w:p w14:paraId="57E8B523" w14:textId="77777777" w:rsidR="00E57BE9" w:rsidRPr="00E57BE9" w:rsidRDefault="00E57BE9" w:rsidP="00E57BE9">
      <w:pPr>
        <w:bidi/>
        <w:rPr>
          <w:rFonts w:cs="David" w:hint="cs"/>
          <w:rtl/>
        </w:rPr>
      </w:pPr>
      <w:r w:rsidRPr="00E57BE9">
        <w:rPr>
          <w:rFonts w:cs="David" w:hint="cs"/>
          <w:rtl/>
        </w:rPr>
        <w:tab/>
        <w:t xml:space="preserve">חבר הכנסת </w:t>
      </w:r>
      <w:proofErr w:type="spellStart"/>
      <w:r w:rsidRPr="00E57BE9">
        <w:rPr>
          <w:rFonts w:cs="David" w:hint="cs"/>
          <w:rtl/>
        </w:rPr>
        <w:t>אלקין</w:t>
      </w:r>
      <w:proofErr w:type="spellEnd"/>
      <w:r w:rsidRPr="00E57BE9">
        <w:rPr>
          <w:rFonts w:cs="David" w:hint="cs"/>
          <w:rtl/>
        </w:rPr>
        <w:t xml:space="preserve">, בבקשה. </w:t>
      </w:r>
    </w:p>
    <w:p w14:paraId="1579DD9A" w14:textId="77777777" w:rsidR="00E57BE9" w:rsidRPr="00E57BE9" w:rsidRDefault="00E57BE9" w:rsidP="00E57BE9">
      <w:pPr>
        <w:bidi/>
        <w:rPr>
          <w:rFonts w:cs="David" w:hint="cs"/>
          <w:rtl/>
        </w:rPr>
      </w:pPr>
    </w:p>
    <w:p w14:paraId="7F372745" w14:textId="77777777" w:rsidR="00E57BE9" w:rsidRPr="00E57BE9" w:rsidRDefault="00E57BE9" w:rsidP="00E57BE9">
      <w:pPr>
        <w:bidi/>
        <w:rPr>
          <w:rFonts w:cs="David" w:hint="cs"/>
          <w:u w:val="single"/>
          <w:rtl/>
        </w:rPr>
      </w:pPr>
      <w:r w:rsidRPr="00E57BE9">
        <w:rPr>
          <w:rFonts w:cs="David" w:hint="cs"/>
          <w:u w:val="single"/>
          <w:rtl/>
        </w:rPr>
        <w:t xml:space="preserve">זאב </w:t>
      </w:r>
      <w:proofErr w:type="spellStart"/>
      <w:r w:rsidRPr="00E57BE9">
        <w:rPr>
          <w:rFonts w:cs="David" w:hint="cs"/>
          <w:u w:val="single"/>
          <w:rtl/>
        </w:rPr>
        <w:t>אלקין</w:t>
      </w:r>
      <w:proofErr w:type="spellEnd"/>
      <w:r w:rsidRPr="00E57BE9">
        <w:rPr>
          <w:rFonts w:cs="David" w:hint="cs"/>
          <w:u w:val="single"/>
          <w:rtl/>
        </w:rPr>
        <w:t>:</w:t>
      </w:r>
    </w:p>
    <w:p w14:paraId="01EA8977" w14:textId="77777777" w:rsidR="00E57BE9" w:rsidRPr="00E57BE9" w:rsidRDefault="00E57BE9" w:rsidP="00E57BE9">
      <w:pPr>
        <w:bidi/>
        <w:rPr>
          <w:rFonts w:cs="David" w:hint="cs"/>
          <w:rtl/>
        </w:rPr>
      </w:pPr>
    </w:p>
    <w:p w14:paraId="1DA85666" w14:textId="77777777" w:rsidR="00E57BE9" w:rsidRPr="00E57BE9" w:rsidRDefault="00E57BE9" w:rsidP="00E57BE9">
      <w:pPr>
        <w:bidi/>
        <w:rPr>
          <w:rFonts w:cs="David" w:hint="cs"/>
          <w:rtl/>
        </w:rPr>
      </w:pPr>
      <w:r w:rsidRPr="00E57BE9">
        <w:rPr>
          <w:rFonts w:cs="David" w:hint="cs"/>
          <w:rtl/>
        </w:rPr>
        <w:tab/>
        <w:t xml:space="preserve">תודה רבה, אדוני. אקצר, כי אין טעם לחזור על דברים שכבר נאמרו כאן. אתייחס בקצרה לסוגיה שהתייחס אליה חבר הכנסת גפני, והיא סוגיית הפגרה. אני חושב שאם מישהו ירצה לשקול את קיצור הפגרה כדאי לעשות את זה לא לפני הפסח אלא אחריו, כי אז התועלת בעניין הזה תהיה רבה הרבה יותר.  </w:t>
      </w:r>
    </w:p>
    <w:p w14:paraId="5E075B6D" w14:textId="77777777" w:rsidR="00E57BE9" w:rsidRPr="00E57BE9" w:rsidRDefault="00E57BE9" w:rsidP="00E57BE9">
      <w:pPr>
        <w:bidi/>
        <w:rPr>
          <w:rFonts w:cs="David" w:hint="cs"/>
          <w:rtl/>
        </w:rPr>
      </w:pPr>
    </w:p>
    <w:p w14:paraId="5B4B434E"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7161F7F3" w14:textId="77777777" w:rsidR="00E57BE9" w:rsidRPr="00E57BE9" w:rsidRDefault="00E57BE9" w:rsidP="00E57BE9">
      <w:pPr>
        <w:bidi/>
        <w:rPr>
          <w:rFonts w:cs="David" w:hint="cs"/>
          <w:u w:val="single"/>
          <w:rtl/>
        </w:rPr>
      </w:pPr>
    </w:p>
    <w:p w14:paraId="567225B4" w14:textId="77777777" w:rsidR="00E57BE9" w:rsidRPr="00E57BE9" w:rsidRDefault="00E57BE9" w:rsidP="00E57BE9">
      <w:pPr>
        <w:bidi/>
        <w:rPr>
          <w:rFonts w:cs="David" w:hint="cs"/>
          <w:rtl/>
        </w:rPr>
      </w:pPr>
      <w:r w:rsidRPr="00E57BE9">
        <w:rPr>
          <w:rFonts w:cs="David" w:hint="cs"/>
          <w:rtl/>
        </w:rPr>
        <w:tab/>
        <w:t xml:space="preserve"> אדוני כנראה שכח שהוא משתייך בכנסת הזאת לקואליציה שהוא מציע לקצר את הפגרה? </w:t>
      </w:r>
    </w:p>
    <w:p w14:paraId="741D511D" w14:textId="77777777" w:rsidR="00E57BE9" w:rsidRPr="00E57BE9" w:rsidRDefault="00E57BE9" w:rsidP="00E57BE9">
      <w:pPr>
        <w:bidi/>
        <w:rPr>
          <w:rFonts w:cs="David" w:hint="cs"/>
          <w:rtl/>
        </w:rPr>
      </w:pPr>
    </w:p>
    <w:p w14:paraId="23BDC6DD" w14:textId="77777777" w:rsidR="00E57BE9" w:rsidRPr="00E57BE9" w:rsidRDefault="00E57BE9" w:rsidP="00E57BE9">
      <w:pPr>
        <w:bidi/>
        <w:rPr>
          <w:rFonts w:cs="David" w:hint="cs"/>
          <w:u w:val="single"/>
          <w:rtl/>
        </w:rPr>
      </w:pPr>
      <w:r w:rsidRPr="00E57BE9">
        <w:rPr>
          <w:rFonts w:cs="David" w:hint="cs"/>
          <w:u w:val="single"/>
          <w:rtl/>
        </w:rPr>
        <w:t xml:space="preserve">זאב </w:t>
      </w:r>
      <w:proofErr w:type="spellStart"/>
      <w:r w:rsidRPr="00E57BE9">
        <w:rPr>
          <w:rFonts w:cs="David" w:hint="cs"/>
          <w:u w:val="single"/>
          <w:rtl/>
        </w:rPr>
        <w:t>אלקין</w:t>
      </w:r>
      <w:proofErr w:type="spellEnd"/>
      <w:r w:rsidRPr="00E57BE9">
        <w:rPr>
          <w:rFonts w:cs="David" w:hint="cs"/>
          <w:u w:val="single"/>
          <w:rtl/>
        </w:rPr>
        <w:t>:</w:t>
      </w:r>
    </w:p>
    <w:p w14:paraId="4282D38B" w14:textId="77777777" w:rsidR="00E57BE9" w:rsidRPr="00E57BE9" w:rsidRDefault="00E57BE9" w:rsidP="00E57BE9">
      <w:pPr>
        <w:bidi/>
        <w:rPr>
          <w:rFonts w:cs="David" w:hint="cs"/>
          <w:rtl/>
        </w:rPr>
      </w:pPr>
    </w:p>
    <w:p w14:paraId="2FFA4B5F" w14:textId="77777777" w:rsidR="00E57BE9" w:rsidRPr="00E57BE9" w:rsidRDefault="00E57BE9" w:rsidP="00E57BE9">
      <w:pPr>
        <w:bidi/>
        <w:ind w:firstLine="567"/>
        <w:rPr>
          <w:rFonts w:cs="David" w:hint="cs"/>
          <w:rtl/>
        </w:rPr>
      </w:pPr>
      <w:r w:rsidRPr="00E57BE9">
        <w:rPr>
          <w:rFonts w:cs="David" w:hint="cs"/>
          <w:rtl/>
        </w:rPr>
        <w:t xml:space="preserve">תודה רבה, אדוני היושב ראש. לא שכחתי. כחבר בקואליציה אני יודע שהקואליציה תצטרך לעסוק בתקציב, ולכן אם לשקול קיצור הפגרה צריכים לשקול את זה לכיוון הזה. </w:t>
      </w:r>
    </w:p>
    <w:p w14:paraId="302A471E" w14:textId="77777777" w:rsidR="00E57BE9" w:rsidRPr="00E57BE9" w:rsidRDefault="00E57BE9" w:rsidP="00E57BE9">
      <w:pPr>
        <w:bidi/>
        <w:ind w:firstLine="567"/>
        <w:rPr>
          <w:rFonts w:cs="David" w:hint="cs"/>
          <w:rtl/>
        </w:rPr>
      </w:pPr>
    </w:p>
    <w:p w14:paraId="60F707F0"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7FF86B4F" w14:textId="77777777" w:rsidR="00E57BE9" w:rsidRPr="00E57BE9" w:rsidRDefault="00E57BE9" w:rsidP="00E57BE9">
      <w:pPr>
        <w:bidi/>
        <w:ind w:firstLine="567"/>
        <w:rPr>
          <w:rFonts w:cs="David" w:hint="cs"/>
          <w:rtl/>
        </w:rPr>
      </w:pPr>
    </w:p>
    <w:p w14:paraId="7839AFD4" w14:textId="77777777" w:rsidR="00E57BE9" w:rsidRPr="00E57BE9" w:rsidRDefault="00E57BE9" w:rsidP="00E57BE9">
      <w:pPr>
        <w:bidi/>
        <w:ind w:firstLine="567"/>
        <w:rPr>
          <w:rFonts w:cs="David" w:hint="cs"/>
          <w:rtl/>
        </w:rPr>
      </w:pPr>
      <w:r w:rsidRPr="00E57BE9">
        <w:rPr>
          <w:rFonts w:cs="David" w:hint="cs"/>
          <w:rtl/>
        </w:rPr>
        <w:t xml:space="preserve">תודה רבה. חבר הכנסת צחי הנגבי, בבקשה. </w:t>
      </w:r>
    </w:p>
    <w:p w14:paraId="581B5B37" w14:textId="77777777" w:rsidR="00E57BE9" w:rsidRPr="00E57BE9" w:rsidRDefault="00E57BE9" w:rsidP="00E57BE9">
      <w:pPr>
        <w:bidi/>
        <w:rPr>
          <w:rFonts w:cs="David" w:hint="cs"/>
          <w:rtl/>
        </w:rPr>
      </w:pPr>
    </w:p>
    <w:p w14:paraId="2C8728EB" w14:textId="77777777" w:rsidR="00E57BE9" w:rsidRPr="00E57BE9" w:rsidRDefault="00E57BE9" w:rsidP="00E57BE9">
      <w:pPr>
        <w:pStyle w:val="Heading5"/>
        <w:jc w:val="left"/>
        <w:rPr>
          <w:rFonts w:hint="cs"/>
          <w:sz w:val="24"/>
          <w:rtl/>
        </w:rPr>
      </w:pPr>
      <w:r w:rsidRPr="00E57BE9">
        <w:rPr>
          <w:rFonts w:hint="cs"/>
          <w:sz w:val="24"/>
          <w:u w:val="single"/>
          <w:rtl/>
        </w:rPr>
        <w:t>צחי הנגבי:</w:t>
      </w:r>
    </w:p>
    <w:p w14:paraId="58399457" w14:textId="77777777" w:rsidR="00E57BE9" w:rsidRPr="00E57BE9" w:rsidRDefault="00E57BE9" w:rsidP="00E57BE9">
      <w:pPr>
        <w:pStyle w:val="Heading5"/>
        <w:jc w:val="left"/>
        <w:rPr>
          <w:rFonts w:hint="cs"/>
          <w:sz w:val="24"/>
          <w:rtl/>
        </w:rPr>
      </w:pPr>
    </w:p>
    <w:p w14:paraId="33FCA6B2" w14:textId="77777777" w:rsidR="00E57BE9" w:rsidRPr="00E57BE9" w:rsidRDefault="00E57BE9" w:rsidP="00E57BE9">
      <w:pPr>
        <w:bidi/>
        <w:rPr>
          <w:rFonts w:cs="David" w:hint="cs"/>
          <w:rtl/>
        </w:rPr>
      </w:pPr>
      <w:r w:rsidRPr="00E57BE9">
        <w:rPr>
          <w:rFonts w:cs="David" w:hint="cs"/>
          <w:rtl/>
        </w:rPr>
        <w:tab/>
        <w:t>לא הבנתי, ההליך של החלת דין רציפות על הצעות חוק, בין אם הצעות חוק של הממשלה או הצעות חוק שעברו בקריאה ראשונה בכנסת הקודמת, הוא דבר שניתן לעשות במהלך הזמן הזה?</w:t>
      </w:r>
    </w:p>
    <w:p w14:paraId="7E93D360" w14:textId="77777777" w:rsidR="00E57BE9" w:rsidRPr="00E57BE9" w:rsidRDefault="00E57BE9" w:rsidP="00E57BE9">
      <w:pPr>
        <w:bidi/>
        <w:rPr>
          <w:rFonts w:cs="David" w:hint="cs"/>
          <w:rtl/>
        </w:rPr>
      </w:pPr>
    </w:p>
    <w:p w14:paraId="08210C7B"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76E86EDF" w14:textId="77777777" w:rsidR="00E57BE9" w:rsidRPr="00E57BE9" w:rsidRDefault="00E57BE9" w:rsidP="00E57BE9">
      <w:pPr>
        <w:bidi/>
        <w:rPr>
          <w:rFonts w:cs="David" w:hint="cs"/>
          <w:u w:val="single"/>
          <w:rtl/>
        </w:rPr>
      </w:pPr>
    </w:p>
    <w:p w14:paraId="4DF256F3" w14:textId="77777777" w:rsidR="00E57BE9" w:rsidRPr="00E57BE9" w:rsidRDefault="00E57BE9" w:rsidP="00E57BE9">
      <w:pPr>
        <w:bidi/>
        <w:rPr>
          <w:rFonts w:cs="David" w:hint="cs"/>
          <w:rtl/>
        </w:rPr>
      </w:pPr>
      <w:r w:rsidRPr="00E57BE9">
        <w:rPr>
          <w:rFonts w:cs="David" w:hint="cs"/>
          <w:rtl/>
        </w:rPr>
        <w:tab/>
        <w:t xml:space="preserve"> הוא ניתן, בשתי הוועדות הזמניות שנקים בשבוע הבא. אני מציע שנבחר דברים שאנחנו מסכימים עליהם, שהם לא קונטרוברסליים, ממשלתיים. </w:t>
      </w:r>
    </w:p>
    <w:p w14:paraId="64FE7E85" w14:textId="77777777" w:rsidR="00E57BE9" w:rsidRPr="00E57BE9" w:rsidRDefault="00E57BE9" w:rsidP="00E57BE9">
      <w:pPr>
        <w:bidi/>
        <w:rPr>
          <w:rFonts w:cs="David" w:hint="cs"/>
          <w:rtl/>
        </w:rPr>
      </w:pPr>
    </w:p>
    <w:p w14:paraId="124890C8" w14:textId="77777777" w:rsidR="00E57BE9" w:rsidRPr="00E57BE9" w:rsidRDefault="00E57BE9" w:rsidP="00E57BE9">
      <w:pPr>
        <w:pStyle w:val="Heading5"/>
        <w:jc w:val="left"/>
        <w:rPr>
          <w:rFonts w:hint="cs"/>
          <w:sz w:val="24"/>
          <w:rtl/>
        </w:rPr>
      </w:pPr>
      <w:r w:rsidRPr="00E57BE9">
        <w:rPr>
          <w:rFonts w:hint="cs"/>
          <w:sz w:val="24"/>
          <w:u w:val="single"/>
          <w:rtl/>
        </w:rPr>
        <w:t>צחי הנגבי:</w:t>
      </w:r>
    </w:p>
    <w:p w14:paraId="04E701AE" w14:textId="77777777" w:rsidR="00E57BE9" w:rsidRPr="00E57BE9" w:rsidRDefault="00E57BE9" w:rsidP="00E57BE9">
      <w:pPr>
        <w:pStyle w:val="Heading5"/>
        <w:jc w:val="left"/>
        <w:rPr>
          <w:rFonts w:hint="cs"/>
          <w:sz w:val="24"/>
          <w:rtl/>
        </w:rPr>
      </w:pPr>
    </w:p>
    <w:p w14:paraId="2D382C74" w14:textId="77777777" w:rsidR="00E57BE9" w:rsidRPr="00E57BE9" w:rsidRDefault="00E57BE9" w:rsidP="00E57BE9">
      <w:pPr>
        <w:bidi/>
        <w:rPr>
          <w:rFonts w:cs="David" w:hint="cs"/>
          <w:rtl/>
        </w:rPr>
      </w:pPr>
      <w:r w:rsidRPr="00E57BE9">
        <w:rPr>
          <w:rFonts w:cs="David" w:hint="cs"/>
          <w:rtl/>
        </w:rPr>
        <w:tab/>
        <w:t xml:space="preserve"> יש הצעות חוק שעברו בקריאה ראשונה אצלי בוועדה, בתמיכה משותפת של קואליציה ואופוזיציה. הן ממתינות. </w:t>
      </w:r>
    </w:p>
    <w:p w14:paraId="5F0E397A" w14:textId="77777777" w:rsidR="00E57BE9" w:rsidRPr="00E57BE9" w:rsidRDefault="00E57BE9" w:rsidP="00E57BE9">
      <w:pPr>
        <w:bidi/>
        <w:rPr>
          <w:rFonts w:cs="David" w:hint="cs"/>
          <w:rtl/>
        </w:rPr>
      </w:pPr>
    </w:p>
    <w:p w14:paraId="3FBFE745"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401815C3" w14:textId="77777777" w:rsidR="00E57BE9" w:rsidRPr="00E57BE9" w:rsidRDefault="00E57BE9" w:rsidP="00E57BE9">
      <w:pPr>
        <w:bidi/>
        <w:rPr>
          <w:rFonts w:cs="David" w:hint="cs"/>
          <w:u w:val="single"/>
          <w:rtl/>
        </w:rPr>
      </w:pPr>
    </w:p>
    <w:p w14:paraId="7707AF8E" w14:textId="77777777" w:rsidR="00E57BE9" w:rsidRPr="00E57BE9" w:rsidRDefault="00E57BE9" w:rsidP="00E57BE9">
      <w:pPr>
        <w:bidi/>
        <w:rPr>
          <w:rFonts w:cs="David" w:hint="cs"/>
          <w:rtl/>
        </w:rPr>
      </w:pPr>
      <w:r w:rsidRPr="00E57BE9">
        <w:rPr>
          <w:rFonts w:cs="David" w:hint="cs"/>
          <w:rtl/>
        </w:rPr>
        <w:tab/>
        <w:t xml:space="preserve"> אם אתה חושב שזה ראוי נדון בזה, ואם אין סיבה טובה למה לא להעלות את זה - נעלה את זה. זו דעתי, לפחות. </w:t>
      </w:r>
    </w:p>
    <w:p w14:paraId="7CE6D2FE" w14:textId="77777777" w:rsidR="00E57BE9" w:rsidRPr="00E57BE9" w:rsidRDefault="00E57BE9" w:rsidP="00E57BE9">
      <w:pPr>
        <w:bidi/>
        <w:rPr>
          <w:rFonts w:cs="David" w:hint="cs"/>
          <w:rtl/>
        </w:rPr>
      </w:pPr>
    </w:p>
    <w:p w14:paraId="3E395694" w14:textId="77777777" w:rsidR="00E57BE9" w:rsidRPr="00E57BE9" w:rsidRDefault="00E57BE9" w:rsidP="00E57BE9">
      <w:pPr>
        <w:pStyle w:val="Heading5"/>
        <w:jc w:val="left"/>
        <w:rPr>
          <w:rFonts w:hint="cs"/>
          <w:sz w:val="24"/>
          <w:rtl/>
        </w:rPr>
      </w:pPr>
      <w:r w:rsidRPr="00E57BE9">
        <w:rPr>
          <w:rFonts w:hint="cs"/>
          <w:sz w:val="24"/>
          <w:u w:val="single"/>
          <w:rtl/>
        </w:rPr>
        <w:t>צחי הנגבי:</w:t>
      </w:r>
    </w:p>
    <w:p w14:paraId="38BB52CB" w14:textId="77777777" w:rsidR="00E57BE9" w:rsidRPr="00E57BE9" w:rsidRDefault="00E57BE9" w:rsidP="00E57BE9">
      <w:pPr>
        <w:pStyle w:val="Heading5"/>
        <w:jc w:val="left"/>
        <w:rPr>
          <w:rFonts w:hint="cs"/>
          <w:sz w:val="24"/>
          <w:rtl/>
        </w:rPr>
      </w:pPr>
    </w:p>
    <w:p w14:paraId="05640639" w14:textId="77777777" w:rsidR="00E57BE9" w:rsidRPr="00E57BE9" w:rsidRDefault="00E57BE9" w:rsidP="00E57BE9">
      <w:pPr>
        <w:bidi/>
        <w:rPr>
          <w:rFonts w:cs="David" w:hint="cs"/>
          <w:rtl/>
        </w:rPr>
      </w:pPr>
      <w:r w:rsidRPr="00E57BE9">
        <w:rPr>
          <w:rFonts w:cs="David" w:hint="cs"/>
          <w:rtl/>
        </w:rPr>
        <w:tab/>
        <w:t>מה עם הצעות חוק שהן לוועדות אחרות? למה המליאה לא יכולה להעביר אותן?</w:t>
      </w:r>
    </w:p>
    <w:p w14:paraId="694F6F54" w14:textId="77777777" w:rsidR="00E57BE9" w:rsidRPr="00E57BE9" w:rsidRDefault="00E57BE9" w:rsidP="00E57BE9">
      <w:pPr>
        <w:bidi/>
        <w:rPr>
          <w:rFonts w:cs="David" w:hint="cs"/>
          <w:rtl/>
        </w:rPr>
      </w:pPr>
    </w:p>
    <w:p w14:paraId="276ED351" w14:textId="77777777" w:rsidR="00E57BE9" w:rsidRPr="00E57BE9" w:rsidRDefault="00E57BE9" w:rsidP="00E57BE9">
      <w:pPr>
        <w:bidi/>
        <w:rPr>
          <w:rFonts w:cs="David" w:hint="cs"/>
          <w:rtl/>
        </w:rPr>
      </w:pPr>
      <w:r w:rsidRPr="00E57BE9">
        <w:rPr>
          <w:rFonts w:cs="David" w:hint="cs"/>
          <w:u w:val="single"/>
          <w:rtl/>
        </w:rPr>
        <w:t>מיכאל איתן:</w:t>
      </w:r>
    </w:p>
    <w:p w14:paraId="61AD902F" w14:textId="77777777" w:rsidR="00E57BE9" w:rsidRPr="00E57BE9" w:rsidRDefault="00E57BE9" w:rsidP="00E57BE9">
      <w:pPr>
        <w:bidi/>
        <w:rPr>
          <w:rFonts w:cs="David" w:hint="cs"/>
          <w:rtl/>
        </w:rPr>
      </w:pPr>
    </w:p>
    <w:p w14:paraId="5A813908" w14:textId="77777777" w:rsidR="00E57BE9" w:rsidRPr="00E57BE9" w:rsidRDefault="00E57BE9" w:rsidP="00E57BE9">
      <w:pPr>
        <w:bidi/>
        <w:rPr>
          <w:rFonts w:cs="David" w:hint="cs"/>
          <w:rtl/>
        </w:rPr>
      </w:pPr>
      <w:r w:rsidRPr="00E57BE9">
        <w:rPr>
          <w:rFonts w:cs="David" w:hint="cs"/>
          <w:rtl/>
        </w:rPr>
        <w:tab/>
        <w:t xml:space="preserve"> כי אין ועדות. </w:t>
      </w:r>
    </w:p>
    <w:p w14:paraId="2A75DF92" w14:textId="77777777" w:rsidR="00E57BE9" w:rsidRPr="00E57BE9" w:rsidRDefault="00E57BE9" w:rsidP="00E57BE9">
      <w:pPr>
        <w:bidi/>
        <w:rPr>
          <w:rFonts w:cs="David" w:hint="cs"/>
          <w:rtl/>
        </w:rPr>
      </w:pPr>
    </w:p>
    <w:p w14:paraId="070E9A97"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564D4F52" w14:textId="77777777" w:rsidR="00E57BE9" w:rsidRPr="00E57BE9" w:rsidRDefault="00E57BE9" w:rsidP="00E57BE9">
      <w:pPr>
        <w:bidi/>
        <w:rPr>
          <w:rFonts w:cs="David" w:hint="cs"/>
          <w:u w:val="single"/>
          <w:rtl/>
        </w:rPr>
      </w:pPr>
    </w:p>
    <w:p w14:paraId="6EE8ED07" w14:textId="77777777" w:rsidR="00E57BE9" w:rsidRPr="00E57BE9" w:rsidRDefault="00E57BE9" w:rsidP="00E57BE9">
      <w:pPr>
        <w:bidi/>
        <w:rPr>
          <w:rFonts w:cs="David" w:hint="cs"/>
          <w:rtl/>
        </w:rPr>
      </w:pPr>
      <w:r w:rsidRPr="00E57BE9">
        <w:rPr>
          <w:rFonts w:cs="David" w:hint="cs"/>
          <w:rtl/>
        </w:rPr>
        <w:tab/>
        <w:t xml:space="preserve"> גם להחלת דין רציפות יש הודעה קודם. </w:t>
      </w:r>
    </w:p>
    <w:p w14:paraId="78DA297D" w14:textId="77777777" w:rsidR="00E57BE9" w:rsidRPr="00E57BE9" w:rsidRDefault="00E57BE9" w:rsidP="00E57BE9">
      <w:pPr>
        <w:bidi/>
        <w:rPr>
          <w:rFonts w:cs="David" w:hint="cs"/>
          <w:rtl/>
        </w:rPr>
      </w:pPr>
    </w:p>
    <w:p w14:paraId="64769BAA" w14:textId="77777777" w:rsidR="00E57BE9" w:rsidRPr="00E57BE9" w:rsidRDefault="00E57BE9" w:rsidP="00E57BE9">
      <w:pPr>
        <w:bidi/>
        <w:rPr>
          <w:rFonts w:cs="David" w:hint="cs"/>
          <w:u w:val="single"/>
          <w:rtl/>
        </w:rPr>
      </w:pPr>
      <w:r w:rsidRPr="00E57BE9">
        <w:rPr>
          <w:rFonts w:cs="David" w:hint="cs"/>
          <w:u w:val="single"/>
          <w:rtl/>
        </w:rPr>
        <w:t>איל ינון:</w:t>
      </w:r>
    </w:p>
    <w:p w14:paraId="353EC152" w14:textId="77777777" w:rsidR="00E57BE9" w:rsidRPr="00E57BE9" w:rsidRDefault="00E57BE9" w:rsidP="00E57BE9">
      <w:pPr>
        <w:bidi/>
        <w:rPr>
          <w:rFonts w:cs="David" w:hint="cs"/>
          <w:rtl/>
        </w:rPr>
      </w:pPr>
    </w:p>
    <w:p w14:paraId="438B243B" w14:textId="77777777" w:rsidR="00E57BE9" w:rsidRPr="00E57BE9" w:rsidRDefault="00E57BE9" w:rsidP="00E57BE9">
      <w:pPr>
        <w:bidi/>
        <w:ind w:firstLine="567"/>
        <w:rPr>
          <w:rFonts w:cs="David" w:hint="cs"/>
          <w:rtl/>
        </w:rPr>
      </w:pPr>
      <w:r w:rsidRPr="00E57BE9">
        <w:rPr>
          <w:rFonts w:cs="David" w:hint="cs"/>
          <w:rtl/>
        </w:rPr>
        <w:t xml:space="preserve">צריך גם לקיים דיון בוועדה. הוועדה צריכה לאשר שהיא רוצה. </w:t>
      </w:r>
    </w:p>
    <w:p w14:paraId="4BF9C32D" w14:textId="77777777" w:rsidR="00E57BE9" w:rsidRPr="00E57BE9" w:rsidRDefault="00E57BE9" w:rsidP="00E57BE9">
      <w:pPr>
        <w:bidi/>
        <w:rPr>
          <w:rFonts w:cs="David" w:hint="cs"/>
          <w:rtl/>
        </w:rPr>
      </w:pPr>
    </w:p>
    <w:p w14:paraId="47C163B9"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611B89E5" w14:textId="77777777" w:rsidR="00E57BE9" w:rsidRPr="00E57BE9" w:rsidRDefault="00E57BE9" w:rsidP="00E57BE9">
      <w:pPr>
        <w:bidi/>
        <w:rPr>
          <w:rFonts w:cs="David" w:hint="cs"/>
          <w:u w:val="single"/>
          <w:rtl/>
        </w:rPr>
      </w:pPr>
    </w:p>
    <w:p w14:paraId="78860049" w14:textId="77777777" w:rsidR="00E57BE9" w:rsidRPr="00E57BE9" w:rsidRDefault="00E57BE9" w:rsidP="00E57BE9">
      <w:pPr>
        <w:bidi/>
        <w:rPr>
          <w:rFonts w:cs="David" w:hint="cs"/>
          <w:rtl/>
        </w:rPr>
      </w:pPr>
      <w:r w:rsidRPr="00E57BE9">
        <w:rPr>
          <w:rFonts w:cs="David" w:hint="cs"/>
          <w:rtl/>
        </w:rPr>
        <w:tab/>
        <w:t xml:space="preserve"> זה בסך הכול מתחיל את התהליך כרגע. </w:t>
      </w:r>
    </w:p>
    <w:p w14:paraId="47C5F884" w14:textId="77777777" w:rsidR="00E57BE9" w:rsidRPr="00E57BE9" w:rsidRDefault="00E57BE9" w:rsidP="00E57BE9">
      <w:pPr>
        <w:bidi/>
        <w:rPr>
          <w:rFonts w:cs="David" w:hint="cs"/>
          <w:rtl/>
        </w:rPr>
      </w:pPr>
    </w:p>
    <w:p w14:paraId="10DBAD82" w14:textId="77777777" w:rsidR="00E57BE9" w:rsidRPr="00E57BE9" w:rsidRDefault="00E57BE9" w:rsidP="00E57BE9">
      <w:pPr>
        <w:bidi/>
        <w:rPr>
          <w:rFonts w:cs="David" w:hint="cs"/>
          <w:rtl/>
        </w:rPr>
      </w:pPr>
      <w:r w:rsidRPr="00E57BE9">
        <w:rPr>
          <w:rFonts w:cs="David" w:hint="cs"/>
          <w:u w:val="single"/>
          <w:rtl/>
        </w:rPr>
        <w:t>משה גפני:</w:t>
      </w:r>
    </w:p>
    <w:p w14:paraId="569C07A0" w14:textId="77777777" w:rsidR="00E57BE9" w:rsidRPr="00E57BE9" w:rsidRDefault="00E57BE9" w:rsidP="00E57BE9">
      <w:pPr>
        <w:bidi/>
        <w:rPr>
          <w:rFonts w:cs="David" w:hint="cs"/>
          <w:rtl/>
        </w:rPr>
      </w:pPr>
    </w:p>
    <w:p w14:paraId="3ADD7631" w14:textId="77777777" w:rsidR="00E57BE9" w:rsidRPr="00E57BE9" w:rsidRDefault="00E57BE9" w:rsidP="00E57BE9">
      <w:pPr>
        <w:bidi/>
        <w:rPr>
          <w:rFonts w:cs="David" w:hint="cs"/>
          <w:rtl/>
        </w:rPr>
      </w:pPr>
      <w:r w:rsidRPr="00E57BE9">
        <w:rPr>
          <w:rFonts w:cs="David" w:hint="cs"/>
          <w:rtl/>
        </w:rPr>
        <w:tab/>
        <w:t xml:space="preserve">צריך גם התייחסות של הממשלה. </w:t>
      </w:r>
    </w:p>
    <w:p w14:paraId="5D0C134F" w14:textId="77777777" w:rsidR="00E57BE9" w:rsidRPr="00E57BE9" w:rsidRDefault="00E57BE9" w:rsidP="00E57BE9">
      <w:pPr>
        <w:bidi/>
        <w:rPr>
          <w:rFonts w:cs="David" w:hint="cs"/>
          <w:rtl/>
        </w:rPr>
      </w:pPr>
    </w:p>
    <w:p w14:paraId="334DB1EA"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46AF2D48" w14:textId="77777777" w:rsidR="00E57BE9" w:rsidRPr="00E57BE9" w:rsidRDefault="00E57BE9" w:rsidP="00E57BE9">
      <w:pPr>
        <w:bidi/>
        <w:rPr>
          <w:rFonts w:cs="David" w:hint="cs"/>
          <w:rtl/>
        </w:rPr>
      </w:pPr>
    </w:p>
    <w:p w14:paraId="496903BD" w14:textId="77777777" w:rsidR="00E57BE9" w:rsidRPr="00E57BE9" w:rsidRDefault="00E57BE9" w:rsidP="00E57BE9">
      <w:pPr>
        <w:bidi/>
        <w:rPr>
          <w:rFonts w:cs="David" w:hint="cs"/>
          <w:rtl/>
        </w:rPr>
      </w:pPr>
      <w:r w:rsidRPr="00E57BE9">
        <w:rPr>
          <w:rFonts w:cs="David" w:hint="cs"/>
          <w:rtl/>
        </w:rPr>
        <w:tab/>
        <w:t xml:space="preserve">תודה. חבר הכנסת </w:t>
      </w:r>
      <w:proofErr w:type="spellStart"/>
      <w:r w:rsidRPr="00E57BE9">
        <w:rPr>
          <w:rFonts w:cs="David" w:hint="cs"/>
          <w:rtl/>
        </w:rPr>
        <w:t>אקוניס</w:t>
      </w:r>
      <w:proofErr w:type="spellEnd"/>
      <w:r w:rsidRPr="00E57BE9">
        <w:rPr>
          <w:rFonts w:cs="David" w:hint="cs"/>
          <w:rtl/>
        </w:rPr>
        <w:t xml:space="preserve">, בבקשה. </w:t>
      </w:r>
    </w:p>
    <w:p w14:paraId="5CC148AB" w14:textId="77777777" w:rsidR="00E57BE9" w:rsidRPr="00E57BE9" w:rsidRDefault="00E57BE9" w:rsidP="00E57BE9">
      <w:pPr>
        <w:bidi/>
        <w:rPr>
          <w:rFonts w:cs="David" w:hint="cs"/>
          <w:rtl/>
        </w:rPr>
      </w:pPr>
    </w:p>
    <w:p w14:paraId="7E0DAE3F" w14:textId="77777777" w:rsidR="00E57BE9" w:rsidRPr="00E57BE9" w:rsidRDefault="00E57BE9" w:rsidP="00E57BE9">
      <w:pPr>
        <w:bidi/>
        <w:rPr>
          <w:rFonts w:cs="David" w:hint="cs"/>
          <w:u w:val="single"/>
          <w:rtl/>
        </w:rPr>
      </w:pPr>
      <w:r w:rsidRPr="00E57BE9">
        <w:rPr>
          <w:rFonts w:cs="David" w:hint="cs"/>
          <w:u w:val="single"/>
          <w:rtl/>
        </w:rPr>
        <w:t xml:space="preserve">אופיר </w:t>
      </w:r>
      <w:proofErr w:type="spellStart"/>
      <w:r w:rsidRPr="00E57BE9">
        <w:rPr>
          <w:rFonts w:cs="David" w:hint="cs"/>
          <w:u w:val="single"/>
          <w:rtl/>
        </w:rPr>
        <w:t>אקוניס</w:t>
      </w:r>
      <w:proofErr w:type="spellEnd"/>
      <w:r w:rsidRPr="00E57BE9">
        <w:rPr>
          <w:rFonts w:cs="David" w:hint="cs"/>
          <w:u w:val="single"/>
          <w:rtl/>
        </w:rPr>
        <w:t>:</w:t>
      </w:r>
    </w:p>
    <w:p w14:paraId="6DE296D4" w14:textId="77777777" w:rsidR="00E57BE9" w:rsidRPr="00E57BE9" w:rsidRDefault="00E57BE9" w:rsidP="00E57BE9">
      <w:pPr>
        <w:bidi/>
        <w:rPr>
          <w:rFonts w:cs="David" w:hint="cs"/>
          <w:rtl/>
        </w:rPr>
      </w:pPr>
    </w:p>
    <w:p w14:paraId="28C12B3E" w14:textId="77777777" w:rsidR="00E57BE9" w:rsidRPr="00E57BE9" w:rsidRDefault="00E57BE9" w:rsidP="00E57BE9">
      <w:pPr>
        <w:bidi/>
        <w:ind w:firstLine="567"/>
        <w:rPr>
          <w:rFonts w:cs="David" w:hint="cs"/>
          <w:rtl/>
        </w:rPr>
      </w:pPr>
      <w:r w:rsidRPr="00E57BE9">
        <w:rPr>
          <w:rFonts w:cs="David" w:hint="cs"/>
          <w:rtl/>
        </w:rPr>
        <w:t xml:space="preserve">אדוני היושב ראש, אדוני יושב ראש הכנסת בפועל, הכנסת ה-18 התחילה לעבוד אתמול ואני מציע שנתחיל לעבוד מהיום. חבר הכנסת טיבי, הולך לקרות כאן משהו מאוד נדיר: אני עומד להסכים אתך. זו עומדת להיות הסכמה נדירה וחד-פעמית, כנראה. אני מייחס את זה ליום הראשון שלי או ליום הראשון של הכנסת הזאת. </w:t>
      </w:r>
    </w:p>
    <w:p w14:paraId="15A4B67A" w14:textId="77777777" w:rsidR="00E57BE9" w:rsidRPr="00E57BE9" w:rsidRDefault="00E57BE9" w:rsidP="00E57BE9">
      <w:pPr>
        <w:bidi/>
        <w:ind w:firstLine="567"/>
        <w:rPr>
          <w:rFonts w:cs="David" w:hint="cs"/>
          <w:rtl/>
        </w:rPr>
      </w:pPr>
    </w:p>
    <w:p w14:paraId="6AF92EB3" w14:textId="77777777" w:rsidR="00E57BE9" w:rsidRPr="00E57BE9" w:rsidRDefault="00E57BE9" w:rsidP="00E57BE9">
      <w:pPr>
        <w:bidi/>
        <w:rPr>
          <w:rFonts w:cs="David" w:hint="cs"/>
          <w:rtl/>
        </w:rPr>
      </w:pPr>
      <w:r w:rsidRPr="00E57BE9">
        <w:rPr>
          <w:rFonts w:cs="David" w:hint="cs"/>
          <w:u w:val="single"/>
          <w:rtl/>
        </w:rPr>
        <w:t>אחמד טיבי:</w:t>
      </w:r>
    </w:p>
    <w:p w14:paraId="748174B2" w14:textId="77777777" w:rsidR="00E57BE9" w:rsidRPr="00E57BE9" w:rsidRDefault="00E57BE9" w:rsidP="00E57BE9">
      <w:pPr>
        <w:bidi/>
        <w:rPr>
          <w:rFonts w:cs="David" w:hint="cs"/>
          <w:rtl/>
        </w:rPr>
      </w:pPr>
    </w:p>
    <w:p w14:paraId="2566D19E" w14:textId="77777777" w:rsidR="00E57BE9" w:rsidRPr="00E57BE9" w:rsidRDefault="00E57BE9" w:rsidP="00E57BE9">
      <w:pPr>
        <w:bidi/>
        <w:ind w:firstLine="567"/>
        <w:rPr>
          <w:rFonts w:cs="David" w:hint="cs"/>
          <w:rtl/>
        </w:rPr>
      </w:pPr>
      <w:r w:rsidRPr="00E57BE9">
        <w:rPr>
          <w:rFonts w:cs="David" w:hint="cs"/>
          <w:rtl/>
        </w:rPr>
        <w:t xml:space="preserve">אז כבר יש לנו 56 באופוזיציה. </w:t>
      </w:r>
    </w:p>
    <w:p w14:paraId="74846519" w14:textId="77777777" w:rsidR="00E57BE9" w:rsidRPr="00E57BE9" w:rsidRDefault="00E57BE9" w:rsidP="00E57BE9">
      <w:pPr>
        <w:bidi/>
        <w:rPr>
          <w:rFonts w:cs="David" w:hint="cs"/>
          <w:rtl/>
        </w:rPr>
      </w:pPr>
    </w:p>
    <w:p w14:paraId="162773F5"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02984BDC" w14:textId="77777777" w:rsidR="00E57BE9" w:rsidRPr="00E57BE9" w:rsidRDefault="00E57BE9" w:rsidP="00E57BE9">
      <w:pPr>
        <w:bidi/>
        <w:rPr>
          <w:rFonts w:cs="David" w:hint="cs"/>
          <w:rtl/>
        </w:rPr>
      </w:pPr>
    </w:p>
    <w:p w14:paraId="27A2DFD6" w14:textId="77777777" w:rsidR="00E57BE9" w:rsidRPr="00E57BE9" w:rsidRDefault="00E57BE9" w:rsidP="00E57BE9">
      <w:pPr>
        <w:bidi/>
        <w:rPr>
          <w:rFonts w:cs="David" w:hint="cs"/>
          <w:rtl/>
        </w:rPr>
      </w:pPr>
      <w:r w:rsidRPr="00E57BE9">
        <w:rPr>
          <w:rFonts w:cs="David" w:hint="cs"/>
          <w:rtl/>
        </w:rPr>
        <w:tab/>
        <w:t xml:space="preserve">אל תבנה על זה. </w:t>
      </w:r>
    </w:p>
    <w:p w14:paraId="2E71CEF7" w14:textId="77777777" w:rsidR="00E57BE9" w:rsidRPr="00E57BE9" w:rsidRDefault="00E57BE9" w:rsidP="00E57BE9">
      <w:pPr>
        <w:bidi/>
        <w:rPr>
          <w:rFonts w:cs="David" w:hint="cs"/>
          <w:rtl/>
        </w:rPr>
      </w:pPr>
    </w:p>
    <w:p w14:paraId="5F1DA961" w14:textId="77777777" w:rsidR="00E57BE9" w:rsidRPr="00E57BE9" w:rsidRDefault="00E57BE9" w:rsidP="00E57BE9">
      <w:pPr>
        <w:bidi/>
        <w:rPr>
          <w:rFonts w:cs="David" w:hint="cs"/>
          <w:u w:val="single"/>
          <w:rtl/>
        </w:rPr>
      </w:pPr>
      <w:r w:rsidRPr="00E57BE9">
        <w:rPr>
          <w:rFonts w:cs="David" w:hint="cs"/>
          <w:u w:val="single"/>
          <w:rtl/>
        </w:rPr>
        <w:t xml:space="preserve">אופיר </w:t>
      </w:r>
      <w:proofErr w:type="spellStart"/>
      <w:r w:rsidRPr="00E57BE9">
        <w:rPr>
          <w:rFonts w:cs="David" w:hint="cs"/>
          <w:u w:val="single"/>
          <w:rtl/>
        </w:rPr>
        <w:t>אקוניס</w:t>
      </w:r>
      <w:proofErr w:type="spellEnd"/>
      <w:r w:rsidRPr="00E57BE9">
        <w:rPr>
          <w:rFonts w:cs="David" w:hint="cs"/>
          <w:u w:val="single"/>
          <w:rtl/>
        </w:rPr>
        <w:t>:</w:t>
      </w:r>
    </w:p>
    <w:p w14:paraId="0FF7CB4D" w14:textId="77777777" w:rsidR="00E57BE9" w:rsidRPr="00E57BE9" w:rsidRDefault="00E57BE9" w:rsidP="00E57BE9">
      <w:pPr>
        <w:bidi/>
        <w:rPr>
          <w:rFonts w:cs="David" w:hint="cs"/>
          <w:u w:val="single"/>
          <w:rtl/>
        </w:rPr>
      </w:pPr>
    </w:p>
    <w:p w14:paraId="303F1361" w14:textId="77777777" w:rsidR="00E57BE9" w:rsidRPr="00E57BE9" w:rsidRDefault="00E57BE9" w:rsidP="00E57BE9">
      <w:pPr>
        <w:bidi/>
        <w:ind w:firstLine="567"/>
        <w:rPr>
          <w:rFonts w:cs="David" w:hint="cs"/>
          <w:rtl/>
        </w:rPr>
      </w:pPr>
      <w:r w:rsidRPr="00E57BE9">
        <w:rPr>
          <w:rFonts w:cs="David" w:hint="cs"/>
          <w:rtl/>
        </w:rPr>
        <w:t xml:space="preserve">אני חושב שחייבים לקיים הצעות דחופות לסדר. "פרי הגליל" והמשבר הכלכלי הן בעיות שעומדות וקיימות, למרות השבוע שהמפעל קיבל. אני גם שומע שירי הרקטות על יישובי הדרום איננו נפסק, למרות שהמינון נמוך יותר. יום האישה מתקיים וגם יום השנה לפטירתו של ראש הממשלה מנחם בגין מתקיים ביום ראשון הקרוב, אפשר לקיים גם בנושא הזה ישיבה כלשהי. אני מציע שנתחיל לעבוד, לפי המתכונת האפשרית בזמן ממשלת מעבר. תודה. </w:t>
      </w:r>
    </w:p>
    <w:p w14:paraId="7ED731DF" w14:textId="77777777" w:rsidR="00E57BE9" w:rsidRPr="00E57BE9" w:rsidRDefault="00E57BE9" w:rsidP="00E57BE9">
      <w:pPr>
        <w:bidi/>
        <w:rPr>
          <w:rFonts w:cs="David" w:hint="cs"/>
          <w:rtl/>
        </w:rPr>
      </w:pPr>
    </w:p>
    <w:p w14:paraId="20A13CB6" w14:textId="77777777" w:rsidR="00E57BE9" w:rsidRPr="00E57BE9" w:rsidRDefault="00E57BE9" w:rsidP="00E57BE9">
      <w:pPr>
        <w:bidi/>
        <w:rPr>
          <w:rFonts w:cs="David" w:hint="cs"/>
          <w:rtl/>
        </w:rPr>
      </w:pPr>
      <w:r w:rsidRPr="00E57BE9">
        <w:rPr>
          <w:rFonts w:cs="David" w:hint="cs"/>
          <w:u w:val="single"/>
          <w:rtl/>
        </w:rPr>
        <w:t>משה גפני:</w:t>
      </w:r>
    </w:p>
    <w:p w14:paraId="64A2DFF7" w14:textId="77777777" w:rsidR="00E57BE9" w:rsidRPr="00E57BE9" w:rsidRDefault="00E57BE9" w:rsidP="00E57BE9">
      <w:pPr>
        <w:bidi/>
        <w:rPr>
          <w:rFonts w:cs="David" w:hint="cs"/>
          <w:rtl/>
        </w:rPr>
      </w:pPr>
    </w:p>
    <w:p w14:paraId="5776FC5E" w14:textId="77777777" w:rsidR="00E57BE9" w:rsidRPr="00E57BE9" w:rsidRDefault="00E57BE9" w:rsidP="00E57BE9">
      <w:pPr>
        <w:bidi/>
        <w:rPr>
          <w:rFonts w:cs="David" w:hint="cs"/>
          <w:rtl/>
        </w:rPr>
      </w:pPr>
      <w:r w:rsidRPr="00E57BE9">
        <w:rPr>
          <w:rFonts w:cs="David" w:hint="cs"/>
          <w:rtl/>
        </w:rPr>
        <w:tab/>
        <w:t xml:space="preserve"> למה לא לעשות על זה דיון סיעתי?</w:t>
      </w:r>
    </w:p>
    <w:p w14:paraId="0ABC82BC" w14:textId="77777777" w:rsidR="00E57BE9" w:rsidRPr="00E57BE9" w:rsidRDefault="00E57BE9" w:rsidP="00E57BE9">
      <w:pPr>
        <w:bidi/>
        <w:rPr>
          <w:rFonts w:cs="David" w:hint="cs"/>
          <w:rtl/>
        </w:rPr>
      </w:pPr>
    </w:p>
    <w:p w14:paraId="7CF01EF0"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22DFE9AE" w14:textId="77777777" w:rsidR="00E57BE9" w:rsidRPr="00E57BE9" w:rsidRDefault="00E57BE9" w:rsidP="00E57BE9">
      <w:pPr>
        <w:bidi/>
        <w:rPr>
          <w:rFonts w:cs="David" w:hint="cs"/>
          <w:rtl/>
        </w:rPr>
      </w:pPr>
    </w:p>
    <w:p w14:paraId="031481DF" w14:textId="77777777" w:rsidR="00E57BE9" w:rsidRPr="00E57BE9" w:rsidRDefault="00E57BE9" w:rsidP="00E57BE9">
      <w:pPr>
        <w:bidi/>
        <w:rPr>
          <w:rFonts w:cs="David" w:hint="cs"/>
          <w:rtl/>
        </w:rPr>
      </w:pPr>
      <w:r w:rsidRPr="00E57BE9">
        <w:rPr>
          <w:rFonts w:cs="David" w:hint="cs"/>
          <w:rtl/>
        </w:rPr>
        <w:tab/>
        <w:t xml:space="preserve">בבקשה, אדוני היושב ראש.  </w:t>
      </w:r>
    </w:p>
    <w:p w14:paraId="44C6EA54" w14:textId="77777777" w:rsidR="00E57BE9" w:rsidRPr="00E57BE9" w:rsidRDefault="00E57BE9" w:rsidP="00E57BE9">
      <w:pPr>
        <w:bidi/>
        <w:rPr>
          <w:rFonts w:cs="David" w:hint="cs"/>
          <w:rtl/>
        </w:rPr>
      </w:pPr>
    </w:p>
    <w:p w14:paraId="1E1879B4" w14:textId="77777777" w:rsidR="00E57BE9" w:rsidRPr="00E57BE9" w:rsidRDefault="00E57BE9" w:rsidP="00E57BE9">
      <w:pPr>
        <w:bidi/>
        <w:rPr>
          <w:rFonts w:cs="David" w:hint="cs"/>
          <w:rtl/>
        </w:rPr>
      </w:pPr>
      <w:r w:rsidRPr="00E57BE9">
        <w:rPr>
          <w:rFonts w:cs="David" w:hint="cs"/>
          <w:u w:val="single"/>
          <w:rtl/>
        </w:rPr>
        <w:t>מיכאל איתן:</w:t>
      </w:r>
    </w:p>
    <w:p w14:paraId="2C01A910" w14:textId="77777777" w:rsidR="00E57BE9" w:rsidRPr="00E57BE9" w:rsidRDefault="00E57BE9" w:rsidP="00E57BE9">
      <w:pPr>
        <w:bidi/>
        <w:rPr>
          <w:rFonts w:cs="David" w:hint="cs"/>
          <w:rtl/>
        </w:rPr>
      </w:pPr>
    </w:p>
    <w:p w14:paraId="56BF86E7" w14:textId="77777777" w:rsidR="00E57BE9" w:rsidRPr="00E57BE9" w:rsidRDefault="00E57BE9" w:rsidP="00E57BE9">
      <w:pPr>
        <w:bidi/>
        <w:rPr>
          <w:rFonts w:cs="David" w:hint="cs"/>
          <w:rtl/>
        </w:rPr>
      </w:pPr>
      <w:r w:rsidRPr="00E57BE9">
        <w:rPr>
          <w:rFonts w:cs="David" w:hint="cs"/>
          <w:rtl/>
        </w:rPr>
        <w:tab/>
        <w:t xml:space="preserve"> סדר היום נקבע על ידי יושב ראש הכנסת. יש כאן דעות נוגדות, אשתדל למצוא את המכנים המשותפים ובהתאם לזה, בהתייעצויות נוספות, גם לקבוע את סדר היום. אני מאוד מודה לכם. </w:t>
      </w:r>
    </w:p>
    <w:p w14:paraId="0CA73FB0" w14:textId="77777777" w:rsidR="00E57BE9" w:rsidRPr="00E57BE9" w:rsidRDefault="00E57BE9" w:rsidP="00E57BE9">
      <w:pPr>
        <w:bidi/>
        <w:rPr>
          <w:rFonts w:cs="David" w:hint="cs"/>
          <w:rtl/>
        </w:rPr>
      </w:pPr>
    </w:p>
    <w:p w14:paraId="0742E868"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2CDA8A5D" w14:textId="77777777" w:rsidR="00E57BE9" w:rsidRPr="00E57BE9" w:rsidRDefault="00E57BE9" w:rsidP="00E57BE9">
      <w:pPr>
        <w:bidi/>
        <w:rPr>
          <w:rFonts w:cs="David" w:hint="cs"/>
          <w:u w:val="single"/>
          <w:rtl/>
        </w:rPr>
      </w:pPr>
    </w:p>
    <w:p w14:paraId="56FAEE8C" w14:textId="77777777" w:rsidR="00E57BE9" w:rsidRPr="00E57BE9" w:rsidRDefault="00E57BE9" w:rsidP="00E57BE9">
      <w:pPr>
        <w:bidi/>
        <w:rPr>
          <w:rFonts w:cs="David" w:hint="cs"/>
          <w:rtl/>
        </w:rPr>
      </w:pPr>
      <w:r w:rsidRPr="00E57BE9">
        <w:rPr>
          <w:rFonts w:cs="David" w:hint="cs"/>
          <w:rtl/>
        </w:rPr>
        <w:tab/>
        <w:t xml:space="preserve"> תודה, חבר הכנסת איתן. </w:t>
      </w:r>
    </w:p>
    <w:p w14:paraId="739E45C0" w14:textId="77777777" w:rsidR="00E57BE9" w:rsidRPr="00E57BE9" w:rsidRDefault="00E57BE9" w:rsidP="00E57BE9">
      <w:pPr>
        <w:bidi/>
        <w:rPr>
          <w:rFonts w:cs="David" w:hint="cs"/>
          <w:rtl/>
        </w:rPr>
      </w:pPr>
    </w:p>
    <w:p w14:paraId="19E6CF3D" w14:textId="77777777" w:rsidR="00E57BE9" w:rsidRPr="00E57BE9" w:rsidRDefault="00E57BE9" w:rsidP="00E57BE9">
      <w:pPr>
        <w:bidi/>
        <w:ind w:firstLine="567"/>
        <w:rPr>
          <w:rFonts w:cs="David" w:hint="cs"/>
          <w:rtl/>
        </w:rPr>
      </w:pPr>
      <w:r w:rsidRPr="00E57BE9">
        <w:rPr>
          <w:rFonts w:cs="David" w:hint="cs"/>
          <w:rtl/>
        </w:rPr>
        <w:t xml:space="preserve">הכוונה היא שנבחר בשבוע הבא את שתי הוועדות הזמניות. במהלך היום-יומיים הקרובים נודיע לראשי הסיעות את המפתח לכל סיעה. </w:t>
      </w:r>
    </w:p>
    <w:p w14:paraId="46A90DA2" w14:textId="77777777" w:rsidR="00E57BE9" w:rsidRPr="00E57BE9" w:rsidRDefault="00E57BE9" w:rsidP="00E57BE9">
      <w:pPr>
        <w:bidi/>
        <w:rPr>
          <w:rFonts w:cs="David" w:hint="cs"/>
          <w:rtl/>
        </w:rPr>
      </w:pPr>
    </w:p>
    <w:p w14:paraId="5E7CDBB6" w14:textId="77777777" w:rsidR="00E57BE9" w:rsidRPr="00E57BE9" w:rsidRDefault="00E57BE9" w:rsidP="00E57BE9">
      <w:pPr>
        <w:bidi/>
        <w:rPr>
          <w:rFonts w:cs="David" w:hint="cs"/>
          <w:rtl/>
        </w:rPr>
      </w:pPr>
      <w:r w:rsidRPr="00E57BE9">
        <w:rPr>
          <w:rFonts w:cs="David" w:hint="cs"/>
          <w:u w:val="single"/>
          <w:rtl/>
        </w:rPr>
        <w:t xml:space="preserve">ג'מאל </w:t>
      </w:r>
      <w:proofErr w:type="spellStart"/>
      <w:r w:rsidRPr="00E57BE9">
        <w:rPr>
          <w:rFonts w:cs="David" w:hint="cs"/>
          <w:u w:val="single"/>
          <w:rtl/>
        </w:rPr>
        <w:t>זחאלקה</w:t>
      </w:r>
      <w:proofErr w:type="spellEnd"/>
      <w:r w:rsidRPr="00E57BE9">
        <w:rPr>
          <w:rFonts w:cs="David" w:hint="cs"/>
          <w:u w:val="single"/>
          <w:rtl/>
        </w:rPr>
        <w:t>:</w:t>
      </w:r>
    </w:p>
    <w:p w14:paraId="7705C97A" w14:textId="77777777" w:rsidR="00E57BE9" w:rsidRPr="00E57BE9" w:rsidRDefault="00E57BE9" w:rsidP="00E57BE9">
      <w:pPr>
        <w:bidi/>
        <w:rPr>
          <w:rFonts w:cs="David" w:hint="cs"/>
          <w:rtl/>
        </w:rPr>
      </w:pPr>
    </w:p>
    <w:p w14:paraId="340F50E5" w14:textId="77777777" w:rsidR="00E57BE9" w:rsidRPr="00E57BE9" w:rsidRDefault="00E57BE9" w:rsidP="00E57BE9">
      <w:pPr>
        <w:bidi/>
        <w:rPr>
          <w:rFonts w:cs="David" w:hint="cs"/>
          <w:rtl/>
        </w:rPr>
      </w:pPr>
      <w:r w:rsidRPr="00E57BE9">
        <w:rPr>
          <w:rFonts w:cs="David" w:hint="cs"/>
          <w:rtl/>
        </w:rPr>
        <w:tab/>
        <w:t xml:space="preserve"> מי זה "אנחנו"?</w:t>
      </w:r>
    </w:p>
    <w:p w14:paraId="4A9F3988" w14:textId="77777777" w:rsidR="00E57BE9" w:rsidRPr="00E57BE9" w:rsidRDefault="00E57BE9" w:rsidP="00E57BE9">
      <w:pPr>
        <w:bidi/>
        <w:rPr>
          <w:rFonts w:cs="David" w:hint="cs"/>
          <w:rtl/>
        </w:rPr>
      </w:pPr>
    </w:p>
    <w:p w14:paraId="596EF62A"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10E68858" w14:textId="77777777" w:rsidR="00E57BE9" w:rsidRPr="00E57BE9" w:rsidRDefault="00E57BE9" w:rsidP="00E57BE9">
      <w:pPr>
        <w:bidi/>
        <w:rPr>
          <w:rFonts w:cs="David" w:hint="cs"/>
          <w:u w:val="single"/>
          <w:rtl/>
        </w:rPr>
      </w:pPr>
    </w:p>
    <w:p w14:paraId="77095EB3" w14:textId="77777777" w:rsidR="00E57BE9" w:rsidRPr="00E57BE9" w:rsidRDefault="00E57BE9" w:rsidP="00E57BE9">
      <w:pPr>
        <w:bidi/>
        <w:rPr>
          <w:rFonts w:cs="David" w:hint="cs"/>
          <w:rtl/>
        </w:rPr>
      </w:pPr>
      <w:r w:rsidRPr="00E57BE9">
        <w:rPr>
          <w:rFonts w:cs="David" w:hint="cs"/>
          <w:rtl/>
        </w:rPr>
        <w:tab/>
        <w:t xml:space="preserve"> מזכיר הכנסת. יש מפתח, אבל יש פורמולות שונות. אף אחד לא יקופח, וממילא זה יגיע לשולחן הזה. נבקש שהסיעות השונות יבחרו את הנציגים שלהן לוועדות הזמניות כדי שנוכל לבחור אותן פה ואחר כך במליאה בשבוע הבא. כמובן שנצטרך להגיע להסכמה לגבי ראשי הוועדות הזמניות. בעניין זה מתקיים דין ודברים. </w:t>
      </w:r>
    </w:p>
    <w:p w14:paraId="3D82E4DA" w14:textId="77777777" w:rsidR="00E57BE9" w:rsidRPr="00E57BE9" w:rsidRDefault="00E57BE9" w:rsidP="00E57BE9">
      <w:pPr>
        <w:bidi/>
        <w:rPr>
          <w:rFonts w:cs="David" w:hint="cs"/>
          <w:rtl/>
        </w:rPr>
      </w:pPr>
    </w:p>
    <w:p w14:paraId="6192415B" w14:textId="77777777" w:rsidR="00E57BE9" w:rsidRPr="00E57BE9" w:rsidRDefault="00E57BE9" w:rsidP="00E57BE9">
      <w:pPr>
        <w:bidi/>
        <w:rPr>
          <w:rFonts w:cs="David" w:hint="cs"/>
          <w:rtl/>
        </w:rPr>
      </w:pPr>
      <w:r w:rsidRPr="00E57BE9">
        <w:rPr>
          <w:rFonts w:cs="David"/>
          <w:u w:val="single"/>
          <w:rtl/>
        </w:rPr>
        <w:br w:type="page"/>
      </w:r>
      <w:proofErr w:type="spellStart"/>
      <w:r w:rsidRPr="00E57BE9">
        <w:rPr>
          <w:rFonts w:cs="David" w:hint="cs"/>
          <w:u w:val="single"/>
          <w:rtl/>
        </w:rPr>
        <w:t>ג'מאל</w:t>
      </w:r>
      <w:proofErr w:type="spellEnd"/>
      <w:r w:rsidRPr="00E57BE9">
        <w:rPr>
          <w:rFonts w:cs="David" w:hint="cs"/>
          <w:u w:val="single"/>
          <w:rtl/>
        </w:rPr>
        <w:t xml:space="preserve"> </w:t>
      </w:r>
      <w:proofErr w:type="spellStart"/>
      <w:r w:rsidRPr="00E57BE9">
        <w:rPr>
          <w:rFonts w:cs="David" w:hint="cs"/>
          <w:u w:val="single"/>
          <w:rtl/>
        </w:rPr>
        <w:t>זחאלקה</w:t>
      </w:r>
      <w:proofErr w:type="spellEnd"/>
      <w:r w:rsidRPr="00E57BE9">
        <w:rPr>
          <w:rFonts w:cs="David" w:hint="cs"/>
          <w:u w:val="single"/>
          <w:rtl/>
        </w:rPr>
        <w:t>:</w:t>
      </w:r>
    </w:p>
    <w:p w14:paraId="42E228CF" w14:textId="77777777" w:rsidR="00E57BE9" w:rsidRPr="00E57BE9" w:rsidRDefault="00E57BE9" w:rsidP="00E57BE9">
      <w:pPr>
        <w:bidi/>
        <w:rPr>
          <w:rFonts w:cs="David" w:hint="cs"/>
          <w:rtl/>
        </w:rPr>
      </w:pPr>
    </w:p>
    <w:p w14:paraId="7944647D" w14:textId="77777777" w:rsidR="00E57BE9" w:rsidRPr="00E57BE9" w:rsidRDefault="00E57BE9" w:rsidP="00E57BE9">
      <w:pPr>
        <w:bidi/>
        <w:rPr>
          <w:rFonts w:cs="David" w:hint="cs"/>
          <w:rtl/>
        </w:rPr>
      </w:pPr>
      <w:r w:rsidRPr="00E57BE9">
        <w:rPr>
          <w:rFonts w:cs="David" w:hint="cs"/>
          <w:rtl/>
        </w:rPr>
        <w:tab/>
        <w:t xml:space="preserve"> הערה לסדר. אם סיעה אומרת שהיא לא רוצה להיות בוועדה מסוימת אלא מעוניינים בוועדה אחרת. סיעתי, ואולי גם סיעות אחרות, לא רוצות להיות חברות בוועדת החוץ והביטחון אלא בוועדת הכספים. האם זה יילקח בחשבון?</w:t>
      </w:r>
    </w:p>
    <w:p w14:paraId="4FD000B3" w14:textId="77777777" w:rsidR="00E57BE9" w:rsidRPr="00E57BE9" w:rsidRDefault="00E57BE9" w:rsidP="00E57BE9">
      <w:pPr>
        <w:bidi/>
        <w:rPr>
          <w:rFonts w:cs="David" w:hint="cs"/>
          <w:rtl/>
        </w:rPr>
      </w:pPr>
    </w:p>
    <w:p w14:paraId="79B7C571"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1A1E67E7" w14:textId="77777777" w:rsidR="00E57BE9" w:rsidRPr="00E57BE9" w:rsidRDefault="00E57BE9" w:rsidP="00E57BE9">
      <w:pPr>
        <w:bidi/>
        <w:rPr>
          <w:rFonts w:cs="David" w:hint="cs"/>
          <w:u w:val="single"/>
          <w:rtl/>
        </w:rPr>
      </w:pPr>
    </w:p>
    <w:p w14:paraId="1B84D978" w14:textId="77777777" w:rsidR="00E57BE9" w:rsidRPr="00E57BE9" w:rsidRDefault="00E57BE9" w:rsidP="00E57BE9">
      <w:pPr>
        <w:bidi/>
        <w:rPr>
          <w:rFonts w:cs="David" w:hint="cs"/>
          <w:rtl/>
        </w:rPr>
      </w:pPr>
      <w:r w:rsidRPr="00E57BE9">
        <w:rPr>
          <w:rFonts w:cs="David" w:hint="cs"/>
          <w:rtl/>
        </w:rPr>
        <w:tab/>
        <w:t xml:space="preserve"> אני מבקש לדבר עם המזכיר או אתי בנושא הזה. </w:t>
      </w:r>
    </w:p>
    <w:p w14:paraId="52978E2F" w14:textId="77777777" w:rsidR="00E57BE9" w:rsidRPr="00E57BE9" w:rsidRDefault="00E57BE9" w:rsidP="00E57BE9">
      <w:pPr>
        <w:bidi/>
        <w:rPr>
          <w:rFonts w:cs="David" w:hint="cs"/>
          <w:rtl/>
        </w:rPr>
      </w:pPr>
    </w:p>
    <w:p w14:paraId="1B3686C1" w14:textId="77777777" w:rsidR="00E57BE9" w:rsidRPr="00E57BE9" w:rsidRDefault="00E57BE9" w:rsidP="00E57BE9">
      <w:pPr>
        <w:bidi/>
        <w:rPr>
          <w:rFonts w:cs="David" w:hint="cs"/>
          <w:rtl/>
        </w:rPr>
      </w:pPr>
      <w:r w:rsidRPr="00E57BE9">
        <w:rPr>
          <w:rFonts w:cs="David" w:hint="cs"/>
          <w:u w:val="single"/>
          <w:rtl/>
        </w:rPr>
        <w:t>משה גפני:</w:t>
      </w:r>
    </w:p>
    <w:p w14:paraId="15DC6040" w14:textId="77777777" w:rsidR="00E57BE9" w:rsidRPr="00E57BE9" w:rsidRDefault="00E57BE9" w:rsidP="00E57BE9">
      <w:pPr>
        <w:bidi/>
        <w:rPr>
          <w:rFonts w:cs="David" w:hint="cs"/>
          <w:rtl/>
        </w:rPr>
      </w:pPr>
    </w:p>
    <w:p w14:paraId="42652B53" w14:textId="77777777" w:rsidR="00E57BE9" w:rsidRPr="00E57BE9" w:rsidRDefault="00E57BE9" w:rsidP="00E57BE9">
      <w:pPr>
        <w:bidi/>
        <w:rPr>
          <w:rFonts w:cs="David" w:hint="cs"/>
          <w:rtl/>
        </w:rPr>
      </w:pPr>
      <w:r w:rsidRPr="00E57BE9">
        <w:rPr>
          <w:rFonts w:cs="David" w:hint="cs"/>
          <w:rtl/>
        </w:rPr>
        <w:tab/>
        <w:t xml:space="preserve"> איך הפרוצדורה של בחירת הוועדות הזמניות?</w:t>
      </w:r>
    </w:p>
    <w:p w14:paraId="3E3BF235" w14:textId="77777777" w:rsidR="00E57BE9" w:rsidRPr="00E57BE9" w:rsidRDefault="00E57BE9" w:rsidP="00E57BE9">
      <w:pPr>
        <w:bidi/>
        <w:rPr>
          <w:rFonts w:cs="David" w:hint="cs"/>
          <w:rtl/>
        </w:rPr>
      </w:pPr>
    </w:p>
    <w:p w14:paraId="1CC7BA0A" w14:textId="77777777" w:rsidR="00E57BE9" w:rsidRPr="00E57BE9" w:rsidRDefault="00E57BE9" w:rsidP="00E57BE9">
      <w:pPr>
        <w:bidi/>
        <w:rPr>
          <w:rFonts w:cs="David" w:hint="cs"/>
          <w:u w:val="single"/>
          <w:rtl/>
        </w:rPr>
      </w:pPr>
      <w:r w:rsidRPr="00E57BE9">
        <w:rPr>
          <w:rFonts w:cs="David" w:hint="cs"/>
          <w:u w:val="single"/>
          <w:rtl/>
        </w:rPr>
        <w:t>היו"ר גדעון סער:</w:t>
      </w:r>
    </w:p>
    <w:p w14:paraId="3538E2DB" w14:textId="77777777" w:rsidR="00E57BE9" w:rsidRPr="00E57BE9" w:rsidRDefault="00E57BE9" w:rsidP="00E57BE9">
      <w:pPr>
        <w:bidi/>
        <w:rPr>
          <w:rFonts w:cs="David" w:hint="cs"/>
          <w:rtl/>
        </w:rPr>
      </w:pPr>
    </w:p>
    <w:p w14:paraId="6263C180" w14:textId="77777777" w:rsidR="00E57BE9" w:rsidRPr="00E57BE9" w:rsidRDefault="00E57BE9" w:rsidP="00E57BE9">
      <w:pPr>
        <w:bidi/>
        <w:ind w:firstLine="567"/>
        <w:rPr>
          <w:rFonts w:cs="David" w:hint="cs"/>
          <w:rtl/>
        </w:rPr>
      </w:pPr>
      <w:r w:rsidRPr="00E57BE9">
        <w:rPr>
          <w:rFonts w:cs="David" w:hint="cs"/>
          <w:rtl/>
        </w:rPr>
        <w:t xml:space="preserve">אני רוצה להזכיר לך שבראשות הוועדה המסדרת הקודמת היו נציגי סיעות ערביות בוועדת החוץ והביטחון הזמנית. בשלב הזה עוד לא היית חבר כנסת. זה לא דבר חדש. </w:t>
      </w:r>
    </w:p>
    <w:p w14:paraId="28033274" w14:textId="77777777" w:rsidR="00E57BE9" w:rsidRPr="00E57BE9" w:rsidRDefault="00E57BE9" w:rsidP="00E57BE9">
      <w:pPr>
        <w:bidi/>
        <w:rPr>
          <w:rFonts w:cs="David" w:hint="cs"/>
          <w:rtl/>
        </w:rPr>
      </w:pPr>
    </w:p>
    <w:p w14:paraId="1DB355A6" w14:textId="77777777" w:rsidR="00E57BE9" w:rsidRPr="00E57BE9" w:rsidRDefault="00E57BE9" w:rsidP="00E57BE9">
      <w:pPr>
        <w:bidi/>
        <w:rPr>
          <w:rFonts w:cs="David" w:hint="cs"/>
          <w:rtl/>
        </w:rPr>
      </w:pPr>
      <w:r w:rsidRPr="00E57BE9">
        <w:rPr>
          <w:rFonts w:cs="David" w:hint="cs"/>
          <w:u w:val="single"/>
          <w:rtl/>
        </w:rPr>
        <w:t>משה גפני:</w:t>
      </w:r>
    </w:p>
    <w:p w14:paraId="03E97C0D" w14:textId="77777777" w:rsidR="00E57BE9" w:rsidRPr="00E57BE9" w:rsidRDefault="00E57BE9" w:rsidP="00E57BE9">
      <w:pPr>
        <w:bidi/>
        <w:rPr>
          <w:rFonts w:cs="David" w:hint="cs"/>
          <w:rtl/>
        </w:rPr>
      </w:pPr>
    </w:p>
    <w:p w14:paraId="2F48C1C9" w14:textId="77777777" w:rsidR="00E57BE9" w:rsidRPr="00E57BE9" w:rsidRDefault="00E57BE9" w:rsidP="00E57BE9">
      <w:pPr>
        <w:bidi/>
        <w:rPr>
          <w:rFonts w:cs="David" w:hint="cs"/>
          <w:rtl/>
        </w:rPr>
      </w:pPr>
      <w:r w:rsidRPr="00E57BE9">
        <w:rPr>
          <w:rFonts w:cs="David" w:hint="cs"/>
          <w:rtl/>
        </w:rPr>
        <w:tab/>
        <w:t>איך הפרוצדורה?</w:t>
      </w:r>
    </w:p>
    <w:p w14:paraId="153F054D" w14:textId="77777777" w:rsidR="00E57BE9" w:rsidRPr="00E57BE9" w:rsidRDefault="00E57BE9" w:rsidP="00E57BE9">
      <w:pPr>
        <w:bidi/>
        <w:rPr>
          <w:rFonts w:cs="David" w:hint="cs"/>
          <w:rtl/>
        </w:rPr>
      </w:pPr>
    </w:p>
    <w:p w14:paraId="2DBB272D" w14:textId="77777777" w:rsidR="00E57BE9" w:rsidRPr="00E57BE9" w:rsidRDefault="00E57BE9" w:rsidP="00E57BE9">
      <w:pPr>
        <w:bidi/>
        <w:rPr>
          <w:rFonts w:cs="David" w:hint="cs"/>
          <w:u w:val="single"/>
          <w:rtl/>
        </w:rPr>
      </w:pPr>
      <w:r w:rsidRPr="00E57BE9">
        <w:rPr>
          <w:rFonts w:cs="David" w:hint="cs"/>
          <w:u w:val="single"/>
          <w:rtl/>
        </w:rPr>
        <w:t>היו</w:t>
      </w:r>
      <w:r w:rsidRPr="00E57BE9">
        <w:rPr>
          <w:rFonts w:cs="David"/>
          <w:u w:val="single"/>
          <w:rtl/>
        </w:rPr>
        <w:t>"</w:t>
      </w:r>
      <w:r w:rsidRPr="00E57BE9">
        <w:rPr>
          <w:rFonts w:cs="David" w:hint="cs"/>
          <w:u w:val="single"/>
          <w:rtl/>
        </w:rPr>
        <w:t>ר גדעון סער:</w:t>
      </w:r>
    </w:p>
    <w:p w14:paraId="7FDAB8C5" w14:textId="77777777" w:rsidR="00E57BE9" w:rsidRPr="00E57BE9" w:rsidRDefault="00E57BE9" w:rsidP="00E57BE9">
      <w:pPr>
        <w:bidi/>
        <w:rPr>
          <w:rFonts w:cs="David" w:hint="cs"/>
          <w:u w:val="single"/>
          <w:rtl/>
        </w:rPr>
      </w:pPr>
    </w:p>
    <w:p w14:paraId="04EF4C17" w14:textId="77777777" w:rsidR="00E57BE9" w:rsidRPr="00E57BE9" w:rsidRDefault="00E57BE9" w:rsidP="00E57BE9">
      <w:pPr>
        <w:bidi/>
        <w:rPr>
          <w:rFonts w:cs="David" w:hint="cs"/>
          <w:rtl/>
        </w:rPr>
      </w:pPr>
      <w:r w:rsidRPr="00E57BE9">
        <w:rPr>
          <w:rFonts w:cs="David" w:hint="cs"/>
          <w:rtl/>
        </w:rPr>
        <w:tab/>
        <w:t xml:space="preserve">הפרוצדורה היא שנפנה לסיעות ונבקש מהן לבחור נציגים. נשתדל להגיע להסכמה. אני מתכוון לבוא בדברים גם עם חבר הכנסת הנגבי, שמייצג סיעה גדולה בכנסת, והסיעות עצמן יודיעו לנו מי ייצג אותן בוועדות הזמניות. אני מודה לכולם על השתתפותם ועל הערותיהם. תודה רבה, אני נועל את הישיבה.  </w:t>
      </w:r>
    </w:p>
    <w:p w14:paraId="6B46BED5" w14:textId="77777777" w:rsidR="00E57BE9" w:rsidRPr="00E57BE9" w:rsidRDefault="00E57BE9" w:rsidP="00E57BE9">
      <w:pPr>
        <w:bidi/>
        <w:rPr>
          <w:rFonts w:cs="David" w:hint="cs"/>
          <w:rtl/>
        </w:rPr>
      </w:pPr>
    </w:p>
    <w:p w14:paraId="1413DF3A" w14:textId="77777777" w:rsidR="00E57BE9" w:rsidRPr="00E57BE9" w:rsidRDefault="00E57BE9" w:rsidP="00E57BE9">
      <w:pPr>
        <w:bidi/>
        <w:rPr>
          <w:rFonts w:cs="David" w:hint="cs"/>
          <w:u w:val="single"/>
          <w:rtl/>
        </w:rPr>
      </w:pPr>
    </w:p>
    <w:p w14:paraId="596772A2" w14:textId="77777777" w:rsidR="00E57BE9" w:rsidRPr="00E57BE9" w:rsidRDefault="00E57BE9" w:rsidP="00E57BE9">
      <w:pPr>
        <w:bidi/>
        <w:rPr>
          <w:rFonts w:cs="David" w:hint="cs"/>
          <w:b/>
          <w:bCs/>
          <w:u w:val="single"/>
          <w:rtl/>
        </w:rPr>
      </w:pPr>
    </w:p>
    <w:p w14:paraId="70A5A463" w14:textId="77777777" w:rsidR="00E57BE9" w:rsidRPr="00E57BE9" w:rsidRDefault="00E57BE9" w:rsidP="00E57BE9">
      <w:pPr>
        <w:bidi/>
        <w:rPr>
          <w:rFonts w:cs="David" w:hint="cs"/>
          <w:b/>
          <w:bCs/>
          <w:u w:val="single"/>
          <w:rtl/>
        </w:rPr>
      </w:pPr>
      <w:r w:rsidRPr="00E57BE9">
        <w:rPr>
          <w:rFonts w:cs="David" w:hint="cs"/>
          <w:b/>
          <w:bCs/>
          <w:u w:val="single"/>
          <w:rtl/>
        </w:rPr>
        <w:t>הישיבה ננעלה בשעה 10:35.</w:t>
      </w:r>
    </w:p>
    <w:p w14:paraId="1DA06D9E" w14:textId="77777777" w:rsidR="00E57BE9" w:rsidRPr="00E57BE9" w:rsidRDefault="00E57BE9" w:rsidP="00E57BE9">
      <w:pPr>
        <w:bidi/>
        <w:rPr>
          <w:rFonts w:cs="David" w:hint="cs"/>
          <w:rtl/>
        </w:rPr>
      </w:pPr>
    </w:p>
    <w:p w14:paraId="2E99FF6C" w14:textId="77777777" w:rsidR="00E57BE9" w:rsidRPr="00E57BE9" w:rsidRDefault="00E57BE9" w:rsidP="00E57BE9">
      <w:pPr>
        <w:bidi/>
        <w:rPr>
          <w:rFonts w:cs="David" w:hint="cs"/>
          <w:rtl/>
        </w:rPr>
      </w:pPr>
    </w:p>
    <w:p w14:paraId="64E88E7A" w14:textId="77777777" w:rsidR="00552A80" w:rsidRPr="00E57BE9" w:rsidRDefault="00552A80" w:rsidP="00E57BE9">
      <w:pPr>
        <w:bidi/>
        <w:rPr>
          <w:rFonts w:cs="David"/>
        </w:rPr>
      </w:pPr>
    </w:p>
    <w:sectPr w:rsidR="00552A80" w:rsidRPr="00E57BE9" w:rsidSect="00E57BE9">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4DA6C" w14:textId="77777777" w:rsidR="00000000" w:rsidRDefault="00E84CE5">
      <w:r>
        <w:separator/>
      </w:r>
    </w:p>
  </w:endnote>
  <w:endnote w:type="continuationSeparator" w:id="0">
    <w:p w14:paraId="34BCA78B" w14:textId="77777777" w:rsidR="00000000" w:rsidRDefault="00E8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B9A8" w14:textId="77777777" w:rsidR="00000000" w:rsidRDefault="00E84CE5">
      <w:r>
        <w:separator/>
      </w:r>
    </w:p>
  </w:footnote>
  <w:footnote w:type="continuationSeparator" w:id="0">
    <w:p w14:paraId="3610AFE1" w14:textId="77777777" w:rsidR="00000000" w:rsidRDefault="00E84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6513" w14:textId="77777777" w:rsidR="00E57BE9" w:rsidRDefault="00E57BE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A8A525B" w14:textId="77777777" w:rsidR="00E57BE9" w:rsidRDefault="00E57BE9">
    <w:pPr>
      <w:pStyle w:val="Header"/>
      <w:ind w:right="360"/>
      <w:jc w:val="both"/>
      <w:rPr>
        <w:rtl/>
      </w:rPr>
    </w:pPr>
  </w:p>
  <w:p w14:paraId="07865FB4" w14:textId="77777777" w:rsidR="00E57BE9" w:rsidRDefault="00E57BE9"/>
  <w:p w14:paraId="49122C6B" w14:textId="77777777" w:rsidR="00E57BE9" w:rsidRDefault="00E57BE9"/>
  <w:p w14:paraId="593EEF45" w14:textId="77777777" w:rsidR="00E57BE9" w:rsidRDefault="00E57BE9"/>
  <w:p w14:paraId="5E6E0135" w14:textId="77777777" w:rsidR="00E57BE9" w:rsidRDefault="00E57BE9"/>
  <w:p w14:paraId="3D31319C" w14:textId="77777777" w:rsidR="00E57BE9" w:rsidRDefault="00E57BE9"/>
  <w:p w14:paraId="234901F8" w14:textId="77777777" w:rsidR="00E57BE9" w:rsidRDefault="00E57BE9"/>
  <w:p w14:paraId="42DD47D5" w14:textId="77777777" w:rsidR="00E57BE9" w:rsidRDefault="00E57BE9"/>
  <w:p w14:paraId="3E198DD2" w14:textId="77777777" w:rsidR="00E57BE9" w:rsidRDefault="00E57BE9"/>
  <w:p w14:paraId="75628A27" w14:textId="77777777" w:rsidR="00E57BE9" w:rsidRDefault="00E57B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C648" w14:textId="77777777" w:rsidR="00E57BE9" w:rsidRDefault="00E57BE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17</w:t>
    </w:r>
    <w:r>
      <w:rPr>
        <w:rStyle w:val="PageNumber"/>
        <w:rtl/>
      </w:rPr>
      <w:fldChar w:fldCharType="end"/>
    </w:r>
  </w:p>
  <w:p w14:paraId="2B21887B" w14:textId="77777777" w:rsidR="00E57BE9" w:rsidRDefault="00E57BE9" w:rsidP="00E57BE9">
    <w:pPr>
      <w:pStyle w:val="Header"/>
      <w:ind w:right="360"/>
      <w:jc w:val="both"/>
      <w:rPr>
        <w:rStyle w:val="PageNumber"/>
        <w:rFonts w:hint="cs"/>
        <w:rtl/>
      </w:rPr>
    </w:pPr>
    <w:r>
      <w:rPr>
        <w:rFonts w:hint="cs"/>
        <w:rtl/>
      </w:rPr>
      <w:t>הו</w:t>
    </w:r>
    <w:r>
      <w:rPr>
        <w:rtl/>
      </w:rPr>
      <w:t>ועד</w:t>
    </w:r>
    <w:r>
      <w:rPr>
        <w:rStyle w:val="PageNumber"/>
        <w:rFonts w:hint="cs"/>
        <w:rtl/>
      </w:rPr>
      <w:t>ה המסדרת</w:t>
    </w:r>
  </w:p>
  <w:p w14:paraId="407DA5BC" w14:textId="77777777" w:rsidR="00E57BE9" w:rsidRDefault="00E57BE9" w:rsidP="00E57BE9">
    <w:pPr>
      <w:pStyle w:val="Header"/>
      <w:ind w:right="360"/>
      <w:jc w:val="both"/>
      <w:rPr>
        <w:rStyle w:val="PageNumber"/>
        <w:rFonts w:hint="cs"/>
        <w:rtl/>
      </w:rPr>
    </w:pPr>
    <w:r>
      <w:rPr>
        <w:rStyle w:val="PageNumber"/>
        <w:rFonts w:hint="cs"/>
        <w:rtl/>
      </w:rPr>
      <w:t>25.2.2009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1205פרוטוקול_ישיבת_ועדה.doc"/>
    <w:docVar w:name="StartMode" w:val="3"/>
  </w:docVars>
  <w:rsids>
    <w:rsidRoot w:val="0097089C"/>
    <w:rsid w:val="00552A80"/>
    <w:rsid w:val="005A239B"/>
    <w:rsid w:val="00965806"/>
    <w:rsid w:val="0097089C"/>
    <w:rsid w:val="00E57BE9"/>
    <w:rsid w:val="00E84C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E30F7"/>
  <w15:chartTrackingRefBased/>
  <w15:docId w15:val="{362C0D8C-54C6-4BD2-BA21-8D19CC35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57BE9"/>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E57BE9"/>
  </w:style>
  <w:style w:type="paragraph" w:styleId="Header">
    <w:name w:val="header"/>
    <w:basedOn w:val="Normal"/>
    <w:rsid w:val="00E57BE9"/>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4571</Words>
  <Characters>26060</Characters>
  <Application>Microsoft Office Word</Application>
  <DocSecurity>0</DocSecurity>
  <Lines>217</Lines>
  <Paragraphs>61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