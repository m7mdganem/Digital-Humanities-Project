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2F240" w14:textId="77777777" w:rsidR="00E45F4B" w:rsidRPr="00E45F4B" w:rsidRDefault="00E45F4B" w:rsidP="00E45F4B">
      <w:pPr>
        <w:pStyle w:val="Heading5"/>
        <w:jc w:val="left"/>
        <w:rPr>
          <w:rFonts w:hint="cs"/>
          <w:b/>
          <w:bCs/>
          <w:sz w:val="24"/>
          <w:rtl/>
        </w:rPr>
      </w:pPr>
      <w:r w:rsidRPr="00E45F4B">
        <w:rPr>
          <w:b/>
          <w:bCs/>
          <w:sz w:val="24"/>
          <w:rtl/>
        </w:rPr>
        <w:t xml:space="preserve">הכנסת </w:t>
      </w:r>
      <w:r w:rsidRPr="00E45F4B">
        <w:rPr>
          <w:rFonts w:hint="cs"/>
          <w:b/>
          <w:bCs/>
          <w:sz w:val="24"/>
          <w:rtl/>
        </w:rPr>
        <w:t>השבע-עשרה</w:t>
      </w:r>
      <w:r>
        <w:rPr>
          <w:b/>
          <w:bCs/>
          <w:sz w:val="24"/>
          <w:rtl/>
        </w:rPr>
        <w:tab/>
      </w:r>
      <w:r>
        <w:rPr>
          <w:b/>
          <w:bCs/>
          <w:sz w:val="24"/>
          <w:rtl/>
        </w:rPr>
        <w:tab/>
      </w:r>
      <w:r>
        <w:rPr>
          <w:b/>
          <w:bCs/>
          <w:sz w:val="24"/>
          <w:rtl/>
        </w:rPr>
        <w:tab/>
      </w:r>
      <w:r>
        <w:rPr>
          <w:b/>
          <w:bCs/>
          <w:sz w:val="24"/>
          <w:rtl/>
        </w:rPr>
        <w:tab/>
      </w:r>
      <w:r>
        <w:rPr>
          <w:b/>
          <w:bCs/>
          <w:sz w:val="24"/>
          <w:rtl/>
        </w:rPr>
        <w:tab/>
      </w:r>
      <w:r>
        <w:rPr>
          <w:b/>
          <w:bCs/>
          <w:sz w:val="24"/>
          <w:rtl/>
        </w:rPr>
        <w:tab/>
      </w:r>
      <w:r>
        <w:rPr>
          <w:b/>
          <w:bCs/>
          <w:sz w:val="24"/>
          <w:rtl/>
        </w:rPr>
        <w:tab/>
        <w:t>נוסח לא מתו</w:t>
      </w:r>
    </w:p>
    <w:p w14:paraId="2D14321B" w14:textId="77777777" w:rsidR="00E45F4B" w:rsidRPr="00E45F4B" w:rsidRDefault="00E45F4B" w:rsidP="00E45F4B">
      <w:pPr>
        <w:bidi/>
        <w:rPr>
          <w:rFonts w:cs="David"/>
          <w:b/>
          <w:bCs/>
          <w:rtl/>
        </w:rPr>
      </w:pPr>
      <w:r w:rsidRPr="00E45F4B">
        <w:rPr>
          <w:rFonts w:cs="David"/>
          <w:b/>
          <w:bCs/>
          <w:rtl/>
        </w:rPr>
        <w:t xml:space="preserve">מושב </w:t>
      </w:r>
      <w:r w:rsidRPr="00E45F4B">
        <w:rPr>
          <w:rFonts w:cs="David" w:hint="cs"/>
          <w:b/>
          <w:bCs/>
          <w:rtl/>
        </w:rPr>
        <w:t>שני</w:t>
      </w:r>
    </w:p>
    <w:p w14:paraId="7AD30544" w14:textId="77777777" w:rsidR="00E45F4B" w:rsidRPr="00E45F4B" w:rsidRDefault="00E45F4B" w:rsidP="00E45F4B">
      <w:pPr>
        <w:bidi/>
        <w:jc w:val="both"/>
        <w:rPr>
          <w:rFonts w:cs="David" w:hint="cs"/>
          <w:b/>
          <w:bCs/>
          <w:rtl/>
        </w:rPr>
      </w:pPr>
    </w:p>
    <w:p w14:paraId="0C7E06E4" w14:textId="77777777" w:rsidR="00E45F4B" w:rsidRPr="00E45F4B" w:rsidRDefault="00E45F4B" w:rsidP="00E45F4B">
      <w:pPr>
        <w:bidi/>
        <w:jc w:val="both"/>
        <w:rPr>
          <w:rFonts w:cs="David" w:hint="cs"/>
          <w:b/>
          <w:bCs/>
          <w:rtl/>
        </w:rPr>
      </w:pPr>
    </w:p>
    <w:p w14:paraId="59DB1A64" w14:textId="77777777" w:rsidR="00E45F4B" w:rsidRPr="00E45F4B" w:rsidRDefault="00E45F4B" w:rsidP="00E45F4B">
      <w:pPr>
        <w:bidi/>
        <w:jc w:val="both"/>
        <w:rPr>
          <w:rFonts w:cs="David" w:hint="cs"/>
          <w:b/>
          <w:bCs/>
          <w:rtl/>
        </w:rPr>
      </w:pPr>
    </w:p>
    <w:p w14:paraId="459045B2" w14:textId="77777777" w:rsidR="00E45F4B" w:rsidRPr="00E45F4B" w:rsidRDefault="00E45F4B" w:rsidP="00E45F4B">
      <w:pPr>
        <w:bidi/>
        <w:jc w:val="both"/>
        <w:rPr>
          <w:rFonts w:cs="David" w:hint="cs"/>
          <w:b/>
          <w:bCs/>
          <w:rtl/>
        </w:rPr>
      </w:pPr>
    </w:p>
    <w:p w14:paraId="4ACE8F8F" w14:textId="77777777" w:rsidR="00E45F4B" w:rsidRPr="00E45F4B" w:rsidRDefault="00E45F4B" w:rsidP="00E45F4B">
      <w:pPr>
        <w:bidi/>
        <w:jc w:val="center"/>
        <w:rPr>
          <w:rFonts w:cs="David" w:hint="cs"/>
          <w:b/>
          <w:bCs/>
          <w:rtl/>
        </w:rPr>
      </w:pPr>
      <w:r w:rsidRPr="00E45F4B">
        <w:rPr>
          <w:rFonts w:cs="David"/>
          <w:b/>
          <w:bCs/>
          <w:rtl/>
        </w:rPr>
        <w:t>פרוטוקול מס'</w:t>
      </w:r>
      <w:r w:rsidRPr="00E45F4B">
        <w:rPr>
          <w:rFonts w:cs="David" w:hint="cs"/>
          <w:b/>
          <w:bCs/>
          <w:rtl/>
        </w:rPr>
        <w:t xml:space="preserve"> 73</w:t>
      </w:r>
    </w:p>
    <w:p w14:paraId="71664F3E" w14:textId="77777777" w:rsidR="00E45F4B" w:rsidRPr="00E45F4B" w:rsidRDefault="00E45F4B" w:rsidP="00E45F4B">
      <w:pPr>
        <w:bidi/>
        <w:jc w:val="center"/>
        <w:rPr>
          <w:rFonts w:cs="David" w:hint="cs"/>
          <w:b/>
          <w:bCs/>
          <w:rtl/>
        </w:rPr>
      </w:pPr>
      <w:r w:rsidRPr="00E45F4B">
        <w:rPr>
          <w:rFonts w:cs="David" w:hint="cs"/>
          <w:b/>
          <w:bCs/>
          <w:rtl/>
        </w:rPr>
        <w:t>מישיבת ועדת הכנסת</w:t>
      </w:r>
    </w:p>
    <w:p w14:paraId="7CFAE5BF" w14:textId="77777777" w:rsidR="00E45F4B" w:rsidRPr="00E45F4B" w:rsidRDefault="00E45F4B" w:rsidP="00E45F4B">
      <w:pPr>
        <w:bidi/>
        <w:jc w:val="center"/>
        <w:rPr>
          <w:rFonts w:cs="David" w:hint="cs"/>
          <w:b/>
          <w:bCs/>
          <w:u w:val="single"/>
          <w:rtl/>
        </w:rPr>
      </w:pPr>
      <w:r w:rsidRPr="00E45F4B">
        <w:rPr>
          <w:rFonts w:cs="David" w:hint="cs"/>
          <w:b/>
          <w:bCs/>
          <w:u w:val="single"/>
          <w:rtl/>
        </w:rPr>
        <w:t>שהתקיימה ביום שני, י"א בטבת התשס"ז (1 בינואר 2007), בשעה 10:00</w:t>
      </w:r>
    </w:p>
    <w:p w14:paraId="404CC3B4" w14:textId="77777777" w:rsidR="00E45F4B" w:rsidRPr="00E45F4B" w:rsidRDefault="00E45F4B" w:rsidP="00E45F4B">
      <w:pPr>
        <w:tabs>
          <w:tab w:val="left" w:pos="1221"/>
        </w:tabs>
        <w:bidi/>
        <w:jc w:val="both"/>
        <w:rPr>
          <w:rFonts w:cs="David" w:hint="cs"/>
          <w:b/>
          <w:bCs/>
          <w:u w:val="single"/>
          <w:rtl/>
        </w:rPr>
      </w:pPr>
    </w:p>
    <w:p w14:paraId="5BFC98D8" w14:textId="77777777" w:rsidR="00E45F4B" w:rsidRPr="00E45F4B" w:rsidRDefault="00E45F4B" w:rsidP="00E45F4B">
      <w:pPr>
        <w:tabs>
          <w:tab w:val="left" w:pos="1221"/>
        </w:tabs>
        <w:bidi/>
        <w:jc w:val="both"/>
        <w:rPr>
          <w:rFonts w:cs="David" w:hint="cs"/>
          <w:b/>
          <w:bCs/>
          <w:u w:val="single"/>
          <w:rtl/>
        </w:rPr>
      </w:pPr>
    </w:p>
    <w:p w14:paraId="0480891D" w14:textId="77777777" w:rsidR="00E45F4B" w:rsidRPr="00E45F4B" w:rsidRDefault="00E45F4B" w:rsidP="00E45F4B">
      <w:pPr>
        <w:tabs>
          <w:tab w:val="left" w:pos="1221"/>
        </w:tabs>
        <w:bidi/>
        <w:jc w:val="both"/>
        <w:rPr>
          <w:rFonts w:cs="David" w:hint="cs"/>
          <w:b/>
          <w:bCs/>
          <w:u w:val="single"/>
          <w:rtl/>
        </w:rPr>
      </w:pPr>
    </w:p>
    <w:p w14:paraId="5218CD90" w14:textId="77777777" w:rsidR="00E45F4B" w:rsidRPr="00E45F4B" w:rsidRDefault="00E45F4B" w:rsidP="00E45F4B">
      <w:pPr>
        <w:tabs>
          <w:tab w:val="left" w:pos="1221"/>
        </w:tabs>
        <w:bidi/>
        <w:jc w:val="both"/>
        <w:rPr>
          <w:rFonts w:cs="David" w:hint="cs"/>
          <w:rtl/>
        </w:rPr>
      </w:pPr>
      <w:r w:rsidRPr="00E45F4B">
        <w:rPr>
          <w:rFonts w:cs="David"/>
          <w:b/>
          <w:bCs/>
          <w:u w:val="single"/>
          <w:rtl/>
        </w:rPr>
        <w:t>סדר היום</w:t>
      </w:r>
      <w:r w:rsidRPr="00E45F4B">
        <w:rPr>
          <w:rFonts w:cs="David"/>
          <w:rtl/>
        </w:rPr>
        <w:t>:</w:t>
      </w:r>
    </w:p>
    <w:p w14:paraId="1C92F7B7" w14:textId="77777777" w:rsidR="00E45F4B" w:rsidRPr="00E45F4B" w:rsidRDefault="00E45F4B" w:rsidP="00E45F4B">
      <w:pPr>
        <w:tabs>
          <w:tab w:val="left" w:pos="1221"/>
        </w:tabs>
        <w:bidi/>
        <w:jc w:val="both"/>
        <w:rPr>
          <w:rFonts w:cs="David" w:hint="cs"/>
          <w:b/>
          <w:bCs/>
          <w:rtl/>
        </w:rPr>
      </w:pPr>
    </w:p>
    <w:p w14:paraId="4D35D842" w14:textId="77777777" w:rsidR="00E45F4B" w:rsidRPr="00E45F4B" w:rsidRDefault="00E45F4B" w:rsidP="00E45F4B">
      <w:pPr>
        <w:numPr>
          <w:ilvl w:val="0"/>
          <w:numId w:val="1"/>
        </w:numPr>
        <w:bidi/>
        <w:jc w:val="both"/>
        <w:rPr>
          <w:rFonts w:cs="David" w:hint="cs"/>
          <w:b/>
          <w:bCs/>
          <w:rtl/>
        </w:rPr>
      </w:pPr>
      <w:r w:rsidRPr="00E45F4B">
        <w:rPr>
          <w:rFonts w:cs="David" w:hint="cs"/>
          <w:b/>
          <w:bCs/>
          <w:rtl/>
        </w:rPr>
        <w:t>קביעת מסגרת הדיון להצעות להביע אי-אמון בממשלה</w:t>
      </w:r>
    </w:p>
    <w:p w14:paraId="25B63F55" w14:textId="77777777" w:rsidR="00E45F4B" w:rsidRPr="00E45F4B" w:rsidRDefault="00E45F4B" w:rsidP="00E45F4B">
      <w:pPr>
        <w:numPr>
          <w:ilvl w:val="0"/>
          <w:numId w:val="1"/>
        </w:numPr>
        <w:bidi/>
        <w:jc w:val="both"/>
        <w:rPr>
          <w:rFonts w:cs="David" w:hint="cs"/>
          <w:b/>
          <w:bCs/>
        </w:rPr>
      </w:pPr>
      <w:r w:rsidRPr="00E45F4B">
        <w:rPr>
          <w:rFonts w:cs="David" w:hint="cs"/>
          <w:b/>
          <w:bCs/>
          <w:rtl/>
        </w:rPr>
        <w:t>בקשות חבר הכנסת להקדמת הדיון בהצעות החוק האלה, לפני הקריאה הטרומית:</w:t>
      </w:r>
    </w:p>
    <w:p w14:paraId="5BA8742C" w14:textId="77777777" w:rsidR="00E45F4B" w:rsidRPr="00E45F4B" w:rsidRDefault="00E45F4B" w:rsidP="00E45F4B">
      <w:pPr>
        <w:bidi/>
        <w:ind w:left="1230" w:hanging="510"/>
        <w:jc w:val="both"/>
        <w:rPr>
          <w:rFonts w:cs="David" w:hint="cs"/>
          <w:b/>
          <w:bCs/>
          <w:rtl/>
        </w:rPr>
      </w:pPr>
      <w:r w:rsidRPr="00E45F4B">
        <w:rPr>
          <w:rFonts w:cs="David" w:hint="cs"/>
          <w:b/>
          <w:bCs/>
          <w:rtl/>
        </w:rPr>
        <w:t xml:space="preserve">1. </w:t>
      </w:r>
      <w:r w:rsidRPr="00E45F4B">
        <w:rPr>
          <w:rFonts w:cs="David" w:hint="cs"/>
          <w:b/>
          <w:bCs/>
          <w:rtl/>
        </w:rPr>
        <w:tab/>
        <w:t>הצעת חוק מחזור אריזות, התשס"ז-2006 (פ/1809/17), הצעת חה"כ אבישי ברוורמן</w:t>
      </w:r>
    </w:p>
    <w:p w14:paraId="687DA315" w14:textId="77777777" w:rsidR="00E45F4B" w:rsidRPr="00E45F4B" w:rsidRDefault="00E45F4B" w:rsidP="00E45F4B">
      <w:pPr>
        <w:bidi/>
        <w:ind w:left="1230" w:hanging="510"/>
        <w:jc w:val="both"/>
        <w:rPr>
          <w:rFonts w:cs="David" w:hint="cs"/>
          <w:b/>
          <w:bCs/>
          <w:rtl/>
        </w:rPr>
      </w:pPr>
      <w:r w:rsidRPr="00E45F4B">
        <w:rPr>
          <w:rFonts w:cs="David" w:hint="cs"/>
          <w:b/>
          <w:bCs/>
          <w:rtl/>
        </w:rPr>
        <w:t xml:space="preserve">2. </w:t>
      </w:r>
      <w:r w:rsidRPr="00E45F4B">
        <w:rPr>
          <w:rFonts w:cs="David" w:hint="cs"/>
          <w:b/>
          <w:bCs/>
          <w:rtl/>
        </w:rPr>
        <w:tab/>
        <w:t xml:space="preserve">הצעת חוק הגנה על עובדים (חושפי עבירות ופגיעה בטוהר המידות או במינהל התקין) (תיקון </w:t>
      </w:r>
      <w:r w:rsidRPr="00E45F4B">
        <w:rPr>
          <w:rFonts w:cs="David"/>
          <w:b/>
          <w:bCs/>
          <w:rtl/>
        </w:rPr>
        <w:t>–</w:t>
      </w:r>
      <w:r w:rsidRPr="00E45F4B">
        <w:rPr>
          <w:rFonts w:cs="David" w:hint="cs"/>
          <w:b/>
          <w:bCs/>
          <w:rtl/>
        </w:rPr>
        <w:t xml:space="preserve"> עונשין ותרופות), התשס"ז-2006, (פ/1836/17), הצעת חה"כ אריה אלדד</w:t>
      </w:r>
    </w:p>
    <w:p w14:paraId="36E65A6F" w14:textId="77777777" w:rsidR="00E45F4B" w:rsidRPr="00E45F4B" w:rsidRDefault="00E45F4B" w:rsidP="00E45F4B">
      <w:pPr>
        <w:bidi/>
        <w:ind w:left="1230" w:hanging="510"/>
        <w:jc w:val="both"/>
        <w:rPr>
          <w:rFonts w:cs="David" w:hint="cs"/>
          <w:b/>
          <w:bCs/>
          <w:rtl/>
        </w:rPr>
      </w:pPr>
      <w:r w:rsidRPr="00E45F4B">
        <w:rPr>
          <w:rFonts w:cs="David" w:hint="cs"/>
          <w:b/>
          <w:bCs/>
          <w:rtl/>
        </w:rPr>
        <w:t xml:space="preserve">3. </w:t>
      </w:r>
      <w:r w:rsidRPr="00E45F4B">
        <w:rPr>
          <w:rFonts w:cs="David" w:hint="cs"/>
          <w:b/>
          <w:bCs/>
          <w:rtl/>
        </w:rPr>
        <w:tab/>
        <w:t xml:space="preserve">הצעת חוק מימון מפלגות(תיקון </w:t>
      </w:r>
      <w:r w:rsidRPr="00E45F4B">
        <w:rPr>
          <w:rFonts w:cs="David"/>
          <w:b/>
          <w:bCs/>
          <w:rtl/>
        </w:rPr>
        <w:t>–</w:t>
      </w:r>
      <w:r w:rsidRPr="00E45F4B">
        <w:rPr>
          <w:rFonts w:cs="David" w:hint="cs"/>
          <w:b/>
          <w:bCs/>
          <w:rtl/>
        </w:rPr>
        <w:t xml:space="preserve"> איסור שימוש בנדבנות לצורכי בחירות), התשס"ז-2006 (פ/1828/17), הצעת חה"כ רן כהן</w:t>
      </w:r>
    </w:p>
    <w:p w14:paraId="3E282D31" w14:textId="77777777" w:rsidR="00E45F4B" w:rsidRPr="00E45F4B" w:rsidRDefault="00E45F4B" w:rsidP="00E45F4B">
      <w:pPr>
        <w:bidi/>
        <w:ind w:left="720" w:hanging="720"/>
        <w:jc w:val="both"/>
        <w:rPr>
          <w:rFonts w:cs="David" w:hint="cs"/>
          <w:b/>
          <w:bCs/>
          <w:rtl/>
        </w:rPr>
      </w:pPr>
      <w:r w:rsidRPr="00E45F4B">
        <w:rPr>
          <w:rFonts w:cs="David" w:hint="cs"/>
          <w:b/>
          <w:bCs/>
          <w:rtl/>
        </w:rPr>
        <w:t xml:space="preserve">ג. </w:t>
      </w:r>
      <w:r w:rsidRPr="00E45F4B">
        <w:rPr>
          <w:rFonts w:cs="David" w:hint="cs"/>
          <w:b/>
          <w:bCs/>
          <w:rtl/>
        </w:rPr>
        <w:tab/>
        <w:t>בקשה להוספת ממלאי מקו קבועים בוועדת הכלכלה ובוועדת החינוך, התרבות והספורט</w:t>
      </w:r>
    </w:p>
    <w:p w14:paraId="265A749D" w14:textId="77777777" w:rsidR="00E45F4B" w:rsidRPr="00E45F4B" w:rsidRDefault="00E45F4B" w:rsidP="00E45F4B">
      <w:pPr>
        <w:bidi/>
        <w:ind w:left="720" w:hanging="720"/>
        <w:jc w:val="both"/>
        <w:rPr>
          <w:rFonts w:cs="David" w:hint="cs"/>
          <w:b/>
          <w:bCs/>
          <w:rtl/>
        </w:rPr>
      </w:pPr>
      <w:r w:rsidRPr="00E45F4B">
        <w:rPr>
          <w:rFonts w:cs="David" w:hint="cs"/>
          <w:b/>
          <w:bCs/>
          <w:rtl/>
        </w:rPr>
        <w:t>ד.</w:t>
      </w:r>
      <w:r w:rsidRPr="00E45F4B">
        <w:rPr>
          <w:rFonts w:cs="David" w:hint="cs"/>
          <w:b/>
          <w:bCs/>
          <w:rtl/>
        </w:rPr>
        <w:tab/>
        <w:t>הקמת ועדת משנה לנושא שכרם של חברי כנסת וחברי כנסת לשעבר</w:t>
      </w:r>
    </w:p>
    <w:p w14:paraId="77386D45" w14:textId="77777777" w:rsidR="00E45F4B" w:rsidRPr="00E45F4B" w:rsidRDefault="00E45F4B" w:rsidP="00E45F4B">
      <w:pPr>
        <w:bidi/>
        <w:ind w:left="720" w:hanging="720"/>
        <w:jc w:val="both"/>
        <w:rPr>
          <w:rFonts w:cs="David" w:hint="cs"/>
          <w:b/>
          <w:bCs/>
          <w:rtl/>
        </w:rPr>
      </w:pPr>
      <w:r w:rsidRPr="00E45F4B">
        <w:rPr>
          <w:rFonts w:cs="David" w:hint="cs"/>
          <w:b/>
          <w:bCs/>
          <w:rtl/>
        </w:rPr>
        <w:t xml:space="preserve">ה. </w:t>
      </w:r>
      <w:r w:rsidRPr="00E45F4B">
        <w:rPr>
          <w:rFonts w:cs="David" w:hint="cs"/>
          <w:b/>
          <w:bCs/>
          <w:rtl/>
        </w:rPr>
        <w:tab/>
        <w:t xml:space="preserve">קביעת ועדה לדיון בהצעת חוק מרשם אוכלוסין (תיקון </w:t>
      </w:r>
      <w:r w:rsidRPr="00E45F4B">
        <w:rPr>
          <w:rFonts w:cs="David"/>
          <w:b/>
          <w:bCs/>
          <w:rtl/>
        </w:rPr>
        <w:t>–</w:t>
      </w:r>
      <w:r w:rsidRPr="00E45F4B">
        <w:rPr>
          <w:rFonts w:cs="David" w:hint="cs"/>
          <w:b/>
          <w:bCs/>
          <w:rtl/>
        </w:rPr>
        <w:t xml:space="preserve"> רישום נישואים), התשס"ז-2006 (פ/1762/17), הצעת חה"כ מיכאל איתן </w:t>
      </w:r>
    </w:p>
    <w:p w14:paraId="4AC4DFC9" w14:textId="77777777" w:rsidR="00E45F4B" w:rsidRPr="00E45F4B" w:rsidRDefault="00E45F4B" w:rsidP="00E45F4B">
      <w:pPr>
        <w:bidi/>
        <w:jc w:val="both"/>
        <w:rPr>
          <w:rFonts w:cs="David"/>
          <w:rtl/>
        </w:rPr>
      </w:pPr>
    </w:p>
    <w:p w14:paraId="7DC9F543" w14:textId="77777777" w:rsidR="00E45F4B" w:rsidRPr="00E45F4B" w:rsidRDefault="00E45F4B" w:rsidP="00E45F4B">
      <w:pPr>
        <w:bidi/>
        <w:jc w:val="both"/>
        <w:rPr>
          <w:rFonts w:cs="David" w:hint="cs"/>
          <w:b/>
          <w:bCs/>
          <w:u w:val="single"/>
          <w:rtl/>
        </w:rPr>
      </w:pPr>
    </w:p>
    <w:p w14:paraId="47D303F9" w14:textId="77777777" w:rsidR="00E45F4B" w:rsidRPr="00E45F4B" w:rsidRDefault="00E45F4B" w:rsidP="00E45F4B">
      <w:pPr>
        <w:bidi/>
        <w:jc w:val="both"/>
        <w:rPr>
          <w:rFonts w:cs="David" w:hint="cs"/>
          <w:b/>
          <w:bCs/>
          <w:u w:val="single"/>
          <w:rtl/>
        </w:rPr>
      </w:pPr>
    </w:p>
    <w:p w14:paraId="054C5262" w14:textId="77777777" w:rsidR="00E45F4B" w:rsidRPr="00E45F4B" w:rsidRDefault="00E45F4B" w:rsidP="00E45F4B">
      <w:pPr>
        <w:bidi/>
        <w:jc w:val="both"/>
        <w:rPr>
          <w:rFonts w:cs="David" w:hint="cs"/>
          <w:b/>
          <w:bCs/>
          <w:u w:val="single"/>
          <w:rtl/>
        </w:rPr>
      </w:pPr>
    </w:p>
    <w:p w14:paraId="5C0134CB" w14:textId="77777777" w:rsidR="00E45F4B" w:rsidRPr="00E45F4B" w:rsidRDefault="00E45F4B" w:rsidP="00E45F4B">
      <w:pPr>
        <w:bidi/>
        <w:jc w:val="both"/>
        <w:rPr>
          <w:rFonts w:cs="David"/>
          <w:b/>
          <w:bCs/>
          <w:u w:val="single"/>
          <w:rtl/>
        </w:rPr>
      </w:pPr>
      <w:r w:rsidRPr="00E45F4B">
        <w:rPr>
          <w:rFonts w:cs="David"/>
          <w:b/>
          <w:bCs/>
          <w:u w:val="single"/>
          <w:rtl/>
        </w:rPr>
        <w:t>נכחו</w:t>
      </w:r>
      <w:r w:rsidRPr="00E45F4B">
        <w:rPr>
          <w:rFonts w:cs="David"/>
          <w:rtl/>
        </w:rPr>
        <w:t>:</w:t>
      </w:r>
    </w:p>
    <w:p w14:paraId="35533C9E" w14:textId="77777777" w:rsidR="00E45F4B" w:rsidRPr="00E45F4B" w:rsidRDefault="00E45F4B" w:rsidP="00E45F4B">
      <w:pPr>
        <w:bidi/>
        <w:jc w:val="both"/>
        <w:rPr>
          <w:rFonts w:cs="David"/>
          <w:rtl/>
        </w:rPr>
      </w:pPr>
    </w:p>
    <w:p w14:paraId="55495050" w14:textId="77777777" w:rsidR="00E45F4B" w:rsidRPr="00E45F4B" w:rsidRDefault="00E45F4B" w:rsidP="00E45F4B">
      <w:pPr>
        <w:tabs>
          <w:tab w:val="left" w:pos="1788"/>
        </w:tabs>
        <w:bidi/>
        <w:jc w:val="both"/>
        <w:rPr>
          <w:rFonts w:cs="David"/>
          <w:rtl/>
        </w:rPr>
      </w:pPr>
      <w:r w:rsidRPr="00E45F4B">
        <w:rPr>
          <w:rFonts w:cs="David"/>
          <w:b/>
          <w:bCs/>
          <w:u w:val="single"/>
          <w:rtl/>
        </w:rPr>
        <w:t>חברי הוועדה</w:t>
      </w:r>
      <w:r w:rsidRPr="00E45F4B">
        <w:rPr>
          <w:rFonts w:cs="David"/>
          <w:rtl/>
        </w:rPr>
        <w:t>:</w:t>
      </w:r>
    </w:p>
    <w:p w14:paraId="789B01DF" w14:textId="77777777" w:rsidR="00E45F4B" w:rsidRPr="00E45F4B" w:rsidRDefault="00E45F4B" w:rsidP="00E45F4B">
      <w:pPr>
        <w:bidi/>
        <w:jc w:val="both"/>
        <w:rPr>
          <w:rFonts w:cs="David" w:hint="cs"/>
          <w:rtl/>
        </w:rPr>
      </w:pPr>
      <w:r w:rsidRPr="00E45F4B">
        <w:rPr>
          <w:rFonts w:cs="David" w:hint="cs"/>
          <w:rtl/>
        </w:rPr>
        <w:t xml:space="preserve">רוחמה אברהם </w:t>
      </w:r>
      <w:r w:rsidRPr="00E45F4B">
        <w:rPr>
          <w:rFonts w:cs="David"/>
          <w:rtl/>
        </w:rPr>
        <w:t>–</w:t>
      </w:r>
      <w:r w:rsidRPr="00E45F4B">
        <w:rPr>
          <w:rFonts w:cs="David" w:hint="cs"/>
          <w:rtl/>
        </w:rPr>
        <w:t xml:space="preserve"> היו"ר</w:t>
      </w:r>
    </w:p>
    <w:p w14:paraId="6DA3CF08" w14:textId="77777777" w:rsidR="00E45F4B" w:rsidRPr="00E45F4B" w:rsidRDefault="00E45F4B" w:rsidP="00E45F4B">
      <w:pPr>
        <w:bidi/>
        <w:jc w:val="both"/>
        <w:rPr>
          <w:rFonts w:cs="David" w:hint="cs"/>
          <w:rtl/>
        </w:rPr>
      </w:pPr>
      <w:r w:rsidRPr="00E45F4B">
        <w:rPr>
          <w:rFonts w:cs="David" w:hint="cs"/>
          <w:rtl/>
        </w:rPr>
        <w:t>קולט אביטל</w:t>
      </w:r>
    </w:p>
    <w:p w14:paraId="404A4C09" w14:textId="77777777" w:rsidR="00E45F4B" w:rsidRPr="00E45F4B" w:rsidRDefault="00E45F4B" w:rsidP="00E45F4B">
      <w:pPr>
        <w:bidi/>
        <w:jc w:val="both"/>
        <w:rPr>
          <w:rFonts w:cs="David" w:hint="cs"/>
          <w:rtl/>
        </w:rPr>
      </w:pPr>
      <w:r w:rsidRPr="00E45F4B">
        <w:rPr>
          <w:rFonts w:cs="David" w:hint="cs"/>
          <w:rtl/>
        </w:rPr>
        <w:t>גלעד ארדן</w:t>
      </w:r>
    </w:p>
    <w:p w14:paraId="7D53BEEC" w14:textId="77777777" w:rsidR="00E45F4B" w:rsidRPr="00E45F4B" w:rsidRDefault="00E45F4B" w:rsidP="00E45F4B">
      <w:pPr>
        <w:bidi/>
        <w:jc w:val="both"/>
        <w:rPr>
          <w:rFonts w:cs="David" w:hint="cs"/>
          <w:rtl/>
        </w:rPr>
      </w:pPr>
      <w:r w:rsidRPr="00E45F4B">
        <w:rPr>
          <w:rFonts w:cs="David" w:hint="cs"/>
          <w:rtl/>
        </w:rPr>
        <w:t>אורי אריאל</w:t>
      </w:r>
    </w:p>
    <w:p w14:paraId="10D052C8" w14:textId="77777777" w:rsidR="00E45F4B" w:rsidRPr="00E45F4B" w:rsidRDefault="00E45F4B" w:rsidP="00E45F4B">
      <w:pPr>
        <w:bidi/>
        <w:jc w:val="both"/>
        <w:rPr>
          <w:rFonts w:cs="David" w:hint="cs"/>
          <w:rtl/>
        </w:rPr>
      </w:pPr>
      <w:r w:rsidRPr="00E45F4B">
        <w:rPr>
          <w:rFonts w:cs="David" w:hint="cs"/>
          <w:rtl/>
        </w:rPr>
        <w:t>אליהו גבאי</w:t>
      </w:r>
    </w:p>
    <w:p w14:paraId="23047DA0" w14:textId="77777777" w:rsidR="00E45F4B" w:rsidRPr="00E45F4B" w:rsidRDefault="00E45F4B" w:rsidP="00E45F4B">
      <w:pPr>
        <w:bidi/>
        <w:jc w:val="both"/>
        <w:rPr>
          <w:rFonts w:cs="David" w:hint="cs"/>
          <w:rtl/>
        </w:rPr>
      </w:pPr>
      <w:r w:rsidRPr="00E45F4B">
        <w:rPr>
          <w:rFonts w:cs="David" w:hint="cs"/>
          <w:rtl/>
        </w:rPr>
        <w:t>זהבה גלאון</w:t>
      </w:r>
    </w:p>
    <w:p w14:paraId="7E543B16" w14:textId="77777777" w:rsidR="00E45F4B" w:rsidRPr="00E45F4B" w:rsidRDefault="00E45F4B" w:rsidP="00E45F4B">
      <w:pPr>
        <w:bidi/>
        <w:jc w:val="both"/>
        <w:rPr>
          <w:rFonts w:cs="David" w:hint="cs"/>
          <w:rtl/>
        </w:rPr>
      </w:pPr>
      <w:r w:rsidRPr="00E45F4B">
        <w:rPr>
          <w:rFonts w:cs="David" w:hint="cs"/>
          <w:rtl/>
        </w:rPr>
        <w:t>יצחק גלנטי</w:t>
      </w:r>
    </w:p>
    <w:p w14:paraId="006BC4A4" w14:textId="77777777" w:rsidR="00E45F4B" w:rsidRPr="00E45F4B" w:rsidRDefault="00E45F4B" w:rsidP="00E45F4B">
      <w:pPr>
        <w:bidi/>
        <w:jc w:val="both"/>
        <w:rPr>
          <w:rFonts w:cs="David" w:hint="cs"/>
          <w:rtl/>
        </w:rPr>
      </w:pPr>
      <w:r w:rsidRPr="00E45F4B">
        <w:rPr>
          <w:rFonts w:cs="David" w:hint="cs"/>
          <w:rtl/>
        </w:rPr>
        <w:t>נסים זאב</w:t>
      </w:r>
    </w:p>
    <w:p w14:paraId="41636E9E" w14:textId="77777777" w:rsidR="00E45F4B" w:rsidRPr="00E45F4B" w:rsidRDefault="00E45F4B" w:rsidP="00E45F4B">
      <w:pPr>
        <w:bidi/>
        <w:jc w:val="both"/>
        <w:rPr>
          <w:rFonts w:cs="David" w:hint="cs"/>
          <w:rtl/>
        </w:rPr>
      </w:pPr>
      <w:r w:rsidRPr="00E45F4B">
        <w:rPr>
          <w:rFonts w:cs="David" w:hint="cs"/>
          <w:rtl/>
        </w:rPr>
        <w:t>שי חרמש</w:t>
      </w:r>
    </w:p>
    <w:p w14:paraId="1E976F3B" w14:textId="77777777" w:rsidR="00E45F4B" w:rsidRPr="00E45F4B" w:rsidRDefault="00E45F4B" w:rsidP="00E45F4B">
      <w:pPr>
        <w:bidi/>
        <w:jc w:val="both"/>
        <w:rPr>
          <w:rFonts w:cs="David" w:hint="cs"/>
          <w:rtl/>
        </w:rPr>
      </w:pPr>
      <w:r w:rsidRPr="00E45F4B">
        <w:rPr>
          <w:rFonts w:cs="David" w:hint="cs"/>
          <w:rtl/>
        </w:rPr>
        <w:t>אביגדור יצחקי</w:t>
      </w:r>
    </w:p>
    <w:p w14:paraId="3292E27B" w14:textId="77777777" w:rsidR="00E45F4B" w:rsidRPr="00E45F4B" w:rsidRDefault="00E45F4B" w:rsidP="00E45F4B">
      <w:pPr>
        <w:bidi/>
        <w:jc w:val="both"/>
        <w:rPr>
          <w:rFonts w:cs="David" w:hint="cs"/>
          <w:rtl/>
        </w:rPr>
      </w:pPr>
      <w:r w:rsidRPr="00E45F4B">
        <w:rPr>
          <w:rFonts w:cs="David" w:hint="cs"/>
          <w:rtl/>
        </w:rPr>
        <w:t>יעקב מרגי</w:t>
      </w:r>
    </w:p>
    <w:p w14:paraId="48075D6D" w14:textId="77777777" w:rsidR="00E45F4B" w:rsidRPr="00E45F4B" w:rsidRDefault="00E45F4B" w:rsidP="00E45F4B">
      <w:pPr>
        <w:bidi/>
        <w:jc w:val="both"/>
        <w:rPr>
          <w:rFonts w:cs="David" w:hint="cs"/>
          <w:rtl/>
        </w:rPr>
      </w:pPr>
      <w:r w:rsidRPr="00E45F4B">
        <w:rPr>
          <w:rFonts w:cs="David" w:hint="cs"/>
          <w:rtl/>
        </w:rPr>
        <w:t>יורם מרציאנו</w:t>
      </w:r>
    </w:p>
    <w:p w14:paraId="5D980925" w14:textId="77777777" w:rsidR="00E45F4B" w:rsidRPr="00E45F4B" w:rsidRDefault="00E45F4B" w:rsidP="00E45F4B">
      <w:pPr>
        <w:bidi/>
        <w:jc w:val="both"/>
        <w:rPr>
          <w:rFonts w:cs="David" w:hint="cs"/>
          <w:rtl/>
        </w:rPr>
      </w:pPr>
      <w:r w:rsidRPr="00E45F4B">
        <w:rPr>
          <w:rFonts w:cs="David" w:hint="cs"/>
          <w:rtl/>
        </w:rPr>
        <w:t>גדעון סער</w:t>
      </w:r>
    </w:p>
    <w:p w14:paraId="2CA3B585" w14:textId="77777777" w:rsidR="00E45F4B" w:rsidRPr="00E45F4B" w:rsidRDefault="00E45F4B" w:rsidP="00E45F4B">
      <w:pPr>
        <w:bidi/>
        <w:jc w:val="both"/>
        <w:rPr>
          <w:rFonts w:cs="David" w:hint="cs"/>
          <w:rtl/>
        </w:rPr>
      </w:pPr>
      <w:r w:rsidRPr="00E45F4B">
        <w:rPr>
          <w:rFonts w:cs="David" w:hint="cs"/>
          <w:rtl/>
        </w:rPr>
        <w:t>מאיר פרוש</w:t>
      </w:r>
    </w:p>
    <w:p w14:paraId="1F778A6E" w14:textId="77777777" w:rsidR="00E45F4B" w:rsidRPr="00E45F4B" w:rsidRDefault="00E45F4B" w:rsidP="00E45F4B">
      <w:pPr>
        <w:tabs>
          <w:tab w:val="left" w:pos="1788"/>
          <w:tab w:val="left" w:pos="3631"/>
        </w:tabs>
        <w:bidi/>
        <w:jc w:val="both"/>
        <w:rPr>
          <w:rFonts w:cs="David" w:hint="cs"/>
          <w:rtl/>
        </w:rPr>
      </w:pPr>
      <w:r w:rsidRPr="00E45F4B">
        <w:rPr>
          <w:rFonts w:cs="David" w:hint="cs"/>
          <w:rtl/>
        </w:rPr>
        <w:t>משה שרוני</w:t>
      </w:r>
    </w:p>
    <w:p w14:paraId="48067301" w14:textId="77777777" w:rsidR="00E45F4B" w:rsidRPr="00E45F4B" w:rsidRDefault="00E45F4B" w:rsidP="00E45F4B">
      <w:pPr>
        <w:tabs>
          <w:tab w:val="left" w:pos="1788"/>
          <w:tab w:val="left" w:pos="3631"/>
        </w:tabs>
        <w:bidi/>
        <w:jc w:val="both"/>
        <w:rPr>
          <w:rFonts w:cs="David" w:hint="cs"/>
          <w:b/>
          <w:bCs/>
          <w:u w:val="single"/>
          <w:rtl/>
        </w:rPr>
      </w:pPr>
      <w:r w:rsidRPr="00E45F4B">
        <w:rPr>
          <w:rFonts w:cs="David"/>
          <w:b/>
          <w:bCs/>
          <w:u w:val="single"/>
          <w:rtl/>
        </w:rPr>
        <w:br w:type="page"/>
      </w:r>
    </w:p>
    <w:p w14:paraId="3A76CD6C" w14:textId="77777777" w:rsidR="00E45F4B" w:rsidRPr="00E45F4B" w:rsidRDefault="00E45F4B" w:rsidP="00E45F4B">
      <w:pPr>
        <w:tabs>
          <w:tab w:val="left" w:pos="1788"/>
          <w:tab w:val="left" w:pos="3631"/>
        </w:tabs>
        <w:bidi/>
        <w:jc w:val="both"/>
        <w:rPr>
          <w:rFonts w:cs="David" w:hint="cs"/>
          <w:rtl/>
        </w:rPr>
      </w:pPr>
      <w:r w:rsidRPr="00E45F4B">
        <w:rPr>
          <w:rFonts w:cs="David"/>
          <w:b/>
          <w:bCs/>
          <w:u w:val="single"/>
          <w:rtl/>
        </w:rPr>
        <w:t>מוזמנים</w:t>
      </w:r>
      <w:r w:rsidRPr="00E45F4B">
        <w:rPr>
          <w:rFonts w:cs="David"/>
          <w:rtl/>
        </w:rPr>
        <w:t>:</w:t>
      </w:r>
    </w:p>
    <w:p w14:paraId="7AB37CD3" w14:textId="77777777" w:rsidR="00E45F4B" w:rsidRPr="00E45F4B" w:rsidRDefault="00E45F4B" w:rsidP="00E45F4B">
      <w:pPr>
        <w:tabs>
          <w:tab w:val="left" w:pos="1788"/>
          <w:tab w:val="left" w:pos="3631"/>
        </w:tabs>
        <w:bidi/>
        <w:jc w:val="both"/>
        <w:rPr>
          <w:rFonts w:cs="David" w:hint="cs"/>
          <w:rtl/>
        </w:rPr>
      </w:pPr>
      <w:r w:rsidRPr="00E45F4B">
        <w:rPr>
          <w:rFonts w:cs="David" w:hint="cs"/>
          <w:rtl/>
        </w:rPr>
        <w:t>חה"כ אריה אלדד</w:t>
      </w:r>
    </w:p>
    <w:p w14:paraId="52C8ADA0" w14:textId="77777777" w:rsidR="00E45F4B" w:rsidRPr="00E45F4B" w:rsidRDefault="00E45F4B" w:rsidP="00E45F4B">
      <w:pPr>
        <w:tabs>
          <w:tab w:val="left" w:pos="1788"/>
          <w:tab w:val="left" w:pos="3631"/>
        </w:tabs>
        <w:bidi/>
        <w:jc w:val="both"/>
        <w:rPr>
          <w:rFonts w:cs="David" w:hint="cs"/>
          <w:rtl/>
        </w:rPr>
      </w:pPr>
      <w:r w:rsidRPr="00E45F4B">
        <w:rPr>
          <w:rFonts w:cs="David" w:hint="cs"/>
          <w:rtl/>
        </w:rPr>
        <w:t xml:space="preserve">חה"כ מנחם בן ששון </w:t>
      </w:r>
    </w:p>
    <w:p w14:paraId="77B9C071" w14:textId="77777777" w:rsidR="00E45F4B" w:rsidRPr="00E45F4B" w:rsidRDefault="00E45F4B" w:rsidP="00E45F4B">
      <w:pPr>
        <w:tabs>
          <w:tab w:val="left" w:pos="1788"/>
          <w:tab w:val="left" w:pos="3631"/>
        </w:tabs>
        <w:bidi/>
        <w:jc w:val="both"/>
        <w:rPr>
          <w:rFonts w:cs="David" w:hint="cs"/>
          <w:rtl/>
        </w:rPr>
      </w:pPr>
      <w:r w:rsidRPr="00E45F4B">
        <w:rPr>
          <w:rFonts w:cs="David" w:hint="cs"/>
          <w:rtl/>
        </w:rPr>
        <w:t>חה"כ אבישי ברוורמן</w:t>
      </w:r>
    </w:p>
    <w:p w14:paraId="2C18AFC7" w14:textId="77777777" w:rsidR="00E45F4B" w:rsidRPr="00E45F4B" w:rsidRDefault="00E45F4B" w:rsidP="00E45F4B">
      <w:pPr>
        <w:bidi/>
        <w:jc w:val="both"/>
        <w:rPr>
          <w:rFonts w:cs="David" w:hint="cs"/>
          <w:rtl/>
        </w:rPr>
      </w:pPr>
      <w:r w:rsidRPr="00E45F4B">
        <w:rPr>
          <w:rFonts w:cs="David" w:hint="cs"/>
          <w:rtl/>
        </w:rPr>
        <w:t>חה"כ רן כהן</w:t>
      </w:r>
    </w:p>
    <w:p w14:paraId="4A1C4188" w14:textId="77777777" w:rsidR="00E45F4B" w:rsidRPr="00E45F4B" w:rsidRDefault="00E45F4B" w:rsidP="00E45F4B">
      <w:pPr>
        <w:bidi/>
        <w:jc w:val="both"/>
        <w:rPr>
          <w:rFonts w:cs="David" w:hint="cs"/>
          <w:rtl/>
        </w:rPr>
      </w:pPr>
      <w:r w:rsidRPr="00E45F4B">
        <w:rPr>
          <w:rFonts w:cs="David" w:hint="cs"/>
          <w:rtl/>
        </w:rPr>
        <w:t>חה"כ גאלב מג'אדלה</w:t>
      </w:r>
    </w:p>
    <w:p w14:paraId="390AC8E3" w14:textId="77777777" w:rsidR="00E45F4B" w:rsidRPr="00E45F4B" w:rsidRDefault="00E45F4B" w:rsidP="00E45F4B">
      <w:pPr>
        <w:bidi/>
        <w:jc w:val="both"/>
        <w:rPr>
          <w:rFonts w:cs="David" w:hint="cs"/>
          <w:rtl/>
        </w:rPr>
      </w:pPr>
      <w:r w:rsidRPr="00E45F4B">
        <w:rPr>
          <w:rFonts w:cs="David" w:hint="cs"/>
          <w:rtl/>
        </w:rPr>
        <w:t>מזכיר הכנסת אריה האן</w:t>
      </w:r>
    </w:p>
    <w:p w14:paraId="6DC97511" w14:textId="77777777" w:rsidR="00E45F4B" w:rsidRPr="00E45F4B" w:rsidRDefault="00E45F4B" w:rsidP="00E45F4B">
      <w:pPr>
        <w:bidi/>
        <w:jc w:val="both"/>
        <w:rPr>
          <w:rFonts w:cs="David" w:hint="cs"/>
          <w:rtl/>
        </w:rPr>
      </w:pPr>
      <w:r w:rsidRPr="00E45F4B">
        <w:rPr>
          <w:rFonts w:cs="David" w:hint="cs"/>
          <w:rtl/>
        </w:rPr>
        <w:t xml:space="preserve">סגנית מזכיר הכנסת ירדנה מלר-הורוביץ </w:t>
      </w:r>
    </w:p>
    <w:p w14:paraId="649D0DC0" w14:textId="77777777" w:rsidR="00E45F4B" w:rsidRPr="00E45F4B" w:rsidRDefault="00E45F4B" w:rsidP="00E45F4B">
      <w:pPr>
        <w:bidi/>
        <w:jc w:val="both"/>
        <w:rPr>
          <w:rFonts w:cs="David" w:hint="cs"/>
          <w:rtl/>
        </w:rPr>
      </w:pPr>
    </w:p>
    <w:p w14:paraId="78257343" w14:textId="77777777" w:rsidR="00E45F4B" w:rsidRPr="00E45F4B" w:rsidRDefault="00E45F4B" w:rsidP="00E45F4B">
      <w:pPr>
        <w:tabs>
          <w:tab w:val="left" w:pos="1930"/>
        </w:tabs>
        <w:bidi/>
        <w:jc w:val="both"/>
        <w:rPr>
          <w:rFonts w:cs="David" w:hint="cs"/>
          <w:b/>
          <w:bCs/>
          <w:u w:val="single"/>
          <w:rtl/>
        </w:rPr>
      </w:pPr>
    </w:p>
    <w:p w14:paraId="4FC3BC7D" w14:textId="77777777" w:rsidR="00E45F4B" w:rsidRPr="00E45F4B" w:rsidRDefault="00E45F4B" w:rsidP="00E45F4B">
      <w:pPr>
        <w:tabs>
          <w:tab w:val="left" w:pos="1930"/>
        </w:tabs>
        <w:bidi/>
        <w:jc w:val="both"/>
        <w:rPr>
          <w:rFonts w:cs="David" w:hint="cs"/>
          <w:b/>
          <w:bCs/>
          <w:u w:val="single"/>
          <w:rtl/>
        </w:rPr>
      </w:pPr>
    </w:p>
    <w:p w14:paraId="2322D7A9" w14:textId="77777777" w:rsidR="00E45F4B" w:rsidRPr="00E45F4B" w:rsidRDefault="00E45F4B" w:rsidP="00E45F4B">
      <w:pPr>
        <w:tabs>
          <w:tab w:val="left" w:pos="1930"/>
        </w:tabs>
        <w:bidi/>
        <w:jc w:val="both"/>
        <w:rPr>
          <w:rFonts w:cs="David" w:hint="cs"/>
          <w:b/>
          <w:bCs/>
          <w:u w:val="single"/>
          <w:rtl/>
        </w:rPr>
      </w:pPr>
    </w:p>
    <w:p w14:paraId="0AB8367B" w14:textId="77777777" w:rsidR="00E45F4B" w:rsidRPr="00E45F4B" w:rsidRDefault="00E45F4B" w:rsidP="00E45F4B">
      <w:pPr>
        <w:tabs>
          <w:tab w:val="left" w:pos="1930"/>
        </w:tabs>
        <w:bidi/>
        <w:jc w:val="both"/>
        <w:rPr>
          <w:rFonts w:cs="David" w:hint="cs"/>
          <w:rtl/>
        </w:rPr>
      </w:pPr>
      <w:r w:rsidRPr="00E45F4B">
        <w:rPr>
          <w:rFonts w:cs="David" w:hint="cs"/>
          <w:b/>
          <w:bCs/>
          <w:u w:val="single"/>
          <w:rtl/>
        </w:rPr>
        <w:t>ייעוץ</w:t>
      </w:r>
      <w:r w:rsidRPr="00E45F4B">
        <w:rPr>
          <w:rFonts w:cs="David"/>
          <w:b/>
          <w:bCs/>
          <w:u w:val="single"/>
          <w:rtl/>
        </w:rPr>
        <w:t xml:space="preserve"> משפטי</w:t>
      </w:r>
      <w:r w:rsidRPr="00E45F4B">
        <w:rPr>
          <w:rFonts w:cs="David"/>
          <w:rtl/>
        </w:rPr>
        <w:t>:</w:t>
      </w:r>
      <w:r w:rsidRPr="00E45F4B">
        <w:rPr>
          <w:rFonts w:cs="David" w:hint="cs"/>
          <w:rtl/>
        </w:rPr>
        <w:tab/>
      </w:r>
    </w:p>
    <w:p w14:paraId="580EB61E" w14:textId="77777777" w:rsidR="00E45F4B" w:rsidRPr="00E45F4B" w:rsidRDefault="00E45F4B" w:rsidP="00E45F4B">
      <w:pPr>
        <w:bidi/>
        <w:jc w:val="both"/>
        <w:rPr>
          <w:rFonts w:cs="David" w:hint="cs"/>
          <w:rtl/>
        </w:rPr>
      </w:pPr>
      <w:r w:rsidRPr="00E45F4B">
        <w:rPr>
          <w:rFonts w:cs="David" w:hint="cs"/>
          <w:rtl/>
        </w:rPr>
        <w:t>ארבל אסטרחן</w:t>
      </w:r>
    </w:p>
    <w:p w14:paraId="476D87E5" w14:textId="77777777" w:rsidR="00E45F4B" w:rsidRPr="00E45F4B" w:rsidRDefault="00E45F4B" w:rsidP="00E45F4B">
      <w:pPr>
        <w:tabs>
          <w:tab w:val="left" w:pos="1930"/>
        </w:tabs>
        <w:bidi/>
        <w:jc w:val="both"/>
        <w:rPr>
          <w:rFonts w:cs="David" w:hint="cs"/>
          <w:b/>
          <w:bCs/>
          <w:u w:val="single"/>
          <w:rtl/>
        </w:rPr>
      </w:pPr>
    </w:p>
    <w:p w14:paraId="500344B7" w14:textId="77777777" w:rsidR="00E45F4B" w:rsidRPr="00E45F4B" w:rsidRDefault="00E45F4B" w:rsidP="00E45F4B">
      <w:pPr>
        <w:tabs>
          <w:tab w:val="left" w:pos="1930"/>
        </w:tabs>
        <w:bidi/>
        <w:jc w:val="both"/>
        <w:rPr>
          <w:rFonts w:cs="David" w:hint="cs"/>
          <w:b/>
          <w:bCs/>
          <w:u w:val="single"/>
          <w:rtl/>
        </w:rPr>
      </w:pPr>
    </w:p>
    <w:p w14:paraId="2870093B" w14:textId="77777777" w:rsidR="00E45F4B" w:rsidRPr="00E45F4B" w:rsidRDefault="00E45F4B" w:rsidP="00E45F4B">
      <w:pPr>
        <w:tabs>
          <w:tab w:val="left" w:pos="1930"/>
        </w:tabs>
        <w:bidi/>
        <w:jc w:val="both"/>
        <w:rPr>
          <w:rFonts w:cs="David" w:hint="cs"/>
          <w:b/>
          <w:bCs/>
          <w:u w:val="single"/>
          <w:rtl/>
        </w:rPr>
      </w:pPr>
    </w:p>
    <w:p w14:paraId="6D1EF3B9" w14:textId="77777777" w:rsidR="00E45F4B" w:rsidRPr="00E45F4B" w:rsidRDefault="00E45F4B" w:rsidP="00E45F4B">
      <w:pPr>
        <w:tabs>
          <w:tab w:val="left" w:pos="1930"/>
        </w:tabs>
        <w:bidi/>
        <w:jc w:val="both"/>
        <w:rPr>
          <w:rFonts w:cs="David" w:hint="cs"/>
          <w:b/>
          <w:bCs/>
          <w:u w:val="single"/>
          <w:rtl/>
        </w:rPr>
      </w:pPr>
    </w:p>
    <w:p w14:paraId="5778F17F" w14:textId="77777777" w:rsidR="00E45F4B" w:rsidRPr="00E45F4B" w:rsidRDefault="00E45F4B" w:rsidP="00E45F4B">
      <w:pPr>
        <w:tabs>
          <w:tab w:val="left" w:pos="1930"/>
        </w:tabs>
        <w:bidi/>
        <w:jc w:val="both"/>
        <w:rPr>
          <w:rFonts w:cs="David" w:hint="cs"/>
          <w:b/>
          <w:bCs/>
          <w:rtl/>
        </w:rPr>
      </w:pPr>
      <w:r w:rsidRPr="00E45F4B">
        <w:rPr>
          <w:rFonts w:cs="David"/>
          <w:b/>
          <w:bCs/>
          <w:u w:val="single"/>
          <w:rtl/>
        </w:rPr>
        <w:t>מנהלת הוועדה</w:t>
      </w:r>
      <w:r w:rsidRPr="00E45F4B">
        <w:rPr>
          <w:rFonts w:cs="David"/>
          <w:rtl/>
        </w:rPr>
        <w:t>:</w:t>
      </w:r>
    </w:p>
    <w:p w14:paraId="55D5878D" w14:textId="77777777" w:rsidR="00E45F4B" w:rsidRPr="00E45F4B" w:rsidRDefault="00E45F4B" w:rsidP="00E45F4B">
      <w:pPr>
        <w:bidi/>
        <w:jc w:val="both"/>
        <w:rPr>
          <w:rFonts w:cs="David" w:hint="cs"/>
          <w:rtl/>
        </w:rPr>
      </w:pPr>
      <w:r w:rsidRPr="00E45F4B">
        <w:rPr>
          <w:rFonts w:cs="David" w:hint="cs"/>
          <w:rtl/>
        </w:rPr>
        <w:t>אתי בן-יוסף</w:t>
      </w:r>
    </w:p>
    <w:p w14:paraId="7BBE1412" w14:textId="77777777" w:rsidR="00E45F4B" w:rsidRPr="00E45F4B" w:rsidRDefault="00E45F4B" w:rsidP="00E45F4B">
      <w:pPr>
        <w:tabs>
          <w:tab w:val="left" w:pos="1930"/>
        </w:tabs>
        <w:bidi/>
        <w:jc w:val="both"/>
        <w:rPr>
          <w:rFonts w:cs="David" w:hint="cs"/>
          <w:b/>
          <w:bCs/>
          <w:u w:val="single"/>
          <w:rtl/>
        </w:rPr>
      </w:pPr>
    </w:p>
    <w:p w14:paraId="4614ED4D" w14:textId="77777777" w:rsidR="00E45F4B" w:rsidRPr="00E45F4B" w:rsidRDefault="00E45F4B" w:rsidP="00E45F4B">
      <w:pPr>
        <w:tabs>
          <w:tab w:val="left" w:pos="1930"/>
        </w:tabs>
        <w:bidi/>
        <w:jc w:val="both"/>
        <w:rPr>
          <w:rFonts w:cs="David" w:hint="cs"/>
          <w:b/>
          <w:bCs/>
          <w:u w:val="single"/>
          <w:rtl/>
        </w:rPr>
      </w:pPr>
    </w:p>
    <w:p w14:paraId="2BE07911" w14:textId="77777777" w:rsidR="00E45F4B" w:rsidRPr="00E45F4B" w:rsidRDefault="00E45F4B" w:rsidP="00E45F4B">
      <w:pPr>
        <w:tabs>
          <w:tab w:val="left" w:pos="1930"/>
        </w:tabs>
        <w:bidi/>
        <w:jc w:val="both"/>
        <w:rPr>
          <w:rFonts w:cs="David" w:hint="cs"/>
          <w:b/>
          <w:bCs/>
          <w:u w:val="single"/>
          <w:rtl/>
        </w:rPr>
      </w:pPr>
    </w:p>
    <w:p w14:paraId="5D914FB3" w14:textId="77777777" w:rsidR="00E45F4B" w:rsidRPr="00E45F4B" w:rsidRDefault="00E45F4B" w:rsidP="00E45F4B">
      <w:pPr>
        <w:tabs>
          <w:tab w:val="left" w:pos="1930"/>
        </w:tabs>
        <w:bidi/>
        <w:jc w:val="both"/>
        <w:rPr>
          <w:rFonts w:cs="David" w:hint="cs"/>
          <w:b/>
          <w:bCs/>
          <w:u w:val="single"/>
          <w:rtl/>
        </w:rPr>
      </w:pPr>
    </w:p>
    <w:p w14:paraId="2AAB6DA8" w14:textId="77777777" w:rsidR="00E45F4B" w:rsidRPr="00E45F4B" w:rsidRDefault="00E45F4B" w:rsidP="00E45F4B">
      <w:pPr>
        <w:tabs>
          <w:tab w:val="left" w:pos="1930"/>
        </w:tabs>
        <w:bidi/>
        <w:jc w:val="both"/>
        <w:rPr>
          <w:rFonts w:cs="David" w:hint="cs"/>
          <w:rtl/>
        </w:rPr>
      </w:pPr>
      <w:r w:rsidRPr="00E45F4B">
        <w:rPr>
          <w:rFonts w:cs="David" w:hint="cs"/>
          <w:b/>
          <w:bCs/>
          <w:u w:val="single"/>
          <w:rtl/>
        </w:rPr>
        <w:t>רשמת פרלמנטרית</w:t>
      </w:r>
      <w:r w:rsidRPr="00E45F4B">
        <w:rPr>
          <w:rFonts w:cs="David"/>
          <w:rtl/>
        </w:rPr>
        <w:t>:</w:t>
      </w:r>
      <w:r w:rsidRPr="00E45F4B">
        <w:rPr>
          <w:rFonts w:cs="David" w:hint="cs"/>
          <w:rtl/>
        </w:rPr>
        <w:tab/>
      </w:r>
    </w:p>
    <w:p w14:paraId="0D9A8187" w14:textId="77777777" w:rsidR="00E45F4B" w:rsidRPr="00E45F4B" w:rsidRDefault="00E45F4B" w:rsidP="00E45F4B">
      <w:pPr>
        <w:bidi/>
        <w:jc w:val="both"/>
        <w:rPr>
          <w:rFonts w:cs="David" w:hint="cs"/>
          <w:rtl/>
        </w:rPr>
      </w:pPr>
      <w:r w:rsidRPr="00E45F4B">
        <w:rPr>
          <w:rFonts w:cs="David" w:hint="cs"/>
          <w:rtl/>
        </w:rPr>
        <w:t>דקלה אברבנאל</w:t>
      </w:r>
    </w:p>
    <w:p w14:paraId="7B67D40F" w14:textId="77777777" w:rsidR="00E45F4B" w:rsidRPr="00E45F4B" w:rsidRDefault="00E45F4B" w:rsidP="00E45F4B">
      <w:pPr>
        <w:pStyle w:val="Heading5"/>
        <w:rPr>
          <w:rFonts w:hint="cs"/>
          <w:sz w:val="24"/>
          <w:rtl/>
        </w:rPr>
      </w:pPr>
      <w:r w:rsidRPr="00E45F4B">
        <w:rPr>
          <w:sz w:val="24"/>
          <w:rtl/>
        </w:rPr>
        <w:br w:type="page"/>
      </w:r>
    </w:p>
    <w:p w14:paraId="593F303E" w14:textId="77777777" w:rsidR="00E45F4B" w:rsidRPr="00E45F4B" w:rsidRDefault="00E45F4B" w:rsidP="00E45F4B">
      <w:pPr>
        <w:numPr>
          <w:ilvl w:val="0"/>
          <w:numId w:val="2"/>
        </w:numPr>
        <w:bidi/>
        <w:jc w:val="both"/>
        <w:rPr>
          <w:rFonts w:cs="David" w:hint="cs"/>
          <w:b/>
          <w:bCs/>
          <w:u w:val="single"/>
          <w:rtl/>
        </w:rPr>
      </w:pPr>
      <w:r w:rsidRPr="00E45F4B">
        <w:rPr>
          <w:rFonts w:cs="David" w:hint="cs"/>
          <w:b/>
          <w:bCs/>
          <w:u w:val="single"/>
          <w:rtl/>
        </w:rPr>
        <w:t>קביעת מסגרת הדיון להצעות להביע אי-אמון בממשלה</w:t>
      </w:r>
    </w:p>
    <w:p w14:paraId="682AB0D5" w14:textId="77777777" w:rsidR="00E45F4B" w:rsidRPr="00E45F4B" w:rsidRDefault="00E45F4B" w:rsidP="00E45F4B">
      <w:pPr>
        <w:pStyle w:val="Heading5"/>
        <w:rPr>
          <w:sz w:val="24"/>
          <w:u w:val="single"/>
          <w:rtl/>
        </w:rPr>
      </w:pPr>
    </w:p>
    <w:p w14:paraId="48CED450" w14:textId="77777777" w:rsidR="00E45F4B" w:rsidRPr="00E45F4B" w:rsidRDefault="00E45F4B" w:rsidP="00E45F4B">
      <w:pPr>
        <w:bidi/>
        <w:jc w:val="both"/>
        <w:rPr>
          <w:rFonts w:cs="David" w:hint="cs"/>
          <w:u w:val="single"/>
          <w:rtl/>
        </w:rPr>
      </w:pPr>
      <w:r w:rsidRPr="00E45F4B">
        <w:rPr>
          <w:rFonts w:cs="David" w:hint="cs"/>
          <w:u w:val="single"/>
          <w:rtl/>
        </w:rPr>
        <w:t>היו"ר רוחמה אברהם:</w:t>
      </w:r>
    </w:p>
    <w:p w14:paraId="41B3E158" w14:textId="77777777" w:rsidR="00E45F4B" w:rsidRPr="00E45F4B" w:rsidRDefault="00E45F4B" w:rsidP="00E45F4B">
      <w:pPr>
        <w:bidi/>
        <w:jc w:val="both"/>
        <w:rPr>
          <w:rFonts w:cs="David" w:hint="cs"/>
          <w:u w:val="single"/>
          <w:rtl/>
        </w:rPr>
      </w:pPr>
    </w:p>
    <w:p w14:paraId="2CD8D678" w14:textId="77777777" w:rsidR="00E45F4B" w:rsidRPr="00E45F4B" w:rsidRDefault="00E45F4B" w:rsidP="00E45F4B">
      <w:pPr>
        <w:bidi/>
        <w:jc w:val="both"/>
        <w:rPr>
          <w:rFonts w:cs="David" w:hint="cs"/>
          <w:rtl/>
        </w:rPr>
      </w:pPr>
      <w:r w:rsidRPr="00E45F4B">
        <w:rPr>
          <w:rFonts w:cs="David" w:hint="cs"/>
          <w:rtl/>
        </w:rPr>
        <w:tab/>
        <w:t xml:space="preserve">בוקר טוב, חברים, אני רוצה לברך את כולכם בשנה אזרחית טובה יותר, פורייה יותר, בטוחה יותר וכל מה שרק אפשר. עם זאת, אני רוצה להתחיל את הדיון בקביעת מסגרת אי-אמון. יש שתי הצעות אי-אמון. הראשונה היא של יהדות התורה ומפד"ל </w:t>
      </w:r>
      <w:r w:rsidRPr="00E45F4B">
        <w:rPr>
          <w:rFonts w:cs="David"/>
          <w:rtl/>
        </w:rPr>
        <w:t>–</w:t>
      </w:r>
      <w:r w:rsidRPr="00E45F4B">
        <w:rPr>
          <w:rFonts w:cs="David" w:hint="cs"/>
          <w:rtl/>
        </w:rPr>
        <w:t xml:space="preserve"> האיחוד הלאומי, בנושא מניעת תקציבים לחימום הכיתות בבתי הספר של החינוך העצמאי ומעיין החינוך התורני בירושלים. המועמד להרכיב את הממשלה הוא חבר הכנסת יעקב ליצמן. הנושא השני, הסלמת ירי הטילים במענה למדיניות ההבלגה והוויתורים החד-צדדיים של הממשלה </w:t>
      </w:r>
      <w:r w:rsidRPr="00E45F4B">
        <w:rPr>
          <w:rFonts w:cs="David"/>
          <w:rtl/>
        </w:rPr>
        <w:t>–</w:t>
      </w:r>
      <w:r w:rsidRPr="00E45F4B">
        <w:rPr>
          <w:rFonts w:cs="David" w:hint="cs"/>
          <w:rtl/>
        </w:rPr>
        <w:t xml:space="preserve"> הצעה של הליכוד. המועמד להרכיב את הממשלה הוא חבר הכנסת בנימין נתניהו. </w:t>
      </w:r>
    </w:p>
    <w:p w14:paraId="15A889D8" w14:textId="77777777" w:rsidR="00E45F4B" w:rsidRPr="00E45F4B" w:rsidRDefault="00E45F4B" w:rsidP="00E45F4B">
      <w:pPr>
        <w:bidi/>
        <w:jc w:val="both"/>
        <w:rPr>
          <w:rFonts w:cs="David" w:hint="cs"/>
          <w:rtl/>
        </w:rPr>
      </w:pPr>
    </w:p>
    <w:p w14:paraId="7DBCEB8C" w14:textId="77777777" w:rsidR="00E45F4B" w:rsidRPr="00E45F4B" w:rsidRDefault="00E45F4B" w:rsidP="00E45F4B">
      <w:pPr>
        <w:bidi/>
        <w:ind w:firstLine="720"/>
        <w:jc w:val="both"/>
        <w:rPr>
          <w:rFonts w:cs="David" w:hint="cs"/>
          <w:rtl/>
        </w:rPr>
      </w:pPr>
      <w:r w:rsidRPr="00E45F4B">
        <w:rPr>
          <w:rFonts w:cs="David" w:hint="cs"/>
          <w:rtl/>
        </w:rPr>
        <w:t xml:space="preserve">כבשנים עברו, אני מציעה שנקציב עשר דקות למציעים וחמש דקות לכל סיעה. מי בעד? </w:t>
      </w:r>
    </w:p>
    <w:p w14:paraId="53A55005" w14:textId="77777777" w:rsidR="00E45F4B" w:rsidRPr="00E45F4B" w:rsidRDefault="00E45F4B" w:rsidP="00E45F4B">
      <w:pPr>
        <w:bidi/>
        <w:ind w:firstLine="720"/>
        <w:jc w:val="both"/>
        <w:rPr>
          <w:rFonts w:cs="David" w:hint="cs"/>
          <w:rtl/>
        </w:rPr>
      </w:pPr>
    </w:p>
    <w:p w14:paraId="07FBBAE5" w14:textId="77777777" w:rsidR="00E45F4B" w:rsidRPr="00E45F4B" w:rsidRDefault="00E45F4B" w:rsidP="00E45F4B">
      <w:pPr>
        <w:bidi/>
        <w:ind w:firstLine="720"/>
        <w:jc w:val="both"/>
        <w:rPr>
          <w:rFonts w:cs="David" w:hint="cs"/>
          <w:b/>
          <w:bCs/>
          <w:rtl/>
        </w:rPr>
      </w:pPr>
      <w:r w:rsidRPr="00E45F4B">
        <w:rPr>
          <w:rFonts w:cs="David" w:hint="cs"/>
          <w:b/>
          <w:bCs/>
          <w:rtl/>
        </w:rPr>
        <w:t>ה צ ב ע ה</w:t>
      </w:r>
    </w:p>
    <w:p w14:paraId="5F3D85F5" w14:textId="77777777" w:rsidR="00E45F4B" w:rsidRPr="00E45F4B" w:rsidRDefault="00E45F4B" w:rsidP="00E45F4B">
      <w:pPr>
        <w:bidi/>
        <w:ind w:firstLine="720"/>
        <w:jc w:val="both"/>
        <w:rPr>
          <w:rFonts w:cs="David" w:hint="cs"/>
          <w:rtl/>
        </w:rPr>
      </w:pPr>
    </w:p>
    <w:p w14:paraId="5648ECA2" w14:textId="77777777" w:rsidR="00E45F4B" w:rsidRPr="00E45F4B" w:rsidRDefault="00E45F4B" w:rsidP="00E45F4B">
      <w:pPr>
        <w:bidi/>
        <w:ind w:firstLine="720"/>
        <w:jc w:val="both"/>
        <w:rPr>
          <w:rFonts w:cs="David" w:hint="cs"/>
          <w:rtl/>
        </w:rPr>
      </w:pPr>
      <w:r w:rsidRPr="00E45F4B">
        <w:rPr>
          <w:rFonts w:cs="David" w:hint="cs"/>
          <w:rtl/>
        </w:rPr>
        <w:t xml:space="preserve">בעד </w:t>
      </w:r>
      <w:r w:rsidRPr="00E45F4B">
        <w:rPr>
          <w:rFonts w:cs="David"/>
          <w:rtl/>
        </w:rPr>
        <w:t>–</w:t>
      </w:r>
      <w:r w:rsidRPr="00E45F4B">
        <w:rPr>
          <w:rFonts w:cs="David" w:hint="cs"/>
          <w:rtl/>
        </w:rPr>
        <w:t xml:space="preserve"> רוב</w:t>
      </w:r>
    </w:p>
    <w:p w14:paraId="46AADA85" w14:textId="77777777" w:rsidR="00E45F4B" w:rsidRPr="00E45F4B" w:rsidRDefault="00E45F4B" w:rsidP="00E45F4B">
      <w:pPr>
        <w:bidi/>
        <w:ind w:firstLine="720"/>
        <w:jc w:val="both"/>
        <w:rPr>
          <w:rFonts w:cs="David" w:hint="cs"/>
          <w:rtl/>
        </w:rPr>
      </w:pPr>
      <w:r w:rsidRPr="00E45F4B">
        <w:rPr>
          <w:rFonts w:cs="David" w:hint="cs"/>
          <w:rtl/>
        </w:rPr>
        <w:t>נגד  - אין</w:t>
      </w:r>
    </w:p>
    <w:p w14:paraId="238DE7BA" w14:textId="77777777" w:rsidR="00E45F4B" w:rsidRPr="00E45F4B" w:rsidRDefault="00E45F4B" w:rsidP="00E45F4B">
      <w:pPr>
        <w:bidi/>
        <w:ind w:firstLine="720"/>
        <w:jc w:val="both"/>
        <w:rPr>
          <w:rFonts w:cs="David" w:hint="cs"/>
          <w:rtl/>
        </w:rPr>
      </w:pPr>
      <w:r w:rsidRPr="00E45F4B">
        <w:rPr>
          <w:rFonts w:cs="David" w:hint="cs"/>
          <w:rtl/>
        </w:rPr>
        <w:t xml:space="preserve">נמנעים </w:t>
      </w:r>
      <w:r w:rsidRPr="00E45F4B">
        <w:rPr>
          <w:rFonts w:cs="David"/>
          <w:rtl/>
        </w:rPr>
        <w:t>–</w:t>
      </w:r>
      <w:r w:rsidRPr="00E45F4B">
        <w:rPr>
          <w:rFonts w:cs="David" w:hint="cs"/>
          <w:rtl/>
        </w:rPr>
        <w:t xml:space="preserve"> אין</w:t>
      </w:r>
    </w:p>
    <w:p w14:paraId="15FF8205" w14:textId="77777777" w:rsidR="00E45F4B" w:rsidRPr="00E45F4B" w:rsidRDefault="00E45F4B" w:rsidP="00E45F4B">
      <w:pPr>
        <w:bidi/>
        <w:jc w:val="both"/>
        <w:rPr>
          <w:rFonts w:cs="David" w:hint="cs"/>
          <w:rtl/>
        </w:rPr>
      </w:pPr>
    </w:p>
    <w:p w14:paraId="062BBD2E" w14:textId="77777777" w:rsidR="00E45F4B" w:rsidRPr="00E45F4B" w:rsidRDefault="00E45F4B" w:rsidP="00E45F4B">
      <w:pPr>
        <w:bidi/>
        <w:jc w:val="both"/>
        <w:rPr>
          <w:rFonts w:cs="David" w:hint="cs"/>
          <w:u w:val="single"/>
          <w:rtl/>
        </w:rPr>
      </w:pPr>
      <w:r w:rsidRPr="00E45F4B">
        <w:rPr>
          <w:rFonts w:cs="David" w:hint="cs"/>
          <w:u w:val="single"/>
          <w:rtl/>
        </w:rPr>
        <w:t>היו"ר רוחמה אברהם:</w:t>
      </w:r>
    </w:p>
    <w:p w14:paraId="57054C80" w14:textId="77777777" w:rsidR="00E45F4B" w:rsidRPr="00E45F4B" w:rsidRDefault="00E45F4B" w:rsidP="00E45F4B">
      <w:pPr>
        <w:bidi/>
        <w:jc w:val="both"/>
        <w:rPr>
          <w:rFonts w:cs="David" w:hint="cs"/>
          <w:rtl/>
        </w:rPr>
      </w:pPr>
    </w:p>
    <w:p w14:paraId="0154AC96" w14:textId="77777777" w:rsidR="00E45F4B" w:rsidRPr="00E45F4B" w:rsidRDefault="00E45F4B" w:rsidP="00E45F4B">
      <w:pPr>
        <w:bidi/>
        <w:ind w:firstLine="720"/>
        <w:jc w:val="both"/>
        <w:rPr>
          <w:rFonts w:cs="David" w:hint="cs"/>
          <w:rtl/>
        </w:rPr>
      </w:pPr>
      <w:r w:rsidRPr="00E45F4B">
        <w:rPr>
          <w:rFonts w:cs="David" w:hint="cs"/>
          <w:rtl/>
        </w:rPr>
        <w:t xml:space="preserve">אושר פה אחד, אין נמנעים ואין מתנגדים. לפיכך אני קובעת כי סדר היום בדיון בנושא הצעות האי-אמון הוא עשר דקות למציעים וחמש דקות לכל סיעה. </w:t>
      </w:r>
    </w:p>
    <w:p w14:paraId="286DA10E" w14:textId="77777777" w:rsidR="00E45F4B" w:rsidRPr="00E45F4B" w:rsidRDefault="00E45F4B" w:rsidP="00E45F4B">
      <w:pPr>
        <w:bidi/>
        <w:jc w:val="both"/>
        <w:rPr>
          <w:rFonts w:cs="David" w:hint="cs"/>
          <w:rtl/>
        </w:rPr>
      </w:pPr>
    </w:p>
    <w:p w14:paraId="10C85029" w14:textId="77777777" w:rsidR="00E45F4B" w:rsidRPr="00E45F4B" w:rsidRDefault="00E45F4B" w:rsidP="00E45F4B">
      <w:pPr>
        <w:bidi/>
        <w:ind w:firstLine="720"/>
        <w:jc w:val="both"/>
        <w:rPr>
          <w:rFonts w:cs="David" w:hint="cs"/>
          <w:rtl/>
        </w:rPr>
      </w:pPr>
      <w:r w:rsidRPr="00E45F4B">
        <w:rPr>
          <w:rFonts w:cs="David" w:hint="cs"/>
          <w:rtl/>
        </w:rPr>
        <w:t xml:space="preserve">אני אומרת לפרוטוקול: היום היה על סדר היום הנושא של הקמת ועדת חקירה פרלמנטרית בנושא עמלות הבנקים. יושב-ראש הקואליציה ביקש ממני לדחות בשבוע, וזה היה בהתייעצות אתך, אני מבינה. </w:t>
      </w:r>
    </w:p>
    <w:p w14:paraId="6FB7EB1A" w14:textId="77777777" w:rsidR="00E45F4B" w:rsidRPr="00E45F4B" w:rsidRDefault="00E45F4B" w:rsidP="00E45F4B">
      <w:pPr>
        <w:bidi/>
        <w:jc w:val="both"/>
        <w:rPr>
          <w:rFonts w:cs="David" w:hint="cs"/>
          <w:rtl/>
        </w:rPr>
      </w:pPr>
    </w:p>
    <w:p w14:paraId="7DC34176" w14:textId="77777777" w:rsidR="00E45F4B" w:rsidRPr="00E45F4B" w:rsidRDefault="00E45F4B" w:rsidP="00E45F4B">
      <w:pPr>
        <w:bidi/>
        <w:jc w:val="both"/>
        <w:rPr>
          <w:rFonts w:cs="David" w:hint="cs"/>
          <w:rtl/>
        </w:rPr>
      </w:pPr>
      <w:r w:rsidRPr="00E45F4B">
        <w:rPr>
          <w:rFonts w:cs="David" w:hint="cs"/>
          <w:u w:val="single"/>
          <w:rtl/>
        </w:rPr>
        <w:t>יורם מרציאנו:</w:t>
      </w:r>
    </w:p>
    <w:p w14:paraId="46B33B96" w14:textId="77777777" w:rsidR="00E45F4B" w:rsidRPr="00E45F4B" w:rsidRDefault="00E45F4B" w:rsidP="00E45F4B">
      <w:pPr>
        <w:bidi/>
        <w:jc w:val="both"/>
        <w:rPr>
          <w:rFonts w:cs="David" w:hint="cs"/>
          <w:rtl/>
        </w:rPr>
      </w:pPr>
      <w:r w:rsidRPr="00E45F4B">
        <w:rPr>
          <w:rFonts w:cs="David" w:hint="cs"/>
          <w:rtl/>
        </w:rPr>
        <w:tab/>
      </w:r>
    </w:p>
    <w:p w14:paraId="6501BCBC" w14:textId="77777777" w:rsidR="00E45F4B" w:rsidRPr="00E45F4B" w:rsidRDefault="00E45F4B" w:rsidP="00E45F4B">
      <w:pPr>
        <w:bidi/>
        <w:ind w:firstLine="720"/>
        <w:jc w:val="both"/>
        <w:rPr>
          <w:rFonts w:cs="David" w:hint="cs"/>
          <w:rtl/>
        </w:rPr>
      </w:pPr>
      <w:r w:rsidRPr="00E45F4B">
        <w:rPr>
          <w:rFonts w:cs="David" w:hint="cs"/>
          <w:rtl/>
        </w:rPr>
        <w:t xml:space="preserve">לא, אני מבקש לומר שזה ללא הסכמתי, באופן מוחלט. </w:t>
      </w:r>
    </w:p>
    <w:p w14:paraId="0EB270EF" w14:textId="77777777" w:rsidR="00E45F4B" w:rsidRPr="00E45F4B" w:rsidRDefault="00E45F4B" w:rsidP="00E45F4B">
      <w:pPr>
        <w:bidi/>
        <w:jc w:val="both"/>
        <w:rPr>
          <w:rFonts w:cs="David" w:hint="cs"/>
          <w:rtl/>
        </w:rPr>
      </w:pPr>
    </w:p>
    <w:p w14:paraId="6EA3453B"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08A3E26C" w14:textId="77777777" w:rsidR="00E45F4B" w:rsidRPr="00E45F4B" w:rsidRDefault="00E45F4B" w:rsidP="00E45F4B">
      <w:pPr>
        <w:bidi/>
        <w:jc w:val="both"/>
        <w:rPr>
          <w:rFonts w:cs="David" w:hint="cs"/>
          <w:rtl/>
        </w:rPr>
      </w:pPr>
    </w:p>
    <w:p w14:paraId="1231F1A0" w14:textId="77777777" w:rsidR="00E45F4B" w:rsidRPr="00E45F4B" w:rsidRDefault="00E45F4B" w:rsidP="00E45F4B">
      <w:pPr>
        <w:bidi/>
        <w:ind w:firstLine="720"/>
        <w:jc w:val="both"/>
        <w:rPr>
          <w:rFonts w:cs="David" w:hint="cs"/>
          <w:rtl/>
        </w:rPr>
      </w:pPr>
      <w:r w:rsidRPr="00E45F4B">
        <w:rPr>
          <w:rFonts w:cs="David" w:hint="cs"/>
          <w:rtl/>
        </w:rPr>
        <w:t xml:space="preserve">ללא הסכמתו של חבר הכנסת מרציאנו. בגלל התקציב והאילוצים הנוספים נעלה את הנושא הזה ביום שני הקרוב, כלומר בשבוע הבא. </w:t>
      </w:r>
    </w:p>
    <w:p w14:paraId="210F36EE" w14:textId="77777777" w:rsidR="00E45F4B" w:rsidRPr="00E45F4B" w:rsidRDefault="00E45F4B" w:rsidP="00E45F4B">
      <w:pPr>
        <w:numPr>
          <w:ilvl w:val="0"/>
          <w:numId w:val="2"/>
        </w:numPr>
        <w:bidi/>
        <w:jc w:val="both"/>
        <w:rPr>
          <w:rFonts w:cs="David" w:hint="cs"/>
          <w:b/>
          <w:bCs/>
          <w:u w:val="single"/>
        </w:rPr>
      </w:pPr>
      <w:r w:rsidRPr="00E45F4B">
        <w:rPr>
          <w:rFonts w:cs="David"/>
          <w:rtl/>
        </w:rPr>
        <w:br w:type="page"/>
      </w:r>
      <w:r w:rsidRPr="00E45F4B">
        <w:rPr>
          <w:rFonts w:cs="David" w:hint="cs"/>
          <w:b/>
          <w:bCs/>
          <w:u w:val="single"/>
          <w:rtl/>
        </w:rPr>
        <w:lastRenderedPageBreak/>
        <w:t>בקשות חבר הכנסת להקדמת הדיון בהצעות החוק האלה, לפני הקריאה הטרומית:</w:t>
      </w:r>
    </w:p>
    <w:p w14:paraId="5FBB1DF4" w14:textId="77777777" w:rsidR="00E45F4B" w:rsidRPr="00E45F4B" w:rsidRDefault="00E45F4B" w:rsidP="00E45F4B">
      <w:pPr>
        <w:bidi/>
        <w:jc w:val="both"/>
        <w:rPr>
          <w:rFonts w:cs="David" w:hint="cs"/>
          <w:b/>
          <w:bCs/>
          <w:rtl/>
        </w:rPr>
      </w:pPr>
    </w:p>
    <w:p w14:paraId="2878FD26" w14:textId="77777777" w:rsidR="00E45F4B" w:rsidRPr="00E45F4B" w:rsidRDefault="00E45F4B" w:rsidP="00E45F4B">
      <w:pPr>
        <w:numPr>
          <w:ilvl w:val="1"/>
          <w:numId w:val="2"/>
        </w:numPr>
        <w:bidi/>
        <w:jc w:val="both"/>
        <w:rPr>
          <w:rFonts w:cs="David" w:hint="cs"/>
          <w:b/>
          <w:bCs/>
          <w:rtl/>
        </w:rPr>
      </w:pPr>
      <w:r w:rsidRPr="00E45F4B">
        <w:rPr>
          <w:rFonts w:cs="David" w:hint="cs"/>
          <w:b/>
          <w:bCs/>
          <w:rtl/>
        </w:rPr>
        <w:t>הצעת חוק מחזור אריזות, התשס"ז-2006 (פ/1809/17), הצעת חה"כ אבישי ברוורמן</w:t>
      </w:r>
    </w:p>
    <w:p w14:paraId="449456AC" w14:textId="77777777" w:rsidR="00E45F4B" w:rsidRPr="00E45F4B" w:rsidRDefault="00E45F4B" w:rsidP="00E45F4B">
      <w:pPr>
        <w:bidi/>
        <w:jc w:val="both"/>
        <w:rPr>
          <w:rFonts w:cs="David" w:hint="cs"/>
          <w:u w:val="single"/>
          <w:rtl/>
        </w:rPr>
      </w:pPr>
    </w:p>
    <w:p w14:paraId="09CDE359" w14:textId="77777777" w:rsidR="00E45F4B" w:rsidRPr="00E45F4B" w:rsidRDefault="00E45F4B" w:rsidP="00E45F4B">
      <w:pPr>
        <w:bidi/>
        <w:jc w:val="both"/>
        <w:rPr>
          <w:rFonts w:cs="David" w:hint="cs"/>
          <w:u w:val="single"/>
          <w:rtl/>
        </w:rPr>
      </w:pPr>
      <w:r w:rsidRPr="00E45F4B">
        <w:rPr>
          <w:rFonts w:cs="David" w:hint="cs"/>
          <w:u w:val="single"/>
          <w:rtl/>
        </w:rPr>
        <w:t>היו"ר רוחמה אברהם:</w:t>
      </w:r>
    </w:p>
    <w:p w14:paraId="3A977F29" w14:textId="77777777" w:rsidR="00E45F4B" w:rsidRPr="00E45F4B" w:rsidRDefault="00E45F4B" w:rsidP="00E45F4B">
      <w:pPr>
        <w:bidi/>
        <w:jc w:val="both"/>
        <w:rPr>
          <w:rFonts w:cs="David" w:hint="cs"/>
          <w:rtl/>
        </w:rPr>
      </w:pPr>
    </w:p>
    <w:p w14:paraId="60F619B7" w14:textId="77777777" w:rsidR="00E45F4B" w:rsidRPr="00E45F4B" w:rsidRDefault="00E45F4B" w:rsidP="00E45F4B">
      <w:pPr>
        <w:bidi/>
        <w:jc w:val="both"/>
        <w:rPr>
          <w:rFonts w:cs="David" w:hint="cs"/>
          <w:rtl/>
        </w:rPr>
      </w:pPr>
      <w:r w:rsidRPr="00E45F4B">
        <w:rPr>
          <w:rFonts w:cs="David" w:hint="cs"/>
          <w:rtl/>
        </w:rPr>
        <w:tab/>
        <w:t xml:space="preserve">אני עוברת לנושא השני: בקשות חברי הכנסת להקדמת הדיון בהצעות החוק הבאות, לפני הקריאה הטרומית </w:t>
      </w:r>
      <w:r w:rsidRPr="00E45F4B">
        <w:rPr>
          <w:rFonts w:cs="David"/>
          <w:rtl/>
        </w:rPr>
        <w:t>–</w:t>
      </w:r>
      <w:r w:rsidRPr="00E45F4B">
        <w:rPr>
          <w:rFonts w:cs="David" w:hint="cs"/>
          <w:rtl/>
        </w:rPr>
        <w:t xml:space="preserve"> לפטור אותן מחובת הנחה. יש  שלוש בקשות על סדר היום. הצעתו של חבר הכנסת אריה אלדד. הוא לא נמצא. </w:t>
      </w:r>
    </w:p>
    <w:p w14:paraId="5C4568CE" w14:textId="77777777" w:rsidR="00E45F4B" w:rsidRPr="00E45F4B" w:rsidRDefault="00E45F4B" w:rsidP="00E45F4B">
      <w:pPr>
        <w:bidi/>
        <w:jc w:val="both"/>
        <w:rPr>
          <w:rFonts w:cs="David" w:hint="cs"/>
          <w:rtl/>
        </w:rPr>
      </w:pPr>
    </w:p>
    <w:p w14:paraId="6DD2932E" w14:textId="77777777" w:rsidR="00E45F4B" w:rsidRPr="00E45F4B" w:rsidRDefault="00E45F4B" w:rsidP="00E45F4B">
      <w:pPr>
        <w:bidi/>
        <w:jc w:val="both"/>
        <w:rPr>
          <w:rFonts w:cs="David" w:hint="cs"/>
          <w:u w:val="single"/>
          <w:rtl/>
        </w:rPr>
      </w:pPr>
      <w:r w:rsidRPr="00E45F4B">
        <w:rPr>
          <w:rFonts w:cs="David" w:hint="cs"/>
          <w:u w:val="single"/>
          <w:rtl/>
        </w:rPr>
        <w:t>מנהלת סיעת איחוד:</w:t>
      </w:r>
    </w:p>
    <w:p w14:paraId="42653E94" w14:textId="77777777" w:rsidR="00E45F4B" w:rsidRPr="00E45F4B" w:rsidRDefault="00E45F4B" w:rsidP="00E45F4B">
      <w:pPr>
        <w:bidi/>
        <w:jc w:val="both"/>
        <w:rPr>
          <w:rFonts w:cs="David" w:hint="cs"/>
          <w:rtl/>
        </w:rPr>
      </w:pPr>
    </w:p>
    <w:p w14:paraId="411E78C6" w14:textId="77777777" w:rsidR="00E45F4B" w:rsidRPr="00E45F4B" w:rsidRDefault="00E45F4B" w:rsidP="00E45F4B">
      <w:pPr>
        <w:bidi/>
        <w:ind w:firstLine="720"/>
        <w:jc w:val="both"/>
        <w:rPr>
          <w:rFonts w:cs="David" w:hint="cs"/>
          <w:rtl/>
        </w:rPr>
      </w:pPr>
      <w:r w:rsidRPr="00E45F4B">
        <w:rPr>
          <w:rFonts w:cs="David" w:hint="cs"/>
          <w:rtl/>
        </w:rPr>
        <w:t xml:space="preserve">הוא יצא לרגע לוועדת העבודה והרווחה, הוא מייד יגיע. </w:t>
      </w:r>
    </w:p>
    <w:p w14:paraId="490C28EF" w14:textId="77777777" w:rsidR="00E45F4B" w:rsidRPr="00E45F4B" w:rsidRDefault="00E45F4B" w:rsidP="00E45F4B">
      <w:pPr>
        <w:bidi/>
        <w:jc w:val="both"/>
        <w:rPr>
          <w:rFonts w:cs="David" w:hint="cs"/>
          <w:rtl/>
        </w:rPr>
      </w:pPr>
    </w:p>
    <w:p w14:paraId="728B2CF7" w14:textId="77777777" w:rsidR="00E45F4B" w:rsidRPr="00E45F4B" w:rsidRDefault="00E45F4B" w:rsidP="00E45F4B">
      <w:pPr>
        <w:bidi/>
        <w:jc w:val="both"/>
        <w:rPr>
          <w:rFonts w:cs="David" w:hint="cs"/>
          <w:u w:val="single"/>
          <w:rtl/>
        </w:rPr>
      </w:pPr>
      <w:r w:rsidRPr="00E45F4B">
        <w:rPr>
          <w:rFonts w:cs="David" w:hint="cs"/>
          <w:u w:val="single"/>
          <w:rtl/>
        </w:rPr>
        <w:t>היו"ר רוחמה אברהם:</w:t>
      </w:r>
    </w:p>
    <w:p w14:paraId="6048FF42" w14:textId="77777777" w:rsidR="00E45F4B" w:rsidRPr="00E45F4B" w:rsidRDefault="00E45F4B" w:rsidP="00E45F4B">
      <w:pPr>
        <w:bidi/>
        <w:jc w:val="both"/>
        <w:rPr>
          <w:rFonts w:cs="David" w:hint="cs"/>
          <w:rtl/>
        </w:rPr>
      </w:pPr>
    </w:p>
    <w:p w14:paraId="6B7566CF" w14:textId="77777777" w:rsidR="00E45F4B" w:rsidRPr="00E45F4B" w:rsidRDefault="00E45F4B" w:rsidP="00E45F4B">
      <w:pPr>
        <w:bidi/>
        <w:ind w:firstLine="720"/>
        <w:jc w:val="both"/>
        <w:rPr>
          <w:rFonts w:cs="David" w:hint="cs"/>
          <w:rtl/>
        </w:rPr>
      </w:pPr>
      <w:r w:rsidRPr="00E45F4B">
        <w:rPr>
          <w:rFonts w:cs="David" w:hint="cs"/>
          <w:rtl/>
        </w:rPr>
        <w:t xml:space="preserve">מצטערת, זה לא יעלה. מצטערת. </w:t>
      </w:r>
    </w:p>
    <w:p w14:paraId="11F5F941" w14:textId="77777777" w:rsidR="00E45F4B" w:rsidRPr="00E45F4B" w:rsidRDefault="00E45F4B" w:rsidP="00E45F4B">
      <w:pPr>
        <w:bidi/>
        <w:jc w:val="both"/>
        <w:rPr>
          <w:rFonts w:cs="David" w:hint="cs"/>
          <w:rtl/>
        </w:rPr>
      </w:pPr>
    </w:p>
    <w:p w14:paraId="2467F560" w14:textId="77777777" w:rsidR="00E45F4B" w:rsidRPr="00E45F4B" w:rsidRDefault="00E45F4B" w:rsidP="00E45F4B">
      <w:pPr>
        <w:bidi/>
        <w:jc w:val="both"/>
        <w:rPr>
          <w:rFonts w:cs="David" w:hint="cs"/>
          <w:u w:val="single"/>
          <w:rtl/>
        </w:rPr>
      </w:pPr>
      <w:r w:rsidRPr="00E45F4B">
        <w:rPr>
          <w:rFonts w:cs="David" w:hint="cs"/>
          <w:u w:val="single"/>
          <w:rtl/>
        </w:rPr>
        <w:t xml:space="preserve">מנהלת סיעת איחוד: </w:t>
      </w:r>
    </w:p>
    <w:p w14:paraId="433D37A5" w14:textId="77777777" w:rsidR="00E45F4B" w:rsidRPr="00E45F4B" w:rsidRDefault="00E45F4B" w:rsidP="00E45F4B">
      <w:pPr>
        <w:bidi/>
        <w:jc w:val="both"/>
        <w:rPr>
          <w:rFonts w:cs="David" w:hint="cs"/>
          <w:rtl/>
        </w:rPr>
      </w:pPr>
    </w:p>
    <w:p w14:paraId="1E8C91A1" w14:textId="77777777" w:rsidR="00E45F4B" w:rsidRPr="00E45F4B" w:rsidRDefault="00E45F4B" w:rsidP="00E45F4B">
      <w:pPr>
        <w:bidi/>
        <w:ind w:firstLine="720"/>
        <w:jc w:val="both"/>
        <w:rPr>
          <w:rFonts w:cs="David" w:hint="cs"/>
          <w:rtl/>
        </w:rPr>
      </w:pPr>
      <w:r w:rsidRPr="00E45F4B">
        <w:rPr>
          <w:rFonts w:cs="David" w:hint="cs"/>
          <w:rtl/>
        </w:rPr>
        <w:t xml:space="preserve">ביקשו מאתי. </w:t>
      </w:r>
    </w:p>
    <w:p w14:paraId="11BB9B6B" w14:textId="77777777" w:rsidR="00E45F4B" w:rsidRPr="00E45F4B" w:rsidRDefault="00E45F4B" w:rsidP="00E45F4B">
      <w:pPr>
        <w:bidi/>
        <w:jc w:val="both"/>
        <w:rPr>
          <w:rFonts w:cs="David" w:hint="cs"/>
          <w:rtl/>
        </w:rPr>
      </w:pPr>
    </w:p>
    <w:p w14:paraId="654607C0" w14:textId="77777777" w:rsidR="00E45F4B" w:rsidRPr="00E45F4B" w:rsidRDefault="00E45F4B" w:rsidP="00E45F4B">
      <w:pPr>
        <w:bidi/>
        <w:jc w:val="both"/>
        <w:rPr>
          <w:rFonts w:cs="David" w:hint="cs"/>
          <w:u w:val="single"/>
          <w:rtl/>
        </w:rPr>
      </w:pPr>
      <w:r w:rsidRPr="00E45F4B">
        <w:rPr>
          <w:rFonts w:cs="David" w:hint="cs"/>
          <w:u w:val="single"/>
          <w:rtl/>
        </w:rPr>
        <w:t>היו"ר רוחמה אברהם:</w:t>
      </w:r>
    </w:p>
    <w:p w14:paraId="4AA42D36" w14:textId="77777777" w:rsidR="00E45F4B" w:rsidRPr="00E45F4B" w:rsidRDefault="00E45F4B" w:rsidP="00E45F4B">
      <w:pPr>
        <w:bidi/>
        <w:jc w:val="both"/>
        <w:rPr>
          <w:rFonts w:cs="David" w:hint="cs"/>
          <w:rtl/>
        </w:rPr>
      </w:pPr>
    </w:p>
    <w:p w14:paraId="17675001" w14:textId="77777777" w:rsidR="00E45F4B" w:rsidRPr="00E45F4B" w:rsidRDefault="00E45F4B" w:rsidP="00E45F4B">
      <w:pPr>
        <w:bidi/>
        <w:ind w:firstLine="720"/>
        <w:jc w:val="both"/>
        <w:rPr>
          <w:rFonts w:cs="David" w:hint="cs"/>
          <w:rtl/>
        </w:rPr>
      </w:pPr>
      <w:r w:rsidRPr="00E45F4B">
        <w:rPr>
          <w:rFonts w:cs="David" w:hint="cs"/>
          <w:rtl/>
        </w:rPr>
        <w:t xml:space="preserve">לא מעניין אותי. אני מצטערת מאוד. אתם מגישים פטור מחובת הנחה, תהיו נוכחים. מי שלא יהיה נוכח, לא יתקבל. </w:t>
      </w:r>
    </w:p>
    <w:p w14:paraId="7174F29A" w14:textId="77777777" w:rsidR="00E45F4B" w:rsidRPr="00E45F4B" w:rsidRDefault="00E45F4B" w:rsidP="00E45F4B">
      <w:pPr>
        <w:bidi/>
        <w:jc w:val="both"/>
        <w:rPr>
          <w:rFonts w:cs="David" w:hint="cs"/>
          <w:rtl/>
        </w:rPr>
      </w:pPr>
    </w:p>
    <w:p w14:paraId="2E8BFFA6" w14:textId="77777777" w:rsidR="00E45F4B" w:rsidRPr="00E45F4B" w:rsidRDefault="00E45F4B" w:rsidP="00E45F4B">
      <w:pPr>
        <w:bidi/>
        <w:jc w:val="both"/>
        <w:rPr>
          <w:rFonts w:cs="David" w:hint="cs"/>
          <w:rtl/>
        </w:rPr>
      </w:pPr>
      <w:r w:rsidRPr="00E45F4B">
        <w:rPr>
          <w:rFonts w:cs="David" w:hint="cs"/>
          <w:u w:val="single"/>
          <w:rtl/>
        </w:rPr>
        <w:t>יורם מרציאנו:</w:t>
      </w:r>
    </w:p>
    <w:p w14:paraId="4BDB46F7" w14:textId="77777777" w:rsidR="00E45F4B" w:rsidRPr="00E45F4B" w:rsidRDefault="00E45F4B" w:rsidP="00E45F4B">
      <w:pPr>
        <w:bidi/>
        <w:jc w:val="both"/>
        <w:rPr>
          <w:rFonts w:cs="David" w:hint="cs"/>
          <w:rtl/>
        </w:rPr>
      </w:pPr>
    </w:p>
    <w:p w14:paraId="363E4C65" w14:textId="77777777" w:rsidR="00E45F4B" w:rsidRPr="00E45F4B" w:rsidRDefault="00E45F4B" w:rsidP="00E45F4B">
      <w:pPr>
        <w:bidi/>
        <w:jc w:val="both"/>
        <w:rPr>
          <w:rFonts w:cs="David" w:hint="cs"/>
          <w:rtl/>
        </w:rPr>
      </w:pPr>
      <w:r w:rsidRPr="00E45F4B">
        <w:rPr>
          <w:rFonts w:cs="David" w:hint="cs"/>
          <w:rtl/>
        </w:rPr>
        <w:tab/>
        <w:t>אולי בסוף?</w:t>
      </w:r>
      <w:r w:rsidRPr="00E45F4B">
        <w:rPr>
          <w:rFonts w:cs="David" w:hint="cs"/>
        </w:rPr>
        <w:t xml:space="preserve"> </w:t>
      </w:r>
      <w:r w:rsidRPr="00E45F4B">
        <w:rPr>
          <w:rFonts w:cs="David" w:hint="cs"/>
          <w:rtl/>
        </w:rPr>
        <w:t xml:space="preserve">חבר הכנסת אריה אלדד הוא מחברי הכנסת היותר דייקנים, אני חייב להגן עליו. </w:t>
      </w:r>
    </w:p>
    <w:p w14:paraId="0F05904B" w14:textId="77777777" w:rsidR="00E45F4B" w:rsidRPr="00E45F4B" w:rsidRDefault="00E45F4B" w:rsidP="00E45F4B">
      <w:pPr>
        <w:bidi/>
        <w:jc w:val="both"/>
        <w:rPr>
          <w:rFonts w:cs="David" w:hint="cs"/>
          <w:rtl/>
        </w:rPr>
      </w:pPr>
    </w:p>
    <w:p w14:paraId="637D394D" w14:textId="77777777" w:rsidR="00E45F4B" w:rsidRPr="00E45F4B" w:rsidRDefault="00E45F4B" w:rsidP="00E45F4B">
      <w:pPr>
        <w:bidi/>
        <w:jc w:val="both"/>
        <w:rPr>
          <w:rFonts w:cs="David" w:hint="cs"/>
          <w:u w:val="single"/>
          <w:rtl/>
        </w:rPr>
      </w:pPr>
      <w:r w:rsidRPr="00E45F4B">
        <w:rPr>
          <w:rFonts w:cs="David" w:hint="cs"/>
          <w:u w:val="single"/>
          <w:rtl/>
        </w:rPr>
        <w:t>היו"ר רוחמה אברהם:</w:t>
      </w:r>
    </w:p>
    <w:p w14:paraId="560C37AE" w14:textId="77777777" w:rsidR="00E45F4B" w:rsidRPr="00E45F4B" w:rsidRDefault="00E45F4B" w:rsidP="00E45F4B">
      <w:pPr>
        <w:bidi/>
        <w:jc w:val="both"/>
        <w:rPr>
          <w:rFonts w:cs="David" w:hint="cs"/>
          <w:rtl/>
        </w:rPr>
      </w:pPr>
    </w:p>
    <w:p w14:paraId="2DC0FFF4" w14:textId="77777777" w:rsidR="00E45F4B" w:rsidRPr="00E45F4B" w:rsidRDefault="00E45F4B" w:rsidP="00E45F4B">
      <w:pPr>
        <w:bidi/>
        <w:ind w:firstLine="720"/>
        <w:jc w:val="both"/>
        <w:rPr>
          <w:rFonts w:cs="David" w:hint="cs"/>
          <w:rtl/>
        </w:rPr>
      </w:pPr>
      <w:r w:rsidRPr="00E45F4B">
        <w:rPr>
          <w:rFonts w:cs="David" w:hint="cs"/>
          <w:rtl/>
        </w:rPr>
        <w:t xml:space="preserve">אני עוברת להצעה השנייה: הצעת חוק מחזור אריזות התשס"ז-2006 (פ/1809/17), הצעתו של חבר הכנסת אבישי ברוורמן. חבר הכנסת ברוורמן, אני מבקשת לפרט לוועדה מדוע יש לפטור את הצעת החוק מחובת הנחה. </w:t>
      </w:r>
    </w:p>
    <w:p w14:paraId="60280323" w14:textId="77777777" w:rsidR="00E45F4B" w:rsidRPr="00E45F4B" w:rsidRDefault="00E45F4B" w:rsidP="00E45F4B">
      <w:pPr>
        <w:bidi/>
        <w:ind w:firstLine="720"/>
        <w:jc w:val="both"/>
        <w:rPr>
          <w:rFonts w:cs="David" w:hint="cs"/>
          <w:rtl/>
        </w:rPr>
      </w:pPr>
    </w:p>
    <w:p w14:paraId="7A0D4B33" w14:textId="77777777" w:rsidR="00E45F4B" w:rsidRPr="00E45F4B" w:rsidRDefault="00E45F4B" w:rsidP="00E45F4B">
      <w:pPr>
        <w:bidi/>
        <w:ind w:firstLine="720"/>
        <w:jc w:val="both"/>
        <w:rPr>
          <w:rFonts w:cs="David" w:hint="cs"/>
          <w:rtl/>
        </w:rPr>
      </w:pPr>
      <w:r w:rsidRPr="00E45F4B">
        <w:rPr>
          <w:rFonts w:cs="David" w:hint="cs"/>
          <w:rtl/>
        </w:rPr>
        <w:t xml:space="preserve">למען הגילוי הנאות, אתמול התקשר אלי סמנכ"ל איחוד התעשיינים ואמר שהצעת החוק הונחה כבר ב-2002, והתחילו דיונים. הם ביקשו שלא לפטור אותה מחובת הנחה, משום שהם רוצים ללמוד את כל הנושא. הם אומרים שזה נושא נכון וראוי, אבל לא היה להם זמן. </w:t>
      </w:r>
    </w:p>
    <w:p w14:paraId="6B0ADC89" w14:textId="77777777" w:rsidR="00E45F4B" w:rsidRPr="00E45F4B" w:rsidRDefault="00E45F4B" w:rsidP="00E45F4B">
      <w:pPr>
        <w:bidi/>
        <w:jc w:val="both"/>
        <w:rPr>
          <w:rFonts w:cs="David" w:hint="cs"/>
          <w:rtl/>
        </w:rPr>
      </w:pPr>
    </w:p>
    <w:p w14:paraId="1ABB5B19" w14:textId="77777777" w:rsidR="00E45F4B" w:rsidRPr="00E45F4B" w:rsidRDefault="00E45F4B" w:rsidP="00E45F4B">
      <w:pPr>
        <w:bidi/>
        <w:jc w:val="both"/>
        <w:rPr>
          <w:rFonts w:cs="David" w:hint="cs"/>
          <w:rtl/>
        </w:rPr>
      </w:pPr>
      <w:r w:rsidRPr="00E45F4B">
        <w:rPr>
          <w:rFonts w:cs="David" w:hint="cs"/>
          <w:u w:val="single"/>
          <w:rtl/>
        </w:rPr>
        <w:t>זהבה גלאון:</w:t>
      </w:r>
    </w:p>
    <w:p w14:paraId="20A29424" w14:textId="77777777" w:rsidR="00E45F4B" w:rsidRPr="00E45F4B" w:rsidRDefault="00E45F4B" w:rsidP="00E45F4B">
      <w:pPr>
        <w:bidi/>
        <w:jc w:val="both"/>
        <w:rPr>
          <w:rFonts w:cs="David" w:hint="cs"/>
          <w:rtl/>
        </w:rPr>
      </w:pPr>
    </w:p>
    <w:p w14:paraId="1819FC8D" w14:textId="77777777" w:rsidR="00E45F4B" w:rsidRPr="00E45F4B" w:rsidRDefault="00E45F4B" w:rsidP="00E45F4B">
      <w:pPr>
        <w:bidi/>
        <w:jc w:val="both"/>
        <w:rPr>
          <w:rFonts w:cs="David" w:hint="cs"/>
          <w:rtl/>
        </w:rPr>
      </w:pPr>
      <w:r w:rsidRPr="00E45F4B">
        <w:rPr>
          <w:rFonts w:cs="David" w:hint="cs"/>
          <w:rtl/>
        </w:rPr>
        <w:tab/>
        <w:t>עברו שנים, לא היה זמן?</w:t>
      </w:r>
    </w:p>
    <w:p w14:paraId="37FA6E09" w14:textId="77777777" w:rsidR="00E45F4B" w:rsidRPr="00E45F4B" w:rsidRDefault="00E45F4B" w:rsidP="00E45F4B">
      <w:pPr>
        <w:bidi/>
        <w:jc w:val="both"/>
        <w:rPr>
          <w:rFonts w:cs="David" w:hint="cs"/>
          <w:rtl/>
        </w:rPr>
      </w:pPr>
    </w:p>
    <w:p w14:paraId="1D5C2DAE" w14:textId="77777777" w:rsidR="00E45F4B" w:rsidRPr="00E45F4B" w:rsidRDefault="00E45F4B" w:rsidP="00E45F4B">
      <w:pPr>
        <w:bidi/>
        <w:jc w:val="both"/>
        <w:rPr>
          <w:rFonts w:cs="David" w:hint="cs"/>
          <w:rtl/>
        </w:rPr>
      </w:pPr>
      <w:r w:rsidRPr="00E45F4B">
        <w:rPr>
          <w:rFonts w:cs="David" w:hint="cs"/>
          <w:u w:val="single"/>
          <w:rtl/>
        </w:rPr>
        <w:t>יורם מרציאנו:</w:t>
      </w:r>
    </w:p>
    <w:p w14:paraId="745140F4" w14:textId="77777777" w:rsidR="00E45F4B" w:rsidRPr="00E45F4B" w:rsidRDefault="00E45F4B" w:rsidP="00E45F4B">
      <w:pPr>
        <w:bidi/>
        <w:jc w:val="both"/>
        <w:rPr>
          <w:rFonts w:cs="David" w:hint="cs"/>
          <w:rtl/>
        </w:rPr>
      </w:pPr>
    </w:p>
    <w:p w14:paraId="6C35BB30" w14:textId="77777777" w:rsidR="00E45F4B" w:rsidRPr="00E45F4B" w:rsidRDefault="00E45F4B" w:rsidP="00E45F4B">
      <w:pPr>
        <w:bidi/>
        <w:jc w:val="both"/>
        <w:rPr>
          <w:rFonts w:cs="David" w:hint="cs"/>
          <w:rtl/>
        </w:rPr>
      </w:pPr>
      <w:r w:rsidRPr="00E45F4B">
        <w:rPr>
          <w:rFonts w:cs="David" w:hint="cs"/>
          <w:rtl/>
        </w:rPr>
        <w:tab/>
        <w:t>מ-2002 עד 2007? בדיוק לכן צריך לפטור את זה.</w:t>
      </w:r>
    </w:p>
    <w:p w14:paraId="645B05AA" w14:textId="77777777" w:rsidR="00E45F4B" w:rsidRPr="00E45F4B" w:rsidRDefault="00E45F4B" w:rsidP="00E45F4B">
      <w:pPr>
        <w:bidi/>
        <w:jc w:val="both"/>
        <w:rPr>
          <w:rFonts w:cs="David" w:hint="cs"/>
          <w:rtl/>
        </w:rPr>
      </w:pPr>
    </w:p>
    <w:p w14:paraId="12F533E3"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63D438DF" w14:textId="77777777" w:rsidR="00E45F4B" w:rsidRPr="00E45F4B" w:rsidRDefault="00E45F4B" w:rsidP="00E45F4B">
      <w:pPr>
        <w:bidi/>
        <w:jc w:val="both"/>
        <w:rPr>
          <w:rFonts w:cs="David" w:hint="cs"/>
          <w:rtl/>
        </w:rPr>
      </w:pPr>
    </w:p>
    <w:p w14:paraId="5F969FB2" w14:textId="77777777" w:rsidR="00E45F4B" w:rsidRPr="00E45F4B" w:rsidRDefault="00E45F4B" w:rsidP="00E45F4B">
      <w:pPr>
        <w:bidi/>
        <w:ind w:firstLine="720"/>
        <w:jc w:val="both"/>
        <w:rPr>
          <w:rFonts w:cs="David" w:hint="cs"/>
          <w:rtl/>
        </w:rPr>
      </w:pPr>
      <w:r w:rsidRPr="00E45F4B">
        <w:rPr>
          <w:rFonts w:cs="David" w:hint="cs"/>
          <w:rtl/>
        </w:rPr>
        <w:t xml:space="preserve">אמרתי את זה למען הגילוי הנאות. קיבלתי את שיחת הטלפון. </w:t>
      </w:r>
    </w:p>
    <w:p w14:paraId="307963F4" w14:textId="77777777" w:rsidR="00E45F4B" w:rsidRPr="00E45F4B" w:rsidRDefault="00E45F4B" w:rsidP="00E45F4B">
      <w:pPr>
        <w:bidi/>
        <w:jc w:val="both"/>
        <w:rPr>
          <w:rFonts w:cs="David" w:hint="cs"/>
          <w:rtl/>
        </w:rPr>
      </w:pPr>
      <w:r w:rsidRPr="00E45F4B">
        <w:rPr>
          <w:rFonts w:cs="David" w:hint="cs"/>
          <w:rtl/>
        </w:rPr>
        <w:tab/>
      </w:r>
    </w:p>
    <w:p w14:paraId="3BFC5DE2" w14:textId="77777777" w:rsidR="00E45F4B" w:rsidRPr="00E45F4B" w:rsidRDefault="00E45F4B" w:rsidP="00E45F4B">
      <w:pPr>
        <w:bidi/>
        <w:ind w:firstLine="720"/>
        <w:jc w:val="both"/>
        <w:rPr>
          <w:rFonts w:cs="David" w:hint="cs"/>
          <w:rtl/>
        </w:rPr>
      </w:pPr>
      <w:r w:rsidRPr="00E45F4B">
        <w:rPr>
          <w:rFonts w:cs="David" w:hint="cs"/>
          <w:rtl/>
        </w:rPr>
        <w:t>אבל לפני שאתה מסביר את הדברים, יש לי הודעה דרמטית.</w:t>
      </w:r>
    </w:p>
    <w:p w14:paraId="5BAA8390" w14:textId="77777777" w:rsidR="00E45F4B" w:rsidRPr="00E45F4B" w:rsidRDefault="00E45F4B" w:rsidP="00E45F4B">
      <w:pPr>
        <w:bidi/>
        <w:jc w:val="both"/>
        <w:rPr>
          <w:rFonts w:cs="David" w:hint="cs"/>
          <w:rtl/>
        </w:rPr>
      </w:pPr>
    </w:p>
    <w:p w14:paraId="37860AB2" w14:textId="77777777" w:rsidR="00E45F4B" w:rsidRPr="00E45F4B" w:rsidRDefault="00E45F4B" w:rsidP="00E45F4B">
      <w:pPr>
        <w:bidi/>
        <w:jc w:val="both"/>
        <w:rPr>
          <w:rFonts w:cs="David" w:hint="cs"/>
          <w:u w:val="single"/>
          <w:rtl/>
        </w:rPr>
      </w:pPr>
      <w:r w:rsidRPr="00E45F4B">
        <w:rPr>
          <w:rFonts w:cs="David" w:hint="cs"/>
          <w:u w:val="single"/>
          <w:rtl/>
        </w:rPr>
        <w:t>משה שרוני:</w:t>
      </w:r>
    </w:p>
    <w:p w14:paraId="2C553145" w14:textId="77777777" w:rsidR="00E45F4B" w:rsidRPr="00E45F4B" w:rsidRDefault="00E45F4B" w:rsidP="00E45F4B">
      <w:pPr>
        <w:bidi/>
        <w:jc w:val="both"/>
        <w:rPr>
          <w:rFonts w:cs="David" w:hint="cs"/>
          <w:u w:val="single"/>
          <w:rtl/>
        </w:rPr>
      </w:pPr>
    </w:p>
    <w:p w14:paraId="5B4FFF67" w14:textId="77777777" w:rsidR="00E45F4B" w:rsidRPr="00E45F4B" w:rsidRDefault="00E45F4B" w:rsidP="00E45F4B">
      <w:pPr>
        <w:bidi/>
        <w:ind w:firstLine="720"/>
        <w:jc w:val="both"/>
        <w:rPr>
          <w:rFonts w:cs="David" w:hint="cs"/>
          <w:rtl/>
        </w:rPr>
      </w:pPr>
      <w:r w:rsidRPr="00E45F4B">
        <w:rPr>
          <w:rFonts w:cs="David" w:hint="cs"/>
          <w:rtl/>
        </w:rPr>
        <w:t xml:space="preserve">הודעה דרמטית היא שהממשלה נפלה. </w:t>
      </w:r>
    </w:p>
    <w:p w14:paraId="2705FC5E" w14:textId="77777777" w:rsidR="00E45F4B" w:rsidRPr="00E45F4B" w:rsidRDefault="00E45F4B" w:rsidP="00E45F4B">
      <w:pPr>
        <w:bidi/>
        <w:jc w:val="both"/>
        <w:rPr>
          <w:rFonts w:cs="David" w:hint="cs"/>
          <w:rtl/>
        </w:rPr>
      </w:pPr>
    </w:p>
    <w:p w14:paraId="2BAF75D8"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0548B531" w14:textId="77777777" w:rsidR="00E45F4B" w:rsidRPr="00E45F4B" w:rsidRDefault="00E45F4B" w:rsidP="00E45F4B">
      <w:pPr>
        <w:bidi/>
        <w:jc w:val="both"/>
        <w:rPr>
          <w:rFonts w:cs="David" w:hint="cs"/>
          <w:rtl/>
        </w:rPr>
      </w:pPr>
    </w:p>
    <w:p w14:paraId="515BC47C" w14:textId="77777777" w:rsidR="00E45F4B" w:rsidRPr="00E45F4B" w:rsidRDefault="00E45F4B" w:rsidP="00E45F4B">
      <w:pPr>
        <w:bidi/>
        <w:ind w:firstLine="720"/>
        <w:jc w:val="both"/>
        <w:rPr>
          <w:rFonts w:cs="David" w:hint="cs"/>
          <w:rtl/>
        </w:rPr>
      </w:pPr>
      <w:r w:rsidRPr="00E45F4B">
        <w:rPr>
          <w:rFonts w:cs="David" w:hint="cs"/>
          <w:rtl/>
        </w:rPr>
        <w:t xml:space="preserve">לחבר הכנסת שרוני יש יום יום-הולדת. בשמי ובשם כל ועדת הכנסת אני מאחלת לך שנים מאושרות ובריאות, אריכות ימים. </w:t>
      </w:r>
    </w:p>
    <w:p w14:paraId="488D9EEA" w14:textId="77777777" w:rsidR="00E45F4B" w:rsidRPr="00E45F4B" w:rsidRDefault="00E45F4B" w:rsidP="00E45F4B">
      <w:pPr>
        <w:bidi/>
        <w:jc w:val="both"/>
        <w:rPr>
          <w:rFonts w:cs="David" w:hint="cs"/>
          <w:u w:val="single"/>
          <w:rtl/>
        </w:rPr>
      </w:pPr>
    </w:p>
    <w:p w14:paraId="7C1656FD" w14:textId="77777777" w:rsidR="00E45F4B" w:rsidRPr="00E45F4B" w:rsidRDefault="00E45F4B" w:rsidP="00E45F4B">
      <w:pPr>
        <w:pStyle w:val="Heading5"/>
        <w:rPr>
          <w:rFonts w:hint="cs"/>
          <w:sz w:val="24"/>
          <w:rtl/>
        </w:rPr>
      </w:pPr>
      <w:r w:rsidRPr="00E45F4B">
        <w:rPr>
          <w:rFonts w:hint="cs"/>
          <w:sz w:val="24"/>
          <w:u w:val="single"/>
          <w:rtl/>
        </w:rPr>
        <w:t>אבישי ברוורמן:</w:t>
      </w:r>
    </w:p>
    <w:p w14:paraId="00141BE7" w14:textId="77777777" w:rsidR="00E45F4B" w:rsidRPr="00E45F4B" w:rsidRDefault="00E45F4B" w:rsidP="00E45F4B">
      <w:pPr>
        <w:pStyle w:val="Heading5"/>
        <w:rPr>
          <w:rFonts w:hint="cs"/>
          <w:sz w:val="24"/>
          <w:rtl/>
        </w:rPr>
      </w:pPr>
    </w:p>
    <w:p w14:paraId="1E7F274A" w14:textId="77777777" w:rsidR="00E45F4B" w:rsidRPr="00E45F4B" w:rsidRDefault="00E45F4B" w:rsidP="00E45F4B">
      <w:pPr>
        <w:bidi/>
        <w:jc w:val="both"/>
        <w:rPr>
          <w:rFonts w:cs="David" w:hint="cs"/>
          <w:rtl/>
        </w:rPr>
      </w:pPr>
      <w:r w:rsidRPr="00E45F4B">
        <w:rPr>
          <w:rFonts w:cs="David" w:hint="cs"/>
          <w:rtl/>
        </w:rPr>
        <w:tab/>
        <w:t xml:space="preserve">יש לי המלצה לחבר הכנסת שרוני, ואחר כך אגיב לגופו של עניין. כששואלים את חיים גורי בן כמה הוא, והוא כבר הגיע לגיל 80, הוא משיב: אחרי צבא. </w:t>
      </w:r>
    </w:p>
    <w:p w14:paraId="0F130878" w14:textId="77777777" w:rsidR="00E45F4B" w:rsidRPr="00E45F4B" w:rsidRDefault="00E45F4B" w:rsidP="00E45F4B">
      <w:pPr>
        <w:bidi/>
        <w:jc w:val="both"/>
        <w:rPr>
          <w:rFonts w:cs="David" w:hint="cs"/>
          <w:rtl/>
        </w:rPr>
      </w:pPr>
    </w:p>
    <w:p w14:paraId="6838A8C0" w14:textId="77777777" w:rsidR="00E45F4B" w:rsidRPr="00E45F4B" w:rsidRDefault="00E45F4B" w:rsidP="00E45F4B">
      <w:pPr>
        <w:bidi/>
        <w:ind w:firstLine="720"/>
        <w:jc w:val="both"/>
        <w:rPr>
          <w:rFonts w:cs="David" w:hint="cs"/>
          <w:rtl/>
        </w:rPr>
      </w:pPr>
      <w:r w:rsidRPr="00E45F4B">
        <w:rPr>
          <w:rFonts w:cs="David" w:hint="cs"/>
          <w:rtl/>
        </w:rPr>
        <w:t xml:space="preserve">לשאלת חברת הכנסת, הצעת החוק למחזור אריזות הוגשה על-ידי חבר הכנסת ארדן ועל-ידי, והסיבה לבקשה לפטור מחובת הנחה היא שבמשרד לאיכות הסביבה נמצאת עכשיו הצעה להרחבת חוק הפיקדון. לצערי, כפי שגם הובהר בעבר, חוק הפיקדון נוגע רק לבקבוקי משקה. חוק האריזה הוגדר לפני חודש באירופה כגישה הנכונה </w:t>
      </w:r>
      <w:r w:rsidRPr="00E45F4B">
        <w:rPr>
          <w:rFonts w:cs="David"/>
          <w:rtl/>
        </w:rPr>
        <w:t>–</w:t>
      </w:r>
      <w:r w:rsidRPr="00E45F4B">
        <w:rPr>
          <w:rFonts w:cs="David" w:hint="cs"/>
          <w:rtl/>
        </w:rPr>
        <w:t xml:space="preserve"> כי לא רוצים לקחת רק קבוצה חלקית, שהיא גם לא כלכלית, אלא רוצים לפתור את כל הבעיה. </w:t>
      </w:r>
    </w:p>
    <w:p w14:paraId="60AEC0B0" w14:textId="77777777" w:rsidR="00E45F4B" w:rsidRPr="00E45F4B" w:rsidRDefault="00E45F4B" w:rsidP="00E45F4B">
      <w:pPr>
        <w:bidi/>
        <w:jc w:val="both"/>
        <w:rPr>
          <w:rFonts w:cs="David" w:hint="cs"/>
          <w:rtl/>
        </w:rPr>
      </w:pPr>
    </w:p>
    <w:p w14:paraId="2B231234"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7B7E2ECD" w14:textId="77777777" w:rsidR="00E45F4B" w:rsidRPr="00E45F4B" w:rsidRDefault="00E45F4B" w:rsidP="00E45F4B">
      <w:pPr>
        <w:bidi/>
        <w:jc w:val="both"/>
        <w:rPr>
          <w:rFonts w:cs="David" w:hint="cs"/>
          <w:rtl/>
        </w:rPr>
      </w:pPr>
    </w:p>
    <w:p w14:paraId="32D66D7A" w14:textId="77777777" w:rsidR="00E45F4B" w:rsidRPr="00E45F4B" w:rsidRDefault="00E45F4B" w:rsidP="00E45F4B">
      <w:pPr>
        <w:bidi/>
        <w:ind w:firstLine="720"/>
        <w:jc w:val="both"/>
        <w:rPr>
          <w:rFonts w:cs="David" w:hint="cs"/>
          <w:rtl/>
        </w:rPr>
      </w:pPr>
      <w:r w:rsidRPr="00E45F4B">
        <w:rPr>
          <w:rFonts w:cs="David" w:hint="cs"/>
          <w:rtl/>
        </w:rPr>
        <w:t>במשרד להגנת הסביבה לא היו ערים לעבודה הזאת?</w:t>
      </w:r>
    </w:p>
    <w:p w14:paraId="6732B6A9" w14:textId="77777777" w:rsidR="00E45F4B" w:rsidRPr="00E45F4B" w:rsidRDefault="00E45F4B" w:rsidP="00E45F4B">
      <w:pPr>
        <w:bidi/>
        <w:jc w:val="both"/>
        <w:rPr>
          <w:rFonts w:cs="David" w:hint="cs"/>
          <w:rtl/>
        </w:rPr>
      </w:pPr>
    </w:p>
    <w:p w14:paraId="1F966D54" w14:textId="77777777" w:rsidR="00E45F4B" w:rsidRPr="00E45F4B" w:rsidRDefault="00E45F4B" w:rsidP="00E45F4B">
      <w:pPr>
        <w:pStyle w:val="Heading5"/>
        <w:rPr>
          <w:rFonts w:hint="cs"/>
          <w:sz w:val="24"/>
          <w:rtl/>
        </w:rPr>
      </w:pPr>
      <w:r w:rsidRPr="00E45F4B">
        <w:rPr>
          <w:rFonts w:hint="cs"/>
          <w:sz w:val="24"/>
          <w:u w:val="single"/>
          <w:rtl/>
        </w:rPr>
        <w:t>אבישי ברוורמן:</w:t>
      </w:r>
    </w:p>
    <w:p w14:paraId="68ECF3A0" w14:textId="77777777" w:rsidR="00E45F4B" w:rsidRPr="00E45F4B" w:rsidRDefault="00E45F4B" w:rsidP="00E45F4B">
      <w:pPr>
        <w:pStyle w:val="Heading5"/>
        <w:rPr>
          <w:rFonts w:hint="cs"/>
          <w:sz w:val="24"/>
          <w:rtl/>
        </w:rPr>
      </w:pPr>
    </w:p>
    <w:p w14:paraId="654B1F3C" w14:textId="77777777" w:rsidR="00E45F4B" w:rsidRPr="00E45F4B" w:rsidRDefault="00E45F4B" w:rsidP="00E45F4B">
      <w:pPr>
        <w:bidi/>
        <w:jc w:val="both"/>
        <w:rPr>
          <w:rFonts w:cs="David" w:hint="cs"/>
          <w:rtl/>
        </w:rPr>
      </w:pPr>
      <w:r w:rsidRPr="00E45F4B">
        <w:rPr>
          <w:rFonts w:cs="David" w:hint="cs"/>
          <w:rtl/>
        </w:rPr>
        <w:tab/>
        <w:t xml:space="preserve">לצערי לא. משום שיש בקשה של המשרד האיכות הסביבה שמונחת כרגע, הבקשה שלנו היא שהדיון יהיה בשתי ההצעות האלה, כדי שהציבור יקבל דיון רחב, שפותר את בעיית המחזור, כולל את כל נושא האריזה, ויספק פתרון כלכלי. זאת הסיבה לבקשה לפטור מחובת הנחה. </w:t>
      </w:r>
    </w:p>
    <w:p w14:paraId="0DFA2009" w14:textId="77777777" w:rsidR="00E45F4B" w:rsidRPr="00E45F4B" w:rsidRDefault="00E45F4B" w:rsidP="00E45F4B">
      <w:pPr>
        <w:bidi/>
        <w:jc w:val="both"/>
        <w:rPr>
          <w:rFonts w:cs="David" w:hint="cs"/>
          <w:rtl/>
        </w:rPr>
      </w:pPr>
    </w:p>
    <w:p w14:paraId="4FABA793"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074895FC" w14:textId="77777777" w:rsidR="00E45F4B" w:rsidRPr="00E45F4B" w:rsidRDefault="00E45F4B" w:rsidP="00E45F4B">
      <w:pPr>
        <w:pStyle w:val="Heading5"/>
        <w:rPr>
          <w:rFonts w:hint="cs"/>
          <w:sz w:val="24"/>
          <w:rtl/>
        </w:rPr>
      </w:pPr>
    </w:p>
    <w:p w14:paraId="06AEA763" w14:textId="77777777" w:rsidR="00E45F4B" w:rsidRPr="00E45F4B" w:rsidRDefault="00E45F4B" w:rsidP="00E45F4B">
      <w:pPr>
        <w:bidi/>
        <w:ind w:firstLine="720"/>
        <w:jc w:val="both"/>
        <w:rPr>
          <w:rFonts w:cs="David" w:hint="cs"/>
          <w:rtl/>
        </w:rPr>
      </w:pPr>
      <w:r w:rsidRPr="00E45F4B">
        <w:rPr>
          <w:rFonts w:cs="David" w:hint="cs"/>
          <w:rtl/>
        </w:rPr>
        <w:t xml:space="preserve">לא כל כך הבנתי. </w:t>
      </w:r>
    </w:p>
    <w:p w14:paraId="75583556" w14:textId="77777777" w:rsidR="00E45F4B" w:rsidRPr="00E45F4B" w:rsidRDefault="00E45F4B" w:rsidP="00E45F4B">
      <w:pPr>
        <w:bidi/>
        <w:jc w:val="both"/>
        <w:rPr>
          <w:rFonts w:cs="David" w:hint="cs"/>
          <w:rtl/>
        </w:rPr>
      </w:pPr>
    </w:p>
    <w:p w14:paraId="5403232B" w14:textId="77777777" w:rsidR="00E45F4B" w:rsidRPr="00E45F4B" w:rsidRDefault="00E45F4B" w:rsidP="00E45F4B">
      <w:pPr>
        <w:pStyle w:val="Heading5"/>
        <w:rPr>
          <w:rFonts w:hint="cs"/>
          <w:sz w:val="24"/>
          <w:rtl/>
        </w:rPr>
      </w:pPr>
      <w:r w:rsidRPr="00E45F4B">
        <w:rPr>
          <w:rFonts w:hint="cs"/>
          <w:sz w:val="24"/>
          <w:u w:val="single"/>
          <w:rtl/>
        </w:rPr>
        <w:t>אבישי ברוורמן:</w:t>
      </w:r>
    </w:p>
    <w:p w14:paraId="17691D70" w14:textId="77777777" w:rsidR="00E45F4B" w:rsidRPr="00E45F4B" w:rsidRDefault="00E45F4B" w:rsidP="00E45F4B">
      <w:pPr>
        <w:pStyle w:val="Heading5"/>
        <w:rPr>
          <w:rFonts w:hint="cs"/>
          <w:sz w:val="24"/>
          <w:rtl/>
        </w:rPr>
      </w:pPr>
    </w:p>
    <w:p w14:paraId="369B0BFC" w14:textId="77777777" w:rsidR="00E45F4B" w:rsidRPr="00E45F4B" w:rsidRDefault="00E45F4B" w:rsidP="00E45F4B">
      <w:pPr>
        <w:bidi/>
        <w:jc w:val="both"/>
        <w:rPr>
          <w:rFonts w:cs="David" w:hint="cs"/>
          <w:rtl/>
        </w:rPr>
      </w:pPr>
      <w:r w:rsidRPr="00E45F4B">
        <w:rPr>
          <w:rFonts w:cs="David" w:hint="cs"/>
          <w:rtl/>
        </w:rPr>
        <w:tab/>
        <w:t xml:space="preserve">חיפשתי אותך אתמול, והשארתי גם כמה הודעות. יש חוק הפיקדון. המשרד להגנת הסביבה עומד לעשות תיקון לחוק הפיקדון. </w:t>
      </w:r>
    </w:p>
    <w:p w14:paraId="75278228" w14:textId="77777777" w:rsidR="00E45F4B" w:rsidRPr="00E45F4B" w:rsidRDefault="00E45F4B" w:rsidP="00E45F4B">
      <w:pPr>
        <w:bidi/>
        <w:jc w:val="both"/>
        <w:rPr>
          <w:rFonts w:cs="David" w:hint="cs"/>
          <w:rtl/>
        </w:rPr>
      </w:pPr>
    </w:p>
    <w:p w14:paraId="07B940E8" w14:textId="77777777" w:rsidR="00E45F4B" w:rsidRPr="00E45F4B" w:rsidRDefault="00E45F4B" w:rsidP="00E45F4B">
      <w:pPr>
        <w:pStyle w:val="Heading5"/>
        <w:rPr>
          <w:rFonts w:hint="cs"/>
          <w:rtl/>
        </w:rPr>
      </w:pPr>
      <w:r w:rsidRPr="00E45F4B">
        <w:rPr>
          <w:rFonts w:hint="cs"/>
          <w:u w:val="single"/>
          <w:rtl/>
        </w:rPr>
        <w:t>אביגדור יצחקי:</w:t>
      </w:r>
    </w:p>
    <w:p w14:paraId="68FBA7DF" w14:textId="77777777" w:rsidR="00E45F4B" w:rsidRPr="00E45F4B" w:rsidRDefault="00E45F4B" w:rsidP="00E45F4B">
      <w:pPr>
        <w:pStyle w:val="Heading5"/>
        <w:rPr>
          <w:rFonts w:hint="cs"/>
          <w:rtl/>
        </w:rPr>
      </w:pPr>
    </w:p>
    <w:p w14:paraId="1963FA91" w14:textId="77777777" w:rsidR="00E45F4B" w:rsidRPr="00E45F4B" w:rsidRDefault="00E45F4B" w:rsidP="00E45F4B">
      <w:pPr>
        <w:bidi/>
        <w:jc w:val="both"/>
        <w:rPr>
          <w:rFonts w:cs="David" w:hint="cs"/>
          <w:rtl/>
        </w:rPr>
      </w:pPr>
      <w:r w:rsidRPr="00E45F4B">
        <w:rPr>
          <w:rFonts w:cs="David" w:hint="cs"/>
          <w:rtl/>
        </w:rPr>
        <w:tab/>
        <w:t xml:space="preserve"> מה יהיה התיקון?</w:t>
      </w:r>
    </w:p>
    <w:p w14:paraId="2B905D60" w14:textId="77777777" w:rsidR="00E45F4B" w:rsidRPr="00E45F4B" w:rsidRDefault="00E45F4B" w:rsidP="00E45F4B">
      <w:pPr>
        <w:bidi/>
        <w:jc w:val="both"/>
        <w:rPr>
          <w:rFonts w:cs="David" w:hint="cs"/>
          <w:rtl/>
        </w:rPr>
      </w:pPr>
    </w:p>
    <w:p w14:paraId="5C5AF767" w14:textId="77777777" w:rsidR="00E45F4B" w:rsidRPr="00E45F4B" w:rsidRDefault="00E45F4B" w:rsidP="00E45F4B">
      <w:pPr>
        <w:pStyle w:val="Heading5"/>
        <w:rPr>
          <w:rFonts w:hint="cs"/>
          <w:rtl/>
        </w:rPr>
      </w:pPr>
      <w:r w:rsidRPr="00E45F4B">
        <w:rPr>
          <w:rFonts w:hint="cs"/>
          <w:u w:val="single"/>
          <w:rtl/>
        </w:rPr>
        <w:t>אבישי ברוורמן:</w:t>
      </w:r>
    </w:p>
    <w:p w14:paraId="28D207DB" w14:textId="77777777" w:rsidR="00E45F4B" w:rsidRPr="00E45F4B" w:rsidRDefault="00E45F4B" w:rsidP="00E45F4B">
      <w:pPr>
        <w:pStyle w:val="Heading5"/>
        <w:rPr>
          <w:rFonts w:hint="cs"/>
          <w:rtl/>
        </w:rPr>
      </w:pPr>
    </w:p>
    <w:p w14:paraId="1C842371" w14:textId="77777777" w:rsidR="00E45F4B" w:rsidRPr="00E45F4B" w:rsidRDefault="00E45F4B" w:rsidP="00E45F4B">
      <w:pPr>
        <w:bidi/>
        <w:jc w:val="both"/>
        <w:rPr>
          <w:rFonts w:cs="David" w:hint="cs"/>
          <w:rtl/>
        </w:rPr>
      </w:pPr>
      <w:r w:rsidRPr="00E45F4B">
        <w:rPr>
          <w:rFonts w:cs="David" w:hint="cs"/>
          <w:rtl/>
        </w:rPr>
        <w:tab/>
        <w:t xml:space="preserve">הוא כנראה יוסיף נקודות לגבי בקבוקי משקה בלבד. </w:t>
      </w:r>
    </w:p>
    <w:p w14:paraId="14507973" w14:textId="77777777" w:rsidR="00E45F4B" w:rsidRPr="00E45F4B" w:rsidRDefault="00E45F4B" w:rsidP="00E45F4B">
      <w:pPr>
        <w:bidi/>
        <w:jc w:val="both"/>
        <w:rPr>
          <w:rFonts w:cs="David" w:hint="cs"/>
          <w:rtl/>
        </w:rPr>
      </w:pPr>
    </w:p>
    <w:p w14:paraId="6E4FEA9F" w14:textId="77777777" w:rsidR="00E45F4B" w:rsidRPr="00E45F4B" w:rsidRDefault="00E45F4B" w:rsidP="00E45F4B">
      <w:pPr>
        <w:bidi/>
        <w:jc w:val="both"/>
        <w:rPr>
          <w:rFonts w:cs="David" w:hint="cs"/>
          <w:rtl/>
        </w:rPr>
      </w:pPr>
      <w:r w:rsidRPr="00E45F4B">
        <w:rPr>
          <w:rFonts w:cs="David" w:hint="cs"/>
          <w:u w:val="single"/>
          <w:rtl/>
        </w:rPr>
        <w:t>גלעד ארדן:</w:t>
      </w:r>
    </w:p>
    <w:p w14:paraId="0AE8B84C" w14:textId="77777777" w:rsidR="00E45F4B" w:rsidRPr="00E45F4B" w:rsidRDefault="00E45F4B" w:rsidP="00E45F4B">
      <w:pPr>
        <w:bidi/>
        <w:jc w:val="both"/>
        <w:rPr>
          <w:rFonts w:cs="David" w:hint="cs"/>
          <w:rtl/>
        </w:rPr>
      </w:pPr>
    </w:p>
    <w:p w14:paraId="1CF2E9B1" w14:textId="77777777" w:rsidR="00E45F4B" w:rsidRPr="00E45F4B" w:rsidRDefault="00E45F4B" w:rsidP="00E45F4B">
      <w:pPr>
        <w:bidi/>
        <w:jc w:val="both"/>
        <w:rPr>
          <w:rFonts w:cs="David" w:hint="cs"/>
          <w:rtl/>
        </w:rPr>
      </w:pPr>
      <w:r w:rsidRPr="00E45F4B">
        <w:rPr>
          <w:rFonts w:cs="David" w:hint="cs"/>
          <w:rtl/>
        </w:rPr>
        <w:tab/>
        <w:t xml:space="preserve">ירחיבו את זה, יהיה פיקדון לבקבוקי 1.5 ליטר. </w:t>
      </w:r>
    </w:p>
    <w:p w14:paraId="2DFBF9FA" w14:textId="77777777" w:rsidR="00E45F4B" w:rsidRPr="00E45F4B" w:rsidRDefault="00E45F4B" w:rsidP="00E45F4B">
      <w:pPr>
        <w:bidi/>
        <w:jc w:val="both"/>
        <w:rPr>
          <w:rFonts w:cs="David" w:hint="cs"/>
          <w:rtl/>
        </w:rPr>
      </w:pPr>
    </w:p>
    <w:p w14:paraId="36B1BB05" w14:textId="77777777" w:rsidR="00E45F4B" w:rsidRPr="00E45F4B" w:rsidRDefault="00E45F4B" w:rsidP="00E45F4B">
      <w:pPr>
        <w:bidi/>
        <w:jc w:val="both"/>
        <w:rPr>
          <w:rFonts w:cs="David" w:hint="cs"/>
          <w:rtl/>
        </w:rPr>
      </w:pPr>
      <w:r w:rsidRPr="00E45F4B">
        <w:rPr>
          <w:rFonts w:cs="David" w:hint="cs"/>
          <w:u w:val="single"/>
          <w:rtl/>
        </w:rPr>
        <w:t>יורם מרציאנו:</w:t>
      </w:r>
    </w:p>
    <w:p w14:paraId="5B60886E" w14:textId="77777777" w:rsidR="00E45F4B" w:rsidRPr="00E45F4B" w:rsidRDefault="00E45F4B" w:rsidP="00E45F4B">
      <w:pPr>
        <w:bidi/>
        <w:jc w:val="both"/>
        <w:rPr>
          <w:rFonts w:cs="David" w:hint="cs"/>
          <w:rtl/>
        </w:rPr>
      </w:pPr>
      <w:r w:rsidRPr="00E45F4B">
        <w:rPr>
          <w:rFonts w:cs="David" w:hint="cs"/>
          <w:rtl/>
        </w:rPr>
        <w:tab/>
      </w:r>
    </w:p>
    <w:p w14:paraId="215EC718" w14:textId="77777777" w:rsidR="00E45F4B" w:rsidRPr="00E45F4B" w:rsidRDefault="00E45F4B" w:rsidP="00E45F4B">
      <w:pPr>
        <w:bidi/>
        <w:ind w:firstLine="720"/>
        <w:jc w:val="both"/>
        <w:rPr>
          <w:rFonts w:cs="David" w:hint="cs"/>
          <w:rtl/>
        </w:rPr>
      </w:pPr>
      <w:r w:rsidRPr="00E45F4B">
        <w:rPr>
          <w:rFonts w:cs="David" w:hint="cs"/>
          <w:rtl/>
        </w:rPr>
        <w:t xml:space="preserve">זה יהיה נורא. </w:t>
      </w:r>
    </w:p>
    <w:p w14:paraId="4C08A31C" w14:textId="77777777" w:rsidR="00E45F4B" w:rsidRPr="00E45F4B" w:rsidRDefault="00E45F4B" w:rsidP="00E45F4B">
      <w:pPr>
        <w:bidi/>
        <w:jc w:val="both"/>
        <w:rPr>
          <w:rFonts w:cs="David" w:hint="cs"/>
          <w:rtl/>
        </w:rPr>
      </w:pPr>
    </w:p>
    <w:p w14:paraId="02663647" w14:textId="77777777" w:rsidR="00E45F4B" w:rsidRPr="00E45F4B" w:rsidRDefault="00E45F4B" w:rsidP="00E45F4B">
      <w:pPr>
        <w:pStyle w:val="Heading5"/>
        <w:rPr>
          <w:rFonts w:hint="cs"/>
          <w:rtl/>
        </w:rPr>
      </w:pPr>
      <w:r w:rsidRPr="00E45F4B">
        <w:rPr>
          <w:rFonts w:hint="cs"/>
          <w:u w:val="single"/>
          <w:rtl/>
        </w:rPr>
        <w:t>אבישי ברוורמן:</w:t>
      </w:r>
    </w:p>
    <w:p w14:paraId="263CF1C0" w14:textId="77777777" w:rsidR="00E45F4B" w:rsidRPr="00E45F4B" w:rsidRDefault="00E45F4B" w:rsidP="00E45F4B">
      <w:pPr>
        <w:pStyle w:val="Heading5"/>
        <w:rPr>
          <w:rFonts w:hint="cs"/>
          <w:rtl/>
        </w:rPr>
      </w:pPr>
    </w:p>
    <w:p w14:paraId="0B130FD3" w14:textId="77777777" w:rsidR="00E45F4B" w:rsidRPr="00E45F4B" w:rsidRDefault="00E45F4B" w:rsidP="00E45F4B">
      <w:pPr>
        <w:bidi/>
        <w:jc w:val="both"/>
        <w:rPr>
          <w:rFonts w:cs="David" w:hint="cs"/>
          <w:rtl/>
        </w:rPr>
      </w:pPr>
      <w:r w:rsidRPr="00E45F4B">
        <w:rPr>
          <w:rFonts w:cs="David" w:hint="cs"/>
          <w:rtl/>
        </w:rPr>
        <w:tab/>
        <w:t>מכיוון שבעיית האריזות כוללת הרבה מאוד תחומים.</w:t>
      </w:r>
    </w:p>
    <w:p w14:paraId="7552B730" w14:textId="77777777" w:rsidR="00E45F4B" w:rsidRPr="00E45F4B" w:rsidRDefault="00E45F4B" w:rsidP="00E45F4B">
      <w:pPr>
        <w:bidi/>
        <w:jc w:val="both"/>
        <w:rPr>
          <w:rFonts w:cs="David" w:hint="cs"/>
          <w:rtl/>
        </w:rPr>
      </w:pPr>
    </w:p>
    <w:p w14:paraId="014AACB8"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28D0C11F" w14:textId="77777777" w:rsidR="00E45F4B" w:rsidRPr="00E45F4B" w:rsidRDefault="00E45F4B" w:rsidP="00E45F4B">
      <w:pPr>
        <w:pStyle w:val="Heading5"/>
        <w:rPr>
          <w:rFonts w:hint="cs"/>
          <w:sz w:val="24"/>
          <w:rtl/>
        </w:rPr>
      </w:pPr>
    </w:p>
    <w:p w14:paraId="6B8D9787" w14:textId="77777777" w:rsidR="00E45F4B" w:rsidRPr="00E45F4B" w:rsidRDefault="00E45F4B" w:rsidP="00E45F4B">
      <w:pPr>
        <w:bidi/>
        <w:jc w:val="both"/>
        <w:rPr>
          <w:rFonts w:cs="David" w:hint="cs"/>
          <w:rtl/>
        </w:rPr>
      </w:pPr>
      <w:r w:rsidRPr="00E45F4B">
        <w:rPr>
          <w:rFonts w:cs="David" w:hint="cs"/>
          <w:rtl/>
        </w:rPr>
        <w:tab/>
        <w:t xml:space="preserve">אני לא בטוח שזה מה שהם עושים. </w:t>
      </w:r>
    </w:p>
    <w:p w14:paraId="31FB1682" w14:textId="77777777" w:rsidR="00E45F4B" w:rsidRPr="00E45F4B" w:rsidRDefault="00E45F4B" w:rsidP="00E45F4B">
      <w:pPr>
        <w:bidi/>
        <w:jc w:val="both"/>
        <w:rPr>
          <w:rFonts w:cs="David" w:hint="cs"/>
          <w:rtl/>
        </w:rPr>
      </w:pPr>
    </w:p>
    <w:p w14:paraId="089B5039" w14:textId="77777777" w:rsidR="00E45F4B" w:rsidRPr="00E45F4B" w:rsidRDefault="00E45F4B" w:rsidP="00E45F4B">
      <w:pPr>
        <w:bidi/>
        <w:jc w:val="both"/>
        <w:rPr>
          <w:rFonts w:cs="David" w:hint="cs"/>
          <w:rtl/>
        </w:rPr>
      </w:pPr>
      <w:r w:rsidRPr="00E45F4B">
        <w:rPr>
          <w:rFonts w:cs="David" w:hint="cs"/>
          <w:u w:val="single"/>
          <w:rtl/>
        </w:rPr>
        <w:t>גלעד ארדן:</w:t>
      </w:r>
    </w:p>
    <w:p w14:paraId="496149C3" w14:textId="77777777" w:rsidR="00E45F4B" w:rsidRPr="00E45F4B" w:rsidRDefault="00E45F4B" w:rsidP="00E45F4B">
      <w:pPr>
        <w:bidi/>
        <w:jc w:val="both"/>
        <w:rPr>
          <w:rFonts w:cs="David" w:hint="cs"/>
          <w:rtl/>
        </w:rPr>
      </w:pPr>
    </w:p>
    <w:p w14:paraId="34579A61" w14:textId="77777777" w:rsidR="00E45F4B" w:rsidRPr="00E45F4B" w:rsidRDefault="00E45F4B" w:rsidP="00E45F4B">
      <w:pPr>
        <w:bidi/>
        <w:ind w:firstLine="720"/>
        <w:jc w:val="both"/>
        <w:rPr>
          <w:rFonts w:cs="David" w:hint="cs"/>
          <w:rtl/>
        </w:rPr>
      </w:pPr>
      <w:r w:rsidRPr="00E45F4B">
        <w:rPr>
          <w:rFonts w:cs="David" w:hint="cs"/>
          <w:rtl/>
        </w:rPr>
        <w:t>כבר היה דיון בממשלה, יש ערעור.</w:t>
      </w:r>
    </w:p>
    <w:p w14:paraId="1FCA3B3B" w14:textId="77777777" w:rsidR="00E45F4B" w:rsidRPr="00E45F4B" w:rsidRDefault="00E45F4B" w:rsidP="00E45F4B">
      <w:pPr>
        <w:bidi/>
        <w:jc w:val="both"/>
        <w:rPr>
          <w:rFonts w:cs="David" w:hint="cs"/>
          <w:rtl/>
        </w:rPr>
      </w:pPr>
    </w:p>
    <w:p w14:paraId="2C4EFE8E" w14:textId="77777777" w:rsidR="00E45F4B" w:rsidRPr="00E45F4B" w:rsidRDefault="00E45F4B" w:rsidP="00E45F4B">
      <w:pPr>
        <w:bidi/>
        <w:jc w:val="both"/>
        <w:rPr>
          <w:rFonts w:cs="David" w:hint="cs"/>
          <w:rtl/>
        </w:rPr>
      </w:pPr>
      <w:r w:rsidRPr="00E45F4B">
        <w:rPr>
          <w:rFonts w:cs="David" w:hint="cs"/>
          <w:u w:val="single"/>
          <w:rtl/>
        </w:rPr>
        <w:t>יורם מרציאנו:</w:t>
      </w:r>
    </w:p>
    <w:p w14:paraId="6D88694C" w14:textId="77777777" w:rsidR="00E45F4B" w:rsidRPr="00E45F4B" w:rsidRDefault="00E45F4B" w:rsidP="00E45F4B">
      <w:pPr>
        <w:bidi/>
        <w:jc w:val="both"/>
        <w:rPr>
          <w:rFonts w:cs="David" w:hint="cs"/>
          <w:rtl/>
        </w:rPr>
      </w:pPr>
    </w:p>
    <w:p w14:paraId="253C6F0A" w14:textId="77777777" w:rsidR="00E45F4B" w:rsidRPr="00E45F4B" w:rsidRDefault="00E45F4B" w:rsidP="00E45F4B">
      <w:pPr>
        <w:bidi/>
        <w:jc w:val="both"/>
        <w:rPr>
          <w:rFonts w:cs="David" w:hint="cs"/>
          <w:rtl/>
        </w:rPr>
      </w:pPr>
      <w:r w:rsidRPr="00E45F4B">
        <w:rPr>
          <w:rFonts w:cs="David" w:hint="cs"/>
          <w:rtl/>
        </w:rPr>
        <w:tab/>
        <w:t>אתה מציע להרחיב את הצעת החוק שלך לבקבוקי 1.5 ליטר?</w:t>
      </w:r>
    </w:p>
    <w:p w14:paraId="1A7C91CD" w14:textId="77777777" w:rsidR="00E45F4B" w:rsidRPr="00E45F4B" w:rsidRDefault="00E45F4B" w:rsidP="00E45F4B">
      <w:pPr>
        <w:bidi/>
        <w:jc w:val="both"/>
        <w:rPr>
          <w:rFonts w:cs="David" w:hint="cs"/>
          <w:rtl/>
        </w:rPr>
      </w:pPr>
    </w:p>
    <w:p w14:paraId="37F21DAB" w14:textId="77777777" w:rsidR="00E45F4B" w:rsidRPr="00E45F4B" w:rsidRDefault="00E45F4B" w:rsidP="00E45F4B">
      <w:pPr>
        <w:pStyle w:val="Heading5"/>
        <w:rPr>
          <w:rFonts w:hint="cs"/>
          <w:sz w:val="24"/>
          <w:rtl/>
        </w:rPr>
      </w:pPr>
      <w:r w:rsidRPr="00E45F4B">
        <w:rPr>
          <w:rFonts w:hint="cs"/>
          <w:sz w:val="24"/>
          <w:u w:val="single"/>
          <w:rtl/>
        </w:rPr>
        <w:t>אבישי ברוורמן:</w:t>
      </w:r>
    </w:p>
    <w:p w14:paraId="5E690BCD" w14:textId="77777777" w:rsidR="00E45F4B" w:rsidRPr="00E45F4B" w:rsidRDefault="00E45F4B" w:rsidP="00E45F4B">
      <w:pPr>
        <w:pStyle w:val="Heading5"/>
        <w:rPr>
          <w:rFonts w:hint="cs"/>
          <w:sz w:val="24"/>
          <w:rtl/>
        </w:rPr>
      </w:pPr>
    </w:p>
    <w:p w14:paraId="7EF699C6" w14:textId="77777777" w:rsidR="00E45F4B" w:rsidRPr="00E45F4B" w:rsidRDefault="00E45F4B" w:rsidP="00E45F4B">
      <w:pPr>
        <w:bidi/>
        <w:jc w:val="both"/>
        <w:rPr>
          <w:rFonts w:cs="David" w:hint="cs"/>
          <w:rtl/>
        </w:rPr>
      </w:pPr>
      <w:r w:rsidRPr="00E45F4B">
        <w:rPr>
          <w:rFonts w:cs="David" w:hint="cs"/>
          <w:rtl/>
        </w:rPr>
        <w:tab/>
        <w:t xml:space="preserve">לא, כל האריזות, לא רק בקבוקי משקה. </w:t>
      </w:r>
    </w:p>
    <w:p w14:paraId="55764D1F" w14:textId="77777777" w:rsidR="00E45F4B" w:rsidRPr="00E45F4B" w:rsidRDefault="00E45F4B" w:rsidP="00E45F4B">
      <w:pPr>
        <w:bidi/>
        <w:jc w:val="both"/>
        <w:rPr>
          <w:rFonts w:cs="David" w:hint="cs"/>
          <w:rtl/>
        </w:rPr>
      </w:pPr>
    </w:p>
    <w:p w14:paraId="36797268" w14:textId="77777777" w:rsidR="00E45F4B" w:rsidRPr="00E45F4B" w:rsidRDefault="00E45F4B" w:rsidP="00E45F4B">
      <w:pPr>
        <w:bidi/>
        <w:jc w:val="both"/>
        <w:rPr>
          <w:rFonts w:cs="David" w:hint="cs"/>
          <w:rtl/>
        </w:rPr>
      </w:pPr>
      <w:r w:rsidRPr="00E45F4B">
        <w:rPr>
          <w:rFonts w:cs="David" w:hint="cs"/>
          <w:u w:val="single"/>
          <w:rtl/>
        </w:rPr>
        <w:t>יורם מרציאנו:</w:t>
      </w:r>
    </w:p>
    <w:p w14:paraId="6C26D8F2" w14:textId="77777777" w:rsidR="00E45F4B" w:rsidRPr="00E45F4B" w:rsidRDefault="00E45F4B" w:rsidP="00E45F4B">
      <w:pPr>
        <w:bidi/>
        <w:jc w:val="both"/>
        <w:rPr>
          <w:rFonts w:cs="David" w:hint="cs"/>
          <w:rtl/>
        </w:rPr>
      </w:pPr>
    </w:p>
    <w:p w14:paraId="295D9B99" w14:textId="77777777" w:rsidR="00E45F4B" w:rsidRPr="00E45F4B" w:rsidRDefault="00E45F4B" w:rsidP="00E45F4B">
      <w:pPr>
        <w:bidi/>
        <w:jc w:val="both"/>
        <w:rPr>
          <w:rFonts w:cs="David" w:hint="cs"/>
          <w:rtl/>
        </w:rPr>
      </w:pPr>
      <w:r w:rsidRPr="00E45F4B">
        <w:rPr>
          <w:rFonts w:cs="David" w:hint="cs"/>
          <w:rtl/>
        </w:rPr>
        <w:tab/>
        <w:t>כי זה יפגע במשפחות מרובות ילדים, במשפחות מצוקה.</w:t>
      </w:r>
    </w:p>
    <w:p w14:paraId="072714C7" w14:textId="77777777" w:rsidR="00E45F4B" w:rsidRPr="00E45F4B" w:rsidRDefault="00E45F4B" w:rsidP="00E45F4B">
      <w:pPr>
        <w:bidi/>
        <w:jc w:val="both"/>
        <w:rPr>
          <w:rFonts w:cs="David" w:hint="cs"/>
          <w:rtl/>
        </w:rPr>
      </w:pPr>
    </w:p>
    <w:p w14:paraId="0154C1C1" w14:textId="77777777" w:rsidR="00E45F4B" w:rsidRPr="00E45F4B" w:rsidRDefault="00E45F4B" w:rsidP="00E45F4B">
      <w:pPr>
        <w:pStyle w:val="Heading5"/>
        <w:rPr>
          <w:rFonts w:hint="cs"/>
          <w:sz w:val="24"/>
          <w:rtl/>
        </w:rPr>
      </w:pPr>
      <w:r w:rsidRPr="00E45F4B">
        <w:rPr>
          <w:rFonts w:hint="cs"/>
          <w:sz w:val="24"/>
          <w:u w:val="single"/>
          <w:rtl/>
        </w:rPr>
        <w:t>אבישי ברוורמן:</w:t>
      </w:r>
    </w:p>
    <w:p w14:paraId="2B99CA14" w14:textId="77777777" w:rsidR="00E45F4B" w:rsidRPr="00E45F4B" w:rsidRDefault="00E45F4B" w:rsidP="00E45F4B">
      <w:pPr>
        <w:pStyle w:val="Heading5"/>
        <w:rPr>
          <w:rFonts w:hint="cs"/>
          <w:sz w:val="24"/>
          <w:rtl/>
        </w:rPr>
      </w:pPr>
    </w:p>
    <w:p w14:paraId="45EA2740" w14:textId="77777777" w:rsidR="00E45F4B" w:rsidRPr="00E45F4B" w:rsidRDefault="00E45F4B" w:rsidP="00E45F4B">
      <w:pPr>
        <w:bidi/>
        <w:ind w:firstLine="720"/>
        <w:jc w:val="both"/>
        <w:rPr>
          <w:rFonts w:cs="David" w:hint="cs"/>
          <w:rtl/>
        </w:rPr>
      </w:pPr>
      <w:r w:rsidRPr="00E45F4B">
        <w:rPr>
          <w:rFonts w:cs="David" w:hint="cs"/>
          <w:rtl/>
        </w:rPr>
        <w:t xml:space="preserve">לכן אני אומר: יש בעיות רבות באריזות, גם משחות שיניים ועוד. יש כל כך הרבה דברים שנכללים בחוק האריזה. המטרה שלנו היא לעודד את תעשיית המחזור. כרגע כל נושא הפיקדון לא עונה על המטרה מבחינה כלכלית. אירופה החליטה פה אחד שכל ההתייחסות לחוק הפיקדון היתה טעות, ולכן צריך לעבור לאריזה. </w:t>
      </w:r>
    </w:p>
    <w:p w14:paraId="42F09A41" w14:textId="77777777" w:rsidR="00E45F4B" w:rsidRPr="00E45F4B" w:rsidRDefault="00E45F4B" w:rsidP="00E45F4B">
      <w:pPr>
        <w:bidi/>
        <w:ind w:firstLine="720"/>
        <w:jc w:val="both"/>
        <w:rPr>
          <w:rFonts w:cs="David" w:hint="cs"/>
          <w:rtl/>
        </w:rPr>
      </w:pPr>
    </w:p>
    <w:p w14:paraId="235A833C" w14:textId="77777777" w:rsidR="00E45F4B" w:rsidRPr="00E45F4B" w:rsidRDefault="00E45F4B" w:rsidP="00E45F4B">
      <w:pPr>
        <w:bidi/>
        <w:ind w:firstLine="720"/>
        <w:jc w:val="both"/>
        <w:rPr>
          <w:rFonts w:cs="David" w:hint="cs"/>
          <w:rtl/>
        </w:rPr>
      </w:pPr>
      <w:r w:rsidRPr="00E45F4B">
        <w:rPr>
          <w:rFonts w:cs="David" w:hint="cs"/>
          <w:rtl/>
        </w:rPr>
        <w:t>אנחנו מבקשים שיהיה דיון משותף בשתי ההצעות האלה, כדי שהציבור יוכל לדון בעניין בצורה רצינית, לא במחטף, ויבין מה הבעיה של כל האריזות. אנחנו רוצים לשפר את נושא איכות הסביבה.</w:t>
      </w:r>
    </w:p>
    <w:p w14:paraId="6269638B" w14:textId="77777777" w:rsidR="00E45F4B" w:rsidRPr="00E45F4B" w:rsidRDefault="00E45F4B" w:rsidP="00E45F4B">
      <w:pPr>
        <w:bidi/>
        <w:jc w:val="both"/>
        <w:rPr>
          <w:rFonts w:cs="David" w:hint="cs"/>
          <w:rtl/>
        </w:rPr>
      </w:pPr>
    </w:p>
    <w:p w14:paraId="001CC808" w14:textId="77777777" w:rsidR="00E45F4B" w:rsidRPr="00E45F4B" w:rsidRDefault="00E45F4B" w:rsidP="00E45F4B">
      <w:pPr>
        <w:bidi/>
        <w:jc w:val="both"/>
        <w:rPr>
          <w:rFonts w:cs="David" w:hint="cs"/>
          <w:u w:val="single"/>
          <w:rtl/>
        </w:rPr>
      </w:pPr>
      <w:r w:rsidRPr="00E45F4B">
        <w:rPr>
          <w:rFonts w:cs="David" w:hint="cs"/>
          <w:u w:val="single"/>
          <w:rtl/>
        </w:rPr>
        <w:t>היו"ר רוחמה אברהם:</w:t>
      </w:r>
    </w:p>
    <w:p w14:paraId="6B328A09" w14:textId="77777777" w:rsidR="00E45F4B" w:rsidRPr="00E45F4B" w:rsidRDefault="00E45F4B" w:rsidP="00E45F4B">
      <w:pPr>
        <w:bidi/>
        <w:jc w:val="both"/>
        <w:rPr>
          <w:rFonts w:cs="David" w:hint="cs"/>
          <w:rtl/>
        </w:rPr>
      </w:pPr>
    </w:p>
    <w:p w14:paraId="0CE65EC7" w14:textId="77777777" w:rsidR="00E45F4B" w:rsidRPr="00E45F4B" w:rsidRDefault="00E45F4B" w:rsidP="00E45F4B">
      <w:pPr>
        <w:bidi/>
        <w:ind w:firstLine="720"/>
        <w:jc w:val="both"/>
        <w:rPr>
          <w:rFonts w:cs="David" w:hint="cs"/>
          <w:rtl/>
        </w:rPr>
      </w:pPr>
      <w:r w:rsidRPr="00E45F4B">
        <w:rPr>
          <w:rFonts w:cs="David" w:hint="cs"/>
          <w:rtl/>
        </w:rPr>
        <w:t xml:space="preserve">מה עמדת המשרד להגנת הסביבה? </w:t>
      </w:r>
    </w:p>
    <w:p w14:paraId="7CCEC28B" w14:textId="77777777" w:rsidR="00E45F4B" w:rsidRPr="00E45F4B" w:rsidRDefault="00E45F4B" w:rsidP="00E45F4B">
      <w:pPr>
        <w:bidi/>
        <w:jc w:val="both"/>
        <w:rPr>
          <w:rFonts w:cs="David" w:hint="cs"/>
          <w:rtl/>
        </w:rPr>
      </w:pPr>
    </w:p>
    <w:p w14:paraId="230A4EED" w14:textId="77777777" w:rsidR="00E45F4B" w:rsidRPr="00E45F4B" w:rsidRDefault="00E45F4B" w:rsidP="00E45F4B">
      <w:pPr>
        <w:bidi/>
        <w:jc w:val="both"/>
        <w:rPr>
          <w:rFonts w:cs="David" w:hint="cs"/>
          <w:rtl/>
        </w:rPr>
      </w:pPr>
      <w:r w:rsidRPr="00E45F4B">
        <w:rPr>
          <w:rFonts w:cs="David" w:hint="cs"/>
          <w:u w:val="single"/>
          <w:rtl/>
        </w:rPr>
        <w:t>יעקב מרגי:</w:t>
      </w:r>
    </w:p>
    <w:p w14:paraId="5D829A76" w14:textId="77777777" w:rsidR="00E45F4B" w:rsidRPr="00E45F4B" w:rsidRDefault="00E45F4B" w:rsidP="00E45F4B">
      <w:pPr>
        <w:bidi/>
        <w:jc w:val="both"/>
        <w:rPr>
          <w:rFonts w:cs="David" w:hint="cs"/>
          <w:rtl/>
        </w:rPr>
      </w:pPr>
    </w:p>
    <w:p w14:paraId="766C7BD4" w14:textId="77777777" w:rsidR="00E45F4B" w:rsidRPr="00E45F4B" w:rsidRDefault="00E45F4B" w:rsidP="00E45F4B">
      <w:pPr>
        <w:bidi/>
        <w:jc w:val="both"/>
        <w:rPr>
          <w:rFonts w:cs="David" w:hint="cs"/>
          <w:rtl/>
        </w:rPr>
      </w:pPr>
      <w:r w:rsidRPr="00E45F4B">
        <w:rPr>
          <w:rFonts w:cs="David" w:hint="cs"/>
          <w:rtl/>
        </w:rPr>
        <w:tab/>
        <w:t>הם תומכים.</w:t>
      </w:r>
    </w:p>
    <w:p w14:paraId="3AD7617D" w14:textId="77777777" w:rsidR="00E45F4B" w:rsidRPr="00E45F4B" w:rsidRDefault="00E45F4B" w:rsidP="00E45F4B">
      <w:pPr>
        <w:bidi/>
        <w:jc w:val="both"/>
        <w:rPr>
          <w:rFonts w:cs="David" w:hint="cs"/>
          <w:rtl/>
        </w:rPr>
      </w:pPr>
    </w:p>
    <w:p w14:paraId="73C3BA6B"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36D39C0C" w14:textId="77777777" w:rsidR="00E45F4B" w:rsidRPr="00E45F4B" w:rsidRDefault="00E45F4B" w:rsidP="00E45F4B">
      <w:pPr>
        <w:pStyle w:val="Heading5"/>
        <w:rPr>
          <w:rFonts w:hint="cs"/>
          <w:sz w:val="24"/>
          <w:rtl/>
        </w:rPr>
      </w:pPr>
    </w:p>
    <w:p w14:paraId="6F1657E4" w14:textId="77777777" w:rsidR="00E45F4B" w:rsidRPr="00E45F4B" w:rsidRDefault="00E45F4B" w:rsidP="00E45F4B">
      <w:pPr>
        <w:bidi/>
        <w:jc w:val="both"/>
        <w:rPr>
          <w:rFonts w:cs="David" w:hint="cs"/>
          <w:rtl/>
        </w:rPr>
      </w:pPr>
      <w:r w:rsidRPr="00E45F4B">
        <w:rPr>
          <w:rFonts w:cs="David" w:hint="cs"/>
          <w:rtl/>
        </w:rPr>
        <w:tab/>
        <w:t>השאלה היא זו. מתי הממשלה או המשרד להגנת הסביבה יגישו את הצעת החוק? אני מבין שאתה רוצה דיון משותף בשתי ההצעות. אם אתה שואל אותי, אף-על-פי שזה עבר בממשלה בהתנגדות ש"ס, תהיה לממשלה בעיה לאשר את זה ללא הסכמת ש"ס, זאת התחזית שלי. אם אתם אומרים שאתם רוצים לעשות דיון משותף, נצטרך לחכות שההצעה הממשלתית תוגש.</w:t>
      </w:r>
    </w:p>
    <w:p w14:paraId="4736B65F" w14:textId="77777777" w:rsidR="00E45F4B" w:rsidRPr="00E45F4B" w:rsidRDefault="00E45F4B" w:rsidP="00E45F4B">
      <w:pPr>
        <w:bidi/>
        <w:jc w:val="both"/>
        <w:rPr>
          <w:rFonts w:cs="David" w:hint="cs"/>
          <w:rtl/>
        </w:rPr>
      </w:pPr>
    </w:p>
    <w:p w14:paraId="18FF2DC2"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108B3DC0" w14:textId="77777777" w:rsidR="00E45F4B" w:rsidRPr="00E45F4B" w:rsidRDefault="00E45F4B" w:rsidP="00E45F4B">
      <w:pPr>
        <w:bidi/>
        <w:jc w:val="both"/>
        <w:rPr>
          <w:rFonts w:cs="David" w:hint="cs"/>
          <w:rtl/>
        </w:rPr>
      </w:pPr>
    </w:p>
    <w:p w14:paraId="48CCB329" w14:textId="77777777" w:rsidR="00E45F4B" w:rsidRPr="00E45F4B" w:rsidRDefault="00E45F4B" w:rsidP="00E45F4B">
      <w:pPr>
        <w:bidi/>
        <w:ind w:firstLine="720"/>
        <w:jc w:val="both"/>
        <w:rPr>
          <w:rFonts w:cs="David" w:hint="cs"/>
          <w:rtl/>
        </w:rPr>
      </w:pPr>
      <w:r w:rsidRPr="00E45F4B">
        <w:rPr>
          <w:rFonts w:cs="David" w:hint="cs"/>
          <w:rtl/>
        </w:rPr>
        <w:t xml:space="preserve">אולי שיחכו לוועדת שרים. </w:t>
      </w:r>
    </w:p>
    <w:p w14:paraId="7001FF83" w14:textId="77777777" w:rsidR="00E45F4B" w:rsidRPr="00E45F4B" w:rsidRDefault="00E45F4B" w:rsidP="00E45F4B">
      <w:pPr>
        <w:bidi/>
        <w:jc w:val="both"/>
        <w:rPr>
          <w:rFonts w:cs="David" w:hint="cs"/>
          <w:rtl/>
        </w:rPr>
      </w:pPr>
    </w:p>
    <w:p w14:paraId="17B439B5"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781684A1" w14:textId="77777777" w:rsidR="00E45F4B" w:rsidRPr="00E45F4B" w:rsidRDefault="00E45F4B" w:rsidP="00E45F4B">
      <w:pPr>
        <w:pStyle w:val="Heading5"/>
        <w:rPr>
          <w:rFonts w:hint="cs"/>
          <w:sz w:val="24"/>
          <w:rtl/>
        </w:rPr>
      </w:pPr>
    </w:p>
    <w:p w14:paraId="12EB1751" w14:textId="77777777" w:rsidR="00E45F4B" w:rsidRPr="00E45F4B" w:rsidRDefault="00E45F4B" w:rsidP="00E45F4B">
      <w:pPr>
        <w:bidi/>
        <w:jc w:val="both"/>
        <w:rPr>
          <w:rFonts w:cs="David" w:hint="cs"/>
          <w:rtl/>
        </w:rPr>
      </w:pPr>
      <w:r w:rsidRPr="00E45F4B">
        <w:rPr>
          <w:rFonts w:cs="David" w:hint="cs"/>
          <w:rtl/>
        </w:rPr>
        <w:tab/>
        <w:t xml:space="preserve">אני מכיר את הסוגיה הזאת שנים. </w:t>
      </w:r>
    </w:p>
    <w:p w14:paraId="5FEA3798" w14:textId="77777777" w:rsidR="00E45F4B" w:rsidRPr="00E45F4B" w:rsidRDefault="00E45F4B" w:rsidP="00E45F4B">
      <w:pPr>
        <w:bidi/>
        <w:jc w:val="both"/>
        <w:rPr>
          <w:rFonts w:cs="David" w:hint="cs"/>
          <w:rtl/>
        </w:rPr>
      </w:pPr>
    </w:p>
    <w:p w14:paraId="3763B2C3" w14:textId="77777777" w:rsidR="00E45F4B" w:rsidRPr="00E45F4B" w:rsidRDefault="00E45F4B" w:rsidP="00E45F4B">
      <w:pPr>
        <w:bidi/>
        <w:jc w:val="both"/>
        <w:rPr>
          <w:rFonts w:cs="David" w:hint="cs"/>
          <w:rtl/>
        </w:rPr>
      </w:pPr>
      <w:r w:rsidRPr="00E45F4B">
        <w:rPr>
          <w:rFonts w:cs="David" w:hint="cs"/>
          <w:u w:val="single"/>
          <w:rtl/>
        </w:rPr>
        <w:t>יורם מרציאנו:</w:t>
      </w:r>
    </w:p>
    <w:p w14:paraId="06CDB5F0" w14:textId="77777777" w:rsidR="00E45F4B" w:rsidRPr="00E45F4B" w:rsidRDefault="00E45F4B" w:rsidP="00E45F4B">
      <w:pPr>
        <w:bidi/>
        <w:jc w:val="both"/>
        <w:rPr>
          <w:rFonts w:cs="David" w:hint="cs"/>
          <w:rtl/>
        </w:rPr>
      </w:pPr>
    </w:p>
    <w:p w14:paraId="1CC97C86" w14:textId="77777777" w:rsidR="00E45F4B" w:rsidRPr="00E45F4B" w:rsidRDefault="00E45F4B" w:rsidP="00E45F4B">
      <w:pPr>
        <w:bidi/>
        <w:jc w:val="both"/>
        <w:rPr>
          <w:rFonts w:cs="David" w:hint="cs"/>
          <w:rtl/>
        </w:rPr>
      </w:pPr>
      <w:r w:rsidRPr="00E45F4B">
        <w:rPr>
          <w:rFonts w:cs="David" w:hint="cs"/>
          <w:rtl/>
        </w:rPr>
        <w:tab/>
        <w:t xml:space="preserve">מה הבעיה לתת לו פטור כרגע, ואחר כך נדון בזה. </w:t>
      </w:r>
    </w:p>
    <w:p w14:paraId="78BAED54" w14:textId="77777777" w:rsidR="00E45F4B" w:rsidRPr="00E45F4B" w:rsidRDefault="00E45F4B" w:rsidP="00E45F4B">
      <w:pPr>
        <w:bidi/>
        <w:jc w:val="both"/>
        <w:rPr>
          <w:rFonts w:cs="David" w:hint="cs"/>
          <w:rtl/>
        </w:rPr>
      </w:pPr>
    </w:p>
    <w:p w14:paraId="362FA8C0" w14:textId="77777777" w:rsidR="00E45F4B" w:rsidRPr="00E45F4B" w:rsidRDefault="00E45F4B" w:rsidP="00E45F4B">
      <w:pPr>
        <w:bidi/>
        <w:jc w:val="both"/>
        <w:rPr>
          <w:rFonts w:cs="David" w:hint="cs"/>
          <w:rtl/>
        </w:rPr>
      </w:pPr>
      <w:r w:rsidRPr="00E45F4B">
        <w:rPr>
          <w:rFonts w:cs="David" w:hint="cs"/>
          <w:u w:val="single"/>
          <w:rtl/>
        </w:rPr>
        <w:t>גלעד ארדן:</w:t>
      </w:r>
    </w:p>
    <w:p w14:paraId="5D69A3B1" w14:textId="77777777" w:rsidR="00E45F4B" w:rsidRPr="00E45F4B" w:rsidRDefault="00E45F4B" w:rsidP="00E45F4B">
      <w:pPr>
        <w:bidi/>
        <w:jc w:val="both"/>
        <w:rPr>
          <w:rFonts w:cs="David" w:hint="cs"/>
          <w:rtl/>
        </w:rPr>
      </w:pPr>
    </w:p>
    <w:p w14:paraId="38B9A441" w14:textId="77777777" w:rsidR="00E45F4B" w:rsidRPr="00E45F4B" w:rsidRDefault="00E45F4B" w:rsidP="00E45F4B">
      <w:pPr>
        <w:bidi/>
        <w:jc w:val="both"/>
        <w:rPr>
          <w:rFonts w:cs="David" w:hint="cs"/>
          <w:rtl/>
        </w:rPr>
      </w:pPr>
      <w:r w:rsidRPr="00E45F4B">
        <w:rPr>
          <w:rFonts w:cs="David" w:hint="cs"/>
          <w:rtl/>
        </w:rPr>
        <w:tab/>
        <w:t xml:space="preserve">אם הקצב בממשלה יעצור אחר כך, גם אנחנו. </w:t>
      </w:r>
    </w:p>
    <w:p w14:paraId="44DF1B1E" w14:textId="77777777" w:rsidR="00E45F4B" w:rsidRPr="00E45F4B" w:rsidRDefault="00E45F4B" w:rsidP="00E45F4B">
      <w:pPr>
        <w:bidi/>
        <w:jc w:val="both"/>
        <w:rPr>
          <w:rFonts w:cs="David" w:hint="cs"/>
          <w:rtl/>
        </w:rPr>
      </w:pPr>
    </w:p>
    <w:p w14:paraId="3E202F02" w14:textId="77777777" w:rsidR="00E45F4B" w:rsidRPr="00E45F4B" w:rsidRDefault="00E45F4B" w:rsidP="00E45F4B">
      <w:pPr>
        <w:pStyle w:val="Heading5"/>
        <w:rPr>
          <w:rFonts w:hint="cs"/>
          <w:sz w:val="24"/>
          <w:rtl/>
        </w:rPr>
      </w:pPr>
      <w:r w:rsidRPr="00E45F4B">
        <w:rPr>
          <w:rFonts w:hint="cs"/>
          <w:sz w:val="24"/>
          <w:u w:val="single"/>
          <w:rtl/>
        </w:rPr>
        <w:t>אבישי ברוורמן:</w:t>
      </w:r>
    </w:p>
    <w:p w14:paraId="73B822C9" w14:textId="77777777" w:rsidR="00E45F4B" w:rsidRPr="00E45F4B" w:rsidRDefault="00E45F4B" w:rsidP="00E45F4B">
      <w:pPr>
        <w:pStyle w:val="Heading5"/>
        <w:rPr>
          <w:rFonts w:hint="cs"/>
          <w:sz w:val="24"/>
          <w:rtl/>
        </w:rPr>
      </w:pPr>
    </w:p>
    <w:p w14:paraId="7A1B68A9" w14:textId="77777777" w:rsidR="00E45F4B" w:rsidRPr="00E45F4B" w:rsidRDefault="00E45F4B" w:rsidP="00E45F4B">
      <w:pPr>
        <w:bidi/>
        <w:jc w:val="both"/>
        <w:rPr>
          <w:rFonts w:cs="David" w:hint="cs"/>
          <w:rtl/>
        </w:rPr>
      </w:pPr>
      <w:r w:rsidRPr="00E45F4B">
        <w:rPr>
          <w:rFonts w:cs="David" w:hint="cs"/>
          <w:rtl/>
        </w:rPr>
        <w:tab/>
        <w:t>אף אחד לא רוצה מחטף.</w:t>
      </w:r>
    </w:p>
    <w:p w14:paraId="088B0E1D" w14:textId="77777777" w:rsidR="00E45F4B" w:rsidRPr="00E45F4B" w:rsidRDefault="00E45F4B" w:rsidP="00E45F4B">
      <w:pPr>
        <w:bidi/>
        <w:jc w:val="both"/>
        <w:rPr>
          <w:rFonts w:cs="David" w:hint="cs"/>
          <w:rtl/>
        </w:rPr>
      </w:pPr>
    </w:p>
    <w:p w14:paraId="59A9259B"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4914988E" w14:textId="77777777" w:rsidR="00E45F4B" w:rsidRPr="00E45F4B" w:rsidRDefault="00E45F4B" w:rsidP="00E45F4B">
      <w:pPr>
        <w:bidi/>
        <w:jc w:val="both"/>
        <w:rPr>
          <w:rFonts w:cs="David" w:hint="cs"/>
          <w:rtl/>
        </w:rPr>
      </w:pPr>
    </w:p>
    <w:p w14:paraId="362D52FB" w14:textId="77777777" w:rsidR="00E45F4B" w:rsidRPr="00E45F4B" w:rsidRDefault="00E45F4B" w:rsidP="00E45F4B">
      <w:pPr>
        <w:bidi/>
        <w:ind w:firstLine="720"/>
        <w:jc w:val="both"/>
        <w:rPr>
          <w:rFonts w:cs="David" w:hint="cs"/>
          <w:rtl/>
        </w:rPr>
      </w:pPr>
      <w:r w:rsidRPr="00E45F4B">
        <w:rPr>
          <w:rFonts w:cs="David" w:hint="cs"/>
          <w:rtl/>
        </w:rPr>
        <w:t xml:space="preserve">יש לי הצעה. השבוע אין דיונים בהצעות חוק פרטיות, ממילא יש שבוע לצורך העניין. חבר הכנסת יצחקי, אני מציעה שנפטור את ההצעה מחובת הנחה, בתנאי שוועדת השרים תדון בשבוע הבא. הם יתקדמו בהתאם לוועדת שרים, התשובה שתהיה שם. </w:t>
      </w:r>
    </w:p>
    <w:p w14:paraId="03D54765" w14:textId="77777777" w:rsidR="00E45F4B" w:rsidRPr="00E45F4B" w:rsidRDefault="00E45F4B" w:rsidP="00E45F4B">
      <w:pPr>
        <w:bidi/>
        <w:jc w:val="both"/>
        <w:rPr>
          <w:rFonts w:cs="David" w:hint="cs"/>
          <w:rtl/>
        </w:rPr>
      </w:pPr>
    </w:p>
    <w:p w14:paraId="2820A9DC"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0821314B" w14:textId="77777777" w:rsidR="00E45F4B" w:rsidRPr="00E45F4B" w:rsidRDefault="00E45F4B" w:rsidP="00E45F4B">
      <w:pPr>
        <w:pStyle w:val="Heading5"/>
        <w:rPr>
          <w:rFonts w:hint="cs"/>
          <w:sz w:val="24"/>
          <w:rtl/>
        </w:rPr>
      </w:pPr>
    </w:p>
    <w:p w14:paraId="7C6CD1F3" w14:textId="77777777" w:rsidR="00E45F4B" w:rsidRPr="00E45F4B" w:rsidRDefault="00E45F4B" w:rsidP="00E45F4B">
      <w:pPr>
        <w:bidi/>
        <w:jc w:val="both"/>
        <w:rPr>
          <w:rFonts w:cs="David" w:hint="cs"/>
          <w:rtl/>
        </w:rPr>
      </w:pPr>
      <w:r w:rsidRPr="00E45F4B">
        <w:rPr>
          <w:rFonts w:cs="David" w:hint="cs"/>
          <w:rtl/>
        </w:rPr>
        <w:tab/>
        <w:t>ובתאם להגשת הצעת החוק הממשלתית.</w:t>
      </w:r>
    </w:p>
    <w:p w14:paraId="75BF50F5" w14:textId="77777777" w:rsidR="00E45F4B" w:rsidRPr="00E45F4B" w:rsidRDefault="00E45F4B" w:rsidP="00E45F4B">
      <w:pPr>
        <w:bidi/>
        <w:jc w:val="both"/>
        <w:rPr>
          <w:rFonts w:cs="David" w:hint="cs"/>
          <w:rtl/>
        </w:rPr>
      </w:pPr>
    </w:p>
    <w:p w14:paraId="4791C69B" w14:textId="77777777" w:rsidR="00E45F4B" w:rsidRPr="00E45F4B" w:rsidRDefault="00E45F4B" w:rsidP="00E45F4B">
      <w:pPr>
        <w:bidi/>
        <w:jc w:val="both"/>
        <w:rPr>
          <w:rFonts w:cs="David" w:hint="cs"/>
          <w:rtl/>
        </w:rPr>
      </w:pPr>
      <w:r w:rsidRPr="00E45F4B">
        <w:rPr>
          <w:rFonts w:cs="David" w:hint="cs"/>
          <w:u w:val="single"/>
          <w:rtl/>
        </w:rPr>
        <w:t>יורם מרציאנו:</w:t>
      </w:r>
    </w:p>
    <w:p w14:paraId="3E7D0F09" w14:textId="77777777" w:rsidR="00E45F4B" w:rsidRPr="00E45F4B" w:rsidRDefault="00E45F4B" w:rsidP="00E45F4B">
      <w:pPr>
        <w:bidi/>
        <w:jc w:val="both"/>
        <w:rPr>
          <w:rFonts w:cs="David" w:hint="cs"/>
          <w:rtl/>
        </w:rPr>
      </w:pPr>
    </w:p>
    <w:p w14:paraId="5EB6A73B" w14:textId="77777777" w:rsidR="00E45F4B" w:rsidRPr="00E45F4B" w:rsidRDefault="00E45F4B" w:rsidP="00E45F4B">
      <w:pPr>
        <w:bidi/>
        <w:jc w:val="both"/>
        <w:rPr>
          <w:rFonts w:cs="David" w:hint="cs"/>
          <w:rtl/>
        </w:rPr>
      </w:pPr>
      <w:r w:rsidRPr="00E45F4B">
        <w:rPr>
          <w:rFonts w:cs="David" w:hint="cs"/>
          <w:rtl/>
        </w:rPr>
        <w:tab/>
        <w:t xml:space="preserve">זה יפגע רק במשפחות מרובות ילדים, כי זה יעלה את מחיר הבקבוקים. </w:t>
      </w:r>
    </w:p>
    <w:p w14:paraId="203A6FE8" w14:textId="77777777" w:rsidR="00E45F4B" w:rsidRPr="00E45F4B" w:rsidRDefault="00E45F4B" w:rsidP="00E45F4B">
      <w:pPr>
        <w:bidi/>
        <w:jc w:val="both"/>
        <w:rPr>
          <w:rFonts w:cs="David" w:hint="cs"/>
          <w:rtl/>
        </w:rPr>
      </w:pPr>
    </w:p>
    <w:p w14:paraId="7CE3D937"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4C110D30" w14:textId="77777777" w:rsidR="00E45F4B" w:rsidRPr="00E45F4B" w:rsidRDefault="00E45F4B" w:rsidP="00E45F4B">
      <w:pPr>
        <w:pStyle w:val="Heading5"/>
        <w:rPr>
          <w:rFonts w:hint="cs"/>
          <w:sz w:val="24"/>
          <w:rtl/>
        </w:rPr>
      </w:pPr>
    </w:p>
    <w:p w14:paraId="4533CE2B" w14:textId="77777777" w:rsidR="00E45F4B" w:rsidRPr="00E45F4B" w:rsidRDefault="00E45F4B" w:rsidP="00E45F4B">
      <w:pPr>
        <w:bidi/>
        <w:jc w:val="both"/>
        <w:rPr>
          <w:rFonts w:cs="David" w:hint="cs"/>
          <w:rtl/>
        </w:rPr>
      </w:pPr>
      <w:r w:rsidRPr="00E45F4B">
        <w:rPr>
          <w:rFonts w:cs="David" w:hint="cs"/>
          <w:rtl/>
        </w:rPr>
        <w:tab/>
        <w:t xml:space="preserve">מחזור אריזות הוא דבר ראוי ונכון. יש להרבות בנושא המחזור. צריך לחכות גם לוועדת שרים לחקיקה וגם להבאתה של הצעת חוק ממשלתית, אם היא תהיה או לא תהיה. כך הדברים יובאו יחד. אם הצעת החוק הממשלתית לא תונח בסופו של דבר, אני חושב שצריך לדון בנושא האריזה לגופו של עניין, בצורה רצינית, גם בשאלה אם הוא פוגע במשפחות כאלה ואחרות. אם כן, צריך לעשות את זה כך שגם יהיה מחזור וגם זה לא יפגע במשפחות ברוכות ילדים. </w:t>
      </w:r>
    </w:p>
    <w:p w14:paraId="6F791864" w14:textId="77777777" w:rsidR="00E45F4B" w:rsidRPr="00E45F4B" w:rsidRDefault="00E45F4B" w:rsidP="00E45F4B">
      <w:pPr>
        <w:bidi/>
        <w:jc w:val="both"/>
        <w:rPr>
          <w:rFonts w:cs="David" w:hint="cs"/>
          <w:rtl/>
        </w:rPr>
      </w:pPr>
    </w:p>
    <w:p w14:paraId="13A9AD31"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6F65E3D3" w14:textId="77777777" w:rsidR="00E45F4B" w:rsidRPr="00E45F4B" w:rsidRDefault="00E45F4B" w:rsidP="00E45F4B">
      <w:pPr>
        <w:bidi/>
        <w:jc w:val="both"/>
        <w:rPr>
          <w:rFonts w:cs="David" w:hint="cs"/>
          <w:rtl/>
        </w:rPr>
      </w:pPr>
    </w:p>
    <w:p w14:paraId="32E20A3E" w14:textId="77777777" w:rsidR="00E45F4B" w:rsidRPr="00E45F4B" w:rsidRDefault="00E45F4B" w:rsidP="00E45F4B">
      <w:pPr>
        <w:bidi/>
        <w:ind w:firstLine="720"/>
        <w:jc w:val="both"/>
        <w:rPr>
          <w:rFonts w:cs="David" w:hint="cs"/>
          <w:rtl/>
        </w:rPr>
      </w:pPr>
      <w:r w:rsidRPr="00E45F4B">
        <w:rPr>
          <w:rFonts w:cs="David" w:hint="cs"/>
          <w:rtl/>
        </w:rPr>
        <w:t xml:space="preserve">לפני שאני עוברת להצבעה, חבר הכנסת שרוני. </w:t>
      </w:r>
    </w:p>
    <w:p w14:paraId="24AFB847" w14:textId="77777777" w:rsidR="00E45F4B" w:rsidRPr="00E45F4B" w:rsidRDefault="00E45F4B" w:rsidP="00E45F4B">
      <w:pPr>
        <w:bidi/>
        <w:jc w:val="both"/>
        <w:rPr>
          <w:rFonts w:cs="David" w:hint="cs"/>
          <w:rtl/>
        </w:rPr>
      </w:pPr>
    </w:p>
    <w:p w14:paraId="043D47C6" w14:textId="77777777" w:rsidR="00E45F4B" w:rsidRPr="00E45F4B" w:rsidRDefault="00E45F4B" w:rsidP="00E45F4B">
      <w:pPr>
        <w:bidi/>
        <w:jc w:val="both"/>
        <w:rPr>
          <w:rFonts w:cs="David" w:hint="cs"/>
          <w:u w:val="single"/>
          <w:rtl/>
        </w:rPr>
      </w:pPr>
      <w:r w:rsidRPr="00E45F4B">
        <w:rPr>
          <w:rFonts w:cs="David" w:hint="cs"/>
          <w:u w:val="single"/>
          <w:rtl/>
        </w:rPr>
        <w:t>משה שרוני:</w:t>
      </w:r>
    </w:p>
    <w:p w14:paraId="3DF73173" w14:textId="77777777" w:rsidR="00E45F4B" w:rsidRPr="00E45F4B" w:rsidRDefault="00E45F4B" w:rsidP="00E45F4B">
      <w:pPr>
        <w:bidi/>
        <w:jc w:val="both"/>
        <w:rPr>
          <w:rFonts w:cs="David" w:hint="cs"/>
          <w:u w:val="single"/>
          <w:rtl/>
        </w:rPr>
      </w:pPr>
    </w:p>
    <w:p w14:paraId="4F30DD4C" w14:textId="77777777" w:rsidR="00E45F4B" w:rsidRPr="00E45F4B" w:rsidRDefault="00E45F4B" w:rsidP="00E45F4B">
      <w:pPr>
        <w:bidi/>
        <w:ind w:firstLine="720"/>
        <w:jc w:val="both"/>
        <w:rPr>
          <w:rFonts w:cs="David" w:hint="cs"/>
          <w:rtl/>
        </w:rPr>
      </w:pPr>
      <w:r w:rsidRPr="00E45F4B">
        <w:rPr>
          <w:rFonts w:cs="David" w:hint="cs"/>
          <w:rtl/>
        </w:rPr>
        <w:t xml:space="preserve">אני חושב שחסר כאן משהו, כל הנושא של שקיות הניילון. צריך להעביר את זה שלא יהיו שקיות ניילון, צריך קדם את העניין. </w:t>
      </w:r>
    </w:p>
    <w:p w14:paraId="20A68241" w14:textId="77777777" w:rsidR="00E45F4B" w:rsidRPr="00E45F4B" w:rsidRDefault="00E45F4B" w:rsidP="00E45F4B">
      <w:pPr>
        <w:bidi/>
        <w:jc w:val="both"/>
        <w:rPr>
          <w:rFonts w:cs="David" w:hint="cs"/>
          <w:rtl/>
        </w:rPr>
      </w:pPr>
    </w:p>
    <w:p w14:paraId="2EDFC2B1" w14:textId="77777777" w:rsidR="00E45F4B" w:rsidRPr="00E45F4B" w:rsidRDefault="00E45F4B" w:rsidP="00E45F4B">
      <w:pPr>
        <w:pStyle w:val="Heading5"/>
        <w:rPr>
          <w:rFonts w:hint="cs"/>
          <w:sz w:val="24"/>
          <w:rtl/>
        </w:rPr>
      </w:pPr>
      <w:r w:rsidRPr="00E45F4B">
        <w:rPr>
          <w:rFonts w:hint="cs"/>
          <w:sz w:val="24"/>
          <w:u w:val="single"/>
          <w:rtl/>
        </w:rPr>
        <w:t>אבישי ברוורמן:</w:t>
      </w:r>
    </w:p>
    <w:p w14:paraId="593CDA4A" w14:textId="77777777" w:rsidR="00E45F4B" w:rsidRPr="00E45F4B" w:rsidRDefault="00E45F4B" w:rsidP="00E45F4B">
      <w:pPr>
        <w:pStyle w:val="Heading5"/>
        <w:rPr>
          <w:rFonts w:hint="cs"/>
          <w:sz w:val="24"/>
          <w:rtl/>
        </w:rPr>
      </w:pPr>
    </w:p>
    <w:p w14:paraId="0E8F287F" w14:textId="77777777" w:rsidR="00E45F4B" w:rsidRPr="00E45F4B" w:rsidRDefault="00E45F4B" w:rsidP="00E45F4B">
      <w:pPr>
        <w:bidi/>
        <w:jc w:val="both"/>
        <w:rPr>
          <w:rFonts w:cs="David" w:hint="cs"/>
          <w:rtl/>
        </w:rPr>
      </w:pPr>
      <w:r w:rsidRPr="00E45F4B">
        <w:rPr>
          <w:rFonts w:cs="David" w:hint="cs"/>
          <w:rtl/>
        </w:rPr>
        <w:tab/>
        <w:t xml:space="preserve">זה בחוק. </w:t>
      </w:r>
    </w:p>
    <w:p w14:paraId="25113AEC" w14:textId="77777777" w:rsidR="00E45F4B" w:rsidRPr="00E45F4B" w:rsidRDefault="00E45F4B" w:rsidP="00E45F4B">
      <w:pPr>
        <w:bidi/>
        <w:jc w:val="both"/>
        <w:rPr>
          <w:rFonts w:cs="David" w:hint="cs"/>
          <w:rtl/>
        </w:rPr>
      </w:pPr>
    </w:p>
    <w:p w14:paraId="210E3EB6" w14:textId="77777777" w:rsidR="00E45F4B" w:rsidRPr="00E45F4B" w:rsidRDefault="00E45F4B" w:rsidP="00E45F4B">
      <w:pPr>
        <w:bidi/>
        <w:jc w:val="both"/>
        <w:rPr>
          <w:rFonts w:cs="David" w:hint="cs"/>
          <w:u w:val="single"/>
          <w:rtl/>
        </w:rPr>
      </w:pPr>
      <w:r w:rsidRPr="00E45F4B">
        <w:rPr>
          <w:rFonts w:cs="David" w:hint="cs"/>
          <w:u w:val="single"/>
          <w:rtl/>
        </w:rPr>
        <w:t>משה שרוני:</w:t>
      </w:r>
    </w:p>
    <w:p w14:paraId="3A8890D4" w14:textId="77777777" w:rsidR="00E45F4B" w:rsidRPr="00E45F4B" w:rsidRDefault="00E45F4B" w:rsidP="00E45F4B">
      <w:pPr>
        <w:bidi/>
        <w:jc w:val="both"/>
        <w:rPr>
          <w:rFonts w:cs="David" w:hint="cs"/>
          <w:u w:val="single"/>
          <w:rtl/>
        </w:rPr>
      </w:pPr>
    </w:p>
    <w:p w14:paraId="2428DE26" w14:textId="77777777" w:rsidR="00E45F4B" w:rsidRPr="00E45F4B" w:rsidRDefault="00E45F4B" w:rsidP="00E45F4B">
      <w:pPr>
        <w:bidi/>
        <w:ind w:firstLine="720"/>
        <w:jc w:val="both"/>
        <w:rPr>
          <w:rFonts w:cs="David" w:hint="cs"/>
          <w:rtl/>
        </w:rPr>
      </w:pPr>
      <w:r w:rsidRPr="00E45F4B">
        <w:rPr>
          <w:rFonts w:cs="David" w:hint="cs"/>
          <w:rtl/>
        </w:rPr>
        <w:t xml:space="preserve">זה צריך להיות, כי זה מביא אסון כזה שעוד לא היה. </w:t>
      </w:r>
    </w:p>
    <w:p w14:paraId="4EDF1612" w14:textId="77777777" w:rsidR="00E45F4B" w:rsidRPr="00E45F4B" w:rsidRDefault="00E45F4B" w:rsidP="00E45F4B">
      <w:pPr>
        <w:bidi/>
        <w:jc w:val="both"/>
        <w:rPr>
          <w:rFonts w:cs="David" w:hint="cs"/>
          <w:rtl/>
        </w:rPr>
      </w:pPr>
    </w:p>
    <w:p w14:paraId="5F5E8834" w14:textId="77777777" w:rsidR="00E45F4B" w:rsidRPr="00E45F4B" w:rsidRDefault="00E45F4B" w:rsidP="00E45F4B">
      <w:pPr>
        <w:pStyle w:val="Heading5"/>
        <w:rPr>
          <w:rFonts w:hint="cs"/>
          <w:sz w:val="24"/>
          <w:rtl/>
        </w:rPr>
      </w:pPr>
      <w:r w:rsidRPr="00E45F4B">
        <w:rPr>
          <w:rFonts w:hint="cs"/>
          <w:sz w:val="24"/>
          <w:u w:val="single"/>
          <w:rtl/>
        </w:rPr>
        <w:t>אבישי ברוורמן:</w:t>
      </w:r>
    </w:p>
    <w:p w14:paraId="489C20A9" w14:textId="77777777" w:rsidR="00E45F4B" w:rsidRPr="00E45F4B" w:rsidRDefault="00E45F4B" w:rsidP="00E45F4B">
      <w:pPr>
        <w:pStyle w:val="Heading5"/>
        <w:rPr>
          <w:rFonts w:hint="cs"/>
          <w:sz w:val="24"/>
          <w:rtl/>
        </w:rPr>
      </w:pPr>
    </w:p>
    <w:p w14:paraId="289DD135" w14:textId="77777777" w:rsidR="00E45F4B" w:rsidRPr="00E45F4B" w:rsidRDefault="00E45F4B" w:rsidP="00E45F4B">
      <w:pPr>
        <w:bidi/>
        <w:jc w:val="both"/>
        <w:rPr>
          <w:rFonts w:cs="David" w:hint="cs"/>
          <w:rtl/>
        </w:rPr>
      </w:pPr>
      <w:r w:rsidRPr="00E45F4B">
        <w:rPr>
          <w:rFonts w:cs="David" w:hint="cs"/>
          <w:rtl/>
        </w:rPr>
        <w:tab/>
        <w:t>אתה צודק.</w:t>
      </w:r>
    </w:p>
    <w:p w14:paraId="496FA19D" w14:textId="77777777" w:rsidR="00E45F4B" w:rsidRPr="00E45F4B" w:rsidRDefault="00E45F4B" w:rsidP="00E45F4B">
      <w:pPr>
        <w:bidi/>
        <w:jc w:val="both"/>
        <w:rPr>
          <w:rFonts w:cs="David" w:hint="cs"/>
          <w:rtl/>
        </w:rPr>
      </w:pPr>
    </w:p>
    <w:p w14:paraId="5A97E930" w14:textId="77777777" w:rsidR="00E45F4B" w:rsidRPr="00E45F4B" w:rsidRDefault="00E45F4B" w:rsidP="00E45F4B">
      <w:pPr>
        <w:bidi/>
        <w:jc w:val="both"/>
        <w:rPr>
          <w:rFonts w:cs="David" w:hint="cs"/>
          <w:u w:val="single"/>
          <w:rtl/>
        </w:rPr>
      </w:pPr>
      <w:r w:rsidRPr="00E45F4B">
        <w:rPr>
          <w:rFonts w:cs="David" w:hint="cs"/>
          <w:u w:val="single"/>
          <w:rtl/>
        </w:rPr>
        <w:t>משה שרוני:</w:t>
      </w:r>
    </w:p>
    <w:p w14:paraId="10D9B886" w14:textId="77777777" w:rsidR="00E45F4B" w:rsidRPr="00E45F4B" w:rsidRDefault="00E45F4B" w:rsidP="00E45F4B">
      <w:pPr>
        <w:bidi/>
        <w:jc w:val="both"/>
        <w:rPr>
          <w:rFonts w:cs="David" w:hint="cs"/>
          <w:u w:val="single"/>
          <w:rtl/>
        </w:rPr>
      </w:pPr>
    </w:p>
    <w:p w14:paraId="0B88973E" w14:textId="77777777" w:rsidR="00E45F4B" w:rsidRPr="00E45F4B" w:rsidRDefault="00E45F4B" w:rsidP="00E45F4B">
      <w:pPr>
        <w:bidi/>
        <w:ind w:firstLine="720"/>
        <w:jc w:val="both"/>
        <w:rPr>
          <w:rFonts w:cs="David" w:hint="cs"/>
          <w:rtl/>
        </w:rPr>
      </w:pPr>
      <w:r w:rsidRPr="00E45F4B">
        <w:rPr>
          <w:rFonts w:cs="David" w:hint="cs"/>
          <w:rtl/>
        </w:rPr>
        <w:t>לא צריך לחכות לוועדת השרים, עד שיתכנסו תעבור שנה או שנתיים.</w:t>
      </w:r>
    </w:p>
    <w:p w14:paraId="121EDF99" w14:textId="77777777" w:rsidR="00E45F4B" w:rsidRPr="00E45F4B" w:rsidRDefault="00E45F4B" w:rsidP="00E45F4B">
      <w:pPr>
        <w:bidi/>
        <w:jc w:val="both"/>
        <w:rPr>
          <w:rFonts w:cs="David" w:hint="cs"/>
          <w:rtl/>
        </w:rPr>
      </w:pPr>
    </w:p>
    <w:p w14:paraId="45749B4B"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25765441" w14:textId="77777777" w:rsidR="00E45F4B" w:rsidRPr="00E45F4B" w:rsidRDefault="00E45F4B" w:rsidP="00E45F4B">
      <w:pPr>
        <w:pStyle w:val="Heading5"/>
        <w:rPr>
          <w:rFonts w:hint="cs"/>
          <w:sz w:val="24"/>
          <w:rtl/>
        </w:rPr>
      </w:pPr>
    </w:p>
    <w:p w14:paraId="478B0A72" w14:textId="77777777" w:rsidR="00E45F4B" w:rsidRPr="00E45F4B" w:rsidRDefault="00E45F4B" w:rsidP="00E45F4B">
      <w:pPr>
        <w:bidi/>
        <w:jc w:val="both"/>
        <w:rPr>
          <w:rFonts w:cs="David" w:hint="cs"/>
          <w:rtl/>
        </w:rPr>
      </w:pPr>
      <w:r w:rsidRPr="00E45F4B">
        <w:rPr>
          <w:rFonts w:cs="David" w:hint="cs"/>
          <w:rtl/>
        </w:rPr>
        <w:tab/>
        <w:t xml:space="preserve">תעשה לי טובה, שרוני. </w:t>
      </w:r>
    </w:p>
    <w:p w14:paraId="3C1C802C" w14:textId="77777777" w:rsidR="00E45F4B" w:rsidRPr="00E45F4B" w:rsidRDefault="00E45F4B" w:rsidP="00E45F4B">
      <w:pPr>
        <w:bidi/>
        <w:jc w:val="both"/>
        <w:rPr>
          <w:rFonts w:cs="David" w:hint="cs"/>
          <w:rtl/>
        </w:rPr>
      </w:pPr>
    </w:p>
    <w:p w14:paraId="2C6DD9C6" w14:textId="77777777" w:rsidR="00E45F4B" w:rsidRPr="00E45F4B" w:rsidRDefault="00E45F4B" w:rsidP="00E45F4B">
      <w:pPr>
        <w:bidi/>
        <w:jc w:val="both"/>
        <w:rPr>
          <w:rFonts w:cs="David" w:hint="cs"/>
          <w:u w:val="single"/>
          <w:rtl/>
        </w:rPr>
      </w:pPr>
      <w:r w:rsidRPr="00E45F4B">
        <w:rPr>
          <w:rFonts w:cs="David" w:hint="cs"/>
          <w:u w:val="single"/>
          <w:rtl/>
        </w:rPr>
        <w:t>משה שרוני:</w:t>
      </w:r>
    </w:p>
    <w:p w14:paraId="0D4846D7" w14:textId="77777777" w:rsidR="00E45F4B" w:rsidRPr="00E45F4B" w:rsidRDefault="00E45F4B" w:rsidP="00E45F4B">
      <w:pPr>
        <w:bidi/>
        <w:jc w:val="both"/>
        <w:rPr>
          <w:rFonts w:cs="David" w:hint="cs"/>
          <w:u w:val="single"/>
          <w:rtl/>
        </w:rPr>
      </w:pPr>
    </w:p>
    <w:p w14:paraId="28D26BA4" w14:textId="77777777" w:rsidR="00E45F4B" w:rsidRPr="00E45F4B" w:rsidRDefault="00E45F4B" w:rsidP="00E45F4B">
      <w:pPr>
        <w:bidi/>
        <w:ind w:firstLine="720"/>
        <w:jc w:val="both"/>
        <w:rPr>
          <w:rFonts w:cs="David" w:hint="cs"/>
          <w:rtl/>
        </w:rPr>
      </w:pPr>
      <w:r w:rsidRPr="00E45F4B">
        <w:rPr>
          <w:rFonts w:cs="David" w:hint="cs"/>
          <w:rtl/>
        </w:rPr>
        <w:t xml:space="preserve">צריך לזרז את זה מה שיותר מהר. מי התהום שלנו סובלים משקיות הניילון שפזורות. </w:t>
      </w:r>
    </w:p>
    <w:p w14:paraId="2B783BA3" w14:textId="77777777" w:rsidR="00E45F4B" w:rsidRPr="00E45F4B" w:rsidRDefault="00E45F4B" w:rsidP="00E45F4B">
      <w:pPr>
        <w:bidi/>
        <w:jc w:val="both"/>
        <w:rPr>
          <w:rFonts w:cs="David" w:hint="cs"/>
          <w:rtl/>
        </w:rPr>
      </w:pPr>
    </w:p>
    <w:p w14:paraId="3E949383"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64EBE460" w14:textId="77777777" w:rsidR="00E45F4B" w:rsidRPr="00E45F4B" w:rsidRDefault="00E45F4B" w:rsidP="00E45F4B">
      <w:pPr>
        <w:bidi/>
        <w:jc w:val="both"/>
        <w:rPr>
          <w:rFonts w:cs="David" w:hint="cs"/>
          <w:rtl/>
        </w:rPr>
      </w:pPr>
    </w:p>
    <w:p w14:paraId="48A52445" w14:textId="77777777" w:rsidR="00E45F4B" w:rsidRPr="00E45F4B" w:rsidRDefault="00E45F4B" w:rsidP="00E45F4B">
      <w:pPr>
        <w:bidi/>
        <w:ind w:firstLine="720"/>
        <w:jc w:val="both"/>
        <w:rPr>
          <w:rFonts w:cs="David" w:hint="cs"/>
          <w:rtl/>
        </w:rPr>
      </w:pPr>
      <w:r w:rsidRPr="00E45F4B">
        <w:rPr>
          <w:rFonts w:cs="David" w:hint="cs"/>
          <w:rtl/>
        </w:rPr>
        <w:t xml:space="preserve">אני מודה לך. אני רוצה לעבור להצבעה. לפני כן, אני רוצה שתדעו על מה אתם מצביעים. נצביע על הבקשה להעניק פטור מחובת הנחה להצעת החוק שלפנינו, בתנאים האלה: הצעת החוק לא עולה לקריאה טרומית עד אשר היא תעבור ועדת שרים וכן עד אשר תקודם הצעתו של המשרד להגנת הסביבה. </w:t>
      </w:r>
    </w:p>
    <w:p w14:paraId="026D4C67" w14:textId="77777777" w:rsidR="00E45F4B" w:rsidRPr="00E45F4B" w:rsidRDefault="00E45F4B" w:rsidP="00E45F4B">
      <w:pPr>
        <w:bidi/>
        <w:jc w:val="both"/>
        <w:rPr>
          <w:rFonts w:cs="David" w:hint="cs"/>
          <w:rtl/>
        </w:rPr>
      </w:pPr>
    </w:p>
    <w:p w14:paraId="3618BD05" w14:textId="77777777" w:rsidR="00E45F4B" w:rsidRPr="00E45F4B" w:rsidRDefault="00E45F4B" w:rsidP="00E45F4B">
      <w:pPr>
        <w:bidi/>
        <w:jc w:val="both"/>
        <w:rPr>
          <w:rFonts w:cs="David" w:hint="cs"/>
          <w:rtl/>
        </w:rPr>
      </w:pPr>
      <w:r w:rsidRPr="00E45F4B">
        <w:rPr>
          <w:rFonts w:cs="David" w:hint="cs"/>
          <w:u w:val="single"/>
          <w:rtl/>
        </w:rPr>
        <w:t>יורם מרציאנו:</w:t>
      </w:r>
    </w:p>
    <w:p w14:paraId="6E184C19" w14:textId="77777777" w:rsidR="00E45F4B" w:rsidRPr="00E45F4B" w:rsidRDefault="00E45F4B" w:rsidP="00E45F4B">
      <w:pPr>
        <w:bidi/>
        <w:jc w:val="both"/>
        <w:rPr>
          <w:rFonts w:cs="David" w:hint="cs"/>
          <w:rtl/>
        </w:rPr>
      </w:pPr>
    </w:p>
    <w:p w14:paraId="352C3F69" w14:textId="77777777" w:rsidR="00E45F4B" w:rsidRPr="00E45F4B" w:rsidRDefault="00E45F4B" w:rsidP="00E45F4B">
      <w:pPr>
        <w:bidi/>
        <w:jc w:val="both"/>
        <w:rPr>
          <w:rFonts w:cs="David" w:hint="cs"/>
          <w:rtl/>
        </w:rPr>
      </w:pPr>
      <w:r w:rsidRPr="00E45F4B">
        <w:rPr>
          <w:rFonts w:cs="David" w:hint="cs"/>
          <w:rtl/>
        </w:rPr>
        <w:tab/>
        <w:t>מה זאת אומרת.</w:t>
      </w:r>
    </w:p>
    <w:p w14:paraId="7D89815F" w14:textId="77777777" w:rsidR="00E45F4B" w:rsidRPr="00E45F4B" w:rsidRDefault="00E45F4B" w:rsidP="00E45F4B">
      <w:pPr>
        <w:bidi/>
        <w:jc w:val="both"/>
        <w:rPr>
          <w:rFonts w:cs="David" w:hint="cs"/>
          <w:rtl/>
        </w:rPr>
      </w:pPr>
    </w:p>
    <w:p w14:paraId="1F351EBD" w14:textId="77777777" w:rsidR="00E45F4B" w:rsidRPr="00E45F4B" w:rsidRDefault="00E45F4B" w:rsidP="00E45F4B">
      <w:pPr>
        <w:bidi/>
        <w:jc w:val="both"/>
        <w:rPr>
          <w:rFonts w:cs="David" w:hint="cs"/>
          <w:rtl/>
        </w:rPr>
      </w:pPr>
      <w:r w:rsidRPr="00E45F4B">
        <w:rPr>
          <w:rFonts w:cs="David" w:hint="cs"/>
          <w:u w:val="single"/>
          <w:rtl/>
        </w:rPr>
        <w:t>גלעד ארדן:</w:t>
      </w:r>
    </w:p>
    <w:p w14:paraId="53E8EAA3" w14:textId="77777777" w:rsidR="00E45F4B" w:rsidRPr="00E45F4B" w:rsidRDefault="00E45F4B" w:rsidP="00E45F4B">
      <w:pPr>
        <w:bidi/>
        <w:jc w:val="both"/>
        <w:rPr>
          <w:rFonts w:cs="David" w:hint="cs"/>
          <w:rtl/>
        </w:rPr>
      </w:pPr>
    </w:p>
    <w:p w14:paraId="297E4EFA" w14:textId="77777777" w:rsidR="00E45F4B" w:rsidRPr="00E45F4B" w:rsidRDefault="00E45F4B" w:rsidP="00E45F4B">
      <w:pPr>
        <w:bidi/>
        <w:jc w:val="both"/>
        <w:rPr>
          <w:rFonts w:cs="David" w:hint="cs"/>
          <w:rtl/>
        </w:rPr>
      </w:pPr>
      <w:r w:rsidRPr="00E45F4B">
        <w:rPr>
          <w:rFonts w:cs="David" w:hint="cs"/>
          <w:rtl/>
        </w:rPr>
        <w:tab/>
        <w:t xml:space="preserve">גברתי, החוק כבר מונח שלושה שבועות. בעוד שלושה שבועות יהיה אפשר להעלותו בכל מקרה, גם בלי הוועדה. נמתין לממשלה שתקבע את עמדתה לגבי החוק הזה, כפי שגברתי ביקשה, אבל אין הצדקה לסעיף השני. </w:t>
      </w:r>
    </w:p>
    <w:p w14:paraId="6DA8858A" w14:textId="77777777" w:rsidR="00E45F4B" w:rsidRPr="00E45F4B" w:rsidRDefault="00E45F4B" w:rsidP="00E45F4B">
      <w:pPr>
        <w:bidi/>
        <w:jc w:val="both"/>
        <w:rPr>
          <w:rFonts w:cs="David" w:hint="cs"/>
          <w:rtl/>
        </w:rPr>
      </w:pPr>
    </w:p>
    <w:p w14:paraId="7517EC3A"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31CE58E5" w14:textId="77777777" w:rsidR="00E45F4B" w:rsidRPr="00E45F4B" w:rsidRDefault="00E45F4B" w:rsidP="00E45F4B">
      <w:pPr>
        <w:bidi/>
        <w:jc w:val="both"/>
        <w:rPr>
          <w:rFonts w:cs="David" w:hint="cs"/>
          <w:rtl/>
        </w:rPr>
      </w:pPr>
    </w:p>
    <w:p w14:paraId="54350B5A" w14:textId="77777777" w:rsidR="00E45F4B" w:rsidRPr="00E45F4B" w:rsidRDefault="00E45F4B" w:rsidP="00E45F4B">
      <w:pPr>
        <w:bidi/>
        <w:ind w:firstLine="720"/>
        <w:jc w:val="both"/>
        <w:rPr>
          <w:rFonts w:cs="David" w:hint="cs"/>
          <w:rtl/>
        </w:rPr>
      </w:pPr>
      <w:r w:rsidRPr="00E45F4B">
        <w:rPr>
          <w:rFonts w:cs="David" w:hint="cs"/>
          <w:rtl/>
        </w:rPr>
        <w:t xml:space="preserve">אז למה לפטור את הצעת החוק מחובת הנחה? תגישו את זה בשבוע הבא לוועדת שרים. יש לנו שתי אפשרויות: אנחנו פוטרים את הצעת החוק ואתם מסכימים לתנאים שאנחנו מציבים, או שאנחנו לא פוטרים את ההצעה, ואתם תעבירו את העניין לוועדת שרים ותראו איך זה מתקדם, ואם אתם צריכים פטור מכמה ימים, נעשה את זה. </w:t>
      </w:r>
    </w:p>
    <w:p w14:paraId="12016473" w14:textId="77777777" w:rsidR="00E45F4B" w:rsidRPr="00E45F4B" w:rsidRDefault="00E45F4B" w:rsidP="00E45F4B">
      <w:pPr>
        <w:bidi/>
        <w:jc w:val="both"/>
        <w:rPr>
          <w:rFonts w:cs="David" w:hint="cs"/>
          <w:rtl/>
        </w:rPr>
      </w:pPr>
    </w:p>
    <w:p w14:paraId="5A7740B4" w14:textId="77777777" w:rsidR="00E45F4B" w:rsidRPr="00E45F4B" w:rsidRDefault="00E45F4B" w:rsidP="00E45F4B">
      <w:pPr>
        <w:bidi/>
        <w:jc w:val="both"/>
        <w:rPr>
          <w:rFonts w:cs="David" w:hint="cs"/>
          <w:rtl/>
        </w:rPr>
      </w:pPr>
      <w:r w:rsidRPr="00E45F4B">
        <w:rPr>
          <w:rFonts w:cs="David" w:hint="cs"/>
          <w:u w:val="single"/>
          <w:rtl/>
        </w:rPr>
        <w:t>גלעד ארדן:</w:t>
      </w:r>
    </w:p>
    <w:p w14:paraId="2BFA2AAF" w14:textId="77777777" w:rsidR="00E45F4B" w:rsidRPr="00E45F4B" w:rsidRDefault="00E45F4B" w:rsidP="00E45F4B">
      <w:pPr>
        <w:bidi/>
        <w:jc w:val="both"/>
        <w:rPr>
          <w:rFonts w:cs="David" w:hint="cs"/>
          <w:rtl/>
        </w:rPr>
      </w:pPr>
    </w:p>
    <w:p w14:paraId="374447A1" w14:textId="77777777" w:rsidR="00E45F4B" w:rsidRPr="00E45F4B" w:rsidRDefault="00E45F4B" w:rsidP="00E45F4B">
      <w:pPr>
        <w:bidi/>
        <w:jc w:val="both"/>
        <w:rPr>
          <w:rFonts w:cs="David" w:hint="cs"/>
          <w:rtl/>
        </w:rPr>
      </w:pPr>
      <w:r w:rsidRPr="00E45F4B">
        <w:rPr>
          <w:rFonts w:cs="David" w:hint="cs"/>
          <w:rtl/>
        </w:rPr>
        <w:tab/>
        <w:t xml:space="preserve">אני לא יודע מתי הממשלה מכניסה את הערר לדיון והצבעה. אני רוצה שכשהם יבואו לדון בכך הם כבר ידעו שיש נושא נוסף, ואז הם לא ידונו רק בהרחבה בפני עצמה אלא בשני הדברים. אם לא יהיה לנו פטור מחובת הנחה, זה לא יקרה. הממשלה לא תחכה עד שוועדת הכנסת תתכנס שוב ותיתן לנו פטור. לכן נדרש הפטור עכשיו. אבל אנחנו בהחלט מסכימים להמתין עד שהממשלה תדון בחוק הזה. </w:t>
      </w:r>
    </w:p>
    <w:p w14:paraId="517CACFA" w14:textId="77777777" w:rsidR="00E45F4B" w:rsidRPr="00E45F4B" w:rsidRDefault="00E45F4B" w:rsidP="00E45F4B">
      <w:pPr>
        <w:bidi/>
        <w:jc w:val="both"/>
        <w:rPr>
          <w:rFonts w:cs="David" w:hint="cs"/>
          <w:rtl/>
        </w:rPr>
      </w:pPr>
    </w:p>
    <w:p w14:paraId="3704C338"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4CC2115C" w14:textId="77777777" w:rsidR="00E45F4B" w:rsidRPr="00E45F4B" w:rsidRDefault="00E45F4B" w:rsidP="00E45F4B">
      <w:pPr>
        <w:pStyle w:val="Heading5"/>
        <w:rPr>
          <w:rFonts w:hint="cs"/>
          <w:sz w:val="24"/>
          <w:rtl/>
        </w:rPr>
      </w:pPr>
    </w:p>
    <w:p w14:paraId="4C20E457" w14:textId="77777777" w:rsidR="00E45F4B" w:rsidRPr="00E45F4B" w:rsidRDefault="00E45F4B" w:rsidP="00E45F4B">
      <w:pPr>
        <w:bidi/>
        <w:jc w:val="both"/>
        <w:rPr>
          <w:rFonts w:cs="David" w:hint="cs"/>
          <w:rtl/>
        </w:rPr>
      </w:pPr>
      <w:r w:rsidRPr="00E45F4B">
        <w:rPr>
          <w:rFonts w:cs="David" w:hint="cs"/>
          <w:rtl/>
        </w:rPr>
        <w:tab/>
        <w:t>כרגע יש ערעור על החוק בממשלה, ערעור של ש"ס. ערעור על חוק הפיקדון. אנחנו לא יודעים מתי זה יידון. זה לא קשור לוועדת שרים לחקיקה, אלא לממשלה עצמה.</w:t>
      </w:r>
    </w:p>
    <w:p w14:paraId="24E4C95B" w14:textId="77777777" w:rsidR="00E45F4B" w:rsidRPr="00E45F4B" w:rsidRDefault="00E45F4B" w:rsidP="00E45F4B">
      <w:pPr>
        <w:bidi/>
        <w:jc w:val="both"/>
        <w:rPr>
          <w:rFonts w:cs="David" w:hint="cs"/>
          <w:rtl/>
        </w:rPr>
      </w:pPr>
    </w:p>
    <w:p w14:paraId="780D632D" w14:textId="77777777" w:rsidR="00E45F4B" w:rsidRPr="00E45F4B" w:rsidRDefault="00E45F4B" w:rsidP="00E45F4B">
      <w:pPr>
        <w:overflowPunct w:val="0"/>
        <w:autoSpaceDE w:val="0"/>
        <w:autoSpaceDN w:val="0"/>
        <w:bidi/>
        <w:adjustRightInd w:val="0"/>
        <w:jc w:val="both"/>
        <w:rPr>
          <w:rFonts w:cs="David"/>
          <w:sz w:val="22"/>
          <w:rtl/>
        </w:rPr>
      </w:pPr>
      <w:r w:rsidRPr="00E45F4B">
        <w:rPr>
          <w:rFonts w:cs="David" w:hint="eastAsia"/>
          <w:u w:val="single"/>
          <w:rtl/>
        </w:rPr>
        <w:t>אורי</w:t>
      </w:r>
      <w:r w:rsidRPr="00E45F4B">
        <w:rPr>
          <w:rFonts w:cs="David"/>
          <w:u w:val="single"/>
          <w:rtl/>
        </w:rPr>
        <w:t xml:space="preserve"> אריאל:</w:t>
      </w:r>
    </w:p>
    <w:p w14:paraId="34A29B40" w14:textId="77777777" w:rsidR="00E45F4B" w:rsidRPr="00E45F4B" w:rsidRDefault="00E45F4B" w:rsidP="00E45F4B">
      <w:pPr>
        <w:overflowPunct w:val="0"/>
        <w:autoSpaceDE w:val="0"/>
        <w:autoSpaceDN w:val="0"/>
        <w:bidi/>
        <w:adjustRightInd w:val="0"/>
        <w:jc w:val="both"/>
        <w:rPr>
          <w:rFonts w:cs="David"/>
          <w:sz w:val="22"/>
          <w:rtl/>
        </w:rPr>
      </w:pPr>
    </w:p>
    <w:p w14:paraId="5D2AC149" w14:textId="77777777" w:rsidR="00E45F4B" w:rsidRPr="00E45F4B" w:rsidRDefault="00E45F4B" w:rsidP="00E45F4B">
      <w:pPr>
        <w:bidi/>
        <w:jc w:val="both"/>
        <w:rPr>
          <w:rFonts w:cs="David" w:hint="cs"/>
          <w:rtl/>
        </w:rPr>
      </w:pPr>
      <w:r w:rsidRPr="00E45F4B">
        <w:rPr>
          <w:rFonts w:cs="David" w:hint="cs"/>
          <w:rtl/>
        </w:rPr>
        <w:tab/>
        <w:t xml:space="preserve">אתה יודע. אם תדבר עם מימון, תדע. </w:t>
      </w:r>
    </w:p>
    <w:p w14:paraId="4C4601F5" w14:textId="77777777" w:rsidR="00E45F4B" w:rsidRPr="00E45F4B" w:rsidRDefault="00E45F4B" w:rsidP="00E45F4B">
      <w:pPr>
        <w:bidi/>
        <w:jc w:val="both"/>
        <w:rPr>
          <w:rFonts w:cs="David" w:hint="cs"/>
          <w:rtl/>
        </w:rPr>
      </w:pPr>
    </w:p>
    <w:p w14:paraId="34C5F82F"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29CEF74C" w14:textId="77777777" w:rsidR="00E45F4B" w:rsidRPr="00E45F4B" w:rsidRDefault="00E45F4B" w:rsidP="00E45F4B">
      <w:pPr>
        <w:pStyle w:val="Heading5"/>
        <w:rPr>
          <w:rFonts w:hint="cs"/>
          <w:sz w:val="24"/>
          <w:rtl/>
        </w:rPr>
      </w:pPr>
    </w:p>
    <w:p w14:paraId="03F1D862" w14:textId="77777777" w:rsidR="00E45F4B" w:rsidRPr="00E45F4B" w:rsidRDefault="00E45F4B" w:rsidP="00E45F4B">
      <w:pPr>
        <w:bidi/>
        <w:jc w:val="both"/>
        <w:rPr>
          <w:rFonts w:cs="David" w:hint="cs"/>
          <w:rtl/>
        </w:rPr>
      </w:pPr>
      <w:r w:rsidRPr="00E45F4B">
        <w:rPr>
          <w:rFonts w:cs="David" w:hint="cs"/>
          <w:rtl/>
        </w:rPr>
        <w:tab/>
        <w:t xml:space="preserve">למימון יש 140 סעיפים שהוא צריך להעביר בישיבות ממשלה. </w:t>
      </w:r>
    </w:p>
    <w:p w14:paraId="7006DCCC" w14:textId="77777777" w:rsidR="00E45F4B" w:rsidRPr="00E45F4B" w:rsidRDefault="00E45F4B" w:rsidP="00E45F4B">
      <w:pPr>
        <w:bidi/>
        <w:jc w:val="both"/>
        <w:rPr>
          <w:rFonts w:cs="David" w:hint="cs"/>
          <w:rtl/>
        </w:rPr>
      </w:pPr>
    </w:p>
    <w:p w14:paraId="52517CF6" w14:textId="77777777" w:rsidR="00E45F4B" w:rsidRPr="00E45F4B" w:rsidRDefault="00E45F4B" w:rsidP="00E45F4B">
      <w:pPr>
        <w:overflowPunct w:val="0"/>
        <w:autoSpaceDE w:val="0"/>
        <w:autoSpaceDN w:val="0"/>
        <w:bidi/>
        <w:adjustRightInd w:val="0"/>
        <w:jc w:val="both"/>
        <w:rPr>
          <w:rFonts w:cs="David"/>
          <w:rtl/>
        </w:rPr>
      </w:pPr>
      <w:r w:rsidRPr="00E45F4B">
        <w:rPr>
          <w:rFonts w:cs="David" w:hint="eastAsia"/>
          <w:u w:val="single"/>
          <w:rtl/>
        </w:rPr>
        <w:t>אורי</w:t>
      </w:r>
      <w:r w:rsidRPr="00E45F4B">
        <w:rPr>
          <w:rFonts w:cs="David"/>
          <w:u w:val="single"/>
          <w:rtl/>
        </w:rPr>
        <w:t xml:space="preserve"> אריאל:</w:t>
      </w:r>
    </w:p>
    <w:p w14:paraId="1B33D724" w14:textId="77777777" w:rsidR="00E45F4B" w:rsidRPr="00E45F4B" w:rsidRDefault="00E45F4B" w:rsidP="00E45F4B">
      <w:pPr>
        <w:overflowPunct w:val="0"/>
        <w:autoSpaceDE w:val="0"/>
        <w:autoSpaceDN w:val="0"/>
        <w:bidi/>
        <w:adjustRightInd w:val="0"/>
        <w:jc w:val="both"/>
        <w:rPr>
          <w:rFonts w:cs="David"/>
          <w:rtl/>
        </w:rPr>
      </w:pPr>
    </w:p>
    <w:p w14:paraId="2ED13787" w14:textId="77777777" w:rsidR="00E45F4B" w:rsidRPr="00E45F4B" w:rsidRDefault="00E45F4B" w:rsidP="00E45F4B">
      <w:pPr>
        <w:bidi/>
        <w:jc w:val="both"/>
        <w:rPr>
          <w:rFonts w:cs="David" w:hint="cs"/>
          <w:rtl/>
        </w:rPr>
      </w:pPr>
      <w:r w:rsidRPr="00E45F4B">
        <w:rPr>
          <w:rFonts w:cs="David"/>
          <w:rtl/>
        </w:rPr>
        <w:tab/>
      </w:r>
      <w:r w:rsidRPr="00E45F4B">
        <w:rPr>
          <w:rFonts w:cs="David" w:hint="cs"/>
          <w:rtl/>
        </w:rPr>
        <w:t xml:space="preserve">אין לו 140 סעיפים שיושב-ראש הקואליציה מבקש ממנו. אתה יכול להשפיע. </w:t>
      </w:r>
    </w:p>
    <w:p w14:paraId="2B4BF968" w14:textId="77777777" w:rsidR="00E45F4B" w:rsidRPr="00E45F4B" w:rsidRDefault="00E45F4B" w:rsidP="00E45F4B">
      <w:pPr>
        <w:bidi/>
        <w:jc w:val="both"/>
        <w:rPr>
          <w:rFonts w:cs="David" w:hint="cs"/>
          <w:rtl/>
        </w:rPr>
      </w:pPr>
      <w:r w:rsidRPr="00E45F4B">
        <w:rPr>
          <w:rFonts w:cs="David"/>
          <w:rtl/>
        </w:rPr>
        <w:br w:type="page"/>
      </w:r>
    </w:p>
    <w:p w14:paraId="1CABC993"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0560C820" w14:textId="77777777" w:rsidR="00E45F4B" w:rsidRPr="00E45F4B" w:rsidRDefault="00E45F4B" w:rsidP="00E45F4B">
      <w:pPr>
        <w:bidi/>
        <w:jc w:val="both"/>
        <w:rPr>
          <w:rFonts w:cs="David" w:hint="cs"/>
          <w:rtl/>
        </w:rPr>
      </w:pPr>
    </w:p>
    <w:p w14:paraId="6CEA1E2F" w14:textId="77777777" w:rsidR="00E45F4B" w:rsidRPr="00E45F4B" w:rsidRDefault="00E45F4B" w:rsidP="00E45F4B">
      <w:pPr>
        <w:bidi/>
        <w:ind w:firstLine="720"/>
        <w:jc w:val="both"/>
        <w:rPr>
          <w:rFonts w:cs="David" w:hint="cs"/>
          <w:rtl/>
        </w:rPr>
      </w:pPr>
      <w:r w:rsidRPr="00E45F4B">
        <w:rPr>
          <w:rFonts w:cs="David" w:hint="cs"/>
          <w:rtl/>
        </w:rPr>
        <w:t xml:space="preserve">מה אתה מציע? </w:t>
      </w:r>
    </w:p>
    <w:p w14:paraId="6C94D181" w14:textId="77777777" w:rsidR="00E45F4B" w:rsidRPr="00E45F4B" w:rsidRDefault="00E45F4B" w:rsidP="00E45F4B">
      <w:pPr>
        <w:bidi/>
        <w:jc w:val="both"/>
        <w:rPr>
          <w:rFonts w:cs="David" w:hint="cs"/>
          <w:rtl/>
        </w:rPr>
      </w:pPr>
    </w:p>
    <w:p w14:paraId="24363960"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4F43E6EC" w14:textId="77777777" w:rsidR="00E45F4B" w:rsidRPr="00E45F4B" w:rsidRDefault="00E45F4B" w:rsidP="00E45F4B">
      <w:pPr>
        <w:pStyle w:val="Heading5"/>
        <w:rPr>
          <w:rFonts w:hint="cs"/>
          <w:sz w:val="24"/>
          <w:rtl/>
        </w:rPr>
      </w:pPr>
    </w:p>
    <w:p w14:paraId="7AFEDDC6" w14:textId="77777777" w:rsidR="00E45F4B" w:rsidRPr="00E45F4B" w:rsidRDefault="00E45F4B" w:rsidP="00E45F4B">
      <w:pPr>
        <w:bidi/>
        <w:jc w:val="both"/>
        <w:rPr>
          <w:rFonts w:cs="David" w:hint="cs"/>
          <w:rtl/>
        </w:rPr>
      </w:pPr>
      <w:r w:rsidRPr="00E45F4B">
        <w:rPr>
          <w:rFonts w:cs="David" w:hint="cs"/>
          <w:rtl/>
        </w:rPr>
        <w:tab/>
        <w:t>אני מציע שוועדת שרים לענייני חקיקה תדון בזה. חייבים ללכת לתהליך של ערעור. אבישי ידאג לבצע את הערעור, באמצעות שריו. אחר כך נראה מה עם הצעת החוק הממשלתית ונחליט במשותף.</w:t>
      </w:r>
    </w:p>
    <w:p w14:paraId="1E8EE04E" w14:textId="77777777" w:rsidR="00E45F4B" w:rsidRPr="00E45F4B" w:rsidRDefault="00E45F4B" w:rsidP="00E45F4B">
      <w:pPr>
        <w:bidi/>
        <w:jc w:val="both"/>
        <w:rPr>
          <w:rFonts w:cs="David" w:hint="cs"/>
          <w:rtl/>
        </w:rPr>
      </w:pPr>
    </w:p>
    <w:p w14:paraId="6A3FCF0C" w14:textId="77777777" w:rsidR="00E45F4B" w:rsidRPr="00E45F4B" w:rsidRDefault="00E45F4B" w:rsidP="00E45F4B">
      <w:pPr>
        <w:bidi/>
        <w:jc w:val="both"/>
        <w:rPr>
          <w:rFonts w:cs="David" w:hint="cs"/>
          <w:u w:val="single"/>
          <w:rtl/>
        </w:rPr>
      </w:pPr>
      <w:r w:rsidRPr="00E45F4B">
        <w:rPr>
          <w:rFonts w:cs="David" w:hint="cs"/>
          <w:u w:val="single"/>
          <w:rtl/>
        </w:rPr>
        <w:t>היו"ר רוחמה אברהם:</w:t>
      </w:r>
    </w:p>
    <w:p w14:paraId="2CF700D6" w14:textId="77777777" w:rsidR="00E45F4B" w:rsidRPr="00E45F4B" w:rsidRDefault="00E45F4B" w:rsidP="00E45F4B">
      <w:pPr>
        <w:bidi/>
        <w:jc w:val="both"/>
        <w:rPr>
          <w:rFonts w:cs="David" w:hint="cs"/>
          <w:rtl/>
        </w:rPr>
      </w:pPr>
    </w:p>
    <w:p w14:paraId="1AE7E6CA" w14:textId="77777777" w:rsidR="00E45F4B" w:rsidRPr="00E45F4B" w:rsidRDefault="00E45F4B" w:rsidP="00E45F4B">
      <w:pPr>
        <w:bidi/>
        <w:jc w:val="both"/>
        <w:rPr>
          <w:rFonts w:cs="David" w:hint="cs"/>
          <w:rtl/>
        </w:rPr>
      </w:pPr>
      <w:r w:rsidRPr="00E45F4B">
        <w:rPr>
          <w:rFonts w:cs="David" w:hint="cs"/>
          <w:rtl/>
        </w:rPr>
        <w:tab/>
        <w:t xml:space="preserve">אז אתה מציע שלא להחליט עכשיו? </w:t>
      </w:r>
    </w:p>
    <w:p w14:paraId="4D8D8D14" w14:textId="77777777" w:rsidR="00E45F4B" w:rsidRPr="00E45F4B" w:rsidRDefault="00E45F4B" w:rsidP="00E45F4B">
      <w:pPr>
        <w:bidi/>
        <w:jc w:val="both"/>
        <w:rPr>
          <w:rFonts w:cs="David" w:hint="cs"/>
          <w:rtl/>
        </w:rPr>
      </w:pPr>
    </w:p>
    <w:p w14:paraId="4A6A0CDC"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617C3088" w14:textId="77777777" w:rsidR="00E45F4B" w:rsidRPr="00E45F4B" w:rsidRDefault="00E45F4B" w:rsidP="00E45F4B">
      <w:pPr>
        <w:pStyle w:val="Heading5"/>
        <w:rPr>
          <w:rFonts w:hint="cs"/>
          <w:sz w:val="24"/>
          <w:rtl/>
        </w:rPr>
      </w:pPr>
    </w:p>
    <w:p w14:paraId="745EBEB9" w14:textId="77777777" w:rsidR="00E45F4B" w:rsidRPr="00E45F4B" w:rsidRDefault="00E45F4B" w:rsidP="00E45F4B">
      <w:pPr>
        <w:bidi/>
        <w:ind w:firstLine="720"/>
        <w:jc w:val="both"/>
        <w:rPr>
          <w:rFonts w:cs="David" w:hint="cs"/>
          <w:rtl/>
        </w:rPr>
      </w:pPr>
      <w:r w:rsidRPr="00E45F4B">
        <w:rPr>
          <w:rFonts w:cs="David" w:hint="cs"/>
          <w:rtl/>
        </w:rPr>
        <w:t xml:space="preserve">אם רוצים שזה יידון בוועדת שרים לחקיקה ביום ראשון,  צריך לפטור את ההצעה עכשיו. </w:t>
      </w:r>
    </w:p>
    <w:p w14:paraId="71C7BFEE" w14:textId="77777777" w:rsidR="00E45F4B" w:rsidRPr="00E45F4B" w:rsidRDefault="00E45F4B" w:rsidP="00E45F4B">
      <w:pPr>
        <w:bidi/>
        <w:jc w:val="both"/>
        <w:rPr>
          <w:rFonts w:cs="David" w:hint="cs"/>
          <w:rtl/>
        </w:rPr>
      </w:pPr>
    </w:p>
    <w:p w14:paraId="171B1010"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0444005F" w14:textId="77777777" w:rsidR="00E45F4B" w:rsidRPr="00E45F4B" w:rsidRDefault="00E45F4B" w:rsidP="00E45F4B">
      <w:pPr>
        <w:bidi/>
        <w:jc w:val="both"/>
        <w:rPr>
          <w:rFonts w:cs="David" w:hint="cs"/>
          <w:rtl/>
        </w:rPr>
      </w:pPr>
    </w:p>
    <w:p w14:paraId="3FCEE5B9" w14:textId="77777777" w:rsidR="00E45F4B" w:rsidRPr="00E45F4B" w:rsidRDefault="00E45F4B" w:rsidP="00E45F4B">
      <w:pPr>
        <w:bidi/>
        <w:ind w:firstLine="720"/>
        <w:jc w:val="both"/>
        <w:rPr>
          <w:rFonts w:cs="David" w:hint="cs"/>
          <w:rtl/>
        </w:rPr>
      </w:pPr>
      <w:r w:rsidRPr="00E45F4B">
        <w:rPr>
          <w:rFonts w:cs="David" w:hint="cs"/>
          <w:rtl/>
        </w:rPr>
        <w:t>מי בעד לפטור את הצעת החוק מחובת הנחה?</w:t>
      </w:r>
    </w:p>
    <w:p w14:paraId="7F4FC04C" w14:textId="77777777" w:rsidR="00E45F4B" w:rsidRPr="00E45F4B" w:rsidRDefault="00E45F4B" w:rsidP="00E45F4B">
      <w:pPr>
        <w:bidi/>
        <w:jc w:val="both"/>
        <w:rPr>
          <w:rFonts w:cs="David" w:hint="cs"/>
          <w:rtl/>
        </w:rPr>
      </w:pPr>
    </w:p>
    <w:p w14:paraId="31911880" w14:textId="77777777" w:rsidR="00E45F4B" w:rsidRPr="00E45F4B" w:rsidRDefault="00E45F4B" w:rsidP="00E45F4B">
      <w:pPr>
        <w:bidi/>
        <w:jc w:val="both"/>
        <w:rPr>
          <w:rFonts w:cs="David" w:hint="cs"/>
          <w:rtl/>
        </w:rPr>
      </w:pPr>
      <w:r w:rsidRPr="00E45F4B">
        <w:rPr>
          <w:rFonts w:cs="David" w:hint="cs"/>
          <w:rtl/>
        </w:rPr>
        <w:t>ה צ ב ע ה</w:t>
      </w:r>
    </w:p>
    <w:p w14:paraId="2665A7C4" w14:textId="77777777" w:rsidR="00E45F4B" w:rsidRPr="00E45F4B" w:rsidRDefault="00E45F4B" w:rsidP="00E45F4B">
      <w:pPr>
        <w:bidi/>
        <w:jc w:val="both"/>
        <w:rPr>
          <w:rFonts w:cs="David" w:hint="cs"/>
          <w:rtl/>
        </w:rPr>
      </w:pPr>
    </w:p>
    <w:p w14:paraId="24E1C5B3" w14:textId="77777777" w:rsidR="00E45F4B" w:rsidRPr="00E45F4B" w:rsidRDefault="00E45F4B" w:rsidP="00E45F4B">
      <w:pPr>
        <w:bidi/>
        <w:jc w:val="both"/>
        <w:rPr>
          <w:rFonts w:cs="David" w:hint="cs"/>
          <w:rtl/>
        </w:rPr>
      </w:pPr>
      <w:r w:rsidRPr="00E45F4B">
        <w:rPr>
          <w:rFonts w:cs="David" w:hint="cs"/>
          <w:rtl/>
        </w:rPr>
        <w:t xml:space="preserve">בעד </w:t>
      </w:r>
      <w:r w:rsidRPr="00E45F4B">
        <w:rPr>
          <w:rFonts w:cs="David"/>
          <w:rtl/>
        </w:rPr>
        <w:t>–</w:t>
      </w:r>
      <w:r w:rsidRPr="00E45F4B">
        <w:rPr>
          <w:rFonts w:cs="David" w:hint="cs"/>
          <w:rtl/>
        </w:rPr>
        <w:t xml:space="preserve"> 14</w:t>
      </w:r>
    </w:p>
    <w:p w14:paraId="046A200D" w14:textId="77777777" w:rsidR="00E45F4B" w:rsidRPr="00E45F4B" w:rsidRDefault="00E45F4B" w:rsidP="00E45F4B">
      <w:pPr>
        <w:bidi/>
        <w:jc w:val="both"/>
        <w:rPr>
          <w:rFonts w:cs="David" w:hint="cs"/>
          <w:rtl/>
        </w:rPr>
      </w:pPr>
      <w:r w:rsidRPr="00E45F4B">
        <w:rPr>
          <w:rFonts w:cs="David" w:hint="cs"/>
          <w:rtl/>
        </w:rPr>
        <w:t xml:space="preserve">נגד </w:t>
      </w:r>
      <w:r w:rsidRPr="00E45F4B">
        <w:rPr>
          <w:rFonts w:cs="David"/>
          <w:rtl/>
        </w:rPr>
        <w:t>–</w:t>
      </w:r>
      <w:r w:rsidRPr="00E45F4B">
        <w:rPr>
          <w:rFonts w:cs="David" w:hint="cs"/>
          <w:rtl/>
        </w:rPr>
        <w:t xml:space="preserve"> אין</w:t>
      </w:r>
    </w:p>
    <w:p w14:paraId="765C32CA" w14:textId="77777777" w:rsidR="00E45F4B" w:rsidRPr="00E45F4B" w:rsidRDefault="00E45F4B" w:rsidP="00E45F4B">
      <w:pPr>
        <w:bidi/>
        <w:jc w:val="both"/>
        <w:rPr>
          <w:rFonts w:cs="David" w:hint="cs"/>
          <w:rtl/>
        </w:rPr>
      </w:pPr>
      <w:r w:rsidRPr="00E45F4B">
        <w:rPr>
          <w:rFonts w:cs="David" w:hint="cs"/>
          <w:rtl/>
        </w:rPr>
        <w:t xml:space="preserve">נמנעים </w:t>
      </w:r>
      <w:r w:rsidRPr="00E45F4B">
        <w:rPr>
          <w:rFonts w:cs="David"/>
          <w:rtl/>
        </w:rPr>
        <w:t>–</w:t>
      </w:r>
      <w:r w:rsidRPr="00E45F4B">
        <w:rPr>
          <w:rFonts w:cs="David" w:hint="cs"/>
          <w:rtl/>
        </w:rPr>
        <w:t xml:space="preserve"> אין</w:t>
      </w:r>
    </w:p>
    <w:p w14:paraId="4A1565B2" w14:textId="77777777" w:rsidR="00E45F4B" w:rsidRPr="00E45F4B" w:rsidRDefault="00E45F4B" w:rsidP="00E45F4B">
      <w:pPr>
        <w:bidi/>
        <w:jc w:val="both"/>
        <w:rPr>
          <w:rFonts w:cs="David" w:hint="cs"/>
          <w:rtl/>
        </w:rPr>
      </w:pPr>
    </w:p>
    <w:p w14:paraId="31EB3050" w14:textId="77777777" w:rsidR="00E45F4B" w:rsidRPr="00E45F4B" w:rsidRDefault="00E45F4B" w:rsidP="00E45F4B">
      <w:pPr>
        <w:bidi/>
        <w:jc w:val="both"/>
        <w:rPr>
          <w:rFonts w:cs="David" w:hint="cs"/>
          <w:u w:val="single"/>
          <w:rtl/>
        </w:rPr>
      </w:pPr>
      <w:r w:rsidRPr="00E45F4B">
        <w:rPr>
          <w:rFonts w:cs="David" w:hint="cs"/>
          <w:u w:val="single"/>
          <w:rtl/>
        </w:rPr>
        <w:t>היו"ר רוחמה אברהם:</w:t>
      </w:r>
    </w:p>
    <w:p w14:paraId="26A92DF4" w14:textId="77777777" w:rsidR="00E45F4B" w:rsidRPr="00E45F4B" w:rsidRDefault="00E45F4B" w:rsidP="00E45F4B">
      <w:pPr>
        <w:bidi/>
        <w:jc w:val="both"/>
        <w:rPr>
          <w:rFonts w:cs="David" w:hint="cs"/>
          <w:rtl/>
        </w:rPr>
      </w:pPr>
    </w:p>
    <w:p w14:paraId="4354A8A8" w14:textId="77777777" w:rsidR="00E45F4B" w:rsidRPr="00E45F4B" w:rsidRDefault="00E45F4B" w:rsidP="00E45F4B">
      <w:pPr>
        <w:bidi/>
        <w:jc w:val="both"/>
        <w:rPr>
          <w:rFonts w:cs="David" w:hint="cs"/>
          <w:rtl/>
        </w:rPr>
      </w:pPr>
      <w:r w:rsidRPr="00E45F4B">
        <w:rPr>
          <w:rFonts w:cs="David" w:hint="cs"/>
          <w:rtl/>
        </w:rPr>
        <w:tab/>
        <w:t xml:space="preserve">13 בעד, לא היו מתנגדים ולא היו נמנעים. לפיכך אני קובעת שהצעת החוק קיבלה פטור מחובת הנחה בתנאים שנקבנו. </w:t>
      </w:r>
    </w:p>
    <w:p w14:paraId="21D705A8" w14:textId="77777777" w:rsidR="00E45F4B" w:rsidRPr="00E45F4B" w:rsidRDefault="00E45F4B" w:rsidP="00E45F4B">
      <w:pPr>
        <w:bidi/>
        <w:jc w:val="both"/>
        <w:rPr>
          <w:rFonts w:cs="David" w:hint="cs"/>
          <w:rtl/>
        </w:rPr>
      </w:pPr>
      <w:r w:rsidRPr="00E45F4B">
        <w:rPr>
          <w:rFonts w:cs="David"/>
          <w:rtl/>
        </w:rPr>
        <w:br w:type="page"/>
      </w:r>
    </w:p>
    <w:p w14:paraId="5100C297" w14:textId="77777777" w:rsidR="00E45F4B" w:rsidRPr="00E45F4B" w:rsidRDefault="00E45F4B" w:rsidP="00E45F4B">
      <w:pPr>
        <w:bidi/>
        <w:ind w:left="1230" w:hanging="510"/>
        <w:jc w:val="both"/>
        <w:rPr>
          <w:rFonts w:cs="David" w:hint="cs"/>
          <w:b/>
          <w:bCs/>
          <w:rtl/>
        </w:rPr>
      </w:pPr>
      <w:r w:rsidRPr="00E45F4B">
        <w:rPr>
          <w:rFonts w:cs="David" w:hint="cs"/>
          <w:b/>
          <w:bCs/>
          <w:rtl/>
        </w:rPr>
        <w:t xml:space="preserve">2. </w:t>
      </w:r>
      <w:r w:rsidRPr="00E45F4B">
        <w:rPr>
          <w:rFonts w:cs="David" w:hint="cs"/>
          <w:b/>
          <w:bCs/>
          <w:rtl/>
        </w:rPr>
        <w:tab/>
        <w:t xml:space="preserve">הצעת חוק הגנה על עובדים (חושפי עבירות ופגיעה בטוהר המידות או במינהל התקין) (תיקון </w:t>
      </w:r>
      <w:r w:rsidRPr="00E45F4B">
        <w:rPr>
          <w:rFonts w:cs="David"/>
          <w:b/>
          <w:bCs/>
          <w:rtl/>
        </w:rPr>
        <w:t>–</w:t>
      </w:r>
      <w:r w:rsidRPr="00E45F4B">
        <w:rPr>
          <w:rFonts w:cs="David" w:hint="cs"/>
          <w:b/>
          <w:bCs/>
          <w:rtl/>
        </w:rPr>
        <w:t xml:space="preserve"> עונשין ותרופות), התשס"ז-2006, (פ/1836/17), הצעת חה"כ אריה אלדד</w:t>
      </w:r>
    </w:p>
    <w:p w14:paraId="2535FC6A" w14:textId="77777777" w:rsidR="00E45F4B" w:rsidRPr="00E45F4B" w:rsidRDefault="00E45F4B" w:rsidP="00E45F4B">
      <w:pPr>
        <w:bidi/>
        <w:ind w:left="1230" w:hanging="510"/>
        <w:jc w:val="both"/>
        <w:rPr>
          <w:rFonts w:cs="David" w:hint="cs"/>
          <w:b/>
          <w:bCs/>
          <w:rtl/>
        </w:rPr>
      </w:pPr>
    </w:p>
    <w:p w14:paraId="23213504" w14:textId="77777777" w:rsidR="00E45F4B" w:rsidRPr="00E45F4B" w:rsidRDefault="00E45F4B" w:rsidP="00E45F4B">
      <w:pPr>
        <w:bidi/>
        <w:jc w:val="both"/>
        <w:rPr>
          <w:rFonts w:cs="David" w:hint="cs"/>
          <w:u w:val="single"/>
          <w:rtl/>
        </w:rPr>
      </w:pPr>
      <w:r w:rsidRPr="00E45F4B">
        <w:rPr>
          <w:rFonts w:cs="David" w:hint="cs"/>
          <w:u w:val="single"/>
          <w:rtl/>
        </w:rPr>
        <w:t>היו"ר רוחמה אברהם:</w:t>
      </w:r>
    </w:p>
    <w:p w14:paraId="4BFBB15F" w14:textId="77777777" w:rsidR="00E45F4B" w:rsidRPr="00E45F4B" w:rsidRDefault="00E45F4B" w:rsidP="00E45F4B">
      <w:pPr>
        <w:bidi/>
        <w:jc w:val="both"/>
        <w:rPr>
          <w:rFonts w:cs="David" w:hint="cs"/>
          <w:rtl/>
        </w:rPr>
      </w:pPr>
    </w:p>
    <w:p w14:paraId="11D057F7" w14:textId="77777777" w:rsidR="00E45F4B" w:rsidRPr="00E45F4B" w:rsidRDefault="00E45F4B" w:rsidP="00E45F4B">
      <w:pPr>
        <w:bidi/>
        <w:ind w:firstLine="720"/>
        <w:jc w:val="both"/>
        <w:rPr>
          <w:rFonts w:cs="David" w:hint="cs"/>
          <w:rtl/>
        </w:rPr>
      </w:pPr>
      <w:r w:rsidRPr="00E45F4B">
        <w:rPr>
          <w:rFonts w:cs="David" w:hint="cs"/>
          <w:rtl/>
        </w:rPr>
        <w:t xml:space="preserve">אני עוברת להצעתו של חבר הכנסת אריה אלדד. חבר הכנסת אריה אלדד הגיש הצעת חוק בנושא הגנה על עובדים (חושפי עבירות ופגיעה בטוהר המידות או במינהל תקין) (תיקון </w:t>
      </w:r>
      <w:r w:rsidRPr="00E45F4B">
        <w:rPr>
          <w:rFonts w:cs="David"/>
          <w:rtl/>
        </w:rPr>
        <w:t>–</w:t>
      </w:r>
      <w:r w:rsidRPr="00E45F4B">
        <w:rPr>
          <w:rFonts w:cs="David" w:hint="cs"/>
          <w:rtl/>
        </w:rPr>
        <w:t xml:space="preserve"> עונשין ותרופות), התשס"ז-2006. חבר הכנסת אלדד, אנא הסבר לוועדה מדוע יש לפטור את הצעת החוק. </w:t>
      </w:r>
    </w:p>
    <w:p w14:paraId="00CB5907" w14:textId="77777777" w:rsidR="00E45F4B" w:rsidRPr="00E45F4B" w:rsidRDefault="00E45F4B" w:rsidP="00E45F4B">
      <w:pPr>
        <w:bidi/>
        <w:jc w:val="both"/>
        <w:rPr>
          <w:rFonts w:cs="David" w:hint="cs"/>
          <w:rtl/>
        </w:rPr>
      </w:pPr>
    </w:p>
    <w:p w14:paraId="14232129" w14:textId="77777777" w:rsidR="00E45F4B" w:rsidRPr="00E45F4B" w:rsidRDefault="00E45F4B" w:rsidP="00E45F4B">
      <w:pPr>
        <w:bidi/>
        <w:jc w:val="both"/>
        <w:rPr>
          <w:rFonts w:cs="David" w:hint="cs"/>
          <w:u w:val="single"/>
          <w:rtl/>
        </w:rPr>
      </w:pPr>
      <w:r w:rsidRPr="00E45F4B">
        <w:rPr>
          <w:rFonts w:cs="David" w:hint="cs"/>
          <w:u w:val="single"/>
          <w:rtl/>
        </w:rPr>
        <w:t>אריה אלדד:</w:t>
      </w:r>
    </w:p>
    <w:p w14:paraId="22BBDD8A" w14:textId="77777777" w:rsidR="00E45F4B" w:rsidRPr="00E45F4B" w:rsidRDefault="00E45F4B" w:rsidP="00E45F4B">
      <w:pPr>
        <w:bidi/>
        <w:jc w:val="both"/>
        <w:rPr>
          <w:rFonts w:cs="David" w:hint="cs"/>
          <w:u w:val="single"/>
          <w:rtl/>
        </w:rPr>
      </w:pPr>
    </w:p>
    <w:p w14:paraId="1C2ECC97" w14:textId="77777777" w:rsidR="00E45F4B" w:rsidRPr="00E45F4B" w:rsidRDefault="00E45F4B" w:rsidP="00E45F4B">
      <w:pPr>
        <w:bidi/>
        <w:jc w:val="both"/>
        <w:rPr>
          <w:rFonts w:cs="David" w:hint="cs"/>
          <w:rtl/>
        </w:rPr>
      </w:pPr>
      <w:r w:rsidRPr="00E45F4B">
        <w:rPr>
          <w:rFonts w:cs="David" w:hint="cs"/>
          <w:rtl/>
        </w:rPr>
        <w:tab/>
        <w:t xml:space="preserve">תודה גברתי, ותודה שהסכמת שאשמיע זאת עכשיו אף שלא הייתי נוכח בחדר, כי הייתי בדיון בוועדה אחרת. זוהי בקשה טכנית בעיקרה. זו הצעת חוק שגיבשתי עם חברת הכנסת יחימוביץ, וסוכם שנגיש אותן בנפרד. מטעמים טכניים הצעתי התעכבה ושלה כבר התקבלה ועברה. אני מבקש שגם ההצעה שלי תקבל פטור מחובת הנחה, כדי שנוכל לצרף את ההצעות. </w:t>
      </w:r>
    </w:p>
    <w:p w14:paraId="4A6B89B2" w14:textId="77777777" w:rsidR="00E45F4B" w:rsidRPr="00E45F4B" w:rsidRDefault="00E45F4B" w:rsidP="00E45F4B">
      <w:pPr>
        <w:bidi/>
        <w:jc w:val="both"/>
        <w:rPr>
          <w:rFonts w:cs="David" w:hint="cs"/>
          <w:rtl/>
        </w:rPr>
      </w:pPr>
    </w:p>
    <w:p w14:paraId="1A8E42C7" w14:textId="77777777" w:rsidR="00E45F4B" w:rsidRPr="00E45F4B" w:rsidRDefault="00E45F4B" w:rsidP="00E45F4B">
      <w:pPr>
        <w:bidi/>
        <w:jc w:val="both"/>
        <w:rPr>
          <w:rFonts w:cs="David" w:hint="cs"/>
          <w:rtl/>
        </w:rPr>
      </w:pPr>
      <w:r w:rsidRPr="00E45F4B">
        <w:rPr>
          <w:rFonts w:cs="David" w:hint="cs"/>
          <w:u w:val="single"/>
          <w:rtl/>
        </w:rPr>
        <w:t>יורם מרציאנו:</w:t>
      </w:r>
    </w:p>
    <w:p w14:paraId="5EA484A3" w14:textId="77777777" w:rsidR="00E45F4B" w:rsidRPr="00E45F4B" w:rsidRDefault="00E45F4B" w:rsidP="00E45F4B">
      <w:pPr>
        <w:bidi/>
        <w:jc w:val="both"/>
        <w:rPr>
          <w:rFonts w:cs="David" w:hint="cs"/>
          <w:rtl/>
        </w:rPr>
      </w:pPr>
    </w:p>
    <w:p w14:paraId="688151D4" w14:textId="77777777" w:rsidR="00E45F4B" w:rsidRPr="00E45F4B" w:rsidRDefault="00E45F4B" w:rsidP="00E45F4B">
      <w:pPr>
        <w:bidi/>
        <w:jc w:val="both"/>
        <w:rPr>
          <w:rFonts w:cs="David" w:hint="cs"/>
          <w:rtl/>
        </w:rPr>
      </w:pPr>
      <w:r w:rsidRPr="00E45F4B">
        <w:rPr>
          <w:rFonts w:cs="David" w:hint="cs"/>
          <w:rtl/>
        </w:rPr>
        <w:tab/>
        <w:t>היא זהה?</w:t>
      </w:r>
    </w:p>
    <w:p w14:paraId="442D3271" w14:textId="77777777" w:rsidR="00E45F4B" w:rsidRPr="00E45F4B" w:rsidRDefault="00E45F4B" w:rsidP="00E45F4B">
      <w:pPr>
        <w:bidi/>
        <w:jc w:val="both"/>
        <w:rPr>
          <w:rFonts w:cs="David" w:hint="cs"/>
          <w:rtl/>
        </w:rPr>
      </w:pPr>
    </w:p>
    <w:p w14:paraId="14F4FFA1" w14:textId="77777777" w:rsidR="00E45F4B" w:rsidRPr="00E45F4B" w:rsidRDefault="00E45F4B" w:rsidP="00E45F4B">
      <w:pPr>
        <w:bidi/>
        <w:jc w:val="both"/>
        <w:rPr>
          <w:rFonts w:cs="David" w:hint="cs"/>
          <w:u w:val="single"/>
          <w:rtl/>
        </w:rPr>
      </w:pPr>
      <w:r w:rsidRPr="00E45F4B">
        <w:rPr>
          <w:rFonts w:cs="David" w:hint="cs"/>
          <w:u w:val="single"/>
          <w:rtl/>
        </w:rPr>
        <w:t>אריה אלדד:</w:t>
      </w:r>
    </w:p>
    <w:p w14:paraId="15FF9084" w14:textId="77777777" w:rsidR="00E45F4B" w:rsidRPr="00E45F4B" w:rsidRDefault="00E45F4B" w:rsidP="00E45F4B">
      <w:pPr>
        <w:bidi/>
        <w:jc w:val="both"/>
        <w:rPr>
          <w:rFonts w:cs="David" w:hint="cs"/>
          <w:u w:val="single"/>
          <w:rtl/>
        </w:rPr>
      </w:pPr>
    </w:p>
    <w:p w14:paraId="0857E74E" w14:textId="77777777" w:rsidR="00E45F4B" w:rsidRPr="00E45F4B" w:rsidRDefault="00E45F4B" w:rsidP="00E45F4B">
      <w:pPr>
        <w:bidi/>
        <w:jc w:val="both"/>
        <w:rPr>
          <w:rFonts w:cs="David" w:hint="cs"/>
          <w:rtl/>
        </w:rPr>
      </w:pPr>
      <w:r w:rsidRPr="00E45F4B">
        <w:rPr>
          <w:rFonts w:cs="David" w:hint="cs"/>
          <w:rtl/>
        </w:rPr>
        <w:tab/>
        <w:t xml:space="preserve">זהה לחלוטין. </w:t>
      </w:r>
    </w:p>
    <w:p w14:paraId="2F515C86" w14:textId="77777777" w:rsidR="00E45F4B" w:rsidRPr="00E45F4B" w:rsidRDefault="00E45F4B" w:rsidP="00E45F4B">
      <w:pPr>
        <w:bidi/>
        <w:jc w:val="both"/>
        <w:rPr>
          <w:rFonts w:cs="David" w:hint="cs"/>
          <w:rtl/>
        </w:rPr>
      </w:pPr>
    </w:p>
    <w:p w14:paraId="5F575B91" w14:textId="77777777" w:rsidR="00E45F4B" w:rsidRPr="00E45F4B" w:rsidRDefault="00E45F4B" w:rsidP="00E45F4B">
      <w:pPr>
        <w:bidi/>
        <w:jc w:val="both"/>
        <w:rPr>
          <w:rFonts w:cs="David" w:hint="cs"/>
          <w:u w:val="single"/>
          <w:rtl/>
        </w:rPr>
      </w:pPr>
      <w:r w:rsidRPr="00E45F4B">
        <w:rPr>
          <w:rFonts w:cs="David" w:hint="cs"/>
          <w:u w:val="single"/>
          <w:rtl/>
        </w:rPr>
        <w:t>היו"ר רוחמה אברהם:</w:t>
      </w:r>
    </w:p>
    <w:p w14:paraId="3560B02E" w14:textId="77777777" w:rsidR="00E45F4B" w:rsidRPr="00E45F4B" w:rsidRDefault="00E45F4B" w:rsidP="00E45F4B">
      <w:pPr>
        <w:bidi/>
        <w:jc w:val="both"/>
        <w:rPr>
          <w:rFonts w:cs="David" w:hint="cs"/>
          <w:rtl/>
        </w:rPr>
      </w:pPr>
    </w:p>
    <w:p w14:paraId="59539AC5" w14:textId="77777777" w:rsidR="00E45F4B" w:rsidRPr="00E45F4B" w:rsidRDefault="00E45F4B" w:rsidP="00E45F4B">
      <w:pPr>
        <w:bidi/>
        <w:jc w:val="both"/>
        <w:rPr>
          <w:rFonts w:cs="David" w:hint="cs"/>
          <w:rtl/>
        </w:rPr>
      </w:pPr>
      <w:r w:rsidRPr="00E45F4B">
        <w:rPr>
          <w:rFonts w:cs="David" w:hint="cs"/>
          <w:rtl/>
        </w:rPr>
        <w:tab/>
        <w:t>ההצעה נבדקה, היא אכן זהה להצעת שלי יחימוביץ?</w:t>
      </w:r>
    </w:p>
    <w:p w14:paraId="77654B09" w14:textId="77777777" w:rsidR="00E45F4B" w:rsidRPr="00E45F4B" w:rsidRDefault="00E45F4B" w:rsidP="00E45F4B">
      <w:pPr>
        <w:bidi/>
        <w:jc w:val="both"/>
        <w:rPr>
          <w:rFonts w:cs="David" w:hint="cs"/>
          <w:rtl/>
        </w:rPr>
      </w:pPr>
    </w:p>
    <w:p w14:paraId="03FC7F73" w14:textId="77777777" w:rsidR="00E45F4B" w:rsidRPr="00E45F4B" w:rsidRDefault="00E45F4B" w:rsidP="00E45F4B">
      <w:pPr>
        <w:bidi/>
        <w:jc w:val="both"/>
        <w:rPr>
          <w:rFonts w:cs="David" w:hint="cs"/>
          <w:rtl/>
        </w:rPr>
      </w:pPr>
      <w:r w:rsidRPr="00E45F4B">
        <w:rPr>
          <w:rFonts w:cs="David" w:hint="cs"/>
          <w:u w:val="single"/>
          <w:rtl/>
        </w:rPr>
        <w:t>ארבל אסטרחן:</w:t>
      </w:r>
    </w:p>
    <w:p w14:paraId="08B216E7" w14:textId="77777777" w:rsidR="00E45F4B" w:rsidRPr="00E45F4B" w:rsidRDefault="00E45F4B" w:rsidP="00E45F4B">
      <w:pPr>
        <w:bidi/>
        <w:jc w:val="both"/>
        <w:rPr>
          <w:rFonts w:cs="David" w:hint="cs"/>
          <w:rtl/>
        </w:rPr>
      </w:pPr>
    </w:p>
    <w:p w14:paraId="33255145" w14:textId="77777777" w:rsidR="00E45F4B" w:rsidRPr="00E45F4B" w:rsidRDefault="00E45F4B" w:rsidP="00E45F4B">
      <w:pPr>
        <w:bidi/>
        <w:jc w:val="both"/>
        <w:rPr>
          <w:rFonts w:cs="David" w:hint="cs"/>
          <w:rtl/>
        </w:rPr>
      </w:pPr>
      <w:r w:rsidRPr="00E45F4B">
        <w:rPr>
          <w:rFonts w:cs="David" w:hint="cs"/>
          <w:rtl/>
        </w:rPr>
        <w:tab/>
        <w:t xml:space="preserve">עכשיו אני שומעת על זה לראשונה. זה לא תנאי בפני ועדת הכנסת. </w:t>
      </w:r>
    </w:p>
    <w:p w14:paraId="39AB8421" w14:textId="77777777" w:rsidR="00E45F4B" w:rsidRPr="00E45F4B" w:rsidRDefault="00E45F4B" w:rsidP="00E45F4B">
      <w:pPr>
        <w:bidi/>
        <w:jc w:val="both"/>
        <w:rPr>
          <w:rFonts w:cs="David" w:hint="cs"/>
          <w:rtl/>
        </w:rPr>
      </w:pPr>
    </w:p>
    <w:p w14:paraId="03F8CB72" w14:textId="77777777" w:rsidR="00E45F4B" w:rsidRPr="00E45F4B" w:rsidRDefault="00E45F4B" w:rsidP="00E45F4B">
      <w:pPr>
        <w:bidi/>
        <w:jc w:val="both"/>
        <w:rPr>
          <w:rFonts w:cs="David" w:hint="cs"/>
          <w:rtl/>
        </w:rPr>
      </w:pPr>
      <w:r w:rsidRPr="00E45F4B">
        <w:rPr>
          <w:rFonts w:cs="David" w:hint="cs"/>
          <w:u w:val="single"/>
          <w:rtl/>
        </w:rPr>
        <w:t>גלעד ארדן:</w:t>
      </w:r>
    </w:p>
    <w:p w14:paraId="7AA185A4" w14:textId="77777777" w:rsidR="00E45F4B" w:rsidRPr="00E45F4B" w:rsidRDefault="00E45F4B" w:rsidP="00E45F4B">
      <w:pPr>
        <w:bidi/>
        <w:jc w:val="both"/>
        <w:rPr>
          <w:rFonts w:cs="David" w:hint="cs"/>
          <w:rtl/>
        </w:rPr>
      </w:pPr>
    </w:p>
    <w:p w14:paraId="2190CB62" w14:textId="77777777" w:rsidR="00E45F4B" w:rsidRPr="00E45F4B" w:rsidRDefault="00E45F4B" w:rsidP="00E45F4B">
      <w:pPr>
        <w:bidi/>
        <w:jc w:val="both"/>
        <w:rPr>
          <w:rFonts w:cs="David" w:hint="cs"/>
          <w:rtl/>
        </w:rPr>
      </w:pPr>
      <w:r w:rsidRPr="00E45F4B">
        <w:rPr>
          <w:rFonts w:cs="David" w:hint="cs"/>
          <w:rtl/>
        </w:rPr>
        <w:tab/>
        <w:t xml:space="preserve">כתוב בדברי ההסבר, המחלקה המשפטית הוסיפה את זה: הצעת חוק זהה הונחה. </w:t>
      </w:r>
    </w:p>
    <w:p w14:paraId="4AD72A2B" w14:textId="77777777" w:rsidR="00E45F4B" w:rsidRPr="00E45F4B" w:rsidRDefault="00E45F4B" w:rsidP="00E45F4B">
      <w:pPr>
        <w:bidi/>
        <w:jc w:val="both"/>
        <w:rPr>
          <w:rFonts w:cs="David" w:hint="cs"/>
          <w:rtl/>
        </w:rPr>
      </w:pPr>
    </w:p>
    <w:p w14:paraId="3B799CF9" w14:textId="77777777" w:rsidR="00E45F4B" w:rsidRPr="00E45F4B" w:rsidRDefault="00E45F4B" w:rsidP="00E45F4B">
      <w:pPr>
        <w:bidi/>
        <w:jc w:val="both"/>
        <w:rPr>
          <w:rFonts w:cs="David" w:hint="cs"/>
          <w:u w:val="single"/>
          <w:rtl/>
        </w:rPr>
      </w:pPr>
      <w:r w:rsidRPr="00E45F4B">
        <w:rPr>
          <w:rFonts w:cs="David" w:hint="cs"/>
          <w:u w:val="single"/>
          <w:rtl/>
        </w:rPr>
        <w:t>אריה אלדד:</w:t>
      </w:r>
    </w:p>
    <w:p w14:paraId="4387BEC5" w14:textId="77777777" w:rsidR="00E45F4B" w:rsidRPr="00E45F4B" w:rsidRDefault="00E45F4B" w:rsidP="00E45F4B">
      <w:pPr>
        <w:bidi/>
        <w:jc w:val="both"/>
        <w:rPr>
          <w:rFonts w:cs="David" w:hint="cs"/>
          <w:u w:val="single"/>
          <w:rtl/>
        </w:rPr>
      </w:pPr>
    </w:p>
    <w:p w14:paraId="49AE5BE4" w14:textId="77777777" w:rsidR="00E45F4B" w:rsidRPr="00E45F4B" w:rsidRDefault="00E45F4B" w:rsidP="00E45F4B">
      <w:pPr>
        <w:bidi/>
        <w:jc w:val="both"/>
        <w:rPr>
          <w:rFonts w:cs="David" w:hint="cs"/>
          <w:rtl/>
        </w:rPr>
      </w:pPr>
      <w:r w:rsidRPr="00E45F4B">
        <w:rPr>
          <w:rFonts w:cs="David" w:hint="cs"/>
          <w:rtl/>
        </w:rPr>
        <w:tab/>
        <w:t xml:space="preserve">היא זהה. היתה בעיה טכנית ולא הגשתי את ההצעה שלי. </w:t>
      </w:r>
    </w:p>
    <w:p w14:paraId="410808E1" w14:textId="77777777" w:rsidR="00E45F4B" w:rsidRPr="00E45F4B" w:rsidRDefault="00E45F4B" w:rsidP="00E45F4B">
      <w:pPr>
        <w:bidi/>
        <w:jc w:val="both"/>
        <w:rPr>
          <w:rFonts w:cs="David" w:hint="cs"/>
          <w:rtl/>
        </w:rPr>
      </w:pPr>
    </w:p>
    <w:p w14:paraId="6C496B6A"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57AAACE1" w14:textId="77777777" w:rsidR="00E45F4B" w:rsidRPr="00E45F4B" w:rsidRDefault="00E45F4B" w:rsidP="00E45F4B">
      <w:pPr>
        <w:pStyle w:val="Heading5"/>
        <w:rPr>
          <w:rFonts w:hint="cs"/>
          <w:sz w:val="24"/>
          <w:rtl/>
        </w:rPr>
      </w:pPr>
    </w:p>
    <w:p w14:paraId="49B718D1" w14:textId="77777777" w:rsidR="00E45F4B" w:rsidRPr="00E45F4B" w:rsidRDefault="00E45F4B" w:rsidP="00E45F4B">
      <w:pPr>
        <w:bidi/>
        <w:jc w:val="both"/>
        <w:rPr>
          <w:rFonts w:cs="David" w:hint="cs"/>
          <w:rtl/>
        </w:rPr>
      </w:pPr>
      <w:r w:rsidRPr="00E45F4B">
        <w:rPr>
          <w:rFonts w:cs="David" w:hint="cs"/>
          <w:rtl/>
        </w:rPr>
        <w:tab/>
        <w:t>ההצעה של שלי עברה?</w:t>
      </w:r>
    </w:p>
    <w:p w14:paraId="103FE50B" w14:textId="77777777" w:rsidR="00E45F4B" w:rsidRPr="00E45F4B" w:rsidRDefault="00E45F4B" w:rsidP="00E45F4B">
      <w:pPr>
        <w:bidi/>
        <w:jc w:val="both"/>
        <w:rPr>
          <w:rFonts w:cs="David" w:hint="cs"/>
          <w:rtl/>
        </w:rPr>
      </w:pPr>
    </w:p>
    <w:p w14:paraId="7E4285AC" w14:textId="77777777" w:rsidR="00E45F4B" w:rsidRPr="00E45F4B" w:rsidRDefault="00E45F4B" w:rsidP="00E45F4B">
      <w:pPr>
        <w:bidi/>
        <w:jc w:val="both"/>
        <w:rPr>
          <w:rFonts w:cs="David" w:hint="cs"/>
          <w:u w:val="single"/>
          <w:rtl/>
        </w:rPr>
      </w:pPr>
      <w:r w:rsidRPr="00E45F4B">
        <w:rPr>
          <w:rFonts w:cs="David" w:hint="cs"/>
          <w:u w:val="single"/>
          <w:rtl/>
        </w:rPr>
        <w:t>אריה אלדד:</w:t>
      </w:r>
    </w:p>
    <w:p w14:paraId="590F1DE8" w14:textId="77777777" w:rsidR="00E45F4B" w:rsidRPr="00E45F4B" w:rsidRDefault="00E45F4B" w:rsidP="00E45F4B">
      <w:pPr>
        <w:bidi/>
        <w:jc w:val="both"/>
        <w:rPr>
          <w:rFonts w:cs="David" w:hint="cs"/>
          <w:u w:val="single"/>
          <w:rtl/>
        </w:rPr>
      </w:pPr>
    </w:p>
    <w:p w14:paraId="33FB2207" w14:textId="77777777" w:rsidR="00E45F4B" w:rsidRPr="00E45F4B" w:rsidRDefault="00E45F4B" w:rsidP="00E45F4B">
      <w:pPr>
        <w:bidi/>
        <w:jc w:val="both"/>
        <w:rPr>
          <w:rFonts w:cs="David" w:hint="cs"/>
          <w:rtl/>
        </w:rPr>
      </w:pPr>
      <w:r w:rsidRPr="00E45F4B">
        <w:rPr>
          <w:rFonts w:cs="David" w:hint="cs"/>
          <w:rtl/>
        </w:rPr>
        <w:tab/>
        <w:t xml:space="preserve">כן, פה אחד. לא היתה התנגדות. </w:t>
      </w:r>
    </w:p>
    <w:p w14:paraId="44552ABA" w14:textId="77777777" w:rsidR="00E45F4B" w:rsidRPr="00E45F4B" w:rsidRDefault="00E45F4B" w:rsidP="00E45F4B">
      <w:pPr>
        <w:bidi/>
        <w:jc w:val="both"/>
        <w:rPr>
          <w:rFonts w:cs="David" w:hint="cs"/>
          <w:rtl/>
        </w:rPr>
      </w:pPr>
    </w:p>
    <w:p w14:paraId="125506A7" w14:textId="77777777" w:rsidR="00E45F4B" w:rsidRPr="00E45F4B" w:rsidRDefault="00E45F4B" w:rsidP="00E45F4B">
      <w:pPr>
        <w:bidi/>
        <w:jc w:val="both"/>
        <w:rPr>
          <w:rFonts w:cs="David" w:hint="cs"/>
          <w:u w:val="single"/>
          <w:rtl/>
        </w:rPr>
      </w:pPr>
      <w:r w:rsidRPr="00E45F4B">
        <w:rPr>
          <w:rFonts w:cs="David" w:hint="cs"/>
          <w:u w:val="single"/>
          <w:rtl/>
        </w:rPr>
        <w:t>היו"ר רוחמה אברהם:</w:t>
      </w:r>
    </w:p>
    <w:p w14:paraId="62ECE96A" w14:textId="77777777" w:rsidR="00E45F4B" w:rsidRPr="00E45F4B" w:rsidRDefault="00E45F4B" w:rsidP="00E45F4B">
      <w:pPr>
        <w:bidi/>
        <w:jc w:val="both"/>
        <w:rPr>
          <w:rFonts w:cs="David" w:hint="cs"/>
          <w:rtl/>
        </w:rPr>
      </w:pPr>
    </w:p>
    <w:p w14:paraId="35C382EA" w14:textId="77777777" w:rsidR="00E45F4B" w:rsidRPr="00E45F4B" w:rsidRDefault="00E45F4B" w:rsidP="00E45F4B">
      <w:pPr>
        <w:bidi/>
        <w:jc w:val="both"/>
        <w:rPr>
          <w:rFonts w:cs="David" w:hint="cs"/>
          <w:rtl/>
        </w:rPr>
      </w:pPr>
      <w:r w:rsidRPr="00E45F4B">
        <w:rPr>
          <w:rFonts w:cs="David" w:hint="cs"/>
          <w:rtl/>
        </w:rPr>
        <w:tab/>
        <w:t xml:space="preserve">מי בעד לפטור את הצעת החוק מחובת הנחה? </w:t>
      </w:r>
    </w:p>
    <w:p w14:paraId="28822B11" w14:textId="77777777" w:rsidR="00E45F4B" w:rsidRPr="00E45F4B" w:rsidRDefault="00E45F4B" w:rsidP="00E45F4B">
      <w:pPr>
        <w:bidi/>
        <w:jc w:val="both"/>
        <w:rPr>
          <w:rFonts w:cs="David" w:hint="cs"/>
          <w:rtl/>
        </w:rPr>
      </w:pPr>
      <w:r w:rsidRPr="00E45F4B">
        <w:rPr>
          <w:rFonts w:cs="David"/>
          <w:rtl/>
        </w:rPr>
        <w:br w:type="page"/>
      </w:r>
    </w:p>
    <w:p w14:paraId="24BAFFC6" w14:textId="77777777" w:rsidR="00E45F4B" w:rsidRPr="00E45F4B" w:rsidRDefault="00E45F4B" w:rsidP="00E45F4B">
      <w:pPr>
        <w:bidi/>
        <w:jc w:val="both"/>
        <w:rPr>
          <w:rFonts w:cs="David" w:hint="cs"/>
          <w:rtl/>
        </w:rPr>
      </w:pPr>
      <w:r w:rsidRPr="00E45F4B">
        <w:rPr>
          <w:rFonts w:cs="David" w:hint="cs"/>
          <w:rtl/>
        </w:rPr>
        <w:t>ה צ ב ע ה</w:t>
      </w:r>
    </w:p>
    <w:p w14:paraId="34F3052E" w14:textId="77777777" w:rsidR="00E45F4B" w:rsidRPr="00E45F4B" w:rsidRDefault="00E45F4B" w:rsidP="00E45F4B">
      <w:pPr>
        <w:bidi/>
        <w:jc w:val="both"/>
        <w:rPr>
          <w:rFonts w:cs="David" w:hint="cs"/>
          <w:rtl/>
        </w:rPr>
      </w:pPr>
    </w:p>
    <w:p w14:paraId="6A1A7CAA" w14:textId="77777777" w:rsidR="00E45F4B" w:rsidRPr="00E45F4B" w:rsidRDefault="00E45F4B" w:rsidP="00E45F4B">
      <w:pPr>
        <w:bidi/>
        <w:jc w:val="both"/>
        <w:rPr>
          <w:rFonts w:cs="David" w:hint="cs"/>
          <w:rtl/>
        </w:rPr>
      </w:pPr>
      <w:r w:rsidRPr="00E45F4B">
        <w:rPr>
          <w:rFonts w:cs="David" w:hint="cs"/>
          <w:rtl/>
        </w:rPr>
        <w:t>בעד - 12</w:t>
      </w:r>
    </w:p>
    <w:p w14:paraId="152D867D" w14:textId="77777777" w:rsidR="00E45F4B" w:rsidRPr="00E45F4B" w:rsidRDefault="00E45F4B" w:rsidP="00E45F4B">
      <w:pPr>
        <w:bidi/>
        <w:jc w:val="both"/>
        <w:rPr>
          <w:rFonts w:cs="David" w:hint="cs"/>
          <w:rtl/>
        </w:rPr>
      </w:pPr>
      <w:r w:rsidRPr="00E45F4B">
        <w:rPr>
          <w:rFonts w:cs="David" w:hint="cs"/>
          <w:rtl/>
        </w:rPr>
        <w:t xml:space="preserve">נגד </w:t>
      </w:r>
      <w:r w:rsidRPr="00E45F4B">
        <w:rPr>
          <w:rFonts w:cs="David"/>
          <w:rtl/>
        </w:rPr>
        <w:t>–</w:t>
      </w:r>
      <w:r w:rsidRPr="00E45F4B">
        <w:rPr>
          <w:rFonts w:cs="David" w:hint="cs"/>
          <w:rtl/>
        </w:rPr>
        <w:t xml:space="preserve"> אין</w:t>
      </w:r>
    </w:p>
    <w:p w14:paraId="0E8D1F23" w14:textId="77777777" w:rsidR="00E45F4B" w:rsidRPr="00E45F4B" w:rsidRDefault="00E45F4B" w:rsidP="00E45F4B">
      <w:pPr>
        <w:bidi/>
        <w:jc w:val="both"/>
        <w:rPr>
          <w:rFonts w:cs="David" w:hint="cs"/>
          <w:rtl/>
        </w:rPr>
      </w:pPr>
      <w:r w:rsidRPr="00E45F4B">
        <w:rPr>
          <w:rFonts w:cs="David" w:hint="cs"/>
          <w:rtl/>
        </w:rPr>
        <w:t xml:space="preserve">נמנעים </w:t>
      </w:r>
      <w:r w:rsidRPr="00E45F4B">
        <w:rPr>
          <w:rFonts w:cs="David"/>
          <w:rtl/>
        </w:rPr>
        <w:t>–</w:t>
      </w:r>
      <w:r w:rsidRPr="00E45F4B">
        <w:rPr>
          <w:rFonts w:cs="David" w:hint="cs"/>
          <w:rtl/>
        </w:rPr>
        <w:t xml:space="preserve"> אין</w:t>
      </w:r>
    </w:p>
    <w:p w14:paraId="56F03E41" w14:textId="77777777" w:rsidR="00E45F4B" w:rsidRPr="00E45F4B" w:rsidRDefault="00E45F4B" w:rsidP="00E45F4B">
      <w:pPr>
        <w:bidi/>
        <w:jc w:val="both"/>
        <w:rPr>
          <w:rFonts w:cs="David" w:hint="cs"/>
          <w:rtl/>
        </w:rPr>
      </w:pPr>
    </w:p>
    <w:p w14:paraId="59913AD3" w14:textId="77777777" w:rsidR="00E45F4B" w:rsidRPr="00E45F4B" w:rsidRDefault="00E45F4B" w:rsidP="00E45F4B">
      <w:pPr>
        <w:bidi/>
        <w:jc w:val="both"/>
        <w:rPr>
          <w:rFonts w:cs="David" w:hint="cs"/>
          <w:u w:val="single"/>
          <w:rtl/>
        </w:rPr>
      </w:pPr>
      <w:r w:rsidRPr="00E45F4B">
        <w:rPr>
          <w:rFonts w:cs="David" w:hint="cs"/>
          <w:u w:val="single"/>
          <w:rtl/>
        </w:rPr>
        <w:t>היו"ר רוחמה אברהם:</w:t>
      </w:r>
    </w:p>
    <w:p w14:paraId="338A8A1E" w14:textId="77777777" w:rsidR="00E45F4B" w:rsidRPr="00E45F4B" w:rsidRDefault="00E45F4B" w:rsidP="00E45F4B">
      <w:pPr>
        <w:bidi/>
        <w:jc w:val="both"/>
        <w:rPr>
          <w:rFonts w:cs="David" w:hint="cs"/>
          <w:rtl/>
        </w:rPr>
      </w:pPr>
    </w:p>
    <w:p w14:paraId="64E17617" w14:textId="77777777" w:rsidR="00E45F4B" w:rsidRPr="00E45F4B" w:rsidRDefault="00E45F4B" w:rsidP="00E45F4B">
      <w:pPr>
        <w:bidi/>
        <w:ind w:firstLine="720"/>
        <w:jc w:val="both"/>
        <w:rPr>
          <w:rFonts w:cs="David" w:hint="cs"/>
          <w:rtl/>
        </w:rPr>
      </w:pPr>
      <w:r w:rsidRPr="00E45F4B">
        <w:rPr>
          <w:rFonts w:cs="David" w:hint="cs"/>
          <w:rtl/>
        </w:rPr>
        <w:t>12 בעד. אני קובעת שהצעת החוק תעלה לדיון מוקדם. תודה רבה, חבר הכנסת אלדד.</w:t>
      </w:r>
    </w:p>
    <w:p w14:paraId="387C3E5A" w14:textId="77777777" w:rsidR="00E45F4B" w:rsidRPr="00E45F4B" w:rsidRDefault="00E45F4B" w:rsidP="00E45F4B">
      <w:pPr>
        <w:bidi/>
        <w:ind w:left="1230" w:hanging="510"/>
        <w:jc w:val="both"/>
        <w:rPr>
          <w:rFonts w:cs="David" w:hint="cs"/>
          <w:b/>
          <w:bCs/>
          <w:rtl/>
        </w:rPr>
      </w:pPr>
      <w:r w:rsidRPr="00E45F4B">
        <w:rPr>
          <w:rFonts w:cs="David"/>
          <w:rtl/>
        </w:rPr>
        <w:br w:type="page"/>
      </w:r>
      <w:r w:rsidRPr="00E45F4B">
        <w:rPr>
          <w:rFonts w:cs="David" w:hint="cs"/>
          <w:b/>
          <w:bCs/>
          <w:rtl/>
        </w:rPr>
        <w:t xml:space="preserve">3. </w:t>
      </w:r>
      <w:r w:rsidRPr="00E45F4B">
        <w:rPr>
          <w:rFonts w:cs="David" w:hint="cs"/>
          <w:b/>
          <w:bCs/>
          <w:rtl/>
        </w:rPr>
        <w:tab/>
        <w:t xml:space="preserve">הצעת חוק מימון מפלגות(תיקון </w:t>
      </w:r>
      <w:r w:rsidRPr="00E45F4B">
        <w:rPr>
          <w:rFonts w:cs="David"/>
          <w:b/>
          <w:bCs/>
          <w:rtl/>
        </w:rPr>
        <w:t>–</w:t>
      </w:r>
      <w:r w:rsidRPr="00E45F4B">
        <w:rPr>
          <w:rFonts w:cs="David" w:hint="cs"/>
          <w:b/>
          <w:bCs/>
          <w:rtl/>
        </w:rPr>
        <w:t xml:space="preserve"> איסור שימוש בנדבנות לצורכי בחירות), התשס"ז-2006 (פ/1828/17), הצעת חה"כ רן כהן</w:t>
      </w:r>
    </w:p>
    <w:p w14:paraId="1170CF0D" w14:textId="77777777" w:rsidR="00E45F4B" w:rsidRPr="00E45F4B" w:rsidRDefault="00E45F4B" w:rsidP="00E45F4B">
      <w:pPr>
        <w:bidi/>
        <w:jc w:val="both"/>
        <w:rPr>
          <w:rFonts w:cs="David" w:hint="cs"/>
          <w:rtl/>
        </w:rPr>
      </w:pPr>
    </w:p>
    <w:p w14:paraId="2FC3DCB9" w14:textId="77777777" w:rsidR="00E45F4B" w:rsidRPr="00E45F4B" w:rsidRDefault="00E45F4B" w:rsidP="00E45F4B">
      <w:pPr>
        <w:bidi/>
        <w:jc w:val="both"/>
        <w:rPr>
          <w:rFonts w:cs="David" w:hint="cs"/>
          <w:rtl/>
        </w:rPr>
      </w:pPr>
    </w:p>
    <w:p w14:paraId="07F76520" w14:textId="77777777" w:rsidR="00E45F4B" w:rsidRPr="00E45F4B" w:rsidRDefault="00E45F4B" w:rsidP="00E45F4B">
      <w:pPr>
        <w:bidi/>
        <w:jc w:val="both"/>
        <w:rPr>
          <w:rFonts w:cs="David" w:hint="cs"/>
          <w:u w:val="single"/>
          <w:rtl/>
        </w:rPr>
      </w:pPr>
      <w:r w:rsidRPr="00E45F4B">
        <w:rPr>
          <w:rFonts w:cs="David" w:hint="cs"/>
          <w:u w:val="single"/>
          <w:rtl/>
        </w:rPr>
        <w:t>היו"ר רוחמה אברהם:</w:t>
      </w:r>
    </w:p>
    <w:p w14:paraId="38EF2DC7" w14:textId="77777777" w:rsidR="00E45F4B" w:rsidRPr="00E45F4B" w:rsidRDefault="00E45F4B" w:rsidP="00E45F4B">
      <w:pPr>
        <w:bidi/>
        <w:jc w:val="both"/>
        <w:rPr>
          <w:rFonts w:cs="David" w:hint="cs"/>
          <w:rtl/>
        </w:rPr>
      </w:pPr>
    </w:p>
    <w:p w14:paraId="4ABC0B20" w14:textId="77777777" w:rsidR="00E45F4B" w:rsidRPr="00E45F4B" w:rsidRDefault="00E45F4B" w:rsidP="00E45F4B">
      <w:pPr>
        <w:bidi/>
        <w:ind w:firstLine="720"/>
        <w:jc w:val="both"/>
        <w:rPr>
          <w:rFonts w:cs="David" w:hint="cs"/>
          <w:rtl/>
        </w:rPr>
      </w:pPr>
      <w:r w:rsidRPr="00E45F4B">
        <w:rPr>
          <w:rFonts w:cs="David" w:hint="cs"/>
          <w:rtl/>
        </w:rPr>
        <w:t xml:space="preserve">אני עוברת להצעה הבאה, הצעתו של חבר הכנסת רן כהן, שמספרה פ/1828/17: הצעת חוק מימון מפלגות (תיקון </w:t>
      </w:r>
      <w:r w:rsidRPr="00E45F4B">
        <w:rPr>
          <w:rFonts w:cs="David"/>
          <w:rtl/>
        </w:rPr>
        <w:t>–</w:t>
      </w:r>
      <w:r w:rsidRPr="00E45F4B">
        <w:rPr>
          <w:rFonts w:cs="David" w:hint="cs"/>
          <w:rtl/>
        </w:rPr>
        <w:t xml:space="preserve"> איסור שימוש בנדבנות לצורכי בחירות), התשס"ז-2006. אנא, חבר הכנסת רן כהן, הסבר. האם יש בחירות בפתח? </w:t>
      </w:r>
    </w:p>
    <w:p w14:paraId="2B03B0AE" w14:textId="77777777" w:rsidR="00E45F4B" w:rsidRPr="00E45F4B" w:rsidRDefault="00E45F4B" w:rsidP="00E45F4B">
      <w:pPr>
        <w:bidi/>
        <w:jc w:val="both"/>
        <w:rPr>
          <w:rFonts w:cs="David" w:hint="cs"/>
          <w:rtl/>
        </w:rPr>
      </w:pPr>
    </w:p>
    <w:p w14:paraId="479DC5D2" w14:textId="77777777" w:rsidR="00E45F4B" w:rsidRPr="00E45F4B" w:rsidRDefault="00E45F4B" w:rsidP="00E45F4B">
      <w:pPr>
        <w:bidi/>
        <w:jc w:val="both"/>
        <w:rPr>
          <w:rFonts w:cs="David" w:hint="cs"/>
          <w:u w:val="single"/>
          <w:rtl/>
        </w:rPr>
      </w:pPr>
      <w:r w:rsidRPr="00E45F4B">
        <w:rPr>
          <w:rFonts w:cs="David" w:hint="cs"/>
          <w:u w:val="single"/>
          <w:rtl/>
        </w:rPr>
        <w:t>רן כהן:</w:t>
      </w:r>
    </w:p>
    <w:p w14:paraId="0ABAF57D" w14:textId="77777777" w:rsidR="00E45F4B" w:rsidRPr="00E45F4B" w:rsidRDefault="00E45F4B" w:rsidP="00E45F4B">
      <w:pPr>
        <w:bidi/>
        <w:jc w:val="both"/>
        <w:rPr>
          <w:rFonts w:cs="David" w:hint="cs"/>
          <w:rtl/>
        </w:rPr>
      </w:pPr>
    </w:p>
    <w:p w14:paraId="41687AFA" w14:textId="77777777" w:rsidR="00E45F4B" w:rsidRPr="00E45F4B" w:rsidRDefault="00E45F4B" w:rsidP="00E45F4B">
      <w:pPr>
        <w:bidi/>
        <w:ind w:firstLine="720"/>
        <w:jc w:val="both"/>
        <w:rPr>
          <w:rFonts w:cs="David" w:hint="cs"/>
          <w:rtl/>
        </w:rPr>
      </w:pPr>
      <w:r w:rsidRPr="00E45F4B">
        <w:rPr>
          <w:rFonts w:cs="David" w:hint="cs"/>
          <w:rtl/>
        </w:rPr>
        <w:t xml:space="preserve">אם זה ילך בדרך של ההצעות הקודמות, יש סיכויים טובים. מדובר בהצעת חוק שזכתה לכינוי "הצעת חוק גאידמאק", כי עניינה העיקרי הוא למנוע אפשרות שאדם ישתמש בכספו או בכספים שברשותו כדי לקיים מערכת של נדבנות כלפי הציבור, לימים לצורכי בחירות. אם הוא רוצה לקיים נדבנות, שיקיים נדבנות לשמה, ולא כדי שפעם יוכל להשתמש בזה לצרכים פוליטיים. </w:t>
      </w:r>
    </w:p>
    <w:p w14:paraId="604295FF" w14:textId="77777777" w:rsidR="00E45F4B" w:rsidRPr="00E45F4B" w:rsidRDefault="00E45F4B" w:rsidP="00E45F4B">
      <w:pPr>
        <w:bidi/>
        <w:jc w:val="both"/>
        <w:rPr>
          <w:rFonts w:cs="David" w:hint="cs"/>
          <w:rtl/>
        </w:rPr>
      </w:pPr>
    </w:p>
    <w:p w14:paraId="758134EB" w14:textId="77777777" w:rsidR="00E45F4B" w:rsidRPr="00E45F4B" w:rsidRDefault="00E45F4B" w:rsidP="00E45F4B">
      <w:pPr>
        <w:bidi/>
        <w:jc w:val="both"/>
        <w:rPr>
          <w:rFonts w:cs="David" w:hint="cs"/>
          <w:u w:val="single"/>
          <w:rtl/>
        </w:rPr>
      </w:pPr>
      <w:r w:rsidRPr="00E45F4B">
        <w:rPr>
          <w:rFonts w:cs="David" w:hint="cs"/>
          <w:u w:val="single"/>
          <w:rtl/>
        </w:rPr>
        <w:t>משה שרוני:</w:t>
      </w:r>
    </w:p>
    <w:p w14:paraId="78D8210A" w14:textId="77777777" w:rsidR="00E45F4B" w:rsidRPr="00E45F4B" w:rsidRDefault="00E45F4B" w:rsidP="00E45F4B">
      <w:pPr>
        <w:bidi/>
        <w:jc w:val="both"/>
        <w:rPr>
          <w:rFonts w:cs="David" w:hint="cs"/>
          <w:u w:val="single"/>
          <w:rtl/>
        </w:rPr>
      </w:pPr>
    </w:p>
    <w:p w14:paraId="16787EA3" w14:textId="77777777" w:rsidR="00E45F4B" w:rsidRPr="00E45F4B" w:rsidRDefault="00E45F4B" w:rsidP="00E45F4B">
      <w:pPr>
        <w:bidi/>
        <w:ind w:firstLine="720"/>
        <w:jc w:val="both"/>
        <w:rPr>
          <w:rFonts w:cs="David" w:hint="cs"/>
          <w:rtl/>
        </w:rPr>
      </w:pPr>
      <w:r w:rsidRPr="00E45F4B">
        <w:rPr>
          <w:rFonts w:cs="David" w:hint="cs"/>
          <w:rtl/>
        </w:rPr>
        <w:t xml:space="preserve">זה נקרא קניית קולות. </w:t>
      </w:r>
    </w:p>
    <w:p w14:paraId="279EEC63" w14:textId="77777777" w:rsidR="00E45F4B" w:rsidRPr="00E45F4B" w:rsidRDefault="00E45F4B" w:rsidP="00E45F4B">
      <w:pPr>
        <w:bidi/>
        <w:jc w:val="both"/>
        <w:rPr>
          <w:rFonts w:cs="David" w:hint="cs"/>
          <w:rtl/>
        </w:rPr>
      </w:pPr>
    </w:p>
    <w:p w14:paraId="16DF5C26" w14:textId="77777777" w:rsidR="00E45F4B" w:rsidRPr="00E45F4B" w:rsidRDefault="00E45F4B" w:rsidP="00E45F4B">
      <w:pPr>
        <w:bidi/>
        <w:jc w:val="both"/>
        <w:rPr>
          <w:rFonts w:cs="David" w:hint="cs"/>
          <w:u w:val="single"/>
          <w:rtl/>
        </w:rPr>
      </w:pPr>
      <w:r w:rsidRPr="00E45F4B">
        <w:rPr>
          <w:rFonts w:cs="David" w:hint="cs"/>
          <w:u w:val="single"/>
          <w:rtl/>
        </w:rPr>
        <w:t>רן כהן:</w:t>
      </w:r>
    </w:p>
    <w:p w14:paraId="11DECA8A" w14:textId="77777777" w:rsidR="00E45F4B" w:rsidRPr="00E45F4B" w:rsidRDefault="00E45F4B" w:rsidP="00E45F4B">
      <w:pPr>
        <w:bidi/>
        <w:jc w:val="both"/>
        <w:rPr>
          <w:rFonts w:cs="David" w:hint="cs"/>
          <w:rtl/>
        </w:rPr>
      </w:pPr>
    </w:p>
    <w:p w14:paraId="2B0CD478" w14:textId="77777777" w:rsidR="00E45F4B" w:rsidRPr="00E45F4B" w:rsidRDefault="00E45F4B" w:rsidP="00E45F4B">
      <w:pPr>
        <w:bidi/>
        <w:ind w:firstLine="720"/>
        <w:jc w:val="both"/>
        <w:rPr>
          <w:rFonts w:cs="David" w:hint="cs"/>
          <w:rtl/>
        </w:rPr>
      </w:pPr>
      <w:r w:rsidRPr="00E45F4B">
        <w:rPr>
          <w:rFonts w:cs="David" w:hint="cs"/>
          <w:rtl/>
        </w:rPr>
        <w:t xml:space="preserve">היום החוק לא סוגר את האפשרות הזאת. הוא סוגר לגבי מפלגות, לגבי ראשי מפלגות. בחוק מימון מפלגות יש מערכת פיקוח. אבל הוא לא סוגר את האפשרות שאדם יום אחד החליט לפזר מיליונים מטעמים של מצוקת העם, נדבנותו או טוב לבו,  ומשתמש בזה. </w:t>
      </w:r>
    </w:p>
    <w:p w14:paraId="263FCC3F" w14:textId="77777777" w:rsidR="00E45F4B" w:rsidRPr="00E45F4B" w:rsidRDefault="00E45F4B" w:rsidP="00E45F4B">
      <w:pPr>
        <w:bidi/>
        <w:jc w:val="both"/>
        <w:rPr>
          <w:rFonts w:cs="David" w:hint="cs"/>
          <w:rtl/>
        </w:rPr>
      </w:pPr>
    </w:p>
    <w:p w14:paraId="788B5FC1" w14:textId="77777777" w:rsidR="00E45F4B" w:rsidRPr="00E45F4B" w:rsidRDefault="00E45F4B" w:rsidP="00E45F4B">
      <w:pPr>
        <w:bidi/>
        <w:jc w:val="both"/>
        <w:rPr>
          <w:rFonts w:cs="David" w:hint="cs"/>
          <w:rtl/>
        </w:rPr>
      </w:pPr>
      <w:r w:rsidRPr="00E45F4B">
        <w:rPr>
          <w:rFonts w:cs="David" w:hint="cs"/>
          <w:u w:val="single"/>
          <w:rtl/>
        </w:rPr>
        <w:t>נסים זאב:</w:t>
      </w:r>
    </w:p>
    <w:p w14:paraId="15E56B46" w14:textId="77777777" w:rsidR="00E45F4B" w:rsidRPr="00E45F4B" w:rsidRDefault="00E45F4B" w:rsidP="00E45F4B">
      <w:pPr>
        <w:bidi/>
        <w:jc w:val="both"/>
        <w:rPr>
          <w:rFonts w:cs="David" w:hint="cs"/>
          <w:rtl/>
        </w:rPr>
      </w:pPr>
    </w:p>
    <w:p w14:paraId="1D510F29" w14:textId="77777777" w:rsidR="00E45F4B" w:rsidRPr="00E45F4B" w:rsidRDefault="00E45F4B" w:rsidP="00E45F4B">
      <w:pPr>
        <w:bidi/>
        <w:ind w:firstLine="720"/>
        <w:jc w:val="both"/>
        <w:rPr>
          <w:rFonts w:cs="David" w:hint="cs"/>
          <w:rtl/>
        </w:rPr>
      </w:pPr>
      <w:r w:rsidRPr="00E45F4B">
        <w:rPr>
          <w:rFonts w:cs="David" w:hint="cs"/>
          <w:rtl/>
        </w:rPr>
        <w:t>איך אתה מקשר את זה?</w:t>
      </w:r>
    </w:p>
    <w:p w14:paraId="49BF4A3F" w14:textId="77777777" w:rsidR="00E45F4B" w:rsidRPr="00E45F4B" w:rsidRDefault="00E45F4B" w:rsidP="00E45F4B">
      <w:pPr>
        <w:bidi/>
        <w:jc w:val="both"/>
        <w:rPr>
          <w:rFonts w:cs="David" w:hint="cs"/>
          <w:rtl/>
        </w:rPr>
      </w:pPr>
    </w:p>
    <w:p w14:paraId="4A902F20" w14:textId="77777777" w:rsidR="00E45F4B" w:rsidRPr="00E45F4B" w:rsidRDefault="00E45F4B" w:rsidP="00E45F4B">
      <w:pPr>
        <w:bidi/>
        <w:jc w:val="both"/>
        <w:rPr>
          <w:rFonts w:cs="David" w:hint="cs"/>
          <w:u w:val="single"/>
          <w:rtl/>
        </w:rPr>
      </w:pPr>
      <w:r w:rsidRPr="00E45F4B">
        <w:rPr>
          <w:rFonts w:cs="David" w:hint="cs"/>
          <w:u w:val="single"/>
          <w:rtl/>
        </w:rPr>
        <w:t>רן כהן:</w:t>
      </w:r>
    </w:p>
    <w:p w14:paraId="186CA91B" w14:textId="77777777" w:rsidR="00E45F4B" w:rsidRPr="00E45F4B" w:rsidRDefault="00E45F4B" w:rsidP="00E45F4B">
      <w:pPr>
        <w:bidi/>
        <w:jc w:val="both"/>
        <w:rPr>
          <w:rFonts w:cs="David" w:hint="cs"/>
          <w:rtl/>
        </w:rPr>
      </w:pPr>
    </w:p>
    <w:p w14:paraId="1BA0396B" w14:textId="77777777" w:rsidR="00E45F4B" w:rsidRPr="00E45F4B" w:rsidRDefault="00E45F4B" w:rsidP="00E45F4B">
      <w:pPr>
        <w:bidi/>
        <w:ind w:firstLine="720"/>
        <w:jc w:val="both"/>
        <w:rPr>
          <w:rFonts w:cs="David" w:hint="cs"/>
          <w:rtl/>
        </w:rPr>
      </w:pPr>
      <w:r w:rsidRPr="00E45F4B">
        <w:rPr>
          <w:rFonts w:cs="David" w:hint="cs"/>
          <w:rtl/>
        </w:rPr>
        <w:t xml:space="preserve">חבר הכנסת נסים, אתה חייב להבין שהפטור מחובת הנחה הוא לא דיון לגופו של החוק. </w:t>
      </w:r>
    </w:p>
    <w:p w14:paraId="6CC771B8" w14:textId="77777777" w:rsidR="00E45F4B" w:rsidRPr="00E45F4B" w:rsidRDefault="00E45F4B" w:rsidP="00E45F4B">
      <w:pPr>
        <w:bidi/>
        <w:jc w:val="both"/>
        <w:rPr>
          <w:rFonts w:cs="David" w:hint="cs"/>
          <w:rtl/>
        </w:rPr>
      </w:pPr>
    </w:p>
    <w:p w14:paraId="3A62945C" w14:textId="77777777" w:rsidR="00E45F4B" w:rsidRPr="00E45F4B" w:rsidRDefault="00E45F4B" w:rsidP="00E45F4B">
      <w:pPr>
        <w:bidi/>
        <w:jc w:val="both"/>
        <w:rPr>
          <w:rFonts w:cs="David" w:hint="cs"/>
          <w:rtl/>
        </w:rPr>
      </w:pPr>
      <w:r w:rsidRPr="00E45F4B">
        <w:rPr>
          <w:rFonts w:cs="David" w:hint="cs"/>
          <w:u w:val="single"/>
          <w:rtl/>
        </w:rPr>
        <w:t>גלעד ארדן:</w:t>
      </w:r>
    </w:p>
    <w:p w14:paraId="72E25247" w14:textId="77777777" w:rsidR="00E45F4B" w:rsidRPr="00E45F4B" w:rsidRDefault="00E45F4B" w:rsidP="00E45F4B">
      <w:pPr>
        <w:bidi/>
        <w:jc w:val="both"/>
        <w:rPr>
          <w:rFonts w:cs="David" w:hint="cs"/>
          <w:rtl/>
        </w:rPr>
      </w:pPr>
    </w:p>
    <w:p w14:paraId="6F7B6B38" w14:textId="77777777" w:rsidR="00E45F4B" w:rsidRPr="00E45F4B" w:rsidRDefault="00E45F4B" w:rsidP="00E45F4B">
      <w:pPr>
        <w:bidi/>
        <w:jc w:val="both"/>
        <w:rPr>
          <w:rFonts w:cs="David" w:hint="cs"/>
          <w:rtl/>
        </w:rPr>
      </w:pPr>
      <w:r w:rsidRPr="00E45F4B">
        <w:rPr>
          <w:rFonts w:cs="David" w:hint="cs"/>
          <w:rtl/>
        </w:rPr>
        <w:tab/>
        <w:t xml:space="preserve">אם פתאום יהיו בחירות, שנדע. </w:t>
      </w:r>
    </w:p>
    <w:p w14:paraId="6CCD463E" w14:textId="77777777" w:rsidR="00E45F4B" w:rsidRPr="00E45F4B" w:rsidRDefault="00E45F4B" w:rsidP="00E45F4B">
      <w:pPr>
        <w:bidi/>
        <w:jc w:val="both"/>
        <w:rPr>
          <w:rFonts w:cs="David" w:hint="cs"/>
          <w:rtl/>
        </w:rPr>
      </w:pPr>
    </w:p>
    <w:p w14:paraId="1A0C9EF4"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713AB5CD" w14:textId="77777777" w:rsidR="00E45F4B" w:rsidRPr="00E45F4B" w:rsidRDefault="00E45F4B" w:rsidP="00E45F4B">
      <w:pPr>
        <w:pStyle w:val="Heading5"/>
        <w:rPr>
          <w:rFonts w:hint="cs"/>
          <w:sz w:val="24"/>
          <w:rtl/>
        </w:rPr>
      </w:pPr>
    </w:p>
    <w:p w14:paraId="745D7E65" w14:textId="77777777" w:rsidR="00E45F4B" w:rsidRPr="00E45F4B" w:rsidRDefault="00E45F4B" w:rsidP="00E45F4B">
      <w:pPr>
        <w:bidi/>
        <w:jc w:val="both"/>
        <w:rPr>
          <w:rFonts w:cs="David" w:hint="cs"/>
          <w:rtl/>
        </w:rPr>
      </w:pPr>
      <w:r w:rsidRPr="00E45F4B">
        <w:rPr>
          <w:rFonts w:cs="David" w:hint="cs"/>
          <w:rtl/>
        </w:rPr>
        <w:tab/>
        <w:t>לא כל הקצוות סגורים בחוק הזה.</w:t>
      </w:r>
    </w:p>
    <w:p w14:paraId="41C6CB86" w14:textId="77777777" w:rsidR="00E45F4B" w:rsidRPr="00E45F4B" w:rsidRDefault="00E45F4B" w:rsidP="00E45F4B">
      <w:pPr>
        <w:bidi/>
        <w:jc w:val="both"/>
        <w:rPr>
          <w:rFonts w:cs="David" w:hint="cs"/>
          <w:rtl/>
        </w:rPr>
      </w:pPr>
    </w:p>
    <w:p w14:paraId="027A9DA3"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34FE3468" w14:textId="77777777" w:rsidR="00E45F4B" w:rsidRPr="00E45F4B" w:rsidRDefault="00E45F4B" w:rsidP="00E45F4B">
      <w:pPr>
        <w:bidi/>
        <w:jc w:val="both"/>
        <w:rPr>
          <w:rFonts w:cs="David" w:hint="cs"/>
          <w:rtl/>
        </w:rPr>
      </w:pPr>
    </w:p>
    <w:p w14:paraId="172D4A7C" w14:textId="77777777" w:rsidR="00E45F4B" w:rsidRPr="00E45F4B" w:rsidRDefault="00E45F4B" w:rsidP="00E45F4B">
      <w:pPr>
        <w:bidi/>
        <w:ind w:firstLine="720"/>
        <w:jc w:val="both"/>
        <w:rPr>
          <w:rFonts w:cs="David" w:hint="cs"/>
          <w:rtl/>
        </w:rPr>
      </w:pPr>
      <w:r w:rsidRPr="00E45F4B">
        <w:rPr>
          <w:rFonts w:cs="David" w:hint="cs"/>
          <w:rtl/>
        </w:rPr>
        <w:t>סליחה, חבר הכנסת רן כהן יסיים, אחרי כן חבר הכנסת פרוש.</w:t>
      </w:r>
    </w:p>
    <w:p w14:paraId="3F8F3337" w14:textId="77777777" w:rsidR="00E45F4B" w:rsidRPr="00E45F4B" w:rsidRDefault="00E45F4B" w:rsidP="00E45F4B">
      <w:pPr>
        <w:bidi/>
        <w:jc w:val="both"/>
        <w:rPr>
          <w:rFonts w:cs="David" w:hint="cs"/>
          <w:rtl/>
        </w:rPr>
      </w:pPr>
    </w:p>
    <w:p w14:paraId="73AC9959" w14:textId="77777777" w:rsidR="00E45F4B" w:rsidRPr="00E45F4B" w:rsidRDefault="00E45F4B" w:rsidP="00E45F4B">
      <w:pPr>
        <w:bidi/>
        <w:jc w:val="both"/>
        <w:rPr>
          <w:rFonts w:cs="David" w:hint="cs"/>
          <w:u w:val="single"/>
          <w:rtl/>
        </w:rPr>
      </w:pPr>
      <w:r w:rsidRPr="00E45F4B">
        <w:rPr>
          <w:rFonts w:cs="David" w:hint="cs"/>
          <w:u w:val="single"/>
          <w:rtl/>
        </w:rPr>
        <w:t>רן כהן:</w:t>
      </w:r>
    </w:p>
    <w:p w14:paraId="3F83D967" w14:textId="77777777" w:rsidR="00E45F4B" w:rsidRPr="00E45F4B" w:rsidRDefault="00E45F4B" w:rsidP="00E45F4B">
      <w:pPr>
        <w:bidi/>
        <w:jc w:val="both"/>
        <w:rPr>
          <w:rFonts w:cs="David" w:hint="cs"/>
          <w:rtl/>
        </w:rPr>
      </w:pPr>
    </w:p>
    <w:p w14:paraId="403817D0" w14:textId="77777777" w:rsidR="00E45F4B" w:rsidRPr="00E45F4B" w:rsidRDefault="00E45F4B" w:rsidP="00E45F4B">
      <w:pPr>
        <w:bidi/>
        <w:ind w:firstLine="720"/>
        <w:jc w:val="both"/>
        <w:rPr>
          <w:rFonts w:cs="David" w:hint="cs"/>
          <w:rtl/>
        </w:rPr>
      </w:pPr>
      <w:r w:rsidRPr="00E45F4B">
        <w:rPr>
          <w:rFonts w:cs="David" w:hint="cs"/>
          <w:rtl/>
        </w:rPr>
        <w:t xml:space="preserve">אני רוצה להסביר את הדבר העיקרי </w:t>
      </w:r>
      <w:r w:rsidRPr="00E45F4B">
        <w:rPr>
          <w:rFonts w:cs="David"/>
          <w:rtl/>
        </w:rPr>
        <w:t>–</w:t>
      </w:r>
      <w:r w:rsidRPr="00E45F4B">
        <w:rPr>
          <w:rFonts w:cs="David" w:hint="cs"/>
          <w:rtl/>
        </w:rPr>
        <w:t xml:space="preserve"> למה לתת פטור מחובת הנחה. זה הדבר העיקרי שדנים בו. </w:t>
      </w:r>
    </w:p>
    <w:p w14:paraId="42F666C5" w14:textId="77777777" w:rsidR="00E45F4B" w:rsidRPr="00E45F4B" w:rsidRDefault="00E45F4B" w:rsidP="00E45F4B">
      <w:pPr>
        <w:bidi/>
        <w:jc w:val="both"/>
        <w:rPr>
          <w:rFonts w:cs="David" w:hint="cs"/>
          <w:rtl/>
        </w:rPr>
      </w:pPr>
    </w:p>
    <w:p w14:paraId="01D1761A" w14:textId="77777777" w:rsidR="00E45F4B" w:rsidRPr="00E45F4B" w:rsidRDefault="00E45F4B" w:rsidP="00E45F4B">
      <w:pPr>
        <w:pStyle w:val="Heading5"/>
        <w:rPr>
          <w:rFonts w:hint="cs"/>
          <w:rtl/>
        </w:rPr>
      </w:pPr>
      <w:r w:rsidRPr="00E45F4B">
        <w:rPr>
          <w:rFonts w:hint="cs"/>
          <w:u w:val="single"/>
          <w:rtl/>
        </w:rPr>
        <w:t>אביגדור יצחקי:</w:t>
      </w:r>
    </w:p>
    <w:p w14:paraId="5BAC7173" w14:textId="77777777" w:rsidR="00E45F4B" w:rsidRPr="00E45F4B" w:rsidRDefault="00E45F4B" w:rsidP="00E45F4B">
      <w:pPr>
        <w:pStyle w:val="Heading5"/>
        <w:rPr>
          <w:rFonts w:hint="cs"/>
          <w:rtl/>
        </w:rPr>
      </w:pPr>
    </w:p>
    <w:p w14:paraId="018936DA" w14:textId="77777777" w:rsidR="00E45F4B" w:rsidRPr="00E45F4B" w:rsidRDefault="00E45F4B" w:rsidP="00E45F4B">
      <w:pPr>
        <w:bidi/>
        <w:ind w:firstLine="720"/>
        <w:jc w:val="both"/>
        <w:rPr>
          <w:rFonts w:cs="David" w:hint="cs"/>
          <w:rtl/>
        </w:rPr>
      </w:pPr>
      <w:r w:rsidRPr="00E45F4B">
        <w:rPr>
          <w:rFonts w:cs="David" w:hint="cs"/>
          <w:rtl/>
        </w:rPr>
        <w:t xml:space="preserve">זה רק במקרה של פריימריס, לא במקרה של בחירות. </w:t>
      </w:r>
    </w:p>
    <w:p w14:paraId="080A0D29" w14:textId="77777777" w:rsidR="00E45F4B" w:rsidRPr="00E45F4B" w:rsidRDefault="00E45F4B" w:rsidP="00E45F4B">
      <w:pPr>
        <w:bidi/>
        <w:jc w:val="both"/>
        <w:rPr>
          <w:rFonts w:cs="David" w:hint="cs"/>
          <w:rtl/>
        </w:rPr>
      </w:pPr>
      <w:r w:rsidRPr="00E45F4B">
        <w:rPr>
          <w:rFonts w:cs="David"/>
          <w:rtl/>
        </w:rPr>
        <w:br w:type="page"/>
      </w:r>
    </w:p>
    <w:p w14:paraId="04A787B6" w14:textId="77777777" w:rsidR="00E45F4B" w:rsidRPr="00E45F4B" w:rsidRDefault="00E45F4B" w:rsidP="00E45F4B">
      <w:pPr>
        <w:bidi/>
        <w:jc w:val="both"/>
        <w:rPr>
          <w:rFonts w:cs="David" w:hint="cs"/>
          <w:u w:val="single"/>
          <w:rtl/>
        </w:rPr>
      </w:pPr>
      <w:r w:rsidRPr="00E45F4B">
        <w:rPr>
          <w:rFonts w:cs="David" w:hint="cs"/>
          <w:u w:val="single"/>
          <w:rtl/>
        </w:rPr>
        <w:t>רן כהן:</w:t>
      </w:r>
    </w:p>
    <w:p w14:paraId="2A0DF75F" w14:textId="77777777" w:rsidR="00E45F4B" w:rsidRPr="00E45F4B" w:rsidRDefault="00E45F4B" w:rsidP="00E45F4B">
      <w:pPr>
        <w:bidi/>
        <w:jc w:val="both"/>
        <w:rPr>
          <w:rFonts w:cs="David" w:hint="cs"/>
          <w:rtl/>
        </w:rPr>
      </w:pPr>
    </w:p>
    <w:p w14:paraId="74D7B3B7" w14:textId="77777777" w:rsidR="00E45F4B" w:rsidRPr="00E45F4B" w:rsidRDefault="00E45F4B" w:rsidP="00E45F4B">
      <w:pPr>
        <w:bidi/>
        <w:jc w:val="both"/>
        <w:rPr>
          <w:rFonts w:cs="David" w:hint="cs"/>
          <w:rtl/>
        </w:rPr>
      </w:pPr>
      <w:r w:rsidRPr="00E45F4B">
        <w:rPr>
          <w:rFonts w:cs="David" w:hint="cs"/>
          <w:rtl/>
        </w:rPr>
        <w:tab/>
        <w:t xml:space="preserve">אם תיתנו לו פטור מחובת הנחה, הנושא יידון במליאה לשבט או לחסד, כל אחד יוכל להצביע. </w:t>
      </w:r>
    </w:p>
    <w:p w14:paraId="12165E85" w14:textId="77777777" w:rsidR="00E45F4B" w:rsidRPr="00E45F4B" w:rsidRDefault="00E45F4B" w:rsidP="00E45F4B">
      <w:pPr>
        <w:bidi/>
        <w:jc w:val="both"/>
        <w:rPr>
          <w:rFonts w:cs="David" w:hint="cs"/>
          <w:rtl/>
        </w:rPr>
      </w:pPr>
    </w:p>
    <w:p w14:paraId="7F34C6E4" w14:textId="77777777" w:rsidR="00E45F4B" w:rsidRPr="00E45F4B" w:rsidRDefault="00E45F4B" w:rsidP="00E45F4B">
      <w:pPr>
        <w:bidi/>
        <w:jc w:val="both"/>
        <w:rPr>
          <w:rFonts w:cs="David" w:hint="cs"/>
          <w:rtl/>
        </w:rPr>
      </w:pPr>
      <w:r w:rsidRPr="00E45F4B">
        <w:rPr>
          <w:rFonts w:cs="David" w:hint="cs"/>
          <w:u w:val="single"/>
          <w:rtl/>
        </w:rPr>
        <w:t>נסים זאב:</w:t>
      </w:r>
    </w:p>
    <w:p w14:paraId="26BF09F9" w14:textId="77777777" w:rsidR="00E45F4B" w:rsidRPr="00E45F4B" w:rsidRDefault="00E45F4B" w:rsidP="00E45F4B">
      <w:pPr>
        <w:bidi/>
        <w:jc w:val="both"/>
        <w:rPr>
          <w:rFonts w:cs="David" w:hint="cs"/>
          <w:rtl/>
        </w:rPr>
      </w:pPr>
    </w:p>
    <w:p w14:paraId="09EE53BA" w14:textId="77777777" w:rsidR="00E45F4B" w:rsidRPr="00E45F4B" w:rsidRDefault="00E45F4B" w:rsidP="00E45F4B">
      <w:pPr>
        <w:bidi/>
        <w:ind w:firstLine="720"/>
        <w:jc w:val="both"/>
        <w:rPr>
          <w:rFonts w:cs="David" w:hint="cs"/>
          <w:rtl/>
        </w:rPr>
      </w:pPr>
      <w:r w:rsidRPr="00E45F4B">
        <w:rPr>
          <w:rFonts w:cs="David" w:hint="cs"/>
          <w:rtl/>
        </w:rPr>
        <w:t>אבל למה זה דחוף?</w:t>
      </w:r>
    </w:p>
    <w:p w14:paraId="170EB7E0" w14:textId="77777777" w:rsidR="00E45F4B" w:rsidRPr="00E45F4B" w:rsidRDefault="00E45F4B" w:rsidP="00E45F4B">
      <w:pPr>
        <w:bidi/>
        <w:jc w:val="both"/>
        <w:rPr>
          <w:rFonts w:cs="David" w:hint="cs"/>
          <w:rtl/>
        </w:rPr>
      </w:pPr>
    </w:p>
    <w:p w14:paraId="2AB0D3C9" w14:textId="77777777" w:rsidR="00E45F4B" w:rsidRPr="00E45F4B" w:rsidRDefault="00E45F4B" w:rsidP="00E45F4B">
      <w:pPr>
        <w:bidi/>
        <w:jc w:val="both"/>
        <w:rPr>
          <w:rFonts w:cs="David" w:hint="cs"/>
          <w:u w:val="single"/>
          <w:rtl/>
        </w:rPr>
      </w:pPr>
      <w:r w:rsidRPr="00E45F4B">
        <w:rPr>
          <w:rFonts w:cs="David" w:hint="cs"/>
          <w:u w:val="single"/>
          <w:rtl/>
        </w:rPr>
        <w:t>רן כהן:</w:t>
      </w:r>
    </w:p>
    <w:p w14:paraId="5CB97D77" w14:textId="77777777" w:rsidR="00E45F4B" w:rsidRPr="00E45F4B" w:rsidRDefault="00E45F4B" w:rsidP="00E45F4B">
      <w:pPr>
        <w:bidi/>
        <w:jc w:val="both"/>
        <w:rPr>
          <w:rFonts w:cs="David" w:hint="cs"/>
          <w:rtl/>
        </w:rPr>
      </w:pPr>
    </w:p>
    <w:p w14:paraId="530F27F4" w14:textId="77777777" w:rsidR="00E45F4B" w:rsidRPr="00E45F4B" w:rsidRDefault="00E45F4B" w:rsidP="00E45F4B">
      <w:pPr>
        <w:bidi/>
        <w:ind w:firstLine="720"/>
        <w:jc w:val="both"/>
        <w:rPr>
          <w:rFonts w:cs="David" w:hint="cs"/>
          <w:rtl/>
        </w:rPr>
      </w:pPr>
      <w:r w:rsidRPr="00E45F4B">
        <w:rPr>
          <w:rFonts w:cs="David" w:hint="cs"/>
          <w:rtl/>
        </w:rPr>
        <w:t xml:space="preserve">הדחיפות היא מסיבה אחת: כדי שלא לשים מכשול בפני עיוור. מאחר שהתופעות קיימות בחברה הישראלית, לדעתי חיוני שהכנסת תאמר דברה בהקדם האפשרי, כדי לא להטעות איש בעתיד </w:t>
      </w:r>
      <w:r w:rsidRPr="00E45F4B">
        <w:rPr>
          <w:rFonts w:cs="David"/>
          <w:rtl/>
        </w:rPr>
        <w:t>–</w:t>
      </w:r>
      <w:r w:rsidRPr="00E45F4B">
        <w:rPr>
          <w:rFonts w:cs="David" w:hint="cs"/>
          <w:rtl/>
        </w:rPr>
        <w:t xml:space="preserve"> אם הוא התכוון או לא התכוון. לכן נדמה לי שהדחיפות מתבקשת במצב הזה.</w:t>
      </w:r>
    </w:p>
    <w:p w14:paraId="077CA0CC" w14:textId="77777777" w:rsidR="00E45F4B" w:rsidRPr="00E45F4B" w:rsidRDefault="00E45F4B" w:rsidP="00E45F4B">
      <w:pPr>
        <w:bidi/>
        <w:jc w:val="both"/>
        <w:rPr>
          <w:rFonts w:cs="David" w:hint="cs"/>
          <w:rtl/>
        </w:rPr>
      </w:pPr>
    </w:p>
    <w:p w14:paraId="53316DD4" w14:textId="77777777" w:rsidR="00E45F4B" w:rsidRPr="00E45F4B" w:rsidRDefault="00E45F4B" w:rsidP="00E45F4B">
      <w:pPr>
        <w:bidi/>
        <w:jc w:val="both"/>
        <w:rPr>
          <w:rFonts w:cs="David" w:hint="cs"/>
          <w:rtl/>
        </w:rPr>
      </w:pPr>
      <w:r w:rsidRPr="00E45F4B">
        <w:rPr>
          <w:rFonts w:cs="David" w:hint="cs"/>
          <w:u w:val="single"/>
          <w:rtl/>
        </w:rPr>
        <w:t>גלעד ארדן:</w:t>
      </w:r>
    </w:p>
    <w:p w14:paraId="2A4F2EF1" w14:textId="77777777" w:rsidR="00E45F4B" w:rsidRPr="00E45F4B" w:rsidRDefault="00E45F4B" w:rsidP="00E45F4B">
      <w:pPr>
        <w:bidi/>
        <w:jc w:val="both"/>
        <w:rPr>
          <w:rFonts w:cs="David" w:hint="cs"/>
          <w:rtl/>
        </w:rPr>
      </w:pPr>
    </w:p>
    <w:p w14:paraId="3AC88D9F" w14:textId="77777777" w:rsidR="00E45F4B" w:rsidRPr="00E45F4B" w:rsidRDefault="00E45F4B" w:rsidP="00E45F4B">
      <w:pPr>
        <w:bidi/>
        <w:jc w:val="both"/>
        <w:rPr>
          <w:rFonts w:cs="David" w:hint="cs"/>
          <w:rtl/>
        </w:rPr>
      </w:pPr>
      <w:r w:rsidRPr="00E45F4B">
        <w:rPr>
          <w:rFonts w:cs="David" w:hint="cs"/>
          <w:rtl/>
        </w:rPr>
        <w:tab/>
        <w:t xml:space="preserve">כל הצעת החוק נועדה לתקן מצב עכשווי שיש בחברה הישראלית. </w:t>
      </w:r>
    </w:p>
    <w:p w14:paraId="3AEDDDD6" w14:textId="77777777" w:rsidR="00E45F4B" w:rsidRPr="00E45F4B" w:rsidRDefault="00E45F4B" w:rsidP="00E45F4B">
      <w:pPr>
        <w:bidi/>
        <w:jc w:val="both"/>
        <w:rPr>
          <w:rFonts w:cs="David" w:hint="cs"/>
          <w:u w:val="single"/>
          <w:rtl/>
        </w:rPr>
      </w:pPr>
    </w:p>
    <w:p w14:paraId="526422BF" w14:textId="77777777" w:rsidR="00E45F4B" w:rsidRPr="00E45F4B" w:rsidRDefault="00E45F4B" w:rsidP="00E45F4B">
      <w:pPr>
        <w:bidi/>
        <w:jc w:val="both"/>
        <w:rPr>
          <w:rFonts w:cs="David" w:hint="cs"/>
          <w:rtl/>
        </w:rPr>
      </w:pPr>
      <w:r w:rsidRPr="00E45F4B">
        <w:rPr>
          <w:rFonts w:cs="David" w:hint="cs"/>
          <w:u w:val="single"/>
          <w:rtl/>
        </w:rPr>
        <w:t>זהבה גלאון:</w:t>
      </w:r>
    </w:p>
    <w:p w14:paraId="6695E894" w14:textId="77777777" w:rsidR="00E45F4B" w:rsidRPr="00E45F4B" w:rsidRDefault="00E45F4B" w:rsidP="00E45F4B">
      <w:pPr>
        <w:bidi/>
        <w:jc w:val="both"/>
        <w:rPr>
          <w:rFonts w:cs="David" w:hint="cs"/>
          <w:rtl/>
        </w:rPr>
      </w:pPr>
      <w:r w:rsidRPr="00E45F4B">
        <w:rPr>
          <w:rFonts w:cs="David" w:hint="cs"/>
          <w:rtl/>
        </w:rPr>
        <w:tab/>
      </w:r>
    </w:p>
    <w:p w14:paraId="200864E3" w14:textId="77777777" w:rsidR="00E45F4B" w:rsidRPr="00E45F4B" w:rsidRDefault="00E45F4B" w:rsidP="00E45F4B">
      <w:pPr>
        <w:bidi/>
        <w:ind w:firstLine="720"/>
        <w:jc w:val="both"/>
        <w:rPr>
          <w:rFonts w:cs="David" w:hint="cs"/>
          <w:rtl/>
        </w:rPr>
      </w:pPr>
      <w:r w:rsidRPr="00E45F4B">
        <w:rPr>
          <w:rFonts w:cs="David" w:hint="cs"/>
          <w:rtl/>
        </w:rPr>
        <w:t xml:space="preserve">כל יומיים אתה מגיש פטור מחובת הנחה. </w:t>
      </w:r>
    </w:p>
    <w:p w14:paraId="7D131A40" w14:textId="77777777" w:rsidR="00E45F4B" w:rsidRPr="00E45F4B" w:rsidRDefault="00E45F4B" w:rsidP="00E45F4B">
      <w:pPr>
        <w:bidi/>
        <w:jc w:val="both"/>
        <w:rPr>
          <w:rFonts w:cs="David" w:hint="cs"/>
          <w:rtl/>
        </w:rPr>
      </w:pPr>
    </w:p>
    <w:p w14:paraId="60E2F585" w14:textId="77777777" w:rsidR="00E45F4B" w:rsidRPr="00E45F4B" w:rsidRDefault="00E45F4B" w:rsidP="00E45F4B">
      <w:pPr>
        <w:bidi/>
        <w:jc w:val="both"/>
        <w:rPr>
          <w:rFonts w:cs="David" w:hint="cs"/>
          <w:u w:val="single"/>
          <w:rtl/>
        </w:rPr>
      </w:pPr>
      <w:r w:rsidRPr="00E45F4B">
        <w:rPr>
          <w:rFonts w:cs="David" w:hint="cs"/>
          <w:u w:val="single"/>
          <w:rtl/>
        </w:rPr>
        <w:t>היו"ר רוחמה אברהם:</w:t>
      </w:r>
    </w:p>
    <w:p w14:paraId="7DF1DB49" w14:textId="77777777" w:rsidR="00E45F4B" w:rsidRPr="00E45F4B" w:rsidRDefault="00E45F4B" w:rsidP="00E45F4B">
      <w:pPr>
        <w:bidi/>
        <w:jc w:val="both"/>
        <w:rPr>
          <w:rFonts w:cs="David" w:hint="cs"/>
          <w:rtl/>
        </w:rPr>
      </w:pPr>
    </w:p>
    <w:p w14:paraId="427675E8" w14:textId="77777777" w:rsidR="00E45F4B" w:rsidRPr="00E45F4B" w:rsidRDefault="00E45F4B" w:rsidP="00E45F4B">
      <w:pPr>
        <w:bidi/>
        <w:jc w:val="both"/>
        <w:rPr>
          <w:rFonts w:cs="David" w:hint="cs"/>
          <w:rtl/>
        </w:rPr>
      </w:pPr>
      <w:r w:rsidRPr="00E45F4B">
        <w:rPr>
          <w:rFonts w:cs="David" w:hint="cs"/>
          <w:rtl/>
        </w:rPr>
        <w:tab/>
        <w:t xml:space="preserve">לא, חבר הכנסת ארדן. </w:t>
      </w:r>
    </w:p>
    <w:p w14:paraId="55961ED2" w14:textId="77777777" w:rsidR="00E45F4B" w:rsidRPr="00E45F4B" w:rsidRDefault="00E45F4B" w:rsidP="00E45F4B">
      <w:pPr>
        <w:bidi/>
        <w:jc w:val="both"/>
        <w:rPr>
          <w:rFonts w:cs="David" w:hint="cs"/>
          <w:rtl/>
        </w:rPr>
      </w:pPr>
    </w:p>
    <w:p w14:paraId="7B293A73" w14:textId="77777777" w:rsidR="00E45F4B" w:rsidRPr="00E45F4B" w:rsidRDefault="00E45F4B" w:rsidP="00E45F4B">
      <w:pPr>
        <w:bidi/>
        <w:jc w:val="both"/>
        <w:rPr>
          <w:rFonts w:cs="David" w:hint="cs"/>
          <w:u w:val="single"/>
          <w:rtl/>
        </w:rPr>
      </w:pPr>
      <w:r w:rsidRPr="00E45F4B">
        <w:rPr>
          <w:rFonts w:cs="David" w:hint="cs"/>
          <w:u w:val="single"/>
          <w:rtl/>
        </w:rPr>
        <w:t>רן כהן:</w:t>
      </w:r>
    </w:p>
    <w:p w14:paraId="77B437A6" w14:textId="77777777" w:rsidR="00E45F4B" w:rsidRPr="00E45F4B" w:rsidRDefault="00E45F4B" w:rsidP="00E45F4B">
      <w:pPr>
        <w:bidi/>
        <w:jc w:val="both"/>
        <w:rPr>
          <w:rFonts w:cs="David" w:hint="cs"/>
          <w:rtl/>
        </w:rPr>
      </w:pPr>
    </w:p>
    <w:p w14:paraId="57C7CE78" w14:textId="77777777" w:rsidR="00E45F4B" w:rsidRPr="00E45F4B" w:rsidRDefault="00E45F4B" w:rsidP="00E45F4B">
      <w:pPr>
        <w:bidi/>
        <w:jc w:val="both"/>
        <w:rPr>
          <w:rFonts w:cs="David" w:hint="cs"/>
          <w:u w:val="single"/>
          <w:rtl/>
        </w:rPr>
      </w:pPr>
      <w:r w:rsidRPr="00E45F4B">
        <w:rPr>
          <w:rFonts w:cs="David" w:hint="cs"/>
          <w:rtl/>
        </w:rPr>
        <w:tab/>
        <w:t xml:space="preserve">כל הצעות החוק הולכות בדרך כל בשר. תמכתי בהצעה שלך, אף-על-פי שאין בה מי יודע מה דחיפות. מחזור זה לא דבר שמחייב הקדמה של שלושה שבועות. אני מאוד בעד. </w:t>
      </w:r>
    </w:p>
    <w:p w14:paraId="2748B27A" w14:textId="77777777" w:rsidR="00E45F4B" w:rsidRPr="00E45F4B" w:rsidRDefault="00E45F4B" w:rsidP="00E45F4B">
      <w:pPr>
        <w:bidi/>
        <w:jc w:val="both"/>
        <w:rPr>
          <w:rFonts w:cs="David" w:hint="cs"/>
          <w:u w:val="single"/>
          <w:rtl/>
        </w:rPr>
      </w:pPr>
    </w:p>
    <w:p w14:paraId="2AF3C6D7" w14:textId="77777777" w:rsidR="00E45F4B" w:rsidRPr="00E45F4B" w:rsidRDefault="00E45F4B" w:rsidP="00E45F4B">
      <w:pPr>
        <w:bidi/>
        <w:jc w:val="both"/>
        <w:rPr>
          <w:rFonts w:cs="David" w:hint="cs"/>
          <w:rtl/>
        </w:rPr>
      </w:pPr>
      <w:r w:rsidRPr="00E45F4B">
        <w:rPr>
          <w:rFonts w:cs="David" w:hint="cs"/>
          <w:u w:val="single"/>
          <w:rtl/>
        </w:rPr>
        <w:t>גלעד ארדן:</w:t>
      </w:r>
    </w:p>
    <w:p w14:paraId="651FFBBF" w14:textId="77777777" w:rsidR="00E45F4B" w:rsidRPr="00E45F4B" w:rsidRDefault="00E45F4B" w:rsidP="00E45F4B">
      <w:pPr>
        <w:bidi/>
        <w:jc w:val="both"/>
        <w:rPr>
          <w:rFonts w:cs="David" w:hint="cs"/>
          <w:rtl/>
        </w:rPr>
      </w:pPr>
    </w:p>
    <w:p w14:paraId="1709BFD5" w14:textId="77777777" w:rsidR="00E45F4B" w:rsidRPr="00E45F4B" w:rsidRDefault="00E45F4B" w:rsidP="00E45F4B">
      <w:pPr>
        <w:bidi/>
        <w:jc w:val="both"/>
        <w:rPr>
          <w:rFonts w:cs="David" w:hint="cs"/>
          <w:rtl/>
        </w:rPr>
      </w:pPr>
      <w:r w:rsidRPr="00E45F4B">
        <w:rPr>
          <w:rFonts w:cs="David" w:hint="cs"/>
          <w:rtl/>
        </w:rPr>
        <w:tab/>
        <w:t xml:space="preserve">זה טיעון שאני יכול להשתכנע ממנו. </w:t>
      </w:r>
    </w:p>
    <w:p w14:paraId="6C110201" w14:textId="77777777" w:rsidR="00E45F4B" w:rsidRPr="00E45F4B" w:rsidRDefault="00E45F4B" w:rsidP="00E45F4B">
      <w:pPr>
        <w:bidi/>
        <w:jc w:val="both"/>
        <w:rPr>
          <w:rFonts w:cs="David" w:hint="cs"/>
          <w:rtl/>
        </w:rPr>
      </w:pPr>
    </w:p>
    <w:p w14:paraId="6386BFF8" w14:textId="77777777" w:rsidR="00E45F4B" w:rsidRPr="00E45F4B" w:rsidRDefault="00E45F4B" w:rsidP="00E45F4B">
      <w:pPr>
        <w:bidi/>
        <w:jc w:val="both"/>
        <w:rPr>
          <w:rFonts w:cs="David" w:hint="cs"/>
          <w:u w:val="single"/>
          <w:rtl/>
        </w:rPr>
      </w:pPr>
      <w:r w:rsidRPr="00E45F4B">
        <w:rPr>
          <w:rFonts w:cs="David" w:hint="cs"/>
          <w:u w:val="single"/>
          <w:rtl/>
        </w:rPr>
        <w:t>היו"ר רוחמה אברהם:</w:t>
      </w:r>
    </w:p>
    <w:p w14:paraId="437F849B" w14:textId="77777777" w:rsidR="00E45F4B" w:rsidRPr="00E45F4B" w:rsidRDefault="00E45F4B" w:rsidP="00E45F4B">
      <w:pPr>
        <w:bidi/>
        <w:jc w:val="both"/>
        <w:rPr>
          <w:rFonts w:cs="David" w:hint="cs"/>
          <w:rtl/>
        </w:rPr>
      </w:pPr>
    </w:p>
    <w:p w14:paraId="0E0EFD49" w14:textId="77777777" w:rsidR="00E45F4B" w:rsidRPr="00E45F4B" w:rsidRDefault="00E45F4B" w:rsidP="00E45F4B">
      <w:pPr>
        <w:bidi/>
        <w:jc w:val="both"/>
        <w:rPr>
          <w:rFonts w:cs="David" w:hint="cs"/>
          <w:rtl/>
        </w:rPr>
      </w:pPr>
      <w:r w:rsidRPr="00E45F4B">
        <w:rPr>
          <w:rFonts w:cs="David" w:hint="cs"/>
          <w:rtl/>
        </w:rPr>
        <w:tab/>
        <w:t>חבר הכנסת גלעד ארדן. מה קורה פה?</w:t>
      </w:r>
    </w:p>
    <w:p w14:paraId="70179E3A" w14:textId="77777777" w:rsidR="00E45F4B" w:rsidRPr="00E45F4B" w:rsidRDefault="00E45F4B" w:rsidP="00E45F4B">
      <w:pPr>
        <w:bidi/>
        <w:jc w:val="both"/>
        <w:rPr>
          <w:rFonts w:cs="David" w:hint="cs"/>
          <w:rtl/>
        </w:rPr>
      </w:pPr>
    </w:p>
    <w:p w14:paraId="551E0690" w14:textId="77777777" w:rsidR="00E45F4B" w:rsidRPr="00E45F4B" w:rsidRDefault="00E45F4B" w:rsidP="00E45F4B">
      <w:pPr>
        <w:bidi/>
        <w:jc w:val="both"/>
        <w:rPr>
          <w:rFonts w:cs="David" w:hint="cs"/>
          <w:u w:val="single"/>
          <w:rtl/>
        </w:rPr>
      </w:pPr>
      <w:r w:rsidRPr="00E45F4B">
        <w:rPr>
          <w:rFonts w:cs="David" w:hint="cs"/>
          <w:u w:val="single"/>
          <w:rtl/>
        </w:rPr>
        <w:t>רן כהן:</w:t>
      </w:r>
    </w:p>
    <w:p w14:paraId="7BEEA6F0" w14:textId="77777777" w:rsidR="00E45F4B" w:rsidRPr="00E45F4B" w:rsidRDefault="00E45F4B" w:rsidP="00E45F4B">
      <w:pPr>
        <w:bidi/>
        <w:jc w:val="both"/>
        <w:rPr>
          <w:rFonts w:cs="David" w:hint="cs"/>
          <w:rtl/>
        </w:rPr>
      </w:pPr>
    </w:p>
    <w:p w14:paraId="0D874338" w14:textId="77777777" w:rsidR="00E45F4B" w:rsidRPr="00E45F4B" w:rsidRDefault="00E45F4B" w:rsidP="00E45F4B">
      <w:pPr>
        <w:bidi/>
        <w:jc w:val="both"/>
        <w:rPr>
          <w:rFonts w:cs="David" w:hint="cs"/>
          <w:rtl/>
        </w:rPr>
      </w:pPr>
      <w:r w:rsidRPr="00E45F4B">
        <w:rPr>
          <w:rFonts w:cs="David" w:hint="cs"/>
          <w:rtl/>
        </w:rPr>
        <w:tab/>
        <w:t>היושבת-ראש שאלה אותי מה הנימוק שלי, וזה הנימוק: למנוע מלשים מכשול בפני עיוור.</w:t>
      </w:r>
    </w:p>
    <w:p w14:paraId="192A82E7" w14:textId="77777777" w:rsidR="00E45F4B" w:rsidRPr="00E45F4B" w:rsidRDefault="00E45F4B" w:rsidP="00E45F4B">
      <w:pPr>
        <w:bidi/>
        <w:jc w:val="both"/>
        <w:rPr>
          <w:rFonts w:cs="David" w:hint="cs"/>
          <w:rtl/>
        </w:rPr>
      </w:pPr>
    </w:p>
    <w:p w14:paraId="0EEC9D4E" w14:textId="77777777" w:rsidR="00E45F4B" w:rsidRPr="00E45F4B" w:rsidRDefault="00E45F4B" w:rsidP="00E45F4B">
      <w:pPr>
        <w:bidi/>
        <w:jc w:val="both"/>
        <w:rPr>
          <w:rFonts w:cs="David" w:hint="cs"/>
          <w:u w:val="single"/>
          <w:rtl/>
        </w:rPr>
      </w:pPr>
      <w:r w:rsidRPr="00E45F4B">
        <w:rPr>
          <w:rFonts w:cs="David" w:hint="cs"/>
          <w:u w:val="single"/>
          <w:rtl/>
        </w:rPr>
        <w:t>מאיר פרוש:</w:t>
      </w:r>
    </w:p>
    <w:p w14:paraId="265B7475" w14:textId="77777777" w:rsidR="00E45F4B" w:rsidRPr="00E45F4B" w:rsidRDefault="00E45F4B" w:rsidP="00E45F4B">
      <w:pPr>
        <w:bidi/>
        <w:jc w:val="both"/>
        <w:rPr>
          <w:rFonts w:cs="David" w:hint="cs"/>
          <w:u w:val="single"/>
        </w:rPr>
      </w:pPr>
    </w:p>
    <w:p w14:paraId="1D8F6C0C" w14:textId="77777777" w:rsidR="00E45F4B" w:rsidRPr="00E45F4B" w:rsidRDefault="00E45F4B" w:rsidP="00E45F4B">
      <w:pPr>
        <w:bidi/>
        <w:jc w:val="both"/>
        <w:rPr>
          <w:rFonts w:cs="David" w:hint="cs"/>
          <w:rtl/>
        </w:rPr>
      </w:pPr>
      <w:r w:rsidRPr="00E45F4B">
        <w:rPr>
          <w:rFonts w:cs="David" w:hint="cs"/>
          <w:rtl/>
        </w:rPr>
        <w:tab/>
        <w:t xml:space="preserve">חבר הכנסת רן כהן, כולנו יודעים שלנגד חברי הכנסת לא עומדת רק שאלת הדחיפות, אם חבר הכנסת לא אוהב את החוק, הוא מנסה למנוע זאת בדרך כזאת. </w:t>
      </w:r>
    </w:p>
    <w:p w14:paraId="2230BD09" w14:textId="77777777" w:rsidR="00E45F4B" w:rsidRPr="00E45F4B" w:rsidRDefault="00E45F4B" w:rsidP="00E45F4B">
      <w:pPr>
        <w:bidi/>
        <w:jc w:val="both"/>
        <w:rPr>
          <w:rFonts w:cs="David" w:hint="cs"/>
          <w:rtl/>
        </w:rPr>
      </w:pPr>
    </w:p>
    <w:p w14:paraId="42D0D058" w14:textId="77777777" w:rsidR="00E45F4B" w:rsidRPr="00E45F4B" w:rsidRDefault="00E45F4B" w:rsidP="00E45F4B">
      <w:pPr>
        <w:bidi/>
        <w:jc w:val="both"/>
        <w:rPr>
          <w:rFonts w:cs="David" w:hint="cs"/>
          <w:rtl/>
        </w:rPr>
      </w:pPr>
      <w:r w:rsidRPr="00E45F4B">
        <w:rPr>
          <w:rFonts w:cs="David" w:hint="cs"/>
          <w:u w:val="single"/>
          <w:rtl/>
        </w:rPr>
        <w:t>גלעד ארדן:</w:t>
      </w:r>
    </w:p>
    <w:p w14:paraId="5FD5A425" w14:textId="77777777" w:rsidR="00E45F4B" w:rsidRPr="00E45F4B" w:rsidRDefault="00E45F4B" w:rsidP="00E45F4B">
      <w:pPr>
        <w:bidi/>
        <w:jc w:val="both"/>
        <w:rPr>
          <w:rFonts w:cs="David" w:hint="cs"/>
          <w:rtl/>
        </w:rPr>
      </w:pPr>
    </w:p>
    <w:p w14:paraId="22071A07" w14:textId="77777777" w:rsidR="00E45F4B" w:rsidRPr="00E45F4B" w:rsidRDefault="00E45F4B" w:rsidP="00E45F4B">
      <w:pPr>
        <w:bidi/>
        <w:jc w:val="both"/>
        <w:rPr>
          <w:rFonts w:cs="David" w:hint="cs"/>
          <w:rtl/>
        </w:rPr>
      </w:pPr>
      <w:r w:rsidRPr="00E45F4B">
        <w:rPr>
          <w:rFonts w:cs="David" w:hint="cs"/>
          <w:rtl/>
        </w:rPr>
        <w:tab/>
        <w:t xml:space="preserve">רק אני עושה דברים כאלה. זהבה בחיים לא. </w:t>
      </w:r>
    </w:p>
    <w:p w14:paraId="057E3851" w14:textId="77777777" w:rsidR="00E45F4B" w:rsidRPr="00E45F4B" w:rsidRDefault="00E45F4B" w:rsidP="00E45F4B">
      <w:pPr>
        <w:bidi/>
        <w:jc w:val="both"/>
        <w:rPr>
          <w:rFonts w:cs="David" w:hint="cs"/>
          <w:rtl/>
        </w:rPr>
      </w:pPr>
    </w:p>
    <w:p w14:paraId="564330A0" w14:textId="77777777" w:rsidR="00E45F4B" w:rsidRPr="00E45F4B" w:rsidRDefault="00E45F4B" w:rsidP="00E45F4B">
      <w:pPr>
        <w:bidi/>
        <w:jc w:val="both"/>
        <w:rPr>
          <w:rFonts w:cs="David" w:hint="cs"/>
          <w:u w:val="single"/>
          <w:rtl/>
        </w:rPr>
      </w:pPr>
      <w:r w:rsidRPr="00E45F4B">
        <w:rPr>
          <w:rFonts w:cs="David" w:hint="cs"/>
          <w:u w:val="single"/>
          <w:rtl/>
        </w:rPr>
        <w:t>היו"ר רוחמה אברהם:</w:t>
      </w:r>
    </w:p>
    <w:p w14:paraId="6AAD429D" w14:textId="77777777" w:rsidR="00E45F4B" w:rsidRPr="00E45F4B" w:rsidRDefault="00E45F4B" w:rsidP="00E45F4B">
      <w:pPr>
        <w:bidi/>
        <w:jc w:val="both"/>
        <w:rPr>
          <w:rFonts w:cs="David" w:hint="cs"/>
          <w:rtl/>
        </w:rPr>
      </w:pPr>
    </w:p>
    <w:p w14:paraId="13E16EBC" w14:textId="77777777" w:rsidR="00E45F4B" w:rsidRPr="00E45F4B" w:rsidRDefault="00E45F4B" w:rsidP="00E45F4B">
      <w:pPr>
        <w:bidi/>
        <w:jc w:val="both"/>
        <w:rPr>
          <w:rFonts w:cs="David" w:hint="cs"/>
          <w:rtl/>
        </w:rPr>
      </w:pPr>
      <w:r w:rsidRPr="00E45F4B">
        <w:rPr>
          <w:rFonts w:cs="David" w:hint="cs"/>
          <w:rtl/>
        </w:rPr>
        <w:tab/>
        <w:t xml:space="preserve">חבר הכנסת ארדן, אני קוראת אותך לסדר פעם ראשונה ופעם שנייה ביחד. </w:t>
      </w:r>
    </w:p>
    <w:p w14:paraId="4A61D2C6" w14:textId="77777777" w:rsidR="00E45F4B" w:rsidRPr="00E45F4B" w:rsidRDefault="00E45F4B" w:rsidP="00E45F4B">
      <w:pPr>
        <w:bidi/>
        <w:jc w:val="both"/>
        <w:rPr>
          <w:rFonts w:cs="David" w:hint="cs"/>
          <w:rtl/>
        </w:rPr>
      </w:pPr>
    </w:p>
    <w:p w14:paraId="25DFE3C7" w14:textId="77777777" w:rsidR="00E45F4B" w:rsidRPr="00E45F4B" w:rsidRDefault="00E45F4B" w:rsidP="00E45F4B">
      <w:pPr>
        <w:bidi/>
        <w:jc w:val="both"/>
        <w:rPr>
          <w:rFonts w:cs="David" w:hint="cs"/>
          <w:rtl/>
        </w:rPr>
      </w:pPr>
      <w:r w:rsidRPr="00E45F4B">
        <w:rPr>
          <w:rFonts w:cs="David" w:hint="cs"/>
          <w:u w:val="single"/>
          <w:rtl/>
        </w:rPr>
        <w:t>זהבה גלאון:</w:t>
      </w:r>
    </w:p>
    <w:p w14:paraId="193207B6" w14:textId="77777777" w:rsidR="00E45F4B" w:rsidRPr="00E45F4B" w:rsidRDefault="00E45F4B" w:rsidP="00E45F4B">
      <w:pPr>
        <w:bidi/>
        <w:jc w:val="both"/>
        <w:rPr>
          <w:rFonts w:cs="David" w:hint="cs"/>
          <w:rtl/>
        </w:rPr>
      </w:pPr>
    </w:p>
    <w:p w14:paraId="2F5E905C" w14:textId="77777777" w:rsidR="00E45F4B" w:rsidRPr="00E45F4B" w:rsidRDefault="00E45F4B" w:rsidP="00E45F4B">
      <w:pPr>
        <w:bidi/>
        <w:jc w:val="both"/>
        <w:rPr>
          <w:rFonts w:cs="David" w:hint="cs"/>
          <w:rtl/>
        </w:rPr>
      </w:pPr>
      <w:r w:rsidRPr="00E45F4B">
        <w:rPr>
          <w:rFonts w:cs="David" w:hint="cs"/>
          <w:rtl/>
        </w:rPr>
        <w:tab/>
        <w:t xml:space="preserve">מהיום שאני חברת כנסת לא הגשתי בקשה לפטור. </w:t>
      </w:r>
    </w:p>
    <w:p w14:paraId="59D4D896" w14:textId="77777777" w:rsidR="00E45F4B" w:rsidRPr="00E45F4B" w:rsidRDefault="00E45F4B" w:rsidP="00E45F4B">
      <w:pPr>
        <w:bidi/>
        <w:jc w:val="both"/>
        <w:rPr>
          <w:rFonts w:cs="David" w:hint="cs"/>
          <w:rtl/>
        </w:rPr>
      </w:pPr>
    </w:p>
    <w:p w14:paraId="5585D10D" w14:textId="77777777" w:rsidR="00E45F4B" w:rsidRPr="00E45F4B" w:rsidRDefault="00E45F4B" w:rsidP="00E45F4B">
      <w:pPr>
        <w:bidi/>
        <w:jc w:val="both"/>
        <w:rPr>
          <w:rFonts w:cs="David" w:hint="cs"/>
          <w:rtl/>
        </w:rPr>
      </w:pPr>
      <w:r w:rsidRPr="00E45F4B">
        <w:rPr>
          <w:rFonts w:cs="David" w:hint="cs"/>
          <w:u w:val="single"/>
          <w:rtl/>
        </w:rPr>
        <w:t>גלעד ארדן:</w:t>
      </w:r>
    </w:p>
    <w:p w14:paraId="09B1C268" w14:textId="77777777" w:rsidR="00E45F4B" w:rsidRPr="00E45F4B" w:rsidRDefault="00E45F4B" w:rsidP="00E45F4B">
      <w:pPr>
        <w:bidi/>
        <w:jc w:val="both"/>
        <w:rPr>
          <w:rFonts w:cs="David" w:hint="cs"/>
          <w:rtl/>
        </w:rPr>
      </w:pPr>
    </w:p>
    <w:p w14:paraId="037BCBBA" w14:textId="77777777" w:rsidR="00E45F4B" w:rsidRPr="00E45F4B" w:rsidRDefault="00E45F4B" w:rsidP="00E45F4B">
      <w:pPr>
        <w:bidi/>
        <w:ind w:firstLine="720"/>
        <w:jc w:val="both"/>
        <w:rPr>
          <w:rFonts w:cs="David" w:hint="cs"/>
          <w:rtl/>
        </w:rPr>
      </w:pPr>
      <w:r w:rsidRPr="00E45F4B">
        <w:rPr>
          <w:rFonts w:cs="David" w:hint="cs"/>
          <w:rtl/>
        </w:rPr>
        <w:t xml:space="preserve">גברתי, אפילו יושבת-ראש הכנסת הכירה בכך שאסור לעשות את זה, לקרוא פעמיים. </w:t>
      </w:r>
    </w:p>
    <w:p w14:paraId="3F435E09" w14:textId="77777777" w:rsidR="00E45F4B" w:rsidRPr="00E45F4B" w:rsidRDefault="00E45F4B" w:rsidP="00E45F4B">
      <w:pPr>
        <w:bidi/>
        <w:jc w:val="both"/>
        <w:rPr>
          <w:rFonts w:cs="David" w:hint="cs"/>
          <w:rtl/>
        </w:rPr>
      </w:pPr>
    </w:p>
    <w:p w14:paraId="167B5358"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143902CE" w14:textId="77777777" w:rsidR="00E45F4B" w:rsidRPr="00E45F4B" w:rsidRDefault="00E45F4B" w:rsidP="00E45F4B">
      <w:pPr>
        <w:bidi/>
        <w:ind w:firstLine="720"/>
        <w:jc w:val="both"/>
        <w:rPr>
          <w:rFonts w:cs="David" w:hint="cs"/>
          <w:rtl/>
        </w:rPr>
      </w:pPr>
    </w:p>
    <w:p w14:paraId="6A2D5646" w14:textId="77777777" w:rsidR="00E45F4B" w:rsidRPr="00E45F4B" w:rsidRDefault="00E45F4B" w:rsidP="00E45F4B">
      <w:pPr>
        <w:bidi/>
        <w:ind w:firstLine="720"/>
        <w:jc w:val="both"/>
        <w:rPr>
          <w:rFonts w:cs="David" w:hint="cs"/>
          <w:rtl/>
        </w:rPr>
      </w:pPr>
      <w:r w:rsidRPr="00E45F4B">
        <w:rPr>
          <w:rFonts w:cs="David" w:hint="cs"/>
          <w:rtl/>
        </w:rPr>
        <w:t xml:space="preserve">אני לא מכירה, אני קוראת אותך לסדר פעם שנייה שוב. </w:t>
      </w:r>
    </w:p>
    <w:p w14:paraId="6853B988" w14:textId="77777777" w:rsidR="00E45F4B" w:rsidRPr="00E45F4B" w:rsidRDefault="00E45F4B" w:rsidP="00E45F4B">
      <w:pPr>
        <w:bidi/>
        <w:jc w:val="both"/>
        <w:rPr>
          <w:rFonts w:cs="David" w:hint="cs"/>
          <w:rtl/>
        </w:rPr>
      </w:pPr>
    </w:p>
    <w:p w14:paraId="6F018B24" w14:textId="77777777" w:rsidR="00E45F4B" w:rsidRPr="00E45F4B" w:rsidRDefault="00E45F4B" w:rsidP="00E45F4B">
      <w:pPr>
        <w:bidi/>
        <w:jc w:val="both"/>
        <w:rPr>
          <w:rFonts w:cs="David" w:hint="cs"/>
          <w:u w:val="single"/>
          <w:rtl/>
        </w:rPr>
      </w:pPr>
      <w:r w:rsidRPr="00E45F4B">
        <w:rPr>
          <w:rFonts w:cs="David" w:hint="cs"/>
          <w:u w:val="single"/>
          <w:rtl/>
        </w:rPr>
        <w:t>מאיר פרוש:</w:t>
      </w:r>
    </w:p>
    <w:p w14:paraId="2943E422" w14:textId="77777777" w:rsidR="00E45F4B" w:rsidRPr="00E45F4B" w:rsidRDefault="00E45F4B" w:rsidP="00E45F4B">
      <w:pPr>
        <w:bidi/>
        <w:jc w:val="both"/>
        <w:rPr>
          <w:rFonts w:cs="David" w:hint="cs"/>
          <w:u w:val="single"/>
        </w:rPr>
      </w:pPr>
    </w:p>
    <w:p w14:paraId="2C93B02A" w14:textId="77777777" w:rsidR="00E45F4B" w:rsidRPr="00E45F4B" w:rsidRDefault="00E45F4B" w:rsidP="00E45F4B">
      <w:pPr>
        <w:bidi/>
        <w:jc w:val="both"/>
        <w:rPr>
          <w:rFonts w:cs="David" w:hint="cs"/>
          <w:rtl/>
        </w:rPr>
      </w:pPr>
      <w:r w:rsidRPr="00E45F4B">
        <w:rPr>
          <w:rFonts w:cs="David" w:hint="cs"/>
          <w:rtl/>
        </w:rPr>
        <w:tab/>
        <w:t xml:space="preserve">התווכחתי עם חבר הכנסת רן כהן מעל גלי האתר. אני לא יודע אם הוא שמע אותי, כי העלו אותי לשידור אחריו. יש חלקים בציבור שחושבים על חברי כנסת מסוימים או על מפלגות מסוימות ששומעים אותם ברדיו יותר מאחרים. אולי תבוא הצעת חוק שתאמר שלחברי כנסת ממפלגה מסוימת, נניח מהשמאל, זה ייחשב תעמולת בחירות? כי שומעים אותם ברדיו יותר. זה אותו דבר. יש מפלגות שמקבלות זמן שידור לאורך כל ארבע השנים. </w:t>
      </w:r>
    </w:p>
    <w:p w14:paraId="38D9FD7F" w14:textId="77777777" w:rsidR="00E45F4B" w:rsidRPr="00E45F4B" w:rsidRDefault="00E45F4B" w:rsidP="00E45F4B">
      <w:pPr>
        <w:bidi/>
        <w:jc w:val="both"/>
        <w:rPr>
          <w:rFonts w:cs="David" w:hint="cs"/>
          <w:rtl/>
        </w:rPr>
      </w:pPr>
    </w:p>
    <w:p w14:paraId="1DDEBA7E" w14:textId="77777777" w:rsidR="00E45F4B" w:rsidRPr="00E45F4B" w:rsidRDefault="00E45F4B" w:rsidP="00E45F4B">
      <w:pPr>
        <w:bidi/>
        <w:jc w:val="both"/>
        <w:rPr>
          <w:rFonts w:cs="David" w:hint="cs"/>
          <w:rtl/>
        </w:rPr>
      </w:pPr>
      <w:r w:rsidRPr="00E45F4B">
        <w:rPr>
          <w:rFonts w:cs="David" w:hint="cs"/>
          <w:u w:val="single"/>
          <w:rtl/>
        </w:rPr>
        <w:t>זהבה גלאון:</w:t>
      </w:r>
    </w:p>
    <w:p w14:paraId="04A546F3" w14:textId="77777777" w:rsidR="00E45F4B" w:rsidRPr="00E45F4B" w:rsidRDefault="00E45F4B" w:rsidP="00E45F4B">
      <w:pPr>
        <w:bidi/>
        <w:jc w:val="both"/>
        <w:rPr>
          <w:rFonts w:cs="David" w:hint="cs"/>
          <w:rtl/>
        </w:rPr>
      </w:pPr>
    </w:p>
    <w:p w14:paraId="539F7D37" w14:textId="77777777" w:rsidR="00E45F4B" w:rsidRPr="00E45F4B" w:rsidRDefault="00E45F4B" w:rsidP="00E45F4B">
      <w:pPr>
        <w:bidi/>
        <w:jc w:val="both"/>
        <w:rPr>
          <w:rFonts w:cs="David" w:hint="cs"/>
          <w:rtl/>
        </w:rPr>
      </w:pPr>
      <w:r w:rsidRPr="00E45F4B">
        <w:rPr>
          <w:rFonts w:cs="David" w:hint="cs"/>
          <w:rtl/>
        </w:rPr>
        <w:tab/>
        <w:t xml:space="preserve">יורם מרציאנו, בלי הפסקה. </w:t>
      </w:r>
    </w:p>
    <w:p w14:paraId="289395E0" w14:textId="77777777" w:rsidR="00E45F4B" w:rsidRPr="00E45F4B" w:rsidRDefault="00E45F4B" w:rsidP="00E45F4B">
      <w:pPr>
        <w:bidi/>
        <w:jc w:val="both"/>
        <w:rPr>
          <w:rFonts w:cs="David" w:hint="cs"/>
          <w:rtl/>
        </w:rPr>
      </w:pPr>
    </w:p>
    <w:p w14:paraId="40E9859F" w14:textId="77777777" w:rsidR="00E45F4B" w:rsidRPr="00E45F4B" w:rsidRDefault="00E45F4B" w:rsidP="00E45F4B">
      <w:pPr>
        <w:bidi/>
        <w:jc w:val="both"/>
        <w:rPr>
          <w:rFonts w:cs="David" w:hint="cs"/>
          <w:u w:val="single"/>
          <w:rtl/>
        </w:rPr>
      </w:pPr>
      <w:r w:rsidRPr="00E45F4B">
        <w:rPr>
          <w:rFonts w:cs="David" w:hint="cs"/>
          <w:u w:val="single"/>
          <w:rtl/>
        </w:rPr>
        <w:t>מאיר פרוש:</w:t>
      </w:r>
    </w:p>
    <w:p w14:paraId="59B7F708" w14:textId="77777777" w:rsidR="00E45F4B" w:rsidRPr="00E45F4B" w:rsidRDefault="00E45F4B" w:rsidP="00E45F4B">
      <w:pPr>
        <w:bidi/>
        <w:jc w:val="both"/>
        <w:rPr>
          <w:rFonts w:cs="David" w:hint="cs"/>
          <w:u w:val="single"/>
        </w:rPr>
      </w:pPr>
    </w:p>
    <w:p w14:paraId="018CD8AF" w14:textId="77777777" w:rsidR="00E45F4B" w:rsidRPr="00E45F4B" w:rsidRDefault="00E45F4B" w:rsidP="00E45F4B">
      <w:pPr>
        <w:bidi/>
        <w:jc w:val="both"/>
        <w:rPr>
          <w:rFonts w:cs="David" w:hint="cs"/>
          <w:rtl/>
        </w:rPr>
      </w:pPr>
      <w:r w:rsidRPr="00E45F4B">
        <w:rPr>
          <w:rFonts w:cs="David" w:hint="cs"/>
          <w:rtl/>
        </w:rPr>
        <w:tab/>
        <w:t xml:space="preserve">ואז נאמר: מי שקיבלו זמן רב, זה יתקזז מזמן השידור שיש בתעמולת הבחירות. אני לא רואה כל היגיון בהצעת החוק. </w:t>
      </w:r>
    </w:p>
    <w:p w14:paraId="13615ED5" w14:textId="77777777" w:rsidR="00E45F4B" w:rsidRPr="00E45F4B" w:rsidRDefault="00E45F4B" w:rsidP="00E45F4B">
      <w:pPr>
        <w:bidi/>
        <w:jc w:val="both"/>
        <w:rPr>
          <w:rFonts w:cs="David" w:hint="cs"/>
          <w:rtl/>
        </w:rPr>
      </w:pPr>
    </w:p>
    <w:p w14:paraId="197FE022"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59C633A8" w14:textId="77777777" w:rsidR="00E45F4B" w:rsidRPr="00E45F4B" w:rsidRDefault="00E45F4B" w:rsidP="00E45F4B">
      <w:pPr>
        <w:bidi/>
        <w:jc w:val="both"/>
        <w:rPr>
          <w:rFonts w:cs="David" w:hint="cs"/>
          <w:rtl/>
        </w:rPr>
      </w:pPr>
    </w:p>
    <w:p w14:paraId="23B8982D" w14:textId="77777777" w:rsidR="00E45F4B" w:rsidRPr="00E45F4B" w:rsidRDefault="00E45F4B" w:rsidP="00E45F4B">
      <w:pPr>
        <w:bidi/>
        <w:ind w:firstLine="720"/>
        <w:jc w:val="both"/>
        <w:rPr>
          <w:rFonts w:cs="David" w:hint="cs"/>
          <w:rtl/>
        </w:rPr>
      </w:pPr>
      <w:r w:rsidRPr="00E45F4B">
        <w:rPr>
          <w:rFonts w:cs="David" w:hint="cs"/>
          <w:rtl/>
        </w:rPr>
        <w:t xml:space="preserve">אני מודה לך. חבר הכנסת גדעון סער. אחריו חבר הכנסת נסים וחבר הכנסת יצחקי. </w:t>
      </w:r>
    </w:p>
    <w:p w14:paraId="7BB2B3EF" w14:textId="77777777" w:rsidR="00E45F4B" w:rsidRPr="00E45F4B" w:rsidRDefault="00E45F4B" w:rsidP="00E45F4B">
      <w:pPr>
        <w:bidi/>
        <w:jc w:val="both"/>
        <w:rPr>
          <w:rFonts w:cs="David" w:hint="cs"/>
          <w:rtl/>
        </w:rPr>
      </w:pPr>
    </w:p>
    <w:p w14:paraId="11ADE3DE" w14:textId="77777777" w:rsidR="00E45F4B" w:rsidRPr="00E45F4B" w:rsidRDefault="00E45F4B" w:rsidP="00E45F4B">
      <w:pPr>
        <w:bidi/>
        <w:jc w:val="both"/>
        <w:rPr>
          <w:rFonts w:cs="David" w:hint="cs"/>
          <w:u w:val="single"/>
          <w:rtl/>
        </w:rPr>
      </w:pPr>
      <w:r w:rsidRPr="00E45F4B">
        <w:rPr>
          <w:rFonts w:cs="David" w:hint="cs"/>
          <w:u w:val="single"/>
          <w:rtl/>
        </w:rPr>
        <w:t>גדעון סער:</w:t>
      </w:r>
    </w:p>
    <w:p w14:paraId="570B81DB" w14:textId="77777777" w:rsidR="00E45F4B" w:rsidRPr="00E45F4B" w:rsidRDefault="00E45F4B" w:rsidP="00E45F4B">
      <w:pPr>
        <w:bidi/>
        <w:jc w:val="both"/>
        <w:rPr>
          <w:rFonts w:cs="David" w:hint="cs"/>
          <w:u w:val="single"/>
          <w:rtl/>
        </w:rPr>
      </w:pPr>
    </w:p>
    <w:p w14:paraId="6F818FF6" w14:textId="77777777" w:rsidR="00E45F4B" w:rsidRPr="00E45F4B" w:rsidRDefault="00E45F4B" w:rsidP="00E45F4B">
      <w:pPr>
        <w:bidi/>
        <w:jc w:val="both"/>
        <w:rPr>
          <w:rFonts w:cs="David" w:hint="cs"/>
          <w:rtl/>
        </w:rPr>
      </w:pPr>
      <w:r w:rsidRPr="00E45F4B">
        <w:rPr>
          <w:rFonts w:cs="David" w:hint="cs"/>
          <w:rtl/>
        </w:rPr>
        <w:tab/>
        <w:t>האם הכוונה שהכספים שמוציא המועמד לכנסת ייחשבו לצורך העניין?</w:t>
      </w:r>
    </w:p>
    <w:p w14:paraId="587CD5AA" w14:textId="77777777" w:rsidR="00E45F4B" w:rsidRPr="00E45F4B" w:rsidRDefault="00E45F4B" w:rsidP="00E45F4B">
      <w:pPr>
        <w:bidi/>
        <w:jc w:val="both"/>
        <w:rPr>
          <w:rFonts w:cs="David" w:hint="cs"/>
          <w:rtl/>
        </w:rPr>
      </w:pPr>
    </w:p>
    <w:p w14:paraId="481DB9FE" w14:textId="77777777" w:rsidR="00E45F4B" w:rsidRPr="00E45F4B" w:rsidRDefault="00E45F4B" w:rsidP="00E45F4B">
      <w:pPr>
        <w:bidi/>
        <w:jc w:val="both"/>
        <w:rPr>
          <w:rFonts w:cs="David" w:hint="cs"/>
          <w:u w:val="single"/>
          <w:rtl/>
        </w:rPr>
      </w:pPr>
      <w:r w:rsidRPr="00E45F4B">
        <w:rPr>
          <w:rFonts w:cs="David" w:hint="cs"/>
          <w:u w:val="single"/>
          <w:rtl/>
        </w:rPr>
        <w:t>רן כהן:</w:t>
      </w:r>
    </w:p>
    <w:p w14:paraId="377519F1" w14:textId="77777777" w:rsidR="00E45F4B" w:rsidRPr="00E45F4B" w:rsidRDefault="00E45F4B" w:rsidP="00E45F4B">
      <w:pPr>
        <w:bidi/>
        <w:jc w:val="both"/>
        <w:rPr>
          <w:rFonts w:cs="David" w:hint="cs"/>
          <w:rtl/>
        </w:rPr>
      </w:pPr>
    </w:p>
    <w:p w14:paraId="22711622" w14:textId="77777777" w:rsidR="00E45F4B" w:rsidRPr="00E45F4B" w:rsidRDefault="00E45F4B" w:rsidP="00E45F4B">
      <w:pPr>
        <w:bidi/>
        <w:ind w:firstLine="720"/>
        <w:jc w:val="both"/>
        <w:rPr>
          <w:rFonts w:cs="David" w:hint="cs"/>
          <w:rtl/>
        </w:rPr>
      </w:pPr>
      <w:r w:rsidRPr="00E45F4B">
        <w:rPr>
          <w:rFonts w:cs="David" w:hint="cs"/>
          <w:rtl/>
        </w:rPr>
        <w:t xml:space="preserve">כן, כספים שמוצאים בפועל. </w:t>
      </w:r>
    </w:p>
    <w:p w14:paraId="676AD92F" w14:textId="77777777" w:rsidR="00E45F4B" w:rsidRPr="00E45F4B" w:rsidRDefault="00E45F4B" w:rsidP="00E45F4B">
      <w:pPr>
        <w:bidi/>
        <w:jc w:val="both"/>
        <w:rPr>
          <w:rFonts w:cs="David" w:hint="cs"/>
          <w:rtl/>
        </w:rPr>
      </w:pPr>
    </w:p>
    <w:p w14:paraId="091AE12E" w14:textId="77777777" w:rsidR="00E45F4B" w:rsidRPr="00E45F4B" w:rsidRDefault="00E45F4B" w:rsidP="00E45F4B">
      <w:pPr>
        <w:bidi/>
        <w:jc w:val="both"/>
        <w:rPr>
          <w:rFonts w:cs="David" w:hint="cs"/>
          <w:u w:val="single"/>
          <w:rtl/>
        </w:rPr>
      </w:pPr>
      <w:r w:rsidRPr="00E45F4B">
        <w:rPr>
          <w:rFonts w:cs="David" w:hint="cs"/>
          <w:u w:val="single"/>
          <w:rtl/>
        </w:rPr>
        <w:t>גדעון סער:</w:t>
      </w:r>
    </w:p>
    <w:p w14:paraId="673D53E9" w14:textId="77777777" w:rsidR="00E45F4B" w:rsidRPr="00E45F4B" w:rsidRDefault="00E45F4B" w:rsidP="00E45F4B">
      <w:pPr>
        <w:bidi/>
        <w:jc w:val="both"/>
        <w:rPr>
          <w:rFonts w:cs="David" w:hint="cs"/>
          <w:u w:val="single"/>
          <w:rtl/>
        </w:rPr>
      </w:pPr>
    </w:p>
    <w:p w14:paraId="36C9064F" w14:textId="77777777" w:rsidR="00E45F4B" w:rsidRPr="00E45F4B" w:rsidRDefault="00E45F4B" w:rsidP="00E45F4B">
      <w:pPr>
        <w:bidi/>
        <w:jc w:val="both"/>
        <w:rPr>
          <w:rFonts w:cs="David" w:hint="cs"/>
          <w:rtl/>
        </w:rPr>
      </w:pPr>
      <w:r w:rsidRPr="00E45F4B">
        <w:rPr>
          <w:rFonts w:cs="David" w:hint="cs"/>
          <w:rtl/>
        </w:rPr>
        <w:tab/>
        <w:t xml:space="preserve">אני מאוד מעריך את רן כהן ואת הנושא, וצריך להתייחס אליו. אבל כל הנושא פה מאוד מורכב. הוא נוגע לכללי המשחק הדמוקרטי. אביגדור יצחקי יכול להיות איש עסקים פרטי, לתרום לנושא כלשהו, ואז במערכת הבחירות </w:t>
      </w:r>
      <w:r w:rsidRPr="00E45F4B">
        <w:rPr>
          <w:rFonts w:cs="David"/>
          <w:rtl/>
        </w:rPr>
        <w:t>–</w:t>
      </w:r>
      <w:r w:rsidRPr="00E45F4B">
        <w:rPr>
          <w:rFonts w:cs="David" w:hint="cs"/>
          <w:rtl/>
        </w:rPr>
        <w:t xml:space="preserve"> ואני אומר זאת כדוגמה, כן? </w:t>
      </w:r>
    </w:p>
    <w:p w14:paraId="5903D76B" w14:textId="77777777" w:rsidR="00E45F4B" w:rsidRPr="00E45F4B" w:rsidRDefault="00E45F4B" w:rsidP="00E45F4B">
      <w:pPr>
        <w:bidi/>
        <w:jc w:val="both"/>
        <w:rPr>
          <w:rFonts w:cs="David" w:hint="cs"/>
          <w:rtl/>
        </w:rPr>
      </w:pPr>
    </w:p>
    <w:p w14:paraId="036C1218"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63FEDD9C" w14:textId="77777777" w:rsidR="00E45F4B" w:rsidRPr="00E45F4B" w:rsidRDefault="00E45F4B" w:rsidP="00E45F4B">
      <w:pPr>
        <w:pStyle w:val="Heading5"/>
        <w:rPr>
          <w:rFonts w:hint="cs"/>
          <w:sz w:val="24"/>
          <w:rtl/>
        </w:rPr>
      </w:pPr>
    </w:p>
    <w:p w14:paraId="4388A108" w14:textId="77777777" w:rsidR="00E45F4B" w:rsidRPr="00E45F4B" w:rsidRDefault="00E45F4B" w:rsidP="00E45F4B">
      <w:pPr>
        <w:bidi/>
        <w:jc w:val="both"/>
        <w:rPr>
          <w:rFonts w:cs="David" w:hint="cs"/>
          <w:rtl/>
        </w:rPr>
      </w:pPr>
      <w:r w:rsidRPr="00E45F4B">
        <w:rPr>
          <w:rFonts w:cs="David" w:hint="cs"/>
          <w:rtl/>
        </w:rPr>
        <w:tab/>
        <w:t>דוגמה לא טובה.</w:t>
      </w:r>
    </w:p>
    <w:p w14:paraId="6B96974E" w14:textId="77777777" w:rsidR="00E45F4B" w:rsidRPr="00E45F4B" w:rsidRDefault="00E45F4B" w:rsidP="00E45F4B">
      <w:pPr>
        <w:bidi/>
        <w:jc w:val="both"/>
        <w:rPr>
          <w:rFonts w:cs="David" w:hint="cs"/>
          <w:rtl/>
        </w:rPr>
      </w:pPr>
    </w:p>
    <w:p w14:paraId="0B377EA7" w14:textId="77777777" w:rsidR="00E45F4B" w:rsidRPr="00E45F4B" w:rsidRDefault="00E45F4B" w:rsidP="00E45F4B">
      <w:pPr>
        <w:bidi/>
        <w:jc w:val="both"/>
        <w:rPr>
          <w:rFonts w:cs="David" w:hint="cs"/>
          <w:u w:val="single"/>
          <w:rtl/>
        </w:rPr>
      </w:pPr>
      <w:r w:rsidRPr="00E45F4B">
        <w:rPr>
          <w:rFonts w:cs="David" w:hint="cs"/>
          <w:u w:val="single"/>
          <w:rtl/>
        </w:rPr>
        <w:t>גדעון סער:</w:t>
      </w:r>
    </w:p>
    <w:p w14:paraId="6B02951F" w14:textId="77777777" w:rsidR="00E45F4B" w:rsidRPr="00E45F4B" w:rsidRDefault="00E45F4B" w:rsidP="00E45F4B">
      <w:pPr>
        <w:bidi/>
        <w:jc w:val="both"/>
        <w:rPr>
          <w:rFonts w:cs="David" w:hint="cs"/>
          <w:rtl/>
        </w:rPr>
      </w:pPr>
      <w:r w:rsidRPr="00E45F4B">
        <w:rPr>
          <w:rFonts w:cs="David" w:hint="cs"/>
          <w:rtl/>
        </w:rPr>
        <w:tab/>
      </w:r>
    </w:p>
    <w:p w14:paraId="5D1FB8E7" w14:textId="77777777" w:rsidR="00E45F4B" w:rsidRPr="00E45F4B" w:rsidRDefault="00E45F4B" w:rsidP="00E45F4B">
      <w:pPr>
        <w:bidi/>
        <w:ind w:firstLine="720"/>
        <w:jc w:val="both"/>
        <w:rPr>
          <w:rFonts w:cs="David" w:hint="cs"/>
          <w:rtl/>
        </w:rPr>
      </w:pPr>
      <w:r w:rsidRPr="00E45F4B">
        <w:rPr>
          <w:rFonts w:cs="David" w:hint="cs"/>
          <w:rtl/>
        </w:rPr>
        <w:t xml:space="preserve">במקרה. לא ראיתי איש עסקים מולי. </w:t>
      </w:r>
    </w:p>
    <w:p w14:paraId="25054C76" w14:textId="77777777" w:rsidR="00E45F4B" w:rsidRPr="00E45F4B" w:rsidRDefault="00E45F4B" w:rsidP="00E45F4B">
      <w:pPr>
        <w:bidi/>
        <w:jc w:val="both"/>
        <w:rPr>
          <w:rFonts w:cs="David" w:hint="cs"/>
          <w:rtl/>
        </w:rPr>
      </w:pPr>
      <w:r w:rsidRPr="00E45F4B">
        <w:rPr>
          <w:rFonts w:cs="David"/>
          <w:rtl/>
        </w:rPr>
        <w:br w:type="page"/>
      </w:r>
    </w:p>
    <w:p w14:paraId="57531CD6" w14:textId="77777777" w:rsidR="00E45F4B" w:rsidRPr="00E45F4B" w:rsidRDefault="00E45F4B" w:rsidP="00E45F4B">
      <w:pPr>
        <w:bidi/>
        <w:jc w:val="both"/>
        <w:rPr>
          <w:rFonts w:cs="David" w:hint="cs"/>
          <w:u w:val="single"/>
          <w:rtl/>
        </w:rPr>
      </w:pPr>
      <w:r w:rsidRPr="00E45F4B">
        <w:rPr>
          <w:rFonts w:cs="David" w:hint="cs"/>
          <w:u w:val="single"/>
          <w:rtl/>
        </w:rPr>
        <w:t>משה שרוני:</w:t>
      </w:r>
    </w:p>
    <w:p w14:paraId="2A863302" w14:textId="77777777" w:rsidR="00E45F4B" w:rsidRPr="00E45F4B" w:rsidRDefault="00E45F4B" w:rsidP="00E45F4B">
      <w:pPr>
        <w:bidi/>
        <w:jc w:val="both"/>
        <w:rPr>
          <w:rFonts w:cs="David" w:hint="cs"/>
          <w:u w:val="single"/>
          <w:rtl/>
        </w:rPr>
      </w:pPr>
    </w:p>
    <w:p w14:paraId="795F9177" w14:textId="77777777" w:rsidR="00E45F4B" w:rsidRPr="00E45F4B" w:rsidRDefault="00E45F4B" w:rsidP="00E45F4B">
      <w:pPr>
        <w:bidi/>
        <w:ind w:firstLine="720"/>
        <w:jc w:val="both"/>
        <w:rPr>
          <w:rFonts w:cs="David" w:hint="cs"/>
          <w:rtl/>
        </w:rPr>
      </w:pPr>
      <w:r w:rsidRPr="00E45F4B">
        <w:rPr>
          <w:rFonts w:cs="David" w:hint="cs"/>
          <w:rtl/>
        </w:rPr>
        <w:t>גאידמאק מריץ אתכם.</w:t>
      </w:r>
    </w:p>
    <w:p w14:paraId="625C75D8" w14:textId="77777777" w:rsidR="00E45F4B" w:rsidRPr="00E45F4B" w:rsidRDefault="00E45F4B" w:rsidP="00E45F4B">
      <w:pPr>
        <w:bidi/>
        <w:ind w:firstLine="720"/>
        <w:jc w:val="both"/>
        <w:rPr>
          <w:rFonts w:cs="David" w:hint="cs"/>
          <w:rtl/>
        </w:rPr>
      </w:pPr>
    </w:p>
    <w:p w14:paraId="1021C3CD" w14:textId="77777777" w:rsidR="00E45F4B" w:rsidRPr="00E45F4B" w:rsidRDefault="00E45F4B" w:rsidP="00E45F4B">
      <w:pPr>
        <w:bidi/>
        <w:jc w:val="both"/>
        <w:rPr>
          <w:rFonts w:cs="David" w:hint="cs"/>
          <w:rtl/>
        </w:rPr>
      </w:pPr>
      <w:r w:rsidRPr="00E45F4B">
        <w:rPr>
          <w:rFonts w:cs="David" w:hint="cs"/>
          <w:u w:val="single"/>
          <w:rtl/>
        </w:rPr>
        <w:t>יורם מרציאנו:</w:t>
      </w:r>
    </w:p>
    <w:p w14:paraId="7A614B43" w14:textId="77777777" w:rsidR="00E45F4B" w:rsidRPr="00E45F4B" w:rsidRDefault="00E45F4B" w:rsidP="00E45F4B">
      <w:pPr>
        <w:bidi/>
        <w:jc w:val="both"/>
        <w:rPr>
          <w:rFonts w:cs="David" w:hint="cs"/>
          <w:rtl/>
        </w:rPr>
      </w:pPr>
    </w:p>
    <w:p w14:paraId="01914799" w14:textId="77777777" w:rsidR="00E45F4B" w:rsidRPr="00E45F4B" w:rsidRDefault="00E45F4B" w:rsidP="00E45F4B">
      <w:pPr>
        <w:bidi/>
        <w:ind w:firstLine="720"/>
        <w:jc w:val="both"/>
        <w:rPr>
          <w:rFonts w:cs="David" w:hint="cs"/>
          <w:rtl/>
        </w:rPr>
      </w:pPr>
      <w:r w:rsidRPr="00E45F4B">
        <w:rPr>
          <w:rFonts w:cs="David" w:hint="cs"/>
          <w:rtl/>
        </w:rPr>
        <w:t>גאידמאק מריץ את הליכוד.</w:t>
      </w:r>
    </w:p>
    <w:p w14:paraId="3D746E9B" w14:textId="77777777" w:rsidR="00E45F4B" w:rsidRPr="00E45F4B" w:rsidRDefault="00E45F4B" w:rsidP="00E45F4B">
      <w:pPr>
        <w:bidi/>
        <w:jc w:val="both"/>
        <w:rPr>
          <w:rFonts w:cs="David" w:hint="cs"/>
          <w:rtl/>
        </w:rPr>
      </w:pPr>
    </w:p>
    <w:p w14:paraId="36C408BA" w14:textId="77777777" w:rsidR="00E45F4B" w:rsidRPr="00E45F4B" w:rsidRDefault="00E45F4B" w:rsidP="00E45F4B">
      <w:pPr>
        <w:bidi/>
        <w:jc w:val="both"/>
        <w:rPr>
          <w:rFonts w:cs="David" w:hint="cs"/>
          <w:u w:val="single"/>
          <w:rtl/>
        </w:rPr>
      </w:pPr>
      <w:r w:rsidRPr="00E45F4B">
        <w:rPr>
          <w:rFonts w:cs="David" w:hint="cs"/>
          <w:u w:val="single"/>
          <w:rtl/>
        </w:rPr>
        <w:t>גדעון סער:</w:t>
      </w:r>
    </w:p>
    <w:p w14:paraId="198F9367" w14:textId="77777777" w:rsidR="00E45F4B" w:rsidRPr="00E45F4B" w:rsidRDefault="00E45F4B" w:rsidP="00E45F4B">
      <w:pPr>
        <w:bidi/>
        <w:jc w:val="both"/>
        <w:rPr>
          <w:rFonts w:cs="David" w:hint="cs"/>
          <w:u w:val="single"/>
          <w:rtl/>
        </w:rPr>
      </w:pPr>
    </w:p>
    <w:p w14:paraId="34168300" w14:textId="77777777" w:rsidR="00E45F4B" w:rsidRPr="00E45F4B" w:rsidRDefault="00E45F4B" w:rsidP="00E45F4B">
      <w:pPr>
        <w:bidi/>
        <w:jc w:val="both"/>
        <w:rPr>
          <w:rFonts w:cs="David" w:hint="cs"/>
          <w:rtl/>
        </w:rPr>
      </w:pPr>
      <w:r w:rsidRPr="00E45F4B">
        <w:rPr>
          <w:rFonts w:cs="David" w:hint="cs"/>
          <w:rtl/>
        </w:rPr>
        <w:tab/>
        <w:t xml:space="preserve">נניח שהוא תורם, ולמחרת, כשהוא הולך לחיים פוליטיים, זוקפים את זה לחובת אותה רשימה שבה הוא מתמודד, כאילו היא קיבלה תרומה. זה מהלך מאוד מאוד מרחיק לכת. יכול להיות שהוא נחוץ, יכול להיות שלא. אבל אין לי מושג למה זה צריך לקבל פטור מחובת הנחה. זה ממש לא נושא לפטור מחובת הנחה. זה נושא שבו יושבים עם המפלגות. </w:t>
      </w:r>
    </w:p>
    <w:p w14:paraId="5EAC73C2" w14:textId="77777777" w:rsidR="00E45F4B" w:rsidRPr="00E45F4B" w:rsidRDefault="00E45F4B" w:rsidP="00E45F4B">
      <w:pPr>
        <w:bidi/>
        <w:jc w:val="both"/>
        <w:rPr>
          <w:rFonts w:cs="David" w:hint="cs"/>
          <w:rtl/>
        </w:rPr>
      </w:pPr>
    </w:p>
    <w:p w14:paraId="18E1D4BC" w14:textId="77777777" w:rsidR="00E45F4B" w:rsidRPr="00E45F4B" w:rsidRDefault="00E45F4B" w:rsidP="00E45F4B">
      <w:pPr>
        <w:bidi/>
        <w:jc w:val="both"/>
        <w:rPr>
          <w:rFonts w:cs="David" w:hint="cs"/>
          <w:rtl/>
        </w:rPr>
      </w:pPr>
      <w:r w:rsidRPr="00E45F4B">
        <w:rPr>
          <w:rFonts w:cs="David" w:hint="cs"/>
          <w:u w:val="single"/>
          <w:rtl/>
        </w:rPr>
        <w:t>זהבה גלאון:</w:t>
      </w:r>
    </w:p>
    <w:p w14:paraId="2AAB026B" w14:textId="77777777" w:rsidR="00E45F4B" w:rsidRPr="00E45F4B" w:rsidRDefault="00E45F4B" w:rsidP="00E45F4B">
      <w:pPr>
        <w:bidi/>
        <w:jc w:val="both"/>
        <w:rPr>
          <w:rFonts w:cs="David" w:hint="cs"/>
          <w:rtl/>
        </w:rPr>
      </w:pPr>
    </w:p>
    <w:p w14:paraId="7D889FB4" w14:textId="77777777" w:rsidR="00E45F4B" w:rsidRPr="00E45F4B" w:rsidRDefault="00E45F4B" w:rsidP="00E45F4B">
      <w:pPr>
        <w:bidi/>
        <w:jc w:val="both"/>
        <w:rPr>
          <w:rFonts w:cs="David" w:hint="cs"/>
          <w:rtl/>
        </w:rPr>
      </w:pPr>
      <w:r w:rsidRPr="00E45F4B">
        <w:rPr>
          <w:rFonts w:cs="David" w:hint="cs"/>
          <w:rtl/>
        </w:rPr>
        <w:tab/>
        <w:t>....</w:t>
      </w:r>
    </w:p>
    <w:p w14:paraId="7D63BE9D" w14:textId="77777777" w:rsidR="00E45F4B" w:rsidRPr="00E45F4B" w:rsidRDefault="00E45F4B" w:rsidP="00E45F4B">
      <w:pPr>
        <w:bidi/>
        <w:jc w:val="both"/>
        <w:rPr>
          <w:rFonts w:cs="David" w:hint="cs"/>
          <w:rtl/>
        </w:rPr>
      </w:pPr>
    </w:p>
    <w:p w14:paraId="7694818C" w14:textId="77777777" w:rsidR="00E45F4B" w:rsidRPr="00E45F4B" w:rsidRDefault="00E45F4B" w:rsidP="00E45F4B">
      <w:pPr>
        <w:bidi/>
        <w:jc w:val="both"/>
        <w:rPr>
          <w:rFonts w:cs="David" w:hint="cs"/>
          <w:u w:val="single"/>
          <w:rtl/>
        </w:rPr>
      </w:pPr>
      <w:r w:rsidRPr="00E45F4B">
        <w:rPr>
          <w:rFonts w:cs="David" w:hint="cs"/>
          <w:u w:val="single"/>
          <w:rtl/>
        </w:rPr>
        <w:t>גדעון סער:</w:t>
      </w:r>
    </w:p>
    <w:p w14:paraId="3A3AC315" w14:textId="77777777" w:rsidR="00E45F4B" w:rsidRPr="00E45F4B" w:rsidRDefault="00E45F4B" w:rsidP="00E45F4B">
      <w:pPr>
        <w:bidi/>
        <w:jc w:val="both"/>
        <w:rPr>
          <w:rFonts w:cs="David" w:hint="cs"/>
          <w:u w:val="single"/>
          <w:rtl/>
        </w:rPr>
      </w:pPr>
    </w:p>
    <w:p w14:paraId="7B5AD3C4" w14:textId="77777777" w:rsidR="00E45F4B" w:rsidRPr="00E45F4B" w:rsidRDefault="00E45F4B" w:rsidP="00E45F4B">
      <w:pPr>
        <w:bidi/>
        <w:jc w:val="both"/>
        <w:rPr>
          <w:rFonts w:cs="David" w:hint="cs"/>
          <w:rtl/>
        </w:rPr>
      </w:pPr>
      <w:r w:rsidRPr="00E45F4B">
        <w:rPr>
          <w:rFonts w:cs="David" w:hint="cs"/>
          <w:rtl/>
        </w:rPr>
        <w:tab/>
        <w:t xml:space="preserve">תשמעי, אנחנו גם לא מושפעים מאיומים, אגב. איומים לא כל כך עובדים עלינו. </w:t>
      </w:r>
    </w:p>
    <w:p w14:paraId="667B0FEB" w14:textId="77777777" w:rsidR="00E45F4B" w:rsidRPr="00E45F4B" w:rsidRDefault="00E45F4B" w:rsidP="00E45F4B">
      <w:pPr>
        <w:bidi/>
        <w:jc w:val="both"/>
        <w:rPr>
          <w:rFonts w:cs="David" w:hint="cs"/>
          <w:rtl/>
        </w:rPr>
      </w:pPr>
    </w:p>
    <w:p w14:paraId="1A1EA52E" w14:textId="77777777" w:rsidR="00E45F4B" w:rsidRPr="00E45F4B" w:rsidRDefault="00E45F4B" w:rsidP="00E45F4B">
      <w:pPr>
        <w:bidi/>
        <w:jc w:val="both"/>
        <w:rPr>
          <w:rFonts w:cs="David" w:hint="cs"/>
          <w:rtl/>
        </w:rPr>
      </w:pPr>
      <w:r w:rsidRPr="00E45F4B">
        <w:rPr>
          <w:rFonts w:cs="David" w:hint="cs"/>
          <w:u w:val="single"/>
          <w:rtl/>
        </w:rPr>
        <w:t>זהבה גלאון:</w:t>
      </w:r>
    </w:p>
    <w:p w14:paraId="24B3A463" w14:textId="77777777" w:rsidR="00E45F4B" w:rsidRPr="00E45F4B" w:rsidRDefault="00E45F4B" w:rsidP="00E45F4B">
      <w:pPr>
        <w:bidi/>
        <w:jc w:val="both"/>
        <w:rPr>
          <w:rFonts w:cs="David" w:hint="cs"/>
          <w:rtl/>
        </w:rPr>
      </w:pPr>
    </w:p>
    <w:p w14:paraId="1AB6392B" w14:textId="77777777" w:rsidR="00E45F4B" w:rsidRPr="00E45F4B" w:rsidRDefault="00E45F4B" w:rsidP="00E45F4B">
      <w:pPr>
        <w:bidi/>
        <w:jc w:val="both"/>
        <w:rPr>
          <w:rFonts w:cs="David" w:hint="cs"/>
          <w:rtl/>
        </w:rPr>
      </w:pPr>
      <w:r w:rsidRPr="00E45F4B">
        <w:rPr>
          <w:rFonts w:cs="David" w:hint="cs"/>
          <w:rtl/>
        </w:rPr>
        <w:tab/>
        <w:t xml:space="preserve">מאה אחוז. אבל אני חושבת, </w:t>
      </w:r>
    </w:p>
    <w:p w14:paraId="5BBBD9DF" w14:textId="77777777" w:rsidR="00E45F4B" w:rsidRPr="00E45F4B" w:rsidRDefault="00E45F4B" w:rsidP="00E45F4B">
      <w:pPr>
        <w:bidi/>
        <w:jc w:val="both"/>
        <w:rPr>
          <w:rFonts w:cs="David" w:hint="cs"/>
          <w:rtl/>
        </w:rPr>
      </w:pPr>
    </w:p>
    <w:p w14:paraId="50A22324" w14:textId="77777777" w:rsidR="00E45F4B" w:rsidRPr="00E45F4B" w:rsidRDefault="00E45F4B" w:rsidP="00E45F4B">
      <w:pPr>
        <w:bidi/>
        <w:jc w:val="both"/>
        <w:rPr>
          <w:rFonts w:cs="David" w:hint="cs"/>
          <w:u w:val="single"/>
          <w:rtl/>
        </w:rPr>
      </w:pPr>
      <w:r w:rsidRPr="00E45F4B">
        <w:rPr>
          <w:rFonts w:cs="David" w:hint="cs"/>
          <w:u w:val="single"/>
          <w:rtl/>
        </w:rPr>
        <w:t>היו"ר רוחמה אברהם:</w:t>
      </w:r>
    </w:p>
    <w:p w14:paraId="772B01D4" w14:textId="77777777" w:rsidR="00E45F4B" w:rsidRPr="00E45F4B" w:rsidRDefault="00E45F4B" w:rsidP="00E45F4B">
      <w:pPr>
        <w:bidi/>
        <w:jc w:val="both"/>
        <w:rPr>
          <w:rFonts w:cs="David" w:hint="cs"/>
          <w:rtl/>
        </w:rPr>
      </w:pPr>
    </w:p>
    <w:p w14:paraId="47F2157B" w14:textId="77777777" w:rsidR="00E45F4B" w:rsidRPr="00E45F4B" w:rsidRDefault="00E45F4B" w:rsidP="00E45F4B">
      <w:pPr>
        <w:bidi/>
        <w:jc w:val="both"/>
        <w:rPr>
          <w:rFonts w:cs="David" w:hint="cs"/>
          <w:rtl/>
        </w:rPr>
      </w:pPr>
      <w:r w:rsidRPr="00E45F4B">
        <w:rPr>
          <w:rFonts w:cs="David" w:hint="cs"/>
          <w:rtl/>
        </w:rPr>
        <w:tab/>
        <w:t>לא, חברת הכנסת גלאון.</w:t>
      </w:r>
    </w:p>
    <w:p w14:paraId="2D2EE614" w14:textId="77777777" w:rsidR="00E45F4B" w:rsidRPr="00E45F4B" w:rsidRDefault="00E45F4B" w:rsidP="00E45F4B">
      <w:pPr>
        <w:bidi/>
        <w:jc w:val="both"/>
        <w:rPr>
          <w:rFonts w:cs="David" w:hint="cs"/>
          <w:rtl/>
        </w:rPr>
      </w:pPr>
    </w:p>
    <w:p w14:paraId="7B3D514C" w14:textId="77777777" w:rsidR="00E45F4B" w:rsidRPr="00E45F4B" w:rsidRDefault="00E45F4B" w:rsidP="00E45F4B">
      <w:pPr>
        <w:bidi/>
        <w:jc w:val="both"/>
        <w:rPr>
          <w:rFonts w:cs="David" w:hint="cs"/>
          <w:rtl/>
        </w:rPr>
      </w:pPr>
      <w:r w:rsidRPr="00E45F4B">
        <w:rPr>
          <w:rFonts w:cs="David" w:hint="cs"/>
          <w:u w:val="single"/>
          <w:rtl/>
        </w:rPr>
        <w:t>זהבה גלאון:</w:t>
      </w:r>
    </w:p>
    <w:p w14:paraId="7A64CE1C" w14:textId="77777777" w:rsidR="00E45F4B" w:rsidRPr="00E45F4B" w:rsidRDefault="00E45F4B" w:rsidP="00E45F4B">
      <w:pPr>
        <w:bidi/>
        <w:jc w:val="both"/>
        <w:rPr>
          <w:rFonts w:cs="David" w:hint="cs"/>
          <w:rtl/>
        </w:rPr>
      </w:pPr>
      <w:r w:rsidRPr="00E45F4B">
        <w:rPr>
          <w:rFonts w:cs="David" w:hint="cs"/>
          <w:rtl/>
        </w:rPr>
        <w:tab/>
      </w:r>
    </w:p>
    <w:p w14:paraId="084411F8" w14:textId="77777777" w:rsidR="00E45F4B" w:rsidRPr="00E45F4B" w:rsidRDefault="00E45F4B" w:rsidP="00E45F4B">
      <w:pPr>
        <w:bidi/>
        <w:ind w:firstLine="720"/>
        <w:jc w:val="both"/>
        <w:rPr>
          <w:rFonts w:cs="David" w:hint="cs"/>
          <w:rtl/>
        </w:rPr>
      </w:pPr>
      <w:r w:rsidRPr="00E45F4B">
        <w:rPr>
          <w:rFonts w:cs="David" w:hint="cs"/>
          <w:rtl/>
        </w:rPr>
        <w:t xml:space="preserve">יש קולגיאליות. </w:t>
      </w:r>
    </w:p>
    <w:p w14:paraId="36720C12" w14:textId="77777777" w:rsidR="00E45F4B" w:rsidRPr="00E45F4B" w:rsidRDefault="00E45F4B" w:rsidP="00E45F4B">
      <w:pPr>
        <w:bidi/>
        <w:jc w:val="both"/>
        <w:rPr>
          <w:rFonts w:cs="David" w:hint="cs"/>
          <w:rtl/>
        </w:rPr>
      </w:pPr>
    </w:p>
    <w:p w14:paraId="5045D220" w14:textId="77777777" w:rsidR="00E45F4B" w:rsidRPr="00E45F4B" w:rsidRDefault="00E45F4B" w:rsidP="00E45F4B">
      <w:pPr>
        <w:bidi/>
        <w:jc w:val="both"/>
        <w:rPr>
          <w:rFonts w:cs="David" w:hint="cs"/>
          <w:u w:val="single"/>
          <w:rtl/>
        </w:rPr>
      </w:pPr>
      <w:r w:rsidRPr="00E45F4B">
        <w:rPr>
          <w:rFonts w:cs="David" w:hint="cs"/>
          <w:u w:val="single"/>
          <w:rtl/>
        </w:rPr>
        <w:t xml:space="preserve"> גדעון סער:</w:t>
      </w:r>
    </w:p>
    <w:p w14:paraId="219AE952" w14:textId="77777777" w:rsidR="00E45F4B" w:rsidRPr="00E45F4B" w:rsidRDefault="00E45F4B" w:rsidP="00E45F4B">
      <w:pPr>
        <w:bidi/>
        <w:jc w:val="both"/>
        <w:rPr>
          <w:rFonts w:cs="David" w:hint="cs"/>
          <w:u w:val="single"/>
          <w:rtl/>
        </w:rPr>
      </w:pPr>
    </w:p>
    <w:p w14:paraId="4EF5C482" w14:textId="77777777" w:rsidR="00E45F4B" w:rsidRPr="00E45F4B" w:rsidRDefault="00E45F4B" w:rsidP="00E45F4B">
      <w:pPr>
        <w:bidi/>
        <w:jc w:val="both"/>
        <w:rPr>
          <w:rFonts w:cs="David" w:hint="cs"/>
          <w:rtl/>
        </w:rPr>
      </w:pPr>
      <w:r w:rsidRPr="00E45F4B">
        <w:rPr>
          <w:rFonts w:cs="David" w:hint="cs"/>
          <w:rtl/>
        </w:rPr>
        <w:tab/>
        <w:t xml:space="preserve">יש קולגיאליות. </w:t>
      </w:r>
    </w:p>
    <w:p w14:paraId="45808146" w14:textId="77777777" w:rsidR="00E45F4B" w:rsidRPr="00E45F4B" w:rsidRDefault="00E45F4B" w:rsidP="00E45F4B">
      <w:pPr>
        <w:bidi/>
        <w:jc w:val="both"/>
        <w:rPr>
          <w:rFonts w:cs="David" w:hint="cs"/>
          <w:rtl/>
        </w:rPr>
      </w:pPr>
    </w:p>
    <w:p w14:paraId="6DEC304C" w14:textId="77777777" w:rsidR="00E45F4B" w:rsidRPr="00E45F4B" w:rsidRDefault="00E45F4B" w:rsidP="00E45F4B">
      <w:pPr>
        <w:bidi/>
        <w:jc w:val="both"/>
        <w:rPr>
          <w:rFonts w:cs="David" w:hint="cs"/>
          <w:rtl/>
        </w:rPr>
      </w:pPr>
      <w:r w:rsidRPr="00E45F4B">
        <w:rPr>
          <w:rFonts w:cs="David" w:hint="cs"/>
          <w:u w:val="single"/>
          <w:rtl/>
        </w:rPr>
        <w:t>זהבה גלאון:</w:t>
      </w:r>
    </w:p>
    <w:p w14:paraId="1905B398" w14:textId="77777777" w:rsidR="00E45F4B" w:rsidRPr="00E45F4B" w:rsidRDefault="00E45F4B" w:rsidP="00E45F4B">
      <w:pPr>
        <w:bidi/>
        <w:jc w:val="both"/>
        <w:rPr>
          <w:rFonts w:cs="David" w:hint="cs"/>
          <w:rtl/>
        </w:rPr>
      </w:pPr>
    </w:p>
    <w:p w14:paraId="0AC79BEC" w14:textId="77777777" w:rsidR="00E45F4B" w:rsidRPr="00E45F4B" w:rsidRDefault="00E45F4B" w:rsidP="00E45F4B">
      <w:pPr>
        <w:bidi/>
        <w:ind w:firstLine="720"/>
        <w:jc w:val="both"/>
        <w:rPr>
          <w:rFonts w:cs="David" w:hint="cs"/>
          <w:rtl/>
        </w:rPr>
      </w:pPr>
      <w:r w:rsidRPr="00E45F4B">
        <w:rPr>
          <w:rFonts w:cs="David" w:hint="cs"/>
          <w:rtl/>
        </w:rPr>
        <w:t>אם החוק לא נראה לך, תפיל אותו במליאה.</w:t>
      </w:r>
    </w:p>
    <w:p w14:paraId="26B56E13" w14:textId="77777777" w:rsidR="00E45F4B" w:rsidRPr="00E45F4B" w:rsidRDefault="00E45F4B" w:rsidP="00E45F4B">
      <w:pPr>
        <w:bidi/>
        <w:jc w:val="both"/>
        <w:rPr>
          <w:rFonts w:cs="David" w:hint="cs"/>
          <w:rtl/>
        </w:rPr>
      </w:pPr>
    </w:p>
    <w:p w14:paraId="194C915E" w14:textId="77777777" w:rsidR="00E45F4B" w:rsidRPr="00E45F4B" w:rsidRDefault="00E45F4B" w:rsidP="00E45F4B">
      <w:pPr>
        <w:bidi/>
        <w:jc w:val="both"/>
        <w:rPr>
          <w:rFonts w:cs="David" w:hint="cs"/>
          <w:u w:val="single"/>
          <w:rtl/>
        </w:rPr>
      </w:pPr>
      <w:r w:rsidRPr="00E45F4B">
        <w:rPr>
          <w:rFonts w:cs="David" w:hint="cs"/>
          <w:u w:val="single"/>
          <w:rtl/>
        </w:rPr>
        <w:t>גדעון סער:</w:t>
      </w:r>
    </w:p>
    <w:p w14:paraId="29717B0C" w14:textId="77777777" w:rsidR="00E45F4B" w:rsidRPr="00E45F4B" w:rsidRDefault="00E45F4B" w:rsidP="00E45F4B">
      <w:pPr>
        <w:bidi/>
        <w:jc w:val="both"/>
        <w:rPr>
          <w:rFonts w:cs="David" w:hint="cs"/>
          <w:u w:val="single"/>
          <w:rtl/>
        </w:rPr>
      </w:pPr>
    </w:p>
    <w:p w14:paraId="018A422C" w14:textId="77777777" w:rsidR="00E45F4B" w:rsidRPr="00E45F4B" w:rsidRDefault="00E45F4B" w:rsidP="00E45F4B">
      <w:pPr>
        <w:bidi/>
        <w:jc w:val="both"/>
        <w:rPr>
          <w:rFonts w:cs="David" w:hint="cs"/>
          <w:rtl/>
        </w:rPr>
      </w:pPr>
      <w:r w:rsidRPr="00E45F4B">
        <w:rPr>
          <w:rFonts w:cs="David" w:hint="cs"/>
          <w:rtl/>
        </w:rPr>
        <w:tab/>
        <w:t>למה להפיל אותו במליאה? אולי אתמוך בו? למה שאפיל?</w:t>
      </w:r>
    </w:p>
    <w:p w14:paraId="3019380D" w14:textId="77777777" w:rsidR="00E45F4B" w:rsidRPr="00E45F4B" w:rsidRDefault="00E45F4B" w:rsidP="00E45F4B">
      <w:pPr>
        <w:bidi/>
        <w:jc w:val="both"/>
        <w:rPr>
          <w:rFonts w:cs="David" w:hint="cs"/>
          <w:rtl/>
        </w:rPr>
      </w:pPr>
    </w:p>
    <w:p w14:paraId="528808B0" w14:textId="77777777" w:rsidR="00E45F4B" w:rsidRPr="00E45F4B" w:rsidRDefault="00E45F4B" w:rsidP="00E45F4B">
      <w:pPr>
        <w:bidi/>
        <w:jc w:val="both"/>
        <w:rPr>
          <w:rFonts w:cs="David" w:hint="cs"/>
          <w:rtl/>
        </w:rPr>
      </w:pPr>
      <w:r w:rsidRPr="00E45F4B">
        <w:rPr>
          <w:rFonts w:cs="David" w:hint="cs"/>
          <w:u w:val="single"/>
          <w:rtl/>
        </w:rPr>
        <w:t>זהבה גלאון:</w:t>
      </w:r>
    </w:p>
    <w:p w14:paraId="47C23598" w14:textId="77777777" w:rsidR="00E45F4B" w:rsidRPr="00E45F4B" w:rsidRDefault="00E45F4B" w:rsidP="00E45F4B">
      <w:pPr>
        <w:bidi/>
        <w:jc w:val="both"/>
        <w:rPr>
          <w:rFonts w:cs="David" w:hint="cs"/>
          <w:rtl/>
        </w:rPr>
      </w:pPr>
    </w:p>
    <w:p w14:paraId="008EEEBA" w14:textId="77777777" w:rsidR="00E45F4B" w:rsidRPr="00E45F4B" w:rsidRDefault="00E45F4B" w:rsidP="00E45F4B">
      <w:pPr>
        <w:bidi/>
        <w:jc w:val="both"/>
        <w:rPr>
          <w:rFonts w:cs="David" w:hint="cs"/>
          <w:rtl/>
        </w:rPr>
      </w:pPr>
      <w:r w:rsidRPr="00E45F4B">
        <w:rPr>
          <w:rFonts w:cs="David" w:hint="cs"/>
          <w:rtl/>
        </w:rPr>
        <w:tab/>
        <w:t>כמה חוקים הגשת לפטור מחובת הנחה?</w:t>
      </w:r>
    </w:p>
    <w:p w14:paraId="0668F545" w14:textId="77777777" w:rsidR="00E45F4B" w:rsidRPr="00E45F4B" w:rsidRDefault="00E45F4B" w:rsidP="00E45F4B">
      <w:pPr>
        <w:bidi/>
        <w:jc w:val="both"/>
        <w:rPr>
          <w:rFonts w:cs="David" w:hint="cs"/>
          <w:rtl/>
        </w:rPr>
      </w:pPr>
    </w:p>
    <w:p w14:paraId="0396052E" w14:textId="77777777" w:rsidR="00E45F4B" w:rsidRPr="00E45F4B" w:rsidRDefault="00E45F4B" w:rsidP="00E45F4B">
      <w:pPr>
        <w:bidi/>
        <w:jc w:val="both"/>
        <w:rPr>
          <w:rFonts w:cs="David" w:hint="cs"/>
          <w:u w:val="single"/>
          <w:rtl/>
        </w:rPr>
      </w:pPr>
      <w:r w:rsidRPr="00E45F4B">
        <w:rPr>
          <w:rFonts w:cs="David" w:hint="cs"/>
          <w:u w:val="single"/>
          <w:rtl/>
        </w:rPr>
        <w:t>גדעון סער:</w:t>
      </w:r>
    </w:p>
    <w:p w14:paraId="2D515BA9" w14:textId="77777777" w:rsidR="00E45F4B" w:rsidRPr="00E45F4B" w:rsidRDefault="00E45F4B" w:rsidP="00E45F4B">
      <w:pPr>
        <w:bidi/>
        <w:jc w:val="both"/>
        <w:rPr>
          <w:rFonts w:cs="David" w:hint="cs"/>
          <w:u w:val="single"/>
          <w:rtl/>
        </w:rPr>
      </w:pPr>
    </w:p>
    <w:p w14:paraId="25362176" w14:textId="77777777" w:rsidR="00E45F4B" w:rsidRPr="00E45F4B" w:rsidRDefault="00E45F4B" w:rsidP="00E45F4B">
      <w:pPr>
        <w:bidi/>
        <w:jc w:val="both"/>
        <w:rPr>
          <w:rFonts w:cs="David" w:hint="cs"/>
          <w:rtl/>
        </w:rPr>
      </w:pPr>
      <w:r w:rsidRPr="00E45F4B">
        <w:rPr>
          <w:rFonts w:cs="David" w:hint="cs"/>
          <w:rtl/>
        </w:rPr>
        <w:tab/>
        <w:t xml:space="preserve">פעם אחת. עם חבר הכנסת וילן. </w:t>
      </w:r>
    </w:p>
    <w:p w14:paraId="28AE83AF" w14:textId="77777777" w:rsidR="00E45F4B" w:rsidRPr="00E45F4B" w:rsidRDefault="00E45F4B" w:rsidP="00E45F4B">
      <w:pPr>
        <w:bidi/>
        <w:jc w:val="both"/>
        <w:rPr>
          <w:rFonts w:cs="David" w:hint="cs"/>
          <w:rtl/>
        </w:rPr>
      </w:pPr>
      <w:r w:rsidRPr="00E45F4B">
        <w:rPr>
          <w:rFonts w:cs="David"/>
          <w:rtl/>
        </w:rPr>
        <w:br w:type="page"/>
      </w:r>
    </w:p>
    <w:p w14:paraId="49FEA5EB" w14:textId="77777777" w:rsidR="00E45F4B" w:rsidRPr="00E45F4B" w:rsidRDefault="00E45F4B" w:rsidP="00E45F4B">
      <w:pPr>
        <w:bidi/>
        <w:jc w:val="both"/>
        <w:rPr>
          <w:rFonts w:cs="David" w:hint="cs"/>
          <w:rtl/>
        </w:rPr>
      </w:pPr>
      <w:r w:rsidRPr="00E45F4B">
        <w:rPr>
          <w:rFonts w:cs="David" w:hint="cs"/>
          <w:u w:val="single"/>
          <w:rtl/>
        </w:rPr>
        <w:t>זהבה גלאון:</w:t>
      </w:r>
    </w:p>
    <w:p w14:paraId="492FFDF0" w14:textId="77777777" w:rsidR="00E45F4B" w:rsidRPr="00E45F4B" w:rsidRDefault="00E45F4B" w:rsidP="00E45F4B">
      <w:pPr>
        <w:bidi/>
        <w:jc w:val="both"/>
        <w:rPr>
          <w:rFonts w:cs="David" w:hint="cs"/>
          <w:rtl/>
        </w:rPr>
      </w:pPr>
    </w:p>
    <w:p w14:paraId="512DCAA9" w14:textId="77777777" w:rsidR="00E45F4B" w:rsidRPr="00E45F4B" w:rsidRDefault="00E45F4B" w:rsidP="00E45F4B">
      <w:pPr>
        <w:bidi/>
        <w:jc w:val="both"/>
        <w:rPr>
          <w:rFonts w:cs="David" w:hint="cs"/>
          <w:rtl/>
        </w:rPr>
      </w:pPr>
      <w:r w:rsidRPr="00E45F4B">
        <w:rPr>
          <w:rFonts w:cs="David" w:hint="cs"/>
          <w:rtl/>
        </w:rPr>
        <w:tab/>
        <w:t>והחברים שלך פה? בליכוד? שגייסת אותנו להצביע עבורם?</w:t>
      </w:r>
    </w:p>
    <w:p w14:paraId="64C49381" w14:textId="77777777" w:rsidR="00E45F4B" w:rsidRPr="00E45F4B" w:rsidRDefault="00E45F4B" w:rsidP="00E45F4B">
      <w:pPr>
        <w:bidi/>
        <w:jc w:val="both"/>
        <w:rPr>
          <w:rFonts w:cs="David" w:hint="cs"/>
          <w:rtl/>
        </w:rPr>
      </w:pPr>
    </w:p>
    <w:p w14:paraId="645B9B18"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2959E2C1" w14:textId="77777777" w:rsidR="00E45F4B" w:rsidRPr="00E45F4B" w:rsidRDefault="00E45F4B" w:rsidP="00E45F4B">
      <w:pPr>
        <w:bidi/>
        <w:jc w:val="both"/>
        <w:rPr>
          <w:rFonts w:cs="David" w:hint="cs"/>
          <w:rtl/>
        </w:rPr>
      </w:pPr>
    </w:p>
    <w:p w14:paraId="785CC354" w14:textId="77777777" w:rsidR="00E45F4B" w:rsidRPr="00E45F4B" w:rsidRDefault="00E45F4B" w:rsidP="00E45F4B">
      <w:pPr>
        <w:bidi/>
        <w:ind w:firstLine="720"/>
        <w:jc w:val="both"/>
        <w:rPr>
          <w:rFonts w:cs="David" w:hint="cs"/>
          <w:rtl/>
        </w:rPr>
      </w:pPr>
      <w:r w:rsidRPr="00E45F4B">
        <w:rPr>
          <w:rFonts w:cs="David" w:hint="cs"/>
          <w:rtl/>
        </w:rPr>
        <w:t xml:space="preserve">אני קוראת אותך לסדר פעם ראשונה. את מוזמנת לדבר, אבל די. </w:t>
      </w:r>
    </w:p>
    <w:p w14:paraId="19BE56B8" w14:textId="77777777" w:rsidR="00E45F4B" w:rsidRPr="00E45F4B" w:rsidRDefault="00E45F4B" w:rsidP="00E45F4B">
      <w:pPr>
        <w:bidi/>
        <w:jc w:val="both"/>
        <w:rPr>
          <w:rFonts w:cs="David" w:hint="cs"/>
          <w:rtl/>
        </w:rPr>
      </w:pPr>
    </w:p>
    <w:p w14:paraId="36118538" w14:textId="77777777" w:rsidR="00E45F4B" w:rsidRPr="00E45F4B" w:rsidRDefault="00E45F4B" w:rsidP="00E45F4B">
      <w:pPr>
        <w:bidi/>
        <w:jc w:val="both"/>
        <w:rPr>
          <w:rFonts w:cs="David" w:hint="cs"/>
          <w:u w:val="single"/>
          <w:rtl/>
        </w:rPr>
      </w:pPr>
      <w:r w:rsidRPr="00E45F4B">
        <w:rPr>
          <w:rFonts w:cs="David" w:hint="cs"/>
          <w:u w:val="single"/>
          <w:rtl/>
        </w:rPr>
        <w:t>גדעון סער:</w:t>
      </w:r>
    </w:p>
    <w:p w14:paraId="59308DE8" w14:textId="77777777" w:rsidR="00E45F4B" w:rsidRPr="00E45F4B" w:rsidRDefault="00E45F4B" w:rsidP="00E45F4B">
      <w:pPr>
        <w:bidi/>
        <w:jc w:val="both"/>
        <w:rPr>
          <w:rFonts w:cs="David" w:hint="cs"/>
          <w:u w:val="single"/>
          <w:rtl/>
        </w:rPr>
      </w:pPr>
    </w:p>
    <w:p w14:paraId="36C0F1F2" w14:textId="77777777" w:rsidR="00E45F4B" w:rsidRPr="00E45F4B" w:rsidRDefault="00E45F4B" w:rsidP="00E45F4B">
      <w:pPr>
        <w:bidi/>
        <w:jc w:val="both"/>
        <w:rPr>
          <w:rFonts w:cs="David" w:hint="cs"/>
          <w:rtl/>
        </w:rPr>
      </w:pPr>
      <w:r w:rsidRPr="00E45F4B">
        <w:rPr>
          <w:rFonts w:cs="David" w:hint="cs"/>
          <w:rtl/>
        </w:rPr>
        <w:tab/>
        <w:t xml:space="preserve">אולי נבוא ונחליט לתמוך. אבל זה יחייב דיון בסיעה, ויחייב לקבל החלטות לגוף הצעת החוק. כך אני מציע לעבוד. </w:t>
      </w:r>
    </w:p>
    <w:p w14:paraId="230EA3A3" w14:textId="77777777" w:rsidR="00E45F4B" w:rsidRPr="00E45F4B" w:rsidRDefault="00E45F4B" w:rsidP="00E45F4B">
      <w:pPr>
        <w:bidi/>
        <w:jc w:val="both"/>
        <w:rPr>
          <w:rFonts w:cs="David" w:hint="cs"/>
          <w:rtl/>
        </w:rPr>
      </w:pPr>
    </w:p>
    <w:p w14:paraId="03A86C13" w14:textId="77777777" w:rsidR="00E45F4B" w:rsidRPr="00E45F4B" w:rsidRDefault="00E45F4B" w:rsidP="00E45F4B">
      <w:pPr>
        <w:bidi/>
        <w:jc w:val="both"/>
        <w:rPr>
          <w:rFonts w:cs="David" w:hint="cs"/>
          <w:u w:val="single"/>
          <w:rtl/>
        </w:rPr>
      </w:pPr>
      <w:r w:rsidRPr="00E45F4B">
        <w:rPr>
          <w:rFonts w:cs="David" w:hint="cs"/>
          <w:u w:val="single"/>
          <w:rtl/>
        </w:rPr>
        <w:t>משה שרוני:</w:t>
      </w:r>
    </w:p>
    <w:p w14:paraId="6F46CFCB" w14:textId="77777777" w:rsidR="00E45F4B" w:rsidRPr="00E45F4B" w:rsidRDefault="00E45F4B" w:rsidP="00E45F4B">
      <w:pPr>
        <w:bidi/>
        <w:jc w:val="both"/>
        <w:rPr>
          <w:rFonts w:cs="David" w:hint="cs"/>
          <w:u w:val="single"/>
          <w:rtl/>
        </w:rPr>
      </w:pPr>
    </w:p>
    <w:p w14:paraId="0A9E961C" w14:textId="77777777" w:rsidR="00E45F4B" w:rsidRPr="00E45F4B" w:rsidRDefault="00E45F4B" w:rsidP="00E45F4B">
      <w:pPr>
        <w:bidi/>
        <w:ind w:firstLine="720"/>
        <w:jc w:val="both"/>
        <w:rPr>
          <w:rFonts w:cs="David" w:hint="cs"/>
          <w:rtl/>
        </w:rPr>
      </w:pPr>
      <w:r w:rsidRPr="00E45F4B">
        <w:rPr>
          <w:rFonts w:cs="David" w:hint="cs"/>
          <w:rtl/>
        </w:rPr>
        <w:t xml:space="preserve">כל שבוע אתה מגיש הצעת אי-אמון. זה טוב, הברבורים שם. </w:t>
      </w:r>
    </w:p>
    <w:p w14:paraId="00F1714A" w14:textId="77777777" w:rsidR="00E45F4B" w:rsidRPr="00E45F4B" w:rsidRDefault="00E45F4B" w:rsidP="00E45F4B">
      <w:pPr>
        <w:bidi/>
        <w:jc w:val="both"/>
        <w:rPr>
          <w:rFonts w:cs="David" w:hint="cs"/>
          <w:rtl/>
        </w:rPr>
      </w:pPr>
    </w:p>
    <w:p w14:paraId="4993D170" w14:textId="77777777" w:rsidR="00E45F4B" w:rsidRPr="00E45F4B" w:rsidRDefault="00E45F4B" w:rsidP="00E45F4B">
      <w:pPr>
        <w:bidi/>
        <w:jc w:val="both"/>
        <w:rPr>
          <w:rFonts w:cs="David" w:hint="cs"/>
          <w:u w:val="single"/>
          <w:rtl/>
        </w:rPr>
      </w:pPr>
      <w:r w:rsidRPr="00E45F4B">
        <w:rPr>
          <w:rFonts w:cs="David" w:hint="cs"/>
          <w:u w:val="single"/>
          <w:rtl/>
        </w:rPr>
        <w:t>רן כהן:</w:t>
      </w:r>
    </w:p>
    <w:p w14:paraId="46D6A050" w14:textId="77777777" w:rsidR="00E45F4B" w:rsidRPr="00E45F4B" w:rsidRDefault="00E45F4B" w:rsidP="00E45F4B">
      <w:pPr>
        <w:bidi/>
        <w:jc w:val="both"/>
        <w:rPr>
          <w:rFonts w:cs="David" w:hint="cs"/>
          <w:rtl/>
        </w:rPr>
      </w:pPr>
    </w:p>
    <w:p w14:paraId="32D0EE36" w14:textId="77777777" w:rsidR="00E45F4B" w:rsidRPr="00E45F4B" w:rsidRDefault="00E45F4B" w:rsidP="00E45F4B">
      <w:pPr>
        <w:bidi/>
        <w:ind w:firstLine="720"/>
        <w:jc w:val="both"/>
        <w:rPr>
          <w:rFonts w:cs="David" w:hint="cs"/>
          <w:rtl/>
        </w:rPr>
      </w:pPr>
      <w:r w:rsidRPr="00E45F4B">
        <w:rPr>
          <w:rFonts w:cs="David" w:hint="cs"/>
          <w:rtl/>
        </w:rPr>
        <w:t xml:space="preserve">אני חייב לומר משהו לגילוי נאות. </w:t>
      </w:r>
    </w:p>
    <w:p w14:paraId="144F5C98" w14:textId="77777777" w:rsidR="00E45F4B" w:rsidRPr="00E45F4B" w:rsidRDefault="00E45F4B" w:rsidP="00E45F4B">
      <w:pPr>
        <w:bidi/>
        <w:jc w:val="both"/>
        <w:rPr>
          <w:rFonts w:cs="David" w:hint="cs"/>
          <w:rtl/>
        </w:rPr>
      </w:pPr>
    </w:p>
    <w:p w14:paraId="439FF7EE" w14:textId="77777777" w:rsidR="00E45F4B" w:rsidRPr="00E45F4B" w:rsidRDefault="00E45F4B" w:rsidP="00E45F4B">
      <w:pPr>
        <w:bidi/>
        <w:jc w:val="both"/>
        <w:rPr>
          <w:rFonts w:cs="David" w:hint="cs"/>
          <w:u w:val="single"/>
          <w:rtl/>
        </w:rPr>
      </w:pPr>
      <w:r w:rsidRPr="00E45F4B">
        <w:rPr>
          <w:rFonts w:cs="David" w:hint="cs"/>
          <w:u w:val="single"/>
          <w:rtl/>
        </w:rPr>
        <w:t>היו"ר רוחמה אברהם:</w:t>
      </w:r>
    </w:p>
    <w:p w14:paraId="6AF72E97" w14:textId="77777777" w:rsidR="00E45F4B" w:rsidRPr="00E45F4B" w:rsidRDefault="00E45F4B" w:rsidP="00E45F4B">
      <w:pPr>
        <w:bidi/>
        <w:jc w:val="both"/>
        <w:rPr>
          <w:rFonts w:cs="David" w:hint="cs"/>
          <w:rtl/>
        </w:rPr>
      </w:pPr>
    </w:p>
    <w:p w14:paraId="27C33B7C" w14:textId="77777777" w:rsidR="00E45F4B" w:rsidRPr="00E45F4B" w:rsidRDefault="00E45F4B" w:rsidP="00E45F4B">
      <w:pPr>
        <w:bidi/>
        <w:jc w:val="both"/>
        <w:rPr>
          <w:rFonts w:cs="David" w:hint="cs"/>
          <w:rtl/>
        </w:rPr>
      </w:pPr>
      <w:r w:rsidRPr="00E45F4B">
        <w:rPr>
          <w:rFonts w:cs="David" w:hint="cs"/>
          <w:rtl/>
        </w:rPr>
        <w:tab/>
        <w:t xml:space="preserve">בסוף. חבר הכנסת זאב. </w:t>
      </w:r>
    </w:p>
    <w:p w14:paraId="07CDDBCB" w14:textId="77777777" w:rsidR="00E45F4B" w:rsidRPr="00E45F4B" w:rsidRDefault="00E45F4B" w:rsidP="00E45F4B">
      <w:pPr>
        <w:bidi/>
        <w:jc w:val="both"/>
        <w:rPr>
          <w:rFonts w:cs="David" w:hint="cs"/>
          <w:rtl/>
        </w:rPr>
      </w:pPr>
    </w:p>
    <w:p w14:paraId="7F75A2C1" w14:textId="77777777" w:rsidR="00E45F4B" w:rsidRPr="00E45F4B" w:rsidRDefault="00E45F4B" w:rsidP="00E45F4B">
      <w:pPr>
        <w:bidi/>
        <w:jc w:val="both"/>
        <w:rPr>
          <w:rFonts w:cs="David" w:hint="cs"/>
          <w:rtl/>
        </w:rPr>
      </w:pPr>
      <w:r w:rsidRPr="00E45F4B">
        <w:rPr>
          <w:rFonts w:cs="David" w:hint="cs"/>
          <w:u w:val="single"/>
          <w:rtl/>
        </w:rPr>
        <w:t>נסים זאב:</w:t>
      </w:r>
    </w:p>
    <w:p w14:paraId="5EF1C62A" w14:textId="77777777" w:rsidR="00E45F4B" w:rsidRPr="00E45F4B" w:rsidRDefault="00E45F4B" w:rsidP="00E45F4B">
      <w:pPr>
        <w:bidi/>
        <w:jc w:val="both"/>
        <w:rPr>
          <w:rFonts w:cs="David" w:hint="cs"/>
          <w:rtl/>
        </w:rPr>
      </w:pPr>
    </w:p>
    <w:p w14:paraId="7C4C236E" w14:textId="77777777" w:rsidR="00E45F4B" w:rsidRPr="00E45F4B" w:rsidRDefault="00E45F4B" w:rsidP="00E45F4B">
      <w:pPr>
        <w:bidi/>
        <w:ind w:firstLine="720"/>
        <w:jc w:val="both"/>
        <w:rPr>
          <w:rFonts w:cs="David" w:hint="cs"/>
          <w:rtl/>
        </w:rPr>
      </w:pPr>
      <w:r w:rsidRPr="00E45F4B">
        <w:rPr>
          <w:rFonts w:cs="David" w:hint="cs"/>
          <w:rtl/>
        </w:rPr>
        <w:t xml:space="preserve">ברמה העקרונית אני חושב שזה לא נכון, כל הצעת החוק בטעות יסודה. גם ראש ממשלה מגייס כספים, גם חברי כנסת פה מגייסים כספים כשהם מכהנים כחברי כנסת. </w:t>
      </w:r>
    </w:p>
    <w:p w14:paraId="0FF81B90" w14:textId="77777777" w:rsidR="00E45F4B" w:rsidRPr="00E45F4B" w:rsidRDefault="00E45F4B" w:rsidP="00E45F4B">
      <w:pPr>
        <w:bidi/>
        <w:jc w:val="both"/>
        <w:rPr>
          <w:rFonts w:cs="David" w:hint="cs"/>
          <w:rtl/>
        </w:rPr>
      </w:pPr>
    </w:p>
    <w:p w14:paraId="3C462CAB" w14:textId="77777777" w:rsidR="00E45F4B" w:rsidRPr="00E45F4B" w:rsidRDefault="00E45F4B" w:rsidP="00E45F4B">
      <w:pPr>
        <w:bidi/>
        <w:jc w:val="both"/>
        <w:rPr>
          <w:rFonts w:cs="David" w:hint="cs"/>
          <w:u w:val="single"/>
          <w:rtl/>
        </w:rPr>
      </w:pPr>
      <w:r w:rsidRPr="00E45F4B">
        <w:rPr>
          <w:rFonts w:cs="David" w:hint="cs"/>
          <w:u w:val="single"/>
          <w:rtl/>
        </w:rPr>
        <w:t>משה שרוני:</w:t>
      </w:r>
    </w:p>
    <w:p w14:paraId="6B2C6F4A" w14:textId="77777777" w:rsidR="00E45F4B" w:rsidRPr="00E45F4B" w:rsidRDefault="00E45F4B" w:rsidP="00E45F4B">
      <w:pPr>
        <w:bidi/>
        <w:jc w:val="both"/>
        <w:rPr>
          <w:rFonts w:cs="David" w:hint="cs"/>
          <w:u w:val="single"/>
          <w:rtl/>
        </w:rPr>
      </w:pPr>
    </w:p>
    <w:p w14:paraId="22B65B8D" w14:textId="77777777" w:rsidR="00E45F4B" w:rsidRPr="00E45F4B" w:rsidRDefault="00E45F4B" w:rsidP="00E45F4B">
      <w:pPr>
        <w:bidi/>
        <w:ind w:firstLine="720"/>
        <w:jc w:val="both"/>
        <w:rPr>
          <w:rFonts w:cs="David" w:hint="cs"/>
          <w:rtl/>
        </w:rPr>
      </w:pPr>
      <w:r w:rsidRPr="00E45F4B">
        <w:rPr>
          <w:rFonts w:cs="David" w:hint="cs"/>
          <w:rtl/>
        </w:rPr>
        <w:t>צריך לעשות חוק לאסור את זה.</w:t>
      </w:r>
    </w:p>
    <w:p w14:paraId="48E2F8D4" w14:textId="77777777" w:rsidR="00E45F4B" w:rsidRPr="00E45F4B" w:rsidRDefault="00E45F4B" w:rsidP="00E45F4B">
      <w:pPr>
        <w:bidi/>
        <w:jc w:val="both"/>
        <w:rPr>
          <w:rFonts w:cs="David" w:hint="cs"/>
          <w:rtl/>
        </w:rPr>
      </w:pPr>
    </w:p>
    <w:p w14:paraId="4670B73B" w14:textId="77777777" w:rsidR="00E45F4B" w:rsidRPr="00E45F4B" w:rsidRDefault="00E45F4B" w:rsidP="00E45F4B">
      <w:pPr>
        <w:bidi/>
        <w:jc w:val="both"/>
        <w:rPr>
          <w:rFonts w:cs="David" w:hint="cs"/>
          <w:rtl/>
        </w:rPr>
      </w:pPr>
      <w:r w:rsidRPr="00E45F4B">
        <w:rPr>
          <w:rFonts w:cs="David" w:hint="cs"/>
          <w:u w:val="single"/>
          <w:rtl/>
        </w:rPr>
        <w:t>יורם מרציאנו:</w:t>
      </w:r>
    </w:p>
    <w:p w14:paraId="6D322095" w14:textId="77777777" w:rsidR="00E45F4B" w:rsidRPr="00E45F4B" w:rsidRDefault="00E45F4B" w:rsidP="00E45F4B">
      <w:pPr>
        <w:bidi/>
        <w:jc w:val="both"/>
        <w:rPr>
          <w:rFonts w:cs="David" w:hint="cs"/>
          <w:rtl/>
        </w:rPr>
      </w:pPr>
    </w:p>
    <w:p w14:paraId="3718DF47" w14:textId="77777777" w:rsidR="00E45F4B" w:rsidRPr="00E45F4B" w:rsidRDefault="00E45F4B" w:rsidP="00E45F4B">
      <w:pPr>
        <w:bidi/>
        <w:jc w:val="both"/>
        <w:rPr>
          <w:rFonts w:cs="David" w:hint="cs"/>
          <w:rtl/>
        </w:rPr>
      </w:pPr>
      <w:r w:rsidRPr="00E45F4B">
        <w:rPr>
          <w:rFonts w:cs="David" w:hint="cs"/>
          <w:rtl/>
        </w:rPr>
        <w:tab/>
        <w:t xml:space="preserve">כל התופעות של החודשים האחרונים היו מדהימות. בסופו של דבר ראינו שהוא מאוד ... מהפוליטיקה. </w:t>
      </w:r>
    </w:p>
    <w:p w14:paraId="503A770A" w14:textId="77777777" w:rsidR="00E45F4B" w:rsidRPr="00E45F4B" w:rsidRDefault="00E45F4B" w:rsidP="00E45F4B">
      <w:pPr>
        <w:bidi/>
        <w:jc w:val="both"/>
        <w:rPr>
          <w:rFonts w:cs="David" w:hint="cs"/>
          <w:rtl/>
        </w:rPr>
      </w:pPr>
    </w:p>
    <w:p w14:paraId="6DF5A913" w14:textId="77777777" w:rsidR="00E45F4B" w:rsidRPr="00E45F4B" w:rsidRDefault="00E45F4B" w:rsidP="00E45F4B">
      <w:pPr>
        <w:bidi/>
        <w:jc w:val="both"/>
        <w:rPr>
          <w:rFonts w:cs="David" w:hint="cs"/>
          <w:u w:val="single"/>
          <w:rtl/>
        </w:rPr>
      </w:pPr>
      <w:r w:rsidRPr="00E45F4B">
        <w:rPr>
          <w:rFonts w:cs="David" w:hint="cs"/>
          <w:u w:val="single"/>
          <w:rtl/>
        </w:rPr>
        <w:t>היו"ר רוחמה אברהם:</w:t>
      </w:r>
    </w:p>
    <w:p w14:paraId="04643411" w14:textId="77777777" w:rsidR="00E45F4B" w:rsidRPr="00E45F4B" w:rsidRDefault="00E45F4B" w:rsidP="00E45F4B">
      <w:pPr>
        <w:bidi/>
        <w:jc w:val="both"/>
        <w:rPr>
          <w:rFonts w:cs="David" w:hint="cs"/>
          <w:rtl/>
        </w:rPr>
      </w:pPr>
    </w:p>
    <w:p w14:paraId="132E34E3" w14:textId="77777777" w:rsidR="00E45F4B" w:rsidRPr="00E45F4B" w:rsidRDefault="00E45F4B" w:rsidP="00E45F4B">
      <w:pPr>
        <w:bidi/>
        <w:jc w:val="both"/>
        <w:rPr>
          <w:rFonts w:cs="David" w:hint="cs"/>
          <w:rtl/>
        </w:rPr>
      </w:pPr>
      <w:r w:rsidRPr="00E45F4B">
        <w:rPr>
          <w:rFonts w:cs="David" w:hint="cs"/>
          <w:rtl/>
        </w:rPr>
        <w:tab/>
        <w:t>חבר הכנסת מרציאנו.</w:t>
      </w:r>
    </w:p>
    <w:p w14:paraId="6EAFB198" w14:textId="77777777" w:rsidR="00E45F4B" w:rsidRPr="00E45F4B" w:rsidRDefault="00E45F4B" w:rsidP="00E45F4B">
      <w:pPr>
        <w:bidi/>
        <w:jc w:val="both"/>
        <w:rPr>
          <w:rFonts w:cs="David" w:hint="cs"/>
          <w:rtl/>
        </w:rPr>
      </w:pPr>
    </w:p>
    <w:p w14:paraId="653CF8D8" w14:textId="77777777" w:rsidR="00E45F4B" w:rsidRPr="00E45F4B" w:rsidRDefault="00E45F4B" w:rsidP="00E45F4B">
      <w:pPr>
        <w:bidi/>
        <w:jc w:val="both"/>
        <w:rPr>
          <w:rFonts w:cs="David" w:hint="cs"/>
          <w:u w:val="single"/>
          <w:rtl/>
        </w:rPr>
      </w:pPr>
      <w:r w:rsidRPr="00E45F4B">
        <w:rPr>
          <w:rFonts w:cs="David" w:hint="cs"/>
          <w:u w:val="single"/>
          <w:rtl/>
        </w:rPr>
        <w:t>גדעון סער:</w:t>
      </w:r>
    </w:p>
    <w:p w14:paraId="6F237492" w14:textId="77777777" w:rsidR="00E45F4B" w:rsidRPr="00E45F4B" w:rsidRDefault="00E45F4B" w:rsidP="00E45F4B">
      <w:pPr>
        <w:bidi/>
        <w:jc w:val="both"/>
        <w:rPr>
          <w:rFonts w:cs="David" w:hint="cs"/>
          <w:u w:val="single"/>
          <w:rtl/>
        </w:rPr>
      </w:pPr>
    </w:p>
    <w:p w14:paraId="3E3BF9C7" w14:textId="77777777" w:rsidR="00E45F4B" w:rsidRPr="00E45F4B" w:rsidRDefault="00E45F4B" w:rsidP="00E45F4B">
      <w:pPr>
        <w:bidi/>
        <w:jc w:val="both"/>
        <w:rPr>
          <w:rFonts w:cs="David" w:hint="cs"/>
          <w:rtl/>
        </w:rPr>
      </w:pPr>
      <w:r w:rsidRPr="00E45F4B">
        <w:rPr>
          <w:rFonts w:cs="David" w:hint="cs"/>
          <w:rtl/>
        </w:rPr>
        <w:tab/>
        <w:t>ומה עם הגמלאים? אם רפי איתן תרם למישהו, יזקפו את זה כתרומה.</w:t>
      </w:r>
    </w:p>
    <w:p w14:paraId="1DEA2122" w14:textId="77777777" w:rsidR="00E45F4B" w:rsidRPr="00E45F4B" w:rsidRDefault="00E45F4B" w:rsidP="00E45F4B">
      <w:pPr>
        <w:bidi/>
        <w:jc w:val="both"/>
        <w:rPr>
          <w:rFonts w:cs="David" w:hint="cs"/>
          <w:rtl/>
        </w:rPr>
      </w:pPr>
    </w:p>
    <w:p w14:paraId="3A05E706" w14:textId="77777777" w:rsidR="00E45F4B" w:rsidRPr="00E45F4B" w:rsidRDefault="00E45F4B" w:rsidP="00E45F4B">
      <w:pPr>
        <w:bidi/>
        <w:jc w:val="both"/>
        <w:rPr>
          <w:rFonts w:cs="David" w:hint="cs"/>
          <w:u w:val="single"/>
          <w:rtl/>
        </w:rPr>
      </w:pPr>
      <w:r w:rsidRPr="00E45F4B">
        <w:rPr>
          <w:rFonts w:cs="David" w:hint="cs"/>
          <w:u w:val="single"/>
          <w:rtl/>
        </w:rPr>
        <w:t>היו"ר רוחמה אברהם:</w:t>
      </w:r>
    </w:p>
    <w:p w14:paraId="0F7CAA93" w14:textId="77777777" w:rsidR="00E45F4B" w:rsidRPr="00E45F4B" w:rsidRDefault="00E45F4B" w:rsidP="00E45F4B">
      <w:pPr>
        <w:bidi/>
        <w:jc w:val="both"/>
        <w:rPr>
          <w:rFonts w:cs="David" w:hint="cs"/>
          <w:rtl/>
        </w:rPr>
      </w:pPr>
    </w:p>
    <w:p w14:paraId="3CA87144" w14:textId="77777777" w:rsidR="00E45F4B" w:rsidRPr="00E45F4B" w:rsidRDefault="00E45F4B" w:rsidP="00E45F4B">
      <w:pPr>
        <w:bidi/>
        <w:jc w:val="both"/>
        <w:rPr>
          <w:rFonts w:cs="David" w:hint="cs"/>
          <w:rtl/>
        </w:rPr>
      </w:pPr>
      <w:r w:rsidRPr="00E45F4B">
        <w:rPr>
          <w:rFonts w:cs="David" w:hint="cs"/>
          <w:rtl/>
        </w:rPr>
        <w:tab/>
        <w:t xml:space="preserve">סיימת לדבר. </w:t>
      </w:r>
    </w:p>
    <w:p w14:paraId="250E0975" w14:textId="77777777" w:rsidR="00E45F4B" w:rsidRPr="00E45F4B" w:rsidRDefault="00E45F4B" w:rsidP="00E45F4B">
      <w:pPr>
        <w:bidi/>
        <w:jc w:val="both"/>
        <w:rPr>
          <w:rFonts w:cs="David" w:hint="cs"/>
          <w:rtl/>
        </w:rPr>
      </w:pPr>
    </w:p>
    <w:p w14:paraId="268D997C" w14:textId="77777777" w:rsidR="00E45F4B" w:rsidRPr="00E45F4B" w:rsidRDefault="00E45F4B" w:rsidP="00E45F4B">
      <w:pPr>
        <w:bidi/>
        <w:jc w:val="both"/>
        <w:rPr>
          <w:rFonts w:cs="David" w:hint="cs"/>
          <w:rtl/>
        </w:rPr>
      </w:pPr>
      <w:r w:rsidRPr="00E45F4B">
        <w:rPr>
          <w:rFonts w:cs="David" w:hint="cs"/>
          <w:u w:val="single"/>
          <w:rtl/>
        </w:rPr>
        <w:t>נסים זאב:</w:t>
      </w:r>
    </w:p>
    <w:p w14:paraId="2145E491" w14:textId="77777777" w:rsidR="00E45F4B" w:rsidRPr="00E45F4B" w:rsidRDefault="00E45F4B" w:rsidP="00E45F4B">
      <w:pPr>
        <w:bidi/>
        <w:jc w:val="both"/>
        <w:rPr>
          <w:rFonts w:cs="David" w:hint="cs"/>
          <w:rtl/>
        </w:rPr>
      </w:pPr>
    </w:p>
    <w:p w14:paraId="115E6333" w14:textId="77777777" w:rsidR="00E45F4B" w:rsidRPr="00E45F4B" w:rsidRDefault="00E45F4B" w:rsidP="00E45F4B">
      <w:pPr>
        <w:bidi/>
        <w:jc w:val="both"/>
        <w:rPr>
          <w:rFonts w:cs="David" w:hint="cs"/>
          <w:rtl/>
        </w:rPr>
      </w:pPr>
      <w:r w:rsidRPr="00E45F4B">
        <w:rPr>
          <w:rFonts w:cs="David" w:hint="cs"/>
          <w:rtl/>
        </w:rPr>
        <w:tab/>
        <w:t xml:space="preserve">אם למישהו מפריע שגאידמאק עוזר לעניי ישראל, והוא עוזר, אולי הוא יביא חוק שאסור לעזור. </w:t>
      </w:r>
    </w:p>
    <w:p w14:paraId="6D104ACE" w14:textId="77777777" w:rsidR="00E45F4B" w:rsidRPr="00E45F4B" w:rsidRDefault="00E45F4B" w:rsidP="00E45F4B">
      <w:pPr>
        <w:bidi/>
        <w:jc w:val="both"/>
        <w:rPr>
          <w:rFonts w:cs="David" w:hint="cs"/>
          <w:rtl/>
        </w:rPr>
      </w:pPr>
      <w:r w:rsidRPr="00E45F4B">
        <w:rPr>
          <w:rFonts w:cs="David"/>
          <w:rtl/>
        </w:rPr>
        <w:br w:type="page"/>
      </w:r>
    </w:p>
    <w:p w14:paraId="2512B248"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594E27EE" w14:textId="77777777" w:rsidR="00E45F4B" w:rsidRPr="00E45F4B" w:rsidRDefault="00E45F4B" w:rsidP="00E45F4B">
      <w:pPr>
        <w:bidi/>
        <w:jc w:val="both"/>
        <w:rPr>
          <w:rFonts w:cs="David" w:hint="cs"/>
          <w:rtl/>
        </w:rPr>
      </w:pPr>
    </w:p>
    <w:p w14:paraId="265EC302" w14:textId="77777777" w:rsidR="00E45F4B" w:rsidRPr="00E45F4B" w:rsidRDefault="00E45F4B" w:rsidP="00E45F4B">
      <w:pPr>
        <w:bidi/>
        <w:ind w:firstLine="720"/>
        <w:jc w:val="both"/>
        <w:rPr>
          <w:rFonts w:cs="David" w:hint="cs"/>
          <w:rtl/>
        </w:rPr>
      </w:pPr>
      <w:r w:rsidRPr="00E45F4B">
        <w:rPr>
          <w:rFonts w:cs="David" w:hint="cs"/>
          <w:rtl/>
        </w:rPr>
        <w:t xml:space="preserve">תודה. חבר הכנסת יצחקי. </w:t>
      </w:r>
    </w:p>
    <w:p w14:paraId="1C6BECA2" w14:textId="77777777" w:rsidR="00E45F4B" w:rsidRPr="00E45F4B" w:rsidRDefault="00E45F4B" w:rsidP="00E45F4B">
      <w:pPr>
        <w:bidi/>
        <w:jc w:val="both"/>
        <w:rPr>
          <w:rFonts w:cs="David" w:hint="cs"/>
          <w:rtl/>
        </w:rPr>
      </w:pPr>
    </w:p>
    <w:p w14:paraId="7361D293" w14:textId="77777777" w:rsidR="00E45F4B" w:rsidRPr="00E45F4B" w:rsidRDefault="00E45F4B" w:rsidP="00E45F4B">
      <w:pPr>
        <w:bidi/>
        <w:jc w:val="both"/>
        <w:rPr>
          <w:rFonts w:cs="David" w:hint="cs"/>
          <w:rtl/>
        </w:rPr>
      </w:pPr>
      <w:r w:rsidRPr="00E45F4B">
        <w:rPr>
          <w:rFonts w:cs="David" w:hint="cs"/>
          <w:u w:val="single"/>
          <w:rtl/>
        </w:rPr>
        <w:t>נסים זאב:</w:t>
      </w:r>
    </w:p>
    <w:p w14:paraId="0AD8356F" w14:textId="77777777" w:rsidR="00E45F4B" w:rsidRPr="00E45F4B" w:rsidRDefault="00E45F4B" w:rsidP="00E45F4B">
      <w:pPr>
        <w:bidi/>
        <w:jc w:val="both"/>
        <w:rPr>
          <w:rFonts w:cs="David" w:hint="cs"/>
          <w:rtl/>
        </w:rPr>
      </w:pPr>
    </w:p>
    <w:p w14:paraId="2386A9AF" w14:textId="77777777" w:rsidR="00E45F4B" w:rsidRPr="00E45F4B" w:rsidRDefault="00E45F4B" w:rsidP="00E45F4B">
      <w:pPr>
        <w:bidi/>
        <w:jc w:val="both"/>
        <w:rPr>
          <w:rFonts w:cs="David" w:hint="cs"/>
          <w:rtl/>
        </w:rPr>
      </w:pPr>
      <w:r w:rsidRPr="00E45F4B">
        <w:rPr>
          <w:rFonts w:cs="David" w:hint="cs"/>
          <w:rtl/>
        </w:rPr>
        <w:tab/>
        <w:t xml:space="preserve">רגע. אין היגיון מאחורי הטענה על עניין הקדימות והדחיפות של הצעת החוק. </w:t>
      </w:r>
    </w:p>
    <w:p w14:paraId="0028678F" w14:textId="77777777" w:rsidR="00E45F4B" w:rsidRPr="00E45F4B" w:rsidRDefault="00E45F4B" w:rsidP="00E45F4B">
      <w:pPr>
        <w:bidi/>
        <w:jc w:val="both"/>
        <w:rPr>
          <w:rFonts w:cs="David" w:hint="cs"/>
          <w:rtl/>
        </w:rPr>
      </w:pPr>
    </w:p>
    <w:p w14:paraId="29198948"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53B448B4" w14:textId="77777777" w:rsidR="00E45F4B" w:rsidRPr="00E45F4B" w:rsidRDefault="00E45F4B" w:rsidP="00E45F4B">
      <w:pPr>
        <w:pStyle w:val="Heading5"/>
        <w:rPr>
          <w:rFonts w:hint="cs"/>
          <w:sz w:val="24"/>
          <w:rtl/>
        </w:rPr>
      </w:pPr>
    </w:p>
    <w:p w14:paraId="4655F66F" w14:textId="77777777" w:rsidR="00E45F4B" w:rsidRPr="00E45F4B" w:rsidRDefault="00E45F4B" w:rsidP="00E45F4B">
      <w:pPr>
        <w:bidi/>
        <w:jc w:val="both"/>
        <w:rPr>
          <w:rFonts w:cs="David" w:hint="cs"/>
          <w:rtl/>
        </w:rPr>
      </w:pPr>
      <w:r w:rsidRPr="00E45F4B">
        <w:rPr>
          <w:rFonts w:cs="David" w:hint="cs"/>
          <w:rtl/>
        </w:rPr>
        <w:tab/>
        <w:t xml:space="preserve">קודם כול, צריך לדון בסוגיה. היא מאוד מורכבת, אני חושב שהיא מאוד מרחיקת לכלת. המצב הוא כזה שבעצם גם אדם עשיר מאוד לא יכול להביא למפלגה שהוא בא אליה כסף מכספו הפרטי וזה לא ייחשב כתרומה. כאן מציעים שאם האדם נידב כסף טרום היותו פוליטיקאי או בעל רצון להקים מפלגה שתרוץ לכנסת </w:t>
      </w:r>
      <w:r w:rsidRPr="00E45F4B">
        <w:rPr>
          <w:rFonts w:cs="David"/>
          <w:rtl/>
        </w:rPr>
        <w:t>–</w:t>
      </w:r>
      <w:r w:rsidRPr="00E45F4B">
        <w:rPr>
          <w:rFonts w:cs="David" w:hint="cs"/>
          <w:rtl/>
        </w:rPr>
        <w:t xml:space="preserve"> כל תרומותיו ייחשבו לו כתרומה לצורך מימון מפלגות. ראשית, זה מאוד מרחיק לכת, אפילו מאוד מאוד מרחיק לכת. שנית, מדינת ישראל והעם היהודי בכלל חיים הרבה שנים על,</w:t>
      </w:r>
    </w:p>
    <w:p w14:paraId="6ADBE061" w14:textId="77777777" w:rsidR="00E45F4B" w:rsidRPr="00E45F4B" w:rsidRDefault="00E45F4B" w:rsidP="00E45F4B">
      <w:pPr>
        <w:bidi/>
        <w:jc w:val="both"/>
        <w:rPr>
          <w:rFonts w:cs="David" w:hint="cs"/>
          <w:rtl/>
        </w:rPr>
      </w:pPr>
    </w:p>
    <w:p w14:paraId="103BE433" w14:textId="77777777" w:rsidR="00E45F4B" w:rsidRPr="00E45F4B" w:rsidRDefault="00E45F4B" w:rsidP="00E45F4B">
      <w:pPr>
        <w:bidi/>
        <w:jc w:val="both"/>
        <w:rPr>
          <w:rFonts w:cs="David" w:hint="cs"/>
          <w:u w:val="single"/>
          <w:rtl/>
        </w:rPr>
      </w:pPr>
      <w:r w:rsidRPr="00E45F4B">
        <w:rPr>
          <w:rFonts w:cs="David" w:hint="cs"/>
          <w:u w:val="single"/>
          <w:rtl/>
        </w:rPr>
        <w:t>משה שרוני:</w:t>
      </w:r>
    </w:p>
    <w:p w14:paraId="64AE2ED9" w14:textId="77777777" w:rsidR="00E45F4B" w:rsidRPr="00E45F4B" w:rsidRDefault="00E45F4B" w:rsidP="00E45F4B">
      <w:pPr>
        <w:bidi/>
        <w:jc w:val="both"/>
        <w:rPr>
          <w:rFonts w:cs="David" w:hint="cs"/>
          <w:u w:val="single"/>
          <w:rtl/>
        </w:rPr>
      </w:pPr>
    </w:p>
    <w:p w14:paraId="09482F20" w14:textId="77777777" w:rsidR="00E45F4B" w:rsidRPr="00E45F4B" w:rsidRDefault="00E45F4B" w:rsidP="00E45F4B">
      <w:pPr>
        <w:bidi/>
        <w:ind w:firstLine="720"/>
        <w:jc w:val="both"/>
        <w:rPr>
          <w:rFonts w:cs="David" w:hint="cs"/>
          <w:rtl/>
        </w:rPr>
      </w:pPr>
      <w:r w:rsidRPr="00E45F4B">
        <w:rPr>
          <w:rFonts w:cs="David" w:hint="cs"/>
          <w:rtl/>
        </w:rPr>
        <w:t>נדבות.</w:t>
      </w:r>
    </w:p>
    <w:p w14:paraId="31448E81" w14:textId="77777777" w:rsidR="00E45F4B" w:rsidRPr="00E45F4B" w:rsidRDefault="00E45F4B" w:rsidP="00E45F4B">
      <w:pPr>
        <w:bidi/>
        <w:jc w:val="both"/>
        <w:rPr>
          <w:rFonts w:cs="David" w:hint="cs"/>
          <w:rtl/>
        </w:rPr>
      </w:pPr>
    </w:p>
    <w:p w14:paraId="2E1BC754"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7ABA9A88" w14:textId="77777777" w:rsidR="00E45F4B" w:rsidRPr="00E45F4B" w:rsidRDefault="00E45F4B" w:rsidP="00E45F4B">
      <w:pPr>
        <w:pStyle w:val="Heading5"/>
        <w:rPr>
          <w:rFonts w:hint="cs"/>
          <w:sz w:val="24"/>
          <w:rtl/>
        </w:rPr>
      </w:pPr>
    </w:p>
    <w:p w14:paraId="63C75C60" w14:textId="77777777" w:rsidR="00E45F4B" w:rsidRPr="00E45F4B" w:rsidRDefault="00E45F4B" w:rsidP="00E45F4B">
      <w:pPr>
        <w:bidi/>
        <w:ind w:firstLine="720"/>
        <w:jc w:val="both"/>
        <w:rPr>
          <w:rFonts w:cs="David" w:hint="cs"/>
          <w:rtl/>
        </w:rPr>
      </w:pPr>
      <w:r w:rsidRPr="00E45F4B">
        <w:rPr>
          <w:rFonts w:cs="David" w:hint="cs"/>
          <w:rtl/>
        </w:rPr>
        <w:t xml:space="preserve">גם נדבות, וגם אפשרויות שגורמים שאינם ממשלתיים יעשו מעשים לטובת העם הזה. אחד המקומות הכי מפותחים בעולם של </w:t>
      </w:r>
      <w:r w:rsidRPr="00E45F4B">
        <w:rPr>
          <w:rFonts w:cs="David"/>
        </w:rPr>
        <w:t>non-government organizations</w:t>
      </w:r>
      <w:r w:rsidRPr="00E45F4B">
        <w:rPr>
          <w:rFonts w:cs="David" w:hint="cs"/>
          <w:rtl/>
        </w:rPr>
        <w:t xml:space="preserve"> זה מדינת ישראל. אנחנו מכירים קרנות יוצאות מן הכלל </w:t>
      </w:r>
      <w:r w:rsidRPr="00E45F4B">
        <w:rPr>
          <w:rFonts w:cs="David"/>
          <w:rtl/>
        </w:rPr>
        <w:t>–</w:t>
      </w:r>
      <w:r w:rsidRPr="00E45F4B">
        <w:rPr>
          <w:rFonts w:cs="David" w:hint="cs"/>
          <w:rtl/>
        </w:rPr>
        <w:t xml:space="preserve"> קרן סאקט"א רש"י </w:t>
      </w:r>
      <w:r w:rsidRPr="00E45F4B">
        <w:rPr>
          <w:rFonts w:cs="David"/>
          <w:rtl/>
        </w:rPr>
        <w:t>–</w:t>
      </w:r>
      <w:r w:rsidRPr="00E45F4B">
        <w:rPr>
          <w:rFonts w:cs="David" w:hint="cs"/>
          <w:rtl/>
        </w:rPr>
        <w:t xml:space="preserve"> וישנם סטף ורטהיימר ואיתן ורטהיימר, שבנו מחדש את בית החולים רמב"ם, בצורה כזאת או אחרת, ותומכים בפרויקט "עתידים", שהוא הפרויקט הכי יפה במדינת ישראל. אני רוצה להגיד לך: אני רוצה לראות את איתן ורטהיימר בפוליטיקה הישראלית. בהחלט. אתה גוזר מאדם אחד, שתחשוב עליו מה שאתה רוצה, ומשליך על כל עשירי ישראל. </w:t>
      </w:r>
    </w:p>
    <w:p w14:paraId="722FAA36" w14:textId="77777777" w:rsidR="00E45F4B" w:rsidRPr="00E45F4B" w:rsidRDefault="00E45F4B" w:rsidP="00E45F4B">
      <w:pPr>
        <w:bidi/>
        <w:jc w:val="both"/>
        <w:rPr>
          <w:rFonts w:cs="David" w:hint="cs"/>
          <w:rtl/>
        </w:rPr>
      </w:pPr>
    </w:p>
    <w:p w14:paraId="29A1C391" w14:textId="77777777" w:rsidR="00E45F4B" w:rsidRPr="00E45F4B" w:rsidRDefault="00E45F4B" w:rsidP="00E45F4B">
      <w:pPr>
        <w:bidi/>
        <w:jc w:val="both"/>
        <w:rPr>
          <w:rFonts w:cs="David" w:hint="cs"/>
          <w:u w:val="single"/>
          <w:rtl/>
        </w:rPr>
      </w:pPr>
      <w:r w:rsidRPr="00E45F4B">
        <w:rPr>
          <w:rFonts w:cs="David" w:hint="cs"/>
          <w:u w:val="single"/>
          <w:rtl/>
        </w:rPr>
        <w:t>רן כהן:</w:t>
      </w:r>
    </w:p>
    <w:p w14:paraId="3DD86585" w14:textId="77777777" w:rsidR="00E45F4B" w:rsidRPr="00E45F4B" w:rsidRDefault="00E45F4B" w:rsidP="00E45F4B">
      <w:pPr>
        <w:bidi/>
        <w:jc w:val="both"/>
        <w:rPr>
          <w:rFonts w:cs="David" w:hint="cs"/>
          <w:rtl/>
        </w:rPr>
      </w:pPr>
    </w:p>
    <w:p w14:paraId="31BB82F9" w14:textId="77777777" w:rsidR="00E45F4B" w:rsidRPr="00E45F4B" w:rsidRDefault="00E45F4B" w:rsidP="00E45F4B">
      <w:pPr>
        <w:bidi/>
        <w:ind w:firstLine="720"/>
        <w:jc w:val="both"/>
        <w:rPr>
          <w:rFonts w:cs="David" w:hint="cs"/>
          <w:rtl/>
        </w:rPr>
      </w:pPr>
      <w:r w:rsidRPr="00E45F4B">
        <w:rPr>
          <w:rFonts w:cs="David" w:hint="cs"/>
          <w:rtl/>
        </w:rPr>
        <w:t xml:space="preserve">תאמין לי, עבדתי עם ורטהיימר כשר המסחר והתעשייה. </w:t>
      </w:r>
    </w:p>
    <w:p w14:paraId="019C5444" w14:textId="77777777" w:rsidR="00E45F4B" w:rsidRPr="00E45F4B" w:rsidRDefault="00E45F4B" w:rsidP="00E45F4B">
      <w:pPr>
        <w:bidi/>
        <w:jc w:val="both"/>
        <w:rPr>
          <w:rFonts w:cs="David" w:hint="cs"/>
          <w:rtl/>
        </w:rPr>
      </w:pPr>
    </w:p>
    <w:p w14:paraId="655964F4"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3182E3F2" w14:textId="77777777" w:rsidR="00E45F4B" w:rsidRPr="00E45F4B" w:rsidRDefault="00E45F4B" w:rsidP="00E45F4B">
      <w:pPr>
        <w:pStyle w:val="Heading5"/>
        <w:rPr>
          <w:rFonts w:hint="cs"/>
          <w:sz w:val="24"/>
          <w:rtl/>
        </w:rPr>
      </w:pPr>
    </w:p>
    <w:p w14:paraId="056F9129" w14:textId="77777777" w:rsidR="00E45F4B" w:rsidRPr="00E45F4B" w:rsidRDefault="00E45F4B" w:rsidP="00E45F4B">
      <w:pPr>
        <w:bidi/>
        <w:jc w:val="both"/>
        <w:rPr>
          <w:rFonts w:cs="David" w:hint="cs"/>
          <w:rtl/>
        </w:rPr>
      </w:pPr>
      <w:r w:rsidRPr="00E45F4B">
        <w:rPr>
          <w:rFonts w:cs="David" w:hint="cs"/>
          <w:rtl/>
        </w:rPr>
        <w:tab/>
        <w:t xml:space="preserve">אני אומר לך שאני רוצה לראות גם את אלי אללוף בפוליטיקה הישראלית, וגם את אבי נאור מ"אור ירוק". </w:t>
      </w:r>
    </w:p>
    <w:p w14:paraId="242087FF" w14:textId="77777777" w:rsidR="00E45F4B" w:rsidRPr="00E45F4B" w:rsidRDefault="00E45F4B" w:rsidP="00E45F4B">
      <w:pPr>
        <w:bidi/>
        <w:jc w:val="both"/>
        <w:rPr>
          <w:rFonts w:cs="David" w:hint="cs"/>
          <w:rtl/>
        </w:rPr>
      </w:pPr>
    </w:p>
    <w:p w14:paraId="0F0DFAA9" w14:textId="77777777" w:rsidR="00E45F4B" w:rsidRPr="00E45F4B" w:rsidRDefault="00E45F4B" w:rsidP="00E45F4B">
      <w:pPr>
        <w:bidi/>
        <w:jc w:val="both"/>
        <w:rPr>
          <w:rFonts w:cs="David" w:hint="cs"/>
          <w:rtl/>
        </w:rPr>
      </w:pPr>
      <w:r w:rsidRPr="00E45F4B">
        <w:rPr>
          <w:rFonts w:cs="David" w:hint="cs"/>
          <w:u w:val="single"/>
          <w:rtl/>
        </w:rPr>
        <w:t>יורם מרציאנו:</w:t>
      </w:r>
    </w:p>
    <w:p w14:paraId="2655E1A4" w14:textId="77777777" w:rsidR="00E45F4B" w:rsidRPr="00E45F4B" w:rsidRDefault="00E45F4B" w:rsidP="00E45F4B">
      <w:pPr>
        <w:bidi/>
        <w:jc w:val="both"/>
        <w:rPr>
          <w:rFonts w:cs="David" w:hint="cs"/>
          <w:rtl/>
        </w:rPr>
      </w:pPr>
    </w:p>
    <w:p w14:paraId="47BE058D" w14:textId="77777777" w:rsidR="00E45F4B" w:rsidRPr="00E45F4B" w:rsidRDefault="00E45F4B" w:rsidP="00E45F4B">
      <w:pPr>
        <w:bidi/>
        <w:jc w:val="both"/>
        <w:rPr>
          <w:rFonts w:cs="David" w:hint="cs"/>
          <w:rtl/>
        </w:rPr>
      </w:pPr>
      <w:r w:rsidRPr="00E45F4B">
        <w:rPr>
          <w:rFonts w:cs="David" w:hint="cs"/>
          <w:rtl/>
        </w:rPr>
        <w:tab/>
        <w:t>אביגדור, אבל הכסף שם הוא לא של אלי. זה לא אותו דבר.</w:t>
      </w:r>
    </w:p>
    <w:p w14:paraId="5FE7DC2B" w14:textId="77777777" w:rsidR="00E45F4B" w:rsidRPr="00E45F4B" w:rsidRDefault="00E45F4B" w:rsidP="00E45F4B">
      <w:pPr>
        <w:bidi/>
        <w:jc w:val="both"/>
        <w:rPr>
          <w:rFonts w:cs="David" w:hint="cs"/>
          <w:rtl/>
        </w:rPr>
      </w:pPr>
    </w:p>
    <w:p w14:paraId="5CF657AE"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718E83ED" w14:textId="77777777" w:rsidR="00E45F4B" w:rsidRPr="00E45F4B" w:rsidRDefault="00E45F4B" w:rsidP="00E45F4B">
      <w:pPr>
        <w:pStyle w:val="Heading5"/>
        <w:rPr>
          <w:rFonts w:hint="cs"/>
          <w:sz w:val="24"/>
          <w:rtl/>
        </w:rPr>
      </w:pPr>
    </w:p>
    <w:p w14:paraId="03681383" w14:textId="77777777" w:rsidR="00E45F4B" w:rsidRPr="00E45F4B" w:rsidRDefault="00E45F4B" w:rsidP="00E45F4B">
      <w:pPr>
        <w:pStyle w:val="Heading5"/>
        <w:rPr>
          <w:rFonts w:hint="cs"/>
          <w:rtl/>
        </w:rPr>
      </w:pPr>
      <w:r w:rsidRPr="00E45F4B">
        <w:rPr>
          <w:rFonts w:hint="cs"/>
          <w:rtl/>
        </w:rPr>
        <w:tab/>
        <w:t xml:space="preserve">אבל אבי נאור </w:t>
      </w:r>
      <w:r w:rsidRPr="00E45F4B">
        <w:rPr>
          <w:rtl/>
        </w:rPr>
        <w:t>–</w:t>
      </w:r>
      <w:r w:rsidRPr="00E45F4B">
        <w:rPr>
          <w:rFonts w:hint="cs"/>
          <w:rtl/>
        </w:rPr>
        <w:t xml:space="preserve"> זה כסף שלו. יש הרבה אנשים: אלי לנדה. הוא תורם גדול לפרויקט "עתידים". </w:t>
      </w:r>
    </w:p>
    <w:p w14:paraId="4AC1382B" w14:textId="77777777" w:rsidR="00E45F4B" w:rsidRPr="00E45F4B" w:rsidRDefault="00E45F4B" w:rsidP="00E45F4B">
      <w:pPr>
        <w:bidi/>
        <w:jc w:val="both"/>
        <w:rPr>
          <w:rFonts w:cs="David" w:hint="cs"/>
          <w:rtl/>
        </w:rPr>
      </w:pPr>
    </w:p>
    <w:p w14:paraId="7194B092" w14:textId="77777777" w:rsidR="00E45F4B" w:rsidRPr="00E45F4B" w:rsidRDefault="00E45F4B" w:rsidP="00E45F4B">
      <w:pPr>
        <w:bidi/>
        <w:jc w:val="both"/>
        <w:rPr>
          <w:rFonts w:cs="David" w:hint="cs"/>
          <w:u w:val="single"/>
          <w:rtl/>
        </w:rPr>
      </w:pPr>
      <w:r w:rsidRPr="00E45F4B">
        <w:rPr>
          <w:rFonts w:cs="David" w:hint="cs"/>
          <w:u w:val="single"/>
          <w:rtl/>
        </w:rPr>
        <w:t>גדעון סער:</w:t>
      </w:r>
    </w:p>
    <w:p w14:paraId="7046C0E8" w14:textId="77777777" w:rsidR="00E45F4B" w:rsidRPr="00E45F4B" w:rsidRDefault="00E45F4B" w:rsidP="00E45F4B">
      <w:pPr>
        <w:bidi/>
        <w:jc w:val="both"/>
        <w:rPr>
          <w:rFonts w:cs="David" w:hint="cs"/>
          <w:u w:val="single"/>
          <w:rtl/>
        </w:rPr>
      </w:pPr>
    </w:p>
    <w:p w14:paraId="65636576" w14:textId="77777777" w:rsidR="00E45F4B" w:rsidRPr="00E45F4B" w:rsidRDefault="00E45F4B" w:rsidP="00E45F4B">
      <w:pPr>
        <w:bidi/>
        <w:jc w:val="both"/>
        <w:rPr>
          <w:rFonts w:cs="David" w:hint="cs"/>
          <w:rtl/>
        </w:rPr>
      </w:pPr>
      <w:r w:rsidRPr="00E45F4B">
        <w:rPr>
          <w:rFonts w:cs="David" w:hint="cs"/>
          <w:rtl/>
        </w:rPr>
        <w:tab/>
        <w:t xml:space="preserve">זה נחשב תרומה למפלגה. </w:t>
      </w:r>
    </w:p>
    <w:p w14:paraId="31385056" w14:textId="77777777" w:rsidR="00E45F4B" w:rsidRPr="00E45F4B" w:rsidRDefault="00E45F4B" w:rsidP="00E45F4B">
      <w:pPr>
        <w:bidi/>
        <w:jc w:val="both"/>
        <w:rPr>
          <w:rFonts w:cs="David" w:hint="cs"/>
          <w:rtl/>
        </w:rPr>
      </w:pPr>
    </w:p>
    <w:p w14:paraId="586EBF5E"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2BB067F8" w14:textId="77777777" w:rsidR="00E45F4B" w:rsidRPr="00E45F4B" w:rsidRDefault="00E45F4B" w:rsidP="00E45F4B">
      <w:pPr>
        <w:pStyle w:val="Heading5"/>
        <w:rPr>
          <w:rFonts w:hint="cs"/>
          <w:sz w:val="24"/>
          <w:rtl/>
        </w:rPr>
      </w:pPr>
    </w:p>
    <w:p w14:paraId="2991615F" w14:textId="77777777" w:rsidR="00E45F4B" w:rsidRPr="00E45F4B" w:rsidRDefault="00E45F4B" w:rsidP="00E45F4B">
      <w:pPr>
        <w:bidi/>
        <w:jc w:val="both"/>
        <w:rPr>
          <w:rFonts w:cs="David" w:hint="cs"/>
          <w:rtl/>
        </w:rPr>
      </w:pPr>
      <w:r w:rsidRPr="00E45F4B">
        <w:rPr>
          <w:rFonts w:cs="David" w:hint="cs"/>
          <w:rtl/>
        </w:rPr>
        <w:tab/>
        <w:t xml:space="preserve">יש עוד הרבה אחרים. אני רוצה לראות אותם בפוליטיקה הישראלית. קודם כול, כי הם עשו את הכסף שלהם בכישרון וביכולת. אם הם תורמים למדינה אני לא צריך להגיד להם: משום שאתם תורמים אין שום סיכוי שניתן לכם להגיע לפוליטיקה. </w:t>
      </w:r>
    </w:p>
    <w:p w14:paraId="49514FE7" w14:textId="77777777" w:rsidR="00E45F4B" w:rsidRPr="00E45F4B" w:rsidRDefault="00E45F4B" w:rsidP="00E45F4B">
      <w:pPr>
        <w:bidi/>
        <w:jc w:val="both"/>
        <w:rPr>
          <w:rFonts w:cs="David" w:hint="cs"/>
          <w:rtl/>
        </w:rPr>
      </w:pPr>
    </w:p>
    <w:p w14:paraId="4F733B51" w14:textId="77777777" w:rsidR="00E45F4B" w:rsidRPr="00E45F4B" w:rsidRDefault="00E45F4B" w:rsidP="00E45F4B">
      <w:pPr>
        <w:bidi/>
        <w:jc w:val="both"/>
        <w:rPr>
          <w:rFonts w:cs="David" w:hint="cs"/>
          <w:rtl/>
        </w:rPr>
      </w:pPr>
      <w:r w:rsidRPr="00E45F4B">
        <w:rPr>
          <w:rFonts w:cs="David" w:hint="cs"/>
          <w:u w:val="single"/>
          <w:rtl/>
        </w:rPr>
        <w:t>גלעד ארדן:</w:t>
      </w:r>
    </w:p>
    <w:p w14:paraId="12B76992" w14:textId="77777777" w:rsidR="00E45F4B" w:rsidRPr="00E45F4B" w:rsidRDefault="00E45F4B" w:rsidP="00E45F4B">
      <w:pPr>
        <w:bidi/>
        <w:jc w:val="both"/>
        <w:rPr>
          <w:rFonts w:cs="David" w:hint="cs"/>
          <w:rtl/>
        </w:rPr>
      </w:pPr>
    </w:p>
    <w:p w14:paraId="2159C308" w14:textId="77777777" w:rsidR="00E45F4B" w:rsidRPr="00E45F4B" w:rsidRDefault="00E45F4B" w:rsidP="00E45F4B">
      <w:pPr>
        <w:bidi/>
        <w:jc w:val="both"/>
        <w:rPr>
          <w:rFonts w:cs="David" w:hint="cs"/>
          <w:rtl/>
        </w:rPr>
      </w:pPr>
      <w:r w:rsidRPr="00E45F4B">
        <w:rPr>
          <w:rFonts w:cs="David" w:hint="cs"/>
          <w:rtl/>
        </w:rPr>
        <w:tab/>
        <w:t>מה עם יצחק תשובה?</w:t>
      </w:r>
    </w:p>
    <w:p w14:paraId="0B9BDE34" w14:textId="77777777" w:rsidR="00E45F4B" w:rsidRPr="00E45F4B" w:rsidRDefault="00E45F4B" w:rsidP="00E45F4B">
      <w:pPr>
        <w:bidi/>
        <w:jc w:val="both"/>
        <w:rPr>
          <w:rFonts w:cs="David" w:hint="cs"/>
          <w:rtl/>
        </w:rPr>
      </w:pPr>
    </w:p>
    <w:p w14:paraId="75A831A0"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5084C4EE" w14:textId="77777777" w:rsidR="00E45F4B" w:rsidRPr="00E45F4B" w:rsidRDefault="00E45F4B" w:rsidP="00E45F4B">
      <w:pPr>
        <w:pStyle w:val="Heading5"/>
        <w:rPr>
          <w:rFonts w:hint="cs"/>
          <w:sz w:val="24"/>
          <w:rtl/>
        </w:rPr>
      </w:pPr>
    </w:p>
    <w:p w14:paraId="1083B767" w14:textId="77777777" w:rsidR="00E45F4B" w:rsidRPr="00E45F4B" w:rsidRDefault="00E45F4B" w:rsidP="00E45F4B">
      <w:pPr>
        <w:bidi/>
        <w:jc w:val="both"/>
        <w:rPr>
          <w:rFonts w:cs="David" w:hint="cs"/>
          <w:rtl/>
        </w:rPr>
      </w:pPr>
      <w:r w:rsidRPr="00E45F4B">
        <w:rPr>
          <w:rFonts w:cs="David" w:hint="cs"/>
          <w:rtl/>
        </w:rPr>
        <w:tab/>
        <w:t xml:space="preserve">אני לא יודע כמה מהוא תורם ולמי. לא יודע להגיד. </w:t>
      </w:r>
    </w:p>
    <w:p w14:paraId="281FB533" w14:textId="77777777" w:rsidR="00E45F4B" w:rsidRPr="00E45F4B" w:rsidRDefault="00E45F4B" w:rsidP="00E45F4B">
      <w:pPr>
        <w:bidi/>
        <w:jc w:val="both"/>
        <w:rPr>
          <w:rFonts w:cs="David" w:hint="cs"/>
          <w:rtl/>
        </w:rPr>
      </w:pPr>
    </w:p>
    <w:p w14:paraId="637723A4" w14:textId="77777777" w:rsidR="00E45F4B" w:rsidRPr="00E45F4B" w:rsidRDefault="00E45F4B" w:rsidP="00E45F4B">
      <w:pPr>
        <w:bidi/>
        <w:jc w:val="both"/>
        <w:rPr>
          <w:rFonts w:cs="David" w:hint="cs"/>
          <w:rtl/>
        </w:rPr>
      </w:pPr>
      <w:r w:rsidRPr="00E45F4B">
        <w:rPr>
          <w:rFonts w:cs="David" w:hint="cs"/>
          <w:u w:val="single"/>
          <w:rtl/>
        </w:rPr>
        <w:t>גלעד ארדן:</w:t>
      </w:r>
    </w:p>
    <w:p w14:paraId="6C9F3AAB" w14:textId="77777777" w:rsidR="00E45F4B" w:rsidRPr="00E45F4B" w:rsidRDefault="00E45F4B" w:rsidP="00E45F4B">
      <w:pPr>
        <w:bidi/>
        <w:jc w:val="both"/>
        <w:rPr>
          <w:rFonts w:cs="David" w:hint="cs"/>
          <w:rtl/>
        </w:rPr>
      </w:pPr>
    </w:p>
    <w:p w14:paraId="339AA822" w14:textId="77777777" w:rsidR="00E45F4B" w:rsidRPr="00E45F4B" w:rsidRDefault="00E45F4B" w:rsidP="00E45F4B">
      <w:pPr>
        <w:bidi/>
        <w:jc w:val="both"/>
        <w:rPr>
          <w:rFonts w:cs="David" w:hint="cs"/>
          <w:rtl/>
        </w:rPr>
      </w:pPr>
      <w:r w:rsidRPr="00E45F4B">
        <w:rPr>
          <w:rFonts w:cs="David" w:hint="cs"/>
          <w:rtl/>
        </w:rPr>
        <w:tab/>
        <w:t xml:space="preserve">ושרי? אני דואג למקופחים, הוא קיפח כמה אנשים. </w:t>
      </w:r>
    </w:p>
    <w:p w14:paraId="4F30FD7D" w14:textId="77777777" w:rsidR="00E45F4B" w:rsidRPr="00E45F4B" w:rsidRDefault="00E45F4B" w:rsidP="00E45F4B">
      <w:pPr>
        <w:bidi/>
        <w:jc w:val="both"/>
        <w:rPr>
          <w:rFonts w:cs="David" w:hint="cs"/>
          <w:rtl/>
        </w:rPr>
      </w:pPr>
    </w:p>
    <w:p w14:paraId="257975C9"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3FA85D89" w14:textId="77777777" w:rsidR="00E45F4B" w:rsidRPr="00E45F4B" w:rsidRDefault="00E45F4B" w:rsidP="00E45F4B">
      <w:pPr>
        <w:pStyle w:val="Heading5"/>
        <w:rPr>
          <w:rFonts w:hint="cs"/>
          <w:sz w:val="24"/>
          <w:rtl/>
        </w:rPr>
      </w:pPr>
    </w:p>
    <w:p w14:paraId="39192F7B" w14:textId="77777777" w:rsidR="00E45F4B" w:rsidRPr="00E45F4B" w:rsidRDefault="00E45F4B" w:rsidP="00E45F4B">
      <w:pPr>
        <w:bidi/>
        <w:jc w:val="both"/>
        <w:rPr>
          <w:rFonts w:cs="David" w:hint="cs"/>
          <w:rtl/>
        </w:rPr>
      </w:pPr>
      <w:r w:rsidRPr="00E45F4B">
        <w:rPr>
          <w:rFonts w:cs="David" w:hint="cs"/>
          <w:rtl/>
        </w:rPr>
        <w:tab/>
        <w:t xml:space="preserve">אני לא ידוע כתומך של גאידמאק, וכפי שראינו הוא בכלל תומך בביבי נתניהו, שזה בכלל לא העניין שלי. לעצם העניין: ראשית, החוק לא נכון ולכן אני גם לא אתמוך בו במליאה, אלא אם כן אשוכנע לאחר מכן. שנית, אני חושב שהוא גם לא כל כך דחוף, כי הבחירות הבאות עלינו לטובה </w:t>
      </w:r>
      <w:r w:rsidRPr="00E45F4B">
        <w:rPr>
          <w:rFonts w:cs="David"/>
          <w:rtl/>
        </w:rPr>
        <w:t>–</w:t>
      </w:r>
      <w:r w:rsidRPr="00E45F4B">
        <w:rPr>
          <w:rFonts w:cs="David" w:hint="cs"/>
          <w:rtl/>
        </w:rPr>
        <w:t xml:space="preserve"> לא נעים לומר </w:t>
      </w:r>
      <w:r w:rsidRPr="00E45F4B">
        <w:rPr>
          <w:rFonts w:cs="David"/>
          <w:rtl/>
        </w:rPr>
        <w:t>–</w:t>
      </w:r>
      <w:r w:rsidRPr="00E45F4B">
        <w:rPr>
          <w:rFonts w:cs="David" w:hint="cs"/>
          <w:rtl/>
        </w:rPr>
        <w:t xml:space="preserve"> זה ב-2010, דקה לא לפני זה. לכן זה לא דחוף. </w:t>
      </w:r>
    </w:p>
    <w:p w14:paraId="163F4BF1" w14:textId="77777777" w:rsidR="00E45F4B" w:rsidRPr="00E45F4B" w:rsidRDefault="00E45F4B" w:rsidP="00E45F4B">
      <w:pPr>
        <w:bidi/>
        <w:jc w:val="both"/>
        <w:rPr>
          <w:rFonts w:cs="David" w:hint="cs"/>
          <w:rtl/>
        </w:rPr>
      </w:pPr>
    </w:p>
    <w:p w14:paraId="15511041"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61E94DD3" w14:textId="77777777" w:rsidR="00E45F4B" w:rsidRPr="00E45F4B" w:rsidRDefault="00E45F4B" w:rsidP="00E45F4B">
      <w:pPr>
        <w:bidi/>
        <w:jc w:val="both"/>
        <w:rPr>
          <w:rFonts w:cs="David" w:hint="cs"/>
          <w:rtl/>
        </w:rPr>
      </w:pPr>
    </w:p>
    <w:p w14:paraId="4E5B8B0B" w14:textId="77777777" w:rsidR="00E45F4B" w:rsidRPr="00E45F4B" w:rsidRDefault="00E45F4B" w:rsidP="00E45F4B">
      <w:pPr>
        <w:bidi/>
        <w:ind w:firstLine="720"/>
        <w:jc w:val="both"/>
        <w:rPr>
          <w:rFonts w:cs="David" w:hint="cs"/>
          <w:rtl/>
        </w:rPr>
      </w:pPr>
      <w:r w:rsidRPr="00E45F4B">
        <w:rPr>
          <w:rFonts w:cs="David" w:hint="cs"/>
          <w:rtl/>
        </w:rPr>
        <w:t xml:space="preserve">אני מודה לך. חבר הכנסת שרוני, ואחריו אני מסיימת עם חברת הכנסת גלאון. יענה חבר הכנסת רן כהן, ואעבור להצבעות. </w:t>
      </w:r>
    </w:p>
    <w:p w14:paraId="28F1F459" w14:textId="77777777" w:rsidR="00E45F4B" w:rsidRPr="00E45F4B" w:rsidRDefault="00E45F4B" w:rsidP="00E45F4B">
      <w:pPr>
        <w:bidi/>
        <w:jc w:val="both"/>
        <w:rPr>
          <w:rFonts w:cs="David" w:hint="cs"/>
          <w:rtl/>
        </w:rPr>
      </w:pPr>
    </w:p>
    <w:p w14:paraId="6537BB85" w14:textId="77777777" w:rsidR="00E45F4B" w:rsidRPr="00E45F4B" w:rsidRDefault="00E45F4B" w:rsidP="00E45F4B">
      <w:pPr>
        <w:pStyle w:val="Heading5"/>
        <w:rPr>
          <w:rFonts w:hint="cs"/>
          <w:rtl/>
        </w:rPr>
      </w:pPr>
      <w:r w:rsidRPr="00E45F4B">
        <w:rPr>
          <w:rFonts w:hint="cs"/>
          <w:u w:val="single"/>
          <w:rtl/>
        </w:rPr>
        <w:t>יצחק גלנטי:</w:t>
      </w:r>
    </w:p>
    <w:p w14:paraId="2621B835" w14:textId="77777777" w:rsidR="00E45F4B" w:rsidRPr="00E45F4B" w:rsidRDefault="00E45F4B" w:rsidP="00E45F4B">
      <w:pPr>
        <w:bidi/>
        <w:jc w:val="both"/>
        <w:rPr>
          <w:rFonts w:cs="David" w:hint="cs"/>
          <w:rtl/>
        </w:rPr>
      </w:pPr>
    </w:p>
    <w:p w14:paraId="76A48964" w14:textId="77777777" w:rsidR="00E45F4B" w:rsidRPr="00E45F4B" w:rsidRDefault="00E45F4B" w:rsidP="00E45F4B">
      <w:pPr>
        <w:bidi/>
        <w:jc w:val="both"/>
        <w:rPr>
          <w:rFonts w:cs="David" w:hint="cs"/>
          <w:rtl/>
        </w:rPr>
      </w:pPr>
      <w:r w:rsidRPr="00E45F4B">
        <w:rPr>
          <w:rFonts w:cs="David" w:hint="cs"/>
          <w:rtl/>
        </w:rPr>
        <w:tab/>
        <w:t xml:space="preserve">גם אני ביקשתי לדבר. </w:t>
      </w:r>
    </w:p>
    <w:p w14:paraId="2137ADC0" w14:textId="77777777" w:rsidR="00E45F4B" w:rsidRPr="00E45F4B" w:rsidRDefault="00E45F4B" w:rsidP="00E45F4B">
      <w:pPr>
        <w:bidi/>
        <w:jc w:val="both"/>
        <w:rPr>
          <w:rFonts w:cs="David" w:hint="cs"/>
          <w:rtl/>
        </w:rPr>
      </w:pPr>
    </w:p>
    <w:p w14:paraId="7011724B"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685A9563" w14:textId="77777777" w:rsidR="00E45F4B" w:rsidRPr="00E45F4B" w:rsidRDefault="00E45F4B" w:rsidP="00E45F4B">
      <w:pPr>
        <w:pStyle w:val="Heading5"/>
        <w:rPr>
          <w:rFonts w:hint="cs"/>
          <w:sz w:val="24"/>
          <w:rtl/>
        </w:rPr>
      </w:pPr>
    </w:p>
    <w:p w14:paraId="7621F7C3" w14:textId="77777777" w:rsidR="00E45F4B" w:rsidRPr="00E45F4B" w:rsidRDefault="00E45F4B" w:rsidP="00E45F4B">
      <w:pPr>
        <w:bidi/>
        <w:ind w:firstLine="720"/>
        <w:jc w:val="both"/>
        <w:rPr>
          <w:rFonts w:cs="David" w:hint="cs"/>
          <w:rtl/>
        </w:rPr>
      </w:pPr>
      <w:r w:rsidRPr="00E45F4B">
        <w:rPr>
          <w:rFonts w:cs="David" w:hint="cs"/>
          <w:rtl/>
        </w:rPr>
        <w:t xml:space="preserve">אגב, אני רוצה להעיר, זה לא קואליציה ולא אופוזיציה, זה לא קשור. כל אחד יצביע לפי צו מצפונו. </w:t>
      </w:r>
    </w:p>
    <w:p w14:paraId="102AFD43" w14:textId="77777777" w:rsidR="00E45F4B" w:rsidRPr="00E45F4B" w:rsidRDefault="00E45F4B" w:rsidP="00E45F4B">
      <w:pPr>
        <w:bidi/>
        <w:jc w:val="both"/>
        <w:rPr>
          <w:rFonts w:cs="David" w:hint="cs"/>
          <w:rtl/>
        </w:rPr>
      </w:pPr>
    </w:p>
    <w:p w14:paraId="5C42ABE9" w14:textId="77777777" w:rsidR="00E45F4B" w:rsidRPr="00E45F4B" w:rsidRDefault="00E45F4B" w:rsidP="00E45F4B">
      <w:pPr>
        <w:bidi/>
        <w:jc w:val="both"/>
        <w:rPr>
          <w:rFonts w:cs="David" w:hint="cs"/>
          <w:u w:val="single"/>
          <w:rtl/>
        </w:rPr>
      </w:pPr>
      <w:r w:rsidRPr="00E45F4B">
        <w:rPr>
          <w:rFonts w:cs="David" w:hint="cs"/>
          <w:u w:val="single"/>
          <w:rtl/>
        </w:rPr>
        <w:t>משה שרוני:</w:t>
      </w:r>
    </w:p>
    <w:p w14:paraId="04C9E8CF" w14:textId="77777777" w:rsidR="00E45F4B" w:rsidRPr="00E45F4B" w:rsidRDefault="00E45F4B" w:rsidP="00E45F4B">
      <w:pPr>
        <w:bidi/>
        <w:jc w:val="both"/>
        <w:rPr>
          <w:rFonts w:cs="David" w:hint="cs"/>
          <w:u w:val="single"/>
          <w:rtl/>
        </w:rPr>
      </w:pPr>
    </w:p>
    <w:p w14:paraId="50F4F489" w14:textId="77777777" w:rsidR="00E45F4B" w:rsidRPr="00E45F4B" w:rsidRDefault="00E45F4B" w:rsidP="00E45F4B">
      <w:pPr>
        <w:bidi/>
        <w:ind w:firstLine="720"/>
        <w:jc w:val="both"/>
        <w:rPr>
          <w:rFonts w:cs="David" w:hint="cs"/>
          <w:rtl/>
        </w:rPr>
      </w:pPr>
      <w:r w:rsidRPr="00E45F4B">
        <w:rPr>
          <w:rFonts w:cs="David" w:hint="cs"/>
          <w:rtl/>
        </w:rPr>
        <w:t xml:space="preserve">קודם כול, אני חושב שלפעמים אנחנו מתנהגים בצביעות. יש הבדל בין אחד שתורם לבית חולים לבין אחד אחר. תפקיד המדינה הוא שלא יהיו עניים במדינת ישראל. תפסיקו לקרקר. באמת. אני חושב שפעם אחת צריך להביא סוף לכל השחיתויות ולכל הדברים הבלתי קונוונציונליים במדינה המתוקנת. חבר'ה, צריך לתקן קצת את המדינה. תפסיקו לבלבל את המוח. אני חושב שהחוק הזה יוצא מן הכלל. נתמוך בזה. </w:t>
      </w:r>
    </w:p>
    <w:p w14:paraId="60561378" w14:textId="77777777" w:rsidR="00E45F4B" w:rsidRPr="00E45F4B" w:rsidRDefault="00E45F4B" w:rsidP="00E45F4B">
      <w:pPr>
        <w:bidi/>
        <w:jc w:val="both"/>
        <w:rPr>
          <w:rFonts w:cs="David" w:hint="cs"/>
          <w:rtl/>
        </w:rPr>
      </w:pPr>
    </w:p>
    <w:p w14:paraId="6135CB6B"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67C9A621" w14:textId="77777777" w:rsidR="00E45F4B" w:rsidRPr="00E45F4B" w:rsidRDefault="00E45F4B" w:rsidP="00E45F4B">
      <w:pPr>
        <w:bidi/>
        <w:jc w:val="both"/>
        <w:rPr>
          <w:rFonts w:cs="David" w:hint="cs"/>
          <w:rtl/>
        </w:rPr>
      </w:pPr>
    </w:p>
    <w:p w14:paraId="3DF72D29" w14:textId="77777777" w:rsidR="00E45F4B" w:rsidRPr="00E45F4B" w:rsidRDefault="00E45F4B" w:rsidP="00E45F4B">
      <w:pPr>
        <w:bidi/>
        <w:ind w:firstLine="720"/>
        <w:jc w:val="both"/>
        <w:rPr>
          <w:rFonts w:cs="David" w:hint="cs"/>
          <w:rtl/>
        </w:rPr>
      </w:pPr>
      <w:r w:rsidRPr="00E45F4B">
        <w:rPr>
          <w:rFonts w:cs="David" w:hint="cs"/>
          <w:rtl/>
        </w:rPr>
        <w:t xml:space="preserve">אני מודה לך מאוד, חבר הכנסת שרוני. חבר הכנסת גלנטי. </w:t>
      </w:r>
    </w:p>
    <w:p w14:paraId="4E8C4A52" w14:textId="77777777" w:rsidR="00E45F4B" w:rsidRPr="00E45F4B" w:rsidRDefault="00E45F4B" w:rsidP="00E45F4B">
      <w:pPr>
        <w:bidi/>
        <w:jc w:val="both"/>
        <w:rPr>
          <w:rFonts w:cs="David" w:hint="cs"/>
          <w:rtl/>
        </w:rPr>
      </w:pPr>
    </w:p>
    <w:p w14:paraId="770C101D" w14:textId="77777777" w:rsidR="00E45F4B" w:rsidRPr="00E45F4B" w:rsidRDefault="00E45F4B" w:rsidP="00E45F4B">
      <w:pPr>
        <w:pStyle w:val="Heading5"/>
        <w:rPr>
          <w:rFonts w:hint="cs"/>
          <w:sz w:val="24"/>
          <w:rtl/>
        </w:rPr>
      </w:pPr>
      <w:r w:rsidRPr="00E45F4B">
        <w:rPr>
          <w:rFonts w:hint="cs"/>
          <w:sz w:val="24"/>
          <w:u w:val="single"/>
          <w:rtl/>
        </w:rPr>
        <w:t>יצחק גלנטי:</w:t>
      </w:r>
    </w:p>
    <w:p w14:paraId="24D3310E" w14:textId="77777777" w:rsidR="00E45F4B" w:rsidRPr="00E45F4B" w:rsidRDefault="00E45F4B" w:rsidP="00E45F4B">
      <w:pPr>
        <w:pStyle w:val="Heading5"/>
        <w:rPr>
          <w:rFonts w:hint="cs"/>
          <w:sz w:val="24"/>
          <w:rtl/>
        </w:rPr>
      </w:pPr>
    </w:p>
    <w:p w14:paraId="550DBE20" w14:textId="77777777" w:rsidR="00E45F4B" w:rsidRPr="00E45F4B" w:rsidRDefault="00E45F4B" w:rsidP="00E45F4B">
      <w:pPr>
        <w:bidi/>
        <w:jc w:val="both"/>
        <w:rPr>
          <w:rFonts w:cs="David" w:hint="cs"/>
          <w:rtl/>
        </w:rPr>
      </w:pPr>
      <w:r w:rsidRPr="00E45F4B">
        <w:rPr>
          <w:rFonts w:cs="David" w:hint="cs"/>
          <w:rtl/>
        </w:rPr>
        <w:tab/>
        <w:t xml:space="preserve">רבותי, אין לי צל של ספק שהמהלכים האחרונים שנעשו על-ידי גאידמאק וכמוהו, בטווח הראייה הרחוק יותר הם עשויים לעוות את הדמוקרטיה בצורה קיצונית. באמת צריך להבחין בין תרומות שניתנות למפעלים מדיניים שלא על מנת להיבחר למחרת, לבין תרומות מעין אלו, שניתנות כאשר ממלאים חללים שמחובת המדינה למלא אותם. כפי שהתבטא ידידי שרוני, אכן צריך לבחון את השאלה כיצד מתקנים את הדברים ולא עוברים על זה לסדר היום. </w:t>
      </w:r>
    </w:p>
    <w:p w14:paraId="0B43BBE0" w14:textId="77777777" w:rsidR="00E45F4B" w:rsidRPr="00E45F4B" w:rsidRDefault="00E45F4B" w:rsidP="00E45F4B">
      <w:pPr>
        <w:bidi/>
        <w:jc w:val="both"/>
        <w:rPr>
          <w:rFonts w:cs="David" w:hint="cs"/>
          <w:rtl/>
        </w:rPr>
      </w:pPr>
    </w:p>
    <w:p w14:paraId="408B4995" w14:textId="77777777" w:rsidR="00E45F4B" w:rsidRPr="00E45F4B" w:rsidRDefault="00E45F4B" w:rsidP="00E45F4B">
      <w:pPr>
        <w:bidi/>
        <w:ind w:firstLine="720"/>
        <w:jc w:val="both"/>
        <w:rPr>
          <w:rFonts w:cs="David" w:hint="cs"/>
          <w:rtl/>
        </w:rPr>
      </w:pPr>
      <w:r w:rsidRPr="00E45F4B">
        <w:rPr>
          <w:rFonts w:cs="David" w:hint="cs"/>
          <w:rtl/>
        </w:rPr>
        <w:t xml:space="preserve">אבל בסך הכול השאלה שנשאלת היא אם באמת הדחיפות היא עד כדי כך שאכן יש לתת לזה פטור מחובת הנחה. אני חושב שהדיון רציני מדי, ואפשר להעביר את זה לסיעות, בין היתר, לדיון מוקדם, לפני שזה רץ קדימה. אז אני מציע שלא לאשר פטור מחובת הנחה. </w:t>
      </w:r>
    </w:p>
    <w:p w14:paraId="3A929E5D" w14:textId="77777777" w:rsidR="00E45F4B" w:rsidRPr="00E45F4B" w:rsidRDefault="00E45F4B" w:rsidP="00E45F4B">
      <w:pPr>
        <w:bidi/>
        <w:jc w:val="both"/>
        <w:rPr>
          <w:rFonts w:cs="David" w:hint="cs"/>
          <w:rtl/>
        </w:rPr>
      </w:pPr>
    </w:p>
    <w:p w14:paraId="25D22955" w14:textId="77777777" w:rsidR="00E45F4B" w:rsidRPr="00E45F4B" w:rsidRDefault="00E45F4B" w:rsidP="00E45F4B">
      <w:pPr>
        <w:bidi/>
        <w:jc w:val="both"/>
        <w:rPr>
          <w:rFonts w:cs="David" w:hint="cs"/>
          <w:u w:val="single"/>
          <w:rtl/>
        </w:rPr>
      </w:pPr>
      <w:r w:rsidRPr="00E45F4B">
        <w:rPr>
          <w:rFonts w:cs="David" w:hint="cs"/>
          <w:u w:val="single"/>
          <w:rtl/>
        </w:rPr>
        <w:t>היו"ר רוחמה אברהם:</w:t>
      </w:r>
    </w:p>
    <w:p w14:paraId="0A8869AA" w14:textId="77777777" w:rsidR="00E45F4B" w:rsidRPr="00E45F4B" w:rsidRDefault="00E45F4B" w:rsidP="00E45F4B">
      <w:pPr>
        <w:bidi/>
        <w:jc w:val="both"/>
        <w:rPr>
          <w:rFonts w:cs="David" w:hint="cs"/>
          <w:rtl/>
        </w:rPr>
      </w:pPr>
    </w:p>
    <w:p w14:paraId="2E4A52AF" w14:textId="77777777" w:rsidR="00E45F4B" w:rsidRPr="00E45F4B" w:rsidRDefault="00E45F4B" w:rsidP="00E45F4B">
      <w:pPr>
        <w:bidi/>
        <w:jc w:val="both"/>
        <w:rPr>
          <w:rFonts w:cs="David" w:hint="cs"/>
          <w:rtl/>
        </w:rPr>
      </w:pPr>
      <w:r w:rsidRPr="00E45F4B">
        <w:rPr>
          <w:rFonts w:cs="David" w:hint="cs"/>
          <w:rtl/>
        </w:rPr>
        <w:tab/>
        <w:t xml:space="preserve">אני מודה לך. חברת הכנסת גלאון, בבקשה. </w:t>
      </w:r>
    </w:p>
    <w:p w14:paraId="7452D8B1" w14:textId="77777777" w:rsidR="00E45F4B" w:rsidRPr="00E45F4B" w:rsidRDefault="00E45F4B" w:rsidP="00E45F4B">
      <w:pPr>
        <w:bidi/>
        <w:jc w:val="both"/>
        <w:rPr>
          <w:rFonts w:cs="David" w:hint="cs"/>
          <w:rtl/>
        </w:rPr>
      </w:pPr>
    </w:p>
    <w:p w14:paraId="294FE554" w14:textId="77777777" w:rsidR="00E45F4B" w:rsidRPr="00E45F4B" w:rsidRDefault="00E45F4B" w:rsidP="00E45F4B">
      <w:pPr>
        <w:bidi/>
        <w:jc w:val="both"/>
        <w:rPr>
          <w:rFonts w:cs="David" w:hint="cs"/>
          <w:rtl/>
        </w:rPr>
      </w:pPr>
      <w:r w:rsidRPr="00E45F4B">
        <w:rPr>
          <w:rFonts w:cs="David" w:hint="cs"/>
          <w:u w:val="single"/>
          <w:rtl/>
        </w:rPr>
        <w:t>זהבה גלאון:</w:t>
      </w:r>
    </w:p>
    <w:p w14:paraId="791D980F" w14:textId="77777777" w:rsidR="00E45F4B" w:rsidRPr="00E45F4B" w:rsidRDefault="00E45F4B" w:rsidP="00E45F4B">
      <w:pPr>
        <w:bidi/>
        <w:jc w:val="both"/>
        <w:rPr>
          <w:rFonts w:cs="David" w:hint="cs"/>
          <w:rtl/>
        </w:rPr>
      </w:pPr>
    </w:p>
    <w:p w14:paraId="7F5F81C3" w14:textId="77777777" w:rsidR="00E45F4B" w:rsidRPr="00E45F4B" w:rsidRDefault="00E45F4B" w:rsidP="00E45F4B">
      <w:pPr>
        <w:bidi/>
        <w:jc w:val="both"/>
        <w:rPr>
          <w:rFonts w:cs="David" w:hint="cs"/>
          <w:rtl/>
        </w:rPr>
      </w:pPr>
      <w:r w:rsidRPr="00E45F4B">
        <w:rPr>
          <w:rFonts w:cs="David" w:hint="cs"/>
          <w:rtl/>
        </w:rPr>
        <w:tab/>
        <w:t>גברתי, אני רוצה להגיד משהו לענייני פרוצדורה ולא לענייני מהות. חבר הכנסת שרוני אמר דברים נוקבים ונוכחים שאי-אפשר להתעלם מהם. אני מודה שאני קצת יותר אמביוולנטית לגבי ההצעה הזאת של חברי רן כהן. אני רוצה להגיד לחברי בוועדה למה אני חושבת שצריך לתמוך בפטור מחובת הנחה. רן כהן העלה את הנושא הזה בשל בעיה חברתית שנוצרה. אפשר להתווכח אם הסעיף יותר טוב או פחות טוב.</w:t>
      </w:r>
      <w:r w:rsidRPr="00E45F4B">
        <w:rPr>
          <w:rFonts w:cs="David" w:hint="cs"/>
        </w:rPr>
        <w:t xml:space="preserve"> </w:t>
      </w:r>
      <w:r w:rsidRPr="00E45F4B">
        <w:rPr>
          <w:rFonts w:cs="David" w:hint="cs"/>
          <w:rtl/>
        </w:rPr>
        <w:t xml:space="preserve">הרבה פעמים אנחנו מגישים הצעות חוק שיש בהן מסר חברתי וציבורי. אנחנו יודעים שיידרש זמן לדון בהן ולשפצר אותן, שזה יהיה מדויק כמו שרוצה גלנטי או כמו שרוצה גדעון סער. אבל יש ערך למתן פטור מחובת הנחה מבחינת השדר הציבורי. </w:t>
      </w:r>
    </w:p>
    <w:p w14:paraId="0E022209" w14:textId="77777777" w:rsidR="00E45F4B" w:rsidRPr="00E45F4B" w:rsidRDefault="00E45F4B" w:rsidP="00E45F4B">
      <w:pPr>
        <w:bidi/>
        <w:jc w:val="both"/>
        <w:rPr>
          <w:rFonts w:cs="David" w:hint="cs"/>
          <w:rtl/>
        </w:rPr>
      </w:pPr>
    </w:p>
    <w:p w14:paraId="02E0610E" w14:textId="77777777" w:rsidR="00E45F4B" w:rsidRPr="00E45F4B" w:rsidRDefault="00E45F4B" w:rsidP="00E45F4B">
      <w:pPr>
        <w:bidi/>
        <w:ind w:firstLine="720"/>
        <w:jc w:val="both"/>
        <w:rPr>
          <w:rFonts w:cs="David" w:hint="cs"/>
          <w:rtl/>
        </w:rPr>
      </w:pPr>
      <w:r w:rsidRPr="00E45F4B">
        <w:rPr>
          <w:rFonts w:cs="David" w:hint="cs"/>
          <w:rtl/>
        </w:rPr>
        <w:t xml:space="preserve">רק בשבוע שעבר חבר הכנסת סער העלה כאן הצעת חוק חשובה, ביקש פטור מחובת הנחה לגבי הקמת מרכזים לנפגעי תקיפה מינית. אנשים שאלו מה דחוף, ונאמר שראש הממשלה מגיע באותו יום לדיון בוועדה למעמד האישה, וזה חשוב. אפשר להגיד שאפרופו הנוכחות של ראש הממשלה, יש דיון. גם כאן אותו דבר. </w:t>
      </w:r>
    </w:p>
    <w:p w14:paraId="74F808E2" w14:textId="77777777" w:rsidR="00E45F4B" w:rsidRPr="00E45F4B" w:rsidRDefault="00E45F4B" w:rsidP="00E45F4B">
      <w:pPr>
        <w:bidi/>
        <w:ind w:firstLine="720"/>
        <w:jc w:val="both"/>
        <w:rPr>
          <w:rFonts w:cs="David" w:hint="cs"/>
          <w:rtl/>
        </w:rPr>
      </w:pPr>
    </w:p>
    <w:p w14:paraId="6A79CC26" w14:textId="77777777" w:rsidR="00E45F4B" w:rsidRPr="00E45F4B" w:rsidRDefault="00E45F4B" w:rsidP="00E45F4B">
      <w:pPr>
        <w:bidi/>
        <w:ind w:firstLine="720"/>
        <w:jc w:val="both"/>
        <w:rPr>
          <w:rFonts w:cs="David" w:hint="cs"/>
          <w:rtl/>
        </w:rPr>
      </w:pPr>
      <w:r w:rsidRPr="00E45F4B">
        <w:rPr>
          <w:rFonts w:cs="David" w:hint="cs"/>
          <w:rtl/>
        </w:rPr>
        <w:t xml:space="preserve">אני מבקשת מחברי הכנסת לאפשר לחברי הכנסת את הפטור מחובת הנחה, כדי לאפשר לרן כהן לפעול. אחר כך הוא יכול להתדיין על זה ולהתראיין על זה, ואחר כך הדיון יהיה מעמיק. זו סוגיה מאוד רצינית. אני חושבת שחברי הכנסת בוועדה, כשכולנו מפולגים לאופוזיציה וקואליציה ומנסים לעזור זה לזה לקדם נושאים, יכולים להיות קצת יותר סובלניים ולפרגן לחבר שמבקש, כדי לאפשר לו לרוץ עם זה, להתבטא על זה ולדון בזה. </w:t>
      </w:r>
    </w:p>
    <w:p w14:paraId="5D99BCEC" w14:textId="77777777" w:rsidR="00E45F4B" w:rsidRPr="00E45F4B" w:rsidRDefault="00E45F4B" w:rsidP="00E45F4B">
      <w:pPr>
        <w:bidi/>
        <w:jc w:val="both"/>
        <w:rPr>
          <w:rFonts w:cs="David" w:hint="cs"/>
          <w:rtl/>
        </w:rPr>
      </w:pPr>
    </w:p>
    <w:p w14:paraId="6DF191E2"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6776775F" w14:textId="77777777" w:rsidR="00E45F4B" w:rsidRPr="00E45F4B" w:rsidRDefault="00E45F4B" w:rsidP="00E45F4B">
      <w:pPr>
        <w:bidi/>
        <w:jc w:val="both"/>
        <w:rPr>
          <w:rFonts w:cs="David" w:hint="cs"/>
          <w:rtl/>
        </w:rPr>
      </w:pPr>
    </w:p>
    <w:p w14:paraId="46CE637C" w14:textId="77777777" w:rsidR="00E45F4B" w:rsidRPr="00E45F4B" w:rsidRDefault="00E45F4B" w:rsidP="00E45F4B">
      <w:pPr>
        <w:bidi/>
        <w:ind w:firstLine="720"/>
        <w:jc w:val="both"/>
        <w:rPr>
          <w:rFonts w:cs="David" w:hint="cs"/>
          <w:rtl/>
        </w:rPr>
      </w:pPr>
      <w:r w:rsidRPr="00E45F4B">
        <w:rPr>
          <w:rFonts w:cs="David" w:hint="cs"/>
          <w:rtl/>
        </w:rPr>
        <w:t xml:space="preserve">תודה. חבר הכנסת מרציאנו. </w:t>
      </w:r>
    </w:p>
    <w:p w14:paraId="76CB5C11" w14:textId="77777777" w:rsidR="00E45F4B" w:rsidRPr="00E45F4B" w:rsidRDefault="00E45F4B" w:rsidP="00E45F4B">
      <w:pPr>
        <w:bidi/>
        <w:jc w:val="both"/>
        <w:rPr>
          <w:rFonts w:cs="David" w:hint="cs"/>
          <w:rtl/>
        </w:rPr>
      </w:pPr>
    </w:p>
    <w:p w14:paraId="7297F813" w14:textId="77777777" w:rsidR="00E45F4B" w:rsidRPr="00E45F4B" w:rsidRDefault="00E45F4B" w:rsidP="00E45F4B">
      <w:pPr>
        <w:bidi/>
        <w:jc w:val="both"/>
        <w:rPr>
          <w:rFonts w:cs="David" w:hint="cs"/>
          <w:rtl/>
        </w:rPr>
      </w:pPr>
      <w:r w:rsidRPr="00E45F4B">
        <w:rPr>
          <w:rFonts w:cs="David" w:hint="cs"/>
          <w:u w:val="single"/>
          <w:rtl/>
        </w:rPr>
        <w:t>יורם מרציאנו:</w:t>
      </w:r>
    </w:p>
    <w:p w14:paraId="4B14F381" w14:textId="77777777" w:rsidR="00E45F4B" w:rsidRPr="00E45F4B" w:rsidRDefault="00E45F4B" w:rsidP="00E45F4B">
      <w:pPr>
        <w:bidi/>
        <w:jc w:val="both"/>
        <w:rPr>
          <w:rFonts w:cs="David" w:hint="cs"/>
          <w:rtl/>
        </w:rPr>
      </w:pPr>
    </w:p>
    <w:p w14:paraId="7DCE666A" w14:textId="77777777" w:rsidR="00E45F4B" w:rsidRPr="00E45F4B" w:rsidRDefault="00E45F4B" w:rsidP="00E45F4B">
      <w:pPr>
        <w:bidi/>
        <w:jc w:val="both"/>
        <w:rPr>
          <w:rFonts w:cs="David" w:hint="cs"/>
          <w:rtl/>
        </w:rPr>
      </w:pPr>
      <w:r w:rsidRPr="00E45F4B">
        <w:rPr>
          <w:rFonts w:cs="David" w:hint="cs"/>
          <w:rtl/>
        </w:rPr>
        <w:tab/>
        <w:t xml:space="preserve">אני חושב שהנושא שרן כהן מעלה בהחלט צריך לעלות על סדר היום הציבורי במדינת ישראל ובכנסת. כבר ראיתי בקשות של חברי כנסת לפטורים בנושאים הרבה פחות משמעותיים וחשובים למדינת ישראל, ובגלל דילים כאלה ואחרים ואי-נעימות כאלה ואחרות הסכמנו. </w:t>
      </w:r>
    </w:p>
    <w:p w14:paraId="723BE671" w14:textId="77777777" w:rsidR="00E45F4B" w:rsidRPr="00E45F4B" w:rsidRDefault="00E45F4B" w:rsidP="00E45F4B">
      <w:pPr>
        <w:bidi/>
        <w:jc w:val="both"/>
        <w:rPr>
          <w:rFonts w:cs="David" w:hint="cs"/>
          <w:rtl/>
        </w:rPr>
      </w:pPr>
    </w:p>
    <w:p w14:paraId="7F0479A7" w14:textId="77777777" w:rsidR="00E45F4B" w:rsidRPr="00E45F4B" w:rsidRDefault="00E45F4B" w:rsidP="00E45F4B">
      <w:pPr>
        <w:bidi/>
        <w:jc w:val="both"/>
        <w:rPr>
          <w:rFonts w:cs="David" w:hint="cs"/>
          <w:rtl/>
        </w:rPr>
      </w:pPr>
      <w:r w:rsidRPr="00E45F4B">
        <w:rPr>
          <w:rFonts w:cs="David" w:hint="cs"/>
          <w:rtl/>
        </w:rPr>
        <w:t>אני לא באופוזיציה, אני בקואליציה, ורן כהן לא בקואליציה. אבל הרי החוק לא עומד לעבור מחר בבוקר, אבל בהחלט יש לרן כהן מסר שצריך להתחיל לדבר עליו, בעקבות מה שראינו בחודשים האחרונים, עם כל התרומות במדינת ישראל. ראינו לאן הן הלכו.</w:t>
      </w:r>
    </w:p>
    <w:p w14:paraId="69BBFE91" w14:textId="77777777" w:rsidR="00E45F4B" w:rsidRPr="00E45F4B" w:rsidRDefault="00E45F4B" w:rsidP="00E45F4B">
      <w:pPr>
        <w:bidi/>
        <w:jc w:val="both"/>
        <w:rPr>
          <w:rFonts w:cs="David" w:hint="cs"/>
          <w:rtl/>
        </w:rPr>
      </w:pPr>
    </w:p>
    <w:p w14:paraId="6C21E71A" w14:textId="77777777" w:rsidR="00E45F4B" w:rsidRPr="00E45F4B" w:rsidRDefault="00E45F4B" w:rsidP="00E45F4B">
      <w:pPr>
        <w:bidi/>
        <w:jc w:val="both"/>
        <w:rPr>
          <w:rFonts w:cs="David" w:hint="cs"/>
          <w:rtl/>
        </w:rPr>
      </w:pPr>
      <w:r w:rsidRPr="00E45F4B">
        <w:rPr>
          <w:rFonts w:cs="David" w:hint="cs"/>
          <w:u w:val="single"/>
          <w:rtl/>
        </w:rPr>
        <w:t>גלעד ארדן:</w:t>
      </w:r>
    </w:p>
    <w:p w14:paraId="6BABB5E5" w14:textId="77777777" w:rsidR="00E45F4B" w:rsidRPr="00E45F4B" w:rsidRDefault="00E45F4B" w:rsidP="00E45F4B">
      <w:pPr>
        <w:bidi/>
        <w:jc w:val="both"/>
        <w:rPr>
          <w:rFonts w:cs="David" w:hint="cs"/>
          <w:rtl/>
        </w:rPr>
      </w:pPr>
    </w:p>
    <w:p w14:paraId="356E104C" w14:textId="77777777" w:rsidR="00E45F4B" w:rsidRPr="00E45F4B" w:rsidRDefault="00E45F4B" w:rsidP="00E45F4B">
      <w:pPr>
        <w:bidi/>
        <w:jc w:val="both"/>
        <w:rPr>
          <w:rFonts w:cs="David" w:hint="cs"/>
          <w:rtl/>
        </w:rPr>
      </w:pPr>
      <w:r w:rsidRPr="00E45F4B">
        <w:rPr>
          <w:rFonts w:cs="David" w:hint="cs"/>
          <w:rtl/>
        </w:rPr>
        <w:tab/>
        <w:t>לאן הן הלכו?</w:t>
      </w:r>
    </w:p>
    <w:p w14:paraId="5A74020F" w14:textId="77777777" w:rsidR="00E45F4B" w:rsidRPr="00E45F4B" w:rsidRDefault="00E45F4B" w:rsidP="00E45F4B">
      <w:pPr>
        <w:bidi/>
        <w:jc w:val="both"/>
        <w:rPr>
          <w:rFonts w:cs="David" w:hint="cs"/>
          <w:rtl/>
        </w:rPr>
      </w:pPr>
    </w:p>
    <w:p w14:paraId="2F7FDA1C" w14:textId="77777777" w:rsidR="00E45F4B" w:rsidRPr="00E45F4B" w:rsidRDefault="00E45F4B" w:rsidP="00E45F4B">
      <w:pPr>
        <w:bidi/>
        <w:jc w:val="both"/>
        <w:rPr>
          <w:rFonts w:cs="David" w:hint="cs"/>
          <w:rtl/>
        </w:rPr>
      </w:pPr>
      <w:r w:rsidRPr="00E45F4B">
        <w:rPr>
          <w:rFonts w:cs="David" w:hint="cs"/>
          <w:u w:val="single"/>
          <w:rtl/>
        </w:rPr>
        <w:t>יורם מרציאנו:</w:t>
      </w:r>
    </w:p>
    <w:p w14:paraId="56DF23C9" w14:textId="77777777" w:rsidR="00E45F4B" w:rsidRPr="00E45F4B" w:rsidRDefault="00E45F4B" w:rsidP="00E45F4B">
      <w:pPr>
        <w:bidi/>
        <w:jc w:val="both"/>
        <w:rPr>
          <w:rFonts w:cs="David" w:hint="cs"/>
          <w:rtl/>
        </w:rPr>
      </w:pPr>
    </w:p>
    <w:p w14:paraId="496CB807" w14:textId="77777777" w:rsidR="00E45F4B" w:rsidRPr="00E45F4B" w:rsidRDefault="00E45F4B" w:rsidP="00E45F4B">
      <w:pPr>
        <w:bidi/>
        <w:jc w:val="both"/>
        <w:rPr>
          <w:rFonts w:cs="David" w:hint="cs"/>
          <w:rtl/>
        </w:rPr>
      </w:pPr>
      <w:r w:rsidRPr="00E45F4B">
        <w:rPr>
          <w:rFonts w:cs="David" w:hint="cs"/>
          <w:rtl/>
        </w:rPr>
        <w:tab/>
        <w:t xml:space="preserve">אתה יודע יותר טוב ממני. </w:t>
      </w:r>
    </w:p>
    <w:p w14:paraId="6ADCAE7F" w14:textId="77777777" w:rsidR="00E45F4B" w:rsidRPr="00E45F4B" w:rsidRDefault="00E45F4B" w:rsidP="00E45F4B">
      <w:pPr>
        <w:bidi/>
        <w:jc w:val="both"/>
        <w:rPr>
          <w:rFonts w:cs="David" w:hint="cs"/>
          <w:rtl/>
        </w:rPr>
      </w:pPr>
    </w:p>
    <w:p w14:paraId="2F1F22B1" w14:textId="77777777" w:rsidR="00E45F4B" w:rsidRPr="00E45F4B" w:rsidRDefault="00E45F4B" w:rsidP="00E45F4B">
      <w:pPr>
        <w:overflowPunct w:val="0"/>
        <w:autoSpaceDE w:val="0"/>
        <w:autoSpaceDN w:val="0"/>
        <w:bidi/>
        <w:adjustRightInd w:val="0"/>
        <w:jc w:val="both"/>
        <w:rPr>
          <w:rFonts w:cs="David"/>
          <w:rtl/>
        </w:rPr>
      </w:pPr>
      <w:r w:rsidRPr="00E45F4B">
        <w:rPr>
          <w:rFonts w:cs="David" w:hint="eastAsia"/>
          <w:u w:val="single"/>
          <w:rtl/>
        </w:rPr>
        <w:t>אורי</w:t>
      </w:r>
      <w:r w:rsidRPr="00E45F4B">
        <w:rPr>
          <w:rFonts w:cs="David"/>
          <w:u w:val="single"/>
          <w:rtl/>
        </w:rPr>
        <w:t xml:space="preserve"> אריאל:</w:t>
      </w:r>
    </w:p>
    <w:p w14:paraId="5882B126" w14:textId="77777777" w:rsidR="00E45F4B" w:rsidRPr="00E45F4B" w:rsidRDefault="00E45F4B" w:rsidP="00E45F4B">
      <w:pPr>
        <w:overflowPunct w:val="0"/>
        <w:autoSpaceDE w:val="0"/>
        <w:autoSpaceDN w:val="0"/>
        <w:bidi/>
        <w:adjustRightInd w:val="0"/>
        <w:jc w:val="both"/>
        <w:rPr>
          <w:rFonts w:cs="David"/>
          <w:rtl/>
        </w:rPr>
      </w:pPr>
    </w:p>
    <w:p w14:paraId="28D2D845" w14:textId="77777777" w:rsidR="00E45F4B" w:rsidRPr="00E45F4B" w:rsidRDefault="00E45F4B" w:rsidP="00E45F4B">
      <w:pPr>
        <w:bidi/>
        <w:jc w:val="both"/>
        <w:rPr>
          <w:rFonts w:cs="David" w:hint="cs"/>
          <w:rtl/>
        </w:rPr>
      </w:pPr>
      <w:r w:rsidRPr="00E45F4B">
        <w:rPr>
          <w:rFonts w:cs="David"/>
          <w:rtl/>
        </w:rPr>
        <w:tab/>
      </w:r>
      <w:r w:rsidRPr="00E45F4B">
        <w:rPr>
          <w:rFonts w:cs="David" w:hint="cs"/>
          <w:rtl/>
        </w:rPr>
        <w:t xml:space="preserve">גלעד, תן לנו לסיים את הישיבה. שחרר אותנו. </w:t>
      </w:r>
    </w:p>
    <w:p w14:paraId="3BBFA443" w14:textId="77777777" w:rsidR="00E45F4B" w:rsidRPr="00E45F4B" w:rsidRDefault="00E45F4B" w:rsidP="00E45F4B">
      <w:pPr>
        <w:bidi/>
        <w:jc w:val="both"/>
        <w:rPr>
          <w:rFonts w:cs="David" w:hint="cs"/>
          <w:rtl/>
        </w:rPr>
      </w:pPr>
      <w:r w:rsidRPr="00E45F4B">
        <w:rPr>
          <w:rFonts w:cs="David"/>
          <w:rtl/>
        </w:rPr>
        <w:br w:type="page"/>
      </w:r>
    </w:p>
    <w:p w14:paraId="420D65F9" w14:textId="77777777" w:rsidR="00E45F4B" w:rsidRPr="00E45F4B" w:rsidRDefault="00E45F4B" w:rsidP="00E45F4B">
      <w:pPr>
        <w:bidi/>
        <w:jc w:val="both"/>
        <w:rPr>
          <w:rFonts w:cs="David" w:hint="cs"/>
          <w:rtl/>
        </w:rPr>
      </w:pPr>
      <w:r w:rsidRPr="00E45F4B">
        <w:rPr>
          <w:rFonts w:cs="David" w:hint="cs"/>
          <w:u w:val="single"/>
          <w:rtl/>
        </w:rPr>
        <w:t>גלעד ארדן:</w:t>
      </w:r>
    </w:p>
    <w:p w14:paraId="170DCDD0" w14:textId="77777777" w:rsidR="00E45F4B" w:rsidRPr="00E45F4B" w:rsidRDefault="00E45F4B" w:rsidP="00E45F4B">
      <w:pPr>
        <w:bidi/>
        <w:jc w:val="both"/>
        <w:rPr>
          <w:rFonts w:cs="David" w:hint="cs"/>
          <w:rtl/>
        </w:rPr>
      </w:pPr>
    </w:p>
    <w:p w14:paraId="079D5B90" w14:textId="77777777" w:rsidR="00E45F4B" w:rsidRPr="00E45F4B" w:rsidRDefault="00E45F4B" w:rsidP="00E45F4B">
      <w:pPr>
        <w:bidi/>
        <w:jc w:val="both"/>
        <w:rPr>
          <w:rFonts w:cs="David" w:hint="cs"/>
          <w:rtl/>
        </w:rPr>
      </w:pPr>
      <w:r w:rsidRPr="00E45F4B">
        <w:rPr>
          <w:rFonts w:cs="David" w:hint="cs"/>
          <w:rtl/>
        </w:rPr>
        <w:tab/>
        <w:t xml:space="preserve">אזכור את זה כשאתה תתווכח על משהו. </w:t>
      </w:r>
    </w:p>
    <w:p w14:paraId="3ACE633A" w14:textId="77777777" w:rsidR="00E45F4B" w:rsidRPr="00E45F4B" w:rsidRDefault="00E45F4B" w:rsidP="00E45F4B">
      <w:pPr>
        <w:bidi/>
        <w:jc w:val="both"/>
        <w:rPr>
          <w:rFonts w:cs="David" w:hint="cs"/>
          <w:rtl/>
        </w:rPr>
      </w:pPr>
    </w:p>
    <w:p w14:paraId="1AC17F97" w14:textId="77777777" w:rsidR="00E45F4B" w:rsidRPr="00E45F4B" w:rsidRDefault="00E45F4B" w:rsidP="00E45F4B">
      <w:pPr>
        <w:overflowPunct w:val="0"/>
        <w:autoSpaceDE w:val="0"/>
        <w:autoSpaceDN w:val="0"/>
        <w:bidi/>
        <w:adjustRightInd w:val="0"/>
        <w:jc w:val="both"/>
        <w:rPr>
          <w:rFonts w:cs="David"/>
          <w:rtl/>
        </w:rPr>
      </w:pPr>
      <w:r w:rsidRPr="00E45F4B">
        <w:rPr>
          <w:rFonts w:cs="David" w:hint="eastAsia"/>
          <w:u w:val="single"/>
          <w:rtl/>
        </w:rPr>
        <w:t>אורי</w:t>
      </w:r>
      <w:r w:rsidRPr="00E45F4B">
        <w:rPr>
          <w:rFonts w:cs="David"/>
          <w:u w:val="single"/>
          <w:rtl/>
        </w:rPr>
        <w:t xml:space="preserve"> אריאל:</w:t>
      </w:r>
    </w:p>
    <w:p w14:paraId="0C487D54" w14:textId="77777777" w:rsidR="00E45F4B" w:rsidRPr="00E45F4B" w:rsidRDefault="00E45F4B" w:rsidP="00E45F4B">
      <w:pPr>
        <w:overflowPunct w:val="0"/>
        <w:autoSpaceDE w:val="0"/>
        <w:autoSpaceDN w:val="0"/>
        <w:bidi/>
        <w:adjustRightInd w:val="0"/>
        <w:jc w:val="both"/>
        <w:rPr>
          <w:rFonts w:cs="David"/>
          <w:rtl/>
        </w:rPr>
      </w:pPr>
    </w:p>
    <w:p w14:paraId="53FCBF34" w14:textId="77777777" w:rsidR="00E45F4B" w:rsidRPr="00E45F4B" w:rsidRDefault="00E45F4B" w:rsidP="00E45F4B">
      <w:pPr>
        <w:bidi/>
        <w:jc w:val="both"/>
        <w:rPr>
          <w:rFonts w:cs="David" w:hint="cs"/>
          <w:rtl/>
        </w:rPr>
      </w:pPr>
      <w:r w:rsidRPr="00E45F4B">
        <w:rPr>
          <w:rFonts w:cs="David"/>
          <w:rtl/>
        </w:rPr>
        <w:tab/>
      </w:r>
      <w:r w:rsidRPr="00E45F4B">
        <w:rPr>
          <w:rFonts w:cs="David" w:hint="cs"/>
          <w:rtl/>
        </w:rPr>
        <w:t xml:space="preserve">אנחנו דנים שעה. </w:t>
      </w:r>
    </w:p>
    <w:p w14:paraId="224016DE" w14:textId="77777777" w:rsidR="00E45F4B" w:rsidRPr="00E45F4B" w:rsidRDefault="00E45F4B" w:rsidP="00E45F4B">
      <w:pPr>
        <w:bidi/>
        <w:jc w:val="both"/>
        <w:rPr>
          <w:rFonts w:cs="David" w:hint="cs"/>
          <w:rtl/>
        </w:rPr>
      </w:pPr>
    </w:p>
    <w:p w14:paraId="0FBA087C" w14:textId="77777777" w:rsidR="00E45F4B" w:rsidRPr="00E45F4B" w:rsidRDefault="00E45F4B" w:rsidP="00E45F4B">
      <w:pPr>
        <w:bidi/>
        <w:jc w:val="both"/>
        <w:rPr>
          <w:rFonts w:cs="David" w:hint="cs"/>
          <w:rtl/>
        </w:rPr>
      </w:pPr>
      <w:r w:rsidRPr="00E45F4B">
        <w:rPr>
          <w:rFonts w:cs="David" w:hint="cs"/>
          <w:u w:val="single"/>
          <w:rtl/>
        </w:rPr>
        <w:t>יורם מרציאנו:</w:t>
      </w:r>
    </w:p>
    <w:p w14:paraId="6EE43B9C" w14:textId="77777777" w:rsidR="00E45F4B" w:rsidRPr="00E45F4B" w:rsidRDefault="00E45F4B" w:rsidP="00E45F4B">
      <w:pPr>
        <w:bidi/>
        <w:jc w:val="both"/>
        <w:rPr>
          <w:rFonts w:cs="David" w:hint="cs"/>
          <w:rtl/>
        </w:rPr>
      </w:pPr>
    </w:p>
    <w:p w14:paraId="44CFC336" w14:textId="77777777" w:rsidR="00E45F4B" w:rsidRPr="00E45F4B" w:rsidRDefault="00E45F4B" w:rsidP="00E45F4B">
      <w:pPr>
        <w:bidi/>
        <w:jc w:val="both"/>
        <w:rPr>
          <w:rFonts w:cs="David" w:hint="cs"/>
          <w:rtl/>
        </w:rPr>
      </w:pPr>
      <w:r w:rsidRPr="00E45F4B">
        <w:rPr>
          <w:rFonts w:cs="David" w:hint="cs"/>
          <w:rtl/>
        </w:rPr>
        <w:tab/>
      </w:r>
    </w:p>
    <w:p w14:paraId="7180CC0D" w14:textId="77777777" w:rsidR="00E45F4B" w:rsidRPr="00E45F4B" w:rsidRDefault="00E45F4B" w:rsidP="00E45F4B">
      <w:pPr>
        <w:bidi/>
        <w:ind w:firstLine="720"/>
        <w:jc w:val="both"/>
        <w:rPr>
          <w:rFonts w:cs="David" w:hint="cs"/>
          <w:rtl/>
        </w:rPr>
      </w:pPr>
      <w:r w:rsidRPr="00E45F4B">
        <w:rPr>
          <w:rFonts w:cs="David" w:hint="cs"/>
          <w:rtl/>
        </w:rPr>
        <w:t xml:space="preserve">יש בזה מסר, אני חושב שצריך להעלות את העניין על סדר היום הציבורי. זה לא יעבור מחר בקריאה שנייה ושלישית ויירשם בספר החוקים של מדינת ישראל. אבל זה בהחלט נושא ראוי וחשוב, וכנסת ישראל צריכה לדון בה. תודה. </w:t>
      </w:r>
    </w:p>
    <w:p w14:paraId="7520FBF7" w14:textId="77777777" w:rsidR="00E45F4B" w:rsidRPr="00E45F4B" w:rsidRDefault="00E45F4B" w:rsidP="00E45F4B">
      <w:pPr>
        <w:bidi/>
        <w:jc w:val="both"/>
        <w:rPr>
          <w:rFonts w:cs="David" w:hint="cs"/>
          <w:rtl/>
        </w:rPr>
      </w:pPr>
    </w:p>
    <w:p w14:paraId="0D6F2CA4" w14:textId="77777777" w:rsidR="00E45F4B" w:rsidRPr="00E45F4B" w:rsidRDefault="00E45F4B" w:rsidP="00E45F4B">
      <w:pPr>
        <w:bidi/>
        <w:jc w:val="both"/>
        <w:rPr>
          <w:rFonts w:cs="David" w:hint="cs"/>
          <w:u w:val="single"/>
          <w:rtl/>
        </w:rPr>
      </w:pPr>
      <w:r w:rsidRPr="00E45F4B">
        <w:rPr>
          <w:rFonts w:cs="David" w:hint="cs"/>
          <w:u w:val="single"/>
          <w:rtl/>
        </w:rPr>
        <w:t>היו"ר רוחמה אברהם:</w:t>
      </w:r>
    </w:p>
    <w:p w14:paraId="7D10576E" w14:textId="77777777" w:rsidR="00E45F4B" w:rsidRPr="00E45F4B" w:rsidRDefault="00E45F4B" w:rsidP="00E45F4B">
      <w:pPr>
        <w:bidi/>
        <w:jc w:val="both"/>
        <w:rPr>
          <w:rFonts w:cs="David" w:hint="cs"/>
          <w:rtl/>
        </w:rPr>
      </w:pPr>
    </w:p>
    <w:p w14:paraId="76F71E94" w14:textId="77777777" w:rsidR="00E45F4B" w:rsidRPr="00E45F4B" w:rsidRDefault="00E45F4B" w:rsidP="00E45F4B">
      <w:pPr>
        <w:bidi/>
        <w:ind w:firstLine="720"/>
        <w:jc w:val="both"/>
        <w:rPr>
          <w:rFonts w:cs="David" w:hint="cs"/>
          <w:rtl/>
        </w:rPr>
      </w:pPr>
      <w:r w:rsidRPr="00E45F4B">
        <w:rPr>
          <w:rFonts w:cs="David" w:hint="cs"/>
          <w:rtl/>
        </w:rPr>
        <w:t xml:space="preserve">אני מודה לך. חבר הכנסת רן כהן. </w:t>
      </w:r>
    </w:p>
    <w:p w14:paraId="015D0B48" w14:textId="77777777" w:rsidR="00E45F4B" w:rsidRPr="00E45F4B" w:rsidRDefault="00E45F4B" w:rsidP="00E45F4B">
      <w:pPr>
        <w:bidi/>
        <w:jc w:val="both"/>
        <w:rPr>
          <w:rFonts w:cs="David" w:hint="cs"/>
          <w:rtl/>
        </w:rPr>
      </w:pPr>
    </w:p>
    <w:p w14:paraId="698671D7" w14:textId="77777777" w:rsidR="00E45F4B" w:rsidRPr="00E45F4B" w:rsidRDefault="00E45F4B" w:rsidP="00E45F4B">
      <w:pPr>
        <w:bidi/>
        <w:jc w:val="both"/>
        <w:rPr>
          <w:rFonts w:cs="David" w:hint="cs"/>
          <w:u w:val="single"/>
          <w:rtl/>
        </w:rPr>
      </w:pPr>
      <w:r w:rsidRPr="00E45F4B">
        <w:rPr>
          <w:rFonts w:cs="David" w:hint="cs"/>
          <w:u w:val="single"/>
          <w:rtl/>
        </w:rPr>
        <w:t>רן כהן:</w:t>
      </w:r>
    </w:p>
    <w:p w14:paraId="65CA3725" w14:textId="77777777" w:rsidR="00E45F4B" w:rsidRPr="00E45F4B" w:rsidRDefault="00E45F4B" w:rsidP="00E45F4B">
      <w:pPr>
        <w:bidi/>
        <w:jc w:val="both"/>
        <w:rPr>
          <w:rFonts w:cs="David" w:hint="cs"/>
          <w:rtl/>
        </w:rPr>
      </w:pPr>
    </w:p>
    <w:p w14:paraId="19B27D48" w14:textId="77777777" w:rsidR="00E45F4B" w:rsidRPr="00E45F4B" w:rsidRDefault="00E45F4B" w:rsidP="00E45F4B">
      <w:pPr>
        <w:bidi/>
        <w:ind w:firstLine="720"/>
        <w:jc w:val="both"/>
        <w:rPr>
          <w:rFonts w:cs="David" w:hint="cs"/>
          <w:rtl/>
        </w:rPr>
      </w:pPr>
      <w:r w:rsidRPr="00E45F4B">
        <w:rPr>
          <w:rFonts w:cs="David" w:hint="cs"/>
          <w:rtl/>
        </w:rPr>
        <w:t xml:space="preserve">הדבר שנאמר כאן שאני הכי מזדהה אתו הוא שהסוגיה מורכבת. אין שום ספק בכך. העניין הוא שכל הכספים שמוצאים לצורכי בחירות נכון להיום, גם על-ידי ראשי ממשלות, גם על-ידי מועמדים לראשות הממשלה </w:t>
      </w:r>
      <w:r w:rsidRPr="00E45F4B">
        <w:rPr>
          <w:rFonts w:cs="David"/>
          <w:rtl/>
        </w:rPr>
        <w:t>–</w:t>
      </w:r>
      <w:r w:rsidRPr="00E45F4B">
        <w:rPr>
          <w:rFonts w:cs="David" w:hint="cs"/>
          <w:rtl/>
        </w:rPr>
        <w:t xml:space="preserve"> כולם מפוקחים. לכן יש כאן לקונה במערכת החוק, וצריך להבדיל בין כסף שניתן כנדבה או כהטבה מסוימת לציבור בדרך של אמת ויושר, לבין מה שנעשה, שהוא כמעט גובל בשוחד. זה העניין: לנסות לבדל בין זה לבין זה. המחוקק לא יכול לברוח מזה. </w:t>
      </w:r>
    </w:p>
    <w:p w14:paraId="6F7CE9C7" w14:textId="77777777" w:rsidR="00E45F4B" w:rsidRPr="00E45F4B" w:rsidRDefault="00E45F4B" w:rsidP="00E45F4B">
      <w:pPr>
        <w:bidi/>
        <w:ind w:firstLine="720"/>
        <w:jc w:val="both"/>
        <w:rPr>
          <w:rFonts w:cs="David" w:hint="cs"/>
          <w:rtl/>
        </w:rPr>
      </w:pPr>
    </w:p>
    <w:p w14:paraId="26216118" w14:textId="77777777" w:rsidR="00E45F4B" w:rsidRPr="00E45F4B" w:rsidRDefault="00E45F4B" w:rsidP="00E45F4B">
      <w:pPr>
        <w:bidi/>
        <w:ind w:firstLine="720"/>
        <w:jc w:val="both"/>
        <w:rPr>
          <w:rFonts w:cs="David" w:hint="cs"/>
          <w:rtl/>
        </w:rPr>
      </w:pPr>
      <w:r w:rsidRPr="00E45F4B">
        <w:rPr>
          <w:rFonts w:cs="David" w:hint="cs"/>
          <w:rtl/>
        </w:rPr>
        <w:t>כל מה שאני מבקש הוא פטור מחובת הנחה. אכפת לי לחכות שבועיים שלושה? חבר הכנסת גלנטי, אני יכול להרגיע אותך, זה ממילא לא יעלה לפני עוד שבועיים.</w:t>
      </w:r>
    </w:p>
    <w:p w14:paraId="69969B7A" w14:textId="77777777" w:rsidR="00E45F4B" w:rsidRPr="00E45F4B" w:rsidRDefault="00E45F4B" w:rsidP="00E45F4B">
      <w:pPr>
        <w:bidi/>
        <w:jc w:val="both"/>
        <w:rPr>
          <w:rFonts w:cs="David" w:hint="cs"/>
          <w:rtl/>
        </w:rPr>
      </w:pPr>
    </w:p>
    <w:p w14:paraId="51D77548" w14:textId="77777777" w:rsidR="00E45F4B" w:rsidRPr="00E45F4B" w:rsidRDefault="00E45F4B" w:rsidP="00E45F4B">
      <w:pPr>
        <w:pStyle w:val="Heading5"/>
        <w:rPr>
          <w:rFonts w:hint="cs"/>
          <w:sz w:val="24"/>
          <w:rtl/>
        </w:rPr>
      </w:pPr>
      <w:r w:rsidRPr="00E45F4B">
        <w:rPr>
          <w:rFonts w:hint="cs"/>
          <w:sz w:val="24"/>
          <w:u w:val="single"/>
          <w:rtl/>
        </w:rPr>
        <w:t>יצחק גלנטי:</w:t>
      </w:r>
    </w:p>
    <w:p w14:paraId="51BB1C74" w14:textId="77777777" w:rsidR="00E45F4B" w:rsidRPr="00E45F4B" w:rsidRDefault="00E45F4B" w:rsidP="00E45F4B">
      <w:pPr>
        <w:pStyle w:val="Heading5"/>
        <w:rPr>
          <w:rFonts w:hint="cs"/>
          <w:sz w:val="24"/>
          <w:rtl/>
        </w:rPr>
      </w:pPr>
    </w:p>
    <w:p w14:paraId="123F6B0E" w14:textId="77777777" w:rsidR="00E45F4B" w:rsidRPr="00E45F4B" w:rsidRDefault="00E45F4B" w:rsidP="00E45F4B">
      <w:pPr>
        <w:bidi/>
        <w:jc w:val="both"/>
        <w:rPr>
          <w:rFonts w:cs="David" w:hint="cs"/>
          <w:rtl/>
        </w:rPr>
      </w:pPr>
      <w:r w:rsidRPr="00E45F4B">
        <w:rPr>
          <w:rFonts w:cs="David" w:hint="cs"/>
          <w:rtl/>
        </w:rPr>
        <w:tab/>
        <w:t>אז מה הבהילות?</w:t>
      </w:r>
    </w:p>
    <w:p w14:paraId="25FAB48E" w14:textId="77777777" w:rsidR="00E45F4B" w:rsidRPr="00E45F4B" w:rsidRDefault="00E45F4B" w:rsidP="00E45F4B">
      <w:pPr>
        <w:bidi/>
        <w:jc w:val="both"/>
        <w:rPr>
          <w:rFonts w:cs="David" w:hint="cs"/>
          <w:rtl/>
        </w:rPr>
      </w:pPr>
    </w:p>
    <w:p w14:paraId="1DED7578" w14:textId="77777777" w:rsidR="00E45F4B" w:rsidRPr="00E45F4B" w:rsidRDefault="00E45F4B" w:rsidP="00E45F4B">
      <w:pPr>
        <w:bidi/>
        <w:jc w:val="both"/>
        <w:rPr>
          <w:rFonts w:cs="David" w:hint="cs"/>
          <w:u w:val="single"/>
          <w:rtl/>
        </w:rPr>
      </w:pPr>
      <w:r w:rsidRPr="00E45F4B">
        <w:rPr>
          <w:rFonts w:cs="David" w:hint="cs"/>
          <w:u w:val="single"/>
          <w:rtl/>
        </w:rPr>
        <w:t>רן כהן:</w:t>
      </w:r>
    </w:p>
    <w:p w14:paraId="39C033D1" w14:textId="77777777" w:rsidR="00E45F4B" w:rsidRPr="00E45F4B" w:rsidRDefault="00E45F4B" w:rsidP="00E45F4B">
      <w:pPr>
        <w:bidi/>
        <w:jc w:val="both"/>
        <w:rPr>
          <w:rFonts w:cs="David" w:hint="cs"/>
          <w:rtl/>
        </w:rPr>
      </w:pPr>
    </w:p>
    <w:p w14:paraId="1D90ADBF" w14:textId="77777777" w:rsidR="00E45F4B" w:rsidRPr="00E45F4B" w:rsidRDefault="00E45F4B" w:rsidP="00E45F4B">
      <w:pPr>
        <w:bidi/>
        <w:ind w:firstLine="720"/>
        <w:jc w:val="both"/>
        <w:rPr>
          <w:rFonts w:cs="David" w:hint="cs"/>
          <w:rtl/>
        </w:rPr>
      </w:pPr>
      <w:r w:rsidRPr="00E45F4B">
        <w:rPr>
          <w:rFonts w:cs="David" w:hint="cs"/>
          <w:rtl/>
        </w:rPr>
        <w:t xml:space="preserve">כי אני לא רוצה לחכות חודש וחצי. לדעתי הכנסת לא יכולה להישאר אדישה כשיש לה תופעה ציבורית כזאת. </w:t>
      </w:r>
    </w:p>
    <w:p w14:paraId="5266438A" w14:textId="77777777" w:rsidR="00E45F4B" w:rsidRPr="00E45F4B" w:rsidRDefault="00E45F4B" w:rsidP="00E45F4B">
      <w:pPr>
        <w:bidi/>
        <w:jc w:val="both"/>
        <w:rPr>
          <w:rFonts w:cs="David" w:hint="cs"/>
          <w:rtl/>
        </w:rPr>
      </w:pPr>
    </w:p>
    <w:p w14:paraId="3839E617"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203CDBD8" w14:textId="77777777" w:rsidR="00E45F4B" w:rsidRPr="00E45F4B" w:rsidRDefault="00E45F4B" w:rsidP="00E45F4B">
      <w:pPr>
        <w:pStyle w:val="Heading5"/>
        <w:rPr>
          <w:rFonts w:hint="cs"/>
          <w:sz w:val="24"/>
          <w:rtl/>
        </w:rPr>
      </w:pPr>
    </w:p>
    <w:p w14:paraId="59CABEFD" w14:textId="77777777" w:rsidR="00E45F4B" w:rsidRPr="00E45F4B" w:rsidRDefault="00E45F4B" w:rsidP="00E45F4B">
      <w:pPr>
        <w:bidi/>
        <w:jc w:val="both"/>
        <w:rPr>
          <w:rFonts w:cs="David" w:hint="cs"/>
          <w:rtl/>
        </w:rPr>
      </w:pPr>
      <w:r w:rsidRPr="00E45F4B">
        <w:rPr>
          <w:rFonts w:cs="David" w:hint="cs"/>
          <w:rtl/>
        </w:rPr>
        <w:tab/>
        <w:t xml:space="preserve">אני חושב המסר שאנחנו נותנים, לפני שדנו בעצם העלאת החוק, זה מסר שלילי להרבה מאוד נדבנים. </w:t>
      </w:r>
    </w:p>
    <w:p w14:paraId="520DE1BA" w14:textId="77777777" w:rsidR="00E45F4B" w:rsidRPr="00E45F4B" w:rsidRDefault="00E45F4B" w:rsidP="00E45F4B">
      <w:pPr>
        <w:bidi/>
        <w:jc w:val="both"/>
        <w:rPr>
          <w:rFonts w:cs="David" w:hint="cs"/>
          <w:rtl/>
        </w:rPr>
      </w:pPr>
    </w:p>
    <w:p w14:paraId="79997309" w14:textId="77777777" w:rsidR="00E45F4B" w:rsidRPr="00E45F4B" w:rsidRDefault="00E45F4B" w:rsidP="00E45F4B">
      <w:pPr>
        <w:bidi/>
        <w:jc w:val="both"/>
        <w:rPr>
          <w:rFonts w:cs="David" w:hint="cs"/>
          <w:u w:val="single"/>
          <w:rtl/>
        </w:rPr>
      </w:pPr>
      <w:r w:rsidRPr="00E45F4B">
        <w:rPr>
          <w:rFonts w:cs="David" w:hint="cs"/>
          <w:u w:val="single"/>
          <w:rtl/>
        </w:rPr>
        <w:t>רן כהן:</w:t>
      </w:r>
    </w:p>
    <w:p w14:paraId="0EDF11A4" w14:textId="77777777" w:rsidR="00E45F4B" w:rsidRPr="00E45F4B" w:rsidRDefault="00E45F4B" w:rsidP="00E45F4B">
      <w:pPr>
        <w:bidi/>
        <w:jc w:val="both"/>
        <w:rPr>
          <w:rFonts w:cs="David" w:hint="cs"/>
          <w:rtl/>
        </w:rPr>
      </w:pPr>
    </w:p>
    <w:p w14:paraId="1EB46D50" w14:textId="77777777" w:rsidR="00E45F4B" w:rsidRPr="00E45F4B" w:rsidRDefault="00E45F4B" w:rsidP="00E45F4B">
      <w:pPr>
        <w:bidi/>
        <w:ind w:firstLine="720"/>
        <w:jc w:val="both"/>
        <w:rPr>
          <w:rFonts w:cs="David" w:hint="cs"/>
          <w:rtl/>
        </w:rPr>
      </w:pPr>
      <w:r w:rsidRPr="00E45F4B">
        <w:rPr>
          <w:rFonts w:cs="David" w:hint="cs"/>
          <w:rtl/>
        </w:rPr>
        <w:t xml:space="preserve">לא נכון. </w:t>
      </w:r>
    </w:p>
    <w:p w14:paraId="0AD25A67" w14:textId="77777777" w:rsidR="00E45F4B" w:rsidRPr="00E45F4B" w:rsidRDefault="00E45F4B" w:rsidP="00E45F4B">
      <w:pPr>
        <w:bidi/>
        <w:jc w:val="both"/>
        <w:rPr>
          <w:rFonts w:cs="David" w:hint="cs"/>
          <w:rtl/>
        </w:rPr>
      </w:pPr>
    </w:p>
    <w:p w14:paraId="42E2C7B5" w14:textId="77777777" w:rsidR="00E45F4B" w:rsidRPr="00E45F4B" w:rsidRDefault="00E45F4B" w:rsidP="00E45F4B">
      <w:pPr>
        <w:bidi/>
        <w:jc w:val="both"/>
        <w:rPr>
          <w:rFonts w:cs="David" w:hint="cs"/>
          <w:rtl/>
        </w:rPr>
      </w:pPr>
      <w:r w:rsidRPr="00E45F4B">
        <w:rPr>
          <w:rFonts w:cs="David" w:hint="cs"/>
          <w:u w:val="single"/>
          <w:rtl/>
        </w:rPr>
        <w:t>נסים זאב:</w:t>
      </w:r>
    </w:p>
    <w:p w14:paraId="11143DA1" w14:textId="77777777" w:rsidR="00E45F4B" w:rsidRPr="00E45F4B" w:rsidRDefault="00E45F4B" w:rsidP="00E45F4B">
      <w:pPr>
        <w:bidi/>
        <w:jc w:val="both"/>
        <w:rPr>
          <w:rFonts w:cs="David" w:hint="cs"/>
          <w:rtl/>
        </w:rPr>
      </w:pPr>
    </w:p>
    <w:p w14:paraId="508CF8EB" w14:textId="77777777" w:rsidR="00E45F4B" w:rsidRPr="00E45F4B" w:rsidRDefault="00E45F4B" w:rsidP="00E45F4B">
      <w:pPr>
        <w:bidi/>
        <w:jc w:val="both"/>
        <w:rPr>
          <w:rFonts w:cs="David" w:hint="cs"/>
          <w:rtl/>
        </w:rPr>
      </w:pPr>
      <w:r w:rsidRPr="00E45F4B">
        <w:rPr>
          <w:rFonts w:cs="David" w:hint="cs"/>
          <w:rtl/>
        </w:rPr>
        <w:tab/>
        <w:t>אתה כבר קובע שזה שוחד.</w:t>
      </w:r>
    </w:p>
    <w:p w14:paraId="4B362863" w14:textId="77777777" w:rsidR="00E45F4B" w:rsidRPr="00E45F4B" w:rsidRDefault="00E45F4B" w:rsidP="00E45F4B">
      <w:pPr>
        <w:bidi/>
        <w:jc w:val="both"/>
        <w:rPr>
          <w:rFonts w:cs="David" w:hint="cs"/>
          <w:rtl/>
        </w:rPr>
      </w:pPr>
    </w:p>
    <w:p w14:paraId="77B82FB5"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700B3979" w14:textId="77777777" w:rsidR="00E45F4B" w:rsidRPr="00E45F4B" w:rsidRDefault="00E45F4B" w:rsidP="00E45F4B">
      <w:pPr>
        <w:bidi/>
        <w:jc w:val="both"/>
        <w:rPr>
          <w:rFonts w:cs="David" w:hint="cs"/>
          <w:rtl/>
        </w:rPr>
      </w:pPr>
    </w:p>
    <w:p w14:paraId="79A8C792" w14:textId="77777777" w:rsidR="00E45F4B" w:rsidRPr="00E45F4B" w:rsidRDefault="00E45F4B" w:rsidP="00E45F4B">
      <w:pPr>
        <w:bidi/>
        <w:ind w:firstLine="720"/>
        <w:jc w:val="both"/>
        <w:rPr>
          <w:rFonts w:cs="David" w:hint="cs"/>
          <w:rtl/>
        </w:rPr>
      </w:pPr>
      <w:r w:rsidRPr="00E45F4B">
        <w:rPr>
          <w:rFonts w:cs="David" w:hint="cs"/>
          <w:rtl/>
        </w:rPr>
        <w:t>סליחה, אז תצביע נגד.</w:t>
      </w:r>
    </w:p>
    <w:p w14:paraId="5AFD2C8A" w14:textId="77777777" w:rsidR="00E45F4B" w:rsidRPr="00E45F4B" w:rsidRDefault="00E45F4B" w:rsidP="00E45F4B">
      <w:pPr>
        <w:bidi/>
        <w:jc w:val="both"/>
        <w:rPr>
          <w:rFonts w:cs="David" w:hint="cs"/>
          <w:rtl/>
        </w:rPr>
      </w:pPr>
    </w:p>
    <w:p w14:paraId="3DA297C1"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21A496FD" w14:textId="77777777" w:rsidR="00E45F4B" w:rsidRPr="00E45F4B" w:rsidRDefault="00E45F4B" w:rsidP="00E45F4B">
      <w:pPr>
        <w:pStyle w:val="Heading5"/>
        <w:rPr>
          <w:rFonts w:hint="cs"/>
          <w:sz w:val="24"/>
          <w:rtl/>
        </w:rPr>
      </w:pPr>
    </w:p>
    <w:p w14:paraId="42413383" w14:textId="77777777" w:rsidR="00E45F4B" w:rsidRPr="00E45F4B" w:rsidRDefault="00E45F4B" w:rsidP="00E45F4B">
      <w:pPr>
        <w:bidi/>
        <w:jc w:val="both"/>
        <w:rPr>
          <w:rFonts w:cs="David" w:hint="cs"/>
          <w:rtl/>
        </w:rPr>
      </w:pPr>
      <w:r w:rsidRPr="00E45F4B">
        <w:rPr>
          <w:rFonts w:cs="David" w:hint="cs"/>
          <w:rtl/>
        </w:rPr>
        <w:tab/>
        <w:t>עצם ההעלאה למליאה של הדבר הזה, יש בה מסר שלילית.</w:t>
      </w:r>
    </w:p>
    <w:p w14:paraId="5A620CFE" w14:textId="77777777" w:rsidR="00E45F4B" w:rsidRPr="00E45F4B" w:rsidRDefault="00E45F4B" w:rsidP="00E45F4B">
      <w:pPr>
        <w:bidi/>
        <w:jc w:val="both"/>
        <w:rPr>
          <w:rFonts w:cs="David" w:hint="cs"/>
          <w:rtl/>
        </w:rPr>
      </w:pPr>
    </w:p>
    <w:p w14:paraId="7E995565" w14:textId="77777777" w:rsidR="00E45F4B" w:rsidRPr="00E45F4B" w:rsidRDefault="00E45F4B" w:rsidP="00E45F4B">
      <w:pPr>
        <w:bidi/>
        <w:jc w:val="both"/>
        <w:rPr>
          <w:rFonts w:cs="David" w:hint="cs"/>
          <w:u w:val="single"/>
          <w:rtl/>
        </w:rPr>
      </w:pPr>
      <w:r w:rsidRPr="00E45F4B">
        <w:rPr>
          <w:rFonts w:cs="David" w:hint="cs"/>
          <w:u w:val="single"/>
          <w:rtl/>
        </w:rPr>
        <w:t>רן כהן:</w:t>
      </w:r>
    </w:p>
    <w:p w14:paraId="5B6DFDD3" w14:textId="77777777" w:rsidR="00E45F4B" w:rsidRPr="00E45F4B" w:rsidRDefault="00E45F4B" w:rsidP="00E45F4B">
      <w:pPr>
        <w:bidi/>
        <w:jc w:val="both"/>
        <w:rPr>
          <w:rFonts w:cs="David" w:hint="cs"/>
          <w:rtl/>
        </w:rPr>
      </w:pPr>
    </w:p>
    <w:p w14:paraId="25AF647E" w14:textId="77777777" w:rsidR="00E45F4B" w:rsidRPr="00E45F4B" w:rsidRDefault="00E45F4B" w:rsidP="00E45F4B">
      <w:pPr>
        <w:bidi/>
        <w:ind w:firstLine="720"/>
        <w:jc w:val="both"/>
        <w:rPr>
          <w:rFonts w:cs="David" w:hint="cs"/>
          <w:rtl/>
        </w:rPr>
      </w:pPr>
      <w:r w:rsidRPr="00E45F4B">
        <w:rPr>
          <w:rFonts w:cs="David" w:hint="cs"/>
          <w:rtl/>
        </w:rPr>
        <w:t xml:space="preserve">אני מכיר אותם באופן אישי, אף אחד מהם לא יפחד מהצעת החוק הזאת. הם תורמים מטוב לבם, אין להם בעיה. </w:t>
      </w:r>
    </w:p>
    <w:p w14:paraId="54AEEB45" w14:textId="77777777" w:rsidR="00E45F4B" w:rsidRPr="00E45F4B" w:rsidRDefault="00E45F4B" w:rsidP="00E45F4B">
      <w:pPr>
        <w:bidi/>
        <w:jc w:val="both"/>
        <w:rPr>
          <w:rFonts w:cs="David" w:hint="cs"/>
          <w:rtl/>
        </w:rPr>
      </w:pPr>
    </w:p>
    <w:p w14:paraId="5584AA6E"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5D8B1B2C" w14:textId="77777777" w:rsidR="00E45F4B" w:rsidRPr="00E45F4B" w:rsidRDefault="00E45F4B" w:rsidP="00E45F4B">
      <w:pPr>
        <w:pStyle w:val="Heading5"/>
        <w:rPr>
          <w:rFonts w:hint="cs"/>
          <w:sz w:val="24"/>
          <w:rtl/>
        </w:rPr>
      </w:pPr>
    </w:p>
    <w:p w14:paraId="3C9E3F53" w14:textId="77777777" w:rsidR="00E45F4B" w:rsidRPr="00E45F4B" w:rsidRDefault="00E45F4B" w:rsidP="00E45F4B">
      <w:pPr>
        <w:bidi/>
        <w:jc w:val="both"/>
        <w:rPr>
          <w:rFonts w:cs="David" w:hint="cs"/>
          <w:rtl/>
        </w:rPr>
      </w:pPr>
      <w:r w:rsidRPr="00E45F4B">
        <w:rPr>
          <w:rFonts w:cs="David" w:hint="cs"/>
          <w:rtl/>
        </w:rPr>
        <w:tab/>
        <w:t xml:space="preserve">אז יהיו אחרים. </w:t>
      </w:r>
    </w:p>
    <w:p w14:paraId="1DF032EA" w14:textId="77777777" w:rsidR="00E45F4B" w:rsidRPr="00E45F4B" w:rsidRDefault="00E45F4B" w:rsidP="00E45F4B">
      <w:pPr>
        <w:bidi/>
        <w:jc w:val="both"/>
        <w:rPr>
          <w:rFonts w:cs="David" w:hint="cs"/>
          <w:rtl/>
        </w:rPr>
      </w:pPr>
    </w:p>
    <w:p w14:paraId="22DDF3BB" w14:textId="77777777" w:rsidR="00E45F4B" w:rsidRPr="00E45F4B" w:rsidRDefault="00E45F4B" w:rsidP="00E45F4B">
      <w:pPr>
        <w:bidi/>
        <w:jc w:val="both"/>
        <w:rPr>
          <w:rFonts w:cs="David" w:hint="cs"/>
          <w:u w:val="single"/>
          <w:rtl/>
        </w:rPr>
      </w:pPr>
      <w:r w:rsidRPr="00E45F4B">
        <w:rPr>
          <w:rFonts w:cs="David" w:hint="cs"/>
          <w:u w:val="single"/>
          <w:rtl/>
        </w:rPr>
        <w:t>רן כהן:</w:t>
      </w:r>
    </w:p>
    <w:p w14:paraId="37DC13AB" w14:textId="77777777" w:rsidR="00E45F4B" w:rsidRPr="00E45F4B" w:rsidRDefault="00E45F4B" w:rsidP="00E45F4B">
      <w:pPr>
        <w:bidi/>
        <w:jc w:val="both"/>
        <w:rPr>
          <w:rFonts w:cs="David" w:hint="cs"/>
          <w:rtl/>
        </w:rPr>
      </w:pPr>
    </w:p>
    <w:p w14:paraId="10EB4C95" w14:textId="77777777" w:rsidR="00E45F4B" w:rsidRPr="00E45F4B" w:rsidRDefault="00E45F4B" w:rsidP="00E45F4B">
      <w:pPr>
        <w:bidi/>
        <w:ind w:firstLine="720"/>
        <w:jc w:val="both"/>
        <w:rPr>
          <w:rFonts w:cs="David" w:hint="cs"/>
          <w:rtl/>
        </w:rPr>
      </w:pPr>
      <w:r w:rsidRPr="00E45F4B">
        <w:rPr>
          <w:rFonts w:cs="David" w:hint="cs"/>
          <w:rtl/>
        </w:rPr>
        <w:t>אבל אני רוצה להצהיר, למען ההגינות: את הצעת החוק הזאת הכנתי עוד לפני שגאידמאק הצהיר על תמיכתו בביבי נתניהו ובליכוד. אין לה קשר לעניין הזה. היא באמת באה לנסות לטפל בתופעה, ואני חושב שהכנסת צריכה לומר את דברה מה שיותר מוקדם.</w:t>
      </w:r>
    </w:p>
    <w:p w14:paraId="2DE5B238" w14:textId="77777777" w:rsidR="00E45F4B" w:rsidRPr="00E45F4B" w:rsidRDefault="00E45F4B" w:rsidP="00E45F4B">
      <w:pPr>
        <w:bidi/>
        <w:jc w:val="both"/>
        <w:rPr>
          <w:rFonts w:cs="David" w:hint="cs"/>
          <w:rtl/>
        </w:rPr>
      </w:pPr>
    </w:p>
    <w:p w14:paraId="5FF2C9C3"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00331942" w14:textId="77777777" w:rsidR="00E45F4B" w:rsidRPr="00E45F4B" w:rsidRDefault="00E45F4B" w:rsidP="00E45F4B">
      <w:pPr>
        <w:bidi/>
        <w:jc w:val="both"/>
        <w:rPr>
          <w:rFonts w:cs="David" w:hint="cs"/>
          <w:rtl/>
        </w:rPr>
      </w:pPr>
    </w:p>
    <w:p w14:paraId="435C9D2B" w14:textId="77777777" w:rsidR="00E45F4B" w:rsidRPr="00E45F4B" w:rsidRDefault="00E45F4B" w:rsidP="00E45F4B">
      <w:pPr>
        <w:bidi/>
        <w:ind w:firstLine="720"/>
        <w:jc w:val="both"/>
        <w:rPr>
          <w:rFonts w:cs="David" w:hint="cs"/>
          <w:rtl/>
        </w:rPr>
      </w:pPr>
      <w:r w:rsidRPr="00E45F4B">
        <w:rPr>
          <w:rFonts w:cs="David" w:hint="cs"/>
          <w:rtl/>
        </w:rPr>
        <w:t xml:space="preserve">אני מודה לך. </w:t>
      </w:r>
    </w:p>
    <w:p w14:paraId="53064A32" w14:textId="77777777" w:rsidR="00E45F4B" w:rsidRPr="00E45F4B" w:rsidRDefault="00E45F4B" w:rsidP="00E45F4B">
      <w:pPr>
        <w:bidi/>
        <w:jc w:val="both"/>
        <w:rPr>
          <w:rFonts w:cs="David" w:hint="cs"/>
          <w:rtl/>
        </w:rPr>
      </w:pPr>
    </w:p>
    <w:p w14:paraId="335944A5" w14:textId="77777777" w:rsidR="00E45F4B" w:rsidRPr="00E45F4B" w:rsidRDefault="00E45F4B" w:rsidP="00E45F4B">
      <w:pPr>
        <w:bidi/>
        <w:jc w:val="both"/>
        <w:rPr>
          <w:rFonts w:cs="David" w:hint="cs"/>
          <w:u w:val="single"/>
          <w:rtl/>
        </w:rPr>
      </w:pPr>
      <w:r w:rsidRPr="00E45F4B">
        <w:rPr>
          <w:rFonts w:cs="David" w:hint="cs"/>
          <w:u w:val="single"/>
          <w:rtl/>
        </w:rPr>
        <w:t>מאיר פרוש:</w:t>
      </w:r>
    </w:p>
    <w:p w14:paraId="02AB37AD" w14:textId="77777777" w:rsidR="00E45F4B" w:rsidRPr="00E45F4B" w:rsidRDefault="00E45F4B" w:rsidP="00E45F4B">
      <w:pPr>
        <w:bidi/>
        <w:jc w:val="both"/>
        <w:rPr>
          <w:rFonts w:cs="David" w:hint="cs"/>
          <w:u w:val="single"/>
        </w:rPr>
      </w:pPr>
    </w:p>
    <w:p w14:paraId="7D839121" w14:textId="77777777" w:rsidR="00E45F4B" w:rsidRPr="00E45F4B" w:rsidRDefault="00E45F4B" w:rsidP="00E45F4B">
      <w:pPr>
        <w:bidi/>
        <w:jc w:val="both"/>
        <w:rPr>
          <w:rFonts w:cs="David" w:hint="cs"/>
          <w:rtl/>
        </w:rPr>
      </w:pPr>
      <w:r w:rsidRPr="00E45F4B">
        <w:rPr>
          <w:rFonts w:cs="David" w:hint="cs"/>
          <w:rtl/>
        </w:rPr>
        <w:tab/>
        <w:t>רק שאלה.</w:t>
      </w:r>
    </w:p>
    <w:p w14:paraId="3B63A26A" w14:textId="77777777" w:rsidR="00E45F4B" w:rsidRPr="00E45F4B" w:rsidRDefault="00E45F4B" w:rsidP="00E45F4B">
      <w:pPr>
        <w:bidi/>
        <w:jc w:val="both"/>
        <w:rPr>
          <w:rFonts w:cs="David" w:hint="cs"/>
          <w:rtl/>
        </w:rPr>
      </w:pPr>
    </w:p>
    <w:p w14:paraId="785A9DFD"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476BD8D0" w14:textId="77777777" w:rsidR="00E45F4B" w:rsidRPr="00E45F4B" w:rsidRDefault="00E45F4B" w:rsidP="00E45F4B">
      <w:pPr>
        <w:bidi/>
        <w:jc w:val="both"/>
        <w:rPr>
          <w:rFonts w:cs="David" w:hint="cs"/>
          <w:rtl/>
        </w:rPr>
      </w:pPr>
    </w:p>
    <w:p w14:paraId="0F697E9B" w14:textId="77777777" w:rsidR="00E45F4B" w:rsidRPr="00E45F4B" w:rsidRDefault="00E45F4B" w:rsidP="00E45F4B">
      <w:pPr>
        <w:bidi/>
        <w:ind w:firstLine="720"/>
        <w:jc w:val="both"/>
        <w:rPr>
          <w:rFonts w:cs="David" w:hint="cs"/>
          <w:rtl/>
        </w:rPr>
      </w:pPr>
      <w:r w:rsidRPr="00E45F4B">
        <w:rPr>
          <w:rFonts w:cs="David" w:hint="cs"/>
          <w:rtl/>
        </w:rPr>
        <w:t xml:space="preserve">מספיק, מיצינו את הנושא. אני עוברת להצבעה. מי בעד לפטור את הצעת החוק מחובת הנחה? </w:t>
      </w:r>
    </w:p>
    <w:p w14:paraId="5D2AA805" w14:textId="77777777" w:rsidR="00E45F4B" w:rsidRPr="00E45F4B" w:rsidRDefault="00E45F4B" w:rsidP="00E45F4B">
      <w:pPr>
        <w:bidi/>
        <w:jc w:val="both"/>
        <w:rPr>
          <w:rFonts w:cs="David" w:hint="cs"/>
          <w:rtl/>
        </w:rPr>
      </w:pPr>
    </w:p>
    <w:p w14:paraId="487CABFF" w14:textId="77777777" w:rsidR="00E45F4B" w:rsidRPr="00E45F4B" w:rsidRDefault="00E45F4B" w:rsidP="00E45F4B">
      <w:pPr>
        <w:bidi/>
        <w:jc w:val="both"/>
        <w:rPr>
          <w:rFonts w:cs="David" w:hint="cs"/>
          <w:rtl/>
        </w:rPr>
      </w:pPr>
      <w:r w:rsidRPr="00E45F4B">
        <w:rPr>
          <w:rFonts w:cs="David" w:hint="cs"/>
          <w:rtl/>
        </w:rPr>
        <w:t>ה צ ב ע ה</w:t>
      </w:r>
    </w:p>
    <w:p w14:paraId="71DF29DA" w14:textId="77777777" w:rsidR="00E45F4B" w:rsidRPr="00E45F4B" w:rsidRDefault="00E45F4B" w:rsidP="00E45F4B">
      <w:pPr>
        <w:bidi/>
        <w:jc w:val="both"/>
        <w:rPr>
          <w:rFonts w:cs="David" w:hint="cs"/>
          <w:rtl/>
        </w:rPr>
      </w:pPr>
    </w:p>
    <w:p w14:paraId="195596B2" w14:textId="77777777" w:rsidR="00E45F4B" w:rsidRPr="00E45F4B" w:rsidRDefault="00E45F4B" w:rsidP="00E45F4B">
      <w:pPr>
        <w:bidi/>
        <w:jc w:val="both"/>
        <w:rPr>
          <w:rFonts w:cs="David" w:hint="cs"/>
          <w:rtl/>
        </w:rPr>
      </w:pPr>
      <w:r w:rsidRPr="00E45F4B">
        <w:rPr>
          <w:rFonts w:cs="David" w:hint="cs"/>
          <w:rtl/>
        </w:rPr>
        <w:t xml:space="preserve">בעד </w:t>
      </w:r>
      <w:r w:rsidRPr="00E45F4B">
        <w:rPr>
          <w:rFonts w:cs="David"/>
          <w:rtl/>
        </w:rPr>
        <w:t>–</w:t>
      </w:r>
      <w:r w:rsidRPr="00E45F4B">
        <w:rPr>
          <w:rFonts w:cs="David" w:hint="cs"/>
          <w:rtl/>
        </w:rPr>
        <w:t xml:space="preserve"> 7</w:t>
      </w:r>
    </w:p>
    <w:p w14:paraId="0382DFF1" w14:textId="77777777" w:rsidR="00E45F4B" w:rsidRPr="00E45F4B" w:rsidRDefault="00E45F4B" w:rsidP="00E45F4B">
      <w:pPr>
        <w:bidi/>
        <w:jc w:val="both"/>
        <w:rPr>
          <w:rFonts w:cs="David" w:hint="cs"/>
          <w:rtl/>
        </w:rPr>
      </w:pPr>
      <w:r w:rsidRPr="00E45F4B">
        <w:rPr>
          <w:rFonts w:cs="David" w:hint="cs"/>
          <w:rtl/>
        </w:rPr>
        <w:t xml:space="preserve">נגד </w:t>
      </w:r>
      <w:r w:rsidRPr="00E45F4B">
        <w:rPr>
          <w:rFonts w:cs="David"/>
          <w:rtl/>
        </w:rPr>
        <w:t>–</w:t>
      </w:r>
      <w:r w:rsidRPr="00E45F4B">
        <w:rPr>
          <w:rFonts w:cs="David" w:hint="cs"/>
          <w:rtl/>
        </w:rPr>
        <w:t xml:space="preserve"> 8</w:t>
      </w:r>
    </w:p>
    <w:p w14:paraId="4ED5D9A5" w14:textId="77777777" w:rsidR="00E45F4B" w:rsidRPr="00E45F4B" w:rsidRDefault="00E45F4B" w:rsidP="00E45F4B">
      <w:pPr>
        <w:bidi/>
        <w:jc w:val="both"/>
        <w:rPr>
          <w:rFonts w:cs="David" w:hint="cs"/>
          <w:rtl/>
        </w:rPr>
      </w:pPr>
      <w:r w:rsidRPr="00E45F4B">
        <w:rPr>
          <w:rFonts w:cs="David" w:hint="cs"/>
          <w:rtl/>
        </w:rPr>
        <w:t xml:space="preserve">נמנעים </w:t>
      </w:r>
      <w:r w:rsidRPr="00E45F4B">
        <w:rPr>
          <w:rFonts w:cs="David"/>
          <w:rtl/>
        </w:rPr>
        <w:t>–</w:t>
      </w:r>
      <w:r w:rsidRPr="00E45F4B">
        <w:rPr>
          <w:rFonts w:cs="David" w:hint="cs"/>
          <w:rtl/>
        </w:rPr>
        <w:t xml:space="preserve"> אין</w:t>
      </w:r>
    </w:p>
    <w:p w14:paraId="7D0B7883" w14:textId="77777777" w:rsidR="00E45F4B" w:rsidRPr="00E45F4B" w:rsidRDefault="00E45F4B" w:rsidP="00E45F4B">
      <w:pPr>
        <w:bidi/>
        <w:jc w:val="both"/>
        <w:rPr>
          <w:rFonts w:cs="David" w:hint="cs"/>
          <w:rtl/>
        </w:rPr>
      </w:pPr>
    </w:p>
    <w:p w14:paraId="3C1B372C" w14:textId="77777777" w:rsidR="00E45F4B" w:rsidRPr="00E45F4B" w:rsidRDefault="00E45F4B" w:rsidP="00E45F4B">
      <w:pPr>
        <w:bidi/>
        <w:jc w:val="both"/>
        <w:rPr>
          <w:rFonts w:cs="David" w:hint="cs"/>
          <w:u w:val="single"/>
          <w:rtl/>
        </w:rPr>
      </w:pPr>
      <w:r w:rsidRPr="00E45F4B">
        <w:rPr>
          <w:rFonts w:cs="David" w:hint="cs"/>
          <w:u w:val="single"/>
          <w:rtl/>
        </w:rPr>
        <w:t>היו"ר רוחמה אברהם:</w:t>
      </w:r>
    </w:p>
    <w:p w14:paraId="7B2056F1" w14:textId="77777777" w:rsidR="00E45F4B" w:rsidRPr="00E45F4B" w:rsidRDefault="00E45F4B" w:rsidP="00E45F4B">
      <w:pPr>
        <w:bidi/>
        <w:jc w:val="both"/>
        <w:rPr>
          <w:rFonts w:cs="David" w:hint="cs"/>
          <w:rtl/>
        </w:rPr>
      </w:pPr>
    </w:p>
    <w:p w14:paraId="22B45217" w14:textId="77777777" w:rsidR="00E45F4B" w:rsidRPr="00E45F4B" w:rsidRDefault="00E45F4B" w:rsidP="00E45F4B">
      <w:pPr>
        <w:bidi/>
        <w:jc w:val="both"/>
        <w:rPr>
          <w:rFonts w:cs="David" w:hint="cs"/>
          <w:rtl/>
        </w:rPr>
      </w:pPr>
      <w:r w:rsidRPr="00E45F4B">
        <w:rPr>
          <w:rFonts w:cs="David" w:hint="cs"/>
          <w:rtl/>
        </w:rPr>
        <w:tab/>
        <w:t xml:space="preserve">בעד הצביעו שבעה, שמונה מתנגדים, אין נמנעים. </w:t>
      </w:r>
    </w:p>
    <w:p w14:paraId="7ABDFD9D" w14:textId="77777777" w:rsidR="00E45F4B" w:rsidRPr="00E45F4B" w:rsidRDefault="00E45F4B" w:rsidP="00E45F4B">
      <w:pPr>
        <w:bidi/>
        <w:jc w:val="both"/>
        <w:rPr>
          <w:rFonts w:cs="David" w:hint="cs"/>
          <w:u w:val="single"/>
          <w:rtl/>
        </w:rPr>
      </w:pPr>
    </w:p>
    <w:p w14:paraId="65B77841" w14:textId="77777777" w:rsidR="00E45F4B" w:rsidRPr="00E45F4B" w:rsidRDefault="00E45F4B" w:rsidP="00E45F4B">
      <w:pPr>
        <w:bidi/>
        <w:jc w:val="both"/>
        <w:rPr>
          <w:rFonts w:cs="David" w:hint="cs"/>
          <w:rtl/>
        </w:rPr>
      </w:pPr>
      <w:r w:rsidRPr="00E45F4B">
        <w:rPr>
          <w:rFonts w:cs="David" w:hint="cs"/>
          <w:u w:val="single"/>
          <w:rtl/>
        </w:rPr>
        <w:t>זהבה גלאון:</w:t>
      </w:r>
    </w:p>
    <w:p w14:paraId="4A8D3825" w14:textId="77777777" w:rsidR="00E45F4B" w:rsidRPr="00E45F4B" w:rsidRDefault="00E45F4B" w:rsidP="00E45F4B">
      <w:pPr>
        <w:bidi/>
        <w:jc w:val="both"/>
        <w:rPr>
          <w:rFonts w:cs="David" w:hint="cs"/>
          <w:rtl/>
        </w:rPr>
      </w:pPr>
    </w:p>
    <w:p w14:paraId="26AFB7D0" w14:textId="77777777" w:rsidR="00E45F4B" w:rsidRPr="00E45F4B" w:rsidRDefault="00E45F4B" w:rsidP="00E45F4B">
      <w:pPr>
        <w:bidi/>
        <w:jc w:val="both"/>
        <w:rPr>
          <w:rFonts w:cs="David" w:hint="cs"/>
          <w:rtl/>
        </w:rPr>
      </w:pPr>
      <w:r w:rsidRPr="00E45F4B">
        <w:rPr>
          <w:rFonts w:cs="David" w:hint="cs"/>
          <w:rtl/>
        </w:rPr>
        <w:tab/>
        <w:t xml:space="preserve">אני מבקשת רוויזיה. </w:t>
      </w:r>
    </w:p>
    <w:p w14:paraId="3E2B6E45" w14:textId="77777777" w:rsidR="00E45F4B" w:rsidRPr="00E45F4B" w:rsidRDefault="00E45F4B" w:rsidP="00E45F4B">
      <w:pPr>
        <w:bidi/>
        <w:jc w:val="both"/>
        <w:rPr>
          <w:rFonts w:cs="David" w:hint="cs"/>
          <w:rtl/>
        </w:rPr>
      </w:pPr>
    </w:p>
    <w:p w14:paraId="23322064"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55114F34" w14:textId="77777777" w:rsidR="00E45F4B" w:rsidRPr="00E45F4B" w:rsidRDefault="00E45F4B" w:rsidP="00E45F4B">
      <w:pPr>
        <w:bidi/>
        <w:jc w:val="both"/>
        <w:rPr>
          <w:rFonts w:cs="David" w:hint="cs"/>
          <w:rtl/>
        </w:rPr>
      </w:pPr>
    </w:p>
    <w:p w14:paraId="1418648C" w14:textId="77777777" w:rsidR="00E45F4B" w:rsidRPr="00E45F4B" w:rsidRDefault="00E45F4B" w:rsidP="00E45F4B">
      <w:pPr>
        <w:bidi/>
        <w:ind w:firstLine="720"/>
        <w:jc w:val="both"/>
        <w:rPr>
          <w:rFonts w:cs="David" w:hint="cs"/>
          <w:rtl/>
        </w:rPr>
      </w:pPr>
      <w:r w:rsidRPr="00E45F4B">
        <w:rPr>
          <w:rFonts w:cs="David" w:hint="cs"/>
          <w:rtl/>
        </w:rPr>
        <w:t xml:space="preserve">רוויזיה לבקשת חברת הכנסת גלאון. נצביע על הרוויזיה. מי בעד הרוויזיה של חברת הכנסת גלאון? </w:t>
      </w:r>
    </w:p>
    <w:p w14:paraId="06D5FC7F" w14:textId="77777777" w:rsidR="00E45F4B" w:rsidRPr="00E45F4B" w:rsidRDefault="00E45F4B" w:rsidP="00E45F4B">
      <w:pPr>
        <w:bidi/>
        <w:ind w:firstLine="720"/>
        <w:jc w:val="both"/>
        <w:rPr>
          <w:rFonts w:cs="David" w:hint="cs"/>
          <w:rtl/>
        </w:rPr>
      </w:pPr>
    </w:p>
    <w:p w14:paraId="5A443900" w14:textId="77777777" w:rsidR="00E45F4B" w:rsidRPr="00E45F4B" w:rsidRDefault="00E45F4B" w:rsidP="00E45F4B">
      <w:pPr>
        <w:bidi/>
        <w:jc w:val="both"/>
        <w:rPr>
          <w:rFonts w:cs="David" w:hint="cs"/>
          <w:rtl/>
        </w:rPr>
      </w:pPr>
      <w:r w:rsidRPr="00E45F4B">
        <w:rPr>
          <w:rFonts w:cs="David" w:hint="cs"/>
          <w:rtl/>
        </w:rPr>
        <w:t>ה צ ב ע ה</w:t>
      </w:r>
    </w:p>
    <w:p w14:paraId="064B9CEE" w14:textId="77777777" w:rsidR="00E45F4B" w:rsidRPr="00E45F4B" w:rsidRDefault="00E45F4B" w:rsidP="00E45F4B">
      <w:pPr>
        <w:bidi/>
        <w:jc w:val="both"/>
        <w:rPr>
          <w:rFonts w:cs="David" w:hint="cs"/>
          <w:rtl/>
        </w:rPr>
      </w:pPr>
    </w:p>
    <w:p w14:paraId="1DD00777" w14:textId="77777777" w:rsidR="00E45F4B" w:rsidRPr="00E45F4B" w:rsidRDefault="00E45F4B" w:rsidP="00E45F4B">
      <w:pPr>
        <w:bidi/>
        <w:jc w:val="both"/>
        <w:rPr>
          <w:rFonts w:cs="David" w:hint="cs"/>
          <w:rtl/>
        </w:rPr>
      </w:pPr>
      <w:r w:rsidRPr="00E45F4B">
        <w:rPr>
          <w:rFonts w:cs="David" w:hint="cs"/>
          <w:rtl/>
        </w:rPr>
        <w:t xml:space="preserve">בעד </w:t>
      </w:r>
      <w:r w:rsidRPr="00E45F4B">
        <w:rPr>
          <w:rFonts w:cs="David"/>
          <w:rtl/>
        </w:rPr>
        <w:t>–</w:t>
      </w:r>
      <w:r w:rsidRPr="00E45F4B">
        <w:rPr>
          <w:rFonts w:cs="David" w:hint="cs"/>
          <w:rtl/>
        </w:rPr>
        <w:t xml:space="preserve"> 7</w:t>
      </w:r>
    </w:p>
    <w:p w14:paraId="50BB3220" w14:textId="77777777" w:rsidR="00E45F4B" w:rsidRPr="00E45F4B" w:rsidRDefault="00E45F4B" w:rsidP="00E45F4B">
      <w:pPr>
        <w:bidi/>
        <w:jc w:val="both"/>
        <w:rPr>
          <w:rFonts w:cs="David" w:hint="cs"/>
          <w:rtl/>
        </w:rPr>
      </w:pPr>
      <w:r w:rsidRPr="00E45F4B">
        <w:rPr>
          <w:rFonts w:cs="David" w:hint="cs"/>
          <w:rtl/>
        </w:rPr>
        <w:t xml:space="preserve">נגד </w:t>
      </w:r>
      <w:r w:rsidRPr="00E45F4B">
        <w:rPr>
          <w:rFonts w:cs="David"/>
          <w:rtl/>
        </w:rPr>
        <w:t>–</w:t>
      </w:r>
      <w:r w:rsidRPr="00E45F4B">
        <w:rPr>
          <w:rFonts w:cs="David" w:hint="cs"/>
          <w:rtl/>
        </w:rPr>
        <w:t xml:space="preserve"> 7</w:t>
      </w:r>
    </w:p>
    <w:p w14:paraId="387EE3EC" w14:textId="77777777" w:rsidR="00E45F4B" w:rsidRPr="00E45F4B" w:rsidRDefault="00E45F4B" w:rsidP="00E45F4B">
      <w:pPr>
        <w:bidi/>
        <w:jc w:val="both"/>
        <w:rPr>
          <w:rFonts w:cs="David" w:hint="cs"/>
          <w:rtl/>
        </w:rPr>
      </w:pPr>
      <w:r w:rsidRPr="00E45F4B">
        <w:rPr>
          <w:rFonts w:cs="David" w:hint="cs"/>
          <w:rtl/>
        </w:rPr>
        <w:t xml:space="preserve">נמנעים </w:t>
      </w:r>
      <w:r w:rsidRPr="00E45F4B">
        <w:rPr>
          <w:rFonts w:cs="David"/>
          <w:rtl/>
        </w:rPr>
        <w:t>–</w:t>
      </w:r>
      <w:r w:rsidRPr="00E45F4B">
        <w:rPr>
          <w:rFonts w:cs="David" w:hint="cs"/>
          <w:rtl/>
        </w:rPr>
        <w:t xml:space="preserve"> 1</w:t>
      </w:r>
    </w:p>
    <w:p w14:paraId="76FA9698" w14:textId="77777777" w:rsidR="00E45F4B" w:rsidRPr="00E45F4B" w:rsidRDefault="00E45F4B" w:rsidP="00E45F4B">
      <w:pPr>
        <w:bidi/>
        <w:jc w:val="both"/>
        <w:rPr>
          <w:rFonts w:cs="David" w:hint="cs"/>
          <w:rtl/>
        </w:rPr>
      </w:pPr>
    </w:p>
    <w:p w14:paraId="06703876" w14:textId="77777777" w:rsidR="00E45F4B" w:rsidRPr="00E45F4B" w:rsidRDefault="00E45F4B" w:rsidP="00E45F4B">
      <w:pPr>
        <w:bidi/>
        <w:jc w:val="both"/>
        <w:rPr>
          <w:rFonts w:cs="David" w:hint="cs"/>
          <w:rtl/>
        </w:rPr>
      </w:pPr>
    </w:p>
    <w:p w14:paraId="1A32C86F" w14:textId="77777777" w:rsidR="00E45F4B" w:rsidRPr="00E45F4B" w:rsidRDefault="00E45F4B" w:rsidP="00E45F4B">
      <w:pPr>
        <w:pStyle w:val="Heading5"/>
        <w:rPr>
          <w:rFonts w:hint="cs"/>
          <w:rtl/>
        </w:rPr>
      </w:pPr>
      <w:r w:rsidRPr="00E45F4B">
        <w:rPr>
          <w:rFonts w:hint="cs"/>
          <w:u w:val="single"/>
          <w:rtl/>
        </w:rPr>
        <w:t>יצחק גלנטי:</w:t>
      </w:r>
    </w:p>
    <w:p w14:paraId="293FFB54" w14:textId="77777777" w:rsidR="00E45F4B" w:rsidRPr="00E45F4B" w:rsidRDefault="00E45F4B" w:rsidP="00E45F4B">
      <w:pPr>
        <w:pStyle w:val="Heading5"/>
        <w:rPr>
          <w:rFonts w:hint="cs"/>
          <w:rtl/>
        </w:rPr>
      </w:pPr>
    </w:p>
    <w:p w14:paraId="1699976A" w14:textId="77777777" w:rsidR="00E45F4B" w:rsidRPr="00E45F4B" w:rsidRDefault="00E45F4B" w:rsidP="00E45F4B">
      <w:pPr>
        <w:bidi/>
        <w:jc w:val="both"/>
        <w:rPr>
          <w:rFonts w:cs="David" w:hint="cs"/>
          <w:rtl/>
        </w:rPr>
      </w:pPr>
      <w:r w:rsidRPr="00E45F4B">
        <w:rPr>
          <w:rFonts w:cs="David" w:hint="cs"/>
          <w:rtl/>
        </w:rPr>
        <w:tab/>
        <w:t xml:space="preserve"> אני נמנעתי. </w:t>
      </w:r>
    </w:p>
    <w:p w14:paraId="1D528571" w14:textId="77777777" w:rsidR="00E45F4B" w:rsidRPr="00E45F4B" w:rsidRDefault="00E45F4B" w:rsidP="00E45F4B">
      <w:pPr>
        <w:bidi/>
        <w:jc w:val="both"/>
        <w:rPr>
          <w:rFonts w:cs="David" w:hint="cs"/>
          <w:rtl/>
        </w:rPr>
      </w:pPr>
    </w:p>
    <w:p w14:paraId="01D601EB" w14:textId="77777777" w:rsidR="00E45F4B" w:rsidRPr="00E45F4B" w:rsidRDefault="00E45F4B" w:rsidP="00E45F4B">
      <w:pPr>
        <w:bidi/>
        <w:jc w:val="both"/>
        <w:rPr>
          <w:rFonts w:cs="David" w:hint="cs"/>
          <w:u w:val="single"/>
          <w:rtl/>
        </w:rPr>
      </w:pPr>
      <w:r w:rsidRPr="00E45F4B">
        <w:rPr>
          <w:rFonts w:cs="David" w:hint="cs"/>
          <w:u w:val="single"/>
          <w:rtl/>
        </w:rPr>
        <w:t>היו"ר רוחמה אברהם:</w:t>
      </w:r>
    </w:p>
    <w:p w14:paraId="0A143AE3" w14:textId="77777777" w:rsidR="00E45F4B" w:rsidRPr="00E45F4B" w:rsidRDefault="00E45F4B" w:rsidP="00E45F4B">
      <w:pPr>
        <w:bidi/>
        <w:jc w:val="both"/>
        <w:rPr>
          <w:rFonts w:cs="David" w:hint="cs"/>
          <w:rtl/>
        </w:rPr>
      </w:pPr>
    </w:p>
    <w:p w14:paraId="4523D7E1" w14:textId="77777777" w:rsidR="00E45F4B" w:rsidRPr="00E45F4B" w:rsidRDefault="00E45F4B" w:rsidP="00E45F4B">
      <w:pPr>
        <w:bidi/>
        <w:jc w:val="both"/>
        <w:rPr>
          <w:rFonts w:cs="David" w:hint="cs"/>
          <w:rtl/>
        </w:rPr>
      </w:pPr>
      <w:r w:rsidRPr="00E45F4B">
        <w:rPr>
          <w:rFonts w:cs="David" w:hint="cs"/>
          <w:rtl/>
        </w:rPr>
        <w:tab/>
        <w:t xml:space="preserve">בעד הצביעו שבעה, נגד הצביעו שבעה. לפיכך אני קובעת כי הצעת הפטור לא קיבלה פטור מחובת הנחה. </w:t>
      </w:r>
    </w:p>
    <w:p w14:paraId="0B1DB32A" w14:textId="77777777" w:rsidR="00E45F4B" w:rsidRPr="00E45F4B" w:rsidRDefault="00E45F4B" w:rsidP="00E45F4B">
      <w:pPr>
        <w:bidi/>
        <w:jc w:val="both"/>
        <w:rPr>
          <w:rFonts w:cs="David" w:hint="cs"/>
          <w:rtl/>
        </w:rPr>
      </w:pPr>
      <w:r w:rsidRPr="00E45F4B">
        <w:rPr>
          <w:rFonts w:cs="David" w:hint="cs"/>
          <w:rtl/>
        </w:rPr>
        <w:t xml:space="preserve"> </w:t>
      </w:r>
    </w:p>
    <w:p w14:paraId="0D6F140C" w14:textId="77777777" w:rsidR="00E45F4B" w:rsidRPr="00E45F4B" w:rsidRDefault="00E45F4B" w:rsidP="00E45F4B">
      <w:pPr>
        <w:bidi/>
        <w:ind w:left="720" w:hanging="720"/>
        <w:jc w:val="both"/>
        <w:rPr>
          <w:rFonts w:cs="David" w:hint="cs"/>
          <w:b/>
          <w:bCs/>
          <w:u w:val="single"/>
          <w:rtl/>
        </w:rPr>
      </w:pPr>
      <w:r w:rsidRPr="00E45F4B">
        <w:rPr>
          <w:rFonts w:cs="David"/>
          <w:rtl/>
        </w:rPr>
        <w:br w:type="page"/>
      </w:r>
      <w:r w:rsidRPr="00E45F4B">
        <w:rPr>
          <w:rFonts w:cs="David" w:hint="cs"/>
          <w:b/>
          <w:bCs/>
          <w:rtl/>
        </w:rPr>
        <w:t xml:space="preserve">ג. </w:t>
      </w:r>
      <w:r w:rsidRPr="00E45F4B">
        <w:rPr>
          <w:rFonts w:cs="David" w:hint="cs"/>
          <w:b/>
          <w:bCs/>
          <w:rtl/>
        </w:rPr>
        <w:tab/>
        <w:t xml:space="preserve">בקשה להוספת ממלאי מקו קבועים בוועדת הכלכלה ובוועדת החינוך, התרבות </w:t>
      </w:r>
      <w:r w:rsidRPr="00E45F4B">
        <w:rPr>
          <w:rFonts w:cs="David" w:hint="cs"/>
          <w:b/>
          <w:bCs/>
          <w:u w:val="single"/>
          <w:rtl/>
        </w:rPr>
        <w:t>והספורט</w:t>
      </w:r>
    </w:p>
    <w:p w14:paraId="7960D644" w14:textId="77777777" w:rsidR="00E45F4B" w:rsidRPr="00E45F4B" w:rsidRDefault="00E45F4B" w:rsidP="00E45F4B">
      <w:pPr>
        <w:bidi/>
        <w:ind w:left="720" w:hanging="720"/>
        <w:jc w:val="both"/>
        <w:rPr>
          <w:rFonts w:cs="David" w:hint="cs"/>
          <w:u w:val="single"/>
          <w:rtl/>
        </w:rPr>
      </w:pPr>
    </w:p>
    <w:p w14:paraId="1308DA9A" w14:textId="77777777" w:rsidR="00E45F4B" w:rsidRPr="00E45F4B" w:rsidRDefault="00E45F4B" w:rsidP="00E45F4B">
      <w:pPr>
        <w:bidi/>
        <w:ind w:left="720" w:hanging="720"/>
        <w:jc w:val="both"/>
        <w:rPr>
          <w:rFonts w:cs="David" w:hint="cs"/>
          <w:u w:val="single"/>
          <w:rtl/>
        </w:rPr>
      </w:pPr>
      <w:r w:rsidRPr="00E45F4B">
        <w:rPr>
          <w:rFonts w:cs="David" w:hint="cs"/>
          <w:u w:val="single"/>
          <w:rtl/>
        </w:rPr>
        <w:t>היו"ר רוחמה אברהם:</w:t>
      </w:r>
    </w:p>
    <w:p w14:paraId="55B70F00" w14:textId="77777777" w:rsidR="00E45F4B" w:rsidRPr="00E45F4B" w:rsidRDefault="00E45F4B" w:rsidP="00E45F4B">
      <w:pPr>
        <w:bidi/>
        <w:jc w:val="both"/>
        <w:rPr>
          <w:rFonts w:cs="David" w:hint="cs"/>
          <w:rtl/>
        </w:rPr>
      </w:pPr>
    </w:p>
    <w:p w14:paraId="6AC750A8" w14:textId="77777777" w:rsidR="00E45F4B" w:rsidRPr="00E45F4B" w:rsidRDefault="00E45F4B" w:rsidP="00E45F4B">
      <w:pPr>
        <w:bidi/>
        <w:ind w:firstLine="720"/>
        <w:jc w:val="both"/>
        <w:rPr>
          <w:rFonts w:cs="David" w:hint="cs"/>
          <w:rtl/>
        </w:rPr>
      </w:pPr>
      <w:r w:rsidRPr="00E45F4B">
        <w:rPr>
          <w:rFonts w:cs="David" w:hint="cs"/>
          <w:rtl/>
        </w:rPr>
        <w:t xml:space="preserve">אני עוברת לנושא הבא. </w:t>
      </w:r>
    </w:p>
    <w:p w14:paraId="7B6E3F2E" w14:textId="77777777" w:rsidR="00E45F4B" w:rsidRPr="00E45F4B" w:rsidRDefault="00E45F4B" w:rsidP="00E45F4B">
      <w:pPr>
        <w:bidi/>
        <w:jc w:val="both"/>
        <w:rPr>
          <w:rFonts w:cs="David" w:hint="cs"/>
          <w:rtl/>
        </w:rPr>
      </w:pPr>
    </w:p>
    <w:p w14:paraId="4F7AB52E" w14:textId="77777777" w:rsidR="00E45F4B" w:rsidRPr="00E45F4B" w:rsidRDefault="00E45F4B" w:rsidP="00E45F4B">
      <w:pPr>
        <w:overflowPunct w:val="0"/>
        <w:autoSpaceDE w:val="0"/>
        <w:autoSpaceDN w:val="0"/>
        <w:bidi/>
        <w:adjustRightInd w:val="0"/>
        <w:jc w:val="both"/>
        <w:rPr>
          <w:rFonts w:cs="David"/>
          <w:rtl/>
        </w:rPr>
      </w:pPr>
      <w:r w:rsidRPr="00E45F4B">
        <w:rPr>
          <w:rFonts w:cs="David" w:hint="eastAsia"/>
          <w:u w:val="single"/>
          <w:rtl/>
        </w:rPr>
        <w:t>אורי</w:t>
      </w:r>
      <w:r w:rsidRPr="00E45F4B">
        <w:rPr>
          <w:rFonts w:cs="David"/>
          <w:u w:val="single"/>
          <w:rtl/>
        </w:rPr>
        <w:t xml:space="preserve"> אריאל:</w:t>
      </w:r>
    </w:p>
    <w:p w14:paraId="31858E16" w14:textId="77777777" w:rsidR="00E45F4B" w:rsidRPr="00E45F4B" w:rsidRDefault="00E45F4B" w:rsidP="00E45F4B">
      <w:pPr>
        <w:overflowPunct w:val="0"/>
        <w:autoSpaceDE w:val="0"/>
        <w:autoSpaceDN w:val="0"/>
        <w:bidi/>
        <w:adjustRightInd w:val="0"/>
        <w:jc w:val="both"/>
        <w:rPr>
          <w:rFonts w:cs="David"/>
          <w:rtl/>
        </w:rPr>
      </w:pPr>
    </w:p>
    <w:p w14:paraId="6BA8BCCE" w14:textId="77777777" w:rsidR="00E45F4B" w:rsidRPr="00E45F4B" w:rsidRDefault="00E45F4B" w:rsidP="00E45F4B">
      <w:pPr>
        <w:bidi/>
        <w:jc w:val="both"/>
        <w:rPr>
          <w:rFonts w:cs="David" w:hint="cs"/>
          <w:rtl/>
        </w:rPr>
      </w:pPr>
      <w:r w:rsidRPr="00E45F4B">
        <w:rPr>
          <w:rFonts w:cs="David"/>
          <w:rtl/>
        </w:rPr>
        <w:tab/>
      </w:r>
      <w:r w:rsidRPr="00E45F4B">
        <w:rPr>
          <w:rFonts w:cs="David" w:hint="cs"/>
          <w:rtl/>
        </w:rPr>
        <w:t xml:space="preserve">יש לי הצעה לסדר, קצרה מאוד. התוספת של ממלא מקום, ראיתי אותה הבוקר. בסדר, יש דברים כאלה. אם תסכימי שזה לא מאוד דחוף, אני מציע לדחות. אני לא יודע, אולי קרה משהו. </w:t>
      </w:r>
    </w:p>
    <w:p w14:paraId="43600A5F" w14:textId="77777777" w:rsidR="00E45F4B" w:rsidRPr="00E45F4B" w:rsidRDefault="00E45F4B" w:rsidP="00E45F4B">
      <w:pPr>
        <w:bidi/>
        <w:jc w:val="both"/>
        <w:rPr>
          <w:rFonts w:cs="David" w:hint="cs"/>
          <w:rtl/>
        </w:rPr>
      </w:pPr>
    </w:p>
    <w:p w14:paraId="567AA8C4"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3AA94145" w14:textId="77777777" w:rsidR="00E45F4B" w:rsidRPr="00E45F4B" w:rsidRDefault="00E45F4B" w:rsidP="00E45F4B">
      <w:pPr>
        <w:bidi/>
        <w:jc w:val="both"/>
        <w:rPr>
          <w:rFonts w:cs="David" w:hint="cs"/>
          <w:rtl/>
        </w:rPr>
      </w:pPr>
    </w:p>
    <w:p w14:paraId="0A39B449" w14:textId="77777777" w:rsidR="00E45F4B" w:rsidRPr="00E45F4B" w:rsidRDefault="00E45F4B" w:rsidP="00E45F4B">
      <w:pPr>
        <w:bidi/>
        <w:ind w:firstLine="720"/>
        <w:jc w:val="both"/>
        <w:rPr>
          <w:rFonts w:cs="David" w:hint="cs"/>
          <w:rtl/>
        </w:rPr>
      </w:pPr>
      <w:r w:rsidRPr="00E45F4B">
        <w:rPr>
          <w:rFonts w:cs="David" w:hint="cs"/>
          <w:rtl/>
        </w:rPr>
        <w:t>זה לא דחוף, התבקשתי על-ידי יושב-ראש הקואליציה.</w:t>
      </w:r>
    </w:p>
    <w:p w14:paraId="62C5FB2E" w14:textId="77777777" w:rsidR="00E45F4B" w:rsidRPr="00E45F4B" w:rsidRDefault="00E45F4B" w:rsidP="00E45F4B">
      <w:pPr>
        <w:bidi/>
        <w:jc w:val="both"/>
        <w:rPr>
          <w:rFonts w:cs="David" w:hint="cs"/>
          <w:rtl/>
        </w:rPr>
      </w:pPr>
    </w:p>
    <w:p w14:paraId="6042096C" w14:textId="77777777" w:rsidR="00E45F4B" w:rsidRPr="00E45F4B" w:rsidRDefault="00E45F4B" w:rsidP="00E45F4B">
      <w:pPr>
        <w:overflowPunct w:val="0"/>
        <w:autoSpaceDE w:val="0"/>
        <w:autoSpaceDN w:val="0"/>
        <w:bidi/>
        <w:adjustRightInd w:val="0"/>
        <w:jc w:val="both"/>
        <w:rPr>
          <w:rFonts w:cs="David"/>
          <w:rtl/>
        </w:rPr>
      </w:pPr>
      <w:r w:rsidRPr="00E45F4B">
        <w:rPr>
          <w:rFonts w:cs="David" w:hint="eastAsia"/>
          <w:u w:val="single"/>
          <w:rtl/>
        </w:rPr>
        <w:t>אורי</w:t>
      </w:r>
      <w:r w:rsidRPr="00E45F4B">
        <w:rPr>
          <w:rFonts w:cs="David"/>
          <w:u w:val="single"/>
          <w:rtl/>
        </w:rPr>
        <w:t xml:space="preserve"> אריאל:</w:t>
      </w:r>
    </w:p>
    <w:p w14:paraId="60705BC9" w14:textId="77777777" w:rsidR="00E45F4B" w:rsidRPr="00E45F4B" w:rsidRDefault="00E45F4B" w:rsidP="00E45F4B">
      <w:pPr>
        <w:overflowPunct w:val="0"/>
        <w:autoSpaceDE w:val="0"/>
        <w:autoSpaceDN w:val="0"/>
        <w:bidi/>
        <w:adjustRightInd w:val="0"/>
        <w:jc w:val="both"/>
        <w:rPr>
          <w:rFonts w:cs="David"/>
          <w:rtl/>
        </w:rPr>
      </w:pPr>
    </w:p>
    <w:p w14:paraId="517E08E8" w14:textId="77777777" w:rsidR="00E45F4B" w:rsidRPr="00E45F4B" w:rsidRDefault="00E45F4B" w:rsidP="00E45F4B">
      <w:pPr>
        <w:bidi/>
        <w:jc w:val="both"/>
        <w:rPr>
          <w:rFonts w:cs="David" w:hint="cs"/>
          <w:rtl/>
        </w:rPr>
      </w:pPr>
      <w:r w:rsidRPr="00E45F4B">
        <w:rPr>
          <w:rFonts w:cs="David"/>
          <w:rtl/>
        </w:rPr>
        <w:tab/>
      </w:r>
      <w:r w:rsidRPr="00E45F4B">
        <w:rPr>
          <w:rFonts w:cs="David" w:hint="cs"/>
          <w:rtl/>
        </w:rPr>
        <w:t>אני מבקש מיושב-ראש הקואליציה לדון בזה מחר, אם אפשר, או בעוד כמה ימים. הכוונה לנושא ממלאי מקום לוועדות. מבקש לדחות את זה ביום או יומיים.</w:t>
      </w:r>
    </w:p>
    <w:p w14:paraId="6B2892C8" w14:textId="77777777" w:rsidR="00E45F4B" w:rsidRPr="00E45F4B" w:rsidRDefault="00E45F4B" w:rsidP="00E45F4B">
      <w:pPr>
        <w:bidi/>
        <w:jc w:val="both"/>
        <w:rPr>
          <w:rFonts w:cs="David" w:hint="cs"/>
          <w:rtl/>
        </w:rPr>
      </w:pPr>
    </w:p>
    <w:p w14:paraId="0E93EF15"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5C47A5CF" w14:textId="77777777" w:rsidR="00E45F4B" w:rsidRPr="00E45F4B" w:rsidRDefault="00E45F4B" w:rsidP="00E45F4B">
      <w:pPr>
        <w:pStyle w:val="Heading5"/>
        <w:rPr>
          <w:rFonts w:hint="cs"/>
          <w:sz w:val="24"/>
          <w:rtl/>
        </w:rPr>
      </w:pPr>
    </w:p>
    <w:p w14:paraId="43B0E458" w14:textId="77777777" w:rsidR="00E45F4B" w:rsidRPr="00E45F4B" w:rsidRDefault="00E45F4B" w:rsidP="00E45F4B">
      <w:pPr>
        <w:bidi/>
        <w:ind w:firstLine="720"/>
        <w:jc w:val="both"/>
        <w:rPr>
          <w:rFonts w:cs="David" w:hint="cs"/>
          <w:rtl/>
        </w:rPr>
      </w:pPr>
      <w:r w:rsidRPr="00E45F4B">
        <w:rPr>
          <w:rFonts w:cs="David" w:hint="cs"/>
          <w:rtl/>
        </w:rPr>
        <w:t xml:space="preserve">לא אכפת לי לחכות. </w:t>
      </w:r>
    </w:p>
    <w:p w14:paraId="7434DE41" w14:textId="77777777" w:rsidR="00E45F4B" w:rsidRPr="00E45F4B" w:rsidRDefault="00E45F4B" w:rsidP="00E45F4B">
      <w:pPr>
        <w:bidi/>
        <w:jc w:val="both"/>
        <w:rPr>
          <w:rFonts w:cs="David" w:hint="cs"/>
          <w:rtl/>
        </w:rPr>
      </w:pPr>
    </w:p>
    <w:p w14:paraId="2B3F5F19"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393002BF" w14:textId="77777777" w:rsidR="00E45F4B" w:rsidRPr="00E45F4B" w:rsidRDefault="00E45F4B" w:rsidP="00E45F4B">
      <w:pPr>
        <w:bidi/>
        <w:jc w:val="both"/>
        <w:rPr>
          <w:rFonts w:cs="David" w:hint="cs"/>
          <w:rtl/>
        </w:rPr>
      </w:pPr>
    </w:p>
    <w:p w14:paraId="01E629DD" w14:textId="77777777" w:rsidR="00E45F4B" w:rsidRPr="00E45F4B" w:rsidRDefault="00E45F4B" w:rsidP="00E45F4B">
      <w:pPr>
        <w:bidi/>
        <w:ind w:firstLine="720"/>
        <w:jc w:val="both"/>
        <w:rPr>
          <w:rFonts w:cs="David" w:hint="cs"/>
          <w:rtl/>
        </w:rPr>
      </w:pPr>
      <w:r w:rsidRPr="00E45F4B">
        <w:rPr>
          <w:rFonts w:cs="David" w:hint="cs"/>
          <w:rtl/>
        </w:rPr>
        <w:t xml:space="preserve">אז לא נדון בזה היום. </w:t>
      </w:r>
    </w:p>
    <w:p w14:paraId="75E0B9E8" w14:textId="77777777" w:rsidR="00E45F4B" w:rsidRPr="00E45F4B" w:rsidRDefault="00E45F4B" w:rsidP="00E45F4B">
      <w:pPr>
        <w:bidi/>
        <w:ind w:left="720" w:hanging="720"/>
        <w:jc w:val="both"/>
        <w:rPr>
          <w:rFonts w:cs="David" w:hint="cs"/>
          <w:b/>
          <w:bCs/>
          <w:u w:val="single"/>
          <w:rtl/>
        </w:rPr>
      </w:pPr>
      <w:r w:rsidRPr="00E45F4B">
        <w:rPr>
          <w:rFonts w:cs="David"/>
          <w:rtl/>
        </w:rPr>
        <w:br w:type="page"/>
      </w:r>
      <w:r w:rsidRPr="00E45F4B">
        <w:rPr>
          <w:rFonts w:cs="David" w:hint="cs"/>
          <w:b/>
          <w:bCs/>
          <w:rtl/>
        </w:rPr>
        <w:t>ד.</w:t>
      </w:r>
      <w:r w:rsidRPr="00E45F4B">
        <w:rPr>
          <w:rFonts w:cs="David" w:hint="cs"/>
          <w:b/>
          <w:bCs/>
          <w:rtl/>
        </w:rPr>
        <w:tab/>
      </w:r>
      <w:r w:rsidRPr="00E45F4B">
        <w:rPr>
          <w:rFonts w:cs="David" w:hint="cs"/>
          <w:b/>
          <w:bCs/>
          <w:u w:val="single"/>
          <w:rtl/>
        </w:rPr>
        <w:t>הקמת ועדת משנה לנושא שכרם של חברי כנסת וחברי כנסת לשעבר</w:t>
      </w:r>
    </w:p>
    <w:p w14:paraId="4948E315" w14:textId="77777777" w:rsidR="00E45F4B" w:rsidRPr="00E45F4B" w:rsidRDefault="00E45F4B" w:rsidP="00E45F4B">
      <w:pPr>
        <w:bidi/>
        <w:jc w:val="both"/>
        <w:rPr>
          <w:rFonts w:cs="David" w:hint="cs"/>
          <w:rtl/>
        </w:rPr>
      </w:pPr>
    </w:p>
    <w:p w14:paraId="0C3C7978" w14:textId="77777777" w:rsidR="00E45F4B" w:rsidRPr="00E45F4B" w:rsidRDefault="00E45F4B" w:rsidP="00E45F4B">
      <w:pPr>
        <w:bidi/>
        <w:jc w:val="both"/>
        <w:rPr>
          <w:rFonts w:cs="David" w:hint="cs"/>
          <w:u w:val="single"/>
          <w:rtl/>
        </w:rPr>
      </w:pPr>
      <w:r w:rsidRPr="00E45F4B">
        <w:rPr>
          <w:rFonts w:cs="David" w:hint="cs"/>
          <w:u w:val="single"/>
          <w:rtl/>
        </w:rPr>
        <w:t>היו"ר רוחמה אברהם:</w:t>
      </w:r>
    </w:p>
    <w:p w14:paraId="070CA619" w14:textId="77777777" w:rsidR="00E45F4B" w:rsidRPr="00E45F4B" w:rsidRDefault="00E45F4B" w:rsidP="00E45F4B">
      <w:pPr>
        <w:bidi/>
        <w:jc w:val="both"/>
        <w:rPr>
          <w:rFonts w:cs="David" w:hint="cs"/>
          <w:rtl/>
        </w:rPr>
      </w:pPr>
    </w:p>
    <w:p w14:paraId="0B4CB4B9" w14:textId="77777777" w:rsidR="00E45F4B" w:rsidRPr="00E45F4B" w:rsidRDefault="00E45F4B" w:rsidP="00E45F4B">
      <w:pPr>
        <w:bidi/>
        <w:ind w:firstLine="720"/>
        <w:jc w:val="both"/>
        <w:rPr>
          <w:rFonts w:cs="David" w:hint="cs"/>
          <w:rtl/>
        </w:rPr>
      </w:pPr>
      <w:r w:rsidRPr="00E45F4B">
        <w:rPr>
          <w:rFonts w:cs="David" w:hint="cs"/>
          <w:rtl/>
        </w:rPr>
        <w:t xml:space="preserve">בשבוע שעבר היה דיון בהרכב מלא של ועדת הכנסת בנושא שכר חברי כנסת וחברי כנסת לשעבר. מאוד הייתי רוצה למנוע את הביזיון הזה בעתיד. אני חושבת שלא נכון שנדון בנושא כזה במליאת הוועדה. </w:t>
      </w:r>
    </w:p>
    <w:p w14:paraId="18BDD40F" w14:textId="77777777" w:rsidR="00E45F4B" w:rsidRPr="00E45F4B" w:rsidRDefault="00E45F4B" w:rsidP="00E45F4B">
      <w:pPr>
        <w:bidi/>
        <w:ind w:firstLine="720"/>
        <w:jc w:val="both"/>
        <w:rPr>
          <w:rFonts w:cs="David" w:hint="cs"/>
          <w:rtl/>
        </w:rPr>
      </w:pPr>
    </w:p>
    <w:p w14:paraId="457CF56D" w14:textId="77777777" w:rsidR="00E45F4B" w:rsidRPr="00E45F4B" w:rsidRDefault="00E45F4B" w:rsidP="00E45F4B">
      <w:pPr>
        <w:bidi/>
        <w:ind w:firstLine="720"/>
        <w:jc w:val="both"/>
        <w:rPr>
          <w:rFonts w:cs="David" w:hint="cs"/>
          <w:rtl/>
        </w:rPr>
      </w:pPr>
      <w:r w:rsidRPr="00E45F4B">
        <w:rPr>
          <w:rFonts w:cs="David" w:hint="cs"/>
          <w:rtl/>
        </w:rPr>
        <w:t>חברי, אני מציעה להקים ועדת משנה. יושב-ראש הוועדה יהיה מגלי והבה. יש חברים שכבר הביעו נכונות להיות בוועדה: חבר הכנסת שרוני וחבר הכנסת מרגי. אני רוצה שבוועדה יהיו חמישה חברים. חבר הכנסת אורי אריאל רוצה להשתתף, בבקשה. חבר הכנסת נסים זאב, אתה מעוניין?</w:t>
      </w:r>
    </w:p>
    <w:p w14:paraId="65E0365B" w14:textId="77777777" w:rsidR="00E45F4B" w:rsidRPr="00E45F4B" w:rsidRDefault="00E45F4B" w:rsidP="00E45F4B">
      <w:pPr>
        <w:bidi/>
        <w:jc w:val="both"/>
        <w:rPr>
          <w:rFonts w:cs="David" w:hint="cs"/>
          <w:rtl/>
        </w:rPr>
      </w:pPr>
    </w:p>
    <w:p w14:paraId="65922024" w14:textId="77777777" w:rsidR="00E45F4B" w:rsidRPr="00E45F4B" w:rsidRDefault="00E45F4B" w:rsidP="00E45F4B">
      <w:pPr>
        <w:bidi/>
        <w:jc w:val="both"/>
        <w:rPr>
          <w:rFonts w:cs="David" w:hint="cs"/>
          <w:rtl/>
        </w:rPr>
      </w:pPr>
      <w:r w:rsidRPr="00E45F4B">
        <w:rPr>
          <w:rFonts w:cs="David" w:hint="cs"/>
          <w:u w:val="single"/>
          <w:rtl/>
        </w:rPr>
        <w:t>נסים זאב:</w:t>
      </w:r>
    </w:p>
    <w:p w14:paraId="31E7F22D" w14:textId="77777777" w:rsidR="00E45F4B" w:rsidRPr="00E45F4B" w:rsidRDefault="00E45F4B" w:rsidP="00E45F4B">
      <w:pPr>
        <w:bidi/>
        <w:jc w:val="both"/>
        <w:rPr>
          <w:rFonts w:cs="David" w:hint="cs"/>
          <w:rtl/>
        </w:rPr>
      </w:pPr>
    </w:p>
    <w:p w14:paraId="2A426DCF" w14:textId="77777777" w:rsidR="00E45F4B" w:rsidRPr="00E45F4B" w:rsidRDefault="00E45F4B" w:rsidP="00E45F4B">
      <w:pPr>
        <w:bidi/>
        <w:jc w:val="both"/>
        <w:rPr>
          <w:rFonts w:cs="David" w:hint="cs"/>
          <w:rtl/>
        </w:rPr>
      </w:pPr>
      <w:r w:rsidRPr="00E45F4B">
        <w:rPr>
          <w:rFonts w:cs="David" w:hint="cs"/>
          <w:rtl/>
        </w:rPr>
        <w:tab/>
        <w:t xml:space="preserve">יש מישהו מהסיעה שלי. </w:t>
      </w:r>
    </w:p>
    <w:p w14:paraId="517B6049" w14:textId="77777777" w:rsidR="00E45F4B" w:rsidRPr="00E45F4B" w:rsidRDefault="00E45F4B" w:rsidP="00E45F4B">
      <w:pPr>
        <w:bidi/>
        <w:jc w:val="both"/>
        <w:rPr>
          <w:rFonts w:cs="David" w:hint="cs"/>
          <w:rtl/>
        </w:rPr>
      </w:pPr>
    </w:p>
    <w:p w14:paraId="0529B24E"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2BAA0F63" w14:textId="77777777" w:rsidR="00E45F4B" w:rsidRPr="00E45F4B" w:rsidRDefault="00E45F4B" w:rsidP="00E45F4B">
      <w:pPr>
        <w:bidi/>
        <w:jc w:val="both"/>
        <w:rPr>
          <w:rFonts w:cs="David" w:hint="cs"/>
          <w:rtl/>
        </w:rPr>
      </w:pPr>
    </w:p>
    <w:p w14:paraId="361D1385" w14:textId="77777777" w:rsidR="00E45F4B" w:rsidRPr="00E45F4B" w:rsidRDefault="00E45F4B" w:rsidP="00E45F4B">
      <w:pPr>
        <w:bidi/>
        <w:ind w:firstLine="720"/>
        <w:jc w:val="both"/>
        <w:rPr>
          <w:rFonts w:cs="David" w:hint="cs"/>
          <w:rtl/>
        </w:rPr>
      </w:pPr>
      <w:r w:rsidRPr="00E45F4B">
        <w:rPr>
          <w:rFonts w:cs="David" w:hint="cs"/>
          <w:rtl/>
        </w:rPr>
        <w:t>יש מישהו שמעוניין מהליכוד?</w:t>
      </w:r>
    </w:p>
    <w:p w14:paraId="1482A4E5" w14:textId="77777777" w:rsidR="00E45F4B" w:rsidRPr="00E45F4B" w:rsidRDefault="00E45F4B" w:rsidP="00E45F4B">
      <w:pPr>
        <w:bidi/>
        <w:jc w:val="both"/>
        <w:rPr>
          <w:rFonts w:cs="David" w:hint="cs"/>
          <w:rtl/>
        </w:rPr>
      </w:pPr>
    </w:p>
    <w:p w14:paraId="72FC94EB" w14:textId="77777777" w:rsidR="00E45F4B" w:rsidRPr="00E45F4B" w:rsidRDefault="00E45F4B" w:rsidP="00E45F4B">
      <w:pPr>
        <w:bidi/>
        <w:jc w:val="both"/>
        <w:rPr>
          <w:rFonts w:cs="David" w:hint="cs"/>
          <w:u w:val="single"/>
          <w:rtl/>
        </w:rPr>
      </w:pPr>
      <w:r w:rsidRPr="00E45F4B">
        <w:rPr>
          <w:rFonts w:cs="David" w:hint="cs"/>
          <w:u w:val="single"/>
          <w:rtl/>
        </w:rPr>
        <w:t>גדעון סער:</w:t>
      </w:r>
    </w:p>
    <w:p w14:paraId="5EE9F042" w14:textId="77777777" w:rsidR="00E45F4B" w:rsidRPr="00E45F4B" w:rsidRDefault="00E45F4B" w:rsidP="00E45F4B">
      <w:pPr>
        <w:bidi/>
        <w:jc w:val="both"/>
        <w:rPr>
          <w:rFonts w:cs="David" w:hint="cs"/>
          <w:u w:val="single"/>
          <w:rtl/>
        </w:rPr>
      </w:pPr>
    </w:p>
    <w:p w14:paraId="4FB2FB9A" w14:textId="77777777" w:rsidR="00E45F4B" w:rsidRPr="00E45F4B" w:rsidRDefault="00E45F4B" w:rsidP="00E45F4B">
      <w:pPr>
        <w:bidi/>
        <w:jc w:val="both"/>
        <w:rPr>
          <w:rFonts w:cs="David" w:hint="cs"/>
          <w:rtl/>
        </w:rPr>
      </w:pPr>
      <w:r w:rsidRPr="00E45F4B">
        <w:rPr>
          <w:rFonts w:cs="David" w:hint="cs"/>
          <w:rtl/>
        </w:rPr>
        <w:tab/>
        <w:t>לא.</w:t>
      </w:r>
    </w:p>
    <w:p w14:paraId="206B24CE" w14:textId="77777777" w:rsidR="00E45F4B" w:rsidRPr="00E45F4B" w:rsidRDefault="00E45F4B" w:rsidP="00E45F4B">
      <w:pPr>
        <w:bidi/>
        <w:jc w:val="both"/>
        <w:rPr>
          <w:rFonts w:cs="David" w:hint="cs"/>
          <w:rtl/>
        </w:rPr>
      </w:pPr>
    </w:p>
    <w:p w14:paraId="496FAEDA" w14:textId="77777777" w:rsidR="00E45F4B" w:rsidRPr="00E45F4B" w:rsidRDefault="00E45F4B" w:rsidP="00E45F4B">
      <w:pPr>
        <w:bidi/>
        <w:jc w:val="both"/>
        <w:rPr>
          <w:rFonts w:cs="David" w:hint="cs"/>
          <w:u w:val="single"/>
          <w:rtl/>
        </w:rPr>
      </w:pPr>
      <w:r w:rsidRPr="00E45F4B">
        <w:rPr>
          <w:rFonts w:cs="David" w:hint="cs"/>
          <w:u w:val="single"/>
          <w:rtl/>
        </w:rPr>
        <w:t>היו"ר רוחמה אברהם:</w:t>
      </w:r>
    </w:p>
    <w:p w14:paraId="5C93CDFD" w14:textId="77777777" w:rsidR="00E45F4B" w:rsidRPr="00E45F4B" w:rsidRDefault="00E45F4B" w:rsidP="00E45F4B">
      <w:pPr>
        <w:bidi/>
        <w:jc w:val="both"/>
        <w:rPr>
          <w:rFonts w:cs="David" w:hint="cs"/>
          <w:rtl/>
        </w:rPr>
      </w:pPr>
    </w:p>
    <w:p w14:paraId="2D525939" w14:textId="77777777" w:rsidR="00E45F4B" w:rsidRPr="00E45F4B" w:rsidRDefault="00E45F4B" w:rsidP="00E45F4B">
      <w:pPr>
        <w:bidi/>
        <w:ind w:firstLine="720"/>
        <w:jc w:val="both"/>
        <w:rPr>
          <w:rFonts w:cs="David" w:hint="cs"/>
          <w:rtl/>
        </w:rPr>
      </w:pPr>
      <w:r w:rsidRPr="00E45F4B">
        <w:rPr>
          <w:rFonts w:cs="David" w:hint="cs"/>
          <w:rtl/>
        </w:rPr>
        <w:t xml:space="preserve">מפלגת העבודה? הנושא הוא שכר חברי כנסת וחברי כנסת לשעבר. </w:t>
      </w:r>
    </w:p>
    <w:p w14:paraId="4B35B247" w14:textId="77777777" w:rsidR="00E45F4B" w:rsidRPr="00E45F4B" w:rsidRDefault="00E45F4B" w:rsidP="00E45F4B">
      <w:pPr>
        <w:bidi/>
        <w:jc w:val="both"/>
        <w:rPr>
          <w:rFonts w:cs="David" w:hint="cs"/>
          <w:rtl/>
        </w:rPr>
      </w:pPr>
    </w:p>
    <w:p w14:paraId="66052E13" w14:textId="77777777" w:rsidR="00E45F4B" w:rsidRPr="00E45F4B" w:rsidRDefault="00E45F4B" w:rsidP="00E45F4B">
      <w:pPr>
        <w:bidi/>
        <w:jc w:val="both"/>
        <w:rPr>
          <w:rFonts w:cs="David" w:hint="cs"/>
          <w:rtl/>
        </w:rPr>
      </w:pPr>
      <w:r w:rsidRPr="00E45F4B">
        <w:rPr>
          <w:rFonts w:cs="David" w:hint="cs"/>
          <w:u w:val="single"/>
          <w:rtl/>
        </w:rPr>
        <w:t>יורם מרציאנו:</w:t>
      </w:r>
    </w:p>
    <w:p w14:paraId="6FC57866" w14:textId="77777777" w:rsidR="00E45F4B" w:rsidRPr="00E45F4B" w:rsidRDefault="00E45F4B" w:rsidP="00E45F4B">
      <w:pPr>
        <w:bidi/>
        <w:jc w:val="both"/>
        <w:rPr>
          <w:rFonts w:cs="David" w:hint="cs"/>
          <w:rtl/>
        </w:rPr>
      </w:pPr>
    </w:p>
    <w:p w14:paraId="05A8D7AC" w14:textId="77777777" w:rsidR="00E45F4B" w:rsidRPr="00E45F4B" w:rsidRDefault="00E45F4B" w:rsidP="00E45F4B">
      <w:pPr>
        <w:bidi/>
        <w:jc w:val="both"/>
        <w:rPr>
          <w:rFonts w:cs="David" w:hint="cs"/>
          <w:rtl/>
        </w:rPr>
      </w:pPr>
      <w:r w:rsidRPr="00E45F4B">
        <w:rPr>
          <w:rFonts w:cs="David" w:hint="cs"/>
          <w:rtl/>
        </w:rPr>
        <w:tab/>
        <w:t xml:space="preserve">אני. </w:t>
      </w:r>
    </w:p>
    <w:p w14:paraId="39668347" w14:textId="77777777" w:rsidR="00E45F4B" w:rsidRPr="00E45F4B" w:rsidRDefault="00E45F4B" w:rsidP="00E45F4B">
      <w:pPr>
        <w:bidi/>
        <w:jc w:val="both"/>
        <w:rPr>
          <w:rFonts w:cs="David" w:hint="cs"/>
          <w:rtl/>
        </w:rPr>
      </w:pPr>
    </w:p>
    <w:p w14:paraId="2CC71190" w14:textId="77777777" w:rsidR="00E45F4B" w:rsidRPr="00E45F4B" w:rsidRDefault="00E45F4B" w:rsidP="00E45F4B">
      <w:pPr>
        <w:bidi/>
        <w:jc w:val="both"/>
        <w:rPr>
          <w:rFonts w:cs="David" w:hint="cs"/>
          <w:i/>
          <w:iCs/>
          <w:rtl/>
        </w:rPr>
      </w:pPr>
      <w:r w:rsidRPr="00E45F4B">
        <w:rPr>
          <w:rFonts w:cs="David" w:hint="cs"/>
          <w:u w:val="single"/>
          <w:rtl/>
        </w:rPr>
        <w:t>קולט אביטל:</w:t>
      </w:r>
    </w:p>
    <w:p w14:paraId="6BF981D3" w14:textId="77777777" w:rsidR="00E45F4B" w:rsidRPr="00E45F4B" w:rsidRDefault="00E45F4B" w:rsidP="00E45F4B">
      <w:pPr>
        <w:bidi/>
        <w:jc w:val="both"/>
        <w:rPr>
          <w:rFonts w:cs="David" w:hint="cs"/>
          <w:i/>
          <w:iCs/>
          <w:rtl/>
        </w:rPr>
      </w:pPr>
    </w:p>
    <w:p w14:paraId="5DF6648D" w14:textId="77777777" w:rsidR="00E45F4B" w:rsidRPr="00E45F4B" w:rsidRDefault="00E45F4B" w:rsidP="00E45F4B">
      <w:pPr>
        <w:bidi/>
        <w:ind w:firstLine="720"/>
        <w:jc w:val="both"/>
        <w:rPr>
          <w:rFonts w:cs="David" w:hint="cs"/>
          <w:rtl/>
        </w:rPr>
      </w:pPr>
      <w:r w:rsidRPr="00E45F4B">
        <w:rPr>
          <w:rFonts w:cs="David" w:hint="cs"/>
          <w:rtl/>
        </w:rPr>
        <w:t xml:space="preserve">רק חברי כנסת לשעבר. </w:t>
      </w:r>
    </w:p>
    <w:p w14:paraId="507C5A73" w14:textId="77777777" w:rsidR="00E45F4B" w:rsidRPr="00E45F4B" w:rsidRDefault="00E45F4B" w:rsidP="00E45F4B">
      <w:pPr>
        <w:bidi/>
        <w:jc w:val="both"/>
        <w:rPr>
          <w:rFonts w:cs="David" w:hint="cs"/>
          <w:rtl/>
        </w:rPr>
      </w:pPr>
    </w:p>
    <w:p w14:paraId="4DA6D6D4"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148C4FD2" w14:textId="77777777" w:rsidR="00E45F4B" w:rsidRPr="00E45F4B" w:rsidRDefault="00E45F4B" w:rsidP="00E45F4B">
      <w:pPr>
        <w:bidi/>
        <w:jc w:val="both"/>
        <w:rPr>
          <w:rFonts w:cs="David" w:hint="cs"/>
          <w:rtl/>
        </w:rPr>
      </w:pPr>
    </w:p>
    <w:p w14:paraId="65DEE5BB" w14:textId="77777777" w:rsidR="00E45F4B" w:rsidRPr="00E45F4B" w:rsidRDefault="00E45F4B" w:rsidP="00E45F4B">
      <w:pPr>
        <w:bidi/>
        <w:ind w:firstLine="720"/>
        <w:jc w:val="both"/>
        <w:rPr>
          <w:rFonts w:cs="David" w:hint="cs"/>
          <w:rtl/>
        </w:rPr>
      </w:pPr>
      <w:r w:rsidRPr="00E45F4B">
        <w:rPr>
          <w:rFonts w:cs="David" w:hint="cs"/>
          <w:rtl/>
        </w:rPr>
        <w:t>אני חוזרת, זו תהיה ועדה של חמישה חברים:</w:t>
      </w:r>
      <w:r w:rsidRPr="00E45F4B">
        <w:rPr>
          <w:rFonts w:cs="David" w:hint="cs"/>
        </w:rPr>
        <w:t xml:space="preserve"> </w:t>
      </w:r>
      <w:r w:rsidRPr="00E45F4B">
        <w:rPr>
          <w:rFonts w:cs="David" w:hint="cs"/>
          <w:rtl/>
        </w:rPr>
        <w:t xml:space="preserve">יושב-ראש הוועדה מגלי והבה. חברי הוועדה: חברי הכנסת שרוני, מרגי, מרציאנו ואריאל. </w:t>
      </w:r>
    </w:p>
    <w:p w14:paraId="33202AD9" w14:textId="77777777" w:rsidR="00E45F4B" w:rsidRPr="00E45F4B" w:rsidRDefault="00E45F4B" w:rsidP="00E45F4B">
      <w:pPr>
        <w:bidi/>
        <w:jc w:val="both"/>
        <w:rPr>
          <w:rFonts w:cs="David" w:hint="cs"/>
          <w:rtl/>
        </w:rPr>
      </w:pPr>
    </w:p>
    <w:p w14:paraId="7418A098" w14:textId="77777777" w:rsidR="00E45F4B" w:rsidRPr="00E45F4B" w:rsidRDefault="00E45F4B" w:rsidP="00E45F4B">
      <w:pPr>
        <w:bidi/>
        <w:jc w:val="both"/>
        <w:rPr>
          <w:rFonts w:cs="David" w:hint="cs"/>
          <w:rtl/>
        </w:rPr>
      </w:pPr>
      <w:r w:rsidRPr="00E45F4B">
        <w:rPr>
          <w:rFonts w:cs="David" w:hint="cs"/>
          <w:u w:val="single"/>
          <w:rtl/>
        </w:rPr>
        <w:t>יורם מרציאנו:</w:t>
      </w:r>
    </w:p>
    <w:p w14:paraId="6FD5D848" w14:textId="77777777" w:rsidR="00E45F4B" w:rsidRPr="00E45F4B" w:rsidRDefault="00E45F4B" w:rsidP="00E45F4B">
      <w:pPr>
        <w:bidi/>
        <w:jc w:val="both"/>
        <w:rPr>
          <w:rFonts w:cs="David" w:hint="cs"/>
          <w:rtl/>
        </w:rPr>
      </w:pPr>
      <w:r w:rsidRPr="00E45F4B">
        <w:rPr>
          <w:rFonts w:cs="David" w:hint="cs"/>
          <w:rtl/>
        </w:rPr>
        <w:tab/>
      </w:r>
    </w:p>
    <w:p w14:paraId="79D7461A" w14:textId="77777777" w:rsidR="00E45F4B" w:rsidRPr="00E45F4B" w:rsidRDefault="00E45F4B" w:rsidP="00E45F4B">
      <w:pPr>
        <w:bidi/>
        <w:ind w:firstLine="720"/>
        <w:jc w:val="both"/>
        <w:rPr>
          <w:rFonts w:cs="David" w:hint="cs"/>
          <w:rtl/>
        </w:rPr>
      </w:pPr>
      <w:r w:rsidRPr="00E45F4B">
        <w:rPr>
          <w:rFonts w:cs="David" w:hint="cs"/>
          <w:rtl/>
        </w:rPr>
        <w:t xml:space="preserve">אני מבקש שתמחקי את שמי. </w:t>
      </w:r>
    </w:p>
    <w:p w14:paraId="52A94EB4" w14:textId="77777777" w:rsidR="00E45F4B" w:rsidRPr="00E45F4B" w:rsidRDefault="00E45F4B" w:rsidP="00E45F4B">
      <w:pPr>
        <w:bidi/>
        <w:jc w:val="both"/>
        <w:rPr>
          <w:rFonts w:cs="David" w:hint="cs"/>
          <w:rtl/>
        </w:rPr>
      </w:pPr>
    </w:p>
    <w:p w14:paraId="443D2196"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783E5B4B" w14:textId="77777777" w:rsidR="00E45F4B" w:rsidRPr="00E45F4B" w:rsidRDefault="00E45F4B" w:rsidP="00E45F4B">
      <w:pPr>
        <w:bidi/>
        <w:jc w:val="both"/>
        <w:rPr>
          <w:rFonts w:cs="David" w:hint="cs"/>
          <w:rtl/>
        </w:rPr>
      </w:pPr>
    </w:p>
    <w:p w14:paraId="0B414A5B" w14:textId="77777777" w:rsidR="00E45F4B" w:rsidRPr="00E45F4B" w:rsidRDefault="00E45F4B" w:rsidP="00E45F4B">
      <w:pPr>
        <w:bidi/>
        <w:ind w:firstLine="720"/>
        <w:jc w:val="both"/>
        <w:rPr>
          <w:rFonts w:cs="David" w:hint="cs"/>
          <w:rtl/>
        </w:rPr>
      </w:pPr>
      <w:r w:rsidRPr="00E45F4B">
        <w:rPr>
          <w:rFonts w:cs="David" w:hint="cs"/>
          <w:rtl/>
        </w:rPr>
        <w:t>אולי חברת הכנסת אביטל? אולי חברת הכנסת נדיה חילו?</w:t>
      </w:r>
    </w:p>
    <w:p w14:paraId="62CE2D25" w14:textId="77777777" w:rsidR="00E45F4B" w:rsidRPr="00E45F4B" w:rsidRDefault="00E45F4B" w:rsidP="00E45F4B">
      <w:pPr>
        <w:bidi/>
        <w:jc w:val="both"/>
        <w:rPr>
          <w:rFonts w:cs="David" w:hint="cs"/>
          <w:rtl/>
        </w:rPr>
      </w:pPr>
    </w:p>
    <w:p w14:paraId="1AA6C51A" w14:textId="77777777" w:rsidR="00E45F4B" w:rsidRPr="00E45F4B" w:rsidRDefault="00E45F4B" w:rsidP="00E45F4B">
      <w:pPr>
        <w:bidi/>
        <w:jc w:val="both"/>
        <w:rPr>
          <w:rFonts w:cs="David" w:hint="cs"/>
          <w:i/>
          <w:iCs/>
          <w:rtl/>
        </w:rPr>
      </w:pPr>
      <w:r w:rsidRPr="00E45F4B">
        <w:rPr>
          <w:rFonts w:cs="David" w:hint="cs"/>
          <w:u w:val="single"/>
          <w:rtl/>
        </w:rPr>
        <w:t>קולט אביטל:</w:t>
      </w:r>
    </w:p>
    <w:p w14:paraId="0AE43610" w14:textId="77777777" w:rsidR="00E45F4B" w:rsidRPr="00E45F4B" w:rsidRDefault="00E45F4B" w:rsidP="00E45F4B">
      <w:pPr>
        <w:bidi/>
        <w:jc w:val="both"/>
        <w:rPr>
          <w:rFonts w:cs="David" w:hint="cs"/>
          <w:i/>
          <w:iCs/>
          <w:rtl/>
        </w:rPr>
      </w:pPr>
    </w:p>
    <w:p w14:paraId="6FFABF74" w14:textId="77777777" w:rsidR="00E45F4B" w:rsidRPr="00E45F4B" w:rsidRDefault="00E45F4B" w:rsidP="00E45F4B">
      <w:pPr>
        <w:bidi/>
        <w:jc w:val="both"/>
        <w:rPr>
          <w:rFonts w:cs="David" w:hint="cs"/>
          <w:rtl/>
        </w:rPr>
      </w:pPr>
      <w:r w:rsidRPr="00E45F4B">
        <w:rPr>
          <w:rFonts w:cs="David" w:hint="cs"/>
          <w:i/>
          <w:iCs/>
          <w:rtl/>
        </w:rPr>
        <w:tab/>
      </w:r>
      <w:r w:rsidRPr="00E45F4B">
        <w:rPr>
          <w:rFonts w:cs="David" w:hint="cs"/>
          <w:rtl/>
        </w:rPr>
        <w:t xml:space="preserve">לא. </w:t>
      </w:r>
    </w:p>
    <w:p w14:paraId="018FB576" w14:textId="77777777" w:rsidR="00E45F4B" w:rsidRPr="00E45F4B" w:rsidRDefault="00E45F4B" w:rsidP="00E45F4B">
      <w:pPr>
        <w:bidi/>
        <w:jc w:val="both"/>
        <w:rPr>
          <w:rFonts w:cs="David" w:hint="cs"/>
          <w:rtl/>
        </w:rPr>
      </w:pPr>
    </w:p>
    <w:p w14:paraId="01312E23" w14:textId="77777777" w:rsidR="00E45F4B" w:rsidRPr="00E45F4B" w:rsidRDefault="00E45F4B" w:rsidP="00E45F4B">
      <w:pPr>
        <w:bidi/>
        <w:jc w:val="both"/>
        <w:rPr>
          <w:rFonts w:cs="David" w:hint="cs"/>
          <w:rtl/>
        </w:rPr>
      </w:pPr>
      <w:r w:rsidRPr="00E45F4B">
        <w:rPr>
          <w:rFonts w:cs="David" w:hint="cs"/>
          <w:u w:val="single"/>
          <w:rtl/>
        </w:rPr>
        <w:t>יורם מרציאנו:</w:t>
      </w:r>
    </w:p>
    <w:p w14:paraId="56C3A605" w14:textId="77777777" w:rsidR="00E45F4B" w:rsidRPr="00E45F4B" w:rsidRDefault="00E45F4B" w:rsidP="00E45F4B">
      <w:pPr>
        <w:bidi/>
        <w:jc w:val="both"/>
        <w:rPr>
          <w:rFonts w:cs="David" w:hint="cs"/>
          <w:rtl/>
        </w:rPr>
      </w:pPr>
    </w:p>
    <w:p w14:paraId="2AC4E0B9" w14:textId="77777777" w:rsidR="00E45F4B" w:rsidRPr="00E45F4B" w:rsidRDefault="00E45F4B" w:rsidP="00E45F4B">
      <w:pPr>
        <w:bidi/>
        <w:ind w:firstLine="720"/>
        <w:jc w:val="both"/>
        <w:rPr>
          <w:rFonts w:cs="David" w:hint="cs"/>
          <w:rtl/>
        </w:rPr>
      </w:pPr>
      <w:r w:rsidRPr="00E45F4B">
        <w:rPr>
          <w:rFonts w:cs="David" w:hint="cs"/>
          <w:rtl/>
        </w:rPr>
        <w:t xml:space="preserve">אני מכבד את חברת הכנסת נדיה חילו. </w:t>
      </w:r>
    </w:p>
    <w:p w14:paraId="5DEDEEB3" w14:textId="77777777" w:rsidR="00E45F4B" w:rsidRPr="00E45F4B" w:rsidRDefault="00E45F4B" w:rsidP="00E45F4B">
      <w:pPr>
        <w:bidi/>
        <w:ind w:left="720" w:hanging="720"/>
        <w:jc w:val="both"/>
        <w:rPr>
          <w:rFonts w:cs="David" w:hint="cs"/>
          <w:b/>
          <w:bCs/>
          <w:u w:val="single"/>
          <w:rtl/>
        </w:rPr>
      </w:pPr>
      <w:r w:rsidRPr="00E45F4B">
        <w:rPr>
          <w:rFonts w:cs="David"/>
          <w:u w:val="single"/>
          <w:rtl/>
        </w:rPr>
        <w:br w:type="page"/>
      </w:r>
      <w:r w:rsidRPr="00E45F4B">
        <w:rPr>
          <w:rFonts w:cs="David" w:hint="cs"/>
          <w:b/>
          <w:bCs/>
          <w:rtl/>
        </w:rPr>
        <w:t xml:space="preserve">ה. </w:t>
      </w:r>
      <w:r w:rsidRPr="00E45F4B">
        <w:rPr>
          <w:rFonts w:cs="David" w:hint="cs"/>
          <w:b/>
          <w:bCs/>
          <w:rtl/>
        </w:rPr>
        <w:tab/>
        <w:t xml:space="preserve">קביעת ועדה לדיון בהצעת חוק מרשם אוכלוסין (תיקון </w:t>
      </w:r>
      <w:r w:rsidRPr="00E45F4B">
        <w:rPr>
          <w:rFonts w:cs="David"/>
          <w:b/>
          <w:bCs/>
          <w:rtl/>
        </w:rPr>
        <w:t>–</w:t>
      </w:r>
      <w:r w:rsidRPr="00E45F4B">
        <w:rPr>
          <w:rFonts w:cs="David" w:hint="cs"/>
          <w:b/>
          <w:bCs/>
          <w:rtl/>
        </w:rPr>
        <w:t xml:space="preserve"> רישום נישואים), התשס"ז-</w:t>
      </w:r>
      <w:r w:rsidRPr="00E45F4B">
        <w:rPr>
          <w:rFonts w:cs="David" w:hint="cs"/>
          <w:b/>
          <w:bCs/>
          <w:u w:val="single"/>
          <w:rtl/>
        </w:rPr>
        <w:t>2006 (פ/1762/17), הצעת חה"כ מיכאל איתן</w:t>
      </w:r>
    </w:p>
    <w:p w14:paraId="0BEB2C89" w14:textId="77777777" w:rsidR="00E45F4B" w:rsidRPr="00E45F4B" w:rsidRDefault="00E45F4B" w:rsidP="00E45F4B">
      <w:pPr>
        <w:bidi/>
        <w:jc w:val="both"/>
        <w:rPr>
          <w:rFonts w:cs="David" w:hint="cs"/>
          <w:u w:val="single"/>
          <w:rtl/>
        </w:rPr>
      </w:pPr>
    </w:p>
    <w:p w14:paraId="58183FA3" w14:textId="77777777" w:rsidR="00E45F4B" w:rsidRPr="00E45F4B" w:rsidRDefault="00E45F4B" w:rsidP="00E45F4B">
      <w:pPr>
        <w:bidi/>
        <w:jc w:val="both"/>
        <w:rPr>
          <w:rFonts w:cs="David" w:hint="cs"/>
          <w:u w:val="single"/>
          <w:rtl/>
        </w:rPr>
      </w:pPr>
    </w:p>
    <w:p w14:paraId="354E2F13"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1370C419" w14:textId="77777777" w:rsidR="00E45F4B" w:rsidRPr="00E45F4B" w:rsidRDefault="00E45F4B" w:rsidP="00E45F4B">
      <w:pPr>
        <w:bidi/>
        <w:jc w:val="both"/>
        <w:rPr>
          <w:rFonts w:cs="David" w:hint="cs"/>
          <w:rtl/>
        </w:rPr>
      </w:pPr>
    </w:p>
    <w:p w14:paraId="681F9E8A" w14:textId="77777777" w:rsidR="00E45F4B" w:rsidRPr="00E45F4B" w:rsidRDefault="00E45F4B" w:rsidP="00E45F4B">
      <w:pPr>
        <w:bidi/>
        <w:ind w:firstLine="720"/>
        <w:jc w:val="both"/>
        <w:rPr>
          <w:rFonts w:cs="David" w:hint="cs"/>
          <w:rtl/>
        </w:rPr>
      </w:pPr>
      <w:r w:rsidRPr="00E45F4B">
        <w:rPr>
          <w:rFonts w:cs="David" w:hint="cs"/>
          <w:rtl/>
        </w:rPr>
        <w:t xml:space="preserve">חברים, יש לנו נושא נוסף. אבל לפני כן, אתמול חל גם חג הקורבן. בשם ועדת הכנסת ובשם כל החברים אנחנו מאחלים לחבר הכנסת מג'אדלה חג שמח ורק טוב. </w:t>
      </w:r>
    </w:p>
    <w:p w14:paraId="2011FB76" w14:textId="77777777" w:rsidR="00E45F4B" w:rsidRPr="00E45F4B" w:rsidRDefault="00E45F4B" w:rsidP="00E45F4B">
      <w:pPr>
        <w:bidi/>
        <w:ind w:firstLine="720"/>
        <w:jc w:val="both"/>
        <w:rPr>
          <w:rFonts w:cs="David" w:hint="cs"/>
          <w:rtl/>
        </w:rPr>
      </w:pPr>
    </w:p>
    <w:p w14:paraId="6CE8A3D9" w14:textId="77777777" w:rsidR="00E45F4B" w:rsidRPr="00E45F4B" w:rsidRDefault="00E45F4B" w:rsidP="00E45F4B">
      <w:pPr>
        <w:bidi/>
        <w:ind w:firstLine="720"/>
        <w:jc w:val="both"/>
        <w:rPr>
          <w:rFonts w:cs="David" w:hint="cs"/>
          <w:rtl/>
        </w:rPr>
      </w:pPr>
      <w:r w:rsidRPr="00E45F4B">
        <w:rPr>
          <w:rFonts w:cs="David" w:hint="cs"/>
          <w:rtl/>
        </w:rPr>
        <w:t xml:space="preserve">אני עוברת לנושא הבא. ביום 26 בדצמבר נקבע כי ועדת הפנים והגנת הסביבה תדון בהצעת חוק מרשם אוכלוסין (תיקון </w:t>
      </w:r>
      <w:r w:rsidRPr="00E45F4B">
        <w:rPr>
          <w:rFonts w:cs="David"/>
          <w:rtl/>
        </w:rPr>
        <w:t>–</w:t>
      </w:r>
      <w:r w:rsidRPr="00E45F4B">
        <w:rPr>
          <w:rFonts w:cs="David" w:hint="cs"/>
          <w:rtl/>
        </w:rPr>
        <w:t xml:space="preserve"> רישום נישואים), התשס"ז-2006, הצעתו של חבר הכנסת מיכאל איתן (פ/1762/17). יושב-ראש ועדת הפנים והגנת הסביבה מבקש להעביר את הצעת החוק לדיון בוועדת החוקה, חוק ומשפט. גם חברת הכנסת זהבה גלאון מבקשת להעביר את הנושא לוועדת החוקה, חוק ומשפט. </w:t>
      </w:r>
    </w:p>
    <w:p w14:paraId="33E2AEB3" w14:textId="77777777" w:rsidR="00E45F4B" w:rsidRPr="00E45F4B" w:rsidRDefault="00E45F4B" w:rsidP="00E45F4B">
      <w:pPr>
        <w:bidi/>
        <w:jc w:val="both"/>
        <w:rPr>
          <w:rFonts w:cs="David" w:hint="cs"/>
          <w:rtl/>
        </w:rPr>
      </w:pPr>
    </w:p>
    <w:p w14:paraId="1A54CE0A" w14:textId="77777777" w:rsidR="00E45F4B" w:rsidRPr="00E45F4B" w:rsidRDefault="00E45F4B" w:rsidP="00E45F4B">
      <w:pPr>
        <w:pStyle w:val="Heading5"/>
        <w:rPr>
          <w:rFonts w:hint="cs"/>
          <w:sz w:val="24"/>
          <w:rtl/>
        </w:rPr>
      </w:pPr>
      <w:r w:rsidRPr="00E45F4B">
        <w:rPr>
          <w:rFonts w:hint="cs"/>
          <w:sz w:val="24"/>
          <w:u w:val="single"/>
          <w:rtl/>
        </w:rPr>
        <w:t>יצחק גלנטי:</w:t>
      </w:r>
    </w:p>
    <w:p w14:paraId="42711446" w14:textId="77777777" w:rsidR="00E45F4B" w:rsidRPr="00E45F4B" w:rsidRDefault="00E45F4B" w:rsidP="00E45F4B">
      <w:pPr>
        <w:pStyle w:val="Heading5"/>
        <w:rPr>
          <w:rFonts w:hint="cs"/>
          <w:sz w:val="24"/>
          <w:rtl/>
        </w:rPr>
      </w:pPr>
    </w:p>
    <w:p w14:paraId="07239594" w14:textId="77777777" w:rsidR="00E45F4B" w:rsidRPr="00E45F4B" w:rsidRDefault="00E45F4B" w:rsidP="00E45F4B">
      <w:pPr>
        <w:bidi/>
        <w:jc w:val="both"/>
        <w:rPr>
          <w:rFonts w:cs="David" w:hint="cs"/>
          <w:rtl/>
        </w:rPr>
      </w:pPr>
      <w:r w:rsidRPr="00E45F4B">
        <w:rPr>
          <w:rFonts w:cs="David" w:hint="cs"/>
          <w:rtl/>
        </w:rPr>
        <w:tab/>
        <w:t xml:space="preserve">אני מצטרף. </w:t>
      </w:r>
    </w:p>
    <w:p w14:paraId="7B2E0190" w14:textId="77777777" w:rsidR="00E45F4B" w:rsidRPr="00E45F4B" w:rsidRDefault="00E45F4B" w:rsidP="00E45F4B">
      <w:pPr>
        <w:bidi/>
        <w:jc w:val="both"/>
        <w:rPr>
          <w:rFonts w:cs="David" w:hint="cs"/>
          <w:rtl/>
        </w:rPr>
      </w:pPr>
    </w:p>
    <w:p w14:paraId="2EFEF75C"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06645C9E" w14:textId="77777777" w:rsidR="00E45F4B" w:rsidRPr="00E45F4B" w:rsidRDefault="00E45F4B" w:rsidP="00E45F4B">
      <w:pPr>
        <w:bidi/>
        <w:jc w:val="both"/>
        <w:rPr>
          <w:rFonts w:cs="David" w:hint="cs"/>
          <w:rtl/>
        </w:rPr>
      </w:pPr>
    </w:p>
    <w:p w14:paraId="5341C4DB" w14:textId="77777777" w:rsidR="00E45F4B" w:rsidRPr="00E45F4B" w:rsidRDefault="00E45F4B" w:rsidP="00E45F4B">
      <w:pPr>
        <w:bidi/>
        <w:ind w:firstLine="720"/>
        <w:jc w:val="both"/>
        <w:rPr>
          <w:rFonts w:cs="David" w:hint="cs"/>
          <w:rtl/>
        </w:rPr>
      </w:pPr>
      <w:r w:rsidRPr="00E45F4B">
        <w:rPr>
          <w:rFonts w:cs="David" w:hint="cs"/>
          <w:rtl/>
        </w:rPr>
        <w:t>נשמע את יושב-ראש ועדת הפנים, חבר הכנסת מג'אדלה. אחר כך נשמע את יושב-ראש ועדת החוקה.</w:t>
      </w:r>
    </w:p>
    <w:p w14:paraId="1D29ECE3" w14:textId="77777777" w:rsidR="00E45F4B" w:rsidRPr="00E45F4B" w:rsidRDefault="00E45F4B" w:rsidP="00E45F4B">
      <w:pPr>
        <w:bidi/>
        <w:jc w:val="both"/>
        <w:rPr>
          <w:rFonts w:cs="David" w:hint="cs"/>
          <w:rtl/>
        </w:rPr>
      </w:pPr>
    </w:p>
    <w:p w14:paraId="6C718672" w14:textId="77777777" w:rsidR="00E45F4B" w:rsidRPr="00E45F4B" w:rsidRDefault="00E45F4B" w:rsidP="00E45F4B">
      <w:pPr>
        <w:bidi/>
        <w:jc w:val="both"/>
        <w:rPr>
          <w:rFonts w:cs="David" w:hint="cs"/>
          <w:rtl/>
        </w:rPr>
      </w:pPr>
      <w:r w:rsidRPr="00E45F4B">
        <w:rPr>
          <w:rFonts w:cs="David" w:hint="cs"/>
          <w:u w:val="single"/>
          <w:rtl/>
        </w:rPr>
        <w:t>גאלב מג'אדלה:</w:t>
      </w:r>
    </w:p>
    <w:p w14:paraId="5A3FB647" w14:textId="77777777" w:rsidR="00E45F4B" w:rsidRPr="00E45F4B" w:rsidRDefault="00E45F4B" w:rsidP="00E45F4B">
      <w:pPr>
        <w:bidi/>
        <w:jc w:val="both"/>
        <w:rPr>
          <w:rFonts w:cs="David" w:hint="cs"/>
          <w:rtl/>
        </w:rPr>
      </w:pPr>
    </w:p>
    <w:p w14:paraId="5940AD2A" w14:textId="77777777" w:rsidR="00E45F4B" w:rsidRPr="00E45F4B" w:rsidRDefault="00E45F4B" w:rsidP="00E45F4B">
      <w:pPr>
        <w:bidi/>
        <w:ind w:firstLine="720"/>
        <w:jc w:val="both"/>
        <w:rPr>
          <w:rFonts w:cs="David" w:hint="cs"/>
          <w:rtl/>
        </w:rPr>
      </w:pPr>
      <w:r w:rsidRPr="00E45F4B">
        <w:rPr>
          <w:rFonts w:cs="David" w:hint="cs"/>
          <w:rtl/>
        </w:rPr>
        <w:t>היו אלי פניות מחברות וחברים שמעוניינים שהנושא יידון בוועדת החוקה, חוק ומשפט. עקרונית, הבעתי את הסכמתי שזה יעבור.</w:t>
      </w:r>
    </w:p>
    <w:p w14:paraId="21400943" w14:textId="77777777" w:rsidR="00E45F4B" w:rsidRPr="00E45F4B" w:rsidRDefault="00E45F4B" w:rsidP="00E45F4B">
      <w:pPr>
        <w:bidi/>
        <w:jc w:val="both"/>
        <w:rPr>
          <w:rFonts w:cs="David" w:hint="cs"/>
          <w:rtl/>
        </w:rPr>
      </w:pPr>
    </w:p>
    <w:p w14:paraId="30B0237C"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704E2535" w14:textId="77777777" w:rsidR="00E45F4B" w:rsidRPr="00E45F4B" w:rsidRDefault="00E45F4B" w:rsidP="00E45F4B">
      <w:pPr>
        <w:pStyle w:val="Heading5"/>
        <w:rPr>
          <w:rFonts w:hint="cs"/>
          <w:sz w:val="24"/>
          <w:rtl/>
        </w:rPr>
      </w:pPr>
    </w:p>
    <w:p w14:paraId="00F6684E" w14:textId="77777777" w:rsidR="00E45F4B" w:rsidRPr="00E45F4B" w:rsidRDefault="00E45F4B" w:rsidP="00E45F4B">
      <w:pPr>
        <w:bidi/>
        <w:ind w:firstLine="720"/>
        <w:jc w:val="both"/>
        <w:rPr>
          <w:rFonts w:cs="David" w:hint="cs"/>
          <w:rtl/>
        </w:rPr>
      </w:pPr>
      <w:r w:rsidRPr="00E45F4B">
        <w:rPr>
          <w:rFonts w:cs="David" w:hint="cs"/>
          <w:rtl/>
        </w:rPr>
        <w:t>למה?</w:t>
      </w:r>
    </w:p>
    <w:p w14:paraId="080C2A2B" w14:textId="77777777" w:rsidR="00E45F4B" w:rsidRPr="00E45F4B" w:rsidRDefault="00E45F4B" w:rsidP="00E45F4B">
      <w:pPr>
        <w:bidi/>
        <w:jc w:val="both"/>
        <w:rPr>
          <w:rFonts w:cs="David" w:hint="cs"/>
          <w:rtl/>
        </w:rPr>
      </w:pPr>
    </w:p>
    <w:p w14:paraId="55BA5F14"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69DE7517" w14:textId="77777777" w:rsidR="00E45F4B" w:rsidRPr="00E45F4B" w:rsidRDefault="00E45F4B" w:rsidP="00E45F4B">
      <w:pPr>
        <w:bidi/>
        <w:jc w:val="both"/>
        <w:rPr>
          <w:rFonts w:cs="David" w:hint="cs"/>
          <w:rtl/>
        </w:rPr>
      </w:pPr>
    </w:p>
    <w:p w14:paraId="163EEE64" w14:textId="77777777" w:rsidR="00E45F4B" w:rsidRPr="00E45F4B" w:rsidRDefault="00E45F4B" w:rsidP="00E45F4B">
      <w:pPr>
        <w:bidi/>
        <w:ind w:firstLine="720"/>
        <w:jc w:val="both"/>
        <w:rPr>
          <w:rFonts w:cs="David" w:hint="cs"/>
          <w:rtl/>
        </w:rPr>
      </w:pPr>
      <w:r w:rsidRPr="00E45F4B">
        <w:rPr>
          <w:rFonts w:cs="David" w:hint="cs"/>
          <w:rtl/>
        </w:rPr>
        <w:t>רגע.</w:t>
      </w:r>
    </w:p>
    <w:p w14:paraId="074C2F8C" w14:textId="77777777" w:rsidR="00E45F4B" w:rsidRPr="00E45F4B" w:rsidRDefault="00E45F4B" w:rsidP="00E45F4B">
      <w:pPr>
        <w:bidi/>
        <w:jc w:val="both"/>
        <w:rPr>
          <w:rFonts w:cs="David" w:hint="cs"/>
          <w:rtl/>
        </w:rPr>
      </w:pPr>
    </w:p>
    <w:p w14:paraId="10C8D0B3" w14:textId="77777777" w:rsidR="00E45F4B" w:rsidRPr="00E45F4B" w:rsidRDefault="00E45F4B" w:rsidP="00E45F4B">
      <w:pPr>
        <w:bidi/>
        <w:jc w:val="both"/>
        <w:rPr>
          <w:rFonts w:cs="David" w:hint="cs"/>
          <w:rtl/>
        </w:rPr>
      </w:pPr>
      <w:r w:rsidRPr="00E45F4B">
        <w:rPr>
          <w:rFonts w:cs="David" w:hint="cs"/>
          <w:u w:val="single"/>
          <w:rtl/>
        </w:rPr>
        <w:t>גאלב מג'אדלה:</w:t>
      </w:r>
    </w:p>
    <w:p w14:paraId="02FB1768" w14:textId="77777777" w:rsidR="00E45F4B" w:rsidRPr="00E45F4B" w:rsidRDefault="00E45F4B" w:rsidP="00E45F4B">
      <w:pPr>
        <w:bidi/>
        <w:jc w:val="both"/>
        <w:rPr>
          <w:rFonts w:cs="David" w:hint="cs"/>
          <w:rtl/>
        </w:rPr>
      </w:pPr>
    </w:p>
    <w:p w14:paraId="75BDA2FB" w14:textId="77777777" w:rsidR="00E45F4B" w:rsidRPr="00E45F4B" w:rsidRDefault="00E45F4B" w:rsidP="00E45F4B">
      <w:pPr>
        <w:bidi/>
        <w:jc w:val="both"/>
        <w:rPr>
          <w:rFonts w:cs="David" w:hint="cs"/>
          <w:rtl/>
        </w:rPr>
      </w:pPr>
      <w:r w:rsidRPr="00E45F4B">
        <w:rPr>
          <w:rFonts w:cs="David" w:hint="cs"/>
          <w:rtl/>
        </w:rPr>
        <w:tab/>
        <w:t>הבעתי את הסכמתי שזה יעבור לדיון בוועדת החוקה, חוק ומשפט. אתה רוצה לדעת למה?</w:t>
      </w:r>
    </w:p>
    <w:p w14:paraId="07226BDA" w14:textId="77777777" w:rsidR="00E45F4B" w:rsidRPr="00E45F4B" w:rsidRDefault="00E45F4B" w:rsidP="00E45F4B">
      <w:pPr>
        <w:bidi/>
        <w:jc w:val="both"/>
        <w:rPr>
          <w:rFonts w:cs="David" w:hint="cs"/>
          <w:rtl/>
        </w:rPr>
      </w:pPr>
    </w:p>
    <w:p w14:paraId="4E904D8E" w14:textId="77777777" w:rsidR="00E45F4B" w:rsidRPr="00E45F4B" w:rsidRDefault="00E45F4B" w:rsidP="00E45F4B">
      <w:pPr>
        <w:pStyle w:val="Heading5"/>
        <w:rPr>
          <w:rFonts w:hint="cs"/>
          <w:rtl/>
        </w:rPr>
      </w:pPr>
      <w:r w:rsidRPr="00E45F4B">
        <w:rPr>
          <w:rFonts w:hint="cs"/>
          <w:u w:val="single"/>
          <w:rtl/>
        </w:rPr>
        <w:t>אביגדור יצחקי:</w:t>
      </w:r>
    </w:p>
    <w:p w14:paraId="10FC25BE" w14:textId="77777777" w:rsidR="00E45F4B" w:rsidRPr="00E45F4B" w:rsidRDefault="00E45F4B" w:rsidP="00E45F4B">
      <w:pPr>
        <w:pStyle w:val="Heading5"/>
        <w:rPr>
          <w:rFonts w:hint="cs"/>
          <w:rtl/>
        </w:rPr>
      </w:pPr>
    </w:p>
    <w:p w14:paraId="3440A5BE" w14:textId="77777777" w:rsidR="00E45F4B" w:rsidRPr="00E45F4B" w:rsidRDefault="00E45F4B" w:rsidP="00E45F4B">
      <w:pPr>
        <w:bidi/>
        <w:jc w:val="both"/>
        <w:rPr>
          <w:rFonts w:cs="David" w:hint="cs"/>
          <w:rtl/>
        </w:rPr>
      </w:pPr>
      <w:r w:rsidRPr="00E45F4B">
        <w:rPr>
          <w:rFonts w:cs="David" w:hint="cs"/>
          <w:rtl/>
        </w:rPr>
        <w:tab/>
        <w:t xml:space="preserve">כן, מאוד חשוב לי. </w:t>
      </w:r>
    </w:p>
    <w:p w14:paraId="2F233AF3" w14:textId="77777777" w:rsidR="00E45F4B" w:rsidRPr="00E45F4B" w:rsidRDefault="00E45F4B" w:rsidP="00E45F4B">
      <w:pPr>
        <w:bidi/>
        <w:jc w:val="both"/>
        <w:rPr>
          <w:rFonts w:cs="David" w:hint="cs"/>
          <w:rtl/>
        </w:rPr>
      </w:pPr>
    </w:p>
    <w:p w14:paraId="75993658" w14:textId="77777777" w:rsidR="00E45F4B" w:rsidRPr="00E45F4B" w:rsidRDefault="00E45F4B" w:rsidP="00E45F4B">
      <w:pPr>
        <w:bidi/>
        <w:jc w:val="both"/>
        <w:rPr>
          <w:rFonts w:cs="David" w:hint="cs"/>
          <w:rtl/>
        </w:rPr>
      </w:pPr>
      <w:r w:rsidRPr="00E45F4B">
        <w:rPr>
          <w:rFonts w:cs="David" w:hint="cs"/>
          <w:u w:val="single"/>
          <w:rtl/>
        </w:rPr>
        <w:t>גאלב מג'אדלה:</w:t>
      </w:r>
    </w:p>
    <w:p w14:paraId="11C6C568" w14:textId="77777777" w:rsidR="00E45F4B" w:rsidRPr="00E45F4B" w:rsidRDefault="00E45F4B" w:rsidP="00E45F4B">
      <w:pPr>
        <w:bidi/>
        <w:jc w:val="both"/>
        <w:rPr>
          <w:rFonts w:cs="David" w:hint="cs"/>
          <w:rtl/>
        </w:rPr>
      </w:pPr>
    </w:p>
    <w:p w14:paraId="118FEEF1" w14:textId="77777777" w:rsidR="00E45F4B" w:rsidRPr="00E45F4B" w:rsidRDefault="00E45F4B" w:rsidP="00E45F4B">
      <w:pPr>
        <w:bidi/>
        <w:jc w:val="both"/>
        <w:rPr>
          <w:rFonts w:cs="David" w:hint="cs"/>
          <w:rtl/>
        </w:rPr>
      </w:pPr>
      <w:r w:rsidRPr="00E45F4B">
        <w:rPr>
          <w:rFonts w:cs="David" w:hint="cs"/>
          <w:rtl/>
        </w:rPr>
        <w:tab/>
        <w:t>אני בדילמה בין היותי איש מסורת לבין זכויות האזרח.</w:t>
      </w:r>
    </w:p>
    <w:p w14:paraId="59CE43F4" w14:textId="77777777" w:rsidR="00E45F4B" w:rsidRPr="00E45F4B" w:rsidRDefault="00E45F4B" w:rsidP="00E45F4B">
      <w:pPr>
        <w:bidi/>
        <w:jc w:val="both"/>
        <w:rPr>
          <w:rFonts w:cs="David" w:hint="cs"/>
          <w:rtl/>
        </w:rPr>
      </w:pPr>
    </w:p>
    <w:p w14:paraId="5911CE84"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1B2C86DB" w14:textId="77777777" w:rsidR="00E45F4B" w:rsidRPr="00E45F4B" w:rsidRDefault="00E45F4B" w:rsidP="00E45F4B">
      <w:pPr>
        <w:pStyle w:val="Heading5"/>
        <w:rPr>
          <w:rFonts w:hint="cs"/>
          <w:sz w:val="24"/>
          <w:rtl/>
        </w:rPr>
      </w:pPr>
    </w:p>
    <w:p w14:paraId="163E3E6D" w14:textId="77777777" w:rsidR="00E45F4B" w:rsidRPr="00E45F4B" w:rsidRDefault="00E45F4B" w:rsidP="00E45F4B">
      <w:pPr>
        <w:bidi/>
        <w:jc w:val="both"/>
        <w:rPr>
          <w:rFonts w:cs="David" w:hint="cs"/>
          <w:rtl/>
        </w:rPr>
      </w:pPr>
      <w:r w:rsidRPr="00E45F4B">
        <w:rPr>
          <w:rFonts w:cs="David" w:hint="cs"/>
          <w:rtl/>
        </w:rPr>
        <w:tab/>
        <w:t>מי מאתנו לא בדילמה?</w:t>
      </w:r>
    </w:p>
    <w:p w14:paraId="6CED9E48" w14:textId="77777777" w:rsidR="00E45F4B" w:rsidRPr="00E45F4B" w:rsidRDefault="00E45F4B" w:rsidP="00E45F4B">
      <w:pPr>
        <w:bidi/>
        <w:jc w:val="both"/>
        <w:rPr>
          <w:rFonts w:cs="David" w:hint="cs"/>
          <w:rtl/>
        </w:rPr>
      </w:pPr>
      <w:r w:rsidRPr="00E45F4B">
        <w:rPr>
          <w:rFonts w:cs="David"/>
          <w:rtl/>
        </w:rPr>
        <w:br w:type="page"/>
      </w:r>
    </w:p>
    <w:p w14:paraId="72DE2351" w14:textId="77777777" w:rsidR="00E45F4B" w:rsidRPr="00E45F4B" w:rsidRDefault="00E45F4B" w:rsidP="00E45F4B">
      <w:pPr>
        <w:bidi/>
        <w:jc w:val="both"/>
        <w:rPr>
          <w:rFonts w:cs="David" w:hint="cs"/>
          <w:rtl/>
        </w:rPr>
      </w:pPr>
      <w:r w:rsidRPr="00E45F4B">
        <w:rPr>
          <w:rFonts w:cs="David" w:hint="cs"/>
          <w:u w:val="single"/>
          <w:rtl/>
        </w:rPr>
        <w:t>גאלב מג'אדלה:</w:t>
      </w:r>
    </w:p>
    <w:p w14:paraId="4EFDE1AC" w14:textId="77777777" w:rsidR="00E45F4B" w:rsidRPr="00E45F4B" w:rsidRDefault="00E45F4B" w:rsidP="00E45F4B">
      <w:pPr>
        <w:bidi/>
        <w:jc w:val="both"/>
        <w:rPr>
          <w:rFonts w:cs="David" w:hint="cs"/>
          <w:rtl/>
        </w:rPr>
      </w:pPr>
    </w:p>
    <w:p w14:paraId="7CC75813" w14:textId="77777777" w:rsidR="00E45F4B" w:rsidRPr="00E45F4B" w:rsidRDefault="00E45F4B" w:rsidP="00E45F4B">
      <w:pPr>
        <w:bidi/>
        <w:jc w:val="both"/>
        <w:rPr>
          <w:rFonts w:cs="David" w:hint="cs"/>
          <w:rtl/>
        </w:rPr>
      </w:pPr>
      <w:r w:rsidRPr="00E45F4B">
        <w:rPr>
          <w:rFonts w:cs="David" w:hint="cs"/>
          <w:rtl/>
        </w:rPr>
        <w:tab/>
        <w:t>אתה רוצה שזה יעבור אלי ומצבו יהיה לא טוב?</w:t>
      </w:r>
    </w:p>
    <w:p w14:paraId="068AD3E1" w14:textId="77777777" w:rsidR="00E45F4B" w:rsidRPr="00E45F4B" w:rsidRDefault="00E45F4B" w:rsidP="00E45F4B">
      <w:pPr>
        <w:bidi/>
        <w:jc w:val="both"/>
        <w:rPr>
          <w:rFonts w:cs="David" w:hint="cs"/>
          <w:rtl/>
        </w:rPr>
      </w:pPr>
    </w:p>
    <w:p w14:paraId="16EF25B3" w14:textId="77777777" w:rsidR="00E45F4B" w:rsidRPr="00E45F4B" w:rsidRDefault="00E45F4B" w:rsidP="00E45F4B">
      <w:pPr>
        <w:bidi/>
        <w:jc w:val="both"/>
        <w:rPr>
          <w:rFonts w:cs="David" w:hint="cs"/>
          <w:u w:val="single"/>
          <w:rtl/>
        </w:rPr>
      </w:pPr>
      <w:r w:rsidRPr="00E45F4B">
        <w:rPr>
          <w:rFonts w:cs="David" w:hint="cs"/>
          <w:u w:val="single"/>
          <w:rtl/>
        </w:rPr>
        <w:t>מאיר פרוש:</w:t>
      </w:r>
    </w:p>
    <w:p w14:paraId="6F85F806" w14:textId="77777777" w:rsidR="00E45F4B" w:rsidRPr="00E45F4B" w:rsidRDefault="00E45F4B" w:rsidP="00E45F4B">
      <w:pPr>
        <w:bidi/>
        <w:jc w:val="both"/>
        <w:rPr>
          <w:rFonts w:cs="David" w:hint="cs"/>
          <w:u w:val="single"/>
        </w:rPr>
      </w:pPr>
    </w:p>
    <w:p w14:paraId="018900A2" w14:textId="77777777" w:rsidR="00E45F4B" w:rsidRPr="00E45F4B" w:rsidRDefault="00E45F4B" w:rsidP="00E45F4B">
      <w:pPr>
        <w:bidi/>
        <w:ind w:firstLine="720"/>
        <w:jc w:val="both"/>
        <w:rPr>
          <w:rFonts w:cs="David" w:hint="cs"/>
          <w:rtl/>
        </w:rPr>
      </w:pPr>
      <w:r w:rsidRPr="00E45F4B">
        <w:rPr>
          <w:rFonts w:cs="David" w:hint="cs"/>
          <w:rtl/>
        </w:rPr>
        <w:t>מה נקרא טוב?</w:t>
      </w:r>
      <w:r w:rsidRPr="00E45F4B">
        <w:rPr>
          <w:rFonts w:cs="David" w:hint="cs"/>
        </w:rPr>
        <w:t xml:space="preserve"> </w:t>
      </w:r>
    </w:p>
    <w:p w14:paraId="7FEA0377" w14:textId="77777777" w:rsidR="00E45F4B" w:rsidRPr="00E45F4B" w:rsidRDefault="00E45F4B" w:rsidP="00E45F4B">
      <w:pPr>
        <w:bidi/>
        <w:jc w:val="both"/>
        <w:rPr>
          <w:rFonts w:cs="David" w:hint="cs"/>
          <w:rtl/>
        </w:rPr>
      </w:pPr>
    </w:p>
    <w:p w14:paraId="4F93EA69" w14:textId="77777777" w:rsidR="00E45F4B" w:rsidRPr="00E45F4B" w:rsidRDefault="00E45F4B" w:rsidP="00E45F4B">
      <w:pPr>
        <w:bidi/>
        <w:jc w:val="both"/>
        <w:rPr>
          <w:rFonts w:cs="David" w:hint="cs"/>
          <w:rtl/>
        </w:rPr>
      </w:pPr>
      <w:r w:rsidRPr="00E45F4B">
        <w:rPr>
          <w:rFonts w:cs="David" w:hint="cs"/>
          <w:u w:val="single"/>
          <w:rtl/>
        </w:rPr>
        <w:t>גאלב מג'אדלה:</w:t>
      </w:r>
    </w:p>
    <w:p w14:paraId="78949F06" w14:textId="77777777" w:rsidR="00E45F4B" w:rsidRPr="00E45F4B" w:rsidRDefault="00E45F4B" w:rsidP="00E45F4B">
      <w:pPr>
        <w:bidi/>
        <w:jc w:val="both"/>
        <w:rPr>
          <w:rFonts w:cs="David" w:hint="cs"/>
          <w:rtl/>
        </w:rPr>
      </w:pPr>
    </w:p>
    <w:p w14:paraId="78A5A40F" w14:textId="77777777" w:rsidR="00E45F4B" w:rsidRPr="00E45F4B" w:rsidRDefault="00E45F4B" w:rsidP="00E45F4B">
      <w:pPr>
        <w:bidi/>
        <w:jc w:val="both"/>
        <w:rPr>
          <w:rFonts w:cs="David" w:hint="cs"/>
          <w:rtl/>
        </w:rPr>
      </w:pPr>
      <w:r w:rsidRPr="00E45F4B">
        <w:rPr>
          <w:rFonts w:cs="David" w:hint="cs"/>
          <w:rtl/>
        </w:rPr>
        <w:tab/>
        <w:t xml:space="preserve"> אני רוצה לאפשר לאנשים. </w:t>
      </w:r>
    </w:p>
    <w:p w14:paraId="0593CF76" w14:textId="77777777" w:rsidR="00E45F4B" w:rsidRPr="00E45F4B" w:rsidRDefault="00E45F4B" w:rsidP="00E45F4B">
      <w:pPr>
        <w:bidi/>
        <w:jc w:val="both"/>
        <w:rPr>
          <w:rFonts w:cs="David" w:hint="cs"/>
          <w:rtl/>
        </w:rPr>
      </w:pPr>
    </w:p>
    <w:p w14:paraId="128A86A9" w14:textId="77777777" w:rsidR="00E45F4B" w:rsidRPr="00E45F4B" w:rsidRDefault="00E45F4B" w:rsidP="00E45F4B">
      <w:pPr>
        <w:bidi/>
        <w:jc w:val="both"/>
        <w:rPr>
          <w:rFonts w:cs="David" w:hint="cs"/>
          <w:rtl/>
        </w:rPr>
      </w:pPr>
      <w:r w:rsidRPr="00E45F4B">
        <w:rPr>
          <w:rFonts w:cs="David" w:hint="cs"/>
          <w:u w:val="single"/>
          <w:rtl/>
        </w:rPr>
        <w:t>יורם מרציאנו:</w:t>
      </w:r>
    </w:p>
    <w:p w14:paraId="675CBBFD" w14:textId="77777777" w:rsidR="00E45F4B" w:rsidRPr="00E45F4B" w:rsidRDefault="00E45F4B" w:rsidP="00E45F4B">
      <w:pPr>
        <w:bidi/>
        <w:jc w:val="both"/>
        <w:rPr>
          <w:rFonts w:cs="David" w:hint="cs"/>
          <w:u w:val="single"/>
          <w:rtl/>
        </w:rPr>
      </w:pPr>
    </w:p>
    <w:p w14:paraId="6BA4B465" w14:textId="77777777" w:rsidR="00E45F4B" w:rsidRPr="00E45F4B" w:rsidRDefault="00E45F4B" w:rsidP="00E45F4B">
      <w:pPr>
        <w:bidi/>
        <w:ind w:firstLine="720"/>
        <w:jc w:val="both"/>
        <w:rPr>
          <w:rFonts w:cs="David" w:hint="cs"/>
          <w:rtl/>
        </w:rPr>
      </w:pPr>
      <w:r w:rsidRPr="00E45F4B">
        <w:rPr>
          <w:rFonts w:cs="David" w:hint="cs"/>
          <w:rtl/>
        </w:rPr>
        <w:t xml:space="preserve">פטור את עצמך מהשתתפות בדיון הזה. תן למישהו אחר לנהל את הדיון. </w:t>
      </w:r>
    </w:p>
    <w:p w14:paraId="28A97E94" w14:textId="77777777" w:rsidR="00E45F4B" w:rsidRPr="00E45F4B" w:rsidRDefault="00E45F4B" w:rsidP="00E45F4B">
      <w:pPr>
        <w:bidi/>
        <w:jc w:val="both"/>
        <w:rPr>
          <w:rFonts w:cs="David" w:hint="cs"/>
          <w:rtl/>
        </w:rPr>
      </w:pPr>
    </w:p>
    <w:p w14:paraId="0969BF39" w14:textId="77777777" w:rsidR="00E45F4B" w:rsidRPr="00E45F4B" w:rsidRDefault="00E45F4B" w:rsidP="00E45F4B">
      <w:pPr>
        <w:bidi/>
        <w:jc w:val="both"/>
        <w:rPr>
          <w:rFonts w:cs="David" w:hint="cs"/>
          <w:u w:val="single"/>
          <w:rtl/>
        </w:rPr>
      </w:pPr>
      <w:r w:rsidRPr="00E45F4B">
        <w:rPr>
          <w:rFonts w:cs="David" w:hint="cs"/>
          <w:u w:val="single"/>
          <w:rtl/>
        </w:rPr>
        <w:t xml:space="preserve"> גדעון סער:</w:t>
      </w:r>
    </w:p>
    <w:p w14:paraId="38D99DD0" w14:textId="77777777" w:rsidR="00E45F4B" w:rsidRPr="00E45F4B" w:rsidRDefault="00E45F4B" w:rsidP="00E45F4B">
      <w:pPr>
        <w:bidi/>
        <w:jc w:val="both"/>
        <w:rPr>
          <w:rFonts w:cs="David" w:hint="cs"/>
          <w:rtl/>
        </w:rPr>
      </w:pPr>
    </w:p>
    <w:p w14:paraId="0F87FF92" w14:textId="77777777" w:rsidR="00E45F4B" w:rsidRPr="00E45F4B" w:rsidRDefault="00E45F4B" w:rsidP="00E45F4B">
      <w:pPr>
        <w:bidi/>
        <w:ind w:firstLine="720"/>
        <w:jc w:val="both"/>
        <w:rPr>
          <w:rFonts w:cs="David" w:hint="cs"/>
          <w:rtl/>
        </w:rPr>
      </w:pPr>
      <w:r w:rsidRPr="00E45F4B">
        <w:rPr>
          <w:rFonts w:cs="David" w:hint="cs"/>
          <w:rtl/>
        </w:rPr>
        <w:t xml:space="preserve">על מנת שהדברים לא יתפרשו שלא כהלכה אני מעיר לפרוטוקול שאני נאלץ לעזוב כי אני צריך לשבת עם ראש הממשלה לקראת ישיבת הוועדה אתו. </w:t>
      </w:r>
    </w:p>
    <w:p w14:paraId="6F6430B2" w14:textId="77777777" w:rsidR="00E45F4B" w:rsidRPr="00E45F4B" w:rsidRDefault="00E45F4B" w:rsidP="00E45F4B">
      <w:pPr>
        <w:bidi/>
        <w:jc w:val="both"/>
        <w:rPr>
          <w:rFonts w:cs="David" w:hint="cs"/>
          <w:rtl/>
        </w:rPr>
      </w:pPr>
    </w:p>
    <w:p w14:paraId="71AD0064" w14:textId="77777777" w:rsidR="00E45F4B" w:rsidRPr="00E45F4B" w:rsidRDefault="00E45F4B" w:rsidP="00E45F4B">
      <w:pPr>
        <w:bidi/>
        <w:jc w:val="both"/>
        <w:rPr>
          <w:rFonts w:cs="David" w:hint="cs"/>
          <w:u w:val="single"/>
          <w:rtl/>
        </w:rPr>
      </w:pPr>
      <w:r w:rsidRPr="00E45F4B">
        <w:rPr>
          <w:rFonts w:cs="David" w:hint="cs"/>
          <w:u w:val="single"/>
          <w:rtl/>
        </w:rPr>
        <w:t>היו"ר רוחמה אברהם:</w:t>
      </w:r>
    </w:p>
    <w:p w14:paraId="14F4F38B" w14:textId="77777777" w:rsidR="00E45F4B" w:rsidRPr="00E45F4B" w:rsidRDefault="00E45F4B" w:rsidP="00E45F4B">
      <w:pPr>
        <w:bidi/>
        <w:jc w:val="both"/>
        <w:rPr>
          <w:rFonts w:cs="David" w:hint="cs"/>
          <w:rtl/>
        </w:rPr>
      </w:pPr>
    </w:p>
    <w:p w14:paraId="142FCEAD" w14:textId="77777777" w:rsidR="00E45F4B" w:rsidRPr="00E45F4B" w:rsidRDefault="00E45F4B" w:rsidP="00E45F4B">
      <w:pPr>
        <w:bidi/>
        <w:jc w:val="both"/>
        <w:rPr>
          <w:rFonts w:cs="David" w:hint="cs"/>
          <w:rtl/>
        </w:rPr>
      </w:pPr>
      <w:r w:rsidRPr="00E45F4B">
        <w:rPr>
          <w:rFonts w:cs="David" w:hint="cs"/>
          <w:rtl/>
        </w:rPr>
        <w:tab/>
        <w:t xml:space="preserve">חבר הכנסת בן ששון, בבקשה. </w:t>
      </w:r>
    </w:p>
    <w:p w14:paraId="091878A6" w14:textId="77777777" w:rsidR="00E45F4B" w:rsidRPr="00E45F4B" w:rsidRDefault="00E45F4B" w:rsidP="00E45F4B">
      <w:pPr>
        <w:bidi/>
        <w:jc w:val="both"/>
        <w:rPr>
          <w:rFonts w:cs="David" w:hint="cs"/>
          <w:rtl/>
        </w:rPr>
      </w:pPr>
    </w:p>
    <w:p w14:paraId="0AD93BD2" w14:textId="77777777" w:rsidR="00E45F4B" w:rsidRPr="00E45F4B" w:rsidRDefault="00E45F4B" w:rsidP="00E45F4B">
      <w:pPr>
        <w:bidi/>
        <w:jc w:val="both"/>
        <w:rPr>
          <w:rFonts w:cs="David" w:hint="cs"/>
          <w:rtl/>
        </w:rPr>
      </w:pPr>
      <w:r w:rsidRPr="00E45F4B">
        <w:rPr>
          <w:rFonts w:cs="David" w:hint="cs"/>
          <w:u w:val="single"/>
          <w:rtl/>
        </w:rPr>
        <w:t>יורם מרציאנו:</w:t>
      </w:r>
    </w:p>
    <w:p w14:paraId="4AD88DA7" w14:textId="77777777" w:rsidR="00E45F4B" w:rsidRPr="00E45F4B" w:rsidRDefault="00E45F4B" w:rsidP="00E45F4B">
      <w:pPr>
        <w:bidi/>
        <w:jc w:val="both"/>
        <w:rPr>
          <w:rFonts w:cs="David" w:hint="cs"/>
          <w:rtl/>
        </w:rPr>
      </w:pPr>
    </w:p>
    <w:p w14:paraId="70BF1981" w14:textId="77777777" w:rsidR="00E45F4B" w:rsidRPr="00E45F4B" w:rsidRDefault="00E45F4B" w:rsidP="00E45F4B">
      <w:pPr>
        <w:bidi/>
        <w:jc w:val="both"/>
        <w:rPr>
          <w:rFonts w:cs="David" w:hint="cs"/>
          <w:rtl/>
        </w:rPr>
      </w:pPr>
      <w:r w:rsidRPr="00E45F4B">
        <w:rPr>
          <w:rFonts w:cs="David" w:hint="cs"/>
          <w:rtl/>
        </w:rPr>
        <w:tab/>
        <w:t xml:space="preserve">גם בן ששון לא רוצה. </w:t>
      </w:r>
    </w:p>
    <w:p w14:paraId="6E4261E5" w14:textId="77777777" w:rsidR="00E45F4B" w:rsidRPr="00E45F4B" w:rsidRDefault="00E45F4B" w:rsidP="00E45F4B">
      <w:pPr>
        <w:pStyle w:val="Heading5"/>
        <w:rPr>
          <w:rFonts w:hint="cs"/>
          <w:sz w:val="24"/>
          <w:u w:val="single"/>
          <w:rtl/>
        </w:rPr>
      </w:pPr>
    </w:p>
    <w:p w14:paraId="03B28E19"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74020AF4" w14:textId="77777777" w:rsidR="00E45F4B" w:rsidRPr="00E45F4B" w:rsidRDefault="00E45F4B" w:rsidP="00E45F4B">
      <w:pPr>
        <w:pStyle w:val="Heading5"/>
        <w:rPr>
          <w:rFonts w:hint="cs"/>
          <w:sz w:val="24"/>
          <w:rtl/>
        </w:rPr>
      </w:pPr>
    </w:p>
    <w:p w14:paraId="0D6B237C" w14:textId="77777777" w:rsidR="00E45F4B" w:rsidRPr="00E45F4B" w:rsidRDefault="00E45F4B" w:rsidP="00E45F4B">
      <w:pPr>
        <w:bidi/>
        <w:ind w:firstLine="720"/>
        <w:jc w:val="both"/>
        <w:rPr>
          <w:rFonts w:cs="David" w:hint="cs"/>
          <w:rtl/>
        </w:rPr>
      </w:pPr>
      <w:r w:rsidRPr="00E45F4B">
        <w:rPr>
          <w:rFonts w:cs="David" w:hint="cs"/>
          <w:rtl/>
        </w:rPr>
        <w:t xml:space="preserve">אני מציע שנעביר את זה להנהלת הקואליציה. </w:t>
      </w:r>
    </w:p>
    <w:p w14:paraId="623D14CD" w14:textId="77777777" w:rsidR="00E45F4B" w:rsidRPr="00E45F4B" w:rsidRDefault="00E45F4B" w:rsidP="00E45F4B">
      <w:pPr>
        <w:bidi/>
        <w:jc w:val="both"/>
        <w:rPr>
          <w:rFonts w:cs="David" w:hint="cs"/>
          <w:rtl/>
        </w:rPr>
      </w:pPr>
    </w:p>
    <w:p w14:paraId="5C53E49F" w14:textId="77777777" w:rsidR="00E45F4B" w:rsidRPr="00E45F4B" w:rsidRDefault="00E45F4B" w:rsidP="00E45F4B">
      <w:pPr>
        <w:bidi/>
        <w:jc w:val="both"/>
        <w:rPr>
          <w:rFonts w:cs="David" w:hint="cs"/>
          <w:u w:val="single"/>
          <w:rtl/>
        </w:rPr>
      </w:pPr>
      <w:r w:rsidRPr="00E45F4B">
        <w:rPr>
          <w:rFonts w:cs="David" w:hint="cs"/>
          <w:u w:val="single"/>
          <w:rtl/>
        </w:rPr>
        <w:t>היו"ר רוחמה אברהם:</w:t>
      </w:r>
    </w:p>
    <w:p w14:paraId="19769409" w14:textId="77777777" w:rsidR="00E45F4B" w:rsidRPr="00E45F4B" w:rsidRDefault="00E45F4B" w:rsidP="00E45F4B">
      <w:pPr>
        <w:bidi/>
        <w:jc w:val="both"/>
        <w:rPr>
          <w:rFonts w:cs="David" w:hint="cs"/>
          <w:rtl/>
        </w:rPr>
      </w:pPr>
    </w:p>
    <w:p w14:paraId="7519E2CD" w14:textId="77777777" w:rsidR="00E45F4B" w:rsidRPr="00E45F4B" w:rsidRDefault="00E45F4B" w:rsidP="00E45F4B">
      <w:pPr>
        <w:bidi/>
        <w:ind w:firstLine="720"/>
        <w:jc w:val="both"/>
        <w:rPr>
          <w:rFonts w:cs="David" w:hint="cs"/>
          <w:rtl/>
        </w:rPr>
      </w:pPr>
      <w:r w:rsidRPr="00E45F4B">
        <w:rPr>
          <w:rFonts w:cs="David" w:hint="cs"/>
          <w:rtl/>
        </w:rPr>
        <w:t xml:space="preserve">חבר הכנסת בן ששון, בבקשה. </w:t>
      </w:r>
    </w:p>
    <w:p w14:paraId="7D1EC1E3" w14:textId="77777777" w:rsidR="00E45F4B" w:rsidRPr="00E45F4B" w:rsidRDefault="00E45F4B" w:rsidP="00E45F4B">
      <w:pPr>
        <w:pStyle w:val="Heading5"/>
        <w:rPr>
          <w:rFonts w:hint="cs"/>
          <w:sz w:val="24"/>
          <w:u w:val="single"/>
          <w:rtl/>
        </w:rPr>
      </w:pPr>
    </w:p>
    <w:p w14:paraId="20012591" w14:textId="77777777" w:rsidR="00E45F4B" w:rsidRPr="00E45F4B" w:rsidRDefault="00E45F4B" w:rsidP="00E45F4B">
      <w:pPr>
        <w:pStyle w:val="Heading5"/>
        <w:rPr>
          <w:rFonts w:hint="cs"/>
          <w:sz w:val="24"/>
          <w:rtl/>
        </w:rPr>
      </w:pPr>
      <w:r w:rsidRPr="00E45F4B">
        <w:rPr>
          <w:rFonts w:hint="cs"/>
          <w:sz w:val="24"/>
          <w:u w:val="single"/>
          <w:rtl/>
        </w:rPr>
        <w:t>מנחם בן-ששון:</w:t>
      </w:r>
    </w:p>
    <w:p w14:paraId="670AE824" w14:textId="77777777" w:rsidR="00E45F4B" w:rsidRPr="00E45F4B" w:rsidRDefault="00E45F4B" w:rsidP="00E45F4B">
      <w:pPr>
        <w:pStyle w:val="Heading5"/>
        <w:rPr>
          <w:rFonts w:hint="cs"/>
          <w:sz w:val="24"/>
          <w:rtl/>
        </w:rPr>
      </w:pPr>
    </w:p>
    <w:p w14:paraId="28789D53" w14:textId="77777777" w:rsidR="00E45F4B" w:rsidRPr="00E45F4B" w:rsidRDefault="00E45F4B" w:rsidP="00E45F4B">
      <w:pPr>
        <w:bidi/>
        <w:ind w:firstLine="720"/>
        <w:jc w:val="both"/>
        <w:rPr>
          <w:rFonts w:cs="David" w:hint="cs"/>
          <w:rtl/>
        </w:rPr>
      </w:pPr>
      <w:r w:rsidRPr="00E45F4B">
        <w:rPr>
          <w:rFonts w:cs="David" w:hint="cs"/>
          <w:rtl/>
        </w:rPr>
        <w:t xml:space="preserve">חברי חברי הכנסת, ראשי הסיעות, בזמנו פניתי לוועדת הכנסת בבקשה לדון באורח סוחף ועקרוני בכל החוקים שנוגעים באזרחות, וגם הסברתי במכתב ארוך מדוע. אמרתי שהדברים נוגעים היום לשאלות חוקתיות. אנחנו גמרנו את פרק אופי המדינה, ובשבועות הקרובים נעבור לפרק זכויות האזרח. יש שם סעיף כבד שנקרא אזרחות וחוק השבות, ואמרתי שהדברים קשורים. אמרתם לי אז, כוועדת כנסת: מנחם, לא. אמרתם שיש סדר במדינה, וועדת הפנים תעסוק בענייני אזרחות. ודאי שלנגד עיני היה החוק של איחוד משפחות, שהוא בוודאי לב לבו של פולמוס חוקתי, גם בשאלת סמכות בית המשפט לעומת הכנסת. אני אומר את זה במלוא התוקף: אני לא מוכן לקבל פרגמנטים </w:t>
      </w:r>
      <w:r w:rsidRPr="00E45F4B">
        <w:rPr>
          <w:rFonts w:cs="David"/>
          <w:rtl/>
        </w:rPr>
        <w:t>–</w:t>
      </w:r>
      <w:r w:rsidRPr="00E45F4B">
        <w:rPr>
          <w:rFonts w:cs="David" w:hint="cs"/>
          <w:rtl/>
        </w:rPr>
        <w:t xml:space="preserve"> לא משום שיש לי בעיה עם חבר הכנסת הנכבד יושב-ראש הוועדה, אלא שזה לחרוג מן המנהג. </w:t>
      </w:r>
    </w:p>
    <w:p w14:paraId="36383060" w14:textId="77777777" w:rsidR="00E45F4B" w:rsidRPr="00E45F4B" w:rsidRDefault="00E45F4B" w:rsidP="00E45F4B">
      <w:pPr>
        <w:bidi/>
        <w:ind w:firstLine="720"/>
        <w:jc w:val="both"/>
        <w:rPr>
          <w:rFonts w:cs="David" w:hint="cs"/>
          <w:rtl/>
        </w:rPr>
      </w:pPr>
    </w:p>
    <w:p w14:paraId="24A4A7B2" w14:textId="77777777" w:rsidR="00E45F4B" w:rsidRPr="00E45F4B" w:rsidRDefault="00E45F4B" w:rsidP="00E45F4B">
      <w:pPr>
        <w:bidi/>
        <w:ind w:firstLine="720"/>
        <w:jc w:val="both"/>
        <w:rPr>
          <w:rFonts w:cs="David" w:hint="cs"/>
          <w:rtl/>
        </w:rPr>
      </w:pPr>
      <w:r w:rsidRPr="00E45F4B">
        <w:rPr>
          <w:rFonts w:cs="David" w:hint="cs"/>
          <w:rtl/>
        </w:rPr>
        <w:t>בעיקרון, אני מבקש שוועדת החוקה תעסוק בכל חוקי האזרחות. אני חושב שאסור לנו לקבל פרגמנט אחד שלו. בעיקרון, אני לא רוצה.</w:t>
      </w:r>
    </w:p>
    <w:p w14:paraId="5BC222D1" w14:textId="77777777" w:rsidR="00E45F4B" w:rsidRPr="00E45F4B" w:rsidRDefault="00E45F4B" w:rsidP="00E45F4B">
      <w:pPr>
        <w:bidi/>
        <w:jc w:val="both"/>
        <w:rPr>
          <w:rFonts w:cs="David" w:hint="cs"/>
          <w:rtl/>
        </w:rPr>
      </w:pPr>
      <w:r w:rsidRPr="00E45F4B">
        <w:rPr>
          <w:rFonts w:cs="David"/>
          <w:rtl/>
        </w:rPr>
        <w:br w:type="page"/>
      </w:r>
    </w:p>
    <w:p w14:paraId="41BE8CE2" w14:textId="77777777" w:rsidR="00E45F4B" w:rsidRPr="00E45F4B" w:rsidRDefault="00E45F4B" w:rsidP="00E45F4B">
      <w:pPr>
        <w:bidi/>
        <w:jc w:val="both"/>
        <w:rPr>
          <w:rFonts w:cs="David" w:hint="cs"/>
          <w:rtl/>
        </w:rPr>
      </w:pPr>
      <w:r w:rsidRPr="00E45F4B">
        <w:rPr>
          <w:rFonts w:cs="David" w:hint="cs"/>
          <w:u w:val="single"/>
          <w:rtl/>
        </w:rPr>
        <w:t>גאלב מג'אדלה:</w:t>
      </w:r>
    </w:p>
    <w:p w14:paraId="462F9597" w14:textId="77777777" w:rsidR="00E45F4B" w:rsidRPr="00E45F4B" w:rsidRDefault="00E45F4B" w:rsidP="00E45F4B">
      <w:pPr>
        <w:bidi/>
        <w:jc w:val="both"/>
        <w:rPr>
          <w:rFonts w:cs="David" w:hint="cs"/>
          <w:rtl/>
        </w:rPr>
      </w:pPr>
    </w:p>
    <w:p w14:paraId="2A8A9361" w14:textId="77777777" w:rsidR="00E45F4B" w:rsidRPr="00E45F4B" w:rsidRDefault="00E45F4B" w:rsidP="00E45F4B">
      <w:pPr>
        <w:bidi/>
        <w:jc w:val="both"/>
        <w:rPr>
          <w:rFonts w:cs="David" w:hint="cs"/>
          <w:rtl/>
        </w:rPr>
      </w:pPr>
      <w:r w:rsidRPr="00E45F4B">
        <w:rPr>
          <w:rFonts w:cs="David" w:hint="cs"/>
          <w:rtl/>
        </w:rPr>
        <w:tab/>
        <w:t xml:space="preserve">אני מושך את הצעתי, נדון בזה בוועדת הפנים. תודה. </w:t>
      </w:r>
    </w:p>
    <w:p w14:paraId="2144BBB1" w14:textId="77777777" w:rsidR="00E45F4B" w:rsidRPr="00E45F4B" w:rsidRDefault="00E45F4B" w:rsidP="00E45F4B">
      <w:pPr>
        <w:bidi/>
        <w:jc w:val="both"/>
        <w:rPr>
          <w:rFonts w:cs="David" w:hint="cs"/>
          <w:rtl/>
        </w:rPr>
      </w:pPr>
    </w:p>
    <w:p w14:paraId="64E14BC4"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32248F92" w14:textId="77777777" w:rsidR="00E45F4B" w:rsidRPr="00E45F4B" w:rsidRDefault="00E45F4B" w:rsidP="00E45F4B">
      <w:pPr>
        <w:pStyle w:val="Heading5"/>
        <w:rPr>
          <w:rFonts w:hint="cs"/>
          <w:sz w:val="24"/>
          <w:rtl/>
        </w:rPr>
      </w:pPr>
    </w:p>
    <w:p w14:paraId="3FA4A70F" w14:textId="77777777" w:rsidR="00E45F4B" w:rsidRPr="00E45F4B" w:rsidRDefault="00E45F4B" w:rsidP="00E45F4B">
      <w:pPr>
        <w:bidi/>
        <w:jc w:val="both"/>
        <w:rPr>
          <w:rFonts w:cs="David" w:hint="cs"/>
          <w:rtl/>
        </w:rPr>
      </w:pPr>
      <w:r w:rsidRPr="00E45F4B">
        <w:rPr>
          <w:rFonts w:cs="David" w:hint="cs"/>
          <w:rtl/>
        </w:rPr>
        <w:tab/>
        <w:t>רגע, זו לא החלטה שלך בכל הכבוד. שב, למה אתה קם?</w:t>
      </w:r>
    </w:p>
    <w:p w14:paraId="2AA9CE2E" w14:textId="77777777" w:rsidR="00E45F4B" w:rsidRPr="00E45F4B" w:rsidRDefault="00E45F4B" w:rsidP="00E45F4B">
      <w:pPr>
        <w:bidi/>
        <w:jc w:val="both"/>
        <w:rPr>
          <w:rFonts w:cs="David" w:hint="cs"/>
          <w:rtl/>
        </w:rPr>
      </w:pPr>
    </w:p>
    <w:p w14:paraId="4F578B7C" w14:textId="77777777" w:rsidR="00E45F4B" w:rsidRPr="00E45F4B" w:rsidRDefault="00E45F4B" w:rsidP="00E45F4B">
      <w:pPr>
        <w:bidi/>
        <w:jc w:val="both"/>
        <w:rPr>
          <w:rFonts w:cs="David" w:hint="cs"/>
          <w:rtl/>
        </w:rPr>
      </w:pPr>
      <w:r w:rsidRPr="00E45F4B">
        <w:rPr>
          <w:rFonts w:cs="David" w:hint="cs"/>
          <w:u w:val="single"/>
          <w:rtl/>
        </w:rPr>
        <w:t>גאלב מג'אדלה:</w:t>
      </w:r>
    </w:p>
    <w:p w14:paraId="6C8EE68A" w14:textId="77777777" w:rsidR="00E45F4B" w:rsidRPr="00E45F4B" w:rsidRDefault="00E45F4B" w:rsidP="00E45F4B">
      <w:pPr>
        <w:bidi/>
        <w:jc w:val="both"/>
        <w:rPr>
          <w:rFonts w:cs="David" w:hint="cs"/>
          <w:rtl/>
        </w:rPr>
      </w:pPr>
    </w:p>
    <w:p w14:paraId="412F3BD0" w14:textId="77777777" w:rsidR="00E45F4B" w:rsidRPr="00E45F4B" w:rsidRDefault="00E45F4B" w:rsidP="00E45F4B">
      <w:pPr>
        <w:bidi/>
        <w:jc w:val="both"/>
        <w:rPr>
          <w:rFonts w:cs="David" w:hint="cs"/>
          <w:rtl/>
        </w:rPr>
      </w:pPr>
      <w:r w:rsidRPr="00E45F4B">
        <w:rPr>
          <w:rFonts w:cs="David" w:hint="cs"/>
          <w:rtl/>
        </w:rPr>
        <w:tab/>
        <w:t>לא אמרתי שזו החלטה שלי, אני מוכן לקבל כל החלטה.</w:t>
      </w:r>
    </w:p>
    <w:p w14:paraId="4C1661D2" w14:textId="77777777" w:rsidR="00E45F4B" w:rsidRPr="00E45F4B" w:rsidRDefault="00E45F4B" w:rsidP="00E45F4B">
      <w:pPr>
        <w:bidi/>
        <w:jc w:val="both"/>
        <w:rPr>
          <w:rFonts w:cs="David" w:hint="cs"/>
          <w:rtl/>
        </w:rPr>
      </w:pPr>
    </w:p>
    <w:p w14:paraId="11B3852A"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2F0867DD" w14:textId="77777777" w:rsidR="00E45F4B" w:rsidRPr="00E45F4B" w:rsidRDefault="00E45F4B" w:rsidP="00E45F4B">
      <w:pPr>
        <w:bidi/>
        <w:jc w:val="both"/>
        <w:rPr>
          <w:rFonts w:cs="David" w:hint="cs"/>
          <w:rtl/>
        </w:rPr>
      </w:pPr>
    </w:p>
    <w:p w14:paraId="70854753" w14:textId="77777777" w:rsidR="00E45F4B" w:rsidRPr="00E45F4B" w:rsidRDefault="00E45F4B" w:rsidP="00E45F4B">
      <w:pPr>
        <w:bidi/>
        <w:ind w:firstLine="720"/>
        <w:jc w:val="both"/>
        <w:rPr>
          <w:rFonts w:cs="David" w:hint="cs"/>
          <w:rtl/>
        </w:rPr>
      </w:pPr>
      <w:r w:rsidRPr="00E45F4B">
        <w:rPr>
          <w:rFonts w:cs="David" w:hint="cs"/>
          <w:rtl/>
        </w:rPr>
        <w:t>משכת את הצעתך.</w:t>
      </w:r>
    </w:p>
    <w:p w14:paraId="440E2447" w14:textId="77777777" w:rsidR="00E45F4B" w:rsidRPr="00E45F4B" w:rsidRDefault="00E45F4B" w:rsidP="00E45F4B">
      <w:pPr>
        <w:bidi/>
        <w:jc w:val="both"/>
        <w:rPr>
          <w:rFonts w:cs="David" w:hint="cs"/>
          <w:rtl/>
        </w:rPr>
      </w:pPr>
    </w:p>
    <w:p w14:paraId="6D928BA3" w14:textId="77777777" w:rsidR="00E45F4B" w:rsidRPr="00E45F4B" w:rsidRDefault="00E45F4B" w:rsidP="00E45F4B">
      <w:pPr>
        <w:bidi/>
        <w:jc w:val="both"/>
        <w:rPr>
          <w:rFonts w:cs="David" w:hint="cs"/>
          <w:rtl/>
        </w:rPr>
      </w:pPr>
      <w:r w:rsidRPr="00E45F4B">
        <w:rPr>
          <w:rFonts w:cs="David" w:hint="cs"/>
          <w:u w:val="single"/>
          <w:rtl/>
        </w:rPr>
        <w:t>יורם מרציאנו:</w:t>
      </w:r>
    </w:p>
    <w:p w14:paraId="2A03CFDF" w14:textId="77777777" w:rsidR="00E45F4B" w:rsidRPr="00E45F4B" w:rsidRDefault="00E45F4B" w:rsidP="00E45F4B">
      <w:pPr>
        <w:bidi/>
        <w:jc w:val="both"/>
        <w:rPr>
          <w:rFonts w:cs="David" w:hint="cs"/>
          <w:rtl/>
        </w:rPr>
      </w:pPr>
    </w:p>
    <w:p w14:paraId="6F4A67F7" w14:textId="77777777" w:rsidR="00E45F4B" w:rsidRPr="00E45F4B" w:rsidRDefault="00E45F4B" w:rsidP="00E45F4B">
      <w:pPr>
        <w:bidi/>
        <w:jc w:val="both"/>
        <w:rPr>
          <w:rFonts w:cs="David" w:hint="cs"/>
          <w:rtl/>
        </w:rPr>
      </w:pPr>
      <w:r w:rsidRPr="00E45F4B">
        <w:rPr>
          <w:rFonts w:cs="David" w:hint="cs"/>
          <w:rtl/>
        </w:rPr>
        <w:tab/>
        <w:t xml:space="preserve">אל תעזוב, תחליף את נדיה בוועדה. </w:t>
      </w:r>
    </w:p>
    <w:p w14:paraId="1483534A" w14:textId="77777777" w:rsidR="00E45F4B" w:rsidRPr="00E45F4B" w:rsidRDefault="00E45F4B" w:rsidP="00E45F4B">
      <w:pPr>
        <w:bidi/>
        <w:jc w:val="both"/>
        <w:rPr>
          <w:rFonts w:cs="David" w:hint="cs"/>
          <w:rtl/>
        </w:rPr>
      </w:pPr>
    </w:p>
    <w:p w14:paraId="0D1EE85F"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75C5379C" w14:textId="77777777" w:rsidR="00E45F4B" w:rsidRPr="00E45F4B" w:rsidRDefault="00E45F4B" w:rsidP="00E45F4B">
      <w:pPr>
        <w:pStyle w:val="Heading5"/>
        <w:rPr>
          <w:rFonts w:hint="cs"/>
          <w:sz w:val="24"/>
          <w:rtl/>
        </w:rPr>
      </w:pPr>
    </w:p>
    <w:p w14:paraId="29F3573B" w14:textId="77777777" w:rsidR="00E45F4B" w:rsidRPr="00E45F4B" w:rsidRDefault="00E45F4B" w:rsidP="00E45F4B">
      <w:pPr>
        <w:bidi/>
        <w:ind w:firstLine="720"/>
        <w:jc w:val="both"/>
        <w:rPr>
          <w:rFonts w:cs="David" w:hint="cs"/>
          <w:rtl/>
        </w:rPr>
      </w:pPr>
      <w:r w:rsidRPr="00E45F4B">
        <w:rPr>
          <w:rFonts w:cs="David" w:hint="cs"/>
          <w:rtl/>
        </w:rPr>
        <w:t xml:space="preserve">אני מבקש את תשומת הלב. הצעת חבר הכנסת איתן באה בעקבות בג"ץ, שאמר שהמחוקק צריך להביע עמדתו בשאלה של נישואים חד-מיניים, לאו דווקא בהקשר של הרישום. ההצעה של חבר הכנסת איתן בעצם מסדירה את אי-הרישום או את הרישום, לא משנה כרגע, רק לשנה הקרובה </w:t>
      </w:r>
      <w:r w:rsidRPr="00E45F4B">
        <w:rPr>
          <w:rFonts w:cs="David"/>
          <w:rtl/>
        </w:rPr>
        <w:t>–</w:t>
      </w:r>
      <w:r w:rsidRPr="00E45F4B">
        <w:rPr>
          <w:rFonts w:cs="David" w:hint="cs"/>
          <w:rtl/>
        </w:rPr>
        <w:t xml:space="preserve"> על מנת שבתקופה הזאת הכנסת תדון ותביע את דעתה, מה היא חושבת על נישואים חד-מיניים במדינת ישראל. זה לא קשור לשאלה מה כל אחד כאן חושב על זה. </w:t>
      </w:r>
    </w:p>
    <w:p w14:paraId="77663A23" w14:textId="77777777" w:rsidR="00E45F4B" w:rsidRPr="00E45F4B" w:rsidRDefault="00E45F4B" w:rsidP="00E45F4B">
      <w:pPr>
        <w:bidi/>
        <w:ind w:firstLine="720"/>
        <w:jc w:val="both"/>
        <w:rPr>
          <w:rFonts w:cs="David" w:hint="cs"/>
          <w:rtl/>
        </w:rPr>
      </w:pPr>
    </w:p>
    <w:p w14:paraId="27D14A66" w14:textId="77777777" w:rsidR="00E45F4B" w:rsidRPr="00E45F4B" w:rsidRDefault="00E45F4B" w:rsidP="00E45F4B">
      <w:pPr>
        <w:bidi/>
        <w:ind w:firstLine="720"/>
        <w:jc w:val="both"/>
        <w:rPr>
          <w:rFonts w:cs="David" w:hint="cs"/>
          <w:rtl/>
        </w:rPr>
      </w:pPr>
      <w:r w:rsidRPr="00E45F4B">
        <w:rPr>
          <w:rFonts w:cs="David" w:hint="cs"/>
          <w:rtl/>
        </w:rPr>
        <w:t xml:space="preserve">חבר הכנסת בן ששון, יושב-ראש ועדת החוקה, מאחר שאתה יושב-ראש אחת הוועדות שמסוגלות להביא הצעות לקריאה ראשונה, הצעות כאלה ואחרות, אני חושב שהדיון בהצעה של חבר הכנסת איתן, שמבקש תקופה של שנה למנוע רישום של נישואים במקומות שהדברים מותרים, היא לא הבעיה העיקרית. הבעיה העיקרית היא איך מדינת ישראל והמחוקק הישראלי מתייחסים לסוגיה הזאת. ברוחב המלא שלה הסוגיה הזאת יכולה להיות נידונה רק בוועדת החוקה ולא בשום מקום אחר. </w:t>
      </w:r>
    </w:p>
    <w:p w14:paraId="2320044C" w14:textId="77777777" w:rsidR="00E45F4B" w:rsidRPr="00E45F4B" w:rsidRDefault="00E45F4B" w:rsidP="00E45F4B">
      <w:pPr>
        <w:bidi/>
        <w:ind w:firstLine="720"/>
        <w:jc w:val="both"/>
        <w:rPr>
          <w:rFonts w:cs="David" w:hint="cs"/>
          <w:rtl/>
        </w:rPr>
      </w:pPr>
    </w:p>
    <w:p w14:paraId="1E5197E6" w14:textId="77777777" w:rsidR="00E45F4B" w:rsidRPr="00E45F4B" w:rsidRDefault="00E45F4B" w:rsidP="00E45F4B">
      <w:pPr>
        <w:bidi/>
        <w:ind w:firstLine="720"/>
        <w:jc w:val="both"/>
        <w:rPr>
          <w:rFonts w:cs="David" w:hint="cs"/>
          <w:rtl/>
        </w:rPr>
      </w:pPr>
      <w:r w:rsidRPr="00E45F4B">
        <w:rPr>
          <w:rFonts w:cs="David" w:hint="cs"/>
          <w:rtl/>
        </w:rPr>
        <w:t xml:space="preserve">אני חושב שהצעת החוק של מיקי איתן היא רק פרט מהנושא כולו. הנושא כולו צריך לעבור לשולחנה של ועדת החוקה, כדי שתדון בו בהיבט רחב, תחליט אם היא חושבת שהיא צריכה ליזום או לא ליזום חקיקה בתחום הזה לאזרחי מדינת ישראל, שכולם שווים בפני החוק. </w:t>
      </w:r>
    </w:p>
    <w:p w14:paraId="3B3D268D" w14:textId="77777777" w:rsidR="00E45F4B" w:rsidRPr="00E45F4B" w:rsidRDefault="00E45F4B" w:rsidP="00E45F4B">
      <w:pPr>
        <w:bidi/>
        <w:jc w:val="both"/>
        <w:rPr>
          <w:rFonts w:cs="David" w:hint="cs"/>
          <w:rtl/>
        </w:rPr>
      </w:pPr>
    </w:p>
    <w:p w14:paraId="33FCBA74" w14:textId="77777777" w:rsidR="00E45F4B" w:rsidRPr="00E45F4B" w:rsidRDefault="00E45F4B" w:rsidP="00E45F4B">
      <w:pPr>
        <w:bidi/>
        <w:jc w:val="both"/>
        <w:rPr>
          <w:rFonts w:cs="David" w:hint="cs"/>
          <w:rtl/>
        </w:rPr>
      </w:pPr>
      <w:r w:rsidRPr="00E45F4B">
        <w:rPr>
          <w:rFonts w:cs="David" w:hint="cs"/>
          <w:u w:val="single"/>
          <w:rtl/>
        </w:rPr>
        <w:t>גאלב מג'אדלה:</w:t>
      </w:r>
    </w:p>
    <w:p w14:paraId="0189B5B5" w14:textId="77777777" w:rsidR="00E45F4B" w:rsidRPr="00E45F4B" w:rsidRDefault="00E45F4B" w:rsidP="00E45F4B">
      <w:pPr>
        <w:bidi/>
        <w:jc w:val="both"/>
        <w:rPr>
          <w:rFonts w:cs="David" w:hint="cs"/>
          <w:rtl/>
        </w:rPr>
      </w:pPr>
    </w:p>
    <w:p w14:paraId="1B0C91C2" w14:textId="77777777" w:rsidR="00E45F4B" w:rsidRPr="00E45F4B" w:rsidRDefault="00E45F4B" w:rsidP="00E45F4B">
      <w:pPr>
        <w:bidi/>
        <w:ind w:firstLine="720"/>
        <w:jc w:val="both"/>
        <w:rPr>
          <w:rFonts w:cs="David" w:hint="cs"/>
          <w:rtl/>
        </w:rPr>
      </w:pPr>
      <w:r w:rsidRPr="00E45F4B">
        <w:rPr>
          <w:rFonts w:cs="David" w:hint="cs"/>
          <w:rtl/>
        </w:rPr>
        <w:t xml:space="preserve">ועדת הפנים יכולה לדון באופן רחב ביותר. אין צורך. </w:t>
      </w:r>
    </w:p>
    <w:p w14:paraId="4C409160" w14:textId="77777777" w:rsidR="00E45F4B" w:rsidRPr="00E45F4B" w:rsidRDefault="00E45F4B" w:rsidP="00E45F4B">
      <w:pPr>
        <w:bidi/>
        <w:jc w:val="both"/>
        <w:rPr>
          <w:rFonts w:cs="David" w:hint="cs"/>
          <w:rtl/>
        </w:rPr>
      </w:pPr>
    </w:p>
    <w:p w14:paraId="6415E34E"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36BE1E2C" w14:textId="77777777" w:rsidR="00E45F4B" w:rsidRPr="00E45F4B" w:rsidRDefault="00E45F4B" w:rsidP="00E45F4B">
      <w:pPr>
        <w:pStyle w:val="Heading5"/>
        <w:rPr>
          <w:rFonts w:hint="cs"/>
          <w:sz w:val="24"/>
          <w:rtl/>
        </w:rPr>
      </w:pPr>
    </w:p>
    <w:p w14:paraId="36985AF9" w14:textId="77777777" w:rsidR="00E45F4B" w:rsidRPr="00E45F4B" w:rsidRDefault="00E45F4B" w:rsidP="00E45F4B">
      <w:pPr>
        <w:bidi/>
        <w:jc w:val="both"/>
        <w:rPr>
          <w:rFonts w:cs="David" w:hint="cs"/>
          <w:rtl/>
        </w:rPr>
      </w:pPr>
      <w:r w:rsidRPr="00E45F4B">
        <w:rPr>
          <w:rFonts w:cs="David" w:hint="cs"/>
          <w:rtl/>
        </w:rPr>
        <w:tab/>
        <w:t xml:space="preserve">אני חושב שהחוק הזה, של איתן, הוא לא הנושא ולא המטרה. המטרה היא למצות את הדיון בנושא הזה ולהגיע למסקנה או החלטה מהי ההתייחסות של המחוקק בישראל לנושא הזה. לכן מבקש ממך שתיקח את ההצעה אל שולחנך, אף שהנושא טעון ורגיש, ותדון בה לא רק מההיבט של החוק של איתן אלא בהיבט הכולל של הנושא. </w:t>
      </w:r>
    </w:p>
    <w:p w14:paraId="0DE6C5E5" w14:textId="77777777" w:rsidR="00E45F4B" w:rsidRPr="00E45F4B" w:rsidRDefault="00E45F4B" w:rsidP="00E45F4B">
      <w:pPr>
        <w:bidi/>
        <w:jc w:val="both"/>
        <w:rPr>
          <w:rFonts w:cs="David" w:hint="cs"/>
          <w:rtl/>
        </w:rPr>
      </w:pPr>
    </w:p>
    <w:p w14:paraId="6942A7F3"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3D31F33D" w14:textId="77777777" w:rsidR="00E45F4B" w:rsidRPr="00E45F4B" w:rsidRDefault="00E45F4B" w:rsidP="00E45F4B">
      <w:pPr>
        <w:bidi/>
        <w:jc w:val="both"/>
        <w:rPr>
          <w:rFonts w:cs="David" w:hint="cs"/>
          <w:rtl/>
        </w:rPr>
      </w:pPr>
    </w:p>
    <w:p w14:paraId="404D3C75" w14:textId="77777777" w:rsidR="00E45F4B" w:rsidRPr="00E45F4B" w:rsidRDefault="00E45F4B" w:rsidP="00E45F4B">
      <w:pPr>
        <w:bidi/>
        <w:ind w:firstLine="720"/>
        <w:jc w:val="both"/>
        <w:rPr>
          <w:rFonts w:cs="David" w:hint="cs"/>
          <w:rtl/>
        </w:rPr>
      </w:pPr>
      <w:r w:rsidRPr="00E45F4B">
        <w:rPr>
          <w:rFonts w:cs="David" w:hint="cs"/>
          <w:rtl/>
        </w:rPr>
        <w:t xml:space="preserve">אני מודה לך. אני פותחת את זה לדיון קצר. חברי הכנסת גלנטי, חבר הכנסת שרוני, חברת הכנסת גלאון וחבר הכנסת מרציאנו. </w:t>
      </w:r>
    </w:p>
    <w:p w14:paraId="6E15316A" w14:textId="77777777" w:rsidR="00E45F4B" w:rsidRPr="00E45F4B" w:rsidRDefault="00E45F4B" w:rsidP="00E45F4B">
      <w:pPr>
        <w:bidi/>
        <w:jc w:val="both"/>
        <w:rPr>
          <w:rFonts w:cs="David" w:hint="cs"/>
          <w:rtl/>
        </w:rPr>
      </w:pPr>
      <w:r w:rsidRPr="00E45F4B">
        <w:rPr>
          <w:rFonts w:cs="David"/>
          <w:rtl/>
        </w:rPr>
        <w:br w:type="page"/>
      </w:r>
    </w:p>
    <w:p w14:paraId="3E159257" w14:textId="77777777" w:rsidR="00E45F4B" w:rsidRPr="00E45F4B" w:rsidRDefault="00E45F4B" w:rsidP="00E45F4B">
      <w:pPr>
        <w:bidi/>
        <w:jc w:val="both"/>
        <w:rPr>
          <w:rFonts w:cs="David" w:hint="cs"/>
          <w:u w:val="single"/>
          <w:rtl/>
        </w:rPr>
      </w:pPr>
      <w:r w:rsidRPr="00E45F4B">
        <w:rPr>
          <w:rFonts w:cs="David" w:hint="cs"/>
          <w:u w:val="single"/>
          <w:rtl/>
        </w:rPr>
        <w:t>משה שרוני:</w:t>
      </w:r>
    </w:p>
    <w:p w14:paraId="5C9BDD8F" w14:textId="77777777" w:rsidR="00E45F4B" w:rsidRPr="00E45F4B" w:rsidRDefault="00E45F4B" w:rsidP="00E45F4B">
      <w:pPr>
        <w:bidi/>
        <w:jc w:val="both"/>
        <w:rPr>
          <w:rFonts w:cs="David" w:hint="cs"/>
          <w:u w:val="single"/>
          <w:rtl/>
        </w:rPr>
      </w:pPr>
    </w:p>
    <w:p w14:paraId="628F9B80" w14:textId="77777777" w:rsidR="00E45F4B" w:rsidRPr="00E45F4B" w:rsidRDefault="00E45F4B" w:rsidP="00E45F4B">
      <w:pPr>
        <w:bidi/>
        <w:ind w:firstLine="720"/>
        <w:jc w:val="both"/>
        <w:rPr>
          <w:rFonts w:cs="David" w:hint="cs"/>
          <w:rtl/>
        </w:rPr>
      </w:pPr>
      <w:r w:rsidRPr="00E45F4B">
        <w:rPr>
          <w:rFonts w:cs="David" w:hint="cs"/>
          <w:rtl/>
        </w:rPr>
        <w:t xml:space="preserve">יש לי הצעה לסדר. קודם כול, יש לי כמה שאלות למיקי איתן. הוא איננו, ואני מבקש לדחות. </w:t>
      </w:r>
    </w:p>
    <w:p w14:paraId="3A4D7490" w14:textId="77777777" w:rsidR="00E45F4B" w:rsidRPr="00E45F4B" w:rsidRDefault="00E45F4B" w:rsidP="00E45F4B">
      <w:pPr>
        <w:bidi/>
        <w:jc w:val="both"/>
        <w:rPr>
          <w:rFonts w:cs="David" w:hint="cs"/>
          <w:rtl/>
        </w:rPr>
      </w:pPr>
    </w:p>
    <w:p w14:paraId="487D83D7"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1237AC8B" w14:textId="77777777" w:rsidR="00E45F4B" w:rsidRPr="00E45F4B" w:rsidRDefault="00E45F4B" w:rsidP="00E45F4B">
      <w:pPr>
        <w:bidi/>
        <w:jc w:val="both"/>
        <w:rPr>
          <w:rFonts w:cs="David" w:hint="cs"/>
          <w:rtl/>
        </w:rPr>
      </w:pPr>
    </w:p>
    <w:p w14:paraId="7CE31760" w14:textId="77777777" w:rsidR="00E45F4B" w:rsidRPr="00E45F4B" w:rsidRDefault="00E45F4B" w:rsidP="00E45F4B">
      <w:pPr>
        <w:bidi/>
        <w:ind w:firstLine="720"/>
        <w:jc w:val="both"/>
        <w:rPr>
          <w:rFonts w:cs="David" w:hint="cs"/>
          <w:rtl/>
        </w:rPr>
      </w:pPr>
      <w:r w:rsidRPr="00E45F4B">
        <w:rPr>
          <w:rFonts w:cs="David" w:hint="cs"/>
          <w:rtl/>
        </w:rPr>
        <w:t>הוא לא צריך להיות פה.</w:t>
      </w:r>
    </w:p>
    <w:p w14:paraId="2F04B7A3" w14:textId="77777777" w:rsidR="00E45F4B" w:rsidRPr="00E45F4B" w:rsidRDefault="00E45F4B" w:rsidP="00E45F4B">
      <w:pPr>
        <w:bidi/>
        <w:jc w:val="both"/>
        <w:rPr>
          <w:rFonts w:cs="David" w:hint="cs"/>
          <w:rtl/>
        </w:rPr>
      </w:pPr>
    </w:p>
    <w:p w14:paraId="6305A222" w14:textId="77777777" w:rsidR="00E45F4B" w:rsidRPr="00E45F4B" w:rsidRDefault="00E45F4B" w:rsidP="00E45F4B">
      <w:pPr>
        <w:bidi/>
        <w:jc w:val="both"/>
        <w:rPr>
          <w:rFonts w:cs="David" w:hint="cs"/>
          <w:u w:val="single"/>
          <w:rtl/>
        </w:rPr>
      </w:pPr>
      <w:r w:rsidRPr="00E45F4B">
        <w:rPr>
          <w:rFonts w:cs="David" w:hint="cs"/>
          <w:u w:val="single"/>
          <w:rtl/>
        </w:rPr>
        <w:t>משה שרוני:</w:t>
      </w:r>
    </w:p>
    <w:p w14:paraId="6A29DBD9" w14:textId="77777777" w:rsidR="00E45F4B" w:rsidRPr="00E45F4B" w:rsidRDefault="00E45F4B" w:rsidP="00E45F4B">
      <w:pPr>
        <w:bidi/>
        <w:jc w:val="both"/>
        <w:rPr>
          <w:rFonts w:cs="David" w:hint="cs"/>
          <w:u w:val="single"/>
          <w:rtl/>
        </w:rPr>
      </w:pPr>
    </w:p>
    <w:p w14:paraId="62E40A71" w14:textId="77777777" w:rsidR="00E45F4B" w:rsidRPr="00E45F4B" w:rsidRDefault="00E45F4B" w:rsidP="00E45F4B">
      <w:pPr>
        <w:bidi/>
        <w:ind w:firstLine="720"/>
        <w:jc w:val="both"/>
        <w:rPr>
          <w:rFonts w:cs="David" w:hint="cs"/>
          <w:rtl/>
        </w:rPr>
      </w:pPr>
      <w:r w:rsidRPr="00E45F4B">
        <w:rPr>
          <w:rFonts w:cs="David" w:hint="cs"/>
          <w:rtl/>
        </w:rPr>
        <w:t xml:space="preserve">הוא מביא את החוק, אז יש לי שאלות אליו לפני שאחליט. </w:t>
      </w:r>
    </w:p>
    <w:p w14:paraId="61717F7E" w14:textId="77777777" w:rsidR="00E45F4B" w:rsidRPr="00E45F4B" w:rsidRDefault="00E45F4B" w:rsidP="00E45F4B">
      <w:pPr>
        <w:bidi/>
        <w:jc w:val="both"/>
        <w:rPr>
          <w:rFonts w:cs="David" w:hint="cs"/>
          <w:rtl/>
        </w:rPr>
      </w:pPr>
    </w:p>
    <w:p w14:paraId="5A34FAEF"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3D8B8DD3" w14:textId="77777777" w:rsidR="00E45F4B" w:rsidRPr="00E45F4B" w:rsidRDefault="00E45F4B" w:rsidP="00E45F4B">
      <w:pPr>
        <w:bidi/>
        <w:jc w:val="both"/>
        <w:rPr>
          <w:rFonts w:cs="David" w:hint="cs"/>
          <w:rtl/>
        </w:rPr>
      </w:pPr>
    </w:p>
    <w:p w14:paraId="2DCC99D1" w14:textId="77777777" w:rsidR="00E45F4B" w:rsidRPr="00E45F4B" w:rsidRDefault="00E45F4B" w:rsidP="00E45F4B">
      <w:pPr>
        <w:bidi/>
        <w:ind w:firstLine="720"/>
        <w:jc w:val="both"/>
        <w:rPr>
          <w:rFonts w:cs="David" w:hint="cs"/>
          <w:rtl/>
        </w:rPr>
      </w:pPr>
      <w:r w:rsidRPr="00E45F4B">
        <w:rPr>
          <w:rFonts w:cs="David" w:hint="cs"/>
          <w:rtl/>
        </w:rPr>
        <w:t xml:space="preserve">חבר הכנסת יצחקי, יושב-ראש ועדת הפנים עומד בתוקף על כך שהדיון בחוק הזה יהיה במסגרת שלו. </w:t>
      </w:r>
    </w:p>
    <w:p w14:paraId="1D35A951" w14:textId="77777777" w:rsidR="00E45F4B" w:rsidRPr="00E45F4B" w:rsidRDefault="00E45F4B" w:rsidP="00E45F4B">
      <w:pPr>
        <w:bidi/>
        <w:jc w:val="both"/>
        <w:rPr>
          <w:rFonts w:cs="David" w:hint="cs"/>
          <w:rtl/>
        </w:rPr>
      </w:pPr>
    </w:p>
    <w:p w14:paraId="2EAD395B" w14:textId="77777777" w:rsidR="00E45F4B" w:rsidRPr="00E45F4B" w:rsidRDefault="00E45F4B" w:rsidP="00E45F4B">
      <w:pPr>
        <w:bidi/>
        <w:jc w:val="both"/>
        <w:rPr>
          <w:rFonts w:cs="David" w:hint="cs"/>
          <w:rtl/>
        </w:rPr>
      </w:pPr>
      <w:r w:rsidRPr="00E45F4B">
        <w:rPr>
          <w:rFonts w:cs="David" w:hint="cs"/>
          <w:u w:val="single"/>
          <w:rtl/>
        </w:rPr>
        <w:t>זהבה גלאון:</w:t>
      </w:r>
    </w:p>
    <w:p w14:paraId="467E22FD" w14:textId="77777777" w:rsidR="00E45F4B" w:rsidRPr="00E45F4B" w:rsidRDefault="00E45F4B" w:rsidP="00E45F4B">
      <w:pPr>
        <w:bidi/>
        <w:jc w:val="both"/>
        <w:rPr>
          <w:rFonts w:cs="David" w:hint="cs"/>
          <w:rtl/>
        </w:rPr>
      </w:pPr>
    </w:p>
    <w:p w14:paraId="70110FF6" w14:textId="77777777" w:rsidR="00E45F4B" w:rsidRPr="00E45F4B" w:rsidRDefault="00E45F4B" w:rsidP="00E45F4B">
      <w:pPr>
        <w:bidi/>
        <w:jc w:val="both"/>
        <w:rPr>
          <w:rFonts w:cs="David" w:hint="cs"/>
          <w:rtl/>
        </w:rPr>
      </w:pPr>
      <w:r w:rsidRPr="00E45F4B">
        <w:rPr>
          <w:rFonts w:cs="David" w:hint="cs"/>
          <w:rtl/>
        </w:rPr>
        <w:tab/>
        <w:t xml:space="preserve">ואני מסירה את ההצעה שלי מסדר היום. לפיכך, חבר הכנסת מג'אדלה צודק, זה צריך לחזור לוועדה שלו. </w:t>
      </w:r>
    </w:p>
    <w:p w14:paraId="599E3837" w14:textId="77777777" w:rsidR="00E45F4B" w:rsidRPr="00E45F4B" w:rsidRDefault="00E45F4B" w:rsidP="00E45F4B">
      <w:pPr>
        <w:bidi/>
        <w:jc w:val="both"/>
        <w:rPr>
          <w:rFonts w:cs="David" w:hint="cs"/>
          <w:rtl/>
        </w:rPr>
      </w:pPr>
    </w:p>
    <w:p w14:paraId="25DF8CE5" w14:textId="77777777" w:rsidR="00E45F4B" w:rsidRPr="00E45F4B" w:rsidRDefault="00E45F4B" w:rsidP="00E45F4B">
      <w:pPr>
        <w:bidi/>
        <w:jc w:val="both"/>
        <w:rPr>
          <w:rFonts w:cs="David" w:hint="cs"/>
          <w:rtl/>
        </w:rPr>
      </w:pPr>
      <w:r w:rsidRPr="00E45F4B">
        <w:rPr>
          <w:rFonts w:cs="David" w:hint="cs"/>
          <w:u w:val="single"/>
          <w:rtl/>
        </w:rPr>
        <w:t>נסים זאב:</w:t>
      </w:r>
    </w:p>
    <w:p w14:paraId="0C2CEAC9" w14:textId="77777777" w:rsidR="00E45F4B" w:rsidRPr="00E45F4B" w:rsidRDefault="00E45F4B" w:rsidP="00E45F4B">
      <w:pPr>
        <w:bidi/>
        <w:jc w:val="both"/>
        <w:rPr>
          <w:rFonts w:cs="David" w:hint="cs"/>
          <w:rtl/>
        </w:rPr>
      </w:pPr>
    </w:p>
    <w:p w14:paraId="3237E056" w14:textId="77777777" w:rsidR="00E45F4B" w:rsidRPr="00E45F4B" w:rsidRDefault="00E45F4B" w:rsidP="00E45F4B">
      <w:pPr>
        <w:bidi/>
        <w:ind w:firstLine="720"/>
        <w:jc w:val="both"/>
        <w:rPr>
          <w:rFonts w:cs="David" w:hint="cs"/>
          <w:rtl/>
        </w:rPr>
      </w:pPr>
      <w:r w:rsidRPr="00E45F4B">
        <w:rPr>
          <w:rFonts w:cs="David" w:hint="cs"/>
          <w:rtl/>
        </w:rPr>
        <w:t xml:space="preserve">אנחנו נגד. אני בעד שזה יידון בוועדת חוקה. </w:t>
      </w:r>
    </w:p>
    <w:p w14:paraId="24A60961" w14:textId="77777777" w:rsidR="00E45F4B" w:rsidRPr="00E45F4B" w:rsidRDefault="00E45F4B" w:rsidP="00E45F4B">
      <w:pPr>
        <w:bidi/>
        <w:jc w:val="both"/>
        <w:rPr>
          <w:rFonts w:cs="David" w:hint="cs"/>
          <w:rtl/>
        </w:rPr>
      </w:pPr>
    </w:p>
    <w:p w14:paraId="10C28251" w14:textId="77777777" w:rsidR="00E45F4B" w:rsidRPr="00E45F4B" w:rsidRDefault="00E45F4B" w:rsidP="00E45F4B">
      <w:pPr>
        <w:pStyle w:val="Heading5"/>
        <w:rPr>
          <w:rFonts w:hint="cs"/>
          <w:rtl/>
        </w:rPr>
      </w:pPr>
      <w:r w:rsidRPr="00E45F4B">
        <w:rPr>
          <w:rFonts w:hint="cs"/>
          <w:u w:val="single"/>
          <w:rtl/>
        </w:rPr>
        <w:t>אביגדור יצחקי:</w:t>
      </w:r>
    </w:p>
    <w:p w14:paraId="110E1A1F" w14:textId="77777777" w:rsidR="00E45F4B" w:rsidRPr="00E45F4B" w:rsidRDefault="00E45F4B" w:rsidP="00E45F4B">
      <w:pPr>
        <w:pStyle w:val="Heading5"/>
        <w:rPr>
          <w:rFonts w:hint="cs"/>
          <w:rtl/>
        </w:rPr>
      </w:pPr>
    </w:p>
    <w:p w14:paraId="650CCFAE" w14:textId="77777777" w:rsidR="00E45F4B" w:rsidRPr="00E45F4B" w:rsidRDefault="00E45F4B" w:rsidP="00E45F4B">
      <w:pPr>
        <w:bidi/>
        <w:jc w:val="both"/>
        <w:rPr>
          <w:rFonts w:cs="David" w:hint="cs"/>
          <w:rtl/>
        </w:rPr>
      </w:pPr>
      <w:r w:rsidRPr="00E45F4B">
        <w:rPr>
          <w:rFonts w:cs="David" w:hint="cs"/>
          <w:rtl/>
        </w:rPr>
        <w:tab/>
        <w:t xml:space="preserve"> אני אמרתי את דעתי. </w:t>
      </w:r>
    </w:p>
    <w:p w14:paraId="37883DCC" w14:textId="77777777" w:rsidR="00E45F4B" w:rsidRPr="00E45F4B" w:rsidRDefault="00E45F4B" w:rsidP="00E45F4B">
      <w:pPr>
        <w:bidi/>
        <w:jc w:val="both"/>
        <w:rPr>
          <w:rFonts w:cs="David" w:hint="cs"/>
          <w:rtl/>
        </w:rPr>
      </w:pPr>
    </w:p>
    <w:p w14:paraId="00B7910E" w14:textId="77777777" w:rsidR="00E45F4B" w:rsidRPr="00E45F4B" w:rsidRDefault="00E45F4B" w:rsidP="00E45F4B">
      <w:pPr>
        <w:bidi/>
        <w:jc w:val="both"/>
        <w:rPr>
          <w:rFonts w:cs="David" w:hint="cs"/>
          <w:rtl/>
        </w:rPr>
      </w:pPr>
      <w:r w:rsidRPr="00E45F4B">
        <w:rPr>
          <w:rFonts w:cs="David" w:hint="cs"/>
          <w:u w:val="single"/>
          <w:rtl/>
        </w:rPr>
        <w:t>זהבה גלאון:</w:t>
      </w:r>
    </w:p>
    <w:p w14:paraId="1D4486AD" w14:textId="77777777" w:rsidR="00E45F4B" w:rsidRPr="00E45F4B" w:rsidRDefault="00E45F4B" w:rsidP="00E45F4B">
      <w:pPr>
        <w:bidi/>
        <w:jc w:val="both"/>
        <w:rPr>
          <w:rFonts w:cs="David" w:hint="cs"/>
          <w:rtl/>
        </w:rPr>
      </w:pPr>
    </w:p>
    <w:p w14:paraId="68EF645A" w14:textId="77777777" w:rsidR="00E45F4B" w:rsidRPr="00E45F4B" w:rsidRDefault="00E45F4B" w:rsidP="00E45F4B">
      <w:pPr>
        <w:bidi/>
        <w:ind w:firstLine="720"/>
        <w:jc w:val="both"/>
        <w:rPr>
          <w:rFonts w:cs="David" w:hint="cs"/>
          <w:rtl/>
        </w:rPr>
      </w:pPr>
      <w:r w:rsidRPr="00E45F4B">
        <w:rPr>
          <w:rFonts w:cs="David" w:hint="cs"/>
          <w:rtl/>
        </w:rPr>
        <w:t>אני בעד לכבד את רצונם של יושבי-ראש הוועדות. אני לא מסכימה עם חבר הכנסת בן ששון. אתה לא יכול  לצאת עם כל תאוותך בידך. אני מכבדת את זה, אני לא מסכימה. הוא לא רוצה לדון בזה. גאלב היה מוכן לוותר, אבל כעת מבקש שזה יחזור אליו. לפיכך, אני מסירה את ההצעה שלי. המשמעות היא שזה חוזר לוועדת הפנים, וצריך להודות לכל חברי הוועדה. אני מושכת את ההצעה.</w:t>
      </w:r>
    </w:p>
    <w:p w14:paraId="42E9BD4E" w14:textId="77777777" w:rsidR="00E45F4B" w:rsidRPr="00E45F4B" w:rsidRDefault="00E45F4B" w:rsidP="00E45F4B">
      <w:pPr>
        <w:bidi/>
        <w:jc w:val="both"/>
        <w:rPr>
          <w:rFonts w:cs="David" w:hint="cs"/>
          <w:rtl/>
        </w:rPr>
      </w:pPr>
    </w:p>
    <w:p w14:paraId="1C102B03" w14:textId="77777777" w:rsidR="00E45F4B" w:rsidRPr="00E45F4B" w:rsidRDefault="00E45F4B" w:rsidP="00E45F4B">
      <w:pPr>
        <w:bidi/>
        <w:jc w:val="both"/>
        <w:rPr>
          <w:rFonts w:cs="David" w:hint="cs"/>
          <w:u w:val="single"/>
          <w:rtl/>
        </w:rPr>
      </w:pPr>
      <w:r w:rsidRPr="00E45F4B">
        <w:rPr>
          <w:rFonts w:cs="David" w:hint="cs"/>
          <w:u w:val="single"/>
          <w:rtl/>
        </w:rPr>
        <w:t>מנחם בן-ששון:</w:t>
      </w:r>
    </w:p>
    <w:p w14:paraId="334EC51E" w14:textId="77777777" w:rsidR="00E45F4B" w:rsidRPr="00E45F4B" w:rsidRDefault="00E45F4B" w:rsidP="00E45F4B">
      <w:pPr>
        <w:bidi/>
        <w:jc w:val="both"/>
        <w:rPr>
          <w:rFonts w:cs="David" w:hint="cs"/>
          <w:rtl/>
        </w:rPr>
      </w:pPr>
    </w:p>
    <w:p w14:paraId="6FECDE1F" w14:textId="77777777" w:rsidR="00E45F4B" w:rsidRPr="00E45F4B" w:rsidRDefault="00E45F4B" w:rsidP="00E45F4B">
      <w:pPr>
        <w:bidi/>
        <w:ind w:firstLine="720"/>
        <w:jc w:val="both"/>
        <w:rPr>
          <w:rFonts w:cs="David" w:hint="cs"/>
          <w:rtl/>
        </w:rPr>
      </w:pPr>
      <w:r w:rsidRPr="00E45F4B">
        <w:rPr>
          <w:rFonts w:cs="David" w:hint="cs"/>
          <w:rtl/>
        </w:rPr>
        <w:t xml:space="preserve">אני אומר לחברי ועדת הכנסת ולחברי יושב-ראש הקואליציה. ודאי שנעסוק בשאלות העקרוניות האלה במסגרת הדיון בחוקה. הדיון בחוקה מלווה בפנייה לוועדות כדי שיחוקקו חוקים לאורך הדרך. בעוד כחודש נעסוק בחוק השבות ובחוק האזרחות, ונעסוק במכלול שנוגע לחוקי היסוד. </w:t>
      </w:r>
    </w:p>
    <w:p w14:paraId="6D123D60" w14:textId="77777777" w:rsidR="00E45F4B" w:rsidRPr="00E45F4B" w:rsidRDefault="00E45F4B" w:rsidP="00E45F4B">
      <w:pPr>
        <w:bidi/>
        <w:jc w:val="both"/>
        <w:rPr>
          <w:rFonts w:cs="David" w:hint="cs"/>
          <w:rtl/>
        </w:rPr>
      </w:pPr>
    </w:p>
    <w:p w14:paraId="6FC97E4A" w14:textId="77777777" w:rsidR="00E45F4B" w:rsidRPr="00E45F4B" w:rsidRDefault="00E45F4B" w:rsidP="00E45F4B">
      <w:pPr>
        <w:pStyle w:val="Heading5"/>
        <w:rPr>
          <w:rFonts w:hint="cs"/>
          <w:sz w:val="24"/>
          <w:rtl/>
        </w:rPr>
      </w:pPr>
      <w:r w:rsidRPr="00E45F4B">
        <w:rPr>
          <w:rFonts w:hint="cs"/>
          <w:sz w:val="24"/>
          <w:u w:val="single"/>
          <w:rtl/>
        </w:rPr>
        <w:t>אביגדור יצחקי:</w:t>
      </w:r>
    </w:p>
    <w:p w14:paraId="1FFEC4D0" w14:textId="77777777" w:rsidR="00E45F4B" w:rsidRPr="00E45F4B" w:rsidRDefault="00E45F4B" w:rsidP="00E45F4B">
      <w:pPr>
        <w:pStyle w:val="Heading5"/>
        <w:rPr>
          <w:rFonts w:hint="cs"/>
          <w:sz w:val="24"/>
          <w:rtl/>
        </w:rPr>
      </w:pPr>
    </w:p>
    <w:p w14:paraId="0BD110A5" w14:textId="77777777" w:rsidR="00E45F4B" w:rsidRPr="00E45F4B" w:rsidRDefault="00E45F4B" w:rsidP="00E45F4B">
      <w:pPr>
        <w:bidi/>
        <w:jc w:val="both"/>
        <w:rPr>
          <w:rFonts w:cs="David" w:hint="cs"/>
          <w:rtl/>
        </w:rPr>
      </w:pPr>
      <w:r w:rsidRPr="00E45F4B">
        <w:rPr>
          <w:rFonts w:cs="David" w:hint="cs"/>
          <w:rtl/>
        </w:rPr>
        <w:tab/>
        <w:t xml:space="preserve">זה נושא טרי, שצריך לדון בו היום. </w:t>
      </w:r>
    </w:p>
    <w:p w14:paraId="6E783C71" w14:textId="77777777" w:rsidR="00E45F4B" w:rsidRPr="00E45F4B" w:rsidRDefault="00E45F4B" w:rsidP="00E45F4B">
      <w:pPr>
        <w:bidi/>
        <w:jc w:val="both"/>
        <w:rPr>
          <w:rFonts w:cs="David" w:hint="cs"/>
          <w:rtl/>
        </w:rPr>
      </w:pPr>
    </w:p>
    <w:p w14:paraId="15B3A53A" w14:textId="77777777" w:rsidR="00E45F4B" w:rsidRPr="00E45F4B" w:rsidRDefault="00E45F4B" w:rsidP="00E45F4B">
      <w:pPr>
        <w:pStyle w:val="Heading5"/>
        <w:rPr>
          <w:rFonts w:hint="cs"/>
          <w:sz w:val="24"/>
          <w:rtl/>
        </w:rPr>
      </w:pPr>
      <w:r w:rsidRPr="00E45F4B">
        <w:rPr>
          <w:rFonts w:hint="cs"/>
          <w:sz w:val="24"/>
          <w:u w:val="single"/>
          <w:rtl/>
        </w:rPr>
        <w:t>מנחם בן-ששון:</w:t>
      </w:r>
    </w:p>
    <w:p w14:paraId="27D66462" w14:textId="77777777" w:rsidR="00E45F4B" w:rsidRPr="00E45F4B" w:rsidRDefault="00E45F4B" w:rsidP="00E45F4B">
      <w:pPr>
        <w:pStyle w:val="Heading5"/>
        <w:rPr>
          <w:rFonts w:hint="cs"/>
          <w:sz w:val="24"/>
          <w:rtl/>
        </w:rPr>
      </w:pPr>
    </w:p>
    <w:p w14:paraId="66D5D3EC" w14:textId="77777777" w:rsidR="00E45F4B" w:rsidRPr="00E45F4B" w:rsidRDefault="00E45F4B" w:rsidP="00E45F4B">
      <w:pPr>
        <w:bidi/>
        <w:jc w:val="both"/>
        <w:rPr>
          <w:rFonts w:cs="David" w:hint="cs"/>
          <w:rtl/>
        </w:rPr>
      </w:pPr>
      <w:r w:rsidRPr="00E45F4B">
        <w:rPr>
          <w:rFonts w:cs="David" w:hint="cs"/>
          <w:rtl/>
        </w:rPr>
        <w:tab/>
        <w:t>אז חוזרת הטענה.</w:t>
      </w:r>
    </w:p>
    <w:p w14:paraId="342FFA26" w14:textId="77777777" w:rsidR="00E45F4B" w:rsidRPr="00E45F4B" w:rsidRDefault="00E45F4B" w:rsidP="00E45F4B">
      <w:pPr>
        <w:bidi/>
        <w:jc w:val="both"/>
        <w:rPr>
          <w:rFonts w:cs="David" w:hint="cs"/>
          <w:rtl/>
        </w:rPr>
      </w:pPr>
    </w:p>
    <w:p w14:paraId="2F9C4F7C" w14:textId="77777777" w:rsidR="00E45F4B" w:rsidRPr="00E45F4B" w:rsidRDefault="00E45F4B" w:rsidP="00E45F4B">
      <w:pPr>
        <w:bidi/>
        <w:jc w:val="both"/>
        <w:rPr>
          <w:rFonts w:cs="David" w:hint="cs"/>
          <w:rtl/>
        </w:rPr>
      </w:pPr>
      <w:r w:rsidRPr="00E45F4B">
        <w:rPr>
          <w:rFonts w:cs="David"/>
          <w:u w:val="single"/>
          <w:rtl/>
        </w:rPr>
        <w:br w:type="page"/>
      </w:r>
      <w:r w:rsidRPr="00E45F4B">
        <w:rPr>
          <w:rFonts w:cs="David" w:hint="cs"/>
          <w:u w:val="single"/>
          <w:rtl/>
        </w:rPr>
        <w:t>היו"ר רוחמה אברהם:</w:t>
      </w:r>
    </w:p>
    <w:p w14:paraId="1AA20D0F" w14:textId="77777777" w:rsidR="00E45F4B" w:rsidRPr="00E45F4B" w:rsidRDefault="00E45F4B" w:rsidP="00E45F4B">
      <w:pPr>
        <w:bidi/>
        <w:jc w:val="both"/>
        <w:rPr>
          <w:rFonts w:cs="David" w:hint="cs"/>
          <w:rtl/>
        </w:rPr>
      </w:pPr>
    </w:p>
    <w:p w14:paraId="55DBB717" w14:textId="77777777" w:rsidR="00E45F4B" w:rsidRPr="00E45F4B" w:rsidRDefault="00E45F4B" w:rsidP="00E45F4B">
      <w:pPr>
        <w:bidi/>
        <w:ind w:firstLine="720"/>
        <w:jc w:val="both"/>
        <w:rPr>
          <w:rFonts w:cs="David" w:hint="cs"/>
          <w:rtl/>
        </w:rPr>
      </w:pPr>
      <w:r w:rsidRPr="00E45F4B">
        <w:rPr>
          <w:rFonts w:cs="David" w:hint="cs"/>
          <w:rtl/>
        </w:rPr>
        <w:t xml:space="preserve">תודה. ההצעה עומדת בעינה, היא תובא לדיון בפני ועדת הפנים. אני מודה לכם. </w:t>
      </w:r>
    </w:p>
    <w:p w14:paraId="690BC17F" w14:textId="77777777" w:rsidR="00E45F4B" w:rsidRPr="00E45F4B" w:rsidRDefault="00E45F4B" w:rsidP="00E45F4B">
      <w:pPr>
        <w:bidi/>
        <w:jc w:val="both"/>
        <w:rPr>
          <w:rFonts w:cs="David" w:hint="cs"/>
          <w:rtl/>
        </w:rPr>
      </w:pPr>
    </w:p>
    <w:p w14:paraId="030B24AB" w14:textId="77777777" w:rsidR="00E45F4B" w:rsidRPr="00E45F4B" w:rsidRDefault="00E45F4B" w:rsidP="00E45F4B">
      <w:pPr>
        <w:bidi/>
        <w:jc w:val="both"/>
        <w:rPr>
          <w:rFonts w:cs="David" w:hint="cs"/>
          <w:rtl/>
        </w:rPr>
      </w:pPr>
      <w:r w:rsidRPr="00E45F4B">
        <w:rPr>
          <w:rFonts w:cs="David" w:hint="cs"/>
          <w:u w:val="single"/>
          <w:rtl/>
        </w:rPr>
        <w:t>נסים זאב:</w:t>
      </w:r>
    </w:p>
    <w:p w14:paraId="5D8A6D71" w14:textId="77777777" w:rsidR="00E45F4B" w:rsidRPr="00E45F4B" w:rsidRDefault="00E45F4B" w:rsidP="00E45F4B">
      <w:pPr>
        <w:bidi/>
        <w:jc w:val="both"/>
        <w:rPr>
          <w:rFonts w:cs="David" w:hint="cs"/>
          <w:rtl/>
        </w:rPr>
      </w:pPr>
    </w:p>
    <w:p w14:paraId="2295602C" w14:textId="77777777" w:rsidR="00E45F4B" w:rsidRPr="00E45F4B" w:rsidRDefault="00E45F4B" w:rsidP="00E45F4B">
      <w:pPr>
        <w:bidi/>
        <w:jc w:val="both"/>
        <w:rPr>
          <w:rFonts w:cs="David" w:hint="cs"/>
          <w:rtl/>
        </w:rPr>
      </w:pPr>
      <w:r w:rsidRPr="00E45F4B">
        <w:rPr>
          <w:rFonts w:cs="David" w:hint="cs"/>
          <w:rtl/>
        </w:rPr>
        <w:tab/>
        <w:t xml:space="preserve">אני נגד. אני בעד ועדת החוקה. </w:t>
      </w:r>
    </w:p>
    <w:p w14:paraId="5797337A" w14:textId="77777777" w:rsidR="00E45F4B" w:rsidRPr="00E45F4B" w:rsidRDefault="00E45F4B" w:rsidP="00E45F4B">
      <w:pPr>
        <w:bidi/>
        <w:jc w:val="both"/>
        <w:rPr>
          <w:rFonts w:cs="David" w:hint="cs"/>
          <w:rtl/>
        </w:rPr>
      </w:pPr>
    </w:p>
    <w:p w14:paraId="5E9EB1B3" w14:textId="77777777" w:rsidR="00E45F4B" w:rsidRPr="00E45F4B" w:rsidRDefault="00E45F4B" w:rsidP="00E45F4B">
      <w:pPr>
        <w:bidi/>
        <w:jc w:val="both"/>
        <w:rPr>
          <w:rFonts w:cs="David" w:hint="cs"/>
          <w:rtl/>
        </w:rPr>
      </w:pPr>
      <w:r w:rsidRPr="00E45F4B">
        <w:rPr>
          <w:rFonts w:cs="David" w:hint="cs"/>
          <w:u w:val="single"/>
          <w:rtl/>
        </w:rPr>
        <w:t>היו"ר רוחמה אברהם:</w:t>
      </w:r>
    </w:p>
    <w:p w14:paraId="09140CD4" w14:textId="77777777" w:rsidR="00E45F4B" w:rsidRPr="00E45F4B" w:rsidRDefault="00E45F4B" w:rsidP="00E45F4B">
      <w:pPr>
        <w:bidi/>
        <w:jc w:val="both"/>
        <w:rPr>
          <w:rFonts w:cs="David" w:hint="cs"/>
          <w:rtl/>
        </w:rPr>
      </w:pPr>
    </w:p>
    <w:p w14:paraId="613CCA99" w14:textId="77777777" w:rsidR="00E45F4B" w:rsidRPr="00E45F4B" w:rsidRDefault="00E45F4B" w:rsidP="00E45F4B">
      <w:pPr>
        <w:bidi/>
        <w:ind w:firstLine="720"/>
        <w:jc w:val="both"/>
        <w:rPr>
          <w:rFonts w:cs="David" w:hint="cs"/>
          <w:rtl/>
        </w:rPr>
      </w:pPr>
      <w:r w:rsidRPr="00E45F4B">
        <w:rPr>
          <w:rFonts w:cs="David" w:hint="cs"/>
          <w:rtl/>
        </w:rPr>
        <w:t xml:space="preserve">לא העלינו את זה להצבעה. </w:t>
      </w:r>
    </w:p>
    <w:p w14:paraId="74354883" w14:textId="77777777" w:rsidR="00E45F4B" w:rsidRPr="00E45F4B" w:rsidRDefault="00E45F4B" w:rsidP="00E45F4B">
      <w:pPr>
        <w:bidi/>
        <w:jc w:val="both"/>
        <w:rPr>
          <w:rFonts w:cs="David" w:hint="cs"/>
          <w:rtl/>
        </w:rPr>
      </w:pPr>
    </w:p>
    <w:p w14:paraId="3B2BD03D" w14:textId="77777777" w:rsidR="00E45F4B" w:rsidRPr="00E45F4B" w:rsidRDefault="00E45F4B" w:rsidP="00E45F4B">
      <w:pPr>
        <w:bidi/>
        <w:ind w:firstLine="720"/>
        <w:jc w:val="both"/>
        <w:rPr>
          <w:rFonts w:cs="David" w:hint="cs"/>
          <w:u w:val="single"/>
          <w:rtl/>
        </w:rPr>
      </w:pPr>
    </w:p>
    <w:p w14:paraId="1AE07760" w14:textId="77777777" w:rsidR="00E45F4B" w:rsidRPr="00E45F4B" w:rsidRDefault="00E45F4B" w:rsidP="00E45F4B">
      <w:pPr>
        <w:bidi/>
        <w:ind w:firstLine="720"/>
        <w:jc w:val="both"/>
        <w:rPr>
          <w:rFonts w:cs="David" w:hint="cs"/>
          <w:u w:val="single"/>
          <w:rtl/>
        </w:rPr>
      </w:pPr>
    </w:p>
    <w:p w14:paraId="30504EBB" w14:textId="77777777" w:rsidR="00E45F4B" w:rsidRPr="00E45F4B" w:rsidRDefault="00E45F4B" w:rsidP="00E45F4B">
      <w:pPr>
        <w:bidi/>
        <w:ind w:firstLine="720"/>
        <w:jc w:val="both"/>
        <w:rPr>
          <w:rFonts w:cs="David" w:hint="cs"/>
          <w:u w:val="single"/>
          <w:rtl/>
        </w:rPr>
      </w:pPr>
      <w:r w:rsidRPr="00E45F4B">
        <w:rPr>
          <w:rFonts w:cs="David" w:hint="cs"/>
          <w:u w:val="single"/>
          <w:rtl/>
        </w:rPr>
        <w:t xml:space="preserve">הישיבה ננעלה בשעה 10:55. </w:t>
      </w:r>
    </w:p>
    <w:p w14:paraId="13E91FE6" w14:textId="77777777" w:rsidR="00E45F4B" w:rsidRPr="00E45F4B" w:rsidRDefault="00E45F4B" w:rsidP="00E45F4B">
      <w:pPr>
        <w:bidi/>
        <w:jc w:val="both"/>
        <w:rPr>
          <w:rFonts w:cs="David" w:hint="cs"/>
          <w:rtl/>
        </w:rPr>
      </w:pPr>
    </w:p>
    <w:p w14:paraId="7179645D" w14:textId="77777777" w:rsidR="00E45F4B" w:rsidRPr="00E45F4B" w:rsidRDefault="00E45F4B" w:rsidP="00E45F4B">
      <w:pPr>
        <w:bidi/>
        <w:jc w:val="both"/>
        <w:rPr>
          <w:rFonts w:cs="David" w:hint="cs"/>
          <w:u w:val="single"/>
        </w:rPr>
      </w:pPr>
    </w:p>
    <w:p w14:paraId="590C2B43" w14:textId="77777777" w:rsidR="00552A80" w:rsidRPr="00E45F4B" w:rsidRDefault="00552A80" w:rsidP="00E45F4B">
      <w:pPr>
        <w:bidi/>
        <w:rPr>
          <w:rFonts w:cs="David" w:hint="cs"/>
          <w:rtl/>
        </w:rPr>
      </w:pPr>
    </w:p>
    <w:sectPr w:rsidR="00552A80" w:rsidRPr="00E45F4B" w:rsidSect="00E45F4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D31B8"/>
    <w:multiLevelType w:val="hybridMultilevel"/>
    <w:tmpl w:val="092637CC"/>
    <w:lvl w:ilvl="0" w:tplc="6F30DF38">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C4A6D1F"/>
    <w:multiLevelType w:val="hybridMultilevel"/>
    <w:tmpl w:val="7B803E54"/>
    <w:lvl w:ilvl="0" w:tplc="4850A06A">
      <w:start w:val="1"/>
      <w:numFmt w:val="hebrew1"/>
      <w:lvlText w:val="%1."/>
      <w:lvlJc w:val="left"/>
      <w:pPr>
        <w:tabs>
          <w:tab w:val="num" w:pos="720"/>
        </w:tabs>
        <w:ind w:left="720" w:hanging="360"/>
      </w:pPr>
      <w:rPr>
        <w:rFonts w:hint="default"/>
        <w:b w:val="0"/>
      </w:rPr>
    </w:lvl>
    <w:lvl w:ilvl="1" w:tplc="7E7A8A10">
      <w:start w:val="1"/>
      <w:numFmt w:val="decimal"/>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69004702">
    <w:abstractNumId w:val="0"/>
  </w:num>
  <w:num w:numId="2" w16cid:durableId="2112970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4723פרוטוקול_ישיבת_ועדה.doc"/>
    <w:docVar w:name="StartMode" w:val="3"/>
  </w:docVars>
  <w:rsids>
    <w:rsidRoot w:val="00694CAD"/>
    <w:rsid w:val="0030307F"/>
    <w:rsid w:val="00552A80"/>
    <w:rsid w:val="00694CAD"/>
    <w:rsid w:val="00965806"/>
    <w:rsid w:val="00B1011E"/>
    <w:rsid w:val="00E45F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2A91778"/>
  <w15:chartTrackingRefBased/>
  <w15:docId w15:val="{FB2932A8-DAD6-4EA3-94A1-C7F56868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E45F4B"/>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4838</Words>
  <Characters>27583</Characters>
  <Application>Microsoft Office Word</Application>
  <DocSecurity>0</DocSecurity>
  <Lines>229</Lines>
  <Paragraphs>64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2022-07-09T13:24:00Z</dcterms:created>
  <dcterms:modified xsi:type="dcterms:W3CDTF">2022-07-09T13:24:00Z</dcterms:modified>
</cp:coreProperties>
</file>