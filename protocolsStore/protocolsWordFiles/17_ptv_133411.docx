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AA68D" w14:textId="77777777" w:rsidR="00C82EFE" w:rsidRPr="00C82EFE" w:rsidRDefault="00C82EFE" w:rsidP="00C82EFE">
      <w:pPr>
        <w:pStyle w:val="Heading5"/>
        <w:jc w:val="left"/>
        <w:rPr>
          <w:b/>
          <w:bCs/>
          <w:rtl/>
        </w:rPr>
      </w:pPr>
      <w:r w:rsidRPr="00C82EFE">
        <w:rPr>
          <w:b/>
          <w:bCs/>
          <w:rtl/>
        </w:rPr>
        <w:t xml:space="preserve">הכנסת </w:t>
      </w:r>
      <w:r w:rsidRPr="00C82EFE">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C82EFE">
        <w:rPr>
          <w:b/>
          <w:bCs/>
          <w:rtl/>
        </w:rPr>
        <w:tab/>
        <w:t>נוסח לא מתוקן</w:t>
      </w:r>
    </w:p>
    <w:p w14:paraId="44343CC6" w14:textId="77777777" w:rsidR="00C82EFE" w:rsidRPr="00C82EFE" w:rsidRDefault="00C82EFE" w:rsidP="00C82EFE">
      <w:pPr>
        <w:bidi/>
        <w:jc w:val="both"/>
        <w:rPr>
          <w:rFonts w:cs="David"/>
          <w:b/>
          <w:bCs/>
          <w:rtl/>
        </w:rPr>
      </w:pPr>
      <w:r w:rsidRPr="00C82EFE">
        <w:rPr>
          <w:rFonts w:cs="David"/>
          <w:b/>
          <w:bCs/>
          <w:rtl/>
        </w:rPr>
        <w:t xml:space="preserve">מושב </w:t>
      </w:r>
      <w:r w:rsidRPr="00C82EFE">
        <w:rPr>
          <w:rFonts w:cs="David" w:hint="cs"/>
          <w:b/>
          <w:bCs/>
          <w:rtl/>
        </w:rPr>
        <w:t>שני</w:t>
      </w:r>
    </w:p>
    <w:p w14:paraId="230C51B2" w14:textId="77777777" w:rsidR="00C82EFE" w:rsidRPr="00C82EFE" w:rsidRDefault="00C82EFE" w:rsidP="00C82EFE">
      <w:pPr>
        <w:bidi/>
        <w:jc w:val="both"/>
        <w:rPr>
          <w:rFonts w:cs="David"/>
          <w:b/>
          <w:bCs/>
          <w:rtl/>
        </w:rPr>
      </w:pPr>
    </w:p>
    <w:p w14:paraId="2AA6E45F" w14:textId="77777777" w:rsidR="00C82EFE" w:rsidRPr="00C82EFE" w:rsidRDefault="00C82EFE" w:rsidP="00C82EFE">
      <w:pPr>
        <w:bidi/>
        <w:jc w:val="both"/>
        <w:rPr>
          <w:rFonts w:cs="David"/>
          <w:b/>
          <w:bCs/>
          <w:rtl/>
        </w:rPr>
      </w:pPr>
    </w:p>
    <w:p w14:paraId="5F93C7A8" w14:textId="77777777" w:rsidR="00C82EFE" w:rsidRPr="00C82EFE" w:rsidRDefault="00C82EFE" w:rsidP="00C82EFE">
      <w:pPr>
        <w:bidi/>
        <w:jc w:val="both"/>
        <w:rPr>
          <w:rFonts w:cs="David"/>
          <w:b/>
          <w:bCs/>
          <w:rtl/>
        </w:rPr>
      </w:pPr>
    </w:p>
    <w:p w14:paraId="435F6C3F" w14:textId="77777777" w:rsidR="00C82EFE" w:rsidRPr="00C82EFE" w:rsidRDefault="00C82EFE" w:rsidP="00C82EFE">
      <w:pPr>
        <w:bidi/>
        <w:jc w:val="both"/>
        <w:rPr>
          <w:rFonts w:cs="David"/>
          <w:b/>
          <w:bCs/>
          <w:rtl/>
        </w:rPr>
      </w:pPr>
    </w:p>
    <w:p w14:paraId="3EC87C29" w14:textId="77777777" w:rsidR="00C82EFE" w:rsidRPr="00C82EFE" w:rsidRDefault="00C82EFE" w:rsidP="00C82EFE">
      <w:pPr>
        <w:bidi/>
        <w:jc w:val="center"/>
        <w:rPr>
          <w:rFonts w:cs="David" w:hint="cs"/>
          <w:b/>
          <w:bCs/>
          <w:rtl/>
        </w:rPr>
      </w:pPr>
      <w:r w:rsidRPr="00C82EFE">
        <w:rPr>
          <w:rFonts w:cs="David"/>
          <w:b/>
          <w:bCs/>
          <w:rtl/>
        </w:rPr>
        <w:t>פרוטוקול מס'</w:t>
      </w:r>
      <w:r w:rsidRPr="00C82EFE">
        <w:rPr>
          <w:rFonts w:cs="David" w:hint="cs"/>
          <w:b/>
          <w:bCs/>
          <w:rtl/>
        </w:rPr>
        <w:t xml:space="preserve"> 97</w:t>
      </w:r>
    </w:p>
    <w:p w14:paraId="2C50117B" w14:textId="77777777" w:rsidR="00C82EFE" w:rsidRPr="00C82EFE" w:rsidRDefault="00C82EFE" w:rsidP="00C82EFE">
      <w:pPr>
        <w:bidi/>
        <w:jc w:val="center"/>
        <w:rPr>
          <w:rFonts w:cs="David" w:hint="cs"/>
          <w:b/>
          <w:bCs/>
          <w:rtl/>
        </w:rPr>
      </w:pPr>
      <w:r w:rsidRPr="00C82EFE">
        <w:rPr>
          <w:rFonts w:cs="David" w:hint="cs"/>
          <w:b/>
          <w:bCs/>
          <w:rtl/>
        </w:rPr>
        <w:t>מישיבת ועדת הכנסת</w:t>
      </w:r>
    </w:p>
    <w:p w14:paraId="16BB5455" w14:textId="77777777" w:rsidR="00C82EFE" w:rsidRPr="00C82EFE" w:rsidRDefault="00C82EFE" w:rsidP="00C82EFE">
      <w:pPr>
        <w:bidi/>
        <w:jc w:val="center"/>
        <w:rPr>
          <w:rFonts w:cs="David" w:hint="cs"/>
          <w:b/>
          <w:bCs/>
          <w:u w:val="single"/>
          <w:rtl/>
        </w:rPr>
      </w:pPr>
      <w:r w:rsidRPr="00C82EFE">
        <w:rPr>
          <w:rFonts w:cs="David" w:hint="cs"/>
          <w:b/>
          <w:bCs/>
          <w:u w:val="single"/>
          <w:rtl/>
        </w:rPr>
        <w:t xml:space="preserve">יום רביעי, י' באדר </w:t>
      </w:r>
      <w:proofErr w:type="spellStart"/>
      <w:r w:rsidRPr="00C82EFE">
        <w:rPr>
          <w:rFonts w:cs="David" w:hint="cs"/>
          <w:b/>
          <w:bCs/>
          <w:u w:val="single"/>
          <w:rtl/>
        </w:rPr>
        <w:t>התשס"ז</w:t>
      </w:r>
      <w:proofErr w:type="spellEnd"/>
      <w:r w:rsidRPr="00C82EFE">
        <w:rPr>
          <w:rFonts w:cs="David" w:hint="cs"/>
          <w:b/>
          <w:bCs/>
          <w:u w:val="single"/>
          <w:rtl/>
        </w:rPr>
        <w:t xml:space="preserve"> (28 פברואר 2007), שעה 09:30</w:t>
      </w:r>
    </w:p>
    <w:p w14:paraId="2B9F00A5" w14:textId="77777777" w:rsidR="00C82EFE" w:rsidRPr="00C82EFE" w:rsidRDefault="00C82EFE" w:rsidP="00C82EFE">
      <w:pPr>
        <w:bidi/>
        <w:jc w:val="both"/>
        <w:rPr>
          <w:rFonts w:cs="David"/>
          <w:b/>
          <w:bCs/>
          <w:rtl/>
        </w:rPr>
      </w:pPr>
    </w:p>
    <w:p w14:paraId="0DE88386" w14:textId="77777777" w:rsidR="00C82EFE" w:rsidRPr="00C82EFE" w:rsidRDefault="00C82EFE" w:rsidP="00C82EFE">
      <w:pPr>
        <w:bidi/>
        <w:jc w:val="both"/>
        <w:rPr>
          <w:rFonts w:cs="David"/>
          <w:b/>
          <w:bCs/>
          <w:rtl/>
        </w:rPr>
      </w:pPr>
    </w:p>
    <w:p w14:paraId="2C0A6D65" w14:textId="77777777" w:rsidR="00C82EFE" w:rsidRPr="00C82EFE" w:rsidRDefault="00C82EFE" w:rsidP="00C82EFE">
      <w:pPr>
        <w:tabs>
          <w:tab w:val="left" w:pos="1221"/>
        </w:tabs>
        <w:bidi/>
        <w:jc w:val="both"/>
        <w:rPr>
          <w:rFonts w:cs="David" w:hint="cs"/>
          <w:b/>
          <w:bCs/>
          <w:u w:val="single"/>
          <w:rtl/>
        </w:rPr>
      </w:pPr>
    </w:p>
    <w:p w14:paraId="27137AA2" w14:textId="77777777" w:rsidR="00C82EFE" w:rsidRPr="00C82EFE" w:rsidRDefault="00C82EFE" w:rsidP="00C82EFE">
      <w:pPr>
        <w:tabs>
          <w:tab w:val="left" w:pos="1221"/>
        </w:tabs>
        <w:bidi/>
        <w:jc w:val="both"/>
        <w:rPr>
          <w:rFonts w:cs="David" w:hint="cs"/>
          <w:rtl/>
        </w:rPr>
      </w:pPr>
      <w:r w:rsidRPr="00C82EFE">
        <w:rPr>
          <w:rFonts w:cs="David"/>
          <w:b/>
          <w:bCs/>
          <w:u w:val="single"/>
          <w:rtl/>
        </w:rPr>
        <w:t>סדר היום</w:t>
      </w:r>
      <w:r w:rsidRPr="00C82EFE">
        <w:rPr>
          <w:rFonts w:cs="David"/>
          <w:rtl/>
        </w:rPr>
        <w:t>:</w:t>
      </w:r>
    </w:p>
    <w:p w14:paraId="31546282" w14:textId="77777777" w:rsidR="00C82EFE" w:rsidRPr="00C82EFE" w:rsidRDefault="00C82EFE" w:rsidP="00C82EFE">
      <w:pPr>
        <w:tabs>
          <w:tab w:val="left" w:pos="1221"/>
        </w:tabs>
        <w:bidi/>
        <w:jc w:val="both"/>
        <w:rPr>
          <w:rFonts w:cs="David" w:hint="cs"/>
          <w:rtl/>
        </w:rPr>
      </w:pPr>
    </w:p>
    <w:p w14:paraId="0D53DDE9" w14:textId="77777777" w:rsidR="00C82EFE" w:rsidRPr="00C82EFE" w:rsidRDefault="00C82EFE" w:rsidP="00C82EFE">
      <w:pPr>
        <w:tabs>
          <w:tab w:val="left" w:pos="1221"/>
        </w:tabs>
        <w:bidi/>
        <w:jc w:val="both"/>
        <w:rPr>
          <w:rFonts w:cs="David" w:hint="cs"/>
          <w:rtl/>
        </w:rPr>
      </w:pPr>
      <w:r w:rsidRPr="00C82EFE">
        <w:rPr>
          <w:rFonts w:cs="David" w:hint="cs"/>
          <w:rtl/>
        </w:rPr>
        <w:t xml:space="preserve">1. בקשת הממשלה להקדמת הדיון בהצעת חוק אזורי עדיפות לאומית, </w:t>
      </w:r>
      <w:proofErr w:type="spellStart"/>
      <w:r w:rsidRPr="00C82EFE">
        <w:rPr>
          <w:rFonts w:cs="David" w:hint="cs"/>
          <w:rtl/>
        </w:rPr>
        <w:t>התשס"ז</w:t>
      </w:r>
      <w:proofErr w:type="spellEnd"/>
      <w:r w:rsidRPr="00C82EFE">
        <w:rPr>
          <w:rFonts w:cs="David" w:hint="cs"/>
          <w:rtl/>
        </w:rPr>
        <w:t xml:space="preserve">-2007. </w:t>
      </w:r>
    </w:p>
    <w:p w14:paraId="6574EE76" w14:textId="77777777" w:rsidR="00C82EFE" w:rsidRPr="00C82EFE" w:rsidRDefault="00C82EFE" w:rsidP="00C82EFE">
      <w:pPr>
        <w:tabs>
          <w:tab w:val="left" w:pos="1221"/>
        </w:tabs>
        <w:bidi/>
        <w:jc w:val="both"/>
        <w:rPr>
          <w:rFonts w:cs="David" w:hint="cs"/>
          <w:rtl/>
        </w:rPr>
      </w:pPr>
      <w:r w:rsidRPr="00C82EFE">
        <w:rPr>
          <w:rFonts w:cs="David" w:hint="cs"/>
          <w:rtl/>
        </w:rPr>
        <w:t>2. בקשות חברי הכנסת להקדמת הדיון בהצעות החוק הבאות, לפני הקריאה הטרומית:</w:t>
      </w:r>
    </w:p>
    <w:p w14:paraId="51ED1542" w14:textId="77777777" w:rsidR="00C82EFE" w:rsidRPr="00C82EFE" w:rsidRDefault="00C82EFE" w:rsidP="00C82EFE">
      <w:pPr>
        <w:tabs>
          <w:tab w:val="left" w:pos="1221"/>
        </w:tabs>
        <w:bidi/>
        <w:jc w:val="both"/>
        <w:rPr>
          <w:rFonts w:cs="David" w:hint="cs"/>
          <w:rtl/>
        </w:rPr>
      </w:pPr>
      <w:r w:rsidRPr="00C82EFE">
        <w:rPr>
          <w:rFonts w:cs="David" w:hint="cs"/>
          <w:rtl/>
        </w:rPr>
        <w:t xml:space="preserve">     א. הצעת חוק עבודת נשים (תיקון </w:t>
      </w:r>
      <w:r w:rsidRPr="00C82EFE">
        <w:rPr>
          <w:rFonts w:cs="David"/>
          <w:rtl/>
        </w:rPr>
        <w:t>–</w:t>
      </w:r>
      <w:r w:rsidRPr="00C82EFE">
        <w:rPr>
          <w:rFonts w:cs="David" w:hint="cs"/>
          <w:rtl/>
        </w:rPr>
        <w:t xml:space="preserve"> הארכת חופשה הלידה), </w:t>
      </w:r>
      <w:proofErr w:type="spellStart"/>
      <w:r w:rsidRPr="00C82EFE">
        <w:rPr>
          <w:rFonts w:cs="David" w:hint="cs"/>
          <w:rtl/>
        </w:rPr>
        <w:t>התשס"ז</w:t>
      </w:r>
      <w:proofErr w:type="spellEnd"/>
      <w:r w:rsidRPr="00C82EFE">
        <w:rPr>
          <w:rFonts w:cs="David" w:hint="cs"/>
          <w:rtl/>
        </w:rPr>
        <w:t xml:space="preserve">-2007 (פ/2225/17), </w:t>
      </w:r>
    </w:p>
    <w:p w14:paraId="0F557081" w14:textId="77777777" w:rsidR="00C82EFE" w:rsidRPr="00C82EFE" w:rsidRDefault="00C82EFE" w:rsidP="00C82EFE">
      <w:pPr>
        <w:tabs>
          <w:tab w:val="left" w:pos="1221"/>
        </w:tabs>
        <w:bidi/>
        <w:jc w:val="both"/>
        <w:rPr>
          <w:rFonts w:cs="David" w:hint="cs"/>
          <w:rtl/>
        </w:rPr>
      </w:pPr>
      <w:r w:rsidRPr="00C82EFE">
        <w:rPr>
          <w:rFonts w:cs="David" w:hint="cs"/>
          <w:rtl/>
        </w:rPr>
        <w:t xml:space="preserve">          הצעת חוק של חבר הכנסת גדעון סער. </w:t>
      </w:r>
    </w:p>
    <w:p w14:paraId="5BC9AB13" w14:textId="77777777" w:rsidR="00C82EFE" w:rsidRPr="00C82EFE" w:rsidRDefault="00C82EFE" w:rsidP="00C82EFE">
      <w:pPr>
        <w:tabs>
          <w:tab w:val="left" w:pos="1221"/>
        </w:tabs>
        <w:bidi/>
        <w:jc w:val="both"/>
        <w:rPr>
          <w:rFonts w:cs="David" w:hint="cs"/>
          <w:rtl/>
        </w:rPr>
      </w:pPr>
      <w:r w:rsidRPr="00C82EFE">
        <w:rPr>
          <w:rFonts w:cs="David" w:hint="cs"/>
          <w:rtl/>
        </w:rPr>
        <w:t xml:space="preserve">      ב. הצעת חוק יסוד: הממשלה (תיקון </w:t>
      </w:r>
      <w:r w:rsidRPr="00C82EFE">
        <w:rPr>
          <w:rFonts w:cs="David"/>
          <w:rtl/>
        </w:rPr>
        <w:t>–</w:t>
      </w:r>
      <w:r w:rsidRPr="00C82EFE">
        <w:rPr>
          <w:rFonts w:cs="David" w:hint="cs"/>
          <w:rtl/>
        </w:rPr>
        <w:t xml:space="preserve"> אצילת סמכויות ראש הממשלה) (פ/17/2210),</w:t>
      </w:r>
    </w:p>
    <w:p w14:paraId="62B4EA2B" w14:textId="77777777" w:rsidR="00C82EFE" w:rsidRPr="00C82EFE" w:rsidRDefault="00C82EFE" w:rsidP="00C82EFE">
      <w:pPr>
        <w:tabs>
          <w:tab w:val="left" w:pos="1221"/>
        </w:tabs>
        <w:bidi/>
        <w:jc w:val="both"/>
        <w:rPr>
          <w:rFonts w:cs="David" w:hint="cs"/>
          <w:b/>
          <w:bCs/>
          <w:rtl/>
        </w:rPr>
      </w:pPr>
      <w:r w:rsidRPr="00C82EFE">
        <w:rPr>
          <w:rFonts w:cs="David" w:hint="cs"/>
          <w:rtl/>
        </w:rPr>
        <w:t xml:space="preserve">           הצעת חוק של חבר הכנסת אמנון כהן. </w:t>
      </w:r>
    </w:p>
    <w:p w14:paraId="51884D89" w14:textId="77777777" w:rsidR="00C82EFE" w:rsidRPr="00C82EFE" w:rsidRDefault="00C82EFE" w:rsidP="00C82EFE">
      <w:pPr>
        <w:bidi/>
        <w:jc w:val="both"/>
        <w:rPr>
          <w:rFonts w:cs="David" w:hint="cs"/>
          <w:b/>
          <w:bCs/>
          <w:rtl/>
        </w:rPr>
      </w:pPr>
    </w:p>
    <w:p w14:paraId="75135968" w14:textId="77777777" w:rsidR="00C82EFE" w:rsidRPr="00C82EFE" w:rsidRDefault="00C82EFE" w:rsidP="00C82EFE">
      <w:pPr>
        <w:bidi/>
        <w:jc w:val="both"/>
        <w:rPr>
          <w:rFonts w:cs="David" w:hint="cs"/>
          <w:rtl/>
        </w:rPr>
      </w:pPr>
    </w:p>
    <w:p w14:paraId="0259E66B" w14:textId="77777777" w:rsidR="00C82EFE" w:rsidRPr="00C82EFE" w:rsidRDefault="00C82EFE" w:rsidP="00C82EFE">
      <w:pPr>
        <w:bidi/>
        <w:jc w:val="both"/>
        <w:rPr>
          <w:rFonts w:cs="David"/>
          <w:b/>
          <w:bCs/>
          <w:u w:val="single"/>
          <w:rtl/>
        </w:rPr>
      </w:pPr>
      <w:r w:rsidRPr="00C82EFE">
        <w:rPr>
          <w:rFonts w:cs="David"/>
          <w:b/>
          <w:bCs/>
          <w:u w:val="single"/>
          <w:rtl/>
        </w:rPr>
        <w:t>נכחו</w:t>
      </w:r>
      <w:r w:rsidRPr="00C82EFE">
        <w:rPr>
          <w:rFonts w:cs="David"/>
          <w:rtl/>
        </w:rPr>
        <w:t>:</w:t>
      </w:r>
    </w:p>
    <w:p w14:paraId="4DE93F42" w14:textId="77777777" w:rsidR="00C82EFE" w:rsidRPr="00C82EFE" w:rsidRDefault="00C82EFE" w:rsidP="00C82EFE">
      <w:pPr>
        <w:bidi/>
        <w:jc w:val="both"/>
        <w:rPr>
          <w:rFonts w:cs="David"/>
          <w:rtl/>
        </w:rPr>
      </w:pPr>
    </w:p>
    <w:p w14:paraId="082C9D26" w14:textId="77777777" w:rsidR="00C82EFE" w:rsidRPr="00C82EFE" w:rsidRDefault="00C82EFE" w:rsidP="00C82EFE">
      <w:pPr>
        <w:tabs>
          <w:tab w:val="left" w:pos="1788"/>
        </w:tabs>
        <w:bidi/>
        <w:jc w:val="both"/>
        <w:rPr>
          <w:rFonts w:cs="David"/>
          <w:rtl/>
        </w:rPr>
      </w:pPr>
      <w:r w:rsidRPr="00C82EFE">
        <w:rPr>
          <w:rFonts w:cs="David"/>
          <w:b/>
          <w:bCs/>
          <w:u w:val="single"/>
          <w:rtl/>
        </w:rPr>
        <w:t>חברי הוועדה</w:t>
      </w:r>
      <w:r w:rsidRPr="00C82EFE">
        <w:rPr>
          <w:rFonts w:cs="David"/>
          <w:rtl/>
        </w:rPr>
        <w:t>:</w:t>
      </w:r>
    </w:p>
    <w:p w14:paraId="329580F0" w14:textId="77777777" w:rsidR="00C82EFE" w:rsidRPr="00C82EFE" w:rsidRDefault="00C82EFE" w:rsidP="00C82EFE">
      <w:pPr>
        <w:bidi/>
        <w:jc w:val="both"/>
        <w:rPr>
          <w:rFonts w:cs="David"/>
          <w:rtl/>
        </w:rPr>
      </w:pPr>
    </w:p>
    <w:p w14:paraId="2C8051A1" w14:textId="77777777" w:rsidR="00C82EFE" w:rsidRPr="00C82EFE" w:rsidRDefault="00C82EFE" w:rsidP="00C82EFE">
      <w:pPr>
        <w:bidi/>
        <w:jc w:val="both"/>
        <w:rPr>
          <w:rFonts w:cs="David" w:hint="cs"/>
          <w:rtl/>
        </w:rPr>
      </w:pPr>
      <w:r w:rsidRPr="00C82EFE">
        <w:rPr>
          <w:rFonts w:cs="David" w:hint="cs"/>
          <w:rtl/>
        </w:rPr>
        <w:t xml:space="preserve">היו"ר יעקב </w:t>
      </w:r>
      <w:proofErr w:type="spellStart"/>
      <w:r w:rsidRPr="00C82EFE">
        <w:rPr>
          <w:rFonts w:cs="David" w:hint="cs"/>
          <w:rtl/>
        </w:rPr>
        <w:t>מרגי</w:t>
      </w:r>
      <w:proofErr w:type="spellEnd"/>
    </w:p>
    <w:p w14:paraId="51C84A2E" w14:textId="77777777" w:rsidR="00C82EFE" w:rsidRPr="00C82EFE" w:rsidRDefault="00C82EFE" w:rsidP="00C82EFE">
      <w:pPr>
        <w:bidi/>
        <w:jc w:val="both"/>
        <w:rPr>
          <w:rFonts w:cs="David" w:hint="cs"/>
          <w:rtl/>
        </w:rPr>
      </w:pPr>
      <w:r w:rsidRPr="00C82EFE">
        <w:rPr>
          <w:rFonts w:cs="David" w:hint="cs"/>
          <w:rtl/>
        </w:rPr>
        <w:t>קולט אביטל</w:t>
      </w:r>
    </w:p>
    <w:p w14:paraId="0BD2A580" w14:textId="77777777" w:rsidR="00C82EFE" w:rsidRPr="00C82EFE" w:rsidRDefault="00C82EFE" w:rsidP="00C82EFE">
      <w:pPr>
        <w:bidi/>
        <w:jc w:val="both"/>
        <w:rPr>
          <w:rFonts w:cs="David" w:hint="cs"/>
          <w:rtl/>
        </w:rPr>
      </w:pPr>
      <w:r w:rsidRPr="00C82EFE">
        <w:rPr>
          <w:rFonts w:cs="David" w:hint="cs"/>
          <w:rtl/>
        </w:rPr>
        <w:t>דוד אזולאי</w:t>
      </w:r>
    </w:p>
    <w:p w14:paraId="2B23CA5C" w14:textId="77777777" w:rsidR="00C82EFE" w:rsidRPr="00C82EFE" w:rsidRDefault="00C82EFE" w:rsidP="00C82EFE">
      <w:pPr>
        <w:bidi/>
        <w:jc w:val="both"/>
        <w:rPr>
          <w:rFonts w:cs="David" w:hint="cs"/>
          <w:rtl/>
        </w:rPr>
      </w:pPr>
      <w:r w:rsidRPr="00C82EFE">
        <w:rPr>
          <w:rFonts w:cs="David" w:hint="cs"/>
          <w:rtl/>
        </w:rPr>
        <w:t xml:space="preserve">גלעד </w:t>
      </w:r>
      <w:proofErr w:type="spellStart"/>
      <w:r w:rsidRPr="00C82EFE">
        <w:rPr>
          <w:rFonts w:cs="David" w:hint="cs"/>
          <w:rtl/>
        </w:rPr>
        <w:t>ארדן</w:t>
      </w:r>
      <w:proofErr w:type="spellEnd"/>
    </w:p>
    <w:p w14:paraId="1717015E" w14:textId="77777777" w:rsidR="00C82EFE" w:rsidRPr="00C82EFE" w:rsidRDefault="00C82EFE" w:rsidP="00C82EFE">
      <w:pPr>
        <w:bidi/>
        <w:jc w:val="both"/>
        <w:rPr>
          <w:rFonts w:cs="David" w:hint="cs"/>
          <w:rtl/>
        </w:rPr>
      </w:pPr>
      <w:r w:rsidRPr="00C82EFE">
        <w:rPr>
          <w:rFonts w:cs="David" w:hint="cs"/>
          <w:rtl/>
        </w:rPr>
        <w:t>אורי אריאל</w:t>
      </w:r>
    </w:p>
    <w:p w14:paraId="689C33BC" w14:textId="77777777" w:rsidR="00C82EFE" w:rsidRPr="00C82EFE" w:rsidRDefault="00C82EFE" w:rsidP="00C82EFE">
      <w:pPr>
        <w:bidi/>
        <w:jc w:val="both"/>
        <w:rPr>
          <w:rFonts w:cs="David" w:hint="cs"/>
          <w:rtl/>
        </w:rPr>
      </w:pPr>
      <w:r w:rsidRPr="00C82EFE">
        <w:rPr>
          <w:rFonts w:cs="David" w:hint="cs"/>
          <w:rtl/>
        </w:rPr>
        <w:t>מגלי והבה</w:t>
      </w:r>
    </w:p>
    <w:p w14:paraId="4B79A32A" w14:textId="77777777" w:rsidR="00C82EFE" w:rsidRPr="00C82EFE" w:rsidRDefault="00C82EFE" w:rsidP="00C82EFE">
      <w:pPr>
        <w:bidi/>
        <w:jc w:val="both"/>
        <w:rPr>
          <w:rFonts w:cs="David" w:hint="cs"/>
          <w:rtl/>
        </w:rPr>
      </w:pPr>
      <w:r w:rsidRPr="00C82EFE">
        <w:rPr>
          <w:rFonts w:cs="David" w:hint="cs"/>
          <w:rtl/>
        </w:rPr>
        <w:t>נסים זאב</w:t>
      </w:r>
    </w:p>
    <w:p w14:paraId="1475635E" w14:textId="77777777" w:rsidR="00C82EFE" w:rsidRPr="00C82EFE" w:rsidRDefault="00C82EFE" w:rsidP="00C82EFE">
      <w:pPr>
        <w:bidi/>
        <w:jc w:val="both"/>
        <w:rPr>
          <w:rFonts w:cs="David" w:hint="cs"/>
          <w:rtl/>
        </w:rPr>
      </w:pPr>
      <w:r w:rsidRPr="00C82EFE">
        <w:rPr>
          <w:rFonts w:cs="David" w:hint="cs"/>
          <w:rtl/>
        </w:rPr>
        <w:t>יואל חסון</w:t>
      </w:r>
    </w:p>
    <w:p w14:paraId="7671D035" w14:textId="77777777" w:rsidR="00C82EFE" w:rsidRPr="00C82EFE" w:rsidRDefault="00C82EFE" w:rsidP="00C82EFE">
      <w:pPr>
        <w:bidi/>
        <w:jc w:val="both"/>
        <w:rPr>
          <w:rFonts w:cs="David" w:hint="cs"/>
          <w:rtl/>
        </w:rPr>
      </w:pPr>
      <w:proofErr w:type="spellStart"/>
      <w:r w:rsidRPr="00C82EFE">
        <w:rPr>
          <w:rFonts w:cs="David" w:hint="cs"/>
          <w:rtl/>
        </w:rPr>
        <w:t>נדיה</w:t>
      </w:r>
      <w:proofErr w:type="spellEnd"/>
      <w:r w:rsidRPr="00C82EFE">
        <w:rPr>
          <w:rFonts w:cs="David" w:hint="cs"/>
          <w:rtl/>
        </w:rPr>
        <w:t xml:space="preserve"> חילו</w:t>
      </w:r>
    </w:p>
    <w:p w14:paraId="074D70E7" w14:textId="77777777" w:rsidR="00C82EFE" w:rsidRPr="00C82EFE" w:rsidRDefault="00C82EFE" w:rsidP="00C82EFE">
      <w:pPr>
        <w:bidi/>
        <w:jc w:val="both"/>
        <w:rPr>
          <w:rFonts w:cs="David" w:hint="cs"/>
          <w:rtl/>
        </w:rPr>
      </w:pPr>
      <w:proofErr w:type="spellStart"/>
      <w:r w:rsidRPr="00C82EFE">
        <w:rPr>
          <w:rFonts w:cs="David" w:hint="cs"/>
          <w:rtl/>
        </w:rPr>
        <w:t>אחמד</w:t>
      </w:r>
      <w:proofErr w:type="spellEnd"/>
      <w:r w:rsidRPr="00C82EFE">
        <w:rPr>
          <w:rFonts w:cs="David" w:hint="cs"/>
          <w:rtl/>
        </w:rPr>
        <w:t xml:space="preserve"> טיבי</w:t>
      </w:r>
    </w:p>
    <w:p w14:paraId="40F0F3E8" w14:textId="77777777" w:rsidR="00C82EFE" w:rsidRPr="00C82EFE" w:rsidRDefault="00C82EFE" w:rsidP="00C82EFE">
      <w:pPr>
        <w:bidi/>
        <w:jc w:val="both"/>
        <w:rPr>
          <w:rFonts w:cs="David" w:hint="cs"/>
          <w:rtl/>
        </w:rPr>
      </w:pPr>
      <w:r w:rsidRPr="00C82EFE">
        <w:rPr>
          <w:rFonts w:cs="David" w:hint="cs"/>
          <w:rtl/>
        </w:rPr>
        <w:t xml:space="preserve">אביגדור </w:t>
      </w:r>
      <w:proofErr w:type="spellStart"/>
      <w:r w:rsidRPr="00C82EFE">
        <w:rPr>
          <w:rFonts w:cs="David" w:hint="cs"/>
          <w:rtl/>
        </w:rPr>
        <w:t>יצחקי</w:t>
      </w:r>
      <w:proofErr w:type="spellEnd"/>
    </w:p>
    <w:p w14:paraId="76C9E8A4" w14:textId="77777777" w:rsidR="00C82EFE" w:rsidRPr="00C82EFE" w:rsidRDefault="00C82EFE" w:rsidP="00C82EFE">
      <w:pPr>
        <w:bidi/>
        <w:jc w:val="both"/>
        <w:rPr>
          <w:rFonts w:cs="David" w:hint="cs"/>
          <w:rtl/>
        </w:rPr>
      </w:pPr>
      <w:r w:rsidRPr="00C82EFE">
        <w:rPr>
          <w:rFonts w:cs="David" w:hint="cs"/>
          <w:rtl/>
        </w:rPr>
        <w:t>אמנון כהן</w:t>
      </w:r>
    </w:p>
    <w:p w14:paraId="3AEEC1DB" w14:textId="77777777" w:rsidR="00C82EFE" w:rsidRPr="00C82EFE" w:rsidRDefault="00C82EFE" w:rsidP="00C82EFE">
      <w:pPr>
        <w:bidi/>
        <w:jc w:val="both"/>
        <w:rPr>
          <w:rFonts w:cs="David" w:hint="cs"/>
          <w:rtl/>
        </w:rPr>
      </w:pPr>
      <w:r w:rsidRPr="00C82EFE">
        <w:rPr>
          <w:rFonts w:cs="David" w:hint="cs"/>
          <w:rtl/>
        </w:rPr>
        <w:t xml:space="preserve">מיכאל </w:t>
      </w:r>
      <w:proofErr w:type="spellStart"/>
      <w:r w:rsidRPr="00C82EFE">
        <w:rPr>
          <w:rFonts w:cs="David" w:hint="cs"/>
          <w:rtl/>
        </w:rPr>
        <w:t>נודלמן</w:t>
      </w:r>
      <w:proofErr w:type="spellEnd"/>
    </w:p>
    <w:p w14:paraId="748FC626" w14:textId="77777777" w:rsidR="00C82EFE" w:rsidRPr="00C82EFE" w:rsidRDefault="00C82EFE" w:rsidP="00C82EFE">
      <w:pPr>
        <w:bidi/>
        <w:jc w:val="both"/>
        <w:rPr>
          <w:rFonts w:cs="David" w:hint="cs"/>
          <w:rtl/>
        </w:rPr>
      </w:pPr>
      <w:r w:rsidRPr="00C82EFE">
        <w:rPr>
          <w:rFonts w:cs="David" w:hint="cs"/>
          <w:rtl/>
        </w:rPr>
        <w:t>גדעון סער</w:t>
      </w:r>
    </w:p>
    <w:p w14:paraId="4AB1869B" w14:textId="77777777" w:rsidR="00C82EFE" w:rsidRPr="00C82EFE" w:rsidRDefault="00C82EFE" w:rsidP="00C82EFE">
      <w:pPr>
        <w:bidi/>
        <w:jc w:val="both"/>
        <w:rPr>
          <w:rFonts w:cs="David" w:hint="cs"/>
          <w:rtl/>
        </w:rPr>
      </w:pPr>
      <w:r w:rsidRPr="00C82EFE">
        <w:rPr>
          <w:rFonts w:cs="David" w:hint="cs"/>
          <w:rtl/>
        </w:rPr>
        <w:t>מאיר פרוש</w:t>
      </w:r>
    </w:p>
    <w:p w14:paraId="1785CA3E" w14:textId="77777777" w:rsidR="00C82EFE" w:rsidRPr="00C82EFE" w:rsidRDefault="00C82EFE" w:rsidP="00C82EFE">
      <w:pPr>
        <w:bidi/>
        <w:jc w:val="both"/>
        <w:rPr>
          <w:rFonts w:cs="David" w:hint="cs"/>
          <w:rtl/>
        </w:rPr>
      </w:pPr>
      <w:r w:rsidRPr="00C82EFE">
        <w:rPr>
          <w:rFonts w:cs="David" w:hint="cs"/>
          <w:rtl/>
        </w:rPr>
        <w:t xml:space="preserve">משה </w:t>
      </w:r>
      <w:proofErr w:type="spellStart"/>
      <w:r w:rsidRPr="00C82EFE">
        <w:rPr>
          <w:rFonts w:cs="David" w:hint="cs"/>
          <w:rtl/>
        </w:rPr>
        <w:t>שרוני</w:t>
      </w:r>
      <w:proofErr w:type="spellEnd"/>
    </w:p>
    <w:p w14:paraId="02AC6F83" w14:textId="77777777" w:rsidR="00C82EFE" w:rsidRPr="00C82EFE" w:rsidRDefault="00C82EFE" w:rsidP="00C82EFE">
      <w:pPr>
        <w:bidi/>
        <w:jc w:val="both"/>
        <w:rPr>
          <w:rFonts w:cs="David" w:hint="cs"/>
          <w:rtl/>
        </w:rPr>
      </w:pPr>
    </w:p>
    <w:p w14:paraId="2C3EB6E7" w14:textId="77777777" w:rsidR="00C82EFE" w:rsidRPr="00C82EFE" w:rsidRDefault="00C82EFE" w:rsidP="00C82EFE">
      <w:pPr>
        <w:bidi/>
        <w:jc w:val="both"/>
        <w:rPr>
          <w:rFonts w:cs="David" w:hint="cs"/>
          <w:rtl/>
        </w:rPr>
      </w:pPr>
    </w:p>
    <w:p w14:paraId="7CFB8C3D" w14:textId="77777777" w:rsidR="00C82EFE" w:rsidRPr="00C82EFE" w:rsidRDefault="00C82EFE" w:rsidP="00C82EFE">
      <w:pPr>
        <w:tabs>
          <w:tab w:val="left" w:pos="1788"/>
          <w:tab w:val="left" w:pos="3631"/>
        </w:tabs>
        <w:bidi/>
        <w:jc w:val="both"/>
        <w:rPr>
          <w:rFonts w:cs="David" w:hint="cs"/>
          <w:rtl/>
        </w:rPr>
      </w:pPr>
      <w:r w:rsidRPr="00C82EFE">
        <w:rPr>
          <w:rFonts w:cs="David"/>
          <w:b/>
          <w:bCs/>
          <w:u w:val="single"/>
          <w:rtl/>
        </w:rPr>
        <w:t>מוזמנים</w:t>
      </w:r>
      <w:r w:rsidRPr="00C82EFE">
        <w:rPr>
          <w:rFonts w:cs="David"/>
          <w:rtl/>
        </w:rPr>
        <w:t>:</w:t>
      </w:r>
    </w:p>
    <w:p w14:paraId="59400C93" w14:textId="77777777" w:rsidR="00C82EFE" w:rsidRPr="00C82EFE" w:rsidRDefault="00C82EFE" w:rsidP="00C82EFE">
      <w:pPr>
        <w:bidi/>
        <w:jc w:val="both"/>
        <w:rPr>
          <w:rFonts w:cs="David"/>
          <w:rtl/>
        </w:rPr>
      </w:pPr>
    </w:p>
    <w:p w14:paraId="092F4C88" w14:textId="77777777" w:rsidR="00C82EFE" w:rsidRPr="00C82EFE" w:rsidRDefault="00C82EFE" w:rsidP="00C82EFE">
      <w:pPr>
        <w:bidi/>
        <w:jc w:val="both"/>
        <w:rPr>
          <w:rFonts w:cs="David" w:hint="cs"/>
          <w:rtl/>
        </w:rPr>
      </w:pPr>
      <w:r w:rsidRPr="00C82EFE">
        <w:rPr>
          <w:rFonts w:cs="David" w:hint="cs"/>
          <w:rtl/>
        </w:rPr>
        <w:t>גבי גולן</w:t>
      </w:r>
      <w:r w:rsidRPr="00C82EFE">
        <w:rPr>
          <w:rFonts w:cs="David" w:hint="cs"/>
          <w:rtl/>
        </w:rPr>
        <w:tab/>
        <w:t>- משרד ראש הממשלה</w:t>
      </w:r>
    </w:p>
    <w:p w14:paraId="7697AACF" w14:textId="77777777" w:rsidR="00C82EFE" w:rsidRPr="00C82EFE" w:rsidRDefault="00C82EFE" w:rsidP="00C82EFE">
      <w:pPr>
        <w:bidi/>
        <w:jc w:val="both"/>
        <w:rPr>
          <w:rFonts w:cs="David" w:hint="cs"/>
          <w:rtl/>
        </w:rPr>
      </w:pPr>
    </w:p>
    <w:p w14:paraId="3380CA40" w14:textId="77777777" w:rsidR="00C82EFE" w:rsidRPr="00C82EFE" w:rsidRDefault="00C82EFE" w:rsidP="00C82EFE">
      <w:pPr>
        <w:bidi/>
        <w:jc w:val="both"/>
        <w:rPr>
          <w:rFonts w:cs="David" w:hint="cs"/>
          <w:rtl/>
        </w:rPr>
      </w:pPr>
    </w:p>
    <w:p w14:paraId="6EDBC73F" w14:textId="77777777" w:rsidR="00C82EFE" w:rsidRPr="00C82EFE" w:rsidRDefault="00C82EFE" w:rsidP="00C82EFE">
      <w:pPr>
        <w:bidi/>
        <w:jc w:val="both"/>
        <w:rPr>
          <w:rFonts w:cs="David" w:hint="cs"/>
          <w:rtl/>
        </w:rPr>
      </w:pPr>
    </w:p>
    <w:p w14:paraId="0077BF77" w14:textId="77777777" w:rsidR="00C82EFE" w:rsidRPr="00C82EFE" w:rsidRDefault="00C82EFE" w:rsidP="00C82EFE">
      <w:pPr>
        <w:bidi/>
        <w:jc w:val="both"/>
        <w:rPr>
          <w:rFonts w:cs="David" w:hint="cs"/>
          <w:rtl/>
        </w:rPr>
      </w:pPr>
    </w:p>
    <w:p w14:paraId="0CF8EA36" w14:textId="77777777" w:rsidR="00C82EFE" w:rsidRPr="00C82EFE" w:rsidRDefault="00C82EFE" w:rsidP="00C82EFE">
      <w:pPr>
        <w:bidi/>
        <w:jc w:val="both"/>
        <w:rPr>
          <w:rFonts w:cs="David" w:hint="cs"/>
          <w:rtl/>
        </w:rPr>
      </w:pPr>
    </w:p>
    <w:p w14:paraId="443DD303" w14:textId="77777777" w:rsidR="00C82EFE" w:rsidRPr="00C82EFE" w:rsidRDefault="00C82EFE" w:rsidP="00C82EFE">
      <w:pPr>
        <w:tabs>
          <w:tab w:val="left" w:pos="1930"/>
        </w:tabs>
        <w:bidi/>
        <w:jc w:val="both"/>
        <w:rPr>
          <w:rFonts w:cs="David" w:hint="cs"/>
          <w:rtl/>
        </w:rPr>
      </w:pPr>
      <w:r w:rsidRPr="00C82EFE">
        <w:rPr>
          <w:rFonts w:cs="David"/>
          <w:b/>
          <w:bCs/>
          <w:u w:val="single"/>
          <w:rtl/>
        </w:rPr>
        <w:t>יוע</w:t>
      </w:r>
      <w:r w:rsidRPr="00C82EFE">
        <w:rPr>
          <w:rFonts w:cs="David" w:hint="cs"/>
          <w:b/>
          <w:bCs/>
          <w:u w:val="single"/>
          <w:rtl/>
        </w:rPr>
        <w:t>צת</w:t>
      </w:r>
      <w:r w:rsidRPr="00C82EFE">
        <w:rPr>
          <w:rFonts w:cs="David"/>
          <w:b/>
          <w:bCs/>
          <w:u w:val="single"/>
          <w:rtl/>
        </w:rPr>
        <w:t xml:space="preserve"> משפטי</w:t>
      </w:r>
      <w:r w:rsidRPr="00C82EFE">
        <w:rPr>
          <w:rFonts w:cs="David" w:hint="cs"/>
          <w:b/>
          <w:bCs/>
          <w:u w:val="single"/>
          <w:rtl/>
        </w:rPr>
        <w:t>ת</w:t>
      </w:r>
      <w:r w:rsidRPr="00C82EFE">
        <w:rPr>
          <w:rFonts w:cs="David"/>
          <w:rtl/>
        </w:rPr>
        <w:t>:</w:t>
      </w:r>
      <w:r w:rsidRPr="00C82EFE">
        <w:rPr>
          <w:rFonts w:cs="David" w:hint="cs"/>
          <w:rtl/>
        </w:rPr>
        <w:t xml:space="preserve"> ארבל </w:t>
      </w:r>
      <w:proofErr w:type="spellStart"/>
      <w:r w:rsidRPr="00C82EFE">
        <w:rPr>
          <w:rFonts w:cs="David" w:hint="cs"/>
          <w:rtl/>
        </w:rPr>
        <w:t>אסטרחן</w:t>
      </w:r>
      <w:proofErr w:type="spellEnd"/>
    </w:p>
    <w:p w14:paraId="12D504AE" w14:textId="77777777" w:rsidR="00C82EFE" w:rsidRPr="00C82EFE" w:rsidRDefault="00C82EFE" w:rsidP="00C82EFE">
      <w:pPr>
        <w:bidi/>
        <w:jc w:val="both"/>
        <w:rPr>
          <w:rFonts w:cs="David"/>
          <w:rtl/>
        </w:rPr>
      </w:pPr>
    </w:p>
    <w:p w14:paraId="11213645" w14:textId="77777777" w:rsidR="00C82EFE" w:rsidRPr="00C82EFE" w:rsidRDefault="00C82EFE" w:rsidP="00C82EFE">
      <w:pPr>
        <w:tabs>
          <w:tab w:val="left" w:pos="1930"/>
        </w:tabs>
        <w:bidi/>
        <w:jc w:val="both"/>
        <w:rPr>
          <w:rFonts w:cs="David" w:hint="cs"/>
          <w:b/>
          <w:bCs/>
          <w:rtl/>
        </w:rPr>
      </w:pPr>
      <w:r w:rsidRPr="00C82EFE">
        <w:rPr>
          <w:rFonts w:cs="David"/>
          <w:b/>
          <w:bCs/>
          <w:u w:val="single"/>
          <w:rtl/>
        </w:rPr>
        <w:t>מנהלת הוועדה</w:t>
      </w:r>
      <w:r w:rsidRPr="00C82EFE">
        <w:rPr>
          <w:rFonts w:cs="David"/>
          <w:rtl/>
        </w:rPr>
        <w:t>:</w:t>
      </w:r>
      <w:r w:rsidRPr="00C82EFE">
        <w:rPr>
          <w:rFonts w:cs="David" w:hint="cs"/>
          <w:rtl/>
        </w:rPr>
        <w:t xml:space="preserve">  אתי בן-יוסף</w:t>
      </w:r>
    </w:p>
    <w:p w14:paraId="422BAB3D" w14:textId="77777777" w:rsidR="00C82EFE" w:rsidRPr="00C82EFE" w:rsidRDefault="00C82EFE" w:rsidP="00C82EFE">
      <w:pPr>
        <w:bidi/>
        <w:jc w:val="both"/>
        <w:rPr>
          <w:rFonts w:cs="David"/>
          <w:rtl/>
        </w:rPr>
      </w:pPr>
    </w:p>
    <w:p w14:paraId="20552984" w14:textId="77777777" w:rsidR="00C82EFE" w:rsidRPr="00C82EFE" w:rsidRDefault="00C82EFE" w:rsidP="00C82EFE">
      <w:pPr>
        <w:tabs>
          <w:tab w:val="left" w:pos="1930"/>
        </w:tabs>
        <w:bidi/>
        <w:jc w:val="both"/>
        <w:rPr>
          <w:rFonts w:cs="David" w:hint="cs"/>
          <w:rtl/>
        </w:rPr>
      </w:pPr>
      <w:r w:rsidRPr="00C82EFE">
        <w:rPr>
          <w:rFonts w:cs="David" w:hint="cs"/>
          <w:b/>
          <w:bCs/>
          <w:u w:val="single"/>
          <w:rtl/>
        </w:rPr>
        <w:t xml:space="preserve">רשמת </w:t>
      </w:r>
      <w:proofErr w:type="spellStart"/>
      <w:r w:rsidRPr="00C82EFE">
        <w:rPr>
          <w:rFonts w:cs="David" w:hint="cs"/>
          <w:b/>
          <w:bCs/>
          <w:u w:val="single"/>
          <w:rtl/>
        </w:rPr>
        <w:t>פרלמנטרית</w:t>
      </w:r>
      <w:proofErr w:type="spellEnd"/>
      <w:r w:rsidRPr="00C82EFE">
        <w:rPr>
          <w:rFonts w:cs="David"/>
          <w:rtl/>
        </w:rPr>
        <w:t>:</w:t>
      </w:r>
      <w:r w:rsidRPr="00C82EFE">
        <w:rPr>
          <w:rFonts w:cs="David" w:hint="cs"/>
          <w:rtl/>
        </w:rPr>
        <w:t xml:space="preserve"> סיגל </w:t>
      </w:r>
      <w:proofErr w:type="spellStart"/>
      <w:r w:rsidRPr="00C82EFE">
        <w:rPr>
          <w:rFonts w:cs="David" w:hint="cs"/>
          <w:rtl/>
        </w:rPr>
        <w:t>גורדון</w:t>
      </w:r>
      <w:proofErr w:type="spellEnd"/>
      <w:r w:rsidRPr="00C82EFE">
        <w:rPr>
          <w:rFonts w:cs="David" w:hint="cs"/>
          <w:rtl/>
        </w:rPr>
        <w:t xml:space="preserve"> </w:t>
      </w:r>
      <w:r w:rsidRPr="00C82EFE">
        <w:rPr>
          <w:rFonts w:cs="David" w:hint="cs"/>
          <w:rtl/>
        </w:rPr>
        <w:tab/>
      </w:r>
    </w:p>
    <w:p w14:paraId="7E266512" w14:textId="77777777" w:rsidR="00C82EFE" w:rsidRPr="00C82EFE" w:rsidRDefault="00C82EFE" w:rsidP="00C82EFE">
      <w:pPr>
        <w:bidi/>
        <w:jc w:val="both"/>
        <w:rPr>
          <w:rFonts w:cs="David" w:hint="cs"/>
          <w:b/>
          <w:bCs/>
          <w:rtl/>
        </w:rPr>
      </w:pPr>
    </w:p>
    <w:p w14:paraId="2200659E" w14:textId="77777777" w:rsidR="00C82EFE" w:rsidRPr="00C82EFE" w:rsidRDefault="00C82EFE" w:rsidP="00C82EFE">
      <w:pPr>
        <w:pStyle w:val="Heading5"/>
        <w:rPr>
          <w:rFonts w:hint="cs"/>
          <w:rtl/>
        </w:rPr>
      </w:pPr>
    </w:p>
    <w:p w14:paraId="04471E77" w14:textId="77777777" w:rsidR="00C82EFE" w:rsidRPr="00C82EFE" w:rsidRDefault="00C82EFE" w:rsidP="00C82EFE">
      <w:pPr>
        <w:pStyle w:val="Heading5"/>
        <w:jc w:val="center"/>
        <w:rPr>
          <w:rFonts w:hint="cs"/>
          <w:b/>
          <w:bCs/>
          <w:u w:val="single"/>
          <w:rtl/>
        </w:rPr>
      </w:pPr>
      <w:r w:rsidRPr="00C82EFE">
        <w:rPr>
          <w:rFonts w:hint="cs"/>
          <w:b/>
          <w:bCs/>
          <w:u w:val="single"/>
          <w:rtl/>
        </w:rPr>
        <w:t xml:space="preserve">1. בקשת הממשלה להקדמת הדיון בהצעת חוק אזורי עדיפות לאומית, </w:t>
      </w:r>
      <w:proofErr w:type="spellStart"/>
      <w:r w:rsidRPr="00C82EFE">
        <w:rPr>
          <w:rFonts w:hint="cs"/>
          <w:b/>
          <w:bCs/>
          <w:u w:val="single"/>
          <w:rtl/>
        </w:rPr>
        <w:t>התשס"ז</w:t>
      </w:r>
      <w:proofErr w:type="spellEnd"/>
      <w:r w:rsidRPr="00C82EFE">
        <w:rPr>
          <w:rFonts w:hint="cs"/>
          <w:b/>
          <w:bCs/>
          <w:u w:val="single"/>
          <w:rtl/>
        </w:rPr>
        <w:t>-2007</w:t>
      </w:r>
    </w:p>
    <w:p w14:paraId="37687A52" w14:textId="77777777" w:rsidR="00C82EFE" w:rsidRPr="00C82EFE" w:rsidRDefault="00C82EFE" w:rsidP="00C82EFE">
      <w:pPr>
        <w:bidi/>
        <w:jc w:val="both"/>
        <w:rPr>
          <w:rFonts w:cs="David" w:hint="cs"/>
          <w:rtl/>
        </w:rPr>
      </w:pPr>
    </w:p>
    <w:p w14:paraId="3E297361" w14:textId="77777777" w:rsidR="00C82EFE" w:rsidRPr="00C82EFE" w:rsidRDefault="00C82EFE" w:rsidP="00C82EFE">
      <w:pPr>
        <w:bidi/>
        <w:jc w:val="both"/>
        <w:rPr>
          <w:rFonts w:cs="David" w:hint="cs"/>
          <w:rtl/>
        </w:rPr>
      </w:pPr>
    </w:p>
    <w:p w14:paraId="573C370A"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3C185C91" w14:textId="77777777" w:rsidR="00C82EFE" w:rsidRPr="00C82EFE" w:rsidRDefault="00C82EFE" w:rsidP="00C82EFE">
      <w:pPr>
        <w:bidi/>
        <w:jc w:val="both"/>
        <w:rPr>
          <w:rFonts w:cs="David" w:hint="cs"/>
          <w:rtl/>
        </w:rPr>
      </w:pPr>
    </w:p>
    <w:p w14:paraId="0DA3E9AA" w14:textId="77777777" w:rsidR="00C82EFE" w:rsidRPr="00C82EFE" w:rsidRDefault="00C82EFE" w:rsidP="00C82EFE">
      <w:pPr>
        <w:bidi/>
        <w:jc w:val="both"/>
        <w:rPr>
          <w:rFonts w:cs="David" w:hint="cs"/>
          <w:rtl/>
        </w:rPr>
      </w:pPr>
      <w:r w:rsidRPr="00C82EFE">
        <w:rPr>
          <w:rFonts w:cs="David" w:hint="cs"/>
          <w:rtl/>
        </w:rPr>
        <w:tab/>
        <w:t xml:space="preserve">בוקר טוב, אני מתכבד לפתוח את ישיבת ועדת הכנסת, הנושא הראשון על סדר היום: בקשת הממשלה להקדמת הדיון בהצעת חוק אזורי עדיפות לאומית, </w:t>
      </w:r>
      <w:proofErr w:type="spellStart"/>
      <w:r w:rsidRPr="00C82EFE">
        <w:rPr>
          <w:rFonts w:cs="David" w:hint="cs"/>
          <w:rtl/>
        </w:rPr>
        <w:t>התשס"ז</w:t>
      </w:r>
      <w:proofErr w:type="spellEnd"/>
      <w:r w:rsidRPr="00C82EFE">
        <w:rPr>
          <w:rFonts w:cs="David" w:hint="cs"/>
          <w:rtl/>
        </w:rPr>
        <w:t xml:space="preserve">-2007. אני מזמין את נציג הממשלה לומר לנו למה ההצעה דחופה. </w:t>
      </w:r>
    </w:p>
    <w:p w14:paraId="6447E111" w14:textId="77777777" w:rsidR="00C82EFE" w:rsidRPr="00C82EFE" w:rsidRDefault="00C82EFE" w:rsidP="00C82EFE">
      <w:pPr>
        <w:bidi/>
        <w:jc w:val="both"/>
        <w:rPr>
          <w:rFonts w:cs="David" w:hint="cs"/>
          <w:rtl/>
        </w:rPr>
      </w:pPr>
    </w:p>
    <w:p w14:paraId="34923FDD" w14:textId="77777777" w:rsidR="00C82EFE" w:rsidRPr="00C82EFE" w:rsidRDefault="00C82EFE" w:rsidP="00C82EFE">
      <w:pPr>
        <w:bidi/>
        <w:jc w:val="both"/>
        <w:rPr>
          <w:rFonts w:cs="David" w:hint="cs"/>
          <w:rtl/>
        </w:rPr>
      </w:pPr>
      <w:r w:rsidRPr="00C82EFE">
        <w:rPr>
          <w:rFonts w:cs="David" w:hint="cs"/>
          <w:u w:val="single"/>
          <w:rtl/>
        </w:rPr>
        <w:t>גבי גולן:</w:t>
      </w:r>
    </w:p>
    <w:p w14:paraId="69A8D055" w14:textId="77777777" w:rsidR="00C82EFE" w:rsidRPr="00C82EFE" w:rsidRDefault="00C82EFE" w:rsidP="00C82EFE">
      <w:pPr>
        <w:bidi/>
        <w:jc w:val="both"/>
        <w:rPr>
          <w:rFonts w:cs="David" w:hint="cs"/>
          <w:rtl/>
        </w:rPr>
      </w:pPr>
    </w:p>
    <w:p w14:paraId="0C4D3EEC" w14:textId="77777777" w:rsidR="00C82EFE" w:rsidRPr="00C82EFE" w:rsidRDefault="00C82EFE" w:rsidP="00C82EFE">
      <w:pPr>
        <w:bidi/>
        <w:jc w:val="both"/>
        <w:rPr>
          <w:rFonts w:cs="David" w:hint="cs"/>
          <w:rtl/>
        </w:rPr>
      </w:pPr>
      <w:r w:rsidRPr="00C82EFE">
        <w:rPr>
          <w:rFonts w:cs="David" w:hint="cs"/>
          <w:rtl/>
        </w:rPr>
        <w:tab/>
        <w:t xml:space="preserve">ממשלת ישראל פועלת להעדפת אזורים ומגזרים מסוימים על פי החלטות ממשלה שונות שקבעו אזורי עדיפות לאומית ותוכניות רב שנתיות לאזורים, ליישובים או למגזרים שנקבעו על ידה. במסגרת החלטות אלה מקצה הממשלה הטבות שונות לאזורים ולמגזרים, ובכלל זה מענקים לרשויות המקומיות, עדיפות בסיוע בתחומי החינוך, הרווחה, השיכון והטבות נוספות. </w:t>
      </w:r>
    </w:p>
    <w:p w14:paraId="0A73A8BF" w14:textId="77777777" w:rsidR="00C82EFE" w:rsidRPr="00C82EFE" w:rsidRDefault="00C82EFE" w:rsidP="00C82EFE">
      <w:pPr>
        <w:bidi/>
        <w:jc w:val="both"/>
        <w:rPr>
          <w:rFonts w:cs="David" w:hint="cs"/>
          <w:rtl/>
        </w:rPr>
      </w:pPr>
    </w:p>
    <w:p w14:paraId="121D6608" w14:textId="77777777" w:rsidR="00C82EFE" w:rsidRPr="00C82EFE" w:rsidRDefault="00C82EFE" w:rsidP="00C82EFE">
      <w:pPr>
        <w:bidi/>
        <w:jc w:val="both"/>
        <w:rPr>
          <w:rFonts w:cs="David" w:hint="cs"/>
          <w:rtl/>
        </w:rPr>
      </w:pPr>
      <w:r w:rsidRPr="00C82EFE">
        <w:rPr>
          <w:rFonts w:cs="David" w:hint="cs"/>
          <w:rtl/>
        </w:rPr>
        <w:tab/>
        <w:t xml:space="preserve">בפסק הדין בבג"צ 11163/03 ועדת המעקב העליונה ואח' נגד ראש הממשלה, אשר ניתן ביום 27.2.2006, קבע כבוד המשנה לנשיא </w:t>
      </w:r>
      <w:r w:rsidRPr="00C82EFE">
        <w:rPr>
          <w:rFonts w:cs="David"/>
          <w:rtl/>
        </w:rPr>
        <w:t>–</w:t>
      </w:r>
      <w:r w:rsidRPr="00C82EFE">
        <w:rPr>
          <w:rFonts w:cs="David" w:hint="cs"/>
          <w:rtl/>
        </w:rPr>
        <w:t xml:space="preserve"> בדימוס </w:t>
      </w:r>
      <w:r w:rsidRPr="00C82EFE">
        <w:rPr>
          <w:rFonts w:cs="David"/>
          <w:rtl/>
        </w:rPr>
        <w:t>–</w:t>
      </w:r>
      <w:r w:rsidRPr="00C82EFE">
        <w:rPr>
          <w:rFonts w:cs="David" w:hint="cs"/>
          <w:rtl/>
        </w:rPr>
        <w:t xml:space="preserve"> </w:t>
      </w:r>
      <w:proofErr w:type="spellStart"/>
      <w:r w:rsidRPr="00C82EFE">
        <w:rPr>
          <w:rFonts w:cs="David" w:hint="cs"/>
          <w:rtl/>
        </w:rPr>
        <w:t>מישאל</w:t>
      </w:r>
      <w:proofErr w:type="spellEnd"/>
      <w:r w:rsidRPr="00C82EFE">
        <w:rPr>
          <w:rFonts w:cs="David" w:hint="cs"/>
          <w:rtl/>
        </w:rPr>
        <w:t xml:space="preserve"> </w:t>
      </w:r>
      <w:proofErr w:type="spellStart"/>
      <w:r w:rsidRPr="00C82EFE">
        <w:rPr>
          <w:rFonts w:cs="David" w:hint="cs"/>
          <w:rtl/>
        </w:rPr>
        <w:t>חשין</w:t>
      </w:r>
      <w:proofErr w:type="spellEnd"/>
      <w:r w:rsidRPr="00C82EFE">
        <w:rPr>
          <w:rFonts w:cs="David" w:hint="cs"/>
          <w:rtl/>
        </w:rPr>
        <w:t xml:space="preserve">, כי אין הממשלה מוסמכת לכונן אזורי עדיפות לאומית ולהקנות באזורים אלה הטבות שונות, מכוח סמכותה השיורית לפי סעיף 32 לחוק יסוד: הממשלה, אלא נדרשת חקיקה המסמיכה את הממשלה לכונן אזורי עדיפות. </w:t>
      </w:r>
    </w:p>
    <w:p w14:paraId="0CDFEEB1" w14:textId="77777777" w:rsidR="00C82EFE" w:rsidRPr="00C82EFE" w:rsidRDefault="00C82EFE" w:rsidP="00C82EFE">
      <w:pPr>
        <w:bidi/>
        <w:jc w:val="both"/>
        <w:rPr>
          <w:rFonts w:cs="David" w:hint="cs"/>
          <w:rtl/>
        </w:rPr>
      </w:pPr>
    </w:p>
    <w:p w14:paraId="05D4AF1B" w14:textId="77777777" w:rsidR="00C82EFE" w:rsidRPr="00C82EFE" w:rsidRDefault="00C82EFE" w:rsidP="00C82EFE">
      <w:pPr>
        <w:bidi/>
        <w:jc w:val="both"/>
        <w:rPr>
          <w:rFonts w:cs="David" w:hint="cs"/>
          <w:rtl/>
        </w:rPr>
      </w:pPr>
      <w:r w:rsidRPr="00C82EFE">
        <w:rPr>
          <w:rFonts w:cs="David" w:hint="cs"/>
          <w:rtl/>
        </w:rPr>
        <w:tab/>
        <w:t xml:space="preserve">נוכח הצורך להמשיך וליתן הטבות לאזורים אשר יוכרו על ידי הממשלה כאזורי עדיפות לאומית, מוצע להקנות לממשלה, במסגרת חקיקה ראשית, סמכות לכונן אזורי עדיפות לאומית ולהקנות הטבות שונות בהם. החוק המוצע יחליף את חוק ערי ואזורי פיתוח, אשר מועד תחילתו נדחה מעת לעת והוא אמור היה להיכנס לתוקפו בינואר 2008. </w:t>
      </w:r>
    </w:p>
    <w:p w14:paraId="4B4E5821" w14:textId="77777777" w:rsidR="00C82EFE" w:rsidRPr="00C82EFE" w:rsidRDefault="00C82EFE" w:rsidP="00C82EFE">
      <w:pPr>
        <w:bidi/>
        <w:jc w:val="both"/>
        <w:rPr>
          <w:rFonts w:cs="David" w:hint="cs"/>
          <w:rtl/>
        </w:rPr>
      </w:pPr>
    </w:p>
    <w:p w14:paraId="1797C21B" w14:textId="77777777" w:rsidR="00C82EFE" w:rsidRPr="00C82EFE" w:rsidRDefault="00C82EFE" w:rsidP="00C82EFE">
      <w:pPr>
        <w:bidi/>
        <w:jc w:val="both"/>
        <w:rPr>
          <w:rFonts w:cs="David" w:hint="cs"/>
          <w:rtl/>
        </w:rPr>
      </w:pPr>
      <w:r w:rsidRPr="00C82EFE">
        <w:rPr>
          <w:rFonts w:cs="David" w:hint="cs"/>
          <w:rtl/>
        </w:rPr>
        <w:tab/>
        <w:t xml:space="preserve">החוק המוצע קובע כי הממשלה רשאית להחליט כי אזור מסוים או יישוב מסוים הם בעלי עדיפות לאומית. הכרזה של אזור כאזור עדיפות לאומית יכול שתהיה נוכח מצבו הכלכלי והחברתי, מיקומו הגיאוגרפי, תכנון הפריסה ברחבי הארץ, המצב הביטחוני באזור, הצורך בצמצום פערים בין האזור או קבוצות האוכלוסייה תושבות האזור לבין אזורים אחרים או קבוצות אוכלוסיה אחרות במדינה, או לאור צרכים אחרים של האוכלוסייה באזור, שעבורה יש לעודד את קידומו ופיתוחו. </w:t>
      </w:r>
    </w:p>
    <w:p w14:paraId="33FE50AA" w14:textId="77777777" w:rsidR="00C82EFE" w:rsidRPr="00C82EFE" w:rsidRDefault="00C82EFE" w:rsidP="00C82EFE">
      <w:pPr>
        <w:bidi/>
        <w:jc w:val="both"/>
        <w:rPr>
          <w:rFonts w:cs="David" w:hint="cs"/>
          <w:rtl/>
        </w:rPr>
      </w:pPr>
    </w:p>
    <w:p w14:paraId="3E694ED8" w14:textId="77777777" w:rsidR="00C82EFE" w:rsidRPr="00C82EFE" w:rsidRDefault="00C82EFE" w:rsidP="00C82EFE">
      <w:pPr>
        <w:bidi/>
        <w:jc w:val="both"/>
        <w:rPr>
          <w:rFonts w:cs="David" w:hint="cs"/>
          <w:rtl/>
        </w:rPr>
      </w:pPr>
      <w:r w:rsidRPr="00C82EFE">
        <w:rPr>
          <w:rFonts w:cs="David" w:hint="cs"/>
          <w:u w:val="single"/>
          <w:rtl/>
        </w:rPr>
        <w:t>אמנון כהן:</w:t>
      </w:r>
    </w:p>
    <w:p w14:paraId="69027A13" w14:textId="77777777" w:rsidR="00C82EFE" w:rsidRPr="00C82EFE" w:rsidRDefault="00C82EFE" w:rsidP="00C82EFE">
      <w:pPr>
        <w:bidi/>
        <w:jc w:val="both"/>
        <w:rPr>
          <w:rFonts w:cs="David" w:hint="cs"/>
          <w:rtl/>
        </w:rPr>
      </w:pPr>
    </w:p>
    <w:p w14:paraId="1F12214B" w14:textId="77777777" w:rsidR="00C82EFE" w:rsidRPr="00C82EFE" w:rsidRDefault="00C82EFE" w:rsidP="00C82EFE">
      <w:pPr>
        <w:bidi/>
        <w:jc w:val="both"/>
        <w:rPr>
          <w:rFonts w:cs="David" w:hint="cs"/>
          <w:rtl/>
        </w:rPr>
      </w:pPr>
      <w:r w:rsidRPr="00C82EFE">
        <w:rPr>
          <w:rFonts w:cs="David" w:hint="cs"/>
          <w:rtl/>
        </w:rPr>
        <w:tab/>
        <w:t xml:space="preserve"> למה לא הבאת את זה בשבוע שעבר? </w:t>
      </w:r>
    </w:p>
    <w:p w14:paraId="1593ED6D" w14:textId="77777777" w:rsidR="00C82EFE" w:rsidRPr="00C82EFE" w:rsidRDefault="00C82EFE" w:rsidP="00C82EFE">
      <w:pPr>
        <w:bidi/>
        <w:jc w:val="both"/>
        <w:rPr>
          <w:rFonts w:cs="David" w:hint="cs"/>
          <w:rtl/>
        </w:rPr>
      </w:pPr>
    </w:p>
    <w:p w14:paraId="67082465" w14:textId="77777777" w:rsidR="00C82EFE" w:rsidRPr="00C82EFE" w:rsidRDefault="00C82EFE" w:rsidP="00C82EFE">
      <w:pPr>
        <w:bidi/>
        <w:jc w:val="both"/>
        <w:rPr>
          <w:rFonts w:cs="David" w:hint="cs"/>
          <w:rtl/>
        </w:rPr>
      </w:pPr>
      <w:r w:rsidRPr="00C82EFE">
        <w:rPr>
          <w:rFonts w:cs="David" w:hint="cs"/>
          <w:u w:val="single"/>
          <w:rtl/>
        </w:rPr>
        <w:t>גבי גולן:</w:t>
      </w:r>
    </w:p>
    <w:p w14:paraId="3E692091" w14:textId="77777777" w:rsidR="00C82EFE" w:rsidRPr="00C82EFE" w:rsidRDefault="00C82EFE" w:rsidP="00C82EFE">
      <w:pPr>
        <w:bidi/>
        <w:jc w:val="both"/>
        <w:rPr>
          <w:rFonts w:cs="David" w:hint="cs"/>
          <w:rtl/>
        </w:rPr>
      </w:pPr>
    </w:p>
    <w:p w14:paraId="62132767" w14:textId="77777777" w:rsidR="00C82EFE" w:rsidRPr="00C82EFE" w:rsidRDefault="00C82EFE" w:rsidP="00C82EFE">
      <w:pPr>
        <w:bidi/>
        <w:jc w:val="both"/>
        <w:rPr>
          <w:rFonts w:cs="David" w:hint="cs"/>
          <w:rtl/>
        </w:rPr>
      </w:pPr>
      <w:r w:rsidRPr="00C82EFE">
        <w:rPr>
          <w:rFonts w:cs="David" w:hint="cs"/>
          <w:rtl/>
        </w:rPr>
        <w:tab/>
        <w:t xml:space="preserve">ההצעה </w:t>
      </w:r>
      <w:proofErr w:type="spellStart"/>
      <w:r w:rsidRPr="00C82EFE">
        <w:rPr>
          <w:rFonts w:cs="David" w:hint="cs"/>
          <w:rtl/>
        </w:rPr>
        <w:t>היתה</w:t>
      </w:r>
      <w:proofErr w:type="spellEnd"/>
      <w:r w:rsidRPr="00C82EFE">
        <w:rPr>
          <w:rFonts w:cs="David" w:hint="cs"/>
          <w:rtl/>
        </w:rPr>
        <w:t xml:space="preserve"> בחוק ההסדרים, הכנו היום במהירות נוסח בכחול. </w:t>
      </w:r>
    </w:p>
    <w:p w14:paraId="13DB7443" w14:textId="77777777" w:rsidR="00C82EFE" w:rsidRPr="00C82EFE" w:rsidRDefault="00C82EFE" w:rsidP="00C82EFE">
      <w:pPr>
        <w:bidi/>
        <w:jc w:val="both"/>
        <w:rPr>
          <w:rFonts w:cs="David" w:hint="cs"/>
          <w:rtl/>
        </w:rPr>
      </w:pPr>
    </w:p>
    <w:p w14:paraId="6507D9A5" w14:textId="77777777" w:rsidR="00C82EFE" w:rsidRPr="00C82EFE" w:rsidRDefault="00C82EFE" w:rsidP="00C82EFE">
      <w:pPr>
        <w:bidi/>
        <w:jc w:val="both"/>
        <w:rPr>
          <w:rFonts w:cs="David" w:hint="cs"/>
          <w:rtl/>
        </w:rPr>
      </w:pPr>
      <w:proofErr w:type="spellStart"/>
      <w:r w:rsidRPr="00C82EFE">
        <w:rPr>
          <w:rFonts w:cs="David" w:hint="cs"/>
          <w:u w:val="single"/>
          <w:rtl/>
        </w:rPr>
        <w:t>אחמד</w:t>
      </w:r>
      <w:proofErr w:type="spellEnd"/>
      <w:r w:rsidRPr="00C82EFE">
        <w:rPr>
          <w:rFonts w:cs="David" w:hint="cs"/>
          <w:u w:val="single"/>
          <w:rtl/>
        </w:rPr>
        <w:t xml:space="preserve"> טיבי:</w:t>
      </w:r>
    </w:p>
    <w:p w14:paraId="79358EB1" w14:textId="77777777" w:rsidR="00C82EFE" w:rsidRPr="00C82EFE" w:rsidRDefault="00C82EFE" w:rsidP="00C82EFE">
      <w:pPr>
        <w:bidi/>
        <w:jc w:val="both"/>
        <w:rPr>
          <w:rFonts w:cs="David" w:hint="cs"/>
          <w:rtl/>
        </w:rPr>
      </w:pPr>
    </w:p>
    <w:p w14:paraId="16B010E4" w14:textId="77777777" w:rsidR="00C82EFE" w:rsidRPr="00C82EFE" w:rsidRDefault="00C82EFE" w:rsidP="00C82EFE">
      <w:pPr>
        <w:bidi/>
        <w:jc w:val="both"/>
        <w:rPr>
          <w:rFonts w:cs="David" w:hint="cs"/>
          <w:rtl/>
        </w:rPr>
      </w:pPr>
      <w:r w:rsidRPr="00C82EFE">
        <w:rPr>
          <w:rFonts w:cs="David" w:hint="cs"/>
          <w:rtl/>
        </w:rPr>
        <w:tab/>
        <w:t xml:space="preserve"> הצעה שתידון בסוף סדר היום. </w:t>
      </w:r>
    </w:p>
    <w:p w14:paraId="7B84C694" w14:textId="77777777" w:rsidR="00C82EFE" w:rsidRPr="00C82EFE" w:rsidRDefault="00C82EFE" w:rsidP="00C82EFE">
      <w:pPr>
        <w:bidi/>
        <w:jc w:val="both"/>
        <w:rPr>
          <w:rFonts w:cs="David" w:hint="cs"/>
          <w:rtl/>
        </w:rPr>
      </w:pPr>
    </w:p>
    <w:p w14:paraId="2FC30E1C" w14:textId="77777777" w:rsidR="00C82EFE" w:rsidRPr="00C82EFE" w:rsidRDefault="00C82EFE" w:rsidP="00C82EFE">
      <w:pPr>
        <w:bidi/>
        <w:jc w:val="both"/>
        <w:rPr>
          <w:rFonts w:cs="David" w:hint="cs"/>
          <w:u w:val="single"/>
          <w:rtl/>
        </w:rPr>
      </w:pPr>
      <w:r w:rsidRPr="00C82EFE">
        <w:rPr>
          <w:rFonts w:cs="David" w:hint="cs"/>
          <w:u w:val="single"/>
          <w:rtl/>
        </w:rPr>
        <w:t>גדעון סער:</w:t>
      </w:r>
    </w:p>
    <w:p w14:paraId="690102D7" w14:textId="77777777" w:rsidR="00C82EFE" w:rsidRPr="00C82EFE" w:rsidRDefault="00C82EFE" w:rsidP="00C82EFE">
      <w:pPr>
        <w:bidi/>
        <w:jc w:val="both"/>
        <w:rPr>
          <w:rFonts w:cs="David" w:hint="cs"/>
          <w:u w:val="single"/>
          <w:rtl/>
        </w:rPr>
      </w:pPr>
    </w:p>
    <w:p w14:paraId="66D6D48F" w14:textId="77777777" w:rsidR="00C82EFE" w:rsidRPr="00C82EFE" w:rsidRDefault="00C82EFE" w:rsidP="00C82EFE">
      <w:pPr>
        <w:bidi/>
        <w:jc w:val="both"/>
        <w:rPr>
          <w:rFonts w:cs="David" w:hint="cs"/>
          <w:rtl/>
        </w:rPr>
      </w:pPr>
      <w:r w:rsidRPr="00C82EFE">
        <w:rPr>
          <w:rFonts w:cs="David" w:hint="cs"/>
          <w:rtl/>
        </w:rPr>
        <w:tab/>
        <w:t xml:space="preserve">בקשת הממשלה נובעת מתקופת כהונתה. אני רוצה להדגיש ולוודא, שגם חוק זה וגם חוק החשמל, יידונו לאחר החקיקה הפרטית היום במליאה. </w:t>
      </w:r>
    </w:p>
    <w:p w14:paraId="5AA565B6" w14:textId="77777777" w:rsidR="00C82EFE" w:rsidRPr="00C82EFE" w:rsidRDefault="00C82EFE" w:rsidP="00C82EFE">
      <w:pPr>
        <w:bidi/>
        <w:jc w:val="both"/>
        <w:rPr>
          <w:rFonts w:cs="David" w:hint="cs"/>
          <w:rtl/>
        </w:rPr>
      </w:pPr>
    </w:p>
    <w:p w14:paraId="163BE950" w14:textId="77777777" w:rsidR="00C82EFE" w:rsidRPr="00C82EFE" w:rsidRDefault="00C82EFE" w:rsidP="00C82EFE">
      <w:pPr>
        <w:bidi/>
        <w:jc w:val="both"/>
        <w:rPr>
          <w:rFonts w:cs="David"/>
          <w:rtl/>
        </w:rPr>
      </w:pPr>
      <w:r w:rsidRPr="00C82EFE">
        <w:rPr>
          <w:rFonts w:cs="David" w:hint="eastAsia"/>
          <w:u w:val="single"/>
          <w:rtl/>
        </w:rPr>
        <w:t>אורי</w:t>
      </w:r>
      <w:r w:rsidRPr="00C82EFE">
        <w:rPr>
          <w:rFonts w:cs="David"/>
          <w:u w:val="single"/>
          <w:rtl/>
        </w:rPr>
        <w:t xml:space="preserve"> אריאל:</w:t>
      </w:r>
    </w:p>
    <w:p w14:paraId="13724EA6" w14:textId="77777777" w:rsidR="00C82EFE" w:rsidRPr="00C82EFE" w:rsidRDefault="00C82EFE" w:rsidP="00C82EFE">
      <w:pPr>
        <w:bidi/>
        <w:jc w:val="both"/>
        <w:rPr>
          <w:rFonts w:cs="David"/>
          <w:rtl/>
        </w:rPr>
      </w:pPr>
    </w:p>
    <w:p w14:paraId="233FECB4" w14:textId="77777777" w:rsidR="00C82EFE" w:rsidRPr="00C82EFE" w:rsidRDefault="00C82EFE" w:rsidP="00C82EFE">
      <w:pPr>
        <w:bidi/>
        <w:jc w:val="both"/>
        <w:rPr>
          <w:rFonts w:cs="David" w:hint="cs"/>
          <w:rtl/>
        </w:rPr>
      </w:pPr>
      <w:r w:rsidRPr="00C82EFE">
        <w:rPr>
          <w:rFonts w:cs="David"/>
          <w:rtl/>
        </w:rPr>
        <w:tab/>
      </w:r>
      <w:r w:rsidRPr="00C82EFE">
        <w:rPr>
          <w:rFonts w:cs="David" w:hint="cs"/>
          <w:rtl/>
        </w:rPr>
        <w:t xml:space="preserve">לפי דעתי הכנסת עושה טעות, אז זה יעבור תוך שבוע, למה צריך לקבל פטור מחובת הנחה? זה לא חוק קטן, לא חוק שולי, אלא חוק שמשפיע על הרבה מאוד אנשים, אזרחים, מפעלים וכדומה. לדעתי זאת תהיה טעות מצד הוועדה, בלי שום קשר לשום עניין פוליטי, הוועדה יכולה להמתין לפחות שבוע.  מכריחים את הממשלה לעשות את הכול ברגע האחרון. </w:t>
      </w:r>
    </w:p>
    <w:p w14:paraId="66688A48" w14:textId="77777777" w:rsidR="00C82EFE" w:rsidRPr="00C82EFE" w:rsidRDefault="00C82EFE" w:rsidP="00C82EFE">
      <w:pPr>
        <w:bidi/>
        <w:jc w:val="both"/>
        <w:rPr>
          <w:rFonts w:cs="David" w:hint="cs"/>
          <w:rtl/>
        </w:rPr>
      </w:pPr>
    </w:p>
    <w:p w14:paraId="538DE4A4" w14:textId="77777777" w:rsidR="00C82EFE" w:rsidRPr="00C82EFE" w:rsidRDefault="00C82EFE" w:rsidP="00C82EFE">
      <w:pPr>
        <w:bidi/>
        <w:jc w:val="both"/>
        <w:rPr>
          <w:rFonts w:cs="David" w:hint="cs"/>
          <w:u w:val="single"/>
          <w:rtl/>
        </w:rPr>
      </w:pPr>
      <w:r w:rsidRPr="00C82EFE">
        <w:rPr>
          <w:rFonts w:cs="David" w:hint="cs"/>
          <w:u w:val="single"/>
          <w:rtl/>
        </w:rPr>
        <w:t>מאיר פרוש:</w:t>
      </w:r>
    </w:p>
    <w:p w14:paraId="0589446B" w14:textId="77777777" w:rsidR="00C82EFE" w:rsidRPr="00C82EFE" w:rsidRDefault="00C82EFE" w:rsidP="00C82EFE">
      <w:pPr>
        <w:bidi/>
        <w:jc w:val="both"/>
        <w:rPr>
          <w:rFonts w:cs="David" w:hint="cs"/>
          <w:u w:val="single"/>
        </w:rPr>
      </w:pPr>
    </w:p>
    <w:p w14:paraId="7E12725E" w14:textId="77777777" w:rsidR="00C82EFE" w:rsidRPr="00C82EFE" w:rsidRDefault="00C82EFE" w:rsidP="00C82EFE">
      <w:pPr>
        <w:bidi/>
        <w:jc w:val="both"/>
        <w:rPr>
          <w:rFonts w:cs="David" w:hint="cs"/>
          <w:rtl/>
        </w:rPr>
      </w:pPr>
      <w:r w:rsidRPr="00C82EFE">
        <w:rPr>
          <w:rFonts w:cs="David" w:hint="cs"/>
          <w:rtl/>
        </w:rPr>
        <w:tab/>
        <w:t xml:space="preserve"> מה ההבדל בין החוק הזה לבין החוק הקודם? האם ההבדל הוא, שכאן ראש הממשלה לבד עם ועדת השרים ושם זה הרכב שלם או שיש עוד כמה דברים? </w:t>
      </w:r>
    </w:p>
    <w:p w14:paraId="24BA7484" w14:textId="77777777" w:rsidR="00C82EFE" w:rsidRPr="00C82EFE" w:rsidRDefault="00C82EFE" w:rsidP="00C82EFE">
      <w:pPr>
        <w:bidi/>
        <w:jc w:val="both"/>
        <w:rPr>
          <w:rFonts w:cs="David" w:hint="cs"/>
          <w:rtl/>
        </w:rPr>
      </w:pPr>
    </w:p>
    <w:p w14:paraId="2014A2E1" w14:textId="77777777" w:rsidR="00C82EFE" w:rsidRPr="00C82EFE" w:rsidRDefault="00C82EFE" w:rsidP="00C82EFE">
      <w:pPr>
        <w:bidi/>
        <w:jc w:val="both"/>
        <w:rPr>
          <w:rFonts w:cs="David" w:hint="cs"/>
          <w:rtl/>
        </w:rPr>
      </w:pPr>
      <w:r w:rsidRPr="00C82EFE">
        <w:rPr>
          <w:rFonts w:cs="David" w:hint="cs"/>
          <w:u w:val="single"/>
          <w:rtl/>
        </w:rPr>
        <w:t>קריאה:</w:t>
      </w:r>
    </w:p>
    <w:p w14:paraId="52B94AAF" w14:textId="77777777" w:rsidR="00C82EFE" w:rsidRPr="00C82EFE" w:rsidRDefault="00C82EFE" w:rsidP="00C82EFE">
      <w:pPr>
        <w:bidi/>
        <w:jc w:val="both"/>
        <w:rPr>
          <w:rFonts w:cs="David" w:hint="cs"/>
          <w:rtl/>
        </w:rPr>
      </w:pPr>
    </w:p>
    <w:p w14:paraId="2972F737" w14:textId="77777777" w:rsidR="00C82EFE" w:rsidRPr="00C82EFE" w:rsidRDefault="00C82EFE" w:rsidP="00C82EFE">
      <w:pPr>
        <w:bidi/>
        <w:jc w:val="both"/>
        <w:rPr>
          <w:rFonts w:cs="David" w:hint="cs"/>
          <w:rtl/>
        </w:rPr>
      </w:pPr>
      <w:r w:rsidRPr="00C82EFE">
        <w:rPr>
          <w:rFonts w:cs="David" w:hint="cs"/>
          <w:rtl/>
        </w:rPr>
        <w:tab/>
        <w:t xml:space="preserve">יש מספר הבדלים, בחוק הקודם </w:t>
      </w:r>
      <w:proofErr w:type="spellStart"/>
      <w:r w:rsidRPr="00C82EFE">
        <w:rPr>
          <w:rFonts w:cs="David" w:hint="cs"/>
          <w:rtl/>
        </w:rPr>
        <w:t>היתה</w:t>
      </w:r>
      <w:proofErr w:type="spellEnd"/>
      <w:r w:rsidRPr="00C82EFE">
        <w:rPr>
          <w:rFonts w:cs="David" w:hint="cs"/>
          <w:rtl/>
        </w:rPr>
        <w:t xml:space="preserve"> ועדת שרים, כאן תהיה הממשלה. </w:t>
      </w:r>
    </w:p>
    <w:p w14:paraId="3A82B214" w14:textId="77777777" w:rsidR="00C82EFE" w:rsidRPr="00C82EFE" w:rsidRDefault="00C82EFE" w:rsidP="00C82EFE">
      <w:pPr>
        <w:bidi/>
        <w:jc w:val="both"/>
        <w:rPr>
          <w:rFonts w:cs="David" w:hint="cs"/>
          <w:rtl/>
        </w:rPr>
      </w:pPr>
    </w:p>
    <w:p w14:paraId="42F66C7A" w14:textId="77777777" w:rsidR="00C82EFE" w:rsidRPr="00C82EFE" w:rsidRDefault="00C82EFE" w:rsidP="00C82EFE">
      <w:pPr>
        <w:bidi/>
        <w:jc w:val="both"/>
        <w:rPr>
          <w:rFonts w:cs="David" w:hint="cs"/>
          <w:u w:val="single"/>
          <w:rtl/>
        </w:rPr>
      </w:pPr>
      <w:r w:rsidRPr="00C82EFE">
        <w:rPr>
          <w:rFonts w:cs="David" w:hint="cs"/>
          <w:u w:val="single"/>
          <w:rtl/>
        </w:rPr>
        <w:t>מאיר פרוש:</w:t>
      </w:r>
    </w:p>
    <w:p w14:paraId="02AC5B8A" w14:textId="77777777" w:rsidR="00C82EFE" w:rsidRPr="00C82EFE" w:rsidRDefault="00C82EFE" w:rsidP="00C82EFE">
      <w:pPr>
        <w:bidi/>
        <w:jc w:val="both"/>
        <w:rPr>
          <w:rFonts w:cs="David" w:hint="cs"/>
          <w:u w:val="single"/>
        </w:rPr>
      </w:pPr>
    </w:p>
    <w:p w14:paraId="29408118" w14:textId="77777777" w:rsidR="00C82EFE" w:rsidRPr="00C82EFE" w:rsidRDefault="00C82EFE" w:rsidP="00C82EFE">
      <w:pPr>
        <w:bidi/>
        <w:jc w:val="both"/>
        <w:rPr>
          <w:rFonts w:cs="David" w:hint="cs"/>
          <w:rtl/>
        </w:rPr>
      </w:pPr>
      <w:r w:rsidRPr="00C82EFE">
        <w:rPr>
          <w:rFonts w:cs="David" w:hint="cs"/>
          <w:rtl/>
        </w:rPr>
        <w:tab/>
        <w:t xml:space="preserve"> כתבתם, ראש הממשלה. </w:t>
      </w:r>
    </w:p>
    <w:p w14:paraId="2AA545E5" w14:textId="77777777" w:rsidR="00C82EFE" w:rsidRPr="00C82EFE" w:rsidRDefault="00C82EFE" w:rsidP="00C82EFE">
      <w:pPr>
        <w:bidi/>
        <w:jc w:val="both"/>
        <w:rPr>
          <w:rFonts w:cs="David" w:hint="cs"/>
          <w:rtl/>
        </w:rPr>
      </w:pPr>
    </w:p>
    <w:p w14:paraId="21773A4F" w14:textId="77777777" w:rsidR="00C82EFE" w:rsidRPr="00C82EFE" w:rsidRDefault="00C82EFE" w:rsidP="00C82EFE">
      <w:pPr>
        <w:bidi/>
        <w:jc w:val="both"/>
        <w:rPr>
          <w:rFonts w:cs="David" w:hint="cs"/>
          <w:rtl/>
        </w:rPr>
      </w:pPr>
      <w:r w:rsidRPr="00C82EFE">
        <w:rPr>
          <w:rFonts w:cs="David" w:hint="cs"/>
          <w:u w:val="single"/>
          <w:rtl/>
        </w:rPr>
        <w:t>קריאה:</w:t>
      </w:r>
    </w:p>
    <w:p w14:paraId="7604B38D" w14:textId="77777777" w:rsidR="00C82EFE" w:rsidRPr="00C82EFE" w:rsidRDefault="00C82EFE" w:rsidP="00C82EFE">
      <w:pPr>
        <w:bidi/>
        <w:jc w:val="both"/>
        <w:rPr>
          <w:rFonts w:cs="David" w:hint="cs"/>
          <w:rtl/>
        </w:rPr>
      </w:pPr>
    </w:p>
    <w:p w14:paraId="2D6913AC" w14:textId="77777777" w:rsidR="00C82EFE" w:rsidRPr="00C82EFE" w:rsidRDefault="00C82EFE" w:rsidP="00C82EFE">
      <w:pPr>
        <w:bidi/>
        <w:jc w:val="both"/>
        <w:rPr>
          <w:rFonts w:cs="David" w:hint="cs"/>
          <w:rtl/>
        </w:rPr>
      </w:pPr>
      <w:r w:rsidRPr="00C82EFE">
        <w:rPr>
          <w:rFonts w:cs="David" w:hint="cs"/>
          <w:rtl/>
        </w:rPr>
        <w:tab/>
        <w:t xml:space="preserve">הוא הממונה על ביצוע החוק, יוכל להתקין תקנות, להביא את ההצעות לסדר, אבל הממשלה היא המוסמכת, לא ועדת השרים. </w:t>
      </w:r>
    </w:p>
    <w:p w14:paraId="3324733E" w14:textId="77777777" w:rsidR="00C82EFE" w:rsidRPr="00C82EFE" w:rsidRDefault="00C82EFE" w:rsidP="00C82EFE">
      <w:pPr>
        <w:bidi/>
        <w:jc w:val="both"/>
        <w:rPr>
          <w:rFonts w:cs="David" w:hint="cs"/>
          <w:rtl/>
        </w:rPr>
      </w:pPr>
    </w:p>
    <w:p w14:paraId="1865EF7C" w14:textId="77777777" w:rsidR="00C82EFE" w:rsidRPr="00C82EFE" w:rsidRDefault="00C82EFE" w:rsidP="00C82EFE">
      <w:pPr>
        <w:bidi/>
        <w:jc w:val="both"/>
        <w:rPr>
          <w:rFonts w:cs="David"/>
          <w:u w:val="single"/>
          <w:rtl/>
        </w:rPr>
      </w:pPr>
      <w:r w:rsidRPr="00C82EFE">
        <w:rPr>
          <w:rFonts w:cs="David"/>
          <w:u w:val="single"/>
          <w:rtl/>
        </w:rPr>
        <w:t>דוד אזולאי:</w:t>
      </w:r>
    </w:p>
    <w:p w14:paraId="19A13959" w14:textId="77777777" w:rsidR="00C82EFE" w:rsidRPr="00C82EFE" w:rsidRDefault="00C82EFE" w:rsidP="00C82EFE">
      <w:pPr>
        <w:bidi/>
        <w:jc w:val="both"/>
        <w:rPr>
          <w:rFonts w:cs="David"/>
          <w:u w:val="single"/>
          <w:rtl/>
        </w:rPr>
      </w:pPr>
    </w:p>
    <w:p w14:paraId="5921C1E1" w14:textId="77777777" w:rsidR="00C82EFE" w:rsidRPr="00C82EFE" w:rsidRDefault="00C82EFE" w:rsidP="00C82EFE">
      <w:pPr>
        <w:bidi/>
        <w:jc w:val="both"/>
        <w:rPr>
          <w:rFonts w:cs="David" w:hint="cs"/>
          <w:rtl/>
        </w:rPr>
      </w:pPr>
      <w:r w:rsidRPr="00C82EFE">
        <w:rPr>
          <w:rFonts w:cs="David"/>
          <w:rtl/>
        </w:rPr>
        <w:tab/>
      </w:r>
      <w:r w:rsidRPr="00C82EFE">
        <w:rPr>
          <w:rFonts w:cs="David" w:hint="cs"/>
          <w:rtl/>
        </w:rPr>
        <w:t xml:space="preserve"> אדוני היושב ראש, זאת לא הפעם הראשונה שאנחנו מתבקשים לתת פטור מחובת הנחה לממשלה. אני אומנם אתמוך מכיוון שאני חושב שהנושא חשוב מאוד. </w:t>
      </w:r>
    </w:p>
    <w:p w14:paraId="7F17B791" w14:textId="77777777" w:rsidR="00C82EFE" w:rsidRPr="00C82EFE" w:rsidRDefault="00C82EFE" w:rsidP="00C82EFE">
      <w:pPr>
        <w:bidi/>
        <w:jc w:val="both"/>
        <w:rPr>
          <w:rFonts w:cs="David" w:hint="cs"/>
          <w:rtl/>
        </w:rPr>
      </w:pPr>
    </w:p>
    <w:p w14:paraId="4BEA25EB" w14:textId="77777777" w:rsidR="00C82EFE" w:rsidRPr="00C82EFE" w:rsidRDefault="00C82EFE" w:rsidP="00C82EFE">
      <w:pPr>
        <w:pStyle w:val="Heading5"/>
        <w:rPr>
          <w:rFonts w:hint="cs"/>
          <w:rtl/>
        </w:rPr>
      </w:pPr>
      <w:r w:rsidRPr="00C82EFE">
        <w:rPr>
          <w:rFonts w:hint="cs"/>
          <w:u w:val="single"/>
          <w:rtl/>
        </w:rPr>
        <w:t xml:space="preserve">אביגדור </w:t>
      </w:r>
      <w:proofErr w:type="spellStart"/>
      <w:r w:rsidRPr="00C82EFE">
        <w:rPr>
          <w:rFonts w:hint="cs"/>
          <w:u w:val="single"/>
          <w:rtl/>
        </w:rPr>
        <w:t>יצחקי</w:t>
      </w:r>
      <w:proofErr w:type="spellEnd"/>
      <w:r w:rsidRPr="00C82EFE">
        <w:rPr>
          <w:rFonts w:hint="cs"/>
          <w:u w:val="single"/>
          <w:rtl/>
        </w:rPr>
        <w:t>:</w:t>
      </w:r>
    </w:p>
    <w:p w14:paraId="70BD861B" w14:textId="77777777" w:rsidR="00C82EFE" w:rsidRPr="00C82EFE" w:rsidRDefault="00C82EFE" w:rsidP="00C82EFE">
      <w:pPr>
        <w:pStyle w:val="Heading5"/>
        <w:rPr>
          <w:rFonts w:hint="cs"/>
          <w:rtl/>
        </w:rPr>
      </w:pPr>
    </w:p>
    <w:p w14:paraId="31CE9C91" w14:textId="77777777" w:rsidR="00C82EFE" w:rsidRPr="00C82EFE" w:rsidRDefault="00C82EFE" w:rsidP="00C82EFE">
      <w:pPr>
        <w:bidi/>
        <w:jc w:val="both"/>
        <w:rPr>
          <w:rFonts w:cs="David" w:hint="cs"/>
          <w:rtl/>
        </w:rPr>
      </w:pPr>
      <w:r w:rsidRPr="00C82EFE">
        <w:rPr>
          <w:rFonts w:cs="David" w:hint="cs"/>
          <w:rtl/>
        </w:rPr>
        <w:tab/>
        <w:t xml:space="preserve"> נתנו בשבוע שעבר. </w:t>
      </w:r>
    </w:p>
    <w:p w14:paraId="5E5929BC" w14:textId="77777777" w:rsidR="00C82EFE" w:rsidRPr="00C82EFE" w:rsidRDefault="00C82EFE" w:rsidP="00C82EFE">
      <w:pPr>
        <w:bidi/>
        <w:jc w:val="both"/>
        <w:rPr>
          <w:rFonts w:cs="David" w:hint="cs"/>
          <w:rtl/>
        </w:rPr>
      </w:pPr>
    </w:p>
    <w:p w14:paraId="1DA300F1" w14:textId="77777777" w:rsidR="00C82EFE" w:rsidRPr="00C82EFE" w:rsidRDefault="00C82EFE" w:rsidP="00C82EFE">
      <w:pPr>
        <w:bidi/>
        <w:jc w:val="both"/>
        <w:rPr>
          <w:rFonts w:cs="David"/>
          <w:u w:val="single"/>
          <w:rtl/>
        </w:rPr>
      </w:pPr>
      <w:r w:rsidRPr="00C82EFE">
        <w:rPr>
          <w:rFonts w:cs="David"/>
          <w:u w:val="single"/>
          <w:rtl/>
        </w:rPr>
        <w:t>דוד אזולאי:</w:t>
      </w:r>
    </w:p>
    <w:p w14:paraId="1167E9C2" w14:textId="77777777" w:rsidR="00C82EFE" w:rsidRPr="00C82EFE" w:rsidRDefault="00C82EFE" w:rsidP="00C82EFE">
      <w:pPr>
        <w:bidi/>
        <w:jc w:val="both"/>
        <w:rPr>
          <w:rFonts w:cs="David"/>
          <w:u w:val="single"/>
          <w:rtl/>
        </w:rPr>
      </w:pPr>
    </w:p>
    <w:p w14:paraId="5A7F6089" w14:textId="77777777" w:rsidR="00C82EFE" w:rsidRPr="00C82EFE" w:rsidRDefault="00C82EFE" w:rsidP="00C82EFE">
      <w:pPr>
        <w:bidi/>
        <w:jc w:val="both"/>
        <w:rPr>
          <w:rFonts w:cs="David" w:hint="cs"/>
          <w:rtl/>
        </w:rPr>
      </w:pPr>
      <w:r w:rsidRPr="00C82EFE">
        <w:rPr>
          <w:rFonts w:cs="David"/>
          <w:rtl/>
        </w:rPr>
        <w:tab/>
      </w:r>
      <w:r w:rsidRPr="00C82EFE">
        <w:rPr>
          <w:rFonts w:cs="David" w:hint="cs"/>
          <w:rtl/>
        </w:rPr>
        <w:t xml:space="preserve"> אמרתי, זאת לא הפעם הראשונה. באה הממשלה בדקה התשעים, מלחיצה, אומרת, אין ברירה, זה מייד מסתיים. אני חושב שהגיע הזמן לקרוא לממשלה, להפסיק עם הנוהל הלא מכובד הזה, כשיש להם דברים דחופים, שלא יחכו עד הרגע האחרון. אנחנו לא חותמת גומי של אף אחד. נכון שהפעם אצביע בעד, אבל זה לא מקובל, זה לא המקרה הראשון. אני מבקש מיושב ראש הוועדה, בפעם הבאה לא לקבל דברים כאלה. </w:t>
      </w:r>
    </w:p>
    <w:p w14:paraId="63A75649" w14:textId="77777777" w:rsidR="00C82EFE" w:rsidRPr="00C82EFE" w:rsidRDefault="00C82EFE" w:rsidP="00C82EFE">
      <w:pPr>
        <w:bidi/>
        <w:jc w:val="both"/>
        <w:rPr>
          <w:rFonts w:cs="David" w:hint="cs"/>
          <w:rtl/>
        </w:rPr>
      </w:pPr>
    </w:p>
    <w:p w14:paraId="25A62BA7" w14:textId="77777777" w:rsidR="00C82EFE" w:rsidRPr="00C82EFE" w:rsidRDefault="00C82EFE" w:rsidP="00C82EFE">
      <w:pPr>
        <w:bidi/>
        <w:jc w:val="both"/>
        <w:rPr>
          <w:rFonts w:cs="David" w:hint="cs"/>
          <w:rtl/>
        </w:rPr>
      </w:pPr>
      <w:r w:rsidRPr="00C82EFE">
        <w:rPr>
          <w:rFonts w:cs="David" w:hint="cs"/>
          <w:rtl/>
        </w:rPr>
        <w:tab/>
        <w:t xml:space="preserve">דבר נוסף, אני רוצה להצטרף לחברי, חבר הכנסת גדעון סער, שנושא אחר יבוא מייד לאחר החקיקה ולא אחרי הצעות לסדר היום מכיוון שבכל זאת יש דברים אחרים. </w:t>
      </w:r>
    </w:p>
    <w:p w14:paraId="72E5662E" w14:textId="77777777" w:rsidR="00C82EFE" w:rsidRPr="00C82EFE" w:rsidRDefault="00C82EFE" w:rsidP="00C82EFE">
      <w:pPr>
        <w:bidi/>
        <w:jc w:val="both"/>
        <w:rPr>
          <w:rFonts w:cs="David" w:hint="cs"/>
          <w:rtl/>
        </w:rPr>
      </w:pPr>
    </w:p>
    <w:p w14:paraId="658DDB9C"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0E2ED4E7" w14:textId="77777777" w:rsidR="00C82EFE" w:rsidRPr="00C82EFE" w:rsidRDefault="00C82EFE" w:rsidP="00C82EFE">
      <w:pPr>
        <w:bidi/>
        <w:jc w:val="both"/>
        <w:rPr>
          <w:rFonts w:cs="David" w:hint="cs"/>
          <w:rtl/>
        </w:rPr>
      </w:pPr>
    </w:p>
    <w:p w14:paraId="35AA649B" w14:textId="77777777" w:rsidR="00C82EFE" w:rsidRPr="00C82EFE" w:rsidRDefault="00C82EFE" w:rsidP="00C82EFE">
      <w:pPr>
        <w:bidi/>
        <w:jc w:val="both"/>
        <w:rPr>
          <w:rFonts w:cs="David" w:hint="cs"/>
          <w:rtl/>
        </w:rPr>
      </w:pPr>
      <w:r w:rsidRPr="00C82EFE">
        <w:rPr>
          <w:rFonts w:cs="David" w:hint="cs"/>
          <w:rtl/>
        </w:rPr>
        <w:tab/>
        <w:t xml:space="preserve">אני חושב שהבקשה של החברים היא לגיטימית, היא חוזרת על עצמה, אנחנו נדרשים לתת כאן פטור, תמיד בדקה האחרונה, לפעמים זה אילוצים - - - </w:t>
      </w:r>
    </w:p>
    <w:p w14:paraId="64E25B1C" w14:textId="77777777" w:rsidR="00C82EFE" w:rsidRPr="00C82EFE" w:rsidRDefault="00C82EFE" w:rsidP="00C82EFE">
      <w:pPr>
        <w:bidi/>
        <w:jc w:val="both"/>
        <w:rPr>
          <w:rFonts w:cs="David" w:hint="cs"/>
          <w:rtl/>
        </w:rPr>
      </w:pPr>
    </w:p>
    <w:p w14:paraId="5ACE21FA" w14:textId="77777777" w:rsidR="00C82EFE" w:rsidRPr="00C82EFE" w:rsidRDefault="00C82EFE" w:rsidP="00C82EFE">
      <w:pPr>
        <w:bidi/>
        <w:jc w:val="both"/>
        <w:rPr>
          <w:rFonts w:cs="David" w:hint="cs"/>
          <w:rtl/>
        </w:rPr>
      </w:pPr>
      <w:r w:rsidRPr="00C82EFE">
        <w:rPr>
          <w:rFonts w:cs="David" w:hint="cs"/>
          <w:u w:val="single"/>
          <w:rtl/>
        </w:rPr>
        <w:t xml:space="preserve">משה </w:t>
      </w:r>
      <w:proofErr w:type="spellStart"/>
      <w:r w:rsidRPr="00C82EFE">
        <w:rPr>
          <w:rFonts w:cs="David" w:hint="cs"/>
          <w:u w:val="single"/>
          <w:rtl/>
        </w:rPr>
        <w:t>שרוני</w:t>
      </w:r>
      <w:proofErr w:type="spellEnd"/>
      <w:r w:rsidRPr="00C82EFE">
        <w:rPr>
          <w:rFonts w:cs="David" w:hint="cs"/>
          <w:u w:val="single"/>
          <w:rtl/>
        </w:rPr>
        <w:t>:</w:t>
      </w:r>
    </w:p>
    <w:p w14:paraId="30FA67BC" w14:textId="77777777" w:rsidR="00C82EFE" w:rsidRPr="00C82EFE" w:rsidRDefault="00C82EFE" w:rsidP="00C82EFE">
      <w:pPr>
        <w:bidi/>
        <w:jc w:val="both"/>
        <w:rPr>
          <w:rFonts w:cs="David" w:hint="cs"/>
          <w:rtl/>
        </w:rPr>
      </w:pPr>
    </w:p>
    <w:p w14:paraId="116A7110" w14:textId="77777777" w:rsidR="00C82EFE" w:rsidRPr="00C82EFE" w:rsidRDefault="00C82EFE" w:rsidP="00C82EFE">
      <w:pPr>
        <w:bidi/>
        <w:jc w:val="both"/>
        <w:rPr>
          <w:rFonts w:cs="David" w:hint="cs"/>
          <w:rtl/>
        </w:rPr>
      </w:pPr>
      <w:r w:rsidRPr="00C82EFE">
        <w:rPr>
          <w:rFonts w:cs="David" w:hint="cs"/>
          <w:rtl/>
        </w:rPr>
        <w:tab/>
        <w:t xml:space="preserve"> יש לי הצעה לסדר. </w:t>
      </w:r>
    </w:p>
    <w:p w14:paraId="3B803D84" w14:textId="77777777" w:rsidR="00C82EFE" w:rsidRPr="00C82EFE" w:rsidRDefault="00C82EFE" w:rsidP="00C82EFE">
      <w:pPr>
        <w:bidi/>
        <w:jc w:val="both"/>
        <w:rPr>
          <w:rFonts w:cs="David" w:hint="cs"/>
          <w:rtl/>
        </w:rPr>
      </w:pPr>
    </w:p>
    <w:p w14:paraId="41C4CE77"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36317915" w14:textId="77777777" w:rsidR="00C82EFE" w:rsidRPr="00C82EFE" w:rsidRDefault="00C82EFE" w:rsidP="00C82EFE">
      <w:pPr>
        <w:bidi/>
        <w:jc w:val="both"/>
        <w:rPr>
          <w:rFonts w:cs="David" w:hint="cs"/>
          <w:rtl/>
        </w:rPr>
      </w:pPr>
    </w:p>
    <w:p w14:paraId="22FEE9E8" w14:textId="77777777" w:rsidR="00C82EFE" w:rsidRPr="00C82EFE" w:rsidRDefault="00C82EFE" w:rsidP="00C82EFE">
      <w:pPr>
        <w:bidi/>
        <w:jc w:val="both"/>
        <w:rPr>
          <w:rFonts w:cs="David" w:hint="cs"/>
          <w:rtl/>
        </w:rPr>
      </w:pPr>
      <w:r w:rsidRPr="00C82EFE">
        <w:rPr>
          <w:rFonts w:cs="David" w:hint="cs"/>
          <w:rtl/>
        </w:rPr>
        <w:tab/>
        <w:t xml:space="preserve">לפני כן, חבר הכנסת גדעון סער. </w:t>
      </w:r>
    </w:p>
    <w:p w14:paraId="28602381" w14:textId="77777777" w:rsidR="00C82EFE" w:rsidRPr="00C82EFE" w:rsidRDefault="00C82EFE" w:rsidP="00C82EFE">
      <w:pPr>
        <w:bidi/>
        <w:jc w:val="both"/>
        <w:rPr>
          <w:rFonts w:cs="David" w:hint="cs"/>
          <w:rtl/>
        </w:rPr>
      </w:pPr>
    </w:p>
    <w:p w14:paraId="0B3EC483" w14:textId="77777777" w:rsidR="00C82EFE" w:rsidRPr="00C82EFE" w:rsidRDefault="00C82EFE" w:rsidP="00C82EFE">
      <w:pPr>
        <w:bidi/>
        <w:jc w:val="both"/>
        <w:rPr>
          <w:rFonts w:cs="David" w:hint="cs"/>
          <w:u w:val="single"/>
          <w:rtl/>
        </w:rPr>
      </w:pPr>
      <w:r w:rsidRPr="00C82EFE">
        <w:rPr>
          <w:rFonts w:cs="David" w:hint="cs"/>
          <w:u w:val="single"/>
          <w:rtl/>
        </w:rPr>
        <w:t>גדעון סער:</w:t>
      </w:r>
    </w:p>
    <w:p w14:paraId="0205955C" w14:textId="77777777" w:rsidR="00C82EFE" w:rsidRPr="00C82EFE" w:rsidRDefault="00C82EFE" w:rsidP="00C82EFE">
      <w:pPr>
        <w:bidi/>
        <w:jc w:val="both"/>
        <w:rPr>
          <w:rFonts w:cs="David" w:hint="cs"/>
          <w:u w:val="single"/>
          <w:rtl/>
        </w:rPr>
      </w:pPr>
    </w:p>
    <w:p w14:paraId="2B3F8DA4" w14:textId="77777777" w:rsidR="00C82EFE" w:rsidRPr="00C82EFE" w:rsidRDefault="00C82EFE" w:rsidP="00C82EFE">
      <w:pPr>
        <w:bidi/>
        <w:jc w:val="both"/>
        <w:rPr>
          <w:rFonts w:cs="David" w:hint="cs"/>
          <w:rtl/>
        </w:rPr>
      </w:pPr>
      <w:r w:rsidRPr="00C82EFE">
        <w:rPr>
          <w:rFonts w:cs="David" w:hint="cs"/>
          <w:rtl/>
        </w:rPr>
        <w:tab/>
        <w:t xml:space="preserve"> אדוני היושב ראש, מאחר וחבר הכנסת אריאל התייחס ברצינות להערות, אני רוצה להבהיר לו על מה מבוססת עמדתי. ראשית, שמעתי היטב את דברי נציג משרד ראש הממשלה, אשר הבהיר, שהצעת חוק כזאת אשר אושרה בקריאה ראשונה, קיימת בצנרת, קיימת בוועדת הכספים. דהיינו, לעניין זה הממשלה לא פעלה אתמול אלא הביאה את זה בחוק ההסדרים ומטעמים משפטיים החליטה להביא נוסח חדש. אבל לפחות ברמה העקרונית יכולה </w:t>
      </w:r>
      <w:proofErr w:type="spellStart"/>
      <w:r w:rsidRPr="00C82EFE">
        <w:rPr>
          <w:rFonts w:cs="David" w:hint="cs"/>
          <w:rtl/>
        </w:rPr>
        <w:t>היתה</w:t>
      </w:r>
      <w:proofErr w:type="spellEnd"/>
      <w:r w:rsidRPr="00C82EFE">
        <w:rPr>
          <w:rFonts w:cs="David" w:hint="cs"/>
          <w:rtl/>
        </w:rPr>
        <w:t xml:space="preserve"> להמשיך כי יש חוק כזה שהונח על שולחן הכנסת, עבר בקריאה ראשונה ופוצל. </w:t>
      </w:r>
    </w:p>
    <w:p w14:paraId="40298E4B" w14:textId="77777777" w:rsidR="00C82EFE" w:rsidRPr="00C82EFE" w:rsidRDefault="00C82EFE" w:rsidP="00C82EFE">
      <w:pPr>
        <w:bidi/>
        <w:jc w:val="both"/>
        <w:rPr>
          <w:rFonts w:cs="David" w:hint="cs"/>
          <w:rtl/>
        </w:rPr>
      </w:pPr>
    </w:p>
    <w:p w14:paraId="1544A931" w14:textId="77777777" w:rsidR="00C82EFE" w:rsidRPr="00C82EFE" w:rsidRDefault="00C82EFE" w:rsidP="00C82EFE">
      <w:pPr>
        <w:bidi/>
        <w:jc w:val="both"/>
        <w:rPr>
          <w:rFonts w:cs="David" w:hint="cs"/>
          <w:rtl/>
        </w:rPr>
      </w:pPr>
      <w:r w:rsidRPr="00C82EFE">
        <w:rPr>
          <w:rFonts w:cs="David" w:hint="cs"/>
          <w:rtl/>
        </w:rPr>
        <w:tab/>
        <w:t xml:space="preserve">לגופו של עניין, כל ההטבות שניתנות היום, ליישוב שהן  ניתנות, ניתנות על יסוד מצב אשר לטענת נציג משרד ראש הממשלה, מסתיימות היום.  עם כל רצוני לפגוע בממשלה שאינה ראויה לאמון </w:t>
      </w:r>
      <w:r w:rsidRPr="00C82EFE">
        <w:rPr>
          <w:rFonts w:cs="David"/>
          <w:rtl/>
        </w:rPr>
        <w:t>–</w:t>
      </w:r>
      <w:r w:rsidRPr="00C82EFE">
        <w:rPr>
          <w:rFonts w:cs="David" w:hint="cs"/>
          <w:rtl/>
        </w:rPr>
        <w:t xml:space="preserve"> והיא אינה ראויה לאמון </w:t>
      </w:r>
      <w:r w:rsidRPr="00C82EFE">
        <w:rPr>
          <w:rFonts w:cs="David"/>
          <w:rtl/>
        </w:rPr>
        <w:t>–</w:t>
      </w:r>
      <w:r w:rsidRPr="00C82EFE">
        <w:rPr>
          <w:rFonts w:cs="David" w:hint="cs"/>
          <w:rtl/>
        </w:rPr>
        <w:t xml:space="preserve"> אינני רוצה לפגוע בכל אותם יישובים שמקבלים את ההטבות.  לגוף החוק זה סיפור אחר, צריך ללמוד את הדברים, אבל במקרה הזה בחרתי לא להכשיל את הממשלה, על אף שהמבקשת היא הממשלה. </w:t>
      </w:r>
    </w:p>
    <w:p w14:paraId="061B7D65" w14:textId="77777777" w:rsidR="00C82EFE" w:rsidRPr="00C82EFE" w:rsidRDefault="00C82EFE" w:rsidP="00C82EFE">
      <w:pPr>
        <w:bidi/>
        <w:jc w:val="both"/>
        <w:rPr>
          <w:rFonts w:cs="David" w:hint="cs"/>
          <w:rtl/>
        </w:rPr>
      </w:pPr>
    </w:p>
    <w:p w14:paraId="67A62ED5" w14:textId="77777777" w:rsidR="00C82EFE" w:rsidRPr="00C82EFE" w:rsidRDefault="00C82EFE" w:rsidP="00C82EFE">
      <w:pPr>
        <w:pStyle w:val="Heading5"/>
        <w:rPr>
          <w:rFonts w:hint="cs"/>
          <w:rtl/>
        </w:rPr>
      </w:pPr>
      <w:r w:rsidRPr="00C82EFE">
        <w:rPr>
          <w:rFonts w:hint="cs"/>
          <w:u w:val="single"/>
          <w:rtl/>
        </w:rPr>
        <w:t xml:space="preserve">אביגדור </w:t>
      </w:r>
      <w:proofErr w:type="spellStart"/>
      <w:r w:rsidRPr="00C82EFE">
        <w:rPr>
          <w:rFonts w:hint="cs"/>
          <w:u w:val="single"/>
          <w:rtl/>
        </w:rPr>
        <w:t>יצחקי</w:t>
      </w:r>
      <w:proofErr w:type="spellEnd"/>
      <w:r w:rsidRPr="00C82EFE">
        <w:rPr>
          <w:rFonts w:hint="cs"/>
          <w:u w:val="single"/>
          <w:rtl/>
        </w:rPr>
        <w:t>:</w:t>
      </w:r>
    </w:p>
    <w:p w14:paraId="6D5F827C" w14:textId="77777777" w:rsidR="00C82EFE" w:rsidRPr="00C82EFE" w:rsidRDefault="00C82EFE" w:rsidP="00C82EFE">
      <w:pPr>
        <w:pStyle w:val="Heading5"/>
        <w:rPr>
          <w:rFonts w:hint="cs"/>
          <w:rtl/>
        </w:rPr>
      </w:pPr>
    </w:p>
    <w:p w14:paraId="041DB87A" w14:textId="77777777" w:rsidR="00C82EFE" w:rsidRPr="00C82EFE" w:rsidRDefault="00C82EFE" w:rsidP="00C82EFE">
      <w:pPr>
        <w:bidi/>
        <w:jc w:val="both"/>
        <w:rPr>
          <w:rFonts w:cs="David" w:hint="cs"/>
          <w:rtl/>
        </w:rPr>
      </w:pPr>
      <w:r w:rsidRPr="00C82EFE">
        <w:rPr>
          <w:rFonts w:cs="David" w:hint="cs"/>
          <w:rtl/>
        </w:rPr>
        <w:tab/>
        <w:t xml:space="preserve"> מדברים על כל כך הרבה בקשות כאלה, אני עכשיו ספרתי, זאת הפעם השלישית בכל הקדנציה הזאת. </w:t>
      </w:r>
    </w:p>
    <w:p w14:paraId="033AC351" w14:textId="77777777" w:rsidR="00C82EFE" w:rsidRPr="00C82EFE" w:rsidRDefault="00C82EFE" w:rsidP="00C82EFE">
      <w:pPr>
        <w:bidi/>
        <w:jc w:val="both"/>
        <w:rPr>
          <w:rFonts w:cs="David" w:hint="cs"/>
          <w:rtl/>
        </w:rPr>
      </w:pPr>
    </w:p>
    <w:p w14:paraId="0063A73D" w14:textId="77777777" w:rsidR="00C82EFE" w:rsidRPr="00C82EFE" w:rsidRDefault="00C82EFE" w:rsidP="00C82EFE">
      <w:pPr>
        <w:bidi/>
        <w:jc w:val="both"/>
        <w:rPr>
          <w:rFonts w:cs="David" w:hint="cs"/>
          <w:u w:val="single"/>
          <w:rtl/>
        </w:rPr>
      </w:pPr>
      <w:r w:rsidRPr="00C82EFE">
        <w:rPr>
          <w:rFonts w:cs="David" w:hint="cs"/>
          <w:u w:val="single"/>
          <w:rtl/>
        </w:rPr>
        <w:t>גדעון סער:</w:t>
      </w:r>
    </w:p>
    <w:p w14:paraId="0A13741B" w14:textId="77777777" w:rsidR="00C82EFE" w:rsidRPr="00C82EFE" w:rsidRDefault="00C82EFE" w:rsidP="00C82EFE">
      <w:pPr>
        <w:bidi/>
        <w:jc w:val="both"/>
        <w:rPr>
          <w:rFonts w:cs="David" w:hint="cs"/>
          <w:u w:val="single"/>
          <w:rtl/>
        </w:rPr>
      </w:pPr>
    </w:p>
    <w:p w14:paraId="2759E8FA" w14:textId="77777777" w:rsidR="00C82EFE" w:rsidRPr="00C82EFE" w:rsidRDefault="00C82EFE" w:rsidP="00C82EFE">
      <w:pPr>
        <w:bidi/>
        <w:jc w:val="both"/>
        <w:rPr>
          <w:rFonts w:cs="David" w:hint="cs"/>
          <w:rtl/>
        </w:rPr>
      </w:pPr>
      <w:r w:rsidRPr="00C82EFE">
        <w:rPr>
          <w:rFonts w:cs="David" w:hint="cs"/>
          <w:rtl/>
        </w:rPr>
        <w:tab/>
        <w:t xml:space="preserve"> לא נכון. </w:t>
      </w:r>
    </w:p>
    <w:p w14:paraId="3F4B78C0" w14:textId="77777777" w:rsidR="00C82EFE" w:rsidRPr="00C82EFE" w:rsidRDefault="00C82EFE" w:rsidP="00C82EFE">
      <w:pPr>
        <w:bidi/>
        <w:jc w:val="both"/>
        <w:rPr>
          <w:rFonts w:cs="David" w:hint="cs"/>
          <w:rtl/>
        </w:rPr>
      </w:pPr>
    </w:p>
    <w:p w14:paraId="4D643022" w14:textId="77777777" w:rsidR="00C82EFE" w:rsidRPr="00C82EFE" w:rsidRDefault="00C82EFE" w:rsidP="00C82EFE">
      <w:pPr>
        <w:bidi/>
        <w:jc w:val="both"/>
        <w:rPr>
          <w:rFonts w:cs="David"/>
          <w:u w:val="single"/>
          <w:rtl/>
        </w:rPr>
      </w:pPr>
      <w:r w:rsidRPr="00C82EFE">
        <w:rPr>
          <w:rFonts w:cs="David"/>
          <w:u w:val="single"/>
          <w:rtl/>
        </w:rPr>
        <w:t>דוד אזולאי:</w:t>
      </w:r>
    </w:p>
    <w:p w14:paraId="17976A5C" w14:textId="77777777" w:rsidR="00C82EFE" w:rsidRPr="00C82EFE" w:rsidRDefault="00C82EFE" w:rsidP="00C82EFE">
      <w:pPr>
        <w:bidi/>
        <w:jc w:val="both"/>
        <w:rPr>
          <w:rFonts w:cs="David"/>
          <w:u w:val="single"/>
          <w:rtl/>
        </w:rPr>
      </w:pPr>
    </w:p>
    <w:p w14:paraId="26D81561" w14:textId="77777777" w:rsidR="00C82EFE" w:rsidRPr="00C82EFE" w:rsidRDefault="00C82EFE" w:rsidP="00C82EFE">
      <w:pPr>
        <w:bidi/>
        <w:jc w:val="both"/>
        <w:rPr>
          <w:rFonts w:cs="David" w:hint="cs"/>
          <w:rtl/>
        </w:rPr>
      </w:pPr>
      <w:r w:rsidRPr="00C82EFE">
        <w:rPr>
          <w:rFonts w:cs="David"/>
          <w:rtl/>
        </w:rPr>
        <w:tab/>
      </w:r>
      <w:r w:rsidRPr="00C82EFE">
        <w:rPr>
          <w:rFonts w:cs="David" w:hint="cs"/>
          <w:rtl/>
        </w:rPr>
        <w:t xml:space="preserve"> נניח שזאת הפעם השלישית, זה לא נראה לך הרבה? </w:t>
      </w:r>
    </w:p>
    <w:p w14:paraId="4AB8E86E" w14:textId="77777777" w:rsidR="00C82EFE" w:rsidRPr="00C82EFE" w:rsidRDefault="00C82EFE" w:rsidP="00C82EFE">
      <w:pPr>
        <w:bidi/>
        <w:jc w:val="both"/>
        <w:rPr>
          <w:rFonts w:cs="David" w:hint="cs"/>
          <w:rtl/>
        </w:rPr>
      </w:pPr>
    </w:p>
    <w:p w14:paraId="32B994A9" w14:textId="77777777" w:rsidR="00C82EFE" w:rsidRPr="00C82EFE" w:rsidRDefault="00C82EFE" w:rsidP="00C82EFE">
      <w:pPr>
        <w:bidi/>
        <w:jc w:val="both"/>
        <w:rPr>
          <w:rFonts w:cs="David" w:hint="cs"/>
          <w:u w:val="single"/>
          <w:rtl/>
        </w:rPr>
      </w:pPr>
      <w:r w:rsidRPr="00C82EFE">
        <w:rPr>
          <w:rFonts w:cs="David" w:hint="cs"/>
          <w:u w:val="single"/>
          <w:rtl/>
        </w:rPr>
        <w:t>גדעון סער:</w:t>
      </w:r>
    </w:p>
    <w:p w14:paraId="1488E2ED" w14:textId="77777777" w:rsidR="00C82EFE" w:rsidRPr="00C82EFE" w:rsidRDefault="00C82EFE" w:rsidP="00C82EFE">
      <w:pPr>
        <w:bidi/>
        <w:jc w:val="both"/>
        <w:rPr>
          <w:rFonts w:cs="David" w:hint="cs"/>
          <w:u w:val="single"/>
          <w:rtl/>
        </w:rPr>
      </w:pPr>
    </w:p>
    <w:p w14:paraId="6276552B" w14:textId="77777777" w:rsidR="00C82EFE" w:rsidRPr="00C82EFE" w:rsidRDefault="00C82EFE" w:rsidP="00C82EFE">
      <w:pPr>
        <w:bidi/>
        <w:jc w:val="both"/>
        <w:rPr>
          <w:rFonts w:cs="David" w:hint="cs"/>
          <w:rtl/>
        </w:rPr>
      </w:pPr>
      <w:r w:rsidRPr="00C82EFE">
        <w:rPr>
          <w:rFonts w:cs="David" w:hint="cs"/>
          <w:rtl/>
        </w:rPr>
        <w:tab/>
        <w:t xml:space="preserve"> מה שמרגיז, שמדובר בדברים "כבדים", כלומר, זה לא דברים "קטנים". </w:t>
      </w:r>
    </w:p>
    <w:p w14:paraId="70AE3FDD" w14:textId="77777777" w:rsidR="00C82EFE" w:rsidRPr="00C82EFE" w:rsidRDefault="00C82EFE" w:rsidP="00C82EFE">
      <w:pPr>
        <w:bidi/>
        <w:jc w:val="both"/>
        <w:rPr>
          <w:rFonts w:cs="David" w:hint="cs"/>
          <w:rtl/>
        </w:rPr>
      </w:pPr>
    </w:p>
    <w:p w14:paraId="67D4FB0B" w14:textId="77777777" w:rsidR="00C82EFE" w:rsidRPr="00C82EFE" w:rsidRDefault="00C82EFE" w:rsidP="00C82EFE">
      <w:pPr>
        <w:bidi/>
        <w:jc w:val="both"/>
        <w:rPr>
          <w:rFonts w:cs="David" w:hint="cs"/>
          <w:rtl/>
        </w:rPr>
      </w:pPr>
      <w:r w:rsidRPr="00C82EFE">
        <w:rPr>
          <w:rFonts w:cs="David" w:hint="cs"/>
          <w:u w:val="single"/>
          <w:rtl/>
        </w:rPr>
        <w:t xml:space="preserve">משה </w:t>
      </w:r>
      <w:proofErr w:type="spellStart"/>
      <w:r w:rsidRPr="00C82EFE">
        <w:rPr>
          <w:rFonts w:cs="David" w:hint="cs"/>
          <w:u w:val="single"/>
          <w:rtl/>
        </w:rPr>
        <w:t>שרוני</w:t>
      </w:r>
      <w:proofErr w:type="spellEnd"/>
      <w:r w:rsidRPr="00C82EFE">
        <w:rPr>
          <w:rFonts w:cs="David" w:hint="cs"/>
          <w:u w:val="single"/>
          <w:rtl/>
        </w:rPr>
        <w:t>:</w:t>
      </w:r>
    </w:p>
    <w:p w14:paraId="70AFB547" w14:textId="77777777" w:rsidR="00C82EFE" w:rsidRPr="00C82EFE" w:rsidRDefault="00C82EFE" w:rsidP="00C82EFE">
      <w:pPr>
        <w:bidi/>
        <w:jc w:val="both"/>
        <w:rPr>
          <w:rFonts w:cs="David" w:hint="cs"/>
          <w:rtl/>
        </w:rPr>
      </w:pPr>
    </w:p>
    <w:p w14:paraId="1FCA4E4B" w14:textId="77777777" w:rsidR="00C82EFE" w:rsidRPr="00C82EFE" w:rsidRDefault="00C82EFE" w:rsidP="00C82EFE">
      <w:pPr>
        <w:bidi/>
        <w:jc w:val="both"/>
        <w:rPr>
          <w:rFonts w:cs="David" w:hint="cs"/>
          <w:rtl/>
        </w:rPr>
      </w:pPr>
      <w:r w:rsidRPr="00C82EFE">
        <w:rPr>
          <w:rFonts w:cs="David" w:hint="cs"/>
          <w:rtl/>
        </w:rPr>
        <w:tab/>
        <w:t xml:space="preserve">אדוני היושב ראש, הצעת החוק הזאת כל כך כבדה? אני לא יודע מה קורה, הממשלה מבקשת פעם אחת, פעם שנייה, או פעם רביעית, זאת זכותה לבקש ואנחנו צריכים להחליט. </w:t>
      </w:r>
    </w:p>
    <w:p w14:paraId="2F2A637F" w14:textId="77777777" w:rsidR="00C82EFE" w:rsidRPr="00C82EFE" w:rsidRDefault="00C82EFE" w:rsidP="00C82EFE">
      <w:pPr>
        <w:bidi/>
        <w:jc w:val="both"/>
        <w:rPr>
          <w:rFonts w:cs="David" w:hint="cs"/>
          <w:rtl/>
        </w:rPr>
      </w:pPr>
    </w:p>
    <w:p w14:paraId="0837C739" w14:textId="77777777" w:rsidR="00C82EFE" w:rsidRPr="00C82EFE" w:rsidRDefault="00C82EFE" w:rsidP="00C82EFE">
      <w:pPr>
        <w:bidi/>
        <w:jc w:val="both"/>
        <w:rPr>
          <w:rFonts w:cs="David" w:hint="cs"/>
          <w:i/>
          <w:iCs/>
          <w:rtl/>
        </w:rPr>
      </w:pPr>
      <w:r w:rsidRPr="00C82EFE">
        <w:rPr>
          <w:rFonts w:cs="David" w:hint="cs"/>
          <w:u w:val="single"/>
          <w:rtl/>
        </w:rPr>
        <w:t>קולט אביטל:</w:t>
      </w:r>
    </w:p>
    <w:p w14:paraId="5EE27F24" w14:textId="77777777" w:rsidR="00C82EFE" w:rsidRPr="00C82EFE" w:rsidRDefault="00C82EFE" w:rsidP="00C82EFE">
      <w:pPr>
        <w:bidi/>
        <w:jc w:val="both"/>
        <w:rPr>
          <w:rFonts w:cs="David" w:hint="cs"/>
          <w:i/>
          <w:iCs/>
          <w:rtl/>
        </w:rPr>
      </w:pPr>
    </w:p>
    <w:p w14:paraId="32347314" w14:textId="77777777" w:rsidR="00C82EFE" w:rsidRPr="00C82EFE" w:rsidRDefault="00C82EFE" w:rsidP="00C82EFE">
      <w:pPr>
        <w:bidi/>
        <w:jc w:val="both"/>
        <w:rPr>
          <w:rFonts w:cs="David" w:hint="cs"/>
          <w:rtl/>
        </w:rPr>
      </w:pPr>
      <w:r w:rsidRPr="00C82EFE">
        <w:rPr>
          <w:rFonts w:cs="David" w:hint="cs"/>
          <w:i/>
          <w:iCs/>
          <w:rtl/>
        </w:rPr>
        <w:tab/>
        <w:t xml:space="preserve"> </w:t>
      </w:r>
      <w:r w:rsidRPr="00C82EFE">
        <w:rPr>
          <w:rFonts w:cs="David" w:hint="cs"/>
          <w:rtl/>
        </w:rPr>
        <w:t xml:space="preserve">אני אתחיל מהסוף, בגלל שאנחנו לא רוצים למנוע מאזרחים את ההטבות, מכיוון שאנחנו עומדים ממש לפני פקיעת תוקף החוק, אני אצביע בעד. אני גם אצביע בעד משום שאני מבינה, מתוך שיחה עם נציג משרד ראש הממשלה, שהאזורים עצמם יידונו בוועדת הכספים. כך שאני מאמינה, שלכנסת יש עדיין מה להגיד בין קריאה ראשונה, שנייה ושלישית. </w:t>
      </w:r>
    </w:p>
    <w:p w14:paraId="212F886E" w14:textId="77777777" w:rsidR="00C82EFE" w:rsidRPr="00C82EFE" w:rsidRDefault="00C82EFE" w:rsidP="00C82EFE">
      <w:pPr>
        <w:bidi/>
        <w:jc w:val="both"/>
        <w:rPr>
          <w:rFonts w:cs="David" w:hint="cs"/>
          <w:rtl/>
        </w:rPr>
      </w:pPr>
    </w:p>
    <w:p w14:paraId="3791A659" w14:textId="77777777" w:rsidR="00C82EFE" w:rsidRPr="00C82EFE" w:rsidRDefault="00C82EFE" w:rsidP="00C82EFE">
      <w:pPr>
        <w:bidi/>
        <w:jc w:val="both"/>
        <w:rPr>
          <w:rFonts w:cs="David" w:hint="cs"/>
          <w:rtl/>
        </w:rPr>
      </w:pPr>
      <w:r w:rsidRPr="00C82EFE">
        <w:rPr>
          <w:rFonts w:cs="David" w:hint="cs"/>
          <w:rtl/>
        </w:rPr>
        <w:tab/>
        <w:t xml:space="preserve">יחד עם זאת, אני חושבת שהנוהל הזה שהשתלט כאן בזמן האחרון, שמנחיתים עלינו דברים כל כך כבדים ברגע האחרון - - - </w:t>
      </w:r>
    </w:p>
    <w:p w14:paraId="69A77B9F" w14:textId="77777777" w:rsidR="00C82EFE" w:rsidRPr="00C82EFE" w:rsidRDefault="00C82EFE" w:rsidP="00C82EFE">
      <w:pPr>
        <w:bidi/>
        <w:jc w:val="both"/>
        <w:rPr>
          <w:rFonts w:cs="David" w:hint="cs"/>
          <w:rtl/>
        </w:rPr>
      </w:pPr>
    </w:p>
    <w:p w14:paraId="593E740D" w14:textId="77777777" w:rsidR="00C82EFE" w:rsidRPr="00C82EFE" w:rsidRDefault="00C82EFE" w:rsidP="00C82EFE">
      <w:pPr>
        <w:bidi/>
        <w:jc w:val="both"/>
        <w:rPr>
          <w:rFonts w:cs="David" w:hint="cs"/>
          <w:rtl/>
        </w:rPr>
      </w:pPr>
      <w:proofErr w:type="spellStart"/>
      <w:r w:rsidRPr="00C82EFE">
        <w:rPr>
          <w:rFonts w:cs="David" w:hint="cs"/>
          <w:u w:val="single"/>
          <w:rtl/>
        </w:rPr>
        <w:t>אחמד</w:t>
      </w:r>
      <w:proofErr w:type="spellEnd"/>
      <w:r w:rsidRPr="00C82EFE">
        <w:rPr>
          <w:rFonts w:cs="David" w:hint="cs"/>
          <w:u w:val="single"/>
          <w:rtl/>
        </w:rPr>
        <w:t xml:space="preserve"> טיבי:</w:t>
      </w:r>
    </w:p>
    <w:p w14:paraId="4BF70923" w14:textId="77777777" w:rsidR="00C82EFE" w:rsidRPr="00C82EFE" w:rsidRDefault="00C82EFE" w:rsidP="00C82EFE">
      <w:pPr>
        <w:bidi/>
        <w:jc w:val="both"/>
        <w:rPr>
          <w:rFonts w:cs="David" w:hint="cs"/>
          <w:rtl/>
        </w:rPr>
      </w:pPr>
    </w:p>
    <w:p w14:paraId="5F266B90" w14:textId="77777777" w:rsidR="00C82EFE" w:rsidRPr="00C82EFE" w:rsidRDefault="00C82EFE" w:rsidP="00C82EFE">
      <w:pPr>
        <w:bidi/>
        <w:jc w:val="both"/>
        <w:rPr>
          <w:rFonts w:cs="David" w:hint="cs"/>
          <w:rtl/>
        </w:rPr>
      </w:pPr>
      <w:r w:rsidRPr="00C82EFE">
        <w:rPr>
          <w:rFonts w:cs="David" w:hint="cs"/>
          <w:rtl/>
        </w:rPr>
        <w:tab/>
        <w:t xml:space="preserve"> כמו מכת גרזן לעבודה </w:t>
      </w:r>
      <w:proofErr w:type="spellStart"/>
      <w:r w:rsidRPr="00C82EFE">
        <w:rPr>
          <w:rFonts w:cs="David" w:hint="cs"/>
          <w:rtl/>
        </w:rPr>
        <w:t>הפרלמנטרית</w:t>
      </w:r>
      <w:proofErr w:type="spellEnd"/>
      <w:r w:rsidRPr="00C82EFE">
        <w:rPr>
          <w:rFonts w:cs="David" w:hint="cs"/>
          <w:rtl/>
        </w:rPr>
        <w:t xml:space="preserve">. </w:t>
      </w:r>
    </w:p>
    <w:p w14:paraId="5FF96A12" w14:textId="77777777" w:rsidR="00C82EFE" w:rsidRPr="00C82EFE" w:rsidRDefault="00C82EFE" w:rsidP="00C82EFE">
      <w:pPr>
        <w:bidi/>
        <w:jc w:val="both"/>
        <w:rPr>
          <w:rFonts w:cs="David" w:hint="cs"/>
          <w:rtl/>
        </w:rPr>
      </w:pPr>
    </w:p>
    <w:p w14:paraId="7E6730EB" w14:textId="77777777" w:rsidR="00C82EFE" w:rsidRPr="00C82EFE" w:rsidRDefault="00C82EFE" w:rsidP="00C82EFE">
      <w:pPr>
        <w:bidi/>
        <w:jc w:val="both"/>
        <w:rPr>
          <w:rFonts w:cs="David" w:hint="cs"/>
          <w:i/>
          <w:iCs/>
          <w:rtl/>
        </w:rPr>
      </w:pPr>
      <w:r w:rsidRPr="00C82EFE">
        <w:rPr>
          <w:rFonts w:cs="David" w:hint="cs"/>
          <w:u w:val="single"/>
          <w:rtl/>
        </w:rPr>
        <w:t>קולט אביטל:</w:t>
      </w:r>
    </w:p>
    <w:p w14:paraId="57CC954A" w14:textId="77777777" w:rsidR="00C82EFE" w:rsidRPr="00C82EFE" w:rsidRDefault="00C82EFE" w:rsidP="00C82EFE">
      <w:pPr>
        <w:bidi/>
        <w:jc w:val="both"/>
        <w:rPr>
          <w:rFonts w:cs="David" w:hint="cs"/>
          <w:i/>
          <w:iCs/>
          <w:rtl/>
        </w:rPr>
      </w:pPr>
    </w:p>
    <w:p w14:paraId="5E8823B4" w14:textId="77777777" w:rsidR="00C82EFE" w:rsidRPr="00C82EFE" w:rsidRDefault="00C82EFE" w:rsidP="00C82EFE">
      <w:pPr>
        <w:bidi/>
        <w:jc w:val="both"/>
        <w:rPr>
          <w:rFonts w:cs="David" w:hint="cs"/>
          <w:rtl/>
        </w:rPr>
      </w:pPr>
      <w:r w:rsidRPr="00C82EFE">
        <w:rPr>
          <w:rFonts w:cs="David" w:hint="cs"/>
          <w:i/>
          <w:iCs/>
          <w:rtl/>
        </w:rPr>
        <w:tab/>
        <w:t xml:space="preserve"> </w:t>
      </w:r>
      <w:r w:rsidRPr="00C82EFE">
        <w:rPr>
          <w:rFonts w:cs="David" w:hint="cs"/>
          <w:rtl/>
        </w:rPr>
        <w:t xml:space="preserve">אני חושבת, שאנחנו כחברי נשיאות הכנסת, נצטרך להעלות לדיון בנשיאות, מה הנוהל שיצטרך לחייב גם את הממשלה שהיא מנחיתה עלינו דברים כאלה. </w:t>
      </w:r>
    </w:p>
    <w:p w14:paraId="27CE98D8" w14:textId="77777777" w:rsidR="00C82EFE" w:rsidRPr="00C82EFE" w:rsidRDefault="00C82EFE" w:rsidP="00C82EFE">
      <w:pPr>
        <w:bidi/>
        <w:jc w:val="both"/>
        <w:rPr>
          <w:rFonts w:cs="David" w:hint="cs"/>
          <w:rtl/>
        </w:rPr>
      </w:pPr>
    </w:p>
    <w:p w14:paraId="3BCA51E3"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5BB44CE0" w14:textId="77777777" w:rsidR="00C82EFE" w:rsidRPr="00C82EFE" w:rsidRDefault="00C82EFE" w:rsidP="00C82EFE">
      <w:pPr>
        <w:bidi/>
        <w:jc w:val="both"/>
        <w:rPr>
          <w:rFonts w:cs="David" w:hint="cs"/>
          <w:rtl/>
        </w:rPr>
      </w:pPr>
    </w:p>
    <w:p w14:paraId="2EF61E4B" w14:textId="77777777" w:rsidR="00C82EFE" w:rsidRPr="00C82EFE" w:rsidRDefault="00C82EFE" w:rsidP="00C82EFE">
      <w:pPr>
        <w:bidi/>
        <w:jc w:val="both"/>
        <w:rPr>
          <w:rFonts w:cs="David" w:hint="cs"/>
          <w:rtl/>
        </w:rPr>
      </w:pPr>
      <w:r w:rsidRPr="00C82EFE">
        <w:rPr>
          <w:rFonts w:cs="David" w:hint="cs"/>
          <w:rtl/>
        </w:rPr>
        <w:tab/>
        <w:t xml:space="preserve">אני מאוד מודה לכם, אני מעמיד את ההצעה להצבעה, מי בעד לאשר את בקשתה של הממשלה. </w:t>
      </w:r>
    </w:p>
    <w:p w14:paraId="32F4F2D2" w14:textId="77777777" w:rsidR="00C82EFE" w:rsidRPr="00C82EFE" w:rsidRDefault="00C82EFE" w:rsidP="00C82EFE">
      <w:pPr>
        <w:bidi/>
        <w:jc w:val="center"/>
        <w:rPr>
          <w:rFonts w:cs="David" w:hint="cs"/>
          <w:rtl/>
        </w:rPr>
      </w:pPr>
      <w:r w:rsidRPr="00C82EFE">
        <w:rPr>
          <w:rFonts w:cs="David"/>
          <w:rtl/>
        </w:rPr>
        <w:br w:type="page"/>
      </w:r>
    </w:p>
    <w:p w14:paraId="7A143861" w14:textId="77777777" w:rsidR="00C82EFE" w:rsidRPr="00C82EFE" w:rsidRDefault="00C82EFE" w:rsidP="00C82EFE">
      <w:pPr>
        <w:bidi/>
        <w:jc w:val="center"/>
        <w:rPr>
          <w:rFonts w:cs="David" w:hint="cs"/>
          <w:b/>
          <w:bCs/>
          <w:rtl/>
        </w:rPr>
      </w:pPr>
      <w:r w:rsidRPr="00C82EFE">
        <w:rPr>
          <w:rFonts w:cs="David" w:hint="cs"/>
          <w:b/>
          <w:bCs/>
          <w:rtl/>
        </w:rPr>
        <w:t>הצבעה</w:t>
      </w:r>
    </w:p>
    <w:p w14:paraId="74C3D620" w14:textId="77777777" w:rsidR="00C82EFE" w:rsidRPr="00C82EFE" w:rsidRDefault="00C82EFE" w:rsidP="00C82EFE">
      <w:pPr>
        <w:bidi/>
        <w:jc w:val="center"/>
        <w:rPr>
          <w:rFonts w:cs="David" w:hint="cs"/>
          <w:b/>
          <w:bCs/>
          <w:rtl/>
        </w:rPr>
      </w:pPr>
    </w:p>
    <w:p w14:paraId="17FA7141" w14:textId="77777777" w:rsidR="00C82EFE" w:rsidRPr="00C82EFE" w:rsidRDefault="00C82EFE" w:rsidP="00C82EFE">
      <w:pPr>
        <w:bidi/>
        <w:jc w:val="center"/>
        <w:rPr>
          <w:rFonts w:cs="David" w:hint="cs"/>
          <w:rtl/>
        </w:rPr>
      </w:pPr>
      <w:r w:rsidRPr="00C82EFE">
        <w:rPr>
          <w:rFonts w:cs="David" w:hint="cs"/>
          <w:rtl/>
        </w:rPr>
        <w:t xml:space="preserve">בעד </w:t>
      </w:r>
      <w:r w:rsidRPr="00C82EFE">
        <w:rPr>
          <w:rFonts w:cs="David"/>
          <w:rtl/>
        </w:rPr>
        <w:t>–</w:t>
      </w:r>
      <w:r w:rsidRPr="00C82EFE">
        <w:rPr>
          <w:rFonts w:cs="David" w:hint="cs"/>
          <w:rtl/>
        </w:rPr>
        <w:t xml:space="preserve"> 9</w:t>
      </w:r>
    </w:p>
    <w:p w14:paraId="7DD7862E" w14:textId="77777777" w:rsidR="00C82EFE" w:rsidRPr="00C82EFE" w:rsidRDefault="00C82EFE" w:rsidP="00C82EFE">
      <w:pPr>
        <w:bidi/>
        <w:jc w:val="center"/>
        <w:rPr>
          <w:rFonts w:cs="David" w:hint="cs"/>
          <w:rtl/>
        </w:rPr>
      </w:pPr>
      <w:r w:rsidRPr="00C82EFE">
        <w:rPr>
          <w:rFonts w:cs="David" w:hint="cs"/>
          <w:rtl/>
        </w:rPr>
        <w:t xml:space="preserve">נגד </w:t>
      </w:r>
      <w:r w:rsidRPr="00C82EFE">
        <w:rPr>
          <w:rFonts w:cs="David"/>
          <w:rtl/>
        </w:rPr>
        <w:t>–</w:t>
      </w:r>
      <w:r w:rsidRPr="00C82EFE">
        <w:rPr>
          <w:rFonts w:cs="David" w:hint="cs"/>
          <w:rtl/>
        </w:rPr>
        <w:t xml:space="preserve"> 3</w:t>
      </w:r>
    </w:p>
    <w:p w14:paraId="50437C0F" w14:textId="77777777" w:rsidR="00C82EFE" w:rsidRPr="00C82EFE" w:rsidRDefault="00C82EFE" w:rsidP="00C82EFE">
      <w:pPr>
        <w:bidi/>
        <w:jc w:val="center"/>
        <w:rPr>
          <w:rFonts w:cs="David" w:hint="cs"/>
          <w:rtl/>
        </w:rPr>
      </w:pPr>
      <w:r w:rsidRPr="00C82EFE">
        <w:rPr>
          <w:rFonts w:cs="David" w:hint="cs"/>
          <w:rtl/>
        </w:rPr>
        <w:t xml:space="preserve">נמנעים </w:t>
      </w:r>
      <w:r w:rsidRPr="00C82EFE">
        <w:rPr>
          <w:rFonts w:cs="David"/>
          <w:rtl/>
        </w:rPr>
        <w:t>–</w:t>
      </w:r>
      <w:r w:rsidRPr="00C82EFE">
        <w:rPr>
          <w:rFonts w:cs="David" w:hint="cs"/>
          <w:rtl/>
        </w:rPr>
        <w:t>אין</w:t>
      </w:r>
    </w:p>
    <w:p w14:paraId="47FB3446" w14:textId="77777777" w:rsidR="00C82EFE" w:rsidRPr="00C82EFE" w:rsidRDefault="00C82EFE" w:rsidP="00C82EFE">
      <w:pPr>
        <w:bidi/>
        <w:jc w:val="center"/>
        <w:rPr>
          <w:rFonts w:cs="David" w:hint="cs"/>
          <w:rtl/>
        </w:rPr>
      </w:pPr>
      <w:r w:rsidRPr="00C82EFE">
        <w:rPr>
          <w:rFonts w:cs="David" w:hint="cs"/>
          <w:rtl/>
        </w:rPr>
        <w:t>הצעת הממשלה התקבלה</w:t>
      </w:r>
    </w:p>
    <w:p w14:paraId="0B113FB1" w14:textId="77777777" w:rsidR="00C82EFE" w:rsidRPr="00C82EFE" w:rsidRDefault="00C82EFE" w:rsidP="00C82EFE">
      <w:pPr>
        <w:bidi/>
        <w:jc w:val="both"/>
        <w:rPr>
          <w:rFonts w:cs="David" w:hint="cs"/>
          <w:rtl/>
        </w:rPr>
      </w:pPr>
    </w:p>
    <w:p w14:paraId="2FC5301C" w14:textId="77777777" w:rsidR="00C82EFE" w:rsidRPr="00C82EFE" w:rsidRDefault="00C82EFE" w:rsidP="00C82EFE">
      <w:pPr>
        <w:bidi/>
        <w:jc w:val="both"/>
        <w:rPr>
          <w:rFonts w:cs="David" w:hint="cs"/>
          <w:u w:val="single"/>
          <w:rtl/>
        </w:rPr>
      </w:pPr>
    </w:p>
    <w:p w14:paraId="3AD36E99"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5C46C7E9" w14:textId="77777777" w:rsidR="00C82EFE" w:rsidRPr="00C82EFE" w:rsidRDefault="00C82EFE" w:rsidP="00C82EFE">
      <w:pPr>
        <w:bidi/>
        <w:jc w:val="both"/>
        <w:rPr>
          <w:rFonts w:cs="David" w:hint="cs"/>
          <w:rtl/>
        </w:rPr>
      </w:pPr>
    </w:p>
    <w:p w14:paraId="227017CD" w14:textId="77777777" w:rsidR="00C82EFE" w:rsidRPr="00C82EFE" w:rsidRDefault="00C82EFE" w:rsidP="00C82EFE">
      <w:pPr>
        <w:bidi/>
        <w:jc w:val="both"/>
        <w:rPr>
          <w:rFonts w:cs="David" w:hint="cs"/>
          <w:rtl/>
        </w:rPr>
      </w:pPr>
      <w:r w:rsidRPr="00C82EFE">
        <w:rPr>
          <w:rFonts w:cs="David" w:hint="cs"/>
          <w:rtl/>
        </w:rPr>
        <w:tab/>
        <w:t xml:space="preserve">בקשת הממשלה אושרה. </w:t>
      </w:r>
    </w:p>
    <w:p w14:paraId="414DEB5D" w14:textId="77777777" w:rsidR="00C82EFE" w:rsidRPr="00C82EFE" w:rsidRDefault="00C82EFE" w:rsidP="00C82EFE">
      <w:pPr>
        <w:bidi/>
        <w:jc w:val="both"/>
        <w:rPr>
          <w:rFonts w:cs="David" w:hint="cs"/>
          <w:rtl/>
        </w:rPr>
      </w:pPr>
      <w:r w:rsidRPr="00C82EFE">
        <w:rPr>
          <w:rFonts w:cs="David" w:hint="cs"/>
          <w:rtl/>
        </w:rPr>
        <w:tab/>
      </w:r>
    </w:p>
    <w:p w14:paraId="654B2B18" w14:textId="77777777" w:rsidR="00C82EFE" w:rsidRPr="00C82EFE" w:rsidRDefault="00C82EFE" w:rsidP="00C82EFE">
      <w:pPr>
        <w:bidi/>
        <w:jc w:val="center"/>
        <w:rPr>
          <w:rFonts w:cs="David" w:hint="cs"/>
          <w:b/>
          <w:bCs/>
          <w:rtl/>
        </w:rPr>
      </w:pPr>
      <w:r w:rsidRPr="00C82EFE">
        <w:rPr>
          <w:rFonts w:cs="David"/>
          <w:rtl/>
        </w:rPr>
        <w:br w:type="page"/>
      </w:r>
      <w:r w:rsidRPr="00C82EFE">
        <w:rPr>
          <w:rFonts w:cs="David" w:hint="cs"/>
          <w:b/>
          <w:bCs/>
          <w:rtl/>
        </w:rPr>
        <w:t>2. בקשות חברי הכנסת להקדמת הדיון בהצעות החוק הבאות, לפני הקריאה הטרומית:</w:t>
      </w:r>
    </w:p>
    <w:p w14:paraId="0FC12F88" w14:textId="77777777" w:rsidR="00C82EFE" w:rsidRPr="00C82EFE" w:rsidRDefault="00C82EFE" w:rsidP="00C82EFE">
      <w:pPr>
        <w:bidi/>
        <w:jc w:val="center"/>
        <w:rPr>
          <w:rFonts w:cs="David" w:hint="cs"/>
          <w:b/>
          <w:bCs/>
          <w:u w:val="single"/>
          <w:rtl/>
        </w:rPr>
      </w:pPr>
      <w:r w:rsidRPr="00C82EFE">
        <w:rPr>
          <w:rFonts w:cs="David" w:hint="cs"/>
          <w:b/>
          <w:bCs/>
          <w:u w:val="single"/>
          <w:rtl/>
        </w:rPr>
        <w:t xml:space="preserve">א. הצעת חוק עבודת נשים (תיקון </w:t>
      </w:r>
      <w:r w:rsidRPr="00C82EFE">
        <w:rPr>
          <w:rFonts w:cs="David"/>
          <w:b/>
          <w:bCs/>
          <w:u w:val="single"/>
          <w:rtl/>
        </w:rPr>
        <w:t>–</w:t>
      </w:r>
      <w:r w:rsidRPr="00C82EFE">
        <w:rPr>
          <w:rFonts w:cs="David" w:hint="cs"/>
          <w:b/>
          <w:bCs/>
          <w:u w:val="single"/>
          <w:rtl/>
        </w:rPr>
        <w:t xml:space="preserve"> הארכת חופשת הלידה), </w:t>
      </w:r>
      <w:proofErr w:type="spellStart"/>
      <w:r w:rsidRPr="00C82EFE">
        <w:rPr>
          <w:rFonts w:cs="David" w:hint="cs"/>
          <w:b/>
          <w:bCs/>
          <w:u w:val="single"/>
          <w:rtl/>
        </w:rPr>
        <w:t>התשס"ז</w:t>
      </w:r>
      <w:proofErr w:type="spellEnd"/>
      <w:r w:rsidRPr="00C82EFE">
        <w:rPr>
          <w:rFonts w:cs="David" w:hint="cs"/>
          <w:b/>
          <w:bCs/>
          <w:u w:val="single"/>
          <w:rtl/>
        </w:rPr>
        <w:t xml:space="preserve">-2007(פ/2225/17) </w:t>
      </w:r>
      <w:r w:rsidRPr="00C82EFE">
        <w:rPr>
          <w:rFonts w:cs="David"/>
          <w:b/>
          <w:bCs/>
          <w:u w:val="single"/>
          <w:rtl/>
        </w:rPr>
        <w:t>–</w:t>
      </w:r>
    </w:p>
    <w:p w14:paraId="014938E5" w14:textId="77777777" w:rsidR="00C82EFE" w:rsidRPr="00C82EFE" w:rsidRDefault="00C82EFE" w:rsidP="00C82EFE">
      <w:pPr>
        <w:bidi/>
        <w:jc w:val="center"/>
        <w:rPr>
          <w:rFonts w:cs="David" w:hint="cs"/>
          <w:b/>
          <w:bCs/>
          <w:u w:val="single"/>
          <w:rtl/>
        </w:rPr>
      </w:pPr>
      <w:r w:rsidRPr="00C82EFE">
        <w:rPr>
          <w:rFonts w:cs="David" w:hint="cs"/>
          <w:b/>
          <w:bCs/>
          <w:u w:val="single"/>
          <w:rtl/>
        </w:rPr>
        <w:t>הצעת חבר הכנסת גדעון סער</w:t>
      </w:r>
    </w:p>
    <w:p w14:paraId="71185D6A" w14:textId="77777777" w:rsidR="00C82EFE" w:rsidRPr="00C82EFE" w:rsidRDefault="00C82EFE" w:rsidP="00C82EFE">
      <w:pPr>
        <w:bidi/>
        <w:jc w:val="center"/>
        <w:rPr>
          <w:rFonts w:cs="David" w:hint="cs"/>
          <w:b/>
          <w:bCs/>
          <w:u w:val="single"/>
          <w:rtl/>
        </w:rPr>
      </w:pPr>
      <w:r w:rsidRPr="00C82EFE">
        <w:rPr>
          <w:rFonts w:cs="David" w:hint="cs"/>
          <w:b/>
          <w:bCs/>
          <w:u w:val="single"/>
          <w:rtl/>
        </w:rPr>
        <w:t xml:space="preserve">ב. הצעת חוק יסוד: הממשלה (תיקון </w:t>
      </w:r>
      <w:r w:rsidRPr="00C82EFE">
        <w:rPr>
          <w:rFonts w:cs="David"/>
          <w:b/>
          <w:bCs/>
          <w:u w:val="single"/>
          <w:rtl/>
        </w:rPr>
        <w:t>–</w:t>
      </w:r>
      <w:r w:rsidRPr="00C82EFE">
        <w:rPr>
          <w:rFonts w:cs="David" w:hint="cs"/>
          <w:b/>
          <w:bCs/>
          <w:u w:val="single"/>
          <w:rtl/>
        </w:rPr>
        <w:t xml:space="preserve"> אצילת סמכויות ראש הממשלה) (פ/2210/17),</w:t>
      </w:r>
    </w:p>
    <w:p w14:paraId="4EC49C80" w14:textId="77777777" w:rsidR="00C82EFE" w:rsidRPr="00C82EFE" w:rsidRDefault="00C82EFE" w:rsidP="00C82EFE">
      <w:pPr>
        <w:bidi/>
        <w:jc w:val="center"/>
        <w:rPr>
          <w:rFonts w:cs="David" w:hint="cs"/>
          <w:b/>
          <w:bCs/>
          <w:u w:val="single"/>
          <w:rtl/>
        </w:rPr>
      </w:pPr>
      <w:r w:rsidRPr="00C82EFE">
        <w:rPr>
          <w:rFonts w:cs="David" w:hint="cs"/>
          <w:b/>
          <w:bCs/>
          <w:u w:val="single"/>
          <w:rtl/>
        </w:rPr>
        <w:t>הצעת חבר הכנסת אמנון כהן</w:t>
      </w:r>
    </w:p>
    <w:p w14:paraId="67B4BC94" w14:textId="77777777" w:rsidR="00C82EFE" w:rsidRPr="00C82EFE" w:rsidRDefault="00C82EFE" w:rsidP="00C82EFE">
      <w:pPr>
        <w:bidi/>
        <w:jc w:val="center"/>
        <w:rPr>
          <w:rFonts w:cs="David" w:hint="cs"/>
          <w:b/>
          <w:bCs/>
          <w:u w:val="single"/>
          <w:rtl/>
        </w:rPr>
      </w:pPr>
    </w:p>
    <w:p w14:paraId="1BB3710E" w14:textId="77777777" w:rsidR="00C82EFE" w:rsidRPr="00C82EFE" w:rsidRDefault="00C82EFE" w:rsidP="00C82EFE">
      <w:pPr>
        <w:bidi/>
        <w:jc w:val="both"/>
        <w:rPr>
          <w:rFonts w:cs="David" w:hint="cs"/>
          <w:b/>
          <w:bCs/>
          <w:u w:val="single"/>
          <w:rtl/>
        </w:rPr>
      </w:pPr>
    </w:p>
    <w:p w14:paraId="4E04E028"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2C182F9B" w14:textId="77777777" w:rsidR="00C82EFE" w:rsidRPr="00C82EFE" w:rsidRDefault="00C82EFE" w:rsidP="00C82EFE">
      <w:pPr>
        <w:bidi/>
        <w:jc w:val="both"/>
        <w:rPr>
          <w:rFonts w:cs="David" w:hint="cs"/>
          <w:rtl/>
        </w:rPr>
      </w:pPr>
    </w:p>
    <w:p w14:paraId="36E71551" w14:textId="77777777" w:rsidR="00C82EFE" w:rsidRPr="00C82EFE" w:rsidRDefault="00C82EFE" w:rsidP="00C82EFE">
      <w:pPr>
        <w:bidi/>
        <w:jc w:val="both"/>
        <w:rPr>
          <w:rFonts w:cs="David" w:hint="cs"/>
          <w:rtl/>
        </w:rPr>
      </w:pPr>
      <w:r w:rsidRPr="00C82EFE">
        <w:rPr>
          <w:rFonts w:cs="David" w:hint="cs"/>
          <w:rtl/>
        </w:rPr>
        <w:tab/>
        <w:t xml:space="preserve">הנושא השני בסדר היום,  בקשות חברי הכנסת להקדמת הדיון בהצעות החוק הבאות: הראשונה, הצעת חוק עבודת נשים (תיקון </w:t>
      </w:r>
      <w:r w:rsidRPr="00C82EFE">
        <w:rPr>
          <w:rFonts w:cs="David"/>
          <w:rtl/>
        </w:rPr>
        <w:t>–</w:t>
      </w:r>
      <w:r w:rsidRPr="00C82EFE">
        <w:rPr>
          <w:rFonts w:cs="David" w:hint="cs"/>
          <w:rtl/>
        </w:rPr>
        <w:t xml:space="preserve"> הארכת חופשת הלידה), </w:t>
      </w:r>
      <w:proofErr w:type="spellStart"/>
      <w:r w:rsidRPr="00C82EFE">
        <w:rPr>
          <w:rFonts w:cs="David" w:hint="cs"/>
          <w:rtl/>
        </w:rPr>
        <w:t>התשס"ז</w:t>
      </w:r>
      <w:proofErr w:type="spellEnd"/>
      <w:r w:rsidRPr="00C82EFE">
        <w:rPr>
          <w:rFonts w:cs="David" w:hint="cs"/>
          <w:rtl/>
        </w:rPr>
        <w:t xml:space="preserve">-2007 (פ/2225/17), הצעת חבר הכנסת גדעון סער. </w:t>
      </w:r>
    </w:p>
    <w:p w14:paraId="5A298D41" w14:textId="77777777" w:rsidR="00C82EFE" w:rsidRPr="00C82EFE" w:rsidRDefault="00C82EFE" w:rsidP="00C82EFE">
      <w:pPr>
        <w:bidi/>
        <w:jc w:val="both"/>
        <w:rPr>
          <w:rFonts w:cs="David" w:hint="cs"/>
          <w:rtl/>
        </w:rPr>
      </w:pPr>
    </w:p>
    <w:p w14:paraId="071CE5BC" w14:textId="77777777" w:rsidR="00C82EFE" w:rsidRPr="00C82EFE" w:rsidRDefault="00C82EFE" w:rsidP="00C82EFE">
      <w:pPr>
        <w:bidi/>
        <w:jc w:val="both"/>
        <w:rPr>
          <w:rFonts w:cs="David" w:hint="cs"/>
          <w:u w:val="single"/>
          <w:rtl/>
        </w:rPr>
      </w:pPr>
      <w:r w:rsidRPr="00C82EFE">
        <w:rPr>
          <w:rFonts w:cs="David" w:hint="cs"/>
          <w:u w:val="single"/>
          <w:rtl/>
        </w:rPr>
        <w:t>גדעון סער:</w:t>
      </w:r>
    </w:p>
    <w:p w14:paraId="7AA61F15" w14:textId="77777777" w:rsidR="00C82EFE" w:rsidRPr="00C82EFE" w:rsidRDefault="00C82EFE" w:rsidP="00C82EFE">
      <w:pPr>
        <w:bidi/>
        <w:jc w:val="both"/>
        <w:rPr>
          <w:rFonts w:cs="David" w:hint="cs"/>
          <w:u w:val="single"/>
          <w:rtl/>
        </w:rPr>
      </w:pPr>
    </w:p>
    <w:p w14:paraId="520354E6" w14:textId="77777777" w:rsidR="00C82EFE" w:rsidRPr="00C82EFE" w:rsidRDefault="00C82EFE" w:rsidP="00C82EFE">
      <w:pPr>
        <w:bidi/>
        <w:jc w:val="both"/>
        <w:rPr>
          <w:rFonts w:cs="David" w:hint="cs"/>
          <w:rtl/>
        </w:rPr>
      </w:pPr>
      <w:r w:rsidRPr="00C82EFE">
        <w:rPr>
          <w:rFonts w:cs="David" w:hint="cs"/>
          <w:rtl/>
        </w:rPr>
        <w:tab/>
        <w:t xml:space="preserve"> אדוני היושב ראש, בתמצית אסביר את הסיבה לבקשת הפטור. החוק הזה שהתעכב בלשכה המשפטית לצערי, ויחד עם זאת הונח על שולחן הכנסת. ביום שלישי הקרוב תציין הכנסת את יום האישה הבינלאומי, במסגרתו ניתן יהיה להעלות למליאה הצעות חוק הנוגעות לנושאים אלה, ומכאן בקשתי. </w:t>
      </w:r>
    </w:p>
    <w:p w14:paraId="64DCE786" w14:textId="77777777" w:rsidR="00C82EFE" w:rsidRPr="00C82EFE" w:rsidRDefault="00C82EFE" w:rsidP="00C82EFE">
      <w:pPr>
        <w:bidi/>
        <w:jc w:val="both"/>
        <w:rPr>
          <w:rFonts w:cs="David" w:hint="cs"/>
          <w:rtl/>
        </w:rPr>
      </w:pPr>
    </w:p>
    <w:p w14:paraId="09AAF612"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7EAEC3B6" w14:textId="77777777" w:rsidR="00C82EFE" w:rsidRPr="00C82EFE" w:rsidRDefault="00C82EFE" w:rsidP="00C82EFE">
      <w:pPr>
        <w:bidi/>
        <w:jc w:val="both"/>
        <w:rPr>
          <w:rFonts w:cs="David" w:hint="cs"/>
          <w:rtl/>
        </w:rPr>
      </w:pPr>
    </w:p>
    <w:p w14:paraId="11971FA5" w14:textId="77777777" w:rsidR="00C82EFE" w:rsidRPr="00C82EFE" w:rsidRDefault="00C82EFE" w:rsidP="00C82EFE">
      <w:pPr>
        <w:bidi/>
        <w:jc w:val="both"/>
        <w:rPr>
          <w:rFonts w:cs="David" w:hint="cs"/>
          <w:rtl/>
        </w:rPr>
      </w:pPr>
      <w:r w:rsidRPr="00C82EFE">
        <w:rPr>
          <w:rFonts w:cs="David" w:hint="cs"/>
          <w:rtl/>
        </w:rPr>
        <w:tab/>
        <w:t xml:space="preserve">שכנעת אותנו. מי בעד לאשר את בקשתו של חבר הכנסת גדעון סער. </w:t>
      </w:r>
    </w:p>
    <w:p w14:paraId="6DA5C099" w14:textId="77777777" w:rsidR="00C82EFE" w:rsidRPr="00C82EFE" w:rsidRDefault="00C82EFE" w:rsidP="00C82EFE">
      <w:pPr>
        <w:bidi/>
        <w:jc w:val="both"/>
        <w:rPr>
          <w:rFonts w:cs="David" w:hint="cs"/>
          <w:rtl/>
        </w:rPr>
      </w:pPr>
    </w:p>
    <w:p w14:paraId="0ADAAE9D" w14:textId="77777777" w:rsidR="00C82EFE" w:rsidRPr="00C82EFE" w:rsidRDefault="00C82EFE" w:rsidP="00C82EFE">
      <w:pPr>
        <w:bidi/>
        <w:jc w:val="both"/>
        <w:rPr>
          <w:rFonts w:cs="David" w:hint="cs"/>
          <w:b/>
          <w:bCs/>
          <w:rtl/>
        </w:rPr>
      </w:pPr>
    </w:p>
    <w:p w14:paraId="0269686C" w14:textId="77777777" w:rsidR="00C82EFE" w:rsidRPr="00C82EFE" w:rsidRDefault="00C82EFE" w:rsidP="00C82EFE">
      <w:pPr>
        <w:bidi/>
        <w:jc w:val="both"/>
        <w:rPr>
          <w:rFonts w:cs="David" w:hint="cs"/>
          <w:b/>
          <w:bCs/>
          <w:rtl/>
        </w:rPr>
      </w:pPr>
      <w:r w:rsidRPr="00C82EFE">
        <w:rPr>
          <w:rFonts w:cs="David" w:hint="cs"/>
          <w:b/>
          <w:bCs/>
          <w:rtl/>
        </w:rPr>
        <w:t>הצבעה</w:t>
      </w:r>
    </w:p>
    <w:p w14:paraId="20D7B13B" w14:textId="77777777" w:rsidR="00C82EFE" w:rsidRPr="00C82EFE" w:rsidRDefault="00C82EFE" w:rsidP="00C82EFE">
      <w:pPr>
        <w:bidi/>
        <w:jc w:val="both"/>
        <w:rPr>
          <w:rFonts w:cs="David" w:hint="cs"/>
          <w:b/>
          <w:bCs/>
          <w:rtl/>
        </w:rPr>
      </w:pPr>
    </w:p>
    <w:p w14:paraId="0DB6EE8B" w14:textId="77777777" w:rsidR="00C82EFE" w:rsidRPr="00C82EFE" w:rsidRDefault="00C82EFE" w:rsidP="00C82EFE">
      <w:pPr>
        <w:bidi/>
        <w:jc w:val="both"/>
        <w:rPr>
          <w:rFonts w:cs="David" w:hint="cs"/>
          <w:rtl/>
        </w:rPr>
      </w:pPr>
      <w:r w:rsidRPr="00C82EFE">
        <w:rPr>
          <w:rFonts w:cs="David" w:hint="cs"/>
          <w:rtl/>
        </w:rPr>
        <w:t xml:space="preserve">בעד </w:t>
      </w:r>
      <w:r w:rsidRPr="00C82EFE">
        <w:rPr>
          <w:rFonts w:cs="David"/>
          <w:rtl/>
        </w:rPr>
        <w:t>–</w:t>
      </w:r>
      <w:r w:rsidRPr="00C82EFE">
        <w:rPr>
          <w:rFonts w:cs="David" w:hint="cs"/>
          <w:rtl/>
        </w:rPr>
        <w:t xml:space="preserve"> רוב</w:t>
      </w:r>
    </w:p>
    <w:p w14:paraId="3DEA0743" w14:textId="77777777" w:rsidR="00C82EFE" w:rsidRPr="00C82EFE" w:rsidRDefault="00C82EFE" w:rsidP="00C82EFE">
      <w:pPr>
        <w:bidi/>
        <w:jc w:val="both"/>
        <w:rPr>
          <w:rFonts w:cs="David" w:hint="cs"/>
          <w:rtl/>
        </w:rPr>
      </w:pPr>
      <w:r w:rsidRPr="00C82EFE">
        <w:rPr>
          <w:rFonts w:cs="David" w:hint="cs"/>
          <w:rtl/>
        </w:rPr>
        <w:t xml:space="preserve">נגד </w:t>
      </w:r>
      <w:r w:rsidRPr="00C82EFE">
        <w:rPr>
          <w:rFonts w:cs="David"/>
          <w:rtl/>
        </w:rPr>
        <w:t>–</w:t>
      </w:r>
      <w:r w:rsidRPr="00C82EFE">
        <w:rPr>
          <w:rFonts w:cs="David" w:hint="cs"/>
          <w:rtl/>
        </w:rPr>
        <w:t xml:space="preserve"> אין</w:t>
      </w:r>
    </w:p>
    <w:p w14:paraId="56257B17" w14:textId="77777777" w:rsidR="00C82EFE" w:rsidRPr="00C82EFE" w:rsidRDefault="00C82EFE" w:rsidP="00C82EFE">
      <w:pPr>
        <w:bidi/>
        <w:jc w:val="both"/>
        <w:rPr>
          <w:rFonts w:cs="David" w:hint="cs"/>
          <w:rtl/>
        </w:rPr>
      </w:pPr>
      <w:r w:rsidRPr="00C82EFE">
        <w:rPr>
          <w:rFonts w:cs="David" w:hint="cs"/>
          <w:rtl/>
        </w:rPr>
        <w:t xml:space="preserve">נמנעים </w:t>
      </w:r>
      <w:r w:rsidRPr="00C82EFE">
        <w:rPr>
          <w:rFonts w:cs="David"/>
          <w:rtl/>
        </w:rPr>
        <w:t>–</w:t>
      </w:r>
      <w:r w:rsidRPr="00C82EFE">
        <w:rPr>
          <w:rFonts w:cs="David" w:hint="cs"/>
          <w:rtl/>
        </w:rPr>
        <w:t xml:space="preserve"> אין</w:t>
      </w:r>
    </w:p>
    <w:p w14:paraId="76F014D1" w14:textId="77777777" w:rsidR="00C82EFE" w:rsidRPr="00C82EFE" w:rsidRDefault="00C82EFE" w:rsidP="00C82EFE">
      <w:pPr>
        <w:bidi/>
        <w:jc w:val="both"/>
        <w:rPr>
          <w:rFonts w:cs="David" w:hint="cs"/>
          <w:rtl/>
        </w:rPr>
      </w:pPr>
      <w:r w:rsidRPr="00C82EFE">
        <w:rPr>
          <w:rFonts w:cs="David" w:hint="cs"/>
          <w:rtl/>
        </w:rPr>
        <w:t xml:space="preserve">ההצעה התקבלה. </w:t>
      </w:r>
    </w:p>
    <w:p w14:paraId="735B929B" w14:textId="77777777" w:rsidR="00C82EFE" w:rsidRPr="00C82EFE" w:rsidRDefault="00C82EFE" w:rsidP="00C82EFE">
      <w:pPr>
        <w:bidi/>
        <w:jc w:val="both"/>
        <w:rPr>
          <w:rFonts w:cs="David" w:hint="cs"/>
          <w:rtl/>
        </w:rPr>
      </w:pPr>
    </w:p>
    <w:p w14:paraId="1B1427BE"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6F4558FF" w14:textId="77777777" w:rsidR="00C82EFE" w:rsidRPr="00C82EFE" w:rsidRDefault="00C82EFE" w:rsidP="00C82EFE">
      <w:pPr>
        <w:bidi/>
        <w:jc w:val="both"/>
        <w:rPr>
          <w:rFonts w:cs="David" w:hint="cs"/>
          <w:rtl/>
        </w:rPr>
      </w:pPr>
    </w:p>
    <w:p w14:paraId="52741896" w14:textId="77777777" w:rsidR="00C82EFE" w:rsidRPr="00C82EFE" w:rsidRDefault="00C82EFE" w:rsidP="00C82EFE">
      <w:pPr>
        <w:bidi/>
        <w:jc w:val="both"/>
        <w:rPr>
          <w:rFonts w:cs="David" w:hint="cs"/>
          <w:rtl/>
        </w:rPr>
      </w:pPr>
      <w:r w:rsidRPr="00C82EFE">
        <w:rPr>
          <w:rFonts w:cs="David" w:hint="cs"/>
          <w:rtl/>
        </w:rPr>
        <w:tab/>
        <w:t xml:space="preserve">הבקשה אושרה פה אחד. </w:t>
      </w:r>
    </w:p>
    <w:p w14:paraId="4AE00656" w14:textId="77777777" w:rsidR="00C82EFE" w:rsidRPr="00C82EFE" w:rsidRDefault="00C82EFE" w:rsidP="00C82EFE">
      <w:pPr>
        <w:bidi/>
        <w:jc w:val="both"/>
        <w:rPr>
          <w:rFonts w:cs="David" w:hint="cs"/>
          <w:rtl/>
        </w:rPr>
      </w:pPr>
    </w:p>
    <w:p w14:paraId="0F5FF4E6" w14:textId="77777777" w:rsidR="00C82EFE" w:rsidRPr="00C82EFE" w:rsidRDefault="00C82EFE" w:rsidP="00C82EFE">
      <w:pPr>
        <w:pStyle w:val="Heading5"/>
        <w:rPr>
          <w:rFonts w:hint="cs"/>
          <w:rtl/>
        </w:rPr>
      </w:pPr>
      <w:proofErr w:type="spellStart"/>
      <w:r w:rsidRPr="00C82EFE">
        <w:rPr>
          <w:rFonts w:hint="cs"/>
          <w:u w:val="single"/>
          <w:rtl/>
        </w:rPr>
        <w:t>נאדיה</w:t>
      </w:r>
      <w:proofErr w:type="spellEnd"/>
      <w:r w:rsidRPr="00C82EFE">
        <w:rPr>
          <w:rFonts w:hint="cs"/>
          <w:u w:val="single"/>
          <w:rtl/>
        </w:rPr>
        <w:t xml:space="preserve"> חילו:</w:t>
      </w:r>
    </w:p>
    <w:p w14:paraId="6F42E55B" w14:textId="77777777" w:rsidR="00C82EFE" w:rsidRPr="00C82EFE" w:rsidRDefault="00C82EFE" w:rsidP="00C82EFE">
      <w:pPr>
        <w:pStyle w:val="Heading5"/>
        <w:rPr>
          <w:rFonts w:hint="cs"/>
          <w:rtl/>
        </w:rPr>
      </w:pPr>
    </w:p>
    <w:p w14:paraId="7465D109" w14:textId="77777777" w:rsidR="00C82EFE" w:rsidRPr="00C82EFE" w:rsidRDefault="00C82EFE" w:rsidP="00C82EFE">
      <w:pPr>
        <w:bidi/>
        <w:jc w:val="both"/>
        <w:rPr>
          <w:rFonts w:cs="David" w:hint="cs"/>
          <w:rtl/>
        </w:rPr>
      </w:pPr>
      <w:r w:rsidRPr="00C82EFE">
        <w:rPr>
          <w:rFonts w:cs="David" w:hint="cs"/>
          <w:rtl/>
        </w:rPr>
        <w:tab/>
        <w:t xml:space="preserve"> אני רוצה להעיר לפרוטוקול, הנחתי הצעת חוק דומה לפני תקופה - - - </w:t>
      </w:r>
    </w:p>
    <w:p w14:paraId="01114594" w14:textId="77777777" w:rsidR="00C82EFE" w:rsidRPr="00C82EFE" w:rsidRDefault="00C82EFE" w:rsidP="00C82EFE">
      <w:pPr>
        <w:bidi/>
        <w:jc w:val="both"/>
        <w:rPr>
          <w:rFonts w:cs="David" w:hint="cs"/>
          <w:rtl/>
        </w:rPr>
      </w:pPr>
    </w:p>
    <w:p w14:paraId="0EA6E342" w14:textId="77777777" w:rsidR="00C82EFE" w:rsidRPr="00C82EFE" w:rsidRDefault="00C82EFE" w:rsidP="00C82EFE">
      <w:pPr>
        <w:bidi/>
        <w:jc w:val="both"/>
        <w:rPr>
          <w:rFonts w:cs="David" w:hint="cs"/>
          <w:rtl/>
        </w:rPr>
      </w:pPr>
      <w:r w:rsidRPr="00C82EFE">
        <w:rPr>
          <w:rFonts w:cs="David" w:hint="cs"/>
          <w:u w:val="single"/>
          <w:rtl/>
        </w:rPr>
        <w:t>אמנון כהן:</w:t>
      </w:r>
    </w:p>
    <w:p w14:paraId="33692010" w14:textId="77777777" w:rsidR="00C82EFE" w:rsidRPr="00C82EFE" w:rsidRDefault="00C82EFE" w:rsidP="00C82EFE">
      <w:pPr>
        <w:bidi/>
        <w:jc w:val="both"/>
        <w:rPr>
          <w:rFonts w:cs="David" w:hint="cs"/>
          <w:rtl/>
        </w:rPr>
      </w:pPr>
    </w:p>
    <w:p w14:paraId="62FFD6EC" w14:textId="77777777" w:rsidR="00C82EFE" w:rsidRPr="00C82EFE" w:rsidRDefault="00C82EFE" w:rsidP="00C82EFE">
      <w:pPr>
        <w:bidi/>
        <w:jc w:val="both"/>
        <w:rPr>
          <w:rFonts w:cs="David" w:hint="cs"/>
          <w:rtl/>
        </w:rPr>
      </w:pPr>
      <w:r w:rsidRPr="00C82EFE">
        <w:rPr>
          <w:rFonts w:cs="David" w:hint="cs"/>
          <w:rtl/>
        </w:rPr>
        <w:tab/>
        <w:t xml:space="preserve"> אותה הצעה? </w:t>
      </w:r>
    </w:p>
    <w:p w14:paraId="0BE4FA69" w14:textId="77777777" w:rsidR="00C82EFE" w:rsidRPr="00C82EFE" w:rsidRDefault="00C82EFE" w:rsidP="00C82EFE">
      <w:pPr>
        <w:bidi/>
        <w:jc w:val="both"/>
        <w:rPr>
          <w:rFonts w:cs="David" w:hint="cs"/>
          <w:rtl/>
        </w:rPr>
      </w:pPr>
    </w:p>
    <w:p w14:paraId="6A6741B1" w14:textId="77777777" w:rsidR="00C82EFE" w:rsidRPr="00C82EFE" w:rsidRDefault="00C82EFE" w:rsidP="00C82EFE">
      <w:pPr>
        <w:pStyle w:val="Heading5"/>
        <w:rPr>
          <w:rFonts w:hint="cs"/>
          <w:rtl/>
        </w:rPr>
      </w:pPr>
      <w:proofErr w:type="spellStart"/>
      <w:r w:rsidRPr="00C82EFE">
        <w:rPr>
          <w:rFonts w:hint="cs"/>
          <w:u w:val="single"/>
          <w:rtl/>
        </w:rPr>
        <w:t>נאדיה</w:t>
      </w:r>
      <w:proofErr w:type="spellEnd"/>
      <w:r w:rsidRPr="00C82EFE">
        <w:rPr>
          <w:rFonts w:hint="cs"/>
          <w:u w:val="single"/>
          <w:rtl/>
        </w:rPr>
        <w:t xml:space="preserve"> חילו:</w:t>
      </w:r>
    </w:p>
    <w:p w14:paraId="1650224F" w14:textId="77777777" w:rsidR="00C82EFE" w:rsidRPr="00C82EFE" w:rsidRDefault="00C82EFE" w:rsidP="00C82EFE">
      <w:pPr>
        <w:pStyle w:val="Heading5"/>
        <w:rPr>
          <w:rFonts w:hint="cs"/>
          <w:rtl/>
        </w:rPr>
      </w:pPr>
    </w:p>
    <w:p w14:paraId="1B40DF9B" w14:textId="77777777" w:rsidR="00C82EFE" w:rsidRPr="00C82EFE" w:rsidRDefault="00C82EFE" w:rsidP="00C82EFE">
      <w:pPr>
        <w:bidi/>
        <w:jc w:val="both"/>
        <w:rPr>
          <w:rFonts w:cs="David" w:hint="cs"/>
          <w:rtl/>
        </w:rPr>
      </w:pPr>
      <w:r w:rsidRPr="00C82EFE">
        <w:rPr>
          <w:rFonts w:cs="David" w:hint="cs"/>
          <w:rtl/>
        </w:rPr>
        <w:tab/>
        <w:t xml:space="preserve"> שונה בסעיפים - - - </w:t>
      </w:r>
    </w:p>
    <w:p w14:paraId="22CF0BE9" w14:textId="77777777" w:rsidR="00C82EFE" w:rsidRPr="00C82EFE" w:rsidRDefault="00C82EFE" w:rsidP="00C82EFE">
      <w:pPr>
        <w:bidi/>
        <w:jc w:val="both"/>
        <w:rPr>
          <w:rFonts w:cs="David" w:hint="cs"/>
          <w:rtl/>
        </w:rPr>
      </w:pPr>
    </w:p>
    <w:p w14:paraId="7C08B1DF" w14:textId="77777777" w:rsidR="00C82EFE" w:rsidRPr="00C82EFE" w:rsidRDefault="00C82EFE" w:rsidP="00C82EFE">
      <w:pPr>
        <w:bidi/>
        <w:jc w:val="both"/>
        <w:rPr>
          <w:rFonts w:cs="David" w:hint="cs"/>
          <w:rtl/>
        </w:rPr>
      </w:pPr>
      <w:r w:rsidRPr="00C82EFE">
        <w:rPr>
          <w:rFonts w:cs="David" w:hint="cs"/>
          <w:u w:val="single"/>
          <w:rtl/>
        </w:rPr>
        <w:t>אמנון כהן:</w:t>
      </w:r>
    </w:p>
    <w:p w14:paraId="749CBC1B" w14:textId="77777777" w:rsidR="00C82EFE" w:rsidRPr="00C82EFE" w:rsidRDefault="00C82EFE" w:rsidP="00C82EFE">
      <w:pPr>
        <w:bidi/>
        <w:jc w:val="both"/>
        <w:rPr>
          <w:rFonts w:cs="David" w:hint="cs"/>
          <w:rtl/>
        </w:rPr>
      </w:pPr>
    </w:p>
    <w:p w14:paraId="3BE96101" w14:textId="77777777" w:rsidR="00C82EFE" w:rsidRPr="00C82EFE" w:rsidRDefault="00C82EFE" w:rsidP="00C82EFE">
      <w:pPr>
        <w:bidi/>
        <w:jc w:val="both"/>
        <w:rPr>
          <w:rFonts w:cs="David" w:hint="cs"/>
          <w:rtl/>
        </w:rPr>
      </w:pPr>
      <w:r w:rsidRPr="00C82EFE">
        <w:rPr>
          <w:rFonts w:cs="David" w:hint="cs"/>
          <w:rtl/>
        </w:rPr>
        <w:tab/>
        <w:t xml:space="preserve"> המחלקה המשפטית צריכה לבדוק. </w:t>
      </w:r>
    </w:p>
    <w:p w14:paraId="033B2D52" w14:textId="77777777" w:rsidR="00C82EFE" w:rsidRPr="00C82EFE" w:rsidRDefault="00C82EFE" w:rsidP="00C82EFE">
      <w:pPr>
        <w:bidi/>
        <w:jc w:val="both"/>
        <w:rPr>
          <w:rFonts w:cs="David" w:hint="cs"/>
          <w:rtl/>
        </w:rPr>
      </w:pPr>
    </w:p>
    <w:p w14:paraId="104660FC" w14:textId="77777777" w:rsidR="00C82EFE" w:rsidRPr="00C82EFE" w:rsidRDefault="00C82EFE" w:rsidP="00C82EFE">
      <w:pPr>
        <w:pStyle w:val="Heading5"/>
        <w:rPr>
          <w:rFonts w:hint="cs"/>
          <w:rtl/>
        </w:rPr>
      </w:pPr>
      <w:proofErr w:type="spellStart"/>
      <w:r w:rsidRPr="00C82EFE">
        <w:rPr>
          <w:rFonts w:hint="cs"/>
          <w:u w:val="single"/>
          <w:rtl/>
        </w:rPr>
        <w:t>נאדיה</w:t>
      </w:r>
      <w:proofErr w:type="spellEnd"/>
      <w:r w:rsidRPr="00C82EFE">
        <w:rPr>
          <w:rFonts w:hint="cs"/>
          <w:u w:val="single"/>
          <w:rtl/>
        </w:rPr>
        <w:t xml:space="preserve"> חילו:</w:t>
      </w:r>
    </w:p>
    <w:p w14:paraId="77034DE1" w14:textId="77777777" w:rsidR="00C82EFE" w:rsidRPr="00C82EFE" w:rsidRDefault="00C82EFE" w:rsidP="00C82EFE">
      <w:pPr>
        <w:pStyle w:val="Heading5"/>
        <w:rPr>
          <w:rFonts w:hint="cs"/>
          <w:rtl/>
        </w:rPr>
      </w:pPr>
    </w:p>
    <w:p w14:paraId="54CFB9A2" w14:textId="77777777" w:rsidR="00C82EFE" w:rsidRPr="00C82EFE" w:rsidRDefault="00C82EFE" w:rsidP="00C82EFE">
      <w:pPr>
        <w:bidi/>
        <w:jc w:val="both"/>
        <w:rPr>
          <w:rFonts w:cs="David" w:hint="cs"/>
          <w:rtl/>
        </w:rPr>
      </w:pPr>
      <w:r w:rsidRPr="00C82EFE">
        <w:rPr>
          <w:rFonts w:cs="David" w:hint="cs"/>
          <w:rtl/>
        </w:rPr>
        <w:tab/>
        <w:t xml:space="preserve"> אשאף להצמיד את ההצעה שלי. </w:t>
      </w:r>
    </w:p>
    <w:p w14:paraId="4011504C" w14:textId="77777777" w:rsidR="00C82EFE" w:rsidRPr="00C82EFE" w:rsidRDefault="00C82EFE" w:rsidP="00C82EFE">
      <w:pPr>
        <w:bidi/>
        <w:jc w:val="both"/>
        <w:rPr>
          <w:rFonts w:cs="David" w:hint="cs"/>
          <w:rtl/>
        </w:rPr>
      </w:pPr>
    </w:p>
    <w:p w14:paraId="73424248"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4FF5B9B8" w14:textId="77777777" w:rsidR="00C82EFE" w:rsidRPr="00C82EFE" w:rsidRDefault="00C82EFE" w:rsidP="00C82EFE">
      <w:pPr>
        <w:bidi/>
        <w:jc w:val="both"/>
        <w:rPr>
          <w:rFonts w:cs="David" w:hint="cs"/>
          <w:rtl/>
        </w:rPr>
      </w:pPr>
      <w:r w:rsidRPr="00C82EFE">
        <w:rPr>
          <w:rFonts w:cs="David" w:hint="cs"/>
          <w:rtl/>
        </w:rPr>
        <w:tab/>
        <w:t xml:space="preserve">אם זאת אותה הצעה, ניתן לעשות זאת. המחלקה המשפטית תבדוק ותצרף.  תודה רבה. </w:t>
      </w:r>
    </w:p>
    <w:p w14:paraId="20E2A189" w14:textId="77777777" w:rsidR="00C82EFE" w:rsidRPr="00C82EFE" w:rsidRDefault="00C82EFE" w:rsidP="00C82EFE">
      <w:pPr>
        <w:bidi/>
        <w:jc w:val="both"/>
        <w:rPr>
          <w:rFonts w:cs="David" w:hint="cs"/>
          <w:rtl/>
        </w:rPr>
      </w:pPr>
    </w:p>
    <w:p w14:paraId="315BC882" w14:textId="77777777" w:rsidR="00C82EFE" w:rsidRPr="00C82EFE" w:rsidRDefault="00C82EFE" w:rsidP="00C82EFE">
      <w:pPr>
        <w:bidi/>
        <w:jc w:val="both"/>
        <w:rPr>
          <w:rFonts w:cs="David" w:hint="cs"/>
          <w:rtl/>
        </w:rPr>
      </w:pPr>
    </w:p>
    <w:p w14:paraId="2927DE7F" w14:textId="77777777" w:rsidR="00C82EFE" w:rsidRPr="00C82EFE" w:rsidRDefault="00C82EFE" w:rsidP="00C82EFE">
      <w:pPr>
        <w:bidi/>
        <w:jc w:val="both"/>
        <w:rPr>
          <w:rFonts w:cs="David" w:hint="cs"/>
          <w:rtl/>
        </w:rPr>
      </w:pPr>
      <w:r w:rsidRPr="00C82EFE">
        <w:rPr>
          <w:rFonts w:cs="David" w:hint="cs"/>
          <w:rtl/>
        </w:rPr>
        <w:tab/>
        <w:t xml:space="preserve">אנחנו עוברים להצעת החוק הבאה, הצעת חוק  יסוד: הממשלה (תיקון </w:t>
      </w:r>
      <w:r w:rsidRPr="00C82EFE">
        <w:rPr>
          <w:rFonts w:cs="David"/>
          <w:rtl/>
        </w:rPr>
        <w:t>–</w:t>
      </w:r>
      <w:r w:rsidRPr="00C82EFE">
        <w:rPr>
          <w:rFonts w:cs="David" w:hint="cs"/>
          <w:rtl/>
        </w:rPr>
        <w:t xml:space="preserve"> אצילת סמכויות ראש הממשלה (פ/2210/17), של חבר הכנסת אמנון כהן. יציג את הצעת החוק יושב ראש הקואליציה. </w:t>
      </w:r>
    </w:p>
    <w:p w14:paraId="798F7B9C" w14:textId="77777777" w:rsidR="00C82EFE" w:rsidRPr="00C82EFE" w:rsidRDefault="00C82EFE" w:rsidP="00C82EFE">
      <w:pPr>
        <w:bidi/>
        <w:jc w:val="both"/>
        <w:rPr>
          <w:rFonts w:cs="David" w:hint="cs"/>
          <w:rtl/>
        </w:rPr>
      </w:pPr>
    </w:p>
    <w:p w14:paraId="108608D6" w14:textId="77777777" w:rsidR="00C82EFE" w:rsidRPr="00C82EFE" w:rsidRDefault="00C82EFE" w:rsidP="00C82EFE">
      <w:pPr>
        <w:pStyle w:val="Heading5"/>
        <w:rPr>
          <w:rFonts w:hint="cs"/>
          <w:rtl/>
        </w:rPr>
      </w:pPr>
      <w:r w:rsidRPr="00C82EFE">
        <w:rPr>
          <w:rFonts w:hint="cs"/>
          <w:u w:val="single"/>
          <w:rtl/>
        </w:rPr>
        <w:t xml:space="preserve">אביגדור </w:t>
      </w:r>
      <w:proofErr w:type="spellStart"/>
      <w:r w:rsidRPr="00C82EFE">
        <w:rPr>
          <w:rFonts w:hint="cs"/>
          <w:u w:val="single"/>
          <w:rtl/>
        </w:rPr>
        <w:t>יצחקי</w:t>
      </w:r>
      <w:proofErr w:type="spellEnd"/>
      <w:r w:rsidRPr="00C82EFE">
        <w:rPr>
          <w:rFonts w:hint="cs"/>
          <w:u w:val="single"/>
          <w:rtl/>
        </w:rPr>
        <w:t>:</w:t>
      </w:r>
    </w:p>
    <w:p w14:paraId="010DA248" w14:textId="77777777" w:rsidR="00C82EFE" w:rsidRPr="00C82EFE" w:rsidRDefault="00C82EFE" w:rsidP="00C82EFE">
      <w:pPr>
        <w:pStyle w:val="Heading5"/>
        <w:rPr>
          <w:rFonts w:hint="cs"/>
          <w:rtl/>
        </w:rPr>
      </w:pPr>
    </w:p>
    <w:p w14:paraId="031761E7" w14:textId="77777777" w:rsidR="00C82EFE" w:rsidRPr="00C82EFE" w:rsidRDefault="00C82EFE" w:rsidP="00C82EFE">
      <w:pPr>
        <w:bidi/>
        <w:jc w:val="both"/>
        <w:rPr>
          <w:rFonts w:cs="David" w:hint="cs"/>
          <w:rtl/>
        </w:rPr>
      </w:pPr>
      <w:r w:rsidRPr="00C82EFE">
        <w:rPr>
          <w:rFonts w:cs="David" w:hint="cs"/>
          <w:rtl/>
        </w:rPr>
        <w:tab/>
        <w:t xml:space="preserve"> במסגרת ההסכם הקואליציוני נקבע, שאחד מחברי סיעת ש"ס, שהוא שר בממשלה, השר יצחק כהן,  ממונה על כל נושא הדתות במשרד ראש הממשלה. במקום שהוא יצטרך להחתים את ראש הממשלה בכל מיני מסמכים, בכל יום, אנחנו מבקשים שבחלק מהמקרים, ראש הממשלה רשאי לתת לו להאציל את סמכותו לשר בלי תיק במשרדו על מנת שלא יצטרך לעסוק בדברים האלה בכל יום. העסק הזה מתנהל כך מתחילת הקדנציה ולכן צריך לגמור את הסיפור הזה. </w:t>
      </w:r>
    </w:p>
    <w:p w14:paraId="331381CF" w14:textId="77777777" w:rsidR="00C82EFE" w:rsidRPr="00C82EFE" w:rsidRDefault="00C82EFE" w:rsidP="00C82EFE">
      <w:pPr>
        <w:bidi/>
        <w:jc w:val="both"/>
        <w:rPr>
          <w:rFonts w:cs="David" w:hint="cs"/>
          <w:rtl/>
        </w:rPr>
      </w:pPr>
    </w:p>
    <w:p w14:paraId="0E67AB98" w14:textId="77777777" w:rsidR="00C82EFE" w:rsidRPr="00C82EFE" w:rsidRDefault="00C82EFE" w:rsidP="00C82EFE">
      <w:pPr>
        <w:bidi/>
        <w:jc w:val="both"/>
        <w:rPr>
          <w:rFonts w:cs="David" w:hint="cs"/>
          <w:u w:val="single"/>
          <w:rtl/>
        </w:rPr>
      </w:pPr>
      <w:r w:rsidRPr="00C82EFE">
        <w:rPr>
          <w:rFonts w:cs="David" w:hint="cs"/>
          <w:u w:val="single"/>
          <w:rtl/>
        </w:rPr>
        <w:t>גדעון סער:</w:t>
      </w:r>
    </w:p>
    <w:p w14:paraId="3A2E92B0" w14:textId="77777777" w:rsidR="00C82EFE" w:rsidRPr="00C82EFE" w:rsidRDefault="00C82EFE" w:rsidP="00C82EFE">
      <w:pPr>
        <w:bidi/>
        <w:jc w:val="both"/>
        <w:rPr>
          <w:rFonts w:cs="David" w:hint="cs"/>
          <w:u w:val="single"/>
          <w:rtl/>
        </w:rPr>
      </w:pPr>
    </w:p>
    <w:p w14:paraId="27BE4F6E" w14:textId="77777777" w:rsidR="00C82EFE" w:rsidRPr="00C82EFE" w:rsidRDefault="00C82EFE" w:rsidP="00C82EFE">
      <w:pPr>
        <w:bidi/>
        <w:jc w:val="both"/>
        <w:rPr>
          <w:rFonts w:cs="David" w:hint="cs"/>
          <w:rtl/>
        </w:rPr>
      </w:pPr>
      <w:r w:rsidRPr="00C82EFE">
        <w:rPr>
          <w:rFonts w:cs="David" w:hint="cs"/>
          <w:rtl/>
        </w:rPr>
        <w:tab/>
        <w:t xml:space="preserve"> אדוני היושב ראש, כידוע, אני מכבד מאוד את שלושת היוזמים של הצעת החוק, אבל אני חייב לומר, אינני יכול לתמוך בבקשה ואסביר מדוע. ראשית, עמדתי ידועה, הבעתי כאן בוועדה הזאת, בקדנציה הזאת, את עמדתי פעמים רבות, שאין לתת פטור מחובת הנחה לחוקי יסוד. זה  לא מנהל תקין, לא  חוקי - - - </w:t>
      </w:r>
    </w:p>
    <w:p w14:paraId="4AF9F6E4" w14:textId="77777777" w:rsidR="00C82EFE" w:rsidRPr="00C82EFE" w:rsidRDefault="00C82EFE" w:rsidP="00C82EFE">
      <w:pPr>
        <w:bidi/>
        <w:jc w:val="both"/>
        <w:rPr>
          <w:rFonts w:cs="David" w:hint="cs"/>
          <w:rtl/>
        </w:rPr>
      </w:pPr>
    </w:p>
    <w:p w14:paraId="7281710D" w14:textId="77777777" w:rsidR="00C82EFE" w:rsidRPr="00C82EFE" w:rsidRDefault="00C82EFE" w:rsidP="00C82EFE">
      <w:pPr>
        <w:bidi/>
        <w:jc w:val="both"/>
        <w:rPr>
          <w:rFonts w:cs="David" w:hint="cs"/>
          <w:rtl/>
        </w:rPr>
      </w:pPr>
      <w:r w:rsidRPr="00C82EFE">
        <w:rPr>
          <w:rFonts w:cs="David" w:hint="cs"/>
          <w:u w:val="single"/>
          <w:rtl/>
        </w:rPr>
        <w:t xml:space="preserve">גלעד </w:t>
      </w:r>
      <w:proofErr w:type="spellStart"/>
      <w:r w:rsidRPr="00C82EFE">
        <w:rPr>
          <w:rFonts w:cs="David" w:hint="cs"/>
          <w:u w:val="single"/>
          <w:rtl/>
        </w:rPr>
        <w:t>ארדן</w:t>
      </w:r>
      <w:proofErr w:type="spellEnd"/>
      <w:r w:rsidRPr="00C82EFE">
        <w:rPr>
          <w:rFonts w:cs="David" w:hint="cs"/>
          <w:u w:val="single"/>
          <w:rtl/>
        </w:rPr>
        <w:t>:</w:t>
      </w:r>
    </w:p>
    <w:p w14:paraId="6ADAF2F6" w14:textId="77777777" w:rsidR="00C82EFE" w:rsidRPr="00C82EFE" w:rsidRDefault="00C82EFE" w:rsidP="00C82EFE">
      <w:pPr>
        <w:bidi/>
        <w:jc w:val="both"/>
        <w:rPr>
          <w:rFonts w:cs="David" w:hint="cs"/>
          <w:rtl/>
        </w:rPr>
      </w:pPr>
    </w:p>
    <w:p w14:paraId="6CA7AF4A" w14:textId="77777777" w:rsidR="00C82EFE" w:rsidRPr="00C82EFE" w:rsidRDefault="00C82EFE" w:rsidP="00C82EFE">
      <w:pPr>
        <w:bidi/>
        <w:jc w:val="both"/>
        <w:rPr>
          <w:rFonts w:cs="David" w:hint="cs"/>
          <w:rtl/>
        </w:rPr>
      </w:pPr>
      <w:r w:rsidRPr="00C82EFE">
        <w:rPr>
          <w:rFonts w:cs="David" w:hint="cs"/>
          <w:rtl/>
        </w:rPr>
        <w:tab/>
        <w:t xml:space="preserve"> אפילו לחברי סיעה? </w:t>
      </w:r>
    </w:p>
    <w:p w14:paraId="77FCA7AF" w14:textId="77777777" w:rsidR="00C82EFE" w:rsidRPr="00C82EFE" w:rsidRDefault="00C82EFE" w:rsidP="00C82EFE">
      <w:pPr>
        <w:bidi/>
        <w:jc w:val="both"/>
        <w:rPr>
          <w:rFonts w:cs="David" w:hint="cs"/>
          <w:rtl/>
        </w:rPr>
      </w:pPr>
    </w:p>
    <w:p w14:paraId="32B9E3E1" w14:textId="77777777" w:rsidR="00C82EFE" w:rsidRPr="00C82EFE" w:rsidRDefault="00C82EFE" w:rsidP="00C82EFE">
      <w:pPr>
        <w:bidi/>
        <w:jc w:val="both"/>
        <w:rPr>
          <w:rFonts w:cs="David" w:hint="cs"/>
          <w:u w:val="single"/>
          <w:rtl/>
        </w:rPr>
      </w:pPr>
      <w:r w:rsidRPr="00C82EFE">
        <w:rPr>
          <w:rFonts w:cs="David" w:hint="cs"/>
          <w:u w:val="single"/>
          <w:rtl/>
        </w:rPr>
        <w:t>גדעון סער:</w:t>
      </w:r>
    </w:p>
    <w:p w14:paraId="2067F998" w14:textId="77777777" w:rsidR="00C82EFE" w:rsidRPr="00C82EFE" w:rsidRDefault="00C82EFE" w:rsidP="00C82EFE">
      <w:pPr>
        <w:bidi/>
        <w:jc w:val="both"/>
        <w:rPr>
          <w:rFonts w:cs="David" w:hint="cs"/>
          <w:u w:val="single"/>
          <w:rtl/>
        </w:rPr>
      </w:pPr>
    </w:p>
    <w:p w14:paraId="4FDF014D" w14:textId="77777777" w:rsidR="00C82EFE" w:rsidRPr="00C82EFE" w:rsidRDefault="00C82EFE" w:rsidP="00C82EFE">
      <w:pPr>
        <w:bidi/>
        <w:jc w:val="both"/>
        <w:rPr>
          <w:rFonts w:cs="David" w:hint="cs"/>
          <w:rtl/>
        </w:rPr>
      </w:pPr>
      <w:r w:rsidRPr="00C82EFE">
        <w:rPr>
          <w:rFonts w:cs="David" w:hint="cs"/>
          <w:rtl/>
        </w:rPr>
        <w:tab/>
        <w:t xml:space="preserve"> אפילו לחברי סיעה. יש גבול, יחס של כבוד שלנו לקונסטיטוציה וחוק יסוד לא משנים, אפילו מחובת הנחה. </w:t>
      </w:r>
    </w:p>
    <w:p w14:paraId="3941D2F2" w14:textId="77777777" w:rsidR="00C82EFE" w:rsidRPr="00C82EFE" w:rsidRDefault="00C82EFE" w:rsidP="00C82EFE">
      <w:pPr>
        <w:bidi/>
        <w:jc w:val="both"/>
        <w:rPr>
          <w:rFonts w:cs="David" w:hint="cs"/>
          <w:rtl/>
        </w:rPr>
      </w:pPr>
    </w:p>
    <w:p w14:paraId="2D465DF0" w14:textId="77777777" w:rsidR="00C82EFE" w:rsidRPr="00C82EFE" w:rsidRDefault="00C82EFE" w:rsidP="00C82EFE">
      <w:pPr>
        <w:bidi/>
        <w:jc w:val="both"/>
        <w:rPr>
          <w:rFonts w:cs="David" w:hint="cs"/>
          <w:rtl/>
        </w:rPr>
      </w:pPr>
      <w:r w:rsidRPr="00C82EFE">
        <w:rPr>
          <w:rFonts w:cs="David" w:hint="cs"/>
          <w:rtl/>
        </w:rPr>
        <w:tab/>
        <w:t xml:space="preserve">שנית, עם כל הכבוד לקושי - שנוגע ללבי - בהחלט הייתי מעוניין שיינתנו סמכויות רבות </w:t>
      </w:r>
      <w:r w:rsidRPr="00C82EFE">
        <w:rPr>
          <w:rFonts w:cs="David"/>
          <w:rtl/>
        </w:rPr>
        <w:t>–</w:t>
      </w:r>
      <w:r w:rsidRPr="00C82EFE">
        <w:rPr>
          <w:rFonts w:cs="David" w:hint="cs"/>
          <w:rtl/>
        </w:rPr>
        <w:t xml:space="preserve"> אגב, כאשר </w:t>
      </w:r>
      <w:proofErr w:type="spellStart"/>
      <w:r w:rsidRPr="00C82EFE">
        <w:rPr>
          <w:rFonts w:cs="David" w:hint="cs"/>
          <w:rtl/>
        </w:rPr>
        <w:t>היתה</w:t>
      </w:r>
      <w:proofErr w:type="spellEnd"/>
      <w:r w:rsidRPr="00C82EFE">
        <w:rPr>
          <w:rFonts w:cs="David" w:hint="cs"/>
          <w:rtl/>
        </w:rPr>
        <w:t xml:space="preserve"> בקשת הממשלה להעביר את האחריות על החברה לאוטומציה משר האוצר לשר נהרי, האופוזיציה תמכה בזאת מתוך גישה עניינית. </w:t>
      </w:r>
      <w:r w:rsidRPr="00C82EFE">
        <w:rPr>
          <w:rFonts w:cs="David" w:hint="cs"/>
          <w:rtl/>
        </w:rPr>
        <w:tab/>
        <w:t xml:space="preserve">יחד עם זאת, אתה מצפה, שאם הממשלה וראש הממשלה ומשרד ראש הממשלה רואים איזה בעיה בתפקודם מבחינת היכולות שלהם, לפחות יגישו הצעת חוק ממשלתית לתיקון חוק היסוד. להביא את הדבר הזה בצורה הזאת, יוזמה פרטית, כאשר הממשלה לא </w:t>
      </w:r>
      <w:proofErr w:type="spellStart"/>
      <w:r w:rsidRPr="00C82EFE">
        <w:rPr>
          <w:rFonts w:cs="David" w:hint="cs"/>
          <w:rtl/>
        </w:rPr>
        <w:t>היתה</w:t>
      </w:r>
      <w:proofErr w:type="spellEnd"/>
      <w:r w:rsidRPr="00C82EFE">
        <w:rPr>
          <w:rFonts w:cs="David" w:hint="cs"/>
          <w:rtl/>
        </w:rPr>
        <w:t xml:space="preserve"> צריכה פטור מחובת הנחה, הממשלה </w:t>
      </w:r>
      <w:proofErr w:type="spellStart"/>
      <w:r w:rsidRPr="00C82EFE">
        <w:rPr>
          <w:rFonts w:cs="David" w:hint="cs"/>
          <w:rtl/>
        </w:rPr>
        <w:t>היתה</w:t>
      </w:r>
      <w:proofErr w:type="spellEnd"/>
      <w:r w:rsidRPr="00C82EFE">
        <w:rPr>
          <w:rFonts w:cs="David" w:hint="cs"/>
          <w:rtl/>
        </w:rPr>
        <w:t xml:space="preserve"> שמה את זה ובאותו השבוע מצביעים. </w:t>
      </w:r>
    </w:p>
    <w:p w14:paraId="7F8E99B9" w14:textId="77777777" w:rsidR="00C82EFE" w:rsidRPr="00C82EFE" w:rsidRDefault="00C82EFE" w:rsidP="00C82EFE">
      <w:pPr>
        <w:bidi/>
        <w:jc w:val="both"/>
        <w:rPr>
          <w:rFonts w:cs="David" w:hint="cs"/>
          <w:rtl/>
        </w:rPr>
      </w:pPr>
    </w:p>
    <w:p w14:paraId="1CAC50BC" w14:textId="77777777" w:rsidR="00C82EFE" w:rsidRPr="00C82EFE" w:rsidRDefault="00C82EFE" w:rsidP="00C82EFE">
      <w:pPr>
        <w:bidi/>
        <w:jc w:val="both"/>
        <w:rPr>
          <w:rFonts w:cs="David" w:hint="cs"/>
          <w:rtl/>
        </w:rPr>
      </w:pPr>
      <w:r w:rsidRPr="00C82EFE">
        <w:rPr>
          <w:rFonts w:cs="David" w:hint="cs"/>
          <w:rtl/>
        </w:rPr>
        <w:tab/>
        <w:t xml:space="preserve">אני חייב לומר, שזה דבר מוזר ביותר. על כן, אני לא מוכן לתמוך. אני חושב שזה יהיה בקדנציה הבאה, כל נושא השרים בלי תיק, זה מן דבר שיש להיגמל ממנו ואני מקווה שבכנסת הבאה ניגמל ממנו. </w:t>
      </w:r>
    </w:p>
    <w:p w14:paraId="19A1FFF6" w14:textId="77777777" w:rsidR="00C82EFE" w:rsidRPr="00C82EFE" w:rsidRDefault="00C82EFE" w:rsidP="00C82EFE">
      <w:pPr>
        <w:bidi/>
        <w:jc w:val="both"/>
        <w:rPr>
          <w:rFonts w:cs="David" w:hint="cs"/>
          <w:rtl/>
        </w:rPr>
      </w:pPr>
    </w:p>
    <w:p w14:paraId="76E534AA" w14:textId="77777777" w:rsidR="00C82EFE" w:rsidRPr="00C82EFE" w:rsidRDefault="00C82EFE" w:rsidP="00C82EFE">
      <w:pPr>
        <w:bidi/>
        <w:jc w:val="both"/>
        <w:rPr>
          <w:rFonts w:cs="David" w:hint="cs"/>
          <w:u w:val="single"/>
          <w:rtl/>
        </w:rPr>
      </w:pPr>
      <w:r w:rsidRPr="00C82EFE">
        <w:rPr>
          <w:rFonts w:cs="David" w:hint="cs"/>
          <w:u w:val="single"/>
          <w:rtl/>
        </w:rPr>
        <w:t>מאיר פרוש:</w:t>
      </w:r>
    </w:p>
    <w:p w14:paraId="522255B8" w14:textId="77777777" w:rsidR="00C82EFE" w:rsidRPr="00C82EFE" w:rsidRDefault="00C82EFE" w:rsidP="00C82EFE">
      <w:pPr>
        <w:bidi/>
        <w:jc w:val="both"/>
        <w:rPr>
          <w:rFonts w:cs="David" w:hint="cs"/>
          <w:u w:val="single"/>
        </w:rPr>
      </w:pPr>
    </w:p>
    <w:p w14:paraId="0A3F4658" w14:textId="77777777" w:rsidR="00C82EFE" w:rsidRPr="00C82EFE" w:rsidRDefault="00C82EFE" w:rsidP="00C82EFE">
      <w:pPr>
        <w:bidi/>
        <w:jc w:val="both"/>
        <w:rPr>
          <w:rFonts w:cs="David" w:hint="cs"/>
          <w:rtl/>
        </w:rPr>
      </w:pPr>
      <w:r w:rsidRPr="00C82EFE">
        <w:rPr>
          <w:rFonts w:cs="David" w:hint="cs"/>
          <w:rtl/>
        </w:rPr>
        <w:tab/>
        <w:t xml:space="preserve"> על אף שאני חושב שהחוק הזה טוב ונכון ונחוץ, לא הייתי מציע לחבר הכנסת גדעון סער להיכנס להבטחות,  כל פעם שמישהו מגיע לשלטון ושהוא צריך משהו, זה קורה וכך יהיה גם אם הליכוד יהיה בשלטון. </w:t>
      </w:r>
    </w:p>
    <w:p w14:paraId="387A50EC" w14:textId="77777777" w:rsidR="00C82EFE" w:rsidRPr="00C82EFE" w:rsidRDefault="00C82EFE" w:rsidP="00C82EFE">
      <w:pPr>
        <w:bidi/>
        <w:jc w:val="both"/>
        <w:rPr>
          <w:rFonts w:cs="David" w:hint="cs"/>
          <w:rtl/>
        </w:rPr>
      </w:pPr>
    </w:p>
    <w:p w14:paraId="477F34FE" w14:textId="77777777" w:rsidR="00C82EFE" w:rsidRPr="00C82EFE" w:rsidRDefault="00C82EFE" w:rsidP="00C82EFE">
      <w:pPr>
        <w:bidi/>
        <w:jc w:val="both"/>
        <w:rPr>
          <w:rFonts w:cs="David" w:hint="cs"/>
          <w:rtl/>
        </w:rPr>
      </w:pPr>
      <w:r w:rsidRPr="00C82EFE">
        <w:rPr>
          <w:rFonts w:cs="David" w:hint="cs"/>
          <w:rtl/>
        </w:rPr>
        <w:tab/>
        <w:t xml:space="preserve">הצורך נובע מכך, שבשעתו סגרו את משרד הדתות והיום הנושא הזה נמצא במשרד ראש הממשלה. לי חשוב שיהיה מישהו שיטפל בנושא דת, הדבר חשוב לנו. דווקא חשוב, שראש הממשלה יאציל למי שקרוי שר, שתהיה לו האפשרות לפעול. אם זה היה בא כהצעת חוק ממשלתית, גם אני הייתי יכול להצביע, אם זה ענייני קואליציה.  אני חושב שזה חשוב וצריך שזה יהיה. </w:t>
      </w:r>
    </w:p>
    <w:p w14:paraId="7620C425" w14:textId="77777777" w:rsidR="00C82EFE" w:rsidRPr="00C82EFE" w:rsidRDefault="00C82EFE" w:rsidP="00C82EFE">
      <w:pPr>
        <w:bidi/>
        <w:jc w:val="both"/>
        <w:rPr>
          <w:rFonts w:cs="David" w:hint="cs"/>
          <w:rtl/>
        </w:rPr>
      </w:pPr>
    </w:p>
    <w:p w14:paraId="6211B168" w14:textId="77777777" w:rsidR="00C82EFE" w:rsidRPr="00C82EFE" w:rsidRDefault="00C82EFE" w:rsidP="00C82EFE">
      <w:pPr>
        <w:pStyle w:val="Heading5"/>
        <w:rPr>
          <w:rFonts w:hint="cs"/>
          <w:rtl/>
        </w:rPr>
      </w:pPr>
      <w:r w:rsidRPr="00C82EFE">
        <w:rPr>
          <w:rFonts w:hint="cs"/>
          <w:u w:val="single"/>
          <w:rtl/>
        </w:rPr>
        <w:t xml:space="preserve">אביגדור </w:t>
      </w:r>
      <w:proofErr w:type="spellStart"/>
      <w:r w:rsidRPr="00C82EFE">
        <w:rPr>
          <w:rFonts w:hint="cs"/>
          <w:u w:val="single"/>
          <w:rtl/>
        </w:rPr>
        <w:t>יצחקי</w:t>
      </w:r>
      <w:proofErr w:type="spellEnd"/>
      <w:r w:rsidRPr="00C82EFE">
        <w:rPr>
          <w:rFonts w:hint="cs"/>
          <w:u w:val="single"/>
          <w:rtl/>
        </w:rPr>
        <w:t>:</w:t>
      </w:r>
    </w:p>
    <w:p w14:paraId="5BCFC742" w14:textId="77777777" w:rsidR="00C82EFE" w:rsidRPr="00C82EFE" w:rsidRDefault="00C82EFE" w:rsidP="00C82EFE">
      <w:pPr>
        <w:pStyle w:val="Heading5"/>
        <w:rPr>
          <w:rFonts w:hint="cs"/>
          <w:rtl/>
        </w:rPr>
      </w:pPr>
    </w:p>
    <w:p w14:paraId="4D1C1F12" w14:textId="77777777" w:rsidR="00C82EFE" w:rsidRPr="00C82EFE" w:rsidRDefault="00C82EFE" w:rsidP="00C82EFE">
      <w:pPr>
        <w:bidi/>
        <w:jc w:val="both"/>
        <w:rPr>
          <w:rFonts w:cs="David" w:hint="cs"/>
          <w:rtl/>
        </w:rPr>
      </w:pPr>
      <w:r w:rsidRPr="00C82EFE">
        <w:rPr>
          <w:rFonts w:cs="David" w:hint="cs"/>
          <w:rtl/>
        </w:rPr>
        <w:tab/>
        <w:t xml:space="preserve"> ראשית, אני מסכים שיש בעיה לתת פטור לחוקי יסוד. אבל מאחר ואני כיושב ראש הקואליציה אמון על שלמותה של הקואליציה ומאחר והעניין הזה נסחב כבר הרבה מאוד זמן ואני רוצה להביא את הפרשה הזאת לסיומה, אם הממשלה תרצה להגיש אחר כך הצעת חוק, בסדר, אבל כרגע, כיושב ראש הקואליציה, יש לי הצורך והזכות לשמור על שלמותה של הקואליציה על מנת שתמשיך לתפקד בצורה שהיא מתפקדת היום, יש לנו למעלה משלוש שנים לתפקד ביחד. </w:t>
      </w:r>
    </w:p>
    <w:p w14:paraId="4AE0C530" w14:textId="77777777" w:rsidR="00C82EFE" w:rsidRPr="00C82EFE" w:rsidRDefault="00C82EFE" w:rsidP="00C82EFE">
      <w:pPr>
        <w:bidi/>
        <w:jc w:val="both"/>
        <w:rPr>
          <w:rFonts w:cs="David" w:hint="cs"/>
          <w:rtl/>
        </w:rPr>
      </w:pPr>
    </w:p>
    <w:p w14:paraId="2BF99F80"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2268BBE8" w14:textId="77777777" w:rsidR="00C82EFE" w:rsidRPr="00C82EFE" w:rsidRDefault="00C82EFE" w:rsidP="00C82EFE">
      <w:pPr>
        <w:bidi/>
        <w:jc w:val="both"/>
        <w:rPr>
          <w:rFonts w:cs="David" w:hint="cs"/>
          <w:rtl/>
        </w:rPr>
      </w:pPr>
    </w:p>
    <w:p w14:paraId="26FD74EC" w14:textId="77777777" w:rsidR="00C82EFE" w:rsidRPr="00C82EFE" w:rsidRDefault="00C82EFE" w:rsidP="00C82EFE">
      <w:pPr>
        <w:bidi/>
        <w:jc w:val="both"/>
        <w:rPr>
          <w:rFonts w:cs="David" w:hint="cs"/>
          <w:rtl/>
        </w:rPr>
      </w:pPr>
      <w:r w:rsidRPr="00C82EFE">
        <w:rPr>
          <w:rFonts w:cs="David" w:hint="cs"/>
          <w:rtl/>
        </w:rPr>
        <w:tab/>
        <w:t xml:space="preserve">מי בעד מתן פטור מחובת הנחה? </w:t>
      </w:r>
    </w:p>
    <w:p w14:paraId="647B39B4" w14:textId="77777777" w:rsidR="00C82EFE" w:rsidRPr="00C82EFE" w:rsidRDefault="00C82EFE" w:rsidP="00C82EFE">
      <w:pPr>
        <w:bidi/>
        <w:jc w:val="both"/>
        <w:rPr>
          <w:rFonts w:cs="David" w:hint="cs"/>
          <w:rtl/>
        </w:rPr>
      </w:pPr>
    </w:p>
    <w:p w14:paraId="6661A287" w14:textId="77777777" w:rsidR="00C82EFE" w:rsidRPr="00C82EFE" w:rsidRDefault="00C82EFE" w:rsidP="00C82EFE">
      <w:pPr>
        <w:bidi/>
        <w:jc w:val="center"/>
        <w:rPr>
          <w:rFonts w:cs="David" w:hint="cs"/>
          <w:b/>
          <w:bCs/>
          <w:rtl/>
        </w:rPr>
      </w:pPr>
      <w:r w:rsidRPr="00C82EFE">
        <w:rPr>
          <w:rFonts w:cs="David" w:hint="cs"/>
          <w:b/>
          <w:bCs/>
          <w:rtl/>
        </w:rPr>
        <w:t>הצבעה</w:t>
      </w:r>
    </w:p>
    <w:p w14:paraId="4AA503B6" w14:textId="77777777" w:rsidR="00C82EFE" w:rsidRPr="00C82EFE" w:rsidRDefault="00C82EFE" w:rsidP="00C82EFE">
      <w:pPr>
        <w:bidi/>
        <w:jc w:val="center"/>
        <w:rPr>
          <w:rFonts w:cs="David" w:hint="cs"/>
          <w:b/>
          <w:bCs/>
          <w:rtl/>
        </w:rPr>
      </w:pPr>
    </w:p>
    <w:p w14:paraId="378C41D2" w14:textId="77777777" w:rsidR="00C82EFE" w:rsidRPr="00C82EFE" w:rsidRDefault="00C82EFE" w:rsidP="00C82EFE">
      <w:pPr>
        <w:bidi/>
        <w:jc w:val="center"/>
        <w:rPr>
          <w:rFonts w:cs="David" w:hint="cs"/>
          <w:rtl/>
        </w:rPr>
      </w:pPr>
      <w:r w:rsidRPr="00C82EFE">
        <w:rPr>
          <w:rFonts w:cs="David" w:hint="cs"/>
          <w:rtl/>
        </w:rPr>
        <w:t xml:space="preserve">בעד </w:t>
      </w:r>
      <w:r w:rsidRPr="00C82EFE">
        <w:rPr>
          <w:rFonts w:cs="David"/>
          <w:rtl/>
        </w:rPr>
        <w:t>–</w:t>
      </w:r>
      <w:r w:rsidRPr="00C82EFE">
        <w:rPr>
          <w:rFonts w:cs="David" w:hint="cs"/>
          <w:rtl/>
        </w:rPr>
        <w:t xml:space="preserve"> 9</w:t>
      </w:r>
    </w:p>
    <w:p w14:paraId="1AC5F3ED" w14:textId="77777777" w:rsidR="00C82EFE" w:rsidRPr="00C82EFE" w:rsidRDefault="00C82EFE" w:rsidP="00C82EFE">
      <w:pPr>
        <w:bidi/>
        <w:jc w:val="center"/>
        <w:rPr>
          <w:rFonts w:cs="David" w:hint="cs"/>
          <w:rtl/>
        </w:rPr>
      </w:pPr>
      <w:r w:rsidRPr="00C82EFE">
        <w:rPr>
          <w:rFonts w:cs="David" w:hint="cs"/>
          <w:rtl/>
        </w:rPr>
        <w:t xml:space="preserve">נגד </w:t>
      </w:r>
      <w:r w:rsidRPr="00C82EFE">
        <w:rPr>
          <w:rFonts w:cs="David"/>
          <w:rtl/>
        </w:rPr>
        <w:t>–</w:t>
      </w:r>
      <w:r w:rsidRPr="00C82EFE">
        <w:rPr>
          <w:rFonts w:cs="David" w:hint="cs"/>
          <w:rtl/>
        </w:rPr>
        <w:t xml:space="preserve"> 3</w:t>
      </w:r>
    </w:p>
    <w:p w14:paraId="372B8E62" w14:textId="77777777" w:rsidR="00C82EFE" w:rsidRPr="00C82EFE" w:rsidRDefault="00C82EFE" w:rsidP="00C82EFE">
      <w:pPr>
        <w:bidi/>
        <w:jc w:val="center"/>
        <w:rPr>
          <w:rFonts w:cs="David" w:hint="cs"/>
          <w:rtl/>
        </w:rPr>
      </w:pPr>
      <w:r w:rsidRPr="00C82EFE">
        <w:rPr>
          <w:rFonts w:cs="David" w:hint="cs"/>
          <w:rtl/>
        </w:rPr>
        <w:t xml:space="preserve">נמנעים </w:t>
      </w:r>
      <w:r w:rsidRPr="00C82EFE">
        <w:rPr>
          <w:rFonts w:cs="David"/>
          <w:rtl/>
        </w:rPr>
        <w:t>–</w:t>
      </w:r>
      <w:r w:rsidRPr="00C82EFE">
        <w:rPr>
          <w:rFonts w:cs="David" w:hint="cs"/>
          <w:rtl/>
        </w:rPr>
        <w:t xml:space="preserve"> אין</w:t>
      </w:r>
    </w:p>
    <w:p w14:paraId="1D0223CA" w14:textId="77777777" w:rsidR="00C82EFE" w:rsidRPr="00C82EFE" w:rsidRDefault="00C82EFE" w:rsidP="00C82EFE">
      <w:pPr>
        <w:bidi/>
        <w:jc w:val="center"/>
        <w:rPr>
          <w:rFonts w:cs="David" w:hint="cs"/>
          <w:rtl/>
        </w:rPr>
      </w:pPr>
      <w:r w:rsidRPr="00C82EFE">
        <w:rPr>
          <w:rFonts w:cs="David" w:hint="cs"/>
          <w:rtl/>
        </w:rPr>
        <w:t>ההצעה למתן פטור מחובת הנחה התקבלה.</w:t>
      </w:r>
    </w:p>
    <w:p w14:paraId="7623BC38" w14:textId="77777777" w:rsidR="00C82EFE" w:rsidRPr="00C82EFE" w:rsidRDefault="00C82EFE" w:rsidP="00C82EFE">
      <w:pPr>
        <w:bidi/>
        <w:jc w:val="both"/>
        <w:rPr>
          <w:rFonts w:cs="David" w:hint="cs"/>
          <w:rtl/>
        </w:rPr>
      </w:pPr>
    </w:p>
    <w:p w14:paraId="53F8A741" w14:textId="77777777" w:rsidR="00C82EFE" w:rsidRPr="00C82EFE" w:rsidRDefault="00C82EFE" w:rsidP="00C82EFE">
      <w:pPr>
        <w:bidi/>
        <w:jc w:val="both"/>
        <w:rPr>
          <w:rFonts w:cs="David" w:hint="cs"/>
          <w:rtl/>
        </w:rPr>
      </w:pPr>
      <w:r w:rsidRPr="00C82EFE">
        <w:rPr>
          <w:rFonts w:cs="David" w:hint="cs"/>
          <w:u w:val="single"/>
          <w:rtl/>
        </w:rPr>
        <w:t xml:space="preserve">היו"ר יעקב </w:t>
      </w:r>
      <w:proofErr w:type="spellStart"/>
      <w:r w:rsidRPr="00C82EFE">
        <w:rPr>
          <w:rFonts w:cs="David" w:hint="cs"/>
          <w:u w:val="single"/>
          <w:rtl/>
        </w:rPr>
        <w:t>מרגי</w:t>
      </w:r>
      <w:proofErr w:type="spellEnd"/>
      <w:r w:rsidRPr="00C82EFE">
        <w:rPr>
          <w:rFonts w:cs="David" w:hint="cs"/>
          <w:u w:val="single"/>
          <w:rtl/>
        </w:rPr>
        <w:t>:</w:t>
      </w:r>
    </w:p>
    <w:p w14:paraId="05354CA5" w14:textId="77777777" w:rsidR="00C82EFE" w:rsidRPr="00C82EFE" w:rsidRDefault="00C82EFE" w:rsidP="00C82EFE">
      <w:pPr>
        <w:bidi/>
        <w:jc w:val="both"/>
        <w:rPr>
          <w:rFonts w:cs="David" w:hint="cs"/>
          <w:rtl/>
        </w:rPr>
      </w:pPr>
    </w:p>
    <w:p w14:paraId="68CA1C39" w14:textId="77777777" w:rsidR="00C82EFE" w:rsidRPr="00C82EFE" w:rsidRDefault="00C82EFE" w:rsidP="00C82EFE">
      <w:pPr>
        <w:bidi/>
        <w:jc w:val="both"/>
        <w:rPr>
          <w:rFonts w:cs="David" w:hint="cs"/>
          <w:rtl/>
        </w:rPr>
      </w:pPr>
      <w:r w:rsidRPr="00C82EFE">
        <w:rPr>
          <w:rFonts w:cs="David" w:hint="cs"/>
          <w:rtl/>
        </w:rPr>
        <w:tab/>
        <w:t xml:space="preserve">9 בעד, 3 נגד, אין נמנעים, הבקשה אושרה. אני מודה לכם, הישיבה נעולה. </w:t>
      </w:r>
    </w:p>
    <w:p w14:paraId="2CA99F15" w14:textId="77777777" w:rsidR="00C82EFE" w:rsidRPr="00C82EFE" w:rsidRDefault="00C82EFE" w:rsidP="00C82EFE">
      <w:pPr>
        <w:bidi/>
        <w:jc w:val="both"/>
        <w:rPr>
          <w:rFonts w:cs="David" w:hint="cs"/>
          <w:rtl/>
        </w:rPr>
      </w:pPr>
    </w:p>
    <w:p w14:paraId="0248C372" w14:textId="77777777" w:rsidR="00C82EFE" w:rsidRPr="00C82EFE" w:rsidRDefault="00C82EFE" w:rsidP="00C82EFE">
      <w:pPr>
        <w:bidi/>
        <w:jc w:val="both"/>
        <w:rPr>
          <w:rFonts w:cs="David" w:hint="cs"/>
          <w:rtl/>
        </w:rPr>
      </w:pPr>
    </w:p>
    <w:p w14:paraId="3C7EA596" w14:textId="77777777" w:rsidR="00C82EFE" w:rsidRPr="00C82EFE" w:rsidRDefault="00C82EFE" w:rsidP="00C82EFE">
      <w:pPr>
        <w:bidi/>
        <w:jc w:val="both"/>
        <w:rPr>
          <w:rFonts w:cs="David" w:hint="cs"/>
          <w:rtl/>
        </w:rPr>
      </w:pPr>
    </w:p>
    <w:p w14:paraId="61A335AC" w14:textId="77777777" w:rsidR="00552A80" w:rsidRPr="00C82EFE" w:rsidRDefault="00C82EFE" w:rsidP="00C82EFE">
      <w:pPr>
        <w:bidi/>
        <w:jc w:val="both"/>
        <w:rPr>
          <w:rFonts w:cs="David"/>
        </w:rPr>
      </w:pPr>
      <w:r w:rsidRPr="00C82EFE">
        <w:rPr>
          <w:rFonts w:cs="David" w:hint="cs"/>
          <w:u w:val="single"/>
          <w:rtl/>
        </w:rPr>
        <w:t>הישיבה ננעלה בשעה 10:00.</w:t>
      </w:r>
    </w:p>
    <w:sectPr w:rsidR="00552A80" w:rsidRPr="00C82EFE" w:rsidSect="00C82EFE">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9379C" w14:textId="77777777" w:rsidR="00000000" w:rsidRDefault="009F34A0">
      <w:r>
        <w:separator/>
      </w:r>
    </w:p>
  </w:endnote>
  <w:endnote w:type="continuationSeparator" w:id="0">
    <w:p w14:paraId="4696C4C2" w14:textId="77777777" w:rsidR="00000000" w:rsidRDefault="009F3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F195" w14:textId="77777777" w:rsidR="00000000" w:rsidRDefault="009F34A0">
      <w:r>
        <w:separator/>
      </w:r>
    </w:p>
  </w:footnote>
  <w:footnote w:type="continuationSeparator" w:id="0">
    <w:p w14:paraId="7ABA8050" w14:textId="77777777" w:rsidR="00000000" w:rsidRDefault="009F3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202FE" w14:textId="77777777" w:rsidR="00C82EFE" w:rsidRDefault="00C82E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739A22B" w14:textId="77777777" w:rsidR="00C82EFE" w:rsidRDefault="00C82EFE">
    <w:pPr>
      <w:pStyle w:val="Header"/>
      <w:ind w:right="360"/>
      <w:jc w:val="both"/>
      <w:rPr>
        <w:rtl/>
      </w:rPr>
    </w:pPr>
  </w:p>
  <w:p w14:paraId="490F0192" w14:textId="77777777" w:rsidR="00C82EFE" w:rsidRDefault="00C82EFE"/>
  <w:p w14:paraId="5FBC0F7C" w14:textId="77777777" w:rsidR="00C82EFE" w:rsidRDefault="00C82EFE"/>
  <w:p w14:paraId="4CAAF2E5" w14:textId="77777777" w:rsidR="00C82EFE" w:rsidRDefault="00C82EFE"/>
  <w:p w14:paraId="553515C7" w14:textId="77777777" w:rsidR="00C82EFE" w:rsidRDefault="00C82EFE"/>
  <w:p w14:paraId="70916448" w14:textId="77777777" w:rsidR="00C82EFE" w:rsidRDefault="00C82EFE"/>
  <w:p w14:paraId="14C11B11" w14:textId="77777777" w:rsidR="00C82EFE" w:rsidRDefault="00C82EFE"/>
  <w:p w14:paraId="4F3806DC" w14:textId="77777777" w:rsidR="00C82EFE" w:rsidRDefault="00C82EFE"/>
  <w:p w14:paraId="336BFBCA" w14:textId="77777777" w:rsidR="00C82EFE" w:rsidRDefault="00C82EFE"/>
  <w:p w14:paraId="50A7545E" w14:textId="77777777" w:rsidR="00C82EFE" w:rsidRDefault="00C82E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5F7A9" w14:textId="77777777" w:rsidR="00C82EFE" w:rsidRDefault="00C82EFE">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8</w:t>
    </w:r>
    <w:r>
      <w:rPr>
        <w:rStyle w:val="PageNumber"/>
        <w:rtl/>
      </w:rPr>
      <w:fldChar w:fldCharType="end"/>
    </w:r>
  </w:p>
  <w:p w14:paraId="51FAFB57" w14:textId="77777777" w:rsidR="00C82EFE" w:rsidRDefault="00C82EFE">
    <w:pPr>
      <w:pStyle w:val="Header"/>
      <w:ind w:right="360"/>
      <w:jc w:val="both"/>
      <w:rPr>
        <w:rFonts w:hint="cs"/>
        <w:rtl/>
      </w:rPr>
    </w:pPr>
    <w:r>
      <w:rPr>
        <w:rtl/>
      </w:rPr>
      <w:t>ועדת</w:t>
    </w:r>
    <w:r>
      <w:rPr>
        <w:rFonts w:hint="cs"/>
        <w:rtl/>
      </w:rPr>
      <w:t xml:space="preserve"> הכנסת</w:t>
    </w:r>
  </w:p>
  <w:p w14:paraId="248916A4" w14:textId="77777777" w:rsidR="00C82EFE" w:rsidRDefault="00C82EFE">
    <w:pPr>
      <w:pStyle w:val="Header"/>
      <w:ind w:right="360"/>
      <w:jc w:val="both"/>
      <w:rPr>
        <w:rStyle w:val="PageNumber"/>
        <w:rFonts w:hint="cs"/>
        <w:rtl/>
      </w:rPr>
    </w:pPr>
    <w:r>
      <w:rPr>
        <w:rFonts w:hint="cs"/>
        <w:rtl/>
      </w:rPr>
      <w:t xml:space="preserve">28.02.2007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0238פרוטוקול_ישיבת_ועדה.doc"/>
    <w:docVar w:name="StartMode" w:val="3"/>
  </w:docVars>
  <w:rsids>
    <w:rsidRoot w:val="00E02E6A"/>
    <w:rsid w:val="002A636D"/>
    <w:rsid w:val="00552A80"/>
    <w:rsid w:val="00965806"/>
    <w:rsid w:val="009F34A0"/>
    <w:rsid w:val="00C82EFE"/>
    <w:rsid w:val="00E02E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17586F"/>
  <w15:chartTrackingRefBased/>
  <w15:docId w15:val="{59799BF1-21CE-4B62-AA92-04FD6184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C82EFE"/>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82EFE"/>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C82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1584</Words>
  <Characters>9032</Characters>
  <Application>Microsoft Office Word</Application>
  <DocSecurity>0</DocSecurity>
  <Lines>75</Lines>
  <Paragraphs>21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p_tali</dc:creator>
  <cp:keywords/>
  <dc:description/>
  <cp:lastModifiedBy>Ghanem Mohammad</cp:lastModifiedBy>
  <cp:revision>2</cp:revision>
  <cp:lastPrinted>1601-01-01T00:00:00Z</cp:lastPrinted>
  <dcterms:created xsi:type="dcterms:W3CDTF">2022-07-09T13:25:00Z</dcterms:created>
  <dcterms:modified xsi:type="dcterms:W3CDTF">2022-07-09T13:25:00Z</dcterms:modified>
</cp:coreProperties>
</file>