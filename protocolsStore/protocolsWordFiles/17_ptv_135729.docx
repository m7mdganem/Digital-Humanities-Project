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3C68" w14:textId="77777777" w:rsidR="008211BD" w:rsidRPr="008211BD" w:rsidRDefault="008211BD" w:rsidP="008211BD">
      <w:pPr>
        <w:pStyle w:val="Heading5"/>
        <w:rPr>
          <w:b/>
          <w:bCs/>
          <w:sz w:val="24"/>
          <w:rtl/>
        </w:rPr>
      </w:pPr>
      <w:r w:rsidRPr="008211BD">
        <w:rPr>
          <w:b/>
          <w:bCs/>
          <w:sz w:val="24"/>
          <w:rtl/>
        </w:rPr>
        <w:t xml:space="preserve">הכנסת </w:t>
      </w:r>
      <w:r w:rsidRPr="008211BD">
        <w:rPr>
          <w:rFonts w:hint="cs"/>
          <w:b/>
          <w:bCs/>
          <w:sz w:val="24"/>
          <w:rtl/>
        </w:rPr>
        <w:t>השבע-עשרה</w:t>
      </w:r>
      <w:r w:rsidRPr="008211BD">
        <w:rPr>
          <w:b/>
          <w:bCs/>
          <w:sz w:val="24"/>
          <w:rtl/>
        </w:rPr>
        <w:tab/>
      </w:r>
      <w:r w:rsidRPr="008211BD">
        <w:rPr>
          <w:b/>
          <w:bCs/>
          <w:sz w:val="24"/>
          <w:rtl/>
        </w:rPr>
        <w:tab/>
      </w:r>
      <w:r w:rsidRPr="008211BD">
        <w:rPr>
          <w:b/>
          <w:bCs/>
          <w:sz w:val="24"/>
          <w:rtl/>
        </w:rPr>
        <w:tab/>
      </w:r>
      <w:r w:rsidRPr="008211BD">
        <w:rPr>
          <w:b/>
          <w:bCs/>
          <w:sz w:val="24"/>
          <w:rtl/>
        </w:rPr>
        <w:tab/>
      </w:r>
      <w:r w:rsidRPr="008211BD">
        <w:rPr>
          <w:b/>
          <w:bCs/>
          <w:sz w:val="24"/>
          <w:rtl/>
        </w:rPr>
        <w:tab/>
      </w:r>
      <w:r w:rsidRPr="008211BD">
        <w:rPr>
          <w:b/>
          <w:bCs/>
          <w:sz w:val="24"/>
          <w:rtl/>
        </w:rPr>
        <w:tab/>
      </w:r>
      <w:r w:rsidRPr="008211BD">
        <w:rPr>
          <w:b/>
          <w:bCs/>
          <w:sz w:val="24"/>
          <w:rtl/>
        </w:rPr>
        <w:tab/>
        <w:t>נוסח לא מתוקן</w:t>
      </w:r>
    </w:p>
    <w:p w14:paraId="74A72FA1" w14:textId="77777777" w:rsidR="008211BD" w:rsidRPr="008211BD" w:rsidRDefault="008211BD" w:rsidP="008211BD">
      <w:pPr>
        <w:bidi/>
        <w:jc w:val="both"/>
        <w:rPr>
          <w:rFonts w:cs="David"/>
          <w:b/>
          <w:bCs/>
          <w:rtl/>
        </w:rPr>
      </w:pPr>
      <w:r w:rsidRPr="008211BD">
        <w:rPr>
          <w:rFonts w:cs="David"/>
          <w:b/>
          <w:bCs/>
          <w:rtl/>
        </w:rPr>
        <w:t xml:space="preserve">מושב </w:t>
      </w:r>
      <w:r w:rsidRPr="008211BD">
        <w:rPr>
          <w:rFonts w:cs="David" w:hint="cs"/>
          <w:b/>
          <w:bCs/>
          <w:rtl/>
        </w:rPr>
        <w:t>שלישי</w:t>
      </w:r>
    </w:p>
    <w:p w14:paraId="4CDB2920" w14:textId="77777777" w:rsidR="008211BD" w:rsidRPr="008211BD" w:rsidRDefault="008211BD" w:rsidP="008211BD">
      <w:pPr>
        <w:bidi/>
        <w:jc w:val="both"/>
        <w:rPr>
          <w:rFonts w:cs="David"/>
          <w:b/>
          <w:bCs/>
          <w:rtl/>
        </w:rPr>
      </w:pPr>
    </w:p>
    <w:p w14:paraId="0EC5915C" w14:textId="77777777" w:rsidR="008211BD" w:rsidRPr="008211BD" w:rsidRDefault="008211BD" w:rsidP="008211BD">
      <w:pPr>
        <w:bidi/>
        <w:jc w:val="both"/>
        <w:rPr>
          <w:rFonts w:cs="David"/>
          <w:b/>
          <w:bCs/>
          <w:rtl/>
        </w:rPr>
      </w:pPr>
    </w:p>
    <w:p w14:paraId="4C663D01" w14:textId="77777777" w:rsidR="008211BD" w:rsidRPr="008211BD" w:rsidRDefault="008211BD" w:rsidP="008211BD">
      <w:pPr>
        <w:bidi/>
        <w:jc w:val="both"/>
        <w:rPr>
          <w:rFonts w:cs="David"/>
          <w:b/>
          <w:bCs/>
          <w:rtl/>
        </w:rPr>
      </w:pPr>
    </w:p>
    <w:p w14:paraId="093F2D41" w14:textId="77777777" w:rsidR="008211BD" w:rsidRPr="008211BD" w:rsidRDefault="008211BD" w:rsidP="008211BD">
      <w:pPr>
        <w:bidi/>
        <w:jc w:val="both"/>
        <w:rPr>
          <w:rFonts w:cs="David"/>
          <w:b/>
          <w:bCs/>
          <w:rtl/>
        </w:rPr>
      </w:pPr>
    </w:p>
    <w:p w14:paraId="57B7BA94" w14:textId="77777777" w:rsidR="008211BD" w:rsidRPr="008211BD" w:rsidRDefault="008211BD" w:rsidP="008211BD">
      <w:pPr>
        <w:bidi/>
        <w:jc w:val="center"/>
        <w:rPr>
          <w:rFonts w:cs="David" w:hint="cs"/>
          <w:b/>
          <w:bCs/>
          <w:rtl/>
        </w:rPr>
      </w:pPr>
      <w:r w:rsidRPr="008211BD">
        <w:rPr>
          <w:rFonts w:cs="David"/>
          <w:b/>
          <w:bCs/>
          <w:rtl/>
        </w:rPr>
        <w:t>פרוטוקול מס'</w:t>
      </w:r>
      <w:r w:rsidRPr="008211BD">
        <w:rPr>
          <w:rFonts w:cs="David" w:hint="cs"/>
          <w:b/>
          <w:bCs/>
          <w:rtl/>
        </w:rPr>
        <w:t xml:space="preserve"> 213</w:t>
      </w:r>
    </w:p>
    <w:p w14:paraId="3E7DA0CC" w14:textId="77777777" w:rsidR="008211BD" w:rsidRPr="008211BD" w:rsidRDefault="008211BD" w:rsidP="008211BD">
      <w:pPr>
        <w:bidi/>
        <w:jc w:val="center"/>
        <w:rPr>
          <w:rFonts w:cs="David" w:hint="cs"/>
          <w:b/>
          <w:bCs/>
          <w:rtl/>
        </w:rPr>
      </w:pPr>
      <w:r w:rsidRPr="008211BD">
        <w:rPr>
          <w:rFonts w:cs="David" w:hint="cs"/>
          <w:b/>
          <w:bCs/>
          <w:rtl/>
        </w:rPr>
        <w:t>מישיבת ועדת הכנסת</w:t>
      </w:r>
    </w:p>
    <w:p w14:paraId="748E9490" w14:textId="77777777" w:rsidR="008211BD" w:rsidRPr="008211BD" w:rsidRDefault="008211BD" w:rsidP="008211BD">
      <w:pPr>
        <w:bidi/>
        <w:jc w:val="center"/>
        <w:rPr>
          <w:rFonts w:cs="David" w:hint="cs"/>
          <w:b/>
          <w:bCs/>
          <w:u w:val="single"/>
          <w:rtl/>
        </w:rPr>
      </w:pPr>
      <w:r w:rsidRPr="008211BD">
        <w:rPr>
          <w:rFonts w:cs="David" w:hint="cs"/>
          <w:b/>
          <w:bCs/>
          <w:u w:val="single"/>
          <w:rtl/>
        </w:rPr>
        <w:t xml:space="preserve">יום שלישי, כ' באדר א </w:t>
      </w:r>
      <w:proofErr w:type="spellStart"/>
      <w:r w:rsidRPr="008211BD">
        <w:rPr>
          <w:rFonts w:cs="David" w:hint="cs"/>
          <w:b/>
          <w:bCs/>
          <w:u w:val="single"/>
          <w:rtl/>
        </w:rPr>
        <w:t>התשס"ח</w:t>
      </w:r>
      <w:proofErr w:type="spellEnd"/>
      <w:r w:rsidRPr="008211BD">
        <w:rPr>
          <w:rFonts w:cs="David" w:hint="cs"/>
          <w:b/>
          <w:bCs/>
          <w:u w:val="single"/>
          <w:rtl/>
        </w:rPr>
        <w:t xml:space="preserve"> (26 בפברואר 2008), שעה 9:30</w:t>
      </w:r>
    </w:p>
    <w:p w14:paraId="1CE64C14" w14:textId="77777777" w:rsidR="008211BD" w:rsidRPr="008211BD" w:rsidRDefault="008211BD" w:rsidP="008211BD">
      <w:pPr>
        <w:bidi/>
        <w:jc w:val="center"/>
        <w:rPr>
          <w:rFonts w:cs="David"/>
          <w:b/>
          <w:bCs/>
          <w:rtl/>
        </w:rPr>
      </w:pPr>
    </w:p>
    <w:p w14:paraId="4A01672B" w14:textId="77777777" w:rsidR="008211BD" w:rsidRPr="008211BD" w:rsidRDefault="008211BD" w:rsidP="008211BD">
      <w:pPr>
        <w:bidi/>
        <w:jc w:val="both"/>
        <w:rPr>
          <w:rFonts w:cs="David"/>
          <w:b/>
          <w:bCs/>
          <w:rtl/>
        </w:rPr>
      </w:pPr>
    </w:p>
    <w:p w14:paraId="32DFB689" w14:textId="77777777" w:rsidR="008211BD" w:rsidRPr="008211BD" w:rsidRDefault="008211BD" w:rsidP="008211BD">
      <w:pPr>
        <w:tabs>
          <w:tab w:val="left" w:pos="1221"/>
        </w:tabs>
        <w:bidi/>
        <w:jc w:val="both"/>
        <w:rPr>
          <w:rFonts w:cs="David" w:hint="cs"/>
          <w:b/>
          <w:bCs/>
          <w:u w:val="single"/>
          <w:rtl/>
        </w:rPr>
      </w:pPr>
    </w:p>
    <w:p w14:paraId="4B6A7E69" w14:textId="77777777" w:rsidR="008211BD" w:rsidRPr="008211BD" w:rsidRDefault="008211BD" w:rsidP="008211BD">
      <w:pPr>
        <w:tabs>
          <w:tab w:val="left" w:pos="1221"/>
        </w:tabs>
        <w:bidi/>
        <w:jc w:val="both"/>
        <w:rPr>
          <w:rFonts w:cs="David" w:hint="cs"/>
          <w:b/>
          <w:bCs/>
          <w:rtl/>
        </w:rPr>
      </w:pPr>
      <w:r w:rsidRPr="008211BD">
        <w:rPr>
          <w:rFonts w:cs="David"/>
          <w:b/>
          <w:bCs/>
          <w:u w:val="single"/>
          <w:rtl/>
        </w:rPr>
        <w:t>סדר היום</w:t>
      </w:r>
      <w:r w:rsidRPr="008211BD">
        <w:rPr>
          <w:rFonts w:cs="David"/>
          <w:rtl/>
        </w:rPr>
        <w:t>:</w:t>
      </w:r>
    </w:p>
    <w:p w14:paraId="4F80576A" w14:textId="77777777" w:rsidR="008211BD" w:rsidRPr="008211BD" w:rsidRDefault="008211BD" w:rsidP="008211BD">
      <w:pPr>
        <w:bidi/>
        <w:jc w:val="both"/>
        <w:rPr>
          <w:rFonts w:cs="David" w:hint="cs"/>
          <w:b/>
          <w:bCs/>
          <w:rtl/>
        </w:rPr>
      </w:pPr>
    </w:p>
    <w:p w14:paraId="09A64C1C"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tl/>
        </w:rPr>
      </w:pPr>
      <w:r w:rsidRPr="008211BD">
        <w:rPr>
          <w:rFonts w:cs="David" w:hint="cs"/>
          <w:rtl/>
        </w:rPr>
        <w:t xml:space="preserve">חילופין בראשות הוועדה לקידום מעמד האישה. </w:t>
      </w:r>
    </w:p>
    <w:p w14:paraId="4BC29667"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Pr>
      </w:pPr>
      <w:r w:rsidRPr="008211BD">
        <w:rPr>
          <w:rFonts w:cs="David" w:hint="cs"/>
          <w:rtl/>
        </w:rPr>
        <w:t xml:space="preserve">תיקון סעיף 10 לתקנון הכנסת בדבר יו"ר הוועדה לענייני ביקורת המדינה </w:t>
      </w:r>
      <w:r w:rsidRPr="008211BD">
        <w:rPr>
          <w:rFonts w:cs="David"/>
          <w:rtl/>
        </w:rPr>
        <w:t>–</w:t>
      </w:r>
      <w:r w:rsidRPr="008211BD">
        <w:rPr>
          <w:rFonts w:cs="David" w:hint="cs"/>
          <w:rtl/>
        </w:rPr>
        <w:t xml:space="preserve"> השגות. </w:t>
      </w:r>
    </w:p>
    <w:p w14:paraId="0310CB28"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Pr>
      </w:pPr>
      <w:r w:rsidRPr="008211BD">
        <w:rPr>
          <w:rFonts w:cs="David" w:hint="cs"/>
          <w:rtl/>
        </w:rPr>
        <w:t xml:space="preserve">תיקון סעיף 88 לתקנון הכנסת בדבר תשובת הממשלה להצעה לסדר היום </w:t>
      </w:r>
      <w:r w:rsidRPr="008211BD">
        <w:rPr>
          <w:rFonts w:cs="David"/>
          <w:rtl/>
        </w:rPr>
        <w:t>–</w:t>
      </w:r>
      <w:r w:rsidRPr="008211BD">
        <w:rPr>
          <w:rFonts w:cs="David" w:hint="cs"/>
          <w:rtl/>
        </w:rPr>
        <w:t xml:space="preserve"> השגות. </w:t>
      </w:r>
    </w:p>
    <w:p w14:paraId="364E79ED"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Pr>
      </w:pPr>
      <w:r w:rsidRPr="008211BD">
        <w:rPr>
          <w:rFonts w:cs="David" w:hint="cs"/>
          <w:rtl/>
        </w:rPr>
        <w:t>הקמת ועדת משנה לאבטחת חברי כנסת.</w:t>
      </w:r>
    </w:p>
    <w:p w14:paraId="7BA83C02"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Pr>
      </w:pPr>
      <w:r w:rsidRPr="008211BD">
        <w:rPr>
          <w:rFonts w:cs="David" w:hint="cs"/>
          <w:rtl/>
        </w:rPr>
        <w:t>קביעת ועדות לדיון בהצעות החוק הבאות:</w:t>
      </w:r>
    </w:p>
    <w:p w14:paraId="00131171" w14:textId="77777777" w:rsidR="008211BD" w:rsidRPr="008211BD" w:rsidRDefault="008211BD" w:rsidP="008211BD">
      <w:pPr>
        <w:bidi/>
        <w:ind w:left="360"/>
        <w:jc w:val="both"/>
        <w:rPr>
          <w:rFonts w:cs="David" w:hint="cs"/>
          <w:rtl/>
        </w:rPr>
      </w:pPr>
    </w:p>
    <w:p w14:paraId="7690C123" w14:textId="77777777" w:rsidR="008211BD" w:rsidRPr="008211BD" w:rsidRDefault="008211BD" w:rsidP="008211BD">
      <w:pPr>
        <w:numPr>
          <w:ilvl w:val="0"/>
          <w:numId w:val="5"/>
        </w:numPr>
        <w:overflowPunct w:val="0"/>
        <w:autoSpaceDE w:val="0"/>
        <w:autoSpaceDN w:val="0"/>
        <w:bidi/>
        <w:adjustRightInd w:val="0"/>
        <w:jc w:val="both"/>
        <w:textAlignment w:val="baseline"/>
        <w:rPr>
          <w:rFonts w:cs="David" w:hint="cs"/>
          <w:rtl/>
        </w:rPr>
      </w:pPr>
      <w:r w:rsidRPr="008211BD">
        <w:rPr>
          <w:rFonts w:cs="David" w:hint="cs"/>
          <w:rtl/>
        </w:rPr>
        <w:t xml:space="preserve">הצעת חוק לתיקון פקודת בתי הסוהר (תיקון </w:t>
      </w:r>
      <w:r w:rsidRPr="008211BD">
        <w:rPr>
          <w:rFonts w:cs="David"/>
          <w:rtl/>
        </w:rPr>
        <w:t>–</w:t>
      </w:r>
      <w:r w:rsidRPr="008211BD">
        <w:rPr>
          <w:rFonts w:cs="David" w:hint="cs"/>
          <w:rtl/>
        </w:rPr>
        <w:t xml:space="preserve"> אישור תקן כליאה), </w:t>
      </w:r>
      <w:proofErr w:type="spellStart"/>
      <w:r w:rsidRPr="008211BD">
        <w:rPr>
          <w:rFonts w:cs="David" w:hint="cs"/>
          <w:rtl/>
        </w:rPr>
        <w:t>התשס"ז</w:t>
      </w:r>
      <w:proofErr w:type="spellEnd"/>
      <w:r w:rsidRPr="008211BD">
        <w:rPr>
          <w:rFonts w:cs="David" w:hint="cs"/>
          <w:rtl/>
        </w:rPr>
        <w:t xml:space="preserve">-2006, של חבר הכנסת יצחק לוי. </w:t>
      </w:r>
    </w:p>
    <w:p w14:paraId="2A4E588C" w14:textId="77777777" w:rsidR="008211BD" w:rsidRPr="008211BD" w:rsidRDefault="008211BD" w:rsidP="008211BD">
      <w:pPr>
        <w:numPr>
          <w:ilvl w:val="0"/>
          <w:numId w:val="5"/>
        </w:numPr>
        <w:overflowPunct w:val="0"/>
        <w:autoSpaceDE w:val="0"/>
        <w:autoSpaceDN w:val="0"/>
        <w:bidi/>
        <w:adjustRightInd w:val="0"/>
        <w:jc w:val="both"/>
        <w:textAlignment w:val="baseline"/>
        <w:rPr>
          <w:rFonts w:cs="David" w:hint="cs"/>
          <w:rtl/>
        </w:rPr>
      </w:pPr>
      <w:r w:rsidRPr="008211BD">
        <w:rPr>
          <w:rFonts w:cs="David" w:hint="cs"/>
          <w:rtl/>
        </w:rPr>
        <w:t xml:space="preserve">הצעת חוק לתיקון פקודת התעבורה (מס' 87) (חזקת אמינות למידע המופק ממכשירי אכיפה), </w:t>
      </w:r>
      <w:proofErr w:type="spellStart"/>
      <w:r w:rsidRPr="008211BD">
        <w:rPr>
          <w:rFonts w:cs="David" w:hint="cs"/>
          <w:rtl/>
        </w:rPr>
        <w:t>התשס"ח</w:t>
      </w:r>
      <w:proofErr w:type="spellEnd"/>
      <w:r w:rsidRPr="008211BD">
        <w:rPr>
          <w:rFonts w:cs="David" w:hint="cs"/>
          <w:rtl/>
        </w:rPr>
        <w:t>-2008.</w:t>
      </w:r>
    </w:p>
    <w:p w14:paraId="1AA7CBA7" w14:textId="77777777" w:rsidR="008211BD" w:rsidRPr="008211BD" w:rsidRDefault="008211BD" w:rsidP="008211BD">
      <w:pPr>
        <w:bidi/>
        <w:ind w:left="360" w:firstLine="207"/>
        <w:jc w:val="both"/>
        <w:rPr>
          <w:rFonts w:cs="David" w:hint="cs"/>
        </w:rPr>
      </w:pPr>
    </w:p>
    <w:p w14:paraId="323C8283"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Pr>
      </w:pPr>
      <w:r w:rsidRPr="008211BD">
        <w:rPr>
          <w:rFonts w:cs="David" w:hint="cs"/>
          <w:rtl/>
        </w:rPr>
        <w:t>קביעות ועדות לדיון בהצעת לסדר-היום הבאות:</w:t>
      </w:r>
    </w:p>
    <w:p w14:paraId="5667A1F2" w14:textId="77777777" w:rsidR="008211BD" w:rsidRPr="008211BD" w:rsidRDefault="008211BD" w:rsidP="008211BD">
      <w:pPr>
        <w:bidi/>
        <w:ind w:left="360"/>
        <w:jc w:val="both"/>
        <w:rPr>
          <w:rFonts w:cs="David" w:hint="cs"/>
          <w:rtl/>
        </w:rPr>
      </w:pPr>
    </w:p>
    <w:p w14:paraId="60BCB041" w14:textId="77777777" w:rsidR="008211BD" w:rsidRPr="008211BD" w:rsidRDefault="008211BD" w:rsidP="008211BD">
      <w:pPr>
        <w:numPr>
          <w:ilvl w:val="0"/>
          <w:numId w:val="4"/>
        </w:numPr>
        <w:overflowPunct w:val="0"/>
        <w:autoSpaceDE w:val="0"/>
        <w:autoSpaceDN w:val="0"/>
        <w:bidi/>
        <w:adjustRightInd w:val="0"/>
        <w:jc w:val="both"/>
        <w:textAlignment w:val="baseline"/>
        <w:rPr>
          <w:rFonts w:cs="David" w:hint="cs"/>
          <w:rtl/>
        </w:rPr>
      </w:pPr>
      <w:r w:rsidRPr="008211BD">
        <w:rPr>
          <w:rFonts w:cs="David" w:hint="cs"/>
          <w:rtl/>
        </w:rPr>
        <w:t xml:space="preserve">בנושא: "הפסקת פרויקט גבעת זאב החדשה ופרויקטים אחרים בירושלים למרות השקעות ממשלתיות", של חבר הכנסת יעקב כהן. </w:t>
      </w:r>
    </w:p>
    <w:p w14:paraId="41C2AAAB" w14:textId="77777777" w:rsidR="008211BD" w:rsidRPr="008211BD" w:rsidRDefault="008211BD" w:rsidP="008211BD">
      <w:pPr>
        <w:numPr>
          <w:ilvl w:val="0"/>
          <w:numId w:val="4"/>
        </w:numPr>
        <w:overflowPunct w:val="0"/>
        <w:autoSpaceDE w:val="0"/>
        <w:autoSpaceDN w:val="0"/>
        <w:bidi/>
        <w:adjustRightInd w:val="0"/>
        <w:jc w:val="both"/>
        <w:textAlignment w:val="baseline"/>
        <w:rPr>
          <w:rFonts w:cs="David" w:hint="cs"/>
        </w:rPr>
      </w:pPr>
      <w:r w:rsidRPr="008211BD">
        <w:rPr>
          <w:rFonts w:cs="David" w:hint="cs"/>
          <w:rtl/>
        </w:rPr>
        <w:t>בנושא: "קיצוץ תקציב המיועד לנכים במוסד לביטוח לאומי", הצעת חברי הכנסת סופה לנדבר ויעקב כהן.</w:t>
      </w:r>
    </w:p>
    <w:p w14:paraId="641A4207" w14:textId="77777777" w:rsidR="008211BD" w:rsidRPr="008211BD" w:rsidRDefault="008211BD" w:rsidP="008211BD">
      <w:pPr>
        <w:numPr>
          <w:ilvl w:val="0"/>
          <w:numId w:val="4"/>
        </w:numPr>
        <w:overflowPunct w:val="0"/>
        <w:autoSpaceDE w:val="0"/>
        <w:autoSpaceDN w:val="0"/>
        <w:bidi/>
        <w:adjustRightInd w:val="0"/>
        <w:jc w:val="both"/>
        <w:textAlignment w:val="baseline"/>
        <w:rPr>
          <w:rFonts w:cs="David" w:hint="cs"/>
        </w:rPr>
      </w:pPr>
      <w:r w:rsidRPr="008211BD">
        <w:rPr>
          <w:rFonts w:cs="David" w:hint="cs"/>
          <w:rtl/>
        </w:rPr>
        <w:t xml:space="preserve">בנושא: "קבלת חיסון שגוי בבית הספר היסודי בגבעתיים", של חברי הכנסת חיים אורון, </w:t>
      </w:r>
      <w:proofErr w:type="spellStart"/>
      <w:r w:rsidRPr="008211BD">
        <w:rPr>
          <w:rFonts w:cs="David" w:hint="cs"/>
          <w:rtl/>
        </w:rPr>
        <w:t>נאדיה</w:t>
      </w:r>
      <w:proofErr w:type="spellEnd"/>
      <w:r w:rsidRPr="008211BD">
        <w:rPr>
          <w:rFonts w:cs="David" w:hint="cs"/>
          <w:rtl/>
        </w:rPr>
        <w:t xml:space="preserve"> חילו ומשה גפני. </w:t>
      </w:r>
    </w:p>
    <w:p w14:paraId="5E63F390" w14:textId="77777777" w:rsidR="008211BD" w:rsidRPr="008211BD" w:rsidRDefault="008211BD" w:rsidP="008211BD">
      <w:pPr>
        <w:numPr>
          <w:ilvl w:val="0"/>
          <w:numId w:val="4"/>
        </w:numPr>
        <w:overflowPunct w:val="0"/>
        <w:autoSpaceDE w:val="0"/>
        <w:autoSpaceDN w:val="0"/>
        <w:bidi/>
        <w:adjustRightInd w:val="0"/>
        <w:jc w:val="both"/>
        <w:textAlignment w:val="baseline"/>
        <w:rPr>
          <w:rFonts w:cs="David" w:hint="cs"/>
        </w:rPr>
      </w:pPr>
      <w:r w:rsidRPr="008211BD">
        <w:rPr>
          <w:rFonts w:cs="David" w:hint="cs"/>
          <w:rtl/>
        </w:rPr>
        <w:t xml:space="preserve">בנושא: "דוח מבקר המדינה על הרשויות המקומיות", של חברי הכנסת אברהם </w:t>
      </w:r>
      <w:proofErr w:type="spellStart"/>
      <w:r w:rsidRPr="008211BD">
        <w:rPr>
          <w:rFonts w:cs="David" w:hint="cs"/>
          <w:rtl/>
        </w:rPr>
        <w:t>מיכאלי</w:t>
      </w:r>
      <w:proofErr w:type="spellEnd"/>
      <w:r w:rsidRPr="008211BD">
        <w:rPr>
          <w:rFonts w:cs="David" w:hint="cs"/>
          <w:rtl/>
        </w:rPr>
        <w:t xml:space="preserve">, </w:t>
      </w:r>
      <w:proofErr w:type="spellStart"/>
      <w:r w:rsidRPr="008211BD">
        <w:rPr>
          <w:rFonts w:cs="David" w:hint="cs"/>
          <w:rtl/>
        </w:rPr>
        <w:t>חנא</w:t>
      </w:r>
      <w:proofErr w:type="spellEnd"/>
      <w:r w:rsidRPr="008211BD">
        <w:rPr>
          <w:rFonts w:cs="David" w:hint="cs"/>
          <w:rtl/>
        </w:rPr>
        <w:t xml:space="preserve"> </w:t>
      </w:r>
      <w:proofErr w:type="spellStart"/>
      <w:r w:rsidRPr="008211BD">
        <w:rPr>
          <w:rFonts w:cs="David" w:hint="cs"/>
          <w:rtl/>
        </w:rPr>
        <w:t>סוייד</w:t>
      </w:r>
      <w:proofErr w:type="spellEnd"/>
      <w:r w:rsidRPr="008211BD">
        <w:rPr>
          <w:rFonts w:cs="David" w:hint="cs"/>
          <w:rtl/>
        </w:rPr>
        <w:t xml:space="preserve">, סופה לנדבר, </w:t>
      </w:r>
      <w:proofErr w:type="spellStart"/>
      <w:r w:rsidRPr="008211BD">
        <w:rPr>
          <w:rFonts w:cs="David" w:hint="cs"/>
          <w:rtl/>
        </w:rPr>
        <w:t>ג'מאל</w:t>
      </w:r>
      <w:proofErr w:type="spellEnd"/>
      <w:r w:rsidRPr="008211BD">
        <w:rPr>
          <w:rFonts w:cs="David" w:hint="cs"/>
          <w:rtl/>
        </w:rPr>
        <w:t xml:space="preserve"> </w:t>
      </w:r>
      <w:proofErr w:type="spellStart"/>
      <w:r w:rsidRPr="008211BD">
        <w:rPr>
          <w:rFonts w:cs="David" w:hint="cs"/>
          <w:rtl/>
        </w:rPr>
        <w:t>זחאלקה</w:t>
      </w:r>
      <w:proofErr w:type="spellEnd"/>
      <w:r w:rsidRPr="008211BD">
        <w:rPr>
          <w:rFonts w:cs="David" w:hint="cs"/>
          <w:rtl/>
        </w:rPr>
        <w:t xml:space="preserve">, </w:t>
      </w:r>
      <w:proofErr w:type="spellStart"/>
      <w:r w:rsidRPr="008211BD">
        <w:rPr>
          <w:rFonts w:cs="David" w:hint="cs"/>
          <w:rtl/>
        </w:rPr>
        <w:t>אברהים</w:t>
      </w:r>
      <w:proofErr w:type="spellEnd"/>
      <w:r w:rsidRPr="008211BD">
        <w:rPr>
          <w:rFonts w:cs="David" w:hint="cs"/>
          <w:rtl/>
        </w:rPr>
        <w:t xml:space="preserve"> צרצור, מאיר פרוש, רונית תירוש, ניסן </w:t>
      </w:r>
      <w:proofErr w:type="spellStart"/>
      <w:r w:rsidRPr="008211BD">
        <w:rPr>
          <w:rFonts w:cs="David" w:hint="cs"/>
          <w:rtl/>
        </w:rPr>
        <w:t>סלומינסקי</w:t>
      </w:r>
      <w:proofErr w:type="spellEnd"/>
      <w:r w:rsidRPr="008211BD">
        <w:rPr>
          <w:rFonts w:cs="David" w:hint="cs"/>
          <w:rtl/>
        </w:rPr>
        <w:t xml:space="preserve"> </w:t>
      </w:r>
      <w:proofErr w:type="spellStart"/>
      <w:r w:rsidRPr="008211BD">
        <w:rPr>
          <w:rFonts w:cs="David" w:hint="cs"/>
          <w:rtl/>
        </w:rPr>
        <w:t>ונאדיה</w:t>
      </w:r>
      <w:proofErr w:type="spellEnd"/>
      <w:r w:rsidRPr="008211BD">
        <w:rPr>
          <w:rFonts w:cs="David" w:hint="cs"/>
          <w:rtl/>
        </w:rPr>
        <w:t xml:space="preserve"> חילו. </w:t>
      </w:r>
    </w:p>
    <w:p w14:paraId="3B83C02B" w14:textId="77777777" w:rsidR="008211BD" w:rsidRPr="008211BD" w:rsidRDefault="008211BD" w:rsidP="008211BD">
      <w:pPr>
        <w:bidi/>
        <w:ind w:left="360"/>
        <w:jc w:val="both"/>
        <w:rPr>
          <w:rFonts w:cs="David" w:hint="cs"/>
        </w:rPr>
      </w:pPr>
    </w:p>
    <w:p w14:paraId="486FF7D4" w14:textId="77777777" w:rsidR="008211BD" w:rsidRPr="008211BD" w:rsidRDefault="008211BD" w:rsidP="008211BD">
      <w:pPr>
        <w:numPr>
          <w:ilvl w:val="0"/>
          <w:numId w:val="3"/>
        </w:numPr>
        <w:overflowPunct w:val="0"/>
        <w:autoSpaceDE w:val="0"/>
        <w:autoSpaceDN w:val="0"/>
        <w:bidi/>
        <w:adjustRightInd w:val="0"/>
        <w:jc w:val="both"/>
        <w:textAlignment w:val="baseline"/>
        <w:rPr>
          <w:rFonts w:cs="David" w:hint="cs"/>
          <w:rtl/>
        </w:rPr>
      </w:pPr>
      <w:r w:rsidRPr="008211BD">
        <w:rPr>
          <w:rFonts w:cs="David" w:hint="cs"/>
          <w:rtl/>
        </w:rPr>
        <w:t xml:space="preserve">פניית חברת הכנסת שלי </w:t>
      </w:r>
      <w:proofErr w:type="spellStart"/>
      <w:r w:rsidRPr="008211BD">
        <w:rPr>
          <w:rFonts w:cs="David" w:hint="cs"/>
          <w:rtl/>
        </w:rPr>
        <w:t>יחימוביץ</w:t>
      </w:r>
      <w:proofErr w:type="spellEnd"/>
      <w:r w:rsidRPr="008211BD">
        <w:rPr>
          <w:rFonts w:cs="David" w:hint="cs"/>
          <w:rtl/>
        </w:rPr>
        <w:t xml:space="preserve"> לדיון בנושא פגיעת מחסום הכנסת ברכב.</w:t>
      </w:r>
    </w:p>
    <w:p w14:paraId="0A83616D" w14:textId="77777777" w:rsidR="008211BD" w:rsidRPr="008211BD" w:rsidRDefault="008211BD" w:rsidP="008211BD">
      <w:pPr>
        <w:bidi/>
        <w:jc w:val="both"/>
        <w:rPr>
          <w:rFonts w:cs="David"/>
          <w:rtl/>
        </w:rPr>
      </w:pPr>
    </w:p>
    <w:p w14:paraId="6D3D4B2B" w14:textId="77777777" w:rsidR="008211BD" w:rsidRPr="008211BD" w:rsidRDefault="008211BD" w:rsidP="008211BD">
      <w:pPr>
        <w:bidi/>
        <w:jc w:val="both"/>
        <w:rPr>
          <w:rFonts w:cs="David"/>
          <w:b/>
          <w:bCs/>
          <w:u w:val="single"/>
          <w:rtl/>
        </w:rPr>
      </w:pPr>
      <w:r w:rsidRPr="008211BD">
        <w:rPr>
          <w:rFonts w:cs="David"/>
          <w:b/>
          <w:bCs/>
          <w:u w:val="single"/>
          <w:rtl/>
        </w:rPr>
        <w:t>נכחו</w:t>
      </w:r>
      <w:r w:rsidRPr="008211BD">
        <w:rPr>
          <w:rFonts w:cs="David"/>
          <w:rtl/>
        </w:rPr>
        <w:t>:</w:t>
      </w:r>
    </w:p>
    <w:p w14:paraId="63798FC7" w14:textId="77777777" w:rsidR="008211BD" w:rsidRPr="008211BD" w:rsidRDefault="008211BD" w:rsidP="008211BD">
      <w:pPr>
        <w:bidi/>
        <w:jc w:val="both"/>
        <w:rPr>
          <w:rFonts w:cs="David"/>
          <w:rtl/>
        </w:rPr>
      </w:pPr>
    </w:p>
    <w:p w14:paraId="498DB982" w14:textId="77777777" w:rsidR="008211BD" w:rsidRPr="008211BD" w:rsidRDefault="008211BD" w:rsidP="008211BD">
      <w:pPr>
        <w:tabs>
          <w:tab w:val="left" w:pos="1788"/>
        </w:tabs>
        <w:bidi/>
        <w:jc w:val="both"/>
        <w:rPr>
          <w:rFonts w:cs="David"/>
          <w:rtl/>
        </w:rPr>
      </w:pPr>
      <w:r w:rsidRPr="008211BD">
        <w:rPr>
          <w:rFonts w:cs="David"/>
          <w:b/>
          <w:bCs/>
          <w:u w:val="single"/>
          <w:rtl/>
        </w:rPr>
        <w:t>חברי הוועדה</w:t>
      </w:r>
      <w:r w:rsidRPr="008211BD">
        <w:rPr>
          <w:rFonts w:cs="David"/>
          <w:rtl/>
        </w:rPr>
        <w:t>:</w:t>
      </w:r>
    </w:p>
    <w:p w14:paraId="5D127F80" w14:textId="77777777" w:rsidR="008211BD" w:rsidRPr="008211BD" w:rsidRDefault="008211BD" w:rsidP="008211BD">
      <w:pPr>
        <w:bidi/>
        <w:jc w:val="both"/>
        <w:rPr>
          <w:rFonts w:cs="David"/>
          <w:rtl/>
        </w:rPr>
      </w:pPr>
    </w:p>
    <w:p w14:paraId="29B23216" w14:textId="77777777" w:rsidR="008211BD" w:rsidRPr="008211BD" w:rsidRDefault="008211BD" w:rsidP="008211BD">
      <w:pPr>
        <w:bidi/>
        <w:jc w:val="both"/>
        <w:rPr>
          <w:rFonts w:cs="David" w:hint="cs"/>
          <w:rtl/>
        </w:rPr>
      </w:pPr>
      <w:r w:rsidRPr="008211BD">
        <w:rPr>
          <w:rFonts w:cs="David" w:hint="cs"/>
          <w:rtl/>
        </w:rPr>
        <w:t xml:space="preserve">דוד טל </w:t>
      </w:r>
      <w:r w:rsidRPr="008211BD">
        <w:rPr>
          <w:rFonts w:cs="David"/>
          <w:rtl/>
        </w:rPr>
        <w:t>–</w:t>
      </w:r>
      <w:r w:rsidRPr="008211BD">
        <w:rPr>
          <w:rFonts w:cs="David" w:hint="cs"/>
          <w:rtl/>
        </w:rPr>
        <w:t xml:space="preserve"> היו"ר</w:t>
      </w:r>
    </w:p>
    <w:p w14:paraId="34382EA4" w14:textId="77777777" w:rsidR="008211BD" w:rsidRPr="008211BD" w:rsidRDefault="008211BD" w:rsidP="008211BD">
      <w:pPr>
        <w:bidi/>
        <w:jc w:val="both"/>
        <w:rPr>
          <w:rFonts w:cs="David" w:hint="cs"/>
          <w:rtl/>
        </w:rPr>
      </w:pPr>
      <w:r w:rsidRPr="008211BD">
        <w:rPr>
          <w:rFonts w:cs="David" w:hint="cs"/>
          <w:rtl/>
        </w:rPr>
        <w:t>קולט אביטל</w:t>
      </w:r>
    </w:p>
    <w:p w14:paraId="6A620957" w14:textId="77777777" w:rsidR="008211BD" w:rsidRPr="008211BD" w:rsidRDefault="008211BD" w:rsidP="008211BD">
      <w:pPr>
        <w:bidi/>
        <w:jc w:val="both"/>
        <w:rPr>
          <w:rFonts w:cs="David" w:hint="cs"/>
          <w:rtl/>
        </w:rPr>
      </w:pPr>
      <w:r w:rsidRPr="008211BD">
        <w:rPr>
          <w:rFonts w:cs="David" w:hint="cs"/>
          <w:rtl/>
        </w:rPr>
        <w:t xml:space="preserve">יולי </w:t>
      </w:r>
      <w:proofErr w:type="spellStart"/>
      <w:r w:rsidRPr="008211BD">
        <w:rPr>
          <w:rFonts w:cs="David" w:hint="cs"/>
          <w:rtl/>
        </w:rPr>
        <w:t>אדלשטיין</w:t>
      </w:r>
      <w:proofErr w:type="spellEnd"/>
    </w:p>
    <w:p w14:paraId="4E0D3E8C" w14:textId="77777777" w:rsidR="008211BD" w:rsidRPr="008211BD" w:rsidRDefault="008211BD" w:rsidP="008211BD">
      <w:pPr>
        <w:bidi/>
        <w:jc w:val="both"/>
        <w:rPr>
          <w:rFonts w:cs="David" w:hint="cs"/>
          <w:rtl/>
        </w:rPr>
      </w:pPr>
      <w:r w:rsidRPr="008211BD">
        <w:rPr>
          <w:rFonts w:cs="David" w:hint="cs"/>
          <w:rtl/>
        </w:rPr>
        <w:t xml:space="preserve">אלי </w:t>
      </w:r>
      <w:proofErr w:type="spellStart"/>
      <w:r w:rsidRPr="008211BD">
        <w:rPr>
          <w:rFonts w:cs="David" w:hint="cs"/>
          <w:rtl/>
        </w:rPr>
        <w:t>אפללו</w:t>
      </w:r>
      <w:proofErr w:type="spellEnd"/>
    </w:p>
    <w:p w14:paraId="6D2568EF" w14:textId="77777777" w:rsidR="008211BD" w:rsidRPr="008211BD" w:rsidRDefault="008211BD" w:rsidP="008211BD">
      <w:pPr>
        <w:bidi/>
        <w:jc w:val="both"/>
        <w:rPr>
          <w:rFonts w:cs="David" w:hint="cs"/>
          <w:rtl/>
        </w:rPr>
      </w:pPr>
      <w:r w:rsidRPr="008211BD">
        <w:rPr>
          <w:rFonts w:cs="David" w:hint="cs"/>
          <w:rtl/>
        </w:rPr>
        <w:t>אורי אריאל</w:t>
      </w:r>
    </w:p>
    <w:p w14:paraId="4F377E20" w14:textId="77777777" w:rsidR="008211BD" w:rsidRPr="008211BD" w:rsidRDefault="008211BD" w:rsidP="008211BD">
      <w:pPr>
        <w:bidi/>
        <w:jc w:val="both"/>
        <w:rPr>
          <w:rFonts w:cs="David" w:hint="cs"/>
          <w:rtl/>
        </w:rPr>
      </w:pPr>
      <w:r w:rsidRPr="008211BD">
        <w:rPr>
          <w:rFonts w:cs="David" w:hint="cs"/>
          <w:rtl/>
        </w:rPr>
        <w:t xml:space="preserve">יוסי </w:t>
      </w:r>
      <w:proofErr w:type="spellStart"/>
      <w:r w:rsidRPr="008211BD">
        <w:rPr>
          <w:rFonts w:cs="David" w:hint="cs"/>
          <w:rtl/>
        </w:rPr>
        <w:t>ביילין</w:t>
      </w:r>
      <w:proofErr w:type="spellEnd"/>
    </w:p>
    <w:p w14:paraId="1EEE81A5" w14:textId="77777777" w:rsidR="008211BD" w:rsidRPr="008211BD" w:rsidRDefault="008211BD" w:rsidP="008211BD">
      <w:pPr>
        <w:bidi/>
        <w:jc w:val="both"/>
        <w:rPr>
          <w:rFonts w:cs="David" w:hint="cs"/>
          <w:rtl/>
        </w:rPr>
      </w:pPr>
      <w:r w:rsidRPr="008211BD">
        <w:rPr>
          <w:rFonts w:cs="David" w:hint="cs"/>
          <w:rtl/>
        </w:rPr>
        <w:t>אליהו גבאי</w:t>
      </w:r>
    </w:p>
    <w:p w14:paraId="3EF05F9F" w14:textId="77777777" w:rsidR="008211BD" w:rsidRPr="008211BD" w:rsidRDefault="008211BD" w:rsidP="008211BD">
      <w:pPr>
        <w:bidi/>
        <w:jc w:val="both"/>
        <w:rPr>
          <w:rFonts w:cs="David" w:hint="cs"/>
          <w:rtl/>
        </w:rPr>
      </w:pPr>
      <w:r w:rsidRPr="008211BD">
        <w:rPr>
          <w:rFonts w:cs="David" w:hint="cs"/>
          <w:rtl/>
        </w:rPr>
        <w:t xml:space="preserve">אלחנן </w:t>
      </w:r>
      <w:proofErr w:type="spellStart"/>
      <w:r w:rsidRPr="008211BD">
        <w:rPr>
          <w:rFonts w:cs="David" w:hint="cs"/>
          <w:rtl/>
        </w:rPr>
        <w:t>גלזר</w:t>
      </w:r>
      <w:proofErr w:type="spellEnd"/>
    </w:p>
    <w:p w14:paraId="269137F2" w14:textId="77777777" w:rsidR="008211BD" w:rsidRPr="008211BD" w:rsidRDefault="008211BD" w:rsidP="008211BD">
      <w:pPr>
        <w:bidi/>
        <w:jc w:val="both"/>
        <w:rPr>
          <w:rFonts w:cs="David" w:hint="cs"/>
          <w:rtl/>
        </w:rPr>
      </w:pPr>
      <w:r w:rsidRPr="008211BD">
        <w:rPr>
          <w:rFonts w:cs="David" w:hint="cs"/>
          <w:rtl/>
        </w:rPr>
        <w:t>יצחק זיו</w:t>
      </w:r>
    </w:p>
    <w:p w14:paraId="2C1C08F2" w14:textId="77777777" w:rsidR="008211BD" w:rsidRPr="008211BD" w:rsidRDefault="008211BD" w:rsidP="008211BD">
      <w:pPr>
        <w:bidi/>
        <w:jc w:val="both"/>
        <w:rPr>
          <w:rFonts w:cs="David" w:hint="cs"/>
          <w:rtl/>
        </w:rPr>
      </w:pPr>
      <w:r w:rsidRPr="008211BD">
        <w:rPr>
          <w:rFonts w:cs="David" w:hint="cs"/>
          <w:rtl/>
        </w:rPr>
        <w:t xml:space="preserve">דב </w:t>
      </w:r>
      <w:proofErr w:type="spellStart"/>
      <w:r w:rsidRPr="008211BD">
        <w:rPr>
          <w:rFonts w:cs="David" w:hint="cs"/>
          <w:rtl/>
        </w:rPr>
        <w:t>חנין</w:t>
      </w:r>
      <w:proofErr w:type="spellEnd"/>
    </w:p>
    <w:p w14:paraId="4A8FF113" w14:textId="77777777" w:rsidR="008211BD" w:rsidRPr="008211BD" w:rsidRDefault="008211BD" w:rsidP="008211BD">
      <w:pPr>
        <w:bidi/>
        <w:jc w:val="both"/>
        <w:rPr>
          <w:rFonts w:cs="David" w:hint="cs"/>
          <w:rtl/>
        </w:rPr>
      </w:pPr>
      <w:r w:rsidRPr="008211BD">
        <w:rPr>
          <w:rFonts w:cs="David" w:hint="cs"/>
          <w:rtl/>
        </w:rPr>
        <w:t>יואל חסון</w:t>
      </w:r>
    </w:p>
    <w:p w14:paraId="0F20327B" w14:textId="77777777" w:rsidR="008211BD" w:rsidRPr="008211BD" w:rsidRDefault="008211BD" w:rsidP="008211BD">
      <w:pPr>
        <w:bidi/>
        <w:jc w:val="both"/>
        <w:rPr>
          <w:rFonts w:cs="David" w:hint="cs"/>
          <w:rtl/>
        </w:rPr>
      </w:pPr>
      <w:r w:rsidRPr="008211BD">
        <w:rPr>
          <w:rFonts w:cs="David" w:hint="cs"/>
          <w:rtl/>
        </w:rPr>
        <w:t>שי חרמש</w:t>
      </w:r>
    </w:p>
    <w:p w14:paraId="613D6496" w14:textId="77777777" w:rsidR="008211BD" w:rsidRPr="008211BD" w:rsidRDefault="008211BD" w:rsidP="008211BD">
      <w:pPr>
        <w:bidi/>
        <w:jc w:val="both"/>
        <w:rPr>
          <w:rFonts w:cs="David" w:hint="cs"/>
          <w:rtl/>
        </w:rPr>
      </w:pPr>
      <w:r w:rsidRPr="008211BD">
        <w:rPr>
          <w:rFonts w:cs="David" w:hint="cs"/>
          <w:rtl/>
        </w:rPr>
        <w:lastRenderedPageBreak/>
        <w:t xml:space="preserve">שלי </w:t>
      </w:r>
      <w:proofErr w:type="spellStart"/>
      <w:r w:rsidRPr="008211BD">
        <w:rPr>
          <w:rFonts w:cs="David" w:hint="cs"/>
          <w:rtl/>
        </w:rPr>
        <w:t>יחימוביץ</w:t>
      </w:r>
      <w:proofErr w:type="spellEnd"/>
    </w:p>
    <w:p w14:paraId="0B48A869" w14:textId="77777777" w:rsidR="008211BD" w:rsidRPr="008211BD" w:rsidRDefault="008211BD" w:rsidP="008211BD">
      <w:pPr>
        <w:bidi/>
        <w:jc w:val="both"/>
        <w:rPr>
          <w:rFonts w:cs="David" w:hint="cs"/>
          <w:rtl/>
        </w:rPr>
      </w:pPr>
      <w:r w:rsidRPr="008211BD">
        <w:rPr>
          <w:rFonts w:cs="David" w:hint="cs"/>
          <w:rtl/>
        </w:rPr>
        <w:t>איתן כבל</w:t>
      </w:r>
    </w:p>
    <w:p w14:paraId="7D71766B" w14:textId="77777777" w:rsidR="008211BD" w:rsidRPr="008211BD" w:rsidRDefault="008211BD" w:rsidP="008211BD">
      <w:pPr>
        <w:bidi/>
        <w:jc w:val="both"/>
        <w:rPr>
          <w:rFonts w:cs="David" w:hint="cs"/>
          <w:rtl/>
        </w:rPr>
      </w:pPr>
      <w:r w:rsidRPr="008211BD">
        <w:rPr>
          <w:rFonts w:cs="David" w:hint="cs"/>
          <w:rtl/>
        </w:rPr>
        <w:t>אמנון כהן</w:t>
      </w:r>
    </w:p>
    <w:p w14:paraId="04D8E282" w14:textId="77777777" w:rsidR="008211BD" w:rsidRPr="008211BD" w:rsidRDefault="008211BD" w:rsidP="008211BD">
      <w:pPr>
        <w:bidi/>
        <w:jc w:val="both"/>
        <w:rPr>
          <w:rFonts w:cs="David" w:hint="cs"/>
          <w:rtl/>
        </w:rPr>
      </w:pPr>
      <w:r w:rsidRPr="008211BD">
        <w:rPr>
          <w:rFonts w:cs="David" w:hint="cs"/>
          <w:rtl/>
        </w:rPr>
        <w:t>שלמה מולה</w:t>
      </w:r>
    </w:p>
    <w:p w14:paraId="0F763D9E" w14:textId="77777777" w:rsidR="008211BD" w:rsidRPr="008211BD" w:rsidRDefault="008211BD" w:rsidP="008211BD">
      <w:pPr>
        <w:bidi/>
        <w:jc w:val="both"/>
        <w:rPr>
          <w:rFonts w:cs="David" w:hint="cs"/>
          <w:rtl/>
        </w:rPr>
      </w:pPr>
      <w:r w:rsidRPr="008211BD">
        <w:rPr>
          <w:rFonts w:cs="David" w:hint="cs"/>
          <w:rtl/>
        </w:rPr>
        <w:t xml:space="preserve">אברהם </w:t>
      </w:r>
      <w:proofErr w:type="spellStart"/>
      <w:r w:rsidRPr="008211BD">
        <w:rPr>
          <w:rFonts w:cs="David" w:hint="cs"/>
          <w:rtl/>
        </w:rPr>
        <w:t>מיכאלי</w:t>
      </w:r>
      <w:proofErr w:type="spellEnd"/>
    </w:p>
    <w:p w14:paraId="46268634" w14:textId="77777777" w:rsidR="008211BD" w:rsidRPr="008211BD" w:rsidRDefault="008211BD" w:rsidP="008211BD">
      <w:pPr>
        <w:bidi/>
        <w:jc w:val="both"/>
        <w:rPr>
          <w:rFonts w:cs="David" w:hint="cs"/>
          <w:rtl/>
        </w:rPr>
      </w:pPr>
      <w:r w:rsidRPr="008211BD">
        <w:rPr>
          <w:rFonts w:cs="David" w:hint="cs"/>
          <w:rtl/>
        </w:rPr>
        <w:t xml:space="preserve">יעקב </w:t>
      </w:r>
      <w:proofErr w:type="spellStart"/>
      <w:r w:rsidRPr="008211BD">
        <w:rPr>
          <w:rFonts w:cs="David" w:hint="cs"/>
          <w:rtl/>
        </w:rPr>
        <w:t>מרגי</w:t>
      </w:r>
      <w:proofErr w:type="spellEnd"/>
    </w:p>
    <w:p w14:paraId="4EF74E62" w14:textId="77777777" w:rsidR="008211BD" w:rsidRPr="008211BD" w:rsidRDefault="008211BD" w:rsidP="008211BD">
      <w:pPr>
        <w:bidi/>
        <w:jc w:val="both"/>
        <w:rPr>
          <w:rFonts w:cs="David" w:hint="cs"/>
          <w:rtl/>
        </w:rPr>
      </w:pPr>
      <w:r w:rsidRPr="008211BD">
        <w:rPr>
          <w:rFonts w:cs="David" w:hint="cs"/>
          <w:rtl/>
        </w:rPr>
        <w:t>גדעון סער</w:t>
      </w:r>
    </w:p>
    <w:p w14:paraId="0086E91C" w14:textId="77777777" w:rsidR="008211BD" w:rsidRPr="008211BD" w:rsidRDefault="008211BD" w:rsidP="008211BD">
      <w:pPr>
        <w:bidi/>
        <w:jc w:val="both"/>
        <w:rPr>
          <w:rFonts w:cs="David" w:hint="cs"/>
          <w:rtl/>
        </w:rPr>
      </w:pPr>
      <w:r w:rsidRPr="008211BD">
        <w:rPr>
          <w:rFonts w:cs="David" w:hint="cs"/>
          <w:rtl/>
        </w:rPr>
        <w:t>מאיר פרוש</w:t>
      </w:r>
    </w:p>
    <w:p w14:paraId="52A9930A" w14:textId="77777777" w:rsidR="008211BD" w:rsidRPr="008211BD" w:rsidRDefault="008211BD" w:rsidP="008211BD">
      <w:pPr>
        <w:bidi/>
        <w:jc w:val="both"/>
        <w:rPr>
          <w:rFonts w:cs="David" w:hint="cs"/>
          <w:rtl/>
        </w:rPr>
      </w:pPr>
      <w:r w:rsidRPr="008211BD">
        <w:rPr>
          <w:rFonts w:cs="David" w:hint="cs"/>
          <w:rtl/>
        </w:rPr>
        <w:t>דוד רותם</w:t>
      </w:r>
    </w:p>
    <w:p w14:paraId="4E7AC57E" w14:textId="77777777" w:rsidR="008211BD" w:rsidRPr="008211BD" w:rsidRDefault="008211BD" w:rsidP="008211BD">
      <w:pPr>
        <w:bidi/>
        <w:jc w:val="both"/>
        <w:rPr>
          <w:rFonts w:cs="David" w:hint="cs"/>
          <w:rtl/>
        </w:rPr>
      </w:pPr>
      <w:r w:rsidRPr="008211BD">
        <w:rPr>
          <w:rFonts w:cs="David" w:hint="cs"/>
          <w:rtl/>
        </w:rPr>
        <w:t>ראובן ריבלין</w:t>
      </w:r>
    </w:p>
    <w:p w14:paraId="56F7566D" w14:textId="77777777" w:rsidR="008211BD" w:rsidRPr="008211BD" w:rsidRDefault="008211BD" w:rsidP="008211BD">
      <w:pPr>
        <w:bidi/>
        <w:jc w:val="both"/>
        <w:rPr>
          <w:rFonts w:cs="David" w:hint="cs"/>
          <w:rtl/>
        </w:rPr>
      </w:pPr>
      <w:proofErr w:type="spellStart"/>
      <w:r w:rsidRPr="008211BD">
        <w:rPr>
          <w:rFonts w:cs="David" w:hint="cs"/>
          <w:rtl/>
        </w:rPr>
        <w:t>ליה</w:t>
      </w:r>
      <w:proofErr w:type="spellEnd"/>
      <w:r w:rsidRPr="008211BD">
        <w:rPr>
          <w:rFonts w:cs="David" w:hint="cs"/>
          <w:rtl/>
        </w:rPr>
        <w:t xml:space="preserve"> שמטוב</w:t>
      </w:r>
    </w:p>
    <w:p w14:paraId="69BB83C3" w14:textId="77777777" w:rsidR="008211BD" w:rsidRPr="008211BD" w:rsidRDefault="008211BD" w:rsidP="008211BD">
      <w:pPr>
        <w:bidi/>
        <w:jc w:val="both"/>
        <w:rPr>
          <w:rFonts w:cs="David" w:hint="cs"/>
          <w:rtl/>
        </w:rPr>
      </w:pPr>
      <w:proofErr w:type="spellStart"/>
      <w:r w:rsidRPr="008211BD">
        <w:rPr>
          <w:rFonts w:cs="David" w:hint="cs"/>
          <w:rtl/>
        </w:rPr>
        <w:t>עתניאל</w:t>
      </w:r>
      <w:proofErr w:type="spellEnd"/>
      <w:r w:rsidRPr="008211BD">
        <w:rPr>
          <w:rFonts w:cs="David" w:hint="cs"/>
          <w:rtl/>
        </w:rPr>
        <w:t xml:space="preserve"> </w:t>
      </w:r>
      <w:proofErr w:type="spellStart"/>
      <w:r w:rsidRPr="008211BD">
        <w:rPr>
          <w:rFonts w:cs="David" w:hint="cs"/>
          <w:rtl/>
        </w:rPr>
        <w:t>שנלר</w:t>
      </w:r>
      <w:proofErr w:type="spellEnd"/>
    </w:p>
    <w:p w14:paraId="59BACCD2" w14:textId="77777777" w:rsidR="008211BD" w:rsidRPr="008211BD" w:rsidRDefault="008211BD" w:rsidP="008211BD">
      <w:pPr>
        <w:tabs>
          <w:tab w:val="left" w:pos="1788"/>
          <w:tab w:val="left" w:pos="3631"/>
        </w:tabs>
        <w:bidi/>
        <w:jc w:val="both"/>
        <w:rPr>
          <w:rFonts w:cs="David" w:hint="cs"/>
          <w:b/>
          <w:bCs/>
          <w:u w:val="single"/>
          <w:rtl/>
        </w:rPr>
      </w:pPr>
    </w:p>
    <w:p w14:paraId="6E506D3A" w14:textId="77777777" w:rsidR="008211BD" w:rsidRPr="008211BD" w:rsidRDefault="008211BD" w:rsidP="008211BD">
      <w:pPr>
        <w:tabs>
          <w:tab w:val="left" w:pos="1788"/>
          <w:tab w:val="left" w:pos="3631"/>
        </w:tabs>
        <w:bidi/>
        <w:jc w:val="both"/>
        <w:rPr>
          <w:rFonts w:cs="David" w:hint="cs"/>
          <w:rtl/>
        </w:rPr>
      </w:pPr>
      <w:r w:rsidRPr="008211BD">
        <w:rPr>
          <w:rFonts w:cs="David"/>
          <w:b/>
          <w:bCs/>
          <w:u w:val="single"/>
          <w:rtl/>
        </w:rPr>
        <w:t>מוזמנים</w:t>
      </w:r>
      <w:r w:rsidRPr="008211BD">
        <w:rPr>
          <w:rFonts w:cs="David"/>
          <w:rtl/>
        </w:rPr>
        <w:t>:</w:t>
      </w:r>
    </w:p>
    <w:p w14:paraId="1E7B3B37" w14:textId="77777777" w:rsidR="008211BD" w:rsidRPr="008211BD" w:rsidRDefault="008211BD" w:rsidP="008211BD">
      <w:pPr>
        <w:bidi/>
        <w:jc w:val="both"/>
        <w:rPr>
          <w:rFonts w:cs="David"/>
          <w:rtl/>
        </w:rPr>
      </w:pPr>
    </w:p>
    <w:p w14:paraId="789B6B3E" w14:textId="77777777" w:rsidR="008211BD" w:rsidRPr="008211BD" w:rsidRDefault="008211BD" w:rsidP="008211BD">
      <w:pPr>
        <w:bidi/>
        <w:jc w:val="both"/>
        <w:rPr>
          <w:rFonts w:cs="David" w:hint="cs"/>
          <w:rtl/>
        </w:rPr>
      </w:pPr>
      <w:r w:rsidRPr="008211BD">
        <w:rPr>
          <w:rFonts w:cs="David" w:hint="cs"/>
          <w:rtl/>
        </w:rPr>
        <w:t xml:space="preserve">איל ינון </w:t>
      </w:r>
      <w:r w:rsidRPr="008211BD">
        <w:rPr>
          <w:rFonts w:cs="David"/>
          <w:rtl/>
        </w:rPr>
        <w:t>–</w:t>
      </w:r>
      <w:r w:rsidRPr="008211BD">
        <w:rPr>
          <w:rFonts w:cs="David" w:hint="cs"/>
          <w:rtl/>
        </w:rPr>
        <w:t xml:space="preserve"> מזכיר הכנסת</w:t>
      </w:r>
    </w:p>
    <w:p w14:paraId="7D6E278D" w14:textId="77777777" w:rsidR="008211BD" w:rsidRPr="008211BD" w:rsidRDefault="008211BD" w:rsidP="008211BD">
      <w:pPr>
        <w:bidi/>
        <w:jc w:val="both"/>
        <w:rPr>
          <w:rFonts w:cs="David" w:hint="cs"/>
          <w:rtl/>
        </w:rPr>
      </w:pPr>
      <w:r w:rsidRPr="008211BD">
        <w:rPr>
          <w:rFonts w:cs="David" w:hint="cs"/>
          <w:rtl/>
        </w:rPr>
        <w:t xml:space="preserve">יצחק שד"ר </w:t>
      </w:r>
      <w:r w:rsidRPr="008211BD">
        <w:rPr>
          <w:rFonts w:cs="David"/>
          <w:rtl/>
        </w:rPr>
        <w:t>–</w:t>
      </w:r>
      <w:r w:rsidRPr="008211BD">
        <w:rPr>
          <w:rFonts w:cs="David" w:hint="cs"/>
          <w:rtl/>
        </w:rPr>
        <w:t xml:space="preserve"> קצין הכנסת</w:t>
      </w:r>
    </w:p>
    <w:p w14:paraId="05F03A25" w14:textId="77777777" w:rsidR="008211BD" w:rsidRPr="008211BD" w:rsidRDefault="008211BD" w:rsidP="008211BD">
      <w:pPr>
        <w:bidi/>
        <w:jc w:val="both"/>
        <w:rPr>
          <w:rFonts w:cs="David"/>
          <w:rtl/>
        </w:rPr>
      </w:pPr>
    </w:p>
    <w:p w14:paraId="6BF362E6" w14:textId="77777777" w:rsidR="008211BD" w:rsidRPr="008211BD" w:rsidRDefault="008211BD" w:rsidP="008211BD">
      <w:pPr>
        <w:tabs>
          <w:tab w:val="left" w:pos="1930"/>
        </w:tabs>
        <w:bidi/>
        <w:jc w:val="both"/>
        <w:rPr>
          <w:rFonts w:cs="David" w:hint="cs"/>
          <w:rtl/>
        </w:rPr>
      </w:pPr>
      <w:r w:rsidRPr="008211BD">
        <w:rPr>
          <w:rFonts w:cs="David"/>
          <w:b/>
          <w:bCs/>
          <w:u w:val="single"/>
          <w:rtl/>
        </w:rPr>
        <w:t>י</w:t>
      </w:r>
      <w:r w:rsidRPr="008211BD">
        <w:rPr>
          <w:rFonts w:cs="David" w:hint="cs"/>
          <w:b/>
          <w:bCs/>
          <w:u w:val="single"/>
          <w:rtl/>
        </w:rPr>
        <w:t>יעוץ משפטי</w:t>
      </w:r>
      <w:r w:rsidRPr="008211BD">
        <w:rPr>
          <w:rFonts w:cs="David"/>
          <w:b/>
          <w:bCs/>
          <w:u w:val="single"/>
          <w:rtl/>
        </w:rPr>
        <w:t>:</w:t>
      </w:r>
    </w:p>
    <w:p w14:paraId="7325FA00" w14:textId="77777777" w:rsidR="008211BD" w:rsidRPr="008211BD" w:rsidRDefault="008211BD" w:rsidP="008211BD">
      <w:pPr>
        <w:bidi/>
        <w:jc w:val="both"/>
        <w:rPr>
          <w:rFonts w:cs="David" w:hint="cs"/>
          <w:rtl/>
        </w:rPr>
      </w:pPr>
      <w:r w:rsidRPr="008211BD">
        <w:rPr>
          <w:rFonts w:cs="David" w:hint="cs"/>
          <w:rtl/>
        </w:rPr>
        <w:t xml:space="preserve">ארבל </w:t>
      </w:r>
      <w:proofErr w:type="spellStart"/>
      <w:r w:rsidRPr="008211BD">
        <w:rPr>
          <w:rFonts w:cs="David" w:hint="cs"/>
          <w:rtl/>
        </w:rPr>
        <w:t>אסטרחן</w:t>
      </w:r>
      <w:proofErr w:type="spellEnd"/>
    </w:p>
    <w:p w14:paraId="12F4DA4C" w14:textId="77777777" w:rsidR="008211BD" w:rsidRPr="008211BD" w:rsidRDefault="008211BD" w:rsidP="008211BD">
      <w:pPr>
        <w:tabs>
          <w:tab w:val="left" w:pos="1930"/>
        </w:tabs>
        <w:bidi/>
        <w:jc w:val="both"/>
        <w:rPr>
          <w:rFonts w:cs="David" w:hint="cs"/>
          <w:b/>
          <w:bCs/>
          <w:u w:val="single"/>
          <w:rtl/>
        </w:rPr>
      </w:pPr>
    </w:p>
    <w:p w14:paraId="566758AB" w14:textId="77777777" w:rsidR="008211BD" w:rsidRPr="008211BD" w:rsidRDefault="008211BD" w:rsidP="008211BD">
      <w:pPr>
        <w:tabs>
          <w:tab w:val="left" w:pos="1930"/>
        </w:tabs>
        <w:bidi/>
        <w:jc w:val="both"/>
        <w:rPr>
          <w:rFonts w:cs="David" w:hint="cs"/>
          <w:b/>
          <w:bCs/>
          <w:rtl/>
        </w:rPr>
      </w:pPr>
      <w:r w:rsidRPr="008211BD">
        <w:rPr>
          <w:rFonts w:cs="David"/>
          <w:b/>
          <w:bCs/>
          <w:u w:val="single"/>
          <w:rtl/>
        </w:rPr>
        <w:t>מנהלת הוועדה</w:t>
      </w:r>
      <w:r w:rsidRPr="008211BD">
        <w:rPr>
          <w:rFonts w:cs="David"/>
          <w:rtl/>
        </w:rPr>
        <w:t>:</w:t>
      </w:r>
    </w:p>
    <w:p w14:paraId="55C187C3" w14:textId="77777777" w:rsidR="008211BD" w:rsidRPr="008211BD" w:rsidRDefault="008211BD" w:rsidP="008211BD">
      <w:pPr>
        <w:bidi/>
        <w:jc w:val="both"/>
        <w:rPr>
          <w:rFonts w:cs="David" w:hint="cs"/>
          <w:rtl/>
        </w:rPr>
      </w:pPr>
      <w:r w:rsidRPr="008211BD">
        <w:rPr>
          <w:rFonts w:cs="David" w:hint="cs"/>
          <w:rtl/>
        </w:rPr>
        <w:t>אתי בן-יוסף</w:t>
      </w:r>
    </w:p>
    <w:p w14:paraId="7C823667" w14:textId="77777777" w:rsidR="008211BD" w:rsidRPr="008211BD" w:rsidRDefault="008211BD" w:rsidP="008211BD">
      <w:pPr>
        <w:tabs>
          <w:tab w:val="left" w:pos="1930"/>
        </w:tabs>
        <w:bidi/>
        <w:jc w:val="both"/>
        <w:rPr>
          <w:rFonts w:cs="David" w:hint="cs"/>
          <w:b/>
          <w:bCs/>
          <w:u w:val="single"/>
          <w:rtl/>
        </w:rPr>
      </w:pPr>
    </w:p>
    <w:p w14:paraId="2A6E0335" w14:textId="77777777" w:rsidR="008211BD" w:rsidRPr="008211BD" w:rsidRDefault="008211BD" w:rsidP="008211BD">
      <w:pPr>
        <w:tabs>
          <w:tab w:val="left" w:pos="1930"/>
        </w:tabs>
        <w:bidi/>
        <w:jc w:val="both"/>
        <w:rPr>
          <w:rFonts w:cs="David" w:hint="cs"/>
          <w:rtl/>
        </w:rPr>
      </w:pPr>
      <w:r w:rsidRPr="008211BD">
        <w:rPr>
          <w:rFonts w:cs="David" w:hint="cs"/>
          <w:b/>
          <w:bCs/>
          <w:u w:val="single"/>
          <w:rtl/>
        </w:rPr>
        <w:t>רשמת פרלמנטרית</w:t>
      </w:r>
      <w:r w:rsidRPr="008211BD">
        <w:rPr>
          <w:rFonts w:cs="David"/>
          <w:rtl/>
        </w:rPr>
        <w:t>:</w:t>
      </w:r>
      <w:r w:rsidRPr="008211BD">
        <w:rPr>
          <w:rFonts w:cs="David" w:hint="cs"/>
          <w:rtl/>
        </w:rPr>
        <w:tab/>
      </w:r>
    </w:p>
    <w:p w14:paraId="597DD069" w14:textId="77777777" w:rsidR="008211BD" w:rsidRPr="008211BD" w:rsidRDefault="008211BD" w:rsidP="008211BD">
      <w:pPr>
        <w:pStyle w:val="Heading5"/>
        <w:rPr>
          <w:rFonts w:hint="cs"/>
          <w:sz w:val="24"/>
          <w:rtl/>
        </w:rPr>
      </w:pPr>
      <w:r w:rsidRPr="008211BD">
        <w:rPr>
          <w:rFonts w:hint="cs"/>
          <w:sz w:val="24"/>
          <w:rtl/>
        </w:rPr>
        <w:t xml:space="preserve">יפה </w:t>
      </w:r>
      <w:proofErr w:type="spellStart"/>
      <w:r w:rsidRPr="008211BD">
        <w:rPr>
          <w:rFonts w:hint="cs"/>
          <w:sz w:val="24"/>
          <w:rtl/>
        </w:rPr>
        <w:t>קרינצה</w:t>
      </w:r>
      <w:proofErr w:type="spellEnd"/>
    </w:p>
    <w:p w14:paraId="4AB122E9" w14:textId="77777777" w:rsidR="008211BD" w:rsidRPr="008211BD" w:rsidRDefault="008211BD" w:rsidP="008211BD">
      <w:pPr>
        <w:pStyle w:val="Heading5"/>
        <w:rPr>
          <w:sz w:val="24"/>
          <w:rtl/>
        </w:rPr>
      </w:pPr>
      <w:r w:rsidRPr="008211BD">
        <w:rPr>
          <w:sz w:val="24"/>
          <w:rtl/>
        </w:rPr>
        <w:t xml:space="preserve"> </w:t>
      </w:r>
    </w:p>
    <w:p w14:paraId="08952B86" w14:textId="77777777" w:rsidR="008211BD" w:rsidRPr="008211BD" w:rsidRDefault="008211BD" w:rsidP="008211BD">
      <w:pPr>
        <w:bidi/>
        <w:jc w:val="both"/>
        <w:rPr>
          <w:rFonts w:cs="David" w:hint="cs"/>
          <w:rtl/>
        </w:rPr>
      </w:pPr>
    </w:p>
    <w:p w14:paraId="5DB37637" w14:textId="77777777" w:rsidR="008211BD" w:rsidRPr="008211BD" w:rsidRDefault="008211BD" w:rsidP="008211BD">
      <w:pPr>
        <w:bidi/>
        <w:jc w:val="both"/>
        <w:rPr>
          <w:rFonts w:cs="David" w:hint="cs"/>
          <w:b/>
          <w:bCs/>
          <w:u w:val="single"/>
          <w:rtl/>
        </w:rPr>
      </w:pPr>
      <w:r w:rsidRPr="008211BD">
        <w:rPr>
          <w:rFonts w:cs="David"/>
          <w:rtl/>
        </w:rPr>
        <w:br w:type="page"/>
      </w:r>
      <w:r w:rsidRPr="008211BD">
        <w:rPr>
          <w:rFonts w:cs="David" w:hint="cs"/>
          <w:b/>
          <w:bCs/>
          <w:u w:val="single"/>
          <w:rtl/>
        </w:rPr>
        <w:lastRenderedPageBreak/>
        <w:t>חילופין בראשות הוועדה לקידום מעמד האישה</w:t>
      </w:r>
    </w:p>
    <w:p w14:paraId="48CB0135" w14:textId="77777777" w:rsidR="008211BD" w:rsidRPr="008211BD" w:rsidRDefault="008211BD" w:rsidP="008211BD">
      <w:pPr>
        <w:bidi/>
        <w:jc w:val="both"/>
        <w:rPr>
          <w:rFonts w:cs="David" w:hint="cs"/>
          <w:u w:val="single"/>
          <w:rtl/>
        </w:rPr>
      </w:pPr>
    </w:p>
    <w:p w14:paraId="2EFA374E" w14:textId="77777777" w:rsidR="008211BD" w:rsidRPr="008211BD" w:rsidRDefault="008211BD" w:rsidP="008211BD">
      <w:pPr>
        <w:bidi/>
        <w:jc w:val="both"/>
        <w:rPr>
          <w:rFonts w:cs="David" w:hint="cs"/>
          <w:u w:val="single"/>
          <w:rtl/>
        </w:rPr>
      </w:pPr>
    </w:p>
    <w:p w14:paraId="50287823" w14:textId="77777777" w:rsidR="008211BD" w:rsidRPr="008211BD" w:rsidRDefault="008211BD" w:rsidP="008211BD">
      <w:pPr>
        <w:bidi/>
        <w:jc w:val="both"/>
        <w:rPr>
          <w:rFonts w:cs="David" w:hint="cs"/>
          <w:rtl/>
        </w:rPr>
      </w:pPr>
      <w:r w:rsidRPr="008211BD">
        <w:rPr>
          <w:rFonts w:cs="David" w:hint="cs"/>
          <w:u w:val="single"/>
          <w:rtl/>
        </w:rPr>
        <w:t>היו"ר דוד טל:</w:t>
      </w:r>
    </w:p>
    <w:p w14:paraId="3B95B786" w14:textId="77777777" w:rsidR="008211BD" w:rsidRPr="008211BD" w:rsidRDefault="008211BD" w:rsidP="008211BD">
      <w:pPr>
        <w:bidi/>
        <w:jc w:val="both"/>
        <w:rPr>
          <w:rFonts w:cs="David" w:hint="cs"/>
          <w:rtl/>
        </w:rPr>
      </w:pPr>
    </w:p>
    <w:p w14:paraId="79AE5D3A" w14:textId="77777777" w:rsidR="008211BD" w:rsidRPr="008211BD" w:rsidRDefault="008211BD" w:rsidP="008211BD">
      <w:pPr>
        <w:bidi/>
        <w:jc w:val="both"/>
        <w:rPr>
          <w:rFonts w:cs="David" w:hint="cs"/>
          <w:rtl/>
        </w:rPr>
      </w:pPr>
      <w:r w:rsidRPr="008211BD">
        <w:rPr>
          <w:rFonts w:cs="David" w:hint="cs"/>
          <w:rtl/>
        </w:rPr>
        <w:tab/>
        <w:t xml:space="preserve">בוקר טוב, אני פותח את ישיבת ועדת הכנסת. על סדר יומנו כמה נושאים, אבל טרם נפתח בהם ניתן לחבר הכנסת ריבלין להציע הצעה לסדר. בבקשה. </w:t>
      </w:r>
    </w:p>
    <w:p w14:paraId="313B7A33" w14:textId="77777777" w:rsidR="008211BD" w:rsidRPr="008211BD" w:rsidRDefault="008211BD" w:rsidP="008211BD">
      <w:pPr>
        <w:bidi/>
        <w:jc w:val="both"/>
        <w:rPr>
          <w:rFonts w:cs="David" w:hint="cs"/>
          <w:rtl/>
        </w:rPr>
      </w:pPr>
    </w:p>
    <w:p w14:paraId="51CBC161" w14:textId="77777777" w:rsidR="008211BD" w:rsidRPr="008211BD" w:rsidRDefault="008211BD" w:rsidP="008211BD">
      <w:pPr>
        <w:bidi/>
        <w:jc w:val="both"/>
        <w:rPr>
          <w:rFonts w:cs="David" w:hint="cs"/>
          <w:rtl/>
        </w:rPr>
      </w:pPr>
      <w:r w:rsidRPr="008211BD">
        <w:rPr>
          <w:rFonts w:cs="David" w:hint="cs"/>
          <w:u w:val="single"/>
          <w:rtl/>
        </w:rPr>
        <w:t>ראובן ריבלין:</w:t>
      </w:r>
    </w:p>
    <w:p w14:paraId="10C691B0" w14:textId="77777777" w:rsidR="008211BD" w:rsidRPr="008211BD" w:rsidRDefault="008211BD" w:rsidP="008211BD">
      <w:pPr>
        <w:bidi/>
        <w:jc w:val="both"/>
        <w:rPr>
          <w:rFonts w:cs="David" w:hint="cs"/>
          <w:rtl/>
        </w:rPr>
      </w:pPr>
    </w:p>
    <w:p w14:paraId="2CCFD28C" w14:textId="77777777" w:rsidR="008211BD" w:rsidRPr="008211BD" w:rsidRDefault="008211BD" w:rsidP="008211BD">
      <w:pPr>
        <w:bidi/>
        <w:jc w:val="both"/>
        <w:rPr>
          <w:rFonts w:cs="David" w:hint="cs"/>
          <w:rtl/>
        </w:rPr>
      </w:pPr>
      <w:r w:rsidRPr="008211BD">
        <w:rPr>
          <w:rFonts w:cs="David" w:hint="cs"/>
          <w:rtl/>
        </w:rPr>
        <w:tab/>
        <w:t xml:space="preserve"> ראיתי שיש כאן סעיף ב', שבו מדובר בתיקון סעיף 10 לתקנון הכנסת בעניין על יושב ראש הוועדה לענייני ביקורת המדינה. אני מבקש להוסיף בעניין זה הצעה, שלפיה יושב ראש האופוזיציה יהיה חבר הקואליציה. אני מבקש לדון בזה יחד. </w:t>
      </w:r>
    </w:p>
    <w:p w14:paraId="3BCD14E2" w14:textId="77777777" w:rsidR="008211BD" w:rsidRPr="008211BD" w:rsidRDefault="008211BD" w:rsidP="008211BD">
      <w:pPr>
        <w:bidi/>
        <w:jc w:val="both"/>
        <w:rPr>
          <w:rFonts w:cs="David" w:hint="cs"/>
          <w:rtl/>
        </w:rPr>
      </w:pPr>
    </w:p>
    <w:p w14:paraId="45A6FBA4" w14:textId="77777777" w:rsidR="008211BD" w:rsidRPr="008211BD" w:rsidRDefault="008211BD" w:rsidP="008211BD">
      <w:pPr>
        <w:bidi/>
        <w:jc w:val="both"/>
        <w:rPr>
          <w:rFonts w:cs="David" w:hint="cs"/>
          <w:rtl/>
        </w:rPr>
      </w:pPr>
      <w:r w:rsidRPr="008211BD">
        <w:rPr>
          <w:rFonts w:cs="David" w:hint="cs"/>
          <w:u w:val="single"/>
          <w:rtl/>
        </w:rPr>
        <w:t>היו"ר דוד טל:</w:t>
      </w:r>
    </w:p>
    <w:p w14:paraId="32109EBE" w14:textId="77777777" w:rsidR="008211BD" w:rsidRPr="008211BD" w:rsidRDefault="008211BD" w:rsidP="008211BD">
      <w:pPr>
        <w:bidi/>
        <w:jc w:val="both"/>
        <w:rPr>
          <w:rFonts w:cs="David" w:hint="cs"/>
          <w:rtl/>
        </w:rPr>
      </w:pPr>
    </w:p>
    <w:p w14:paraId="42A6A289" w14:textId="77777777" w:rsidR="008211BD" w:rsidRPr="008211BD" w:rsidRDefault="008211BD" w:rsidP="008211BD">
      <w:pPr>
        <w:bidi/>
        <w:ind w:firstLine="567"/>
        <w:jc w:val="both"/>
        <w:rPr>
          <w:rFonts w:cs="David" w:hint="cs"/>
          <w:rtl/>
        </w:rPr>
      </w:pPr>
      <w:r w:rsidRPr="008211BD">
        <w:rPr>
          <w:rFonts w:cs="David" w:hint="cs"/>
          <w:rtl/>
        </w:rPr>
        <w:t xml:space="preserve">תודה, הדבר ברור. </w:t>
      </w:r>
    </w:p>
    <w:p w14:paraId="0DB62E80" w14:textId="77777777" w:rsidR="008211BD" w:rsidRPr="008211BD" w:rsidRDefault="008211BD" w:rsidP="008211BD">
      <w:pPr>
        <w:bidi/>
        <w:ind w:firstLine="567"/>
        <w:jc w:val="both"/>
        <w:rPr>
          <w:rFonts w:cs="David" w:hint="cs"/>
          <w:rtl/>
        </w:rPr>
      </w:pPr>
    </w:p>
    <w:p w14:paraId="212297FA" w14:textId="77777777" w:rsidR="008211BD" w:rsidRPr="008211BD" w:rsidRDefault="008211BD" w:rsidP="008211BD">
      <w:pPr>
        <w:bidi/>
        <w:jc w:val="both"/>
        <w:rPr>
          <w:rFonts w:cs="David" w:hint="cs"/>
          <w:i/>
          <w:iCs/>
          <w:rtl/>
        </w:rPr>
      </w:pPr>
      <w:r w:rsidRPr="008211BD">
        <w:rPr>
          <w:rFonts w:cs="David" w:hint="cs"/>
          <w:u w:val="single"/>
          <w:rtl/>
        </w:rPr>
        <w:t>קולט אביטל:</w:t>
      </w:r>
    </w:p>
    <w:p w14:paraId="472D237E" w14:textId="77777777" w:rsidR="008211BD" w:rsidRPr="008211BD" w:rsidRDefault="008211BD" w:rsidP="008211BD">
      <w:pPr>
        <w:bidi/>
        <w:jc w:val="both"/>
        <w:rPr>
          <w:rFonts w:cs="David" w:hint="cs"/>
          <w:i/>
          <w:iCs/>
          <w:rtl/>
        </w:rPr>
      </w:pPr>
    </w:p>
    <w:p w14:paraId="29B7722A" w14:textId="77777777" w:rsidR="008211BD" w:rsidRPr="008211BD" w:rsidRDefault="008211BD" w:rsidP="008211BD">
      <w:pPr>
        <w:bidi/>
        <w:jc w:val="both"/>
        <w:rPr>
          <w:rFonts w:cs="David" w:hint="cs"/>
          <w:rtl/>
        </w:rPr>
      </w:pPr>
      <w:r w:rsidRPr="008211BD">
        <w:rPr>
          <w:rFonts w:cs="David" w:hint="cs"/>
          <w:i/>
          <w:iCs/>
          <w:rtl/>
        </w:rPr>
        <w:tab/>
        <w:t xml:space="preserve"> </w:t>
      </w:r>
      <w:r w:rsidRPr="008211BD">
        <w:rPr>
          <w:rFonts w:cs="David" w:hint="cs"/>
          <w:rtl/>
        </w:rPr>
        <w:t xml:space="preserve">רעיון מצוין. </w:t>
      </w:r>
    </w:p>
    <w:p w14:paraId="7DA3837B" w14:textId="77777777" w:rsidR="008211BD" w:rsidRPr="008211BD" w:rsidRDefault="008211BD" w:rsidP="008211BD">
      <w:pPr>
        <w:bidi/>
        <w:jc w:val="both"/>
        <w:rPr>
          <w:rFonts w:cs="David" w:hint="cs"/>
          <w:rtl/>
        </w:rPr>
      </w:pPr>
    </w:p>
    <w:p w14:paraId="04F7F7CE" w14:textId="77777777" w:rsidR="008211BD" w:rsidRPr="008211BD" w:rsidRDefault="008211BD" w:rsidP="008211BD">
      <w:pPr>
        <w:bidi/>
        <w:jc w:val="both"/>
        <w:rPr>
          <w:rFonts w:cs="David" w:hint="cs"/>
          <w:rtl/>
        </w:rPr>
      </w:pPr>
      <w:r w:rsidRPr="008211BD">
        <w:rPr>
          <w:rFonts w:cs="David" w:hint="cs"/>
          <w:u w:val="single"/>
          <w:rtl/>
        </w:rPr>
        <w:t>היו"ר דוד טל:</w:t>
      </w:r>
    </w:p>
    <w:p w14:paraId="37EA3F87" w14:textId="77777777" w:rsidR="008211BD" w:rsidRPr="008211BD" w:rsidRDefault="008211BD" w:rsidP="008211BD">
      <w:pPr>
        <w:bidi/>
        <w:jc w:val="both"/>
        <w:rPr>
          <w:rFonts w:cs="David" w:hint="cs"/>
          <w:rtl/>
        </w:rPr>
      </w:pPr>
    </w:p>
    <w:p w14:paraId="3093DF88" w14:textId="77777777" w:rsidR="008211BD" w:rsidRPr="008211BD" w:rsidRDefault="008211BD" w:rsidP="008211BD">
      <w:pPr>
        <w:bidi/>
        <w:ind w:firstLine="567"/>
        <w:jc w:val="both"/>
        <w:rPr>
          <w:rFonts w:cs="David" w:hint="cs"/>
          <w:rtl/>
        </w:rPr>
      </w:pPr>
      <w:r w:rsidRPr="008211BD">
        <w:rPr>
          <w:rFonts w:cs="David" w:hint="cs"/>
          <w:rtl/>
        </w:rPr>
        <w:t xml:space="preserve">יש לי הסכמות בנושא זה עם יושב ראש סיעת הליכוד, ואקבל את דעתו. האם זה יניח את דעתו של אדוני? </w:t>
      </w:r>
    </w:p>
    <w:p w14:paraId="33F334CE" w14:textId="77777777" w:rsidR="008211BD" w:rsidRPr="008211BD" w:rsidRDefault="008211BD" w:rsidP="008211BD">
      <w:pPr>
        <w:bidi/>
        <w:jc w:val="both"/>
        <w:rPr>
          <w:rFonts w:cs="David" w:hint="cs"/>
          <w:rtl/>
        </w:rPr>
      </w:pPr>
    </w:p>
    <w:p w14:paraId="143D98DB" w14:textId="77777777" w:rsidR="008211BD" w:rsidRPr="008211BD" w:rsidRDefault="008211BD" w:rsidP="008211BD">
      <w:pPr>
        <w:bidi/>
        <w:jc w:val="both"/>
        <w:rPr>
          <w:rFonts w:cs="David" w:hint="cs"/>
          <w:rtl/>
        </w:rPr>
      </w:pPr>
      <w:r w:rsidRPr="008211BD">
        <w:rPr>
          <w:rFonts w:cs="David" w:hint="cs"/>
          <w:u w:val="single"/>
          <w:rtl/>
        </w:rPr>
        <w:t>ראובן ריבלין:</w:t>
      </w:r>
    </w:p>
    <w:p w14:paraId="1A1DD11E" w14:textId="77777777" w:rsidR="008211BD" w:rsidRPr="008211BD" w:rsidRDefault="008211BD" w:rsidP="008211BD">
      <w:pPr>
        <w:bidi/>
        <w:jc w:val="both"/>
        <w:rPr>
          <w:rFonts w:cs="David" w:hint="cs"/>
          <w:rtl/>
        </w:rPr>
      </w:pPr>
    </w:p>
    <w:p w14:paraId="04EC3149" w14:textId="77777777" w:rsidR="008211BD" w:rsidRPr="008211BD" w:rsidRDefault="008211BD" w:rsidP="008211BD">
      <w:pPr>
        <w:bidi/>
        <w:jc w:val="both"/>
        <w:rPr>
          <w:rFonts w:cs="David" w:hint="cs"/>
          <w:rtl/>
        </w:rPr>
      </w:pPr>
      <w:r w:rsidRPr="008211BD">
        <w:rPr>
          <w:rFonts w:cs="David" w:hint="cs"/>
          <w:rtl/>
        </w:rPr>
        <w:tab/>
        <w:t xml:space="preserve">יושב ראש סיעת הליכוד, גם אם הוא טועה, בשבילי הוא צודק. </w:t>
      </w:r>
    </w:p>
    <w:p w14:paraId="742B78A3" w14:textId="77777777" w:rsidR="008211BD" w:rsidRPr="008211BD" w:rsidRDefault="008211BD" w:rsidP="008211BD">
      <w:pPr>
        <w:bidi/>
        <w:jc w:val="both"/>
        <w:rPr>
          <w:rFonts w:cs="David" w:hint="cs"/>
          <w:rtl/>
        </w:rPr>
      </w:pPr>
    </w:p>
    <w:p w14:paraId="42BFEB1E" w14:textId="77777777" w:rsidR="008211BD" w:rsidRPr="008211BD" w:rsidRDefault="008211BD" w:rsidP="008211BD">
      <w:pPr>
        <w:bidi/>
        <w:jc w:val="both"/>
        <w:rPr>
          <w:rFonts w:cs="David" w:hint="cs"/>
          <w:rtl/>
        </w:rPr>
      </w:pPr>
      <w:r w:rsidRPr="008211BD">
        <w:rPr>
          <w:rFonts w:cs="David" w:hint="cs"/>
          <w:u w:val="single"/>
          <w:rtl/>
        </w:rPr>
        <w:t>היו"ר דוד טל:</w:t>
      </w:r>
    </w:p>
    <w:p w14:paraId="57ABB8EF" w14:textId="77777777" w:rsidR="008211BD" w:rsidRPr="008211BD" w:rsidRDefault="008211BD" w:rsidP="008211BD">
      <w:pPr>
        <w:bidi/>
        <w:jc w:val="both"/>
        <w:rPr>
          <w:rFonts w:cs="David" w:hint="cs"/>
          <w:rtl/>
        </w:rPr>
      </w:pPr>
    </w:p>
    <w:p w14:paraId="71E29D43" w14:textId="77777777" w:rsidR="008211BD" w:rsidRPr="008211BD" w:rsidRDefault="008211BD" w:rsidP="008211BD">
      <w:pPr>
        <w:bidi/>
        <w:jc w:val="both"/>
        <w:rPr>
          <w:rFonts w:cs="David" w:hint="cs"/>
          <w:rtl/>
        </w:rPr>
      </w:pPr>
      <w:r w:rsidRPr="008211BD">
        <w:rPr>
          <w:rFonts w:cs="David" w:hint="cs"/>
          <w:rtl/>
        </w:rPr>
        <w:tab/>
        <w:t xml:space="preserve">רבותיי חברי הכנסת, אני רוצה לקדם בברכה את התלמידים מבית ספר ליד האוניברסיטה מירושלים. אם תרצו להשתתף בדיון אשמח לאפשר לכם לדבר. </w:t>
      </w:r>
    </w:p>
    <w:p w14:paraId="1DB7F785" w14:textId="77777777" w:rsidR="008211BD" w:rsidRPr="008211BD" w:rsidRDefault="008211BD" w:rsidP="008211BD">
      <w:pPr>
        <w:bidi/>
        <w:jc w:val="both"/>
        <w:rPr>
          <w:rFonts w:cs="David" w:hint="cs"/>
          <w:rtl/>
        </w:rPr>
      </w:pPr>
    </w:p>
    <w:p w14:paraId="359F7D9D" w14:textId="77777777" w:rsidR="008211BD" w:rsidRPr="008211BD" w:rsidRDefault="008211BD" w:rsidP="008211BD">
      <w:pPr>
        <w:bidi/>
        <w:jc w:val="both"/>
        <w:rPr>
          <w:rFonts w:cs="David" w:hint="cs"/>
          <w:rtl/>
        </w:rPr>
      </w:pPr>
      <w:proofErr w:type="spellStart"/>
      <w:r w:rsidRPr="008211BD">
        <w:rPr>
          <w:rFonts w:cs="David" w:hint="cs"/>
          <w:u w:val="single"/>
          <w:rtl/>
        </w:rPr>
        <w:t>היו</w:t>
      </w:r>
      <w:r w:rsidRPr="008211BD">
        <w:rPr>
          <w:rFonts w:cs="David"/>
          <w:u w:val="single"/>
          <w:rtl/>
        </w:rPr>
        <w:t>”</w:t>
      </w:r>
      <w:r w:rsidRPr="008211BD">
        <w:rPr>
          <w:rFonts w:cs="David" w:hint="cs"/>
          <w:u w:val="single"/>
          <w:rtl/>
        </w:rPr>
        <w:t>ר</w:t>
      </w:r>
      <w:proofErr w:type="spellEnd"/>
      <w:r w:rsidRPr="008211BD">
        <w:rPr>
          <w:rFonts w:cs="David" w:hint="cs"/>
          <w:u w:val="single"/>
          <w:rtl/>
        </w:rPr>
        <w:t xml:space="preserve"> דוד רותם:</w:t>
      </w:r>
    </w:p>
    <w:p w14:paraId="42A2B0C6" w14:textId="77777777" w:rsidR="008211BD" w:rsidRPr="008211BD" w:rsidRDefault="008211BD" w:rsidP="008211BD">
      <w:pPr>
        <w:bidi/>
        <w:jc w:val="both"/>
        <w:rPr>
          <w:rFonts w:cs="David" w:hint="cs"/>
          <w:rtl/>
        </w:rPr>
      </w:pPr>
    </w:p>
    <w:p w14:paraId="7664735E" w14:textId="77777777" w:rsidR="008211BD" w:rsidRPr="008211BD" w:rsidRDefault="008211BD" w:rsidP="008211BD">
      <w:pPr>
        <w:bidi/>
        <w:ind w:firstLine="567"/>
        <w:jc w:val="both"/>
        <w:rPr>
          <w:rFonts w:cs="David" w:hint="cs"/>
          <w:rtl/>
        </w:rPr>
      </w:pPr>
      <w:r w:rsidRPr="008211BD">
        <w:rPr>
          <w:rFonts w:cs="David" w:hint="cs"/>
          <w:rtl/>
        </w:rPr>
        <w:t xml:space="preserve">אדוני, אני מבקש להקדים, אם אפשר, את הדיון בנושא ו. </w:t>
      </w:r>
    </w:p>
    <w:p w14:paraId="06AADC61" w14:textId="77777777" w:rsidR="008211BD" w:rsidRPr="008211BD" w:rsidRDefault="008211BD" w:rsidP="008211BD">
      <w:pPr>
        <w:bidi/>
        <w:jc w:val="both"/>
        <w:rPr>
          <w:rFonts w:cs="David" w:hint="cs"/>
          <w:rtl/>
        </w:rPr>
      </w:pPr>
    </w:p>
    <w:p w14:paraId="63D53932" w14:textId="77777777" w:rsidR="008211BD" w:rsidRPr="008211BD" w:rsidRDefault="008211BD" w:rsidP="008211BD">
      <w:pPr>
        <w:bidi/>
        <w:jc w:val="both"/>
        <w:rPr>
          <w:rFonts w:cs="David" w:hint="cs"/>
          <w:rtl/>
        </w:rPr>
      </w:pPr>
      <w:r w:rsidRPr="008211BD">
        <w:rPr>
          <w:rFonts w:cs="David" w:hint="cs"/>
          <w:u w:val="single"/>
          <w:rtl/>
        </w:rPr>
        <w:t>היו"ר דוד טל:</w:t>
      </w:r>
    </w:p>
    <w:p w14:paraId="060029B4" w14:textId="77777777" w:rsidR="008211BD" w:rsidRPr="008211BD" w:rsidRDefault="008211BD" w:rsidP="008211BD">
      <w:pPr>
        <w:bidi/>
        <w:jc w:val="both"/>
        <w:rPr>
          <w:rFonts w:cs="David" w:hint="cs"/>
          <w:rtl/>
        </w:rPr>
      </w:pPr>
    </w:p>
    <w:p w14:paraId="4F4C9F81" w14:textId="77777777" w:rsidR="008211BD" w:rsidRPr="008211BD" w:rsidRDefault="008211BD" w:rsidP="008211BD">
      <w:pPr>
        <w:bidi/>
        <w:ind w:firstLine="567"/>
        <w:jc w:val="both"/>
        <w:rPr>
          <w:rFonts w:cs="David" w:hint="cs"/>
          <w:rtl/>
        </w:rPr>
      </w:pPr>
      <w:r w:rsidRPr="008211BD">
        <w:rPr>
          <w:rFonts w:cs="David" w:hint="cs"/>
          <w:rtl/>
        </w:rPr>
        <w:t xml:space="preserve">סעיף ו </w:t>
      </w:r>
      <w:r w:rsidRPr="008211BD">
        <w:rPr>
          <w:rFonts w:cs="David"/>
          <w:rtl/>
        </w:rPr>
        <w:t>–</w:t>
      </w:r>
      <w:r w:rsidRPr="008211BD">
        <w:rPr>
          <w:rFonts w:cs="David" w:hint="cs"/>
          <w:rtl/>
        </w:rPr>
        <w:t xml:space="preserve"> חילופין בראשות הוועדה לקידום מעמד האישה. נעשה את זה על פי בקשתו של חבר הכנסת רותם, בהנחה שאין התנגדות של החברים האחרים. </w:t>
      </w:r>
    </w:p>
    <w:p w14:paraId="498FEBC8" w14:textId="77777777" w:rsidR="008211BD" w:rsidRPr="008211BD" w:rsidRDefault="008211BD" w:rsidP="008211BD">
      <w:pPr>
        <w:bidi/>
        <w:ind w:firstLine="567"/>
        <w:jc w:val="both"/>
        <w:rPr>
          <w:rFonts w:cs="David" w:hint="cs"/>
          <w:rtl/>
        </w:rPr>
      </w:pPr>
    </w:p>
    <w:p w14:paraId="31554248" w14:textId="77777777" w:rsidR="008211BD" w:rsidRPr="008211BD" w:rsidRDefault="008211BD" w:rsidP="008211BD">
      <w:pPr>
        <w:bidi/>
        <w:ind w:firstLine="567"/>
        <w:jc w:val="both"/>
        <w:rPr>
          <w:rFonts w:cs="David" w:hint="cs"/>
          <w:rtl/>
        </w:rPr>
      </w:pPr>
      <w:r w:rsidRPr="008211BD">
        <w:rPr>
          <w:rFonts w:cs="David" w:hint="cs"/>
          <w:rtl/>
        </w:rPr>
        <w:t xml:space="preserve">מונח לפניי מכתבו של חבר הכנסת גדעון סער, שאקרא את הרישא שלו: בעקבות מעברה של סיעת ישראל ביתנו לאופוזיציה סוכם כי ביום 13 במרץ 2008 תחליף חברת הכנסת </w:t>
      </w:r>
      <w:proofErr w:type="spellStart"/>
      <w:r w:rsidRPr="008211BD">
        <w:rPr>
          <w:rFonts w:cs="David" w:hint="cs"/>
          <w:rtl/>
        </w:rPr>
        <w:t>ליה</w:t>
      </w:r>
      <w:proofErr w:type="spellEnd"/>
      <w:r w:rsidRPr="008211BD">
        <w:rPr>
          <w:rFonts w:cs="David" w:hint="cs"/>
          <w:rtl/>
        </w:rPr>
        <w:t xml:space="preserve"> שמטוב מסיעת ישראל ביתנו את חבר הכנסת החתום בראשות הוועדה לקידום מעמד האישה. על כן נדרשת החלטת הכנסת בנושא החילופין הנ"ל.</w:t>
      </w:r>
    </w:p>
    <w:p w14:paraId="2EDC89D7" w14:textId="77777777" w:rsidR="008211BD" w:rsidRPr="008211BD" w:rsidRDefault="008211BD" w:rsidP="008211BD">
      <w:pPr>
        <w:bidi/>
        <w:jc w:val="both"/>
        <w:rPr>
          <w:rFonts w:cs="David" w:hint="cs"/>
          <w:rtl/>
        </w:rPr>
      </w:pPr>
    </w:p>
    <w:p w14:paraId="5DA0D419" w14:textId="77777777" w:rsidR="008211BD" w:rsidRPr="008211BD" w:rsidRDefault="008211BD" w:rsidP="008211BD">
      <w:pPr>
        <w:bidi/>
        <w:jc w:val="both"/>
        <w:rPr>
          <w:rFonts w:cs="David" w:hint="cs"/>
          <w:rtl/>
        </w:rPr>
      </w:pPr>
      <w:r w:rsidRPr="008211BD">
        <w:rPr>
          <w:rFonts w:cs="David" w:hint="cs"/>
          <w:rtl/>
        </w:rPr>
        <w:tab/>
        <w:t>אביא את זה להצבעה, אבל תרשו לי - - -</w:t>
      </w:r>
    </w:p>
    <w:p w14:paraId="7DF5987F" w14:textId="77777777" w:rsidR="008211BD" w:rsidRPr="008211BD" w:rsidRDefault="008211BD" w:rsidP="008211BD">
      <w:pPr>
        <w:bidi/>
        <w:jc w:val="both"/>
        <w:rPr>
          <w:rFonts w:cs="David" w:hint="cs"/>
          <w:u w:val="single"/>
          <w:rtl/>
        </w:rPr>
      </w:pPr>
    </w:p>
    <w:p w14:paraId="51E84309" w14:textId="77777777" w:rsidR="008211BD" w:rsidRPr="008211BD" w:rsidRDefault="008211BD" w:rsidP="008211BD">
      <w:pPr>
        <w:bidi/>
        <w:jc w:val="both"/>
        <w:rPr>
          <w:rFonts w:cs="David" w:hint="cs"/>
          <w:i/>
          <w:iCs/>
          <w:rtl/>
        </w:rPr>
      </w:pPr>
      <w:r w:rsidRPr="008211BD">
        <w:rPr>
          <w:rFonts w:cs="David" w:hint="cs"/>
          <w:u w:val="single"/>
          <w:rtl/>
        </w:rPr>
        <w:t>קולט אביטל:</w:t>
      </w:r>
    </w:p>
    <w:p w14:paraId="566096B2" w14:textId="77777777" w:rsidR="008211BD" w:rsidRPr="008211BD" w:rsidRDefault="008211BD" w:rsidP="008211BD">
      <w:pPr>
        <w:bidi/>
        <w:jc w:val="both"/>
        <w:rPr>
          <w:rFonts w:cs="David" w:hint="cs"/>
          <w:i/>
          <w:iCs/>
          <w:rtl/>
        </w:rPr>
      </w:pPr>
    </w:p>
    <w:p w14:paraId="5282101E" w14:textId="77777777" w:rsidR="008211BD" w:rsidRPr="008211BD" w:rsidRDefault="008211BD" w:rsidP="008211BD">
      <w:pPr>
        <w:bidi/>
        <w:jc w:val="both"/>
        <w:rPr>
          <w:rFonts w:cs="David" w:hint="cs"/>
          <w:rtl/>
        </w:rPr>
      </w:pPr>
      <w:r w:rsidRPr="008211BD">
        <w:rPr>
          <w:rFonts w:cs="David" w:hint="cs"/>
          <w:i/>
          <w:iCs/>
          <w:rtl/>
        </w:rPr>
        <w:tab/>
      </w:r>
      <w:r w:rsidRPr="008211BD">
        <w:rPr>
          <w:rFonts w:cs="David" w:hint="cs"/>
          <w:rtl/>
        </w:rPr>
        <w:t>יש לי שאלה.</w:t>
      </w:r>
      <w:r w:rsidRPr="008211BD">
        <w:rPr>
          <w:rFonts w:cs="David" w:hint="cs"/>
          <w:i/>
          <w:iCs/>
          <w:rtl/>
        </w:rPr>
        <w:t xml:space="preserve"> </w:t>
      </w:r>
      <w:r w:rsidRPr="008211BD">
        <w:rPr>
          <w:rFonts w:cs="David" w:hint="cs"/>
          <w:rtl/>
        </w:rPr>
        <w:t>כשההסכם הזה נחתם סיעת ישראל ביתנו הייתה בקואליציה. השאלה אם זה שהיא עברה לאופוזיציה לא משנה את המצב. בדרך כלל, עד כמה שזכור לי, ראשות הוועדה לקידום מעמד האישה נופל בחלקה של הקואליציה. כך היה בעבר, אני חושבת שחבר הכנסת גדעון סער היה יוצא דופן.</w:t>
      </w:r>
    </w:p>
    <w:p w14:paraId="62B1267D" w14:textId="77777777" w:rsidR="008211BD" w:rsidRPr="008211BD" w:rsidRDefault="008211BD" w:rsidP="008211BD">
      <w:pPr>
        <w:bidi/>
        <w:jc w:val="both"/>
        <w:rPr>
          <w:rFonts w:cs="David" w:hint="cs"/>
          <w:rtl/>
        </w:rPr>
      </w:pPr>
    </w:p>
    <w:p w14:paraId="411E7036" w14:textId="77777777" w:rsidR="008211BD" w:rsidRPr="008211BD" w:rsidRDefault="008211BD" w:rsidP="008211BD">
      <w:pPr>
        <w:bidi/>
        <w:jc w:val="both"/>
        <w:rPr>
          <w:rFonts w:cs="David" w:hint="cs"/>
          <w:rtl/>
        </w:rPr>
      </w:pPr>
      <w:r w:rsidRPr="008211BD">
        <w:rPr>
          <w:rFonts w:cs="David" w:hint="cs"/>
          <w:u w:val="single"/>
          <w:rtl/>
        </w:rPr>
        <w:t>היו"ר דוד טל:</w:t>
      </w:r>
    </w:p>
    <w:p w14:paraId="47C3A98C" w14:textId="77777777" w:rsidR="008211BD" w:rsidRPr="008211BD" w:rsidRDefault="008211BD" w:rsidP="008211BD">
      <w:pPr>
        <w:bidi/>
        <w:jc w:val="both"/>
        <w:rPr>
          <w:rFonts w:cs="David" w:hint="cs"/>
          <w:rtl/>
        </w:rPr>
      </w:pPr>
    </w:p>
    <w:p w14:paraId="384C4936" w14:textId="77777777" w:rsidR="008211BD" w:rsidRPr="008211BD" w:rsidRDefault="008211BD" w:rsidP="008211BD">
      <w:pPr>
        <w:bidi/>
        <w:ind w:firstLine="567"/>
        <w:jc w:val="both"/>
        <w:rPr>
          <w:rFonts w:cs="David" w:hint="cs"/>
          <w:rtl/>
        </w:rPr>
      </w:pPr>
      <w:r w:rsidRPr="008211BD">
        <w:rPr>
          <w:rFonts w:cs="David" w:hint="cs"/>
          <w:rtl/>
        </w:rPr>
        <w:t>חבר הכנסת סער, לפני שתשיב, אני יכול לומר כמה מילים בקשר לוועדה לקידום מעמד האישה?</w:t>
      </w:r>
    </w:p>
    <w:p w14:paraId="61A15EED" w14:textId="77777777" w:rsidR="008211BD" w:rsidRPr="008211BD" w:rsidRDefault="008211BD" w:rsidP="008211BD">
      <w:pPr>
        <w:bidi/>
        <w:jc w:val="both"/>
        <w:rPr>
          <w:rFonts w:cs="David" w:hint="cs"/>
          <w:rtl/>
        </w:rPr>
      </w:pPr>
    </w:p>
    <w:p w14:paraId="06C3A0CA"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9FC0E12" w14:textId="77777777" w:rsidR="008211BD" w:rsidRPr="008211BD" w:rsidRDefault="008211BD" w:rsidP="008211BD">
      <w:pPr>
        <w:bidi/>
        <w:jc w:val="both"/>
        <w:rPr>
          <w:rFonts w:cs="David" w:hint="cs"/>
          <w:u w:val="single"/>
          <w:rtl/>
        </w:rPr>
      </w:pPr>
    </w:p>
    <w:p w14:paraId="75B49437" w14:textId="77777777" w:rsidR="008211BD" w:rsidRPr="008211BD" w:rsidRDefault="008211BD" w:rsidP="008211BD">
      <w:pPr>
        <w:bidi/>
        <w:jc w:val="both"/>
        <w:rPr>
          <w:rFonts w:cs="David" w:hint="cs"/>
          <w:rtl/>
        </w:rPr>
      </w:pPr>
      <w:r w:rsidRPr="008211BD">
        <w:rPr>
          <w:rFonts w:cs="David" w:hint="cs"/>
          <w:rtl/>
        </w:rPr>
        <w:tab/>
        <w:t xml:space="preserve"> אתה מנהל את הישיבה, אדוני. אתה מבקש ממני רשות?</w:t>
      </w:r>
    </w:p>
    <w:p w14:paraId="2BA6ED5B" w14:textId="77777777" w:rsidR="008211BD" w:rsidRPr="008211BD" w:rsidRDefault="008211BD" w:rsidP="008211BD">
      <w:pPr>
        <w:bidi/>
        <w:jc w:val="both"/>
        <w:rPr>
          <w:rFonts w:cs="David" w:hint="cs"/>
          <w:rtl/>
        </w:rPr>
      </w:pPr>
    </w:p>
    <w:p w14:paraId="3DEC7AC6" w14:textId="77777777" w:rsidR="008211BD" w:rsidRPr="008211BD" w:rsidRDefault="008211BD" w:rsidP="008211BD">
      <w:pPr>
        <w:bidi/>
        <w:jc w:val="both"/>
        <w:rPr>
          <w:rFonts w:cs="David" w:hint="cs"/>
          <w:rtl/>
        </w:rPr>
      </w:pPr>
      <w:r w:rsidRPr="008211BD">
        <w:rPr>
          <w:rFonts w:cs="David" w:hint="cs"/>
          <w:u w:val="single"/>
          <w:rtl/>
        </w:rPr>
        <w:t>היו"ר דוד טל:</w:t>
      </w:r>
    </w:p>
    <w:p w14:paraId="342ED90B" w14:textId="77777777" w:rsidR="008211BD" w:rsidRPr="008211BD" w:rsidRDefault="008211BD" w:rsidP="008211BD">
      <w:pPr>
        <w:bidi/>
        <w:jc w:val="both"/>
        <w:rPr>
          <w:rFonts w:cs="David" w:hint="cs"/>
          <w:rtl/>
        </w:rPr>
      </w:pPr>
    </w:p>
    <w:p w14:paraId="0449500B" w14:textId="77777777" w:rsidR="008211BD" w:rsidRPr="008211BD" w:rsidRDefault="008211BD" w:rsidP="008211BD">
      <w:pPr>
        <w:bidi/>
        <w:jc w:val="both"/>
        <w:rPr>
          <w:rFonts w:cs="David" w:hint="cs"/>
          <w:rtl/>
        </w:rPr>
      </w:pPr>
      <w:r w:rsidRPr="008211BD">
        <w:rPr>
          <w:rFonts w:cs="David" w:hint="cs"/>
          <w:rtl/>
        </w:rPr>
        <w:tab/>
        <w:t xml:space="preserve">אתם חושבים שזה לא בסדר שחברי כנסת מהקואליציה ומהאופוזיציה יכולים לשתף פעולה? כשהם הופכים להיות קורקטיים זה כבר לא בסדר? די לכך שאתם מביאים לכאן פטור מחובת הנחה בצורה אינפלציונית שכזאת. </w:t>
      </w:r>
    </w:p>
    <w:p w14:paraId="0B906FB2" w14:textId="77777777" w:rsidR="008211BD" w:rsidRPr="008211BD" w:rsidRDefault="008211BD" w:rsidP="008211BD">
      <w:pPr>
        <w:bidi/>
        <w:jc w:val="both"/>
        <w:rPr>
          <w:rFonts w:cs="David" w:hint="cs"/>
          <w:rtl/>
        </w:rPr>
      </w:pPr>
    </w:p>
    <w:p w14:paraId="3F19ADE5" w14:textId="77777777" w:rsidR="008211BD" w:rsidRPr="008211BD" w:rsidRDefault="008211BD" w:rsidP="008211BD">
      <w:pPr>
        <w:bidi/>
        <w:ind w:firstLine="567"/>
        <w:jc w:val="both"/>
        <w:rPr>
          <w:rFonts w:cs="David" w:hint="cs"/>
          <w:rtl/>
        </w:rPr>
      </w:pPr>
      <w:r w:rsidRPr="008211BD">
        <w:rPr>
          <w:rFonts w:cs="David" w:hint="cs"/>
          <w:rtl/>
        </w:rPr>
        <w:t xml:space="preserve">חבר הכנסת סער, תשיב ולאחר ההצבעה אומר את דבריי. </w:t>
      </w:r>
    </w:p>
    <w:p w14:paraId="573106CD" w14:textId="77777777" w:rsidR="008211BD" w:rsidRPr="008211BD" w:rsidRDefault="008211BD" w:rsidP="008211BD">
      <w:pPr>
        <w:bidi/>
        <w:jc w:val="both"/>
        <w:rPr>
          <w:rFonts w:cs="David" w:hint="cs"/>
          <w:rtl/>
        </w:rPr>
      </w:pPr>
    </w:p>
    <w:p w14:paraId="0EDED3CC"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56FED1D" w14:textId="77777777" w:rsidR="008211BD" w:rsidRPr="008211BD" w:rsidRDefault="008211BD" w:rsidP="008211BD">
      <w:pPr>
        <w:bidi/>
        <w:jc w:val="both"/>
        <w:rPr>
          <w:rFonts w:cs="David" w:hint="cs"/>
          <w:u w:val="single"/>
          <w:rtl/>
        </w:rPr>
      </w:pPr>
    </w:p>
    <w:p w14:paraId="01E82743" w14:textId="77777777" w:rsidR="008211BD" w:rsidRPr="008211BD" w:rsidRDefault="008211BD" w:rsidP="008211BD">
      <w:pPr>
        <w:bidi/>
        <w:jc w:val="both"/>
        <w:rPr>
          <w:rFonts w:cs="David" w:hint="cs"/>
          <w:rtl/>
        </w:rPr>
      </w:pPr>
      <w:r w:rsidRPr="008211BD">
        <w:rPr>
          <w:rFonts w:cs="David" w:hint="cs"/>
          <w:rtl/>
        </w:rPr>
        <w:tab/>
        <w:t xml:space="preserve">אתייחס להערתה של חברת הכנסת אביטל. הזכאויות שבין סיעות הבית, בין אם מהקואליציה ובין אם מהאופוזיציה, נקבעו בהחלטות הוועדה המסדרת בתחילת הקדנציה. </w:t>
      </w:r>
    </w:p>
    <w:p w14:paraId="4236F1E2" w14:textId="77777777" w:rsidR="008211BD" w:rsidRPr="008211BD" w:rsidRDefault="008211BD" w:rsidP="008211BD">
      <w:pPr>
        <w:bidi/>
        <w:jc w:val="both"/>
        <w:rPr>
          <w:rFonts w:cs="David" w:hint="cs"/>
          <w:rtl/>
        </w:rPr>
      </w:pPr>
    </w:p>
    <w:p w14:paraId="50EA3BF3" w14:textId="77777777" w:rsidR="008211BD" w:rsidRPr="008211BD" w:rsidRDefault="008211BD" w:rsidP="008211BD">
      <w:pPr>
        <w:bidi/>
        <w:jc w:val="both"/>
        <w:rPr>
          <w:rFonts w:cs="David" w:hint="cs"/>
          <w:i/>
          <w:iCs/>
          <w:rtl/>
        </w:rPr>
      </w:pPr>
      <w:r w:rsidRPr="008211BD">
        <w:rPr>
          <w:rFonts w:cs="David" w:hint="cs"/>
          <w:u w:val="single"/>
          <w:rtl/>
        </w:rPr>
        <w:t>קולט אביטל:</w:t>
      </w:r>
    </w:p>
    <w:p w14:paraId="450AC9BF" w14:textId="77777777" w:rsidR="008211BD" w:rsidRPr="008211BD" w:rsidRDefault="008211BD" w:rsidP="008211BD">
      <w:pPr>
        <w:bidi/>
        <w:jc w:val="both"/>
        <w:rPr>
          <w:rFonts w:cs="David" w:hint="cs"/>
          <w:i/>
          <w:iCs/>
          <w:rtl/>
        </w:rPr>
      </w:pPr>
    </w:p>
    <w:p w14:paraId="49EA7083" w14:textId="77777777" w:rsidR="008211BD" w:rsidRPr="008211BD" w:rsidRDefault="008211BD" w:rsidP="008211BD">
      <w:pPr>
        <w:bidi/>
        <w:jc w:val="both"/>
        <w:rPr>
          <w:rFonts w:cs="David" w:hint="cs"/>
          <w:rtl/>
        </w:rPr>
      </w:pPr>
      <w:r w:rsidRPr="008211BD">
        <w:rPr>
          <w:rFonts w:cs="David" w:hint="cs"/>
          <w:i/>
          <w:iCs/>
          <w:rtl/>
        </w:rPr>
        <w:tab/>
        <w:t xml:space="preserve"> </w:t>
      </w:r>
      <w:r w:rsidRPr="008211BD">
        <w:rPr>
          <w:rFonts w:cs="David" w:hint="cs"/>
          <w:rtl/>
        </w:rPr>
        <w:t>כתוצאה מהסכם קואליציוני.</w:t>
      </w:r>
    </w:p>
    <w:p w14:paraId="41EB4069" w14:textId="77777777" w:rsidR="008211BD" w:rsidRPr="008211BD" w:rsidRDefault="008211BD" w:rsidP="008211BD">
      <w:pPr>
        <w:bidi/>
        <w:jc w:val="both"/>
        <w:rPr>
          <w:rFonts w:cs="David" w:hint="cs"/>
          <w:rtl/>
        </w:rPr>
      </w:pPr>
    </w:p>
    <w:p w14:paraId="7912C86B"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09FADA0" w14:textId="77777777" w:rsidR="008211BD" w:rsidRPr="008211BD" w:rsidRDefault="008211BD" w:rsidP="008211BD">
      <w:pPr>
        <w:bidi/>
        <w:jc w:val="both"/>
        <w:rPr>
          <w:rFonts w:cs="David" w:hint="cs"/>
          <w:u w:val="single"/>
          <w:rtl/>
        </w:rPr>
      </w:pPr>
    </w:p>
    <w:p w14:paraId="68D4BD99" w14:textId="77777777" w:rsidR="008211BD" w:rsidRPr="008211BD" w:rsidRDefault="008211BD" w:rsidP="008211BD">
      <w:pPr>
        <w:bidi/>
        <w:jc w:val="both"/>
        <w:rPr>
          <w:rFonts w:cs="David" w:hint="cs"/>
          <w:rtl/>
        </w:rPr>
      </w:pPr>
      <w:r w:rsidRPr="008211BD">
        <w:rPr>
          <w:rFonts w:cs="David" w:hint="cs"/>
          <w:rtl/>
        </w:rPr>
        <w:tab/>
        <w:t xml:space="preserve">גברתי העלתה נקודה. יכול להיות שיש לי איזה מידע, אז אני מוסר את המידע שיש לי.  במסגרת זו סוכם שתפקיד יושב ראש הוועדה לקידום מעמד האישה יהיה בידי האופוזיציה, ויתחלק בין שלוש סיעות אשר באותה עת </w:t>
      </w:r>
      <w:r w:rsidRPr="008211BD">
        <w:rPr>
          <w:rFonts w:cs="David"/>
          <w:rtl/>
        </w:rPr>
        <w:t>–</w:t>
      </w:r>
      <w:r w:rsidRPr="008211BD">
        <w:rPr>
          <w:rFonts w:cs="David" w:hint="cs"/>
          <w:rtl/>
        </w:rPr>
        <w:t xml:space="preserve"> וגם היום - היו חברות באופוזיציה והן סיעות הליכוד, האיחוד הלאומי-מפד"ל וישראל ביתנו. </w:t>
      </w:r>
    </w:p>
    <w:p w14:paraId="447A74B1" w14:textId="77777777" w:rsidR="008211BD" w:rsidRPr="008211BD" w:rsidRDefault="008211BD" w:rsidP="008211BD">
      <w:pPr>
        <w:bidi/>
        <w:jc w:val="both"/>
        <w:rPr>
          <w:rFonts w:cs="David" w:hint="cs"/>
          <w:rtl/>
        </w:rPr>
      </w:pPr>
    </w:p>
    <w:p w14:paraId="28DB8989" w14:textId="77777777" w:rsidR="008211BD" w:rsidRPr="008211BD" w:rsidRDefault="008211BD" w:rsidP="008211BD">
      <w:pPr>
        <w:bidi/>
        <w:jc w:val="both"/>
        <w:rPr>
          <w:rFonts w:cs="David" w:hint="cs"/>
          <w:rtl/>
        </w:rPr>
      </w:pPr>
      <w:r w:rsidRPr="008211BD">
        <w:rPr>
          <w:rFonts w:cs="David" w:hint="cs"/>
          <w:u w:val="single"/>
          <w:rtl/>
        </w:rPr>
        <w:t>היו"ר דוד טל:</w:t>
      </w:r>
    </w:p>
    <w:p w14:paraId="09382171" w14:textId="77777777" w:rsidR="008211BD" w:rsidRPr="008211BD" w:rsidRDefault="008211BD" w:rsidP="008211BD">
      <w:pPr>
        <w:bidi/>
        <w:jc w:val="both"/>
        <w:rPr>
          <w:rFonts w:cs="David" w:hint="cs"/>
          <w:rtl/>
        </w:rPr>
      </w:pPr>
    </w:p>
    <w:p w14:paraId="4967A944" w14:textId="77777777" w:rsidR="008211BD" w:rsidRPr="008211BD" w:rsidRDefault="008211BD" w:rsidP="008211BD">
      <w:pPr>
        <w:bidi/>
        <w:ind w:firstLine="567"/>
        <w:jc w:val="both"/>
        <w:rPr>
          <w:rFonts w:cs="David" w:hint="cs"/>
          <w:rtl/>
        </w:rPr>
      </w:pPr>
      <w:r w:rsidRPr="008211BD">
        <w:rPr>
          <w:rFonts w:cs="David" w:hint="cs"/>
          <w:rtl/>
        </w:rPr>
        <w:t>יהדות התורה לא?</w:t>
      </w:r>
    </w:p>
    <w:p w14:paraId="28D57EE7" w14:textId="77777777" w:rsidR="008211BD" w:rsidRPr="008211BD" w:rsidRDefault="008211BD" w:rsidP="008211BD">
      <w:pPr>
        <w:bidi/>
        <w:jc w:val="both"/>
        <w:rPr>
          <w:rFonts w:cs="David" w:hint="cs"/>
          <w:rtl/>
        </w:rPr>
      </w:pPr>
    </w:p>
    <w:p w14:paraId="21723EA9"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36DA8B99" w14:textId="77777777" w:rsidR="008211BD" w:rsidRPr="008211BD" w:rsidRDefault="008211BD" w:rsidP="008211BD">
      <w:pPr>
        <w:bidi/>
        <w:jc w:val="both"/>
        <w:rPr>
          <w:rFonts w:cs="David" w:hint="cs"/>
          <w:u w:val="single"/>
          <w:rtl/>
        </w:rPr>
      </w:pPr>
    </w:p>
    <w:p w14:paraId="792A3AE1" w14:textId="77777777" w:rsidR="008211BD" w:rsidRPr="008211BD" w:rsidRDefault="008211BD" w:rsidP="008211BD">
      <w:pPr>
        <w:bidi/>
        <w:jc w:val="both"/>
        <w:rPr>
          <w:rFonts w:cs="David" w:hint="cs"/>
          <w:rtl/>
        </w:rPr>
      </w:pPr>
      <w:r w:rsidRPr="008211BD">
        <w:rPr>
          <w:rFonts w:cs="David" w:hint="cs"/>
          <w:rtl/>
        </w:rPr>
        <w:tab/>
        <w:t xml:space="preserve">היא בהחלט נחשבת סיעה אופוזיציונית, אבל היא לא נכללה. גם </w:t>
      </w:r>
      <w:proofErr w:type="spellStart"/>
      <w:r w:rsidRPr="008211BD">
        <w:rPr>
          <w:rFonts w:cs="David" w:hint="cs"/>
          <w:rtl/>
        </w:rPr>
        <w:t>מרצ</w:t>
      </w:r>
      <w:proofErr w:type="spellEnd"/>
      <w:r w:rsidRPr="008211BD">
        <w:rPr>
          <w:rFonts w:cs="David" w:hint="cs"/>
          <w:rtl/>
        </w:rPr>
        <w:t>, גם רע"מ-</w:t>
      </w:r>
      <w:proofErr w:type="spellStart"/>
      <w:r w:rsidRPr="008211BD">
        <w:rPr>
          <w:rFonts w:cs="David" w:hint="cs"/>
          <w:rtl/>
        </w:rPr>
        <w:t>תע"ל</w:t>
      </w:r>
      <w:proofErr w:type="spellEnd"/>
      <w:r w:rsidRPr="008211BD">
        <w:rPr>
          <w:rFonts w:cs="David" w:hint="cs"/>
          <w:rtl/>
        </w:rPr>
        <w:t xml:space="preserve">, גם </w:t>
      </w:r>
      <w:proofErr w:type="spellStart"/>
      <w:r w:rsidRPr="008211BD">
        <w:rPr>
          <w:rFonts w:cs="David" w:hint="cs"/>
          <w:rtl/>
        </w:rPr>
        <w:t>חד"ש</w:t>
      </w:r>
      <w:proofErr w:type="spellEnd"/>
      <w:r w:rsidRPr="008211BD">
        <w:rPr>
          <w:rFonts w:cs="David" w:hint="cs"/>
          <w:rtl/>
        </w:rPr>
        <w:t xml:space="preserve"> וגם בל"ד הן גם סיעות שבאופוזיציה, אף על פי כן הוועדה המסדרת קבעה כך, על פי העקרונות אשר מנחים אותה מידי קדנציה. חלוקת הוועדות משתנה מדי קדנציה. נכון שבכנסת הקודמת תפקיד הוועדה לקידום מעמד האישה היה בידי הקואליציה, שכן אז ליושב ראש הקואליציה היה חשוב שהוועדה הזאת תהיה בידי הקואליציה. ואכן, חלקו גם בה גם אז ברוטציה סיעות הליכוד ושינוי, אשר היו אותה עת סיעות קואליציה. </w:t>
      </w:r>
    </w:p>
    <w:p w14:paraId="6421C2D2" w14:textId="77777777" w:rsidR="008211BD" w:rsidRPr="008211BD" w:rsidRDefault="008211BD" w:rsidP="008211BD">
      <w:pPr>
        <w:bidi/>
        <w:jc w:val="both"/>
        <w:rPr>
          <w:rFonts w:cs="David" w:hint="cs"/>
          <w:rtl/>
        </w:rPr>
      </w:pPr>
    </w:p>
    <w:p w14:paraId="7E3BE081" w14:textId="77777777" w:rsidR="008211BD" w:rsidRPr="008211BD" w:rsidRDefault="008211BD" w:rsidP="008211BD">
      <w:pPr>
        <w:bidi/>
        <w:ind w:firstLine="567"/>
        <w:jc w:val="both"/>
        <w:rPr>
          <w:rFonts w:cs="David" w:hint="cs"/>
          <w:rtl/>
        </w:rPr>
      </w:pPr>
      <w:r w:rsidRPr="008211BD">
        <w:rPr>
          <w:rFonts w:cs="David" w:hint="cs"/>
          <w:rtl/>
        </w:rPr>
        <w:t xml:space="preserve">על כל פנים, מארג הזמנים השתנה מרגע שישראל ביתנו הצטרפה לקואליציה. על כן, לשמחתי, גם כהונתי התארכה קמעה. עתה עשינו סדר חדש אשר בא להתייחס לכל אותן ועדות שהן ועדות של האופוזיציה, וכך הסכמנו בינינו. </w:t>
      </w:r>
    </w:p>
    <w:p w14:paraId="5A20BC7B" w14:textId="77777777" w:rsidR="008211BD" w:rsidRPr="008211BD" w:rsidRDefault="008211BD" w:rsidP="008211BD">
      <w:pPr>
        <w:bidi/>
        <w:jc w:val="both"/>
        <w:rPr>
          <w:rFonts w:cs="David" w:hint="cs"/>
          <w:rtl/>
        </w:rPr>
      </w:pPr>
    </w:p>
    <w:p w14:paraId="34EBB232" w14:textId="77777777" w:rsidR="008211BD" w:rsidRPr="008211BD" w:rsidRDefault="008211BD" w:rsidP="008211BD">
      <w:pPr>
        <w:bidi/>
        <w:jc w:val="both"/>
        <w:rPr>
          <w:rFonts w:cs="David" w:hint="cs"/>
          <w:rtl/>
        </w:rPr>
      </w:pPr>
      <w:r w:rsidRPr="008211BD">
        <w:rPr>
          <w:rFonts w:cs="David" w:hint="cs"/>
          <w:u w:val="single"/>
          <w:rtl/>
        </w:rPr>
        <w:t>היו"ר דוד טל:</w:t>
      </w:r>
    </w:p>
    <w:p w14:paraId="511FF723" w14:textId="77777777" w:rsidR="008211BD" w:rsidRPr="008211BD" w:rsidRDefault="008211BD" w:rsidP="008211BD">
      <w:pPr>
        <w:bidi/>
        <w:jc w:val="both"/>
        <w:rPr>
          <w:rFonts w:cs="David" w:hint="cs"/>
          <w:rtl/>
        </w:rPr>
      </w:pPr>
    </w:p>
    <w:p w14:paraId="5258E4C9" w14:textId="77777777" w:rsidR="008211BD" w:rsidRPr="008211BD" w:rsidRDefault="008211BD" w:rsidP="008211BD">
      <w:pPr>
        <w:bidi/>
        <w:jc w:val="both"/>
        <w:rPr>
          <w:rFonts w:cs="David" w:hint="cs"/>
          <w:rtl/>
        </w:rPr>
      </w:pPr>
      <w:r w:rsidRPr="008211BD">
        <w:rPr>
          <w:rFonts w:cs="David" w:hint="cs"/>
          <w:rtl/>
        </w:rPr>
        <w:tab/>
        <w:t xml:space="preserve">תודה. חבר הכנסת כבל, בבקשה. </w:t>
      </w:r>
    </w:p>
    <w:p w14:paraId="374DE284" w14:textId="77777777" w:rsidR="008211BD" w:rsidRPr="008211BD" w:rsidRDefault="008211BD" w:rsidP="008211BD">
      <w:pPr>
        <w:bidi/>
        <w:jc w:val="both"/>
        <w:rPr>
          <w:rFonts w:cs="David" w:hint="cs"/>
          <w:rtl/>
        </w:rPr>
      </w:pPr>
    </w:p>
    <w:p w14:paraId="41F7A038" w14:textId="77777777" w:rsidR="008211BD" w:rsidRPr="008211BD" w:rsidRDefault="008211BD" w:rsidP="008211BD">
      <w:pPr>
        <w:pStyle w:val="Heading5"/>
        <w:rPr>
          <w:rFonts w:hint="cs"/>
          <w:sz w:val="24"/>
          <w:rtl/>
        </w:rPr>
      </w:pPr>
      <w:r w:rsidRPr="008211BD">
        <w:rPr>
          <w:rFonts w:hint="cs"/>
          <w:sz w:val="24"/>
          <w:u w:val="single"/>
          <w:rtl/>
        </w:rPr>
        <w:t>איתן כבל:</w:t>
      </w:r>
    </w:p>
    <w:p w14:paraId="53CA5C02" w14:textId="77777777" w:rsidR="008211BD" w:rsidRPr="008211BD" w:rsidRDefault="008211BD" w:rsidP="008211BD">
      <w:pPr>
        <w:pStyle w:val="Heading5"/>
        <w:rPr>
          <w:rFonts w:hint="cs"/>
          <w:sz w:val="24"/>
          <w:rtl/>
        </w:rPr>
      </w:pPr>
    </w:p>
    <w:p w14:paraId="1538A680" w14:textId="77777777" w:rsidR="008211BD" w:rsidRPr="008211BD" w:rsidRDefault="008211BD" w:rsidP="008211BD">
      <w:pPr>
        <w:bidi/>
        <w:jc w:val="both"/>
        <w:rPr>
          <w:rFonts w:cs="David" w:hint="cs"/>
          <w:rtl/>
        </w:rPr>
      </w:pPr>
      <w:r w:rsidRPr="008211BD">
        <w:rPr>
          <w:rFonts w:cs="David" w:hint="cs"/>
          <w:rtl/>
        </w:rPr>
        <w:tab/>
        <w:t xml:space="preserve">אדוני, גונבה שמועה לאוזניי שבוועדה לקידום מעמד האישה שבראשה עמד חבר הכנסת גדעון סער, שעשה עבודה יוצאת מן הכלל,  היו חילופי גברי. הבנתי שהוועדה היא של הקואליציה. </w:t>
      </w:r>
    </w:p>
    <w:p w14:paraId="395833F3" w14:textId="77777777" w:rsidR="008211BD" w:rsidRPr="008211BD" w:rsidRDefault="008211BD" w:rsidP="008211BD">
      <w:pPr>
        <w:bidi/>
        <w:jc w:val="both"/>
        <w:rPr>
          <w:rFonts w:cs="David" w:hint="cs"/>
          <w:rtl/>
        </w:rPr>
      </w:pPr>
    </w:p>
    <w:p w14:paraId="07CDB4A4"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7997B65D" w14:textId="77777777" w:rsidR="008211BD" w:rsidRPr="008211BD" w:rsidRDefault="008211BD" w:rsidP="008211BD">
      <w:pPr>
        <w:bidi/>
        <w:jc w:val="both"/>
        <w:rPr>
          <w:rFonts w:cs="David" w:hint="cs"/>
          <w:u w:val="single"/>
          <w:rtl/>
        </w:rPr>
      </w:pPr>
    </w:p>
    <w:p w14:paraId="4C3C163B" w14:textId="77777777" w:rsidR="008211BD" w:rsidRPr="008211BD" w:rsidRDefault="008211BD" w:rsidP="008211BD">
      <w:pPr>
        <w:bidi/>
        <w:jc w:val="both"/>
        <w:rPr>
          <w:rFonts w:cs="David" w:hint="cs"/>
          <w:rtl/>
        </w:rPr>
      </w:pPr>
      <w:r w:rsidRPr="008211BD">
        <w:rPr>
          <w:rFonts w:cs="David" w:hint="cs"/>
          <w:rtl/>
        </w:rPr>
        <w:tab/>
        <w:t xml:space="preserve"> מה פתאום? איזה שקרים, באמת. </w:t>
      </w:r>
    </w:p>
    <w:p w14:paraId="382DA66F" w14:textId="77777777" w:rsidR="008211BD" w:rsidRPr="008211BD" w:rsidRDefault="008211BD" w:rsidP="008211BD">
      <w:pPr>
        <w:bidi/>
        <w:jc w:val="both"/>
        <w:rPr>
          <w:rFonts w:cs="David" w:hint="cs"/>
          <w:rtl/>
        </w:rPr>
      </w:pPr>
    </w:p>
    <w:p w14:paraId="4A56B15D" w14:textId="77777777" w:rsidR="008211BD" w:rsidRPr="008211BD" w:rsidRDefault="008211BD" w:rsidP="008211BD">
      <w:pPr>
        <w:pStyle w:val="Heading5"/>
        <w:rPr>
          <w:rFonts w:hint="cs"/>
          <w:sz w:val="24"/>
          <w:rtl/>
        </w:rPr>
      </w:pPr>
      <w:r w:rsidRPr="008211BD">
        <w:rPr>
          <w:rFonts w:hint="cs"/>
          <w:sz w:val="24"/>
          <w:u w:val="single"/>
          <w:rtl/>
        </w:rPr>
        <w:t>איתן כבל:</w:t>
      </w:r>
    </w:p>
    <w:p w14:paraId="7ADF09BC" w14:textId="77777777" w:rsidR="008211BD" w:rsidRPr="008211BD" w:rsidRDefault="008211BD" w:rsidP="008211BD">
      <w:pPr>
        <w:pStyle w:val="Heading5"/>
        <w:rPr>
          <w:rFonts w:hint="cs"/>
          <w:sz w:val="24"/>
          <w:rtl/>
        </w:rPr>
      </w:pPr>
    </w:p>
    <w:p w14:paraId="5985600A" w14:textId="77777777" w:rsidR="008211BD" w:rsidRPr="008211BD" w:rsidRDefault="008211BD" w:rsidP="008211BD">
      <w:pPr>
        <w:bidi/>
        <w:jc w:val="both"/>
        <w:rPr>
          <w:rFonts w:cs="David" w:hint="cs"/>
          <w:rtl/>
        </w:rPr>
      </w:pPr>
      <w:r w:rsidRPr="008211BD">
        <w:rPr>
          <w:rFonts w:cs="David" w:hint="cs"/>
          <w:rtl/>
        </w:rPr>
        <w:tab/>
        <w:t xml:space="preserve"> חבר הכנסת סער, ולו רק בגלל שפרגנתי לך, אתה לא צריך להתנפל. </w:t>
      </w:r>
    </w:p>
    <w:p w14:paraId="6CC24B74" w14:textId="77777777" w:rsidR="008211BD" w:rsidRPr="008211BD" w:rsidRDefault="008211BD" w:rsidP="008211BD">
      <w:pPr>
        <w:bidi/>
        <w:jc w:val="both"/>
        <w:rPr>
          <w:rFonts w:cs="David" w:hint="cs"/>
          <w:rtl/>
        </w:rPr>
      </w:pPr>
    </w:p>
    <w:p w14:paraId="74D58996"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3F0C47CA" w14:textId="77777777" w:rsidR="008211BD" w:rsidRPr="008211BD" w:rsidRDefault="008211BD" w:rsidP="008211BD">
      <w:pPr>
        <w:bidi/>
        <w:jc w:val="both"/>
        <w:rPr>
          <w:rFonts w:cs="David" w:hint="cs"/>
          <w:u w:val="single"/>
          <w:rtl/>
        </w:rPr>
      </w:pPr>
    </w:p>
    <w:p w14:paraId="552AD371" w14:textId="77777777" w:rsidR="008211BD" w:rsidRPr="008211BD" w:rsidRDefault="008211BD" w:rsidP="008211BD">
      <w:pPr>
        <w:bidi/>
        <w:jc w:val="both"/>
        <w:rPr>
          <w:rFonts w:cs="David" w:hint="cs"/>
          <w:rtl/>
        </w:rPr>
      </w:pPr>
      <w:r w:rsidRPr="008211BD">
        <w:rPr>
          <w:rFonts w:cs="David" w:hint="cs"/>
          <w:rtl/>
        </w:rPr>
        <w:tab/>
        <w:t xml:space="preserve"> אתה אדם רציני. </w:t>
      </w:r>
    </w:p>
    <w:p w14:paraId="66FE85B1" w14:textId="77777777" w:rsidR="008211BD" w:rsidRPr="008211BD" w:rsidRDefault="008211BD" w:rsidP="008211BD">
      <w:pPr>
        <w:bidi/>
        <w:jc w:val="both"/>
        <w:rPr>
          <w:rFonts w:cs="David" w:hint="cs"/>
          <w:rtl/>
        </w:rPr>
      </w:pPr>
    </w:p>
    <w:p w14:paraId="4D5BC9DE" w14:textId="77777777" w:rsidR="008211BD" w:rsidRPr="008211BD" w:rsidRDefault="008211BD" w:rsidP="008211BD">
      <w:pPr>
        <w:pStyle w:val="Heading5"/>
        <w:rPr>
          <w:rFonts w:hint="cs"/>
          <w:sz w:val="24"/>
          <w:rtl/>
        </w:rPr>
      </w:pPr>
      <w:r w:rsidRPr="008211BD">
        <w:rPr>
          <w:rFonts w:hint="cs"/>
          <w:sz w:val="24"/>
          <w:u w:val="single"/>
          <w:rtl/>
        </w:rPr>
        <w:t>איתן כבל:</w:t>
      </w:r>
    </w:p>
    <w:p w14:paraId="555C1912" w14:textId="77777777" w:rsidR="008211BD" w:rsidRPr="008211BD" w:rsidRDefault="008211BD" w:rsidP="008211BD">
      <w:pPr>
        <w:pStyle w:val="Heading5"/>
        <w:rPr>
          <w:rFonts w:hint="cs"/>
          <w:sz w:val="24"/>
          <w:rtl/>
        </w:rPr>
      </w:pPr>
    </w:p>
    <w:p w14:paraId="493AB60F" w14:textId="77777777" w:rsidR="008211BD" w:rsidRPr="008211BD" w:rsidRDefault="008211BD" w:rsidP="008211BD">
      <w:pPr>
        <w:bidi/>
        <w:jc w:val="both"/>
        <w:rPr>
          <w:rFonts w:cs="David" w:hint="cs"/>
          <w:rtl/>
        </w:rPr>
      </w:pPr>
      <w:r w:rsidRPr="008211BD">
        <w:rPr>
          <w:rFonts w:cs="David" w:hint="cs"/>
          <w:rtl/>
        </w:rPr>
        <w:tab/>
        <w:t xml:space="preserve">ואתה עוד יותר רציני ממני. לכן אמרתי: גונבה שמועה לאוזניי. המשמעות היא שאני מבקש לקבל הבהרות. יכול להיות שאתה צודק, אבל גם יכול להיות שלא. </w:t>
      </w:r>
    </w:p>
    <w:p w14:paraId="6C673437" w14:textId="77777777" w:rsidR="008211BD" w:rsidRPr="008211BD" w:rsidRDefault="008211BD" w:rsidP="008211BD">
      <w:pPr>
        <w:bidi/>
        <w:jc w:val="both"/>
        <w:rPr>
          <w:rFonts w:cs="David" w:hint="cs"/>
          <w:rtl/>
        </w:rPr>
      </w:pPr>
    </w:p>
    <w:p w14:paraId="4E4B08DB" w14:textId="77777777" w:rsidR="008211BD" w:rsidRPr="008211BD" w:rsidRDefault="008211BD" w:rsidP="008211BD">
      <w:pPr>
        <w:bidi/>
        <w:jc w:val="both"/>
        <w:rPr>
          <w:rFonts w:cs="David" w:hint="cs"/>
          <w:rtl/>
        </w:rPr>
      </w:pPr>
      <w:r w:rsidRPr="008211BD">
        <w:rPr>
          <w:rFonts w:cs="David" w:hint="cs"/>
          <w:u w:val="single"/>
          <w:rtl/>
        </w:rPr>
        <w:t>היו"ר דוד טל:</w:t>
      </w:r>
    </w:p>
    <w:p w14:paraId="2F9FA289" w14:textId="77777777" w:rsidR="008211BD" w:rsidRPr="008211BD" w:rsidRDefault="008211BD" w:rsidP="008211BD">
      <w:pPr>
        <w:bidi/>
        <w:jc w:val="both"/>
        <w:rPr>
          <w:rFonts w:cs="David" w:hint="cs"/>
          <w:rtl/>
        </w:rPr>
      </w:pPr>
    </w:p>
    <w:p w14:paraId="1A2B279B" w14:textId="77777777" w:rsidR="008211BD" w:rsidRPr="008211BD" w:rsidRDefault="008211BD" w:rsidP="008211BD">
      <w:pPr>
        <w:bidi/>
        <w:jc w:val="both"/>
        <w:rPr>
          <w:rFonts w:cs="David" w:hint="cs"/>
          <w:rtl/>
        </w:rPr>
      </w:pPr>
      <w:r w:rsidRPr="008211BD">
        <w:rPr>
          <w:rFonts w:cs="David" w:hint="cs"/>
          <w:rtl/>
        </w:rPr>
        <w:tab/>
        <w:t>חבר הכנסת סער, יש לך מה להוסיף על מה שכבר אמרת?</w:t>
      </w:r>
    </w:p>
    <w:p w14:paraId="049B23E1" w14:textId="77777777" w:rsidR="008211BD" w:rsidRPr="008211BD" w:rsidRDefault="008211BD" w:rsidP="008211BD">
      <w:pPr>
        <w:bidi/>
        <w:jc w:val="both"/>
        <w:rPr>
          <w:rFonts w:cs="David" w:hint="cs"/>
          <w:rtl/>
        </w:rPr>
      </w:pPr>
    </w:p>
    <w:p w14:paraId="4EBC158D"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20939F83" w14:textId="77777777" w:rsidR="008211BD" w:rsidRPr="008211BD" w:rsidRDefault="008211BD" w:rsidP="008211BD">
      <w:pPr>
        <w:bidi/>
        <w:jc w:val="both"/>
        <w:rPr>
          <w:rFonts w:cs="David" w:hint="cs"/>
          <w:u w:val="single"/>
          <w:rtl/>
        </w:rPr>
      </w:pPr>
    </w:p>
    <w:p w14:paraId="5A5B1D89" w14:textId="77777777" w:rsidR="008211BD" w:rsidRPr="008211BD" w:rsidRDefault="008211BD" w:rsidP="008211BD">
      <w:pPr>
        <w:bidi/>
        <w:jc w:val="both"/>
        <w:rPr>
          <w:rFonts w:cs="David" w:hint="cs"/>
          <w:rtl/>
        </w:rPr>
      </w:pPr>
      <w:r w:rsidRPr="008211BD">
        <w:rPr>
          <w:rFonts w:cs="David" w:hint="cs"/>
          <w:rtl/>
        </w:rPr>
        <w:tab/>
        <w:t xml:space="preserve">אני חוזר ואומר, החלטת הוועדה המסדרת קבעה בצורה ברורה שהוועדה לקידום מעמד האישה היא ועדה של האופוזיציה. </w:t>
      </w:r>
    </w:p>
    <w:p w14:paraId="7488EC67" w14:textId="77777777" w:rsidR="008211BD" w:rsidRPr="008211BD" w:rsidRDefault="008211BD" w:rsidP="008211BD">
      <w:pPr>
        <w:bidi/>
        <w:jc w:val="both"/>
        <w:rPr>
          <w:rFonts w:cs="David" w:hint="cs"/>
          <w:rtl/>
        </w:rPr>
      </w:pPr>
    </w:p>
    <w:p w14:paraId="43E2313D" w14:textId="77777777" w:rsidR="008211BD" w:rsidRPr="008211BD" w:rsidRDefault="008211BD" w:rsidP="008211BD">
      <w:pPr>
        <w:bidi/>
        <w:jc w:val="both"/>
        <w:rPr>
          <w:rFonts w:cs="David" w:hint="cs"/>
          <w:rtl/>
        </w:rPr>
      </w:pPr>
      <w:r w:rsidRPr="008211BD">
        <w:rPr>
          <w:rFonts w:cs="David" w:hint="cs"/>
          <w:u w:val="single"/>
          <w:rtl/>
        </w:rPr>
        <w:t>היו"ר דוד טל:</w:t>
      </w:r>
    </w:p>
    <w:p w14:paraId="5787DAE2" w14:textId="77777777" w:rsidR="008211BD" w:rsidRPr="008211BD" w:rsidRDefault="008211BD" w:rsidP="008211BD">
      <w:pPr>
        <w:bidi/>
        <w:jc w:val="both"/>
        <w:rPr>
          <w:rFonts w:cs="David" w:hint="cs"/>
          <w:rtl/>
        </w:rPr>
      </w:pPr>
    </w:p>
    <w:p w14:paraId="11E4F542" w14:textId="77777777" w:rsidR="008211BD" w:rsidRPr="008211BD" w:rsidRDefault="008211BD" w:rsidP="008211BD">
      <w:pPr>
        <w:bidi/>
        <w:ind w:firstLine="567"/>
        <w:jc w:val="both"/>
        <w:rPr>
          <w:rFonts w:cs="David" w:hint="cs"/>
          <w:rtl/>
        </w:rPr>
      </w:pPr>
      <w:r w:rsidRPr="008211BD">
        <w:rPr>
          <w:rFonts w:cs="David" w:hint="cs"/>
          <w:rtl/>
        </w:rPr>
        <w:t xml:space="preserve">עד לפה יש אישור מהיועצת המשפטית של הוועדה. </w:t>
      </w:r>
    </w:p>
    <w:p w14:paraId="17A1A0B2" w14:textId="77777777" w:rsidR="008211BD" w:rsidRPr="008211BD" w:rsidRDefault="008211BD" w:rsidP="008211BD">
      <w:pPr>
        <w:bidi/>
        <w:jc w:val="both"/>
        <w:rPr>
          <w:rFonts w:cs="David" w:hint="cs"/>
          <w:rtl/>
        </w:rPr>
      </w:pPr>
    </w:p>
    <w:p w14:paraId="2E9E9D97"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61063EE" w14:textId="77777777" w:rsidR="008211BD" w:rsidRPr="008211BD" w:rsidRDefault="008211BD" w:rsidP="008211BD">
      <w:pPr>
        <w:bidi/>
        <w:jc w:val="both"/>
        <w:rPr>
          <w:rFonts w:cs="David" w:hint="cs"/>
          <w:u w:val="single"/>
          <w:rtl/>
        </w:rPr>
      </w:pPr>
    </w:p>
    <w:p w14:paraId="0DD64C2C" w14:textId="77777777" w:rsidR="008211BD" w:rsidRPr="008211BD" w:rsidRDefault="008211BD" w:rsidP="008211BD">
      <w:pPr>
        <w:bidi/>
        <w:jc w:val="both"/>
        <w:rPr>
          <w:rFonts w:cs="David" w:hint="cs"/>
          <w:rtl/>
        </w:rPr>
      </w:pPr>
      <w:r w:rsidRPr="008211BD">
        <w:rPr>
          <w:rFonts w:cs="David" w:hint="cs"/>
          <w:rtl/>
        </w:rPr>
        <w:tab/>
        <w:t xml:space="preserve">זו הייתה הסכמה עם מי שהיה אותה עת גם יושב ראש הוועדה המסדרת וגם יושב ראש הקואליציה, חבר הכנסת אביגדור </w:t>
      </w:r>
      <w:proofErr w:type="spellStart"/>
      <w:r w:rsidRPr="008211BD">
        <w:rPr>
          <w:rFonts w:cs="David" w:hint="cs"/>
          <w:rtl/>
        </w:rPr>
        <w:t>יצחקי</w:t>
      </w:r>
      <w:proofErr w:type="spellEnd"/>
      <w:r w:rsidRPr="008211BD">
        <w:rPr>
          <w:rFonts w:cs="David" w:hint="cs"/>
          <w:rtl/>
        </w:rPr>
        <w:t>, ובתמורה לזה היו ויתורים אחרים. אינני רוצה להיכנס לכל העניין. בתוך סיעות האופוזיציה שהיו זכאיות לוועדה זו נקבע הסדר מסוים של רוטציה ביניהן.</w:t>
      </w:r>
    </w:p>
    <w:p w14:paraId="7134FBFD" w14:textId="77777777" w:rsidR="008211BD" w:rsidRPr="008211BD" w:rsidRDefault="008211BD" w:rsidP="008211BD">
      <w:pPr>
        <w:bidi/>
        <w:jc w:val="both"/>
        <w:rPr>
          <w:rFonts w:cs="David" w:hint="cs"/>
          <w:rtl/>
        </w:rPr>
      </w:pPr>
    </w:p>
    <w:p w14:paraId="18B4081B" w14:textId="77777777" w:rsidR="008211BD" w:rsidRPr="008211BD" w:rsidRDefault="008211BD" w:rsidP="008211BD">
      <w:pPr>
        <w:pStyle w:val="Heading5"/>
        <w:rPr>
          <w:rFonts w:hint="cs"/>
          <w:sz w:val="24"/>
          <w:rtl/>
        </w:rPr>
      </w:pPr>
      <w:r w:rsidRPr="008211BD">
        <w:rPr>
          <w:rFonts w:hint="cs"/>
          <w:sz w:val="24"/>
          <w:u w:val="single"/>
          <w:rtl/>
        </w:rPr>
        <w:t>איתן כבל:</w:t>
      </w:r>
    </w:p>
    <w:p w14:paraId="4DA7BC90" w14:textId="77777777" w:rsidR="008211BD" w:rsidRPr="008211BD" w:rsidRDefault="008211BD" w:rsidP="008211BD">
      <w:pPr>
        <w:pStyle w:val="Heading5"/>
        <w:rPr>
          <w:rFonts w:hint="cs"/>
          <w:sz w:val="24"/>
          <w:rtl/>
        </w:rPr>
      </w:pPr>
    </w:p>
    <w:p w14:paraId="36F9C877" w14:textId="77777777" w:rsidR="008211BD" w:rsidRPr="008211BD" w:rsidRDefault="008211BD" w:rsidP="008211BD">
      <w:pPr>
        <w:pStyle w:val="Heading5"/>
        <w:rPr>
          <w:rFonts w:hint="cs"/>
          <w:sz w:val="24"/>
          <w:rtl/>
        </w:rPr>
      </w:pPr>
      <w:r w:rsidRPr="008211BD">
        <w:rPr>
          <w:rFonts w:hint="cs"/>
          <w:sz w:val="24"/>
          <w:rtl/>
        </w:rPr>
        <w:tab/>
        <w:t xml:space="preserve">אני מבקש לברר את העניין הזה. </w:t>
      </w:r>
      <w:r w:rsidRPr="008211BD">
        <w:rPr>
          <w:rFonts w:hint="cs"/>
          <w:sz w:val="24"/>
          <w:rtl/>
        </w:rPr>
        <w:tab/>
      </w:r>
    </w:p>
    <w:p w14:paraId="278C4324" w14:textId="77777777" w:rsidR="008211BD" w:rsidRPr="008211BD" w:rsidRDefault="008211BD" w:rsidP="008211BD">
      <w:pPr>
        <w:bidi/>
        <w:jc w:val="both"/>
        <w:rPr>
          <w:rFonts w:cs="David" w:hint="cs"/>
          <w:rtl/>
        </w:rPr>
      </w:pPr>
    </w:p>
    <w:p w14:paraId="4AF8819C" w14:textId="77777777" w:rsidR="008211BD" w:rsidRPr="008211BD" w:rsidRDefault="008211BD" w:rsidP="008211BD">
      <w:pPr>
        <w:bidi/>
        <w:jc w:val="both"/>
        <w:rPr>
          <w:rFonts w:cs="David" w:hint="cs"/>
          <w:rtl/>
        </w:rPr>
      </w:pPr>
      <w:r w:rsidRPr="008211BD">
        <w:rPr>
          <w:rFonts w:cs="David" w:hint="cs"/>
          <w:u w:val="single"/>
          <w:rtl/>
        </w:rPr>
        <w:t>היו"ר דוד טל:</w:t>
      </w:r>
    </w:p>
    <w:p w14:paraId="3A912D17" w14:textId="77777777" w:rsidR="008211BD" w:rsidRPr="008211BD" w:rsidRDefault="008211BD" w:rsidP="008211BD">
      <w:pPr>
        <w:bidi/>
        <w:jc w:val="both"/>
        <w:rPr>
          <w:rFonts w:cs="David" w:hint="cs"/>
          <w:rtl/>
        </w:rPr>
      </w:pPr>
    </w:p>
    <w:p w14:paraId="6E7BA903" w14:textId="77777777" w:rsidR="008211BD" w:rsidRPr="008211BD" w:rsidRDefault="008211BD" w:rsidP="008211BD">
      <w:pPr>
        <w:bidi/>
        <w:ind w:firstLine="567"/>
        <w:jc w:val="both"/>
        <w:rPr>
          <w:rFonts w:cs="David" w:hint="cs"/>
          <w:rtl/>
        </w:rPr>
      </w:pPr>
      <w:r w:rsidRPr="008211BD">
        <w:rPr>
          <w:rFonts w:cs="David" w:hint="cs"/>
          <w:rtl/>
        </w:rPr>
        <w:t xml:space="preserve">בררתי את העניין הזה עם היועצת המשפטית, ואכן דבריו של חבר הכנסת סער נכונים וכנים. הדברים האלה רשומים גם בפרוטוקול של הוועדה המסדרת, שהייתי גם חבר בה אבל לא זכרתי את כל הפרטים, ולכן הסתייעתי בסיוע המשפטי שלנו. </w:t>
      </w:r>
    </w:p>
    <w:p w14:paraId="190FDA3E" w14:textId="77777777" w:rsidR="008211BD" w:rsidRPr="008211BD" w:rsidRDefault="008211BD" w:rsidP="008211BD">
      <w:pPr>
        <w:bidi/>
        <w:ind w:firstLine="567"/>
        <w:jc w:val="both"/>
        <w:rPr>
          <w:rFonts w:cs="David" w:hint="cs"/>
          <w:rtl/>
        </w:rPr>
      </w:pPr>
    </w:p>
    <w:p w14:paraId="103443A2" w14:textId="77777777" w:rsidR="008211BD" w:rsidRPr="008211BD" w:rsidRDefault="008211BD" w:rsidP="008211BD">
      <w:pPr>
        <w:bidi/>
        <w:ind w:firstLine="567"/>
        <w:jc w:val="both"/>
        <w:rPr>
          <w:rFonts w:cs="David" w:hint="cs"/>
          <w:rtl/>
        </w:rPr>
      </w:pPr>
      <w:r w:rsidRPr="008211BD">
        <w:rPr>
          <w:rFonts w:cs="David" w:hint="cs"/>
          <w:rtl/>
        </w:rPr>
        <w:t>יש עוד מישהו שרוצה להוסיף?</w:t>
      </w:r>
    </w:p>
    <w:p w14:paraId="40135FCA" w14:textId="77777777" w:rsidR="008211BD" w:rsidRPr="008211BD" w:rsidRDefault="008211BD" w:rsidP="008211BD">
      <w:pPr>
        <w:bidi/>
        <w:jc w:val="both"/>
        <w:rPr>
          <w:rFonts w:cs="David" w:hint="cs"/>
          <w:rtl/>
        </w:rPr>
      </w:pPr>
    </w:p>
    <w:p w14:paraId="424E9C3A" w14:textId="77777777" w:rsidR="008211BD" w:rsidRPr="008211BD" w:rsidRDefault="008211BD" w:rsidP="008211BD">
      <w:pPr>
        <w:pStyle w:val="Heading5"/>
        <w:rPr>
          <w:rFonts w:hint="cs"/>
          <w:sz w:val="24"/>
          <w:rtl/>
        </w:rPr>
      </w:pPr>
      <w:r w:rsidRPr="008211BD">
        <w:rPr>
          <w:rFonts w:hint="cs"/>
          <w:sz w:val="24"/>
          <w:u w:val="single"/>
          <w:rtl/>
        </w:rPr>
        <w:t>איתן כבל:</w:t>
      </w:r>
    </w:p>
    <w:p w14:paraId="5CCC40B9" w14:textId="77777777" w:rsidR="008211BD" w:rsidRPr="008211BD" w:rsidRDefault="008211BD" w:rsidP="008211BD">
      <w:pPr>
        <w:pStyle w:val="Heading5"/>
        <w:rPr>
          <w:rFonts w:hint="cs"/>
          <w:sz w:val="24"/>
          <w:rtl/>
        </w:rPr>
      </w:pPr>
    </w:p>
    <w:p w14:paraId="22DBE960" w14:textId="77777777" w:rsidR="008211BD" w:rsidRPr="008211BD" w:rsidRDefault="008211BD" w:rsidP="008211BD">
      <w:pPr>
        <w:bidi/>
        <w:jc w:val="both"/>
        <w:rPr>
          <w:rFonts w:cs="David" w:hint="cs"/>
          <w:rtl/>
        </w:rPr>
      </w:pPr>
      <w:r w:rsidRPr="008211BD">
        <w:rPr>
          <w:rFonts w:cs="David" w:hint="cs"/>
          <w:rtl/>
        </w:rPr>
        <w:tab/>
        <w:t xml:space="preserve">כלומר, לפי הסיכום זה צריך להיות לאופוזיציה. </w:t>
      </w:r>
    </w:p>
    <w:p w14:paraId="6994DE7D" w14:textId="77777777" w:rsidR="008211BD" w:rsidRPr="008211BD" w:rsidRDefault="008211BD" w:rsidP="008211BD">
      <w:pPr>
        <w:bidi/>
        <w:jc w:val="both"/>
        <w:rPr>
          <w:rFonts w:cs="David" w:hint="cs"/>
          <w:rtl/>
        </w:rPr>
      </w:pPr>
    </w:p>
    <w:p w14:paraId="0F2860B7" w14:textId="77777777" w:rsidR="008211BD" w:rsidRPr="008211BD" w:rsidRDefault="008211BD" w:rsidP="008211BD">
      <w:pPr>
        <w:bidi/>
        <w:jc w:val="both"/>
        <w:rPr>
          <w:rFonts w:cs="David" w:hint="cs"/>
          <w:rtl/>
        </w:rPr>
      </w:pPr>
      <w:r w:rsidRPr="008211BD">
        <w:rPr>
          <w:rFonts w:cs="David" w:hint="cs"/>
          <w:u w:val="single"/>
          <w:rtl/>
        </w:rPr>
        <w:t>היו"ר דוד טל:</w:t>
      </w:r>
    </w:p>
    <w:p w14:paraId="1B131743" w14:textId="77777777" w:rsidR="008211BD" w:rsidRPr="008211BD" w:rsidRDefault="008211BD" w:rsidP="008211BD">
      <w:pPr>
        <w:bidi/>
        <w:jc w:val="both"/>
        <w:rPr>
          <w:rFonts w:cs="David" w:hint="cs"/>
          <w:rtl/>
        </w:rPr>
      </w:pPr>
    </w:p>
    <w:p w14:paraId="46702375" w14:textId="77777777" w:rsidR="008211BD" w:rsidRPr="008211BD" w:rsidRDefault="008211BD" w:rsidP="008211BD">
      <w:pPr>
        <w:bidi/>
        <w:jc w:val="both"/>
        <w:rPr>
          <w:rFonts w:cs="David" w:hint="cs"/>
          <w:rtl/>
        </w:rPr>
      </w:pPr>
      <w:r w:rsidRPr="008211BD">
        <w:rPr>
          <w:rFonts w:cs="David" w:hint="cs"/>
          <w:rtl/>
        </w:rPr>
        <w:tab/>
        <w:t xml:space="preserve">אכן כן, ואני רוצה להזכיר שישראל ביתנו הייתה אופוזיציה בתחילת דרכה. </w:t>
      </w:r>
    </w:p>
    <w:p w14:paraId="570D093B" w14:textId="77777777" w:rsidR="008211BD" w:rsidRPr="008211BD" w:rsidRDefault="008211BD" w:rsidP="008211BD">
      <w:pPr>
        <w:bidi/>
        <w:jc w:val="both"/>
        <w:rPr>
          <w:rFonts w:cs="David" w:hint="cs"/>
          <w:rtl/>
        </w:rPr>
      </w:pPr>
    </w:p>
    <w:p w14:paraId="2A281273"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5E587C79" w14:textId="77777777" w:rsidR="008211BD" w:rsidRPr="008211BD" w:rsidRDefault="008211BD" w:rsidP="008211BD">
      <w:pPr>
        <w:bidi/>
        <w:jc w:val="both"/>
        <w:rPr>
          <w:rFonts w:cs="David" w:hint="cs"/>
          <w:u w:val="single"/>
          <w:rtl/>
        </w:rPr>
      </w:pPr>
    </w:p>
    <w:p w14:paraId="03AC1EBA" w14:textId="77777777" w:rsidR="008211BD" w:rsidRPr="008211BD" w:rsidRDefault="008211BD" w:rsidP="008211BD">
      <w:pPr>
        <w:bidi/>
        <w:jc w:val="both"/>
        <w:rPr>
          <w:rFonts w:cs="David" w:hint="cs"/>
          <w:rtl/>
        </w:rPr>
      </w:pPr>
      <w:r w:rsidRPr="008211BD">
        <w:rPr>
          <w:rFonts w:cs="David" w:hint="cs"/>
          <w:rtl/>
        </w:rPr>
        <w:tab/>
        <w:t xml:space="preserve"> בחלוקת בין שלוש סיעות, כפי שנקבע בהחלטה.</w:t>
      </w:r>
    </w:p>
    <w:p w14:paraId="7D238734" w14:textId="77777777" w:rsidR="008211BD" w:rsidRPr="008211BD" w:rsidRDefault="008211BD" w:rsidP="008211BD">
      <w:pPr>
        <w:bidi/>
        <w:jc w:val="both"/>
        <w:rPr>
          <w:rFonts w:cs="David" w:hint="cs"/>
          <w:rtl/>
        </w:rPr>
      </w:pPr>
    </w:p>
    <w:p w14:paraId="5706DA96" w14:textId="77777777" w:rsidR="008211BD" w:rsidRPr="008211BD" w:rsidRDefault="008211BD" w:rsidP="008211BD">
      <w:pPr>
        <w:bidi/>
        <w:jc w:val="both"/>
        <w:rPr>
          <w:rFonts w:cs="David" w:hint="cs"/>
          <w:rtl/>
        </w:rPr>
      </w:pPr>
      <w:r w:rsidRPr="008211BD">
        <w:rPr>
          <w:rFonts w:cs="David" w:hint="cs"/>
          <w:u w:val="single"/>
          <w:rtl/>
        </w:rPr>
        <w:t>היו"ר דוד טל:</w:t>
      </w:r>
    </w:p>
    <w:p w14:paraId="3CFCA0B5" w14:textId="77777777" w:rsidR="008211BD" w:rsidRPr="008211BD" w:rsidRDefault="008211BD" w:rsidP="008211BD">
      <w:pPr>
        <w:bidi/>
        <w:jc w:val="both"/>
        <w:rPr>
          <w:rFonts w:cs="David" w:hint="cs"/>
          <w:rtl/>
        </w:rPr>
      </w:pPr>
    </w:p>
    <w:p w14:paraId="42AE0F07" w14:textId="77777777" w:rsidR="008211BD" w:rsidRPr="008211BD" w:rsidRDefault="008211BD" w:rsidP="008211BD">
      <w:pPr>
        <w:bidi/>
        <w:ind w:firstLine="567"/>
        <w:jc w:val="both"/>
        <w:rPr>
          <w:rFonts w:cs="David" w:hint="cs"/>
          <w:rtl/>
        </w:rPr>
      </w:pPr>
      <w:r w:rsidRPr="008211BD">
        <w:rPr>
          <w:rFonts w:cs="David" w:hint="cs"/>
          <w:rtl/>
        </w:rPr>
        <w:t xml:space="preserve">חבר הכנסת סער, סיימנו את הקטע הזה. אני רוצה לומר משפט בנימה אישית. אני מברך על העבודה של הוועדה לקידום מעמד האישה. אני סבור, ומשתדל בכל כוחי, שנכון וראוי שכל הצעת חוק תבוא לאכסניה שלה. אנחנו, פחות או יותר, יודעים אילו הצעות חוק יעברו לאילו אכסניות, אבל אני רוצה לברך על ההספק ועל התוצרת שהנפיקה הוועדה לקידום מעמד האישה. את חטאיי אני מזכיר היום; הגם שהאמנתי שנושא מסוים בחוק עבודת נשים נכון וראוי שידון בוועדת העבודה, הרווחה והבריאות, אבל שם </w:t>
      </w:r>
      <w:r w:rsidRPr="008211BD">
        <w:rPr>
          <w:rFonts w:cs="David"/>
          <w:rtl/>
        </w:rPr>
        <w:t>–</w:t>
      </w:r>
      <w:r w:rsidRPr="008211BD">
        <w:rPr>
          <w:rFonts w:cs="David" w:hint="cs"/>
          <w:rtl/>
        </w:rPr>
        <w:t xml:space="preserve"> כנראה בגלל פקק של חוקים שנדונים שם -  הוא לא קודם, הסכמתי והעברתי את הצעת החוק לוועדה לקידום מעמד האישה, שמשיקה לנושא הזה. אני רוצה לומר שהדברים נפתרו שם בצורה מאוד יעילה והגיעו לכלל סיום. </w:t>
      </w:r>
    </w:p>
    <w:p w14:paraId="2A836021" w14:textId="77777777" w:rsidR="008211BD" w:rsidRPr="008211BD" w:rsidRDefault="008211BD" w:rsidP="008211BD">
      <w:pPr>
        <w:bidi/>
        <w:jc w:val="both"/>
        <w:rPr>
          <w:rFonts w:cs="David" w:hint="cs"/>
          <w:rtl/>
        </w:rPr>
      </w:pPr>
    </w:p>
    <w:p w14:paraId="0D0B8AA3" w14:textId="77777777" w:rsidR="008211BD" w:rsidRPr="008211BD" w:rsidRDefault="008211BD" w:rsidP="008211BD">
      <w:pPr>
        <w:bidi/>
        <w:jc w:val="both"/>
        <w:rPr>
          <w:rFonts w:cs="David" w:hint="cs"/>
          <w:rtl/>
        </w:rPr>
      </w:pPr>
      <w:r w:rsidRPr="008211BD">
        <w:rPr>
          <w:rFonts w:cs="David" w:hint="cs"/>
          <w:rtl/>
        </w:rPr>
        <w:tab/>
        <w:t xml:space="preserve">חברת הכנסת שלי </w:t>
      </w:r>
      <w:proofErr w:type="spellStart"/>
      <w:r w:rsidRPr="008211BD">
        <w:rPr>
          <w:rFonts w:cs="David" w:hint="cs"/>
          <w:rtl/>
        </w:rPr>
        <w:t>יחימוביץ</w:t>
      </w:r>
      <w:proofErr w:type="spellEnd"/>
      <w:r w:rsidRPr="008211BD">
        <w:rPr>
          <w:rFonts w:cs="David" w:hint="cs"/>
          <w:rtl/>
        </w:rPr>
        <w:t xml:space="preserve">, בבקשה. </w:t>
      </w:r>
    </w:p>
    <w:p w14:paraId="0ED24EFB" w14:textId="77777777" w:rsidR="008211BD" w:rsidRPr="008211BD" w:rsidRDefault="008211BD" w:rsidP="008211BD">
      <w:pPr>
        <w:bidi/>
        <w:jc w:val="both"/>
        <w:rPr>
          <w:rFonts w:cs="David" w:hint="cs"/>
          <w:rtl/>
        </w:rPr>
      </w:pPr>
    </w:p>
    <w:p w14:paraId="352CBCC4"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10526CEB" w14:textId="77777777" w:rsidR="008211BD" w:rsidRPr="008211BD" w:rsidRDefault="008211BD" w:rsidP="008211BD">
      <w:pPr>
        <w:pStyle w:val="Heading5"/>
        <w:rPr>
          <w:rFonts w:hint="cs"/>
          <w:sz w:val="24"/>
          <w:rtl/>
        </w:rPr>
      </w:pPr>
    </w:p>
    <w:p w14:paraId="45293250" w14:textId="77777777" w:rsidR="008211BD" w:rsidRPr="008211BD" w:rsidRDefault="008211BD" w:rsidP="008211BD">
      <w:pPr>
        <w:bidi/>
        <w:jc w:val="both"/>
        <w:rPr>
          <w:rFonts w:cs="David" w:hint="cs"/>
          <w:rtl/>
        </w:rPr>
      </w:pPr>
      <w:r w:rsidRPr="008211BD">
        <w:rPr>
          <w:rFonts w:cs="David" w:hint="cs"/>
          <w:rtl/>
        </w:rPr>
        <w:tab/>
        <w:t xml:space="preserve"> רציתי להוסיף על דבריך ולהודות לחבר הכנסת גדעון סער על כהונתו כיושב ראש הוועדה לקידום מעמד האישה. הוא עשה שם עבודה יוצאת מן הכלל. כמות החקיקה בוועדה גברה באופן חסר תקדים. נעשו מהלכים מצוינים לטובת נשים בישראל. הוועדה התעסקה לא רק בנשים באליטות, שזה לפעמים מקום שהפמיניזם מועד אליו ומתעסק בנשים ממעמד הביניים ומעלה, אלא התעסקה בכל המעמדות, בכל קבוצות האוכלוסייה של נשים בישראל. </w:t>
      </w:r>
    </w:p>
    <w:p w14:paraId="587BF0B7" w14:textId="77777777" w:rsidR="008211BD" w:rsidRPr="008211BD" w:rsidRDefault="008211BD" w:rsidP="008211BD">
      <w:pPr>
        <w:bidi/>
        <w:jc w:val="both"/>
        <w:rPr>
          <w:rFonts w:cs="David" w:hint="cs"/>
          <w:rtl/>
        </w:rPr>
      </w:pPr>
    </w:p>
    <w:p w14:paraId="25CE8B87" w14:textId="77777777" w:rsidR="008211BD" w:rsidRPr="008211BD" w:rsidRDefault="008211BD" w:rsidP="008211BD">
      <w:pPr>
        <w:bidi/>
        <w:ind w:firstLine="567"/>
        <w:jc w:val="both"/>
        <w:rPr>
          <w:rFonts w:cs="David" w:hint="cs"/>
          <w:rtl/>
        </w:rPr>
      </w:pPr>
      <w:r w:rsidRPr="008211BD">
        <w:rPr>
          <w:rFonts w:cs="David" w:hint="cs"/>
          <w:rtl/>
        </w:rPr>
        <w:t xml:space="preserve">אני יודעת הרבה שנים שחבר הכנסת גדעון סער פמיניסט, בגלל הכרתנו רבת השנים, ואני חושבת שהוא הביא את השקפת עולמו לידי מיצוי מכסימלי בוועדה. אני מברכת גם חברת הכנסת שמטוב בהצלחה. </w:t>
      </w:r>
    </w:p>
    <w:p w14:paraId="7FCB74DC" w14:textId="77777777" w:rsidR="008211BD" w:rsidRPr="008211BD" w:rsidRDefault="008211BD" w:rsidP="008211BD">
      <w:pPr>
        <w:bidi/>
        <w:jc w:val="both"/>
        <w:rPr>
          <w:rFonts w:cs="David" w:hint="cs"/>
          <w:rtl/>
        </w:rPr>
      </w:pPr>
    </w:p>
    <w:p w14:paraId="3B4F0C51" w14:textId="77777777" w:rsidR="008211BD" w:rsidRPr="008211BD" w:rsidRDefault="008211BD" w:rsidP="008211BD">
      <w:pPr>
        <w:bidi/>
        <w:jc w:val="both"/>
        <w:rPr>
          <w:rFonts w:cs="David" w:hint="cs"/>
          <w:rtl/>
        </w:rPr>
      </w:pPr>
      <w:r w:rsidRPr="008211BD">
        <w:rPr>
          <w:rFonts w:cs="David" w:hint="cs"/>
          <w:u w:val="single"/>
          <w:rtl/>
        </w:rPr>
        <w:t>היו"ר דוד טל:</w:t>
      </w:r>
    </w:p>
    <w:p w14:paraId="62984495" w14:textId="77777777" w:rsidR="008211BD" w:rsidRPr="008211BD" w:rsidRDefault="008211BD" w:rsidP="008211BD">
      <w:pPr>
        <w:bidi/>
        <w:jc w:val="both"/>
        <w:rPr>
          <w:rFonts w:cs="David" w:hint="cs"/>
          <w:rtl/>
        </w:rPr>
      </w:pPr>
    </w:p>
    <w:p w14:paraId="068BFB13" w14:textId="77777777" w:rsidR="008211BD" w:rsidRPr="008211BD" w:rsidRDefault="008211BD" w:rsidP="008211BD">
      <w:pPr>
        <w:bidi/>
        <w:ind w:firstLine="567"/>
        <w:jc w:val="both"/>
        <w:rPr>
          <w:rFonts w:cs="David" w:hint="cs"/>
          <w:rtl/>
        </w:rPr>
      </w:pPr>
      <w:r w:rsidRPr="008211BD">
        <w:rPr>
          <w:rFonts w:cs="David" w:hint="cs"/>
          <w:rtl/>
        </w:rPr>
        <w:t xml:space="preserve">הוא הביא השקפת עולמנו למיצוי. תודה רבה, אני רוצה להודות לכם. חבר הכנסת זיו, ואחריו חברת הכנסת אביטל. </w:t>
      </w:r>
    </w:p>
    <w:p w14:paraId="432BAD71" w14:textId="77777777" w:rsidR="008211BD" w:rsidRPr="008211BD" w:rsidRDefault="008211BD" w:rsidP="008211BD">
      <w:pPr>
        <w:bidi/>
        <w:jc w:val="both"/>
        <w:rPr>
          <w:rFonts w:cs="David" w:hint="cs"/>
          <w:rtl/>
        </w:rPr>
      </w:pPr>
    </w:p>
    <w:p w14:paraId="7DA9A1F6" w14:textId="77777777" w:rsidR="008211BD" w:rsidRPr="008211BD" w:rsidRDefault="008211BD" w:rsidP="008211BD">
      <w:pPr>
        <w:pStyle w:val="Heading5"/>
        <w:rPr>
          <w:rFonts w:hint="cs"/>
          <w:sz w:val="24"/>
          <w:rtl/>
        </w:rPr>
      </w:pPr>
      <w:r w:rsidRPr="008211BD">
        <w:rPr>
          <w:rFonts w:hint="cs"/>
          <w:sz w:val="24"/>
          <w:u w:val="single"/>
          <w:rtl/>
        </w:rPr>
        <w:t>יצחק זיו:</w:t>
      </w:r>
    </w:p>
    <w:p w14:paraId="6FB7595E" w14:textId="77777777" w:rsidR="008211BD" w:rsidRPr="008211BD" w:rsidRDefault="008211BD" w:rsidP="008211BD">
      <w:pPr>
        <w:pStyle w:val="Heading5"/>
        <w:rPr>
          <w:rFonts w:hint="cs"/>
          <w:sz w:val="24"/>
          <w:rtl/>
        </w:rPr>
      </w:pPr>
    </w:p>
    <w:p w14:paraId="67EC66DA" w14:textId="77777777" w:rsidR="008211BD" w:rsidRPr="008211BD" w:rsidRDefault="008211BD" w:rsidP="008211BD">
      <w:pPr>
        <w:bidi/>
        <w:jc w:val="both"/>
        <w:rPr>
          <w:rFonts w:cs="David" w:hint="cs"/>
          <w:rtl/>
        </w:rPr>
      </w:pPr>
      <w:r w:rsidRPr="008211BD">
        <w:rPr>
          <w:rFonts w:cs="David" w:hint="cs"/>
          <w:rtl/>
        </w:rPr>
        <w:tab/>
        <w:t xml:space="preserve">אני רוצה להצטרף לברכות לחבר הכנסת גדעון סער על תפקידו כיושב ראש הוועדה לקידום מעמד האישה. אתה הבאת את הנושא למודעות הציבור. ברכותיי. </w:t>
      </w:r>
    </w:p>
    <w:p w14:paraId="7332B533" w14:textId="77777777" w:rsidR="008211BD" w:rsidRPr="008211BD" w:rsidRDefault="008211BD" w:rsidP="008211BD">
      <w:pPr>
        <w:bidi/>
        <w:jc w:val="both"/>
        <w:rPr>
          <w:rFonts w:cs="David" w:hint="cs"/>
          <w:rtl/>
        </w:rPr>
      </w:pPr>
    </w:p>
    <w:p w14:paraId="7B5E56F7" w14:textId="77777777" w:rsidR="008211BD" w:rsidRPr="008211BD" w:rsidRDefault="008211BD" w:rsidP="008211BD">
      <w:pPr>
        <w:bidi/>
        <w:jc w:val="both"/>
        <w:rPr>
          <w:rFonts w:cs="David" w:hint="cs"/>
          <w:i/>
          <w:iCs/>
          <w:rtl/>
        </w:rPr>
      </w:pPr>
      <w:r w:rsidRPr="008211BD">
        <w:rPr>
          <w:rFonts w:cs="David" w:hint="cs"/>
          <w:u w:val="single"/>
          <w:rtl/>
        </w:rPr>
        <w:t>קולט אביטל:</w:t>
      </w:r>
    </w:p>
    <w:p w14:paraId="6D3B423B" w14:textId="77777777" w:rsidR="008211BD" w:rsidRPr="008211BD" w:rsidRDefault="008211BD" w:rsidP="008211BD">
      <w:pPr>
        <w:bidi/>
        <w:jc w:val="both"/>
        <w:rPr>
          <w:rFonts w:cs="David" w:hint="cs"/>
          <w:i/>
          <w:iCs/>
          <w:rtl/>
        </w:rPr>
      </w:pPr>
    </w:p>
    <w:p w14:paraId="1568BF0E" w14:textId="77777777" w:rsidR="008211BD" w:rsidRPr="008211BD" w:rsidRDefault="008211BD" w:rsidP="008211BD">
      <w:pPr>
        <w:bidi/>
        <w:jc w:val="both"/>
        <w:rPr>
          <w:rFonts w:cs="David" w:hint="cs"/>
          <w:rtl/>
        </w:rPr>
      </w:pPr>
      <w:r w:rsidRPr="008211BD">
        <w:rPr>
          <w:rFonts w:cs="David" w:hint="cs"/>
          <w:i/>
          <w:iCs/>
          <w:rtl/>
        </w:rPr>
        <w:tab/>
        <w:t xml:space="preserve"> </w:t>
      </w:r>
      <w:r w:rsidRPr="008211BD">
        <w:rPr>
          <w:rFonts w:cs="David" w:hint="cs"/>
          <w:rtl/>
        </w:rPr>
        <w:t>זה לא אורגינאל</w:t>
      </w:r>
      <w:r w:rsidRPr="008211BD">
        <w:rPr>
          <w:rFonts w:cs="David" w:hint="eastAsia"/>
          <w:rtl/>
        </w:rPr>
        <w:t>י</w:t>
      </w:r>
      <w:r w:rsidRPr="008211BD">
        <w:rPr>
          <w:rFonts w:cs="David" w:hint="cs"/>
          <w:rtl/>
        </w:rPr>
        <w:t xml:space="preserve">, אבל אני רוצה להגיד שני דברים לזכותו של חבר הכנסת סער. קודם כול, הוא גילה ידע ורגישות לנושא הנשים, שלא ראיתי אצל הרבה אנשים. דבר שני, היעילות שלו בהבאת חוקים לחקיקה מהירה יצרה תקדים יוצא מן הכלל.  אני רוצה לאחל לחברת הכנסת </w:t>
      </w:r>
      <w:proofErr w:type="spellStart"/>
      <w:r w:rsidRPr="008211BD">
        <w:rPr>
          <w:rFonts w:cs="David" w:hint="cs"/>
          <w:rtl/>
        </w:rPr>
        <w:t>ליה</w:t>
      </w:r>
      <w:proofErr w:type="spellEnd"/>
      <w:r w:rsidRPr="008211BD">
        <w:rPr>
          <w:rFonts w:cs="David" w:hint="cs"/>
          <w:rtl/>
        </w:rPr>
        <w:t xml:space="preserve"> שמטוב, שתיכנס לתפקיד הזה, שתוכל לנהוג בצורה דומה. בהצלחה </w:t>
      </w:r>
      <w:proofErr w:type="spellStart"/>
      <w:r w:rsidRPr="008211BD">
        <w:rPr>
          <w:rFonts w:cs="David" w:hint="cs"/>
          <w:rtl/>
        </w:rPr>
        <w:t>לליה</w:t>
      </w:r>
      <w:proofErr w:type="spellEnd"/>
      <w:r w:rsidRPr="008211BD">
        <w:rPr>
          <w:rFonts w:cs="David" w:hint="cs"/>
          <w:rtl/>
        </w:rPr>
        <w:t xml:space="preserve"> ותודה. </w:t>
      </w:r>
    </w:p>
    <w:p w14:paraId="6E764C08" w14:textId="77777777" w:rsidR="008211BD" w:rsidRPr="008211BD" w:rsidRDefault="008211BD" w:rsidP="008211BD">
      <w:pPr>
        <w:bidi/>
        <w:jc w:val="both"/>
        <w:rPr>
          <w:rFonts w:cs="David" w:hint="cs"/>
          <w:rtl/>
        </w:rPr>
      </w:pPr>
    </w:p>
    <w:p w14:paraId="4B4FC7D7" w14:textId="77777777" w:rsidR="008211BD" w:rsidRPr="008211BD" w:rsidRDefault="008211BD" w:rsidP="008211BD">
      <w:pPr>
        <w:bidi/>
        <w:jc w:val="both"/>
        <w:rPr>
          <w:rFonts w:cs="David" w:hint="cs"/>
          <w:rtl/>
        </w:rPr>
      </w:pPr>
      <w:r w:rsidRPr="008211BD">
        <w:rPr>
          <w:rFonts w:cs="David" w:hint="cs"/>
          <w:u w:val="single"/>
          <w:rtl/>
        </w:rPr>
        <w:t>היו"ר דוד טל:</w:t>
      </w:r>
    </w:p>
    <w:p w14:paraId="4EB2638A" w14:textId="77777777" w:rsidR="008211BD" w:rsidRPr="008211BD" w:rsidRDefault="008211BD" w:rsidP="008211BD">
      <w:pPr>
        <w:bidi/>
        <w:jc w:val="both"/>
        <w:rPr>
          <w:rFonts w:cs="David" w:hint="cs"/>
          <w:rtl/>
        </w:rPr>
      </w:pPr>
    </w:p>
    <w:p w14:paraId="2CA17635" w14:textId="77777777" w:rsidR="008211BD" w:rsidRPr="008211BD" w:rsidRDefault="008211BD" w:rsidP="008211BD">
      <w:pPr>
        <w:bidi/>
        <w:ind w:firstLine="567"/>
        <w:jc w:val="both"/>
        <w:rPr>
          <w:rFonts w:cs="David" w:hint="cs"/>
          <w:rtl/>
        </w:rPr>
      </w:pPr>
      <w:r w:rsidRPr="008211BD">
        <w:rPr>
          <w:rFonts w:cs="David" w:hint="cs"/>
          <w:rtl/>
        </w:rPr>
        <w:t xml:space="preserve">תודה רבה. כדי להסיר ספק מידידי, חבר הכנסת איתן כבל, אני רוצה לצטט מהפרוטוקול. אומר יושב ראש הוועדה המסדרת, אביגדור </w:t>
      </w:r>
      <w:proofErr w:type="spellStart"/>
      <w:r w:rsidRPr="008211BD">
        <w:rPr>
          <w:rFonts w:cs="David" w:hint="cs"/>
          <w:rtl/>
        </w:rPr>
        <w:t>יצחקי</w:t>
      </w:r>
      <w:proofErr w:type="spellEnd"/>
      <w:r w:rsidRPr="008211BD">
        <w:rPr>
          <w:rFonts w:cs="David" w:hint="cs"/>
          <w:rtl/>
        </w:rPr>
        <w:t xml:space="preserve">, לגבי הוועדה לקידום מעמד האישה: הוועדה הזאת תהיה ברוטציה בין שלוש המפלגות: האיחוד הלאומי, ישראל ביתנו והליכוד, לפי הסדר שהם יקבעו. </w:t>
      </w:r>
    </w:p>
    <w:p w14:paraId="49409742" w14:textId="77777777" w:rsidR="008211BD" w:rsidRPr="008211BD" w:rsidRDefault="008211BD" w:rsidP="008211BD">
      <w:pPr>
        <w:bidi/>
        <w:jc w:val="both"/>
        <w:rPr>
          <w:rFonts w:cs="David" w:hint="cs"/>
          <w:rtl/>
        </w:rPr>
      </w:pPr>
    </w:p>
    <w:p w14:paraId="4DF7AE2B" w14:textId="77777777" w:rsidR="008211BD" w:rsidRPr="008211BD" w:rsidRDefault="008211BD" w:rsidP="008211BD">
      <w:pPr>
        <w:bidi/>
        <w:ind w:firstLine="567"/>
        <w:jc w:val="both"/>
        <w:rPr>
          <w:rFonts w:cs="David" w:hint="cs"/>
          <w:rtl/>
        </w:rPr>
      </w:pPr>
      <w:r w:rsidRPr="008211BD">
        <w:rPr>
          <w:rFonts w:cs="David" w:hint="cs"/>
          <w:rtl/>
        </w:rPr>
        <w:t>תודה רבה, רבותיי. אנחנו עוברים להצבעה. מי בעד החילופין בוועדה לקידום מעמד האישה?</w:t>
      </w:r>
    </w:p>
    <w:p w14:paraId="31E196BE" w14:textId="77777777" w:rsidR="008211BD" w:rsidRPr="008211BD" w:rsidRDefault="008211BD" w:rsidP="008211BD">
      <w:pPr>
        <w:bidi/>
        <w:jc w:val="both"/>
        <w:rPr>
          <w:rFonts w:cs="David" w:hint="cs"/>
          <w:rtl/>
        </w:rPr>
      </w:pPr>
    </w:p>
    <w:p w14:paraId="3660B8D0" w14:textId="77777777" w:rsidR="008211BD" w:rsidRPr="008211BD" w:rsidRDefault="008211BD" w:rsidP="008211BD">
      <w:pPr>
        <w:bidi/>
        <w:jc w:val="both"/>
        <w:rPr>
          <w:rFonts w:cs="David" w:hint="cs"/>
          <w:b/>
          <w:bCs/>
          <w:rtl/>
        </w:rPr>
      </w:pPr>
      <w:r w:rsidRPr="008211BD">
        <w:rPr>
          <w:rFonts w:cs="David" w:hint="cs"/>
          <w:b/>
          <w:bCs/>
          <w:rtl/>
        </w:rPr>
        <w:t>הצבעה</w:t>
      </w:r>
    </w:p>
    <w:p w14:paraId="379EC979" w14:textId="77777777" w:rsidR="008211BD" w:rsidRPr="008211BD" w:rsidRDefault="008211BD" w:rsidP="008211BD">
      <w:pPr>
        <w:bidi/>
        <w:jc w:val="both"/>
        <w:rPr>
          <w:rFonts w:cs="David" w:hint="cs"/>
          <w:b/>
          <w:bCs/>
          <w:rtl/>
        </w:rPr>
      </w:pPr>
    </w:p>
    <w:p w14:paraId="61A3EC7D" w14:textId="77777777" w:rsidR="008211BD" w:rsidRPr="008211BD" w:rsidRDefault="008211BD" w:rsidP="008211BD">
      <w:pPr>
        <w:bidi/>
        <w:jc w:val="both"/>
        <w:rPr>
          <w:rFonts w:cs="David" w:hint="cs"/>
          <w:b/>
          <w:bCs/>
          <w:rtl/>
        </w:rPr>
      </w:pPr>
      <w:r w:rsidRPr="008211BD">
        <w:rPr>
          <w:rFonts w:cs="David" w:hint="cs"/>
          <w:b/>
          <w:bCs/>
          <w:rtl/>
        </w:rPr>
        <w:t xml:space="preserve">בעד </w:t>
      </w:r>
      <w:r w:rsidRPr="008211BD">
        <w:rPr>
          <w:rFonts w:cs="David"/>
          <w:b/>
          <w:bCs/>
          <w:rtl/>
        </w:rPr>
        <w:t>–</w:t>
      </w:r>
      <w:r w:rsidRPr="008211BD">
        <w:rPr>
          <w:rFonts w:cs="David" w:hint="cs"/>
          <w:b/>
          <w:bCs/>
          <w:rtl/>
        </w:rPr>
        <w:t xml:space="preserve"> רוב</w:t>
      </w:r>
    </w:p>
    <w:p w14:paraId="68B466D4"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אין</w:t>
      </w:r>
    </w:p>
    <w:p w14:paraId="6BD9B0AC" w14:textId="77777777" w:rsidR="008211BD" w:rsidRPr="008211BD" w:rsidRDefault="008211BD" w:rsidP="008211BD">
      <w:pPr>
        <w:bidi/>
        <w:jc w:val="both"/>
        <w:rPr>
          <w:rFonts w:cs="David" w:hint="cs"/>
          <w:b/>
          <w:bCs/>
          <w:rtl/>
        </w:rPr>
      </w:pPr>
      <w:r w:rsidRPr="008211BD">
        <w:rPr>
          <w:rFonts w:cs="David" w:hint="cs"/>
          <w:b/>
          <w:bCs/>
          <w:rtl/>
        </w:rPr>
        <w:t>החילופין בוועדה לקידום מעמד האישה אושרו.</w:t>
      </w:r>
    </w:p>
    <w:p w14:paraId="195BB8A3" w14:textId="77777777" w:rsidR="008211BD" w:rsidRPr="008211BD" w:rsidRDefault="008211BD" w:rsidP="008211BD">
      <w:pPr>
        <w:bidi/>
        <w:jc w:val="both"/>
        <w:rPr>
          <w:rFonts w:cs="David" w:hint="cs"/>
          <w:b/>
          <w:bCs/>
          <w:rtl/>
        </w:rPr>
      </w:pPr>
    </w:p>
    <w:p w14:paraId="6EC70C52" w14:textId="77777777" w:rsidR="008211BD" w:rsidRPr="008211BD" w:rsidRDefault="008211BD" w:rsidP="008211BD">
      <w:pPr>
        <w:bidi/>
        <w:jc w:val="both"/>
        <w:rPr>
          <w:rFonts w:cs="David" w:hint="cs"/>
          <w:b/>
          <w:bCs/>
          <w:rtl/>
        </w:rPr>
      </w:pPr>
    </w:p>
    <w:p w14:paraId="65308E16" w14:textId="77777777" w:rsidR="008211BD" w:rsidRPr="008211BD" w:rsidRDefault="008211BD" w:rsidP="008211BD">
      <w:pPr>
        <w:bidi/>
        <w:jc w:val="both"/>
        <w:rPr>
          <w:rFonts w:cs="David" w:hint="cs"/>
          <w:rtl/>
        </w:rPr>
      </w:pPr>
      <w:r w:rsidRPr="008211BD">
        <w:rPr>
          <w:rFonts w:cs="David" w:hint="cs"/>
          <w:u w:val="single"/>
          <w:rtl/>
        </w:rPr>
        <w:t>היו"ר דוד טל:</w:t>
      </w:r>
    </w:p>
    <w:p w14:paraId="12C7DC34" w14:textId="77777777" w:rsidR="008211BD" w:rsidRPr="008211BD" w:rsidRDefault="008211BD" w:rsidP="008211BD">
      <w:pPr>
        <w:bidi/>
        <w:jc w:val="both"/>
        <w:rPr>
          <w:rFonts w:cs="David" w:hint="cs"/>
          <w:rtl/>
        </w:rPr>
      </w:pPr>
    </w:p>
    <w:p w14:paraId="1857742F" w14:textId="77777777" w:rsidR="008211BD" w:rsidRPr="008211BD" w:rsidRDefault="008211BD" w:rsidP="008211BD">
      <w:pPr>
        <w:bidi/>
        <w:ind w:firstLine="567"/>
        <w:jc w:val="both"/>
        <w:rPr>
          <w:rFonts w:cs="David" w:hint="cs"/>
          <w:rtl/>
        </w:rPr>
      </w:pPr>
      <w:r w:rsidRPr="008211BD">
        <w:rPr>
          <w:rFonts w:cs="David" w:hint="cs"/>
          <w:rtl/>
        </w:rPr>
        <w:t xml:space="preserve">תודה,  אני קובע שחבר הכנסת גדעון סער יפנה את מקומו בראשות הוועדה למעמד האישה לחברת הכנסת </w:t>
      </w:r>
      <w:proofErr w:type="spellStart"/>
      <w:r w:rsidRPr="008211BD">
        <w:rPr>
          <w:rFonts w:cs="David" w:hint="cs"/>
          <w:rtl/>
        </w:rPr>
        <w:t>ליה</w:t>
      </w:r>
      <w:proofErr w:type="spellEnd"/>
      <w:r w:rsidRPr="008211BD">
        <w:rPr>
          <w:rFonts w:cs="David" w:hint="cs"/>
          <w:rtl/>
        </w:rPr>
        <w:t xml:space="preserve"> שמטוב. </w:t>
      </w:r>
    </w:p>
    <w:p w14:paraId="6E10F8E0" w14:textId="77777777" w:rsidR="008211BD" w:rsidRPr="008211BD" w:rsidRDefault="008211BD" w:rsidP="008211BD">
      <w:pPr>
        <w:bidi/>
        <w:jc w:val="both"/>
        <w:rPr>
          <w:rFonts w:cs="David" w:hint="cs"/>
          <w:rtl/>
        </w:rPr>
      </w:pPr>
    </w:p>
    <w:p w14:paraId="1C28A65C" w14:textId="77777777" w:rsidR="008211BD" w:rsidRPr="008211BD" w:rsidRDefault="008211BD" w:rsidP="008211BD">
      <w:pPr>
        <w:pStyle w:val="Heading5"/>
        <w:rPr>
          <w:rFonts w:hint="cs"/>
          <w:sz w:val="24"/>
          <w:rtl/>
        </w:rPr>
      </w:pPr>
      <w:r w:rsidRPr="008211BD">
        <w:rPr>
          <w:rFonts w:hint="cs"/>
          <w:sz w:val="24"/>
          <w:u w:val="single"/>
          <w:rtl/>
        </w:rPr>
        <w:t>איתן כבל:</w:t>
      </w:r>
    </w:p>
    <w:p w14:paraId="5E82C9FF" w14:textId="77777777" w:rsidR="008211BD" w:rsidRPr="008211BD" w:rsidRDefault="008211BD" w:rsidP="008211BD">
      <w:pPr>
        <w:pStyle w:val="Heading5"/>
        <w:rPr>
          <w:rFonts w:hint="cs"/>
          <w:sz w:val="24"/>
          <w:rtl/>
        </w:rPr>
      </w:pPr>
    </w:p>
    <w:p w14:paraId="5A8C2CC7" w14:textId="77777777" w:rsidR="008211BD" w:rsidRPr="008211BD" w:rsidRDefault="008211BD" w:rsidP="008211BD">
      <w:pPr>
        <w:bidi/>
        <w:jc w:val="both"/>
        <w:rPr>
          <w:rFonts w:cs="David" w:hint="cs"/>
          <w:rtl/>
        </w:rPr>
      </w:pPr>
      <w:r w:rsidRPr="008211BD">
        <w:rPr>
          <w:rFonts w:cs="David" w:hint="cs"/>
          <w:rtl/>
        </w:rPr>
        <w:tab/>
        <w:t xml:space="preserve">אני מבקש שזה יהיה מיידית. </w:t>
      </w:r>
    </w:p>
    <w:p w14:paraId="4E9EB2C5" w14:textId="77777777" w:rsidR="008211BD" w:rsidRPr="008211BD" w:rsidRDefault="008211BD" w:rsidP="008211BD">
      <w:pPr>
        <w:bidi/>
        <w:jc w:val="both"/>
        <w:rPr>
          <w:rFonts w:cs="David" w:hint="cs"/>
          <w:rtl/>
        </w:rPr>
      </w:pPr>
    </w:p>
    <w:p w14:paraId="393D1FA9" w14:textId="77777777" w:rsidR="008211BD" w:rsidRPr="008211BD" w:rsidRDefault="008211BD" w:rsidP="008211BD">
      <w:pPr>
        <w:bidi/>
        <w:jc w:val="both"/>
        <w:rPr>
          <w:rFonts w:cs="David" w:hint="cs"/>
          <w:rtl/>
        </w:rPr>
      </w:pPr>
      <w:r w:rsidRPr="008211BD">
        <w:rPr>
          <w:rFonts w:cs="David" w:hint="cs"/>
          <w:u w:val="single"/>
          <w:rtl/>
        </w:rPr>
        <w:t>היו"ר דוד טל:</w:t>
      </w:r>
    </w:p>
    <w:p w14:paraId="78F4660A" w14:textId="77777777" w:rsidR="008211BD" w:rsidRPr="008211BD" w:rsidRDefault="008211BD" w:rsidP="008211BD">
      <w:pPr>
        <w:bidi/>
        <w:jc w:val="both"/>
        <w:rPr>
          <w:rFonts w:cs="David" w:hint="cs"/>
          <w:rtl/>
        </w:rPr>
      </w:pPr>
    </w:p>
    <w:p w14:paraId="52FB910E" w14:textId="77777777" w:rsidR="008211BD" w:rsidRPr="008211BD" w:rsidRDefault="008211BD" w:rsidP="008211BD">
      <w:pPr>
        <w:bidi/>
        <w:ind w:firstLine="567"/>
        <w:jc w:val="both"/>
        <w:rPr>
          <w:rFonts w:cs="David" w:hint="cs"/>
          <w:rtl/>
        </w:rPr>
      </w:pPr>
      <w:r w:rsidRPr="008211BD">
        <w:rPr>
          <w:rFonts w:cs="David" w:hint="cs"/>
          <w:rtl/>
        </w:rPr>
        <w:t xml:space="preserve">נאמרו לי כללי הפרוצדורה, שאנחנו ממליצים לוועדה למעמד האישה, והם צריכים לאשר את זה. גברתי, אני רוצה לאחל לך הרבה מאוד הצלחה בתפקיד. זה תפקיד מאוד חשוב. </w:t>
      </w:r>
    </w:p>
    <w:p w14:paraId="17F8B701" w14:textId="77777777" w:rsidR="008211BD" w:rsidRPr="008211BD" w:rsidRDefault="008211BD" w:rsidP="008211BD">
      <w:pPr>
        <w:bidi/>
        <w:jc w:val="both"/>
        <w:rPr>
          <w:rFonts w:cs="David" w:hint="cs"/>
          <w:rtl/>
        </w:rPr>
      </w:pPr>
    </w:p>
    <w:p w14:paraId="3B9170F0" w14:textId="77777777" w:rsidR="008211BD" w:rsidRPr="008211BD" w:rsidRDefault="008211BD" w:rsidP="008211BD">
      <w:pPr>
        <w:bidi/>
        <w:jc w:val="both"/>
        <w:rPr>
          <w:rFonts w:cs="David" w:hint="cs"/>
          <w:b/>
          <w:bCs/>
          <w:u w:val="single"/>
          <w:rtl/>
        </w:rPr>
      </w:pPr>
      <w:r w:rsidRPr="008211BD">
        <w:rPr>
          <w:rFonts w:cs="David"/>
          <w:b/>
          <w:bCs/>
          <w:u w:val="single"/>
          <w:rtl/>
        </w:rPr>
        <w:br w:type="page"/>
      </w:r>
      <w:r w:rsidRPr="008211BD">
        <w:rPr>
          <w:rFonts w:cs="David" w:hint="cs"/>
          <w:b/>
          <w:bCs/>
          <w:u w:val="single"/>
          <w:rtl/>
        </w:rPr>
        <w:t>תיקון סעיף 10 לתקנון הכנסת בדבר יושב ראש הוועדה לענייני ביקורת המדינה - השגות</w:t>
      </w:r>
    </w:p>
    <w:p w14:paraId="55A67D47" w14:textId="77777777" w:rsidR="008211BD" w:rsidRPr="008211BD" w:rsidRDefault="008211BD" w:rsidP="008211BD">
      <w:pPr>
        <w:bidi/>
        <w:jc w:val="both"/>
        <w:rPr>
          <w:rFonts w:cs="David" w:hint="cs"/>
          <w:u w:val="single"/>
          <w:rtl/>
        </w:rPr>
      </w:pPr>
    </w:p>
    <w:p w14:paraId="6F2101AE" w14:textId="77777777" w:rsidR="008211BD" w:rsidRPr="008211BD" w:rsidRDefault="008211BD" w:rsidP="008211BD">
      <w:pPr>
        <w:bidi/>
        <w:jc w:val="both"/>
        <w:rPr>
          <w:rFonts w:cs="David" w:hint="cs"/>
          <w:rtl/>
        </w:rPr>
      </w:pPr>
      <w:r w:rsidRPr="008211BD">
        <w:rPr>
          <w:rFonts w:cs="David" w:hint="cs"/>
          <w:u w:val="single"/>
          <w:rtl/>
        </w:rPr>
        <w:t>היו"ר דוד טל:</w:t>
      </w:r>
    </w:p>
    <w:p w14:paraId="604A57D6" w14:textId="77777777" w:rsidR="008211BD" w:rsidRPr="008211BD" w:rsidRDefault="008211BD" w:rsidP="008211BD">
      <w:pPr>
        <w:bidi/>
        <w:jc w:val="both"/>
        <w:rPr>
          <w:rFonts w:cs="David" w:hint="cs"/>
          <w:rtl/>
        </w:rPr>
      </w:pPr>
    </w:p>
    <w:p w14:paraId="1F188EAD" w14:textId="77777777" w:rsidR="008211BD" w:rsidRPr="008211BD" w:rsidRDefault="008211BD" w:rsidP="008211BD">
      <w:pPr>
        <w:bidi/>
        <w:ind w:firstLine="567"/>
        <w:jc w:val="both"/>
        <w:rPr>
          <w:rFonts w:cs="David" w:hint="cs"/>
          <w:rtl/>
        </w:rPr>
      </w:pPr>
      <w:r w:rsidRPr="008211BD">
        <w:rPr>
          <w:rFonts w:cs="David" w:hint="cs"/>
          <w:rtl/>
        </w:rPr>
        <w:t>רבותיי, לאחר שנעתרתי לבקשתו של חבר הכנסת רותם, אנחנו עוברים לסדר היום הרגיל. תיקון סעיף 10 לתקנון הכנסת בדבר יושב ראש הוועדה לענייני ביקורת המדינה. היו שם השגות. בבקשה, חבר הכנסת סער. ההשגה הייתה שלך?</w:t>
      </w:r>
    </w:p>
    <w:p w14:paraId="0C2645D6" w14:textId="77777777" w:rsidR="008211BD" w:rsidRPr="008211BD" w:rsidRDefault="008211BD" w:rsidP="008211BD">
      <w:pPr>
        <w:bidi/>
        <w:jc w:val="both"/>
        <w:rPr>
          <w:rFonts w:cs="David" w:hint="cs"/>
          <w:rtl/>
        </w:rPr>
      </w:pPr>
    </w:p>
    <w:p w14:paraId="3351E50E"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7CD1A68" w14:textId="77777777" w:rsidR="008211BD" w:rsidRPr="008211BD" w:rsidRDefault="008211BD" w:rsidP="008211BD">
      <w:pPr>
        <w:bidi/>
        <w:jc w:val="both"/>
        <w:rPr>
          <w:rFonts w:cs="David" w:hint="cs"/>
          <w:u w:val="single"/>
          <w:rtl/>
        </w:rPr>
      </w:pPr>
    </w:p>
    <w:p w14:paraId="427AFD32" w14:textId="77777777" w:rsidR="008211BD" w:rsidRPr="008211BD" w:rsidRDefault="008211BD" w:rsidP="008211BD">
      <w:pPr>
        <w:bidi/>
        <w:jc w:val="both"/>
        <w:rPr>
          <w:rFonts w:cs="David" w:hint="cs"/>
          <w:rtl/>
        </w:rPr>
      </w:pPr>
      <w:r w:rsidRPr="008211BD">
        <w:rPr>
          <w:rFonts w:cs="David" w:hint="cs"/>
          <w:rtl/>
        </w:rPr>
        <w:tab/>
        <w:t xml:space="preserve">כן, שלי ושל חברת הכנסת שלי </w:t>
      </w:r>
      <w:proofErr w:type="spellStart"/>
      <w:r w:rsidRPr="008211BD">
        <w:rPr>
          <w:rFonts w:cs="David" w:hint="cs"/>
          <w:rtl/>
        </w:rPr>
        <w:t>יחימוביץ</w:t>
      </w:r>
      <w:proofErr w:type="spellEnd"/>
      <w:r w:rsidRPr="008211BD">
        <w:rPr>
          <w:rFonts w:cs="David" w:hint="cs"/>
          <w:rtl/>
        </w:rPr>
        <w:t xml:space="preserve">. ברשותך, אדוני, אפרט. התיקון המוצע לתקנון, בעיקרון אמרנו שהוא מקובל עלינו. אין לנו התנגדות לתיקון לתקנון, אבל אם הוא יישאר בנוסח הנוכחי שלו תהיה לנו התנגדות, שכן בסעיף א1(1) יש סייג שאומר שהוועדה רשאית לבחור יושב ראש שאינו חבר בסיעה אופוזיציונית, אם יותר ממחצית מחברי הכנסת מסיעות האופוזיציה הודיעו על הסכמתם לכך. צריך להבין מה המשמעות. תבוא הקואליציה, תיתן תפקיד כזה או אחר לסיעות האופוזיציה, סיעות מסוימות באופוזיציה יהיו מרוצות ותפקיד יושב ראש הוועדה לביקורת המדינה, אשר הנוהג הנכון הוא שהוא בידי האופוזיציה, ואשר מתפקידו לחשוף את ליקויי השלטון, יימסר לידי הקואליציה. זה דבר שיהיה כתם על תקנון הכנסת. </w:t>
      </w:r>
    </w:p>
    <w:p w14:paraId="035032D8" w14:textId="77777777" w:rsidR="008211BD" w:rsidRPr="008211BD" w:rsidRDefault="008211BD" w:rsidP="008211BD">
      <w:pPr>
        <w:bidi/>
        <w:jc w:val="both"/>
        <w:rPr>
          <w:rFonts w:cs="David" w:hint="cs"/>
          <w:rtl/>
        </w:rPr>
      </w:pPr>
    </w:p>
    <w:p w14:paraId="36BB4D7B" w14:textId="77777777" w:rsidR="008211BD" w:rsidRPr="008211BD" w:rsidRDefault="008211BD" w:rsidP="008211BD">
      <w:pPr>
        <w:bidi/>
        <w:jc w:val="both"/>
        <w:rPr>
          <w:rFonts w:cs="David" w:hint="cs"/>
          <w:rtl/>
        </w:rPr>
      </w:pPr>
      <w:r w:rsidRPr="008211BD">
        <w:rPr>
          <w:rFonts w:cs="David" w:hint="cs"/>
          <w:u w:val="single"/>
          <w:rtl/>
        </w:rPr>
        <w:t>היו"ר דוד טל:</w:t>
      </w:r>
    </w:p>
    <w:p w14:paraId="4A982653" w14:textId="77777777" w:rsidR="008211BD" w:rsidRPr="008211BD" w:rsidRDefault="008211BD" w:rsidP="008211BD">
      <w:pPr>
        <w:bidi/>
        <w:jc w:val="both"/>
        <w:rPr>
          <w:rFonts w:cs="David" w:hint="cs"/>
          <w:rtl/>
        </w:rPr>
      </w:pPr>
    </w:p>
    <w:p w14:paraId="4A03294D" w14:textId="77777777" w:rsidR="008211BD" w:rsidRPr="008211BD" w:rsidRDefault="008211BD" w:rsidP="008211BD">
      <w:pPr>
        <w:bidi/>
        <w:ind w:firstLine="567"/>
        <w:jc w:val="both"/>
        <w:rPr>
          <w:rFonts w:cs="David" w:hint="cs"/>
          <w:rtl/>
        </w:rPr>
      </w:pPr>
      <w:r w:rsidRPr="008211BD">
        <w:rPr>
          <w:rFonts w:cs="David" w:hint="cs"/>
          <w:rtl/>
        </w:rPr>
        <w:t xml:space="preserve">תודה. </w:t>
      </w:r>
    </w:p>
    <w:p w14:paraId="76543F11" w14:textId="77777777" w:rsidR="008211BD" w:rsidRPr="008211BD" w:rsidRDefault="008211BD" w:rsidP="008211BD">
      <w:pPr>
        <w:bidi/>
        <w:ind w:firstLine="567"/>
        <w:jc w:val="both"/>
        <w:rPr>
          <w:rFonts w:cs="David" w:hint="cs"/>
          <w:rtl/>
        </w:rPr>
      </w:pPr>
    </w:p>
    <w:p w14:paraId="1904760D"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5B318266" w14:textId="77777777" w:rsidR="008211BD" w:rsidRPr="008211BD" w:rsidRDefault="008211BD" w:rsidP="008211BD">
      <w:pPr>
        <w:bidi/>
        <w:jc w:val="both"/>
        <w:rPr>
          <w:rFonts w:cs="David" w:hint="cs"/>
          <w:u w:val="single"/>
          <w:rtl/>
        </w:rPr>
      </w:pPr>
    </w:p>
    <w:p w14:paraId="15646D4E" w14:textId="77777777" w:rsidR="008211BD" w:rsidRPr="008211BD" w:rsidRDefault="008211BD" w:rsidP="008211BD">
      <w:pPr>
        <w:bidi/>
        <w:ind w:firstLine="567"/>
        <w:jc w:val="both"/>
        <w:rPr>
          <w:rFonts w:cs="David" w:hint="cs"/>
          <w:rtl/>
        </w:rPr>
      </w:pPr>
      <w:r w:rsidRPr="008211BD">
        <w:rPr>
          <w:rFonts w:cs="David" w:hint="cs"/>
          <w:rtl/>
        </w:rPr>
        <w:t xml:space="preserve">אדוני, אני מנמק - - - </w:t>
      </w:r>
    </w:p>
    <w:p w14:paraId="48C2128A" w14:textId="77777777" w:rsidR="008211BD" w:rsidRPr="008211BD" w:rsidRDefault="008211BD" w:rsidP="008211BD">
      <w:pPr>
        <w:bidi/>
        <w:ind w:firstLine="567"/>
        <w:jc w:val="both"/>
        <w:rPr>
          <w:rFonts w:cs="David" w:hint="cs"/>
          <w:rtl/>
        </w:rPr>
      </w:pPr>
    </w:p>
    <w:p w14:paraId="584E23BB" w14:textId="77777777" w:rsidR="008211BD" w:rsidRPr="008211BD" w:rsidRDefault="008211BD" w:rsidP="008211BD">
      <w:pPr>
        <w:bidi/>
        <w:jc w:val="both"/>
        <w:rPr>
          <w:rFonts w:cs="David" w:hint="cs"/>
          <w:rtl/>
        </w:rPr>
      </w:pPr>
      <w:r w:rsidRPr="008211BD">
        <w:rPr>
          <w:rFonts w:cs="David" w:hint="cs"/>
          <w:u w:val="single"/>
          <w:rtl/>
        </w:rPr>
        <w:t>היו"ר דוד טל:</w:t>
      </w:r>
    </w:p>
    <w:p w14:paraId="48BD907A" w14:textId="77777777" w:rsidR="008211BD" w:rsidRPr="008211BD" w:rsidRDefault="008211BD" w:rsidP="008211BD">
      <w:pPr>
        <w:bidi/>
        <w:ind w:firstLine="567"/>
        <w:jc w:val="both"/>
        <w:rPr>
          <w:rFonts w:cs="David" w:hint="cs"/>
          <w:rtl/>
        </w:rPr>
      </w:pPr>
    </w:p>
    <w:p w14:paraId="2B5C8677" w14:textId="77777777" w:rsidR="008211BD" w:rsidRPr="008211BD" w:rsidRDefault="008211BD" w:rsidP="008211BD">
      <w:pPr>
        <w:bidi/>
        <w:ind w:firstLine="567"/>
        <w:jc w:val="both"/>
        <w:rPr>
          <w:rFonts w:cs="David" w:hint="cs"/>
          <w:rtl/>
        </w:rPr>
      </w:pPr>
      <w:r w:rsidRPr="008211BD">
        <w:rPr>
          <w:rFonts w:cs="David" w:hint="cs"/>
          <w:rtl/>
        </w:rPr>
        <w:t xml:space="preserve">הבהרת את דבריך. שכנעת אותנו. </w:t>
      </w:r>
    </w:p>
    <w:p w14:paraId="179F5D86" w14:textId="77777777" w:rsidR="008211BD" w:rsidRPr="008211BD" w:rsidRDefault="008211BD" w:rsidP="008211BD">
      <w:pPr>
        <w:bidi/>
        <w:jc w:val="both"/>
        <w:rPr>
          <w:rFonts w:cs="David" w:hint="cs"/>
          <w:rtl/>
        </w:rPr>
      </w:pPr>
    </w:p>
    <w:p w14:paraId="57D38C6F"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9BF6559" w14:textId="77777777" w:rsidR="008211BD" w:rsidRPr="008211BD" w:rsidRDefault="008211BD" w:rsidP="008211BD">
      <w:pPr>
        <w:bidi/>
        <w:jc w:val="both"/>
        <w:rPr>
          <w:rFonts w:cs="David" w:hint="cs"/>
          <w:u w:val="single"/>
          <w:rtl/>
        </w:rPr>
      </w:pPr>
    </w:p>
    <w:p w14:paraId="6E9FFE2A" w14:textId="77777777" w:rsidR="008211BD" w:rsidRPr="008211BD" w:rsidRDefault="008211BD" w:rsidP="008211BD">
      <w:pPr>
        <w:bidi/>
        <w:jc w:val="both"/>
        <w:rPr>
          <w:rFonts w:cs="David" w:hint="cs"/>
          <w:rtl/>
        </w:rPr>
      </w:pPr>
      <w:r w:rsidRPr="008211BD">
        <w:rPr>
          <w:rFonts w:cs="David" w:hint="cs"/>
          <w:rtl/>
        </w:rPr>
        <w:tab/>
        <w:t xml:space="preserve">ההצעה שלנו היא למחוק הסיפא לסעיף שציינתי. </w:t>
      </w:r>
    </w:p>
    <w:p w14:paraId="0AE6949C" w14:textId="77777777" w:rsidR="008211BD" w:rsidRPr="008211BD" w:rsidRDefault="008211BD" w:rsidP="008211BD">
      <w:pPr>
        <w:bidi/>
        <w:jc w:val="both"/>
        <w:rPr>
          <w:rFonts w:cs="David" w:hint="cs"/>
          <w:rtl/>
        </w:rPr>
      </w:pPr>
    </w:p>
    <w:p w14:paraId="4ADFE82F" w14:textId="77777777" w:rsidR="008211BD" w:rsidRPr="008211BD" w:rsidRDefault="008211BD" w:rsidP="008211BD">
      <w:pPr>
        <w:bidi/>
        <w:jc w:val="both"/>
        <w:rPr>
          <w:rFonts w:cs="David" w:hint="cs"/>
          <w:rtl/>
        </w:rPr>
      </w:pPr>
      <w:r w:rsidRPr="008211BD">
        <w:rPr>
          <w:rFonts w:cs="David" w:hint="cs"/>
          <w:u w:val="single"/>
          <w:rtl/>
        </w:rPr>
        <w:t>היו"ר דוד טל:</w:t>
      </w:r>
    </w:p>
    <w:p w14:paraId="0ADB1FCE" w14:textId="77777777" w:rsidR="008211BD" w:rsidRPr="008211BD" w:rsidRDefault="008211BD" w:rsidP="008211BD">
      <w:pPr>
        <w:bidi/>
        <w:jc w:val="both"/>
        <w:rPr>
          <w:rFonts w:cs="David" w:hint="cs"/>
          <w:rtl/>
        </w:rPr>
      </w:pPr>
    </w:p>
    <w:p w14:paraId="135FD551" w14:textId="77777777" w:rsidR="008211BD" w:rsidRPr="008211BD" w:rsidRDefault="008211BD" w:rsidP="008211BD">
      <w:pPr>
        <w:bidi/>
        <w:ind w:firstLine="567"/>
        <w:jc w:val="both"/>
        <w:rPr>
          <w:rFonts w:cs="David" w:hint="cs"/>
          <w:rtl/>
        </w:rPr>
      </w:pPr>
      <w:r w:rsidRPr="008211BD">
        <w:rPr>
          <w:rFonts w:cs="David" w:hint="cs"/>
          <w:rtl/>
        </w:rPr>
        <w:t>אדוני, יושב ראש הקואליציה, אולי נייתר את הדיון. האם אדוני מקבל את זה שיושב ראש ועדת הביקורת יהיה מטעם האופוזיציה?</w:t>
      </w:r>
    </w:p>
    <w:p w14:paraId="5E872FBC" w14:textId="77777777" w:rsidR="008211BD" w:rsidRPr="008211BD" w:rsidRDefault="008211BD" w:rsidP="008211BD">
      <w:pPr>
        <w:bidi/>
        <w:jc w:val="both"/>
        <w:rPr>
          <w:rFonts w:cs="David" w:hint="cs"/>
          <w:rtl/>
        </w:rPr>
      </w:pPr>
    </w:p>
    <w:p w14:paraId="033F18B1"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26A2E62A" w14:textId="77777777" w:rsidR="008211BD" w:rsidRPr="008211BD" w:rsidRDefault="008211BD" w:rsidP="008211BD">
      <w:pPr>
        <w:bidi/>
        <w:jc w:val="both"/>
        <w:rPr>
          <w:rFonts w:cs="David" w:hint="cs"/>
          <w:rtl/>
        </w:rPr>
      </w:pPr>
    </w:p>
    <w:p w14:paraId="5264A503" w14:textId="77777777" w:rsidR="008211BD" w:rsidRPr="008211BD" w:rsidRDefault="008211BD" w:rsidP="008211BD">
      <w:pPr>
        <w:bidi/>
        <w:jc w:val="both"/>
        <w:rPr>
          <w:rFonts w:cs="David" w:hint="cs"/>
          <w:rtl/>
        </w:rPr>
      </w:pPr>
      <w:r w:rsidRPr="008211BD">
        <w:rPr>
          <w:rFonts w:cs="David" w:hint="cs"/>
          <w:rtl/>
        </w:rPr>
        <w:tab/>
        <w:t xml:space="preserve"> אין לנו בעיה, אדוני. </w:t>
      </w:r>
    </w:p>
    <w:p w14:paraId="7A1B4711" w14:textId="77777777" w:rsidR="008211BD" w:rsidRPr="008211BD" w:rsidRDefault="008211BD" w:rsidP="008211BD">
      <w:pPr>
        <w:bidi/>
        <w:jc w:val="both"/>
        <w:rPr>
          <w:rFonts w:cs="David" w:hint="cs"/>
          <w:rtl/>
        </w:rPr>
      </w:pPr>
    </w:p>
    <w:p w14:paraId="0382555C" w14:textId="77777777" w:rsidR="008211BD" w:rsidRPr="008211BD" w:rsidRDefault="008211BD" w:rsidP="008211BD">
      <w:pPr>
        <w:bidi/>
        <w:jc w:val="both"/>
        <w:rPr>
          <w:rFonts w:cs="David" w:hint="cs"/>
          <w:rtl/>
        </w:rPr>
      </w:pPr>
      <w:r w:rsidRPr="008211BD">
        <w:rPr>
          <w:rFonts w:cs="David" w:hint="cs"/>
          <w:u w:val="single"/>
          <w:rtl/>
        </w:rPr>
        <w:t>היו"ר דוד טל:</w:t>
      </w:r>
    </w:p>
    <w:p w14:paraId="3A115967" w14:textId="77777777" w:rsidR="008211BD" w:rsidRPr="008211BD" w:rsidRDefault="008211BD" w:rsidP="008211BD">
      <w:pPr>
        <w:bidi/>
        <w:jc w:val="both"/>
        <w:rPr>
          <w:rFonts w:cs="David" w:hint="cs"/>
          <w:rtl/>
        </w:rPr>
      </w:pPr>
    </w:p>
    <w:p w14:paraId="469F99FC" w14:textId="77777777" w:rsidR="008211BD" w:rsidRPr="008211BD" w:rsidRDefault="008211BD" w:rsidP="008211BD">
      <w:pPr>
        <w:bidi/>
        <w:ind w:firstLine="567"/>
        <w:jc w:val="both"/>
        <w:rPr>
          <w:rFonts w:cs="David" w:hint="cs"/>
          <w:rtl/>
        </w:rPr>
      </w:pPr>
      <w:r w:rsidRPr="008211BD">
        <w:rPr>
          <w:rFonts w:cs="David" w:hint="cs"/>
          <w:rtl/>
        </w:rPr>
        <w:t xml:space="preserve">אם כך, זה מייתר את הדיון, ולא נצטרך לעסוק בנושא שחבר הכנסת ריבלין ביקש לעסוק בו במסגרת הנושא הזה. מי בעד אישור הנוסח כפי שקראתי, עם ההשגה של חברי הכנסת גדעון סער ושלי </w:t>
      </w:r>
      <w:proofErr w:type="spellStart"/>
      <w:r w:rsidRPr="008211BD">
        <w:rPr>
          <w:rFonts w:cs="David" w:hint="cs"/>
          <w:rtl/>
        </w:rPr>
        <w:t>יחימוביץ</w:t>
      </w:r>
      <w:proofErr w:type="spellEnd"/>
      <w:r w:rsidRPr="008211BD">
        <w:rPr>
          <w:rFonts w:cs="David" w:hint="cs"/>
          <w:rtl/>
        </w:rPr>
        <w:t>?</w:t>
      </w:r>
    </w:p>
    <w:p w14:paraId="73E34304" w14:textId="77777777" w:rsidR="008211BD" w:rsidRPr="008211BD" w:rsidRDefault="008211BD" w:rsidP="008211BD">
      <w:pPr>
        <w:bidi/>
        <w:jc w:val="both"/>
        <w:rPr>
          <w:rFonts w:cs="David" w:hint="cs"/>
          <w:rtl/>
        </w:rPr>
      </w:pPr>
    </w:p>
    <w:p w14:paraId="708EF4EC" w14:textId="77777777" w:rsidR="008211BD" w:rsidRPr="008211BD" w:rsidRDefault="008211BD" w:rsidP="008211BD">
      <w:pPr>
        <w:bidi/>
        <w:jc w:val="both"/>
        <w:rPr>
          <w:rFonts w:cs="David" w:hint="cs"/>
          <w:b/>
          <w:bCs/>
          <w:rtl/>
        </w:rPr>
      </w:pPr>
      <w:r w:rsidRPr="008211BD">
        <w:rPr>
          <w:rFonts w:cs="David" w:hint="cs"/>
          <w:b/>
          <w:bCs/>
          <w:rtl/>
        </w:rPr>
        <w:t>הצבעה</w:t>
      </w:r>
    </w:p>
    <w:p w14:paraId="37570755" w14:textId="77777777" w:rsidR="008211BD" w:rsidRPr="008211BD" w:rsidRDefault="008211BD" w:rsidP="008211BD">
      <w:pPr>
        <w:bidi/>
        <w:jc w:val="both"/>
        <w:rPr>
          <w:rFonts w:cs="David" w:hint="cs"/>
          <w:b/>
          <w:bCs/>
          <w:rtl/>
        </w:rPr>
      </w:pPr>
    </w:p>
    <w:p w14:paraId="20C11CA0" w14:textId="77777777" w:rsidR="008211BD" w:rsidRPr="008211BD" w:rsidRDefault="008211BD" w:rsidP="008211BD">
      <w:pPr>
        <w:bidi/>
        <w:jc w:val="both"/>
        <w:rPr>
          <w:rFonts w:cs="David" w:hint="cs"/>
          <w:b/>
          <w:bCs/>
          <w:rtl/>
        </w:rPr>
      </w:pPr>
      <w:r w:rsidRPr="008211BD">
        <w:rPr>
          <w:rFonts w:cs="David" w:hint="cs"/>
          <w:b/>
          <w:bCs/>
          <w:rtl/>
        </w:rPr>
        <w:t xml:space="preserve">בעד ההשגה </w:t>
      </w:r>
      <w:r w:rsidRPr="008211BD">
        <w:rPr>
          <w:rFonts w:cs="David"/>
          <w:b/>
          <w:bCs/>
          <w:rtl/>
        </w:rPr>
        <w:t>–</w:t>
      </w:r>
      <w:r w:rsidRPr="008211BD">
        <w:rPr>
          <w:rFonts w:cs="David" w:hint="cs"/>
          <w:b/>
          <w:bCs/>
          <w:rtl/>
        </w:rPr>
        <w:t xml:space="preserve"> פה אחד</w:t>
      </w:r>
    </w:p>
    <w:p w14:paraId="2B73EA50"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אין</w:t>
      </w:r>
    </w:p>
    <w:p w14:paraId="18F0BDC8" w14:textId="77777777" w:rsidR="008211BD" w:rsidRPr="008211BD" w:rsidRDefault="008211BD" w:rsidP="008211BD">
      <w:pPr>
        <w:bidi/>
        <w:jc w:val="both"/>
        <w:rPr>
          <w:rFonts w:cs="David" w:hint="cs"/>
          <w:b/>
          <w:bCs/>
          <w:rtl/>
        </w:rPr>
      </w:pPr>
      <w:r w:rsidRPr="008211BD">
        <w:rPr>
          <w:rFonts w:cs="David" w:hint="cs"/>
          <w:b/>
          <w:bCs/>
          <w:rtl/>
        </w:rPr>
        <w:t>ההשגה אושרה.</w:t>
      </w:r>
    </w:p>
    <w:p w14:paraId="66AD5667" w14:textId="77777777" w:rsidR="008211BD" w:rsidRPr="008211BD" w:rsidRDefault="008211BD" w:rsidP="008211BD">
      <w:pPr>
        <w:bidi/>
        <w:jc w:val="both"/>
        <w:rPr>
          <w:rFonts w:cs="David" w:hint="cs"/>
          <w:rtl/>
        </w:rPr>
      </w:pPr>
    </w:p>
    <w:p w14:paraId="22D8A8D4" w14:textId="77777777" w:rsidR="008211BD" w:rsidRPr="008211BD" w:rsidRDefault="008211BD" w:rsidP="008211BD">
      <w:pPr>
        <w:bidi/>
        <w:jc w:val="both"/>
        <w:rPr>
          <w:rFonts w:cs="David" w:hint="cs"/>
          <w:rtl/>
        </w:rPr>
      </w:pPr>
      <w:r w:rsidRPr="008211BD">
        <w:rPr>
          <w:rFonts w:cs="David" w:hint="cs"/>
          <w:u w:val="single"/>
          <w:rtl/>
        </w:rPr>
        <w:t>היו"ר דוד טל:</w:t>
      </w:r>
    </w:p>
    <w:p w14:paraId="6CD186B5" w14:textId="77777777" w:rsidR="008211BD" w:rsidRPr="008211BD" w:rsidRDefault="008211BD" w:rsidP="008211BD">
      <w:pPr>
        <w:bidi/>
        <w:ind w:firstLine="567"/>
        <w:jc w:val="both"/>
        <w:rPr>
          <w:rFonts w:cs="David" w:hint="cs"/>
          <w:rtl/>
        </w:rPr>
      </w:pPr>
      <w:r>
        <w:rPr>
          <w:rFonts w:cs="David" w:hint="cs"/>
          <w:rtl/>
        </w:rPr>
        <w:t>ת</w:t>
      </w:r>
      <w:r w:rsidRPr="008211BD">
        <w:rPr>
          <w:rFonts w:cs="David" w:hint="cs"/>
          <w:rtl/>
        </w:rPr>
        <w:t xml:space="preserve">ודה, אנחנו מאשרים את ההשגה בדבר יושב ראש הוועדה לענייני ביקורת המדינה. </w:t>
      </w:r>
    </w:p>
    <w:p w14:paraId="3D29C8B6" w14:textId="77777777" w:rsidR="008211BD" w:rsidRPr="008211BD" w:rsidRDefault="008211BD" w:rsidP="008211BD">
      <w:pPr>
        <w:bidi/>
        <w:jc w:val="both"/>
        <w:rPr>
          <w:rFonts w:cs="David" w:hint="cs"/>
          <w:rtl/>
        </w:rPr>
      </w:pPr>
    </w:p>
    <w:p w14:paraId="0705CACF" w14:textId="77777777" w:rsidR="008211BD" w:rsidRPr="008211BD" w:rsidRDefault="008211BD" w:rsidP="008211BD">
      <w:pPr>
        <w:bidi/>
        <w:jc w:val="both"/>
        <w:rPr>
          <w:rFonts w:cs="David" w:hint="cs"/>
          <w:b/>
          <w:bCs/>
          <w:u w:val="single"/>
          <w:rtl/>
        </w:rPr>
      </w:pPr>
    </w:p>
    <w:p w14:paraId="04420EC4" w14:textId="77777777" w:rsidR="008211BD" w:rsidRPr="008211BD" w:rsidRDefault="008211BD" w:rsidP="008211BD">
      <w:pPr>
        <w:bidi/>
        <w:jc w:val="both"/>
        <w:rPr>
          <w:rFonts w:cs="David" w:hint="cs"/>
          <w:b/>
          <w:bCs/>
          <w:u w:val="single"/>
          <w:rtl/>
        </w:rPr>
      </w:pPr>
      <w:r w:rsidRPr="008211BD">
        <w:rPr>
          <w:rFonts w:cs="David" w:hint="cs"/>
          <w:b/>
          <w:bCs/>
          <w:u w:val="single"/>
          <w:rtl/>
        </w:rPr>
        <w:t>תיקון סעיף 88 לתקנון הכנסת בדבר תשובת הממשלה להצעה לסדר היום - השגות</w:t>
      </w:r>
    </w:p>
    <w:p w14:paraId="753D2514" w14:textId="77777777" w:rsidR="008211BD" w:rsidRPr="008211BD" w:rsidRDefault="008211BD" w:rsidP="008211BD">
      <w:pPr>
        <w:bidi/>
        <w:jc w:val="both"/>
        <w:rPr>
          <w:rFonts w:cs="David" w:hint="cs"/>
          <w:rtl/>
        </w:rPr>
      </w:pPr>
    </w:p>
    <w:p w14:paraId="45C47317" w14:textId="77777777" w:rsidR="008211BD" w:rsidRPr="008211BD" w:rsidRDefault="008211BD" w:rsidP="008211BD">
      <w:pPr>
        <w:bidi/>
        <w:jc w:val="both"/>
        <w:rPr>
          <w:rFonts w:cs="David" w:hint="cs"/>
          <w:rtl/>
        </w:rPr>
      </w:pPr>
    </w:p>
    <w:p w14:paraId="1C8018E4" w14:textId="77777777" w:rsidR="008211BD" w:rsidRPr="008211BD" w:rsidRDefault="008211BD" w:rsidP="008211BD">
      <w:pPr>
        <w:bidi/>
        <w:jc w:val="both"/>
        <w:rPr>
          <w:rFonts w:cs="David" w:hint="cs"/>
          <w:rtl/>
        </w:rPr>
      </w:pPr>
      <w:r w:rsidRPr="008211BD">
        <w:rPr>
          <w:rFonts w:cs="David" w:hint="cs"/>
          <w:u w:val="single"/>
          <w:rtl/>
        </w:rPr>
        <w:t>היו"ר דוד טל:</w:t>
      </w:r>
    </w:p>
    <w:p w14:paraId="7947AD01" w14:textId="77777777" w:rsidR="008211BD" w:rsidRPr="008211BD" w:rsidRDefault="008211BD" w:rsidP="008211BD">
      <w:pPr>
        <w:bidi/>
        <w:jc w:val="both"/>
        <w:rPr>
          <w:rFonts w:cs="David" w:hint="cs"/>
          <w:rtl/>
        </w:rPr>
      </w:pPr>
    </w:p>
    <w:p w14:paraId="4DC4F8D2"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לתיקון סעיף 88 לתקנון הכנסת בדבר תשובת הממשלה להצעה לסדר היום. מי מציג? בבקשה, חבר הכנסת סער. </w:t>
      </w:r>
    </w:p>
    <w:p w14:paraId="188A7B11" w14:textId="77777777" w:rsidR="008211BD" w:rsidRPr="008211BD" w:rsidRDefault="008211BD" w:rsidP="008211BD">
      <w:pPr>
        <w:bidi/>
        <w:jc w:val="both"/>
        <w:rPr>
          <w:rFonts w:cs="David" w:hint="cs"/>
          <w:rtl/>
        </w:rPr>
      </w:pPr>
    </w:p>
    <w:p w14:paraId="139FE86F"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78A4B912" w14:textId="77777777" w:rsidR="008211BD" w:rsidRPr="008211BD" w:rsidRDefault="008211BD" w:rsidP="008211BD">
      <w:pPr>
        <w:bidi/>
        <w:jc w:val="both"/>
        <w:rPr>
          <w:rFonts w:cs="David" w:hint="cs"/>
          <w:u w:val="single"/>
          <w:rtl/>
        </w:rPr>
      </w:pPr>
    </w:p>
    <w:p w14:paraId="625CE411" w14:textId="77777777" w:rsidR="008211BD" w:rsidRPr="008211BD" w:rsidRDefault="008211BD" w:rsidP="008211BD">
      <w:pPr>
        <w:bidi/>
        <w:jc w:val="both"/>
        <w:rPr>
          <w:rFonts w:cs="David" w:hint="cs"/>
          <w:rtl/>
        </w:rPr>
      </w:pPr>
      <w:r w:rsidRPr="008211BD">
        <w:rPr>
          <w:rFonts w:cs="David" w:hint="cs"/>
          <w:rtl/>
        </w:rPr>
        <w:tab/>
        <w:t xml:space="preserve">אדוני היושב ראש, מדובר בתיקון סעיף 88ב לתקנון הכנסת. אני רואה שיש שתי השגות, גם של חבר הכנסת </w:t>
      </w:r>
      <w:proofErr w:type="spellStart"/>
      <w:r w:rsidRPr="008211BD">
        <w:rPr>
          <w:rFonts w:cs="David" w:hint="cs"/>
          <w:rtl/>
        </w:rPr>
        <w:t>אדלשטיין</w:t>
      </w:r>
      <w:proofErr w:type="spellEnd"/>
      <w:r w:rsidRPr="008211BD">
        <w:rPr>
          <w:rFonts w:cs="David" w:hint="cs"/>
          <w:rtl/>
        </w:rPr>
        <w:t xml:space="preserve">. אציג השגה שהיא משותפת לי ולחברי הכנסת דב </w:t>
      </w:r>
      <w:proofErr w:type="spellStart"/>
      <w:r w:rsidRPr="008211BD">
        <w:rPr>
          <w:rFonts w:cs="David" w:hint="cs"/>
          <w:rtl/>
        </w:rPr>
        <w:t>חנין</w:t>
      </w:r>
      <w:proofErr w:type="spellEnd"/>
      <w:r w:rsidRPr="008211BD">
        <w:rPr>
          <w:rFonts w:cs="David" w:hint="cs"/>
          <w:rtl/>
        </w:rPr>
        <w:t xml:space="preserve"> ושלי </w:t>
      </w:r>
      <w:proofErr w:type="spellStart"/>
      <w:r w:rsidRPr="008211BD">
        <w:rPr>
          <w:rFonts w:cs="David" w:hint="cs"/>
          <w:rtl/>
        </w:rPr>
        <w:t>יחימוביץ</w:t>
      </w:r>
      <w:proofErr w:type="spellEnd"/>
      <w:r w:rsidRPr="008211BD">
        <w:rPr>
          <w:rFonts w:cs="David" w:hint="cs"/>
          <w:rtl/>
        </w:rPr>
        <w:t xml:space="preserve">. ביסודה, אין לנו התנגדות להסדר לפיו סמכות האישור לחילופין של שר, אשר מציג במקום שר אחר, היא של שרה מתאמת באישור יושב ראש הכנסת, כפי שנקבע. עם זה אין לנו בעיה. </w:t>
      </w:r>
    </w:p>
    <w:p w14:paraId="20A65C2F" w14:textId="77777777" w:rsidR="008211BD" w:rsidRPr="008211BD" w:rsidRDefault="008211BD" w:rsidP="008211BD">
      <w:pPr>
        <w:bidi/>
        <w:jc w:val="both"/>
        <w:rPr>
          <w:rFonts w:cs="David" w:hint="cs"/>
          <w:rtl/>
        </w:rPr>
      </w:pPr>
    </w:p>
    <w:p w14:paraId="292B4227" w14:textId="77777777" w:rsidR="008211BD" w:rsidRPr="008211BD" w:rsidRDefault="008211BD" w:rsidP="008211BD">
      <w:pPr>
        <w:bidi/>
        <w:ind w:firstLine="567"/>
        <w:jc w:val="both"/>
        <w:rPr>
          <w:rFonts w:cs="David" w:hint="cs"/>
          <w:rtl/>
        </w:rPr>
      </w:pPr>
      <w:r w:rsidRPr="008211BD">
        <w:rPr>
          <w:rFonts w:cs="David" w:hint="cs"/>
          <w:rtl/>
        </w:rPr>
        <w:t xml:space="preserve">רק אתמול מי שהיה במליאת הכנסת ראה את השר לקליטת עלייה שמכהן גם בתפקיד חשוב נוסף, כשר לפיתוח הגליל והנגב, משיב על הצעות בנושא המדיני. זאת בשעה שזכינו לכך, ברוך השם, שיש לנו שרת חוץ וגם סגן שר חוץ, אבל לא הם אלא מי שעוסק בגליל והנגב, שאינם מעניינו החוץ, משיב - אלא אם כן מתייחסים לנושא שהעלה חבר הכנסת ליברמן, שרוצים ליצור זיקה בין קוסובו למה שקורה בגליל. אבל לפי התשובה, לא זו הייתה הכוונה. </w:t>
      </w:r>
    </w:p>
    <w:p w14:paraId="7B95AC27" w14:textId="77777777" w:rsidR="008211BD" w:rsidRPr="008211BD" w:rsidRDefault="008211BD" w:rsidP="008211BD">
      <w:pPr>
        <w:bidi/>
        <w:ind w:firstLine="567"/>
        <w:jc w:val="both"/>
        <w:rPr>
          <w:rFonts w:cs="David" w:hint="cs"/>
          <w:rtl/>
        </w:rPr>
      </w:pPr>
    </w:p>
    <w:p w14:paraId="37FA5A24" w14:textId="77777777" w:rsidR="008211BD" w:rsidRPr="008211BD" w:rsidRDefault="008211BD" w:rsidP="008211BD">
      <w:pPr>
        <w:bidi/>
        <w:ind w:firstLine="567"/>
        <w:jc w:val="both"/>
        <w:rPr>
          <w:rFonts w:cs="David" w:hint="cs"/>
          <w:rtl/>
        </w:rPr>
      </w:pPr>
      <w:r w:rsidRPr="008211BD">
        <w:rPr>
          <w:rFonts w:cs="David" w:hint="cs"/>
          <w:rtl/>
        </w:rPr>
        <w:t xml:space="preserve">לכן, אדוני, אנחנו מציעים ליצור מגבלה על המספר הפעמים שהדבר הזה יקרה. אני רוצה להסביר, כי זאת מגבלה מאוד נדיבה. הצענו שאפשר יהיה גם שמישהו יחליף שר או סגן שר, באותה פרוצדורה שמציעה יושבת ראש הכנסת, אבל שהקרקס הזה יוגבל לשלוש פעמים למושב על-ידי אותו שר. אחרת, זו כבר ממש בדיחה. זאת אומרת, יעקב אדרי יוכל להשיב על סוגיות שנוגעות למדיניות החוץ של ישראל, רק שהוא לא יוכל להשיב על זה יותר משלוש פעמים במושב. אני חושב שאנחנו מציעים השגה </w:t>
      </w:r>
      <w:proofErr w:type="spellStart"/>
      <w:r w:rsidRPr="008211BD">
        <w:rPr>
          <w:rFonts w:cs="David" w:hint="cs"/>
          <w:rtl/>
        </w:rPr>
        <w:t>מידתית</w:t>
      </w:r>
      <w:proofErr w:type="spellEnd"/>
      <w:r w:rsidRPr="008211BD">
        <w:rPr>
          <w:rFonts w:cs="David" w:hint="cs"/>
          <w:rtl/>
        </w:rPr>
        <w:t xml:space="preserve">, ששומרת על כבוד הכנסת. עם כל הכבוד, אנחנו מכירים את הטקסטים אשר מכינים אותם - - - </w:t>
      </w:r>
    </w:p>
    <w:p w14:paraId="1A60E83A" w14:textId="77777777" w:rsidR="008211BD" w:rsidRPr="008211BD" w:rsidRDefault="008211BD" w:rsidP="008211BD">
      <w:pPr>
        <w:bidi/>
        <w:jc w:val="both"/>
        <w:rPr>
          <w:rFonts w:cs="David" w:hint="cs"/>
          <w:rtl/>
        </w:rPr>
      </w:pPr>
    </w:p>
    <w:p w14:paraId="12B9C80C" w14:textId="77777777" w:rsidR="008211BD" w:rsidRPr="008211BD" w:rsidRDefault="008211BD" w:rsidP="008211BD">
      <w:pPr>
        <w:bidi/>
        <w:jc w:val="both"/>
        <w:rPr>
          <w:rFonts w:cs="David" w:hint="cs"/>
          <w:rtl/>
        </w:rPr>
      </w:pPr>
      <w:r w:rsidRPr="008211BD">
        <w:rPr>
          <w:rFonts w:cs="David" w:hint="cs"/>
          <w:u w:val="single"/>
          <w:rtl/>
        </w:rPr>
        <w:t>ראובן ריבלין:</w:t>
      </w:r>
    </w:p>
    <w:p w14:paraId="7C3C3911" w14:textId="77777777" w:rsidR="008211BD" w:rsidRPr="008211BD" w:rsidRDefault="008211BD" w:rsidP="008211BD">
      <w:pPr>
        <w:bidi/>
        <w:jc w:val="both"/>
        <w:rPr>
          <w:rFonts w:cs="David" w:hint="cs"/>
          <w:rtl/>
        </w:rPr>
      </w:pPr>
    </w:p>
    <w:p w14:paraId="2D6630AC" w14:textId="77777777" w:rsidR="008211BD" w:rsidRPr="008211BD" w:rsidRDefault="008211BD" w:rsidP="008211BD">
      <w:pPr>
        <w:bidi/>
        <w:jc w:val="both"/>
        <w:rPr>
          <w:rFonts w:cs="David" w:hint="cs"/>
          <w:rtl/>
        </w:rPr>
      </w:pPr>
      <w:r w:rsidRPr="008211BD">
        <w:rPr>
          <w:rFonts w:cs="David" w:hint="cs"/>
          <w:rtl/>
        </w:rPr>
        <w:tab/>
        <w:t xml:space="preserve"> כולם מנחשים מה המדיניות, אז הניחוש שלו טוב כמו ניחוש של אחרים. </w:t>
      </w:r>
    </w:p>
    <w:p w14:paraId="4465F4C0" w14:textId="77777777" w:rsidR="008211BD" w:rsidRPr="008211BD" w:rsidRDefault="008211BD" w:rsidP="008211BD">
      <w:pPr>
        <w:bidi/>
        <w:jc w:val="both"/>
        <w:rPr>
          <w:rFonts w:cs="David" w:hint="cs"/>
          <w:rtl/>
        </w:rPr>
      </w:pPr>
    </w:p>
    <w:p w14:paraId="166B416B"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2BB96D48" w14:textId="77777777" w:rsidR="008211BD" w:rsidRPr="008211BD" w:rsidRDefault="008211BD" w:rsidP="008211BD">
      <w:pPr>
        <w:bidi/>
        <w:jc w:val="both"/>
        <w:rPr>
          <w:rFonts w:cs="David" w:hint="cs"/>
          <w:u w:val="single"/>
          <w:rtl/>
        </w:rPr>
      </w:pPr>
    </w:p>
    <w:p w14:paraId="03A21A9B" w14:textId="77777777" w:rsidR="008211BD" w:rsidRPr="008211BD" w:rsidRDefault="008211BD" w:rsidP="008211BD">
      <w:pPr>
        <w:bidi/>
        <w:jc w:val="both"/>
        <w:rPr>
          <w:rFonts w:cs="David" w:hint="cs"/>
          <w:rtl/>
        </w:rPr>
      </w:pPr>
      <w:r w:rsidRPr="008211BD">
        <w:rPr>
          <w:rFonts w:cs="David" w:hint="cs"/>
          <w:rtl/>
        </w:rPr>
        <w:tab/>
        <w:t xml:space="preserve">זה נכון. יחד עם זאת, כאשר משיבים על נושא שנוגע לשיחות עם הפלסטינים, אותם מנהלת שרת החוץ ולא השר אדרי. אנחנו מאפשרים את החריג, מאפשרים אותו בצורה סבירה והגיונית, ואם לא </w:t>
      </w:r>
      <w:r w:rsidRPr="008211BD">
        <w:rPr>
          <w:rFonts w:cs="David"/>
          <w:rtl/>
        </w:rPr>
        <w:t>–</w:t>
      </w:r>
      <w:r w:rsidRPr="008211BD">
        <w:rPr>
          <w:rFonts w:cs="David" w:hint="cs"/>
          <w:rtl/>
        </w:rPr>
        <w:t xml:space="preserve"> אנחנו פורצים פה פרצה שחבל בכלל שהסעיף הזה קיים. כל אחד יענה על משרד אחר, יותר טוב מלהכניס את התיקון הזה. </w:t>
      </w:r>
    </w:p>
    <w:p w14:paraId="7CE36FAA" w14:textId="77777777" w:rsidR="008211BD" w:rsidRPr="008211BD" w:rsidRDefault="008211BD" w:rsidP="008211BD">
      <w:pPr>
        <w:bidi/>
        <w:jc w:val="both"/>
        <w:rPr>
          <w:rFonts w:cs="David" w:hint="cs"/>
          <w:rtl/>
        </w:rPr>
      </w:pPr>
    </w:p>
    <w:p w14:paraId="3C3FD846" w14:textId="77777777" w:rsidR="008211BD" w:rsidRPr="008211BD" w:rsidRDefault="008211BD" w:rsidP="008211BD">
      <w:pPr>
        <w:bidi/>
        <w:jc w:val="both"/>
        <w:rPr>
          <w:rFonts w:cs="David" w:hint="cs"/>
          <w:rtl/>
        </w:rPr>
      </w:pPr>
      <w:r w:rsidRPr="008211BD">
        <w:rPr>
          <w:rFonts w:cs="David" w:hint="cs"/>
          <w:u w:val="single"/>
          <w:rtl/>
        </w:rPr>
        <w:t>היו"ר דוד טל:</w:t>
      </w:r>
    </w:p>
    <w:p w14:paraId="7858D7A8" w14:textId="77777777" w:rsidR="008211BD" w:rsidRPr="008211BD" w:rsidRDefault="008211BD" w:rsidP="008211BD">
      <w:pPr>
        <w:bidi/>
        <w:jc w:val="both"/>
        <w:rPr>
          <w:rFonts w:cs="David" w:hint="cs"/>
          <w:rtl/>
        </w:rPr>
      </w:pPr>
    </w:p>
    <w:p w14:paraId="03564D42" w14:textId="77777777" w:rsidR="008211BD" w:rsidRPr="008211BD" w:rsidRDefault="008211BD" w:rsidP="008211BD">
      <w:pPr>
        <w:bidi/>
        <w:ind w:firstLine="567"/>
        <w:jc w:val="both"/>
        <w:rPr>
          <w:rFonts w:cs="David" w:hint="cs"/>
          <w:rtl/>
        </w:rPr>
      </w:pPr>
      <w:r w:rsidRPr="008211BD">
        <w:rPr>
          <w:rFonts w:cs="David" w:hint="cs"/>
          <w:rtl/>
        </w:rPr>
        <w:t xml:space="preserve">תודה רבה. ההשגה של חבר הכנסת סער משותפת לחברי הכנסת שלי </w:t>
      </w:r>
      <w:proofErr w:type="spellStart"/>
      <w:r w:rsidRPr="008211BD">
        <w:rPr>
          <w:rFonts w:cs="David" w:hint="cs"/>
          <w:rtl/>
        </w:rPr>
        <w:t>יחימוביץ</w:t>
      </w:r>
      <w:proofErr w:type="spellEnd"/>
      <w:r w:rsidRPr="008211BD">
        <w:rPr>
          <w:rFonts w:cs="David" w:hint="cs"/>
          <w:rtl/>
        </w:rPr>
        <w:t xml:space="preserve"> ודב </w:t>
      </w:r>
      <w:proofErr w:type="spellStart"/>
      <w:r w:rsidRPr="008211BD">
        <w:rPr>
          <w:rFonts w:cs="David" w:hint="cs"/>
          <w:rtl/>
        </w:rPr>
        <w:t>חנין</w:t>
      </w:r>
      <w:proofErr w:type="spellEnd"/>
      <w:r w:rsidRPr="008211BD">
        <w:rPr>
          <w:rFonts w:cs="David" w:hint="cs"/>
          <w:rtl/>
        </w:rPr>
        <w:t xml:space="preserve">. אאפשר לחבר הכנסת יולי </w:t>
      </w:r>
      <w:proofErr w:type="spellStart"/>
      <w:r w:rsidRPr="008211BD">
        <w:rPr>
          <w:rFonts w:cs="David" w:hint="cs"/>
          <w:rtl/>
        </w:rPr>
        <w:t>אדלשטיין</w:t>
      </w:r>
      <w:proofErr w:type="spellEnd"/>
      <w:r w:rsidRPr="008211BD">
        <w:rPr>
          <w:rFonts w:cs="David" w:hint="cs"/>
          <w:rtl/>
        </w:rPr>
        <w:t xml:space="preserve"> להציג את ההשגה שלו ולאחר מכן נצביע על שתי ההשגות. בבקשה, אדוני. </w:t>
      </w:r>
    </w:p>
    <w:p w14:paraId="20DE8EF5" w14:textId="77777777" w:rsidR="008211BD" w:rsidRPr="008211BD" w:rsidRDefault="008211BD" w:rsidP="008211BD">
      <w:pPr>
        <w:bidi/>
        <w:jc w:val="both"/>
        <w:rPr>
          <w:rFonts w:cs="David" w:hint="cs"/>
          <w:rtl/>
        </w:rPr>
      </w:pPr>
    </w:p>
    <w:p w14:paraId="151F0667" w14:textId="77777777" w:rsidR="008211BD" w:rsidRPr="008211BD" w:rsidRDefault="008211BD" w:rsidP="008211BD">
      <w:pPr>
        <w:bidi/>
        <w:jc w:val="both"/>
        <w:rPr>
          <w:rFonts w:cs="David" w:hint="cs"/>
          <w:rtl/>
        </w:rPr>
      </w:pPr>
      <w:r w:rsidRPr="008211BD">
        <w:rPr>
          <w:rFonts w:cs="David" w:hint="cs"/>
          <w:u w:val="single"/>
          <w:rtl/>
        </w:rPr>
        <w:t xml:space="preserve">יולי יואל </w:t>
      </w:r>
      <w:proofErr w:type="spellStart"/>
      <w:r w:rsidRPr="008211BD">
        <w:rPr>
          <w:rFonts w:cs="David" w:hint="cs"/>
          <w:u w:val="single"/>
          <w:rtl/>
        </w:rPr>
        <w:t>אדלשטיין</w:t>
      </w:r>
      <w:proofErr w:type="spellEnd"/>
      <w:r w:rsidRPr="008211BD">
        <w:rPr>
          <w:rFonts w:cs="David" w:hint="cs"/>
          <w:u w:val="single"/>
          <w:rtl/>
        </w:rPr>
        <w:t>:</w:t>
      </w:r>
    </w:p>
    <w:p w14:paraId="62455623" w14:textId="77777777" w:rsidR="008211BD" w:rsidRPr="008211BD" w:rsidRDefault="008211BD" w:rsidP="008211BD">
      <w:pPr>
        <w:bidi/>
        <w:jc w:val="both"/>
        <w:rPr>
          <w:rFonts w:cs="David" w:hint="cs"/>
          <w:rtl/>
        </w:rPr>
      </w:pPr>
    </w:p>
    <w:p w14:paraId="190669D0" w14:textId="77777777" w:rsidR="008211BD" w:rsidRPr="008211BD" w:rsidRDefault="008211BD" w:rsidP="008211BD">
      <w:pPr>
        <w:bidi/>
        <w:jc w:val="both"/>
        <w:rPr>
          <w:rFonts w:cs="David" w:hint="cs"/>
          <w:rtl/>
        </w:rPr>
      </w:pPr>
      <w:r w:rsidRPr="008211BD">
        <w:rPr>
          <w:rFonts w:cs="David" w:hint="cs"/>
          <w:rtl/>
        </w:rPr>
        <w:tab/>
        <w:t xml:space="preserve">תודה, אדוני היושב ראש. אני לא חושב שצריך להוסיף הרבה על המציאות שאט-אט תופסת את המליאה. מקרים של שר הקליטה שעונה על נושאים מדיניים זה עוד לא מקרה קיצוני. כמי שיצא לו לנהל את המליאה באופן רצוף בימי רביעי, המציאות היא לא שמישהו עונה בשם מישהו. זכיתי לפני כשבועיים לכך שמספר שרים התחלפו, ואף אחד מהם לא ענה על הנושא שלו. כלומר, כשעלה שר החקלאות הוא ענה על נושא חינוך, שרת החינוך ענתה על נושא ביטחון פנים, והשר לביטחון פנים ענה בנושא החקלאות. אפילו לא מתעכבים חמש דקות בשביל לתת תשובה. </w:t>
      </w:r>
    </w:p>
    <w:p w14:paraId="26161606" w14:textId="77777777" w:rsidR="008211BD" w:rsidRPr="008211BD" w:rsidRDefault="008211BD" w:rsidP="008211BD">
      <w:pPr>
        <w:bidi/>
        <w:jc w:val="both"/>
        <w:rPr>
          <w:rFonts w:cs="David" w:hint="cs"/>
          <w:rtl/>
        </w:rPr>
      </w:pPr>
    </w:p>
    <w:p w14:paraId="3857A644" w14:textId="77777777" w:rsidR="008211BD" w:rsidRPr="008211BD" w:rsidRDefault="008211BD" w:rsidP="008211BD">
      <w:pPr>
        <w:bidi/>
        <w:ind w:firstLine="567"/>
        <w:jc w:val="both"/>
        <w:rPr>
          <w:rFonts w:cs="David" w:hint="cs"/>
          <w:rtl/>
        </w:rPr>
      </w:pPr>
      <w:r w:rsidRPr="008211BD">
        <w:rPr>
          <w:rFonts w:cs="David" w:hint="cs"/>
          <w:rtl/>
        </w:rPr>
        <w:t xml:space="preserve">אני מפנה את תשומת לבך לפליטת פה שהייתה לחברי גדעון סער לפני </w:t>
      </w:r>
      <w:proofErr w:type="spellStart"/>
      <w:r w:rsidRPr="008211BD">
        <w:rPr>
          <w:rFonts w:cs="David" w:hint="cs"/>
          <w:rtl/>
        </w:rPr>
        <w:t>שניה</w:t>
      </w:r>
      <w:proofErr w:type="spellEnd"/>
      <w:r w:rsidRPr="008211BD">
        <w:rPr>
          <w:rFonts w:cs="David" w:hint="cs"/>
          <w:rtl/>
        </w:rPr>
        <w:t xml:space="preserve">. הוא אמר: בלי כל קשר לזה שהדבר צריך להיות באישור יושב ראש הכנסת </w:t>
      </w:r>
      <w:r w:rsidRPr="008211BD">
        <w:rPr>
          <w:rFonts w:cs="David"/>
          <w:rtl/>
        </w:rPr>
        <w:t>–</w:t>
      </w:r>
      <w:r w:rsidRPr="008211BD">
        <w:rPr>
          <w:rFonts w:cs="David" w:hint="cs"/>
          <w:rtl/>
        </w:rPr>
        <w:t xml:space="preserve"> כלומר כולם יודעים שזה צריך להיות באישור יושב ראש הכנסת. אבל אני רוצה לתקן את חברי. כרגע מה שמוצע לנו זה בתיאום עם יושב ראש הכנסת, ולא באישור. אני מבקש שזה יהיה באישור. מי שאומר שזאת טאוטולוגיה לא מבין את ההבדל. תיאום זה כשעוזר שר השיכון, למשל, מתקשר ללשכת יושב ראש הכנסת ואומר: השר שלי יענה במקום פלוני אלמוני. באישור, באמת צריך באמת לקבל אישור, בכתב או בעל פה, כפי שתקבע הפרוצדורה. זה הבדל מאוד מהותי. אני חושב שמבחינת עתיד ההצעות הדחופות בכנסת הזאת </w:t>
      </w:r>
      <w:proofErr w:type="spellStart"/>
      <w:r w:rsidRPr="008211BD">
        <w:rPr>
          <w:rFonts w:cs="David" w:hint="cs"/>
          <w:rtl/>
        </w:rPr>
        <w:t>ובכנסות</w:t>
      </w:r>
      <w:proofErr w:type="spellEnd"/>
      <w:r w:rsidRPr="008211BD">
        <w:rPr>
          <w:rFonts w:cs="David" w:hint="cs"/>
          <w:rtl/>
        </w:rPr>
        <w:t xml:space="preserve"> הבאות עלינו לטובה, התיקון הזה יכול לגרום למצב יותר משופר. תודה. </w:t>
      </w:r>
    </w:p>
    <w:p w14:paraId="1592607D" w14:textId="77777777" w:rsidR="008211BD" w:rsidRPr="008211BD" w:rsidRDefault="008211BD" w:rsidP="008211BD">
      <w:pPr>
        <w:bidi/>
        <w:jc w:val="both"/>
        <w:rPr>
          <w:rFonts w:cs="David" w:hint="cs"/>
          <w:rtl/>
        </w:rPr>
      </w:pPr>
    </w:p>
    <w:p w14:paraId="2B8C5076" w14:textId="77777777" w:rsidR="008211BD" w:rsidRPr="008211BD" w:rsidRDefault="008211BD" w:rsidP="008211BD">
      <w:pPr>
        <w:bidi/>
        <w:jc w:val="both"/>
        <w:rPr>
          <w:rFonts w:cs="David" w:hint="cs"/>
          <w:rtl/>
        </w:rPr>
      </w:pPr>
      <w:r w:rsidRPr="008211BD">
        <w:rPr>
          <w:rFonts w:cs="David" w:hint="cs"/>
          <w:u w:val="single"/>
          <w:rtl/>
        </w:rPr>
        <w:t>היו"ר דוד טל:</w:t>
      </w:r>
    </w:p>
    <w:p w14:paraId="40F7896C" w14:textId="77777777" w:rsidR="008211BD" w:rsidRPr="008211BD" w:rsidRDefault="008211BD" w:rsidP="008211BD">
      <w:pPr>
        <w:bidi/>
        <w:jc w:val="both"/>
        <w:rPr>
          <w:rFonts w:cs="David" w:hint="cs"/>
          <w:rtl/>
        </w:rPr>
      </w:pPr>
    </w:p>
    <w:p w14:paraId="735FC3CE" w14:textId="77777777" w:rsidR="008211BD" w:rsidRPr="008211BD" w:rsidRDefault="008211BD" w:rsidP="008211BD">
      <w:pPr>
        <w:bidi/>
        <w:jc w:val="both"/>
        <w:rPr>
          <w:rFonts w:cs="David" w:hint="cs"/>
          <w:rtl/>
        </w:rPr>
      </w:pPr>
      <w:r w:rsidRPr="008211BD">
        <w:rPr>
          <w:rFonts w:cs="David" w:hint="cs"/>
          <w:rtl/>
        </w:rPr>
        <w:tab/>
        <w:t xml:space="preserve">תודה. חברת הכנסת </w:t>
      </w:r>
      <w:proofErr w:type="spellStart"/>
      <w:r w:rsidRPr="008211BD">
        <w:rPr>
          <w:rFonts w:cs="David" w:hint="cs"/>
          <w:rtl/>
        </w:rPr>
        <w:t>יחימוביץ</w:t>
      </w:r>
      <w:proofErr w:type="spellEnd"/>
      <w:r w:rsidRPr="008211BD">
        <w:rPr>
          <w:rFonts w:cs="David" w:hint="cs"/>
          <w:rtl/>
        </w:rPr>
        <w:t xml:space="preserve">, בבקשה. </w:t>
      </w:r>
    </w:p>
    <w:p w14:paraId="3BE7B24B" w14:textId="77777777" w:rsidR="008211BD" w:rsidRPr="008211BD" w:rsidRDefault="008211BD" w:rsidP="008211BD">
      <w:pPr>
        <w:bidi/>
        <w:jc w:val="both"/>
        <w:rPr>
          <w:rFonts w:cs="David" w:hint="cs"/>
          <w:rtl/>
        </w:rPr>
      </w:pPr>
    </w:p>
    <w:p w14:paraId="42AFB5D9"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69E00E10" w14:textId="77777777" w:rsidR="008211BD" w:rsidRPr="008211BD" w:rsidRDefault="008211BD" w:rsidP="008211BD">
      <w:pPr>
        <w:pStyle w:val="Heading5"/>
        <w:rPr>
          <w:rFonts w:hint="cs"/>
          <w:sz w:val="24"/>
          <w:rtl/>
        </w:rPr>
      </w:pPr>
    </w:p>
    <w:p w14:paraId="5388598C" w14:textId="77777777" w:rsidR="008211BD" w:rsidRPr="008211BD" w:rsidRDefault="008211BD" w:rsidP="008211BD">
      <w:pPr>
        <w:bidi/>
        <w:jc w:val="both"/>
        <w:rPr>
          <w:rFonts w:cs="David" w:hint="cs"/>
          <w:rtl/>
        </w:rPr>
      </w:pPr>
      <w:r w:rsidRPr="008211BD">
        <w:rPr>
          <w:rFonts w:cs="David" w:hint="cs"/>
          <w:rtl/>
        </w:rPr>
        <w:tab/>
        <w:t xml:space="preserve">לא אכביר מילים על המחזות המגוחכים שנגלים לעינינו כששרים קוראים מהדף דבר שאין להם שמץ של מושג בו, ולפעמים אפילו מוסיפים בסוף הדברים שזה מה שחושב השר שהם מחליפים, אבל הם חושבים אחרת. </w:t>
      </w:r>
    </w:p>
    <w:p w14:paraId="30E0329E" w14:textId="77777777" w:rsidR="008211BD" w:rsidRPr="008211BD" w:rsidRDefault="008211BD" w:rsidP="008211BD">
      <w:pPr>
        <w:bidi/>
        <w:jc w:val="both"/>
        <w:rPr>
          <w:rFonts w:cs="David" w:hint="cs"/>
          <w:rtl/>
        </w:rPr>
      </w:pPr>
    </w:p>
    <w:p w14:paraId="24029A50" w14:textId="77777777" w:rsidR="008211BD" w:rsidRPr="008211BD" w:rsidRDefault="008211BD" w:rsidP="008211BD">
      <w:pPr>
        <w:bidi/>
        <w:jc w:val="both"/>
        <w:rPr>
          <w:rFonts w:cs="David" w:hint="cs"/>
          <w:rtl/>
        </w:rPr>
      </w:pPr>
      <w:r w:rsidRPr="008211BD">
        <w:rPr>
          <w:rFonts w:cs="David" w:hint="cs"/>
          <w:u w:val="single"/>
          <w:rtl/>
        </w:rPr>
        <w:t xml:space="preserve">יולי יואל </w:t>
      </w:r>
      <w:proofErr w:type="spellStart"/>
      <w:r w:rsidRPr="008211BD">
        <w:rPr>
          <w:rFonts w:cs="David" w:hint="cs"/>
          <w:u w:val="single"/>
          <w:rtl/>
        </w:rPr>
        <w:t>אדלשטיין</w:t>
      </w:r>
      <w:proofErr w:type="spellEnd"/>
      <w:r w:rsidRPr="008211BD">
        <w:rPr>
          <w:rFonts w:cs="David" w:hint="cs"/>
          <w:u w:val="single"/>
          <w:rtl/>
        </w:rPr>
        <w:t>:</w:t>
      </w:r>
    </w:p>
    <w:p w14:paraId="12E6AA69" w14:textId="77777777" w:rsidR="008211BD" w:rsidRPr="008211BD" w:rsidRDefault="008211BD" w:rsidP="008211BD">
      <w:pPr>
        <w:bidi/>
        <w:jc w:val="both"/>
        <w:rPr>
          <w:rFonts w:cs="David" w:hint="cs"/>
          <w:rtl/>
        </w:rPr>
      </w:pPr>
    </w:p>
    <w:p w14:paraId="36242C3A" w14:textId="77777777" w:rsidR="008211BD" w:rsidRPr="008211BD" w:rsidRDefault="008211BD" w:rsidP="008211BD">
      <w:pPr>
        <w:bidi/>
        <w:jc w:val="both"/>
        <w:rPr>
          <w:rFonts w:cs="David" w:hint="cs"/>
          <w:rtl/>
        </w:rPr>
      </w:pPr>
      <w:r w:rsidRPr="008211BD">
        <w:rPr>
          <w:rFonts w:cs="David" w:hint="cs"/>
          <w:rtl/>
        </w:rPr>
        <w:tab/>
        <w:t xml:space="preserve">ופותחים בהתנצלות. </w:t>
      </w:r>
    </w:p>
    <w:p w14:paraId="24C17BBF" w14:textId="77777777" w:rsidR="008211BD" w:rsidRPr="008211BD" w:rsidRDefault="008211BD" w:rsidP="008211BD">
      <w:pPr>
        <w:bidi/>
        <w:jc w:val="both"/>
        <w:rPr>
          <w:rFonts w:cs="David" w:hint="cs"/>
          <w:rtl/>
        </w:rPr>
      </w:pPr>
    </w:p>
    <w:p w14:paraId="2DB51D96"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183CDD1C" w14:textId="77777777" w:rsidR="008211BD" w:rsidRPr="008211BD" w:rsidRDefault="008211BD" w:rsidP="008211BD">
      <w:pPr>
        <w:pStyle w:val="Heading5"/>
        <w:rPr>
          <w:rFonts w:hint="cs"/>
          <w:sz w:val="24"/>
          <w:rtl/>
        </w:rPr>
      </w:pPr>
    </w:p>
    <w:p w14:paraId="71FB37F0" w14:textId="77777777" w:rsidR="008211BD" w:rsidRPr="008211BD" w:rsidRDefault="008211BD" w:rsidP="008211BD">
      <w:pPr>
        <w:bidi/>
        <w:jc w:val="both"/>
        <w:rPr>
          <w:rFonts w:cs="David" w:hint="cs"/>
          <w:rtl/>
        </w:rPr>
      </w:pPr>
      <w:r w:rsidRPr="008211BD">
        <w:rPr>
          <w:rFonts w:cs="David" w:hint="cs"/>
          <w:rtl/>
        </w:rPr>
        <w:tab/>
        <w:t xml:space="preserve">זה אבסורד, וזה קורה לא פעם ולא פעמיים. אז מתחילות קריאות ביניים, והם אומרים: לא, זה לא אני, אני רק קורא את התשובה. השורה התחתונה, המנהג הזה, ברגע שאין לו גבולות, הוא זילות של הכנסת וזלזול של הדרג המיניסטריאלי בפרלמנט. </w:t>
      </w:r>
    </w:p>
    <w:p w14:paraId="4D9DD7F1" w14:textId="77777777" w:rsidR="008211BD" w:rsidRPr="008211BD" w:rsidRDefault="008211BD" w:rsidP="008211BD">
      <w:pPr>
        <w:bidi/>
        <w:jc w:val="both"/>
        <w:rPr>
          <w:rFonts w:cs="David" w:hint="cs"/>
          <w:rtl/>
        </w:rPr>
      </w:pPr>
    </w:p>
    <w:p w14:paraId="3B7205CD" w14:textId="77777777" w:rsidR="008211BD" w:rsidRPr="008211BD" w:rsidRDefault="008211BD" w:rsidP="008211BD">
      <w:pPr>
        <w:bidi/>
        <w:ind w:firstLine="567"/>
        <w:jc w:val="both"/>
        <w:rPr>
          <w:rFonts w:cs="David" w:hint="cs"/>
          <w:rtl/>
        </w:rPr>
      </w:pPr>
      <w:r w:rsidRPr="008211BD">
        <w:rPr>
          <w:rFonts w:cs="David" w:hint="cs"/>
          <w:rtl/>
        </w:rPr>
        <w:t xml:space="preserve">אדוני יושב ראש הקואליציה, אני מאחלת לך שבקדנציה הבאה שלך </w:t>
      </w:r>
      <w:r w:rsidRPr="008211BD">
        <w:rPr>
          <w:rFonts w:cs="David"/>
          <w:rtl/>
        </w:rPr>
        <w:t>–</w:t>
      </w:r>
      <w:r w:rsidRPr="008211BD">
        <w:rPr>
          <w:rFonts w:cs="David" w:hint="cs"/>
          <w:rtl/>
        </w:rPr>
        <w:t xml:space="preserve"> אתה יודע מה, לא אאחל לך את זה. אני מאחלת לך את זה אישית, אבל פוליטית לא. רציתי לאחל לך שתהיה שר. בסופו של דבר, גם מי שיושב היום בקואליציה ומשרת במידה רבה את רצונות הממשלה, יכול להיות שיום אחד הוא יהיה באופוזיציה. יש אפשרות כזאת. אז בואו נחשוב על עצמנו היום לא כמשרתיהם של חברינו בממשלה, אלא כחברי כנסת שצריכים לגונן על כבודה של הכנסת. יכול להיות שנישאר חברי כנסת עוד כמה קדנציות, ואולי לא, אבל בכל מקרה מוטל עלינו התפקיד לשמור על כבודה של הכנסת. היעדר המגבלה היא כאילו כלום של כלום ואיש הישר בעיניו יעשה. </w:t>
      </w:r>
    </w:p>
    <w:p w14:paraId="20556DBB" w14:textId="77777777" w:rsidR="008211BD" w:rsidRPr="008211BD" w:rsidRDefault="008211BD" w:rsidP="008211BD">
      <w:pPr>
        <w:bidi/>
        <w:ind w:firstLine="567"/>
        <w:jc w:val="both"/>
        <w:rPr>
          <w:rFonts w:cs="David" w:hint="cs"/>
          <w:rtl/>
        </w:rPr>
      </w:pPr>
    </w:p>
    <w:p w14:paraId="085F53C3" w14:textId="77777777" w:rsidR="008211BD" w:rsidRPr="008211BD" w:rsidRDefault="008211BD" w:rsidP="008211BD">
      <w:pPr>
        <w:bidi/>
        <w:jc w:val="both"/>
        <w:rPr>
          <w:rFonts w:cs="David" w:hint="cs"/>
          <w:rtl/>
        </w:rPr>
      </w:pPr>
      <w:r w:rsidRPr="008211BD">
        <w:rPr>
          <w:rFonts w:cs="David" w:hint="cs"/>
          <w:u w:val="single"/>
          <w:rtl/>
        </w:rPr>
        <w:t>היו"ר דוד טל:</w:t>
      </w:r>
    </w:p>
    <w:p w14:paraId="4C1D157D" w14:textId="77777777" w:rsidR="008211BD" w:rsidRPr="008211BD" w:rsidRDefault="008211BD" w:rsidP="008211BD">
      <w:pPr>
        <w:bidi/>
        <w:ind w:firstLine="567"/>
        <w:jc w:val="both"/>
        <w:rPr>
          <w:rFonts w:cs="David" w:hint="cs"/>
          <w:rtl/>
        </w:rPr>
      </w:pPr>
    </w:p>
    <w:p w14:paraId="12CE385A" w14:textId="77777777" w:rsidR="008211BD" w:rsidRPr="008211BD" w:rsidRDefault="008211BD" w:rsidP="008211BD">
      <w:pPr>
        <w:bidi/>
        <w:ind w:firstLine="567"/>
        <w:jc w:val="both"/>
        <w:rPr>
          <w:rFonts w:cs="David" w:hint="cs"/>
          <w:rtl/>
        </w:rPr>
      </w:pPr>
      <w:r w:rsidRPr="008211BD">
        <w:rPr>
          <w:rFonts w:cs="David" w:hint="cs"/>
          <w:rtl/>
        </w:rPr>
        <w:t xml:space="preserve">אני מודה לכם. אני עובר להצבעה. מי בעד לקבל את ההשגה של חברי הכנסת גדעון סער, שלי </w:t>
      </w:r>
      <w:proofErr w:type="spellStart"/>
      <w:r w:rsidRPr="008211BD">
        <w:rPr>
          <w:rFonts w:cs="David" w:hint="cs"/>
          <w:rtl/>
        </w:rPr>
        <w:t>יחימוביץ</w:t>
      </w:r>
      <w:proofErr w:type="spellEnd"/>
      <w:r w:rsidRPr="008211BD">
        <w:rPr>
          <w:rFonts w:cs="David" w:hint="cs"/>
          <w:rtl/>
        </w:rPr>
        <w:t xml:space="preserve"> ודב </w:t>
      </w:r>
      <w:proofErr w:type="spellStart"/>
      <w:r w:rsidRPr="008211BD">
        <w:rPr>
          <w:rFonts w:cs="David" w:hint="cs"/>
          <w:rtl/>
        </w:rPr>
        <w:t>חנין</w:t>
      </w:r>
      <w:proofErr w:type="spellEnd"/>
      <w:r w:rsidRPr="008211BD">
        <w:rPr>
          <w:rFonts w:cs="David" w:hint="cs"/>
          <w:rtl/>
        </w:rPr>
        <w:t>?</w:t>
      </w:r>
    </w:p>
    <w:p w14:paraId="0C54834E" w14:textId="77777777" w:rsidR="008211BD" w:rsidRPr="008211BD" w:rsidRDefault="008211BD" w:rsidP="008211BD">
      <w:pPr>
        <w:bidi/>
        <w:ind w:firstLine="567"/>
        <w:jc w:val="both"/>
        <w:rPr>
          <w:rFonts w:cs="David" w:hint="cs"/>
          <w:rtl/>
        </w:rPr>
      </w:pPr>
    </w:p>
    <w:p w14:paraId="213DFA11" w14:textId="77777777" w:rsidR="008211BD" w:rsidRPr="008211BD" w:rsidRDefault="008211BD" w:rsidP="008211BD">
      <w:pPr>
        <w:bidi/>
        <w:jc w:val="both"/>
        <w:rPr>
          <w:rFonts w:cs="David" w:hint="cs"/>
          <w:b/>
          <w:bCs/>
          <w:rtl/>
        </w:rPr>
      </w:pPr>
      <w:r w:rsidRPr="008211BD">
        <w:rPr>
          <w:rFonts w:cs="David" w:hint="cs"/>
          <w:b/>
          <w:bCs/>
          <w:rtl/>
        </w:rPr>
        <w:t>הצבעה</w:t>
      </w:r>
    </w:p>
    <w:p w14:paraId="61AF1087" w14:textId="77777777" w:rsidR="008211BD" w:rsidRPr="008211BD" w:rsidRDefault="008211BD" w:rsidP="008211BD">
      <w:pPr>
        <w:bidi/>
        <w:jc w:val="both"/>
        <w:rPr>
          <w:rFonts w:cs="David" w:hint="cs"/>
          <w:b/>
          <w:bCs/>
          <w:rtl/>
        </w:rPr>
      </w:pPr>
    </w:p>
    <w:p w14:paraId="1419E748" w14:textId="77777777" w:rsidR="008211BD" w:rsidRPr="008211BD" w:rsidRDefault="008211BD" w:rsidP="008211BD">
      <w:pPr>
        <w:bidi/>
        <w:jc w:val="both"/>
        <w:rPr>
          <w:rFonts w:cs="David" w:hint="cs"/>
          <w:b/>
          <w:bCs/>
          <w:rtl/>
        </w:rPr>
      </w:pPr>
      <w:r w:rsidRPr="008211BD">
        <w:rPr>
          <w:rFonts w:cs="David" w:hint="cs"/>
          <w:b/>
          <w:bCs/>
          <w:rtl/>
        </w:rPr>
        <w:t xml:space="preserve">בעד ההשגה </w:t>
      </w:r>
      <w:r w:rsidRPr="008211BD">
        <w:rPr>
          <w:rFonts w:cs="David"/>
          <w:b/>
          <w:bCs/>
          <w:rtl/>
        </w:rPr>
        <w:t>–</w:t>
      </w:r>
      <w:r w:rsidRPr="008211BD">
        <w:rPr>
          <w:rFonts w:cs="David" w:hint="cs"/>
          <w:b/>
          <w:bCs/>
          <w:rtl/>
        </w:rPr>
        <w:t xml:space="preserve"> 9</w:t>
      </w:r>
    </w:p>
    <w:p w14:paraId="40CA7FA3"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9</w:t>
      </w:r>
    </w:p>
    <w:p w14:paraId="338F58D2" w14:textId="77777777" w:rsidR="008211BD" w:rsidRPr="008211BD" w:rsidRDefault="008211BD" w:rsidP="008211BD">
      <w:pPr>
        <w:bidi/>
        <w:jc w:val="both"/>
        <w:rPr>
          <w:rFonts w:cs="David" w:hint="cs"/>
          <w:b/>
          <w:bCs/>
          <w:rtl/>
        </w:rPr>
      </w:pPr>
      <w:r w:rsidRPr="008211BD">
        <w:rPr>
          <w:rFonts w:cs="David" w:hint="cs"/>
          <w:b/>
          <w:bCs/>
          <w:rtl/>
        </w:rPr>
        <w:t>ההשגה לא אושרה</w:t>
      </w:r>
    </w:p>
    <w:p w14:paraId="1D4F4A81" w14:textId="77777777" w:rsidR="008211BD" w:rsidRPr="008211BD" w:rsidRDefault="008211BD" w:rsidP="008211BD">
      <w:pPr>
        <w:bidi/>
        <w:jc w:val="both"/>
        <w:rPr>
          <w:rFonts w:cs="David" w:hint="cs"/>
          <w:b/>
          <w:bCs/>
          <w:rtl/>
        </w:rPr>
      </w:pPr>
    </w:p>
    <w:p w14:paraId="05EA0504" w14:textId="77777777" w:rsidR="008211BD" w:rsidRPr="008211BD" w:rsidRDefault="008211BD" w:rsidP="008211BD">
      <w:pPr>
        <w:bidi/>
        <w:jc w:val="both"/>
        <w:rPr>
          <w:rFonts w:cs="David" w:hint="cs"/>
          <w:rtl/>
        </w:rPr>
      </w:pPr>
      <w:r w:rsidRPr="008211BD">
        <w:rPr>
          <w:rFonts w:cs="David" w:hint="cs"/>
          <w:u w:val="single"/>
          <w:rtl/>
        </w:rPr>
        <w:t>היו"ר דוד טל:</w:t>
      </w:r>
    </w:p>
    <w:p w14:paraId="7DCF2F3C" w14:textId="77777777" w:rsidR="008211BD" w:rsidRPr="008211BD" w:rsidRDefault="008211BD" w:rsidP="008211BD">
      <w:pPr>
        <w:bidi/>
        <w:jc w:val="both"/>
        <w:rPr>
          <w:rFonts w:cs="David" w:hint="cs"/>
          <w:rtl/>
        </w:rPr>
      </w:pPr>
    </w:p>
    <w:p w14:paraId="10540743" w14:textId="77777777" w:rsidR="008211BD" w:rsidRPr="008211BD" w:rsidRDefault="008211BD" w:rsidP="008211BD">
      <w:pPr>
        <w:bidi/>
        <w:jc w:val="both"/>
        <w:rPr>
          <w:rFonts w:cs="David" w:hint="cs"/>
          <w:rtl/>
        </w:rPr>
      </w:pPr>
      <w:r w:rsidRPr="008211BD">
        <w:rPr>
          <w:rFonts w:cs="David" w:hint="cs"/>
          <w:rtl/>
        </w:rPr>
        <w:tab/>
        <w:t>תודה. התוצאה היא תשעה נגד ותשעה בעד. אשר על כן, ההצעה נופלת. כן, חבר הכנסת סער.</w:t>
      </w:r>
    </w:p>
    <w:p w14:paraId="02A74F90" w14:textId="77777777" w:rsidR="008211BD" w:rsidRPr="008211BD" w:rsidRDefault="008211BD" w:rsidP="008211BD">
      <w:pPr>
        <w:bidi/>
        <w:jc w:val="both"/>
        <w:rPr>
          <w:rFonts w:cs="David" w:hint="cs"/>
          <w:rtl/>
        </w:rPr>
      </w:pPr>
      <w:r w:rsidRPr="008211BD">
        <w:rPr>
          <w:rFonts w:cs="David" w:hint="cs"/>
          <w:rtl/>
        </w:rPr>
        <w:t xml:space="preserve"> </w:t>
      </w:r>
    </w:p>
    <w:p w14:paraId="67A3FFF5"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99F4023" w14:textId="77777777" w:rsidR="008211BD" w:rsidRPr="008211BD" w:rsidRDefault="008211BD" w:rsidP="008211BD">
      <w:pPr>
        <w:bidi/>
        <w:jc w:val="both"/>
        <w:rPr>
          <w:rFonts w:cs="David" w:hint="cs"/>
          <w:u w:val="single"/>
          <w:rtl/>
        </w:rPr>
      </w:pPr>
    </w:p>
    <w:p w14:paraId="0D6C38F0" w14:textId="77777777" w:rsidR="008211BD" w:rsidRPr="008211BD" w:rsidRDefault="008211BD" w:rsidP="008211BD">
      <w:pPr>
        <w:bidi/>
        <w:jc w:val="both"/>
        <w:rPr>
          <w:rFonts w:cs="David" w:hint="cs"/>
          <w:rtl/>
        </w:rPr>
      </w:pPr>
      <w:r w:rsidRPr="008211BD">
        <w:rPr>
          <w:rFonts w:cs="David" w:hint="cs"/>
          <w:rtl/>
        </w:rPr>
        <w:tab/>
        <w:t xml:space="preserve">אדוני היושב ראש, ביקשתי ממך לפני ההצבעה לקיים הצבעה שמית. לא נעתרת, על כן אני - - - </w:t>
      </w:r>
    </w:p>
    <w:p w14:paraId="0BD107D6" w14:textId="77777777" w:rsidR="008211BD" w:rsidRPr="008211BD" w:rsidRDefault="008211BD" w:rsidP="008211BD">
      <w:pPr>
        <w:bidi/>
        <w:jc w:val="both"/>
        <w:rPr>
          <w:rFonts w:cs="David" w:hint="cs"/>
          <w:rtl/>
        </w:rPr>
      </w:pPr>
    </w:p>
    <w:p w14:paraId="6D265C81" w14:textId="77777777" w:rsidR="008211BD" w:rsidRDefault="008211BD" w:rsidP="008211BD">
      <w:pPr>
        <w:bidi/>
        <w:jc w:val="both"/>
        <w:rPr>
          <w:rFonts w:cs="David" w:hint="cs"/>
          <w:u w:val="single"/>
          <w:rtl/>
        </w:rPr>
      </w:pPr>
    </w:p>
    <w:p w14:paraId="73B7B0CE" w14:textId="77777777" w:rsidR="008211BD" w:rsidRDefault="008211BD" w:rsidP="008211BD">
      <w:pPr>
        <w:bidi/>
        <w:jc w:val="both"/>
        <w:rPr>
          <w:rFonts w:cs="David" w:hint="cs"/>
          <w:u w:val="single"/>
          <w:rtl/>
        </w:rPr>
      </w:pPr>
    </w:p>
    <w:p w14:paraId="6906B70F" w14:textId="77777777" w:rsidR="008211BD" w:rsidRPr="008211BD" w:rsidRDefault="008211BD" w:rsidP="008211BD">
      <w:pPr>
        <w:bidi/>
        <w:jc w:val="both"/>
        <w:rPr>
          <w:rFonts w:cs="David" w:hint="cs"/>
          <w:rtl/>
        </w:rPr>
      </w:pPr>
      <w:r w:rsidRPr="008211BD">
        <w:rPr>
          <w:rFonts w:cs="David" w:hint="cs"/>
          <w:u w:val="single"/>
          <w:rtl/>
        </w:rPr>
        <w:t>היו"ר דוד טל:</w:t>
      </w:r>
    </w:p>
    <w:p w14:paraId="41A9ADC4" w14:textId="77777777" w:rsidR="008211BD" w:rsidRPr="008211BD" w:rsidRDefault="008211BD" w:rsidP="008211BD">
      <w:pPr>
        <w:bidi/>
        <w:jc w:val="both"/>
        <w:rPr>
          <w:rFonts w:cs="David" w:hint="cs"/>
          <w:rtl/>
        </w:rPr>
      </w:pPr>
    </w:p>
    <w:p w14:paraId="257C0096" w14:textId="77777777" w:rsidR="008211BD" w:rsidRPr="008211BD" w:rsidRDefault="008211BD" w:rsidP="008211BD">
      <w:pPr>
        <w:bidi/>
        <w:ind w:firstLine="567"/>
        <w:jc w:val="both"/>
        <w:rPr>
          <w:rFonts w:cs="David" w:hint="cs"/>
          <w:rtl/>
        </w:rPr>
      </w:pPr>
      <w:r w:rsidRPr="008211BD">
        <w:rPr>
          <w:rFonts w:cs="David" w:hint="cs"/>
          <w:rtl/>
        </w:rPr>
        <w:t xml:space="preserve">סליחה, אדוני. אתה אומר דברים שלא היו ולא נבראו. </w:t>
      </w:r>
    </w:p>
    <w:p w14:paraId="212F3FCE" w14:textId="77777777" w:rsidR="008211BD" w:rsidRPr="008211BD" w:rsidRDefault="008211BD" w:rsidP="008211BD">
      <w:pPr>
        <w:bidi/>
        <w:jc w:val="both"/>
        <w:rPr>
          <w:rFonts w:cs="David" w:hint="cs"/>
          <w:rtl/>
        </w:rPr>
      </w:pPr>
    </w:p>
    <w:p w14:paraId="2CAF75FD"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24E2E92" w14:textId="77777777" w:rsidR="008211BD" w:rsidRPr="008211BD" w:rsidRDefault="008211BD" w:rsidP="008211BD">
      <w:pPr>
        <w:bidi/>
        <w:jc w:val="both"/>
        <w:rPr>
          <w:rFonts w:cs="David" w:hint="cs"/>
          <w:u w:val="single"/>
          <w:rtl/>
        </w:rPr>
      </w:pPr>
    </w:p>
    <w:p w14:paraId="6C5D71B3" w14:textId="77777777" w:rsidR="008211BD" w:rsidRPr="008211BD" w:rsidRDefault="008211BD" w:rsidP="008211BD">
      <w:pPr>
        <w:bidi/>
        <w:jc w:val="both"/>
        <w:rPr>
          <w:rFonts w:cs="David" w:hint="cs"/>
          <w:rtl/>
        </w:rPr>
      </w:pPr>
      <w:r w:rsidRPr="008211BD">
        <w:rPr>
          <w:rFonts w:cs="David" w:hint="cs"/>
          <w:rtl/>
        </w:rPr>
        <w:tab/>
        <w:t xml:space="preserve"> יכול להיות שאדוני לא שמע אותי. אין לי דבר נגד אדוני. </w:t>
      </w:r>
    </w:p>
    <w:p w14:paraId="57DFD7FD" w14:textId="77777777" w:rsidR="008211BD" w:rsidRPr="008211BD" w:rsidRDefault="008211BD" w:rsidP="008211BD">
      <w:pPr>
        <w:bidi/>
        <w:jc w:val="both"/>
        <w:rPr>
          <w:rFonts w:cs="David" w:hint="cs"/>
          <w:rtl/>
        </w:rPr>
      </w:pPr>
    </w:p>
    <w:p w14:paraId="416DD768" w14:textId="77777777" w:rsidR="008211BD" w:rsidRPr="008211BD" w:rsidRDefault="008211BD" w:rsidP="008211BD">
      <w:pPr>
        <w:bidi/>
        <w:jc w:val="both"/>
        <w:rPr>
          <w:rFonts w:cs="David" w:hint="cs"/>
          <w:rtl/>
        </w:rPr>
      </w:pPr>
      <w:r w:rsidRPr="008211BD">
        <w:rPr>
          <w:rFonts w:cs="David" w:hint="cs"/>
          <w:u w:val="single"/>
          <w:rtl/>
        </w:rPr>
        <w:t>היו"ר דוד טל:</w:t>
      </w:r>
    </w:p>
    <w:p w14:paraId="2DED8A19" w14:textId="77777777" w:rsidR="008211BD" w:rsidRPr="008211BD" w:rsidRDefault="008211BD" w:rsidP="008211BD">
      <w:pPr>
        <w:bidi/>
        <w:jc w:val="both"/>
        <w:rPr>
          <w:rFonts w:cs="David" w:hint="cs"/>
          <w:rtl/>
        </w:rPr>
      </w:pPr>
    </w:p>
    <w:p w14:paraId="0CD7A858" w14:textId="77777777" w:rsidR="008211BD" w:rsidRPr="008211BD" w:rsidRDefault="008211BD" w:rsidP="008211BD">
      <w:pPr>
        <w:bidi/>
        <w:jc w:val="both"/>
        <w:rPr>
          <w:rFonts w:cs="David" w:hint="cs"/>
          <w:rtl/>
        </w:rPr>
      </w:pPr>
      <w:r w:rsidRPr="008211BD">
        <w:rPr>
          <w:rFonts w:cs="David" w:hint="cs"/>
          <w:rtl/>
        </w:rPr>
        <w:tab/>
        <w:t xml:space="preserve">הייתה בקשה כזאת? לא שמעתי. </w:t>
      </w:r>
    </w:p>
    <w:p w14:paraId="4861E17B" w14:textId="77777777" w:rsidR="008211BD" w:rsidRPr="008211BD" w:rsidRDefault="008211BD" w:rsidP="008211BD">
      <w:pPr>
        <w:bidi/>
        <w:jc w:val="both"/>
        <w:rPr>
          <w:rFonts w:cs="David" w:hint="cs"/>
          <w:rtl/>
        </w:rPr>
      </w:pPr>
    </w:p>
    <w:p w14:paraId="6E13F749"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0F028FED" w14:textId="77777777" w:rsidR="008211BD" w:rsidRPr="008211BD" w:rsidRDefault="008211BD" w:rsidP="008211BD">
      <w:pPr>
        <w:bidi/>
        <w:jc w:val="both"/>
        <w:rPr>
          <w:rFonts w:cs="David" w:hint="cs"/>
          <w:u w:val="single"/>
          <w:rtl/>
        </w:rPr>
      </w:pPr>
    </w:p>
    <w:p w14:paraId="705839DB" w14:textId="77777777" w:rsidR="008211BD" w:rsidRPr="008211BD" w:rsidRDefault="008211BD" w:rsidP="008211BD">
      <w:pPr>
        <w:bidi/>
        <w:jc w:val="both"/>
        <w:rPr>
          <w:rFonts w:cs="David" w:hint="cs"/>
          <w:rtl/>
        </w:rPr>
      </w:pPr>
      <w:r w:rsidRPr="008211BD">
        <w:rPr>
          <w:rFonts w:cs="David" w:hint="cs"/>
          <w:rtl/>
        </w:rPr>
        <w:tab/>
        <w:t xml:space="preserve"> לא שמעת אותי. אני  מבקש לקיים רביזיה, ואני מבקש לקיים הצבעה שמית. </w:t>
      </w:r>
    </w:p>
    <w:p w14:paraId="03B080B2" w14:textId="77777777" w:rsidR="008211BD" w:rsidRPr="008211BD" w:rsidRDefault="008211BD" w:rsidP="008211BD">
      <w:pPr>
        <w:bidi/>
        <w:jc w:val="both"/>
        <w:rPr>
          <w:rFonts w:cs="David" w:hint="cs"/>
          <w:rtl/>
        </w:rPr>
      </w:pPr>
    </w:p>
    <w:p w14:paraId="2545E324" w14:textId="77777777" w:rsidR="008211BD" w:rsidRPr="008211BD" w:rsidRDefault="008211BD" w:rsidP="008211BD">
      <w:pPr>
        <w:bidi/>
        <w:jc w:val="both"/>
        <w:rPr>
          <w:rFonts w:cs="David" w:hint="cs"/>
          <w:rtl/>
        </w:rPr>
      </w:pPr>
      <w:r w:rsidRPr="008211BD">
        <w:rPr>
          <w:rFonts w:cs="David" w:hint="cs"/>
          <w:u w:val="single"/>
          <w:rtl/>
        </w:rPr>
        <w:t>היו"ר דוד טל:</w:t>
      </w:r>
    </w:p>
    <w:p w14:paraId="05279195" w14:textId="77777777" w:rsidR="008211BD" w:rsidRPr="008211BD" w:rsidRDefault="008211BD" w:rsidP="008211BD">
      <w:pPr>
        <w:bidi/>
        <w:jc w:val="both"/>
        <w:rPr>
          <w:rFonts w:cs="David" w:hint="cs"/>
          <w:rtl/>
        </w:rPr>
      </w:pPr>
    </w:p>
    <w:p w14:paraId="5A08A8C4" w14:textId="77777777" w:rsidR="008211BD" w:rsidRPr="008211BD" w:rsidRDefault="008211BD" w:rsidP="008211BD">
      <w:pPr>
        <w:bidi/>
        <w:ind w:firstLine="567"/>
        <w:jc w:val="both"/>
        <w:rPr>
          <w:rFonts w:cs="David" w:hint="cs"/>
          <w:rtl/>
        </w:rPr>
      </w:pPr>
      <w:r w:rsidRPr="008211BD">
        <w:rPr>
          <w:rFonts w:cs="David" w:hint="cs"/>
          <w:rtl/>
        </w:rPr>
        <w:t xml:space="preserve">טוב. רבותיי, אנחנו מצביעים הצבעה שמית על הרביזיה. </w:t>
      </w:r>
    </w:p>
    <w:p w14:paraId="193F446B" w14:textId="77777777" w:rsidR="008211BD" w:rsidRPr="008211BD" w:rsidRDefault="008211BD" w:rsidP="008211BD">
      <w:pPr>
        <w:bidi/>
        <w:ind w:firstLine="567"/>
        <w:jc w:val="both"/>
        <w:rPr>
          <w:rFonts w:cs="David" w:hint="cs"/>
          <w:rtl/>
        </w:rPr>
      </w:pPr>
    </w:p>
    <w:p w14:paraId="2B306EDA" w14:textId="77777777" w:rsidR="008211BD" w:rsidRPr="008211BD" w:rsidRDefault="008211BD" w:rsidP="008211BD">
      <w:pPr>
        <w:bidi/>
        <w:ind w:firstLine="567"/>
        <w:jc w:val="both"/>
        <w:rPr>
          <w:rFonts w:cs="David" w:hint="cs"/>
          <w:b/>
          <w:bCs/>
          <w:u w:val="single"/>
          <w:rtl/>
        </w:rPr>
      </w:pPr>
    </w:p>
    <w:p w14:paraId="7C195A96" w14:textId="77777777" w:rsidR="008211BD" w:rsidRPr="008211BD" w:rsidRDefault="008211BD" w:rsidP="008211BD">
      <w:pPr>
        <w:bidi/>
        <w:ind w:firstLine="567"/>
        <w:jc w:val="both"/>
        <w:rPr>
          <w:rFonts w:cs="David" w:hint="cs"/>
          <w:b/>
          <w:bCs/>
          <w:u w:val="single"/>
          <w:rtl/>
        </w:rPr>
      </w:pPr>
      <w:r w:rsidRPr="008211BD">
        <w:rPr>
          <w:rFonts w:cs="David" w:hint="cs"/>
          <w:b/>
          <w:bCs/>
          <w:u w:val="single"/>
          <w:rtl/>
        </w:rPr>
        <w:t>הצבעה</w:t>
      </w:r>
    </w:p>
    <w:p w14:paraId="73B531F0" w14:textId="77777777" w:rsidR="008211BD" w:rsidRPr="008211BD" w:rsidRDefault="008211BD" w:rsidP="008211BD">
      <w:pPr>
        <w:bidi/>
        <w:jc w:val="both"/>
        <w:rPr>
          <w:rFonts w:cs="David" w:hint="cs"/>
          <w:rtl/>
        </w:rPr>
      </w:pPr>
    </w:p>
    <w:p w14:paraId="0949B15D" w14:textId="77777777" w:rsidR="008211BD" w:rsidRPr="008211BD" w:rsidRDefault="008211BD" w:rsidP="008211BD">
      <w:pPr>
        <w:bidi/>
        <w:jc w:val="both"/>
        <w:rPr>
          <w:rFonts w:cs="David" w:hint="cs"/>
          <w:rtl/>
        </w:rPr>
      </w:pPr>
    </w:p>
    <w:p w14:paraId="6B25E2EC" w14:textId="77777777" w:rsidR="008211BD" w:rsidRPr="008211BD" w:rsidRDefault="008211BD" w:rsidP="008211BD">
      <w:pPr>
        <w:bidi/>
        <w:jc w:val="both"/>
        <w:rPr>
          <w:rFonts w:cs="David" w:hint="cs"/>
          <w:rtl/>
        </w:rPr>
      </w:pPr>
      <w:r w:rsidRPr="008211BD">
        <w:rPr>
          <w:rFonts w:cs="David" w:hint="cs"/>
          <w:rtl/>
        </w:rPr>
        <w:t xml:space="preserve">אלי </w:t>
      </w:r>
      <w:proofErr w:type="spellStart"/>
      <w:r w:rsidRPr="008211BD">
        <w:rPr>
          <w:rFonts w:cs="David" w:hint="cs"/>
          <w:rtl/>
        </w:rPr>
        <w:t>אפללו</w:t>
      </w:r>
      <w:proofErr w:type="spellEnd"/>
      <w:r w:rsidRPr="008211BD">
        <w:rPr>
          <w:rFonts w:cs="David" w:hint="cs"/>
          <w:rtl/>
        </w:rPr>
        <w:t xml:space="preserve">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נגד</w:t>
      </w:r>
    </w:p>
    <w:p w14:paraId="277F6309" w14:textId="77777777" w:rsidR="008211BD" w:rsidRPr="008211BD" w:rsidRDefault="008211BD" w:rsidP="008211BD">
      <w:pPr>
        <w:bidi/>
        <w:jc w:val="both"/>
        <w:rPr>
          <w:rFonts w:cs="David" w:hint="cs"/>
          <w:rtl/>
        </w:rPr>
      </w:pPr>
      <w:r w:rsidRPr="008211BD">
        <w:rPr>
          <w:rFonts w:cs="David" w:hint="cs"/>
          <w:rtl/>
        </w:rPr>
        <w:t xml:space="preserve">שלמה מולה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נגד</w:t>
      </w:r>
    </w:p>
    <w:p w14:paraId="5D0707F1" w14:textId="77777777" w:rsidR="008211BD" w:rsidRPr="008211BD" w:rsidRDefault="008211BD" w:rsidP="008211BD">
      <w:pPr>
        <w:bidi/>
        <w:jc w:val="both"/>
        <w:rPr>
          <w:rFonts w:cs="David" w:hint="cs"/>
          <w:rtl/>
        </w:rPr>
      </w:pPr>
      <w:r w:rsidRPr="008211BD">
        <w:rPr>
          <w:rFonts w:cs="David" w:hint="cs"/>
          <w:rtl/>
        </w:rPr>
        <w:t xml:space="preserve">יואל חסון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נגד</w:t>
      </w:r>
    </w:p>
    <w:p w14:paraId="71C880D0" w14:textId="77777777" w:rsidR="008211BD" w:rsidRPr="008211BD" w:rsidRDefault="008211BD" w:rsidP="008211BD">
      <w:pPr>
        <w:bidi/>
        <w:jc w:val="both"/>
        <w:rPr>
          <w:rFonts w:cs="David" w:hint="cs"/>
          <w:rtl/>
        </w:rPr>
      </w:pPr>
      <w:r w:rsidRPr="008211BD">
        <w:rPr>
          <w:rFonts w:cs="David" w:hint="cs"/>
          <w:rtl/>
        </w:rPr>
        <w:t xml:space="preserve">שי חרמש (מחליף את חברת הכנסת תירוש) </w:t>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נגד</w:t>
      </w:r>
    </w:p>
    <w:p w14:paraId="3402AAB8" w14:textId="77777777" w:rsidR="008211BD" w:rsidRPr="008211BD" w:rsidRDefault="008211BD" w:rsidP="008211BD">
      <w:pPr>
        <w:bidi/>
        <w:jc w:val="both"/>
        <w:rPr>
          <w:rFonts w:cs="David" w:hint="cs"/>
          <w:rtl/>
        </w:rPr>
      </w:pPr>
      <w:r w:rsidRPr="008211BD">
        <w:rPr>
          <w:rFonts w:cs="David" w:hint="cs"/>
          <w:rtl/>
        </w:rPr>
        <w:t xml:space="preserve">שלי </w:t>
      </w:r>
      <w:proofErr w:type="spellStart"/>
      <w:r w:rsidRPr="008211BD">
        <w:rPr>
          <w:rFonts w:cs="David" w:hint="cs"/>
          <w:rtl/>
        </w:rPr>
        <w:t>יחימוביץ</w:t>
      </w:r>
      <w:proofErr w:type="spellEnd"/>
      <w:r w:rsidRPr="008211BD">
        <w:rPr>
          <w:rFonts w:cs="David" w:hint="cs"/>
          <w:rtl/>
        </w:rPr>
        <w:t xml:space="preserve">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655C11C2" w14:textId="77777777" w:rsidR="008211BD" w:rsidRPr="008211BD" w:rsidRDefault="008211BD" w:rsidP="008211BD">
      <w:pPr>
        <w:bidi/>
        <w:jc w:val="both"/>
        <w:rPr>
          <w:rFonts w:cs="David" w:hint="cs"/>
          <w:rtl/>
        </w:rPr>
      </w:pPr>
      <w:r w:rsidRPr="008211BD">
        <w:rPr>
          <w:rFonts w:cs="David" w:hint="cs"/>
          <w:rtl/>
        </w:rPr>
        <w:t xml:space="preserve">איתן כבל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אינו נוכח</w:t>
      </w:r>
    </w:p>
    <w:p w14:paraId="1822332B" w14:textId="77777777" w:rsidR="008211BD" w:rsidRPr="008211BD" w:rsidRDefault="008211BD" w:rsidP="008211BD">
      <w:pPr>
        <w:bidi/>
        <w:jc w:val="both"/>
        <w:rPr>
          <w:rFonts w:cs="David" w:hint="cs"/>
          <w:rtl/>
        </w:rPr>
      </w:pPr>
      <w:r w:rsidRPr="008211BD">
        <w:rPr>
          <w:rFonts w:cs="David" w:hint="cs"/>
          <w:rtl/>
        </w:rPr>
        <w:t xml:space="preserve">יורם </w:t>
      </w:r>
      <w:proofErr w:type="spellStart"/>
      <w:r w:rsidRPr="008211BD">
        <w:rPr>
          <w:rFonts w:cs="David" w:hint="cs"/>
          <w:rtl/>
        </w:rPr>
        <w:t>מרציאנו</w:t>
      </w:r>
      <w:proofErr w:type="spellEnd"/>
      <w:r w:rsidRPr="008211BD">
        <w:rPr>
          <w:rFonts w:cs="David" w:hint="cs"/>
          <w:rtl/>
        </w:rPr>
        <w:t xml:space="preserve">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אינו נוכח</w:t>
      </w:r>
    </w:p>
    <w:p w14:paraId="7311BD7A" w14:textId="77777777" w:rsidR="008211BD" w:rsidRPr="008211BD" w:rsidRDefault="008211BD" w:rsidP="008211BD">
      <w:pPr>
        <w:bidi/>
        <w:jc w:val="both"/>
        <w:rPr>
          <w:rFonts w:cs="David" w:hint="cs"/>
          <w:rtl/>
        </w:rPr>
      </w:pPr>
      <w:proofErr w:type="spellStart"/>
      <w:r w:rsidRPr="008211BD">
        <w:rPr>
          <w:rFonts w:cs="David" w:hint="cs"/>
          <w:rtl/>
        </w:rPr>
        <w:t>נאדיה</w:t>
      </w:r>
      <w:proofErr w:type="spellEnd"/>
      <w:r w:rsidRPr="008211BD">
        <w:rPr>
          <w:rFonts w:cs="David" w:hint="cs"/>
          <w:rtl/>
        </w:rPr>
        <w:t xml:space="preserve"> חילו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אינה נוכחת</w:t>
      </w:r>
    </w:p>
    <w:p w14:paraId="0A9EEEC1" w14:textId="77777777" w:rsidR="008211BD" w:rsidRPr="008211BD" w:rsidRDefault="008211BD" w:rsidP="008211BD">
      <w:pPr>
        <w:bidi/>
        <w:jc w:val="both"/>
        <w:rPr>
          <w:rFonts w:cs="David" w:hint="cs"/>
          <w:rtl/>
        </w:rPr>
      </w:pPr>
      <w:r w:rsidRPr="008211BD">
        <w:rPr>
          <w:rFonts w:cs="David" w:hint="cs"/>
          <w:rtl/>
        </w:rPr>
        <w:t xml:space="preserve">יעקב </w:t>
      </w:r>
      <w:proofErr w:type="spellStart"/>
      <w:r w:rsidRPr="008211BD">
        <w:rPr>
          <w:rFonts w:cs="David" w:hint="cs"/>
          <w:rtl/>
        </w:rPr>
        <w:t>מרגי</w:t>
      </w:r>
      <w:proofErr w:type="spellEnd"/>
      <w:r w:rsidRPr="008211BD">
        <w:rPr>
          <w:rFonts w:cs="David" w:hint="cs"/>
          <w:rtl/>
        </w:rPr>
        <w:t xml:space="preserve"> (מחליף את חבר הכנסת אזולאי) </w:t>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נגד</w:t>
      </w:r>
    </w:p>
    <w:p w14:paraId="0E3A184A" w14:textId="77777777" w:rsidR="008211BD" w:rsidRPr="008211BD" w:rsidRDefault="008211BD" w:rsidP="008211BD">
      <w:pPr>
        <w:bidi/>
        <w:jc w:val="both"/>
        <w:rPr>
          <w:rFonts w:cs="David" w:hint="cs"/>
          <w:rtl/>
        </w:rPr>
      </w:pPr>
      <w:smartTag w:uri="urn:schemas-microsoft-com:office:smarttags" w:element="PersonName">
        <w:r w:rsidRPr="008211BD">
          <w:rPr>
            <w:rFonts w:cs="David" w:hint="cs"/>
            <w:rtl/>
          </w:rPr>
          <w:t xml:space="preserve">אברהם </w:t>
        </w:r>
        <w:proofErr w:type="spellStart"/>
        <w:r w:rsidRPr="008211BD">
          <w:rPr>
            <w:rFonts w:cs="David" w:hint="cs"/>
            <w:rtl/>
          </w:rPr>
          <w:t>מיכאלי</w:t>
        </w:r>
      </w:smartTag>
      <w:proofErr w:type="spellEnd"/>
      <w:r w:rsidRPr="008211BD">
        <w:rPr>
          <w:rFonts w:cs="David" w:hint="cs"/>
          <w:rtl/>
        </w:rPr>
        <w:t xml:space="preserve"> (מחליף את חבר הכנסת נסים זאב) </w:t>
      </w:r>
      <w:r w:rsidRPr="008211BD">
        <w:rPr>
          <w:rFonts w:cs="David" w:hint="cs"/>
          <w:rtl/>
        </w:rPr>
        <w:tab/>
      </w:r>
      <w:r>
        <w:rPr>
          <w:rFonts w:cs="David" w:hint="cs"/>
          <w:rtl/>
        </w:rPr>
        <w:tab/>
      </w:r>
      <w:r w:rsidRPr="008211BD">
        <w:rPr>
          <w:rFonts w:cs="David"/>
          <w:rtl/>
        </w:rPr>
        <w:t>–</w:t>
      </w:r>
      <w:r w:rsidRPr="008211BD">
        <w:rPr>
          <w:rFonts w:cs="David" w:hint="cs"/>
          <w:rtl/>
        </w:rPr>
        <w:t xml:space="preserve"> נגד</w:t>
      </w:r>
    </w:p>
    <w:p w14:paraId="65C28EDF" w14:textId="77777777" w:rsidR="008211BD" w:rsidRPr="008211BD" w:rsidRDefault="008211BD" w:rsidP="008211BD">
      <w:pPr>
        <w:bidi/>
        <w:jc w:val="both"/>
        <w:rPr>
          <w:rFonts w:cs="David" w:hint="cs"/>
          <w:rtl/>
        </w:rPr>
      </w:pPr>
      <w:r w:rsidRPr="008211BD">
        <w:rPr>
          <w:rFonts w:cs="David" w:hint="cs"/>
          <w:rtl/>
        </w:rPr>
        <w:t xml:space="preserve">יעקב </w:t>
      </w:r>
      <w:proofErr w:type="spellStart"/>
      <w:r w:rsidRPr="008211BD">
        <w:rPr>
          <w:rFonts w:cs="David" w:hint="cs"/>
          <w:rtl/>
        </w:rPr>
        <w:t>מרגי</w:t>
      </w:r>
      <w:proofErr w:type="spellEnd"/>
      <w:r w:rsidRPr="008211BD">
        <w:rPr>
          <w:rFonts w:cs="David" w:hint="cs"/>
          <w:rtl/>
        </w:rPr>
        <w:t xml:space="preserve">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נגד</w:t>
      </w:r>
    </w:p>
    <w:p w14:paraId="73EFDF7E" w14:textId="77777777" w:rsidR="008211BD" w:rsidRPr="008211BD" w:rsidRDefault="008211BD" w:rsidP="008211BD">
      <w:pPr>
        <w:bidi/>
        <w:jc w:val="both"/>
        <w:rPr>
          <w:rFonts w:cs="David" w:hint="cs"/>
          <w:rtl/>
        </w:rPr>
      </w:pPr>
      <w:r w:rsidRPr="008211BD">
        <w:rPr>
          <w:rFonts w:cs="David" w:hint="cs"/>
          <w:rtl/>
        </w:rPr>
        <w:t xml:space="preserve">אלחנן </w:t>
      </w:r>
      <w:proofErr w:type="spellStart"/>
      <w:r w:rsidRPr="008211BD">
        <w:rPr>
          <w:rFonts w:cs="David" w:hint="cs"/>
          <w:rtl/>
        </w:rPr>
        <w:t>גלזר</w:t>
      </w:r>
      <w:proofErr w:type="spellEnd"/>
      <w:r w:rsidRPr="008211BD">
        <w:rPr>
          <w:rFonts w:cs="David" w:hint="cs"/>
          <w:rtl/>
        </w:rPr>
        <w:t xml:space="preserve"> (מחליף את חבר הכנסת גלנטי) </w:t>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נגד</w:t>
      </w:r>
    </w:p>
    <w:p w14:paraId="545DE6D9" w14:textId="77777777" w:rsidR="008211BD" w:rsidRPr="008211BD" w:rsidRDefault="008211BD" w:rsidP="008211BD">
      <w:pPr>
        <w:bidi/>
        <w:jc w:val="both"/>
        <w:rPr>
          <w:rFonts w:cs="David" w:hint="cs"/>
          <w:rtl/>
        </w:rPr>
      </w:pPr>
      <w:r w:rsidRPr="008211BD">
        <w:rPr>
          <w:rFonts w:cs="David" w:hint="cs"/>
          <w:rtl/>
        </w:rPr>
        <w:t xml:space="preserve">יצחק זיו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נגד</w:t>
      </w:r>
    </w:p>
    <w:p w14:paraId="316DF943" w14:textId="77777777" w:rsidR="008211BD" w:rsidRPr="008211BD" w:rsidRDefault="008211BD" w:rsidP="008211BD">
      <w:pPr>
        <w:bidi/>
        <w:jc w:val="both"/>
        <w:rPr>
          <w:rFonts w:cs="David" w:hint="cs"/>
          <w:rtl/>
        </w:rPr>
      </w:pPr>
      <w:r w:rsidRPr="008211BD">
        <w:rPr>
          <w:rFonts w:cs="David" w:hint="cs"/>
          <w:rtl/>
        </w:rPr>
        <w:t xml:space="preserve">מאיר פרוש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t>- בעד</w:t>
      </w:r>
    </w:p>
    <w:p w14:paraId="63003E6D" w14:textId="77777777" w:rsidR="008211BD" w:rsidRPr="008211BD" w:rsidRDefault="008211BD" w:rsidP="008211BD">
      <w:pPr>
        <w:bidi/>
        <w:jc w:val="both"/>
        <w:rPr>
          <w:rFonts w:cs="David" w:hint="cs"/>
          <w:rtl/>
        </w:rPr>
      </w:pPr>
      <w:r w:rsidRPr="008211BD">
        <w:rPr>
          <w:rFonts w:cs="David" w:hint="cs"/>
          <w:rtl/>
        </w:rPr>
        <w:t xml:space="preserve">גדעון סער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בעד</w:t>
      </w:r>
    </w:p>
    <w:p w14:paraId="1B67D98E" w14:textId="77777777" w:rsidR="008211BD" w:rsidRPr="008211BD" w:rsidRDefault="008211BD" w:rsidP="008211BD">
      <w:pPr>
        <w:bidi/>
        <w:jc w:val="both"/>
        <w:rPr>
          <w:rFonts w:cs="David" w:hint="cs"/>
          <w:rtl/>
        </w:rPr>
      </w:pPr>
      <w:r w:rsidRPr="008211BD">
        <w:rPr>
          <w:rFonts w:cs="David" w:hint="cs"/>
          <w:rtl/>
        </w:rPr>
        <w:t xml:space="preserve">ראובן ריבלין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7A11DD05" w14:textId="77777777" w:rsidR="008211BD" w:rsidRPr="008211BD" w:rsidRDefault="008211BD" w:rsidP="008211BD">
      <w:pPr>
        <w:bidi/>
        <w:jc w:val="both"/>
        <w:rPr>
          <w:rFonts w:cs="David" w:hint="cs"/>
          <w:rtl/>
        </w:rPr>
      </w:pPr>
      <w:r w:rsidRPr="008211BD">
        <w:rPr>
          <w:rFonts w:cs="David" w:hint="cs"/>
          <w:rtl/>
        </w:rPr>
        <w:t xml:space="preserve">יולי </w:t>
      </w:r>
      <w:proofErr w:type="spellStart"/>
      <w:r w:rsidRPr="008211BD">
        <w:rPr>
          <w:rFonts w:cs="David" w:hint="cs"/>
          <w:rtl/>
        </w:rPr>
        <w:t>אדלשטיין</w:t>
      </w:r>
      <w:proofErr w:type="spellEnd"/>
      <w:r w:rsidRPr="008211BD">
        <w:rPr>
          <w:rFonts w:cs="David" w:hint="cs"/>
          <w:rtl/>
        </w:rPr>
        <w:t xml:space="preserve">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1A59111D" w14:textId="77777777" w:rsidR="008211BD" w:rsidRPr="008211BD" w:rsidRDefault="008211BD" w:rsidP="008211BD">
      <w:pPr>
        <w:bidi/>
        <w:jc w:val="both"/>
        <w:rPr>
          <w:rFonts w:cs="David" w:hint="cs"/>
          <w:rtl/>
        </w:rPr>
      </w:pPr>
      <w:proofErr w:type="spellStart"/>
      <w:r w:rsidRPr="008211BD">
        <w:rPr>
          <w:rFonts w:cs="David" w:hint="cs"/>
          <w:rtl/>
        </w:rPr>
        <w:t>ליה</w:t>
      </w:r>
      <w:proofErr w:type="spellEnd"/>
      <w:r w:rsidRPr="008211BD">
        <w:rPr>
          <w:rFonts w:cs="David" w:hint="cs"/>
          <w:rtl/>
        </w:rPr>
        <w:t xml:space="preserve"> שמטוב (מחליפה את חברת הכנסת </w:t>
      </w:r>
      <w:proofErr w:type="spellStart"/>
      <w:r w:rsidRPr="008211BD">
        <w:rPr>
          <w:rFonts w:cs="David" w:hint="cs"/>
          <w:rtl/>
        </w:rPr>
        <w:t>טרטמן</w:t>
      </w:r>
      <w:proofErr w:type="spellEnd"/>
      <w:r w:rsidRPr="008211BD">
        <w:rPr>
          <w:rFonts w:cs="David" w:hint="cs"/>
          <w:rtl/>
        </w:rPr>
        <w:t xml:space="preserve">) </w:t>
      </w:r>
      <w:r w:rsidRPr="008211BD">
        <w:rPr>
          <w:rFonts w:cs="David" w:hint="cs"/>
          <w:rtl/>
        </w:rPr>
        <w:tab/>
      </w:r>
      <w:r>
        <w:rPr>
          <w:rFonts w:cs="David" w:hint="cs"/>
          <w:rtl/>
        </w:rPr>
        <w:tab/>
      </w:r>
      <w:r>
        <w:rPr>
          <w:rFonts w:cs="David" w:hint="cs"/>
          <w:rtl/>
        </w:rPr>
        <w:tab/>
      </w:r>
      <w:r w:rsidRPr="008211BD">
        <w:rPr>
          <w:rFonts w:cs="David"/>
          <w:rtl/>
        </w:rPr>
        <w:t>–</w:t>
      </w:r>
      <w:r w:rsidRPr="008211BD">
        <w:rPr>
          <w:rFonts w:cs="David" w:hint="cs"/>
          <w:rtl/>
        </w:rPr>
        <w:t xml:space="preserve"> בעד</w:t>
      </w:r>
    </w:p>
    <w:p w14:paraId="65F24898" w14:textId="77777777" w:rsidR="008211BD" w:rsidRPr="008211BD" w:rsidRDefault="008211BD" w:rsidP="008211BD">
      <w:pPr>
        <w:bidi/>
        <w:jc w:val="both"/>
        <w:rPr>
          <w:rFonts w:cs="David" w:hint="cs"/>
          <w:rtl/>
        </w:rPr>
      </w:pPr>
      <w:r w:rsidRPr="008211BD">
        <w:rPr>
          <w:rFonts w:cs="David" w:hint="cs"/>
          <w:rtl/>
        </w:rPr>
        <w:t xml:space="preserve">דוד רותם (מחליף את חבר הכנסת </w:t>
      </w:r>
      <w:proofErr w:type="spellStart"/>
      <w:r w:rsidRPr="008211BD">
        <w:rPr>
          <w:rFonts w:cs="David" w:hint="cs"/>
          <w:rtl/>
        </w:rPr>
        <w:t>אילטוב</w:t>
      </w:r>
      <w:proofErr w:type="spellEnd"/>
      <w:r w:rsidRPr="008211BD">
        <w:rPr>
          <w:rFonts w:cs="David" w:hint="cs"/>
          <w:rtl/>
        </w:rPr>
        <w:t xml:space="preserve">) </w:t>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1AD7DEDD" w14:textId="77777777" w:rsidR="008211BD" w:rsidRPr="008211BD" w:rsidRDefault="008211BD" w:rsidP="008211BD">
      <w:pPr>
        <w:bidi/>
        <w:jc w:val="both"/>
        <w:rPr>
          <w:rFonts w:cs="David" w:hint="cs"/>
          <w:rtl/>
        </w:rPr>
      </w:pPr>
      <w:r w:rsidRPr="008211BD">
        <w:rPr>
          <w:rFonts w:cs="David" w:hint="cs"/>
          <w:rtl/>
        </w:rPr>
        <w:t xml:space="preserve">אורי אריאל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בעד</w:t>
      </w:r>
    </w:p>
    <w:p w14:paraId="668D907C" w14:textId="77777777" w:rsidR="008211BD" w:rsidRPr="008211BD" w:rsidRDefault="008211BD" w:rsidP="008211BD">
      <w:pPr>
        <w:bidi/>
        <w:jc w:val="both"/>
        <w:rPr>
          <w:rFonts w:cs="David" w:hint="cs"/>
          <w:rtl/>
        </w:rPr>
      </w:pPr>
      <w:r w:rsidRPr="008211BD">
        <w:rPr>
          <w:rFonts w:cs="David" w:hint="cs"/>
          <w:rtl/>
        </w:rPr>
        <w:t xml:space="preserve">אליהו גבאי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בעד</w:t>
      </w:r>
    </w:p>
    <w:p w14:paraId="5FECDAD5" w14:textId="77777777" w:rsidR="008211BD" w:rsidRPr="008211BD" w:rsidRDefault="008211BD" w:rsidP="008211BD">
      <w:pPr>
        <w:bidi/>
        <w:jc w:val="both"/>
        <w:rPr>
          <w:rFonts w:cs="David" w:hint="cs"/>
          <w:rtl/>
        </w:rPr>
      </w:pPr>
      <w:r w:rsidRPr="008211BD">
        <w:rPr>
          <w:rFonts w:cs="David" w:hint="cs"/>
          <w:rtl/>
        </w:rPr>
        <w:t xml:space="preserve">יוסי </w:t>
      </w:r>
      <w:proofErr w:type="spellStart"/>
      <w:r w:rsidRPr="008211BD">
        <w:rPr>
          <w:rFonts w:cs="David" w:hint="cs"/>
          <w:rtl/>
        </w:rPr>
        <w:t>ביילין</w:t>
      </w:r>
      <w:proofErr w:type="spellEnd"/>
      <w:r w:rsidRPr="008211BD">
        <w:rPr>
          <w:rFonts w:cs="David" w:hint="cs"/>
          <w:rtl/>
        </w:rPr>
        <w:t xml:space="preserve"> (מחליף את חברת הכנסת </w:t>
      </w:r>
      <w:proofErr w:type="spellStart"/>
      <w:r w:rsidRPr="008211BD">
        <w:rPr>
          <w:rFonts w:cs="David" w:hint="cs"/>
          <w:rtl/>
        </w:rPr>
        <w:t>גלאון</w:t>
      </w:r>
      <w:proofErr w:type="spellEnd"/>
      <w:r w:rsidRPr="008211BD">
        <w:rPr>
          <w:rFonts w:cs="David" w:hint="cs"/>
          <w:rtl/>
        </w:rPr>
        <w:t xml:space="preserve">) </w:t>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1C940BE7" w14:textId="77777777" w:rsidR="008211BD" w:rsidRPr="008211BD" w:rsidRDefault="008211BD" w:rsidP="008211BD">
      <w:pPr>
        <w:bidi/>
        <w:jc w:val="both"/>
        <w:rPr>
          <w:rFonts w:cs="David" w:hint="cs"/>
          <w:rtl/>
        </w:rPr>
      </w:pPr>
      <w:proofErr w:type="spellStart"/>
      <w:r w:rsidRPr="008211BD">
        <w:rPr>
          <w:rFonts w:cs="David" w:hint="cs"/>
          <w:rtl/>
        </w:rPr>
        <w:t>אחמד</w:t>
      </w:r>
      <w:proofErr w:type="spellEnd"/>
      <w:r w:rsidRPr="008211BD">
        <w:rPr>
          <w:rFonts w:cs="David" w:hint="cs"/>
          <w:rtl/>
        </w:rPr>
        <w:t xml:space="preserve"> טיבי </w:t>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hint="cs"/>
          <w:rtl/>
        </w:rPr>
        <w:tab/>
      </w:r>
      <w:r w:rsidRPr="008211BD">
        <w:rPr>
          <w:rFonts w:cs="David"/>
          <w:rtl/>
        </w:rPr>
        <w:t>–</w:t>
      </w:r>
      <w:r w:rsidRPr="008211BD">
        <w:rPr>
          <w:rFonts w:cs="David" w:hint="cs"/>
          <w:rtl/>
        </w:rPr>
        <w:t xml:space="preserve"> אינו נוכח</w:t>
      </w:r>
    </w:p>
    <w:p w14:paraId="76994D52" w14:textId="77777777" w:rsidR="008211BD" w:rsidRPr="008211BD" w:rsidRDefault="008211BD" w:rsidP="008211BD">
      <w:pPr>
        <w:bidi/>
        <w:jc w:val="both"/>
        <w:rPr>
          <w:rFonts w:cs="David" w:hint="cs"/>
          <w:rtl/>
        </w:rPr>
      </w:pPr>
      <w:r w:rsidRPr="008211BD">
        <w:rPr>
          <w:rFonts w:cs="David" w:hint="cs"/>
          <w:rtl/>
        </w:rPr>
        <w:t xml:space="preserve">דב </w:t>
      </w:r>
      <w:proofErr w:type="spellStart"/>
      <w:r w:rsidRPr="008211BD">
        <w:rPr>
          <w:rFonts w:cs="David" w:hint="cs"/>
          <w:rtl/>
        </w:rPr>
        <w:t>חנין</w:t>
      </w:r>
      <w:proofErr w:type="spellEnd"/>
      <w:r w:rsidRPr="008211BD">
        <w:rPr>
          <w:rFonts w:cs="David" w:hint="cs"/>
          <w:rtl/>
        </w:rPr>
        <w:t xml:space="preserve"> (מחליף את חבר הכנסת ברכה) </w:t>
      </w:r>
      <w:r w:rsidRPr="008211BD">
        <w:rPr>
          <w:rFonts w:cs="David" w:hint="cs"/>
          <w:rtl/>
        </w:rPr>
        <w:tab/>
      </w:r>
      <w:r w:rsidRPr="008211BD">
        <w:rPr>
          <w:rFonts w:cs="David" w:hint="cs"/>
          <w:rtl/>
        </w:rPr>
        <w:tab/>
      </w:r>
      <w:r w:rsidRPr="008211BD">
        <w:rPr>
          <w:rFonts w:cs="David" w:hint="cs"/>
          <w:rtl/>
        </w:rPr>
        <w:tab/>
      </w:r>
      <w:r>
        <w:rPr>
          <w:rFonts w:cs="David" w:hint="cs"/>
          <w:rtl/>
        </w:rPr>
        <w:tab/>
      </w:r>
      <w:r w:rsidRPr="008211BD">
        <w:rPr>
          <w:rFonts w:cs="David"/>
          <w:rtl/>
        </w:rPr>
        <w:t>–</w:t>
      </w:r>
      <w:r w:rsidRPr="008211BD">
        <w:rPr>
          <w:rFonts w:cs="David" w:hint="cs"/>
          <w:rtl/>
        </w:rPr>
        <w:t xml:space="preserve"> בעד</w:t>
      </w:r>
    </w:p>
    <w:p w14:paraId="723829AA" w14:textId="77777777" w:rsidR="008211BD" w:rsidRPr="008211BD" w:rsidRDefault="008211BD" w:rsidP="008211BD">
      <w:pPr>
        <w:bidi/>
        <w:jc w:val="both"/>
        <w:rPr>
          <w:rFonts w:cs="David" w:hint="cs"/>
          <w:rtl/>
        </w:rPr>
      </w:pPr>
    </w:p>
    <w:p w14:paraId="6FA347BB" w14:textId="77777777" w:rsidR="008211BD" w:rsidRPr="008211BD" w:rsidRDefault="008211BD" w:rsidP="008211BD">
      <w:pPr>
        <w:bidi/>
        <w:jc w:val="both"/>
        <w:rPr>
          <w:rFonts w:cs="David" w:hint="cs"/>
          <w:rtl/>
        </w:rPr>
      </w:pPr>
      <w:r w:rsidRPr="008211BD">
        <w:rPr>
          <w:rFonts w:cs="David" w:hint="cs"/>
          <w:u w:val="single"/>
          <w:rtl/>
        </w:rPr>
        <w:t>היו"ר דוד טל:</w:t>
      </w:r>
    </w:p>
    <w:p w14:paraId="6603BD34" w14:textId="77777777" w:rsidR="008211BD" w:rsidRPr="008211BD" w:rsidRDefault="008211BD" w:rsidP="008211BD">
      <w:pPr>
        <w:bidi/>
        <w:jc w:val="both"/>
        <w:rPr>
          <w:rFonts w:cs="David" w:hint="cs"/>
          <w:rtl/>
        </w:rPr>
      </w:pPr>
    </w:p>
    <w:p w14:paraId="387E5FDD" w14:textId="77777777" w:rsidR="008211BD" w:rsidRPr="008211BD" w:rsidRDefault="008211BD" w:rsidP="008211BD">
      <w:pPr>
        <w:bidi/>
        <w:ind w:firstLine="567"/>
        <w:jc w:val="both"/>
        <w:rPr>
          <w:rFonts w:cs="David" w:hint="cs"/>
          <w:rtl/>
        </w:rPr>
      </w:pPr>
      <w:r w:rsidRPr="008211BD">
        <w:rPr>
          <w:rFonts w:cs="David" w:hint="cs"/>
          <w:rtl/>
        </w:rPr>
        <w:t>התוצאות הן 11 בעד הרביזיה 10 נגד הרביזיה. אשר על כן, הרביזיה מתקבלת. נדחה את מועד ההצבעה, אדוני יושב ראש הקואליציה?</w:t>
      </w:r>
    </w:p>
    <w:p w14:paraId="6330714F" w14:textId="77777777" w:rsidR="008211BD" w:rsidRDefault="008211BD" w:rsidP="008211BD">
      <w:pPr>
        <w:bidi/>
        <w:jc w:val="both"/>
        <w:rPr>
          <w:rFonts w:cs="David" w:hint="cs"/>
          <w:rtl/>
        </w:rPr>
      </w:pPr>
    </w:p>
    <w:p w14:paraId="5477BD3D" w14:textId="77777777" w:rsidR="008211BD" w:rsidRDefault="008211BD" w:rsidP="008211BD">
      <w:pPr>
        <w:bidi/>
        <w:jc w:val="both"/>
        <w:rPr>
          <w:rFonts w:cs="David" w:hint="cs"/>
          <w:rtl/>
        </w:rPr>
      </w:pPr>
    </w:p>
    <w:p w14:paraId="10A3A953" w14:textId="77777777" w:rsidR="008211BD" w:rsidRDefault="008211BD" w:rsidP="008211BD">
      <w:pPr>
        <w:bidi/>
        <w:jc w:val="both"/>
        <w:rPr>
          <w:rFonts w:cs="David" w:hint="cs"/>
          <w:rtl/>
        </w:rPr>
      </w:pPr>
    </w:p>
    <w:p w14:paraId="71A398A9" w14:textId="77777777" w:rsidR="008211BD" w:rsidRDefault="008211BD" w:rsidP="008211BD">
      <w:pPr>
        <w:bidi/>
        <w:jc w:val="both"/>
        <w:rPr>
          <w:rFonts w:cs="David" w:hint="cs"/>
          <w:rtl/>
        </w:rPr>
      </w:pPr>
    </w:p>
    <w:p w14:paraId="2C247E7C" w14:textId="77777777" w:rsidR="008211BD" w:rsidRPr="008211BD" w:rsidRDefault="008211BD" w:rsidP="008211BD">
      <w:pPr>
        <w:bidi/>
        <w:jc w:val="both"/>
        <w:rPr>
          <w:rFonts w:cs="David" w:hint="cs"/>
          <w:rtl/>
        </w:rPr>
      </w:pPr>
    </w:p>
    <w:p w14:paraId="0F1534E4"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3B9ABA23" w14:textId="77777777" w:rsidR="008211BD" w:rsidRPr="008211BD" w:rsidRDefault="008211BD" w:rsidP="008211BD">
      <w:pPr>
        <w:bidi/>
        <w:jc w:val="both"/>
        <w:rPr>
          <w:rFonts w:cs="David" w:hint="cs"/>
          <w:rtl/>
        </w:rPr>
      </w:pPr>
    </w:p>
    <w:p w14:paraId="39E3AA1B" w14:textId="77777777" w:rsidR="008211BD" w:rsidRPr="008211BD" w:rsidRDefault="008211BD" w:rsidP="008211BD">
      <w:pPr>
        <w:bidi/>
        <w:jc w:val="both"/>
        <w:rPr>
          <w:rFonts w:cs="David" w:hint="cs"/>
          <w:rtl/>
        </w:rPr>
      </w:pPr>
      <w:r w:rsidRPr="008211BD">
        <w:rPr>
          <w:rFonts w:cs="David" w:hint="cs"/>
          <w:rtl/>
        </w:rPr>
        <w:tab/>
        <w:t xml:space="preserve">כן, אני מבקש לדחות את מועד הרביזיה. </w:t>
      </w:r>
    </w:p>
    <w:p w14:paraId="6E019C08" w14:textId="77777777" w:rsidR="008211BD" w:rsidRPr="008211BD" w:rsidRDefault="008211BD" w:rsidP="008211BD">
      <w:pPr>
        <w:bidi/>
        <w:jc w:val="both"/>
        <w:rPr>
          <w:rFonts w:cs="David" w:hint="cs"/>
          <w:rtl/>
        </w:rPr>
      </w:pPr>
    </w:p>
    <w:p w14:paraId="4ECBD105"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7C1E9F3B" w14:textId="77777777" w:rsidR="008211BD" w:rsidRPr="008211BD" w:rsidRDefault="008211BD" w:rsidP="008211BD">
      <w:pPr>
        <w:pStyle w:val="Heading5"/>
        <w:rPr>
          <w:rFonts w:hint="cs"/>
          <w:sz w:val="24"/>
          <w:rtl/>
        </w:rPr>
      </w:pPr>
    </w:p>
    <w:p w14:paraId="3DCF8249" w14:textId="77777777" w:rsidR="008211BD" w:rsidRPr="008211BD" w:rsidRDefault="008211BD" w:rsidP="008211BD">
      <w:pPr>
        <w:bidi/>
        <w:jc w:val="both"/>
        <w:rPr>
          <w:rFonts w:cs="David" w:hint="cs"/>
          <w:rtl/>
        </w:rPr>
      </w:pPr>
      <w:r w:rsidRPr="008211BD">
        <w:rPr>
          <w:rFonts w:cs="David" w:hint="cs"/>
          <w:rtl/>
        </w:rPr>
        <w:tab/>
        <w:t xml:space="preserve"> למה לא עכשיו?</w:t>
      </w:r>
    </w:p>
    <w:p w14:paraId="5CC5FB11" w14:textId="77777777" w:rsidR="008211BD" w:rsidRPr="008211BD" w:rsidRDefault="008211BD" w:rsidP="008211BD">
      <w:pPr>
        <w:bidi/>
        <w:jc w:val="both"/>
        <w:rPr>
          <w:rFonts w:cs="David" w:hint="cs"/>
          <w:rtl/>
        </w:rPr>
      </w:pPr>
    </w:p>
    <w:p w14:paraId="323D9F22" w14:textId="77777777" w:rsidR="008211BD" w:rsidRPr="008211BD" w:rsidRDefault="008211BD" w:rsidP="008211BD">
      <w:pPr>
        <w:bidi/>
        <w:jc w:val="both"/>
        <w:rPr>
          <w:rFonts w:cs="David" w:hint="cs"/>
          <w:rtl/>
        </w:rPr>
      </w:pPr>
      <w:r w:rsidRPr="008211BD">
        <w:rPr>
          <w:rFonts w:cs="David" w:hint="cs"/>
          <w:u w:val="single"/>
          <w:rtl/>
        </w:rPr>
        <w:t>היו"ר דוד טל:</w:t>
      </w:r>
    </w:p>
    <w:p w14:paraId="010E9AAC" w14:textId="77777777" w:rsidR="008211BD" w:rsidRPr="008211BD" w:rsidRDefault="008211BD" w:rsidP="008211BD">
      <w:pPr>
        <w:bidi/>
        <w:jc w:val="both"/>
        <w:rPr>
          <w:rFonts w:cs="David" w:hint="cs"/>
          <w:rtl/>
        </w:rPr>
      </w:pPr>
    </w:p>
    <w:p w14:paraId="28505841" w14:textId="77777777" w:rsidR="008211BD" w:rsidRPr="008211BD" w:rsidRDefault="008211BD" w:rsidP="008211BD">
      <w:pPr>
        <w:bidi/>
        <w:jc w:val="both"/>
        <w:rPr>
          <w:rFonts w:cs="David" w:hint="cs"/>
          <w:rtl/>
        </w:rPr>
      </w:pPr>
      <w:r w:rsidRPr="008211BD">
        <w:rPr>
          <w:rFonts w:cs="David" w:hint="cs"/>
          <w:rtl/>
        </w:rPr>
        <w:tab/>
        <w:t xml:space="preserve">זו בקשה של יושב ראש הקואליציה. אני לא יכול לסרב לה. </w:t>
      </w:r>
    </w:p>
    <w:p w14:paraId="2D56900E" w14:textId="77777777" w:rsidR="008211BD" w:rsidRPr="008211BD" w:rsidRDefault="008211BD" w:rsidP="008211BD">
      <w:pPr>
        <w:bidi/>
        <w:jc w:val="both"/>
        <w:rPr>
          <w:rFonts w:cs="David" w:hint="cs"/>
          <w:rtl/>
        </w:rPr>
      </w:pPr>
    </w:p>
    <w:p w14:paraId="6CE13147"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62C5E3B" w14:textId="77777777" w:rsidR="008211BD" w:rsidRPr="008211BD" w:rsidRDefault="008211BD" w:rsidP="008211BD">
      <w:pPr>
        <w:bidi/>
        <w:jc w:val="both"/>
        <w:rPr>
          <w:rFonts w:cs="David" w:hint="cs"/>
          <w:u w:val="single"/>
          <w:rtl/>
        </w:rPr>
      </w:pPr>
    </w:p>
    <w:p w14:paraId="3F27A8D1" w14:textId="77777777" w:rsidR="008211BD" w:rsidRPr="008211BD" w:rsidRDefault="008211BD" w:rsidP="008211BD">
      <w:pPr>
        <w:bidi/>
        <w:jc w:val="both"/>
        <w:rPr>
          <w:rFonts w:cs="David" w:hint="cs"/>
          <w:rtl/>
        </w:rPr>
      </w:pPr>
      <w:r w:rsidRPr="008211BD">
        <w:rPr>
          <w:rFonts w:cs="David" w:hint="cs"/>
          <w:rtl/>
        </w:rPr>
        <w:tab/>
        <w:t>אדוני, לפני שאתה מחליט, אני רוצה לשאול את היועצת המשפטית: האם אחרי שהתקבלה רביזיה על החלטת ההשגה - רביזיה שאומרת שהולכים להצביע עוד פעם על ההשגה עצמה - האם ניתן לפצל את ההצבעה הזאת?</w:t>
      </w:r>
    </w:p>
    <w:p w14:paraId="6F843A48" w14:textId="77777777" w:rsidR="008211BD" w:rsidRPr="008211BD" w:rsidRDefault="008211BD" w:rsidP="008211BD">
      <w:pPr>
        <w:bidi/>
        <w:jc w:val="both"/>
        <w:rPr>
          <w:rFonts w:cs="David" w:hint="cs"/>
          <w:rtl/>
        </w:rPr>
      </w:pPr>
    </w:p>
    <w:p w14:paraId="3EBCCCA0" w14:textId="77777777" w:rsidR="008211BD" w:rsidRPr="008211BD" w:rsidRDefault="008211BD" w:rsidP="008211BD">
      <w:pPr>
        <w:bidi/>
        <w:jc w:val="both"/>
        <w:rPr>
          <w:rFonts w:cs="David" w:hint="cs"/>
          <w:rtl/>
        </w:rPr>
      </w:pPr>
      <w:r w:rsidRPr="008211BD">
        <w:rPr>
          <w:rFonts w:cs="David" w:hint="cs"/>
          <w:u w:val="single"/>
          <w:rtl/>
        </w:rPr>
        <w:t>היו"ר דוד טל:</w:t>
      </w:r>
    </w:p>
    <w:p w14:paraId="6C02E253" w14:textId="77777777" w:rsidR="008211BD" w:rsidRPr="008211BD" w:rsidRDefault="008211BD" w:rsidP="008211BD">
      <w:pPr>
        <w:bidi/>
        <w:jc w:val="both"/>
        <w:rPr>
          <w:rFonts w:cs="David" w:hint="cs"/>
          <w:rtl/>
        </w:rPr>
      </w:pPr>
    </w:p>
    <w:p w14:paraId="45B17FF1" w14:textId="77777777" w:rsidR="008211BD" w:rsidRPr="008211BD" w:rsidRDefault="008211BD" w:rsidP="008211BD">
      <w:pPr>
        <w:bidi/>
        <w:ind w:firstLine="567"/>
        <w:jc w:val="both"/>
        <w:rPr>
          <w:rFonts w:cs="David" w:hint="cs"/>
          <w:rtl/>
        </w:rPr>
      </w:pPr>
      <w:r w:rsidRPr="008211BD">
        <w:rPr>
          <w:rFonts w:cs="David" w:hint="cs"/>
          <w:rtl/>
        </w:rPr>
        <w:t>לפני שאת עונה, אני רוצה להזכיר לידידי, חבר הכנסת סער, בתוקף תפקידך כיושב ראש סיעת הליכוד, כשחבר הכנסת השר בר-און ישב על הכיסא הזה - - -</w:t>
      </w:r>
    </w:p>
    <w:p w14:paraId="458608B5" w14:textId="77777777" w:rsidR="008211BD" w:rsidRPr="008211BD" w:rsidRDefault="008211BD" w:rsidP="008211BD">
      <w:pPr>
        <w:bidi/>
        <w:ind w:firstLine="567"/>
        <w:jc w:val="both"/>
        <w:rPr>
          <w:rFonts w:cs="David" w:hint="cs"/>
          <w:rtl/>
        </w:rPr>
      </w:pPr>
    </w:p>
    <w:p w14:paraId="4208DE85"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94D7B31" w14:textId="77777777" w:rsidR="008211BD" w:rsidRPr="008211BD" w:rsidRDefault="008211BD" w:rsidP="008211BD">
      <w:pPr>
        <w:bidi/>
        <w:jc w:val="both"/>
        <w:rPr>
          <w:rFonts w:cs="David" w:hint="cs"/>
          <w:u w:val="single"/>
          <w:rtl/>
        </w:rPr>
      </w:pPr>
    </w:p>
    <w:p w14:paraId="5C7BEFB3" w14:textId="77777777" w:rsidR="008211BD" w:rsidRPr="008211BD" w:rsidRDefault="008211BD" w:rsidP="008211BD">
      <w:pPr>
        <w:bidi/>
        <w:ind w:firstLine="567"/>
        <w:jc w:val="both"/>
        <w:rPr>
          <w:rFonts w:cs="David" w:hint="cs"/>
          <w:rtl/>
        </w:rPr>
      </w:pPr>
      <w:r w:rsidRPr="008211BD">
        <w:rPr>
          <w:rFonts w:cs="David" w:hint="cs"/>
          <w:rtl/>
        </w:rPr>
        <w:t xml:space="preserve">לא הייתי מפסיד בהצבעות. השאלה לא רלוונטית. כיושב ראש קואליציה לא הייתי מפסיד. </w:t>
      </w:r>
    </w:p>
    <w:p w14:paraId="19A78B42" w14:textId="77777777" w:rsidR="008211BD" w:rsidRPr="008211BD" w:rsidRDefault="008211BD" w:rsidP="008211BD">
      <w:pPr>
        <w:bidi/>
        <w:ind w:firstLine="567"/>
        <w:jc w:val="both"/>
        <w:rPr>
          <w:rFonts w:cs="David" w:hint="cs"/>
          <w:rtl/>
        </w:rPr>
      </w:pPr>
    </w:p>
    <w:p w14:paraId="4B9625AA" w14:textId="77777777" w:rsidR="008211BD" w:rsidRPr="008211BD" w:rsidRDefault="008211BD" w:rsidP="008211BD">
      <w:pPr>
        <w:bidi/>
        <w:jc w:val="both"/>
        <w:rPr>
          <w:rFonts w:cs="David" w:hint="cs"/>
          <w:rtl/>
        </w:rPr>
      </w:pPr>
      <w:r w:rsidRPr="008211BD">
        <w:rPr>
          <w:rFonts w:cs="David" w:hint="cs"/>
          <w:u w:val="single"/>
          <w:rtl/>
        </w:rPr>
        <w:t>היו"ר דוד טל:</w:t>
      </w:r>
    </w:p>
    <w:p w14:paraId="5A2FB78F" w14:textId="77777777" w:rsidR="008211BD" w:rsidRPr="008211BD" w:rsidRDefault="008211BD" w:rsidP="008211BD">
      <w:pPr>
        <w:bidi/>
        <w:ind w:firstLine="567"/>
        <w:jc w:val="both"/>
        <w:rPr>
          <w:rFonts w:cs="David" w:hint="cs"/>
          <w:rtl/>
        </w:rPr>
      </w:pPr>
    </w:p>
    <w:p w14:paraId="73A1C9C1" w14:textId="77777777" w:rsidR="008211BD" w:rsidRPr="008211BD" w:rsidRDefault="008211BD" w:rsidP="008211BD">
      <w:pPr>
        <w:bidi/>
        <w:ind w:firstLine="567"/>
        <w:jc w:val="both"/>
        <w:rPr>
          <w:rFonts w:cs="David" w:hint="cs"/>
          <w:rtl/>
        </w:rPr>
      </w:pPr>
      <w:r w:rsidRPr="008211BD">
        <w:rPr>
          <w:rFonts w:cs="David" w:hint="cs"/>
          <w:rtl/>
        </w:rPr>
        <w:t xml:space="preserve">היא מאוד רלוונטית. תבעתי מכם אז </w:t>
      </w:r>
      <w:r w:rsidRPr="008211BD">
        <w:rPr>
          <w:rFonts w:cs="David"/>
          <w:rtl/>
        </w:rPr>
        <w:t>–</w:t>
      </w:r>
      <w:r w:rsidRPr="008211BD">
        <w:rPr>
          <w:rFonts w:cs="David" w:hint="cs"/>
          <w:rtl/>
        </w:rPr>
        <w:t xml:space="preserve"> כשהייתי אפילו בקואליציה - לקיים את זה בסמוך, ושלא יינתן ליושב ראש הוועדה להחליט על הזמן שהוא יחשוב לנכון, ואתם התנגדתם לזה. לכן, אני לא מאפשר ליועצת המשפטית לענות. </w:t>
      </w:r>
    </w:p>
    <w:p w14:paraId="20C5E508" w14:textId="77777777" w:rsidR="008211BD" w:rsidRPr="008211BD" w:rsidRDefault="008211BD" w:rsidP="008211BD">
      <w:pPr>
        <w:bidi/>
        <w:ind w:firstLine="567"/>
        <w:jc w:val="both"/>
        <w:rPr>
          <w:rFonts w:cs="David" w:hint="cs"/>
          <w:rtl/>
        </w:rPr>
      </w:pPr>
    </w:p>
    <w:p w14:paraId="62F01761"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2FBDDC46" w14:textId="77777777" w:rsidR="008211BD" w:rsidRPr="008211BD" w:rsidRDefault="008211BD" w:rsidP="008211BD">
      <w:pPr>
        <w:bidi/>
        <w:jc w:val="both"/>
        <w:rPr>
          <w:rFonts w:cs="David" w:hint="cs"/>
          <w:u w:val="single"/>
          <w:rtl/>
        </w:rPr>
      </w:pPr>
    </w:p>
    <w:p w14:paraId="21B842D2" w14:textId="77777777" w:rsidR="008211BD" w:rsidRPr="008211BD" w:rsidRDefault="008211BD" w:rsidP="008211BD">
      <w:pPr>
        <w:bidi/>
        <w:ind w:firstLine="567"/>
        <w:jc w:val="both"/>
        <w:rPr>
          <w:rFonts w:cs="David" w:hint="cs"/>
          <w:rtl/>
        </w:rPr>
      </w:pPr>
      <w:r w:rsidRPr="008211BD">
        <w:rPr>
          <w:rFonts w:cs="David" w:hint="cs"/>
          <w:rtl/>
        </w:rPr>
        <w:t>למה?</w:t>
      </w:r>
    </w:p>
    <w:p w14:paraId="34E84084" w14:textId="77777777" w:rsidR="008211BD" w:rsidRPr="008211BD" w:rsidRDefault="008211BD" w:rsidP="008211BD">
      <w:pPr>
        <w:bidi/>
        <w:ind w:firstLine="567"/>
        <w:jc w:val="both"/>
        <w:rPr>
          <w:rFonts w:cs="David" w:hint="cs"/>
          <w:rtl/>
        </w:rPr>
      </w:pPr>
    </w:p>
    <w:p w14:paraId="4CFFD3B5" w14:textId="77777777" w:rsidR="008211BD" w:rsidRPr="008211BD" w:rsidRDefault="008211BD" w:rsidP="008211BD">
      <w:pPr>
        <w:bidi/>
        <w:jc w:val="both"/>
        <w:rPr>
          <w:rFonts w:cs="David" w:hint="cs"/>
          <w:rtl/>
        </w:rPr>
      </w:pPr>
      <w:r w:rsidRPr="008211BD">
        <w:rPr>
          <w:rFonts w:cs="David" w:hint="cs"/>
          <w:u w:val="single"/>
          <w:rtl/>
        </w:rPr>
        <w:t>היו"ר דוד טל:</w:t>
      </w:r>
    </w:p>
    <w:p w14:paraId="0D6992BC" w14:textId="77777777" w:rsidR="008211BD" w:rsidRPr="008211BD" w:rsidRDefault="008211BD" w:rsidP="008211BD">
      <w:pPr>
        <w:bidi/>
        <w:ind w:firstLine="567"/>
        <w:jc w:val="both"/>
        <w:rPr>
          <w:rFonts w:cs="David" w:hint="cs"/>
          <w:rtl/>
        </w:rPr>
      </w:pPr>
    </w:p>
    <w:p w14:paraId="262EF0D1" w14:textId="77777777" w:rsidR="008211BD" w:rsidRPr="008211BD" w:rsidRDefault="008211BD" w:rsidP="008211BD">
      <w:pPr>
        <w:bidi/>
        <w:ind w:firstLine="567"/>
        <w:jc w:val="both"/>
        <w:rPr>
          <w:rFonts w:cs="David" w:hint="cs"/>
          <w:rtl/>
        </w:rPr>
      </w:pPr>
      <w:r w:rsidRPr="008211BD">
        <w:rPr>
          <w:rFonts w:cs="David" w:hint="cs"/>
          <w:rtl/>
        </w:rPr>
        <w:t xml:space="preserve">אני לא מאפשר. </w:t>
      </w:r>
    </w:p>
    <w:p w14:paraId="71D95671" w14:textId="77777777" w:rsidR="008211BD" w:rsidRPr="008211BD" w:rsidRDefault="008211BD" w:rsidP="008211BD">
      <w:pPr>
        <w:bidi/>
        <w:ind w:firstLine="567"/>
        <w:jc w:val="both"/>
        <w:rPr>
          <w:rFonts w:cs="David" w:hint="cs"/>
          <w:rtl/>
        </w:rPr>
      </w:pPr>
    </w:p>
    <w:p w14:paraId="39D6290F"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7F1EF9A" w14:textId="77777777" w:rsidR="008211BD" w:rsidRPr="008211BD" w:rsidRDefault="008211BD" w:rsidP="008211BD">
      <w:pPr>
        <w:bidi/>
        <w:jc w:val="both"/>
        <w:rPr>
          <w:rFonts w:cs="David" w:hint="cs"/>
          <w:u w:val="single"/>
          <w:rtl/>
        </w:rPr>
      </w:pPr>
    </w:p>
    <w:p w14:paraId="4781C7E7" w14:textId="77777777" w:rsidR="008211BD" w:rsidRPr="008211BD" w:rsidRDefault="008211BD" w:rsidP="008211BD">
      <w:pPr>
        <w:bidi/>
        <w:ind w:firstLine="567"/>
        <w:jc w:val="both"/>
        <w:rPr>
          <w:rFonts w:cs="David" w:hint="cs"/>
          <w:rtl/>
        </w:rPr>
      </w:pPr>
      <w:r w:rsidRPr="008211BD">
        <w:rPr>
          <w:rFonts w:cs="David" w:hint="cs"/>
          <w:rtl/>
        </w:rPr>
        <w:t xml:space="preserve"> איך אתה יכול לא לאפשר?</w:t>
      </w:r>
    </w:p>
    <w:p w14:paraId="58DEC467" w14:textId="77777777" w:rsidR="008211BD" w:rsidRPr="008211BD" w:rsidRDefault="008211BD" w:rsidP="008211BD">
      <w:pPr>
        <w:bidi/>
        <w:ind w:firstLine="567"/>
        <w:jc w:val="both"/>
        <w:rPr>
          <w:rFonts w:cs="David" w:hint="cs"/>
          <w:rtl/>
        </w:rPr>
      </w:pPr>
    </w:p>
    <w:p w14:paraId="75219B4D" w14:textId="77777777" w:rsidR="008211BD" w:rsidRPr="008211BD" w:rsidRDefault="008211BD" w:rsidP="008211BD">
      <w:pPr>
        <w:bidi/>
        <w:jc w:val="both"/>
        <w:rPr>
          <w:rFonts w:cs="David" w:hint="cs"/>
          <w:rtl/>
        </w:rPr>
      </w:pPr>
      <w:r w:rsidRPr="008211BD">
        <w:rPr>
          <w:rFonts w:cs="David" w:hint="cs"/>
          <w:u w:val="single"/>
          <w:rtl/>
        </w:rPr>
        <w:t>היו"ר דוד טל:</w:t>
      </w:r>
    </w:p>
    <w:p w14:paraId="254FCACA" w14:textId="77777777" w:rsidR="008211BD" w:rsidRPr="008211BD" w:rsidRDefault="008211BD" w:rsidP="008211BD">
      <w:pPr>
        <w:bidi/>
        <w:ind w:firstLine="567"/>
        <w:jc w:val="both"/>
        <w:rPr>
          <w:rFonts w:cs="David" w:hint="cs"/>
          <w:rtl/>
        </w:rPr>
      </w:pPr>
    </w:p>
    <w:p w14:paraId="01237DEE" w14:textId="77777777" w:rsidR="008211BD" w:rsidRPr="008211BD" w:rsidRDefault="008211BD" w:rsidP="008211BD">
      <w:pPr>
        <w:bidi/>
        <w:ind w:firstLine="567"/>
        <w:jc w:val="both"/>
        <w:rPr>
          <w:rFonts w:cs="David" w:hint="cs"/>
          <w:rtl/>
        </w:rPr>
      </w:pPr>
      <w:r w:rsidRPr="008211BD">
        <w:rPr>
          <w:rFonts w:cs="David" w:hint="cs"/>
          <w:rtl/>
        </w:rPr>
        <w:t xml:space="preserve">אני מנהל את הישיבה ולא מאפשר. רבותיי, אנחנו עוברים להשגה של חבר הכנסת יולי </w:t>
      </w:r>
      <w:proofErr w:type="spellStart"/>
      <w:r w:rsidRPr="008211BD">
        <w:rPr>
          <w:rFonts w:cs="David" w:hint="cs"/>
          <w:rtl/>
        </w:rPr>
        <w:t>אדלשטין</w:t>
      </w:r>
      <w:proofErr w:type="spellEnd"/>
      <w:r w:rsidRPr="008211BD">
        <w:rPr>
          <w:rFonts w:cs="David" w:hint="cs"/>
          <w:rtl/>
        </w:rPr>
        <w:t xml:space="preserve"> באותו נושא. הוא מבקש באישור יושבת ראש הכנסת. </w:t>
      </w:r>
    </w:p>
    <w:p w14:paraId="49A2BF12" w14:textId="77777777" w:rsidR="008211BD" w:rsidRPr="008211BD" w:rsidRDefault="008211BD" w:rsidP="008211BD">
      <w:pPr>
        <w:bidi/>
        <w:jc w:val="both"/>
        <w:rPr>
          <w:rFonts w:cs="David" w:hint="cs"/>
          <w:rtl/>
        </w:rPr>
      </w:pPr>
    </w:p>
    <w:p w14:paraId="0388E472"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35B08C42" w14:textId="77777777" w:rsidR="008211BD" w:rsidRPr="008211BD" w:rsidRDefault="008211BD" w:rsidP="008211BD">
      <w:pPr>
        <w:bidi/>
        <w:jc w:val="both"/>
        <w:rPr>
          <w:rFonts w:cs="David" w:hint="cs"/>
          <w:rtl/>
        </w:rPr>
      </w:pPr>
    </w:p>
    <w:p w14:paraId="51018536" w14:textId="77777777" w:rsidR="008211BD" w:rsidRPr="008211BD" w:rsidRDefault="008211BD" w:rsidP="008211BD">
      <w:pPr>
        <w:bidi/>
        <w:jc w:val="both"/>
        <w:rPr>
          <w:rFonts w:cs="David" w:hint="cs"/>
          <w:rtl/>
        </w:rPr>
      </w:pPr>
      <w:r w:rsidRPr="008211BD">
        <w:rPr>
          <w:rFonts w:cs="David" w:hint="cs"/>
          <w:rtl/>
        </w:rPr>
        <w:tab/>
        <w:t xml:space="preserve">אני מבקש לא להצביע על זה. </w:t>
      </w:r>
    </w:p>
    <w:p w14:paraId="42603C2A" w14:textId="77777777" w:rsidR="008211BD" w:rsidRDefault="008211BD" w:rsidP="008211BD">
      <w:pPr>
        <w:bidi/>
        <w:jc w:val="both"/>
        <w:rPr>
          <w:rFonts w:cs="David" w:hint="cs"/>
          <w:rtl/>
        </w:rPr>
      </w:pPr>
    </w:p>
    <w:p w14:paraId="00F0DF0B" w14:textId="77777777" w:rsidR="008211BD" w:rsidRDefault="008211BD" w:rsidP="008211BD">
      <w:pPr>
        <w:bidi/>
        <w:jc w:val="both"/>
        <w:rPr>
          <w:rFonts w:cs="David" w:hint="cs"/>
          <w:rtl/>
        </w:rPr>
      </w:pPr>
    </w:p>
    <w:p w14:paraId="33A95CEC" w14:textId="77777777" w:rsidR="008211BD" w:rsidRDefault="008211BD" w:rsidP="008211BD">
      <w:pPr>
        <w:bidi/>
        <w:jc w:val="both"/>
        <w:rPr>
          <w:rFonts w:cs="David" w:hint="cs"/>
          <w:rtl/>
        </w:rPr>
      </w:pPr>
    </w:p>
    <w:p w14:paraId="035E9EDC" w14:textId="77777777" w:rsidR="008211BD" w:rsidRDefault="008211BD" w:rsidP="008211BD">
      <w:pPr>
        <w:bidi/>
        <w:jc w:val="both"/>
        <w:rPr>
          <w:rFonts w:cs="David" w:hint="cs"/>
          <w:rtl/>
        </w:rPr>
      </w:pPr>
    </w:p>
    <w:p w14:paraId="600103B9" w14:textId="77777777" w:rsidR="008211BD" w:rsidRPr="008211BD" w:rsidRDefault="008211BD" w:rsidP="008211BD">
      <w:pPr>
        <w:bidi/>
        <w:jc w:val="both"/>
        <w:rPr>
          <w:rFonts w:cs="David" w:hint="cs"/>
          <w:rtl/>
        </w:rPr>
      </w:pPr>
    </w:p>
    <w:p w14:paraId="21F8AF55"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5C6B06E0" w14:textId="77777777" w:rsidR="008211BD" w:rsidRPr="008211BD" w:rsidRDefault="008211BD" w:rsidP="008211BD">
      <w:pPr>
        <w:bidi/>
        <w:jc w:val="both"/>
        <w:rPr>
          <w:rFonts w:cs="David" w:hint="cs"/>
          <w:u w:val="single"/>
          <w:rtl/>
        </w:rPr>
      </w:pPr>
    </w:p>
    <w:p w14:paraId="10F3A5A8" w14:textId="77777777" w:rsidR="008211BD" w:rsidRPr="008211BD" w:rsidRDefault="008211BD" w:rsidP="008211BD">
      <w:pPr>
        <w:bidi/>
        <w:jc w:val="both"/>
        <w:rPr>
          <w:rFonts w:cs="David" w:hint="cs"/>
          <w:rtl/>
        </w:rPr>
      </w:pPr>
      <w:r w:rsidRPr="008211BD">
        <w:rPr>
          <w:rFonts w:cs="David" w:hint="cs"/>
          <w:rtl/>
        </w:rPr>
        <w:tab/>
        <w:t xml:space="preserve"> איך אפשר? היה דיון. </w:t>
      </w:r>
    </w:p>
    <w:p w14:paraId="6E26CF2F" w14:textId="77777777" w:rsidR="008211BD" w:rsidRPr="008211BD" w:rsidRDefault="008211BD" w:rsidP="008211BD">
      <w:pPr>
        <w:bidi/>
        <w:jc w:val="both"/>
        <w:rPr>
          <w:rFonts w:cs="David" w:hint="cs"/>
          <w:rtl/>
        </w:rPr>
      </w:pPr>
    </w:p>
    <w:p w14:paraId="61E71DE8" w14:textId="77777777" w:rsidR="008211BD" w:rsidRPr="008211BD" w:rsidRDefault="008211BD" w:rsidP="008211BD">
      <w:pPr>
        <w:bidi/>
        <w:jc w:val="both"/>
        <w:rPr>
          <w:rFonts w:cs="David" w:hint="cs"/>
          <w:rtl/>
        </w:rPr>
      </w:pPr>
      <w:r w:rsidRPr="008211BD">
        <w:rPr>
          <w:rFonts w:cs="David" w:hint="cs"/>
          <w:u w:val="single"/>
          <w:rtl/>
        </w:rPr>
        <w:t>היו"ר דוד טל:</w:t>
      </w:r>
    </w:p>
    <w:p w14:paraId="7A733368" w14:textId="77777777" w:rsidR="008211BD" w:rsidRPr="008211BD" w:rsidRDefault="008211BD" w:rsidP="008211BD">
      <w:pPr>
        <w:bidi/>
        <w:jc w:val="both"/>
        <w:rPr>
          <w:rFonts w:cs="David" w:hint="cs"/>
          <w:rtl/>
        </w:rPr>
      </w:pPr>
    </w:p>
    <w:p w14:paraId="30880CBA" w14:textId="77777777" w:rsidR="008211BD" w:rsidRPr="008211BD" w:rsidRDefault="008211BD" w:rsidP="008211BD">
      <w:pPr>
        <w:bidi/>
        <w:ind w:firstLine="567"/>
        <w:jc w:val="both"/>
        <w:rPr>
          <w:rFonts w:cs="David" w:hint="cs"/>
          <w:rtl/>
        </w:rPr>
      </w:pPr>
      <w:r w:rsidRPr="008211BD">
        <w:rPr>
          <w:rFonts w:cs="David" w:hint="cs"/>
          <w:rtl/>
        </w:rPr>
        <w:t xml:space="preserve">אדוני, צריך להצביע. לאחר מכן אדוני יכול לבקש רביזיה או כל דבר אחר. אני מזכיר לכם, ההשגה של חבר הכנסת יולי </w:t>
      </w:r>
      <w:proofErr w:type="spellStart"/>
      <w:r w:rsidRPr="008211BD">
        <w:rPr>
          <w:rFonts w:cs="David" w:hint="cs"/>
          <w:rtl/>
        </w:rPr>
        <w:t>אדלשטיין</w:t>
      </w:r>
      <w:proofErr w:type="spellEnd"/>
      <w:r w:rsidRPr="008211BD">
        <w:rPr>
          <w:rFonts w:cs="David" w:hint="cs"/>
          <w:rtl/>
        </w:rPr>
        <w:t>, שבמקום "בתיאום עם יושב ראש הכנסת" יבוא "באישור יושב ראש הכנסת". אדוני רוצה הצבעה שמית?</w:t>
      </w:r>
    </w:p>
    <w:p w14:paraId="6E5CFD6E" w14:textId="77777777" w:rsidR="008211BD" w:rsidRPr="008211BD" w:rsidRDefault="008211BD" w:rsidP="008211BD">
      <w:pPr>
        <w:bidi/>
        <w:jc w:val="both"/>
        <w:rPr>
          <w:rFonts w:cs="David" w:hint="cs"/>
          <w:rtl/>
        </w:rPr>
      </w:pPr>
    </w:p>
    <w:p w14:paraId="00735834" w14:textId="77777777" w:rsidR="008211BD" w:rsidRPr="008211BD" w:rsidRDefault="008211BD" w:rsidP="008211BD">
      <w:pPr>
        <w:bidi/>
        <w:jc w:val="both"/>
        <w:rPr>
          <w:rFonts w:cs="David" w:hint="cs"/>
          <w:rtl/>
        </w:rPr>
      </w:pPr>
      <w:r w:rsidRPr="008211BD">
        <w:rPr>
          <w:rFonts w:cs="David" w:hint="cs"/>
          <w:u w:val="single"/>
          <w:rtl/>
        </w:rPr>
        <w:t xml:space="preserve">יולי יואל </w:t>
      </w:r>
      <w:proofErr w:type="spellStart"/>
      <w:r w:rsidRPr="008211BD">
        <w:rPr>
          <w:rFonts w:cs="David" w:hint="cs"/>
          <w:u w:val="single"/>
          <w:rtl/>
        </w:rPr>
        <w:t>אדלשטיין</w:t>
      </w:r>
      <w:proofErr w:type="spellEnd"/>
      <w:r w:rsidRPr="008211BD">
        <w:rPr>
          <w:rFonts w:cs="David" w:hint="cs"/>
          <w:u w:val="single"/>
          <w:rtl/>
        </w:rPr>
        <w:t>:</w:t>
      </w:r>
    </w:p>
    <w:p w14:paraId="640B8473" w14:textId="77777777" w:rsidR="008211BD" w:rsidRPr="008211BD" w:rsidRDefault="008211BD" w:rsidP="008211BD">
      <w:pPr>
        <w:bidi/>
        <w:jc w:val="both"/>
        <w:rPr>
          <w:rFonts w:cs="David" w:hint="cs"/>
          <w:rtl/>
        </w:rPr>
      </w:pPr>
    </w:p>
    <w:p w14:paraId="28E52D83" w14:textId="77777777" w:rsidR="008211BD" w:rsidRPr="008211BD" w:rsidRDefault="008211BD" w:rsidP="008211BD">
      <w:pPr>
        <w:bidi/>
        <w:jc w:val="both"/>
        <w:rPr>
          <w:rFonts w:cs="David" w:hint="cs"/>
          <w:rtl/>
        </w:rPr>
      </w:pPr>
      <w:r w:rsidRPr="008211BD">
        <w:rPr>
          <w:rFonts w:cs="David" w:hint="cs"/>
          <w:rtl/>
        </w:rPr>
        <w:tab/>
        <w:t xml:space="preserve">לא, הצבעה רגילה. </w:t>
      </w:r>
    </w:p>
    <w:p w14:paraId="7B0FB195" w14:textId="77777777" w:rsidR="008211BD" w:rsidRPr="008211BD" w:rsidRDefault="008211BD" w:rsidP="008211BD">
      <w:pPr>
        <w:bidi/>
        <w:jc w:val="both"/>
        <w:rPr>
          <w:rFonts w:cs="David" w:hint="cs"/>
          <w:rtl/>
        </w:rPr>
      </w:pPr>
    </w:p>
    <w:p w14:paraId="241CADC5" w14:textId="77777777" w:rsidR="008211BD" w:rsidRPr="008211BD" w:rsidRDefault="008211BD" w:rsidP="008211BD">
      <w:pPr>
        <w:bidi/>
        <w:jc w:val="both"/>
        <w:rPr>
          <w:rFonts w:cs="David" w:hint="cs"/>
          <w:rtl/>
        </w:rPr>
      </w:pPr>
      <w:r w:rsidRPr="008211BD">
        <w:rPr>
          <w:rFonts w:cs="David" w:hint="cs"/>
          <w:u w:val="single"/>
          <w:rtl/>
        </w:rPr>
        <w:t>היו"ר דוד טל:</w:t>
      </w:r>
    </w:p>
    <w:p w14:paraId="7B433627" w14:textId="77777777" w:rsidR="008211BD" w:rsidRPr="008211BD" w:rsidRDefault="008211BD" w:rsidP="008211BD">
      <w:pPr>
        <w:bidi/>
        <w:jc w:val="both"/>
        <w:rPr>
          <w:rFonts w:cs="David" w:hint="cs"/>
          <w:rtl/>
        </w:rPr>
      </w:pPr>
    </w:p>
    <w:p w14:paraId="5C818355" w14:textId="77777777" w:rsidR="008211BD" w:rsidRPr="008211BD" w:rsidRDefault="008211BD" w:rsidP="008211BD">
      <w:pPr>
        <w:bidi/>
        <w:jc w:val="both"/>
        <w:rPr>
          <w:rFonts w:cs="David" w:hint="cs"/>
          <w:rtl/>
        </w:rPr>
      </w:pPr>
      <w:r w:rsidRPr="008211BD">
        <w:rPr>
          <w:rFonts w:cs="David" w:hint="cs"/>
          <w:rtl/>
        </w:rPr>
        <w:tab/>
        <w:t xml:space="preserve">בסדר. מי בעד הצעתו של חבר הכנסת </w:t>
      </w:r>
      <w:proofErr w:type="spellStart"/>
      <w:r w:rsidRPr="008211BD">
        <w:rPr>
          <w:rFonts w:cs="David" w:hint="cs"/>
          <w:rtl/>
        </w:rPr>
        <w:t>אדלשטיין</w:t>
      </w:r>
      <w:proofErr w:type="spellEnd"/>
      <w:r w:rsidRPr="008211BD">
        <w:rPr>
          <w:rFonts w:cs="David" w:hint="cs"/>
          <w:rtl/>
        </w:rPr>
        <w:t>?</w:t>
      </w:r>
    </w:p>
    <w:p w14:paraId="6F9835CF" w14:textId="77777777" w:rsidR="008211BD" w:rsidRPr="008211BD" w:rsidRDefault="008211BD" w:rsidP="008211BD">
      <w:pPr>
        <w:bidi/>
        <w:jc w:val="both"/>
        <w:rPr>
          <w:rFonts w:cs="David" w:hint="cs"/>
          <w:rtl/>
        </w:rPr>
      </w:pPr>
    </w:p>
    <w:p w14:paraId="3D552F8D" w14:textId="77777777" w:rsidR="008211BD" w:rsidRPr="008211BD" w:rsidRDefault="008211BD" w:rsidP="008211BD">
      <w:pPr>
        <w:bidi/>
        <w:jc w:val="both"/>
        <w:rPr>
          <w:rFonts w:cs="David" w:hint="cs"/>
          <w:b/>
          <w:bCs/>
          <w:rtl/>
        </w:rPr>
      </w:pPr>
      <w:r w:rsidRPr="008211BD">
        <w:rPr>
          <w:rFonts w:cs="David" w:hint="cs"/>
          <w:b/>
          <w:bCs/>
          <w:rtl/>
        </w:rPr>
        <w:t>הצבעה</w:t>
      </w:r>
    </w:p>
    <w:p w14:paraId="080DF6B0" w14:textId="77777777" w:rsidR="008211BD" w:rsidRPr="008211BD" w:rsidRDefault="008211BD" w:rsidP="008211BD">
      <w:pPr>
        <w:bidi/>
        <w:jc w:val="both"/>
        <w:rPr>
          <w:rFonts w:cs="David" w:hint="cs"/>
          <w:b/>
          <w:bCs/>
          <w:rtl/>
        </w:rPr>
      </w:pPr>
    </w:p>
    <w:p w14:paraId="1ABD75D6" w14:textId="77777777" w:rsidR="008211BD" w:rsidRPr="008211BD" w:rsidRDefault="008211BD" w:rsidP="008211BD">
      <w:pPr>
        <w:bidi/>
        <w:jc w:val="both"/>
        <w:rPr>
          <w:rFonts w:cs="David" w:hint="cs"/>
          <w:b/>
          <w:bCs/>
          <w:rtl/>
        </w:rPr>
      </w:pPr>
      <w:r w:rsidRPr="008211BD">
        <w:rPr>
          <w:rFonts w:cs="David" w:hint="cs"/>
          <w:b/>
          <w:bCs/>
          <w:rtl/>
        </w:rPr>
        <w:t xml:space="preserve">בעד ההשגה </w:t>
      </w:r>
      <w:r w:rsidRPr="008211BD">
        <w:rPr>
          <w:rFonts w:cs="David"/>
          <w:b/>
          <w:bCs/>
          <w:rtl/>
        </w:rPr>
        <w:t>–</w:t>
      </w:r>
      <w:r w:rsidRPr="008211BD">
        <w:rPr>
          <w:rFonts w:cs="David" w:hint="cs"/>
          <w:b/>
          <w:bCs/>
          <w:rtl/>
        </w:rPr>
        <w:t xml:space="preserve"> 11</w:t>
      </w:r>
    </w:p>
    <w:p w14:paraId="715E598C"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10</w:t>
      </w:r>
    </w:p>
    <w:p w14:paraId="4B9E42A6" w14:textId="77777777" w:rsidR="008211BD" w:rsidRPr="008211BD" w:rsidRDefault="008211BD" w:rsidP="008211BD">
      <w:pPr>
        <w:bidi/>
        <w:jc w:val="both"/>
        <w:rPr>
          <w:rFonts w:cs="David" w:hint="cs"/>
          <w:b/>
          <w:bCs/>
          <w:rtl/>
        </w:rPr>
      </w:pPr>
      <w:r w:rsidRPr="008211BD">
        <w:rPr>
          <w:rFonts w:cs="David" w:hint="cs"/>
          <w:b/>
          <w:bCs/>
          <w:rtl/>
        </w:rPr>
        <w:t>ההשגה אושרה.</w:t>
      </w:r>
    </w:p>
    <w:p w14:paraId="116FBEA3" w14:textId="77777777" w:rsidR="008211BD" w:rsidRPr="008211BD" w:rsidRDefault="008211BD" w:rsidP="008211BD">
      <w:pPr>
        <w:bidi/>
        <w:jc w:val="both"/>
        <w:rPr>
          <w:rFonts w:cs="David" w:hint="cs"/>
          <w:u w:val="single"/>
          <w:rtl/>
        </w:rPr>
      </w:pPr>
    </w:p>
    <w:p w14:paraId="06F12F03" w14:textId="77777777" w:rsidR="008211BD" w:rsidRPr="008211BD" w:rsidRDefault="008211BD" w:rsidP="008211BD">
      <w:pPr>
        <w:bidi/>
        <w:jc w:val="both"/>
        <w:rPr>
          <w:rFonts w:cs="David" w:hint="cs"/>
          <w:rtl/>
        </w:rPr>
      </w:pPr>
      <w:r w:rsidRPr="008211BD">
        <w:rPr>
          <w:rFonts w:cs="David" w:hint="cs"/>
          <w:u w:val="single"/>
          <w:rtl/>
        </w:rPr>
        <w:t>היו"ר דוד טל:</w:t>
      </w:r>
    </w:p>
    <w:p w14:paraId="6DA5379D" w14:textId="77777777" w:rsidR="008211BD" w:rsidRPr="008211BD" w:rsidRDefault="008211BD" w:rsidP="008211BD">
      <w:pPr>
        <w:bidi/>
        <w:jc w:val="both"/>
        <w:rPr>
          <w:rFonts w:cs="David" w:hint="cs"/>
          <w:rtl/>
        </w:rPr>
      </w:pPr>
    </w:p>
    <w:p w14:paraId="765384B5" w14:textId="77777777" w:rsidR="008211BD" w:rsidRPr="008211BD" w:rsidRDefault="008211BD" w:rsidP="008211BD">
      <w:pPr>
        <w:bidi/>
        <w:jc w:val="both"/>
        <w:rPr>
          <w:rFonts w:cs="David" w:hint="cs"/>
          <w:rtl/>
        </w:rPr>
      </w:pPr>
      <w:r w:rsidRPr="008211BD">
        <w:rPr>
          <w:rFonts w:cs="David" w:hint="cs"/>
          <w:rtl/>
        </w:rPr>
        <w:tab/>
        <w:t xml:space="preserve">תודה רבה. 11 בעד קבלת ההשגה, 10 נגד ההשגה. </w:t>
      </w:r>
    </w:p>
    <w:p w14:paraId="7D170B90" w14:textId="77777777" w:rsidR="008211BD" w:rsidRPr="008211BD" w:rsidRDefault="008211BD" w:rsidP="008211BD">
      <w:pPr>
        <w:bidi/>
        <w:jc w:val="both"/>
        <w:rPr>
          <w:rFonts w:cs="David" w:hint="cs"/>
          <w:rtl/>
        </w:rPr>
      </w:pPr>
    </w:p>
    <w:p w14:paraId="78237E3B"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04AEA56F" w14:textId="77777777" w:rsidR="008211BD" w:rsidRPr="008211BD" w:rsidRDefault="008211BD" w:rsidP="008211BD">
      <w:pPr>
        <w:bidi/>
        <w:jc w:val="both"/>
        <w:rPr>
          <w:rFonts w:cs="David" w:hint="cs"/>
          <w:rtl/>
        </w:rPr>
      </w:pPr>
    </w:p>
    <w:p w14:paraId="3B0D3A83" w14:textId="77777777" w:rsidR="008211BD" w:rsidRPr="008211BD" w:rsidRDefault="008211BD" w:rsidP="008211BD">
      <w:pPr>
        <w:bidi/>
        <w:jc w:val="both"/>
        <w:rPr>
          <w:rFonts w:cs="David" w:hint="cs"/>
          <w:rtl/>
        </w:rPr>
      </w:pPr>
      <w:r w:rsidRPr="008211BD">
        <w:rPr>
          <w:rFonts w:cs="David" w:hint="cs"/>
          <w:rtl/>
        </w:rPr>
        <w:tab/>
        <w:t xml:space="preserve"> אני מבקש רביזיה, אבל לא נצביע עכשיו. </w:t>
      </w:r>
    </w:p>
    <w:p w14:paraId="058A8D5C" w14:textId="77777777" w:rsidR="008211BD" w:rsidRPr="008211BD" w:rsidRDefault="008211BD" w:rsidP="008211BD">
      <w:pPr>
        <w:bidi/>
        <w:jc w:val="both"/>
        <w:rPr>
          <w:rFonts w:cs="David" w:hint="cs"/>
          <w:rtl/>
        </w:rPr>
      </w:pPr>
    </w:p>
    <w:p w14:paraId="2F5DA6C3" w14:textId="77777777" w:rsidR="008211BD" w:rsidRPr="008211BD" w:rsidRDefault="008211BD" w:rsidP="008211BD">
      <w:pPr>
        <w:bidi/>
        <w:jc w:val="both"/>
        <w:rPr>
          <w:rFonts w:cs="David" w:hint="cs"/>
          <w:rtl/>
        </w:rPr>
      </w:pPr>
      <w:r w:rsidRPr="008211BD">
        <w:rPr>
          <w:rFonts w:cs="David" w:hint="cs"/>
          <w:u w:val="single"/>
          <w:rtl/>
        </w:rPr>
        <w:t>היו"ר דוד טל:</w:t>
      </w:r>
    </w:p>
    <w:p w14:paraId="36D3645A" w14:textId="77777777" w:rsidR="008211BD" w:rsidRPr="008211BD" w:rsidRDefault="008211BD" w:rsidP="008211BD">
      <w:pPr>
        <w:bidi/>
        <w:jc w:val="both"/>
        <w:rPr>
          <w:rFonts w:cs="David" w:hint="cs"/>
          <w:rtl/>
        </w:rPr>
      </w:pPr>
    </w:p>
    <w:p w14:paraId="66BD9E8B" w14:textId="77777777" w:rsidR="008211BD" w:rsidRPr="008211BD" w:rsidRDefault="008211BD" w:rsidP="008211BD">
      <w:pPr>
        <w:bidi/>
        <w:jc w:val="both"/>
        <w:rPr>
          <w:rFonts w:cs="David" w:hint="cs"/>
          <w:rtl/>
        </w:rPr>
      </w:pPr>
      <w:r w:rsidRPr="008211BD">
        <w:rPr>
          <w:rFonts w:cs="David" w:hint="cs"/>
          <w:rtl/>
        </w:rPr>
        <w:tab/>
        <w:t xml:space="preserve">טוב. תודה רבה, רבותיי. </w:t>
      </w:r>
    </w:p>
    <w:p w14:paraId="13783023" w14:textId="77777777" w:rsidR="008211BD" w:rsidRPr="008211BD" w:rsidRDefault="008211BD" w:rsidP="008211BD">
      <w:pPr>
        <w:bidi/>
        <w:jc w:val="both"/>
        <w:rPr>
          <w:rFonts w:cs="David" w:hint="cs"/>
          <w:rtl/>
        </w:rPr>
      </w:pPr>
    </w:p>
    <w:p w14:paraId="04DB68F0" w14:textId="77777777" w:rsidR="008211BD" w:rsidRPr="008211BD" w:rsidRDefault="008211BD" w:rsidP="008211BD">
      <w:pPr>
        <w:bidi/>
        <w:jc w:val="both"/>
        <w:rPr>
          <w:rFonts w:cs="David" w:hint="cs"/>
          <w:rtl/>
        </w:rPr>
      </w:pPr>
      <w:r w:rsidRPr="008211BD">
        <w:rPr>
          <w:rFonts w:cs="David" w:hint="cs"/>
          <w:u w:val="single"/>
          <w:rtl/>
        </w:rPr>
        <w:t xml:space="preserve">יולי יואל </w:t>
      </w:r>
      <w:proofErr w:type="spellStart"/>
      <w:r w:rsidRPr="008211BD">
        <w:rPr>
          <w:rFonts w:cs="David" w:hint="cs"/>
          <w:u w:val="single"/>
          <w:rtl/>
        </w:rPr>
        <w:t>אדלשטיין</w:t>
      </w:r>
      <w:proofErr w:type="spellEnd"/>
      <w:r w:rsidRPr="008211BD">
        <w:rPr>
          <w:rFonts w:cs="David" w:hint="cs"/>
          <w:u w:val="single"/>
          <w:rtl/>
        </w:rPr>
        <w:t>:</w:t>
      </w:r>
    </w:p>
    <w:p w14:paraId="705577D5" w14:textId="77777777" w:rsidR="008211BD" w:rsidRPr="008211BD" w:rsidRDefault="008211BD" w:rsidP="008211BD">
      <w:pPr>
        <w:bidi/>
        <w:jc w:val="both"/>
        <w:rPr>
          <w:rFonts w:cs="David" w:hint="cs"/>
          <w:rtl/>
        </w:rPr>
      </w:pPr>
    </w:p>
    <w:p w14:paraId="19E30C82" w14:textId="77777777" w:rsidR="008211BD" w:rsidRPr="008211BD" w:rsidRDefault="008211BD" w:rsidP="008211BD">
      <w:pPr>
        <w:bidi/>
        <w:jc w:val="both"/>
        <w:rPr>
          <w:rFonts w:cs="David" w:hint="cs"/>
          <w:rtl/>
        </w:rPr>
      </w:pPr>
      <w:r w:rsidRPr="008211BD">
        <w:rPr>
          <w:rFonts w:cs="David" w:hint="cs"/>
          <w:rtl/>
        </w:rPr>
        <w:tab/>
        <w:t xml:space="preserve">אם מישהו מחברי הקואליציה רק יפתח את הפה ששר זה עונה או שר אחר עונה - - - </w:t>
      </w:r>
    </w:p>
    <w:p w14:paraId="3663A0E2" w14:textId="77777777" w:rsidR="008211BD" w:rsidRPr="008211BD" w:rsidRDefault="008211BD" w:rsidP="008211BD">
      <w:pPr>
        <w:bidi/>
        <w:jc w:val="both"/>
        <w:rPr>
          <w:rFonts w:cs="David" w:hint="cs"/>
          <w:rtl/>
        </w:rPr>
      </w:pPr>
    </w:p>
    <w:p w14:paraId="271FC6C9"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0919C7D8" w14:textId="77777777" w:rsidR="008211BD" w:rsidRPr="008211BD" w:rsidRDefault="008211BD" w:rsidP="008211BD">
      <w:pPr>
        <w:bidi/>
        <w:jc w:val="both"/>
        <w:rPr>
          <w:rFonts w:cs="David" w:hint="cs"/>
          <w:rtl/>
        </w:rPr>
      </w:pPr>
    </w:p>
    <w:p w14:paraId="3D144D23" w14:textId="77777777" w:rsidR="008211BD" w:rsidRPr="008211BD" w:rsidRDefault="008211BD" w:rsidP="008211BD">
      <w:pPr>
        <w:bidi/>
        <w:jc w:val="both"/>
        <w:rPr>
          <w:rFonts w:cs="David" w:hint="cs"/>
          <w:rtl/>
        </w:rPr>
      </w:pPr>
      <w:r w:rsidRPr="008211BD">
        <w:rPr>
          <w:rFonts w:cs="David" w:hint="cs"/>
          <w:rtl/>
        </w:rPr>
        <w:tab/>
        <w:t xml:space="preserve"> אתה מאיים עליי?</w:t>
      </w:r>
    </w:p>
    <w:p w14:paraId="4EDFFCE0" w14:textId="77777777" w:rsidR="008211BD" w:rsidRPr="008211BD" w:rsidRDefault="008211BD" w:rsidP="008211BD">
      <w:pPr>
        <w:bidi/>
        <w:jc w:val="both"/>
        <w:rPr>
          <w:rFonts w:cs="David" w:hint="cs"/>
          <w:rtl/>
        </w:rPr>
      </w:pPr>
    </w:p>
    <w:p w14:paraId="01F4E9F5" w14:textId="77777777" w:rsidR="008211BD" w:rsidRPr="008211BD" w:rsidRDefault="008211BD" w:rsidP="008211BD">
      <w:pPr>
        <w:bidi/>
        <w:jc w:val="both"/>
        <w:rPr>
          <w:rFonts w:cs="David" w:hint="cs"/>
          <w:rtl/>
        </w:rPr>
      </w:pPr>
      <w:r w:rsidRPr="008211BD">
        <w:rPr>
          <w:rFonts w:cs="David" w:hint="cs"/>
          <w:u w:val="single"/>
          <w:rtl/>
        </w:rPr>
        <w:t xml:space="preserve">יולי יואל </w:t>
      </w:r>
      <w:proofErr w:type="spellStart"/>
      <w:r w:rsidRPr="008211BD">
        <w:rPr>
          <w:rFonts w:cs="David" w:hint="cs"/>
          <w:u w:val="single"/>
          <w:rtl/>
        </w:rPr>
        <w:t>אדלשטיין</w:t>
      </w:r>
      <w:proofErr w:type="spellEnd"/>
      <w:r w:rsidRPr="008211BD">
        <w:rPr>
          <w:rFonts w:cs="David" w:hint="cs"/>
          <w:u w:val="single"/>
          <w:rtl/>
        </w:rPr>
        <w:t>:</w:t>
      </w:r>
    </w:p>
    <w:p w14:paraId="2BC0018B" w14:textId="77777777" w:rsidR="008211BD" w:rsidRPr="008211BD" w:rsidRDefault="008211BD" w:rsidP="008211BD">
      <w:pPr>
        <w:bidi/>
        <w:jc w:val="both"/>
        <w:rPr>
          <w:rFonts w:cs="David" w:hint="cs"/>
          <w:rtl/>
        </w:rPr>
      </w:pPr>
    </w:p>
    <w:p w14:paraId="00080B6B" w14:textId="77777777" w:rsidR="008211BD" w:rsidRPr="008211BD" w:rsidRDefault="008211BD" w:rsidP="008211BD">
      <w:pPr>
        <w:bidi/>
        <w:jc w:val="both"/>
        <w:rPr>
          <w:rFonts w:cs="David" w:hint="cs"/>
          <w:rtl/>
        </w:rPr>
      </w:pPr>
      <w:r w:rsidRPr="008211BD">
        <w:rPr>
          <w:rFonts w:cs="David" w:hint="cs"/>
          <w:rtl/>
        </w:rPr>
        <w:tab/>
        <w:t xml:space="preserve">לא, אני רק מודיע לך. אני לא מאיים. אחר כך באים בטענות למזכירות. </w:t>
      </w:r>
    </w:p>
    <w:p w14:paraId="4FAAAAC9" w14:textId="77777777" w:rsidR="008211BD" w:rsidRPr="008211BD" w:rsidRDefault="008211BD" w:rsidP="008211BD">
      <w:pPr>
        <w:bidi/>
        <w:jc w:val="both"/>
        <w:rPr>
          <w:rFonts w:cs="David" w:hint="cs"/>
          <w:rtl/>
        </w:rPr>
      </w:pPr>
    </w:p>
    <w:p w14:paraId="6166D396" w14:textId="77777777" w:rsidR="008211BD" w:rsidRPr="008211BD" w:rsidRDefault="008211BD" w:rsidP="008211BD">
      <w:pPr>
        <w:bidi/>
        <w:jc w:val="both"/>
        <w:rPr>
          <w:rFonts w:cs="David" w:hint="cs"/>
          <w:rtl/>
        </w:rPr>
      </w:pPr>
      <w:r w:rsidRPr="008211BD">
        <w:rPr>
          <w:rFonts w:cs="David" w:hint="cs"/>
          <w:u w:val="single"/>
          <w:rtl/>
        </w:rPr>
        <w:t>היו"ר דוד טל:</w:t>
      </w:r>
    </w:p>
    <w:p w14:paraId="40CFFE8E" w14:textId="77777777" w:rsidR="008211BD" w:rsidRPr="008211BD" w:rsidRDefault="008211BD" w:rsidP="008211BD">
      <w:pPr>
        <w:bidi/>
        <w:jc w:val="both"/>
        <w:rPr>
          <w:rFonts w:cs="David" w:hint="cs"/>
          <w:rtl/>
        </w:rPr>
      </w:pPr>
    </w:p>
    <w:p w14:paraId="066557FE" w14:textId="77777777" w:rsidR="008211BD" w:rsidRPr="008211BD" w:rsidRDefault="008211BD" w:rsidP="008211BD">
      <w:pPr>
        <w:bidi/>
        <w:jc w:val="both"/>
        <w:rPr>
          <w:rFonts w:cs="David" w:hint="cs"/>
          <w:rtl/>
        </w:rPr>
      </w:pPr>
      <w:r w:rsidRPr="008211BD">
        <w:rPr>
          <w:rFonts w:cs="David" w:hint="cs"/>
          <w:rtl/>
        </w:rPr>
        <w:tab/>
        <w:t xml:space="preserve">חבר הכנסת </w:t>
      </w:r>
      <w:proofErr w:type="spellStart"/>
      <w:r w:rsidRPr="008211BD">
        <w:rPr>
          <w:rFonts w:cs="David" w:hint="cs"/>
          <w:rtl/>
        </w:rPr>
        <w:t>אפללו</w:t>
      </w:r>
      <w:proofErr w:type="spellEnd"/>
      <w:r w:rsidRPr="008211BD">
        <w:rPr>
          <w:rFonts w:cs="David" w:hint="cs"/>
          <w:rtl/>
        </w:rPr>
        <w:t xml:space="preserve">, מה קרה? ההצעות האלה הן לא דברים נוראים. </w:t>
      </w:r>
    </w:p>
    <w:p w14:paraId="78ED6CE8" w14:textId="77777777" w:rsidR="008211BD" w:rsidRDefault="008211BD" w:rsidP="008211BD">
      <w:pPr>
        <w:bidi/>
        <w:jc w:val="both"/>
        <w:rPr>
          <w:rFonts w:cs="David" w:hint="cs"/>
          <w:rtl/>
        </w:rPr>
      </w:pPr>
    </w:p>
    <w:p w14:paraId="477804FB" w14:textId="77777777" w:rsidR="008211BD" w:rsidRDefault="008211BD" w:rsidP="008211BD">
      <w:pPr>
        <w:bidi/>
        <w:jc w:val="both"/>
        <w:rPr>
          <w:rFonts w:cs="David" w:hint="cs"/>
          <w:rtl/>
        </w:rPr>
      </w:pPr>
    </w:p>
    <w:p w14:paraId="6263DF08" w14:textId="77777777" w:rsidR="008211BD" w:rsidRDefault="008211BD" w:rsidP="008211BD">
      <w:pPr>
        <w:bidi/>
        <w:jc w:val="both"/>
        <w:rPr>
          <w:rFonts w:cs="David" w:hint="cs"/>
          <w:rtl/>
        </w:rPr>
      </w:pPr>
    </w:p>
    <w:p w14:paraId="2C702B8C" w14:textId="77777777" w:rsidR="008211BD" w:rsidRDefault="008211BD" w:rsidP="008211BD">
      <w:pPr>
        <w:bidi/>
        <w:jc w:val="both"/>
        <w:rPr>
          <w:rFonts w:cs="David" w:hint="cs"/>
          <w:rtl/>
        </w:rPr>
      </w:pPr>
    </w:p>
    <w:p w14:paraId="66435414" w14:textId="77777777" w:rsidR="008211BD" w:rsidRDefault="008211BD" w:rsidP="008211BD">
      <w:pPr>
        <w:bidi/>
        <w:jc w:val="both"/>
        <w:rPr>
          <w:rFonts w:cs="David" w:hint="cs"/>
          <w:rtl/>
        </w:rPr>
      </w:pPr>
    </w:p>
    <w:p w14:paraId="3FFD6246" w14:textId="77777777" w:rsidR="008211BD" w:rsidRDefault="008211BD" w:rsidP="008211BD">
      <w:pPr>
        <w:bidi/>
        <w:jc w:val="both"/>
        <w:rPr>
          <w:rFonts w:cs="David" w:hint="cs"/>
          <w:rtl/>
        </w:rPr>
      </w:pPr>
    </w:p>
    <w:p w14:paraId="76AFFD8E" w14:textId="77777777" w:rsidR="008211BD" w:rsidRPr="008211BD" w:rsidRDefault="008211BD" w:rsidP="008211BD">
      <w:pPr>
        <w:bidi/>
        <w:jc w:val="both"/>
        <w:rPr>
          <w:rFonts w:cs="David" w:hint="cs"/>
          <w:rtl/>
        </w:rPr>
      </w:pPr>
    </w:p>
    <w:p w14:paraId="589F2087" w14:textId="77777777" w:rsidR="008211BD" w:rsidRPr="008211BD" w:rsidRDefault="008211BD" w:rsidP="008211BD">
      <w:pPr>
        <w:bidi/>
        <w:jc w:val="both"/>
        <w:rPr>
          <w:rFonts w:cs="David" w:hint="cs"/>
          <w:rtl/>
        </w:rPr>
      </w:pPr>
      <w:r w:rsidRPr="008211BD">
        <w:rPr>
          <w:rFonts w:cs="David" w:hint="cs"/>
          <w:u w:val="single"/>
          <w:rtl/>
        </w:rPr>
        <w:t>ראובן ריבלין:</w:t>
      </w:r>
    </w:p>
    <w:p w14:paraId="6BAFC344" w14:textId="77777777" w:rsidR="008211BD" w:rsidRPr="008211BD" w:rsidRDefault="008211BD" w:rsidP="008211BD">
      <w:pPr>
        <w:bidi/>
        <w:jc w:val="both"/>
        <w:rPr>
          <w:rFonts w:cs="David" w:hint="cs"/>
          <w:rtl/>
        </w:rPr>
      </w:pPr>
    </w:p>
    <w:p w14:paraId="50E2FAF1" w14:textId="77777777" w:rsidR="008211BD" w:rsidRPr="008211BD" w:rsidRDefault="008211BD" w:rsidP="008211BD">
      <w:pPr>
        <w:bidi/>
        <w:jc w:val="both"/>
        <w:rPr>
          <w:rFonts w:cs="David" w:hint="cs"/>
          <w:rtl/>
        </w:rPr>
      </w:pPr>
      <w:r w:rsidRPr="008211BD">
        <w:rPr>
          <w:rFonts w:cs="David" w:hint="cs"/>
          <w:rtl/>
        </w:rPr>
        <w:tab/>
        <w:t xml:space="preserve">אדוני היושב ראש, החלטתך היא החלטה, והיא נתקבלה. אני רוצה להעיר שאדוני יכול לקבוע מתי תתקיים הרביזיה. משהצביע על הרביזיה והיא נתקבלה, הכוונה היא להצביע על ההחלטה. אדוני יכול לדחות את ההצבעה על הרביזיה, אבל לא טוב יעשה אם אחרי שנתקבלה הרביזיה ידחה את ההצבעה. </w:t>
      </w:r>
    </w:p>
    <w:p w14:paraId="2EC1D77A" w14:textId="77777777" w:rsidR="008211BD" w:rsidRPr="008211BD" w:rsidRDefault="008211BD" w:rsidP="008211BD">
      <w:pPr>
        <w:bidi/>
        <w:jc w:val="both"/>
        <w:rPr>
          <w:rFonts w:cs="David" w:hint="cs"/>
          <w:rtl/>
        </w:rPr>
      </w:pPr>
    </w:p>
    <w:p w14:paraId="5D743AAF" w14:textId="77777777" w:rsidR="008211BD" w:rsidRPr="008211BD" w:rsidRDefault="008211BD" w:rsidP="008211BD">
      <w:pPr>
        <w:bidi/>
        <w:jc w:val="both"/>
        <w:rPr>
          <w:rFonts w:cs="David" w:hint="cs"/>
          <w:rtl/>
        </w:rPr>
      </w:pPr>
      <w:r w:rsidRPr="008211BD">
        <w:rPr>
          <w:rFonts w:cs="David" w:hint="cs"/>
          <w:u w:val="single"/>
          <w:rtl/>
        </w:rPr>
        <w:t>היו"ר דוד טל:</w:t>
      </w:r>
    </w:p>
    <w:p w14:paraId="4EFC43D5" w14:textId="77777777" w:rsidR="008211BD" w:rsidRPr="008211BD" w:rsidRDefault="008211BD" w:rsidP="008211BD">
      <w:pPr>
        <w:bidi/>
        <w:jc w:val="both"/>
        <w:rPr>
          <w:rFonts w:cs="David" w:hint="cs"/>
          <w:rtl/>
        </w:rPr>
      </w:pPr>
    </w:p>
    <w:p w14:paraId="3EC330AC" w14:textId="77777777" w:rsidR="008211BD" w:rsidRPr="008211BD" w:rsidRDefault="008211BD" w:rsidP="008211BD">
      <w:pPr>
        <w:bidi/>
        <w:ind w:firstLine="567"/>
        <w:jc w:val="both"/>
        <w:rPr>
          <w:rFonts w:cs="David" w:hint="cs"/>
          <w:rtl/>
        </w:rPr>
      </w:pPr>
      <w:r w:rsidRPr="008211BD">
        <w:rPr>
          <w:rFonts w:cs="David" w:hint="cs"/>
          <w:rtl/>
        </w:rPr>
        <w:t xml:space="preserve">תודה רבה. נער הייתי וגם זקנתי, ולמדתי מרובי ריבלין יותר מאשר כולם. מה שעשיתי עכשיו למדתי מרובי ריבלין. </w:t>
      </w:r>
    </w:p>
    <w:p w14:paraId="612F1EB5" w14:textId="77777777" w:rsidR="008211BD" w:rsidRPr="008211BD" w:rsidRDefault="008211BD" w:rsidP="008211BD">
      <w:pPr>
        <w:bidi/>
        <w:jc w:val="both"/>
        <w:rPr>
          <w:rFonts w:cs="David" w:hint="cs"/>
          <w:rtl/>
        </w:rPr>
      </w:pPr>
    </w:p>
    <w:p w14:paraId="67B9F8FE" w14:textId="77777777" w:rsidR="008211BD" w:rsidRDefault="008211BD" w:rsidP="008211BD">
      <w:pPr>
        <w:bidi/>
        <w:jc w:val="both"/>
        <w:rPr>
          <w:rFonts w:cs="David" w:hint="cs"/>
          <w:b/>
          <w:bCs/>
          <w:u w:val="single"/>
          <w:rtl/>
        </w:rPr>
      </w:pPr>
    </w:p>
    <w:p w14:paraId="6492100C" w14:textId="77777777" w:rsidR="008211BD" w:rsidRDefault="008211BD" w:rsidP="008211BD">
      <w:pPr>
        <w:bidi/>
        <w:jc w:val="both"/>
        <w:rPr>
          <w:rFonts w:cs="David" w:hint="cs"/>
          <w:b/>
          <w:bCs/>
          <w:u w:val="single"/>
          <w:rtl/>
        </w:rPr>
      </w:pPr>
    </w:p>
    <w:p w14:paraId="527E8C27" w14:textId="77777777" w:rsidR="008211BD" w:rsidRDefault="008211BD" w:rsidP="008211BD">
      <w:pPr>
        <w:bidi/>
        <w:jc w:val="both"/>
        <w:rPr>
          <w:rFonts w:cs="David" w:hint="cs"/>
          <w:b/>
          <w:bCs/>
          <w:u w:val="single"/>
          <w:rtl/>
        </w:rPr>
      </w:pPr>
    </w:p>
    <w:p w14:paraId="5BD38E4E" w14:textId="77777777" w:rsidR="008211BD" w:rsidRDefault="008211BD" w:rsidP="008211BD">
      <w:pPr>
        <w:bidi/>
        <w:jc w:val="both"/>
        <w:rPr>
          <w:rFonts w:cs="David" w:hint="cs"/>
          <w:b/>
          <w:bCs/>
          <w:u w:val="single"/>
          <w:rtl/>
        </w:rPr>
      </w:pPr>
    </w:p>
    <w:p w14:paraId="5E0733E1" w14:textId="77777777" w:rsidR="008211BD" w:rsidRDefault="008211BD" w:rsidP="008211BD">
      <w:pPr>
        <w:bidi/>
        <w:jc w:val="both"/>
        <w:rPr>
          <w:rFonts w:cs="David" w:hint="cs"/>
          <w:b/>
          <w:bCs/>
          <w:u w:val="single"/>
          <w:rtl/>
        </w:rPr>
      </w:pPr>
    </w:p>
    <w:p w14:paraId="555E2E01" w14:textId="77777777" w:rsidR="008211BD" w:rsidRDefault="008211BD" w:rsidP="008211BD">
      <w:pPr>
        <w:bidi/>
        <w:jc w:val="both"/>
        <w:rPr>
          <w:rFonts w:cs="David" w:hint="cs"/>
          <w:b/>
          <w:bCs/>
          <w:u w:val="single"/>
          <w:rtl/>
        </w:rPr>
      </w:pPr>
    </w:p>
    <w:p w14:paraId="1917D274" w14:textId="77777777" w:rsidR="008211BD" w:rsidRDefault="008211BD" w:rsidP="008211BD">
      <w:pPr>
        <w:bidi/>
        <w:jc w:val="both"/>
        <w:rPr>
          <w:rFonts w:cs="David" w:hint="cs"/>
          <w:b/>
          <w:bCs/>
          <w:u w:val="single"/>
          <w:rtl/>
        </w:rPr>
      </w:pPr>
    </w:p>
    <w:p w14:paraId="41F169CF" w14:textId="77777777" w:rsidR="008211BD" w:rsidRDefault="008211BD" w:rsidP="008211BD">
      <w:pPr>
        <w:bidi/>
        <w:jc w:val="both"/>
        <w:rPr>
          <w:rFonts w:cs="David" w:hint="cs"/>
          <w:b/>
          <w:bCs/>
          <w:u w:val="single"/>
          <w:rtl/>
        </w:rPr>
      </w:pPr>
    </w:p>
    <w:p w14:paraId="6574F07B" w14:textId="77777777" w:rsidR="008211BD" w:rsidRDefault="008211BD" w:rsidP="008211BD">
      <w:pPr>
        <w:bidi/>
        <w:jc w:val="both"/>
        <w:rPr>
          <w:rFonts w:cs="David" w:hint="cs"/>
          <w:b/>
          <w:bCs/>
          <w:u w:val="single"/>
          <w:rtl/>
        </w:rPr>
      </w:pPr>
    </w:p>
    <w:p w14:paraId="523A870F" w14:textId="77777777" w:rsidR="008211BD" w:rsidRDefault="008211BD" w:rsidP="008211BD">
      <w:pPr>
        <w:bidi/>
        <w:jc w:val="both"/>
        <w:rPr>
          <w:rFonts w:cs="David" w:hint="cs"/>
          <w:b/>
          <w:bCs/>
          <w:u w:val="single"/>
          <w:rtl/>
        </w:rPr>
      </w:pPr>
    </w:p>
    <w:p w14:paraId="2A5C2544" w14:textId="77777777" w:rsidR="008211BD" w:rsidRDefault="008211BD" w:rsidP="008211BD">
      <w:pPr>
        <w:bidi/>
        <w:jc w:val="both"/>
        <w:rPr>
          <w:rFonts w:cs="David" w:hint="cs"/>
          <w:b/>
          <w:bCs/>
          <w:u w:val="single"/>
          <w:rtl/>
        </w:rPr>
      </w:pPr>
    </w:p>
    <w:p w14:paraId="2C0E5AE0" w14:textId="77777777" w:rsidR="008211BD" w:rsidRDefault="008211BD" w:rsidP="008211BD">
      <w:pPr>
        <w:bidi/>
        <w:jc w:val="both"/>
        <w:rPr>
          <w:rFonts w:cs="David" w:hint="cs"/>
          <w:b/>
          <w:bCs/>
          <w:u w:val="single"/>
          <w:rtl/>
        </w:rPr>
      </w:pPr>
    </w:p>
    <w:p w14:paraId="3DC10D8E" w14:textId="77777777" w:rsidR="008211BD" w:rsidRDefault="008211BD" w:rsidP="008211BD">
      <w:pPr>
        <w:bidi/>
        <w:jc w:val="both"/>
        <w:rPr>
          <w:rFonts w:cs="David" w:hint="cs"/>
          <w:b/>
          <w:bCs/>
          <w:u w:val="single"/>
          <w:rtl/>
        </w:rPr>
      </w:pPr>
    </w:p>
    <w:p w14:paraId="3231D3AF" w14:textId="77777777" w:rsidR="008211BD" w:rsidRDefault="008211BD" w:rsidP="008211BD">
      <w:pPr>
        <w:bidi/>
        <w:jc w:val="both"/>
        <w:rPr>
          <w:rFonts w:cs="David" w:hint="cs"/>
          <w:b/>
          <w:bCs/>
          <w:u w:val="single"/>
          <w:rtl/>
        </w:rPr>
      </w:pPr>
    </w:p>
    <w:p w14:paraId="3C92A4E9" w14:textId="77777777" w:rsidR="008211BD" w:rsidRDefault="008211BD" w:rsidP="008211BD">
      <w:pPr>
        <w:bidi/>
        <w:jc w:val="both"/>
        <w:rPr>
          <w:rFonts w:cs="David" w:hint="cs"/>
          <w:b/>
          <w:bCs/>
          <w:u w:val="single"/>
          <w:rtl/>
        </w:rPr>
      </w:pPr>
    </w:p>
    <w:p w14:paraId="60CD4B4B" w14:textId="77777777" w:rsidR="008211BD" w:rsidRDefault="008211BD" w:rsidP="008211BD">
      <w:pPr>
        <w:bidi/>
        <w:jc w:val="both"/>
        <w:rPr>
          <w:rFonts w:cs="David" w:hint="cs"/>
          <w:b/>
          <w:bCs/>
          <w:u w:val="single"/>
          <w:rtl/>
        </w:rPr>
      </w:pPr>
    </w:p>
    <w:p w14:paraId="3ECE757B" w14:textId="77777777" w:rsidR="008211BD" w:rsidRDefault="008211BD" w:rsidP="008211BD">
      <w:pPr>
        <w:bidi/>
        <w:jc w:val="both"/>
        <w:rPr>
          <w:rFonts w:cs="David" w:hint="cs"/>
          <w:b/>
          <w:bCs/>
          <w:u w:val="single"/>
          <w:rtl/>
        </w:rPr>
      </w:pPr>
    </w:p>
    <w:p w14:paraId="117DC57B" w14:textId="77777777" w:rsidR="008211BD" w:rsidRDefault="008211BD" w:rsidP="008211BD">
      <w:pPr>
        <w:bidi/>
        <w:jc w:val="both"/>
        <w:rPr>
          <w:rFonts w:cs="David" w:hint="cs"/>
          <w:b/>
          <w:bCs/>
          <w:u w:val="single"/>
          <w:rtl/>
        </w:rPr>
      </w:pPr>
    </w:p>
    <w:p w14:paraId="210DB256" w14:textId="77777777" w:rsidR="008211BD" w:rsidRDefault="008211BD" w:rsidP="008211BD">
      <w:pPr>
        <w:bidi/>
        <w:jc w:val="both"/>
        <w:rPr>
          <w:rFonts w:cs="David" w:hint="cs"/>
          <w:b/>
          <w:bCs/>
          <w:u w:val="single"/>
          <w:rtl/>
        </w:rPr>
      </w:pPr>
    </w:p>
    <w:p w14:paraId="257F5EFE" w14:textId="77777777" w:rsidR="008211BD" w:rsidRDefault="008211BD" w:rsidP="008211BD">
      <w:pPr>
        <w:bidi/>
        <w:jc w:val="both"/>
        <w:rPr>
          <w:rFonts w:cs="David" w:hint="cs"/>
          <w:b/>
          <w:bCs/>
          <w:u w:val="single"/>
          <w:rtl/>
        </w:rPr>
      </w:pPr>
    </w:p>
    <w:p w14:paraId="226BF045" w14:textId="77777777" w:rsidR="008211BD" w:rsidRDefault="008211BD" w:rsidP="008211BD">
      <w:pPr>
        <w:bidi/>
        <w:jc w:val="both"/>
        <w:rPr>
          <w:rFonts w:cs="David" w:hint="cs"/>
          <w:b/>
          <w:bCs/>
          <w:u w:val="single"/>
          <w:rtl/>
        </w:rPr>
      </w:pPr>
    </w:p>
    <w:p w14:paraId="21ED512C" w14:textId="77777777" w:rsidR="008211BD" w:rsidRDefault="008211BD" w:rsidP="008211BD">
      <w:pPr>
        <w:bidi/>
        <w:jc w:val="both"/>
        <w:rPr>
          <w:rFonts w:cs="David" w:hint="cs"/>
          <w:b/>
          <w:bCs/>
          <w:u w:val="single"/>
          <w:rtl/>
        </w:rPr>
      </w:pPr>
    </w:p>
    <w:p w14:paraId="284FD11D" w14:textId="77777777" w:rsidR="008211BD" w:rsidRDefault="008211BD" w:rsidP="008211BD">
      <w:pPr>
        <w:bidi/>
        <w:jc w:val="both"/>
        <w:rPr>
          <w:rFonts w:cs="David" w:hint="cs"/>
          <w:b/>
          <w:bCs/>
          <w:u w:val="single"/>
          <w:rtl/>
        </w:rPr>
      </w:pPr>
    </w:p>
    <w:p w14:paraId="19160DFE" w14:textId="77777777" w:rsidR="008211BD" w:rsidRDefault="008211BD" w:rsidP="008211BD">
      <w:pPr>
        <w:bidi/>
        <w:jc w:val="both"/>
        <w:rPr>
          <w:rFonts w:cs="David" w:hint="cs"/>
          <w:b/>
          <w:bCs/>
          <w:u w:val="single"/>
          <w:rtl/>
        </w:rPr>
      </w:pPr>
    </w:p>
    <w:p w14:paraId="7E23958C" w14:textId="77777777" w:rsidR="008211BD" w:rsidRDefault="008211BD" w:rsidP="008211BD">
      <w:pPr>
        <w:bidi/>
        <w:jc w:val="both"/>
        <w:rPr>
          <w:rFonts w:cs="David" w:hint="cs"/>
          <w:b/>
          <w:bCs/>
          <w:u w:val="single"/>
          <w:rtl/>
        </w:rPr>
      </w:pPr>
    </w:p>
    <w:p w14:paraId="362D189E" w14:textId="77777777" w:rsidR="008211BD" w:rsidRDefault="008211BD" w:rsidP="008211BD">
      <w:pPr>
        <w:bidi/>
        <w:jc w:val="both"/>
        <w:rPr>
          <w:rFonts w:cs="David" w:hint="cs"/>
          <w:b/>
          <w:bCs/>
          <w:u w:val="single"/>
          <w:rtl/>
        </w:rPr>
      </w:pPr>
    </w:p>
    <w:p w14:paraId="7B162981" w14:textId="77777777" w:rsidR="008211BD" w:rsidRDefault="008211BD" w:rsidP="008211BD">
      <w:pPr>
        <w:bidi/>
        <w:jc w:val="both"/>
        <w:rPr>
          <w:rFonts w:cs="David" w:hint="cs"/>
          <w:b/>
          <w:bCs/>
          <w:u w:val="single"/>
          <w:rtl/>
        </w:rPr>
      </w:pPr>
    </w:p>
    <w:p w14:paraId="1C433E57" w14:textId="77777777" w:rsidR="008211BD" w:rsidRDefault="008211BD" w:rsidP="008211BD">
      <w:pPr>
        <w:bidi/>
        <w:jc w:val="both"/>
        <w:rPr>
          <w:rFonts w:cs="David" w:hint="cs"/>
          <w:b/>
          <w:bCs/>
          <w:u w:val="single"/>
          <w:rtl/>
        </w:rPr>
      </w:pPr>
    </w:p>
    <w:p w14:paraId="5ABB487A" w14:textId="77777777" w:rsidR="008211BD" w:rsidRDefault="008211BD" w:rsidP="008211BD">
      <w:pPr>
        <w:bidi/>
        <w:jc w:val="both"/>
        <w:rPr>
          <w:rFonts w:cs="David" w:hint="cs"/>
          <w:b/>
          <w:bCs/>
          <w:u w:val="single"/>
          <w:rtl/>
        </w:rPr>
      </w:pPr>
    </w:p>
    <w:p w14:paraId="5DD844FD" w14:textId="77777777" w:rsidR="008211BD" w:rsidRDefault="008211BD" w:rsidP="008211BD">
      <w:pPr>
        <w:bidi/>
        <w:jc w:val="both"/>
        <w:rPr>
          <w:rFonts w:cs="David" w:hint="cs"/>
          <w:b/>
          <w:bCs/>
          <w:u w:val="single"/>
          <w:rtl/>
        </w:rPr>
      </w:pPr>
    </w:p>
    <w:p w14:paraId="4CDB817D" w14:textId="77777777" w:rsidR="008211BD" w:rsidRDefault="008211BD" w:rsidP="008211BD">
      <w:pPr>
        <w:bidi/>
        <w:jc w:val="both"/>
        <w:rPr>
          <w:rFonts w:cs="David" w:hint="cs"/>
          <w:b/>
          <w:bCs/>
          <w:u w:val="single"/>
          <w:rtl/>
        </w:rPr>
      </w:pPr>
    </w:p>
    <w:p w14:paraId="1C03819D" w14:textId="77777777" w:rsidR="008211BD" w:rsidRDefault="008211BD" w:rsidP="008211BD">
      <w:pPr>
        <w:bidi/>
        <w:jc w:val="both"/>
        <w:rPr>
          <w:rFonts w:cs="David" w:hint="cs"/>
          <w:b/>
          <w:bCs/>
          <w:u w:val="single"/>
          <w:rtl/>
        </w:rPr>
      </w:pPr>
    </w:p>
    <w:p w14:paraId="4D901869" w14:textId="77777777" w:rsidR="008211BD" w:rsidRDefault="008211BD" w:rsidP="008211BD">
      <w:pPr>
        <w:bidi/>
        <w:jc w:val="both"/>
        <w:rPr>
          <w:rFonts w:cs="David" w:hint="cs"/>
          <w:b/>
          <w:bCs/>
          <w:u w:val="single"/>
          <w:rtl/>
        </w:rPr>
      </w:pPr>
    </w:p>
    <w:p w14:paraId="2C054CB6" w14:textId="77777777" w:rsidR="008211BD" w:rsidRDefault="008211BD" w:rsidP="008211BD">
      <w:pPr>
        <w:bidi/>
        <w:jc w:val="both"/>
        <w:rPr>
          <w:rFonts w:cs="David" w:hint="cs"/>
          <w:b/>
          <w:bCs/>
          <w:u w:val="single"/>
          <w:rtl/>
        </w:rPr>
      </w:pPr>
    </w:p>
    <w:p w14:paraId="625CB06A" w14:textId="77777777" w:rsidR="008211BD" w:rsidRDefault="008211BD" w:rsidP="008211BD">
      <w:pPr>
        <w:bidi/>
        <w:jc w:val="both"/>
        <w:rPr>
          <w:rFonts w:cs="David" w:hint="cs"/>
          <w:b/>
          <w:bCs/>
          <w:u w:val="single"/>
          <w:rtl/>
        </w:rPr>
      </w:pPr>
    </w:p>
    <w:p w14:paraId="18E8CB98" w14:textId="77777777" w:rsidR="008211BD" w:rsidRDefault="008211BD" w:rsidP="008211BD">
      <w:pPr>
        <w:bidi/>
        <w:jc w:val="both"/>
        <w:rPr>
          <w:rFonts w:cs="David" w:hint="cs"/>
          <w:b/>
          <w:bCs/>
          <w:u w:val="single"/>
          <w:rtl/>
        </w:rPr>
      </w:pPr>
    </w:p>
    <w:p w14:paraId="35D74E13" w14:textId="77777777" w:rsidR="008211BD" w:rsidRDefault="008211BD" w:rsidP="008211BD">
      <w:pPr>
        <w:bidi/>
        <w:jc w:val="both"/>
        <w:rPr>
          <w:rFonts w:cs="David" w:hint="cs"/>
          <w:b/>
          <w:bCs/>
          <w:u w:val="single"/>
          <w:rtl/>
        </w:rPr>
      </w:pPr>
    </w:p>
    <w:p w14:paraId="1FDB1029" w14:textId="77777777" w:rsidR="008211BD" w:rsidRDefault="008211BD" w:rsidP="008211BD">
      <w:pPr>
        <w:bidi/>
        <w:jc w:val="both"/>
        <w:rPr>
          <w:rFonts w:cs="David" w:hint="cs"/>
          <w:b/>
          <w:bCs/>
          <w:u w:val="single"/>
          <w:rtl/>
        </w:rPr>
      </w:pPr>
    </w:p>
    <w:p w14:paraId="3207C5E5" w14:textId="77777777" w:rsidR="008211BD" w:rsidRDefault="008211BD" w:rsidP="008211BD">
      <w:pPr>
        <w:bidi/>
        <w:jc w:val="both"/>
        <w:rPr>
          <w:rFonts w:cs="David" w:hint="cs"/>
          <w:b/>
          <w:bCs/>
          <w:u w:val="single"/>
          <w:rtl/>
        </w:rPr>
      </w:pPr>
    </w:p>
    <w:p w14:paraId="6F3FA33A" w14:textId="77777777" w:rsidR="008211BD" w:rsidRDefault="008211BD" w:rsidP="008211BD">
      <w:pPr>
        <w:bidi/>
        <w:jc w:val="both"/>
        <w:rPr>
          <w:rFonts w:cs="David" w:hint="cs"/>
          <w:b/>
          <w:bCs/>
          <w:u w:val="single"/>
          <w:rtl/>
        </w:rPr>
      </w:pPr>
    </w:p>
    <w:p w14:paraId="7765DB62" w14:textId="77777777" w:rsidR="008211BD" w:rsidRDefault="008211BD" w:rsidP="008211BD">
      <w:pPr>
        <w:bidi/>
        <w:jc w:val="both"/>
        <w:rPr>
          <w:rFonts w:cs="David" w:hint="cs"/>
          <w:b/>
          <w:bCs/>
          <w:u w:val="single"/>
          <w:rtl/>
        </w:rPr>
      </w:pPr>
    </w:p>
    <w:p w14:paraId="199E2D6C" w14:textId="77777777" w:rsidR="008211BD" w:rsidRDefault="008211BD" w:rsidP="008211BD">
      <w:pPr>
        <w:bidi/>
        <w:jc w:val="both"/>
        <w:rPr>
          <w:rFonts w:cs="David" w:hint="cs"/>
          <w:b/>
          <w:bCs/>
          <w:u w:val="single"/>
          <w:rtl/>
        </w:rPr>
      </w:pPr>
    </w:p>
    <w:p w14:paraId="64415496" w14:textId="77777777" w:rsidR="008211BD" w:rsidRDefault="008211BD" w:rsidP="008211BD">
      <w:pPr>
        <w:bidi/>
        <w:jc w:val="both"/>
        <w:rPr>
          <w:rFonts w:cs="David" w:hint="cs"/>
          <w:b/>
          <w:bCs/>
          <w:u w:val="single"/>
          <w:rtl/>
        </w:rPr>
      </w:pPr>
    </w:p>
    <w:p w14:paraId="3956DBDB" w14:textId="77777777" w:rsidR="008211BD" w:rsidRDefault="008211BD" w:rsidP="008211BD">
      <w:pPr>
        <w:bidi/>
        <w:jc w:val="both"/>
        <w:rPr>
          <w:rFonts w:cs="David" w:hint="cs"/>
          <w:b/>
          <w:bCs/>
          <w:u w:val="single"/>
          <w:rtl/>
        </w:rPr>
      </w:pPr>
    </w:p>
    <w:p w14:paraId="543D2079" w14:textId="77777777" w:rsidR="008211BD" w:rsidRDefault="008211BD" w:rsidP="008211BD">
      <w:pPr>
        <w:bidi/>
        <w:jc w:val="both"/>
        <w:rPr>
          <w:rFonts w:cs="David" w:hint="cs"/>
          <w:b/>
          <w:bCs/>
          <w:u w:val="single"/>
          <w:rtl/>
        </w:rPr>
      </w:pPr>
    </w:p>
    <w:p w14:paraId="48139979" w14:textId="77777777" w:rsidR="008211BD" w:rsidRDefault="008211BD" w:rsidP="008211BD">
      <w:pPr>
        <w:bidi/>
        <w:jc w:val="both"/>
        <w:rPr>
          <w:rFonts w:cs="David" w:hint="cs"/>
          <w:b/>
          <w:bCs/>
          <w:u w:val="single"/>
          <w:rtl/>
        </w:rPr>
      </w:pPr>
    </w:p>
    <w:p w14:paraId="32F396CB" w14:textId="77777777" w:rsidR="008211BD" w:rsidRPr="008211BD" w:rsidRDefault="008211BD" w:rsidP="008211BD">
      <w:pPr>
        <w:bidi/>
        <w:jc w:val="both"/>
        <w:rPr>
          <w:rFonts w:cs="David" w:hint="cs"/>
          <w:b/>
          <w:bCs/>
          <w:u w:val="single"/>
          <w:rtl/>
        </w:rPr>
      </w:pPr>
      <w:r w:rsidRPr="008211BD">
        <w:rPr>
          <w:rFonts w:cs="David" w:hint="cs"/>
          <w:b/>
          <w:bCs/>
          <w:u w:val="single"/>
          <w:rtl/>
        </w:rPr>
        <w:t>הקמת וועדת משנה לנושא אבטחת חברי הכנסת</w:t>
      </w:r>
    </w:p>
    <w:p w14:paraId="45ECA96F" w14:textId="77777777" w:rsidR="008211BD" w:rsidRPr="008211BD" w:rsidRDefault="008211BD" w:rsidP="008211BD">
      <w:pPr>
        <w:bidi/>
        <w:jc w:val="both"/>
        <w:rPr>
          <w:rFonts w:cs="David" w:hint="cs"/>
          <w:u w:val="single"/>
          <w:rtl/>
        </w:rPr>
      </w:pPr>
    </w:p>
    <w:p w14:paraId="232CF04D" w14:textId="77777777" w:rsidR="008211BD" w:rsidRPr="008211BD" w:rsidRDefault="008211BD" w:rsidP="008211BD">
      <w:pPr>
        <w:bidi/>
        <w:jc w:val="both"/>
        <w:rPr>
          <w:rFonts w:cs="David" w:hint="cs"/>
          <w:rtl/>
        </w:rPr>
      </w:pPr>
      <w:r w:rsidRPr="008211BD">
        <w:rPr>
          <w:rFonts w:cs="David" w:hint="cs"/>
          <w:u w:val="single"/>
          <w:rtl/>
        </w:rPr>
        <w:t>היו"ר דוד טל:</w:t>
      </w:r>
    </w:p>
    <w:p w14:paraId="0E0B7FCF" w14:textId="77777777" w:rsidR="008211BD" w:rsidRPr="008211BD" w:rsidRDefault="008211BD" w:rsidP="008211BD">
      <w:pPr>
        <w:bidi/>
        <w:jc w:val="both"/>
        <w:rPr>
          <w:rFonts w:cs="David" w:hint="cs"/>
          <w:rtl/>
        </w:rPr>
      </w:pPr>
    </w:p>
    <w:p w14:paraId="6A32E6C3"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לוועדת משנה לנושא אבטחת חברי הכנסת, על פי בקשתו של קצין הכנסת שחושב שנכון וראוי שתקום ועדה כזו בוועדת הכנסת. אני רוצה להזכיר שבעבר הייתה קיימת ועדה כזאת בוועדת הכנסת, והיא דנה בכל הנושאים הביטחוניים של חברי הכנסת בחו"ל ובכל מקום. </w:t>
      </w:r>
    </w:p>
    <w:p w14:paraId="3DCBBA61" w14:textId="77777777" w:rsidR="008211BD" w:rsidRPr="008211BD" w:rsidRDefault="008211BD" w:rsidP="008211BD">
      <w:pPr>
        <w:bidi/>
        <w:ind w:firstLine="567"/>
        <w:jc w:val="both"/>
        <w:rPr>
          <w:rFonts w:cs="David" w:hint="cs"/>
          <w:rtl/>
        </w:rPr>
      </w:pPr>
    </w:p>
    <w:p w14:paraId="4BB9F886" w14:textId="77777777" w:rsidR="008211BD" w:rsidRPr="008211BD" w:rsidRDefault="008211BD" w:rsidP="008211BD">
      <w:pPr>
        <w:bidi/>
        <w:ind w:firstLine="567"/>
        <w:jc w:val="both"/>
        <w:rPr>
          <w:rFonts w:cs="David" w:hint="cs"/>
          <w:rtl/>
        </w:rPr>
      </w:pPr>
      <w:r w:rsidRPr="008211BD">
        <w:rPr>
          <w:rFonts w:cs="David" w:hint="cs"/>
          <w:rtl/>
        </w:rPr>
        <w:t xml:space="preserve">אני רוצה להציע שחברי הוועדה יהיו שלושה: חברי הכנסת כבל, סער ויושב ראש הוועדה. </w:t>
      </w:r>
    </w:p>
    <w:p w14:paraId="38800BFD" w14:textId="77777777" w:rsidR="008211BD" w:rsidRPr="008211BD" w:rsidRDefault="008211BD" w:rsidP="008211BD">
      <w:pPr>
        <w:bidi/>
        <w:jc w:val="both"/>
        <w:rPr>
          <w:rFonts w:cs="David" w:hint="cs"/>
          <w:rtl/>
        </w:rPr>
      </w:pPr>
    </w:p>
    <w:p w14:paraId="2358C48D"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F790E52" w14:textId="77777777" w:rsidR="008211BD" w:rsidRPr="008211BD" w:rsidRDefault="008211BD" w:rsidP="008211BD">
      <w:pPr>
        <w:bidi/>
        <w:jc w:val="both"/>
        <w:rPr>
          <w:rFonts w:cs="David" w:hint="cs"/>
          <w:u w:val="single"/>
          <w:rtl/>
        </w:rPr>
      </w:pPr>
    </w:p>
    <w:p w14:paraId="02272301" w14:textId="77777777" w:rsidR="008211BD" w:rsidRPr="008211BD" w:rsidRDefault="008211BD" w:rsidP="008211BD">
      <w:pPr>
        <w:bidi/>
        <w:jc w:val="both"/>
        <w:rPr>
          <w:rFonts w:cs="David" w:hint="cs"/>
          <w:rtl/>
        </w:rPr>
      </w:pPr>
      <w:r w:rsidRPr="008211BD">
        <w:rPr>
          <w:rFonts w:cs="David" w:hint="cs"/>
          <w:rtl/>
        </w:rPr>
        <w:tab/>
        <w:t xml:space="preserve">אדוני היושב ראש, אם היה אפשר למצוא לוועדה חבר בסיעת אופוזיציה במקומי, הייתי מודה לאדוני. </w:t>
      </w:r>
    </w:p>
    <w:p w14:paraId="32768E38" w14:textId="77777777" w:rsidR="008211BD" w:rsidRPr="008211BD" w:rsidRDefault="008211BD" w:rsidP="008211BD">
      <w:pPr>
        <w:bidi/>
        <w:jc w:val="both"/>
        <w:rPr>
          <w:rFonts w:cs="David" w:hint="cs"/>
          <w:rtl/>
        </w:rPr>
      </w:pPr>
    </w:p>
    <w:p w14:paraId="093ABE4F" w14:textId="77777777" w:rsidR="008211BD" w:rsidRPr="008211BD" w:rsidRDefault="008211BD" w:rsidP="008211BD">
      <w:pPr>
        <w:bidi/>
        <w:jc w:val="both"/>
        <w:rPr>
          <w:rFonts w:cs="David" w:hint="cs"/>
          <w:rtl/>
        </w:rPr>
      </w:pPr>
      <w:r w:rsidRPr="008211BD">
        <w:rPr>
          <w:rFonts w:cs="David" w:hint="cs"/>
          <w:u w:val="single"/>
          <w:rtl/>
        </w:rPr>
        <w:t>היו"ר דוד טל:</w:t>
      </w:r>
    </w:p>
    <w:p w14:paraId="2DA39D83" w14:textId="77777777" w:rsidR="008211BD" w:rsidRPr="008211BD" w:rsidRDefault="008211BD" w:rsidP="008211BD">
      <w:pPr>
        <w:bidi/>
        <w:jc w:val="both"/>
        <w:rPr>
          <w:rFonts w:cs="David" w:hint="cs"/>
          <w:rtl/>
        </w:rPr>
      </w:pPr>
    </w:p>
    <w:p w14:paraId="78DE88FF" w14:textId="77777777" w:rsidR="008211BD" w:rsidRPr="008211BD" w:rsidRDefault="008211BD" w:rsidP="008211BD">
      <w:pPr>
        <w:bidi/>
        <w:jc w:val="both"/>
        <w:rPr>
          <w:rFonts w:cs="David" w:hint="cs"/>
          <w:rtl/>
        </w:rPr>
      </w:pPr>
      <w:r w:rsidRPr="008211BD">
        <w:rPr>
          <w:rFonts w:cs="David" w:hint="cs"/>
          <w:rtl/>
        </w:rPr>
        <w:tab/>
        <w:t xml:space="preserve">אבל אתה יושב ראש האופוזיציה. </w:t>
      </w:r>
    </w:p>
    <w:p w14:paraId="0C3A99BF" w14:textId="77777777" w:rsidR="008211BD" w:rsidRPr="008211BD" w:rsidRDefault="008211BD" w:rsidP="008211BD">
      <w:pPr>
        <w:bidi/>
        <w:jc w:val="both"/>
        <w:rPr>
          <w:rFonts w:cs="David" w:hint="cs"/>
          <w:rtl/>
        </w:rPr>
      </w:pPr>
    </w:p>
    <w:p w14:paraId="3F28F8A6"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21D7BDFD" w14:textId="77777777" w:rsidR="008211BD" w:rsidRPr="008211BD" w:rsidRDefault="008211BD" w:rsidP="008211BD">
      <w:pPr>
        <w:bidi/>
        <w:jc w:val="both"/>
        <w:rPr>
          <w:rFonts w:cs="David" w:hint="cs"/>
          <w:u w:val="single"/>
          <w:rtl/>
        </w:rPr>
      </w:pPr>
    </w:p>
    <w:p w14:paraId="6CA069E6" w14:textId="77777777" w:rsidR="008211BD" w:rsidRPr="008211BD" w:rsidRDefault="008211BD" w:rsidP="008211BD">
      <w:pPr>
        <w:bidi/>
        <w:jc w:val="both"/>
        <w:rPr>
          <w:rFonts w:cs="David" w:hint="cs"/>
          <w:rtl/>
        </w:rPr>
      </w:pPr>
      <w:r w:rsidRPr="008211BD">
        <w:rPr>
          <w:rFonts w:cs="David" w:hint="cs"/>
          <w:rtl/>
        </w:rPr>
        <w:tab/>
        <w:t xml:space="preserve"> נכון, אבל אני קצת עמוס. אני בעד חבר הכנסת אורי אריאל. </w:t>
      </w:r>
    </w:p>
    <w:p w14:paraId="610B9856" w14:textId="77777777" w:rsidR="008211BD" w:rsidRPr="008211BD" w:rsidRDefault="008211BD" w:rsidP="008211BD">
      <w:pPr>
        <w:bidi/>
        <w:jc w:val="both"/>
        <w:rPr>
          <w:rFonts w:cs="David" w:hint="cs"/>
          <w:rtl/>
        </w:rPr>
      </w:pPr>
    </w:p>
    <w:p w14:paraId="14DFF7C8" w14:textId="77777777" w:rsidR="008211BD" w:rsidRPr="008211BD" w:rsidRDefault="008211BD" w:rsidP="008211BD">
      <w:pPr>
        <w:bidi/>
        <w:jc w:val="both"/>
        <w:rPr>
          <w:rFonts w:cs="David" w:hint="cs"/>
          <w:rtl/>
        </w:rPr>
      </w:pPr>
      <w:r w:rsidRPr="008211BD">
        <w:rPr>
          <w:rFonts w:cs="David" w:hint="cs"/>
          <w:u w:val="single"/>
          <w:rtl/>
        </w:rPr>
        <w:t>היו"ר דוד טל:</w:t>
      </w:r>
    </w:p>
    <w:p w14:paraId="6F3173A4" w14:textId="77777777" w:rsidR="008211BD" w:rsidRPr="008211BD" w:rsidRDefault="008211BD" w:rsidP="008211BD">
      <w:pPr>
        <w:bidi/>
        <w:jc w:val="both"/>
        <w:rPr>
          <w:rFonts w:cs="David" w:hint="cs"/>
          <w:rtl/>
        </w:rPr>
      </w:pPr>
    </w:p>
    <w:p w14:paraId="572E5F6D" w14:textId="77777777" w:rsidR="008211BD" w:rsidRPr="008211BD" w:rsidRDefault="008211BD" w:rsidP="008211BD">
      <w:pPr>
        <w:bidi/>
        <w:ind w:firstLine="567"/>
        <w:jc w:val="both"/>
        <w:rPr>
          <w:rFonts w:cs="David" w:hint="cs"/>
          <w:rtl/>
        </w:rPr>
      </w:pPr>
      <w:r w:rsidRPr="008211BD">
        <w:rPr>
          <w:rFonts w:cs="David" w:hint="cs"/>
          <w:rtl/>
        </w:rPr>
        <w:t>אם כן, חברי הכנסת אורי אריאל, איתן כבל ויושב ראש הוועדה ישמשו כוועדת משנה לענייני ביטחון חברי הכנסת, על פי בקשתו של קצין הכנסת. יושב ראש ועדת הכנסת ישמש כיושב ראש ועדת המשנה. מי בעד?</w:t>
      </w:r>
    </w:p>
    <w:p w14:paraId="290FB463" w14:textId="77777777" w:rsidR="008211BD" w:rsidRPr="008211BD" w:rsidRDefault="008211BD" w:rsidP="008211BD">
      <w:pPr>
        <w:bidi/>
        <w:jc w:val="both"/>
        <w:rPr>
          <w:rFonts w:cs="David" w:hint="cs"/>
          <w:rtl/>
        </w:rPr>
      </w:pPr>
    </w:p>
    <w:p w14:paraId="5A8800FF" w14:textId="77777777" w:rsidR="008211BD" w:rsidRPr="008211BD" w:rsidRDefault="008211BD" w:rsidP="008211BD">
      <w:pPr>
        <w:bidi/>
        <w:jc w:val="both"/>
        <w:rPr>
          <w:rFonts w:cs="David" w:hint="cs"/>
          <w:b/>
          <w:bCs/>
          <w:rtl/>
        </w:rPr>
      </w:pPr>
      <w:r w:rsidRPr="008211BD">
        <w:rPr>
          <w:rFonts w:cs="David" w:hint="cs"/>
          <w:b/>
          <w:bCs/>
          <w:rtl/>
        </w:rPr>
        <w:t>הצבעה</w:t>
      </w:r>
    </w:p>
    <w:p w14:paraId="2E9B17F8" w14:textId="77777777" w:rsidR="008211BD" w:rsidRPr="008211BD" w:rsidRDefault="008211BD" w:rsidP="008211BD">
      <w:pPr>
        <w:bidi/>
        <w:jc w:val="both"/>
        <w:rPr>
          <w:rFonts w:cs="David" w:hint="cs"/>
          <w:b/>
          <w:bCs/>
          <w:rtl/>
        </w:rPr>
      </w:pPr>
    </w:p>
    <w:p w14:paraId="0EF35D10" w14:textId="77777777" w:rsidR="008211BD" w:rsidRPr="008211BD" w:rsidRDefault="008211BD" w:rsidP="008211BD">
      <w:pPr>
        <w:bidi/>
        <w:jc w:val="both"/>
        <w:rPr>
          <w:rFonts w:cs="David" w:hint="cs"/>
          <w:b/>
          <w:bCs/>
          <w:rtl/>
        </w:rPr>
      </w:pPr>
      <w:r w:rsidRPr="008211BD">
        <w:rPr>
          <w:rFonts w:cs="David" w:hint="cs"/>
          <w:b/>
          <w:bCs/>
          <w:rtl/>
        </w:rPr>
        <w:t xml:space="preserve">בעד </w:t>
      </w:r>
      <w:r w:rsidRPr="008211BD">
        <w:rPr>
          <w:rFonts w:cs="David"/>
          <w:b/>
          <w:bCs/>
          <w:rtl/>
        </w:rPr>
        <w:t>–</w:t>
      </w:r>
      <w:r w:rsidRPr="008211BD">
        <w:rPr>
          <w:rFonts w:cs="David" w:hint="cs"/>
          <w:b/>
          <w:bCs/>
          <w:rtl/>
        </w:rPr>
        <w:t xml:space="preserve"> פה אחד</w:t>
      </w:r>
    </w:p>
    <w:p w14:paraId="2945EBBB"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אין</w:t>
      </w:r>
    </w:p>
    <w:p w14:paraId="7A713242" w14:textId="77777777" w:rsidR="008211BD" w:rsidRPr="008211BD" w:rsidRDefault="008211BD" w:rsidP="008211BD">
      <w:pPr>
        <w:bidi/>
        <w:jc w:val="both"/>
        <w:rPr>
          <w:rFonts w:cs="David" w:hint="cs"/>
          <w:b/>
          <w:bCs/>
          <w:rtl/>
        </w:rPr>
      </w:pPr>
      <w:r w:rsidRPr="008211BD">
        <w:rPr>
          <w:rFonts w:cs="David" w:hint="cs"/>
          <w:b/>
          <w:bCs/>
          <w:rtl/>
        </w:rPr>
        <w:t>ההצעה אושרה</w:t>
      </w:r>
    </w:p>
    <w:p w14:paraId="63A1F932" w14:textId="77777777" w:rsidR="008211BD" w:rsidRPr="008211BD" w:rsidRDefault="008211BD" w:rsidP="008211BD">
      <w:pPr>
        <w:bidi/>
        <w:jc w:val="both"/>
        <w:rPr>
          <w:rFonts w:cs="David" w:hint="cs"/>
          <w:rtl/>
        </w:rPr>
      </w:pPr>
    </w:p>
    <w:p w14:paraId="57E1F0AB" w14:textId="77777777" w:rsidR="008211BD" w:rsidRPr="008211BD" w:rsidRDefault="008211BD" w:rsidP="008211BD">
      <w:pPr>
        <w:bidi/>
        <w:jc w:val="both"/>
        <w:rPr>
          <w:rFonts w:cs="David" w:hint="cs"/>
          <w:rtl/>
        </w:rPr>
      </w:pPr>
      <w:r w:rsidRPr="008211BD">
        <w:rPr>
          <w:rFonts w:cs="David" w:hint="cs"/>
          <w:u w:val="single"/>
          <w:rtl/>
        </w:rPr>
        <w:t>היו"ר דוד טל:</w:t>
      </w:r>
    </w:p>
    <w:p w14:paraId="11DAB37B" w14:textId="77777777" w:rsidR="008211BD" w:rsidRPr="008211BD" w:rsidRDefault="008211BD" w:rsidP="008211BD">
      <w:pPr>
        <w:bidi/>
        <w:jc w:val="both"/>
        <w:rPr>
          <w:rFonts w:cs="David" w:hint="cs"/>
          <w:rtl/>
        </w:rPr>
      </w:pPr>
    </w:p>
    <w:p w14:paraId="0E24239E" w14:textId="77777777" w:rsidR="008211BD" w:rsidRPr="008211BD" w:rsidRDefault="008211BD" w:rsidP="008211BD">
      <w:pPr>
        <w:bidi/>
        <w:ind w:firstLine="567"/>
        <w:jc w:val="both"/>
        <w:rPr>
          <w:rFonts w:cs="David" w:hint="cs"/>
          <w:rtl/>
        </w:rPr>
      </w:pPr>
      <w:r w:rsidRPr="008211BD">
        <w:rPr>
          <w:rFonts w:cs="David" w:hint="cs"/>
          <w:rtl/>
        </w:rPr>
        <w:t>תודה, אישרנו את הרכב הוועדה, על פי בקשתו של קצין הכנסת.</w:t>
      </w:r>
    </w:p>
    <w:p w14:paraId="1B772524" w14:textId="77777777" w:rsidR="008211BD" w:rsidRPr="008211BD" w:rsidRDefault="008211BD" w:rsidP="008211BD">
      <w:pPr>
        <w:bidi/>
        <w:jc w:val="both"/>
        <w:rPr>
          <w:rFonts w:cs="David" w:hint="cs"/>
          <w:rtl/>
        </w:rPr>
      </w:pPr>
    </w:p>
    <w:p w14:paraId="44D88728" w14:textId="77777777" w:rsidR="008211BD" w:rsidRPr="008211BD" w:rsidRDefault="008211BD" w:rsidP="008211BD">
      <w:pPr>
        <w:bidi/>
        <w:jc w:val="both"/>
        <w:rPr>
          <w:rFonts w:cs="David" w:hint="cs"/>
          <w:b/>
          <w:bCs/>
          <w:u w:val="single"/>
          <w:rtl/>
        </w:rPr>
      </w:pPr>
      <w:r w:rsidRPr="008211BD">
        <w:rPr>
          <w:rFonts w:cs="David"/>
          <w:rtl/>
        </w:rPr>
        <w:br w:type="page"/>
      </w:r>
      <w:r w:rsidRPr="008211BD">
        <w:rPr>
          <w:rFonts w:cs="David" w:hint="cs"/>
          <w:b/>
          <w:bCs/>
          <w:u w:val="single"/>
          <w:rtl/>
        </w:rPr>
        <w:t>קביעת ועדות לדיון בהצעות החוק הבאות:</w:t>
      </w:r>
    </w:p>
    <w:p w14:paraId="41C5E265" w14:textId="77777777" w:rsidR="008211BD" w:rsidRPr="008211BD" w:rsidRDefault="008211BD" w:rsidP="008211BD">
      <w:pPr>
        <w:bidi/>
        <w:jc w:val="both"/>
        <w:rPr>
          <w:rFonts w:cs="David" w:hint="cs"/>
          <w:b/>
          <w:bCs/>
          <w:u w:val="single"/>
          <w:rtl/>
        </w:rPr>
      </w:pPr>
    </w:p>
    <w:p w14:paraId="5F8B26DD" w14:textId="77777777" w:rsidR="008211BD" w:rsidRPr="008211BD" w:rsidRDefault="008211BD" w:rsidP="008211BD">
      <w:pPr>
        <w:numPr>
          <w:ilvl w:val="0"/>
          <w:numId w:val="1"/>
        </w:numPr>
        <w:overflowPunct w:val="0"/>
        <w:autoSpaceDE w:val="0"/>
        <w:autoSpaceDN w:val="0"/>
        <w:bidi/>
        <w:adjustRightInd w:val="0"/>
        <w:jc w:val="both"/>
        <w:textAlignment w:val="baseline"/>
        <w:rPr>
          <w:rFonts w:cs="David" w:hint="cs"/>
          <w:rtl/>
        </w:rPr>
      </w:pPr>
      <w:r w:rsidRPr="008211BD">
        <w:rPr>
          <w:rFonts w:cs="David" w:hint="cs"/>
          <w:rtl/>
        </w:rPr>
        <w:t xml:space="preserve">הצעת חוק לתיקון פקודת בתי הסוהר (תיקון </w:t>
      </w:r>
      <w:r w:rsidRPr="008211BD">
        <w:rPr>
          <w:rFonts w:cs="David"/>
          <w:rtl/>
        </w:rPr>
        <w:t>–</w:t>
      </w:r>
      <w:r w:rsidRPr="008211BD">
        <w:rPr>
          <w:rFonts w:cs="David" w:hint="cs"/>
          <w:rtl/>
        </w:rPr>
        <w:t xml:space="preserve"> אישור תקן כליאה), </w:t>
      </w:r>
      <w:proofErr w:type="spellStart"/>
      <w:r w:rsidRPr="008211BD">
        <w:rPr>
          <w:rFonts w:cs="David" w:hint="cs"/>
          <w:rtl/>
        </w:rPr>
        <w:t>התשס"ז</w:t>
      </w:r>
      <w:proofErr w:type="spellEnd"/>
      <w:r w:rsidRPr="008211BD">
        <w:rPr>
          <w:rFonts w:cs="David" w:hint="cs"/>
          <w:rtl/>
        </w:rPr>
        <w:t xml:space="preserve">-2006, של חבר הכנסת יצחק לוי. </w:t>
      </w:r>
    </w:p>
    <w:p w14:paraId="785ED4E2" w14:textId="77777777" w:rsidR="008211BD" w:rsidRPr="008211BD" w:rsidRDefault="008211BD" w:rsidP="008211BD">
      <w:pPr>
        <w:numPr>
          <w:ilvl w:val="0"/>
          <w:numId w:val="1"/>
        </w:numPr>
        <w:overflowPunct w:val="0"/>
        <w:autoSpaceDE w:val="0"/>
        <w:autoSpaceDN w:val="0"/>
        <w:bidi/>
        <w:adjustRightInd w:val="0"/>
        <w:jc w:val="both"/>
        <w:textAlignment w:val="baseline"/>
        <w:rPr>
          <w:rFonts w:cs="David" w:hint="cs"/>
          <w:rtl/>
        </w:rPr>
      </w:pPr>
      <w:r w:rsidRPr="008211BD">
        <w:rPr>
          <w:rFonts w:cs="David" w:hint="cs"/>
          <w:rtl/>
        </w:rPr>
        <w:t xml:space="preserve">הצעת חוק לתיקון פקודת התעבורה (מס' 87) (חזקת אמינות למידע המופק ממכשירי אכיפה), </w:t>
      </w:r>
      <w:proofErr w:type="spellStart"/>
      <w:r w:rsidRPr="008211BD">
        <w:rPr>
          <w:rFonts w:cs="David" w:hint="cs"/>
          <w:rtl/>
        </w:rPr>
        <w:t>התשס"ח</w:t>
      </w:r>
      <w:proofErr w:type="spellEnd"/>
      <w:r w:rsidRPr="008211BD">
        <w:rPr>
          <w:rFonts w:cs="David" w:hint="cs"/>
          <w:rtl/>
        </w:rPr>
        <w:t>-2008.</w:t>
      </w:r>
    </w:p>
    <w:p w14:paraId="6919D1D1" w14:textId="77777777" w:rsidR="008211BD" w:rsidRPr="008211BD" w:rsidRDefault="008211BD" w:rsidP="008211BD">
      <w:pPr>
        <w:bidi/>
        <w:jc w:val="both"/>
        <w:rPr>
          <w:rFonts w:cs="David" w:hint="cs"/>
          <w:rtl/>
        </w:rPr>
      </w:pPr>
    </w:p>
    <w:p w14:paraId="1E933889" w14:textId="77777777" w:rsidR="008211BD" w:rsidRPr="008211BD" w:rsidRDefault="008211BD" w:rsidP="008211BD">
      <w:pPr>
        <w:bidi/>
        <w:jc w:val="both"/>
        <w:rPr>
          <w:rFonts w:cs="David" w:hint="cs"/>
          <w:u w:val="single"/>
          <w:rtl/>
        </w:rPr>
      </w:pPr>
    </w:p>
    <w:p w14:paraId="10ECB20B" w14:textId="77777777" w:rsidR="008211BD" w:rsidRPr="008211BD" w:rsidRDefault="008211BD" w:rsidP="008211BD">
      <w:pPr>
        <w:bidi/>
        <w:jc w:val="both"/>
        <w:rPr>
          <w:rFonts w:cs="David" w:hint="cs"/>
          <w:rtl/>
        </w:rPr>
      </w:pPr>
      <w:r w:rsidRPr="008211BD">
        <w:rPr>
          <w:rFonts w:cs="David" w:hint="cs"/>
          <w:u w:val="single"/>
          <w:rtl/>
        </w:rPr>
        <w:t>היו"ר דוד טל:</w:t>
      </w:r>
    </w:p>
    <w:p w14:paraId="63771467" w14:textId="77777777" w:rsidR="008211BD" w:rsidRPr="008211BD" w:rsidRDefault="008211BD" w:rsidP="008211BD">
      <w:pPr>
        <w:bidi/>
        <w:jc w:val="both"/>
        <w:rPr>
          <w:rFonts w:cs="David" w:hint="cs"/>
          <w:rtl/>
        </w:rPr>
      </w:pPr>
    </w:p>
    <w:p w14:paraId="6A56AD66"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לנושא הבא, קביעת ועדת לדיון בהצעות החוק הבאות. הצעת חוק לתיקון פקודת בתי הסוהר (תיקון </w:t>
      </w:r>
      <w:r w:rsidRPr="008211BD">
        <w:rPr>
          <w:rFonts w:cs="David"/>
          <w:rtl/>
        </w:rPr>
        <w:t>–</w:t>
      </w:r>
      <w:r w:rsidRPr="008211BD">
        <w:rPr>
          <w:rFonts w:cs="David" w:hint="cs"/>
          <w:rtl/>
        </w:rPr>
        <w:t xml:space="preserve"> אישור תקן כליאה), </w:t>
      </w:r>
      <w:proofErr w:type="spellStart"/>
      <w:r w:rsidRPr="008211BD">
        <w:rPr>
          <w:rFonts w:cs="David" w:hint="cs"/>
          <w:rtl/>
        </w:rPr>
        <w:t>התשס"ז</w:t>
      </w:r>
      <w:proofErr w:type="spellEnd"/>
      <w:r w:rsidRPr="008211BD">
        <w:rPr>
          <w:rFonts w:cs="David" w:hint="cs"/>
          <w:rtl/>
        </w:rPr>
        <w:t>-2006, של חבר הכנסת יצחק לוי. נשמעו הצעות להעביר את הצעת החוק לוועדת החוץ והביטחון ולוועדת הכנסת. המלצת הלשכה המשפטית היא ועדת פנים והגנת הסביבה. יש התייחסויות? יושב ראש הקואליציה? יושב ראש האופוזיציה?</w:t>
      </w:r>
    </w:p>
    <w:p w14:paraId="1A47172C" w14:textId="77777777" w:rsidR="008211BD" w:rsidRPr="008211BD" w:rsidRDefault="008211BD" w:rsidP="008211BD">
      <w:pPr>
        <w:bidi/>
        <w:jc w:val="both"/>
        <w:rPr>
          <w:rFonts w:cs="David" w:hint="cs"/>
          <w:rtl/>
        </w:rPr>
      </w:pPr>
    </w:p>
    <w:p w14:paraId="3450A2CA"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1481F4E1" w14:textId="77777777" w:rsidR="008211BD" w:rsidRPr="008211BD" w:rsidRDefault="008211BD" w:rsidP="008211BD">
      <w:pPr>
        <w:bidi/>
        <w:jc w:val="both"/>
        <w:rPr>
          <w:rFonts w:cs="David" w:hint="cs"/>
          <w:rtl/>
        </w:rPr>
      </w:pPr>
    </w:p>
    <w:p w14:paraId="589C18E1" w14:textId="77777777" w:rsidR="008211BD" w:rsidRPr="008211BD" w:rsidRDefault="008211BD" w:rsidP="008211BD">
      <w:pPr>
        <w:bidi/>
        <w:jc w:val="both"/>
        <w:rPr>
          <w:rFonts w:cs="David" w:hint="cs"/>
          <w:rtl/>
        </w:rPr>
      </w:pPr>
      <w:r w:rsidRPr="008211BD">
        <w:rPr>
          <w:rFonts w:cs="David" w:hint="cs"/>
          <w:rtl/>
        </w:rPr>
        <w:tab/>
        <w:t xml:space="preserve"> אני מציע את ועדת החוץ והביטחון. </w:t>
      </w:r>
    </w:p>
    <w:p w14:paraId="777351F7" w14:textId="77777777" w:rsidR="008211BD" w:rsidRPr="008211BD" w:rsidRDefault="008211BD" w:rsidP="008211BD">
      <w:pPr>
        <w:bidi/>
        <w:jc w:val="both"/>
        <w:rPr>
          <w:rFonts w:cs="David" w:hint="cs"/>
          <w:rtl/>
        </w:rPr>
      </w:pPr>
    </w:p>
    <w:p w14:paraId="1E1C75F5"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44E5E9FB" w14:textId="77777777" w:rsidR="008211BD" w:rsidRPr="008211BD" w:rsidRDefault="008211BD" w:rsidP="008211BD">
      <w:pPr>
        <w:pStyle w:val="Heading5"/>
        <w:rPr>
          <w:rFonts w:hint="cs"/>
          <w:sz w:val="24"/>
          <w:rtl/>
        </w:rPr>
      </w:pPr>
    </w:p>
    <w:p w14:paraId="434E21F1" w14:textId="77777777" w:rsidR="008211BD" w:rsidRPr="008211BD" w:rsidRDefault="008211BD" w:rsidP="008211BD">
      <w:pPr>
        <w:bidi/>
        <w:jc w:val="both"/>
        <w:rPr>
          <w:rFonts w:cs="David" w:hint="cs"/>
          <w:rtl/>
        </w:rPr>
      </w:pPr>
      <w:r w:rsidRPr="008211BD">
        <w:rPr>
          <w:rFonts w:cs="David" w:hint="cs"/>
          <w:rtl/>
        </w:rPr>
        <w:tab/>
        <w:t xml:space="preserve"> איזה חוץ וביטחון? זה קלאסיקה של פנים. </w:t>
      </w:r>
    </w:p>
    <w:p w14:paraId="2778F9A3" w14:textId="77777777" w:rsidR="008211BD" w:rsidRPr="008211BD" w:rsidRDefault="008211BD" w:rsidP="008211BD">
      <w:pPr>
        <w:bidi/>
        <w:jc w:val="both"/>
        <w:rPr>
          <w:rFonts w:cs="David" w:hint="cs"/>
          <w:rtl/>
        </w:rPr>
      </w:pPr>
    </w:p>
    <w:p w14:paraId="670DA8F2"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121737BD" w14:textId="77777777" w:rsidR="008211BD" w:rsidRPr="008211BD" w:rsidRDefault="008211BD" w:rsidP="008211BD">
      <w:pPr>
        <w:bidi/>
        <w:jc w:val="both"/>
        <w:rPr>
          <w:rFonts w:cs="David" w:hint="cs"/>
          <w:rtl/>
        </w:rPr>
      </w:pPr>
    </w:p>
    <w:p w14:paraId="1FC20FC0" w14:textId="77777777" w:rsidR="008211BD" w:rsidRPr="008211BD" w:rsidRDefault="008211BD" w:rsidP="008211BD">
      <w:pPr>
        <w:bidi/>
        <w:jc w:val="both"/>
        <w:rPr>
          <w:rFonts w:cs="David" w:hint="cs"/>
          <w:rtl/>
        </w:rPr>
      </w:pPr>
      <w:r w:rsidRPr="008211BD">
        <w:rPr>
          <w:rFonts w:cs="David" w:hint="cs"/>
          <w:rtl/>
        </w:rPr>
        <w:tab/>
        <w:t xml:space="preserve"> אבל אני יכול לומר את דעתי. למה את כועסת עליי?</w:t>
      </w:r>
    </w:p>
    <w:p w14:paraId="72E2F42A" w14:textId="77777777" w:rsidR="008211BD" w:rsidRPr="008211BD" w:rsidRDefault="008211BD" w:rsidP="008211BD">
      <w:pPr>
        <w:bidi/>
        <w:jc w:val="both"/>
        <w:rPr>
          <w:rFonts w:cs="David" w:hint="cs"/>
          <w:rtl/>
        </w:rPr>
      </w:pPr>
    </w:p>
    <w:p w14:paraId="07BDF10A" w14:textId="77777777" w:rsidR="008211BD" w:rsidRPr="008211BD" w:rsidRDefault="008211BD" w:rsidP="008211BD">
      <w:pPr>
        <w:bidi/>
        <w:jc w:val="both"/>
        <w:rPr>
          <w:rFonts w:cs="David" w:hint="cs"/>
          <w:rtl/>
        </w:rPr>
      </w:pPr>
      <w:r w:rsidRPr="008211BD">
        <w:rPr>
          <w:rFonts w:cs="David" w:hint="cs"/>
          <w:u w:val="single"/>
          <w:rtl/>
        </w:rPr>
        <w:t>היו"ר דוד טל:</w:t>
      </w:r>
    </w:p>
    <w:p w14:paraId="1CD4B0D3" w14:textId="77777777" w:rsidR="008211BD" w:rsidRPr="008211BD" w:rsidRDefault="008211BD" w:rsidP="008211BD">
      <w:pPr>
        <w:bidi/>
        <w:jc w:val="both"/>
        <w:rPr>
          <w:rFonts w:cs="David" w:hint="cs"/>
          <w:rtl/>
        </w:rPr>
      </w:pPr>
    </w:p>
    <w:p w14:paraId="26905E3A" w14:textId="77777777" w:rsidR="008211BD" w:rsidRPr="008211BD" w:rsidRDefault="008211BD" w:rsidP="008211BD">
      <w:pPr>
        <w:bidi/>
        <w:ind w:firstLine="567"/>
        <w:jc w:val="both"/>
        <w:rPr>
          <w:rFonts w:cs="David" w:hint="cs"/>
          <w:rtl/>
        </w:rPr>
      </w:pPr>
      <w:r w:rsidRPr="008211BD">
        <w:rPr>
          <w:rFonts w:cs="David" w:hint="cs"/>
          <w:rtl/>
        </w:rPr>
        <w:t>מה אדוני מציע?</w:t>
      </w:r>
    </w:p>
    <w:p w14:paraId="0B7BAD2B" w14:textId="77777777" w:rsidR="008211BD" w:rsidRPr="008211BD" w:rsidRDefault="008211BD" w:rsidP="008211BD">
      <w:pPr>
        <w:bidi/>
        <w:ind w:firstLine="567"/>
        <w:jc w:val="both"/>
        <w:rPr>
          <w:rFonts w:cs="David" w:hint="cs"/>
          <w:rtl/>
        </w:rPr>
      </w:pPr>
    </w:p>
    <w:p w14:paraId="22AEF2C9"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2CA4CA49" w14:textId="77777777" w:rsidR="008211BD" w:rsidRPr="008211BD" w:rsidRDefault="008211BD" w:rsidP="008211BD">
      <w:pPr>
        <w:bidi/>
        <w:jc w:val="both"/>
        <w:rPr>
          <w:rFonts w:cs="David" w:hint="cs"/>
          <w:rtl/>
        </w:rPr>
      </w:pPr>
    </w:p>
    <w:p w14:paraId="48F10E03" w14:textId="77777777" w:rsidR="008211BD" w:rsidRPr="008211BD" w:rsidRDefault="008211BD" w:rsidP="008211BD">
      <w:pPr>
        <w:bidi/>
        <w:ind w:firstLine="567"/>
        <w:jc w:val="both"/>
        <w:rPr>
          <w:rFonts w:cs="David" w:hint="cs"/>
          <w:rtl/>
        </w:rPr>
      </w:pPr>
      <w:r w:rsidRPr="008211BD">
        <w:rPr>
          <w:rFonts w:cs="David" w:hint="cs"/>
          <w:rtl/>
        </w:rPr>
        <w:t xml:space="preserve">ועדת החוץ והביטחון. </w:t>
      </w:r>
    </w:p>
    <w:p w14:paraId="62B36B78" w14:textId="77777777" w:rsidR="008211BD" w:rsidRPr="008211BD" w:rsidRDefault="008211BD" w:rsidP="008211BD">
      <w:pPr>
        <w:bidi/>
        <w:ind w:firstLine="567"/>
        <w:jc w:val="both"/>
        <w:rPr>
          <w:rFonts w:cs="David" w:hint="cs"/>
          <w:rtl/>
        </w:rPr>
      </w:pPr>
    </w:p>
    <w:p w14:paraId="182EC764" w14:textId="77777777" w:rsidR="008211BD" w:rsidRPr="008211BD" w:rsidRDefault="008211BD" w:rsidP="008211BD">
      <w:pPr>
        <w:bidi/>
        <w:jc w:val="both"/>
        <w:rPr>
          <w:rFonts w:cs="David" w:hint="cs"/>
          <w:rtl/>
        </w:rPr>
      </w:pPr>
      <w:r w:rsidRPr="008211BD">
        <w:rPr>
          <w:rFonts w:cs="David" w:hint="cs"/>
          <w:u w:val="single"/>
          <w:rtl/>
        </w:rPr>
        <w:t>היו"ר דוד טל:</w:t>
      </w:r>
    </w:p>
    <w:p w14:paraId="55A41747" w14:textId="77777777" w:rsidR="008211BD" w:rsidRPr="008211BD" w:rsidRDefault="008211BD" w:rsidP="008211BD">
      <w:pPr>
        <w:bidi/>
        <w:ind w:firstLine="567"/>
        <w:jc w:val="both"/>
        <w:rPr>
          <w:rFonts w:cs="David" w:hint="cs"/>
          <w:rtl/>
        </w:rPr>
      </w:pPr>
    </w:p>
    <w:p w14:paraId="131DD15E" w14:textId="77777777" w:rsidR="008211BD" w:rsidRPr="008211BD" w:rsidRDefault="008211BD" w:rsidP="008211BD">
      <w:pPr>
        <w:bidi/>
        <w:ind w:firstLine="567"/>
        <w:jc w:val="both"/>
        <w:rPr>
          <w:rFonts w:cs="David" w:hint="cs"/>
          <w:rtl/>
        </w:rPr>
      </w:pPr>
      <w:r w:rsidRPr="008211BD">
        <w:rPr>
          <w:rFonts w:cs="David" w:hint="cs"/>
          <w:rtl/>
        </w:rPr>
        <w:t>ועדת החוץ והביטחון, והלשכה המשפטית מציעה את ועדת פנים והגנת הסביבה. נצביע בין ההצעה להעביר את זה לוועדת החוץ לבין ההצעה להעביר את זה לוועדת הפנים. מי בעד העברת הצעת החוק לוועדת החוץ והביטחון?</w:t>
      </w:r>
    </w:p>
    <w:p w14:paraId="79F5BD11" w14:textId="77777777" w:rsidR="008211BD" w:rsidRPr="008211BD" w:rsidRDefault="008211BD" w:rsidP="008211BD">
      <w:pPr>
        <w:bidi/>
        <w:jc w:val="both"/>
        <w:rPr>
          <w:rFonts w:cs="David" w:hint="cs"/>
          <w:rtl/>
        </w:rPr>
      </w:pPr>
    </w:p>
    <w:p w14:paraId="63631EAC" w14:textId="77777777" w:rsidR="008211BD" w:rsidRPr="008211BD" w:rsidRDefault="008211BD" w:rsidP="008211BD">
      <w:pPr>
        <w:pStyle w:val="Heading5"/>
        <w:rPr>
          <w:rFonts w:hint="cs"/>
          <w:sz w:val="24"/>
          <w:rtl/>
        </w:rPr>
      </w:pPr>
      <w:r w:rsidRPr="008211BD">
        <w:rPr>
          <w:rFonts w:hint="cs"/>
          <w:sz w:val="24"/>
          <w:u w:val="single"/>
          <w:rtl/>
        </w:rPr>
        <w:t>איתן כבל:</w:t>
      </w:r>
    </w:p>
    <w:p w14:paraId="6C9CA318" w14:textId="77777777" w:rsidR="008211BD" w:rsidRPr="008211BD" w:rsidRDefault="008211BD" w:rsidP="008211BD">
      <w:pPr>
        <w:pStyle w:val="Heading5"/>
        <w:rPr>
          <w:rFonts w:hint="cs"/>
          <w:sz w:val="24"/>
          <w:rtl/>
        </w:rPr>
      </w:pPr>
    </w:p>
    <w:p w14:paraId="5029BE2A" w14:textId="77777777" w:rsidR="008211BD" w:rsidRPr="008211BD" w:rsidRDefault="008211BD" w:rsidP="008211BD">
      <w:pPr>
        <w:bidi/>
        <w:jc w:val="both"/>
        <w:rPr>
          <w:rFonts w:cs="David" w:hint="cs"/>
          <w:rtl/>
        </w:rPr>
      </w:pPr>
      <w:r w:rsidRPr="008211BD">
        <w:rPr>
          <w:rFonts w:cs="David" w:hint="cs"/>
          <w:rtl/>
        </w:rPr>
        <w:tab/>
        <w:t xml:space="preserve"> הוא חוזר בו. </w:t>
      </w:r>
    </w:p>
    <w:p w14:paraId="6C712134" w14:textId="77777777" w:rsidR="008211BD" w:rsidRPr="008211BD" w:rsidRDefault="008211BD" w:rsidP="008211BD">
      <w:pPr>
        <w:bidi/>
        <w:jc w:val="both"/>
        <w:rPr>
          <w:rFonts w:cs="David" w:hint="cs"/>
          <w:rtl/>
        </w:rPr>
      </w:pPr>
    </w:p>
    <w:p w14:paraId="4B13C0D3" w14:textId="77777777" w:rsidR="008211BD" w:rsidRPr="008211BD" w:rsidRDefault="008211BD" w:rsidP="008211BD">
      <w:pPr>
        <w:bidi/>
        <w:jc w:val="both"/>
        <w:rPr>
          <w:rFonts w:cs="David" w:hint="cs"/>
          <w:rtl/>
        </w:rPr>
      </w:pPr>
      <w:r w:rsidRPr="008211BD">
        <w:rPr>
          <w:rFonts w:cs="David" w:hint="cs"/>
          <w:u w:val="single"/>
          <w:rtl/>
        </w:rPr>
        <w:t>היו"ר דוד טל:</w:t>
      </w:r>
    </w:p>
    <w:p w14:paraId="4FD93F16" w14:textId="77777777" w:rsidR="008211BD" w:rsidRPr="008211BD" w:rsidRDefault="008211BD" w:rsidP="008211BD">
      <w:pPr>
        <w:bidi/>
        <w:jc w:val="both"/>
        <w:rPr>
          <w:rFonts w:cs="David" w:hint="cs"/>
          <w:rtl/>
        </w:rPr>
      </w:pPr>
    </w:p>
    <w:p w14:paraId="5C560010" w14:textId="77777777" w:rsidR="008211BD" w:rsidRPr="008211BD" w:rsidRDefault="008211BD" w:rsidP="008211BD">
      <w:pPr>
        <w:bidi/>
        <w:jc w:val="both"/>
        <w:rPr>
          <w:rFonts w:cs="David" w:hint="cs"/>
          <w:rtl/>
        </w:rPr>
      </w:pPr>
      <w:r w:rsidRPr="008211BD">
        <w:rPr>
          <w:rFonts w:cs="David" w:hint="cs"/>
          <w:rtl/>
        </w:rPr>
        <w:tab/>
        <w:t>אתה חוזר בך? אז אני מעלה להצבעה רק את ההצעה להעביר את הנושא לוועדת הפנים והגנת הסביבה. מי בעד?</w:t>
      </w:r>
    </w:p>
    <w:p w14:paraId="6A4D542E" w14:textId="77777777" w:rsidR="008211BD" w:rsidRPr="008211BD" w:rsidRDefault="008211BD" w:rsidP="008211BD">
      <w:pPr>
        <w:bidi/>
        <w:jc w:val="both"/>
        <w:rPr>
          <w:rFonts w:cs="David" w:hint="cs"/>
          <w:rtl/>
        </w:rPr>
      </w:pPr>
    </w:p>
    <w:p w14:paraId="33A357E8" w14:textId="77777777" w:rsidR="008211BD" w:rsidRPr="008211BD" w:rsidRDefault="008211BD" w:rsidP="008211BD">
      <w:pPr>
        <w:bidi/>
        <w:jc w:val="both"/>
        <w:rPr>
          <w:rFonts w:cs="David" w:hint="cs"/>
          <w:b/>
          <w:bCs/>
          <w:rtl/>
        </w:rPr>
      </w:pPr>
    </w:p>
    <w:p w14:paraId="1C70280A" w14:textId="77777777" w:rsidR="008211BD" w:rsidRPr="008211BD" w:rsidRDefault="008211BD" w:rsidP="008211BD">
      <w:pPr>
        <w:bidi/>
        <w:jc w:val="both"/>
        <w:rPr>
          <w:rFonts w:cs="David" w:hint="cs"/>
          <w:b/>
          <w:bCs/>
          <w:rtl/>
        </w:rPr>
      </w:pPr>
      <w:r w:rsidRPr="008211BD">
        <w:rPr>
          <w:rFonts w:cs="David" w:hint="cs"/>
          <w:b/>
          <w:bCs/>
          <w:rtl/>
        </w:rPr>
        <w:t>הצבעה</w:t>
      </w:r>
    </w:p>
    <w:p w14:paraId="15BCC96C" w14:textId="77777777" w:rsidR="008211BD" w:rsidRPr="008211BD" w:rsidRDefault="008211BD" w:rsidP="008211BD">
      <w:pPr>
        <w:bidi/>
        <w:jc w:val="both"/>
        <w:rPr>
          <w:rFonts w:cs="David" w:hint="cs"/>
          <w:b/>
          <w:bCs/>
          <w:rtl/>
        </w:rPr>
      </w:pPr>
    </w:p>
    <w:p w14:paraId="0687FA25" w14:textId="77777777" w:rsidR="008211BD" w:rsidRPr="008211BD" w:rsidRDefault="008211BD" w:rsidP="008211BD">
      <w:pPr>
        <w:bidi/>
        <w:jc w:val="both"/>
        <w:rPr>
          <w:rFonts w:cs="David" w:hint="cs"/>
          <w:b/>
          <w:bCs/>
          <w:rtl/>
        </w:rPr>
      </w:pPr>
      <w:r w:rsidRPr="008211BD">
        <w:rPr>
          <w:rFonts w:cs="David" w:hint="cs"/>
          <w:b/>
          <w:bCs/>
          <w:rtl/>
        </w:rPr>
        <w:t xml:space="preserve">בעד ועדת הפנים והגנת הסביבה </w:t>
      </w:r>
      <w:r w:rsidRPr="008211BD">
        <w:rPr>
          <w:rFonts w:cs="David"/>
          <w:b/>
          <w:bCs/>
          <w:rtl/>
        </w:rPr>
        <w:t>–</w:t>
      </w:r>
      <w:r w:rsidRPr="008211BD">
        <w:rPr>
          <w:rFonts w:cs="David" w:hint="cs"/>
          <w:b/>
          <w:bCs/>
          <w:rtl/>
        </w:rPr>
        <w:t xml:space="preserve"> רוב</w:t>
      </w:r>
    </w:p>
    <w:p w14:paraId="299422FA"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אין</w:t>
      </w:r>
    </w:p>
    <w:p w14:paraId="330E99E0" w14:textId="77777777" w:rsidR="008211BD" w:rsidRPr="008211BD" w:rsidRDefault="008211BD" w:rsidP="008211BD">
      <w:pPr>
        <w:bidi/>
        <w:jc w:val="both"/>
        <w:rPr>
          <w:rFonts w:cs="David" w:hint="cs"/>
          <w:b/>
          <w:bCs/>
          <w:rtl/>
        </w:rPr>
      </w:pPr>
      <w:r w:rsidRPr="008211BD">
        <w:rPr>
          <w:rFonts w:cs="David" w:hint="cs"/>
          <w:b/>
          <w:bCs/>
          <w:rtl/>
        </w:rPr>
        <w:t>אושרה ועדת הפנים והגנת הסביבה.</w:t>
      </w:r>
    </w:p>
    <w:p w14:paraId="52320409" w14:textId="77777777" w:rsidR="008211BD" w:rsidRPr="008211BD" w:rsidRDefault="008211BD" w:rsidP="008211BD">
      <w:pPr>
        <w:bidi/>
        <w:jc w:val="both"/>
        <w:rPr>
          <w:rFonts w:cs="David" w:hint="cs"/>
          <w:rtl/>
        </w:rPr>
      </w:pPr>
      <w:r w:rsidRPr="008211BD">
        <w:rPr>
          <w:rFonts w:cs="David"/>
          <w:u w:val="single"/>
          <w:rtl/>
        </w:rPr>
        <w:br w:type="page"/>
      </w:r>
      <w:r w:rsidRPr="008211BD">
        <w:rPr>
          <w:rFonts w:cs="David" w:hint="cs"/>
          <w:u w:val="single"/>
          <w:rtl/>
        </w:rPr>
        <w:t>היו"ר דוד טל:</w:t>
      </w:r>
    </w:p>
    <w:p w14:paraId="63D1A90E" w14:textId="77777777" w:rsidR="008211BD" w:rsidRPr="008211BD" w:rsidRDefault="008211BD" w:rsidP="008211BD">
      <w:pPr>
        <w:bidi/>
        <w:jc w:val="both"/>
        <w:rPr>
          <w:rFonts w:cs="David" w:hint="cs"/>
          <w:rtl/>
        </w:rPr>
      </w:pPr>
    </w:p>
    <w:p w14:paraId="7D4F6B7A" w14:textId="77777777" w:rsidR="008211BD" w:rsidRPr="008211BD" w:rsidRDefault="008211BD" w:rsidP="008211BD">
      <w:pPr>
        <w:bidi/>
        <w:jc w:val="both"/>
        <w:rPr>
          <w:rFonts w:cs="David" w:hint="cs"/>
          <w:rtl/>
        </w:rPr>
      </w:pPr>
      <w:r w:rsidRPr="008211BD">
        <w:rPr>
          <w:rFonts w:cs="David" w:hint="cs"/>
          <w:rtl/>
        </w:rPr>
        <w:tab/>
        <w:t xml:space="preserve">תודה. נעביר את הנושא לוועדת הפנים והגנת הסביבה. </w:t>
      </w:r>
    </w:p>
    <w:p w14:paraId="6ADB2F03" w14:textId="77777777" w:rsidR="008211BD" w:rsidRPr="008211BD" w:rsidRDefault="008211BD" w:rsidP="008211BD">
      <w:pPr>
        <w:bidi/>
        <w:jc w:val="both"/>
        <w:rPr>
          <w:rFonts w:cs="David" w:hint="cs"/>
          <w:rtl/>
        </w:rPr>
      </w:pPr>
    </w:p>
    <w:p w14:paraId="75A7847E"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להצעת החוק לתיקון פקודת התעבורה. נשמעו הצעות להעביר את הצעת החוק לוועדת הכלכלה או לוועדת החוקה, חוק ומשפט. המלצת הלשכה המשפטית היא להעביר את זה לוועדת הכלכלה. יש התייחסויות או השגות? לא. </w:t>
      </w:r>
    </w:p>
    <w:p w14:paraId="3692C019" w14:textId="77777777" w:rsidR="008211BD" w:rsidRPr="008211BD" w:rsidRDefault="008211BD" w:rsidP="008211BD">
      <w:pPr>
        <w:bidi/>
        <w:ind w:firstLine="567"/>
        <w:jc w:val="both"/>
        <w:rPr>
          <w:rFonts w:cs="David" w:hint="cs"/>
          <w:rtl/>
        </w:rPr>
      </w:pPr>
    </w:p>
    <w:p w14:paraId="36E04F55" w14:textId="77777777" w:rsidR="008211BD" w:rsidRPr="008211BD" w:rsidRDefault="008211BD" w:rsidP="008211BD">
      <w:pPr>
        <w:bidi/>
        <w:ind w:firstLine="567"/>
        <w:jc w:val="both"/>
        <w:rPr>
          <w:rFonts w:cs="David" w:hint="cs"/>
          <w:rtl/>
        </w:rPr>
      </w:pPr>
      <w:r w:rsidRPr="008211BD">
        <w:rPr>
          <w:rFonts w:cs="David" w:hint="cs"/>
          <w:rtl/>
        </w:rPr>
        <w:t>מי בעד העברת הנושא לוועדת הכלכלה?</w:t>
      </w:r>
    </w:p>
    <w:p w14:paraId="565037F5" w14:textId="77777777" w:rsidR="008211BD" w:rsidRPr="008211BD" w:rsidRDefault="008211BD" w:rsidP="008211BD">
      <w:pPr>
        <w:bidi/>
        <w:jc w:val="both"/>
        <w:rPr>
          <w:rFonts w:cs="David" w:hint="cs"/>
          <w:rtl/>
        </w:rPr>
      </w:pPr>
    </w:p>
    <w:p w14:paraId="5E7FA82A" w14:textId="77777777" w:rsidR="008211BD" w:rsidRPr="008211BD" w:rsidRDefault="008211BD" w:rsidP="008211BD">
      <w:pPr>
        <w:bidi/>
        <w:jc w:val="both"/>
        <w:rPr>
          <w:rFonts w:cs="David" w:hint="cs"/>
          <w:b/>
          <w:bCs/>
          <w:rtl/>
        </w:rPr>
      </w:pPr>
      <w:r w:rsidRPr="008211BD">
        <w:rPr>
          <w:rFonts w:cs="David" w:hint="cs"/>
          <w:b/>
          <w:bCs/>
          <w:rtl/>
        </w:rPr>
        <w:t>הצבעה</w:t>
      </w:r>
    </w:p>
    <w:p w14:paraId="62633E41" w14:textId="77777777" w:rsidR="008211BD" w:rsidRPr="008211BD" w:rsidRDefault="008211BD" w:rsidP="008211BD">
      <w:pPr>
        <w:bidi/>
        <w:jc w:val="both"/>
        <w:rPr>
          <w:rFonts w:cs="David" w:hint="cs"/>
          <w:b/>
          <w:bCs/>
          <w:rtl/>
        </w:rPr>
      </w:pPr>
    </w:p>
    <w:p w14:paraId="14582C24" w14:textId="77777777" w:rsidR="008211BD" w:rsidRPr="008211BD" w:rsidRDefault="008211BD" w:rsidP="008211BD">
      <w:pPr>
        <w:bidi/>
        <w:jc w:val="both"/>
        <w:rPr>
          <w:rFonts w:cs="David" w:hint="cs"/>
          <w:b/>
          <w:bCs/>
          <w:rtl/>
        </w:rPr>
      </w:pPr>
      <w:r w:rsidRPr="008211BD">
        <w:rPr>
          <w:rFonts w:cs="David" w:hint="cs"/>
          <w:b/>
          <w:bCs/>
          <w:rtl/>
        </w:rPr>
        <w:t xml:space="preserve">בעד ועדת הכלכלה </w:t>
      </w:r>
      <w:r w:rsidRPr="008211BD">
        <w:rPr>
          <w:rFonts w:cs="David"/>
          <w:b/>
          <w:bCs/>
          <w:rtl/>
        </w:rPr>
        <w:t>–</w:t>
      </w:r>
      <w:r w:rsidRPr="008211BD">
        <w:rPr>
          <w:rFonts w:cs="David" w:hint="cs"/>
          <w:b/>
          <w:bCs/>
          <w:rtl/>
        </w:rPr>
        <w:t xml:space="preserve"> רוב</w:t>
      </w:r>
    </w:p>
    <w:p w14:paraId="15A22378"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מיעוט</w:t>
      </w:r>
    </w:p>
    <w:p w14:paraId="08376387" w14:textId="77777777" w:rsidR="008211BD" w:rsidRPr="008211BD" w:rsidRDefault="008211BD" w:rsidP="008211BD">
      <w:pPr>
        <w:bidi/>
        <w:jc w:val="both"/>
        <w:rPr>
          <w:rFonts w:cs="David" w:hint="cs"/>
          <w:b/>
          <w:bCs/>
          <w:rtl/>
        </w:rPr>
      </w:pPr>
      <w:r w:rsidRPr="008211BD">
        <w:rPr>
          <w:rFonts w:cs="David" w:hint="cs"/>
          <w:b/>
          <w:bCs/>
          <w:rtl/>
        </w:rPr>
        <w:t>אושרה ועדת הכלכלה.</w:t>
      </w:r>
    </w:p>
    <w:p w14:paraId="4FF1D69B" w14:textId="77777777" w:rsidR="008211BD" w:rsidRPr="008211BD" w:rsidRDefault="008211BD" w:rsidP="008211BD">
      <w:pPr>
        <w:bidi/>
        <w:jc w:val="both"/>
        <w:rPr>
          <w:rFonts w:cs="David" w:hint="cs"/>
          <w:rtl/>
        </w:rPr>
      </w:pPr>
    </w:p>
    <w:p w14:paraId="0BC2EABA" w14:textId="77777777" w:rsidR="008211BD" w:rsidRPr="008211BD" w:rsidRDefault="008211BD" w:rsidP="008211BD">
      <w:pPr>
        <w:bidi/>
        <w:jc w:val="both"/>
        <w:rPr>
          <w:rFonts w:cs="David" w:hint="cs"/>
          <w:rtl/>
        </w:rPr>
      </w:pPr>
      <w:r w:rsidRPr="008211BD">
        <w:rPr>
          <w:rFonts w:cs="David" w:hint="cs"/>
          <w:u w:val="single"/>
          <w:rtl/>
        </w:rPr>
        <w:t>היו"ר דוד טל:</w:t>
      </w:r>
    </w:p>
    <w:p w14:paraId="4FB3A30F" w14:textId="77777777" w:rsidR="008211BD" w:rsidRPr="008211BD" w:rsidRDefault="008211BD" w:rsidP="008211BD">
      <w:pPr>
        <w:bidi/>
        <w:jc w:val="both"/>
        <w:rPr>
          <w:rFonts w:cs="David" w:hint="cs"/>
          <w:rtl/>
        </w:rPr>
      </w:pPr>
    </w:p>
    <w:p w14:paraId="398346D9" w14:textId="77777777" w:rsidR="008211BD" w:rsidRPr="008211BD" w:rsidRDefault="008211BD" w:rsidP="008211BD">
      <w:pPr>
        <w:bidi/>
        <w:jc w:val="both"/>
        <w:rPr>
          <w:rFonts w:cs="David" w:hint="cs"/>
          <w:rtl/>
        </w:rPr>
      </w:pPr>
      <w:r w:rsidRPr="008211BD">
        <w:rPr>
          <w:rFonts w:cs="David" w:hint="cs"/>
          <w:rtl/>
        </w:rPr>
        <w:tab/>
        <w:t xml:space="preserve">תודה, הנושא יעבור לדיון בוועדת הכלכלה של הכנסת. </w:t>
      </w:r>
    </w:p>
    <w:p w14:paraId="7C41C8D9" w14:textId="77777777" w:rsidR="008211BD" w:rsidRDefault="008211BD" w:rsidP="008211BD">
      <w:pPr>
        <w:bidi/>
        <w:jc w:val="both"/>
        <w:rPr>
          <w:rFonts w:cs="David" w:hint="cs"/>
          <w:b/>
          <w:bCs/>
          <w:u w:val="single"/>
          <w:rtl/>
        </w:rPr>
      </w:pPr>
      <w:r w:rsidRPr="008211BD">
        <w:rPr>
          <w:rFonts w:cs="David"/>
          <w:rtl/>
        </w:rPr>
        <w:br w:type="page"/>
      </w:r>
    </w:p>
    <w:p w14:paraId="02C31AC2" w14:textId="77777777" w:rsidR="008211BD" w:rsidRDefault="008211BD" w:rsidP="008211BD">
      <w:pPr>
        <w:bidi/>
        <w:jc w:val="both"/>
        <w:rPr>
          <w:rFonts w:cs="David" w:hint="cs"/>
          <w:b/>
          <w:bCs/>
          <w:u w:val="single"/>
          <w:rtl/>
        </w:rPr>
      </w:pPr>
    </w:p>
    <w:p w14:paraId="11E62393" w14:textId="77777777" w:rsidR="008211BD" w:rsidRPr="008211BD" w:rsidRDefault="008211BD" w:rsidP="008211BD">
      <w:pPr>
        <w:bidi/>
        <w:jc w:val="both"/>
        <w:rPr>
          <w:rFonts w:cs="David" w:hint="cs"/>
          <w:b/>
          <w:bCs/>
          <w:u w:val="single"/>
          <w:rtl/>
        </w:rPr>
      </w:pPr>
      <w:r w:rsidRPr="008211BD">
        <w:rPr>
          <w:rFonts w:cs="David" w:hint="cs"/>
          <w:b/>
          <w:bCs/>
          <w:u w:val="single"/>
          <w:rtl/>
        </w:rPr>
        <w:t>קביעת ועדות לדיון בהצעות לסדר היום הבאות:</w:t>
      </w:r>
    </w:p>
    <w:p w14:paraId="44EF807E" w14:textId="77777777" w:rsidR="008211BD" w:rsidRPr="008211BD" w:rsidRDefault="008211BD" w:rsidP="008211BD">
      <w:pPr>
        <w:bidi/>
        <w:jc w:val="both"/>
        <w:rPr>
          <w:rFonts w:cs="David" w:hint="cs"/>
          <w:rtl/>
        </w:rPr>
      </w:pPr>
    </w:p>
    <w:p w14:paraId="33213432" w14:textId="77777777" w:rsidR="008211BD" w:rsidRPr="008211BD" w:rsidRDefault="008211BD" w:rsidP="008211BD">
      <w:pPr>
        <w:numPr>
          <w:ilvl w:val="0"/>
          <w:numId w:val="2"/>
        </w:numPr>
        <w:overflowPunct w:val="0"/>
        <w:autoSpaceDE w:val="0"/>
        <w:autoSpaceDN w:val="0"/>
        <w:bidi/>
        <w:adjustRightInd w:val="0"/>
        <w:jc w:val="both"/>
        <w:textAlignment w:val="baseline"/>
        <w:rPr>
          <w:rFonts w:cs="David" w:hint="cs"/>
          <w:rtl/>
        </w:rPr>
      </w:pPr>
      <w:r w:rsidRPr="008211BD">
        <w:rPr>
          <w:rFonts w:cs="David" w:hint="cs"/>
          <w:rtl/>
        </w:rPr>
        <w:t xml:space="preserve">בנושא: "הפסקת פרויקט גבעת זאב החדשה ופרויקטים אחרים בירושלים למרות השקעות ממשלתיות", של חבר הכנסת יעקב כהן. </w:t>
      </w:r>
    </w:p>
    <w:p w14:paraId="1BDC3483" w14:textId="77777777" w:rsidR="008211BD" w:rsidRPr="008211BD" w:rsidRDefault="008211BD" w:rsidP="008211BD">
      <w:pPr>
        <w:numPr>
          <w:ilvl w:val="0"/>
          <w:numId w:val="2"/>
        </w:numPr>
        <w:overflowPunct w:val="0"/>
        <w:autoSpaceDE w:val="0"/>
        <w:autoSpaceDN w:val="0"/>
        <w:bidi/>
        <w:adjustRightInd w:val="0"/>
        <w:jc w:val="both"/>
        <w:textAlignment w:val="baseline"/>
        <w:rPr>
          <w:rFonts w:cs="David" w:hint="cs"/>
        </w:rPr>
      </w:pPr>
      <w:r w:rsidRPr="008211BD">
        <w:rPr>
          <w:rFonts w:cs="David" w:hint="cs"/>
          <w:rtl/>
        </w:rPr>
        <w:t>בנושא: "קיצוץ תקציב המיועד לנכים במוסד לביטוח לאומי", הצעת חברי הכנסת סופה לנדבר ויעקב כהן.</w:t>
      </w:r>
    </w:p>
    <w:p w14:paraId="69D750F7" w14:textId="77777777" w:rsidR="008211BD" w:rsidRPr="008211BD" w:rsidRDefault="008211BD" w:rsidP="008211BD">
      <w:pPr>
        <w:numPr>
          <w:ilvl w:val="0"/>
          <w:numId w:val="2"/>
        </w:numPr>
        <w:overflowPunct w:val="0"/>
        <w:autoSpaceDE w:val="0"/>
        <w:autoSpaceDN w:val="0"/>
        <w:bidi/>
        <w:adjustRightInd w:val="0"/>
        <w:jc w:val="both"/>
        <w:textAlignment w:val="baseline"/>
        <w:rPr>
          <w:rFonts w:cs="David" w:hint="cs"/>
        </w:rPr>
      </w:pPr>
      <w:r w:rsidRPr="008211BD">
        <w:rPr>
          <w:rFonts w:cs="David" w:hint="cs"/>
          <w:rtl/>
        </w:rPr>
        <w:t xml:space="preserve">בנושא: "קבלת חיסון שגוי בבית הספר היסודי בגבעתיים", של חברי הכנסת חיים אורון, </w:t>
      </w:r>
      <w:proofErr w:type="spellStart"/>
      <w:r w:rsidRPr="008211BD">
        <w:rPr>
          <w:rFonts w:cs="David" w:hint="cs"/>
          <w:rtl/>
        </w:rPr>
        <w:t>נאדיה</w:t>
      </w:r>
      <w:proofErr w:type="spellEnd"/>
      <w:r w:rsidRPr="008211BD">
        <w:rPr>
          <w:rFonts w:cs="David" w:hint="cs"/>
          <w:rtl/>
        </w:rPr>
        <w:t xml:space="preserve"> חילו ומשה גפני. </w:t>
      </w:r>
    </w:p>
    <w:p w14:paraId="044A0999" w14:textId="77777777" w:rsidR="008211BD" w:rsidRPr="008211BD" w:rsidRDefault="008211BD" w:rsidP="008211BD">
      <w:pPr>
        <w:numPr>
          <w:ilvl w:val="0"/>
          <w:numId w:val="2"/>
        </w:numPr>
        <w:overflowPunct w:val="0"/>
        <w:autoSpaceDE w:val="0"/>
        <w:autoSpaceDN w:val="0"/>
        <w:bidi/>
        <w:adjustRightInd w:val="0"/>
        <w:jc w:val="both"/>
        <w:textAlignment w:val="baseline"/>
        <w:rPr>
          <w:rFonts w:cs="David" w:hint="cs"/>
        </w:rPr>
      </w:pPr>
      <w:r w:rsidRPr="008211BD">
        <w:rPr>
          <w:rFonts w:cs="David" w:hint="cs"/>
          <w:rtl/>
        </w:rPr>
        <w:t xml:space="preserve">בנושא: "דוח מבקר המדינה על הרשויות המקומיות", של חברי הכנסת אברהם </w:t>
      </w:r>
      <w:proofErr w:type="spellStart"/>
      <w:r w:rsidRPr="008211BD">
        <w:rPr>
          <w:rFonts w:cs="David" w:hint="cs"/>
          <w:rtl/>
        </w:rPr>
        <w:t>מיכאלי</w:t>
      </w:r>
      <w:proofErr w:type="spellEnd"/>
      <w:r w:rsidRPr="008211BD">
        <w:rPr>
          <w:rFonts w:cs="David" w:hint="cs"/>
          <w:rtl/>
        </w:rPr>
        <w:t xml:space="preserve">, </w:t>
      </w:r>
      <w:proofErr w:type="spellStart"/>
      <w:r w:rsidRPr="008211BD">
        <w:rPr>
          <w:rFonts w:cs="David" w:hint="cs"/>
          <w:rtl/>
        </w:rPr>
        <w:t>חנא</w:t>
      </w:r>
      <w:proofErr w:type="spellEnd"/>
      <w:r w:rsidRPr="008211BD">
        <w:rPr>
          <w:rFonts w:cs="David" w:hint="cs"/>
          <w:rtl/>
        </w:rPr>
        <w:t xml:space="preserve"> </w:t>
      </w:r>
      <w:proofErr w:type="spellStart"/>
      <w:r w:rsidRPr="008211BD">
        <w:rPr>
          <w:rFonts w:cs="David" w:hint="cs"/>
          <w:rtl/>
        </w:rPr>
        <w:t>סוייד</w:t>
      </w:r>
      <w:proofErr w:type="spellEnd"/>
      <w:r w:rsidRPr="008211BD">
        <w:rPr>
          <w:rFonts w:cs="David" w:hint="cs"/>
          <w:rtl/>
        </w:rPr>
        <w:t xml:space="preserve">, סופה לנדבר, </w:t>
      </w:r>
      <w:proofErr w:type="spellStart"/>
      <w:r w:rsidRPr="008211BD">
        <w:rPr>
          <w:rFonts w:cs="David" w:hint="cs"/>
          <w:rtl/>
        </w:rPr>
        <w:t>ג'מאל</w:t>
      </w:r>
      <w:proofErr w:type="spellEnd"/>
      <w:r w:rsidRPr="008211BD">
        <w:rPr>
          <w:rFonts w:cs="David" w:hint="cs"/>
          <w:rtl/>
        </w:rPr>
        <w:t xml:space="preserve"> </w:t>
      </w:r>
      <w:proofErr w:type="spellStart"/>
      <w:r w:rsidRPr="008211BD">
        <w:rPr>
          <w:rFonts w:cs="David" w:hint="cs"/>
          <w:rtl/>
        </w:rPr>
        <w:t>זחאלקה</w:t>
      </w:r>
      <w:proofErr w:type="spellEnd"/>
      <w:r w:rsidRPr="008211BD">
        <w:rPr>
          <w:rFonts w:cs="David" w:hint="cs"/>
          <w:rtl/>
        </w:rPr>
        <w:t xml:space="preserve">, </w:t>
      </w:r>
      <w:proofErr w:type="spellStart"/>
      <w:r w:rsidRPr="008211BD">
        <w:rPr>
          <w:rFonts w:cs="David" w:hint="cs"/>
          <w:rtl/>
        </w:rPr>
        <w:t>אברהים</w:t>
      </w:r>
      <w:proofErr w:type="spellEnd"/>
      <w:r w:rsidRPr="008211BD">
        <w:rPr>
          <w:rFonts w:cs="David" w:hint="cs"/>
          <w:rtl/>
        </w:rPr>
        <w:t xml:space="preserve"> צרצור, מאיר פרוש, רונית תירוש, ניסן </w:t>
      </w:r>
      <w:proofErr w:type="spellStart"/>
      <w:r w:rsidRPr="008211BD">
        <w:rPr>
          <w:rFonts w:cs="David" w:hint="cs"/>
          <w:rtl/>
        </w:rPr>
        <w:t>סלומינסקי</w:t>
      </w:r>
      <w:proofErr w:type="spellEnd"/>
      <w:r w:rsidRPr="008211BD">
        <w:rPr>
          <w:rFonts w:cs="David" w:hint="cs"/>
          <w:rtl/>
        </w:rPr>
        <w:t xml:space="preserve"> </w:t>
      </w:r>
      <w:proofErr w:type="spellStart"/>
      <w:r w:rsidRPr="008211BD">
        <w:rPr>
          <w:rFonts w:cs="David" w:hint="cs"/>
          <w:rtl/>
        </w:rPr>
        <w:t>ונאדיה</w:t>
      </w:r>
      <w:proofErr w:type="spellEnd"/>
      <w:r w:rsidRPr="008211BD">
        <w:rPr>
          <w:rFonts w:cs="David" w:hint="cs"/>
          <w:rtl/>
        </w:rPr>
        <w:t xml:space="preserve"> חילו. </w:t>
      </w:r>
    </w:p>
    <w:p w14:paraId="275EDB58" w14:textId="77777777" w:rsidR="008211BD" w:rsidRPr="008211BD" w:rsidRDefault="008211BD" w:rsidP="008211BD">
      <w:pPr>
        <w:bidi/>
        <w:jc w:val="both"/>
        <w:rPr>
          <w:rFonts w:cs="David" w:hint="cs"/>
          <w:rtl/>
        </w:rPr>
      </w:pPr>
    </w:p>
    <w:p w14:paraId="7D11919C" w14:textId="77777777" w:rsidR="008211BD" w:rsidRPr="008211BD" w:rsidRDefault="008211BD" w:rsidP="008211BD">
      <w:pPr>
        <w:bidi/>
        <w:jc w:val="both"/>
        <w:rPr>
          <w:rFonts w:cs="David" w:hint="cs"/>
          <w:rtl/>
        </w:rPr>
      </w:pPr>
    </w:p>
    <w:p w14:paraId="260C1B4A" w14:textId="77777777" w:rsidR="008211BD" w:rsidRPr="008211BD" w:rsidRDefault="008211BD" w:rsidP="008211BD">
      <w:pPr>
        <w:bidi/>
        <w:jc w:val="both"/>
        <w:rPr>
          <w:rFonts w:cs="David" w:hint="cs"/>
          <w:rtl/>
        </w:rPr>
      </w:pPr>
      <w:r w:rsidRPr="008211BD">
        <w:rPr>
          <w:rFonts w:cs="David" w:hint="cs"/>
          <w:u w:val="single"/>
          <w:rtl/>
        </w:rPr>
        <w:t>היו"ר דוד טל:</w:t>
      </w:r>
    </w:p>
    <w:p w14:paraId="397FA50C" w14:textId="77777777" w:rsidR="008211BD" w:rsidRPr="008211BD" w:rsidRDefault="008211BD" w:rsidP="008211BD">
      <w:pPr>
        <w:bidi/>
        <w:jc w:val="both"/>
        <w:rPr>
          <w:rFonts w:cs="David" w:hint="cs"/>
          <w:rtl/>
        </w:rPr>
      </w:pPr>
    </w:p>
    <w:p w14:paraId="70EB9BEB" w14:textId="77777777" w:rsidR="008211BD" w:rsidRPr="008211BD" w:rsidRDefault="008211BD" w:rsidP="008211BD">
      <w:pPr>
        <w:bidi/>
        <w:ind w:firstLine="567"/>
        <w:jc w:val="both"/>
        <w:rPr>
          <w:rFonts w:cs="David" w:hint="cs"/>
          <w:rtl/>
        </w:rPr>
      </w:pPr>
      <w:r w:rsidRPr="008211BD">
        <w:rPr>
          <w:rFonts w:cs="David" w:hint="cs"/>
          <w:rtl/>
        </w:rPr>
        <w:t>אנחנו עוברים לנושא הבא, קביעת ועדות לדיון בהצעות לסדר היום. הנושא הראשון הפסקת פרויקט גבעת זאב החדשה ופרויקטים אחרים למרות השקעות ממשלתיות. נשמעו הצעות להעביר את ההצעה לוועדת הכספים או לוועדת החוץ והביטחון. מי בעד העברת הנושא לוועדת הכספים? מי בעד ועדת החוץ והביטחון?</w:t>
      </w:r>
    </w:p>
    <w:p w14:paraId="19C9690E" w14:textId="77777777" w:rsidR="008211BD" w:rsidRPr="008211BD" w:rsidRDefault="008211BD" w:rsidP="008211BD">
      <w:pPr>
        <w:bidi/>
        <w:jc w:val="both"/>
        <w:rPr>
          <w:rFonts w:cs="David" w:hint="cs"/>
          <w:rtl/>
        </w:rPr>
      </w:pPr>
    </w:p>
    <w:p w14:paraId="5ECFFA1A" w14:textId="77777777" w:rsidR="008211BD" w:rsidRPr="008211BD" w:rsidRDefault="008211BD" w:rsidP="008211BD">
      <w:pPr>
        <w:bidi/>
        <w:jc w:val="both"/>
        <w:rPr>
          <w:rFonts w:cs="David" w:hint="cs"/>
          <w:b/>
          <w:bCs/>
          <w:rtl/>
        </w:rPr>
      </w:pPr>
      <w:r w:rsidRPr="008211BD">
        <w:rPr>
          <w:rFonts w:cs="David" w:hint="cs"/>
          <w:b/>
          <w:bCs/>
          <w:rtl/>
        </w:rPr>
        <w:t>הצבעה</w:t>
      </w:r>
    </w:p>
    <w:p w14:paraId="6BBAA43D" w14:textId="77777777" w:rsidR="008211BD" w:rsidRPr="008211BD" w:rsidRDefault="008211BD" w:rsidP="008211BD">
      <w:pPr>
        <w:bidi/>
        <w:jc w:val="both"/>
        <w:rPr>
          <w:rFonts w:cs="David" w:hint="cs"/>
          <w:b/>
          <w:bCs/>
          <w:rtl/>
        </w:rPr>
      </w:pPr>
    </w:p>
    <w:p w14:paraId="723BAE78" w14:textId="77777777" w:rsidR="008211BD" w:rsidRPr="008211BD" w:rsidRDefault="008211BD" w:rsidP="008211BD">
      <w:pPr>
        <w:bidi/>
        <w:jc w:val="both"/>
        <w:rPr>
          <w:rFonts w:cs="David" w:hint="cs"/>
          <w:b/>
          <w:bCs/>
          <w:rtl/>
        </w:rPr>
      </w:pPr>
      <w:r w:rsidRPr="008211BD">
        <w:rPr>
          <w:rFonts w:cs="David" w:hint="cs"/>
          <w:b/>
          <w:bCs/>
          <w:rtl/>
        </w:rPr>
        <w:t xml:space="preserve">בעד ועדת הכספים </w:t>
      </w:r>
      <w:r w:rsidRPr="008211BD">
        <w:rPr>
          <w:rFonts w:cs="David"/>
          <w:b/>
          <w:bCs/>
          <w:rtl/>
        </w:rPr>
        <w:t>–</w:t>
      </w:r>
      <w:r w:rsidRPr="008211BD">
        <w:rPr>
          <w:rFonts w:cs="David" w:hint="cs"/>
          <w:b/>
          <w:bCs/>
          <w:rtl/>
        </w:rPr>
        <w:t xml:space="preserve"> 1</w:t>
      </w:r>
    </w:p>
    <w:p w14:paraId="76A12A9A" w14:textId="77777777" w:rsidR="008211BD" w:rsidRPr="008211BD" w:rsidRDefault="008211BD" w:rsidP="008211BD">
      <w:pPr>
        <w:bidi/>
        <w:jc w:val="both"/>
        <w:rPr>
          <w:rFonts w:cs="David" w:hint="cs"/>
          <w:b/>
          <w:bCs/>
          <w:rtl/>
        </w:rPr>
      </w:pPr>
      <w:r w:rsidRPr="008211BD">
        <w:rPr>
          <w:rFonts w:cs="David" w:hint="cs"/>
          <w:b/>
          <w:bCs/>
          <w:rtl/>
        </w:rPr>
        <w:t xml:space="preserve">בעד ועדת החוץ והביטחון </w:t>
      </w:r>
      <w:r w:rsidRPr="008211BD">
        <w:rPr>
          <w:rFonts w:cs="David"/>
          <w:b/>
          <w:bCs/>
          <w:rtl/>
        </w:rPr>
        <w:t>–</w:t>
      </w:r>
      <w:r w:rsidRPr="008211BD">
        <w:rPr>
          <w:rFonts w:cs="David" w:hint="cs"/>
          <w:b/>
          <w:bCs/>
          <w:rtl/>
        </w:rPr>
        <w:t xml:space="preserve"> 6</w:t>
      </w:r>
    </w:p>
    <w:p w14:paraId="1FEC3D46" w14:textId="77777777" w:rsidR="008211BD" w:rsidRPr="008211BD" w:rsidRDefault="008211BD" w:rsidP="008211BD">
      <w:pPr>
        <w:bidi/>
        <w:jc w:val="both"/>
        <w:rPr>
          <w:rFonts w:cs="David" w:hint="cs"/>
          <w:b/>
          <w:bCs/>
          <w:rtl/>
        </w:rPr>
      </w:pPr>
      <w:r w:rsidRPr="008211BD">
        <w:rPr>
          <w:rFonts w:cs="David" w:hint="cs"/>
          <w:b/>
          <w:bCs/>
          <w:rtl/>
        </w:rPr>
        <w:t>ההצעה להעביר את הנושא לדיון בוועדת החוץ והביטחון התקבלה.</w:t>
      </w:r>
    </w:p>
    <w:p w14:paraId="44F76C7D" w14:textId="77777777" w:rsidR="008211BD" w:rsidRPr="008211BD" w:rsidRDefault="008211BD" w:rsidP="008211BD">
      <w:pPr>
        <w:bidi/>
        <w:jc w:val="both"/>
        <w:rPr>
          <w:rFonts w:cs="David" w:hint="cs"/>
          <w:rtl/>
        </w:rPr>
      </w:pPr>
    </w:p>
    <w:p w14:paraId="6309CAE1" w14:textId="77777777" w:rsidR="008211BD" w:rsidRPr="008211BD" w:rsidRDefault="008211BD" w:rsidP="008211BD">
      <w:pPr>
        <w:bidi/>
        <w:jc w:val="both"/>
        <w:rPr>
          <w:rFonts w:cs="David" w:hint="cs"/>
          <w:rtl/>
        </w:rPr>
      </w:pPr>
      <w:r w:rsidRPr="008211BD">
        <w:rPr>
          <w:rFonts w:cs="David" w:hint="cs"/>
          <w:u w:val="single"/>
          <w:rtl/>
        </w:rPr>
        <w:t>היו"ר דוד טל:</w:t>
      </w:r>
    </w:p>
    <w:p w14:paraId="09B900EB" w14:textId="77777777" w:rsidR="008211BD" w:rsidRPr="008211BD" w:rsidRDefault="008211BD" w:rsidP="008211BD">
      <w:pPr>
        <w:bidi/>
        <w:jc w:val="both"/>
        <w:rPr>
          <w:rFonts w:cs="David" w:hint="cs"/>
          <w:rtl/>
        </w:rPr>
      </w:pPr>
    </w:p>
    <w:p w14:paraId="1964EF6C" w14:textId="77777777" w:rsidR="008211BD" w:rsidRPr="008211BD" w:rsidRDefault="008211BD" w:rsidP="008211BD">
      <w:pPr>
        <w:bidi/>
        <w:jc w:val="both"/>
        <w:rPr>
          <w:rFonts w:cs="David" w:hint="cs"/>
          <w:rtl/>
        </w:rPr>
      </w:pPr>
      <w:r w:rsidRPr="008211BD">
        <w:rPr>
          <w:rFonts w:cs="David" w:hint="cs"/>
          <w:rtl/>
        </w:rPr>
        <w:tab/>
        <w:t xml:space="preserve">תודה, התקבלה ההצעה להעביר את הנושא לוועדת החוץ והביטחון. </w:t>
      </w:r>
    </w:p>
    <w:p w14:paraId="5041B09D" w14:textId="77777777" w:rsidR="008211BD" w:rsidRPr="008211BD" w:rsidRDefault="008211BD" w:rsidP="008211BD">
      <w:pPr>
        <w:bidi/>
        <w:jc w:val="both"/>
        <w:rPr>
          <w:rFonts w:cs="David" w:hint="cs"/>
          <w:rtl/>
        </w:rPr>
      </w:pPr>
    </w:p>
    <w:p w14:paraId="03216196" w14:textId="77777777" w:rsidR="008211BD" w:rsidRPr="008211BD" w:rsidRDefault="008211BD" w:rsidP="008211BD">
      <w:pPr>
        <w:bidi/>
        <w:jc w:val="both"/>
        <w:rPr>
          <w:rFonts w:cs="David" w:hint="cs"/>
          <w:rtl/>
        </w:rPr>
      </w:pPr>
      <w:r w:rsidRPr="008211BD">
        <w:rPr>
          <w:rFonts w:cs="David" w:hint="cs"/>
          <w:rtl/>
        </w:rPr>
        <w:tab/>
        <w:t>הנושא השני הוא קיצוץ תקציב המיועד לנכים במוסד לביטוח לאומי. נשמעו הצעות להעביר את ההצעה לוועדת הכספים או לוועדת העבודה, הרווחה והבריאות. מי בעד ועדת הכספים? מי בעד ועדת העבודה הרווחה והבריאות?</w:t>
      </w:r>
    </w:p>
    <w:p w14:paraId="32A97635" w14:textId="77777777" w:rsidR="008211BD" w:rsidRPr="008211BD" w:rsidRDefault="008211BD" w:rsidP="008211BD">
      <w:pPr>
        <w:bidi/>
        <w:jc w:val="both"/>
        <w:rPr>
          <w:rFonts w:cs="David" w:hint="cs"/>
          <w:rtl/>
        </w:rPr>
      </w:pPr>
    </w:p>
    <w:p w14:paraId="2A28AA5F" w14:textId="77777777" w:rsidR="008211BD" w:rsidRPr="008211BD" w:rsidRDefault="008211BD" w:rsidP="008211BD">
      <w:pPr>
        <w:bidi/>
        <w:jc w:val="both"/>
        <w:rPr>
          <w:rFonts w:cs="David" w:hint="cs"/>
          <w:b/>
          <w:bCs/>
          <w:rtl/>
        </w:rPr>
      </w:pPr>
      <w:r w:rsidRPr="008211BD">
        <w:rPr>
          <w:rFonts w:cs="David" w:hint="cs"/>
          <w:b/>
          <w:bCs/>
          <w:rtl/>
        </w:rPr>
        <w:t>הצבעה</w:t>
      </w:r>
    </w:p>
    <w:p w14:paraId="751CC431" w14:textId="77777777" w:rsidR="008211BD" w:rsidRPr="008211BD" w:rsidRDefault="008211BD" w:rsidP="008211BD">
      <w:pPr>
        <w:bidi/>
        <w:jc w:val="both"/>
        <w:rPr>
          <w:rFonts w:cs="David" w:hint="cs"/>
          <w:b/>
          <w:bCs/>
          <w:rtl/>
        </w:rPr>
      </w:pPr>
    </w:p>
    <w:p w14:paraId="6B9F8927" w14:textId="77777777" w:rsidR="008211BD" w:rsidRPr="008211BD" w:rsidRDefault="008211BD" w:rsidP="008211BD">
      <w:pPr>
        <w:bidi/>
        <w:jc w:val="both"/>
        <w:rPr>
          <w:rFonts w:cs="David" w:hint="cs"/>
          <w:b/>
          <w:bCs/>
          <w:rtl/>
        </w:rPr>
      </w:pPr>
      <w:r w:rsidRPr="008211BD">
        <w:rPr>
          <w:rFonts w:cs="David" w:hint="cs"/>
          <w:b/>
          <w:bCs/>
          <w:rtl/>
        </w:rPr>
        <w:t xml:space="preserve">בעד ועדת הכספים </w:t>
      </w:r>
      <w:r w:rsidRPr="008211BD">
        <w:rPr>
          <w:rFonts w:cs="David"/>
          <w:b/>
          <w:bCs/>
          <w:rtl/>
        </w:rPr>
        <w:t>–</w:t>
      </w:r>
      <w:r w:rsidRPr="008211BD">
        <w:rPr>
          <w:rFonts w:cs="David" w:hint="cs"/>
          <w:b/>
          <w:bCs/>
          <w:rtl/>
        </w:rPr>
        <w:t xml:space="preserve"> רוב</w:t>
      </w:r>
    </w:p>
    <w:p w14:paraId="625D9906" w14:textId="77777777" w:rsidR="008211BD" w:rsidRPr="008211BD" w:rsidRDefault="008211BD" w:rsidP="008211BD">
      <w:pPr>
        <w:bidi/>
        <w:jc w:val="both"/>
        <w:rPr>
          <w:rFonts w:cs="David" w:hint="cs"/>
          <w:b/>
          <w:bCs/>
          <w:rtl/>
        </w:rPr>
      </w:pPr>
      <w:r w:rsidRPr="008211BD">
        <w:rPr>
          <w:rFonts w:cs="David" w:hint="cs"/>
          <w:b/>
          <w:bCs/>
          <w:rtl/>
        </w:rPr>
        <w:t xml:space="preserve">בעד ועדת העבודה, הרווחה והבריאות </w:t>
      </w:r>
      <w:r w:rsidRPr="008211BD">
        <w:rPr>
          <w:rFonts w:cs="David"/>
          <w:b/>
          <w:bCs/>
          <w:rtl/>
        </w:rPr>
        <w:t>–</w:t>
      </w:r>
      <w:r w:rsidRPr="008211BD">
        <w:rPr>
          <w:rFonts w:cs="David" w:hint="cs"/>
          <w:b/>
          <w:bCs/>
          <w:rtl/>
        </w:rPr>
        <w:t xml:space="preserve"> אין</w:t>
      </w:r>
    </w:p>
    <w:p w14:paraId="3BC45EC3" w14:textId="77777777" w:rsidR="008211BD" w:rsidRPr="008211BD" w:rsidRDefault="008211BD" w:rsidP="008211BD">
      <w:pPr>
        <w:bidi/>
        <w:jc w:val="both"/>
        <w:rPr>
          <w:rFonts w:cs="David" w:hint="cs"/>
          <w:b/>
          <w:bCs/>
          <w:rtl/>
        </w:rPr>
      </w:pPr>
      <w:r w:rsidRPr="008211BD">
        <w:rPr>
          <w:rFonts w:cs="David" w:hint="cs"/>
          <w:b/>
          <w:bCs/>
          <w:rtl/>
        </w:rPr>
        <w:t>ההצעה להעביר את הנושא לדיון בוועדת הכספים נתקבלה.</w:t>
      </w:r>
    </w:p>
    <w:p w14:paraId="777421AC" w14:textId="77777777" w:rsidR="008211BD" w:rsidRPr="008211BD" w:rsidRDefault="008211BD" w:rsidP="008211BD">
      <w:pPr>
        <w:bidi/>
        <w:jc w:val="both"/>
        <w:rPr>
          <w:rFonts w:cs="David" w:hint="cs"/>
          <w:b/>
          <w:bCs/>
          <w:rtl/>
        </w:rPr>
      </w:pPr>
    </w:p>
    <w:p w14:paraId="3D3CC496" w14:textId="77777777" w:rsidR="008211BD" w:rsidRPr="008211BD" w:rsidRDefault="008211BD" w:rsidP="008211BD">
      <w:pPr>
        <w:bidi/>
        <w:jc w:val="both"/>
        <w:rPr>
          <w:rFonts w:cs="David" w:hint="cs"/>
          <w:rtl/>
        </w:rPr>
      </w:pPr>
      <w:r w:rsidRPr="008211BD">
        <w:rPr>
          <w:rFonts w:cs="David" w:hint="cs"/>
          <w:u w:val="single"/>
          <w:rtl/>
        </w:rPr>
        <w:t>היו"ר דוד טל:</w:t>
      </w:r>
    </w:p>
    <w:p w14:paraId="5F4E8721" w14:textId="77777777" w:rsidR="008211BD" w:rsidRPr="008211BD" w:rsidRDefault="008211BD" w:rsidP="008211BD">
      <w:pPr>
        <w:bidi/>
        <w:jc w:val="both"/>
        <w:rPr>
          <w:rFonts w:cs="David" w:hint="cs"/>
          <w:rtl/>
        </w:rPr>
      </w:pPr>
    </w:p>
    <w:p w14:paraId="62A2F89E" w14:textId="77777777" w:rsidR="008211BD" w:rsidRPr="008211BD" w:rsidRDefault="008211BD" w:rsidP="008211BD">
      <w:pPr>
        <w:bidi/>
        <w:ind w:firstLine="567"/>
        <w:jc w:val="both"/>
        <w:rPr>
          <w:rFonts w:cs="David" w:hint="cs"/>
          <w:rtl/>
        </w:rPr>
      </w:pPr>
      <w:r w:rsidRPr="008211BD">
        <w:rPr>
          <w:rFonts w:cs="David" w:hint="cs"/>
          <w:rtl/>
        </w:rPr>
        <w:t xml:space="preserve">תודה, הנושא יעבור לוועדת הכספים. </w:t>
      </w:r>
    </w:p>
    <w:p w14:paraId="2128BA5D" w14:textId="77777777" w:rsidR="008211BD" w:rsidRPr="008211BD" w:rsidRDefault="008211BD" w:rsidP="008211BD">
      <w:pPr>
        <w:bidi/>
        <w:ind w:firstLine="567"/>
        <w:jc w:val="both"/>
        <w:rPr>
          <w:rFonts w:cs="David" w:hint="cs"/>
          <w:rtl/>
        </w:rPr>
      </w:pPr>
    </w:p>
    <w:p w14:paraId="32824A04" w14:textId="77777777" w:rsidR="008211BD" w:rsidRPr="008211BD" w:rsidRDefault="008211BD" w:rsidP="008211BD">
      <w:pPr>
        <w:bidi/>
        <w:ind w:firstLine="567"/>
        <w:jc w:val="both"/>
        <w:rPr>
          <w:rFonts w:cs="David" w:hint="cs"/>
          <w:rtl/>
        </w:rPr>
      </w:pPr>
      <w:r w:rsidRPr="008211BD">
        <w:rPr>
          <w:rFonts w:cs="David" w:hint="cs"/>
          <w:rtl/>
        </w:rPr>
        <w:t>הנושא השלישי הוא קבלת חיסון שגוי בבית הספר היסודי בגבעתיים. נשמעו הצעות להעביר את ההצעה לוועדת העבודה, הרווחה והבריאות או לוועדה לזכויות הילד. מי בעד ועדת העבודה, הרווחה והבריאות? מי בעד הוועדה לזכויות הילד?</w:t>
      </w:r>
    </w:p>
    <w:p w14:paraId="4B5E5930" w14:textId="77777777" w:rsidR="008211BD" w:rsidRPr="008211BD" w:rsidRDefault="008211BD" w:rsidP="008211BD">
      <w:pPr>
        <w:bidi/>
        <w:jc w:val="both"/>
        <w:rPr>
          <w:rFonts w:cs="David" w:hint="cs"/>
          <w:rtl/>
        </w:rPr>
      </w:pPr>
    </w:p>
    <w:p w14:paraId="7D906931" w14:textId="77777777" w:rsidR="008211BD" w:rsidRPr="008211BD" w:rsidRDefault="008211BD" w:rsidP="008211BD">
      <w:pPr>
        <w:bidi/>
        <w:jc w:val="both"/>
        <w:rPr>
          <w:rFonts w:cs="David" w:hint="cs"/>
          <w:b/>
          <w:bCs/>
          <w:rtl/>
        </w:rPr>
      </w:pPr>
      <w:r w:rsidRPr="008211BD">
        <w:rPr>
          <w:rFonts w:cs="David" w:hint="cs"/>
          <w:b/>
          <w:bCs/>
          <w:rtl/>
        </w:rPr>
        <w:t>הצבעה</w:t>
      </w:r>
    </w:p>
    <w:p w14:paraId="28206614" w14:textId="77777777" w:rsidR="008211BD" w:rsidRPr="008211BD" w:rsidRDefault="008211BD" w:rsidP="008211BD">
      <w:pPr>
        <w:bidi/>
        <w:jc w:val="both"/>
        <w:rPr>
          <w:rFonts w:cs="David" w:hint="cs"/>
          <w:b/>
          <w:bCs/>
          <w:rtl/>
        </w:rPr>
      </w:pPr>
    </w:p>
    <w:p w14:paraId="7DF8C8AE" w14:textId="77777777" w:rsidR="008211BD" w:rsidRPr="008211BD" w:rsidRDefault="008211BD" w:rsidP="008211BD">
      <w:pPr>
        <w:bidi/>
        <w:jc w:val="both"/>
        <w:rPr>
          <w:rFonts w:cs="David" w:hint="cs"/>
          <w:b/>
          <w:bCs/>
          <w:rtl/>
        </w:rPr>
      </w:pPr>
      <w:r w:rsidRPr="008211BD">
        <w:rPr>
          <w:rFonts w:cs="David" w:hint="cs"/>
          <w:b/>
          <w:bCs/>
          <w:rtl/>
        </w:rPr>
        <w:t xml:space="preserve">בעד ועדת העבודה, הרווחה והבריאות </w:t>
      </w:r>
      <w:r w:rsidRPr="008211BD">
        <w:rPr>
          <w:rFonts w:cs="David"/>
          <w:b/>
          <w:bCs/>
          <w:rtl/>
        </w:rPr>
        <w:t>–</w:t>
      </w:r>
      <w:r w:rsidRPr="008211BD">
        <w:rPr>
          <w:rFonts w:cs="David" w:hint="cs"/>
          <w:b/>
          <w:bCs/>
          <w:rtl/>
        </w:rPr>
        <w:t xml:space="preserve"> אין</w:t>
      </w:r>
    </w:p>
    <w:p w14:paraId="4C37BCFC" w14:textId="77777777" w:rsidR="008211BD" w:rsidRPr="008211BD" w:rsidRDefault="008211BD" w:rsidP="008211BD">
      <w:pPr>
        <w:bidi/>
        <w:jc w:val="both"/>
        <w:rPr>
          <w:rFonts w:cs="David" w:hint="cs"/>
          <w:b/>
          <w:bCs/>
          <w:rtl/>
        </w:rPr>
      </w:pPr>
      <w:r w:rsidRPr="008211BD">
        <w:rPr>
          <w:rFonts w:cs="David" w:hint="cs"/>
          <w:b/>
          <w:bCs/>
          <w:rtl/>
        </w:rPr>
        <w:t xml:space="preserve">בעד הוועדה לזכויות הילד </w:t>
      </w:r>
      <w:r w:rsidRPr="008211BD">
        <w:rPr>
          <w:rFonts w:cs="David"/>
          <w:b/>
          <w:bCs/>
          <w:rtl/>
        </w:rPr>
        <w:t>–</w:t>
      </w:r>
      <w:r w:rsidRPr="008211BD">
        <w:rPr>
          <w:rFonts w:cs="David" w:hint="cs"/>
          <w:b/>
          <w:bCs/>
          <w:rtl/>
        </w:rPr>
        <w:t xml:space="preserve"> רוב</w:t>
      </w:r>
    </w:p>
    <w:p w14:paraId="115A0078" w14:textId="77777777" w:rsidR="008211BD" w:rsidRPr="008211BD" w:rsidRDefault="008211BD" w:rsidP="008211BD">
      <w:pPr>
        <w:bidi/>
        <w:jc w:val="both"/>
        <w:rPr>
          <w:rFonts w:cs="David" w:hint="cs"/>
          <w:b/>
          <w:bCs/>
          <w:rtl/>
        </w:rPr>
      </w:pPr>
      <w:r w:rsidRPr="008211BD">
        <w:rPr>
          <w:rFonts w:cs="David" w:hint="cs"/>
          <w:b/>
          <w:bCs/>
          <w:rtl/>
        </w:rPr>
        <w:t>ההצעה להעביר את הנושא לדיון בוועדה לזכויות הילד נתקבלה.</w:t>
      </w:r>
    </w:p>
    <w:p w14:paraId="44D0A4CE" w14:textId="77777777" w:rsidR="008211BD" w:rsidRDefault="008211BD" w:rsidP="008211BD">
      <w:pPr>
        <w:bidi/>
        <w:jc w:val="both"/>
        <w:rPr>
          <w:rFonts w:cs="David" w:hint="cs"/>
          <w:rtl/>
        </w:rPr>
      </w:pPr>
    </w:p>
    <w:p w14:paraId="134F48EE" w14:textId="77777777" w:rsidR="008211BD" w:rsidRDefault="008211BD" w:rsidP="008211BD">
      <w:pPr>
        <w:bidi/>
        <w:jc w:val="both"/>
        <w:rPr>
          <w:rFonts w:cs="David" w:hint="cs"/>
          <w:rtl/>
        </w:rPr>
      </w:pPr>
    </w:p>
    <w:p w14:paraId="63ADA0FC" w14:textId="77777777" w:rsidR="008211BD" w:rsidRDefault="008211BD" w:rsidP="008211BD">
      <w:pPr>
        <w:bidi/>
        <w:jc w:val="both"/>
        <w:rPr>
          <w:rFonts w:cs="David" w:hint="cs"/>
          <w:rtl/>
        </w:rPr>
      </w:pPr>
    </w:p>
    <w:p w14:paraId="1705CB2D" w14:textId="77777777" w:rsidR="008211BD" w:rsidRDefault="008211BD" w:rsidP="008211BD">
      <w:pPr>
        <w:bidi/>
        <w:jc w:val="both"/>
        <w:rPr>
          <w:rFonts w:cs="David" w:hint="cs"/>
          <w:rtl/>
        </w:rPr>
      </w:pPr>
    </w:p>
    <w:p w14:paraId="545038D7" w14:textId="77777777" w:rsidR="008211BD" w:rsidRDefault="008211BD" w:rsidP="008211BD">
      <w:pPr>
        <w:bidi/>
        <w:jc w:val="both"/>
        <w:rPr>
          <w:rFonts w:cs="David" w:hint="cs"/>
          <w:rtl/>
        </w:rPr>
      </w:pPr>
    </w:p>
    <w:p w14:paraId="24A1727D" w14:textId="77777777" w:rsidR="008211BD" w:rsidRPr="008211BD" w:rsidRDefault="008211BD" w:rsidP="008211BD">
      <w:pPr>
        <w:bidi/>
        <w:jc w:val="both"/>
        <w:rPr>
          <w:rFonts w:cs="David" w:hint="cs"/>
          <w:rtl/>
        </w:rPr>
      </w:pPr>
    </w:p>
    <w:p w14:paraId="60B1EBD7" w14:textId="77777777" w:rsidR="008211BD" w:rsidRPr="008211BD" w:rsidRDefault="008211BD" w:rsidP="008211BD">
      <w:pPr>
        <w:bidi/>
        <w:jc w:val="both"/>
        <w:rPr>
          <w:rFonts w:cs="David" w:hint="cs"/>
          <w:rtl/>
        </w:rPr>
      </w:pPr>
      <w:r w:rsidRPr="008211BD">
        <w:rPr>
          <w:rFonts w:cs="David" w:hint="cs"/>
          <w:u w:val="single"/>
          <w:rtl/>
        </w:rPr>
        <w:t>היו"ר דוד טל:</w:t>
      </w:r>
    </w:p>
    <w:p w14:paraId="24B18D6B" w14:textId="77777777" w:rsidR="008211BD" w:rsidRPr="008211BD" w:rsidRDefault="008211BD" w:rsidP="008211BD">
      <w:pPr>
        <w:bidi/>
        <w:jc w:val="both"/>
        <w:rPr>
          <w:rFonts w:cs="David" w:hint="cs"/>
          <w:rtl/>
        </w:rPr>
      </w:pPr>
    </w:p>
    <w:p w14:paraId="4A8B1471" w14:textId="77777777" w:rsidR="008211BD" w:rsidRPr="008211BD" w:rsidRDefault="008211BD" w:rsidP="008211BD">
      <w:pPr>
        <w:bidi/>
        <w:jc w:val="both"/>
        <w:rPr>
          <w:rFonts w:cs="David" w:hint="cs"/>
          <w:rtl/>
        </w:rPr>
      </w:pPr>
      <w:r w:rsidRPr="008211BD">
        <w:rPr>
          <w:rFonts w:cs="David" w:hint="cs"/>
          <w:rtl/>
        </w:rPr>
        <w:tab/>
        <w:t xml:space="preserve">תודה, הנושא יעבור לוועדה לזכויות הילד. </w:t>
      </w:r>
    </w:p>
    <w:p w14:paraId="549C1355"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לנושא דוח מבקר המדינה על הרשויות המקומיות, של חברי הכנסת </w:t>
      </w:r>
      <w:proofErr w:type="spellStart"/>
      <w:r w:rsidRPr="008211BD">
        <w:rPr>
          <w:rFonts w:cs="David" w:hint="cs"/>
          <w:rtl/>
        </w:rPr>
        <w:t>מיכאלי</w:t>
      </w:r>
      <w:proofErr w:type="spellEnd"/>
      <w:r w:rsidRPr="008211BD">
        <w:rPr>
          <w:rFonts w:cs="David" w:hint="cs"/>
          <w:rtl/>
        </w:rPr>
        <w:t xml:space="preserve"> ואחרים. לא נשמעו שום הצעות. יש אפשרות להעביר את זה לוועדה לביקורת המדינה.</w:t>
      </w:r>
    </w:p>
    <w:p w14:paraId="029E8D62" w14:textId="77777777" w:rsidR="008211BD" w:rsidRPr="008211BD" w:rsidRDefault="008211BD" w:rsidP="008211BD">
      <w:pPr>
        <w:bidi/>
        <w:jc w:val="both"/>
        <w:rPr>
          <w:rFonts w:cs="David" w:hint="cs"/>
          <w:rtl/>
        </w:rPr>
      </w:pPr>
    </w:p>
    <w:p w14:paraId="17A2927D"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52DA8D7E" w14:textId="77777777" w:rsidR="008211BD" w:rsidRPr="008211BD" w:rsidRDefault="008211BD" w:rsidP="008211BD">
      <w:pPr>
        <w:bidi/>
        <w:jc w:val="both"/>
        <w:rPr>
          <w:rFonts w:cs="David" w:hint="cs"/>
          <w:rtl/>
        </w:rPr>
      </w:pPr>
    </w:p>
    <w:p w14:paraId="25730194" w14:textId="77777777" w:rsidR="008211BD" w:rsidRPr="008211BD" w:rsidRDefault="008211BD" w:rsidP="008211BD">
      <w:pPr>
        <w:bidi/>
        <w:jc w:val="both"/>
        <w:rPr>
          <w:rFonts w:cs="David" w:hint="cs"/>
          <w:rtl/>
        </w:rPr>
      </w:pPr>
      <w:r w:rsidRPr="008211BD">
        <w:rPr>
          <w:rFonts w:cs="David" w:hint="cs"/>
          <w:rtl/>
        </w:rPr>
        <w:tab/>
        <w:t xml:space="preserve">זה צריך להיות בוועדת הפנים. </w:t>
      </w:r>
    </w:p>
    <w:p w14:paraId="48104655" w14:textId="77777777" w:rsidR="008211BD" w:rsidRPr="008211BD" w:rsidRDefault="008211BD" w:rsidP="008211BD">
      <w:pPr>
        <w:bidi/>
        <w:jc w:val="both"/>
        <w:rPr>
          <w:rFonts w:cs="David" w:hint="cs"/>
          <w:rtl/>
        </w:rPr>
      </w:pPr>
    </w:p>
    <w:p w14:paraId="3367143B" w14:textId="77777777" w:rsidR="008211BD" w:rsidRPr="008211BD" w:rsidRDefault="008211BD" w:rsidP="008211BD">
      <w:pPr>
        <w:bidi/>
        <w:jc w:val="both"/>
        <w:rPr>
          <w:rFonts w:cs="David" w:hint="cs"/>
          <w:rtl/>
        </w:rPr>
      </w:pPr>
      <w:r w:rsidRPr="008211BD">
        <w:rPr>
          <w:rFonts w:cs="David" w:hint="cs"/>
          <w:u w:val="single"/>
          <w:rtl/>
        </w:rPr>
        <w:t>היו"ר דוד טל:</w:t>
      </w:r>
    </w:p>
    <w:p w14:paraId="147FDDC0" w14:textId="77777777" w:rsidR="008211BD" w:rsidRPr="008211BD" w:rsidRDefault="008211BD" w:rsidP="008211BD">
      <w:pPr>
        <w:bidi/>
        <w:jc w:val="both"/>
        <w:rPr>
          <w:rFonts w:cs="David" w:hint="cs"/>
          <w:rtl/>
        </w:rPr>
      </w:pPr>
    </w:p>
    <w:p w14:paraId="086AB8B7" w14:textId="77777777" w:rsidR="008211BD" w:rsidRPr="008211BD" w:rsidRDefault="008211BD" w:rsidP="008211BD">
      <w:pPr>
        <w:bidi/>
        <w:jc w:val="both"/>
        <w:rPr>
          <w:rFonts w:cs="David" w:hint="cs"/>
          <w:rtl/>
        </w:rPr>
      </w:pPr>
      <w:r w:rsidRPr="008211BD">
        <w:rPr>
          <w:rFonts w:cs="David" w:hint="cs"/>
          <w:rtl/>
        </w:rPr>
        <w:tab/>
        <w:t>מי בעד העברת הנושא לוועדת הפנים?</w:t>
      </w:r>
    </w:p>
    <w:p w14:paraId="013CED2C" w14:textId="77777777" w:rsidR="008211BD" w:rsidRPr="008211BD" w:rsidRDefault="008211BD" w:rsidP="008211BD">
      <w:pPr>
        <w:bidi/>
        <w:jc w:val="both"/>
        <w:rPr>
          <w:rFonts w:cs="David" w:hint="cs"/>
          <w:rtl/>
        </w:rPr>
      </w:pPr>
    </w:p>
    <w:p w14:paraId="1963564D" w14:textId="77777777" w:rsidR="008211BD" w:rsidRPr="008211BD" w:rsidRDefault="008211BD" w:rsidP="008211BD">
      <w:pPr>
        <w:bidi/>
        <w:jc w:val="both"/>
        <w:rPr>
          <w:rFonts w:cs="David" w:hint="cs"/>
          <w:b/>
          <w:bCs/>
          <w:rtl/>
        </w:rPr>
      </w:pPr>
      <w:r w:rsidRPr="008211BD">
        <w:rPr>
          <w:rFonts w:cs="David" w:hint="cs"/>
          <w:b/>
          <w:bCs/>
          <w:rtl/>
        </w:rPr>
        <w:t>הצבעה</w:t>
      </w:r>
    </w:p>
    <w:p w14:paraId="12F28CFC" w14:textId="77777777" w:rsidR="008211BD" w:rsidRPr="008211BD" w:rsidRDefault="008211BD" w:rsidP="008211BD">
      <w:pPr>
        <w:bidi/>
        <w:jc w:val="both"/>
        <w:rPr>
          <w:rFonts w:cs="David" w:hint="cs"/>
          <w:b/>
          <w:bCs/>
          <w:rtl/>
        </w:rPr>
      </w:pPr>
    </w:p>
    <w:p w14:paraId="7E1769AF" w14:textId="77777777" w:rsidR="008211BD" w:rsidRPr="008211BD" w:rsidRDefault="008211BD" w:rsidP="008211BD">
      <w:pPr>
        <w:bidi/>
        <w:jc w:val="both"/>
        <w:rPr>
          <w:rFonts w:cs="David" w:hint="cs"/>
          <w:b/>
          <w:bCs/>
          <w:rtl/>
        </w:rPr>
      </w:pPr>
      <w:r w:rsidRPr="008211BD">
        <w:rPr>
          <w:rFonts w:cs="David" w:hint="cs"/>
          <w:b/>
          <w:bCs/>
          <w:rtl/>
        </w:rPr>
        <w:t xml:space="preserve">בעד ועדת הפנים והגנת הסביבה </w:t>
      </w:r>
      <w:r w:rsidRPr="008211BD">
        <w:rPr>
          <w:rFonts w:cs="David"/>
          <w:b/>
          <w:bCs/>
          <w:rtl/>
        </w:rPr>
        <w:t>–</w:t>
      </w:r>
      <w:r w:rsidRPr="008211BD">
        <w:rPr>
          <w:rFonts w:cs="David" w:hint="cs"/>
          <w:b/>
          <w:bCs/>
          <w:rtl/>
        </w:rPr>
        <w:t xml:space="preserve"> רוב</w:t>
      </w:r>
    </w:p>
    <w:p w14:paraId="633E67BB" w14:textId="77777777" w:rsidR="008211BD" w:rsidRPr="008211BD" w:rsidRDefault="008211BD" w:rsidP="008211BD">
      <w:pPr>
        <w:bidi/>
        <w:jc w:val="both"/>
        <w:rPr>
          <w:rFonts w:cs="David" w:hint="cs"/>
          <w:b/>
          <w:bCs/>
          <w:rtl/>
        </w:rPr>
      </w:pPr>
      <w:r w:rsidRPr="008211BD">
        <w:rPr>
          <w:rFonts w:cs="David" w:hint="cs"/>
          <w:b/>
          <w:bCs/>
          <w:rtl/>
        </w:rPr>
        <w:t xml:space="preserve">נגד </w:t>
      </w:r>
      <w:r w:rsidRPr="008211BD">
        <w:rPr>
          <w:rFonts w:cs="David"/>
          <w:b/>
          <w:bCs/>
          <w:rtl/>
        </w:rPr>
        <w:t>–</w:t>
      </w:r>
      <w:r w:rsidRPr="008211BD">
        <w:rPr>
          <w:rFonts w:cs="David" w:hint="cs"/>
          <w:b/>
          <w:bCs/>
          <w:rtl/>
        </w:rPr>
        <w:t xml:space="preserve"> מיעוט</w:t>
      </w:r>
    </w:p>
    <w:p w14:paraId="6C1E4A9F" w14:textId="77777777" w:rsidR="008211BD" w:rsidRPr="008211BD" w:rsidRDefault="008211BD" w:rsidP="008211BD">
      <w:pPr>
        <w:bidi/>
        <w:jc w:val="both"/>
        <w:rPr>
          <w:rFonts w:cs="David" w:hint="cs"/>
          <w:b/>
          <w:bCs/>
          <w:rtl/>
        </w:rPr>
      </w:pPr>
      <w:r w:rsidRPr="008211BD">
        <w:rPr>
          <w:rFonts w:cs="David" w:hint="cs"/>
          <w:b/>
          <w:bCs/>
          <w:rtl/>
        </w:rPr>
        <w:t>ההצעה להעביר את הנושא לוועדת הפנים והגנת הסביבה נתקבלה.</w:t>
      </w:r>
    </w:p>
    <w:p w14:paraId="61219FDC" w14:textId="77777777" w:rsidR="008211BD" w:rsidRPr="008211BD" w:rsidRDefault="008211BD" w:rsidP="008211BD">
      <w:pPr>
        <w:bidi/>
        <w:jc w:val="both"/>
        <w:rPr>
          <w:rFonts w:cs="David" w:hint="cs"/>
          <w:rtl/>
        </w:rPr>
      </w:pPr>
    </w:p>
    <w:p w14:paraId="61FE9C8D" w14:textId="77777777" w:rsidR="008211BD" w:rsidRPr="008211BD" w:rsidRDefault="008211BD" w:rsidP="008211BD">
      <w:pPr>
        <w:bidi/>
        <w:jc w:val="both"/>
        <w:rPr>
          <w:rFonts w:cs="David" w:hint="cs"/>
          <w:rtl/>
        </w:rPr>
      </w:pPr>
      <w:r w:rsidRPr="008211BD">
        <w:rPr>
          <w:rFonts w:cs="David" w:hint="cs"/>
          <w:u w:val="single"/>
          <w:rtl/>
        </w:rPr>
        <w:t>היו"ר דוד טל:</w:t>
      </w:r>
    </w:p>
    <w:p w14:paraId="7FC8C10F" w14:textId="77777777" w:rsidR="008211BD" w:rsidRPr="008211BD" w:rsidRDefault="008211BD" w:rsidP="008211BD">
      <w:pPr>
        <w:bidi/>
        <w:jc w:val="both"/>
        <w:rPr>
          <w:rFonts w:cs="David" w:hint="cs"/>
          <w:rtl/>
        </w:rPr>
      </w:pPr>
    </w:p>
    <w:p w14:paraId="53A3559B" w14:textId="77777777" w:rsidR="008211BD" w:rsidRPr="008211BD" w:rsidRDefault="008211BD" w:rsidP="008211BD">
      <w:pPr>
        <w:bidi/>
        <w:ind w:firstLine="567"/>
        <w:jc w:val="both"/>
        <w:rPr>
          <w:rFonts w:cs="David" w:hint="cs"/>
          <w:rtl/>
        </w:rPr>
      </w:pPr>
      <w:r w:rsidRPr="008211BD">
        <w:rPr>
          <w:rFonts w:cs="David" w:hint="cs"/>
          <w:rtl/>
        </w:rPr>
        <w:t xml:space="preserve">תודה, הנושא יעבור לוועדת הפנים. </w:t>
      </w:r>
    </w:p>
    <w:p w14:paraId="3C181092" w14:textId="77777777" w:rsidR="008211BD" w:rsidRPr="008211BD" w:rsidRDefault="008211BD" w:rsidP="008211BD">
      <w:pPr>
        <w:bidi/>
        <w:jc w:val="both"/>
        <w:rPr>
          <w:rFonts w:cs="David" w:hint="cs"/>
          <w:rtl/>
        </w:rPr>
      </w:pPr>
    </w:p>
    <w:p w14:paraId="02409526" w14:textId="77777777" w:rsidR="008211BD" w:rsidRDefault="008211BD" w:rsidP="008211BD">
      <w:pPr>
        <w:bidi/>
        <w:jc w:val="both"/>
        <w:rPr>
          <w:rFonts w:cs="David" w:hint="cs"/>
          <w:b/>
          <w:bCs/>
          <w:rtl/>
        </w:rPr>
      </w:pPr>
      <w:r w:rsidRPr="008211BD">
        <w:rPr>
          <w:rFonts w:cs="David"/>
          <w:rtl/>
        </w:rPr>
        <w:br w:type="page"/>
      </w:r>
    </w:p>
    <w:p w14:paraId="02A679B2" w14:textId="77777777" w:rsidR="008211BD" w:rsidRDefault="008211BD" w:rsidP="008211BD">
      <w:pPr>
        <w:bidi/>
        <w:jc w:val="both"/>
        <w:rPr>
          <w:rFonts w:cs="David" w:hint="cs"/>
          <w:b/>
          <w:bCs/>
          <w:rtl/>
        </w:rPr>
      </w:pPr>
    </w:p>
    <w:p w14:paraId="47975F8F" w14:textId="77777777" w:rsidR="008211BD" w:rsidRDefault="008211BD" w:rsidP="008211BD">
      <w:pPr>
        <w:bidi/>
        <w:jc w:val="both"/>
        <w:rPr>
          <w:rFonts w:cs="David" w:hint="cs"/>
          <w:b/>
          <w:bCs/>
          <w:rtl/>
        </w:rPr>
      </w:pPr>
    </w:p>
    <w:p w14:paraId="1539BCC6" w14:textId="77777777" w:rsidR="008211BD" w:rsidRPr="008211BD" w:rsidRDefault="008211BD" w:rsidP="008211BD">
      <w:pPr>
        <w:bidi/>
        <w:jc w:val="both"/>
        <w:rPr>
          <w:rFonts w:cs="David" w:hint="cs"/>
          <w:b/>
          <w:bCs/>
          <w:u w:val="single"/>
          <w:rtl/>
        </w:rPr>
      </w:pPr>
      <w:r w:rsidRPr="008211BD">
        <w:rPr>
          <w:rFonts w:cs="David" w:hint="cs"/>
          <w:b/>
          <w:bCs/>
          <w:u w:val="single"/>
          <w:rtl/>
        </w:rPr>
        <w:t xml:space="preserve">פניית חברת הכנסת שלי </w:t>
      </w:r>
      <w:proofErr w:type="spellStart"/>
      <w:r w:rsidRPr="008211BD">
        <w:rPr>
          <w:rFonts w:cs="David" w:hint="cs"/>
          <w:b/>
          <w:bCs/>
          <w:u w:val="single"/>
          <w:rtl/>
        </w:rPr>
        <w:t>יחימוביץ</w:t>
      </w:r>
      <w:proofErr w:type="spellEnd"/>
      <w:r w:rsidRPr="008211BD">
        <w:rPr>
          <w:rFonts w:cs="David" w:hint="cs"/>
          <w:b/>
          <w:bCs/>
          <w:u w:val="single"/>
          <w:rtl/>
        </w:rPr>
        <w:t xml:space="preserve"> לדיון בנושא פגיעת מחסום הכנסת ברכב</w:t>
      </w:r>
    </w:p>
    <w:p w14:paraId="630BC33B" w14:textId="77777777" w:rsidR="008211BD" w:rsidRDefault="008211BD" w:rsidP="008211BD">
      <w:pPr>
        <w:bidi/>
        <w:jc w:val="both"/>
        <w:rPr>
          <w:rFonts w:cs="David" w:hint="cs"/>
          <w:rtl/>
        </w:rPr>
      </w:pPr>
    </w:p>
    <w:p w14:paraId="554D9D54" w14:textId="77777777" w:rsidR="008211BD" w:rsidRPr="008211BD" w:rsidRDefault="008211BD" w:rsidP="008211BD">
      <w:pPr>
        <w:bidi/>
        <w:jc w:val="both"/>
        <w:rPr>
          <w:rFonts w:cs="David" w:hint="cs"/>
          <w:rtl/>
        </w:rPr>
      </w:pPr>
    </w:p>
    <w:p w14:paraId="1D9972C3" w14:textId="77777777" w:rsidR="008211BD" w:rsidRPr="008211BD" w:rsidRDefault="008211BD" w:rsidP="008211BD">
      <w:pPr>
        <w:bidi/>
        <w:jc w:val="both"/>
        <w:rPr>
          <w:rFonts w:cs="David" w:hint="cs"/>
          <w:rtl/>
        </w:rPr>
      </w:pPr>
      <w:r w:rsidRPr="008211BD">
        <w:rPr>
          <w:rFonts w:cs="David" w:hint="cs"/>
          <w:u w:val="single"/>
          <w:rtl/>
        </w:rPr>
        <w:t>היו"ר דוד טל:</w:t>
      </w:r>
    </w:p>
    <w:p w14:paraId="22D4751D" w14:textId="77777777" w:rsidR="008211BD" w:rsidRPr="008211BD" w:rsidRDefault="008211BD" w:rsidP="008211BD">
      <w:pPr>
        <w:bidi/>
        <w:jc w:val="both"/>
        <w:rPr>
          <w:rFonts w:cs="David" w:hint="cs"/>
          <w:rtl/>
        </w:rPr>
      </w:pPr>
    </w:p>
    <w:p w14:paraId="4B9D9DF2" w14:textId="77777777" w:rsidR="008211BD" w:rsidRPr="008211BD" w:rsidRDefault="008211BD" w:rsidP="008211BD">
      <w:pPr>
        <w:bidi/>
        <w:ind w:firstLine="567"/>
        <w:jc w:val="both"/>
        <w:rPr>
          <w:rFonts w:cs="David" w:hint="cs"/>
          <w:rtl/>
        </w:rPr>
      </w:pPr>
      <w:r w:rsidRPr="008211BD">
        <w:rPr>
          <w:rFonts w:cs="David" w:hint="cs"/>
          <w:rtl/>
        </w:rPr>
        <w:t xml:space="preserve">אנחנו עוברים לנושא הבא, פניית חברת הכנסת שלי </w:t>
      </w:r>
      <w:proofErr w:type="spellStart"/>
      <w:r w:rsidRPr="008211BD">
        <w:rPr>
          <w:rFonts w:cs="David" w:hint="cs"/>
          <w:rtl/>
        </w:rPr>
        <w:t>יחימוביץ</w:t>
      </w:r>
      <w:proofErr w:type="spellEnd"/>
      <w:r w:rsidRPr="008211BD">
        <w:rPr>
          <w:rFonts w:cs="David" w:hint="cs"/>
          <w:rtl/>
        </w:rPr>
        <w:t xml:space="preserve"> לדון בנושא פגיעת מחסום הכנסת ברכב. חברת הכנסת </w:t>
      </w:r>
      <w:proofErr w:type="spellStart"/>
      <w:r w:rsidRPr="008211BD">
        <w:rPr>
          <w:rFonts w:cs="David" w:hint="cs"/>
          <w:rtl/>
        </w:rPr>
        <w:t>יחימוביץ</w:t>
      </w:r>
      <w:proofErr w:type="spellEnd"/>
      <w:r w:rsidRPr="008211BD">
        <w:rPr>
          <w:rFonts w:cs="David" w:hint="cs"/>
          <w:rtl/>
        </w:rPr>
        <w:t xml:space="preserve">, בבקשה. </w:t>
      </w:r>
    </w:p>
    <w:p w14:paraId="78C12088" w14:textId="77777777" w:rsidR="008211BD" w:rsidRPr="008211BD" w:rsidRDefault="008211BD" w:rsidP="008211BD">
      <w:pPr>
        <w:bidi/>
        <w:jc w:val="both"/>
        <w:rPr>
          <w:rFonts w:cs="David" w:hint="cs"/>
          <w:rtl/>
        </w:rPr>
      </w:pPr>
    </w:p>
    <w:p w14:paraId="2409F685"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2D43228F" w14:textId="77777777" w:rsidR="008211BD" w:rsidRPr="008211BD" w:rsidRDefault="008211BD" w:rsidP="008211BD">
      <w:pPr>
        <w:pStyle w:val="Heading5"/>
        <w:rPr>
          <w:rFonts w:hint="cs"/>
          <w:sz w:val="24"/>
          <w:rtl/>
        </w:rPr>
      </w:pPr>
    </w:p>
    <w:p w14:paraId="0391A46A" w14:textId="77777777" w:rsidR="008211BD" w:rsidRPr="008211BD" w:rsidRDefault="008211BD" w:rsidP="008211BD">
      <w:pPr>
        <w:bidi/>
        <w:jc w:val="both"/>
        <w:rPr>
          <w:rFonts w:cs="David" w:hint="cs"/>
          <w:rtl/>
        </w:rPr>
      </w:pPr>
      <w:r w:rsidRPr="008211BD">
        <w:rPr>
          <w:rFonts w:cs="David" w:hint="cs"/>
          <w:rtl/>
        </w:rPr>
        <w:tab/>
        <w:t xml:space="preserve">אדוני היושב ראש, הסיכום היה שהאדם בא לוועדה ומספר את הסיפור. </w:t>
      </w:r>
    </w:p>
    <w:p w14:paraId="055D2F88" w14:textId="77777777" w:rsidR="008211BD" w:rsidRPr="008211BD" w:rsidRDefault="008211BD" w:rsidP="008211BD">
      <w:pPr>
        <w:bidi/>
        <w:jc w:val="both"/>
        <w:rPr>
          <w:rFonts w:cs="David" w:hint="cs"/>
          <w:rtl/>
        </w:rPr>
      </w:pPr>
    </w:p>
    <w:p w14:paraId="62F530A6" w14:textId="77777777" w:rsidR="008211BD" w:rsidRPr="008211BD" w:rsidRDefault="008211BD" w:rsidP="008211BD">
      <w:pPr>
        <w:bidi/>
        <w:jc w:val="both"/>
        <w:rPr>
          <w:rFonts w:cs="David" w:hint="cs"/>
          <w:rtl/>
        </w:rPr>
      </w:pPr>
      <w:r w:rsidRPr="008211BD">
        <w:rPr>
          <w:rFonts w:cs="David" w:hint="cs"/>
          <w:u w:val="single"/>
          <w:rtl/>
        </w:rPr>
        <w:t>היו"ר דוד טל:</w:t>
      </w:r>
    </w:p>
    <w:p w14:paraId="73582BA4" w14:textId="77777777" w:rsidR="008211BD" w:rsidRPr="008211BD" w:rsidRDefault="008211BD" w:rsidP="008211BD">
      <w:pPr>
        <w:bidi/>
        <w:jc w:val="both"/>
        <w:rPr>
          <w:rFonts w:cs="David" w:hint="cs"/>
          <w:rtl/>
        </w:rPr>
      </w:pPr>
    </w:p>
    <w:p w14:paraId="188F1C88" w14:textId="77777777" w:rsidR="008211BD" w:rsidRPr="008211BD" w:rsidRDefault="008211BD" w:rsidP="008211BD">
      <w:pPr>
        <w:bidi/>
        <w:ind w:firstLine="567"/>
        <w:jc w:val="both"/>
        <w:rPr>
          <w:rFonts w:cs="David" w:hint="cs"/>
          <w:rtl/>
        </w:rPr>
      </w:pPr>
      <w:r w:rsidRPr="008211BD">
        <w:rPr>
          <w:rFonts w:cs="David" w:hint="cs"/>
          <w:rtl/>
        </w:rPr>
        <w:t>גברתי, את צודקת. כפי שהסמכתם אותי, באתי בדברים עם מנכ"ל הכנסת ועם קצין הכנסת. שניהם אמרו לי - - -</w:t>
      </w:r>
    </w:p>
    <w:p w14:paraId="45463AE3" w14:textId="77777777" w:rsidR="008211BD" w:rsidRPr="008211BD" w:rsidRDefault="008211BD" w:rsidP="008211BD">
      <w:pPr>
        <w:bidi/>
        <w:jc w:val="both"/>
        <w:rPr>
          <w:rFonts w:cs="David" w:hint="cs"/>
          <w:rtl/>
        </w:rPr>
      </w:pPr>
    </w:p>
    <w:p w14:paraId="324DFA1F" w14:textId="77777777" w:rsidR="008211BD" w:rsidRPr="008211BD" w:rsidRDefault="008211BD" w:rsidP="008211BD">
      <w:pPr>
        <w:bidi/>
        <w:jc w:val="both"/>
        <w:rPr>
          <w:rFonts w:cs="David" w:hint="cs"/>
          <w:u w:val="single"/>
          <w:rtl/>
        </w:rPr>
      </w:pPr>
      <w:r w:rsidRPr="008211BD">
        <w:rPr>
          <w:rFonts w:cs="David" w:hint="cs"/>
          <w:u w:val="single"/>
          <w:rtl/>
        </w:rPr>
        <w:t>שלמה מולה:</w:t>
      </w:r>
    </w:p>
    <w:p w14:paraId="74814110" w14:textId="77777777" w:rsidR="008211BD" w:rsidRPr="008211BD" w:rsidRDefault="008211BD" w:rsidP="008211BD">
      <w:pPr>
        <w:bidi/>
        <w:jc w:val="both"/>
        <w:rPr>
          <w:rFonts w:cs="David" w:hint="cs"/>
          <w:rtl/>
        </w:rPr>
      </w:pPr>
    </w:p>
    <w:p w14:paraId="1DA9FFCC" w14:textId="77777777" w:rsidR="008211BD" w:rsidRPr="008211BD" w:rsidRDefault="008211BD" w:rsidP="008211BD">
      <w:pPr>
        <w:bidi/>
        <w:ind w:firstLine="567"/>
        <w:jc w:val="both"/>
        <w:rPr>
          <w:rFonts w:cs="David" w:hint="cs"/>
          <w:rtl/>
        </w:rPr>
      </w:pPr>
      <w:r w:rsidRPr="008211BD">
        <w:rPr>
          <w:rFonts w:cs="David" w:hint="cs"/>
          <w:rtl/>
        </w:rPr>
        <w:t>אפשר לקבל פרטים על האירוע?</w:t>
      </w:r>
    </w:p>
    <w:p w14:paraId="1DC6E7B0" w14:textId="77777777" w:rsidR="008211BD" w:rsidRPr="008211BD" w:rsidRDefault="008211BD" w:rsidP="008211BD">
      <w:pPr>
        <w:bidi/>
        <w:jc w:val="both"/>
        <w:rPr>
          <w:rFonts w:cs="David" w:hint="cs"/>
          <w:rtl/>
        </w:rPr>
      </w:pPr>
    </w:p>
    <w:p w14:paraId="72B315B7" w14:textId="77777777" w:rsidR="008211BD" w:rsidRPr="008211BD" w:rsidRDefault="008211BD" w:rsidP="008211BD">
      <w:pPr>
        <w:bidi/>
        <w:jc w:val="both"/>
        <w:rPr>
          <w:rFonts w:cs="David" w:hint="cs"/>
          <w:rtl/>
        </w:rPr>
      </w:pPr>
      <w:r w:rsidRPr="008211BD">
        <w:rPr>
          <w:rFonts w:cs="David" w:hint="cs"/>
          <w:u w:val="single"/>
          <w:rtl/>
        </w:rPr>
        <w:t>היו"ר דוד טל:</w:t>
      </w:r>
    </w:p>
    <w:p w14:paraId="5B54F1F5" w14:textId="77777777" w:rsidR="008211BD" w:rsidRPr="008211BD" w:rsidRDefault="008211BD" w:rsidP="008211BD">
      <w:pPr>
        <w:bidi/>
        <w:jc w:val="both"/>
        <w:rPr>
          <w:rFonts w:cs="David" w:hint="cs"/>
          <w:rtl/>
        </w:rPr>
      </w:pPr>
    </w:p>
    <w:p w14:paraId="64D3342B" w14:textId="77777777" w:rsidR="008211BD" w:rsidRPr="008211BD" w:rsidRDefault="008211BD" w:rsidP="008211BD">
      <w:pPr>
        <w:bidi/>
        <w:ind w:firstLine="567"/>
        <w:jc w:val="both"/>
        <w:rPr>
          <w:rFonts w:cs="David" w:hint="cs"/>
          <w:rtl/>
        </w:rPr>
      </w:pPr>
      <w:r w:rsidRPr="008211BD">
        <w:rPr>
          <w:rFonts w:cs="David" w:hint="cs"/>
          <w:rtl/>
        </w:rPr>
        <w:t xml:space="preserve">הייתי צריך להביא את ההשגות שלהם לכאן, אבל גם קצין הכנסת וגם מנכ"ל הכנסת ביקשו להיות שקופים, להציג את כל העניין מתחילתו עד סופו. חשבתי שהיות שהם עומדים על זה שהם רוצים לבוא, אז קיבלתי. אני חושב שזה הדבר הטוב ביותר. </w:t>
      </w:r>
    </w:p>
    <w:p w14:paraId="1585529B" w14:textId="77777777" w:rsidR="008211BD" w:rsidRPr="008211BD" w:rsidRDefault="008211BD" w:rsidP="008211BD">
      <w:pPr>
        <w:bidi/>
        <w:ind w:firstLine="567"/>
        <w:jc w:val="both"/>
        <w:rPr>
          <w:rFonts w:cs="David" w:hint="cs"/>
          <w:rtl/>
        </w:rPr>
      </w:pPr>
    </w:p>
    <w:p w14:paraId="36BEB6E3" w14:textId="77777777" w:rsidR="008211BD" w:rsidRPr="008211BD" w:rsidRDefault="008211BD" w:rsidP="008211BD">
      <w:pPr>
        <w:bidi/>
        <w:ind w:firstLine="567"/>
        <w:jc w:val="both"/>
        <w:rPr>
          <w:rFonts w:cs="David" w:hint="cs"/>
          <w:rtl/>
        </w:rPr>
      </w:pPr>
      <w:r w:rsidRPr="008211BD">
        <w:rPr>
          <w:rFonts w:cs="David" w:hint="cs"/>
          <w:rtl/>
        </w:rPr>
        <w:t xml:space="preserve">חברת הכנסת </w:t>
      </w:r>
      <w:proofErr w:type="spellStart"/>
      <w:r w:rsidRPr="008211BD">
        <w:rPr>
          <w:rFonts w:cs="David" w:hint="cs"/>
          <w:rtl/>
        </w:rPr>
        <w:t>יחימוביץ</w:t>
      </w:r>
      <w:proofErr w:type="spellEnd"/>
      <w:r w:rsidRPr="008211BD">
        <w:rPr>
          <w:rFonts w:cs="David" w:hint="cs"/>
          <w:rtl/>
        </w:rPr>
        <w:t xml:space="preserve">, תזכירי לחברי הכנסת במה מדובר ולאחר מכן קצין הכנסת יציג את דבריו. </w:t>
      </w:r>
    </w:p>
    <w:p w14:paraId="4D7AED3E" w14:textId="77777777" w:rsidR="008211BD" w:rsidRPr="008211BD" w:rsidRDefault="008211BD" w:rsidP="008211BD">
      <w:pPr>
        <w:bidi/>
        <w:jc w:val="both"/>
        <w:rPr>
          <w:rFonts w:cs="David" w:hint="cs"/>
          <w:rtl/>
        </w:rPr>
      </w:pPr>
    </w:p>
    <w:p w14:paraId="7FEC4800"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26931818" w14:textId="77777777" w:rsidR="008211BD" w:rsidRPr="008211BD" w:rsidRDefault="008211BD" w:rsidP="008211BD">
      <w:pPr>
        <w:pStyle w:val="Heading5"/>
        <w:rPr>
          <w:rFonts w:hint="cs"/>
          <w:sz w:val="24"/>
          <w:rtl/>
        </w:rPr>
      </w:pPr>
    </w:p>
    <w:p w14:paraId="7410205D" w14:textId="77777777" w:rsidR="008211BD" w:rsidRPr="008211BD" w:rsidRDefault="008211BD" w:rsidP="008211BD">
      <w:pPr>
        <w:bidi/>
        <w:jc w:val="both"/>
        <w:rPr>
          <w:rFonts w:cs="David" w:hint="cs"/>
          <w:rtl/>
        </w:rPr>
      </w:pPr>
      <w:r w:rsidRPr="008211BD">
        <w:rPr>
          <w:rFonts w:cs="David" w:hint="cs"/>
          <w:rtl/>
        </w:rPr>
        <w:tab/>
        <w:t xml:space="preserve"> אנחנו על אירוע שבו שני כלי רכב נכנסו לכנסת, באחד היה חבר הכנסת גדעון סער ובזה שאחריו הייתה מנהלת הסיעה, עליזה. הותקן מחסום חדש, שעולה מן הקרקע, ככל הנראה בלי ההיתרים הנדרשים, אלא אם יספרו כאן אחרת. במהלך המעבר של כלי הרכב שבו הייתה עליזה מישהו לחץ על הכפתור, המחסום עלה והרכב נחבט קשות. עליזה נפגעה, יצאה מהרכב, השתרעה על הקרקע </w:t>
      </w:r>
      <w:r w:rsidRPr="008211BD">
        <w:rPr>
          <w:rFonts w:cs="David"/>
          <w:rtl/>
        </w:rPr>
        <w:t>–</w:t>
      </w:r>
      <w:r w:rsidRPr="008211BD">
        <w:rPr>
          <w:rFonts w:cs="David" w:hint="cs"/>
          <w:rtl/>
        </w:rPr>
        <w:t xml:space="preserve"> ככל הנראה התעלפה. בקיצור, הייתה תאונה לכל דבר. דרך אגב, אם היה שם הולך רגל זה היה יכול להסתיים באופן הרבה יותר חמור. </w:t>
      </w:r>
    </w:p>
    <w:p w14:paraId="29B69336" w14:textId="77777777" w:rsidR="008211BD" w:rsidRPr="008211BD" w:rsidRDefault="008211BD" w:rsidP="008211BD">
      <w:pPr>
        <w:bidi/>
        <w:jc w:val="both"/>
        <w:rPr>
          <w:rFonts w:cs="David" w:hint="cs"/>
          <w:rtl/>
        </w:rPr>
      </w:pPr>
    </w:p>
    <w:p w14:paraId="5C3A492B" w14:textId="77777777" w:rsidR="008211BD" w:rsidRPr="008211BD" w:rsidRDefault="008211BD" w:rsidP="008211BD">
      <w:pPr>
        <w:bidi/>
        <w:ind w:firstLine="567"/>
        <w:jc w:val="both"/>
        <w:rPr>
          <w:rFonts w:cs="David" w:hint="cs"/>
          <w:rtl/>
        </w:rPr>
      </w:pPr>
      <w:r w:rsidRPr="008211BD">
        <w:rPr>
          <w:rFonts w:cs="David" w:hint="cs"/>
          <w:rtl/>
        </w:rPr>
        <w:t xml:space="preserve">ביקשתי לדבר על העניין כיוון שהייתה תחושה, לפחות על פי מה שדווח בכתבתו של נדב פרי בערוץ 10, שהבדיקה לא נעשתה כראוי. מי שמונה לחקור את העניין היה פקוד של מי שלחץ על הכפתור, וכן הלאה וכן הלאה. היה עוד דבר אחד, שמאוד צורם לי. כנראה שבמקום נשמעו קריאות להזמין אמבולנס, ומיד היסו את מי שרצה להזמין אמבולנס. אמרו: לא, לא צריך אמבולנס, בבחינת בואו נכבס את הכביסה המלוכלכת בפנים. </w:t>
      </w:r>
    </w:p>
    <w:p w14:paraId="4315EC8F" w14:textId="77777777" w:rsidR="008211BD" w:rsidRPr="008211BD" w:rsidRDefault="008211BD" w:rsidP="008211BD">
      <w:pPr>
        <w:bidi/>
        <w:ind w:firstLine="567"/>
        <w:jc w:val="both"/>
        <w:rPr>
          <w:rFonts w:cs="David" w:hint="cs"/>
          <w:rtl/>
        </w:rPr>
      </w:pPr>
    </w:p>
    <w:p w14:paraId="3B21000B" w14:textId="77777777" w:rsidR="008211BD" w:rsidRPr="008211BD" w:rsidRDefault="008211BD" w:rsidP="008211BD">
      <w:pPr>
        <w:bidi/>
        <w:ind w:firstLine="567"/>
        <w:jc w:val="both"/>
        <w:rPr>
          <w:rFonts w:cs="David" w:hint="cs"/>
          <w:rtl/>
        </w:rPr>
      </w:pPr>
      <w:r w:rsidRPr="008211BD">
        <w:rPr>
          <w:rFonts w:cs="David" w:hint="cs"/>
          <w:rtl/>
        </w:rPr>
        <w:t>אני חושבת שאף שהפרשה הסתיימה בלי פגיעות של ממש, אולי צריך להסיק ממנה מסקנות ולעשות את עבודת המשמר יותר שקופה.</w:t>
      </w:r>
    </w:p>
    <w:p w14:paraId="7C0B7485" w14:textId="77777777" w:rsidR="008211BD" w:rsidRPr="008211BD" w:rsidRDefault="008211BD" w:rsidP="008211BD">
      <w:pPr>
        <w:bidi/>
        <w:jc w:val="both"/>
        <w:rPr>
          <w:rFonts w:cs="David" w:hint="cs"/>
          <w:rtl/>
        </w:rPr>
      </w:pPr>
    </w:p>
    <w:p w14:paraId="5E81F9F1" w14:textId="77777777" w:rsidR="008211BD" w:rsidRPr="008211BD" w:rsidRDefault="008211BD" w:rsidP="008211BD">
      <w:pPr>
        <w:bidi/>
        <w:jc w:val="both"/>
        <w:rPr>
          <w:rFonts w:cs="David" w:hint="cs"/>
          <w:rtl/>
        </w:rPr>
      </w:pPr>
      <w:r w:rsidRPr="008211BD">
        <w:rPr>
          <w:rFonts w:cs="David" w:hint="cs"/>
          <w:u w:val="single"/>
          <w:rtl/>
        </w:rPr>
        <w:t>היו"ר דוד טל:</w:t>
      </w:r>
    </w:p>
    <w:p w14:paraId="3B5E747C" w14:textId="77777777" w:rsidR="008211BD" w:rsidRPr="008211BD" w:rsidRDefault="008211BD" w:rsidP="008211BD">
      <w:pPr>
        <w:bidi/>
        <w:jc w:val="both"/>
        <w:rPr>
          <w:rFonts w:cs="David" w:hint="cs"/>
          <w:rtl/>
        </w:rPr>
      </w:pPr>
    </w:p>
    <w:p w14:paraId="31A77C09" w14:textId="77777777" w:rsidR="008211BD" w:rsidRPr="008211BD" w:rsidRDefault="008211BD" w:rsidP="008211BD">
      <w:pPr>
        <w:bidi/>
        <w:jc w:val="both"/>
        <w:rPr>
          <w:rFonts w:cs="David" w:hint="cs"/>
          <w:rtl/>
        </w:rPr>
      </w:pPr>
      <w:r w:rsidRPr="008211BD">
        <w:rPr>
          <w:rFonts w:cs="David" w:hint="cs"/>
          <w:rtl/>
        </w:rPr>
        <w:tab/>
        <w:t xml:space="preserve">תודה, גברתי. חבר הכנסת </w:t>
      </w:r>
      <w:proofErr w:type="spellStart"/>
      <w:r w:rsidRPr="008211BD">
        <w:rPr>
          <w:rFonts w:cs="David" w:hint="cs"/>
          <w:rtl/>
        </w:rPr>
        <w:t>אפללו</w:t>
      </w:r>
      <w:proofErr w:type="spellEnd"/>
      <w:r w:rsidRPr="008211BD">
        <w:rPr>
          <w:rFonts w:cs="David" w:hint="cs"/>
          <w:rtl/>
        </w:rPr>
        <w:t xml:space="preserve">, בבקשה. </w:t>
      </w:r>
    </w:p>
    <w:p w14:paraId="014E2796" w14:textId="77777777" w:rsidR="008211BD" w:rsidRDefault="008211BD" w:rsidP="008211BD">
      <w:pPr>
        <w:bidi/>
        <w:jc w:val="both"/>
        <w:rPr>
          <w:rFonts w:cs="David" w:hint="cs"/>
          <w:rtl/>
        </w:rPr>
      </w:pPr>
    </w:p>
    <w:p w14:paraId="2E514F74" w14:textId="77777777" w:rsidR="008211BD" w:rsidRDefault="008211BD" w:rsidP="008211BD">
      <w:pPr>
        <w:bidi/>
        <w:jc w:val="both"/>
        <w:rPr>
          <w:rFonts w:cs="David" w:hint="cs"/>
          <w:rtl/>
        </w:rPr>
      </w:pPr>
    </w:p>
    <w:p w14:paraId="0061E432" w14:textId="77777777" w:rsidR="008211BD" w:rsidRDefault="008211BD" w:rsidP="008211BD">
      <w:pPr>
        <w:bidi/>
        <w:jc w:val="both"/>
        <w:rPr>
          <w:rFonts w:cs="David" w:hint="cs"/>
          <w:rtl/>
        </w:rPr>
      </w:pPr>
    </w:p>
    <w:p w14:paraId="467C02FB" w14:textId="77777777" w:rsidR="008211BD" w:rsidRDefault="008211BD" w:rsidP="008211BD">
      <w:pPr>
        <w:bidi/>
        <w:jc w:val="both"/>
        <w:rPr>
          <w:rFonts w:cs="David" w:hint="cs"/>
          <w:rtl/>
        </w:rPr>
      </w:pPr>
    </w:p>
    <w:p w14:paraId="1E8B2AD8" w14:textId="77777777" w:rsidR="008211BD" w:rsidRDefault="008211BD" w:rsidP="008211BD">
      <w:pPr>
        <w:bidi/>
        <w:jc w:val="both"/>
        <w:rPr>
          <w:rFonts w:cs="David" w:hint="cs"/>
          <w:rtl/>
        </w:rPr>
      </w:pPr>
    </w:p>
    <w:p w14:paraId="5BF76DDE" w14:textId="77777777" w:rsidR="008211BD" w:rsidRPr="008211BD" w:rsidRDefault="008211BD" w:rsidP="008211BD">
      <w:pPr>
        <w:bidi/>
        <w:jc w:val="both"/>
        <w:rPr>
          <w:rFonts w:cs="David" w:hint="cs"/>
          <w:rtl/>
        </w:rPr>
      </w:pPr>
    </w:p>
    <w:p w14:paraId="3E3ECFD7"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0AB83E0E" w14:textId="77777777" w:rsidR="008211BD" w:rsidRPr="008211BD" w:rsidRDefault="008211BD" w:rsidP="008211BD">
      <w:pPr>
        <w:bidi/>
        <w:jc w:val="both"/>
        <w:rPr>
          <w:rFonts w:cs="David" w:hint="cs"/>
          <w:rtl/>
        </w:rPr>
      </w:pPr>
    </w:p>
    <w:p w14:paraId="5931557C" w14:textId="77777777" w:rsidR="008211BD" w:rsidRPr="008211BD" w:rsidRDefault="008211BD" w:rsidP="008211BD">
      <w:pPr>
        <w:bidi/>
        <w:jc w:val="both"/>
        <w:rPr>
          <w:rFonts w:cs="David" w:hint="cs"/>
          <w:rtl/>
        </w:rPr>
      </w:pPr>
      <w:r w:rsidRPr="008211BD">
        <w:rPr>
          <w:rFonts w:cs="David" w:hint="cs"/>
          <w:rtl/>
        </w:rPr>
        <w:tab/>
        <w:t xml:space="preserve">מצד אחד, אני חושב שהמקרה הוא חמור ולא הייתי רוצה להמעיט בערכו. אני בטוח שעליזה נפגעה. אבל מפה עד להאשים את משמר הכנסת שהם רוצים לטייח - אני מטיל בזה ספק רב. משמר הכנסת עושה עבודתו נאמנה, ואין לי ספק שהדבר הזה לא יכול להיות, שמטייחים או לכבס כביסה מלוכלכת בבית. אני חושב שלא ראוי להעלות את זה, בגלל העבודה החרוצה שהם עושים פה. זה לא ראוי. </w:t>
      </w:r>
    </w:p>
    <w:p w14:paraId="54A94AF1" w14:textId="77777777" w:rsidR="008211BD" w:rsidRPr="008211BD" w:rsidRDefault="008211BD" w:rsidP="008211BD">
      <w:pPr>
        <w:bidi/>
        <w:jc w:val="both"/>
        <w:rPr>
          <w:rFonts w:cs="David" w:hint="cs"/>
          <w:rtl/>
        </w:rPr>
      </w:pPr>
    </w:p>
    <w:p w14:paraId="7DACD1AB" w14:textId="77777777" w:rsidR="008211BD" w:rsidRPr="008211BD" w:rsidRDefault="008211BD" w:rsidP="008211BD">
      <w:pPr>
        <w:bidi/>
        <w:jc w:val="both"/>
        <w:rPr>
          <w:rFonts w:cs="David" w:hint="cs"/>
          <w:rtl/>
        </w:rPr>
      </w:pPr>
      <w:r w:rsidRPr="008211BD">
        <w:rPr>
          <w:rFonts w:cs="David" w:hint="cs"/>
          <w:u w:val="single"/>
          <w:rtl/>
        </w:rPr>
        <w:t>היו"ר דוד טל:</w:t>
      </w:r>
    </w:p>
    <w:p w14:paraId="69F49051" w14:textId="77777777" w:rsidR="008211BD" w:rsidRPr="008211BD" w:rsidRDefault="008211BD" w:rsidP="008211BD">
      <w:pPr>
        <w:bidi/>
        <w:jc w:val="both"/>
        <w:rPr>
          <w:rFonts w:cs="David" w:hint="cs"/>
          <w:rtl/>
        </w:rPr>
      </w:pPr>
    </w:p>
    <w:p w14:paraId="665175B9" w14:textId="77777777" w:rsidR="008211BD" w:rsidRPr="008211BD" w:rsidRDefault="008211BD" w:rsidP="008211BD">
      <w:pPr>
        <w:bidi/>
        <w:ind w:firstLine="567"/>
        <w:jc w:val="both"/>
        <w:rPr>
          <w:rFonts w:cs="David" w:hint="cs"/>
          <w:rtl/>
        </w:rPr>
      </w:pPr>
      <w:r w:rsidRPr="008211BD">
        <w:rPr>
          <w:rFonts w:cs="David" w:hint="cs"/>
          <w:rtl/>
        </w:rPr>
        <w:t xml:space="preserve">רבותיי, כשדיברתי עם קצין הכנסת אמר לי: אני שקוף, אבוא לוועדה. הוא רוצה לבוא ולהציג את הדברים. </w:t>
      </w:r>
    </w:p>
    <w:p w14:paraId="5E1E358A" w14:textId="77777777" w:rsidR="008211BD" w:rsidRPr="008211BD" w:rsidRDefault="008211BD" w:rsidP="008211BD">
      <w:pPr>
        <w:bidi/>
        <w:jc w:val="both"/>
        <w:rPr>
          <w:rFonts w:cs="David" w:hint="cs"/>
          <w:rtl/>
        </w:rPr>
      </w:pPr>
    </w:p>
    <w:p w14:paraId="47F8C839" w14:textId="77777777" w:rsidR="008211BD" w:rsidRPr="008211BD" w:rsidRDefault="008211BD" w:rsidP="008211BD">
      <w:pPr>
        <w:bidi/>
        <w:jc w:val="both"/>
        <w:rPr>
          <w:rFonts w:cs="David" w:hint="cs"/>
          <w:rtl/>
        </w:rPr>
      </w:pPr>
      <w:r w:rsidRPr="008211BD">
        <w:rPr>
          <w:rFonts w:cs="David" w:hint="cs"/>
          <w:u w:val="single"/>
          <w:rtl/>
        </w:rPr>
        <w:t xml:space="preserve">אלי </w:t>
      </w:r>
      <w:proofErr w:type="spellStart"/>
      <w:r w:rsidRPr="008211BD">
        <w:rPr>
          <w:rFonts w:cs="David" w:hint="cs"/>
          <w:u w:val="single"/>
          <w:rtl/>
        </w:rPr>
        <w:t>אפללו</w:t>
      </w:r>
      <w:proofErr w:type="spellEnd"/>
      <w:r w:rsidRPr="008211BD">
        <w:rPr>
          <w:rFonts w:cs="David" w:hint="cs"/>
          <w:u w:val="single"/>
          <w:rtl/>
        </w:rPr>
        <w:t>:</w:t>
      </w:r>
    </w:p>
    <w:p w14:paraId="2E260B6C" w14:textId="77777777" w:rsidR="008211BD" w:rsidRPr="008211BD" w:rsidRDefault="008211BD" w:rsidP="008211BD">
      <w:pPr>
        <w:bidi/>
        <w:jc w:val="both"/>
        <w:rPr>
          <w:rFonts w:cs="David" w:hint="cs"/>
          <w:rtl/>
        </w:rPr>
      </w:pPr>
    </w:p>
    <w:p w14:paraId="04910A7A" w14:textId="77777777" w:rsidR="008211BD" w:rsidRPr="008211BD" w:rsidRDefault="008211BD" w:rsidP="008211BD">
      <w:pPr>
        <w:bidi/>
        <w:jc w:val="both"/>
        <w:rPr>
          <w:rFonts w:cs="David" w:hint="cs"/>
          <w:rtl/>
        </w:rPr>
      </w:pPr>
      <w:r w:rsidRPr="008211BD">
        <w:rPr>
          <w:rFonts w:cs="David" w:hint="cs"/>
          <w:rtl/>
        </w:rPr>
        <w:tab/>
        <w:t xml:space="preserve"> אבל להאשים אותם שהם רוצים לכבס כביסה מלוכלכת בתוך הבית - - - </w:t>
      </w:r>
    </w:p>
    <w:p w14:paraId="4B4B8E6F" w14:textId="77777777" w:rsidR="008211BD" w:rsidRPr="008211BD" w:rsidRDefault="008211BD" w:rsidP="008211BD">
      <w:pPr>
        <w:bidi/>
        <w:jc w:val="both"/>
        <w:rPr>
          <w:rFonts w:cs="David" w:hint="cs"/>
          <w:rtl/>
        </w:rPr>
      </w:pPr>
    </w:p>
    <w:p w14:paraId="2CA4274B"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30844276" w14:textId="77777777" w:rsidR="008211BD" w:rsidRPr="008211BD" w:rsidRDefault="008211BD" w:rsidP="008211BD">
      <w:pPr>
        <w:pStyle w:val="Heading5"/>
        <w:rPr>
          <w:rFonts w:hint="cs"/>
          <w:sz w:val="24"/>
          <w:rtl/>
        </w:rPr>
      </w:pPr>
    </w:p>
    <w:p w14:paraId="5CF67704" w14:textId="77777777" w:rsidR="008211BD" w:rsidRPr="008211BD" w:rsidRDefault="008211BD" w:rsidP="008211BD">
      <w:pPr>
        <w:bidi/>
        <w:jc w:val="both"/>
        <w:rPr>
          <w:rFonts w:cs="David" w:hint="cs"/>
          <w:rtl/>
        </w:rPr>
      </w:pPr>
      <w:r w:rsidRPr="008211BD">
        <w:rPr>
          <w:rFonts w:cs="David" w:hint="cs"/>
          <w:rtl/>
        </w:rPr>
        <w:tab/>
        <w:t xml:space="preserve">אדוני היושב ראש, אני לא יודעת אם היא מסכימה, אבל אני רוצה להציע לך שתאפשר לעליזה לספר מה קרה. </w:t>
      </w:r>
    </w:p>
    <w:p w14:paraId="7640BF99" w14:textId="77777777" w:rsidR="008211BD" w:rsidRPr="008211BD" w:rsidRDefault="008211BD" w:rsidP="008211BD">
      <w:pPr>
        <w:bidi/>
        <w:jc w:val="both"/>
        <w:rPr>
          <w:rFonts w:cs="David" w:hint="cs"/>
          <w:rtl/>
        </w:rPr>
      </w:pPr>
    </w:p>
    <w:p w14:paraId="2D03470C" w14:textId="77777777" w:rsidR="008211BD" w:rsidRPr="008211BD" w:rsidRDefault="008211BD" w:rsidP="008211BD">
      <w:pPr>
        <w:bidi/>
        <w:jc w:val="both"/>
        <w:rPr>
          <w:rFonts w:cs="David" w:hint="cs"/>
          <w:rtl/>
        </w:rPr>
      </w:pPr>
      <w:r w:rsidRPr="008211BD">
        <w:rPr>
          <w:rFonts w:cs="David" w:hint="cs"/>
          <w:u w:val="single"/>
          <w:rtl/>
        </w:rPr>
        <w:t>היו"ר דוד טל:</w:t>
      </w:r>
    </w:p>
    <w:p w14:paraId="71C95193" w14:textId="77777777" w:rsidR="008211BD" w:rsidRPr="008211BD" w:rsidRDefault="008211BD" w:rsidP="008211BD">
      <w:pPr>
        <w:bidi/>
        <w:jc w:val="both"/>
        <w:rPr>
          <w:rFonts w:cs="David" w:hint="cs"/>
          <w:rtl/>
        </w:rPr>
      </w:pPr>
    </w:p>
    <w:p w14:paraId="534B79C6" w14:textId="77777777" w:rsidR="008211BD" w:rsidRPr="008211BD" w:rsidRDefault="008211BD" w:rsidP="008211BD">
      <w:pPr>
        <w:bidi/>
        <w:ind w:firstLine="567"/>
        <w:jc w:val="both"/>
        <w:rPr>
          <w:rFonts w:cs="David" w:hint="cs"/>
          <w:rtl/>
        </w:rPr>
      </w:pPr>
      <w:r w:rsidRPr="008211BD">
        <w:rPr>
          <w:rFonts w:cs="David" w:hint="cs"/>
          <w:rtl/>
        </w:rPr>
        <w:t xml:space="preserve">היא מסרבת. קצין הכנסת, העלו פה כמה שאלות אז מבקש שבהצעת הדברים שלך תנסה להשיב מדוע לא הוזמן אמבולנס. אני גם רוצה לשאול שאלה מהפן הבטיחותי. בדרך כלל, מתקנים כאלה צריכים לקבל את אישור משרד העבודה, והשאלה אם היו אישורים כאלה למתקן הזה או שטרם התקבלו אישורים. </w:t>
      </w:r>
    </w:p>
    <w:p w14:paraId="118B870F" w14:textId="77777777" w:rsidR="008211BD" w:rsidRPr="008211BD" w:rsidRDefault="008211BD" w:rsidP="008211BD">
      <w:pPr>
        <w:bidi/>
        <w:jc w:val="both"/>
        <w:rPr>
          <w:rFonts w:cs="David" w:hint="cs"/>
          <w:rtl/>
        </w:rPr>
      </w:pPr>
    </w:p>
    <w:p w14:paraId="30C91408"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2D12389F" w14:textId="77777777" w:rsidR="008211BD" w:rsidRPr="008211BD" w:rsidRDefault="008211BD" w:rsidP="008211BD">
      <w:pPr>
        <w:bidi/>
        <w:jc w:val="both"/>
        <w:rPr>
          <w:rFonts w:cs="David" w:hint="cs"/>
          <w:rtl/>
        </w:rPr>
      </w:pPr>
    </w:p>
    <w:p w14:paraId="2F12EAB4" w14:textId="77777777" w:rsidR="008211BD" w:rsidRPr="008211BD" w:rsidRDefault="008211BD" w:rsidP="008211BD">
      <w:pPr>
        <w:bidi/>
        <w:ind w:firstLine="567"/>
        <w:jc w:val="both"/>
        <w:rPr>
          <w:rFonts w:cs="David" w:hint="cs"/>
          <w:rtl/>
        </w:rPr>
      </w:pPr>
      <w:r w:rsidRPr="008211BD">
        <w:rPr>
          <w:rFonts w:cs="David" w:hint="cs"/>
          <w:rtl/>
        </w:rPr>
        <w:t xml:space="preserve">אתן קצת פרטים טכניים. אתייחס למה שהיה בכתבה, ואנסה לשרטט בדיוק מה היה. המחסום הזה שיוצא מתוך הקרקע הוא לא ראשון בארץ או בעולם, והוא נבנה כדי לעצור רכב מתפרץ. הוא הוקם על ידי חברת </w:t>
      </w:r>
      <w:proofErr w:type="spellStart"/>
      <w:r w:rsidRPr="008211BD">
        <w:rPr>
          <w:rFonts w:cs="David" w:hint="cs"/>
          <w:rtl/>
        </w:rPr>
        <w:t>אפקון</w:t>
      </w:r>
      <w:proofErr w:type="spellEnd"/>
      <w:r w:rsidRPr="008211BD">
        <w:rPr>
          <w:rFonts w:cs="David" w:hint="cs"/>
          <w:rtl/>
        </w:rPr>
        <w:t xml:space="preserve">, ולא קיבל אישור הפעלה. הוא חובל על ידי גורם כלשהו. המחסום הזה היה צריך לעבוד בצורה לא שכיחה, אבל קיימת. בדרך כלל המחסום הזה עובד כך שמגיעים עד אליו, ואז הוא יורד. כיוון שיש פה תנועה אחרת של אנשים, המחסום הזה צריך לעבוד רק כשפורצים את המחסום הראשון, המנהלי, כדי לאפשר תנועה חופשית לתוך הכנסת. יש חיישן שצריך להפעיל את זה. מישהו טיפל בחיישן הזה וקשר אותו עם </w:t>
      </w:r>
      <w:proofErr w:type="spellStart"/>
      <w:r w:rsidRPr="008211BD">
        <w:rPr>
          <w:rFonts w:cs="David" w:hint="cs"/>
          <w:rtl/>
        </w:rPr>
        <w:t>אזיקון</w:t>
      </w:r>
      <w:proofErr w:type="spellEnd"/>
      <w:r w:rsidRPr="008211BD">
        <w:rPr>
          <w:rFonts w:cs="David" w:hint="cs"/>
          <w:rtl/>
        </w:rPr>
        <w:t xml:space="preserve">. </w:t>
      </w:r>
    </w:p>
    <w:p w14:paraId="03C2C50D" w14:textId="77777777" w:rsidR="008211BD" w:rsidRPr="008211BD" w:rsidRDefault="008211BD" w:rsidP="008211BD">
      <w:pPr>
        <w:bidi/>
        <w:jc w:val="both"/>
        <w:rPr>
          <w:rFonts w:cs="David" w:hint="cs"/>
          <w:rtl/>
        </w:rPr>
      </w:pPr>
    </w:p>
    <w:p w14:paraId="620E260A"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53D62ED0" w14:textId="77777777" w:rsidR="008211BD" w:rsidRPr="008211BD" w:rsidRDefault="008211BD" w:rsidP="008211BD">
      <w:pPr>
        <w:pStyle w:val="Heading5"/>
        <w:rPr>
          <w:rFonts w:hint="cs"/>
          <w:sz w:val="24"/>
          <w:rtl/>
        </w:rPr>
      </w:pPr>
    </w:p>
    <w:p w14:paraId="5ACED1F4" w14:textId="77777777" w:rsidR="008211BD" w:rsidRPr="008211BD" w:rsidRDefault="008211BD" w:rsidP="008211BD">
      <w:pPr>
        <w:bidi/>
        <w:jc w:val="both"/>
        <w:rPr>
          <w:rFonts w:cs="David" w:hint="cs"/>
          <w:rtl/>
        </w:rPr>
      </w:pPr>
      <w:r w:rsidRPr="008211BD">
        <w:rPr>
          <w:rFonts w:cs="David" w:hint="cs"/>
          <w:rtl/>
        </w:rPr>
        <w:tab/>
        <w:t xml:space="preserve"> אחרי ההתקנה?</w:t>
      </w:r>
    </w:p>
    <w:p w14:paraId="4B59692A" w14:textId="77777777" w:rsidR="008211BD" w:rsidRPr="008211BD" w:rsidRDefault="008211BD" w:rsidP="008211BD">
      <w:pPr>
        <w:bidi/>
        <w:jc w:val="both"/>
        <w:rPr>
          <w:rFonts w:cs="David" w:hint="cs"/>
          <w:rtl/>
        </w:rPr>
      </w:pPr>
    </w:p>
    <w:p w14:paraId="40243CD6"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493EA9A5" w14:textId="77777777" w:rsidR="008211BD" w:rsidRPr="008211BD" w:rsidRDefault="008211BD" w:rsidP="008211BD">
      <w:pPr>
        <w:bidi/>
        <w:jc w:val="both"/>
        <w:rPr>
          <w:rFonts w:cs="David" w:hint="cs"/>
          <w:rtl/>
        </w:rPr>
      </w:pPr>
    </w:p>
    <w:p w14:paraId="03FEF8DC" w14:textId="77777777" w:rsidR="008211BD" w:rsidRPr="008211BD" w:rsidRDefault="008211BD" w:rsidP="008211BD">
      <w:pPr>
        <w:bidi/>
        <w:ind w:firstLine="567"/>
        <w:jc w:val="both"/>
        <w:rPr>
          <w:rFonts w:cs="David" w:hint="cs"/>
          <w:rtl/>
        </w:rPr>
      </w:pPr>
      <w:r w:rsidRPr="008211BD">
        <w:rPr>
          <w:rFonts w:cs="David" w:hint="cs"/>
          <w:rtl/>
        </w:rPr>
        <w:t>כן, ועוד לפני שקיבל אישורי הפעלה.</w:t>
      </w:r>
    </w:p>
    <w:p w14:paraId="679DC232" w14:textId="77777777" w:rsidR="008211BD" w:rsidRPr="008211BD" w:rsidRDefault="008211BD" w:rsidP="008211BD">
      <w:pPr>
        <w:bidi/>
        <w:jc w:val="both"/>
        <w:rPr>
          <w:rFonts w:cs="David" w:hint="cs"/>
          <w:rtl/>
        </w:rPr>
      </w:pPr>
    </w:p>
    <w:p w14:paraId="2A2FF3CC"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0CA8A7B6" w14:textId="77777777" w:rsidR="008211BD" w:rsidRPr="008211BD" w:rsidRDefault="008211BD" w:rsidP="008211BD">
      <w:pPr>
        <w:pStyle w:val="Heading5"/>
        <w:rPr>
          <w:rFonts w:hint="cs"/>
          <w:sz w:val="24"/>
          <w:rtl/>
        </w:rPr>
      </w:pPr>
    </w:p>
    <w:p w14:paraId="3D36B959" w14:textId="77777777" w:rsidR="008211BD" w:rsidRPr="008211BD" w:rsidRDefault="008211BD" w:rsidP="008211BD">
      <w:pPr>
        <w:bidi/>
        <w:jc w:val="both"/>
        <w:rPr>
          <w:rFonts w:cs="David" w:hint="cs"/>
          <w:rtl/>
        </w:rPr>
      </w:pPr>
      <w:r w:rsidRPr="008211BD">
        <w:rPr>
          <w:rFonts w:cs="David" w:hint="cs"/>
          <w:rtl/>
        </w:rPr>
        <w:tab/>
        <w:t xml:space="preserve"> בזדון?</w:t>
      </w:r>
    </w:p>
    <w:p w14:paraId="77716910" w14:textId="77777777" w:rsidR="008211BD" w:rsidRPr="008211BD" w:rsidRDefault="008211BD" w:rsidP="008211BD">
      <w:pPr>
        <w:bidi/>
        <w:jc w:val="both"/>
        <w:rPr>
          <w:rFonts w:cs="David" w:hint="cs"/>
          <w:rtl/>
        </w:rPr>
      </w:pPr>
    </w:p>
    <w:p w14:paraId="54D893EE"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13AFFAE3" w14:textId="77777777" w:rsidR="008211BD" w:rsidRPr="008211BD" w:rsidRDefault="008211BD" w:rsidP="008211BD">
      <w:pPr>
        <w:bidi/>
        <w:jc w:val="both"/>
        <w:rPr>
          <w:rFonts w:cs="David" w:hint="cs"/>
          <w:rtl/>
        </w:rPr>
      </w:pPr>
    </w:p>
    <w:p w14:paraId="61389FBE" w14:textId="77777777" w:rsidR="008211BD" w:rsidRPr="008211BD" w:rsidRDefault="008211BD" w:rsidP="008211BD">
      <w:pPr>
        <w:bidi/>
        <w:ind w:firstLine="567"/>
        <w:jc w:val="both"/>
        <w:rPr>
          <w:rFonts w:cs="David" w:hint="cs"/>
          <w:rtl/>
        </w:rPr>
      </w:pPr>
      <w:r w:rsidRPr="008211BD">
        <w:rPr>
          <w:rFonts w:cs="David" w:hint="cs"/>
          <w:rtl/>
        </w:rPr>
        <w:t>אני לא יודע. אני מניח שמישהו התעסק עם זה ולא ידע איך לחבר.</w:t>
      </w:r>
    </w:p>
    <w:p w14:paraId="54552E96" w14:textId="77777777" w:rsidR="008211BD" w:rsidRDefault="008211BD" w:rsidP="008211BD">
      <w:pPr>
        <w:bidi/>
        <w:jc w:val="both"/>
        <w:rPr>
          <w:rFonts w:cs="David" w:hint="cs"/>
          <w:rtl/>
        </w:rPr>
      </w:pPr>
    </w:p>
    <w:p w14:paraId="62E92647" w14:textId="77777777" w:rsidR="008211BD" w:rsidRDefault="008211BD" w:rsidP="008211BD">
      <w:pPr>
        <w:bidi/>
        <w:jc w:val="both"/>
        <w:rPr>
          <w:rFonts w:cs="David" w:hint="cs"/>
          <w:rtl/>
        </w:rPr>
      </w:pPr>
    </w:p>
    <w:p w14:paraId="256E6050" w14:textId="77777777" w:rsidR="008211BD" w:rsidRDefault="008211BD" w:rsidP="008211BD">
      <w:pPr>
        <w:bidi/>
        <w:jc w:val="both"/>
        <w:rPr>
          <w:rFonts w:cs="David" w:hint="cs"/>
          <w:rtl/>
        </w:rPr>
      </w:pPr>
    </w:p>
    <w:p w14:paraId="1671B3D5" w14:textId="77777777" w:rsidR="008211BD" w:rsidRDefault="008211BD" w:rsidP="008211BD">
      <w:pPr>
        <w:bidi/>
        <w:jc w:val="both"/>
        <w:rPr>
          <w:rFonts w:cs="David" w:hint="cs"/>
          <w:rtl/>
        </w:rPr>
      </w:pPr>
    </w:p>
    <w:p w14:paraId="230CB2E5" w14:textId="77777777" w:rsidR="008211BD" w:rsidRDefault="008211BD" w:rsidP="008211BD">
      <w:pPr>
        <w:bidi/>
        <w:jc w:val="both"/>
        <w:rPr>
          <w:rFonts w:cs="David" w:hint="cs"/>
          <w:rtl/>
        </w:rPr>
      </w:pPr>
    </w:p>
    <w:p w14:paraId="3937BDBA" w14:textId="77777777" w:rsidR="008211BD" w:rsidRPr="008211BD" w:rsidRDefault="008211BD" w:rsidP="008211BD">
      <w:pPr>
        <w:bidi/>
        <w:jc w:val="both"/>
        <w:rPr>
          <w:rFonts w:cs="David" w:hint="cs"/>
          <w:rtl/>
        </w:rPr>
      </w:pPr>
    </w:p>
    <w:p w14:paraId="2A766DCD" w14:textId="77777777" w:rsidR="008211BD" w:rsidRPr="008211BD" w:rsidRDefault="008211BD" w:rsidP="008211BD">
      <w:pPr>
        <w:bidi/>
        <w:jc w:val="both"/>
        <w:rPr>
          <w:rFonts w:cs="David" w:hint="cs"/>
          <w:rtl/>
        </w:rPr>
      </w:pPr>
      <w:r w:rsidRPr="008211BD">
        <w:rPr>
          <w:rFonts w:cs="David" w:hint="cs"/>
          <w:u w:val="single"/>
          <w:rtl/>
        </w:rPr>
        <w:t>היו"ר דוד טל:</w:t>
      </w:r>
    </w:p>
    <w:p w14:paraId="1C5F1429" w14:textId="77777777" w:rsidR="008211BD" w:rsidRPr="008211BD" w:rsidRDefault="008211BD" w:rsidP="008211BD">
      <w:pPr>
        <w:bidi/>
        <w:jc w:val="both"/>
        <w:rPr>
          <w:rFonts w:cs="David" w:hint="cs"/>
          <w:rtl/>
        </w:rPr>
      </w:pPr>
    </w:p>
    <w:p w14:paraId="069535B3" w14:textId="77777777" w:rsidR="008211BD" w:rsidRPr="008211BD" w:rsidRDefault="008211BD" w:rsidP="008211BD">
      <w:pPr>
        <w:bidi/>
        <w:ind w:firstLine="567"/>
        <w:jc w:val="both"/>
        <w:rPr>
          <w:rFonts w:cs="David" w:hint="cs"/>
          <w:rtl/>
        </w:rPr>
      </w:pPr>
      <w:r w:rsidRPr="008211BD">
        <w:rPr>
          <w:rFonts w:cs="David" w:hint="cs"/>
          <w:rtl/>
        </w:rPr>
        <w:t xml:space="preserve">בכל פינה בכנסת יש מצלמות. </w:t>
      </w:r>
    </w:p>
    <w:p w14:paraId="2539CE79" w14:textId="77777777" w:rsidR="008211BD" w:rsidRPr="008211BD" w:rsidRDefault="008211BD" w:rsidP="008211BD">
      <w:pPr>
        <w:bidi/>
        <w:jc w:val="both"/>
        <w:rPr>
          <w:rFonts w:cs="David" w:hint="cs"/>
          <w:rtl/>
        </w:rPr>
      </w:pPr>
    </w:p>
    <w:p w14:paraId="35B2C582"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264FE5FE" w14:textId="77777777" w:rsidR="008211BD" w:rsidRPr="008211BD" w:rsidRDefault="008211BD" w:rsidP="008211BD">
      <w:pPr>
        <w:bidi/>
        <w:jc w:val="both"/>
        <w:rPr>
          <w:rFonts w:cs="David" w:hint="cs"/>
          <w:rtl/>
        </w:rPr>
      </w:pPr>
    </w:p>
    <w:p w14:paraId="62370BFA" w14:textId="77777777" w:rsidR="008211BD" w:rsidRPr="008211BD" w:rsidRDefault="008211BD" w:rsidP="008211BD">
      <w:pPr>
        <w:bidi/>
        <w:ind w:firstLine="567"/>
        <w:jc w:val="both"/>
        <w:rPr>
          <w:rFonts w:cs="David" w:hint="cs"/>
          <w:rtl/>
        </w:rPr>
      </w:pPr>
      <w:r w:rsidRPr="008211BD">
        <w:rPr>
          <w:rFonts w:cs="David" w:hint="cs"/>
          <w:rtl/>
        </w:rPr>
        <w:t xml:space="preserve">המצלמות לא רואות מי טיפל. </w:t>
      </w:r>
    </w:p>
    <w:p w14:paraId="74D35354" w14:textId="77777777" w:rsidR="008211BD" w:rsidRPr="008211BD" w:rsidRDefault="008211BD" w:rsidP="008211BD">
      <w:pPr>
        <w:bidi/>
        <w:ind w:firstLine="567"/>
        <w:jc w:val="both"/>
        <w:rPr>
          <w:rFonts w:cs="David" w:hint="cs"/>
          <w:rtl/>
        </w:rPr>
      </w:pPr>
    </w:p>
    <w:p w14:paraId="6A30B1BA" w14:textId="77777777" w:rsidR="008211BD" w:rsidRPr="008211BD" w:rsidRDefault="008211BD" w:rsidP="008211BD">
      <w:pPr>
        <w:bidi/>
        <w:jc w:val="both"/>
        <w:rPr>
          <w:rFonts w:cs="David" w:hint="cs"/>
          <w:rtl/>
        </w:rPr>
      </w:pPr>
      <w:r w:rsidRPr="008211BD">
        <w:rPr>
          <w:rFonts w:cs="David" w:hint="cs"/>
          <w:u w:val="single"/>
          <w:rtl/>
        </w:rPr>
        <w:t>היו"ר דוד טל:</w:t>
      </w:r>
    </w:p>
    <w:p w14:paraId="691F2248" w14:textId="77777777" w:rsidR="008211BD" w:rsidRPr="008211BD" w:rsidRDefault="008211BD" w:rsidP="008211BD">
      <w:pPr>
        <w:bidi/>
        <w:ind w:firstLine="567"/>
        <w:jc w:val="both"/>
        <w:rPr>
          <w:rFonts w:cs="David" w:hint="cs"/>
          <w:rtl/>
        </w:rPr>
      </w:pPr>
    </w:p>
    <w:p w14:paraId="6A730BB4" w14:textId="77777777" w:rsidR="008211BD" w:rsidRPr="008211BD" w:rsidRDefault="008211BD" w:rsidP="008211BD">
      <w:pPr>
        <w:bidi/>
        <w:ind w:firstLine="567"/>
        <w:jc w:val="both"/>
        <w:rPr>
          <w:rFonts w:cs="David" w:hint="cs"/>
          <w:rtl/>
        </w:rPr>
      </w:pPr>
      <w:r w:rsidRPr="008211BD">
        <w:rPr>
          <w:rFonts w:cs="David" w:hint="cs"/>
          <w:rtl/>
        </w:rPr>
        <w:t xml:space="preserve">ראו את עליזה ואת אנשי המשמר. </w:t>
      </w:r>
    </w:p>
    <w:p w14:paraId="5A94F9A4" w14:textId="77777777" w:rsidR="008211BD" w:rsidRPr="008211BD" w:rsidRDefault="008211BD" w:rsidP="008211BD">
      <w:pPr>
        <w:bidi/>
        <w:ind w:firstLine="567"/>
        <w:jc w:val="both"/>
        <w:rPr>
          <w:rFonts w:cs="David" w:hint="cs"/>
          <w:rtl/>
        </w:rPr>
      </w:pPr>
    </w:p>
    <w:p w14:paraId="2039EF15"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6995BEAF" w14:textId="77777777" w:rsidR="008211BD" w:rsidRPr="008211BD" w:rsidRDefault="008211BD" w:rsidP="008211BD">
      <w:pPr>
        <w:bidi/>
        <w:ind w:firstLine="567"/>
        <w:jc w:val="both"/>
        <w:rPr>
          <w:rFonts w:cs="David" w:hint="cs"/>
          <w:rtl/>
        </w:rPr>
      </w:pPr>
    </w:p>
    <w:p w14:paraId="30C13969" w14:textId="77777777" w:rsidR="008211BD" w:rsidRPr="008211BD" w:rsidRDefault="008211BD" w:rsidP="008211BD">
      <w:pPr>
        <w:bidi/>
        <w:ind w:firstLine="567"/>
        <w:jc w:val="both"/>
        <w:rPr>
          <w:rFonts w:cs="David" w:hint="cs"/>
          <w:rtl/>
        </w:rPr>
      </w:pPr>
      <w:r w:rsidRPr="008211BD">
        <w:rPr>
          <w:rFonts w:cs="David" w:hint="cs"/>
          <w:rtl/>
        </w:rPr>
        <w:t xml:space="preserve">זה משום שאם מישהו טיפל, הגוף הסתיר את העמוד שעליו החיישן. </w:t>
      </w:r>
    </w:p>
    <w:p w14:paraId="7FC431F4" w14:textId="77777777" w:rsidR="008211BD" w:rsidRPr="008211BD" w:rsidRDefault="008211BD" w:rsidP="008211BD">
      <w:pPr>
        <w:bidi/>
        <w:jc w:val="both"/>
        <w:rPr>
          <w:rFonts w:cs="David" w:hint="cs"/>
          <w:rtl/>
        </w:rPr>
      </w:pPr>
    </w:p>
    <w:p w14:paraId="24BD626A" w14:textId="77777777" w:rsidR="008211BD" w:rsidRPr="008211BD" w:rsidRDefault="008211BD" w:rsidP="008211BD">
      <w:pPr>
        <w:bidi/>
        <w:jc w:val="both"/>
        <w:rPr>
          <w:rFonts w:cs="David" w:hint="cs"/>
          <w:rtl/>
        </w:rPr>
      </w:pPr>
      <w:r w:rsidRPr="008211BD">
        <w:rPr>
          <w:rFonts w:cs="David" w:hint="cs"/>
          <w:u w:val="single"/>
          <w:rtl/>
        </w:rPr>
        <w:t>היו"ר דוד טל:</w:t>
      </w:r>
    </w:p>
    <w:p w14:paraId="10755141" w14:textId="77777777" w:rsidR="008211BD" w:rsidRPr="008211BD" w:rsidRDefault="008211BD" w:rsidP="008211BD">
      <w:pPr>
        <w:bidi/>
        <w:jc w:val="both"/>
        <w:rPr>
          <w:rFonts w:cs="David" w:hint="cs"/>
          <w:rtl/>
        </w:rPr>
      </w:pPr>
    </w:p>
    <w:p w14:paraId="7FBAEECB" w14:textId="77777777" w:rsidR="008211BD" w:rsidRPr="008211BD" w:rsidRDefault="008211BD" w:rsidP="008211BD">
      <w:pPr>
        <w:bidi/>
        <w:ind w:firstLine="567"/>
        <w:jc w:val="both"/>
        <w:rPr>
          <w:rFonts w:cs="David" w:hint="cs"/>
          <w:rtl/>
        </w:rPr>
      </w:pPr>
      <w:r w:rsidRPr="008211BD">
        <w:rPr>
          <w:rFonts w:cs="David" w:hint="cs"/>
          <w:rtl/>
        </w:rPr>
        <w:t xml:space="preserve">גם אם הוא הסתיר, אחר כך הוא הלך ואפשר לעקוב. </w:t>
      </w:r>
    </w:p>
    <w:p w14:paraId="4167ED30" w14:textId="77777777" w:rsidR="008211BD" w:rsidRPr="008211BD" w:rsidRDefault="008211BD" w:rsidP="008211BD">
      <w:pPr>
        <w:bidi/>
        <w:jc w:val="both"/>
        <w:rPr>
          <w:rFonts w:cs="David" w:hint="cs"/>
          <w:rtl/>
        </w:rPr>
      </w:pPr>
    </w:p>
    <w:p w14:paraId="4B0325A0"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52C74723" w14:textId="77777777" w:rsidR="008211BD" w:rsidRPr="008211BD" w:rsidRDefault="008211BD" w:rsidP="008211BD">
      <w:pPr>
        <w:bidi/>
        <w:jc w:val="both"/>
        <w:rPr>
          <w:rFonts w:cs="David" w:hint="cs"/>
          <w:rtl/>
        </w:rPr>
      </w:pPr>
    </w:p>
    <w:p w14:paraId="4200E5A7" w14:textId="77777777" w:rsidR="008211BD" w:rsidRPr="008211BD" w:rsidRDefault="008211BD" w:rsidP="008211BD">
      <w:pPr>
        <w:bidi/>
        <w:ind w:firstLine="567"/>
        <w:jc w:val="both"/>
        <w:rPr>
          <w:rFonts w:cs="David" w:hint="cs"/>
          <w:rtl/>
        </w:rPr>
      </w:pPr>
      <w:r w:rsidRPr="008211BD">
        <w:rPr>
          <w:rFonts w:cs="David" w:hint="cs"/>
          <w:rtl/>
        </w:rPr>
        <w:t xml:space="preserve">אבל לא יודעים מתי כי לא רואים את </w:t>
      </w:r>
      <w:proofErr w:type="spellStart"/>
      <w:r w:rsidRPr="008211BD">
        <w:rPr>
          <w:rFonts w:cs="David" w:hint="cs"/>
          <w:rtl/>
        </w:rPr>
        <w:t>האזיקון</w:t>
      </w:r>
      <w:proofErr w:type="spellEnd"/>
      <w:r w:rsidRPr="008211BD">
        <w:rPr>
          <w:rFonts w:cs="David" w:hint="cs"/>
          <w:rtl/>
        </w:rPr>
        <w:t xml:space="preserve">. רואים מי עומד ליד העמוד הזה, ועומדים עשרות אנשים ליד העמוד. </w:t>
      </w:r>
    </w:p>
    <w:p w14:paraId="37770CA3" w14:textId="77777777" w:rsidR="008211BD" w:rsidRPr="008211BD" w:rsidRDefault="008211BD" w:rsidP="008211BD">
      <w:pPr>
        <w:bidi/>
        <w:ind w:firstLine="567"/>
        <w:jc w:val="both"/>
        <w:rPr>
          <w:rFonts w:cs="David" w:hint="cs"/>
          <w:rtl/>
        </w:rPr>
      </w:pPr>
    </w:p>
    <w:p w14:paraId="6D2CA24D" w14:textId="77777777" w:rsidR="008211BD" w:rsidRPr="008211BD" w:rsidRDefault="008211BD" w:rsidP="008211BD">
      <w:pPr>
        <w:bidi/>
        <w:ind w:firstLine="567"/>
        <w:jc w:val="both"/>
        <w:rPr>
          <w:rFonts w:cs="David" w:hint="cs"/>
          <w:rtl/>
        </w:rPr>
      </w:pPr>
      <w:r w:rsidRPr="008211BD">
        <w:rPr>
          <w:rFonts w:cs="David" w:hint="cs"/>
          <w:rtl/>
        </w:rPr>
        <w:t xml:space="preserve">בהשתלשלות הדברים, כאשר המחסום הזה הופעל על-ידי החברה שהתקינה אותו ללא אישור, קיבלו הנחיה להשבית אותו. ביום האירוע סגן מפקד משמר הכנסת, כאשר הוא תידרך את האנשים, קיבל אינפורמציה על הליקויים והלך עם הטכנאי לבדוק מה התקלה. אז הם ראו שהחישן מחובר עם </w:t>
      </w:r>
      <w:proofErr w:type="spellStart"/>
      <w:r w:rsidRPr="008211BD">
        <w:rPr>
          <w:rFonts w:cs="David" w:hint="cs"/>
          <w:rtl/>
        </w:rPr>
        <w:t>אזיקון</w:t>
      </w:r>
      <w:proofErr w:type="spellEnd"/>
      <w:r w:rsidRPr="008211BD">
        <w:rPr>
          <w:rFonts w:cs="David" w:hint="cs"/>
          <w:rtl/>
        </w:rPr>
        <w:t xml:space="preserve">. היה איזשהו דין ודברים ובטעות </w:t>
      </w:r>
      <w:r w:rsidRPr="008211BD">
        <w:rPr>
          <w:rFonts w:cs="David"/>
          <w:rtl/>
        </w:rPr>
        <w:t>–</w:t>
      </w:r>
      <w:r w:rsidRPr="008211BD">
        <w:rPr>
          <w:rFonts w:cs="David" w:hint="cs"/>
          <w:rtl/>
        </w:rPr>
        <w:t xml:space="preserve"> אני אומר שזה בטעות, וזה צוין גם בדוח שלי - אפשרו כניסה של רכבים טרם וידוא מוחלט שהמערכת מושבתת. המערכת הופעלה כדי לבדוק מה קרה, היא לא הופעלה כדי לעבוד.</w:t>
      </w:r>
    </w:p>
    <w:p w14:paraId="645B630D" w14:textId="77777777" w:rsidR="008211BD" w:rsidRPr="008211BD" w:rsidRDefault="008211BD" w:rsidP="008211BD">
      <w:pPr>
        <w:bidi/>
        <w:jc w:val="both"/>
        <w:rPr>
          <w:rFonts w:cs="David" w:hint="cs"/>
          <w:rtl/>
        </w:rPr>
      </w:pPr>
    </w:p>
    <w:p w14:paraId="20F3C5F6" w14:textId="77777777" w:rsidR="008211BD" w:rsidRPr="008211BD" w:rsidRDefault="008211BD" w:rsidP="008211BD">
      <w:pPr>
        <w:bidi/>
        <w:jc w:val="both"/>
        <w:rPr>
          <w:rFonts w:cs="David" w:hint="cs"/>
          <w:rtl/>
        </w:rPr>
      </w:pPr>
      <w:r w:rsidRPr="008211BD">
        <w:rPr>
          <w:rFonts w:cs="David" w:hint="cs"/>
          <w:u w:val="single"/>
          <w:rtl/>
        </w:rPr>
        <w:t>היו"ר דוד טל:</w:t>
      </w:r>
    </w:p>
    <w:p w14:paraId="42FE38D9" w14:textId="77777777" w:rsidR="008211BD" w:rsidRPr="008211BD" w:rsidRDefault="008211BD" w:rsidP="008211BD">
      <w:pPr>
        <w:bidi/>
        <w:jc w:val="both"/>
        <w:rPr>
          <w:rFonts w:cs="David" w:hint="cs"/>
          <w:rtl/>
        </w:rPr>
      </w:pPr>
    </w:p>
    <w:p w14:paraId="2DD7A570" w14:textId="77777777" w:rsidR="008211BD" w:rsidRPr="008211BD" w:rsidRDefault="008211BD" w:rsidP="008211BD">
      <w:pPr>
        <w:bidi/>
        <w:ind w:firstLine="567"/>
        <w:jc w:val="both"/>
        <w:rPr>
          <w:rFonts w:cs="David" w:hint="cs"/>
          <w:rtl/>
        </w:rPr>
      </w:pPr>
      <w:r w:rsidRPr="008211BD">
        <w:rPr>
          <w:rFonts w:cs="David" w:hint="cs"/>
          <w:rtl/>
        </w:rPr>
        <w:t xml:space="preserve">זאת אומרת, אתה אומר שלא הסיטו את התנועה לכיוון אחר ובדקו. </w:t>
      </w:r>
    </w:p>
    <w:p w14:paraId="44F293E7" w14:textId="77777777" w:rsidR="008211BD" w:rsidRPr="008211BD" w:rsidRDefault="008211BD" w:rsidP="008211BD">
      <w:pPr>
        <w:bidi/>
        <w:jc w:val="both"/>
        <w:rPr>
          <w:rFonts w:cs="David" w:hint="cs"/>
          <w:rtl/>
        </w:rPr>
      </w:pPr>
    </w:p>
    <w:p w14:paraId="2920D312"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6B4E1E52" w14:textId="77777777" w:rsidR="008211BD" w:rsidRPr="008211BD" w:rsidRDefault="008211BD" w:rsidP="008211BD">
      <w:pPr>
        <w:bidi/>
        <w:jc w:val="both"/>
        <w:rPr>
          <w:rFonts w:cs="David" w:hint="cs"/>
          <w:rtl/>
        </w:rPr>
      </w:pPr>
    </w:p>
    <w:p w14:paraId="2EEE2641" w14:textId="77777777" w:rsidR="008211BD" w:rsidRPr="008211BD" w:rsidRDefault="008211BD" w:rsidP="008211BD">
      <w:pPr>
        <w:bidi/>
        <w:ind w:firstLine="567"/>
        <w:jc w:val="both"/>
        <w:rPr>
          <w:rFonts w:cs="David" w:hint="cs"/>
          <w:rtl/>
        </w:rPr>
      </w:pPr>
      <w:r w:rsidRPr="008211BD">
        <w:rPr>
          <w:rFonts w:cs="David" w:hint="cs"/>
          <w:rtl/>
        </w:rPr>
        <w:t xml:space="preserve">לא, באותו רגע הנתיב הזה נפתח לתנועה מבלי שוידאו שהמערכת משובתת. חבר הכנסת סער קיבל את האישור לעבור ואחריו עליזה עברה, ואז היא נחבלה. מכיוון שהחישן היה מחובר עם </w:t>
      </w:r>
      <w:proofErr w:type="spellStart"/>
      <w:r w:rsidRPr="008211BD">
        <w:rPr>
          <w:rFonts w:cs="David" w:hint="cs"/>
          <w:rtl/>
        </w:rPr>
        <w:t>אזיקון</w:t>
      </w:r>
      <w:proofErr w:type="spellEnd"/>
      <w:r w:rsidRPr="008211BD">
        <w:rPr>
          <w:rFonts w:cs="David" w:hint="cs"/>
          <w:rtl/>
        </w:rPr>
        <w:t xml:space="preserve"> ולא תיקנו, הטכנאי של החברה בטעות נשען על העמוד, וזה הפעיל את המחסום ופגע בעליזה, בדיוק כמו שתיארת. זה היה קשה, ואני חושב שהיא סובלת עד היום. עד כאן פרטי האירוע. </w:t>
      </w:r>
    </w:p>
    <w:p w14:paraId="013E45D6" w14:textId="77777777" w:rsidR="008211BD" w:rsidRPr="008211BD" w:rsidRDefault="008211BD" w:rsidP="008211BD">
      <w:pPr>
        <w:bidi/>
        <w:jc w:val="both"/>
        <w:rPr>
          <w:rFonts w:cs="David" w:hint="cs"/>
          <w:rtl/>
        </w:rPr>
      </w:pPr>
    </w:p>
    <w:p w14:paraId="4D09DB63" w14:textId="77777777" w:rsidR="008211BD" w:rsidRPr="008211BD" w:rsidRDefault="008211BD" w:rsidP="008211BD">
      <w:pPr>
        <w:bidi/>
        <w:ind w:firstLine="567"/>
        <w:jc w:val="both"/>
        <w:rPr>
          <w:rFonts w:cs="David" w:hint="cs"/>
          <w:rtl/>
        </w:rPr>
      </w:pPr>
      <w:r w:rsidRPr="008211BD">
        <w:rPr>
          <w:rFonts w:cs="David" w:hint="cs"/>
          <w:rtl/>
        </w:rPr>
        <w:t xml:space="preserve">אני הייתי הקצין הבודק. אותו יוני, שמופיע עלום שם בכתבה של נדב </w:t>
      </w:r>
      <w:r w:rsidRPr="008211BD">
        <w:rPr>
          <w:rFonts w:cs="David"/>
          <w:rtl/>
        </w:rPr>
        <w:t>–</w:t>
      </w:r>
      <w:r w:rsidRPr="008211BD">
        <w:rPr>
          <w:rFonts w:cs="David" w:hint="cs"/>
          <w:rtl/>
        </w:rPr>
        <w:t xml:space="preserve"> הוא עזב את המשמר ויש לו תביעה משפטית על זה נגד הכנסת - לא היה שם בכלל. יוני אף פעם לא אמר אף פעם שהוא הציע למישהו להזמין אמבולנס. בסוף, בהפקת הלקחים, הוא אמר שצריך היה להזמין אמבולנס. </w:t>
      </w:r>
    </w:p>
    <w:p w14:paraId="0E324B19" w14:textId="77777777" w:rsidR="008211BD" w:rsidRPr="008211BD" w:rsidRDefault="008211BD" w:rsidP="008211BD">
      <w:pPr>
        <w:bidi/>
        <w:jc w:val="both"/>
        <w:rPr>
          <w:rFonts w:cs="David" w:hint="cs"/>
          <w:rtl/>
        </w:rPr>
      </w:pPr>
    </w:p>
    <w:p w14:paraId="3A77ACC3"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1C2B94E7" w14:textId="77777777" w:rsidR="008211BD" w:rsidRPr="008211BD" w:rsidRDefault="008211BD" w:rsidP="008211BD">
      <w:pPr>
        <w:pStyle w:val="Heading5"/>
        <w:rPr>
          <w:rFonts w:hint="cs"/>
          <w:sz w:val="24"/>
          <w:rtl/>
        </w:rPr>
      </w:pPr>
    </w:p>
    <w:p w14:paraId="4EFC1026" w14:textId="77777777" w:rsidR="008211BD" w:rsidRPr="008211BD" w:rsidRDefault="008211BD" w:rsidP="008211BD">
      <w:pPr>
        <w:bidi/>
        <w:jc w:val="both"/>
        <w:rPr>
          <w:rFonts w:cs="David" w:hint="cs"/>
          <w:rtl/>
        </w:rPr>
      </w:pPr>
      <w:r w:rsidRPr="008211BD">
        <w:rPr>
          <w:rFonts w:cs="David" w:hint="cs"/>
          <w:rtl/>
        </w:rPr>
        <w:tab/>
        <w:t>אבל למה לא הוזמן אמבולנס מלכתחילה?</w:t>
      </w:r>
    </w:p>
    <w:p w14:paraId="37045E6B" w14:textId="77777777" w:rsidR="008211BD" w:rsidRDefault="008211BD" w:rsidP="008211BD">
      <w:pPr>
        <w:bidi/>
        <w:jc w:val="both"/>
        <w:rPr>
          <w:rFonts w:cs="David" w:hint="cs"/>
          <w:u w:val="single"/>
          <w:rtl/>
        </w:rPr>
      </w:pPr>
    </w:p>
    <w:p w14:paraId="3DA6F5D4" w14:textId="77777777" w:rsidR="008211BD" w:rsidRDefault="008211BD" w:rsidP="008211BD">
      <w:pPr>
        <w:bidi/>
        <w:jc w:val="both"/>
        <w:rPr>
          <w:rFonts w:cs="David" w:hint="cs"/>
          <w:u w:val="single"/>
          <w:rtl/>
        </w:rPr>
      </w:pPr>
    </w:p>
    <w:p w14:paraId="4931A061" w14:textId="77777777" w:rsidR="008211BD" w:rsidRDefault="008211BD" w:rsidP="008211BD">
      <w:pPr>
        <w:bidi/>
        <w:jc w:val="both"/>
        <w:rPr>
          <w:rFonts w:cs="David" w:hint="cs"/>
          <w:u w:val="single"/>
          <w:rtl/>
        </w:rPr>
      </w:pPr>
    </w:p>
    <w:p w14:paraId="0FE28554" w14:textId="77777777" w:rsidR="008211BD" w:rsidRDefault="008211BD" w:rsidP="008211BD">
      <w:pPr>
        <w:bidi/>
        <w:jc w:val="both"/>
        <w:rPr>
          <w:rFonts w:cs="David" w:hint="cs"/>
          <w:u w:val="single"/>
          <w:rtl/>
        </w:rPr>
      </w:pPr>
    </w:p>
    <w:p w14:paraId="0021A410" w14:textId="77777777" w:rsidR="008211BD" w:rsidRDefault="008211BD" w:rsidP="008211BD">
      <w:pPr>
        <w:bidi/>
        <w:jc w:val="both"/>
        <w:rPr>
          <w:rFonts w:cs="David" w:hint="cs"/>
          <w:u w:val="single"/>
          <w:rtl/>
        </w:rPr>
      </w:pPr>
    </w:p>
    <w:p w14:paraId="259FA44C" w14:textId="77777777" w:rsidR="008211BD" w:rsidRDefault="008211BD" w:rsidP="008211BD">
      <w:pPr>
        <w:bidi/>
        <w:jc w:val="both"/>
        <w:rPr>
          <w:rFonts w:cs="David" w:hint="cs"/>
          <w:u w:val="single"/>
          <w:rtl/>
        </w:rPr>
      </w:pPr>
    </w:p>
    <w:p w14:paraId="786ED112"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4E57A97B" w14:textId="77777777" w:rsidR="008211BD" w:rsidRPr="008211BD" w:rsidRDefault="008211BD" w:rsidP="008211BD">
      <w:pPr>
        <w:bidi/>
        <w:jc w:val="both"/>
        <w:rPr>
          <w:rFonts w:cs="David" w:hint="cs"/>
          <w:rtl/>
        </w:rPr>
      </w:pPr>
    </w:p>
    <w:p w14:paraId="140DBCF6" w14:textId="77777777" w:rsidR="008211BD" w:rsidRPr="008211BD" w:rsidRDefault="008211BD" w:rsidP="008211BD">
      <w:pPr>
        <w:bidi/>
        <w:ind w:firstLine="567"/>
        <w:jc w:val="both"/>
        <w:rPr>
          <w:rFonts w:cs="David" w:hint="cs"/>
          <w:rtl/>
        </w:rPr>
      </w:pPr>
      <w:r w:rsidRPr="008211BD">
        <w:rPr>
          <w:rFonts w:cs="David" w:hint="cs"/>
          <w:rtl/>
        </w:rPr>
        <w:t xml:space="preserve">אני יכול להגיד לך מה שאני יודע. לפי דברי האנשים, הציעו לעליזה אמבולנס והיא אמרה שהיא מעדיפה שבעלה יבוא לקחת אותה. בדיעבד, זה שיקול מוטעה, צריך היה להזמין אמבולנס. אין על זה ויכוח בכלל, אבל לא היה איש שהציע להזמין אותו. </w:t>
      </w:r>
    </w:p>
    <w:p w14:paraId="6E16E4B5" w14:textId="77777777" w:rsidR="008211BD" w:rsidRPr="008211BD" w:rsidRDefault="008211BD" w:rsidP="008211BD">
      <w:pPr>
        <w:bidi/>
        <w:jc w:val="both"/>
        <w:rPr>
          <w:rFonts w:cs="David" w:hint="cs"/>
          <w:rtl/>
        </w:rPr>
      </w:pPr>
    </w:p>
    <w:p w14:paraId="7F50EE8F" w14:textId="77777777" w:rsidR="008211BD" w:rsidRPr="008211BD" w:rsidRDefault="008211BD" w:rsidP="008211BD">
      <w:pPr>
        <w:bidi/>
        <w:jc w:val="both"/>
        <w:rPr>
          <w:rFonts w:cs="David" w:hint="cs"/>
          <w:rtl/>
        </w:rPr>
      </w:pPr>
      <w:r w:rsidRPr="008211BD">
        <w:rPr>
          <w:rFonts w:cs="David" w:hint="cs"/>
          <w:u w:val="single"/>
          <w:rtl/>
        </w:rPr>
        <w:t>היו"ר דוד טל:</w:t>
      </w:r>
    </w:p>
    <w:p w14:paraId="5EDCD910" w14:textId="77777777" w:rsidR="008211BD" w:rsidRPr="008211BD" w:rsidRDefault="008211BD" w:rsidP="008211BD">
      <w:pPr>
        <w:bidi/>
        <w:jc w:val="both"/>
        <w:rPr>
          <w:rFonts w:cs="David" w:hint="cs"/>
          <w:rtl/>
        </w:rPr>
      </w:pPr>
    </w:p>
    <w:p w14:paraId="5980110E" w14:textId="77777777" w:rsidR="008211BD" w:rsidRPr="008211BD" w:rsidRDefault="008211BD" w:rsidP="008211BD">
      <w:pPr>
        <w:bidi/>
        <w:jc w:val="both"/>
        <w:rPr>
          <w:rFonts w:cs="David" w:hint="cs"/>
          <w:rtl/>
        </w:rPr>
      </w:pPr>
      <w:r w:rsidRPr="008211BD">
        <w:rPr>
          <w:rFonts w:cs="David" w:hint="cs"/>
          <w:rtl/>
        </w:rPr>
        <w:tab/>
        <w:t>ולא היה איש שסירב להזמין אמבולנס?</w:t>
      </w:r>
    </w:p>
    <w:p w14:paraId="211B228D" w14:textId="77777777" w:rsidR="008211BD" w:rsidRPr="008211BD" w:rsidRDefault="008211BD" w:rsidP="008211BD">
      <w:pPr>
        <w:bidi/>
        <w:jc w:val="both"/>
        <w:rPr>
          <w:rFonts w:cs="David" w:hint="cs"/>
          <w:rtl/>
        </w:rPr>
      </w:pPr>
    </w:p>
    <w:p w14:paraId="2909343F"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1261121" w14:textId="77777777" w:rsidR="008211BD" w:rsidRPr="008211BD" w:rsidRDefault="008211BD" w:rsidP="008211BD">
      <w:pPr>
        <w:bidi/>
        <w:jc w:val="both"/>
        <w:rPr>
          <w:rFonts w:cs="David" w:hint="cs"/>
          <w:u w:val="single"/>
          <w:rtl/>
        </w:rPr>
      </w:pPr>
    </w:p>
    <w:p w14:paraId="0C6BFA54" w14:textId="77777777" w:rsidR="008211BD" w:rsidRPr="008211BD" w:rsidRDefault="008211BD" w:rsidP="008211BD">
      <w:pPr>
        <w:bidi/>
        <w:jc w:val="both"/>
        <w:rPr>
          <w:rFonts w:cs="David" w:hint="cs"/>
          <w:rtl/>
        </w:rPr>
      </w:pPr>
      <w:r w:rsidRPr="008211BD">
        <w:rPr>
          <w:rFonts w:cs="David" w:hint="cs"/>
          <w:rtl/>
        </w:rPr>
        <w:tab/>
        <w:t xml:space="preserve">במצב כזה לא שואלים את מי שנפגע אם להזמין או לא להזמין. </w:t>
      </w:r>
    </w:p>
    <w:p w14:paraId="256F2C1A" w14:textId="77777777" w:rsidR="008211BD" w:rsidRPr="008211BD" w:rsidRDefault="008211BD" w:rsidP="008211BD">
      <w:pPr>
        <w:bidi/>
        <w:jc w:val="both"/>
        <w:rPr>
          <w:rFonts w:cs="David" w:hint="cs"/>
          <w:rtl/>
        </w:rPr>
      </w:pPr>
    </w:p>
    <w:p w14:paraId="34FBB524"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3760FBCC" w14:textId="77777777" w:rsidR="008211BD" w:rsidRPr="008211BD" w:rsidRDefault="008211BD" w:rsidP="008211BD">
      <w:pPr>
        <w:pStyle w:val="Heading5"/>
        <w:rPr>
          <w:rFonts w:hint="cs"/>
          <w:sz w:val="24"/>
          <w:rtl/>
        </w:rPr>
      </w:pPr>
    </w:p>
    <w:p w14:paraId="1EA89329" w14:textId="77777777" w:rsidR="008211BD" w:rsidRPr="008211BD" w:rsidRDefault="008211BD" w:rsidP="008211BD">
      <w:pPr>
        <w:bidi/>
        <w:jc w:val="both"/>
        <w:rPr>
          <w:rFonts w:cs="David" w:hint="cs"/>
          <w:rtl/>
        </w:rPr>
      </w:pPr>
      <w:r w:rsidRPr="008211BD">
        <w:rPr>
          <w:rFonts w:cs="David" w:hint="cs"/>
          <w:rtl/>
        </w:rPr>
        <w:tab/>
        <w:t xml:space="preserve">אפילו ארשה לעצמי לנחש שאם חבר כנסת היה נפגע, יכול להיות שכן היו מזמינים אמבולנס. </w:t>
      </w:r>
    </w:p>
    <w:p w14:paraId="44223B66" w14:textId="77777777" w:rsidR="008211BD" w:rsidRPr="008211BD" w:rsidRDefault="008211BD" w:rsidP="008211BD">
      <w:pPr>
        <w:bidi/>
        <w:jc w:val="both"/>
        <w:rPr>
          <w:rFonts w:cs="David" w:hint="cs"/>
          <w:rtl/>
        </w:rPr>
      </w:pPr>
    </w:p>
    <w:p w14:paraId="704D9809"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6BCE8542" w14:textId="77777777" w:rsidR="008211BD" w:rsidRPr="008211BD" w:rsidRDefault="008211BD" w:rsidP="008211BD">
      <w:pPr>
        <w:bidi/>
        <w:jc w:val="both"/>
        <w:rPr>
          <w:rFonts w:cs="David" w:hint="cs"/>
          <w:rtl/>
        </w:rPr>
      </w:pPr>
    </w:p>
    <w:p w14:paraId="6CDB15B5" w14:textId="77777777" w:rsidR="008211BD" w:rsidRPr="008211BD" w:rsidRDefault="008211BD" w:rsidP="008211BD">
      <w:pPr>
        <w:bidi/>
        <w:ind w:firstLine="567"/>
        <w:jc w:val="both"/>
        <w:rPr>
          <w:rFonts w:cs="David" w:hint="cs"/>
          <w:rtl/>
        </w:rPr>
      </w:pPr>
      <w:r w:rsidRPr="008211BD">
        <w:rPr>
          <w:rFonts w:cs="David" w:hint="cs"/>
          <w:rtl/>
        </w:rPr>
        <w:t xml:space="preserve">אני רוצה לחלק בין עובדות, כמו ששודרו בכתבה, לבין שיקול דעת. בעובדה, לא הציע אף אחד להזמין אמבולנס. בשיקול דעת, היה צריך להזמין אמבולנס. את זה אני אומר בהפקת הלקחים. אין על זה ויכוח וזה נכנס לנוהל אצלנו, שבכל תאונה הכי קלה עם פגיעה פיזית יוזמן אמבולנס. </w:t>
      </w:r>
    </w:p>
    <w:p w14:paraId="2BDCADC7" w14:textId="77777777" w:rsidR="008211BD" w:rsidRPr="008211BD" w:rsidRDefault="008211BD" w:rsidP="008211BD">
      <w:pPr>
        <w:bidi/>
        <w:ind w:firstLine="567"/>
        <w:jc w:val="both"/>
        <w:rPr>
          <w:rFonts w:cs="David" w:hint="cs"/>
          <w:rtl/>
        </w:rPr>
      </w:pPr>
    </w:p>
    <w:p w14:paraId="4C0369DC" w14:textId="77777777" w:rsidR="008211BD" w:rsidRPr="008211BD" w:rsidRDefault="008211BD" w:rsidP="008211BD">
      <w:pPr>
        <w:bidi/>
        <w:ind w:firstLine="567"/>
        <w:jc w:val="both"/>
        <w:rPr>
          <w:rFonts w:cs="David" w:hint="cs"/>
          <w:rtl/>
        </w:rPr>
      </w:pPr>
      <w:r w:rsidRPr="008211BD">
        <w:rPr>
          <w:rFonts w:cs="David" w:hint="cs"/>
          <w:rtl/>
        </w:rPr>
        <w:t xml:space="preserve">מונתה על-ידי הכנסת חברת שפרן, שבראשה עומדים רפי </w:t>
      </w:r>
      <w:proofErr w:type="spellStart"/>
      <w:r w:rsidRPr="008211BD">
        <w:rPr>
          <w:rFonts w:cs="David" w:hint="cs"/>
          <w:rtl/>
        </w:rPr>
        <w:t>מלכא</w:t>
      </w:r>
      <w:proofErr w:type="spellEnd"/>
      <w:r w:rsidRPr="008211BD">
        <w:rPr>
          <w:rFonts w:cs="David" w:hint="cs"/>
          <w:rtl/>
        </w:rPr>
        <w:t xml:space="preserve"> וראובן חזק, שנדמה לי שאין איש שמערער על יושרם. היא בדקה את האירוע לאחר הבדיקה שלי.</w:t>
      </w:r>
    </w:p>
    <w:p w14:paraId="3A00EA19" w14:textId="77777777" w:rsidR="008211BD" w:rsidRPr="008211BD" w:rsidRDefault="008211BD" w:rsidP="008211BD">
      <w:pPr>
        <w:bidi/>
        <w:jc w:val="both"/>
        <w:rPr>
          <w:rFonts w:cs="David" w:hint="cs"/>
          <w:rtl/>
        </w:rPr>
      </w:pPr>
    </w:p>
    <w:p w14:paraId="50219E5E" w14:textId="77777777" w:rsidR="008211BD" w:rsidRPr="008211BD" w:rsidRDefault="008211BD" w:rsidP="008211BD">
      <w:pPr>
        <w:bidi/>
        <w:jc w:val="both"/>
        <w:rPr>
          <w:rFonts w:cs="David" w:hint="cs"/>
          <w:rtl/>
        </w:rPr>
      </w:pPr>
      <w:r w:rsidRPr="008211BD">
        <w:rPr>
          <w:rFonts w:cs="David" w:hint="cs"/>
          <w:u w:val="single"/>
          <w:rtl/>
        </w:rPr>
        <w:t>היו"ר דוד טל:</w:t>
      </w:r>
    </w:p>
    <w:p w14:paraId="34C55B75" w14:textId="77777777" w:rsidR="008211BD" w:rsidRPr="008211BD" w:rsidRDefault="008211BD" w:rsidP="008211BD">
      <w:pPr>
        <w:bidi/>
        <w:jc w:val="both"/>
        <w:rPr>
          <w:rFonts w:cs="David" w:hint="cs"/>
          <w:rtl/>
        </w:rPr>
      </w:pPr>
    </w:p>
    <w:p w14:paraId="12527325" w14:textId="77777777" w:rsidR="008211BD" w:rsidRPr="008211BD" w:rsidRDefault="008211BD" w:rsidP="008211BD">
      <w:pPr>
        <w:bidi/>
        <w:ind w:firstLine="567"/>
        <w:jc w:val="both"/>
        <w:rPr>
          <w:rFonts w:cs="David" w:hint="cs"/>
          <w:rtl/>
        </w:rPr>
      </w:pPr>
      <w:r w:rsidRPr="008211BD">
        <w:rPr>
          <w:rFonts w:cs="David" w:hint="cs"/>
          <w:rtl/>
        </w:rPr>
        <w:t xml:space="preserve">למה אדוני היה צריך חברה נוספת לאחר הבדיקה של אדוני? אם סברתם שנכון היה שזה ייבדק, אולי היה כדאי שלא אתם תבדקו ותעבירו את זה לבדיקה חיצונית. </w:t>
      </w:r>
    </w:p>
    <w:p w14:paraId="00180B8A" w14:textId="77777777" w:rsidR="008211BD" w:rsidRPr="008211BD" w:rsidRDefault="008211BD" w:rsidP="008211BD">
      <w:pPr>
        <w:bidi/>
        <w:jc w:val="both"/>
        <w:rPr>
          <w:rFonts w:cs="David" w:hint="cs"/>
          <w:rtl/>
        </w:rPr>
      </w:pPr>
    </w:p>
    <w:p w14:paraId="357F7058"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7505B72F" w14:textId="77777777" w:rsidR="008211BD" w:rsidRPr="008211BD" w:rsidRDefault="008211BD" w:rsidP="008211BD">
      <w:pPr>
        <w:bidi/>
        <w:jc w:val="both"/>
        <w:rPr>
          <w:rFonts w:cs="David" w:hint="cs"/>
          <w:rtl/>
        </w:rPr>
      </w:pPr>
    </w:p>
    <w:p w14:paraId="77517E08" w14:textId="77777777" w:rsidR="008211BD" w:rsidRPr="008211BD" w:rsidRDefault="008211BD" w:rsidP="008211BD">
      <w:pPr>
        <w:bidi/>
        <w:ind w:firstLine="567"/>
        <w:jc w:val="both"/>
        <w:rPr>
          <w:rFonts w:cs="David" w:hint="cs"/>
          <w:rtl/>
        </w:rPr>
      </w:pPr>
      <w:r w:rsidRPr="008211BD">
        <w:rPr>
          <w:rFonts w:cs="David" w:hint="cs"/>
          <w:rtl/>
        </w:rPr>
        <w:t xml:space="preserve">לא סברתי שצריך היה לבדוק מבחוץ, כי אני חושב שבדקתי את זה ביסודיות. אותו יוני טען שטייחתי או נתתי גיבוי לסגן שלי, ולכן הוזמנה חברה חיצונית כדי לבדוק את העניין הזה. שמחתי מאוד שהיא נכנסה. </w:t>
      </w:r>
    </w:p>
    <w:p w14:paraId="0C5CF1C5" w14:textId="77777777" w:rsidR="008211BD" w:rsidRPr="008211BD" w:rsidRDefault="008211BD" w:rsidP="008211BD">
      <w:pPr>
        <w:bidi/>
        <w:ind w:firstLine="567"/>
        <w:jc w:val="both"/>
        <w:rPr>
          <w:rFonts w:cs="David" w:hint="cs"/>
          <w:rtl/>
        </w:rPr>
      </w:pPr>
    </w:p>
    <w:p w14:paraId="64B3C597" w14:textId="77777777" w:rsidR="008211BD" w:rsidRPr="008211BD" w:rsidRDefault="008211BD" w:rsidP="008211BD">
      <w:pPr>
        <w:bidi/>
        <w:ind w:firstLine="567"/>
        <w:jc w:val="both"/>
        <w:rPr>
          <w:rFonts w:cs="David" w:hint="cs"/>
          <w:rtl/>
        </w:rPr>
      </w:pPr>
      <w:r w:rsidRPr="008211BD">
        <w:rPr>
          <w:rFonts w:cs="David" w:hint="cs"/>
          <w:rtl/>
        </w:rPr>
        <w:t xml:space="preserve">ברשותכם, אני רוצה לקרוא מתוך הדוח של החברה. "בבדיקת התאונה שארעה לגברת בראשי לא מצאנו כל חשד או סימן להטיית עדויות, טיוח או שחיתות. התקלה אירעה בגין מנגנון החישן שהושחת על-ידי מאן </w:t>
      </w:r>
      <w:proofErr w:type="spellStart"/>
      <w:r w:rsidRPr="008211BD">
        <w:rPr>
          <w:rFonts w:cs="David" w:hint="cs"/>
          <w:rtl/>
        </w:rPr>
        <w:t>דהוא</w:t>
      </w:r>
      <w:proofErr w:type="spellEnd"/>
      <w:r w:rsidRPr="008211BD">
        <w:rPr>
          <w:rFonts w:cs="David" w:hint="cs"/>
          <w:rtl/>
        </w:rPr>
        <w:t xml:space="preserve"> בשוגג, ומבלי שדווח על כך". הם קובעים: "לראות בחברה הגורם האחראי לתקלה". </w:t>
      </w:r>
    </w:p>
    <w:p w14:paraId="5FB02671" w14:textId="77777777" w:rsidR="008211BD" w:rsidRPr="008211BD" w:rsidRDefault="008211BD" w:rsidP="008211BD">
      <w:pPr>
        <w:bidi/>
        <w:jc w:val="both"/>
        <w:rPr>
          <w:rFonts w:cs="David" w:hint="cs"/>
          <w:rtl/>
        </w:rPr>
      </w:pPr>
    </w:p>
    <w:p w14:paraId="03BFAF2C" w14:textId="77777777" w:rsidR="008211BD" w:rsidRPr="008211BD" w:rsidRDefault="008211BD" w:rsidP="008211BD">
      <w:pPr>
        <w:bidi/>
        <w:jc w:val="both"/>
        <w:rPr>
          <w:rFonts w:cs="David" w:hint="cs"/>
          <w:rtl/>
        </w:rPr>
      </w:pPr>
      <w:r w:rsidRPr="008211BD">
        <w:rPr>
          <w:rFonts w:cs="David" w:hint="cs"/>
          <w:u w:val="single"/>
          <w:rtl/>
        </w:rPr>
        <w:t>היו"ר דוד טל:</w:t>
      </w:r>
    </w:p>
    <w:p w14:paraId="6BAFD099" w14:textId="77777777" w:rsidR="008211BD" w:rsidRPr="008211BD" w:rsidRDefault="008211BD" w:rsidP="008211BD">
      <w:pPr>
        <w:bidi/>
        <w:jc w:val="both"/>
        <w:rPr>
          <w:rFonts w:cs="David" w:hint="cs"/>
          <w:rtl/>
        </w:rPr>
      </w:pPr>
    </w:p>
    <w:p w14:paraId="52E25E77" w14:textId="77777777" w:rsidR="008211BD" w:rsidRPr="008211BD" w:rsidRDefault="008211BD" w:rsidP="008211BD">
      <w:pPr>
        <w:bidi/>
        <w:ind w:firstLine="567"/>
        <w:jc w:val="both"/>
        <w:rPr>
          <w:rFonts w:cs="David" w:hint="cs"/>
          <w:rtl/>
        </w:rPr>
      </w:pPr>
      <w:r w:rsidRPr="008211BD">
        <w:rPr>
          <w:rFonts w:cs="David" w:hint="cs"/>
          <w:rtl/>
        </w:rPr>
        <w:t xml:space="preserve">התקלה הזו הייתה ידועה טרם ההפעלה באותו יום שבו עליזה נפגעה? </w:t>
      </w:r>
    </w:p>
    <w:p w14:paraId="514ECFD3" w14:textId="77777777" w:rsidR="008211BD" w:rsidRPr="008211BD" w:rsidRDefault="008211BD" w:rsidP="008211BD">
      <w:pPr>
        <w:bidi/>
        <w:jc w:val="both"/>
        <w:rPr>
          <w:rFonts w:cs="David" w:hint="cs"/>
          <w:rtl/>
        </w:rPr>
      </w:pPr>
    </w:p>
    <w:p w14:paraId="5787AE43"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0B352DAA" w14:textId="77777777" w:rsidR="008211BD" w:rsidRPr="008211BD" w:rsidRDefault="008211BD" w:rsidP="008211BD">
      <w:pPr>
        <w:bidi/>
        <w:jc w:val="both"/>
        <w:rPr>
          <w:rFonts w:cs="David" w:hint="cs"/>
          <w:rtl/>
        </w:rPr>
      </w:pPr>
    </w:p>
    <w:p w14:paraId="122586C3" w14:textId="77777777" w:rsidR="008211BD" w:rsidRPr="008211BD" w:rsidRDefault="008211BD" w:rsidP="008211BD">
      <w:pPr>
        <w:bidi/>
        <w:ind w:firstLine="567"/>
        <w:jc w:val="both"/>
        <w:rPr>
          <w:rFonts w:cs="David" w:hint="cs"/>
          <w:rtl/>
        </w:rPr>
      </w:pPr>
      <w:r w:rsidRPr="008211BD">
        <w:rPr>
          <w:rFonts w:cs="David" w:hint="cs"/>
          <w:rtl/>
        </w:rPr>
        <w:t xml:space="preserve">כן, והייתה הנחיה מפורשת לוודא שזה מושבת. הוא הופעל כדי לבדוק מה קרה. </w:t>
      </w:r>
    </w:p>
    <w:p w14:paraId="44AF9C90" w14:textId="77777777" w:rsidR="008211BD" w:rsidRPr="008211BD" w:rsidRDefault="008211BD" w:rsidP="008211BD">
      <w:pPr>
        <w:bidi/>
        <w:jc w:val="both"/>
        <w:rPr>
          <w:rFonts w:cs="David" w:hint="cs"/>
          <w:rtl/>
        </w:rPr>
      </w:pPr>
    </w:p>
    <w:p w14:paraId="20162338" w14:textId="77777777" w:rsidR="008211BD" w:rsidRDefault="008211BD" w:rsidP="008211BD">
      <w:pPr>
        <w:bidi/>
        <w:ind w:firstLine="567"/>
        <w:jc w:val="both"/>
        <w:rPr>
          <w:rFonts w:cs="David" w:hint="cs"/>
          <w:rtl/>
        </w:rPr>
      </w:pPr>
    </w:p>
    <w:p w14:paraId="0C51EC32" w14:textId="77777777" w:rsidR="008211BD" w:rsidRDefault="008211BD" w:rsidP="008211BD">
      <w:pPr>
        <w:bidi/>
        <w:ind w:firstLine="567"/>
        <w:jc w:val="both"/>
        <w:rPr>
          <w:rFonts w:cs="David" w:hint="cs"/>
          <w:rtl/>
        </w:rPr>
      </w:pPr>
    </w:p>
    <w:p w14:paraId="3DDEED44" w14:textId="77777777" w:rsidR="008211BD" w:rsidRDefault="008211BD" w:rsidP="008211BD">
      <w:pPr>
        <w:bidi/>
        <w:ind w:firstLine="567"/>
        <w:jc w:val="both"/>
        <w:rPr>
          <w:rFonts w:cs="David" w:hint="cs"/>
          <w:rtl/>
        </w:rPr>
      </w:pPr>
    </w:p>
    <w:p w14:paraId="2C411EE6" w14:textId="77777777" w:rsidR="008211BD" w:rsidRDefault="008211BD" w:rsidP="008211BD">
      <w:pPr>
        <w:bidi/>
        <w:ind w:firstLine="567"/>
        <w:jc w:val="both"/>
        <w:rPr>
          <w:rFonts w:cs="David" w:hint="cs"/>
          <w:rtl/>
        </w:rPr>
      </w:pPr>
    </w:p>
    <w:p w14:paraId="594B252F" w14:textId="77777777" w:rsidR="008211BD" w:rsidRPr="008211BD" w:rsidRDefault="008211BD" w:rsidP="008211BD">
      <w:pPr>
        <w:bidi/>
        <w:ind w:firstLine="567"/>
        <w:jc w:val="both"/>
        <w:rPr>
          <w:rFonts w:cs="David" w:hint="cs"/>
          <w:rtl/>
        </w:rPr>
      </w:pPr>
      <w:r w:rsidRPr="008211BD">
        <w:rPr>
          <w:rFonts w:cs="David" w:hint="cs"/>
          <w:rtl/>
        </w:rPr>
        <w:t xml:space="preserve">אני רוצה לקרוא מתוך הדוח על הקצין הבודק. "קצין הכנסת מינה מיידית את קצין ההדרכה, אלי </w:t>
      </w:r>
      <w:proofErr w:type="spellStart"/>
      <w:r w:rsidRPr="008211BD">
        <w:rPr>
          <w:rFonts w:cs="David" w:hint="cs"/>
          <w:rtl/>
        </w:rPr>
        <w:t>חוג'ה</w:t>
      </w:r>
      <w:proofErr w:type="spellEnd"/>
      <w:r w:rsidRPr="008211BD">
        <w:rPr>
          <w:rFonts w:cs="David" w:hint="cs"/>
          <w:rtl/>
        </w:rPr>
        <w:t xml:space="preserve">" </w:t>
      </w:r>
      <w:r w:rsidRPr="008211BD">
        <w:rPr>
          <w:rFonts w:cs="David"/>
          <w:rtl/>
        </w:rPr>
        <w:t>–</w:t>
      </w:r>
      <w:r w:rsidRPr="008211BD">
        <w:rPr>
          <w:rFonts w:cs="David" w:hint="cs"/>
          <w:rtl/>
        </w:rPr>
        <w:t xml:space="preserve"> זה שלכאורה היה הקצין הבודק </w:t>
      </w:r>
      <w:r w:rsidRPr="008211BD">
        <w:rPr>
          <w:rFonts w:cs="David"/>
          <w:rtl/>
        </w:rPr>
        <w:t>–</w:t>
      </w:r>
      <w:r w:rsidRPr="008211BD">
        <w:rPr>
          <w:rFonts w:cs="David" w:hint="cs"/>
          <w:rtl/>
        </w:rPr>
        <w:t xml:space="preserve"> "לבדוק מי התקין את </w:t>
      </w:r>
      <w:proofErr w:type="spellStart"/>
      <w:r w:rsidRPr="008211BD">
        <w:rPr>
          <w:rFonts w:cs="David" w:hint="cs"/>
          <w:rtl/>
        </w:rPr>
        <w:t>האזיקון</w:t>
      </w:r>
      <w:proofErr w:type="spellEnd"/>
      <w:r w:rsidRPr="008211BD">
        <w:rPr>
          <w:rFonts w:cs="David" w:hint="cs"/>
          <w:rtl/>
        </w:rPr>
        <w:t xml:space="preserve">, וכן מינה בנפרד את קצין הבטיחות לבדוק את ההיבטים הטכניים. קצין הכנסת הגיש דוח מסכם ליושבת ראש הכנסת". </w:t>
      </w:r>
    </w:p>
    <w:p w14:paraId="32DE6ECA" w14:textId="77777777" w:rsidR="008211BD" w:rsidRPr="008211BD" w:rsidRDefault="008211BD" w:rsidP="008211BD">
      <w:pPr>
        <w:bidi/>
        <w:ind w:firstLine="567"/>
        <w:jc w:val="both"/>
        <w:rPr>
          <w:rFonts w:cs="David" w:hint="cs"/>
          <w:rtl/>
        </w:rPr>
      </w:pPr>
    </w:p>
    <w:p w14:paraId="1A4D18BF" w14:textId="77777777" w:rsidR="008211BD" w:rsidRPr="008211BD" w:rsidRDefault="008211BD" w:rsidP="008211BD">
      <w:pPr>
        <w:bidi/>
        <w:ind w:firstLine="567"/>
        <w:jc w:val="both"/>
        <w:rPr>
          <w:rFonts w:cs="David" w:hint="cs"/>
          <w:rtl/>
        </w:rPr>
      </w:pPr>
      <w:r w:rsidRPr="008211BD">
        <w:rPr>
          <w:rFonts w:cs="David" w:hint="cs"/>
          <w:rtl/>
        </w:rPr>
        <w:t xml:space="preserve">אלי </w:t>
      </w:r>
      <w:proofErr w:type="spellStart"/>
      <w:r w:rsidRPr="008211BD">
        <w:rPr>
          <w:rFonts w:cs="David" w:hint="cs"/>
          <w:rtl/>
        </w:rPr>
        <w:t>חוג'ה</w:t>
      </w:r>
      <w:proofErr w:type="spellEnd"/>
      <w:r w:rsidRPr="008211BD">
        <w:rPr>
          <w:rFonts w:cs="David" w:hint="cs"/>
          <w:rtl/>
        </w:rPr>
        <w:t xml:space="preserve"> לא היה קצין בודק. הוא בדק היבט אחד - וחקר את האנשים - דרך המצלמות, לבדוק מי התקין את </w:t>
      </w:r>
      <w:proofErr w:type="spellStart"/>
      <w:r w:rsidRPr="008211BD">
        <w:rPr>
          <w:rFonts w:cs="David" w:hint="cs"/>
          <w:rtl/>
        </w:rPr>
        <w:t>האזיקון</w:t>
      </w:r>
      <w:proofErr w:type="spellEnd"/>
      <w:r w:rsidRPr="008211BD">
        <w:rPr>
          <w:rFonts w:cs="David" w:hint="cs"/>
          <w:rtl/>
        </w:rPr>
        <w:t xml:space="preserve">, זה הכול. זה מצוין בדוח שהיה אצל נדב פרי ביד. </w:t>
      </w:r>
    </w:p>
    <w:p w14:paraId="1ABB174E" w14:textId="77777777" w:rsidR="008211BD" w:rsidRPr="008211BD" w:rsidRDefault="008211BD" w:rsidP="008211BD">
      <w:pPr>
        <w:bidi/>
        <w:jc w:val="both"/>
        <w:rPr>
          <w:rFonts w:cs="David" w:hint="cs"/>
          <w:rtl/>
        </w:rPr>
      </w:pPr>
    </w:p>
    <w:p w14:paraId="1679BC7E" w14:textId="77777777" w:rsidR="008211BD" w:rsidRPr="008211BD" w:rsidRDefault="008211BD" w:rsidP="008211BD">
      <w:pPr>
        <w:bidi/>
        <w:jc w:val="both"/>
        <w:rPr>
          <w:rFonts w:cs="David" w:hint="cs"/>
          <w:rtl/>
        </w:rPr>
      </w:pPr>
      <w:r w:rsidRPr="008211BD">
        <w:rPr>
          <w:rFonts w:cs="David" w:hint="cs"/>
          <w:u w:val="single"/>
          <w:rtl/>
        </w:rPr>
        <w:t>היו"ר דוד טל:</w:t>
      </w:r>
    </w:p>
    <w:p w14:paraId="5740E73E" w14:textId="77777777" w:rsidR="008211BD" w:rsidRPr="008211BD" w:rsidRDefault="008211BD" w:rsidP="008211BD">
      <w:pPr>
        <w:bidi/>
        <w:jc w:val="both"/>
        <w:rPr>
          <w:rFonts w:cs="David" w:hint="cs"/>
          <w:rtl/>
        </w:rPr>
      </w:pPr>
    </w:p>
    <w:p w14:paraId="6FF41B93" w14:textId="77777777" w:rsidR="008211BD" w:rsidRPr="008211BD" w:rsidRDefault="008211BD" w:rsidP="008211BD">
      <w:pPr>
        <w:bidi/>
        <w:jc w:val="both"/>
        <w:rPr>
          <w:rFonts w:cs="David" w:hint="cs"/>
          <w:rtl/>
        </w:rPr>
      </w:pPr>
      <w:r w:rsidRPr="008211BD">
        <w:rPr>
          <w:rFonts w:cs="David" w:hint="cs"/>
          <w:rtl/>
        </w:rPr>
        <w:tab/>
        <w:t>אבל היה קצין בודק?</w:t>
      </w:r>
    </w:p>
    <w:p w14:paraId="02D2BF62" w14:textId="77777777" w:rsidR="008211BD" w:rsidRPr="008211BD" w:rsidRDefault="008211BD" w:rsidP="008211BD">
      <w:pPr>
        <w:bidi/>
        <w:jc w:val="both"/>
        <w:rPr>
          <w:rFonts w:cs="David" w:hint="cs"/>
          <w:rtl/>
        </w:rPr>
      </w:pPr>
    </w:p>
    <w:p w14:paraId="6A04B225"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51332157" w14:textId="77777777" w:rsidR="008211BD" w:rsidRPr="008211BD" w:rsidRDefault="008211BD" w:rsidP="008211BD">
      <w:pPr>
        <w:bidi/>
        <w:jc w:val="both"/>
        <w:rPr>
          <w:rFonts w:cs="David" w:hint="cs"/>
          <w:rtl/>
        </w:rPr>
      </w:pPr>
    </w:p>
    <w:p w14:paraId="3192E6AA" w14:textId="77777777" w:rsidR="008211BD" w:rsidRPr="008211BD" w:rsidRDefault="008211BD" w:rsidP="008211BD">
      <w:pPr>
        <w:bidi/>
        <w:ind w:firstLine="567"/>
        <w:jc w:val="both"/>
        <w:rPr>
          <w:rFonts w:cs="David" w:hint="cs"/>
          <w:rtl/>
        </w:rPr>
      </w:pPr>
      <w:r w:rsidRPr="008211BD">
        <w:rPr>
          <w:rFonts w:cs="David" w:hint="cs"/>
          <w:rtl/>
        </w:rPr>
        <w:t xml:space="preserve">אני הקצין הבודק. אני קורא מתוך הדוח. "כאשר ההתקנות הפיזיות של השערים השונים, לרבות - - - אלה אותם מחסומים - הותקנו במהלך החודשים יוני-יולי 2006, התקנות אלה נבדקו על-ידי מפקחים ויועצים שונים ואושרו כרכיבים נפרדים. האישור להפעלת השער כמכלול לא ניתן על-ידי יועצים ולא על-ידי קצין הכנסת". זה בניגוד למה שנאמר בכתבה. "לא ניתן אישור להפעיל את השער, ולכן האחראים הם הטכנאים שהפעילו את זה". </w:t>
      </w:r>
    </w:p>
    <w:p w14:paraId="6BA7DC59" w14:textId="77777777" w:rsidR="008211BD" w:rsidRPr="008211BD" w:rsidRDefault="008211BD" w:rsidP="008211BD">
      <w:pPr>
        <w:bidi/>
        <w:jc w:val="both"/>
        <w:rPr>
          <w:rFonts w:cs="David" w:hint="cs"/>
          <w:rtl/>
        </w:rPr>
      </w:pPr>
    </w:p>
    <w:p w14:paraId="21BD454F"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7518AEA7" w14:textId="77777777" w:rsidR="008211BD" w:rsidRPr="008211BD" w:rsidRDefault="008211BD" w:rsidP="008211BD">
      <w:pPr>
        <w:pStyle w:val="Heading5"/>
        <w:rPr>
          <w:rFonts w:hint="cs"/>
          <w:sz w:val="24"/>
          <w:rtl/>
        </w:rPr>
      </w:pPr>
    </w:p>
    <w:p w14:paraId="4EF13D65" w14:textId="77777777" w:rsidR="008211BD" w:rsidRPr="008211BD" w:rsidRDefault="008211BD" w:rsidP="008211BD">
      <w:pPr>
        <w:bidi/>
        <w:jc w:val="both"/>
        <w:rPr>
          <w:rFonts w:cs="David" w:hint="cs"/>
          <w:rtl/>
        </w:rPr>
      </w:pPr>
      <w:r w:rsidRPr="008211BD">
        <w:rPr>
          <w:rFonts w:cs="David" w:hint="cs"/>
          <w:rtl/>
        </w:rPr>
        <w:tab/>
        <w:t xml:space="preserve">מה זאת אומרת, הטכנאים מחליטים? להפיל על הטכנאי. </w:t>
      </w:r>
    </w:p>
    <w:p w14:paraId="17CD27EE" w14:textId="77777777" w:rsidR="008211BD" w:rsidRPr="008211BD" w:rsidRDefault="008211BD" w:rsidP="008211BD">
      <w:pPr>
        <w:bidi/>
        <w:jc w:val="both"/>
        <w:rPr>
          <w:rFonts w:cs="David" w:hint="cs"/>
          <w:rtl/>
        </w:rPr>
      </w:pPr>
    </w:p>
    <w:p w14:paraId="34819FF1"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6BE1A927" w14:textId="77777777" w:rsidR="008211BD" w:rsidRPr="008211BD" w:rsidRDefault="008211BD" w:rsidP="008211BD">
      <w:pPr>
        <w:bidi/>
        <w:jc w:val="both"/>
        <w:rPr>
          <w:rFonts w:cs="David" w:hint="cs"/>
          <w:rtl/>
        </w:rPr>
      </w:pPr>
    </w:p>
    <w:p w14:paraId="4B233DBF" w14:textId="77777777" w:rsidR="008211BD" w:rsidRPr="008211BD" w:rsidRDefault="008211BD" w:rsidP="008211BD">
      <w:pPr>
        <w:bidi/>
        <w:jc w:val="both"/>
        <w:rPr>
          <w:rFonts w:cs="David" w:hint="cs"/>
          <w:rtl/>
        </w:rPr>
      </w:pPr>
      <w:r w:rsidRPr="008211BD">
        <w:rPr>
          <w:rFonts w:cs="David" w:hint="cs"/>
          <w:rtl/>
        </w:rPr>
        <w:tab/>
        <w:t>הוא הפעיל מבלי להגיד לנו בכלל. אתן לך את צילום הדוח.</w:t>
      </w:r>
    </w:p>
    <w:p w14:paraId="2204968A" w14:textId="77777777" w:rsidR="008211BD" w:rsidRPr="008211BD" w:rsidRDefault="008211BD" w:rsidP="008211BD">
      <w:pPr>
        <w:bidi/>
        <w:jc w:val="both"/>
        <w:rPr>
          <w:rFonts w:cs="David" w:hint="cs"/>
          <w:rtl/>
        </w:rPr>
      </w:pPr>
    </w:p>
    <w:p w14:paraId="250FF0EB"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F9A3778" w14:textId="77777777" w:rsidR="008211BD" w:rsidRPr="008211BD" w:rsidRDefault="008211BD" w:rsidP="008211BD">
      <w:pPr>
        <w:bidi/>
        <w:jc w:val="both"/>
        <w:rPr>
          <w:rFonts w:cs="David" w:hint="cs"/>
          <w:u w:val="single"/>
          <w:rtl/>
        </w:rPr>
      </w:pPr>
    </w:p>
    <w:p w14:paraId="0A4ED71B" w14:textId="77777777" w:rsidR="008211BD" w:rsidRPr="008211BD" w:rsidRDefault="008211BD" w:rsidP="008211BD">
      <w:pPr>
        <w:bidi/>
        <w:jc w:val="both"/>
        <w:rPr>
          <w:rFonts w:cs="David" w:hint="cs"/>
          <w:rtl/>
        </w:rPr>
      </w:pPr>
      <w:r w:rsidRPr="008211BD">
        <w:rPr>
          <w:rFonts w:cs="David" w:hint="cs"/>
          <w:rtl/>
        </w:rPr>
        <w:tab/>
        <w:t xml:space="preserve">אדוני היושב ראש, אני חושב שהיה צורך לקיים דיון אחרי שהדוח מונח על שולחן חברי הוועדה. </w:t>
      </w:r>
    </w:p>
    <w:p w14:paraId="0D9ED87D" w14:textId="77777777" w:rsidR="008211BD" w:rsidRPr="008211BD" w:rsidRDefault="008211BD" w:rsidP="008211BD">
      <w:pPr>
        <w:bidi/>
        <w:jc w:val="both"/>
        <w:rPr>
          <w:rFonts w:cs="David" w:hint="cs"/>
          <w:rtl/>
        </w:rPr>
      </w:pPr>
    </w:p>
    <w:p w14:paraId="21E3F74C" w14:textId="77777777" w:rsidR="008211BD" w:rsidRPr="008211BD" w:rsidRDefault="008211BD" w:rsidP="008211BD">
      <w:pPr>
        <w:pStyle w:val="Heading5"/>
        <w:rPr>
          <w:rFonts w:hint="cs"/>
          <w:sz w:val="24"/>
          <w:rtl/>
        </w:rPr>
      </w:pPr>
      <w:r w:rsidRPr="008211BD">
        <w:rPr>
          <w:rFonts w:hint="cs"/>
          <w:sz w:val="24"/>
          <w:u w:val="single"/>
          <w:rtl/>
        </w:rPr>
        <w:t xml:space="preserve">שלי </w:t>
      </w:r>
      <w:proofErr w:type="spellStart"/>
      <w:r w:rsidRPr="008211BD">
        <w:rPr>
          <w:rFonts w:hint="cs"/>
          <w:sz w:val="24"/>
          <w:u w:val="single"/>
          <w:rtl/>
        </w:rPr>
        <w:t>יחימוביץ</w:t>
      </w:r>
      <w:proofErr w:type="spellEnd"/>
      <w:r w:rsidRPr="008211BD">
        <w:rPr>
          <w:rFonts w:hint="cs"/>
          <w:sz w:val="24"/>
          <w:u w:val="single"/>
          <w:rtl/>
        </w:rPr>
        <w:t>:</w:t>
      </w:r>
    </w:p>
    <w:p w14:paraId="4192E7D1" w14:textId="77777777" w:rsidR="008211BD" w:rsidRPr="008211BD" w:rsidRDefault="008211BD" w:rsidP="008211BD">
      <w:pPr>
        <w:pStyle w:val="Heading5"/>
        <w:rPr>
          <w:rFonts w:hint="cs"/>
          <w:sz w:val="24"/>
          <w:rtl/>
        </w:rPr>
      </w:pPr>
    </w:p>
    <w:p w14:paraId="3BD40229" w14:textId="77777777" w:rsidR="008211BD" w:rsidRPr="008211BD" w:rsidRDefault="008211BD" w:rsidP="008211BD">
      <w:pPr>
        <w:bidi/>
        <w:jc w:val="both"/>
        <w:rPr>
          <w:rFonts w:cs="David" w:hint="cs"/>
          <w:rtl/>
        </w:rPr>
      </w:pPr>
      <w:r w:rsidRPr="008211BD">
        <w:rPr>
          <w:rFonts w:cs="David" w:hint="cs"/>
          <w:rtl/>
        </w:rPr>
        <w:tab/>
        <w:t xml:space="preserve"> מן הסתם, יש עוד חלקים בדוח. </w:t>
      </w:r>
    </w:p>
    <w:p w14:paraId="4F63B270" w14:textId="77777777" w:rsidR="008211BD" w:rsidRPr="008211BD" w:rsidRDefault="008211BD" w:rsidP="008211BD">
      <w:pPr>
        <w:bidi/>
        <w:jc w:val="both"/>
        <w:rPr>
          <w:rFonts w:cs="David" w:hint="cs"/>
          <w:rtl/>
        </w:rPr>
      </w:pPr>
    </w:p>
    <w:p w14:paraId="3EC160D5" w14:textId="77777777" w:rsidR="008211BD" w:rsidRPr="008211BD" w:rsidRDefault="008211BD" w:rsidP="008211BD">
      <w:pPr>
        <w:bidi/>
        <w:jc w:val="both"/>
        <w:rPr>
          <w:rFonts w:cs="David" w:hint="cs"/>
          <w:rtl/>
        </w:rPr>
      </w:pPr>
      <w:r w:rsidRPr="008211BD">
        <w:rPr>
          <w:rFonts w:cs="David" w:hint="cs"/>
          <w:u w:val="single"/>
          <w:rtl/>
        </w:rPr>
        <w:t>היו"ר דוד טל:</w:t>
      </w:r>
    </w:p>
    <w:p w14:paraId="1BACA5AC" w14:textId="77777777" w:rsidR="008211BD" w:rsidRPr="008211BD" w:rsidRDefault="008211BD" w:rsidP="008211BD">
      <w:pPr>
        <w:bidi/>
        <w:jc w:val="both"/>
        <w:rPr>
          <w:rFonts w:cs="David" w:hint="cs"/>
          <w:rtl/>
        </w:rPr>
      </w:pPr>
    </w:p>
    <w:p w14:paraId="495C663D" w14:textId="77777777" w:rsidR="008211BD" w:rsidRPr="008211BD" w:rsidRDefault="008211BD" w:rsidP="008211BD">
      <w:pPr>
        <w:bidi/>
        <w:ind w:firstLine="567"/>
        <w:jc w:val="both"/>
        <w:rPr>
          <w:rFonts w:cs="David" w:hint="cs"/>
          <w:rtl/>
        </w:rPr>
      </w:pPr>
      <w:r w:rsidRPr="008211BD">
        <w:rPr>
          <w:rFonts w:cs="David" w:hint="cs"/>
          <w:rtl/>
        </w:rPr>
        <w:t xml:space="preserve">אני רוצה להזכיר לכם שבקשת הוועדה ממני הייתה לבוא בדברים עם הגורמים הרלוונטיים ולשמוע את דעתם. הייתי אמור להביא רק את דעתם, כפי שיעבירו אותה אליי. אם חברי הכנסת היו משתכנעים, היינו רואים את העניין כסגור. במידה שלא ישתכנעו </w:t>
      </w:r>
      <w:r w:rsidRPr="008211BD">
        <w:rPr>
          <w:rFonts w:cs="David"/>
          <w:rtl/>
        </w:rPr>
        <w:t>–</w:t>
      </w:r>
      <w:r w:rsidRPr="008211BD">
        <w:rPr>
          <w:rFonts w:cs="David" w:hint="cs"/>
          <w:rtl/>
        </w:rPr>
        <w:t xml:space="preserve"> כך קבענו בדיון הקודם </w:t>
      </w:r>
      <w:r w:rsidRPr="008211BD">
        <w:rPr>
          <w:rFonts w:cs="David"/>
          <w:rtl/>
        </w:rPr>
        <w:t>–</w:t>
      </w:r>
      <w:r w:rsidRPr="008211BD">
        <w:rPr>
          <w:rFonts w:cs="David" w:hint="cs"/>
          <w:rtl/>
        </w:rPr>
        <w:t xml:space="preserve"> נביא את הגורמים הרלוונטיים. כאמור, הגורמים הרלוונטיים ביקשו ממני להופיע בפני הוועדה. אני חושב שאף לא נייר אחד בכנסת חסום וחסוי בפני חברי הכנסת. </w:t>
      </w:r>
    </w:p>
    <w:p w14:paraId="78CB192F" w14:textId="77777777" w:rsidR="008211BD" w:rsidRPr="008211BD" w:rsidRDefault="008211BD" w:rsidP="008211BD">
      <w:pPr>
        <w:bidi/>
        <w:jc w:val="both"/>
        <w:rPr>
          <w:rFonts w:cs="David" w:hint="cs"/>
          <w:rtl/>
        </w:rPr>
      </w:pPr>
    </w:p>
    <w:p w14:paraId="229216EA"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5985C5C7" w14:textId="77777777" w:rsidR="008211BD" w:rsidRPr="008211BD" w:rsidRDefault="008211BD" w:rsidP="008211BD">
      <w:pPr>
        <w:bidi/>
        <w:jc w:val="both"/>
        <w:rPr>
          <w:rFonts w:cs="David" w:hint="cs"/>
          <w:u w:val="single"/>
          <w:rtl/>
        </w:rPr>
      </w:pPr>
    </w:p>
    <w:p w14:paraId="7C015B06" w14:textId="77777777" w:rsidR="008211BD" w:rsidRPr="008211BD" w:rsidRDefault="008211BD" w:rsidP="008211BD">
      <w:pPr>
        <w:bidi/>
        <w:jc w:val="both"/>
        <w:rPr>
          <w:rFonts w:cs="David" w:hint="cs"/>
          <w:rtl/>
        </w:rPr>
      </w:pPr>
      <w:r w:rsidRPr="008211BD">
        <w:rPr>
          <w:rFonts w:cs="David" w:hint="cs"/>
          <w:rtl/>
        </w:rPr>
        <w:tab/>
        <w:t xml:space="preserve"> מקיימים בזה דיון. </w:t>
      </w:r>
    </w:p>
    <w:p w14:paraId="5B0DFF6C" w14:textId="77777777" w:rsidR="008211BD" w:rsidRPr="008211BD" w:rsidRDefault="008211BD" w:rsidP="008211BD">
      <w:pPr>
        <w:bidi/>
        <w:jc w:val="both"/>
        <w:rPr>
          <w:rFonts w:cs="David" w:hint="cs"/>
          <w:rtl/>
        </w:rPr>
      </w:pPr>
    </w:p>
    <w:p w14:paraId="430CB105" w14:textId="77777777" w:rsidR="008211BD" w:rsidRPr="008211BD" w:rsidRDefault="008211BD" w:rsidP="008211BD">
      <w:pPr>
        <w:bidi/>
        <w:jc w:val="both"/>
        <w:rPr>
          <w:rFonts w:cs="David" w:hint="cs"/>
          <w:rtl/>
        </w:rPr>
      </w:pPr>
      <w:r w:rsidRPr="008211BD">
        <w:rPr>
          <w:rFonts w:cs="David" w:hint="cs"/>
          <w:u w:val="single"/>
          <w:rtl/>
        </w:rPr>
        <w:t>היו"ר דוד טל:</w:t>
      </w:r>
    </w:p>
    <w:p w14:paraId="58EFDE0A" w14:textId="77777777" w:rsidR="008211BD" w:rsidRPr="008211BD" w:rsidRDefault="008211BD" w:rsidP="008211BD">
      <w:pPr>
        <w:bidi/>
        <w:jc w:val="both"/>
        <w:rPr>
          <w:rFonts w:cs="David" w:hint="cs"/>
          <w:u w:val="single"/>
          <w:rtl/>
        </w:rPr>
      </w:pPr>
    </w:p>
    <w:p w14:paraId="0525FB94" w14:textId="77777777" w:rsidR="008211BD" w:rsidRPr="008211BD" w:rsidRDefault="008211BD" w:rsidP="008211BD">
      <w:pPr>
        <w:bidi/>
        <w:jc w:val="both"/>
        <w:rPr>
          <w:rFonts w:cs="David" w:hint="cs"/>
          <w:rtl/>
        </w:rPr>
      </w:pPr>
      <w:r w:rsidRPr="008211BD">
        <w:rPr>
          <w:rFonts w:cs="David" w:hint="cs"/>
          <w:rtl/>
        </w:rPr>
        <w:tab/>
        <w:t xml:space="preserve">אדוני, אם חבר כנסת מסוים ירצה להמשיך לדוש בנושא אחרי שהוא יקבל את הדוחות, הוועדה הזאת לא סגורה בפני גילוי האמת. </w:t>
      </w:r>
    </w:p>
    <w:p w14:paraId="1D311D5B" w14:textId="77777777" w:rsidR="008211BD" w:rsidRDefault="008211BD" w:rsidP="008211BD">
      <w:pPr>
        <w:bidi/>
        <w:jc w:val="both"/>
        <w:rPr>
          <w:rFonts w:cs="David" w:hint="cs"/>
          <w:rtl/>
        </w:rPr>
      </w:pPr>
    </w:p>
    <w:p w14:paraId="003FF591" w14:textId="77777777" w:rsidR="008211BD" w:rsidRDefault="008211BD" w:rsidP="008211BD">
      <w:pPr>
        <w:bidi/>
        <w:jc w:val="both"/>
        <w:rPr>
          <w:rFonts w:cs="David" w:hint="cs"/>
          <w:rtl/>
        </w:rPr>
      </w:pPr>
    </w:p>
    <w:p w14:paraId="30BC766C" w14:textId="77777777" w:rsidR="008211BD" w:rsidRDefault="008211BD" w:rsidP="008211BD">
      <w:pPr>
        <w:bidi/>
        <w:jc w:val="both"/>
        <w:rPr>
          <w:rFonts w:cs="David" w:hint="cs"/>
          <w:rtl/>
        </w:rPr>
      </w:pPr>
    </w:p>
    <w:p w14:paraId="4917D04C" w14:textId="77777777" w:rsidR="008211BD" w:rsidRDefault="008211BD" w:rsidP="008211BD">
      <w:pPr>
        <w:bidi/>
        <w:jc w:val="both"/>
        <w:rPr>
          <w:rFonts w:cs="David" w:hint="cs"/>
          <w:rtl/>
        </w:rPr>
      </w:pPr>
    </w:p>
    <w:p w14:paraId="319ECB47" w14:textId="77777777" w:rsidR="008211BD" w:rsidRDefault="008211BD" w:rsidP="008211BD">
      <w:pPr>
        <w:bidi/>
        <w:jc w:val="both"/>
        <w:rPr>
          <w:rFonts w:cs="David" w:hint="cs"/>
          <w:rtl/>
        </w:rPr>
      </w:pPr>
    </w:p>
    <w:p w14:paraId="33E92A33" w14:textId="77777777" w:rsidR="008211BD" w:rsidRPr="008211BD" w:rsidRDefault="008211BD" w:rsidP="008211BD">
      <w:pPr>
        <w:bidi/>
        <w:jc w:val="both"/>
        <w:rPr>
          <w:rFonts w:cs="David" w:hint="cs"/>
          <w:rtl/>
        </w:rPr>
      </w:pPr>
    </w:p>
    <w:p w14:paraId="1304C457"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38ED00F7" w14:textId="77777777" w:rsidR="008211BD" w:rsidRPr="008211BD" w:rsidRDefault="008211BD" w:rsidP="008211BD">
      <w:pPr>
        <w:bidi/>
        <w:jc w:val="both"/>
        <w:rPr>
          <w:rFonts w:cs="David" w:hint="cs"/>
          <w:rtl/>
        </w:rPr>
      </w:pPr>
    </w:p>
    <w:p w14:paraId="774AE8E1" w14:textId="77777777" w:rsidR="008211BD" w:rsidRPr="008211BD" w:rsidRDefault="008211BD" w:rsidP="008211BD">
      <w:pPr>
        <w:bidi/>
        <w:ind w:firstLine="567"/>
        <w:jc w:val="both"/>
        <w:rPr>
          <w:rFonts w:cs="David" w:hint="cs"/>
          <w:rtl/>
        </w:rPr>
      </w:pPr>
      <w:r w:rsidRPr="008211BD">
        <w:rPr>
          <w:rFonts w:cs="David" w:hint="cs"/>
          <w:rtl/>
        </w:rPr>
        <w:t xml:space="preserve">אין לי בעיה להביא את הדוחות. הכתבה נעשתה על סמך הדוח הזה, של שפרן. זה היה אצל נדב פרי ביד. אני מתייחס וקורא רק סעיפים - - - </w:t>
      </w:r>
    </w:p>
    <w:p w14:paraId="0FD50830" w14:textId="77777777" w:rsidR="008211BD" w:rsidRPr="008211BD" w:rsidRDefault="008211BD" w:rsidP="008211BD">
      <w:pPr>
        <w:bidi/>
        <w:jc w:val="both"/>
        <w:rPr>
          <w:rFonts w:cs="David" w:hint="cs"/>
          <w:rtl/>
        </w:rPr>
      </w:pPr>
    </w:p>
    <w:p w14:paraId="7AA7C412" w14:textId="77777777" w:rsidR="008211BD" w:rsidRPr="008211BD" w:rsidRDefault="008211BD" w:rsidP="008211BD">
      <w:pPr>
        <w:bidi/>
        <w:jc w:val="both"/>
        <w:rPr>
          <w:rFonts w:cs="David" w:hint="cs"/>
          <w:rtl/>
        </w:rPr>
      </w:pPr>
      <w:r w:rsidRPr="008211BD">
        <w:rPr>
          <w:rFonts w:cs="David" w:hint="cs"/>
          <w:u w:val="single"/>
          <w:rtl/>
        </w:rPr>
        <w:t>היו"ר דוד טל:</w:t>
      </w:r>
    </w:p>
    <w:p w14:paraId="1119CDF1" w14:textId="77777777" w:rsidR="008211BD" w:rsidRPr="008211BD" w:rsidRDefault="008211BD" w:rsidP="008211BD">
      <w:pPr>
        <w:bidi/>
        <w:jc w:val="both"/>
        <w:rPr>
          <w:rFonts w:cs="David" w:hint="cs"/>
          <w:rtl/>
        </w:rPr>
      </w:pPr>
    </w:p>
    <w:p w14:paraId="25FE6381" w14:textId="77777777" w:rsidR="008211BD" w:rsidRPr="008211BD" w:rsidRDefault="008211BD" w:rsidP="008211BD">
      <w:pPr>
        <w:bidi/>
        <w:ind w:firstLine="567"/>
        <w:jc w:val="both"/>
        <w:rPr>
          <w:rFonts w:cs="David" w:hint="cs"/>
          <w:rtl/>
        </w:rPr>
      </w:pPr>
      <w:r w:rsidRPr="008211BD">
        <w:rPr>
          <w:rFonts w:cs="David" w:hint="cs"/>
          <w:rtl/>
        </w:rPr>
        <w:t>איך קיבל את זה נדב פרי ביד וחברי הכנסת לא קיבלו ביד?</w:t>
      </w:r>
    </w:p>
    <w:p w14:paraId="2B3C143F" w14:textId="77777777" w:rsidR="008211BD" w:rsidRPr="008211BD" w:rsidRDefault="008211BD" w:rsidP="008211BD">
      <w:pPr>
        <w:bidi/>
        <w:jc w:val="both"/>
        <w:rPr>
          <w:rFonts w:cs="David" w:hint="cs"/>
          <w:rtl/>
        </w:rPr>
      </w:pPr>
    </w:p>
    <w:p w14:paraId="3AE17A32"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7719AAAD" w14:textId="77777777" w:rsidR="008211BD" w:rsidRPr="008211BD" w:rsidRDefault="008211BD" w:rsidP="008211BD">
      <w:pPr>
        <w:bidi/>
        <w:jc w:val="both"/>
        <w:rPr>
          <w:rFonts w:cs="David" w:hint="cs"/>
          <w:rtl/>
        </w:rPr>
      </w:pPr>
    </w:p>
    <w:p w14:paraId="2EB598DF" w14:textId="77777777" w:rsidR="008211BD" w:rsidRPr="008211BD" w:rsidRDefault="008211BD" w:rsidP="008211BD">
      <w:pPr>
        <w:bidi/>
        <w:ind w:firstLine="567"/>
        <w:jc w:val="both"/>
        <w:rPr>
          <w:rFonts w:cs="David" w:hint="cs"/>
          <w:rtl/>
        </w:rPr>
      </w:pPr>
      <w:r w:rsidRPr="008211BD">
        <w:rPr>
          <w:rFonts w:cs="David" w:hint="cs"/>
          <w:rtl/>
        </w:rPr>
        <w:t xml:space="preserve">אני מניח שהוא לא יגיד לנו. </w:t>
      </w:r>
    </w:p>
    <w:p w14:paraId="07B67DC1" w14:textId="77777777" w:rsidR="008211BD" w:rsidRPr="008211BD" w:rsidRDefault="008211BD" w:rsidP="008211BD">
      <w:pPr>
        <w:bidi/>
        <w:ind w:firstLine="567"/>
        <w:jc w:val="both"/>
        <w:rPr>
          <w:rFonts w:cs="David" w:hint="cs"/>
          <w:rtl/>
        </w:rPr>
      </w:pPr>
    </w:p>
    <w:p w14:paraId="7F030750"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323C7CBA" w14:textId="77777777" w:rsidR="008211BD" w:rsidRPr="008211BD" w:rsidRDefault="008211BD" w:rsidP="008211BD">
      <w:pPr>
        <w:bidi/>
        <w:jc w:val="both"/>
        <w:rPr>
          <w:rFonts w:cs="David" w:hint="cs"/>
          <w:u w:val="single"/>
          <w:rtl/>
        </w:rPr>
      </w:pPr>
    </w:p>
    <w:p w14:paraId="5589BE5D" w14:textId="77777777" w:rsidR="008211BD" w:rsidRPr="008211BD" w:rsidRDefault="008211BD" w:rsidP="008211BD">
      <w:pPr>
        <w:bidi/>
        <w:jc w:val="both"/>
        <w:rPr>
          <w:rFonts w:cs="David" w:hint="cs"/>
          <w:rtl/>
        </w:rPr>
      </w:pPr>
      <w:r w:rsidRPr="008211BD">
        <w:rPr>
          <w:rFonts w:cs="David" w:hint="cs"/>
          <w:rtl/>
        </w:rPr>
        <w:tab/>
        <w:t xml:space="preserve"> יש חיסיון מקורות.</w:t>
      </w:r>
    </w:p>
    <w:p w14:paraId="2058EAFA" w14:textId="77777777" w:rsidR="008211BD" w:rsidRPr="008211BD" w:rsidRDefault="008211BD" w:rsidP="008211BD">
      <w:pPr>
        <w:bidi/>
        <w:jc w:val="both"/>
        <w:rPr>
          <w:rFonts w:cs="David" w:hint="cs"/>
          <w:rtl/>
        </w:rPr>
      </w:pPr>
    </w:p>
    <w:p w14:paraId="0E3B2F99"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0F9DAB98" w14:textId="77777777" w:rsidR="008211BD" w:rsidRPr="008211BD" w:rsidRDefault="008211BD" w:rsidP="008211BD">
      <w:pPr>
        <w:bidi/>
        <w:jc w:val="both"/>
        <w:rPr>
          <w:rFonts w:cs="David" w:hint="cs"/>
          <w:rtl/>
        </w:rPr>
      </w:pPr>
      <w:r w:rsidRPr="008211BD">
        <w:rPr>
          <w:rFonts w:cs="David" w:hint="cs"/>
          <w:rtl/>
        </w:rPr>
        <w:t xml:space="preserve"> </w:t>
      </w:r>
    </w:p>
    <w:p w14:paraId="2ECCA3BC" w14:textId="77777777" w:rsidR="008211BD" w:rsidRPr="008211BD" w:rsidRDefault="008211BD" w:rsidP="008211BD">
      <w:pPr>
        <w:bidi/>
        <w:ind w:firstLine="567"/>
        <w:jc w:val="both"/>
        <w:rPr>
          <w:rFonts w:cs="David" w:hint="cs"/>
          <w:rtl/>
        </w:rPr>
      </w:pPr>
      <w:r w:rsidRPr="008211BD">
        <w:rPr>
          <w:rFonts w:cs="David" w:hint="cs"/>
          <w:rtl/>
        </w:rPr>
        <w:t xml:space="preserve">אני מתייחס רק לנושאים שהופיעו בכתבה. חברת הכנסת </w:t>
      </w:r>
      <w:proofErr w:type="spellStart"/>
      <w:r w:rsidRPr="008211BD">
        <w:rPr>
          <w:rFonts w:cs="David" w:hint="cs"/>
          <w:rtl/>
        </w:rPr>
        <w:t>יחימוביץ</w:t>
      </w:r>
      <w:proofErr w:type="spellEnd"/>
      <w:r w:rsidRPr="008211BD">
        <w:rPr>
          <w:rFonts w:cs="David" w:hint="cs"/>
          <w:rtl/>
        </w:rPr>
        <w:t xml:space="preserve"> אמרה שהיא ביקשה את הדיון על סמך הכתבה. נדב פרי אומר שקצין הכנסת מכהן בתפקיד כבר שבע שנים </w:t>
      </w:r>
      <w:r w:rsidRPr="008211BD">
        <w:rPr>
          <w:rFonts w:cs="David"/>
          <w:rtl/>
        </w:rPr>
        <w:t>–</w:t>
      </w:r>
      <w:r w:rsidRPr="008211BD">
        <w:rPr>
          <w:rFonts w:cs="David" w:hint="cs"/>
          <w:rtl/>
        </w:rPr>
        <w:t xml:space="preserve"> דרך אגב, זה שמונה שנים </w:t>
      </w:r>
      <w:r w:rsidRPr="008211BD">
        <w:rPr>
          <w:rFonts w:cs="David"/>
          <w:rtl/>
        </w:rPr>
        <w:t>–</w:t>
      </w:r>
      <w:r w:rsidRPr="008211BD">
        <w:rPr>
          <w:rFonts w:cs="David" w:hint="cs"/>
          <w:rtl/>
        </w:rPr>
        <w:t xml:space="preserve"> כך לדוגמה, כששד"ר מחליט שצריך למגן את כניסת כלי הרכב למשכן הוא גם מבצע. עובדה, בשנת 2006 הותקנו עמודי ביטחון מיוחדים, שנטועים בקרקע ומתרוממים, שצריך על מנת לבלום רכב עוין. </w:t>
      </w:r>
      <w:proofErr w:type="spellStart"/>
      <w:r w:rsidRPr="008211BD">
        <w:rPr>
          <w:rFonts w:cs="David" w:hint="cs"/>
          <w:rtl/>
        </w:rPr>
        <w:t>הכל</w:t>
      </w:r>
      <w:proofErr w:type="spellEnd"/>
      <w:r w:rsidRPr="008211BD">
        <w:rPr>
          <w:rFonts w:cs="David" w:hint="cs"/>
          <w:rtl/>
        </w:rPr>
        <w:t xml:space="preserve"> טוב ויפה כמעט, מערכת עמודי הביטחון החלה להיות מופעלת עוד בטרם קיבלה את האישורים הנדרשים. </w:t>
      </w:r>
    </w:p>
    <w:p w14:paraId="7BB24201" w14:textId="77777777" w:rsidR="008211BD" w:rsidRPr="008211BD" w:rsidRDefault="008211BD" w:rsidP="008211BD">
      <w:pPr>
        <w:bidi/>
        <w:ind w:firstLine="567"/>
        <w:jc w:val="both"/>
        <w:rPr>
          <w:rFonts w:cs="David" w:hint="cs"/>
          <w:rtl/>
        </w:rPr>
      </w:pPr>
    </w:p>
    <w:p w14:paraId="009B10FC" w14:textId="77777777" w:rsidR="008211BD" w:rsidRPr="008211BD" w:rsidRDefault="008211BD" w:rsidP="008211BD">
      <w:pPr>
        <w:bidi/>
        <w:ind w:firstLine="567"/>
        <w:jc w:val="both"/>
        <w:rPr>
          <w:rFonts w:cs="David" w:hint="cs"/>
          <w:rtl/>
        </w:rPr>
      </w:pPr>
      <w:r w:rsidRPr="008211BD">
        <w:rPr>
          <w:rFonts w:cs="David" w:hint="cs"/>
          <w:rtl/>
        </w:rPr>
        <w:t xml:space="preserve">נכון. קצין הכנסת לא נתן לזה אישור, זה דוח שפרן. לכן אני מתייחס לדוח שפרן. אם הוא כותב שאלי </w:t>
      </w:r>
      <w:proofErr w:type="spellStart"/>
      <w:r w:rsidRPr="008211BD">
        <w:rPr>
          <w:rFonts w:cs="David" w:hint="cs"/>
          <w:rtl/>
        </w:rPr>
        <w:t>חוג'ה</w:t>
      </w:r>
      <w:proofErr w:type="spellEnd"/>
      <w:r w:rsidRPr="008211BD">
        <w:rPr>
          <w:rFonts w:cs="David" w:hint="cs"/>
          <w:rtl/>
        </w:rPr>
        <w:t xml:space="preserve"> הוא איש המשמר שמונה לחקור את התקרית, אלי </w:t>
      </w:r>
      <w:proofErr w:type="spellStart"/>
      <w:r w:rsidRPr="008211BD">
        <w:rPr>
          <w:rFonts w:cs="David" w:hint="cs"/>
          <w:rtl/>
        </w:rPr>
        <w:t>חוג'ה</w:t>
      </w:r>
      <w:proofErr w:type="spellEnd"/>
      <w:r w:rsidRPr="008211BD">
        <w:rPr>
          <w:rFonts w:cs="David" w:hint="cs"/>
          <w:rtl/>
        </w:rPr>
        <w:t xml:space="preserve"> כפוץ לקצין האג"ם </w:t>
      </w:r>
      <w:proofErr w:type="spellStart"/>
      <w:r w:rsidRPr="008211BD">
        <w:rPr>
          <w:rFonts w:cs="David" w:hint="cs"/>
          <w:rtl/>
        </w:rPr>
        <w:t>גריף</w:t>
      </w:r>
      <w:proofErr w:type="spellEnd"/>
      <w:r w:rsidRPr="008211BD">
        <w:rPr>
          <w:rFonts w:cs="David" w:hint="cs"/>
          <w:rtl/>
        </w:rPr>
        <w:t xml:space="preserve">. אני קורא לכם מתוך הדוח. אלי </w:t>
      </w:r>
      <w:proofErr w:type="spellStart"/>
      <w:r w:rsidRPr="008211BD">
        <w:rPr>
          <w:rFonts w:cs="David" w:hint="cs"/>
          <w:rtl/>
        </w:rPr>
        <w:t>חוג'ה</w:t>
      </w:r>
      <w:proofErr w:type="spellEnd"/>
      <w:r w:rsidRPr="008211BD">
        <w:rPr>
          <w:rFonts w:cs="David" w:hint="cs"/>
          <w:rtl/>
        </w:rPr>
        <w:t xml:space="preserve"> לא מונה כקצין בודק, הוא מונה לבדוק היבט פלילי אחד, </w:t>
      </w:r>
      <w:proofErr w:type="spellStart"/>
      <w:r w:rsidRPr="008211BD">
        <w:rPr>
          <w:rFonts w:cs="David" w:hint="cs"/>
          <w:rtl/>
        </w:rPr>
        <w:t>האזיקון</w:t>
      </w:r>
      <w:proofErr w:type="spellEnd"/>
      <w:r w:rsidRPr="008211BD">
        <w:rPr>
          <w:rFonts w:cs="David" w:hint="cs"/>
          <w:rtl/>
        </w:rPr>
        <w:t xml:space="preserve">. </w:t>
      </w:r>
    </w:p>
    <w:p w14:paraId="57E74752" w14:textId="77777777" w:rsidR="008211BD" w:rsidRPr="008211BD" w:rsidRDefault="008211BD" w:rsidP="008211BD">
      <w:pPr>
        <w:bidi/>
        <w:ind w:firstLine="567"/>
        <w:jc w:val="both"/>
        <w:rPr>
          <w:rFonts w:cs="David" w:hint="cs"/>
          <w:rtl/>
        </w:rPr>
      </w:pPr>
    </w:p>
    <w:p w14:paraId="5EA80255" w14:textId="77777777" w:rsidR="008211BD" w:rsidRPr="008211BD" w:rsidRDefault="008211BD" w:rsidP="008211BD">
      <w:pPr>
        <w:bidi/>
        <w:jc w:val="both"/>
        <w:rPr>
          <w:rFonts w:cs="David" w:hint="cs"/>
          <w:rtl/>
        </w:rPr>
      </w:pPr>
      <w:r w:rsidRPr="008211BD">
        <w:rPr>
          <w:rFonts w:cs="David" w:hint="cs"/>
          <w:u w:val="single"/>
          <w:rtl/>
        </w:rPr>
        <w:t>היו"ר דוד טל:</w:t>
      </w:r>
    </w:p>
    <w:p w14:paraId="6E6E719C" w14:textId="77777777" w:rsidR="008211BD" w:rsidRPr="008211BD" w:rsidRDefault="008211BD" w:rsidP="008211BD">
      <w:pPr>
        <w:bidi/>
        <w:ind w:firstLine="567"/>
        <w:jc w:val="both"/>
        <w:rPr>
          <w:rFonts w:cs="David" w:hint="cs"/>
          <w:rtl/>
        </w:rPr>
      </w:pPr>
    </w:p>
    <w:p w14:paraId="1E095BBE" w14:textId="77777777" w:rsidR="008211BD" w:rsidRPr="008211BD" w:rsidRDefault="008211BD" w:rsidP="008211BD">
      <w:pPr>
        <w:bidi/>
        <w:ind w:firstLine="567"/>
        <w:jc w:val="both"/>
        <w:rPr>
          <w:rFonts w:cs="David" w:hint="cs"/>
          <w:rtl/>
        </w:rPr>
      </w:pPr>
      <w:r w:rsidRPr="008211BD">
        <w:rPr>
          <w:rFonts w:cs="David" w:hint="cs"/>
          <w:rtl/>
        </w:rPr>
        <w:t>ומה הייתה המסקנה שלו?</w:t>
      </w:r>
    </w:p>
    <w:p w14:paraId="68115B6B" w14:textId="77777777" w:rsidR="008211BD" w:rsidRPr="008211BD" w:rsidRDefault="008211BD" w:rsidP="008211BD">
      <w:pPr>
        <w:bidi/>
        <w:ind w:firstLine="567"/>
        <w:jc w:val="both"/>
        <w:rPr>
          <w:rFonts w:cs="David" w:hint="cs"/>
          <w:rtl/>
        </w:rPr>
      </w:pPr>
    </w:p>
    <w:p w14:paraId="7CECF813"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29F5F9CC" w14:textId="77777777" w:rsidR="008211BD" w:rsidRPr="008211BD" w:rsidRDefault="008211BD" w:rsidP="008211BD">
      <w:pPr>
        <w:bidi/>
        <w:jc w:val="both"/>
        <w:rPr>
          <w:rFonts w:cs="David" w:hint="cs"/>
          <w:rtl/>
        </w:rPr>
      </w:pPr>
    </w:p>
    <w:p w14:paraId="5C7CDB8D" w14:textId="77777777" w:rsidR="008211BD" w:rsidRPr="008211BD" w:rsidRDefault="008211BD" w:rsidP="008211BD">
      <w:pPr>
        <w:bidi/>
        <w:ind w:firstLine="567"/>
        <w:jc w:val="both"/>
        <w:rPr>
          <w:rFonts w:cs="David" w:hint="cs"/>
          <w:rtl/>
        </w:rPr>
      </w:pPr>
      <w:r w:rsidRPr="008211BD">
        <w:rPr>
          <w:rFonts w:cs="David" w:hint="cs"/>
          <w:rtl/>
        </w:rPr>
        <w:t xml:space="preserve">הוא לא מצא. היו למעלה מ-20 חשודים, הטכנאים והמאבטחים שעמדו על יד זה, ההמלצה הייתה לא להעביר לביקורת פלילית של המשטרה. </w:t>
      </w:r>
    </w:p>
    <w:p w14:paraId="3CFFA543" w14:textId="77777777" w:rsidR="008211BD" w:rsidRPr="008211BD" w:rsidRDefault="008211BD" w:rsidP="008211BD">
      <w:pPr>
        <w:bidi/>
        <w:jc w:val="both"/>
        <w:rPr>
          <w:rFonts w:cs="David" w:hint="cs"/>
          <w:rtl/>
        </w:rPr>
      </w:pPr>
    </w:p>
    <w:p w14:paraId="3673CA8A" w14:textId="77777777" w:rsidR="008211BD" w:rsidRPr="008211BD" w:rsidRDefault="008211BD" w:rsidP="008211BD">
      <w:pPr>
        <w:bidi/>
        <w:jc w:val="both"/>
        <w:rPr>
          <w:rFonts w:cs="David" w:hint="cs"/>
          <w:rtl/>
        </w:rPr>
      </w:pPr>
      <w:r w:rsidRPr="008211BD">
        <w:rPr>
          <w:rFonts w:cs="David" w:hint="cs"/>
          <w:u w:val="single"/>
          <w:rtl/>
        </w:rPr>
        <w:t>היו"ר דוד טל:</w:t>
      </w:r>
    </w:p>
    <w:p w14:paraId="132DE9C0" w14:textId="77777777" w:rsidR="008211BD" w:rsidRPr="008211BD" w:rsidRDefault="008211BD" w:rsidP="008211BD">
      <w:pPr>
        <w:bidi/>
        <w:jc w:val="both"/>
        <w:rPr>
          <w:rFonts w:cs="David" w:hint="cs"/>
          <w:rtl/>
        </w:rPr>
      </w:pPr>
    </w:p>
    <w:p w14:paraId="636D2784" w14:textId="77777777" w:rsidR="008211BD" w:rsidRPr="008211BD" w:rsidRDefault="008211BD" w:rsidP="008211BD">
      <w:pPr>
        <w:bidi/>
        <w:ind w:firstLine="567"/>
        <w:jc w:val="both"/>
        <w:rPr>
          <w:rFonts w:cs="David" w:hint="cs"/>
          <w:rtl/>
        </w:rPr>
      </w:pPr>
      <w:r w:rsidRPr="008211BD">
        <w:rPr>
          <w:rFonts w:cs="David" w:hint="cs"/>
          <w:rtl/>
        </w:rPr>
        <w:t xml:space="preserve">השאלה אם לא היה נכון, ראוי ורצוי שקצין הכנסת או מי מטעמו יבדוק את כל האנשים, גם אם מדובר ב-20 אנשים. אולי צריך היה לבדוק מי מהם, בזדון או לא בזדון, עשה את זה. </w:t>
      </w:r>
    </w:p>
    <w:p w14:paraId="6D91D8B4" w14:textId="77777777" w:rsidR="008211BD" w:rsidRPr="008211BD" w:rsidRDefault="008211BD" w:rsidP="008211BD">
      <w:pPr>
        <w:bidi/>
        <w:jc w:val="both"/>
        <w:rPr>
          <w:rFonts w:cs="David" w:hint="cs"/>
          <w:rtl/>
        </w:rPr>
      </w:pPr>
    </w:p>
    <w:p w14:paraId="0F3364DC"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41B0FBF3" w14:textId="77777777" w:rsidR="008211BD" w:rsidRPr="008211BD" w:rsidRDefault="008211BD" w:rsidP="008211BD">
      <w:pPr>
        <w:bidi/>
        <w:jc w:val="both"/>
        <w:rPr>
          <w:rFonts w:cs="David" w:hint="cs"/>
          <w:rtl/>
        </w:rPr>
      </w:pPr>
    </w:p>
    <w:p w14:paraId="3DBE83AD" w14:textId="77777777" w:rsidR="008211BD" w:rsidRPr="008211BD" w:rsidRDefault="008211BD" w:rsidP="008211BD">
      <w:pPr>
        <w:bidi/>
        <w:ind w:firstLine="567"/>
        <w:jc w:val="both"/>
        <w:rPr>
          <w:rFonts w:cs="David" w:hint="cs"/>
          <w:rtl/>
        </w:rPr>
      </w:pPr>
      <w:r w:rsidRPr="008211BD">
        <w:rPr>
          <w:rFonts w:cs="David" w:hint="cs"/>
          <w:rtl/>
        </w:rPr>
        <w:t xml:space="preserve">בדקנו. הדבר היחיד שנשאר לנו זה להעביר אותם למשטרה או להעביר אותם פוליגרף. החלטנו לא לעשות את זה. לא מצאנו מי עשה את זה. זה מה שאלי </w:t>
      </w:r>
      <w:proofErr w:type="spellStart"/>
      <w:r w:rsidRPr="008211BD">
        <w:rPr>
          <w:rFonts w:cs="David" w:hint="cs"/>
          <w:rtl/>
        </w:rPr>
        <w:t>חוג'ה</w:t>
      </w:r>
      <w:proofErr w:type="spellEnd"/>
      <w:r w:rsidRPr="008211BD">
        <w:rPr>
          <w:rFonts w:cs="David" w:hint="cs"/>
          <w:rtl/>
        </w:rPr>
        <w:t xml:space="preserve"> בדק. הוא לא מונה כקצין בודק.  </w:t>
      </w:r>
    </w:p>
    <w:p w14:paraId="50CE5AFD" w14:textId="77777777" w:rsidR="008211BD" w:rsidRPr="008211BD" w:rsidRDefault="008211BD" w:rsidP="008211BD">
      <w:pPr>
        <w:bidi/>
        <w:jc w:val="both"/>
        <w:rPr>
          <w:rFonts w:cs="David" w:hint="cs"/>
          <w:rtl/>
        </w:rPr>
      </w:pPr>
    </w:p>
    <w:p w14:paraId="17857F45" w14:textId="77777777" w:rsidR="008211BD" w:rsidRPr="008211BD" w:rsidRDefault="008211BD" w:rsidP="008211BD">
      <w:pPr>
        <w:bidi/>
        <w:jc w:val="both"/>
        <w:rPr>
          <w:rFonts w:cs="David" w:hint="cs"/>
          <w:rtl/>
        </w:rPr>
      </w:pPr>
      <w:r w:rsidRPr="008211BD">
        <w:rPr>
          <w:rFonts w:cs="David" w:hint="cs"/>
          <w:u w:val="single"/>
          <w:rtl/>
        </w:rPr>
        <w:t>היו"ר דוד טל:</w:t>
      </w:r>
    </w:p>
    <w:p w14:paraId="777027FF" w14:textId="77777777" w:rsidR="008211BD" w:rsidRPr="008211BD" w:rsidRDefault="008211BD" w:rsidP="008211BD">
      <w:pPr>
        <w:bidi/>
        <w:jc w:val="both"/>
        <w:rPr>
          <w:rFonts w:cs="David" w:hint="cs"/>
          <w:rtl/>
        </w:rPr>
      </w:pPr>
    </w:p>
    <w:p w14:paraId="24BB48BD" w14:textId="77777777" w:rsidR="008211BD" w:rsidRPr="008211BD" w:rsidRDefault="008211BD" w:rsidP="008211BD">
      <w:pPr>
        <w:bidi/>
        <w:jc w:val="both"/>
        <w:rPr>
          <w:rFonts w:cs="David" w:hint="cs"/>
          <w:rtl/>
        </w:rPr>
      </w:pPr>
      <w:r w:rsidRPr="008211BD">
        <w:rPr>
          <w:rFonts w:cs="David" w:hint="cs"/>
          <w:rtl/>
        </w:rPr>
        <w:tab/>
        <w:t xml:space="preserve">הטענה שמונה קצין בודק, שהוא פקוד של הנבדק, לא נכונה. </w:t>
      </w:r>
    </w:p>
    <w:p w14:paraId="3FE2521A" w14:textId="77777777" w:rsidR="008211BD" w:rsidRPr="008211BD" w:rsidRDefault="008211BD" w:rsidP="008211BD">
      <w:pPr>
        <w:bidi/>
        <w:jc w:val="both"/>
        <w:rPr>
          <w:rFonts w:cs="David" w:hint="cs"/>
          <w:rtl/>
        </w:rPr>
      </w:pPr>
    </w:p>
    <w:p w14:paraId="6874884F" w14:textId="77777777" w:rsidR="008211BD" w:rsidRDefault="008211BD" w:rsidP="008211BD">
      <w:pPr>
        <w:bidi/>
        <w:jc w:val="both"/>
        <w:rPr>
          <w:rFonts w:cs="David" w:hint="cs"/>
          <w:u w:val="single"/>
          <w:rtl/>
        </w:rPr>
      </w:pPr>
    </w:p>
    <w:p w14:paraId="599E28DF" w14:textId="77777777" w:rsidR="008211BD" w:rsidRDefault="008211BD" w:rsidP="008211BD">
      <w:pPr>
        <w:bidi/>
        <w:jc w:val="both"/>
        <w:rPr>
          <w:rFonts w:cs="David" w:hint="cs"/>
          <w:u w:val="single"/>
          <w:rtl/>
        </w:rPr>
      </w:pPr>
    </w:p>
    <w:p w14:paraId="2392DB9D" w14:textId="77777777" w:rsidR="008211BD" w:rsidRDefault="008211BD" w:rsidP="008211BD">
      <w:pPr>
        <w:bidi/>
        <w:jc w:val="both"/>
        <w:rPr>
          <w:rFonts w:cs="David" w:hint="cs"/>
          <w:u w:val="single"/>
          <w:rtl/>
        </w:rPr>
      </w:pPr>
    </w:p>
    <w:p w14:paraId="53FFDF64"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1A29D280" w14:textId="77777777" w:rsidR="008211BD" w:rsidRPr="008211BD" w:rsidRDefault="008211BD" w:rsidP="008211BD">
      <w:pPr>
        <w:bidi/>
        <w:jc w:val="both"/>
        <w:rPr>
          <w:rFonts w:cs="David" w:hint="cs"/>
          <w:u w:val="single"/>
          <w:rtl/>
        </w:rPr>
      </w:pPr>
    </w:p>
    <w:p w14:paraId="517D43CD" w14:textId="77777777" w:rsidR="008211BD" w:rsidRPr="008211BD" w:rsidRDefault="008211BD" w:rsidP="008211BD">
      <w:pPr>
        <w:bidi/>
        <w:jc w:val="both"/>
        <w:rPr>
          <w:rFonts w:cs="David" w:hint="cs"/>
          <w:rtl/>
        </w:rPr>
      </w:pPr>
      <w:r w:rsidRPr="008211BD">
        <w:rPr>
          <w:rFonts w:cs="David" w:hint="cs"/>
          <w:rtl/>
        </w:rPr>
        <w:tab/>
        <w:t xml:space="preserve">רציתי לשאול את קצין הכנסת מדוע לא הוזמנה המשטרה. בדרך כלל, בתאונות דרכים שיש בהן פצוע או נפגע הנוהל הוא שמזמינים משטרה. האם העניין הזה נשקל, ואם לא </w:t>
      </w:r>
      <w:r w:rsidRPr="008211BD">
        <w:rPr>
          <w:rFonts w:cs="David"/>
          <w:rtl/>
        </w:rPr>
        <w:t>–</w:t>
      </w:r>
      <w:r w:rsidRPr="008211BD">
        <w:rPr>
          <w:rFonts w:cs="David" w:hint="cs"/>
          <w:rtl/>
        </w:rPr>
        <w:t xml:space="preserve"> מדוע לא?</w:t>
      </w:r>
    </w:p>
    <w:p w14:paraId="4D9EFE5E" w14:textId="77777777" w:rsidR="008211BD" w:rsidRPr="008211BD" w:rsidRDefault="008211BD" w:rsidP="008211BD">
      <w:pPr>
        <w:bidi/>
        <w:jc w:val="both"/>
        <w:rPr>
          <w:rFonts w:cs="David" w:hint="cs"/>
          <w:rtl/>
        </w:rPr>
      </w:pPr>
    </w:p>
    <w:p w14:paraId="67912F64"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47D407F6" w14:textId="77777777" w:rsidR="008211BD" w:rsidRPr="008211BD" w:rsidRDefault="008211BD" w:rsidP="008211BD">
      <w:pPr>
        <w:bidi/>
        <w:jc w:val="both"/>
        <w:rPr>
          <w:rFonts w:cs="David" w:hint="cs"/>
          <w:rtl/>
        </w:rPr>
      </w:pPr>
    </w:p>
    <w:p w14:paraId="2C425324" w14:textId="77777777" w:rsidR="008211BD" w:rsidRPr="008211BD" w:rsidRDefault="008211BD" w:rsidP="008211BD">
      <w:pPr>
        <w:bidi/>
        <w:ind w:firstLine="567"/>
        <w:jc w:val="both"/>
        <w:rPr>
          <w:rFonts w:cs="David" w:hint="cs"/>
          <w:rtl/>
        </w:rPr>
      </w:pPr>
      <w:r w:rsidRPr="008211BD">
        <w:rPr>
          <w:rFonts w:cs="David" w:hint="cs"/>
          <w:rtl/>
        </w:rPr>
        <w:t xml:space="preserve">זה לא נשקל באותו רגע. גם בדיעבד אני חושב שלא צריך היה להזמין את המשטרה. לא היה פה משהו שהמשטרה צריכה לחקור, למעט אולי מי התקין. אנחנו יודעים מה שקרה. בדוח שלי, כקצין בודק ליושבת ראש הכנסת, כתבתי שהאחריות היא שלנו, שפתחנו את </w:t>
      </w:r>
      <w:proofErr w:type="spellStart"/>
      <w:r w:rsidRPr="008211BD">
        <w:rPr>
          <w:rFonts w:cs="David" w:hint="cs"/>
          <w:rtl/>
        </w:rPr>
        <w:t>הדלך</w:t>
      </w:r>
      <w:proofErr w:type="spellEnd"/>
      <w:r w:rsidRPr="008211BD">
        <w:rPr>
          <w:rFonts w:cs="David" w:hint="cs"/>
          <w:rtl/>
        </w:rPr>
        <w:t xml:space="preserve"> הזאת. אין שאלה לחקור מה קרה, אנחנו יודעים בדיוק מה קרה. </w:t>
      </w:r>
    </w:p>
    <w:p w14:paraId="077C5FB4" w14:textId="77777777" w:rsidR="008211BD" w:rsidRPr="008211BD" w:rsidRDefault="008211BD" w:rsidP="008211BD">
      <w:pPr>
        <w:bidi/>
        <w:jc w:val="both"/>
        <w:rPr>
          <w:rFonts w:cs="David" w:hint="cs"/>
          <w:rtl/>
        </w:rPr>
      </w:pPr>
    </w:p>
    <w:p w14:paraId="497024C7"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E3FBC75" w14:textId="77777777" w:rsidR="008211BD" w:rsidRPr="008211BD" w:rsidRDefault="008211BD" w:rsidP="008211BD">
      <w:pPr>
        <w:bidi/>
        <w:jc w:val="both"/>
        <w:rPr>
          <w:rFonts w:cs="David" w:hint="cs"/>
          <w:u w:val="single"/>
          <w:rtl/>
        </w:rPr>
      </w:pPr>
    </w:p>
    <w:p w14:paraId="1E2DD05D" w14:textId="77777777" w:rsidR="008211BD" w:rsidRPr="008211BD" w:rsidRDefault="008211BD" w:rsidP="008211BD">
      <w:pPr>
        <w:bidi/>
        <w:jc w:val="both"/>
        <w:rPr>
          <w:rFonts w:cs="David" w:hint="cs"/>
          <w:rtl/>
        </w:rPr>
      </w:pPr>
      <w:r w:rsidRPr="008211BD">
        <w:rPr>
          <w:rFonts w:cs="David" w:hint="cs"/>
          <w:rtl/>
        </w:rPr>
        <w:tab/>
        <w:t xml:space="preserve"> האם אתה מודע לזה שבתאונות דרכים שיש בהן נזק גוף זה פק"ל שמשטרה מגיעה וחוקרת?</w:t>
      </w:r>
    </w:p>
    <w:p w14:paraId="5E9F3D00" w14:textId="77777777" w:rsidR="008211BD" w:rsidRPr="008211BD" w:rsidRDefault="008211BD" w:rsidP="008211BD">
      <w:pPr>
        <w:bidi/>
        <w:jc w:val="both"/>
        <w:rPr>
          <w:rFonts w:cs="David" w:hint="cs"/>
          <w:rtl/>
        </w:rPr>
      </w:pPr>
    </w:p>
    <w:p w14:paraId="1DF41234"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376B0944" w14:textId="77777777" w:rsidR="008211BD" w:rsidRPr="008211BD" w:rsidRDefault="008211BD" w:rsidP="008211BD">
      <w:pPr>
        <w:bidi/>
        <w:jc w:val="both"/>
        <w:rPr>
          <w:rFonts w:cs="David" w:hint="cs"/>
          <w:rtl/>
        </w:rPr>
      </w:pPr>
    </w:p>
    <w:p w14:paraId="204F4E45" w14:textId="77777777" w:rsidR="008211BD" w:rsidRPr="008211BD" w:rsidRDefault="008211BD" w:rsidP="008211BD">
      <w:pPr>
        <w:bidi/>
        <w:ind w:firstLine="567"/>
        <w:jc w:val="both"/>
        <w:rPr>
          <w:rFonts w:cs="David" w:hint="cs"/>
          <w:rtl/>
        </w:rPr>
      </w:pPr>
      <w:r w:rsidRPr="008211BD">
        <w:rPr>
          <w:rFonts w:cs="David" w:hint="cs"/>
          <w:rtl/>
        </w:rPr>
        <w:t xml:space="preserve">כן. </w:t>
      </w:r>
    </w:p>
    <w:p w14:paraId="1D7A7B5E" w14:textId="77777777" w:rsidR="008211BD" w:rsidRPr="008211BD" w:rsidRDefault="008211BD" w:rsidP="008211BD">
      <w:pPr>
        <w:bidi/>
        <w:jc w:val="both"/>
        <w:rPr>
          <w:rFonts w:cs="David" w:hint="cs"/>
          <w:rtl/>
        </w:rPr>
      </w:pPr>
    </w:p>
    <w:p w14:paraId="7EDB97DE" w14:textId="77777777" w:rsidR="008211BD" w:rsidRPr="008211BD" w:rsidRDefault="008211BD" w:rsidP="008211BD">
      <w:pPr>
        <w:bidi/>
        <w:jc w:val="both"/>
        <w:rPr>
          <w:rFonts w:cs="David" w:hint="cs"/>
          <w:rtl/>
        </w:rPr>
      </w:pPr>
      <w:r w:rsidRPr="008211BD">
        <w:rPr>
          <w:rFonts w:cs="David" w:hint="cs"/>
          <w:u w:val="single"/>
          <w:rtl/>
        </w:rPr>
        <w:t>היו"ר דוד טל:</w:t>
      </w:r>
    </w:p>
    <w:p w14:paraId="495E0DDE" w14:textId="77777777" w:rsidR="008211BD" w:rsidRPr="008211BD" w:rsidRDefault="008211BD" w:rsidP="008211BD">
      <w:pPr>
        <w:bidi/>
        <w:jc w:val="both"/>
        <w:rPr>
          <w:rFonts w:cs="David" w:hint="cs"/>
          <w:rtl/>
        </w:rPr>
      </w:pPr>
    </w:p>
    <w:p w14:paraId="3846DEFB" w14:textId="77777777" w:rsidR="008211BD" w:rsidRPr="008211BD" w:rsidRDefault="008211BD" w:rsidP="008211BD">
      <w:pPr>
        <w:bidi/>
        <w:jc w:val="both"/>
        <w:rPr>
          <w:rFonts w:cs="David" w:hint="cs"/>
          <w:rtl/>
        </w:rPr>
      </w:pPr>
      <w:r w:rsidRPr="008211BD">
        <w:rPr>
          <w:rFonts w:cs="David" w:hint="cs"/>
          <w:rtl/>
        </w:rPr>
        <w:tab/>
        <w:t xml:space="preserve">זו שאלה רטורית. קצין הכנסת לא יודע את זה? אדם מן הישוב יודע את זה. </w:t>
      </w:r>
    </w:p>
    <w:p w14:paraId="11E51B27" w14:textId="77777777" w:rsidR="008211BD" w:rsidRPr="008211BD" w:rsidRDefault="008211BD" w:rsidP="008211BD">
      <w:pPr>
        <w:bidi/>
        <w:jc w:val="both"/>
        <w:rPr>
          <w:rFonts w:cs="David" w:hint="cs"/>
          <w:rtl/>
        </w:rPr>
      </w:pPr>
    </w:p>
    <w:p w14:paraId="1D4F6416"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09BF6D52" w14:textId="77777777" w:rsidR="008211BD" w:rsidRPr="008211BD" w:rsidRDefault="008211BD" w:rsidP="008211BD">
      <w:pPr>
        <w:bidi/>
        <w:jc w:val="both"/>
        <w:rPr>
          <w:rFonts w:cs="David" w:hint="cs"/>
          <w:u w:val="single"/>
          <w:rtl/>
        </w:rPr>
      </w:pPr>
    </w:p>
    <w:p w14:paraId="0FD1A7A7" w14:textId="77777777" w:rsidR="008211BD" w:rsidRPr="008211BD" w:rsidRDefault="008211BD" w:rsidP="008211BD">
      <w:pPr>
        <w:bidi/>
        <w:jc w:val="both"/>
        <w:rPr>
          <w:rFonts w:cs="David" w:hint="cs"/>
          <w:rtl/>
        </w:rPr>
      </w:pPr>
      <w:r w:rsidRPr="008211BD">
        <w:rPr>
          <w:rFonts w:cs="David" w:hint="cs"/>
          <w:rtl/>
        </w:rPr>
        <w:tab/>
        <w:t xml:space="preserve"> אבל התשובה שלו הייתה שלא היה מה לחקור. </w:t>
      </w:r>
    </w:p>
    <w:p w14:paraId="7919625E" w14:textId="77777777" w:rsidR="008211BD" w:rsidRPr="008211BD" w:rsidRDefault="008211BD" w:rsidP="008211BD">
      <w:pPr>
        <w:bidi/>
        <w:jc w:val="both"/>
        <w:rPr>
          <w:rFonts w:cs="David" w:hint="cs"/>
          <w:rtl/>
        </w:rPr>
      </w:pPr>
    </w:p>
    <w:p w14:paraId="5DDFB2E6" w14:textId="77777777" w:rsidR="008211BD" w:rsidRPr="008211BD" w:rsidRDefault="008211BD" w:rsidP="008211BD">
      <w:pPr>
        <w:bidi/>
        <w:jc w:val="both"/>
        <w:rPr>
          <w:rFonts w:cs="David" w:hint="cs"/>
          <w:rtl/>
        </w:rPr>
      </w:pPr>
      <w:r w:rsidRPr="008211BD">
        <w:rPr>
          <w:rFonts w:cs="David" w:hint="cs"/>
          <w:u w:val="single"/>
          <w:rtl/>
        </w:rPr>
        <w:t>היו"ר דוד טל:</w:t>
      </w:r>
    </w:p>
    <w:p w14:paraId="69DEFA0B" w14:textId="77777777" w:rsidR="008211BD" w:rsidRPr="008211BD" w:rsidRDefault="008211BD" w:rsidP="008211BD">
      <w:pPr>
        <w:bidi/>
        <w:jc w:val="both"/>
        <w:rPr>
          <w:rFonts w:cs="David" w:hint="cs"/>
          <w:rtl/>
        </w:rPr>
      </w:pPr>
    </w:p>
    <w:p w14:paraId="2A2B65B1" w14:textId="77777777" w:rsidR="008211BD" w:rsidRPr="008211BD" w:rsidRDefault="008211BD" w:rsidP="008211BD">
      <w:pPr>
        <w:bidi/>
        <w:jc w:val="both"/>
        <w:rPr>
          <w:rFonts w:cs="David" w:hint="cs"/>
          <w:rtl/>
        </w:rPr>
      </w:pPr>
      <w:r w:rsidRPr="008211BD">
        <w:rPr>
          <w:rFonts w:cs="David" w:hint="cs"/>
          <w:rtl/>
        </w:rPr>
        <w:tab/>
        <w:t>הוא אמר שאז זה לא נשקל, ובדיעבד הוא חושב - - -</w:t>
      </w:r>
    </w:p>
    <w:p w14:paraId="5DE90E24" w14:textId="77777777" w:rsidR="008211BD" w:rsidRPr="008211BD" w:rsidRDefault="008211BD" w:rsidP="008211BD">
      <w:pPr>
        <w:bidi/>
        <w:jc w:val="both"/>
        <w:rPr>
          <w:rFonts w:cs="David" w:hint="cs"/>
          <w:rtl/>
        </w:rPr>
      </w:pPr>
    </w:p>
    <w:p w14:paraId="50D068EC" w14:textId="77777777" w:rsidR="008211BD" w:rsidRPr="008211BD" w:rsidRDefault="008211BD" w:rsidP="008211BD">
      <w:pPr>
        <w:bidi/>
        <w:jc w:val="both"/>
        <w:rPr>
          <w:rFonts w:cs="David" w:hint="cs"/>
          <w:u w:val="single"/>
          <w:rtl/>
        </w:rPr>
      </w:pPr>
      <w:r w:rsidRPr="008211BD">
        <w:rPr>
          <w:rFonts w:cs="David" w:hint="cs"/>
          <w:u w:val="single"/>
          <w:rtl/>
        </w:rPr>
        <w:t>גדעון סער:</w:t>
      </w:r>
    </w:p>
    <w:p w14:paraId="66560A83" w14:textId="77777777" w:rsidR="008211BD" w:rsidRPr="008211BD" w:rsidRDefault="008211BD" w:rsidP="008211BD">
      <w:pPr>
        <w:bidi/>
        <w:jc w:val="both"/>
        <w:rPr>
          <w:rFonts w:cs="David" w:hint="cs"/>
          <w:u w:val="single"/>
          <w:rtl/>
        </w:rPr>
      </w:pPr>
    </w:p>
    <w:p w14:paraId="0DDE2932" w14:textId="77777777" w:rsidR="008211BD" w:rsidRPr="008211BD" w:rsidRDefault="008211BD" w:rsidP="008211BD">
      <w:pPr>
        <w:bidi/>
        <w:jc w:val="both"/>
        <w:rPr>
          <w:rFonts w:cs="David" w:hint="cs"/>
          <w:rtl/>
        </w:rPr>
      </w:pPr>
      <w:r w:rsidRPr="008211BD">
        <w:rPr>
          <w:rFonts w:cs="David" w:hint="cs"/>
          <w:rtl/>
        </w:rPr>
        <w:tab/>
        <w:t xml:space="preserve"> האם היה מה לחקור או לא היה מה לחקור, השאלה הזאת יכולה להיות נתונה לדעת מי שמזמינים אותו. דהיינו, משטרת ישראל. </w:t>
      </w:r>
    </w:p>
    <w:p w14:paraId="1EDF2255" w14:textId="77777777" w:rsidR="008211BD" w:rsidRPr="008211BD" w:rsidRDefault="008211BD" w:rsidP="008211BD">
      <w:pPr>
        <w:bidi/>
        <w:jc w:val="both"/>
        <w:rPr>
          <w:rFonts w:cs="David" w:hint="cs"/>
          <w:rtl/>
        </w:rPr>
      </w:pPr>
    </w:p>
    <w:p w14:paraId="7134CF13"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11F8EE96" w14:textId="77777777" w:rsidR="008211BD" w:rsidRPr="008211BD" w:rsidRDefault="008211BD" w:rsidP="008211BD">
      <w:pPr>
        <w:bidi/>
        <w:jc w:val="both"/>
        <w:rPr>
          <w:rFonts w:cs="David" w:hint="cs"/>
          <w:rtl/>
        </w:rPr>
      </w:pPr>
    </w:p>
    <w:p w14:paraId="15E5AC83" w14:textId="77777777" w:rsidR="008211BD" w:rsidRPr="008211BD" w:rsidRDefault="008211BD" w:rsidP="008211BD">
      <w:pPr>
        <w:bidi/>
        <w:ind w:firstLine="567"/>
        <w:jc w:val="both"/>
        <w:rPr>
          <w:rFonts w:cs="David" w:hint="cs"/>
          <w:rtl/>
        </w:rPr>
      </w:pPr>
      <w:r w:rsidRPr="008211BD">
        <w:rPr>
          <w:rFonts w:cs="David" w:hint="cs"/>
          <w:rtl/>
        </w:rPr>
        <w:t xml:space="preserve">אפשר להתווכח אם צריך היה להזמין משטרה. אני אומר לך באחריות מלאה וללא צל של ספק, שאי הזמנת המשטרה לא נבעה מטשטוש או מהסתרה של משהו. זאת הנקודה. </w:t>
      </w:r>
    </w:p>
    <w:p w14:paraId="2717E406" w14:textId="77777777" w:rsidR="008211BD" w:rsidRPr="008211BD" w:rsidRDefault="008211BD" w:rsidP="008211BD">
      <w:pPr>
        <w:bidi/>
        <w:ind w:firstLine="567"/>
        <w:jc w:val="both"/>
        <w:rPr>
          <w:rFonts w:cs="David" w:hint="cs"/>
          <w:rtl/>
        </w:rPr>
      </w:pPr>
    </w:p>
    <w:p w14:paraId="5A938A20" w14:textId="77777777" w:rsidR="008211BD" w:rsidRPr="008211BD" w:rsidRDefault="008211BD" w:rsidP="008211BD">
      <w:pPr>
        <w:bidi/>
        <w:ind w:firstLine="567"/>
        <w:jc w:val="both"/>
        <w:rPr>
          <w:rFonts w:cs="David" w:hint="cs"/>
          <w:rtl/>
        </w:rPr>
      </w:pPr>
      <w:r w:rsidRPr="008211BD">
        <w:rPr>
          <w:rFonts w:cs="David" w:hint="cs"/>
          <w:rtl/>
        </w:rPr>
        <w:t xml:space="preserve">אני רוצה לסיים במשפט אחרון מהדוח: לפי לדעתנו, לא היה בהתנהלות קצין הכנסת וקצין האג"ם, יוסף </w:t>
      </w:r>
      <w:proofErr w:type="spellStart"/>
      <w:r w:rsidRPr="008211BD">
        <w:rPr>
          <w:rFonts w:cs="David" w:hint="cs"/>
          <w:rtl/>
        </w:rPr>
        <w:t>גריף</w:t>
      </w:r>
      <w:proofErr w:type="spellEnd"/>
      <w:r w:rsidRPr="008211BD">
        <w:rPr>
          <w:rFonts w:cs="David" w:hint="cs"/>
          <w:rtl/>
        </w:rPr>
        <w:t xml:space="preserve">, דבר שנועד לטשטש עובדות וממצאים ולמרוח את החקירה. </w:t>
      </w:r>
    </w:p>
    <w:p w14:paraId="6926E68F" w14:textId="77777777" w:rsidR="008211BD" w:rsidRPr="008211BD" w:rsidRDefault="008211BD" w:rsidP="008211BD">
      <w:pPr>
        <w:bidi/>
        <w:ind w:firstLine="567"/>
        <w:jc w:val="both"/>
        <w:rPr>
          <w:rFonts w:cs="David" w:hint="cs"/>
          <w:rtl/>
        </w:rPr>
      </w:pPr>
    </w:p>
    <w:p w14:paraId="1467DC3C" w14:textId="77777777" w:rsidR="008211BD" w:rsidRPr="008211BD" w:rsidRDefault="008211BD" w:rsidP="008211BD">
      <w:pPr>
        <w:bidi/>
        <w:ind w:firstLine="567"/>
        <w:jc w:val="both"/>
        <w:rPr>
          <w:rFonts w:cs="David" w:hint="cs"/>
          <w:rtl/>
        </w:rPr>
      </w:pPr>
      <w:r w:rsidRPr="008211BD">
        <w:rPr>
          <w:rFonts w:cs="David" w:hint="cs"/>
          <w:rtl/>
        </w:rPr>
        <w:t xml:space="preserve">זה כתשובה לסיפורים האפלים מתוך משמר הכנסת ולכתבה שעליה הדיון מתבסס. </w:t>
      </w:r>
    </w:p>
    <w:p w14:paraId="6F78ACEE" w14:textId="77777777" w:rsidR="008211BD" w:rsidRPr="008211BD" w:rsidRDefault="008211BD" w:rsidP="008211BD">
      <w:pPr>
        <w:bidi/>
        <w:jc w:val="both"/>
        <w:rPr>
          <w:rFonts w:cs="David" w:hint="cs"/>
          <w:rtl/>
        </w:rPr>
      </w:pPr>
    </w:p>
    <w:p w14:paraId="038F1D14" w14:textId="77777777" w:rsidR="008211BD" w:rsidRPr="008211BD" w:rsidRDefault="008211BD" w:rsidP="008211BD">
      <w:pPr>
        <w:bidi/>
        <w:jc w:val="both"/>
        <w:rPr>
          <w:rFonts w:cs="David" w:hint="cs"/>
          <w:rtl/>
        </w:rPr>
      </w:pPr>
      <w:r w:rsidRPr="008211BD">
        <w:rPr>
          <w:rFonts w:cs="David" w:hint="cs"/>
          <w:u w:val="single"/>
          <w:rtl/>
        </w:rPr>
        <w:t>היו"ר דוד טל:</w:t>
      </w:r>
    </w:p>
    <w:p w14:paraId="245B2A0F" w14:textId="77777777" w:rsidR="008211BD" w:rsidRPr="008211BD" w:rsidRDefault="008211BD" w:rsidP="008211BD">
      <w:pPr>
        <w:bidi/>
        <w:jc w:val="both"/>
        <w:rPr>
          <w:rFonts w:cs="David" w:hint="cs"/>
          <w:rtl/>
        </w:rPr>
      </w:pPr>
    </w:p>
    <w:p w14:paraId="58695837" w14:textId="77777777" w:rsidR="008211BD" w:rsidRPr="008211BD" w:rsidRDefault="008211BD" w:rsidP="008211BD">
      <w:pPr>
        <w:bidi/>
        <w:ind w:firstLine="567"/>
        <w:jc w:val="both"/>
        <w:rPr>
          <w:rFonts w:cs="David" w:hint="cs"/>
          <w:rtl/>
        </w:rPr>
      </w:pPr>
      <w:r w:rsidRPr="008211BD">
        <w:rPr>
          <w:rFonts w:cs="David" w:hint="cs"/>
          <w:rtl/>
        </w:rPr>
        <w:t>תודה רבה. אדוני יכול לומר לי האם דוח שפרן קבע שהעברה לנתיב אחר לא נעשתה, ושהטענה שלכם שהתנועה הוסטה לא נכונה?</w:t>
      </w:r>
    </w:p>
    <w:p w14:paraId="5C6A1CDB" w14:textId="77777777" w:rsidR="008211BD" w:rsidRPr="008211BD" w:rsidRDefault="008211BD" w:rsidP="008211BD">
      <w:pPr>
        <w:bidi/>
        <w:jc w:val="both"/>
        <w:rPr>
          <w:rFonts w:cs="David" w:hint="cs"/>
          <w:rtl/>
        </w:rPr>
      </w:pPr>
    </w:p>
    <w:p w14:paraId="6DE1E675" w14:textId="77777777" w:rsidR="008211BD" w:rsidRDefault="008211BD" w:rsidP="008211BD">
      <w:pPr>
        <w:bidi/>
        <w:jc w:val="both"/>
        <w:rPr>
          <w:rFonts w:cs="David" w:hint="cs"/>
          <w:u w:val="single"/>
          <w:rtl/>
        </w:rPr>
      </w:pPr>
    </w:p>
    <w:p w14:paraId="0E52FBBC" w14:textId="77777777" w:rsidR="008211BD" w:rsidRDefault="008211BD" w:rsidP="008211BD">
      <w:pPr>
        <w:bidi/>
        <w:jc w:val="both"/>
        <w:rPr>
          <w:rFonts w:cs="David" w:hint="cs"/>
          <w:u w:val="single"/>
          <w:rtl/>
        </w:rPr>
      </w:pPr>
    </w:p>
    <w:p w14:paraId="20901E0F"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53DDF938" w14:textId="77777777" w:rsidR="008211BD" w:rsidRPr="008211BD" w:rsidRDefault="008211BD" w:rsidP="008211BD">
      <w:pPr>
        <w:bidi/>
        <w:jc w:val="both"/>
        <w:rPr>
          <w:rFonts w:cs="David" w:hint="cs"/>
          <w:rtl/>
        </w:rPr>
      </w:pPr>
    </w:p>
    <w:p w14:paraId="05AEB609" w14:textId="77777777" w:rsidR="008211BD" w:rsidRPr="008211BD" w:rsidRDefault="008211BD" w:rsidP="008211BD">
      <w:pPr>
        <w:bidi/>
        <w:ind w:firstLine="567"/>
        <w:jc w:val="both"/>
        <w:rPr>
          <w:rFonts w:cs="David" w:hint="cs"/>
          <w:rtl/>
        </w:rPr>
      </w:pPr>
      <w:r w:rsidRPr="008211BD">
        <w:rPr>
          <w:rFonts w:cs="David" w:hint="cs"/>
          <w:rtl/>
        </w:rPr>
        <w:t xml:space="preserve">בפועל, התנועה לא הוסטה, למרות שכל מי שהיה במקום, עשרות אנשים </w:t>
      </w:r>
      <w:r w:rsidRPr="008211BD">
        <w:rPr>
          <w:rFonts w:cs="David"/>
          <w:rtl/>
        </w:rPr>
        <w:t>–</w:t>
      </w:r>
      <w:r w:rsidRPr="008211BD">
        <w:rPr>
          <w:rFonts w:cs="David" w:hint="cs"/>
          <w:rtl/>
        </w:rPr>
        <w:t xml:space="preserve"> אני לא הייתי במקום - העידו שהתנועה הוסטה. במצלמות לא רואים שהתנועה הוסטה. אין ויכוח בכלל שהתנועה נפתחה בציר הזה ללא וידוא מספיק שהמערכת מושבתת.</w:t>
      </w:r>
    </w:p>
    <w:p w14:paraId="1A8A1ED6" w14:textId="77777777" w:rsidR="008211BD" w:rsidRPr="008211BD" w:rsidRDefault="008211BD" w:rsidP="008211BD">
      <w:pPr>
        <w:bidi/>
        <w:ind w:firstLine="567"/>
        <w:jc w:val="both"/>
        <w:rPr>
          <w:rFonts w:cs="David" w:hint="cs"/>
          <w:rtl/>
        </w:rPr>
      </w:pPr>
    </w:p>
    <w:p w14:paraId="3FCDA79F" w14:textId="77777777" w:rsidR="008211BD" w:rsidRPr="008211BD" w:rsidRDefault="008211BD" w:rsidP="008211BD">
      <w:pPr>
        <w:bidi/>
        <w:jc w:val="both"/>
        <w:rPr>
          <w:rFonts w:cs="David" w:hint="cs"/>
          <w:rtl/>
        </w:rPr>
      </w:pPr>
      <w:r w:rsidRPr="008211BD">
        <w:rPr>
          <w:rFonts w:cs="David" w:hint="cs"/>
          <w:u w:val="single"/>
          <w:rtl/>
        </w:rPr>
        <w:t>היו"ר דוד טל:</w:t>
      </w:r>
    </w:p>
    <w:p w14:paraId="4FA45B39" w14:textId="77777777" w:rsidR="008211BD" w:rsidRPr="008211BD" w:rsidRDefault="008211BD" w:rsidP="008211BD">
      <w:pPr>
        <w:bidi/>
        <w:ind w:firstLine="567"/>
        <w:jc w:val="both"/>
        <w:rPr>
          <w:rFonts w:cs="David" w:hint="cs"/>
          <w:rtl/>
        </w:rPr>
      </w:pPr>
    </w:p>
    <w:p w14:paraId="6F4C7917" w14:textId="77777777" w:rsidR="008211BD" w:rsidRPr="008211BD" w:rsidRDefault="008211BD" w:rsidP="008211BD">
      <w:pPr>
        <w:bidi/>
        <w:ind w:firstLine="567"/>
        <w:jc w:val="both"/>
        <w:rPr>
          <w:rFonts w:cs="David" w:hint="cs"/>
          <w:rtl/>
        </w:rPr>
      </w:pPr>
      <w:r w:rsidRPr="008211BD">
        <w:rPr>
          <w:rFonts w:cs="David" w:hint="cs"/>
          <w:rtl/>
        </w:rPr>
        <w:t xml:space="preserve">תודה. רבותיי חברי הכנסת, יש מישהו שרוצה להעיר משהו? בבקשה, חבר הכנסת כבל. </w:t>
      </w:r>
    </w:p>
    <w:p w14:paraId="63CE49F6" w14:textId="77777777" w:rsidR="008211BD" w:rsidRPr="008211BD" w:rsidRDefault="008211BD" w:rsidP="008211BD">
      <w:pPr>
        <w:bidi/>
        <w:ind w:firstLine="567"/>
        <w:jc w:val="both"/>
        <w:rPr>
          <w:rFonts w:cs="David" w:hint="cs"/>
          <w:rtl/>
        </w:rPr>
      </w:pPr>
      <w:r w:rsidRPr="008211BD">
        <w:rPr>
          <w:rFonts w:cs="David" w:hint="cs"/>
          <w:rtl/>
        </w:rPr>
        <w:t xml:space="preserve"> </w:t>
      </w:r>
    </w:p>
    <w:p w14:paraId="7BF83DB4" w14:textId="77777777" w:rsidR="008211BD" w:rsidRPr="008211BD" w:rsidRDefault="008211BD" w:rsidP="008211BD">
      <w:pPr>
        <w:pStyle w:val="Heading5"/>
        <w:rPr>
          <w:rFonts w:hint="cs"/>
          <w:sz w:val="24"/>
          <w:rtl/>
        </w:rPr>
      </w:pPr>
      <w:r w:rsidRPr="008211BD">
        <w:rPr>
          <w:rFonts w:hint="cs"/>
          <w:sz w:val="24"/>
          <w:u w:val="single"/>
          <w:rtl/>
        </w:rPr>
        <w:t>איתן כבל:</w:t>
      </w:r>
    </w:p>
    <w:p w14:paraId="7D640C56" w14:textId="77777777" w:rsidR="008211BD" w:rsidRPr="008211BD" w:rsidRDefault="008211BD" w:rsidP="008211BD">
      <w:pPr>
        <w:pStyle w:val="Heading5"/>
        <w:rPr>
          <w:rFonts w:hint="cs"/>
          <w:sz w:val="24"/>
          <w:rtl/>
        </w:rPr>
      </w:pPr>
    </w:p>
    <w:p w14:paraId="023A3974" w14:textId="77777777" w:rsidR="008211BD" w:rsidRPr="008211BD" w:rsidRDefault="008211BD" w:rsidP="008211BD">
      <w:pPr>
        <w:bidi/>
        <w:jc w:val="both"/>
        <w:rPr>
          <w:rFonts w:cs="David" w:hint="cs"/>
          <w:rtl/>
        </w:rPr>
      </w:pPr>
      <w:r w:rsidRPr="008211BD">
        <w:rPr>
          <w:rFonts w:cs="David" w:hint="cs"/>
          <w:rtl/>
        </w:rPr>
        <w:tab/>
        <w:t xml:space="preserve">רציתי לשאול את קצין הכנסת, גם כשאתה מציג את הדברים, נראה שאולי היה בסדר, ליד </w:t>
      </w:r>
      <w:proofErr w:type="spellStart"/>
      <w:r w:rsidRPr="008211BD">
        <w:rPr>
          <w:rFonts w:cs="David" w:hint="cs"/>
          <w:rtl/>
        </w:rPr>
        <w:t>הבסדר</w:t>
      </w:r>
      <w:proofErr w:type="spellEnd"/>
      <w:r w:rsidRPr="008211BD">
        <w:rPr>
          <w:rFonts w:cs="David" w:hint="cs"/>
          <w:rtl/>
        </w:rPr>
        <w:t>. יכול להיות ששום דבר לא נעשה מתוך כוונה לפגוע, ואני גם מניח ששום דבר, חס וחלילה, לא נעשה מתוך כוונה לפגוע. השאלה המתבקשת, האם הופקו הלקחים והאם נקבעו כללים ברורים לגבי הפעולות שמערכת הביטחון של הכנסת יודעת היום, כדי שמקרים מהסוג הזה לא יחזרו על עצמם?</w:t>
      </w:r>
    </w:p>
    <w:p w14:paraId="0EBAD483" w14:textId="77777777" w:rsidR="008211BD" w:rsidRPr="008211BD" w:rsidRDefault="008211BD" w:rsidP="008211BD">
      <w:pPr>
        <w:bidi/>
        <w:jc w:val="both"/>
        <w:rPr>
          <w:rFonts w:cs="David" w:hint="cs"/>
          <w:rtl/>
        </w:rPr>
      </w:pPr>
    </w:p>
    <w:p w14:paraId="30775001" w14:textId="77777777" w:rsidR="008211BD" w:rsidRPr="008211BD" w:rsidRDefault="008211BD" w:rsidP="008211BD">
      <w:pPr>
        <w:bidi/>
        <w:jc w:val="both"/>
        <w:rPr>
          <w:rFonts w:cs="David" w:hint="cs"/>
          <w:rtl/>
        </w:rPr>
      </w:pPr>
      <w:r w:rsidRPr="008211BD">
        <w:rPr>
          <w:rFonts w:cs="David" w:hint="cs"/>
          <w:u w:val="single"/>
          <w:rtl/>
        </w:rPr>
        <w:t>היו"ר דוד טל:</w:t>
      </w:r>
    </w:p>
    <w:p w14:paraId="6C44F97F" w14:textId="77777777" w:rsidR="008211BD" w:rsidRPr="008211BD" w:rsidRDefault="008211BD" w:rsidP="008211BD">
      <w:pPr>
        <w:bidi/>
        <w:jc w:val="both"/>
        <w:rPr>
          <w:rFonts w:cs="David" w:hint="cs"/>
          <w:rtl/>
        </w:rPr>
      </w:pPr>
    </w:p>
    <w:p w14:paraId="2D2473C0" w14:textId="77777777" w:rsidR="008211BD" w:rsidRPr="008211BD" w:rsidRDefault="008211BD" w:rsidP="008211BD">
      <w:pPr>
        <w:bidi/>
        <w:ind w:firstLine="567"/>
        <w:jc w:val="both"/>
        <w:rPr>
          <w:rFonts w:cs="David" w:hint="cs"/>
          <w:rtl/>
        </w:rPr>
      </w:pPr>
      <w:r w:rsidRPr="008211BD">
        <w:rPr>
          <w:rFonts w:cs="David" w:hint="cs"/>
          <w:rtl/>
        </w:rPr>
        <w:t xml:space="preserve">קודם כול, הוא אמר שהייתה ישיבה והופקו הלקחים. מעבר לכך, יש נושאים מסוימים שהוא אומר: אני, הקודקוד, מקבל על עצמי את האחריות. הוא מקבל את זה על עצמו, הוא לא מסתיר דבר. </w:t>
      </w:r>
    </w:p>
    <w:p w14:paraId="6A7954E7" w14:textId="77777777" w:rsidR="008211BD" w:rsidRPr="008211BD" w:rsidRDefault="008211BD" w:rsidP="008211BD">
      <w:pPr>
        <w:bidi/>
        <w:ind w:firstLine="567"/>
        <w:jc w:val="both"/>
        <w:rPr>
          <w:rFonts w:cs="David" w:hint="cs"/>
          <w:rtl/>
        </w:rPr>
      </w:pPr>
    </w:p>
    <w:p w14:paraId="4BBB1F0C" w14:textId="77777777" w:rsidR="008211BD" w:rsidRPr="008211BD" w:rsidRDefault="008211BD" w:rsidP="008211BD">
      <w:pPr>
        <w:bidi/>
        <w:ind w:firstLine="567"/>
        <w:jc w:val="both"/>
        <w:rPr>
          <w:rFonts w:cs="David" w:hint="cs"/>
          <w:rtl/>
        </w:rPr>
      </w:pPr>
      <w:r w:rsidRPr="008211BD">
        <w:rPr>
          <w:rFonts w:cs="David" w:hint="cs"/>
          <w:rtl/>
        </w:rPr>
        <w:t xml:space="preserve">התבקשתי לומר לפרוטוקול שעליזה בראשי סירבה להתייחס, על-פי הצעת עורך הדין, היות שיכול להיות שהנושא הזה יתברר במערכת המשפט. עוד שאלות? בבקשה. </w:t>
      </w:r>
    </w:p>
    <w:p w14:paraId="64A2F63C" w14:textId="77777777" w:rsidR="008211BD" w:rsidRPr="008211BD" w:rsidRDefault="008211BD" w:rsidP="008211BD">
      <w:pPr>
        <w:bidi/>
        <w:jc w:val="both"/>
        <w:rPr>
          <w:rFonts w:cs="David" w:hint="cs"/>
          <w:rtl/>
        </w:rPr>
      </w:pPr>
    </w:p>
    <w:p w14:paraId="5ACD44B2" w14:textId="77777777" w:rsidR="008211BD" w:rsidRPr="008211BD" w:rsidRDefault="008211BD" w:rsidP="008211BD">
      <w:pPr>
        <w:bidi/>
        <w:jc w:val="both"/>
        <w:rPr>
          <w:rFonts w:cs="David" w:hint="cs"/>
          <w:rtl/>
        </w:rPr>
      </w:pPr>
      <w:r w:rsidRPr="008211BD">
        <w:rPr>
          <w:rFonts w:cs="David" w:hint="cs"/>
          <w:u w:val="single"/>
          <w:rtl/>
        </w:rPr>
        <w:t xml:space="preserve">אלחנן </w:t>
      </w:r>
      <w:proofErr w:type="spellStart"/>
      <w:r w:rsidRPr="008211BD">
        <w:rPr>
          <w:rFonts w:cs="David" w:hint="cs"/>
          <w:u w:val="single"/>
          <w:rtl/>
        </w:rPr>
        <w:t>גלזר</w:t>
      </w:r>
      <w:proofErr w:type="spellEnd"/>
      <w:r w:rsidRPr="008211BD">
        <w:rPr>
          <w:rFonts w:cs="David" w:hint="cs"/>
          <w:u w:val="single"/>
          <w:rtl/>
        </w:rPr>
        <w:t>:</w:t>
      </w:r>
    </w:p>
    <w:p w14:paraId="0FD145E5" w14:textId="77777777" w:rsidR="008211BD" w:rsidRPr="008211BD" w:rsidRDefault="008211BD" w:rsidP="008211BD">
      <w:pPr>
        <w:bidi/>
        <w:jc w:val="both"/>
        <w:rPr>
          <w:rFonts w:cs="David" w:hint="cs"/>
          <w:rtl/>
        </w:rPr>
      </w:pPr>
    </w:p>
    <w:p w14:paraId="6A7324E0" w14:textId="77777777" w:rsidR="008211BD" w:rsidRPr="008211BD" w:rsidRDefault="008211BD" w:rsidP="008211BD">
      <w:pPr>
        <w:bidi/>
        <w:jc w:val="both"/>
        <w:rPr>
          <w:rFonts w:cs="David" w:hint="cs"/>
          <w:rtl/>
        </w:rPr>
      </w:pPr>
      <w:r w:rsidRPr="008211BD">
        <w:rPr>
          <w:rFonts w:cs="David" w:hint="cs"/>
          <w:rtl/>
        </w:rPr>
        <w:tab/>
        <w:t xml:space="preserve">אדוני היושב ראש, האם זה באמת קרה? זה נשמע לי יותר בדותא מנושא האינדיאנים אפילו. </w:t>
      </w:r>
    </w:p>
    <w:p w14:paraId="5E5A988A" w14:textId="77777777" w:rsidR="008211BD" w:rsidRPr="008211BD" w:rsidRDefault="008211BD" w:rsidP="008211BD">
      <w:pPr>
        <w:bidi/>
        <w:jc w:val="both"/>
        <w:rPr>
          <w:rFonts w:cs="David" w:hint="cs"/>
          <w:rtl/>
        </w:rPr>
      </w:pPr>
    </w:p>
    <w:p w14:paraId="549AC6F0" w14:textId="77777777" w:rsidR="008211BD" w:rsidRPr="008211BD" w:rsidRDefault="008211BD" w:rsidP="008211BD">
      <w:pPr>
        <w:bidi/>
        <w:jc w:val="both"/>
        <w:rPr>
          <w:rFonts w:cs="David" w:hint="cs"/>
          <w:rtl/>
        </w:rPr>
      </w:pPr>
      <w:r w:rsidRPr="008211BD">
        <w:rPr>
          <w:rFonts w:cs="David" w:hint="cs"/>
          <w:u w:val="single"/>
          <w:rtl/>
        </w:rPr>
        <w:t>היו"ר דוד טל:</w:t>
      </w:r>
    </w:p>
    <w:p w14:paraId="50CED91A" w14:textId="77777777" w:rsidR="008211BD" w:rsidRPr="008211BD" w:rsidRDefault="008211BD" w:rsidP="008211BD">
      <w:pPr>
        <w:bidi/>
        <w:jc w:val="both"/>
        <w:rPr>
          <w:rFonts w:cs="David" w:hint="cs"/>
          <w:rtl/>
        </w:rPr>
      </w:pPr>
    </w:p>
    <w:p w14:paraId="2A6B9436" w14:textId="77777777" w:rsidR="008211BD" w:rsidRPr="008211BD" w:rsidRDefault="008211BD" w:rsidP="008211BD">
      <w:pPr>
        <w:bidi/>
        <w:jc w:val="both"/>
        <w:rPr>
          <w:rFonts w:cs="David" w:hint="cs"/>
          <w:rtl/>
        </w:rPr>
      </w:pPr>
      <w:r w:rsidRPr="008211BD">
        <w:rPr>
          <w:rFonts w:cs="David" w:hint="cs"/>
          <w:rtl/>
        </w:rPr>
        <w:tab/>
        <w:t>נדב פרי, תעביר אליו את הדיסק, שיראה את הדברים.</w:t>
      </w:r>
    </w:p>
    <w:p w14:paraId="7C21A651" w14:textId="77777777" w:rsidR="008211BD" w:rsidRPr="008211BD" w:rsidRDefault="008211BD" w:rsidP="008211BD">
      <w:pPr>
        <w:bidi/>
        <w:jc w:val="both"/>
        <w:rPr>
          <w:rFonts w:cs="David" w:hint="cs"/>
          <w:rtl/>
        </w:rPr>
      </w:pPr>
    </w:p>
    <w:p w14:paraId="31F6754D" w14:textId="77777777" w:rsidR="008211BD" w:rsidRPr="008211BD" w:rsidRDefault="008211BD" w:rsidP="008211BD">
      <w:pPr>
        <w:bidi/>
        <w:jc w:val="both"/>
        <w:rPr>
          <w:rFonts w:cs="David" w:hint="cs"/>
          <w:u w:val="single"/>
          <w:rtl/>
        </w:rPr>
      </w:pPr>
      <w:r w:rsidRPr="008211BD">
        <w:rPr>
          <w:rFonts w:cs="David" w:hint="cs"/>
          <w:u w:val="single"/>
          <w:rtl/>
        </w:rPr>
        <w:t>יצחק שד"ר:</w:t>
      </w:r>
    </w:p>
    <w:p w14:paraId="56FED8D2" w14:textId="77777777" w:rsidR="008211BD" w:rsidRPr="008211BD" w:rsidRDefault="008211BD" w:rsidP="008211BD">
      <w:pPr>
        <w:bidi/>
        <w:jc w:val="both"/>
        <w:rPr>
          <w:rFonts w:cs="David" w:hint="cs"/>
          <w:rtl/>
        </w:rPr>
      </w:pPr>
    </w:p>
    <w:p w14:paraId="09D0E5EE" w14:textId="77777777" w:rsidR="008211BD" w:rsidRPr="008211BD" w:rsidRDefault="008211BD" w:rsidP="008211BD">
      <w:pPr>
        <w:bidi/>
        <w:ind w:firstLine="567"/>
        <w:jc w:val="both"/>
        <w:rPr>
          <w:rFonts w:cs="David" w:hint="cs"/>
          <w:rtl/>
        </w:rPr>
      </w:pPr>
      <w:r w:rsidRPr="008211BD">
        <w:rPr>
          <w:rFonts w:cs="David" w:hint="cs"/>
          <w:rtl/>
        </w:rPr>
        <w:t xml:space="preserve">התאונה הייתה. עליזה נפגעה. </w:t>
      </w:r>
    </w:p>
    <w:p w14:paraId="2E1195AF" w14:textId="77777777" w:rsidR="008211BD" w:rsidRPr="008211BD" w:rsidRDefault="008211BD" w:rsidP="008211BD">
      <w:pPr>
        <w:bidi/>
        <w:ind w:firstLine="567"/>
        <w:jc w:val="both"/>
        <w:rPr>
          <w:rFonts w:cs="David" w:hint="cs"/>
          <w:rtl/>
        </w:rPr>
      </w:pPr>
    </w:p>
    <w:p w14:paraId="73A81338" w14:textId="77777777" w:rsidR="008211BD" w:rsidRPr="008211BD" w:rsidRDefault="008211BD" w:rsidP="008211BD">
      <w:pPr>
        <w:bidi/>
        <w:jc w:val="both"/>
        <w:rPr>
          <w:rFonts w:cs="David" w:hint="cs"/>
          <w:rtl/>
        </w:rPr>
      </w:pPr>
      <w:r w:rsidRPr="008211BD">
        <w:rPr>
          <w:rFonts w:cs="David" w:hint="cs"/>
          <w:u w:val="single"/>
          <w:rtl/>
        </w:rPr>
        <w:t>היו"ר דוד טל:</w:t>
      </w:r>
    </w:p>
    <w:p w14:paraId="11F63179" w14:textId="77777777" w:rsidR="008211BD" w:rsidRPr="008211BD" w:rsidRDefault="008211BD" w:rsidP="008211BD">
      <w:pPr>
        <w:bidi/>
        <w:ind w:firstLine="567"/>
        <w:jc w:val="both"/>
        <w:rPr>
          <w:rFonts w:cs="David" w:hint="cs"/>
          <w:rtl/>
        </w:rPr>
      </w:pPr>
    </w:p>
    <w:p w14:paraId="2CD4B89D" w14:textId="77777777" w:rsidR="008211BD" w:rsidRPr="008211BD" w:rsidRDefault="008211BD" w:rsidP="008211BD">
      <w:pPr>
        <w:bidi/>
        <w:ind w:firstLine="567"/>
        <w:jc w:val="both"/>
        <w:rPr>
          <w:rFonts w:cs="David" w:hint="cs"/>
          <w:rtl/>
        </w:rPr>
      </w:pPr>
      <w:r w:rsidRPr="008211BD">
        <w:rPr>
          <w:rFonts w:cs="David" w:hint="cs"/>
          <w:rtl/>
        </w:rPr>
        <w:t xml:space="preserve">מי שראה את זה בכתבה של ערוץ 10 יכול היה להתרשם מחלמאות בכל ההתנהלות בקטע הצר הזה. יש עוד הערות? אין, תודה. אני נועל את הישיבה. </w:t>
      </w:r>
    </w:p>
    <w:p w14:paraId="77BB27B6" w14:textId="77777777" w:rsidR="008211BD" w:rsidRPr="008211BD" w:rsidRDefault="008211BD" w:rsidP="008211BD">
      <w:pPr>
        <w:bidi/>
        <w:jc w:val="both"/>
        <w:rPr>
          <w:rFonts w:cs="David" w:hint="cs"/>
          <w:rtl/>
        </w:rPr>
      </w:pPr>
    </w:p>
    <w:p w14:paraId="61EF78A9" w14:textId="77777777" w:rsidR="008211BD" w:rsidRPr="008211BD" w:rsidRDefault="008211BD" w:rsidP="008211BD">
      <w:pPr>
        <w:bidi/>
        <w:jc w:val="both"/>
        <w:rPr>
          <w:rFonts w:cs="David" w:hint="cs"/>
          <w:u w:val="single"/>
          <w:rtl/>
        </w:rPr>
      </w:pPr>
    </w:p>
    <w:p w14:paraId="3AF4DBDD" w14:textId="77777777" w:rsidR="008211BD" w:rsidRPr="008211BD" w:rsidRDefault="008211BD" w:rsidP="008211BD">
      <w:pPr>
        <w:bidi/>
        <w:jc w:val="both"/>
        <w:rPr>
          <w:rFonts w:cs="David" w:hint="cs"/>
          <w:u w:val="single"/>
          <w:rtl/>
        </w:rPr>
      </w:pPr>
    </w:p>
    <w:p w14:paraId="5EA37969" w14:textId="77777777" w:rsidR="008211BD" w:rsidRPr="008211BD" w:rsidRDefault="008211BD" w:rsidP="008211BD">
      <w:pPr>
        <w:bidi/>
        <w:jc w:val="both"/>
        <w:rPr>
          <w:rFonts w:cs="David" w:hint="cs"/>
          <w:u w:val="single"/>
          <w:rtl/>
        </w:rPr>
      </w:pPr>
      <w:r w:rsidRPr="008211BD">
        <w:rPr>
          <w:rFonts w:cs="David" w:hint="cs"/>
          <w:u w:val="single"/>
          <w:rtl/>
        </w:rPr>
        <w:t>הישיבה ננעלה בשעה 10:45.</w:t>
      </w:r>
    </w:p>
    <w:p w14:paraId="40759FF7" w14:textId="77777777" w:rsidR="00552A80" w:rsidRPr="008211BD" w:rsidRDefault="00552A80" w:rsidP="008211BD">
      <w:pPr>
        <w:bidi/>
        <w:jc w:val="both"/>
        <w:rPr>
          <w:rFonts w:cs="David"/>
        </w:rPr>
      </w:pPr>
    </w:p>
    <w:sectPr w:rsidR="00552A80" w:rsidRPr="008211BD" w:rsidSect="008211B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27DD" w14:textId="77777777" w:rsidR="00000000" w:rsidRDefault="003E6ABE">
      <w:r>
        <w:separator/>
      </w:r>
    </w:p>
  </w:endnote>
  <w:endnote w:type="continuationSeparator" w:id="0">
    <w:p w14:paraId="668AA231" w14:textId="77777777" w:rsidR="00000000" w:rsidRDefault="003E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9301" w14:textId="77777777" w:rsidR="00000000" w:rsidRDefault="003E6ABE">
      <w:r>
        <w:separator/>
      </w:r>
    </w:p>
  </w:footnote>
  <w:footnote w:type="continuationSeparator" w:id="0">
    <w:p w14:paraId="66398B5F" w14:textId="77777777" w:rsidR="00000000" w:rsidRDefault="003E6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E3CA" w14:textId="77777777" w:rsidR="008211BD" w:rsidRDefault="008211B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3009746" w14:textId="77777777" w:rsidR="008211BD" w:rsidRDefault="008211BD">
    <w:pPr>
      <w:pStyle w:val="Header"/>
      <w:ind w:right="360"/>
      <w:jc w:val="both"/>
      <w:rPr>
        <w:rtl/>
      </w:rPr>
    </w:pPr>
  </w:p>
  <w:p w14:paraId="38B81892" w14:textId="77777777" w:rsidR="008211BD" w:rsidRDefault="008211BD"/>
  <w:p w14:paraId="09935F1A" w14:textId="77777777" w:rsidR="008211BD" w:rsidRDefault="008211BD"/>
  <w:p w14:paraId="75B4158D" w14:textId="77777777" w:rsidR="008211BD" w:rsidRDefault="008211BD"/>
  <w:p w14:paraId="18ABA967" w14:textId="77777777" w:rsidR="008211BD" w:rsidRDefault="008211BD"/>
  <w:p w14:paraId="0C8E8C8B" w14:textId="77777777" w:rsidR="008211BD" w:rsidRDefault="008211BD"/>
  <w:p w14:paraId="53B265D8" w14:textId="77777777" w:rsidR="008211BD" w:rsidRDefault="008211BD"/>
  <w:p w14:paraId="7DF9F5E4" w14:textId="77777777" w:rsidR="008211BD" w:rsidRDefault="008211BD"/>
  <w:p w14:paraId="795B37A4" w14:textId="77777777" w:rsidR="008211BD" w:rsidRDefault="008211BD"/>
  <w:p w14:paraId="3B728CAF" w14:textId="77777777" w:rsidR="008211BD" w:rsidRDefault="008211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9AD6" w14:textId="77777777" w:rsidR="008211BD" w:rsidRDefault="008211B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1FBBE9B9" w14:textId="77777777" w:rsidR="008211BD" w:rsidRDefault="008211BD">
    <w:pPr>
      <w:pStyle w:val="Header"/>
      <w:ind w:right="360"/>
      <w:jc w:val="both"/>
      <w:rPr>
        <w:rFonts w:hint="cs"/>
        <w:rtl/>
      </w:rPr>
    </w:pPr>
    <w:r>
      <w:rPr>
        <w:rtl/>
      </w:rPr>
      <w:t>ועדת</w:t>
    </w:r>
    <w:r>
      <w:rPr>
        <w:rFonts w:hint="cs"/>
        <w:rtl/>
      </w:rPr>
      <w:t xml:space="preserve"> הכנסת</w:t>
    </w:r>
  </w:p>
  <w:p w14:paraId="070219EE" w14:textId="77777777" w:rsidR="008211BD" w:rsidRDefault="008211BD">
    <w:pPr>
      <w:pStyle w:val="Header"/>
      <w:ind w:right="360"/>
      <w:jc w:val="both"/>
      <w:rPr>
        <w:rStyle w:val="PageNumber"/>
        <w:rFonts w:hint="cs"/>
        <w:rtl/>
      </w:rPr>
    </w:pPr>
    <w:r>
      <w:rPr>
        <w:rFonts w:hint="cs"/>
        <w:rtl/>
      </w:rPr>
      <w:t>26.2.2008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64A0"/>
    <w:multiLevelType w:val="hybridMultilevel"/>
    <w:tmpl w:val="95042C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7F0B49"/>
    <w:multiLevelType w:val="hybridMultilevel"/>
    <w:tmpl w:val="1D549A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DB7C78"/>
    <w:multiLevelType w:val="hybridMultilevel"/>
    <w:tmpl w:val="E896684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3B3189"/>
    <w:multiLevelType w:val="hybridMultilevel"/>
    <w:tmpl w:val="F58244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D65EDD"/>
    <w:multiLevelType w:val="hybridMultilevel"/>
    <w:tmpl w:val="5CE07A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39203701">
    <w:abstractNumId w:val="3"/>
  </w:num>
  <w:num w:numId="2" w16cid:durableId="1559438378">
    <w:abstractNumId w:val="0"/>
  </w:num>
  <w:num w:numId="3" w16cid:durableId="388000619">
    <w:abstractNumId w:val="2"/>
  </w:num>
  <w:num w:numId="4" w16cid:durableId="735930382">
    <w:abstractNumId w:val="1"/>
  </w:num>
  <w:num w:numId="5" w16cid:durableId="899826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096פרוטוקול_ישיבת_ועדה.doc"/>
    <w:docVar w:name="StartMode" w:val="3"/>
  </w:docVars>
  <w:rsids>
    <w:rsidRoot w:val="00487D84"/>
    <w:rsid w:val="001F08ED"/>
    <w:rsid w:val="003E6ABE"/>
    <w:rsid w:val="00487D84"/>
    <w:rsid w:val="00552A80"/>
    <w:rsid w:val="008211BD"/>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CA19207"/>
  <w15:chartTrackingRefBased/>
  <w15:docId w15:val="{8C098538-DEAF-4ECB-B971-A0F8E769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8211B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8211B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8211B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8211BD"/>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211B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8211B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2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5409</Words>
  <Characters>30837</Characters>
  <Application>Microsoft Office Word</Application>
  <DocSecurity>0</DocSecurity>
  <Lines>256</Lines>
  <Paragraphs>72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