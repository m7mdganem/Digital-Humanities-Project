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CC305" w14:textId="77777777" w:rsidR="009249BC" w:rsidRPr="009249BC" w:rsidRDefault="009249BC" w:rsidP="009249BC">
      <w:pPr>
        <w:bidi/>
        <w:rPr>
          <w:rFonts w:cs="David"/>
          <w:b/>
          <w:bCs/>
          <w:rtl/>
        </w:rPr>
      </w:pPr>
      <w:r w:rsidRPr="009249BC">
        <w:rPr>
          <w:rFonts w:cs="David"/>
          <w:b/>
          <w:bCs/>
          <w:rtl/>
        </w:rPr>
        <w:t xml:space="preserve">הכנסת </w:t>
      </w:r>
      <w:r w:rsidRPr="009249BC">
        <w:rPr>
          <w:rFonts w:cs="David" w:hint="cs"/>
          <w:b/>
          <w:bCs/>
          <w:rtl/>
        </w:rPr>
        <w:t>השבע-עשרה</w:t>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r>
      <w:r w:rsidRPr="009249BC">
        <w:rPr>
          <w:rFonts w:cs="David"/>
          <w:b/>
          <w:bCs/>
          <w:rtl/>
        </w:rPr>
        <w:tab/>
        <w:t>נוסח לא מתוקן</w:t>
      </w:r>
    </w:p>
    <w:p w14:paraId="4D325FDF" w14:textId="77777777" w:rsidR="009249BC" w:rsidRPr="009249BC" w:rsidRDefault="009249BC" w:rsidP="009249BC">
      <w:pPr>
        <w:bidi/>
        <w:rPr>
          <w:rFonts w:cs="David"/>
          <w:b/>
          <w:bCs/>
          <w:rtl/>
        </w:rPr>
      </w:pPr>
      <w:r w:rsidRPr="009249BC">
        <w:rPr>
          <w:rFonts w:cs="David"/>
          <w:b/>
          <w:bCs/>
          <w:rtl/>
        </w:rPr>
        <w:t xml:space="preserve">מושב </w:t>
      </w:r>
      <w:r w:rsidRPr="009249BC">
        <w:rPr>
          <w:rFonts w:cs="David" w:hint="cs"/>
          <w:b/>
          <w:bCs/>
          <w:rtl/>
        </w:rPr>
        <w:t>שני</w:t>
      </w:r>
    </w:p>
    <w:p w14:paraId="2094CBAD" w14:textId="77777777" w:rsidR="009249BC" w:rsidRPr="009249BC" w:rsidRDefault="009249BC" w:rsidP="009249BC">
      <w:pPr>
        <w:bidi/>
        <w:rPr>
          <w:rFonts w:cs="David"/>
          <w:rtl/>
        </w:rPr>
      </w:pPr>
    </w:p>
    <w:p w14:paraId="07566146" w14:textId="77777777" w:rsidR="009249BC" w:rsidRPr="009249BC" w:rsidRDefault="009249BC" w:rsidP="009249BC">
      <w:pPr>
        <w:bidi/>
        <w:rPr>
          <w:rFonts w:cs="David"/>
          <w:rtl/>
        </w:rPr>
      </w:pPr>
    </w:p>
    <w:p w14:paraId="17DE8177" w14:textId="77777777" w:rsidR="009249BC" w:rsidRPr="009249BC" w:rsidRDefault="009249BC" w:rsidP="009249BC">
      <w:pPr>
        <w:bidi/>
        <w:rPr>
          <w:rFonts w:cs="David"/>
          <w:rtl/>
        </w:rPr>
      </w:pPr>
    </w:p>
    <w:p w14:paraId="4E196D33" w14:textId="77777777" w:rsidR="009249BC" w:rsidRPr="009249BC" w:rsidRDefault="009249BC" w:rsidP="009249BC">
      <w:pPr>
        <w:bidi/>
        <w:rPr>
          <w:rFonts w:cs="David"/>
          <w:rtl/>
        </w:rPr>
      </w:pPr>
    </w:p>
    <w:p w14:paraId="407F157E" w14:textId="77777777" w:rsidR="009249BC" w:rsidRPr="009249BC" w:rsidRDefault="009249BC" w:rsidP="009249BC">
      <w:pPr>
        <w:bidi/>
        <w:jc w:val="center"/>
        <w:rPr>
          <w:rFonts w:cs="David" w:hint="cs"/>
          <w:b/>
          <w:bCs/>
          <w:rtl/>
        </w:rPr>
      </w:pPr>
      <w:r w:rsidRPr="009249BC">
        <w:rPr>
          <w:rFonts w:cs="David"/>
          <w:b/>
          <w:bCs/>
          <w:rtl/>
        </w:rPr>
        <w:t>פרוטוקול מס'</w:t>
      </w:r>
      <w:r w:rsidR="00CE6756">
        <w:rPr>
          <w:rFonts w:cs="David" w:hint="cs"/>
          <w:b/>
          <w:bCs/>
          <w:rtl/>
        </w:rPr>
        <w:t xml:space="preserve"> 43</w:t>
      </w:r>
    </w:p>
    <w:p w14:paraId="6668660D" w14:textId="77777777" w:rsidR="009249BC" w:rsidRPr="009249BC" w:rsidRDefault="009249BC" w:rsidP="009249BC">
      <w:pPr>
        <w:bidi/>
        <w:jc w:val="center"/>
        <w:rPr>
          <w:rFonts w:cs="David" w:hint="cs"/>
          <w:b/>
          <w:bCs/>
          <w:rtl/>
        </w:rPr>
      </w:pPr>
      <w:r w:rsidRPr="009249BC">
        <w:rPr>
          <w:rFonts w:cs="David" w:hint="cs"/>
          <w:b/>
          <w:bCs/>
          <w:rtl/>
        </w:rPr>
        <w:t>מישיבת ועדת הכנסת</w:t>
      </w:r>
    </w:p>
    <w:p w14:paraId="4E1FF469" w14:textId="77777777" w:rsidR="009249BC" w:rsidRPr="009249BC" w:rsidRDefault="009249BC" w:rsidP="009249BC">
      <w:pPr>
        <w:bidi/>
        <w:jc w:val="center"/>
        <w:rPr>
          <w:rFonts w:cs="David" w:hint="cs"/>
          <w:b/>
          <w:bCs/>
          <w:u w:val="single"/>
          <w:rtl/>
        </w:rPr>
      </w:pPr>
      <w:r w:rsidRPr="009249BC">
        <w:rPr>
          <w:rFonts w:cs="David" w:hint="cs"/>
          <w:b/>
          <w:bCs/>
          <w:u w:val="single"/>
          <w:rtl/>
        </w:rPr>
        <w:t>יום שלישי, ב' בחשון התשס"ז, (24.10.2006) בשעה 09:00</w:t>
      </w:r>
    </w:p>
    <w:p w14:paraId="3AF04B5E" w14:textId="77777777" w:rsidR="009249BC" w:rsidRPr="009249BC" w:rsidRDefault="009249BC" w:rsidP="009249BC">
      <w:pPr>
        <w:bidi/>
        <w:rPr>
          <w:rFonts w:cs="David"/>
          <w:rtl/>
        </w:rPr>
      </w:pPr>
    </w:p>
    <w:p w14:paraId="2F882C37" w14:textId="77777777" w:rsidR="009249BC" w:rsidRPr="009249BC" w:rsidRDefault="009249BC" w:rsidP="009249BC">
      <w:pPr>
        <w:bidi/>
        <w:rPr>
          <w:rFonts w:cs="David"/>
          <w:rtl/>
        </w:rPr>
      </w:pPr>
    </w:p>
    <w:p w14:paraId="1615165F" w14:textId="77777777" w:rsidR="009249BC" w:rsidRPr="009249BC" w:rsidRDefault="009249BC" w:rsidP="009249BC">
      <w:pPr>
        <w:bidi/>
        <w:rPr>
          <w:rFonts w:cs="David" w:hint="cs"/>
          <w:u w:val="single"/>
          <w:rtl/>
        </w:rPr>
      </w:pPr>
    </w:p>
    <w:p w14:paraId="4207EC90" w14:textId="77777777" w:rsidR="009249BC" w:rsidRPr="009249BC" w:rsidRDefault="009249BC" w:rsidP="009249BC">
      <w:pPr>
        <w:bidi/>
        <w:rPr>
          <w:rFonts w:cs="David" w:hint="cs"/>
          <w:rtl/>
        </w:rPr>
      </w:pPr>
      <w:r w:rsidRPr="009249BC">
        <w:rPr>
          <w:rFonts w:cs="David"/>
          <w:u w:val="single"/>
          <w:rtl/>
        </w:rPr>
        <w:t>סדר היום</w:t>
      </w:r>
      <w:r w:rsidRPr="009249BC">
        <w:rPr>
          <w:rFonts w:cs="David"/>
          <w:rtl/>
        </w:rPr>
        <w:t>:</w:t>
      </w:r>
    </w:p>
    <w:p w14:paraId="450B370A" w14:textId="77777777" w:rsidR="009249BC" w:rsidRPr="009249BC" w:rsidRDefault="009249BC" w:rsidP="009249BC">
      <w:pPr>
        <w:bidi/>
        <w:rPr>
          <w:rFonts w:cs="David" w:hint="cs"/>
          <w:rtl/>
        </w:rPr>
      </w:pPr>
    </w:p>
    <w:p w14:paraId="5A4B5598" w14:textId="77777777" w:rsidR="009249BC" w:rsidRPr="009249BC" w:rsidRDefault="009249BC" w:rsidP="009249BC">
      <w:pPr>
        <w:bidi/>
        <w:rPr>
          <w:rFonts w:cs="David" w:hint="cs"/>
          <w:b/>
          <w:bCs/>
          <w:rtl/>
        </w:rPr>
      </w:pPr>
      <w:r w:rsidRPr="009249BC">
        <w:rPr>
          <w:rFonts w:cs="David" w:hint="cs"/>
          <w:b/>
          <w:bCs/>
          <w:rtl/>
        </w:rPr>
        <w:t>א.   ערעורים על החלטת יו"ר הכנסת והסגנים שלא לאשר דחיפות הצעות לסדר-היום.</w:t>
      </w:r>
    </w:p>
    <w:p w14:paraId="171F95B1" w14:textId="77777777" w:rsidR="009249BC" w:rsidRPr="009249BC" w:rsidRDefault="009249BC" w:rsidP="009249BC">
      <w:pPr>
        <w:bidi/>
        <w:rPr>
          <w:rFonts w:cs="David" w:hint="cs"/>
          <w:b/>
          <w:bCs/>
          <w:rtl/>
        </w:rPr>
      </w:pPr>
      <w:r w:rsidRPr="009249BC">
        <w:rPr>
          <w:rFonts w:cs="David" w:hint="cs"/>
          <w:b/>
          <w:bCs/>
          <w:rtl/>
        </w:rPr>
        <w:t xml:space="preserve">ב.   קביעת ועדה לדיון בהצעת חוק התקשורת (בזק ושידורים)(תיקון מס' 33) התשס"ה-2005, </w:t>
      </w:r>
    </w:p>
    <w:p w14:paraId="31BE693D" w14:textId="77777777" w:rsidR="009249BC" w:rsidRPr="009249BC" w:rsidRDefault="009249BC" w:rsidP="009249BC">
      <w:pPr>
        <w:bidi/>
        <w:rPr>
          <w:rFonts w:cs="David" w:hint="cs"/>
          <w:b/>
          <w:bCs/>
          <w:rtl/>
        </w:rPr>
      </w:pPr>
      <w:r w:rsidRPr="009249BC">
        <w:rPr>
          <w:rFonts w:cs="David" w:hint="cs"/>
          <w:b/>
          <w:bCs/>
          <w:rtl/>
        </w:rPr>
        <w:t xml:space="preserve">       לאחר החלת דין רציפות עליה במליאת הכנסת.</w:t>
      </w:r>
    </w:p>
    <w:p w14:paraId="70D81D01" w14:textId="77777777" w:rsidR="009249BC" w:rsidRPr="009249BC" w:rsidRDefault="009249BC" w:rsidP="009249BC">
      <w:pPr>
        <w:bidi/>
        <w:rPr>
          <w:rFonts w:cs="David" w:hint="cs"/>
          <w:rtl/>
        </w:rPr>
      </w:pPr>
    </w:p>
    <w:p w14:paraId="2DDD9305" w14:textId="77777777" w:rsidR="009249BC" w:rsidRPr="009249BC" w:rsidRDefault="009249BC" w:rsidP="009249BC">
      <w:pPr>
        <w:bidi/>
        <w:rPr>
          <w:rFonts w:cs="David"/>
          <w:rtl/>
        </w:rPr>
      </w:pPr>
    </w:p>
    <w:p w14:paraId="285DF0C6" w14:textId="77777777" w:rsidR="009249BC" w:rsidRPr="009249BC" w:rsidRDefault="009249BC" w:rsidP="009249BC">
      <w:pPr>
        <w:bidi/>
        <w:rPr>
          <w:rFonts w:cs="David"/>
          <w:u w:val="single"/>
          <w:rtl/>
        </w:rPr>
      </w:pPr>
      <w:r w:rsidRPr="009249BC">
        <w:rPr>
          <w:rFonts w:cs="David"/>
          <w:u w:val="single"/>
          <w:rtl/>
        </w:rPr>
        <w:t>נכחו</w:t>
      </w:r>
      <w:r w:rsidRPr="009249BC">
        <w:rPr>
          <w:rFonts w:cs="David"/>
          <w:rtl/>
        </w:rPr>
        <w:t>:</w:t>
      </w:r>
    </w:p>
    <w:p w14:paraId="36EA9A1F" w14:textId="77777777" w:rsidR="009249BC" w:rsidRPr="009249BC" w:rsidRDefault="009249BC" w:rsidP="009249BC">
      <w:pPr>
        <w:bidi/>
        <w:rPr>
          <w:rFonts w:cs="David"/>
          <w:rtl/>
        </w:rPr>
      </w:pPr>
    </w:p>
    <w:p w14:paraId="612767F5" w14:textId="77777777" w:rsidR="009249BC" w:rsidRPr="009249BC" w:rsidRDefault="009249BC" w:rsidP="009249BC">
      <w:pPr>
        <w:bidi/>
        <w:rPr>
          <w:rFonts w:cs="David"/>
          <w:rtl/>
        </w:rPr>
      </w:pPr>
      <w:r w:rsidRPr="009249BC">
        <w:rPr>
          <w:rFonts w:cs="David"/>
          <w:u w:val="single"/>
          <w:rtl/>
        </w:rPr>
        <w:t>חברי הוועדה</w:t>
      </w:r>
      <w:r w:rsidRPr="009249BC">
        <w:rPr>
          <w:rFonts w:cs="David"/>
          <w:rtl/>
        </w:rPr>
        <w:t>:</w:t>
      </w:r>
    </w:p>
    <w:p w14:paraId="3FCC13E5" w14:textId="77777777" w:rsidR="009249BC" w:rsidRPr="009249BC" w:rsidRDefault="009249BC" w:rsidP="009249BC">
      <w:pPr>
        <w:bidi/>
        <w:rPr>
          <w:rFonts w:cs="David" w:hint="cs"/>
          <w:rtl/>
        </w:rPr>
      </w:pPr>
    </w:p>
    <w:p w14:paraId="132415A1" w14:textId="77777777" w:rsidR="009249BC" w:rsidRPr="009249BC" w:rsidRDefault="009249BC" w:rsidP="009249BC">
      <w:pPr>
        <w:bidi/>
        <w:rPr>
          <w:rFonts w:cs="David" w:hint="cs"/>
          <w:rtl/>
        </w:rPr>
      </w:pPr>
      <w:r w:rsidRPr="009249BC">
        <w:rPr>
          <w:rFonts w:cs="David" w:hint="cs"/>
          <w:rtl/>
        </w:rPr>
        <w:t xml:space="preserve">רוחמה אברהם </w:t>
      </w:r>
      <w:r w:rsidRPr="009249BC">
        <w:rPr>
          <w:rFonts w:cs="David"/>
          <w:rtl/>
        </w:rPr>
        <w:t>–</w:t>
      </w:r>
      <w:r w:rsidRPr="009249BC">
        <w:rPr>
          <w:rFonts w:cs="David" w:hint="cs"/>
          <w:rtl/>
        </w:rPr>
        <w:t xml:space="preserve"> היו"ר</w:t>
      </w:r>
    </w:p>
    <w:p w14:paraId="6A5E885E" w14:textId="77777777" w:rsidR="009249BC" w:rsidRPr="009249BC" w:rsidRDefault="009249BC" w:rsidP="009249BC">
      <w:pPr>
        <w:bidi/>
        <w:rPr>
          <w:rFonts w:cs="David" w:hint="cs"/>
          <w:rtl/>
        </w:rPr>
      </w:pPr>
      <w:r w:rsidRPr="009249BC">
        <w:rPr>
          <w:rFonts w:cs="David" w:hint="cs"/>
          <w:rtl/>
        </w:rPr>
        <w:t>אורי אריאל</w:t>
      </w:r>
    </w:p>
    <w:p w14:paraId="47A277E8" w14:textId="77777777" w:rsidR="009249BC" w:rsidRPr="009249BC" w:rsidRDefault="009249BC" w:rsidP="009249BC">
      <w:pPr>
        <w:bidi/>
        <w:rPr>
          <w:rFonts w:cs="David" w:hint="cs"/>
          <w:rtl/>
        </w:rPr>
      </w:pPr>
      <w:r w:rsidRPr="009249BC">
        <w:rPr>
          <w:rFonts w:cs="David" w:hint="cs"/>
          <w:rtl/>
        </w:rPr>
        <w:t>קולט אביטל</w:t>
      </w:r>
    </w:p>
    <w:p w14:paraId="3EDEDF7D" w14:textId="77777777" w:rsidR="009249BC" w:rsidRPr="009249BC" w:rsidRDefault="009249BC" w:rsidP="009249BC">
      <w:pPr>
        <w:bidi/>
        <w:rPr>
          <w:rFonts w:cs="David" w:hint="cs"/>
          <w:rtl/>
        </w:rPr>
      </w:pPr>
      <w:r w:rsidRPr="009249BC">
        <w:rPr>
          <w:rFonts w:cs="David" w:hint="cs"/>
          <w:rtl/>
        </w:rPr>
        <w:t>אליהו גבאי</w:t>
      </w:r>
    </w:p>
    <w:p w14:paraId="0730A0F2" w14:textId="77777777" w:rsidR="009249BC" w:rsidRPr="009249BC" w:rsidRDefault="009249BC" w:rsidP="009249BC">
      <w:pPr>
        <w:bidi/>
        <w:rPr>
          <w:rFonts w:cs="David" w:hint="cs"/>
          <w:rtl/>
        </w:rPr>
      </w:pPr>
      <w:r w:rsidRPr="009249BC">
        <w:rPr>
          <w:rFonts w:cs="David" w:hint="cs"/>
          <w:rtl/>
        </w:rPr>
        <w:t>יצחק גלנטי</w:t>
      </w:r>
    </w:p>
    <w:p w14:paraId="6F9B11EB" w14:textId="77777777" w:rsidR="009249BC" w:rsidRPr="009249BC" w:rsidRDefault="009249BC" w:rsidP="009249BC">
      <w:pPr>
        <w:bidi/>
        <w:rPr>
          <w:rFonts w:cs="David" w:hint="cs"/>
          <w:rtl/>
        </w:rPr>
      </w:pPr>
      <w:r w:rsidRPr="009249BC">
        <w:rPr>
          <w:rFonts w:cs="David" w:hint="cs"/>
          <w:rtl/>
        </w:rPr>
        <w:t>יצחק זיו</w:t>
      </w:r>
    </w:p>
    <w:p w14:paraId="2B0B5271" w14:textId="77777777" w:rsidR="009249BC" w:rsidRPr="009249BC" w:rsidRDefault="009249BC" w:rsidP="009249BC">
      <w:pPr>
        <w:bidi/>
        <w:rPr>
          <w:rFonts w:cs="David" w:hint="cs"/>
          <w:rtl/>
        </w:rPr>
      </w:pPr>
      <w:r w:rsidRPr="009249BC">
        <w:rPr>
          <w:rFonts w:cs="David" w:hint="cs"/>
          <w:rtl/>
        </w:rPr>
        <w:t>נאדיה חלו</w:t>
      </w:r>
    </w:p>
    <w:p w14:paraId="6C668C72" w14:textId="77777777" w:rsidR="009249BC" w:rsidRPr="009249BC" w:rsidRDefault="009249BC" w:rsidP="009249BC">
      <w:pPr>
        <w:bidi/>
        <w:rPr>
          <w:rFonts w:cs="David" w:hint="cs"/>
          <w:rtl/>
        </w:rPr>
      </w:pPr>
      <w:r w:rsidRPr="009249BC">
        <w:rPr>
          <w:rFonts w:cs="David" w:hint="cs"/>
          <w:rtl/>
        </w:rPr>
        <w:t>דוד טל</w:t>
      </w:r>
    </w:p>
    <w:p w14:paraId="3526D19F" w14:textId="77777777" w:rsidR="009249BC" w:rsidRPr="009249BC" w:rsidRDefault="009249BC" w:rsidP="009249BC">
      <w:pPr>
        <w:bidi/>
        <w:rPr>
          <w:rFonts w:cs="David" w:hint="cs"/>
          <w:rtl/>
        </w:rPr>
      </w:pPr>
      <w:r w:rsidRPr="009249BC">
        <w:rPr>
          <w:rFonts w:cs="David" w:hint="cs"/>
          <w:rtl/>
        </w:rPr>
        <w:t>אביגדור יצחקי</w:t>
      </w:r>
    </w:p>
    <w:p w14:paraId="2D44A34B" w14:textId="77777777" w:rsidR="009249BC" w:rsidRPr="009249BC" w:rsidRDefault="009249BC" w:rsidP="009249BC">
      <w:pPr>
        <w:bidi/>
        <w:rPr>
          <w:rFonts w:cs="David" w:hint="cs"/>
          <w:rtl/>
        </w:rPr>
      </w:pPr>
      <w:r w:rsidRPr="009249BC">
        <w:rPr>
          <w:rFonts w:cs="David" w:hint="cs"/>
          <w:rtl/>
        </w:rPr>
        <w:t>משה כחלון</w:t>
      </w:r>
    </w:p>
    <w:p w14:paraId="3D39489E" w14:textId="77777777" w:rsidR="009249BC" w:rsidRPr="009249BC" w:rsidRDefault="009249BC" w:rsidP="009249BC">
      <w:pPr>
        <w:bidi/>
        <w:rPr>
          <w:rFonts w:cs="David" w:hint="cs"/>
          <w:rtl/>
        </w:rPr>
      </w:pPr>
      <w:r w:rsidRPr="009249BC">
        <w:rPr>
          <w:rFonts w:cs="David" w:hint="cs"/>
          <w:rtl/>
        </w:rPr>
        <w:t>יורם מרציאנו</w:t>
      </w:r>
    </w:p>
    <w:p w14:paraId="59A39D1B" w14:textId="77777777" w:rsidR="009249BC" w:rsidRPr="009249BC" w:rsidRDefault="009249BC" w:rsidP="009249BC">
      <w:pPr>
        <w:bidi/>
        <w:rPr>
          <w:rFonts w:cs="David" w:hint="cs"/>
          <w:rtl/>
        </w:rPr>
      </w:pPr>
      <w:r w:rsidRPr="009249BC">
        <w:rPr>
          <w:rFonts w:cs="David" w:hint="cs"/>
          <w:rtl/>
        </w:rPr>
        <w:t>אפרים סנה</w:t>
      </w:r>
    </w:p>
    <w:p w14:paraId="74CEE820" w14:textId="77777777" w:rsidR="009249BC" w:rsidRPr="009249BC" w:rsidRDefault="009249BC" w:rsidP="009249BC">
      <w:pPr>
        <w:bidi/>
        <w:rPr>
          <w:rFonts w:cs="David" w:hint="cs"/>
          <w:rtl/>
        </w:rPr>
      </w:pPr>
      <w:r w:rsidRPr="009249BC">
        <w:rPr>
          <w:rFonts w:cs="David" w:hint="cs"/>
          <w:rtl/>
        </w:rPr>
        <w:t>גדעון סער</w:t>
      </w:r>
    </w:p>
    <w:p w14:paraId="40AC133A" w14:textId="77777777" w:rsidR="009249BC" w:rsidRPr="009249BC" w:rsidRDefault="009249BC" w:rsidP="009249BC">
      <w:pPr>
        <w:bidi/>
        <w:rPr>
          <w:rFonts w:cs="David" w:hint="cs"/>
          <w:rtl/>
        </w:rPr>
      </w:pPr>
      <w:r w:rsidRPr="009249BC">
        <w:rPr>
          <w:rFonts w:cs="David" w:hint="cs"/>
          <w:rtl/>
        </w:rPr>
        <w:t>משה שרוני</w:t>
      </w:r>
    </w:p>
    <w:p w14:paraId="246A7ECD" w14:textId="77777777" w:rsidR="009249BC" w:rsidRPr="009249BC" w:rsidRDefault="009249BC" w:rsidP="009249BC">
      <w:pPr>
        <w:bidi/>
        <w:rPr>
          <w:rFonts w:cs="David" w:hint="cs"/>
          <w:rtl/>
        </w:rPr>
      </w:pPr>
    </w:p>
    <w:p w14:paraId="248F3313" w14:textId="77777777" w:rsidR="009249BC" w:rsidRPr="009249BC" w:rsidRDefault="009249BC" w:rsidP="009249BC">
      <w:pPr>
        <w:bidi/>
        <w:rPr>
          <w:rFonts w:cs="David"/>
          <w:rtl/>
        </w:rPr>
      </w:pPr>
    </w:p>
    <w:p w14:paraId="24A72703" w14:textId="77777777" w:rsidR="009249BC" w:rsidRPr="009249BC" w:rsidRDefault="009249BC" w:rsidP="009249BC">
      <w:pPr>
        <w:bidi/>
        <w:rPr>
          <w:rFonts w:cs="David" w:hint="cs"/>
          <w:rtl/>
        </w:rPr>
      </w:pPr>
      <w:r w:rsidRPr="009249BC">
        <w:rPr>
          <w:rFonts w:cs="David"/>
          <w:u w:val="single"/>
          <w:rtl/>
        </w:rPr>
        <w:t>מוזמנים</w:t>
      </w:r>
      <w:r w:rsidRPr="009249BC">
        <w:rPr>
          <w:rFonts w:cs="David"/>
          <w:rtl/>
        </w:rPr>
        <w:t>:</w:t>
      </w:r>
    </w:p>
    <w:p w14:paraId="3B906007" w14:textId="77777777" w:rsidR="009249BC" w:rsidRPr="009249BC" w:rsidRDefault="009249BC" w:rsidP="009249BC">
      <w:pPr>
        <w:bidi/>
        <w:rPr>
          <w:rFonts w:cs="David" w:hint="cs"/>
          <w:rtl/>
        </w:rPr>
      </w:pPr>
    </w:p>
    <w:p w14:paraId="2CC0C064" w14:textId="77777777" w:rsidR="009249BC" w:rsidRPr="009249BC" w:rsidRDefault="009249BC" w:rsidP="009249BC">
      <w:pPr>
        <w:bidi/>
        <w:rPr>
          <w:rFonts w:cs="David" w:hint="cs"/>
          <w:rtl/>
        </w:rPr>
      </w:pPr>
      <w:r w:rsidRPr="009249BC">
        <w:rPr>
          <w:rFonts w:cs="David" w:hint="cs"/>
          <w:rtl/>
        </w:rPr>
        <w:t xml:space="preserve">אריה האן </w:t>
      </w:r>
      <w:r w:rsidRPr="009249BC">
        <w:rPr>
          <w:rFonts w:cs="David"/>
          <w:rtl/>
        </w:rPr>
        <w:t>–</w:t>
      </w:r>
      <w:r w:rsidRPr="009249BC">
        <w:rPr>
          <w:rFonts w:cs="David" w:hint="cs"/>
          <w:rtl/>
        </w:rPr>
        <w:t xml:space="preserve"> מזכיר הכנסת</w:t>
      </w:r>
    </w:p>
    <w:p w14:paraId="79A1799E" w14:textId="77777777" w:rsidR="009249BC" w:rsidRPr="009249BC" w:rsidRDefault="009249BC" w:rsidP="009249BC">
      <w:pPr>
        <w:bidi/>
        <w:rPr>
          <w:rFonts w:cs="David" w:hint="cs"/>
          <w:rtl/>
        </w:rPr>
      </w:pPr>
      <w:r w:rsidRPr="009249BC">
        <w:rPr>
          <w:rFonts w:cs="David" w:hint="cs"/>
          <w:rtl/>
        </w:rPr>
        <w:t xml:space="preserve">נאזם בדר </w:t>
      </w:r>
      <w:r w:rsidRPr="009249BC">
        <w:rPr>
          <w:rFonts w:cs="David"/>
          <w:rtl/>
        </w:rPr>
        <w:t>–</w:t>
      </w:r>
      <w:r w:rsidRPr="009249BC">
        <w:rPr>
          <w:rFonts w:cs="David" w:hint="cs"/>
          <w:rtl/>
        </w:rPr>
        <w:t xml:space="preserve"> סגן מזכיר הכנסת</w:t>
      </w:r>
    </w:p>
    <w:p w14:paraId="42C39291" w14:textId="77777777" w:rsidR="009249BC" w:rsidRPr="009249BC" w:rsidRDefault="009249BC" w:rsidP="009249BC">
      <w:pPr>
        <w:bidi/>
        <w:rPr>
          <w:rFonts w:cs="David"/>
          <w:rtl/>
        </w:rPr>
      </w:pPr>
    </w:p>
    <w:p w14:paraId="63DA9B5E" w14:textId="77777777" w:rsidR="009249BC" w:rsidRPr="009249BC" w:rsidRDefault="009249BC" w:rsidP="009249BC">
      <w:pPr>
        <w:bidi/>
        <w:rPr>
          <w:rFonts w:cs="David"/>
          <w:rtl/>
        </w:rPr>
      </w:pPr>
    </w:p>
    <w:p w14:paraId="5487450E" w14:textId="77777777" w:rsidR="009249BC" w:rsidRPr="009249BC" w:rsidRDefault="009249BC" w:rsidP="009249BC">
      <w:pPr>
        <w:bidi/>
        <w:rPr>
          <w:rFonts w:cs="David" w:hint="cs"/>
          <w:rtl/>
        </w:rPr>
      </w:pPr>
      <w:r w:rsidRPr="009249BC">
        <w:rPr>
          <w:rFonts w:cs="David"/>
          <w:u w:val="single"/>
          <w:rtl/>
        </w:rPr>
        <w:t>מנהלת הוועדה</w:t>
      </w:r>
      <w:r w:rsidRPr="009249BC">
        <w:rPr>
          <w:rFonts w:cs="David"/>
          <w:rtl/>
        </w:rPr>
        <w:t>:</w:t>
      </w:r>
    </w:p>
    <w:p w14:paraId="6471171B" w14:textId="77777777" w:rsidR="009249BC" w:rsidRPr="009249BC" w:rsidRDefault="009249BC" w:rsidP="009249BC">
      <w:pPr>
        <w:bidi/>
        <w:rPr>
          <w:rFonts w:cs="David" w:hint="cs"/>
          <w:rtl/>
        </w:rPr>
      </w:pPr>
      <w:r w:rsidRPr="009249BC">
        <w:rPr>
          <w:rFonts w:cs="David" w:hint="cs"/>
          <w:rtl/>
        </w:rPr>
        <w:t>אתי בן יוסף</w:t>
      </w:r>
    </w:p>
    <w:p w14:paraId="61904BA9" w14:textId="77777777" w:rsidR="009249BC" w:rsidRPr="009249BC" w:rsidRDefault="009249BC" w:rsidP="009249BC">
      <w:pPr>
        <w:bidi/>
        <w:rPr>
          <w:rFonts w:cs="David" w:hint="cs"/>
          <w:rtl/>
        </w:rPr>
      </w:pPr>
    </w:p>
    <w:p w14:paraId="77B37EF6" w14:textId="77777777" w:rsidR="009249BC" w:rsidRPr="009249BC" w:rsidRDefault="009249BC" w:rsidP="009249BC">
      <w:pPr>
        <w:bidi/>
        <w:rPr>
          <w:rFonts w:cs="David" w:hint="cs"/>
          <w:rtl/>
        </w:rPr>
      </w:pPr>
      <w:r w:rsidRPr="009249BC">
        <w:rPr>
          <w:rFonts w:cs="David" w:hint="cs"/>
          <w:u w:val="single"/>
          <w:rtl/>
        </w:rPr>
        <w:t>רשמת פרלמנטרית</w:t>
      </w:r>
      <w:r w:rsidRPr="009249BC">
        <w:rPr>
          <w:rFonts w:cs="David"/>
          <w:rtl/>
        </w:rPr>
        <w:t>:</w:t>
      </w:r>
      <w:r w:rsidRPr="009249BC">
        <w:rPr>
          <w:rFonts w:cs="David" w:hint="cs"/>
          <w:rtl/>
        </w:rPr>
        <w:tab/>
      </w:r>
    </w:p>
    <w:p w14:paraId="3C1AAB23" w14:textId="77777777" w:rsidR="009249BC" w:rsidRPr="009249BC" w:rsidRDefault="009249BC" w:rsidP="009249BC">
      <w:pPr>
        <w:bidi/>
        <w:rPr>
          <w:rFonts w:cs="David" w:hint="cs"/>
          <w:rtl/>
        </w:rPr>
      </w:pPr>
      <w:r w:rsidRPr="009249BC">
        <w:rPr>
          <w:rFonts w:cs="David" w:hint="cs"/>
          <w:rtl/>
        </w:rPr>
        <w:t>אתי אפלבוים</w:t>
      </w:r>
    </w:p>
    <w:p w14:paraId="66243CA6" w14:textId="77777777" w:rsidR="009249BC" w:rsidRPr="009249BC" w:rsidRDefault="009249BC" w:rsidP="009249BC">
      <w:pPr>
        <w:bidi/>
        <w:rPr>
          <w:rFonts w:cs="David" w:hint="cs"/>
          <w:rtl/>
        </w:rPr>
      </w:pPr>
    </w:p>
    <w:p w14:paraId="17378B77" w14:textId="77777777" w:rsidR="009249BC" w:rsidRPr="009249BC" w:rsidRDefault="009249BC" w:rsidP="009249BC">
      <w:pPr>
        <w:bidi/>
        <w:rPr>
          <w:rFonts w:cs="David"/>
          <w:rtl/>
        </w:rPr>
      </w:pPr>
      <w:r w:rsidRPr="009249BC">
        <w:rPr>
          <w:rFonts w:cs="David"/>
          <w:rtl/>
        </w:rPr>
        <w:t xml:space="preserve"> </w:t>
      </w:r>
    </w:p>
    <w:p w14:paraId="48EE21EE" w14:textId="77777777" w:rsidR="009249BC" w:rsidRPr="009249BC" w:rsidRDefault="009249BC" w:rsidP="009249BC">
      <w:pPr>
        <w:bidi/>
        <w:rPr>
          <w:rFonts w:cs="David" w:hint="cs"/>
          <w:rtl/>
        </w:rPr>
      </w:pPr>
    </w:p>
    <w:p w14:paraId="72988F29" w14:textId="77777777" w:rsidR="009249BC" w:rsidRPr="009249BC" w:rsidRDefault="009249BC" w:rsidP="009249BC">
      <w:pPr>
        <w:bidi/>
        <w:rPr>
          <w:rFonts w:cs="David" w:hint="cs"/>
          <w:b/>
          <w:bCs/>
          <w:u w:val="single"/>
          <w:rtl/>
        </w:rPr>
      </w:pPr>
      <w:r w:rsidRPr="009249BC">
        <w:rPr>
          <w:rFonts w:cs="David"/>
          <w:rtl/>
        </w:rPr>
        <w:br w:type="page"/>
      </w:r>
      <w:r w:rsidRPr="009249BC">
        <w:rPr>
          <w:rFonts w:cs="David" w:hint="cs"/>
          <w:b/>
          <w:bCs/>
          <w:u w:val="single"/>
          <w:rtl/>
        </w:rPr>
        <w:lastRenderedPageBreak/>
        <w:t>א.   ערעורים על החלטת יו"ר הכנסת והסגנים שלא לאשר דחיפות הצעות לסדר-היום.</w:t>
      </w:r>
    </w:p>
    <w:p w14:paraId="61B900B8" w14:textId="77777777" w:rsidR="009249BC" w:rsidRPr="009249BC" w:rsidRDefault="009249BC" w:rsidP="009249BC">
      <w:pPr>
        <w:bidi/>
        <w:rPr>
          <w:rFonts w:cs="David" w:hint="cs"/>
          <w:u w:val="single"/>
          <w:rtl/>
        </w:rPr>
      </w:pPr>
    </w:p>
    <w:p w14:paraId="115D712F" w14:textId="77777777" w:rsidR="009249BC" w:rsidRPr="009249BC" w:rsidRDefault="009249BC" w:rsidP="009249BC">
      <w:pPr>
        <w:bidi/>
        <w:rPr>
          <w:rFonts w:cs="David" w:hint="cs"/>
          <w:u w:val="single"/>
          <w:rtl/>
        </w:rPr>
      </w:pPr>
    </w:p>
    <w:p w14:paraId="48CBBF7C" w14:textId="77777777" w:rsidR="009249BC" w:rsidRPr="009249BC" w:rsidRDefault="009249BC" w:rsidP="009249BC">
      <w:pPr>
        <w:bidi/>
        <w:rPr>
          <w:rFonts w:cs="David" w:hint="cs"/>
          <w:u w:val="single"/>
          <w:rtl/>
        </w:rPr>
      </w:pPr>
      <w:r w:rsidRPr="009249BC">
        <w:rPr>
          <w:rFonts w:cs="David" w:hint="cs"/>
          <w:u w:val="single"/>
          <w:rtl/>
        </w:rPr>
        <w:t>היו"ר רוחמה אברהם:</w:t>
      </w:r>
    </w:p>
    <w:p w14:paraId="4B7DE6B7" w14:textId="77777777" w:rsidR="009249BC" w:rsidRPr="009249BC" w:rsidRDefault="009249BC" w:rsidP="009249BC">
      <w:pPr>
        <w:bidi/>
        <w:rPr>
          <w:rFonts w:cs="David" w:hint="cs"/>
          <w:rtl/>
        </w:rPr>
      </w:pPr>
    </w:p>
    <w:p w14:paraId="3808DF2F" w14:textId="77777777" w:rsidR="009249BC" w:rsidRPr="009249BC" w:rsidRDefault="009249BC" w:rsidP="009249BC">
      <w:pPr>
        <w:bidi/>
        <w:ind w:firstLine="567"/>
        <w:rPr>
          <w:rFonts w:cs="David" w:hint="cs"/>
          <w:rtl/>
        </w:rPr>
      </w:pPr>
      <w:r w:rsidRPr="009249BC">
        <w:rPr>
          <w:rFonts w:cs="David" w:hint="cs"/>
          <w:rtl/>
        </w:rPr>
        <w:t>בוקר טוב, אני מתכבדת לפתוח את ישיבת ועדת הכנסת. שני נושאים בפנינו: הראשון, ערעורים על החלטת יו"ר הכנסת והסגנים שלא לאשר דחיפות הצעות לסדר-היום. השני: קביעת ועדה לדיון בהצעת חוק התקשורת (בזק ושידורים)(תיקון מס' 33) התשס"ה-2005, לאחר החלת דין רציפות עליה מליאת הכנסת.</w:t>
      </w:r>
    </w:p>
    <w:p w14:paraId="4766ECB5" w14:textId="77777777" w:rsidR="009249BC" w:rsidRPr="009249BC" w:rsidRDefault="009249BC" w:rsidP="009249BC">
      <w:pPr>
        <w:bidi/>
        <w:rPr>
          <w:rFonts w:cs="David" w:hint="cs"/>
          <w:rtl/>
        </w:rPr>
      </w:pPr>
    </w:p>
    <w:p w14:paraId="5293C567" w14:textId="77777777" w:rsidR="009249BC" w:rsidRPr="009249BC" w:rsidRDefault="009249BC" w:rsidP="009249BC">
      <w:pPr>
        <w:bidi/>
        <w:ind w:firstLine="567"/>
        <w:rPr>
          <w:rFonts w:cs="David" w:hint="cs"/>
          <w:rtl/>
        </w:rPr>
      </w:pPr>
      <w:r w:rsidRPr="009249BC">
        <w:rPr>
          <w:rFonts w:cs="David" w:hint="cs"/>
          <w:rtl/>
        </w:rPr>
        <w:t>שאלה למזכיר הכנסת. אתמול הונח על שולחן הכנסת ההסכם הקואליציוני שנחתם בין קדימה לבין ישראל ביתנו. על פי התקנון, לאחר שהצעת החוק מונחת 24 שעות היא אמורה להגיע להצבעה. אנחנו יודעים משהו על זה?</w:t>
      </w:r>
    </w:p>
    <w:p w14:paraId="0A08DE9B" w14:textId="77777777" w:rsidR="009249BC" w:rsidRPr="009249BC" w:rsidRDefault="009249BC" w:rsidP="009249BC">
      <w:pPr>
        <w:bidi/>
        <w:rPr>
          <w:rFonts w:cs="David" w:hint="cs"/>
          <w:rtl/>
        </w:rPr>
      </w:pPr>
    </w:p>
    <w:p w14:paraId="1150A027" w14:textId="77777777" w:rsidR="009249BC" w:rsidRPr="009249BC" w:rsidRDefault="009249BC" w:rsidP="009249BC">
      <w:pPr>
        <w:bidi/>
        <w:rPr>
          <w:rFonts w:cs="David" w:hint="cs"/>
          <w:u w:val="single"/>
          <w:rtl/>
        </w:rPr>
      </w:pPr>
      <w:r w:rsidRPr="009249BC">
        <w:rPr>
          <w:rFonts w:cs="David" w:hint="cs"/>
          <w:u w:val="single"/>
          <w:rtl/>
        </w:rPr>
        <w:t>אריה האן:</w:t>
      </w:r>
    </w:p>
    <w:p w14:paraId="5D1CA25A" w14:textId="77777777" w:rsidR="009249BC" w:rsidRPr="009249BC" w:rsidRDefault="009249BC" w:rsidP="009249BC">
      <w:pPr>
        <w:bidi/>
        <w:rPr>
          <w:rFonts w:cs="David" w:hint="cs"/>
          <w:rtl/>
        </w:rPr>
      </w:pPr>
    </w:p>
    <w:p w14:paraId="2E8D3AA7" w14:textId="77777777" w:rsidR="009249BC" w:rsidRPr="009249BC" w:rsidRDefault="009249BC" w:rsidP="009249BC">
      <w:pPr>
        <w:bidi/>
        <w:ind w:firstLine="567"/>
        <w:rPr>
          <w:rFonts w:cs="David" w:hint="cs"/>
          <w:rtl/>
        </w:rPr>
      </w:pPr>
      <w:r w:rsidRPr="009249BC">
        <w:rPr>
          <w:rFonts w:cs="David" w:hint="cs"/>
          <w:rtl/>
        </w:rPr>
        <w:t>אפשר, זה לא חובה. כרגע לא נקבע שזה יהיה היום כי היתה התחייבות של יו"ר הכנסת כלפי הסיעות הערביות שהשבוע לא יביאו להצבעה נושאים שהם קונטרוברסליי</w:t>
      </w:r>
      <w:r w:rsidRPr="009249BC">
        <w:rPr>
          <w:rFonts w:cs="David" w:hint="eastAsia"/>
          <w:rtl/>
        </w:rPr>
        <w:t>ם</w:t>
      </w:r>
      <w:r w:rsidRPr="009249BC">
        <w:rPr>
          <w:rFonts w:cs="David" w:hint="cs"/>
          <w:rtl/>
        </w:rPr>
        <w:t xml:space="preserve">. עד עתה לא קיבלתי הוראה להעלות את זה לסדר היום. </w:t>
      </w:r>
    </w:p>
    <w:p w14:paraId="7B0FD7FB" w14:textId="77777777" w:rsidR="009249BC" w:rsidRPr="009249BC" w:rsidRDefault="009249BC" w:rsidP="009249BC">
      <w:pPr>
        <w:bidi/>
        <w:rPr>
          <w:rFonts w:cs="David" w:hint="cs"/>
          <w:rtl/>
        </w:rPr>
      </w:pPr>
    </w:p>
    <w:p w14:paraId="29DDA4AE" w14:textId="77777777" w:rsidR="009249BC" w:rsidRPr="009249BC" w:rsidRDefault="009249BC" w:rsidP="009249BC">
      <w:pPr>
        <w:bidi/>
        <w:rPr>
          <w:rFonts w:cs="David" w:hint="cs"/>
          <w:u w:val="single"/>
          <w:rtl/>
        </w:rPr>
      </w:pPr>
      <w:r w:rsidRPr="009249BC">
        <w:rPr>
          <w:rFonts w:cs="David" w:hint="cs"/>
          <w:u w:val="single"/>
          <w:rtl/>
        </w:rPr>
        <w:t>גדעון סער:</w:t>
      </w:r>
    </w:p>
    <w:p w14:paraId="370381A6" w14:textId="77777777" w:rsidR="009249BC" w:rsidRPr="009249BC" w:rsidRDefault="009249BC" w:rsidP="009249BC">
      <w:pPr>
        <w:bidi/>
        <w:rPr>
          <w:rFonts w:cs="David" w:hint="cs"/>
          <w:rtl/>
        </w:rPr>
      </w:pPr>
    </w:p>
    <w:p w14:paraId="1C91A05D" w14:textId="77777777" w:rsidR="009249BC" w:rsidRPr="009249BC" w:rsidRDefault="009249BC" w:rsidP="009249BC">
      <w:pPr>
        <w:bidi/>
        <w:ind w:firstLine="567"/>
        <w:rPr>
          <w:rFonts w:cs="David" w:hint="cs"/>
          <w:rtl/>
        </w:rPr>
      </w:pPr>
      <w:r w:rsidRPr="009249BC">
        <w:rPr>
          <w:rFonts w:cs="David" w:hint="cs"/>
          <w:rtl/>
        </w:rPr>
        <w:t xml:space="preserve">לדעתי, כל עוד אין החלטה של יושבת ראש הכנסת שהדיון יתקיים היום או מחר, אין טעם שנקבע מסגרת דיון. </w:t>
      </w:r>
    </w:p>
    <w:p w14:paraId="19C1C835" w14:textId="77777777" w:rsidR="009249BC" w:rsidRPr="009249BC" w:rsidRDefault="009249BC" w:rsidP="009249BC">
      <w:pPr>
        <w:bidi/>
        <w:rPr>
          <w:rFonts w:cs="David" w:hint="cs"/>
          <w:rtl/>
        </w:rPr>
      </w:pPr>
    </w:p>
    <w:p w14:paraId="3A2A6A7A" w14:textId="77777777" w:rsidR="009249BC" w:rsidRPr="009249BC" w:rsidRDefault="009249BC" w:rsidP="009249BC">
      <w:pPr>
        <w:bidi/>
        <w:rPr>
          <w:rFonts w:cs="David" w:hint="cs"/>
          <w:rtl/>
        </w:rPr>
      </w:pPr>
      <w:r w:rsidRPr="009249BC">
        <w:rPr>
          <w:rFonts w:cs="David" w:hint="cs"/>
          <w:u w:val="single"/>
          <w:rtl/>
        </w:rPr>
        <w:t>היו</w:t>
      </w:r>
      <w:r w:rsidRPr="009249BC">
        <w:rPr>
          <w:rFonts w:cs="David"/>
          <w:u w:val="single"/>
          <w:rtl/>
        </w:rPr>
        <w:t>”</w:t>
      </w:r>
      <w:r w:rsidRPr="009249BC">
        <w:rPr>
          <w:rFonts w:cs="David" w:hint="cs"/>
          <w:u w:val="single"/>
          <w:rtl/>
        </w:rPr>
        <w:t>ר רוחמה אברהם:</w:t>
      </w:r>
    </w:p>
    <w:p w14:paraId="0843A044" w14:textId="77777777" w:rsidR="009249BC" w:rsidRPr="009249BC" w:rsidRDefault="009249BC" w:rsidP="009249BC">
      <w:pPr>
        <w:bidi/>
        <w:rPr>
          <w:rFonts w:cs="David" w:hint="cs"/>
          <w:rtl/>
        </w:rPr>
      </w:pPr>
    </w:p>
    <w:p w14:paraId="2568114B" w14:textId="77777777" w:rsidR="009249BC" w:rsidRPr="009249BC" w:rsidRDefault="009249BC" w:rsidP="009249BC">
      <w:pPr>
        <w:bidi/>
        <w:ind w:firstLine="567"/>
        <w:rPr>
          <w:rFonts w:cs="David" w:hint="cs"/>
          <w:rtl/>
        </w:rPr>
      </w:pPr>
      <w:r w:rsidRPr="009249BC">
        <w:rPr>
          <w:rFonts w:cs="David" w:hint="cs"/>
          <w:rtl/>
        </w:rPr>
        <w:t xml:space="preserve">אני לא רוצה לקבוע מסגרת דיון. העליתי את השאלה בשל תכנון היומן. אם יושבת הראש תרצה להעלות את זה לסדר היום, אנחנו נצטרך לקבוע את זה בוועדת הכנסת, אני לא קובעת מראש. יש לנו ישיבה גם היום ב-14:00 ולכן לא קבעתי מראש. </w:t>
      </w:r>
    </w:p>
    <w:p w14:paraId="246C33C1" w14:textId="77777777" w:rsidR="009249BC" w:rsidRPr="009249BC" w:rsidRDefault="009249BC" w:rsidP="009249BC">
      <w:pPr>
        <w:bidi/>
        <w:rPr>
          <w:rFonts w:cs="David" w:hint="cs"/>
          <w:rtl/>
        </w:rPr>
      </w:pPr>
    </w:p>
    <w:p w14:paraId="660A2DDB" w14:textId="77777777" w:rsidR="009249BC" w:rsidRPr="009249BC" w:rsidRDefault="009249BC" w:rsidP="009249BC">
      <w:pPr>
        <w:bidi/>
        <w:ind w:firstLine="567"/>
        <w:rPr>
          <w:rFonts w:cs="David" w:hint="cs"/>
          <w:rtl/>
        </w:rPr>
      </w:pPr>
      <w:r w:rsidRPr="009249BC">
        <w:rPr>
          <w:rFonts w:cs="David" w:hint="cs"/>
          <w:rtl/>
        </w:rPr>
        <w:t xml:space="preserve">היום יש לנו ערעור בנושא עירית קרית שמונה. חבר הכנסת מרציאנו, תציג בבקשה את הנושא. </w:t>
      </w:r>
    </w:p>
    <w:p w14:paraId="2F8E13FC" w14:textId="77777777" w:rsidR="009249BC" w:rsidRPr="009249BC" w:rsidRDefault="009249BC" w:rsidP="009249BC">
      <w:pPr>
        <w:bidi/>
        <w:rPr>
          <w:rFonts w:cs="David" w:hint="cs"/>
          <w:rtl/>
        </w:rPr>
      </w:pPr>
    </w:p>
    <w:p w14:paraId="78A173D3" w14:textId="77777777" w:rsidR="009249BC" w:rsidRPr="009249BC" w:rsidRDefault="009249BC" w:rsidP="009249BC">
      <w:pPr>
        <w:bidi/>
        <w:rPr>
          <w:rFonts w:cs="David" w:hint="cs"/>
          <w:rtl/>
        </w:rPr>
      </w:pPr>
      <w:r w:rsidRPr="009249BC">
        <w:rPr>
          <w:rFonts w:cs="David" w:hint="cs"/>
          <w:u w:val="single"/>
          <w:rtl/>
        </w:rPr>
        <w:t>יורם מרציאנו:</w:t>
      </w:r>
    </w:p>
    <w:p w14:paraId="64E55837" w14:textId="77777777" w:rsidR="009249BC" w:rsidRPr="009249BC" w:rsidRDefault="009249BC" w:rsidP="009249BC">
      <w:pPr>
        <w:bidi/>
        <w:rPr>
          <w:rFonts w:cs="David" w:hint="cs"/>
          <w:rtl/>
        </w:rPr>
      </w:pPr>
    </w:p>
    <w:p w14:paraId="4D762BD8" w14:textId="77777777" w:rsidR="009249BC" w:rsidRPr="009249BC" w:rsidRDefault="009249BC" w:rsidP="009249BC">
      <w:pPr>
        <w:bidi/>
        <w:ind w:firstLine="567"/>
        <w:rPr>
          <w:rFonts w:cs="David" w:hint="cs"/>
          <w:rtl/>
        </w:rPr>
      </w:pPr>
      <w:r w:rsidRPr="009249BC">
        <w:rPr>
          <w:rFonts w:cs="David" w:hint="cs"/>
          <w:rtl/>
        </w:rPr>
        <w:t xml:space="preserve">כמו בשבוע שעבר, יש פה נושא חשוב וכל חברי הכנסת מבינים את הדחיפות - מצבה של העיר קרית-שמונה ועיריית קרית-שמונה. אם זה היה נדון אתמול בנשיאות ונדחה, אז אולי לא הייתי מערער. אני מערער כי, לצערי הרב, כפי שנאמר לי על ידי חברי בנשיאות הכנסת, זה בכלל לא עלה שם לדיון והם לא הגיעו לזה. </w:t>
      </w:r>
    </w:p>
    <w:p w14:paraId="497CCC98" w14:textId="77777777" w:rsidR="009249BC" w:rsidRPr="009249BC" w:rsidRDefault="009249BC" w:rsidP="009249BC">
      <w:pPr>
        <w:bidi/>
        <w:rPr>
          <w:rFonts w:cs="David" w:hint="cs"/>
          <w:rtl/>
        </w:rPr>
      </w:pPr>
    </w:p>
    <w:p w14:paraId="53C1B5DD" w14:textId="77777777" w:rsidR="009249BC" w:rsidRPr="009249BC" w:rsidRDefault="009249BC" w:rsidP="009249BC">
      <w:pPr>
        <w:bidi/>
        <w:ind w:firstLine="567"/>
        <w:rPr>
          <w:rFonts w:cs="David" w:hint="cs"/>
          <w:rtl/>
        </w:rPr>
      </w:pPr>
      <w:r w:rsidRPr="009249BC">
        <w:rPr>
          <w:rFonts w:cs="David" w:hint="cs"/>
          <w:rtl/>
        </w:rPr>
        <w:t>אני חושב שדווקא אנחנו, כחברי כנסת אחרי המלחמה,  זוכרים מה קרה שם בחודשי הקיץ וכמה תושבי קרית-שמונה סבלו. הנה החיים חזרו מהר מאוד למסלולם, עובדי העיריה לא מקבלים שכר, מערכת החינוך לא עובדת בגלל שביתה בעיריי</w:t>
      </w:r>
      <w:r w:rsidRPr="009249BC">
        <w:rPr>
          <w:rFonts w:cs="David" w:hint="eastAsia"/>
          <w:rtl/>
        </w:rPr>
        <w:t>ה</w:t>
      </w:r>
      <w:r w:rsidRPr="009249BC">
        <w:rPr>
          <w:rFonts w:cs="David" w:hint="cs"/>
          <w:rtl/>
        </w:rPr>
        <w:t xml:space="preserve">. אני מבקש להעלות את זה כי זה סופר דחוף להעלות את זה כהצעה דחופה לסדר היום למליאת הכנסת ואני מבקש את אישור חברי הכנסת להעלות את זה. </w:t>
      </w:r>
    </w:p>
    <w:p w14:paraId="496AC689" w14:textId="77777777" w:rsidR="009249BC" w:rsidRPr="009249BC" w:rsidRDefault="009249BC" w:rsidP="009249BC">
      <w:pPr>
        <w:bidi/>
        <w:rPr>
          <w:rFonts w:cs="David" w:hint="cs"/>
          <w:rtl/>
        </w:rPr>
      </w:pPr>
    </w:p>
    <w:p w14:paraId="204F5B26" w14:textId="77777777" w:rsidR="009249BC" w:rsidRPr="009249BC" w:rsidRDefault="009249BC" w:rsidP="009249BC">
      <w:pPr>
        <w:bidi/>
        <w:rPr>
          <w:rFonts w:cs="David" w:hint="cs"/>
          <w:rtl/>
        </w:rPr>
      </w:pPr>
      <w:r w:rsidRPr="009249BC">
        <w:rPr>
          <w:rFonts w:cs="David" w:hint="cs"/>
          <w:u w:val="single"/>
          <w:rtl/>
        </w:rPr>
        <w:t>היו</w:t>
      </w:r>
      <w:r w:rsidRPr="009249BC">
        <w:rPr>
          <w:rFonts w:cs="David"/>
          <w:u w:val="single"/>
          <w:rtl/>
        </w:rPr>
        <w:t>”</w:t>
      </w:r>
      <w:r w:rsidRPr="009249BC">
        <w:rPr>
          <w:rFonts w:cs="David" w:hint="cs"/>
          <w:u w:val="single"/>
          <w:rtl/>
        </w:rPr>
        <w:t>ר רוחמה אברהם:</w:t>
      </w:r>
    </w:p>
    <w:p w14:paraId="1F68916E" w14:textId="77777777" w:rsidR="009249BC" w:rsidRPr="009249BC" w:rsidRDefault="009249BC" w:rsidP="009249BC">
      <w:pPr>
        <w:bidi/>
        <w:rPr>
          <w:rFonts w:cs="David" w:hint="cs"/>
          <w:rtl/>
        </w:rPr>
      </w:pPr>
    </w:p>
    <w:p w14:paraId="099FED86" w14:textId="77777777" w:rsidR="009249BC" w:rsidRPr="009249BC" w:rsidRDefault="009249BC" w:rsidP="009249BC">
      <w:pPr>
        <w:bidi/>
        <w:ind w:firstLine="567"/>
        <w:rPr>
          <w:rFonts w:cs="David" w:hint="cs"/>
          <w:rtl/>
        </w:rPr>
      </w:pPr>
      <w:r w:rsidRPr="009249BC">
        <w:rPr>
          <w:rFonts w:cs="David" w:hint="cs"/>
          <w:rtl/>
        </w:rPr>
        <w:t>חבר הכנסת זיו, זאת פעם שניה שעולה נושא כזה ודווקא על ידי חבר הכנסת מרציאנו. ברגע שמילאתם את המכסה אתם מפסיקים לדון בשאר? האם כך הדבר?</w:t>
      </w:r>
    </w:p>
    <w:p w14:paraId="5767E8DF" w14:textId="77777777" w:rsidR="009249BC" w:rsidRPr="009249BC" w:rsidRDefault="009249BC" w:rsidP="009249BC">
      <w:pPr>
        <w:bidi/>
        <w:rPr>
          <w:rFonts w:cs="David" w:hint="cs"/>
          <w:rtl/>
        </w:rPr>
      </w:pPr>
    </w:p>
    <w:p w14:paraId="485D9FE2" w14:textId="77777777" w:rsidR="009249BC" w:rsidRPr="009249BC" w:rsidRDefault="009249BC" w:rsidP="009249BC">
      <w:pPr>
        <w:bidi/>
        <w:rPr>
          <w:rFonts w:cs="David" w:hint="cs"/>
          <w:u w:val="single"/>
          <w:rtl/>
        </w:rPr>
      </w:pPr>
      <w:r w:rsidRPr="009249BC">
        <w:rPr>
          <w:rFonts w:cs="David" w:hint="cs"/>
          <w:u w:val="single"/>
          <w:rtl/>
        </w:rPr>
        <w:t>יצחק זיו:</w:t>
      </w:r>
    </w:p>
    <w:p w14:paraId="4ACB7805" w14:textId="77777777" w:rsidR="009249BC" w:rsidRPr="009249BC" w:rsidRDefault="009249BC" w:rsidP="009249BC">
      <w:pPr>
        <w:bidi/>
        <w:rPr>
          <w:rFonts w:cs="David" w:hint="cs"/>
          <w:rtl/>
        </w:rPr>
      </w:pPr>
    </w:p>
    <w:p w14:paraId="7AC82643" w14:textId="77777777" w:rsidR="009249BC" w:rsidRPr="009249BC" w:rsidRDefault="009249BC" w:rsidP="009249BC">
      <w:pPr>
        <w:bidi/>
        <w:ind w:firstLine="567"/>
        <w:rPr>
          <w:rFonts w:cs="David" w:hint="cs"/>
          <w:rtl/>
        </w:rPr>
      </w:pPr>
      <w:r w:rsidRPr="009249BC">
        <w:rPr>
          <w:rFonts w:cs="David" w:hint="cs"/>
          <w:rtl/>
        </w:rPr>
        <w:t xml:space="preserve">אין לי שום ספק שחבר הכנסת מרציאנו מבין שאין שום דבר אישי. </w:t>
      </w:r>
    </w:p>
    <w:p w14:paraId="6B70DF5C" w14:textId="77777777" w:rsidR="009249BC" w:rsidRPr="009249BC" w:rsidRDefault="009249BC" w:rsidP="009249BC">
      <w:pPr>
        <w:bidi/>
        <w:rPr>
          <w:rFonts w:cs="David" w:hint="cs"/>
          <w:rtl/>
        </w:rPr>
      </w:pPr>
      <w:r w:rsidRPr="009249BC">
        <w:rPr>
          <w:rFonts w:cs="David"/>
          <w:rtl/>
        </w:rPr>
        <w:br w:type="page"/>
      </w:r>
    </w:p>
    <w:p w14:paraId="6435B28C" w14:textId="77777777" w:rsidR="009249BC" w:rsidRPr="009249BC" w:rsidRDefault="009249BC" w:rsidP="009249BC">
      <w:pPr>
        <w:bidi/>
        <w:rPr>
          <w:rFonts w:cs="David" w:hint="cs"/>
          <w:u w:val="single"/>
          <w:rtl/>
        </w:rPr>
      </w:pPr>
      <w:r w:rsidRPr="009249BC">
        <w:rPr>
          <w:rFonts w:cs="David" w:hint="cs"/>
          <w:u w:val="single"/>
          <w:rtl/>
        </w:rPr>
        <w:t>יורם מרציאנו:</w:t>
      </w:r>
    </w:p>
    <w:p w14:paraId="7B0F94E0" w14:textId="77777777" w:rsidR="009249BC" w:rsidRPr="009249BC" w:rsidRDefault="009249BC" w:rsidP="009249BC">
      <w:pPr>
        <w:bidi/>
        <w:rPr>
          <w:rFonts w:cs="David" w:hint="cs"/>
          <w:u w:val="single"/>
          <w:rtl/>
        </w:rPr>
      </w:pPr>
    </w:p>
    <w:p w14:paraId="1FCF446C" w14:textId="77777777" w:rsidR="009249BC" w:rsidRPr="009249BC" w:rsidRDefault="009249BC" w:rsidP="009249BC">
      <w:pPr>
        <w:bidi/>
        <w:rPr>
          <w:rFonts w:cs="David" w:hint="cs"/>
          <w:rtl/>
        </w:rPr>
      </w:pPr>
      <w:r w:rsidRPr="009249BC">
        <w:rPr>
          <w:rFonts w:cs="David" w:hint="cs"/>
          <w:rtl/>
        </w:rPr>
        <w:tab/>
        <w:t>חס וחלילה, לא חשבתי כך.</w:t>
      </w:r>
    </w:p>
    <w:p w14:paraId="6D809E33" w14:textId="77777777" w:rsidR="009249BC" w:rsidRPr="009249BC" w:rsidRDefault="009249BC" w:rsidP="009249BC">
      <w:pPr>
        <w:bidi/>
        <w:rPr>
          <w:rFonts w:cs="David" w:hint="cs"/>
          <w:rtl/>
        </w:rPr>
      </w:pPr>
    </w:p>
    <w:p w14:paraId="7A4208DA" w14:textId="77777777" w:rsidR="009249BC" w:rsidRPr="009249BC" w:rsidRDefault="009249BC" w:rsidP="009249BC">
      <w:pPr>
        <w:bidi/>
        <w:rPr>
          <w:rFonts w:cs="David" w:hint="cs"/>
          <w:u w:val="single"/>
          <w:rtl/>
        </w:rPr>
      </w:pPr>
      <w:r w:rsidRPr="009249BC">
        <w:rPr>
          <w:rFonts w:cs="David" w:hint="cs"/>
          <w:u w:val="single"/>
          <w:rtl/>
        </w:rPr>
        <w:t>יצחק זיו:</w:t>
      </w:r>
    </w:p>
    <w:p w14:paraId="525A9CFD" w14:textId="77777777" w:rsidR="009249BC" w:rsidRPr="009249BC" w:rsidRDefault="009249BC" w:rsidP="009249BC">
      <w:pPr>
        <w:bidi/>
        <w:rPr>
          <w:rFonts w:cs="David" w:hint="cs"/>
          <w:u w:val="single"/>
          <w:rtl/>
        </w:rPr>
      </w:pPr>
    </w:p>
    <w:p w14:paraId="7945713F" w14:textId="77777777" w:rsidR="009249BC" w:rsidRPr="009249BC" w:rsidRDefault="009249BC" w:rsidP="009249BC">
      <w:pPr>
        <w:bidi/>
        <w:rPr>
          <w:rFonts w:cs="David" w:hint="cs"/>
          <w:rtl/>
        </w:rPr>
      </w:pPr>
      <w:r w:rsidRPr="009249BC">
        <w:rPr>
          <w:rFonts w:cs="David" w:hint="cs"/>
          <w:rtl/>
        </w:rPr>
        <w:tab/>
        <w:t xml:space="preserve">משום שאתה אומר שזאת הפעם השניה. </w:t>
      </w:r>
    </w:p>
    <w:p w14:paraId="781667D5" w14:textId="77777777" w:rsidR="009249BC" w:rsidRPr="009249BC" w:rsidRDefault="009249BC" w:rsidP="009249BC">
      <w:pPr>
        <w:bidi/>
        <w:rPr>
          <w:rFonts w:cs="David" w:hint="cs"/>
          <w:rtl/>
        </w:rPr>
      </w:pPr>
    </w:p>
    <w:p w14:paraId="0E9A5097" w14:textId="77777777" w:rsidR="009249BC" w:rsidRPr="009249BC" w:rsidRDefault="009249BC" w:rsidP="009249BC">
      <w:pPr>
        <w:bidi/>
        <w:ind w:firstLine="567"/>
        <w:rPr>
          <w:rFonts w:cs="David" w:hint="cs"/>
          <w:rtl/>
        </w:rPr>
      </w:pPr>
      <w:r w:rsidRPr="009249BC">
        <w:rPr>
          <w:rFonts w:cs="David" w:hint="cs"/>
          <w:rtl/>
        </w:rPr>
        <w:t xml:space="preserve">להערת אביגדור יצחקי, שלא קוראים את כל ההצעות - אנחנו עוברים על כולם. </w:t>
      </w:r>
    </w:p>
    <w:p w14:paraId="51126E39" w14:textId="77777777" w:rsidR="009249BC" w:rsidRPr="009249BC" w:rsidRDefault="009249BC" w:rsidP="009249BC">
      <w:pPr>
        <w:bidi/>
        <w:rPr>
          <w:rFonts w:cs="David" w:hint="cs"/>
          <w:rtl/>
        </w:rPr>
      </w:pPr>
    </w:p>
    <w:p w14:paraId="4B1B517B" w14:textId="77777777" w:rsidR="009249BC" w:rsidRPr="009249BC" w:rsidRDefault="009249BC" w:rsidP="009249BC">
      <w:pPr>
        <w:bidi/>
        <w:rPr>
          <w:rFonts w:cs="David" w:hint="cs"/>
          <w:rtl/>
        </w:rPr>
      </w:pPr>
      <w:r w:rsidRPr="009249BC">
        <w:rPr>
          <w:rFonts w:cs="David" w:hint="cs"/>
          <w:u w:val="single"/>
          <w:rtl/>
        </w:rPr>
        <w:t>אביגדור יצחקי:</w:t>
      </w:r>
    </w:p>
    <w:p w14:paraId="7211AE2D" w14:textId="77777777" w:rsidR="009249BC" w:rsidRPr="009249BC" w:rsidRDefault="009249BC" w:rsidP="009249BC">
      <w:pPr>
        <w:bidi/>
        <w:rPr>
          <w:rFonts w:cs="David" w:hint="cs"/>
          <w:rtl/>
        </w:rPr>
      </w:pPr>
    </w:p>
    <w:p w14:paraId="2B53F407" w14:textId="77777777" w:rsidR="009249BC" w:rsidRPr="009249BC" w:rsidRDefault="009249BC" w:rsidP="009249BC">
      <w:pPr>
        <w:bidi/>
        <w:ind w:firstLine="567"/>
        <w:rPr>
          <w:rFonts w:cs="David" w:hint="cs"/>
          <w:rtl/>
        </w:rPr>
      </w:pPr>
      <w:r w:rsidRPr="009249BC">
        <w:rPr>
          <w:rFonts w:cs="David" w:hint="cs"/>
          <w:rtl/>
        </w:rPr>
        <w:t xml:space="preserve">אני הייתי שם. קבעו 5 ולא הגיעו לזה, זאת האמת. </w:t>
      </w:r>
    </w:p>
    <w:p w14:paraId="4EC577CD" w14:textId="77777777" w:rsidR="009249BC" w:rsidRPr="009249BC" w:rsidRDefault="009249BC" w:rsidP="009249BC">
      <w:pPr>
        <w:bidi/>
        <w:rPr>
          <w:rFonts w:cs="David" w:hint="cs"/>
          <w:rtl/>
        </w:rPr>
      </w:pPr>
    </w:p>
    <w:p w14:paraId="0891C35A" w14:textId="77777777" w:rsidR="009249BC" w:rsidRPr="009249BC" w:rsidRDefault="009249BC" w:rsidP="009249BC">
      <w:pPr>
        <w:bidi/>
        <w:rPr>
          <w:rFonts w:cs="David" w:hint="cs"/>
          <w:u w:val="single"/>
          <w:rtl/>
        </w:rPr>
      </w:pPr>
      <w:r w:rsidRPr="009249BC">
        <w:rPr>
          <w:rFonts w:cs="David" w:hint="cs"/>
          <w:u w:val="single"/>
          <w:rtl/>
        </w:rPr>
        <w:t>יצחק זיו:</w:t>
      </w:r>
    </w:p>
    <w:p w14:paraId="5AFFF8EF" w14:textId="77777777" w:rsidR="009249BC" w:rsidRPr="009249BC" w:rsidRDefault="009249BC" w:rsidP="009249BC">
      <w:pPr>
        <w:bidi/>
        <w:rPr>
          <w:rFonts w:cs="David" w:hint="cs"/>
          <w:rtl/>
        </w:rPr>
      </w:pPr>
    </w:p>
    <w:p w14:paraId="28FDCD3B" w14:textId="77777777" w:rsidR="009249BC" w:rsidRPr="009249BC" w:rsidRDefault="009249BC" w:rsidP="009249BC">
      <w:pPr>
        <w:bidi/>
        <w:ind w:firstLine="567"/>
        <w:rPr>
          <w:rFonts w:cs="David" w:hint="cs"/>
          <w:rtl/>
        </w:rPr>
      </w:pPr>
      <w:r w:rsidRPr="009249BC">
        <w:rPr>
          <w:rFonts w:cs="David" w:hint="cs"/>
          <w:rtl/>
        </w:rPr>
        <w:t xml:space="preserve">אבל קבעו 5 שנראו חשובים. </w:t>
      </w:r>
    </w:p>
    <w:p w14:paraId="2BB71332" w14:textId="77777777" w:rsidR="009249BC" w:rsidRPr="009249BC" w:rsidRDefault="009249BC" w:rsidP="009249BC">
      <w:pPr>
        <w:bidi/>
        <w:rPr>
          <w:rFonts w:cs="David" w:hint="cs"/>
          <w:rtl/>
        </w:rPr>
      </w:pPr>
    </w:p>
    <w:p w14:paraId="296838F0" w14:textId="77777777" w:rsidR="009249BC" w:rsidRPr="009249BC" w:rsidRDefault="009249BC" w:rsidP="009249BC">
      <w:pPr>
        <w:bidi/>
        <w:rPr>
          <w:rFonts w:cs="David" w:hint="cs"/>
          <w:u w:val="single"/>
          <w:rtl/>
        </w:rPr>
      </w:pPr>
      <w:r w:rsidRPr="009249BC">
        <w:rPr>
          <w:rFonts w:cs="David" w:hint="cs"/>
          <w:u w:val="single"/>
          <w:rtl/>
        </w:rPr>
        <w:t>אביגדור יצחקי:</w:t>
      </w:r>
    </w:p>
    <w:p w14:paraId="1E5D0583" w14:textId="77777777" w:rsidR="009249BC" w:rsidRPr="009249BC" w:rsidRDefault="009249BC" w:rsidP="009249BC">
      <w:pPr>
        <w:bidi/>
        <w:rPr>
          <w:rFonts w:cs="David" w:hint="cs"/>
          <w:u w:val="single"/>
          <w:rtl/>
        </w:rPr>
      </w:pPr>
    </w:p>
    <w:p w14:paraId="71A94083" w14:textId="77777777" w:rsidR="009249BC" w:rsidRPr="009249BC" w:rsidRDefault="009249BC" w:rsidP="009249BC">
      <w:pPr>
        <w:bidi/>
        <w:rPr>
          <w:rFonts w:cs="David" w:hint="cs"/>
          <w:rtl/>
        </w:rPr>
      </w:pPr>
      <w:r w:rsidRPr="009249BC">
        <w:rPr>
          <w:rFonts w:cs="David" w:hint="cs"/>
          <w:rtl/>
        </w:rPr>
        <w:tab/>
        <w:t>אני לא אומר שהם לא חשובים. אני אומר ברמת העובדה.</w:t>
      </w:r>
    </w:p>
    <w:p w14:paraId="051CDE33" w14:textId="77777777" w:rsidR="009249BC" w:rsidRPr="009249BC" w:rsidRDefault="009249BC" w:rsidP="009249BC">
      <w:pPr>
        <w:bidi/>
        <w:rPr>
          <w:rFonts w:cs="David" w:hint="cs"/>
          <w:rtl/>
        </w:rPr>
      </w:pPr>
    </w:p>
    <w:p w14:paraId="3F8500B3" w14:textId="77777777" w:rsidR="009249BC" w:rsidRPr="009249BC" w:rsidRDefault="009249BC" w:rsidP="009249BC">
      <w:pPr>
        <w:bidi/>
        <w:rPr>
          <w:rFonts w:cs="David" w:hint="cs"/>
          <w:u w:val="single"/>
          <w:rtl/>
        </w:rPr>
      </w:pPr>
      <w:r w:rsidRPr="009249BC">
        <w:rPr>
          <w:rFonts w:cs="David" w:hint="cs"/>
          <w:u w:val="single"/>
          <w:rtl/>
        </w:rPr>
        <w:t>יצחק זיו:</w:t>
      </w:r>
    </w:p>
    <w:p w14:paraId="6C78B961" w14:textId="77777777" w:rsidR="009249BC" w:rsidRPr="009249BC" w:rsidRDefault="009249BC" w:rsidP="009249BC">
      <w:pPr>
        <w:bidi/>
        <w:rPr>
          <w:rFonts w:cs="David" w:hint="cs"/>
          <w:u w:val="single"/>
          <w:rtl/>
        </w:rPr>
      </w:pPr>
    </w:p>
    <w:p w14:paraId="6E6C9CB8" w14:textId="77777777" w:rsidR="009249BC" w:rsidRPr="009249BC" w:rsidRDefault="009249BC" w:rsidP="009249BC">
      <w:pPr>
        <w:bidi/>
        <w:ind w:firstLine="567"/>
        <w:rPr>
          <w:rFonts w:cs="David" w:hint="cs"/>
          <w:rtl/>
        </w:rPr>
      </w:pPr>
      <w:r w:rsidRPr="009249BC">
        <w:rPr>
          <w:rFonts w:cs="David" w:hint="cs"/>
          <w:rtl/>
        </w:rPr>
        <w:t xml:space="preserve">אנחנו תמיד רואים את הכל ואם יש 5 שנראים לנו החשובים ביותר לרגע זה, אז אין ספק שיש דברים שברגע זה לא היו חשובים. </w:t>
      </w:r>
    </w:p>
    <w:p w14:paraId="57C540FE" w14:textId="77777777" w:rsidR="009249BC" w:rsidRPr="009249BC" w:rsidRDefault="009249BC" w:rsidP="009249BC">
      <w:pPr>
        <w:bidi/>
        <w:rPr>
          <w:rFonts w:cs="David" w:hint="cs"/>
          <w:rtl/>
        </w:rPr>
      </w:pPr>
    </w:p>
    <w:p w14:paraId="455B3DBE" w14:textId="77777777" w:rsidR="009249BC" w:rsidRPr="009249BC" w:rsidRDefault="009249BC" w:rsidP="009249BC">
      <w:pPr>
        <w:bidi/>
        <w:rPr>
          <w:rFonts w:cs="David" w:hint="cs"/>
          <w:u w:val="single"/>
          <w:rtl/>
        </w:rPr>
      </w:pPr>
      <w:r w:rsidRPr="009249BC">
        <w:rPr>
          <w:rFonts w:cs="David" w:hint="cs"/>
          <w:u w:val="single"/>
          <w:rtl/>
        </w:rPr>
        <w:t>משה שרוני:</w:t>
      </w:r>
    </w:p>
    <w:p w14:paraId="585C8A53" w14:textId="77777777" w:rsidR="009249BC" w:rsidRPr="009249BC" w:rsidRDefault="009249BC" w:rsidP="009249BC">
      <w:pPr>
        <w:bidi/>
        <w:rPr>
          <w:rFonts w:cs="David" w:hint="cs"/>
          <w:rtl/>
        </w:rPr>
      </w:pPr>
    </w:p>
    <w:p w14:paraId="713365FF" w14:textId="77777777" w:rsidR="009249BC" w:rsidRPr="009249BC" w:rsidRDefault="009249BC" w:rsidP="009249BC">
      <w:pPr>
        <w:bidi/>
        <w:ind w:firstLine="567"/>
        <w:rPr>
          <w:rFonts w:cs="David" w:hint="cs"/>
          <w:rtl/>
        </w:rPr>
      </w:pPr>
      <w:r w:rsidRPr="009249BC">
        <w:rPr>
          <w:rFonts w:cs="David" w:hint="cs"/>
          <w:rtl/>
        </w:rPr>
        <w:t>איך קובעים את הדחיפות?</w:t>
      </w:r>
    </w:p>
    <w:p w14:paraId="5BDCCB4A" w14:textId="77777777" w:rsidR="009249BC" w:rsidRPr="009249BC" w:rsidRDefault="009249BC" w:rsidP="009249BC">
      <w:pPr>
        <w:bidi/>
        <w:rPr>
          <w:rFonts w:cs="David" w:hint="cs"/>
          <w:rtl/>
        </w:rPr>
      </w:pPr>
    </w:p>
    <w:p w14:paraId="406FC633" w14:textId="77777777" w:rsidR="009249BC" w:rsidRPr="009249BC" w:rsidRDefault="009249BC" w:rsidP="009249BC">
      <w:pPr>
        <w:bidi/>
        <w:rPr>
          <w:rFonts w:cs="David" w:hint="cs"/>
          <w:rtl/>
        </w:rPr>
      </w:pPr>
      <w:r w:rsidRPr="009249BC">
        <w:rPr>
          <w:rFonts w:cs="David" w:hint="cs"/>
          <w:u w:val="single"/>
          <w:rtl/>
        </w:rPr>
        <w:t>היו</w:t>
      </w:r>
      <w:r w:rsidRPr="009249BC">
        <w:rPr>
          <w:rFonts w:cs="David"/>
          <w:u w:val="single"/>
          <w:rtl/>
        </w:rPr>
        <w:t>”</w:t>
      </w:r>
      <w:r w:rsidRPr="009249BC">
        <w:rPr>
          <w:rFonts w:cs="David" w:hint="cs"/>
          <w:u w:val="single"/>
          <w:rtl/>
        </w:rPr>
        <w:t>ר רוחמה אברהם:</w:t>
      </w:r>
    </w:p>
    <w:p w14:paraId="1B137715" w14:textId="77777777" w:rsidR="009249BC" w:rsidRPr="009249BC" w:rsidRDefault="009249BC" w:rsidP="009249BC">
      <w:pPr>
        <w:bidi/>
        <w:rPr>
          <w:rFonts w:cs="David" w:hint="cs"/>
          <w:rtl/>
        </w:rPr>
      </w:pPr>
    </w:p>
    <w:p w14:paraId="54CC3153" w14:textId="77777777" w:rsidR="009249BC" w:rsidRPr="009249BC" w:rsidRDefault="009249BC" w:rsidP="009249BC">
      <w:pPr>
        <w:bidi/>
        <w:ind w:firstLine="567"/>
        <w:rPr>
          <w:rFonts w:cs="David" w:hint="cs"/>
          <w:rtl/>
        </w:rPr>
      </w:pPr>
      <w:r w:rsidRPr="009249BC">
        <w:rPr>
          <w:rFonts w:cs="David" w:hint="cs"/>
          <w:rtl/>
        </w:rPr>
        <w:t>שאלתי את מזכיר הכנסת איך קובעים? הוא אמר שכולם מקבלים את הנושאים, עוברים על הנושאים ומחליטים על חמישה. לא דנים על כל נושא בנפרד.</w:t>
      </w:r>
    </w:p>
    <w:p w14:paraId="388D2F0B" w14:textId="77777777" w:rsidR="009249BC" w:rsidRPr="009249BC" w:rsidRDefault="009249BC" w:rsidP="009249BC">
      <w:pPr>
        <w:bidi/>
        <w:rPr>
          <w:rFonts w:cs="David" w:hint="cs"/>
          <w:rtl/>
        </w:rPr>
      </w:pPr>
    </w:p>
    <w:p w14:paraId="1B52966F" w14:textId="77777777" w:rsidR="009249BC" w:rsidRPr="009249BC" w:rsidRDefault="009249BC" w:rsidP="009249BC">
      <w:pPr>
        <w:bidi/>
        <w:rPr>
          <w:rFonts w:cs="David" w:hint="cs"/>
          <w:rtl/>
        </w:rPr>
      </w:pPr>
      <w:r w:rsidRPr="009249BC">
        <w:rPr>
          <w:rFonts w:cs="David" w:hint="cs"/>
          <w:u w:val="single"/>
          <w:rtl/>
        </w:rPr>
        <w:t>יורם מרציאנו:</w:t>
      </w:r>
    </w:p>
    <w:p w14:paraId="4A61E735" w14:textId="77777777" w:rsidR="009249BC" w:rsidRPr="009249BC" w:rsidRDefault="009249BC" w:rsidP="009249BC">
      <w:pPr>
        <w:bidi/>
        <w:rPr>
          <w:rFonts w:cs="David" w:hint="cs"/>
          <w:rtl/>
        </w:rPr>
      </w:pPr>
    </w:p>
    <w:p w14:paraId="28EFAFA7" w14:textId="77777777" w:rsidR="009249BC" w:rsidRPr="009249BC" w:rsidRDefault="009249BC" w:rsidP="009249BC">
      <w:pPr>
        <w:bidi/>
        <w:ind w:firstLine="567"/>
        <w:rPr>
          <w:rFonts w:cs="David" w:hint="cs"/>
          <w:rtl/>
        </w:rPr>
      </w:pPr>
      <w:r w:rsidRPr="009249BC">
        <w:rPr>
          <w:rFonts w:cs="David" w:hint="cs"/>
          <w:rtl/>
        </w:rPr>
        <w:t xml:space="preserve">יותר חמור בעיני הוא, שאחד מחברי הנשיאות אמר לי: "תשמע, תראה לי את המכתב שכתבת". הוא אמר לי שהם לא קוראים את  המכתב. הם קוראים: "הנדון </w:t>
      </w:r>
      <w:r w:rsidRPr="009249BC">
        <w:rPr>
          <w:rFonts w:cs="David"/>
          <w:rtl/>
        </w:rPr>
        <w:t>–</w:t>
      </w:r>
      <w:r w:rsidRPr="009249BC">
        <w:rPr>
          <w:rFonts w:cs="David" w:hint="cs"/>
          <w:rtl/>
        </w:rPr>
        <w:t xml:space="preserve"> עיריית קרית שמונה". הוא אמר שאם הייתי כותב "מצב חרום בקרית שמונה", זה היה נשמע יותר טוב. </w:t>
      </w:r>
    </w:p>
    <w:p w14:paraId="0E325384" w14:textId="77777777" w:rsidR="009249BC" w:rsidRPr="009249BC" w:rsidRDefault="009249BC" w:rsidP="009249BC">
      <w:pPr>
        <w:bidi/>
        <w:rPr>
          <w:rFonts w:cs="David" w:hint="cs"/>
          <w:rtl/>
        </w:rPr>
      </w:pPr>
    </w:p>
    <w:p w14:paraId="3BBAAB1F" w14:textId="77777777" w:rsidR="009249BC" w:rsidRPr="009249BC" w:rsidRDefault="009249BC" w:rsidP="009249BC">
      <w:pPr>
        <w:bidi/>
        <w:rPr>
          <w:rFonts w:cs="David" w:hint="cs"/>
          <w:u w:val="single"/>
          <w:rtl/>
        </w:rPr>
      </w:pPr>
      <w:r w:rsidRPr="009249BC">
        <w:rPr>
          <w:rFonts w:cs="David" w:hint="cs"/>
          <w:u w:val="single"/>
          <w:rtl/>
        </w:rPr>
        <w:t>קולט אביטל:</w:t>
      </w:r>
    </w:p>
    <w:p w14:paraId="034398A3" w14:textId="77777777" w:rsidR="009249BC" w:rsidRPr="009249BC" w:rsidRDefault="009249BC" w:rsidP="009249BC">
      <w:pPr>
        <w:bidi/>
        <w:rPr>
          <w:rFonts w:cs="David" w:hint="cs"/>
          <w:rtl/>
        </w:rPr>
      </w:pPr>
    </w:p>
    <w:p w14:paraId="5343468F" w14:textId="77777777" w:rsidR="009249BC" w:rsidRPr="009249BC" w:rsidRDefault="009249BC" w:rsidP="009249BC">
      <w:pPr>
        <w:bidi/>
        <w:ind w:firstLine="567"/>
        <w:rPr>
          <w:rFonts w:cs="David" w:hint="cs"/>
          <w:rtl/>
        </w:rPr>
      </w:pPr>
      <w:r w:rsidRPr="009249BC">
        <w:rPr>
          <w:rFonts w:cs="David" w:hint="cs"/>
          <w:rtl/>
        </w:rPr>
        <w:t xml:space="preserve">אמת, כי פשוט לא הבנו. </w:t>
      </w:r>
    </w:p>
    <w:p w14:paraId="56F6AF45" w14:textId="77777777" w:rsidR="009249BC" w:rsidRPr="009249BC" w:rsidRDefault="009249BC" w:rsidP="009249BC">
      <w:pPr>
        <w:bidi/>
        <w:rPr>
          <w:rFonts w:cs="David" w:hint="cs"/>
          <w:rtl/>
        </w:rPr>
      </w:pPr>
    </w:p>
    <w:p w14:paraId="50AEDA4F" w14:textId="77777777" w:rsidR="009249BC" w:rsidRPr="009249BC" w:rsidRDefault="009249BC" w:rsidP="009249BC">
      <w:pPr>
        <w:bidi/>
        <w:rPr>
          <w:rFonts w:cs="David" w:hint="cs"/>
          <w:rtl/>
        </w:rPr>
      </w:pPr>
      <w:r w:rsidRPr="009249BC">
        <w:rPr>
          <w:rFonts w:cs="David" w:hint="cs"/>
          <w:u w:val="single"/>
          <w:rtl/>
        </w:rPr>
        <w:t>היו</w:t>
      </w:r>
      <w:r w:rsidRPr="009249BC">
        <w:rPr>
          <w:rFonts w:cs="David"/>
          <w:u w:val="single"/>
          <w:rtl/>
        </w:rPr>
        <w:t>”</w:t>
      </w:r>
      <w:r w:rsidRPr="009249BC">
        <w:rPr>
          <w:rFonts w:cs="David" w:hint="cs"/>
          <w:u w:val="single"/>
          <w:rtl/>
        </w:rPr>
        <w:t>ר רוחמה אברהם:</w:t>
      </w:r>
    </w:p>
    <w:p w14:paraId="5EF9E648" w14:textId="77777777" w:rsidR="009249BC" w:rsidRPr="009249BC" w:rsidRDefault="009249BC" w:rsidP="009249BC">
      <w:pPr>
        <w:bidi/>
        <w:rPr>
          <w:rFonts w:cs="David" w:hint="cs"/>
          <w:rtl/>
        </w:rPr>
      </w:pPr>
    </w:p>
    <w:p w14:paraId="34045357" w14:textId="77777777" w:rsidR="009249BC" w:rsidRPr="009249BC" w:rsidRDefault="009249BC" w:rsidP="009249BC">
      <w:pPr>
        <w:bidi/>
        <w:ind w:firstLine="567"/>
        <w:rPr>
          <w:rFonts w:cs="David" w:hint="cs"/>
          <w:rtl/>
        </w:rPr>
      </w:pPr>
      <w:r w:rsidRPr="009249BC">
        <w:rPr>
          <w:rFonts w:cs="David" w:hint="cs"/>
          <w:rtl/>
        </w:rPr>
        <w:t xml:space="preserve">אני רוצה להעלות הצעה ולבקש מחברי הכנסת, שהם בפורום נשיאות הכנסת, להעביר ליושבת ראש הכנסת את הבקשה של ועדת הכנסת בסוגיה הזאת. אני לא רוצה לשמוע טיעונים כאלה. אני חושבת שאם אתם מקיימים ישיבות, כדאי להתייחס לכל נושא ונושא לגופו של עניין. מכיוון שזאת גם הצעה יחידה - - - </w:t>
      </w:r>
    </w:p>
    <w:p w14:paraId="24FDFBC3" w14:textId="77777777" w:rsidR="009249BC" w:rsidRPr="009249BC" w:rsidRDefault="009249BC" w:rsidP="009249BC">
      <w:pPr>
        <w:bidi/>
        <w:rPr>
          <w:rFonts w:cs="David" w:hint="cs"/>
          <w:rtl/>
        </w:rPr>
      </w:pPr>
    </w:p>
    <w:p w14:paraId="3EB0226F" w14:textId="77777777" w:rsidR="009249BC" w:rsidRPr="009249BC" w:rsidRDefault="009249BC" w:rsidP="009249BC">
      <w:pPr>
        <w:bidi/>
        <w:rPr>
          <w:rFonts w:cs="David" w:hint="cs"/>
          <w:u w:val="single"/>
          <w:rtl/>
        </w:rPr>
      </w:pPr>
      <w:r w:rsidRPr="009249BC">
        <w:rPr>
          <w:rFonts w:cs="David" w:hint="cs"/>
          <w:u w:val="single"/>
          <w:rtl/>
        </w:rPr>
        <w:t>יצחק זיו:</w:t>
      </w:r>
    </w:p>
    <w:p w14:paraId="0625D7D1" w14:textId="77777777" w:rsidR="009249BC" w:rsidRPr="009249BC" w:rsidRDefault="009249BC" w:rsidP="009249BC">
      <w:pPr>
        <w:bidi/>
        <w:rPr>
          <w:rFonts w:cs="David" w:hint="cs"/>
          <w:rtl/>
        </w:rPr>
      </w:pPr>
    </w:p>
    <w:p w14:paraId="74D51815" w14:textId="77777777" w:rsidR="009249BC" w:rsidRPr="009249BC" w:rsidRDefault="009249BC" w:rsidP="009249BC">
      <w:pPr>
        <w:bidi/>
        <w:ind w:firstLine="567"/>
        <w:rPr>
          <w:rFonts w:cs="David" w:hint="cs"/>
          <w:rtl/>
        </w:rPr>
      </w:pPr>
      <w:r w:rsidRPr="009249BC">
        <w:rPr>
          <w:rFonts w:cs="David" w:hint="cs"/>
          <w:rtl/>
        </w:rPr>
        <w:t>יש לא פעם ויכוחים וזה לא אוטומטית.</w:t>
      </w:r>
    </w:p>
    <w:p w14:paraId="2E09CF72" w14:textId="77777777" w:rsidR="009249BC" w:rsidRPr="009249BC" w:rsidRDefault="009249BC" w:rsidP="009249BC">
      <w:pPr>
        <w:bidi/>
        <w:rPr>
          <w:rFonts w:cs="David" w:hint="cs"/>
          <w:rtl/>
        </w:rPr>
      </w:pPr>
    </w:p>
    <w:p w14:paraId="49681EF5" w14:textId="77777777" w:rsidR="009249BC" w:rsidRPr="009249BC" w:rsidRDefault="009249BC" w:rsidP="009249BC">
      <w:pPr>
        <w:bidi/>
        <w:rPr>
          <w:rFonts w:cs="David" w:hint="cs"/>
          <w:rtl/>
        </w:rPr>
      </w:pPr>
      <w:r w:rsidRPr="009249BC">
        <w:rPr>
          <w:rFonts w:cs="David" w:hint="cs"/>
          <w:u w:val="single"/>
          <w:rtl/>
        </w:rPr>
        <w:t>היו</w:t>
      </w:r>
      <w:r w:rsidRPr="009249BC">
        <w:rPr>
          <w:rFonts w:cs="David"/>
          <w:u w:val="single"/>
          <w:rtl/>
        </w:rPr>
        <w:t>”</w:t>
      </w:r>
      <w:r w:rsidRPr="009249BC">
        <w:rPr>
          <w:rFonts w:cs="David" w:hint="cs"/>
          <w:u w:val="single"/>
          <w:rtl/>
        </w:rPr>
        <w:t>ר רוחמה אברהם:</w:t>
      </w:r>
    </w:p>
    <w:p w14:paraId="3A786EFA" w14:textId="77777777" w:rsidR="009249BC" w:rsidRPr="009249BC" w:rsidRDefault="009249BC" w:rsidP="009249BC">
      <w:pPr>
        <w:bidi/>
        <w:rPr>
          <w:rFonts w:cs="David" w:hint="cs"/>
          <w:rtl/>
        </w:rPr>
      </w:pPr>
    </w:p>
    <w:p w14:paraId="39463BB8" w14:textId="77777777" w:rsidR="009249BC" w:rsidRPr="009249BC" w:rsidRDefault="009249BC" w:rsidP="009249BC">
      <w:pPr>
        <w:bidi/>
        <w:ind w:firstLine="567"/>
        <w:rPr>
          <w:rFonts w:cs="David" w:hint="cs"/>
          <w:rtl/>
        </w:rPr>
      </w:pPr>
      <w:r w:rsidRPr="009249BC">
        <w:rPr>
          <w:rFonts w:cs="David" w:hint="cs"/>
          <w:rtl/>
        </w:rPr>
        <w:t>זה בסדר שיהיה ויכוח אבל מבחינתי, ראוי ונכון להעלות את זה על שולחן הנשיאות ולדון בסוגיה הזאת. יכול מאוד להיות שתאמרו: "חשוב מאוד אבל לא דחוף".</w:t>
      </w:r>
    </w:p>
    <w:p w14:paraId="566DE5F2" w14:textId="77777777" w:rsidR="009249BC" w:rsidRPr="009249BC" w:rsidRDefault="009249BC" w:rsidP="009249BC">
      <w:pPr>
        <w:bidi/>
        <w:ind w:firstLine="567"/>
        <w:rPr>
          <w:rFonts w:cs="David" w:hint="cs"/>
          <w:rtl/>
        </w:rPr>
      </w:pPr>
    </w:p>
    <w:p w14:paraId="511B6887" w14:textId="77777777" w:rsidR="009249BC" w:rsidRPr="009249BC" w:rsidRDefault="009249BC" w:rsidP="009249BC">
      <w:pPr>
        <w:bidi/>
        <w:rPr>
          <w:rFonts w:cs="David" w:hint="cs"/>
          <w:u w:val="single"/>
          <w:rtl/>
        </w:rPr>
      </w:pPr>
      <w:r w:rsidRPr="009249BC">
        <w:rPr>
          <w:rFonts w:cs="David" w:hint="cs"/>
          <w:u w:val="single"/>
          <w:rtl/>
        </w:rPr>
        <w:t>יצחק זיו:</w:t>
      </w:r>
    </w:p>
    <w:p w14:paraId="2385E74D" w14:textId="77777777" w:rsidR="009249BC" w:rsidRPr="009249BC" w:rsidRDefault="009249BC" w:rsidP="009249BC">
      <w:pPr>
        <w:bidi/>
        <w:rPr>
          <w:rFonts w:cs="David" w:hint="cs"/>
          <w:rtl/>
        </w:rPr>
      </w:pPr>
    </w:p>
    <w:p w14:paraId="630729CC" w14:textId="77777777" w:rsidR="009249BC" w:rsidRPr="009249BC" w:rsidRDefault="009249BC" w:rsidP="009249BC">
      <w:pPr>
        <w:bidi/>
        <w:ind w:firstLine="567"/>
        <w:rPr>
          <w:rFonts w:cs="David" w:hint="cs"/>
          <w:rtl/>
        </w:rPr>
      </w:pPr>
      <w:r w:rsidRPr="009249BC">
        <w:rPr>
          <w:rFonts w:cs="David" w:hint="cs"/>
          <w:rtl/>
        </w:rPr>
        <w:t xml:space="preserve">קיבלנו את ההערה ונתייחס. </w:t>
      </w:r>
    </w:p>
    <w:p w14:paraId="24DB5320" w14:textId="77777777" w:rsidR="009249BC" w:rsidRPr="009249BC" w:rsidRDefault="009249BC" w:rsidP="009249BC">
      <w:pPr>
        <w:bidi/>
        <w:rPr>
          <w:rFonts w:cs="David" w:hint="cs"/>
          <w:rtl/>
        </w:rPr>
      </w:pPr>
    </w:p>
    <w:p w14:paraId="0D10A834" w14:textId="77777777" w:rsidR="009249BC" w:rsidRPr="009249BC" w:rsidRDefault="009249BC" w:rsidP="009249BC">
      <w:pPr>
        <w:bidi/>
        <w:rPr>
          <w:rFonts w:cs="David" w:hint="cs"/>
          <w:rtl/>
        </w:rPr>
      </w:pPr>
      <w:r w:rsidRPr="009249BC">
        <w:rPr>
          <w:rFonts w:cs="David" w:hint="cs"/>
          <w:u w:val="single"/>
          <w:rtl/>
        </w:rPr>
        <w:t>היו</w:t>
      </w:r>
      <w:r w:rsidRPr="009249BC">
        <w:rPr>
          <w:rFonts w:cs="David"/>
          <w:u w:val="single"/>
          <w:rtl/>
        </w:rPr>
        <w:t>”</w:t>
      </w:r>
      <w:r w:rsidRPr="009249BC">
        <w:rPr>
          <w:rFonts w:cs="David" w:hint="cs"/>
          <w:u w:val="single"/>
          <w:rtl/>
        </w:rPr>
        <w:t>ר רוחמה אברהם:</w:t>
      </w:r>
    </w:p>
    <w:p w14:paraId="5311817F" w14:textId="77777777" w:rsidR="009249BC" w:rsidRPr="009249BC" w:rsidRDefault="009249BC" w:rsidP="009249BC">
      <w:pPr>
        <w:bidi/>
        <w:rPr>
          <w:rFonts w:cs="David" w:hint="cs"/>
          <w:rtl/>
        </w:rPr>
      </w:pPr>
    </w:p>
    <w:p w14:paraId="61A1BE3A" w14:textId="77777777" w:rsidR="009249BC" w:rsidRPr="009249BC" w:rsidRDefault="009249BC" w:rsidP="009249BC">
      <w:pPr>
        <w:bidi/>
        <w:ind w:firstLine="567"/>
        <w:rPr>
          <w:rFonts w:cs="David" w:hint="cs"/>
          <w:rtl/>
        </w:rPr>
      </w:pPr>
      <w:r w:rsidRPr="009249BC">
        <w:rPr>
          <w:rFonts w:cs="David" w:hint="cs"/>
          <w:rtl/>
        </w:rPr>
        <w:t xml:space="preserve">אני מבקשת לאשר את ההצעה מכיוון שזה מציע אחד ובסך הכל הכללי זאת תוספת של 3 דקות ליומנה של הכנסת. אנחנו נעביר את המסר הזה מוועדת הכנסת. </w:t>
      </w:r>
    </w:p>
    <w:p w14:paraId="150B8FCA" w14:textId="77777777" w:rsidR="009249BC" w:rsidRPr="009249BC" w:rsidRDefault="009249BC" w:rsidP="009249BC">
      <w:pPr>
        <w:bidi/>
        <w:rPr>
          <w:rFonts w:cs="David" w:hint="cs"/>
          <w:rtl/>
        </w:rPr>
      </w:pPr>
    </w:p>
    <w:p w14:paraId="7797EE41" w14:textId="77777777" w:rsidR="009249BC" w:rsidRPr="009249BC" w:rsidRDefault="009249BC" w:rsidP="009249BC">
      <w:pPr>
        <w:bidi/>
        <w:rPr>
          <w:rFonts w:cs="David" w:hint="cs"/>
          <w:u w:val="single"/>
          <w:rtl/>
        </w:rPr>
      </w:pPr>
      <w:r w:rsidRPr="009249BC">
        <w:rPr>
          <w:rFonts w:cs="David" w:hint="cs"/>
          <w:u w:val="single"/>
          <w:rtl/>
        </w:rPr>
        <w:t>קולט אביטל:</w:t>
      </w:r>
    </w:p>
    <w:p w14:paraId="1A9C2475" w14:textId="77777777" w:rsidR="009249BC" w:rsidRPr="009249BC" w:rsidRDefault="009249BC" w:rsidP="009249BC">
      <w:pPr>
        <w:bidi/>
        <w:rPr>
          <w:rFonts w:cs="David" w:hint="cs"/>
          <w:rtl/>
        </w:rPr>
      </w:pPr>
    </w:p>
    <w:p w14:paraId="732F6542" w14:textId="77777777" w:rsidR="009249BC" w:rsidRPr="009249BC" w:rsidRDefault="009249BC" w:rsidP="009249BC">
      <w:pPr>
        <w:bidi/>
        <w:ind w:firstLine="567"/>
        <w:rPr>
          <w:rFonts w:cs="David" w:hint="cs"/>
          <w:rtl/>
        </w:rPr>
      </w:pPr>
      <w:r w:rsidRPr="009249BC">
        <w:rPr>
          <w:rFonts w:cs="David" w:hint="cs"/>
          <w:rtl/>
        </w:rPr>
        <w:t xml:space="preserve">יחד עם זאת, הייתי רוצה לבקש ממזכירות הכנסת וממי שמנסח - כשמתקבלות בקשות מהסוג הזה, לא לתת לזה כותרת סתמית שלא מבטאת את מה שחבר הכנסת כותב. אנחנו לא רואים את הפניות של חברי הכנסת, מה מסתתר מאחורי המילה. </w:t>
      </w:r>
    </w:p>
    <w:p w14:paraId="7C4C7D20" w14:textId="77777777" w:rsidR="009249BC" w:rsidRPr="009249BC" w:rsidRDefault="009249BC" w:rsidP="009249BC">
      <w:pPr>
        <w:bidi/>
        <w:rPr>
          <w:rFonts w:cs="David" w:hint="cs"/>
          <w:rtl/>
        </w:rPr>
      </w:pPr>
    </w:p>
    <w:p w14:paraId="1D69210C" w14:textId="77777777" w:rsidR="009249BC" w:rsidRPr="009249BC" w:rsidRDefault="009249BC" w:rsidP="009249BC">
      <w:pPr>
        <w:bidi/>
        <w:rPr>
          <w:rFonts w:cs="David" w:hint="cs"/>
          <w:rtl/>
        </w:rPr>
      </w:pPr>
      <w:r w:rsidRPr="009249BC">
        <w:rPr>
          <w:rFonts w:cs="David" w:hint="cs"/>
          <w:u w:val="single"/>
          <w:rtl/>
        </w:rPr>
        <w:t>היו</w:t>
      </w:r>
      <w:r w:rsidRPr="009249BC">
        <w:rPr>
          <w:rFonts w:cs="David"/>
          <w:u w:val="single"/>
          <w:rtl/>
        </w:rPr>
        <w:t>”</w:t>
      </w:r>
      <w:r w:rsidRPr="009249BC">
        <w:rPr>
          <w:rFonts w:cs="David" w:hint="cs"/>
          <w:u w:val="single"/>
          <w:rtl/>
        </w:rPr>
        <w:t>ר רוחמה אברהם:</w:t>
      </w:r>
    </w:p>
    <w:p w14:paraId="65259CE7" w14:textId="77777777" w:rsidR="009249BC" w:rsidRPr="009249BC" w:rsidRDefault="009249BC" w:rsidP="009249BC">
      <w:pPr>
        <w:bidi/>
        <w:rPr>
          <w:rFonts w:cs="David" w:hint="cs"/>
          <w:rtl/>
        </w:rPr>
      </w:pPr>
    </w:p>
    <w:p w14:paraId="6F01380F" w14:textId="77777777" w:rsidR="009249BC" w:rsidRPr="009249BC" w:rsidRDefault="009249BC" w:rsidP="009249BC">
      <w:pPr>
        <w:bidi/>
        <w:ind w:firstLine="567"/>
        <w:rPr>
          <w:rFonts w:cs="David" w:hint="cs"/>
          <w:rtl/>
        </w:rPr>
      </w:pPr>
      <w:r w:rsidRPr="009249BC">
        <w:rPr>
          <w:rFonts w:cs="David" w:hint="cs"/>
          <w:rtl/>
        </w:rPr>
        <w:t>הצעה יעילה ומועילה.</w:t>
      </w:r>
    </w:p>
    <w:p w14:paraId="1CD0981B" w14:textId="77777777" w:rsidR="009249BC" w:rsidRPr="009249BC" w:rsidRDefault="009249BC" w:rsidP="009249BC">
      <w:pPr>
        <w:bidi/>
        <w:rPr>
          <w:rFonts w:cs="David" w:hint="cs"/>
          <w:rtl/>
        </w:rPr>
      </w:pPr>
    </w:p>
    <w:p w14:paraId="0967F2A4" w14:textId="77777777" w:rsidR="009249BC" w:rsidRPr="009249BC" w:rsidRDefault="009249BC" w:rsidP="009249BC">
      <w:pPr>
        <w:bidi/>
        <w:rPr>
          <w:rFonts w:cs="David" w:hint="cs"/>
          <w:rtl/>
        </w:rPr>
      </w:pPr>
      <w:r w:rsidRPr="009249BC">
        <w:rPr>
          <w:rFonts w:cs="David" w:hint="cs"/>
          <w:u w:val="single"/>
          <w:rtl/>
        </w:rPr>
        <w:t>אביגדור יצחקי:</w:t>
      </w:r>
    </w:p>
    <w:p w14:paraId="73D44535" w14:textId="77777777" w:rsidR="009249BC" w:rsidRPr="009249BC" w:rsidRDefault="009249BC" w:rsidP="009249BC">
      <w:pPr>
        <w:bidi/>
        <w:rPr>
          <w:rFonts w:cs="David" w:hint="cs"/>
          <w:rtl/>
        </w:rPr>
      </w:pPr>
    </w:p>
    <w:p w14:paraId="316FF4F8" w14:textId="77777777" w:rsidR="009249BC" w:rsidRPr="009249BC" w:rsidRDefault="009249BC" w:rsidP="009249BC">
      <w:pPr>
        <w:bidi/>
        <w:ind w:firstLine="567"/>
        <w:rPr>
          <w:rFonts w:cs="David" w:hint="cs"/>
          <w:rtl/>
        </w:rPr>
      </w:pPr>
      <w:r w:rsidRPr="009249BC">
        <w:rPr>
          <w:rFonts w:cs="David" w:hint="cs"/>
          <w:rtl/>
        </w:rPr>
        <w:t xml:space="preserve">בתוקף תפקידי בנשיאות, הפעם הראשונה שבה אני רואה איזה הצעות דחופות יש, זה כשאני מתיישב על השולחן של נשיאות הכנסת בשעה 18:00. מה עושים? לוקחים את ההצעות כמו שהן מתחילים מהראשון ואומרים: הראשון חשוב, השני חשוב, וכך הלאה, מגיעים לחמישי וזהו. חזקה על חבר נשיאות, שלפני שהוא מחליט מה חשוב, הוא יקרא את כל ההצעות ואז יחליט מה חשוב ויאיר את תשומת לבה של היושבת ראש לעניין הזה. </w:t>
      </w:r>
    </w:p>
    <w:p w14:paraId="2F15AB88" w14:textId="77777777" w:rsidR="009249BC" w:rsidRPr="009249BC" w:rsidRDefault="009249BC" w:rsidP="009249BC">
      <w:pPr>
        <w:bidi/>
        <w:rPr>
          <w:rFonts w:cs="David" w:hint="cs"/>
          <w:rtl/>
        </w:rPr>
      </w:pPr>
      <w:r w:rsidRPr="009249BC">
        <w:rPr>
          <w:rFonts w:cs="David" w:hint="cs"/>
          <w:rtl/>
        </w:rPr>
        <w:t xml:space="preserve"> </w:t>
      </w:r>
    </w:p>
    <w:p w14:paraId="6D624749" w14:textId="77777777" w:rsidR="009249BC" w:rsidRPr="009249BC" w:rsidRDefault="009249BC" w:rsidP="009249BC">
      <w:pPr>
        <w:bidi/>
        <w:ind w:firstLine="567"/>
        <w:rPr>
          <w:rFonts w:cs="David" w:hint="cs"/>
          <w:rtl/>
        </w:rPr>
      </w:pPr>
      <w:r w:rsidRPr="009249BC">
        <w:rPr>
          <w:rFonts w:cs="David" w:hint="cs"/>
          <w:rtl/>
        </w:rPr>
        <w:t xml:space="preserve">אני חושב שבמקרים חריגים, אם באמת יש 6 דברים שהם חשובים, אפשר לאשר 6, וזה לא כל כך נורא. זה לא צריך להיות חוק. </w:t>
      </w:r>
    </w:p>
    <w:p w14:paraId="6E55B547" w14:textId="77777777" w:rsidR="009249BC" w:rsidRPr="009249BC" w:rsidRDefault="009249BC" w:rsidP="009249BC">
      <w:pPr>
        <w:bidi/>
        <w:rPr>
          <w:rFonts w:cs="David" w:hint="cs"/>
          <w:rtl/>
        </w:rPr>
      </w:pPr>
    </w:p>
    <w:p w14:paraId="69184513" w14:textId="77777777" w:rsidR="009249BC" w:rsidRPr="009249BC" w:rsidRDefault="009249BC" w:rsidP="009249BC">
      <w:pPr>
        <w:bidi/>
        <w:rPr>
          <w:rFonts w:cs="David" w:hint="cs"/>
          <w:rtl/>
        </w:rPr>
      </w:pPr>
      <w:r w:rsidRPr="009249BC">
        <w:rPr>
          <w:rFonts w:cs="David" w:hint="cs"/>
          <w:u w:val="single"/>
          <w:rtl/>
        </w:rPr>
        <w:t>היו</w:t>
      </w:r>
      <w:r w:rsidRPr="009249BC">
        <w:rPr>
          <w:rFonts w:cs="David"/>
          <w:u w:val="single"/>
          <w:rtl/>
        </w:rPr>
        <w:t>”</w:t>
      </w:r>
      <w:r w:rsidRPr="009249BC">
        <w:rPr>
          <w:rFonts w:cs="David" w:hint="cs"/>
          <w:u w:val="single"/>
          <w:rtl/>
        </w:rPr>
        <w:t>ר רוחמה אברהם:</w:t>
      </w:r>
    </w:p>
    <w:p w14:paraId="631ED379" w14:textId="77777777" w:rsidR="009249BC" w:rsidRPr="009249BC" w:rsidRDefault="009249BC" w:rsidP="009249BC">
      <w:pPr>
        <w:bidi/>
        <w:rPr>
          <w:rFonts w:cs="David" w:hint="cs"/>
          <w:rtl/>
        </w:rPr>
      </w:pPr>
    </w:p>
    <w:p w14:paraId="30A3C68A" w14:textId="77777777" w:rsidR="009249BC" w:rsidRPr="009249BC" w:rsidRDefault="009249BC" w:rsidP="009249BC">
      <w:pPr>
        <w:bidi/>
        <w:ind w:firstLine="567"/>
        <w:rPr>
          <w:rFonts w:cs="David" w:hint="cs"/>
          <w:rtl/>
        </w:rPr>
      </w:pPr>
      <w:r w:rsidRPr="009249BC">
        <w:rPr>
          <w:rFonts w:cs="David" w:hint="cs"/>
          <w:rtl/>
        </w:rPr>
        <w:t>על אחת כמה וכמה כאשר חברי הכנסת הערביים לא נמצאים בגלל חג עיד אל-פיטר, ויש יותר זמן.</w:t>
      </w:r>
    </w:p>
    <w:p w14:paraId="16046018" w14:textId="77777777" w:rsidR="009249BC" w:rsidRPr="009249BC" w:rsidRDefault="009249BC" w:rsidP="009249BC">
      <w:pPr>
        <w:bidi/>
        <w:rPr>
          <w:rFonts w:cs="David" w:hint="cs"/>
          <w:rtl/>
        </w:rPr>
      </w:pPr>
    </w:p>
    <w:p w14:paraId="40E748E4" w14:textId="77777777" w:rsidR="009249BC" w:rsidRPr="009249BC" w:rsidRDefault="009249BC" w:rsidP="009249BC">
      <w:pPr>
        <w:bidi/>
        <w:rPr>
          <w:rFonts w:cs="David" w:hint="cs"/>
          <w:rtl/>
        </w:rPr>
      </w:pPr>
      <w:r w:rsidRPr="009249BC">
        <w:rPr>
          <w:rFonts w:cs="David" w:hint="cs"/>
          <w:u w:val="single"/>
          <w:rtl/>
        </w:rPr>
        <w:t>אביגדור יצחקי:</w:t>
      </w:r>
    </w:p>
    <w:p w14:paraId="03E43A4F" w14:textId="77777777" w:rsidR="009249BC" w:rsidRPr="009249BC" w:rsidRDefault="009249BC" w:rsidP="009249BC">
      <w:pPr>
        <w:bidi/>
        <w:rPr>
          <w:rFonts w:cs="David" w:hint="cs"/>
          <w:rtl/>
        </w:rPr>
      </w:pPr>
    </w:p>
    <w:p w14:paraId="659D9641" w14:textId="77777777" w:rsidR="009249BC" w:rsidRPr="009249BC" w:rsidRDefault="009249BC" w:rsidP="009249BC">
      <w:pPr>
        <w:bidi/>
        <w:ind w:firstLine="567"/>
        <w:rPr>
          <w:rFonts w:cs="David" w:hint="cs"/>
          <w:rtl/>
        </w:rPr>
      </w:pPr>
      <w:r w:rsidRPr="009249BC">
        <w:rPr>
          <w:rFonts w:cs="David" w:hint="cs"/>
          <w:rtl/>
        </w:rPr>
        <w:t>אני חושב שבמקרה של עירית קרית שמונה זה באמת נושא חשוב ביותר, לא פחות מחמשת האחרים. אני מקווה שהדיון יעזור. הבעיה שלנו זה האפקטיביות של הדברים האלה.</w:t>
      </w:r>
    </w:p>
    <w:p w14:paraId="699A263C" w14:textId="77777777" w:rsidR="009249BC" w:rsidRPr="009249BC" w:rsidRDefault="009249BC" w:rsidP="009249BC">
      <w:pPr>
        <w:bidi/>
        <w:rPr>
          <w:rFonts w:cs="David" w:hint="cs"/>
          <w:rtl/>
        </w:rPr>
      </w:pPr>
    </w:p>
    <w:p w14:paraId="59B9B7D8" w14:textId="77777777" w:rsidR="009249BC" w:rsidRPr="009249BC" w:rsidRDefault="009249BC" w:rsidP="009249BC">
      <w:pPr>
        <w:bidi/>
        <w:rPr>
          <w:rFonts w:cs="David" w:hint="cs"/>
          <w:u w:val="single"/>
          <w:rtl/>
        </w:rPr>
      </w:pPr>
      <w:r w:rsidRPr="009249BC">
        <w:rPr>
          <w:rFonts w:cs="David" w:hint="cs"/>
          <w:u w:val="single"/>
          <w:rtl/>
        </w:rPr>
        <w:t>אורי אריאל:</w:t>
      </w:r>
    </w:p>
    <w:p w14:paraId="44CEB076" w14:textId="77777777" w:rsidR="009249BC" w:rsidRPr="009249BC" w:rsidRDefault="009249BC" w:rsidP="009249BC">
      <w:pPr>
        <w:bidi/>
        <w:rPr>
          <w:rFonts w:cs="David" w:hint="cs"/>
          <w:rtl/>
        </w:rPr>
      </w:pPr>
    </w:p>
    <w:p w14:paraId="48547449" w14:textId="77777777" w:rsidR="009249BC" w:rsidRPr="009249BC" w:rsidRDefault="009249BC" w:rsidP="009249BC">
      <w:pPr>
        <w:bidi/>
        <w:ind w:firstLine="567"/>
        <w:rPr>
          <w:rFonts w:cs="David" w:hint="cs"/>
          <w:rtl/>
        </w:rPr>
      </w:pPr>
      <w:r w:rsidRPr="009249BC">
        <w:rPr>
          <w:rFonts w:cs="David" w:hint="cs"/>
          <w:rtl/>
        </w:rPr>
        <w:t>אז הפנתם כבר את העניין שהמזכיר קובע את הסדר?</w:t>
      </w:r>
    </w:p>
    <w:p w14:paraId="6AFDF10E" w14:textId="77777777" w:rsidR="009249BC" w:rsidRPr="009249BC" w:rsidRDefault="009249BC" w:rsidP="009249BC">
      <w:pPr>
        <w:bidi/>
        <w:rPr>
          <w:rFonts w:cs="David" w:hint="cs"/>
          <w:rtl/>
        </w:rPr>
      </w:pPr>
    </w:p>
    <w:p w14:paraId="2B158C71" w14:textId="77777777" w:rsidR="009249BC" w:rsidRPr="009249BC" w:rsidRDefault="009249BC" w:rsidP="009249BC">
      <w:pPr>
        <w:bidi/>
        <w:rPr>
          <w:rFonts w:cs="David" w:hint="cs"/>
          <w:u w:val="single"/>
          <w:rtl/>
        </w:rPr>
      </w:pPr>
      <w:r w:rsidRPr="009249BC">
        <w:rPr>
          <w:rFonts w:cs="David" w:hint="cs"/>
          <w:u w:val="single"/>
          <w:rtl/>
        </w:rPr>
        <w:t>היו"ר רוחמה אברהם:</w:t>
      </w:r>
    </w:p>
    <w:p w14:paraId="74B98352" w14:textId="77777777" w:rsidR="009249BC" w:rsidRPr="009249BC" w:rsidRDefault="009249BC" w:rsidP="009249BC">
      <w:pPr>
        <w:bidi/>
        <w:rPr>
          <w:rFonts w:cs="David" w:hint="cs"/>
          <w:rtl/>
        </w:rPr>
      </w:pPr>
    </w:p>
    <w:p w14:paraId="0BEFCA71" w14:textId="77777777" w:rsidR="009249BC" w:rsidRPr="009249BC" w:rsidRDefault="009249BC" w:rsidP="009249BC">
      <w:pPr>
        <w:bidi/>
        <w:rPr>
          <w:rFonts w:cs="David" w:hint="cs"/>
          <w:rtl/>
        </w:rPr>
      </w:pPr>
      <w:r w:rsidRPr="009249BC">
        <w:rPr>
          <w:rFonts w:cs="David" w:hint="cs"/>
          <w:rtl/>
        </w:rPr>
        <w:tab/>
        <w:t xml:space="preserve">לא, לא, חבר הכנסת אריאל לא להגזים, עד כאן. מחובתי להגן על מזכיר הכנסת ואני אעשה את זה. מזכיר הכנסת בבקשה. </w:t>
      </w:r>
    </w:p>
    <w:p w14:paraId="09360907" w14:textId="77777777" w:rsidR="009249BC" w:rsidRPr="009249BC" w:rsidRDefault="009249BC" w:rsidP="009249BC">
      <w:pPr>
        <w:bidi/>
        <w:rPr>
          <w:rFonts w:cs="David" w:hint="cs"/>
          <w:rtl/>
        </w:rPr>
      </w:pPr>
    </w:p>
    <w:p w14:paraId="7904F8F4" w14:textId="77777777" w:rsidR="009249BC" w:rsidRPr="009249BC" w:rsidRDefault="009249BC" w:rsidP="009249BC">
      <w:pPr>
        <w:bidi/>
        <w:rPr>
          <w:rFonts w:cs="David" w:hint="cs"/>
          <w:u w:val="single"/>
          <w:rtl/>
        </w:rPr>
      </w:pPr>
      <w:r w:rsidRPr="009249BC">
        <w:rPr>
          <w:rFonts w:cs="David" w:hint="cs"/>
          <w:u w:val="single"/>
          <w:rtl/>
        </w:rPr>
        <w:t>אריה האן:</w:t>
      </w:r>
    </w:p>
    <w:p w14:paraId="4ECF974F" w14:textId="77777777" w:rsidR="009249BC" w:rsidRPr="009249BC" w:rsidRDefault="009249BC" w:rsidP="009249BC">
      <w:pPr>
        <w:bidi/>
        <w:rPr>
          <w:rFonts w:cs="David" w:hint="cs"/>
          <w:rtl/>
        </w:rPr>
      </w:pPr>
    </w:p>
    <w:p w14:paraId="0CEC967B" w14:textId="77777777" w:rsidR="009249BC" w:rsidRPr="009249BC" w:rsidRDefault="009249BC" w:rsidP="009249BC">
      <w:pPr>
        <w:bidi/>
        <w:ind w:firstLine="567"/>
        <w:rPr>
          <w:rFonts w:cs="David" w:hint="cs"/>
          <w:rtl/>
        </w:rPr>
      </w:pPr>
      <w:r w:rsidRPr="009249BC">
        <w:rPr>
          <w:rFonts w:cs="David" w:hint="cs"/>
          <w:rtl/>
        </w:rPr>
        <w:t xml:space="preserve">אני רוצה רק להגיד לאביגדור. הסיעות יכולות להגיש הצעות דחופות לסדר היום עד שעה 10:00 ביום שני. אם הייתם מקדימים את זה ל-9:00 זה היה עוזר לנו, אבל אני לא מציע לכם להקדים ל-9:00 כי, כמי שהיה מזכיר סיעה, זה מאוד קשה להגיש עד 9:00. גם עד 10:00 זה קשה. נותרו לנו שעתיים. השעתיים נועדו לעבור על כל ההצעות, לסדר אותן בסדר, להעביר למזכירות הממשלה ולתאם עם מזכירות הממשלה, על מנת שבשעה 12 תהיינה תשובות. הזמן הוא קצר מאוד ואין ברירה. </w:t>
      </w:r>
    </w:p>
    <w:p w14:paraId="6B55ABEC" w14:textId="77777777" w:rsidR="009249BC" w:rsidRPr="009249BC" w:rsidRDefault="009249BC" w:rsidP="009249BC">
      <w:pPr>
        <w:bidi/>
        <w:rPr>
          <w:rFonts w:cs="David" w:hint="cs"/>
          <w:u w:val="single"/>
          <w:rtl/>
        </w:rPr>
      </w:pPr>
    </w:p>
    <w:p w14:paraId="50B16243" w14:textId="77777777" w:rsidR="009249BC" w:rsidRPr="009249BC" w:rsidRDefault="009249BC" w:rsidP="009249BC">
      <w:pPr>
        <w:bidi/>
        <w:rPr>
          <w:rFonts w:cs="David" w:hint="cs"/>
          <w:u w:val="single"/>
          <w:rtl/>
        </w:rPr>
      </w:pPr>
      <w:r w:rsidRPr="009249BC">
        <w:rPr>
          <w:rFonts w:cs="David" w:hint="cs"/>
          <w:u w:val="single"/>
          <w:rtl/>
        </w:rPr>
        <w:t>דוד טל:</w:t>
      </w:r>
    </w:p>
    <w:p w14:paraId="401382F9" w14:textId="77777777" w:rsidR="009249BC" w:rsidRPr="009249BC" w:rsidRDefault="009249BC" w:rsidP="009249BC">
      <w:pPr>
        <w:bidi/>
        <w:rPr>
          <w:rFonts w:cs="David" w:hint="cs"/>
          <w:u w:val="single"/>
          <w:rtl/>
        </w:rPr>
      </w:pPr>
    </w:p>
    <w:p w14:paraId="4794741B" w14:textId="77777777" w:rsidR="009249BC" w:rsidRPr="009249BC" w:rsidRDefault="009249BC" w:rsidP="009249BC">
      <w:pPr>
        <w:bidi/>
        <w:rPr>
          <w:rFonts w:cs="David" w:hint="cs"/>
          <w:rtl/>
        </w:rPr>
      </w:pPr>
      <w:r w:rsidRPr="009249BC">
        <w:rPr>
          <w:rFonts w:cs="David" w:hint="cs"/>
          <w:rtl/>
        </w:rPr>
        <w:tab/>
        <w:t xml:space="preserve">אין את יום ראשון? יום ראשון הוא יום ארוך. </w:t>
      </w:r>
    </w:p>
    <w:p w14:paraId="25370DFF" w14:textId="77777777" w:rsidR="009249BC" w:rsidRPr="009249BC" w:rsidRDefault="009249BC" w:rsidP="009249BC">
      <w:pPr>
        <w:bidi/>
        <w:rPr>
          <w:rFonts w:cs="David" w:hint="cs"/>
          <w:rtl/>
        </w:rPr>
      </w:pPr>
    </w:p>
    <w:p w14:paraId="4C20AF7A" w14:textId="77777777" w:rsidR="009249BC" w:rsidRPr="009249BC" w:rsidRDefault="009249BC" w:rsidP="009249BC">
      <w:pPr>
        <w:bidi/>
        <w:rPr>
          <w:rFonts w:cs="David" w:hint="cs"/>
          <w:u w:val="single"/>
          <w:rtl/>
        </w:rPr>
      </w:pPr>
      <w:r w:rsidRPr="009249BC">
        <w:rPr>
          <w:rFonts w:cs="David" w:hint="cs"/>
          <w:u w:val="single"/>
          <w:rtl/>
        </w:rPr>
        <w:t>היו"ר רוחמה אברהם:</w:t>
      </w:r>
    </w:p>
    <w:p w14:paraId="1CF8ABDF" w14:textId="77777777" w:rsidR="009249BC" w:rsidRPr="009249BC" w:rsidRDefault="009249BC" w:rsidP="009249BC">
      <w:pPr>
        <w:bidi/>
        <w:rPr>
          <w:rFonts w:cs="David" w:hint="cs"/>
          <w:rtl/>
        </w:rPr>
      </w:pPr>
    </w:p>
    <w:p w14:paraId="0AE6479B" w14:textId="77777777" w:rsidR="009249BC" w:rsidRPr="009249BC" w:rsidRDefault="009249BC" w:rsidP="009249BC">
      <w:pPr>
        <w:bidi/>
        <w:ind w:firstLine="567"/>
        <w:rPr>
          <w:rFonts w:cs="David" w:hint="cs"/>
          <w:rtl/>
        </w:rPr>
      </w:pPr>
      <w:r w:rsidRPr="009249BC">
        <w:rPr>
          <w:rFonts w:cs="David" w:hint="cs"/>
          <w:rtl/>
        </w:rPr>
        <w:t xml:space="preserve">לי יש הצעת יעול. היום בשעה 14:00 אנחנו מקיימים דיון בנושא תקנון הכנסת. אחת מההצעות שהועלתה זאת הצעתו של חבר הכנסת גדעון סער להקדים את פרסום הלו"ז של הכנסת לשבוע הבא - במקום שזה יהיה ביום שישי, שזה יהיה ביום חמישי. נדון בסוגיה הזאת ונדון גם בעניין של הצעות לסדר של חברי כנסת. אם אנחנו מקדימים ביום, יגישו עד יום ראשון בלילה ויעבירו את כל הנושאים לדיון לחברי הנשיאות וכך אולי יבוא פתרון לעניין הזה. </w:t>
      </w:r>
    </w:p>
    <w:p w14:paraId="3F55C4A0" w14:textId="77777777" w:rsidR="009249BC" w:rsidRPr="009249BC" w:rsidRDefault="009249BC" w:rsidP="009249BC">
      <w:pPr>
        <w:bidi/>
        <w:rPr>
          <w:rFonts w:cs="David" w:hint="cs"/>
          <w:rtl/>
        </w:rPr>
      </w:pPr>
    </w:p>
    <w:p w14:paraId="5864F442" w14:textId="77777777" w:rsidR="009249BC" w:rsidRPr="009249BC" w:rsidRDefault="009249BC" w:rsidP="009249BC">
      <w:pPr>
        <w:bidi/>
        <w:rPr>
          <w:rFonts w:cs="David" w:hint="cs"/>
          <w:u w:val="single"/>
          <w:rtl/>
        </w:rPr>
      </w:pPr>
      <w:r w:rsidRPr="009249BC">
        <w:rPr>
          <w:rFonts w:cs="David" w:hint="cs"/>
          <w:u w:val="single"/>
          <w:rtl/>
        </w:rPr>
        <w:t>נאזם בדר:</w:t>
      </w:r>
    </w:p>
    <w:p w14:paraId="33FB626B" w14:textId="77777777" w:rsidR="009249BC" w:rsidRPr="009249BC" w:rsidRDefault="009249BC" w:rsidP="009249BC">
      <w:pPr>
        <w:bidi/>
        <w:rPr>
          <w:rFonts w:cs="David" w:hint="cs"/>
          <w:rtl/>
        </w:rPr>
      </w:pPr>
    </w:p>
    <w:p w14:paraId="4DFB5F90" w14:textId="77777777" w:rsidR="009249BC" w:rsidRPr="009249BC" w:rsidRDefault="009249BC" w:rsidP="009249BC">
      <w:pPr>
        <w:bidi/>
        <w:ind w:firstLine="567"/>
        <w:rPr>
          <w:rFonts w:cs="David" w:hint="cs"/>
          <w:rtl/>
        </w:rPr>
      </w:pPr>
      <w:r w:rsidRPr="009249BC">
        <w:rPr>
          <w:rFonts w:cs="David" w:hint="cs"/>
          <w:rtl/>
        </w:rPr>
        <w:t xml:space="preserve">מצטיירת תמונה כאילו יש רק 5 נושאים וזהו. היו מקרים רבים שאחרי שאושרו 5 נושאים היה צורך באישור נושא נוסף ואישרו. </w:t>
      </w:r>
    </w:p>
    <w:p w14:paraId="3F8DF619" w14:textId="77777777" w:rsidR="009249BC" w:rsidRPr="009249BC" w:rsidRDefault="009249BC" w:rsidP="009249BC">
      <w:pPr>
        <w:bidi/>
        <w:rPr>
          <w:rFonts w:cs="David" w:hint="cs"/>
          <w:rtl/>
        </w:rPr>
      </w:pPr>
    </w:p>
    <w:p w14:paraId="4426EE4E" w14:textId="77777777" w:rsidR="009249BC" w:rsidRPr="009249BC" w:rsidRDefault="009249BC" w:rsidP="009249BC">
      <w:pPr>
        <w:bidi/>
        <w:rPr>
          <w:rFonts w:cs="David" w:hint="cs"/>
          <w:u w:val="single"/>
          <w:rtl/>
        </w:rPr>
      </w:pPr>
      <w:r w:rsidRPr="009249BC">
        <w:rPr>
          <w:rFonts w:cs="David" w:hint="cs"/>
          <w:u w:val="single"/>
          <w:rtl/>
        </w:rPr>
        <w:t>דוד טל:</w:t>
      </w:r>
    </w:p>
    <w:p w14:paraId="2490FC48" w14:textId="77777777" w:rsidR="009249BC" w:rsidRPr="009249BC" w:rsidRDefault="009249BC" w:rsidP="009249BC">
      <w:pPr>
        <w:bidi/>
        <w:rPr>
          <w:rFonts w:cs="David" w:hint="cs"/>
          <w:rtl/>
        </w:rPr>
      </w:pPr>
    </w:p>
    <w:p w14:paraId="692B16BE" w14:textId="77777777" w:rsidR="009249BC" w:rsidRPr="009249BC" w:rsidRDefault="009249BC" w:rsidP="009249BC">
      <w:pPr>
        <w:bidi/>
        <w:ind w:firstLine="567"/>
        <w:rPr>
          <w:rFonts w:cs="David" w:hint="cs"/>
          <w:rtl/>
        </w:rPr>
      </w:pPr>
      <w:r w:rsidRPr="009249BC">
        <w:rPr>
          <w:rFonts w:cs="David" w:hint="cs"/>
          <w:rtl/>
        </w:rPr>
        <w:t>היו מקרים שאושרו 8 נושאים. זה לא קדוש.</w:t>
      </w:r>
    </w:p>
    <w:p w14:paraId="351466E4" w14:textId="77777777" w:rsidR="009249BC" w:rsidRPr="009249BC" w:rsidRDefault="009249BC" w:rsidP="009249BC">
      <w:pPr>
        <w:bidi/>
        <w:rPr>
          <w:rFonts w:cs="David" w:hint="cs"/>
          <w:rtl/>
        </w:rPr>
      </w:pPr>
    </w:p>
    <w:p w14:paraId="6ABC19EF" w14:textId="77777777" w:rsidR="009249BC" w:rsidRPr="009249BC" w:rsidRDefault="009249BC" w:rsidP="009249BC">
      <w:pPr>
        <w:bidi/>
        <w:rPr>
          <w:rFonts w:cs="David" w:hint="cs"/>
          <w:u w:val="single"/>
          <w:rtl/>
        </w:rPr>
      </w:pPr>
      <w:r w:rsidRPr="009249BC">
        <w:rPr>
          <w:rFonts w:cs="David" w:hint="cs"/>
          <w:u w:val="single"/>
          <w:rtl/>
        </w:rPr>
        <w:t>נאזם בדר:</w:t>
      </w:r>
    </w:p>
    <w:p w14:paraId="4D3BCF3F" w14:textId="77777777" w:rsidR="009249BC" w:rsidRPr="009249BC" w:rsidRDefault="009249BC" w:rsidP="009249BC">
      <w:pPr>
        <w:bidi/>
        <w:rPr>
          <w:rFonts w:cs="David" w:hint="cs"/>
          <w:rtl/>
        </w:rPr>
      </w:pPr>
    </w:p>
    <w:p w14:paraId="0A8A9389" w14:textId="77777777" w:rsidR="009249BC" w:rsidRPr="009249BC" w:rsidRDefault="009249BC" w:rsidP="009249BC">
      <w:pPr>
        <w:bidi/>
        <w:rPr>
          <w:rFonts w:cs="David" w:hint="cs"/>
          <w:rtl/>
        </w:rPr>
      </w:pPr>
      <w:r w:rsidRPr="009249BC">
        <w:rPr>
          <w:rFonts w:cs="David" w:hint="cs"/>
          <w:rtl/>
        </w:rPr>
        <w:tab/>
        <w:t>אתמול בישיבת הנשיאות אושרו 5 נושאים. נכון שכל אחד הסתכל על הנושאים האחרים אבל לא הוצע על ידי אף אחד שהנושא הזה יוגש.</w:t>
      </w:r>
    </w:p>
    <w:p w14:paraId="014A949D" w14:textId="77777777" w:rsidR="009249BC" w:rsidRPr="009249BC" w:rsidRDefault="009249BC" w:rsidP="009249BC">
      <w:pPr>
        <w:bidi/>
        <w:rPr>
          <w:rFonts w:cs="David" w:hint="cs"/>
          <w:rtl/>
        </w:rPr>
      </w:pPr>
    </w:p>
    <w:p w14:paraId="2533F419" w14:textId="77777777" w:rsidR="009249BC" w:rsidRPr="009249BC" w:rsidRDefault="009249BC" w:rsidP="009249BC">
      <w:pPr>
        <w:bidi/>
        <w:rPr>
          <w:rFonts w:cs="David" w:hint="cs"/>
          <w:rtl/>
        </w:rPr>
      </w:pPr>
      <w:r w:rsidRPr="009249BC">
        <w:rPr>
          <w:rFonts w:cs="David" w:hint="cs"/>
          <w:u w:val="single"/>
          <w:rtl/>
        </w:rPr>
        <w:t>היו</w:t>
      </w:r>
      <w:r w:rsidRPr="009249BC">
        <w:rPr>
          <w:rFonts w:cs="David"/>
          <w:u w:val="single"/>
          <w:rtl/>
        </w:rPr>
        <w:t>”</w:t>
      </w:r>
      <w:r w:rsidRPr="009249BC">
        <w:rPr>
          <w:rFonts w:cs="David" w:hint="cs"/>
          <w:u w:val="single"/>
          <w:rtl/>
        </w:rPr>
        <w:t>ר רוחמה אברהם:</w:t>
      </w:r>
    </w:p>
    <w:p w14:paraId="55282B3D" w14:textId="77777777" w:rsidR="009249BC" w:rsidRPr="009249BC" w:rsidRDefault="009249BC" w:rsidP="009249BC">
      <w:pPr>
        <w:bidi/>
        <w:rPr>
          <w:rFonts w:cs="David" w:hint="cs"/>
          <w:rtl/>
        </w:rPr>
      </w:pPr>
    </w:p>
    <w:p w14:paraId="010FA56F" w14:textId="77777777" w:rsidR="009249BC" w:rsidRPr="009249BC" w:rsidRDefault="009249BC" w:rsidP="009249BC">
      <w:pPr>
        <w:bidi/>
        <w:ind w:firstLine="567"/>
        <w:rPr>
          <w:rFonts w:cs="David" w:hint="cs"/>
          <w:rtl/>
        </w:rPr>
      </w:pPr>
      <w:r w:rsidRPr="009249BC">
        <w:rPr>
          <w:rFonts w:cs="David" w:hint="cs"/>
          <w:rtl/>
        </w:rPr>
        <w:t>אני עוברת להצבעה. מי בעד ערעורו של חבר הכנסת יורם מרציאנו?</w:t>
      </w:r>
    </w:p>
    <w:p w14:paraId="504A3C16" w14:textId="77777777" w:rsidR="009249BC" w:rsidRPr="009249BC" w:rsidRDefault="009249BC" w:rsidP="009249BC">
      <w:pPr>
        <w:bidi/>
        <w:ind w:firstLine="567"/>
        <w:rPr>
          <w:rFonts w:cs="David" w:hint="cs"/>
          <w:rtl/>
        </w:rPr>
      </w:pPr>
    </w:p>
    <w:p w14:paraId="4AEFEAA4" w14:textId="77777777" w:rsidR="009249BC" w:rsidRPr="009249BC" w:rsidRDefault="009249BC" w:rsidP="009249BC">
      <w:pPr>
        <w:bidi/>
        <w:ind w:firstLine="567"/>
        <w:jc w:val="center"/>
        <w:rPr>
          <w:rFonts w:cs="David" w:hint="cs"/>
          <w:rtl/>
        </w:rPr>
      </w:pPr>
      <w:r w:rsidRPr="009249BC">
        <w:rPr>
          <w:rFonts w:cs="David" w:hint="cs"/>
          <w:rtl/>
        </w:rPr>
        <w:t>הצבעה</w:t>
      </w:r>
    </w:p>
    <w:p w14:paraId="710961ED" w14:textId="77777777" w:rsidR="009249BC" w:rsidRPr="009249BC" w:rsidRDefault="009249BC" w:rsidP="009249BC">
      <w:pPr>
        <w:bidi/>
        <w:ind w:firstLine="567"/>
        <w:jc w:val="center"/>
        <w:rPr>
          <w:rFonts w:cs="David" w:hint="cs"/>
          <w:rtl/>
        </w:rPr>
      </w:pPr>
      <w:r w:rsidRPr="009249BC">
        <w:rPr>
          <w:rFonts w:cs="David" w:hint="cs"/>
          <w:rtl/>
        </w:rPr>
        <w:t xml:space="preserve">בעד </w:t>
      </w:r>
      <w:r w:rsidRPr="009249BC">
        <w:rPr>
          <w:rFonts w:cs="David"/>
          <w:rtl/>
        </w:rPr>
        <w:t>–</w:t>
      </w:r>
      <w:r w:rsidRPr="009249BC">
        <w:rPr>
          <w:rFonts w:cs="David" w:hint="cs"/>
          <w:rtl/>
        </w:rPr>
        <w:t xml:space="preserve"> רוב</w:t>
      </w:r>
    </w:p>
    <w:p w14:paraId="0FFEC4D3" w14:textId="77777777" w:rsidR="009249BC" w:rsidRPr="009249BC" w:rsidRDefault="009249BC" w:rsidP="009249BC">
      <w:pPr>
        <w:bidi/>
        <w:ind w:firstLine="567"/>
        <w:jc w:val="center"/>
        <w:rPr>
          <w:rFonts w:cs="David" w:hint="cs"/>
          <w:rtl/>
        </w:rPr>
      </w:pPr>
      <w:r w:rsidRPr="009249BC">
        <w:rPr>
          <w:rFonts w:cs="David" w:hint="cs"/>
          <w:rtl/>
        </w:rPr>
        <w:t xml:space="preserve">נגד </w:t>
      </w:r>
      <w:r w:rsidRPr="009249BC">
        <w:rPr>
          <w:rFonts w:cs="David"/>
          <w:rtl/>
        </w:rPr>
        <w:t>–</w:t>
      </w:r>
      <w:r w:rsidRPr="009249BC">
        <w:rPr>
          <w:rFonts w:cs="David" w:hint="cs"/>
          <w:rtl/>
        </w:rPr>
        <w:t xml:space="preserve"> אין</w:t>
      </w:r>
    </w:p>
    <w:p w14:paraId="3BD192B7" w14:textId="77777777" w:rsidR="009249BC" w:rsidRPr="009249BC" w:rsidRDefault="009249BC" w:rsidP="009249BC">
      <w:pPr>
        <w:bidi/>
        <w:ind w:firstLine="567"/>
        <w:jc w:val="center"/>
        <w:rPr>
          <w:rFonts w:cs="David" w:hint="cs"/>
          <w:rtl/>
        </w:rPr>
      </w:pPr>
      <w:r w:rsidRPr="009249BC">
        <w:rPr>
          <w:rFonts w:cs="David" w:hint="cs"/>
          <w:rtl/>
        </w:rPr>
        <w:t xml:space="preserve">נמנעים </w:t>
      </w:r>
      <w:r w:rsidRPr="009249BC">
        <w:rPr>
          <w:rFonts w:cs="David"/>
          <w:rtl/>
        </w:rPr>
        <w:t>–</w:t>
      </w:r>
      <w:r w:rsidRPr="009249BC">
        <w:rPr>
          <w:rFonts w:cs="David" w:hint="cs"/>
          <w:rtl/>
        </w:rPr>
        <w:t xml:space="preserve"> אין</w:t>
      </w:r>
    </w:p>
    <w:p w14:paraId="71F65BEE" w14:textId="77777777" w:rsidR="009249BC" w:rsidRPr="009249BC" w:rsidRDefault="009249BC" w:rsidP="009249BC">
      <w:pPr>
        <w:bidi/>
        <w:ind w:firstLine="567"/>
        <w:jc w:val="center"/>
        <w:rPr>
          <w:rFonts w:cs="David" w:hint="cs"/>
          <w:rtl/>
        </w:rPr>
      </w:pPr>
      <w:r w:rsidRPr="009249BC">
        <w:rPr>
          <w:rFonts w:cs="David" w:hint="cs"/>
          <w:rtl/>
        </w:rPr>
        <w:t>ערעור של חבר הכנסת יורם מרציאנו נתקבל.</w:t>
      </w:r>
    </w:p>
    <w:p w14:paraId="1331B76B" w14:textId="77777777" w:rsidR="009249BC" w:rsidRPr="009249BC" w:rsidRDefault="009249BC" w:rsidP="009249BC">
      <w:pPr>
        <w:bidi/>
        <w:rPr>
          <w:rFonts w:cs="David" w:hint="cs"/>
          <w:rtl/>
        </w:rPr>
      </w:pPr>
    </w:p>
    <w:p w14:paraId="75564462" w14:textId="77777777" w:rsidR="009249BC" w:rsidRPr="009249BC" w:rsidRDefault="009249BC" w:rsidP="009249BC">
      <w:pPr>
        <w:bidi/>
        <w:rPr>
          <w:rFonts w:cs="David" w:hint="cs"/>
          <w:u w:val="single"/>
          <w:rtl/>
        </w:rPr>
      </w:pPr>
      <w:r w:rsidRPr="009249BC">
        <w:rPr>
          <w:rFonts w:cs="David" w:hint="cs"/>
          <w:u w:val="single"/>
          <w:rtl/>
        </w:rPr>
        <w:t>היו"ר רוחמה אברהם:</w:t>
      </w:r>
    </w:p>
    <w:p w14:paraId="098A4C81" w14:textId="77777777" w:rsidR="009249BC" w:rsidRPr="009249BC" w:rsidRDefault="009249BC" w:rsidP="009249BC">
      <w:pPr>
        <w:bidi/>
        <w:rPr>
          <w:rFonts w:cs="David" w:hint="cs"/>
          <w:rtl/>
        </w:rPr>
      </w:pPr>
    </w:p>
    <w:p w14:paraId="19A5AFBB" w14:textId="77777777" w:rsidR="009249BC" w:rsidRPr="009249BC" w:rsidRDefault="009249BC" w:rsidP="009249BC">
      <w:pPr>
        <w:bidi/>
        <w:ind w:firstLine="567"/>
        <w:rPr>
          <w:rFonts w:cs="David" w:hint="cs"/>
          <w:rtl/>
        </w:rPr>
      </w:pPr>
      <w:r w:rsidRPr="009249BC">
        <w:rPr>
          <w:rFonts w:cs="David" w:hint="cs"/>
          <w:rtl/>
        </w:rPr>
        <w:t xml:space="preserve">פה אחד, אין מתנגדים ואין נמנעים. חבר הכנסת מרציאנו, ערעורך התקבל. </w:t>
      </w:r>
    </w:p>
    <w:p w14:paraId="04535BA0" w14:textId="77777777" w:rsidR="009249BC" w:rsidRPr="009249BC" w:rsidRDefault="009249BC" w:rsidP="009249BC">
      <w:pPr>
        <w:bidi/>
        <w:rPr>
          <w:rFonts w:cs="David" w:hint="cs"/>
          <w:rtl/>
        </w:rPr>
      </w:pPr>
      <w:r w:rsidRPr="009249BC">
        <w:rPr>
          <w:rFonts w:cs="David"/>
          <w:rtl/>
        </w:rPr>
        <w:br w:type="page"/>
      </w:r>
    </w:p>
    <w:p w14:paraId="0CEEAF91" w14:textId="77777777" w:rsidR="009249BC" w:rsidRPr="009249BC" w:rsidRDefault="009249BC" w:rsidP="009249BC">
      <w:pPr>
        <w:bidi/>
        <w:jc w:val="center"/>
        <w:rPr>
          <w:rFonts w:cs="David" w:hint="cs"/>
          <w:b/>
          <w:bCs/>
          <w:u w:val="single"/>
          <w:rtl/>
        </w:rPr>
      </w:pPr>
      <w:r w:rsidRPr="009249BC">
        <w:rPr>
          <w:rFonts w:cs="David" w:hint="cs"/>
          <w:b/>
          <w:bCs/>
          <w:u w:val="single"/>
          <w:rtl/>
        </w:rPr>
        <w:t>ב. קביעת ועדה לדיון בהצעת חוק התקשורת (בזק ושידורים)(תיקון מס' 33) התשס"ה-2005,</w:t>
      </w:r>
    </w:p>
    <w:p w14:paraId="3BD2081F" w14:textId="77777777" w:rsidR="009249BC" w:rsidRPr="009249BC" w:rsidRDefault="009249BC" w:rsidP="009249BC">
      <w:pPr>
        <w:bidi/>
        <w:jc w:val="center"/>
        <w:rPr>
          <w:rFonts w:cs="David" w:hint="cs"/>
          <w:b/>
          <w:bCs/>
          <w:u w:val="single"/>
          <w:rtl/>
        </w:rPr>
      </w:pPr>
      <w:r w:rsidRPr="009249BC">
        <w:rPr>
          <w:rFonts w:cs="David" w:hint="cs"/>
          <w:b/>
          <w:bCs/>
          <w:u w:val="single"/>
          <w:rtl/>
        </w:rPr>
        <w:t>לאחר החלת דין רציפות עליה במליאת הכנסת.</w:t>
      </w:r>
    </w:p>
    <w:p w14:paraId="038E5AD1" w14:textId="77777777" w:rsidR="009249BC" w:rsidRPr="009249BC" w:rsidRDefault="009249BC" w:rsidP="009249BC">
      <w:pPr>
        <w:bidi/>
        <w:rPr>
          <w:rFonts w:cs="David" w:hint="cs"/>
          <w:rtl/>
        </w:rPr>
      </w:pPr>
    </w:p>
    <w:p w14:paraId="073EB755" w14:textId="77777777" w:rsidR="009249BC" w:rsidRPr="009249BC" w:rsidRDefault="009249BC" w:rsidP="009249BC">
      <w:pPr>
        <w:bidi/>
        <w:rPr>
          <w:rFonts w:cs="David" w:hint="cs"/>
          <w:u w:val="single"/>
          <w:rtl/>
        </w:rPr>
      </w:pPr>
    </w:p>
    <w:p w14:paraId="0C0BDC39" w14:textId="77777777" w:rsidR="009249BC" w:rsidRPr="009249BC" w:rsidRDefault="009249BC" w:rsidP="009249BC">
      <w:pPr>
        <w:bidi/>
        <w:rPr>
          <w:rFonts w:cs="David" w:hint="cs"/>
          <w:u w:val="single"/>
          <w:rtl/>
        </w:rPr>
      </w:pPr>
      <w:r w:rsidRPr="009249BC">
        <w:rPr>
          <w:rFonts w:cs="David" w:hint="cs"/>
          <w:u w:val="single"/>
          <w:rtl/>
        </w:rPr>
        <w:t>היו"ר רוחמה אברהם:</w:t>
      </w:r>
    </w:p>
    <w:p w14:paraId="3E0C2DDB" w14:textId="77777777" w:rsidR="009249BC" w:rsidRPr="009249BC" w:rsidRDefault="009249BC" w:rsidP="009249BC">
      <w:pPr>
        <w:bidi/>
        <w:rPr>
          <w:rFonts w:cs="David" w:hint="cs"/>
          <w:rtl/>
        </w:rPr>
      </w:pPr>
    </w:p>
    <w:p w14:paraId="7447F868" w14:textId="77777777" w:rsidR="009249BC" w:rsidRPr="009249BC" w:rsidRDefault="009249BC" w:rsidP="009249BC">
      <w:pPr>
        <w:bidi/>
        <w:ind w:firstLine="567"/>
        <w:rPr>
          <w:rFonts w:cs="David" w:hint="cs"/>
          <w:rtl/>
        </w:rPr>
      </w:pPr>
      <w:r w:rsidRPr="009249BC">
        <w:rPr>
          <w:rFonts w:cs="David" w:hint="cs"/>
          <w:rtl/>
        </w:rPr>
        <w:t>הנושא הבא: קביעת ועדה לדיון בהצעת חוק קביעת ועדה לדיון בהצעת חוק התקשורת (בזק ושידורים)(תיקון מס' 33) התשס"ה-2005, לאחר החלת דין רציפות עליה במליאת הכנסת.</w:t>
      </w:r>
    </w:p>
    <w:p w14:paraId="0811A36C" w14:textId="77777777" w:rsidR="009249BC" w:rsidRPr="009249BC" w:rsidRDefault="009249BC" w:rsidP="009249BC">
      <w:pPr>
        <w:bidi/>
        <w:ind w:firstLine="567"/>
        <w:rPr>
          <w:rFonts w:cs="David" w:hint="cs"/>
          <w:rtl/>
        </w:rPr>
      </w:pPr>
    </w:p>
    <w:p w14:paraId="27B7209B" w14:textId="77777777" w:rsidR="009249BC" w:rsidRPr="009249BC" w:rsidRDefault="009249BC" w:rsidP="009249BC">
      <w:pPr>
        <w:bidi/>
        <w:rPr>
          <w:rFonts w:cs="David" w:hint="cs"/>
          <w:rtl/>
        </w:rPr>
      </w:pPr>
      <w:r w:rsidRPr="009249BC">
        <w:rPr>
          <w:rFonts w:cs="David" w:hint="cs"/>
          <w:rtl/>
        </w:rPr>
        <w:tab/>
        <w:t xml:space="preserve">אני מקריאה: "ביום ה-26.6.2006 החליטה הכנסת, בהתאם לבקשת הממשלה, להחיל דין רציפות על הצעת חוק התקשורת (בזק ושידורים)(תיקון מס' 33) התשס"ה-2005, לצורך הכנתה לקריאה שניה ולקריאה שלישית. עניינה של הצעת חוק זאת היא טיפול בדואר זבל. בכנסת ה-16 הועברה הצעת החוק לוועדת הכנסת על מנת שתקבע איזו ועדה תדון בה, אך  בשל הקדמת הבחירות לא הוכרע הדבר". </w:t>
      </w:r>
    </w:p>
    <w:p w14:paraId="376AA0E4" w14:textId="77777777" w:rsidR="009249BC" w:rsidRPr="009249BC" w:rsidRDefault="009249BC" w:rsidP="009249BC">
      <w:pPr>
        <w:bidi/>
        <w:rPr>
          <w:rFonts w:cs="David" w:hint="cs"/>
          <w:rtl/>
        </w:rPr>
      </w:pPr>
    </w:p>
    <w:p w14:paraId="10AB28B7" w14:textId="77777777" w:rsidR="009249BC" w:rsidRPr="009249BC" w:rsidRDefault="009249BC" w:rsidP="009249BC">
      <w:pPr>
        <w:bidi/>
        <w:ind w:firstLine="567"/>
        <w:rPr>
          <w:rFonts w:cs="David" w:hint="cs"/>
          <w:rtl/>
        </w:rPr>
      </w:pPr>
      <w:r w:rsidRPr="009249BC">
        <w:rPr>
          <w:rFonts w:cs="David" w:hint="cs"/>
          <w:rtl/>
        </w:rPr>
        <w:t xml:space="preserve">מאחר והצעת החוק היא בתחום טיפולה של וועדת הכלכלה ונוגעת גם לתחום טיפולה של </w:t>
      </w:r>
      <w:smartTag w:uri="urn:schemas-microsoft-com:office:smarttags" w:element="PersonName">
        <w:r w:rsidRPr="009249BC">
          <w:rPr>
            <w:rFonts w:cs="David" w:hint="cs"/>
            <w:rtl/>
          </w:rPr>
          <w:t>ועדת המדע</w:t>
        </w:r>
      </w:smartTag>
      <w:r w:rsidRPr="009249BC">
        <w:rPr>
          <w:rFonts w:cs="David" w:hint="cs"/>
          <w:rtl/>
        </w:rPr>
        <w:t xml:space="preserve"> והטכנולוגיה, קיימתי שתי שיחות אתמול, במשותף, גם עם חבר הכנסת זבולון אורלב  וגם עם חבר הכנסת משה כחלון ועל דעתם סיכמנו שזה יידון בוועדה משותפת של כלכלה ומדע, בראשות ועדת הכלכלה. </w:t>
      </w:r>
    </w:p>
    <w:p w14:paraId="1145BED0" w14:textId="77777777" w:rsidR="009249BC" w:rsidRPr="009249BC" w:rsidRDefault="009249BC" w:rsidP="009249BC">
      <w:pPr>
        <w:bidi/>
        <w:rPr>
          <w:rFonts w:cs="David" w:hint="cs"/>
          <w:rtl/>
        </w:rPr>
      </w:pPr>
    </w:p>
    <w:p w14:paraId="3BB5EC3B" w14:textId="77777777" w:rsidR="009249BC" w:rsidRPr="009249BC" w:rsidRDefault="009249BC" w:rsidP="009249BC">
      <w:pPr>
        <w:bidi/>
        <w:ind w:firstLine="567"/>
        <w:rPr>
          <w:rFonts w:cs="David" w:hint="cs"/>
          <w:rtl/>
        </w:rPr>
      </w:pPr>
      <w:r w:rsidRPr="009249BC">
        <w:rPr>
          <w:rFonts w:cs="David" w:hint="cs"/>
          <w:rtl/>
        </w:rPr>
        <w:t xml:space="preserve">כל ראש ועדה יבחר נציגים מטעמו. הוועדה תהיה בת 10 חברים, 5 מכל וועדה. מטעם ועדת </w:t>
      </w:r>
    </w:p>
    <w:p w14:paraId="4D3475E4" w14:textId="77777777" w:rsidR="009249BC" w:rsidRPr="009249BC" w:rsidRDefault="009249BC" w:rsidP="009249BC">
      <w:pPr>
        <w:bidi/>
        <w:rPr>
          <w:rFonts w:cs="David" w:hint="cs"/>
          <w:rtl/>
        </w:rPr>
      </w:pPr>
      <w:r w:rsidRPr="009249BC">
        <w:rPr>
          <w:rFonts w:cs="David" w:hint="cs"/>
          <w:rtl/>
        </w:rPr>
        <w:t xml:space="preserve">הכלכלה: חבר הכנסת משה כחלון </w:t>
      </w:r>
      <w:r w:rsidRPr="009249BC">
        <w:rPr>
          <w:rFonts w:cs="David"/>
          <w:rtl/>
        </w:rPr>
        <w:t>–</w:t>
      </w:r>
      <w:r w:rsidRPr="009249BC">
        <w:rPr>
          <w:rFonts w:cs="David" w:hint="cs"/>
          <w:rtl/>
        </w:rPr>
        <w:t xml:space="preserve"> היו"ר, חברת הכנסת רונית תירוש, חבר הכנסת יורם מרציאנו, חבר הכנסת גלעד ארדן, וחבר הכנסת יצחק זיו.</w:t>
      </w:r>
    </w:p>
    <w:p w14:paraId="709B793A" w14:textId="77777777" w:rsidR="009249BC" w:rsidRPr="009249BC" w:rsidRDefault="009249BC" w:rsidP="009249BC">
      <w:pPr>
        <w:bidi/>
        <w:rPr>
          <w:rFonts w:cs="David" w:hint="cs"/>
          <w:rtl/>
        </w:rPr>
      </w:pPr>
    </w:p>
    <w:p w14:paraId="17869844" w14:textId="77777777" w:rsidR="009249BC" w:rsidRPr="009249BC" w:rsidRDefault="009249BC" w:rsidP="009249BC">
      <w:pPr>
        <w:bidi/>
        <w:ind w:firstLine="567"/>
        <w:rPr>
          <w:rFonts w:cs="David" w:hint="cs"/>
          <w:rtl/>
        </w:rPr>
      </w:pPr>
      <w:r w:rsidRPr="009249BC">
        <w:rPr>
          <w:rFonts w:cs="David" w:hint="cs"/>
          <w:rtl/>
        </w:rPr>
        <w:t xml:space="preserve">מטעם </w:t>
      </w:r>
      <w:smartTag w:uri="urn:schemas-microsoft-com:office:smarttags" w:element="PersonName">
        <w:r w:rsidRPr="009249BC">
          <w:rPr>
            <w:rFonts w:cs="David" w:hint="cs"/>
            <w:rtl/>
          </w:rPr>
          <w:t>ועדת המדע</w:t>
        </w:r>
      </w:smartTag>
      <w:r w:rsidRPr="009249BC">
        <w:rPr>
          <w:rFonts w:cs="David" w:hint="cs"/>
          <w:rtl/>
        </w:rPr>
        <w:t xml:space="preserve"> וטכנולוגיה: חבר הכנסת זבולון אורלב, חבר הכנסת שלמה ברזניץ, חבר הכנסת אברהם מיכאלי, חבר הכנסת אלכס מילר, וחברת הכנסת מרינה סולודקין. </w:t>
      </w:r>
    </w:p>
    <w:p w14:paraId="218C154A" w14:textId="77777777" w:rsidR="009249BC" w:rsidRPr="009249BC" w:rsidRDefault="009249BC" w:rsidP="009249BC">
      <w:pPr>
        <w:bidi/>
        <w:rPr>
          <w:rFonts w:cs="David" w:hint="cs"/>
          <w:rtl/>
        </w:rPr>
      </w:pPr>
    </w:p>
    <w:p w14:paraId="16196E49" w14:textId="77777777" w:rsidR="009249BC" w:rsidRPr="009249BC" w:rsidRDefault="009249BC" w:rsidP="009249BC">
      <w:pPr>
        <w:bidi/>
        <w:rPr>
          <w:rFonts w:cs="David" w:hint="cs"/>
          <w:rtl/>
        </w:rPr>
      </w:pPr>
      <w:r w:rsidRPr="009249BC">
        <w:rPr>
          <w:rFonts w:cs="David" w:hint="cs"/>
          <w:rtl/>
        </w:rPr>
        <w:tab/>
        <w:t>אני מבקשת להעלות את זה להצבעה. מי בעד? מי נגד?</w:t>
      </w:r>
    </w:p>
    <w:p w14:paraId="68A8950C" w14:textId="77777777" w:rsidR="009249BC" w:rsidRPr="009249BC" w:rsidRDefault="009249BC" w:rsidP="009249BC">
      <w:pPr>
        <w:bidi/>
        <w:rPr>
          <w:rFonts w:cs="David" w:hint="cs"/>
          <w:rtl/>
        </w:rPr>
      </w:pPr>
    </w:p>
    <w:p w14:paraId="266AE5D9" w14:textId="77777777" w:rsidR="009249BC" w:rsidRPr="009249BC" w:rsidRDefault="009249BC" w:rsidP="009249BC">
      <w:pPr>
        <w:bidi/>
        <w:jc w:val="center"/>
        <w:rPr>
          <w:rFonts w:cs="David" w:hint="cs"/>
          <w:b/>
          <w:bCs/>
          <w:rtl/>
        </w:rPr>
      </w:pPr>
      <w:r w:rsidRPr="009249BC">
        <w:rPr>
          <w:rFonts w:cs="David" w:hint="cs"/>
          <w:b/>
          <w:bCs/>
          <w:rtl/>
        </w:rPr>
        <w:t>הצבעה</w:t>
      </w:r>
    </w:p>
    <w:p w14:paraId="6E006C4D" w14:textId="77777777" w:rsidR="009249BC" w:rsidRPr="009249BC" w:rsidRDefault="009249BC" w:rsidP="009249BC">
      <w:pPr>
        <w:bidi/>
        <w:jc w:val="center"/>
        <w:rPr>
          <w:rFonts w:cs="David" w:hint="cs"/>
          <w:rtl/>
        </w:rPr>
      </w:pPr>
      <w:r w:rsidRPr="009249BC">
        <w:rPr>
          <w:rFonts w:cs="David" w:hint="cs"/>
          <w:rtl/>
        </w:rPr>
        <w:t xml:space="preserve">בעד </w:t>
      </w:r>
      <w:r w:rsidRPr="009249BC">
        <w:rPr>
          <w:rFonts w:cs="David"/>
          <w:rtl/>
        </w:rPr>
        <w:t>–</w:t>
      </w:r>
      <w:r w:rsidRPr="009249BC">
        <w:rPr>
          <w:rFonts w:cs="David" w:hint="cs"/>
          <w:rtl/>
        </w:rPr>
        <w:t xml:space="preserve"> רוב</w:t>
      </w:r>
    </w:p>
    <w:p w14:paraId="2147C833" w14:textId="77777777" w:rsidR="009249BC" w:rsidRPr="009249BC" w:rsidRDefault="009249BC" w:rsidP="009249BC">
      <w:pPr>
        <w:bidi/>
        <w:jc w:val="center"/>
        <w:rPr>
          <w:rFonts w:cs="David" w:hint="cs"/>
          <w:rtl/>
        </w:rPr>
      </w:pPr>
      <w:r w:rsidRPr="009249BC">
        <w:rPr>
          <w:rFonts w:cs="David" w:hint="cs"/>
          <w:rtl/>
        </w:rPr>
        <w:t xml:space="preserve">נגד </w:t>
      </w:r>
      <w:r w:rsidRPr="009249BC">
        <w:rPr>
          <w:rFonts w:cs="David"/>
          <w:rtl/>
        </w:rPr>
        <w:t>–</w:t>
      </w:r>
      <w:r w:rsidRPr="009249BC">
        <w:rPr>
          <w:rFonts w:cs="David" w:hint="cs"/>
          <w:rtl/>
        </w:rPr>
        <w:t xml:space="preserve"> אין</w:t>
      </w:r>
    </w:p>
    <w:p w14:paraId="59D81AAD" w14:textId="77777777" w:rsidR="009249BC" w:rsidRPr="009249BC" w:rsidRDefault="009249BC" w:rsidP="009249BC">
      <w:pPr>
        <w:bidi/>
        <w:jc w:val="center"/>
        <w:rPr>
          <w:rFonts w:cs="David" w:hint="cs"/>
          <w:rtl/>
        </w:rPr>
      </w:pPr>
      <w:r w:rsidRPr="009249BC">
        <w:rPr>
          <w:rFonts w:cs="David" w:hint="cs"/>
          <w:rtl/>
        </w:rPr>
        <w:t>נמנעים אין</w:t>
      </w:r>
    </w:p>
    <w:p w14:paraId="528449FF" w14:textId="77777777" w:rsidR="009249BC" w:rsidRPr="009249BC" w:rsidRDefault="009249BC" w:rsidP="009249BC">
      <w:pPr>
        <w:bidi/>
        <w:jc w:val="center"/>
        <w:rPr>
          <w:rFonts w:cs="David" w:hint="cs"/>
          <w:rtl/>
        </w:rPr>
      </w:pPr>
      <w:r w:rsidRPr="009249BC">
        <w:rPr>
          <w:rFonts w:cs="David" w:hint="cs"/>
          <w:rtl/>
        </w:rPr>
        <w:t>ההצעה להקים ועדה משותפת של ועדת הכלכלה ו</w:t>
      </w:r>
      <w:smartTag w:uri="urn:schemas-microsoft-com:office:smarttags" w:element="PersonName">
        <w:r w:rsidRPr="009249BC">
          <w:rPr>
            <w:rFonts w:cs="David" w:hint="cs"/>
            <w:rtl/>
          </w:rPr>
          <w:t>ועדת המדע</w:t>
        </w:r>
      </w:smartTag>
      <w:r w:rsidRPr="009249BC">
        <w:rPr>
          <w:rFonts w:cs="David" w:hint="cs"/>
          <w:rtl/>
        </w:rPr>
        <w:t xml:space="preserve"> והטכנולוגיה נתקבלה.</w:t>
      </w:r>
    </w:p>
    <w:p w14:paraId="38178BBC" w14:textId="77777777" w:rsidR="009249BC" w:rsidRPr="009249BC" w:rsidRDefault="009249BC" w:rsidP="009249BC">
      <w:pPr>
        <w:bidi/>
        <w:rPr>
          <w:rFonts w:cs="David" w:hint="cs"/>
          <w:rtl/>
        </w:rPr>
      </w:pPr>
    </w:p>
    <w:p w14:paraId="7A588BCD" w14:textId="77777777" w:rsidR="009249BC" w:rsidRPr="009249BC" w:rsidRDefault="009249BC" w:rsidP="009249BC">
      <w:pPr>
        <w:bidi/>
        <w:rPr>
          <w:rFonts w:cs="David" w:hint="cs"/>
          <w:u w:val="single"/>
          <w:rtl/>
        </w:rPr>
      </w:pPr>
      <w:r w:rsidRPr="009249BC">
        <w:rPr>
          <w:rFonts w:cs="David" w:hint="cs"/>
          <w:u w:val="single"/>
          <w:rtl/>
        </w:rPr>
        <w:t>היו"ר רוחמה אברהם:</w:t>
      </w:r>
    </w:p>
    <w:p w14:paraId="31F835E1" w14:textId="77777777" w:rsidR="009249BC" w:rsidRPr="009249BC" w:rsidRDefault="009249BC" w:rsidP="009249BC">
      <w:pPr>
        <w:bidi/>
        <w:rPr>
          <w:rFonts w:cs="David" w:hint="cs"/>
          <w:rtl/>
        </w:rPr>
      </w:pPr>
    </w:p>
    <w:p w14:paraId="1A37BCB3" w14:textId="77777777" w:rsidR="009249BC" w:rsidRPr="009249BC" w:rsidRDefault="009249BC" w:rsidP="009249BC">
      <w:pPr>
        <w:bidi/>
        <w:ind w:firstLine="567"/>
        <w:rPr>
          <w:rFonts w:cs="David" w:hint="cs"/>
          <w:rtl/>
        </w:rPr>
      </w:pPr>
      <w:r w:rsidRPr="009249BC">
        <w:rPr>
          <w:rFonts w:cs="David" w:hint="cs"/>
          <w:rtl/>
        </w:rPr>
        <w:t xml:space="preserve">ההחלטה נתקבלה פה אחד. תודה רבה. הישיבה נעולה. </w:t>
      </w:r>
    </w:p>
    <w:p w14:paraId="674EEF33" w14:textId="77777777" w:rsidR="009249BC" w:rsidRPr="009249BC" w:rsidRDefault="009249BC" w:rsidP="009249BC">
      <w:pPr>
        <w:bidi/>
        <w:rPr>
          <w:rFonts w:cs="David" w:hint="cs"/>
          <w:rtl/>
        </w:rPr>
      </w:pPr>
    </w:p>
    <w:p w14:paraId="5A3B5F01" w14:textId="77777777" w:rsidR="009249BC" w:rsidRPr="009249BC" w:rsidRDefault="009249BC" w:rsidP="009249BC">
      <w:pPr>
        <w:bidi/>
        <w:rPr>
          <w:rFonts w:cs="David" w:hint="cs"/>
          <w:b/>
          <w:bCs/>
          <w:rtl/>
        </w:rPr>
      </w:pPr>
      <w:r w:rsidRPr="009249BC">
        <w:rPr>
          <w:rFonts w:cs="David" w:hint="cs"/>
          <w:b/>
          <w:bCs/>
          <w:rtl/>
        </w:rPr>
        <w:t>הישיבה ננעלה בשעה 09:25</w:t>
      </w:r>
    </w:p>
    <w:p w14:paraId="32B87D49" w14:textId="77777777" w:rsidR="00552A80" w:rsidRPr="009249BC" w:rsidRDefault="00552A80" w:rsidP="009249BC">
      <w:pPr>
        <w:bidi/>
        <w:rPr>
          <w:rFonts w:cs="David"/>
        </w:rPr>
      </w:pPr>
    </w:p>
    <w:sectPr w:rsidR="00552A80" w:rsidRPr="009249BC" w:rsidSect="009249BC">
      <w:headerReference w:type="even" r:id="rId6"/>
      <w:head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50F689" w14:textId="77777777" w:rsidR="00CE6756" w:rsidRDefault="00CE6756">
      <w:r>
        <w:separator/>
      </w:r>
    </w:p>
  </w:endnote>
  <w:endnote w:type="continuationSeparator" w:id="0">
    <w:p w14:paraId="37B99FBF" w14:textId="77777777" w:rsidR="00CE6756" w:rsidRDefault="00CE67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AB1DC7" w14:textId="77777777" w:rsidR="00CE6756" w:rsidRDefault="00CE6756">
      <w:r>
        <w:separator/>
      </w:r>
    </w:p>
  </w:footnote>
  <w:footnote w:type="continuationSeparator" w:id="0">
    <w:p w14:paraId="0997AB9A" w14:textId="77777777" w:rsidR="00CE6756" w:rsidRDefault="00CE67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52B83" w14:textId="77777777" w:rsidR="00CE6756" w:rsidRDefault="00CE6756">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48E2FFAE" w14:textId="77777777" w:rsidR="00CE6756" w:rsidRDefault="00CE6756">
    <w:pPr>
      <w:pStyle w:val="Header"/>
      <w:ind w:right="360"/>
      <w:jc w:val="both"/>
      <w:rPr>
        <w:rtl/>
      </w:rPr>
    </w:pPr>
  </w:p>
  <w:p w14:paraId="47778DCD" w14:textId="77777777" w:rsidR="00CE6756" w:rsidRDefault="00CE6756"/>
  <w:p w14:paraId="5087D846" w14:textId="77777777" w:rsidR="00CE6756" w:rsidRDefault="00CE6756"/>
  <w:p w14:paraId="0680D75D" w14:textId="77777777" w:rsidR="00CE6756" w:rsidRDefault="00CE6756"/>
  <w:p w14:paraId="17D2CDC6" w14:textId="77777777" w:rsidR="00CE6756" w:rsidRDefault="00CE6756"/>
  <w:p w14:paraId="0D2CE73F" w14:textId="77777777" w:rsidR="00CE6756" w:rsidRDefault="00CE6756"/>
  <w:p w14:paraId="0EB005DA" w14:textId="77777777" w:rsidR="00CE6756" w:rsidRDefault="00CE6756"/>
  <w:p w14:paraId="11DD24E2" w14:textId="77777777" w:rsidR="00CE6756" w:rsidRDefault="00CE6756"/>
  <w:p w14:paraId="6BDCBDC7" w14:textId="77777777" w:rsidR="00CE6756" w:rsidRDefault="00CE6756"/>
  <w:p w14:paraId="0E6966AB" w14:textId="77777777" w:rsidR="00CE6756" w:rsidRDefault="00CE675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028DA" w14:textId="77777777" w:rsidR="00CE6756" w:rsidRDefault="00CE6756">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1</w:t>
    </w:r>
    <w:r>
      <w:rPr>
        <w:rStyle w:val="PageNumber"/>
        <w:rtl/>
      </w:rPr>
      <w:fldChar w:fldCharType="end"/>
    </w:r>
  </w:p>
  <w:p w14:paraId="1DCC2E9B" w14:textId="77777777" w:rsidR="00CE6756" w:rsidRDefault="00CE6756">
    <w:pPr>
      <w:pStyle w:val="Header"/>
      <w:ind w:right="360"/>
      <w:jc w:val="both"/>
      <w:rPr>
        <w:rStyle w:val="PageNumber"/>
        <w:rFonts w:hint="cs"/>
        <w:rtl/>
      </w:rPr>
    </w:pPr>
    <w:r>
      <w:rPr>
        <w:rtl/>
      </w:rPr>
      <w:t>ועדת</w:t>
    </w:r>
    <w:r>
      <w:rPr>
        <w:rStyle w:val="PageNumber"/>
        <w:rFonts w:hint="cs"/>
        <w:rtl/>
      </w:rPr>
      <w:t xml:space="preserve"> הכנסת</w:t>
    </w:r>
  </w:p>
  <w:p w14:paraId="3D24AA01" w14:textId="77777777" w:rsidR="00CE6756" w:rsidRDefault="00CE6756">
    <w:pPr>
      <w:pStyle w:val="Header"/>
      <w:ind w:right="360"/>
      <w:jc w:val="both"/>
      <w:rPr>
        <w:rStyle w:val="PageNumber"/>
        <w:rFonts w:hint="cs"/>
        <w:rtl/>
      </w:rPr>
    </w:pPr>
    <w:r>
      <w:rPr>
        <w:rStyle w:val="PageNumber"/>
        <w:rFonts w:hint="cs"/>
        <w:rtl/>
      </w:rPr>
      <w:t>24.10.2006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177516פרוטוקול_ישיבת_ועדה.doc"/>
    <w:docVar w:name="StartMode" w:val="3"/>
  </w:docVars>
  <w:rsids>
    <w:rsidRoot w:val="00655630"/>
    <w:rsid w:val="00105B1B"/>
    <w:rsid w:val="00552A80"/>
    <w:rsid w:val="00655630"/>
    <w:rsid w:val="009249BC"/>
    <w:rsid w:val="00965806"/>
    <w:rsid w:val="00B730DD"/>
    <w:rsid w:val="00CE675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shapelayout>
  </w:shapeDefaults>
  <w:decimalSymbol w:val="."/>
  <w:listSeparator w:val=","/>
  <w14:docId w14:val="24E9B86D"/>
  <w15:chartTrackingRefBased/>
  <w15:docId w15:val="{CC578DBE-3569-46B4-95F2-EA1D742B6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9249BC"/>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9249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4</Pages>
  <Words>1269</Words>
  <Characters>7237</Characters>
  <Application>Microsoft Office Word</Application>
  <DocSecurity>0</DocSecurity>
  <Lines>60</Lines>
  <Paragraphs>16</Paragraphs>
  <ScaleCrop>false</ScaleCrop>
  <HeadingPairs>
    <vt:vector size="2" baseType="variant">
      <vt:variant>
        <vt:lpstr>שם</vt:lpstr>
      </vt:variant>
      <vt:variant>
        <vt:i4>1</vt:i4>
      </vt:variant>
    </vt:vector>
  </HeadingPairs>
  <TitlesOfParts>
    <vt:vector size="1" baseType="lpstr">
      <vt:lpstr>הכנסת השבע-עשרה</vt:lpstr>
    </vt:vector>
  </TitlesOfParts>
  <Company>Liraz</Company>
  <LinksUpToDate>false</LinksUpToDate>
  <CharactersWithSpaces>8490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הכנסת השבע-עשרה</dc:title>
  <dc:subject/>
  <dc:creator>Knesset</dc:creator>
  <cp:keywords/>
  <dc:description/>
  <cp:lastModifiedBy>Ghanem Mohammad</cp:lastModifiedBy>
  <cp:revision>2</cp:revision>
  <cp:lastPrinted>1601-01-01T00:00:00Z</cp:lastPrinted>
  <dcterms:created xsi:type="dcterms:W3CDTF">2022-07-09T13:23:00Z</dcterms:created>
  <dcterms:modified xsi:type="dcterms:W3CDTF">2022-07-09T13:23:00Z</dcterms:modified>
</cp:coreProperties>
</file>