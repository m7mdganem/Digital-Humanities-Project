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EC1C9" w14:textId="77777777" w:rsidR="00000000" w:rsidRDefault="00DA50F5">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14:paraId="3F4CF57D" w14:textId="77777777" w:rsidR="00000000" w:rsidRDefault="00DA50F5">
      <w:pPr>
        <w:bidi/>
        <w:rPr>
          <w:rFonts w:cs="David" w:hint="cs"/>
          <w:b/>
          <w:bCs/>
          <w:rtl/>
        </w:rPr>
      </w:pPr>
      <w:r>
        <w:rPr>
          <w:rFonts w:cs="David"/>
          <w:b/>
          <w:bCs/>
          <w:rtl/>
        </w:rPr>
        <w:t xml:space="preserve">מושב </w:t>
      </w:r>
      <w:r>
        <w:rPr>
          <w:rFonts w:cs="David" w:hint="cs"/>
          <w:b/>
          <w:bCs/>
          <w:rtl/>
        </w:rPr>
        <w:t>שלישי</w:t>
      </w:r>
    </w:p>
    <w:p w14:paraId="0672A277" w14:textId="77777777" w:rsidR="00000000" w:rsidRDefault="00DA50F5">
      <w:pPr>
        <w:bidi/>
        <w:rPr>
          <w:rFonts w:cs="David"/>
          <w:b/>
          <w:bCs/>
          <w:rtl/>
        </w:rPr>
      </w:pPr>
    </w:p>
    <w:p w14:paraId="76CF71D7" w14:textId="77777777" w:rsidR="00000000" w:rsidRDefault="00DA50F5">
      <w:pPr>
        <w:bidi/>
        <w:rPr>
          <w:rFonts w:cs="David"/>
          <w:b/>
          <w:bCs/>
          <w:rtl/>
        </w:rPr>
      </w:pPr>
    </w:p>
    <w:p w14:paraId="0F4F314E" w14:textId="77777777" w:rsidR="00000000" w:rsidRDefault="00DA50F5">
      <w:pPr>
        <w:bidi/>
        <w:rPr>
          <w:rFonts w:cs="David"/>
          <w:b/>
          <w:bCs/>
          <w:rtl/>
        </w:rPr>
      </w:pPr>
    </w:p>
    <w:p w14:paraId="6C233BE6" w14:textId="77777777" w:rsidR="00000000" w:rsidRDefault="00DA50F5">
      <w:pPr>
        <w:bidi/>
        <w:rPr>
          <w:rFonts w:cs="David"/>
          <w:b/>
          <w:bCs/>
          <w:rtl/>
        </w:rPr>
      </w:pPr>
    </w:p>
    <w:p w14:paraId="1EBDDA19" w14:textId="77777777" w:rsidR="00000000" w:rsidRDefault="00DA50F5">
      <w:pPr>
        <w:bidi/>
        <w:jc w:val="center"/>
        <w:rPr>
          <w:rFonts w:cs="David" w:hint="cs"/>
          <w:b/>
          <w:bCs/>
          <w:rtl/>
        </w:rPr>
      </w:pPr>
      <w:r>
        <w:rPr>
          <w:rFonts w:cs="David"/>
          <w:b/>
          <w:bCs/>
          <w:rtl/>
        </w:rPr>
        <w:t>פרוטוקול מס'</w:t>
      </w:r>
      <w:r>
        <w:rPr>
          <w:rFonts w:cs="David" w:hint="cs"/>
          <w:b/>
          <w:bCs/>
          <w:rtl/>
        </w:rPr>
        <w:t xml:space="preserve"> 18</w:t>
      </w:r>
    </w:p>
    <w:p w14:paraId="7464A827" w14:textId="77777777" w:rsidR="00000000" w:rsidRDefault="00DA50F5">
      <w:pPr>
        <w:bidi/>
        <w:jc w:val="center"/>
        <w:rPr>
          <w:rFonts w:cs="David" w:hint="cs"/>
          <w:b/>
          <w:bCs/>
          <w:rtl/>
        </w:rPr>
      </w:pPr>
      <w:r>
        <w:rPr>
          <w:rFonts w:cs="David" w:hint="cs"/>
          <w:b/>
          <w:bCs/>
          <w:rtl/>
        </w:rPr>
        <w:t xml:space="preserve">מישיבת ועדת המשנה (של ועדת הכנסת) לתיקון התקנון </w:t>
      </w:r>
    </w:p>
    <w:p w14:paraId="5493CD6A" w14:textId="77777777" w:rsidR="00000000" w:rsidRDefault="00DA50F5">
      <w:pPr>
        <w:pStyle w:val="Heading8"/>
        <w:rPr>
          <w:rFonts w:hint="cs"/>
          <w:rtl/>
        </w:rPr>
      </w:pPr>
      <w:r>
        <w:rPr>
          <w:rFonts w:hint="cs"/>
          <w:rtl/>
        </w:rPr>
        <w:t>יום שלישי, י"ב בתמוז התשס"ה (19.7.2005), שעה 12:00</w:t>
      </w:r>
    </w:p>
    <w:p w14:paraId="453C2F0E" w14:textId="77777777" w:rsidR="00000000" w:rsidRDefault="00DA50F5">
      <w:pPr>
        <w:bidi/>
        <w:rPr>
          <w:rFonts w:cs="David"/>
          <w:b/>
          <w:bCs/>
          <w:rtl/>
        </w:rPr>
      </w:pPr>
    </w:p>
    <w:p w14:paraId="30E5F3DE" w14:textId="77777777" w:rsidR="00000000" w:rsidRDefault="00DA50F5">
      <w:pPr>
        <w:bidi/>
        <w:rPr>
          <w:rFonts w:cs="David"/>
          <w:b/>
          <w:bCs/>
          <w:rtl/>
        </w:rPr>
      </w:pPr>
    </w:p>
    <w:p w14:paraId="00C965F1" w14:textId="77777777" w:rsidR="00000000" w:rsidRDefault="00DA50F5">
      <w:pPr>
        <w:tabs>
          <w:tab w:val="left" w:pos="1221"/>
        </w:tabs>
        <w:bidi/>
        <w:rPr>
          <w:rFonts w:cs="David" w:hint="cs"/>
          <w:b/>
          <w:bCs/>
          <w:u w:val="single"/>
          <w:rtl/>
        </w:rPr>
      </w:pPr>
    </w:p>
    <w:p w14:paraId="49587D4E" w14:textId="77777777" w:rsidR="00000000" w:rsidRDefault="00DA50F5">
      <w:pPr>
        <w:bidi/>
        <w:rPr>
          <w:rFonts w:cs="David"/>
          <w:b/>
          <w:bCs/>
          <w:u w:val="single"/>
          <w:rtl/>
        </w:rPr>
      </w:pPr>
      <w:r>
        <w:rPr>
          <w:rFonts w:cs="David"/>
          <w:b/>
          <w:bCs/>
          <w:u w:val="single"/>
          <w:rtl/>
        </w:rPr>
        <w:t>נכחו</w:t>
      </w:r>
      <w:r>
        <w:rPr>
          <w:rFonts w:cs="David"/>
          <w:rtl/>
        </w:rPr>
        <w:t>:</w:t>
      </w:r>
    </w:p>
    <w:p w14:paraId="62CC005D" w14:textId="77777777" w:rsidR="00000000" w:rsidRDefault="00DA50F5">
      <w:pPr>
        <w:bidi/>
        <w:rPr>
          <w:rFonts w:cs="David"/>
          <w:rtl/>
        </w:rPr>
      </w:pPr>
    </w:p>
    <w:p w14:paraId="4736CBB9" w14:textId="77777777" w:rsidR="00000000" w:rsidRDefault="00DA50F5">
      <w:pPr>
        <w:tabs>
          <w:tab w:val="left" w:pos="1788"/>
        </w:tabs>
        <w:bidi/>
        <w:rPr>
          <w:rFonts w:cs="David" w:hint="cs"/>
          <w:rtl/>
        </w:rPr>
      </w:pPr>
      <w:r>
        <w:rPr>
          <w:rFonts w:cs="David"/>
          <w:b/>
          <w:bCs/>
          <w:u w:val="single"/>
          <w:rtl/>
        </w:rPr>
        <w:t>חברי הוועדה</w:t>
      </w:r>
      <w:r>
        <w:rPr>
          <w:rFonts w:cs="David"/>
          <w:rtl/>
        </w:rPr>
        <w:t>:</w:t>
      </w:r>
      <w:r>
        <w:rPr>
          <w:rFonts w:cs="David" w:hint="cs"/>
          <w:rtl/>
        </w:rPr>
        <w:tab/>
        <w:t>רשף חן - היו"ר</w:t>
      </w:r>
    </w:p>
    <w:p w14:paraId="1C324D2E" w14:textId="77777777" w:rsidR="00000000" w:rsidRDefault="00DA50F5">
      <w:pPr>
        <w:bidi/>
        <w:rPr>
          <w:rFonts w:cs="David"/>
          <w:rtl/>
        </w:rPr>
      </w:pPr>
    </w:p>
    <w:p w14:paraId="50C79070" w14:textId="77777777" w:rsidR="00000000" w:rsidRDefault="00DA50F5">
      <w:pPr>
        <w:bidi/>
        <w:rPr>
          <w:rFonts w:cs="David"/>
          <w:rtl/>
        </w:rPr>
      </w:pPr>
    </w:p>
    <w:p w14:paraId="12FCF168" w14:textId="77777777" w:rsidR="00000000" w:rsidRDefault="00DA50F5">
      <w:pPr>
        <w:bidi/>
        <w:rPr>
          <w:rFonts w:cs="David" w:hint="cs"/>
          <w:rtl/>
        </w:rPr>
      </w:pPr>
      <w:r>
        <w:rPr>
          <w:rFonts w:cs="David" w:hint="cs"/>
          <w:rtl/>
        </w:rPr>
        <w:t>סגן מזכיר הכנסת דוד לב</w:t>
      </w:r>
    </w:p>
    <w:p w14:paraId="0CC5D8A8" w14:textId="77777777" w:rsidR="00000000" w:rsidRDefault="00DA50F5">
      <w:pPr>
        <w:bidi/>
        <w:rPr>
          <w:rFonts w:cs="David" w:hint="cs"/>
          <w:rtl/>
        </w:rPr>
      </w:pPr>
      <w:r>
        <w:rPr>
          <w:rFonts w:cs="David" w:hint="cs"/>
          <w:rtl/>
        </w:rPr>
        <w:t>סגנית מזכיר הכנסת ירדנה מלר</w:t>
      </w:r>
      <w:r>
        <w:rPr>
          <w:rFonts w:cs="David" w:hint="cs"/>
          <w:rtl/>
        </w:rPr>
        <w:t>-הורוביץ</w:t>
      </w:r>
    </w:p>
    <w:p w14:paraId="1D156F83" w14:textId="77777777" w:rsidR="00000000" w:rsidRDefault="00DA50F5">
      <w:pPr>
        <w:bidi/>
        <w:rPr>
          <w:rFonts w:cs="David"/>
          <w:rtl/>
        </w:rPr>
      </w:pPr>
    </w:p>
    <w:p w14:paraId="5A63BD32" w14:textId="77777777" w:rsidR="00000000" w:rsidRDefault="00DA50F5">
      <w:pPr>
        <w:bidi/>
        <w:rPr>
          <w:rFonts w:cs="David"/>
          <w:rtl/>
        </w:rPr>
      </w:pPr>
    </w:p>
    <w:p w14:paraId="3F5E0161" w14:textId="77777777" w:rsidR="00000000" w:rsidRDefault="00DA50F5">
      <w:pPr>
        <w:tabs>
          <w:tab w:val="left" w:pos="1930"/>
        </w:tabs>
        <w:bidi/>
        <w:rPr>
          <w:rFonts w:cs="David" w:hint="cs"/>
          <w:b/>
          <w:bCs/>
          <w:u w:val="single"/>
          <w:rtl/>
        </w:rPr>
      </w:pPr>
    </w:p>
    <w:p w14:paraId="1467B464" w14:textId="77777777" w:rsidR="00000000" w:rsidRDefault="00DA50F5">
      <w:pPr>
        <w:tabs>
          <w:tab w:val="left" w:pos="1930"/>
        </w:tabs>
        <w:bidi/>
        <w:rPr>
          <w:rFonts w:cs="David" w:hint="cs"/>
          <w:rtl/>
        </w:rPr>
      </w:pPr>
      <w:r>
        <w:rPr>
          <w:rFonts w:cs="David"/>
          <w:b/>
          <w:bCs/>
          <w:u w:val="single"/>
          <w:rtl/>
        </w:rPr>
        <w:t>יוע</w:t>
      </w:r>
      <w:r>
        <w:rPr>
          <w:rFonts w:cs="David" w:hint="cs"/>
          <w:b/>
          <w:bCs/>
          <w:u w:val="single"/>
          <w:rtl/>
        </w:rPr>
        <w:t>צת</w:t>
      </w:r>
      <w:r>
        <w:rPr>
          <w:rFonts w:cs="David"/>
          <w:b/>
          <w:bCs/>
          <w:u w:val="single"/>
          <w:rtl/>
        </w:rPr>
        <w:t xml:space="preserve"> משפטי</w:t>
      </w:r>
      <w:r>
        <w:rPr>
          <w:rFonts w:cs="David" w:hint="cs"/>
          <w:b/>
          <w:bCs/>
          <w:u w:val="single"/>
          <w:rtl/>
        </w:rPr>
        <w:t>ת</w:t>
      </w:r>
      <w:r>
        <w:rPr>
          <w:rFonts w:cs="David"/>
          <w:b/>
          <w:bCs/>
          <w:rtl/>
        </w:rPr>
        <w:t>:</w:t>
      </w:r>
      <w:r>
        <w:rPr>
          <w:rFonts w:cs="David" w:hint="cs"/>
          <w:b/>
          <w:bCs/>
          <w:rtl/>
        </w:rPr>
        <w:tab/>
      </w:r>
      <w:r>
        <w:rPr>
          <w:rFonts w:cs="David" w:hint="cs"/>
          <w:rtl/>
        </w:rPr>
        <w:t>ארבל אסטרחן</w:t>
      </w:r>
    </w:p>
    <w:p w14:paraId="6980251C" w14:textId="77777777" w:rsidR="00000000" w:rsidRDefault="00DA50F5">
      <w:pPr>
        <w:bidi/>
        <w:rPr>
          <w:rFonts w:cs="David"/>
          <w:rtl/>
        </w:rPr>
      </w:pPr>
    </w:p>
    <w:p w14:paraId="741C99A1" w14:textId="77777777" w:rsidR="00000000" w:rsidRDefault="00DA50F5">
      <w:pPr>
        <w:tabs>
          <w:tab w:val="left" w:pos="1930"/>
        </w:tabs>
        <w:bidi/>
        <w:rPr>
          <w:rFonts w:cs="David" w:hint="cs"/>
          <w:b/>
          <w:bCs/>
          <w:rtl/>
        </w:rPr>
      </w:pPr>
      <w:r>
        <w:rPr>
          <w:rFonts w:cs="David"/>
          <w:b/>
          <w:bCs/>
          <w:u w:val="single"/>
          <w:rtl/>
        </w:rPr>
        <w:t>מנהלת הוועדה</w:t>
      </w:r>
      <w:r>
        <w:rPr>
          <w:rFonts w:cs="David"/>
          <w:rtl/>
        </w:rPr>
        <w:t>:</w:t>
      </w:r>
      <w:r>
        <w:rPr>
          <w:rFonts w:cs="David" w:hint="cs"/>
          <w:rtl/>
        </w:rPr>
        <w:tab/>
        <w:t>אתי בן-יוסף</w:t>
      </w:r>
    </w:p>
    <w:p w14:paraId="083EBC5D" w14:textId="77777777" w:rsidR="00000000" w:rsidRDefault="00DA50F5">
      <w:pPr>
        <w:bidi/>
        <w:rPr>
          <w:rFonts w:cs="David"/>
          <w:rtl/>
        </w:rPr>
      </w:pPr>
    </w:p>
    <w:p w14:paraId="69CCED76" w14:textId="77777777" w:rsidR="00000000" w:rsidRDefault="00DA50F5">
      <w:pPr>
        <w:tabs>
          <w:tab w:val="left" w:pos="1930"/>
        </w:tabs>
        <w:bidi/>
        <w:rPr>
          <w:rFonts w:cs="David" w:hint="cs"/>
          <w:rtl/>
        </w:rPr>
      </w:pPr>
      <w:r>
        <w:rPr>
          <w:rFonts w:cs="David" w:hint="cs"/>
          <w:b/>
          <w:bCs/>
          <w:u w:val="single"/>
          <w:rtl/>
        </w:rPr>
        <w:t>רשמה</w:t>
      </w:r>
      <w:r>
        <w:rPr>
          <w:rFonts w:cs="David"/>
          <w:rtl/>
        </w:rPr>
        <w:t>:</w:t>
      </w:r>
      <w:r>
        <w:rPr>
          <w:rFonts w:cs="David" w:hint="cs"/>
          <w:rtl/>
        </w:rPr>
        <w:tab/>
        <w:t>תמר שפנייר</w:t>
      </w:r>
    </w:p>
    <w:p w14:paraId="75BEB21D" w14:textId="77777777" w:rsidR="00000000" w:rsidRDefault="00DA50F5">
      <w:pPr>
        <w:bidi/>
        <w:rPr>
          <w:rFonts w:cs="David" w:hint="cs"/>
          <w:b/>
          <w:bCs/>
          <w:rtl/>
        </w:rPr>
      </w:pPr>
    </w:p>
    <w:p w14:paraId="2FC3F21B" w14:textId="77777777" w:rsidR="00000000" w:rsidRDefault="00DA50F5">
      <w:pPr>
        <w:bidi/>
        <w:jc w:val="both"/>
        <w:rPr>
          <w:rFonts w:cs="David" w:hint="cs"/>
          <w:rtl/>
        </w:rPr>
      </w:pPr>
      <w:r>
        <w:rPr>
          <w:rFonts w:cs="David"/>
          <w:rtl/>
        </w:rPr>
        <w:br w:type="page"/>
      </w:r>
      <w:r>
        <w:rPr>
          <w:rFonts w:cs="David" w:hint="cs"/>
          <w:u w:val="single"/>
          <w:rtl/>
        </w:rPr>
        <w:lastRenderedPageBreak/>
        <w:t>היו"ר רשף חן:</w:t>
      </w:r>
    </w:p>
    <w:p w14:paraId="0B2BBB1F" w14:textId="77777777" w:rsidR="00000000" w:rsidRDefault="00DA50F5">
      <w:pPr>
        <w:bidi/>
        <w:jc w:val="both"/>
        <w:rPr>
          <w:rFonts w:cs="David" w:hint="cs"/>
          <w:rtl/>
        </w:rPr>
      </w:pPr>
    </w:p>
    <w:p w14:paraId="27B6486A" w14:textId="77777777" w:rsidR="00000000" w:rsidRDefault="00DA50F5">
      <w:pPr>
        <w:bidi/>
        <w:jc w:val="both"/>
        <w:rPr>
          <w:rFonts w:cs="David" w:hint="cs"/>
          <w:rtl/>
        </w:rPr>
      </w:pPr>
      <w:r>
        <w:rPr>
          <w:rFonts w:cs="David" w:hint="cs"/>
          <w:rtl/>
        </w:rPr>
        <w:tab/>
        <w:t xml:space="preserve"> אני פותח את הישיבה. </w:t>
      </w:r>
    </w:p>
    <w:p w14:paraId="1704CE2C" w14:textId="77777777" w:rsidR="00000000" w:rsidRDefault="00DA50F5">
      <w:pPr>
        <w:bidi/>
        <w:jc w:val="both"/>
        <w:rPr>
          <w:rFonts w:cs="David" w:hint="cs"/>
          <w:rtl/>
        </w:rPr>
      </w:pPr>
    </w:p>
    <w:p w14:paraId="2E662249" w14:textId="77777777" w:rsidR="00000000" w:rsidRDefault="00DA50F5">
      <w:pPr>
        <w:bidi/>
        <w:jc w:val="both"/>
        <w:rPr>
          <w:rFonts w:cs="David" w:hint="cs"/>
          <w:rtl/>
        </w:rPr>
      </w:pPr>
      <w:r>
        <w:rPr>
          <w:rFonts w:cs="David" w:hint="cs"/>
          <w:u w:val="single"/>
          <w:rtl/>
        </w:rPr>
        <w:t>ארבל אסטרחן:</w:t>
      </w:r>
    </w:p>
    <w:p w14:paraId="1F3E1C1E" w14:textId="77777777" w:rsidR="00000000" w:rsidRDefault="00DA50F5">
      <w:pPr>
        <w:bidi/>
        <w:jc w:val="both"/>
        <w:rPr>
          <w:rFonts w:cs="David" w:hint="cs"/>
          <w:rtl/>
        </w:rPr>
      </w:pPr>
    </w:p>
    <w:p w14:paraId="2CC97D52" w14:textId="77777777" w:rsidR="00000000" w:rsidRDefault="00DA50F5">
      <w:pPr>
        <w:bidi/>
        <w:jc w:val="both"/>
        <w:rPr>
          <w:rFonts w:cs="David" w:hint="cs"/>
          <w:rtl/>
        </w:rPr>
      </w:pPr>
      <w:r>
        <w:rPr>
          <w:rFonts w:cs="David" w:hint="cs"/>
          <w:rtl/>
        </w:rPr>
        <w:tab/>
        <w:t xml:space="preserve"> אנחנו נמצאים באמצע הפרק של הצעות חוק ממשלתיות, שזה הפרק של חקיקה אחרי קריאה ראשונה. הסעיף האחרון שדיברנו עליו בישיבה</w:t>
      </w:r>
      <w:r>
        <w:rPr>
          <w:rFonts w:cs="David" w:hint="cs"/>
          <w:rtl/>
        </w:rPr>
        <w:t xml:space="preserve"> הקודמת היה הנושא של חלוקת הצעת חוק, הוחלט לעשות שם שינוי - שזה לא יעלה למליאה, אלא שיסתפקו בהחלטת הוועדה עצמה או בהחלטת ועדת הכנסת. </w:t>
      </w:r>
    </w:p>
    <w:p w14:paraId="48D98523" w14:textId="77777777" w:rsidR="00000000" w:rsidRDefault="00DA50F5">
      <w:pPr>
        <w:bidi/>
        <w:jc w:val="both"/>
        <w:rPr>
          <w:rFonts w:cs="David" w:hint="cs"/>
          <w:rtl/>
        </w:rPr>
      </w:pPr>
    </w:p>
    <w:p w14:paraId="5BD55B17" w14:textId="77777777" w:rsidR="00000000" w:rsidRDefault="00DA50F5">
      <w:pPr>
        <w:bidi/>
        <w:ind w:firstLine="567"/>
        <w:jc w:val="both"/>
        <w:rPr>
          <w:rFonts w:cs="David" w:hint="cs"/>
          <w:rtl/>
        </w:rPr>
      </w:pPr>
      <w:r>
        <w:rPr>
          <w:rFonts w:cs="David" w:hint="cs"/>
          <w:rtl/>
        </w:rPr>
        <w:t>עכשיו אנחנו מגיעים להסתייגויות. היום אין סעיף שכותרתו הסתייגויות, אבל ההוראות מפוזרות בסעיפים שונים. היום כתוב בסעיף 123(</w:t>
      </w:r>
      <w:r>
        <w:rPr>
          <w:rFonts w:cs="David" w:hint="cs"/>
          <w:rtl/>
        </w:rPr>
        <w:t>ג): "הוועדה תצרף להצעת החוק רשימת ההסתייגויות של חברי הוועדה ושל חברי כנסת אחרים". מה שמוצע לכתוב פה, קודם כל, מה זה הסתייגויות.</w:t>
      </w:r>
    </w:p>
    <w:p w14:paraId="23147738" w14:textId="77777777" w:rsidR="00000000" w:rsidRDefault="00DA50F5">
      <w:pPr>
        <w:bidi/>
        <w:ind w:firstLine="567"/>
        <w:jc w:val="both"/>
        <w:rPr>
          <w:rFonts w:cs="David" w:hint="cs"/>
          <w:rtl/>
        </w:rPr>
      </w:pPr>
    </w:p>
    <w:p w14:paraId="632E6E77" w14:textId="77777777" w:rsidR="00000000" w:rsidRDefault="00DA50F5">
      <w:pPr>
        <w:bidi/>
        <w:ind w:firstLine="567"/>
        <w:jc w:val="both"/>
        <w:rPr>
          <w:rFonts w:cs="David" w:hint="cs"/>
          <w:rtl/>
        </w:rPr>
      </w:pPr>
      <w:r>
        <w:rPr>
          <w:rFonts w:cs="David" w:hint="cs"/>
          <w:rtl/>
        </w:rPr>
        <w:t>סעיף 179: "(א) חבר הכנסת שהציע הצעה לעניין הצעת החוק והצעתו לא התקבלה, וכן הממשלה, רשאים, כל עוד לא הונחה הצעת החוק על שולחן ה</w:t>
      </w:r>
      <w:r>
        <w:rPr>
          <w:rFonts w:cs="David" w:hint="cs"/>
          <w:rtl/>
        </w:rPr>
        <w:t>כנסת, ובכפוף לסעיף של נושא חדש, לבקש לצרף את הצעתם להצעת החוק כהסתייגות; לא תוגש כהסתייגות הצעה שלא נדונה בוועדה". הסיפה זה דבר שמוצע לצרף אותו, בפועל הוא קיים. הרי כל הרעיון של הסתייגויות, זה משהו שנדון בוועדה ונדחה. זה לא תמיד מדויק, כי בעניין חוק ההסדרי</w:t>
      </w:r>
      <w:r>
        <w:rPr>
          <w:rFonts w:cs="David" w:hint="cs"/>
          <w:rtl/>
        </w:rPr>
        <w:t xml:space="preserve">ם ההסתייגויות לא באמת נידונות בוועדה. יש גם יושבי-ראש שיותר מקפידים או פחות מקפידים לא לקבל הסתייגויות שלא נדונו. </w:t>
      </w:r>
    </w:p>
    <w:p w14:paraId="0750C43E" w14:textId="77777777" w:rsidR="00000000" w:rsidRDefault="00DA50F5">
      <w:pPr>
        <w:bidi/>
        <w:ind w:firstLine="567"/>
        <w:jc w:val="both"/>
        <w:rPr>
          <w:rFonts w:cs="David" w:hint="cs"/>
          <w:rtl/>
        </w:rPr>
      </w:pPr>
    </w:p>
    <w:p w14:paraId="40853F69" w14:textId="77777777" w:rsidR="00000000" w:rsidRDefault="00DA50F5">
      <w:pPr>
        <w:bidi/>
        <w:jc w:val="both"/>
        <w:rPr>
          <w:rFonts w:cs="David" w:hint="cs"/>
          <w:rtl/>
        </w:rPr>
      </w:pPr>
      <w:r>
        <w:rPr>
          <w:rFonts w:cs="David" w:hint="cs"/>
          <w:u w:val="single"/>
          <w:rtl/>
        </w:rPr>
        <w:t>היו"ר רשף חן:</w:t>
      </w:r>
    </w:p>
    <w:p w14:paraId="52DE8486" w14:textId="77777777" w:rsidR="00000000" w:rsidRDefault="00DA50F5">
      <w:pPr>
        <w:bidi/>
        <w:jc w:val="both"/>
        <w:rPr>
          <w:rFonts w:cs="David" w:hint="cs"/>
          <w:rtl/>
        </w:rPr>
      </w:pPr>
    </w:p>
    <w:p w14:paraId="3D8ED94E" w14:textId="77777777" w:rsidR="00000000" w:rsidRDefault="00DA50F5">
      <w:pPr>
        <w:bidi/>
        <w:ind w:firstLine="567"/>
        <w:jc w:val="both"/>
        <w:rPr>
          <w:rFonts w:cs="David" w:hint="cs"/>
          <w:rtl/>
        </w:rPr>
      </w:pPr>
      <w:r>
        <w:rPr>
          <w:rFonts w:cs="David" w:hint="cs"/>
          <w:rtl/>
        </w:rPr>
        <w:t>צריך גם להצביע על ההסתייגות שנדונה בוועדה.</w:t>
      </w:r>
    </w:p>
    <w:p w14:paraId="2C3349E6" w14:textId="77777777" w:rsidR="00000000" w:rsidRDefault="00DA50F5">
      <w:pPr>
        <w:bidi/>
        <w:jc w:val="both"/>
        <w:rPr>
          <w:rFonts w:cs="David" w:hint="cs"/>
          <w:rtl/>
        </w:rPr>
      </w:pPr>
    </w:p>
    <w:p w14:paraId="46A6B7BF" w14:textId="77777777" w:rsidR="00000000" w:rsidRDefault="00DA50F5">
      <w:pPr>
        <w:bidi/>
        <w:jc w:val="both"/>
        <w:rPr>
          <w:rFonts w:cs="David" w:hint="cs"/>
          <w:rtl/>
        </w:rPr>
      </w:pPr>
      <w:r>
        <w:rPr>
          <w:rFonts w:cs="David" w:hint="cs"/>
          <w:u w:val="single"/>
          <w:rtl/>
        </w:rPr>
        <w:t>ארבל אסטרחן:</w:t>
      </w:r>
    </w:p>
    <w:p w14:paraId="04E40743" w14:textId="77777777" w:rsidR="00000000" w:rsidRDefault="00DA50F5">
      <w:pPr>
        <w:bidi/>
        <w:jc w:val="both"/>
        <w:rPr>
          <w:rFonts w:cs="David" w:hint="cs"/>
          <w:rtl/>
        </w:rPr>
      </w:pPr>
    </w:p>
    <w:p w14:paraId="3AF745E5" w14:textId="77777777" w:rsidR="00000000" w:rsidRDefault="00DA50F5">
      <w:pPr>
        <w:bidi/>
        <w:jc w:val="both"/>
        <w:rPr>
          <w:rFonts w:cs="David" w:hint="cs"/>
          <w:rtl/>
        </w:rPr>
      </w:pPr>
      <w:r>
        <w:rPr>
          <w:rFonts w:cs="David" w:hint="cs"/>
          <w:rtl/>
        </w:rPr>
        <w:tab/>
        <w:t xml:space="preserve"> נכון, כך אמור להיות. הסתייגות זה משהו שהוועדה הצביעה עליו, החליטה</w:t>
      </w:r>
      <w:r>
        <w:rPr>
          <w:rFonts w:cs="David" w:hint="cs"/>
          <w:rtl/>
        </w:rPr>
        <w:t xml:space="preserve"> לא לקבל וזה נכנס כהסתייגות. לפעמים זה לא כך - לפעמים נותנים איזשהו נייר, אפילו אחרי הישיבה, ומבקשים להכניס את זה כהסתייגות. </w:t>
      </w:r>
    </w:p>
    <w:p w14:paraId="3B4130A4" w14:textId="77777777" w:rsidR="00000000" w:rsidRDefault="00DA50F5">
      <w:pPr>
        <w:bidi/>
        <w:jc w:val="both"/>
        <w:rPr>
          <w:rFonts w:cs="David" w:hint="cs"/>
          <w:rtl/>
        </w:rPr>
      </w:pPr>
    </w:p>
    <w:p w14:paraId="4EF3E43C" w14:textId="77777777" w:rsidR="00000000" w:rsidRDefault="00DA50F5">
      <w:pPr>
        <w:bidi/>
        <w:jc w:val="both"/>
        <w:rPr>
          <w:rFonts w:cs="David" w:hint="cs"/>
          <w:rtl/>
        </w:rPr>
      </w:pPr>
      <w:r>
        <w:rPr>
          <w:rFonts w:cs="David" w:hint="cs"/>
          <w:u w:val="single"/>
          <w:rtl/>
        </w:rPr>
        <w:t>אתי בן-יוסף:</w:t>
      </w:r>
    </w:p>
    <w:p w14:paraId="7D87B7C5" w14:textId="77777777" w:rsidR="00000000" w:rsidRDefault="00DA50F5">
      <w:pPr>
        <w:bidi/>
        <w:jc w:val="both"/>
        <w:rPr>
          <w:rFonts w:cs="David" w:hint="cs"/>
          <w:rtl/>
        </w:rPr>
      </w:pPr>
    </w:p>
    <w:p w14:paraId="5AA208EF" w14:textId="77777777" w:rsidR="00000000" w:rsidRDefault="00DA50F5">
      <w:pPr>
        <w:bidi/>
        <w:jc w:val="both"/>
        <w:rPr>
          <w:rFonts w:cs="David" w:hint="cs"/>
          <w:rtl/>
        </w:rPr>
      </w:pPr>
      <w:r>
        <w:rPr>
          <w:rFonts w:cs="David" w:hint="cs"/>
          <w:rtl/>
        </w:rPr>
        <w:tab/>
        <w:t xml:space="preserve"> לפעמים זאת הסתייגות דיבור.</w:t>
      </w:r>
    </w:p>
    <w:p w14:paraId="153DA925" w14:textId="77777777" w:rsidR="00000000" w:rsidRDefault="00DA50F5">
      <w:pPr>
        <w:bidi/>
        <w:jc w:val="both"/>
        <w:rPr>
          <w:rFonts w:cs="David" w:hint="cs"/>
          <w:rtl/>
        </w:rPr>
      </w:pPr>
    </w:p>
    <w:p w14:paraId="798EAEA1" w14:textId="77777777" w:rsidR="00000000" w:rsidRDefault="00DA50F5">
      <w:pPr>
        <w:bidi/>
        <w:jc w:val="both"/>
        <w:rPr>
          <w:rFonts w:cs="David" w:hint="cs"/>
          <w:rtl/>
        </w:rPr>
      </w:pPr>
      <w:r>
        <w:rPr>
          <w:rFonts w:cs="David" w:hint="cs"/>
          <w:u w:val="single"/>
          <w:rtl/>
        </w:rPr>
        <w:t>היו"ר רשף חן:</w:t>
      </w:r>
    </w:p>
    <w:p w14:paraId="71CE4D8C" w14:textId="77777777" w:rsidR="00000000" w:rsidRDefault="00DA50F5">
      <w:pPr>
        <w:bidi/>
        <w:jc w:val="both"/>
        <w:rPr>
          <w:rFonts w:cs="David" w:hint="cs"/>
          <w:rtl/>
        </w:rPr>
      </w:pPr>
    </w:p>
    <w:p w14:paraId="1281E5D4" w14:textId="77777777" w:rsidR="00000000" w:rsidRDefault="00DA50F5">
      <w:pPr>
        <w:bidi/>
        <w:jc w:val="both"/>
        <w:rPr>
          <w:rFonts w:cs="David" w:hint="cs"/>
          <w:rtl/>
        </w:rPr>
      </w:pPr>
      <w:r>
        <w:rPr>
          <w:rFonts w:cs="David" w:hint="cs"/>
          <w:rtl/>
        </w:rPr>
        <w:tab/>
        <w:t xml:space="preserve"> בעצם מוצע לשנות את המצב הקיים היום ולומר שלא תוגש הסתייגות לאחר שהוו</w:t>
      </w:r>
      <w:r>
        <w:rPr>
          <w:rFonts w:cs="David" w:hint="cs"/>
          <w:rtl/>
        </w:rPr>
        <w:t xml:space="preserve">עדה סיימה את דיוניה בחוק, במקום לאחר שהונחה על שולחן הכנסת. זה בסתירה מוחלטת למה שהתקנון אומר כרגע. היום, כל זמן שהצעת החוק לא הונחה על שולחן הכנסת, כל אחד יכול להגיש הסתייגות. </w:t>
      </w:r>
    </w:p>
    <w:p w14:paraId="1C5AB422" w14:textId="77777777" w:rsidR="00000000" w:rsidRDefault="00DA50F5">
      <w:pPr>
        <w:bidi/>
        <w:jc w:val="both"/>
        <w:rPr>
          <w:rFonts w:cs="David" w:hint="cs"/>
          <w:rtl/>
        </w:rPr>
      </w:pPr>
    </w:p>
    <w:p w14:paraId="5EBD4614" w14:textId="77777777" w:rsidR="00000000" w:rsidRDefault="00DA50F5">
      <w:pPr>
        <w:bidi/>
        <w:jc w:val="both"/>
        <w:rPr>
          <w:rFonts w:cs="David" w:hint="cs"/>
          <w:rtl/>
        </w:rPr>
      </w:pPr>
      <w:r>
        <w:rPr>
          <w:rFonts w:cs="David" w:hint="cs"/>
          <w:u w:val="single"/>
          <w:rtl/>
        </w:rPr>
        <w:t>סגן מזכיר הכנסת דוד לב:</w:t>
      </w:r>
    </w:p>
    <w:p w14:paraId="1E366348" w14:textId="77777777" w:rsidR="00000000" w:rsidRDefault="00DA50F5">
      <w:pPr>
        <w:bidi/>
        <w:jc w:val="both"/>
        <w:rPr>
          <w:rFonts w:cs="David" w:hint="cs"/>
          <w:rtl/>
        </w:rPr>
      </w:pPr>
    </w:p>
    <w:p w14:paraId="278B77DB" w14:textId="77777777" w:rsidR="00000000" w:rsidRDefault="00DA50F5">
      <w:pPr>
        <w:bidi/>
        <w:jc w:val="both"/>
        <w:rPr>
          <w:rFonts w:cs="David" w:hint="cs"/>
          <w:rtl/>
        </w:rPr>
      </w:pPr>
      <w:r>
        <w:rPr>
          <w:rFonts w:cs="David" w:hint="cs"/>
          <w:rtl/>
        </w:rPr>
        <w:tab/>
        <w:t xml:space="preserve"> מה שנאמר כאן לא עומד בסתירה. כשארבל אומרת "לא תוגש</w:t>
      </w:r>
      <w:r>
        <w:rPr>
          <w:rFonts w:cs="David" w:hint="cs"/>
          <w:rtl/>
        </w:rPr>
        <w:t xml:space="preserve"> כהסתייגות הצעה שלא נדונה בוועדה", אני לא לוקח את זה על הציר הכרונולוגי של הדברים, אני לוקח את זה מבחינת העניין. זה לא שייך לציר הכרונולוגי שאומר: כל עוד זה לא הונח, הנושא פתוח גם להסתייגויות. ההערה בסיפה היא מהותית, היא לא הערה על ציר הזמן. </w:t>
      </w:r>
    </w:p>
    <w:p w14:paraId="2C81D6F7" w14:textId="77777777" w:rsidR="00000000" w:rsidRDefault="00DA50F5">
      <w:pPr>
        <w:bidi/>
        <w:jc w:val="both"/>
        <w:rPr>
          <w:rFonts w:cs="David" w:hint="cs"/>
          <w:rtl/>
        </w:rPr>
      </w:pPr>
    </w:p>
    <w:p w14:paraId="0C20835F" w14:textId="77777777" w:rsidR="00000000" w:rsidRDefault="00DA50F5">
      <w:pPr>
        <w:bidi/>
        <w:jc w:val="both"/>
        <w:rPr>
          <w:rFonts w:cs="David" w:hint="cs"/>
          <w:rtl/>
        </w:rPr>
      </w:pPr>
      <w:r>
        <w:rPr>
          <w:rFonts w:cs="David"/>
          <w:u w:val="single"/>
          <w:rtl/>
        </w:rPr>
        <w:br w:type="page"/>
      </w:r>
      <w:r>
        <w:rPr>
          <w:rFonts w:cs="David" w:hint="cs"/>
          <w:u w:val="single"/>
          <w:rtl/>
        </w:rPr>
        <w:lastRenderedPageBreak/>
        <w:t>היו"ר רשף ח</w:t>
      </w:r>
      <w:r>
        <w:rPr>
          <w:rFonts w:cs="David" w:hint="cs"/>
          <w:u w:val="single"/>
          <w:rtl/>
        </w:rPr>
        <w:t>ן:</w:t>
      </w:r>
    </w:p>
    <w:p w14:paraId="565C8B7B" w14:textId="77777777" w:rsidR="00000000" w:rsidRDefault="00DA50F5">
      <w:pPr>
        <w:bidi/>
        <w:jc w:val="both"/>
        <w:rPr>
          <w:rFonts w:cs="David" w:hint="cs"/>
          <w:rtl/>
        </w:rPr>
      </w:pPr>
    </w:p>
    <w:p w14:paraId="375FE1D3" w14:textId="77777777" w:rsidR="00000000" w:rsidRDefault="00DA50F5">
      <w:pPr>
        <w:bidi/>
        <w:jc w:val="both"/>
        <w:rPr>
          <w:rFonts w:cs="David" w:hint="cs"/>
          <w:rtl/>
        </w:rPr>
      </w:pPr>
      <w:r>
        <w:rPr>
          <w:rFonts w:cs="David" w:hint="cs"/>
          <w:rtl/>
        </w:rPr>
        <w:tab/>
        <w:t xml:space="preserve"> זאת הערה שתפורש לחלוטין על ציר הזמן. השאלה אם צריך להעלות את ההסתייגות תוך כדי הדיון - במובן זה נדונה ההסתייגות - או שלא צריך להעלות אותה תוך כדי הדיון. כרגע התקנון אומר שלא צריך להעלות אותה תוך כדי הדיון.</w:t>
      </w:r>
    </w:p>
    <w:p w14:paraId="746723F5" w14:textId="77777777" w:rsidR="00000000" w:rsidRDefault="00DA50F5">
      <w:pPr>
        <w:bidi/>
        <w:jc w:val="both"/>
        <w:rPr>
          <w:rFonts w:cs="David" w:hint="cs"/>
          <w:rtl/>
        </w:rPr>
      </w:pPr>
    </w:p>
    <w:p w14:paraId="33DB52B5" w14:textId="77777777" w:rsidR="00000000" w:rsidRDefault="00DA50F5">
      <w:pPr>
        <w:bidi/>
        <w:jc w:val="both"/>
        <w:rPr>
          <w:rFonts w:cs="David" w:hint="cs"/>
          <w:rtl/>
        </w:rPr>
      </w:pPr>
      <w:r>
        <w:rPr>
          <w:rFonts w:cs="David" w:hint="cs"/>
          <w:u w:val="single"/>
          <w:rtl/>
        </w:rPr>
        <w:t>ארבל אסטרחן:</w:t>
      </w:r>
    </w:p>
    <w:p w14:paraId="0000C864" w14:textId="77777777" w:rsidR="00000000" w:rsidRDefault="00DA50F5">
      <w:pPr>
        <w:bidi/>
        <w:jc w:val="both"/>
        <w:rPr>
          <w:rFonts w:cs="David" w:hint="cs"/>
          <w:rtl/>
        </w:rPr>
      </w:pPr>
    </w:p>
    <w:p w14:paraId="3914679D" w14:textId="77777777" w:rsidR="00000000" w:rsidRDefault="00DA50F5">
      <w:pPr>
        <w:bidi/>
        <w:jc w:val="both"/>
        <w:rPr>
          <w:rFonts w:cs="David" w:hint="cs"/>
          <w:rtl/>
        </w:rPr>
      </w:pPr>
      <w:r>
        <w:rPr>
          <w:rFonts w:cs="David" w:hint="cs"/>
          <w:rtl/>
        </w:rPr>
        <w:tab/>
        <w:t xml:space="preserve"> אם מתחילים עם הרישה, אז ברו</w:t>
      </w:r>
      <w:r>
        <w:rPr>
          <w:rFonts w:cs="David" w:hint="cs"/>
          <w:rtl/>
        </w:rPr>
        <w:t xml:space="preserve">ר מה הרעיון של הסתייגות: "חבר הכנסת שהציע הצעה לעניין הצעת החוק והצעתו לא התקבלה". כרגע זה לא כתוב, אבל זה המצב. היום אין סעיף שאומר מה זאת הסתייגות. </w:t>
      </w:r>
    </w:p>
    <w:p w14:paraId="5ED7D038" w14:textId="77777777" w:rsidR="00000000" w:rsidRDefault="00DA50F5">
      <w:pPr>
        <w:bidi/>
        <w:jc w:val="both"/>
        <w:rPr>
          <w:rFonts w:cs="David"/>
          <w:rtl/>
        </w:rPr>
      </w:pPr>
    </w:p>
    <w:p w14:paraId="185BE856" w14:textId="77777777" w:rsidR="00000000" w:rsidRDefault="00DA50F5">
      <w:pPr>
        <w:bidi/>
        <w:jc w:val="both"/>
        <w:rPr>
          <w:rFonts w:cs="David" w:hint="cs"/>
          <w:rtl/>
        </w:rPr>
      </w:pPr>
      <w:r>
        <w:rPr>
          <w:rFonts w:cs="David" w:hint="cs"/>
          <w:u w:val="single"/>
          <w:rtl/>
        </w:rPr>
        <w:t>היו"ר רשף חן:</w:t>
      </w:r>
    </w:p>
    <w:p w14:paraId="18ECE59D" w14:textId="77777777" w:rsidR="00000000" w:rsidRDefault="00DA50F5">
      <w:pPr>
        <w:bidi/>
        <w:jc w:val="both"/>
        <w:rPr>
          <w:rFonts w:cs="David" w:hint="cs"/>
          <w:rtl/>
        </w:rPr>
      </w:pPr>
    </w:p>
    <w:p w14:paraId="53317E9E" w14:textId="77777777" w:rsidR="00000000" w:rsidRDefault="00DA50F5">
      <w:pPr>
        <w:bidi/>
        <w:ind w:firstLine="567"/>
        <w:jc w:val="both"/>
        <w:rPr>
          <w:rFonts w:cs="David" w:hint="cs"/>
          <w:rtl/>
        </w:rPr>
      </w:pPr>
      <w:r>
        <w:rPr>
          <w:rFonts w:cs="David" w:hint="cs"/>
          <w:rtl/>
        </w:rPr>
        <w:t>בעצם הסעיף הרלוונטי לעניין הסתייגויות, ומי יכול להגיש אותן, הוא סעיף 104 בתקנון הקיים. מה</w:t>
      </w:r>
      <w:r>
        <w:rPr>
          <w:rFonts w:cs="David" w:hint="cs"/>
          <w:rtl/>
        </w:rPr>
        <w:t xml:space="preserve"> אמרנו כשדיברנו על הסעיף הזה? </w:t>
      </w:r>
    </w:p>
    <w:p w14:paraId="2CD35149" w14:textId="77777777" w:rsidR="00000000" w:rsidRDefault="00DA50F5">
      <w:pPr>
        <w:bidi/>
        <w:jc w:val="both"/>
        <w:rPr>
          <w:rFonts w:cs="David" w:hint="cs"/>
          <w:rtl/>
        </w:rPr>
      </w:pPr>
    </w:p>
    <w:p w14:paraId="41E227D9" w14:textId="77777777" w:rsidR="00000000" w:rsidRDefault="00DA50F5">
      <w:pPr>
        <w:bidi/>
        <w:jc w:val="both"/>
        <w:rPr>
          <w:rFonts w:cs="David" w:hint="cs"/>
          <w:rtl/>
        </w:rPr>
      </w:pPr>
      <w:r>
        <w:rPr>
          <w:rFonts w:cs="David" w:hint="cs"/>
          <w:u w:val="single"/>
          <w:rtl/>
        </w:rPr>
        <w:t>ארבל אסטרחן:</w:t>
      </w:r>
    </w:p>
    <w:p w14:paraId="1C1F90DE" w14:textId="77777777" w:rsidR="00000000" w:rsidRDefault="00DA50F5">
      <w:pPr>
        <w:bidi/>
        <w:jc w:val="both"/>
        <w:rPr>
          <w:rFonts w:cs="David" w:hint="cs"/>
          <w:rtl/>
        </w:rPr>
      </w:pPr>
    </w:p>
    <w:p w14:paraId="020550BF" w14:textId="77777777" w:rsidR="00000000" w:rsidRDefault="00DA50F5">
      <w:pPr>
        <w:bidi/>
        <w:jc w:val="both"/>
        <w:rPr>
          <w:rFonts w:cs="David" w:hint="cs"/>
          <w:rtl/>
        </w:rPr>
      </w:pPr>
      <w:r>
        <w:rPr>
          <w:rFonts w:cs="David" w:hint="cs"/>
          <w:rtl/>
        </w:rPr>
        <w:tab/>
        <w:t xml:space="preserve"> את הכוכבית של סעיף 104(א) כתבנו להעביר לפרק החקיקה. </w:t>
      </w:r>
    </w:p>
    <w:p w14:paraId="20F7566D" w14:textId="77777777" w:rsidR="00000000" w:rsidRDefault="00DA50F5">
      <w:pPr>
        <w:bidi/>
        <w:jc w:val="both"/>
        <w:rPr>
          <w:rFonts w:cs="David" w:hint="cs"/>
          <w:rtl/>
        </w:rPr>
      </w:pPr>
    </w:p>
    <w:p w14:paraId="4BBB5F6D" w14:textId="77777777" w:rsidR="00000000" w:rsidRDefault="00DA50F5">
      <w:pPr>
        <w:bidi/>
        <w:jc w:val="both"/>
        <w:rPr>
          <w:rFonts w:cs="David" w:hint="cs"/>
          <w:rtl/>
        </w:rPr>
      </w:pPr>
      <w:r>
        <w:rPr>
          <w:rFonts w:cs="David" w:hint="cs"/>
          <w:u w:val="single"/>
          <w:rtl/>
        </w:rPr>
        <w:t>היו"ר רשף חן:</w:t>
      </w:r>
    </w:p>
    <w:p w14:paraId="6E48C28B" w14:textId="77777777" w:rsidR="00000000" w:rsidRDefault="00DA50F5">
      <w:pPr>
        <w:bidi/>
        <w:jc w:val="both"/>
        <w:rPr>
          <w:rFonts w:cs="David" w:hint="cs"/>
          <w:rtl/>
        </w:rPr>
      </w:pPr>
    </w:p>
    <w:p w14:paraId="785C488D" w14:textId="77777777" w:rsidR="00000000" w:rsidRDefault="00DA50F5">
      <w:pPr>
        <w:bidi/>
        <w:jc w:val="both"/>
        <w:rPr>
          <w:rFonts w:cs="David" w:hint="cs"/>
          <w:rtl/>
        </w:rPr>
      </w:pPr>
      <w:r>
        <w:rPr>
          <w:rFonts w:cs="David" w:hint="cs"/>
          <w:rtl/>
        </w:rPr>
        <w:tab/>
        <w:t xml:space="preserve"> הכוכבית אומרת כך: "הצעת תיקון לחוק שבדיון הוועדה לפי סעיף 104 לתקנון הכנסת (מה שמכונה "הסתייגות") תוגש לוועדה בכתב לפני הדיון. חבר הכנסת </w:t>
      </w:r>
      <w:r>
        <w:rPr>
          <w:rFonts w:cs="David" w:hint="cs"/>
          <w:rtl/>
        </w:rPr>
        <w:t xml:space="preserve">רשאי לבקש כי הוועדה תדון בהצעתו גם שלא בנוכחותו; חבר הכנסת שלא הגיש הצעתו בכתב, רשאי לבקש כי יוזמן להשתתף בדיון הוועדה, ובדיון יציג את הצעתו". אז עכשיו אנחנו יודעים שאתה יכול להגיש הצעה לוועדה, או לבקש שיזמינו אותך. </w:t>
      </w:r>
    </w:p>
    <w:p w14:paraId="07584562" w14:textId="77777777" w:rsidR="00000000" w:rsidRDefault="00DA50F5">
      <w:pPr>
        <w:bidi/>
        <w:jc w:val="both"/>
        <w:rPr>
          <w:rFonts w:cs="David" w:hint="cs"/>
          <w:rtl/>
        </w:rPr>
      </w:pPr>
    </w:p>
    <w:p w14:paraId="606A7354" w14:textId="77777777" w:rsidR="00000000" w:rsidRDefault="00DA50F5">
      <w:pPr>
        <w:bidi/>
        <w:jc w:val="both"/>
        <w:rPr>
          <w:rFonts w:cs="David" w:hint="cs"/>
          <w:rtl/>
        </w:rPr>
      </w:pPr>
      <w:r>
        <w:rPr>
          <w:rFonts w:cs="David" w:hint="cs"/>
          <w:rtl/>
        </w:rPr>
        <w:tab/>
        <w:t xml:space="preserve">עכשיו, כאן את אומרת "חבר הכנסת שהציע </w:t>
      </w:r>
      <w:r>
        <w:rPr>
          <w:rFonts w:cs="David" w:hint="cs"/>
          <w:rtl/>
        </w:rPr>
        <w:t>הצעה לעניין הצעת החוק" - איפה כתוב שהוא רשאי להגיש הצעה? צריך להתחיל בזה שחבר הכנסת, וכן הממשלה, רשאים להגיש הצעות.</w:t>
      </w:r>
    </w:p>
    <w:p w14:paraId="6ED7363A" w14:textId="77777777" w:rsidR="00000000" w:rsidRDefault="00DA50F5">
      <w:pPr>
        <w:bidi/>
        <w:jc w:val="both"/>
        <w:rPr>
          <w:rFonts w:cs="David" w:hint="cs"/>
          <w:rtl/>
        </w:rPr>
      </w:pPr>
    </w:p>
    <w:p w14:paraId="514851AB" w14:textId="77777777" w:rsidR="00000000" w:rsidRDefault="00DA50F5">
      <w:pPr>
        <w:bidi/>
        <w:jc w:val="both"/>
        <w:rPr>
          <w:rFonts w:cs="David" w:hint="cs"/>
          <w:rtl/>
        </w:rPr>
      </w:pPr>
      <w:r>
        <w:rPr>
          <w:rFonts w:cs="David" w:hint="cs"/>
          <w:rtl/>
        </w:rPr>
        <w:tab/>
        <w:t xml:space="preserve"> כאן הלכת לפי סעיף 123, והסעיף הזה מניח שההצעות כבר נדונו וטופלו. אבל זה לא המצב. כי דחינו את העניין לפרק הזה. סעיף 179 צריך לעסוק בהסתייג</w:t>
      </w:r>
      <w:r>
        <w:rPr>
          <w:rFonts w:cs="David" w:hint="cs"/>
          <w:rtl/>
        </w:rPr>
        <w:t>ויות. צריך לומר שחבר הכנסת או הממשלה רשאים להציע הצעה לעניין הצעת החוק.</w:t>
      </w:r>
    </w:p>
    <w:p w14:paraId="5E71FE09" w14:textId="77777777" w:rsidR="00000000" w:rsidRDefault="00DA50F5">
      <w:pPr>
        <w:bidi/>
        <w:jc w:val="both"/>
        <w:rPr>
          <w:rFonts w:cs="David" w:hint="cs"/>
          <w:rtl/>
        </w:rPr>
      </w:pPr>
    </w:p>
    <w:p w14:paraId="562B9535" w14:textId="77777777" w:rsidR="00000000" w:rsidRDefault="00DA50F5">
      <w:pPr>
        <w:bidi/>
        <w:jc w:val="both"/>
        <w:rPr>
          <w:rFonts w:cs="David" w:hint="cs"/>
          <w:rtl/>
        </w:rPr>
      </w:pPr>
      <w:r>
        <w:rPr>
          <w:rFonts w:cs="David" w:hint="cs"/>
          <w:u w:val="single"/>
          <w:rtl/>
        </w:rPr>
        <w:t>ארבל אסטרחן:</w:t>
      </w:r>
    </w:p>
    <w:p w14:paraId="6107E858" w14:textId="77777777" w:rsidR="00000000" w:rsidRDefault="00DA50F5">
      <w:pPr>
        <w:bidi/>
        <w:jc w:val="both"/>
        <w:rPr>
          <w:rFonts w:cs="David" w:hint="cs"/>
          <w:rtl/>
        </w:rPr>
      </w:pPr>
    </w:p>
    <w:p w14:paraId="07696CDC" w14:textId="77777777" w:rsidR="00000000" w:rsidRDefault="00DA50F5">
      <w:pPr>
        <w:bidi/>
        <w:jc w:val="both"/>
        <w:rPr>
          <w:rFonts w:cs="David" w:hint="cs"/>
          <w:rtl/>
        </w:rPr>
      </w:pPr>
      <w:r>
        <w:rPr>
          <w:rFonts w:cs="David" w:hint="cs"/>
          <w:rtl/>
        </w:rPr>
        <w:tab/>
        <w:t xml:space="preserve"> זה שייך לדיון בוועדה. אנחנו בשלב שההצעה עברה לוועדה, וכבר כתוב "הוועדה תדון בהצעת החוק שהועברה אליה".</w:t>
      </w:r>
    </w:p>
    <w:p w14:paraId="7281F52F" w14:textId="77777777" w:rsidR="00000000" w:rsidRDefault="00DA50F5">
      <w:pPr>
        <w:bidi/>
        <w:jc w:val="both"/>
        <w:rPr>
          <w:rFonts w:cs="David" w:hint="cs"/>
          <w:rtl/>
        </w:rPr>
      </w:pPr>
    </w:p>
    <w:p w14:paraId="7EA7EDED" w14:textId="77777777" w:rsidR="00000000" w:rsidRDefault="00DA50F5">
      <w:pPr>
        <w:bidi/>
        <w:jc w:val="both"/>
        <w:rPr>
          <w:rFonts w:cs="David" w:hint="cs"/>
          <w:rtl/>
        </w:rPr>
      </w:pPr>
      <w:r>
        <w:rPr>
          <w:rFonts w:cs="David" w:hint="cs"/>
          <w:u w:val="single"/>
          <w:rtl/>
        </w:rPr>
        <w:t>סגן מזכיר הכנסת דוד לב:</w:t>
      </w:r>
    </w:p>
    <w:p w14:paraId="0B5FA5FF" w14:textId="77777777" w:rsidR="00000000" w:rsidRDefault="00DA50F5">
      <w:pPr>
        <w:bidi/>
        <w:jc w:val="both"/>
        <w:rPr>
          <w:rFonts w:cs="David" w:hint="cs"/>
          <w:rtl/>
        </w:rPr>
      </w:pPr>
    </w:p>
    <w:p w14:paraId="6F6FD5B7" w14:textId="77777777" w:rsidR="00000000" w:rsidRDefault="00DA50F5">
      <w:pPr>
        <w:bidi/>
        <w:jc w:val="both"/>
        <w:rPr>
          <w:rFonts w:cs="David" w:hint="cs"/>
          <w:rtl/>
        </w:rPr>
      </w:pPr>
      <w:r>
        <w:rPr>
          <w:rFonts w:cs="David" w:hint="cs"/>
          <w:rtl/>
        </w:rPr>
        <w:tab/>
        <w:t xml:space="preserve"> רשף חן מבקש שתתחילי את הסעיף מההתחלה,</w:t>
      </w:r>
      <w:r>
        <w:rPr>
          <w:rFonts w:cs="David" w:hint="cs"/>
          <w:rtl/>
        </w:rPr>
        <w:t xml:space="preserve"> מעצם הזכות שיש לחבר הכנסת ולממשלה להגיש הצעה לעניין הצעת החוק. </w:t>
      </w:r>
    </w:p>
    <w:p w14:paraId="3066C285" w14:textId="77777777" w:rsidR="00000000" w:rsidRDefault="00DA50F5">
      <w:pPr>
        <w:bidi/>
        <w:jc w:val="both"/>
        <w:rPr>
          <w:rFonts w:cs="David" w:hint="cs"/>
          <w:rtl/>
        </w:rPr>
      </w:pPr>
    </w:p>
    <w:p w14:paraId="714137AA" w14:textId="77777777" w:rsidR="00000000" w:rsidRDefault="00DA50F5">
      <w:pPr>
        <w:bidi/>
        <w:jc w:val="both"/>
        <w:rPr>
          <w:rFonts w:cs="David" w:hint="cs"/>
          <w:rtl/>
        </w:rPr>
      </w:pPr>
      <w:r>
        <w:rPr>
          <w:rFonts w:cs="David" w:hint="cs"/>
          <w:u w:val="single"/>
          <w:rtl/>
        </w:rPr>
        <w:t>היו"ר רשף חן:</w:t>
      </w:r>
    </w:p>
    <w:p w14:paraId="6E015C4E" w14:textId="77777777" w:rsidR="00000000" w:rsidRDefault="00DA50F5">
      <w:pPr>
        <w:bidi/>
        <w:jc w:val="both"/>
        <w:rPr>
          <w:rFonts w:cs="David" w:hint="cs"/>
          <w:rtl/>
        </w:rPr>
      </w:pPr>
    </w:p>
    <w:p w14:paraId="453F1DBD" w14:textId="77777777" w:rsidR="00000000" w:rsidRDefault="00DA50F5">
      <w:pPr>
        <w:bidi/>
        <w:jc w:val="both"/>
        <w:rPr>
          <w:rFonts w:cs="David" w:hint="cs"/>
          <w:rtl/>
        </w:rPr>
      </w:pPr>
      <w:r>
        <w:rPr>
          <w:rFonts w:cs="David" w:hint="cs"/>
          <w:rtl/>
        </w:rPr>
        <w:tab/>
        <w:t xml:space="preserve"> המצב הוא זה: יש טיוטה של הצעת חוק. חבר הכנסת או הממשלה רשאים להגיש הצעה לתיקון הצעת החוק. אם ההצעה לא התקבלה, היא הופכת להסתייגות. האם כל חבר הכנסת רשאי להגיש הסתייגות, גם מ</w:t>
      </w:r>
      <w:r>
        <w:rPr>
          <w:rFonts w:cs="David" w:hint="cs"/>
          <w:rtl/>
        </w:rPr>
        <w:t>י שאינו חבר בוועדה שבה נדונה הצעת החוק?</w:t>
      </w:r>
    </w:p>
    <w:p w14:paraId="2164A9D0" w14:textId="77777777" w:rsidR="00000000" w:rsidRDefault="00DA50F5">
      <w:pPr>
        <w:bidi/>
        <w:jc w:val="both"/>
        <w:rPr>
          <w:rFonts w:cs="David" w:hint="cs"/>
          <w:rtl/>
        </w:rPr>
      </w:pPr>
    </w:p>
    <w:p w14:paraId="2DD35559" w14:textId="77777777" w:rsidR="00000000" w:rsidRDefault="00DA50F5">
      <w:pPr>
        <w:bidi/>
        <w:jc w:val="both"/>
        <w:rPr>
          <w:rFonts w:cs="David" w:hint="cs"/>
          <w:rtl/>
        </w:rPr>
      </w:pPr>
      <w:r>
        <w:rPr>
          <w:rFonts w:cs="David"/>
          <w:u w:val="single"/>
          <w:rtl/>
        </w:rPr>
        <w:br w:type="page"/>
      </w:r>
      <w:r>
        <w:rPr>
          <w:rFonts w:cs="David" w:hint="cs"/>
          <w:u w:val="single"/>
          <w:rtl/>
        </w:rPr>
        <w:lastRenderedPageBreak/>
        <w:t>ארבל אסטרחן:</w:t>
      </w:r>
    </w:p>
    <w:p w14:paraId="1F7E076F" w14:textId="77777777" w:rsidR="00000000" w:rsidRDefault="00DA50F5">
      <w:pPr>
        <w:bidi/>
        <w:jc w:val="both"/>
        <w:rPr>
          <w:rFonts w:cs="David" w:hint="cs"/>
          <w:rtl/>
        </w:rPr>
      </w:pPr>
    </w:p>
    <w:p w14:paraId="40EFE778" w14:textId="77777777" w:rsidR="00000000" w:rsidRDefault="00DA50F5">
      <w:pPr>
        <w:bidi/>
        <w:jc w:val="both"/>
        <w:rPr>
          <w:rFonts w:cs="David" w:hint="cs"/>
          <w:rtl/>
        </w:rPr>
      </w:pPr>
      <w:r>
        <w:rPr>
          <w:rFonts w:cs="David" w:hint="cs"/>
          <w:rtl/>
        </w:rPr>
        <w:tab/>
        <w:t xml:space="preserve"> כן, אם מאוד מעניינת אותך הצעת חוק שנדונה בוועדה שאתה לא חבר בה, אתה יכול להציע הצעה לעניין הצעת החוק. אתה מגיש את זה בכתב. </w:t>
      </w:r>
    </w:p>
    <w:p w14:paraId="4E8FBEA2" w14:textId="77777777" w:rsidR="00000000" w:rsidRDefault="00DA50F5">
      <w:pPr>
        <w:bidi/>
        <w:jc w:val="both"/>
        <w:rPr>
          <w:rFonts w:cs="David" w:hint="cs"/>
          <w:rtl/>
        </w:rPr>
      </w:pPr>
    </w:p>
    <w:p w14:paraId="7B913719" w14:textId="77777777" w:rsidR="00000000" w:rsidRDefault="00DA50F5">
      <w:pPr>
        <w:bidi/>
        <w:jc w:val="both"/>
        <w:rPr>
          <w:rFonts w:cs="David" w:hint="cs"/>
          <w:rtl/>
        </w:rPr>
      </w:pPr>
      <w:r>
        <w:rPr>
          <w:rFonts w:cs="David" w:hint="cs"/>
          <w:u w:val="single"/>
          <w:rtl/>
        </w:rPr>
        <w:t>היו"ר רשף חן:</w:t>
      </w:r>
    </w:p>
    <w:p w14:paraId="0CFBA9A7" w14:textId="77777777" w:rsidR="00000000" w:rsidRDefault="00DA50F5">
      <w:pPr>
        <w:bidi/>
        <w:jc w:val="both"/>
        <w:rPr>
          <w:rFonts w:cs="David" w:hint="cs"/>
          <w:rtl/>
        </w:rPr>
      </w:pPr>
    </w:p>
    <w:p w14:paraId="2DA830FA" w14:textId="77777777" w:rsidR="00000000" w:rsidRDefault="00DA50F5">
      <w:pPr>
        <w:bidi/>
        <w:jc w:val="both"/>
        <w:rPr>
          <w:rFonts w:cs="David" w:hint="cs"/>
          <w:rtl/>
        </w:rPr>
      </w:pPr>
      <w:r>
        <w:rPr>
          <w:rFonts w:cs="David" w:hint="cs"/>
          <w:rtl/>
        </w:rPr>
        <w:tab/>
        <w:t xml:space="preserve"> סעיף 104 הקיים עוסק בהשתתפות בדיון של חברי הכנסת שאינם ח</w:t>
      </w:r>
      <w:r>
        <w:rPr>
          <w:rFonts w:cs="David" w:hint="cs"/>
          <w:rtl/>
        </w:rPr>
        <w:t xml:space="preserve">ברי הוועדה. יש בו הערת שוליים שעוסקת בהצעות תיקון של אלה שאינם חברי הוועדה. </w:t>
      </w:r>
    </w:p>
    <w:p w14:paraId="286BC156" w14:textId="77777777" w:rsidR="00000000" w:rsidRDefault="00DA50F5">
      <w:pPr>
        <w:bidi/>
        <w:jc w:val="both"/>
        <w:rPr>
          <w:rFonts w:cs="David" w:hint="cs"/>
          <w:rtl/>
        </w:rPr>
      </w:pPr>
    </w:p>
    <w:p w14:paraId="48E4C3E7" w14:textId="77777777" w:rsidR="00000000" w:rsidRDefault="00DA50F5">
      <w:pPr>
        <w:bidi/>
        <w:jc w:val="both"/>
        <w:rPr>
          <w:rFonts w:cs="David" w:hint="cs"/>
          <w:rtl/>
        </w:rPr>
      </w:pPr>
      <w:r>
        <w:rPr>
          <w:rFonts w:cs="David" w:hint="cs"/>
          <w:u w:val="single"/>
          <w:rtl/>
        </w:rPr>
        <w:t>ארבל אסטרחן:</w:t>
      </w:r>
    </w:p>
    <w:p w14:paraId="0B3C4F96" w14:textId="77777777" w:rsidR="00000000" w:rsidRDefault="00DA50F5">
      <w:pPr>
        <w:bidi/>
        <w:jc w:val="both"/>
        <w:rPr>
          <w:rFonts w:cs="David" w:hint="cs"/>
          <w:rtl/>
        </w:rPr>
      </w:pPr>
    </w:p>
    <w:p w14:paraId="23C5D8BA" w14:textId="77777777" w:rsidR="00000000" w:rsidRDefault="00DA50F5">
      <w:pPr>
        <w:bidi/>
        <w:jc w:val="both"/>
        <w:rPr>
          <w:rFonts w:cs="David" w:hint="cs"/>
          <w:rtl/>
        </w:rPr>
      </w:pPr>
      <w:r>
        <w:rPr>
          <w:rFonts w:cs="David" w:hint="cs"/>
          <w:rtl/>
        </w:rPr>
        <w:tab/>
        <w:t xml:space="preserve"> חבר הכנסת שהציע הצעה לעניין הצעת החוק והיא לא התקבלה, רשאי לבקש לצרף הסתייגות. </w:t>
      </w:r>
    </w:p>
    <w:p w14:paraId="781829FD" w14:textId="77777777" w:rsidR="00000000" w:rsidRDefault="00DA50F5">
      <w:pPr>
        <w:bidi/>
        <w:jc w:val="both"/>
        <w:rPr>
          <w:rFonts w:cs="David" w:hint="cs"/>
          <w:rtl/>
        </w:rPr>
      </w:pPr>
    </w:p>
    <w:p w14:paraId="520FC79E" w14:textId="77777777" w:rsidR="00000000" w:rsidRDefault="00DA50F5">
      <w:pPr>
        <w:bidi/>
        <w:jc w:val="both"/>
        <w:rPr>
          <w:rFonts w:cs="David" w:hint="cs"/>
          <w:rtl/>
        </w:rPr>
      </w:pPr>
      <w:r>
        <w:rPr>
          <w:rFonts w:cs="David" w:hint="cs"/>
          <w:u w:val="single"/>
          <w:rtl/>
        </w:rPr>
        <w:t>היו"ר רשף חן:</w:t>
      </w:r>
    </w:p>
    <w:p w14:paraId="4269EA37" w14:textId="77777777" w:rsidR="00000000" w:rsidRDefault="00DA50F5">
      <w:pPr>
        <w:bidi/>
        <w:jc w:val="both"/>
        <w:rPr>
          <w:rFonts w:cs="David" w:hint="cs"/>
          <w:rtl/>
        </w:rPr>
      </w:pPr>
    </w:p>
    <w:p w14:paraId="744B1672" w14:textId="77777777" w:rsidR="00000000" w:rsidRDefault="00DA50F5">
      <w:pPr>
        <w:pStyle w:val="BodyText"/>
        <w:rPr>
          <w:rFonts w:hint="cs"/>
          <w:rtl/>
        </w:rPr>
      </w:pPr>
      <w:r>
        <w:rPr>
          <w:rFonts w:hint="cs"/>
          <w:rtl/>
        </w:rPr>
        <w:tab/>
        <w:t>בואו נתחיל בזה שכל חבר הכנסת והממשלה רשאים להציע הצעה לתיקון הצעת</w:t>
      </w:r>
      <w:r>
        <w:rPr>
          <w:rFonts w:hint="cs"/>
          <w:rtl/>
        </w:rPr>
        <w:t xml:space="preserve"> החוק. אם ההצעה מתקבלת, אין הסתייגויות. אם ההצעה לא התקבלה, רשאי חבר הוועדה או הממשלה, או המציע אם סיעתו איננה מיוצגת בוועדה, לצרף את הצעתם להצעת החוק כהסתייגות. וזה כל עוד לא הונחה הצעת החוק על שולחן הכנסת.</w:t>
      </w:r>
    </w:p>
    <w:p w14:paraId="7FA904C7" w14:textId="77777777" w:rsidR="00000000" w:rsidRDefault="00DA50F5">
      <w:pPr>
        <w:bidi/>
        <w:jc w:val="both"/>
        <w:rPr>
          <w:rFonts w:cs="David" w:hint="cs"/>
          <w:rtl/>
        </w:rPr>
      </w:pPr>
    </w:p>
    <w:p w14:paraId="12293FC1" w14:textId="77777777" w:rsidR="00000000" w:rsidRDefault="00DA50F5">
      <w:pPr>
        <w:bidi/>
        <w:jc w:val="both"/>
        <w:rPr>
          <w:rFonts w:cs="David" w:hint="cs"/>
          <w:rtl/>
        </w:rPr>
      </w:pPr>
      <w:r>
        <w:rPr>
          <w:rFonts w:cs="David" w:hint="cs"/>
          <w:u w:val="single"/>
          <w:rtl/>
        </w:rPr>
        <w:t>ארבל אסטרחן:</w:t>
      </w:r>
    </w:p>
    <w:p w14:paraId="537F9386" w14:textId="77777777" w:rsidR="00000000" w:rsidRDefault="00DA50F5">
      <w:pPr>
        <w:bidi/>
        <w:jc w:val="both"/>
        <w:rPr>
          <w:rFonts w:cs="David" w:hint="cs"/>
          <w:rtl/>
        </w:rPr>
      </w:pPr>
    </w:p>
    <w:p w14:paraId="604B4F4C" w14:textId="77777777" w:rsidR="00000000" w:rsidRDefault="00DA50F5">
      <w:pPr>
        <w:bidi/>
        <w:jc w:val="both"/>
        <w:rPr>
          <w:rFonts w:cs="David" w:hint="cs"/>
          <w:rtl/>
        </w:rPr>
      </w:pPr>
      <w:r>
        <w:rPr>
          <w:rFonts w:cs="David" w:hint="cs"/>
          <w:rtl/>
        </w:rPr>
        <w:tab/>
        <w:t xml:space="preserve"> זה כתוב אחר כך בסעיף 180(ה): "ח</w:t>
      </w:r>
      <w:r>
        <w:rPr>
          <w:rFonts w:cs="David" w:hint="cs"/>
          <w:rtl/>
        </w:rPr>
        <w:t xml:space="preserve">בר הכנסת לא יוכל לצרף את שמו לרשימת ההסתייגויות לאחר שהצעת החוק הונחה על שולחן הכנסת". </w:t>
      </w:r>
    </w:p>
    <w:p w14:paraId="442E0BB9" w14:textId="77777777" w:rsidR="00000000" w:rsidRDefault="00DA50F5">
      <w:pPr>
        <w:bidi/>
        <w:jc w:val="both"/>
        <w:rPr>
          <w:rFonts w:cs="David" w:hint="cs"/>
          <w:rtl/>
        </w:rPr>
      </w:pPr>
    </w:p>
    <w:p w14:paraId="35848E60" w14:textId="77777777" w:rsidR="00000000" w:rsidRDefault="00DA50F5">
      <w:pPr>
        <w:bidi/>
        <w:jc w:val="both"/>
        <w:rPr>
          <w:rFonts w:cs="David" w:hint="cs"/>
          <w:rtl/>
        </w:rPr>
      </w:pPr>
      <w:r>
        <w:rPr>
          <w:rFonts w:cs="David" w:hint="cs"/>
          <w:u w:val="single"/>
          <w:rtl/>
        </w:rPr>
        <w:t>היו"ר רשף חן:</w:t>
      </w:r>
    </w:p>
    <w:p w14:paraId="3956CE5E" w14:textId="77777777" w:rsidR="00000000" w:rsidRDefault="00DA50F5">
      <w:pPr>
        <w:bidi/>
        <w:jc w:val="both"/>
        <w:rPr>
          <w:rFonts w:cs="David" w:hint="cs"/>
          <w:rtl/>
        </w:rPr>
      </w:pPr>
    </w:p>
    <w:p w14:paraId="5237CFA7" w14:textId="77777777" w:rsidR="00000000" w:rsidRDefault="00DA50F5">
      <w:pPr>
        <w:bidi/>
        <w:jc w:val="both"/>
        <w:rPr>
          <w:rFonts w:cs="David" w:hint="cs"/>
          <w:rtl/>
        </w:rPr>
      </w:pPr>
      <w:r>
        <w:rPr>
          <w:rFonts w:cs="David" w:hint="cs"/>
          <w:rtl/>
        </w:rPr>
        <w:tab/>
        <w:t xml:space="preserve"> זה אומר שגם על פי התקנון הקיים וגם על פי הפרקטיקה, אתה לא יכול להגיש הסתייגות על משהו שלא הוצע או תוך כדי הדיון או בכתב לפני כן. באיזושהי צורה מישהו צ</w:t>
      </w:r>
      <w:r>
        <w:rPr>
          <w:rFonts w:cs="David" w:hint="cs"/>
          <w:rtl/>
        </w:rPr>
        <w:t>ריך להציע את זה כדי שתירשם הסתייגות. עכשיו, התקיים הדיון, הצעתי את הצעתי ובסוף הדיון עדיין לא אמרתי שאני מבקש להסתייג. האם עד שההצעה מונחת על שולחן הכנסת, אני יכול לחזור ולהגיד שאני מבקש לצרף את הצעתי כהסתייגות?</w:t>
      </w:r>
    </w:p>
    <w:p w14:paraId="42261BE6" w14:textId="77777777" w:rsidR="00000000" w:rsidRDefault="00DA50F5">
      <w:pPr>
        <w:bidi/>
        <w:jc w:val="both"/>
        <w:rPr>
          <w:rFonts w:cs="David" w:hint="cs"/>
          <w:rtl/>
        </w:rPr>
      </w:pPr>
    </w:p>
    <w:p w14:paraId="4B09256A" w14:textId="77777777" w:rsidR="00000000" w:rsidRDefault="00DA50F5">
      <w:pPr>
        <w:bidi/>
        <w:jc w:val="both"/>
        <w:rPr>
          <w:rFonts w:cs="David" w:hint="cs"/>
          <w:rtl/>
        </w:rPr>
      </w:pPr>
      <w:r>
        <w:rPr>
          <w:rFonts w:cs="David" w:hint="cs"/>
          <w:u w:val="single"/>
          <w:rtl/>
        </w:rPr>
        <w:t>סגן מזכיר הכנסת דוד לב:</w:t>
      </w:r>
    </w:p>
    <w:p w14:paraId="38ED2BB3" w14:textId="77777777" w:rsidR="00000000" w:rsidRDefault="00DA50F5">
      <w:pPr>
        <w:bidi/>
        <w:jc w:val="both"/>
        <w:rPr>
          <w:rFonts w:cs="David" w:hint="cs"/>
          <w:rtl/>
        </w:rPr>
      </w:pPr>
    </w:p>
    <w:p w14:paraId="7DB243D8" w14:textId="77777777" w:rsidR="00000000" w:rsidRDefault="00DA50F5">
      <w:pPr>
        <w:bidi/>
        <w:jc w:val="both"/>
        <w:rPr>
          <w:rFonts w:cs="David" w:hint="cs"/>
          <w:rtl/>
        </w:rPr>
      </w:pPr>
      <w:r>
        <w:rPr>
          <w:rFonts w:cs="David" w:hint="cs"/>
          <w:rtl/>
        </w:rPr>
        <w:tab/>
        <w:t xml:space="preserve"> כן, כל עוד זה לא</w:t>
      </w:r>
      <w:r>
        <w:rPr>
          <w:rFonts w:cs="David" w:hint="cs"/>
          <w:rtl/>
        </w:rPr>
        <w:t xml:space="preserve"> הונח אתה יכול. </w:t>
      </w:r>
    </w:p>
    <w:p w14:paraId="3AE1C329" w14:textId="77777777" w:rsidR="00000000" w:rsidRDefault="00DA50F5">
      <w:pPr>
        <w:bidi/>
        <w:jc w:val="both"/>
        <w:rPr>
          <w:rFonts w:cs="David" w:hint="cs"/>
          <w:rtl/>
        </w:rPr>
      </w:pPr>
    </w:p>
    <w:p w14:paraId="0208C1F5" w14:textId="77777777" w:rsidR="00000000" w:rsidRDefault="00DA50F5">
      <w:pPr>
        <w:bidi/>
        <w:jc w:val="both"/>
        <w:rPr>
          <w:rFonts w:cs="David" w:hint="cs"/>
          <w:rtl/>
        </w:rPr>
      </w:pPr>
      <w:r>
        <w:rPr>
          <w:rFonts w:cs="David" w:hint="cs"/>
          <w:u w:val="single"/>
          <w:rtl/>
        </w:rPr>
        <w:t>היו"ר רשף חן:</w:t>
      </w:r>
    </w:p>
    <w:p w14:paraId="2505811D" w14:textId="77777777" w:rsidR="00000000" w:rsidRDefault="00DA50F5">
      <w:pPr>
        <w:bidi/>
        <w:jc w:val="both"/>
        <w:rPr>
          <w:rFonts w:cs="David" w:hint="cs"/>
          <w:rtl/>
        </w:rPr>
      </w:pPr>
    </w:p>
    <w:p w14:paraId="5F36F659" w14:textId="77777777" w:rsidR="00000000" w:rsidRDefault="00DA50F5">
      <w:pPr>
        <w:bidi/>
        <w:jc w:val="both"/>
        <w:rPr>
          <w:rFonts w:cs="David" w:hint="cs"/>
          <w:rtl/>
        </w:rPr>
      </w:pPr>
      <w:r>
        <w:rPr>
          <w:rFonts w:cs="David" w:hint="cs"/>
          <w:rtl/>
        </w:rPr>
        <w:tab/>
        <w:t>בואו נוסיף הצטרפות להסתייגויות, הצטרפות בצורה מסודרת. לאחר שחבר הוועדה אמר: אני מסתייג לסעיף זה, חברי סיעה רשאים להצטרף.</w:t>
      </w:r>
    </w:p>
    <w:p w14:paraId="5A95A9BE" w14:textId="77777777" w:rsidR="00000000" w:rsidRDefault="00DA50F5">
      <w:pPr>
        <w:bidi/>
        <w:jc w:val="both"/>
        <w:rPr>
          <w:rFonts w:cs="David" w:hint="cs"/>
          <w:rtl/>
        </w:rPr>
      </w:pPr>
    </w:p>
    <w:p w14:paraId="3A9DD011" w14:textId="77777777" w:rsidR="00000000" w:rsidRDefault="00DA50F5">
      <w:pPr>
        <w:bidi/>
        <w:jc w:val="both"/>
        <w:rPr>
          <w:rFonts w:cs="David" w:hint="cs"/>
          <w:rtl/>
        </w:rPr>
      </w:pPr>
      <w:r>
        <w:rPr>
          <w:rFonts w:cs="David" w:hint="cs"/>
          <w:u w:val="single"/>
          <w:rtl/>
        </w:rPr>
        <w:t>ארבל אסטרחן:</w:t>
      </w:r>
    </w:p>
    <w:p w14:paraId="5343E12F" w14:textId="77777777" w:rsidR="00000000" w:rsidRDefault="00DA50F5">
      <w:pPr>
        <w:bidi/>
        <w:jc w:val="both"/>
        <w:rPr>
          <w:rFonts w:cs="David" w:hint="cs"/>
          <w:rtl/>
        </w:rPr>
      </w:pPr>
    </w:p>
    <w:p w14:paraId="6E22AD13" w14:textId="77777777" w:rsidR="00000000" w:rsidRDefault="00DA50F5">
      <w:pPr>
        <w:bidi/>
        <w:jc w:val="both"/>
        <w:rPr>
          <w:rFonts w:cs="David" w:hint="cs"/>
          <w:rtl/>
        </w:rPr>
      </w:pPr>
      <w:r>
        <w:rPr>
          <w:rFonts w:cs="David" w:hint="cs"/>
          <w:rtl/>
        </w:rPr>
        <w:tab/>
        <w:t xml:space="preserve"> בפועל לדעתי אין מגבלה. מי שמגיש הסתייגות, בכלל לא בודקים אם הוא חבר הוועדה או לא חבר</w:t>
      </w:r>
      <w:r>
        <w:rPr>
          <w:rFonts w:cs="David" w:hint="cs"/>
          <w:rtl/>
        </w:rPr>
        <w:t xml:space="preserve"> הוועדה. </w:t>
      </w:r>
    </w:p>
    <w:p w14:paraId="4356AC69" w14:textId="77777777" w:rsidR="00000000" w:rsidRDefault="00DA50F5">
      <w:pPr>
        <w:bidi/>
        <w:jc w:val="both"/>
        <w:rPr>
          <w:rFonts w:cs="David" w:hint="cs"/>
          <w:rtl/>
        </w:rPr>
      </w:pPr>
    </w:p>
    <w:p w14:paraId="6F211162" w14:textId="77777777" w:rsidR="00000000" w:rsidRDefault="00DA50F5">
      <w:pPr>
        <w:bidi/>
        <w:jc w:val="both"/>
        <w:rPr>
          <w:rFonts w:cs="David" w:hint="cs"/>
          <w:rtl/>
        </w:rPr>
      </w:pPr>
      <w:r>
        <w:rPr>
          <w:rFonts w:cs="David" w:hint="cs"/>
          <w:u w:val="single"/>
          <w:rtl/>
        </w:rPr>
        <w:t>היו"ר רשף חן:</w:t>
      </w:r>
    </w:p>
    <w:p w14:paraId="62A4C340" w14:textId="77777777" w:rsidR="00000000" w:rsidRDefault="00DA50F5">
      <w:pPr>
        <w:bidi/>
        <w:jc w:val="both"/>
        <w:rPr>
          <w:rFonts w:cs="David" w:hint="cs"/>
          <w:rtl/>
        </w:rPr>
      </w:pPr>
    </w:p>
    <w:p w14:paraId="65E368C1" w14:textId="77777777" w:rsidR="00000000" w:rsidRDefault="00DA50F5">
      <w:pPr>
        <w:bidi/>
        <w:jc w:val="both"/>
        <w:rPr>
          <w:rFonts w:cs="David" w:hint="cs"/>
          <w:rtl/>
        </w:rPr>
      </w:pPr>
      <w:r>
        <w:rPr>
          <w:rFonts w:cs="David" w:hint="cs"/>
          <w:rtl/>
        </w:rPr>
        <w:tab/>
        <w:t xml:space="preserve"> קיבלתי. </w:t>
      </w:r>
    </w:p>
    <w:p w14:paraId="6036B3A4" w14:textId="77777777" w:rsidR="00000000" w:rsidRDefault="00DA50F5">
      <w:pPr>
        <w:bidi/>
        <w:jc w:val="both"/>
        <w:rPr>
          <w:rFonts w:cs="David" w:hint="cs"/>
          <w:rtl/>
        </w:rPr>
      </w:pPr>
    </w:p>
    <w:p w14:paraId="2D967A43" w14:textId="77777777" w:rsidR="00000000" w:rsidRDefault="00DA50F5">
      <w:pPr>
        <w:bidi/>
        <w:jc w:val="both"/>
        <w:rPr>
          <w:rFonts w:cs="David" w:hint="cs"/>
          <w:rtl/>
        </w:rPr>
      </w:pPr>
      <w:r>
        <w:rPr>
          <w:rFonts w:cs="David"/>
          <w:u w:val="single"/>
          <w:rtl/>
        </w:rPr>
        <w:br w:type="page"/>
      </w:r>
      <w:r>
        <w:rPr>
          <w:rFonts w:cs="David" w:hint="cs"/>
          <w:u w:val="single"/>
          <w:rtl/>
        </w:rPr>
        <w:t>ארבל אסטרחן:</w:t>
      </w:r>
    </w:p>
    <w:p w14:paraId="00DD3476" w14:textId="77777777" w:rsidR="00000000" w:rsidRDefault="00DA50F5">
      <w:pPr>
        <w:bidi/>
        <w:jc w:val="both"/>
        <w:rPr>
          <w:rFonts w:cs="David" w:hint="cs"/>
          <w:rtl/>
        </w:rPr>
      </w:pPr>
    </w:p>
    <w:p w14:paraId="4132375C" w14:textId="77777777" w:rsidR="00000000" w:rsidRDefault="00DA50F5">
      <w:pPr>
        <w:bidi/>
        <w:jc w:val="both"/>
        <w:rPr>
          <w:rFonts w:cs="David" w:hint="cs"/>
          <w:rtl/>
        </w:rPr>
      </w:pPr>
      <w:r>
        <w:rPr>
          <w:rFonts w:cs="David" w:hint="cs"/>
          <w:rtl/>
        </w:rPr>
        <w:tab/>
        <w:t>"חבר הכנסת או חבר הממשלה רשאים להגיש הצעה לתיקון הצעת החוק. לא התקבלה ההצעה, רשאי חבר הכנסת או הממשלה לבקש לצרף את הצעתו להצעת החוק כהסתייגות". אם כל הסיעה מבקשת להצטרף להסתייגות, כל אחד מחברי הסיעה צרי</w:t>
      </w:r>
      <w:r>
        <w:rPr>
          <w:rFonts w:cs="David" w:hint="cs"/>
          <w:rtl/>
        </w:rPr>
        <w:t xml:space="preserve">ך לבקש. בחוק ההסדרים, שזה מאוד בעייתי, אנחנו מבקשים שכולם יחתמו על זה. </w:t>
      </w:r>
    </w:p>
    <w:p w14:paraId="3E828982" w14:textId="77777777" w:rsidR="00000000" w:rsidRDefault="00DA50F5">
      <w:pPr>
        <w:bidi/>
        <w:jc w:val="both"/>
        <w:rPr>
          <w:rFonts w:cs="David" w:hint="cs"/>
          <w:rtl/>
        </w:rPr>
      </w:pPr>
    </w:p>
    <w:p w14:paraId="30E2114D" w14:textId="77777777" w:rsidR="00000000" w:rsidRDefault="00DA50F5">
      <w:pPr>
        <w:bidi/>
        <w:jc w:val="both"/>
        <w:rPr>
          <w:rFonts w:cs="David" w:hint="cs"/>
          <w:rtl/>
        </w:rPr>
      </w:pPr>
      <w:r>
        <w:rPr>
          <w:rFonts w:cs="David" w:hint="cs"/>
          <w:u w:val="single"/>
          <w:rtl/>
        </w:rPr>
        <w:t>היו"ר רשף חן:</w:t>
      </w:r>
    </w:p>
    <w:p w14:paraId="6BBE7EFA" w14:textId="77777777" w:rsidR="00000000" w:rsidRDefault="00DA50F5">
      <w:pPr>
        <w:bidi/>
        <w:jc w:val="both"/>
        <w:rPr>
          <w:rFonts w:cs="David" w:hint="cs"/>
          <w:rtl/>
        </w:rPr>
      </w:pPr>
    </w:p>
    <w:p w14:paraId="061A2C05" w14:textId="77777777" w:rsidR="00000000" w:rsidRDefault="00DA50F5">
      <w:pPr>
        <w:bidi/>
        <w:jc w:val="both"/>
        <w:rPr>
          <w:rFonts w:cs="David" w:hint="cs"/>
          <w:rtl/>
        </w:rPr>
      </w:pPr>
      <w:r>
        <w:rPr>
          <w:rFonts w:cs="David" w:hint="cs"/>
          <w:rtl/>
        </w:rPr>
        <w:tab/>
        <w:t xml:space="preserve"> למה לסרבל? אם אני מגיש הסתייגות ועוד כמה חברי הכנסת רוצים לדבר עליה?</w:t>
      </w:r>
    </w:p>
    <w:p w14:paraId="35175E36" w14:textId="77777777" w:rsidR="00000000" w:rsidRDefault="00DA50F5">
      <w:pPr>
        <w:bidi/>
        <w:jc w:val="both"/>
        <w:rPr>
          <w:rFonts w:cs="David" w:hint="cs"/>
          <w:rtl/>
        </w:rPr>
      </w:pPr>
    </w:p>
    <w:p w14:paraId="5C85FF67" w14:textId="77777777" w:rsidR="00000000" w:rsidRDefault="00DA50F5">
      <w:pPr>
        <w:bidi/>
        <w:jc w:val="both"/>
        <w:rPr>
          <w:rFonts w:cs="David" w:hint="cs"/>
          <w:rtl/>
        </w:rPr>
      </w:pPr>
      <w:r>
        <w:rPr>
          <w:rFonts w:cs="David" w:hint="cs"/>
          <w:u w:val="single"/>
          <w:rtl/>
        </w:rPr>
        <w:t>סגן מזכיר הכנסת דוד לב:</w:t>
      </w:r>
    </w:p>
    <w:p w14:paraId="1BA3FEB1" w14:textId="77777777" w:rsidR="00000000" w:rsidRDefault="00DA50F5">
      <w:pPr>
        <w:bidi/>
        <w:jc w:val="both"/>
        <w:rPr>
          <w:rFonts w:cs="David" w:hint="cs"/>
          <w:rtl/>
        </w:rPr>
      </w:pPr>
    </w:p>
    <w:p w14:paraId="7D6E91D5" w14:textId="77777777" w:rsidR="00000000" w:rsidRDefault="00DA50F5">
      <w:pPr>
        <w:bidi/>
        <w:jc w:val="both"/>
        <w:rPr>
          <w:rFonts w:cs="David" w:hint="cs"/>
          <w:rtl/>
        </w:rPr>
      </w:pPr>
      <w:r>
        <w:rPr>
          <w:rFonts w:cs="David" w:hint="cs"/>
          <w:rtl/>
        </w:rPr>
        <w:tab/>
        <w:t xml:space="preserve"> אז שיטרחו ויגישו הסתייגויות. </w:t>
      </w:r>
    </w:p>
    <w:p w14:paraId="15DD87CD" w14:textId="77777777" w:rsidR="00000000" w:rsidRDefault="00DA50F5">
      <w:pPr>
        <w:bidi/>
        <w:jc w:val="both"/>
        <w:rPr>
          <w:rFonts w:cs="David" w:hint="cs"/>
          <w:rtl/>
        </w:rPr>
      </w:pPr>
    </w:p>
    <w:p w14:paraId="6EAF7AD8" w14:textId="77777777" w:rsidR="00000000" w:rsidRDefault="00DA50F5">
      <w:pPr>
        <w:bidi/>
        <w:jc w:val="both"/>
        <w:rPr>
          <w:rFonts w:cs="David" w:hint="cs"/>
          <w:rtl/>
        </w:rPr>
      </w:pPr>
      <w:r>
        <w:rPr>
          <w:rFonts w:cs="David" w:hint="cs"/>
          <w:u w:val="single"/>
          <w:rtl/>
        </w:rPr>
        <w:t>ארבל אסטרחן:</w:t>
      </w:r>
    </w:p>
    <w:p w14:paraId="5D089339" w14:textId="77777777" w:rsidR="00000000" w:rsidRDefault="00DA50F5">
      <w:pPr>
        <w:bidi/>
        <w:jc w:val="both"/>
        <w:rPr>
          <w:rFonts w:cs="David" w:hint="cs"/>
          <w:rtl/>
        </w:rPr>
      </w:pPr>
    </w:p>
    <w:p w14:paraId="2D04DB22" w14:textId="77777777" w:rsidR="00000000" w:rsidRDefault="00DA50F5">
      <w:pPr>
        <w:bidi/>
        <w:jc w:val="both"/>
        <w:rPr>
          <w:rFonts w:cs="David" w:hint="cs"/>
          <w:rtl/>
        </w:rPr>
      </w:pPr>
      <w:r>
        <w:rPr>
          <w:rFonts w:cs="David" w:hint="cs"/>
          <w:rtl/>
        </w:rPr>
        <w:tab/>
        <w:t xml:space="preserve"> סעיף 179(א) יהיה כך: "</w:t>
      </w:r>
      <w:r>
        <w:rPr>
          <w:rFonts w:cs="David" w:hint="cs"/>
          <w:rtl/>
        </w:rPr>
        <w:t xml:space="preserve">כל חבר הכנסת והממשלה רשאים להגיש הצעה לתיקון החוק. לא התקבלה ההצעה, רשאי חבר הכנסת או הממשלה לבקש את הצעתו להצעת החוק כהסתייגות, עד להנחת הצעת החוק על שולחן הכנסת". זה יהיה במקום סעיף (א), אבל כן ייאמר שזה בכפוף לסעיף של נושא חדש. </w:t>
      </w:r>
    </w:p>
    <w:p w14:paraId="2E5770A2" w14:textId="77777777" w:rsidR="00000000" w:rsidRDefault="00DA50F5">
      <w:pPr>
        <w:bidi/>
        <w:jc w:val="both"/>
        <w:rPr>
          <w:rFonts w:cs="David" w:hint="cs"/>
          <w:rtl/>
        </w:rPr>
      </w:pPr>
    </w:p>
    <w:p w14:paraId="6B88C30D" w14:textId="77777777" w:rsidR="00000000" w:rsidRDefault="00DA50F5">
      <w:pPr>
        <w:bidi/>
        <w:jc w:val="both"/>
        <w:rPr>
          <w:rFonts w:cs="David" w:hint="cs"/>
          <w:rtl/>
        </w:rPr>
      </w:pPr>
      <w:r>
        <w:rPr>
          <w:rFonts w:cs="David" w:hint="cs"/>
          <w:rtl/>
        </w:rPr>
        <w:tab/>
        <w:t>אנחנו מורידים את תחילת</w:t>
      </w:r>
      <w:r>
        <w:rPr>
          <w:rFonts w:cs="David" w:hint="cs"/>
          <w:rtl/>
        </w:rPr>
        <w:t xml:space="preserve"> סעיף 179(ב) האומר "חבר הכנסת שאינו חבר הוועדה, המבקש להציע תיקון להצעת חוק שבדיון בוועדה, רשאי להגישה בכתב לפני הדיון, או להשתתף בדיון לצורך הצגת הצעתו", משום שקבענו ב-(א) שכל חבר הכנסת יכול להגיש הסתייגות. אבל אנחנו משאירים את הסיפה "חבר הכנסת רשאי לבקש </w:t>
      </w:r>
      <w:r>
        <w:rPr>
          <w:rFonts w:cs="David" w:hint="cs"/>
          <w:rtl/>
        </w:rPr>
        <w:t xml:space="preserve">כי הוועדה תדון בהצעתו גם שלא בנוכחותו", כי זה קורה הרבה. למשל, אם אתה רואה חוק שעבר בקריאה ראשונה בוועדה שאתה לא חבר בה, אתה מגיש הסתייגות ואתה לא יודע מתי יהיה דיון, ואתה רוצה שידונו בהסתייגות שלך.  </w:t>
      </w:r>
    </w:p>
    <w:p w14:paraId="78AFBF82" w14:textId="77777777" w:rsidR="00000000" w:rsidRDefault="00DA50F5">
      <w:pPr>
        <w:bidi/>
        <w:jc w:val="both"/>
        <w:rPr>
          <w:rFonts w:cs="David" w:hint="cs"/>
          <w:rtl/>
        </w:rPr>
      </w:pPr>
    </w:p>
    <w:p w14:paraId="0952CCC0" w14:textId="77777777" w:rsidR="00000000" w:rsidRDefault="00DA50F5">
      <w:pPr>
        <w:bidi/>
        <w:jc w:val="both"/>
        <w:rPr>
          <w:rFonts w:cs="David" w:hint="cs"/>
          <w:rtl/>
        </w:rPr>
      </w:pPr>
      <w:r>
        <w:rPr>
          <w:rFonts w:cs="David" w:hint="cs"/>
          <w:u w:val="single"/>
          <w:rtl/>
        </w:rPr>
        <w:t>היו"ר רשף חן:</w:t>
      </w:r>
    </w:p>
    <w:p w14:paraId="4885923A" w14:textId="77777777" w:rsidR="00000000" w:rsidRDefault="00DA50F5">
      <w:pPr>
        <w:bidi/>
        <w:jc w:val="both"/>
        <w:rPr>
          <w:rFonts w:cs="David" w:hint="cs"/>
          <w:rtl/>
        </w:rPr>
      </w:pPr>
    </w:p>
    <w:p w14:paraId="4747A8EA" w14:textId="77777777" w:rsidR="00000000" w:rsidRDefault="00DA50F5">
      <w:pPr>
        <w:bidi/>
        <w:jc w:val="both"/>
        <w:rPr>
          <w:rFonts w:cs="David" w:hint="cs"/>
          <w:rtl/>
        </w:rPr>
      </w:pPr>
      <w:r>
        <w:rPr>
          <w:rFonts w:cs="David" w:hint="cs"/>
          <w:rtl/>
        </w:rPr>
        <w:tab/>
        <w:t>בעצם זה אומר שחבר הכנסת שאיננו חבר הוו</w:t>
      </w:r>
      <w:r>
        <w:rPr>
          <w:rFonts w:cs="David" w:hint="cs"/>
          <w:rtl/>
        </w:rPr>
        <w:t xml:space="preserve">עדה, הרוצה להגיש הצעה לתיקון הצעת החוק כאמור בסעיף (א) רשאי להשתתף בדיון. </w:t>
      </w:r>
    </w:p>
    <w:p w14:paraId="2327FDCA" w14:textId="77777777" w:rsidR="00000000" w:rsidRDefault="00DA50F5">
      <w:pPr>
        <w:bidi/>
        <w:jc w:val="both"/>
        <w:rPr>
          <w:rFonts w:cs="David" w:hint="cs"/>
          <w:rtl/>
        </w:rPr>
      </w:pPr>
    </w:p>
    <w:p w14:paraId="503FED9F" w14:textId="77777777" w:rsidR="00000000" w:rsidRDefault="00DA50F5">
      <w:pPr>
        <w:bidi/>
        <w:jc w:val="both"/>
        <w:rPr>
          <w:rFonts w:cs="David" w:hint="cs"/>
          <w:rtl/>
        </w:rPr>
      </w:pPr>
      <w:r>
        <w:rPr>
          <w:rFonts w:cs="David" w:hint="cs"/>
          <w:u w:val="single"/>
          <w:rtl/>
        </w:rPr>
        <w:t>ארבל אסטרחן:</w:t>
      </w:r>
    </w:p>
    <w:p w14:paraId="3F8BD24A" w14:textId="77777777" w:rsidR="00000000" w:rsidRDefault="00DA50F5">
      <w:pPr>
        <w:bidi/>
        <w:jc w:val="both"/>
        <w:rPr>
          <w:rFonts w:cs="David" w:hint="cs"/>
          <w:rtl/>
        </w:rPr>
      </w:pPr>
    </w:p>
    <w:p w14:paraId="720F3F71" w14:textId="77777777" w:rsidR="00000000" w:rsidRDefault="00DA50F5">
      <w:pPr>
        <w:bidi/>
        <w:jc w:val="both"/>
        <w:rPr>
          <w:rFonts w:cs="David" w:hint="cs"/>
          <w:rtl/>
        </w:rPr>
      </w:pPr>
      <w:r>
        <w:rPr>
          <w:rFonts w:cs="David" w:hint="cs"/>
          <w:rtl/>
        </w:rPr>
        <w:tab/>
        <w:t xml:space="preserve"> יותר מזה. הוא רשאי להגיש את ההצעה בכתב לפני הדיון וגם לבקש שידונו בה בהיעדרו. </w:t>
      </w:r>
    </w:p>
    <w:p w14:paraId="4E01B4BB" w14:textId="77777777" w:rsidR="00000000" w:rsidRDefault="00DA50F5">
      <w:pPr>
        <w:bidi/>
        <w:jc w:val="both"/>
        <w:rPr>
          <w:rFonts w:cs="David" w:hint="cs"/>
          <w:rtl/>
        </w:rPr>
      </w:pPr>
    </w:p>
    <w:p w14:paraId="327F4C51" w14:textId="77777777" w:rsidR="00000000" w:rsidRDefault="00DA50F5">
      <w:pPr>
        <w:bidi/>
        <w:jc w:val="both"/>
        <w:rPr>
          <w:rFonts w:cs="David" w:hint="cs"/>
          <w:rtl/>
        </w:rPr>
      </w:pPr>
      <w:r>
        <w:rPr>
          <w:rFonts w:cs="David" w:hint="cs"/>
          <w:u w:val="single"/>
          <w:rtl/>
        </w:rPr>
        <w:t>היו"ר רשף חן:</w:t>
      </w:r>
    </w:p>
    <w:p w14:paraId="589F85DB" w14:textId="77777777" w:rsidR="00000000" w:rsidRDefault="00DA50F5">
      <w:pPr>
        <w:bidi/>
        <w:jc w:val="both"/>
        <w:rPr>
          <w:rFonts w:cs="David" w:hint="cs"/>
          <w:rtl/>
        </w:rPr>
      </w:pPr>
    </w:p>
    <w:p w14:paraId="7ADF18DE" w14:textId="77777777" w:rsidR="00000000" w:rsidRDefault="00DA50F5">
      <w:pPr>
        <w:bidi/>
        <w:jc w:val="both"/>
        <w:rPr>
          <w:rFonts w:cs="David" w:hint="cs"/>
          <w:rtl/>
        </w:rPr>
      </w:pPr>
      <w:r>
        <w:rPr>
          <w:rFonts w:cs="David" w:hint="cs"/>
          <w:rtl/>
        </w:rPr>
        <w:tab/>
        <w:t xml:space="preserve"> ואם הממשלה הגישה הצעה והיא לא מתייצבת לדיון, זה אותו הדבר. </w:t>
      </w:r>
    </w:p>
    <w:p w14:paraId="5BC9F595" w14:textId="77777777" w:rsidR="00000000" w:rsidRDefault="00DA50F5">
      <w:pPr>
        <w:bidi/>
        <w:jc w:val="both"/>
        <w:rPr>
          <w:rFonts w:cs="David" w:hint="cs"/>
          <w:rtl/>
        </w:rPr>
      </w:pPr>
    </w:p>
    <w:p w14:paraId="6DDF358F" w14:textId="77777777" w:rsidR="00000000" w:rsidRDefault="00DA50F5">
      <w:pPr>
        <w:bidi/>
        <w:jc w:val="both"/>
        <w:rPr>
          <w:rFonts w:cs="David" w:hint="cs"/>
          <w:rtl/>
        </w:rPr>
      </w:pPr>
      <w:r>
        <w:rPr>
          <w:rFonts w:cs="David" w:hint="cs"/>
          <w:rtl/>
        </w:rPr>
        <w:tab/>
        <w:t>אז בע</w:t>
      </w:r>
      <w:r>
        <w:rPr>
          <w:rFonts w:cs="David" w:hint="cs"/>
          <w:rtl/>
        </w:rPr>
        <w:t xml:space="preserve">צם סעיף (ב) אומר: מי שהגיש הצעה, כאמור בסעיף קטן (א), רשאי להגיש הצעתו בכתב או בעל פה והיא תידון אף בהיעדרו, ורשאי </w:t>
      </w:r>
    </w:p>
    <w:p w14:paraId="2716A663" w14:textId="77777777" w:rsidR="00000000" w:rsidRDefault="00DA50F5">
      <w:pPr>
        <w:bidi/>
        <w:jc w:val="both"/>
        <w:rPr>
          <w:rFonts w:cs="David" w:hint="cs"/>
          <w:rtl/>
        </w:rPr>
      </w:pPr>
    </w:p>
    <w:p w14:paraId="2AF9EC1F" w14:textId="77777777" w:rsidR="00000000" w:rsidRDefault="00DA50F5">
      <w:pPr>
        <w:bidi/>
        <w:jc w:val="both"/>
        <w:rPr>
          <w:rFonts w:cs="David" w:hint="cs"/>
          <w:rtl/>
        </w:rPr>
      </w:pPr>
      <w:r>
        <w:rPr>
          <w:rFonts w:cs="David" w:hint="cs"/>
          <w:u w:val="single"/>
          <w:rtl/>
        </w:rPr>
        <w:t>ארבל אסטרחן:</w:t>
      </w:r>
    </w:p>
    <w:p w14:paraId="50E43807" w14:textId="77777777" w:rsidR="00000000" w:rsidRDefault="00DA50F5">
      <w:pPr>
        <w:bidi/>
        <w:jc w:val="both"/>
        <w:rPr>
          <w:rFonts w:cs="David" w:hint="cs"/>
          <w:rtl/>
        </w:rPr>
      </w:pPr>
    </w:p>
    <w:p w14:paraId="5E464B6B" w14:textId="77777777" w:rsidR="00000000" w:rsidRDefault="00DA50F5">
      <w:pPr>
        <w:bidi/>
        <w:jc w:val="both"/>
        <w:rPr>
          <w:rFonts w:cs="David" w:hint="cs"/>
          <w:rtl/>
        </w:rPr>
      </w:pPr>
      <w:r>
        <w:rPr>
          <w:rFonts w:cs="David" w:hint="cs"/>
          <w:rtl/>
        </w:rPr>
        <w:tab/>
        <w:t>אז סעיף (ב) יאמר כך: "מי שהגיש הצעה, כאמור בסעיף קטן (א), רשאי להגישה בכתב לפני הדיון, או להשתתף בדיון לצורך הצגת הצעתו; חבר</w:t>
      </w:r>
      <w:r>
        <w:rPr>
          <w:rFonts w:cs="David" w:hint="cs"/>
          <w:rtl/>
        </w:rPr>
        <w:t xml:space="preserve"> הכנסת רשאי לבקש כי הוועדה תדון בהצעתו גם שלא בנוכחותו". </w:t>
      </w:r>
    </w:p>
    <w:p w14:paraId="49C830C5" w14:textId="77777777" w:rsidR="00000000" w:rsidRDefault="00DA50F5">
      <w:pPr>
        <w:bidi/>
        <w:jc w:val="both"/>
        <w:rPr>
          <w:rFonts w:cs="David" w:hint="cs"/>
          <w:rtl/>
        </w:rPr>
      </w:pPr>
    </w:p>
    <w:p w14:paraId="2003DACC" w14:textId="77777777" w:rsidR="00000000" w:rsidRDefault="00DA50F5">
      <w:pPr>
        <w:bidi/>
        <w:jc w:val="both"/>
        <w:rPr>
          <w:rFonts w:cs="David" w:hint="cs"/>
          <w:rtl/>
        </w:rPr>
      </w:pPr>
      <w:r>
        <w:rPr>
          <w:rFonts w:cs="David" w:hint="cs"/>
          <w:rtl/>
        </w:rPr>
        <w:tab/>
        <w:t xml:space="preserve">עכשיו, נאמר פה שהממשלה רשאית להגיש הסתייגות. נשאלת השאלה מי זה הממשלה? האם זאת הממשלה או שזה שר מסוים? תראו בהמשך שלא מצביעים על הסתייגות אם המסתייג נעדר מן המליאה. אם שר מסוים מגיש הסתייגות, האם </w:t>
      </w:r>
      <w:r>
        <w:rPr>
          <w:rFonts w:cs="David" w:hint="cs"/>
          <w:rtl/>
        </w:rPr>
        <w:t xml:space="preserve">רשאים להצביע עליה כשהוא נעדר מהישיבה אבל נוכחים שרים אחרים? </w:t>
      </w:r>
    </w:p>
    <w:p w14:paraId="4EED86CC" w14:textId="77777777" w:rsidR="00000000" w:rsidRDefault="00DA50F5">
      <w:pPr>
        <w:bidi/>
        <w:jc w:val="both"/>
        <w:rPr>
          <w:rFonts w:cs="David" w:hint="cs"/>
          <w:rtl/>
        </w:rPr>
      </w:pPr>
    </w:p>
    <w:p w14:paraId="09590CEA" w14:textId="77777777" w:rsidR="00000000" w:rsidRDefault="00DA50F5">
      <w:pPr>
        <w:bidi/>
        <w:jc w:val="both"/>
        <w:rPr>
          <w:rFonts w:cs="David" w:hint="cs"/>
          <w:rtl/>
        </w:rPr>
      </w:pPr>
      <w:r>
        <w:rPr>
          <w:rFonts w:cs="David" w:hint="cs"/>
          <w:u w:val="single"/>
          <w:rtl/>
        </w:rPr>
        <w:t>היו"ר רשף חן:</w:t>
      </w:r>
    </w:p>
    <w:p w14:paraId="38512774" w14:textId="77777777" w:rsidR="00000000" w:rsidRDefault="00DA50F5">
      <w:pPr>
        <w:bidi/>
        <w:jc w:val="both"/>
        <w:rPr>
          <w:rFonts w:cs="David" w:hint="cs"/>
          <w:rtl/>
        </w:rPr>
      </w:pPr>
    </w:p>
    <w:p w14:paraId="1C635AB2" w14:textId="77777777" w:rsidR="00000000" w:rsidRDefault="00DA50F5">
      <w:pPr>
        <w:bidi/>
        <w:jc w:val="both"/>
        <w:rPr>
          <w:rFonts w:cs="David" w:hint="cs"/>
          <w:rtl/>
        </w:rPr>
      </w:pPr>
      <w:r>
        <w:rPr>
          <w:rFonts w:cs="David" w:hint="cs"/>
          <w:rtl/>
        </w:rPr>
        <w:tab/>
        <w:t xml:space="preserve"> לדעתי הממשלה זה הממשלה, לא שר מסוים. זה יכול שר בשם הממשלה, כל אחד מהשרים רשאי לדבר בשם הממשלה, יש להם אחריות קולקטיבית. </w:t>
      </w:r>
    </w:p>
    <w:p w14:paraId="2A9B1211" w14:textId="77777777" w:rsidR="00000000" w:rsidRDefault="00DA50F5">
      <w:pPr>
        <w:bidi/>
        <w:jc w:val="both"/>
        <w:rPr>
          <w:rFonts w:cs="David" w:hint="cs"/>
          <w:rtl/>
        </w:rPr>
      </w:pPr>
    </w:p>
    <w:p w14:paraId="1A10E0E2" w14:textId="77777777" w:rsidR="00000000" w:rsidRDefault="00DA50F5">
      <w:pPr>
        <w:bidi/>
        <w:jc w:val="both"/>
        <w:rPr>
          <w:rFonts w:cs="David" w:hint="cs"/>
          <w:rtl/>
        </w:rPr>
      </w:pPr>
      <w:r>
        <w:rPr>
          <w:rFonts w:cs="David" w:hint="cs"/>
          <w:rtl/>
        </w:rPr>
        <w:tab/>
        <w:t xml:space="preserve"> אם במקום "הממשלה" נכתוב "שר בממשלה", יכול להיות מצב </w:t>
      </w:r>
      <w:r>
        <w:rPr>
          <w:rFonts w:cs="David" w:hint="cs"/>
          <w:rtl/>
        </w:rPr>
        <w:t xml:space="preserve">שלשני שרים, לכל שר תהיה הסתייגות שונה. לדעתי, לממשלה יש אחריות קולקטיבית, לכן הממשלה צריכה לדבר בקול אחד. השרים צריכים להחליט ביניהם מה הם רוצים ולהודיע לנו. לכן זה לא צריך להיות שר בממשלה, אלא הממשלה. </w:t>
      </w:r>
    </w:p>
    <w:p w14:paraId="148FF540" w14:textId="77777777" w:rsidR="00000000" w:rsidRDefault="00DA50F5">
      <w:pPr>
        <w:bidi/>
        <w:jc w:val="both"/>
        <w:rPr>
          <w:rFonts w:cs="David" w:hint="cs"/>
          <w:rtl/>
        </w:rPr>
      </w:pPr>
    </w:p>
    <w:p w14:paraId="71C06619" w14:textId="77777777" w:rsidR="00000000" w:rsidRDefault="00DA50F5">
      <w:pPr>
        <w:bidi/>
        <w:jc w:val="both"/>
        <w:rPr>
          <w:rFonts w:cs="David" w:hint="cs"/>
          <w:rtl/>
        </w:rPr>
      </w:pPr>
      <w:r>
        <w:rPr>
          <w:rFonts w:cs="David" w:hint="cs"/>
          <w:rtl/>
        </w:rPr>
        <w:tab/>
        <w:t>לגבי הפרשנות של מי מדבר בשם הממשלה, נשאיר את זה לעו</w:t>
      </w:r>
      <w:r>
        <w:rPr>
          <w:rFonts w:cs="David" w:hint="cs"/>
          <w:rtl/>
        </w:rPr>
        <w:t>רכי-הדין...</w:t>
      </w:r>
    </w:p>
    <w:p w14:paraId="7D19C2B7" w14:textId="77777777" w:rsidR="00000000" w:rsidRDefault="00DA50F5">
      <w:pPr>
        <w:bidi/>
        <w:jc w:val="both"/>
        <w:rPr>
          <w:rFonts w:cs="David" w:hint="cs"/>
          <w:rtl/>
        </w:rPr>
      </w:pPr>
    </w:p>
    <w:p w14:paraId="604FED93" w14:textId="77777777" w:rsidR="00000000" w:rsidRDefault="00DA50F5">
      <w:pPr>
        <w:bidi/>
        <w:jc w:val="both"/>
        <w:rPr>
          <w:rFonts w:cs="David" w:hint="cs"/>
          <w:rtl/>
        </w:rPr>
      </w:pPr>
      <w:r>
        <w:rPr>
          <w:rFonts w:cs="David" w:hint="cs"/>
          <w:u w:val="single"/>
          <w:rtl/>
        </w:rPr>
        <w:t>ארבל אסטרחן:</w:t>
      </w:r>
    </w:p>
    <w:p w14:paraId="755A0D6C" w14:textId="77777777" w:rsidR="00000000" w:rsidRDefault="00DA50F5">
      <w:pPr>
        <w:bidi/>
        <w:jc w:val="both"/>
        <w:rPr>
          <w:rFonts w:cs="David" w:hint="cs"/>
          <w:rtl/>
        </w:rPr>
      </w:pPr>
    </w:p>
    <w:p w14:paraId="1AC1CD17" w14:textId="77777777" w:rsidR="00000000" w:rsidRDefault="00DA50F5">
      <w:pPr>
        <w:bidi/>
        <w:jc w:val="both"/>
        <w:rPr>
          <w:rFonts w:cs="David" w:hint="cs"/>
          <w:rtl/>
        </w:rPr>
      </w:pPr>
      <w:r>
        <w:rPr>
          <w:rFonts w:cs="David" w:hint="cs"/>
          <w:rtl/>
        </w:rPr>
        <w:tab/>
        <w:t xml:space="preserve"> באיזשהו מקום בתקנון נצטרך להתייחס לזה. כי היום יכול להיות מצב ששר אחד עולה ואומר: אני מושך את הצעת החוק, ושר אחר אומר: אני לא מושך. פעם אחת צריך לעשות בזה סדר. </w:t>
      </w:r>
    </w:p>
    <w:p w14:paraId="17E5B1B7" w14:textId="77777777" w:rsidR="00000000" w:rsidRDefault="00DA50F5">
      <w:pPr>
        <w:bidi/>
        <w:jc w:val="both"/>
        <w:rPr>
          <w:rFonts w:cs="David" w:hint="cs"/>
          <w:rtl/>
        </w:rPr>
      </w:pPr>
    </w:p>
    <w:p w14:paraId="61DF8275" w14:textId="77777777" w:rsidR="00000000" w:rsidRDefault="00DA50F5">
      <w:pPr>
        <w:bidi/>
        <w:jc w:val="both"/>
        <w:rPr>
          <w:rFonts w:cs="David" w:hint="cs"/>
          <w:rtl/>
        </w:rPr>
      </w:pPr>
      <w:r>
        <w:rPr>
          <w:rFonts w:cs="David" w:hint="cs"/>
          <w:u w:val="single"/>
          <w:rtl/>
        </w:rPr>
        <w:t>היו"ר רשף חן:</w:t>
      </w:r>
    </w:p>
    <w:p w14:paraId="569CBF8F" w14:textId="77777777" w:rsidR="00000000" w:rsidRDefault="00DA50F5">
      <w:pPr>
        <w:bidi/>
        <w:jc w:val="both"/>
        <w:rPr>
          <w:rFonts w:cs="David" w:hint="cs"/>
          <w:rtl/>
        </w:rPr>
      </w:pPr>
    </w:p>
    <w:p w14:paraId="566DB0DB" w14:textId="77777777" w:rsidR="00000000" w:rsidRDefault="00DA50F5">
      <w:pPr>
        <w:bidi/>
        <w:jc w:val="both"/>
        <w:rPr>
          <w:rFonts w:cs="David" w:hint="cs"/>
          <w:rtl/>
        </w:rPr>
      </w:pPr>
      <w:r>
        <w:rPr>
          <w:rFonts w:cs="David" w:hint="cs"/>
          <w:rtl/>
        </w:rPr>
        <w:tab/>
        <w:t xml:space="preserve"> התשובה היא שבמקרה של ספק, ראש הממשלה יחליט.</w:t>
      </w:r>
    </w:p>
    <w:p w14:paraId="4926AE94" w14:textId="77777777" w:rsidR="00000000" w:rsidRDefault="00DA50F5">
      <w:pPr>
        <w:bidi/>
        <w:jc w:val="both"/>
        <w:rPr>
          <w:rFonts w:cs="David" w:hint="cs"/>
          <w:rtl/>
        </w:rPr>
      </w:pPr>
    </w:p>
    <w:p w14:paraId="6C04489E" w14:textId="77777777" w:rsidR="00000000" w:rsidRDefault="00DA50F5">
      <w:pPr>
        <w:bidi/>
        <w:jc w:val="both"/>
        <w:rPr>
          <w:rFonts w:cs="David" w:hint="cs"/>
          <w:rtl/>
        </w:rPr>
      </w:pPr>
      <w:r>
        <w:rPr>
          <w:rFonts w:cs="David" w:hint="cs"/>
          <w:u w:val="single"/>
          <w:rtl/>
        </w:rPr>
        <w:t>סגן</w:t>
      </w:r>
      <w:r>
        <w:rPr>
          <w:rFonts w:cs="David" w:hint="cs"/>
          <w:u w:val="single"/>
          <w:rtl/>
        </w:rPr>
        <w:t xml:space="preserve"> מזכיר הכנסת דוד לב:</w:t>
      </w:r>
    </w:p>
    <w:p w14:paraId="7B62C1F7" w14:textId="77777777" w:rsidR="00000000" w:rsidRDefault="00DA50F5">
      <w:pPr>
        <w:bidi/>
        <w:jc w:val="both"/>
        <w:rPr>
          <w:rFonts w:cs="David" w:hint="cs"/>
          <w:rtl/>
        </w:rPr>
      </w:pPr>
    </w:p>
    <w:p w14:paraId="16B82894" w14:textId="77777777" w:rsidR="00000000" w:rsidRDefault="00DA50F5">
      <w:pPr>
        <w:bidi/>
        <w:jc w:val="both"/>
        <w:rPr>
          <w:rFonts w:cs="David" w:hint="cs"/>
          <w:rtl/>
        </w:rPr>
      </w:pPr>
      <w:r>
        <w:rPr>
          <w:rFonts w:cs="David" w:hint="cs"/>
          <w:rtl/>
        </w:rPr>
        <w:tab/>
        <w:t xml:space="preserve"> ואם הוא לא זמין? אנחנו מדברים על ישיבת מליאה, שצריך להחליט תוך דקה וחצי.</w:t>
      </w:r>
    </w:p>
    <w:p w14:paraId="31F97562" w14:textId="77777777" w:rsidR="00000000" w:rsidRDefault="00DA50F5">
      <w:pPr>
        <w:bidi/>
        <w:jc w:val="both"/>
        <w:rPr>
          <w:rFonts w:cs="David" w:hint="cs"/>
          <w:rtl/>
        </w:rPr>
      </w:pPr>
    </w:p>
    <w:p w14:paraId="4A18EC3F" w14:textId="77777777" w:rsidR="00000000" w:rsidRDefault="00DA50F5">
      <w:pPr>
        <w:bidi/>
        <w:jc w:val="both"/>
        <w:rPr>
          <w:rFonts w:cs="David" w:hint="cs"/>
          <w:rtl/>
        </w:rPr>
      </w:pPr>
      <w:r>
        <w:rPr>
          <w:rFonts w:cs="David" w:hint="cs"/>
          <w:u w:val="single"/>
          <w:rtl/>
        </w:rPr>
        <w:t>היו"ר רשף חן:</w:t>
      </w:r>
    </w:p>
    <w:p w14:paraId="392BF6D7" w14:textId="77777777" w:rsidR="00000000" w:rsidRDefault="00DA50F5">
      <w:pPr>
        <w:bidi/>
        <w:jc w:val="both"/>
        <w:rPr>
          <w:rFonts w:cs="David" w:hint="cs"/>
          <w:rtl/>
        </w:rPr>
      </w:pPr>
    </w:p>
    <w:p w14:paraId="66A97AA8" w14:textId="77777777" w:rsidR="00000000" w:rsidRDefault="00DA50F5">
      <w:pPr>
        <w:bidi/>
        <w:jc w:val="both"/>
        <w:rPr>
          <w:rFonts w:cs="David" w:hint="cs"/>
          <w:rtl/>
        </w:rPr>
      </w:pPr>
      <w:r>
        <w:rPr>
          <w:rFonts w:cs="David" w:hint="cs"/>
          <w:rtl/>
        </w:rPr>
        <w:tab/>
        <w:t xml:space="preserve"> הממשלה תודיע לכנסת מי מדבר בשמה. אחרת בכל רגע נתון, יבוא שר ויגיד: אני מדבר בשם הממשלה. יבואו שניים ויגידו: אני מדבר בשם הממשלה. </w:t>
      </w:r>
    </w:p>
    <w:p w14:paraId="0ED37618" w14:textId="77777777" w:rsidR="00000000" w:rsidRDefault="00DA50F5">
      <w:pPr>
        <w:bidi/>
        <w:jc w:val="both"/>
        <w:rPr>
          <w:rFonts w:cs="David" w:hint="cs"/>
          <w:rtl/>
        </w:rPr>
      </w:pPr>
    </w:p>
    <w:p w14:paraId="6166423F" w14:textId="77777777" w:rsidR="00000000" w:rsidRDefault="00DA50F5">
      <w:pPr>
        <w:bidi/>
        <w:jc w:val="both"/>
        <w:rPr>
          <w:rFonts w:cs="David" w:hint="cs"/>
          <w:rtl/>
        </w:rPr>
      </w:pPr>
      <w:r>
        <w:rPr>
          <w:rFonts w:cs="David" w:hint="cs"/>
          <w:u w:val="single"/>
          <w:rtl/>
        </w:rPr>
        <w:t>ארבל אסטרח</w:t>
      </w:r>
      <w:r>
        <w:rPr>
          <w:rFonts w:cs="David" w:hint="cs"/>
          <w:u w:val="single"/>
          <w:rtl/>
        </w:rPr>
        <w:t>ן:</w:t>
      </w:r>
    </w:p>
    <w:p w14:paraId="2B084853" w14:textId="77777777" w:rsidR="00000000" w:rsidRDefault="00DA50F5">
      <w:pPr>
        <w:bidi/>
        <w:jc w:val="both"/>
        <w:rPr>
          <w:rFonts w:cs="David" w:hint="cs"/>
          <w:rtl/>
        </w:rPr>
      </w:pPr>
    </w:p>
    <w:p w14:paraId="77CB5F08" w14:textId="77777777" w:rsidR="00000000" w:rsidRDefault="00DA50F5">
      <w:pPr>
        <w:bidi/>
        <w:jc w:val="both"/>
        <w:rPr>
          <w:rFonts w:cs="David" w:hint="cs"/>
          <w:rtl/>
        </w:rPr>
      </w:pPr>
      <w:r>
        <w:rPr>
          <w:rFonts w:cs="David" w:hint="cs"/>
          <w:rtl/>
        </w:rPr>
        <w:tab/>
        <w:t xml:space="preserve"> היום בהסתייגויות כותבים, למשל: שר הבריאות מציע, לא כותבים: הממשלה מציעה. יכול להיות שזאת טעות ושצריך לכתוב: הממשלה מציעה. </w:t>
      </w:r>
    </w:p>
    <w:p w14:paraId="5009AFAA" w14:textId="77777777" w:rsidR="00000000" w:rsidRDefault="00DA50F5">
      <w:pPr>
        <w:bidi/>
        <w:jc w:val="both"/>
        <w:rPr>
          <w:rFonts w:cs="David" w:hint="cs"/>
          <w:rtl/>
        </w:rPr>
      </w:pPr>
    </w:p>
    <w:p w14:paraId="1EA4ED0B" w14:textId="77777777" w:rsidR="00000000" w:rsidRDefault="00DA50F5">
      <w:pPr>
        <w:bidi/>
        <w:jc w:val="both"/>
        <w:rPr>
          <w:rFonts w:cs="David" w:hint="cs"/>
          <w:rtl/>
        </w:rPr>
      </w:pPr>
      <w:r>
        <w:rPr>
          <w:rFonts w:cs="David" w:hint="cs"/>
          <w:u w:val="single"/>
          <w:rtl/>
        </w:rPr>
        <w:t>היו"ר רשף חן:</w:t>
      </w:r>
    </w:p>
    <w:p w14:paraId="38268222" w14:textId="77777777" w:rsidR="00000000" w:rsidRDefault="00DA50F5">
      <w:pPr>
        <w:bidi/>
        <w:jc w:val="both"/>
        <w:rPr>
          <w:rFonts w:cs="David" w:hint="cs"/>
          <w:rtl/>
        </w:rPr>
      </w:pPr>
    </w:p>
    <w:p w14:paraId="385B229A" w14:textId="77777777" w:rsidR="00000000" w:rsidRDefault="00DA50F5">
      <w:pPr>
        <w:bidi/>
        <w:jc w:val="both"/>
        <w:rPr>
          <w:rFonts w:cs="David" w:hint="cs"/>
          <w:rtl/>
        </w:rPr>
      </w:pPr>
      <w:r>
        <w:rPr>
          <w:rFonts w:cs="David" w:hint="cs"/>
          <w:rtl/>
        </w:rPr>
        <w:tab/>
        <w:t xml:space="preserve"> לעניין הזה, נכתוב: הממשלה. </w:t>
      </w:r>
    </w:p>
    <w:p w14:paraId="1B4B3607" w14:textId="77777777" w:rsidR="00000000" w:rsidRDefault="00DA50F5">
      <w:pPr>
        <w:bidi/>
        <w:jc w:val="both"/>
        <w:rPr>
          <w:rFonts w:cs="David" w:hint="cs"/>
          <w:rtl/>
        </w:rPr>
      </w:pPr>
    </w:p>
    <w:p w14:paraId="2F647A58" w14:textId="77777777" w:rsidR="00000000" w:rsidRDefault="00DA50F5">
      <w:pPr>
        <w:bidi/>
        <w:jc w:val="both"/>
        <w:rPr>
          <w:rFonts w:cs="David" w:hint="cs"/>
          <w:rtl/>
        </w:rPr>
      </w:pPr>
      <w:r>
        <w:rPr>
          <w:rFonts w:cs="David" w:hint="cs"/>
          <w:u w:val="single"/>
          <w:rtl/>
        </w:rPr>
        <w:t>ארבל אסטרחן:</w:t>
      </w:r>
    </w:p>
    <w:p w14:paraId="3CB6469B" w14:textId="77777777" w:rsidR="00000000" w:rsidRDefault="00DA50F5">
      <w:pPr>
        <w:bidi/>
        <w:jc w:val="both"/>
        <w:rPr>
          <w:rFonts w:cs="David" w:hint="cs"/>
          <w:rtl/>
        </w:rPr>
      </w:pPr>
    </w:p>
    <w:p w14:paraId="37BF6A79" w14:textId="77777777" w:rsidR="00000000" w:rsidRDefault="00DA50F5">
      <w:pPr>
        <w:bidi/>
        <w:jc w:val="both"/>
        <w:rPr>
          <w:rFonts w:cs="David" w:hint="cs"/>
          <w:rtl/>
        </w:rPr>
      </w:pPr>
      <w:r>
        <w:rPr>
          <w:rFonts w:cs="David" w:hint="cs"/>
          <w:rtl/>
        </w:rPr>
        <w:tab/>
        <w:t xml:space="preserve"> את סעיף (ג) אפשר להוריד לאור מה שאמרנו.</w:t>
      </w:r>
    </w:p>
    <w:p w14:paraId="45646658" w14:textId="77777777" w:rsidR="00000000" w:rsidRDefault="00DA50F5">
      <w:pPr>
        <w:bidi/>
        <w:jc w:val="both"/>
        <w:rPr>
          <w:rFonts w:cs="David" w:hint="cs"/>
          <w:rtl/>
        </w:rPr>
      </w:pPr>
    </w:p>
    <w:p w14:paraId="37B71543" w14:textId="77777777" w:rsidR="00000000" w:rsidRDefault="00DA50F5">
      <w:pPr>
        <w:bidi/>
        <w:jc w:val="both"/>
        <w:rPr>
          <w:rFonts w:cs="David" w:hint="cs"/>
          <w:rtl/>
        </w:rPr>
      </w:pPr>
      <w:r>
        <w:rPr>
          <w:rFonts w:cs="David" w:hint="cs"/>
          <w:rtl/>
        </w:rPr>
        <w:tab/>
        <w:t>סעיף (ד) קיים היום: "ה</w:t>
      </w:r>
      <w:r>
        <w:rPr>
          <w:rFonts w:cs="David" w:hint="cs"/>
          <w:rtl/>
        </w:rPr>
        <w:t>סתייגות אינה יכולה לשלול את עצם החוק".</w:t>
      </w:r>
    </w:p>
    <w:p w14:paraId="05B77646" w14:textId="77777777" w:rsidR="00000000" w:rsidRDefault="00DA50F5">
      <w:pPr>
        <w:bidi/>
        <w:jc w:val="both"/>
        <w:rPr>
          <w:rFonts w:cs="David" w:hint="cs"/>
          <w:rtl/>
        </w:rPr>
      </w:pPr>
    </w:p>
    <w:p w14:paraId="6A41011E" w14:textId="77777777" w:rsidR="00000000" w:rsidRDefault="00DA50F5">
      <w:pPr>
        <w:bidi/>
        <w:jc w:val="both"/>
        <w:rPr>
          <w:rFonts w:cs="David" w:hint="cs"/>
          <w:rtl/>
        </w:rPr>
      </w:pPr>
      <w:r>
        <w:rPr>
          <w:rFonts w:cs="David" w:hint="cs"/>
          <w:u w:val="single"/>
          <w:rtl/>
        </w:rPr>
        <w:t>היו"ר רשף חן:</w:t>
      </w:r>
    </w:p>
    <w:p w14:paraId="5AD4C3BF" w14:textId="77777777" w:rsidR="00000000" w:rsidRDefault="00DA50F5">
      <w:pPr>
        <w:bidi/>
        <w:jc w:val="both"/>
        <w:rPr>
          <w:rFonts w:cs="David" w:hint="cs"/>
          <w:rtl/>
        </w:rPr>
      </w:pPr>
    </w:p>
    <w:p w14:paraId="2F666D26" w14:textId="77777777" w:rsidR="00000000" w:rsidRDefault="00DA50F5">
      <w:pPr>
        <w:bidi/>
        <w:jc w:val="both"/>
        <w:rPr>
          <w:rFonts w:cs="David" w:hint="cs"/>
          <w:rtl/>
        </w:rPr>
      </w:pPr>
      <w:r>
        <w:rPr>
          <w:rFonts w:cs="David" w:hint="cs"/>
          <w:rtl/>
        </w:rPr>
        <w:tab/>
        <w:t xml:space="preserve"> כלומר, הסתייגות לא יכולה להציע שכל הסעיפים יבוטלו.</w:t>
      </w:r>
    </w:p>
    <w:p w14:paraId="077620D3" w14:textId="77777777" w:rsidR="00000000" w:rsidRDefault="00DA50F5">
      <w:pPr>
        <w:bidi/>
        <w:jc w:val="both"/>
        <w:rPr>
          <w:rFonts w:cs="David" w:hint="cs"/>
          <w:rtl/>
        </w:rPr>
      </w:pPr>
    </w:p>
    <w:p w14:paraId="59D60635" w14:textId="77777777" w:rsidR="00000000" w:rsidRDefault="00DA50F5">
      <w:pPr>
        <w:bidi/>
        <w:jc w:val="both"/>
        <w:rPr>
          <w:rFonts w:cs="David" w:hint="cs"/>
          <w:rtl/>
        </w:rPr>
      </w:pPr>
      <w:r>
        <w:rPr>
          <w:rFonts w:cs="David" w:hint="cs"/>
          <w:u w:val="single"/>
          <w:rtl/>
        </w:rPr>
        <w:t>סגן מזכיר הכנסת דוד לב:</w:t>
      </w:r>
    </w:p>
    <w:p w14:paraId="02B90B01" w14:textId="77777777" w:rsidR="00000000" w:rsidRDefault="00DA50F5">
      <w:pPr>
        <w:bidi/>
        <w:jc w:val="both"/>
        <w:rPr>
          <w:rFonts w:cs="David" w:hint="cs"/>
          <w:rtl/>
        </w:rPr>
      </w:pPr>
    </w:p>
    <w:p w14:paraId="0FE7E07C" w14:textId="77777777" w:rsidR="00000000" w:rsidRDefault="00DA50F5">
      <w:pPr>
        <w:bidi/>
        <w:jc w:val="both"/>
        <w:rPr>
          <w:rFonts w:cs="David" w:hint="cs"/>
          <w:rtl/>
        </w:rPr>
      </w:pPr>
      <w:r>
        <w:rPr>
          <w:rFonts w:cs="David" w:hint="cs"/>
          <w:rtl/>
        </w:rPr>
        <w:tab/>
        <w:t>היא גם לא יכולה להציע שסעיף מהותי יבוטל, או הסתייגות שמעקרת את כל החוק.</w:t>
      </w:r>
    </w:p>
    <w:p w14:paraId="4D9BB497" w14:textId="77777777" w:rsidR="00000000" w:rsidRDefault="00DA50F5">
      <w:pPr>
        <w:bidi/>
        <w:jc w:val="both"/>
        <w:rPr>
          <w:rFonts w:cs="David" w:hint="cs"/>
          <w:rtl/>
        </w:rPr>
      </w:pPr>
    </w:p>
    <w:p w14:paraId="696BD088" w14:textId="77777777" w:rsidR="00000000" w:rsidRDefault="00DA50F5">
      <w:pPr>
        <w:bidi/>
        <w:jc w:val="both"/>
        <w:rPr>
          <w:rFonts w:cs="David" w:hint="cs"/>
          <w:rtl/>
        </w:rPr>
      </w:pPr>
      <w:r>
        <w:rPr>
          <w:rFonts w:cs="David" w:hint="cs"/>
          <w:u w:val="single"/>
          <w:rtl/>
        </w:rPr>
        <w:t>ארבל אסטרחן:</w:t>
      </w:r>
    </w:p>
    <w:p w14:paraId="682BDCC7" w14:textId="77777777" w:rsidR="00000000" w:rsidRDefault="00DA50F5">
      <w:pPr>
        <w:bidi/>
        <w:jc w:val="both"/>
        <w:rPr>
          <w:rFonts w:cs="David" w:hint="cs"/>
          <w:rtl/>
        </w:rPr>
      </w:pPr>
    </w:p>
    <w:p w14:paraId="75C1A34B" w14:textId="77777777" w:rsidR="00000000" w:rsidRDefault="00DA50F5">
      <w:pPr>
        <w:bidi/>
        <w:jc w:val="both"/>
        <w:rPr>
          <w:rFonts w:cs="David" w:hint="cs"/>
          <w:rtl/>
        </w:rPr>
      </w:pPr>
      <w:r>
        <w:rPr>
          <w:rFonts w:cs="David" w:hint="cs"/>
          <w:rtl/>
        </w:rPr>
        <w:tab/>
        <w:t>"(ה) הסתייגות לא תכלול כינוי או ב</w:t>
      </w:r>
      <w:r>
        <w:rPr>
          <w:rFonts w:cs="David" w:hint="cs"/>
          <w:rtl/>
        </w:rPr>
        <w:t>יטוי מעליב, גידופין או דברי בלע". ועדת יצחק לוי הציעה כאן נוסח קצת אחר: פגיעה אישית, נוסח שיש בו משום בזיון או אי כבוד, או שאין לה נגיעה לחוק או לסעיף אליו היא מתייחסת. אין נגיעה לסעיף - בשנים האחרונות אנחנו מקפידים על זה בלשכה המשפטית. פעם היו כותבים שטוי</w:t>
      </w:r>
      <w:r>
        <w:rPr>
          <w:rFonts w:cs="David" w:hint="cs"/>
          <w:rtl/>
        </w:rPr>
        <w:t xml:space="preserve">ות, בחוק ההסדרים היו מכניסים כל מיני בדיחות, אנחנו לא מרשים את זה. </w:t>
      </w:r>
    </w:p>
    <w:p w14:paraId="20A26EC2" w14:textId="77777777" w:rsidR="00000000" w:rsidRDefault="00DA50F5">
      <w:pPr>
        <w:bidi/>
        <w:jc w:val="both"/>
        <w:rPr>
          <w:rFonts w:cs="David" w:hint="cs"/>
          <w:rtl/>
        </w:rPr>
      </w:pPr>
    </w:p>
    <w:p w14:paraId="127FBB5B" w14:textId="77777777" w:rsidR="00000000" w:rsidRDefault="00DA50F5">
      <w:pPr>
        <w:bidi/>
        <w:jc w:val="both"/>
        <w:rPr>
          <w:rFonts w:cs="David" w:hint="cs"/>
          <w:rtl/>
        </w:rPr>
      </w:pPr>
      <w:r>
        <w:rPr>
          <w:rFonts w:cs="David" w:hint="cs"/>
          <w:u w:val="single"/>
          <w:rtl/>
        </w:rPr>
        <w:t>היו"ר רשף חן:</w:t>
      </w:r>
    </w:p>
    <w:p w14:paraId="49435259" w14:textId="77777777" w:rsidR="00000000" w:rsidRDefault="00DA50F5">
      <w:pPr>
        <w:bidi/>
        <w:jc w:val="both"/>
        <w:rPr>
          <w:rFonts w:cs="David" w:hint="cs"/>
          <w:rtl/>
        </w:rPr>
      </w:pPr>
    </w:p>
    <w:p w14:paraId="36BAF454" w14:textId="77777777" w:rsidR="00000000" w:rsidRDefault="00DA50F5">
      <w:pPr>
        <w:bidi/>
        <w:jc w:val="both"/>
        <w:rPr>
          <w:rFonts w:cs="David" w:hint="cs"/>
          <w:rtl/>
        </w:rPr>
      </w:pPr>
      <w:r>
        <w:rPr>
          <w:rFonts w:cs="David" w:hint="cs"/>
          <w:rtl/>
        </w:rPr>
        <w:tab/>
        <w:t xml:space="preserve"> נשאיר את זה כפי שכתבת את הסעיף.</w:t>
      </w:r>
    </w:p>
    <w:p w14:paraId="3D3C05BE" w14:textId="77777777" w:rsidR="00000000" w:rsidRDefault="00DA50F5">
      <w:pPr>
        <w:bidi/>
        <w:jc w:val="both"/>
        <w:rPr>
          <w:rFonts w:cs="David" w:hint="cs"/>
          <w:rtl/>
        </w:rPr>
      </w:pPr>
    </w:p>
    <w:p w14:paraId="42B531F3" w14:textId="77777777" w:rsidR="00000000" w:rsidRDefault="00DA50F5">
      <w:pPr>
        <w:bidi/>
        <w:jc w:val="both"/>
        <w:rPr>
          <w:rFonts w:cs="David" w:hint="cs"/>
          <w:rtl/>
        </w:rPr>
      </w:pPr>
      <w:r>
        <w:rPr>
          <w:rFonts w:cs="David" w:hint="cs"/>
          <w:u w:val="single"/>
          <w:rtl/>
        </w:rPr>
        <w:t>ארבל אסטרחן:</w:t>
      </w:r>
    </w:p>
    <w:p w14:paraId="3C4A0EA5" w14:textId="77777777" w:rsidR="00000000" w:rsidRDefault="00DA50F5">
      <w:pPr>
        <w:bidi/>
        <w:jc w:val="both"/>
        <w:rPr>
          <w:rFonts w:cs="David" w:hint="cs"/>
          <w:rtl/>
        </w:rPr>
      </w:pPr>
    </w:p>
    <w:p w14:paraId="0020A1D8" w14:textId="77777777" w:rsidR="00000000" w:rsidRDefault="00DA50F5">
      <w:pPr>
        <w:bidi/>
        <w:jc w:val="both"/>
        <w:rPr>
          <w:rFonts w:cs="David" w:hint="cs"/>
          <w:rtl/>
        </w:rPr>
      </w:pPr>
      <w:r>
        <w:rPr>
          <w:rFonts w:cs="David" w:hint="cs"/>
          <w:rtl/>
        </w:rPr>
        <w:tab/>
        <w:t xml:space="preserve"> סעיף 180 מבוסס על סעיף 123 הקיים היום, ומדבר על הנחה על שולחן הכנסת לקריאה שנייה. "(א) סיימה הוועדה את דיוניה בהצעת החוק,</w:t>
      </w:r>
      <w:r>
        <w:rPr>
          <w:rFonts w:cs="David" w:hint="cs"/>
          <w:rtl/>
        </w:rPr>
        <w:t xml:space="preserve"> תביאה" - במקום "תחזירה" היום - לכנסת לקריאה השנייה, בנוסח שאישרה לכך ובצירוף ההסתייגויות, או תציע לכנסת להסירה מסדר היום". </w:t>
      </w:r>
    </w:p>
    <w:p w14:paraId="7EED7D08" w14:textId="77777777" w:rsidR="00000000" w:rsidRDefault="00DA50F5">
      <w:pPr>
        <w:bidi/>
        <w:jc w:val="both"/>
        <w:rPr>
          <w:rFonts w:cs="David" w:hint="cs"/>
          <w:rtl/>
        </w:rPr>
      </w:pPr>
    </w:p>
    <w:p w14:paraId="77E2AA7E" w14:textId="77777777" w:rsidR="00000000" w:rsidRDefault="00DA50F5">
      <w:pPr>
        <w:bidi/>
        <w:jc w:val="both"/>
        <w:rPr>
          <w:rFonts w:cs="David" w:hint="cs"/>
          <w:rtl/>
        </w:rPr>
      </w:pPr>
      <w:r>
        <w:rPr>
          <w:rFonts w:cs="David" w:hint="cs"/>
          <w:rtl/>
        </w:rPr>
        <w:tab/>
        <w:t>סעיף (ב) נמצא היום בכוכבית: "הסתייגות זהה שהוגשה על-ידי מספר חברי הכנסת, תירשם כהסתייגות אחת בשם כל המציעים או בשם סיעתם". את המי</w:t>
      </w:r>
      <w:r>
        <w:rPr>
          <w:rFonts w:cs="David" w:hint="cs"/>
          <w:rtl/>
        </w:rPr>
        <w:t>לים "בשם סיעתם" אני הוספתי, כי זה מה שקורה בפועל. ואז כולם יכולים לדבר.</w:t>
      </w:r>
    </w:p>
    <w:p w14:paraId="4DB3A579" w14:textId="77777777" w:rsidR="00000000" w:rsidRDefault="00DA50F5">
      <w:pPr>
        <w:bidi/>
        <w:jc w:val="both"/>
        <w:rPr>
          <w:rFonts w:cs="David" w:hint="cs"/>
          <w:rtl/>
        </w:rPr>
      </w:pPr>
    </w:p>
    <w:p w14:paraId="7FDFFCFA" w14:textId="77777777" w:rsidR="00000000" w:rsidRDefault="00DA50F5">
      <w:pPr>
        <w:bidi/>
        <w:jc w:val="both"/>
        <w:rPr>
          <w:rFonts w:cs="David" w:hint="cs"/>
          <w:rtl/>
        </w:rPr>
      </w:pPr>
      <w:r>
        <w:rPr>
          <w:rFonts w:cs="David" w:hint="cs"/>
          <w:u w:val="single"/>
          <w:rtl/>
        </w:rPr>
        <w:t>היו"ר רשף חן:</w:t>
      </w:r>
    </w:p>
    <w:p w14:paraId="4EF903D9" w14:textId="77777777" w:rsidR="00000000" w:rsidRDefault="00DA50F5">
      <w:pPr>
        <w:bidi/>
        <w:jc w:val="both"/>
        <w:rPr>
          <w:rFonts w:cs="David" w:hint="cs"/>
          <w:rtl/>
        </w:rPr>
      </w:pPr>
    </w:p>
    <w:p w14:paraId="42156D94" w14:textId="77777777" w:rsidR="00000000" w:rsidRDefault="00DA50F5">
      <w:pPr>
        <w:bidi/>
        <w:jc w:val="both"/>
        <w:rPr>
          <w:rFonts w:cs="David" w:hint="cs"/>
          <w:rtl/>
        </w:rPr>
      </w:pPr>
      <w:r>
        <w:rPr>
          <w:rFonts w:cs="David" w:hint="cs"/>
          <w:rtl/>
        </w:rPr>
        <w:tab/>
        <w:t xml:space="preserve"> את לא רוצה לכתוב שלכולם תהיה רשות דיבור?</w:t>
      </w:r>
    </w:p>
    <w:p w14:paraId="4B19A720" w14:textId="77777777" w:rsidR="00000000" w:rsidRDefault="00DA50F5">
      <w:pPr>
        <w:bidi/>
        <w:jc w:val="both"/>
        <w:rPr>
          <w:rFonts w:cs="David" w:hint="cs"/>
          <w:rtl/>
        </w:rPr>
      </w:pPr>
    </w:p>
    <w:p w14:paraId="322D40BB" w14:textId="77777777" w:rsidR="00000000" w:rsidRDefault="00DA50F5">
      <w:pPr>
        <w:bidi/>
        <w:jc w:val="both"/>
        <w:rPr>
          <w:rFonts w:cs="David" w:hint="cs"/>
          <w:rtl/>
        </w:rPr>
      </w:pPr>
      <w:r>
        <w:rPr>
          <w:rFonts w:cs="David" w:hint="cs"/>
          <w:u w:val="single"/>
          <w:rtl/>
        </w:rPr>
        <w:t>ארבל אסטרחן:</w:t>
      </w:r>
    </w:p>
    <w:p w14:paraId="0D191210" w14:textId="77777777" w:rsidR="00000000" w:rsidRDefault="00DA50F5">
      <w:pPr>
        <w:bidi/>
        <w:jc w:val="both"/>
        <w:rPr>
          <w:rFonts w:cs="David" w:hint="cs"/>
          <w:rtl/>
        </w:rPr>
      </w:pPr>
    </w:p>
    <w:p w14:paraId="15D6B845" w14:textId="77777777" w:rsidR="00000000" w:rsidRDefault="00DA50F5">
      <w:pPr>
        <w:bidi/>
        <w:jc w:val="both"/>
        <w:rPr>
          <w:rFonts w:cs="David" w:hint="cs"/>
          <w:rtl/>
        </w:rPr>
      </w:pPr>
      <w:r>
        <w:rPr>
          <w:rFonts w:cs="David" w:hint="cs"/>
          <w:rtl/>
        </w:rPr>
        <w:tab/>
        <w:t xml:space="preserve"> זה מופיע בהמשך, בסדרי הדיון בקריאה שנייה: "הגישו מספר חברי הכנסת הסתייגות זהה, רשאי כל אחד מהם לנמק את הסתיי</w:t>
      </w:r>
      <w:r>
        <w:rPr>
          <w:rFonts w:cs="David" w:hint="cs"/>
          <w:rtl/>
        </w:rPr>
        <w:t>גותו". פה מדובר רק על ההנחה.</w:t>
      </w:r>
    </w:p>
    <w:p w14:paraId="6967FB57" w14:textId="77777777" w:rsidR="00000000" w:rsidRDefault="00DA50F5">
      <w:pPr>
        <w:bidi/>
        <w:jc w:val="both"/>
        <w:rPr>
          <w:rFonts w:cs="David" w:hint="cs"/>
          <w:rtl/>
        </w:rPr>
      </w:pPr>
    </w:p>
    <w:p w14:paraId="5522355C" w14:textId="77777777" w:rsidR="00000000" w:rsidRDefault="00DA50F5">
      <w:pPr>
        <w:bidi/>
        <w:jc w:val="both"/>
        <w:rPr>
          <w:rFonts w:cs="David" w:hint="cs"/>
          <w:rtl/>
        </w:rPr>
      </w:pPr>
      <w:r>
        <w:rPr>
          <w:rFonts w:cs="David" w:hint="cs"/>
          <w:rtl/>
        </w:rPr>
        <w:tab/>
        <w:t xml:space="preserve">סעיף 180(ג): "היו הקולות בוועדה שקולים לכל אחת מכמה גרסאות" - היום כתוב שתי גרסאות, לדעתי זה יכול להיות גם יותר משתיים - "לסעיף בהצעת החוק, תביא הוועדה את הגרסאות השונות להצבעה בקריאה השנייה". </w:t>
      </w:r>
    </w:p>
    <w:p w14:paraId="1C65F4D3" w14:textId="77777777" w:rsidR="00000000" w:rsidRDefault="00DA50F5">
      <w:pPr>
        <w:bidi/>
        <w:jc w:val="both"/>
        <w:rPr>
          <w:rFonts w:cs="David" w:hint="cs"/>
          <w:rtl/>
        </w:rPr>
      </w:pPr>
    </w:p>
    <w:p w14:paraId="0E6DF36F" w14:textId="77777777" w:rsidR="00000000" w:rsidRDefault="00DA50F5">
      <w:pPr>
        <w:bidi/>
        <w:jc w:val="both"/>
        <w:rPr>
          <w:rFonts w:cs="David" w:hint="cs"/>
          <w:rtl/>
        </w:rPr>
      </w:pPr>
      <w:r>
        <w:rPr>
          <w:rFonts w:cs="David" w:hint="cs"/>
          <w:u w:val="single"/>
          <w:rtl/>
        </w:rPr>
        <w:t>סגן מזכיר הכנסת דוד לב:</w:t>
      </w:r>
    </w:p>
    <w:p w14:paraId="2B20A651" w14:textId="77777777" w:rsidR="00000000" w:rsidRDefault="00DA50F5">
      <w:pPr>
        <w:bidi/>
        <w:jc w:val="both"/>
        <w:rPr>
          <w:rFonts w:cs="David" w:hint="cs"/>
          <w:rtl/>
        </w:rPr>
      </w:pPr>
    </w:p>
    <w:p w14:paraId="1E9945B9" w14:textId="77777777" w:rsidR="00000000" w:rsidRDefault="00DA50F5">
      <w:pPr>
        <w:bidi/>
        <w:jc w:val="both"/>
        <w:rPr>
          <w:rFonts w:cs="David" w:hint="cs"/>
          <w:rtl/>
        </w:rPr>
      </w:pPr>
      <w:r>
        <w:rPr>
          <w:rFonts w:cs="David" w:hint="cs"/>
          <w:rtl/>
        </w:rPr>
        <w:tab/>
        <w:t xml:space="preserve"> כלו</w:t>
      </w:r>
      <w:r>
        <w:rPr>
          <w:rFonts w:cs="David" w:hint="cs"/>
          <w:rtl/>
        </w:rPr>
        <w:t>מר, אם בסעיף מסוים הצביעו בוועדה על שתי גרסאות שהוצעו והם זכו באותו מספר קולות, הן באות למליאה כגרסה א' וגרסה ב'.</w:t>
      </w:r>
    </w:p>
    <w:p w14:paraId="79148AF1" w14:textId="77777777" w:rsidR="00000000" w:rsidRDefault="00DA50F5">
      <w:pPr>
        <w:bidi/>
        <w:jc w:val="both"/>
        <w:rPr>
          <w:rFonts w:cs="David" w:hint="cs"/>
          <w:rtl/>
        </w:rPr>
      </w:pPr>
    </w:p>
    <w:p w14:paraId="24233D5B" w14:textId="77777777" w:rsidR="00000000" w:rsidRDefault="00DA50F5">
      <w:pPr>
        <w:bidi/>
        <w:jc w:val="both"/>
        <w:rPr>
          <w:rFonts w:cs="David" w:hint="cs"/>
          <w:rtl/>
        </w:rPr>
      </w:pPr>
      <w:r>
        <w:rPr>
          <w:rFonts w:cs="David" w:hint="cs"/>
          <w:u w:val="single"/>
          <w:rtl/>
        </w:rPr>
        <w:t>ארבל אסטרחן:</w:t>
      </w:r>
    </w:p>
    <w:p w14:paraId="76F5A4FF" w14:textId="77777777" w:rsidR="00000000" w:rsidRDefault="00DA50F5">
      <w:pPr>
        <w:bidi/>
        <w:jc w:val="both"/>
        <w:rPr>
          <w:rFonts w:cs="David" w:hint="cs"/>
          <w:rtl/>
        </w:rPr>
      </w:pPr>
    </w:p>
    <w:p w14:paraId="48C7BBC7" w14:textId="77777777" w:rsidR="00000000" w:rsidRDefault="00DA50F5">
      <w:pPr>
        <w:bidi/>
        <w:jc w:val="both"/>
        <w:rPr>
          <w:rFonts w:cs="David" w:hint="cs"/>
          <w:rtl/>
        </w:rPr>
      </w:pPr>
      <w:r>
        <w:rPr>
          <w:rFonts w:cs="David" w:hint="cs"/>
          <w:rtl/>
        </w:rPr>
        <w:tab/>
        <w:t>"(ד) הצעת החוק בצירוף ההסתייגויות כאמור תונח על שולחן הכנסת על-ידי יושב-ראש הכנסת, והוא יעמידה על סדר יומה".</w:t>
      </w:r>
    </w:p>
    <w:p w14:paraId="317BA5EC" w14:textId="77777777" w:rsidR="00000000" w:rsidRDefault="00DA50F5">
      <w:pPr>
        <w:bidi/>
        <w:jc w:val="both"/>
        <w:rPr>
          <w:rFonts w:cs="David" w:hint="cs"/>
          <w:rtl/>
        </w:rPr>
      </w:pPr>
    </w:p>
    <w:p w14:paraId="6F992666" w14:textId="77777777" w:rsidR="00000000" w:rsidRDefault="00DA50F5">
      <w:pPr>
        <w:bidi/>
        <w:jc w:val="both"/>
        <w:rPr>
          <w:rFonts w:cs="David" w:hint="cs"/>
          <w:rtl/>
        </w:rPr>
      </w:pPr>
      <w:r>
        <w:rPr>
          <w:rFonts w:cs="David" w:hint="cs"/>
          <w:rtl/>
        </w:rPr>
        <w:tab/>
        <w:t>את הכוכבית שקיי</w:t>
      </w:r>
      <w:r>
        <w:rPr>
          <w:rFonts w:cs="David" w:hint="cs"/>
          <w:rtl/>
        </w:rPr>
        <w:t xml:space="preserve">מת היום באותו סעיף הכנסתי לסעיף (ה): "חבר הכנסת לא יוכל לצרף את שמו לרשימת ההסתייגויות לאחר שהצעת החוק הונחה על שולחן הכנסת". </w:t>
      </w:r>
    </w:p>
    <w:p w14:paraId="616304D3" w14:textId="77777777" w:rsidR="00000000" w:rsidRDefault="00DA50F5">
      <w:pPr>
        <w:bidi/>
        <w:jc w:val="both"/>
        <w:rPr>
          <w:rFonts w:cs="David" w:hint="cs"/>
          <w:rtl/>
        </w:rPr>
      </w:pPr>
    </w:p>
    <w:p w14:paraId="2EBCF08A" w14:textId="77777777" w:rsidR="00000000" w:rsidRDefault="00DA50F5">
      <w:pPr>
        <w:bidi/>
        <w:ind w:firstLine="567"/>
        <w:jc w:val="both"/>
        <w:rPr>
          <w:rFonts w:cs="David" w:hint="cs"/>
          <w:rtl/>
        </w:rPr>
      </w:pPr>
      <w:r>
        <w:rPr>
          <w:rFonts w:cs="David" w:hint="cs"/>
          <w:rtl/>
        </w:rPr>
        <w:t xml:space="preserve">סעיף 181 הוא 123א הקיים, שהוא סעיף יחסית חדש ואני חושבת שהוא נשאר כאן בדיוק כמו שהוא. אמרנו שהוועדה יכולה להכין את הצעת החוק או </w:t>
      </w:r>
      <w:r>
        <w:rPr>
          <w:rFonts w:cs="David" w:hint="cs"/>
          <w:rtl/>
        </w:rPr>
        <w:t xml:space="preserve">להציע להסיר. </w:t>
      </w:r>
    </w:p>
    <w:p w14:paraId="2164A877" w14:textId="77777777" w:rsidR="00000000" w:rsidRDefault="00DA50F5">
      <w:pPr>
        <w:bidi/>
        <w:ind w:firstLine="567"/>
        <w:jc w:val="both"/>
        <w:rPr>
          <w:rFonts w:cs="David" w:hint="cs"/>
          <w:rtl/>
        </w:rPr>
      </w:pPr>
    </w:p>
    <w:p w14:paraId="2D9F97E7" w14:textId="77777777" w:rsidR="00000000" w:rsidRDefault="00DA50F5">
      <w:pPr>
        <w:bidi/>
        <w:ind w:firstLine="567"/>
        <w:jc w:val="both"/>
        <w:rPr>
          <w:rFonts w:cs="David" w:hint="cs"/>
          <w:rtl/>
        </w:rPr>
      </w:pPr>
      <w:r>
        <w:rPr>
          <w:rFonts w:cs="David" w:hint="cs"/>
          <w:rtl/>
        </w:rPr>
        <w:t>"(א) הצעת הוועדה לכנסת להסיר הצעת חוק מסדר היום כאמור בסעיף ..., תוצג מפי יושב-ראש הוועדה או מפי חבר הוועדה שנתמנה לכך על ידיו, או, בהעדר היושב-ראש, מפי חבר הוועדה שנתמנה לכך על ידיה".</w:t>
      </w:r>
    </w:p>
    <w:p w14:paraId="5E933502" w14:textId="77777777" w:rsidR="00000000" w:rsidRDefault="00DA50F5">
      <w:pPr>
        <w:bidi/>
        <w:ind w:firstLine="567"/>
        <w:jc w:val="both"/>
        <w:rPr>
          <w:rFonts w:cs="David" w:hint="cs"/>
          <w:rtl/>
        </w:rPr>
      </w:pPr>
    </w:p>
    <w:p w14:paraId="5065817D" w14:textId="77777777" w:rsidR="00000000" w:rsidRDefault="00DA50F5">
      <w:pPr>
        <w:bidi/>
        <w:ind w:firstLine="567"/>
        <w:jc w:val="both"/>
        <w:rPr>
          <w:rFonts w:cs="David" w:hint="cs"/>
          <w:rtl/>
        </w:rPr>
      </w:pPr>
      <w:r>
        <w:rPr>
          <w:rFonts w:cs="David" w:hint="cs"/>
          <w:rtl/>
        </w:rPr>
        <w:t>מי רשאי להשיב? "(ב) אלה רשאים להשיב: (1) היתה ההצעה הצע</w:t>
      </w:r>
      <w:r>
        <w:rPr>
          <w:rFonts w:cs="David" w:hint="cs"/>
          <w:rtl/>
        </w:rPr>
        <w:t xml:space="preserve">ת חוק פרטית או מורכבת ממספר הצעות חוק פרטיות - אחד מיוזמי הצעת החוק, כפי שייקבע על ידם; (2) היתה ההצעה הצעת חוק ממשלתית - נציג הממשלה המדבר בשמה, כאמור בסעיף ..." - לא כל שר. </w:t>
      </w:r>
    </w:p>
    <w:p w14:paraId="61258A99" w14:textId="77777777" w:rsidR="00000000" w:rsidRDefault="00DA50F5">
      <w:pPr>
        <w:bidi/>
        <w:ind w:firstLine="567"/>
        <w:jc w:val="both"/>
        <w:rPr>
          <w:rFonts w:cs="David" w:hint="cs"/>
          <w:rtl/>
        </w:rPr>
      </w:pPr>
    </w:p>
    <w:p w14:paraId="784308E3" w14:textId="77777777" w:rsidR="00000000" w:rsidRDefault="00DA50F5">
      <w:pPr>
        <w:bidi/>
        <w:ind w:firstLine="567"/>
        <w:jc w:val="both"/>
        <w:rPr>
          <w:rFonts w:cs="David" w:hint="cs"/>
          <w:rtl/>
        </w:rPr>
      </w:pPr>
      <w:r>
        <w:rPr>
          <w:rFonts w:cs="David" w:hint="cs"/>
          <w:rtl/>
        </w:rPr>
        <w:t>"(ג) החליטה הכנסת לדחות את הצעת הוועדה כאמור בסעיף קטן (א), תונח הצעת החוק על ש</w:t>
      </w:r>
      <w:r>
        <w:rPr>
          <w:rFonts w:cs="David" w:hint="cs"/>
          <w:rtl/>
        </w:rPr>
        <w:t>ולחן הכנסת על-ידי יושב-ראש הכנסת לקריאה שנייה, בשבוע שלאחר השבוע שבו התקבלה ההחלטה" - השאלה היא תמיד באיזה נוסח. הוועדה לא רוצה את החוק, היא מציעה להסיר. המליאה לא קיבלה את זה. אז מה יונח? הוחלט שזה יהיה - "בנוסח שהתקבל בקריאה הראשונה או בנוסח אחר שתכין הו</w:t>
      </w:r>
      <w:r>
        <w:rPr>
          <w:rFonts w:cs="David" w:hint="cs"/>
          <w:rtl/>
        </w:rPr>
        <w:t xml:space="preserve">ועדה ובצירוף הסתייגויות, אלא אם כן החליטה ועדת הכנסת על מועד אחר". </w:t>
      </w:r>
    </w:p>
    <w:p w14:paraId="3EB8EF97" w14:textId="77777777" w:rsidR="00000000" w:rsidRDefault="00DA50F5">
      <w:pPr>
        <w:bidi/>
        <w:ind w:firstLine="567"/>
        <w:jc w:val="both"/>
        <w:rPr>
          <w:rFonts w:cs="David" w:hint="cs"/>
          <w:rtl/>
        </w:rPr>
      </w:pPr>
    </w:p>
    <w:p w14:paraId="57CC48E6" w14:textId="77777777" w:rsidR="00000000" w:rsidRDefault="00DA50F5">
      <w:pPr>
        <w:bidi/>
        <w:jc w:val="both"/>
        <w:rPr>
          <w:rFonts w:cs="David" w:hint="cs"/>
          <w:rtl/>
        </w:rPr>
      </w:pPr>
      <w:r>
        <w:rPr>
          <w:rFonts w:cs="David" w:hint="cs"/>
          <w:u w:val="single"/>
          <w:rtl/>
        </w:rPr>
        <w:t>סגן מזכיר הכנסת דוד לב:</w:t>
      </w:r>
    </w:p>
    <w:p w14:paraId="53157F9D" w14:textId="77777777" w:rsidR="00000000" w:rsidRDefault="00DA50F5">
      <w:pPr>
        <w:bidi/>
        <w:jc w:val="both"/>
        <w:rPr>
          <w:rFonts w:cs="David" w:hint="cs"/>
          <w:rtl/>
        </w:rPr>
      </w:pPr>
    </w:p>
    <w:p w14:paraId="7ACD7EA0" w14:textId="77777777" w:rsidR="00000000" w:rsidRDefault="00DA50F5">
      <w:pPr>
        <w:bidi/>
        <w:ind w:firstLine="567"/>
        <w:jc w:val="both"/>
        <w:rPr>
          <w:rFonts w:cs="David" w:hint="cs"/>
          <w:rtl/>
        </w:rPr>
      </w:pPr>
      <w:r>
        <w:rPr>
          <w:rFonts w:cs="David" w:hint="cs"/>
          <w:rtl/>
        </w:rPr>
        <w:t>נותנים לוועדה להכין את זה תוך שבוע, או שהיא הולכת לוועדת הכנסת לבקש מועד אחר.</w:t>
      </w:r>
    </w:p>
    <w:p w14:paraId="387FC31A" w14:textId="77777777" w:rsidR="00000000" w:rsidRDefault="00DA50F5">
      <w:pPr>
        <w:bidi/>
        <w:jc w:val="both"/>
        <w:rPr>
          <w:rFonts w:cs="David" w:hint="cs"/>
          <w:rtl/>
        </w:rPr>
      </w:pPr>
    </w:p>
    <w:p w14:paraId="186C8368" w14:textId="77777777" w:rsidR="00000000" w:rsidRDefault="00DA50F5">
      <w:pPr>
        <w:bidi/>
        <w:jc w:val="both"/>
        <w:rPr>
          <w:rFonts w:cs="David" w:hint="cs"/>
          <w:rtl/>
        </w:rPr>
      </w:pPr>
      <w:r>
        <w:rPr>
          <w:rFonts w:cs="David" w:hint="cs"/>
          <w:u w:val="single"/>
          <w:rtl/>
        </w:rPr>
        <w:t>ארבל אסטרחן:</w:t>
      </w:r>
    </w:p>
    <w:p w14:paraId="15F9E0C9" w14:textId="77777777" w:rsidR="00000000" w:rsidRDefault="00DA50F5">
      <w:pPr>
        <w:bidi/>
        <w:jc w:val="both"/>
        <w:rPr>
          <w:rFonts w:cs="David" w:hint="cs"/>
          <w:rtl/>
        </w:rPr>
      </w:pPr>
    </w:p>
    <w:p w14:paraId="2E3134BF" w14:textId="77777777" w:rsidR="00000000" w:rsidRDefault="00DA50F5">
      <w:pPr>
        <w:bidi/>
        <w:jc w:val="both"/>
        <w:rPr>
          <w:rFonts w:cs="David" w:hint="cs"/>
          <w:rtl/>
        </w:rPr>
      </w:pPr>
      <w:r>
        <w:rPr>
          <w:rFonts w:cs="David" w:hint="cs"/>
          <w:rtl/>
        </w:rPr>
        <w:tab/>
        <w:t xml:space="preserve"> הוועדה הולכת לוועדת הכנסת ואומרת: לא רצינו את זה, המליאה מכריחה אות</w:t>
      </w:r>
      <w:r>
        <w:rPr>
          <w:rFonts w:cs="David" w:hint="cs"/>
          <w:rtl/>
        </w:rPr>
        <w:t>נו להכין את הצעת החוק, תנו לנו עכשיו חודש להכין את זה כמו שצריך.</w:t>
      </w:r>
    </w:p>
    <w:p w14:paraId="30C13FEE" w14:textId="77777777" w:rsidR="00000000" w:rsidRDefault="00DA50F5">
      <w:pPr>
        <w:bidi/>
        <w:jc w:val="both"/>
        <w:rPr>
          <w:rFonts w:cs="David" w:hint="cs"/>
          <w:rtl/>
        </w:rPr>
      </w:pPr>
    </w:p>
    <w:p w14:paraId="00BE5E50" w14:textId="77777777" w:rsidR="00000000" w:rsidRDefault="00DA50F5">
      <w:pPr>
        <w:bidi/>
        <w:jc w:val="both"/>
        <w:rPr>
          <w:rFonts w:cs="David" w:hint="cs"/>
          <w:rtl/>
        </w:rPr>
      </w:pPr>
      <w:r>
        <w:rPr>
          <w:rFonts w:cs="David" w:hint="cs"/>
          <w:rtl/>
        </w:rPr>
        <w:tab/>
        <w:t xml:space="preserve">סעיף 181 (124 הקיים): "הוועדה שדנה בהצעת החוק" - היום כתוב "הוועדה הנוגעת בדבר" - רשאית לחדש את דיוניה בהצעה גם לאחר שהונחה על שולחן הכנסת, וכל עוד לא התחילה הקריאה השנייה". </w:t>
      </w:r>
    </w:p>
    <w:p w14:paraId="2234D62A" w14:textId="77777777" w:rsidR="00000000" w:rsidRDefault="00DA50F5">
      <w:pPr>
        <w:bidi/>
        <w:jc w:val="both"/>
        <w:rPr>
          <w:rFonts w:cs="David" w:hint="cs"/>
          <w:rtl/>
        </w:rPr>
      </w:pPr>
    </w:p>
    <w:p w14:paraId="6008DE73" w14:textId="77777777" w:rsidR="00000000" w:rsidRDefault="00DA50F5">
      <w:pPr>
        <w:bidi/>
        <w:jc w:val="both"/>
        <w:rPr>
          <w:rFonts w:cs="David" w:hint="cs"/>
          <w:rtl/>
        </w:rPr>
      </w:pPr>
      <w:r>
        <w:rPr>
          <w:rFonts w:cs="David" w:hint="cs"/>
          <w:rtl/>
        </w:rPr>
        <w:tab/>
        <w:t xml:space="preserve">"(ב) החליטה </w:t>
      </w:r>
      <w:r>
        <w:rPr>
          <w:rFonts w:cs="David" w:hint="cs"/>
          <w:rtl/>
        </w:rPr>
        <w:t>הוועדה לעשות כן, יודיע יושב-ראש הוועדה ליושב-ראש הכנסת על כך, ויושב-ראש הכנסת יודיע זאת לכנסת; הקריאה השנייה תידחה על שהצעת החוק תחזור ותונח על שולחן הכנסת".</w:t>
      </w:r>
    </w:p>
    <w:p w14:paraId="4F4ADB46" w14:textId="77777777" w:rsidR="00000000" w:rsidRDefault="00DA50F5">
      <w:pPr>
        <w:bidi/>
        <w:jc w:val="both"/>
        <w:rPr>
          <w:rFonts w:cs="David" w:hint="cs"/>
          <w:rtl/>
        </w:rPr>
      </w:pPr>
    </w:p>
    <w:p w14:paraId="05CAE766" w14:textId="77777777" w:rsidR="00000000" w:rsidRDefault="00DA50F5">
      <w:pPr>
        <w:bidi/>
        <w:jc w:val="both"/>
        <w:rPr>
          <w:rFonts w:cs="David" w:hint="cs"/>
          <w:rtl/>
        </w:rPr>
      </w:pPr>
      <w:r>
        <w:rPr>
          <w:rFonts w:cs="David" w:hint="cs"/>
          <w:rtl/>
        </w:rPr>
        <w:tab/>
        <w:t xml:space="preserve">סעיף 183 (125 הקיים): "(א) הקריאה השנייה תיערך למחרת ההנחה על שולחן הכנסת או באחת הישיבות שלאחר </w:t>
      </w:r>
      <w:r>
        <w:rPr>
          <w:rFonts w:cs="David" w:hint="cs"/>
          <w:rtl/>
        </w:rPr>
        <w:t xml:space="preserve">מכן, זולת אם החליטה ועדת הכנסת להתיר את הקריאה ביום ההנחה". זה הפטור מחובת הנחה. </w:t>
      </w:r>
    </w:p>
    <w:p w14:paraId="541BD4CC" w14:textId="77777777" w:rsidR="00000000" w:rsidRDefault="00DA50F5">
      <w:pPr>
        <w:bidi/>
        <w:jc w:val="both"/>
        <w:rPr>
          <w:rFonts w:cs="David" w:hint="cs"/>
          <w:rtl/>
        </w:rPr>
      </w:pPr>
    </w:p>
    <w:p w14:paraId="4ABF7E69" w14:textId="77777777" w:rsidR="00000000" w:rsidRDefault="00DA50F5">
      <w:pPr>
        <w:bidi/>
        <w:jc w:val="both"/>
        <w:rPr>
          <w:rFonts w:cs="David" w:hint="cs"/>
          <w:rtl/>
        </w:rPr>
      </w:pPr>
      <w:r>
        <w:rPr>
          <w:rFonts w:cs="David" w:hint="cs"/>
          <w:rtl/>
        </w:rPr>
        <w:tab/>
        <w:t>בסעיף (ב) יש הבהרה, למרות שזה קיים גם היום, מה זה למחרת ההנחה. זה או ההנחה הראשונה או הנחה מחדש. כשמניחים מחדש הצעת חוק, שוב צריך לחכות יום כי זה יכול להיות מונח בנוסח אחר.</w:t>
      </w:r>
      <w:r>
        <w:rPr>
          <w:rFonts w:cs="David" w:hint="cs"/>
          <w:rtl/>
        </w:rPr>
        <w:t xml:space="preserve"> </w:t>
      </w:r>
    </w:p>
    <w:p w14:paraId="2F6155FE" w14:textId="77777777" w:rsidR="00000000" w:rsidRDefault="00DA50F5">
      <w:pPr>
        <w:bidi/>
        <w:jc w:val="both"/>
        <w:rPr>
          <w:rFonts w:cs="David" w:hint="cs"/>
          <w:rtl/>
        </w:rPr>
      </w:pPr>
    </w:p>
    <w:p w14:paraId="442CAE91" w14:textId="77777777" w:rsidR="00000000" w:rsidRDefault="00DA50F5">
      <w:pPr>
        <w:bidi/>
        <w:jc w:val="both"/>
        <w:rPr>
          <w:rFonts w:cs="David" w:hint="cs"/>
          <w:rtl/>
        </w:rPr>
      </w:pPr>
      <w:r>
        <w:rPr>
          <w:rFonts w:cs="David" w:hint="cs"/>
          <w:rtl/>
        </w:rPr>
        <w:tab/>
        <w:t>סעיף 184 (126 הקיים): "(א) הקריאה השנייה תחל בדברי הסבר מפי יושב-ראש הוועדה" - היום כתוב "בהרצאה מטעם הוועדה" - "או מפי חבר הוועדה שנתמנה לכך על ידיו, או בהעדר היושב-ראש, מפי חבר הוועדה שנתמנה לכך על ידיה, ויראו את הדברים כהצעה לקבל את הצעת החוק בקריאה</w:t>
      </w:r>
      <w:r>
        <w:rPr>
          <w:rFonts w:cs="David" w:hint="cs"/>
          <w:rtl/>
        </w:rPr>
        <w:t xml:space="preserve"> השנייה". </w:t>
      </w:r>
    </w:p>
    <w:p w14:paraId="0131BA7C" w14:textId="77777777" w:rsidR="00000000" w:rsidRDefault="00DA50F5">
      <w:pPr>
        <w:bidi/>
        <w:jc w:val="both"/>
        <w:rPr>
          <w:rFonts w:cs="David" w:hint="cs"/>
          <w:rtl/>
        </w:rPr>
      </w:pPr>
    </w:p>
    <w:p w14:paraId="6BCBD74C" w14:textId="77777777" w:rsidR="00000000" w:rsidRDefault="00DA50F5">
      <w:pPr>
        <w:bidi/>
        <w:jc w:val="both"/>
        <w:rPr>
          <w:rFonts w:cs="David" w:hint="cs"/>
          <w:rtl/>
        </w:rPr>
      </w:pPr>
      <w:r>
        <w:rPr>
          <w:rFonts w:cs="David" w:hint="cs"/>
          <w:u w:val="single"/>
          <w:rtl/>
        </w:rPr>
        <w:t>סגן מזכיר הכנסת דוד לב:</w:t>
      </w:r>
    </w:p>
    <w:p w14:paraId="060F7DEB" w14:textId="77777777" w:rsidR="00000000" w:rsidRDefault="00DA50F5">
      <w:pPr>
        <w:bidi/>
        <w:jc w:val="both"/>
        <w:rPr>
          <w:rFonts w:cs="David" w:hint="cs"/>
          <w:rtl/>
        </w:rPr>
      </w:pPr>
    </w:p>
    <w:p w14:paraId="1B5E5067" w14:textId="77777777" w:rsidR="00000000" w:rsidRDefault="00DA50F5">
      <w:pPr>
        <w:bidi/>
        <w:jc w:val="both"/>
        <w:rPr>
          <w:rFonts w:cs="David" w:hint="cs"/>
          <w:rtl/>
        </w:rPr>
      </w:pPr>
      <w:r>
        <w:rPr>
          <w:rFonts w:cs="David" w:hint="cs"/>
          <w:rtl/>
        </w:rPr>
        <w:tab/>
        <w:t xml:space="preserve"> גם בקריאה ראשונה וגם בהבאת הדברים על-ידי יושב-ראש הוועדה אין מגבלת זמן. השאלה אם רוצים להשאיר את זה כך או לתחום בזמן. </w:t>
      </w:r>
    </w:p>
    <w:p w14:paraId="0C3F4375" w14:textId="77777777" w:rsidR="00000000" w:rsidRDefault="00DA50F5">
      <w:pPr>
        <w:bidi/>
        <w:jc w:val="both"/>
        <w:rPr>
          <w:rFonts w:cs="David" w:hint="cs"/>
          <w:rtl/>
        </w:rPr>
      </w:pPr>
    </w:p>
    <w:p w14:paraId="720B9048" w14:textId="77777777" w:rsidR="00000000" w:rsidRDefault="00DA50F5">
      <w:pPr>
        <w:bidi/>
        <w:jc w:val="both"/>
        <w:rPr>
          <w:rFonts w:cs="David" w:hint="cs"/>
          <w:rtl/>
        </w:rPr>
      </w:pPr>
      <w:r>
        <w:rPr>
          <w:rFonts w:cs="David" w:hint="cs"/>
          <w:u w:val="single"/>
          <w:rtl/>
        </w:rPr>
        <w:t>ארבל אסטרחן:</w:t>
      </w:r>
    </w:p>
    <w:p w14:paraId="40AAFD83" w14:textId="77777777" w:rsidR="00000000" w:rsidRDefault="00DA50F5">
      <w:pPr>
        <w:bidi/>
        <w:jc w:val="both"/>
        <w:rPr>
          <w:rFonts w:cs="David" w:hint="cs"/>
          <w:rtl/>
        </w:rPr>
      </w:pPr>
    </w:p>
    <w:p w14:paraId="7ACC5F08" w14:textId="77777777" w:rsidR="00000000" w:rsidRDefault="00DA50F5">
      <w:pPr>
        <w:bidi/>
        <w:jc w:val="both"/>
        <w:rPr>
          <w:rFonts w:cs="David" w:hint="cs"/>
          <w:rtl/>
        </w:rPr>
      </w:pPr>
      <w:r>
        <w:rPr>
          <w:rFonts w:cs="David" w:hint="cs"/>
          <w:rtl/>
        </w:rPr>
        <w:tab/>
        <w:t xml:space="preserve"> אם מציעים חוק רחב, הוא צריך שעתיים לדבר על זה. </w:t>
      </w:r>
    </w:p>
    <w:p w14:paraId="0D66AAF3" w14:textId="77777777" w:rsidR="00000000" w:rsidRDefault="00DA50F5">
      <w:pPr>
        <w:bidi/>
        <w:jc w:val="both"/>
        <w:rPr>
          <w:rFonts w:cs="David" w:hint="cs"/>
          <w:rtl/>
        </w:rPr>
      </w:pPr>
    </w:p>
    <w:p w14:paraId="36B8D544" w14:textId="77777777" w:rsidR="00000000" w:rsidRDefault="00DA50F5">
      <w:pPr>
        <w:bidi/>
        <w:jc w:val="both"/>
        <w:rPr>
          <w:rFonts w:cs="David" w:hint="cs"/>
          <w:rtl/>
        </w:rPr>
      </w:pPr>
      <w:r>
        <w:rPr>
          <w:rFonts w:cs="David"/>
          <w:u w:val="single"/>
          <w:rtl/>
        </w:rPr>
        <w:br w:type="page"/>
      </w:r>
      <w:r>
        <w:rPr>
          <w:rFonts w:cs="David" w:hint="cs"/>
          <w:u w:val="single"/>
          <w:rtl/>
        </w:rPr>
        <w:t>היו"ר רשף חן:</w:t>
      </w:r>
    </w:p>
    <w:p w14:paraId="6BDA52E3" w14:textId="77777777" w:rsidR="00000000" w:rsidRDefault="00DA50F5">
      <w:pPr>
        <w:bidi/>
        <w:jc w:val="both"/>
        <w:rPr>
          <w:rFonts w:cs="David" w:hint="cs"/>
          <w:rtl/>
        </w:rPr>
      </w:pPr>
    </w:p>
    <w:p w14:paraId="31AACFB8" w14:textId="77777777" w:rsidR="00000000" w:rsidRDefault="00DA50F5">
      <w:pPr>
        <w:bidi/>
        <w:jc w:val="both"/>
        <w:rPr>
          <w:rFonts w:cs="David" w:hint="cs"/>
          <w:rtl/>
        </w:rPr>
      </w:pPr>
      <w:r>
        <w:rPr>
          <w:rFonts w:cs="David" w:hint="cs"/>
          <w:rtl/>
        </w:rPr>
        <w:tab/>
        <w:t xml:space="preserve">לא צריכה להיות </w:t>
      </w:r>
      <w:r>
        <w:rPr>
          <w:rFonts w:cs="David" w:hint="cs"/>
          <w:rtl/>
        </w:rPr>
        <w:t xml:space="preserve">מגבלת זמן. הסיכוי שיושבי-ראש ועדה יעשו פיליבסטר הוא לא גדול. </w:t>
      </w:r>
    </w:p>
    <w:p w14:paraId="00EF8610" w14:textId="77777777" w:rsidR="00000000" w:rsidRDefault="00DA50F5">
      <w:pPr>
        <w:bidi/>
        <w:jc w:val="both"/>
        <w:rPr>
          <w:rFonts w:cs="David" w:hint="cs"/>
          <w:rtl/>
        </w:rPr>
      </w:pPr>
    </w:p>
    <w:p w14:paraId="7FF6BA79" w14:textId="77777777" w:rsidR="00000000" w:rsidRDefault="00DA50F5">
      <w:pPr>
        <w:bidi/>
        <w:jc w:val="both"/>
        <w:rPr>
          <w:rFonts w:cs="David" w:hint="cs"/>
          <w:rtl/>
        </w:rPr>
      </w:pPr>
      <w:r>
        <w:rPr>
          <w:rFonts w:cs="David" w:hint="cs"/>
          <w:u w:val="single"/>
          <w:rtl/>
        </w:rPr>
        <w:t>ארבל אסטרחן:</w:t>
      </w:r>
    </w:p>
    <w:p w14:paraId="375CA9AC" w14:textId="77777777" w:rsidR="00000000" w:rsidRDefault="00DA50F5">
      <w:pPr>
        <w:bidi/>
        <w:jc w:val="both"/>
        <w:rPr>
          <w:rFonts w:cs="David" w:hint="cs"/>
          <w:rtl/>
        </w:rPr>
      </w:pPr>
    </w:p>
    <w:p w14:paraId="78E5F848" w14:textId="77777777" w:rsidR="00000000" w:rsidRDefault="00DA50F5">
      <w:pPr>
        <w:bidi/>
        <w:jc w:val="both"/>
        <w:rPr>
          <w:rFonts w:cs="David" w:hint="cs"/>
          <w:rtl/>
        </w:rPr>
      </w:pPr>
      <w:r>
        <w:rPr>
          <w:rFonts w:cs="David" w:hint="cs"/>
          <w:rtl/>
        </w:rPr>
        <w:tab/>
        <w:t xml:space="preserve"> "ב) הישוב ראש יעמיד להצבעה את סעיפי החוק אחד אחד; היו סעיפים רצופים שלא נרשמו להם הסתייגויות, יעמידם הישוב ראש להצבעה במרוכז, זולת אם דרש אחד מחברי הכנסת להצביע בנפרד על כל אחד </w:t>
      </w:r>
      <w:r>
        <w:rPr>
          <w:rFonts w:cs="David" w:hint="cs"/>
          <w:rtl/>
        </w:rPr>
        <w:t>מהם או על אחד מהם".</w:t>
      </w:r>
    </w:p>
    <w:p w14:paraId="2972E954" w14:textId="77777777" w:rsidR="00000000" w:rsidRDefault="00DA50F5">
      <w:pPr>
        <w:bidi/>
        <w:jc w:val="both"/>
        <w:rPr>
          <w:rFonts w:cs="David" w:hint="cs"/>
          <w:rtl/>
        </w:rPr>
      </w:pPr>
    </w:p>
    <w:p w14:paraId="386E0911" w14:textId="77777777" w:rsidR="00000000" w:rsidRDefault="00DA50F5">
      <w:pPr>
        <w:bidi/>
        <w:jc w:val="both"/>
        <w:rPr>
          <w:rFonts w:cs="David" w:hint="cs"/>
          <w:rtl/>
        </w:rPr>
      </w:pPr>
      <w:r>
        <w:rPr>
          <w:rFonts w:cs="David" w:hint="cs"/>
          <w:rtl/>
        </w:rPr>
        <w:tab/>
        <w:t xml:space="preserve">"(ג) נרשמה הסתייגות לסעיף מסוים, יקבל המסתייג רשות דיבור לחמש דקות לצורך הנמקת ההסתייגות; הגישו מספר חברי כנסת הסתייגות זהה, רשאי כל אחד מהם לנמק את הסתייגותו". </w:t>
      </w:r>
    </w:p>
    <w:p w14:paraId="705EAAF0" w14:textId="77777777" w:rsidR="00000000" w:rsidRDefault="00DA50F5">
      <w:pPr>
        <w:bidi/>
        <w:jc w:val="both"/>
        <w:rPr>
          <w:rFonts w:cs="David" w:hint="cs"/>
          <w:rtl/>
        </w:rPr>
      </w:pPr>
    </w:p>
    <w:p w14:paraId="7AD0AA40" w14:textId="77777777" w:rsidR="00000000" w:rsidRDefault="00DA50F5">
      <w:pPr>
        <w:bidi/>
        <w:jc w:val="both"/>
        <w:rPr>
          <w:rFonts w:cs="David" w:hint="cs"/>
          <w:rtl/>
        </w:rPr>
      </w:pPr>
      <w:r>
        <w:rPr>
          <w:rFonts w:cs="David" w:hint="cs"/>
          <w:rtl/>
        </w:rPr>
        <w:tab/>
        <w:t>ועדת לוי עסקה בשאלה מה קורה אם יש למסתייג כמה הסתייגויות, האם הוא יוכל</w:t>
      </w:r>
      <w:r>
        <w:rPr>
          <w:rFonts w:cs="David" w:hint="cs"/>
          <w:rtl/>
        </w:rPr>
        <w:t xml:space="preserve"> לדבר עכשיו חמש דקות כפול מספר ההסתייגויות או שהוא יוגבל בזמן. הם הציעו כמה גרסאות.</w:t>
      </w:r>
    </w:p>
    <w:p w14:paraId="32205D33" w14:textId="77777777" w:rsidR="00000000" w:rsidRDefault="00DA50F5">
      <w:pPr>
        <w:bidi/>
        <w:jc w:val="both"/>
        <w:rPr>
          <w:rFonts w:cs="David" w:hint="cs"/>
          <w:rtl/>
        </w:rPr>
      </w:pPr>
    </w:p>
    <w:p w14:paraId="1EA4426C" w14:textId="77777777" w:rsidR="00000000" w:rsidRDefault="00DA50F5">
      <w:pPr>
        <w:bidi/>
        <w:jc w:val="both"/>
        <w:rPr>
          <w:rFonts w:cs="David" w:hint="cs"/>
          <w:rtl/>
        </w:rPr>
      </w:pPr>
      <w:r>
        <w:rPr>
          <w:rFonts w:cs="David" w:hint="cs"/>
          <w:rtl/>
        </w:rPr>
        <w:tab/>
        <w:t>גרסה א': "נרשמה הסתייגות, יוקצו למסתייג שלוש דקות להנמקת ההסתייגות, אך לא יותר מאשר שבע דקות למסתייג שיש לו מספר הסתייגויות לסעיף אחד".</w:t>
      </w:r>
    </w:p>
    <w:p w14:paraId="1E94FB5C" w14:textId="77777777" w:rsidR="00000000" w:rsidRDefault="00DA50F5">
      <w:pPr>
        <w:bidi/>
        <w:jc w:val="both"/>
        <w:rPr>
          <w:rFonts w:cs="David" w:hint="cs"/>
          <w:rtl/>
        </w:rPr>
      </w:pPr>
    </w:p>
    <w:p w14:paraId="547BAEE5" w14:textId="77777777" w:rsidR="00000000" w:rsidRDefault="00DA50F5">
      <w:pPr>
        <w:bidi/>
        <w:jc w:val="both"/>
        <w:rPr>
          <w:rFonts w:cs="David" w:hint="cs"/>
          <w:rtl/>
        </w:rPr>
      </w:pPr>
      <w:r>
        <w:rPr>
          <w:rFonts w:cs="David" w:hint="cs"/>
          <w:rtl/>
        </w:rPr>
        <w:tab/>
        <w:t xml:space="preserve">גרסה ב': "נרשמה הסתייגות, יוקצו </w:t>
      </w:r>
      <w:r>
        <w:rPr>
          <w:rFonts w:cs="David" w:hint="cs"/>
          <w:rtl/>
        </w:rPr>
        <w:t>למסתייג שלוש דקות להנמקת ההסתייגות, אך לא יותר מאשר עשרים דקות להנמקת כל הסתייגויותיו לחוק".</w:t>
      </w:r>
    </w:p>
    <w:p w14:paraId="27F1630E" w14:textId="77777777" w:rsidR="00000000" w:rsidRDefault="00DA50F5">
      <w:pPr>
        <w:bidi/>
        <w:jc w:val="both"/>
        <w:rPr>
          <w:rFonts w:cs="David" w:hint="cs"/>
          <w:rtl/>
        </w:rPr>
      </w:pPr>
    </w:p>
    <w:p w14:paraId="7271DE15" w14:textId="77777777" w:rsidR="00000000" w:rsidRDefault="00DA50F5">
      <w:pPr>
        <w:bidi/>
        <w:jc w:val="both"/>
        <w:rPr>
          <w:rFonts w:cs="David" w:hint="cs"/>
          <w:rtl/>
        </w:rPr>
      </w:pPr>
      <w:r>
        <w:rPr>
          <w:rFonts w:cs="David" w:hint="cs"/>
          <w:rtl/>
        </w:rPr>
        <w:tab/>
        <w:t>גרסה ג': "נרשמה הסתייגות, יוקצו למסתייג שלוש דקות להנמקת ההסתייגות, אך לא יותר מאשר שעתיים להנמקת כל הסתייגויותיו של חבר הוועדה לחוק, ועשר דקות להנמקת כל הסתייגו</w:t>
      </w:r>
      <w:r>
        <w:rPr>
          <w:rFonts w:cs="David" w:hint="cs"/>
          <w:rtl/>
        </w:rPr>
        <w:t xml:space="preserve">יותיו של מי שאינו חבר הוועדה לחוק". </w:t>
      </w:r>
    </w:p>
    <w:p w14:paraId="1561CF35" w14:textId="77777777" w:rsidR="00000000" w:rsidRDefault="00DA50F5">
      <w:pPr>
        <w:bidi/>
        <w:jc w:val="both"/>
        <w:rPr>
          <w:rFonts w:cs="David" w:hint="cs"/>
          <w:rtl/>
        </w:rPr>
      </w:pPr>
    </w:p>
    <w:p w14:paraId="6456D63B" w14:textId="77777777" w:rsidR="00000000" w:rsidRDefault="00DA50F5">
      <w:pPr>
        <w:bidi/>
        <w:jc w:val="both"/>
        <w:rPr>
          <w:rFonts w:cs="David" w:hint="cs"/>
          <w:rtl/>
        </w:rPr>
      </w:pPr>
      <w:r>
        <w:rPr>
          <w:rFonts w:cs="David" w:hint="cs"/>
          <w:u w:val="single"/>
          <w:rtl/>
        </w:rPr>
        <w:t>היו"ר רשף חן:</w:t>
      </w:r>
    </w:p>
    <w:p w14:paraId="72657530" w14:textId="77777777" w:rsidR="00000000" w:rsidRDefault="00DA50F5">
      <w:pPr>
        <w:bidi/>
        <w:jc w:val="both"/>
        <w:rPr>
          <w:rFonts w:cs="David" w:hint="cs"/>
          <w:rtl/>
        </w:rPr>
      </w:pPr>
    </w:p>
    <w:p w14:paraId="394DB7E3" w14:textId="77777777" w:rsidR="00000000" w:rsidRDefault="00DA50F5">
      <w:pPr>
        <w:bidi/>
        <w:jc w:val="both"/>
        <w:rPr>
          <w:rFonts w:cs="David" w:hint="cs"/>
          <w:rtl/>
        </w:rPr>
      </w:pPr>
      <w:r>
        <w:rPr>
          <w:rFonts w:cs="David" w:hint="cs"/>
          <w:rtl/>
        </w:rPr>
        <w:tab/>
        <w:t xml:space="preserve"> נראה מאוד הגיוני שצריך לתחום את זה. השאלה בכמה זמן.</w:t>
      </w:r>
    </w:p>
    <w:p w14:paraId="75944645" w14:textId="77777777" w:rsidR="00000000" w:rsidRDefault="00DA50F5">
      <w:pPr>
        <w:bidi/>
        <w:jc w:val="both"/>
        <w:rPr>
          <w:rFonts w:cs="David" w:hint="cs"/>
          <w:rtl/>
        </w:rPr>
      </w:pPr>
    </w:p>
    <w:p w14:paraId="5458B7DB" w14:textId="77777777" w:rsidR="00000000" w:rsidRDefault="00DA50F5">
      <w:pPr>
        <w:bidi/>
        <w:jc w:val="both"/>
        <w:rPr>
          <w:rFonts w:cs="David" w:hint="cs"/>
          <w:rtl/>
        </w:rPr>
      </w:pPr>
      <w:r>
        <w:rPr>
          <w:rFonts w:cs="David" w:hint="cs"/>
          <w:u w:val="single"/>
          <w:rtl/>
        </w:rPr>
        <w:t>סגן מזכיר הכנסת דוד לב:</w:t>
      </w:r>
    </w:p>
    <w:p w14:paraId="6A9230E3" w14:textId="77777777" w:rsidR="00000000" w:rsidRDefault="00DA50F5">
      <w:pPr>
        <w:bidi/>
        <w:jc w:val="both"/>
        <w:rPr>
          <w:rFonts w:cs="David" w:hint="cs"/>
          <w:rtl/>
        </w:rPr>
      </w:pPr>
    </w:p>
    <w:p w14:paraId="056A56A0" w14:textId="77777777" w:rsidR="00000000" w:rsidRDefault="00DA50F5">
      <w:pPr>
        <w:bidi/>
        <w:jc w:val="both"/>
        <w:rPr>
          <w:rFonts w:cs="David" w:hint="cs"/>
          <w:rtl/>
        </w:rPr>
      </w:pPr>
      <w:r>
        <w:rPr>
          <w:rFonts w:cs="David" w:hint="cs"/>
          <w:rtl/>
        </w:rPr>
        <w:tab/>
        <w:t xml:space="preserve"> בעבר היו לוקחים סעיף, מנמקים את ההסתייגויות ומצביעים עליו, עוברים לסעיף הבא, מנמקים את ההסתייגויות ומצביעים עליו, וזאת רו</w:t>
      </w:r>
      <w:r>
        <w:rPr>
          <w:rFonts w:cs="David" w:hint="cs"/>
          <w:rtl/>
        </w:rPr>
        <w:t>ח הכתיבה כאן. היום אומרים לחבר הכנסת: נמק בבת אחת את כל ההסתייגויות שלך, ומצביעים על הסעיפים ברצף.</w:t>
      </w:r>
    </w:p>
    <w:p w14:paraId="5B89E9A7" w14:textId="77777777" w:rsidR="00000000" w:rsidRDefault="00DA50F5">
      <w:pPr>
        <w:bidi/>
        <w:jc w:val="both"/>
        <w:rPr>
          <w:rFonts w:cs="David" w:hint="cs"/>
          <w:rtl/>
        </w:rPr>
      </w:pPr>
    </w:p>
    <w:p w14:paraId="54D587FB" w14:textId="77777777" w:rsidR="00000000" w:rsidRDefault="00DA50F5">
      <w:pPr>
        <w:bidi/>
        <w:jc w:val="both"/>
        <w:rPr>
          <w:rFonts w:cs="David" w:hint="cs"/>
          <w:rtl/>
        </w:rPr>
      </w:pPr>
      <w:r>
        <w:rPr>
          <w:rFonts w:cs="David" w:hint="cs"/>
          <w:u w:val="single"/>
          <w:rtl/>
        </w:rPr>
        <w:t>ארבל אסטרחן:</w:t>
      </w:r>
    </w:p>
    <w:p w14:paraId="1ECE79A2" w14:textId="77777777" w:rsidR="00000000" w:rsidRDefault="00DA50F5">
      <w:pPr>
        <w:bidi/>
        <w:jc w:val="both"/>
        <w:rPr>
          <w:rFonts w:cs="David" w:hint="cs"/>
          <w:rtl/>
        </w:rPr>
      </w:pPr>
    </w:p>
    <w:p w14:paraId="721D0055" w14:textId="77777777" w:rsidR="00000000" w:rsidRDefault="00DA50F5">
      <w:pPr>
        <w:bidi/>
        <w:jc w:val="both"/>
        <w:rPr>
          <w:rFonts w:cs="David" w:hint="cs"/>
          <w:rtl/>
        </w:rPr>
      </w:pPr>
      <w:r>
        <w:rPr>
          <w:rFonts w:cs="David" w:hint="cs"/>
          <w:rtl/>
        </w:rPr>
        <w:tab/>
        <w:t>מה שאתה אומר מופיע בסעיף (ה): "היושב-ראש רשאי, בהסכמת המסתייגים הנוכחים, לרכז את הנמקת ההסתייגויות למספר סעיפים בבת אחת". יוצאים מתוך הנחה שמ</w:t>
      </w:r>
      <w:r>
        <w:rPr>
          <w:rFonts w:cs="David" w:hint="cs"/>
          <w:rtl/>
        </w:rPr>
        <w:t xml:space="preserve">סתייגים לסעיף ומצביעים עליו. </w:t>
      </w:r>
    </w:p>
    <w:p w14:paraId="5DA2BDD4" w14:textId="77777777" w:rsidR="00000000" w:rsidRDefault="00DA50F5">
      <w:pPr>
        <w:bidi/>
        <w:jc w:val="both"/>
        <w:rPr>
          <w:rFonts w:cs="David" w:hint="cs"/>
          <w:rtl/>
        </w:rPr>
      </w:pPr>
    </w:p>
    <w:p w14:paraId="47595F15" w14:textId="77777777" w:rsidR="00000000" w:rsidRDefault="00DA50F5">
      <w:pPr>
        <w:bidi/>
        <w:jc w:val="both"/>
        <w:rPr>
          <w:rFonts w:cs="David" w:hint="cs"/>
          <w:rtl/>
        </w:rPr>
      </w:pPr>
      <w:r>
        <w:rPr>
          <w:rFonts w:cs="David" w:hint="cs"/>
          <w:u w:val="single"/>
          <w:rtl/>
        </w:rPr>
        <w:t>היו"ר רשף חן:</w:t>
      </w:r>
    </w:p>
    <w:p w14:paraId="4AA18624" w14:textId="77777777" w:rsidR="00000000" w:rsidRDefault="00DA50F5">
      <w:pPr>
        <w:bidi/>
        <w:jc w:val="both"/>
        <w:rPr>
          <w:rFonts w:cs="David" w:hint="cs"/>
          <w:rtl/>
        </w:rPr>
      </w:pPr>
    </w:p>
    <w:p w14:paraId="31A3E0EE" w14:textId="77777777" w:rsidR="00000000" w:rsidRDefault="00DA50F5">
      <w:pPr>
        <w:bidi/>
        <w:jc w:val="both"/>
        <w:rPr>
          <w:rFonts w:cs="David" w:hint="cs"/>
          <w:rtl/>
        </w:rPr>
      </w:pPr>
      <w:r>
        <w:rPr>
          <w:rFonts w:cs="David" w:hint="cs"/>
          <w:rtl/>
        </w:rPr>
        <w:tab/>
        <w:t xml:space="preserve"> את סעיף (ג) הייתי עושה כך: "רשאי היושב-ראש להגביל את זמן הדיבור הכולל של המסתייג, ולא יותר מאשר חמש דקות לכל סעיף בחוק", כאשר הכוונה היא לסעיף ראשי. הרעיון הוא שזה נותן גמישות בהתאם לאורך החוק. זה לא שרירותי </w:t>
      </w:r>
      <w:r>
        <w:rPr>
          <w:rFonts w:cs="David" w:hint="cs"/>
          <w:rtl/>
        </w:rPr>
        <w:t xml:space="preserve">לגמרי, אלא בחוק קצר תדבר מעט, בחוק ארוך תדבר יותר. </w:t>
      </w:r>
    </w:p>
    <w:p w14:paraId="76F8D9BB" w14:textId="77777777" w:rsidR="00000000" w:rsidRDefault="00DA50F5">
      <w:pPr>
        <w:bidi/>
        <w:jc w:val="both"/>
        <w:rPr>
          <w:rFonts w:cs="David" w:hint="cs"/>
          <w:rtl/>
        </w:rPr>
      </w:pPr>
    </w:p>
    <w:p w14:paraId="43C5E1E1" w14:textId="77777777" w:rsidR="00000000" w:rsidRDefault="00DA50F5">
      <w:pPr>
        <w:bidi/>
        <w:jc w:val="both"/>
        <w:rPr>
          <w:rFonts w:cs="David" w:hint="cs"/>
          <w:rtl/>
        </w:rPr>
      </w:pPr>
      <w:r>
        <w:rPr>
          <w:rFonts w:cs="David" w:hint="cs"/>
          <w:u w:val="single"/>
          <w:rtl/>
        </w:rPr>
        <w:t>ארבל אסטרחן:</w:t>
      </w:r>
    </w:p>
    <w:p w14:paraId="197753D3" w14:textId="77777777" w:rsidR="00000000" w:rsidRDefault="00DA50F5">
      <w:pPr>
        <w:bidi/>
        <w:jc w:val="both"/>
        <w:rPr>
          <w:rFonts w:cs="David" w:hint="cs"/>
          <w:rtl/>
        </w:rPr>
      </w:pPr>
    </w:p>
    <w:p w14:paraId="11D78C63" w14:textId="77777777" w:rsidR="00000000" w:rsidRDefault="00DA50F5">
      <w:pPr>
        <w:bidi/>
        <w:jc w:val="both"/>
        <w:rPr>
          <w:rFonts w:cs="David" w:hint="cs"/>
          <w:rtl/>
        </w:rPr>
      </w:pPr>
      <w:r>
        <w:rPr>
          <w:rFonts w:cs="David" w:hint="cs"/>
          <w:rtl/>
        </w:rPr>
        <w:tab/>
        <w:t xml:space="preserve"> אתה יוצא מתוך הנחה שהוא יכול להגיש כמה הסתייגויות לסעיף. לפי ההצעה שלך, עדיין אתה נותן פה הרבה זמן. </w:t>
      </w:r>
    </w:p>
    <w:p w14:paraId="1531776D" w14:textId="77777777" w:rsidR="00000000" w:rsidRDefault="00DA50F5">
      <w:pPr>
        <w:bidi/>
        <w:jc w:val="both"/>
        <w:rPr>
          <w:rFonts w:cs="David" w:hint="cs"/>
          <w:rtl/>
        </w:rPr>
      </w:pPr>
    </w:p>
    <w:p w14:paraId="25BF52B0" w14:textId="77777777" w:rsidR="00000000" w:rsidRDefault="00DA50F5">
      <w:pPr>
        <w:bidi/>
        <w:jc w:val="both"/>
        <w:rPr>
          <w:rFonts w:cs="David" w:hint="cs"/>
          <w:rtl/>
        </w:rPr>
      </w:pPr>
      <w:r>
        <w:rPr>
          <w:rFonts w:cs="David" w:hint="cs"/>
          <w:u w:val="single"/>
          <w:rtl/>
        </w:rPr>
        <w:t>סגן מזכיר הכנסת דוד לב:</w:t>
      </w:r>
    </w:p>
    <w:p w14:paraId="37D3E55B" w14:textId="77777777" w:rsidR="00000000" w:rsidRDefault="00DA50F5">
      <w:pPr>
        <w:bidi/>
        <w:jc w:val="both"/>
        <w:rPr>
          <w:rFonts w:cs="David" w:hint="cs"/>
          <w:rtl/>
        </w:rPr>
      </w:pPr>
    </w:p>
    <w:p w14:paraId="5712AF78" w14:textId="77777777" w:rsidR="00000000" w:rsidRDefault="00DA50F5">
      <w:pPr>
        <w:bidi/>
        <w:jc w:val="both"/>
        <w:rPr>
          <w:rFonts w:cs="David" w:hint="cs"/>
          <w:rtl/>
        </w:rPr>
      </w:pPr>
      <w:r>
        <w:rPr>
          <w:rFonts w:cs="David" w:hint="cs"/>
          <w:rtl/>
        </w:rPr>
        <w:tab/>
        <w:t xml:space="preserve"> בסך הכל כאשר עולה מסתייג, הוא מדבר גם על הסעיף הספציפי אבל</w:t>
      </w:r>
      <w:r>
        <w:rPr>
          <w:rFonts w:cs="David" w:hint="cs"/>
          <w:rtl/>
        </w:rPr>
        <w:t xml:space="preserve"> בינתיים הוא מדבר גם על החוק כולו. אני חושב שנכון יותר זה לתחום את סך הכל הזמן שעומד לרשות המסתייג כאשר הוא מגיש מסות של הסתייגויות, פרט לחוק ההסדרים בתקציב שאז עושים הסדר מיוחד.</w:t>
      </w:r>
    </w:p>
    <w:p w14:paraId="02E27F84" w14:textId="77777777" w:rsidR="00000000" w:rsidRDefault="00DA50F5">
      <w:pPr>
        <w:bidi/>
        <w:jc w:val="both"/>
        <w:rPr>
          <w:rFonts w:cs="David" w:hint="cs"/>
          <w:rtl/>
        </w:rPr>
      </w:pPr>
    </w:p>
    <w:p w14:paraId="4642942A" w14:textId="77777777" w:rsidR="00000000" w:rsidRDefault="00DA50F5">
      <w:pPr>
        <w:bidi/>
        <w:jc w:val="both"/>
        <w:rPr>
          <w:rFonts w:cs="David" w:hint="cs"/>
          <w:rtl/>
        </w:rPr>
      </w:pPr>
      <w:r>
        <w:rPr>
          <w:rFonts w:cs="David" w:hint="cs"/>
          <w:u w:val="single"/>
          <w:rtl/>
        </w:rPr>
        <w:t>היו"ר רשף חן:</w:t>
      </w:r>
    </w:p>
    <w:p w14:paraId="033AE55B" w14:textId="77777777" w:rsidR="00000000" w:rsidRDefault="00DA50F5">
      <w:pPr>
        <w:bidi/>
        <w:jc w:val="both"/>
        <w:rPr>
          <w:rFonts w:cs="David" w:hint="cs"/>
          <w:rtl/>
        </w:rPr>
      </w:pPr>
    </w:p>
    <w:p w14:paraId="057D933A" w14:textId="77777777" w:rsidR="00000000" w:rsidRDefault="00DA50F5">
      <w:pPr>
        <w:bidi/>
        <w:jc w:val="both"/>
        <w:rPr>
          <w:rFonts w:cs="David" w:hint="cs"/>
          <w:rtl/>
        </w:rPr>
      </w:pPr>
      <w:r>
        <w:rPr>
          <w:rFonts w:cs="David" w:hint="cs"/>
          <w:rtl/>
        </w:rPr>
        <w:tab/>
        <w:t xml:space="preserve"> אפשר להשאיר את זה לשיקול הדעת של היושב-ראש. אפשר לתחום את ה</w:t>
      </w:r>
      <w:r>
        <w:rPr>
          <w:rFonts w:cs="David" w:hint="cs"/>
          <w:rtl/>
        </w:rPr>
        <w:t>זמן, אבל איזשהו מינימום הוא חייב לקבל. אני מציע לתחום את הזמן בחמש-עשרה דקות. אם מגיש חבר הכנסת אחד יותר משתי הסתייגויות להצעת החוק, רשאי היושב-ראש להגביל את זמן הדיבור הכולל של המסתייג בחמש-עשרה דקות. אני מקווה שהוא מבין שהוא לא יכול לעשות איפה ואיפה, שאח</w:t>
      </w:r>
      <w:r>
        <w:rPr>
          <w:rFonts w:cs="David" w:hint="cs"/>
          <w:rtl/>
        </w:rPr>
        <w:t xml:space="preserve">ד הוא יגביל ואחד הוא לא יגביל. אולי בכל זאת נוסיף: "ובלבד שינהג באופן זהה ביחס לכל המסתייגים". </w:t>
      </w:r>
    </w:p>
    <w:p w14:paraId="3D85D045" w14:textId="77777777" w:rsidR="00000000" w:rsidRDefault="00DA50F5">
      <w:pPr>
        <w:bidi/>
        <w:jc w:val="both"/>
        <w:rPr>
          <w:rFonts w:cs="David" w:hint="cs"/>
          <w:rtl/>
        </w:rPr>
      </w:pPr>
    </w:p>
    <w:p w14:paraId="5193BA60" w14:textId="77777777" w:rsidR="00000000" w:rsidRDefault="00DA50F5">
      <w:pPr>
        <w:bidi/>
        <w:jc w:val="both"/>
        <w:rPr>
          <w:rFonts w:cs="David" w:hint="cs"/>
          <w:rtl/>
        </w:rPr>
      </w:pPr>
      <w:r>
        <w:rPr>
          <w:rFonts w:cs="David" w:hint="cs"/>
          <w:u w:val="single"/>
          <w:rtl/>
        </w:rPr>
        <w:t>ארבל אסטרחן:</w:t>
      </w:r>
    </w:p>
    <w:p w14:paraId="2B61E532" w14:textId="77777777" w:rsidR="00000000" w:rsidRDefault="00DA50F5">
      <w:pPr>
        <w:bidi/>
        <w:jc w:val="both"/>
        <w:rPr>
          <w:rFonts w:cs="David" w:hint="cs"/>
          <w:rtl/>
        </w:rPr>
      </w:pPr>
    </w:p>
    <w:p w14:paraId="65A26D5A" w14:textId="77777777" w:rsidR="00000000" w:rsidRDefault="00DA50F5">
      <w:pPr>
        <w:bidi/>
        <w:jc w:val="both"/>
        <w:rPr>
          <w:rFonts w:cs="David" w:hint="cs"/>
          <w:rtl/>
        </w:rPr>
      </w:pPr>
      <w:r>
        <w:rPr>
          <w:rFonts w:cs="David" w:hint="cs"/>
          <w:rtl/>
        </w:rPr>
        <w:tab/>
        <w:t xml:space="preserve"> אבל אם אחד מגיש שלוש הסתייגויות ואחד מגיש שלושים הסתייגויות, האם הוא צריך לתת לשניהם עד חמש-עשרה דקות? היושב-ראש חייב לפעול בסבירות ובהגינות.</w:t>
      </w:r>
    </w:p>
    <w:p w14:paraId="234A0CC2" w14:textId="77777777" w:rsidR="00000000" w:rsidRDefault="00DA50F5">
      <w:pPr>
        <w:bidi/>
        <w:jc w:val="both"/>
        <w:rPr>
          <w:rFonts w:cs="David" w:hint="cs"/>
          <w:rtl/>
        </w:rPr>
      </w:pPr>
    </w:p>
    <w:p w14:paraId="6AD83A01" w14:textId="77777777" w:rsidR="00000000" w:rsidRDefault="00DA50F5">
      <w:pPr>
        <w:bidi/>
        <w:jc w:val="both"/>
        <w:rPr>
          <w:rFonts w:cs="David" w:hint="cs"/>
          <w:rtl/>
        </w:rPr>
      </w:pPr>
      <w:r>
        <w:rPr>
          <w:rFonts w:cs="David" w:hint="cs"/>
          <w:rtl/>
        </w:rPr>
        <w:tab/>
        <w:t>אני אנסח את הסעיף הזה מחדש בהתאם למה שנאמר כאן.</w:t>
      </w:r>
    </w:p>
    <w:p w14:paraId="043615CE" w14:textId="77777777" w:rsidR="00000000" w:rsidRDefault="00DA50F5">
      <w:pPr>
        <w:bidi/>
        <w:jc w:val="both"/>
        <w:rPr>
          <w:rFonts w:cs="David" w:hint="cs"/>
          <w:rtl/>
        </w:rPr>
      </w:pPr>
    </w:p>
    <w:p w14:paraId="29EF206E" w14:textId="77777777" w:rsidR="00000000" w:rsidRDefault="00DA50F5">
      <w:pPr>
        <w:bidi/>
        <w:jc w:val="both"/>
        <w:rPr>
          <w:rFonts w:cs="David" w:hint="cs"/>
          <w:rtl/>
        </w:rPr>
      </w:pPr>
      <w:r>
        <w:rPr>
          <w:rFonts w:cs="David" w:hint="cs"/>
          <w:rtl/>
        </w:rPr>
        <w:tab/>
        <w:t>לסעיף (ד), שמדבר על הסתייגות חלופיות, יש שתי גרסאות שהציעה ועדת יצחק לוי.</w:t>
      </w:r>
    </w:p>
    <w:p w14:paraId="55BBF653" w14:textId="77777777" w:rsidR="00000000" w:rsidRDefault="00DA50F5">
      <w:pPr>
        <w:bidi/>
        <w:jc w:val="both"/>
        <w:rPr>
          <w:rFonts w:cs="David" w:hint="cs"/>
          <w:rtl/>
        </w:rPr>
      </w:pPr>
    </w:p>
    <w:p w14:paraId="26E5AA3E" w14:textId="77777777" w:rsidR="00000000" w:rsidRDefault="00DA50F5">
      <w:pPr>
        <w:bidi/>
        <w:jc w:val="both"/>
        <w:rPr>
          <w:rFonts w:cs="David" w:hint="cs"/>
          <w:rtl/>
        </w:rPr>
      </w:pPr>
      <w:r>
        <w:rPr>
          <w:rFonts w:cs="David" w:hint="cs"/>
          <w:rtl/>
        </w:rPr>
        <w:tab/>
        <w:t>גרסה א': "הוגשה הסתייגות חלופה, תוקצה למסתייג דקה אחת להנמקתה". היום היא מנומקת במסגרת הזמן שיש להסתייגות הקיימת, כפי שאומרת גרסה</w:t>
      </w:r>
      <w:r>
        <w:rPr>
          <w:rFonts w:cs="David" w:hint="cs"/>
          <w:rtl/>
        </w:rPr>
        <w:t xml:space="preserve"> ב': "הסתייגות חלופה תנומק במסגרת הקצאת הזמן להסתייגות העיקרית". נקבל את גרסה ב'.</w:t>
      </w:r>
    </w:p>
    <w:p w14:paraId="53C0C911" w14:textId="77777777" w:rsidR="00000000" w:rsidRDefault="00DA50F5">
      <w:pPr>
        <w:bidi/>
        <w:jc w:val="both"/>
        <w:rPr>
          <w:rFonts w:cs="David" w:hint="cs"/>
          <w:rtl/>
        </w:rPr>
      </w:pPr>
    </w:p>
    <w:p w14:paraId="25EE6206" w14:textId="77777777" w:rsidR="00000000" w:rsidRDefault="00DA50F5">
      <w:pPr>
        <w:bidi/>
        <w:jc w:val="both"/>
        <w:rPr>
          <w:rFonts w:cs="David" w:hint="cs"/>
          <w:rtl/>
        </w:rPr>
      </w:pPr>
      <w:r>
        <w:rPr>
          <w:rFonts w:cs="David" w:hint="cs"/>
          <w:rtl/>
        </w:rPr>
        <w:tab/>
        <w:t xml:space="preserve">סעיף (ה): "היושב-ראש רשאי, בהסכמת המסתייגים הנוכחים, לרכז את הנמקת ההסתייגויות למספר סעיפים בבת אחת". </w:t>
      </w:r>
    </w:p>
    <w:p w14:paraId="453359A5" w14:textId="77777777" w:rsidR="00000000" w:rsidRDefault="00DA50F5">
      <w:pPr>
        <w:bidi/>
        <w:jc w:val="both"/>
        <w:rPr>
          <w:rFonts w:cs="David" w:hint="cs"/>
          <w:rtl/>
        </w:rPr>
      </w:pPr>
    </w:p>
    <w:p w14:paraId="5E02E422" w14:textId="77777777" w:rsidR="00000000" w:rsidRDefault="00DA50F5">
      <w:pPr>
        <w:bidi/>
        <w:jc w:val="both"/>
        <w:rPr>
          <w:rFonts w:cs="David" w:hint="cs"/>
          <w:rtl/>
        </w:rPr>
      </w:pPr>
      <w:r>
        <w:rPr>
          <w:rFonts w:cs="David" w:hint="cs"/>
          <w:u w:val="single"/>
          <w:rtl/>
        </w:rPr>
        <w:t>סגן מזכיר הכנסת דוד לב:</w:t>
      </w:r>
    </w:p>
    <w:p w14:paraId="2FF6DA59" w14:textId="77777777" w:rsidR="00000000" w:rsidRDefault="00DA50F5">
      <w:pPr>
        <w:bidi/>
        <w:jc w:val="both"/>
        <w:rPr>
          <w:rFonts w:cs="David" w:hint="cs"/>
          <w:rtl/>
        </w:rPr>
      </w:pPr>
    </w:p>
    <w:p w14:paraId="2C2354AF" w14:textId="77777777" w:rsidR="00000000" w:rsidRDefault="00DA50F5">
      <w:pPr>
        <w:bidi/>
        <w:jc w:val="both"/>
        <w:rPr>
          <w:rFonts w:cs="David" w:hint="cs"/>
          <w:rtl/>
        </w:rPr>
      </w:pPr>
      <w:r>
        <w:rPr>
          <w:rFonts w:cs="David" w:hint="cs"/>
          <w:rtl/>
        </w:rPr>
        <w:tab/>
        <w:t xml:space="preserve"> היום הסעיף אומר: יש סעיף, מנמקים הסתייגוי</w:t>
      </w:r>
      <w:r>
        <w:rPr>
          <w:rFonts w:cs="David" w:hint="cs"/>
          <w:rtl/>
        </w:rPr>
        <w:t xml:space="preserve">ות, מצביעים. </w:t>
      </w:r>
    </w:p>
    <w:p w14:paraId="62749AEF" w14:textId="77777777" w:rsidR="00000000" w:rsidRDefault="00DA50F5">
      <w:pPr>
        <w:bidi/>
        <w:jc w:val="both"/>
        <w:rPr>
          <w:rFonts w:cs="David" w:hint="cs"/>
          <w:rtl/>
        </w:rPr>
      </w:pPr>
    </w:p>
    <w:p w14:paraId="2E68A91A" w14:textId="77777777" w:rsidR="00000000" w:rsidRDefault="00DA50F5">
      <w:pPr>
        <w:bidi/>
        <w:jc w:val="both"/>
        <w:rPr>
          <w:rFonts w:cs="David" w:hint="cs"/>
          <w:u w:val="single"/>
          <w:rtl/>
        </w:rPr>
      </w:pPr>
      <w:r>
        <w:rPr>
          <w:rFonts w:cs="David" w:hint="cs"/>
          <w:u w:val="single"/>
          <w:rtl/>
        </w:rPr>
        <w:t>סגנית מזכיר הכנסת ירדנה מלר-הורוביץ:</w:t>
      </w:r>
    </w:p>
    <w:p w14:paraId="002C21F7" w14:textId="77777777" w:rsidR="00000000" w:rsidRDefault="00DA50F5">
      <w:pPr>
        <w:bidi/>
        <w:jc w:val="both"/>
        <w:rPr>
          <w:rFonts w:cs="David" w:hint="cs"/>
          <w:rtl/>
        </w:rPr>
      </w:pPr>
    </w:p>
    <w:p w14:paraId="381FBA34" w14:textId="77777777" w:rsidR="00000000" w:rsidRDefault="00DA50F5">
      <w:pPr>
        <w:bidi/>
        <w:jc w:val="both"/>
        <w:rPr>
          <w:rFonts w:cs="David" w:hint="cs"/>
          <w:rtl/>
        </w:rPr>
      </w:pPr>
      <w:r>
        <w:rPr>
          <w:rFonts w:cs="David" w:hint="cs"/>
          <w:rtl/>
        </w:rPr>
        <w:tab/>
        <w:t xml:space="preserve"> אבל היושב-ראש מרכז את זה. </w:t>
      </w:r>
    </w:p>
    <w:p w14:paraId="34371C95" w14:textId="77777777" w:rsidR="00000000" w:rsidRDefault="00DA50F5">
      <w:pPr>
        <w:bidi/>
        <w:jc w:val="both"/>
        <w:rPr>
          <w:rFonts w:cs="David" w:hint="cs"/>
          <w:rtl/>
        </w:rPr>
      </w:pPr>
    </w:p>
    <w:p w14:paraId="41505120" w14:textId="77777777" w:rsidR="00000000" w:rsidRDefault="00DA50F5">
      <w:pPr>
        <w:bidi/>
        <w:jc w:val="both"/>
        <w:rPr>
          <w:rFonts w:cs="David" w:hint="cs"/>
          <w:rtl/>
        </w:rPr>
      </w:pPr>
      <w:r>
        <w:rPr>
          <w:rFonts w:cs="David" w:hint="cs"/>
          <w:u w:val="single"/>
          <w:rtl/>
        </w:rPr>
        <w:t>סגן מזכיר הכנסת דוד לב:</w:t>
      </w:r>
    </w:p>
    <w:p w14:paraId="41452007" w14:textId="77777777" w:rsidR="00000000" w:rsidRDefault="00DA50F5">
      <w:pPr>
        <w:bidi/>
        <w:jc w:val="both"/>
        <w:rPr>
          <w:rFonts w:cs="David" w:hint="cs"/>
          <w:rtl/>
        </w:rPr>
      </w:pPr>
    </w:p>
    <w:p w14:paraId="13EA797F" w14:textId="77777777" w:rsidR="00000000" w:rsidRDefault="00DA50F5">
      <w:pPr>
        <w:bidi/>
        <w:jc w:val="both"/>
        <w:rPr>
          <w:rFonts w:cs="David" w:hint="cs"/>
          <w:rtl/>
        </w:rPr>
      </w:pPr>
      <w:r>
        <w:rPr>
          <w:rFonts w:cs="David" w:hint="cs"/>
          <w:rtl/>
        </w:rPr>
        <w:tab/>
        <w:t xml:space="preserve"> זאת צריכה להיות ההלכה.</w:t>
      </w:r>
    </w:p>
    <w:p w14:paraId="2543C585" w14:textId="77777777" w:rsidR="00000000" w:rsidRDefault="00DA50F5">
      <w:pPr>
        <w:bidi/>
        <w:jc w:val="both"/>
        <w:rPr>
          <w:rFonts w:cs="David" w:hint="cs"/>
          <w:rtl/>
        </w:rPr>
      </w:pPr>
    </w:p>
    <w:p w14:paraId="33FD44A0" w14:textId="77777777" w:rsidR="00000000" w:rsidRDefault="00DA50F5">
      <w:pPr>
        <w:bidi/>
        <w:jc w:val="both"/>
        <w:rPr>
          <w:rFonts w:cs="David" w:hint="cs"/>
          <w:rtl/>
        </w:rPr>
      </w:pPr>
      <w:r>
        <w:rPr>
          <w:rFonts w:cs="David" w:hint="cs"/>
          <w:u w:val="single"/>
          <w:rtl/>
        </w:rPr>
        <w:t>היו"ר רשף חן:</w:t>
      </w:r>
    </w:p>
    <w:p w14:paraId="163E88A4" w14:textId="77777777" w:rsidR="00000000" w:rsidRDefault="00DA50F5">
      <w:pPr>
        <w:bidi/>
        <w:jc w:val="both"/>
        <w:rPr>
          <w:rFonts w:cs="David" w:hint="cs"/>
          <w:rtl/>
        </w:rPr>
      </w:pPr>
    </w:p>
    <w:p w14:paraId="780CBF3C" w14:textId="77777777" w:rsidR="00000000" w:rsidRDefault="00DA50F5">
      <w:pPr>
        <w:bidi/>
        <w:jc w:val="both"/>
        <w:rPr>
          <w:rFonts w:cs="David" w:hint="cs"/>
          <w:rtl/>
        </w:rPr>
      </w:pPr>
      <w:r>
        <w:rPr>
          <w:rFonts w:cs="David" w:hint="cs"/>
          <w:rtl/>
        </w:rPr>
        <w:tab/>
        <w:t xml:space="preserve"> לפני תחילת ההצבעה, היושב-ראש רשאי לרכז את כל ההנמקות.</w:t>
      </w:r>
    </w:p>
    <w:p w14:paraId="1C1161D3" w14:textId="77777777" w:rsidR="00000000" w:rsidRDefault="00DA50F5">
      <w:pPr>
        <w:bidi/>
        <w:jc w:val="both"/>
        <w:rPr>
          <w:rFonts w:cs="David" w:hint="cs"/>
          <w:rtl/>
        </w:rPr>
      </w:pPr>
    </w:p>
    <w:p w14:paraId="61E2AD66" w14:textId="77777777" w:rsidR="00000000" w:rsidRDefault="00DA50F5">
      <w:pPr>
        <w:bidi/>
        <w:jc w:val="both"/>
        <w:rPr>
          <w:rFonts w:cs="David" w:hint="cs"/>
          <w:rtl/>
        </w:rPr>
      </w:pPr>
      <w:r>
        <w:rPr>
          <w:rFonts w:cs="David" w:hint="cs"/>
          <w:rtl/>
        </w:rPr>
        <w:tab/>
        <w:t xml:space="preserve">סעיף (ו): "בתום הנמקת ההסתייגויות ישיב למסתייגים </w:t>
      </w:r>
      <w:r>
        <w:rPr>
          <w:rFonts w:cs="David" w:hint="cs"/>
          <w:rtl/>
        </w:rPr>
        <w:t xml:space="preserve">יושב-ראש הוועדה או מי שנתמנה לכך על ידיו או על-ידי הוועדה, ואולם, רשאי הוא לבקש להשיב במועד אחר". </w:t>
      </w:r>
    </w:p>
    <w:p w14:paraId="50230269" w14:textId="77777777" w:rsidR="00000000" w:rsidRDefault="00DA50F5">
      <w:pPr>
        <w:bidi/>
        <w:jc w:val="both"/>
        <w:rPr>
          <w:rFonts w:cs="David" w:hint="cs"/>
          <w:rtl/>
        </w:rPr>
      </w:pPr>
    </w:p>
    <w:p w14:paraId="6A20669C" w14:textId="77777777" w:rsidR="00000000" w:rsidRDefault="00DA50F5">
      <w:pPr>
        <w:bidi/>
        <w:jc w:val="both"/>
        <w:rPr>
          <w:rFonts w:cs="David" w:hint="cs"/>
          <w:rtl/>
        </w:rPr>
      </w:pPr>
      <w:r>
        <w:rPr>
          <w:rFonts w:cs="David" w:hint="cs"/>
          <w:u w:val="single"/>
          <w:rtl/>
        </w:rPr>
        <w:t>ארבל אסטרחן:</w:t>
      </w:r>
    </w:p>
    <w:p w14:paraId="780D6129" w14:textId="77777777" w:rsidR="00000000" w:rsidRDefault="00DA50F5">
      <w:pPr>
        <w:bidi/>
        <w:jc w:val="both"/>
        <w:rPr>
          <w:rFonts w:cs="David" w:hint="cs"/>
          <w:rtl/>
        </w:rPr>
      </w:pPr>
    </w:p>
    <w:p w14:paraId="345550B7" w14:textId="77777777" w:rsidR="00000000" w:rsidRDefault="00DA50F5">
      <w:pPr>
        <w:bidi/>
        <w:jc w:val="both"/>
        <w:rPr>
          <w:rFonts w:cs="David" w:hint="cs"/>
          <w:rtl/>
        </w:rPr>
      </w:pPr>
      <w:r>
        <w:rPr>
          <w:rFonts w:cs="David" w:hint="cs"/>
          <w:rtl/>
        </w:rPr>
        <w:tab/>
        <w:t xml:space="preserve"> זה מה שכתוב היום בכוכבית - תשובה והצבעה במועד אחר.</w:t>
      </w:r>
    </w:p>
    <w:p w14:paraId="480648D5" w14:textId="77777777" w:rsidR="00000000" w:rsidRDefault="00DA50F5">
      <w:pPr>
        <w:bidi/>
        <w:jc w:val="both"/>
        <w:rPr>
          <w:rFonts w:cs="David" w:hint="cs"/>
          <w:rtl/>
        </w:rPr>
      </w:pPr>
    </w:p>
    <w:p w14:paraId="3424F0BE" w14:textId="77777777" w:rsidR="00000000" w:rsidRDefault="00DA50F5">
      <w:pPr>
        <w:bidi/>
        <w:jc w:val="both"/>
        <w:rPr>
          <w:rFonts w:cs="David" w:hint="cs"/>
          <w:rtl/>
        </w:rPr>
      </w:pPr>
      <w:r>
        <w:rPr>
          <w:rFonts w:cs="David"/>
          <w:u w:val="single"/>
          <w:rtl/>
        </w:rPr>
        <w:br w:type="page"/>
      </w:r>
      <w:r>
        <w:rPr>
          <w:rFonts w:cs="David" w:hint="cs"/>
          <w:u w:val="single"/>
          <w:rtl/>
        </w:rPr>
        <w:t>היו"ר רשף חן:</w:t>
      </w:r>
    </w:p>
    <w:p w14:paraId="083468F1" w14:textId="77777777" w:rsidR="00000000" w:rsidRDefault="00DA50F5">
      <w:pPr>
        <w:bidi/>
        <w:jc w:val="both"/>
        <w:rPr>
          <w:rFonts w:cs="David" w:hint="cs"/>
          <w:rtl/>
        </w:rPr>
      </w:pPr>
    </w:p>
    <w:p w14:paraId="5DAA96B4" w14:textId="77777777" w:rsidR="00000000" w:rsidRDefault="00DA50F5">
      <w:pPr>
        <w:bidi/>
        <w:jc w:val="both"/>
        <w:rPr>
          <w:rFonts w:cs="David" w:hint="cs"/>
          <w:rtl/>
        </w:rPr>
      </w:pPr>
      <w:r>
        <w:rPr>
          <w:rFonts w:cs="David" w:hint="cs"/>
          <w:rtl/>
        </w:rPr>
        <w:tab/>
        <w:t xml:space="preserve"> סעיף (ז): "הזכות הניתנת לכל חבר הממשלה לדבר בשם הממשלה בכל שלב של הדיו</w:t>
      </w:r>
      <w:r>
        <w:rPr>
          <w:rFonts w:cs="David" w:hint="cs"/>
          <w:rtl/>
        </w:rPr>
        <w:t xml:space="preserve">ן נתונה בקריאה שנייה גם לסגן השר שמשרדו ממונה על ביצועו של החוק המוצע". </w:t>
      </w:r>
    </w:p>
    <w:p w14:paraId="74645739" w14:textId="77777777" w:rsidR="00000000" w:rsidRDefault="00DA50F5">
      <w:pPr>
        <w:bidi/>
        <w:jc w:val="both"/>
        <w:rPr>
          <w:rFonts w:cs="David" w:hint="cs"/>
          <w:rtl/>
        </w:rPr>
      </w:pPr>
    </w:p>
    <w:p w14:paraId="48730BC2" w14:textId="77777777" w:rsidR="00000000" w:rsidRDefault="00DA50F5">
      <w:pPr>
        <w:bidi/>
        <w:jc w:val="both"/>
        <w:rPr>
          <w:rFonts w:cs="David" w:hint="cs"/>
          <w:rtl/>
        </w:rPr>
      </w:pPr>
      <w:r>
        <w:rPr>
          <w:rFonts w:cs="David" w:hint="cs"/>
          <w:rtl/>
        </w:rPr>
        <w:tab/>
        <w:t>מבחינת הסדר, הייתי מעביר את סעיף (ב) להיות (א) של סעיף 185, העוסק בהצבעה בקריאה שנייה. קודם מצביעים על הסעיפים אחד אחד. או, אם הם רצופים ובלי הסתייגויות, אפשר להצביע עליהם במרוכז, א</w:t>
      </w:r>
      <w:r>
        <w:rPr>
          <w:rFonts w:cs="David" w:hint="cs"/>
          <w:rtl/>
        </w:rPr>
        <w:t xml:space="preserve">לא אם דרש חבר הכנסת להצביע בנפרד. </w:t>
      </w:r>
    </w:p>
    <w:p w14:paraId="0096FA9B" w14:textId="77777777" w:rsidR="00000000" w:rsidRDefault="00DA50F5">
      <w:pPr>
        <w:bidi/>
        <w:jc w:val="both"/>
        <w:rPr>
          <w:rFonts w:cs="David" w:hint="cs"/>
          <w:rtl/>
        </w:rPr>
      </w:pPr>
    </w:p>
    <w:p w14:paraId="3B18B9B7" w14:textId="77777777" w:rsidR="00000000" w:rsidRDefault="00DA50F5">
      <w:pPr>
        <w:bidi/>
        <w:jc w:val="both"/>
        <w:rPr>
          <w:rFonts w:cs="David" w:hint="cs"/>
          <w:rtl/>
        </w:rPr>
      </w:pPr>
      <w:r>
        <w:rPr>
          <w:rFonts w:cs="David" w:hint="cs"/>
          <w:rtl/>
        </w:rPr>
        <w:tab/>
        <w:t xml:space="preserve">כל סעיף שהיו לו הסתייגויות, יצביעו תחילה על ההסתייגויות ולאחר מכן על אישור הסעיף בכפוף להסתייגויות שהתקבלו. </w:t>
      </w:r>
    </w:p>
    <w:p w14:paraId="3E997E2B" w14:textId="77777777" w:rsidR="00000000" w:rsidRDefault="00DA50F5">
      <w:pPr>
        <w:bidi/>
        <w:jc w:val="both"/>
        <w:rPr>
          <w:rFonts w:cs="David" w:hint="cs"/>
          <w:rtl/>
        </w:rPr>
      </w:pPr>
    </w:p>
    <w:p w14:paraId="218A1103" w14:textId="77777777" w:rsidR="00000000" w:rsidRDefault="00DA50F5">
      <w:pPr>
        <w:bidi/>
        <w:jc w:val="both"/>
        <w:rPr>
          <w:rFonts w:cs="David" w:hint="cs"/>
          <w:rtl/>
        </w:rPr>
      </w:pPr>
      <w:r>
        <w:rPr>
          <w:rFonts w:cs="David" w:hint="cs"/>
          <w:u w:val="single"/>
          <w:rtl/>
        </w:rPr>
        <w:t>ארבל אסטרחן:</w:t>
      </w:r>
    </w:p>
    <w:p w14:paraId="48BB6E51" w14:textId="77777777" w:rsidR="00000000" w:rsidRDefault="00DA50F5">
      <w:pPr>
        <w:bidi/>
        <w:jc w:val="both"/>
        <w:rPr>
          <w:rFonts w:cs="David" w:hint="cs"/>
          <w:rtl/>
        </w:rPr>
      </w:pPr>
    </w:p>
    <w:p w14:paraId="5983E52D" w14:textId="77777777" w:rsidR="00000000" w:rsidRDefault="00DA50F5">
      <w:pPr>
        <w:bidi/>
        <w:jc w:val="both"/>
        <w:rPr>
          <w:rFonts w:cs="David" w:hint="cs"/>
          <w:rtl/>
        </w:rPr>
      </w:pPr>
      <w:r>
        <w:rPr>
          <w:rFonts w:cs="David" w:hint="cs"/>
          <w:rtl/>
        </w:rPr>
        <w:tab/>
        <w:t xml:space="preserve"> זה כתוב פה בהמשך, בסעיף 185 (128 הקיים). "היו הסתייגויות לסעיף, יצביעו תחילה על ההסתייגות; לא</w:t>
      </w:r>
      <w:r>
        <w:rPr>
          <w:rFonts w:cs="David" w:hint="cs"/>
          <w:rtl/>
        </w:rPr>
        <w:t xml:space="preserve"> נתקבלה ההסתייגות, יצביעו על הסעיף שבנוסח שהציעה הוועדה; התקבלה ההסתייגות, יצביעו על הסעיף בנוסח הכולל את ההסתייגות". </w:t>
      </w:r>
    </w:p>
    <w:p w14:paraId="33FBE1B0" w14:textId="77777777" w:rsidR="00000000" w:rsidRDefault="00DA50F5">
      <w:pPr>
        <w:bidi/>
        <w:jc w:val="both"/>
        <w:rPr>
          <w:rFonts w:cs="David" w:hint="cs"/>
          <w:rtl/>
        </w:rPr>
      </w:pPr>
    </w:p>
    <w:p w14:paraId="610DFDD1" w14:textId="77777777" w:rsidR="00000000" w:rsidRDefault="00DA50F5">
      <w:pPr>
        <w:bidi/>
        <w:jc w:val="both"/>
        <w:rPr>
          <w:rFonts w:cs="David" w:hint="cs"/>
          <w:rtl/>
        </w:rPr>
      </w:pPr>
      <w:r>
        <w:rPr>
          <w:rFonts w:cs="David" w:hint="cs"/>
          <w:rtl/>
        </w:rPr>
        <w:tab/>
        <w:t>"(ב) היו הסתייגויות שונות לסעיף אחד, תתקיים הצבעה נפרדת על כל הסתייגות; לעניין זה רואים הסתייגות זהה שהיא משותפת לכמה חברי הכנסת, כהסתי</w:t>
      </w:r>
      <w:r>
        <w:rPr>
          <w:rFonts w:cs="David" w:hint="cs"/>
          <w:rtl/>
        </w:rPr>
        <w:t>יגות אחת".</w:t>
      </w:r>
    </w:p>
    <w:p w14:paraId="70CF35CE" w14:textId="77777777" w:rsidR="00000000" w:rsidRDefault="00DA50F5">
      <w:pPr>
        <w:bidi/>
        <w:jc w:val="both"/>
        <w:rPr>
          <w:rFonts w:cs="David" w:hint="cs"/>
          <w:rtl/>
        </w:rPr>
      </w:pPr>
    </w:p>
    <w:p w14:paraId="58501BD7" w14:textId="77777777" w:rsidR="00000000" w:rsidRDefault="00DA50F5">
      <w:pPr>
        <w:bidi/>
        <w:jc w:val="both"/>
        <w:rPr>
          <w:rFonts w:cs="David" w:hint="cs"/>
          <w:rtl/>
        </w:rPr>
      </w:pPr>
      <w:r>
        <w:rPr>
          <w:rFonts w:cs="David" w:hint="cs"/>
          <w:rtl/>
        </w:rPr>
        <w:tab/>
        <w:t>"(ג) חבר הכנסת רשאי לחזור בו מהסתייגותו כל עוד לא הצביעה עליה הכנסת".</w:t>
      </w:r>
    </w:p>
    <w:p w14:paraId="1448F8A0" w14:textId="77777777" w:rsidR="00000000" w:rsidRDefault="00DA50F5">
      <w:pPr>
        <w:bidi/>
        <w:jc w:val="both"/>
        <w:rPr>
          <w:rFonts w:cs="David" w:hint="cs"/>
          <w:rtl/>
        </w:rPr>
      </w:pPr>
    </w:p>
    <w:p w14:paraId="4E76CCB8" w14:textId="77777777" w:rsidR="00000000" w:rsidRDefault="00DA50F5">
      <w:pPr>
        <w:bidi/>
        <w:jc w:val="both"/>
        <w:rPr>
          <w:rFonts w:cs="David" w:hint="cs"/>
          <w:rtl/>
        </w:rPr>
      </w:pPr>
      <w:r>
        <w:rPr>
          <w:rFonts w:cs="David" w:hint="cs"/>
          <w:rtl/>
        </w:rPr>
        <w:tab/>
        <w:t>עכשיו יש הבהרה שנמצאת היום בכוכבית, ואני לא יודעת אם זה המקום המתאים. "(ד) כאשר נדרש רוב מיוחד בהצבעה בקריאה השנייה, נדרש הרוב בהצבעה על הסעיף בנוסח שהציעה הוועדה או בנוסח</w:t>
      </w:r>
      <w:r>
        <w:rPr>
          <w:rFonts w:cs="David" w:hint="cs"/>
          <w:rtl/>
        </w:rPr>
        <w:t xml:space="preserve"> הכולל את ההסתייגות, לפי העניין, ולא בהצבעה על ההסתייגות עצמה". </w:t>
      </w:r>
    </w:p>
    <w:p w14:paraId="3E988A55" w14:textId="77777777" w:rsidR="00000000" w:rsidRDefault="00DA50F5">
      <w:pPr>
        <w:bidi/>
        <w:jc w:val="both"/>
        <w:rPr>
          <w:rFonts w:cs="David" w:hint="cs"/>
          <w:rtl/>
        </w:rPr>
      </w:pPr>
    </w:p>
    <w:p w14:paraId="7CFFB066" w14:textId="77777777" w:rsidR="00000000" w:rsidRDefault="00DA50F5">
      <w:pPr>
        <w:bidi/>
        <w:jc w:val="both"/>
        <w:rPr>
          <w:rFonts w:cs="David" w:hint="cs"/>
          <w:rtl/>
        </w:rPr>
      </w:pPr>
      <w:r>
        <w:rPr>
          <w:rFonts w:cs="David" w:hint="cs"/>
          <w:rtl/>
        </w:rPr>
        <w:tab/>
        <w:t>העניין הוא, שהיום לפי חוק יסוד: משק המדינה, אם יש הסתייגות תקציבית צריך הצבעה של 50 חברי הכנסת, הכוכבית הזאת היא מלפני כן. יכול להיות מצב שהסעיף לא עולה כסף, אבל ההסתייגות עולה כסף וצריך לה</w:t>
      </w:r>
      <w:r>
        <w:rPr>
          <w:rFonts w:cs="David" w:hint="cs"/>
          <w:rtl/>
        </w:rPr>
        <w:t xml:space="preserve"> רוב של 50 חברי הכנסת. </w:t>
      </w:r>
    </w:p>
    <w:p w14:paraId="781F2ADE" w14:textId="77777777" w:rsidR="00000000" w:rsidRDefault="00DA50F5">
      <w:pPr>
        <w:bidi/>
        <w:jc w:val="both"/>
        <w:rPr>
          <w:rFonts w:cs="David" w:hint="cs"/>
          <w:rtl/>
        </w:rPr>
      </w:pPr>
    </w:p>
    <w:p w14:paraId="5EBC838D" w14:textId="77777777" w:rsidR="00000000" w:rsidRDefault="00DA50F5">
      <w:pPr>
        <w:bidi/>
        <w:jc w:val="both"/>
        <w:rPr>
          <w:rFonts w:cs="David" w:hint="cs"/>
          <w:rtl/>
        </w:rPr>
      </w:pPr>
      <w:r>
        <w:rPr>
          <w:rFonts w:cs="David" w:hint="cs"/>
          <w:u w:val="single"/>
          <w:rtl/>
        </w:rPr>
        <w:t>סגן מזכיר הכנסת דוד לב:</w:t>
      </w:r>
    </w:p>
    <w:p w14:paraId="010FB0A3" w14:textId="77777777" w:rsidR="00000000" w:rsidRDefault="00DA50F5">
      <w:pPr>
        <w:bidi/>
        <w:jc w:val="both"/>
        <w:rPr>
          <w:rFonts w:cs="David" w:hint="cs"/>
          <w:rtl/>
        </w:rPr>
      </w:pPr>
    </w:p>
    <w:p w14:paraId="51F80CB8" w14:textId="77777777" w:rsidR="00000000" w:rsidRDefault="00DA50F5">
      <w:pPr>
        <w:bidi/>
        <w:jc w:val="both"/>
        <w:rPr>
          <w:rFonts w:cs="David" w:hint="cs"/>
          <w:rtl/>
        </w:rPr>
      </w:pPr>
      <w:r>
        <w:rPr>
          <w:rFonts w:cs="David" w:hint="cs"/>
          <w:rtl/>
        </w:rPr>
        <w:tab/>
        <w:t xml:space="preserve"> אבל אחרי כן את מצביעה על הסעיף עם ההסתייגות. אם על הסעיף עם ההסתייגות לא יהיו 50 חברי הכנסת שיצביעו בעד, אז ההסתייגות אמנם התקבלה אבל הסעיף לא התקבל. </w:t>
      </w:r>
    </w:p>
    <w:p w14:paraId="340CCED4" w14:textId="77777777" w:rsidR="00000000" w:rsidRDefault="00DA50F5">
      <w:pPr>
        <w:bidi/>
        <w:jc w:val="both"/>
        <w:rPr>
          <w:rFonts w:cs="David" w:hint="cs"/>
          <w:rtl/>
        </w:rPr>
      </w:pPr>
    </w:p>
    <w:p w14:paraId="6A67741A" w14:textId="77777777" w:rsidR="00000000" w:rsidRDefault="00DA50F5">
      <w:pPr>
        <w:bidi/>
        <w:jc w:val="both"/>
        <w:rPr>
          <w:rFonts w:cs="David" w:hint="cs"/>
          <w:rtl/>
        </w:rPr>
      </w:pPr>
      <w:r>
        <w:rPr>
          <w:rFonts w:cs="David" w:hint="cs"/>
          <w:u w:val="single"/>
          <w:rtl/>
        </w:rPr>
        <w:t>ארבל אסטרחן:</w:t>
      </w:r>
    </w:p>
    <w:p w14:paraId="1DDE0887" w14:textId="77777777" w:rsidR="00000000" w:rsidRDefault="00DA50F5">
      <w:pPr>
        <w:bidi/>
        <w:jc w:val="both"/>
        <w:rPr>
          <w:rFonts w:cs="David" w:hint="cs"/>
          <w:rtl/>
        </w:rPr>
      </w:pPr>
    </w:p>
    <w:p w14:paraId="69F9D8EA" w14:textId="77777777" w:rsidR="00000000" w:rsidRDefault="00DA50F5">
      <w:pPr>
        <w:bidi/>
        <w:jc w:val="both"/>
        <w:rPr>
          <w:rFonts w:cs="David" w:hint="cs"/>
          <w:rtl/>
        </w:rPr>
      </w:pPr>
      <w:r>
        <w:rPr>
          <w:rFonts w:cs="David" w:hint="cs"/>
          <w:rtl/>
        </w:rPr>
        <w:tab/>
        <w:t xml:space="preserve"> הכוכבית הזאת נקבעה למקרים שצריך 61 ח</w:t>
      </w:r>
      <w:r>
        <w:rPr>
          <w:rFonts w:cs="David" w:hint="cs"/>
          <w:rtl/>
        </w:rPr>
        <w:t xml:space="preserve">ברי הכנסת כדי לקבל חוק מסוים, והיתה הסתייגות לסעיף. אמרו: את ההסתייגות אתה לא צריך לקבל ב-61, רק את הסעיף. </w:t>
      </w:r>
    </w:p>
    <w:p w14:paraId="310379DA" w14:textId="77777777" w:rsidR="00000000" w:rsidRDefault="00DA50F5">
      <w:pPr>
        <w:bidi/>
        <w:jc w:val="both"/>
        <w:rPr>
          <w:rFonts w:cs="David" w:hint="cs"/>
          <w:rtl/>
        </w:rPr>
      </w:pPr>
    </w:p>
    <w:p w14:paraId="6D6668CC" w14:textId="77777777" w:rsidR="00000000" w:rsidRDefault="00DA50F5">
      <w:pPr>
        <w:bidi/>
        <w:jc w:val="both"/>
        <w:rPr>
          <w:rFonts w:cs="David" w:hint="cs"/>
          <w:rtl/>
        </w:rPr>
      </w:pPr>
      <w:r>
        <w:rPr>
          <w:rFonts w:cs="David" w:hint="cs"/>
          <w:rtl/>
        </w:rPr>
        <w:tab/>
        <w:t xml:space="preserve"> לגבי הסתייגות תקציבית כתוב: "הסתייגות תקציבית לא תתקבל בכנסת אלא בקולותיהם של 50 חברי הכנסת לפחות. התקבלה הסתייגות תקציבית, לא תתקבל הצעת החוק בק</w:t>
      </w:r>
      <w:r>
        <w:rPr>
          <w:rFonts w:cs="David" w:hint="cs"/>
          <w:rtl/>
        </w:rPr>
        <w:t xml:space="preserve">ריאה השלישית אלא ב-50 חברי הכנסת לפחות". במקרה הזה, גם ההסתייגות צריכה לקבל 50 קולות. </w:t>
      </w:r>
    </w:p>
    <w:p w14:paraId="0CCF5AB1" w14:textId="77777777" w:rsidR="00000000" w:rsidRDefault="00DA50F5">
      <w:pPr>
        <w:bidi/>
        <w:jc w:val="both"/>
        <w:rPr>
          <w:rFonts w:cs="David" w:hint="cs"/>
          <w:rtl/>
        </w:rPr>
      </w:pPr>
    </w:p>
    <w:p w14:paraId="09D6E017" w14:textId="77777777" w:rsidR="00000000" w:rsidRDefault="00DA50F5">
      <w:pPr>
        <w:bidi/>
        <w:jc w:val="both"/>
        <w:rPr>
          <w:rFonts w:cs="David" w:hint="cs"/>
          <w:rtl/>
        </w:rPr>
      </w:pPr>
      <w:r>
        <w:rPr>
          <w:rFonts w:cs="David" w:hint="cs"/>
          <w:u w:val="single"/>
          <w:rtl/>
        </w:rPr>
        <w:t>היו"ר רשף חן:</w:t>
      </w:r>
    </w:p>
    <w:p w14:paraId="135F9725" w14:textId="77777777" w:rsidR="00000000" w:rsidRDefault="00DA50F5">
      <w:pPr>
        <w:bidi/>
        <w:jc w:val="both"/>
        <w:rPr>
          <w:rFonts w:cs="David" w:hint="cs"/>
          <w:rtl/>
        </w:rPr>
      </w:pPr>
    </w:p>
    <w:p w14:paraId="5536102D" w14:textId="77777777" w:rsidR="00000000" w:rsidRDefault="00DA50F5">
      <w:pPr>
        <w:bidi/>
        <w:jc w:val="both"/>
        <w:rPr>
          <w:rFonts w:cs="David" w:hint="cs"/>
          <w:rtl/>
        </w:rPr>
      </w:pPr>
      <w:r>
        <w:rPr>
          <w:rFonts w:cs="David" w:hint="cs"/>
          <w:rtl/>
        </w:rPr>
        <w:tab/>
        <w:t xml:space="preserve"> השאלה באיזה שלב ההסתייגות מתקבלת; אני חושב שהיא מתקבלת כאשר מצביעים על הסעיף. </w:t>
      </w:r>
    </w:p>
    <w:p w14:paraId="16176EDC" w14:textId="77777777" w:rsidR="00000000" w:rsidRDefault="00DA50F5">
      <w:pPr>
        <w:bidi/>
        <w:jc w:val="both"/>
        <w:rPr>
          <w:rFonts w:cs="David" w:hint="cs"/>
          <w:rtl/>
        </w:rPr>
      </w:pPr>
    </w:p>
    <w:p w14:paraId="1C049F9A" w14:textId="77777777" w:rsidR="00000000" w:rsidRDefault="00DA50F5">
      <w:pPr>
        <w:bidi/>
        <w:jc w:val="both"/>
        <w:rPr>
          <w:rFonts w:cs="David" w:hint="cs"/>
          <w:rtl/>
        </w:rPr>
      </w:pPr>
      <w:r>
        <w:rPr>
          <w:rFonts w:cs="David" w:hint="cs"/>
          <w:u w:val="single"/>
          <w:rtl/>
        </w:rPr>
        <w:t>סגן מזכיר הכנסת דוד לב:</w:t>
      </w:r>
    </w:p>
    <w:p w14:paraId="786B9AD4" w14:textId="77777777" w:rsidR="00000000" w:rsidRDefault="00DA50F5">
      <w:pPr>
        <w:bidi/>
        <w:jc w:val="both"/>
        <w:rPr>
          <w:rFonts w:cs="David" w:hint="cs"/>
          <w:rtl/>
        </w:rPr>
      </w:pPr>
    </w:p>
    <w:p w14:paraId="531FA695" w14:textId="77777777" w:rsidR="00000000" w:rsidRDefault="00DA50F5">
      <w:pPr>
        <w:bidi/>
        <w:jc w:val="both"/>
        <w:rPr>
          <w:rFonts w:cs="David" w:hint="cs"/>
          <w:rtl/>
        </w:rPr>
      </w:pPr>
      <w:r>
        <w:rPr>
          <w:rFonts w:cs="David" w:hint="cs"/>
          <w:rtl/>
        </w:rPr>
        <w:tab/>
        <w:t xml:space="preserve"> אין להסתייגות חיים בלי הסעיף עצמו. הצבעת על </w:t>
      </w:r>
      <w:r>
        <w:rPr>
          <w:rFonts w:cs="David" w:hint="cs"/>
          <w:rtl/>
        </w:rPr>
        <w:t>הסעיף עם ההסתייגות - אם הוא קיבל 50 קולות, הוא התקבל. לא קיבל 50 קולות, לא התקבל.</w:t>
      </w:r>
    </w:p>
    <w:p w14:paraId="00468DCE" w14:textId="77777777" w:rsidR="00000000" w:rsidRDefault="00DA50F5">
      <w:pPr>
        <w:bidi/>
        <w:jc w:val="both"/>
        <w:rPr>
          <w:rFonts w:cs="David" w:hint="cs"/>
          <w:rtl/>
        </w:rPr>
      </w:pPr>
    </w:p>
    <w:p w14:paraId="2DBACBFD" w14:textId="77777777" w:rsidR="00000000" w:rsidRDefault="00DA50F5">
      <w:pPr>
        <w:bidi/>
        <w:jc w:val="both"/>
        <w:rPr>
          <w:rFonts w:cs="David" w:hint="cs"/>
          <w:rtl/>
        </w:rPr>
      </w:pPr>
      <w:r>
        <w:rPr>
          <w:rFonts w:cs="David" w:hint="cs"/>
          <w:u w:val="single"/>
          <w:rtl/>
        </w:rPr>
        <w:t>היו"ר רשף חן:</w:t>
      </w:r>
    </w:p>
    <w:p w14:paraId="72306C92" w14:textId="77777777" w:rsidR="00000000" w:rsidRDefault="00DA50F5">
      <w:pPr>
        <w:bidi/>
        <w:jc w:val="both"/>
        <w:rPr>
          <w:rFonts w:cs="David" w:hint="cs"/>
          <w:rtl/>
        </w:rPr>
      </w:pPr>
    </w:p>
    <w:p w14:paraId="46C20617" w14:textId="77777777" w:rsidR="00000000" w:rsidRDefault="00DA50F5">
      <w:pPr>
        <w:bidi/>
        <w:jc w:val="both"/>
        <w:rPr>
          <w:rFonts w:cs="David" w:hint="cs"/>
          <w:rtl/>
        </w:rPr>
      </w:pPr>
      <w:r>
        <w:rPr>
          <w:rFonts w:cs="David" w:hint="cs"/>
          <w:rtl/>
        </w:rPr>
        <w:tab/>
        <w:t xml:space="preserve">אם יש הסתייגות שמשמעותה תיקון של החוק שמצריך רוב מיוחד, אז דרוש לה רוב מיוחד. </w:t>
      </w:r>
    </w:p>
    <w:p w14:paraId="1C706D4F" w14:textId="77777777" w:rsidR="00000000" w:rsidRDefault="00DA50F5">
      <w:pPr>
        <w:bidi/>
        <w:jc w:val="both"/>
        <w:rPr>
          <w:rFonts w:cs="David" w:hint="cs"/>
          <w:rtl/>
        </w:rPr>
      </w:pPr>
    </w:p>
    <w:p w14:paraId="201E3815" w14:textId="77777777" w:rsidR="00000000" w:rsidRDefault="00DA50F5">
      <w:pPr>
        <w:bidi/>
        <w:jc w:val="both"/>
        <w:rPr>
          <w:rFonts w:cs="David" w:hint="cs"/>
          <w:rtl/>
        </w:rPr>
      </w:pPr>
      <w:r>
        <w:rPr>
          <w:rFonts w:cs="David" w:hint="cs"/>
          <w:u w:val="single"/>
          <w:rtl/>
        </w:rPr>
        <w:t>ארבל אסטרחן:</w:t>
      </w:r>
    </w:p>
    <w:p w14:paraId="425A42F0" w14:textId="77777777" w:rsidR="00000000" w:rsidRDefault="00DA50F5">
      <w:pPr>
        <w:bidi/>
        <w:jc w:val="both"/>
        <w:rPr>
          <w:rFonts w:cs="David" w:hint="cs"/>
          <w:rtl/>
        </w:rPr>
      </w:pPr>
    </w:p>
    <w:p w14:paraId="1BC6CBB4" w14:textId="77777777" w:rsidR="00000000" w:rsidRDefault="00DA50F5">
      <w:pPr>
        <w:bidi/>
        <w:jc w:val="both"/>
        <w:rPr>
          <w:rFonts w:cs="David" w:hint="cs"/>
          <w:rtl/>
        </w:rPr>
      </w:pPr>
      <w:r>
        <w:rPr>
          <w:rFonts w:cs="David" w:hint="cs"/>
          <w:rtl/>
        </w:rPr>
        <w:tab/>
        <w:t xml:space="preserve"> עד היום לא פירשו את זה כך. כשקבעו את הכוכבית, חשבו על תיקון ח</w:t>
      </w:r>
      <w:r>
        <w:rPr>
          <w:rFonts w:cs="David" w:hint="cs"/>
          <w:rtl/>
        </w:rPr>
        <w:t>וק יסוד שמצריך 61 חברי הכנסת.</w:t>
      </w:r>
    </w:p>
    <w:p w14:paraId="34817C0D" w14:textId="77777777" w:rsidR="00000000" w:rsidRDefault="00DA50F5">
      <w:pPr>
        <w:bidi/>
        <w:jc w:val="both"/>
        <w:rPr>
          <w:rFonts w:cs="David" w:hint="cs"/>
          <w:rtl/>
        </w:rPr>
      </w:pPr>
    </w:p>
    <w:p w14:paraId="6680D962" w14:textId="77777777" w:rsidR="00000000" w:rsidRDefault="00DA50F5">
      <w:pPr>
        <w:bidi/>
        <w:jc w:val="both"/>
        <w:rPr>
          <w:rFonts w:cs="David" w:hint="cs"/>
          <w:rtl/>
        </w:rPr>
      </w:pPr>
      <w:r>
        <w:rPr>
          <w:rFonts w:cs="David" w:hint="cs"/>
          <w:u w:val="single"/>
          <w:rtl/>
        </w:rPr>
        <w:t>היו"ר רשף חן:</w:t>
      </w:r>
    </w:p>
    <w:p w14:paraId="78207C8F" w14:textId="77777777" w:rsidR="00000000" w:rsidRDefault="00DA50F5">
      <w:pPr>
        <w:bidi/>
        <w:jc w:val="both"/>
        <w:rPr>
          <w:rFonts w:cs="David" w:hint="cs"/>
          <w:rtl/>
        </w:rPr>
      </w:pPr>
    </w:p>
    <w:p w14:paraId="115772BD" w14:textId="77777777" w:rsidR="00000000" w:rsidRDefault="00DA50F5">
      <w:pPr>
        <w:bidi/>
        <w:jc w:val="both"/>
        <w:rPr>
          <w:rFonts w:cs="David" w:hint="cs"/>
          <w:rtl/>
        </w:rPr>
      </w:pPr>
      <w:r>
        <w:rPr>
          <w:rFonts w:cs="David" w:hint="cs"/>
          <w:rtl/>
        </w:rPr>
        <w:tab/>
        <w:t xml:space="preserve"> אני מציע לפרש את זה כפי שאמרתי.</w:t>
      </w:r>
    </w:p>
    <w:p w14:paraId="62D968A4" w14:textId="77777777" w:rsidR="00000000" w:rsidRDefault="00DA50F5">
      <w:pPr>
        <w:bidi/>
        <w:jc w:val="both"/>
        <w:rPr>
          <w:rFonts w:cs="David" w:hint="cs"/>
          <w:rtl/>
        </w:rPr>
      </w:pPr>
    </w:p>
    <w:p w14:paraId="49904D52" w14:textId="77777777" w:rsidR="00000000" w:rsidRDefault="00DA50F5">
      <w:pPr>
        <w:bidi/>
        <w:jc w:val="both"/>
        <w:rPr>
          <w:rFonts w:cs="David" w:hint="cs"/>
          <w:rtl/>
        </w:rPr>
      </w:pPr>
      <w:r>
        <w:rPr>
          <w:rFonts w:cs="David" w:hint="cs"/>
          <w:u w:val="single"/>
          <w:rtl/>
        </w:rPr>
        <w:t>ארבל אסטרחן:</w:t>
      </w:r>
    </w:p>
    <w:p w14:paraId="3FF3124A" w14:textId="77777777" w:rsidR="00000000" w:rsidRDefault="00DA50F5">
      <w:pPr>
        <w:bidi/>
        <w:jc w:val="both"/>
        <w:rPr>
          <w:rFonts w:cs="David" w:hint="cs"/>
          <w:rtl/>
        </w:rPr>
      </w:pPr>
    </w:p>
    <w:p w14:paraId="6B117001" w14:textId="77777777" w:rsidR="00000000" w:rsidRDefault="00DA50F5">
      <w:pPr>
        <w:bidi/>
        <w:jc w:val="both"/>
        <w:rPr>
          <w:rFonts w:cs="David" w:hint="cs"/>
          <w:rtl/>
        </w:rPr>
      </w:pPr>
      <w:r>
        <w:rPr>
          <w:rFonts w:cs="David" w:hint="cs"/>
          <w:rtl/>
        </w:rPr>
        <w:tab/>
        <w:t xml:space="preserve"> אם אנחנו מחליטים לכלול או לא לכלול את הכוכבית, חייבים להבהיר את זה. אם יש חוק שפוגע בשוויון הבחירות לכנסת, צריך רוב מיוחד. נניח שיש הסתייגות וההסתייגות לא פוגע</w:t>
      </w:r>
      <w:r>
        <w:rPr>
          <w:rFonts w:cs="David" w:hint="cs"/>
          <w:rtl/>
        </w:rPr>
        <w:t xml:space="preserve">ת בשוויון, היא פשוט הסתייגות לחוק הזה. היא לא צריכה 61 קולות, אבל לחוק צריך 61 בקריאה השנייה. </w:t>
      </w:r>
    </w:p>
    <w:p w14:paraId="1702CF60" w14:textId="77777777" w:rsidR="00000000" w:rsidRDefault="00DA50F5">
      <w:pPr>
        <w:bidi/>
        <w:jc w:val="both"/>
        <w:rPr>
          <w:rFonts w:cs="David" w:hint="cs"/>
          <w:rtl/>
        </w:rPr>
      </w:pPr>
    </w:p>
    <w:p w14:paraId="61DA56D6" w14:textId="77777777" w:rsidR="00000000" w:rsidRDefault="00DA50F5">
      <w:pPr>
        <w:bidi/>
        <w:jc w:val="both"/>
        <w:rPr>
          <w:rFonts w:cs="David" w:hint="cs"/>
          <w:rtl/>
        </w:rPr>
      </w:pPr>
      <w:r>
        <w:rPr>
          <w:rFonts w:cs="David" w:hint="cs"/>
          <w:u w:val="single"/>
          <w:rtl/>
        </w:rPr>
        <w:t>היו"ר רשף חן:</w:t>
      </w:r>
    </w:p>
    <w:p w14:paraId="10423C17" w14:textId="77777777" w:rsidR="00000000" w:rsidRDefault="00DA50F5">
      <w:pPr>
        <w:bidi/>
        <w:jc w:val="both"/>
        <w:rPr>
          <w:rFonts w:cs="David" w:hint="cs"/>
          <w:rtl/>
        </w:rPr>
      </w:pPr>
    </w:p>
    <w:p w14:paraId="58080ADB" w14:textId="77777777" w:rsidR="00000000" w:rsidRDefault="00DA50F5">
      <w:pPr>
        <w:bidi/>
        <w:jc w:val="both"/>
        <w:rPr>
          <w:rFonts w:cs="David" w:hint="cs"/>
          <w:rtl/>
        </w:rPr>
      </w:pPr>
      <w:r>
        <w:rPr>
          <w:rFonts w:cs="David" w:hint="cs"/>
          <w:rtl/>
        </w:rPr>
        <w:tab/>
        <w:t xml:space="preserve"> סעיף (ד) יכול להישאר כפי שהוא: "כאשר נדרש רוב מיוחד בהצבעה בקריאה השנייה והשלישית, נדרש הרוב בהצבעה על הסעיף בנוסח שהציעה הוועדה או בנוסח הכולל</w:t>
      </w:r>
      <w:r>
        <w:rPr>
          <w:rFonts w:cs="David" w:hint="cs"/>
          <w:rtl/>
        </w:rPr>
        <w:t xml:space="preserve"> את ההסתייגות, לפי העניין, ולא בהצבעה על ההסתייגות עצמה" - זה בסדר - "זולת אם ההסתייגות משנה את משמעות החוק וקבלתה היא שמצריכה את הרוב המיוחד". כלומר, אם זה חוק שלא מצריך רוב מיוחד וההסתייגות הופכת אותו לחוק שכן מצריך רוב מיוחד, אז גם ההסתייגות חייבת ברוב </w:t>
      </w:r>
      <w:r>
        <w:rPr>
          <w:rFonts w:cs="David" w:hint="cs"/>
          <w:rtl/>
        </w:rPr>
        <w:t>מיוחד.</w:t>
      </w:r>
    </w:p>
    <w:p w14:paraId="47955EDB" w14:textId="77777777" w:rsidR="00000000" w:rsidRDefault="00DA50F5">
      <w:pPr>
        <w:bidi/>
        <w:jc w:val="both"/>
        <w:rPr>
          <w:rFonts w:cs="David" w:hint="cs"/>
          <w:rtl/>
        </w:rPr>
      </w:pPr>
    </w:p>
    <w:p w14:paraId="4864D598" w14:textId="77777777" w:rsidR="00000000" w:rsidRDefault="00DA50F5">
      <w:pPr>
        <w:bidi/>
        <w:jc w:val="both"/>
        <w:rPr>
          <w:rFonts w:cs="David" w:hint="cs"/>
          <w:rtl/>
        </w:rPr>
      </w:pPr>
      <w:r>
        <w:rPr>
          <w:rFonts w:cs="David" w:hint="cs"/>
          <w:u w:val="single"/>
          <w:rtl/>
        </w:rPr>
        <w:t>סגן מזכיר הכנסת דוד לב:</w:t>
      </w:r>
    </w:p>
    <w:p w14:paraId="5F63007C" w14:textId="77777777" w:rsidR="00000000" w:rsidRDefault="00DA50F5">
      <w:pPr>
        <w:bidi/>
        <w:jc w:val="both"/>
        <w:rPr>
          <w:rFonts w:cs="David" w:hint="cs"/>
          <w:rtl/>
        </w:rPr>
      </w:pPr>
    </w:p>
    <w:p w14:paraId="74166DD6" w14:textId="77777777" w:rsidR="00000000" w:rsidRDefault="00DA50F5">
      <w:pPr>
        <w:bidi/>
        <w:jc w:val="both"/>
        <w:rPr>
          <w:rFonts w:cs="David" w:hint="cs"/>
          <w:rtl/>
        </w:rPr>
      </w:pPr>
      <w:r>
        <w:rPr>
          <w:rFonts w:cs="David" w:hint="cs"/>
          <w:rtl/>
        </w:rPr>
        <w:tab/>
        <w:t xml:space="preserve"> איפה יהיה הדיון החוקתי האם זה כן או לא מצריך רוב מיוחד? במליאה בזמן ההצבעה?</w:t>
      </w:r>
    </w:p>
    <w:p w14:paraId="1B808DF3" w14:textId="77777777" w:rsidR="00000000" w:rsidRDefault="00DA50F5">
      <w:pPr>
        <w:bidi/>
        <w:jc w:val="both"/>
        <w:rPr>
          <w:rFonts w:cs="David" w:hint="cs"/>
          <w:rtl/>
        </w:rPr>
      </w:pPr>
    </w:p>
    <w:p w14:paraId="2DD269A3" w14:textId="77777777" w:rsidR="00000000" w:rsidRDefault="00DA50F5">
      <w:pPr>
        <w:bidi/>
        <w:jc w:val="both"/>
        <w:rPr>
          <w:rFonts w:cs="David" w:hint="cs"/>
          <w:rtl/>
        </w:rPr>
      </w:pPr>
      <w:r>
        <w:rPr>
          <w:rFonts w:cs="David" w:hint="cs"/>
          <w:u w:val="single"/>
          <w:rtl/>
        </w:rPr>
        <w:t>ארבל אסטרחן:</w:t>
      </w:r>
    </w:p>
    <w:p w14:paraId="7C2B5B31" w14:textId="77777777" w:rsidR="00000000" w:rsidRDefault="00DA50F5">
      <w:pPr>
        <w:bidi/>
        <w:jc w:val="both"/>
        <w:rPr>
          <w:rFonts w:cs="David" w:hint="cs"/>
          <w:rtl/>
        </w:rPr>
      </w:pPr>
    </w:p>
    <w:p w14:paraId="265663DC" w14:textId="77777777" w:rsidR="00000000" w:rsidRDefault="00DA50F5">
      <w:pPr>
        <w:bidi/>
        <w:jc w:val="both"/>
        <w:rPr>
          <w:rFonts w:cs="David" w:hint="cs"/>
          <w:rtl/>
        </w:rPr>
      </w:pPr>
      <w:r>
        <w:rPr>
          <w:rFonts w:cs="David" w:hint="cs"/>
          <w:rtl/>
        </w:rPr>
        <w:tab/>
        <w:t xml:space="preserve"> לא, אנחנו נכתוב בהצעה: הסתייגות זאת מצריכה רוב מיוחד. </w:t>
      </w:r>
    </w:p>
    <w:p w14:paraId="5B41A88A" w14:textId="77777777" w:rsidR="00000000" w:rsidRDefault="00DA50F5">
      <w:pPr>
        <w:bidi/>
        <w:jc w:val="both"/>
        <w:rPr>
          <w:rFonts w:cs="David" w:hint="cs"/>
          <w:rtl/>
        </w:rPr>
      </w:pPr>
    </w:p>
    <w:p w14:paraId="00EBAA20" w14:textId="77777777" w:rsidR="00000000" w:rsidRDefault="00DA50F5">
      <w:pPr>
        <w:bidi/>
        <w:jc w:val="both"/>
        <w:rPr>
          <w:rFonts w:cs="David" w:hint="cs"/>
          <w:rtl/>
        </w:rPr>
      </w:pPr>
      <w:r>
        <w:rPr>
          <w:rFonts w:cs="David" w:hint="cs"/>
          <w:u w:val="single"/>
          <w:rtl/>
        </w:rPr>
        <w:t>היו"ר רשף חן:</w:t>
      </w:r>
    </w:p>
    <w:p w14:paraId="6BEA47FE" w14:textId="77777777" w:rsidR="00000000" w:rsidRDefault="00DA50F5">
      <w:pPr>
        <w:bidi/>
        <w:jc w:val="both"/>
        <w:rPr>
          <w:rFonts w:cs="David" w:hint="cs"/>
          <w:rtl/>
        </w:rPr>
      </w:pPr>
    </w:p>
    <w:p w14:paraId="15D8C839" w14:textId="77777777" w:rsidR="00000000" w:rsidRDefault="00DA50F5">
      <w:pPr>
        <w:bidi/>
        <w:jc w:val="both"/>
        <w:rPr>
          <w:rFonts w:cs="David" w:hint="cs"/>
          <w:rtl/>
        </w:rPr>
      </w:pPr>
      <w:r>
        <w:rPr>
          <w:rFonts w:cs="David" w:hint="cs"/>
          <w:rtl/>
        </w:rPr>
        <w:tab/>
        <w:t xml:space="preserve"> את הסיפה נכתוב כך "אלא אם קבלת ההסתייגות תהפוך את הסעיף</w:t>
      </w:r>
      <w:r>
        <w:rPr>
          <w:rFonts w:cs="David" w:hint="cs"/>
          <w:rtl/>
        </w:rPr>
        <w:t xml:space="preserve"> מסעיף שאינו מצריך מיוחד לסעיף שמצריך רוב מיוחד". למשל, יש הסתייגות שהיא זאת שהפוך את הסעיף לסעיף שהוא בניגוד לחוק יסוד. </w:t>
      </w:r>
    </w:p>
    <w:p w14:paraId="3885F5C5" w14:textId="77777777" w:rsidR="00000000" w:rsidRDefault="00DA50F5">
      <w:pPr>
        <w:bidi/>
        <w:jc w:val="both"/>
        <w:rPr>
          <w:rFonts w:cs="David" w:hint="cs"/>
          <w:rtl/>
        </w:rPr>
      </w:pPr>
    </w:p>
    <w:p w14:paraId="06324FDA" w14:textId="77777777" w:rsidR="00000000" w:rsidRDefault="00DA50F5">
      <w:pPr>
        <w:bidi/>
        <w:jc w:val="both"/>
        <w:rPr>
          <w:rFonts w:cs="David" w:hint="cs"/>
          <w:rtl/>
        </w:rPr>
      </w:pPr>
      <w:r>
        <w:rPr>
          <w:rFonts w:cs="David" w:hint="cs"/>
          <w:u w:val="single"/>
          <w:rtl/>
        </w:rPr>
        <w:t>ארבל אסטרחן:</w:t>
      </w:r>
    </w:p>
    <w:p w14:paraId="532E0409" w14:textId="77777777" w:rsidR="00000000" w:rsidRDefault="00DA50F5">
      <w:pPr>
        <w:bidi/>
        <w:jc w:val="both"/>
        <w:rPr>
          <w:rFonts w:cs="David" w:hint="cs"/>
          <w:rtl/>
        </w:rPr>
      </w:pPr>
    </w:p>
    <w:p w14:paraId="275D9CB2" w14:textId="77777777" w:rsidR="00000000" w:rsidRDefault="00DA50F5">
      <w:pPr>
        <w:bidi/>
        <w:jc w:val="both"/>
        <w:rPr>
          <w:rFonts w:cs="David" w:hint="cs"/>
          <w:rtl/>
        </w:rPr>
      </w:pPr>
      <w:r>
        <w:rPr>
          <w:rFonts w:cs="David" w:hint="cs"/>
          <w:rtl/>
        </w:rPr>
        <w:tab/>
        <w:t xml:space="preserve"> יכול להיות שהסעיף צריך רוב מיוחד וגם ההסתייגות צריכה רוב מיוחד.</w:t>
      </w:r>
    </w:p>
    <w:p w14:paraId="4D5120D2" w14:textId="77777777" w:rsidR="00000000" w:rsidRDefault="00DA50F5">
      <w:pPr>
        <w:bidi/>
        <w:jc w:val="both"/>
        <w:rPr>
          <w:rFonts w:cs="David" w:hint="cs"/>
          <w:rtl/>
        </w:rPr>
      </w:pPr>
    </w:p>
    <w:p w14:paraId="3C64EF0E" w14:textId="77777777" w:rsidR="00000000" w:rsidRDefault="00DA50F5">
      <w:pPr>
        <w:bidi/>
        <w:jc w:val="both"/>
        <w:rPr>
          <w:rFonts w:cs="David" w:hint="cs"/>
          <w:rtl/>
        </w:rPr>
      </w:pPr>
      <w:r>
        <w:rPr>
          <w:rFonts w:cs="David" w:hint="cs"/>
          <w:u w:val="single"/>
          <w:rtl/>
        </w:rPr>
        <w:t>ארבל אסטרחן:</w:t>
      </w:r>
    </w:p>
    <w:p w14:paraId="0733D2F7" w14:textId="77777777" w:rsidR="00000000" w:rsidRDefault="00DA50F5">
      <w:pPr>
        <w:bidi/>
        <w:jc w:val="both"/>
        <w:rPr>
          <w:rFonts w:cs="David" w:hint="cs"/>
          <w:rtl/>
        </w:rPr>
      </w:pPr>
    </w:p>
    <w:p w14:paraId="6A311044" w14:textId="77777777" w:rsidR="00000000" w:rsidRDefault="00DA50F5">
      <w:pPr>
        <w:bidi/>
        <w:jc w:val="both"/>
        <w:rPr>
          <w:rFonts w:cs="David" w:hint="cs"/>
          <w:rtl/>
        </w:rPr>
      </w:pPr>
      <w:r>
        <w:rPr>
          <w:rFonts w:cs="David" w:hint="cs"/>
          <w:rtl/>
        </w:rPr>
        <w:tab/>
        <w:t xml:space="preserve"> למה שלא נגיד "אלא אם כן נאמר בחוק אח</w:t>
      </w:r>
      <w:r>
        <w:rPr>
          <w:rFonts w:cs="David" w:hint="cs"/>
          <w:rtl/>
        </w:rPr>
        <w:t>רת". אם יש הצעה חוק שפוגעת בשוויון, היא צריכה לעבור ב-61 קולות. אז בקריאה השנייה ובקריאה השלישית כשיצביעו על הסעיף עם ההסתייגות, נצטרך רוב מיוחד, ואז מתאים לי מה שכתוב פה. הבעיה היחידה היא שזה נראה לי סותר את העניין של הסתייגות תקציבית, ולכן הייתי אומרת "א</w:t>
      </w:r>
      <w:r>
        <w:rPr>
          <w:rFonts w:cs="David" w:hint="cs"/>
          <w:rtl/>
        </w:rPr>
        <w:t>לא אם כן נקבע בחוק אחרת".</w:t>
      </w:r>
    </w:p>
    <w:p w14:paraId="7749E5EE" w14:textId="77777777" w:rsidR="00000000" w:rsidRDefault="00DA50F5">
      <w:pPr>
        <w:bidi/>
        <w:jc w:val="both"/>
        <w:rPr>
          <w:rFonts w:cs="David" w:hint="cs"/>
          <w:rtl/>
        </w:rPr>
      </w:pPr>
    </w:p>
    <w:p w14:paraId="6906C482" w14:textId="77777777" w:rsidR="00000000" w:rsidRDefault="00DA50F5">
      <w:pPr>
        <w:bidi/>
        <w:jc w:val="both"/>
        <w:rPr>
          <w:rFonts w:cs="David" w:hint="cs"/>
          <w:rtl/>
        </w:rPr>
      </w:pPr>
      <w:r>
        <w:rPr>
          <w:rFonts w:cs="David"/>
          <w:u w:val="single"/>
          <w:rtl/>
        </w:rPr>
        <w:br w:type="page"/>
      </w:r>
      <w:r>
        <w:rPr>
          <w:rFonts w:cs="David" w:hint="cs"/>
          <w:u w:val="single"/>
          <w:rtl/>
        </w:rPr>
        <w:t>היו"ר רשף חן:</w:t>
      </w:r>
    </w:p>
    <w:p w14:paraId="43ADA28B" w14:textId="77777777" w:rsidR="00000000" w:rsidRDefault="00DA50F5">
      <w:pPr>
        <w:bidi/>
        <w:jc w:val="both"/>
        <w:rPr>
          <w:rFonts w:cs="David" w:hint="cs"/>
          <w:rtl/>
        </w:rPr>
      </w:pPr>
    </w:p>
    <w:p w14:paraId="774176E0" w14:textId="77777777" w:rsidR="00000000" w:rsidRDefault="00DA50F5">
      <w:pPr>
        <w:bidi/>
        <w:jc w:val="both"/>
        <w:rPr>
          <w:rFonts w:cs="David" w:hint="cs"/>
          <w:rtl/>
        </w:rPr>
      </w:pPr>
      <w:r>
        <w:rPr>
          <w:rFonts w:cs="David" w:hint="cs"/>
          <w:rtl/>
        </w:rPr>
        <w:tab/>
        <w:t xml:space="preserve"> צריך שמי קורא את זה, ידע למה הכוונה. נכתוב: "אלא אם כן מדובר בהסתייגות תקציבית".</w:t>
      </w:r>
    </w:p>
    <w:p w14:paraId="257A5B0D" w14:textId="77777777" w:rsidR="00000000" w:rsidRDefault="00DA50F5">
      <w:pPr>
        <w:bidi/>
        <w:jc w:val="both"/>
        <w:rPr>
          <w:rFonts w:cs="David" w:hint="cs"/>
          <w:rtl/>
        </w:rPr>
      </w:pPr>
    </w:p>
    <w:p w14:paraId="6203B5F2" w14:textId="77777777" w:rsidR="00000000" w:rsidRDefault="00DA50F5">
      <w:pPr>
        <w:bidi/>
        <w:jc w:val="both"/>
        <w:rPr>
          <w:rFonts w:cs="David" w:hint="cs"/>
          <w:rtl/>
        </w:rPr>
      </w:pPr>
      <w:r>
        <w:rPr>
          <w:rFonts w:cs="David" w:hint="cs"/>
          <w:rtl/>
        </w:rPr>
        <w:tab/>
        <w:t>"כאשר נדרש רוב מיוחד בהצבעה בקריאה השנייה, נדרש הרוב בהצבעה על הסעיף בנוסח שהציעה הוועדה או בנוסח הכולל את ההסתייגות, לפי העניין</w:t>
      </w:r>
      <w:r>
        <w:rPr>
          <w:rFonts w:cs="David" w:hint="cs"/>
          <w:rtl/>
        </w:rPr>
        <w:t>, ולא בהצבעה על ההסתייגות עצמה וזאת זולת אם מדובר בהסתייגות תקציבית".</w:t>
      </w:r>
    </w:p>
    <w:p w14:paraId="4367F5E8" w14:textId="77777777" w:rsidR="00000000" w:rsidRDefault="00DA50F5">
      <w:pPr>
        <w:bidi/>
        <w:jc w:val="both"/>
        <w:rPr>
          <w:rFonts w:cs="David" w:hint="cs"/>
          <w:rtl/>
        </w:rPr>
      </w:pPr>
    </w:p>
    <w:p w14:paraId="06519BD4" w14:textId="77777777" w:rsidR="00000000" w:rsidRDefault="00DA50F5">
      <w:pPr>
        <w:bidi/>
        <w:jc w:val="both"/>
        <w:rPr>
          <w:rFonts w:cs="David" w:hint="cs"/>
          <w:rtl/>
        </w:rPr>
      </w:pPr>
      <w:r>
        <w:rPr>
          <w:rFonts w:cs="David" w:hint="cs"/>
          <w:rtl/>
        </w:rPr>
        <w:tab/>
        <w:t xml:space="preserve">עדיין הייתי מפרש את המונח "הסתייגות תקציבית" כהסתייגות שהופכת את הסעיף לתקציבי, ולא הסתייגות שהיא על סעיף שהוא תקציבי בכל מקרה. במקרה כזה, גם ההסתייגות דורשת רוב מיוחד. </w:t>
      </w:r>
    </w:p>
    <w:p w14:paraId="03D3BFA1" w14:textId="77777777" w:rsidR="00000000" w:rsidRDefault="00DA50F5">
      <w:pPr>
        <w:bidi/>
        <w:jc w:val="both"/>
        <w:rPr>
          <w:rFonts w:cs="David" w:hint="cs"/>
          <w:rtl/>
        </w:rPr>
      </w:pPr>
    </w:p>
    <w:p w14:paraId="6D6B2C06" w14:textId="77777777" w:rsidR="00000000" w:rsidRDefault="00DA50F5">
      <w:pPr>
        <w:bidi/>
        <w:ind w:firstLine="567"/>
        <w:jc w:val="both"/>
        <w:rPr>
          <w:rFonts w:cs="David" w:hint="cs"/>
          <w:rtl/>
        </w:rPr>
      </w:pPr>
      <w:r>
        <w:rPr>
          <w:rFonts w:cs="David" w:hint="cs"/>
          <w:rtl/>
        </w:rPr>
        <w:t>המילים "בנוסח</w:t>
      </w:r>
      <w:r>
        <w:rPr>
          <w:rFonts w:cs="David" w:hint="cs"/>
          <w:rtl/>
        </w:rPr>
        <w:t xml:space="preserve"> שהציעה הוועדה" הן חשובות, אחרת בלי רוב מיוחד מוחקים את ההצעה של הוועדה. </w:t>
      </w:r>
    </w:p>
    <w:p w14:paraId="4384C649" w14:textId="77777777" w:rsidR="00000000" w:rsidRDefault="00DA50F5">
      <w:pPr>
        <w:bidi/>
        <w:ind w:firstLine="567"/>
        <w:jc w:val="both"/>
        <w:rPr>
          <w:rFonts w:cs="David" w:hint="cs"/>
          <w:rtl/>
        </w:rPr>
      </w:pPr>
    </w:p>
    <w:p w14:paraId="57B7ABC5" w14:textId="77777777" w:rsidR="00000000" w:rsidRDefault="00DA50F5">
      <w:pPr>
        <w:bidi/>
        <w:jc w:val="both"/>
        <w:rPr>
          <w:rFonts w:cs="David" w:hint="cs"/>
          <w:rtl/>
        </w:rPr>
      </w:pPr>
      <w:r>
        <w:rPr>
          <w:rFonts w:cs="David" w:hint="cs"/>
          <w:u w:val="single"/>
          <w:rtl/>
        </w:rPr>
        <w:t>ארבל אסטרחן:</w:t>
      </w:r>
    </w:p>
    <w:p w14:paraId="3C4588D2" w14:textId="77777777" w:rsidR="00000000" w:rsidRDefault="00DA50F5">
      <w:pPr>
        <w:bidi/>
        <w:jc w:val="both"/>
        <w:rPr>
          <w:rFonts w:cs="David" w:hint="cs"/>
          <w:rtl/>
        </w:rPr>
      </w:pPr>
    </w:p>
    <w:p w14:paraId="529EBB7A" w14:textId="77777777" w:rsidR="00000000" w:rsidRDefault="00DA50F5">
      <w:pPr>
        <w:bidi/>
        <w:ind w:firstLine="567"/>
        <w:jc w:val="both"/>
        <w:rPr>
          <w:rFonts w:cs="David" w:hint="cs"/>
          <w:rtl/>
        </w:rPr>
      </w:pPr>
      <w:r>
        <w:rPr>
          <w:rFonts w:cs="David" w:hint="cs"/>
          <w:rtl/>
        </w:rPr>
        <w:t>"(ה) (1) נעדר המסתייג מההצבעה, לא יצביעו על הצעתו; היו מספר מציעים להסתייגות אחת ונעדרו כולם מההצבעה לא יצביעו על הצעתם".</w:t>
      </w:r>
    </w:p>
    <w:p w14:paraId="2E8B1355" w14:textId="77777777" w:rsidR="00000000" w:rsidRDefault="00DA50F5">
      <w:pPr>
        <w:bidi/>
        <w:ind w:firstLine="567"/>
        <w:jc w:val="both"/>
        <w:rPr>
          <w:rFonts w:cs="David" w:hint="cs"/>
          <w:rtl/>
        </w:rPr>
      </w:pPr>
    </w:p>
    <w:p w14:paraId="28717FD1" w14:textId="77777777" w:rsidR="00000000" w:rsidRDefault="00DA50F5">
      <w:pPr>
        <w:bidi/>
        <w:jc w:val="both"/>
        <w:rPr>
          <w:rFonts w:cs="David" w:hint="cs"/>
          <w:rtl/>
        </w:rPr>
      </w:pPr>
      <w:r>
        <w:rPr>
          <w:rFonts w:cs="David" w:hint="cs"/>
          <w:u w:val="single"/>
          <w:rtl/>
        </w:rPr>
        <w:t>היו"ר רשף חן:</w:t>
      </w:r>
    </w:p>
    <w:p w14:paraId="254149E5" w14:textId="77777777" w:rsidR="00000000" w:rsidRDefault="00DA50F5">
      <w:pPr>
        <w:bidi/>
        <w:jc w:val="both"/>
        <w:rPr>
          <w:rFonts w:cs="David" w:hint="cs"/>
          <w:rtl/>
        </w:rPr>
      </w:pPr>
    </w:p>
    <w:p w14:paraId="54BCAF48" w14:textId="77777777" w:rsidR="00000000" w:rsidRDefault="00DA50F5">
      <w:pPr>
        <w:bidi/>
        <w:jc w:val="both"/>
        <w:rPr>
          <w:rFonts w:cs="David" w:hint="cs"/>
          <w:rtl/>
        </w:rPr>
      </w:pPr>
      <w:r>
        <w:rPr>
          <w:rFonts w:cs="David" w:hint="cs"/>
          <w:rtl/>
        </w:rPr>
        <w:tab/>
        <w:t xml:space="preserve"> היה אפשר לכתוב "נעדרו כל המ</w:t>
      </w:r>
      <w:r>
        <w:rPr>
          <w:rFonts w:cs="David" w:hint="cs"/>
          <w:rtl/>
        </w:rPr>
        <w:t>ציעים של הסתייגות אחת מההצבעה, לא יצביעו על הצבעתם". זה כולל גם מצב שאחד נעדר.</w:t>
      </w:r>
    </w:p>
    <w:p w14:paraId="659D35DF" w14:textId="77777777" w:rsidR="00000000" w:rsidRDefault="00DA50F5">
      <w:pPr>
        <w:bidi/>
        <w:jc w:val="both"/>
        <w:rPr>
          <w:rFonts w:cs="David" w:hint="cs"/>
          <w:rtl/>
        </w:rPr>
      </w:pPr>
    </w:p>
    <w:p w14:paraId="5B28883F" w14:textId="77777777" w:rsidR="00000000" w:rsidRDefault="00DA50F5">
      <w:pPr>
        <w:bidi/>
        <w:jc w:val="both"/>
        <w:rPr>
          <w:rFonts w:cs="David" w:hint="cs"/>
          <w:rtl/>
        </w:rPr>
      </w:pPr>
      <w:r>
        <w:rPr>
          <w:rFonts w:cs="David" w:hint="cs"/>
          <w:u w:val="single"/>
          <w:rtl/>
        </w:rPr>
        <w:t>ארבל אסטרחן:</w:t>
      </w:r>
    </w:p>
    <w:p w14:paraId="3CFFC9BB" w14:textId="77777777" w:rsidR="00000000" w:rsidRDefault="00DA50F5">
      <w:pPr>
        <w:bidi/>
        <w:jc w:val="both"/>
        <w:rPr>
          <w:rFonts w:cs="David" w:hint="cs"/>
          <w:rtl/>
        </w:rPr>
      </w:pPr>
    </w:p>
    <w:p w14:paraId="3BEAD38A" w14:textId="77777777" w:rsidR="00000000" w:rsidRDefault="00DA50F5">
      <w:pPr>
        <w:bidi/>
        <w:jc w:val="both"/>
        <w:rPr>
          <w:rFonts w:cs="David" w:hint="cs"/>
          <w:rtl/>
        </w:rPr>
      </w:pPr>
      <w:r>
        <w:rPr>
          <w:rFonts w:cs="David" w:hint="cs"/>
          <w:rtl/>
        </w:rPr>
        <w:tab/>
        <w:t xml:space="preserve"> אפשר. "(2) נבצר מחבר הכנסת להשתתף בהצבעה והוא הודיע על כך בכתב, מראש, ליושב-ראש הכנסת, וביקש שיצביעו על הסתייגותו, תצביע עליה הכנסת; הוראת פסקה זו לא תחול על הצ</w:t>
      </w:r>
      <w:r>
        <w:rPr>
          <w:rFonts w:cs="David" w:hint="cs"/>
          <w:rtl/>
        </w:rPr>
        <w:t xml:space="preserve">בעות על חוק תקציב המדינה ועל חוק הסדרים במשק המדינה". אולי נכתוב "חוק תקציב המדינה וחוקים נלווים לו" כי לא תמיד זה נקרא "חוק הסדרים במשק המדינה", לפעמים זה נקרא "חוק הצמיחה הכלכלית". לפעמים זה גם לא נלווה לתקציב, אלא תוכנית כלכלית באמצע השנה. </w:t>
      </w:r>
    </w:p>
    <w:p w14:paraId="3AC22F59" w14:textId="77777777" w:rsidR="00000000" w:rsidRDefault="00DA50F5">
      <w:pPr>
        <w:bidi/>
        <w:jc w:val="both"/>
        <w:rPr>
          <w:rFonts w:cs="David" w:hint="cs"/>
          <w:rtl/>
        </w:rPr>
      </w:pPr>
    </w:p>
    <w:p w14:paraId="469F377B" w14:textId="77777777" w:rsidR="00000000" w:rsidRDefault="00DA50F5">
      <w:pPr>
        <w:bidi/>
        <w:jc w:val="both"/>
        <w:rPr>
          <w:rFonts w:cs="David" w:hint="cs"/>
          <w:rtl/>
        </w:rPr>
      </w:pPr>
      <w:r>
        <w:rPr>
          <w:rFonts w:cs="David" w:hint="cs"/>
          <w:u w:val="single"/>
          <w:rtl/>
        </w:rPr>
        <w:t>היו"ר רשף ח</w:t>
      </w:r>
      <w:r>
        <w:rPr>
          <w:rFonts w:cs="David" w:hint="cs"/>
          <w:u w:val="single"/>
          <w:rtl/>
        </w:rPr>
        <w:t>ן:</w:t>
      </w:r>
    </w:p>
    <w:p w14:paraId="652054D4" w14:textId="77777777" w:rsidR="00000000" w:rsidRDefault="00DA50F5">
      <w:pPr>
        <w:bidi/>
        <w:jc w:val="both"/>
        <w:rPr>
          <w:rFonts w:cs="David" w:hint="cs"/>
          <w:rtl/>
        </w:rPr>
      </w:pPr>
    </w:p>
    <w:p w14:paraId="24633F7B" w14:textId="77777777" w:rsidR="00000000" w:rsidRDefault="00DA50F5">
      <w:pPr>
        <w:bidi/>
        <w:jc w:val="both"/>
        <w:rPr>
          <w:rFonts w:cs="David" w:hint="cs"/>
          <w:rtl/>
        </w:rPr>
      </w:pPr>
      <w:r>
        <w:rPr>
          <w:rFonts w:cs="David" w:hint="cs"/>
          <w:rtl/>
        </w:rPr>
        <w:tab/>
        <w:t xml:space="preserve"> נשאיר את זה "על חוק תקציב המדינה ועל חוק הסדרים במשק המדינה". לגבי חוקים אחרים, יפעלו לפי סעיף 131 הקיים האומר: "בדיון על תקציב המדינה, ובמקרים אחרים יוצאים מן הכלל, רשאית ועדת הכנסת לקבוע סדרי דיון מיוחדים".</w:t>
      </w:r>
    </w:p>
    <w:p w14:paraId="0E870BD5" w14:textId="77777777" w:rsidR="00000000" w:rsidRDefault="00DA50F5">
      <w:pPr>
        <w:bidi/>
        <w:jc w:val="both"/>
        <w:rPr>
          <w:rFonts w:cs="David" w:hint="cs"/>
          <w:rtl/>
        </w:rPr>
      </w:pPr>
    </w:p>
    <w:p w14:paraId="6DDD9C0E" w14:textId="77777777" w:rsidR="00000000" w:rsidRDefault="00DA50F5">
      <w:pPr>
        <w:bidi/>
        <w:jc w:val="both"/>
        <w:rPr>
          <w:rFonts w:cs="David" w:hint="cs"/>
          <w:rtl/>
        </w:rPr>
      </w:pPr>
      <w:r>
        <w:rPr>
          <w:rFonts w:cs="David" w:hint="cs"/>
          <w:u w:val="single"/>
          <w:rtl/>
        </w:rPr>
        <w:t>ארבל אסטרחן:</w:t>
      </w:r>
    </w:p>
    <w:p w14:paraId="69B8AF55" w14:textId="77777777" w:rsidR="00000000" w:rsidRDefault="00DA50F5">
      <w:pPr>
        <w:bidi/>
        <w:jc w:val="both"/>
        <w:rPr>
          <w:rFonts w:cs="David" w:hint="cs"/>
          <w:rtl/>
        </w:rPr>
      </w:pPr>
    </w:p>
    <w:p w14:paraId="6D2B3F98" w14:textId="77777777" w:rsidR="00000000" w:rsidRDefault="00DA50F5">
      <w:pPr>
        <w:bidi/>
        <w:jc w:val="both"/>
        <w:rPr>
          <w:rFonts w:cs="David" w:hint="cs"/>
          <w:rtl/>
        </w:rPr>
      </w:pPr>
      <w:r>
        <w:rPr>
          <w:rFonts w:cs="David" w:hint="cs"/>
          <w:rtl/>
        </w:rPr>
        <w:tab/>
        <w:t xml:space="preserve"> סעיף (3) הוא כוכבית האומ</w:t>
      </w:r>
      <w:r>
        <w:rPr>
          <w:rFonts w:cs="David" w:hint="cs"/>
          <w:rtl/>
        </w:rPr>
        <w:t xml:space="preserve">רת "הוראות סעיף קטן זה יחולו גם על הסתייגות הממשלה". פה חשבתי שכן צריך להגיד מה קורה אם שר הגיש את ההסתייגות, לא נוכח ושר אחר נמצא. צריך להבהיר את זה כי התעוררה שאלה. </w:t>
      </w:r>
    </w:p>
    <w:p w14:paraId="2F33A3C1" w14:textId="77777777" w:rsidR="00000000" w:rsidRDefault="00DA50F5">
      <w:pPr>
        <w:bidi/>
        <w:jc w:val="both"/>
        <w:rPr>
          <w:rFonts w:cs="David" w:hint="cs"/>
          <w:rtl/>
        </w:rPr>
      </w:pPr>
    </w:p>
    <w:p w14:paraId="6B1DEE90" w14:textId="77777777" w:rsidR="00000000" w:rsidRDefault="00DA50F5">
      <w:pPr>
        <w:bidi/>
        <w:jc w:val="both"/>
        <w:rPr>
          <w:rFonts w:cs="David" w:hint="cs"/>
          <w:rtl/>
        </w:rPr>
      </w:pPr>
      <w:r>
        <w:rPr>
          <w:rFonts w:cs="David" w:hint="cs"/>
          <w:u w:val="single"/>
          <w:rtl/>
        </w:rPr>
        <w:t>היו"ר רשף חן:</w:t>
      </w:r>
    </w:p>
    <w:p w14:paraId="76560724" w14:textId="77777777" w:rsidR="00000000" w:rsidRDefault="00DA50F5">
      <w:pPr>
        <w:bidi/>
        <w:jc w:val="both"/>
        <w:rPr>
          <w:rFonts w:cs="David" w:hint="cs"/>
          <w:rtl/>
        </w:rPr>
      </w:pPr>
    </w:p>
    <w:p w14:paraId="5D5CE198" w14:textId="77777777" w:rsidR="00000000" w:rsidRDefault="00DA50F5">
      <w:pPr>
        <w:bidi/>
        <w:jc w:val="both"/>
        <w:rPr>
          <w:rFonts w:cs="David" w:hint="cs"/>
          <w:rtl/>
        </w:rPr>
      </w:pPr>
      <w:r>
        <w:rPr>
          <w:rFonts w:cs="David" w:hint="cs"/>
          <w:rtl/>
        </w:rPr>
        <w:tab/>
        <w:t xml:space="preserve"> את צודקת. הסתייגות שהוגשה על-ידי הממשלה או מי מטעמה, לא תוצבע אם לא נו</w:t>
      </w:r>
      <w:r>
        <w:rPr>
          <w:rFonts w:cs="David" w:hint="cs"/>
          <w:rtl/>
        </w:rPr>
        <w:t xml:space="preserve">כח אף שר. </w:t>
      </w:r>
    </w:p>
    <w:p w14:paraId="4F476540" w14:textId="77777777" w:rsidR="00000000" w:rsidRDefault="00DA50F5">
      <w:pPr>
        <w:bidi/>
        <w:jc w:val="both"/>
        <w:rPr>
          <w:rFonts w:cs="David" w:hint="cs"/>
          <w:rtl/>
        </w:rPr>
      </w:pPr>
    </w:p>
    <w:p w14:paraId="01042AB6" w14:textId="77777777" w:rsidR="00000000" w:rsidRDefault="00DA50F5">
      <w:pPr>
        <w:bidi/>
        <w:jc w:val="both"/>
        <w:rPr>
          <w:rFonts w:cs="David" w:hint="cs"/>
          <w:rtl/>
        </w:rPr>
      </w:pPr>
      <w:r>
        <w:rPr>
          <w:rFonts w:cs="David" w:hint="cs"/>
          <w:u w:val="single"/>
          <w:rtl/>
        </w:rPr>
        <w:t>ארבל אסטרחן:</w:t>
      </w:r>
    </w:p>
    <w:p w14:paraId="17E72F28" w14:textId="77777777" w:rsidR="00000000" w:rsidRDefault="00DA50F5">
      <w:pPr>
        <w:bidi/>
        <w:jc w:val="both"/>
        <w:rPr>
          <w:rFonts w:cs="David" w:hint="cs"/>
          <w:rtl/>
        </w:rPr>
      </w:pPr>
    </w:p>
    <w:p w14:paraId="1B08DD5D" w14:textId="77777777" w:rsidR="00000000" w:rsidRDefault="00DA50F5">
      <w:pPr>
        <w:bidi/>
        <w:jc w:val="both"/>
        <w:rPr>
          <w:rFonts w:cs="David" w:hint="cs"/>
          <w:rtl/>
        </w:rPr>
      </w:pPr>
      <w:r>
        <w:rPr>
          <w:rFonts w:cs="David" w:hint="cs"/>
          <w:rtl/>
        </w:rPr>
        <w:tab/>
        <w:t xml:space="preserve"> מה עם סגן שר?</w:t>
      </w:r>
    </w:p>
    <w:p w14:paraId="3E20F0DF" w14:textId="77777777" w:rsidR="00000000" w:rsidRDefault="00DA50F5">
      <w:pPr>
        <w:bidi/>
        <w:jc w:val="both"/>
        <w:rPr>
          <w:rFonts w:cs="David" w:hint="cs"/>
          <w:rtl/>
        </w:rPr>
      </w:pPr>
    </w:p>
    <w:p w14:paraId="10C56010" w14:textId="77777777" w:rsidR="00000000" w:rsidRDefault="00DA50F5">
      <w:pPr>
        <w:bidi/>
        <w:jc w:val="both"/>
        <w:rPr>
          <w:rFonts w:cs="David" w:hint="cs"/>
          <w:rtl/>
        </w:rPr>
      </w:pPr>
      <w:r>
        <w:rPr>
          <w:rFonts w:cs="David" w:hint="cs"/>
          <w:u w:val="single"/>
          <w:rtl/>
        </w:rPr>
        <w:t>היו"ר רשף חן:</w:t>
      </w:r>
    </w:p>
    <w:p w14:paraId="7F02F4B7" w14:textId="77777777" w:rsidR="00000000" w:rsidRDefault="00DA50F5">
      <w:pPr>
        <w:bidi/>
        <w:jc w:val="both"/>
        <w:rPr>
          <w:rFonts w:cs="David" w:hint="cs"/>
          <w:rtl/>
        </w:rPr>
      </w:pPr>
    </w:p>
    <w:p w14:paraId="2F730572" w14:textId="77777777" w:rsidR="00000000" w:rsidRDefault="00DA50F5">
      <w:pPr>
        <w:bidi/>
        <w:jc w:val="both"/>
        <w:rPr>
          <w:rFonts w:cs="David" w:hint="cs"/>
          <w:rtl/>
        </w:rPr>
      </w:pPr>
      <w:r>
        <w:rPr>
          <w:rFonts w:cs="David" w:hint="cs"/>
          <w:rtl/>
        </w:rPr>
        <w:tab/>
        <w:t xml:space="preserve"> סגן שר של השר המסתייג. </w:t>
      </w:r>
    </w:p>
    <w:p w14:paraId="6AA4AEB8" w14:textId="77777777" w:rsidR="00000000" w:rsidRDefault="00DA50F5">
      <w:pPr>
        <w:bidi/>
        <w:jc w:val="both"/>
        <w:rPr>
          <w:rFonts w:cs="David" w:hint="cs"/>
          <w:rtl/>
        </w:rPr>
      </w:pPr>
    </w:p>
    <w:p w14:paraId="4ACFAD8C" w14:textId="77777777" w:rsidR="00000000" w:rsidRDefault="00DA50F5">
      <w:pPr>
        <w:bidi/>
        <w:jc w:val="both"/>
        <w:rPr>
          <w:rFonts w:cs="David" w:hint="cs"/>
          <w:rtl/>
        </w:rPr>
      </w:pPr>
      <w:r>
        <w:rPr>
          <w:rFonts w:cs="David" w:hint="cs"/>
          <w:u w:val="single"/>
          <w:rtl/>
        </w:rPr>
        <w:t>סגן מזכיר הכנסת דוד לב:</w:t>
      </w:r>
    </w:p>
    <w:p w14:paraId="1C41B27F" w14:textId="77777777" w:rsidR="00000000" w:rsidRDefault="00DA50F5">
      <w:pPr>
        <w:bidi/>
        <w:jc w:val="both"/>
        <w:rPr>
          <w:rFonts w:cs="David" w:hint="cs"/>
          <w:rtl/>
        </w:rPr>
      </w:pPr>
    </w:p>
    <w:p w14:paraId="1F69756D" w14:textId="77777777" w:rsidR="00000000" w:rsidRDefault="00DA50F5">
      <w:pPr>
        <w:bidi/>
        <w:jc w:val="both"/>
        <w:rPr>
          <w:rFonts w:cs="David" w:hint="cs"/>
          <w:rtl/>
        </w:rPr>
      </w:pPr>
      <w:r>
        <w:rPr>
          <w:rFonts w:cs="David" w:hint="cs"/>
          <w:rtl/>
        </w:rPr>
        <w:tab/>
        <w:t xml:space="preserve"> סגן שר של המשרד הרלוונטי זה בסדר, כי מותר לו גם להתערב בדיון בקריאה שנייה. סגן השר שהנושא המוצע נמצא בסמכותו.</w:t>
      </w:r>
    </w:p>
    <w:p w14:paraId="2BCA8E6C" w14:textId="77777777" w:rsidR="00000000" w:rsidRDefault="00DA50F5">
      <w:pPr>
        <w:bidi/>
        <w:jc w:val="both"/>
        <w:rPr>
          <w:rFonts w:cs="David" w:hint="cs"/>
          <w:rtl/>
        </w:rPr>
      </w:pPr>
    </w:p>
    <w:p w14:paraId="14C68514" w14:textId="77777777" w:rsidR="00000000" w:rsidRDefault="00DA50F5">
      <w:pPr>
        <w:bidi/>
        <w:jc w:val="both"/>
        <w:rPr>
          <w:rFonts w:cs="David" w:hint="cs"/>
          <w:rtl/>
        </w:rPr>
      </w:pPr>
      <w:r>
        <w:rPr>
          <w:rFonts w:cs="David" w:hint="cs"/>
          <w:u w:val="single"/>
          <w:rtl/>
        </w:rPr>
        <w:t>היו"ר רשף חן:</w:t>
      </w:r>
    </w:p>
    <w:p w14:paraId="1EEBFA74" w14:textId="77777777" w:rsidR="00000000" w:rsidRDefault="00DA50F5">
      <w:pPr>
        <w:bidi/>
        <w:jc w:val="both"/>
        <w:rPr>
          <w:rFonts w:cs="David" w:hint="cs"/>
          <w:rtl/>
        </w:rPr>
      </w:pPr>
    </w:p>
    <w:p w14:paraId="5DF3F1BB" w14:textId="77777777" w:rsidR="00000000" w:rsidRDefault="00DA50F5">
      <w:pPr>
        <w:bidi/>
        <w:jc w:val="both"/>
        <w:rPr>
          <w:rFonts w:cs="David" w:hint="cs"/>
          <w:rtl/>
        </w:rPr>
      </w:pPr>
      <w:r>
        <w:rPr>
          <w:rFonts w:cs="David" w:hint="cs"/>
          <w:rtl/>
        </w:rPr>
        <w:tab/>
        <w:t xml:space="preserve"> אני מציע כך: "על</w:t>
      </w:r>
      <w:r>
        <w:rPr>
          <w:rFonts w:cs="David" w:hint="cs"/>
          <w:rtl/>
        </w:rPr>
        <w:t xml:space="preserve"> הסתייגות מטעם הממשלה יצביעו אף אם השר המציע נעדר, ובלבד שנוכח שר אחר או סגן השר במשרדו של השר המציע". </w:t>
      </w:r>
    </w:p>
    <w:p w14:paraId="728D789C" w14:textId="77777777" w:rsidR="00000000" w:rsidRDefault="00DA50F5">
      <w:pPr>
        <w:bidi/>
        <w:jc w:val="both"/>
        <w:rPr>
          <w:rFonts w:cs="David" w:hint="cs"/>
          <w:rtl/>
        </w:rPr>
      </w:pPr>
    </w:p>
    <w:p w14:paraId="3858E52B" w14:textId="77777777" w:rsidR="00000000" w:rsidRDefault="00DA50F5">
      <w:pPr>
        <w:bidi/>
        <w:jc w:val="both"/>
        <w:rPr>
          <w:rFonts w:cs="David" w:hint="cs"/>
          <w:rtl/>
        </w:rPr>
      </w:pPr>
      <w:r>
        <w:rPr>
          <w:rFonts w:cs="David" w:hint="cs"/>
          <w:u w:val="single"/>
          <w:rtl/>
        </w:rPr>
        <w:t>ארבל אסטרחן:</w:t>
      </w:r>
    </w:p>
    <w:p w14:paraId="455C7D0F" w14:textId="77777777" w:rsidR="00000000" w:rsidRDefault="00DA50F5">
      <w:pPr>
        <w:bidi/>
        <w:jc w:val="both"/>
        <w:rPr>
          <w:rFonts w:cs="David" w:hint="cs"/>
          <w:rtl/>
        </w:rPr>
      </w:pPr>
    </w:p>
    <w:p w14:paraId="08368B82" w14:textId="77777777" w:rsidR="00000000" w:rsidRDefault="00DA50F5">
      <w:pPr>
        <w:bidi/>
        <w:jc w:val="both"/>
        <w:rPr>
          <w:rFonts w:cs="David" w:hint="cs"/>
          <w:rtl/>
        </w:rPr>
      </w:pPr>
      <w:r>
        <w:rPr>
          <w:rFonts w:cs="David" w:hint="cs"/>
          <w:rtl/>
        </w:rPr>
        <w:tab/>
        <w:t xml:space="preserve"> אז נמשיך לכתוב בהסתייגויות "שר הבריאות מציע" ולא "הממשלה מציעה".</w:t>
      </w:r>
    </w:p>
    <w:p w14:paraId="2F92B2A6" w14:textId="77777777" w:rsidR="00000000" w:rsidRDefault="00DA50F5">
      <w:pPr>
        <w:bidi/>
        <w:jc w:val="both"/>
        <w:rPr>
          <w:rFonts w:cs="David" w:hint="cs"/>
          <w:rtl/>
        </w:rPr>
      </w:pPr>
    </w:p>
    <w:p w14:paraId="29DC5B87" w14:textId="77777777" w:rsidR="00000000" w:rsidRDefault="00DA50F5">
      <w:pPr>
        <w:bidi/>
        <w:jc w:val="both"/>
        <w:rPr>
          <w:rFonts w:cs="David" w:hint="cs"/>
          <w:rtl/>
        </w:rPr>
      </w:pPr>
      <w:r>
        <w:rPr>
          <w:rFonts w:cs="David" w:hint="cs"/>
          <w:u w:val="single"/>
          <w:rtl/>
        </w:rPr>
        <w:t>היו"ר רשף חן:</w:t>
      </w:r>
    </w:p>
    <w:p w14:paraId="05B01FFD" w14:textId="77777777" w:rsidR="00000000" w:rsidRDefault="00DA50F5">
      <w:pPr>
        <w:bidi/>
        <w:jc w:val="both"/>
        <w:rPr>
          <w:rFonts w:cs="David" w:hint="cs"/>
          <w:rtl/>
        </w:rPr>
      </w:pPr>
    </w:p>
    <w:p w14:paraId="50C7ED7F" w14:textId="77777777" w:rsidR="00000000" w:rsidRDefault="00DA50F5">
      <w:pPr>
        <w:bidi/>
        <w:jc w:val="both"/>
        <w:rPr>
          <w:rFonts w:cs="David" w:hint="cs"/>
          <w:rtl/>
        </w:rPr>
      </w:pPr>
      <w:r>
        <w:rPr>
          <w:rFonts w:cs="David" w:hint="cs"/>
          <w:rtl/>
        </w:rPr>
        <w:tab/>
        <w:t xml:space="preserve"> המציע נקרא הממשלה. הוא מציע כאחראי מטעם הממשלה על נו</w:t>
      </w:r>
      <w:r>
        <w:rPr>
          <w:rFonts w:cs="David" w:hint="cs"/>
          <w:rtl/>
        </w:rPr>
        <w:t xml:space="preserve">שא מסוים. זאת המשמעות של האחריות הקולקטיבית של הממשלה. השרים לא פועלים כאינדיבידואלים, אבל יש להם סמכויות. </w:t>
      </w:r>
    </w:p>
    <w:p w14:paraId="20EF1102" w14:textId="77777777" w:rsidR="00000000" w:rsidRDefault="00DA50F5">
      <w:pPr>
        <w:bidi/>
        <w:jc w:val="both"/>
        <w:rPr>
          <w:rFonts w:cs="David" w:hint="cs"/>
          <w:rtl/>
        </w:rPr>
      </w:pPr>
    </w:p>
    <w:p w14:paraId="0E6C3479" w14:textId="77777777" w:rsidR="00000000" w:rsidRDefault="00DA50F5">
      <w:pPr>
        <w:bidi/>
        <w:jc w:val="both"/>
        <w:rPr>
          <w:rFonts w:cs="David" w:hint="cs"/>
          <w:rtl/>
        </w:rPr>
      </w:pPr>
      <w:r>
        <w:rPr>
          <w:rFonts w:cs="David" w:hint="cs"/>
          <w:u w:val="single"/>
          <w:rtl/>
        </w:rPr>
        <w:t>סגן מזכיר הכנסת דוד לב:</w:t>
      </w:r>
    </w:p>
    <w:p w14:paraId="6825C904" w14:textId="77777777" w:rsidR="00000000" w:rsidRDefault="00DA50F5">
      <w:pPr>
        <w:bidi/>
        <w:jc w:val="both"/>
        <w:rPr>
          <w:rFonts w:cs="David" w:hint="cs"/>
          <w:rtl/>
        </w:rPr>
      </w:pPr>
    </w:p>
    <w:p w14:paraId="0C9D8E1A" w14:textId="77777777" w:rsidR="00000000" w:rsidRDefault="00DA50F5">
      <w:pPr>
        <w:bidi/>
        <w:jc w:val="both"/>
        <w:rPr>
          <w:rFonts w:cs="David" w:hint="cs"/>
          <w:rtl/>
        </w:rPr>
      </w:pPr>
      <w:r>
        <w:rPr>
          <w:rFonts w:cs="David" w:hint="cs"/>
          <w:rtl/>
        </w:rPr>
        <w:tab/>
        <w:t xml:space="preserve"> יש מצבים ששר שהוא לא רלוונטי אבל בעל עניין, מאפשר את ההצבעה על ההסתייגות.</w:t>
      </w:r>
    </w:p>
    <w:p w14:paraId="1361214A" w14:textId="77777777" w:rsidR="00000000" w:rsidRDefault="00DA50F5">
      <w:pPr>
        <w:bidi/>
        <w:jc w:val="both"/>
        <w:rPr>
          <w:rFonts w:cs="David" w:hint="cs"/>
          <w:rtl/>
        </w:rPr>
      </w:pPr>
    </w:p>
    <w:p w14:paraId="1046BCF2" w14:textId="77777777" w:rsidR="00000000" w:rsidRDefault="00DA50F5">
      <w:pPr>
        <w:bidi/>
        <w:jc w:val="both"/>
        <w:rPr>
          <w:rFonts w:cs="David" w:hint="cs"/>
          <w:rtl/>
        </w:rPr>
      </w:pPr>
      <w:r>
        <w:rPr>
          <w:rFonts w:cs="David" w:hint="cs"/>
          <w:u w:val="single"/>
          <w:rtl/>
        </w:rPr>
        <w:t>היו"ר רשף חן:</w:t>
      </w:r>
    </w:p>
    <w:p w14:paraId="04CB5813" w14:textId="77777777" w:rsidR="00000000" w:rsidRDefault="00DA50F5">
      <w:pPr>
        <w:bidi/>
        <w:jc w:val="both"/>
        <w:rPr>
          <w:rFonts w:cs="David" w:hint="cs"/>
          <w:rtl/>
        </w:rPr>
      </w:pPr>
    </w:p>
    <w:p w14:paraId="07FE814F" w14:textId="77777777" w:rsidR="00000000" w:rsidRDefault="00DA50F5">
      <w:pPr>
        <w:bidi/>
        <w:jc w:val="both"/>
        <w:rPr>
          <w:rFonts w:cs="David" w:hint="cs"/>
          <w:rtl/>
        </w:rPr>
      </w:pPr>
      <w:r>
        <w:rPr>
          <w:rFonts w:cs="David" w:hint="cs"/>
          <w:rtl/>
        </w:rPr>
        <w:tab/>
        <w:t xml:space="preserve"> הוא רשאי כחבר הכנסת לעשות מה</w:t>
      </w:r>
      <w:r>
        <w:rPr>
          <w:rFonts w:cs="David" w:hint="cs"/>
          <w:rtl/>
        </w:rPr>
        <w:t xml:space="preserve"> שהוא רוצה. חוץ מזה, הממשלה, בדיוק כמו סיעה, יכולה לאפשר לחברי סיעה שונים להגיש הסתייגויות אפילו הפוכות אחת לשנייה. אם היא עושה את זה או לא, זה עניין פנימי של הממשלה, זה לא עניין של הכנסת.</w:t>
      </w:r>
    </w:p>
    <w:p w14:paraId="49B37436" w14:textId="77777777" w:rsidR="00000000" w:rsidRDefault="00DA50F5">
      <w:pPr>
        <w:bidi/>
        <w:jc w:val="both"/>
        <w:rPr>
          <w:rFonts w:cs="David" w:hint="cs"/>
          <w:rtl/>
        </w:rPr>
      </w:pPr>
    </w:p>
    <w:p w14:paraId="047E2485" w14:textId="77777777" w:rsidR="00000000" w:rsidRDefault="00DA50F5">
      <w:pPr>
        <w:bidi/>
        <w:jc w:val="both"/>
        <w:rPr>
          <w:rFonts w:cs="David" w:hint="cs"/>
          <w:rtl/>
        </w:rPr>
      </w:pPr>
      <w:r>
        <w:rPr>
          <w:rFonts w:cs="David" w:hint="cs"/>
          <w:rtl/>
        </w:rPr>
        <w:tab/>
        <w:t>אפשר לכתוב באיזשהו מקום, דבר שבעיניי הוא מובן, שאם יש מחלוקת בתוך</w:t>
      </w:r>
      <w:r>
        <w:rPr>
          <w:rFonts w:cs="David" w:hint="cs"/>
          <w:rtl/>
        </w:rPr>
        <w:t xml:space="preserve"> הממשלה - ראש הממשלה מחליט.</w:t>
      </w:r>
    </w:p>
    <w:p w14:paraId="764BC12E" w14:textId="77777777" w:rsidR="00000000" w:rsidRDefault="00DA50F5">
      <w:pPr>
        <w:bidi/>
        <w:jc w:val="both"/>
        <w:rPr>
          <w:rFonts w:cs="David" w:hint="cs"/>
          <w:rtl/>
        </w:rPr>
      </w:pPr>
    </w:p>
    <w:p w14:paraId="533EEAC2" w14:textId="77777777" w:rsidR="00000000" w:rsidRDefault="00DA50F5">
      <w:pPr>
        <w:bidi/>
        <w:jc w:val="both"/>
        <w:rPr>
          <w:rFonts w:cs="David" w:hint="cs"/>
          <w:rtl/>
        </w:rPr>
      </w:pPr>
      <w:r>
        <w:rPr>
          <w:rFonts w:cs="David" w:hint="cs"/>
          <w:u w:val="single"/>
          <w:rtl/>
        </w:rPr>
        <w:t>סגן מזכיר הכנסת דוד לב:</w:t>
      </w:r>
    </w:p>
    <w:p w14:paraId="2FC107CB" w14:textId="77777777" w:rsidR="00000000" w:rsidRDefault="00DA50F5">
      <w:pPr>
        <w:bidi/>
        <w:jc w:val="both"/>
        <w:rPr>
          <w:rFonts w:cs="David" w:hint="cs"/>
          <w:rtl/>
        </w:rPr>
      </w:pPr>
    </w:p>
    <w:p w14:paraId="1B54BF21" w14:textId="77777777" w:rsidR="00000000" w:rsidRDefault="00DA50F5">
      <w:pPr>
        <w:bidi/>
        <w:jc w:val="both"/>
        <w:rPr>
          <w:rFonts w:cs="David" w:hint="cs"/>
          <w:rtl/>
        </w:rPr>
      </w:pPr>
      <w:r>
        <w:rPr>
          <w:rFonts w:cs="David" w:hint="cs"/>
          <w:rtl/>
        </w:rPr>
        <w:tab/>
        <w:t xml:space="preserve"> במקרה הזה אני חושב שמזכירות הממשלה צריכה להודיע מראש ששר פלוני מייצג את הממשלה לעניין הזה. </w:t>
      </w:r>
    </w:p>
    <w:p w14:paraId="1D351A4D" w14:textId="77777777" w:rsidR="00000000" w:rsidRDefault="00DA50F5">
      <w:pPr>
        <w:bidi/>
        <w:jc w:val="both"/>
        <w:rPr>
          <w:rFonts w:cs="David" w:hint="cs"/>
          <w:rtl/>
        </w:rPr>
      </w:pPr>
    </w:p>
    <w:p w14:paraId="193EB020" w14:textId="77777777" w:rsidR="00000000" w:rsidRDefault="00DA50F5">
      <w:pPr>
        <w:bidi/>
        <w:jc w:val="both"/>
        <w:rPr>
          <w:rFonts w:cs="David" w:hint="cs"/>
          <w:rtl/>
        </w:rPr>
      </w:pPr>
      <w:r>
        <w:rPr>
          <w:rFonts w:cs="David" w:hint="cs"/>
          <w:u w:val="single"/>
          <w:rtl/>
        </w:rPr>
        <w:t>ארבל אסטרחן:</w:t>
      </w:r>
    </w:p>
    <w:p w14:paraId="14F77F4A" w14:textId="77777777" w:rsidR="00000000" w:rsidRDefault="00DA50F5">
      <w:pPr>
        <w:bidi/>
        <w:jc w:val="both"/>
        <w:rPr>
          <w:rFonts w:cs="David" w:hint="cs"/>
          <w:rtl/>
        </w:rPr>
      </w:pPr>
    </w:p>
    <w:p w14:paraId="75DAEE2E" w14:textId="77777777" w:rsidR="00000000" w:rsidRDefault="00DA50F5">
      <w:pPr>
        <w:bidi/>
        <w:jc w:val="both"/>
        <w:rPr>
          <w:rFonts w:cs="David" w:hint="cs"/>
          <w:rtl/>
        </w:rPr>
      </w:pPr>
      <w:r>
        <w:rPr>
          <w:rFonts w:cs="David" w:hint="cs"/>
          <w:rtl/>
        </w:rPr>
        <w:tab/>
        <w:t xml:space="preserve"> כאן נשאיר את זה כך. יכול להיות שבכל מקום צריך להתייחס אחרת ל"הממשלה". פה מספיק שיש שר מעוני</w:t>
      </w:r>
      <w:r>
        <w:rPr>
          <w:rFonts w:cs="David" w:hint="cs"/>
          <w:rtl/>
        </w:rPr>
        <w:t xml:space="preserve">ין כדי שנצביע. </w:t>
      </w:r>
    </w:p>
    <w:p w14:paraId="6AF052AB" w14:textId="77777777" w:rsidR="00000000" w:rsidRDefault="00DA50F5">
      <w:pPr>
        <w:bidi/>
        <w:jc w:val="both"/>
        <w:rPr>
          <w:rFonts w:cs="David" w:hint="cs"/>
          <w:rtl/>
        </w:rPr>
      </w:pPr>
    </w:p>
    <w:p w14:paraId="20A062FC" w14:textId="77777777" w:rsidR="00000000" w:rsidRDefault="00DA50F5">
      <w:pPr>
        <w:bidi/>
        <w:jc w:val="both"/>
        <w:rPr>
          <w:rFonts w:cs="David" w:hint="cs"/>
          <w:rtl/>
        </w:rPr>
      </w:pPr>
      <w:r>
        <w:rPr>
          <w:rFonts w:cs="David" w:hint="cs"/>
          <w:u w:val="single"/>
          <w:rtl/>
        </w:rPr>
        <w:t>היו"ר רשף חן:</w:t>
      </w:r>
    </w:p>
    <w:p w14:paraId="44021093" w14:textId="77777777" w:rsidR="00000000" w:rsidRDefault="00DA50F5">
      <w:pPr>
        <w:bidi/>
        <w:jc w:val="both"/>
        <w:rPr>
          <w:rFonts w:cs="David" w:hint="cs"/>
          <w:rtl/>
        </w:rPr>
      </w:pPr>
    </w:p>
    <w:p w14:paraId="1E42A5A1" w14:textId="77777777" w:rsidR="00000000" w:rsidRDefault="00DA50F5">
      <w:pPr>
        <w:bidi/>
        <w:jc w:val="both"/>
        <w:rPr>
          <w:rFonts w:cs="David" w:hint="cs"/>
          <w:rtl/>
        </w:rPr>
      </w:pPr>
      <w:r>
        <w:rPr>
          <w:rFonts w:cs="David" w:hint="cs"/>
          <w:rtl/>
        </w:rPr>
        <w:tab/>
        <w:t xml:space="preserve"> את מדברת על נוכחות, אני מדבר על הזכות להגיש הסתייגות. האם לאותו סעיף יכולות להיות שתי הסתייגויות מטעם הממשלה, הפוכות זו מזו? </w:t>
      </w:r>
    </w:p>
    <w:p w14:paraId="7DD8DD3D" w14:textId="77777777" w:rsidR="00000000" w:rsidRDefault="00DA50F5">
      <w:pPr>
        <w:bidi/>
        <w:jc w:val="both"/>
        <w:rPr>
          <w:rFonts w:cs="David" w:hint="cs"/>
          <w:rtl/>
        </w:rPr>
      </w:pPr>
    </w:p>
    <w:p w14:paraId="03AC5F81" w14:textId="77777777" w:rsidR="00000000" w:rsidRDefault="00DA50F5">
      <w:pPr>
        <w:bidi/>
        <w:jc w:val="both"/>
        <w:rPr>
          <w:rFonts w:cs="David" w:hint="cs"/>
          <w:rtl/>
        </w:rPr>
      </w:pPr>
      <w:r>
        <w:rPr>
          <w:rFonts w:cs="David"/>
          <w:u w:val="single"/>
          <w:rtl/>
        </w:rPr>
        <w:br w:type="page"/>
      </w:r>
      <w:r>
        <w:rPr>
          <w:rFonts w:cs="David" w:hint="cs"/>
          <w:u w:val="single"/>
          <w:rtl/>
        </w:rPr>
        <w:t>ארבל אסטרחן:</w:t>
      </w:r>
    </w:p>
    <w:p w14:paraId="06D89289" w14:textId="77777777" w:rsidR="00000000" w:rsidRDefault="00DA50F5">
      <w:pPr>
        <w:bidi/>
        <w:jc w:val="both"/>
        <w:rPr>
          <w:rFonts w:cs="David" w:hint="cs"/>
          <w:rtl/>
        </w:rPr>
      </w:pPr>
    </w:p>
    <w:p w14:paraId="3D7A4DDD" w14:textId="77777777" w:rsidR="00000000" w:rsidRDefault="00DA50F5">
      <w:pPr>
        <w:bidi/>
        <w:jc w:val="both"/>
        <w:rPr>
          <w:rFonts w:cs="David" w:hint="cs"/>
          <w:rtl/>
        </w:rPr>
      </w:pPr>
      <w:r>
        <w:rPr>
          <w:rFonts w:cs="David" w:hint="cs"/>
          <w:rtl/>
        </w:rPr>
        <w:tab/>
        <w:t xml:space="preserve"> כן, שהם יפתרו את זה ביניהם. אני רוצה לפתור לנו את הבעיות שעלולות להתעורר אצלנו</w:t>
      </w:r>
      <w:r>
        <w:rPr>
          <w:rFonts w:cs="David" w:hint="cs"/>
          <w:rtl/>
        </w:rPr>
        <w:t xml:space="preserve"> במליאה. </w:t>
      </w:r>
    </w:p>
    <w:p w14:paraId="1809E4B0" w14:textId="77777777" w:rsidR="00000000" w:rsidRDefault="00DA50F5">
      <w:pPr>
        <w:bidi/>
        <w:jc w:val="both"/>
        <w:rPr>
          <w:rFonts w:cs="David" w:hint="cs"/>
          <w:rtl/>
        </w:rPr>
      </w:pPr>
    </w:p>
    <w:p w14:paraId="4E96FFC4" w14:textId="77777777" w:rsidR="00000000" w:rsidRDefault="00DA50F5">
      <w:pPr>
        <w:bidi/>
        <w:jc w:val="both"/>
        <w:rPr>
          <w:rFonts w:cs="David" w:hint="cs"/>
          <w:rtl/>
        </w:rPr>
      </w:pPr>
      <w:r>
        <w:rPr>
          <w:rFonts w:cs="David" w:hint="cs"/>
          <w:u w:val="single"/>
          <w:rtl/>
        </w:rPr>
        <w:t>סגן מזכיר הכנסת דוד לב:</w:t>
      </w:r>
    </w:p>
    <w:p w14:paraId="11DED527" w14:textId="77777777" w:rsidR="00000000" w:rsidRDefault="00DA50F5">
      <w:pPr>
        <w:bidi/>
        <w:jc w:val="both"/>
        <w:rPr>
          <w:rFonts w:cs="David" w:hint="cs"/>
          <w:rtl/>
        </w:rPr>
      </w:pPr>
    </w:p>
    <w:p w14:paraId="2CA3EF91" w14:textId="77777777" w:rsidR="00000000" w:rsidRDefault="00DA50F5">
      <w:pPr>
        <w:bidi/>
        <w:jc w:val="both"/>
        <w:rPr>
          <w:rFonts w:cs="David" w:hint="cs"/>
          <w:rtl/>
        </w:rPr>
      </w:pPr>
      <w:r>
        <w:rPr>
          <w:rFonts w:cs="David" w:hint="cs"/>
          <w:rtl/>
        </w:rPr>
        <w:tab/>
        <w:t xml:space="preserve"> יכול להיות שהממשלה הגישה הסתייגות, שר נעדר מסיבה מסוימת והשר השני בנוכחותו יקבע שההצבעה כן תתקיים למרות שהוא לא רלוונטי ויש לו אג'נדה אחרת מהשר המקורי. </w:t>
      </w:r>
    </w:p>
    <w:p w14:paraId="282A6292" w14:textId="77777777" w:rsidR="00000000" w:rsidRDefault="00DA50F5">
      <w:pPr>
        <w:bidi/>
        <w:jc w:val="both"/>
        <w:rPr>
          <w:rFonts w:cs="David" w:hint="cs"/>
          <w:rtl/>
        </w:rPr>
      </w:pPr>
    </w:p>
    <w:p w14:paraId="7D144D28" w14:textId="77777777" w:rsidR="00000000" w:rsidRDefault="00DA50F5">
      <w:pPr>
        <w:bidi/>
        <w:jc w:val="both"/>
        <w:rPr>
          <w:rFonts w:cs="David" w:hint="cs"/>
          <w:rtl/>
        </w:rPr>
      </w:pPr>
      <w:r>
        <w:rPr>
          <w:rFonts w:cs="David" w:hint="cs"/>
          <w:rtl/>
        </w:rPr>
        <w:tab/>
        <w:t xml:space="preserve"> אני חושב שאם השר הרלוונטי לא נמצא, ההסתייגות שלו מתבטלת, לא מצ</w:t>
      </w:r>
      <w:r>
        <w:rPr>
          <w:rFonts w:cs="David" w:hint="cs"/>
          <w:rtl/>
        </w:rPr>
        <w:t xml:space="preserve">ביעים עליה. או לחילופין - אתה שר בממשלה, הרי אתה יודע שלא תהיה, תדאג מראש שמזכיר הממשלה יודיע ששר פלוני הוא שמייצג לעניין הזה את הממשלה, שזה לא יהיה סתם פרוץ. </w:t>
      </w:r>
    </w:p>
    <w:p w14:paraId="0EE0FABC" w14:textId="77777777" w:rsidR="00000000" w:rsidRDefault="00DA50F5">
      <w:pPr>
        <w:bidi/>
        <w:jc w:val="both"/>
        <w:rPr>
          <w:rFonts w:cs="David" w:hint="cs"/>
          <w:rtl/>
        </w:rPr>
      </w:pPr>
    </w:p>
    <w:p w14:paraId="67FFB3DE" w14:textId="77777777" w:rsidR="00000000" w:rsidRDefault="00DA50F5">
      <w:pPr>
        <w:bidi/>
        <w:jc w:val="both"/>
        <w:rPr>
          <w:rFonts w:cs="David" w:hint="cs"/>
          <w:rtl/>
        </w:rPr>
      </w:pPr>
      <w:r>
        <w:rPr>
          <w:rFonts w:cs="David" w:hint="cs"/>
          <w:rtl/>
        </w:rPr>
        <w:tab/>
        <w:t xml:space="preserve"> לגבי הצבעה על הסתייגות כשהמציע לא נוכח, אני אומר לחבר הכנסת: אם אתה לא נוכח ורוצה שיצביעו על </w:t>
      </w:r>
      <w:r>
        <w:rPr>
          <w:rFonts w:cs="David" w:hint="cs"/>
          <w:rtl/>
        </w:rPr>
        <w:t xml:space="preserve">ההסתייגויות שלך, תשלח מכתב מראש. שתטרח הממשלה ותעשה אותו הדבר במקרה שהשר המציע לא יהיה במליאה. אם לא, אז לא מצביעים על ההסתייגות שלה. </w:t>
      </w:r>
    </w:p>
    <w:p w14:paraId="57A446FB" w14:textId="77777777" w:rsidR="00000000" w:rsidRDefault="00DA50F5">
      <w:pPr>
        <w:bidi/>
        <w:jc w:val="both"/>
        <w:rPr>
          <w:rFonts w:cs="David" w:hint="cs"/>
          <w:rtl/>
        </w:rPr>
      </w:pPr>
    </w:p>
    <w:p w14:paraId="5443E446" w14:textId="77777777" w:rsidR="00000000" w:rsidRDefault="00DA50F5">
      <w:pPr>
        <w:bidi/>
        <w:jc w:val="both"/>
        <w:rPr>
          <w:rFonts w:cs="David" w:hint="cs"/>
          <w:rtl/>
        </w:rPr>
      </w:pPr>
      <w:r>
        <w:rPr>
          <w:rFonts w:cs="David" w:hint="cs"/>
          <w:u w:val="single"/>
          <w:rtl/>
        </w:rPr>
        <w:t>היו"ר רשף חן:</w:t>
      </w:r>
    </w:p>
    <w:p w14:paraId="4B992A25" w14:textId="77777777" w:rsidR="00000000" w:rsidRDefault="00DA50F5">
      <w:pPr>
        <w:bidi/>
        <w:jc w:val="both"/>
        <w:rPr>
          <w:rFonts w:cs="David" w:hint="cs"/>
          <w:rtl/>
        </w:rPr>
      </w:pPr>
    </w:p>
    <w:p w14:paraId="4DF2A9AD" w14:textId="77777777" w:rsidR="00000000" w:rsidRDefault="00DA50F5">
      <w:pPr>
        <w:bidi/>
        <w:jc w:val="both"/>
        <w:rPr>
          <w:rFonts w:cs="David" w:hint="cs"/>
          <w:rtl/>
        </w:rPr>
      </w:pPr>
      <w:r>
        <w:rPr>
          <w:rFonts w:cs="David" w:hint="cs"/>
          <w:rtl/>
        </w:rPr>
        <w:tab/>
        <w:t xml:space="preserve"> אני לא חושב כך, כי הואיל וזאת הסתייגות של הממשלה, מספיק שיש נציג כלשהו של הממשלה כדי שאפשר יהיה להצביע.</w:t>
      </w:r>
      <w:r>
        <w:rPr>
          <w:rFonts w:cs="David" w:hint="cs"/>
          <w:rtl/>
        </w:rPr>
        <w:t xml:space="preserve"> </w:t>
      </w:r>
    </w:p>
    <w:p w14:paraId="716442B0" w14:textId="77777777" w:rsidR="00000000" w:rsidRDefault="00DA50F5">
      <w:pPr>
        <w:bidi/>
        <w:jc w:val="both"/>
        <w:rPr>
          <w:rFonts w:cs="David" w:hint="cs"/>
          <w:rtl/>
        </w:rPr>
      </w:pPr>
    </w:p>
    <w:p w14:paraId="2E5F48E8" w14:textId="77777777" w:rsidR="00000000" w:rsidRDefault="00DA50F5">
      <w:pPr>
        <w:bidi/>
        <w:jc w:val="both"/>
        <w:rPr>
          <w:rFonts w:cs="David" w:hint="cs"/>
          <w:u w:val="single"/>
          <w:rtl/>
        </w:rPr>
      </w:pPr>
      <w:r>
        <w:rPr>
          <w:rFonts w:cs="David" w:hint="cs"/>
          <w:u w:val="single"/>
          <w:rtl/>
        </w:rPr>
        <w:t>סגנית מזכיר הכנסת ירדנה מלר-הורוביץ:</w:t>
      </w:r>
    </w:p>
    <w:p w14:paraId="187CC693" w14:textId="77777777" w:rsidR="00000000" w:rsidRDefault="00DA50F5">
      <w:pPr>
        <w:bidi/>
        <w:jc w:val="both"/>
        <w:rPr>
          <w:rFonts w:cs="David" w:hint="cs"/>
          <w:rtl/>
        </w:rPr>
      </w:pPr>
    </w:p>
    <w:p w14:paraId="05DAA429" w14:textId="77777777" w:rsidR="00000000" w:rsidRDefault="00DA50F5">
      <w:pPr>
        <w:bidi/>
        <w:jc w:val="both"/>
        <w:rPr>
          <w:rFonts w:cs="David" w:hint="cs"/>
          <w:rtl/>
        </w:rPr>
      </w:pPr>
      <w:r>
        <w:rPr>
          <w:rFonts w:cs="David" w:hint="cs"/>
          <w:rtl/>
        </w:rPr>
        <w:tab/>
        <w:t xml:space="preserve"> אבל יכולים להיות מקרים של חילוקי דעות בין השרים. דוד לב לא רוצה שיהיה מחטף תחת המטריה שלנו. </w:t>
      </w:r>
    </w:p>
    <w:p w14:paraId="2FD8798F" w14:textId="77777777" w:rsidR="00000000" w:rsidRDefault="00DA50F5">
      <w:pPr>
        <w:bidi/>
        <w:jc w:val="both"/>
        <w:rPr>
          <w:rFonts w:cs="David" w:hint="cs"/>
          <w:rtl/>
        </w:rPr>
      </w:pPr>
    </w:p>
    <w:p w14:paraId="1EBC336D" w14:textId="77777777" w:rsidR="00000000" w:rsidRDefault="00DA50F5">
      <w:pPr>
        <w:bidi/>
        <w:jc w:val="both"/>
        <w:rPr>
          <w:rFonts w:cs="David" w:hint="cs"/>
          <w:rtl/>
        </w:rPr>
      </w:pPr>
      <w:r>
        <w:rPr>
          <w:rFonts w:cs="David" w:hint="cs"/>
          <w:u w:val="single"/>
          <w:rtl/>
        </w:rPr>
        <w:t>סגן מזכיר הכנסת דוד לב:</w:t>
      </w:r>
    </w:p>
    <w:p w14:paraId="350D9339" w14:textId="77777777" w:rsidR="00000000" w:rsidRDefault="00DA50F5">
      <w:pPr>
        <w:bidi/>
        <w:jc w:val="both"/>
        <w:rPr>
          <w:rFonts w:cs="David" w:hint="cs"/>
          <w:rtl/>
        </w:rPr>
      </w:pPr>
    </w:p>
    <w:p w14:paraId="64D5B524" w14:textId="77777777" w:rsidR="00000000" w:rsidRDefault="00DA50F5">
      <w:pPr>
        <w:bidi/>
        <w:jc w:val="both"/>
        <w:rPr>
          <w:rFonts w:cs="David" w:hint="cs"/>
          <w:rtl/>
        </w:rPr>
      </w:pPr>
      <w:r>
        <w:rPr>
          <w:rFonts w:cs="David" w:hint="cs"/>
          <w:rtl/>
        </w:rPr>
        <w:tab/>
        <w:t xml:space="preserve"> יכול להיות מצב ששר הגיע למליאה לסעיף הבא, ואז מצביעים על סעיף בחוק שהוא בעל עניין בו אבל הוא</w:t>
      </w:r>
      <w:r>
        <w:rPr>
          <w:rFonts w:cs="David" w:hint="cs"/>
          <w:rtl/>
        </w:rPr>
        <w:t xml:space="preserve"> רוצה בדיוק הפוך ממה שרוצה השר הרלוונטי. </w:t>
      </w:r>
    </w:p>
    <w:p w14:paraId="75931232" w14:textId="77777777" w:rsidR="00000000" w:rsidRDefault="00DA50F5">
      <w:pPr>
        <w:bidi/>
        <w:jc w:val="both"/>
        <w:rPr>
          <w:rFonts w:cs="David" w:hint="cs"/>
          <w:rtl/>
        </w:rPr>
      </w:pPr>
    </w:p>
    <w:p w14:paraId="262E0C7D" w14:textId="77777777" w:rsidR="00000000" w:rsidRDefault="00DA50F5">
      <w:pPr>
        <w:bidi/>
        <w:jc w:val="both"/>
        <w:rPr>
          <w:rFonts w:cs="David" w:hint="cs"/>
          <w:rtl/>
        </w:rPr>
      </w:pPr>
      <w:r>
        <w:rPr>
          <w:rFonts w:cs="David" w:hint="cs"/>
          <w:u w:val="single"/>
          <w:rtl/>
        </w:rPr>
        <w:t>היו"ר רשף חן:</w:t>
      </w:r>
    </w:p>
    <w:p w14:paraId="4FA1E8DB" w14:textId="77777777" w:rsidR="00000000" w:rsidRDefault="00DA50F5">
      <w:pPr>
        <w:bidi/>
        <w:jc w:val="both"/>
        <w:rPr>
          <w:rFonts w:cs="David" w:hint="cs"/>
          <w:rtl/>
        </w:rPr>
      </w:pPr>
    </w:p>
    <w:p w14:paraId="116F0469" w14:textId="77777777" w:rsidR="00000000" w:rsidRDefault="00DA50F5">
      <w:pPr>
        <w:bidi/>
        <w:jc w:val="both"/>
        <w:rPr>
          <w:rFonts w:cs="David" w:hint="cs"/>
          <w:rtl/>
        </w:rPr>
      </w:pPr>
      <w:r>
        <w:rPr>
          <w:rFonts w:cs="David" w:hint="cs"/>
          <w:rtl/>
        </w:rPr>
        <w:tab/>
        <w:t xml:space="preserve"> אפשר לכתוב: נוכחות של שר שהודיע כי הוסמך לכך על-ידי הממשלה.</w:t>
      </w:r>
    </w:p>
    <w:p w14:paraId="6B08E45E" w14:textId="77777777" w:rsidR="00000000" w:rsidRDefault="00DA50F5">
      <w:pPr>
        <w:bidi/>
        <w:jc w:val="both"/>
        <w:rPr>
          <w:rFonts w:cs="David" w:hint="cs"/>
          <w:rtl/>
        </w:rPr>
      </w:pPr>
    </w:p>
    <w:p w14:paraId="4F2DDB24" w14:textId="77777777" w:rsidR="00000000" w:rsidRDefault="00DA50F5">
      <w:pPr>
        <w:bidi/>
        <w:jc w:val="both"/>
        <w:rPr>
          <w:rFonts w:cs="David" w:hint="cs"/>
          <w:rtl/>
        </w:rPr>
      </w:pPr>
      <w:r>
        <w:rPr>
          <w:rFonts w:cs="David" w:hint="cs"/>
          <w:u w:val="single"/>
          <w:rtl/>
        </w:rPr>
        <w:t>סגן מזכיר הכנסת דוד לב:</w:t>
      </w:r>
    </w:p>
    <w:p w14:paraId="2D3CCA9F" w14:textId="77777777" w:rsidR="00000000" w:rsidRDefault="00DA50F5">
      <w:pPr>
        <w:bidi/>
        <w:jc w:val="both"/>
        <w:rPr>
          <w:rFonts w:cs="David" w:hint="cs"/>
          <w:rtl/>
        </w:rPr>
      </w:pPr>
    </w:p>
    <w:p w14:paraId="103607BD" w14:textId="77777777" w:rsidR="00000000" w:rsidRDefault="00DA50F5">
      <w:pPr>
        <w:bidi/>
        <w:jc w:val="both"/>
        <w:rPr>
          <w:rFonts w:cs="David" w:hint="cs"/>
          <w:rtl/>
        </w:rPr>
      </w:pPr>
      <w:r>
        <w:rPr>
          <w:rFonts w:cs="David" w:hint="cs"/>
          <w:rtl/>
        </w:rPr>
        <w:tab/>
        <w:t xml:space="preserve"> אם אתה מדבר על ראש הממשלה, אין לנו בעיה. אם אתה מדבר על השר המקשר, שזה תפקידו, גם אין בעיה. יש לנו בעיה אם ז</w:t>
      </w:r>
      <w:r>
        <w:rPr>
          <w:rFonts w:cs="David" w:hint="cs"/>
          <w:rtl/>
        </w:rPr>
        <w:t>ה שר אחר.</w:t>
      </w:r>
    </w:p>
    <w:p w14:paraId="03D38633" w14:textId="77777777" w:rsidR="00000000" w:rsidRDefault="00DA50F5">
      <w:pPr>
        <w:bidi/>
        <w:jc w:val="both"/>
        <w:rPr>
          <w:rFonts w:cs="David" w:hint="cs"/>
          <w:rtl/>
        </w:rPr>
      </w:pPr>
    </w:p>
    <w:p w14:paraId="64D01044" w14:textId="77777777" w:rsidR="00000000" w:rsidRDefault="00DA50F5">
      <w:pPr>
        <w:bidi/>
        <w:jc w:val="both"/>
        <w:rPr>
          <w:rFonts w:cs="David" w:hint="cs"/>
          <w:rtl/>
        </w:rPr>
      </w:pPr>
      <w:r>
        <w:rPr>
          <w:rFonts w:cs="David" w:hint="cs"/>
          <w:u w:val="single"/>
          <w:rtl/>
        </w:rPr>
        <w:t>היו"ר רשף חן:</w:t>
      </w:r>
    </w:p>
    <w:p w14:paraId="1D0CF452" w14:textId="77777777" w:rsidR="00000000" w:rsidRDefault="00DA50F5">
      <w:pPr>
        <w:bidi/>
        <w:jc w:val="both"/>
        <w:rPr>
          <w:rFonts w:cs="David" w:hint="cs"/>
          <w:rtl/>
        </w:rPr>
      </w:pPr>
    </w:p>
    <w:p w14:paraId="1505ABAF" w14:textId="77777777" w:rsidR="00000000" w:rsidRDefault="00DA50F5">
      <w:pPr>
        <w:bidi/>
        <w:jc w:val="both"/>
        <w:rPr>
          <w:rFonts w:cs="David" w:hint="cs"/>
          <w:rtl/>
        </w:rPr>
      </w:pPr>
      <w:r>
        <w:rPr>
          <w:rFonts w:cs="David" w:hint="cs"/>
          <w:rtl/>
        </w:rPr>
        <w:tab/>
        <w:t xml:space="preserve">אז ננסח את סעיף (ה)(3) כך: "נבצר משר שהסתייג להשתתף בהצבעה והוא או הממשלה באמצעות השר המקשר ביקשו מיושב-ראש הכנסת להצביע על הסתייגותו, תצביע עליה הכנסת". אם לא עושים זאת והשר לא נוכח, לא מצביעים על הסתייגותו. </w:t>
      </w:r>
    </w:p>
    <w:p w14:paraId="15980D67" w14:textId="77777777" w:rsidR="00000000" w:rsidRDefault="00DA50F5">
      <w:pPr>
        <w:bidi/>
        <w:jc w:val="both"/>
        <w:rPr>
          <w:rFonts w:cs="David" w:hint="cs"/>
          <w:rtl/>
        </w:rPr>
      </w:pPr>
    </w:p>
    <w:p w14:paraId="0546DE12" w14:textId="77777777" w:rsidR="00000000" w:rsidRDefault="00DA50F5">
      <w:pPr>
        <w:bidi/>
        <w:jc w:val="both"/>
        <w:rPr>
          <w:rFonts w:cs="David" w:hint="cs"/>
          <w:rtl/>
        </w:rPr>
      </w:pPr>
      <w:r>
        <w:rPr>
          <w:rFonts w:cs="David" w:hint="cs"/>
          <w:rtl/>
        </w:rPr>
        <w:t xml:space="preserve"> </w:t>
      </w:r>
      <w:r>
        <w:rPr>
          <w:rFonts w:cs="David" w:hint="cs"/>
          <w:u w:val="single"/>
          <w:rtl/>
        </w:rPr>
        <w:t>ארבל אסטרחן:</w:t>
      </w:r>
    </w:p>
    <w:p w14:paraId="0AC20E1E" w14:textId="77777777" w:rsidR="00000000" w:rsidRDefault="00DA50F5">
      <w:pPr>
        <w:bidi/>
        <w:jc w:val="both"/>
        <w:rPr>
          <w:rFonts w:cs="David" w:hint="cs"/>
          <w:rtl/>
        </w:rPr>
      </w:pPr>
    </w:p>
    <w:p w14:paraId="51A44381" w14:textId="77777777" w:rsidR="00000000" w:rsidRDefault="00DA50F5">
      <w:pPr>
        <w:bidi/>
        <w:jc w:val="both"/>
        <w:rPr>
          <w:rFonts w:cs="David" w:hint="cs"/>
          <w:rtl/>
        </w:rPr>
      </w:pPr>
      <w:r>
        <w:rPr>
          <w:rFonts w:cs="David" w:hint="cs"/>
          <w:rtl/>
        </w:rPr>
        <w:tab/>
        <w:t xml:space="preserve"> ז</w:t>
      </w:r>
      <w:r>
        <w:rPr>
          <w:rFonts w:cs="David" w:hint="cs"/>
          <w:rtl/>
        </w:rPr>
        <w:t>את אומרת, שאנחנו לא מסתפקים בכל שר. מה עם ראש הממשלה?</w:t>
      </w:r>
    </w:p>
    <w:p w14:paraId="25BE84F4" w14:textId="77777777" w:rsidR="00000000" w:rsidRDefault="00DA50F5">
      <w:pPr>
        <w:bidi/>
        <w:jc w:val="both"/>
        <w:rPr>
          <w:rFonts w:cs="David" w:hint="cs"/>
          <w:rtl/>
        </w:rPr>
      </w:pPr>
    </w:p>
    <w:p w14:paraId="18FF5D5C" w14:textId="77777777" w:rsidR="00000000" w:rsidRDefault="00DA50F5">
      <w:pPr>
        <w:bidi/>
        <w:jc w:val="both"/>
        <w:rPr>
          <w:rFonts w:cs="David" w:hint="cs"/>
          <w:rtl/>
        </w:rPr>
      </w:pPr>
      <w:r>
        <w:rPr>
          <w:rFonts w:cs="David" w:hint="cs"/>
          <w:u w:val="single"/>
          <w:rtl/>
        </w:rPr>
        <w:t>סגן מזכיר הכנסת דוד לב:</w:t>
      </w:r>
    </w:p>
    <w:p w14:paraId="17AD484C" w14:textId="77777777" w:rsidR="00000000" w:rsidRDefault="00DA50F5">
      <w:pPr>
        <w:bidi/>
        <w:jc w:val="both"/>
        <w:rPr>
          <w:rFonts w:cs="David" w:hint="cs"/>
          <w:rtl/>
        </w:rPr>
      </w:pPr>
    </w:p>
    <w:p w14:paraId="6DBB5616" w14:textId="77777777" w:rsidR="00000000" w:rsidRDefault="00DA50F5">
      <w:pPr>
        <w:bidi/>
        <w:jc w:val="both"/>
        <w:rPr>
          <w:rFonts w:cs="David" w:hint="cs"/>
          <w:rtl/>
        </w:rPr>
      </w:pPr>
      <w:r>
        <w:rPr>
          <w:rFonts w:cs="David" w:hint="cs"/>
          <w:rtl/>
        </w:rPr>
        <w:tab/>
        <w:t xml:space="preserve"> ראש הממשלה - כן. גם השר המקשר.</w:t>
      </w:r>
    </w:p>
    <w:p w14:paraId="46E278F6" w14:textId="77777777" w:rsidR="00000000" w:rsidRDefault="00DA50F5">
      <w:pPr>
        <w:bidi/>
        <w:jc w:val="both"/>
        <w:rPr>
          <w:rFonts w:cs="David" w:hint="cs"/>
          <w:rtl/>
        </w:rPr>
      </w:pPr>
    </w:p>
    <w:p w14:paraId="79474FA7" w14:textId="77777777" w:rsidR="00000000" w:rsidRDefault="00DA50F5">
      <w:pPr>
        <w:bidi/>
        <w:jc w:val="both"/>
        <w:rPr>
          <w:rFonts w:cs="David" w:hint="cs"/>
          <w:rtl/>
        </w:rPr>
      </w:pPr>
      <w:r>
        <w:rPr>
          <w:rFonts w:cs="David" w:hint="cs"/>
          <w:u w:val="single"/>
          <w:rtl/>
        </w:rPr>
        <w:t>ארבל אסטרחן:</w:t>
      </w:r>
    </w:p>
    <w:p w14:paraId="3FC7B526" w14:textId="77777777" w:rsidR="00000000" w:rsidRDefault="00DA50F5">
      <w:pPr>
        <w:bidi/>
        <w:jc w:val="both"/>
        <w:rPr>
          <w:rFonts w:cs="David" w:hint="cs"/>
          <w:rtl/>
        </w:rPr>
      </w:pPr>
    </w:p>
    <w:p w14:paraId="6B7D59D4" w14:textId="77777777" w:rsidR="00000000" w:rsidRDefault="00DA50F5">
      <w:pPr>
        <w:bidi/>
        <w:jc w:val="both"/>
        <w:rPr>
          <w:rFonts w:cs="David" w:hint="cs"/>
          <w:rtl/>
        </w:rPr>
      </w:pPr>
      <w:r>
        <w:rPr>
          <w:rFonts w:cs="David" w:hint="cs"/>
          <w:rtl/>
        </w:rPr>
        <w:tab/>
        <w:t xml:space="preserve"> אז את זה פתרנו. עכשיו אני חוזרת אחורה לסעיף (ג): "חבר הכנסת רשאי לחזור בו מהסתייגותו כל עוד לא הצביעה עליה הכנסת". הוא נימק וע</w:t>
      </w:r>
      <w:r>
        <w:rPr>
          <w:rFonts w:cs="David" w:hint="cs"/>
          <w:rtl/>
        </w:rPr>
        <w:t>כשיו לפני ההצבעה הוא אומר: אני חוזר בי, אני מוותר. מה לגבי משיכת הסתייגויות של הממשלה?</w:t>
      </w:r>
    </w:p>
    <w:p w14:paraId="42EC10DA" w14:textId="77777777" w:rsidR="00000000" w:rsidRDefault="00DA50F5">
      <w:pPr>
        <w:bidi/>
        <w:jc w:val="both"/>
        <w:rPr>
          <w:rFonts w:cs="David" w:hint="cs"/>
          <w:rtl/>
        </w:rPr>
      </w:pPr>
    </w:p>
    <w:p w14:paraId="754F5854" w14:textId="77777777" w:rsidR="00000000" w:rsidRDefault="00DA50F5">
      <w:pPr>
        <w:bidi/>
        <w:jc w:val="both"/>
        <w:rPr>
          <w:rFonts w:cs="David" w:hint="cs"/>
          <w:rtl/>
        </w:rPr>
      </w:pPr>
      <w:r>
        <w:rPr>
          <w:rFonts w:cs="David" w:hint="cs"/>
          <w:u w:val="single"/>
          <w:rtl/>
        </w:rPr>
        <w:t>היו"ר רשף חן:</w:t>
      </w:r>
    </w:p>
    <w:p w14:paraId="7FFC863F" w14:textId="77777777" w:rsidR="00000000" w:rsidRDefault="00DA50F5">
      <w:pPr>
        <w:bidi/>
        <w:jc w:val="both"/>
        <w:rPr>
          <w:rFonts w:cs="David" w:hint="cs"/>
          <w:rtl/>
        </w:rPr>
      </w:pPr>
    </w:p>
    <w:p w14:paraId="15B72948" w14:textId="77777777" w:rsidR="00000000" w:rsidRDefault="00DA50F5">
      <w:pPr>
        <w:bidi/>
        <w:jc w:val="both"/>
        <w:rPr>
          <w:rFonts w:cs="David" w:hint="cs"/>
          <w:rtl/>
        </w:rPr>
      </w:pPr>
      <w:r>
        <w:rPr>
          <w:rFonts w:cs="David" w:hint="cs"/>
          <w:rtl/>
        </w:rPr>
        <w:tab/>
        <w:t xml:space="preserve"> אני לא חושב שלשר אחד יש זכות למשוך הסתייגות של שר אחר. </w:t>
      </w:r>
    </w:p>
    <w:p w14:paraId="2EB77584" w14:textId="77777777" w:rsidR="00000000" w:rsidRDefault="00DA50F5">
      <w:pPr>
        <w:bidi/>
        <w:jc w:val="both"/>
        <w:rPr>
          <w:rFonts w:cs="David" w:hint="cs"/>
          <w:rtl/>
        </w:rPr>
      </w:pPr>
    </w:p>
    <w:p w14:paraId="4F2411EF" w14:textId="77777777" w:rsidR="00000000" w:rsidRDefault="00DA50F5">
      <w:pPr>
        <w:bidi/>
        <w:jc w:val="both"/>
        <w:rPr>
          <w:rFonts w:cs="David" w:hint="cs"/>
          <w:rtl/>
        </w:rPr>
      </w:pPr>
      <w:r>
        <w:rPr>
          <w:rFonts w:cs="David" w:hint="cs"/>
          <w:u w:val="single"/>
          <w:rtl/>
        </w:rPr>
        <w:t>ארבל אסטרחן:</w:t>
      </w:r>
    </w:p>
    <w:p w14:paraId="35D0D484" w14:textId="77777777" w:rsidR="00000000" w:rsidRDefault="00DA50F5">
      <w:pPr>
        <w:bidi/>
        <w:jc w:val="both"/>
        <w:rPr>
          <w:rFonts w:cs="David" w:hint="cs"/>
          <w:rtl/>
        </w:rPr>
      </w:pPr>
    </w:p>
    <w:p w14:paraId="2775ABDD" w14:textId="77777777" w:rsidR="00000000" w:rsidRDefault="00DA50F5">
      <w:pPr>
        <w:bidi/>
        <w:jc w:val="both"/>
        <w:rPr>
          <w:rFonts w:cs="David" w:hint="cs"/>
          <w:rtl/>
        </w:rPr>
      </w:pPr>
      <w:r>
        <w:rPr>
          <w:rFonts w:cs="David" w:hint="cs"/>
          <w:rtl/>
        </w:rPr>
        <w:tab/>
        <w:t xml:space="preserve"> אז צריך להגיד את זה. לגבי הסתייגות של חבר הכנסת נאמר: "חבר הכנסת רשאי לחזור בו</w:t>
      </w:r>
      <w:r>
        <w:rPr>
          <w:rFonts w:cs="David" w:hint="cs"/>
          <w:rtl/>
        </w:rPr>
        <w:t xml:space="preserve"> מהסתייגותו כל עוד לא הצביעה עליה הכנסת". אז אולי צריך להגיד על הסתייגות של שר, שרשאי רק אותו שר לחזור בו.</w:t>
      </w:r>
    </w:p>
    <w:p w14:paraId="684F03F1" w14:textId="77777777" w:rsidR="00000000" w:rsidRDefault="00DA50F5">
      <w:pPr>
        <w:bidi/>
        <w:jc w:val="both"/>
        <w:rPr>
          <w:rFonts w:cs="David" w:hint="cs"/>
          <w:rtl/>
        </w:rPr>
      </w:pPr>
    </w:p>
    <w:p w14:paraId="3A571968" w14:textId="77777777" w:rsidR="00000000" w:rsidRDefault="00DA50F5">
      <w:pPr>
        <w:bidi/>
        <w:jc w:val="both"/>
        <w:rPr>
          <w:rFonts w:cs="David" w:hint="cs"/>
          <w:rtl/>
        </w:rPr>
      </w:pPr>
      <w:r>
        <w:rPr>
          <w:rFonts w:cs="David" w:hint="cs"/>
          <w:u w:val="single"/>
          <w:rtl/>
        </w:rPr>
        <w:t>היו"ר רשף חן:</w:t>
      </w:r>
    </w:p>
    <w:p w14:paraId="3A7670FD" w14:textId="77777777" w:rsidR="00000000" w:rsidRDefault="00DA50F5">
      <w:pPr>
        <w:bidi/>
        <w:jc w:val="both"/>
        <w:rPr>
          <w:rFonts w:cs="David" w:hint="cs"/>
          <w:rtl/>
        </w:rPr>
      </w:pPr>
    </w:p>
    <w:p w14:paraId="6CD97B51" w14:textId="77777777" w:rsidR="00000000" w:rsidRDefault="00DA50F5">
      <w:pPr>
        <w:bidi/>
        <w:jc w:val="both"/>
        <w:rPr>
          <w:rFonts w:cs="David" w:hint="cs"/>
          <w:rtl/>
        </w:rPr>
      </w:pPr>
      <w:r>
        <w:rPr>
          <w:rFonts w:cs="David" w:hint="cs"/>
          <w:rtl/>
        </w:rPr>
        <w:tab/>
        <w:t>אם השר המסתייג נמצא במליאה, אין בעיה כי אף אחד לא יכול לדבר בשמו. אם הוא לא נמצא, יכול לקום ראש הממשלה ולהגיד: בשם הממשלה אני מושך א</w:t>
      </w:r>
      <w:r>
        <w:rPr>
          <w:rFonts w:cs="David" w:hint="cs"/>
          <w:rtl/>
        </w:rPr>
        <w:t xml:space="preserve">ת ההסתייגות. </w:t>
      </w:r>
    </w:p>
    <w:p w14:paraId="6E5CB15C" w14:textId="77777777" w:rsidR="00000000" w:rsidRDefault="00DA50F5">
      <w:pPr>
        <w:bidi/>
        <w:jc w:val="both"/>
        <w:rPr>
          <w:rFonts w:cs="David" w:hint="cs"/>
          <w:rtl/>
        </w:rPr>
      </w:pPr>
    </w:p>
    <w:p w14:paraId="750CF5A7" w14:textId="77777777" w:rsidR="00000000" w:rsidRDefault="00DA50F5">
      <w:pPr>
        <w:bidi/>
        <w:jc w:val="both"/>
        <w:rPr>
          <w:rFonts w:cs="David" w:hint="cs"/>
          <w:rtl/>
        </w:rPr>
      </w:pPr>
      <w:r>
        <w:rPr>
          <w:rFonts w:cs="David" w:hint="cs"/>
          <w:u w:val="single"/>
          <w:rtl/>
        </w:rPr>
        <w:t>סגן מזכיר הכנסת דוד לב:</w:t>
      </w:r>
    </w:p>
    <w:p w14:paraId="0D3902C7" w14:textId="77777777" w:rsidR="00000000" w:rsidRDefault="00DA50F5">
      <w:pPr>
        <w:bidi/>
        <w:jc w:val="both"/>
        <w:rPr>
          <w:rFonts w:cs="David" w:hint="cs"/>
          <w:rtl/>
        </w:rPr>
      </w:pPr>
    </w:p>
    <w:p w14:paraId="5F2C508D" w14:textId="77777777" w:rsidR="00000000" w:rsidRDefault="00DA50F5">
      <w:pPr>
        <w:bidi/>
        <w:jc w:val="both"/>
        <w:rPr>
          <w:rFonts w:cs="David" w:hint="cs"/>
          <w:rtl/>
        </w:rPr>
      </w:pPr>
      <w:r>
        <w:rPr>
          <w:rFonts w:cs="David" w:hint="cs"/>
          <w:rtl/>
        </w:rPr>
        <w:tab/>
        <w:t xml:space="preserve"> ראש הממשלה תמיד יכול.</w:t>
      </w:r>
    </w:p>
    <w:p w14:paraId="421B1D45" w14:textId="77777777" w:rsidR="00000000" w:rsidRDefault="00DA50F5">
      <w:pPr>
        <w:bidi/>
        <w:jc w:val="both"/>
        <w:rPr>
          <w:rFonts w:cs="David" w:hint="cs"/>
          <w:rtl/>
        </w:rPr>
      </w:pPr>
    </w:p>
    <w:p w14:paraId="253EB70F" w14:textId="77777777" w:rsidR="00000000" w:rsidRDefault="00DA50F5">
      <w:pPr>
        <w:bidi/>
        <w:jc w:val="both"/>
        <w:rPr>
          <w:rFonts w:cs="David" w:hint="cs"/>
          <w:rtl/>
        </w:rPr>
      </w:pPr>
      <w:r>
        <w:rPr>
          <w:rFonts w:cs="David" w:hint="cs"/>
          <w:u w:val="single"/>
          <w:rtl/>
        </w:rPr>
        <w:t>היו"ר רשף חן:</w:t>
      </w:r>
    </w:p>
    <w:p w14:paraId="72018FDD" w14:textId="77777777" w:rsidR="00000000" w:rsidRDefault="00DA50F5">
      <w:pPr>
        <w:bidi/>
        <w:jc w:val="both"/>
        <w:rPr>
          <w:rFonts w:cs="David" w:hint="cs"/>
          <w:rtl/>
        </w:rPr>
      </w:pPr>
    </w:p>
    <w:p w14:paraId="40F9142F" w14:textId="77777777" w:rsidR="00000000" w:rsidRDefault="00DA50F5">
      <w:pPr>
        <w:bidi/>
        <w:jc w:val="both"/>
        <w:rPr>
          <w:rFonts w:cs="David" w:hint="cs"/>
          <w:rtl/>
        </w:rPr>
      </w:pPr>
      <w:r>
        <w:rPr>
          <w:rFonts w:cs="David" w:hint="cs"/>
          <w:rtl/>
        </w:rPr>
        <w:tab/>
        <w:t>בהמשך של סעיף (ג) אפשר לכתוב: "הממשלה רשאית לחזור בה מהסתייגותה כל עוד לא הצביעה עליה הכנסת, וזאת באמצעות הודעת השר המציע או השר המקשר או ראש הממשלה".</w:t>
      </w:r>
    </w:p>
    <w:p w14:paraId="2E883581" w14:textId="77777777" w:rsidR="00000000" w:rsidRDefault="00DA50F5">
      <w:pPr>
        <w:bidi/>
        <w:jc w:val="both"/>
        <w:rPr>
          <w:rFonts w:cs="David" w:hint="cs"/>
          <w:rtl/>
        </w:rPr>
      </w:pPr>
    </w:p>
    <w:p w14:paraId="3A7954F4" w14:textId="77777777" w:rsidR="00000000" w:rsidRDefault="00DA50F5">
      <w:pPr>
        <w:bidi/>
        <w:jc w:val="both"/>
        <w:rPr>
          <w:rFonts w:cs="David" w:hint="cs"/>
          <w:rtl/>
        </w:rPr>
      </w:pPr>
      <w:r>
        <w:rPr>
          <w:rFonts w:cs="David" w:hint="cs"/>
          <w:u w:val="single"/>
          <w:rtl/>
        </w:rPr>
        <w:t>סגן מזכיר הכנסת דוד לב:</w:t>
      </w:r>
    </w:p>
    <w:p w14:paraId="5BBCEC3B" w14:textId="77777777" w:rsidR="00000000" w:rsidRDefault="00DA50F5">
      <w:pPr>
        <w:bidi/>
        <w:jc w:val="both"/>
        <w:rPr>
          <w:rFonts w:cs="David" w:hint="cs"/>
          <w:rtl/>
        </w:rPr>
      </w:pPr>
    </w:p>
    <w:p w14:paraId="79BF7A3B" w14:textId="77777777" w:rsidR="00000000" w:rsidRDefault="00DA50F5">
      <w:pPr>
        <w:bidi/>
        <w:jc w:val="both"/>
        <w:rPr>
          <w:rFonts w:cs="David" w:hint="cs"/>
          <w:rtl/>
        </w:rPr>
      </w:pPr>
      <w:r>
        <w:rPr>
          <w:rFonts w:cs="David" w:hint="cs"/>
          <w:rtl/>
        </w:rPr>
        <w:tab/>
        <w:t xml:space="preserve"> לא צריך את זה. כי אם השר המציע נוכח, שיחזור בו בעצמו. אם הוא לא נוכח ולא מבקשים במיוחד כן להצביע, ממילא לא מצביעים.</w:t>
      </w:r>
    </w:p>
    <w:p w14:paraId="41C131BA" w14:textId="77777777" w:rsidR="00000000" w:rsidRDefault="00DA50F5">
      <w:pPr>
        <w:bidi/>
        <w:jc w:val="both"/>
        <w:rPr>
          <w:rFonts w:cs="David" w:hint="cs"/>
          <w:rtl/>
        </w:rPr>
      </w:pPr>
    </w:p>
    <w:p w14:paraId="2B9D95FF" w14:textId="77777777" w:rsidR="00000000" w:rsidRDefault="00DA50F5">
      <w:pPr>
        <w:bidi/>
        <w:jc w:val="both"/>
        <w:rPr>
          <w:rFonts w:cs="David" w:hint="cs"/>
          <w:rtl/>
        </w:rPr>
      </w:pPr>
      <w:r>
        <w:rPr>
          <w:rFonts w:cs="David" w:hint="cs"/>
          <w:u w:val="single"/>
          <w:rtl/>
        </w:rPr>
        <w:t>ארבל אסטרחן:</w:t>
      </w:r>
    </w:p>
    <w:p w14:paraId="579020EA" w14:textId="77777777" w:rsidR="00000000" w:rsidRDefault="00DA50F5">
      <w:pPr>
        <w:bidi/>
        <w:jc w:val="both"/>
        <w:rPr>
          <w:rFonts w:cs="David" w:hint="cs"/>
          <w:rtl/>
        </w:rPr>
      </w:pPr>
    </w:p>
    <w:p w14:paraId="4F4BA393" w14:textId="77777777" w:rsidR="00000000" w:rsidRDefault="00DA50F5">
      <w:pPr>
        <w:bidi/>
        <w:jc w:val="both"/>
        <w:rPr>
          <w:rFonts w:cs="David" w:hint="cs"/>
          <w:rtl/>
        </w:rPr>
      </w:pPr>
      <w:r>
        <w:rPr>
          <w:rFonts w:cs="David" w:hint="cs"/>
          <w:rtl/>
        </w:rPr>
        <w:tab/>
        <w:t xml:space="preserve"> אבל יכול להיות שנוכח השר המקשר, והוא מבקש להוריד את ההסתייגות.  </w:t>
      </w:r>
    </w:p>
    <w:p w14:paraId="23CF0DD4" w14:textId="77777777" w:rsidR="00000000" w:rsidRDefault="00DA50F5">
      <w:pPr>
        <w:bidi/>
        <w:jc w:val="both"/>
        <w:rPr>
          <w:rFonts w:cs="David" w:hint="cs"/>
          <w:rtl/>
        </w:rPr>
      </w:pPr>
    </w:p>
    <w:p w14:paraId="5952462C" w14:textId="77777777" w:rsidR="00000000" w:rsidRDefault="00DA50F5">
      <w:pPr>
        <w:bidi/>
        <w:jc w:val="both"/>
        <w:rPr>
          <w:rFonts w:cs="David" w:hint="cs"/>
          <w:rtl/>
        </w:rPr>
      </w:pPr>
      <w:r>
        <w:rPr>
          <w:rFonts w:cs="David" w:hint="cs"/>
          <w:u w:val="single"/>
          <w:rtl/>
        </w:rPr>
        <w:t>סגן מזכיר הכנסת דוד לב:</w:t>
      </w:r>
    </w:p>
    <w:p w14:paraId="445ADCC0" w14:textId="77777777" w:rsidR="00000000" w:rsidRDefault="00DA50F5">
      <w:pPr>
        <w:bidi/>
        <w:jc w:val="both"/>
        <w:rPr>
          <w:rFonts w:cs="David" w:hint="cs"/>
          <w:rtl/>
        </w:rPr>
      </w:pPr>
    </w:p>
    <w:p w14:paraId="6CD398A0" w14:textId="77777777" w:rsidR="00000000" w:rsidRDefault="00DA50F5">
      <w:pPr>
        <w:bidi/>
        <w:jc w:val="both"/>
        <w:rPr>
          <w:rFonts w:cs="David" w:hint="cs"/>
          <w:rtl/>
        </w:rPr>
      </w:pPr>
      <w:r>
        <w:rPr>
          <w:rFonts w:cs="David" w:hint="cs"/>
          <w:rtl/>
        </w:rPr>
        <w:tab/>
        <w:t xml:space="preserve"> אם הוא אני נותן סמכות לשר </w:t>
      </w:r>
      <w:r>
        <w:rPr>
          <w:rFonts w:cs="David" w:hint="cs"/>
          <w:rtl/>
        </w:rPr>
        <w:t xml:space="preserve">המקשר, מותר לו גם להגיד לא להצביע. </w:t>
      </w:r>
    </w:p>
    <w:p w14:paraId="0C931B07" w14:textId="77777777" w:rsidR="00000000" w:rsidRDefault="00DA50F5">
      <w:pPr>
        <w:bidi/>
        <w:jc w:val="both"/>
        <w:rPr>
          <w:rFonts w:cs="David" w:hint="cs"/>
          <w:rtl/>
        </w:rPr>
      </w:pPr>
    </w:p>
    <w:p w14:paraId="02809A69" w14:textId="77777777" w:rsidR="00000000" w:rsidRDefault="00DA50F5">
      <w:pPr>
        <w:bidi/>
        <w:jc w:val="both"/>
        <w:rPr>
          <w:rFonts w:cs="David" w:hint="cs"/>
          <w:rtl/>
        </w:rPr>
      </w:pPr>
      <w:r>
        <w:rPr>
          <w:rFonts w:cs="David" w:hint="cs"/>
          <w:u w:val="single"/>
          <w:rtl/>
        </w:rPr>
        <w:t>היו"ר רשף חן:</w:t>
      </w:r>
    </w:p>
    <w:p w14:paraId="1AB070D5" w14:textId="77777777" w:rsidR="00000000" w:rsidRDefault="00DA50F5">
      <w:pPr>
        <w:bidi/>
        <w:jc w:val="both"/>
        <w:rPr>
          <w:rFonts w:cs="David" w:hint="cs"/>
          <w:rtl/>
        </w:rPr>
      </w:pPr>
    </w:p>
    <w:p w14:paraId="7DE5682E" w14:textId="77777777" w:rsidR="00000000" w:rsidRDefault="00DA50F5">
      <w:pPr>
        <w:bidi/>
        <w:jc w:val="both"/>
        <w:rPr>
          <w:rFonts w:cs="David" w:hint="cs"/>
          <w:rtl/>
        </w:rPr>
      </w:pPr>
      <w:r>
        <w:rPr>
          <w:rFonts w:cs="David" w:hint="cs"/>
          <w:rtl/>
        </w:rPr>
        <w:tab/>
        <w:t xml:space="preserve"> אם כך, בסעיף (ג), במקום "חבר הכנסת רשאי לחזור בו", זה צריך להיות "מציע ההסתייגות רשאי לחזור בו". </w:t>
      </w:r>
    </w:p>
    <w:p w14:paraId="64DAA485" w14:textId="77777777" w:rsidR="00000000" w:rsidRDefault="00DA50F5">
      <w:pPr>
        <w:bidi/>
        <w:jc w:val="both"/>
        <w:rPr>
          <w:rFonts w:cs="David" w:hint="cs"/>
          <w:rtl/>
        </w:rPr>
      </w:pPr>
    </w:p>
    <w:p w14:paraId="32E66D3D" w14:textId="77777777" w:rsidR="00000000" w:rsidRDefault="00DA50F5">
      <w:pPr>
        <w:bidi/>
        <w:jc w:val="both"/>
        <w:rPr>
          <w:rFonts w:cs="David" w:hint="cs"/>
          <w:rtl/>
        </w:rPr>
      </w:pPr>
      <w:r>
        <w:rPr>
          <w:rFonts w:cs="David" w:hint="cs"/>
          <w:u w:val="single"/>
          <w:rtl/>
        </w:rPr>
        <w:t>ארבל אסטרחן:</w:t>
      </w:r>
    </w:p>
    <w:p w14:paraId="4CF99EB7" w14:textId="77777777" w:rsidR="00000000" w:rsidRDefault="00DA50F5">
      <w:pPr>
        <w:bidi/>
        <w:jc w:val="both"/>
        <w:rPr>
          <w:rFonts w:cs="David" w:hint="cs"/>
          <w:rtl/>
        </w:rPr>
      </w:pPr>
    </w:p>
    <w:p w14:paraId="1F4ABF5B" w14:textId="77777777" w:rsidR="00000000" w:rsidRDefault="00DA50F5">
      <w:pPr>
        <w:bidi/>
        <w:jc w:val="both"/>
        <w:rPr>
          <w:rFonts w:cs="David" w:hint="cs"/>
          <w:rtl/>
        </w:rPr>
      </w:pPr>
      <w:r>
        <w:rPr>
          <w:rFonts w:cs="David" w:hint="cs"/>
          <w:rtl/>
        </w:rPr>
        <w:tab/>
        <w:t xml:space="preserve"> סעיף 186 (128א הקיים), הסתייגויות שאינן מתיישבות זו עם זו. זה סעיף זהה לקיים, זה סעיף ח</w:t>
      </w:r>
      <w:r>
        <w:rPr>
          <w:rFonts w:cs="David" w:hint="cs"/>
          <w:rtl/>
        </w:rPr>
        <w:t xml:space="preserve">דש כי התעוררו בעיות. "התקבלו הסתייגויות שאינן מתיישבות זו עם זו, תכריע ביניהן הכנסת בהצבעה שתתקיים מיד; ואולם אם ביקש זאת יושב-ראש הוועדה, תתקיים ההצבעה המכריעה בין ההסתייגויות בשבוע שלאחר מכן, בהתאם להצעה שתכין הוועדה, ובלבד שנכללו בה ההסתייגויות שהתקבלו </w:t>
      </w:r>
      <w:r>
        <w:rPr>
          <w:rFonts w:cs="David" w:hint="cs"/>
          <w:rtl/>
        </w:rPr>
        <w:t>כאמור, בלא צירוף הסתייגויות חדשות".</w:t>
      </w:r>
    </w:p>
    <w:p w14:paraId="119BB69E" w14:textId="77777777" w:rsidR="00000000" w:rsidRDefault="00DA50F5">
      <w:pPr>
        <w:bidi/>
        <w:jc w:val="both"/>
        <w:rPr>
          <w:rFonts w:cs="David" w:hint="cs"/>
          <w:rtl/>
        </w:rPr>
      </w:pPr>
    </w:p>
    <w:p w14:paraId="1DB9737D" w14:textId="77777777" w:rsidR="00000000" w:rsidRDefault="00DA50F5">
      <w:pPr>
        <w:bidi/>
        <w:jc w:val="both"/>
        <w:rPr>
          <w:rFonts w:cs="David" w:hint="cs"/>
          <w:rtl/>
        </w:rPr>
      </w:pPr>
      <w:r>
        <w:rPr>
          <w:rFonts w:cs="David" w:hint="cs"/>
          <w:rtl/>
        </w:rPr>
        <w:tab/>
        <w:t>סעיף 187 (127(א) הקיים) - דיון חוזר, זה סעיף חשוב. "בכל שלב של הקריאה השנייה רשאית הכנסת, לפי הצעת הממשלה או יושב-ראש הוועדה" - ופה אני מציע להוסיף: "או חבר הוועדה שהתמנה לכך על ידיו" - "להטיל על הוועדה לחזור ולדון בהצ</w:t>
      </w:r>
      <w:r>
        <w:rPr>
          <w:rFonts w:cs="David" w:hint="cs"/>
          <w:rtl/>
        </w:rPr>
        <w:t xml:space="preserve">עת החוק כולה או בשאלה שהכנסת תפרש בהחלטתה". ועדת יצחק לוי הציעה להגביל את הזמן של ההנמקה. </w:t>
      </w:r>
    </w:p>
    <w:p w14:paraId="6E903CB4" w14:textId="77777777" w:rsidR="00000000" w:rsidRDefault="00DA50F5">
      <w:pPr>
        <w:bidi/>
        <w:jc w:val="both"/>
        <w:rPr>
          <w:rFonts w:cs="David" w:hint="cs"/>
          <w:rtl/>
        </w:rPr>
      </w:pPr>
    </w:p>
    <w:p w14:paraId="2E75AB5F" w14:textId="77777777" w:rsidR="00000000" w:rsidRDefault="00DA50F5">
      <w:pPr>
        <w:bidi/>
        <w:jc w:val="both"/>
        <w:rPr>
          <w:rFonts w:cs="David" w:hint="cs"/>
          <w:rtl/>
        </w:rPr>
      </w:pPr>
      <w:r>
        <w:rPr>
          <w:rFonts w:cs="David" w:hint="cs"/>
          <w:u w:val="single"/>
          <w:rtl/>
        </w:rPr>
        <w:t>סגן מזכיר הכנסת דוד לב:</w:t>
      </w:r>
    </w:p>
    <w:p w14:paraId="733C173A" w14:textId="77777777" w:rsidR="00000000" w:rsidRDefault="00DA50F5">
      <w:pPr>
        <w:bidi/>
        <w:jc w:val="both"/>
        <w:rPr>
          <w:rFonts w:cs="David" w:hint="cs"/>
          <w:rtl/>
        </w:rPr>
      </w:pPr>
    </w:p>
    <w:p w14:paraId="6354035B" w14:textId="77777777" w:rsidR="00000000" w:rsidRDefault="00DA50F5">
      <w:pPr>
        <w:bidi/>
        <w:jc w:val="both"/>
        <w:rPr>
          <w:rFonts w:cs="David" w:hint="cs"/>
          <w:rtl/>
        </w:rPr>
      </w:pPr>
      <w:r>
        <w:rPr>
          <w:rFonts w:cs="David" w:hint="cs"/>
          <w:rtl/>
        </w:rPr>
        <w:tab/>
        <w:t xml:space="preserve"> בדרך כלל זה לוקח 20 שניות מהמיקרופון בצד, כשרואים שהולכת להיות נפילה בהצבעה. </w:t>
      </w:r>
    </w:p>
    <w:p w14:paraId="29119A7E" w14:textId="77777777" w:rsidR="00000000" w:rsidRDefault="00DA50F5">
      <w:pPr>
        <w:bidi/>
        <w:jc w:val="both"/>
        <w:rPr>
          <w:rFonts w:cs="David" w:hint="cs"/>
          <w:rtl/>
        </w:rPr>
      </w:pPr>
    </w:p>
    <w:p w14:paraId="2360A4D9" w14:textId="77777777" w:rsidR="00000000" w:rsidRDefault="00DA50F5">
      <w:pPr>
        <w:bidi/>
        <w:jc w:val="both"/>
        <w:rPr>
          <w:rFonts w:cs="David" w:hint="cs"/>
          <w:rtl/>
        </w:rPr>
      </w:pPr>
      <w:r>
        <w:rPr>
          <w:rFonts w:cs="David" w:hint="cs"/>
          <w:u w:val="single"/>
          <w:rtl/>
        </w:rPr>
        <w:t>היו"ר רשף חן:</w:t>
      </w:r>
    </w:p>
    <w:p w14:paraId="4DA0E0D6" w14:textId="77777777" w:rsidR="00000000" w:rsidRDefault="00DA50F5">
      <w:pPr>
        <w:bidi/>
        <w:jc w:val="both"/>
        <w:rPr>
          <w:rFonts w:cs="David" w:hint="cs"/>
          <w:rtl/>
        </w:rPr>
      </w:pPr>
    </w:p>
    <w:p w14:paraId="2FDE60F0" w14:textId="77777777" w:rsidR="00000000" w:rsidRDefault="00DA50F5">
      <w:pPr>
        <w:bidi/>
        <w:jc w:val="both"/>
        <w:rPr>
          <w:rFonts w:cs="David" w:hint="cs"/>
          <w:rtl/>
        </w:rPr>
      </w:pPr>
      <w:r>
        <w:rPr>
          <w:rFonts w:cs="David" w:hint="cs"/>
          <w:rtl/>
        </w:rPr>
        <w:tab/>
        <w:t xml:space="preserve"> לא צריך להגביל בזמן.</w:t>
      </w:r>
    </w:p>
    <w:p w14:paraId="01399FF2" w14:textId="77777777" w:rsidR="00000000" w:rsidRDefault="00DA50F5">
      <w:pPr>
        <w:bidi/>
        <w:jc w:val="both"/>
        <w:rPr>
          <w:rFonts w:cs="David" w:hint="cs"/>
          <w:rtl/>
        </w:rPr>
      </w:pPr>
    </w:p>
    <w:p w14:paraId="1AB9C8B4" w14:textId="77777777" w:rsidR="00000000" w:rsidRDefault="00DA50F5">
      <w:pPr>
        <w:bidi/>
        <w:jc w:val="both"/>
        <w:rPr>
          <w:rFonts w:cs="David" w:hint="cs"/>
          <w:rtl/>
        </w:rPr>
      </w:pPr>
      <w:r>
        <w:rPr>
          <w:rFonts w:cs="David" w:hint="cs"/>
          <w:u w:val="single"/>
          <w:rtl/>
        </w:rPr>
        <w:t>ארבל אסטרחן:</w:t>
      </w:r>
    </w:p>
    <w:p w14:paraId="6455674C" w14:textId="77777777" w:rsidR="00000000" w:rsidRDefault="00DA50F5">
      <w:pPr>
        <w:bidi/>
        <w:jc w:val="both"/>
        <w:rPr>
          <w:rFonts w:cs="David" w:hint="cs"/>
          <w:rtl/>
        </w:rPr>
      </w:pPr>
    </w:p>
    <w:p w14:paraId="3B68C602" w14:textId="77777777" w:rsidR="00000000" w:rsidRDefault="00DA50F5">
      <w:pPr>
        <w:bidi/>
        <w:jc w:val="both"/>
        <w:rPr>
          <w:rFonts w:cs="David" w:hint="cs"/>
          <w:rtl/>
        </w:rPr>
      </w:pPr>
      <w:r>
        <w:rPr>
          <w:rFonts w:cs="David" w:hint="cs"/>
          <w:rtl/>
        </w:rPr>
        <w:tab/>
        <w:t>"(ב)</w:t>
      </w:r>
      <w:r>
        <w:rPr>
          <w:rFonts w:cs="David" w:hint="cs"/>
          <w:rtl/>
        </w:rPr>
        <w:t xml:space="preserve"> הוועדה תדון בהצעת החוק או בשאלה שנמסרה לה על-ידי הכנסת, ותביא לפניה את הצעותיה". </w:t>
      </w:r>
    </w:p>
    <w:p w14:paraId="3D811265" w14:textId="77777777" w:rsidR="00000000" w:rsidRDefault="00DA50F5">
      <w:pPr>
        <w:bidi/>
        <w:jc w:val="both"/>
        <w:rPr>
          <w:rFonts w:cs="David" w:hint="cs"/>
          <w:rtl/>
        </w:rPr>
      </w:pPr>
    </w:p>
    <w:p w14:paraId="1BAB741A" w14:textId="77777777" w:rsidR="00000000" w:rsidRDefault="00DA50F5">
      <w:pPr>
        <w:bidi/>
        <w:jc w:val="both"/>
        <w:rPr>
          <w:rFonts w:cs="David" w:hint="cs"/>
          <w:rtl/>
        </w:rPr>
      </w:pPr>
      <w:r>
        <w:rPr>
          <w:rFonts w:cs="David" w:hint="cs"/>
          <w:rtl/>
        </w:rPr>
        <w:tab/>
        <w:t xml:space="preserve">"(ג) הוועדה רשאית לצרף להצעתה הסתייגויות, ואולם לא תצורף הסתייגות שאינה נובעת מהשאלה שהוחזרה לוועדה". </w:t>
      </w:r>
    </w:p>
    <w:p w14:paraId="1B91C0E5" w14:textId="77777777" w:rsidR="00000000" w:rsidRDefault="00DA50F5">
      <w:pPr>
        <w:bidi/>
        <w:jc w:val="both"/>
        <w:rPr>
          <w:rFonts w:cs="David" w:hint="cs"/>
          <w:rtl/>
        </w:rPr>
      </w:pPr>
    </w:p>
    <w:p w14:paraId="41A1D48D" w14:textId="77777777" w:rsidR="00000000" w:rsidRDefault="00DA50F5">
      <w:pPr>
        <w:bidi/>
        <w:jc w:val="both"/>
        <w:rPr>
          <w:rFonts w:cs="David" w:hint="cs"/>
          <w:rtl/>
        </w:rPr>
      </w:pPr>
      <w:r>
        <w:rPr>
          <w:rFonts w:cs="David" w:hint="cs"/>
          <w:rtl/>
        </w:rPr>
        <w:tab/>
        <w:t>סעיף 188 (129 הקיים): "(א) בתום ההצבעה על כל סעיפי החוק, תתקיים מי</w:t>
      </w:r>
      <w:r>
        <w:rPr>
          <w:rFonts w:cs="David" w:hint="cs"/>
          <w:rtl/>
        </w:rPr>
        <w:t>ד הקריאה השלישית, בה תצביע הכנסת, ללא דיון נוסף, על הנוסח הסופי של החוק כולו כפי שהתקבל בקריאה השנייה, וזאת אם לא התקבלה הסתייגות ולא הוצבע על גרסאות שונות".</w:t>
      </w:r>
    </w:p>
    <w:p w14:paraId="78640A5F" w14:textId="77777777" w:rsidR="00000000" w:rsidRDefault="00DA50F5">
      <w:pPr>
        <w:bidi/>
        <w:jc w:val="both"/>
        <w:rPr>
          <w:rFonts w:cs="David" w:hint="cs"/>
          <w:rtl/>
        </w:rPr>
      </w:pPr>
    </w:p>
    <w:p w14:paraId="30EEE6F5" w14:textId="77777777" w:rsidR="00000000" w:rsidRDefault="00DA50F5">
      <w:pPr>
        <w:bidi/>
        <w:jc w:val="both"/>
        <w:rPr>
          <w:rFonts w:cs="David" w:hint="cs"/>
          <w:rtl/>
        </w:rPr>
      </w:pPr>
      <w:r>
        <w:rPr>
          <w:rFonts w:cs="David" w:hint="cs"/>
          <w:rtl/>
        </w:rPr>
        <w:tab/>
        <w:t xml:space="preserve">"(ב) התקבל החוק בקריאה שלישית, יודיע יושב-ראש הישיבה, לאחר שהכריז על תוצאות ההצבעה, חוק פלוני - </w:t>
      </w:r>
      <w:r>
        <w:rPr>
          <w:rFonts w:cs="David" w:hint="cs"/>
          <w:rtl/>
        </w:rPr>
        <w:t xml:space="preserve">התקבל". זה היה בכוכבית. </w:t>
      </w:r>
    </w:p>
    <w:p w14:paraId="581F1600" w14:textId="77777777" w:rsidR="00000000" w:rsidRDefault="00DA50F5">
      <w:pPr>
        <w:bidi/>
        <w:jc w:val="both"/>
        <w:rPr>
          <w:rFonts w:cs="David" w:hint="cs"/>
          <w:rtl/>
        </w:rPr>
      </w:pPr>
    </w:p>
    <w:p w14:paraId="3B9BE567" w14:textId="77777777" w:rsidR="00000000" w:rsidRDefault="00DA50F5">
      <w:pPr>
        <w:bidi/>
        <w:jc w:val="both"/>
        <w:rPr>
          <w:rFonts w:cs="David" w:hint="cs"/>
          <w:rtl/>
        </w:rPr>
      </w:pPr>
      <w:r>
        <w:rPr>
          <w:rFonts w:cs="David" w:hint="cs"/>
          <w:u w:val="single"/>
          <w:rtl/>
        </w:rPr>
        <w:t>היו"ר רשף חן:</w:t>
      </w:r>
    </w:p>
    <w:p w14:paraId="66BC6D5E" w14:textId="77777777" w:rsidR="00000000" w:rsidRDefault="00DA50F5">
      <w:pPr>
        <w:bidi/>
        <w:jc w:val="both"/>
        <w:rPr>
          <w:rFonts w:cs="David" w:hint="cs"/>
          <w:rtl/>
        </w:rPr>
      </w:pPr>
    </w:p>
    <w:p w14:paraId="65BC9DE4" w14:textId="77777777" w:rsidR="00000000" w:rsidRDefault="00DA50F5">
      <w:pPr>
        <w:bidi/>
        <w:jc w:val="both"/>
        <w:rPr>
          <w:rFonts w:cs="David" w:hint="cs"/>
          <w:rtl/>
        </w:rPr>
      </w:pPr>
      <w:r>
        <w:rPr>
          <w:rFonts w:cs="David" w:hint="cs"/>
          <w:rtl/>
        </w:rPr>
        <w:tab/>
        <w:t xml:space="preserve"> אם הוא לא יודיע, החוק לא התקבל.</w:t>
      </w:r>
    </w:p>
    <w:p w14:paraId="10021F81" w14:textId="77777777" w:rsidR="00000000" w:rsidRDefault="00DA50F5">
      <w:pPr>
        <w:bidi/>
        <w:jc w:val="both"/>
        <w:rPr>
          <w:rFonts w:cs="David" w:hint="cs"/>
          <w:rtl/>
        </w:rPr>
      </w:pPr>
    </w:p>
    <w:p w14:paraId="3C7F4C04" w14:textId="77777777" w:rsidR="00000000" w:rsidRDefault="00DA50F5">
      <w:pPr>
        <w:bidi/>
        <w:jc w:val="both"/>
        <w:rPr>
          <w:rFonts w:cs="David" w:hint="cs"/>
          <w:rtl/>
        </w:rPr>
      </w:pPr>
      <w:r>
        <w:rPr>
          <w:rFonts w:cs="David" w:hint="cs"/>
          <w:u w:val="single"/>
          <w:rtl/>
        </w:rPr>
        <w:t>ארבל אסטרחן:</w:t>
      </w:r>
    </w:p>
    <w:p w14:paraId="7A93F91C" w14:textId="77777777" w:rsidR="00000000" w:rsidRDefault="00DA50F5">
      <w:pPr>
        <w:bidi/>
        <w:jc w:val="both"/>
        <w:rPr>
          <w:rFonts w:cs="David" w:hint="cs"/>
          <w:rtl/>
        </w:rPr>
      </w:pPr>
    </w:p>
    <w:p w14:paraId="19C8A833" w14:textId="77777777" w:rsidR="00000000" w:rsidRDefault="00DA50F5">
      <w:pPr>
        <w:bidi/>
        <w:jc w:val="both"/>
        <w:rPr>
          <w:rFonts w:cs="David" w:hint="cs"/>
          <w:rtl/>
        </w:rPr>
      </w:pPr>
      <w:r>
        <w:rPr>
          <w:rFonts w:cs="David" w:hint="cs"/>
          <w:rtl/>
        </w:rPr>
        <w:tab/>
        <w:t xml:space="preserve"> סעיף 189 (130(א) הקיים): "(א) התקבלה הסתייגות בקריאה השנייה או הוצבע בה על גרסאות שונות, תתקיים הקריאה השלישית בשבוע שלאחר השבוע שבו הסתיימה הקריאה השנייה, והוועדה </w:t>
      </w:r>
      <w:r>
        <w:rPr>
          <w:rFonts w:cs="David" w:hint="cs"/>
          <w:rtl/>
        </w:rPr>
        <w:t xml:space="preserve">רשאית להביא לקריאה השלישית נוסח הכולל את השינויים המחויבים בעקבות ההסתייגות או הגרסה שהתקבלה". </w:t>
      </w:r>
    </w:p>
    <w:p w14:paraId="41E97E46" w14:textId="77777777" w:rsidR="00000000" w:rsidRDefault="00DA50F5">
      <w:pPr>
        <w:bidi/>
        <w:jc w:val="both"/>
        <w:rPr>
          <w:rFonts w:cs="David" w:hint="cs"/>
          <w:rtl/>
        </w:rPr>
      </w:pPr>
    </w:p>
    <w:p w14:paraId="359E23CA" w14:textId="77777777" w:rsidR="00000000" w:rsidRDefault="00DA50F5">
      <w:pPr>
        <w:bidi/>
        <w:jc w:val="both"/>
        <w:rPr>
          <w:rFonts w:cs="David" w:hint="cs"/>
          <w:rtl/>
        </w:rPr>
      </w:pPr>
      <w:r>
        <w:rPr>
          <w:rFonts w:cs="David" w:hint="cs"/>
          <w:u w:val="single"/>
          <w:rtl/>
        </w:rPr>
        <w:t>היו"ר רשף חן:</w:t>
      </w:r>
    </w:p>
    <w:p w14:paraId="0ECFC67D" w14:textId="77777777" w:rsidR="00000000" w:rsidRDefault="00DA50F5">
      <w:pPr>
        <w:bidi/>
        <w:jc w:val="both"/>
        <w:rPr>
          <w:rFonts w:cs="David" w:hint="cs"/>
          <w:rtl/>
        </w:rPr>
      </w:pPr>
    </w:p>
    <w:p w14:paraId="53FE7589" w14:textId="77777777" w:rsidR="00000000" w:rsidRDefault="00DA50F5">
      <w:pPr>
        <w:bidi/>
        <w:jc w:val="both"/>
        <w:rPr>
          <w:rFonts w:cs="David" w:hint="cs"/>
          <w:rtl/>
        </w:rPr>
      </w:pPr>
      <w:r>
        <w:rPr>
          <w:rFonts w:cs="David" w:hint="cs"/>
          <w:rtl/>
        </w:rPr>
        <w:tab/>
        <w:t xml:space="preserve"> התקבלה הסתייגות - אני מבין. אבל למה דוחים את הקריאה השלישית אם הוצבע על גרסאות שונות?</w:t>
      </w:r>
    </w:p>
    <w:p w14:paraId="63EFF796" w14:textId="77777777" w:rsidR="00000000" w:rsidRDefault="00DA50F5">
      <w:pPr>
        <w:bidi/>
        <w:jc w:val="both"/>
        <w:rPr>
          <w:rFonts w:cs="David" w:hint="cs"/>
          <w:rtl/>
        </w:rPr>
      </w:pPr>
    </w:p>
    <w:p w14:paraId="07FA2823" w14:textId="77777777" w:rsidR="00000000" w:rsidRDefault="00DA50F5">
      <w:pPr>
        <w:bidi/>
        <w:jc w:val="both"/>
        <w:rPr>
          <w:rFonts w:cs="David" w:hint="cs"/>
          <w:rtl/>
        </w:rPr>
      </w:pPr>
      <w:r>
        <w:rPr>
          <w:rFonts w:cs="David" w:hint="cs"/>
          <w:u w:val="single"/>
          <w:rtl/>
        </w:rPr>
        <w:t>ארבל אסטרחן:</w:t>
      </w:r>
    </w:p>
    <w:p w14:paraId="22E276BF" w14:textId="77777777" w:rsidR="00000000" w:rsidRDefault="00DA50F5">
      <w:pPr>
        <w:bidi/>
        <w:jc w:val="both"/>
        <w:rPr>
          <w:rFonts w:cs="David" w:hint="cs"/>
          <w:rtl/>
        </w:rPr>
      </w:pPr>
    </w:p>
    <w:p w14:paraId="64F2416B" w14:textId="77777777" w:rsidR="00000000" w:rsidRDefault="00DA50F5">
      <w:pPr>
        <w:bidi/>
        <w:jc w:val="both"/>
        <w:rPr>
          <w:rFonts w:cs="David" w:hint="cs"/>
          <w:rtl/>
        </w:rPr>
      </w:pPr>
      <w:r>
        <w:rPr>
          <w:rFonts w:cs="David" w:hint="cs"/>
          <w:rtl/>
        </w:rPr>
        <w:tab/>
        <w:t xml:space="preserve"> כי אם אין בפני הכנסת הנוסח הסופי לקריאה</w:t>
      </w:r>
      <w:r>
        <w:rPr>
          <w:rFonts w:cs="David" w:hint="cs"/>
          <w:rtl/>
        </w:rPr>
        <w:t xml:space="preserve"> השלישית, נותנים לוועדה שבוע להכין את הנוסח. </w:t>
      </w:r>
    </w:p>
    <w:p w14:paraId="3CC4A360" w14:textId="77777777" w:rsidR="00000000" w:rsidRDefault="00DA50F5">
      <w:pPr>
        <w:bidi/>
        <w:jc w:val="both"/>
        <w:rPr>
          <w:rFonts w:cs="David" w:hint="cs"/>
          <w:rtl/>
        </w:rPr>
      </w:pPr>
    </w:p>
    <w:p w14:paraId="5EBC7D3A" w14:textId="77777777" w:rsidR="00000000" w:rsidRDefault="00DA50F5">
      <w:pPr>
        <w:bidi/>
        <w:jc w:val="both"/>
        <w:rPr>
          <w:rFonts w:cs="David" w:hint="cs"/>
          <w:rtl/>
        </w:rPr>
      </w:pPr>
      <w:r>
        <w:rPr>
          <w:rFonts w:cs="David"/>
          <w:u w:val="single"/>
          <w:rtl/>
        </w:rPr>
        <w:br w:type="page"/>
      </w:r>
      <w:r>
        <w:rPr>
          <w:rFonts w:cs="David" w:hint="cs"/>
          <w:u w:val="single"/>
          <w:rtl/>
        </w:rPr>
        <w:t>סגן מזכיר הכנסת דוד לב:</w:t>
      </w:r>
    </w:p>
    <w:p w14:paraId="001D14BB" w14:textId="77777777" w:rsidR="00000000" w:rsidRDefault="00DA50F5">
      <w:pPr>
        <w:bidi/>
        <w:jc w:val="both"/>
        <w:rPr>
          <w:rFonts w:cs="David" w:hint="cs"/>
          <w:rtl/>
        </w:rPr>
      </w:pPr>
    </w:p>
    <w:p w14:paraId="76B10AAB" w14:textId="77777777" w:rsidR="00000000" w:rsidRDefault="00DA50F5">
      <w:pPr>
        <w:bidi/>
        <w:jc w:val="both"/>
        <w:rPr>
          <w:rFonts w:cs="David" w:hint="cs"/>
          <w:rtl/>
        </w:rPr>
      </w:pPr>
      <w:r>
        <w:rPr>
          <w:rFonts w:cs="David" w:hint="cs"/>
          <w:rtl/>
        </w:rPr>
        <w:tab/>
        <w:t xml:space="preserve"> רק השינויים המחויבים. זה בניגוד לסעיף 127, שאפשר לפתוח דיון בוועדה. פה רק השינויים בעקבות ההסתייגות או הגרסה שהתקבלה. </w:t>
      </w:r>
    </w:p>
    <w:p w14:paraId="00F33FEE" w14:textId="77777777" w:rsidR="00000000" w:rsidRDefault="00DA50F5">
      <w:pPr>
        <w:bidi/>
        <w:jc w:val="both"/>
        <w:rPr>
          <w:rFonts w:cs="David" w:hint="cs"/>
          <w:rtl/>
        </w:rPr>
      </w:pPr>
    </w:p>
    <w:p w14:paraId="0EE84E6D" w14:textId="77777777" w:rsidR="00000000" w:rsidRDefault="00DA50F5">
      <w:pPr>
        <w:bidi/>
        <w:jc w:val="both"/>
        <w:rPr>
          <w:rFonts w:cs="David" w:hint="cs"/>
          <w:rtl/>
        </w:rPr>
      </w:pPr>
      <w:r>
        <w:rPr>
          <w:rFonts w:cs="David" w:hint="cs"/>
          <w:u w:val="single"/>
          <w:rtl/>
        </w:rPr>
        <w:t>ארבל אסטרחן:</w:t>
      </w:r>
    </w:p>
    <w:p w14:paraId="01157196" w14:textId="77777777" w:rsidR="00000000" w:rsidRDefault="00DA50F5">
      <w:pPr>
        <w:bidi/>
        <w:jc w:val="both"/>
        <w:rPr>
          <w:rFonts w:cs="David" w:hint="cs"/>
          <w:rtl/>
        </w:rPr>
      </w:pPr>
    </w:p>
    <w:p w14:paraId="2EB33922" w14:textId="77777777" w:rsidR="00000000" w:rsidRDefault="00DA50F5">
      <w:pPr>
        <w:bidi/>
        <w:jc w:val="both"/>
        <w:rPr>
          <w:rFonts w:cs="David" w:hint="cs"/>
          <w:rtl/>
        </w:rPr>
      </w:pPr>
      <w:r>
        <w:rPr>
          <w:rFonts w:cs="David" w:hint="cs"/>
          <w:rtl/>
        </w:rPr>
        <w:tab/>
        <w:t xml:space="preserve"> לכן בדרך כלל זה לא קורה, כי בעצם אין לוועדה ש</w:t>
      </w:r>
      <w:r>
        <w:rPr>
          <w:rFonts w:cs="David" w:hint="cs"/>
          <w:rtl/>
        </w:rPr>
        <w:t>ום סמכות.</w:t>
      </w:r>
    </w:p>
    <w:p w14:paraId="2CA3A0F0" w14:textId="77777777" w:rsidR="00000000" w:rsidRDefault="00DA50F5">
      <w:pPr>
        <w:bidi/>
        <w:jc w:val="both"/>
        <w:rPr>
          <w:rFonts w:cs="David" w:hint="cs"/>
          <w:rtl/>
        </w:rPr>
      </w:pPr>
    </w:p>
    <w:p w14:paraId="1C61DAC6" w14:textId="77777777" w:rsidR="00000000" w:rsidRDefault="00DA50F5">
      <w:pPr>
        <w:bidi/>
        <w:jc w:val="both"/>
        <w:rPr>
          <w:rFonts w:cs="David" w:hint="cs"/>
          <w:rtl/>
        </w:rPr>
      </w:pPr>
      <w:r>
        <w:rPr>
          <w:rFonts w:cs="David" w:hint="cs"/>
          <w:rtl/>
        </w:rPr>
        <w:tab/>
        <w:t>"בשבוע שלאחר השבוע שבו הסתיימה הקריאה השנייה" - ברור שאם יש פגרה, זה לא יבוא בשבוע שלאחר מכן? אולי צריך להגיד: בישיבת הכנסת הרגילה בשבוע שלאחר מכן.</w:t>
      </w:r>
    </w:p>
    <w:p w14:paraId="7112B19F" w14:textId="77777777" w:rsidR="00000000" w:rsidRDefault="00DA50F5">
      <w:pPr>
        <w:bidi/>
        <w:jc w:val="both"/>
        <w:rPr>
          <w:rFonts w:cs="David" w:hint="cs"/>
          <w:rtl/>
        </w:rPr>
      </w:pPr>
    </w:p>
    <w:p w14:paraId="75351CD7" w14:textId="77777777" w:rsidR="00000000" w:rsidRDefault="00DA50F5">
      <w:pPr>
        <w:bidi/>
        <w:jc w:val="both"/>
        <w:rPr>
          <w:rFonts w:cs="David" w:hint="cs"/>
          <w:rtl/>
        </w:rPr>
      </w:pPr>
      <w:r>
        <w:rPr>
          <w:rFonts w:cs="David" w:hint="cs"/>
          <w:u w:val="single"/>
          <w:rtl/>
        </w:rPr>
        <w:t>היו"ר רשף חן:</w:t>
      </w:r>
    </w:p>
    <w:p w14:paraId="11A05C85" w14:textId="77777777" w:rsidR="00000000" w:rsidRDefault="00DA50F5">
      <w:pPr>
        <w:bidi/>
        <w:jc w:val="both"/>
        <w:rPr>
          <w:rFonts w:cs="David" w:hint="cs"/>
          <w:rtl/>
        </w:rPr>
      </w:pPr>
    </w:p>
    <w:p w14:paraId="500A09E5" w14:textId="77777777" w:rsidR="00000000" w:rsidRDefault="00DA50F5">
      <w:pPr>
        <w:bidi/>
        <w:jc w:val="both"/>
        <w:rPr>
          <w:rFonts w:cs="David" w:hint="cs"/>
          <w:rtl/>
        </w:rPr>
      </w:pPr>
      <w:r>
        <w:rPr>
          <w:rFonts w:cs="David" w:hint="cs"/>
          <w:rtl/>
        </w:rPr>
        <w:tab/>
        <w:t>מה קורה כשבשבוע לאחר מכן אין ישיבת כנסת רגילה? השבוע שלאחר מכן זה תאריך. מה שאנ</w:t>
      </w:r>
      <w:r>
        <w:rPr>
          <w:rFonts w:cs="David" w:hint="cs"/>
          <w:rtl/>
        </w:rPr>
        <w:t>חנו רוצים להגיד זה: הישיבה הראשונה כשמתחילים לספור מתום השבוע שבו התקיימה ההצבעה. השאלה איך מנסחים את זה.</w:t>
      </w:r>
    </w:p>
    <w:p w14:paraId="2C2A7D25" w14:textId="77777777" w:rsidR="00000000" w:rsidRDefault="00DA50F5">
      <w:pPr>
        <w:bidi/>
        <w:jc w:val="both"/>
        <w:rPr>
          <w:rFonts w:cs="David" w:hint="cs"/>
          <w:rtl/>
        </w:rPr>
      </w:pPr>
    </w:p>
    <w:p w14:paraId="750FBDF1" w14:textId="77777777" w:rsidR="00000000" w:rsidRDefault="00DA50F5">
      <w:pPr>
        <w:bidi/>
        <w:jc w:val="both"/>
        <w:rPr>
          <w:rFonts w:cs="David" w:hint="cs"/>
          <w:u w:val="single"/>
          <w:rtl/>
        </w:rPr>
      </w:pPr>
      <w:r>
        <w:rPr>
          <w:rFonts w:cs="David" w:hint="cs"/>
          <w:u w:val="single"/>
          <w:rtl/>
        </w:rPr>
        <w:t>סגנית מזכיר הכנסת ירדנה מלר-הורוביץ:</w:t>
      </w:r>
    </w:p>
    <w:p w14:paraId="77F6CE05" w14:textId="77777777" w:rsidR="00000000" w:rsidRDefault="00DA50F5">
      <w:pPr>
        <w:bidi/>
        <w:jc w:val="both"/>
        <w:rPr>
          <w:rFonts w:cs="David" w:hint="cs"/>
          <w:rtl/>
        </w:rPr>
      </w:pPr>
    </w:p>
    <w:p w14:paraId="524A7F3D" w14:textId="77777777" w:rsidR="00000000" w:rsidRDefault="00DA50F5">
      <w:pPr>
        <w:bidi/>
        <w:jc w:val="both"/>
        <w:rPr>
          <w:rFonts w:cs="David" w:hint="cs"/>
          <w:rtl/>
        </w:rPr>
      </w:pPr>
      <w:r>
        <w:rPr>
          <w:rFonts w:cs="David" w:hint="cs"/>
          <w:rtl/>
        </w:rPr>
        <w:tab/>
        <w:t xml:space="preserve"> אם יש הסתייגות שהתקבלה בשבוע האחרון שלפני פגרה, זה יהיה בישיבה הראשונה עם חידוש הכנסת. כי בפגרה אלה לא ישיבות</w:t>
      </w:r>
      <w:r>
        <w:rPr>
          <w:rFonts w:cs="David" w:hint="cs"/>
          <w:rtl/>
        </w:rPr>
        <w:t xml:space="preserve"> רגילות.</w:t>
      </w:r>
    </w:p>
    <w:p w14:paraId="0F0036E2" w14:textId="77777777" w:rsidR="00000000" w:rsidRDefault="00DA50F5">
      <w:pPr>
        <w:bidi/>
        <w:jc w:val="both"/>
        <w:rPr>
          <w:rFonts w:cs="David" w:hint="cs"/>
          <w:rtl/>
        </w:rPr>
      </w:pPr>
    </w:p>
    <w:p w14:paraId="164628E9" w14:textId="77777777" w:rsidR="00000000" w:rsidRDefault="00DA50F5">
      <w:pPr>
        <w:bidi/>
        <w:jc w:val="both"/>
        <w:rPr>
          <w:rFonts w:cs="David" w:hint="cs"/>
          <w:rtl/>
        </w:rPr>
      </w:pPr>
      <w:r>
        <w:rPr>
          <w:rFonts w:cs="David" w:hint="cs"/>
          <w:u w:val="single"/>
          <w:rtl/>
        </w:rPr>
        <w:t>סגן מזכיר הכנסת דוד לב:</w:t>
      </w:r>
    </w:p>
    <w:p w14:paraId="1C9C3DF3" w14:textId="77777777" w:rsidR="00000000" w:rsidRDefault="00DA50F5">
      <w:pPr>
        <w:bidi/>
        <w:jc w:val="both"/>
        <w:rPr>
          <w:rFonts w:cs="David" w:hint="cs"/>
          <w:rtl/>
        </w:rPr>
      </w:pPr>
    </w:p>
    <w:p w14:paraId="31015BCF" w14:textId="77777777" w:rsidR="00000000" w:rsidRDefault="00DA50F5">
      <w:pPr>
        <w:bidi/>
        <w:jc w:val="both"/>
        <w:rPr>
          <w:rFonts w:cs="David" w:hint="cs"/>
          <w:rtl/>
        </w:rPr>
      </w:pPr>
      <w:r>
        <w:rPr>
          <w:rFonts w:cs="David" w:hint="cs"/>
          <w:rtl/>
        </w:rPr>
        <w:tab/>
        <w:t xml:space="preserve"> גם בפגרה יכולה הממשלה להביא הצעת חוק. </w:t>
      </w:r>
    </w:p>
    <w:p w14:paraId="1C2BE772" w14:textId="77777777" w:rsidR="00000000" w:rsidRDefault="00DA50F5">
      <w:pPr>
        <w:bidi/>
        <w:jc w:val="both"/>
        <w:rPr>
          <w:rFonts w:cs="David" w:hint="cs"/>
          <w:rtl/>
        </w:rPr>
      </w:pPr>
    </w:p>
    <w:p w14:paraId="5B5AD2AF" w14:textId="77777777" w:rsidR="00000000" w:rsidRDefault="00DA50F5">
      <w:pPr>
        <w:bidi/>
        <w:jc w:val="both"/>
        <w:rPr>
          <w:rFonts w:cs="David" w:hint="cs"/>
          <w:rtl/>
        </w:rPr>
      </w:pPr>
      <w:r>
        <w:rPr>
          <w:rFonts w:cs="David" w:hint="cs"/>
          <w:u w:val="single"/>
          <w:rtl/>
        </w:rPr>
        <w:t>היו"ר רשף חן:</w:t>
      </w:r>
    </w:p>
    <w:p w14:paraId="46516E59" w14:textId="77777777" w:rsidR="00000000" w:rsidRDefault="00DA50F5">
      <w:pPr>
        <w:bidi/>
        <w:jc w:val="both"/>
        <w:rPr>
          <w:rFonts w:cs="David" w:hint="cs"/>
          <w:rtl/>
        </w:rPr>
      </w:pPr>
    </w:p>
    <w:p w14:paraId="3D031FF4" w14:textId="77777777" w:rsidR="00000000" w:rsidRDefault="00DA50F5">
      <w:pPr>
        <w:bidi/>
        <w:jc w:val="both"/>
        <w:rPr>
          <w:rFonts w:cs="David" w:hint="cs"/>
          <w:rtl/>
        </w:rPr>
      </w:pPr>
      <w:r>
        <w:rPr>
          <w:rFonts w:cs="David" w:hint="cs"/>
          <w:rtl/>
        </w:rPr>
        <w:tab/>
        <w:t xml:space="preserve"> "בשבוע הראשון שבו מתקיימת ישיבת כנסת רגילה, לאחר השבוע שבו התקיימה ההצבעה".</w:t>
      </w:r>
    </w:p>
    <w:p w14:paraId="3BEDA264" w14:textId="77777777" w:rsidR="00000000" w:rsidRDefault="00DA50F5">
      <w:pPr>
        <w:bidi/>
        <w:jc w:val="both"/>
        <w:rPr>
          <w:rFonts w:cs="David" w:hint="cs"/>
          <w:rtl/>
        </w:rPr>
      </w:pPr>
    </w:p>
    <w:p w14:paraId="267BAC7F" w14:textId="77777777" w:rsidR="00000000" w:rsidRDefault="00DA50F5">
      <w:pPr>
        <w:bidi/>
        <w:jc w:val="both"/>
        <w:rPr>
          <w:rFonts w:cs="David" w:hint="cs"/>
          <w:rtl/>
        </w:rPr>
      </w:pPr>
      <w:r>
        <w:rPr>
          <w:rFonts w:cs="David" w:hint="cs"/>
          <w:u w:val="single"/>
          <w:rtl/>
        </w:rPr>
        <w:t>ארבל אסטרחן:</w:t>
      </w:r>
    </w:p>
    <w:p w14:paraId="719559A1" w14:textId="77777777" w:rsidR="00000000" w:rsidRDefault="00DA50F5">
      <w:pPr>
        <w:bidi/>
        <w:jc w:val="both"/>
        <w:rPr>
          <w:rFonts w:cs="David" w:hint="cs"/>
          <w:rtl/>
        </w:rPr>
      </w:pPr>
    </w:p>
    <w:p w14:paraId="099C58FF" w14:textId="77777777" w:rsidR="00000000" w:rsidRDefault="00DA50F5">
      <w:pPr>
        <w:bidi/>
        <w:jc w:val="both"/>
        <w:rPr>
          <w:rFonts w:cs="David" w:hint="cs"/>
          <w:rtl/>
        </w:rPr>
      </w:pPr>
      <w:r>
        <w:rPr>
          <w:rFonts w:cs="David" w:hint="cs"/>
          <w:rtl/>
        </w:rPr>
        <w:tab/>
        <w:t xml:space="preserve"> בסדר. עכשיו יש לנו סעיף בעייתי, 189(ב): "על אף האמור בסעיף קטן (א) רש</w:t>
      </w:r>
      <w:r>
        <w:rPr>
          <w:rFonts w:cs="David" w:hint="cs"/>
          <w:rtl/>
        </w:rPr>
        <w:t>אי נציג הממשלה, או יושב-ראש הוועדה בשמה, לבקש במקרים מיוחדים - פה הוספתי "שהקריאה השלישית תתקיים מיד או במועד אחר באותו שבוע או" - "שהקריאה השלישית תידחה לשבוע נוסף, והודעה על כך תימסר לכנסת". בסעיף הקודם נאמר שאם התקבלה הסתייגות, זה נדחה בשבוע. נניח שיושב</w:t>
      </w:r>
      <w:r>
        <w:rPr>
          <w:rFonts w:cs="David" w:hint="cs"/>
          <w:rtl/>
        </w:rPr>
        <w:t>-ראש הוועדה שזה חוק מאוד דחוף ובסך הכל התקבלה הסתייגות קטנה שלא משנה לו, הוא יכול לבקש הצבעה מיד. לחילופין, התקבלה הסתייגות מאוד מורכבת, הוא יכול לבקש שיתנו לוועדה עוד שבוע כדי להטמיע את ההסתייגות לתוך החוק.</w:t>
      </w:r>
    </w:p>
    <w:p w14:paraId="4E0EEA81" w14:textId="77777777" w:rsidR="00000000" w:rsidRDefault="00DA50F5">
      <w:pPr>
        <w:bidi/>
        <w:jc w:val="both"/>
        <w:rPr>
          <w:rFonts w:cs="David" w:hint="cs"/>
          <w:rtl/>
        </w:rPr>
      </w:pPr>
    </w:p>
    <w:p w14:paraId="2D4735B9" w14:textId="77777777" w:rsidR="00000000" w:rsidRDefault="00DA50F5">
      <w:pPr>
        <w:bidi/>
        <w:jc w:val="both"/>
        <w:rPr>
          <w:rFonts w:cs="David" w:hint="cs"/>
          <w:rtl/>
        </w:rPr>
      </w:pPr>
      <w:r>
        <w:rPr>
          <w:rFonts w:cs="David" w:hint="cs"/>
          <w:rtl/>
        </w:rPr>
        <w:tab/>
        <w:t xml:space="preserve">בדרך כלל במליאה, כשמתקבלת הסתייגות, שואלים את </w:t>
      </w:r>
      <w:r>
        <w:rPr>
          <w:rFonts w:cs="David" w:hint="cs"/>
          <w:rtl/>
        </w:rPr>
        <w:t xml:space="preserve">יושב-ראש הוועדה אם אפשר להצביע מיד, והוא אומר: כן, תצביעו מיד. </w:t>
      </w:r>
    </w:p>
    <w:p w14:paraId="1FE4D266" w14:textId="77777777" w:rsidR="00000000" w:rsidRDefault="00DA50F5">
      <w:pPr>
        <w:bidi/>
        <w:jc w:val="both"/>
        <w:rPr>
          <w:rFonts w:cs="David" w:hint="cs"/>
          <w:rtl/>
        </w:rPr>
      </w:pPr>
    </w:p>
    <w:p w14:paraId="286864E1" w14:textId="77777777" w:rsidR="00000000" w:rsidRDefault="00DA50F5">
      <w:pPr>
        <w:bidi/>
        <w:jc w:val="both"/>
        <w:rPr>
          <w:rFonts w:cs="David" w:hint="cs"/>
          <w:rtl/>
        </w:rPr>
      </w:pPr>
      <w:r>
        <w:rPr>
          <w:rFonts w:cs="David" w:hint="cs"/>
          <w:u w:val="single"/>
          <w:rtl/>
        </w:rPr>
        <w:t>היו"ר רשף חן:</w:t>
      </w:r>
    </w:p>
    <w:p w14:paraId="47F2CCB3" w14:textId="77777777" w:rsidR="00000000" w:rsidRDefault="00DA50F5">
      <w:pPr>
        <w:bidi/>
        <w:jc w:val="both"/>
        <w:rPr>
          <w:rFonts w:cs="David" w:hint="cs"/>
          <w:rtl/>
        </w:rPr>
      </w:pPr>
    </w:p>
    <w:p w14:paraId="48A3DB60" w14:textId="77777777" w:rsidR="00000000" w:rsidRDefault="00DA50F5">
      <w:pPr>
        <w:bidi/>
        <w:jc w:val="both"/>
        <w:rPr>
          <w:rFonts w:cs="David" w:hint="cs"/>
          <w:rtl/>
        </w:rPr>
      </w:pPr>
      <w:r>
        <w:rPr>
          <w:rFonts w:cs="David" w:hint="cs"/>
          <w:rtl/>
        </w:rPr>
        <w:tab/>
        <w:t xml:space="preserve"> האם יושב-ראש הוועדה צריך לנמק למה הוא מבקש הצבעה מיד, מישהו בודק אם זה מקרה מיוחד או לא מקרה מיוחד?</w:t>
      </w:r>
    </w:p>
    <w:p w14:paraId="5123BE60" w14:textId="77777777" w:rsidR="00000000" w:rsidRDefault="00DA50F5">
      <w:pPr>
        <w:bidi/>
        <w:jc w:val="both"/>
        <w:rPr>
          <w:rFonts w:cs="David" w:hint="cs"/>
          <w:rtl/>
        </w:rPr>
      </w:pPr>
    </w:p>
    <w:p w14:paraId="634B542C" w14:textId="77777777" w:rsidR="00000000" w:rsidRDefault="00DA50F5">
      <w:pPr>
        <w:bidi/>
        <w:jc w:val="both"/>
        <w:rPr>
          <w:rFonts w:cs="David" w:hint="cs"/>
          <w:rtl/>
        </w:rPr>
      </w:pPr>
      <w:r>
        <w:rPr>
          <w:rFonts w:cs="David" w:hint="cs"/>
          <w:u w:val="single"/>
          <w:rtl/>
        </w:rPr>
        <w:t>ארבל אסטרחן:</w:t>
      </w:r>
    </w:p>
    <w:p w14:paraId="5BE8FA05" w14:textId="77777777" w:rsidR="00000000" w:rsidRDefault="00DA50F5">
      <w:pPr>
        <w:bidi/>
        <w:jc w:val="both"/>
        <w:rPr>
          <w:rFonts w:cs="David" w:hint="cs"/>
          <w:rtl/>
        </w:rPr>
      </w:pPr>
    </w:p>
    <w:p w14:paraId="13CC6A16" w14:textId="77777777" w:rsidR="00000000" w:rsidRDefault="00DA50F5">
      <w:pPr>
        <w:bidi/>
        <w:jc w:val="both"/>
        <w:rPr>
          <w:rFonts w:cs="David" w:hint="cs"/>
          <w:rtl/>
        </w:rPr>
      </w:pPr>
      <w:r>
        <w:rPr>
          <w:rFonts w:cs="David" w:hint="cs"/>
          <w:rtl/>
        </w:rPr>
        <w:tab/>
        <w:t xml:space="preserve"> לא, אבל זאת דעתו. </w:t>
      </w:r>
    </w:p>
    <w:p w14:paraId="240E806C" w14:textId="77777777" w:rsidR="00000000" w:rsidRDefault="00DA50F5">
      <w:pPr>
        <w:bidi/>
        <w:jc w:val="both"/>
        <w:rPr>
          <w:rFonts w:cs="David" w:hint="cs"/>
          <w:rtl/>
        </w:rPr>
      </w:pPr>
    </w:p>
    <w:p w14:paraId="5B616C13" w14:textId="77777777" w:rsidR="00000000" w:rsidRDefault="00DA50F5">
      <w:pPr>
        <w:bidi/>
        <w:jc w:val="both"/>
        <w:rPr>
          <w:rFonts w:cs="David" w:hint="cs"/>
          <w:u w:val="single"/>
          <w:rtl/>
        </w:rPr>
      </w:pPr>
      <w:r>
        <w:rPr>
          <w:rFonts w:cs="David"/>
          <w:u w:val="single"/>
          <w:rtl/>
        </w:rPr>
        <w:br w:type="page"/>
      </w:r>
      <w:r>
        <w:rPr>
          <w:rFonts w:cs="David" w:hint="cs"/>
          <w:u w:val="single"/>
          <w:rtl/>
        </w:rPr>
        <w:t>סגנית מזכיר הכנסת ירדנה מלר-הורוביץ:</w:t>
      </w:r>
    </w:p>
    <w:p w14:paraId="437C01A0" w14:textId="77777777" w:rsidR="00000000" w:rsidRDefault="00DA50F5">
      <w:pPr>
        <w:bidi/>
        <w:jc w:val="both"/>
        <w:rPr>
          <w:rFonts w:cs="David" w:hint="cs"/>
          <w:rtl/>
        </w:rPr>
      </w:pPr>
    </w:p>
    <w:p w14:paraId="0757201C" w14:textId="77777777" w:rsidR="00000000" w:rsidRDefault="00DA50F5">
      <w:pPr>
        <w:bidi/>
        <w:jc w:val="both"/>
        <w:rPr>
          <w:rFonts w:cs="David" w:hint="cs"/>
          <w:rtl/>
        </w:rPr>
      </w:pPr>
      <w:r>
        <w:rPr>
          <w:rFonts w:cs="David" w:hint="cs"/>
          <w:rtl/>
        </w:rPr>
        <w:tab/>
        <w:t xml:space="preserve"> יוצאים מתוך הנחה שיושב-ראש הוועדה דן בחוק, מכיר אותו. </w:t>
      </w:r>
    </w:p>
    <w:p w14:paraId="34778280" w14:textId="77777777" w:rsidR="00000000" w:rsidRDefault="00DA50F5">
      <w:pPr>
        <w:bidi/>
        <w:jc w:val="both"/>
        <w:rPr>
          <w:rFonts w:cs="David" w:hint="cs"/>
          <w:rtl/>
        </w:rPr>
      </w:pPr>
    </w:p>
    <w:p w14:paraId="67D64868" w14:textId="77777777" w:rsidR="00000000" w:rsidRDefault="00DA50F5">
      <w:pPr>
        <w:bidi/>
        <w:jc w:val="both"/>
        <w:rPr>
          <w:rFonts w:cs="David" w:hint="cs"/>
          <w:rtl/>
        </w:rPr>
      </w:pPr>
      <w:r>
        <w:rPr>
          <w:rFonts w:cs="David" w:hint="cs"/>
          <w:u w:val="single"/>
          <w:rtl/>
        </w:rPr>
        <w:t>היו"ר רשף חן:</w:t>
      </w:r>
    </w:p>
    <w:p w14:paraId="22A4AACE" w14:textId="77777777" w:rsidR="00000000" w:rsidRDefault="00DA50F5">
      <w:pPr>
        <w:bidi/>
        <w:jc w:val="both"/>
        <w:rPr>
          <w:rFonts w:cs="David" w:hint="cs"/>
          <w:rtl/>
        </w:rPr>
      </w:pPr>
    </w:p>
    <w:p w14:paraId="22395F54" w14:textId="77777777" w:rsidR="00000000" w:rsidRDefault="00DA50F5">
      <w:pPr>
        <w:bidi/>
        <w:jc w:val="both"/>
        <w:rPr>
          <w:rFonts w:cs="David" w:hint="cs"/>
          <w:rtl/>
        </w:rPr>
      </w:pPr>
      <w:r>
        <w:rPr>
          <w:rFonts w:cs="David" w:hint="cs"/>
          <w:rtl/>
        </w:rPr>
        <w:tab/>
        <w:t>אז אני מבקש למחוק את המילים "במקרים מיוחדים". חוץ מזה, סעיף (ב) הוא בסדר.</w:t>
      </w:r>
    </w:p>
    <w:p w14:paraId="0E0ADFBA" w14:textId="77777777" w:rsidR="00000000" w:rsidRDefault="00DA50F5">
      <w:pPr>
        <w:bidi/>
        <w:jc w:val="both"/>
        <w:rPr>
          <w:rFonts w:cs="David" w:hint="cs"/>
          <w:rtl/>
        </w:rPr>
      </w:pPr>
    </w:p>
    <w:p w14:paraId="52359D9D" w14:textId="77777777" w:rsidR="00000000" w:rsidRDefault="00DA50F5">
      <w:pPr>
        <w:bidi/>
        <w:jc w:val="both"/>
        <w:rPr>
          <w:rFonts w:cs="David" w:hint="cs"/>
          <w:rtl/>
        </w:rPr>
      </w:pPr>
      <w:r>
        <w:rPr>
          <w:rFonts w:cs="David" w:hint="cs"/>
          <w:u w:val="single"/>
          <w:rtl/>
        </w:rPr>
        <w:t>ארבל אסטרחן:</w:t>
      </w:r>
    </w:p>
    <w:p w14:paraId="6DEC6EF8" w14:textId="77777777" w:rsidR="00000000" w:rsidRDefault="00DA50F5">
      <w:pPr>
        <w:bidi/>
        <w:jc w:val="both"/>
        <w:rPr>
          <w:rFonts w:cs="David" w:hint="cs"/>
          <w:rtl/>
        </w:rPr>
      </w:pPr>
    </w:p>
    <w:p w14:paraId="2269FF41" w14:textId="77777777" w:rsidR="00000000" w:rsidRDefault="00DA50F5">
      <w:pPr>
        <w:bidi/>
        <w:jc w:val="both"/>
        <w:rPr>
          <w:rFonts w:cs="David" w:hint="cs"/>
          <w:rtl/>
        </w:rPr>
      </w:pPr>
      <w:r>
        <w:rPr>
          <w:rFonts w:cs="David" w:hint="cs"/>
          <w:rtl/>
        </w:rPr>
        <w:tab/>
        <w:t xml:space="preserve"> כתוב שמי שרשאי לבקש את הדברים האלה זה נציג הממשלה או יושב-ראש הוועדה. נשאלת השאלה מה קורה</w:t>
      </w:r>
      <w:r>
        <w:rPr>
          <w:rFonts w:cs="David" w:hint="cs"/>
          <w:rtl/>
        </w:rPr>
        <w:t xml:space="preserve"> כשהם מבקשים דברים סותרים. </w:t>
      </w:r>
    </w:p>
    <w:p w14:paraId="57722E76" w14:textId="77777777" w:rsidR="00000000" w:rsidRDefault="00DA50F5">
      <w:pPr>
        <w:bidi/>
        <w:jc w:val="both"/>
        <w:rPr>
          <w:rFonts w:cs="David" w:hint="cs"/>
          <w:rtl/>
        </w:rPr>
      </w:pPr>
    </w:p>
    <w:p w14:paraId="526D5A81" w14:textId="77777777" w:rsidR="00000000" w:rsidRDefault="00DA50F5">
      <w:pPr>
        <w:bidi/>
        <w:jc w:val="both"/>
        <w:rPr>
          <w:rFonts w:cs="David" w:hint="cs"/>
          <w:rtl/>
        </w:rPr>
      </w:pPr>
      <w:r>
        <w:rPr>
          <w:rFonts w:cs="David" w:hint="cs"/>
          <w:rtl/>
        </w:rPr>
        <w:tab/>
        <w:t xml:space="preserve"> צריך לזכור שהחוק התקבל. השאלה היא רק מתי תהיה הקריאה השלישית. </w:t>
      </w:r>
    </w:p>
    <w:p w14:paraId="4835E772" w14:textId="77777777" w:rsidR="00000000" w:rsidRDefault="00DA50F5">
      <w:pPr>
        <w:bidi/>
        <w:jc w:val="both"/>
        <w:rPr>
          <w:rFonts w:cs="David" w:hint="cs"/>
          <w:rtl/>
        </w:rPr>
      </w:pPr>
    </w:p>
    <w:p w14:paraId="56FCDF6C" w14:textId="77777777" w:rsidR="00000000" w:rsidRDefault="00DA50F5">
      <w:pPr>
        <w:bidi/>
        <w:jc w:val="both"/>
        <w:rPr>
          <w:rFonts w:cs="David" w:hint="cs"/>
          <w:rtl/>
        </w:rPr>
      </w:pPr>
      <w:r>
        <w:rPr>
          <w:rFonts w:cs="David" w:hint="cs"/>
          <w:u w:val="single"/>
          <w:rtl/>
        </w:rPr>
        <w:t>היו"ר רשף חן:</w:t>
      </w:r>
    </w:p>
    <w:p w14:paraId="3E14185D" w14:textId="77777777" w:rsidR="00000000" w:rsidRDefault="00DA50F5">
      <w:pPr>
        <w:bidi/>
        <w:jc w:val="both"/>
        <w:rPr>
          <w:rFonts w:cs="David" w:hint="cs"/>
          <w:rtl/>
        </w:rPr>
      </w:pPr>
    </w:p>
    <w:p w14:paraId="23F7715E" w14:textId="77777777" w:rsidR="00000000" w:rsidRDefault="00DA50F5">
      <w:pPr>
        <w:bidi/>
        <w:jc w:val="both"/>
        <w:rPr>
          <w:rFonts w:cs="David" w:hint="cs"/>
          <w:rtl/>
        </w:rPr>
      </w:pPr>
      <w:r>
        <w:rPr>
          <w:rFonts w:cs="David" w:hint="cs"/>
          <w:rtl/>
        </w:rPr>
        <w:tab/>
        <w:t xml:space="preserve"> נדמה לי שהפתרון הוא שלכל אחד מהם יש זכות לבקש. אם אחד מהם מבקש, זה מה שיהיה.</w:t>
      </w:r>
    </w:p>
    <w:p w14:paraId="66C4E4DC" w14:textId="77777777" w:rsidR="00000000" w:rsidRDefault="00DA50F5">
      <w:pPr>
        <w:bidi/>
        <w:jc w:val="both"/>
        <w:rPr>
          <w:rFonts w:cs="David" w:hint="cs"/>
          <w:rtl/>
        </w:rPr>
      </w:pPr>
    </w:p>
    <w:p w14:paraId="2A8CB13A" w14:textId="77777777" w:rsidR="00000000" w:rsidRDefault="00DA50F5">
      <w:pPr>
        <w:bidi/>
        <w:jc w:val="both"/>
        <w:rPr>
          <w:rFonts w:cs="David" w:hint="cs"/>
          <w:rtl/>
        </w:rPr>
      </w:pPr>
      <w:r>
        <w:rPr>
          <w:rFonts w:cs="David" w:hint="cs"/>
          <w:u w:val="single"/>
          <w:rtl/>
        </w:rPr>
        <w:t>סגן מזכיר הכנסת דוד לב:</w:t>
      </w:r>
    </w:p>
    <w:p w14:paraId="7277C7B9" w14:textId="77777777" w:rsidR="00000000" w:rsidRDefault="00DA50F5">
      <w:pPr>
        <w:bidi/>
        <w:jc w:val="both"/>
        <w:rPr>
          <w:rFonts w:cs="David" w:hint="cs"/>
          <w:rtl/>
        </w:rPr>
      </w:pPr>
    </w:p>
    <w:p w14:paraId="7835F33F" w14:textId="77777777" w:rsidR="00000000" w:rsidRDefault="00DA50F5">
      <w:pPr>
        <w:bidi/>
        <w:jc w:val="both"/>
        <w:rPr>
          <w:rFonts w:cs="David" w:hint="cs"/>
          <w:rtl/>
        </w:rPr>
      </w:pPr>
      <w:r>
        <w:rPr>
          <w:rFonts w:cs="David" w:hint="cs"/>
          <w:rtl/>
        </w:rPr>
        <w:tab/>
        <w:t xml:space="preserve"> מה קורה אם הממשלה אומרת להצביע מיד ויוש</w:t>
      </w:r>
      <w:r>
        <w:rPr>
          <w:rFonts w:cs="David" w:hint="cs"/>
          <w:rtl/>
        </w:rPr>
        <w:t>ב-ראש הוועדה אומר לדחות לעוד שבועיים.</w:t>
      </w:r>
    </w:p>
    <w:p w14:paraId="48C1BF95" w14:textId="77777777" w:rsidR="00000000" w:rsidRDefault="00DA50F5">
      <w:pPr>
        <w:bidi/>
        <w:jc w:val="both"/>
        <w:rPr>
          <w:rFonts w:cs="David" w:hint="cs"/>
          <w:rtl/>
        </w:rPr>
      </w:pPr>
    </w:p>
    <w:p w14:paraId="4BDF8F2B" w14:textId="77777777" w:rsidR="00000000" w:rsidRDefault="00DA50F5">
      <w:pPr>
        <w:bidi/>
        <w:jc w:val="both"/>
        <w:rPr>
          <w:rFonts w:cs="David" w:hint="cs"/>
          <w:rtl/>
        </w:rPr>
      </w:pPr>
      <w:r>
        <w:rPr>
          <w:rFonts w:cs="David" w:hint="cs"/>
          <w:u w:val="single"/>
          <w:rtl/>
        </w:rPr>
        <w:t>ארבל אסטרחן:</w:t>
      </w:r>
    </w:p>
    <w:p w14:paraId="5A844EDE" w14:textId="77777777" w:rsidR="00000000" w:rsidRDefault="00DA50F5">
      <w:pPr>
        <w:bidi/>
        <w:jc w:val="both"/>
        <w:rPr>
          <w:rFonts w:cs="David" w:hint="cs"/>
          <w:rtl/>
        </w:rPr>
      </w:pPr>
    </w:p>
    <w:p w14:paraId="20D28A38" w14:textId="77777777" w:rsidR="00000000" w:rsidRDefault="00DA50F5">
      <w:pPr>
        <w:bidi/>
        <w:jc w:val="both"/>
        <w:rPr>
          <w:rFonts w:cs="David" w:hint="cs"/>
          <w:rtl/>
        </w:rPr>
      </w:pPr>
      <w:r>
        <w:rPr>
          <w:rFonts w:cs="David" w:hint="cs"/>
          <w:rtl/>
        </w:rPr>
        <w:tab/>
        <w:t xml:space="preserve"> זה קרה, ואז הלכו לוועדת הכנסת באותו יום, בלי סמכות, והיא החליטה. הייתי כותבת את זה.</w:t>
      </w:r>
    </w:p>
    <w:p w14:paraId="480D4B94" w14:textId="77777777" w:rsidR="00000000" w:rsidRDefault="00DA50F5">
      <w:pPr>
        <w:bidi/>
        <w:jc w:val="both"/>
        <w:rPr>
          <w:rFonts w:cs="David" w:hint="cs"/>
          <w:rtl/>
        </w:rPr>
      </w:pPr>
    </w:p>
    <w:p w14:paraId="41194050" w14:textId="77777777" w:rsidR="00000000" w:rsidRDefault="00DA50F5">
      <w:pPr>
        <w:bidi/>
        <w:jc w:val="both"/>
        <w:rPr>
          <w:rFonts w:cs="David" w:hint="cs"/>
          <w:rtl/>
        </w:rPr>
      </w:pPr>
      <w:r>
        <w:rPr>
          <w:rFonts w:cs="David" w:hint="cs"/>
          <w:u w:val="single"/>
          <w:rtl/>
        </w:rPr>
        <w:t>סגן מזכיר הכנסת דוד לב:</w:t>
      </w:r>
    </w:p>
    <w:p w14:paraId="00C504D9" w14:textId="77777777" w:rsidR="00000000" w:rsidRDefault="00DA50F5">
      <w:pPr>
        <w:bidi/>
        <w:jc w:val="both"/>
        <w:rPr>
          <w:rFonts w:cs="David" w:hint="cs"/>
          <w:rtl/>
        </w:rPr>
      </w:pPr>
    </w:p>
    <w:p w14:paraId="2157ACC2" w14:textId="77777777" w:rsidR="00000000" w:rsidRDefault="00DA50F5">
      <w:pPr>
        <w:bidi/>
        <w:jc w:val="both"/>
        <w:rPr>
          <w:rFonts w:cs="David" w:hint="cs"/>
          <w:rtl/>
        </w:rPr>
      </w:pPr>
      <w:r>
        <w:rPr>
          <w:rFonts w:cs="David" w:hint="cs"/>
          <w:rtl/>
        </w:rPr>
        <w:tab/>
        <w:t xml:space="preserve"> זה כתוב בכוכבית, שיעלו את זה לסעיף.</w:t>
      </w:r>
    </w:p>
    <w:p w14:paraId="3B8B6399" w14:textId="77777777" w:rsidR="00000000" w:rsidRDefault="00DA50F5">
      <w:pPr>
        <w:bidi/>
        <w:jc w:val="both"/>
        <w:rPr>
          <w:rFonts w:cs="David" w:hint="cs"/>
          <w:rtl/>
        </w:rPr>
      </w:pPr>
    </w:p>
    <w:p w14:paraId="6D78B0BF" w14:textId="77777777" w:rsidR="00000000" w:rsidRDefault="00DA50F5">
      <w:pPr>
        <w:bidi/>
        <w:jc w:val="both"/>
        <w:rPr>
          <w:rFonts w:cs="David" w:hint="cs"/>
          <w:rtl/>
        </w:rPr>
      </w:pPr>
      <w:r>
        <w:rPr>
          <w:rFonts w:cs="David" w:hint="cs"/>
          <w:u w:val="single"/>
          <w:rtl/>
        </w:rPr>
        <w:t>ארבל אסטרחן:</w:t>
      </w:r>
    </w:p>
    <w:p w14:paraId="4A216E8C" w14:textId="77777777" w:rsidR="00000000" w:rsidRDefault="00DA50F5">
      <w:pPr>
        <w:bidi/>
        <w:jc w:val="both"/>
        <w:rPr>
          <w:rFonts w:cs="David" w:hint="cs"/>
          <w:rtl/>
        </w:rPr>
      </w:pPr>
    </w:p>
    <w:p w14:paraId="7F9ABEB5" w14:textId="77777777" w:rsidR="00000000" w:rsidRDefault="00DA50F5">
      <w:pPr>
        <w:bidi/>
        <w:jc w:val="both"/>
        <w:rPr>
          <w:rFonts w:cs="David" w:hint="cs"/>
          <w:rtl/>
        </w:rPr>
      </w:pPr>
      <w:r>
        <w:rPr>
          <w:rFonts w:cs="David" w:hint="cs"/>
          <w:rtl/>
        </w:rPr>
        <w:tab/>
        <w:t xml:space="preserve"> אבל בכוכבית השאירו את המקרים המיוחדי</w:t>
      </w:r>
      <w:r>
        <w:rPr>
          <w:rFonts w:cs="David" w:hint="cs"/>
          <w:rtl/>
        </w:rPr>
        <w:t xml:space="preserve">ם. במקרה של חוק הבזק, הממשלה ביקשה שההצבעה תהיה מיד כי עמדו לצאת לפגרה ויושב-ראש הוועדה ביקש שזה יידחה ויובא לוועדת הכנסת, והיא החליטה שהיות ויוצאים לפגרה זה מקרה מיוחד, ולכן היא קבעה שזה יהיה מיד. </w:t>
      </w:r>
    </w:p>
    <w:p w14:paraId="6E931B64" w14:textId="77777777" w:rsidR="00000000" w:rsidRDefault="00DA50F5">
      <w:pPr>
        <w:bidi/>
        <w:jc w:val="both"/>
        <w:rPr>
          <w:rFonts w:cs="David" w:hint="cs"/>
          <w:rtl/>
        </w:rPr>
      </w:pPr>
    </w:p>
    <w:p w14:paraId="1C8EAC10" w14:textId="77777777" w:rsidR="00000000" w:rsidRDefault="00DA50F5">
      <w:pPr>
        <w:bidi/>
        <w:jc w:val="both"/>
        <w:rPr>
          <w:rFonts w:cs="David" w:hint="cs"/>
          <w:rtl/>
        </w:rPr>
      </w:pPr>
      <w:r>
        <w:rPr>
          <w:rFonts w:cs="David" w:hint="cs"/>
          <w:u w:val="single"/>
          <w:rtl/>
        </w:rPr>
        <w:t>היו"ר רשף חן:</w:t>
      </w:r>
    </w:p>
    <w:p w14:paraId="286BA879" w14:textId="77777777" w:rsidR="00000000" w:rsidRDefault="00DA50F5">
      <w:pPr>
        <w:bidi/>
        <w:jc w:val="both"/>
        <w:rPr>
          <w:rFonts w:cs="David" w:hint="cs"/>
          <w:rtl/>
        </w:rPr>
      </w:pPr>
    </w:p>
    <w:p w14:paraId="452AE872" w14:textId="77777777" w:rsidR="00000000" w:rsidRDefault="00DA50F5">
      <w:pPr>
        <w:bidi/>
        <w:jc w:val="both"/>
        <w:rPr>
          <w:rFonts w:cs="David" w:hint="cs"/>
          <w:rtl/>
        </w:rPr>
      </w:pPr>
      <w:r>
        <w:rPr>
          <w:rFonts w:cs="David" w:hint="cs"/>
          <w:rtl/>
        </w:rPr>
        <w:tab/>
        <w:t xml:space="preserve"> קודם כל, זה לא במקרים מיוחדים, זה כל הז</w:t>
      </w:r>
      <w:r>
        <w:rPr>
          <w:rFonts w:cs="David" w:hint="cs"/>
          <w:rtl/>
        </w:rPr>
        <w:t xml:space="preserve">מן. פשוט להוסיף שבמקרה של מחלוקת תכריע ועדת הכנסת. </w:t>
      </w:r>
    </w:p>
    <w:p w14:paraId="1A2449FD" w14:textId="77777777" w:rsidR="00000000" w:rsidRDefault="00DA50F5">
      <w:pPr>
        <w:bidi/>
        <w:jc w:val="both"/>
        <w:rPr>
          <w:rFonts w:cs="David" w:hint="cs"/>
          <w:rtl/>
        </w:rPr>
      </w:pPr>
    </w:p>
    <w:p w14:paraId="7D3729F3" w14:textId="77777777" w:rsidR="00000000" w:rsidRDefault="00DA50F5">
      <w:pPr>
        <w:bidi/>
        <w:jc w:val="both"/>
        <w:rPr>
          <w:rFonts w:cs="David" w:hint="cs"/>
          <w:rtl/>
        </w:rPr>
      </w:pPr>
      <w:r>
        <w:rPr>
          <w:rFonts w:cs="David" w:hint="cs"/>
          <w:u w:val="single"/>
          <w:rtl/>
        </w:rPr>
        <w:t>ארבל אסטרחן:</w:t>
      </w:r>
    </w:p>
    <w:p w14:paraId="48515493" w14:textId="77777777" w:rsidR="00000000" w:rsidRDefault="00DA50F5">
      <w:pPr>
        <w:bidi/>
        <w:jc w:val="both"/>
        <w:rPr>
          <w:rFonts w:cs="David" w:hint="cs"/>
          <w:rtl/>
        </w:rPr>
      </w:pPr>
    </w:p>
    <w:p w14:paraId="73266AA2" w14:textId="77777777" w:rsidR="00000000" w:rsidRDefault="00DA50F5">
      <w:pPr>
        <w:bidi/>
        <w:jc w:val="both"/>
        <w:rPr>
          <w:rFonts w:cs="David" w:hint="cs"/>
          <w:rtl/>
        </w:rPr>
      </w:pPr>
      <w:r>
        <w:rPr>
          <w:rFonts w:cs="David" w:hint="cs"/>
          <w:rtl/>
        </w:rPr>
        <w:tab/>
        <w:t xml:space="preserve"> בעצם זה צריך להיות לא רק יושב-ראש הוועדה. לגבי המשיב, איפשרנו שזה יהיה יושב-ראש הוועדה או מי שהוא מינה או נציג הוועדה שהיא תמנה, אז אותו הדבר צריך להיות גם כאן. </w:t>
      </w:r>
    </w:p>
    <w:p w14:paraId="23D5C3E3" w14:textId="77777777" w:rsidR="00000000" w:rsidRDefault="00DA50F5">
      <w:pPr>
        <w:bidi/>
        <w:jc w:val="both"/>
        <w:rPr>
          <w:rFonts w:cs="David" w:hint="cs"/>
          <w:rtl/>
        </w:rPr>
      </w:pPr>
    </w:p>
    <w:p w14:paraId="5AC898D4" w14:textId="77777777" w:rsidR="00000000" w:rsidRDefault="00DA50F5">
      <w:pPr>
        <w:bidi/>
        <w:jc w:val="both"/>
        <w:rPr>
          <w:rFonts w:cs="David" w:hint="cs"/>
          <w:rtl/>
        </w:rPr>
      </w:pPr>
      <w:r>
        <w:rPr>
          <w:rFonts w:cs="David" w:hint="cs"/>
          <w:u w:val="single"/>
          <w:rtl/>
        </w:rPr>
        <w:t>סגן מזכיר הכנסת דוד לב:</w:t>
      </w:r>
    </w:p>
    <w:p w14:paraId="5C9BF426" w14:textId="77777777" w:rsidR="00000000" w:rsidRDefault="00DA50F5">
      <w:pPr>
        <w:bidi/>
        <w:jc w:val="both"/>
        <w:rPr>
          <w:rFonts w:cs="David" w:hint="cs"/>
          <w:rtl/>
        </w:rPr>
      </w:pPr>
    </w:p>
    <w:p w14:paraId="65F24EA9" w14:textId="77777777" w:rsidR="00000000" w:rsidRDefault="00DA50F5">
      <w:pPr>
        <w:bidi/>
        <w:jc w:val="both"/>
        <w:rPr>
          <w:rFonts w:cs="David" w:hint="cs"/>
          <w:rtl/>
        </w:rPr>
      </w:pPr>
      <w:r>
        <w:rPr>
          <w:rFonts w:cs="David" w:hint="cs"/>
          <w:rtl/>
        </w:rPr>
        <w:tab/>
        <w:t xml:space="preserve"> ומיהו חבר הממשלה שיכול לבקש?</w:t>
      </w:r>
    </w:p>
    <w:p w14:paraId="1BC0A913" w14:textId="77777777" w:rsidR="00000000" w:rsidRDefault="00DA50F5">
      <w:pPr>
        <w:bidi/>
        <w:jc w:val="both"/>
        <w:rPr>
          <w:rFonts w:cs="David" w:hint="cs"/>
          <w:rtl/>
        </w:rPr>
      </w:pPr>
    </w:p>
    <w:p w14:paraId="49230529" w14:textId="77777777" w:rsidR="00000000" w:rsidRDefault="00DA50F5">
      <w:pPr>
        <w:bidi/>
        <w:jc w:val="both"/>
        <w:rPr>
          <w:rFonts w:cs="David" w:hint="cs"/>
          <w:rtl/>
        </w:rPr>
      </w:pPr>
      <w:r>
        <w:rPr>
          <w:rFonts w:cs="David" w:hint="cs"/>
          <w:u w:val="single"/>
          <w:rtl/>
        </w:rPr>
        <w:t>ארבל אסטרחן:</w:t>
      </w:r>
    </w:p>
    <w:p w14:paraId="5F89C5C4" w14:textId="77777777" w:rsidR="00000000" w:rsidRDefault="00DA50F5">
      <w:pPr>
        <w:bidi/>
        <w:jc w:val="both"/>
        <w:rPr>
          <w:rFonts w:cs="David" w:hint="cs"/>
          <w:rtl/>
        </w:rPr>
      </w:pPr>
    </w:p>
    <w:p w14:paraId="4374E22B" w14:textId="77777777" w:rsidR="00000000" w:rsidRDefault="00DA50F5">
      <w:pPr>
        <w:bidi/>
        <w:jc w:val="both"/>
        <w:rPr>
          <w:rFonts w:cs="David" w:hint="cs"/>
          <w:rtl/>
        </w:rPr>
      </w:pPr>
      <w:r>
        <w:rPr>
          <w:rFonts w:cs="David" w:hint="cs"/>
          <w:rtl/>
        </w:rPr>
        <w:tab/>
        <w:t xml:space="preserve"> נציג הממשלה. </w:t>
      </w:r>
    </w:p>
    <w:p w14:paraId="76157006" w14:textId="77777777" w:rsidR="00000000" w:rsidRDefault="00DA50F5">
      <w:pPr>
        <w:bidi/>
        <w:jc w:val="both"/>
        <w:rPr>
          <w:rFonts w:cs="David" w:hint="cs"/>
          <w:rtl/>
        </w:rPr>
      </w:pPr>
    </w:p>
    <w:p w14:paraId="2F777F4E" w14:textId="77777777" w:rsidR="00000000" w:rsidRDefault="00DA50F5">
      <w:pPr>
        <w:bidi/>
        <w:jc w:val="both"/>
        <w:rPr>
          <w:rFonts w:cs="David" w:hint="cs"/>
          <w:rtl/>
        </w:rPr>
      </w:pPr>
      <w:r>
        <w:rPr>
          <w:rFonts w:cs="David" w:hint="cs"/>
          <w:u w:val="single"/>
          <w:rtl/>
        </w:rPr>
        <w:t>היו"ר רשף חן:</w:t>
      </w:r>
    </w:p>
    <w:p w14:paraId="165BA72F" w14:textId="77777777" w:rsidR="00000000" w:rsidRDefault="00DA50F5">
      <w:pPr>
        <w:bidi/>
        <w:jc w:val="both"/>
        <w:rPr>
          <w:rFonts w:cs="David" w:hint="cs"/>
          <w:rtl/>
        </w:rPr>
      </w:pPr>
    </w:p>
    <w:p w14:paraId="5529735D" w14:textId="77777777" w:rsidR="00000000" w:rsidRDefault="00DA50F5">
      <w:pPr>
        <w:bidi/>
        <w:jc w:val="both"/>
        <w:rPr>
          <w:rFonts w:cs="David" w:hint="cs"/>
          <w:rtl/>
        </w:rPr>
      </w:pPr>
      <w:r>
        <w:rPr>
          <w:rFonts w:cs="David" w:hint="cs"/>
          <w:rtl/>
        </w:rPr>
        <w:tab/>
        <w:t xml:space="preserve"> אני מציע שיהיה סעיף פרשנות. צריך להיות סעיף שאומר שבכל מקום בתקנון, אלא אם כן נאמר אחרת, הממשלה מדברת לפי סדר יורד - ראש הממשלה, השר הרלוונטי, השר המקשר. </w:t>
      </w:r>
    </w:p>
    <w:p w14:paraId="323BA6F4" w14:textId="77777777" w:rsidR="00000000" w:rsidRDefault="00DA50F5">
      <w:pPr>
        <w:bidi/>
        <w:jc w:val="both"/>
        <w:rPr>
          <w:rFonts w:cs="David" w:hint="cs"/>
          <w:rtl/>
        </w:rPr>
      </w:pPr>
    </w:p>
    <w:p w14:paraId="3580B542" w14:textId="77777777" w:rsidR="00000000" w:rsidRDefault="00DA50F5">
      <w:pPr>
        <w:bidi/>
        <w:jc w:val="both"/>
        <w:rPr>
          <w:rFonts w:cs="David" w:hint="cs"/>
          <w:rtl/>
        </w:rPr>
      </w:pPr>
      <w:r>
        <w:rPr>
          <w:rFonts w:cs="David" w:hint="cs"/>
          <w:u w:val="single"/>
          <w:rtl/>
        </w:rPr>
        <w:t>סגן מזכיר הכנסת דוד</w:t>
      </w:r>
      <w:r>
        <w:rPr>
          <w:rFonts w:cs="David" w:hint="cs"/>
          <w:u w:val="single"/>
          <w:rtl/>
        </w:rPr>
        <w:t xml:space="preserve"> לב:</w:t>
      </w:r>
    </w:p>
    <w:p w14:paraId="25B67DEB" w14:textId="77777777" w:rsidR="00000000" w:rsidRDefault="00DA50F5">
      <w:pPr>
        <w:bidi/>
        <w:jc w:val="both"/>
        <w:rPr>
          <w:rFonts w:cs="David" w:hint="cs"/>
          <w:rtl/>
        </w:rPr>
      </w:pPr>
    </w:p>
    <w:p w14:paraId="65096B26" w14:textId="77777777" w:rsidR="00000000" w:rsidRDefault="00DA50F5">
      <w:pPr>
        <w:bidi/>
        <w:jc w:val="both"/>
        <w:rPr>
          <w:rFonts w:cs="David" w:hint="cs"/>
          <w:rtl/>
        </w:rPr>
      </w:pPr>
      <w:r>
        <w:rPr>
          <w:rFonts w:cs="David" w:hint="cs"/>
          <w:rtl/>
        </w:rPr>
        <w:tab/>
        <w:t xml:space="preserve"> לפני השר המקשר, יש סגן השר הרלוונטי.</w:t>
      </w:r>
    </w:p>
    <w:p w14:paraId="35607549" w14:textId="77777777" w:rsidR="00000000" w:rsidRDefault="00DA50F5">
      <w:pPr>
        <w:bidi/>
        <w:jc w:val="both"/>
        <w:rPr>
          <w:rFonts w:cs="David" w:hint="cs"/>
          <w:rtl/>
        </w:rPr>
      </w:pPr>
    </w:p>
    <w:p w14:paraId="50803B40" w14:textId="77777777" w:rsidR="00000000" w:rsidRDefault="00DA50F5">
      <w:pPr>
        <w:bidi/>
        <w:jc w:val="both"/>
        <w:rPr>
          <w:rFonts w:cs="David" w:hint="cs"/>
          <w:rtl/>
        </w:rPr>
      </w:pPr>
      <w:r>
        <w:rPr>
          <w:rFonts w:cs="David" w:hint="cs"/>
          <w:u w:val="single"/>
          <w:rtl/>
        </w:rPr>
        <w:t>היו"ר רשף חן:</w:t>
      </w:r>
    </w:p>
    <w:p w14:paraId="626DD5E6" w14:textId="77777777" w:rsidR="00000000" w:rsidRDefault="00DA50F5">
      <w:pPr>
        <w:bidi/>
        <w:jc w:val="both"/>
        <w:rPr>
          <w:rFonts w:cs="David" w:hint="cs"/>
          <w:rtl/>
        </w:rPr>
      </w:pPr>
    </w:p>
    <w:p w14:paraId="2AB3B59E" w14:textId="77777777" w:rsidR="00000000" w:rsidRDefault="00DA50F5">
      <w:pPr>
        <w:bidi/>
        <w:jc w:val="both"/>
        <w:rPr>
          <w:rFonts w:cs="David" w:hint="cs"/>
          <w:rtl/>
        </w:rPr>
      </w:pPr>
      <w:r>
        <w:rPr>
          <w:rFonts w:cs="David" w:hint="cs"/>
          <w:rtl/>
        </w:rPr>
        <w:tab/>
        <w:t xml:space="preserve"> אני לא בטוח שסגן שר רלוונטי גובר על השר המקשר, אלא אם כן אנחנו כותבים ספציפית אחרת בתקנון. </w:t>
      </w:r>
    </w:p>
    <w:p w14:paraId="4B4B38CD" w14:textId="77777777" w:rsidR="00000000" w:rsidRDefault="00DA50F5">
      <w:pPr>
        <w:bidi/>
        <w:jc w:val="both"/>
        <w:rPr>
          <w:rFonts w:cs="David" w:hint="cs"/>
          <w:rtl/>
        </w:rPr>
      </w:pPr>
    </w:p>
    <w:p w14:paraId="1FCEF87A" w14:textId="77777777" w:rsidR="00000000" w:rsidRDefault="00DA50F5">
      <w:pPr>
        <w:bidi/>
        <w:jc w:val="both"/>
        <w:rPr>
          <w:rFonts w:cs="David" w:hint="cs"/>
          <w:rtl/>
        </w:rPr>
      </w:pPr>
      <w:r>
        <w:rPr>
          <w:rFonts w:cs="David" w:hint="cs"/>
          <w:u w:val="single"/>
          <w:rtl/>
        </w:rPr>
        <w:t>סגן מזכיר הכנסת דוד לב:</w:t>
      </w:r>
    </w:p>
    <w:p w14:paraId="621F184A" w14:textId="77777777" w:rsidR="00000000" w:rsidRDefault="00DA50F5">
      <w:pPr>
        <w:bidi/>
        <w:jc w:val="both"/>
        <w:rPr>
          <w:rFonts w:cs="David" w:hint="cs"/>
          <w:rtl/>
        </w:rPr>
      </w:pPr>
    </w:p>
    <w:p w14:paraId="5DF3C305" w14:textId="77777777" w:rsidR="00000000" w:rsidRDefault="00DA50F5">
      <w:pPr>
        <w:bidi/>
        <w:jc w:val="both"/>
        <w:rPr>
          <w:rFonts w:cs="David" w:hint="cs"/>
          <w:rtl/>
        </w:rPr>
      </w:pPr>
      <w:r>
        <w:rPr>
          <w:rFonts w:cs="David" w:hint="cs"/>
          <w:rtl/>
        </w:rPr>
        <w:tab/>
        <w:t xml:space="preserve"> לעניין ספציפי, סגן שר במשרד הרלוונטי בא בשם השר. אם הוא אומר: השר שלי רוצ</w:t>
      </w:r>
      <w:r>
        <w:rPr>
          <w:rFonts w:cs="David" w:hint="cs"/>
          <w:rtl/>
        </w:rPr>
        <w:t xml:space="preserve">ה כך, אז השר המקשר יגיד אחרת? </w:t>
      </w:r>
    </w:p>
    <w:p w14:paraId="6B8D857C" w14:textId="77777777" w:rsidR="00000000" w:rsidRDefault="00DA50F5">
      <w:pPr>
        <w:bidi/>
        <w:jc w:val="both"/>
        <w:rPr>
          <w:rFonts w:cs="David" w:hint="cs"/>
          <w:rtl/>
        </w:rPr>
      </w:pPr>
    </w:p>
    <w:p w14:paraId="2F46CAC0" w14:textId="77777777" w:rsidR="00000000" w:rsidRDefault="00DA50F5">
      <w:pPr>
        <w:bidi/>
        <w:jc w:val="both"/>
        <w:rPr>
          <w:rFonts w:cs="David" w:hint="cs"/>
          <w:rtl/>
        </w:rPr>
      </w:pPr>
      <w:r>
        <w:rPr>
          <w:rFonts w:cs="David" w:hint="cs"/>
          <w:u w:val="single"/>
          <w:rtl/>
        </w:rPr>
        <w:t>ארבל אסטרחן:</w:t>
      </w:r>
    </w:p>
    <w:p w14:paraId="49DD0662" w14:textId="77777777" w:rsidR="00000000" w:rsidRDefault="00DA50F5">
      <w:pPr>
        <w:bidi/>
        <w:jc w:val="both"/>
        <w:rPr>
          <w:rFonts w:cs="David" w:hint="cs"/>
          <w:rtl/>
        </w:rPr>
      </w:pPr>
    </w:p>
    <w:p w14:paraId="3F4AC740" w14:textId="77777777" w:rsidR="00000000" w:rsidRDefault="00DA50F5">
      <w:pPr>
        <w:bidi/>
        <w:jc w:val="both"/>
        <w:rPr>
          <w:rFonts w:cs="David" w:hint="cs"/>
          <w:rtl/>
        </w:rPr>
      </w:pPr>
      <w:r>
        <w:rPr>
          <w:rFonts w:cs="David" w:hint="cs"/>
          <w:rtl/>
        </w:rPr>
        <w:tab/>
        <w:t xml:space="preserve"> כן, כי השר המקשר נושא באחריות הקולקטיבית. אני הייתי מקדימה אותו לפני סגן השר.</w:t>
      </w:r>
    </w:p>
    <w:p w14:paraId="32CAC070" w14:textId="77777777" w:rsidR="00000000" w:rsidRDefault="00DA50F5">
      <w:pPr>
        <w:bidi/>
        <w:jc w:val="both"/>
        <w:rPr>
          <w:rFonts w:cs="David" w:hint="cs"/>
          <w:rtl/>
        </w:rPr>
      </w:pPr>
    </w:p>
    <w:p w14:paraId="27454887" w14:textId="77777777" w:rsidR="00000000" w:rsidRDefault="00DA50F5">
      <w:pPr>
        <w:bidi/>
        <w:jc w:val="both"/>
        <w:rPr>
          <w:rFonts w:cs="David" w:hint="cs"/>
          <w:rtl/>
        </w:rPr>
      </w:pPr>
      <w:r>
        <w:rPr>
          <w:rFonts w:cs="David" w:hint="cs"/>
          <w:u w:val="single"/>
          <w:rtl/>
        </w:rPr>
        <w:t>היו"ר רשף חן:</w:t>
      </w:r>
    </w:p>
    <w:p w14:paraId="27FC3398" w14:textId="77777777" w:rsidR="00000000" w:rsidRDefault="00DA50F5">
      <w:pPr>
        <w:bidi/>
        <w:jc w:val="both"/>
        <w:rPr>
          <w:rFonts w:cs="David" w:hint="cs"/>
          <w:rtl/>
        </w:rPr>
      </w:pPr>
    </w:p>
    <w:p w14:paraId="11540BD0" w14:textId="77777777" w:rsidR="00000000" w:rsidRDefault="00DA50F5">
      <w:pPr>
        <w:bidi/>
        <w:jc w:val="both"/>
        <w:rPr>
          <w:rFonts w:cs="David" w:hint="cs"/>
          <w:rtl/>
        </w:rPr>
      </w:pPr>
      <w:r>
        <w:rPr>
          <w:rFonts w:cs="David" w:hint="cs"/>
          <w:rtl/>
        </w:rPr>
        <w:tab/>
        <w:t xml:space="preserve"> בואו נעזוב את זה, כרגע זה נשאר: נציג הממשלה או יושב-ראש הוועדה בשמה.</w:t>
      </w:r>
    </w:p>
    <w:p w14:paraId="6055E9E0" w14:textId="77777777" w:rsidR="00000000" w:rsidRDefault="00DA50F5">
      <w:pPr>
        <w:bidi/>
        <w:jc w:val="both"/>
        <w:rPr>
          <w:rFonts w:cs="David" w:hint="cs"/>
          <w:rtl/>
        </w:rPr>
      </w:pPr>
    </w:p>
    <w:p w14:paraId="5AFA22DF" w14:textId="77777777" w:rsidR="00000000" w:rsidRDefault="00DA50F5">
      <w:pPr>
        <w:bidi/>
        <w:jc w:val="both"/>
        <w:rPr>
          <w:rFonts w:cs="David" w:hint="cs"/>
          <w:rtl/>
        </w:rPr>
      </w:pPr>
      <w:r>
        <w:rPr>
          <w:rFonts w:cs="David" w:hint="cs"/>
          <w:u w:val="single"/>
          <w:rtl/>
        </w:rPr>
        <w:t>ארבל אסטרחן:</w:t>
      </w:r>
    </w:p>
    <w:p w14:paraId="49189F73" w14:textId="77777777" w:rsidR="00000000" w:rsidRDefault="00DA50F5">
      <w:pPr>
        <w:bidi/>
        <w:jc w:val="both"/>
        <w:rPr>
          <w:rFonts w:cs="David" w:hint="cs"/>
          <w:rtl/>
        </w:rPr>
      </w:pPr>
    </w:p>
    <w:p w14:paraId="50A9E1D5" w14:textId="77777777" w:rsidR="00000000" w:rsidRDefault="00DA50F5">
      <w:pPr>
        <w:bidi/>
        <w:jc w:val="both"/>
        <w:rPr>
          <w:rFonts w:cs="David" w:hint="cs"/>
          <w:rtl/>
        </w:rPr>
      </w:pPr>
      <w:r>
        <w:rPr>
          <w:rFonts w:cs="David" w:hint="cs"/>
          <w:rtl/>
        </w:rPr>
        <w:tab/>
        <w:t xml:space="preserve"> אבל קודם אמרנו שמי שמציג א</w:t>
      </w:r>
      <w:r>
        <w:rPr>
          <w:rFonts w:cs="David" w:hint="cs"/>
          <w:rtl/>
        </w:rPr>
        <w:t xml:space="preserve">ת החוק, מי שרשאי להשיב ומי שרשאי למשוך, זה "יושב-ראש הוועדה או חבר הוועדה שנתמנה לכך על ידיו, או בהעדר היושב-ראש, חבר הוועדה שנתמנה לכך על ידיה". </w:t>
      </w:r>
    </w:p>
    <w:p w14:paraId="2049872A" w14:textId="77777777" w:rsidR="00000000" w:rsidRDefault="00DA50F5">
      <w:pPr>
        <w:bidi/>
        <w:jc w:val="both"/>
        <w:rPr>
          <w:rFonts w:cs="David" w:hint="cs"/>
          <w:rtl/>
        </w:rPr>
      </w:pPr>
    </w:p>
    <w:p w14:paraId="3FD3277B" w14:textId="77777777" w:rsidR="00000000" w:rsidRDefault="00DA50F5">
      <w:pPr>
        <w:bidi/>
        <w:jc w:val="both"/>
        <w:rPr>
          <w:rFonts w:cs="David" w:hint="cs"/>
          <w:rtl/>
        </w:rPr>
      </w:pPr>
      <w:r>
        <w:rPr>
          <w:rFonts w:cs="David" w:hint="cs"/>
          <w:u w:val="single"/>
          <w:rtl/>
        </w:rPr>
        <w:t>היו"ר רשף חן:</w:t>
      </w:r>
    </w:p>
    <w:p w14:paraId="229E6FA1" w14:textId="77777777" w:rsidR="00000000" w:rsidRDefault="00DA50F5">
      <w:pPr>
        <w:bidi/>
        <w:jc w:val="both"/>
        <w:rPr>
          <w:rFonts w:cs="David" w:hint="cs"/>
          <w:rtl/>
        </w:rPr>
      </w:pPr>
    </w:p>
    <w:p w14:paraId="332D3414" w14:textId="77777777" w:rsidR="00000000" w:rsidRDefault="00DA50F5">
      <w:pPr>
        <w:bidi/>
        <w:jc w:val="both"/>
        <w:rPr>
          <w:rFonts w:cs="David" w:hint="cs"/>
          <w:rtl/>
        </w:rPr>
      </w:pPr>
      <w:r>
        <w:rPr>
          <w:rFonts w:cs="David" w:hint="cs"/>
          <w:rtl/>
        </w:rPr>
        <w:tab/>
        <w:t xml:space="preserve"> אז תכתבי כאן: "רשאי נציג הממשלה, או יושב-ראש הוועדה, או חבר הוועדה שנתמנה לכך על ידיו, או ב</w:t>
      </w:r>
      <w:r>
        <w:rPr>
          <w:rFonts w:cs="David" w:hint="cs"/>
          <w:rtl/>
        </w:rPr>
        <w:t xml:space="preserve">העדר היושב-ראש, חבר הוועדה שנתמנה לכך על ידיה". </w:t>
      </w:r>
    </w:p>
    <w:p w14:paraId="6833ACC5" w14:textId="77777777" w:rsidR="00000000" w:rsidRDefault="00DA50F5">
      <w:pPr>
        <w:bidi/>
        <w:jc w:val="both"/>
        <w:rPr>
          <w:rFonts w:cs="David" w:hint="cs"/>
          <w:rtl/>
        </w:rPr>
      </w:pPr>
    </w:p>
    <w:p w14:paraId="2177E2AD" w14:textId="77777777" w:rsidR="00000000" w:rsidRDefault="00DA50F5">
      <w:pPr>
        <w:bidi/>
        <w:jc w:val="both"/>
        <w:rPr>
          <w:rFonts w:cs="David" w:hint="cs"/>
          <w:rtl/>
        </w:rPr>
      </w:pPr>
      <w:r>
        <w:rPr>
          <w:rFonts w:cs="David" w:hint="cs"/>
          <w:u w:val="single"/>
          <w:rtl/>
        </w:rPr>
        <w:t>ארבל אסטרחן:</w:t>
      </w:r>
    </w:p>
    <w:p w14:paraId="0F3FC9E9" w14:textId="77777777" w:rsidR="00000000" w:rsidRDefault="00DA50F5">
      <w:pPr>
        <w:bidi/>
        <w:jc w:val="both"/>
        <w:rPr>
          <w:rFonts w:cs="David" w:hint="cs"/>
          <w:rtl/>
        </w:rPr>
      </w:pPr>
    </w:p>
    <w:p w14:paraId="1D31B8ED" w14:textId="77777777" w:rsidR="00000000" w:rsidRDefault="00DA50F5">
      <w:pPr>
        <w:bidi/>
        <w:jc w:val="both"/>
        <w:rPr>
          <w:rFonts w:cs="David" w:hint="cs"/>
          <w:rtl/>
        </w:rPr>
      </w:pPr>
      <w:r>
        <w:rPr>
          <w:rFonts w:cs="David" w:hint="cs"/>
          <w:rtl/>
        </w:rPr>
        <w:tab/>
        <w:t xml:space="preserve"> אני הייתי שמחה אם היה סעיף כללי שאומר מי זה נציג הממשלה.</w:t>
      </w:r>
    </w:p>
    <w:p w14:paraId="1790284D" w14:textId="77777777" w:rsidR="00000000" w:rsidRDefault="00DA50F5">
      <w:pPr>
        <w:bidi/>
        <w:jc w:val="both"/>
        <w:rPr>
          <w:rFonts w:cs="David" w:hint="cs"/>
          <w:rtl/>
        </w:rPr>
      </w:pPr>
    </w:p>
    <w:p w14:paraId="1066E166" w14:textId="77777777" w:rsidR="00000000" w:rsidRDefault="00DA50F5">
      <w:pPr>
        <w:bidi/>
        <w:jc w:val="both"/>
        <w:rPr>
          <w:rFonts w:cs="David" w:hint="cs"/>
          <w:rtl/>
        </w:rPr>
      </w:pPr>
      <w:r>
        <w:rPr>
          <w:rFonts w:cs="David" w:hint="cs"/>
          <w:u w:val="single"/>
          <w:rtl/>
        </w:rPr>
        <w:t>היו"ר רשף חן:</w:t>
      </w:r>
    </w:p>
    <w:p w14:paraId="55E1CE36" w14:textId="77777777" w:rsidR="00000000" w:rsidRDefault="00DA50F5">
      <w:pPr>
        <w:bidi/>
        <w:jc w:val="both"/>
        <w:rPr>
          <w:rFonts w:cs="David" w:hint="cs"/>
          <w:rtl/>
        </w:rPr>
      </w:pPr>
    </w:p>
    <w:p w14:paraId="52B0C462" w14:textId="77777777" w:rsidR="00000000" w:rsidRDefault="00DA50F5">
      <w:pPr>
        <w:bidi/>
        <w:jc w:val="both"/>
        <w:rPr>
          <w:rFonts w:cs="David" w:hint="cs"/>
          <w:rtl/>
        </w:rPr>
      </w:pPr>
      <w:r>
        <w:rPr>
          <w:rFonts w:cs="David" w:hint="cs"/>
          <w:rtl/>
        </w:rPr>
        <w:tab/>
        <w:t xml:space="preserve"> אני בעד.</w:t>
      </w:r>
    </w:p>
    <w:p w14:paraId="626ACA7A" w14:textId="77777777" w:rsidR="00000000" w:rsidRDefault="00DA50F5">
      <w:pPr>
        <w:bidi/>
        <w:jc w:val="both"/>
        <w:rPr>
          <w:rFonts w:cs="David" w:hint="cs"/>
          <w:rtl/>
        </w:rPr>
      </w:pPr>
    </w:p>
    <w:p w14:paraId="35E69339" w14:textId="77777777" w:rsidR="00000000" w:rsidRDefault="00DA50F5">
      <w:pPr>
        <w:bidi/>
        <w:jc w:val="both"/>
        <w:rPr>
          <w:rFonts w:cs="David" w:hint="cs"/>
          <w:rtl/>
        </w:rPr>
      </w:pPr>
      <w:r>
        <w:rPr>
          <w:rFonts w:cs="David" w:hint="cs"/>
          <w:u w:val="single"/>
          <w:rtl/>
        </w:rPr>
        <w:t>סגן מזכיר הכנסת דוד לב:</w:t>
      </w:r>
    </w:p>
    <w:p w14:paraId="69AAB092" w14:textId="77777777" w:rsidR="00000000" w:rsidRDefault="00DA50F5">
      <w:pPr>
        <w:bidi/>
        <w:jc w:val="both"/>
        <w:rPr>
          <w:rFonts w:cs="David" w:hint="cs"/>
          <w:rtl/>
        </w:rPr>
      </w:pPr>
    </w:p>
    <w:p w14:paraId="5444BA16" w14:textId="77777777" w:rsidR="00000000" w:rsidRDefault="00DA50F5">
      <w:pPr>
        <w:bidi/>
        <w:jc w:val="both"/>
        <w:rPr>
          <w:rFonts w:cs="David" w:hint="cs"/>
          <w:rtl/>
        </w:rPr>
      </w:pPr>
      <w:r>
        <w:rPr>
          <w:rFonts w:cs="David" w:hint="cs"/>
          <w:rtl/>
        </w:rPr>
        <w:tab/>
        <w:t xml:space="preserve"> אני חושב שכדאי לקיים על זה דיון גורף. צריך להגיש הצעה לוועדת הכנסת.</w:t>
      </w:r>
    </w:p>
    <w:p w14:paraId="6BA3D128" w14:textId="77777777" w:rsidR="00000000" w:rsidRDefault="00DA50F5">
      <w:pPr>
        <w:bidi/>
        <w:jc w:val="both"/>
        <w:rPr>
          <w:rFonts w:cs="David" w:hint="cs"/>
          <w:rtl/>
        </w:rPr>
      </w:pPr>
    </w:p>
    <w:p w14:paraId="069BCC58" w14:textId="77777777" w:rsidR="00000000" w:rsidRDefault="00DA50F5">
      <w:pPr>
        <w:bidi/>
        <w:jc w:val="both"/>
        <w:rPr>
          <w:rFonts w:cs="David" w:hint="cs"/>
          <w:rtl/>
        </w:rPr>
      </w:pPr>
      <w:r>
        <w:rPr>
          <w:rFonts w:cs="David" w:hint="cs"/>
          <w:u w:val="single"/>
          <w:rtl/>
        </w:rPr>
        <w:t>ארבל אסטר</w:t>
      </w:r>
      <w:r>
        <w:rPr>
          <w:rFonts w:cs="David" w:hint="cs"/>
          <w:u w:val="single"/>
          <w:rtl/>
        </w:rPr>
        <w:t>חן:</w:t>
      </w:r>
    </w:p>
    <w:p w14:paraId="21FAF329" w14:textId="77777777" w:rsidR="00000000" w:rsidRDefault="00DA50F5">
      <w:pPr>
        <w:bidi/>
        <w:jc w:val="both"/>
        <w:rPr>
          <w:rFonts w:cs="David" w:hint="cs"/>
          <w:rtl/>
        </w:rPr>
      </w:pPr>
    </w:p>
    <w:p w14:paraId="334F1F4C" w14:textId="77777777" w:rsidR="00000000" w:rsidRDefault="00DA50F5">
      <w:pPr>
        <w:bidi/>
        <w:jc w:val="both"/>
        <w:rPr>
          <w:rFonts w:cs="David" w:hint="cs"/>
          <w:rtl/>
        </w:rPr>
      </w:pPr>
      <w:r>
        <w:rPr>
          <w:rFonts w:cs="David" w:hint="cs"/>
          <w:rtl/>
        </w:rPr>
        <w:tab/>
        <w:t xml:space="preserve"> סעיף 190 (131 הקיים): "בדיון על תקציב המדינה, ובמקרים אחרים יוצאים מן הכלל, רשאית ועדת הכנסת לקבוע סדרי דיון מיוחדים". תהיתי אם להכניס לפה את מה שנקבע בפעם שעברה לגבי על סדרת הסתייגויות. היום זה נמצא בסעיף 107 הקיים, בכוכבית (2), פסקה שנייה: "הוגשו </w:t>
      </w:r>
      <w:r>
        <w:rPr>
          <w:rFonts w:cs="David" w:hint="cs"/>
          <w:rtl/>
        </w:rPr>
        <w:t>לסעיף בהצעת חוק הסתייגויות שבמהותן הן הצעות שונות לתיקון פרט או מרכיב מסוים" - פרט זה שיעורים, כמויות, אחוזים, תאריכים ושקלים - "יחולו הוראות אלה": היושב-ראש רשאי להפיל את הכל". נניח שיש איזשהו תאריך - תחילתו של חוק זה ביום זה וזה. ואז יש מאתיים הסתייגויות</w:t>
      </w:r>
      <w:r>
        <w:rPr>
          <w:rFonts w:cs="David" w:hint="cs"/>
          <w:rtl/>
        </w:rPr>
        <w:t xml:space="preserve">: ביום זה, ביום זה, ביום זה. אז קודם מעמידים להצבעה את כל הסדרה, ורק אם יש רוב, אז מתחילים להצביע אחד-אחד. </w:t>
      </w:r>
    </w:p>
    <w:p w14:paraId="7D70714F" w14:textId="77777777" w:rsidR="00000000" w:rsidRDefault="00DA50F5">
      <w:pPr>
        <w:bidi/>
        <w:jc w:val="both"/>
        <w:rPr>
          <w:rFonts w:cs="David" w:hint="cs"/>
          <w:rtl/>
        </w:rPr>
      </w:pPr>
    </w:p>
    <w:p w14:paraId="5DB7E792" w14:textId="77777777" w:rsidR="00000000" w:rsidRDefault="00DA50F5">
      <w:pPr>
        <w:bidi/>
        <w:jc w:val="both"/>
        <w:rPr>
          <w:rFonts w:cs="David" w:hint="cs"/>
          <w:rtl/>
        </w:rPr>
      </w:pPr>
      <w:r>
        <w:rPr>
          <w:rFonts w:cs="David" w:hint="cs"/>
          <w:u w:val="single"/>
          <w:rtl/>
        </w:rPr>
        <w:t>היו"ר רשף חן:</w:t>
      </w:r>
    </w:p>
    <w:p w14:paraId="733BC040" w14:textId="77777777" w:rsidR="00000000" w:rsidRDefault="00DA50F5">
      <w:pPr>
        <w:bidi/>
        <w:jc w:val="both"/>
        <w:rPr>
          <w:rFonts w:cs="David" w:hint="cs"/>
          <w:rtl/>
        </w:rPr>
      </w:pPr>
    </w:p>
    <w:p w14:paraId="564B4CE3" w14:textId="77777777" w:rsidR="00000000" w:rsidRDefault="00DA50F5">
      <w:pPr>
        <w:bidi/>
        <w:jc w:val="both"/>
        <w:rPr>
          <w:rFonts w:cs="David" w:hint="cs"/>
          <w:rtl/>
        </w:rPr>
      </w:pPr>
      <w:r>
        <w:rPr>
          <w:rFonts w:cs="David" w:hint="cs"/>
          <w:rtl/>
        </w:rPr>
        <w:tab/>
        <w:t xml:space="preserve"> סעיף 190 זאת הוראה גורפת וכללית לחלוטין. אפשר לכתוב שבמקרים בהם ועדת הכנסת נוכחת שמוגשות הצעות או הסתייגויות שמטרתן אך ורק להאריך </w:t>
      </w:r>
      <w:r>
        <w:rPr>
          <w:rFonts w:cs="David" w:hint="cs"/>
          <w:rtl/>
        </w:rPr>
        <w:t>את הדיון, היא רשאית לאחד אותן. אבל זה מיותר, כי זה נובע מ-190. יש פה סעיף שאומר שוועדת הכנסת יכולה לעשות מה שהיא רוצה מתי שהיא רוצה, אז מה הטעם לציין פה דוגמא אחת מעוד אלף אפשרויות אחרות? יכולה ועדת הכנסת לקבל כל החלטה שהיא רוצה, בייעוץ משפטי.</w:t>
      </w:r>
    </w:p>
    <w:p w14:paraId="21D18133" w14:textId="77777777" w:rsidR="00000000" w:rsidRDefault="00DA50F5">
      <w:pPr>
        <w:bidi/>
        <w:jc w:val="both"/>
        <w:rPr>
          <w:rFonts w:cs="David" w:hint="cs"/>
          <w:rtl/>
        </w:rPr>
      </w:pPr>
    </w:p>
    <w:p w14:paraId="7D56481B" w14:textId="77777777" w:rsidR="00000000" w:rsidRDefault="00DA50F5">
      <w:pPr>
        <w:bidi/>
        <w:jc w:val="both"/>
        <w:rPr>
          <w:rFonts w:cs="David" w:hint="cs"/>
          <w:rtl/>
        </w:rPr>
      </w:pPr>
      <w:r>
        <w:rPr>
          <w:rFonts w:cs="David" w:hint="cs"/>
          <w:u w:val="single"/>
          <w:rtl/>
        </w:rPr>
        <w:t>ארבל אסטרחן</w:t>
      </w:r>
      <w:r>
        <w:rPr>
          <w:rFonts w:cs="David" w:hint="cs"/>
          <w:u w:val="single"/>
          <w:rtl/>
        </w:rPr>
        <w:t>:</w:t>
      </w:r>
    </w:p>
    <w:p w14:paraId="7219380E" w14:textId="77777777" w:rsidR="00000000" w:rsidRDefault="00DA50F5">
      <w:pPr>
        <w:bidi/>
        <w:jc w:val="both"/>
        <w:rPr>
          <w:rFonts w:cs="David" w:hint="cs"/>
          <w:rtl/>
        </w:rPr>
      </w:pPr>
    </w:p>
    <w:p w14:paraId="4C8861DA" w14:textId="77777777" w:rsidR="00000000" w:rsidRDefault="00DA50F5">
      <w:pPr>
        <w:bidi/>
        <w:jc w:val="both"/>
        <w:rPr>
          <w:rFonts w:cs="David" w:hint="cs"/>
          <w:rtl/>
        </w:rPr>
      </w:pPr>
      <w:r>
        <w:rPr>
          <w:rFonts w:cs="David" w:hint="cs"/>
          <w:rtl/>
        </w:rPr>
        <w:tab/>
        <w:t xml:space="preserve">אבל אולי כדאי שתהיה הוראה מה עושים כשיש סדרה של הסתייגויות לתאריך התחילה? </w:t>
      </w:r>
    </w:p>
    <w:p w14:paraId="271ED046" w14:textId="77777777" w:rsidR="00000000" w:rsidRDefault="00DA50F5">
      <w:pPr>
        <w:bidi/>
        <w:jc w:val="both"/>
        <w:rPr>
          <w:rFonts w:cs="David" w:hint="cs"/>
          <w:rtl/>
        </w:rPr>
      </w:pPr>
    </w:p>
    <w:p w14:paraId="6428CC5E" w14:textId="77777777" w:rsidR="00000000" w:rsidRDefault="00DA50F5">
      <w:pPr>
        <w:bidi/>
        <w:jc w:val="both"/>
        <w:rPr>
          <w:rFonts w:cs="David" w:hint="cs"/>
          <w:rtl/>
        </w:rPr>
      </w:pPr>
      <w:r>
        <w:rPr>
          <w:rFonts w:cs="David" w:hint="cs"/>
          <w:u w:val="single"/>
          <w:rtl/>
        </w:rPr>
        <w:t>היו"ר רשף חן:</w:t>
      </w:r>
    </w:p>
    <w:p w14:paraId="0C35222B" w14:textId="77777777" w:rsidR="00000000" w:rsidRDefault="00DA50F5">
      <w:pPr>
        <w:bidi/>
        <w:jc w:val="both"/>
        <w:rPr>
          <w:rFonts w:cs="David" w:hint="cs"/>
          <w:rtl/>
        </w:rPr>
      </w:pPr>
    </w:p>
    <w:p w14:paraId="6D6C944D" w14:textId="77777777" w:rsidR="00000000" w:rsidRDefault="00DA50F5">
      <w:pPr>
        <w:bidi/>
        <w:jc w:val="both"/>
        <w:rPr>
          <w:rFonts w:cs="David" w:hint="cs"/>
          <w:rtl/>
        </w:rPr>
      </w:pPr>
      <w:r>
        <w:rPr>
          <w:rFonts w:cs="David" w:hint="cs"/>
          <w:rtl/>
        </w:rPr>
        <w:tab/>
        <w:t xml:space="preserve"> אז יחליטו לאחד את ההסתייגויות, לפי התקדים. לדעתי לא צריך לכתוב את זה במיוחד. </w:t>
      </w:r>
    </w:p>
    <w:p w14:paraId="79822F27" w14:textId="77777777" w:rsidR="00000000" w:rsidRDefault="00DA50F5">
      <w:pPr>
        <w:bidi/>
        <w:jc w:val="both"/>
        <w:rPr>
          <w:rFonts w:cs="David" w:hint="cs"/>
          <w:rtl/>
        </w:rPr>
      </w:pPr>
    </w:p>
    <w:p w14:paraId="1257DBA3" w14:textId="77777777" w:rsidR="00000000" w:rsidRDefault="00DA50F5">
      <w:pPr>
        <w:bidi/>
        <w:jc w:val="both"/>
        <w:rPr>
          <w:rFonts w:cs="David" w:hint="cs"/>
          <w:rtl/>
        </w:rPr>
      </w:pPr>
      <w:r>
        <w:rPr>
          <w:rFonts w:cs="David" w:hint="cs"/>
          <w:u w:val="single"/>
          <w:rtl/>
        </w:rPr>
        <w:t>סגן מזכיר הכנסת דוד לב:</w:t>
      </w:r>
    </w:p>
    <w:p w14:paraId="4F91C86B" w14:textId="77777777" w:rsidR="00000000" w:rsidRDefault="00DA50F5">
      <w:pPr>
        <w:bidi/>
        <w:jc w:val="both"/>
        <w:rPr>
          <w:rFonts w:cs="David" w:hint="cs"/>
          <w:rtl/>
        </w:rPr>
      </w:pPr>
    </w:p>
    <w:p w14:paraId="26C2804C" w14:textId="77777777" w:rsidR="00000000" w:rsidRDefault="00DA50F5">
      <w:pPr>
        <w:bidi/>
        <w:jc w:val="both"/>
        <w:rPr>
          <w:rFonts w:cs="David" w:hint="cs"/>
          <w:rtl/>
        </w:rPr>
      </w:pPr>
      <w:r>
        <w:rPr>
          <w:rFonts w:cs="David" w:hint="cs"/>
          <w:rtl/>
        </w:rPr>
        <w:tab/>
        <w:t xml:space="preserve"> למה שלא תחסום את האפשרות להסתייגויות מסוג זה? </w:t>
      </w:r>
    </w:p>
    <w:p w14:paraId="0EC0ABC5" w14:textId="77777777" w:rsidR="00000000" w:rsidRDefault="00DA50F5">
      <w:pPr>
        <w:bidi/>
        <w:jc w:val="both"/>
        <w:rPr>
          <w:rFonts w:cs="David" w:hint="cs"/>
          <w:rtl/>
        </w:rPr>
      </w:pPr>
    </w:p>
    <w:p w14:paraId="108A54F9" w14:textId="77777777" w:rsidR="00000000" w:rsidRDefault="00DA50F5">
      <w:pPr>
        <w:bidi/>
        <w:jc w:val="both"/>
        <w:rPr>
          <w:rFonts w:cs="David" w:hint="cs"/>
          <w:rtl/>
        </w:rPr>
      </w:pPr>
      <w:r>
        <w:rPr>
          <w:rFonts w:cs="David" w:hint="cs"/>
          <w:u w:val="single"/>
          <w:rtl/>
        </w:rPr>
        <w:t>היו"ר</w:t>
      </w:r>
      <w:r>
        <w:rPr>
          <w:rFonts w:cs="David" w:hint="cs"/>
          <w:u w:val="single"/>
          <w:rtl/>
        </w:rPr>
        <w:t xml:space="preserve"> רשף חן:</w:t>
      </w:r>
    </w:p>
    <w:p w14:paraId="25EA94F9" w14:textId="77777777" w:rsidR="00000000" w:rsidRDefault="00DA50F5">
      <w:pPr>
        <w:bidi/>
        <w:jc w:val="both"/>
        <w:rPr>
          <w:rFonts w:cs="David" w:hint="cs"/>
          <w:rtl/>
        </w:rPr>
      </w:pPr>
    </w:p>
    <w:p w14:paraId="3361D6FF" w14:textId="77777777" w:rsidR="00000000" w:rsidRDefault="00DA50F5">
      <w:pPr>
        <w:bidi/>
        <w:jc w:val="both"/>
        <w:rPr>
          <w:rFonts w:cs="David" w:hint="cs"/>
          <w:rtl/>
        </w:rPr>
      </w:pPr>
      <w:r>
        <w:rPr>
          <w:rFonts w:cs="David" w:hint="cs"/>
          <w:rtl/>
        </w:rPr>
        <w:tab/>
        <w:t xml:space="preserve"> זה יוצר מצב שבו אנחנו צריכים להגיד מראש - אם מישהו ינצל לרעה את התקנון, איך אנחנו נתמודד עם הניצול לרעה באמצעות ניצול הסעיף שמאפשר להתמודד עם ניצול לרעה. כשזה יהיה, נתמודד. יש פרקטיקה, וינהגו לפיה.</w:t>
      </w:r>
    </w:p>
    <w:p w14:paraId="4B81B380" w14:textId="77777777" w:rsidR="00000000" w:rsidRDefault="00DA50F5">
      <w:pPr>
        <w:bidi/>
        <w:jc w:val="both"/>
        <w:rPr>
          <w:rFonts w:cs="David" w:hint="cs"/>
          <w:rtl/>
        </w:rPr>
      </w:pPr>
    </w:p>
    <w:p w14:paraId="49D01E8D" w14:textId="77777777" w:rsidR="00000000" w:rsidRDefault="00DA50F5">
      <w:pPr>
        <w:bidi/>
        <w:jc w:val="both"/>
        <w:rPr>
          <w:rFonts w:cs="David" w:hint="cs"/>
          <w:rtl/>
        </w:rPr>
      </w:pPr>
      <w:r>
        <w:rPr>
          <w:rFonts w:cs="David" w:hint="cs"/>
          <w:u w:val="single"/>
          <w:rtl/>
        </w:rPr>
        <w:t>היו"ר רשף חן:</w:t>
      </w:r>
    </w:p>
    <w:p w14:paraId="5030D406" w14:textId="77777777" w:rsidR="00000000" w:rsidRDefault="00DA50F5">
      <w:pPr>
        <w:bidi/>
        <w:jc w:val="both"/>
        <w:rPr>
          <w:rFonts w:cs="David" w:hint="cs"/>
          <w:rtl/>
        </w:rPr>
      </w:pPr>
    </w:p>
    <w:p w14:paraId="7C42CAFC" w14:textId="77777777" w:rsidR="00000000" w:rsidRDefault="00DA50F5">
      <w:pPr>
        <w:bidi/>
        <w:jc w:val="both"/>
        <w:rPr>
          <w:rFonts w:cs="David" w:hint="cs"/>
          <w:rtl/>
        </w:rPr>
      </w:pPr>
      <w:r>
        <w:rPr>
          <w:rFonts w:cs="David" w:hint="cs"/>
          <w:rtl/>
        </w:rPr>
        <w:tab/>
        <w:t>סעיף 191 (132 הקיים): "(א) כל</w:t>
      </w:r>
      <w:r>
        <w:rPr>
          <w:rFonts w:cs="David" w:hint="cs"/>
          <w:rtl/>
        </w:rPr>
        <w:t xml:space="preserve"> עוד ל נתקבל החוק בקריאה השלישית, רשאית הממשלה, בכל שלב של הדיונים בוועדה או במליאת הכנסת, לחזור בה מהצעת החוק כולה, אם על-ידי הודעה בכנסת ואם על-ידי הודעה בכתב ליושב-ראש הכנסת". </w:t>
      </w:r>
    </w:p>
    <w:p w14:paraId="29721976" w14:textId="77777777" w:rsidR="00000000" w:rsidRDefault="00DA50F5">
      <w:pPr>
        <w:bidi/>
        <w:jc w:val="both"/>
        <w:rPr>
          <w:rFonts w:cs="David" w:hint="cs"/>
          <w:rtl/>
        </w:rPr>
      </w:pPr>
    </w:p>
    <w:p w14:paraId="19479DB5" w14:textId="77777777" w:rsidR="00000000" w:rsidRDefault="00DA50F5">
      <w:pPr>
        <w:bidi/>
        <w:jc w:val="both"/>
        <w:rPr>
          <w:rFonts w:cs="David" w:hint="cs"/>
          <w:rtl/>
        </w:rPr>
      </w:pPr>
      <w:r>
        <w:rPr>
          <w:rFonts w:cs="David" w:hint="cs"/>
          <w:u w:val="single"/>
          <w:rtl/>
        </w:rPr>
        <w:t>ארבל אסטרחן:</w:t>
      </w:r>
    </w:p>
    <w:p w14:paraId="6B79FA6C" w14:textId="77777777" w:rsidR="00000000" w:rsidRDefault="00DA50F5">
      <w:pPr>
        <w:bidi/>
        <w:jc w:val="both"/>
        <w:rPr>
          <w:rFonts w:cs="David" w:hint="cs"/>
          <w:rtl/>
        </w:rPr>
      </w:pPr>
    </w:p>
    <w:p w14:paraId="418900FD" w14:textId="77777777" w:rsidR="00000000" w:rsidRDefault="00DA50F5">
      <w:pPr>
        <w:bidi/>
        <w:jc w:val="both"/>
        <w:rPr>
          <w:rFonts w:cs="David" w:hint="cs"/>
          <w:rtl/>
        </w:rPr>
      </w:pPr>
      <w:r>
        <w:rPr>
          <w:rFonts w:cs="David" w:hint="cs"/>
          <w:rtl/>
        </w:rPr>
        <w:tab/>
        <w:t xml:space="preserve"> שוב - מי זה הממשלה? פה זה ממש חשוב. </w:t>
      </w:r>
    </w:p>
    <w:p w14:paraId="3FF7B836" w14:textId="77777777" w:rsidR="00000000" w:rsidRDefault="00DA50F5">
      <w:pPr>
        <w:bidi/>
        <w:jc w:val="both"/>
        <w:rPr>
          <w:rFonts w:cs="David" w:hint="cs"/>
          <w:rtl/>
        </w:rPr>
      </w:pPr>
    </w:p>
    <w:p w14:paraId="1D62C257" w14:textId="77777777" w:rsidR="00000000" w:rsidRDefault="00DA50F5">
      <w:pPr>
        <w:bidi/>
        <w:jc w:val="both"/>
        <w:rPr>
          <w:rFonts w:cs="David" w:hint="cs"/>
          <w:rtl/>
        </w:rPr>
      </w:pPr>
      <w:r>
        <w:rPr>
          <w:rFonts w:cs="David" w:hint="cs"/>
          <w:u w:val="single"/>
          <w:rtl/>
        </w:rPr>
        <w:t>היו"ר רשף חן:</w:t>
      </w:r>
    </w:p>
    <w:p w14:paraId="70C64B76" w14:textId="77777777" w:rsidR="00000000" w:rsidRDefault="00DA50F5">
      <w:pPr>
        <w:bidi/>
        <w:jc w:val="both"/>
        <w:rPr>
          <w:rFonts w:cs="David" w:hint="cs"/>
          <w:rtl/>
        </w:rPr>
      </w:pPr>
    </w:p>
    <w:p w14:paraId="0249CF21" w14:textId="77777777" w:rsidR="00000000" w:rsidRDefault="00DA50F5">
      <w:pPr>
        <w:bidi/>
        <w:jc w:val="both"/>
        <w:rPr>
          <w:rFonts w:cs="David" w:hint="cs"/>
          <w:rtl/>
        </w:rPr>
      </w:pPr>
      <w:r>
        <w:rPr>
          <w:rFonts w:cs="David" w:hint="cs"/>
          <w:rtl/>
        </w:rPr>
        <w:tab/>
        <w:t xml:space="preserve"> אולי</w:t>
      </w:r>
      <w:r>
        <w:rPr>
          <w:rFonts w:cs="David" w:hint="cs"/>
          <w:rtl/>
        </w:rPr>
        <w:t xml:space="preserve"> נכתוב כאן: "לעניין סעיף זה" - כי בניגוד לכל מקום אחר בתקנון, פה לא נכתב במפורש אחרת - "הממשלה רשאית למסור את הודעותיה באמצעות כל אחד מאלה - ראש הממשלה, השר שהנושא המוצע נמצא בסמכותו, השר המקשר, סגן השר שהנושא המוצע נמצא בסמכותו, שר אחר. במקרה של מחלוקת, י</w:t>
      </w:r>
      <w:r>
        <w:rPr>
          <w:rFonts w:cs="David" w:hint="cs"/>
          <w:rtl/>
        </w:rPr>
        <w:t xml:space="preserve">כריע הקודם ברשימה". </w:t>
      </w:r>
    </w:p>
    <w:p w14:paraId="649BCFC5" w14:textId="77777777" w:rsidR="00000000" w:rsidRDefault="00DA50F5">
      <w:pPr>
        <w:bidi/>
        <w:jc w:val="both"/>
        <w:rPr>
          <w:rFonts w:cs="David" w:hint="cs"/>
          <w:rtl/>
        </w:rPr>
      </w:pPr>
    </w:p>
    <w:p w14:paraId="487EADE8" w14:textId="77777777" w:rsidR="00000000" w:rsidRDefault="00DA50F5">
      <w:pPr>
        <w:bidi/>
        <w:jc w:val="both"/>
        <w:rPr>
          <w:rFonts w:cs="David" w:hint="cs"/>
          <w:rtl/>
        </w:rPr>
      </w:pPr>
      <w:r>
        <w:rPr>
          <w:rFonts w:cs="David"/>
          <w:u w:val="single"/>
          <w:rtl/>
        </w:rPr>
        <w:br w:type="page"/>
      </w:r>
      <w:r>
        <w:rPr>
          <w:rFonts w:cs="David" w:hint="cs"/>
          <w:u w:val="single"/>
          <w:rtl/>
        </w:rPr>
        <w:t>ארבל אסטרחן:</w:t>
      </w:r>
    </w:p>
    <w:p w14:paraId="3EE278FE" w14:textId="77777777" w:rsidR="00000000" w:rsidRDefault="00DA50F5">
      <w:pPr>
        <w:bidi/>
        <w:jc w:val="both"/>
        <w:rPr>
          <w:rFonts w:cs="David" w:hint="cs"/>
          <w:rtl/>
        </w:rPr>
      </w:pPr>
    </w:p>
    <w:p w14:paraId="11488EB4" w14:textId="77777777" w:rsidR="00000000" w:rsidRDefault="00DA50F5">
      <w:pPr>
        <w:bidi/>
        <w:jc w:val="both"/>
        <w:rPr>
          <w:rFonts w:cs="David" w:hint="cs"/>
          <w:rtl/>
        </w:rPr>
      </w:pPr>
      <w:r>
        <w:rPr>
          <w:rFonts w:cs="David" w:hint="cs"/>
          <w:rtl/>
        </w:rPr>
        <w:tab/>
        <w:t xml:space="preserve"> זאת אומרת, ראש הממשלה גובר על השר הרלוונטי, השר הרלוונטי גובר על השר המקשר. זאת הוראה חשובה. </w:t>
      </w:r>
    </w:p>
    <w:p w14:paraId="27974E7B" w14:textId="77777777" w:rsidR="00000000" w:rsidRDefault="00DA50F5">
      <w:pPr>
        <w:bidi/>
        <w:jc w:val="both"/>
        <w:rPr>
          <w:rFonts w:cs="David" w:hint="cs"/>
          <w:rtl/>
        </w:rPr>
      </w:pPr>
    </w:p>
    <w:p w14:paraId="72AA9C46" w14:textId="77777777" w:rsidR="00000000" w:rsidRDefault="00DA50F5">
      <w:pPr>
        <w:bidi/>
        <w:jc w:val="both"/>
        <w:rPr>
          <w:rFonts w:cs="David" w:hint="cs"/>
          <w:rtl/>
        </w:rPr>
      </w:pPr>
      <w:r>
        <w:rPr>
          <w:rFonts w:cs="David" w:hint="cs"/>
          <w:u w:val="single"/>
          <w:rtl/>
        </w:rPr>
        <w:t>היו"ר רשף חן:</w:t>
      </w:r>
    </w:p>
    <w:p w14:paraId="163A103C" w14:textId="77777777" w:rsidR="00000000" w:rsidRDefault="00DA50F5">
      <w:pPr>
        <w:bidi/>
        <w:jc w:val="both"/>
        <w:rPr>
          <w:rFonts w:cs="David" w:hint="cs"/>
          <w:rtl/>
        </w:rPr>
      </w:pPr>
    </w:p>
    <w:p w14:paraId="4C8D895D" w14:textId="77777777" w:rsidR="00000000" w:rsidRDefault="00DA50F5">
      <w:pPr>
        <w:bidi/>
        <w:jc w:val="both"/>
        <w:rPr>
          <w:rFonts w:cs="David" w:hint="cs"/>
          <w:rtl/>
        </w:rPr>
      </w:pPr>
      <w:r>
        <w:rPr>
          <w:rFonts w:cs="David" w:hint="cs"/>
          <w:rtl/>
        </w:rPr>
        <w:tab/>
        <w:t xml:space="preserve"> השאלה אם סגן השר הרלוונטי גובר על שר כלשהו. עם כל הכבוד, אני חושב ששר כלשהו הוא מעל סגן השר. לכן אני חושב</w:t>
      </w:r>
      <w:r>
        <w:rPr>
          <w:rFonts w:cs="David" w:hint="cs"/>
          <w:rtl/>
        </w:rPr>
        <w:t xml:space="preserve"> שצריך לשנות את הסדר: קודם שר כלשהו ואז סגן השר במשרד הרלוונטי. </w:t>
      </w:r>
    </w:p>
    <w:p w14:paraId="6CDB9E22" w14:textId="77777777" w:rsidR="00000000" w:rsidRDefault="00DA50F5">
      <w:pPr>
        <w:bidi/>
        <w:jc w:val="both"/>
        <w:rPr>
          <w:rFonts w:cs="David" w:hint="cs"/>
          <w:rtl/>
        </w:rPr>
      </w:pPr>
    </w:p>
    <w:p w14:paraId="404E6707" w14:textId="77777777" w:rsidR="00000000" w:rsidRDefault="00DA50F5">
      <w:pPr>
        <w:bidi/>
        <w:jc w:val="both"/>
        <w:rPr>
          <w:rFonts w:cs="David" w:hint="cs"/>
          <w:rtl/>
        </w:rPr>
      </w:pPr>
      <w:r>
        <w:rPr>
          <w:rFonts w:cs="David" w:hint="cs"/>
          <w:u w:val="single"/>
          <w:rtl/>
        </w:rPr>
        <w:t>ארבל אסטרחן:</w:t>
      </w:r>
    </w:p>
    <w:p w14:paraId="1AD347F2" w14:textId="77777777" w:rsidR="00000000" w:rsidRDefault="00DA50F5">
      <w:pPr>
        <w:bidi/>
        <w:jc w:val="both"/>
        <w:rPr>
          <w:rFonts w:cs="David" w:hint="cs"/>
          <w:rtl/>
        </w:rPr>
      </w:pPr>
    </w:p>
    <w:p w14:paraId="367BBE92" w14:textId="77777777" w:rsidR="00000000" w:rsidRDefault="00DA50F5">
      <w:pPr>
        <w:bidi/>
        <w:jc w:val="both"/>
        <w:rPr>
          <w:rFonts w:cs="David" w:hint="cs"/>
          <w:rtl/>
        </w:rPr>
      </w:pPr>
      <w:r>
        <w:rPr>
          <w:rFonts w:cs="David" w:hint="cs"/>
          <w:rtl/>
        </w:rPr>
        <w:tab/>
        <w:t xml:space="preserve"> אז אמרנו: "ראש הממשלה, השר שהנושא בתחום סמכותו, השר המקשר, שר אחר, סגן שר במשרד הרלוונטי". לא כל סגן שר.</w:t>
      </w:r>
    </w:p>
    <w:p w14:paraId="444AAE98" w14:textId="77777777" w:rsidR="00000000" w:rsidRDefault="00DA50F5">
      <w:pPr>
        <w:bidi/>
        <w:jc w:val="both"/>
        <w:rPr>
          <w:rFonts w:cs="David" w:hint="cs"/>
          <w:rtl/>
        </w:rPr>
      </w:pPr>
    </w:p>
    <w:p w14:paraId="0018E8F8" w14:textId="77777777" w:rsidR="00000000" w:rsidRDefault="00DA50F5">
      <w:pPr>
        <w:bidi/>
        <w:jc w:val="both"/>
        <w:rPr>
          <w:rFonts w:cs="David" w:hint="cs"/>
          <w:rtl/>
        </w:rPr>
      </w:pPr>
      <w:r>
        <w:rPr>
          <w:rFonts w:cs="David" w:hint="cs"/>
          <w:u w:val="single"/>
          <w:rtl/>
        </w:rPr>
        <w:t>היו"ר רשף חן:</w:t>
      </w:r>
    </w:p>
    <w:p w14:paraId="56AE2D36" w14:textId="77777777" w:rsidR="00000000" w:rsidRDefault="00DA50F5">
      <w:pPr>
        <w:bidi/>
        <w:jc w:val="both"/>
        <w:rPr>
          <w:rFonts w:cs="David" w:hint="cs"/>
          <w:rtl/>
        </w:rPr>
      </w:pPr>
    </w:p>
    <w:p w14:paraId="73095685" w14:textId="77777777" w:rsidR="00000000" w:rsidRDefault="00DA50F5">
      <w:pPr>
        <w:bidi/>
        <w:jc w:val="both"/>
        <w:rPr>
          <w:rFonts w:cs="David" w:hint="cs"/>
          <w:rtl/>
        </w:rPr>
      </w:pPr>
      <w:r>
        <w:rPr>
          <w:rFonts w:cs="David" w:hint="cs"/>
          <w:rtl/>
        </w:rPr>
        <w:tab/>
        <w:t xml:space="preserve"> זאת הצעה מהותית, עוד צריך לדון על זה בוועדת הכנסת.</w:t>
      </w:r>
    </w:p>
    <w:p w14:paraId="484914FE" w14:textId="77777777" w:rsidR="00000000" w:rsidRDefault="00DA50F5">
      <w:pPr>
        <w:bidi/>
        <w:jc w:val="both"/>
        <w:rPr>
          <w:rFonts w:cs="David" w:hint="cs"/>
          <w:rtl/>
        </w:rPr>
      </w:pPr>
    </w:p>
    <w:p w14:paraId="36B724AC" w14:textId="77777777" w:rsidR="00000000" w:rsidRDefault="00DA50F5">
      <w:pPr>
        <w:bidi/>
        <w:jc w:val="both"/>
        <w:rPr>
          <w:rFonts w:cs="David" w:hint="cs"/>
          <w:rtl/>
        </w:rPr>
      </w:pPr>
      <w:r>
        <w:rPr>
          <w:rFonts w:cs="David" w:hint="cs"/>
          <w:u w:val="single"/>
          <w:rtl/>
        </w:rPr>
        <w:t>ארבל אסטרחן:</w:t>
      </w:r>
    </w:p>
    <w:p w14:paraId="2B06B081" w14:textId="77777777" w:rsidR="00000000" w:rsidRDefault="00DA50F5">
      <w:pPr>
        <w:bidi/>
        <w:jc w:val="both"/>
        <w:rPr>
          <w:rFonts w:cs="David" w:hint="cs"/>
          <w:rtl/>
        </w:rPr>
      </w:pPr>
    </w:p>
    <w:p w14:paraId="3AAE0C6C" w14:textId="77777777" w:rsidR="00000000" w:rsidRDefault="00DA50F5">
      <w:pPr>
        <w:bidi/>
        <w:jc w:val="both"/>
        <w:rPr>
          <w:rFonts w:cs="David" w:hint="cs"/>
          <w:rtl/>
        </w:rPr>
      </w:pPr>
      <w:r>
        <w:rPr>
          <w:rFonts w:cs="David" w:hint="cs"/>
          <w:rtl/>
        </w:rPr>
        <w:tab/>
        <w:t xml:space="preserve">"(ב) (1) התחילה הקריאה השנייה, לא תימסר הודעה כזאת" - הודעה על משיכת החוק - "אלא לאחר שתופסק הקריאה לפי דרישת הממשלה; ההפסקה תארך לא פחות מששבוע ולא יותר משלושה שבועות; ימי פגרה לא יבואו במניין". כך זה היום. </w:t>
      </w:r>
    </w:p>
    <w:p w14:paraId="421F509E" w14:textId="77777777" w:rsidR="00000000" w:rsidRDefault="00DA50F5">
      <w:pPr>
        <w:bidi/>
        <w:jc w:val="both"/>
        <w:rPr>
          <w:rFonts w:cs="David" w:hint="cs"/>
          <w:rtl/>
        </w:rPr>
      </w:pPr>
    </w:p>
    <w:p w14:paraId="46649EE1" w14:textId="77777777" w:rsidR="00000000" w:rsidRDefault="00DA50F5">
      <w:pPr>
        <w:bidi/>
        <w:jc w:val="both"/>
        <w:rPr>
          <w:rFonts w:cs="David" w:hint="cs"/>
          <w:rtl/>
        </w:rPr>
      </w:pPr>
      <w:r>
        <w:rPr>
          <w:rFonts w:cs="David" w:hint="cs"/>
          <w:u w:val="single"/>
          <w:rtl/>
        </w:rPr>
        <w:t>היו"ר רשף חן:</w:t>
      </w:r>
    </w:p>
    <w:p w14:paraId="1D3003A5" w14:textId="77777777" w:rsidR="00000000" w:rsidRDefault="00DA50F5">
      <w:pPr>
        <w:bidi/>
        <w:jc w:val="both"/>
        <w:rPr>
          <w:rFonts w:cs="David" w:hint="cs"/>
          <w:rtl/>
        </w:rPr>
      </w:pPr>
    </w:p>
    <w:p w14:paraId="5608859D" w14:textId="77777777" w:rsidR="00000000" w:rsidRDefault="00DA50F5">
      <w:pPr>
        <w:bidi/>
        <w:jc w:val="both"/>
        <w:rPr>
          <w:rFonts w:cs="David" w:hint="cs"/>
          <w:rtl/>
        </w:rPr>
      </w:pPr>
      <w:r>
        <w:rPr>
          <w:rFonts w:cs="David" w:hint="cs"/>
          <w:rtl/>
        </w:rPr>
        <w:tab/>
        <w:t xml:space="preserve"> הם חייבים לעש</w:t>
      </w:r>
      <w:r>
        <w:rPr>
          <w:rFonts w:cs="David" w:hint="cs"/>
          <w:rtl/>
        </w:rPr>
        <w:t>ות הפסקה לשבוע ואז למשוך. לא יכולים למשוך על המקום? מה הרעיון?</w:t>
      </w:r>
    </w:p>
    <w:p w14:paraId="1FFACC7A" w14:textId="77777777" w:rsidR="00000000" w:rsidRDefault="00DA50F5">
      <w:pPr>
        <w:bidi/>
        <w:jc w:val="both"/>
        <w:rPr>
          <w:rFonts w:cs="David" w:hint="cs"/>
          <w:rtl/>
        </w:rPr>
      </w:pPr>
    </w:p>
    <w:p w14:paraId="73832222" w14:textId="77777777" w:rsidR="00000000" w:rsidRDefault="00DA50F5">
      <w:pPr>
        <w:bidi/>
        <w:jc w:val="both"/>
        <w:rPr>
          <w:rFonts w:cs="David" w:hint="cs"/>
          <w:rtl/>
        </w:rPr>
      </w:pPr>
      <w:r>
        <w:rPr>
          <w:rFonts w:cs="David" w:hint="cs"/>
          <w:u w:val="single"/>
          <w:rtl/>
        </w:rPr>
        <w:t>סגן מזכיר הכנסת דוד לב:</w:t>
      </w:r>
    </w:p>
    <w:p w14:paraId="08C16CF0" w14:textId="77777777" w:rsidR="00000000" w:rsidRDefault="00DA50F5">
      <w:pPr>
        <w:bidi/>
        <w:jc w:val="both"/>
        <w:rPr>
          <w:rFonts w:cs="David" w:hint="cs"/>
          <w:rtl/>
        </w:rPr>
      </w:pPr>
    </w:p>
    <w:p w14:paraId="7F7CECF4" w14:textId="77777777" w:rsidR="00000000" w:rsidRDefault="00DA50F5">
      <w:pPr>
        <w:bidi/>
        <w:jc w:val="both"/>
        <w:rPr>
          <w:rFonts w:cs="David" w:hint="cs"/>
          <w:rtl/>
        </w:rPr>
      </w:pPr>
      <w:r>
        <w:rPr>
          <w:rFonts w:cs="David" w:hint="cs"/>
          <w:rtl/>
        </w:rPr>
        <w:tab/>
        <w:t xml:space="preserve"> זה משך הזמן שניתן להם לשיקול דעת אם הם באמת רוצים לחזור בהם מהצעת החוק. נותנים להם שלושה שבועות לחשוב, ואחרי כן - אם הם לא מודיעים כלום, חוזרים לקריאה השנייה.</w:t>
      </w:r>
    </w:p>
    <w:p w14:paraId="769B4E90" w14:textId="77777777" w:rsidR="00000000" w:rsidRDefault="00DA50F5">
      <w:pPr>
        <w:bidi/>
        <w:jc w:val="both"/>
        <w:rPr>
          <w:rFonts w:cs="David" w:hint="cs"/>
          <w:rtl/>
        </w:rPr>
      </w:pPr>
    </w:p>
    <w:p w14:paraId="3F21E951" w14:textId="77777777" w:rsidR="00000000" w:rsidRDefault="00DA50F5">
      <w:pPr>
        <w:bidi/>
        <w:jc w:val="both"/>
        <w:rPr>
          <w:rFonts w:cs="David" w:hint="cs"/>
          <w:rtl/>
        </w:rPr>
      </w:pPr>
      <w:r>
        <w:rPr>
          <w:rFonts w:cs="David" w:hint="cs"/>
          <w:u w:val="single"/>
          <w:rtl/>
        </w:rPr>
        <w:t>היו"ר</w:t>
      </w:r>
      <w:r>
        <w:rPr>
          <w:rFonts w:cs="David" w:hint="cs"/>
          <w:u w:val="single"/>
          <w:rtl/>
        </w:rPr>
        <w:t xml:space="preserve"> רשף חן:</w:t>
      </w:r>
    </w:p>
    <w:p w14:paraId="13009DC6" w14:textId="77777777" w:rsidR="00000000" w:rsidRDefault="00DA50F5">
      <w:pPr>
        <w:bidi/>
        <w:jc w:val="both"/>
        <w:rPr>
          <w:rFonts w:cs="David" w:hint="cs"/>
          <w:rtl/>
        </w:rPr>
      </w:pPr>
    </w:p>
    <w:p w14:paraId="19B16423" w14:textId="77777777" w:rsidR="00000000" w:rsidRDefault="00DA50F5">
      <w:pPr>
        <w:bidi/>
        <w:jc w:val="both"/>
        <w:rPr>
          <w:rFonts w:cs="David" w:hint="cs"/>
          <w:rtl/>
        </w:rPr>
      </w:pPr>
      <w:r>
        <w:rPr>
          <w:rFonts w:cs="David" w:hint="cs"/>
          <w:rtl/>
        </w:rPr>
        <w:tab/>
        <w:t xml:space="preserve"> אני מבין למה נותנים את האפשרות להמתין ולחשוב, אבל למה לחייב אותם לחכות שבוע?</w:t>
      </w:r>
    </w:p>
    <w:p w14:paraId="455B56D3" w14:textId="77777777" w:rsidR="00000000" w:rsidRDefault="00DA50F5">
      <w:pPr>
        <w:bidi/>
        <w:jc w:val="both"/>
        <w:rPr>
          <w:rFonts w:cs="David" w:hint="cs"/>
          <w:rtl/>
        </w:rPr>
      </w:pPr>
    </w:p>
    <w:p w14:paraId="5C1EBAC3" w14:textId="77777777" w:rsidR="00000000" w:rsidRDefault="00DA50F5">
      <w:pPr>
        <w:bidi/>
        <w:jc w:val="both"/>
        <w:rPr>
          <w:rFonts w:cs="David" w:hint="cs"/>
          <w:rtl/>
        </w:rPr>
      </w:pPr>
      <w:r>
        <w:rPr>
          <w:rFonts w:cs="David" w:hint="cs"/>
          <w:u w:val="single"/>
          <w:rtl/>
        </w:rPr>
        <w:t>סגן מזכיר הכנסת דוד לב:</w:t>
      </w:r>
    </w:p>
    <w:p w14:paraId="21EFAA13" w14:textId="77777777" w:rsidR="00000000" w:rsidRDefault="00DA50F5">
      <w:pPr>
        <w:bidi/>
        <w:jc w:val="both"/>
        <w:rPr>
          <w:rFonts w:cs="David" w:hint="cs"/>
          <w:rtl/>
        </w:rPr>
      </w:pPr>
    </w:p>
    <w:p w14:paraId="025C6F93" w14:textId="77777777" w:rsidR="00000000" w:rsidRDefault="00DA50F5">
      <w:pPr>
        <w:bidi/>
        <w:jc w:val="both"/>
        <w:rPr>
          <w:rFonts w:cs="David" w:hint="cs"/>
          <w:rtl/>
        </w:rPr>
      </w:pPr>
      <w:r>
        <w:rPr>
          <w:rFonts w:cs="David" w:hint="cs"/>
          <w:rtl/>
        </w:rPr>
        <w:tab/>
        <w:t xml:space="preserve"> ההפסקה תארך לא פחות משבוע - אל תעשו צחוק מהכנסת. רציתם, קחו את הזמן שלכם, תדונו. אל תתחרטו מחר. אבל תדעו שיש לכם גם סף גבוה, אתם לא יכולים </w:t>
      </w:r>
      <w:r>
        <w:rPr>
          <w:rFonts w:cs="David" w:hint="cs"/>
          <w:rtl/>
        </w:rPr>
        <w:t xml:space="preserve">למשוך את זה עד בלי די. או שתחליטו מה אתם עושים עם החוק או שתבואו להצביע עוד שלושה שבועות. </w:t>
      </w:r>
    </w:p>
    <w:p w14:paraId="2F31179F" w14:textId="77777777" w:rsidR="00000000" w:rsidRDefault="00DA50F5">
      <w:pPr>
        <w:bidi/>
        <w:jc w:val="both"/>
        <w:rPr>
          <w:rFonts w:cs="David" w:hint="cs"/>
          <w:rtl/>
        </w:rPr>
      </w:pPr>
    </w:p>
    <w:p w14:paraId="0963F19B" w14:textId="77777777" w:rsidR="00000000" w:rsidRDefault="00DA50F5">
      <w:pPr>
        <w:bidi/>
        <w:jc w:val="both"/>
        <w:rPr>
          <w:rFonts w:cs="David" w:hint="cs"/>
          <w:rtl/>
        </w:rPr>
      </w:pPr>
      <w:r>
        <w:rPr>
          <w:rFonts w:cs="David" w:hint="cs"/>
          <w:u w:val="single"/>
          <w:rtl/>
        </w:rPr>
        <w:t>היו"ר רשף חן:</w:t>
      </w:r>
    </w:p>
    <w:p w14:paraId="5A386C52" w14:textId="77777777" w:rsidR="00000000" w:rsidRDefault="00DA50F5">
      <w:pPr>
        <w:bidi/>
        <w:jc w:val="both"/>
        <w:rPr>
          <w:rFonts w:cs="David" w:hint="cs"/>
          <w:rtl/>
        </w:rPr>
      </w:pPr>
    </w:p>
    <w:p w14:paraId="41A07BA7" w14:textId="77777777" w:rsidR="00000000" w:rsidRDefault="00DA50F5">
      <w:pPr>
        <w:bidi/>
        <w:jc w:val="both"/>
        <w:rPr>
          <w:rFonts w:cs="David" w:hint="cs"/>
          <w:rtl/>
        </w:rPr>
      </w:pPr>
      <w:r>
        <w:rPr>
          <w:rFonts w:cs="David" w:hint="cs"/>
          <w:rtl/>
        </w:rPr>
        <w:tab/>
        <w:t xml:space="preserve"> אבל אם הוא רוצה להחליט עכשיו שהוא לא רוצה את החוק הזה, הוא הגיע למסקנה שזה חוק גרוע. </w:t>
      </w:r>
    </w:p>
    <w:p w14:paraId="44B484CB" w14:textId="77777777" w:rsidR="00000000" w:rsidRDefault="00DA50F5">
      <w:pPr>
        <w:bidi/>
        <w:jc w:val="both"/>
        <w:rPr>
          <w:rFonts w:cs="David" w:hint="cs"/>
          <w:rtl/>
        </w:rPr>
      </w:pPr>
    </w:p>
    <w:p w14:paraId="5C573264" w14:textId="77777777" w:rsidR="00000000" w:rsidRDefault="00DA50F5">
      <w:pPr>
        <w:bidi/>
        <w:jc w:val="both"/>
        <w:rPr>
          <w:rFonts w:cs="David" w:hint="cs"/>
          <w:u w:val="single"/>
          <w:rtl/>
        </w:rPr>
      </w:pPr>
      <w:r>
        <w:rPr>
          <w:rFonts w:cs="David" w:hint="cs"/>
          <w:u w:val="single"/>
          <w:rtl/>
        </w:rPr>
        <w:t>סגנית מזכיר הכנסת ירדנה מלר-הורוביץ:</w:t>
      </w:r>
    </w:p>
    <w:p w14:paraId="18350D95" w14:textId="77777777" w:rsidR="00000000" w:rsidRDefault="00DA50F5">
      <w:pPr>
        <w:bidi/>
        <w:jc w:val="both"/>
        <w:rPr>
          <w:rFonts w:cs="David" w:hint="cs"/>
          <w:rtl/>
        </w:rPr>
      </w:pPr>
    </w:p>
    <w:p w14:paraId="4656CC25" w14:textId="77777777" w:rsidR="00000000" w:rsidRDefault="00DA50F5">
      <w:pPr>
        <w:bidi/>
        <w:jc w:val="both"/>
        <w:rPr>
          <w:rFonts w:cs="David" w:hint="cs"/>
          <w:rtl/>
        </w:rPr>
      </w:pPr>
      <w:r>
        <w:rPr>
          <w:rFonts w:cs="David" w:hint="cs"/>
          <w:rtl/>
        </w:rPr>
        <w:tab/>
        <w:t xml:space="preserve"> אז יש סעיף אחר שמאפש</w:t>
      </w:r>
      <w:r>
        <w:rPr>
          <w:rFonts w:cs="David" w:hint="cs"/>
          <w:rtl/>
        </w:rPr>
        <w:t>ר למשוך את הצעת החוק - סעיף 127, שמאפשר למשוך אם התקבלה הסתייגות.</w:t>
      </w:r>
    </w:p>
    <w:p w14:paraId="0AE27811" w14:textId="77777777" w:rsidR="00000000" w:rsidRDefault="00DA50F5">
      <w:pPr>
        <w:bidi/>
        <w:jc w:val="both"/>
        <w:rPr>
          <w:rFonts w:cs="David" w:hint="cs"/>
          <w:rtl/>
        </w:rPr>
      </w:pPr>
    </w:p>
    <w:p w14:paraId="2D24E8BD" w14:textId="77777777" w:rsidR="00000000" w:rsidRDefault="00DA50F5">
      <w:pPr>
        <w:bidi/>
        <w:jc w:val="both"/>
        <w:rPr>
          <w:rFonts w:cs="David" w:hint="cs"/>
          <w:rtl/>
        </w:rPr>
      </w:pPr>
      <w:r>
        <w:rPr>
          <w:rFonts w:cs="David" w:hint="cs"/>
          <w:u w:val="single"/>
          <w:rtl/>
        </w:rPr>
        <w:t>היו"ר רשף חן:</w:t>
      </w:r>
    </w:p>
    <w:p w14:paraId="7C0155DA" w14:textId="77777777" w:rsidR="00000000" w:rsidRDefault="00DA50F5">
      <w:pPr>
        <w:bidi/>
        <w:jc w:val="both"/>
        <w:rPr>
          <w:rFonts w:cs="David" w:hint="cs"/>
          <w:rtl/>
        </w:rPr>
      </w:pPr>
    </w:p>
    <w:p w14:paraId="5A477911" w14:textId="77777777" w:rsidR="00000000" w:rsidRDefault="00DA50F5">
      <w:pPr>
        <w:bidi/>
        <w:jc w:val="both"/>
        <w:rPr>
          <w:rFonts w:cs="David" w:hint="cs"/>
          <w:rtl/>
        </w:rPr>
      </w:pPr>
      <w:r>
        <w:rPr>
          <w:rFonts w:cs="David" w:hint="cs"/>
          <w:rtl/>
        </w:rPr>
        <w:tab/>
        <w:t xml:space="preserve"> ואם השר יזם את החוק והוא רוצה לחזור בו מהצעת החוק? מבחינה לוגית נראה לי מגוחך שמחייבים את הממשלה לחכות שבוע כדי לוודא שהיא בגמירות דעת. אבל לא משנה, זה חסר חשיבות, זה יכול </w:t>
      </w:r>
      <w:r>
        <w:rPr>
          <w:rFonts w:cs="David" w:hint="cs"/>
          <w:rtl/>
        </w:rPr>
        <w:t xml:space="preserve">להישאר כך. </w:t>
      </w:r>
    </w:p>
    <w:p w14:paraId="02FC582C" w14:textId="77777777" w:rsidR="00000000" w:rsidRDefault="00DA50F5">
      <w:pPr>
        <w:bidi/>
        <w:jc w:val="both"/>
        <w:rPr>
          <w:rFonts w:cs="David" w:hint="cs"/>
          <w:rtl/>
        </w:rPr>
      </w:pPr>
    </w:p>
    <w:p w14:paraId="25CF3F0B" w14:textId="77777777" w:rsidR="00000000" w:rsidRDefault="00DA50F5">
      <w:pPr>
        <w:bidi/>
        <w:jc w:val="both"/>
        <w:rPr>
          <w:rFonts w:cs="David" w:hint="cs"/>
          <w:rtl/>
        </w:rPr>
      </w:pPr>
      <w:r>
        <w:rPr>
          <w:rFonts w:cs="David" w:hint="cs"/>
          <w:u w:val="single"/>
          <w:rtl/>
        </w:rPr>
        <w:t>סגן מזכיר הכנסת דוד לב:</w:t>
      </w:r>
    </w:p>
    <w:p w14:paraId="1AB23F2D" w14:textId="77777777" w:rsidR="00000000" w:rsidRDefault="00DA50F5">
      <w:pPr>
        <w:bidi/>
        <w:jc w:val="both"/>
        <w:rPr>
          <w:rFonts w:cs="David" w:hint="cs"/>
          <w:rtl/>
        </w:rPr>
      </w:pPr>
    </w:p>
    <w:p w14:paraId="432E51FA" w14:textId="77777777" w:rsidR="00000000" w:rsidRDefault="00DA50F5">
      <w:pPr>
        <w:bidi/>
        <w:jc w:val="both"/>
        <w:rPr>
          <w:rFonts w:cs="David" w:hint="cs"/>
          <w:rtl/>
        </w:rPr>
      </w:pPr>
      <w:r>
        <w:rPr>
          <w:rFonts w:cs="David" w:hint="cs"/>
          <w:rtl/>
        </w:rPr>
        <w:tab/>
        <w:t xml:space="preserve"> אם לא התחילה הקריאה השנייה, זה סעיף (א). </w:t>
      </w:r>
    </w:p>
    <w:p w14:paraId="630BB93D" w14:textId="77777777" w:rsidR="00000000" w:rsidRDefault="00DA50F5">
      <w:pPr>
        <w:bidi/>
        <w:jc w:val="both"/>
        <w:rPr>
          <w:rFonts w:cs="David" w:hint="cs"/>
          <w:rtl/>
        </w:rPr>
      </w:pPr>
    </w:p>
    <w:p w14:paraId="53CE35B2" w14:textId="77777777" w:rsidR="00000000" w:rsidRDefault="00DA50F5">
      <w:pPr>
        <w:bidi/>
        <w:jc w:val="both"/>
        <w:rPr>
          <w:rFonts w:cs="David" w:hint="cs"/>
          <w:rtl/>
        </w:rPr>
      </w:pPr>
      <w:r>
        <w:rPr>
          <w:rFonts w:cs="David" w:hint="cs"/>
          <w:u w:val="single"/>
          <w:rtl/>
        </w:rPr>
        <w:t>ארבל אסטרחן:</w:t>
      </w:r>
    </w:p>
    <w:p w14:paraId="28EED405" w14:textId="77777777" w:rsidR="00000000" w:rsidRDefault="00DA50F5">
      <w:pPr>
        <w:bidi/>
        <w:jc w:val="both"/>
        <w:rPr>
          <w:rFonts w:cs="David" w:hint="cs"/>
          <w:rtl/>
        </w:rPr>
      </w:pPr>
    </w:p>
    <w:p w14:paraId="6D487BEF" w14:textId="77777777" w:rsidR="00000000" w:rsidRDefault="00DA50F5">
      <w:pPr>
        <w:bidi/>
        <w:jc w:val="both"/>
        <w:rPr>
          <w:rFonts w:cs="David" w:hint="cs"/>
          <w:rtl/>
        </w:rPr>
      </w:pPr>
      <w:r>
        <w:rPr>
          <w:rFonts w:cs="David" w:hint="cs"/>
          <w:rtl/>
        </w:rPr>
        <w:tab/>
        <w:t xml:space="preserve"> צריך שיעבור לפחות שבוע כדי להודיע על חזרה מהצעת החוק, אי אפשר אחרי יום להתחרט. </w:t>
      </w:r>
    </w:p>
    <w:p w14:paraId="10C781E7" w14:textId="77777777" w:rsidR="00000000" w:rsidRDefault="00DA50F5">
      <w:pPr>
        <w:bidi/>
        <w:jc w:val="both"/>
        <w:rPr>
          <w:rFonts w:cs="David" w:hint="cs"/>
          <w:rtl/>
        </w:rPr>
      </w:pPr>
    </w:p>
    <w:p w14:paraId="50CF3AFB" w14:textId="77777777" w:rsidR="00000000" w:rsidRDefault="00DA50F5">
      <w:pPr>
        <w:bidi/>
        <w:jc w:val="both"/>
        <w:rPr>
          <w:rFonts w:cs="David" w:hint="cs"/>
          <w:rtl/>
        </w:rPr>
      </w:pPr>
      <w:r>
        <w:rPr>
          <w:rFonts w:cs="David" w:hint="cs"/>
          <w:rtl/>
        </w:rPr>
        <w:tab/>
        <w:t>פסקה (2) באה להבהיר: "לא הודיעה הממשלה דבר תוך שלושה שבועות, תימשך הקריאה ה</w:t>
      </w:r>
      <w:r>
        <w:rPr>
          <w:rFonts w:cs="David" w:hint="cs"/>
          <w:rtl/>
        </w:rPr>
        <w:t>שנייה".</w:t>
      </w:r>
    </w:p>
    <w:p w14:paraId="391694A3" w14:textId="77777777" w:rsidR="00000000" w:rsidRDefault="00DA50F5">
      <w:pPr>
        <w:bidi/>
        <w:jc w:val="both"/>
        <w:rPr>
          <w:rFonts w:cs="David" w:hint="cs"/>
          <w:rtl/>
        </w:rPr>
      </w:pPr>
    </w:p>
    <w:p w14:paraId="325108CF" w14:textId="77777777" w:rsidR="00000000" w:rsidRDefault="00DA50F5">
      <w:pPr>
        <w:bidi/>
        <w:jc w:val="both"/>
        <w:rPr>
          <w:rFonts w:cs="David" w:hint="cs"/>
          <w:rtl/>
        </w:rPr>
      </w:pPr>
      <w:r>
        <w:rPr>
          <w:rFonts w:cs="David" w:hint="cs"/>
          <w:rtl/>
        </w:rPr>
        <w:tab/>
        <w:t>פסקה (3) היא תוספת של ועדת יצחק לוי שחשבתי שהיא חשובה: "הממשלה רשאית למסור הודעה כאמור בסעיף קטן זה, פעם אחת בלבד במהלך הקריאה השנייה של אותה הצעת חוק".</w:t>
      </w:r>
    </w:p>
    <w:p w14:paraId="69CBADA3" w14:textId="77777777" w:rsidR="00000000" w:rsidRDefault="00DA50F5">
      <w:pPr>
        <w:bidi/>
        <w:jc w:val="both"/>
        <w:rPr>
          <w:rFonts w:cs="David" w:hint="cs"/>
          <w:rtl/>
        </w:rPr>
      </w:pPr>
    </w:p>
    <w:p w14:paraId="45D12825" w14:textId="77777777" w:rsidR="00000000" w:rsidRDefault="00DA50F5">
      <w:pPr>
        <w:bidi/>
        <w:jc w:val="both"/>
        <w:rPr>
          <w:rFonts w:cs="David" w:hint="cs"/>
          <w:rtl/>
        </w:rPr>
      </w:pPr>
      <w:r>
        <w:rPr>
          <w:rFonts w:cs="David" w:hint="cs"/>
          <w:u w:val="single"/>
          <w:rtl/>
        </w:rPr>
        <w:t>סגן מזכיר הכנסת דוד לב:</w:t>
      </w:r>
    </w:p>
    <w:p w14:paraId="03FDFCCB" w14:textId="77777777" w:rsidR="00000000" w:rsidRDefault="00DA50F5">
      <w:pPr>
        <w:bidi/>
        <w:jc w:val="both"/>
        <w:rPr>
          <w:rFonts w:cs="David" w:hint="cs"/>
          <w:rtl/>
        </w:rPr>
      </w:pPr>
    </w:p>
    <w:p w14:paraId="41D7BA0F" w14:textId="77777777" w:rsidR="00000000" w:rsidRDefault="00DA50F5">
      <w:pPr>
        <w:bidi/>
        <w:jc w:val="both"/>
        <w:rPr>
          <w:rFonts w:cs="David" w:hint="cs"/>
          <w:rtl/>
        </w:rPr>
      </w:pPr>
      <w:r>
        <w:rPr>
          <w:rFonts w:cs="David" w:hint="cs"/>
          <w:rtl/>
        </w:rPr>
        <w:tab/>
        <w:t xml:space="preserve"> זה כדי לא לזגזג. </w:t>
      </w:r>
    </w:p>
    <w:p w14:paraId="0C09A1C7" w14:textId="77777777" w:rsidR="00000000" w:rsidRDefault="00DA50F5">
      <w:pPr>
        <w:bidi/>
        <w:jc w:val="both"/>
        <w:rPr>
          <w:rFonts w:cs="David" w:hint="cs"/>
          <w:rtl/>
        </w:rPr>
      </w:pPr>
    </w:p>
    <w:p w14:paraId="688FF7FA" w14:textId="77777777" w:rsidR="00000000" w:rsidRDefault="00DA50F5">
      <w:pPr>
        <w:bidi/>
        <w:jc w:val="both"/>
        <w:rPr>
          <w:rFonts w:cs="David" w:hint="cs"/>
          <w:rtl/>
        </w:rPr>
      </w:pPr>
      <w:r>
        <w:rPr>
          <w:rFonts w:cs="David" w:hint="cs"/>
          <w:u w:val="single"/>
          <w:rtl/>
        </w:rPr>
        <w:t>היו"ר רשף חן:</w:t>
      </w:r>
    </w:p>
    <w:p w14:paraId="762923DC" w14:textId="77777777" w:rsidR="00000000" w:rsidRDefault="00DA50F5">
      <w:pPr>
        <w:bidi/>
        <w:jc w:val="both"/>
        <w:rPr>
          <w:rFonts w:cs="David" w:hint="cs"/>
          <w:rtl/>
        </w:rPr>
      </w:pPr>
    </w:p>
    <w:p w14:paraId="23519A4C" w14:textId="77777777" w:rsidR="00000000" w:rsidRDefault="00DA50F5">
      <w:pPr>
        <w:bidi/>
        <w:jc w:val="both"/>
        <w:rPr>
          <w:rFonts w:cs="David" w:hint="cs"/>
          <w:rtl/>
        </w:rPr>
      </w:pPr>
      <w:r>
        <w:rPr>
          <w:rFonts w:cs="David" w:hint="cs"/>
          <w:rtl/>
        </w:rPr>
        <w:tab/>
        <w:t xml:space="preserve"> אם זה התחיל, עושים הפסקה ואז </w:t>
      </w:r>
      <w:r>
        <w:rPr>
          <w:rFonts w:cs="David" w:hint="cs"/>
          <w:rtl/>
        </w:rPr>
        <w:t>חוזרים להמשיך את הקריאה השנייה, אז הם לא יכולים עוד פעם להודיע שהם רוצים למשוך את הצעת החוק. כי בעצם עברו שלושת השבועות.</w:t>
      </w:r>
    </w:p>
    <w:p w14:paraId="0C991454" w14:textId="77777777" w:rsidR="00000000" w:rsidRDefault="00DA50F5">
      <w:pPr>
        <w:bidi/>
        <w:jc w:val="both"/>
        <w:rPr>
          <w:rFonts w:cs="David" w:hint="cs"/>
          <w:rtl/>
        </w:rPr>
      </w:pPr>
    </w:p>
    <w:p w14:paraId="67AD8F43" w14:textId="77777777" w:rsidR="00000000" w:rsidRDefault="00DA50F5">
      <w:pPr>
        <w:bidi/>
        <w:jc w:val="both"/>
        <w:rPr>
          <w:rFonts w:cs="David" w:hint="cs"/>
          <w:rtl/>
        </w:rPr>
      </w:pPr>
      <w:r>
        <w:rPr>
          <w:rFonts w:cs="David" w:hint="cs"/>
          <w:u w:val="single"/>
          <w:rtl/>
        </w:rPr>
        <w:t>ארבל אסטרחן:</w:t>
      </w:r>
    </w:p>
    <w:p w14:paraId="085DF8C0" w14:textId="77777777" w:rsidR="00000000" w:rsidRDefault="00DA50F5">
      <w:pPr>
        <w:bidi/>
        <w:jc w:val="both"/>
        <w:rPr>
          <w:rFonts w:cs="David" w:hint="cs"/>
          <w:rtl/>
        </w:rPr>
      </w:pPr>
    </w:p>
    <w:p w14:paraId="181C9773" w14:textId="77777777" w:rsidR="00000000" w:rsidRDefault="00DA50F5">
      <w:pPr>
        <w:bidi/>
        <w:jc w:val="both"/>
        <w:rPr>
          <w:rFonts w:cs="David" w:hint="cs"/>
          <w:rtl/>
        </w:rPr>
      </w:pPr>
      <w:r>
        <w:rPr>
          <w:rFonts w:cs="David" w:hint="cs"/>
          <w:rtl/>
        </w:rPr>
        <w:tab/>
        <w:t xml:space="preserve"> מצד שני, אם התקבלה הסתייגות מסוימת ולכן הם הודיעו על משיכה, אחר כך חזרו המשיכו לדון ועכשיו התקבלה עוד הסתייגות בעייתית</w:t>
      </w:r>
      <w:r>
        <w:rPr>
          <w:rFonts w:cs="David" w:hint="cs"/>
          <w:rtl/>
        </w:rPr>
        <w:t xml:space="preserve">. </w:t>
      </w:r>
    </w:p>
    <w:p w14:paraId="1BEAC503" w14:textId="77777777" w:rsidR="00000000" w:rsidRDefault="00DA50F5">
      <w:pPr>
        <w:bidi/>
        <w:jc w:val="both"/>
        <w:rPr>
          <w:rFonts w:cs="David" w:hint="cs"/>
          <w:rtl/>
        </w:rPr>
      </w:pPr>
    </w:p>
    <w:p w14:paraId="1894BA57" w14:textId="77777777" w:rsidR="00000000" w:rsidRDefault="00DA50F5">
      <w:pPr>
        <w:bidi/>
        <w:jc w:val="both"/>
        <w:rPr>
          <w:rFonts w:cs="David" w:hint="cs"/>
          <w:rtl/>
        </w:rPr>
      </w:pPr>
      <w:r>
        <w:rPr>
          <w:rFonts w:cs="David" w:hint="cs"/>
          <w:u w:val="single"/>
          <w:rtl/>
        </w:rPr>
        <w:t>היו"ר רשף חן:</w:t>
      </w:r>
    </w:p>
    <w:p w14:paraId="1CBD6291" w14:textId="77777777" w:rsidR="00000000" w:rsidRDefault="00DA50F5">
      <w:pPr>
        <w:bidi/>
        <w:jc w:val="both"/>
        <w:rPr>
          <w:rFonts w:cs="David" w:hint="cs"/>
          <w:rtl/>
        </w:rPr>
      </w:pPr>
    </w:p>
    <w:p w14:paraId="287B08AE" w14:textId="77777777" w:rsidR="00000000" w:rsidRDefault="00DA50F5">
      <w:pPr>
        <w:bidi/>
        <w:jc w:val="both"/>
        <w:rPr>
          <w:rFonts w:cs="David" w:hint="cs"/>
          <w:color w:val="FF0000"/>
          <w:rtl/>
        </w:rPr>
      </w:pPr>
      <w:r>
        <w:rPr>
          <w:rFonts w:cs="David" w:hint="cs"/>
          <w:rtl/>
        </w:rPr>
        <w:tab/>
        <w:t xml:space="preserve"> אני לא בטוח שהממשלה רשאית למסור הודעה כאמור פעם אחת אם זאת הצעת חוק שלה. יכולות להיות 17 הסתייגויות בקריאה שנייה. נניח שהודיעו, התקיים דיון, חוזרים להצביע, ועכשיו יש שוב הסתייגות בעייתית. לדעתי, הממשלה יכולה למשוך את הצעת החוק מתי שהיא</w:t>
      </w:r>
      <w:r>
        <w:rPr>
          <w:rFonts w:cs="David" w:hint="cs"/>
          <w:rtl/>
        </w:rPr>
        <w:t xml:space="preserve"> רוצה. </w:t>
      </w:r>
      <w:r>
        <w:rPr>
          <w:rFonts w:cs="David" w:hint="cs"/>
          <w:color w:val="FF0000"/>
          <w:rtl/>
        </w:rPr>
        <w:t xml:space="preserve"> </w:t>
      </w:r>
    </w:p>
    <w:p w14:paraId="1308B0F0" w14:textId="77777777" w:rsidR="00000000" w:rsidRDefault="00DA50F5">
      <w:pPr>
        <w:bidi/>
        <w:jc w:val="both"/>
        <w:rPr>
          <w:rFonts w:cs="David" w:hint="cs"/>
          <w:rtl/>
        </w:rPr>
      </w:pPr>
    </w:p>
    <w:p w14:paraId="4F78A3BB" w14:textId="77777777" w:rsidR="00000000" w:rsidRDefault="00DA50F5">
      <w:pPr>
        <w:bidi/>
        <w:jc w:val="both"/>
        <w:rPr>
          <w:rFonts w:cs="David" w:hint="cs"/>
          <w:rtl/>
        </w:rPr>
      </w:pPr>
      <w:r>
        <w:rPr>
          <w:rFonts w:cs="David" w:hint="cs"/>
          <w:u w:val="single"/>
          <w:rtl/>
        </w:rPr>
        <w:t>ארבל אסטרחן:</w:t>
      </w:r>
    </w:p>
    <w:p w14:paraId="622E0DC8" w14:textId="77777777" w:rsidR="00000000" w:rsidRDefault="00DA50F5">
      <w:pPr>
        <w:bidi/>
        <w:jc w:val="both"/>
        <w:rPr>
          <w:rFonts w:cs="David" w:hint="cs"/>
          <w:rtl/>
        </w:rPr>
      </w:pPr>
    </w:p>
    <w:p w14:paraId="1BD38B20" w14:textId="77777777" w:rsidR="00000000" w:rsidRDefault="00DA50F5">
      <w:pPr>
        <w:bidi/>
        <w:jc w:val="both"/>
        <w:rPr>
          <w:rFonts w:cs="David" w:hint="cs"/>
          <w:rtl/>
        </w:rPr>
      </w:pPr>
      <w:r>
        <w:rPr>
          <w:rFonts w:cs="David" w:hint="cs"/>
          <w:rtl/>
        </w:rPr>
        <w:tab/>
        <w:t>"(ג) נמסרה הודעה ליושב-ראש הכנסת, יודיע על כך לכנסת".</w:t>
      </w:r>
    </w:p>
    <w:p w14:paraId="1D8CF975" w14:textId="77777777" w:rsidR="00000000" w:rsidRDefault="00DA50F5">
      <w:pPr>
        <w:bidi/>
        <w:jc w:val="both"/>
        <w:rPr>
          <w:rFonts w:cs="David" w:hint="cs"/>
          <w:rtl/>
        </w:rPr>
      </w:pPr>
    </w:p>
    <w:p w14:paraId="444AC523" w14:textId="77777777" w:rsidR="00000000" w:rsidRDefault="00DA50F5">
      <w:pPr>
        <w:bidi/>
        <w:jc w:val="both"/>
        <w:rPr>
          <w:rFonts w:cs="David" w:hint="cs"/>
          <w:rtl/>
        </w:rPr>
      </w:pPr>
      <w:r>
        <w:rPr>
          <w:rFonts w:cs="David" w:hint="cs"/>
          <w:rtl/>
        </w:rPr>
        <w:tab/>
        <w:t xml:space="preserve">"(ד) עם מסירת ההודעה לכנסת, על-ידי הממשלה או על ידי יושב-ראש הכנסת" - כי היא מודיעה את זה לכנסת או ליושב-ראש - "תורד הצעת החוק מסדר יומה של הכנסת". </w:t>
      </w:r>
    </w:p>
    <w:p w14:paraId="03799C12" w14:textId="77777777" w:rsidR="00000000" w:rsidRDefault="00DA50F5">
      <w:pPr>
        <w:bidi/>
        <w:jc w:val="both"/>
        <w:rPr>
          <w:rFonts w:cs="David" w:hint="cs"/>
          <w:rtl/>
        </w:rPr>
      </w:pPr>
    </w:p>
    <w:p w14:paraId="6B651589" w14:textId="77777777" w:rsidR="00000000" w:rsidRDefault="00DA50F5">
      <w:pPr>
        <w:bidi/>
        <w:jc w:val="both"/>
        <w:rPr>
          <w:rFonts w:cs="David" w:hint="cs"/>
          <w:rtl/>
        </w:rPr>
      </w:pPr>
      <w:r>
        <w:rPr>
          <w:rFonts w:cs="David" w:hint="cs"/>
          <w:rtl/>
        </w:rPr>
        <w:tab/>
        <w:t>סעיף 192 (133 הקיים) משל</w:t>
      </w:r>
      <w:r>
        <w:rPr>
          <w:rFonts w:cs="David" w:hint="cs"/>
          <w:rtl/>
        </w:rPr>
        <w:t>ים את 191, יכול להיות שהוא צריך להיות באותו סעיף: "חזרה בה הממשלה מהצעת חוק, אין היא רשאית להביא באותו מושב של הכנסת הצעת חוק אחרת באותו נושא, אלא אם כן החליטה ועדת הכנסת להתיר זאת; אולם רשאית הממשלה לחזור בה מהחזרת הצעת החוק". ואז הצעת החוק חוזרת לאותו של</w:t>
      </w:r>
      <w:r>
        <w:rPr>
          <w:rFonts w:cs="David" w:hint="cs"/>
          <w:rtl/>
        </w:rPr>
        <w:t>ב שהיתה בו.</w:t>
      </w:r>
    </w:p>
    <w:p w14:paraId="1FF80F0D" w14:textId="77777777" w:rsidR="00000000" w:rsidRDefault="00DA50F5">
      <w:pPr>
        <w:bidi/>
        <w:jc w:val="both"/>
        <w:rPr>
          <w:rFonts w:cs="David" w:hint="cs"/>
          <w:rtl/>
        </w:rPr>
      </w:pPr>
    </w:p>
    <w:p w14:paraId="0A6616F4" w14:textId="77777777" w:rsidR="00000000" w:rsidRDefault="00DA50F5">
      <w:pPr>
        <w:bidi/>
        <w:jc w:val="both"/>
        <w:rPr>
          <w:rFonts w:cs="David" w:hint="cs"/>
          <w:rtl/>
        </w:rPr>
      </w:pPr>
      <w:r>
        <w:rPr>
          <w:rFonts w:cs="David" w:hint="cs"/>
          <w:rtl/>
        </w:rPr>
        <w:tab/>
        <w:t xml:space="preserve">זאת אומרת, הממשלה חזרה בה מהצעת החוק, היא לא תוכל להביא באותו מושב הצעת חוק אחרת באותו נושא. </w:t>
      </w:r>
    </w:p>
    <w:p w14:paraId="098B4F15" w14:textId="77777777" w:rsidR="00000000" w:rsidRDefault="00DA50F5">
      <w:pPr>
        <w:bidi/>
        <w:jc w:val="both"/>
        <w:rPr>
          <w:rFonts w:cs="David" w:hint="cs"/>
          <w:rtl/>
        </w:rPr>
      </w:pPr>
    </w:p>
    <w:p w14:paraId="40659432" w14:textId="77777777" w:rsidR="00000000" w:rsidRDefault="00DA50F5">
      <w:pPr>
        <w:bidi/>
        <w:jc w:val="both"/>
        <w:rPr>
          <w:rFonts w:cs="David" w:hint="cs"/>
          <w:rtl/>
        </w:rPr>
      </w:pPr>
      <w:r>
        <w:rPr>
          <w:rFonts w:cs="David" w:hint="cs"/>
          <w:u w:val="single"/>
          <w:rtl/>
        </w:rPr>
        <w:t>היו"ר רשף חן:</w:t>
      </w:r>
    </w:p>
    <w:p w14:paraId="13F32B84" w14:textId="77777777" w:rsidR="00000000" w:rsidRDefault="00DA50F5">
      <w:pPr>
        <w:bidi/>
        <w:jc w:val="both"/>
        <w:rPr>
          <w:rFonts w:cs="David" w:hint="cs"/>
          <w:rtl/>
        </w:rPr>
      </w:pPr>
    </w:p>
    <w:p w14:paraId="72D92943" w14:textId="77777777" w:rsidR="00000000" w:rsidRDefault="00DA50F5">
      <w:pPr>
        <w:bidi/>
        <w:jc w:val="both"/>
        <w:rPr>
          <w:rFonts w:cs="David" w:hint="cs"/>
          <w:rtl/>
        </w:rPr>
      </w:pPr>
      <w:r>
        <w:rPr>
          <w:rFonts w:cs="David" w:hint="cs"/>
          <w:rtl/>
        </w:rPr>
        <w:tab/>
        <w:t xml:space="preserve"> אבל רשאית הממשלה לחזור בה מהחזרת הצעת החוק. </w:t>
      </w:r>
    </w:p>
    <w:p w14:paraId="1010E608" w14:textId="77777777" w:rsidR="00000000" w:rsidRDefault="00DA50F5">
      <w:pPr>
        <w:bidi/>
        <w:jc w:val="both"/>
        <w:rPr>
          <w:rFonts w:cs="David" w:hint="cs"/>
          <w:rtl/>
        </w:rPr>
      </w:pPr>
    </w:p>
    <w:p w14:paraId="73556997" w14:textId="77777777" w:rsidR="00000000" w:rsidRDefault="00DA50F5">
      <w:pPr>
        <w:bidi/>
        <w:jc w:val="both"/>
        <w:rPr>
          <w:rFonts w:cs="David" w:hint="cs"/>
          <w:rtl/>
        </w:rPr>
      </w:pPr>
      <w:r>
        <w:rPr>
          <w:rFonts w:cs="David" w:hint="cs"/>
          <w:u w:val="single"/>
          <w:rtl/>
        </w:rPr>
        <w:t>ארבל אסטרחן:</w:t>
      </w:r>
    </w:p>
    <w:p w14:paraId="2EC0B7E6" w14:textId="77777777" w:rsidR="00000000" w:rsidRDefault="00DA50F5">
      <w:pPr>
        <w:bidi/>
        <w:jc w:val="both"/>
        <w:rPr>
          <w:rFonts w:cs="David" w:hint="cs"/>
          <w:rtl/>
        </w:rPr>
      </w:pPr>
    </w:p>
    <w:p w14:paraId="325BB7B7" w14:textId="77777777" w:rsidR="00000000" w:rsidRDefault="00DA50F5">
      <w:pPr>
        <w:bidi/>
        <w:jc w:val="both"/>
        <w:rPr>
          <w:rFonts w:cs="David" w:hint="cs"/>
          <w:rtl/>
        </w:rPr>
      </w:pPr>
      <w:r>
        <w:rPr>
          <w:rFonts w:cs="David" w:hint="cs"/>
          <w:rtl/>
        </w:rPr>
        <w:tab/>
        <w:t xml:space="preserve"> אבל אז זה בשלב שאחרי הוועדה, כל מה שהיא הכינה לקריאה שנייה.</w:t>
      </w:r>
    </w:p>
    <w:p w14:paraId="03A3B410" w14:textId="77777777" w:rsidR="00000000" w:rsidRDefault="00DA50F5">
      <w:pPr>
        <w:bidi/>
        <w:jc w:val="both"/>
        <w:rPr>
          <w:rFonts w:cs="David" w:hint="cs"/>
          <w:rtl/>
        </w:rPr>
      </w:pPr>
    </w:p>
    <w:p w14:paraId="3A3F6F5A" w14:textId="77777777" w:rsidR="00000000" w:rsidRDefault="00DA50F5">
      <w:pPr>
        <w:bidi/>
        <w:jc w:val="both"/>
        <w:rPr>
          <w:rFonts w:cs="David" w:hint="cs"/>
          <w:rtl/>
        </w:rPr>
      </w:pPr>
      <w:r>
        <w:rPr>
          <w:rFonts w:cs="David" w:hint="cs"/>
          <w:u w:val="single"/>
          <w:rtl/>
        </w:rPr>
        <w:t>היו"ר ר</w:t>
      </w:r>
      <w:r>
        <w:rPr>
          <w:rFonts w:cs="David" w:hint="cs"/>
          <w:u w:val="single"/>
          <w:rtl/>
        </w:rPr>
        <w:t>שף חן:</w:t>
      </w:r>
    </w:p>
    <w:p w14:paraId="2E9FA99C" w14:textId="77777777" w:rsidR="00000000" w:rsidRDefault="00DA50F5">
      <w:pPr>
        <w:bidi/>
        <w:jc w:val="both"/>
        <w:rPr>
          <w:rFonts w:cs="David" w:hint="cs"/>
          <w:rtl/>
        </w:rPr>
      </w:pPr>
    </w:p>
    <w:p w14:paraId="3E3A9E50" w14:textId="77777777" w:rsidR="00000000" w:rsidRDefault="00DA50F5">
      <w:pPr>
        <w:bidi/>
        <w:jc w:val="both"/>
        <w:rPr>
          <w:rFonts w:cs="David" w:hint="cs"/>
          <w:rtl/>
        </w:rPr>
      </w:pPr>
      <w:r>
        <w:rPr>
          <w:rFonts w:cs="David" w:hint="cs"/>
          <w:rtl/>
        </w:rPr>
        <w:tab/>
        <w:t>הנקודה היא שאז הממשלה לא יכולה עוד פעם לחזור בה. כאן הממשלה רשאית לחזור בה פעם אחת. נניח שהממשלה מושכת את החוק, אחר כך היא אומרת: אני חוזרת בי ממשיכת החוק. היא יכולה עוד פעם למשוך את החוק?</w:t>
      </w:r>
    </w:p>
    <w:p w14:paraId="69D83854" w14:textId="77777777" w:rsidR="00000000" w:rsidRDefault="00DA50F5">
      <w:pPr>
        <w:bidi/>
        <w:jc w:val="both"/>
        <w:rPr>
          <w:rFonts w:cs="David" w:hint="cs"/>
          <w:rtl/>
        </w:rPr>
      </w:pPr>
    </w:p>
    <w:p w14:paraId="26F5E37B" w14:textId="77777777" w:rsidR="00000000" w:rsidRDefault="00DA50F5">
      <w:pPr>
        <w:bidi/>
        <w:jc w:val="both"/>
        <w:rPr>
          <w:rFonts w:cs="David" w:hint="cs"/>
          <w:rtl/>
        </w:rPr>
      </w:pPr>
      <w:r>
        <w:rPr>
          <w:rFonts w:cs="David" w:hint="cs"/>
          <w:u w:val="single"/>
          <w:rtl/>
        </w:rPr>
        <w:t>סגן מזכיר הכנסת דוד לב:</w:t>
      </w:r>
    </w:p>
    <w:p w14:paraId="4224ADEA" w14:textId="77777777" w:rsidR="00000000" w:rsidRDefault="00DA50F5">
      <w:pPr>
        <w:bidi/>
        <w:jc w:val="both"/>
        <w:rPr>
          <w:rFonts w:cs="David" w:hint="cs"/>
          <w:rtl/>
        </w:rPr>
      </w:pPr>
    </w:p>
    <w:p w14:paraId="1430C7BF" w14:textId="77777777" w:rsidR="00000000" w:rsidRDefault="00DA50F5">
      <w:pPr>
        <w:bidi/>
        <w:jc w:val="both"/>
        <w:rPr>
          <w:rFonts w:cs="David" w:hint="cs"/>
          <w:rtl/>
        </w:rPr>
      </w:pPr>
      <w:r>
        <w:rPr>
          <w:rFonts w:cs="David" w:hint="cs"/>
          <w:rtl/>
        </w:rPr>
        <w:tab/>
        <w:t xml:space="preserve"> זה כן.</w:t>
      </w:r>
    </w:p>
    <w:p w14:paraId="2E6BA6C8" w14:textId="77777777" w:rsidR="00000000" w:rsidRDefault="00DA50F5">
      <w:pPr>
        <w:bidi/>
        <w:jc w:val="both"/>
        <w:rPr>
          <w:rFonts w:cs="David" w:hint="cs"/>
          <w:rtl/>
        </w:rPr>
      </w:pPr>
    </w:p>
    <w:p w14:paraId="72EA0990" w14:textId="77777777" w:rsidR="00000000" w:rsidRDefault="00DA50F5">
      <w:pPr>
        <w:bidi/>
        <w:jc w:val="both"/>
        <w:rPr>
          <w:rFonts w:cs="David" w:hint="cs"/>
          <w:rtl/>
        </w:rPr>
      </w:pPr>
      <w:r>
        <w:rPr>
          <w:rFonts w:cs="David" w:hint="cs"/>
          <w:u w:val="single"/>
          <w:rtl/>
        </w:rPr>
        <w:t>ארבל אסטרחן:</w:t>
      </w:r>
    </w:p>
    <w:p w14:paraId="177DE163" w14:textId="77777777" w:rsidR="00000000" w:rsidRDefault="00DA50F5">
      <w:pPr>
        <w:bidi/>
        <w:jc w:val="both"/>
        <w:rPr>
          <w:rFonts w:cs="David" w:hint="cs"/>
          <w:rtl/>
        </w:rPr>
      </w:pPr>
    </w:p>
    <w:p w14:paraId="533C410B" w14:textId="77777777" w:rsidR="00000000" w:rsidRDefault="00DA50F5">
      <w:pPr>
        <w:bidi/>
        <w:jc w:val="both"/>
        <w:rPr>
          <w:rFonts w:cs="David" w:hint="cs"/>
          <w:rtl/>
        </w:rPr>
      </w:pPr>
      <w:r>
        <w:rPr>
          <w:rFonts w:cs="David" w:hint="cs"/>
          <w:rtl/>
        </w:rPr>
        <w:tab/>
        <w:t xml:space="preserve"> כן, הי</w:t>
      </w:r>
      <w:r>
        <w:rPr>
          <w:rFonts w:cs="David" w:hint="cs"/>
          <w:rtl/>
        </w:rPr>
        <w:t xml:space="preserve">ום אין לה מגבלה. </w:t>
      </w:r>
    </w:p>
    <w:p w14:paraId="49983809" w14:textId="77777777" w:rsidR="00000000" w:rsidRDefault="00DA50F5">
      <w:pPr>
        <w:bidi/>
        <w:jc w:val="both"/>
        <w:rPr>
          <w:rFonts w:cs="David" w:hint="cs"/>
          <w:rtl/>
        </w:rPr>
      </w:pPr>
    </w:p>
    <w:p w14:paraId="6FAA8077" w14:textId="77777777" w:rsidR="00000000" w:rsidRDefault="00DA50F5">
      <w:pPr>
        <w:bidi/>
        <w:ind w:firstLine="567"/>
        <w:jc w:val="both"/>
        <w:rPr>
          <w:rFonts w:cs="David" w:hint="cs"/>
          <w:rtl/>
        </w:rPr>
      </w:pPr>
      <w:r>
        <w:rPr>
          <w:rFonts w:cs="David" w:hint="cs"/>
          <w:rtl/>
        </w:rPr>
        <w:t>בזה גמרנו את הפרק של הצעות חוק ממשלתיות ואת כל השלב של אחרי הקריאה הראשונה.</w:t>
      </w:r>
    </w:p>
    <w:p w14:paraId="7B0F5534" w14:textId="77777777" w:rsidR="00000000" w:rsidRDefault="00DA50F5">
      <w:pPr>
        <w:bidi/>
        <w:jc w:val="both"/>
        <w:rPr>
          <w:rFonts w:cs="David" w:hint="cs"/>
          <w:rtl/>
        </w:rPr>
      </w:pPr>
    </w:p>
    <w:p w14:paraId="1644B563" w14:textId="77777777" w:rsidR="00000000" w:rsidRDefault="00DA50F5">
      <w:pPr>
        <w:bidi/>
        <w:jc w:val="both"/>
        <w:rPr>
          <w:rFonts w:cs="David" w:hint="cs"/>
          <w:rtl/>
        </w:rPr>
      </w:pPr>
    </w:p>
    <w:p w14:paraId="64EF566D" w14:textId="77777777" w:rsidR="00000000" w:rsidRDefault="00DA50F5">
      <w:pPr>
        <w:bidi/>
        <w:jc w:val="both"/>
        <w:rPr>
          <w:rFonts w:cs="David" w:hint="cs"/>
          <w:u w:val="single"/>
          <w:rtl/>
        </w:rPr>
      </w:pPr>
      <w:r>
        <w:rPr>
          <w:rFonts w:cs="David" w:hint="cs"/>
          <w:u w:val="single"/>
          <w:rtl/>
        </w:rPr>
        <w:t>הישיבה ננעלה בשעה 14:00.</w:t>
      </w:r>
    </w:p>
    <w:p w14:paraId="4CD38E08" w14:textId="77777777" w:rsidR="00000000" w:rsidRDefault="00DA50F5">
      <w:pPr>
        <w:bidi/>
        <w:jc w:val="both"/>
        <w:rPr>
          <w:rFonts w:cs="David" w:hint="cs"/>
          <w:u w:val="single"/>
          <w:rtl/>
        </w:rPr>
      </w:pPr>
    </w:p>
    <w:p w14:paraId="6AFC9B1A" w14:textId="77777777" w:rsidR="00000000" w:rsidRDefault="00DA50F5">
      <w:pPr>
        <w:bidi/>
        <w:spacing w:line="480" w:lineRule="auto"/>
        <w:jc w:val="both"/>
        <w:rPr>
          <w:rFonts w:cs="David"/>
          <w:rtl/>
        </w:rPr>
      </w:pPr>
    </w:p>
    <w:sectPr w:rsidR="0000000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CA544" w14:textId="77777777" w:rsidR="00000000" w:rsidRDefault="00DA50F5">
      <w:r>
        <w:separator/>
      </w:r>
    </w:p>
  </w:endnote>
  <w:endnote w:type="continuationSeparator" w:id="0">
    <w:p w14:paraId="2BC4694A" w14:textId="77777777" w:rsidR="00000000" w:rsidRDefault="00DA5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7183F" w14:textId="77777777" w:rsidR="00000000" w:rsidRDefault="00DA50F5">
      <w:r>
        <w:separator/>
      </w:r>
    </w:p>
  </w:footnote>
  <w:footnote w:type="continuationSeparator" w:id="0">
    <w:p w14:paraId="1346ACBA" w14:textId="77777777" w:rsidR="00000000" w:rsidRDefault="00DA5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7B9A" w14:textId="77777777" w:rsidR="00000000" w:rsidRDefault="00DA50F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3BF8E79" w14:textId="77777777" w:rsidR="00000000" w:rsidRDefault="00DA50F5">
    <w:pPr>
      <w:pStyle w:val="Header"/>
      <w:ind w:right="360"/>
      <w:jc w:val="both"/>
      <w:rPr>
        <w:rtl/>
      </w:rPr>
    </w:pPr>
  </w:p>
  <w:p w14:paraId="46C99564" w14:textId="77777777" w:rsidR="00000000" w:rsidRDefault="00DA50F5"/>
  <w:p w14:paraId="3E750A93" w14:textId="77777777" w:rsidR="00000000" w:rsidRDefault="00DA50F5"/>
  <w:p w14:paraId="2B237CCD" w14:textId="77777777" w:rsidR="00000000" w:rsidRDefault="00DA50F5"/>
  <w:p w14:paraId="0B777E52" w14:textId="77777777" w:rsidR="00000000" w:rsidRDefault="00DA50F5"/>
  <w:p w14:paraId="0235CBF6" w14:textId="77777777" w:rsidR="00000000" w:rsidRDefault="00DA50F5"/>
  <w:p w14:paraId="64DE4A5F" w14:textId="77777777" w:rsidR="00000000" w:rsidRDefault="00DA50F5"/>
  <w:p w14:paraId="3ED80C96" w14:textId="77777777" w:rsidR="00000000" w:rsidRDefault="00DA50F5"/>
  <w:p w14:paraId="01679A75" w14:textId="77777777" w:rsidR="00000000" w:rsidRDefault="00DA50F5"/>
  <w:p w14:paraId="7E9D244F" w14:textId="77777777" w:rsidR="00000000" w:rsidRDefault="00DA50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9A5AA" w14:textId="77777777" w:rsidR="00000000" w:rsidRDefault="00DA50F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2</w:t>
    </w:r>
    <w:r>
      <w:rPr>
        <w:rStyle w:val="PageNumber"/>
        <w:rtl/>
      </w:rPr>
      <w:fldChar w:fldCharType="end"/>
    </w:r>
  </w:p>
  <w:p w14:paraId="1D555B61" w14:textId="77777777" w:rsidR="00000000" w:rsidRDefault="00DA50F5">
    <w:pPr>
      <w:pStyle w:val="Header"/>
      <w:ind w:right="360"/>
      <w:jc w:val="both"/>
      <w:rPr>
        <w:rFonts w:hint="cs"/>
        <w:rtl/>
      </w:rPr>
    </w:pPr>
    <w:r>
      <w:rPr>
        <w:rtl/>
      </w:rPr>
      <w:t>ועדת</w:t>
    </w:r>
    <w:r>
      <w:rPr>
        <w:rFonts w:hint="cs"/>
        <w:rtl/>
      </w:rPr>
      <w:t xml:space="preserve"> המשנה לתיקון תקנון הכנסת</w:t>
    </w:r>
  </w:p>
  <w:p w14:paraId="6E9F4C03" w14:textId="77777777" w:rsidR="00000000" w:rsidRDefault="00DA50F5">
    <w:pPr>
      <w:pStyle w:val="Header"/>
      <w:ind w:right="360"/>
      <w:jc w:val="both"/>
      <w:rPr>
        <w:rStyle w:val="PageNumber"/>
        <w:rFonts w:hint="cs"/>
        <w:rtl/>
      </w:rPr>
    </w:pPr>
    <w:r>
      <w:rPr>
        <w:rFonts w:hint="cs"/>
        <w:rtl/>
      </w:rPr>
      <w:t>19.7.2005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09080פרוטוקול_ישיבת_ועדה.doc"/>
    <w:docVar w:name="StartMode" w:val="3"/>
  </w:docVars>
  <w:rsids>
    <w:rsidRoot w:val="00DA50F5"/>
    <w:rsid w:val="00DA50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4AD13A"/>
  <w15:chartTrackingRefBased/>
  <w15:docId w15:val="{94B247F8-38E9-486F-9E8F-1CDE3298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overflowPunct w:val="0"/>
      <w:autoSpaceDE w:val="0"/>
      <w:autoSpaceDN w:val="0"/>
      <w:bidi/>
      <w:adjustRightInd w:val="0"/>
      <w:jc w:val="both"/>
      <w:textAlignment w:val="baseline"/>
    </w:pPr>
    <w:rPr>
      <w:rFonts w:cs="David"/>
      <w:sz w:val="22"/>
      <w:lang w:eastAsia="he-IL"/>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5902</Words>
  <Characters>33646</Characters>
  <Application>Microsoft Office Word</Application>
  <DocSecurity>0</DocSecurity>
  <Lines>280</Lines>
  <Paragraphs>78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2022-07-09T13:20:00Z</dcterms:created>
  <dcterms:modified xsi:type="dcterms:W3CDTF">2022-07-09T13:20:00Z</dcterms:modified>
</cp:coreProperties>
</file>