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96B3" w14:textId="77777777" w:rsidR="00E07D47" w:rsidRPr="00E07D47" w:rsidRDefault="00E07D47" w:rsidP="00E07D47">
      <w:pPr>
        <w:pStyle w:val="Heading5"/>
        <w:jc w:val="left"/>
        <w:rPr>
          <w:b/>
          <w:bCs/>
          <w:rtl/>
        </w:rPr>
      </w:pPr>
      <w:r w:rsidRPr="00E07D47">
        <w:rPr>
          <w:b/>
          <w:bCs/>
          <w:rtl/>
        </w:rPr>
        <w:t xml:space="preserve">הכנסת </w:t>
      </w:r>
      <w:r w:rsidRPr="00E07D47">
        <w:rPr>
          <w:rFonts w:hint="cs"/>
          <w:b/>
          <w:bCs/>
          <w:rtl/>
        </w:rPr>
        <w:t>השש-עשרה</w:t>
      </w:r>
      <w:r>
        <w:rPr>
          <w:b/>
          <w:bCs/>
          <w:rtl/>
        </w:rPr>
        <w:tab/>
      </w:r>
      <w:r>
        <w:rPr>
          <w:b/>
          <w:bCs/>
          <w:rtl/>
        </w:rPr>
        <w:tab/>
      </w:r>
      <w:r>
        <w:rPr>
          <w:b/>
          <w:bCs/>
          <w:rtl/>
        </w:rPr>
        <w:tab/>
      </w:r>
      <w:r>
        <w:rPr>
          <w:b/>
          <w:bCs/>
          <w:rtl/>
        </w:rPr>
        <w:tab/>
      </w:r>
      <w:r>
        <w:rPr>
          <w:b/>
          <w:bCs/>
          <w:rtl/>
        </w:rPr>
        <w:tab/>
      </w:r>
      <w:r>
        <w:rPr>
          <w:b/>
          <w:bCs/>
          <w:rtl/>
        </w:rPr>
        <w:tab/>
      </w:r>
      <w:r w:rsidRPr="00E07D47">
        <w:rPr>
          <w:b/>
          <w:bCs/>
          <w:rtl/>
        </w:rPr>
        <w:tab/>
        <w:t>נוסח לא מתוקן</w:t>
      </w:r>
    </w:p>
    <w:p w14:paraId="645F3175" w14:textId="77777777" w:rsidR="00E07D47" w:rsidRPr="00E07D47" w:rsidRDefault="00E07D47" w:rsidP="00E07D47">
      <w:pPr>
        <w:bidi/>
        <w:rPr>
          <w:rFonts w:cs="David" w:hint="cs"/>
          <w:b/>
          <w:bCs/>
          <w:rtl/>
        </w:rPr>
      </w:pPr>
      <w:r w:rsidRPr="00E07D47">
        <w:rPr>
          <w:rFonts w:cs="David"/>
          <w:b/>
          <w:bCs/>
          <w:rtl/>
        </w:rPr>
        <w:t xml:space="preserve">מושב </w:t>
      </w:r>
      <w:r w:rsidRPr="00E07D47">
        <w:rPr>
          <w:rFonts w:cs="David" w:hint="cs"/>
          <w:b/>
          <w:bCs/>
          <w:rtl/>
        </w:rPr>
        <w:t>ראשון</w:t>
      </w:r>
    </w:p>
    <w:p w14:paraId="32F94CF1" w14:textId="77777777" w:rsidR="00E07D47" w:rsidRPr="00E07D47" w:rsidRDefault="00E07D47" w:rsidP="00E07D47">
      <w:pPr>
        <w:bidi/>
        <w:rPr>
          <w:rFonts w:cs="David"/>
          <w:b/>
          <w:bCs/>
          <w:rtl/>
        </w:rPr>
      </w:pPr>
    </w:p>
    <w:p w14:paraId="2109818F" w14:textId="77777777" w:rsidR="00E07D47" w:rsidRPr="00E07D47" w:rsidRDefault="00E07D47" w:rsidP="00E07D47">
      <w:pPr>
        <w:bidi/>
        <w:rPr>
          <w:rFonts w:cs="David"/>
          <w:b/>
          <w:bCs/>
          <w:rtl/>
        </w:rPr>
      </w:pPr>
    </w:p>
    <w:p w14:paraId="04BC13C9" w14:textId="77777777" w:rsidR="00E07D47" w:rsidRPr="00E07D47" w:rsidRDefault="00E07D47" w:rsidP="00E07D47">
      <w:pPr>
        <w:bidi/>
        <w:rPr>
          <w:rFonts w:cs="David"/>
          <w:b/>
          <w:bCs/>
          <w:rtl/>
        </w:rPr>
      </w:pPr>
    </w:p>
    <w:p w14:paraId="3E4FA869" w14:textId="77777777" w:rsidR="00E07D47" w:rsidRPr="00E07D47" w:rsidRDefault="00E07D47" w:rsidP="00E07D47">
      <w:pPr>
        <w:bidi/>
        <w:rPr>
          <w:rFonts w:cs="David"/>
          <w:b/>
          <w:bCs/>
          <w:rtl/>
        </w:rPr>
      </w:pPr>
    </w:p>
    <w:p w14:paraId="10FCAC4C" w14:textId="77777777" w:rsidR="00E07D47" w:rsidRPr="00E07D47" w:rsidRDefault="00E07D47" w:rsidP="00E07D47">
      <w:pPr>
        <w:pStyle w:val="Heading1"/>
        <w:jc w:val="center"/>
        <w:rPr>
          <w:rFonts w:cs="David" w:hint="cs"/>
          <w:b/>
          <w:bCs/>
          <w:rtl/>
        </w:rPr>
      </w:pPr>
      <w:r w:rsidRPr="00E07D47">
        <w:rPr>
          <w:rFonts w:cs="David"/>
          <w:b/>
          <w:bCs/>
          <w:rtl/>
        </w:rPr>
        <w:t>פרוטוקול מס'</w:t>
      </w:r>
      <w:r w:rsidRPr="00E07D47">
        <w:rPr>
          <w:rFonts w:cs="David" w:hint="cs"/>
          <w:b/>
          <w:bCs/>
          <w:rtl/>
        </w:rPr>
        <w:t xml:space="preserve"> 24</w:t>
      </w:r>
    </w:p>
    <w:p w14:paraId="486AA584" w14:textId="77777777" w:rsidR="00E07D47" w:rsidRPr="00E07D47" w:rsidRDefault="00E07D47" w:rsidP="00E07D47">
      <w:pPr>
        <w:bidi/>
        <w:jc w:val="center"/>
        <w:rPr>
          <w:rFonts w:cs="David" w:hint="cs"/>
          <w:b/>
          <w:bCs/>
          <w:rtl/>
        </w:rPr>
      </w:pPr>
      <w:r w:rsidRPr="00E07D47">
        <w:rPr>
          <w:rFonts w:cs="David" w:hint="cs"/>
          <w:b/>
          <w:bCs/>
          <w:rtl/>
        </w:rPr>
        <w:t>מישיבת ועדת הכנסת</w:t>
      </w:r>
    </w:p>
    <w:p w14:paraId="3E5CA4DA" w14:textId="77777777" w:rsidR="00E07D47" w:rsidRPr="00E07D47" w:rsidRDefault="00E07D47" w:rsidP="00E07D47">
      <w:pPr>
        <w:bidi/>
        <w:jc w:val="center"/>
        <w:rPr>
          <w:rFonts w:cs="David" w:hint="cs"/>
          <w:b/>
          <w:bCs/>
          <w:u w:val="single"/>
          <w:rtl/>
        </w:rPr>
      </w:pPr>
      <w:r w:rsidRPr="00E07D47">
        <w:rPr>
          <w:rFonts w:cs="David" w:hint="cs"/>
          <w:b/>
          <w:bCs/>
          <w:u w:val="single"/>
          <w:rtl/>
        </w:rPr>
        <w:t>יום שלישי, ט"ו בתמוז התשס"ו (11 ביולי 2006), שעה 10:00</w:t>
      </w:r>
    </w:p>
    <w:p w14:paraId="032D0841" w14:textId="77777777" w:rsidR="00E07D47" w:rsidRPr="00E07D47" w:rsidRDefault="00E07D47" w:rsidP="00E07D47">
      <w:pPr>
        <w:tabs>
          <w:tab w:val="left" w:pos="1221"/>
        </w:tabs>
        <w:bidi/>
        <w:ind w:left="2268" w:hanging="1215"/>
        <w:rPr>
          <w:rFonts w:cs="David" w:hint="cs"/>
          <w:b/>
          <w:bCs/>
          <w:rtl/>
        </w:rPr>
      </w:pPr>
    </w:p>
    <w:p w14:paraId="71A25CE8" w14:textId="77777777" w:rsidR="00E07D47" w:rsidRPr="00E07D47" w:rsidRDefault="00E07D47" w:rsidP="00E07D47">
      <w:pPr>
        <w:tabs>
          <w:tab w:val="left" w:pos="1221"/>
        </w:tabs>
        <w:bidi/>
        <w:ind w:left="1363" w:hanging="1276"/>
        <w:rPr>
          <w:rFonts w:cs="David" w:hint="cs"/>
          <w:b/>
          <w:bCs/>
          <w:rtl/>
        </w:rPr>
      </w:pPr>
      <w:r w:rsidRPr="00E07D47">
        <w:rPr>
          <w:rFonts w:cs="David"/>
          <w:b/>
          <w:bCs/>
          <w:u w:val="single"/>
          <w:rtl/>
        </w:rPr>
        <w:t>סדר היום</w:t>
      </w:r>
      <w:r w:rsidRPr="00E07D47">
        <w:rPr>
          <w:rFonts w:cs="David"/>
          <w:rtl/>
        </w:rPr>
        <w:t>:</w:t>
      </w:r>
      <w:r w:rsidRPr="00E07D47">
        <w:rPr>
          <w:rFonts w:cs="David" w:hint="cs"/>
          <w:b/>
          <w:bCs/>
          <w:rtl/>
        </w:rPr>
        <w:tab/>
      </w:r>
    </w:p>
    <w:p w14:paraId="7CD3326E" w14:textId="77777777" w:rsidR="00E07D47" w:rsidRPr="00E07D47" w:rsidRDefault="00E07D47" w:rsidP="00E07D47">
      <w:pPr>
        <w:tabs>
          <w:tab w:val="left" w:pos="1221"/>
        </w:tabs>
        <w:bidi/>
        <w:ind w:left="1363" w:hanging="1276"/>
        <w:rPr>
          <w:rFonts w:cs="David" w:hint="cs"/>
          <w:b/>
          <w:bCs/>
          <w:rtl/>
        </w:rPr>
      </w:pPr>
      <w:r w:rsidRPr="00E07D47">
        <w:rPr>
          <w:rFonts w:cs="David" w:hint="cs"/>
          <w:b/>
          <w:bCs/>
          <w:rtl/>
        </w:rPr>
        <w:t>א. ערעורים על החלטת יו"ר הכנסת והסגנים שלא לאשר דחיפות הצעות לסדר היום.</w:t>
      </w:r>
    </w:p>
    <w:p w14:paraId="4D42AA5C" w14:textId="77777777" w:rsidR="00E07D47" w:rsidRPr="00E07D47" w:rsidRDefault="00E07D47" w:rsidP="00E07D47">
      <w:pPr>
        <w:tabs>
          <w:tab w:val="left" w:pos="1221"/>
        </w:tabs>
        <w:bidi/>
        <w:ind w:left="1363" w:hanging="1276"/>
        <w:rPr>
          <w:rFonts w:cs="David" w:hint="cs"/>
          <w:b/>
          <w:bCs/>
          <w:rtl/>
        </w:rPr>
      </w:pPr>
    </w:p>
    <w:p w14:paraId="118E63C4" w14:textId="77777777" w:rsidR="00E07D47" w:rsidRPr="00E07D47" w:rsidRDefault="00E07D47" w:rsidP="00E07D47">
      <w:pPr>
        <w:tabs>
          <w:tab w:val="left" w:pos="1221"/>
        </w:tabs>
        <w:bidi/>
        <w:ind w:left="1363" w:hanging="1276"/>
        <w:rPr>
          <w:rFonts w:cs="David" w:hint="cs"/>
          <w:b/>
          <w:bCs/>
          <w:rtl/>
        </w:rPr>
      </w:pPr>
      <w:r w:rsidRPr="00E07D47">
        <w:rPr>
          <w:rFonts w:cs="David" w:hint="cs"/>
          <w:b/>
          <w:bCs/>
          <w:rtl/>
        </w:rPr>
        <w:t xml:space="preserve">ב. בקשות חברי כנסת להקדמת הדיון בהצעות חוק, לפני הקריאה  </w:t>
      </w:r>
    </w:p>
    <w:p w14:paraId="1E960F9A" w14:textId="77777777" w:rsidR="00E07D47" w:rsidRPr="00E07D47" w:rsidRDefault="00E07D47" w:rsidP="00E07D47">
      <w:pPr>
        <w:tabs>
          <w:tab w:val="left" w:pos="1221"/>
        </w:tabs>
        <w:bidi/>
        <w:ind w:left="1363" w:hanging="1276"/>
        <w:rPr>
          <w:rFonts w:cs="David" w:hint="cs"/>
          <w:b/>
          <w:bCs/>
          <w:rtl/>
        </w:rPr>
      </w:pPr>
      <w:r w:rsidRPr="00E07D47">
        <w:rPr>
          <w:rFonts w:cs="David" w:hint="cs"/>
          <w:b/>
          <w:bCs/>
          <w:rtl/>
        </w:rPr>
        <w:tab/>
        <w:t xml:space="preserve">            הטרומית:</w:t>
      </w:r>
    </w:p>
    <w:p w14:paraId="7DE13FAA" w14:textId="77777777" w:rsidR="00E07D47" w:rsidRPr="00E07D47" w:rsidRDefault="00E07D47" w:rsidP="00E07D47">
      <w:pPr>
        <w:numPr>
          <w:ilvl w:val="0"/>
          <w:numId w:val="3"/>
        </w:numPr>
        <w:tabs>
          <w:tab w:val="left" w:pos="1221"/>
        </w:tabs>
        <w:overflowPunct w:val="0"/>
        <w:autoSpaceDE w:val="0"/>
        <w:autoSpaceDN w:val="0"/>
        <w:bidi/>
        <w:adjustRightInd w:val="0"/>
        <w:ind w:left="1363" w:right="0" w:hanging="1276"/>
        <w:jc w:val="both"/>
        <w:textAlignment w:val="baseline"/>
        <w:rPr>
          <w:rFonts w:cs="David" w:hint="cs"/>
          <w:b/>
          <w:bCs/>
          <w:rtl/>
        </w:rPr>
      </w:pPr>
      <w:r w:rsidRPr="00E07D47">
        <w:rPr>
          <w:rFonts w:cs="David" w:hint="cs"/>
          <w:b/>
          <w:bCs/>
          <w:rtl/>
        </w:rPr>
        <w:t xml:space="preserve">הצעת חוק הדיור הציבורי (זכויות רכישה)(תיקון </w:t>
      </w:r>
      <w:r w:rsidRPr="00E07D47">
        <w:rPr>
          <w:rFonts w:cs="David"/>
          <w:b/>
          <w:bCs/>
          <w:rtl/>
        </w:rPr>
        <w:t>–</w:t>
      </w:r>
      <w:r w:rsidRPr="00E07D47">
        <w:rPr>
          <w:rFonts w:cs="David" w:hint="cs"/>
          <w:b/>
          <w:bCs/>
          <w:rtl/>
        </w:rPr>
        <w:t xml:space="preserve"> הוראות שונות), התשס"ו-2006 (17\501), הצעת חה"כ רן כהן ויורם מרציאנו.</w:t>
      </w:r>
    </w:p>
    <w:p w14:paraId="455449DA" w14:textId="77777777" w:rsidR="00E07D47" w:rsidRPr="00E07D47" w:rsidRDefault="00E07D47" w:rsidP="00E07D47">
      <w:pPr>
        <w:numPr>
          <w:ilvl w:val="0"/>
          <w:numId w:val="3"/>
        </w:numPr>
        <w:tabs>
          <w:tab w:val="left" w:pos="1221"/>
        </w:tabs>
        <w:overflowPunct w:val="0"/>
        <w:autoSpaceDE w:val="0"/>
        <w:autoSpaceDN w:val="0"/>
        <w:bidi/>
        <w:adjustRightInd w:val="0"/>
        <w:ind w:left="1363" w:right="0" w:hanging="1276"/>
        <w:jc w:val="both"/>
        <w:textAlignment w:val="baseline"/>
        <w:rPr>
          <w:rFonts w:cs="David" w:hint="cs"/>
          <w:b/>
          <w:bCs/>
        </w:rPr>
      </w:pPr>
      <w:r w:rsidRPr="00E07D47">
        <w:rPr>
          <w:rFonts w:cs="David" w:hint="cs"/>
          <w:b/>
          <w:bCs/>
          <w:rtl/>
        </w:rPr>
        <w:t xml:space="preserve">הצעת חוק יסוד: הכנסת (תיקון </w:t>
      </w:r>
      <w:r w:rsidRPr="00E07D47">
        <w:rPr>
          <w:rFonts w:cs="David"/>
          <w:b/>
          <w:bCs/>
          <w:rtl/>
        </w:rPr>
        <w:t>–</w:t>
      </w:r>
      <w:r w:rsidRPr="00E07D47">
        <w:rPr>
          <w:rFonts w:cs="David" w:hint="cs"/>
          <w:b/>
          <w:bCs/>
          <w:rtl/>
        </w:rPr>
        <w:t xml:space="preserve"> מועד ישיבת הפתיחה של הכנסת)(פ\17\817) הצעת חה"כ דוד אזולאי.</w:t>
      </w:r>
    </w:p>
    <w:p w14:paraId="4DA21C04" w14:textId="77777777" w:rsidR="00E07D47" w:rsidRPr="00E07D47" w:rsidRDefault="00E07D47" w:rsidP="00E07D47">
      <w:pPr>
        <w:numPr>
          <w:ilvl w:val="0"/>
          <w:numId w:val="3"/>
        </w:numPr>
        <w:tabs>
          <w:tab w:val="left" w:pos="1221"/>
        </w:tabs>
        <w:overflowPunct w:val="0"/>
        <w:autoSpaceDE w:val="0"/>
        <w:autoSpaceDN w:val="0"/>
        <w:bidi/>
        <w:adjustRightInd w:val="0"/>
        <w:ind w:left="1363" w:right="0" w:hanging="1276"/>
        <w:jc w:val="both"/>
        <w:textAlignment w:val="baseline"/>
        <w:rPr>
          <w:rFonts w:cs="David" w:hint="cs"/>
          <w:b/>
          <w:bCs/>
        </w:rPr>
      </w:pPr>
      <w:r w:rsidRPr="00E07D47">
        <w:rPr>
          <w:rFonts w:cs="David" w:hint="cs"/>
          <w:b/>
          <w:bCs/>
          <w:rtl/>
        </w:rPr>
        <w:t>הצעת חוק לתיקון פקודת הבטיחות בעבודה (החלת הפקודה על מקום מסחר או מקום בו ניתן שירות לציבור), התשס"ו-2006 (פ\17\872), הצעת חה"כ שלי יחימוביץ.</w:t>
      </w:r>
    </w:p>
    <w:p w14:paraId="5F19ADE7" w14:textId="77777777" w:rsidR="00E07D47" w:rsidRPr="00E07D47" w:rsidRDefault="00E07D47" w:rsidP="00E07D47">
      <w:pPr>
        <w:numPr>
          <w:ilvl w:val="0"/>
          <w:numId w:val="3"/>
        </w:numPr>
        <w:tabs>
          <w:tab w:val="left" w:pos="1221"/>
        </w:tabs>
        <w:overflowPunct w:val="0"/>
        <w:autoSpaceDE w:val="0"/>
        <w:autoSpaceDN w:val="0"/>
        <w:bidi/>
        <w:adjustRightInd w:val="0"/>
        <w:ind w:left="1363" w:right="0" w:hanging="1276"/>
        <w:jc w:val="both"/>
        <w:textAlignment w:val="baseline"/>
        <w:rPr>
          <w:rFonts w:cs="David" w:hint="cs"/>
          <w:b/>
          <w:bCs/>
        </w:rPr>
      </w:pPr>
      <w:r w:rsidRPr="00E07D47">
        <w:rPr>
          <w:rFonts w:cs="David" w:hint="cs"/>
          <w:b/>
          <w:bCs/>
          <w:rtl/>
        </w:rPr>
        <w:t>הצעת חוק תקופת צינון (תיקוני חקיקה), התשס"ו-2006 (פ\17\864), הצעת חה"כ יובל שטייניץ.</w:t>
      </w:r>
    </w:p>
    <w:p w14:paraId="773158B2" w14:textId="77777777" w:rsidR="00E07D47" w:rsidRPr="00E07D47" w:rsidRDefault="00E07D47" w:rsidP="00E07D47">
      <w:pPr>
        <w:numPr>
          <w:ilvl w:val="0"/>
          <w:numId w:val="3"/>
        </w:numPr>
        <w:tabs>
          <w:tab w:val="left" w:pos="1221"/>
        </w:tabs>
        <w:overflowPunct w:val="0"/>
        <w:autoSpaceDE w:val="0"/>
        <w:autoSpaceDN w:val="0"/>
        <w:bidi/>
        <w:adjustRightInd w:val="0"/>
        <w:ind w:left="1363" w:right="0" w:hanging="1276"/>
        <w:jc w:val="both"/>
        <w:textAlignment w:val="baseline"/>
        <w:rPr>
          <w:rFonts w:cs="David" w:hint="cs"/>
          <w:b/>
          <w:bCs/>
        </w:rPr>
      </w:pPr>
      <w:r w:rsidRPr="00E07D47">
        <w:rPr>
          <w:rFonts w:cs="David" w:hint="cs"/>
          <w:b/>
          <w:bCs/>
          <w:rtl/>
        </w:rPr>
        <w:t xml:space="preserve">הצעת חוק נכי רדיפות הנאצים (תיקון </w:t>
      </w:r>
      <w:r w:rsidRPr="00E07D47">
        <w:rPr>
          <w:rFonts w:cs="David"/>
          <w:b/>
          <w:bCs/>
          <w:rtl/>
        </w:rPr>
        <w:t>–</w:t>
      </w:r>
      <w:r w:rsidRPr="00E07D47">
        <w:rPr>
          <w:rFonts w:cs="David" w:hint="cs"/>
          <w:b/>
          <w:bCs/>
          <w:rtl/>
        </w:rPr>
        <w:t xml:space="preserve"> כפל קצבה), התשס"ו-2006 (פ\17\855), הצעת חה"כ אפרים סנה.</w:t>
      </w:r>
    </w:p>
    <w:p w14:paraId="3B24A671" w14:textId="77777777" w:rsidR="00E07D47" w:rsidRPr="00E07D47" w:rsidRDefault="00E07D47" w:rsidP="00E07D47">
      <w:pPr>
        <w:numPr>
          <w:ilvl w:val="0"/>
          <w:numId w:val="3"/>
        </w:numPr>
        <w:tabs>
          <w:tab w:val="left" w:pos="1221"/>
        </w:tabs>
        <w:overflowPunct w:val="0"/>
        <w:autoSpaceDE w:val="0"/>
        <w:autoSpaceDN w:val="0"/>
        <w:bidi/>
        <w:adjustRightInd w:val="0"/>
        <w:ind w:left="1363" w:right="0" w:hanging="1276"/>
        <w:jc w:val="both"/>
        <w:textAlignment w:val="baseline"/>
        <w:rPr>
          <w:rFonts w:cs="David" w:hint="cs"/>
          <w:b/>
          <w:bCs/>
        </w:rPr>
      </w:pPr>
      <w:r w:rsidRPr="00E07D47">
        <w:rPr>
          <w:rFonts w:cs="David" w:hint="cs"/>
          <w:b/>
          <w:bCs/>
          <w:rtl/>
        </w:rPr>
        <w:t>הצעת חוק לתיקון פקודת בריאות העם (הענקת תעודת הכרה לבוקרי המקצועות הפרא-רפואיים), התשס"ו-2006 (פ\17\962), הצעת חה"כ אחמד טיבי.</w:t>
      </w:r>
    </w:p>
    <w:p w14:paraId="0812079C" w14:textId="77777777" w:rsidR="00E07D47" w:rsidRPr="00E07D47" w:rsidRDefault="00E07D47" w:rsidP="00E07D47">
      <w:pPr>
        <w:numPr>
          <w:ilvl w:val="1"/>
          <w:numId w:val="3"/>
        </w:numPr>
        <w:tabs>
          <w:tab w:val="left" w:pos="1221"/>
        </w:tabs>
        <w:overflowPunct w:val="0"/>
        <w:autoSpaceDE w:val="0"/>
        <w:autoSpaceDN w:val="0"/>
        <w:bidi/>
        <w:adjustRightInd w:val="0"/>
        <w:ind w:left="1363" w:right="0" w:hanging="1276"/>
        <w:jc w:val="both"/>
        <w:textAlignment w:val="baseline"/>
        <w:rPr>
          <w:rFonts w:cs="David" w:hint="cs"/>
          <w:b/>
          <w:bCs/>
          <w:rtl/>
        </w:rPr>
      </w:pPr>
      <w:r w:rsidRPr="00E07D47">
        <w:rPr>
          <w:rFonts w:cs="David" w:hint="cs"/>
          <w:b/>
          <w:bCs/>
          <w:rtl/>
        </w:rPr>
        <w:t>הרכב הועדה המשותפת של ועדת הכספים והועדה לזכויות הילד לעניין הצעה לסדר היום בנושא: "350 אלף ילדים בסכנת חיים בגלל העוני וקיצוץ קצבאות הילדים".</w:t>
      </w:r>
    </w:p>
    <w:p w14:paraId="36BA94E2" w14:textId="77777777" w:rsidR="00E07D47" w:rsidRPr="00E07D47" w:rsidRDefault="00E07D47" w:rsidP="00E07D47">
      <w:pPr>
        <w:numPr>
          <w:ilvl w:val="1"/>
          <w:numId w:val="3"/>
        </w:numPr>
        <w:tabs>
          <w:tab w:val="left" w:pos="1221"/>
        </w:tabs>
        <w:overflowPunct w:val="0"/>
        <w:autoSpaceDE w:val="0"/>
        <w:autoSpaceDN w:val="0"/>
        <w:bidi/>
        <w:adjustRightInd w:val="0"/>
        <w:ind w:left="1363" w:right="0" w:hanging="1276"/>
        <w:jc w:val="both"/>
        <w:textAlignment w:val="baseline"/>
        <w:rPr>
          <w:rFonts w:cs="David" w:hint="cs"/>
          <w:b/>
          <w:bCs/>
        </w:rPr>
      </w:pPr>
      <w:r w:rsidRPr="00E07D47">
        <w:rPr>
          <w:rFonts w:cs="David" w:hint="cs"/>
          <w:b/>
          <w:bCs/>
          <w:rtl/>
        </w:rPr>
        <w:t>קביעת ועדות לדיון בהצעות החוק הבאות:</w:t>
      </w:r>
    </w:p>
    <w:p w14:paraId="2EEE7832" w14:textId="77777777" w:rsidR="00E07D47" w:rsidRPr="00E07D47" w:rsidRDefault="00E07D47" w:rsidP="00E07D47">
      <w:pPr>
        <w:numPr>
          <w:ilvl w:val="0"/>
          <w:numId w:val="4"/>
        </w:numPr>
        <w:tabs>
          <w:tab w:val="left" w:pos="1221"/>
        </w:tabs>
        <w:overflowPunct w:val="0"/>
        <w:autoSpaceDE w:val="0"/>
        <w:autoSpaceDN w:val="0"/>
        <w:bidi/>
        <w:adjustRightInd w:val="0"/>
        <w:ind w:left="1363" w:right="0" w:hanging="1276"/>
        <w:jc w:val="both"/>
        <w:textAlignment w:val="baseline"/>
        <w:rPr>
          <w:rFonts w:cs="David" w:hint="cs"/>
          <w:b/>
          <w:bCs/>
          <w:rtl/>
        </w:rPr>
      </w:pPr>
      <w:r w:rsidRPr="00E07D47">
        <w:rPr>
          <w:rFonts w:cs="David" w:hint="cs"/>
          <w:b/>
          <w:bCs/>
          <w:rtl/>
        </w:rPr>
        <w:t xml:space="preserve">הצעת חוק יסוד: הכנסת (תיקון </w:t>
      </w:r>
      <w:r w:rsidRPr="00E07D47">
        <w:rPr>
          <w:rFonts w:cs="David"/>
          <w:b/>
          <w:bCs/>
          <w:rtl/>
        </w:rPr>
        <w:t>–</w:t>
      </w:r>
      <w:r w:rsidRPr="00E07D47">
        <w:rPr>
          <w:rFonts w:cs="David" w:hint="cs"/>
          <w:b/>
          <w:bCs/>
          <w:rtl/>
        </w:rPr>
        <w:t xml:space="preserve"> מועד ישיבת הפתיחה של הכנסת), הצעת חה"כ דוד טל (פ\17\110).</w:t>
      </w:r>
    </w:p>
    <w:p w14:paraId="0D85E4B1" w14:textId="77777777" w:rsidR="00E07D47" w:rsidRPr="00E07D47" w:rsidRDefault="00E07D47" w:rsidP="00E07D47">
      <w:pPr>
        <w:numPr>
          <w:ilvl w:val="0"/>
          <w:numId w:val="4"/>
        </w:numPr>
        <w:tabs>
          <w:tab w:val="left" w:pos="1221"/>
        </w:tabs>
        <w:overflowPunct w:val="0"/>
        <w:autoSpaceDE w:val="0"/>
        <w:autoSpaceDN w:val="0"/>
        <w:bidi/>
        <w:adjustRightInd w:val="0"/>
        <w:ind w:left="1363" w:right="0" w:hanging="1276"/>
        <w:jc w:val="both"/>
        <w:textAlignment w:val="baseline"/>
        <w:rPr>
          <w:rFonts w:cs="David" w:hint="cs"/>
          <w:b/>
          <w:bCs/>
        </w:rPr>
      </w:pPr>
      <w:r w:rsidRPr="00E07D47">
        <w:rPr>
          <w:rFonts w:cs="David" w:hint="cs"/>
          <w:b/>
          <w:bCs/>
          <w:rtl/>
        </w:rPr>
        <w:t xml:space="preserve">הצעת חוק יסוד: הכנסת (תיקון </w:t>
      </w:r>
      <w:r w:rsidRPr="00E07D47">
        <w:rPr>
          <w:rFonts w:cs="David"/>
          <w:b/>
          <w:bCs/>
          <w:rtl/>
        </w:rPr>
        <w:t>–</w:t>
      </w:r>
      <w:r w:rsidRPr="00E07D47">
        <w:rPr>
          <w:rFonts w:cs="David" w:hint="cs"/>
          <w:b/>
          <w:bCs/>
          <w:rtl/>
        </w:rPr>
        <w:t xml:space="preserve"> מועד ישיבת הפתיחה של הכנסת), הצעת חה"כ משה גפני (פ\17\374).</w:t>
      </w:r>
    </w:p>
    <w:p w14:paraId="64A31B90" w14:textId="77777777" w:rsidR="00E07D47" w:rsidRPr="00E07D47" w:rsidRDefault="00E07D47" w:rsidP="00E07D47">
      <w:pPr>
        <w:numPr>
          <w:ilvl w:val="1"/>
          <w:numId w:val="3"/>
        </w:numPr>
        <w:tabs>
          <w:tab w:val="left" w:pos="1221"/>
        </w:tabs>
        <w:overflowPunct w:val="0"/>
        <w:autoSpaceDE w:val="0"/>
        <w:autoSpaceDN w:val="0"/>
        <w:bidi/>
        <w:adjustRightInd w:val="0"/>
        <w:ind w:left="1363" w:right="0" w:hanging="1276"/>
        <w:jc w:val="both"/>
        <w:textAlignment w:val="baseline"/>
        <w:rPr>
          <w:rFonts w:cs="David" w:hint="cs"/>
          <w:b/>
          <w:bCs/>
          <w:rtl/>
        </w:rPr>
      </w:pPr>
      <w:r w:rsidRPr="00E07D47">
        <w:rPr>
          <w:rFonts w:cs="David" w:hint="cs"/>
          <w:b/>
          <w:bCs/>
          <w:rtl/>
        </w:rPr>
        <w:t>קביעת ועדה לדיון בהצעה לסדר היום בנושא: "ניתוק מים מבתי תושבים ביישובי הצפון", הצעת חה"כ מגלי והבה.</w:t>
      </w:r>
    </w:p>
    <w:p w14:paraId="6065452B" w14:textId="77777777" w:rsidR="00E07D47" w:rsidRPr="00E07D47" w:rsidRDefault="00E07D47" w:rsidP="00E07D47">
      <w:pPr>
        <w:numPr>
          <w:ilvl w:val="1"/>
          <w:numId w:val="3"/>
        </w:numPr>
        <w:tabs>
          <w:tab w:val="left" w:pos="1221"/>
        </w:tabs>
        <w:overflowPunct w:val="0"/>
        <w:autoSpaceDE w:val="0"/>
        <w:autoSpaceDN w:val="0"/>
        <w:bidi/>
        <w:adjustRightInd w:val="0"/>
        <w:ind w:left="1363" w:right="0" w:hanging="1276"/>
        <w:jc w:val="both"/>
        <w:textAlignment w:val="baseline"/>
        <w:rPr>
          <w:rFonts w:cs="David" w:hint="cs"/>
          <w:b/>
          <w:bCs/>
        </w:rPr>
      </w:pPr>
      <w:r w:rsidRPr="00E07D47">
        <w:rPr>
          <w:rFonts w:cs="David" w:hint="cs"/>
          <w:b/>
          <w:bCs/>
          <w:rtl/>
        </w:rPr>
        <w:t>בקשת יו"ר ועדת החוקה, חוק ומשפט למיזוג הצעות החוק הבאות:</w:t>
      </w:r>
    </w:p>
    <w:p w14:paraId="281B6501" w14:textId="77777777" w:rsidR="00E07D47" w:rsidRPr="00E07D47" w:rsidRDefault="00E07D47" w:rsidP="00E07D47">
      <w:pPr>
        <w:numPr>
          <w:ilvl w:val="0"/>
          <w:numId w:val="5"/>
        </w:numPr>
        <w:tabs>
          <w:tab w:val="left" w:pos="1221"/>
        </w:tabs>
        <w:overflowPunct w:val="0"/>
        <w:autoSpaceDE w:val="0"/>
        <w:autoSpaceDN w:val="0"/>
        <w:bidi/>
        <w:adjustRightInd w:val="0"/>
        <w:ind w:left="1363" w:right="0" w:hanging="1276"/>
        <w:jc w:val="both"/>
        <w:textAlignment w:val="baseline"/>
        <w:rPr>
          <w:rFonts w:cs="David" w:hint="cs"/>
          <w:b/>
          <w:bCs/>
          <w:rtl/>
        </w:rPr>
      </w:pPr>
      <w:r w:rsidRPr="00E07D47">
        <w:rPr>
          <w:rFonts w:cs="David" w:hint="cs"/>
          <w:b/>
          <w:bCs/>
          <w:rtl/>
        </w:rPr>
        <w:t>הצעת חוק איסור סחר בבני-אדם (תיקוני חקיקה), התשס"ו-2005, הצעת חה"כ זהבה גלאון.</w:t>
      </w:r>
    </w:p>
    <w:p w14:paraId="3DFE9DCC" w14:textId="77777777" w:rsidR="00E07D47" w:rsidRPr="00E07D47" w:rsidRDefault="00E07D47" w:rsidP="00E07D47">
      <w:pPr>
        <w:numPr>
          <w:ilvl w:val="0"/>
          <w:numId w:val="5"/>
        </w:numPr>
        <w:tabs>
          <w:tab w:val="left" w:pos="1221"/>
        </w:tabs>
        <w:overflowPunct w:val="0"/>
        <w:autoSpaceDE w:val="0"/>
        <w:autoSpaceDN w:val="0"/>
        <w:bidi/>
        <w:adjustRightInd w:val="0"/>
        <w:ind w:left="1363" w:right="0" w:hanging="1276"/>
        <w:jc w:val="both"/>
        <w:textAlignment w:val="baseline"/>
        <w:rPr>
          <w:rFonts w:cs="David" w:hint="cs"/>
          <w:b/>
          <w:bCs/>
        </w:rPr>
      </w:pPr>
      <w:r w:rsidRPr="00E07D47">
        <w:rPr>
          <w:rFonts w:cs="David" w:hint="cs"/>
          <w:b/>
          <w:bCs/>
          <w:rtl/>
        </w:rPr>
        <w:t>הצעת חוק העונשין (תיקון מס' 91) (איסור סחר בבני-אדם), התשס"ו-2006, מטעם הממשלה.</w:t>
      </w:r>
    </w:p>
    <w:p w14:paraId="6BF86B0E" w14:textId="77777777" w:rsidR="00E07D47" w:rsidRPr="00E07D47" w:rsidRDefault="00E07D47" w:rsidP="00E07D47">
      <w:pPr>
        <w:tabs>
          <w:tab w:val="left" w:pos="1221"/>
        </w:tabs>
        <w:bidi/>
        <w:rPr>
          <w:rFonts w:cs="David" w:hint="cs"/>
          <w:b/>
          <w:bCs/>
          <w:rtl/>
        </w:rPr>
      </w:pPr>
      <w:r w:rsidRPr="00E07D47">
        <w:rPr>
          <w:rFonts w:cs="David" w:hint="cs"/>
          <w:b/>
          <w:bCs/>
          <w:rtl/>
        </w:rPr>
        <w:t>ז. שונות.</w:t>
      </w:r>
    </w:p>
    <w:p w14:paraId="342FF105" w14:textId="77777777" w:rsidR="00E07D47" w:rsidRPr="00E07D47" w:rsidRDefault="00E07D47" w:rsidP="00E07D47">
      <w:pPr>
        <w:tabs>
          <w:tab w:val="left" w:pos="1221"/>
        </w:tabs>
        <w:bidi/>
        <w:rPr>
          <w:rFonts w:cs="David" w:hint="cs"/>
          <w:b/>
          <w:bCs/>
          <w:rtl/>
        </w:rPr>
      </w:pPr>
      <w:r w:rsidRPr="00E07D47">
        <w:rPr>
          <w:rFonts w:cs="David" w:hint="cs"/>
          <w:b/>
          <w:bCs/>
          <w:rtl/>
        </w:rPr>
        <w:tab/>
      </w:r>
      <w:r w:rsidRPr="00E07D47">
        <w:rPr>
          <w:rFonts w:cs="David" w:hint="cs"/>
          <w:b/>
          <w:bCs/>
          <w:rtl/>
        </w:rPr>
        <w:tab/>
      </w:r>
      <w:r w:rsidRPr="00E07D47">
        <w:rPr>
          <w:rFonts w:cs="David" w:hint="cs"/>
          <w:b/>
          <w:bCs/>
          <w:rtl/>
        </w:rPr>
        <w:tab/>
      </w:r>
      <w:r w:rsidRPr="00E07D47">
        <w:rPr>
          <w:rFonts w:cs="David" w:hint="cs"/>
          <w:b/>
          <w:bCs/>
          <w:rtl/>
        </w:rPr>
        <w:tab/>
      </w:r>
      <w:r w:rsidRPr="00E07D47">
        <w:rPr>
          <w:rFonts w:cs="David" w:hint="cs"/>
          <w:b/>
          <w:bCs/>
          <w:rtl/>
        </w:rPr>
        <w:tab/>
      </w:r>
    </w:p>
    <w:p w14:paraId="2E3E2D40" w14:textId="77777777" w:rsidR="00E07D47" w:rsidRPr="00E07D47" w:rsidRDefault="00E07D47" w:rsidP="00E07D47">
      <w:pPr>
        <w:tabs>
          <w:tab w:val="left" w:pos="1221"/>
        </w:tabs>
        <w:bidi/>
        <w:rPr>
          <w:rFonts w:cs="David" w:hint="cs"/>
          <w:b/>
          <w:bCs/>
          <w:rtl/>
        </w:rPr>
      </w:pPr>
      <w:r w:rsidRPr="00E07D47">
        <w:rPr>
          <w:rFonts w:cs="David" w:hint="cs"/>
          <w:b/>
          <w:bCs/>
          <w:rtl/>
        </w:rPr>
        <w:tab/>
        <w:t xml:space="preserve"> </w:t>
      </w:r>
    </w:p>
    <w:p w14:paraId="225AC153" w14:textId="77777777" w:rsidR="00E07D47" w:rsidRPr="00E07D47" w:rsidRDefault="00E07D47" w:rsidP="00E07D47">
      <w:pPr>
        <w:tabs>
          <w:tab w:val="left" w:pos="1221"/>
        </w:tabs>
        <w:bidi/>
        <w:rPr>
          <w:rFonts w:cs="David" w:hint="cs"/>
          <w:b/>
          <w:bCs/>
          <w:rtl/>
        </w:rPr>
      </w:pPr>
    </w:p>
    <w:p w14:paraId="0EB75529" w14:textId="77777777" w:rsidR="00E07D47" w:rsidRPr="00E07D47" w:rsidRDefault="00E07D47" w:rsidP="00E07D47">
      <w:pPr>
        <w:bidi/>
        <w:rPr>
          <w:rFonts w:cs="David" w:hint="cs"/>
          <w:b/>
          <w:bCs/>
          <w:u w:val="single"/>
          <w:rtl/>
        </w:rPr>
      </w:pPr>
      <w:r w:rsidRPr="00E07D47">
        <w:rPr>
          <w:rFonts w:cs="David"/>
          <w:b/>
          <w:bCs/>
          <w:u w:val="single"/>
          <w:rtl/>
        </w:rPr>
        <w:t>נכחו</w:t>
      </w:r>
      <w:r w:rsidRPr="00E07D47">
        <w:rPr>
          <w:rFonts w:cs="David"/>
          <w:rtl/>
        </w:rPr>
        <w:t>:</w:t>
      </w:r>
    </w:p>
    <w:p w14:paraId="2A4ACEBA" w14:textId="77777777" w:rsidR="00E07D47" w:rsidRPr="00E07D47" w:rsidRDefault="00E07D47" w:rsidP="00E07D47">
      <w:pPr>
        <w:bidi/>
        <w:rPr>
          <w:rFonts w:cs="David"/>
          <w:rtl/>
        </w:rPr>
      </w:pPr>
    </w:p>
    <w:p w14:paraId="12E97E54" w14:textId="77777777" w:rsidR="00E07D47" w:rsidRPr="00E07D47" w:rsidRDefault="00E07D47" w:rsidP="00E07D47">
      <w:pPr>
        <w:tabs>
          <w:tab w:val="left" w:pos="1788"/>
        </w:tabs>
        <w:bidi/>
        <w:rPr>
          <w:rFonts w:cs="David" w:hint="cs"/>
          <w:rtl/>
        </w:rPr>
      </w:pPr>
      <w:r w:rsidRPr="00E07D47">
        <w:rPr>
          <w:rFonts w:cs="David"/>
          <w:b/>
          <w:bCs/>
          <w:u w:val="single"/>
          <w:rtl/>
        </w:rPr>
        <w:t>חברי הוועדה</w:t>
      </w:r>
      <w:r w:rsidRPr="00E07D47">
        <w:rPr>
          <w:rFonts w:cs="David"/>
          <w:rtl/>
        </w:rPr>
        <w:t>:</w:t>
      </w:r>
      <w:r w:rsidRPr="00E07D47">
        <w:rPr>
          <w:rFonts w:cs="David" w:hint="cs"/>
          <w:rtl/>
        </w:rPr>
        <w:tab/>
        <w:t xml:space="preserve">רוחמה אברהם </w:t>
      </w:r>
      <w:r w:rsidRPr="00E07D47">
        <w:rPr>
          <w:rFonts w:cs="David"/>
          <w:rtl/>
        </w:rPr>
        <w:t>–</w:t>
      </w:r>
      <w:r w:rsidRPr="00E07D47">
        <w:rPr>
          <w:rFonts w:cs="David" w:hint="cs"/>
          <w:rtl/>
        </w:rPr>
        <w:t xml:space="preserve"> היו"ר</w:t>
      </w:r>
    </w:p>
    <w:p w14:paraId="22A01E4E" w14:textId="77777777" w:rsidR="00E07D47" w:rsidRPr="00E07D47" w:rsidRDefault="00E07D47" w:rsidP="00E07D47">
      <w:pPr>
        <w:tabs>
          <w:tab w:val="left" w:pos="1788"/>
        </w:tabs>
        <w:bidi/>
        <w:rPr>
          <w:rFonts w:cs="David" w:hint="cs"/>
          <w:rtl/>
        </w:rPr>
      </w:pPr>
      <w:r w:rsidRPr="00E07D47">
        <w:rPr>
          <w:rFonts w:cs="David" w:hint="cs"/>
          <w:rtl/>
        </w:rPr>
        <w:tab/>
        <w:t>קולט אביטל</w:t>
      </w:r>
    </w:p>
    <w:p w14:paraId="73B75C3E" w14:textId="77777777" w:rsidR="00E07D47" w:rsidRPr="00E07D47" w:rsidRDefault="00E07D47" w:rsidP="00E07D47">
      <w:pPr>
        <w:tabs>
          <w:tab w:val="left" w:pos="1788"/>
        </w:tabs>
        <w:bidi/>
        <w:rPr>
          <w:rFonts w:cs="David" w:hint="cs"/>
          <w:rtl/>
        </w:rPr>
      </w:pPr>
      <w:r w:rsidRPr="00E07D47">
        <w:rPr>
          <w:rFonts w:cs="David" w:hint="cs"/>
          <w:rtl/>
        </w:rPr>
        <w:tab/>
        <w:t>דוד אזולאי</w:t>
      </w:r>
    </w:p>
    <w:p w14:paraId="5C5AA26B" w14:textId="77777777" w:rsidR="00E07D47" w:rsidRPr="00E07D47" w:rsidRDefault="00E07D47" w:rsidP="00E07D47">
      <w:pPr>
        <w:tabs>
          <w:tab w:val="left" w:pos="1788"/>
        </w:tabs>
        <w:bidi/>
        <w:rPr>
          <w:rFonts w:cs="David" w:hint="cs"/>
          <w:rtl/>
        </w:rPr>
      </w:pPr>
      <w:r w:rsidRPr="00E07D47">
        <w:rPr>
          <w:rFonts w:cs="David" w:hint="cs"/>
          <w:rtl/>
        </w:rPr>
        <w:tab/>
        <w:t>אריה אלדד</w:t>
      </w:r>
    </w:p>
    <w:p w14:paraId="1C15D24B" w14:textId="77777777" w:rsidR="00E07D47" w:rsidRPr="00E07D47" w:rsidRDefault="00E07D47" w:rsidP="00E07D47">
      <w:pPr>
        <w:tabs>
          <w:tab w:val="left" w:pos="1788"/>
        </w:tabs>
        <w:bidi/>
        <w:rPr>
          <w:rFonts w:cs="David" w:hint="cs"/>
          <w:rtl/>
        </w:rPr>
      </w:pPr>
      <w:r w:rsidRPr="00E07D47">
        <w:rPr>
          <w:rFonts w:cs="David" w:hint="cs"/>
          <w:rtl/>
        </w:rPr>
        <w:tab/>
        <w:t>גלעד ארדן</w:t>
      </w:r>
    </w:p>
    <w:p w14:paraId="0C313E8C" w14:textId="77777777" w:rsidR="00E07D47" w:rsidRPr="00E07D47" w:rsidRDefault="00E07D47" w:rsidP="00E07D47">
      <w:pPr>
        <w:tabs>
          <w:tab w:val="left" w:pos="1788"/>
        </w:tabs>
        <w:bidi/>
        <w:rPr>
          <w:rFonts w:cs="David" w:hint="cs"/>
          <w:rtl/>
        </w:rPr>
      </w:pPr>
      <w:r w:rsidRPr="00E07D47">
        <w:rPr>
          <w:rFonts w:cs="David" w:hint="cs"/>
          <w:rtl/>
        </w:rPr>
        <w:tab/>
        <w:t>אורי אריאל</w:t>
      </w:r>
    </w:p>
    <w:p w14:paraId="58393648" w14:textId="77777777" w:rsidR="00E07D47" w:rsidRPr="00E07D47" w:rsidRDefault="00E07D47" w:rsidP="00E07D47">
      <w:pPr>
        <w:tabs>
          <w:tab w:val="left" w:pos="1788"/>
        </w:tabs>
        <w:bidi/>
        <w:rPr>
          <w:rFonts w:cs="David" w:hint="cs"/>
          <w:rtl/>
        </w:rPr>
      </w:pPr>
      <w:r w:rsidRPr="00E07D47">
        <w:rPr>
          <w:rFonts w:cs="David" w:hint="cs"/>
          <w:rtl/>
        </w:rPr>
        <w:tab/>
        <w:t>שמואל הלפרט</w:t>
      </w:r>
    </w:p>
    <w:p w14:paraId="25E4558E" w14:textId="77777777" w:rsidR="00E07D47" w:rsidRPr="00E07D47" w:rsidRDefault="00E07D47" w:rsidP="00E07D47">
      <w:pPr>
        <w:tabs>
          <w:tab w:val="left" w:pos="1788"/>
        </w:tabs>
        <w:bidi/>
        <w:rPr>
          <w:rFonts w:cs="David" w:hint="cs"/>
          <w:rtl/>
        </w:rPr>
      </w:pPr>
      <w:r w:rsidRPr="00E07D47">
        <w:rPr>
          <w:rFonts w:cs="David" w:hint="cs"/>
          <w:rtl/>
        </w:rPr>
        <w:lastRenderedPageBreak/>
        <w:tab/>
        <w:t>מגלי והבה</w:t>
      </w:r>
    </w:p>
    <w:p w14:paraId="43B2E38E" w14:textId="77777777" w:rsidR="00E07D47" w:rsidRPr="00E07D47" w:rsidRDefault="00E07D47" w:rsidP="00E07D47">
      <w:pPr>
        <w:tabs>
          <w:tab w:val="left" w:pos="1788"/>
        </w:tabs>
        <w:bidi/>
        <w:rPr>
          <w:rFonts w:cs="David" w:hint="cs"/>
          <w:rtl/>
        </w:rPr>
      </w:pPr>
      <w:r w:rsidRPr="00E07D47">
        <w:rPr>
          <w:rFonts w:cs="David" w:hint="cs"/>
          <w:rtl/>
        </w:rPr>
        <w:tab/>
        <w:t>נסים זאב</w:t>
      </w:r>
    </w:p>
    <w:p w14:paraId="40D0968D" w14:textId="77777777" w:rsidR="00E07D47" w:rsidRPr="00E07D47" w:rsidRDefault="00E07D47" w:rsidP="00E07D47">
      <w:pPr>
        <w:tabs>
          <w:tab w:val="left" w:pos="1788"/>
        </w:tabs>
        <w:bidi/>
        <w:rPr>
          <w:rFonts w:cs="David" w:hint="cs"/>
          <w:rtl/>
        </w:rPr>
      </w:pPr>
      <w:r w:rsidRPr="00E07D47">
        <w:rPr>
          <w:rFonts w:cs="David" w:hint="cs"/>
          <w:rtl/>
        </w:rPr>
        <w:tab/>
        <w:t>יצחק זיו</w:t>
      </w:r>
    </w:p>
    <w:p w14:paraId="1D2C8281" w14:textId="77777777" w:rsidR="00E07D47" w:rsidRPr="00E07D47" w:rsidRDefault="00E07D47" w:rsidP="00E07D47">
      <w:pPr>
        <w:tabs>
          <w:tab w:val="left" w:pos="1788"/>
        </w:tabs>
        <w:bidi/>
        <w:rPr>
          <w:rFonts w:cs="David" w:hint="cs"/>
          <w:rtl/>
        </w:rPr>
      </w:pPr>
      <w:r w:rsidRPr="00E07D47">
        <w:rPr>
          <w:rFonts w:cs="David" w:hint="cs"/>
          <w:rtl/>
        </w:rPr>
        <w:tab/>
        <w:t>יואל חסון</w:t>
      </w:r>
    </w:p>
    <w:p w14:paraId="4F975C30" w14:textId="77777777" w:rsidR="00E07D47" w:rsidRPr="00E07D47" w:rsidRDefault="00E07D47" w:rsidP="00E07D47">
      <w:pPr>
        <w:tabs>
          <w:tab w:val="left" w:pos="1788"/>
        </w:tabs>
        <w:bidi/>
        <w:rPr>
          <w:rFonts w:cs="David" w:hint="cs"/>
          <w:rtl/>
        </w:rPr>
      </w:pPr>
      <w:r w:rsidRPr="00E07D47">
        <w:rPr>
          <w:rFonts w:cs="David" w:hint="cs"/>
          <w:rtl/>
        </w:rPr>
        <w:tab/>
        <w:t>אחמד טיבי</w:t>
      </w:r>
    </w:p>
    <w:p w14:paraId="7CB888A8" w14:textId="77777777" w:rsidR="00E07D47" w:rsidRPr="00E07D47" w:rsidRDefault="00E07D47" w:rsidP="00E07D47">
      <w:pPr>
        <w:tabs>
          <w:tab w:val="left" w:pos="1788"/>
        </w:tabs>
        <w:bidi/>
        <w:rPr>
          <w:rFonts w:cs="David" w:hint="cs"/>
          <w:rtl/>
        </w:rPr>
      </w:pPr>
      <w:r w:rsidRPr="00E07D47">
        <w:rPr>
          <w:rFonts w:cs="David" w:hint="cs"/>
          <w:rtl/>
        </w:rPr>
        <w:tab/>
        <w:t>דוד טל</w:t>
      </w:r>
    </w:p>
    <w:p w14:paraId="4E5F9276" w14:textId="77777777" w:rsidR="00E07D47" w:rsidRPr="00E07D47" w:rsidRDefault="00E07D47" w:rsidP="00E07D47">
      <w:pPr>
        <w:tabs>
          <w:tab w:val="left" w:pos="1788"/>
        </w:tabs>
        <w:bidi/>
        <w:rPr>
          <w:rFonts w:cs="David" w:hint="cs"/>
          <w:rtl/>
        </w:rPr>
      </w:pPr>
      <w:r w:rsidRPr="00E07D47">
        <w:rPr>
          <w:rFonts w:cs="David" w:hint="cs"/>
          <w:rtl/>
        </w:rPr>
        <w:tab/>
        <w:t>אסתרינה טרטמן</w:t>
      </w:r>
    </w:p>
    <w:p w14:paraId="43829567" w14:textId="77777777" w:rsidR="00E07D47" w:rsidRPr="00E07D47" w:rsidRDefault="00E07D47" w:rsidP="00E07D47">
      <w:pPr>
        <w:tabs>
          <w:tab w:val="left" w:pos="1788"/>
        </w:tabs>
        <w:bidi/>
        <w:rPr>
          <w:rFonts w:cs="David" w:hint="cs"/>
          <w:rtl/>
        </w:rPr>
      </w:pPr>
      <w:r w:rsidRPr="00E07D47">
        <w:rPr>
          <w:rFonts w:cs="David" w:hint="cs"/>
          <w:rtl/>
        </w:rPr>
        <w:tab/>
        <w:t>אביגדור יצחקי</w:t>
      </w:r>
    </w:p>
    <w:p w14:paraId="03AA76C6" w14:textId="77777777" w:rsidR="00E07D47" w:rsidRPr="00E07D47" w:rsidRDefault="00E07D47" w:rsidP="00E07D47">
      <w:pPr>
        <w:tabs>
          <w:tab w:val="left" w:pos="1788"/>
        </w:tabs>
        <w:bidi/>
        <w:rPr>
          <w:rFonts w:cs="David" w:hint="cs"/>
          <w:rtl/>
        </w:rPr>
      </w:pPr>
      <w:r w:rsidRPr="00E07D47">
        <w:rPr>
          <w:rFonts w:cs="David" w:hint="cs"/>
          <w:rtl/>
        </w:rPr>
        <w:tab/>
        <w:t>יצחק לוי</w:t>
      </w:r>
    </w:p>
    <w:p w14:paraId="3D9B420D" w14:textId="77777777" w:rsidR="00E07D47" w:rsidRPr="00E07D47" w:rsidRDefault="00E07D47" w:rsidP="00E07D47">
      <w:pPr>
        <w:tabs>
          <w:tab w:val="left" w:pos="1788"/>
        </w:tabs>
        <w:bidi/>
        <w:rPr>
          <w:rFonts w:cs="David" w:hint="cs"/>
          <w:rtl/>
        </w:rPr>
      </w:pPr>
      <w:r w:rsidRPr="00E07D47">
        <w:rPr>
          <w:rFonts w:cs="David" w:hint="cs"/>
          <w:rtl/>
        </w:rPr>
        <w:tab/>
        <w:t>אסתרינה טרטמן</w:t>
      </w:r>
    </w:p>
    <w:p w14:paraId="0841C870" w14:textId="77777777" w:rsidR="00E07D47" w:rsidRPr="00E07D47" w:rsidRDefault="00E07D47" w:rsidP="00E07D47">
      <w:pPr>
        <w:tabs>
          <w:tab w:val="left" w:pos="1788"/>
        </w:tabs>
        <w:bidi/>
        <w:rPr>
          <w:rFonts w:cs="David" w:hint="cs"/>
          <w:rtl/>
        </w:rPr>
      </w:pPr>
      <w:r w:rsidRPr="00E07D47">
        <w:rPr>
          <w:rFonts w:cs="David" w:hint="cs"/>
          <w:rtl/>
        </w:rPr>
        <w:tab/>
        <w:t>אברהם מיכאלי</w:t>
      </w:r>
    </w:p>
    <w:p w14:paraId="5EB330C0" w14:textId="77777777" w:rsidR="00E07D47" w:rsidRPr="00E07D47" w:rsidRDefault="00E07D47" w:rsidP="00E07D47">
      <w:pPr>
        <w:tabs>
          <w:tab w:val="left" w:pos="1788"/>
        </w:tabs>
        <w:bidi/>
        <w:rPr>
          <w:rFonts w:cs="David" w:hint="cs"/>
          <w:rtl/>
        </w:rPr>
      </w:pPr>
      <w:r w:rsidRPr="00E07D47">
        <w:rPr>
          <w:rFonts w:cs="David" w:hint="cs"/>
          <w:rtl/>
        </w:rPr>
        <w:tab/>
        <w:t>יורם מרציאנו</w:t>
      </w:r>
    </w:p>
    <w:p w14:paraId="1B621B35" w14:textId="77777777" w:rsidR="00E07D47" w:rsidRPr="00E07D47" w:rsidRDefault="00E07D47" w:rsidP="00E07D47">
      <w:pPr>
        <w:tabs>
          <w:tab w:val="left" w:pos="1788"/>
        </w:tabs>
        <w:bidi/>
        <w:rPr>
          <w:rFonts w:cs="David" w:hint="cs"/>
          <w:rtl/>
        </w:rPr>
      </w:pPr>
      <w:r w:rsidRPr="00E07D47">
        <w:rPr>
          <w:rFonts w:cs="David" w:hint="cs"/>
          <w:rtl/>
        </w:rPr>
        <w:tab/>
        <w:t>אפרים סנה</w:t>
      </w:r>
    </w:p>
    <w:p w14:paraId="1DBA717C" w14:textId="77777777" w:rsidR="00E07D47" w:rsidRPr="00E07D47" w:rsidRDefault="00E07D47" w:rsidP="00E07D47">
      <w:pPr>
        <w:tabs>
          <w:tab w:val="left" w:pos="1788"/>
        </w:tabs>
        <w:bidi/>
        <w:rPr>
          <w:rFonts w:cs="David" w:hint="cs"/>
          <w:rtl/>
        </w:rPr>
      </w:pPr>
      <w:r w:rsidRPr="00E07D47">
        <w:rPr>
          <w:rFonts w:cs="David" w:hint="cs"/>
          <w:rtl/>
        </w:rPr>
        <w:tab/>
        <w:t>גדעון סער</w:t>
      </w:r>
    </w:p>
    <w:p w14:paraId="14A0627D" w14:textId="77777777" w:rsidR="00E07D47" w:rsidRPr="00E07D47" w:rsidRDefault="00E07D47" w:rsidP="00E07D47">
      <w:pPr>
        <w:tabs>
          <w:tab w:val="left" w:pos="1788"/>
        </w:tabs>
        <w:bidi/>
        <w:rPr>
          <w:rFonts w:cs="David" w:hint="cs"/>
          <w:rtl/>
        </w:rPr>
      </w:pPr>
      <w:r w:rsidRPr="00E07D47">
        <w:rPr>
          <w:rFonts w:cs="David" w:hint="cs"/>
          <w:rtl/>
        </w:rPr>
        <w:tab/>
        <w:t>משה שרוני</w:t>
      </w:r>
    </w:p>
    <w:p w14:paraId="67EF10FA" w14:textId="77777777" w:rsidR="00E07D47" w:rsidRPr="00E07D47" w:rsidRDefault="00E07D47" w:rsidP="00E07D47">
      <w:pPr>
        <w:tabs>
          <w:tab w:val="left" w:pos="1788"/>
        </w:tabs>
        <w:bidi/>
        <w:rPr>
          <w:rFonts w:cs="David" w:hint="cs"/>
        </w:rPr>
      </w:pPr>
    </w:p>
    <w:p w14:paraId="596B302B" w14:textId="77777777" w:rsidR="00E07D47" w:rsidRPr="00E07D47" w:rsidRDefault="00E07D47" w:rsidP="00E07D47">
      <w:pPr>
        <w:tabs>
          <w:tab w:val="left" w:pos="1788"/>
        </w:tabs>
        <w:bidi/>
        <w:rPr>
          <w:rFonts w:cs="David" w:hint="cs"/>
          <w:rtl/>
        </w:rPr>
      </w:pPr>
      <w:r w:rsidRPr="00E07D47">
        <w:rPr>
          <w:rFonts w:cs="David" w:hint="cs"/>
        </w:rPr>
        <w:tab/>
      </w:r>
      <w:r w:rsidRPr="00E07D47">
        <w:rPr>
          <w:rFonts w:cs="David" w:hint="cs"/>
          <w:rtl/>
        </w:rPr>
        <w:t>משה גפני</w:t>
      </w:r>
    </w:p>
    <w:p w14:paraId="0023CA4D" w14:textId="77777777" w:rsidR="00E07D47" w:rsidRPr="00E07D47" w:rsidRDefault="00E07D47" w:rsidP="00E07D47">
      <w:pPr>
        <w:tabs>
          <w:tab w:val="left" w:pos="1788"/>
        </w:tabs>
        <w:bidi/>
        <w:rPr>
          <w:rFonts w:cs="David" w:hint="cs"/>
          <w:rtl/>
        </w:rPr>
      </w:pPr>
      <w:r w:rsidRPr="00E07D47">
        <w:rPr>
          <w:rFonts w:cs="David" w:hint="cs"/>
          <w:rtl/>
        </w:rPr>
        <w:tab/>
        <w:t>שלי יחימוביץ</w:t>
      </w:r>
    </w:p>
    <w:p w14:paraId="781495EE" w14:textId="77777777" w:rsidR="00E07D47" w:rsidRPr="00E07D47" w:rsidRDefault="00E07D47" w:rsidP="00E07D47">
      <w:pPr>
        <w:tabs>
          <w:tab w:val="left" w:pos="1788"/>
        </w:tabs>
        <w:bidi/>
        <w:rPr>
          <w:rFonts w:cs="David" w:hint="cs"/>
          <w:rtl/>
        </w:rPr>
      </w:pPr>
      <w:r w:rsidRPr="00E07D47">
        <w:rPr>
          <w:rFonts w:cs="David" w:hint="cs"/>
          <w:rtl/>
        </w:rPr>
        <w:tab/>
        <w:t>רן כהן</w:t>
      </w:r>
    </w:p>
    <w:p w14:paraId="48C8C0E0" w14:textId="77777777" w:rsidR="00E07D47" w:rsidRPr="00E07D47" w:rsidRDefault="00E07D47" w:rsidP="00E07D47">
      <w:pPr>
        <w:tabs>
          <w:tab w:val="left" w:pos="1788"/>
        </w:tabs>
        <w:bidi/>
        <w:rPr>
          <w:rFonts w:cs="David" w:hint="cs"/>
          <w:rtl/>
        </w:rPr>
      </w:pPr>
      <w:r w:rsidRPr="00E07D47">
        <w:rPr>
          <w:rFonts w:cs="David" w:hint="cs"/>
          <w:rtl/>
        </w:rPr>
        <w:tab/>
        <w:t>יובל שטייניץ</w:t>
      </w:r>
    </w:p>
    <w:p w14:paraId="589C2B83" w14:textId="77777777" w:rsidR="00E07D47" w:rsidRPr="00E07D47" w:rsidRDefault="00E07D47" w:rsidP="00E07D47">
      <w:pPr>
        <w:bidi/>
        <w:rPr>
          <w:rFonts w:cs="David" w:hint="cs"/>
          <w:rtl/>
        </w:rPr>
      </w:pPr>
      <w:r w:rsidRPr="00E07D47">
        <w:rPr>
          <w:rFonts w:cs="David" w:hint="cs"/>
          <w:rtl/>
        </w:rPr>
        <w:tab/>
      </w:r>
      <w:r w:rsidRPr="00E07D47">
        <w:rPr>
          <w:rFonts w:cs="David" w:hint="cs"/>
          <w:rtl/>
        </w:rPr>
        <w:tab/>
      </w:r>
    </w:p>
    <w:p w14:paraId="7A3E2E22" w14:textId="77777777" w:rsidR="00E07D47" w:rsidRPr="00E07D47" w:rsidRDefault="00E07D47" w:rsidP="00E07D47">
      <w:pPr>
        <w:bidi/>
        <w:rPr>
          <w:rFonts w:cs="David" w:hint="cs"/>
          <w:rtl/>
        </w:rPr>
      </w:pPr>
    </w:p>
    <w:p w14:paraId="3E7CBD9F" w14:textId="77777777" w:rsidR="00E07D47" w:rsidRPr="00E07D47" w:rsidRDefault="00E07D47" w:rsidP="00E07D47">
      <w:pPr>
        <w:bidi/>
        <w:rPr>
          <w:rFonts w:cs="David" w:hint="cs"/>
          <w:rtl/>
        </w:rPr>
      </w:pPr>
      <w:r w:rsidRPr="00E07D47">
        <w:rPr>
          <w:rFonts w:cs="David" w:hint="cs"/>
          <w:rtl/>
        </w:rPr>
        <w:tab/>
      </w:r>
      <w:r w:rsidRPr="00E07D47">
        <w:rPr>
          <w:rFonts w:cs="David" w:hint="cs"/>
          <w:rtl/>
        </w:rPr>
        <w:tab/>
      </w:r>
    </w:p>
    <w:p w14:paraId="52834C8F" w14:textId="77777777" w:rsidR="00E07D47" w:rsidRPr="00E07D47" w:rsidRDefault="00E07D47" w:rsidP="00E07D47">
      <w:pPr>
        <w:tabs>
          <w:tab w:val="left" w:pos="1788"/>
          <w:tab w:val="left" w:pos="3631"/>
        </w:tabs>
        <w:bidi/>
        <w:rPr>
          <w:rFonts w:cs="David" w:hint="cs"/>
          <w:rtl/>
        </w:rPr>
      </w:pPr>
      <w:r w:rsidRPr="00E07D47">
        <w:rPr>
          <w:rFonts w:cs="David"/>
          <w:b/>
          <w:bCs/>
          <w:u w:val="single"/>
          <w:rtl/>
        </w:rPr>
        <w:t>מוזמנים</w:t>
      </w:r>
      <w:r w:rsidRPr="00E07D47">
        <w:rPr>
          <w:rFonts w:cs="David"/>
          <w:rtl/>
        </w:rPr>
        <w:t>:</w:t>
      </w:r>
      <w:r w:rsidRPr="00E07D47">
        <w:rPr>
          <w:rFonts w:cs="David" w:hint="cs"/>
          <w:rtl/>
        </w:rPr>
        <w:tab/>
        <w:t xml:space="preserve">אריה האן </w:t>
      </w:r>
      <w:r w:rsidRPr="00E07D47">
        <w:rPr>
          <w:rFonts w:cs="David" w:hint="cs"/>
          <w:rtl/>
        </w:rPr>
        <w:tab/>
        <w:t>- מזכיר הכנסת</w:t>
      </w:r>
    </w:p>
    <w:p w14:paraId="121CF4F3" w14:textId="77777777" w:rsidR="00E07D47" w:rsidRPr="00E07D47" w:rsidRDefault="00E07D47" w:rsidP="00E07D47">
      <w:pPr>
        <w:tabs>
          <w:tab w:val="left" w:pos="1788"/>
          <w:tab w:val="left" w:pos="3631"/>
        </w:tabs>
        <w:bidi/>
        <w:rPr>
          <w:rFonts w:cs="David" w:hint="cs"/>
          <w:rtl/>
        </w:rPr>
      </w:pPr>
      <w:r w:rsidRPr="00E07D47">
        <w:rPr>
          <w:rFonts w:cs="David" w:hint="cs"/>
          <w:rtl/>
        </w:rPr>
        <w:tab/>
        <w:t>דוד לב</w:t>
      </w:r>
      <w:r w:rsidRPr="00E07D47">
        <w:rPr>
          <w:rFonts w:cs="David" w:hint="cs"/>
          <w:rtl/>
        </w:rPr>
        <w:tab/>
        <w:t>- סגן מזכיר הכנסת</w:t>
      </w:r>
    </w:p>
    <w:p w14:paraId="7BEDD070" w14:textId="77777777" w:rsidR="00E07D47" w:rsidRPr="00E07D47" w:rsidRDefault="00E07D47" w:rsidP="00E07D47">
      <w:pPr>
        <w:tabs>
          <w:tab w:val="left" w:pos="1788"/>
          <w:tab w:val="left" w:pos="3631"/>
        </w:tabs>
        <w:bidi/>
        <w:rPr>
          <w:rFonts w:cs="David" w:hint="cs"/>
          <w:rtl/>
        </w:rPr>
      </w:pPr>
      <w:r w:rsidRPr="00E07D47">
        <w:rPr>
          <w:rFonts w:cs="David" w:hint="cs"/>
          <w:rtl/>
        </w:rPr>
        <w:tab/>
        <w:t>ג'ודי וסרמן</w:t>
      </w:r>
      <w:r w:rsidRPr="00E07D47">
        <w:rPr>
          <w:rFonts w:cs="David" w:hint="cs"/>
          <w:rtl/>
        </w:rPr>
        <w:tab/>
        <w:t>- יועמ"ש ועדת העבודה, הרווחה והבריאות</w:t>
      </w:r>
    </w:p>
    <w:p w14:paraId="6D62416F" w14:textId="77777777" w:rsidR="00E07D47" w:rsidRPr="00E07D47" w:rsidRDefault="00E07D47" w:rsidP="00E07D47">
      <w:pPr>
        <w:tabs>
          <w:tab w:val="left" w:pos="1788"/>
          <w:tab w:val="left" w:pos="3631"/>
        </w:tabs>
        <w:bidi/>
        <w:rPr>
          <w:rFonts w:cs="David" w:hint="cs"/>
          <w:rtl/>
        </w:rPr>
      </w:pPr>
      <w:r w:rsidRPr="00E07D47">
        <w:rPr>
          <w:rFonts w:cs="David" w:hint="cs"/>
          <w:rtl/>
        </w:rPr>
        <w:tab/>
        <w:t>גיא אבן</w:t>
      </w:r>
      <w:r w:rsidRPr="00E07D47">
        <w:rPr>
          <w:rFonts w:cs="David" w:hint="cs"/>
          <w:rtl/>
        </w:rPr>
        <w:tab/>
        <w:t>- משרד האוצר</w:t>
      </w:r>
    </w:p>
    <w:p w14:paraId="6D753D20" w14:textId="77777777" w:rsidR="00E07D47" w:rsidRPr="00E07D47" w:rsidRDefault="00E07D47" w:rsidP="00E07D47">
      <w:pPr>
        <w:bidi/>
        <w:rPr>
          <w:rFonts w:cs="David"/>
          <w:rtl/>
        </w:rPr>
      </w:pPr>
    </w:p>
    <w:p w14:paraId="45B6F3EE" w14:textId="77777777" w:rsidR="00E07D47" w:rsidRPr="00E07D47" w:rsidRDefault="00E07D47" w:rsidP="00E07D47">
      <w:pPr>
        <w:tabs>
          <w:tab w:val="left" w:pos="1930"/>
        </w:tabs>
        <w:bidi/>
        <w:rPr>
          <w:rFonts w:cs="David" w:hint="cs"/>
          <w:rtl/>
        </w:rPr>
      </w:pPr>
      <w:r w:rsidRPr="00E07D47">
        <w:rPr>
          <w:rFonts w:cs="David"/>
          <w:b/>
          <w:bCs/>
          <w:u w:val="single"/>
          <w:rtl/>
        </w:rPr>
        <w:t>יוע</w:t>
      </w:r>
      <w:r w:rsidRPr="00E07D47">
        <w:rPr>
          <w:rFonts w:cs="David" w:hint="cs"/>
          <w:b/>
          <w:bCs/>
          <w:u w:val="single"/>
          <w:rtl/>
        </w:rPr>
        <w:t>צת</w:t>
      </w:r>
      <w:r w:rsidRPr="00E07D47">
        <w:rPr>
          <w:rFonts w:cs="David"/>
          <w:b/>
          <w:bCs/>
          <w:u w:val="single"/>
          <w:rtl/>
        </w:rPr>
        <w:t xml:space="preserve"> משפטי</w:t>
      </w:r>
      <w:r w:rsidRPr="00E07D47">
        <w:rPr>
          <w:rFonts w:cs="David" w:hint="cs"/>
          <w:b/>
          <w:bCs/>
          <w:u w:val="single"/>
          <w:rtl/>
        </w:rPr>
        <w:t>ת</w:t>
      </w:r>
      <w:r w:rsidRPr="00E07D47">
        <w:rPr>
          <w:rFonts w:cs="David"/>
          <w:b/>
          <w:bCs/>
          <w:rtl/>
        </w:rPr>
        <w:t>:</w:t>
      </w:r>
      <w:r w:rsidRPr="00E07D47">
        <w:rPr>
          <w:rFonts w:cs="David" w:hint="cs"/>
          <w:rtl/>
        </w:rPr>
        <w:tab/>
        <w:t>ארבל אסטרחן</w:t>
      </w:r>
    </w:p>
    <w:p w14:paraId="16B8BC51" w14:textId="77777777" w:rsidR="00E07D47" w:rsidRPr="00E07D47" w:rsidRDefault="00E07D47" w:rsidP="00E07D47">
      <w:pPr>
        <w:bidi/>
        <w:rPr>
          <w:rFonts w:cs="David"/>
          <w:rtl/>
        </w:rPr>
      </w:pPr>
    </w:p>
    <w:p w14:paraId="481D3482" w14:textId="77777777" w:rsidR="00E07D47" w:rsidRPr="00E07D47" w:rsidRDefault="00E07D47" w:rsidP="00E07D47">
      <w:pPr>
        <w:tabs>
          <w:tab w:val="left" w:pos="1930"/>
        </w:tabs>
        <w:bidi/>
        <w:rPr>
          <w:rFonts w:cs="David" w:hint="cs"/>
          <w:rtl/>
        </w:rPr>
      </w:pPr>
      <w:r w:rsidRPr="00E07D47">
        <w:rPr>
          <w:rFonts w:cs="David"/>
          <w:b/>
          <w:bCs/>
          <w:u w:val="single"/>
          <w:rtl/>
        </w:rPr>
        <w:t>מנהלת הוועדה</w:t>
      </w:r>
      <w:r w:rsidRPr="00E07D47">
        <w:rPr>
          <w:rFonts w:cs="David"/>
          <w:rtl/>
        </w:rPr>
        <w:t>:</w:t>
      </w:r>
      <w:r w:rsidRPr="00E07D47">
        <w:rPr>
          <w:rFonts w:cs="David" w:hint="cs"/>
          <w:b/>
          <w:bCs/>
          <w:rtl/>
        </w:rPr>
        <w:tab/>
      </w:r>
      <w:r w:rsidRPr="00E07D47">
        <w:rPr>
          <w:rFonts w:cs="David" w:hint="cs"/>
          <w:rtl/>
        </w:rPr>
        <w:t>אתי בן יוסף</w:t>
      </w:r>
    </w:p>
    <w:p w14:paraId="23744B33" w14:textId="77777777" w:rsidR="00E07D47" w:rsidRPr="00E07D47" w:rsidRDefault="00E07D47" w:rsidP="00E07D47">
      <w:pPr>
        <w:bidi/>
        <w:rPr>
          <w:rFonts w:cs="David"/>
          <w:rtl/>
        </w:rPr>
      </w:pPr>
    </w:p>
    <w:p w14:paraId="3F75B38D" w14:textId="77777777" w:rsidR="00E07D47" w:rsidRPr="00E07D47" w:rsidRDefault="00E07D47" w:rsidP="00E07D47">
      <w:pPr>
        <w:tabs>
          <w:tab w:val="left" w:pos="1930"/>
        </w:tabs>
        <w:bidi/>
        <w:rPr>
          <w:rFonts w:cs="David" w:hint="cs"/>
          <w:rtl/>
        </w:rPr>
      </w:pPr>
      <w:r w:rsidRPr="00E07D47">
        <w:rPr>
          <w:rFonts w:cs="David"/>
          <w:b/>
          <w:bCs/>
          <w:u w:val="single"/>
          <w:rtl/>
        </w:rPr>
        <w:t>קצרנית</w:t>
      </w:r>
      <w:r w:rsidRPr="00E07D47">
        <w:rPr>
          <w:rFonts w:cs="David"/>
          <w:rtl/>
        </w:rPr>
        <w:t>:</w:t>
      </w:r>
      <w:r w:rsidRPr="00E07D47">
        <w:rPr>
          <w:rFonts w:cs="David" w:hint="cs"/>
          <w:rtl/>
        </w:rPr>
        <w:tab/>
        <w:t>רויטל יפרח</w:t>
      </w:r>
    </w:p>
    <w:p w14:paraId="217601C4" w14:textId="77777777" w:rsidR="00E07D47" w:rsidRPr="00E07D47" w:rsidRDefault="00E07D47" w:rsidP="00E07D47">
      <w:pPr>
        <w:bidi/>
        <w:rPr>
          <w:rFonts w:cs="David" w:hint="cs"/>
          <w:b/>
          <w:bCs/>
          <w:rtl/>
        </w:rPr>
      </w:pPr>
    </w:p>
    <w:p w14:paraId="472E7200" w14:textId="77777777" w:rsidR="00E07D47" w:rsidRPr="00E07D47" w:rsidRDefault="00E07D47" w:rsidP="00E07D47">
      <w:pPr>
        <w:bidi/>
        <w:jc w:val="center"/>
        <w:rPr>
          <w:rFonts w:cs="David" w:hint="cs"/>
          <w:b/>
          <w:bCs/>
          <w:u w:val="single"/>
          <w:rtl/>
        </w:rPr>
      </w:pPr>
      <w:r w:rsidRPr="00E07D47">
        <w:rPr>
          <w:rFonts w:cs="David"/>
          <w:rtl/>
        </w:rPr>
        <w:br w:type="page"/>
      </w:r>
      <w:r w:rsidRPr="00E07D47">
        <w:rPr>
          <w:rFonts w:cs="David" w:hint="cs"/>
          <w:b/>
          <w:bCs/>
          <w:u w:val="single"/>
          <w:rtl/>
        </w:rPr>
        <w:lastRenderedPageBreak/>
        <w:t>א. ערעורים על החלטת יו"ר הכנסת והסגנים שלא לאשר דחיפות הצעות לסדר היום</w:t>
      </w:r>
    </w:p>
    <w:p w14:paraId="5BD853DF" w14:textId="77777777" w:rsidR="00E07D47" w:rsidRPr="00E07D47" w:rsidRDefault="00E07D47" w:rsidP="00E07D47">
      <w:pPr>
        <w:bidi/>
        <w:rPr>
          <w:rFonts w:cs="David" w:hint="cs"/>
          <w:rtl/>
        </w:rPr>
      </w:pPr>
    </w:p>
    <w:p w14:paraId="1516851B" w14:textId="77777777" w:rsidR="00E07D47" w:rsidRPr="00E07D47" w:rsidRDefault="00E07D47" w:rsidP="00E07D47">
      <w:pPr>
        <w:bidi/>
        <w:rPr>
          <w:rFonts w:cs="David" w:hint="cs"/>
          <w:u w:val="single"/>
          <w:rtl/>
        </w:rPr>
      </w:pPr>
      <w:r w:rsidRPr="00E07D47">
        <w:rPr>
          <w:rFonts w:cs="David" w:hint="cs"/>
          <w:u w:val="single"/>
          <w:rtl/>
        </w:rPr>
        <w:t>היו"ר רוחמה אברהם:</w:t>
      </w:r>
    </w:p>
    <w:p w14:paraId="1BFD1049" w14:textId="77777777" w:rsidR="00E07D47" w:rsidRPr="00E07D47" w:rsidRDefault="00E07D47" w:rsidP="00E07D47">
      <w:pPr>
        <w:bidi/>
        <w:rPr>
          <w:rFonts w:cs="David" w:hint="cs"/>
          <w:u w:val="single"/>
          <w:rtl/>
        </w:rPr>
      </w:pPr>
    </w:p>
    <w:p w14:paraId="56669231" w14:textId="77777777" w:rsidR="00E07D47" w:rsidRPr="00E07D47" w:rsidRDefault="00E07D47" w:rsidP="00E07D47">
      <w:pPr>
        <w:bidi/>
        <w:rPr>
          <w:rFonts w:cs="David" w:hint="cs"/>
          <w:rtl/>
        </w:rPr>
      </w:pPr>
      <w:r w:rsidRPr="00E07D47">
        <w:rPr>
          <w:rFonts w:cs="David" w:hint="cs"/>
          <w:rtl/>
        </w:rPr>
        <w:tab/>
        <w:t xml:space="preserve">בוקר טוב לכולם. אני פותחת ישיבה נוספת של ועדת הכנסת. סדר היום ארוך ולכן, כל אחד ידבר כשניתנת לו רשות הדיבור ובקצרה. </w:t>
      </w:r>
    </w:p>
    <w:p w14:paraId="38033B31" w14:textId="77777777" w:rsidR="00E07D47" w:rsidRPr="00E07D47" w:rsidRDefault="00E07D47" w:rsidP="00E07D47">
      <w:pPr>
        <w:bidi/>
        <w:rPr>
          <w:rFonts w:cs="David" w:hint="cs"/>
          <w:rtl/>
        </w:rPr>
      </w:pPr>
    </w:p>
    <w:p w14:paraId="6F029506" w14:textId="77777777" w:rsidR="00E07D47" w:rsidRPr="00E07D47" w:rsidRDefault="00E07D47" w:rsidP="00E07D47">
      <w:pPr>
        <w:bidi/>
        <w:rPr>
          <w:rFonts w:cs="David" w:hint="cs"/>
          <w:rtl/>
        </w:rPr>
      </w:pPr>
      <w:r w:rsidRPr="00E07D47">
        <w:rPr>
          <w:rFonts w:cs="David" w:hint="cs"/>
          <w:rtl/>
        </w:rPr>
        <w:tab/>
        <w:t>על סדר היום: ערעורים על החלטת יו"ר הכנסת והסגנים שלא לאשר דחיפות הצעות לסדר היום. יש לנו 2 הצעות של חבר הכנסת משה גפני בנושא פיטורי הוועדה הארצי של חברי המועצות הדתיות ושל חבר הכנסת אריה אלדד בנושא ניהול משא ומתן עם החמאס לשחרור אסירים.</w:t>
      </w:r>
    </w:p>
    <w:p w14:paraId="511BF94B" w14:textId="77777777" w:rsidR="00E07D47" w:rsidRPr="00E07D47" w:rsidRDefault="00E07D47" w:rsidP="00E07D47">
      <w:pPr>
        <w:bidi/>
        <w:rPr>
          <w:rFonts w:cs="David" w:hint="cs"/>
          <w:rtl/>
        </w:rPr>
      </w:pPr>
    </w:p>
    <w:p w14:paraId="3937A4AA" w14:textId="77777777" w:rsidR="00E07D47" w:rsidRPr="00E07D47" w:rsidRDefault="00E07D47" w:rsidP="00E07D47">
      <w:pPr>
        <w:bidi/>
        <w:rPr>
          <w:rFonts w:cs="David" w:hint="cs"/>
          <w:rtl/>
        </w:rPr>
      </w:pPr>
      <w:r w:rsidRPr="00E07D47">
        <w:rPr>
          <w:rFonts w:cs="David" w:hint="cs"/>
          <w:rtl/>
        </w:rPr>
        <w:tab/>
        <w:t xml:space="preserve">חבר הכנסת גפני, נתבקשתי על ידי חבר הכנסת אלדד, אם אתה מוכן לוותר על תורך ולתת לו להיות ראשון כי יש לו דיון בוועדה שהוא אמור להיות בה. תודה רבה אדוני. </w:t>
      </w:r>
    </w:p>
    <w:p w14:paraId="26B4CF3F" w14:textId="77777777" w:rsidR="00E07D47" w:rsidRPr="00E07D47" w:rsidRDefault="00E07D47" w:rsidP="00E07D47">
      <w:pPr>
        <w:bidi/>
        <w:rPr>
          <w:rFonts w:cs="David" w:hint="cs"/>
          <w:rtl/>
        </w:rPr>
      </w:pPr>
    </w:p>
    <w:p w14:paraId="017F744A" w14:textId="77777777" w:rsidR="00E07D47" w:rsidRPr="00E07D47" w:rsidRDefault="00E07D47" w:rsidP="00E07D47">
      <w:pPr>
        <w:bidi/>
        <w:rPr>
          <w:rFonts w:cs="David" w:hint="cs"/>
          <w:rtl/>
        </w:rPr>
      </w:pPr>
      <w:r w:rsidRPr="00E07D47">
        <w:rPr>
          <w:rFonts w:cs="David" w:hint="cs"/>
          <w:rtl/>
        </w:rPr>
        <w:tab/>
        <w:t>חבר הכנסת אלדד, מי מייצג את הנשיאות?</w:t>
      </w:r>
    </w:p>
    <w:p w14:paraId="119CEA8A" w14:textId="77777777" w:rsidR="00E07D47" w:rsidRPr="00E07D47" w:rsidRDefault="00E07D47" w:rsidP="00E07D47">
      <w:pPr>
        <w:bidi/>
        <w:rPr>
          <w:rFonts w:cs="David" w:hint="cs"/>
          <w:rtl/>
        </w:rPr>
      </w:pPr>
    </w:p>
    <w:p w14:paraId="4BDE77B1" w14:textId="77777777" w:rsidR="00E07D47" w:rsidRPr="00E07D47" w:rsidRDefault="00E07D47" w:rsidP="00E07D47">
      <w:pPr>
        <w:bidi/>
        <w:rPr>
          <w:rFonts w:cs="David" w:hint="cs"/>
          <w:i/>
          <w:iCs/>
          <w:rtl/>
        </w:rPr>
      </w:pPr>
      <w:r w:rsidRPr="00E07D47">
        <w:rPr>
          <w:rFonts w:cs="David" w:hint="cs"/>
          <w:u w:val="single"/>
          <w:rtl/>
        </w:rPr>
        <w:t>קולט אביטל:</w:t>
      </w:r>
    </w:p>
    <w:p w14:paraId="30A29230" w14:textId="77777777" w:rsidR="00E07D47" w:rsidRPr="00E07D47" w:rsidRDefault="00E07D47" w:rsidP="00E07D47">
      <w:pPr>
        <w:bidi/>
        <w:rPr>
          <w:rFonts w:cs="David" w:hint="cs"/>
          <w:i/>
          <w:iCs/>
          <w:rtl/>
        </w:rPr>
      </w:pPr>
    </w:p>
    <w:p w14:paraId="67CF052A" w14:textId="77777777" w:rsidR="00E07D47" w:rsidRPr="00E07D47" w:rsidRDefault="00E07D47" w:rsidP="00E07D47">
      <w:pPr>
        <w:bidi/>
        <w:rPr>
          <w:rFonts w:cs="David" w:hint="cs"/>
          <w:rtl/>
        </w:rPr>
      </w:pPr>
      <w:r w:rsidRPr="00E07D47">
        <w:rPr>
          <w:rFonts w:cs="David" w:hint="cs"/>
          <w:i/>
          <w:iCs/>
          <w:rtl/>
        </w:rPr>
        <w:tab/>
        <w:t xml:space="preserve"> </w:t>
      </w:r>
      <w:r w:rsidRPr="00E07D47">
        <w:rPr>
          <w:rFonts w:cs="David" w:hint="cs"/>
          <w:rtl/>
        </w:rPr>
        <w:t>אני.</w:t>
      </w:r>
    </w:p>
    <w:p w14:paraId="0C061246" w14:textId="77777777" w:rsidR="00E07D47" w:rsidRPr="00E07D47" w:rsidRDefault="00E07D47" w:rsidP="00E07D47">
      <w:pPr>
        <w:bidi/>
        <w:rPr>
          <w:rFonts w:cs="David" w:hint="cs"/>
          <w:rtl/>
        </w:rPr>
      </w:pPr>
    </w:p>
    <w:p w14:paraId="5FF7BE20" w14:textId="77777777" w:rsidR="00E07D47" w:rsidRPr="00E07D47" w:rsidRDefault="00E07D47" w:rsidP="00E07D47">
      <w:pPr>
        <w:bidi/>
        <w:rPr>
          <w:rFonts w:cs="David" w:hint="cs"/>
          <w:rtl/>
        </w:rPr>
      </w:pPr>
      <w:r w:rsidRPr="00E07D47">
        <w:rPr>
          <w:rFonts w:cs="David" w:hint="cs"/>
          <w:u w:val="single"/>
          <w:rtl/>
        </w:rPr>
        <w:t>היו"ר רוחמה אברהם:</w:t>
      </w:r>
    </w:p>
    <w:p w14:paraId="3E45C264" w14:textId="77777777" w:rsidR="00E07D47" w:rsidRPr="00E07D47" w:rsidRDefault="00E07D47" w:rsidP="00E07D47">
      <w:pPr>
        <w:bidi/>
        <w:rPr>
          <w:rFonts w:cs="David" w:hint="cs"/>
          <w:rtl/>
        </w:rPr>
      </w:pPr>
    </w:p>
    <w:p w14:paraId="153F5E55" w14:textId="77777777" w:rsidR="00E07D47" w:rsidRPr="00E07D47" w:rsidRDefault="00E07D47" w:rsidP="00E07D47">
      <w:pPr>
        <w:bidi/>
        <w:rPr>
          <w:rFonts w:cs="David" w:hint="cs"/>
          <w:rtl/>
        </w:rPr>
      </w:pPr>
      <w:r w:rsidRPr="00E07D47">
        <w:rPr>
          <w:rFonts w:cs="David" w:hint="cs"/>
          <w:rtl/>
        </w:rPr>
        <w:tab/>
        <w:t>חבר הכנסת אלדד, בבקשה.</w:t>
      </w:r>
    </w:p>
    <w:p w14:paraId="3B129ADA" w14:textId="77777777" w:rsidR="00E07D47" w:rsidRPr="00E07D47" w:rsidRDefault="00E07D47" w:rsidP="00E07D47">
      <w:pPr>
        <w:bidi/>
        <w:rPr>
          <w:rFonts w:cs="David" w:hint="cs"/>
          <w:rtl/>
        </w:rPr>
      </w:pPr>
    </w:p>
    <w:p w14:paraId="53CB6AF8" w14:textId="77777777" w:rsidR="00E07D47" w:rsidRPr="00E07D47" w:rsidRDefault="00E07D47" w:rsidP="00E07D47">
      <w:pPr>
        <w:bidi/>
        <w:rPr>
          <w:rFonts w:cs="David" w:hint="cs"/>
          <w:u w:val="single"/>
          <w:rtl/>
        </w:rPr>
      </w:pPr>
      <w:r w:rsidRPr="00E07D47">
        <w:rPr>
          <w:rFonts w:cs="David" w:hint="cs"/>
          <w:u w:val="single"/>
          <w:rtl/>
        </w:rPr>
        <w:t>אריה אלדד:</w:t>
      </w:r>
    </w:p>
    <w:p w14:paraId="3DD39AC3" w14:textId="77777777" w:rsidR="00E07D47" w:rsidRPr="00E07D47" w:rsidRDefault="00E07D47" w:rsidP="00E07D47">
      <w:pPr>
        <w:bidi/>
        <w:rPr>
          <w:rFonts w:cs="David" w:hint="cs"/>
          <w:u w:val="single"/>
          <w:rtl/>
        </w:rPr>
      </w:pPr>
    </w:p>
    <w:p w14:paraId="79E50F8A" w14:textId="77777777" w:rsidR="00E07D47" w:rsidRPr="00E07D47" w:rsidRDefault="00E07D47" w:rsidP="00E07D47">
      <w:pPr>
        <w:bidi/>
        <w:rPr>
          <w:rFonts w:cs="David" w:hint="cs"/>
          <w:rtl/>
        </w:rPr>
      </w:pPr>
      <w:r w:rsidRPr="00E07D47">
        <w:rPr>
          <w:rFonts w:cs="David" w:hint="cs"/>
          <w:rtl/>
        </w:rPr>
        <w:tab/>
        <w:t xml:space="preserve"> תודה לחבר הכנסת גפני. היינו כ-7 חברי כנסת שהגשנו הצעות בנושא המשא ומתן לשחרור החייל גלעד שליט. נשמעו קולות שונים ואולי סותרים. דעתו של השר לביטחון פנים ודעתו של ראש הממשלה וחשבנו שהנושא הזה, שהוא מרכזי בחייה המדיניים והביטחוניים של מדינת ישראל ראוי שידון במליאת הכנסת ולכן הצענו את ההצעה. הופתענו לראות שהנושא נדחה בעוד שנושאים אחרים התקבלו. דווקא נושא שעלה אתמול במסגרת הצעת האי-אמון זכה להיות מאושר ולהתקבל. לכן, אני מבקש לערער על החלטת הנשיאות ולקבל אישור לדון בזה.</w:t>
      </w:r>
    </w:p>
    <w:p w14:paraId="63922621" w14:textId="77777777" w:rsidR="00E07D47" w:rsidRPr="00E07D47" w:rsidRDefault="00E07D47" w:rsidP="00E07D47">
      <w:pPr>
        <w:bidi/>
        <w:rPr>
          <w:rFonts w:cs="David" w:hint="cs"/>
          <w:rtl/>
        </w:rPr>
      </w:pPr>
    </w:p>
    <w:p w14:paraId="78CDA9B5" w14:textId="77777777" w:rsidR="00E07D47" w:rsidRPr="00E07D47" w:rsidRDefault="00E07D47" w:rsidP="00E07D47">
      <w:pPr>
        <w:bidi/>
        <w:rPr>
          <w:rFonts w:cs="David" w:hint="cs"/>
          <w:rtl/>
        </w:rPr>
      </w:pPr>
      <w:r w:rsidRPr="00E07D47">
        <w:rPr>
          <w:rFonts w:cs="David" w:hint="cs"/>
          <w:u w:val="single"/>
          <w:rtl/>
        </w:rPr>
        <w:t>היו"ר רוחמה אברהם:</w:t>
      </w:r>
    </w:p>
    <w:p w14:paraId="04F49046" w14:textId="77777777" w:rsidR="00E07D47" w:rsidRPr="00E07D47" w:rsidRDefault="00E07D47" w:rsidP="00E07D47">
      <w:pPr>
        <w:bidi/>
        <w:rPr>
          <w:rFonts w:cs="David" w:hint="cs"/>
          <w:rtl/>
        </w:rPr>
      </w:pPr>
    </w:p>
    <w:p w14:paraId="354F894C" w14:textId="77777777" w:rsidR="00E07D47" w:rsidRPr="00E07D47" w:rsidRDefault="00E07D47" w:rsidP="00E07D47">
      <w:pPr>
        <w:bidi/>
        <w:rPr>
          <w:rFonts w:cs="David" w:hint="cs"/>
          <w:rtl/>
        </w:rPr>
      </w:pPr>
      <w:r w:rsidRPr="00E07D47">
        <w:rPr>
          <w:rFonts w:cs="David" w:hint="cs"/>
          <w:rtl/>
        </w:rPr>
        <w:t>שאלה: לא חשבתי שזה יעלה כהצעה לסדר דחופה. אין ספק שזה עניין רציני ואנחנו מדברים 3 דקות. זאת אומרת, שלא תעשה את זה כהצעה לסדר רגילה.</w:t>
      </w:r>
    </w:p>
    <w:p w14:paraId="47530778" w14:textId="77777777" w:rsidR="00E07D47" w:rsidRPr="00E07D47" w:rsidRDefault="00E07D47" w:rsidP="00E07D47">
      <w:pPr>
        <w:bidi/>
        <w:rPr>
          <w:rFonts w:cs="David" w:hint="cs"/>
          <w:rtl/>
        </w:rPr>
      </w:pPr>
    </w:p>
    <w:p w14:paraId="57525EC9" w14:textId="77777777" w:rsidR="00E07D47" w:rsidRPr="00E07D47" w:rsidRDefault="00E07D47" w:rsidP="00E07D47">
      <w:pPr>
        <w:bidi/>
        <w:rPr>
          <w:rFonts w:cs="David" w:hint="cs"/>
          <w:u w:val="single"/>
          <w:rtl/>
        </w:rPr>
      </w:pPr>
      <w:r w:rsidRPr="00E07D47">
        <w:rPr>
          <w:rFonts w:cs="David" w:hint="cs"/>
          <w:u w:val="single"/>
          <w:rtl/>
        </w:rPr>
        <w:t>אריה אלדד:</w:t>
      </w:r>
    </w:p>
    <w:p w14:paraId="0E0B16D8" w14:textId="77777777" w:rsidR="00E07D47" w:rsidRPr="00E07D47" w:rsidRDefault="00E07D47" w:rsidP="00E07D47">
      <w:pPr>
        <w:bidi/>
        <w:rPr>
          <w:rFonts w:cs="David" w:hint="cs"/>
          <w:u w:val="single"/>
          <w:rtl/>
        </w:rPr>
      </w:pPr>
    </w:p>
    <w:p w14:paraId="5A781D6E" w14:textId="77777777" w:rsidR="00E07D47" w:rsidRPr="00E07D47" w:rsidRDefault="00E07D47" w:rsidP="00E07D47">
      <w:pPr>
        <w:bidi/>
        <w:rPr>
          <w:rFonts w:cs="David" w:hint="cs"/>
          <w:rtl/>
        </w:rPr>
      </w:pPr>
      <w:r w:rsidRPr="00E07D47">
        <w:rPr>
          <w:rFonts w:cs="David" w:hint="cs"/>
          <w:rtl/>
        </w:rPr>
        <w:tab/>
        <w:t>ניצלתי את מכסתי להצעה רגילה לפני שבוע.</w:t>
      </w:r>
    </w:p>
    <w:p w14:paraId="4D0DF14F" w14:textId="77777777" w:rsidR="00E07D47" w:rsidRPr="00E07D47" w:rsidRDefault="00E07D47" w:rsidP="00E07D47">
      <w:pPr>
        <w:bidi/>
        <w:rPr>
          <w:rFonts w:cs="David" w:hint="cs"/>
          <w:rtl/>
        </w:rPr>
      </w:pPr>
    </w:p>
    <w:p w14:paraId="2AEF3034" w14:textId="77777777" w:rsidR="00E07D47" w:rsidRPr="00E07D47" w:rsidRDefault="00E07D47" w:rsidP="00E07D47">
      <w:pPr>
        <w:bidi/>
        <w:rPr>
          <w:rFonts w:cs="David" w:hint="cs"/>
          <w:rtl/>
        </w:rPr>
      </w:pPr>
      <w:r w:rsidRPr="00E07D47">
        <w:rPr>
          <w:rFonts w:cs="David" w:hint="cs"/>
          <w:u w:val="single"/>
          <w:rtl/>
        </w:rPr>
        <w:t>היו"ר רוחמה אברהם:</w:t>
      </w:r>
    </w:p>
    <w:p w14:paraId="3518FFD3" w14:textId="77777777" w:rsidR="00E07D47" w:rsidRPr="00E07D47" w:rsidRDefault="00E07D47" w:rsidP="00E07D47">
      <w:pPr>
        <w:bidi/>
        <w:rPr>
          <w:rFonts w:cs="David" w:hint="cs"/>
          <w:rtl/>
        </w:rPr>
      </w:pPr>
    </w:p>
    <w:p w14:paraId="1B1B1FB1" w14:textId="77777777" w:rsidR="00E07D47" w:rsidRPr="00E07D47" w:rsidRDefault="00E07D47" w:rsidP="00E07D47">
      <w:pPr>
        <w:bidi/>
        <w:rPr>
          <w:rFonts w:cs="David" w:hint="cs"/>
          <w:rtl/>
        </w:rPr>
      </w:pPr>
      <w:r w:rsidRPr="00E07D47">
        <w:rPr>
          <w:rFonts w:cs="David" w:hint="cs"/>
          <w:rtl/>
        </w:rPr>
        <w:tab/>
        <w:t>מה עמדת הנשיאות?</w:t>
      </w:r>
    </w:p>
    <w:p w14:paraId="7A9B7B33" w14:textId="77777777" w:rsidR="00E07D47" w:rsidRPr="00E07D47" w:rsidRDefault="00E07D47" w:rsidP="00E07D47">
      <w:pPr>
        <w:bidi/>
        <w:rPr>
          <w:rFonts w:cs="David" w:hint="cs"/>
          <w:rtl/>
        </w:rPr>
      </w:pPr>
    </w:p>
    <w:p w14:paraId="39D252AE" w14:textId="77777777" w:rsidR="00E07D47" w:rsidRPr="00E07D47" w:rsidRDefault="00E07D47" w:rsidP="00E07D47">
      <w:pPr>
        <w:bidi/>
        <w:rPr>
          <w:rFonts w:cs="David" w:hint="cs"/>
          <w:i/>
          <w:iCs/>
          <w:rtl/>
        </w:rPr>
      </w:pPr>
      <w:r w:rsidRPr="00E07D47">
        <w:rPr>
          <w:rFonts w:cs="David" w:hint="cs"/>
          <w:u w:val="single"/>
          <w:rtl/>
        </w:rPr>
        <w:t>קולט אביטל:</w:t>
      </w:r>
    </w:p>
    <w:p w14:paraId="54BAC07D" w14:textId="77777777" w:rsidR="00E07D47" w:rsidRPr="00E07D47" w:rsidRDefault="00E07D47" w:rsidP="00E07D47">
      <w:pPr>
        <w:bidi/>
        <w:rPr>
          <w:rFonts w:cs="David" w:hint="cs"/>
          <w:i/>
          <w:iCs/>
          <w:rtl/>
        </w:rPr>
      </w:pPr>
    </w:p>
    <w:p w14:paraId="1B776F1A" w14:textId="77777777" w:rsidR="00E07D47" w:rsidRPr="00E07D47" w:rsidRDefault="00E07D47" w:rsidP="00E07D47">
      <w:pPr>
        <w:bidi/>
        <w:rPr>
          <w:rFonts w:cs="David" w:hint="cs"/>
          <w:rtl/>
        </w:rPr>
      </w:pPr>
      <w:r w:rsidRPr="00E07D47">
        <w:rPr>
          <w:rFonts w:cs="David" w:hint="cs"/>
          <w:i/>
          <w:iCs/>
          <w:rtl/>
        </w:rPr>
        <w:tab/>
        <w:t xml:space="preserve"> </w:t>
      </w:r>
      <w:r w:rsidRPr="00E07D47">
        <w:rPr>
          <w:rFonts w:cs="David" w:hint="cs"/>
          <w:rtl/>
        </w:rPr>
        <w:t>שתי תשובות: התשובה הראשונה היא שעלו נושאים שונים הקשורים אחד לשני, כולל המשך הירי וזה נראה כדחוף יותר. דבר שני, כיוון שהנושא עלה במסגרת הצעת אי-אמון, מחשש שהדבר עלול לפגוע משיקולים ביטחוניים, יותר מדי התבטאויות למען ונגד השחרור, החישוב או ההתחשבות או הנימוק היה שהחשש הוא פן זה יפגע בחייל או בסיכויים שלו להשתחרר בדרך אחרת. חשבנו שבמקרה הזה עדיף לא להצהיר יותר מדי הצהרות.</w:t>
      </w:r>
    </w:p>
    <w:p w14:paraId="4FEDFD4E" w14:textId="77777777" w:rsidR="00E07D47" w:rsidRPr="00E07D47" w:rsidRDefault="00E07D47" w:rsidP="00E07D47">
      <w:pPr>
        <w:bidi/>
        <w:rPr>
          <w:rFonts w:cs="David" w:hint="cs"/>
          <w:rtl/>
        </w:rPr>
      </w:pPr>
    </w:p>
    <w:p w14:paraId="781B7066" w14:textId="77777777" w:rsidR="00E07D47" w:rsidRPr="00E07D47" w:rsidRDefault="00E07D47" w:rsidP="00E07D47">
      <w:pPr>
        <w:bidi/>
        <w:rPr>
          <w:rFonts w:cs="David" w:hint="cs"/>
          <w:rtl/>
        </w:rPr>
      </w:pPr>
      <w:r w:rsidRPr="00E07D47">
        <w:rPr>
          <w:rFonts w:cs="David" w:hint="cs"/>
          <w:u w:val="single"/>
          <w:rtl/>
        </w:rPr>
        <w:t>יצחק לוי:</w:t>
      </w:r>
    </w:p>
    <w:p w14:paraId="4FB3FBCE" w14:textId="77777777" w:rsidR="00E07D47" w:rsidRPr="00E07D47" w:rsidRDefault="00E07D47" w:rsidP="00E07D47">
      <w:pPr>
        <w:bidi/>
        <w:rPr>
          <w:rFonts w:cs="David" w:hint="cs"/>
          <w:rtl/>
        </w:rPr>
      </w:pPr>
    </w:p>
    <w:p w14:paraId="46CFE653" w14:textId="77777777" w:rsidR="00E07D47" w:rsidRPr="00E07D47" w:rsidRDefault="00E07D47" w:rsidP="00E07D47">
      <w:pPr>
        <w:bidi/>
        <w:rPr>
          <w:rFonts w:cs="David" w:hint="cs"/>
          <w:rtl/>
        </w:rPr>
      </w:pPr>
      <w:r w:rsidRPr="00E07D47">
        <w:rPr>
          <w:rFonts w:cs="David" w:hint="cs"/>
          <w:rtl/>
        </w:rPr>
        <w:tab/>
        <w:t xml:space="preserve"> צריך להגיד את זה לשרים, שישתקו.</w:t>
      </w:r>
    </w:p>
    <w:p w14:paraId="30C3EBD9" w14:textId="77777777" w:rsidR="00E07D47" w:rsidRPr="00E07D47" w:rsidRDefault="00E07D47" w:rsidP="00E07D47">
      <w:pPr>
        <w:bidi/>
        <w:rPr>
          <w:rFonts w:cs="David" w:hint="cs"/>
          <w:rtl/>
        </w:rPr>
      </w:pPr>
    </w:p>
    <w:p w14:paraId="673BBAAC" w14:textId="77777777" w:rsidR="00E07D47" w:rsidRPr="00E07D47" w:rsidRDefault="00E07D47" w:rsidP="00E07D47">
      <w:pPr>
        <w:bidi/>
        <w:rPr>
          <w:rFonts w:cs="David" w:hint="cs"/>
          <w:i/>
          <w:iCs/>
          <w:rtl/>
        </w:rPr>
      </w:pPr>
      <w:r w:rsidRPr="00E07D47">
        <w:rPr>
          <w:rFonts w:cs="David" w:hint="cs"/>
          <w:u w:val="single"/>
          <w:rtl/>
        </w:rPr>
        <w:t>קולט אביטל:</w:t>
      </w:r>
    </w:p>
    <w:p w14:paraId="79754653" w14:textId="77777777" w:rsidR="00E07D47" w:rsidRPr="00E07D47" w:rsidRDefault="00E07D47" w:rsidP="00E07D47">
      <w:pPr>
        <w:bidi/>
        <w:rPr>
          <w:rFonts w:cs="David" w:hint="cs"/>
          <w:i/>
          <w:iCs/>
          <w:rtl/>
        </w:rPr>
      </w:pPr>
    </w:p>
    <w:p w14:paraId="2317E94C" w14:textId="77777777" w:rsidR="00E07D47" w:rsidRPr="00E07D47" w:rsidRDefault="00E07D47" w:rsidP="00E07D47">
      <w:pPr>
        <w:bidi/>
        <w:rPr>
          <w:rFonts w:cs="David" w:hint="cs"/>
          <w:rtl/>
        </w:rPr>
      </w:pPr>
      <w:r w:rsidRPr="00E07D47">
        <w:rPr>
          <w:rFonts w:cs="David" w:hint="cs"/>
          <w:i/>
          <w:iCs/>
          <w:rtl/>
        </w:rPr>
        <w:tab/>
        <w:t xml:space="preserve"> </w:t>
      </w:r>
      <w:r w:rsidRPr="00E07D47">
        <w:rPr>
          <w:rFonts w:cs="David" w:hint="cs"/>
          <w:rtl/>
        </w:rPr>
        <w:t>בסדר.</w:t>
      </w:r>
    </w:p>
    <w:p w14:paraId="675DC7EC" w14:textId="77777777" w:rsidR="00E07D47" w:rsidRPr="00E07D47" w:rsidRDefault="00E07D47" w:rsidP="00E07D47">
      <w:pPr>
        <w:bidi/>
        <w:rPr>
          <w:rFonts w:cs="David" w:hint="cs"/>
          <w:rtl/>
        </w:rPr>
      </w:pPr>
    </w:p>
    <w:p w14:paraId="13CB953C" w14:textId="77777777" w:rsidR="00E07D47" w:rsidRPr="00E07D47" w:rsidRDefault="00E07D47" w:rsidP="00E07D47">
      <w:pPr>
        <w:bidi/>
        <w:rPr>
          <w:rFonts w:cs="David" w:hint="cs"/>
          <w:rtl/>
        </w:rPr>
      </w:pPr>
      <w:r w:rsidRPr="00E07D47">
        <w:rPr>
          <w:rFonts w:cs="David" w:hint="cs"/>
          <w:u w:val="single"/>
          <w:rtl/>
        </w:rPr>
        <w:t>היו"ר רוחמה אברהם:</w:t>
      </w:r>
    </w:p>
    <w:p w14:paraId="0428D2E0" w14:textId="77777777" w:rsidR="00E07D47" w:rsidRPr="00E07D47" w:rsidRDefault="00E07D47" w:rsidP="00E07D47">
      <w:pPr>
        <w:bidi/>
        <w:rPr>
          <w:rFonts w:cs="David" w:hint="cs"/>
          <w:rtl/>
        </w:rPr>
      </w:pPr>
    </w:p>
    <w:p w14:paraId="2D2E9812" w14:textId="77777777" w:rsidR="00E07D47" w:rsidRPr="00E07D47" w:rsidRDefault="00E07D47" w:rsidP="00E07D47">
      <w:pPr>
        <w:bidi/>
        <w:rPr>
          <w:rFonts w:cs="David" w:hint="cs"/>
          <w:rtl/>
        </w:rPr>
      </w:pPr>
      <w:r w:rsidRPr="00E07D47">
        <w:rPr>
          <w:rFonts w:cs="David" w:hint="cs"/>
          <w:rtl/>
        </w:rPr>
        <w:tab/>
        <w:t>אני עוברת להצבעה. מי בעד קבלת הערעור?</w:t>
      </w:r>
    </w:p>
    <w:p w14:paraId="6F8CA2F5" w14:textId="77777777" w:rsidR="00E07D47" w:rsidRPr="00E07D47" w:rsidRDefault="00E07D47" w:rsidP="00E07D47">
      <w:pPr>
        <w:bidi/>
        <w:rPr>
          <w:rFonts w:cs="David" w:hint="cs"/>
          <w:rtl/>
        </w:rPr>
      </w:pPr>
    </w:p>
    <w:p w14:paraId="01548898" w14:textId="77777777" w:rsidR="00E07D47" w:rsidRPr="00E07D47" w:rsidRDefault="00E07D47" w:rsidP="00E07D47">
      <w:pPr>
        <w:bidi/>
        <w:rPr>
          <w:rFonts w:cs="David" w:hint="cs"/>
          <w:rtl/>
        </w:rPr>
      </w:pPr>
      <w:r w:rsidRPr="00E07D47">
        <w:rPr>
          <w:rFonts w:cs="David" w:hint="cs"/>
          <w:rtl/>
        </w:rPr>
        <w:tab/>
        <w:t xml:space="preserve">בעד </w:t>
      </w:r>
      <w:r w:rsidRPr="00E07D47">
        <w:rPr>
          <w:rFonts w:cs="David"/>
          <w:rtl/>
        </w:rPr>
        <w:t>–</w:t>
      </w:r>
      <w:r w:rsidRPr="00E07D47">
        <w:rPr>
          <w:rFonts w:cs="David" w:hint="cs"/>
          <w:rtl/>
        </w:rPr>
        <w:t xml:space="preserve"> 8</w:t>
      </w:r>
    </w:p>
    <w:p w14:paraId="2308DECD" w14:textId="77777777" w:rsidR="00E07D47" w:rsidRPr="00E07D47" w:rsidRDefault="00E07D47" w:rsidP="00E07D47">
      <w:pPr>
        <w:bidi/>
        <w:rPr>
          <w:rFonts w:cs="David" w:hint="cs"/>
          <w:rtl/>
        </w:rPr>
      </w:pPr>
      <w:r w:rsidRPr="00E07D47">
        <w:rPr>
          <w:rFonts w:cs="David" w:hint="cs"/>
          <w:rtl/>
        </w:rPr>
        <w:tab/>
        <w:t xml:space="preserve">נגד </w:t>
      </w:r>
      <w:r w:rsidRPr="00E07D47">
        <w:rPr>
          <w:rFonts w:cs="David"/>
          <w:rtl/>
        </w:rPr>
        <w:t>–</w:t>
      </w:r>
      <w:r w:rsidRPr="00E07D47">
        <w:rPr>
          <w:rFonts w:cs="David" w:hint="cs"/>
          <w:rtl/>
        </w:rPr>
        <w:t xml:space="preserve"> 8</w:t>
      </w:r>
    </w:p>
    <w:p w14:paraId="26581F10" w14:textId="77777777" w:rsidR="00E07D47" w:rsidRPr="00E07D47" w:rsidRDefault="00E07D47" w:rsidP="00E07D47">
      <w:pPr>
        <w:bidi/>
        <w:rPr>
          <w:rFonts w:cs="David" w:hint="cs"/>
          <w:rtl/>
        </w:rPr>
      </w:pPr>
    </w:p>
    <w:p w14:paraId="1DAC7DD2" w14:textId="77777777" w:rsidR="00E07D47" w:rsidRPr="00E07D47" w:rsidRDefault="00E07D47" w:rsidP="00E07D47">
      <w:pPr>
        <w:bidi/>
        <w:ind w:firstLine="567"/>
        <w:rPr>
          <w:rFonts w:cs="David" w:hint="cs"/>
          <w:rtl/>
        </w:rPr>
      </w:pPr>
      <w:r w:rsidRPr="00E07D47">
        <w:rPr>
          <w:rFonts w:cs="David" w:hint="cs"/>
          <w:rtl/>
        </w:rPr>
        <w:t>הערעור לא נתקבל.</w:t>
      </w:r>
    </w:p>
    <w:p w14:paraId="7D63AAAE" w14:textId="77777777" w:rsidR="00E07D47" w:rsidRPr="00E07D47" w:rsidRDefault="00E07D47" w:rsidP="00E07D47">
      <w:pPr>
        <w:bidi/>
        <w:rPr>
          <w:rFonts w:cs="David" w:hint="cs"/>
          <w:u w:val="single"/>
          <w:rtl/>
        </w:rPr>
      </w:pPr>
    </w:p>
    <w:p w14:paraId="7397BF0B" w14:textId="77777777" w:rsidR="00E07D47" w:rsidRPr="00E07D47" w:rsidRDefault="00E07D47" w:rsidP="00E07D47">
      <w:pPr>
        <w:bidi/>
        <w:rPr>
          <w:rFonts w:cs="David" w:hint="cs"/>
          <w:rtl/>
        </w:rPr>
      </w:pPr>
      <w:r w:rsidRPr="00E07D47">
        <w:rPr>
          <w:rFonts w:cs="David" w:hint="cs"/>
          <w:u w:val="single"/>
          <w:rtl/>
        </w:rPr>
        <w:t>היו"ר רוחמה אברהם:</w:t>
      </w:r>
    </w:p>
    <w:p w14:paraId="1F890BE6" w14:textId="77777777" w:rsidR="00E07D47" w:rsidRPr="00E07D47" w:rsidRDefault="00E07D47" w:rsidP="00E07D47">
      <w:pPr>
        <w:bidi/>
        <w:rPr>
          <w:rFonts w:cs="David" w:hint="cs"/>
          <w:rtl/>
        </w:rPr>
      </w:pPr>
    </w:p>
    <w:p w14:paraId="679A369E" w14:textId="77777777" w:rsidR="00E07D47" w:rsidRPr="00E07D47" w:rsidRDefault="00E07D47" w:rsidP="00E07D47">
      <w:pPr>
        <w:bidi/>
        <w:rPr>
          <w:rFonts w:cs="David" w:hint="cs"/>
          <w:rtl/>
        </w:rPr>
      </w:pPr>
      <w:r w:rsidRPr="00E07D47">
        <w:rPr>
          <w:rFonts w:cs="David" w:hint="cs"/>
          <w:rtl/>
        </w:rPr>
        <w:tab/>
        <w:t>אנחנו עוברים לערעורו של חבר הכנסת משה גפני בנושא פיטורי הוועד הארצי של עובדי המועצות הדתיות.</w:t>
      </w:r>
    </w:p>
    <w:p w14:paraId="222E30DA" w14:textId="77777777" w:rsidR="00E07D47" w:rsidRPr="00E07D47" w:rsidRDefault="00E07D47" w:rsidP="00E07D47">
      <w:pPr>
        <w:bidi/>
        <w:rPr>
          <w:rFonts w:cs="David" w:hint="cs"/>
          <w:rtl/>
        </w:rPr>
      </w:pPr>
    </w:p>
    <w:p w14:paraId="6114F2C9" w14:textId="77777777" w:rsidR="00E07D47" w:rsidRPr="00E07D47" w:rsidRDefault="00E07D47" w:rsidP="00E07D47">
      <w:pPr>
        <w:bidi/>
        <w:rPr>
          <w:rFonts w:cs="David" w:hint="cs"/>
          <w:rtl/>
        </w:rPr>
      </w:pPr>
      <w:r w:rsidRPr="00E07D47">
        <w:rPr>
          <w:rFonts w:cs="David" w:hint="cs"/>
          <w:u w:val="single"/>
          <w:rtl/>
        </w:rPr>
        <w:t>משה גפני:</w:t>
      </w:r>
    </w:p>
    <w:p w14:paraId="7BB2EFD1" w14:textId="77777777" w:rsidR="00E07D47" w:rsidRPr="00E07D47" w:rsidRDefault="00E07D47" w:rsidP="00E07D47">
      <w:pPr>
        <w:bidi/>
        <w:rPr>
          <w:rFonts w:cs="David" w:hint="cs"/>
          <w:rtl/>
        </w:rPr>
      </w:pPr>
    </w:p>
    <w:p w14:paraId="1AA72D39" w14:textId="77777777" w:rsidR="00E07D47" w:rsidRPr="00E07D47" w:rsidRDefault="00E07D47" w:rsidP="00E07D47">
      <w:pPr>
        <w:bidi/>
        <w:rPr>
          <w:rFonts w:cs="David" w:hint="cs"/>
          <w:rtl/>
        </w:rPr>
      </w:pPr>
      <w:r w:rsidRPr="00E07D47">
        <w:rPr>
          <w:rFonts w:cs="David" w:hint="cs"/>
          <w:rtl/>
        </w:rPr>
        <w:tab/>
        <w:t>גברתי היושבת ראש, מצבן של המועצות הדתיות ממשיך להיות מצב בלתי נסבל. יש מועצות דתיות שבהן עובדים לא קיבלו שכר כבר 8 חודשים ואפילו יותר. בעיותיהן לא נפתרות. השבוע, יש חידוש בעניין הזה, ההסתדרות הודיעה שהיא מפטרת את הוועד הארצי של עובדי המועצות הדתיות מכיוון שהן לא קיבלו על עצמן את ההשבתה שההסתדרות קבעה. המציאות הזאת, שבה אנשים - -</w:t>
      </w:r>
    </w:p>
    <w:p w14:paraId="1A7EA6C5" w14:textId="77777777" w:rsidR="00E07D47" w:rsidRPr="00E07D47" w:rsidRDefault="00E07D47" w:rsidP="00E07D47">
      <w:pPr>
        <w:bidi/>
        <w:rPr>
          <w:rFonts w:cs="David" w:hint="cs"/>
          <w:rtl/>
        </w:rPr>
      </w:pPr>
    </w:p>
    <w:p w14:paraId="07D09CDA" w14:textId="77777777" w:rsidR="00E07D47" w:rsidRPr="00E07D47" w:rsidRDefault="00E07D47" w:rsidP="00E07D47">
      <w:pPr>
        <w:bidi/>
        <w:rPr>
          <w:rFonts w:cs="David" w:hint="cs"/>
          <w:rtl/>
        </w:rPr>
      </w:pPr>
      <w:r w:rsidRPr="00E07D47">
        <w:rPr>
          <w:rFonts w:cs="David" w:hint="cs"/>
          <w:u w:val="single"/>
          <w:rtl/>
        </w:rPr>
        <w:t>יורם מרציאנו:</w:t>
      </w:r>
    </w:p>
    <w:p w14:paraId="691DFD08" w14:textId="77777777" w:rsidR="00E07D47" w:rsidRPr="00E07D47" w:rsidRDefault="00E07D47" w:rsidP="00E07D47">
      <w:pPr>
        <w:bidi/>
        <w:rPr>
          <w:rFonts w:cs="David" w:hint="cs"/>
          <w:rtl/>
        </w:rPr>
      </w:pPr>
    </w:p>
    <w:p w14:paraId="3E8111B2" w14:textId="77777777" w:rsidR="00E07D47" w:rsidRPr="00E07D47" w:rsidRDefault="00E07D47" w:rsidP="00E07D47">
      <w:pPr>
        <w:bidi/>
        <w:rPr>
          <w:rFonts w:cs="David" w:hint="cs"/>
          <w:rtl/>
        </w:rPr>
      </w:pPr>
      <w:r w:rsidRPr="00E07D47">
        <w:rPr>
          <w:rFonts w:cs="David" w:hint="cs"/>
          <w:rtl/>
        </w:rPr>
        <w:tab/>
        <w:t>אתה מגן על הוועד שהולך נגד העובדים.</w:t>
      </w:r>
    </w:p>
    <w:p w14:paraId="7890A1D1" w14:textId="77777777" w:rsidR="00E07D47" w:rsidRPr="00E07D47" w:rsidRDefault="00E07D47" w:rsidP="00E07D47">
      <w:pPr>
        <w:bidi/>
        <w:rPr>
          <w:rFonts w:cs="David" w:hint="cs"/>
          <w:rtl/>
        </w:rPr>
      </w:pPr>
    </w:p>
    <w:p w14:paraId="5F9CCC0E" w14:textId="77777777" w:rsidR="00E07D47" w:rsidRPr="00E07D47" w:rsidRDefault="00E07D47" w:rsidP="00E07D47">
      <w:pPr>
        <w:bidi/>
        <w:rPr>
          <w:rFonts w:cs="David" w:hint="cs"/>
          <w:rtl/>
        </w:rPr>
      </w:pPr>
      <w:r w:rsidRPr="00E07D47">
        <w:rPr>
          <w:rFonts w:cs="David" w:hint="cs"/>
          <w:u w:val="single"/>
          <w:rtl/>
        </w:rPr>
        <w:t>משה גפני:</w:t>
      </w:r>
    </w:p>
    <w:p w14:paraId="1D4D1C1D" w14:textId="77777777" w:rsidR="00E07D47" w:rsidRPr="00E07D47" w:rsidRDefault="00E07D47" w:rsidP="00E07D47">
      <w:pPr>
        <w:bidi/>
        <w:rPr>
          <w:rFonts w:cs="David" w:hint="cs"/>
          <w:rtl/>
        </w:rPr>
      </w:pPr>
    </w:p>
    <w:p w14:paraId="323C5502" w14:textId="77777777" w:rsidR="00E07D47" w:rsidRPr="00E07D47" w:rsidRDefault="00E07D47" w:rsidP="00E07D47">
      <w:pPr>
        <w:bidi/>
        <w:rPr>
          <w:rFonts w:cs="David" w:hint="cs"/>
          <w:rtl/>
        </w:rPr>
      </w:pPr>
      <w:r w:rsidRPr="00E07D47">
        <w:rPr>
          <w:rFonts w:cs="David" w:hint="cs"/>
          <w:rtl/>
        </w:rPr>
        <w:tab/>
        <w:t>לא, אני לא נגד הוועד - -</w:t>
      </w:r>
    </w:p>
    <w:p w14:paraId="4F960AB6" w14:textId="77777777" w:rsidR="00E07D47" w:rsidRPr="00E07D47" w:rsidRDefault="00E07D47" w:rsidP="00E07D47">
      <w:pPr>
        <w:bidi/>
        <w:rPr>
          <w:rFonts w:cs="David" w:hint="cs"/>
          <w:rtl/>
        </w:rPr>
      </w:pPr>
    </w:p>
    <w:p w14:paraId="4A25D1EA" w14:textId="77777777" w:rsidR="00E07D47" w:rsidRPr="00E07D47" w:rsidRDefault="00E07D47" w:rsidP="00E07D47">
      <w:pPr>
        <w:bidi/>
        <w:rPr>
          <w:rFonts w:cs="David" w:hint="cs"/>
          <w:rtl/>
        </w:rPr>
      </w:pPr>
      <w:r w:rsidRPr="00E07D47">
        <w:rPr>
          <w:rFonts w:cs="David" w:hint="cs"/>
          <w:u w:val="single"/>
          <w:rtl/>
        </w:rPr>
        <w:t>אורי יהודה אריאל:</w:t>
      </w:r>
    </w:p>
    <w:p w14:paraId="27F2EA22" w14:textId="77777777" w:rsidR="00E07D47" w:rsidRPr="00E07D47" w:rsidRDefault="00E07D47" w:rsidP="00E07D47">
      <w:pPr>
        <w:bidi/>
        <w:rPr>
          <w:rFonts w:cs="David" w:hint="cs"/>
          <w:rtl/>
        </w:rPr>
      </w:pPr>
    </w:p>
    <w:p w14:paraId="2D0CD1F3" w14:textId="77777777" w:rsidR="00E07D47" w:rsidRPr="00E07D47" w:rsidRDefault="00E07D47" w:rsidP="00E07D47">
      <w:pPr>
        <w:bidi/>
        <w:rPr>
          <w:rFonts w:cs="David" w:hint="cs"/>
          <w:rtl/>
        </w:rPr>
      </w:pPr>
      <w:r w:rsidRPr="00E07D47">
        <w:rPr>
          <w:rFonts w:cs="David" w:hint="cs"/>
          <w:rtl/>
        </w:rPr>
        <w:tab/>
        <w:t xml:space="preserve"> אתה מגן על הוועד - -</w:t>
      </w:r>
    </w:p>
    <w:p w14:paraId="5FDF2893" w14:textId="77777777" w:rsidR="00E07D47" w:rsidRPr="00E07D47" w:rsidRDefault="00E07D47" w:rsidP="00E07D47">
      <w:pPr>
        <w:bidi/>
        <w:rPr>
          <w:rFonts w:cs="David" w:hint="cs"/>
          <w:rtl/>
        </w:rPr>
      </w:pPr>
    </w:p>
    <w:p w14:paraId="0F246C51" w14:textId="77777777" w:rsidR="00E07D47" w:rsidRPr="00E07D47" w:rsidRDefault="00E07D47" w:rsidP="00E07D47">
      <w:pPr>
        <w:bidi/>
        <w:rPr>
          <w:rFonts w:cs="David" w:hint="cs"/>
          <w:rtl/>
        </w:rPr>
      </w:pPr>
      <w:r w:rsidRPr="00E07D47">
        <w:rPr>
          <w:rFonts w:cs="David" w:hint="cs"/>
          <w:u w:val="single"/>
          <w:rtl/>
        </w:rPr>
        <w:t>היו"ר רוחמה אברהם:</w:t>
      </w:r>
    </w:p>
    <w:p w14:paraId="035C1BE6" w14:textId="77777777" w:rsidR="00E07D47" w:rsidRPr="00E07D47" w:rsidRDefault="00E07D47" w:rsidP="00E07D47">
      <w:pPr>
        <w:bidi/>
        <w:rPr>
          <w:rFonts w:cs="David" w:hint="cs"/>
          <w:rtl/>
        </w:rPr>
      </w:pPr>
    </w:p>
    <w:p w14:paraId="7FA6EA11" w14:textId="77777777" w:rsidR="00E07D47" w:rsidRPr="00E07D47" w:rsidRDefault="00E07D47" w:rsidP="00E07D47">
      <w:pPr>
        <w:bidi/>
        <w:rPr>
          <w:rFonts w:cs="David" w:hint="cs"/>
          <w:rtl/>
        </w:rPr>
      </w:pPr>
      <w:r w:rsidRPr="00E07D47">
        <w:rPr>
          <w:rFonts w:cs="David" w:hint="cs"/>
          <w:rtl/>
        </w:rPr>
        <w:tab/>
        <w:t>סליחה, הוא לא מגן על אף אחד.</w:t>
      </w:r>
    </w:p>
    <w:p w14:paraId="416E9220" w14:textId="77777777" w:rsidR="00E07D47" w:rsidRPr="00E07D47" w:rsidRDefault="00E07D47" w:rsidP="00E07D47">
      <w:pPr>
        <w:bidi/>
        <w:rPr>
          <w:rFonts w:cs="David" w:hint="cs"/>
          <w:rtl/>
        </w:rPr>
      </w:pPr>
    </w:p>
    <w:p w14:paraId="49E8AA85" w14:textId="77777777" w:rsidR="00E07D47" w:rsidRPr="00E07D47" w:rsidRDefault="00E07D47" w:rsidP="00E07D47">
      <w:pPr>
        <w:bidi/>
        <w:rPr>
          <w:rFonts w:cs="David" w:hint="cs"/>
          <w:rtl/>
        </w:rPr>
      </w:pPr>
      <w:r w:rsidRPr="00E07D47">
        <w:rPr>
          <w:rFonts w:cs="David" w:hint="cs"/>
          <w:u w:val="single"/>
          <w:rtl/>
        </w:rPr>
        <w:t>משה גפני:</w:t>
      </w:r>
    </w:p>
    <w:p w14:paraId="7DE2826F" w14:textId="77777777" w:rsidR="00E07D47" w:rsidRPr="00E07D47" w:rsidRDefault="00E07D47" w:rsidP="00E07D47">
      <w:pPr>
        <w:bidi/>
        <w:rPr>
          <w:rFonts w:cs="David" w:hint="cs"/>
          <w:rtl/>
        </w:rPr>
      </w:pPr>
    </w:p>
    <w:p w14:paraId="75B2DF85" w14:textId="77777777" w:rsidR="00E07D47" w:rsidRPr="00E07D47" w:rsidRDefault="00E07D47" w:rsidP="00E07D47">
      <w:pPr>
        <w:bidi/>
        <w:rPr>
          <w:rFonts w:cs="David" w:hint="cs"/>
          <w:rtl/>
        </w:rPr>
      </w:pPr>
      <w:r w:rsidRPr="00E07D47">
        <w:rPr>
          <w:rFonts w:cs="David" w:hint="cs"/>
          <w:rtl/>
        </w:rPr>
        <w:tab/>
        <w:t xml:space="preserve"> חבר הכנסת מרציאנו, מה שמעניין אותי צריך לעניין מאוד את הכנסת וזאת המציאות ולא חשוב מה שההסתדרות עושה, זה לא עניינה של הכנסת ולא של הוועד. מה שחשבו הוא שהעובדים, בעיקר מקבלי השכר הנמוך, אינם יכולים לפרנס את משפחותיהם ופתאום התברר גם שאין מי שמגן עליהם מבחינה מקצועית. הנושא הזה חייב להידון בדחיפות במליאת הכנסת. זה אחד הנושאים שהכנסת צריכה לדון בהם באופן רציני ומה שקרה בסוף השבוע, זה הסיפור שבו התברר שההגנה על העובדים, בנוסף לתנאים הקשים שיש להם, אין להם הגנה כמו שצריך ולכן, אני מבקש לדון בזה בדחיפות.</w:t>
      </w:r>
    </w:p>
    <w:p w14:paraId="6A35F39D" w14:textId="77777777" w:rsidR="00E07D47" w:rsidRPr="00E07D47" w:rsidRDefault="00E07D47" w:rsidP="00E07D47">
      <w:pPr>
        <w:bidi/>
        <w:rPr>
          <w:rFonts w:cs="David" w:hint="cs"/>
          <w:rtl/>
        </w:rPr>
      </w:pPr>
    </w:p>
    <w:p w14:paraId="32CFC971" w14:textId="77777777" w:rsidR="00E07D47" w:rsidRPr="00E07D47" w:rsidRDefault="00E07D47" w:rsidP="00E07D47">
      <w:pPr>
        <w:bidi/>
        <w:rPr>
          <w:rFonts w:cs="David" w:hint="cs"/>
          <w:rtl/>
        </w:rPr>
      </w:pPr>
      <w:r w:rsidRPr="00E07D47">
        <w:rPr>
          <w:rFonts w:cs="David" w:hint="cs"/>
          <w:u w:val="single"/>
          <w:rtl/>
        </w:rPr>
        <w:t>היו"ר רוחמה אברהם:</w:t>
      </w:r>
    </w:p>
    <w:p w14:paraId="686FD41B" w14:textId="77777777" w:rsidR="00E07D47" w:rsidRPr="00E07D47" w:rsidRDefault="00E07D47" w:rsidP="00E07D47">
      <w:pPr>
        <w:bidi/>
        <w:rPr>
          <w:rFonts w:cs="David" w:hint="cs"/>
          <w:rtl/>
        </w:rPr>
      </w:pPr>
    </w:p>
    <w:p w14:paraId="25290AC5" w14:textId="77777777" w:rsidR="00E07D47" w:rsidRPr="00E07D47" w:rsidRDefault="00E07D47" w:rsidP="00E07D47">
      <w:pPr>
        <w:bidi/>
        <w:rPr>
          <w:rFonts w:cs="David" w:hint="cs"/>
          <w:rtl/>
        </w:rPr>
      </w:pPr>
      <w:r w:rsidRPr="00E07D47">
        <w:rPr>
          <w:rFonts w:cs="David" w:hint="cs"/>
          <w:rtl/>
        </w:rPr>
        <w:tab/>
        <w:t>חבר הכנסת מרציאנו, משפט אחד.</w:t>
      </w:r>
    </w:p>
    <w:p w14:paraId="328EDDD1" w14:textId="77777777" w:rsidR="00E07D47" w:rsidRPr="00E07D47" w:rsidRDefault="00E07D47" w:rsidP="00E07D47">
      <w:pPr>
        <w:bidi/>
        <w:rPr>
          <w:rFonts w:cs="David" w:hint="cs"/>
          <w:rtl/>
        </w:rPr>
      </w:pPr>
    </w:p>
    <w:p w14:paraId="2DE061E2" w14:textId="77777777" w:rsidR="00E07D47" w:rsidRPr="00E07D47" w:rsidRDefault="00E07D47" w:rsidP="00E07D47">
      <w:pPr>
        <w:bidi/>
        <w:rPr>
          <w:rFonts w:cs="David" w:hint="cs"/>
          <w:rtl/>
        </w:rPr>
      </w:pPr>
      <w:r w:rsidRPr="00E07D47">
        <w:rPr>
          <w:rFonts w:cs="David"/>
          <w:u w:val="single"/>
          <w:rtl/>
        </w:rPr>
        <w:br w:type="page"/>
      </w:r>
      <w:r w:rsidRPr="00E07D47">
        <w:rPr>
          <w:rFonts w:cs="David" w:hint="cs"/>
          <w:u w:val="single"/>
          <w:rtl/>
        </w:rPr>
        <w:t>יורם מרציאנו:</w:t>
      </w:r>
    </w:p>
    <w:p w14:paraId="1417F578" w14:textId="77777777" w:rsidR="00E07D47" w:rsidRPr="00E07D47" w:rsidRDefault="00E07D47" w:rsidP="00E07D47">
      <w:pPr>
        <w:bidi/>
        <w:rPr>
          <w:rFonts w:cs="David" w:hint="cs"/>
          <w:rtl/>
        </w:rPr>
      </w:pPr>
    </w:p>
    <w:p w14:paraId="7630B250" w14:textId="77777777" w:rsidR="00E07D47" w:rsidRPr="00E07D47" w:rsidRDefault="00E07D47" w:rsidP="00E07D47">
      <w:pPr>
        <w:bidi/>
        <w:rPr>
          <w:rFonts w:cs="David" w:hint="cs"/>
          <w:rtl/>
        </w:rPr>
      </w:pPr>
      <w:r w:rsidRPr="00E07D47">
        <w:rPr>
          <w:rFonts w:cs="David" w:hint="cs"/>
          <w:rtl/>
        </w:rPr>
        <w:tab/>
        <w:t>יהיה קשה לי להביע את דבריי במשפט אחד אבל אני רוצה לומר לחברי הטוב משה גפני: ועד עובדים זה שלוחה של ההסתדרות במקום העבודה, לפי הגדרת החוק. מה שקרה שם, שאותה הסתדרות הלכה והכריזה סכסוך עבודה לאור זה שעובדים במועצות הדתיות לא קיבלו שכר ובאו להגן על העובדים. וכשהחליטו להשבית משום שהעובדים לא קיבלו שכר מי שהתנגד היה דווקא ועד העובדים ולכן, הם החליטו לפטר אותם. אז אני לא חושב שצריך להגן עליהם פה.</w:t>
      </w:r>
    </w:p>
    <w:p w14:paraId="4535B055" w14:textId="77777777" w:rsidR="00E07D47" w:rsidRPr="00E07D47" w:rsidRDefault="00E07D47" w:rsidP="00E07D47">
      <w:pPr>
        <w:bidi/>
        <w:rPr>
          <w:rFonts w:cs="David" w:hint="cs"/>
          <w:rtl/>
        </w:rPr>
      </w:pPr>
    </w:p>
    <w:p w14:paraId="37BA7DBA" w14:textId="77777777" w:rsidR="00E07D47" w:rsidRPr="00E07D47" w:rsidRDefault="00E07D47" w:rsidP="00E07D47">
      <w:pPr>
        <w:bidi/>
        <w:rPr>
          <w:rFonts w:cs="David" w:hint="cs"/>
          <w:rtl/>
        </w:rPr>
      </w:pPr>
      <w:r w:rsidRPr="00E07D47">
        <w:rPr>
          <w:rFonts w:cs="David" w:hint="cs"/>
          <w:u w:val="single"/>
          <w:rtl/>
        </w:rPr>
        <w:t>משה גפני:</w:t>
      </w:r>
    </w:p>
    <w:p w14:paraId="0876220A" w14:textId="77777777" w:rsidR="00E07D47" w:rsidRPr="00E07D47" w:rsidRDefault="00E07D47" w:rsidP="00E07D47">
      <w:pPr>
        <w:bidi/>
        <w:rPr>
          <w:rFonts w:cs="David" w:hint="cs"/>
          <w:rtl/>
        </w:rPr>
      </w:pPr>
    </w:p>
    <w:p w14:paraId="37048877" w14:textId="77777777" w:rsidR="00E07D47" w:rsidRPr="00E07D47" w:rsidRDefault="00E07D47" w:rsidP="00E07D47">
      <w:pPr>
        <w:bidi/>
        <w:rPr>
          <w:rFonts w:cs="David" w:hint="cs"/>
          <w:rtl/>
        </w:rPr>
      </w:pPr>
      <w:r w:rsidRPr="00E07D47">
        <w:rPr>
          <w:rFonts w:cs="David" w:hint="cs"/>
          <w:rtl/>
        </w:rPr>
        <w:tab/>
        <w:t>אבל על העובדים צריך להגן.</w:t>
      </w:r>
    </w:p>
    <w:p w14:paraId="43F404DD" w14:textId="77777777" w:rsidR="00E07D47" w:rsidRPr="00E07D47" w:rsidRDefault="00E07D47" w:rsidP="00E07D47">
      <w:pPr>
        <w:bidi/>
        <w:rPr>
          <w:rFonts w:cs="David" w:hint="cs"/>
          <w:rtl/>
        </w:rPr>
      </w:pPr>
    </w:p>
    <w:p w14:paraId="036B5EA4" w14:textId="77777777" w:rsidR="00E07D47" w:rsidRPr="00E07D47" w:rsidRDefault="00E07D47" w:rsidP="00E07D47">
      <w:pPr>
        <w:bidi/>
        <w:rPr>
          <w:rFonts w:cs="David" w:hint="cs"/>
          <w:rtl/>
        </w:rPr>
      </w:pPr>
      <w:r w:rsidRPr="00E07D47">
        <w:rPr>
          <w:rFonts w:cs="David" w:hint="cs"/>
          <w:u w:val="single"/>
          <w:rtl/>
        </w:rPr>
        <w:t>קולט אביטל:</w:t>
      </w:r>
    </w:p>
    <w:p w14:paraId="491A7093" w14:textId="77777777" w:rsidR="00E07D47" w:rsidRPr="00E07D47" w:rsidRDefault="00E07D47" w:rsidP="00E07D47">
      <w:pPr>
        <w:bidi/>
        <w:rPr>
          <w:rFonts w:cs="David" w:hint="cs"/>
          <w:rtl/>
        </w:rPr>
      </w:pPr>
    </w:p>
    <w:p w14:paraId="165D9DAF" w14:textId="77777777" w:rsidR="00E07D47" w:rsidRPr="00E07D47" w:rsidRDefault="00E07D47" w:rsidP="00E07D47">
      <w:pPr>
        <w:bidi/>
        <w:rPr>
          <w:rFonts w:cs="David" w:hint="cs"/>
          <w:rtl/>
        </w:rPr>
      </w:pPr>
      <w:r w:rsidRPr="00E07D47">
        <w:rPr>
          <w:rFonts w:cs="David" w:hint="cs"/>
          <w:rtl/>
        </w:rPr>
        <w:tab/>
        <w:t>חבר הכנסת גפני, היתה שורה מאוד ארוכה של נושאים שנראו יותר דחופים. אושרו 7 נושאים לפנים משורת הדין. אני מציעה שתגיש את זה, כדי שזה יאושר.</w:t>
      </w:r>
    </w:p>
    <w:p w14:paraId="2076F3BB" w14:textId="77777777" w:rsidR="00E07D47" w:rsidRPr="00E07D47" w:rsidRDefault="00E07D47" w:rsidP="00E07D47">
      <w:pPr>
        <w:bidi/>
        <w:rPr>
          <w:rFonts w:cs="David" w:hint="cs"/>
          <w:rtl/>
        </w:rPr>
      </w:pPr>
    </w:p>
    <w:p w14:paraId="0E710668" w14:textId="77777777" w:rsidR="00E07D47" w:rsidRPr="00E07D47" w:rsidRDefault="00E07D47" w:rsidP="00E07D47">
      <w:pPr>
        <w:bidi/>
        <w:rPr>
          <w:rFonts w:cs="David" w:hint="cs"/>
          <w:rtl/>
        </w:rPr>
      </w:pPr>
      <w:r w:rsidRPr="00E07D47">
        <w:rPr>
          <w:rFonts w:cs="David" w:hint="cs"/>
          <w:u w:val="single"/>
          <w:rtl/>
        </w:rPr>
        <w:t>אריה האן:</w:t>
      </w:r>
    </w:p>
    <w:p w14:paraId="210F8379" w14:textId="77777777" w:rsidR="00E07D47" w:rsidRPr="00E07D47" w:rsidRDefault="00E07D47" w:rsidP="00E07D47">
      <w:pPr>
        <w:bidi/>
        <w:rPr>
          <w:rFonts w:cs="David" w:hint="cs"/>
          <w:rtl/>
        </w:rPr>
      </w:pPr>
    </w:p>
    <w:p w14:paraId="6B337B91" w14:textId="77777777" w:rsidR="00E07D47" w:rsidRPr="00E07D47" w:rsidRDefault="00E07D47" w:rsidP="00E07D47">
      <w:pPr>
        <w:bidi/>
        <w:rPr>
          <w:rFonts w:cs="David" w:hint="cs"/>
          <w:rtl/>
        </w:rPr>
      </w:pPr>
      <w:r w:rsidRPr="00E07D47">
        <w:rPr>
          <w:rFonts w:cs="David" w:hint="cs"/>
          <w:rtl/>
        </w:rPr>
        <w:tab/>
        <w:t>אין הצעות לסדר בשבוע הבא.</w:t>
      </w:r>
    </w:p>
    <w:p w14:paraId="311855E0" w14:textId="77777777" w:rsidR="00E07D47" w:rsidRPr="00E07D47" w:rsidRDefault="00E07D47" w:rsidP="00E07D47">
      <w:pPr>
        <w:bidi/>
        <w:rPr>
          <w:rFonts w:cs="David" w:hint="cs"/>
          <w:rtl/>
        </w:rPr>
      </w:pPr>
    </w:p>
    <w:p w14:paraId="0DA330F2" w14:textId="77777777" w:rsidR="00E07D47" w:rsidRPr="00E07D47" w:rsidRDefault="00E07D47" w:rsidP="00E07D47">
      <w:pPr>
        <w:bidi/>
        <w:rPr>
          <w:rFonts w:cs="David" w:hint="cs"/>
          <w:rtl/>
        </w:rPr>
      </w:pPr>
      <w:r w:rsidRPr="00E07D47">
        <w:rPr>
          <w:rFonts w:cs="David" w:hint="cs"/>
          <w:u w:val="single"/>
          <w:rtl/>
        </w:rPr>
        <w:t>היו"ר רוחמה אברהם:</w:t>
      </w:r>
    </w:p>
    <w:p w14:paraId="48995ABA" w14:textId="77777777" w:rsidR="00E07D47" w:rsidRPr="00E07D47" w:rsidRDefault="00E07D47" w:rsidP="00E07D47">
      <w:pPr>
        <w:bidi/>
        <w:rPr>
          <w:rFonts w:cs="David" w:hint="cs"/>
          <w:rtl/>
        </w:rPr>
      </w:pPr>
    </w:p>
    <w:p w14:paraId="3E3A6EDB" w14:textId="77777777" w:rsidR="00E07D47" w:rsidRPr="00E07D47" w:rsidRDefault="00E07D47" w:rsidP="00E07D47">
      <w:pPr>
        <w:bidi/>
        <w:rPr>
          <w:rFonts w:cs="David" w:hint="cs"/>
          <w:rtl/>
        </w:rPr>
      </w:pPr>
      <w:r w:rsidRPr="00E07D47">
        <w:rPr>
          <w:rFonts w:cs="David" w:hint="cs"/>
          <w:rtl/>
        </w:rPr>
        <w:tab/>
        <w:t>למען הסדר הטוב, מכיוון שבשבוע שעבר ועדת הכנסת החליטה שגם בשבוע האחרון של הכנסת יהיה ניתן לדון במסגרת הצעות חוק פרטיות, כמובן שזה יבוא על חשבון הצעות לסדר יום דחופות וזו ההודעה שנמסרה.</w:t>
      </w:r>
    </w:p>
    <w:p w14:paraId="62BBA6DE" w14:textId="77777777" w:rsidR="00E07D47" w:rsidRPr="00E07D47" w:rsidRDefault="00E07D47" w:rsidP="00E07D47">
      <w:pPr>
        <w:bidi/>
        <w:rPr>
          <w:rFonts w:cs="David" w:hint="cs"/>
          <w:rtl/>
        </w:rPr>
      </w:pPr>
    </w:p>
    <w:p w14:paraId="53FD6E49" w14:textId="77777777" w:rsidR="00E07D47" w:rsidRPr="00E07D47" w:rsidRDefault="00E07D47" w:rsidP="00E07D47">
      <w:pPr>
        <w:bidi/>
        <w:rPr>
          <w:rFonts w:cs="David" w:hint="cs"/>
          <w:rtl/>
        </w:rPr>
      </w:pPr>
      <w:r w:rsidRPr="00E07D47">
        <w:rPr>
          <w:rFonts w:cs="David" w:hint="cs"/>
          <w:rtl/>
        </w:rPr>
        <w:tab/>
        <w:t>אני חוזרת ואומרת: משום שוועדת הכנסת החליטה שבשבוע האחרון יונחו הצעות חוק פרטיות, אז אין הצעות לסדר.</w:t>
      </w:r>
    </w:p>
    <w:p w14:paraId="3C7CC5FB" w14:textId="77777777" w:rsidR="00E07D47" w:rsidRPr="00E07D47" w:rsidRDefault="00E07D47" w:rsidP="00E07D47">
      <w:pPr>
        <w:bidi/>
        <w:rPr>
          <w:rFonts w:cs="David" w:hint="cs"/>
          <w:rtl/>
        </w:rPr>
      </w:pPr>
    </w:p>
    <w:p w14:paraId="19C3F166" w14:textId="77777777" w:rsidR="00E07D47" w:rsidRPr="00E07D47" w:rsidRDefault="00E07D47" w:rsidP="00E07D47">
      <w:pPr>
        <w:bidi/>
        <w:rPr>
          <w:rFonts w:cs="David" w:hint="cs"/>
          <w:rtl/>
        </w:rPr>
      </w:pPr>
      <w:r w:rsidRPr="00E07D47">
        <w:rPr>
          <w:rFonts w:cs="David" w:hint="cs"/>
          <w:rtl/>
        </w:rPr>
        <w:tab/>
        <w:t>אני עוברת להצבעה.</w:t>
      </w:r>
    </w:p>
    <w:p w14:paraId="0D1086E9" w14:textId="77777777" w:rsidR="00E07D47" w:rsidRPr="00E07D47" w:rsidRDefault="00E07D47" w:rsidP="00E07D47">
      <w:pPr>
        <w:bidi/>
        <w:rPr>
          <w:rFonts w:cs="David" w:hint="cs"/>
          <w:rtl/>
        </w:rPr>
      </w:pPr>
    </w:p>
    <w:p w14:paraId="4E145C9B" w14:textId="77777777" w:rsidR="00E07D47" w:rsidRPr="00E07D47" w:rsidRDefault="00E07D47" w:rsidP="00E07D47">
      <w:pPr>
        <w:bidi/>
        <w:rPr>
          <w:rFonts w:cs="David" w:hint="cs"/>
          <w:rtl/>
        </w:rPr>
      </w:pPr>
      <w:r w:rsidRPr="00E07D47">
        <w:rPr>
          <w:rFonts w:cs="David" w:hint="cs"/>
          <w:rtl/>
        </w:rPr>
        <w:tab/>
        <w:t xml:space="preserve">בעד </w:t>
      </w:r>
      <w:r w:rsidRPr="00E07D47">
        <w:rPr>
          <w:rFonts w:cs="David"/>
          <w:rtl/>
        </w:rPr>
        <w:t>–</w:t>
      </w:r>
      <w:r w:rsidRPr="00E07D47">
        <w:rPr>
          <w:rFonts w:cs="David" w:hint="cs"/>
          <w:rtl/>
        </w:rPr>
        <w:t xml:space="preserve"> 6</w:t>
      </w:r>
    </w:p>
    <w:p w14:paraId="7E31767A" w14:textId="77777777" w:rsidR="00E07D47" w:rsidRPr="00E07D47" w:rsidRDefault="00E07D47" w:rsidP="00E07D47">
      <w:pPr>
        <w:bidi/>
        <w:rPr>
          <w:rFonts w:cs="David" w:hint="cs"/>
          <w:rtl/>
        </w:rPr>
      </w:pPr>
      <w:r w:rsidRPr="00E07D47">
        <w:rPr>
          <w:rFonts w:cs="David" w:hint="cs"/>
          <w:rtl/>
        </w:rPr>
        <w:tab/>
        <w:t xml:space="preserve">נגד </w:t>
      </w:r>
      <w:r w:rsidRPr="00E07D47">
        <w:rPr>
          <w:rFonts w:cs="David"/>
          <w:rtl/>
        </w:rPr>
        <w:t>–</w:t>
      </w:r>
      <w:r w:rsidRPr="00E07D47">
        <w:rPr>
          <w:rFonts w:cs="David" w:hint="cs"/>
          <w:rtl/>
        </w:rPr>
        <w:t xml:space="preserve"> 7</w:t>
      </w:r>
    </w:p>
    <w:p w14:paraId="4A9B3429" w14:textId="77777777" w:rsidR="00E07D47" w:rsidRPr="00E07D47" w:rsidRDefault="00E07D47" w:rsidP="00E07D47">
      <w:pPr>
        <w:bidi/>
        <w:rPr>
          <w:rFonts w:cs="David" w:hint="cs"/>
          <w:rtl/>
        </w:rPr>
      </w:pPr>
      <w:r w:rsidRPr="00E07D47">
        <w:rPr>
          <w:rFonts w:cs="David" w:hint="cs"/>
          <w:rtl/>
        </w:rPr>
        <w:tab/>
        <w:t>נמנעים - 1</w:t>
      </w:r>
    </w:p>
    <w:p w14:paraId="3F2CDCE4" w14:textId="77777777" w:rsidR="00E07D47" w:rsidRPr="00E07D47" w:rsidRDefault="00E07D47" w:rsidP="00E07D47">
      <w:pPr>
        <w:bidi/>
        <w:rPr>
          <w:rFonts w:cs="David" w:hint="cs"/>
          <w:rtl/>
        </w:rPr>
      </w:pPr>
      <w:r w:rsidRPr="00E07D47">
        <w:rPr>
          <w:rFonts w:cs="David" w:hint="cs"/>
          <w:rtl/>
        </w:rPr>
        <w:tab/>
      </w:r>
    </w:p>
    <w:p w14:paraId="3722E20F" w14:textId="77777777" w:rsidR="00E07D47" w:rsidRPr="00E07D47" w:rsidRDefault="00E07D47" w:rsidP="00E07D47">
      <w:pPr>
        <w:bidi/>
        <w:rPr>
          <w:rFonts w:cs="David" w:hint="cs"/>
          <w:rtl/>
        </w:rPr>
      </w:pPr>
      <w:r w:rsidRPr="00E07D47">
        <w:rPr>
          <w:rFonts w:cs="David" w:hint="cs"/>
          <w:rtl/>
        </w:rPr>
        <w:tab/>
        <w:t>הצעת הערעור נדחתה.</w:t>
      </w:r>
    </w:p>
    <w:p w14:paraId="50471B03" w14:textId="77777777" w:rsidR="00E07D47" w:rsidRPr="00E07D47" w:rsidRDefault="00E07D47" w:rsidP="00E07D47">
      <w:pPr>
        <w:bidi/>
        <w:rPr>
          <w:rFonts w:cs="David" w:hint="cs"/>
          <w:rtl/>
        </w:rPr>
      </w:pPr>
    </w:p>
    <w:p w14:paraId="52E41975" w14:textId="77777777" w:rsidR="00E07D47" w:rsidRPr="00E07D47" w:rsidRDefault="00E07D47" w:rsidP="00E07D47">
      <w:pPr>
        <w:bidi/>
        <w:rPr>
          <w:rFonts w:cs="David" w:hint="cs"/>
          <w:rtl/>
        </w:rPr>
      </w:pPr>
      <w:r w:rsidRPr="00E07D47">
        <w:rPr>
          <w:rFonts w:cs="David" w:hint="cs"/>
          <w:u w:val="single"/>
          <w:rtl/>
        </w:rPr>
        <w:t>משה גפני:</w:t>
      </w:r>
    </w:p>
    <w:p w14:paraId="13B16F67" w14:textId="77777777" w:rsidR="00E07D47" w:rsidRPr="00E07D47" w:rsidRDefault="00E07D47" w:rsidP="00E07D47">
      <w:pPr>
        <w:bidi/>
        <w:rPr>
          <w:rFonts w:cs="David" w:hint="cs"/>
          <w:rtl/>
        </w:rPr>
      </w:pPr>
    </w:p>
    <w:p w14:paraId="190B8A5A" w14:textId="77777777" w:rsidR="00E07D47" w:rsidRPr="00E07D47" w:rsidRDefault="00E07D47" w:rsidP="00E07D47">
      <w:pPr>
        <w:bidi/>
        <w:rPr>
          <w:rFonts w:cs="David" w:hint="cs"/>
          <w:rtl/>
        </w:rPr>
      </w:pPr>
      <w:r w:rsidRPr="00E07D47">
        <w:rPr>
          <w:rFonts w:cs="David" w:hint="cs"/>
          <w:rtl/>
        </w:rPr>
        <w:tab/>
        <w:t>לא אכפת לכם מהמועצות הדתיות?</w:t>
      </w:r>
    </w:p>
    <w:p w14:paraId="6AC7608E" w14:textId="77777777" w:rsidR="00E07D47" w:rsidRPr="00E07D47" w:rsidRDefault="00E07D47" w:rsidP="00E07D47">
      <w:pPr>
        <w:bidi/>
        <w:rPr>
          <w:rFonts w:cs="David" w:hint="cs"/>
          <w:rtl/>
        </w:rPr>
      </w:pPr>
    </w:p>
    <w:p w14:paraId="7DD01AD2" w14:textId="77777777" w:rsidR="00E07D47" w:rsidRPr="00E07D47" w:rsidRDefault="00E07D47" w:rsidP="00E07D47">
      <w:pPr>
        <w:bidi/>
        <w:rPr>
          <w:rFonts w:cs="David" w:hint="cs"/>
          <w:rtl/>
        </w:rPr>
      </w:pPr>
      <w:r w:rsidRPr="00E07D47">
        <w:rPr>
          <w:rFonts w:cs="David" w:hint="cs"/>
          <w:u w:val="single"/>
          <w:rtl/>
        </w:rPr>
        <w:t>יורם מרציאנו:</w:t>
      </w:r>
    </w:p>
    <w:p w14:paraId="33A1F894" w14:textId="77777777" w:rsidR="00E07D47" w:rsidRPr="00E07D47" w:rsidRDefault="00E07D47" w:rsidP="00E07D47">
      <w:pPr>
        <w:bidi/>
        <w:rPr>
          <w:rFonts w:cs="David" w:hint="cs"/>
          <w:rtl/>
        </w:rPr>
      </w:pPr>
    </w:p>
    <w:p w14:paraId="67CA1D34" w14:textId="77777777" w:rsidR="00E07D47" w:rsidRPr="00E07D47" w:rsidRDefault="00E07D47" w:rsidP="00E07D47">
      <w:pPr>
        <w:bidi/>
        <w:rPr>
          <w:rFonts w:cs="David" w:hint="cs"/>
          <w:rtl/>
        </w:rPr>
      </w:pPr>
      <w:r w:rsidRPr="00E07D47">
        <w:rPr>
          <w:rFonts w:cs="David" w:hint="cs"/>
          <w:rtl/>
        </w:rPr>
        <w:tab/>
        <w:t>דבר נוסף: היה דיון במליאה וזה עבר לוועדת הפנים ויהיה דיון בשבוע הבא בוועדה.</w:t>
      </w:r>
    </w:p>
    <w:p w14:paraId="4FCF531E" w14:textId="77777777" w:rsidR="00E07D47" w:rsidRPr="00E07D47" w:rsidRDefault="00E07D47" w:rsidP="00E07D47">
      <w:pPr>
        <w:bidi/>
        <w:rPr>
          <w:rFonts w:cs="David" w:hint="cs"/>
          <w:rtl/>
        </w:rPr>
      </w:pPr>
    </w:p>
    <w:p w14:paraId="5FB49012" w14:textId="77777777" w:rsidR="00E07D47" w:rsidRPr="00E07D47" w:rsidRDefault="00E07D47" w:rsidP="00E07D47">
      <w:pPr>
        <w:bidi/>
        <w:rPr>
          <w:rFonts w:cs="David" w:hint="cs"/>
          <w:rtl/>
        </w:rPr>
      </w:pPr>
      <w:r w:rsidRPr="00E07D47">
        <w:rPr>
          <w:rFonts w:cs="David" w:hint="cs"/>
          <w:u w:val="single"/>
          <w:rtl/>
        </w:rPr>
        <w:t>משה גפני:</w:t>
      </w:r>
    </w:p>
    <w:p w14:paraId="2D07EB24" w14:textId="77777777" w:rsidR="00E07D47" w:rsidRPr="00E07D47" w:rsidRDefault="00E07D47" w:rsidP="00E07D47">
      <w:pPr>
        <w:bidi/>
        <w:rPr>
          <w:rFonts w:cs="David" w:hint="cs"/>
          <w:rtl/>
        </w:rPr>
      </w:pPr>
    </w:p>
    <w:p w14:paraId="23D48D6F" w14:textId="77777777" w:rsidR="00E07D47" w:rsidRPr="00E07D47" w:rsidRDefault="00E07D47" w:rsidP="00E07D47">
      <w:pPr>
        <w:bidi/>
        <w:rPr>
          <w:rFonts w:cs="David" w:hint="cs"/>
          <w:rtl/>
        </w:rPr>
      </w:pPr>
      <w:r w:rsidRPr="00E07D47">
        <w:rPr>
          <w:rFonts w:cs="David" w:hint="cs"/>
          <w:rtl/>
        </w:rPr>
        <w:tab/>
        <w:t xml:space="preserve"> אולי זה יוכל להיות בשבוע הבא?</w:t>
      </w:r>
    </w:p>
    <w:p w14:paraId="2C42AE7F" w14:textId="77777777" w:rsidR="00E07D47" w:rsidRPr="00E07D47" w:rsidRDefault="00E07D47" w:rsidP="00E07D47">
      <w:pPr>
        <w:bidi/>
        <w:rPr>
          <w:rFonts w:cs="David" w:hint="cs"/>
          <w:u w:val="single"/>
          <w:rtl/>
        </w:rPr>
      </w:pPr>
    </w:p>
    <w:p w14:paraId="152D0971" w14:textId="77777777" w:rsidR="00E07D47" w:rsidRPr="00E07D47" w:rsidRDefault="00E07D47" w:rsidP="00E07D47">
      <w:pPr>
        <w:bidi/>
        <w:rPr>
          <w:rFonts w:cs="David" w:hint="cs"/>
          <w:rtl/>
        </w:rPr>
      </w:pPr>
      <w:r w:rsidRPr="00E07D47">
        <w:rPr>
          <w:rFonts w:cs="David" w:hint="cs"/>
          <w:u w:val="single"/>
          <w:rtl/>
        </w:rPr>
        <w:t>היו"ר רוחמה אברהם:</w:t>
      </w:r>
    </w:p>
    <w:p w14:paraId="7BCFFC94" w14:textId="77777777" w:rsidR="00E07D47" w:rsidRPr="00E07D47" w:rsidRDefault="00E07D47" w:rsidP="00E07D47">
      <w:pPr>
        <w:bidi/>
        <w:rPr>
          <w:rFonts w:cs="David" w:hint="cs"/>
          <w:rtl/>
        </w:rPr>
      </w:pPr>
    </w:p>
    <w:p w14:paraId="7519B35F" w14:textId="77777777" w:rsidR="00E07D47" w:rsidRPr="00E07D47" w:rsidRDefault="00E07D47" w:rsidP="00E07D47">
      <w:pPr>
        <w:bidi/>
        <w:rPr>
          <w:rFonts w:cs="David" w:hint="cs"/>
          <w:rtl/>
        </w:rPr>
      </w:pPr>
      <w:r w:rsidRPr="00E07D47">
        <w:rPr>
          <w:rFonts w:cs="David" w:hint="cs"/>
          <w:rtl/>
        </w:rPr>
        <w:tab/>
        <w:t>זה לא יוכל להיות בשבוע הבא, תבדוק את המכסה שלכם, חבר הכנסת גפני. במסגרת הצעה רגילה, אני אבקש ממזכירות הכנסת לבדוק את האפשרות אם יש לך עדין ביום שלישי את האפשרות להעלות במסגרת מכסות להצעה רגילה.</w:t>
      </w:r>
    </w:p>
    <w:p w14:paraId="76033C38" w14:textId="77777777" w:rsidR="00E07D47" w:rsidRPr="00E07D47" w:rsidRDefault="00E07D47" w:rsidP="00E07D47">
      <w:pPr>
        <w:bidi/>
        <w:rPr>
          <w:rFonts w:cs="David" w:hint="cs"/>
          <w:rtl/>
        </w:rPr>
      </w:pPr>
    </w:p>
    <w:p w14:paraId="752A2228" w14:textId="77777777" w:rsidR="00E07D47" w:rsidRPr="00E07D47" w:rsidRDefault="00E07D47" w:rsidP="00E07D47">
      <w:pPr>
        <w:bidi/>
        <w:rPr>
          <w:rFonts w:cs="David"/>
          <w:u w:val="single"/>
          <w:rtl/>
        </w:rPr>
      </w:pPr>
      <w:r w:rsidRPr="00E07D47">
        <w:rPr>
          <w:rFonts w:cs="David"/>
          <w:u w:val="single"/>
          <w:rtl/>
        </w:rPr>
        <w:br w:type="page"/>
        <w:t>דוד אזולאי:</w:t>
      </w:r>
    </w:p>
    <w:p w14:paraId="6C6D556F" w14:textId="77777777" w:rsidR="00E07D47" w:rsidRPr="00E07D47" w:rsidRDefault="00E07D47" w:rsidP="00E07D47">
      <w:pPr>
        <w:bidi/>
        <w:rPr>
          <w:rFonts w:cs="David"/>
          <w:u w:val="single"/>
          <w:rtl/>
        </w:rPr>
      </w:pPr>
    </w:p>
    <w:p w14:paraId="39737BBC" w14:textId="77777777" w:rsidR="00E07D47" w:rsidRPr="00E07D47" w:rsidRDefault="00E07D47" w:rsidP="00E07D47">
      <w:pPr>
        <w:bidi/>
        <w:rPr>
          <w:rFonts w:cs="David" w:hint="cs"/>
          <w:rtl/>
        </w:rPr>
      </w:pPr>
      <w:r w:rsidRPr="00E07D47">
        <w:rPr>
          <w:rFonts w:cs="David"/>
          <w:rtl/>
        </w:rPr>
        <w:tab/>
      </w:r>
      <w:r w:rsidRPr="00E07D47">
        <w:rPr>
          <w:rFonts w:cs="David" w:hint="cs"/>
          <w:rtl/>
        </w:rPr>
        <w:t xml:space="preserve"> יש לי הצעה בעניין הזה, כי הנושא מאוד חשוב וזאת הסיבה שגם נמנעתי. אני לא יכול להרשות לעצמי להיות נגד העניין הזה. לכן, אני מציע לחברי, חבר הכנסת גפני, אני יודע שבשבוע הבא סביר להניח שיהיו דיונים בוועדת הפנים, דיון מהיר. אני מציע שתוגש בקשה לנשיאות לדיון מהיר בוועדת הפנים בנושא הזה ושהנשיאות תתחשב בבקשה הזאת.</w:t>
      </w:r>
    </w:p>
    <w:p w14:paraId="1E5EB13E" w14:textId="77777777" w:rsidR="00E07D47" w:rsidRPr="00E07D47" w:rsidRDefault="00E07D47" w:rsidP="00E07D47">
      <w:pPr>
        <w:bidi/>
        <w:rPr>
          <w:rFonts w:cs="David" w:hint="cs"/>
          <w:rtl/>
        </w:rPr>
      </w:pPr>
    </w:p>
    <w:p w14:paraId="31C2581D" w14:textId="77777777" w:rsidR="00E07D47" w:rsidRPr="00E07D47" w:rsidRDefault="00E07D47" w:rsidP="00E07D47">
      <w:pPr>
        <w:bidi/>
        <w:rPr>
          <w:rFonts w:cs="David" w:hint="cs"/>
          <w:rtl/>
        </w:rPr>
      </w:pPr>
      <w:r w:rsidRPr="00E07D47">
        <w:rPr>
          <w:rFonts w:cs="David" w:hint="cs"/>
          <w:u w:val="single"/>
          <w:rtl/>
        </w:rPr>
        <w:t>משה גפני:</w:t>
      </w:r>
    </w:p>
    <w:p w14:paraId="07BB1A0B" w14:textId="77777777" w:rsidR="00E07D47" w:rsidRPr="00E07D47" w:rsidRDefault="00E07D47" w:rsidP="00E07D47">
      <w:pPr>
        <w:bidi/>
        <w:rPr>
          <w:rFonts w:cs="David" w:hint="cs"/>
          <w:rtl/>
        </w:rPr>
      </w:pPr>
    </w:p>
    <w:p w14:paraId="2FE2D2BE" w14:textId="77777777" w:rsidR="00E07D47" w:rsidRPr="00E07D47" w:rsidRDefault="00E07D47" w:rsidP="00E07D47">
      <w:pPr>
        <w:bidi/>
        <w:rPr>
          <w:rFonts w:cs="David" w:hint="cs"/>
          <w:rtl/>
        </w:rPr>
      </w:pPr>
      <w:r w:rsidRPr="00E07D47">
        <w:rPr>
          <w:rFonts w:cs="David" w:hint="cs"/>
          <w:rtl/>
        </w:rPr>
        <w:tab/>
        <w:t xml:space="preserve"> או הצעת אי-אמון בממשלה, שלא עושה כלום בעניין הזה.</w:t>
      </w:r>
    </w:p>
    <w:p w14:paraId="2BBB8616" w14:textId="77777777" w:rsidR="00E07D47" w:rsidRPr="00E07D47" w:rsidRDefault="00E07D47" w:rsidP="00E07D47">
      <w:pPr>
        <w:bidi/>
        <w:rPr>
          <w:rFonts w:cs="David" w:hint="cs"/>
          <w:rtl/>
        </w:rPr>
      </w:pPr>
    </w:p>
    <w:p w14:paraId="5413C345" w14:textId="77777777" w:rsidR="00E07D47" w:rsidRPr="00E07D47" w:rsidRDefault="00E07D47" w:rsidP="00E07D47">
      <w:pPr>
        <w:bidi/>
        <w:rPr>
          <w:rFonts w:cs="David" w:hint="cs"/>
          <w:rtl/>
        </w:rPr>
      </w:pPr>
      <w:r w:rsidRPr="00E07D47">
        <w:rPr>
          <w:rFonts w:cs="David" w:hint="cs"/>
          <w:u w:val="single"/>
          <w:rtl/>
        </w:rPr>
        <w:t>היו"ר רוחמה אברהם:</w:t>
      </w:r>
    </w:p>
    <w:p w14:paraId="153720A2" w14:textId="77777777" w:rsidR="00E07D47" w:rsidRPr="00E07D47" w:rsidRDefault="00E07D47" w:rsidP="00E07D47">
      <w:pPr>
        <w:bidi/>
        <w:rPr>
          <w:rFonts w:cs="David" w:hint="cs"/>
          <w:rtl/>
        </w:rPr>
      </w:pPr>
    </w:p>
    <w:p w14:paraId="7EEBB646" w14:textId="77777777" w:rsidR="00E07D47" w:rsidRPr="00E07D47" w:rsidRDefault="00E07D47" w:rsidP="00E07D47">
      <w:pPr>
        <w:bidi/>
        <w:rPr>
          <w:rFonts w:cs="David" w:hint="cs"/>
          <w:rtl/>
        </w:rPr>
      </w:pPr>
      <w:r w:rsidRPr="00E07D47">
        <w:rPr>
          <w:rFonts w:cs="David" w:hint="cs"/>
          <w:rtl/>
        </w:rPr>
        <w:tab/>
        <w:t>אני לא יכולה לומר לך. חבר הכנסת טל, אתה מוותר על זכות הדיבור שלך?</w:t>
      </w:r>
    </w:p>
    <w:p w14:paraId="33BC89F3" w14:textId="77777777" w:rsidR="00E07D47" w:rsidRPr="00E07D47" w:rsidRDefault="00E07D47" w:rsidP="00E07D47">
      <w:pPr>
        <w:bidi/>
        <w:rPr>
          <w:rFonts w:cs="David" w:hint="cs"/>
          <w:rtl/>
        </w:rPr>
      </w:pPr>
    </w:p>
    <w:p w14:paraId="6305061E" w14:textId="77777777" w:rsidR="00E07D47" w:rsidRPr="00E07D47" w:rsidRDefault="00E07D47" w:rsidP="00E07D47">
      <w:pPr>
        <w:bidi/>
        <w:rPr>
          <w:rFonts w:cs="David" w:hint="cs"/>
          <w:rtl/>
        </w:rPr>
      </w:pPr>
      <w:r w:rsidRPr="00E07D47">
        <w:rPr>
          <w:rFonts w:cs="David" w:hint="cs"/>
          <w:u w:val="single"/>
          <w:rtl/>
        </w:rPr>
        <w:t>דוד טל:</w:t>
      </w:r>
    </w:p>
    <w:p w14:paraId="52C89ABE" w14:textId="77777777" w:rsidR="00E07D47" w:rsidRPr="00E07D47" w:rsidRDefault="00E07D47" w:rsidP="00E07D47">
      <w:pPr>
        <w:bidi/>
        <w:rPr>
          <w:rFonts w:cs="David" w:hint="cs"/>
          <w:rtl/>
        </w:rPr>
      </w:pPr>
    </w:p>
    <w:p w14:paraId="74E54FCD" w14:textId="77777777" w:rsidR="00E07D47" w:rsidRPr="00E07D47" w:rsidRDefault="00E07D47" w:rsidP="00E07D47">
      <w:pPr>
        <w:bidi/>
        <w:rPr>
          <w:rFonts w:cs="David" w:hint="cs"/>
          <w:rtl/>
        </w:rPr>
      </w:pPr>
      <w:r w:rsidRPr="00E07D47">
        <w:rPr>
          <w:rFonts w:cs="David" w:hint="cs"/>
          <w:rtl/>
        </w:rPr>
        <w:tab/>
        <w:t>כן, אני רוצה להגיד שהיות והנושא באמת חשוב, אני מוכן על חשבון המכסה שלי, של הצעה רגילה, לאפשר לחבר הכנסת גפני.</w:t>
      </w:r>
    </w:p>
    <w:p w14:paraId="1C335114" w14:textId="77777777" w:rsidR="00E07D47" w:rsidRPr="00E07D47" w:rsidRDefault="00E07D47" w:rsidP="00E07D47">
      <w:pPr>
        <w:bidi/>
        <w:rPr>
          <w:rFonts w:cs="David" w:hint="cs"/>
          <w:rtl/>
        </w:rPr>
      </w:pPr>
    </w:p>
    <w:p w14:paraId="77BA2B6D" w14:textId="77777777" w:rsidR="00E07D47" w:rsidRPr="00E07D47" w:rsidRDefault="00E07D47" w:rsidP="00E07D47">
      <w:pPr>
        <w:bidi/>
        <w:rPr>
          <w:rFonts w:cs="David" w:hint="cs"/>
          <w:rtl/>
        </w:rPr>
      </w:pPr>
      <w:r w:rsidRPr="00E07D47">
        <w:rPr>
          <w:rFonts w:cs="David" w:hint="cs"/>
          <w:u w:val="single"/>
          <w:rtl/>
        </w:rPr>
        <w:t>משה גפני:</w:t>
      </w:r>
    </w:p>
    <w:p w14:paraId="3C20F985" w14:textId="77777777" w:rsidR="00E07D47" w:rsidRPr="00E07D47" w:rsidRDefault="00E07D47" w:rsidP="00E07D47">
      <w:pPr>
        <w:bidi/>
        <w:rPr>
          <w:rFonts w:cs="David" w:hint="cs"/>
          <w:rtl/>
        </w:rPr>
      </w:pPr>
    </w:p>
    <w:p w14:paraId="58114625" w14:textId="77777777" w:rsidR="00E07D47" w:rsidRPr="00E07D47" w:rsidRDefault="00E07D47" w:rsidP="00E07D47">
      <w:pPr>
        <w:bidi/>
        <w:rPr>
          <w:rFonts w:cs="David" w:hint="cs"/>
          <w:rtl/>
        </w:rPr>
      </w:pPr>
      <w:r w:rsidRPr="00E07D47">
        <w:rPr>
          <w:rFonts w:cs="David" w:hint="cs"/>
          <w:rtl/>
        </w:rPr>
        <w:tab/>
        <w:t xml:space="preserve"> אני מודה לחבר הכנסת טל שבאמת אכפת לו בניגוד לסיעה שלו.</w:t>
      </w:r>
    </w:p>
    <w:p w14:paraId="29BCE9B0" w14:textId="77777777" w:rsidR="00E07D47" w:rsidRPr="00E07D47" w:rsidRDefault="00E07D47" w:rsidP="00E07D47">
      <w:pPr>
        <w:bidi/>
        <w:rPr>
          <w:rFonts w:cs="David" w:hint="cs"/>
          <w:rtl/>
        </w:rPr>
      </w:pPr>
    </w:p>
    <w:p w14:paraId="4F5DBC29" w14:textId="77777777" w:rsidR="00E07D47" w:rsidRPr="00E07D47" w:rsidRDefault="00E07D47" w:rsidP="00E07D47">
      <w:pPr>
        <w:bidi/>
        <w:rPr>
          <w:rFonts w:cs="David" w:hint="cs"/>
          <w:rtl/>
        </w:rPr>
      </w:pPr>
      <w:r w:rsidRPr="00E07D47">
        <w:rPr>
          <w:rFonts w:cs="David" w:hint="cs"/>
          <w:u w:val="single"/>
          <w:rtl/>
        </w:rPr>
        <w:t>היו"ר רוחמה אברהם:</w:t>
      </w:r>
    </w:p>
    <w:p w14:paraId="5A0845B6" w14:textId="77777777" w:rsidR="00E07D47" w:rsidRPr="00E07D47" w:rsidRDefault="00E07D47" w:rsidP="00E07D47">
      <w:pPr>
        <w:bidi/>
        <w:rPr>
          <w:rFonts w:cs="David" w:hint="cs"/>
          <w:rtl/>
        </w:rPr>
      </w:pPr>
    </w:p>
    <w:p w14:paraId="0A6748A3" w14:textId="77777777" w:rsidR="00E07D47" w:rsidRPr="00E07D47" w:rsidRDefault="00E07D47" w:rsidP="00E07D47">
      <w:pPr>
        <w:bidi/>
        <w:rPr>
          <w:rFonts w:cs="David" w:hint="cs"/>
          <w:rtl/>
        </w:rPr>
      </w:pPr>
      <w:r w:rsidRPr="00E07D47">
        <w:rPr>
          <w:rFonts w:cs="David" w:hint="cs"/>
          <w:rtl/>
        </w:rPr>
        <w:tab/>
        <w:t>אני מסכמת את הסוגיה הזאת בזה שאני אומרת שחבר הכנסת גפני ימצא כל דרך אפשרית כדי להעלות את הדברים, בין אם זה על חשבון מכסת חבר הכנסת טל או במכסתה של סיעת יהדות התורה.</w:t>
      </w:r>
    </w:p>
    <w:p w14:paraId="375A4FCF" w14:textId="77777777" w:rsidR="00E07D47" w:rsidRPr="00E07D47" w:rsidRDefault="00E07D47" w:rsidP="00E07D47">
      <w:pPr>
        <w:bidi/>
        <w:rPr>
          <w:rFonts w:cs="David" w:hint="cs"/>
          <w:rtl/>
        </w:rPr>
      </w:pPr>
    </w:p>
    <w:p w14:paraId="1EB493B0" w14:textId="77777777" w:rsidR="00E07D47" w:rsidRPr="00E07D47" w:rsidRDefault="00E07D47" w:rsidP="00E07D47">
      <w:pPr>
        <w:bidi/>
        <w:rPr>
          <w:rFonts w:cs="David" w:hint="cs"/>
          <w:rtl/>
        </w:rPr>
      </w:pPr>
      <w:r w:rsidRPr="00E07D47">
        <w:rPr>
          <w:rFonts w:cs="David" w:hint="cs"/>
          <w:u w:val="single"/>
          <w:rtl/>
        </w:rPr>
        <w:t>משה גפני:</w:t>
      </w:r>
    </w:p>
    <w:p w14:paraId="10929876" w14:textId="77777777" w:rsidR="00E07D47" w:rsidRPr="00E07D47" w:rsidRDefault="00E07D47" w:rsidP="00E07D47">
      <w:pPr>
        <w:bidi/>
        <w:rPr>
          <w:rFonts w:cs="David" w:hint="cs"/>
          <w:rtl/>
        </w:rPr>
      </w:pPr>
    </w:p>
    <w:p w14:paraId="62EFB251" w14:textId="77777777" w:rsidR="00E07D47" w:rsidRPr="00E07D47" w:rsidRDefault="00E07D47" w:rsidP="00E07D47">
      <w:pPr>
        <w:bidi/>
        <w:rPr>
          <w:rFonts w:cs="David" w:hint="cs"/>
          <w:rtl/>
        </w:rPr>
      </w:pPr>
      <w:r w:rsidRPr="00E07D47">
        <w:rPr>
          <w:rFonts w:cs="David" w:hint="cs"/>
          <w:rtl/>
        </w:rPr>
        <w:tab/>
        <w:t xml:space="preserve"> אני מודה לך, חבר הכנסת טל. הוא גם קיבל אישור מיושב ראש הקואליציה...</w:t>
      </w:r>
    </w:p>
    <w:p w14:paraId="2098CA42" w14:textId="77777777" w:rsidR="00E07D47" w:rsidRPr="00E07D47" w:rsidRDefault="00E07D47" w:rsidP="00E07D47">
      <w:pPr>
        <w:bidi/>
        <w:rPr>
          <w:rFonts w:cs="David" w:hint="cs"/>
          <w:rtl/>
        </w:rPr>
      </w:pPr>
    </w:p>
    <w:p w14:paraId="209410FB" w14:textId="77777777" w:rsidR="00E07D47" w:rsidRPr="00E07D47" w:rsidRDefault="00E07D47" w:rsidP="00E07D47">
      <w:pPr>
        <w:bidi/>
        <w:rPr>
          <w:rFonts w:cs="David" w:hint="cs"/>
          <w:rtl/>
        </w:rPr>
      </w:pPr>
      <w:r w:rsidRPr="00E07D47">
        <w:rPr>
          <w:rFonts w:cs="David" w:hint="cs"/>
          <w:u w:val="single"/>
          <w:rtl/>
        </w:rPr>
        <w:t>היו"ר רוחמה אברהם:</w:t>
      </w:r>
    </w:p>
    <w:p w14:paraId="6B5C4034" w14:textId="77777777" w:rsidR="00E07D47" w:rsidRPr="00E07D47" w:rsidRDefault="00E07D47" w:rsidP="00E07D47">
      <w:pPr>
        <w:bidi/>
        <w:rPr>
          <w:rFonts w:cs="David" w:hint="cs"/>
          <w:rtl/>
        </w:rPr>
      </w:pPr>
    </w:p>
    <w:p w14:paraId="4D17EE9F" w14:textId="77777777" w:rsidR="00E07D47" w:rsidRPr="00E07D47" w:rsidRDefault="00E07D47" w:rsidP="00E07D47">
      <w:pPr>
        <w:bidi/>
        <w:rPr>
          <w:rFonts w:cs="David" w:hint="cs"/>
          <w:rtl/>
        </w:rPr>
      </w:pPr>
      <w:r w:rsidRPr="00E07D47">
        <w:rPr>
          <w:rFonts w:cs="David" w:hint="cs"/>
          <w:rtl/>
        </w:rPr>
        <w:tab/>
        <w:t>אני מסכמת את הנושא: אתה תבחן כל דרך אפשרית כדי להעלות את זה במסגרת הצעה רגילה, בין אם זה על חשבון מכסתו של חבר הכנסת דוד טל מקדימה, באישורו של יושב ראש הקואליציה ובין אם זה בדרך אחרת או במסגרת דיון מהיר בוועדת הפנים.</w:t>
      </w:r>
    </w:p>
    <w:p w14:paraId="2A2A1A9C" w14:textId="77777777" w:rsidR="00E07D47" w:rsidRPr="00E07D47" w:rsidRDefault="00E07D47" w:rsidP="00E07D47">
      <w:pPr>
        <w:bidi/>
        <w:rPr>
          <w:rFonts w:cs="David" w:hint="cs"/>
          <w:rtl/>
        </w:rPr>
      </w:pPr>
    </w:p>
    <w:p w14:paraId="2C4BAC23" w14:textId="77777777" w:rsidR="00E07D47" w:rsidRPr="00E07D47" w:rsidRDefault="00E07D47" w:rsidP="00E07D47">
      <w:pPr>
        <w:bidi/>
        <w:rPr>
          <w:rFonts w:cs="David" w:hint="cs"/>
          <w:rtl/>
        </w:rPr>
      </w:pPr>
      <w:r w:rsidRPr="00E07D47">
        <w:rPr>
          <w:rFonts w:cs="David" w:hint="cs"/>
          <w:u w:val="single"/>
          <w:rtl/>
        </w:rPr>
        <w:t>אביגדור יצחקי:</w:t>
      </w:r>
    </w:p>
    <w:p w14:paraId="6E178FE8" w14:textId="77777777" w:rsidR="00E07D47" w:rsidRPr="00E07D47" w:rsidRDefault="00E07D47" w:rsidP="00E07D47">
      <w:pPr>
        <w:bidi/>
        <w:rPr>
          <w:rFonts w:cs="David" w:hint="cs"/>
          <w:rtl/>
        </w:rPr>
      </w:pPr>
    </w:p>
    <w:p w14:paraId="18F8A547" w14:textId="77777777" w:rsidR="00E07D47" w:rsidRPr="00E07D47" w:rsidRDefault="00E07D47" w:rsidP="00E07D47">
      <w:pPr>
        <w:bidi/>
        <w:rPr>
          <w:rFonts w:cs="David" w:hint="cs"/>
          <w:rtl/>
        </w:rPr>
      </w:pPr>
      <w:r w:rsidRPr="00E07D47">
        <w:rPr>
          <w:rFonts w:cs="David" w:hint="cs"/>
          <w:rtl/>
        </w:rPr>
        <w:tab/>
        <w:t xml:space="preserve">הצעה לסדר: נשמט מסדר היום נושא שהעברנו מאתמול </w:t>
      </w:r>
      <w:r w:rsidRPr="00E07D47">
        <w:rPr>
          <w:rFonts w:cs="David"/>
          <w:rtl/>
        </w:rPr>
        <w:t>–</w:t>
      </w:r>
      <w:r w:rsidRPr="00E07D47">
        <w:rPr>
          <w:rFonts w:cs="David" w:hint="cs"/>
          <w:rtl/>
        </w:rPr>
        <w:t xml:space="preserve"> נושא שירות לאומי לבנים.</w:t>
      </w:r>
    </w:p>
    <w:p w14:paraId="15E96126" w14:textId="77777777" w:rsidR="00E07D47" w:rsidRPr="00E07D47" w:rsidRDefault="00E07D47" w:rsidP="00E07D47">
      <w:pPr>
        <w:bidi/>
        <w:rPr>
          <w:rFonts w:cs="David" w:hint="cs"/>
          <w:rtl/>
        </w:rPr>
      </w:pPr>
    </w:p>
    <w:p w14:paraId="3540A5CE" w14:textId="77777777" w:rsidR="00E07D47" w:rsidRPr="00E07D47" w:rsidRDefault="00E07D47" w:rsidP="00E07D47">
      <w:pPr>
        <w:bidi/>
        <w:rPr>
          <w:rFonts w:cs="David" w:hint="cs"/>
          <w:rtl/>
        </w:rPr>
      </w:pPr>
      <w:r w:rsidRPr="00E07D47">
        <w:rPr>
          <w:rFonts w:cs="David" w:hint="cs"/>
          <w:u w:val="single"/>
          <w:rtl/>
        </w:rPr>
        <w:t>היו"ר רוחמה אברהם:</w:t>
      </w:r>
    </w:p>
    <w:p w14:paraId="0C258FC1" w14:textId="77777777" w:rsidR="00E07D47" w:rsidRPr="00E07D47" w:rsidRDefault="00E07D47" w:rsidP="00E07D47">
      <w:pPr>
        <w:bidi/>
        <w:rPr>
          <w:rFonts w:cs="David" w:hint="cs"/>
          <w:rtl/>
        </w:rPr>
      </w:pPr>
    </w:p>
    <w:p w14:paraId="18089045" w14:textId="77777777" w:rsidR="00E07D47" w:rsidRPr="00E07D47" w:rsidRDefault="00E07D47" w:rsidP="00E07D47">
      <w:pPr>
        <w:bidi/>
        <w:rPr>
          <w:rFonts w:cs="David" w:hint="cs"/>
          <w:rtl/>
        </w:rPr>
      </w:pPr>
      <w:r w:rsidRPr="00E07D47">
        <w:rPr>
          <w:rFonts w:cs="David" w:hint="cs"/>
          <w:rtl/>
        </w:rPr>
        <w:tab/>
        <w:t>כדרכי בקודש, אני משתדלת להביא את כל הדברים השנויים במחלוקת להסכמה.</w:t>
      </w:r>
    </w:p>
    <w:p w14:paraId="1B93608A" w14:textId="77777777" w:rsidR="00E07D47" w:rsidRPr="00E07D47" w:rsidRDefault="00E07D47" w:rsidP="00E07D47">
      <w:pPr>
        <w:bidi/>
        <w:rPr>
          <w:rFonts w:cs="David" w:hint="cs"/>
          <w:rtl/>
        </w:rPr>
      </w:pPr>
    </w:p>
    <w:p w14:paraId="7FEB4DD1" w14:textId="77777777" w:rsidR="00E07D47" w:rsidRPr="00E07D47" w:rsidRDefault="00E07D47" w:rsidP="00E07D47">
      <w:pPr>
        <w:bidi/>
        <w:rPr>
          <w:rFonts w:cs="David" w:hint="cs"/>
          <w:rtl/>
        </w:rPr>
      </w:pPr>
      <w:r w:rsidRPr="00E07D47">
        <w:rPr>
          <w:rFonts w:cs="David" w:hint="cs"/>
          <w:u w:val="single"/>
          <w:rtl/>
        </w:rPr>
        <w:t>אביגדור יצחקי:</w:t>
      </w:r>
    </w:p>
    <w:p w14:paraId="01155A45" w14:textId="77777777" w:rsidR="00E07D47" w:rsidRPr="00E07D47" w:rsidRDefault="00E07D47" w:rsidP="00E07D47">
      <w:pPr>
        <w:bidi/>
        <w:rPr>
          <w:rFonts w:cs="David" w:hint="cs"/>
          <w:rtl/>
        </w:rPr>
      </w:pPr>
    </w:p>
    <w:p w14:paraId="2B34A89D" w14:textId="77777777" w:rsidR="00E07D47" w:rsidRPr="00E07D47" w:rsidRDefault="00E07D47" w:rsidP="00E07D47">
      <w:pPr>
        <w:bidi/>
        <w:rPr>
          <w:rFonts w:cs="David" w:hint="cs"/>
          <w:rtl/>
        </w:rPr>
      </w:pPr>
      <w:r w:rsidRPr="00E07D47">
        <w:rPr>
          <w:rFonts w:cs="David" w:hint="cs"/>
          <w:rtl/>
        </w:rPr>
        <w:tab/>
        <w:t>הם לא שנויים במחלוקת. דיברתי עם יושב ראש ועדת חוץ וביטחון, הוא נמצא בחוץ לארץ. זה בכלל לא היה רעיון שלו. בעיקרון, לפחות אני, בנושא המהותי, אני חוזר בי מהצעתי לוועדה משותפת ואני מציע להשאיר את זה בוועדת העבודה והרווחה על מנת לקדם את העניין. אני מסיר את עמדתי מוועדה משותפת.</w:t>
      </w:r>
    </w:p>
    <w:p w14:paraId="1E355492" w14:textId="77777777" w:rsidR="00E07D47" w:rsidRPr="00E07D47" w:rsidRDefault="00E07D47" w:rsidP="00E07D47">
      <w:pPr>
        <w:bidi/>
        <w:rPr>
          <w:rFonts w:cs="David" w:hint="cs"/>
          <w:rtl/>
        </w:rPr>
      </w:pPr>
    </w:p>
    <w:p w14:paraId="7EFA3998" w14:textId="77777777" w:rsidR="00E07D47" w:rsidRPr="00E07D47" w:rsidRDefault="00E07D47" w:rsidP="00E07D47">
      <w:pPr>
        <w:bidi/>
        <w:rPr>
          <w:rFonts w:cs="David" w:hint="cs"/>
          <w:rtl/>
        </w:rPr>
      </w:pPr>
      <w:r w:rsidRPr="00E07D47">
        <w:rPr>
          <w:rFonts w:cs="David"/>
          <w:u w:val="single"/>
          <w:rtl/>
        </w:rPr>
        <w:br w:type="page"/>
      </w:r>
      <w:r w:rsidRPr="00E07D47">
        <w:rPr>
          <w:rFonts w:cs="David" w:hint="cs"/>
          <w:u w:val="single"/>
          <w:rtl/>
        </w:rPr>
        <w:t>היו"ר רוחמה אברהם:</w:t>
      </w:r>
    </w:p>
    <w:p w14:paraId="60806887" w14:textId="77777777" w:rsidR="00E07D47" w:rsidRPr="00E07D47" w:rsidRDefault="00E07D47" w:rsidP="00E07D47">
      <w:pPr>
        <w:bidi/>
        <w:rPr>
          <w:rFonts w:cs="David" w:hint="cs"/>
          <w:rtl/>
        </w:rPr>
      </w:pPr>
    </w:p>
    <w:p w14:paraId="3936DF48" w14:textId="77777777" w:rsidR="00E07D47" w:rsidRPr="00E07D47" w:rsidRDefault="00E07D47" w:rsidP="00E07D47">
      <w:pPr>
        <w:bidi/>
        <w:rPr>
          <w:rFonts w:cs="David" w:hint="cs"/>
          <w:rtl/>
        </w:rPr>
      </w:pPr>
      <w:r w:rsidRPr="00E07D47">
        <w:rPr>
          <w:rFonts w:cs="David" w:hint="cs"/>
          <w:rtl/>
        </w:rPr>
        <w:tab/>
        <w:t>אני מודיעה לפרוטוקול שאני מתכוונת להכניס את זה בסוף סדר היום. מי שמעוניין לדבר בהצעה שמוגשת יוכל לעשות זאת בסוף הישיבה, מכיוון שגם אתמול נאמר במפורש שאני לא מכניסה נושא במחטף. נאמר בפרוטוקול של אתמול שההצעה תועבר היום להצבעה להכרעה.</w:t>
      </w:r>
    </w:p>
    <w:p w14:paraId="092097A3" w14:textId="77777777" w:rsidR="00E07D47" w:rsidRPr="00E07D47" w:rsidRDefault="00E07D47" w:rsidP="00E07D47">
      <w:pPr>
        <w:bidi/>
        <w:rPr>
          <w:rFonts w:cs="David" w:hint="cs"/>
          <w:rtl/>
        </w:rPr>
      </w:pPr>
    </w:p>
    <w:p w14:paraId="426610D2" w14:textId="77777777" w:rsidR="00E07D47" w:rsidRPr="00E07D47" w:rsidRDefault="00E07D47" w:rsidP="00E07D47">
      <w:pPr>
        <w:bidi/>
        <w:rPr>
          <w:rFonts w:cs="David" w:hint="cs"/>
          <w:rtl/>
        </w:rPr>
      </w:pPr>
    </w:p>
    <w:p w14:paraId="60A02280" w14:textId="77777777" w:rsidR="00E07D47" w:rsidRPr="00E07D47" w:rsidRDefault="00E07D47" w:rsidP="00E07D47">
      <w:pPr>
        <w:bidi/>
        <w:rPr>
          <w:rFonts w:cs="David" w:hint="cs"/>
          <w:rtl/>
        </w:rPr>
      </w:pPr>
    </w:p>
    <w:p w14:paraId="7A587D03" w14:textId="77777777" w:rsidR="00E07D47" w:rsidRPr="00E07D47" w:rsidRDefault="00E07D47" w:rsidP="00E07D47">
      <w:pPr>
        <w:bidi/>
        <w:rPr>
          <w:rFonts w:cs="David" w:hint="cs"/>
          <w:rtl/>
        </w:rPr>
      </w:pPr>
    </w:p>
    <w:p w14:paraId="2FC0C73D" w14:textId="77777777" w:rsidR="00E07D47" w:rsidRPr="00E07D47" w:rsidRDefault="00E07D47" w:rsidP="00E07D47">
      <w:pPr>
        <w:bidi/>
        <w:jc w:val="center"/>
        <w:rPr>
          <w:rFonts w:cs="David" w:hint="cs"/>
          <w:b/>
          <w:bCs/>
          <w:u w:val="single"/>
          <w:rtl/>
        </w:rPr>
      </w:pPr>
      <w:r w:rsidRPr="00E07D47">
        <w:rPr>
          <w:rFonts w:cs="David"/>
          <w:rtl/>
        </w:rPr>
        <w:br w:type="page"/>
      </w:r>
      <w:r w:rsidRPr="00E07D47">
        <w:rPr>
          <w:rFonts w:cs="David" w:hint="cs"/>
          <w:b/>
          <w:bCs/>
          <w:u w:val="single"/>
          <w:rtl/>
        </w:rPr>
        <w:t>ב. בקשות חברי כנסת להקדמת הדיון בהצעות חוק, לפני הקריאה הטרומית:</w:t>
      </w:r>
    </w:p>
    <w:p w14:paraId="11A83F69" w14:textId="77777777" w:rsidR="00E07D47" w:rsidRPr="00E07D47" w:rsidRDefault="00E07D47" w:rsidP="00E07D47">
      <w:pPr>
        <w:bidi/>
        <w:jc w:val="center"/>
        <w:rPr>
          <w:rFonts w:cs="David" w:hint="cs"/>
          <w:b/>
          <w:bCs/>
          <w:u w:val="single"/>
          <w:rtl/>
        </w:rPr>
      </w:pPr>
      <w:r w:rsidRPr="00E07D47">
        <w:rPr>
          <w:rFonts w:cs="David" w:hint="cs"/>
          <w:b/>
          <w:bCs/>
          <w:u w:val="single"/>
          <w:rtl/>
        </w:rPr>
        <w:t xml:space="preserve">1. הצעת חוק הדיון הציבורי (זכויות רכישה)(תיקון </w:t>
      </w:r>
      <w:r w:rsidRPr="00E07D47">
        <w:rPr>
          <w:rFonts w:cs="David"/>
          <w:b/>
          <w:bCs/>
          <w:u w:val="single"/>
          <w:rtl/>
        </w:rPr>
        <w:t>–</w:t>
      </w:r>
      <w:r w:rsidRPr="00E07D47">
        <w:rPr>
          <w:rFonts w:cs="David" w:hint="cs"/>
          <w:b/>
          <w:bCs/>
          <w:u w:val="single"/>
          <w:rtl/>
        </w:rPr>
        <w:t xml:space="preserve"> הוראות שונות), התשס"ו-2006 (17\501), הצעת חברי הכנסת רן כהן ויורם מרציאנו</w:t>
      </w:r>
    </w:p>
    <w:p w14:paraId="7E956739" w14:textId="77777777" w:rsidR="00E07D47" w:rsidRPr="00E07D47" w:rsidRDefault="00E07D47" w:rsidP="00E07D47">
      <w:pPr>
        <w:bidi/>
        <w:rPr>
          <w:rFonts w:cs="David" w:hint="cs"/>
          <w:b/>
          <w:bCs/>
          <w:u w:val="single"/>
          <w:rtl/>
        </w:rPr>
      </w:pPr>
    </w:p>
    <w:p w14:paraId="44A5EBDE" w14:textId="77777777" w:rsidR="00E07D47" w:rsidRPr="00E07D47" w:rsidRDefault="00E07D47" w:rsidP="00E07D47">
      <w:pPr>
        <w:bidi/>
        <w:rPr>
          <w:rFonts w:cs="David" w:hint="cs"/>
          <w:rtl/>
        </w:rPr>
      </w:pPr>
      <w:r w:rsidRPr="00E07D47">
        <w:rPr>
          <w:rFonts w:cs="David" w:hint="cs"/>
          <w:u w:val="single"/>
          <w:rtl/>
        </w:rPr>
        <w:t>היו"ר רוחמה אברהם:</w:t>
      </w:r>
    </w:p>
    <w:p w14:paraId="2C568EB9" w14:textId="77777777" w:rsidR="00E07D47" w:rsidRPr="00E07D47" w:rsidRDefault="00E07D47" w:rsidP="00E07D47">
      <w:pPr>
        <w:bidi/>
        <w:rPr>
          <w:rFonts w:cs="David" w:hint="cs"/>
          <w:rtl/>
        </w:rPr>
      </w:pPr>
    </w:p>
    <w:p w14:paraId="0FAE1857" w14:textId="77777777" w:rsidR="00E07D47" w:rsidRPr="00E07D47" w:rsidRDefault="00E07D47" w:rsidP="00E07D47">
      <w:pPr>
        <w:bidi/>
        <w:rPr>
          <w:rFonts w:cs="David" w:hint="cs"/>
          <w:rtl/>
        </w:rPr>
      </w:pPr>
      <w:r w:rsidRPr="00E07D47">
        <w:rPr>
          <w:rFonts w:cs="David" w:hint="cs"/>
          <w:rtl/>
        </w:rPr>
        <w:tab/>
        <w:t xml:space="preserve">אנחנו עוברים לנושא הבא: הצעתם של חברי הכנסת רן כהן ויורם מרציאנו, הצעת חוק הדיור הציבורי (זכויות רכישה)(תיקון </w:t>
      </w:r>
      <w:r w:rsidRPr="00E07D47">
        <w:rPr>
          <w:rFonts w:cs="David"/>
          <w:rtl/>
        </w:rPr>
        <w:t>–</w:t>
      </w:r>
      <w:r w:rsidRPr="00E07D47">
        <w:rPr>
          <w:rFonts w:cs="David" w:hint="cs"/>
          <w:rtl/>
        </w:rPr>
        <w:t xml:space="preserve"> הוראות שונות), התשס"ו-2006 (17\501).</w:t>
      </w:r>
    </w:p>
    <w:p w14:paraId="24E87FDF" w14:textId="77777777" w:rsidR="00E07D47" w:rsidRPr="00E07D47" w:rsidRDefault="00E07D47" w:rsidP="00E07D47">
      <w:pPr>
        <w:bidi/>
        <w:rPr>
          <w:rFonts w:cs="David" w:hint="cs"/>
          <w:rtl/>
        </w:rPr>
      </w:pPr>
    </w:p>
    <w:p w14:paraId="067E65AF" w14:textId="77777777" w:rsidR="00E07D47" w:rsidRPr="00E07D47" w:rsidRDefault="00E07D47" w:rsidP="00E07D47">
      <w:pPr>
        <w:bidi/>
        <w:rPr>
          <w:rFonts w:cs="David" w:hint="cs"/>
          <w:rtl/>
        </w:rPr>
      </w:pPr>
      <w:r w:rsidRPr="00E07D47">
        <w:rPr>
          <w:rFonts w:cs="David" w:hint="cs"/>
          <w:rtl/>
        </w:rPr>
        <w:tab/>
        <w:t>אני חייבת לומר, למען החברים, שזה חוק ראוי וטוב היה אם היינו מאמצים את החוק הזה מזמן. אני שמחה על העובדה שחברי הכנסת כהן ומרציאנו, למרות שהיתה לכם זכות להביא את זה לפני 3 שבועות, בחרתם לנסות למצות את הדרך כדי להגיע לסיכום עם הממשלה בדבר סוגיה הזאת. דנו בזה בשבוע שעבר ואני שמחה על כך שהסכמתם להגיע לפשרה כל שהיא.</w:t>
      </w:r>
    </w:p>
    <w:p w14:paraId="3A0F8B9E" w14:textId="77777777" w:rsidR="00E07D47" w:rsidRPr="00E07D47" w:rsidRDefault="00E07D47" w:rsidP="00E07D47">
      <w:pPr>
        <w:bidi/>
        <w:rPr>
          <w:rFonts w:cs="David" w:hint="cs"/>
          <w:rtl/>
        </w:rPr>
      </w:pPr>
    </w:p>
    <w:p w14:paraId="016C0A36" w14:textId="77777777" w:rsidR="00E07D47" w:rsidRPr="00E07D47" w:rsidRDefault="00E07D47" w:rsidP="00E07D47">
      <w:pPr>
        <w:bidi/>
        <w:rPr>
          <w:rFonts w:cs="David" w:hint="cs"/>
          <w:rtl/>
        </w:rPr>
      </w:pPr>
      <w:r w:rsidRPr="00E07D47">
        <w:rPr>
          <w:rFonts w:cs="David" w:hint="cs"/>
          <w:rtl/>
        </w:rPr>
        <w:tab/>
        <w:t>מי מכם רוצה להציג את הנושא?</w:t>
      </w:r>
    </w:p>
    <w:p w14:paraId="28D07CFB" w14:textId="77777777" w:rsidR="00E07D47" w:rsidRPr="00E07D47" w:rsidRDefault="00E07D47" w:rsidP="00E07D47">
      <w:pPr>
        <w:bidi/>
        <w:rPr>
          <w:rFonts w:cs="David" w:hint="cs"/>
          <w:rtl/>
        </w:rPr>
      </w:pPr>
    </w:p>
    <w:p w14:paraId="615767F9" w14:textId="77777777" w:rsidR="00E07D47" w:rsidRPr="00E07D47" w:rsidRDefault="00E07D47" w:rsidP="00E07D47">
      <w:pPr>
        <w:bidi/>
        <w:rPr>
          <w:rFonts w:cs="David" w:hint="cs"/>
          <w:rtl/>
        </w:rPr>
      </w:pPr>
      <w:r w:rsidRPr="00E07D47">
        <w:rPr>
          <w:rFonts w:cs="David" w:hint="cs"/>
          <w:u w:val="single"/>
          <w:rtl/>
        </w:rPr>
        <w:t>רן כהן:</w:t>
      </w:r>
    </w:p>
    <w:p w14:paraId="713CA909" w14:textId="77777777" w:rsidR="00E07D47" w:rsidRPr="00E07D47" w:rsidRDefault="00E07D47" w:rsidP="00E07D47">
      <w:pPr>
        <w:bidi/>
        <w:rPr>
          <w:rFonts w:cs="David" w:hint="cs"/>
          <w:rtl/>
        </w:rPr>
      </w:pPr>
    </w:p>
    <w:p w14:paraId="3F2DC43E" w14:textId="77777777" w:rsidR="00E07D47" w:rsidRPr="00E07D47" w:rsidRDefault="00E07D47" w:rsidP="00E07D47">
      <w:pPr>
        <w:bidi/>
        <w:rPr>
          <w:rFonts w:cs="David" w:hint="cs"/>
          <w:rtl/>
        </w:rPr>
      </w:pPr>
      <w:r w:rsidRPr="00E07D47">
        <w:rPr>
          <w:rFonts w:cs="David" w:hint="cs"/>
          <w:rtl/>
        </w:rPr>
        <w:tab/>
        <w:t>גם בשמי וגם בשם חבר הכנסת מרציאנו, חוק הדיור הציבורי הוא חוק שהטביע את חותמו על הנושא של הדיור הציבורי בישראל בצורה שאין כמעט אדם שלא מכיר את זה. לנו יש שני נימוקים מדוע אנחנו מבקשים שחרור מחובת הנחה והקדמת הדיון בחוק הזה. העניין הראשון הוא טכני לגמרי: בעצם הגשנו את החוק לפני 80 יום ויותר. היה עיכוב במחלקה המשפטית עד שהדבר הונח והיום, אין לו 45 יום. אנחנו מבקשים לתקן את העניין הטכני.</w:t>
      </w:r>
    </w:p>
    <w:p w14:paraId="59CE4FAB" w14:textId="77777777" w:rsidR="00E07D47" w:rsidRPr="00E07D47" w:rsidRDefault="00E07D47" w:rsidP="00E07D47">
      <w:pPr>
        <w:bidi/>
        <w:rPr>
          <w:rFonts w:cs="David" w:hint="cs"/>
          <w:rtl/>
        </w:rPr>
      </w:pPr>
    </w:p>
    <w:p w14:paraId="5AD34875" w14:textId="77777777" w:rsidR="00E07D47" w:rsidRPr="00E07D47" w:rsidRDefault="00E07D47" w:rsidP="00E07D47">
      <w:pPr>
        <w:bidi/>
        <w:rPr>
          <w:rFonts w:cs="David" w:hint="cs"/>
          <w:rtl/>
        </w:rPr>
      </w:pPr>
      <w:r w:rsidRPr="00E07D47">
        <w:rPr>
          <w:rFonts w:cs="David" w:hint="cs"/>
          <w:rtl/>
        </w:rPr>
        <w:tab/>
        <w:t xml:space="preserve">דבר שני </w:t>
      </w:r>
      <w:r w:rsidRPr="00E07D47">
        <w:rPr>
          <w:rFonts w:cs="David"/>
          <w:rtl/>
        </w:rPr>
        <w:t>–</w:t>
      </w:r>
      <w:r w:rsidRPr="00E07D47">
        <w:rPr>
          <w:rFonts w:cs="David" w:hint="cs"/>
          <w:rtl/>
        </w:rPr>
        <w:t xml:space="preserve"> היום יש מבצע מכירה של הדיור הציבורי בהשראת החוק מאז. זה לא כמו בחוק אבל בהשראתו. התכנית הזאת של המכירה פוקעת בימים הקרובים. דיברתי אתמול עם שר הבינוי והשיכון על פי הצעתו של יושב ראש הקואליציה, אביגדור יצחקי, והוא מאריך את זה עד סוף השנה. אם עד תום השנה הזאת הכנסת לא תחוקק חוק שבא להסדיר באופן מובנה את המכירה לדיירים, יהיה הלם גמור בתוך כל מערכת הדיור הציבורי ולכן, יש לנו, לכנסת, זמן מאוד מוקצב לעשות את העבודה הזאת. </w:t>
      </w:r>
    </w:p>
    <w:p w14:paraId="768F9B93" w14:textId="77777777" w:rsidR="00E07D47" w:rsidRPr="00E07D47" w:rsidRDefault="00E07D47" w:rsidP="00E07D47">
      <w:pPr>
        <w:bidi/>
        <w:rPr>
          <w:rFonts w:cs="David" w:hint="cs"/>
          <w:rtl/>
        </w:rPr>
      </w:pPr>
    </w:p>
    <w:p w14:paraId="7E5045E4" w14:textId="77777777" w:rsidR="00E07D47" w:rsidRPr="00E07D47" w:rsidRDefault="00E07D47" w:rsidP="00E07D47">
      <w:pPr>
        <w:bidi/>
        <w:rPr>
          <w:rFonts w:cs="David" w:hint="cs"/>
          <w:rtl/>
        </w:rPr>
      </w:pPr>
      <w:r w:rsidRPr="00E07D47">
        <w:rPr>
          <w:rFonts w:cs="David" w:hint="cs"/>
          <w:rtl/>
        </w:rPr>
        <w:tab/>
        <w:t>הבטחתי גם ליו"ר הקואליציה וגם לשר שטרית שנעבוד בתיאום אתם לגבי תוכן הדברים. כמובן, שנלך על הכרתנו ודעתנו אבל בתיאום אתם כדי לקדם את הדברים לטובת דיירי הדיור הציבורי בישראל. לכן, העניין הוא די דחוף. אנחנו מבקשים שחרור מחובת הנחה.</w:t>
      </w:r>
    </w:p>
    <w:p w14:paraId="689646D1" w14:textId="77777777" w:rsidR="00E07D47" w:rsidRPr="00E07D47" w:rsidRDefault="00E07D47" w:rsidP="00E07D47">
      <w:pPr>
        <w:bidi/>
        <w:rPr>
          <w:rFonts w:cs="David" w:hint="cs"/>
          <w:rtl/>
        </w:rPr>
      </w:pPr>
    </w:p>
    <w:p w14:paraId="6827BE07" w14:textId="77777777" w:rsidR="00E07D47" w:rsidRPr="00E07D47" w:rsidRDefault="00E07D47" w:rsidP="00E07D47">
      <w:pPr>
        <w:bidi/>
        <w:rPr>
          <w:rFonts w:cs="David" w:hint="cs"/>
          <w:rtl/>
        </w:rPr>
      </w:pPr>
      <w:r w:rsidRPr="00E07D47">
        <w:rPr>
          <w:rFonts w:cs="David" w:hint="cs"/>
          <w:u w:val="single"/>
          <w:rtl/>
        </w:rPr>
        <w:t>היו"ר רוחמה אברהם:</w:t>
      </w:r>
    </w:p>
    <w:p w14:paraId="57B20748" w14:textId="77777777" w:rsidR="00E07D47" w:rsidRPr="00E07D47" w:rsidRDefault="00E07D47" w:rsidP="00E07D47">
      <w:pPr>
        <w:bidi/>
        <w:rPr>
          <w:rFonts w:cs="David" w:hint="cs"/>
          <w:rtl/>
        </w:rPr>
      </w:pPr>
    </w:p>
    <w:p w14:paraId="63CE2ED8" w14:textId="77777777" w:rsidR="00E07D47" w:rsidRPr="00E07D47" w:rsidRDefault="00E07D47" w:rsidP="00E07D47">
      <w:pPr>
        <w:bidi/>
        <w:rPr>
          <w:rFonts w:cs="David" w:hint="cs"/>
          <w:rtl/>
        </w:rPr>
      </w:pPr>
      <w:r w:rsidRPr="00E07D47">
        <w:rPr>
          <w:rFonts w:cs="David" w:hint="cs"/>
          <w:rtl/>
        </w:rPr>
        <w:tab/>
        <w:t>חבר הכנסת יצחקי, בבקשה.</w:t>
      </w:r>
    </w:p>
    <w:p w14:paraId="77E7FE90" w14:textId="77777777" w:rsidR="00E07D47" w:rsidRPr="00E07D47" w:rsidRDefault="00E07D47" w:rsidP="00E07D47">
      <w:pPr>
        <w:bidi/>
        <w:rPr>
          <w:rFonts w:cs="David" w:hint="cs"/>
          <w:rtl/>
        </w:rPr>
      </w:pPr>
    </w:p>
    <w:p w14:paraId="1A1DE24F" w14:textId="77777777" w:rsidR="00E07D47" w:rsidRPr="00E07D47" w:rsidRDefault="00E07D47" w:rsidP="00E07D47">
      <w:pPr>
        <w:bidi/>
        <w:rPr>
          <w:rFonts w:cs="David" w:hint="cs"/>
          <w:rtl/>
        </w:rPr>
      </w:pPr>
      <w:r w:rsidRPr="00E07D47">
        <w:rPr>
          <w:rFonts w:cs="David" w:hint="cs"/>
          <w:u w:val="single"/>
          <w:rtl/>
        </w:rPr>
        <w:t>אביגדור יצחקי:</w:t>
      </w:r>
    </w:p>
    <w:p w14:paraId="077FBE41" w14:textId="77777777" w:rsidR="00E07D47" w:rsidRPr="00E07D47" w:rsidRDefault="00E07D47" w:rsidP="00E07D47">
      <w:pPr>
        <w:bidi/>
        <w:rPr>
          <w:rFonts w:cs="David" w:hint="cs"/>
          <w:rtl/>
        </w:rPr>
      </w:pPr>
    </w:p>
    <w:p w14:paraId="4AB27704" w14:textId="77777777" w:rsidR="00E07D47" w:rsidRPr="00E07D47" w:rsidRDefault="00E07D47" w:rsidP="00E07D47">
      <w:pPr>
        <w:bidi/>
        <w:rPr>
          <w:rFonts w:cs="David" w:hint="cs"/>
          <w:rtl/>
        </w:rPr>
      </w:pPr>
      <w:r w:rsidRPr="00E07D47">
        <w:rPr>
          <w:rFonts w:cs="David" w:hint="cs"/>
          <w:rtl/>
        </w:rPr>
        <w:tab/>
        <w:t>כולנו חושבים שהנושא של הדיור הציבורי הוא נושא חשוב. צריך להעלות אותו שוב לדיון ציבורי וצריך להביא אותו לכלל מצב שבו באמת תהיה אפשרות לקנות את הדירות. ידוע שחלק מהדירות נמכרו במבצעים כאלה או אחרים של משרד השיכון. אני חושב שבסופו של דבר, המטרה של כולנו, גם של הממשלה וגם של הדיירים ושל הציבור היא שהדירות כולן יהיו בידי הציבור בתנאים האופטימאליים האפשריים, שעומדים באמות המידה הנדרשות לצורך העניין.</w:t>
      </w:r>
    </w:p>
    <w:p w14:paraId="3B8C9F28" w14:textId="77777777" w:rsidR="00E07D47" w:rsidRPr="00E07D47" w:rsidRDefault="00E07D47" w:rsidP="00E07D47">
      <w:pPr>
        <w:bidi/>
        <w:rPr>
          <w:rFonts w:cs="David" w:hint="cs"/>
          <w:rtl/>
        </w:rPr>
      </w:pPr>
    </w:p>
    <w:p w14:paraId="1CC29F0B" w14:textId="77777777" w:rsidR="00E07D47" w:rsidRPr="00E07D47" w:rsidRDefault="00E07D47" w:rsidP="00E07D47">
      <w:pPr>
        <w:bidi/>
        <w:rPr>
          <w:rFonts w:cs="David" w:hint="cs"/>
          <w:rtl/>
        </w:rPr>
      </w:pPr>
      <w:r w:rsidRPr="00E07D47">
        <w:rPr>
          <w:rFonts w:cs="David" w:hint="cs"/>
          <w:rtl/>
        </w:rPr>
        <w:tab/>
        <w:t>מבחינת הפרוצדורה: אנחנו נקיים מחר עוד ישיבה עם השר שטרית אצלי, בחדר, על מנת להגיע לסיכומים כי אני חושב שהחוק לבדו לא מספיק. אם לא יביאו מבצעים רציניים לצורך העניין, החוק לא תמיד יאפשר את רכישת כל הדירות ואנחנו יודעים את טיבו של החוק הזה.</w:t>
      </w:r>
    </w:p>
    <w:p w14:paraId="715C36D8" w14:textId="77777777" w:rsidR="00E07D47" w:rsidRPr="00E07D47" w:rsidRDefault="00E07D47" w:rsidP="00E07D47">
      <w:pPr>
        <w:bidi/>
        <w:rPr>
          <w:rFonts w:cs="David" w:hint="cs"/>
          <w:rtl/>
        </w:rPr>
      </w:pPr>
    </w:p>
    <w:p w14:paraId="79B0F21A" w14:textId="77777777" w:rsidR="00E07D47" w:rsidRPr="00E07D47" w:rsidRDefault="00E07D47" w:rsidP="00E07D47">
      <w:pPr>
        <w:bidi/>
        <w:rPr>
          <w:rFonts w:cs="David" w:hint="cs"/>
          <w:rtl/>
        </w:rPr>
      </w:pPr>
      <w:r w:rsidRPr="00E07D47">
        <w:rPr>
          <w:rFonts w:cs="David" w:hint="cs"/>
          <w:rtl/>
        </w:rPr>
        <w:tab/>
        <w:t xml:space="preserve">לכן, אנחנו קובעים שהיום נפטור מחובת הנחה, כדי להעלות את העניין לדיון ולזרז אותו. אנחנו נקיים ישיבה עם השר שטרית במגמה להגיע לסיכומים. יכול להיות שהשר שטרית יהיה במיעוט ב וועדת השרים לחקיקה, שתהיה ביום ראשון, אבל אני מניח, שאם שר מוביל משהו </w:t>
      </w:r>
      <w:r w:rsidRPr="00E07D47">
        <w:rPr>
          <w:rFonts w:cs="David"/>
          <w:rtl/>
        </w:rPr>
        <w:t>–</w:t>
      </w:r>
      <w:r w:rsidRPr="00E07D47">
        <w:rPr>
          <w:rFonts w:cs="David" w:hint="cs"/>
          <w:rtl/>
        </w:rPr>
        <w:t xml:space="preserve"> יתנו לו ומה שצריך, לתת מחר בידי השר שטרית כלים על מנת שיוכל להעביר את זה גם בוועדת השרים לחקיקה. </w:t>
      </w:r>
    </w:p>
    <w:p w14:paraId="1444D68B" w14:textId="77777777" w:rsidR="00E07D47" w:rsidRPr="00E07D47" w:rsidRDefault="00E07D47" w:rsidP="00E07D47">
      <w:pPr>
        <w:bidi/>
        <w:rPr>
          <w:rFonts w:cs="David" w:hint="cs"/>
          <w:rtl/>
        </w:rPr>
      </w:pPr>
    </w:p>
    <w:p w14:paraId="2FE75928" w14:textId="77777777" w:rsidR="00E07D47" w:rsidRPr="00E07D47" w:rsidRDefault="00E07D47" w:rsidP="00E07D47">
      <w:pPr>
        <w:bidi/>
        <w:rPr>
          <w:rFonts w:cs="David" w:hint="cs"/>
          <w:rtl/>
        </w:rPr>
      </w:pPr>
      <w:r w:rsidRPr="00E07D47">
        <w:rPr>
          <w:rFonts w:cs="David" w:hint="cs"/>
          <w:rtl/>
        </w:rPr>
        <w:tab/>
        <w:t>רן כהן לא יהיה פה בשבוע הבא, הוא נאלץ לנסוע לשליחות הממשלה והכנסת. אנחנו מלווים אותו בברכת הצלחה. בהנחה שזה עולה בוועדת השרים לענייני חקיקה ביום ראשון, יורם מרציאנו יציג את זה ובמידה שזה לא עולה בוועדת השרים לחקיקה, אנחנו נחשוב ביחד מה לעשות כדי להמשיך בטיפול.</w:t>
      </w:r>
    </w:p>
    <w:p w14:paraId="59541205" w14:textId="77777777" w:rsidR="00E07D47" w:rsidRPr="00E07D47" w:rsidRDefault="00E07D47" w:rsidP="00E07D47">
      <w:pPr>
        <w:bidi/>
        <w:rPr>
          <w:rFonts w:cs="David" w:hint="cs"/>
          <w:rtl/>
        </w:rPr>
      </w:pPr>
    </w:p>
    <w:p w14:paraId="09443664" w14:textId="77777777" w:rsidR="00E07D47" w:rsidRPr="00E07D47" w:rsidRDefault="00E07D47" w:rsidP="00E07D47">
      <w:pPr>
        <w:bidi/>
        <w:rPr>
          <w:rFonts w:cs="David" w:hint="cs"/>
          <w:rtl/>
        </w:rPr>
      </w:pPr>
      <w:r w:rsidRPr="00E07D47">
        <w:rPr>
          <w:rFonts w:cs="David" w:hint="cs"/>
          <w:u w:val="single"/>
          <w:rtl/>
        </w:rPr>
        <w:t>היו"ר רוחמה אברהם:</w:t>
      </w:r>
    </w:p>
    <w:p w14:paraId="18E75560" w14:textId="77777777" w:rsidR="00E07D47" w:rsidRPr="00E07D47" w:rsidRDefault="00E07D47" w:rsidP="00E07D47">
      <w:pPr>
        <w:bidi/>
        <w:rPr>
          <w:rFonts w:cs="David" w:hint="cs"/>
          <w:rtl/>
        </w:rPr>
      </w:pPr>
    </w:p>
    <w:p w14:paraId="7DC2FC71" w14:textId="77777777" w:rsidR="00E07D47" w:rsidRPr="00E07D47" w:rsidRDefault="00E07D47" w:rsidP="00E07D47">
      <w:pPr>
        <w:bidi/>
        <w:rPr>
          <w:rFonts w:cs="David" w:hint="cs"/>
          <w:rtl/>
        </w:rPr>
      </w:pPr>
      <w:r w:rsidRPr="00E07D47">
        <w:rPr>
          <w:rFonts w:cs="David" w:hint="cs"/>
          <w:rtl/>
        </w:rPr>
        <w:tab/>
        <w:t>תודה רבה. בברכת דרך צלחה.</w:t>
      </w:r>
    </w:p>
    <w:p w14:paraId="3C5B8093" w14:textId="77777777" w:rsidR="00E07D47" w:rsidRPr="00E07D47" w:rsidRDefault="00E07D47" w:rsidP="00E07D47">
      <w:pPr>
        <w:bidi/>
        <w:rPr>
          <w:rFonts w:cs="David" w:hint="cs"/>
          <w:rtl/>
        </w:rPr>
      </w:pPr>
    </w:p>
    <w:p w14:paraId="1D605541" w14:textId="77777777" w:rsidR="00E07D47" w:rsidRPr="00E07D47" w:rsidRDefault="00E07D47" w:rsidP="00E07D47">
      <w:pPr>
        <w:bidi/>
        <w:rPr>
          <w:rFonts w:cs="David" w:hint="cs"/>
          <w:rtl/>
        </w:rPr>
      </w:pPr>
      <w:r w:rsidRPr="00E07D47">
        <w:rPr>
          <w:rFonts w:cs="David" w:hint="cs"/>
          <w:rtl/>
        </w:rPr>
        <w:tab/>
        <w:t>נציג האוצר, בבקשה.</w:t>
      </w:r>
    </w:p>
    <w:p w14:paraId="13B36DE4" w14:textId="77777777" w:rsidR="00E07D47" w:rsidRPr="00E07D47" w:rsidRDefault="00E07D47" w:rsidP="00E07D47">
      <w:pPr>
        <w:bidi/>
        <w:rPr>
          <w:rFonts w:cs="David" w:hint="cs"/>
          <w:rtl/>
        </w:rPr>
      </w:pPr>
    </w:p>
    <w:p w14:paraId="658B7E0C" w14:textId="77777777" w:rsidR="00E07D47" w:rsidRPr="00E07D47" w:rsidRDefault="00E07D47" w:rsidP="00E07D47">
      <w:pPr>
        <w:bidi/>
        <w:rPr>
          <w:rFonts w:cs="David" w:hint="cs"/>
          <w:rtl/>
        </w:rPr>
      </w:pPr>
      <w:r w:rsidRPr="00E07D47">
        <w:rPr>
          <w:rFonts w:cs="David" w:hint="cs"/>
          <w:u w:val="single"/>
          <w:rtl/>
        </w:rPr>
        <w:t>גיא אבן:</w:t>
      </w:r>
    </w:p>
    <w:p w14:paraId="336F715F" w14:textId="77777777" w:rsidR="00E07D47" w:rsidRPr="00E07D47" w:rsidRDefault="00E07D47" w:rsidP="00E07D47">
      <w:pPr>
        <w:bidi/>
        <w:rPr>
          <w:rFonts w:cs="David" w:hint="cs"/>
          <w:rtl/>
        </w:rPr>
      </w:pPr>
    </w:p>
    <w:p w14:paraId="555D0946" w14:textId="77777777" w:rsidR="00E07D47" w:rsidRPr="00E07D47" w:rsidRDefault="00E07D47" w:rsidP="00E07D47">
      <w:pPr>
        <w:bidi/>
        <w:rPr>
          <w:rFonts w:cs="David" w:hint="cs"/>
          <w:rtl/>
        </w:rPr>
      </w:pPr>
      <w:r w:rsidRPr="00E07D47">
        <w:rPr>
          <w:rFonts w:cs="David" w:hint="cs"/>
          <w:rtl/>
        </w:rPr>
        <w:tab/>
        <w:t>ברצוני לומר שני דברים: 1. הכנסת קיבלה החלטה בחוק ההסדרים האחרון להפעיל את חוק הדיור הציבורי בשנת 2009 - -</w:t>
      </w:r>
    </w:p>
    <w:p w14:paraId="6D39B25F" w14:textId="77777777" w:rsidR="00E07D47" w:rsidRPr="00E07D47" w:rsidRDefault="00E07D47" w:rsidP="00E07D47">
      <w:pPr>
        <w:bidi/>
        <w:rPr>
          <w:rFonts w:cs="David" w:hint="cs"/>
          <w:rtl/>
        </w:rPr>
      </w:pPr>
    </w:p>
    <w:p w14:paraId="597CCE96" w14:textId="77777777" w:rsidR="00E07D47" w:rsidRPr="00E07D47" w:rsidRDefault="00E07D47" w:rsidP="00E07D47">
      <w:pPr>
        <w:bidi/>
        <w:rPr>
          <w:rFonts w:cs="David" w:hint="cs"/>
          <w:rtl/>
        </w:rPr>
      </w:pPr>
      <w:r w:rsidRPr="00E07D47">
        <w:rPr>
          <w:rFonts w:cs="David" w:hint="cs"/>
          <w:u w:val="single"/>
          <w:rtl/>
        </w:rPr>
        <w:t>רן כהן:</w:t>
      </w:r>
    </w:p>
    <w:p w14:paraId="240E35DF" w14:textId="77777777" w:rsidR="00E07D47" w:rsidRPr="00E07D47" w:rsidRDefault="00E07D47" w:rsidP="00E07D47">
      <w:pPr>
        <w:bidi/>
        <w:rPr>
          <w:rFonts w:cs="David" w:hint="cs"/>
          <w:rtl/>
        </w:rPr>
      </w:pPr>
    </w:p>
    <w:p w14:paraId="50357CA2" w14:textId="77777777" w:rsidR="00E07D47" w:rsidRPr="00E07D47" w:rsidRDefault="00E07D47" w:rsidP="00E07D47">
      <w:pPr>
        <w:bidi/>
        <w:rPr>
          <w:rFonts w:cs="David" w:hint="cs"/>
          <w:rtl/>
        </w:rPr>
      </w:pPr>
      <w:r w:rsidRPr="00E07D47">
        <w:rPr>
          <w:rFonts w:cs="David" w:hint="cs"/>
          <w:rtl/>
        </w:rPr>
        <w:tab/>
        <w:t>למורת רוחה של הקואליציה...</w:t>
      </w:r>
    </w:p>
    <w:p w14:paraId="2EFB3DC7" w14:textId="77777777" w:rsidR="00E07D47" w:rsidRPr="00E07D47" w:rsidRDefault="00E07D47" w:rsidP="00E07D47">
      <w:pPr>
        <w:bidi/>
        <w:rPr>
          <w:rFonts w:cs="David" w:hint="cs"/>
          <w:rtl/>
        </w:rPr>
      </w:pPr>
    </w:p>
    <w:p w14:paraId="777DB67C" w14:textId="77777777" w:rsidR="00E07D47" w:rsidRPr="00E07D47" w:rsidRDefault="00E07D47" w:rsidP="00E07D47">
      <w:pPr>
        <w:bidi/>
        <w:rPr>
          <w:rFonts w:cs="David" w:hint="cs"/>
          <w:rtl/>
        </w:rPr>
      </w:pPr>
      <w:r w:rsidRPr="00E07D47">
        <w:rPr>
          <w:rFonts w:cs="David" w:hint="cs"/>
          <w:u w:val="single"/>
          <w:rtl/>
        </w:rPr>
        <w:t>גיא אבן:</w:t>
      </w:r>
    </w:p>
    <w:p w14:paraId="2CCE9FEB" w14:textId="77777777" w:rsidR="00E07D47" w:rsidRPr="00E07D47" w:rsidRDefault="00E07D47" w:rsidP="00E07D47">
      <w:pPr>
        <w:bidi/>
        <w:rPr>
          <w:rFonts w:cs="David" w:hint="cs"/>
          <w:rtl/>
        </w:rPr>
      </w:pPr>
    </w:p>
    <w:p w14:paraId="0DD9D15E" w14:textId="77777777" w:rsidR="00E07D47" w:rsidRPr="00E07D47" w:rsidRDefault="00E07D47" w:rsidP="00E07D47">
      <w:pPr>
        <w:bidi/>
        <w:rPr>
          <w:rFonts w:cs="David" w:hint="cs"/>
          <w:rtl/>
        </w:rPr>
      </w:pPr>
      <w:r w:rsidRPr="00E07D47">
        <w:rPr>
          <w:rFonts w:cs="David" w:hint="cs"/>
          <w:rtl/>
        </w:rPr>
        <w:tab/>
        <w:t>- - אבל הקואליציה קיבלה את ההחלטה. 2. מהות החוק מקובלת על הממשלה ומקובלת על משרד האוצר ומאז חקיקתו של החוק הוא מיושם בפועל במבצעי מכר. הבעיה העיקרית בחוק הזה שהוא מכוון ונותן הנחות בעיקר על בסיס ותק. היו 3 מבצעים עד היום למכר דירות דיור ציבורי. שני המבצעים הראשונים שנמכרו בהם קצת פחות מ-20,000 דירות היו מיועדים לאנשים ותיקים על מנת שיוכלו להוריש את הדירות. הפוטנציאל הזה מוצה והיום, המבצע הנוכחי מיועד לזוגות צעירים. הבעיה בחוק, כפי שהוא מוצע, שלא מאפשר גמישות לממשלה - -</w:t>
      </w:r>
    </w:p>
    <w:p w14:paraId="7841B233" w14:textId="77777777" w:rsidR="00E07D47" w:rsidRPr="00E07D47" w:rsidRDefault="00E07D47" w:rsidP="00E07D47">
      <w:pPr>
        <w:bidi/>
        <w:rPr>
          <w:rFonts w:cs="David" w:hint="cs"/>
          <w:rtl/>
        </w:rPr>
      </w:pPr>
    </w:p>
    <w:p w14:paraId="0B5E516E" w14:textId="77777777" w:rsidR="00E07D47" w:rsidRPr="00E07D47" w:rsidRDefault="00E07D47" w:rsidP="00E07D47">
      <w:pPr>
        <w:bidi/>
        <w:rPr>
          <w:rFonts w:cs="David" w:hint="cs"/>
          <w:rtl/>
        </w:rPr>
      </w:pPr>
      <w:r w:rsidRPr="00E07D47">
        <w:rPr>
          <w:rFonts w:cs="David" w:hint="cs"/>
          <w:u w:val="single"/>
          <w:rtl/>
        </w:rPr>
        <w:t>היו"ר רוחמה אברהם:</w:t>
      </w:r>
    </w:p>
    <w:p w14:paraId="3C66A906" w14:textId="77777777" w:rsidR="00E07D47" w:rsidRPr="00E07D47" w:rsidRDefault="00E07D47" w:rsidP="00E07D47">
      <w:pPr>
        <w:bidi/>
        <w:rPr>
          <w:rFonts w:cs="David" w:hint="cs"/>
          <w:rtl/>
        </w:rPr>
      </w:pPr>
    </w:p>
    <w:p w14:paraId="496F30A2" w14:textId="77777777" w:rsidR="00E07D47" w:rsidRPr="00E07D47" w:rsidRDefault="00E07D47" w:rsidP="00E07D47">
      <w:pPr>
        <w:bidi/>
        <w:rPr>
          <w:rFonts w:cs="David" w:hint="cs"/>
          <w:rtl/>
        </w:rPr>
      </w:pPr>
      <w:r w:rsidRPr="00E07D47">
        <w:rPr>
          <w:rFonts w:cs="David" w:hint="cs"/>
          <w:rtl/>
        </w:rPr>
        <w:tab/>
        <w:t>אז שבו בוועדות ותשנו את זה.</w:t>
      </w:r>
    </w:p>
    <w:p w14:paraId="49A98E71" w14:textId="77777777" w:rsidR="00E07D47" w:rsidRPr="00E07D47" w:rsidRDefault="00E07D47" w:rsidP="00E07D47">
      <w:pPr>
        <w:bidi/>
        <w:rPr>
          <w:rFonts w:cs="David" w:hint="cs"/>
          <w:rtl/>
        </w:rPr>
      </w:pPr>
    </w:p>
    <w:p w14:paraId="08CA6BDB" w14:textId="77777777" w:rsidR="00E07D47" w:rsidRPr="00E07D47" w:rsidRDefault="00E07D47" w:rsidP="00E07D47">
      <w:pPr>
        <w:bidi/>
        <w:rPr>
          <w:rFonts w:cs="David" w:hint="cs"/>
          <w:rtl/>
        </w:rPr>
      </w:pPr>
      <w:r w:rsidRPr="00E07D47">
        <w:rPr>
          <w:rFonts w:cs="David" w:hint="cs"/>
          <w:u w:val="single"/>
          <w:rtl/>
        </w:rPr>
        <w:t>רן כהן:</w:t>
      </w:r>
    </w:p>
    <w:p w14:paraId="58986C20" w14:textId="77777777" w:rsidR="00E07D47" w:rsidRPr="00E07D47" w:rsidRDefault="00E07D47" w:rsidP="00E07D47">
      <w:pPr>
        <w:bidi/>
        <w:rPr>
          <w:rFonts w:cs="David" w:hint="cs"/>
          <w:rtl/>
        </w:rPr>
      </w:pPr>
    </w:p>
    <w:p w14:paraId="6A78F0F9" w14:textId="77777777" w:rsidR="00E07D47" w:rsidRPr="00E07D47" w:rsidRDefault="00E07D47" w:rsidP="00E07D47">
      <w:pPr>
        <w:bidi/>
        <w:rPr>
          <w:rFonts w:cs="David" w:hint="cs"/>
          <w:rtl/>
        </w:rPr>
      </w:pPr>
      <w:r w:rsidRPr="00E07D47">
        <w:rPr>
          <w:rFonts w:cs="David" w:hint="cs"/>
          <w:rtl/>
        </w:rPr>
        <w:tab/>
        <w:t>אנחנו מדברים פה רק על שחרור מחובת הנחה, אדוני.</w:t>
      </w:r>
    </w:p>
    <w:p w14:paraId="3CC16922" w14:textId="77777777" w:rsidR="00E07D47" w:rsidRPr="00E07D47" w:rsidRDefault="00E07D47" w:rsidP="00E07D47">
      <w:pPr>
        <w:bidi/>
        <w:rPr>
          <w:rFonts w:cs="David" w:hint="cs"/>
          <w:rtl/>
        </w:rPr>
      </w:pPr>
    </w:p>
    <w:p w14:paraId="62EB0DAC" w14:textId="77777777" w:rsidR="00E07D47" w:rsidRPr="00E07D47" w:rsidRDefault="00E07D47" w:rsidP="00E07D47">
      <w:pPr>
        <w:bidi/>
        <w:rPr>
          <w:rFonts w:cs="David" w:hint="cs"/>
          <w:rtl/>
        </w:rPr>
      </w:pPr>
      <w:r w:rsidRPr="00E07D47">
        <w:rPr>
          <w:rFonts w:cs="David" w:hint="cs"/>
          <w:u w:val="single"/>
          <w:rtl/>
        </w:rPr>
        <w:t>היו"ר רוחמה אברהם:</w:t>
      </w:r>
    </w:p>
    <w:p w14:paraId="6E7874E5" w14:textId="77777777" w:rsidR="00E07D47" w:rsidRPr="00E07D47" w:rsidRDefault="00E07D47" w:rsidP="00E07D47">
      <w:pPr>
        <w:bidi/>
        <w:rPr>
          <w:rFonts w:cs="David" w:hint="cs"/>
          <w:rtl/>
        </w:rPr>
      </w:pPr>
    </w:p>
    <w:p w14:paraId="1E29673C" w14:textId="77777777" w:rsidR="00E07D47" w:rsidRPr="00E07D47" w:rsidRDefault="00E07D47" w:rsidP="00E07D47">
      <w:pPr>
        <w:bidi/>
        <w:rPr>
          <w:rFonts w:cs="David" w:hint="cs"/>
          <w:rtl/>
        </w:rPr>
      </w:pPr>
      <w:r w:rsidRPr="00E07D47">
        <w:rPr>
          <w:rFonts w:cs="David" w:hint="cs"/>
          <w:rtl/>
        </w:rPr>
        <w:tab/>
        <w:t>אנחנו לא דנים כאן על מהות החוק. אנחנו פוטרים את החוק מחובת הנחה.</w:t>
      </w:r>
    </w:p>
    <w:p w14:paraId="356A2DF5" w14:textId="77777777" w:rsidR="00E07D47" w:rsidRPr="00E07D47" w:rsidRDefault="00E07D47" w:rsidP="00E07D47">
      <w:pPr>
        <w:bidi/>
        <w:rPr>
          <w:rFonts w:cs="David" w:hint="cs"/>
          <w:rtl/>
        </w:rPr>
      </w:pPr>
    </w:p>
    <w:p w14:paraId="4571DC95" w14:textId="77777777" w:rsidR="00E07D47" w:rsidRPr="00E07D47" w:rsidRDefault="00E07D47" w:rsidP="00E07D47">
      <w:pPr>
        <w:bidi/>
        <w:rPr>
          <w:rFonts w:cs="David" w:hint="cs"/>
          <w:rtl/>
        </w:rPr>
      </w:pPr>
      <w:r w:rsidRPr="00E07D47">
        <w:rPr>
          <w:rFonts w:cs="David" w:hint="cs"/>
          <w:u w:val="single"/>
          <w:rtl/>
        </w:rPr>
        <w:t>גיא אבן:</w:t>
      </w:r>
    </w:p>
    <w:p w14:paraId="3C280C08" w14:textId="77777777" w:rsidR="00E07D47" w:rsidRPr="00E07D47" w:rsidRDefault="00E07D47" w:rsidP="00E07D47">
      <w:pPr>
        <w:bidi/>
        <w:rPr>
          <w:rFonts w:cs="David" w:hint="cs"/>
          <w:rtl/>
        </w:rPr>
      </w:pPr>
    </w:p>
    <w:p w14:paraId="676268D1" w14:textId="77777777" w:rsidR="00E07D47" w:rsidRPr="00E07D47" w:rsidRDefault="00E07D47" w:rsidP="00E07D47">
      <w:pPr>
        <w:bidi/>
        <w:rPr>
          <w:rFonts w:cs="David" w:hint="cs"/>
          <w:rtl/>
        </w:rPr>
      </w:pPr>
      <w:r w:rsidRPr="00E07D47">
        <w:rPr>
          <w:rFonts w:cs="David" w:hint="cs"/>
          <w:rtl/>
        </w:rPr>
        <w:tab/>
        <w:t>למשרד האוצר יש אינטרס ליישם את מהות החוק. העניין הוא שיישום מכר דירות מגורים מצריך גמישות על ידי הממשלה - -</w:t>
      </w:r>
    </w:p>
    <w:p w14:paraId="455C18EE" w14:textId="77777777" w:rsidR="00E07D47" w:rsidRPr="00E07D47" w:rsidRDefault="00E07D47" w:rsidP="00E07D47">
      <w:pPr>
        <w:bidi/>
        <w:rPr>
          <w:rFonts w:cs="David" w:hint="cs"/>
          <w:rtl/>
        </w:rPr>
      </w:pPr>
    </w:p>
    <w:p w14:paraId="793537BA" w14:textId="77777777" w:rsidR="00E07D47" w:rsidRPr="00E07D47" w:rsidRDefault="00E07D47" w:rsidP="00E07D47">
      <w:pPr>
        <w:bidi/>
        <w:rPr>
          <w:rFonts w:cs="David" w:hint="cs"/>
          <w:rtl/>
        </w:rPr>
      </w:pPr>
      <w:r w:rsidRPr="00E07D47">
        <w:rPr>
          <w:rFonts w:cs="David" w:hint="cs"/>
          <w:u w:val="single"/>
          <w:rtl/>
        </w:rPr>
        <w:t>רן כהן:</w:t>
      </w:r>
    </w:p>
    <w:p w14:paraId="09A7CF89" w14:textId="77777777" w:rsidR="00E07D47" w:rsidRPr="00E07D47" w:rsidRDefault="00E07D47" w:rsidP="00E07D47">
      <w:pPr>
        <w:bidi/>
        <w:rPr>
          <w:rFonts w:cs="David" w:hint="cs"/>
          <w:rtl/>
        </w:rPr>
      </w:pPr>
    </w:p>
    <w:p w14:paraId="05D18314" w14:textId="77777777" w:rsidR="00E07D47" w:rsidRPr="00E07D47" w:rsidRDefault="00E07D47" w:rsidP="00E07D47">
      <w:pPr>
        <w:bidi/>
        <w:rPr>
          <w:rFonts w:cs="David" w:hint="cs"/>
          <w:rtl/>
        </w:rPr>
      </w:pPr>
      <w:r w:rsidRPr="00E07D47">
        <w:rPr>
          <w:rFonts w:cs="David" w:hint="cs"/>
          <w:rtl/>
        </w:rPr>
        <w:tab/>
        <w:t>אז תדונו בזה בוועדה.</w:t>
      </w:r>
    </w:p>
    <w:p w14:paraId="519E549B" w14:textId="77777777" w:rsidR="00E07D47" w:rsidRPr="00E07D47" w:rsidRDefault="00E07D47" w:rsidP="00E07D47">
      <w:pPr>
        <w:bidi/>
        <w:rPr>
          <w:rFonts w:cs="David" w:hint="cs"/>
          <w:rtl/>
        </w:rPr>
      </w:pPr>
    </w:p>
    <w:p w14:paraId="42209CF1" w14:textId="77777777" w:rsidR="00E07D47" w:rsidRPr="00E07D47" w:rsidRDefault="00E07D47" w:rsidP="00E07D47">
      <w:pPr>
        <w:bidi/>
        <w:rPr>
          <w:rFonts w:cs="David" w:hint="cs"/>
          <w:rtl/>
        </w:rPr>
      </w:pPr>
      <w:r w:rsidRPr="00E07D47">
        <w:rPr>
          <w:rFonts w:cs="David" w:hint="cs"/>
          <w:u w:val="single"/>
          <w:rtl/>
        </w:rPr>
        <w:t>היו"ר רוחמה אברהם:</w:t>
      </w:r>
    </w:p>
    <w:p w14:paraId="7831B332" w14:textId="77777777" w:rsidR="00E07D47" w:rsidRPr="00E07D47" w:rsidRDefault="00E07D47" w:rsidP="00E07D47">
      <w:pPr>
        <w:bidi/>
        <w:rPr>
          <w:rFonts w:cs="David" w:hint="cs"/>
          <w:rtl/>
        </w:rPr>
      </w:pPr>
    </w:p>
    <w:p w14:paraId="25B489B7" w14:textId="77777777" w:rsidR="00E07D47" w:rsidRPr="00E07D47" w:rsidRDefault="00E07D47" w:rsidP="00E07D47">
      <w:pPr>
        <w:bidi/>
        <w:rPr>
          <w:rFonts w:cs="David" w:hint="cs"/>
          <w:rtl/>
        </w:rPr>
      </w:pPr>
      <w:r w:rsidRPr="00E07D47">
        <w:rPr>
          <w:rFonts w:cs="David" w:hint="cs"/>
          <w:rtl/>
        </w:rPr>
        <w:tab/>
        <w:t>אנחנו עוברים להצבעה. מי בעד לפטור את הצעת החוק מחובת הנחה?</w:t>
      </w:r>
    </w:p>
    <w:p w14:paraId="1A13F166" w14:textId="77777777" w:rsidR="00E07D47" w:rsidRPr="00E07D47" w:rsidRDefault="00E07D47" w:rsidP="00E07D47">
      <w:pPr>
        <w:bidi/>
        <w:rPr>
          <w:rFonts w:cs="David" w:hint="cs"/>
          <w:rtl/>
        </w:rPr>
      </w:pPr>
    </w:p>
    <w:p w14:paraId="0A208736" w14:textId="77777777" w:rsidR="00E07D47" w:rsidRPr="00E07D47" w:rsidRDefault="00E07D47" w:rsidP="00E07D47">
      <w:pPr>
        <w:bidi/>
        <w:rPr>
          <w:rFonts w:cs="David"/>
          <w:rtl/>
        </w:rPr>
      </w:pPr>
      <w:r w:rsidRPr="00E07D47">
        <w:rPr>
          <w:rFonts w:cs="David" w:hint="cs"/>
          <w:rtl/>
        </w:rPr>
        <w:tab/>
      </w:r>
    </w:p>
    <w:p w14:paraId="1CEFDC17" w14:textId="77777777" w:rsidR="00E07D47" w:rsidRPr="00E07D47" w:rsidRDefault="00E07D47" w:rsidP="00E07D47">
      <w:pPr>
        <w:bidi/>
        <w:ind w:firstLine="567"/>
        <w:rPr>
          <w:rFonts w:cs="David" w:hint="cs"/>
          <w:rtl/>
        </w:rPr>
      </w:pPr>
      <w:r w:rsidRPr="00E07D47">
        <w:rPr>
          <w:rFonts w:cs="David"/>
          <w:rtl/>
        </w:rPr>
        <w:br w:type="page"/>
      </w:r>
      <w:r w:rsidRPr="00E07D47">
        <w:rPr>
          <w:rFonts w:cs="David" w:hint="cs"/>
          <w:rtl/>
        </w:rPr>
        <w:t xml:space="preserve">בעד </w:t>
      </w:r>
      <w:r w:rsidRPr="00E07D47">
        <w:rPr>
          <w:rFonts w:cs="David"/>
          <w:rtl/>
        </w:rPr>
        <w:t>–</w:t>
      </w:r>
      <w:r w:rsidRPr="00E07D47">
        <w:rPr>
          <w:rFonts w:cs="David" w:hint="cs"/>
          <w:rtl/>
        </w:rPr>
        <w:t xml:space="preserve"> 17</w:t>
      </w:r>
    </w:p>
    <w:p w14:paraId="38DB1E0C" w14:textId="77777777" w:rsidR="00E07D47" w:rsidRPr="00E07D47" w:rsidRDefault="00E07D47" w:rsidP="00E07D47">
      <w:pPr>
        <w:bidi/>
        <w:rPr>
          <w:rFonts w:cs="David" w:hint="cs"/>
          <w:rtl/>
        </w:rPr>
      </w:pPr>
      <w:r w:rsidRPr="00E07D47">
        <w:rPr>
          <w:rFonts w:cs="David" w:hint="cs"/>
          <w:rtl/>
        </w:rPr>
        <w:tab/>
        <w:t xml:space="preserve">נגד </w:t>
      </w:r>
      <w:r w:rsidRPr="00E07D47">
        <w:rPr>
          <w:rFonts w:cs="David"/>
          <w:rtl/>
        </w:rPr>
        <w:t>–</w:t>
      </w:r>
      <w:r w:rsidRPr="00E07D47">
        <w:rPr>
          <w:rFonts w:cs="David" w:hint="cs"/>
          <w:rtl/>
        </w:rPr>
        <w:t xml:space="preserve"> אין</w:t>
      </w:r>
    </w:p>
    <w:p w14:paraId="491C74F8" w14:textId="77777777" w:rsidR="00E07D47" w:rsidRPr="00E07D47" w:rsidRDefault="00E07D47" w:rsidP="00E07D47">
      <w:pPr>
        <w:bidi/>
        <w:ind w:firstLine="567"/>
        <w:rPr>
          <w:rFonts w:cs="David" w:hint="cs"/>
          <w:rtl/>
        </w:rPr>
      </w:pPr>
      <w:r w:rsidRPr="00E07D47">
        <w:rPr>
          <w:rFonts w:cs="David" w:hint="cs"/>
          <w:rtl/>
        </w:rPr>
        <w:t>נמנעים - אין</w:t>
      </w:r>
    </w:p>
    <w:p w14:paraId="63C03A4A" w14:textId="77777777" w:rsidR="00E07D47" w:rsidRPr="00E07D47" w:rsidRDefault="00E07D47" w:rsidP="00E07D47">
      <w:pPr>
        <w:bidi/>
        <w:rPr>
          <w:rFonts w:cs="David" w:hint="cs"/>
          <w:rtl/>
        </w:rPr>
      </w:pPr>
    </w:p>
    <w:p w14:paraId="60890DCF" w14:textId="77777777" w:rsidR="00E07D47" w:rsidRPr="00E07D47" w:rsidRDefault="00E07D47" w:rsidP="00E07D47">
      <w:pPr>
        <w:bidi/>
        <w:rPr>
          <w:rFonts w:cs="David"/>
          <w:rtl/>
        </w:rPr>
      </w:pPr>
      <w:r w:rsidRPr="00E07D47">
        <w:rPr>
          <w:rFonts w:cs="David" w:hint="cs"/>
          <w:rtl/>
        </w:rPr>
        <w:tab/>
        <w:t>אני קובעת שהצעת החוק שלכם עברה פה אחד בוועדה. דרך צלחה.</w:t>
      </w:r>
    </w:p>
    <w:p w14:paraId="04E3B1BE" w14:textId="77777777" w:rsidR="00E07D47" w:rsidRPr="00E07D47" w:rsidRDefault="00E07D47" w:rsidP="00E07D47">
      <w:pPr>
        <w:bidi/>
        <w:jc w:val="center"/>
        <w:rPr>
          <w:rFonts w:cs="David" w:hint="cs"/>
          <w:b/>
          <w:bCs/>
          <w:u w:val="single"/>
          <w:rtl/>
        </w:rPr>
      </w:pPr>
      <w:r w:rsidRPr="00E07D47">
        <w:rPr>
          <w:rFonts w:cs="David"/>
          <w:rtl/>
        </w:rPr>
        <w:br w:type="page"/>
      </w:r>
      <w:r w:rsidRPr="00E07D47">
        <w:rPr>
          <w:rFonts w:cs="David" w:hint="cs"/>
          <w:b/>
          <w:bCs/>
          <w:u w:val="single"/>
          <w:rtl/>
        </w:rPr>
        <w:t xml:space="preserve">2. הצעת חוק יסוד: הכנסת (תיקון </w:t>
      </w:r>
      <w:r w:rsidRPr="00E07D47">
        <w:rPr>
          <w:rFonts w:cs="David"/>
          <w:b/>
          <w:bCs/>
          <w:u w:val="single"/>
          <w:rtl/>
        </w:rPr>
        <w:t>–</w:t>
      </w:r>
      <w:r w:rsidRPr="00E07D47">
        <w:rPr>
          <w:rFonts w:cs="David" w:hint="cs"/>
          <w:b/>
          <w:bCs/>
          <w:u w:val="single"/>
          <w:rtl/>
        </w:rPr>
        <w:t xml:space="preserve"> מועד ישיבת הפתיחה של הכנסת)(פ\17\817), הצעת חבר הכנסת דוד אזולאי</w:t>
      </w:r>
    </w:p>
    <w:p w14:paraId="2E267CF3" w14:textId="77777777" w:rsidR="00E07D47" w:rsidRPr="00E07D47" w:rsidRDefault="00E07D47" w:rsidP="00E07D47">
      <w:pPr>
        <w:bidi/>
        <w:rPr>
          <w:rFonts w:cs="David" w:hint="cs"/>
          <w:b/>
          <w:bCs/>
          <w:rtl/>
        </w:rPr>
      </w:pPr>
    </w:p>
    <w:p w14:paraId="15942F3A" w14:textId="77777777" w:rsidR="00E07D47" w:rsidRPr="00E07D47" w:rsidRDefault="00E07D47" w:rsidP="00E07D47">
      <w:pPr>
        <w:bidi/>
        <w:rPr>
          <w:rFonts w:cs="David" w:hint="cs"/>
          <w:rtl/>
        </w:rPr>
      </w:pPr>
      <w:r w:rsidRPr="00E07D47">
        <w:rPr>
          <w:rFonts w:cs="David" w:hint="cs"/>
          <w:u w:val="single"/>
          <w:rtl/>
        </w:rPr>
        <w:t>היו"ר רוחמה אברהם:</w:t>
      </w:r>
    </w:p>
    <w:p w14:paraId="70E47957" w14:textId="77777777" w:rsidR="00E07D47" w:rsidRPr="00E07D47" w:rsidRDefault="00E07D47" w:rsidP="00E07D47">
      <w:pPr>
        <w:bidi/>
        <w:rPr>
          <w:rFonts w:cs="David" w:hint="cs"/>
          <w:rtl/>
        </w:rPr>
      </w:pPr>
    </w:p>
    <w:p w14:paraId="0810046E" w14:textId="77777777" w:rsidR="00E07D47" w:rsidRPr="00E07D47" w:rsidRDefault="00E07D47" w:rsidP="00E07D47">
      <w:pPr>
        <w:bidi/>
        <w:rPr>
          <w:rFonts w:cs="David" w:hint="cs"/>
          <w:rtl/>
        </w:rPr>
      </w:pPr>
      <w:r w:rsidRPr="00E07D47">
        <w:rPr>
          <w:rFonts w:cs="David" w:hint="cs"/>
          <w:rtl/>
        </w:rPr>
        <w:tab/>
        <w:t xml:space="preserve">אני עוברת לנושא הבא: הצעת חוק יסוד: הכנסת (תיקון </w:t>
      </w:r>
      <w:r w:rsidRPr="00E07D47">
        <w:rPr>
          <w:rFonts w:cs="David"/>
          <w:rtl/>
        </w:rPr>
        <w:t>–</w:t>
      </w:r>
      <w:r w:rsidRPr="00E07D47">
        <w:rPr>
          <w:rFonts w:cs="David" w:hint="cs"/>
          <w:rtl/>
        </w:rPr>
        <w:t xml:space="preserve"> מועד ישיבת הפתיחה של הכנסת)(פ\17\817). למען הפרוטוקול, אני אומרת שהצעת החוק שלך זהה להצעת החוק של חברי הכנסת טל וגפני שעברה בשבוע שעבר ולכן, אתה מבקש לפטור את הצעת החוק שלך מחובת הנחה.</w:t>
      </w:r>
    </w:p>
    <w:p w14:paraId="6986B352" w14:textId="77777777" w:rsidR="00E07D47" w:rsidRPr="00E07D47" w:rsidRDefault="00E07D47" w:rsidP="00E07D47">
      <w:pPr>
        <w:bidi/>
        <w:rPr>
          <w:rFonts w:cs="David" w:hint="cs"/>
          <w:rtl/>
        </w:rPr>
      </w:pPr>
    </w:p>
    <w:p w14:paraId="6F9A35F1" w14:textId="77777777" w:rsidR="00E07D47" w:rsidRPr="00E07D47" w:rsidRDefault="00E07D47" w:rsidP="00E07D47">
      <w:pPr>
        <w:bidi/>
        <w:rPr>
          <w:rFonts w:cs="David"/>
          <w:u w:val="single"/>
          <w:rtl/>
        </w:rPr>
      </w:pPr>
      <w:r w:rsidRPr="00E07D47">
        <w:rPr>
          <w:rFonts w:cs="David"/>
          <w:u w:val="single"/>
          <w:rtl/>
        </w:rPr>
        <w:t>דוד אזולאי:</w:t>
      </w:r>
    </w:p>
    <w:p w14:paraId="0A1440A3" w14:textId="77777777" w:rsidR="00E07D47" w:rsidRPr="00E07D47" w:rsidRDefault="00E07D47" w:rsidP="00E07D47">
      <w:pPr>
        <w:bidi/>
        <w:rPr>
          <w:rFonts w:cs="David"/>
          <w:u w:val="single"/>
          <w:rtl/>
        </w:rPr>
      </w:pPr>
    </w:p>
    <w:p w14:paraId="460057D9" w14:textId="77777777" w:rsidR="00E07D47" w:rsidRPr="00E07D47" w:rsidRDefault="00E07D47" w:rsidP="00E07D47">
      <w:pPr>
        <w:bidi/>
        <w:rPr>
          <w:rFonts w:cs="David" w:hint="cs"/>
          <w:rtl/>
        </w:rPr>
      </w:pPr>
      <w:r w:rsidRPr="00E07D47">
        <w:rPr>
          <w:rFonts w:cs="David"/>
          <w:rtl/>
        </w:rPr>
        <w:tab/>
      </w:r>
      <w:r w:rsidRPr="00E07D47">
        <w:rPr>
          <w:rFonts w:cs="David" w:hint="cs"/>
          <w:rtl/>
        </w:rPr>
        <w:t>הצעת החוק הזאת נדונה בשבוע שעבר בדיוק באותו יום שזה הונח ולכן, לא הספקתי לבקש הצמדות לאותה הצעת חוק. לכן, אני מבקש להעלות את זה השבוע.</w:t>
      </w:r>
    </w:p>
    <w:p w14:paraId="1637073C" w14:textId="77777777" w:rsidR="00E07D47" w:rsidRPr="00E07D47" w:rsidRDefault="00E07D47" w:rsidP="00E07D47">
      <w:pPr>
        <w:bidi/>
        <w:rPr>
          <w:rFonts w:cs="David" w:hint="cs"/>
          <w:rtl/>
        </w:rPr>
      </w:pPr>
    </w:p>
    <w:p w14:paraId="581D55BF" w14:textId="77777777" w:rsidR="00E07D47" w:rsidRPr="00E07D47" w:rsidRDefault="00E07D47" w:rsidP="00E07D47">
      <w:pPr>
        <w:bidi/>
        <w:rPr>
          <w:rFonts w:cs="David" w:hint="cs"/>
          <w:rtl/>
        </w:rPr>
      </w:pPr>
      <w:r w:rsidRPr="00E07D47">
        <w:rPr>
          <w:rFonts w:cs="David" w:hint="cs"/>
          <w:u w:val="single"/>
          <w:rtl/>
        </w:rPr>
        <w:t>היו"ר רוחמה אברהם:</w:t>
      </w:r>
    </w:p>
    <w:p w14:paraId="786F6F21" w14:textId="77777777" w:rsidR="00E07D47" w:rsidRPr="00E07D47" w:rsidRDefault="00E07D47" w:rsidP="00E07D47">
      <w:pPr>
        <w:bidi/>
        <w:rPr>
          <w:rFonts w:cs="David" w:hint="cs"/>
          <w:rtl/>
        </w:rPr>
      </w:pPr>
    </w:p>
    <w:p w14:paraId="660730A9" w14:textId="77777777" w:rsidR="00E07D47" w:rsidRPr="00E07D47" w:rsidRDefault="00E07D47" w:rsidP="00E07D47">
      <w:pPr>
        <w:bidi/>
        <w:rPr>
          <w:rFonts w:cs="David" w:hint="cs"/>
          <w:rtl/>
        </w:rPr>
      </w:pPr>
      <w:r w:rsidRPr="00E07D47">
        <w:rPr>
          <w:rFonts w:cs="David" w:hint="cs"/>
          <w:rtl/>
        </w:rPr>
        <w:tab/>
        <w:t>מי בעד, מי נגד?</w:t>
      </w:r>
    </w:p>
    <w:p w14:paraId="3CE29DFC" w14:textId="77777777" w:rsidR="00E07D47" w:rsidRPr="00E07D47" w:rsidRDefault="00E07D47" w:rsidP="00E07D47">
      <w:pPr>
        <w:bidi/>
        <w:rPr>
          <w:rFonts w:cs="David" w:hint="cs"/>
          <w:rtl/>
        </w:rPr>
      </w:pPr>
    </w:p>
    <w:p w14:paraId="5CD3972D" w14:textId="77777777" w:rsidR="00E07D47" w:rsidRPr="00E07D47" w:rsidRDefault="00E07D47" w:rsidP="00E07D47">
      <w:pPr>
        <w:bidi/>
        <w:rPr>
          <w:rFonts w:cs="David" w:hint="cs"/>
          <w:rtl/>
        </w:rPr>
      </w:pPr>
      <w:r w:rsidRPr="00E07D47">
        <w:rPr>
          <w:rFonts w:cs="David" w:hint="cs"/>
          <w:rtl/>
        </w:rPr>
        <w:tab/>
        <w:t xml:space="preserve">בעד </w:t>
      </w:r>
      <w:r w:rsidRPr="00E07D47">
        <w:rPr>
          <w:rFonts w:cs="David"/>
          <w:rtl/>
        </w:rPr>
        <w:t>–</w:t>
      </w:r>
      <w:r w:rsidRPr="00E07D47">
        <w:rPr>
          <w:rFonts w:cs="David" w:hint="cs"/>
          <w:rtl/>
        </w:rPr>
        <w:t xml:space="preserve"> 16</w:t>
      </w:r>
    </w:p>
    <w:p w14:paraId="3C5B6FE4" w14:textId="77777777" w:rsidR="00E07D47" w:rsidRPr="00E07D47" w:rsidRDefault="00E07D47" w:rsidP="00E07D47">
      <w:pPr>
        <w:bidi/>
        <w:rPr>
          <w:rFonts w:cs="David" w:hint="cs"/>
          <w:rtl/>
        </w:rPr>
      </w:pPr>
      <w:r w:rsidRPr="00E07D47">
        <w:rPr>
          <w:rFonts w:cs="David" w:hint="cs"/>
          <w:rtl/>
        </w:rPr>
        <w:tab/>
        <w:t xml:space="preserve">נגד </w:t>
      </w:r>
      <w:r w:rsidRPr="00E07D47">
        <w:rPr>
          <w:rFonts w:cs="David"/>
          <w:rtl/>
        </w:rPr>
        <w:t>–</w:t>
      </w:r>
      <w:r w:rsidRPr="00E07D47">
        <w:rPr>
          <w:rFonts w:cs="David" w:hint="cs"/>
          <w:rtl/>
        </w:rPr>
        <w:t xml:space="preserve"> אין</w:t>
      </w:r>
    </w:p>
    <w:p w14:paraId="1AE04FCD" w14:textId="77777777" w:rsidR="00E07D47" w:rsidRPr="00E07D47" w:rsidRDefault="00E07D47" w:rsidP="00E07D47">
      <w:pPr>
        <w:bidi/>
        <w:rPr>
          <w:rFonts w:cs="David" w:hint="cs"/>
          <w:rtl/>
        </w:rPr>
      </w:pPr>
      <w:r w:rsidRPr="00E07D47">
        <w:rPr>
          <w:rFonts w:cs="David" w:hint="cs"/>
          <w:rtl/>
        </w:rPr>
        <w:tab/>
        <w:t xml:space="preserve">נמנעים </w:t>
      </w:r>
      <w:r w:rsidRPr="00E07D47">
        <w:rPr>
          <w:rFonts w:cs="David"/>
          <w:rtl/>
        </w:rPr>
        <w:t>–</w:t>
      </w:r>
      <w:r w:rsidRPr="00E07D47">
        <w:rPr>
          <w:rFonts w:cs="David" w:hint="cs"/>
          <w:rtl/>
        </w:rPr>
        <w:t xml:space="preserve"> אין</w:t>
      </w:r>
    </w:p>
    <w:p w14:paraId="2A623A60" w14:textId="77777777" w:rsidR="00E07D47" w:rsidRPr="00E07D47" w:rsidRDefault="00E07D47" w:rsidP="00E07D47">
      <w:pPr>
        <w:bidi/>
        <w:rPr>
          <w:rFonts w:cs="David" w:hint="cs"/>
          <w:rtl/>
        </w:rPr>
      </w:pPr>
    </w:p>
    <w:p w14:paraId="1566329E" w14:textId="77777777" w:rsidR="00E07D47" w:rsidRPr="00E07D47" w:rsidRDefault="00E07D47" w:rsidP="00E07D47">
      <w:pPr>
        <w:bidi/>
        <w:rPr>
          <w:rFonts w:cs="David" w:hint="cs"/>
          <w:rtl/>
        </w:rPr>
      </w:pPr>
      <w:r w:rsidRPr="00E07D47">
        <w:rPr>
          <w:rFonts w:cs="David" w:hint="cs"/>
          <w:rtl/>
        </w:rPr>
        <w:tab/>
        <w:t>אני קובעת, שהצעתך קיבלה פטור מחובת הנחה. בהצלחה בהמשך הדרך.</w:t>
      </w:r>
    </w:p>
    <w:p w14:paraId="0CB0A4A7" w14:textId="77777777" w:rsidR="00E07D47" w:rsidRPr="00E07D47" w:rsidRDefault="00E07D47" w:rsidP="00E07D47">
      <w:pPr>
        <w:bidi/>
        <w:jc w:val="center"/>
        <w:rPr>
          <w:rFonts w:cs="David" w:hint="cs"/>
          <w:b/>
          <w:bCs/>
          <w:u w:val="single"/>
          <w:rtl/>
        </w:rPr>
      </w:pPr>
      <w:r w:rsidRPr="00E07D47">
        <w:rPr>
          <w:rFonts w:cs="David"/>
          <w:rtl/>
        </w:rPr>
        <w:br w:type="page"/>
      </w:r>
      <w:r w:rsidRPr="00E07D47">
        <w:rPr>
          <w:rFonts w:cs="David" w:hint="cs"/>
          <w:b/>
          <w:bCs/>
          <w:u w:val="single"/>
          <w:rtl/>
        </w:rPr>
        <w:t>3. הצעת חוק לתיקון פקודת הבטיחות בעבודה (החלת הפקודה על מקום מסחר או מקום בו ניתן שירות לציבור), התשס"ו-2006 (פ\17\872), הצעת חה"כ שלי יחימוביץ</w:t>
      </w:r>
    </w:p>
    <w:p w14:paraId="6FA9588E" w14:textId="77777777" w:rsidR="00E07D47" w:rsidRPr="00E07D47" w:rsidRDefault="00E07D47" w:rsidP="00E07D47">
      <w:pPr>
        <w:bidi/>
        <w:rPr>
          <w:rFonts w:cs="David" w:hint="cs"/>
          <w:b/>
          <w:bCs/>
          <w:u w:val="single"/>
          <w:rtl/>
        </w:rPr>
      </w:pPr>
    </w:p>
    <w:p w14:paraId="4EB74123" w14:textId="77777777" w:rsidR="00E07D47" w:rsidRPr="00E07D47" w:rsidRDefault="00E07D47" w:rsidP="00E07D47">
      <w:pPr>
        <w:bidi/>
        <w:rPr>
          <w:rFonts w:cs="David" w:hint="cs"/>
          <w:rtl/>
        </w:rPr>
      </w:pPr>
      <w:r w:rsidRPr="00E07D47">
        <w:rPr>
          <w:rFonts w:cs="David" w:hint="cs"/>
          <w:u w:val="single"/>
          <w:rtl/>
        </w:rPr>
        <w:t>היו"ר רוחמה אברהם:</w:t>
      </w:r>
    </w:p>
    <w:p w14:paraId="674AB7CD" w14:textId="77777777" w:rsidR="00E07D47" w:rsidRPr="00E07D47" w:rsidRDefault="00E07D47" w:rsidP="00E07D47">
      <w:pPr>
        <w:bidi/>
        <w:rPr>
          <w:rFonts w:cs="David" w:hint="cs"/>
          <w:rtl/>
        </w:rPr>
      </w:pPr>
    </w:p>
    <w:p w14:paraId="387A1661" w14:textId="77777777" w:rsidR="00E07D47" w:rsidRPr="00E07D47" w:rsidRDefault="00E07D47" w:rsidP="00E07D47">
      <w:pPr>
        <w:bidi/>
        <w:rPr>
          <w:rFonts w:cs="David" w:hint="cs"/>
          <w:rtl/>
        </w:rPr>
      </w:pPr>
      <w:r w:rsidRPr="00E07D47">
        <w:rPr>
          <w:rFonts w:cs="David" w:hint="cs"/>
          <w:rtl/>
        </w:rPr>
        <w:tab/>
        <w:t>אנחנו עוברים לנושא הבא: הצעת חוק לתיקון פקודת הבטיחות בעבודה (החלת הפקודה על מקום מסחר או מקום בו ניתן שירות לציבור), התשס"ו-2006 (פ\17\872) של חברת הכנסת יחימוביץ.</w:t>
      </w:r>
    </w:p>
    <w:p w14:paraId="3EB95816" w14:textId="77777777" w:rsidR="00E07D47" w:rsidRPr="00E07D47" w:rsidRDefault="00E07D47" w:rsidP="00E07D47">
      <w:pPr>
        <w:bidi/>
        <w:rPr>
          <w:rFonts w:cs="David" w:hint="cs"/>
          <w:rtl/>
        </w:rPr>
      </w:pPr>
    </w:p>
    <w:p w14:paraId="67751D74" w14:textId="77777777" w:rsidR="00E07D47" w:rsidRPr="00E07D47" w:rsidRDefault="00E07D47" w:rsidP="00E07D47">
      <w:pPr>
        <w:bidi/>
        <w:rPr>
          <w:rFonts w:cs="David" w:hint="cs"/>
          <w:rtl/>
        </w:rPr>
      </w:pPr>
      <w:r w:rsidRPr="00E07D47">
        <w:rPr>
          <w:rFonts w:cs="David" w:hint="cs"/>
          <w:rtl/>
        </w:rPr>
        <w:tab/>
        <w:t>חברת הכנסת יחימוביץ מתבקשת להסביר לוועדה מדוע את מבקשת לפטור את הצעת החוק מחובת הנחה.</w:t>
      </w:r>
    </w:p>
    <w:p w14:paraId="12F7E6B3" w14:textId="77777777" w:rsidR="00E07D47" w:rsidRPr="00E07D47" w:rsidRDefault="00E07D47" w:rsidP="00E07D47">
      <w:pPr>
        <w:bidi/>
        <w:rPr>
          <w:rFonts w:cs="David" w:hint="cs"/>
          <w:rtl/>
        </w:rPr>
      </w:pPr>
    </w:p>
    <w:p w14:paraId="4B5A28A9" w14:textId="77777777" w:rsidR="00E07D47" w:rsidRPr="00E07D47" w:rsidRDefault="00E07D47" w:rsidP="00E07D47">
      <w:pPr>
        <w:bidi/>
        <w:rPr>
          <w:rFonts w:cs="David" w:hint="cs"/>
          <w:rtl/>
        </w:rPr>
      </w:pPr>
      <w:r w:rsidRPr="00E07D47">
        <w:rPr>
          <w:rFonts w:cs="David" w:hint="cs"/>
          <w:u w:val="single"/>
          <w:rtl/>
        </w:rPr>
        <w:t>שלי יחימוביץ:</w:t>
      </w:r>
    </w:p>
    <w:p w14:paraId="5CD6A7BF" w14:textId="77777777" w:rsidR="00E07D47" w:rsidRPr="00E07D47" w:rsidRDefault="00E07D47" w:rsidP="00E07D47">
      <w:pPr>
        <w:bidi/>
        <w:rPr>
          <w:rFonts w:cs="David" w:hint="cs"/>
          <w:rtl/>
        </w:rPr>
      </w:pPr>
    </w:p>
    <w:p w14:paraId="31EE27C0" w14:textId="77777777" w:rsidR="00E07D47" w:rsidRPr="00E07D47" w:rsidRDefault="00E07D47" w:rsidP="00E07D47">
      <w:pPr>
        <w:bidi/>
        <w:rPr>
          <w:rFonts w:cs="David" w:hint="cs"/>
          <w:rtl/>
        </w:rPr>
      </w:pPr>
      <w:r w:rsidRPr="00E07D47">
        <w:rPr>
          <w:rFonts w:cs="David" w:hint="cs"/>
          <w:rtl/>
        </w:rPr>
        <w:tab/>
        <w:t>שלום לכולם.  הצעת החוק שלנו, של חברת הכנסת מרינה סולודקין, גדעון סער ואנוכי היא בעצם הרחבה של פקודת הבטיחות בעבודה. סעיף אחד מהפקודה הרחבה הזאת מחייב מעסיקים בכל אשר הם נמצאים, לספק כיסא לעובד או לעובדת שהעבודה שלהם באופן טבעי מתבצעת בישיבה. אם העבודה מתבצעת בישיבה, פקודת הבטיחות בעבודה מחייבת את המעביד לספק כיסא מטבע הדברים. אם העבודה מתבצעת בעמידה, גם אז המעסיק חייב לספק כיסא למנוחה, אחת לפרק זמן מסוים, שיהיה לעובד איפה לשבת כשהוא יכול לשבת.</w:t>
      </w:r>
    </w:p>
    <w:p w14:paraId="1877B0AB" w14:textId="77777777" w:rsidR="00E07D47" w:rsidRPr="00E07D47" w:rsidRDefault="00E07D47" w:rsidP="00E07D47">
      <w:pPr>
        <w:bidi/>
        <w:rPr>
          <w:rFonts w:cs="David" w:hint="cs"/>
          <w:rtl/>
        </w:rPr>
      </w:pPr>
    </w:p>
    <w:p w14:paraId="42C14146" w14:textId="77777777" w:rsidR="00E07D47" w:rsidRPr="00E07D47" w:rsidRDefault="00E07D47" w:rsidP="00E07D47">
      <w:pPr>
        <w:bidi/>
        <w:rPr>
          <w:rFonts w:cs="David" w:hint="cs"/>
          <w:rtl/>
        </w:rPr>
      </w:pPr>
      <w:r w:rsidRPr="00E07D47">
        <w:rPr>
          <w:rFonts w:cs="David" w:hint="cs"/>
          <w:rtl/>
        </w:rPr>
        <w:tab/>
        <w:t xml:space="preserve">החוק הזה קיים ומוחל ברוב מקומות העבודה, במפעלים, במחסנים והוא רק לא חל על נותני שירות. כלומר, התרגום המיידי שלי הוא קופאיות. בעצם, המחוקק לא נתן דעתו על כך שרשתות השיווק יהיו כל כך מאסיביות, נרחבות והמוניות, עם עמדות כל כך רבות של קופאיות ונכון להיום, בהרבה מאוד מקומות עבודה, קופאיות נותנות שירות בעמידה בלי שום צורך. </w:t>
      </w:r>
    </w:p>
    <w:p w14:paraId="0AF1FA44" w14:textId="77777777" w:rsidR="00E07D47" w:rsidRPr="00E07D47" w:rsidRDefault="00E07D47" w:rsidP="00E07D47">
      <w:pPr>
        <w:bidi/>
        <w:rPr>
          <w:rFonts w:cs="David" w:hint="cs"/>
          <w:rtl/>
        </w:rPr>
      </w:pPr>
    </w:p>
    <w:p w14:paraId="001AC265" w14:textId="77777777" w:rsidR="00E07D47" w:rsidRPr="00E07D47" w:rsidRDefault="00E07D47" w:rsidP="00E07D47">
      <w:pPr>
        <w:bidi/>
        <w:rPr>
          <w:rFonts w:cs="David" w:hint="cs"/>
          <w:rtl/>
        </w:rPr>
      </w:pPr>
      <w:r w:rsidRPr="00E07D47">
        <w:rPr>
          <w:rFonts w:cs="David" w:hint="cs"/>
          <w:rtl/>
        </w:rPr>
        <w:tab/>
        <w:t xml:space="preserve">כאמור, החוק הזה קיים מזה שנים רבות מאוד. המחוקק לא נתן את דעתו על התופעה החדשה של רשתות שווק המוניות וכך, עובדות שמשתכרות שכר מינימום, מטבע הדברים, נשים קשות יום, עושות את עבודתן בעמידה שלא לצורך. </w:t>
      </w:r>
    </w:p>
    <w:p w14:paraId="1DA05F4E" w14:textId="77777777" w:rsidR="00E07D47" w:rsidRPr="00E07D47" w:rsidRDefault="00E07D47" w:rsidP="00E07D47">
      <w:pPr>
        <w:bidi/>
        <w:rPr>
          <w:rFonts w:cs="David" w:hint="cs"/>
          <w:rtl/>
        </w:rPr>
      </w:pPr>
    </w:p>
    <w:p w14:paraId="2C74F92C" w14:textId="77777777" w:rsidR="00E07D47" w:rsidRPr="00E07D47" w:rsidRDefault="00E07D47" w:rsidP="00E07D47">
      <w:pPr>
        <w:bidi/>
        <w:rPr>
          <w:rFonts w:cs="David" w:hint="cs"/>
          <w:rtl/>
        </w:rPr>
      </w:pPr>
      <w:r w:rsidRPr="00E07D47">
        <w:rPr>
          <w:rFonts w:cs="David" w:hint="cs"/>
          <w:rtl/>
        </w:rPr>
        <w:tab/>
        <w:t>לפני שנה קמה סערה ציבורית גדולה סביב העניין. אגב, כעיתונאית, אני מטפלת בזה כבר שנים ואני מודה שלא הצלחתי להבקיע את המודעות הציבורית. מי שכן הצליח היה דוקטור יובל אלבשן, שאיכשהו גרם לזה שהציבור יהיה מודע לזה לפתע, שהוא מקבל שירות מאישה מנוצלת בעמידה שלא לצורך וכך, קמה סערה ציבורית מאוד גדולה ובעקבותיה גם הוגשה הצעת חוק של שר הביטחון היום, עמיר פרץ, אז חבר כנסת, שגם עברה ברוב גדול בקריאה ראשונה.</w:t>
      </w:r>
    </w:p>
    <w:p w14:paraId="1E87D9F0" w14:textId="77777777" w:rsidR="00E07D47" w:rsidRPr="00E07D47" w:rsidRDefault="00E07D47" w:rsidP="00E07D47">
      <w:pPr>
        <w:bidi/>
        <w:rPr>
          <w:rFonts w:cs="David" w:hint="cs"/>
          <w:rtl/>
        </w:rPr>
      </w:pPr>
    </w:p>
    <w:p w14:paraId="5CC09491" w14:textId="77777777" w:rsidR="00E07D47" w:rsidRPr="00E07D47" w:rsidRDefault="00E07D47" w:rsidP="00E07D47">
      <w:pPr>
        <w:bidi/>
        <w:rPr>
          <w:rFonts w:cs="David" w:hint="cs"/>
          <w:rtl/>
        </w:rPr>
      </w:pPr>
      <w:r w:rsidRPr="00E07D47">
        <w:rPr>
          <w:rFonts w:cs="David" w:hint="cs"/>
          <w:rtl/>
        </w:rPr>
        <w:tab/>
        <w:t>לצערנו הרב, לא יכולנו להחיל רציפות על הצעת החוק הזאת כיון שעמיר פרץ הפך לשר. חתומה אתו על ההצעה חברת הכנסת לשעבר אילנה כהן.</w:t>
      </w:r>
    </w:p>
    <w:p w14:paraId="63106A59" w14:textId="77777777" w:rsidR="00E07D47" w:rsidRPr="00E07D47" w:rsidRDefault="00E07D47" w:rsidP="00E07D47">
      <w:pPr>
        <w:bidi/>
        <w:rPr>
          <w:rFonts w:cs="David" w:hint="cs"/>
          <w:rtl/>
        </w:rPr>
      </w:pPr>
    </w:p>
    <w:p w14:paraId="07CCB2D9" w14:textId="77777777" w:rsidR="00E07D47" w:rsidRPr="00E07D47" w:rsidRDefault="00E07D47" w:rsidP="00E07D47">
      <w:pPr>
        <w:bidi/>
        <w:rPr>
          <w:rFonts w:cs="David" w:hint="cs"/>
          <w:rtl/>
        </w:rPr>
      </w:pPr>
      <w:r w:rsidRPr="00E07D47">
        <w:rPr>
          <w:rFonts w:cs="David" w:hint="cs"/>
          <w:u w:val="single"/>
          <w:rtl/>
        </w:rPr>
        <w:t>היו"ר רוחמה אברהם:</w:t>
      </w:r>
    </w:p>
    <w:p w14:paraId="52F5F27E" w14:textId="77777777" w:rsidR="00E07D47" w:rsidRPr="00E07D47" w:rsidRDefault="00E07D47" w:rsidP="00E07D47">
      <w:pPr>
        <w:bidi/>
        <w:rPr>
          <w:rFonts w:cs="David" w:hint="cs"/>
          <w:rtl/>
        </w:rPr>
      </w:pPr>
      <w:r w:rsidRPr="00E07D47">
        <w:rPr>
          <w:rFonts w:cs="David" w:hint="cs"/>
          <w:rtl/>
        </w:rPr>
        <w:tab/>
      </w:r>
    </w:p>
    <w:p w14:paraId="4064A670" w14:textId="77777777" w:rsidR="00E07D47" w:rsidRPr="00E07D47" w:rsidRDefault="00E07D47" w:rsidP="00E07D47">
      <w:pPr>
        <w:bidi/>
        <w:rPr>
          <w:rFonts w:cs="David" w:hint="cs"/>
          <w:rtl/>
        </w:rPr>
      </w:pPr>
      <w:r w:rsidRPr="00E07D47">
        <w:rPr>
          <w:rFonts w:cs="David" w:hint="cs"/>
          <w:rtl/>
        </w:rPr>
        <w:tab/>
        <w:t>למה זה דחוף?</w:t>
      </w:r>
    </w:p>
    <w:p w14:paraId="7051E848" w14:textId="77777777" w:rsidR="00E07D47" w:rsidRPr="00E07D47" w:rsidRDefault="00E07D47" w:rsidP="00E07D47">
      <w:pPr>
        <w:bidi/>
        <w:rPr>
          <w:rFonts w:cs="David" w:hint="cs"/>
          <w:rtl/>
        </w:rPr>
      </w:pPr>
    </w:p>
    <w:p w14:paraId="11490AF2" w14:textId="77777777" w:rsidR="00E07D47" w:rsidRPr="00E07D47" w:rsidRDefault="00E07D47" w:rsidP="00E07D47">
      <w:pPr>
        <w:bidi/>
        <w:rPr>
          <w:rFonts w:cs="David" w:hint="cs"/>
          <w:rtl/>
        </w:rPr>
      </w:pPr>
      <w:r w:rsidRPr="00E07D47">
        <w:rPr>
          <w:rFonts w:cs="David" w:hint="cs"/>
          <w:u w:val="single"/>
          <w:rtl/>
        </w:rPr>
        <w:t>שלי יחימוביץ:</w:t>
      </w:r>
    </w:p>
    <w:p w14:paraId="3A3591E6" w14:textId="77777777" w:rsidR="00E07D47" w:rsidRPr="00E07D47" w:rsidRDefault="00E07D47" w:rsidP="00E07D47">
      <w:pPr>
        <w:bidi/>
        <w:rPr>
          <w:rFonts w:cs="David" w:hint="cs"/>
          <w:rtl/>
        </w:rPr>
      </w:pPr>
    </w:p>
    <w:p w14:paraId="342AEFEF" w14:textId="77777777" w:rsidR="00E07D47" w:rsidRPr="00E07D47" w:rsidRDefault="00E07D47" w:rsidP="00E07D47">
      <w:pPr>
        <w:bidi/>
        <w:rPr>
          <w:rFonts w:cs="David" w:hint="cs"/>
          <w:rtl/>
        </w:rPr>
      </w:pPr>
      <w:r w:rsidRPr="00E07D47">
        <w:rPr>
          <w:rFonts w:cs="David" w:hint="cs"/>
          <w:rtl/>
        </w:rPr>
        <w:tab/>
        <w:t>כל ההקדמה הזאת נועדה להגיד לכם שמדובר בעניין דחוף כיוון שלפני שנה היתה אופנה, כולם דיברו על זה ולכולם היה נורא אכפת מהקופאיות העומדות ולפתע, האופנה חלפה. האופנה חלפה אבל הן ממשיכות לעמוד והיא מסוכנת לבריאותן. היא גורמת לבעיות בגב, לורידים ברגליים, לבצקת בכפות הרגליים. כל שנייה שהחוק הזה לא עובר ויש הסכמה על החוק, הוא עבר ברוב גדול, אין לו עלות כספית בכלל וזה חוק שהוא בבחינת מצווה לאוכלוסיות החלשות ביותר, מכל זווית שלא מסתכלים ואין מחלוקת פוליטית עליו ועל כן, כל דקה שהוא לא עובר, זו עוד דקה שהקופאית עומדת לחינם. על כן, אני מבקשת מכם לאשר את הפטור מחובת הנחה.</w:t>
      </w:r>
    </w:p>
    <w:p w14:paraId="6E437352" w14:textId="77777777" w:rsidR="00E07D47" w:rsidRPr="00E07D47" w:rsidRDefault="00E07D47" w:rsidP="00E07D47">
      <w:pPr>
        <w:bidi/>
        <w:rPr>
          <w:rFonts w:cs="David" w:hint="cs"/>
          <w:rtl/>
        </w:rPr>
      </w:pPr>
    </w:p>
    <w:p w14:paraId="2CAC0647" w14:textId="77777777" w:rsidR="00E07D47" w:rsidRPr="00E07D47" w:rsidRDefault="00E07D47" w:rsidP="00E07D47">
      <w:pPr>
        <w:bidi/>
        <w:rPr>
          <w:rFonts w:cs="David" w:hint="cs"/>
          <w:rtl/>
        </w:rPr>
      </w:pPr>
      <w:r w:rsidRPr="00E07D47">
        <w:rPr>
          <w:rFonts w:cs="David" w:hint="cs"/>
          <w:u w:val="single"/>
          <w:rtl/>
        </w:rPr>
        <w:t>אסתרינה טרטמן:</w:t>
      </w:r>
    </w:p>
    <w:p w14:paraId="5E79A470" w14:textId="77777777" w:rsidR="00E07D47" w:rsidRPr="00E07D47" w:rsidRDefault="00E07D47" w:rsidP="00E07D47">
      <w:pPr>
        <w:bidi/>
        <w:rPr>
          <w:rFonts w:cs="David" w:hint="cs"/>
          <w:rtl/>
        </w:rPr>
      </w:pPr>
    </w:p>
    <w:p w14:paraId="7BA643EF" w14:textId="77777777" w:rsidR="00E07D47" w:rsidRPr="00E07D47" w:rsidRDefault="00E07D47" w:rsidP="00E07D47">
      <w:pPr>
        <w:bidi/>
        <w:rPr>
          <w:rFonts w:cs="David" w:hint="cs"/>
          <w:rtl/>
        </w:rPr>
      </w:pPr>
      <w:r w:rsidRPr="00E07D47">
        <w:rPr>
          <w:rFonts w:cs="David" w:hint="cs"/>
          <w:rtl/>
        </w:rPr>
        <w:tab/>
        <w:t>האמירה יותר חמורה: לא רק שאין לה כיסא לשבת, המעסיקים אסרו על קופאיות שצריכות לעבוד בעמידה, לשבת אפילו לרגע.</w:t>
      </w:r>
    </w:p>
    <w:p w14:paraId="34893391" w14:textId="77777777" w:rsidR="00E07D47" w:rsidRPr="00E07D47" w:rsidRDefault="00E07D47" w:rsidP="00E07D47">
      <w:pPr>
        <w:bidi/>
        <w:rPr>
          <w:rFonts w:cs="David" w:hint="cs"/>
          <w:rtl/>
        </w:rPr>
      </w:pPr>
    </w:p>
    <w:p w14:paraId="0E8C1260" w14:textId="77777777" w:rsidR="00E07D47" w:rsidRPr="00E07D47" w:rsidRDefault="00E07D47" w:rsidP="00E07D47">
      <w:pPr>
        <w:bidi/>
        <w:rPr>
          <w:rFonts w:cs="David" w:hint="cs"/>
          <w:rtl/>
        </w:rPr>
      </w:pPr>
      <w:r w:rsidRPr="00E07D47">
        <w:rPr>
          <w:rFonts w:cs="David" w:hint="cs"/>
          <w:u w:val="single"/>
          <w:rtl/>
        </w:rPr>
        <w:t>היו"ר רוחמה אברהם:</w:t>
      </w:r>
    </w:p>
    <w:p w14:paraId="2EA9B867" w14:textId="77777777" w:rsidR="00E07D47" w:rsidRPr="00E07D47" w:rsidRDefault="00E07D47" w:rsidP="00E07D47">
      <w:pPr>
        <w:bidi/>
        <w:rPr>
          <w:rFonts w:cs="David" w:hint="cs"/>
          <w:rtl/>
        </w:rPr>
      </w:pPr>
    </w:p>
    <w:p w14:paraId="401424DB" w14:textId="77777777" w:rsidR="00E07D47" w:rsidRPr="00E07D47" w:rsidRDefault="00E07D47" w:rsidP="00E07D47">
      <w:pPr>
        <w:bidi/>
        <w:rPr>
          <w:rFonts w:cs="David" w:hint="cs"/>
          <w:rtl/>
        </w:rPr>
      </w:pPr>
      <w:r w:rsidRPr="00E07D47">
        <w:rPr>
          <w:rFonts w:cs="David" w:hint="cs"/>
          <w:rtl/>
        </w:rPr>
        <w:tab/>
        <w:t>אני עוברת להצבעה. מי בעד לפטור את הצעת החוק מחובת הנחה? חברת הכנסת יחימוביץ, את לא יכולה להצביע.</w:t>
      </w:r>
    </w:p>
    <w:p w14:paraId="5FD6AC70" w14:textId="77777777" w:rsidR="00E07D47" w:rsidRPr="00E07D47" w:rsidRDefault="00E07D47" w:rsidP="00E07D47">
      <w:pPr>
        <w:bidi/>
        <w:rPr>
          <w:rFonts w:cs="David" w:hint="cs"/>
          <w:rtl/>
        </w:rPr>
      </w:pPr>
    </w:p>
    <w:p w14:paraId="49A23E72" w14:textId="77777777" w:rsidR="00E07D47" w:rsidRPr="00E07D47" w:rsidRDefault="00E07D47" w:rsidP="00E07D47">
      <w:pPr>
        <w:bidi/>
        <w:rPr>
          <w:rFonts w:cs="David" w:hint="cs"/>
          <w:u w:val="single"/>
          <w:rtl/>
        </w:rPr>
      </w:pPr>
      <w:r w:rsidRPr="00E07D47">
        <w:rPr>
          <w:rFonts w:cs="David" w:hint="cs"/>
          <w:u w:val="single"/>
          <w:rtl/>
        </w:rPr>
        <w:t>גדעון סער:</w:t>
      </w:r>
    </w:p>
    <w:p w14:paraId="70427B9F" w14:textId="77777777" w:rsidR="00E07D47" w:rsidRPr="00E07D47" w:rsidRDefault="00E07D47" w:rsidP="00E07D47">
      <w:pPr>
        <w:bidi/>
        <w:rPr>
          <w:rFonts w:cs="David" w:hint="cs"/>
          <w:u w:val="single"/>
          <w:rtl/>
        </w:rPr>
      </w:pPr>
    </w:p>
    <w:p w14:paraId="418D654B" w14:textId="77777777" w:rsidR="00E07D47" w:rsidRPr="00E07D47" w:rsidRDefault="00E07D47" w:rsidP="00E07D47">
      <w:pPr>
        <w:bidi/>
        <w:rPr>
          <w:rFonts w:cs="David" w:hint="cs"/>
          <w:rtl/>
        </w:rPr>
      </w:pPr>
      <w:r w:rsidRPr="00E07D47">
        <w:rPr>
          <w:rFonts w:cs="David" w:hint="cs"/>
          <w:rtl/>
        </w:rPr>
        <w:tab/>
        <w:t xml:space="preserve"> לא, היועצת המשפטית אמרה שהיא יכולה להצביע.</w:t>
      </w:r>
    </w:p>
    <w:p w14:paraId="6873C2B0" w14:textId="77777777" w:rsidR="00E07D47" w:rsidRPr="00E07D47" w:rsidRDefault="00E07D47" w:rsidP="00E07D47">
      <w:pPr>
        <w:bidi/>
        <w:rPr>
          <w:rFonts w:cs="David" w:hint="cs"/>
          <w:rtl/>
        </w:rPr>
      </w:pPr>
    </w:p>
    <w:p w14:paraId="3C00CEFA" w14:textId="77777777" w:rsidR="00E07D47" w:rsidRPr="00E07D47" w:rsidRDefault="00E07D47" w:rsidP="00E07D47">
      <w:pPr>
        <w:bidi/>
        <w:rPr>
          <w:rFonts w:cs="David" w:hint="cs"/>
          <w:rtl/>
        </w:rPr>
      </w:pPr>
      <w:r w:rsidRPr="00E07D47">
        <w:rPr>
          <w:rFonts w:cs="David" w:hint="cs"/>
          <w:u w:val="single"/>
          <w:rtl/>
        </w:rPr>
        <w:t>ארבל אסטרחן:</w:t>
      </w:r>
    </w:p>
    <w:p w14:paraId="06111C06" w14:textId="77777777" w:rsidR="00E07D47" w:rsidRPr="00E07D47" w:rsidRDefault="00E07D47" w:rsidP="00E07D47">
      <w:pPr>
        <w:bidi/>
        <w:rPr>
          <w:rFonts w:cs="David" w:hint="cs"/>
          <w:rtl/>
        </w:rPr>
      </w:pPr>
    </w:p>
    <w:p w14:paraId="596CC56E" w14:textId="77777777" w:rsidR="00E07D47" w:rsidRPr="00E07D47" w:rsidRDefault="00E07D47" w:rsidP="00E07D47">
      <w:pPr>
        <w:bidi/>
        <w:rPr>
          <w:rFonts w:cs="David" w:hint="cs"/>
          <w:rtl/>
        </w:rPr>
      </w:pPr>
      <w:r w:rsidRPr="00E07D47">
        <w:rPr>
          <w:rFonts w:cs="David" w:hint="cs"/>
          <w:rtl/>
        </w:rPr>
        <w:tab/>
        <w:t>היא יכולה להצביע.</w:t>
      </w:r>
    </w:p>
    <w:p w14:paraId="3CDEF017" w14:textId="77777777" w:rsidR="00E07D47" w:rsidRPr="00E07D47" w:rsidRDefault="00E07D47" w:rsidP="00E07D47">
      <w:pPr>
        <w:bidi/>
        <w:rPr>
          <w:rFonts w:cs="David" w:hint="cs"/>
          <w:rtl/>
        </w:rPr>
      </w:pPr>
    </w:p>
    <w:p w14:paraId="4FAD881C" w14:textId="77777777" w:rsidR="00E07D47" w:rsidRPr="00E07D47" w:rsidRDefault="00E07D47" w:rsidP="00E07D47">
      <w:pPr>
        <w:bidi/>
        <w:rPr>
          <w:rFonts w:cs="David" w:hint="cs"/>
          <w:rtl/>
        </w:rPr>
      </w:pPr>
      <w:r w:rsidRPr="00E07D47">
        <w:rPr>
          <w:rFonts w:cs="David" w:hint="cs"/>
          <w:u w:val="single"/>
          <w:rtl/>
        </w:rPr>
        <w:t>היו"ר רוחמה אברהם:</w:t>
      </w:r>
    </w:p>
    <w:p w14:paraId="4F4B6746" w14:textId="77777777" w:rsidR="00E07D47" w:rsidRPr="00E07D47" w:rsidRDefault="00E07D47" w:rsidP="00E07D47">
      <w:pPr>
        <w:bidi/>
        <w:rPr>
          <w:rFonts w:cs="David" w:hint="cs"/>
          <w:rtl/>
        </w:rPr>
      </w:pPr>
    </w:p>
    <w:p w14:paraId="1AC5BEC0" w14:textId="77777777" w:rsidR="00E07D47" w:rsidRPr="00E07D47" w:rsidRDefault="00E07D47" w:rsidP="00E07D47">
      <w:pPr>
        <w:bidi/>
        <w:rPr>
          <w:rFonts w:cs="David" w:hint="cs"/>
          <w:rtl/>
        </w:rPr>
      </w:pPr>
      <w:r w:rsidRPr="00E07D47">
        <w:rPr>
          <w:rFonts w:cs="David" w:hint="cs"/>
          <w:rtl/>
        </w:rPr>
        <w:tab/>
        <w:t>במקום מי היא מצביע?</w:t>
      </w:r>
    </w:p>
    <w:p w14:paraId="2F3388D1" w14:textId="77777777" w:rsidR="00E07D47" w:rsidRPr="00E07D47" w:rsidRDefault="00E07D47" w:rsidP="00E07D47">
      <w:pPr>
        <w:bidi/>
        <w:rPr>
          <w:rFonts w:cs="David" w:hint="cs"/>
          <w:rtl/>
        </w:rPr>
      </w:pPr>
    </w:p>
    <w:p w14:paraId="67149530" w14:textId="77777777" w:rsidR="00E07D47" w:rsidRPr="00E07D47" w:rsidRDefault="00E07D47" w:rsidP="00E07D47">
      <w:pPr>
        <w:bidi/>
        <w:rPr>
          <w:rFonts w:cs="David" w:hint="cs"/>
          <w:i/>
          <w:iCs/>
          <w:rtl/>
        </w:rPr>
      </w:pPr>
      <w:r w:rsidRPr="00E07D47">
        <w:rPr>
          <w:rFonts w:cs="David" w:hint="cs"/>
          <w:u w:val="single"/>
          <w:rtl/>
        </w:rPr>
        <w:t>קולט אביטל:</w:t>
      </w:r>
    </w:p>
    <w:p w14:paraId="1BAC356C" w14:textId="77777777" w:rsidR="00E07D47" w:rsidRPr="00E07D47" w:rsidRDefault="00E07D47" w:rsidP="00E07D47">
      <w:pPr>
        <w:bidi/>
        <w:rPr>
          <w:rFonts w:cs="David" w:hint="cs"/>
          <w:i/>
          <w:iCs/>
          <w:rtl/>
        </w:rPr>
      </w:pPr>
    </w:p>
    <w:p w14:paraId="388A21B0" w14:textId="77777777" w:rsidR="00E07D47" w:rsidRPr="00E07D47" w:rsidRDefault="00E07D47" w:rsidP="00E07D47">
      <w:pPr>
        <w:bidi/>
        <w:rPr>
          <w:rFonts w:cs="David" w:hint="cs"/>
          <w:rtl/>
        </w:rPr>
      </w:pPr>
      <w:r w:rsidRPr="00E07D47">
        <w:rPr>
          <w:rFonts w:cs="David" w:hint="cs"/>
          <w:i/>
          <w:iCs/>
          <w:rtl/>
        </w:rPr>
        <w:tab/>
        <w:t xml:space="preserve"> </w:t>
      </w:r>
      <w:r w:rsidRPr="00E07D47">
        <w:rPr>
          <w:rFonts w:cs="David" w:hint="cs"/>
          <w:rtl/>
        </w:rPr>
        <w:t>במקום יורם מרציאנו.</w:t>
      </w:r>
    </w:p>
    <w:p w14:paraId="263B3248" w14:textId="77777777" w:rsidR="00E07D47" w:rsidRPr="00E07D47" w:rsidRDefault="00E07D47" w:rsidP="00E07D47">
      <w:pPr>
        <w:bidi/>
        <w:rPr>
          <w:rFonts w:cs="David" w:hint="cs"/>
          <w:rtl/>
        </w:rPr>
      </w:pPr>
    </w:p>
    <w:p w14:paraId="4804C9B9" w14:textId="77777777" w:rsidR="00E07D47" w:rsidRPr="00E07D47" w:rsidRDefault="00E07D47" w:rsidP="00E07D47">
      <w:pPr>
        <w:bidi/>
        <w:rPr>
          <w:rFonts w:cs="David" w:hint="cs"/>
          <w:rtl/>
        </w:rPr>
      </w:pPr>
      <w:r w:rsidRPr="00E07D47">
        <w:rPr>
          <w:rFonts w:cs="David" w:hint="cs"/>
          <w:u w:val="single"/>
          <w:rtl/>
        </w:rPr>
        <w:t>היו"ר רוחמה אברהם:</w:t>
      </w:r>
    </w:p>
    <w:p w14:paraId="7ABBA8AD" w14:textId="77777777" w:rsidR="00E07D47" w:rsidRPr="00E07D47" w:rsidRDefault="00E07D47" w:rsidP="00E07D47">
      <w:pPr>
        <w:bidi/>
        <w:rPr>
          <w:rFonts w:cs="David" w:hint="cs"/>
          <w:rtl/>
        </w:rPr>
      </w:pPr>
    </w:p>
    <w:p w14:paraId="0C42F953" w14:textId="77777777" w:rsidR="00E07D47" w:rsidRPr="00E07D47" w:rsidRDefault="00E07D47" w:rsidP="00E07D47">
      <w:pPr>
        <w:bidi/>
        <w:rPr>
          <w:rFonts w:cs="David" w:hint="cs"/>
          <w:rtl/>
        </w:rPr>
      </w:pPr>
      <w:r w:rsidRPr="00E07D47">
        <w:rPr>
          <w:rFonts w:cs="David" w:hint="cs"/>
          <w:rtl/>
        </w:rPr>
        <w:tab/>
        <w:t>אני עוברת להצבעה.</w:t>
      </w:r>
    </w:p>
    <w:p w14:paraId="00639E07" w14:textId="77777777" w:rsidR="00E07D47" w:rsidRPr="00E07D47" w:rsidRDefault="00E07D47" w:rsidP="00E07D47">
      <w:pPr>
        <w:bidi/>
        <w:rPr>
          <w:rFonts w:cs="David" w:hint="cs"/>
          <w:rtl/>
        </w:rPr>
      </w:pPr>
    </w:p>
    <w:p w14:paraId="08B220DA" w14:textId="77777777" w:rsidR="00E07D47" w:rsidRPr="00E07D47" w:rsidRDefault="00E07D47" w:rsidP="00E07D47">
      <w:pPr>
        <w:bidi/>
        <w:rPr>
          <w:rFonts w:cs="David" w:hint="cs"/>
          <w:rtl/>
        </w:rPr>
      </w:pPr>
      <w:r w:rsidRPr="00E07D47">
        <w:rPr>
          <w:rFonts w:cs="David" w:hint="cs"/>
          <w:rtl/>
        </w:rPr>
        <w:tab/>
        <w:t xml:space="preserve">בעד </w:t>
      </w:r>
      <w:r w:rsidRPr="00E07D47">
        <w:rPr>
          <w:rFonts w:cs="David"/>
          <w:rtl/>
        </w:rPr>
        <w:t>–</w:t>
      </w:r>
      <w:r w:rsidRPr="00E07D47">
        <w:rPr>
          <w:rFonts w:cs="David" w:hint="cs"/>
          <w:rtl/>
        </w:rPr>
        <w:t xml:space="preserve"> 19</w:t>
      </w:r>
    </w:p>
    <w:p w14:paraId="34A3086A" w14:textId="77777777" w:rsidR="00E07D47" w:rsidRPr="00E07D47" w:rsidRDefault="00E07D47" w:rsidP="00E07D47">
      <w:pPr>
        <w:bidi/>
        <w:rPr>
          <w:rFonts w:cs="David" w:hint="cs"/>
          <w:rtl/>
        </w:rPr>
      </w:pPr>
      <w:r w:rsidRPr="00E07D47">
        <w:rPr>
          <w:rFonts w:cs="David" w:hint="cs"/>
          <w:rtl/>
        </w:rPr>
        <w:tab/>
        <w:t xml:space="preserve">נגד </w:t>
      </w:r>
      <w:r w:rsidRPr="00E07D47">
        <w:rPr>
          <w:rFonts w:cs="David"/>
          <w:rtl/>
        </w:rPr>
        <w:t>–</w:t>
      </w:r>
      <w:r w:rsidRPr="00E07D47">
        <w:rPr>
          <w:rFonts w:cs="David" w:hint="cs"/>
          <w:rtl/>
        </w:rPr>
        <w:t xml:space="preserve"> אין</w:t>
      </w:r>
    </w:p>
    <w:p w14:paraId="6D869BB8" w14:textId="77777777" w:rsidR="00E07D47" w:rsidRPr="00E07D47" w:rsidRDefault="00E07D47" w:rsidP="00E07D47">
      <w:pPr>
        <w:bidi/>
        <w:rPr>
          <w:rFonts w:cs="David" w:hint="cs"/>
          <w:rtl/>
        </w:rPr>
      </w:pPr>
      <w:r w:rsidRPr="00E07D47">
        <w:rPr>
          <w:rFonts w:cs="David" w:hint="cs"/>
          <w:rtl/>
        </w:rPr>
        <w:tab/>
        <w:t xml:space="preserve">נמנעים </w:t>
      </w:r>
      <w:r w:rsidRPr="00E07D47">
        <w:rPr>
          <w:rFonts w:cs="David"/>
          <w:rtl/>
        </w:rPr>
        <w:t>–</w:t>
      </w:r>
      <w:r w:rsidRPr="00E07D47">
        <w:rPr>
          <w:rFonts w:cs="David" w:hint="cs"/>
          <w:rtl/>
        </w:rPr>
        <w:t xml:space="preserve"> אין</w:t>
      </w:r>
    </w:p>
    <w:p w14:paraId="6010CEE6" w14:textId="77777777" w:rsidR="00E07D47" w:rsidRPr="00E07D47" w:rsidRDefault="00E07D47" w:rsidP="00E07D47">
      <w:pPr>
        <w:bidi/>
        <w:rPr>
          <w:rFonts w:cs="David" w:hint="cs"/>
          <w:rtl/>
        </w:rPr>
      </w:pPr>
    </w:p>
    <w:p w14:paraId="7FDE491C" w14:textId="77777777" w:rsidR="00E07D47" w:rsidRPr="00E07D47" w:rsidRDefault="00E07D47" w:rsidP="00E07D47">
      <w:pPr>
        <w:bidi/>
        <w:rPr>
          <w:rFonts w:cs="David" w:hint="cs"/>
          <w:rtl/>
        </w:rPr>
      </w:pPr>
      <w:r w:rsidRPr="00E07D47">
        <w:rPr>
          <w:rFonts w:cs="David" w:hint="cs"/>
          <w:rtl/>
        </w:rPr>
        <w:tab/>
        <w:t>אני קובעת שהצעת חברת הכנסת שלי יחימוביץ קיבלה פטור מחובת הנחה.</w:t>
      </w:r>
    </w:p>
    <w:p w14:paraId="0DA7A52C" w14:textId="77777777" w:rsidR="00E07D47" w:rsidRPr="00E07D47" w:rsidRDefault="00E07D47" w:rsidP="00E07D47">
      <w:pPr>
        <w:bidi/>
        <w:rPr>
          <w:rFonts w:cs="David" w:hint="cs"/>
          <w:rtl/>
        </w:rPr>
      </w:pPr>
    </w:p>
    <w:p w14:paraId="73782EF8" w14:textId="77777777" w:rsidR="00E07D47" w:rsidRPr="00E07D47" w:rsidRDefault="00E07D47" w:rsidP="00E07D47">
      <w:pPr>
        <w:bidi/>
        <w:jc w:val="center"/>
        <w:rPr>
          <w:rFonts w:cs="David" w:hint="cs"/>
          <w:b/>
          <w:bCs/>
          <w:u w:val="single"/>
          <w:rtl/>
        </w:rPr>
      </w:pPr>
      <w:r w:rsidRPr="00E07D47">
        <w:rPr>
          <w:rFonts w:cs="David"/>
          <w:rtl/>
        </w:rPr>
        <w:br w:type="page"/>
      </w:r>
      <w:r w:rsidRPr="00E07D47">
        <w:rPr>
          <w:rFonts w:cs="David" w:hint="cs"/>
          <w:b/>
          <w:bCs/>
          <w:u w:val="single"/>
          <w:rtl/>
        </w:rPr>
        <w:t>4. הצעת חוק תקופת צינון (תיקוני חקיקה), התשס"ו-2006 (פ\17\864), הצעת חה"כ יובל שטייניץ</w:t>
      </w:r>
    </w:p>
    <w:p w14:paraId="64AEE3D1" w14:textId="77777777" w:rsidR="00E07D47" w:rsidRPr="00E07D47" w:rsidRDefault="00E07D47" w:rsidP="00E07D47">
      <w:pPr>
        <w:bidi/>
        <w:rPr>
          <w:rFonts w:cs="David" w:hint="cs"/>
          <w:b/>
          <w:bCs/>
          <w:u w:val="single"/>
          <w:rtl/>
        </w:rPr>
      </w:pPr>
    </w:p>
    <w:p w14:paraId="2466AF5B" w14:textId="77777777" w:rsidR="00E07D47" w:rsidRPr="00E07D47" w:rsidRDefault="00E07D47" w:rsidP="00E07D47">
      <w:pPr>
        <w:bidi/>
        <w:rPr>
          <w:rFonts w:cs="David" w:hint="cs"/>
          <w:rtl/>
        </w:rPr>
      </w:pPr>
      <w:r w:rsidRPr="00E07D47">
        <w:rPr>
          <w:rFonts w:cs="David" w:hint="cs"/>
          <w:u w:val="single"/>
          <w:rtl/>
        </w:rPr>
        <w:t>היו"ר רוחמה אברהם:</w:t>
      </w:r>
    </w:p>
    <w:p w14:paraId="1261F527" w14:textId="77777777" w:rsidR="00E07D47" w:rsidRPr="00E07D47" w:rsidRDefault="00E07D47" w:rsidP="00E07D47">
      <w:pPr>
        <w:bidi/>
        <w:rPr>
          <w:rFonts w:cs="David" w:hint="cs"/>
          <w:rtl/>
        </w:rPr>
      </w:pPr>
    </w:p>
    <w:p w14:paraId="53068A65" w14:textId="77777777" w:rsidR="00E07D47" w:rsidRPr="00E07D47" w:rsidRDefault="00E07D47" w:rsidP="00E07D47">
      <w:pPr>
        <w:bidi/>
        <w:rPr>
          <w:rFonts w:cs="David" w:hint="cs"/>
          <w:rtl/>
        </w:rPr>
      </w:pPr>
      <w:r w:rsidRPr="00E07D47">
        <w:rPr>
          <w:rFonts w:cs="David" w:hint="cs"/>
          <w:rtl/>
        </w:rPr>
        <w:tab/>
        <w:t>אנחנו עוברים להצעת חוק תקופת צינון.</w:t>
      </w:r>
    </w:p>
    <w:p w14:paraId="3CF82B7E" w14:textId="77777777" w:rsidR="00E07D47" w:rsidRPr="00E07D47" w:rsidRDefault="00E07D47" w:rsidP="00E07D47">
      <w:pPr>
        <w:bidi/>
        <w:rPr>
          <w:rFonts w:cs="David" w:hint="cs"/>
          <w:rtl/>
        </w:rPr>
      </w:pPr>
    </w:p>
    <w:p w14:paraId="17A962B5" w14:textId="77777777" w:rsidR="00E07D47" w:rsidRPr="00E07D47" w:rsidRDefault="00E07D47" w:rsidP="00E07D47">
      <w:pPr>
        <w:bidi/>
        <w:rPr>
          <w:rFonts w:cs="David" w:hint="cs"/>
          <w:rtl/>
        </w:rPr>
      </w:pPr>
      <w:r w:rsidRPr="00E07D47">
        <w:rPr>
          <w:rFonts w:cs="David" w:hint="cs"/>
          <w:u w:val="single"/>
          <w:rtl/>
        </w:rPr>
        <w:t>אביגדור יצחקי:</w:t>
      </w:r>
    </w:p>
    <w:p w14:paraId="583C7CBD" w14:textId="77777777" w:rsidR="00E07D47" w:rsidRPr="00E07D47" w:rsidRDefault="00E07D47" w:rsidP="00E07D47">
      <w:pPr>
        <w:bidi/>
        <w:rPr>
          <w:rFonts w:cs="David" w:hint="cs"/>
          <w:rtl/>
        </w:rPr>
      </w:pPr>
    </w:p>
    <w:p w14:paraId="238A4756" w14:textId="77777777" w:rsidR="00E07D47" w:rsidRPr="00E07D47" w:rsidRDefault="00E07D47" w:rsidP="00E07D47">
      <w:pPr>
        <w:bidi/>
        <w:rPr>
          <w:rFonts w:cs="David" w:hint="cs"/>
          <w:rtl/>
        </w:rPr>
      </w:pPr>
      <w:r w:rsidRPr="00E07D47">
        <w:rPr>
          <w:rFonts w:cs="David" w:hint="cs"/>
          <w:rtl/>
        </w:rPr>
        <w:tab/>
        <w:t>זה צריך לעבור לוועדת שרים לחקיקה ביום ראשון.</w:t>
      </w:r>
    </w:p>
    <w:p w14:paraId="0ADF7E92" w14:textId="77777777" w:rsidR="00E07D47" w:rsidRPr="00E07D47" w:rsidRDefault="00E07D47" w:rsidP="00E07D47">
      <w:pPr>
        <w:bidi/>
        <w:rPr>
          <w:rFonts w:cs="David" w:hint="cs"/>
          <w:rtl/>
        </w:rPr>
      </w:pPr>
    </w:p>
    <w:p w14:paraId="3B074FBA" w14:textId="77777777" w:rsidR="00E07D47" w:rsidRPr="00E07D47" w:rsidRDefault="00E07D47" w:rsidP="00E07D47">
      <w:pPr>
        <w:bidi/>
        <w:rPr>
          <w:rFonts w:cs="David" w:hint="cs"/>
          <w:rtl/>
        </w:rPr>
      </w:pPr>
      <w:r w:rsidRPr="00E07D47">
        <w:rPr>
          <w:rFonts w:cs="David" w:hint="cs"/>
          <w:u w:val="single"/>
          <w:rtl/>
        </w:rPr>
        <w:t>משה גפני:</w:t>
      </w:r>
    </w:p>
    <w:p w14:paraId="228A5E40" w14:textId="77777777" w:rsidR="00E07D47" w:rsidRPr="00E07D47" w:rsidRDefault="00E07D47" w:rsidP="00E07D47">
      <w:pPr>
        <w:bidi/>
        <w:rPr>
          <w:rFonts w:cs="David" w:hint="cs"/>
          <w:rtl/>
        </w:rPr>
      </w:pPr>
    </w:p>
    <w:p w14:paraId="314E8243" w14:textId="77777777" w:rsidR="00E07D47" w:rsidRPr="00E07D47" w:rsidRDefault="00E07D47" w:rsidP="00E07D47">
      <w:pPr>
        <w:bidi/>
        <w:rPr>
          <w:rFonts w:cs="David" w:hint="cs"/>
          <w:rtl/>
        </w:rPr>
      </w:pPr>
      <w:r w:rsidRPr="00E07D47">
        <w:rPr>
          <w:rFonts w:cs="David" w:hint="cs"/>
          <w:rtl/>
        </w:rPr>
        <w:tab/>
        <w:t>למה זה מעניין אותנו שזה צריך לעבור לוועדת שרים?</w:t>
      </w:r>
    </w:p>
    <w:p w14:paraId="2BE802FB" w14:textId="77777777" w:rsidR="00E07D47" w:rsidRPr="00E07D47" w:rsidRDefault="00E07D47" w:rsidP="00E07D47">
      <w:pPr>
        <w:bidi/>
        <w:rPr>
          <w:rFonts w:cs="David" w:hint="cs"/>
          <w:rtl/>
        </w:rPr>
      </w:pPr>
    </w:p>
    <w:p w14:paraId="7EC72B53" w14:textId="77777777" w:rsidR="00E07D47" w:rsidRPr="00E07D47" w:rsidRDefault="00E07D47" w:rsidP="00E07D47">
      <w:pPr>
        <w:bidi/>
        <w:rPr>
          <w:rFonts w:cs="David" w:hint="cs"/>
          <w:rtl/>
        </w:rPr>
      </w:pPr>
      <w:r w:rsidRPr="00E07D47">
        <w:rPr>
          <w:rFonts w:cs="David" w:hint="cs"/>
          <w:u w:val="single"/>
          <w:rtl/>
        </w:rPr>
        <w:t>היו"ר רוחמה אברהם:</w:t>
      </w:r>
    </w:p>
    <w:p w14:paraId="39D60EAE" w14:textId="77777777" w:rsidR="00E07D47" w:rsidRPr="00E07D47" w:rsidRDefault="00E07D47" w:rsidP="00E07D47">
      <w:pPr>
        <w:bidi/>
        <w:rPr>
          <w:rFonts w:cs="David" w:hint="cs"/>
          <w:rtl/>
        </w:rPr>
      </w:pPr>
    </w:p>
    <w:p w14:paraId="63FE090B" w14:textId="77777777" w:rsidR="00E07D47" w:rsidRPr="00E07D47" w:rsidRDefault="00E07D47" w:rsidP="00E07D47">
      <w:pPr>
        <w:bidi/>
        <w:rPr>
          <w:rFonts w:cs="David" w:hint="cs"/>
          <w:rtl/>
        </w:rPr>
      </w:pPr>
      <w:r w:rsidRPr="00E07D47">
        <w:rPr>
          <w:rFonts w:cs="David" w:hint="cs"/>
          <w:rtl/>
        </w:rPr>
        <w:tab/>
        <w:t>סיכמנו שחברת הכנסת שלי יחימוביץ וחבר הכנסת אביגדור יצחקי יעשו הכל על מנת שהצעת החוק הזאת תובא בפני ועדת שרים לענייני חקיקה ביום ראשון.</w:t>
      </w:r>
    </w:p>
    <w:p w14:paraId="23ADD10D" w14:textId="77777777" w:rsidR="00E07D47" w:rsidRPr="00E07D47" w:rsidRDefault="00E07D47" w:rsidP="00E07D47">
      <w:pPr>
        <w:bidi/>
        <w:rPr>
          <w:rFonts w:cs="David" w:hint="cs"/>
          <w:rtl/>
        </w:rPr>
      </w:pPr>
    </w:p>
    <w:p w14:paraId="5E39A255" w14:textId="77777777" w:rsidR="00E07D47" w:rsidRPr="00E07D47" w:rsidRDefault="00E07D47" w:rsidP="00E07D47">
      <w:pPr>
        <w:bidi/>
        <w:rPr>
          <w:rFonts w:cs="David" w:hint="cs"/>
          <w:rtl/>
        </w:rPr>
      </w:pPr>
      <w:r w:rsidRPr="00E07D47">
        <w:rPr>
          <w:rFonts w:cs="David" w:hint="cs"/>
          <w:rtl/>
        </w:rPr>
        <w:tab/>
        <w:t>אני עוברת להצעת חוק תקופת צינון של יובל שטייניץ, שמדברת על תיקוני חקיקה התשס"ו-2006, (פ\17\864). בבקשה, תנמק מדוע לפטור את הצעת החוק.</w:t>
      </w:r>
    </w:p>
    <w:p w14:paraId="64158313" w14:textId="77777777" w:rsidR="00E07D47" w:rsidRPr="00E07D47" w:rsidRDefault="00E07D47" w:rsidP="00E07D47">
      <w:pPr>
        <w:bidi/>
        <w:rPr>
          <w:rFonts w:cs="David" w:hint="cs"/>
          <w:rtl/>
        </w:rPr>
      </w:pPr>
    </w:p>
    <w:p w14:paraId="285254D5" w14:textId="77777777" w:rsidR="00E07D47" w:rsidRPr="00E07D47" w:rsidRDefault="00E07D47" w:rsidP="00E07D47">
      <w:pPr>
        <w:bidi/>
        <w:rPr>
          <w:rFonts w:cs="David" w:hint="cs"/>
          <w:rtl/>
        </w:rPr>
      </w:pPr>
      <w:r w:rsidRPr="00E07D47">
        <w:rPr>
          <w:rFonts w:cs="David" w:hint="cs"/>
          <w:u w:val="single"/>
          <w:rtl/>
        </w:rPr>
        <w:t>יובל שטייניץ:</w:t>
      </w:r>
    </w:p>
    <w:p w14:paraId="798D3C8D" w14:textId="77777777" w:rsidR="00E07D47" w:rsidRPr="00E07D47" w:rsidRDefault="00E07D47" w:rsidP="00E07D47">
      <w:pPr>
        <w:bidi/>
        <w:rPr>
          <w:rFonts w:cs="David" w:hint="cs"/>
          <w:rtl/>
        </w:rPr>
      </w:pPr>
    </w:p>
    <w:p w14:paraId="3A58F0DF" w14:textId="77777777" w:rsidR="00E07D47" w:rsidRPr="00E07D47" w:rsidRDefault="00E07D47" w:rsidP="00E07D47">
      <w:pPr>
        <w:bidi/>
        <w:rPr>
          <w:rFonts w:cs="David" w:hint="cs"/>
          <w:rtl/>
        </w:rPr>
      </w:pPr>
      <w:r w:rsidRPr="00E07D47">
        <w:rPr>
          <w:rFonts w:cs="David" w:hint="cs"/>
          <w:rtl/>
        </w:rPr>
        <w:tab/>
        <w:t xml:space="preserve"> גברתי היושבת ראש, מדובר בהצעת חוק שדובר על תקופת צינון של שנתיים. בכנסת הקודמת היא זכתה לתמיכת הממשלה בוועדת השרים ועברה פה אחד במליאה. בכנסת הזאת הגשתי אותה ואין פה עניין של קואליציה ואופוזיציה. רוב החתומים עליה הם מהקואליציה ומיעוטם מהאופוזיציה. השר רמון הודיע לי שהוא תומך בהצעת החוק. אני מקווה, אני לא יכול להיות בטוח בכך, שגם ועדת השרים תאמץ אותה. יש לה דמיון מסוים להצעה של אבשלום וילן אבל היא שונה מהותית, כי בכנסת הקודמת דיברתי על תקופות של 3,4 שנים והממשלה ביקשה ממני כתנאי, להוריד את זה לשנתיים עם נכונות אפילו להוריד גם בעתיד, תוך התפתחות החקיקה לשנה וחצי. הסכמתי לזה ואז הממשלה תמכה והבנתי שגם הפעם.</w:t>
      </w:r>
    </w:p>
    <w:p w14:paraId="011D7A66" w14:textId="77777777" w:rsidR="00E07D47" w:rsidRPr="00E07D47" w:rsidRDefault="00E07D47" w:rsidP="00E07D47">
      <w:pPr>
        <w:bidi/>
        <w:rPr>
          <w:rFonts w:cs="David" w:hint="cs"/>
          <w:rtl/>
        </w:rPr>
      </w:pPr>
    </w:p>
    <w:p w14:paraId="62ED574C" w14:textId="77777777" w:rsidR="00E07D47" w:rsidRPr="00E07D47" w:rsidRDefault="00E07D47" w:rsidP="00E07D47">
      <w:pPr>
        <w:bidi/>
        <w:rPr>
          <w:rFonts w:cs="David" w:hint="cs"/>
          <w:rtl/>
        </w:rPr>
      </w:pPr>
      <w:r w:rsidRPr="00E07D47">
        <w:rPr>
          <w:rFonts w:cs="David" w:hint="cs"/>
          <w:rtl/>
        </w:rPr>
        <w:tab/>
        <w:t>הדחיפות נובעת לא רק מזה שיש הצעה באותו עניין למרות שהיא שונה אלא גם בכך שהצעות כאלה, יש ערך עצום לכך שהן מתקבלות בתחילת קדנציה ולא בסופה כי ברגע שמתקרבים לבחירות תמיד טוענים שזה שינוי כללי המשחק ובצדק. לכן, בכנסת הקודמת הגשנו אותה כי לא ידענו שהבחירות כל כך קרובות אבל הפעם, אני מבקש לאפשר להתחיל בתהליכי החקיקה באופן מיידי.</w:t>
      </w:r>
    </w:p>
    <w:p w14:paraId="463AD9F3" w14:textId="77777777" w:rsidR="00E07D47" w:rsidRPr="00E07D47" w:rsidRDefault="00E07D47" w:rsidP="00E07D47">
      <w:pPr>
        <w:bidi/>
        <w:rPr>
          <w:rFonts w:cs="David" w:hint="cs"/>
          <w:rtl/>
        </w:rPr>
      </w:pPr>
    </w:p>
    <w:p w14:paraId="5AC80E53" w14:textId="77777777" w:rsidR="00E07D47" w:rsidRPr="00E07D47" w:rsidRDefault="00E07D47" w:rsidP="00E07D47">
      <w:pPr>
        <w:bidi/>
        <w:rPr>
          <w:rFonts w:cs="David" w:hint="cs"/>
          <w:rtl/>
        </w:rPr>
      </w:pPr>
      <w:r w:rsidRPr="00E07D47">
        <w:rPr>
          <w:rFonts w:cs="David" w:hint="cs"/>
          <w:u w:val="single"/>
          <w:rtl/>
        </w:rPr>
        <w:t>אביגדור יצחקי:</w:t>
      </w:r>
    </w:p>
    <w:p w14:paraId="47DA7831" w14:textId="77777777" w:rsidR="00E07D47" w:rsidRPr="00E07D47" w:rsidRDefault="00E07D47" w:rsidP="00E07D47">
      <w:pPr>
        <w:bidi/>
        <w:rPr>
          <w:rFonts w:cs="David" w:hint="cs"/>
          <w:rtl/>
        </w:rPr>
      </w:pPr>
    </w:p>
    <w:p w14:paraId="2341DB2D" w14:textId="77777777" w:rsidR="00E07D47" w:rsidRPr="00E07D47" w:rsidRDefault="00E07D47" w:rsidP="00E07D47">
      <w:pPr>
        <w:bidi/>
        <w:rPr>
          <w:rFonts w:cs="David" w:hint="cs"/>
          <w:rtl/>
        </w:rPr>
      </w:pPr>
      <w:r w:rsidRPr="00E07D47">
        <w:rPr>
          <w:rFonts w:cs="David" w:hint="cs"/>
          <w:rtl/>
        </w:rPr>
        <w:tab/>
        <w:t>במה זה שונה מהצעתו של אבו וילן?</w:t>
      </w:r>
    </w:p>
    <w:p w14:paraId="30820BFD" w14:textId="77777777" w:rsidR="00E07D47" w:rsidRPr="00E07D47" w:rsidRDefault="00E07D47" w:rsidP="00E07D47">
      <w:pPr>
        <w:bidi/>
        <w:rPr>
          <w:rFonts w:cs="David" w:hint="cs"/>
          <w:rtl/>
        </w:rPr>
      </w:pPr>
    </w:p>
    <w:p w14:paraId="0812BD0F" w14:textId="77777777" w:rsidR="00E07D47" w:rsidRPr="00E07D47" w:rsidRDefault="00E07D47" w:rsidP="00E07D47">
      <w:pPr>
        <w:bidi/>
        <w:rPr>
          <w:rFonts w:cs="David" w:hint="cs"/>
          <w:rtl/>
        </w:rPr>
      </w:pPr>
      <w:r w:rsidRPr="00E07D47">
        <w:rPr>
          <w:rFonts w:cs="David" w:hint="cs"/>
          <w:u w:val="single"/>
          <w:rtl/>
        </w:rPr>
        <w:t>יובל שטייניץ:</w:t>
      </w:r>
    </w:p>
    <w:p w14:paraId="51EB9B40" w14:textId="77777777" w:rsidR="00E07D47" w:rsidRPr="00E07D47" w:rsidRDefault="00E07D47" w:rsidP="00E07D47">
      <w:pPr>
        <w:bidi/>
        <w:rPr>
          <w:rFonts w:cs="David" w:hint="cs"/>
          <w:rtl/>
        </w:rPr>
      </w:pPr>
    </w:p>
    <w:p w14:paraId="56AFC5EF" w14:textId="77777777" w:rsidR="00E07D47" w:rsidRPr="00E07D47" w:rsidRDefault="00E07D47" w:rsidP="00E07D47">
      <w:pPr>
        <w:bidi/>
        <w:rPr>
          <w:rFonts w:cs="David" w:hint="cs"/>
          <w:rtl/>
        </w:rPr>
      </w:pPr>
      <w:r w:rsidRPr="00E07D47">
        <w:rPr>
          <w:rFonts w:cs="David" w:hint="cs"/>
          <w:rtl/>
        </w:rPr>
        <w:tab/>
        <w:t xml:space="preserve"> בתקופת הצינון למשל. בכנסת הקודמת הצעתי בדברים מסוימים 3 ו-4 שנים והממשלה ביקשה שיהיה מוגבל לשנתיים והורדתי את זה לשנתיים. </w:t>
      </w:r>
    </w:p>
    <w:p w14:paraId="304939F1" w14:textId="77777777" w:rsidR="00E07D47" w:rsidRPr="00E07D47" w:rsidRDefault="00E07D47" w:rsidP="00E07D47">
      <w:pPr>
        <w:bidi/>
        <w:rPr>
          <w:rFonts w:cs="David" w:hint="cs"/>
          <w:rtl/>
        </w:rPr>
      </w:pPr>
    </w:p>
    <w:p w14:paraId="04409D68" w14:textId="77777777" w:rsidR="00E07D47" w:rsidRPr="00E07D47" w:rsidRDefault="00E07D47" w:rsidP="00E07D47">
      <w:pPr>
        <w:bidi/>
        <w:rPr>
          <w:rFonts w:cs="David" w:hint="cs"/>
          <w:u w:val="single"/>
          <w:rtl/>
        </w:rPr>
      </w:pPr>
      <w:r w:rsidRPr="00E07D47">
        <w:rPr>
          <w:rFonts w:cs="David" w:hint="cs"/>
          <w:u w:val="single"/>
          <w:rtl/>
        </w:rPr>
        <w:t>גדעון סער:</w:t>
      </w:r>
    </w:p>
    <w:p w14:paraId="3DE363DE" w14:textId="77777777" w:rsidR="00E07D47" w:rsidRPr="00E07D47" w:rsidRDefault="00E07D47" w:rsidP="00E07D47">
      <w:pPr>
        <w:bidi/>
        <w:rPr>
          <w:rFonts w:cs="David" w:hint="cs"/>
          <w:u w:val="single"/>
          <w:rtl/>
        </w:rPr>
      </w:pPr>
    </w:p>
    <w:p w14:paraId="577B0141" w14:textId="77777777" w:rsidR="00E07D47" w:rsidRPr="00E07D47" w:rsidRDefault="00E07D47" w:rsidP="00E07D47">
      <w:pPr>
        <w:bidi/>
        <w:rPr>
          <w:rFonts w:cs="David" w:hint="cs"/>
          <w:rtl/>
        </w:rPr>
      </w:pPr>
      <w:r w:rsidRPr="00E07D47">
        <w:rPr>
          <w:rFonts w:cs="David" w:hint="cs"/>
          <w:rtl/>
        </w:rPr>
        <w:tab/>
        <w:t xml:space="preserve"> ההצעה של אבו יותר מתונה משלנו.</w:t>
      </w:r>
    </w:p>
    <w:p w14:paraId="24EC1101" w14:textId="77777777" w:rsidR="00E07D47" w:rsidRPr="00E07D47" w:rsidRDefault="00E07D47" w:rsidP="00E07D47">
      <w:pPr>
        <w:bidi/>
        <w:rPr>
          <w:rFonts w:cs="David" w:hint="cs"/>
          <w:rtl/>
        </w:rPr>
      </w:pPr>
    </w:p>
    <w:p w14:paraId="0F55068B" w14:textId="77777777" w:rsidR="00E07D47" w:rsidRPr="00E07D47" w:rsidRDefault="00E07D47" w:rsidP="00E07D47">
      <w:pPr>
        <w:bidi/>
        <w:rPr>
          <w:rFonts w:cs="David" w:hint="cs"/>
          <w:rtl/>
        </w:rPr>
      </w:pPr>
      <w:r w:rsidRPr="00E07D47">
        <w:rPr>
          <w:rFonts w:cs="David" w:hint="cs"/>
          <w:u w:val="single"/>
          <w:rtl/>
        </w:rPr>
        <w:t>היו"ר רוחמה אברהם:</w:t>
      </w:r>
    </w:p>
    <w:p w14:paraId="4BE8B84B" w14:textId="77777777" w:rsidR="00E07D47" w:rsidRPr="00E07D47" w:rsidRDefault="00E07D47" w:rsidP="00E07D47">
      <w:pPr>
        <w:bidi/>
        <w:rPr>
          <w:rFonts w:cs="David" w:hint="cs"/>
          <w:rtl/>
        </w:rPr>
      </w:pPr>
    </w:p>
    <w:p w14:paraId="39F2FF1F" w14:textId="77777777" w:rsidR="00E07D47" w:rsidRPr="00E07D47" w:rsidRDefault="00E07D47" w:rsidP="00E07D47">
      <w:pPr>
        <w:bidi/>
        <w:rPr>
          <w:rFonts w:cs="David" w:hint="cs"/>
          <w:rtl/>
        </w:rPr>
      </w:pPr>
      <w:r w:rsidRPr="00E07D47">
        <w:rPr>
          <w:rFonts w:cs="David" w:hint="cs"/>
          <w:rtl/>
        </w:rPr>
        <w:tab/>
        <w:t>אני עוברת להצבעה. מי בעד מתן פטור מחובת הנחה להצעתו של חבר הכנסת שטייניץ?</w:t>
      </w:r>
    </w:p>
    <w:p w14:paraId="3A3214FD" w14:textId="77777777" w:rsidR="00E07D47" w:rsidRPr="00E07D47" w:rsidRDefault="00E07D47" w:rsidP="00E07D47">
      <w:pPr>
        <w:bidi/>
        <w:rPr>
          <w:rFonts w:cs="David" w:hint="cs"/>
          <w:rtl/>
        </w:rPr>
      </w:pPr>
    </w:p>
    <w:p w14:paraId="2E5C07C0" w14:textId="77777777" w:rsidR="00E07D47" w:rsidRPr="00E07D47" w:rsidRDefault="00E07D47" w:rsidP="00E07D47">
      <w:pPr>
        <w:bidi/>
        <w:rPr>
          <w:rFonts w:cs="David" w:hint="cs"/>
          <w:rtl/>
        </w:rPr>
      </w:pPr>
      <w:r w:rsidRPr="00E07D47">
        <w:rPr>
          <w:rFonts w:cs="David"/>
          <w:rtl/>
        </w:rPr>
        <w:br w:type="page"/>
      </w:r>
      <w:r w:rsidRPr="00E07D47">
        <w:rPr>
          <w:rFonts w:cs="David" w:hint="cs"/>
          <w:rtl/>
        </w:rPr>
        <w:tab/>
        <w:t>בעד -</w:t>
      </w:r>
      <w:r w:rsidRPr="00E07D47">
        <w:rPr>
          <w:rFonts w:cs="David" w:hint="cs"/>
          <w:rtl/>
        </w:rPr>
        <w:tab/>
        <w:t>9</w:t>
      </w:r>
    </w:p>
    <w:p w14:paraId="1BA2226D" w14:textId="77777777" w:rsidR="00E07D47" w:rsidRPr="00E07D47" w:rsidRDefault="00E07D47" w:rsidP="00E07D47">
      <w:pPr>
        <w:bidi/>
        <w:rPr>
          <w:rFonts w:cs="David" w:hint="cs"/>
          <w:rtl/>
        </w:rPr>
      </w:pPr>
      <w:r w:rsidRPr="00E07D47">
        <w:rPr>
          <w:rFonts w:cs="David" w:hint="cs"/>
          <w:rtl/>
        </w:rPr>
        <w:tab/>
        <w:t xml:space="preserve">נגד </w:t>
      </w:r>
      <w:r w:rsidRPr="00E07D47">
        <w:rPr>
          <w:rFonts w:cs="David"/>
          <w:rtl/>
        </w:rPr>
        <w:t>–</w:t>
      </w:r>
      <w:r w:rsidRPr="00E07D47">
        <w:rPr>
          <w:rFonts w:cs="David" w:hint="cs"/>
          <w:rtl/>
        </w:rPr>
        <w:t xml:space="preserve"> אין</w:t>
      </w:r>
    </w:p>
    <w:p w14:paraId="360F62A0" w14:textId="77777777" w:rsidR="00E07D47" w:rsidRPr="00E07D47" w:rsidRDefault="00E07D47" w:rsidP="00E07D47">
      <w:pPr>
        <w:bidi/>
        <w:rPr>
          <w:rFonts w:cs="David" w:hint="cs"/>
          <w:rtl/>
        </w:rPr>
      </w:pPr>
      <w:r w:rsidRPr="00E07D47">
        <w:rPr>
          <w:rFonts w:cs="David" w:hint="cs"/>
          <w:rtl/>
        </w:rPr>
        <w:tab/>
        <w:t>נמנעים - אין</w:t>
      </w:r>
    </w:p>
    <w:p w14:paraId="0747625B" w14:textId="77777777" w:rsidR="00E07D47" w:rsidRPr="00E07D47" w:rsidRDefault="00E07D47" w:rsidP="00E07D47">
      <w:pPr>
        <w:bidi/>
        <w:rPr>
          <w:rFonts w:cs="David" w:hint="cs"/>
          <w:rtl/>
        </w:rPr>
      </w:pPr>
    </w:p>
    <w:p w14:paraId="5894E272" w14:textId="77777777" w:rsidR="00E07D47" w:rsidRPr="00E07D47" w:rsidRDefault="00E07D47" w:rsidP="00E07D47">
      <w:pPr>
        <w:bidi/>
        <w:rPr>
          <w:rFonts w:cs="David" w:hint="cs"/>
          <w:rtl/>
        </w:rPr>
      </w:pPr>
      <w:r w:rsidRPr="00E07D47">
        <w:rPr>
          <w:rFonts w:cs="David" w:hint="cs"/>
          <w:rtl/>
        </w:rPr>
        <w:tab/>
        <w:t>אני קובעת שעבור הצעת החוק הצביעו 9, פה אחד. לא היו נמנעים ולא היו מתנגדים. בהצלחה בהמשך הדרך.</w:t>
      </w:r>
    </w:p>
    <w:p w14:paraId="62C021C1" w14:textId="77777777" w:rsidR="00E07D47" w:rsidRPr="00E07D47" w:rsidRDefault="00E07D47" w:rsidP="00E07D47">
      <w:pPr>
        <w:bidi/>
        <w:rPr>
          <w:rFonts w:cs="David" w:hint="cs"/>
          <w:rtl/>
        </w:rPr>
      </w:pPr>
    </w:p>
    <w:p w14:paraId="7FDBC9FE" w14:textId="77777777" w:rsidR="00E07D47" w:rsidRPr="00E07D47" w:rsidRDefault="00E07D47" w:rsidP="00E07D47">
      <w:pPr>
        <w:bidi/>
        <w:jc w:val="center"/>
        <w:rPr>
          <w:rFonts w:cs="David" w:hint="cs"/>
          <w:b/>
          <w:bCs/>
          <w:u w:val="single"/>
          <w:rtl/>
        </w:rPr>
      </w:pPr>
      <w:r w:rsidRPr="00E07D47">
        <w:rPr>
          <w:rFonts w:cs="David"/>
          <w:rtl/>
        </w:rPr>
        <w:br w:type="page"/>
      </w:r>
      <w:r w:rsidRPr="00E07D47">
        <w:rPr>
          <w:rFonts w:cs="David" w:hint="cs"/>
          <w:b/>
          <w:bCs/>
          <w:u w:val="single"/>
          <w:rtl/>
        </w:rPr>
        <w:t xml:space="preserve">5. הצעת חוק נכי רדיפות הנאצים (תיקון </w:t>
      </w:r>
      <w:r w:rsidRPr="00E07D47">
        <w:rPr>
          <w:rFonts w:cs="David"/>
          <w:b/>
          <w:bCs/>
          <w:u w:val="single"/>
          <w:rtl/>
        </w:rPr>
        <w:t>–</w:t>
      </w:r>
      <w:r w:rsidRPr="00E07D47">
        <w:rPr>
          <w:rFonts w:cs="David" w:hint="cs"/>
          <w:b/>
          <w:bCs/>
          <w:u w:val="single"/>
          <w:rtl/>
        </w:rPr>
        <w:t xml:space="preserve"> כפל קצבה), התשס"ו-2006 (פ\17\855), הצעת חה"כ אפרים סנה</w:t>
      </w:r>
    </w:p>
    <w:p w14:paraId="2DE11028" w14:textId="77777777" w:rsidR="00E07D47" w:rsidRPr="00E07D47" w:rsidRDefault="00E07D47" w:rsidP="00E07D47">
      <w:pPr>
        <w:bidi/>
        <w:rPr>
          <w:rFonts w:cs="David" w:hint="cs"/>
          <w:b/>
          <w:bCs/>
          <w:u w:val="single"/>
          <w:rtl/>
        </w:rPr>
      </w:pPr>
    </w:p>
    <w:p w14:paraId="2E35A42D" w14:textId="77777777" w:rsidR="00E07D47" w:rsidRPr="00E07D47" w:rsidRDefault="00E07D47" w:rsidP="00E07D47">
      <w:pPr>
        <w:bidi/>
        <w:rPr>
          <w:rFonts w:cs="David" w:hint="cs"/>
          <w:rtl/>
        </w:rPr>
      </w:pPr>
      <w:r w:rsidRPr="00E07D47">
        <w:rPr>
          <w:rFonts w:cs="David" w:hint="cs"/>
          <w:u w:val="single"/>
          <w:rtl/>
        </w:rPr>
        <w:t>היו"ר רוחמה אברהם:</w:t>
      </w:r>
    </w:p>
    <w:p w14:paraId="5AE81D6D" w14:textId="77777777" w:rsidR="00E07D47" w:rsidRPr="00E07D47" w:rsidRDefault="00E07D47" w:rsidP="00E07D47">
      <w:pPr>
        <w:bidi/>
        <w:rPr>
          <w:rFonts w:cs="David" w:hint="cs"/>
          <w:rtl/>
        </w:rPr>
      </w:pPr>
    </w:p>
    <w:p w14:paraId="15BDB897" w14:textId="77777777" w:rsidR="00E07D47" w:rsidRPr="00E07D47" w:rsidRDefault="00E07D47" w:rsidP="00E07D47">
      <w:pPr>
        <w:bidi/>
        <w:rPr>
          <w:rFonts w:cs="David" w:hint="cs"/>
          <w:rtl/>
        </w:rPr>
      </w:pPr>
      <w:r w:rsidRPr="00E07D47">
        <w:rPr>
          <w:rFonts w:cs="David" w:hint="cs"/>
          <w:rtl/>
        </w:rPr>
        <w:tab/>
        <w:t xml:space="preserve">אני עוברת להצעתו של חבר הכנסת אפרים סנה בנושא הצעת חוק נכי רדיפות הנאצים (תיקון </w:t>
      </w:r>
      <w:r w:rsidRPr="00E07D47">
        <w:rPr>
          <w:rFonts w:cs="David"/>
          <w:rtl/>
        </w:rPr>
        <w:t>–</w:t>
      </w:r>
      <w:r w:rsidRPr="00E07D47">
        <w:rPr>
          <w:rFonts w:cs="David" w:hint="cs"/>
          <w:rtl/>
        </w:rPr>
        <w:t xml:space="preserve"> כפל קצבה), התשס"ו-2006 (פ\17\855). בבקשה, נא לנמק.</w:t>
      </w:r>
    </w:p>
    <w:p w14:paraId="2A5F321A" w14:textId="77777777" w:rsidR="00E07D47" w:rsidRPr="00E07D47" w:rsidRDefault="00E07D47" w:rsidP="00E07D47">
      <w:pPr>
        <w:bidi/>
        <w:rPr>
          <w:rFonts w:cs="David" w:hint="cs"/>
          <w:rtl/>
        </w:rPr>
      </w:pPr>
    </w:p>
    <w:p w14:paraId="2111E098" w14:textId="77777777" w:rsidR="00E07D47" w:rsidRPr="00E07D47" w:rsidRDefault="00E07D47" w:rsidP="00E07D47">
      <w:pPr>
        <w:bidi/>
        <w:rPr>
          <w:rFonts w:cs="David" w:hint="cs"/>
          <w:u w:val="single"/>
          <w:rtl/>
        </w:rPr>
      </w:pPr>
      <w:r w:rsidRPr="00E07D47">
        <w:rPr>
          <w:rFonts w:cs="David" w:hint="cs"/>
          <w:u w:val="single"/>
          <w:rtl/>
        </w:rPr>
        <w:t>אפרים סנה:</w:t>
      </w:r>
    </w:p>
    <w:p w14:paraId="45E1F631" w14:textId="77777777" w:rsidR="00E07D47" w:rsidRPr="00E07D47" w:rsidRDefault="00E07D47" w:rsidP="00E07D47">
      <w:pPr>
        <w:bidi/>
        <w:rPr>
          <w:rFonts w:cs="David" w:hint="cs"/>
          <w:u w:val="single"/>
          <w:rtl/>
        </w:rPr>
      </w:pPr>
    </w:p>
    <w:p w14:paraId="08AEA0E1" w14:textId="77777777" w:rsidR="00E07D47" w:rsidRPr="00E07D47" w:rsidRDefault="00E07D47" w:rsidP="00E07D47">
      <w:pPr>
        <w:bidi/>
        <w:rPr>
          <w:rFonts w:cs="David" w:hint="cs"/>
          <w:rtl/>
        </w:rPr>
      </w:pPr>
      <w:r w:rsidRPr="00E07D47">
        <w:rPr>
          <w:rFonts w:cs="David" w:hint="cs"/>
          <w:rtl/>
        </w:rPr>
        <w:tab/>
        <w:t xml:space="preserve"> החוק הזה נועד למנוע פגיעה נוספת בציבור שהוא חלש, עני והוא מהציבורים היותר חלשים בארץ. שלא לדבר על המשמעות המוסרית, איך אנחנו נוהגים עם ניצולי השואה. מה הרעיון? היום, הביטוח הלאומי מקצץ בקצבה למי שמקבל גם קצבה מגרמניה. הרעיון הוא לבטל את הקיצוץ הזה ולאפשר לקבל גם מביטוח לאומי וגם מגרמניה.</w:t>
      </w:r>
    </w:p>
    <w:p w14:paraId="2E5E7A82" w14:textId="77777777" w:rsidR="00E07D47" w:rsidRPr="00E07D47" w:rsidRDefault="00E07D47" w:rsidP="00E07D47">
      <w:pPr>
        <w:bidi/>
        <w:rPr>
          <w:rFonts w:cs="David" w:hint="cs"/>
          <w:rtl/>
        </w:rPr>
      </w:pPr>
    </w:p>
    <w:p w14:paraId="798E8B7D" w14:textId="77777777" w:rsidR="00E07D47" w:rsidRPr="00E07D47" w:rsidRDefault="00E07D47" w:rsidP="00E07D47">
      <w:pPr>
        <w:bidi/>
        <w:rPr>
          <w:rFonts w:cs="David" w:hint="cs"/>
          <w:rtl/>
        </w:rPr>
      </w:pPr>
      <w:r w:rsidRPr="00E07D47">
        <w:rPr>
          <w:rFonts w:cs="David" w:hint="cs"/>
          <w:rtl/>
        </w:rPr>
        <w:tab/>
        <w:t>אני חייב להסביר לוועדה שזה חוק שהוא במקורו של חבר הכנסת הירשזון. חבר הכנסת קולט אביטל הגישה הצעה דומה ואני הגשתי הצעה דומה. העניין של הטיפול שלנו בניצולי שואה זה דבר שהופך לחרפה לכולנו. לכן, לפחות יש למהר במסר של הכנסת לציבור. שר האוצר אומר שהוא ייכלל איכשהו בתקציב 2007. הוא ביקש ממני לומר זאת. אני אומר את הדבר הבא: אני מוכן שהקידום להבא של החוק הזה יהיה בתיאום עם הממשלה. אבל את הצבעה טרומית צריכה להיות עוד במושב הזה. זה יעלה בשבוע הבא כי אני רוצה לעדכן את חברת הכנסת קולט אביטל, שהציעה הצעה דומה ולבקש ממנה להיצמד אלי. היום, אני מבקש את הפטור מחובת ההנחה. זה לפני שהגיע שקל אחד לניצול שואה אחד, זה המסר שהכנסת צריכה לשדר.</w:t>
      </w:r>
    </w:p>
    <w:p w14:paraId="6C8A3870" w14:textId="77777777" w:rsidR="00E07D47" w:rsidRPr="00E07D47" w:rsidRDefault="00E07D47" w:rsidP="00E07D47">
      <w:pPr>
        <w:bidi/>
        <w:rPr>
          <w:rFonts w:cs="David" w:hint="cs"/>
          <w:rtl/>
        </w:rPr>
      </w:pPr>
    </w:p>
    <w:p w14:paraId="0DA40E9C" w14:textId="77777777" w:rsidR="00E07D47" w:rsidRPr="00E07D47" w:rsidRDefault="00E07D47" w:rsidP="00E07D47">
      <w:pPr>
        <w:bidi/>
        <w:rPr>
          <w:rFonts w:cs="David" w:hint="cs"/>
          <w:rtl/>
        </w:rPr>
      </w:pPr>
      <w:r w:rsidRPr="00E07D47">
        <w:rPr>
          <w:rFonts w:cs="David" w:hint="cs"/>
          <w:u w:val="single"/>
          <w:rtl/>
        </w:rPr>
        <w:t>היו"ר רוחמה אברהם:</w:t>
      </w:r>
    </w:p>
    <w:p w14:paraId="69D13C21" w14:textId="77777777" w:rsidR="00E07D47" w:rsidRPr="00E07D47" w:rsidRDefault="00E07D47" w:rsidP="00E07D47">
      <w:pPr>
        <w:bidi/>
        <w:rPr>
          <w:rFonts w:cs="David" w:hint="cs"/>
          <w:rtl/>
        </w:rPr>
      </w:pPr>
    </w:p>
    <w:p w14:paraId="1AFCA671" w14:textId="77777777" w:rsidR="00E07D47" w:rsidRPr="00E07D47" w:rsidRDefault="00E07D47" w:rsidP="00E07D47">
      <w:pPr>
        <w:bidi/>
        <w:rPr>
          <w:rFonts w:cs="David" w:hint="cs"/>
          <w:rtl/>
        </w:rPr>
      </w:pPr>
      <w:r w:rsidRPr="00E07D47">
        <w:rPr>
          <w:rFonts w:cs="David" w:hint="cs"/>
          <w:rtl/>
        </w:rPr>
        <w:tab/>
        <w:t>זה מסר חשוב מאוד. חברת הכנסת אביטל, בבקשה.</w:t>
      </w:r>
    </w:p>
    <w:p w14:paraId="6989F877" w14:textId="77777777" w:rsidR="00E07D47" w:rsidRPr="00E07D47" w:rsidRDefault="00E07D47" w:rsidP="00E07D47">
      <w:pPr>
        <w:bidi/>
        <w:rPr>
          <w:rFonts w:cs="David" w:hint="cs"/>
          <w:rtl/>
        </w:rPr>
      </w:pPr>
    </w:p>
    <w:p w14:paraId="6D0DEF01" w14:textId="77777777" w:rsidR="00E07D47" w:rsidRPr="00E07D47" w:rsidRDefault="00E07D47" w:rsidP="00E07D47">
      <w:pPr>
        <w:bidi/>
        <w:rPr>
          <w:rFonts w:cs="David" w:hint="cs"/>
          <w:i/>
          <w:iCs/>
          <w:rtl/>
        </w:rPr>
      </w:pPr>
      <w:r w:rsidRPr="00E07D47">
        <w:rPr>
          <w:rFonts w:cs="David" w:hint="cs"/>
          <w:u w:val="single"/>
          <w:rtl/>
        </w:rPr>
        <w:t>קולט אביטל:</w:t>
      </w:r>
    </w:p>
    <w:p w14:paraId="4A96EA48" w14:textId="77777777" w:rsidR="00E07D47" w:rsidRPr="00E07D47" w:rsidRDefault="00E07D47" w:rsidP="00E07D47">
      <w:pPr>
        <w:bidi/>
        <w:rPr>
          <w:rFonts w:cs="David" w:hint="cs"/>
          <w:i/>
          <w:iCs/>
          <w:rtl/>
        </w:rPr>
      </w:pPr>
    </w:p>
    <w:p w14:paraId="1AA69BCF" w14:textId="77777777" w:rsidR="00E07D47" w:rsidRPr="00E07D47" w:rsidRDefault="00E07D47" w:rsidP="00E07D47">
      <w:pPr>
        <w:bidi/>
        <w:rPr>
          <w:rFonts w:cs="David" w:hint="cs"/>
          <w:rtl/>
        </w:rPr>
      </w:pPr>
      <w:r w:rsidRPr="00E07D47">
        <w:rPr>
          <w:rFonts w:cs="David" w:hint="cs"/>
          <w:i/>
          <w:iCs/>
          <w:rtl/>
        </w:rPr>
        <w:tab/>
        <w:t xml:space="preserve"> </w:t>
      </w:r>
      <w:r w:rsidRPr="00E07D47">
        <w:rPr>
          <w:rFonts w:cs="David" w:hint="cs"/>
          <w:rtl/>
        </w:rPr>
        <w:t>אני מודה לך, גברתי. אני הגשתי הצעה דומה, אולי אפילו קצת קודם, שמספרה פ\824 והיא הוגשה ללשכה המשפטית ב-18.5. גם פה אני רוצה לדבר על העניין הטכני ולומר שאם הלשכה המשפטית היתה פועלת כדין, זה היה צריך להיות בתקופה שבה החוק נדון. ההצעה הזאת הוגשה על ידי גם בכנסת הקודמת ולכן, אני מבקשת להיצמד, כדי שהדברים יידונו יחד. דבר נוסף, אני חושבת שגם אם אנחנו מדברים על הנושא העקרוני, אנחנו שומעים חדשות לבקרים על שליש מניצולי השואה, שחיים בתנאי עוני. זו אחת הסיבות ולכן, לפחות לפני תום המושב הזה צריך לצאת מסר לכנסת, שהכנסת מתייחסת ברצינות לבעיה הזאת ואומרת: לפחות בנושא אחד אנחנו מסכימים.</w:t>
      </w:r>
    </w:p>
    <w:p w14:paraId="04B40AE7" w14:textId="77777777" w:rsidR="00E07D47" w:rsidRPr="00E07D47" w:rsidRDefault="00E07D47" w:rsidP="00E07D47">
      <w:pPr>
        <w:bidi/>
        <w:rPr>
          <w:rFonts w:cs="David" w:hint="cs"/>
          <w:rtl/>
        </w:rPr>
      </w:pPr>
    </w:p>
    <w:p w14:paraId="0A12E3F6" w14:textId="77777777" w:rsidR="00E07D47" w:rsidRPr="00E07D47" w:rsidRDefault="00E07D47" w:rsidP="00E07D47">
      <w:pPr>
        <w:bidi/>
        <w:rPr>
          <w:rFonts w:cs="David" w:hint="cs"/>
          <w:rtl/>
        </w:rPr>
      </w:pPr>
      <w:r w:rsidRPr="00E07D47">
        <w:rPr>
          <w:rFonts w:cs="David" w:hint="cs"/>
          <w:u w:val="single"/>
          <w:rtl/>
        </w:rPr>
        <w:t>היו"ר רוחמה אברהם:</w:t>
      </w:r>
    </w:p>
    <w:p w14:paraId="11C01602" w14:textId="77777777" w:rsidR="00E07D47" w:rsidRPr="00E07D47" w:rsidRDefault="00E07D47" w:rsidP="00E07D47">
      <w:pPr>
        <w:bidi/>
        <w:rPr>
          <w:rFonts w:cs="David" w:hint="cs"/>
          <w:rtl/>
        </w:rPr>
      </w:pPr>
    </w:p>
    <w:p w14:paraId="111902B4" w14:textId="77777777" w:rsidR="00E07D47" w:rsidRPr="00E07D47" w:rsidRDefault="00E07D47" w:rsidP="00E07D47">
      <w:pPr>
        <w:bidi/>
        <w:rPr>
          <w:rFonts w:cs="David" w:hint="cs"/>
          <w:rtl/>
        </w:rPr>
      </w:pPr>
      <w:r w:rsidRPr="00E07D47">
        <w:rPr>
          <w:rFonts w:cs="David" w:hint="cs"/>
          <w:rtl/>
        </w:rPr>
        <w:tab/>
        <w:t>עלתה הצעתו של חבר הכנסת אפרים סנה לגבי חוק נכי רדיפות הנאצים וחברת הכנסת קולט אביטל, מכיוון שמדובר פה בהצעת חוק פחות או יותר זהה, מבקשת להצמיד את זה ולבקש פטור מחובת הנחה. זה לא היה על סדר היום קודם. זה אפשרי לעשות את זה יחד, למרות שזה לא בסדר היום?</w:t>
      </w:r>
    </w:p>
    <w:p w14:paraId="07895ACF" w14:textId="77777777" w:rsidR="00E07D47" w:rsidRPr="00E07D47" w:rsidRDefault="00E07D47" w:rsidP="00E07D47">
      <w:pPr>
        <w:bidi/>
        <w:rPr>
          <w:rFonts w:cs="David" w:hint="cs"/>
          <w:rtl/>
        </w:rPr>
      </w:pPr>
    </w:p>
    <w:p w14:paraId="3B6D5924" w14:textId="77777777" w:rsidR="00E07D47" w:rsidRPr="00E07D47" w:rsidRDefault="00E07D47" w:rsidP="00E07D47">
      <w:pPr>
        <w:bidi/>
        <w:rPr>
          <w:rFonts w:cs="David" w:hint="cs"/>
          <w:rtl/>
        </w:rPr>
      </w:pPr>
      <w:r w:rsidRPr="00E07D47">
        <w:rPr>
          <w:rFonts w:cs="David" w:hint="cs"/>
          <w:u w:val="single"/>
          <w:rtl/>
        </w:rPr>
        <w:t>ארבל אסטרחן:</w:t>
      </w:r>
    </w:p>
    <w:p w14:paraId="6D019EC8" w14:textId="77777777" w:rsidR="00E07D47" w:rsidRPr="00E07D47" w:rsidRDefault="00E07D47" w:rsidP="00E07D47">
      <w:pPr>
        <w:bidi/>
        <w:rPr>
          <w:rFonts w:cs="David" w:hint="cs"/>
          <w:rtl/>
        </w:rPr>
      </w:pPr>
    </w:p>
    <w:p w14:paraId="72353D4A" w14:textId="77777777" w:rsidR="00E07D47" w:rsidRPr="00E07D47" w:rsidRDefault="00E07D47" w:rsidP="00E07D47">
      <w:pPr>
        <w:bidi/>
        <w:rPr>
          <w:rFonts w:cs="David" w:hint="cs"/>
          <w:rtl/>
        </w:rPr>
      </w:pPr>
      <w:r w:rsidRPr="00E07D47">
        <w:rPr>
          <w:rFonts w:cs="David" w:hint="cs"/>
          <w:rtl/>
        </w:rPr>
        <w:tab/>
        <w:t>היא זהה?</w:t>
      </w:r>
    </w:p>
    <w:p w14:paraId="7F7D299A" w14:textId="77777777" w:rsidR="00E07D47" w:rsidRPr="00E07D47" w:rsidRDefault="00E07D47" w:rsidP="00E07D47">
      <w:pPr>
        <w:bidi/>
        <w:rPr>
          <w:rFonts w:cs="David" w:hint="cs"/>
          <w:rtl/>
        </w:rPr>
      </w:pPr>
    </w:p>
    <w:p w14:paraId="7FB20488" w14:textId="77777777" w:rsidR="00E07D47" w:rsidRPr="00E07D47" w:rsidRDefault="00E07D47" w:rsidP="00E07D47">
      <w:pPr>
        <w:bidi/>
        <w:rPr>
          <w:rFonts w:cs="David" w:hint="cs"/>
          <w:i/>
          <w:iCs/>
          <w:rtl/>
        </w:rPr>
      </w:pPr>
      <w:r w:rsidRPr="00E07D47">
        <w:rPr>
          <w:rFonts w:cs="David" w:hint="cs"/>
          <w:u w:val="single"/>
          <w:rtl/>
        </w:rPr>
        <w:t>קולט אביטל:</w:t>
      </w:r>
    </w:p>
    <w:p w14:paraId="6B64E4E4" w14:textId="77777777" w:rsidR="00E07D47" w:rsidRPr="00E07D47" w:rsidRDefault="00E07D47" w:rsidP="00E07D47">
      <w:pPr>
        <w:bidi/>
        <w:rPr>
          <w:rFonts w:cs="David" w:hint="cs"/>
          <w:i/>
          <w:iCs/>
          <w:rtl/>
        </w:rPr>
      </w:pPr>
    </w:p>
    <w:p w14:paraId="18ADF90A" w14:textId="77777777" w:rsidR="00E07D47" w:rsidRPr="00E07D47" w:rsidRDefault="00E07D47" w:rsidP="00E07D47">
      <w:pPr>
        <w:bidi/>
        <w:rPr>
          <w:rFonts w:cs="David" w:hint="cs"/>
          <w:rtl/>
        </w:rPr>
      </w:pPr>
      <w:r w:rsidRPr="00E07D47">
        <w:rPr>
          <w:rFonts w:cs="David" w:hint="cs"/>
          <w:i/>
          <w:iCs/>
          <w:rtl/>
        </w:rPr>
        <w:tab/>
        <w:t xml:space="preserve"> </w:t>
      </w:r>
      <w:r w:rsidRPr="00E07D47">
        <w:rPr>
          <w:rFonts w:cs="David" w:hint="cs"/>
          <w:rtl/>
        </w:rPr>
        <w:t>אני חושבת שכן.</w:t>
      </w:r>
    </w:p>
    <w:p w14:paraId="6537B1FF" w14:textId="77777777" w:rsidR="00E07D47" w:rsidRPr="00E07D47" w:rsidRDefault="00E07D47" w:rsidP="00E07D47">
      <w:pPr>
        <w:bidi/>
        <w:rPr>
          <w:rFonts w:cs="David" w:hint="cs"/>
          <w:rtl/>
        </w:rPr>
      </w:pPr>
    </w:p>
    <w:p w14:paraId="24B47AC6" w14:textId="77777777" w:rsidR="00E07D47" w:rsidRPr="00E07D47" w:rsidRDefault="00E07D47" w:rsidP="00E07D47">
      <w:pPr>
        <w:bidi/>
        <w:rPr>
          <w:rFonts w:cs="David" w:hint="cs"/>
          <w:rtl/>
        </w:rPr>
      </w:pPr>
      <w:r w:rsidRPr="00E07D47">
        <w:rPr>
          <w:rFonts w:cs="David" w:hint="cs"/>
          <w:u w:val="single"/>
          <w:rtl/>
        </w:rPr>
        <w:t>ארבל אסטרחן:</w:t>
      </w:r>
    </w:p>
    <w:p w14:paraId="3AD6D06D" w14:textId="77777777" w:rsidR="00E07D47" w:rsidRPr="00E07D47" w:rsidRDefault="00E07D47" w:rsidP="00E07D47">
      <w:pPr>
        <w:bidi/>
        <w:rPr>
          <w:rFonts w:cs="David" w:hint="cs"/>
          <w:rtl/>
        </w:rPr>
      </w:pPr>
    </w:p>
    <w:p w14:paraId="5E06BEE9" w14:textId="77777777" w:rsidR="00E07D47" w:rsidRPr="00E07D47" w:rsidRDefault="00E07D47" w:rsidP="00E07D47">
      <w:pPr>
        <w:bidi/>
        <w:rPr>
          <w:rFonts w:cs="David" w:hint="cs"/>
          <w:rtl/>
        </w:rPr>
      </w:pPr>
      <w:r w:rsidRPr="00E07D47">
        <w:rPr>
          <w:rFonts w:cs="David" w:hint="cs"/>
          <w:rtl/>
        </w:rPr>
        <w:tab/>
        <w:t>הייתי אומרת שכן, בכפוף לכך שהיא זהה. אחרת, אין לממשלה הזדמנות להתייחס.</w:t>
      </w:r>
    </w:p>
    <w:p w14:paraId="43D6DE44" w14:textId="77777777" w:rsidR="00E07D47" w:rsidRPr="00E07D47" w:rsidRDefault="00E07D47" w:rsidP="00E07D47">
      <w:pPr>
        <w:bidi/>
        <w:rPr>
          <w:rFonts w:cs="David" w:hint="cs"/>
          <w:rtl/>
        </w:rPr>
      </w:pPr>
    </w:p>
    <w:p w14:paraId="2519A694" w14:textId="77777777" w:rsidR="00E07D47" w:rsidRPr="00E07D47" w:rsidRDefault="00E07D47" w:rsidP="00E07D47">
      <w:pPr>
        <w:bidi/>
        <w:rPr>
          <w:rFonts w:cs="David" w:hint="cs"/>
          <w:rtl/>
        </w:rPr>
      </w:pPr>
      <w:r w:rsidRPr="00E07D47">
        <w:rPr>
          <w:rFonts w:cs="David" w:hint="cs"/>
          <w:u w:val="single"/>
          <w:rtl/>
        </w:rPr>
        <w:t>היו"ר רוחמה אברהם:</w:t>
      </w:r>
    </w:p>
    <w:p w14:paraId="6418475E" w14:textId="77777777" w:rsidR="00E07D47" w:rsidRPr="00E07D47" w:rsidRDefault="00E07D47" w:rsidP="00E07D47">
      <w:pPr>
        <w:bidi/>
        <w:rPr>
          <w:rFonts w:cs="David" w:hint="cs"/>
          <w:rtl/>
        </w:rPr>
      </w:pPr>
    </w:p>
    <w:p w14:paraId="1276C58E" w14:textId="77777777" w:rsidR="00E07D47" w:rsidRPr="00E07D47" w:rsidRDefault="00E07D47" w:rsidP="00E07D47">
      <w:pPr>
        <w:bidi/>
        <w:rPr>
          <w:rFonts w:cs="David" w:hint="cs"/>
          <w:rtl/>
        </w:rPr>
      </w:pPr>
      <w:r w:rsidRPr="00E07D47">
        <w:rPr>
          <w:rFonts w:cs="David" w:hint="cs"/>
          <w:rtl/>
        </w:rPr>
        <w:tab/>
        <w:t>למען הפרוטוקול נצביע על הצמדה, רק בתנאי שהלשכה המשפטית בוחנת את שתי ההצעות ומזהה שהן אכן זהות. אם יש שוני, אני מבקשת להביא זאת לידיעתי בשבוע הבא. אני מבקשת לשמוע את דעתו של חבר הכנסת יצחקי</w:t>
      </w:r>
    </w:p>
    <w:p w14:paraId="71859B58" w14:textId="77777777" w:rsidR="00E07D47" w:rsidRPr="00E07D47" w:rsidRDefault="00E07D47" w:rsidP="00E07D47">
      <w:pPr>
        <w:bidi/>
        <w:rPr>
          <w:rFonts w:cs="David" w:hint="cs"/>
          <w:rtl/>
        </w:rPr>
      </w:pPr>
    </w:p>
    <w:p w14:paraId="2DA5791A" w14:textId="77777777" w:rsidR="00E07D47" w:rsidRPr="00E07D47" w:rsidRDefault="00E07D47" w:rsidP="00E07D47">
      <w:pPr>
        <w:bidi/>
        <w:rPr>
          <w:rFonts w:cs="David" w:hint="cs"/>
          <w:rtl/>
        </w:rPr>
      </w:pPr>
      <w:r w:rsidRPr="00E07D47">
        <w:rPr>
          <w:rFonts w:cs="David" w:hint="cs"/>
          <w:u w:val="single"/>
          <w:rtl/>
        </w:rPr>
        <w:t>אביגדור יצחקי:</w:t>
      </w:r>
    </w:p>
    <w:p w14:paraId="4023B748" w14:textId="77777777" w:rsidR="00E07D47" w:rsidRPr="00E07D47" w:rsidRDefault="00E07D47" w:rsidP="00E07D47">
      <w:pPr>
        <w:bidi/>
        <w:rPr>
          <w:rFonts w:cs="David" w:hint="cs"/>
          <w:rtl/>
        </w:rPr>
      </w:pPr>
    </w:p>
    <w:p w14:paraId="353B2105" w14:textId="77777777" w:rsidR="00E07D47" w:rsidRPr="00E07D47" w:rsidRDefault="00E07D47" w:rsidP="00E07D47">
      <w:pPr>
        <w:bidi/>
        <w:rPr>
          <w:rFonts w:cs="David" w:hint="cs"/>
          <w:rtl/>
        </w:rPr>
      </w:pPr>
      <w:r w:rsidRPr="00E07D47">
        <w:rPr>
          <w:rFonts w:cs="David" w:hint="cs"/>
          <w:rtl/>
        </w:rPr>
        <w:tab/>
        <w:t>מאחר וחבר הכנסת סנה הסכים בשבוע שעבר לדון בנושא יחד עם שר האוצר, הוא אכן עשה את זה וקיים אותו דיון ותוצאות הדיון הן שלמרות ששר האוצר הגיש את הצעת החוק הזאת בכנסת הקודמת, העיקרון של מה שרואים מפה לא רואים משם כנראה עומד גם בעניין הזה. אני חושב שהדבר צריך לעלות לדיון ציבורי וכרגע, אין לו תקצוב כי זה בעל משמעות תקציבית וגם כשירצו להעביר אותו בקריאה שניה ושלישית - -</w:t>
      </w:r>
    </w:p>
    <w:p w14:paraId="386E8AD1" w14:textId="77777777" w:rsidR="00E07D47" w:rsidRPr="00E07D47" w:rsidRDefault="00E07D47" w:rsidP="00E07D47">
      <w:pPr>
        <w:bidi/>
        <w:rPr>
          <w:rFonts w:cs="David" w:hint="cs"/>
          <w:rtl/>
        </w:rPr>
      </w:pPr>
    </w:p>
    <w:p w14:paraId="03D05124" w14:textId="77777777" w:rsidR="00E07D47" w:rsidRPr="00E07D47" w:rsidRDefault="00E07D47" w:rsidP="00E07D47">
      <w:pPr>
        <w:bidi/>
        <w:rPr>
          <w:rFonts w:cs="David" w:hint="cs"/>
          <w:rtl/>
        </w:rPr>
      </w:pPr>
      <w:r w:rsidRPr="00E07D47">
        <w:rPr>
          <w:rFonts w:cs="David" w:hint="cs"/>
          <w:u w:val="single"/>
          <w:rtl/>
        </w:rPr>
        <w:t>משה שרוני:</w:t>
      </w:r>
    </w:p>
    <w:p w14:paraId="69C5840E" w14:textId="77777777" w:rsidR="00E07D47" w:rsidRPr="00E07D47" w:rsidRDefault="00E07D47" w:rsidP="00E07D47">
      <w:pPr>
        <w:bidi/>
        <w:rPr>
          <w:rFonts w:cs="David" w:hint="cs"/>
          <w:rtl/>
        </w:rPr>
      </w:pPr>
    </w:p>
    <w:p w14:paraId="5967ECD8" w14:textId="77777777" w:rsidR="00E07D47" w:rsidRPr="00E07D47" w:rsidRDefault="00E07D47" w:rsidP="00E07D47">
      <w:pPr>
        <w:bidi/>
        <w:rPr>
          <w:rFonts w:cs="David" w:hint="cs"/>
          <w:rtl/>
        </w:rPr>
      </w:pPr>
      <w:r w:rsidRPr="00E07D47">
        <w:rPr>
          <w:rFonts w:cs="David" w:hint="cs"/>
          <w:rtl/>
        </w:rPr>
        <w:tab/>
        <w:t>- - -</w:t>
      </w:r>
    </w:p>
    <w:p w14:paraId="02F5F98F" w14:textId="77777777" w:rsidR="00E07D47" w:rsidRPr="00E07D47" w:rsidRDefault="00E07D47" w:rsidP="00E07D47">
      <w:pPr>
        <w:bidi/>
        <w:rPr>
          <w:rFonts w:cs="David" w:hint="cs"/>
          <w:rtl/>
        </w:rPr>
      </w:pPr>
    </w:p>
    <w:p w14:paraId="31738352" w14:textId="77777777" w:rsidR="00E07D47" w:rsidRPr="00E07D47" w:rsidRDefault="00E07D47" w:rsidP="00E07D47">
      <w:pPr>
        <w:bidi/>
        <w:rPr>
          <w:rFonts w:cs="David" w:hint="cs"/>
          <w:rtl/>
        </w:rPr>
      </w:pPr>
      <w:r w:rsidRPr="00E07D47">
        <w:rPr>
          <w:rFonts w:cs="David" w:hint="cs"/>
          <w:u w:val="single"/>
          <w:rtl/>
        </w:rPr>
        <w:t>אביגדור יצחקי:</w:t>
      </w:r>
    </w:p>
    <w:p w14:paraId="3781A640" w14:textId="77777777" w:rsidR="00E07D47" w:rsidRPr="00E07D47" w:rsidRDefault="00E07D47" w:rsidP="00E07D47">
      <w:pPr>
        <w:bidi/>
        <w:rPr>
          <w:rFonts w:cs="David" w:hint="cs"/>
          <w:rtl/>
        </w:rPr>
      </w:pPr>
    </w:p>
    <w:p w14:paraId="03D3BE58" w14:textId="77777777" w:rsidR="00E07D47" w:rsidRPr="00E07D47" w:rsidRDefault="00E07D47" w:rsidP="00E07D47">
      <w:pPr>
        <w:bidi/>
        <w:rPr>
          <w:rFonts w:cs="David" w:hint="cs"/>
          <w:rtl/>
        </w:rPr>
      </w:pPr>
      <w:r w:rsidRPr="00E07D47">
        <w:rPr>
          <w:rFonts w:cs="David" w:hint="cs"/>
          <w:rtl/>
        </w:rPr>
        <w:tab/>
        <w:t>בנושא של משמעות תקציבית: זה אומר שצריך מספר מסוים של חברי כנסת שיצביעו בעד גם בקריאה שניה ושלישית ומאחר ונציגי הממשלה ביקשו לדחות את הדיון בנושא הזה לקראת תקציב 2007, אומר פה חבר הכנסת סנה ואני מבקש שתאשר את זה, שתחולת הנושא הזה הם מעריכים בינואר 2007, כך שאין לזה משמעות תקציבית אלא מינואר 2007 ולכן, כדי להעלות את העניין הזה לדיון ציבורי וגם שהוא ידון בענייני התקציב, אני לא יודע מה התוצאות של הדבר הזה, עוד לא ירדתי לעומקם של דברים ואני חושב שחשוב להעלות את זה לסדר היום, גם לקראת תקציב 2007.</w:t>
      </w:r>
    </w:p>
    <w:p w14:paraId="6D39E851" w14:textId="77777777" w:rsidR="00E07D47" w:rsidRPr="00E07D47" w:rsidRDefault="00E07D47" w:rsidP="00E07D47">
      <w:pPr>
        <w:bidi/>
        <w:rPr>
          <w:rFonts w:cs="David" w:hint="cs"/>
          <w:rtl/>
        </w:rPr>
      </w:pPr>
    </w:p>
    <w:p w14:paraId="61926E06" w14:textId="77777777" w:rsidR="00E07D47" w:rsidRPr="00E07D47" w:rsidRDefault="00E07D47" w:rsidP="00E07D47">
      <w:pPr>
        <w:bidi/>
        <w:rPr>
          <w:rFonts w:cs="David" w:hint="cs"/>
          <w:u w:val="single"/>
          <w:rtl/>
        </w:rPr>
      </w:pPr>
      <w:r w:rsidRPr="00E07D47">
        <w:rPr>
          <w:rFonts w:cs="David" w:hint="cs"/>
          <w:u w:val="single"/>
          <w:rtl/>
        </w:rPr>
        <w:t>היו"ר רוחמה אברהם</w:t>
      </w:r>
    </w:p>
    <w:p w14:paraId="4993CD19" w14:textId="77777777" w:rsidR="00E07D47" w:rsidRPr="00E07D47" w:rsidRDefault="00E07D47" w:rsidP="00E07D47">
      <w:pPr>
        <w:bidi/>
        <w:rPr>
          <w:rFonts w:cs="David" w:hint="cs"/>
          <w:u w:val="single"/>
          <w:rtl/>
        </w:rPr>
      </w:pPr>
    </w:p>
    <w:p w14:paraId="463007A8" w14:textId="77777777" w:rsidR="00E07D47" w:rsidRPr="00E07D47" w:rsidRDefault="00E07D47" w:rsidP="00E07D47">
      <w:pPr>
        <w:bidi/>
        <w:rPr>
          <w:rFonts w:cs="David" w:hint="cs"/>
          <w:rtl/>
        </w:rPr>
      </w:pPr>
      <w:r w:rsidRPr="00E07D47">
        <w:rPr>
          <w:rFonts w:cs="David" w:hint="cs"/>
          <w:rtl/>
        </w:rPr>
        <w:tab/>
        <w:t>אין ספק שראוי ונכון להעלות את זה על סדר היום. לא יכול להיות שאנשים כאלה יגיעו למצב של כמעט חרפת רעב ולכן, אני מביאה את זה להצבעה.</w:t>
      </w:r>
    </w:p>
    <w:p w14:paraId="3BA28E20" w14:textId="77777777" w:rsidR="00E07D47" w:rsidRPr="00E07D47" w:rsidRDefault="00E07D47" w:rsidP="00E07D47">
      <w:pPr>
        <w:bidi/>
        <w:rPr>
          <w:rFonts w:cs="David" w:hint="cs"/>
          <w:rtl/>
        </w:rPr>
      </w:pPr>
    </w:p>
    <w:p w14:paraId="66333026" w14:textId="77777777" w:rsidR="00E07D47" w:rsidRPr="00E07D47" w:rsidRDefault="00E07D47" w:rsidP="00E07D47">
      <w:pPr>
        <w:bidi/>
        <w:rPr>
          <w:rFonts w:cs="David" w:hint="cs"/>
          <w:rtl/>
        </w:rPr>
      </w:pPr>
      <w:r w:rsidRPr="00E07D47">
        <w:rPr>
          <w:rFonts w:cs="David" w:hint="cs"/>
          <w:u w:val="single"/>
          <w:rtl/>
        </w:rPr>
        <w:t>משה גפני:</w:t>
      </w:r>
    </w:p>
    <w:p w14:paraId="54CB096E" w14:textId="77777777" w:rsidR="00E07D47" w:rsidRPr="00E07D47" w:rsidRDefault="00E07D47" w:rsidP="00E07D47">
      <w:pPr>
        <w:bidi/>
        <w:rPr>
          <w:rFonts w:cs="David" w:hint="cs"/>
          <w:rtl/>
        </w:rPr>
      </w:pPr>
    </w:p>
    <w:p w14:paraId="0C35A2D2" w14:textId="77777777" w:rsidR="00E07D47" w:rsidRPr="00E07D47" w:rsidRDefault="00E07D47" w:rsidP="00E07D47">
      <w:pPr>
        <w:bidi/>
        <w:rPr>
          <w:rFonts w:cs="David" w:hint="cs"/>
          <w:rtl/>
        </w:rPr>
      </w:pPr>
      <w:r w:rsidRPr="00E07D47">
        <w:rPr>
          <w:rFonts w:cs="David" w:hint="cs"/>
          <w:rtl/>
        </w:rPr>
        <w:tab/>
        <w:t xml:space="preserve"> הגשתי ללשכה המשפטית הצעת חוק דומה לפני מספר שבועות. למיטב ידיעתי, היא עדין לא הונחה על שולחן הכנסת. לכן, אני לא יכול לבקש להצמיד את זה, כיוון שזה עוד לא הונח. אני אבקש מהוועדה, ברגע שזה יונח - -</w:t>
      </w:r>
    </w:p>
    <w:p w14:paraId="00B40E50" w14:textId="77777777" w:rsidR="00E07D47" w:rsidRPr="00E07D47" w:rsidRDefault="00E07D47" w:rsidP="00E07D47">
      <w:pPr>
        <w:bidi/>
        <w:rPr>
          <w:rFonts w:cs="David" w:hint="cs"/>
          <w:rtl/>
        </w:rPr>
      </w:pPr>
    </w:p>
    <w:p w14:paraId="1695B322" w14:textId="77777777" w:rsidR="00E07D47" w:rsidRPr="00E07D47" w:rsidRDefault="00E07D47" w:rsidP="00E07D47">
      <w:pPr>
        <w:bidi/>
        <w:rPr>
          <w:rFonts w:cs="David" w:hint="cs"/>
          <w:rtl/>
        </w:rPr>
      </w:pPr>
      <w:r w:rsidRPr="00E07D47">
        <w:rPr>
          <w:rFonts w:cs="David" w:hint="cs"/>
          <w:u w:val="single"/>
          <w:rtl/>
        </w:rPr>
        <w:t>היו"ר רוחמה אברהם:</w:t>
      </w:r>
    </w:p>
    <w:p w14:paraId="0805EF4E" w14:textId="77777777" w:rsidR="00E07D47" w:rsidRPr="00E07D47" w:rsidRDefault="00E07D47" w:rsidP="00E07D47">
      <w:pPr>
        <w:bidi/>
        <w:rPr>
          <w:rFonts w:cs="David" w:hint="cs"/>
          <w:rtl/>
        </w:rPr>
      </w:pPr>
    </w:p>
    <w:p w14:paraId="66BA3B0B" w14:textId="77777777" w:rsidR="00E07D47" w:rsidRPr="00E07D47" w:rsidRDefault="00E07D47" w:rsidP="00E07D47">
      <w:pPr>
        <w:bidi/>
        <w:rPr>
          <w:rFonts w:cs="David" w:hint="cs"/>
          <w:rtl/>
        </w:rPr>
      </w:pPr>
      <w:r w:rsidRPr="00E07D47">
        <w:rPr>
          <w:rFonts w:cs="David" w:hint="cs"/>
          <w:rtl/>
        </w:rPr>
        <w:tab/>
        <w:t>תשתדל לבדוק היכן זה נמצא ואם כן, תביא לי את זה לסדר היום בשבוע הבא.</w:t>
      </w:r>
    </w:p>
    <w:p w14:paraId="117803EE" w14:textId="77777777" w:rsidR="00E07D47" w:rsidRPr="00E07D47" w:rsidRDefault="00E07D47" w:rsidP="00E07D47">
      <w:pPr>
        <w:bidi/>
        <w:rPr>
          <w:rFonts w:cs="David" w:hint="cs"/>
          <w:rtl/>
        </w:rPr>
      </w:pPr>
    </w:p>
    <w:p w14:paraId="443B850C" w14:textId="77777777" w:rsidR="00E07D47" w:rsidRPr="00E07D47" w:rsidRDefault="00E07D47" w:rsidP="00E07D47">
      <w:pPr>
        <w:bidi/>
        <w:rPr>
          <w:rFonts w:cs="David" w:hint="cs"/>
          <w:rtl/>
        </w:rPr>
      </w:pPr>
      <w:r w:rsidRPr="00E07D47">
        <w:rPr>
          <w:rFonts w:cs="David" w:hint="cs"/>
          <w:u w:val="single"/>
          <w:rtl/>
        </w:rPr>
        <w:t>דוד טל:</w:t>
      </w:r>
    </w:p>
    <w:p w14:paraId="3A6BF10E" w14:textId="77777777" w:rsidR="00E07D47" w:rsidRPr="00E07D47" w:rsidRDefault="00E07D47" w:rsidP="00E07D47">
      <w:pPr>
        <w:bidi/>
        <w:rPr>
          <w:rFonts w:cs="David" w:hint="cs"/>
          <w:rtl/>
        </w:rPr>
      </w:pPr>
    </w:p>
    <w:p w14:paraId="5A0B7BCD" w14:textId="77777777" w:rsidR="00E07D47" w:rsidRPr="00E07D47" w:rsidRDefault="00E07D47" w:rsidP="00E07D47">
      <w:pPr>
        <w:bidi/>
        <w:rPr>
          <w:rFonts w:cs="David" w:hint="cs"/>
          <w:rtl/>
        </w:rPr>
      </w:pPr>
      <w:r w:rsidRPr="00E07D47">
        <w:rPr>
          <w:rFonts w:cs="David" w:hint="cs"/>
          <w:rtl/>
        </w:rPr>
        <w:tab/>
        <w:t>בכל מה שקשור לנכי הנאצים, צריך לזכור שהאוכלוסייה הזאת הולכת ומתמעטת. אנחנו דרסנו את דמם במשך 60 שנה ועוד אפשר לתקן דברים שטעונים תיקון בחוקים כאלה וצריך לעשות את זה כמה שיותר מהר.</w:t>
      </w:r>
    </w:p>
    <w:p w14:paraId="05995FE3" w14:textId="77777777" w:rsidR="00E07D47" w:rsidRPr="00E07D47" w:rsidRDefault="00E07D47" w:rsidP="00E07D47">
      <w:pPr>
        <w:bidi/>
        <w:rPr>
          <w:rFonts w:cs="David" w:hint="cs"/>
          <w:rtl/>
        </w:rPr>
      </w:pPr>
    </w:p>
    <w:p w14:paraId="680036F8" w14:textId="77777777" w:rsidR="00E07D47" w:rsidRPr="00E07D47" w:rsidRDefault="00E07D47" w:rsidP="00E07D47">
      <w:pPr>
        <w:bidi/>
        <w:rPr>
          <w:rFonts w:cs="David" w:hint="cs"/>
          <w:rtl/>
        </w:rPr>
      </w:pPr>
      <w:r w:rsidRPr="00E07D47">
        <w:rPr>
          <w:rFonts w:cs="David" w:hint="cs"/>
          <w:u w:val="single"/>
          <w:rtl/>
        </w:rPr>
        <w:t>היו"ר רוחמה אברהם:</w:t>
      </w:r>
    </w:p>
    <w:p w14:paraId="6B49A813" w14:textId="77777777" w:rsidR="00E07D47" w:rsidRPr="00E07D47" w:rsidRDefault="00E07D47" w:rsidP="00E07D47">
      <w:pPr>
        <w:bidi/>
        <w:rPr>
          <w:rFonts w:cs="David" w:hint="cs"/>
          <w:rtl/>
        </w:rPr>
      </w:pPr>
    </w:p>
    <w:p w14:paraId="03C1D4E5" w14:textId="77777777" w:rsidR="00E07D47" w:rsidRPr="00E07D47" w:rsidRDefault="00E07D47" w:rsidP="00E07D47">
      <w:pPr>
        <w:bidi/>
        <w:rPr>
          <w:rFonts w:cs="David" w:hint="cs"/>
          <w:rtl/>
        </w:rPr>
      </w:pPr>
      <w:r w:rsidRPr="00E07D47">
        <w:rPr>
          <w:rFonts w:cs="David" w:hint="cs"/>
          <w:rtl/>
        </w:rPr>
        <w:tab/>
        <w:t>תודה רבה. אני עוברת להצבעה.</w:t>
      </w:r>
    </w:p>
    <w:p w14:paraId="3E110F90" w14:textId="77777777" w:rsidR="00E07D47" w:rsidRPr="00E07D47" w:rsidRDefault="00E07D47" w:rsidP="00E07D47">
      <w:pPr>
        <w:bidi/>
        <w:rPr>
          <w:rFonts w:cs="David" w:hint="cs"/>
          <w:rtl/>
        </w:rPr>
      </w:pPr>
    </w:p>
    <w:p w14:paraId="2F8ECDE5" w14:textId="77777777" w:rsidR="00E07D47" w:rsidRPr="00E07D47" w:rsidRDefault="00E07D47" w:rsidP="00E07D47">
      <w:pPr>
        <w:bidi/>
        <w:rPr>
          <w:rFonts w:cs="David" w:hint="cs"/>
          <w:rtl/>
        </w:rPr>
      </w:pPr>
      <w:r w:rsidRPr="00E07D47">
        <w:rPr>
          <w:rFonts w:cs="David" w:hint="cs"/>
          <w:rtl/>
        </w:rPr>
        <w:tab/>
        <w:t xml:space="preserve">בעד </w:t>
      </w:r>
      <w:r w:rsidRPr="00E07D47">
        <w:rPr>
          <w:rFonts w:cs="David"/>
          <w:rtl/>
        </w:rPr>
        <w:t>–</w:t>
      </w:r>
      <w:r w:rsidRPr="00E07D47">
        <w:rPr>
          <w:rFonts w:cs="David" w:hint="cs"/>
          <w:rtl/>
        </w:rPr>
        <w:t xml:space="preserve"> פה אחד</w:t>
      </w:r>
    </w:p>
    <w:p w14:paraId="147DA814" w14:textId="77777777" w:rsidR="00E07D47" w:rsidRPr="00E07D47" w:rsidRDefault="00E07D47" w:rsidP="00E07D47">
      <w:pPr>
        <w:bidi/>
        <w:rPr>
          <w:rFonts w:cs="David" w:hint="cs"/>
          <w:rtl/>
        </w:rPr>
      </w:pPr>
      <w:r w:rsidRPr="00E07D47">
        <w:rPr>
          <w:rFonts w:cs="David" w:hint="cs"/>
          <w:rtl/>
        </w:rPr>
        <w:tab/>
        <w:t xml:space="preserve">נגד </w:t>
      </w:r>
      <w:r w:rsidRPr="00E07D47">
        <w:rPr>
          <w:rFonts w:cs="David"/>
          <w:rtl/>
        </w:rPr>
        <w:t>–</w:t>
      </w:r>
      <w:r w:rsidRPr="00E07D47">
        <w:rPr>
          <w:rFonts w:cs="David" w:hint="cs"/>
          <w:rtl/>
        </w:rPr>
        <w:t xml:space="preserve"> אין</w:t>
      </w:r>
    </w:p>
    <w:p w14:paraId="33A5D198" w14:textId="77777777" w:rsidR="00E07D47" w:rsidRPr="00E07D47" w:rsidRDefault="00E07D47" w:rsidP="00E07D47">
      <w:pPr>
        <w:bidi/>
        <w:rPr>
          <w:rFonts w:cs="David" w:hint="cs"/>
          <w:rtl/>
        </w:rPr>
      </w:pPr>
      <w:r w:rsidRPr="00E07D47">
        <w:rPr>
          <w:rFonts w:cs="David" w:hint="cs"/>
          <w:rtl/>
        </w:rPr>
        <w:tab/>
        <w:t xml:space="preserve">נמנעים </w:t>
      </w:r>
      <w:r w:rsidRPr="00E07D47">
        <w:rPr>
          <w:rFonts w:cs="David"/>
          <w:rtl/>
        </w:rPr>
        <w:t>–</w:t>
      </w:r>
      <w:r w:rsidRPr="00E07D47">
        <w:rPr>
          <w:rFonts w:cs="David" w:hint="cs"/>
          <w:rtl/>
        </w:rPr>
        <w:t xml:space="preserve"> אין</w:t>
      </w:r>
    </w:p>
    <w:p w14:paraId="7B66953F" w14:textId="77777777" w:rsidR="00E07D47" w:rsidRPr="00E07D47" w:rsidRDefault="00E07D47" w:rsidP="00E07D47">
      <w:pPr>
        <w:bidi/>
        <w:rPr>
          <w:rFonts w:cs="David" w:hint="cs"/>
          <w:rtl/>
        </w:rPr>
      </w:pPr>
    </w:p>
    <w:p w14:paraId="29789AB5" w14:textId="77777777" w:rsidR="00E07D47" w:rsidRPr="00E07D47" w:rsidRDefault="00E07D47" w:rsidP="00E07D47">
      <w:pPr>
        <w:bidi/>
        <w:rPr>
          <w:rFonts w:cs="David" w:hint="cs"/>
          <w:rtl/>
        </w:rPr>
      </w:pPr>
      <w:r w:rsidRPr="00E07D47">
        <w:rPr>
          <w:rFonts w:cs="David" w:hint="cs"/>
          <w:rtl/>
        </w:rPr>
        <w:tab/>
        <w:t>הצעתכם אושרה פה אחד. למען הפרוטוקול אומר שהיועצת המשפטית בדקה את שתי ההצעות והן לא זהות. חבר הכנסת סנה מדבר על קצבת זקנה ושארים וחברת הכנסת אביטל מדברת על כל קצבה ופנסיה. מדובר בהצעות דומות ולפי הייעוץ המשפטי ניתן לאשר את זה ולכן אישרנו את זה. תודה רבה.</w:t>
      </w:r>
    </w:p>
    <w:p w14:paraId="12D3DF4F" w14:textId="77777777" w:rsidR="00E07D47" w:rsidRPr="00E07D47" w:rsidRDefault="00E07D47" w:rsidP="00E07D47">
      <w:pPr>
        <w:bidi/>
        <w:jc w:val="center"/>
        <w:rPr>
          <w:rFonts w:cs="David" w:hint="cs"/>
          <w:b/>
          <w:bCs/>
          <w:u w:val="single"/>
          <w:rtl/>
        </w:rPr>
      </w:pPr>
      <w:r w:rsidRPr="00E07D47">
        <w:rPr>
          <w:rFonts w:cs="David"/>
          <w:rtl/>
        </w:rPr>
        <w:br w:type="page"/>
      </w:r>
      <w:r w:rsidRPr="00E07D47">
        <w:rPr>
          <w:rFonts w:cs="David" w:hint="cs"/>
          <w:b/>
          <w:bCs/>
          <w:u w:val="single"/>
          <w:rtl/>
        </w:rPr>
        <w:t>6. הצעת חוק לתיקון פקודת בריאות העם (הענקת תעודת הכרה לבוגרי המקצועות הפארא-רפואיים), התשס"ו-2006 (פ\17\962), הצעת חה"כ אחמד טיבי</w:t>
      </w:r>
    </w:p>
    <w:p w14:paraId="652A8D19" w14:textId="77777777" w:rsidR="00E07D47" w:rsidRPr="00E07D47" w:rsidRDefault="00E07D47" w:rsidP="00E07D47">
      <w:pPr>
        <w:bidi/>
        <w:rPr>
          <w:rFonts w:cs="David" w:hint="cs"/>
          <w:b/>
          <w:bCs/>
          <w:u w:val="single"/>
          <w:rtl/>
        </w:rPr>
      </w:pPr>
    </w:p>
    <w:p w14:paraId="2C73E926" w14:textId="77777777" w:rsidR="00E07D47" w:rsidRPr="00E07D47" w:rsidRDefault="00E07D47" w:rsidP="00E07D47">
      <w:pPr>
        <w:bidi/>
        <w:rPr>
          <w:rFonts w:cs="David" w:hint="cs"/>
          <w:rtl/>
        </w:rPr>
      </w:pPr>
      <w:r w:rsidRPr="00E07D47">
        <w:rPr>
          <w:rFonts w:cs="David" w:hint="cs"/>
          <w:u w:val="single"/>
          <w:rtl/>
        </w:rPr>
        <w:t>היו"ר רוחמה אברהם:</w:t>
      </w:r>
    </w:p>
    <w:p w14:paraId="75C43450" w14:textId="77777777" w:rsidR="00E07D47" w:rsidRPr="00E07D47" w:rsidRDefault="00E07D47" w:rsidP="00E07D47">
      <w:pPr>
        <w:bidi/>
        <w:rPr>
          <w:rFonts w:cs="David" w:hint="cs"/>
          <w:rtl/>
        </w:rPr>
      </w:pPr>
    </w:p>
    <w:p w14:paraId="0317D548" w14:textId="77777777" w:rsidR="00E07D47" w:rsidRPr="00E07D47" w:rsidRDefault="00E07D47" w:rsidP="00E07D47">
      <w:pPr>
        <w:bidi/>
        <w:rPr>
          <w:rFonts w:cs="David" w:hint="cs"/>
          <w:rtl/>
        </w:rPr>
      </w:pPr>
      <w:r w:rsidRPr="00E07D47">
        <w:rPr>
          <w:rFonts w:cs="David" w:hint="cs"/>
          <w:rtl/>
        </w:rPr>
        <w:tab/>
        <w:t>אנחנו עוברים להצעתו של חבר הכנסת אחמד טיבי, הצעץ חוק לתיקון פקודת בריאות העם (הענקת תעודת הכרה לבוגרי המקצועות הפארא-רפואיים), התשס"ו-2006. נא לנמק.</w:t>
      </w:r>
    </w:p>
    <w:p w14:paraId="445DD424" w14:textId="77777777" w:rsidR="00E07D47" w:rsidRPr="00E07D47" w:rsidRDefault="00E07D47" w:rsidP="00E07D47">
      <w:pPr>
        <w:bidi/>
        <w:rPr>
          <w:rFonts w:cs="David" w:hint="cs"/>
          <w:rtl/>
        </w:rPr>
      </w:pPr>
    </w:p>
    <w:p w14:paraId="5EA050A1" w14:textId="77777777" w:rsidR="00E07D47" w:rsidRPr="00E07D47" w:rsidRDefault="00E07D47" w:rsidP="00E07D47">
      <w:pPr>
        <w:bidi/>
        <w:rPr>
          <w:rFonts w:cs="David" w:hint="cs"/>
          <w:rtl/>
        </w:rPr>
      </w:pPr>
      <w:r w:rsidRPr="00E07D47">
        <w:rPr>
          <w:rFonts w:cs="David" w:hint="cs"/>
          <w:u w:val="single"/>
          <w:rtl/>
        </w:rPr>
        <w:t>אחמד טיבי:</w:t>
      </w:r>
    </w:p>
    <w:p w14:paraId="47422261" w14:textId="77777777" w:rsidR="00E07D47" w:rsidRPr="00E07D47" w:rsidRDefault="00E07D47" w:rsidP="00E07D47">
      <w:pPr>
        <w:bidi/>
        <w:rPr>
          <w:rFonts w:cs="David" w:hint="cs"/>
          <w:rtl/>
        </w:rPr>
      </w:pPr>
    </w:p>
    <w:p w14:paraId="4F2DC0AC" w14:textId="77777777" w:rsidR="00E07D47" w:rsidRPr="00E07D47" w:rsidRDefault="00E07D47" w:rsidP="00E07D47">
      <w:pPr>
        <w:bidi/>
        <w:rPr>
          <w:rFonts w:cs="David" w:hint="cs"/>
          <w:rtl/>
        </w:rPr>
      </w:pPr>
      <w:r w:rsidRPr="00E07D47">
        <w:rPr>
          <w:rFonts w:cs="David" w:hint="cs"/>
          <w:rtl/>
        </w:rPr>
        <w:tab/>
        <w:t xml:space="preserve"> מדובר בהצעת חוק חשובה. במשך שנים רבות משרד הבריאות הנפיק תעודות הכרה ב-17 מקצועות פארא-רפואיים. היה בג"ץ בשנים האחרונות, ששלל ממשרד הבריאות את האפשרות הזאת ולכן נוצר תוהו ובוהו לרבות אצל בוגרי חו"ל במקצועות כמו פיזיותרפיה וריפוי בעיסוק וכדומה. זו הצעה שבמקורה היא גם של משרד הבריאות ויש הסכמה. יש דין ודברים ביני לבין משרד הבריאות והם אפילו דחפו אותי להגיש את הבקשה הזאת ולהאיץ אותה קדימה. היא נדונה והתקבלה בכנסת הקודמת בקריאה ראשונה ולכן, חשוב להעביר אותה מהר ככל האפשר, בשל המצוקה שאופפת ופוגעת במאות ואלפי תלמידים הלומדים בחו"ל מקצועות אלה. הכל היה מתואם לראשונה בחיי עם יושב  ראש הקואליציה וכמובן, שלא לשכוח, עם סיעת האופוזיציה גם.</w:t>
      </w:r>
    </w:p>
    <w:p w14:paraId="294573BB" w14:textId="77777777" w:rsidR="00E07D47" w:rsidRPr="00E07D47" w:rsidRDefault="00E07D47" w:rsidP="00E07D47">
      <w:pPr>
        <w:bidi/>
        <w:rPr>
          <w:rFonts w:cs="David" w:hint="cs"/>
          <w:rtl/>
        </w:rPr>
      </w:pPr>
    </w:p>
    <w:p w14:paraId="6875A054" w14:textId="77777777" w:rsidR="00E07D47" w:rsidRPr="00E07D47" w:rsidRDefault="00E07D47" w:rsidP="00E07D47">
      <w:pPr>
        <w:bidi/>
        <w:rPr>
          <w:rFonts w:cs="David" w:hint="cs"/>
          <w:rtl/>
        </w:rPr>
      </w:pPr>
      <w:r w:rsidRPr="00E07D47">
        <w:rPr>
          <w:rFonts w:cs="David" w:hint="cs"/>
          <w:u w:val="single"/>
          <w:rtl/>
        </w:rPr>
        <w:t>היו"ר רוחמה אברהם:</w:t>
      </w:r>
    </w:p>
    <w:p w14:paraId="039496BA" w14:textId="77777777" w:rsidR="00E07D47" w:rsidRPr="00E07D47" w:rsidRDefault="00E07D47" w:rsidP="00E07D47">
      <w:pPr>
        <w:bidi/>
        <w:rPr>
          <w:rFonts w:cs="David" w:hint="cs"/>
          <w:rtl/>
        </w:rPr>
      </w:pPr>
    </w:p>
    <w:p w14:paraId="766719BC" w14:textId="77777777" w:rsidR="00E07D47" w:rsidRPr="00E07D47" w:rsidRDefault="00E07D47" w:rsidP="00E07D47">
      <w:pPr>
        <w:bidi/>
        <w:rPr>
          <w:rFonts w:cs="David" w:hint="cs"/>
          <w:rtl/>
        </w:rPr>
      </w:pPr>
      <w:r w:rsidRPr="00E07D47">
        <w:rPr>
          <w:rFonts w:cs="David" w:hint="cs"/>
          <w:rtl/>
        </w:rPr>
        <w:tab/>
        <w:t>אין איזו מילת תודה לוועדת הכנסת שהביאה את זה?</w:t>
      </w:r>
    </w:p>
    <w:p w14:paraId="6C533C07" w14:textId="77777777" w:rsidR="00E07D47" w:rsidRPr="00E07D47" w:rsidRDefault="00E07D47" w:rsidP="00E07D47">
      <w:pPr>
        <w:bidi/>
        <w:rPr>
          <w:rFonts w:cs="David" w:hint="cs"/>
          <w:rtl/>
        </w:rPr>
      </w:pPr>
    </w:p>
    <w:p w14:paraId="5032C6C3" w14:textId="77777777" w:rsidR="00E07D47" w:rsidRPr="00E07D47" w:rsidRDefault="00E07D47" w:rsidP="00E07D47">
      <w:pPr>
        <w:bidi/>
        <w:rPr>
          <w:rFonts w:cs="David" w:hint="cs"/>
          <w:rtl/>
        </w:rPr>
      </w:pPr>
      <w:r w:rsidRPr="00E07D47">
        <w:rPr>
          <w:rFonts w:cs="David" w:hint="cs"/>
          <w:u w:val="single"/>
          <w:rtl/>
        </w:rPr>
        <w:t>אחמד טיבי:</w:t>
      </w:r>
    </w:p>
    <w:p w14:paraId="4700082C" w14:textId="77777777" w:rsidR="00E07D47" w:rsidRPr="00E07D47" w:rsidRDefault="00E07D47" w:rsidP="00E07D47">
      <w:pPr>
        <w:bidi/>
        <w:rPr>
          <w:rFonts w:cs="David" w:hint="cs"/>
          <w:rtl/>
        </w:rPr>
      </w:pPr>
    </w:p>
    <w:p w14:paraId="674657F3" w14:textId="77777777" w:rsidR="00E07D47" w:rsidRPr="00E07D47" w:rsidRDefault="00E07D47" w:rsidP="00E07D47">
      <w:pPr>
        <w:bidi/>
        <w:rPr>
          <w:rFonts w:cs="David" w:hint="cs"/>
          <w:rtl/>
        </w:rPr>
      </w:pPr>
      <w:r w:rsidRPr="00E07D47">
        <w:rPr>
          <w:rFonts w:cs="David" w:hint="cs"/>
          <w:rtl/>
        </w:rPr>
        <w:tab/>
        <w:t xml:space="preserve"> זה לא היה מגיע לוועדת הכנסת, רבותיי, ללא אישורה מראש של גברתי, יושבת ראש הוועדה, שעשתה רבות, במשך כל היום...</w:t>
      </w:r>
    </w:p>
    <w:p w14:paraId="10A8E88F" w14:textId="77777777" w:rsidR="00E07D47" w:rsidRPr="00E07D47" w:rsidRDefault="00E07D47" w:rsidP="00E07D47">
      <w:pPr>
        <w:bidi/>
        <w:rPr>
          <w:rFonts w:cs="David" w:hint="cs"/>
          <w:rtl/>
        </w:rPr>
      </w:pPr>
    </w:p>
    <w:p w14:paraId="3AEE8347" w14:textId="77777777" w:rsidR="00E07D47" w:rsidRPr="00E07D47" w:rsidRDefault="00E07D47" w:rsidP="00E07D47">
      <w:pPr>
        <w:bidi/>
        <w:rPr>
          <w:rFonts w:cs="David" w:hint="cs"/>
          <w:rtl/>
        </w:rPr>
      </w:pPr>
      <w:r w:rsidRPr="00E07D47">
        <w:rPr>
          <w:rFonts w:cs="David" w:hint="cs"/>
          <w:u w:val="single"/>
          <w:rtl/>
        </w:rPr>
        <w:t>היו"ר רוחמה אברהם:</w:t>
      </w:r>
    </w:p>
    <w:p w14:paraId="6B2EFFA6" w14:textId="77777777" w:rsidR="00E07D47" w:rsidRPr="00E07D47" w:rsidRDefault="00E07D47" w:rsidP="00E07D47">
      <w:pPr>
        <w:bidi/>
        <w:rPr>
          <w:rFonts w:cs="David" w:hint="cs"/>
          <w:rtl/>
        </w:rPr>
      </w:pPr>
    </w:p>
    <w:p w14:paraId="051280BD" w14:textId="77777777" w:rsidR="00E07D47" w:rsidRPr="00E07D47" w:rsidRDefault="00E07D47" w:rsidP="00E07D47">
      <w:pPr>
        <w:bidi/>
        <w:rPr>
          <w:rFonts w:cs="David" w:hint="cs"/>
          <w:rtl/>
        </w:rPr>
      </w:pPr>
      <w:r w:rsidRPr="00E07D47">
        <w:rPr>
          <w:rFonts w:cs="David" w:hint="cs"/>
          <w:rtl/>
        </w:rPr>
        <w:tab/>
        <w:t>אני מודה לך, חבר הכנסת טיבי.</w:t>
      </w:r>
    </w:p>
    <w:p w14:paraId="31E188D6" w14:textId="77777777" w:rsidR="00E07D47" w:rsidRPr="00E07D47" w:rsidRDefault="00E07D47" w:rsidP="00E07D47">
      <w:pPr>
        <w:bidi/>
        <w:rPr>
          <w:rFonts w:cs="David" w:hint="cs"/>
          <w:rtl/>
        </w:rPr>
      </w:pPr>
    </w:p>
    <w:p w14:paraId="344B39BB" w14:textId="77777777" w:rsidR="00E07D47" w:rsidRPr="00E07D47" w:rsidRDefault="00E07D47" w:rsidP="00E07D47">
      <w:pPr>
        <w:bidi/>
        <w:rPr>
          <w:rFonts w:cs="David" w:hint="cs"/>
          <w:rtl/>
        </w:rPr>
      </w:pPr>
      <w:r w:rsidRPr="00E07D47">
        <w:rPr>
          <w:rFonts w:cs="David" w:hint="cs"/>
          <w:u w:val="single"/>
          <w:rtl/>
        </w:rPr>
        <w:t>אביגדור יצחקי:</w:t>
      </w:r>
    </w:p>
    <w:p w14:paraId="44F2996B" w14:textId="77777777" w:rsidR="00E07D47" w:rsidRPr="00E07D47" w:rsidRDefault="00E07D47" w:rsidP="00E07D47">
      <w:pPr>
        <w:bidi/>
        <w:rPr>
          <w:rFonts w:cs="David" w:hint="cs"/>
          <w:rtl/>
        </w:rPr>
      </w:pPr>
    </w:p>
    <w:p w14:paraId="29F47996" w14:textId="77777777" w:rsidR="00E07D47" w:rsidRPr="00E07D47" w:rsidRDefault="00E07D47" w:rsidP="00E07D47">
      <w:pPr>
        <w:bidi/>
        <w:rPr>
          <w:rFonts w:cs="David" w:hint="cs"/>
          <w:rtl/>
        </w:rPr>
      </w:pPr>
      <w:r w:rsidRPr="00E07D47">
        <w:rPr>
          <w:rFonts w:cs="David" w:hint="cs"/>
          <w:rtl/>
        </w:rPr>
        <w:tab/>
        <w:t>אני לא רוצה לדבר על הנושא עצמו אלא רק על התהליך, שאני חושב שאנחנו צריכים כולנו לאמץ אותו ולהעלותו על נס. דוקטור אחמד טיבי הגיע אלי עם חבילת חוקים. דנו בכל אחד בכובד ראש וישבנו שעה ארוכה ועל חלק אמרנו: לא ועל חלק אמרנו: כן. על אותם דברים שאמרנו: כן, אנחנו מקדמים אותם יחד ולכן, אני פונה לכל חברי הכנסת מהקואליציה והאופוזיציה: לפני שמניחים הצעות חוק, להגיע להסכמה מראש, כולל כאלה שהם לא באופוזיציה ולא בקואליציה.</w:t>
      </w:r>
    </w:p>
    <w:p w14:paraId="22E92F8F" w14:textId="77777777" w:rsidR="00E07D47" w:rsidRPr="00E07D47" w:rsidRDefault="00E07D47" w:rsidP="00E07D47">
      <w:pPr>
        <w:bidi/>
        <w:rPr>
          <w:rFonts w:cs="David" w:hint="cs"/>
          <w:rtl/>
        </w:rPr>
      </w:pPr>
    </w:p>
    <w:p w14:paraId="66D24009" w14:textId="77777777" w:rsidR="00E07D47" w:rsidRPr="00E07D47" w:rsidRDefault="00E07D47" w:rsidP="00E07D47">
      <w:pPr>
        <w:bidi/>
        <w:rPr>
          <w:rFonts w:cs="David" w:hint="cs"/>
          <w:rtl/>
        </w:rPr>
      </w:pPr>
      <w:r w:rsidRPr="00E07D47">
        <w:rPr>
          <w:rFonts w:cs="David" w:hint="cs"/>
          <w:u w:val="single"/>
          <w:rtl/>
        </w:rPr>
        <w:t>היו"ר רוחמה אברהם:</w:t>
      </w:r>
    </w:p>
    <w:p w14:paraId="2AEF973A" w14:textId="77777777" w:rsidR="00E07D47" w:rsidRPr="00E07D47" w:rsidRDefault="00E07D47" w:rsidP="00E07D47">
      <w:pPr>
        <w:bidi/>
        <w:rPr>
          <w:rFonts w:cs="David" w:hint="cs"/>
          <w:rtl/>
        </w:rPr>
      </w:pPr>
    </w:p>
    <w:p w14:paraId="44894C82" w14:textId="77777777" w:rsidR="00E07D47" w:rsidRPr="00E07D47" w:rsidRDefault="00E07D47" w:rsidP="00E07D47">
      <w:pPr>
        <w:bidi/>
        <w:rPr>
          <w:rFonts w:cs="David" w:hint="cs"/>
          <w:rtl/>
        </w:rPr>
      </w:pPr>
      <w:r w:rsidRPr="00E07D47">
        <w:rPr>
          <w:rFonts w:cs="David" w:hint="cs"/>
          <w:rtl/>
        </w:rPr>
        <w:tab/>
        <w:t>תודה. אני עוברת להצבעה.</w:t>
      </w:r>
    </w:p>
    <w:p w14:paraId="6248F928" w14:textId="77777777" w:rsidR="00E07D47" w:rsidRPr="00E07D47" w:rsidRDefault="00E07D47" w:rsidP="00E07D47">
      <w:pPr>
        <w:bidi/>
        <w:rPr>
          <w:rFonts w:cs="David" w:hint="cs"/>
          <w:rtl/>
        </w:rPr>
      </w:pPr>
    </w:p>
    <w:p w14:paraId="248B5CE2" w14:textId="77777777" w:rsidR="00E07D47" w:rsidRPr="00E07D47" w:rsidRDefault="00E07D47" w:rsidP="00E07D47">
      <w:pPr>
        <w:bidi/>
        <w:rPr>
          <w:rFonts w:cs="David" w:hint="cs"/>
          <w:rtl/>
        </w:rPr>
      </w:pPr>
      <w:r w:rsidRPr="00E07D47">
        <w:rPr>
          <w:rFonts w:cs="David" w:hint="cs"/>
          <w:rtl/>
        </w:rPr>
        <w:tab/>
        <w:t xml:space="preserve">בעד </w:t>
      </w:r>
      <w:r w:rsidRPr="00E07D47">
        <w:rPr>
          <w:rFonts w:cs="David"/>
          <w:rtl/>
        </w:rPr>
        <w:t>–</w:t>
      </w:r>
      <w:r w:rsidRPr="00E07D47">
        <w:rPr>
          <w:rFonts w:cs="David" w:hint="cs"/>
          <w:rtl/>
        </w:rPr>
        <w:t xml:space="preserve"> 14</w:t>
      </w:r>
    </w:p>
    <w:p w14:paraId="11770C6B" w14:textId="77777777" w:rsidR="00E07D47" w:rsidRPr="00E07D47" w:rsidRDefault="00E07D47" w:rsidP="00E07D47">
      <w:pPr>
        <w:bidi/>
        <w:rPr>
          <w:rFonts w:cs="David" w:hint="cs"/>
          <w:rtl/>
        </w:rPr>
      </w:pPr>
      <w:r w:rsidRPr="00E07D47">
        <w:rPr>
          <w:rFonts w:cs="David" w:hint="cs"/>
          <w:rtl/>
        </w:rPr>
        <w:tab/>
        <w:t xml:space="preserve">נגד </w:t>
      </w:r>
      <w:r w:rsidRPr="00E07D47">
        <w:rPr>
          <w:rFonts w:cs="David"/>
          <w:rtl/>
        </w:rPr>
        <w:t>–</w:t>
      </w:r>
      <w:r w:rsidRPr="00E07D47">
        <w:rPr>
          <w:rFonts w:cs="David" w:hint="cs"/>
          <w:rtl/>
        </w:rPr>
        <w:t xml:space="preserve"> אין</w:t>
      </w:r>
    </w:p>
    <w:p w14:paraId="1F240ED5" w14:textId="77777777" w:rsidR="00E07D47" w:rsidRPr="00E07D47" w:rsidRDefault="00E07D47" w:rsidP="00E07D47">
      <w:pPr>
        <w:bidi/>
        <w:rPr>
          <w:rFonts w:cs="David" w:hint="cs"/>
          <w:rtl/>
        </w:rPr>
      </w:pPr>
      <w:r w:rsidRPr="00E07D47">
        <w:rPr>
          <w:rFonts w:cs="David" w:hint="cs"/>
          <w:rtl/>
        </w:rPr>
        <w:tab/>
        <w:t xml:space="preserve">נמנעים </w:t>
      </w:r>
      <w:r w:rsidRPr="00E07D47">
        <w:rPr>
          <w:rFonts w:cs="David"/>
          <w:rtl/>
        </w:rPr>
        <w:t>–</w:t>
      </w:r>
      <w:r w:rsidRPr="00E07D47">
        <w:rPr>
          <w:rFonts w:cs="David" w:hint="cs"/>
          <w:rtl/>
        </w:rPr>
        <w:t xml:space="preserve"> אין</w:t>
      </w:r>
    </w:p>
    <w:p w14:paraId="4559D06E" w14:textId="77777777" w:rsidR="00E07D47" w:rsidRPr="00E07D47" w:rsidRDefault="00E07D47" w:rsidP="00E07D47">
      <w:pPr>
        <w:bidi/>
        <w:rPr>
          <w:rFonts w:cs="David" w:hint="cs"/>
          <w:rtl/>
        </w:rPr>
      </w:pPr>
    </w:p>
    <w:p w14:paraId="219DD7A4" w14:textId="77777777" w:rsidR="00E07D47" w:rsidRPr="00E07D47" w:rsidRDefault="00E07D47" w:rsidP="00E07D47">
      <w:pPr>
        <w:bidi/>
        <w:rPr>
          <w:rFonts w:cs="David" w:hint="cs"/>
          <w:rtl/>
        </w:rPr>
      </w:pPr>
      <w:r w:rsidRPr="00E07D47">
        <w:rPr>
          <w:rFonts w:cs="David" w:hint="cs"/>
          <w:rtl/>
        </w:rPr>
        <w:tab/>
        <w:t xml:space="preserve">אני קובעת, שהצעתו של חבר הכנסת טיבי קיבלה פטור מחובת הנחה. </w:t>
      </w:r>
    </w:p>
    <w:p w14:paraId="3F667396" w14:textId="77777777" w:rsidR="00E07D47" w:rsidRPr="00E07D47" w:rsidRDefault="00E07D47" w:rsidP="00E07D47">
      <w:pPr>
        <w:bidi/>
        <w:rPr>
          <w:rFonts w:cs="David" w:hint="cs"/>
          <w:rtl/>
        </w:rPr>
      </w:pPr>
    </w:p>
    <w:p w14:paraId="586D267F" w14:textId="77777777" w:rsidR="00E07D47" w:rsidRPr="00E07D47" w:rsidRDefault="00E07D47" w:rsidP="00E07D47">
      <w:pPr>
        <w:bidi/>
        <w:jc w:val="center"/>
        <w:rPr>
          <w:rFonts w:cs="David" w:hint="cs"/>
          <w:b/>
          <w:bCs/>
          <w:u w:val="single"/>
          <w:rtl/>
        </w:rPr>
      </w:pPr>
      <w:r w:rsidRPr="00E07D47">
        <w:rPr>
          <w:rFonts w:cs="David"/>
          <w:u w:val="single"/>
          <w:rtl/>
        </w:rPr>
        <w:br w:type="page"/>
      </w:r>
      <w:r w:rsidRPr="00E07D47">
        <w:rPr>
          <w:rFonts w:cs="David" w:hint="cs"/>
          <w:b/>
          <w:bCs/>
          <w:u w:val="single"/>
          <w:rtl/>
        </w:rPr>
        <w:t>ג. הרכב הוועדה המשותפת של ועדת הכספים והוועדה לזכויות הילד לעניין הצעה לסדר היום בנושא: "350,000 ילדים בסכנת חיים בגלל העוני וקיצוץ קצבאות הילדים".</w:t>
      </w:r>
    </w:p>
    <w:p w14:paraId="6E6AAA47" w14:textId="77777777" w:rsidR="00E07D47" w:rsidRPr="00E07D47" w:rsidRDefault="00E07D47" w:rsidP="00E07D47">
      <w:pPr>
        <w:bidi/>
        <w:rPr>
          <w:rFonts w:cs="David" w:hint="cs"/>
          <w:b/>
          <w:bCs/>
          <w:u w:val="single"/>
          <w:rtl/>
        </w:rPr>
      </w:pPr>
    </w:p>
    <w:p w14:paraId="0D136553" w14:textId="77777777" w:rsidR="00E07D47" w:rsidRPr="00E07D47" w:rsidRDefault="00E07D47" w:rsidP="00E07D47">
      <w:pPr>
        <w:bidi/>
        <w:rPr>
          <w:rFonts w:cs="David" w:hint="cs"/>
          <w:rtl/>
        </w:rPr>
      </w:pPr>
      <w:r w:rsidRPr="00E07D47">
        <w:rPr>
          <w:rFonts w:cs="David" w:hint="cs"/>
          <w:u w:val="single"/>
          <w:rtl/>
        </w:rPr>
        <w:t>היו"ר רוחמה אברהם:</w:t>
      </w:r>
    </w:p>
    <w:p w14:paraId="3C22DA9F" w14:textId="77777777" w:rsidR="00E07D47" w:rsidRPr="00E07D47" w:rsidRDefault="00E07D47" w:rsidP="00E07D47">
      <w:pPr>
        <w:bidi/>
        <w:rPr>
          <w:rFonts w:cs="David" w:hint="cs"/>
          <w:rtl/>
        </w:rPr>
      </w:pPr>
    </w:p>
    <w:p w14:paraId="2029EBD1" w14:textId="77777777" w:rsidR="00E07D47" w:rsidRPr="00E07D47" w:rsidRDefault="00E07D47" w:rsidP="00E07D47">
      <w:pPr>
        <w:bidi/>
        <w:rPr>
          <w:rFonts w:cs="David" w:hint="cs"/>
          <w:rtl/>
        </w:rPr>
      </w:pPr>
      <w:r w:rsidRPr="00E07D47">
        <w:rPr>
          <w:rFonts w:cs="David" w:hint="cs"/>
          <w:rtl/>
        </w:rPr>
        <w:tab/>
        <w:t>אני עוברת לנושא הבא: הרכב הוועדה המשותפת של ועדת הכספים והוועדה לזכויות הילד לעניין הצעה לסדר היום בנושא: 350,000 ילדים בסכנת חיים בגלל העוני וקיצוץ קצבאות הילדים.</w:t>
      </w:r>
    </w:p>
    <w:p w14:paraId="0348738B" w14:textId="77777777" w:rsidR="00E07D47" w:rsidRPr="00E07D47" w:rsidRDefault="00E07D47" w:rsidP="00E07D47">
      <w:pPr>
        <w:bidi/>
        <w:rPr>
          <w:rFonts w:cs="David" w:hint="cs"/>
          <w:rtl/>
        </w:rPr>
      </w:pPr>
    </w:p>
    <w:p w14:paraId="0D853AF8" w14:textId="77777777" w:rsidR="00E07D47" w:rsidRPr="00E07D47" w:rsidRDefault="00E07D47" w:rsidP="00E07D47">
      <w:pPr>
        <w:bidi/>
        <w:rPr>
          <w:rFonts w:cs="David" w:hint="cs"/>
          <w:rtl/>
        </w:rPr>
      </w:pPr>
      <w:r w:rsidRPr="00E07D47">
        <w:rPr>
          <w:rFonts w:cs="David" w:hint="cs"/>
          <w:rtl/>
        </w:rPr>
        <w:tab/>
        <w:t>הכנסת החליטה בישיבתה מיום רביעי, י"ח בסיוון השתס"ו, 14 יוני 2006, להעביר לוועדה המשותפת של ועדת הכספים והוועדה לזכויות הילד את הצעתו של חבר הכנסת שמואל הלפרט בנושא: 350,000 ילדים בסכנת חיים בגלל העוני וקיצוץ קצבאות הילדים. הוועדה תהיה בת 10 חברים, 5 מכל ועדה. מטעם ועדת הכספים, חברי הכנסת: ישראל כץ, סטס מסזנ'יקוב, שי חרמש, יצחק וקנין ואני מבקשת מסיעת גיל להכריע בין שני חברי הכנסת.</w:t>
      </w:r>
    </w:p>
    <w:p w14:paraId="4B33FAA9" w14:textId="77777777" w:rsidR="00E07D47" w:rsidRPr="00E07D47" w:rsidRDefault="00E07D47" w:rsidP="00E07D47">
      <w:pPr>
        <w:bidi/>
        <w:rPr>
          <w:rFonts w:cs="David" w:hint="cs"/>
          <w:rtl/>
        </w:rPr>
      </w:pPr>
    </w:p>
    <w:p w14:paraId="24240993" w14:textId="77777777" w:rsidR="00E07D47" w:rsidRPr="00E07D47" w:rsidRDefault="00E07D47" w:rsidP="00E07D47">
      <w:pPr>
        <w:bidi/>
        <w:rPr>
          <w:rFonts w:cs="David" w:hint="cs"/>
          <w:rtl/>
        </w:rPr>
      </w:pPr>
      <w:r w:rsidRPr="00E07D47">
        <w:rPr>
          <w:rFonts w:cs="David" w:hint="cs"/>
          <w:rtl/>
        </w:rPr>
        <w:tab/>
        <w:t>אדוני, יושב ראש הקואליציה, צריך להגיע להכרעה כי נתנו לי שני שמות: סלומינסקי וגם של גלזר ואני מבקשת, עד אחרי הצהריים - -</w:t>
      </w:r>
    </w:p>
    <w:p w14:paraId="159020A0" w14:textId="77777777" w:rsidR="00E07D47" w:rsidRPr="00E07D47" w:rsidRDefault="00E07D47" w:rsidP="00E07D47">
      <w:pPr>
        <w:bidi/>
        <w:rPr>
          <w:rFonts w:cs="David" w:hint="cs"/>
          <w:rtl/>
        </w:rPr>
      </w:pPr>
    </w:p>
    <w:p w14:paraId="554053E5" w14:textId="77777777" w:rsidR="00E07D47" w:rsidRPr="00E07D47" w:rsidRDefault="00E07D47" w:rsidP="00E07D47">
      <w:pPr>
        <w:bidi/>
        <w:rPr>
          <w:rFonts w:cs="David" w:hint="cs"/>
          <w:rtl/>
        </w:rPr>
      </w:pPr>
      <w:r w:rsidRPr="00E07D47">
        <w:rPr>
          <w:rFonts w:cs="David" w:hint="cs"/>
          <w:u w:val="single"/>
          <w:rtl/>
        </w:rPr>
        <w:t>קריאה:</w:t>
      </w:r>
    </w:p>
    <w:p w14:paraId="1FDF53C2" w14:textId="77777777" w:rsidR="00E07D47" w:rsidRPr="00E07D47" w:rsidRDefault="00E07D47" w:rsidP="00E07D47">
      <w:pPr>
        <w:bidi/>
        <w:rPr>
          <w:rFonts w:cs="David" w:hint="cs"/>
          <w:rtl/>
        </w:rPr>
      </w:pPr>
    </w:p>
    <w:p w14:paraId="559CEB9A" w14:textId="77777777" w:rsidR="00E07D47" w:rsidRPr="00E07D47" w:rsidRDefault="00E07D47" w:rsidP="00E07D47">
      <w:pPr>
        <w:bidi/>
        <w:rPr>
          <w:rFonts w:cs="David" w:hint="cs"/>
          <w:rtl/>
        </w:rPr>
      </w:pPr>
      <w:r w:rsidRPr="00E07D47">
        <w:rPr>
          <w:rFonts w:cs="David" w:hint="cs"/>
          <w:rtl/>
        </w:rPr>
        <w:tab/>
        <w:t>מה הבעיה?</w:t>
      </w:r>
    </w:p>
    <w:p w14:paraId="000760A5" w14:textId="77777777" w:rsidR="00E07D47" w:rsidRPr="00E07D47" w:rsidRDefault="00E07D47" w:rsidP="00E07D47">
      <w:pPr>
        <w:bidi/>
        <w:rPr>
          <w:rFonts w:cs="David" w:hint="cs"/>
          <w:rtl/>
        </w:rPr>
      </w:pPr>
    </w:p>
    <w:p w14:paraId="36134A6C" w14:textId="77777777" w:rsidR="00E07D47" w:rsidRPr="00E07D47" w:rsidRDefault="00E07D47" w:rsidP="00E07D47">
      <w:pPr>
        <w:bidi/>
        <w:rPr>
          <w:rFonts w:cs="David" w:hint="cs"/>
          <w:rtl/>
        </w:rPr>
      </w:pPr>
      <w:r w:rsidRPr="00E07D47">
        <w:rPr>
          <w:rFonts w:cs="David" w:hint="cs"/>
          <w:u w:val="single"/>
          <w:rtl/>
        </w:rPr>
        <w:t>היו"ר רוחמה אברהם:</w:t>
      </w:r>
    </w:p>
    <w:p w14:paraId="1D1AD8B8" w14:textId="77777777" w:rsidR="00E07D47" w:rsidRPr="00E07D47" w:rsidRDefault="00E07D47" w:rsidP="00E07D47">
      <w:pPr>
        <w:bidi/>
        <w:rPr>
          <w:rFonts w:cs="David" w:hint="cs"/>
          <w:rtl/>
        </w:rPr>
      </w:pPr>
    </w:p>
    <w:p w14:paraId="29F8D6E6" w14:textId="77777777" w:rsidR="00E07D47" w:rsidRPr="00E07D47" w:rsidRDefault="00E07D47" w:rsidP="00E07D47">
      <w:pPr>
        <w:bidi/>
        <w:rPr>
          <w:rFonts w:cs="David" w:hint="cs"/>
          <w:rtl/>
        </w:rPr>
      </w:pPr>
      <w:r w:rsidRPr="00E07D47">
        <w:rPr>
          <w:rFonts w:cs="David" w:hint="cs"/>
          <w:rtl/>
        </w:rPr>
        <w:tab/>
        <w:t>ועדת הכספים העבירה לנו 2 שמות ואני מבקשת מכם להכריע בנושא. הוגשו חבר הכנסת סלומינסקי וחבר הכנסת גלזר.</w:t>
      </w:r>
    </w:p>
    <w:p w14:paraId="4A58F70B" w14:textId="77777777" w:rsidR="00E07D47" w:rsidRPr="00E07D47" w:rsidRDefault="00E07D47" w:rsidP="00E07D47">
      <w:pPr>
        <w:bidi/>
        <w:rPr>
          <w:rFonts w:cs="David" w:hint="cs"/>
          <w:rtl/>
        </w:rPr>
      </w:pPr>
    </w:p>
    <w:p w14:paraId="520A3165" w14:textId="77777777" w:rsidR="00E07D47" w:rsidRPr="00E07D47" w:rsidRDefault="00E07D47" w:rsidP="00E07D47">
      <w:pPr>
        <w:bidi/>
        <w:rPr>
          <w:rFonts w:cs="David" w:hint="cs"/>
          <w:rtl/>
        </w:rPr>
      </w:pPr>
      <w:r w:rsidRPr="00E07D47">
        <w:rPr>
          <w:rFonts w:cs="David" w:hint="cs"/>
          <w:u w:val="single"/>
          <w:rtl/>
        </w:rPr>
        <w:t>אביגדור יצחקי:</w:t>
      </w:r>
    </w:p>
    <w:p w14:paraId="6C15C5B5" w14:textId="77777777" w:rsidR="00E07D47" w:rsidRPr="00E07D47" w:rsidRDefault="00E07D47" w:rsidP="00E07D47">
      <w:pPr>
        <w:bidi/>
        <w:rPr>
          <w:rFonts w:cs="David" w:hint="cs"/>
          <w:rtl/>
        </w:rPr>
      </w:pPr>
    </w:p>
    <w:p w14:paraId="1A4E9EAD" w14:textId="77777777" w:rsidR="00E07D47" w:rsidRPr="00E07D47" w:rsidRDefault="00E07D47" w:rsidP="00E07D47">
      <w:pPr>
        <w:bidi/>
        <w:rPr>
          <w:rFonts w:cs="David" w:hint="cs"/>
          <w:rtl/>
        </w:rPr>
      </w:pPr>
      <w:r w:rsidRPr="00E07D47">
        <w:rPr>
          <w:rFonts w:cs="David" w:hint="cs"/>
          <w:rtl/>
        </w:rPr>
        <w:tab/>
        <w:t>5-5</w:t>
      </w:r>
    </w:p>
    <w:p w14:paraId="552A184E" w14:textId="77777777" w:rsidR="00E07D47" w:rsidRPr="00E07D47" w:rsidRDefault="00E07D47" w:rsidP="00E07D47">
      <w:pPr>
        <w:bidi/>
        <w:rPr>
          <w:rFonts w:cs="David" w:hint="cs"/>
          <w:rtl/>
        </w:rPr>
      </w:pPr>
    </w:p>
    <w:p w14:paraId="4AF350C9" w14:textId="77777777" w:rsidR="00E07D47" w:rsidRPr="00E07D47" w:rsidRDefault="00E07D47" w:rsidP="00E07D47">
      <w:pPr>
        <w:bidi/>
        <w:rPr>
          <w:rFonts w:cs="David" w:hint="cs"/>
          <w:rtl/>
        </w:rPr>
      </w:pPr>
      <w:r w:rsidRPr="00E07D47">
        <w:rPr>
          <w:rFonts w:cs="David" w:hint="cs"/>
          <w:u w:val="single"/>
          <w:rtl/>
        </w:rPr>
        <w:t>היו"ר רוחמה אברהם:</w:t>
      </w:r>
    </w:p>
    <w:p w14:paraId="736F10CC" w14:textId="77777777" w:rsidR="00E07D47" w:rsidRPr="00E07D47" w:rsidRDefault="00E07D47" w:rsidP="00E07D47">
      <w:pPr>
        <w:bidi/>
        <w:rPr>
          <w:rFonts w:cs="David" w:hint="cs"/>
          <w:rtl/>
        </w:rPr>
      </w:pPr>
    </w:p>
    <w:p w14:paraId="06E463E4" w14:textId="77777777" w:rsidR="00E07D47" w:rsidRPr="00E07D47" w:rsidRDefault="00E07D47" w:rsidP="00E07D47">
      <w:pPr>
        <w:bidi/>
        <w:rPr>
          <w:rFonts w:cs="David" w:hint="cs"/>
          <w:rtl/>
        </w:rPr>
      </w:pPr>
      <w:r w:rsidRPr="00E07D47">
        <w:rPr>
          <w:rFonts w:cs="David" w:hint="cs"/>
          <w:rtl/>
        </w:rPr>
        <w:tab/>
        <w:t>מטעם הוועדה לזכויות הילד, חברי הכנסת: שלי יחימוביץ, שמואל הלפרט, דב חנין, יעקב מרגי ודוד טל.</w:t>
      </w:r>
    </w:p>
    <w:p w14:paraId="02D8C606" w14:textId="77777777" w:rsidR="00E07D47" w:rsidRPr="00E07D47" w:rsidRDefault="00E07D47" w:rsidP="00E07D47">
      <w:pPr>
        <w:bidi/>
        <w:rPr>
          <w:rFonts w:cs="David" w:hint="cs"/>
          <w:rtl/>
        </w:rPr>
      </w:pPr>
    </w:p>
    <w:p w14:paraId="51317D64" w14:textId="77777777" w:rsidR="00E07D47" w:rsidRPr="00E07D47" w:rsidRDefault="00E07D47" w:rsidP="00E07D47">
      <w:pPr>
        <w:bidi/>
        <w:rPr>
          <w:rFonts w:cs="David" w:hint="cs"/>
          <w:rtl/>
        </w:rPr>
      </w:pPr>
      <w:r w:rsidRPr="00E07D47">
        <w:rPr>
          <w:rFonts w:cs="David" w:hint="cs"/>
          <w:rtl/>
        </w:rPr>
        <w:tab/>
        <w:t>מכיוון שחבר הכנסת הלפרט העלה את זה וזה בוועדה לזכויות הילד, יו"ר הוועדה המשותפת תהיה חברת הכנסת שלי יחימוביץ.</w:t>
      </w:r>
    </w:p>
    <w:p w14:paraId="72A43B6C" w14:textId="77777777" w:rsidR="00E07D47" w:rsidRPr="00E07D47" w:rsidRDefault="00E07D47" w:rsidP="00E07D47">
      <w:pPr>
        <w:bidi/>
        <w:rPr>
          <w:rFonts w:cs="David" w:hint="cs"/>
          <w:rtl/>
        </w:rPr>
      </w:pPr>
    </w:p>
    <w:p w14:paraId="218883C4" w14:textId="77777777" w:rsidR="00E07D47" w:rsidRPr="00E07D47" w:rsidRDefault="00E07D47" w:rsidP="00E07D47">
      <w:pPr>
        <w:bidi/>
        <w:rPr>
          <w:rFonts w:cs="David" w:hint="cs"/>
          <w:rtl/>
        </w:rPr>
      </w:pPr>
      <w:r w:rsidRPr="00E07D47">
        <w:rPr>
          <w:rFonts w:cs="David" w:hint="cs"/>
          <w:rtl/>
        </w:rPr>
        <w:tab/>
        <w:t>מי בעד, מי נגד.</w:t>
      </w:r>
    </w:p>
    <w:p w14:paraId="0D33AE7A" w14:textId="77777777" w:rsidR="00E07D47" w:rsidRPr="00E07D47" w:rsidRDefault="00E07D47" w:rsidP="00E07D47">
      <w:pPr>
        <w:bidi/>
        <w:rPr>
          <w:rFonts w:cs="David" w:hint="cs"/>
          <w:rtl/>
        </w:rPr>
      </w:pPr>
    </w:p>
    <w:p w14:paraId="12B9419C" w14:textId="77777777" w:rsidR="00E07D47" w:rsidRPr="00E07D47" w:rsidRDefault="00E07D47" w:rsidP="00E07D47">
      <w:pPr>
        <w:bidi/>
        <w:rPr>
          <w:rFonts w:cs="David" w:hint="cs"/>
          <w:rtl/>
        </w:rPr>
      </w:pPr>
      <w:r w:rsidRPr="00E07D47">
        <w:rPr>
          <w:rFonts w:cs="David" w:hint="cs"/>
          <w:rtl/>
        </w:rPr>
        <w:tab/>
        <w:t xml:space="preserve">בעד </w:t>
      </w:r>
      <w:r w:rsidRPr="00E07D47">
        <w:rPr>
          <w:rFonts w:cs="David"/>
          <w:rtl/>
        </w:rPr>
        <w:t>–</w:t>
      </w:r>
      <w:r w:rsidRPr="00E07D47">
        <w:rPr>
          <w:rFonts w:cs="David" w:hint="cs"/>
          <w:rtl/>
        </w:rPr>
        <w:t xml:space="preserve"> 8</w:t>
      </w:r>
    </w:p>
    <w:p w14:paraId="6816B57E" w14:textId="77777777" w:rsidR="00E07D47" w:rsidRPr="00E07D47" w:rsidRDefault="00E07D47" w:rsidP="00E07D47">
      <w:pPr>
        <w:bidi/>
        <w:rPr>
          <w:rFonts w:cs="David" w:hint="cs"/>
          <w:rtl/>
        </w:rPr>
      </w:pPr>
      <w:r w:rsidRPr="00E07D47">
        <w:rPr>
          <w:rFonts w:cs="David" w:hint="cs"/>
          <w:rtl/>
        </w:rPr>
        <w:tab/>
        <w:t xml:space="preserve">נגד </w:t>
      </w:r>
      <w:r w:rsidRPr="00E07D47">
        <w:rPr>
          <w:rFonts w:cs="David"/>
          <w:rtl/>
        </w:rPr>
        <w:t>–</w:t>
      </w:r>
      <w:r w:rsidRPr="00E07D47">
        <w:rPr>
          <w:rFonts w:cs="David" w:hint="cs"/>
          <w:rtl/>
        </w:rPr>
        <w:t xml:space="preserve"> אין</w:t>
      </w:r>
    </w:p>
    <w:p w14:paraId="4A3D88FA" w14:textId="77777777" w:rsidR="00E07D47" w:rsidRPr="00E07D47" w:rsidRDefault="00E07D47" w:rsidP="00E07D47">
      <w:pPr>
        <w:bidi/>
        <w:rPr>
          <w:rFonts w:cs="David" w:hint="cs"/>
          <w:rtl/>
        </w:rPr>
      </w:pPr>
      <w:r w:rsidRPr="00E07D47">
        <w:rPr>
          <w:rFonts w:cs="David" w:hint="cs"/>
          <w:rtl/>
        </w:rPr>
        <w:tab/>
        <w:t xml:space="preserve">נמנעים </w:t>
      </w:r>
      <w:r w:rsidRPr="00E07D47">
        <w:rPr>
          <w:rFonts w:cs="David"/>
          <w:rtl/>
        </w:rPr>
        <w:t>–</w:t>
      </w:r>
      <w:r w:rsidRPr="00E07D47">
        <w:rPr>
          <w:rFonts w:cs="David" w:hint="cs"/>
          <w:rtl/>
        </w:rPr>
        <w:t xml:space="preserve"> אין</w:t>
      </w:r>
    </w:p>
    <w:p w14:paraId="35BCAF5F" w14:textId="77777777" w:rsidR="00E07D47" w:rsidRPr="00E07D47" w:rsidRDefault="00E07D47" w:rsidP="00E07D47">
      <w:pPr>
        <w:bidi/>
        <w:rPr>
          <w:rFonts w:cs="David" w:hint="cs"/>
          <w:rtl/>
        </w:rPr>
      </w:pPr>
    </w:p>
    <w:p w14:paraId="22A08D1B" w14:textId="77777777" w:rsidR="00E07D47" w:rsidRPr="00E07D47" w:rsidRDefault="00E07D47" w:rsidP="00E07D47">
      <w:pPr>
        <w:bidi/>
        <w:rPr>
          <w:rFonts w:cs="David"/>
          <w:rtl/>
        </w:rPr>
      </w:pPr>
      <w:r w:rsidRPr="00E07D47">
        <w:rPr>
          <w:rFonts w:cs="David" w:hint="cs"/>
          <w:rtl/>
        </w:rPr>
        <w:tab/>
      </w:r>
    </w:p>
    <w:p w14:paraId="04520421" w14:textId="77777777" w:rsidR="00E07D47" w:rsidRPr="00E07D47" w:rsidRDefault="00E07D47" w:rsidP="00E07D47">
      <w:pPr>
        <w:bidi/>
        <w:jc w:val="center"/>
        <w:rPr>
          <w:rFonts w:cs="David" w:hint="cs"/>
          <w:b/>
          <w:bCs/>
          <w:u w:val="single"/>
          <w:rtl/>
        </w:rPr>
      </w:pPr>
      <w:r w:rsidRPr="00E07D47">
        <w:rPr>
          <w:rFonts w:cs="David"/>
          <w:rtl/>
        </w:rPr>
        <w:br w:type="page"/>
      </w:r>
      <w:r w:rsidRPr="00E07D47">
        <w:rPr>
          <w:rFonts w:cs="David" w:hint="cs"/>
          <w:b/>
          <w:bCs/>
          <w:u w:val="single"/>
          <w:rtl/>
        </w:rPr>
        <w:t>ד. קביעת ועדות לדיון בהצעות החוק הבאות:</w:t>
      </w:r>
    </w:p>
    <w:p w14:paraId="597505C2" w14:textId="77777777" w:rsidR="00E07D47" w:rsidRPr="00E07D47" w:rsidRDefault="00E07D47" w:rsidP="00E07D47">
      <w:pPr>
        <w:numPr>
          <w:ilvl w:val="0"/>
          <w:numId w:val="1"/>
        </w:numPr>
        <w:overflowPunct w:val="0"/>
        <w:autoSpaceDE w:val="0"/>
        <w:autoSpaceDN w:val="0"/>
        <w:bidi/>
        <w:adjustRightInd w:val="0"/>
        <w:ind w:right="0"/>
        <w:jc w:val="center"/>
        <w:textAlignment w:val="baseline"/>
        <w:rPr>
          <w:rFonts w:cs="David" w:hint="cs"/>
          <w:b/>
          <w:bCs/>
          <w:u w:val="single"/>
        </w:rPr>
      </w:pPr>
      <w:r w:rsidRPr="00E07D47">
        <w:rPr>
          <w:rFonts w:cs="David" w:hint="cs"/>
          <w:b/>
          <w:bCs/>
          <w:u w:val="single"/>
          <w:rtl/>
        </w:rPr>
        <w:t xml:space="preserve">הצעת חוק יסוד: הכנסת (תיקון </w:t>
      </w:r>
      <w:r w:rsidRPr="00E07D47">
        <w:rPr>
          <w:rFonts w:cs="David"/>
          <w:b/>
          <w:bCs/>
          <w:u w:val="single"/>
          <w:rtl/>
        </w:rPr>
        <w:t>–</w:t>
      </w:r>
      <w:r w:rsidRPr="00E07D47">
        <w:rPr>
          <w:rFonts w:cs="David" w:hint="cs"/>
          <w:b/>
          <w:bCs/>
          <w:u w:val="single"/>
          <w:rtl/>
        </w:rPr>
        <w:t xml:space="preserve"> מועד ישיבת הפתיחה של הכנסת), הצעת חה"כ דוד טל (פ\17\110)</w:t>
      </w:r>
    </w:p>
    <w:p w14:paraId="796ABDE9" w14:textId="77777777" w:rsidR="00E07D47" w:rsidRPr="00E07D47" w:rsidRDefault="00E07D47" w:rsidP="00E07D47">
      <w:pPr>
        <w:numPr>
          <w:ilvl w:val="0"/>
          <w:numId w:val="1"/>
        </w:numPr>
        <w:overflowPunct w:val="0"/>
        <w:autoSpaceDE w:val="0"/>
        <w:autoSpaceDN w:val="0"/>
        <w:bidi/>
        <w:adjustRightInd w:val="0"/>
        <w:ind w:right="0"/>
        <w:jc w:val="center"/>
        <w:textAlignment w:val="baseline"/>
        <w:rPr>
          <w:rFonts w:cs="David" w:hint="cs"/>
          <w:b/>
          <w:bCs/>
          <w:u w:val="single"/>
          <w:rtl/>
        </w:rPr>
      </w:pPr>
      <w:r w:rsidRPr="00E07D47">
        <w:rPr>
          <w:rFonts w:cs="David" w:hint="cs"/>
          <w:b/>
          <w:bCs/>
          <w:u w:val="single"/>
          <w:rtl/>
        </w:rPr>
        <w:t xml:space="preserve">הצעת חוק יסדו: הכנסת (תיקון </w:t>
      </w:r>
      <w:r w:rsidRPr="00E07D47">
        <w:rPr>
          <w:rFonts w:cs="David"/>
          <w:b/>
          <w:bCs/>
          <w:u w:val="single"/>
          <w:rtl/>
        </w:rPr>
        <w:t>–</w:t>
      </w:r>
      <w:r w:rsidRPr="00E07D47">
        <w:rPr>
          <w:rFonts w:cs="David" w:hint="cs"/>
          <w:b/>
          <w:bCs/>
          <w:u w:val="single"/>
          <w:rtl/>
        </w:rPr>
        <w:t xml:space="preserve"> מועד ישיבת הפתיחה של הכנסת), הצעת חה"כ משה גפני (פ\17\374)</w:t>
      </w:r>
    </w:p>
    <w:p w14:paraId="0F049D11" w14:textId="77777777" w:rsidR="00E07D47" w:rsidRPr="00E07D47" w:rsidRDefault="00E07D47" w:rsidP="00E07D47">
      <w:pPr>
        <w:bidi/>
        <w:ind w:left="360"/>
        <w:rPr>
          <w:rFonts w:cs="David" w:hint="cs"/>
          <w:b/>
          <w:bCs/>
          <w:u w:val="single"/>
          <w:rtl/>
        </w:rPr>
      </w:pPr>
    </w:p>
    <w:p w14:paraId="3F0A4DBF" w14:textId="77777777" w:rsidR="00E07D47" w:rsidRPr="00E07D47" w:rsidRDefault="00E07D47" w:rsidP="00E07D47">
      <w:pPr>
        <w:bidi/>
        <w:ind w:left="360"/>
        <w:rPr>
          <w:rFonts w:cs="David" w:hint="cs"/>
          <w:rtl/>
        </w:rPr>
      </w:pPr>
      <w:r w:rsidRPr="00E07D47">
        <w:rPr>
          <w:rFonts w:cs="David" w:hint="cs"/>
          <w:u w:val="single"/>
          <w:rtl/>
        </w:rPr>
        <w:t>היו"ר רוחמה אברהם:</w:t>
      </w:r>
    </w:p>
    <w:p w14:paraId="0955778D" w14:textId="77777777" w:rsidR="00E07D47" w:rsidRPr="00E07D47" w:rsidRDefault="00E07D47" w:rsidP="00E07D47">
      <w:pPr>
        <w:bidi/>
        <w:rPr>
          <w:rFonts w:cs="David" w:hint="cs"/>
          <w:rtl/>
        </w:rPr>
      </w:pPr>
    </w:p>
    <w:p w14:paraId="2ED80390" w14:textId="77777777" w:rsidR="00E07D47" w:rsidRPr="00E07D47" w:rsidRDefault="00E07D47" w:rsidP="00E07D47">
      <w:pPr>
        <w:bidi/>
        <w:ind w:firstLine="567"/>
        <w:rPr>
          <w:rFonts w:cs="David" w:hint="cs"/>
          <w:rtl/>
        </w:rPr>
      </w:pPr>
      <w:r w:rsidRPr="00E07D47">
        <w:rPr>
          <w:rFonts w:cs="David" w:hint="cs"/>
          <w:rtl/>
        </w:rPr>
        <w:t>אני עוברת לנושא הבא: קביע ועדות לדיון בהצעות החוק הבאות: הצעת חוק יסוד:</w:t>
      </w:r>
      <w:r w:rsidRPr="00E07D47">
        <w:rPr>
          <w:rFonts w:cs="David" w:hint="cs"/>
        </w:rPr>
        <w:t xml:space="preserve"> </w:t>
      </w:r>
      <w:r w:rsidRPr="00E07D47">
        <w:rPr>
          <w:rFonts w:cs="David" w:hint="cs"/>
          <w:rtl/>
        </w:rPr>
        <w:t xml:space="preserve">הכנסת (תיקון </w:t>
      </w:r>
      <w:r w:rsidRPr="00E07D47">
        <w:rPr>
          <w:rFonts w:cs="David"/>
          <w:rtl/>
        </w:rPr>
        <w:t>–</w:t>
      </w:r>
      <w:r w:rsidRPr="00E07D47">
        <w:rPr>
          <w:rFonts w:cs="David" w:hint="cs"/>
          <w:rtl/>
        </w:rPr>
        <w:t xml:space="preserve"> מועד ישיבת הפתיחה של הכנסת), הצעתו של חבר הכנסת דוד טל, פ\17\110 והנושא השני זה הצעת חוק זהה, של חבר הכנסת גפני, פ\17\374. במליאה לא היתה הכרעה ונאמר שם שזה יידון או בועדת חוקה או בוועדת הכנסת.</w:t>
      </w:r>
    </w:p>
    <w:p w14:paraId="300D6CA7" w14:textId="77777777" w:rsidR="00E07D47" w:rsidRPr="00E07D47" w:rsidRDefault="00E07D47" w:rsidP="00E07D47">
      <w:pPr>
        <w:bidi/>
        <w:rPr>
          <w:rFonts w:cs="David" w:hint="cs"/>
          <w:rtl/>
        </w:rPr>
      </w:pPr>
    </w:p>
    <w:p w14:paraId="0E0E0522" w14:textId="77777777" w:rsidR="00E07D47" w:rsidRPr="00E07D47" w:rsidRDefault="00E07D47" w:rsidP="00E07D47">
      <w:pPr>
        <w:bidi/>
        <w:rPr>
          <w:rFonts w:cs="David" w:hint="cs"/>
          <w:rtl/>
        </w:rPr>
      </w:pPr>
      <w:r w:rsidRPr="00E07D47">
        <w:rPr>
          <w:rFonts w:cs="David" w:hint="cs"/>
          <w:rtl/>
        </w:rPr>
        <w:tab/>
        <w:t xml:space="preserve">למען הסדר הטוב, חבר הכנסת דוד טל יציג את הנושא. </w:t>
      </w:r>
    </w:p>
    <w:p w14:paraId="4AE7A13F" w14:textId="77777777" w:rsidR="00E07D47" w:rsidRPr="00E07D47" w:rsidRDefault="00E07D47" w:rsidP="00E07D47">
      <w:pPr>
        <w:bidi/>
        <w:rPr>
          <w:rFonts w:cs="David" w:hint="cs"/>
          <w:rtl/>
        </w:rPr>
      </w:pPr>
    </w:p>
    <w:p w14:paraId="3321DB0F" w14:textId="77777777" w:rsidR="00E07D47" w:rsidRPr="00E07D47" w:rsidRDefault="00E07D47" w:rsidP="00E07D47">
      <w:pPr>
        <w:pStyle w:val="Heading7"/>
        <w:rPr>
          <w:rFonts w:hint="cs"/>
          <w:rtl/>
        </w:rPr>
      </w:pPr>
      <w:r w:rsidRPr="00E07D47">
        <w:rPr>
          <w:rFonts w:hint="cs"/>
          <w:rtl/>
        </w:rPr>
        <w:t>דוד טל:</w:t>
      </w:r>
    </w:p>
    <w:p w14:paraId="34DD9AE1" w14:textId="77777777" w:rsidR="00E07D47" w:rsidRPr="00E07D47" w:rsidRDefault="00E07D47" w:rsidP="00E07D47">
      <w:pPr>
        <w:bidi/>
        <w:rPr>
          <w:rFonts w:cs="David" w:hint="cs"/>
          <w:u w:val="single"/>
          <w:rtl/>
        </w:rPr>
      </w:pPr>
    </w:p>
    <w:p w14:paraId="348B67B4" w14:textId="77777777" w:rsidR="00E07D47" w:rsidRPr="00E07D47" w:rsidRDefault="00E07D47" w:rsidP="00E07D47">
      <w:pPr>
        <w:bidi/>
        <w:ind w:firstLine="567"/>
        <w:rPr>
          <w:rFonts w:cs="David" w:hint="cs"/>
          <w:rtl/>
        </w:rPr>
      </w:pPr>
      <w:r w:rsidRPr="00E07D47">
        <w:rPr>
          <w:rFonts w:cs="David" w:hint="cs"/>
          <w:rtl/>
        </w:rPr>
        <w:t>אציג זאת בקצרה: אמנם הכותרת של הצעת החוק היתה חוק יסוד ונכון שמתקנים גם חוק יסוד, אבל התיקון עצמו מתבצע בחוק רגיל. ראוי ונכון שתיקון בחוק הכנסת יידון בוועדת הכנסת ולא בוועדה אחרת. זה לא נדיר שתיקונים מסוג זה מתוקנים בוועדת הכנסת. היו לנו בעבר מקרים רבים שהעבירו והעתיקו וגזרו מחוק יסוד והעבירו לחוק רגיל לוועדת הכנסת. ההצעות הללו אכן נדונו כאן, בוועדה הזאת. אני יכול לתת דוגמה: תיקון מס' 29 למשל, שרצו לקבוע הוראות לכינוס הכנסת בזמן הפגרה וגם שם, התבצעה איזו הורדה מחוק יסוד: הכנסת לחוק כנסת רגיל. כך היה גם לדעתי בתיקונים 27,31 ו-32. אשר על כן, אני רוצה לומר שהדבר שגור כאן, בוועדה שלנו ולכן, אני מציע לאשר זאת. זו האכסניה האמיתית.</w:t>
      </w:r>
    </w:p>
    <w:p w14:paraId="6316468B" w14:textId="77777777" w:rsidR="00E07D47" w:rsidRPr="00E07D47" w:rsidRDefault="00E07D47" w:rsidP="00E07D47">
      <w:pPr>
        <w:bidi/>
        <w:ind w:firstLine="567"/>
        <w:rPr>
          <w:rFonts w:cs="David" w:hint="cs"/>
          <w:rtl/>
        </w:rPr>
      </w:pPr>
    </w:p>
    <w:p w14:paraId="689D40C0" w14:textId="77777777" w:rsidR="00E07D47" w:rsidRPr="00E07D47" w:rsidRDefault="00E07D47" w:rsidP="00E07D47">
      <w:pPr>
        <w:bidi/>
        <w:rPr>
          <w:rFonts w:cs="David" w:hint="cs"/>
          <w:rtl/>
        </w:rPr>
      </w:pPr>
      <w:r w:rsidRPr="00E07D47">
        <w:rPr>
          <w:rFonts w:cs="David" w:hint="cs"/>
          <w:u w:val="single"/>
          <w:rtl/>
        </w:rPr>
        <w:t>היו"ר רוחמה אברהם:</w:t>
      </w:r>
    </w:p>
    <w:p w14:paraId="73C9E20F" w14:textId="77777777" w:rsidR="00E07D47" w:rsidRPr="00E07D47" w:rsidRDefault="00E07D47" w:rsidP="00E07D47">
      <w:pPr>
        <w:bidi/>
        <w:rPr>
          <w:rFonts w:cs="David" w:hint="cs"/>
          <w:rtl/>
        </w:rPr>
      </w:pPr>
    </w:p>
    <w:p w14:paraId="22F25143" w14:textId="77777777" w:rsidR="00E07D47" w:rsidRPr="00E07D47" w:rsidRDefault="00E07D47" w:rsidP="00E07D47">
      <w:pPr>
        <w:bidi/>
        <w:rPr>
          <w:rFonts w:cs="David" w:hint="cs"/>
          <w:rtl/>
        </w:rPr>
      </w:pPr>
      <w:r w:rsidRPr="00E07D47">
        <w:rPr>
          <w:rFonts w:cs="David" w:hint="cs"/>
          <w:rtl/>
        </w:rPr>
        <w:tab/>
        <w:t>חבר הכנסת גפני?</w:t>
      </w:r>
    </w:p>
    <w:p w14:paraId="45243BE6" w14:textId="77777777" w:rsidR="00E07D47" w:rsidRPr="00E07D47" w:rsidRDefault="00E07D47" w:rsidP="00E07D47">
      <w:pPr>
        <w:bidi/>
        <w:rPr>
          <w:rFonts w:cs="David" w:hint="cs"/>
          <w:rtl/>
        </w:rPr>
      </w:pPr>
    </w:p>
    <w:p w14:paraId="1A1AC81D" w14:textId="77777777" w:rsidR="00E07D47" w:rsidRPr="00E07D47" w:rsidRDefault="00E07D47" w:rsidP="00E07D47">
      <w:pPr>
        <w:bidi/>
        <w:rPr>
          <w:rFonts w:cs="David" w:hint="cs"/>
          <w:rtl/>
        </w:rPr>
      </w:pPr>
      <w:r w:rsidRPr="00E07D47">
        <w:rPr>
          <w:rFonts w:cs="David" w:hint="cs"/>
          <w:u w:val="single"/>
          <w:rtl/>
        </w:rPr>
        <w:t>משה גפני:</w:t>
      </w:r>
    </w:p>
    <w:p w14:paraId="107BC70C" w14:textId="77777777" w:rsidR="00E07D47" w:rsidRPr="00E07D47" w:rsidRDefault="00E07D47" w:rsidP="00E07D47">
      <w:pPr>
        <w:bidi/>
        <w:rPr>
          <w:rFonts w:cs="David" w:hint="cs"/>
          <w:rtl/>
        </w:rPr>
      </w:pPr>
    </w:p>
    <w:p w14:paraId="778FC7E9" w14:textId="77777777" w:rsidR="00E07D47" w:rsidRPr="00E07D47" w:rsidRDefault="00E07D47" w:rsidP="00E07D47">
      <w:pPr>
        <w:bidi/>
        <w:rPr>
          <w:rFonts w:cs="David" w:hint="cs"/>
          <w:rtl/>
        </w:rPr>
      </w:pPr>
      <w:r w:rsidRPr="00E07D47">
        <w:rPr>
          <w:rFonts w:cs="David" w:hint="cs"/>
          <w:rtl/>
        </w:rPr>
        <w:tab/>
        <w:t xml:space="preserve"> אין לי מה להוסיף. מה שאמר חבר הכנסת טל זה בסדר גמור.</w:t>
      </w:r>
    </w:p>
    <w:p w14:paraId="61F52A75" w14:textId="77777777" w:rsidR="00E07D47" w:rsidRPr="00E07D47" w:rsidRDefault="00E07D47" w:rsidP="00E07D47">
      <w:pPr>
        <w:bidi/>
        <w:rPr>
          <w:rFonts w:cs="David" w:hint="cs"/>
          <w:rtl/>
        </w:rPr>
      </w:pPr>
    </w:p>
    <w:p w14:paraId="156AAB3D" w14:textId="77777777" w:rsidR="00E07D47" w:rsidRPr="00E07D47" w:rsidRDefault="00E07D47" w:rsidP="00E07D47">
      <w:pPr>
        <w:bidi/>
        <w:rPr>
          <w:rFonts w:cs="David" w:hint="cs"/>
          <w:rtl/>
        </w:rPr>
      </w:pPr>
      <w:r w:rsidRPr="00E07D47">
        <w:rPr>
          <w:rFonts w:cs="David" w:hint="cs"/>
          <w:u w:val="single"/>
          <w:rtl/>
        </w:rPr>
        <w:t>היו"ר רוחמה אברהם:</w:t>
      </w:r>
    </w:p>
    <w:p w14:paraId="383809BE" w14:textId="77777777" w:rsidR="00E07D47" w:rsidRPr="00E07D47" w:rsidRDefault="00E07D47" w:rsidP="00E07D47">
      <w:pPr>
        <w:bidi/>
        <w:rPr>
          <w:rFonts w:cs="David" w:hint="cs"/>
          <w:rtl/>
        </w:rPr>
      </w:pPr>
    </w:p>
    <w:p w14:paraId="58DA9BE8" w14:textId="77777777" w:rsidR="00E07D47" w:rsidRPr="00E07D47" w:rsidRDefault="00E07D47" w:rsidP="00E07D47">
      <w:pPr>
        <w:bidi/>
        <w:rPr>
          <w:rFonts w:cs="David" w:hint="cs"/>
          <w:rtl/>
        </w:rPr>
      </w:pPr>
      <w:r w:rsidRPr="00E07D47">
        <w:rPr>
          <w:rFonts w:cs="David" w:hint="cs"/>
          <w:rtl/>
        </w:rPr>
        <w:tab/>
        <w:t>אתה בעד להכריע שזה יישאר בוועדת הכנסת. אתם מתבקשים להצביע.</w:t>
      </w:r>
    </w:p>
    <w:p w14:paraId="559C03F9" w14:textId="77777777" w:rsidR="00E07D47" w:rsidRPr="00E07D47" w:rsidRDefault="00E07D47" w:rsidP="00E07D47">
      <w:pPr>
        <w:bidi/>
        <w:rPr>
          <w:rFonts w:cs="David" w:hint="cs"/>
          <w:rtl/>
        </w:rPr>
      </w:pPr>
    </w:p>
    <w:p w14:paraId="5D51487D" w14:textId="77777777" w:rsidR="00E07D47" w:rsidRPr="00E07D47" w:rsidRDefault="00E07D47" w:rsidP="00E07D47">
      <w:pPr>
        <w:bidi/>
        <w:rPr>
          <w:rFonts w:cs="David" w:hint="cs"/>
          <w:rtl/>
        </w:rPr>
      </w:pPr>
      <w:r w:rsidRPr="00E07D47">
        <w:rPr>
          <w:rFonts w:cs="David" w:hint="cs"/>
          <w:rtl/>
        </w:rPr>
        <w:tab/>
        <w:t xml:space="preserve">בעד </w:t>
      </w:r>
      <w:r w:rsidRPr="00E07D47">
        <w:rPr>
          <w:rFonts w:cs="David"/>
          <w:rtl/>
        </w:rPr>
        <w:t>–</w:t>
      </w:r>
      <w:r w:rsidRPr="00E07D47">
        <w:rPr>
          <w:rFonts w:cs="David" w:hint="cs"/>
          <w:rtl/>
        </w:rPr>
        <w:t xml:space="preserve"> 10</w:t>
      </w:r>
    </w:p>
    <w:p w14:paraId="1256C5DE" w14:textId="77777777" w:rsidR="00E07D47" w:rsidRPr="00E07D47" w:rsidRDefault="00E07D47" w:rsidP="00E07D47">
      <w:pPr>
        <w:bidi/>
        <w:rPr>
          <w:rFonts w:cs="David" w:hint="cs"/>
          <w:rtl/>
        </w:rPr>
      </w:pPr>
      <w:r w:rsidRPr="00E07D47">
        <w:rPr>
          <w:rFonts w:cs="David" w:hint="cs"/>
          <w:rtl/>
        </w:rPr>
        <w:tab/>
        <w:t xml:space="preserve">נגד </w:t>
      </w:r>
      <w:r w:rsidRPr="00E07D47">
        <w:rPr>
          <w:rFonts w:cs="David"/>
          <w:rtl/>
        </w:rPr>
        <w:t>–</w:t>
      </w:r>
      <w:r w:rsidRPr="00E07D47">
        <w:rPr>
          <w:rFonts w:cs="David" w:hint="cs"/>
          <w:rtl/>
        </w:rPr>
        <w:t xml:space="preserve"> אין</w:t>
      </w:r>
    </w:p>
    <w:p w14:paraId="25F1A30D" w14:textId="77777777" w:rsidR="00E07D47" w:rsidRPr="00E07D47" w:rsidRDefault="00E07D47" w:rsidP="00E07D47">
      <w:pPr>
        <w:bidi/>
        <w:rPr>
          <w:rFonts w:cs="David" w:hint="cs"/>
          <w:rtl/>
        </w:rPr>
      </w:pPr>
      <w:r w:rsidRPr="00E07D47">
        <w:rPr>
          <w:rFonts w:cs="David" w:hint="cs"/>
          <w:rtl/>
        </w:rPr>
        <w:tab/>
        <w:t xml:space="preserve">נמנעים </w:t>
      </w:r>
      <w:r w:rsidRPr="00E07D47">
        <w:rPr>
          <w:rFonts w:cs="David"/>
          <w:rtl/>
        </w:rPr>
        <w:t>–</w:t>
      </w:r>
      <w:r w:rsidRPr="00E07D47">
        <w:rPr>
          <w:rFonts w:cs="David" w:hint="cs"/>
          <w:rtl/>
        </w:rPr>
        <w:t xml:space="preserve"> אין</w:t>
      </w:r>
    </w:p>
    <w:p w14:paraId="4208F58D" w14:textId="77777777" w:rsidR="00E07D47" w:rsidRPr="00E07D47" w:rsidRDefault="00E07D47" w:rsidP="00E07D47">
      <w:pPr>
        <w:bidi/>
        <w:rPr>
          <w:rFonts w:cs="David" w:hint="cs"/>
          <w:rtl/>
        </w:rPr>
      </w:pPr>
    </w:p>
    <w:p w14:paraId="6CC0F52A" w14:textId="77777777" w:rsidR="00E07D47" w:rsidRPr="00E07D47" w:rsidRDefault="00E07D47" w:rsidP="00E07D47">
      <w:pPr>
        <w:bidi/>
        <w:rPr>
          <w:rFonts w:cs="David" w:hint="cs"/>
          <w:rtl/>
        </w:rPr>
      </w:pPr>
      <w:r w:rsidRPr="00E07D47">
        <w:rPr>
          <w:rFonts w:cs="David" w:hint="cs"/>
          <w:rtl/>
        </w:rPr>
        <w:tab/>
        <w:t>אני קובעת שהצעת החוק תידון בוועדת הכנסת. אני מבקשת להכניס את זה לשבוע הבא בבקשה.</w:t>
      </w:r>
    </w:p>
    <w:p w14:paraId="418A4F62" w14:textId="77777777" w:rsidR="00E07D47" w:rsidRPr="00E07D47" w:rsidRDefault="00E07D47" w:rsidP="00E07D47">
      <w:pPr>
        <w:bidi/>
        <w:rPr>
          <w:rFonts w:cs="David" w:hint="cs"/>
          <w:rtl/>
        </w:rPr>
      </w:pPr>
    </w:p>
    <w:p w14:paraId="721437A4" w14:textId="77777777" w:rsidR="00E07D47" w:rsidRPr="00E07D47" w:rsidRDefault="00E07D47" w:rsidP="00E07D47">
      <w:pPr>
        <w:bidi/>
        <w:rPr>
          <w:rFonts w:cs="David" w:hint="cs"/>
          <w:rtl/>
        </w:rPr>
      </w:pPr>
      <w:r w:rsidRPr="00E07D47">
        <w:rPr>
          <w:rFonts w:cs="David" w:hint="cs"/>
          <w:u w:val="single"/>
          <w:rtl/>
        </w:rPr>
        <w:t>דוד טל:</w:t>
      </w:r>
    </w:p>
    <w:p w14:paraId="0CA79501" w14:textId="77777777" w:rsidR="00E07D47" w:rsidRPr="00E07D47" w:rsidRDefault="00E07D47" w:rsidP="00E07D47">
      <w:pPr>
        <w:bidi/>
        <w:rPr>
          <w:rFonts w:cs="David" w:hint="cs"/>
          <w:rtl/>
        </w:rPr>
      </w:pPr>
    </w:p>
    <w:p w14:paraId="140BF5BF" w14:textId="77777777" w:rsidR="00E07D47" w:rsidRPr="00E07D47" w:rsidRDefault="00E07D47" w:rsidP="00E07D47">
      <w:pPr>
        <w:bidi/>
        <w:rPr>
          <w:rFonts w:cs="David" w:hint="cs"/>
          <w:rtl/>
        </w:rPr>
      </w:pPr>
      <w:r w:rsidRPr="00E07D47">
        <w:rPr>
          <w:rFonts w:cs="David" w:hint="cs"/>
          <w:rtl/>
        </w:rPr>
        <w:tab/>
        <w:t xml:space="preserve"> צריך לדון בזה השבוע, גברתי.</w:t>
      </w:r>
    </w:p>
    <w:p w14:paraId="29DF6493" w14:textId="77777777" w:rsidR="00E07D47" w:rsidRPr="00E07D47" w:rsidRDefault="00E07D47" w:rsidP="00E07D47">
      <w:pPr>
        <w:bidi/>
        <w:rPr>
          <w:rFonts w:cs="David" w:hint="cs"/>
          <w:rtl/>
        </w:rPr>
      </w:pPr>
    </w:p>
    <w:p w14:paraId="7A221A1D" w14:textId="77777777" w:rsidR="00E07D47" w:rsidRPr="00E07D47" w:rsidRDefault="00E07D47" w:rsidP="00E07D47">
      <w:pPr>
        <w:bidi/>
        <w:rPr>
          <w:rFonts w:cs="David" w:hint="cs"/>
          <w:rtl/>
        </w:rPr>
      </w:pPr>
      <w:r w:rsidRPr="00E07D47">
        <w:rPr>
          <w:rFonts w:cs="David" w:hint="cs"/>
          <w:u w:val="single"/>
          <w:rtl/>
        </w:rPr>
        <w:t>היו"ר רוחמה אברהם:</w:t>
      </w:r>
    </w:p>
    <w:p w14:paraId="0950CC04" w14:textId="77777777" w:rsidR="00E07D47" w:rsidRPr="00E07D47" w:rsidRDefault="00E07D47" w:rsidP="00E07D47">
      <w:pPr>
        <w:bidi/>
        <w:rPr>
          <w:rFonts w:cs="David" w:hint="cs"/>
          <w:rtl/>
        </w:rPr>
      </w:pPr>
    </w:p>
    <w:p w14:paraId="7BAF6421" w14:textId="77777777" w:rsidR="00E07D47" w:rsidRPr="00E07D47" w:rsidRDefault="00E07D47" w:rsidP="00E07D47">
      <w:pPr>
        <w:bidi/>
        <w:rPr>
          <w:rFonts w:cs="David" w:hint="cs"/>
          <w:rtl/>
        </w:rPr>
      </w:pPr>
      <w:r w:rsidRPr="00E07D47">
        <w:rPr>
          <w:rFonts w:cs="David" w:hint="cs"/>
          <w:rtl/>
        </w:rPr>
        <w:tab/>
        <w:t>היום כבר יום שלישי, מחר יום רביעי.</w:t>
      </w:r>
    </w:p>
    <w:p w14:paraId="12A14C6A" w14:textId="77777777" w:rsidR="00E07D47" w:rsidRPr="00E07D47" w:rsidRDefault="00E07D47" w:rsidP="00E07D47">
      <w:pPr>
        <w:bidi/>
        <w:rPr>
          <w:rFonts w:cs="David" w:hint="cs"/>
          <w:rtl/>
        </w:rPr>
      </w:pPr>
    </w:p>
    <w:p w14:paraId="50FD2CE3" w14:textId="77777777" w:rsidR="00E07D47" w:rsidRPr="00E07D47" w:rsidRDefault="00E07D47" w:rsidP="00E07D47">
      <w:pPr>
        <w:bidi/>
        <w:rPr>
          <w:rFonts w:cs="David" w:hint="cs"/>
          <w:rtl/>
        </w:rPr>
      </w:pPr>
      <w:r w:rsidRPr="00E07D47">
        <w:rPr>
          <w:rFonts w:cs="David"/>
          <w:u w:val="single"/>
          <w:rtl/>
        </w:rPr>
        <w:br w:type="page"/>
      </w:r>
      <w:r w:rsidRPr="00E07D47">
        <w:rPr>
          <w:rFonts w:cs="David" w:hint="cs"/>
          <w:u w:val="single"/>
          <w:rtl/>
        </w:rPr>
        <w:t>דוד טל:</w:t>
      </w:r>
    </w:p>
    <w:p w14:paraId="1BAFEB04" w14:textId="77777777" w:rsidR="00E07D47" w:rsidRPr="00E07D47" w:rsidRDefault="00E07D47" w:rsidP="00E07D47">
      <w:pPr>
        <w:bidi/>
        <w:rPr>
          <w:rFonts w:cs="David" w:hint="cs"/>
          <w:rtl/>
        </w:rPr>
      </w:pPr>
    </w:p>
    <w:p w14:paraId="46D7B72B" w14:textId="77777777" w:rsidR="00E07D47" w:rsidRPr="00E07D47" w:rsidRDefault="00E07D47" w:rsidP="00E07D47">
      <w:pPr>
        <w:bidi/>
        <w:rPr>
          <w:rFonts w:cs="David" w:hint="cs"/>
          <w:rtl/>
        </w:rPr>
      </w:pPr>
      <w:r w:rsidRPr="00E07D47">
        <w:rPr>
          <w:rFonts w:cs="David" w:hint="cs"/>
          <w:rtl/>
        </w:rPr>
        <w:tab/>
        <w:t xml:space="preserve"> אבל צריך לדון בזה בועדת הכנסת. זה כבר עבר קריאה טרומית.</w:t>
      </w:r>
    </w:p>
    <w:p w14:paraId="5C9AC7BC" w14:textId="77777777" w:rsidR="00E07D47" w:rsidRPr="00E07D47" w:rsidRDefault="00E07D47" w:rsidP="00E07D47">
      <w:pPr>
        <w:bidi/>
        <w:rPr>
          <w:rFonts w:cs="David" w:hint="cs"/>
          <w:u w:val="single"/>
          <w:rtl/>
        </w:rPr>
      </w:pPr>
    </w:p>
    <w:p w14:paraId="38ED4C57" w14:textId="77777777" w:rsidR="00E07D47" w:rsidRPr="00E07D47" w:rsidRDefault="00E07D47" w:rsidP="00E07D47">
      <w:pPr>
        <w:bidi/>
        <w:rPr>
          <w:rFonts w:cs="David" w:hint="cs"/>
          <w:rtl/>
        </w:rPr>
      </w:pPr>
      <w:r w:rsidRPr="00E07D47">
        <w:rPr>
          <w:rFonts w:cs="David" w:hint="cs"/>
          <w:u w:val="single"/>
          <w:rtl/>
        </w:rPr>
        <w:t>היו"ר רוחמה אברהם:</w:t>
      </w:r>
    </w:p>
    <w:p w14:paraId="029685AB" w14:textId="77777777" w:rsidR="00E07D47" w:rsidRPr="00E07D47" w:rsidRDefault="00E07D47" w:rsidP="00E07D47">
      <w:pPr>
        <w:bidi/>
        <w:rPr>
          <w:rFonts w:cs="David" w:hint="cs"/>
          <w:rtl/>
        </w:rPr>
      </w:pPr>
    </w:p>
    <w:p w14:paraId="63929F5A" w14:textId="77777777" w:rsidR="00E07D47" w:rsidRPr="00E07D47" w:rsidRDefault="00E07D47" w:rsidP="00E07D47">
      <w:pPr>
        <w:bidi/>
        <w:rPr>
          <w:rFonts w:cs="David" w:hint="cs"/>
          <w:rtl/>
        </w:rPr>
      </w:pPr>
      <w:r w:rsidRPr="00E07D47">
        <w:rPr>
          <w:rFonts w:cs="David" w:hint="cs"/>
          <w:rtl/>
        </w:rPr>
        <w:tab/>
        <w:t>אני אבדוק. מכיוון שאישרנו פטור מחובת הנחה להצעתו של חבר הכנסת אזולאי, צריך לאפשר לו שזה יעבור בקריאה טרומית במליאה ולאחר מכן, זה יידון בוועדת הכנסת.</w:t>
      </w:r>
    </w:p>
    <w:p w14:paraId="0AF81C50" w14:textId="77777777" w:rsidR="00E07D47" w:rsidRPr="00E07D47" w:rsidRDefault="00E07D47" w:rsidP="00E07D47">
      <w:pPr>
        <w:bidi/>
        <w:rPr>
          <w:rFonts w:cs="David" w:hint="cs"/>
          <w:rtl/>
        </w:rPr>
      </w:pPr>
    </w:p>
    <w:p w14:paraId="6B62E0A8" w14:textId="77777777" w:rsidR="00E07D47" w:rsidRPr="00E07D47" w:rsidRDefault="00E07D47" w:rsidP="00E07D47">
      <w:pPr>
        <w:bidi/>
        <w:rPr>
          <w:rFonts w:cs="David" w:hint="cs"/>
          <w:rtl/>
        </w:rPr>
      </w:pPr>
      <w:r w:rsidRPr="00E07D47">
        <w:rPr>
          <w:rFonts w:cs="David" w:hint="cs"/>
          <w:u w:val="single"/>
          <w:rtl/>
        </w:rPr>
        <w:t>דוד טל:</w:t>
      </w:r>
    </w:p>
    <w:p w14:paraId="4B5184B1" w14:textId="77777777" w:rsidR="00E07D47" w:rsidRPr="00E07D47" w:rsidRDefault="00E07D47" w:rsidP="00E07D47">
      <w:pPr>
        <w:bidi/>
        <w:rPr>
          <w:rFonts w:cs="David" w:hint="cs"/>
          <w:rtl/>
        </w:rPr>
      </w:pPr>
    </w:p>
    <w:p w14:paraId="115C574A" w14:textId="77777777" w:rsidR="00E07D47" w:rsidRPr="00E07D47" w:rsidRDefault="00E07D47" w:rsidP="00E07D47">
      <w:pPr>
        <w:pStyle w:val="Heading5"/>
        <w:jc w:val="left"/>
        <w:rPr>
          <w:rFonts w:hint="cs"/>
          <w:rtl/>
        </w:rPr>
      </w:pPr>
      <w:r w:rsidRPr="00E07D47">
        <w:rPr>
          <w:rFonts w:hint="cs"/>
          <w:rtl/>
        </w:rPr>
        <w:tab/>
        <w:t xml:space="preserve"> אם יושבת הראש מבטיחה לי, אני לא יכול שלא לקבל את דבריה.</w:t>
      </w:r>
    </w:p>
    <w:p w14:paraId="1E8D7552" w14:textId="77777777" w:rsidR="00E07D47" w:rsidRPr="00E07D47" w:rsidRDefault="00E07D47" w:rsidP="00E07D47">
      <w:pPr>
        <w:bidi/>
        <w:rPr>
          <w:rFonts w:cs="David" w:hint="cs"/>
          <w:rtl/>
        </w:rPr>
      </w:pPr>
    </w:p>
    <w:p w14:paraId="33DA908C" w14:textId="77777777" w:rsidR="00E07D47" w:rsidRPr="00E07D47" w:rsidRDefault="00E07D47" w:rsidP="00E07D47">
      <w:pPr>
        <w:pStyle w:val="Heading5"/>
        <w:jc w:val="left"/>
        <w:rPr>
          <w:rFonts w:hint="cs"/>
          <w:rtl/>
        </w:rPr>
      </w:pPr>
      <w:r w:rsidRPr="00E07D47">
        <w:rPr>
          <w:rFonts w:hint="cs"/>
          <w:u w:val="single"/>
          <w:rtl/>
        </w:rPr>
        <w:t>שמואל הלפרט:</w:t>
      </w:r>
    </w:p>
    <w:p w14:paraId="62E828D1" w14:textId="77777777" w:rsidR="00E07D47" w:rsidRPr="00E07D47" w:rsidRDefault="00E07D47" w:rsidP="00E07D47">
      <w:pPr>
        <w:pStyle w:val="Heading5"/>
        <w:jc w:val="left"/>
        <w:rPr>
          <w:rFonts w:hint="cs"/>
          <w:rtl/>
        </w:rPr>
      </w:pPr>
    </w:p>
    <w:p w14:paraId="7F72D195" w14:textId="77777777" w:rsidR="00E07D47" w:rsidRPr="00E07D47" w:rsidRDefault="00E07D47" w:rsidP="00E07D47">
      <w:pPr>
        <w:bidi/>
        <w:rPr>
          <w:rFonts w:cs="David" w:hint="cs"/>
          <w:rtl/>
        </w:rPr>
      </w:pPr>
      <w:r w:rsidRPr="00E07D47">
        <w:rPr>
          <w:rFonts w:cs="David" w:hint="cs"/>
          <w:rtl/>
        </w:rPr>
        <w:tab/>
        <w:t>אני מבקש להוסיף לנושא של מועד פתיחת הכנסת, שכל פתיחת כנסת תתחיל עם פרק תהילים. הדבר הזה נהוג בהרבה מקומות בעולם.</w:t>
      </w:r>
    </w:p>
    <w:p w14:paraId="72DF4467" w14:textId="77777777" w:rsidR="00E07D47" w:rsidRPr="00E07D47" w:rsidRDefault="00E07D47" w:rsidP="00E07D47">
      <w:pPr>
        <w:bidi/>
        <w:rPr>
          <w:rFonts w:cs="David" w:hint="cs"/>
          <w:rtl/>
        </w:rPr>
      </w:pPr>
    </w:p>
    <w:p w14:paraId="7A50063F" w14:textId="77777777" w:rsidR="00E07D47" w:rsidRPr="00E07D47" w:rsidRDefault="00E07D47" w:rsidP="00E07D47">
      <w:pPr>
        <w:bidi/>
        <w:rPr>
          <w:rFonts w:cs="David" w:hint="cs"/>
          <w:rtl/>
        </w:rPr>
      </w:pPr>
      <w:r w:rsidRPr="00E07D47">
        <w:rPr>
          <w:rFonts w:cs="David" w:hint="cs"/>
          <w:u w:val="single"/>
          <w:rtl/>
        </w:rPr>
        <w:t>היו"ר רוחמה אברהם:</w:t>
      </w:r>
    </w:p>
    <w:p w14:paraId="6B0C8F34" w14:textId="77777777" w:rsidR="00E07D47" w:rsidRPr="00E07D47" w:rsidRDefault="00E07D47" w:rsidP="00E07D47">
      <w:pPr>
        <w:bidi/>
        <w:rPr>
          <w:rFonts w:cs="David" w:hint="cs"/>
          <w:rtl/>
        </w:rPr>
      </w:pPr>
    </w:p>
    <w:p w14:paraId="5BDEA285" w14:textId="77777777" w:rsidR="00E07D47" w:rsidRPr="00E07D47" w:rsidRDefault="00E07D47" w:rsidP="00E07D47">
      <w:pPr>
        <w:bidi/>
        <w:rPr>
          <w:rFonts w:cs="David" w:hint="cs"/>
          <w:rtl/>
        </w:rPr>
      </w:pPr>
      <w:r w:rsidRPr="00E07D47">
        <w:rPr>
          <w:rFonts w:cs="David" w:hint="cs"/>
          <w:rtl/>
        </w:rPr>
        <w:tab/>
        <w:t>כשנדון בהצעת החוק, אתה מוזמן לבוא ולומר את דבריך.</w:t>
      </w:r>
    </w:p>
    <w:p w14:paraId="070DA010" w14:textId="77777777" w:rsidR="00E07D47" w:rsidRPr="00E07D47" w:rsidRDefault="00E07D47" w:rsidP="00E07D47">
      <w:pPr>
        <w:pStyle w:val="Heading5"/>
        <w:jc w:val="center"/>
        <w:rPr>
          <w:rFonts w:hint="cs"/>
          <w:b/>
          <w:bCs/>
          <w:u w:val="single"/>
          <w:rtl/>
        </w:rPr>
      </w:pPr>
      <w:r w:rsidRPr="00E07D47">
        <w:rPr>
          <w:rtl/>
        </w:rPr>
        <w:br w:type="page"/>
      </w:r>
      <w:r w:rsidRPr="00E07D47">
        <w:rPr>
          <w:rFonts w:hint="cs"/>
          <w:b/>
          <w:bCs/>
          <w:u w:val="single"/>
          <w:rtl/>
        </w:rPr>
        <w:t>ה. קביעת ועדה לדיון בהצעה לסדר היום בנושא: "ניתוק מים מבתי תושבים ביישובי הצפון", הצעת חה"כ מגלי והבה</w:t>
      </w:r>
    </w:p>
    <w:p w14:paraId="30C22DD3" w14:textId="77777777" w:rsidR="00E07D47" w:rsidRPr="00E07D47" w:rsidRDefault="00E07D47" w:rsidP="00E07D47">
      <w:pPr>
        <w:bidi/>
        <w:rPr>
          <w:rFonts w:cs="David" w:hint="cs"/>
          <w:rtl/>
        </w:rPr>
      </w:pPr>
    </w:p>
    <w:p w14:paraId="2464D158" w14:textId="77777777" w:rsidR="00E07D47" w:rsidRPr="00E07D47" w:rsidRDefault="00E07D47" w:rsidP="00E07D47">
      <w:pPr>
        <w:bidi/>
        <w:rPr>
          <w:rFonts w:cs="David" w:hint="cs"/>
          <w:rtl/>
        </w:rPr>
      </w:pPr>
      <w:r w:rsidRPr="00E07D47">
        <w:rPr>
          <w:rFonts w:cs="David" w:hint="cs"/>
          <w:u w:val="single"/>
          <w:rtl/>
        </w:rPr>
        <w:t>היו"ר רוחמה אברהם:</w:t>
      </w:r>
    </w:p>
    <w:p w14:paraId="4ABFE0B4" w14:textId="77777777" w:rsidR="00E07D47" w:rsidRPr="00E07D47" w:rsidRDefault="00E07D47" w:rsidP="00E07D47">
      <w:pPr>
        <w:bidi/>
        <w:rPr>
          <w:rFonts w:cs="David" w:hint="cs"/>
          <w:rtl/>
        </w:rPr>
      </w:pPr>
    </w:p>
    <w:p w14:paraId="3E1C3B06" w14:textId="77777777" w:rsidR="00E07D47" w:rsidRPr="00E07D47" w:rsidRDefault="00E07D47" w:rsidP="00E07D47">
      <w:pPr>
        <w:bidi/>
        <w:rPr>
          <w:rFonts w:cs="David" w:hint="cs"/>
          <w:rtl/>
        </w:rPr>
      </w:pPr>
      <w:r w:rsidRPr="00E07D47">
        <w:rPr>
          <w:rFonts w:cs="David" w:hint="cs"/>
          <w:rtl/>
        </w:rPr>
        <w:tab/>
        <w:t>אנחנו ממשיכים בסדר היום: הצעתו של חבר הכנסת מגלי והבה. גם פה לא היתה הכרעה במליאה. ניתוק מים מבתי תושבים ביישובי הצפון. אתמול כינסתי את שני ראשי הוועדות, חבר הכנסת משה כחלון ואת חבר הכנסת גאלב מג'אדלה והגענו לסיכום דברים. הנושא יידון בוועדת הפנים וכל מה שקשור בחברת "מקורות" יובא לאחר מכן לוועדת הכלכלה, בהמלצת ועדת הפנים. סוכם על שני ראשי הוועדות ואני מבקש להביא זאת להצבעה, שזה יידון בראש וראשונה בוועדת הפנים ולאחר מכן, זה יועבר לוועדת הכלכלה.</w:t>
      </w:r>
    </w:p>
    <w:p w14:paraId="5C1122A7" w14:textId="77777777" w:rsidR="00E07D47" w:rsidRPr="00E07D47" w:rsidRDefault="00E07D47" w:rsidP="00E07D47">
      <w:pPr>
        <w:bidi/>
        <w:rPr>
          <w:rFonts w:cs="David" w:hint="cs"/>
          <w:rtl/>
        </w:rPr>
      </w:pPr>
    </w:p>
    <w:p w14:paraId="186B59D4" w14:textId="77777777" w:rsidR="00E07D47" w:rsidRPr="00E07D47" w:rsidRDefault="00E07D47" w:rsidP="00E07D47">
      <w:pPr>
        <w:bidi/>
        <w:rPr>
          <w:rFonts w:cs="David" w:hint="cs"/>
          <w:rtl/>
        </w:rPr>
      </w:pPr>
      <w:r w:rsidRPr="00E07D47">
        <w:rPr>
          <w:rFonts w:cs="David" w:hint="cs"/>
          <w:u w:val="single"/>
          <w:rtl/>
        </w:rPr>
        <w:t>מגלי והבה:</w:t>
      </w:r>
    </w:p>
    <w:p w14:paraId="6961E8D7" w14:textId="77777777" w:rsidR="00E07D47" w:rsidRPr="00E07D47" w:rsidRDefault="00E07D47" w:rsidP="00E07D47">
      <w:pPr>
        <w:bidi/>
        <w:rPr>
          <w:rFonts w:cs="David" w:hint="cs"/>
          <w:rtl/>
        </w:rPr>
      </w:pPr>
    </w:p>
    <w:p w14:paraId="6C2E5D3D" w14:textId="77777777" w:rsidR="00E07D47" w:rsidRPr="00E07D47" w:rsidRDefault="00E07D47" w:rsidP="00E07D47">
      <w:pPr>
        <w:bidi/>
        <w:rPr>
          <w:rFonts w:cs="David" w:hint="cs"/>
          <w:rtl/>
        </w:rPr>
      </w:pPr>
      <w:r w:rsidRPr="00E07D47">
        <w:rPr>
          <w:rFonts w:cs="David" w:hint="cs"/>
          <w:rtl/>
        </w:rPr>
        <w:tab/>
        <w:t xml:space="preserve"> המטרה בהצעה לסדר היא לאפשר שלא יהיו ניתוקי מים לישובים. אם אנחנו הולכים לעשות פה, בכנסת, בירוקרטיה, שאני אביא את זה לדיון בוועדת הפנים ושהיא תמליץ לוועדת הכלכלה - -</w:t>
      </w:r>
    </w:p>
    <w:p w14:paraId="49BBE4E5" w14:textId="77777777" w:rsidR="00E07D47" w:rsidRPr="00E07D47" w:rsidRDefault="00E07D47" w:rsidP="00E07D47">
      <w:pPr>
        <w:bidi/>
        <w:rPr>
          <w:rFonts w:cs="David" w:hint="cs"/>
          <w:rtl/>
        </w:rPr>
      </w:pPr>
    </w:p>
    <w:p w14:paraId="48490938" w14:textId="77777777" w:rsidR="00E07D47" w:rsidRPr="00E07D47" w:rsidRDefault="00E07D47" w:rsidP="00E07D47">
      <w:pPr>
        <w:bidi/>
        <w:rPr>
          <w:rFonts w:cs="David" w:hint="cs"/>
          <w:rtl/>
        </w:rPr>
      </w:pPr>
      <w:r w:rsidRPr="00E07D47">
        <w:rPr>
          <w:rFonts w:cs="David" w:hint="cs"/>
          <w:u w:val="single"/>
          <w:rtl/>
        </w:rPr>
        <w:t>היו"ר רוחמה אברהם:</w:t>
      </w:r>
    </w:p>
    <w:p w14:paraId="34F395FE" w14:textId="77777777" w:rsidR="00E07D47" w:rsidRPr="00E07D47" w:rsidRDefault="00E07D47" w:rsidP="00E07D47">
      <w:pPr>
        <w:bidi/>
        <w:rPr>
          <w:rFonts w:cs="David" w:hint="cs"/>
          <w:rtl/>
        </w:rPr>
      </w:pPr>
    </w:p>
    <w:p w14:paraId="7FCDF348" w14:textId="77777777" w:rsidR="00E07D47" w:rsidRPr="00E07D47" w:rsidRDefault="00E07D47" w:rsidP="00E07D47">
      <w:pPr>
        <w:bidi/>
        <w:rPr>
          <w:rFonts w:cs="David" w:hint="cs"/>
          <w:rtl/>
        </w:rPr>
      </w:pPr>
      <w:r w:rsidRPr="00E07D47">
        <w:rPr>
          <w:rFonts w:cs="David" w:hint="cs"/>
          <w:rtl/>
        </w:rPr>
        <w:tab/>
        <w:t>לא. זה יהיה הרבה יותר קצר ממה שאתה חושב.</w:t>
      </w:r>
    </w:p>
    <w:p w14:paraId="1AFB1256" w14:textId="77777777" w:rsidR="00E07D47" w:rsidRPr="00E07D47" w:rsidRDefault="00E07D47" w:rsidP="00E07D47">
      <w:pPr>
        <w:bidi/>
        <w:rPr>
          <w:rFonts w:cs="David" w:hint="cs"/>
          <w:rtl/>
        </w:rPr>
      </w:pPr>
    </w:p>
    <w:p w14:paraId="2CFB266A" w14:textId="77777777" w:rsidR="00E07D47" w:rsidRPr="00E07D47" w:rsidRDefault="00E07D47" w:rsidP="00E07D47">
      <w:pPr>
        <w:bidi/>
        <w:rPr>
          <w:rFonts w:cs="David" w:hint="cs"/>
          <w:rtl/>
        </w:rPr>
      </w:pPr>
      <w:r w:rsidRPr="00E07D47">
        <w:rPr>
          <w:rFonts w:cs="David" w:hint="cs"/>
          <w:u w:val="single"/>
          <w:rtl/>
        </w:rPr>
        <w:t>מגלי והבה:</w:t>
      </w:r>
    </w:p>
    <w:p w14:paraId="39FD7AB0" w14:textId="77777777" w:rsidR="00E07D47" w:rsidRPr="00E07D47" w:rsidRDefault="00E07D47" w:rsidP="00E07D47">
      <w:pPr>
        <w:bidi/>
        <w:rPr>
          <w:rFonts w:cs="David" w:hint="cs"/>
          <w:rtl/>
        </w:rPr>
      </w:pPr>
    </w:p>
    <w:p w14:paraId="4C588508" w14:textId="77777777" w:rsidR="00E07D47" w:rsidRPr="00E07D47" w:rsidRDefault="00E07D47" w:rsidP="00E07D47">
      <w:pPr>
        <w:bidi/>
        <w:rPr>
          <w:rFonts w:cs="David" w:hint="cs"/>
          <w:rtl/>
        </w:rPr>
      </w:pPr>
      <w:r w:rsidRPr="00E07D47">
        <w:rPr>
          <w:rFonts w:cs="David" w:hint="cs"/>
          <w:rtl/>
        </w:rPr>
        <w:tab/>
        <w:t xml:space="preserve"> אמרתי את זה גם במליאה: אם ועדת הכלכלה היא זו שמוסמכת, בואו נעביר את זה ונדון ונקבל החלטות שלא יהיו ניתוקי מים לאוכלוסייה בצפון. לא צריך לשחק משחקי אגו בין יושב ראש ועדה כזה או אחר. גם כך זה מתעכב. צריך את "מקורות" והיא צריכה לתת התייחסות. כשאדוני, יצחקי, היה מנכ"ל ראש הממשלה הוא טיפל בסוגיה ולא היו ועדות. היום, צריך ועדות בשביל זה.</w:t>
      </w:r>
    </w:p>
    <w:p w14:paraId="7AF46E9A" w14:textId="77777777" w:rsidR="00E07D47" w:rsidRPr="00E07D47" w:rsidRDefault="00E07D47" w:rsidP="00E07D47">
      <w:pPr>
        <w:bidi/>
        <w:rPr>
          <w:rFonts w:cs="David" w:hint="cs"/>
          <w:rtl/>
        </w:rPr>
      </w:pPr>
    </w:p>
    <w:p w14:paraId="0E43FCF7" w14:textId="77777777" w:rsidR="00E07D47" w:rsidRPr="00E07D47" w:rsidRDefault="00E07D47" w:rsidP="00E07D47">
      <w:pPr>
        <w:bidi/>
        <w:rPr>
          <w:rFonts w:cs="David" w:hint="cs"/>
          <w:u w:val="single"/>
          <w:rtl/>
        </w:rPr>
      </w:pPr>
      <w:r w:rsidRPr="00E07D47">
        <w:rPr>
          <w:rFonts w:cs="David" w:hint="cs"/>
          <w:u w:val="single"/>
          <w:rtl/>
        </w:rPr>
        <w:t>היו"ר רוחמה אברהם:</w:t>
      </w:r>
    </w:p>
    <w:p w14:paraId="614C3C50" w14:textId="77777777" w:rsidR="00E07D47" w:rsidRPr="00E07D47" w:rsidRDefault="00E07D47" w:rsidP="00E07D47">
      <w:pPr>
        <w:bidi/>
        <w:rPr>
          <w:rFonts w:cs="David" w:hint="cs"/>
          <w:rtl/>
        </w:rPr>
      </w:pPr>
      <w:r w:rsidRPr="00E07D47">
        <w:rPr>
          <w:rFonts w:cs="David" w:hint="cs"/>
          <w:rtl/>
        </w:rPr>
        <w:tab/>
      </w:r>
    </w:p>
    <w:p w14:paraId="44B2A5D3" w14:textId="77777777" w:rsidR="00E07D47" w:rsidRPr="00E07D47" w:rsidRDefault="00E07D47" w:rsidP="00E07D47">
      <w:pPr>
        <w:bidi/>
        <w:rPr>
          <w:rFonts w:cs="David" w:hint="cs"/>
          <w:rtl/>
        </w:rPr>
      </w:pPr>
      <w:r w:rsidRPr="00E07D47">
        <w:rPr>
          <w:rFonts w:cs="David" w:hint="cs"/>
          <w:rtl/>
        </w:rPr>
        <w:tab/>
        <w:t>חבר הכנסת והבה, הנושא כאוב וחשוב שינתן פתרון מיידי לבעיה הזאת וזה על דעת שני ראשי הוועדות. סוכם שאם יהיה צורך שיושב ראש ועדת הפנים יסיים את העניין בוועדת הפנים, הוא יסיים אותו שם. אנחנו כאן עושים את הכל כדי לא לאפשר לבירוקרטיה לטחון גם את הנושא החשוב הזה.</w:t>
      </w:r>
    </w:p>
    <w:p w14:paraId="1490648D" w14:textId="77777777" w:rsidR="00E07D47" w:rsidRPr="00E07D47" w:rsidRDefault="00E07D47" w:rsidP="00E07D47">
      <w:pPr>
        <w:bidi/>
        <w:rPr>
          <w:rFonts w:cs="David" w:hint="cs"/>
          <w:rtl/>
        </w:rPr>
      </w:pPr>
    </w:p>
    <w:p w14:paraId="026E20FC" w14:textId="77777777" w:rsidR="00E07D47" w:rsidRPr="00E07D47" w:rsidRDefault="00E07D47" w:rsidP="00E07D47">
      <w:pPr>
        <w:bidi/>
        <w:rPr>
          <w:rFonts w:cs="David" w:hint="cs"/>
          <w:rtl/>
        </w:rPr>
      </w:pPr>
      <w:r w:rsidRPr="00E07D47">
        <w:rPr>
          <w:rFonts w:cs="David" w:hint="cs"/>
          <w:u w:val="single"/>
          <w:rtl/>
        </w:rPr>
        <w:t>משה גפני:</w:t>
      </w:r>
    </w:p>
    <w:p w14:paraId="55F41A05" w14:textId="77777777" w:rsidR="00E07D47" w:rsidRPr="00E07D47" w:rsidRDefault="00E07D47" w:rsidP="00E07D47">
      <w:pPr>
        <w:bidi/>
        <w:rPr>
          <w:rFonts w:cs="David" w:hint="cs"/>
          <w:rtl/>
        </w:rPr>
      </w:pPr>
    </w:p>
    <w:p w14:paraId="10970DAF" w14:textId="77777777" w:rsidR="00E07D47" w:rsidRPr="00E07D47" w:rsidRDefault="00E07D47" w:rsidP="00E07D47">
      <w:pPr>
        <w:bidi/>
        <w:rPr>
          <w:rFonts w:cs="David" w:hint="cs"/>
          <w:rtl/>
        </w:rPr>
      </w:pPr>
      <w:r w:rsidRPr="00E07D47">
        <w:rPr>
          <w:rFonts w:cs="David" w:hint="cs"/>
          <w:rtl/>
        </w:rPr>
        <w:tab/>
        <w:t xml:space="preserve"> גברתי היושבת ראש, אין מושג כזה בתקנון. מדובר בהצעה לסדר וצודק חבר הכנסת מגלי והבה. או שמעבירים את זה לועדה פלונית או - -</w:t>
      </w:r>
    </w:p>
    <w:p w14:paraId="0DF4B138" w14:textId="77777777" w:rsidR="00E07D47" w:rsidRPr="00E07D47" w:rsidRDefault="00E07D47" w:rsidP="00E07D47">
      <w:pPr>
        <w:bidi/>
        <w:rPr>
          <w:rFonts w:cs="David" w:hint="cs"/>
          <w:rtl/>
        </w:rPr>
      </w:pPr>
    </w:p>
    <w:p w14:paraId="7F3F5F1F" w14:textId="77777777" w:rsidR="00E07D47" w:rsidRPr="00E07D47" w:rsidRDefault="00E07D47" w:rsidP="00E07D47">
      <w:pPr>
        <w:bidi/>
        <w:rPr>
          <w:rFonts w:cs="David" w:hint="cs"/>
          <w:rtl/>
        </w:rPr>
      </w:pPr>
      <w:r w:rsidRPr="00E07D47">
        <w:rPr>
          <w:rFonts w:cs="David" w:hint="cs"/>
          <w:u w:val="single"/>
          <w:rtl/>
        </w:rPr>
        <w:t>היו"ר רוחמה אברהם:</w:t>
      </w:r>
    </w:p>
    <w:p w14:paraId="3D3127CA" w14:textId="77777777" w:rsidR="00E07D47" w:rsidRPr="00E07D47" w:rsidRDefault="00E07D47" w:rsidP="00E07D47">
      <w:pPr>
        <w:bidi/>
        <w:rPr>
          <w:rFonts w:cs="David" w:hint="cs"/>
          <w:rtl/>
        </w:rPr>
      </w:pPr>
    </w:p>
    <w:p w14:paraId="21D05038" w14:textId="77777777" w:rsidR="00E07D47" w:rsidRPr="00E07D47" w:rsidRDefault="00E07D47" w:rsidP="00E07D47">
      <w:pPr>
        <w:bidi/>
        <w:rPr>
          <w:rFonts w:cs="David" w:hint="cs"/>
          <w:rtl/>
        </w:rPr>
      </w:pPr>
      <w:r w:rsidRPr="00E07D47">
        <w:rPr>
          <w:rFonts w:cs="David" w:hint="cs"/>
          <w:rtl/>
        </w:rPr>
        <w:tab/>
        <w:t>אמרתי עכשיו שזה עובר לוועדת הפנים.</w:t>
      </w:r>
    </w:p>
    <w:p w14:paraId="4FA23408" w14:textId="77777777" w:rsidR="00E07D47" w:rsidRPr="00E07D47" w:rsidRDefault="00E07D47" w:rsidP="00E07D47">
      <w:pPr>
        <w:bidi/>
        <w:rPr>
          <w:rFonts w:cs="David" w:hint="cs"/>
          <w:rtl/>
        </w:rPr>
      </w:pPr>
    </w:p>
    <w:p w14:paraId="1CB2FFE2" w14:textId="77777777" w:rsidR="00E07D47" w:rsidRPr="00E07D47" w:rsidRDefault="00E07D47" w:rsidP="00E07D47">
      <w:pPr>
        <w:bidi/>
        <w:rPr>
          <w:rFonts w:cs="David" w:hint="cs"/>
          <w:rtl/>
        </w:rPr>
      </w:pPr>
      <w:r w:rsidRPr="00E07D47">
        <w:rPr>
          <w:rFonts w:cs="David" w:hint="cs"/>
          <w:u w:val="single"/>
          <w:rtl/>
        </w:rPr>
        <w:t>משה גפני:</w:t>
      </w:r>
    </w:p>
    <w:p w14:paraId="1A0F46F0" w14:textId="77777777" w:rsidR="00E07D47" w:rsidRPr="00E07D47" w:rsidRDefault="00E07D47" w:rsidP="00E07D47">
      <w:pPr>
        <w:bidi/>
        <w:rPr>
          <w:rFonts w:cs="David" w:hint="cs"/>
          <w:rtl/>
        </w:rPr>
      </w:pPr>
    </w:p>
    <w:p w14:paraId="572123C0" w14:textId="77777777" w:rsidR="00E07D47" w:rsidRPr="00E07D47" w:rsidRDefault="00E07D47" w:rsidP="00E07D47">
      <w:pPr>
        <w:bidi/>
        <w:rPr>
          <w:rFonts w:cs="David" w:hint="cs"/>
          <w:rtl/>
        </w:rPr>
      </w:pPr>
      <w:r w:rsidRPr="00E07D47">
        <w:rPr>
          <w:rFonts w:cs="David" w:hint="cs"/>
          <w:rtl/>
        </w:rPr>
        <w:tab/>
        <w:t xml:space="preserve"> לא, אבל המציאות שזה יעבור אחרי זה לועדה אחרת. בהצעת חוק אפשר לפצל, אבל בהצעה לסדר זה הופך להיות דבר מאוד מעניין.</w:t>
      </w:r>
    </w:p>
    <w:p w14:paraId="2D65704A" w14:textId="77777777" w:rsidR="00E07D47" w:rsidRPr="00E07D47" w:rsidRDefault="00E07D47" w:rsidP="00E07D47">
      <w:pPr>
        <w:bidi/>
        <w:rPr>
          <w:rFonts w:cs="David" w:hint="cs"/>
          <w:rtl/>
        </w:rPr>
      </w:pPr>
    </w:p>
    <w:p w14:paraId="2791A42C" w14:textId="77777777" w:rsidR="00E07D47" w:rsidRPr="00E07D47" w:rsidRDefault="00E07D47" w:rsidP="00E07D47">
      <w:pPr>
        <w:bidi/>
        <w:rPr>
          <w:rFonts w:cs="David" w:hint="cs"/>
          <w:rtl/>
        </w:rPr>
      </w:pPr>
      <w:r w:rsidRPr="00E07D47">
        <w:rPr>
          <w:rFonts w:cs="David" w:hint="cs"/>
          <w:u w:val="single"/>
          <w:rtl/>
        </w:rPr>
        <w:t>היו"ר רוחמה אברהם:</w:t>
      </w:r>
    </w:p>
    <w:p w14:paraId="1953E4EF" w14:textId="77777777" w:rsidR="00E07D47" w:rsidRPr="00E07D47" w:rsidRDefault="00E07D47" w:rsidP="00E07D47">
      <w:pPr>
        <w:bidi/>
        <w:rPr>
          <w:rFonts w:cs="David" w:hint="cs"/>
          <w:rtl/>
        </w:rPr>
      </w:pPr>
    </w:p>
    <w:p w14:paraId="42825A19" w14:textId="77777777" w:rsidR="00E07D47" w:rsidRPr="00E07D47" w:rsidRDefault="00E07D47" w:rsidP="00E07D47">
      <w:pPr>
        <w:bidi/>
        <w:rPr>
          <w:rFonts w:cs="David" w:hint="cs"/>
          <w:rtl/>
        </w:rPr>
      </w:pPr>
      <w:r w:rsidRPr="00E07D47">
        <w:rPr>
          <w:rFonts w:cs="David" w:hint="cs"/>
          <w:rtl/>
        </w:rPr>
        <w:tab/>
        <w:t>אנחנו מדברים על הבעיה בכללותה, שאם תהיה סחבת ויו"ר "מקורות" יידרש להיקרא לועדת הכלכלה ולנמק, אז יהיה.</w:t>
      </w:r>
    </w:p>
    <w:p w14:paraId="1DC7508B" w14:textId="77777777" w:rsidR="00E07D47" w:rsidRPr="00E07D47" w:rsidRDefault="00E07D47" w:rsidP="00E07D47">
      <w:pPr>
        <w:bidi/>
        <w:rPr>
          <w:rFonts w:cs="David" w:hint="cs"/>
          <w:rtl/>
        </w:rPr>
      </w:pPr>
      <w:r w:rsidRPr="00E07D47">
        <w:rPr>
          <w:rFonts w:cs="David" w:hint="cs"/>
          <w:rtl/>
        </w:rPr>
        <w:tab/>
        <w:t>אנחנו מעבירים לוועדת הפנים. מי בעד? מי נגד?</w:t>
      </w:r>
    </w:p>
    <w:p w14:paraId="0269A7B6" w14:textId="77777777" w:rsidR="00E07D47" w:rsidRPr="00E07D47" w:rsidRDefault="00E07D47" w:rsidP="00E07D47">
      <w:pPr>
        <w:bidi/>
        <w:rPr>
          <w:rFonts w:cs="David" w:hint="cs"/>
          <w:rtl/>
        </w:rPr>
      </w:pPr>
    </w:p>
    <w:p w14:paraId="2A53A1F9" w14:textId="77777777" w:rsidR="00E07D47" w:rsidRPr="00E07D47" w:rsidRDefault="00E07D47" w:rsidP="00E07D47">
      <w:pPr>
        <w:bidi/>
        <w:rPr>
          <w:rFonts w:cs="David" w:hint="cs"/>
          <w:rtl/>
        </w:rPr>
      </w:pPr>
      <w:r w:rsidRPr="00E07D47">
        <w:rPr>
          <w:rFonts w:cs="David" w:hint="cs"/>
          <w:rtl/>
        </w:rPr>
        <w:tab/>
        <w:t xml:space="preserve">בעד </w:t>
      </w:r>
      <w:r w:rsidRPr="00E07D47">
        <w:rPr>
          <w:rFonts w:cs="David"/>
          <w:rtl/>
        </w:rPr>
        <w:t>–</w:t>
      </w:r>
      <w:r w:rsidRPr="00E07D47">
        <w:rPr>
          <w:rFonts w:cs="David" w:hint="cs"/>
          <w:rtl/>
        </w:rPr>
        <w:t xml:space="preserve"> 9</w:t>
      </w:r>
    </w:p>
    <w:p w14:paraId="6579916B" w14:textId="77777777" w:rsidR="00E07D47" w:rsidRPr="00E07D47" w:rsidRDefault="00E07D47" w:rsidP="00E07D47">
      <w:pPr>
        <w:bidi/>
        <w:rPr>
          <w:rFonts w:cs="David" w:hint="cs"/>
          <w:rtl/>
        </w:rPr>
      </w:pPr>
      <w:r w:rsidRPr="00E07D47">
        <w:rPr>
          <w:rFonts w:cs="David" w:hint="cs"/>
          <w:rtl/>
        </w:rPr>
        <w:tab/>
        <w:t xml:space="preserve">נגד </w:t>
      </w:r>
      <w:r w:rsidRPr="00E07D47">
        <w:rPr>
          <w:rFonts w:cs="David"/>
          <w:rtl/>
        </w:rPr>
        <w:t>–</w:t>
      </w:r>
      <w:r w:rsidRPr="00E07D47">
        <w:rPr>
          <w:rFonts w:cs="David" w:hint="cs"/>
          <w:rtl/>
        </w:rPr>
        <w:t xml:space="preserve"> אין</w:t>
      </w:r>
    </w:p>
    <w:p w14:paraId="03CC9D0D" w14:textId="77777777" w:rsidR="00E07D47" w:rsidRPr="00E07D47" w:rsidRDefault="00E07D47" w:rsidP="00E07D47">
      <w:pPr>
        <w:bidi/>
        <w:rPr>
          <w:rFonts w:cs="David" w:hint="cs"/>
          <w:rtl/>
        </w:rPr>
      </w:pPr>
      <w:r w:rsidRPr="00E07D47">
        <w:rPr>
          <w:rFonts w:cs="David" w:hint="cs"/>
          <w:rtl/>
        </w:rPr>
        <w:tab/>
        <w:t xml:space="preserve">נמנעים </w:t>
      </w:r>
      <w:r w:rsidRPr="00E07D47">
        <w:rPr>
          <w:rFonts w:cs="David"/>
          <w:rtl/>
        </w:rPr>
        <w:t>–</w:t>
      </w:r>
      <w:r w:rsidRPr="00E07D47">
        <w:rPr>
          <w:rFonts w:cs="David" w:hint="cs"/>
          <w:rtl/>
        </w:rPr>
        <w:t xml:space="preserve"> אין</w:t>
      </w:r>
    </w:p>
    <w:p w14:paraId="5BB1B3C5" w14:textId="77777777" w:rsidR="00E07D47" w:rsidRPr="00E07D47" w:rsidRDefault="00E07D47" w:rsidP="00E07D47">
      <w:pPr>
        <w:bidi/>
        <w:rPr>
          <w:rFonts w:cs="David" w:hint="cs"/>
          <w:rtl/>
        </w:rPr>
      </w:pPr>
    </w:p>
    <w:p w14:paraId="4B4A614F" w14:textId="77777777" w:rsidR="00E07D47" w:rsidRPr="00E07D47" w:rsidRDefault="00E07D47" w:rsidP="00E07D47">
      <w:pPr>
        <w:bidi/>
        <w:rPr>
          <w:rFonts w:cs="David" w:hint="cs"/>
          <w:rtl/>
        </w:rPr>
      </w:pPr>
      <w:r w:rsidRPr="00E07D47">
        <w:rPr>
          <w:rFonts w:cs="David" w:hint="cs"/>
          <w:rtl/>
        </w:rPr>
        <w:tab/>
        <w:t>הצעתו של חבר הכנסת מגלי והבה תועבר לוועדת הפנים.</w:t>
      </w:r>
    </w:p>
    <w:p w14:paraId="7F83FE3E" w14:textId="77777777" w:rsidR="00E07D47" w:rsidRPr="00E07D47" w:rsidRDefault="00E07D47" w:rsidP="00E07D47">
      <w:pPr>
        <w:bidi/>
        <w:rPr>
          <w:rFonts w:cs="David" w:hint="cs"/>
          <w:rtl/>
        </w:rPr>
      </w:pPr>
    </w:p>
    <w:p w14:paraId="05BD9BF8" w14:textId="77777777" w:rsidR="00E07D47" w:rsidRPr="00E07D47" w:rsidRDefault="00E07D47" w:rsidP="00E07D47">
      <w:pPr>
        <w:bidi/>
        <w:jc w:val="center"/>
        <w:rPr>
          <w:rFonts w:cs="David" w:hint="cs"/>
          <w:b/>
          <w:bCs/>
          <w:u w:val="single"/>
          <w:rtl/>
        </w:rPr>
      </w:pPr>
      <w:r w:rsidRPr="00E07D47">
        <w:rPr>
          <w:rFonts w:cs="David"/>
          <w:rtl/>
        </w:rPr>
        <w:br w:type="page"/>
      </w:r>
      <w:r w:rsidRPr="00E07D47">
        <w:rPr>
          <w:rFonts w:cs="David" w:hint="cs"/>
          <w:b/>
          <w:bCs/>
          <w:u w:val="single"/>
          <w:rtl/>
        </w:rPr>
        <w:t>ו. בקשת יו"ר ועדת החוקה, חוק ומשפט למיזוג הצעות החוק הבאות:</w:t>
      </w:r>
    </w:p>
    <w:p w14:paraId="56152DEB" w14:textId="77777777" w:rsidR="00E07D47" w:rsidRPr="00E07D47" w:rsidRDefault="00E07D47" w:rsidP="00E07D47">
      <w:pPr>
        <w:numPr>
          <w:ilvl w:val="0"/>
          <w:numId w:val="2"/>
        </w:numPr>
        <w:overflowPunct w:val="0"/>
        <w:autoSpaceDE w:val="0"/>
        <w:autoSpaceDN w:val="0"/>
        <w:bidi/>
        <w:adjustRightInd w:val="0"/>
        <w:ind w:right="0"/>
        <w:jc w:val="center"/>
        <w:textAlignment w:val="baseline"/>
        <w:rPr>
          <w:rFonts w:cs="David" w:hint="cs"/>
          <w:b/>
          <w:bCs/>
          <w:u w:val="single"/>
          <w:rtl/>
        </w:rPr>
      </w:pPr>
      <w:r w:rsidRPr="00E07D47">
        <w:rPr>
          <w:rFonts w:cs="David" w:hint="cs"/>
          <w:b/>
          <w:bCs/>
          <w:u w:val="single"/>
          <w:rtl/>
        </w:rPr>
        <w:t>הצעת חוק איסור סחר בבני-אדם (תיקוני חקיקה), התשס"ו-2005, הצעת חה"כ זהבה גלאון</w:t>
      </w:r>
    </w:p>
    <w:p w14:paraId="058F6C63" w14:textId="77777777" w:rsidR="00E07D47" w:rsidRPr="00E07D47" w:rsidRDefault="00E07D47" w:rsidP="00E07D47">
      <w:pPr>
        <w:numPr>
          <w:ilvl w:val="0"/>
          <w:numId w:val="2"/>
        </w:numPr>
        <w:overflowPunct w:val="0"/>
        <w:autoSpaceDE w:val="0"/>
        <w:autoSpaceDN w:val="0"/>
        <w:bidi/>
        <w:adjustRightInd w:val="0"/>
        <w:ind w:right="0"/>
        <w:jc w:val="center"/>
        <w:textAlignment w:val="baseline"/>
        <w:rPr>
          <w:rFonts w:cs="David" w:hint="cs"/>
          <w:b/>
          <w:bCs/>
          <w:u w:val="single"/>
        </w:rPr>
      </w:pPr>
      <w:r w:rsidRPr="00E07D47">
        <w:rPr>
          <w:rFonts w:cs="David" w:hint="cs"/>
          <w:b/>
          <w:bCs/>
          <w:u w:val="single"/>
          <w:rtl/>
        </w:rPr>
        <w:t>הצעת חוק העונשין (תיקון מס' 91) (איסור סחר בבני-אדם), התשס"ו-2006,  מטעם הממשלה</w:t>
      </w:r>
    </w:p>
    <w:p w14:paraId="6A3DC789" w14:textId="77777777" w:rsidR="00E07D47" w:rsidRPr="00E07D47" w:rsidRDefault="00E07D47" w:rsidP="00E07D47">
      <w:pPr>
        <w:bidi/>
        <w:rPr>
          <w:rFonts w:cs="David" w:hint="cs"/>
          <w:rtl/>
        </w:rPr>
      </w:pPr>
    </w:p>
    <w:p w14:paraId="5F1CCE1A" w14:textId="77777777" w:rsidR="00E07D47" w:rsidRPr="00E07D47" w:rsidRDefault="00E07D47" w:rsidP="00E07D47">
      <w:pPr>
        <w:bidi/>
        <w:rPr>
          <w:rFonts w:cs="David" w:hint="cs"/>
          <w:rtl/>
        </w:rPr>
      </w:pPr>
      <w:r w:rsidRPr="00E07D47">
        <w:rPr>
          <w:rFonts w:cs="David" w:hint="cs"/>
          <w:u w:val="single"/>
          <w:rtl/>
        </w:rPr>
        <w:t>היו"ר רוחמה אברהם:</w:t>
      </w:r>
    </w:p>
    <w:p w14:paraId="6F1B9488" w14:textId="77777777" w:rsidR="00E07D47" w:rsidRPr="00E07D47" w:rsidRDefault="00E07D47" w:rsidP="00E07D47">
      <w:pPr>
        <w:bidi/>
        <w:rPr>
          <w:rFonts w:cs="David" w:hint="cs"/>
          <w:rtl/>
        </w:rPr>
      </w:pPr>
    </w:p>
    <w:p w14:paraId="101E247D" w14:textId="77777777" w:rsidR="00E07D47" w:rsidRPr="00E07D47" w:rsidRDefault="00E07D47" w:rsidP="00E07D47">
      <w:pPr>
        <w:bidi/>
        <w:rPr>
          <w:rFonts w:cs="David" w:hint="cs"/>
          <w:rtl/>
        </w:rPr>
      </w:pPr>
      <w:r w:rsidRPr="00E07D47">
        <w:rPr>
          <w:rFonts w:cs="David" w:hint="cs"/>
          <w:rtl/>
        </w:rPr>
        <w:tab/>
      </w:r>
      <w:r w:rsidRPr="00E07D47">
        <w:rPr>
          <w:rFonts w:cs="David" w:hint="cs"/>
          <w:rtl/>
        </w:rPr>
        <w:tab/>
        <w:t>מכיוון שיו"ר ועדת החוקה שלח אלי מכתב, זה רק עניין טכני. לא צריך לנמק. אני מבקשת את אישורה של הוועדה לצורך הענין הזה.</w:t>
      </w:r>
    </w:p>
    <w:p w14:paraId="6F6A8548" w14:textId="77777777" w:rsidR="00E07D47" w:rsidRPr="00E07D47" w:rsidRDefault="00E07D47" w:rsidP="00E07D47">
      <w:pPr>
        <w:bidi/>
        <w:rPr>
          <w:rFonts w:cs="David" w:hint="cs"/>
          <w:rtl/>
        </w:rPr>
      </w:pPr>
    </w:p>
    <w:p w14:paraId="64880BFF" w14:textId="77777777" w:rsidR="00E07D47" w:rsidRPr="00E07D47" w:rsidRDefault="00E07D47" w:rsidP="00E07D47">
      <w:pPr>
        <w:bidi/>
        <w:ind w:firstLine="567"/>
        <w:rPr>
          <w:rFonts w:cs="David" w:hint="cs"/>
          <w:rtl/>
        </w:rPr>
      </w:pPr>
      <w:r w:rsidRPr="00E07D47">
        <w:rPr>
          <w:rFonts w:cs="David" w:hint="cs"/>
          <w:rtl/>
        </w:rPr>
        <w:t>מי בעד? מי נגד?</w:t>
      </w:r>
    </w:p>
    <w:p w14:paraId="524124C1" w14:textId="77777777" w:rsidR="00E07D47" w:rsidRPr="00E07D47" w:rsidRDefault="00E07D47" w:rsidP="00E07D47">
      <w:pPr>
        <w:bidi/>
        <w:rPr>
          <w:rFonts w:cs="David" w:hint="cs"/>
          <w:rtl/>
        </w:rPr>
      </w:pPr>
    </w:p>
    <w:p w14:paraId="282BE844" w14:textId="77777777" w:rsidR="00E07D47" w:rsidRPr="00E07D47" w:rsidRDefault="00E07D47" w:rsidP="00E07D47">
      <w:pPr>
        <w:bidi/>
        <w:rPr>
          <w:rFonts w:cs="David" w:hint="cs"/>
          <w:rtl/>
        </w:rPr>
      </w:pPr>
      <w:r w:rsidRPr="00E07D47">
        <w:rPr>
          <w:rFonts w:cs="David" w:hint="cs"/>
          <w:rtl/>
        </w:rPr>
        <w:tab/>
        <w:t xml:space="preserve">בעד </w:t>
      </w:r>
      <w:r w:rsidRPr="00E07D47">
        <w:rPr>
          <w:rFonts w:cs="David"/>
          <w:rtl/>
        </w:rPr>
        <w:t>–</w:t>
      </w:r>
      <w:r w:rsidRPr="00E07D47">
        <w:rPr>
          <w:rFonts w:cs="David" w:hint="cs"/>
          <w:rtl/>
        </w:rPr>
        <w:t xml:space="preserve"> 7</w:t>
      </w:r>
    </w:p>
    <w:p w14:paraId="377A3E9D" w14:textId="77777777" w:rsidR="00E07D47" w:rsidRPr="00E07D47" w:rsidRDefault="00E07D47" w:rsidP="00E07D47">
      <w:pPr>
        <w:bidi/>
        <w:rPr>
          <w:rFonts w:cs="David" w:hint="cs"/>
          <w:rtl/>
        </w:rPr>
      </w:pPr>
      <w:r w:rsidRPr="00E07D47">
        <w:rPr>
          <w:rFonts w:cs="David" w:hint="cs"/>
          <w:rtl/>
        </w:rPr>
        <w:tab/>
        <w:t xml:space="preserve">נגד </w:t>
      </w:r>
      <w:r w:rsidRPr="00E07D47">
        <w:rPr>
          <w:rFonts w:cs="David"/>
          <w:rtl/>
        </w:rPr>
        <w:t>–</w:t>
      </w:r>
      <w:r w:rsidRPr="00E07D47">
        <w:rPr>
          <w:rFonts w:cs="David" w:hint="cs"/>
          <w:rtl/>
        </w:rPr>
        <w:t xml:space="preserve"> אין</w:t>
      </w:r>
    </w:p>
    <w:p w14:paraId="67C0D291" w14:textId="77777777" w:rsidR="00E07D47" w:rsidRPr="00E07D47" w:rsidRDefault="00E07D47" w:rsidP="00E07D47">
      <w:pPr>
        <w:bidi/>
        <w:rPr>
          <w:rFonts w:cs="David" w:hint="cs"/>
          <w:rtl/>
        </w:rPr>
      </w:pPr>
      <w:r w:rsidRPr="00E07D47">
        <w:rPr>
          <w:rFonts w:cs="David" w:hint="cs"/>
          <w:rtl/>
        </w:rPr>
        <w:tab/>
        <w:t xml:space="preserve">נמנעים </w:t>
      </w:r>
      <w:r w:rsidRPr="00E07D47">
        <w:rPr>
          <w:rFonts w:cs="David"/>
          <w:rtl/>
        </w:rPr>
        <w:t>–</w:t>
      </w:r>
      <w:r w:rsidRPr="00E07D47">
        <w:rPr>
          <w:rFonts w:cs="David" w:hint="cs"/>
          <w:rtl/>
        </w:rPr>
        <w:t xml:space="preserve"> אין</w:t>
      </w:r>
    </w:p>
    <w:p w14:paraId="6B5AF418" w14:textId="77777777" w:rsidR="00E07D47" w:rsidRPr="00E07D47" w:rsidRDefault="00E07D47" w:rsidP="00E07D47">
      <w:pPr>
        <w:bidi/>
        <w:rPr>
          <w:rFonts w:cs="David" w:hint="cs"/>
          <w:rtl/>
        </w:rPr>
      </w:pPr>
    </w:p>
    <w:p w14:paraId="1B531A62" w14:textId="77777777" w:rsidR="00E07D47" w:rsidRPr="00E07D47" w:rsidRDefault="00E07D47" w:rsidP="00E07D47">
      <w:pPr>
        <w:bidi/>
        <w:rPr>
          <w:rFonts w:cs="David" w:hint="cs"/>
          <w:rtl/>
        </w:rPr>
      </w:pPr>
      <w:r w:rsidRPr="00E07D47">
        <w:rPr>
          <w:rFonts w:cs="David" w:hint="cs"/>
          <w:rtl/>
        </w:rPr>
        <w:tab/>
        <w:t>אני קובעת ששתי הצעות החוק מוזגו.</w:t>
      </w:r>
    </w:p>
    <w:p w14:paraId="5E27D72C" w14:textId="77777777" w:rsidR="00E07D47" w:rsidRPr="00E07D47" w:rsidRDefault="00E07D47" w:rsidP="00E07D47">
      <w:pPr>
        <w:bidi/>
        <w:rPr>
          <w:rFonts w:cs="David" w:hint="cs"/>
          <w:rtl/>
        </w:rPr>
      </w:pPr>
    </w:p>
    <w:p w14:paraId="3976AE51" w14:textId="77777777" w:rsidR="00E07D47" w:rsidRPr="00E07D47" w:rsidRDefault="00E07D47" w:rsidP="00E07D47">
      <w:pPr>
        <w:bidi/>
        <w:jc w:val="center"/>
        <w:rPr>
          <w:rFonts w:cs="David" w:hint="cs"/>
          <w:b/>
          <w:bCs/>
          <w:u w:val="single"/>
          <w:rtl/>
        </w:rPr>
      </w:pPr>
      <w:r w:rsidRPr="00E07D47">
        <w:rPr>
          <w:rFonts w:cs="David"/>
          <w:rtl/>
        </w:rPr>
        <w:br w:type="page"/>
      </w:r>
      <w:r w:rsidRPr="00E07D47">
        <w:rPr>
          <w:rFonts w:cs="David" w:hint="cs"/>
          <w:b/>
          <w:bCs/>
          <w:u w:val="single"/>
          <w:rtl/>
        </w:rPr>
        <w:t>ז. שונות</w:t>
      </w:r>
    </w:p>
    <w:p w14:paraId="190A3285" w14:textId="77777777" w:rsidR="00E07D47" w:rsidRPr="00E07D47" w:rsidRDefault="00E07D47" w:rsidP="00E07D47">
      <w:pPr>
        <w:bidi/>
        <w:rPr>
          <w:rFonts w:cs="David" w:hint="cs"/>
          <w:b/>
          <w:bCs/>
          <w:u w:val="single"/>
          <w:rtl/>
        </w:rPr>
      </w:pPr>
    </w:p>
    <w:p w14:paraId="3740CAAB" w14:textId="77777777" w:rsidR="00E07D47" w:rsidRPr="00E07D47" w:rsidRDefault="00E07D47" w:rsidP="00E07D47">
      <w:pPr>
        <w:bidi/>
        <w:rPr>
          <w:rFonts w:cs="David" w:hint="cs"/>
          <w:rtl/>
        </w:rPr>
      </w:pPr>
      <w:r w:rsidRPr="00E07D47">
        <w:rPr>
          <w:rFonts w:cs="David" w:hint="cs"/>
          <w:u w:val="single"/>
          <w:rtl/>
        </w:rPr>
        <w:t>היו"ר רוחמה אברהם:</w:t>
      </w:r>
    </w:p>
    <w:p w14:paraId="4BABDE5C" w14:textId="77777777" w:rsidR="00E07D47" w:rsidRPr="00E07D47" w:rsidRDefault="00E07D47" w:rsidP="00E07D47">
      <w:pPr>
        <w:bidi/>
        <w:rPr>
          <w:rFonts w:cs="David" w:hint="cs"/>
          <w:rtl/>
        </w:rPr>
      </w:pPr>
    </w:p>
    <w:p w14:paraId="1B7E39E7" w14:textId="77777777" w:rsidR="00E07D47" w:rsidRPr="00E07D47" w:rsidRDefault="00E07D47" w:rsidP="00E07D47">
      <w:pPr>
        <w:bidi/>
        <w:rPr>
          <w:rFonts w:cs="David" w:hint="cs"/>
          <w:rtl/>
        </w:rPr>
      </w:pPr>
      <w:r w:rsidRPr="00E07D47">
        <w:rPr>
          <w:rFonts w:cs="David" w:hint="cs"/>
          <w:rtl/>
        </w:rPr>
        <w:tab/>
        <w:t xml:space="preserve">יש למישהו משהו לומר בנושא שונות? בנושא של שירות לאומי לבנים, למען הפרוטוקול, אנחנו נצטרך לאשר את זה גם. </w:t>
      </w:r>
    </w:p>
    <w:p w14:paraId="54801B86" w14:textId="77777777" w:rsidR="00E07D47" w:rsidRPr="00E07D47" w:rsidRDefault="00E07D47" w:rsidP="00E07D47">
      <w:pPr>
        <w:bidi/>
        <w:rPr>
          <w:rFonts w:cs="David" w:hint="cs"/>
          <w:rtl/>
        </w:rPr>
      </w:pPr>
    </w:p>
    <w:p w14:paraId="51ACBDE5" w14:textId="77777777" w:rsidR="00E07D47" w:rsidRPr="00E07D47" w:rsidRDefault="00E07D47" w:rsidP="00E07D47">
      <w:pPr>
        <w:bidi/>
        <w:rPr>
          <w:rFonts w:cs="David" w:hint="cs"/>
          <w:rtl/>
        </w:rPr>
      </w:pPr>
      <w:r w:rsidRPr="00E07D47">
        <w:rPr>
          <w:rFonts w:cs="David" w:hint="cs"/>
          <w:rtl/>
        </w:rPr>
        <w:tab/>
        <w:t>מדובר בהעברת הצעת החוק מוועדת החוץ והביטחון לדיון בוועדת העבודה, הרווחה והבריאות. הכנסת החליטה ביום ח' בתמוז התשס"ו, 4 ביולי 2006, להעביר את הצעת חוק שירות לאומי בהתנדבות לבנים (תיקוני חקיקה), התשס"ו-2006, לדיון בוועדת החוץ והביטחון לשם הכנסת לקריאה שניה ושלישית. לאחר דיון ודברים מאתמול להיום סוכם שהצעת החוק תובא לדיון בוועדת העבודה, הרווחה והבריאות. לשם כך, אני מבקשת את אישורה של הוועדה.</w:t>
      </w:r>
    </w:p>
    <w:p w14:paraId="6AFDC857" w14:textId="77777777" w:rsidR="00E07D47" w:rsidRPr="00E07D47" w:rsidRDefault="00E07D47" w:rsidP="00E07D47">
      <w:pPr>
        <w:bidi/>
        <w:rPr>
          <w:rFonts w:cs="David" w:hint="cs"/>
          <w:rtl/>
        </w:rPr>
      </w:pPr>
    </w:p>
    <w:p w14:paraId="24FB9CC1" w14:textId="77777777" w:rsidR="00E07D47" w:rsidRPr="00E07D47" w:rsidRDefault="00E07D47" w:rsidP="00E07D47">
      <w:pPr>
        <w:bidi/>
        <w:rPr>
          <w:rFonts w:cs="David" w:hint="cs"/>
          <w:rtl/>
        </w:rPr>
      </w:pPr>
      <w:r w:rsidRPr="00E07D47">
        <w:rPr>
          <w:rFonts w:cs="David" w:hint="cs"/>
          <w:rtl/>
        </w:rPr>
        <w:tab/>
        <w:t>מי בעד? מי נגד?</w:t>
      </w:r>
    </w:p>
    <w:p w14:paraId="63B9685C" w14:textId="77777777" w:rsidR="00E07D47" w:rsidRPr="00E07D47" w:rsidRDefault="00E07D47" w:rsidP="00E07D47">
      <w:pPr>
        <w:bidi/>
        <w:rPr>
          <w:rFonts w:cs="David" w:hint="cs"/>
          <w:rtl/>
        </w:rPr>
      </w:pPr>
    </w:p>
    <w:p w14:paraId="5AE57FDD" w14:textId="77777777" w:rsidR="00E07D47" w:rsidRPr="00E07D47" w:rsidRDefault="00E07D47" w:rsidP="00E07D47">
      <w:pPr>
        <w:bidi/>
        <w:rPr>
          <w:rFonts w:cs="David" w:hint="cs"/>
          <w:rtl/>
        </w:rPr>
      </w:pPr>
      <w:r w:rsidRPr="00E07D47">
        <w:rPr>
          <w:rFonts w:cs="David" w:hint="cs"/>
          <w:rtl/>
        </w:rPr>
        <w:tab/>
        <w:t xml:space="preserve">בעד </w:t>
      </w:r>
      <w:r w:rsidRPr="00E07D47">
        <w:rPr>
          <w:rFonts w:cs="David"/>
          <w:rtl/>
        </w:rPr>
        <w:t>–</w:t>
      </w:r>
      <w:r w:rsidRPr="00E07D47">
        <w:rPr>
          <w:rFonts w:cs="David" w:hint="cs"/>
          <w:rtl/>
        </w:rPr>
        <w:t xml:space="preserve"> 7</w:t>
      </w:r>
    </w:p>
    <w:p w14:paraId="31673773" w14:textId="77777777" w:rsidR="00E07D47" w:rsidRPr="00E07D47" w:rsidRDefault="00E07D47" w:rsidP="00E07D47">
      <w:pPr>
        <w:bidi/>
        <w:rPr>
          <w:rFonts w:cs="David" w:hint="cs"/>
          <w:rtl/>
        </w:rPr>
      </w:pPr>
      <w:r w:rsidRPr="00E07D47">
        <w:rPr>
          <w:rFonts w:cs="David" w:hint="cs"/>
          <w:rtl/>
        </w:rPr>
        <w:tab/>
        <w:t xml:space="preserve">נגד </w:t>
      </w:r>
      <w:r w:rsidRPr="00E07D47">
        <w:rPr>
          <w:rFonts w:cs="David"/>
          <w:rtl/>
        </w:rPr>
        <w:t>–</w:t>
      </w:r>
      <w:r w:rsidRPr="00E07D47">
        <w:rPr>
          <w:rFonts w:cs="David" w:hint="cs"/>
          <w:rtl/>
        </w:rPr>
        <w:t xml:space="preserve"> אין</w:t>
      </w:r>
    </w:p>
    <w:p w14:paraId="5FC6FB69" w14:textId="77777777" w:rsidR="00E07D47" w:rsidRPr="00E07D47" w:rsidRDefault="00E07D47" w:rsidP="00E07D47">
      <w:pPr>
        <w:bidi/>
        <w:rPr>
          <w:rFonts w:cs="David" w:hint="cs"/>
          <w:rtl/>
        </w:rPr>
      </w:pPr>
      <w:r w:rsidRPr="00E07D47">
        <w:rPr>
          <w:rFonts w:cs="David" w:hint="cs"/>
          <w:rtl/>
        </w:rPr>
        <w:tab/>
        <w:t xml:space="preserve">נמנעים </w:t>
      </w:r>
      <w:r w:rsidRPr="00E07D47">
        <w:rPr>
          <w:rFonts w:cs="David"/>
          <w:rtl/>
        </w:rPr>
        <w:t>–</w:t>
      </w:r>
      <w:r w:rsidRPr="00E07D47">
        <w:rPr>
          <w:rFonts w:cs="David" w:hint="cs"/>
          <w:rtl/>
        </w:rPr>
        <w:t xml:space="preserve"> אין</w:t>
      </w:r>
    </w:p>
    <w:p w14:paraId="6FA7D3AB" w14:textId="77777777" w:rsidR="00E07D47" w:rsidRPr="00E07D47" w:rsidRDefault="00E07D47" w:rsidP="00E07D47">
      <w:pPr>
        <w:bidi/>
        <w:rPr>
          <w:rFonts w:cs="David" w:hint="cs"/>
          <w:rtl/>
        </w:rPr>
      </w:pPr>
    </w:p>
    <w:p w14:paraId="14702FE0" w14:textId="77777777" w:rsidR="00E07D47" w:rsidRPr="00E07D47" w:rsidRDefault="00E07D47" w:rsidP="00E07D47">
      <w:pPr>
        <w:bidi/>
        <w:rPr>
          <w:rFonts w:cs="David" w:hint="cs"/>
          <w:rtl/>
        </w:rPr>
      </w:pPr>
      <w:r w:rsidRPr="00E07D47">
        <w:rPr>
          <w:rFonts w:cs="David" w:hint="cs"/>
          <w:rtl/>
        </w:rPr>
        <w:tab/>
        <w:t>ההצעה עוברת להצבעה במליאה.</w:t>
      </w:r>
    </w:p>
    <w:p w14:paraId="2EE95574" w14:textId="77777777" w:rsidR="00E07D47" w:rsidRPr="00E07D47" w:rsidRDefault="00E07D47" w:rsidP="00E07D47">
      <w:pPr>
        <w:bidi/>
        <w:rPr>
          <w:rFonts w:cs="David" w:hint="cs"/>
          <w:rtl/>
        </w:rPr>
      </w:pPr>
    </w:p>
    <w:p w14:paraId="48801C01" w14:textId="77777777" w:rsidR="00E07D47" w:rsidRPr="00E07D47" w:rsidRDefault="00E07D47" w:rsidP="00E07D47">
      <w:pPr>
        <w:bidi/>
        <w:rPr>
          <w:rFonts w:cs="David" w:hint="cs"/>
          <w:rtl/>
        </w:rPr>
      </w:pPr>
      <w:r w:rsidRPr="00E07D47">
        <w:rPr>
          <w:rFonts w:cs="David" w:hint="cs"/>
          <w:rtl/>
        </w:rPr>
        <w:tab/>
        <w:t>אני מודה לכולם. הישיבה נעולה.</w:t>
      </w:r>
    </w:p>
    <w:p w14:paraId="75BF3C89" w14:textId="77777777" w:rsidR="00E07D47" w:rsidRPr="00E07D47" w:rsidRDefault="00E07D47" w:rsidP="00E07D47">
      <w:pPr>
        <w:bidi/>
        <w:rPr>
          <w:rFonts w:cs="David" w:hint="cs"/>
          <w:rtl/>
        </w:rPr>
      </w:pPr>
    </w:p>
    <w:p w14:paraId="44823C5F" w14:textId="77777777" w:rsidR="00E07D47" w:rsidRPr="00E07D47" w:rsidRDefault="00E07D47" w:rsidP="00E07D47">
      <w:pPr>
        <w:bidi/>
        <w:rPr>
          <w:rFonts w:cs="David" w:hint="cs"/>
          <w:rtl/>
        </w:rPr>
      </w:pPr>
    </w:p>
    <w:p w14:paraId="5352D1DE" w14:textId="77777777" w:rsidR="00E07D47" w:rsidRPr="00E07D47" w:rsidRDefault="00E07D47" w:rsidP="00E07D47">
      <w:pPr>
        <w:bidi/>
        <w:rPr>
          <w:rFonts w:cs="David" w:hint="cs"/>
          <w:rtl/>
        </w:rPr>
      </w:pPr>
    </w:p>
    <w:p w14:paraId="2B4A04D2" w14:textId="77777777" w:rsidR="00E07D47" w:rsidRPr="00E07D47" w:rsidRDefault="00E07D47" w:rsidP="00E07D47">
      <w:pPr>
        <w:bidi/>
        <w:rPr>
          <w:rFonts w:cs="David" w:hint="cs"/>
          <w:rtl/>
        </w:rPr>
      </w:pPr>
    </w:p>
    <w:p w14:paraId="51A7B797" w14:textId="77777777" w:rsidR="00E07D47" w:rsidRPr="00E07D47" w:rsidRDefault="00E07D47" w:rsidP="00E07D47">
      <w:pPr>
        <w:bidi/>
        <w:rPr>
          <w:rFonts w:cs="David" w:hint="cs"/>
          <w:rtl/>
        </w:rPr>
      </w:pPr>
      <w:r w:rsidRPr="00E07D47">
        <w:rPr>
          <w:rFonts w:cs="David" w:hint="cs"/>
          <w:rtl/>
        </w:rPr>
        <w:t>(הישיבה ננעלה בשעה 10:57)</w:t>
      </w:r>
    </w:p>
    <w:p w14:paraId="2A3B0AC0" w14:textId="77777777" w:rsidR="00E07D47" w:rsidRPr="00E07D47" w:rsidRDefault="00E07D47" w:rsidP="00E07D47">
      <w:pPr>
        <w:bidi/>
        <w:rPr>
          <w:rFonts w:cs="David" w:hint="cs"/>
          <w:rtl/>
        </w:rPr>
      </w:pPr>
    </w:p>
    <w:p w14:paraId="36183AFF" w14:textId="77777777" w:rsidR="00E07D47" w:rsidRPr="00E07D47" w:rsidRDefault="00E07D47" w:rsidP="00E07D47">
      <w:pPr>
        <w:bidi/>
        <w:rPr>
          <w:rFonts w:cs="David" w:hint="cs"/>
          <w:u w:val="single"/>
          <w:rtl/>
        </w:rPr>
      </w:pPr>
    </w:p>
    <w:p w14:paraId="5A9C1AE8" w14:textId="77777777" w:rsidR="00E07D47" w:rsidRPr="00E07D47" w:rsidRDefault="00E07D47" w:rsidP="00E07D47">
      <w:pPr>
        <w:bidi/>
        <w:rPr>
          <w:rFonts w:cs="David" w:hint="cs"/>
          <w:rtl/>
        </w:rPr>
      </w:pPr>
    </w:p>
    <w:p w14:paraId="31C1210E" w14:textId="77777777" w:rsidR="00E07D47" w:rsidRPr="00E07D47" w:rsidRDefault="00E07D47" w:rsidP="00E07D47">
      <w:pPr>
        <w:bidi/>
        <w:rPr>
          <w:rFonts w:cs="David" w:hint="cs"/>
          <w:rtl/>
        </w:rPr>
      </w:pPr>
    </w:p>
    <w:p w14:paraId="591DE9B4" w14:textId="77777777" w:rsidR="00E07D47" w:rsidRPr="00E07D47" w:rsidRDefault="00E07D47" w:rsidP="00E07D47">
      <w:pPr>
        <w:bidi/>
        <w:rPr>
          <w:rFonts w:cs="David" w:hint="cs"/>
          <w:rtl/>
        </w:rPr>
      </w:pPr>
    </w:p>
    <w:p w14:paraId="6B9B9380" w14:textId="77777777" w:rsidR="00E07D47" w:rsidRPr="00E07D47" w:rsidRDefault="00E07D47" w:rsidP="00E07D47">
      <w:pPr>
        <w:bidi/>
        <w:rPr>
          <w:rFonts w:cs="David" w:hint="cs"/>
          <w:rtl/>
        </w:rPr>
      </w:pPr>
    </w:p>
    <w:p w14:paraId="4A769208" w14:textId="77777777" w:rsidR="00E07D47" w:rsidRPr="00E07D47" w:rsidRDefault="00E07D47" w:rsidP="00E07D47">
      <w:pPr>
        <w:bidi/>
        <w:rPr>
          <w:rFonts w:cs="David" w:hint="cs"/>
          <w:rtl/>
        </w:rPr>
      </w:pPr>
    </w:p>
    <w:p w14:paraId="41CD128D" w14:textId="77777777" w:rsidR="00E07D47" w:rsidRPr="00E07D47" w:rsidRDefault="00E07D47" w:rsidP="00E07D47">
      <w:pPr>
        <w:bidi/>
        <w:rPr>
          <w:rFonts w:cs="David" w:hint="cs"/>
          <w:rtl/>
        </w:rPr>
      </w:pPr>
      <w:r w:rsidRPr="00E07D47">
        <w:rPr>
          <w:rFonts w:cs="David" w:hint="cs"/>
          <w:rtl/>
        </w:rPr>
        <w:tab/>
      </w:r>
    </w:p>
    <w:p w14:paraId="734D764C" w14:textId="77777777" w:rsidR="00E07D47" w:rsidRPr="00E07D47" w:rsidRDefault="00E07D47" w:rsidP="00E07D47">
      <w:pPr>
        <w:bidi/>
        <w:rPr>
          <w:rFonts w:cs="David" w:hint="cs"/>
          <w:rtl/>
        </w:rPr>
      </w:pPr>
    </w:p>
    <w:p w14:paraId="7DC041F5" w14:textId="77777777" w:rsidR="00E07D47" w:rsidRPr="00E07D47" w:rsidRDefault="00E07D47" w:rsidP="00E07D47">
      <w:pPr>
        <w:bidi/>
        <w:rPr>
          <w:rFonts w:cs="David" w:hint="cs"/>
          <w:rtl/>
        </w:rPr>
      </w:pPr>
      <w:r w:rsidRPr="00E07D47">
        <w:rPr>
          <w:rFonts w:cs="David" w:hint="cs"/>
          <w:rtl/>
        </w:rPr>
        <w:tab/>
      </w:r>
    </w:p>
    <w:p w14:paraId="53AF5A0D" w14:textId="77777777" w:rsidR="00E07D47" w:rsidRPr="00E07D47" w:rsidRDefault="00E07D47" w:rsidP="00E07D47">
      <w:pPr>
        <w:bidi/>
        <w:rPr>
          <w:rFonts w:cs="David" w:hint="cs"/>
          <w:rtl/>
        </w:rPr>
      </w:pPr>
      <w:r w:rsidRPr="00E07D47">
        <w:rPr>
          <w:rFonts w:cs="David" w:hint="cs"/>
          <w:rtl/>
        </w:rPr>
        <w:tab/>
      </w:r>
    </w:p>
    <w:p w14:paraId="091E7CEB" w14:textId="77777777" w:rsidR="00E07D47" w:rsidRPr="00E07D47" w:rsidRDefault="00E07D47" w:rsidP="00E07D47">
      <w:pPr>
        <w:bidi/>
        <w:rPr>
          <w:rFonts w:cs="David" w:hint="cs"/>
          <w:rtl/>
        </w:rPr>
      </w:pPr>
    </w:p>
    <w:p w14:paraId="71AAEED4" w14:textId="77777777" w:rsidR="00552A80" w:rsidRPr="00E07D47" w:rsidRDefault="00552A80" w:rsidP="00E07D47">
      <w:pPr>
        <w:bidi/>
        <w:rPr>
          <w:rFonts w:cs="David"/>
        </w:rPr>
      </w:pPr>
    </w:p>
    <w:sectPr w:rsidR="00552A80" w:rsidRPr="00E07D47" w:rsidSect="00E07D47">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6311D" w14:textId="77777777" w:rsidR="00000000" w:rsidRDefault="00C17C1A">
      <w:r>
        <w:separator/>
      </w:r>
    </w:p>
  </w:endnote>
  <w:endnote w:type="continuationSeparator" w:id="0">
    <w:p w14:paraId="057C6058" w14:textId="77777777" w:rsidR="00000000" w:rsidRDefault="00C17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92257" w14:textId="77777777" w:rsidR="00000000" w:rsidRDefault="00C17C1A">
      <w:r>
        <w:separator/>
      </w:r>
    </w:p>
  </w:footnote>
  <w:footnote w:type="continuationSeparator" w:id="0">
    <w:p w14:paraId="5F55F003" w14:textId="77777777" w:rsidR="00000000" w:rsidRDefault="00C17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3AA6F" w14:textId="77777777" w:rsidR="00E07D47" w:rsidRDefault="00E07D4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65E0AC4" w14:textId="77777777" w:rsidR="00E07D47" w:rsidRDefault="00E07D47">
    <w:pPr>
      <w:pStyle w:val="Header"/>
      <w:ind w:right="360"/>
      <w:jc w:val="both"/>
      <w:rPr>
        <w:rtl/>
      </w:rPr>
    </w:pPr>
  </w:p>
  <w:p w14:paraId="60CFBBA5" w14:textId="77777777" w:rsidR="00E07D47" w:rsidRDefault="00E07D47"/>
  <w:p w14:paraId="1C5E9CDC" w14:textId="77777777" w:rsidR="00E07D47" w:rsidRDefault="00E07D47"/>
  <w:p w14:paraId="74B45752" w14:textId="77777777" w:rsidR="00E07D47" w:rsidRDefault="00E07D47"/>
  <w:p w14:paraId="4586D5DB" w14:textId="77777777" w:rsidR="00E07D47" w:rsidRDefault="00E07D47"/>
  <w:p w14:paraId="60C71024" w14:textId="77777777" w:rsidR="00E07D47" w:rsidRDefault="00E07D47"/>
  <w:p w14:paraId="4FC33042" w14:textId="77777777" w:rsidR="00E07D47" w:rsidRDefault="00E07D47"/>
  <w:p w14:paraId="0E1F457F" w14:textId="77777777" w:rsidR="00E07D47" w:rsidRDefault="00E07D47"/>
  <w:p w14:paraId="60B9D3BB" w14:textId="77777777" w:rsidR="00E07D47" w:rsidRDefault="00E07D47"/>
  <w:p w14:paraId="53FC886C" w14:textId="77777777" w:rsidR="00E07D47" w:rsidRDefault="00E07D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1A5EF" w14:textId="77777777" w:rsidR="00E07D47" w:rsidRDefault="00E07D4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692771ED" w14:textId="77777777" w:rsidR="00E07D47" w:rsidRDefault="00E07D47">
    <w:pPr>
      <w:pStyle w:val="Header"/>
      <w:ind w:right="360"/>
      <w:jc w:val="both"/>
      <w:rPr>
        <w:rFonts w:hint="cs"/>
        <w:rtl/>
      </w:rPr>
    </w:pPr>
    <w:r>
      <w:rPr>
        <w:rtl/>
      </w:rPr>
      <w:t>ועדת</w:t>
    </w:r>
    <w:r>
      <w:rPr>
        <w:rFonts w:hint="cs"/>
        <w:rtl/>
      </w:rPr>
      <w:t xml:space="preserve"> הכנסת</w:t>
    </w:r>
  </w:p>
  <w:p w14:paraId="294A8277" w14:textId="77777777" w:rsidR="00E07D47" w:rsidRDefault="00E07D47">
    <w:pPr>
      <w:pStyle w:val="Header"/>
      <w:ind w:right="360"/>
      <w:jc w:val="both"/>
      <w:rPr>
        <w:rFonts w:hint="cs"/>
        <w:rtl/>
      </w:rPr>
    </w:pPr>
    <w:r>
      <w:rPr>
        <w:rFonts w:hint="cs"/>
        <w:rtl/>
      </w:rPr>
      <w:t>11.7.06</w:t>
    </w:r>
  </w:p>
  <w:p w14:paraId="2A7BE241" w14:textId="77777777" w:rsidR="00E07D47" w:rsidRDefault="00E07D47">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7B66"/>
    <w:multiLevelType w:val="hybridMultilevel"/>
    <w:tmpl w:val="89865FA2"/>
    <w:lvl w:ilvl="0" w:tplc="78C6CB0E">
      <w:start w:val="1"/>
      <w:numFmt w:val="decimal"/>
      <w:lvlText w:val="%1."/>
      <w:lvlJc w:val="left"/>
      <w:pPr>
        <w:tabs>
          <w:tab w:val="num" w:pos="3921"/>
        </w:tabs>
        <w:ind w:left="3921" w:right="3921" w:hanging="360"/>
      </w:pPr>
      <w:rPr>
        <w:rFonts w:hint="cs"/>
      </w:rPr>
    </w:lvl>
    <w:lvl w:ilvl="1" w:tplc="040D0019" w:tentative="1">
      <w:start w:val="1"/>
      <w:numFmt w:val="lowerLetter"/>
      <w:lvlText w:val="%2."/>
      <w:lvlJc w:val="left"/>
      <w:pPr>
        <w:tabs>
          <w:tab w:val="num" w:pos="4641"/>
        </w:tabs>
        <w:ind w:left="4641" w:right="4641" w:hanging="360"/>
      </w:pPr>
    </w:lvl>
    <w:lvl w:ilvl="2" w:tplc="040D001B" w:tentative="1">
      <w:start w:val="1"/>
      <w:numFmt w:val="lowerRoman"/>
      <w:lvlText w:val="%3."/>
      <w:lvlJc w:val="right"/>
      <w:pPr>
        <w:tabs>
          <w:tab w:val="num" w:pos="5361"/>
        </w:tabs>
        <w:ind w:left="5361" w:right="5361" w:hanging="180"/>
      </w:pPr>
    </w:lvl>
    <w:lvl w:ilvl="3" w:tplc="040D000F" w:tentative="1">
      <w:start w:val="1"/>
      <w:numFmt w:val="decimal"/>
      <w:lvlText w:val="%4."/>
      <w:lvlJc w:val="left"/>
      <w:pPr>
        <w:tabs>
          <w:tab w:val="num" w:pos="6081"/>
        </w:tabs>
        <w:ind w:left="6081" w:right="6081" w:hanging="360"/>
      </w:pPr>
    </w:lvl>
    <w:lvl w:ilvl="4" w:tplc="040D0019" w:tentative="1">
      <w:start w:val="1"/>
      <w:numFmt w:val="lowerLetter"/>
      <w:lvlText w:val="%5."/>
      <w:lvlJc w:val="left"/>
      <w:pPr>
        <w:tabs>
          <w:tab w:val="num" w:pos="6801"/>
        </w:tabs>
        <w:ind w:left="6801" w:right="6801" w:hanging="360"/>
      </w:pPr>
    </w:lvl>
    <w:lvl w:ilvl="5" w:tplc="040D001B" w:tentative="1">
      <w:start w:val="1"/>
      <w:numFmt w:val="lowerRoman"/>
      <w:lvlText w:val="%6."/>
      <w:lvlJc w:val="right"/>
      <w:pPr>
        <w:tabs>
          <w:tab w:val="num" w:pos="7521"/>
        </w:tabs>
        <w:ind w:left="7521" w:right="7521" w:hanging="180"/>
      </w:pPr>
    </w:lvl>
    <w:lvl w:ilvl="6" w:tplc="040D000F" w:tentative="1">
      <w:start w:val="1"/>
      <w:numFmt w:val="decimal"/>
      <w:lvlText w:val="%7."/>
      <w:lvlJc w:val="left"/>
      <w:pPr>
        <w:tabs>
          <w:tab w:val="num" w:pos="8241"/>
        </w:tabs>
        <w:ind w:left="8241" w:right="8241" w:hanging="360"/>
      </w:pPr>
    </w:lvl>
    <w:lvl w:ilvl="7" w:tplc="040D0019" w:tentative="1">
      <w:start w:val="1"/>
      <w:numFmt w:val="lowerLetter"/>
      <w:lvlText w:val="%8."/>
      <w:lvlJc w:val="left"/>
      <w:pPr>
        <w:tabs>
          <w:tab w:val="num" w:pos="8961"/>
        </w:tabs>
        <w:ind w:left="8961" w:right="8961" w:hanging="360"/>
      </w:pPr>
    </w:lvl>
    <w:lvl w:ilvl="8" w:tplc="040D001B" w:tentative="1">
      <w:start w:val="1"/>
      <w:numFmt w:val="lowerRoman"/>
      <w:lvlText w:val="%9."/>
      <w:lvlJc w:val="right"/>
      <w:pPr>
        <w:tabs>
          <w:tab w:val="num" w:pos="9681"/>
        </w:tabs>
        <w:ind w:left="9681" w:right="9681" w:hanging="180"/>
      </w:pPr>
    </w:lvl>
  </w:abstractNum>
  <w:abstractNum w:abstractNumId="1" w15:restartNumberingAfterBreak="0">
    <w:nsid w:val="17D21249"/>
    <w:multiLevelType w:val="hybridMultilevel"/>
    <w:tmpl w:val="8B2CC13E"/>
    <w:lvl w:ilvl="0" w:tplc="022803E8">
      <w:start w:val="1"/>
      <w:numFmt w:val="decimal"/>
      <w:lvlText w:val="%1."/>
      <w:lvlJc w:val="left"/>
      <w:pPr>
        <w:tabs>
          <w:tab w:val="num" w:pos="2721"/>
        </w:tabs>
        <w:ind w:left="2721" w:right="2721" w:hanging="360"/>
      </w:pPr>
      <w:rPr>
        <w:rFonts w:hint="cs"/>
      </w:rPr>
    </w:lvl>
    <w:lvl w:ilvl="1" w:tplc="0450B6D8">
      <w:start w:val="3"/>
      <w:numFmt w:val="hebrew1"/>
      <w:lvlText w:val="%2."/>
      <w:lvlJc w:val="left"/>
      <w:pPr>
        <w:tabs>
          <w:tab w:val="num" w:pos="3561"/>
        </w:tabs>
        <w:ind w:left="3561" w:right="3561" w:hanging="480"/>
      </w:pPr>
      <w:rPr>
        <w:rFonts w:hint="cs"/>
      </w:rPr>
    </w:lvl>
    <w:lvl w:ilvl="2" w:tplc="040D001B" w:tentative="1">
      <w:start w:val="1"/>
      <w:numFmt w:val="lowerRoman"/>
      <w:lvlText w:val="%3."/>
      <w:lvlJc w:val="right"/>
      <w:pPr>
        <w:tabs>
          <w:tab w:val="num" w:pos="4161"/>
        </w:tabs>
        <w:ind w:left="4161" w:right="4161" w:hanging="180"/>
      </w:pPr>
    </w:lvl>
    <w:lvl w:ilvl="3" w:tplc="040D000F" w:tentative="1">
      <w:start w:val="1"/>
      <w:numFmt w:val="decimal"/>
      <w:lvlText w:val="%4."/>
      <w:lvlJc w:val="left"/>
      <w:pPr>
        <w:tabs>
          <w:tab w:val="num" w:pos="4881"/>
        </w:tabs>
        <w:ind w:left="4881" w:right="4881" w:hanging="360"/>
      </w:pPr>
    </w:lvl>
    <w:lvl w:ilvl="4" w:tplc="040D0019" w:tentative="1">
      <w:start w:val="1"/>
      <w:numFmt w:val="lowerLetter"/>
      <w:lvlText w:val="%5."/>
      <w:lvlJc w:val="left"/>
      <w:pPr>
        <w:tabs>
          <w:tab w:val="num" w:pos="5601"/>
        </w:tabs>
        <w:ind w:left="5601" w:right="5601" w:hanging="360"/>
      </w:pPr>
    </w:lvl>
    <w:lvl w:ilvl="5" w:tplc="040D001B" w:tentative="1">
      <w:start w:val="1"/>
      <w:numFmt w:val="lowerRoman"/>
      <w:lvlText w:val="%6."/>
      <w:lvlJc w:val="right"/>
      <w:pPr>
        <w:tabs>
          <w:tab w:val="num" w:pos="6321"/>
        </w:tabs>
        <w:ind w:left="6321" w:right="6321" w:hanging="180"/>
      </w:pPr>
    </w:lvl>
    <w:lvl w:ilvl="6" w:tplc="040D000F" w:tentative="1">
      <w:start w:val="1"/>
      <w:numFmt w:val="decimal"/>
      <w:lvlText w:val="%7."/>
      <w:lvlJc w:val="left"/>
      <w:pPr>
        <w:tabs>
          <w:tab w:val="num" w:pos="7041"/>
        </w:tabs>
        <w:ind w:left="7041" w:right="7041" w:hanging="360"/>
      </w:pPr>
    </w:lvl>
    <w:lvl w:ilvl="7" w:tplc="040D0019" w:tentative="1">
      <w:start w:val="1"/>
      <w:numFmt w:val="lowerLetter"/>
      <w:lvlText w:val="%8."/>
      <w:lvlJc w:val="left"/>
      <w:pPr>
        <w:tabs>
          <w:tab w:val="num" w:pos="7761"/>
        </w:tabs>
        <w:ind w:left="7761" w:right="7761" w:hanging="360"/>
      </w:pPr>
    </w:lvl>
    <w:lvl w:ilvl="8" w:tplc="040D001B" w:tentative="1">
      <w:start w:val="1"/>
      <w:numFmt w:val="lowerRoman"/>
      <w:lvlText w:val="%9."/>
      <w:lvlJc w:val="right"/>
      <w:pPr>
        <w:tabs>
          <w:tab w:val="num" w:pos="8481"/>
        </w:tabs>
        <w:ind w:left="8481" w:right="8481" w:hanging="180"/>
      </w:pPr>
    </w:lvl>
  </w:abstractNum>
  <w:abstractNum w:abstractNumId="2" w15:restartNumberingAfterBreak="0">
    <w:nsid w:val="190B62F8"/>
    <w:multiLevelType w:val="hybridMultilevel"/>
    <w:tmpl w:val="5EE8595C"/>
    <w:lvl w:ilvl="0" w:tplc="D35273D0">
      <w:start w:val="1"/>
      <w:numFmt w:val="decimal"/>
      <w:lvlText w:val="%1."/>
      <w:lvlJc w:val="left"/>
      <w:pPr>
        <w:tabs>
          <w:tab w:val="num" w:pos="3921"/>
        </w:tabs>
        <w:ind w:left="3921" w:right="3921" w:hanging="360"/>
      </w:pPr>
      <w:rPr>
        <w:rFonts w:hint="cs"/>
      </w:rPr>
    </w:lvl>
    <w:lvl w:ilvl="1" w:tplc="040D0019" w:tentative="1">
      <w:start w:val="1"/>
      <w:numFmt w:val="lowerLetter"/>
      <w:lvlText w:val="%2."/>
      <w:lvlJc w:val="left"/>
      <w:pPr>
        <w:tabs>
          <w:tab w:val="num" w:pos="4641"/>
        </w:tabs>
        <w:ind w:left="4641" w:right="4641" w:hanging="360"/>
      </w:pPr>
    </w:lvl>
    <w:lvl w:ilvl="2" w:tplc="040D001B" w:tentative="1">
      <w:start w:val="1"/>
      <w:numFmt w:val="lowerRoman"/>
      <w:lvlText w:val="%3."/>
      <w:lvlJc w:val="right"/>
      <w:pPr>
        <w:tabs>
          <w:tab w:val="num" w:pos="5361"/>
        </w:tabs>
        <w:ind w:left="5361" w:right="5361" w:hanging="180"/>
      </w:pPr>
    </w:lvl>
    <w:lvl w:ilvl="3" w:tplc="040D000F" w:tentative="1">
      <w:start w:val="1"/>
      <w:numFmt w:val="decimal"/>
      <w:lvlText w:val="%4."/>
      <w:lvlJc w:val="left"/>
      <w:pPr>
        <w:tabs>
          <w:tab w:val="num" w:pos="6081"/>
        </w:tabs>
        <w:ind w:left="6081" w:right="6081" w:hanging="360"/>
      </w:pPr>
    </w:lvl>
    <w:lvl w:ilvl="4" w:tplc="040D0019" w:tentative="1">
      <w:start w:val="1"/>
      <w:numFmt w:val="lowerLetter"/>
      <w:lvlText w:val="%5."/>
      <w:lvlJc w:val="left"/>
      <w:pPr>
        <w:tabs>
          <w:tab w:val="num" w:pos="6801"/>
        </w:tabs>
        <w:ind w:left="6801" w:right="6801" w:hanging="360"/>
      </w:pPr>
    </w:lvl>
    <w:lvl w:ilvl="5" w:tplc="040D001B" w:tentative="1">
      <w:start w:val="1"/>
      <w:numFmt w:val="lowerRoman"/>
      <w:lvlText w:val="%6."/>
      <w:lvlJc w:val="right"/>
      <w:pPr>
        <w:tabs>
          <w:tab w:val="num" w:pos="7521"/>
        </w:tabs>
        <w:ind w:left="7521" w:right="7521" w:hanging="180"/>
      </w:pPr>
    </w:lvl>
    <w:lvl w:ilvl="6" w:tplc="040D000F" w:tentative="1">
      <w:start w:val="1"/>
      <w:numFmt w:val="decimal"/>
      <w:lvlText w:val="%7."/>
      <w:lvlJc w:val="left"/>
      <w:pPr>
        <w:tabs>
          <w:tab w:val="num" w:pos="8241"/>
        </w:tabs>
        <w:ind w:left="8241" w:right="8241" w:hanging="360"/>
      </w:pPr>
    </w:lvl>
    <w:lvl w:ilvl="7" w:tplc="040D0019" w:tentative="1">
      <w:start w:val="1"/>
      <w:numFmt w:val="lowerLetter"/>
      <w:lvlText w:val="%8."/>
      <w:lvlJc w:val="left"/>
      <w:pPr>
        <w:tabs>
          <w:tab w:val="num" w:pos="8961"/>
        </w:tabs>
        <w:ind w:left="8961" w:right="8961" w:hanging="360"/>
      </w:pPr>
    </w:lvl>
    <w:lvl w:ilvl="8" w:tplc="040D001B" w:tentative="1">
      <w:start w:val="1"/>
      <w:numFmt w:val="lowerRoman"/>
      <w:lvlText w:val="%9."/>
      <w:lvlJc w:val="right"/>
      <w:pPr>
        <w:tabs>
          <w:tab w:val="num" w:pos="9681"/>
        </w:tabs>
        <w:ind w:left="9681" w:right="9681" w:hanging="180"/>
      </w:pPr>
    </w:lvl>
  </w:abstractNum>
  <w:abstractNum w:abstractNumId="3" w15:restartNumberingAfterBreak="0">
    <w:nsid w:val="3DD00B47"/>
    <w:multiLevelType w:val="hybridMultilevel"/>
    <w:tmpl w:val="B1409334"/>
    <w:lvl w:ilvl="0" w:tplc="0B46E474">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579650C3"/>
    <w:multiLevelType w:val="hybridMultilevel"/>
    <w:tmpl w:val="84AAFF0C"/>
    <w:lvl w:ilvl="0" w:tplc="A28E894A">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986886045">
    <w:abstractNumId w:val="3"/>
  </w:num>
  <w:num w:numId="2" w16cid:durableId="1160465253">
    <w:abstractNumId w:val="4"/>
  </w:num>
  <w:num w:numId="3" w16cid:durableId="581987627">
    <w:abstractNumId w:val="1"/>
  </w:num>
  <w:num w:numId="4" w16cid:durableId="1488790826">
    <w:abstractNumId w:val="0"/>
  </w:num>
  <w:num w:numId="5" w16cid:durableId="1912810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4252פרוטוקול_ישיבת_ועדה.doc"/>
    <w:docVar w:name="StartMode" w:val="3"/>
  </w:docVars>
  <w:rsids>
    <w:rsidRoot w:val="006E1BCA"/>
    <w:rsid w:val="00552A80"/>
    <w:rsid w:val="006E1BCA"/>
    <w:rsid w:val="00875400"/>
    <w:rsid w:val="00965806"/>
    <w:rsid w:val="00C17C1A"/>
    <w:rsid w:val="00E07D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5D058F"/>
  <w15:chartTrackingRefBased/>
  <w15:docId w15:val="{8185A415-5AA2-44FC-B8A7-ED98A55E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E07D47"/>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E07D47"/>
    <w:pPr>
      <w:keepNext/>
      <w:overflowPunct w:val="0"/>
      <w:autoSpaceDE w:val="0"/>
      <w:autoSpaceDN w:val="0"/>
      <w:bidi/>
      <w:adjustRightInd w:val="0"/>
      <w:jc w:val="both"/>
      <w:textAlignment w:val="baseline"/>
      <w:outlineLvl w:val="6"/>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07D4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E0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4698</Words>
  <Characters>26780</Characters>
  <Application>Microsoft Office Word</Application>
  <DocSecurity>0</DocSecurity>
  <Lines>223</Lines>
  <Paragraphs>62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