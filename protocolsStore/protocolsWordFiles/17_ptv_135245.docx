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70BE" w14:textId="77777777" w:rsidR="008A5970" w:rsidRPr="008A5970" w:rsidRDefault="008A5970" w:rsidP="008A5970">
      <w:pPr>
        <w:pStyle w:val="Heading5"/>
        <w:rPr>
          <w:b/>
          <w:bCs/>
          <w:sz w:val="24"/>
          <w:rtl/>
        </w:rPr>
      </w:pPr>
      <w:r w:rsidRPr="008A5970">
        <w:rPr>
          <w:b/>
          <w:bCs/>
          <w:sz w:val="24"/>
          <w:rtl/>
        </w:rPr>
        <w:t xml:space="preserve">הכנסת </w:t>
      </w:r>
      <w:r w:rsidRPr="008A5970">
        <w:rPr>
          <w:rFonts w:hint="cs"/>
          <w:b/>
          <w:bCs/>
          <w:sz w:val="24"/>
          <w:rtl/>
        </w:rPr>
        <w:t>השבע-עשרה</w:t>
      </w:r>
      <w:r w:rsidRPr="008A5970">
        <w:rPr>
          <w:b/>
          <w:bCs/>
          <w:sz w:val="24"/>
          <w:rtl/>
        </w:rPr>
        <w:tab/>
      </w:r>
      <w:r w:rsidRPr="008A5970">
        <w:rPr>
          <w:b/>
          <w:bCs/>
          <w:sz w:val="24"/>
          <w:rtl/>
        </w:rPr>
        <w:tab/>
      </w:r>
      <w:r w:rsidRPr="008A5970">
        <w:rPr>
          <w:b/>
          <w:bCs/>
          <w:sz w:val="24"/>
          <w:rtl/>
        </w:rPr>
        <w:tab/>
      </w:r>
      <w:r w:rsidRPr="008A5970">
        <w:rPr>
          <w:b/>
          <w:bCs/>
          <w:sz w:val="24"/>
          <w:rtl/>
        </w:rPr>
        <w:tab/>
      </w:r>
      <w:r w:rsidRPr="008A5970">
        <w:rPr>
          <w:b/>
          <w:bCs/>
          <w:sz w:val="24"/>
          <w:rtl/>
        </w:rPr>
        <w:tab/>
      </w:r>
      <w:r w:rsidRPr="008A5970">
        <w:rPr>
          <w:b/>
          <w:bCs/>
          <w:sz w:val="24"/>
          <w:rtl/>
        </w:rPr>
        <w:tab/>
      </w:r>
      <w:r w:rsidRPr="008A5970">
        <w:rPr>
          <w:b/>
          <w:bCs/>
          <w:sz w:val="24"/>
          <w:rtl/>
        </w:rPr>
        <w:tab/>
        <w:t>נוסח לא מתוקן</w:t>
      </w:r>
    </w:p>
    <w:p w14:paraId="1866FF32" w14:textId="77777777" w:rsidR="008A5970" w:rsidRPr="008A5970" w:rsidRDefault="008A5970" w:rsidP="008A5970">
      <w:pPr>
        <w:bidi/>
        <w:jc w:val="both"/>
        <w:rPr>
          <w:rFonts w:cs="David" w:hint="cs"/>
          <w:b/>
          <w:bCs/>
          <w:rtl/>
        </w:rPr>
      </w:pPr>
      <w:r w:rsidRPr="008A5970">
        <w:rPr>
          <w:rFonts w:cs="David"/>
          <w:b/>
          <w:bCs/>
          <w:rtl/>
        </w:rPr>
        <w:t xml:space="preserve">מושב </w:t>
      </w:r>
      <w:r w:rsidRPr="008A5970">
        <w:rPr>
          <w:rFonts w:cs="David" w:hint="cs"/>
          <w:b/>
          <w:bCs/>
          <w:rtl/>
        </w:rPr>
        <w:t>שלישי</w:t>
      </w:r>
    </w:p>
    <w:p w14:paraId="4258D04B" w14:textId="77777777" w:rsidR="008A5970" w:rsidRPr="008A5970" w:rsidRDefault="008A5970" w:rsidP="008A5970">
      <w:pPr>
        <w:bidi/>
        <w:jc w:val="both"/>
        <w:rPr>
          <w:rFonts w:cs="David"/>
          <w:b/>
          <w:bCs/>
          <w:rtl/>
        </w:rPr>
      </w:pPr>
    </w:p>
    <w:p w14:paraId="643BB0C0" w14:textId="77777777" w:rsidR="008A5970" w:rsidRPr="008A5970" w:rsidRDefault="008A5970" w:rsidP="008A5970">
      <w:pPr>
        <w:bidi/>
        <w:jc w:val="both"/>
        <w:rPr>
          <w:rFonts w:cs="David"/>
          <w:b/>
          <w:bCs/>
          <w:rtl/>
        </w:rPr>
      </w:pPr>
    </w:p>
    <w:p w14:paraId="60F897FB" w14:textId="77777777" w:rsidR="008A5970" w:rsidRPr="008A5970" w:rsidRDefault="008A5970" w:rsidP="008A5970">
      <w:pPr>
        <w:bidi/>
        <w:jc w:val="both"/>
        <w:rPr>
          <w:rFonts w:cs="David"/>
          <w:b/>
          <w:bCs/>
          <w:rtl/>
        </w:rPr>
      </w:pPr>
    </w:p>
    <w:p w14:paraId="3BEB570B" w14:textId="77777777" w:rsidR="008A5970" w:rsidRPr="008A5970" w:rsidRDefault="008A5970" w:rsidP="008A5970">
      <w:pPr>
        <w:bidi/>
        <w:jc w:val="both"/>
        <w:rPr>
          <w:rFonts w:cs="David"/>
          <w:b/>
          <w:bCs/>
          <w:rtl/>
        </w:rPr>
      </w:pPr>
    </w:p>
    <w:p w14:paraId="4E771930" w14:textId="77777777" w:rsidR="008A5970" w:rsidRPr="008A5970" w:rsidRDefault="008A5970" w:rsidP="008A5970">
      <w:pPr>
        <w:bidi/>
        <w:jc w:val="center"/>
        <w:rPr>
          <w:rFonts w:cs="David" w:hint="cs"/>
          <w:b/>
          <w:bCs/>
          <w:rtl/>
        </w:rPr>
      </w:pPr>
      <w:r w:rsidRPr="008A5970">
        <w:rPr>
          <w:rFonts w:cs="David"/>
          <w:b/>
          <w:bCs/>
          <w:rtl/>
        </w:rPr>
        <w:t>פרוטוקול מס'</w:t>
      </w:r>
      <w:r w:rsidRPr="008A5970">
        <w:rPr>
          <w:rFonts w:cs="David" w:hint="cs"/>
          <w:b/>
          <w:bCs/>
          <w:rtl/>
        </w:rPr>
        <w:t xml:space="preserve"> 190</w:t>
      </w:r>
    </w:p>
    <w:p w14:paraId="4A0E1842" w14:textId="77777777" w:rsidR="008A5970" w:rsidRPr="008A5970" w:rsidRDefault="008A5970" w:rsidP="008A5970">
      <w:pPr>
        <w:bidi/>
        <w:jc w:val="center"/>
        <w:rPr>
          <w:rFonts w:cs="David" w:hint="cs"/>
          <w:b/>
          <w:bCs/>
          <w:rtl/>
        </w:rPr>
      </w:pPr>
      <w:r w:rsidRPr="008A5970">
        <w:rPr>
          <w:rFonts w:cs="David" w:hint="cs"/>
          <w:b/>
          <w:bCs/>
          <w:rtl/>
        </w:rPr>
        <w:t>מישיבת ועדת הכנסת</w:t>
      </w:r>
    </w:p>
    <w:p w14:paraId="19C5834E" w14:textId="77777777" w:rsidR="008A5970" w:rsidRPr="008A5970" w:rsidRDefault="008A5970" w:rsidP="008A5970">
      <w:pPr>
        <w:bidi/>
        <w:jc w:val="center"/>
        <w:rPr>
          <w:rFonts w:cs="David" w:hint="cs"/>
          <w:b/>
          <w:bCs/>
          <w:u w:val="single"/>
          <w:rtl/>
        </w:rPr>
      </w:pPr>
      <w:r w:rsidRPr="008A5970">
        <w:rPr>
          <w:rFonts w:cs="David" w:hint="cs"/>
          <w:b/>
          <w:bCs/>
          <w:u w:val="single"/>
          <w:rtl/>
        </w:rPr>
        <w:t xml:space="preserve">יום שלישי, כ"ג בטבת </w:t>
      </w:r>
      <w:proofErr w:type="spellStart"/>
      <w:r w:rsidRPr="008A5970">
        <w:rPr>
          <w:rFonts w:cs="David" w:hint="cs"/>
          <w:b/>
          <w:bCs/>
          <w:u w:val="single"/>
          <w:rtl/>
        </w:rPr>
        <w:t>התשס"ח</w:t>
      </w:r>
      <w:proofErr w:type="spellEnd"/>
      <w:r w:rsidRPr="008A5970">
        <w:rPr>
          <w:rFonts w:cs="David" w:hint="cs"/>
          <w:b/>
          <w:bCs/>
          <w:u w:val="single"/>
          <w:rtl/>
        </w:rPr>
        <w:t xml:space="preserve"> (1.1.2008), שעה 10:00</w:t>
      </w:r>
    </w:p>
    <w:p w14:paraId="494B0D52" w14:textId="77777777" w:rsidR="008A5970" w:rsidRPr="008A5970" w:rsidRDefault="008A5970" w:rsidP="008A5970">
      <w:pPr>
        <w:tabs>
          <w:tab w:val="left" w:pos="1221"/>
        </w:tabs>
        <w:bidi/>
        <w:jc w:val="both"/>
        <w:rPr>
          <w:rFonts w:cs="David" w:hint="cs"/>
          <w:b/>
          <w:bCs/>
          <w:u w:val="single"/>
          <w:rtl/>
        </w:rPr>
      </w:pPr>
    </w:p>
    <w:p w14:paraId="5F4ACF4A" w14:textId="77777777" w:rsidR="008A5970" w:rsidRPr="008A5970" w:rsidRDefault="008A5970" w:rsidP="008A5970">
      <w:pPr>
        <w:tabs>
          <w:tab w:val="left" w:pos="1221"/>
        </w:tabs>
        <w:bidi/>
        <w:jc w:val="both"/>
        <w:rPr>
          <w:rFonts w:cs="David" w:hint="cs"/>
          <w:b/>
          <w:bCs/>
          <w:rtl/>
        </w:rPr>
      </w:pPr>
      <w:r w:rsidRPr="008A5970">
        <w:rPr>
          <w:rFonts w:cs="David"/>
          <w:b/>
          <w:bCs/>
          <w:u w:val="single"/>
          <w:rtl/>
        </w:rPr>
        <w:t>סדר היום</w:t>
      </w:r>
      <w:r w:rsidRPr="008A5970">
        <w:rPr>
          <w:rFonts w:cs="David"/>
          <w:rtl/>
        </w:rPr>
        <w:t>:</w:t>
      </w:r>
    </w:p>
    <w:p w14:paraId="53FF352E" w14:textId="77777777" w:rsidR="008A5970" w:rsidRPr="008A5970" w:rsidRDefault="008A5970" w:rsidP="008A5970">
      <w:pPr>
        <w:bidi/>
        <w:jc w:val="both"/>
        <w:rPr>
          <w:rFonts w:cs="David" w:hint="cs"/>
          <w:b/>
          <w:bCs/>
          <w:rtl/>
        </w:rPr>
      </w:pPr>
    </w:p>
    <w:p w14:paraId="00A803C0" w14:textId="77777777" w:rsidR="008A5970" w:rsidRPr="008A5970" w:rsidRDefault="008A5970" w:rsidP="008A5970">
      <w:pPr>
        <w:bidi/>
        <w:jc w:val="both"/>
        <w:rPr>
          <w:rFonts w:cs="David" w:hint="cs"/>
          <w:rtl/>
        </w:rPr>
      </w:pPr>
    </w:p>
    <w:p w14:paraId="48A48EA7" w14:textId="77777777" w:rsidR="008A5970" w:rsidRPr="008A5970" w:rsidRDefault="008A5970" w:rsidP="008A5970">
      <w:pPr>
        <w:bidi/>
        <w:jc w:val="both"/>
        <w:rPr>
          <w:rFonts w:cs="David"/>
          <w:rtl/>
        </w:rPr>
      </w:pPr>
    </w:p>
    <w:p w14:paraId="6C017575" w14:textId="77777777" w:rsidR="008A5970" w:rsidRPr="008A5970" w:rsidRDefault="008A5970" w:rsidP="008A5970">
      <w:pPr>
        <w:bidi/>
        <w:jc w:val="both"/>
        <w:rPr>
          <w:rFonts w:cs="David"/>
          <w:b/>
          <w:bCs/>
          <w:u w:val="single"/>
          <w:rtl/>
        </w:rPr>
      </w:pPr>
      <w:r w:rsidRPr="008A5970">
        <w:rPr>
          <w:rFonts w:cs="David"/>
          <w:b/>
          <w:bCs/>
          <w:u w:val="single"/>
          <w:rtl/>
        </w:rPr>
        <w:t>נכחו</w:t>
      </w:r>
      <w:r w:rsidRPr="008A5970">
        <w:rPr>
          <w:rFonts w:cs="David"/>
          <w:rtl/>
        </w:rPr>
        <w:t>:</w:t>
      </w:r>
    </w:p>
    <w:p w14:paraId="0F03F82D" w14:textId="77777777" w:rsidR="008A5970" w:rsidRPr="008A5970" w:rsidRDefault="008A5970" w:rsidP="008A5970">
      <w:pPr>
        <w:bidi/>
        <w:jc w:val="both"/>
        <w:rPr>
          <w:rFonts w:cs="David"/>
          <w:rtl/>
        </w:rPr>
      </w:pPr>
    </w:p>
    <w:p w14:paraId="265494C4" w14:textId="77777777" w:rsidR="008A5970" w:rsidRPr="008A5970" w:rsidRDefault="008A5970" w:rsidP="008A5970">
      <w:pPr>
        <w:tabs>
          <w:tab w:val="left" w:pos="1788"/>
        </w:tabs>
        <w:bidi/>
        <w:jc w:val="both"/>
        <w:rPr>
          <w:rFonts w:cs="David" w:hint="cs"/>
          <w:rtl/>
        </w:rPr>
      </w:pPr>
      <w:r w:rsidRPr="008A5970">
        <w:rPr>
          <w:rFonts w:cs="David"/>
          <w:b/>
          <w:bCs/>
          <w:u w:val="single"/>
          <w:rtl/>
        </w:rPr>
        <w:t>חברי הוועדה</w:t>
      </w:r>
      <w:r w:rsidRPr="008A5970">
        <w:rPr>
          <w:rFonts w:cs="David"/>
          <w:rtl/>
        </w:rPr>
        <w:t>:</w:t>
      </w:r>
    </w:p>
    <w:p w14:paraId="15DBE272" w14:textId="77777777" w:rsidR="008A5970" w:rsidRPr="008A5970" w:rsidRDefault="008A5970" w:rsidP="008A5970">
      <w:pPr>
        <w:tabs>
          <w:tab w:val="left" w:pos="1788"/>
        </w:tabs>
        <w:bidi/>
        <w:jc w:val="both"/>
        <w:rPr>
          <w:rFonts w:cs="David" w:hint="cs"/>
          <w:rtl/>
        </w:rPr>
      </w:pPr>
      <w:r w:rsidRPr="008A5970">
        <w:rPr>
          <w:rFonts w:cs="David" w:hint="cs"/>
          <w:rtl/>
        </w:rPr>
        <w:t xml:space="preserve">דוד טל </w:t>
      </w:r>
      <w:r w:rsidRPr="008A5970">
        <w:rPr>
          <w:rFonts w:cs="David"/>
          <w:rtl/>
        </w:rPr>
        <w:t>–</w:t>
      </w:r>
      <w:r w:rsidRPr="008A5970">
        <w:rPr>
          <w:rFonts w:cs="David" w:hint="cs"/>
          <w:rtl/>
        </w:rPr>
        <w:t xml:space="preserve"> היו"ר</w:t>
      </w:r>
    </w:p>
    <w:p w14:paraId="2F8AEE94" w14:textId="77777777" w:rsidR="008A5970" w:rsidRPr="008A5970" w:rsidRDefault="008A5970" w:rsidP="008A5970">
      <w:pPr>
        <w:tabs>
          <w:tab w:val="left" w:pos="1788"/>
        </w:tabs>
        <w:bidi/>
        <w:jc w:val="both"/>
        <w:rPr>
          <w:rFonts w:cs="David" w:hint="cs"/>
          <w:rtl/>
        </w:rPr>
      </w:pPr>
      <w:r w:rsidRPr="008A5970">
        <w:rPr>
          <w:rFonts w:cs="David" w:hint="cs"/>
          <w:rtl/>
        </w:rPr>
        <w:t>קולט אביטל</w:t>
      </w:r>
    </w:p>
    <w:p w14:paraId="7FEF8252" w14:textId="77777777" w:rsidR="008A5970" w:rsidRPr="008A5970" w:rsidRDefault="008A5970" w:rsidP="008A5970">
      <w:pPr>
        <w:tabs>
          <w:tab w:val="left" w:pos="1788"/>
        </w:tabs>
        <w:bidi/>
        <w:jc w:val="both"/>
        <w:rPr>
          <w:rFonts w:cs="David" w:hint="cs"/>
          <w:rtl/>
        </w:rPr>
      </w:pPr>
      <w:r w:rsidRPr="008A5970">
        <w:rPr>
          <w:rFonts w:cs="David" w:hint="cs"/>
          <w:rtl/>
        </w:rPr>
        <w:t xml:space="preserve">זאב </w:t>
      </w:r>
      <w:proofErr w:type="spellStart"/>
      <w:r w:rsidRPr="008A5970">
        <w:rPr>
          <w:rFonts w:cs="David" w:hint="cs"/>
          <w:rtl/>
        </w:rPr>
        <w:t>אלקין</w:t>
      </w:r>
      <w:proofErr w:type="spellEnd"/>
    </w:p>
    <w:p w14:paraId="22678CD6" w14:textId="77777777" w:rsidR="008A5970" w:rsidRPr="008A5970" w:rsidRDefault="008A5970" w:rsidP="008A5970">
      <w:pPr>
        <w:tabs>
          <w:tab w:val="left" w:pos="1788"/>
        </w:tabs>
        <w:bidi/>
        <w:jc w:val="both"/>
        <w:rPr>
          <w:rFonts w:cs="David" w:hint="cs"/>
          <w:rtl/>
        </w:rPr>
      </w:pPr>
      <w:r w:rsidRPr="008A5970">
        <w:rPr>
          <w:rFonts w:cs="David" w:hint="cs"/>
          <w:rtl/>
        </w:rPr>
        <w:t xml:space="preserve">אלי </w:t>
      </w:r>
      <w:proofErr w:type="spellStart"/>
      <w:r w:rsidRPr="008A5970">
        <w:rPr>
          <w:rFonts w:cs="David" w:hint="cs"/>
          <w:rtl/>
        </w:rPr>
        <w:t>אפללו</w:t>
      </w:r>
      <w:proofErr w:type="spellEnd"/>
    </w:p>
    <w:p w14:paraId="7992A9C2" w14:textId="77777777" w:rsidR="008A5970" w:rsidRPr="008A5970" w:rsidRDefault="008A5970" w:rsidP="008A5970">
      <w:pPr>
        <w:tabs>
          <w:tab w:val="left" w:pos="1788"/>
        </w:tabs>
        <w:bidi/>
        <w:jc w:val="both"/>
        <w:rPr>
          <w:rFonts w:cs="David" w:hint="cs"/>
          <w:rtl/>
        </w:rPr>
      </w:pPr>
      <w:r w:rsidRPr="008A5970">
        <w:rPr>
          <w:rFonts w:cs="David" w:hint="cs"/>
          <w:rtl/>
        </w:rPr>
        <w:t>אורי אריאל</w:t>
      </w:r>
    </w:p>
    <w:p w14:paraId="0A876447" w14:textId="77777777" w:rsidR="008A5970" w:rsidRPr="008A5970" w:rsidRDefault="008A5970" w:rsidP="008A5970">
      <w:pPr>
        <w:tabs>
          <w:tab w:val="left" w:pos="1788"/>
        </w:tabs>
        <w:bidi/>
        <w:jc w:val="both"/>
        <w:rPr>
          <w:rFonts w:cs="David" w:hint="cs"/>
          <w:rtl/>
        </w:rPr>
      </w:pPr>
      <w:r w:rsidRPr="008A5970">
        <w:rPr>
          <w:rFonts w:cs="David" w:hint="cs"/>
          <w:rtl/>
        </w:rPr>
        <w:t>אלי גבאי</w:t>
      </w:r>
    </w:p>
    <w:p w14:paraId="071EA162" w14:textId="77777777" w:rsidR="008A5970" w:rsidRPr="008A5970" w:rsidRDefault="008A5970" w:rsidP="008A5970">
      <w:pPr>
        <w:tabs>
          <w:tab w:val="left" w:pos="1788"/>
        </w:tabs>
        <w:bidi/>
        <w:jc w:val="both"/>
        <w:rPr>
          <w:rFonts w:cs="David" w:hint="cs"/>
          <w:rtl/>
        </w:rPr>
      </w:pPr>
      <w:r w:rsidRPr="008A5970">
        <w:rPr>
          <w:rFonts w:cs="David" w:hint="cs"/>
          <w:rtl/>
        </w:rPr>
        <w:t>משה גפני</w:t>
      </w:r>
    </w:p>
    <w:p w14:paraId="3D21D8CF" w14:textId="77777777" w:rsidR="008A5970" w:rsidRPr="008A5970" w:rsidRDefault="008A5970" w:rsidP="008A5970">
      <w:pPr>
        <w:tabs>
          <w:tab w:val="left" w:pos="1788"/>
        </w:tabs>
        <w:bidi/>
        <w:jc w:val="both"/>
        <w:rPr>
          <w:rFonts w:cs="David" w:hint="cs"/>
          <w:rtl/>
        </w:rPr>
      </w:pPr>
      <w:proofErr w:type="spellStart"/>
      <w:r w:rsidRPr="008A5970">
        <w:rPr>
          <w:rFonts w:cs="David" w:hint="cs"/>
          <w:rtl/>
        </w:rPr>
        <w:t>עמירה</w:t>
      </w:r>
      <w:proofErr w:type="spellEnd"/>
      <w:r w:rsidRPr="008A5970">
        <w:rPr>
          <w:rFonts w:cs="David" w:hint="cs"/>
          <w:rtl/>
        </w:rPr>
        <w:t xml:space="preserve"> </w:t>
      </w:r>
      <w:proofErr w:type="spellStart"/>
      <w:r w:rsidRPr="008A5970">
        <w:rPr>
          <w:rFonts w:cs="David" w:hint="cs"/>
          <w:rtl/>
        </w:rPr>
        <w:t>דותן</w:t>
      </w:r>
      <w:proofErr w:type="spellEnd"/>
    </w:p>
    <w:p w14:paraId="56875D7B" w14:textId="77777777" w:rsidR="008A5970" w:rsidRPr="008A5970" w:rsidRDefault="008A5970" w:rsidP="008A5970">
      <w:pPr>
        <w:tabs>
          <w:tab w:val="left" w:pos="1788"/>
        </w:tabs>
        <w:bidi/>
        <w:jc w:val="both"/>
        <w:rPr>
          <w:rFonts w:cs="David" w:hint="cs"/>
          <w:rtl/>
        </w:rPr>
      </w:pPr>
      <w:r w:rsidRPr="008A5970">
        <w:rPr>
          <w:rFonts w:cs="David" w:hint="cs"/>
          <w:rtl/>
        </w:rPr>
        <w:t>ניסים זאב</w:t>
      </w:r>
    </w:p>
    <w:p w14:paraId="221A212F" w14:textId="77777777" w:rsidR="008A5970" w:rsidRPr="008A5970" w:rsidRDefault="008A5970" w:rsidP="008A5970">
      <w:pPr>
        <w:tabs>
          <w:tab w:val="left" w:pos="1788"/>
        </w:tabs>
        <w:bidi/>
        <w:jc w:val="both"/>
        <w:rPr>
          <w:rFonts w:cs="David" w:hint="cs"/>
          <w:rtl/>
        </w:rPr>
      </w:pPr>
      <w:r w:rsidRPr="008A5970">
        <w:rPr>
          <w:rFonts w:cs="David" w:hint="cs"/>
          <w:rtl/>
        </w:rPr>
        <w:t>יצחק זיו</w:t>
      </w:r>
    </w:p>
    <w:p w14:paraId="5F77D852" w14:textId="77777777" w:rsidR="008A5970" w:rsidRPr="008A5970" w:rsidRDefault="008A5970" w:rsidP="008A5970">
      <w:pPr>
        <w:tabs>
          <w:tab w:val="left" w:pos="1788"/>
        </w:tabs>
        <w:bidi/>
        <w:jc w:val="both"/>
        <w:rPr>
          <w:rFonts w:cs="David" w:hint="cs"/>
          <w:rtl/>
        </w:rPr>
      </w:pPr>
      <w:r w:rsidRPr="008A5970">
        <w:rPr>
          <w:rFonts w:cs="David" w:hint="cs"/>
          <w:rtl/>
        </w:rPr>
        <w:t xml:space="preserve">דב </w:t>
      </w:r>
      <w:proofErr w:type="spellStart"/>
      <w:r w:rsidRPr="008A5970">
        <w:rPr>
          <w:rFonts w:cs="David" w:hint="cs"/>
          <w:rtl/>
        </w:rPr>
        <w:t>חנין</w:t>
      </w:r>
      <w:proofErr w:type="spellEnd"/>
    </w:p>
    <w:p w14:paraId="13B2B03D" w14:textId="77777777" w:rsidR="008A5970" w:rsidRPr="008A5970" w:rsidRDefault="008A5970" w:rsidP="008A5970">
      <w:pPr>
        <w:tabs>
          <w:tab w:val="left" w:pos="1788"/>
        </w:tabs>
        <w:bidi/>
        <w:jc w:val="both"/>
        <w:rPr>
          <w:rFonts w:cs="David" w:hint="cs"/>
          <w:rtl/>
        </w:rPr>
      </w:pPr>
      <w:r w:rsidRPr="008A5970">
        <w:rPr>
          <w:rFonts w:cs="David" w:hint="cs"/>
          <w:rtl/>
        </w:rPr>
        <w:t>יואל חסון</w:t>
      </w:r>
    </w:p>
    <w:p w14:paraId="491FBD98" w14:textId="77777777" w:rsidR="008A5970" w:rsidRPr="008A5970" w:rsidRDefault="008A5970" w:rsidP="008A5970">
      <w:pPr>
        <w:tabs>
          <w:tab w:val="left" w:pos="1788"/>
        </w:tabs>
        <w:bidi/>
        <w:jc w:val="both"/>
        <w:rPr>
          <w:rFonts w:cs="David" w:hint="cs"/>
          <w:rtl/>
        </w:rPr>
      </w:pPr>
      <w:proofErr w:type="spellStart"/>
      <w:r w:rsidRPr="008A5970">
        <w:rPr>
          <w:rFonts w:cs="David" w:hint="cs"/>
          <w:rtl/>
        </w:rPr>
        <w:t>אסתרינה</w:t>
      </w:r>
      <w:proofErr w:type="spellEnd"/>
      <w:r w:rsidRPr="008A5970">
        <w:rPr>
          <w:rFonts w:cs="David" w:hint="cs"/>
          <w:rtl/>
        </w:rPr>
        <w:t xml:space="preserve"> </w:t>
      </w:r>
      <w:proofErr w:type="spellStart"/>
      <w:r w:rsidRPr="008A5970">
        <w:rPr>
          <w:rFonts w:cs="David" w:hint="cs"/>
          <w:rtl/>
        </w:rPr>
        <w:t>טרטמן</w:t>
      </w:r>
      <w:proofErr w:type="spellEnd"/>
    </w:p>
    <w:p w14:paraId="61B95B37" w14:textId="77777777" w:rsidR="008A5970" w:rsidRPr="008A5970" w:rsidRDefault="008A5970" w:rsidP="008A5970">
      <w:pPr>
        <w:tabs>
          <w:tab w:val="left" w:pos="1788"/>
        </w:tabs>
        <w:bidi/>
        <w:jc w:val="both"/>
        <w:rPr>
          <w:rFonts w:cs="David" w:hint="cs"/>
          <w:rtl/>
        </w:rPr>
      </w:pPr>
      <w:r w:rsidRPr="008A5970">
        <w:rPr>
          <w:rFonts w:cs="David" w:hint="cs"/>
          <w:rtl/>
        </w:rPr>
        <w:t xml:space="preserve">אביגדור </w:t>
      </w:r>
      <w:proofErr w:type="spellStart"/>
      <w:r w:rsidRPr="008A5970">
        <w:rPr>
          <w:rFonts w:cs="David" w:hint="cs"/>
          <w:rtl/>
        </w:rPr>
        <w:t>יצחקי</w:t>
      </w:r>
      <w:proofErr w:type="spellEnd"/>
    </w:p>
    <w:p w14:paraId="1EED3582" w14:textId="77777777" w:rsidR="008A5970" w:rsidRPr="008A5970" w:rsidRDefault="008A5970" w:rsidP="008A5970">
      <w:pPr>
        <w:tabs>
          <w:tab w:val="left" w:pos="1788"/>
        </w:tabs>
        <w:bidi/>
        <w:jc w:val="both"/>
        <w:rPr>
          <w:rFonts w:cs="David" w:hint="cs"/>
          <w:rtl/>
        </w:rPr>
      </w:pPr>
      <w:r w:rsidRPr="008A5970">
        <w:rPr>
          <w:rFonts w:cs="David" w:hint="cs"/>
          <w:rtl/>
        </w:rPr>
        <w:t>לימור ליבנת</w:t>
      </w:r>
    </w:p>
    <w:p w14:paraId="0D2A7E9E" w14:textId="77777777" w:rsidR="008A5970" w:rsidRPr="008A5970" w:rsidRDefault="008A5970" w:rsidP="008A5970">
      <w:pPr>
        <w:tabs>
          <w:tab w:val="left" w:pos="1788"/>
        </w:tabs>
        <w:bidi/>
        <w:jc w:val="both"/>
        <w:rPr>
          <w:rFonts w:cs="David" w:hint="cs"/>
          <w:rtl/>
        </w:rPr>
      </w:pPr>
      <w:r w:rsidRPr="008A5970">
        <w:rPr>
          <w:rFonts w:cs="David" w:hint="cs"/>
          <w:rtl/>
        </w:rPr>
        <w:t xml:space="preserve">אברהם </w:t>
      </w:r>
      <w:proofErr w:type="spellStart"/>
      <w:r w:rsidRPr="008A5970">
        <w:rPr>
          <w:rFonts w:cs="David" w:hint="cs"/>
          <w:rtl/>
        </w:rPr>
        <w:t>מיכאלי</w:t>
      </w:r>
      <w:proofErr w:type="spellEnd"/>
    </w:p>
    <w:p w14:paraId="32482454" w14:textId="77777777" w:rsidR="008A5970" w:rsidRPr="008A5970" w:rsidRDefault="008A5970" w:rsidP="008A5970">
      <w:pPr>
        <w:tabs>
          <w:tab w:val="left" w:pos="1788"/>
        </w:tabs>
        <w:bidi/>
        <w:jc w:val="both"/>
        <w:rPr>
          <w:rFonts w:cs="David" w:hint="cs"/>
          <w:rtl/>
        </w:rPr>
      </w:pPr>
      <w:r w:rsidRPr="008A5970">
        <w:rPr>
          <w:rFonts w:cs="David" w:hint="cs"/>
          <w:rtl/>
        </w:rPr>
        <w:t xml:space="preserve">יעקב </w:t>
      </w:r>
      <w:proofErr w:type="spellStart"/>
      <w:r w:rsidRPr="008A5970">
        <w:rPr>
          <w:rFonts w:cs="David" w:hint="cs"/>
          <w:rtl/>
        </w:rPr>
        <w:t>מרגי</w:t>
      </w:r>
      <w:proofErr w:type="spellEnd"/>
    </w:p>
    <w:p w14:paraId="14A67572" w14:textId="77777777" w:rsidR="008A5970" w:rsidRPr="008A5970" w:rsidRDefault="008A5970" w:rsidP="008A5970">
      <w:pPr>
        <w:tabs>
          <w:tab w:val="left" w:pos="1788"/>
        </w:tabs>
        <w:bidi/>
        <w:jc w:val="both"/>
        <w:rPr>
          <w:rFonts w:cs="David" w:hint="cs"/>
          <w:rtl/>
        </w:rPr>
      </w:pPr>
      <w:r w:rsidRPr="008A5970">
        <w:rPr>
          <w:rFonts w:cs="David" w:hint="cs"/>
          <w:rtl/>
        </w:rPr>
        <w:t>גדעון סער</w:t>
      </w:r>
    </w:p>
    <w:p w14:paraId="50F46277" w14:textId="77777777" w:rsidR="008A5970" w:rsidRPr="008A5970" w:rsidRDefault="008A5970" w:rsidP="008A5970">
      <w:pPr>
        <w:tabs>
          <w:tab w:val="left" w:pos="1788"/>
        </w:tabs>
        <w:bidi/>
        <w:jc w:val="both"/>
        <w:rPr>
          <w:rFonts w:cs="David" w:hint="cs"/>
          <w:rtl/>
        </w:rPr>
      </w:pPr>
      <w:r w:rsidRPr="008A5970">
        <w:rPr>
          <w:rFonts w:cs="David" w:hint="cs"/>
          <w:rtl/>
        </w:rPr>
        <w:t xml:space="preserve">אופיר </w:t>
      </w:r>
      <w:proofErr w:type="spellStart"/>
      <w:r w:rsidRPr="008A5970">
        <w:rPr>
          <w:rFonts w:cs="David" w:hint="cs"/>
          <w:rtl/>
        </w:rPr>
        <w:t>פינס</w:t>
      </w:r>
      <w:proofErr w:type="spellEnd"/>
      <w:r w:rsidRPr="008A5970">
        <w:rPr>
          <w:rFonts w:cs="David" w:hint="cs"/>
          <w:rtl/>
        </w:rPr>
        <w:t>-פז</w:t>
      </w:r>
    </w:p>
    <w:p w14:paraId="4A725715" w14:textId="77777777" w:rsidR="008A5970" w:rsidRPr="008A5970" w:rsidRDefault="008A5970" w:rsidP="008A5970">
      <w:pPr>
        <w:tabs>
          <w:tab w:val="left" w:pos="1788"/>
        </w:tabs>
        <w:bidi/>
        <w:jc w:val="both"/>
        <w:rPr>
          <w:rFonts w:cs="David" w:hint="cs"/>
          <w:rtl/>
        </w:rPr>
      </w:pPr>
      <w:r w:rsidRPr="008A5970">
        <w:rPr>
          <w:rFonts w:cs="David" w:hint="cs"/>
          <w:rtl/>
        </w:rPr>
        <w:t>דוד רותם</w:t>
      </w:r>
    </w:p>
    <w:p w14:paraId="1F839107" w14:textId="77777777" w:rsidR="008A5970" w:rsidRPr="008A5970" w:rsidRDefault="008A5970" w:rsidP="008A5970">
      <w:pPr>
        <w:tabs>
          <w:tab w:val="left" w:pos="1788"/>
        </w:tabs>
        <w:bidi/>
        <w:jc w:val="both"/>
        <w:rPr>
          <w:rFonts w:cs="David" w:hint="cs"/>
          <w:rtl/>
        </w:rPr>
      </w:pPr>
      <w:r w:rsidRPr="008A5970">
        <w:rPr>
          <w:rFonts w:cs="David" w:hint="cs"/>
          <w:rtl/>
        </w:rPr>
        <w:t>ראובן ריבלין</w:t>
      </w:r>
    </w:p>
    <w:p w14:paraId="155F8F90" w14:textId="77777777" w:rsidR="008A5970" w:rsidRPr="008A5970" w:rsidRDefault="008A5970" w:rsidP="008A5970">
      <w:pPr>
        <w:tabs>
          <w:tab w:val="left" w:pos="1788"/>
        </w:tabs>
        <w:bidi/>
        <w:jc w:val="both"/>
        <w:rPr>
          <w:rFonts w:cs="David" w:hint="cs"/>
          <w:rtl/>
        </w:rPr>
      </w:pPr>
      <w:r w:rsidRPr="008A5970">
        <w:rPr>
          <w:rFonts w:cs="David" w:hint="cs"/>
          <w:rtl/>
        </w:rPr>
        <w:t>רונית תירוש</w:t>
      </w:r>
    </w:p>
    <w:p w14:paraId="0E134EDF" w14:textId="77777777" w:rsidR="008A5970" w:rsidRPr="008A5970" w:rsidRDefault="008A5970" w:rsidP="008A5970">
      <w:pPr>
        <w:tabs>
          <w:tab w:val="left" w:pos="1788"/>
        </w:tabs>
        <w:bidi/>
        <w:jc w:val="both"/>
        <w:rPr>
          <w:rFonts w:cs="David" w:hint="cs"/>
          <w:rtl/>
        </w:rPr>
      </w:pPr>
    </w:p>
    <w:p w14:paraId="15C58666" w14:textId="77777777" w:rsidR="008A5970" w:rsidRPr="008A5970" w:rsidRDefault="008A5970" w:rsidP="008A5970">
      <w:pPr>
        <w:bidi/>
        <w:jc w:val="both"/>
        <w:rPr>
          <w:rFonts w:cs="David"/>
          <w:rtl/>
        </w:rPr>
      </w:pPr>
    </w:p>
    <w:p w14:paraId="55C1B22C" w14:textId="77777777" w:rsidR="008A5970" w:rsidRPr="008A5970" w:rsidRDefault="008A5970" w:rsidP="008A5970">
      <w:pPr>
        <w:tabs>
          <w:tab w:val="left" w:pos="1788"/>
          <w:tab w:val="left" w:pos="3631"/>
        </w:tabs>
        <w:bidi/>
        <w:jc w:val="both"/>
        <w:rPr>
          <w:rFonts w:cs="David" w:hint="cs"/>
          <w:rtl/>
        </w:rPr>
      </w:pPr>
      <w:r w:rsidRPr="008A5970">
        <w:rPr>
          <w:rFonts w:cs="David"/>
          <w:b/>
          <w:bCs/>
          <w:u w:val="single"/>
          <w:rtl/>
        </w:rPr>
        <w:t>מוזמנים</w:t>
      </w:r>
      <w:r w:rsidRPr="008A5970">
        <w:rPr>
          <w:rFonts w:cs="David"/>
          <w:rtl/>
        </w:rPr>
        <w:t>:</w:t>
      </w:r>
    </w:p>
    <w:p w14:paraId="02DD27E4" w14:textId="77777777" w:rsidR="008A5970" w:rsidRPr="008A5970" w:rsidRDefault="008A5970" w:rsidP="008A5970">
      <w:pPr>
        <w:bidi/>
        <w:jc w:val="both"/>
        <w:rPr>
          <w:rFonts w:cs="David" w:hint="cs"/>
          <w:rtl/>
        </w:rPr>
      </w:pPr>
      <w:r w:rsidRPr="008A5970">
        <w:rPr>
          <w:rFonts w:cs="David" w:hint="cs"/>
          <w:rtl/>
        </w:rPr>
        <w:t xml:space="preserve">אייל יינון </w:t>
      </w:r>
      <w:r w:rsidRPr="008A5970">
        <w:rPr>
          <w:rFonts w:cs="David"/>
          <w:rtl/>
        </w:rPr>
        <w:t>–</w:t>
      </w:r>
      <w:r w:rsidRPr="008A5970">
        <w:rPr>
          <w:rFonts w:cs="David" w:hint="cs"/>
          <w:rtl/>
        </w:rPr>
        <w:t xml:space="preserve"> מזכיר הכנסת</w:t>
      </w:r>
    </w:p>
    <w:p w14:paraId="79500A80" w14:textId="77777777" w:rsidR="008A5970" w:rsidRPr="008A5970" w:rsidRDefault="008A5970" w:rsidP="008A5970">
      <w:pPr>
        <w:bidi/>
        <w:jc w:val="both"/>
        <w:rPr>
          <w:rFonts w:cs="David" w:hint="cs"/>
          <w:rtl/>
        </w:rPr>
      </w:pPr>
      <w:r w:rsidRPr="008A5970">
        <w:rPr>
          <w:rFonts w:cs="David" w:hint="cs"/>
          <w:rtl/>
        </w:rPr>
        <w:t xml:space="preserve">פרופ' </w:t>
      </w:r>
      <w:proofErr w:type="spellStart"/>
      <w:r w:rsidRPr="008A5970">
        <w:rPr>
          <w:rFonts w:cs="David" w:hint="cs"/>
          <w:rtl/>
        </w:rPr>
        <w:t>סוזי</w:t>
      </w:r>
      <w:proofErr w:type="spellEnd"/>
      <w:r w:rsidRPr="008A5970">
        <w:rPr>
          <w:rFonts w:cs="David" w:hint="cs"/>
          <w:rtl/>
        </w:rPr>
        <w:t xml:space="preserve"> נבות </w:t>
      </w:r>
      <w:r w:rsidRPr="008A5970">
        <w:rPr>
          <w:rFonts w:cs="David"/>
          <w:rtl/>
        </w:rPr>
        <w:t>–</w:t>
      </w:r>
      <w:r w:rsidRPr="008A5970">
        <w:rPr>
          <w:rFonts w:cs="David" w:hint="cs"/>
          <w:rtl/>
        </w:rPr>
        <w:t xml:space="preserve"> חברת הוועדה הציבורית להכנת כללי האתיקה לחברי הכנסת</w:t>
      </w:r>
    </w:p>
    <w:p w14:paraId="0EAFC4F2" w14:textId="77777777" w:rsidR="008A5970" w:rsidRPr="008A5970" w:rsidRDefault="008A5970" w:rsidP="008A5970">
      <w:pPr>
        <w:bidi/>
        <w:jc w:val="both"/>
        <w:rPr>
          <w:rFonts w:cs="David"/>
          <w:rtl/>
        </w:rPr>
      </w:pPr>
    </w:p>
    <w:p w14:paraId="08232673" w14:textId="77777777" w:rsidR="008A5970" w:rsidRPr="008A5970" w:rsidRDefault="008A5970" w:rsidP="008A5970">
      <w:pPr>
        <w:bidi/>
        <w:jc w:val="both"/>
        <w:rPr>
          <w:rFonts w:cs="David"/>
          <w:rtl/>
        </w:rPr>
      </w:pPr>
    </w:p>
    <w:p w14:paraId="4786B589" w14:textId="77777777" w:rsidR="008A5970" w:rsidRPr="008A5970" w:rsidRDefault="008A5970" w:rsidP="008A5970">
      <w:pPr>
        <w:tabs>
          <w:tab w:val="left" w:pos="1930"/>
        </w:tabs>
        <w:bidi/>
        <w:jc w:val="both"/>
        <w:rPr>
          <w:rFonts w:cs="David" w:hint="cs"/>
          <w:rtl/>
        </w:rPr>
      </w:pPr>
      <w:r w:rsidRPr="008A5970">
        <w:rPr>
          <w:rFonts w:cs="David"/>
          <w:b/>
          <w:bCs/>
          <w:u w:val="single"/>
          <w:rtl/>
        </w:rPr>
        <w:t>י</w:t>
      </w:r>
      <w:r w:rsidRPr="008A5970">
        <w:rPr>
          <w:rFonts w:cs="David" w:hint="cs"/>
          <w:b/>
          <w:bCs/>
          <w:u w:val="single"/>
          <w:rtl/>
        </w:rPr>
        <w:t>יעוץ משפטי</w:t>
      </w:r>
      <w:r w:rsidRPr="008A5970">
        <w:rPr>
          <w:rFonts w:cs="David"/>
          <w:b/>
          <w:bCs/>
          <w:u w:val="single"/>
          <w:rtl/>
        </w:rPr>
        <w:t>:</w:t>
      </w:r>
      <w:r w:rsidRPr="008A5970">
        <w:rPr>
          <w:rFonts w:cs="David" w:hint="cs"/>
          <w:b/>
          <w:bCs/>
          <w:u w:val="single"/>
          <w:rtl/>
        </w:rPr>
        <w:t xml:space="preserve"> </w:t>
      </w:r>
      <w:r w:rsidRPr="008A5970">
        <w:rPr>
          <w:rFonts w:cs="David" w:hint="cs"/>
          <w:b/>
          <w:bCs/>
          <w:rtl/>
        </w:rPr>
        <w:t xml:space="preserve"> </w:t>
      </w:r>
      <w:r w:rsidRPr="008A5970">
        <w:rPr>
          <w:rFonts w:cs="David" w:hint="cs"/>
          <w:rtl/>
        </w:rPr>
        <w:t xml:space="preserve">ארבל </w:t>
      </w:r>
      <w:proofErr w:type="spellStart"/>
      <w:r w:rsidRPr="008A5970">
        <w:rPr>
          <w:rFonts w:cs="David" w:hint="cs"/>
          <w:rtl/>
        </w:rPr>
        <w:t>אסטרחן</w:t>
      </w:r>
      <w:proofErr w:type="spellEnd"/>
    </w:p>
    <w:p w14:paraId="15EF259C" w14:textId="77777777" w:rsidR="008A5970" w:rsidRPr="008A5970" w:rsidRDefault="008A5970" w:rsidP="008A5970">
      <w:pPr>
        <w:bidi/>
        <w:jc w:val="both"/>
        <w:rPr>
          <w:rFonts w:cs="David" w:hint="cs"/>
          <w:rtl/>
        </w:rPr>
      </w:pPr>
    </w:p>
    <w:p w14:paraId="1282872C" w14:textId="77777777" w:rsidR="008A5970" w:rsidRPr="008A5970" w:rsidRDefault="008A5970" w:rsidP="008A5970">
      <w:pPr>
        <w:tabs>
          <w:tab w:val="left" w:pos="1930"/>
        </w:tabs>
        <w:bidi/>
        <w:jc w:val="both"/>
        <w:rPr>
          <w:rFonts w:cs="David" w:hint="cs"/>
          <w:rtl/>
        </w:rPr>
      </w:pPr>
      <w:r w:rsidRPr="008A5970">
        <w:rPr>
          <w:rFonts w:cs="David" w:hint="cs"/>
          <w:b/>
          <w:bCs/>
          <w:u w:val="single"/>
          <w:rtl/>
        </w:rPr>
        <w:t>מתמחה :</w:t>
      </w:r>
      <w:r w:rsidRPr="008A5970">
        <w:rPr>
          <w:rFonts w:cs="David" w:hint="cs"/>
          <w:rtl/>
        </w:rPr>
        <w:t xml:space="preserve"> דין ליבנה</w:t>
      </w:r>
    </w:p>
    <w:p w14:paraId="348870FC" w14:textId="77777777" w:rsidR="008A5970" w:rsidRPr="008A5970" w:rsidRDefault="008A5970" w:rsidP="008A5970">
      <w:pPr>
        <w:tabs>
          <w:tab w:val="left" w:pos="1930"/>
        </w:tabs>
        <w:bidi/>
        <w:jc w:val="both"/>
        <w:rPr>
          <w:rFonts w:cs="David" w:hint="cs"/>
          <w:rtl/>
        </w:rPr>
      </w:pPr>
    </w:p>
    <w:p w14:paraId="716350C1" w14:textId="77777777" w:rsidR="008A5970" w:rsidRPr="008A5970" w:rsidRDefault="008A5970" w:rsidP="008A5970">
      <w:pPr>
        <w:tabs>
          <w:tab w:val="left" w:pos="1930"/>
        </w:tabs>
        <w:bidi/>
        <w:jc w:val="both"/>
        <w:rPr>
          <w:rFonts w:cs="David" w:hint="cs"/>
          <w:rtl/>
        </w:rPr>
      </w:pPr>
      <w:r w:rsidRPr="008A5970">
        <w:rPr>
          <w:rFonts w:cs="David"/>
          <w:b/>
          <w:bCs/>
          <w:u w:val="single"/>
          <w:rtl/>
        </w:rPr>
        <w:t>מנהלת הוועדה</w:t>
      </w:r>
      <w:r w:rsidRPr="008A5970">
        <w:rPr>
          <w:rFonts w:cs="David"/>
          <w:rtl/>
        </w:rPr>
        <w:t>:</w:t>
      </w:r>
      <w:r w:rsidRPr="008A5970">
        <w:rPr>
          <w:rFonts w:cs="David" w:hint="cs"/>
          <w:b/>
          <w:bCs/>
          <w:rtl/>
        </w:rPr>
        <w:t xml:space="preserve"> </w:t>
      </w:r>
      <w:r w:rsidRPr="008A5970">
        <w:rPr>
          <w:rFonts w:cs="David" w:hint="cs"/>
          <w:rtl/>
        </w:rPr>
        <w:t>אתי בן יוסף</w:t>
      </w:r>
    </w:p>
    <w:p w14:paraId="0A1DFAD2" w14:textId="77777777" w:rsidR="008A5970" w:rsidRPr="008A5970" w:rsidRDefault="008A5970" w:rsidP="008A5970">
      <w:pPr>
        <w:bidi/>
        <w:jc w:val="both"/>
        <w:rPr>
          <w:rFonts w:cs="David"/>
          <w:rtl/>
        </w:rPr>
      </w:pPr>
    </w:p>
    <w:p w14:paraId="3B2C03C2" w14:textId="77777777" w:rsidR="008A5970" w:rsidRPr="008A5970" w:rsidRDefault="008A5970" w:rsidP="008A5970">
      <w:pPr>
        <w:tabs>
          <w:tab w:val="left" w:pos="1930"/>
        </w:tabs>
        <w:bidi/>
        <w:jc w:val="both"/>
        <w:rPr>
          <w:rFonts w:cs="David" w:hint="cs"/>
          <w:rtl/>
        </w:rPr>
      </w:pPr>
      <w:r w:rsidRPr="008A5970">
        <w:rPr>
          <w:rFonts w:cs="David" w:hint="cs"/>
          <w:b/>
          <w:bCs/>
          <w:u w:val="single"/>
          <w:rtl/>
        </w:rPr>
        <w:t>מזכירת הוועדה:</w:t>
      </w:r>
      <w:r w:rsidRPr="008A5970">
        <w:rPr>
          <w:rFonts w:cs="David" w:hint="cs"/>
          <w:rtl/>
        </w:rPr>
        <w:t xml:space="preserve"> נועה בירן</w:t>
      </w:r>
    </w:p>
    <w:p w14:paraId="22990F88" w14:textId="77777777" w:rsidR="008A5970" w:rsidRPr="008A5970" w:rsidRDefault="008A5970" w:rsidP="008A5970">
      <w:pPr>
        <w:tabs>
          <w:tab w:val="left" w:pos="1930"/>
        </w:tabs>
        <w:bidi/>
        <w:jc w:val="both"/>
        <w:rPr>
          <w:rFonts w:cs="David" w:hint="cs"/>
          <w:rtl/>
        </w:rPr>
      </w:pPr>
    </w:p>
    <w:p w14:paraId="64F59704" w14:textId="77777777" w:rsidR="008A5970" w:rsidRPr="008A5970" w:rsidRDefault="008A5970" w:rsidP="008A5970">
      <w:pPr>
        <w:tabs>
          <w:tab w:val="left" w:pos="1930"/>
        </w:tabs>
        <w:bidi/>
        <w:jc w:val="both"/>
        <w:rPr>
          <w:rFonts w:cs="David" w:hint="cs"/>
          <w:rtl/>
        </w:rPr>
      </w:pPr>
      <w:r w:rsidRPr="008A5970">
        <w:rPr>
          <w:rFonts w:cs="David" w:hint="cs"/>
          <w:b/>
          <w:bCs/>
          <w:u w:val="single"/>
          <w:rtl/>
        </w:rPr>
        <w:t xml:space="preserve">רשמת </w:t>
      </w:r>
      <w:proofErr w:type="spellStart"/>
      <w:r w:rsidRPr="008A5970">
        <w:rPr>
          <w:rFonts w:cs="David" w:hint="cs"/>
          <w:b/>
          <w:bCs/>
          <w:u w:val="single"/>
          <w:rtl/>
        </w:rPr>
        <w:t>פרלמנטרית</w:t>
      </w:r>
      <w:proofErr w:type="spellEnd"/>
      <w:r w:rsidRPr="008A5970">
        <w:rPr>
          <w:rFonts w:cs="David"/>
          <w:rtl/>
        </w:rPr>
        <w:t>:</w:t>
      </w:r>
      <w:r w:rsidRPr="008A5970">
        <w:rPr>
          <w:rFonts w:cs="David" w:hint="cs"/>
          <w:rtl/>
        </w:rPr>
        <w:t xml:space="preserve"> רותי וייס</w:t>
      </w:r>
    </w:p>
    <w:p w14:paraId="3CAF60A6" w14:textId="77777777" w:rsidR="008A5970" w:rsidRPr="008A5970" w:rsidRDefault="008A5970" w:rsidP="008A5970">
      <w:pPr>
        <w:bidi/>
        <w:jc w:val="both"/>
        <w:rPr>
          <w:rFonts w:cs="David" w:hint="cs"/>
          <w:b/>
          <w:bCs/>
          <w:rtl/>
        </w:rPr>
      </w:pPr>
    </w:p>
    <w:p w14:paraId="2F1BA53C" w14:textId="77777777" w:rsidR="008A5970" w:rsidRPr="008A5970" w:rsidRDefault="008A5970" w:rsidP="008A5970">
      <w:pPr>
        <w:pStyle w:val="Heading5"/>
        <w:rPr>
          <w:rFonts w:hint="cs"/>
          <w:sz w:val="24"/>
          <w:rtl/>
        </w:rPr>
      </w:pPr>
    </w:p>
    <w:p w14:paraId="529EBBF9" w14:textId="77777777" w:rsidR="008A5970" w:rsidRPr="008A5970" w:rsidRDefault="008A5970" w:rsidP="008A5970">
      <w:pPr>
        <w:bidi/>
        <w:jc w:val="both"/>
        <w:rPr>
          <w:rFonts w:cs="David" w:hint="cs"/>
          <w:rtl/>
        </w:rPr>
      </w:pPr>
    </w:p>
    <w:p w14:paraId="2E9E1CBF" w14:textId="77777777" w:rsidR="008A5970" w:rsidRPr="008A5970" w:rsidRDefault="008A5970" w:rsidP="008A5970">
      <w:pPr>
        <w:pStyle w:val="Heading5"/>
        <w:rPr>
          <w:sz w:val="24"/>
          <w:rtl/>
        </w:rPr>
      </w:pPr>
      <w:r w:rsidRPr="008A5970">
        <w:rPr>
          <w:sz w:val="24"/>
          <w:rtl/>
        </w:rPr>
        <w:lastRenderedPageBreak/>
        <w:t xml:space="preserve"> </w:t>
      </w:r>
    </w:p>
    <w:p w14:paraId="02C18456" w14:textId="77777777" w:rsidR="008A5970" w:rsidRPr="008A5970" w:rsidRDefault="008A5970" w:rsidP="008A5970">
      <w:pPr>
        <w:bidi/>
        <w:jc w:val="both"/>
        <w:rPr>
          <w:rFonts w:cs="David" w:hint="cs"/>
          <w:b/>
          <w:bCs/>
          <w:u w:val="single"/>
          <w:rtl/>
        </w:rPr>
      </w:pPr>
      <w:r w:rsidRPr="008A5970">
        <w:rPr>
          <w:rFonts w:cs="David" w:hint="cs"/>
          <w:b/>
          <w:bCs/>
          <w:u w:val="single"/>
          <w:rtl/>
        </w:rPr>
        <w:t xml:space="preserve">א. ערעורים על החלטת יו"ר הכנסת שלא לאשר דחיפות הצעות לסדר היום </w:t>
      </w:r>
    </w:p>
    <w:p w14:paraId="54FE8C84" w14:textId="77777777" w:rsidR="008A5970" w:rsidRPr="008A5970" w:rsidRDefault="008A5970" w:rsidP="008A5970">
      <w:pPr>
        <w:bidi/>
        <w:ind w:left="855"/>
        <w:jc w:val="both"/>
        <w:rPr>
          <w:rFonts w:cs="David" w:hint="cs"/>
          <w:b/>
          <w:bCs/>
          <w:u w:val="single"/>
          <w:rtl/>
        </w:rPr>
      </w:pPr>
    </w:p>
    <w:p w14:paraId="4461836A" w14:textId="77777777" w:rsidR="008A5970" w:rsidRPr="008A5970" w:rsidRDefault="008A5970" w:rsidP="008A5970">
      <w:pPr>
        <w:bidi/>
        <w:jc w:val="both"/>
        <w:rPr>
          <w:rFonts w:cs="David" w:hint="cs"/>
          <w:b/>
          <w:bCs/>
          <w:u w:val="single"/>
          <w:rtl/>
        </w:rPr>
      </w:pPr>
      <w:r w:rsidRPr="008A5970">
        <w:rPr>
          <w:rFonts w:cs="David" w:hint="cs"/>
          <w:b/>
          <w:bCs/>
          <w:u w:val="single"/>
          <w:rtl/>
        </w:rPr>
        <w:t>ב. בקשה להקדמת הדיון, פטור מחובת הנחה, בהצעת חוק צער בעלי חיים (הגנה על בעלי חיים)</w:t>
      </w:r>
      <w:r w:rsidRPr="008A5970">
        <w:rPr>
          <w:rFonts w:cs="David" w:hint="cs"/>
          <w:b/>
          <w:bCs/>
          <w:rtl/>
        </w:rPr>
        <w:t xml:space="preserve"> </w:t>
      </w:r>
      <w:r w:rsidRPr="008A5970">
        <w:rPr>
          <w:rFonts w:cs="David" w:hint="cs"/>
          <w:b/>
          <w:bCs/>
          <w:u w:val="single"/>
          <w:rtl/>
        </w:rPr>
        <w:t xml:space="preserve">(תיקון </w:t>
      </w:r>
      <w:r w:rsidRPr="008A5970">
        <w:rPr>
          <w:rFonts w:cs="David"/>
          <w:b/>
          <w:bCs/>
          <w:u w:val="single"/>
          <w:rtl/>
        </w:rPr>
        <w:t>–</w:t>
      </w:r>
      <w:r w:rsidRPr="008A5970">
        <w:rPr>
          <w:rFonts w:cs="David" w:hint="cs"/>
          <w:b/>
          <w:bCs/>
          <w:u w:val="single"/>
          <w:rtl/>
        </w:rPr>
        <w:t xml:space="preserve"> עיקור וסירוס של כלבים וחתולים), </w:t>
      </w:r>
      <w:proofErr w:type="spellStart"/>
      <w:r w:rsidRPr="008A5970">
        <w:rPr>
          <w:rFonts w:cs="David" w:hint="cs"/>
          <w:b/>
          <w:bCs/>
          <w:u w:val="single"/>
          <w:rtl/>
        </w:rPr>
        <w:t>התשס"ח</w:t>
      </w:r>
      <w:proofErr w:type="spellEnd"/>
      <w:r w:rsidRPr="008A5970">
        <w:rPr>
          <w:rFonts w:cs="David" w:hint="cs"/>
          <w:b/>
          <w:bCs/>
          <w:u w:val="single"/>
          <w:rtl/>
        </w:rPr>
        <w:t>-2007 (פ/3232/17), הצעת חה"כ רונית תירוש.</w:t>
      </w:r>
    </w:p>
    <w:p w14:paraId="6BFB53B8" w14:textId="77777777" w:rsidR="008A5970" w:rsidRPr="008A5970" w:rsidRDefault="008A5970" w:rsidP="008A5970">
      <w:pPr>
        <w:bidi/>
        <w:ind w:left="855"/>
        <w:jc w:val="both"/>
        <w:rPr>
          <w:rFonts w:cs="David" w:hint="cs"/>
          <w:b/>
          <w:bCs/>
          <w:u w:val="single"/>
          <w:rtl/>
        </w:rPr>
      </w:pPr>
    </w:p>
    <w:p w14:paraId="23C7AE5C" w14:textId="77777777" w:rsidR="008A5970" w:rsidRPr="008A5970" w:rsidRDefault="008A5970" w:rsidP="008A5970">
      <w:pPr>
        <w:bidi/>
        <w:jc w:val="both"/>
        <w:rPr>
          <w:rFonts w:cs="David" w:hint="cs"/>
          <w:b/>
          <w:bCs/>
          <w:u w:val="single"/>
          <w:rtl/>
        </w:rPr>
      </w:pPr>
      <w:r w:rsidRPr="008A5970">
        <w:rPr>
          <w:rFonts w:cs="David" w:hint="cs"/>
          <w:b/>
          <w:bCs/>
          <w:u w:val="single"/>
          <w:rtl/>
        </w:rPr>
        <w:t>ג. פטור מחובת הנחה</w:t>
      </w:r>
      <w:r w:rsidRPr="008A5970">
        <w:rPr>
          <w:rFonts w:cs="David"/>
          <w:b/>
          <w:bCs/>
          <w:u w:val="single"/>
          <w:rtl/>
        </w:rPr>
        <w:t>–</w:t>
      </w:r>
      <w:r w:rsidRPr="008A5970">
        <w:rPr>
          <w:rFonts w:cs="David" w:hint="cs"/>
          <w:b/>
          <w:bCs/>
          <w:u w:val="single"/>
          <w:rtl/>
        </w:rPr>
        <w:t xml:space="preserve"> הצעת חוק יישום תוכנית ההתנתקות (תיקון </w:t>
      </w:r>
      <w:r w:rsidRPr="008A5970">
        <w:rPr>
          <w:rFonts w:cs="David"/>
          <w:b/>
          <w:bCs/>
          <w:u w:val="single"/>
          <w:rtl/>
        </w:rPr>
        <w:t>–</w:t>
      </w:r>
      <w:r w:rsidRPr="008A5970">
        <w:rPr>
          <w:rFonts w:cs="David" w:hint="cs"/>
          <w:b/>
          <w:bCs/>
          <w:u w:val="single"/>
          <w:rtl/>
        </w:rPr>
        <w:t xml:space="preserve"> מספר חברי קבוצת מתיישבים), </w:t>
      </w:r>
      <w:proofErr w:type="spellStart"/>
      <w:r w:rsidRPr="008A5970">
        <w:rPr>
          <w:rFonts w:cs="David" w:hint="cs"/>
          <w:b/>
          <w:bCs/>
          <w:u w:val="single"/>
          <w:rtl/>
        </w:rPr>
        <w:t>התשס"ח</w:t>
      </w:r>
      <w:proofErr w:type="spellEnd"/>
      <w:r w:rsidRPr="008A5970">
        <w:rPr>
          <w:rFonts w:cs="David" w:hint="cs"/>
          <w:b/>
          <w:bCs/>
          <w:u w:val="single"/>
          <w:rtl/>
        </w:rPr>
        <w:t xml:space="preserve">-2007 (פ/17/ 3142),הצעת חה"כ זאב </w:t>
      </w:r>
      <w:proofErr w:type="spellStart"/>
      <w:r w:rsidRPr="008A5970">
        <w:rPr>
          <w:rFonts w:cs="David" w:hint="cs"/>
          <w:b/>
          <w:bCs/>
          <w:u w:val="single"/>
          <w:rtl/>
        </w:rPr>
        <w:t>אלקין</w:t>
      </w:r>
      <w:proofErr w:type="spellEnd"/>
    </w:p>
    <w:p w14:paraId="3E78C448" w14:textId="77777777" w:rsidR="008A5970" w:rsidRPr="008A5970" w:rsidRDefault="008A5970" w:rsidP="008A5970">
      <w:pPr>
        <w:bidi/>
        <w:jc w:val="both"/>
        <w:rPr>
          <w:rFonts w:cs="David" w:hint="cs"/>
          <w:rtl/>
        </w:rPr>
      </w:pPr>
    </w:p>
    <w:p w14:paraId="3A0ED539" w14:textId="77777777" w:rsidR="008A5970" w:rsidRPr="008A5970" w:rsidRDefault="008A5970" w:rsidP="008A5970">
      <w:pPr>
        <w:bidi/>
        <w:ind w:left="855"/>
        <w:jc w:val="both"/>
        <w:rPr>
          <w:rFonts w:cs="David" w:hint="cs"/>
          <w:b/>
          <w:bCs/>
          <w:u w:val="single"/>
          <w:rtl/>
        </w:rPr>
      </w:pPr>
    </w:p>
    <w:p w14:paraId="6616C817" w14:textId="77777777" w:rsidR="008A5970" w:rsidRPr="008A5970" w:rsidRDefault="008A5970" w:rsidP="008A5970">
      <w:pPr>
        <w:bidi/>
        <w:jc w:val="both"/>
        <w:rPr>
          <w:rFonts w:cs="David" w:hint="cs"/>
          <w:u w:val="single"/>
          <w:rtl/>
        </w:rPr>
      </w:pPr>
      <w:r w:rsidRPr="008A5970">
        <w:rPr>
          <w:rFonts w:cs="David" w:hint="cs"/>
          <w:b/>
          <w:bCs/>
          <w:u w:val="single"/>
          <w:rtl/>
        </w:rPr>
        <w:t>1</w:t>
      </w:r>
      <w:r w:rsidRPr="008A5970">
        <w:rPr>
          <w:rFonts w:cs="David" w:hint="cs"/>
          <w:u w:val="single"/>
          <w:rtl/>
        </w:rPr>
        <w:t>. ערעורים על החלטת יו"ר הכנסת שלא לאשר דחיפות הצעות לסדר היום של חבר הכנסת משה גפני בנושא: "אי קבלת עובדת לקרן הקיימת בגלל שהיא שומרת שבת"</w:t>
      </w:r>
    </w:p>
    <w:p w14:paraId="13071923" w14:textId="77777777" w:rsidR="008A5970" w:rsidRPr="008A5970" w:rsidRDefault="008A5970" w:rsidP="008A5970">
      <w:pPr>
        <w:bidi/>
        <w:jc w:val="both"/>
        <w:rPr>
          <w:rFonts w:cs="David" w:hint="cs"/>
          <w:b/>
          <w:bCs/>
          <w:u w:val="single"/>
          <w:rtl/>
        </w:rPr>
      </w:pPr>
    </w:p>
    <w:p w14:paraId="125C1415" w14:textId="77777777" w:rsidR="008A5970" w:rsidRPr="008A5970" w:rsidRDefault="008A5970" w:rsidP="008A5970">
      <w:pPr>
        <w:bidi/>
        <w:jc w:val="both"/>
        <w:rPr>
          <w:rFonts w:cs="David" w:hint="cs"/>
          <w:u w:val="single"/>
          <w:rtl/>
        </w:rPr>
      </w:pPr>
    </w:p>
    <w:p w14:paraId="717B1E3A"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1B43848B" w14:textId="77777777" w:rsidR="008A5970" w:rsidRPr="008A5970" w:rsidRDefault="008A5970" w:rsidP="008A5970">
      <w:pPr>
        <w:bidi/>
        <w:jc w:val="both"/>
        <w:rPr>
          <w:rFonts w:cs="David" w:hint="cs"/>
          <w:rtl/>
        </w:rPr>
      </w:pPr>
    </w:p>
    <w:p w14:paraId="08408A83" w14:textId="77777777" w:rsidR="008A5970" w:rsidRPr="008A5970" w:rsidRDefault="008A5970" w:rsidP="008A5970">
      <w:pPr>
        <w:bidi/>
        <w:jc w:val="both"/>
        <w:rPr>
          <w:rFonts w:cs="David" w:hint="cs"/>
          <w:rtl/>
        </w:rPr>
      </w:pPr>
      <w:r w:rsidRPr="008A5970">
        <w:rPr>
          <w:rFonts w:cs="David" w:hint="cs"/>
          <w:rtl/>
        </w:rPr>
        <w:tab/>
        <w:t xml:space="preserve"> שלום לכולם, אני פותח את ישיבת ועדת הכנסת. על סדר יומנו ערעורים על החלטת יו"ר הכנסת והסגנים שלא לאשר דחיפות הצעות לסדר היום. חבר הכנסת משה גפני בבקשה. ערעור בנושא :אי קבלתה של עובדת לקרן הקיימת לישראל בגלל שהיא שומרת שבת".  </w:t>
      </w:r>
    </w:p>
    <w:p w14:paraId="2F0E780A" w14:textId="77777777" w:rsidR="008A5970" w:rsidRPr="008A5970" w:rsidRDefault="008A5970" w:rsidP="008A5970">
      <w:pPr>
        <w:bidi/>
        <w:jc w:val="both"/>
        <w:rPr>
          <w:rFonts w:cs="David" w:hint="cs"/>
          <w:rtl/>
        </w:rPr>
      </w:pPr>
    </w:p>
    <w:p w14:paraId="591FF72A" w14:textId="77777777" w:rsidR="008A5970" w:rsidRPr="008A5970" w:rsidRDefault="008A5970" w:rsidP="008A5970">
      <w:pPr>
        <w:bidi/>
        <w:jc w:val="both"/>
        <w:rPr>
          <w:rFonts w:cs="David" w:hint="cs"/>
          <w:rtl/>
        </w:rPr>
      </w:pPr>
      <w:r w:rsidRPr="008A5970">
        <w:rPr>
          <w:rFonts w:cs="David" w:hint="cs"/>
          <w:rtl/>
        </w:rPr>
        <w:tab/>
        <w:t xml:space="preserve">אני לא מאמין לך. </w:t>
      </w:r>
    </w:p>
    <w:p w14:paraId="3A59F6CD" w14:textId="77777777" w:rsidR="008A5970" w:rsidRPr="008A5970" w:rsidRDefault="008A5970" w:rsidP="008A5970">
      <w:pPr>
        <w:bidi/>
        <w:jc w:val="both"/>
        <w:rPr>
          <w:rFonts w:cs="David" w:hint="cs"/>
          <w:rtl/>
        </w:rPr>
      </w:pPr>
    </w:p>
    <w:p w14:paraId="285DE992"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35D64A60" w14:textId="77777777" w:rsidR="008A5970" w:rsidRPr="008A5970" w:rsidRDefault="008A5970" w:rsidP="008A5970">
      <w:pPr>
        <w:bidi/>
        <w:jc w:val="both"/>
        <w:rPr>
          <w:rFonts w:cs="David" w:hint="cs"/>
          <w:rtl/>
        </w:rPr>
      </w:pPr>
    </w:p>
    <w:p w14:paraId="78F01186" w14:textId="77777777" w:rsidR="008A5970" w:rsidRPr="008A5970" w:rsidRDefault="008A5970" w:rsidP="008A5970">
      <w:pPr>
        <w:bidi/>
        <w:jc w:val="both"/>
        <w:rPr>
          <w:rFonts w:cs="David" w:hint="cs"/>
          <w:rtl/>
        </w:rPr>
      </w:pPr>
      <w:r w:rsidRPr="008A5970">
        <w:rPr>
          <w:rFonts w:cs="David" w:hint="cs"/>
          <w:rtl/>
        </w:rPr>
        <w:tab/>
        <w:t xml:space="preserve">אדוני היושב ראש, אישה שביקשה להתקבל כעוזרת לדוברת הקרן הקיימת לישראל קיבלה הודעה בשבוע שעבר שהיא איננה מתקבלת לעבודה מכיוון שהיא שומרת שבת ועקב היותה שומרת שבת היא איננה יכולה לעבוד בקרן הקיימת לישראל - - - </w:t>
      </w:r>
    </w:p>
    <w:p w14:paraId="2CDD3AEA" w14:textId="77777777" w:rsidR="008A5970" w:rsidRPr="008A5970" w:rsidRDefault="008A5970" w:rsidP="008A5970">
      <w:pPr>
        <w:bidi/>
        <w:jc w:val="both"/>
        <w:rPr>
          <w:rFonts w:cs="David" w:hint="cs"/>
          <w:rtl/>
        </w:rPr>
      </w:pPr>
    </w:p>
    <w:p w14:paraId="3E29F8F3" w14:textId="77777777" w:rsidR="008A5970" w:rsidRPr="008A5970" w:rsidRDefault="008A5970" w:rsidP="008A5970">
      <w:pPr>
        <w:bidi/>
        <w:jc w:val="both"/>
        <w:rPr>
          <w:rFonts w:cs="David" w:hint="cs"/>
          <w:rtl/>
        </w:rPr>
      </w:pPr>
      <w:r w:rsidRPr="008A5970">
        <w:rPr>
          <w:rFonts w:cs="David" w:hint="cs"/>
          <w:u w:val="single"/>
          <w:rtl/>
        </w:rPr>
        <w:t>היו"ר גדעון סער:</w:t>
      </w:r>
    </w:p>
    <w:p w14:paraId="6B40693A" w14:textId="77777777" w:rsidR="008A5970" w:rsidRPr="008A5970" w:rsidRDefault="008A5970" w:rsidP="008A5970">
      <w:pPr>
        <w:bidi/>
        <w:jc w:val="both"/>
        <w:rPr>
          <w:rFonts w:cs="David" w:hint="cs"/>
          <w:rtl/>
        </w:rPr>
      </w:pPr>
    </w:p>
    <w:p w14:paraId="2111C5F1" w14:textId="77777777" w:rsidR="008A5970" w:rsidRPr="008A5970" w:rsidRDefault="008A5970" w:rsidP="008A5970">
      <w:pPr>
        <w:bidi/>
        <w:jc w:val="both"/>
        <w:rPr>
          <w:rFonts w:cs="David" w:hint="cs"/>
          <w:rtl/>
        </w:rPr>
      </w:pPr>
      <w:r w:rsidRPr="008A5970">
        <w:rPr>
          <w:rFonts w:cs="David" w:hint="cs"/>
          <w:rtl/>
        </w:rPr>
        <w:tab/>
        <w:t xml:space="preserve">בוודאי שיש נציג ערבי בדירקטוריון של הקק"ל אבל עדיין שומרי השבת - - - </w:t>
      </w:r>
    </w:p>
    <w:p w14:paraId="41E3695F" w14:textId="77777777" w:rsidR="008A5970" w:rsidRPr="008A5970" w:rsidRDefault="008A5970" w:rsidP="008A5970">
      <w:pPr>
        <w:bidi/>
        <w:jc w:val="both"/>
        <w:rPr>
          <w:rFonts w:cs="David" w:hint="cs"/>
          <w:rtl/>
        </w:rPr>
      </w:pPr>
    </w:p>
    <w:p w14:paraId="4C4E2B8A" w14:textId="77777777" w:rsidR="008A5970" w:rsidRPr="008A5970" w:rsidRDefault="008A5970" w:rsidP="008A5970">
      <w:pPr>
        <w:bidi/>
        <w:jc w:val="both"/>
        <w:rPr>
          <w:rFonts w:cs="David" w:hint="cs"/>
          <w:rtl/>
        </w:rPr>
      </w:pPr>
      <w:r w:rsidRPr="008A5970">
        <w:rPr>
          <w:rFonts w:cs="David" w:hint="cs"/>
          <w:u w:val="single"/>
          <w:rtl/>
        </w:rPr>
        <w:t>משה גפני:</w:t>
      </w:r>
    </w:p>
    <w:p w14:paraId="6DE938A7" w14:textId="77777777" w:rsidR="008A5970" w:rsidRPr="008A5970" w:rsidRDefault="008A5970" w:rsidP="008A5970">
      <w:pPr>
        <w:bidi/>
        <w:jc w:val="both"/>
        <w:rPr>
          <w:rFonts w:cs="David" w:hint="cs"/>
          <w:rtl/>
        </w:rPr>
      </w:pPr>
    </w:p>
    <w:p w14:paraId="272F519C" w14:textId="77777777" w:rsidR="008A5970" w:rsidRPr="008A5970" w:rsidRDefault="008A5970" w:rsidP="008A5970">
      <w:pPr>
        <w:bidi/>
        <w:jc w:val="both"/>
        <w:rPr>
          <w:rFonts w:cs="David" w:hint="cs"/>
          <w:rtl/>
        </w:rPr>
      </w:pPr>
      <w:r w:rsidRPr="008A5970">
        <w:rPr>
          <w:rFonts w:cs="David" w:hint="cs"/>
          <w:rtl/>
        </w:rPr>
        <w:tab/>
        <w:t xml:space="preserve"> ביקשתי מהרב יצחק לוי לברר את העובדה הזאת. אדוני היושב ראש, גם אני כמוך, לא האמנתי שסיפור כזה התרחש. ביקשתי מהרב יצחק לוי לבדוק את זה, הוא מכיר שם את האנשים, הרב לוי חזר אלי כעבור מספר שעות ואמר לי: אני מצטער להגיד לך שהסיפור נכון. לפני שאני פונה לאפי </w:t>
      </w:r>
      <w:proofErr w:type="spellStart"/>
      <w:r w:rsidRPr="008A5970">
        <w:rPr>
          <w:rFonts w:cs="David" w:hint="cs"/>
          <w:rtl/>
        </w:rPr>
        <w:t>שטנצלר</w:t>
      </w:r>
      <w:proofErr w:type="spellEnd"/>
      <w:r w:rsidRPr="008A5970">
        <w:rPr>
          <w:rFonts w:cs="David" w:hint="cs"/>
          <w:rtl/>
        </w:rPr>
        <w:t xml:space="preserve"> ולדובדבני שהם מנהלים את הקרן הקיימת, סברתי שדבר כזה באופן עקרוני צריך להיות נידון במליאת הכנסת. כל הזמן מצהירים, אני לא מדבר על חוק יסוד כבוד האדם וחירותו ועל החוקים שעוסקים בעניין הזה אבל ההצהרות הפומביות שנעשות כל הזמן על ידי אנשי ציבור: "עובד לא ייפגע בגלל אורח חייו", זה אחד מהיסודות המוסדיים של חברה דמוקרטית. הנה יש לנו מקרה ואני מבקש שמליאת הכנסת תדון בזה. </w:t>
      </w:r>
    </w:p>
    <w:p w14:paraId="5D5A99B9" w14:textId="77777777" w:rsidR="008A5970" w:rsidRPr="008A5970" w:rsidRDefault="008A5970" w:rsidP="008A5970">
      <w:pPr>
        <w:bidi/>
        <w:jc w:val="both"/>
        <w:rPr>
          <w:rFonts w:cs="David" w:hint="cs"/>
          <w:rtl/>
        </w:rPr>
      </w:pPr>
    </w:p>
    <w:p w14:paraId="77C8360E"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56CEADD9" w14:textId="77777777" w:rsidR="008A5970" w:rsidRPr="008A5970" w:rsidRDefault="008A5970" w:rsidP="008A5970">
      <w:pPr>
        <w:bidi/>
        <w:jc w:val="both"/>
        <w:rPr>
          <w:rFonts w:cs="David" w:hint="cs"/>
          <w:rtl/>
        </w:rPr>
      </w:pPr>
    </w:p>
    <w:p w14:paraId="51F033ED" w14:textId="77777777" w:rsidR="008A5970" w:rsidRPr="008A5970" w:rsidRDefault="008A5970" w:rsidP="008A5970">
      <w:pPr>
        <w:bidi/>
        <w:jc w:val="both"/>
        <w:rPr>
          <w:rFonts w:cs="David" w:hint="cs"/>
          <w:rtl/>
        </w:rPr>
      </w:pPr>
      <w:r w:rsidRPr="008A5970">
        <w:rPr>
          <w:rFonts w:cs="David" w:hint="cs"/>
          <w:rtl/>
        </w:rPr>
        <w:tab/>
        <w:t xml:space="preserve"> תודה רבה, נציג הנשיאות בבקשה. </w:t>
      </w:r>
    </w:p>
    <w:p w14:paraId="0704D9A0" w14:textId="77777777" w:rsidR="008A5970" w:rsidRPr="008A5970" w:rsidRDefault="008A5970" w:rsidP="008A5970">
      <w:pPr>
        <w:bidi/>
        <w:jc w:val="both"/>
        <w:rPr>
          <w:rFonts w:cs="David" w:hint="cs"/>
          <w:rtl/>
        </w:rPr>
      </w:pPr>
    </w:p>
    <w:p w14:paraId="601D9063" w14:textId="77777777" w:rsidR="008A5970" w:rsidRPr="008A5970" w:rsidRDefault="008A5970" w:rsidP="008A5970">
      <w:pPr>
        <w:bidi/>
        <w:jc w:val="both"/>
        <w:rPr>
          <w:rFonts w:cs="David" w:hint="cs"/>
          <w:rtl/>
        </w:rPr>
      </w:pPr>
      <w:r w:rsidRPr="008A5970">
        <w:rPr>
          <w:rFonts w:cs="David" w:hint="cs"/>
          <w:u w:val="single"/>
          <w:rtl/>
        </w:rPr>
        <w:t>דוד רותם:</w:t>
      </w:r>
    </w:p>
    <w:p w14:paraId="693907D2" w14:textId="77777777" w:rsidR="008A5970" w:rsidRPr="008A5970" w:rsidRDefault="008A5970" w:rsidP="008A5970">
      <w:pPr>
        <w:bidi/>
        <w:jc w:val="both"/>
        <w:rPr>
          <w:rFonts w:cs="David" w:hint="cs"/>
          <w:rtl/>
        </w:rPr>
      </w:pPr>
    </w:p>
    <w:p w14:paraId="4BEDE5AB" w14:textId="77777777" w:rsidR="008A5970" w:rsidRPr="008A5970" w:rsidRDefault="008A5970" w:rsidP="008A5970">
      <w:pPr>
        <w:bidi/>
        <w:jc w:val="both"/>
        <w:rPr>
          <w:rFonts w:cs="David" w:hint="cs"/>
          <w:rtl/>
        </w:rPr>
      </w:pPr>
      <w:r w:rsidRPr="008A5970">
        <w:rPr>
          <w:rFonts w:cs="David" w:hint="cs"/>
          <w:rtl/>
        </w:rPr>
        <w:tab/>
        <w:t xml:space="preserve">אין ספק שהנושא הזה ראוי לדיון, השאלה רק אם הנושא הזה, לאחר שהגברת קיבלה תשובה שלילית, האם הוא ראוי לדיון דחוף, האם לא מין הראוי היה שתוגש הצעה לסדר. הצעות דחופות עוסקות בנושאים שעדיין אפשר למנוע - - - </w:t>
      </w:r>
    </w:p>
    <w:p w14:paraId="0090BDEC" w14:textId="77777777" w:rsidR="008A5970" w:rsidRPr="008A5970" w:rsidRDefault="008A5970" w:rsidP="008A5970">
      <w:pPr>
        <w:bidi/>
        <w:jc w:val="both"/>
        <w:rPr>
          <w:rFonts w:cs="David" w:hint="cs"/>
          <w:rtl/>
        </w:rPr>
      </w:pPr>
    </w:p>
    <w:p w14:paraId="4BD2B052" w14:textId="77777777" w:rsidR="008A5970" w:rsidRPr="008A5970" w:rsidRDefault="008A5970" w:rsidP="008A5970">
      <w:pPr>
        <w:bidi/>
        <w:jc w:val="both"/>
        <w:rPr>
          <w:rFonts w:cs="David" w:hint="cs"/>
          <w:rtl/>
        </w:rPr>
      </w:pPr>
      <w:r w:rsidRPr="008A5970">
        <w:rPr>
          <w:rFonts w:cs="David" w:hint="cs"/>
          <w:u w:val="single"/>
          <w:rtl/>
        </w:rPr>
        <w:t>היו"ר גדעון סער:</w:t>
      </w:r>
    </w:p>
    <w:p w14:paraId="6CC30C5C" w14:textId="77777777" w:rsidR="008A5970" w:rsidRPr="008A5970" w:rsidRDefault="008A5970" w:rsidP="008A5970">
      <w:pPr>
        <w:bidi/>
        <w:jc w:val="both"/>
        <w:rPr>
          <w:rFonts w:cs="David" w:hint="cs"/>
          <w:rtl/>
        </w:rPr>
      </w:pPr>
    </w:p>
    <w:p w14:paraId="11BE112C" w14:textId="77777777" w:rsidR="008A5970" w:rsidRPr="008A5970" w:rsidRDefault="008A5970" w:rsidP="008A5970">
      <w:pPr>
        <w:bidi/>
        <w:jc w:val="both"/>
        <w:rPr>
          <w:rFonts w:cs="David" w:hint="cs"/>
          <w:rtl/>
        </w:rPr>
      </w:pPr>
      <w:r w:rsidRPr="008A5970">
        <w:rPr>
          <w:rFonts w:cs="David" w:hint="cs"/>
          <w:rtl/>
        </w:rPr>
        <w:tab/>
        <w:t xml:space="preserve"> זו דוקטרינה שאומנם קיימת אבל - - - </w:t>
      </w:r>
    </w:p>
    <w:p w14:paraId="43A58041" w14:textId="77777777" w:rsidR="008A5970" w:rsidRPr="008A5970" w:rsidRDefault="008A5970" w:rsidP="008A5970">
      <w:pPr>
        <w:bidi/>
        <w:jc w:val="both"/>
        <w:rPr>
          <w:rFonts w:cs="David" w:hint="cs"/>
          <w:rtl/>
        </w:rPr>
      </w:pPr>
    </w:p>
    <w:p w14:paraId="3F360B17" w14:textId="77777777" w:rsidR="008A5970" w:rsidRPr="008A5970" w:rsidRDefault="008A5970" w:rsidP="008A5970">
      <w:pPr>
        <w:bidi/>
        <w:jc w:val="both"/>
        <w:rPr>
          <w:rFonts w:cs="David" w:hint="cs"/>
          <w:rtl/>
        </w:rPr>
      </w:pPr>
      <w:r w:rsidRPr="008A5970">
        <w:rPr>
          <w:rFonts w:cs="David" w:hint="cs"/>
          <w:u w:val="single"/>
          <w:rtl/>
        </w:rPr>
        <w:t>דוד רותם:</w:t>
      </w:r>
    </w:p>
    <w:p w14:paraId="17544427" w14:textId="77777777" w:rsidR="008A5970" w:rsidRPr="008A5970" w:rsidRDefault="008A5970" w:rsidP="008A5970">
      <w:pPr>
        <w:bidi/>
        <w:jc w:val="both"/>
        <w:rPr>
          <w:rFonts w:cs="David" w:hint="cs"/>
          <w:rtl/>
        </w:rPr>
      </w:pPr>
    </w:p>
    <w:p w14:paraId="16C75AFF" w14:textId="77777777" w:rsidR="008A5970" w:rsidRPr="008A5970" w:rsidRDefault="008A5970" w:rsidP="008A5970">
      <w:pPr>
        <w:bidi/>
        <w:jc w:val="both"/>
        <w:rPr>
          <w:rFonts w:cs="David" w:hint="cs"/>
          <w:rtl/>
        </w:rPr>
      </w:pPr>
      <w:r w:rsidRPr="008A5970">
        <w:rPr>
          <w:rFonts w:cs="David" w:hint="cs"/>
          <w:rtl/>
        </w:rPr>
        <w:tab/>
        <w:t xml:space="preserve">לכן מכיוון שהיו נושאים דחופים החליטה הנשיאות לדחות ואני מבקש לאשר את ההחלטה. </w:t>
      </w:r>
    </w:p>
    <w:p w14:paraId="78FA9F68" w14:textId="77777777" w:rsidR="008A5970" w:rsidRPr="008A5970" w:rsidRDefault="008A5970" w:rsidP="008A5970">
      <w:pPr>
        <w:bidi/>
        <w:jc w:val="both"/>
        <w:rPr>
          <w:rFonts w:cs="David" w:hint="cs"/>
          <w:rtl/>
        </w:rPr>
      </w:pPr>
    </w:p>
    <w:p w14:paraId="41C25084"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5697BBFB" w14:textId="77777777" w:rsidR="008A5970" w:rsidRPr="008A5970" w:rsidRDefault="008A5970" w:rsidP="008A5970">
      <w:pPr>
        <w:bidi/>
        <w:jc w:val="both"/>
        <w:rPr>
          <w:rFonts w:cs="David" w:hint="cs"/>
          <w:rtl/>
        </w:rPr>
      </w:pPr>
    </w:p>
    <w:p w14:paraId="161378D5" w14:textId="77777777" w:rsidR="008A5970" w:rsidRPr="008A5970" w:rsidRDefault="008A5970" w:rsidP="008A5970">
      <w:pPr>
        <w:bidi/>
        <w:jc w:val="both"/>
        <w:rPr>
          <w:rFonts w:cs="David" w:hint="cs"/>
          <w:rtl/>
        </w:rPr>
      </w:pPr>
      <w:r w:rsidRPr="008A5970">
        <w:rPr>
          <w:rFonts w:cs="David" w:hint="cs"/>
          <w:rtl/>
        </w:rPr>
        <w:tab/>
        <w:t xml:space="preserve"> תודה. מי בעד לאשר את הצעתו של חה"כ גפני ירים את ידו.  5 בעד. </w:t>
      </w:r>
    </w:p>
    <w:p w14:paraId="040F4565" w14:textId="77777777" w:rsidR="008A5970" w:rsidRPr="008A5970" w:rsidRDefault="008A5970" w:rsidP="008A5970">
      <w:pPr>
        <w:bidi/>
        <w:jc w:val="both"/>
        <w:rPr>
          <w:rFonts w:cs="David" w:hint="cs"/>
          <w:rtl/>
        </w:rPr>
      </w:pPr>
    </w:p>
    <w:p w14:paraId="58E5E824" w14:textId="77777777" w:rsidR="008A5970" w:rsidRPr="008A5970" w:rsidRDefault="008A5970" w:rsidP="008A5970">
      <w:pPr>
        <w:bidi/>
        <w:jc w:val="both"/>
        <w:rPr>
          <w:rFonts w:cs="David" w:hint="cs"/>
          <w:rtl/>
        </w:rPr>
      </w:pPr>
      <w:r w:rsidRPr="008A5970">
        <w:rPr>
          <w:rFonts w:cs="David" w:hint="cs"/>
          <w:rtl/>
        </w:rPr>
        <w:tab/>
        <w:t xml:space="preserve">מי נגד? 5. </w:t>
      </w:r>
    </w:p>
    <w:p w14:paraId="07078C9E" w14:textId="77777777" w:rsidR="008A5970" w:rsidRPr="008A5970" w:rsidRDefault="008A5970" w:rsidP="008A5970">
      <w:pPr>
        <w:bidi/>
        <w:jc w:val="both"/>
        <w:rPr>
          <w:rFonts w:cs="David" w:hint="cs"/>
          <w:rtl/>
        </w:rPr>
      </w:pPr>
    </w:p>
    <w:p w14:paraId="47AA2D37" w14:textId="77777777" w:rsidR="008A5970" w:rsidRPr="008A5970" w:rsidRDefault="008A5970" w:rsidP="008A5970">
      <w:pPr>
        <w:bidi/>
        <w:jc w:val="both"/>
        <w:rPr>
          <w:rFonts w:cs="David" w:hint="cs"/>
          <w:rtl/>
        </w:rPr>
      </w:pPr>
      <w:r w:rsidRPr="008A5970">
        <w:rPr>
          <w:rFonts w:cs="David" w:hint="cs"/>
          <w:rtl/>
        </w:rPr>
        <w:tab/>
        <w:t xml:space="preserve">חמישה כנגד חמישה. </w:t>
      </w:r>
    </w:p>
    <w:p w14:paraId="66956A13" w14:textId="77777777" w:rsidR="008A5970" w:rsidRPr="008A5970" w:rsidRDefault="008A5970" w:rsidP="008A5970">
      <w:pPr>
        <w:bidi/>
        <w:jc w:val="both"/>
        <w:rPr>
          <w:rFonts w:cs="David" w:hint="cs"/>
          <w:rtl/>
        </w:rPr>
      </w:pPr>
    </w:p>
    <w:p w14:paraId="0D13459B" w14:textId="77777777" w:rsidR="008A5970" w:rsidRPr="008A5970" w:rsidRDefault="008A5970" w:rsidP="008A5970">
      <w:pPr>
        <w:bidi/>
        <w:jc w:val="both"/>
        <w:rPr>
          <w:rFonts w:cs="David" w:hint="cs"/>
          <w:u w:val="single"/>
          <w:rtl/>
        </w:rPr>
      </w:pPr>
      <w:r w:rsidRPr="008A5970">
        <w:rPr>
          <w:rFonts w:cs="David" w:hint="cs"/>
          <w:u w:val="single"/>
          <w:rtl/>
        </w:rPr>
        <w:t>גדעון סער:</w:t>
      </w:r>
    </w:p>
    <w:p w14:paraId="3761F199" w14:textId="77777777" w:rsidR="008A5970" w:rsidRPr="008A5970" w:rsidRDefault="008A5970" w:rsidP="008A5970">
      <w:pPr>
        <w:bidi/>
        <w:jc w:val="both"/>
        <w:rPr>
          <w:rFonts w:cs="David" w:hint="cs"/>
          <w:u w:val="single"/>
          <w:rtl/>
        </w:rPr>
      </w:pPr>
    </w:p>
    <w:p w14:paraId="437E4D74" w14:textId="77777777" w:rsidR="008A5970" w:rsidRPr="008A5970" w:rsidRDefault="008A5970" w:rsidP="008A5970">
      <w:pPr>
        <w:bidi/>
        <w:jc w:val="both"/>
        <w:rPr>
          <w:rFonts w:cs="David" w:hint="cs"/>
          <w:rtl/>
        </w:rPr>
      </w:pPr>
      <w:r w:rsidRPr="008A5970">
        <w:rPr>
          <w:rFonts w:cs="David" w:hint="cs"/>
          <w:rtl/>
        </w:rPr>
        <w:tab/>
        <w:t xml:space="preserve">אדוני היושב ראש, אני מבקש רביזיה. הדוקטרינה שהציג סגן יושב ראש הכנסת ידידי דוד רותם היא דוקטרינה שאין לה בסיס. אין כלל שלפיו אין רק דברים שאפשר למנוע אותם הם בגדר הדברים הדחופים של הכנסת. יש דברים דחופים וחשובים שלכאורה כבר קרו אבל הכנסת לא יכולה להישאר בעמדת שתיקה מול אותו עוול שהציג חבר הכנסת גפני. </w:t>
      </w:r>
    </w:p>
    <w:p w14:paraId="5F6E30EF" w14:textId="77777777" w:rsidR="008A5970" w:rsidRPr="008A5970" w:rsidRDefault="008A5970" w:rsidP="008A5970">
      <w:pPr>
        <w:bidi/>
        <w:jc w:val="both"/>
        <w:rPr>
          <w:rFonts w:cs="David" w:hint="cs"/>
          <w:rtl/>
        </w:rPr>
      </w:pPr>
    </w:p>
    <w:p w14:paraId="215819D7" w14:textId="77777777" w:rsidR="008A5970" w:rsidRPr="008A5970" w:rsidRDefault="008A5970" w:rsidP="008A5970">
      <w:pPr>
        <w:bidi/>
        <w:jc w:val="both"/>
        <w:rPr>
          <w:rFonts w:cs="David" w:hint="cs"/>
          <w:rtl/>
        </w:rPr>
      </w:pPr>
      <w:r w:rsidRPr="008A5970">
        <w:rPr>
          <w:rFonts w:cs="David" w:hint="cs"/>
          <w:u w:val="single"/>
          <w:rtl/>
        </w:rPr>
        <w:t>דוד רותם:</w:t>
      </w:r>
    </w:p>
    <w:p w14:paraId="4BE41EDA" w14:textId="77777777" w:rsidR="008A5970" w:rsidRPr="008A5970" w:rsidRDefault="008A5970" w:rsidP="008A5970">
      <w:pPr>
        <w:bidi/>
        <w:jc w:val="both"/>
        <w:rPr>
          <w:rFonts w:cs="David" w:hint="cs"/>
          <w:rtl/>
        </w:rPr>
      </w:pPr>
    </w:p>
    <w:p w14:paraId="0980718F" w14:textId="77777777" w:rsidR="008A5970" w:rsidRPr="008A5970" w:rsidRDefault="008A5970" w:rsidP="008A5970">
      <w:pPr>
        <w:bidi/>
        <w:jc w:val="both"/>
        <w:rPr>
          <w:rFonts w:cs="David" w:hint="cs"/>
          <w:rtl/>
        </w:rPr>
      </w:pPr>
      <w:r w:rsidRPr="008A5970">
        <w:rPr>
          <w:rFonts w:cs="David" w:hint="cs"/>
          <w:rtl/>
        </w:rPr>
        <w:tab/>
        <w:t xml:space="preserve"> אכן זה נכון השאלה רק אם במסגרת הצעה דחופה או במסגרת הצעה רגילה. אם אין לך הצעה רגילה תבקש מחבר כנסת אחר, אנחנו לא יכולים לפתור לך את הבעיות. </w:t>
      </w:r>
    </w:p>
    <w:p w14:paraId="1F911EB1" w14:textId="77777777" w:rsidR="008A5970" w:rsidRPr="008A5970" w:rsidRDefault="008A5970" w:rsidP="008A5970">
      <w:pPr>
        <w:bidi/>
        <w:jc w:val="both"/>
        <w:rPr>
          <w:rFonts w:cs="David" w:hint="cs"/>
          <w:rtl/>
        </w:rPr>
      </w:pPr>
    </w:p>
    <w:p w14:paraId="1D53386E"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1CA89C6B" w14:textId="77777777" w:rsidR="008A5970" w:rsidRPr="008A5970" w:rsidRDefault="008A5970" w:rsidP="008A5970">
      <w:pPr>
        <w:bidi/>
        <w:jc w:val="both"/>
        <w:rPr>
          <w:rFonts w:cs="David" w:hint="cs"/>
          <w:rtl/>
        </w:rPr>
      </w:pPr>
    </w:p>
    <w:p w14:paraId="0B858127" w14:textId="77777777" w:rsidR="008A5970" w:rsidRPr="008A5970" w:rsidRDefault="008A5970" w:rsidP="008A5970">
      <w:pPr>
        <w:bidi/>
        <w:jc w:val="both"/>
        <w:rPr>
          <w:rFonts w:cs="David" w:hint="cs"/>
          <w:rtl/>
        </w:rPr>
      </w:pPr>
      <w:r w:rsidRPr="008A5970">
        <w:rPr>
          <w:rFonts w:cs="David" w:hint="cs"/>
          <w:rtl/>
        </w:rPr>
        <w:tab/>
        <w:t xml:space="preserve">חבר הכנסת </w:t>
      </w:r>
      <w:proofErr w:type="spellStart"/>
      <w:r w:rsidRPr="008A5970">
        <w:rPr>
          <w:rFonts w:cs="David" w:hint="cs"/>
          <w:rtl/>
        </w:rPr>
        <w:t>אפללו</w:t>
      </w:r>
      <w:proofErr w:type="spellEnd"/>
      <w:r w:rsidRPr="008A5970">
        <w:rPr>
          <w:rFonts w:cs="David" w:hint="cs"/>
          <w:rtl/>
        </w:rPr>
        <w:t xml:space="preserve">, אם יותר לי להציע ליושב ראש הקואליציה, הנושא הוא נושא רגיש וכדאי שנקבע לנו תשתית כמו שאנחנו קובעים לגבי המוסלמים לא לפגוע בגלל דתם וחגם ושאר הדברים, אנחנו משדרים לאנשים שכל אדם באמונתו יחיה. אני חושב שלא ייגרם שום נזק למליאת הכנסת אם חבר כנסת אחד ידבר עוד 3 דקות. </w:t>
      </w:r>
    </w:p>
    <w:p w14:paraId="1BB86533" w14:textId="77777777" w:rsidR="008A5970" w:rsidRPr="008A5970" w:rsidRDefault="008A5970" w:rsidP="008A5970">
      <w:pPr>
        <w:bidi/>
        <w:jc w:val="both"/>
        <w:rPr>
          <w:rFonts w:cs="David" w:hint="cs"/>
          <w:rtl/>
        </w:rPr>
      </w:pPr>
    </w:p>
    <w:p w14:paraId="0C0F1991" w14:textId="77777777" w:rsidR="008A5970" w:rsidRPr="008A5970" w:rsidRDefault="008A5970" w:rsidP="008A5970">
      <w:pPr>
        <w:bidi/>
        <w:jc w:val="both"/>
        <w:rPr>
          <w:rFonts w:cs="David" w:hint="cs"/>
          <w:rtl/>
        </w:rPr>
      </w:pPr>
      <w:r w:rsidRPr="008A5970">
        <w:rPr>
          <w:rFonts w:cs="David" w:hint="cs"/>
          <w:u w:val="single"/>
          <w:rtl/>
        </w:rPr>
        <w:t xml:space="preserve">אלי </w:t>
      </w:r>
      <w:proofErr w:type="spellStart"/>
      <w:r w:rsidRPr="008A5970">
        <w:rPr>
          <w:rFonts w:cs="David" w:hint="cs"/>
          <w:u w:val="single"/>
          <w:rtl/>
        </w:rPr>
        <w:t>אפללו</w:t>
      </w:r>
      <w:proofErr w:type="spellEnd"/>
      <w:r w:rsidRPr="008A5970">
        <w:rPr>
          <w:rFonts w:cs="David" w:hint="cs"/>
          <w:u w:val="single"/>
          <w:rtl/>
        </w:rPr>
        <w:t>:</w:t>
      </w:r>
    </w:p>
    <w:p w14:paraId="3A548074" w14:textId="77777777" w:rsidR="008A5970" w:rsidRPr="008A5970" w:rsidRDefault="008A5970" w:rsidP="008A5970">
      <w:pPr>
        <w:bidi/>
        <w:jc w:val="both"/>
        <w:rPr>
          <w:rFonts w:cs="David" w:hint="cs"/>
          <w:rtl/>
        </w:rPr>
      </w:pPr>
    </w:p>
    <w:p w14:paraId="56D0C57F" w14:textId="77777777" w:rsidR="008A5970" w:rsidRPr="008A5970" w:rsidRDefault="008A5970" w:rsidP="008A5970">
      <w:pPr>
        <w:bidi/>
        <w:jc w:val="both"/>
        <w:rPr>
          <w:rFonts w:cs="David" w:hint="cs"/>
          <w:rtl/>
        </w:rPr>
      </w:pPr>
      <w:r w:rsidRPr="008A5970">
        <w:rPr>
          <w:rFonts w:cs="David" w:hint="cs"/>
          <w:rtl/>
        </w:rPr>
        <w:tab/>
        <w:t>ראשית זה לא עוד חבר כנסת אחד. דבר שני, אני חושב שנשיאות הכנסת אמרה את שלה.</w:t>
      </w:r>
    </w:p>
    <w:p w14:paraId="22356D6F" w14:textId="77777777" w:rsidR="008A5970" w:rsidRPr="008A5970" w:rsidRDefault="008A5970" w:rsidP="008A5970">
      <w:pPr>
        <w:bidi/>
        <w:jc w:val="both"/>
        <w:rPr>
          <w:rFonts w:cs="David" w:hint="cs"/>
          <w:rtl/>
        </w:rPr>
      </w:pPr>
    </w:p>
    <w:p w14:paraId="76B3FC0F"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71D9C940" w14:textId="77777777" w:rsidR="008A5970" w:rsidRPr="008A5970" w:rsidRDefault="008A5970" w:rsidP="008A5970">
      <w:pPr>
        <w:bidi/>
        <w:jc w:val="both"/>
        <w:rPr>
          <w:rFonts w:cs="David" w:hint="cs"/>
          <w:rtl/>
        </w:rPr>
      </w:pPr>
    </w:p>
    <w:p w14:paraId="4B0A9B8E" w14:textId="77777777" w:rsidR="008A5970" w:rsidRPr="008A5970" w:rsidRDefault="008A5970" w:rsidP="008A5970">
      <w:pPr>
        <w:bidi/>
        <w:jc w:val="both"/>
        <w:rPr>
          <w:rFonts w:cs="David" w:hint="cs"/>
          <w:rtl/>
        </w:rPr>
      </w:pPr>
      <w:r w:rsidRPr="008A5970">
        <w:rPr>
          <w:rFonts w:cs="David" w:hint="cs"/>
          <w:rtl/>
        </w:rPr>
        <w:tab/>
        <w:t xml:space="preserve">לפעמים נשיאות הכנסת מאשרת 6 ו-7 נושאים והפעם אישרו רק 4, זאת אומרת שעדיין לא הגיעו למכסה של ה-5. </w:t>
      </w:r>
    </w:p>
    <w:p w14:paraId="70FE6170" w14:textId="77777777" w:rsidR="008A5970" w:rsidRPr="008A5970" w:rsidRDefault="008A5970" w:rsidP="008A5970">
      <w:pPr>
        <w:bidi/>
        <w:jc w:val="both"/>
        <w:rPr>
          <w:rFonts w:cs="David" w:hint="cs"/>
          <w:rtl/>
        </w:rPr>
      </w:pPr>
    </w:p>
    <w:p w14:paraId="69ECF122" w14:textId="77777777" w:rsidR="008A5970" w:rsidRPr="008A5970" w:rsidRDefault="008A5970" w:rsidP="008A5970">
      <w:pPr>
        <w:bidi/>
        <w:jc w:val="both"/>
        <w:rPr>
          <w:rFonts w:cs="David" w:hint="cs"/>
          <w:rtl/>
        </w:rPr>
      </w:pPr>
      <w:r w:rsidRPr="008A5970">
        <w:rPr>
          <w:rFonts w:cs="David" w:hint="cs"/>
          <w:u w:val="single"/>
          <w:rtl/>
        </w:rPr>
        <w:t xml:space="preserve">אלי </w:t>
      </w:r>
      <w:proofErr w:type="spellStart"/>
      <w:r w:rsidRPr="008A5970">
        <w:rPr>
          <w:rFonts w:cs="David" w:hint="cs"/>
          <w:u w:val="single"/>
          <w:rtl/>
        </w:rPr>
        <w:t>אפללו</w:t>
      </w:r>
      <w:proofErr w:type="spellEnd"/>
      <w:r w:rsidRPr="008A5970">
        <w:rPr>
          <w:rFonts w:cs="David" w:hint="cs"/>
          <w:u w:val="single"/>
          <w:rtl/>
        </w:rPr>
        <w:t>:</w:t>
      </w:r>
    </w:p>
    <w:p w14:paraId="41EB9179" w14:textId="77777777" w:rsidR="008A5970" w:rsidRPr="008A5970" w:rsidRDefault="008A5970" w:rsidP="008A5970">
      <w:pPr>
        <w:bidi/>
        <w:jc w:val="both"/>
        <w:rPr>
          <w:rFonts w:cs="David" w:hint="cs"/>
          <w:rtl/>
        </w:rPr>
      </w:pPr>
    </w:p>
    <w:p w14:paraId="0538ACEC" w14:textId="77777777" w:rsidR="008A5970" w:rsidRPr="008A5970" w:rsidRDefault="008A5970" w:rsidP="008A5970">
      <w:pPr>
        <w:bidi/>
        <w:jc w:val="both"/>
        <w:rPr>
          <w:rFonts w:cs="David" w:hint="cs"/>
          <w:rtl/>
        </w:rPr>
      </w:pPr>
      <w:r w:rsidRPr="008A5970">
        <w:rPr>
          <w:rFonts w:cs="David" w:hint="cs"/>
          <w:rtl/>
        </w:rPr>
        <w:tab/>
        <w:t xml:space="preserve">בכל זאת אני חושב שנשיאות הכנסת קיבלה החלטה שאנחנו לא יכולים לשנות אותה כל פעם. אבל לפנים משורת הדין, אם אדוני היושב ראש שזה חשוב, ובגלל שרק 4 נושאים עולים לסדר, אנחנו נתחשב.  </w:t>
      </w:r>
    </w:p>
    <w:p w14:paraId="6A4E84AB" w14:textId="77777777" w:rsidR="008A5970" w:rsidRPr="008A5970" w:rsidRDefault="008A5970" w:rsidP="008A5970">
      <w:pPr>
        <w:bidi/>
        <w:jc w:val="both"/>
        <w:rPr>
          <w:rFonts w:cs="David" w:hint="cs"/>
          <w:rtl/>
        </w:rPr>
      </w:pPr>
    </w:p>
    <w:p w14:paraId="61447108"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19B122BD" w14:textId="77777777" w:rsidR="008A5970" w:rsidRPr="008A5970" w:rsidRDefault="008A5970" w:rsidP="008A5970">
      <w:pPr>
        <w:bidi/>
        <w:jc w:val="both"/>
        <w:rPr>
          <w:rFonts w:cs="David" w:hint="cs"/>
          <w:rtl/>
        </w:rPr>
      </w:pPr>
    </w:p>
    <w:p w14:paraId="3B8E768A" w14:textId="77777777" w:rsidR="008A5970" w:rsidRPr="008A5970" w:rsidRDefault="008A5970" w:rsidP="008A5970">
      <w:pPr>
        <w:bidi/>
        <w:jc w:val="both"/>
        <w:rPr>
          <w:rFonts w:cs="David" w:hint="cs"/>
          <w:rtl/>
        </w:rPr>
      </w:pPr>
      <w:r w:rsidRPr="008A5970">
        <w:rPr>
          <w:rFonts w:cs="David" w:hint="cs"/>
          <w:rtl/>
        </w:rPr>
        <w:tab/>
        <w:t xml:space="preserve">אני מאוד מודה לך, אם כן נצביע על הרביזיה שהציע חבר הכנסת סער. מי בעד הרביזיה ירים את ידו. מי נגד? תודה. הרביזיה עברה ברוב. </w:t>
      </w:r>
    </w:p>
    <w:p w14:paraId="636669B7" w14:textId="77777777" w:rsidR="008A5970" w:rsidRPr="008A5970" w:rsidRDefault="008A5970" w:rsidP="008A5970">
      <w:pPr>
        <w:bidi/>
        <w:jc w:val="both"/>
        <w:rPr>
          <w:rFonts w:cs="David" w:hint="cs"/>
          <w:rtl/>
        </w:rPr>
      </w:pPr>
    </w:p>
    <w:p w14:paraId="6AF28CA9" w14:textId="77777777" w:rsidR="008A5970" w:rsidRPr="008A5970" w:rsidRDefault="008A5970" w:rsidP="008A5970">
      <w:pPr>
        <w:bidi/>
        <w:jc w:val="both"/>
        <w:rPr>
          <w:rFonts w:cs="David" w:hint="cs"/>
          <w:rtl/>
        </w:rPr>
      </w:pPr>
      <w:r w:rsidRPr="008A5970">
        <w:rPr>
          <w:rFonts w:cs="David" w:hint="cs"/>
          <w:rtl/>
        </w:rPr>
        <w:tab/>
        <w:t xml:space="preserve">אנחנו עוברים להצבעה נוספת. מי בעד לקבל את ערעורו של חבר הכנסת גפני ירים את ידו. מי נגד? מי נמנע? תודה. הצעתו של חבר הכנסת גפני התקבלה והיא תונח על סדר היום. </w:t>
      </w:r>
    </w:p>
    <w:p w14:paraId="760B20E8" w14:textId="77777777" w:rsidR="008A5970" w:rsidRPr="008A5970" w:rsidRDefault="008A5970" w:rsidP="008A5970">
      <w:pPr>
        <w:bidi/>
        <w:jc w:val="both"/>
        <w:rPr>
          <w:rFonts w:cs="David" w:hint="cs"/>
          <w:rtl/>
        </w:rPr>
      </w:pPr>
    </w:p>
    <w:p w14:paraId="23FA6BAE" w14:textId="77777777" w:rsidR="008A5970" w:rsidRPr="008A5970" w:rsidRDefault="008A5970" w:rsidP="008A5970">
      <w:pPr>
        <w:bidi/>
        <w:jc w:val="both"/>
        <w:rPr>
          <w:rFonts w:cs="David" w:hint="cs"/>
          <w:rtl/>
        </w:rPr>
      </w:pPr>
      <w:r w:rsidRPr="008A5970">
        <w:rPr>
          <w:rFonts w:cs="David" w:hint="cs"/>
          <w:u w:val="single"/>
          <w:rtl/>
        </w:rPr>
        <w:t>משה גפני:</w:t>
      </w:r>
    </w:p>
    <w:p w14:paraId="5901AE61" w14:textId="77777777" w:rsidR="008A5970" w:rsidRPr="008A5970" w:rsidRDefault="008A5970" w:rsidP="008A5970">
      <w:pPr>
        <w:bidi/>
        <w:jc w:val="both"/>
        <w:rPr>
          <w:rFonts w:cs="David" w:hint="cs"/>
          <w:rtl/>
        </w:rPr>
      </w:pPr>
    </w:p>
    <w:p w14:paraId="308B939C" w14:textId="77777777" w:rsidR="008A5970" w:rsidRPr="008A5970" w:rsidRDefault="008A5970" w:rsidP="008A5970">
      <w:pPr>
        <w:bidi/>
        <w:ind w:firstLine="567"/>
        <w:jc w:val="both"/>
        <w:rPr>
          <w:rFonts w:cs="David" w:hint="cs"/>
          <w:rtl/>
        </w:rPr>
      </w:pPr>
      <w:r w:rsidRPr="008A5970">
        <w:rPr>
          <w:rFonts w:cs="David" w:hint="cs"/>
          <w:rtl/>
        </w:rPr>
        <w:t xml:space="preserve">תודה רבה אדוני. </w:t>
      </w:r>
    </w:p>
    <w:p w14:paraId="75AA8F60" w14:textId="77777777" w:rsidR="008A5970" w:rsidRPr="008A5970" w:rsidRDefault="008A5970" w:rsidP="008A5970">
      <w:pPr>
        <w:bidi/>
        <w:jc w:val="both"/>
        <w:rPr>
          <w:rFonts w:cs="David" w:hint="cs"/>
          <w:u w:val="single"/>
          <w:rtl/>
        </w:rPr>
      </w:pPr>
      <w:r w:rsidRPr="008A5970">
        <w:rPr>
          <w:rFonts w:cs="David" w:hint="cs"/>
          <w:rtl/>
        </w:rPr>
        <w:t xml:space="preserve"> </w:t>
      </w:r>
      <w:r w:rsidRPr="008A5970">
        <w:rPr>
          <w:rFonts w:cs="David" w:hint="cs"/>
          <w:u w:val="single"/>
          <w:rtl/>
        </w:rPr>
        <w:t xml:space="preserve">2. ערעורים על החלטת יו"ר הכנסת שלא לאשר דחיפות הצעות לסדר היום של </w:t>
      </w:r>
      <w:proofErr w:type="spellStart"/>
      <w:r w:rsidRPr="008A5970">
        <w:rPr>
          <w:rFonts w:cs="David" w:hint="cs"/>
          <w:u w:val="single"/>
          <w:rtl/>
        </w:rPr>
        <w:t>של</w:t>
      </w:r>
      <w:proofErr w:type="spellEnd"/>
      <w:r w:rsidRPr="008A5970">
        <w:rPr>
          <w:rFonts w:cs="David" w:hint="cs"/>
          <w:u w:val="single"/>
          <w:rtl/>
        </w:rPr>
        <w:t xml:space="preserve"> חה"כ אופיר </w:t>
      </w:r>
      <w:proofErr w:type="spellStart"/>
      <w:r w:rsidRPr="008A5970">
        <w:rPr>
          <w:rFonts w:cs="David" w:hint="cs"/>
          <w:u w:val="single"/>
          <w:rtl/>
        </w:rPr>
        <w:t>פינס</w:t>
      </w:r>
      <w:proofErr w:type="spellEnd"/>
      <w:r w:rsidRPr="008A5970">
        <w:rPr>
          <w:rFonts w:cs="David" w:hint="cs"/>
          <w:u w:val="single"/>
          <w:rtl/>
        </w:rPr>
        <w:t xml:space="preserve"> בנושא: "מכירתם הפומבית של טלאים צהובים מהשואה"</w:t>
      </w:r>
    </w:p>
    <w:p w14:paraId="2B4B4F8F" w14:textId="77777777" w:rsidR="008A5970" w:rsidRPr="008A5970" w:rsidRDefault="008A5970" w:rsidP="008A5970">
      <w:pPr>
        <w:bidi/>
        <w:jc w:val="both"/>
        <w:rPr>
          <w:rFonts w:cs="David" w:hint="cs"/>
          <w:u w:val="single"/>
          <w:rtl/>
        </w:rPr>
      </w:pPr>
    </w:p>
    <w:p w14:paraId="0337FA31" w14:textId="77777777" w:rsidR="008A5970" w:rsidRPr="008A5970" w:rsidRDefault="008A5970" w:rsidP="008A5970">
      <w:pPr>
        <w:bidi/>
        <w:jc w:val="both"/>
        <w:rPr>
          <w:rFonts w:cs="David" w:hint="cs"/>
          <w:u w:val="single"/>
          <w:rtl/>
        </w:rPr>
      </w:pPr>
    </w:p>
    <w:p w14:paraId="1585EA18" w14:textId="77777777" w:rsidR="008A5970" w:rsidRPr="008A5970" w:rsidRDefault="008A5970" w:rsidP="008A5970">
      <w:pPr>
        <w:bidi/>
        <w:jc w:val="both"/>
        <w:rPr>
          <w:rFonts w:cs="David" w:hint="cs"/>
          <w:rtl/>
        </w:rPr>
      </w:pPr>
      <w:r w:rsidRPr="008A5970">
        <w:rPr>
          <w:rFonts w:cs="David" w:hint="cs"/>
          <w:u w:val="single"/>
          <w:rtl/>
        </w:rPr>
        <w:t xml:space="preserve">אופיר </w:t>
      </w:r>
      <w:proofErr w:type="spellStart"/>
      <w:r w:rsidRPr="008A5970">
        <w:rPr>
          <w:rFonts w:cs="David" w:hint="cs"/>
          <w:u w:val="single"/>
          <w:rtl/>
        </w:rPr>
        <w:t>פינס</w:t>
      </w:r>
      <w:proofErr w:type="spellEnd"/>
      <w:r w:rsidRPr="008A5970">
        <w:rPr>
          <w:rFonts w:cs="David" w:hint="cs"/>
          <w:u w:val="single"/>
          <w:rtl/>
        </w:rPr>
        <w:t>:</w:t>
      </w:r>
    </w:p>
    <w:p w14:paraId="4D72485A" w14:textId="77777777" w:rsidR="008A5970" w:rsidRPr="008A5970" w:rsidRDefault="008A5970" w:rsidP="008A5970">
      <w:pPr>
        <w:bidi/>
        <w:jc w:val="both"/>
        <w:rPr>
          <w:rFonts w:cs="David" w:hint="cs"/>
          <w:rtl/>
        </w:rPr>
      </w:pPr>
    </w:p>
    <w:p w14:paraId="344E86ED" w14:textId="77777777" w:rsidR="008A5970" w:rsidRPr="008A5970" w:rsidRDefault="008A5970" w:rsidP="008A5970">
      <w:pPr>
        <w:bidi/>
        <w:jc w:val="both"/>
        <w:rPr>
          <w:rFonts w:cs="David" w:hint="cs"/>
          <w:rtl/>
        </w:rPr>
      </w:pPr>
      <w:r w:rsidRPr="008A5970">
        <w:rPr>
          <w:rFonts w:cs="David" w:hint="cs"/>
          <w:rtl/>
        </w:rPr>
        <w:tab/>
        <w:t xml:space="preserve">התקיימה השבוע מכירה פומבית של מכירת טלאי צהוב לכל המרבה במחיר. הרבה מאוד אנשים בישראל הזדעזעו מהדבר הזה שעבר בריש גלי וללא מצמוץ. חשבתי שנכון שהכנסת תאמר את דעתה בעניין. הגשתי הצעה דחופה לסדר. אני חושב שאנחנו צריכים לייצג את הציבור הגדול הזה של ניצולי השואה ושל כל מי שמזדהה עם הדבר הזה. אני חושב שהכנסת צריכה לומר את דברה. </w:t>
      </w:r>
    </w:p>
    <w:p w14:paraId="439B10F5" w14:textId="77777777" w:rsidR="008A5970" w:rsidRPr="008A5970" w:rsidRDefault="008A5970" w:rsidP="008A5970">
      <w:pPr>
        <w:bidi/>
        <w:jc w:val="both"/>
        <w:rPr>
          <w:rFonts w:cs="David" w:hint="cs"/>
          <w:rtl/>
        </w:rPr>
      </w:pPr>
    </w:p>
    <w:p w14:paraId="2EE65F32"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56DED2FC" w14:textId="77777777" w:rsidR="008A5970" w:rsidRPr="008A5970" w:rsidRDefault="008A5970" w:rsidP="008A5970">
      <w:pPr>
        <w:bidi/>
        <w:jc w:val="both"/>
        <w:rPr>
          <w:rFonts w:cs="David" w:hint="cs"/>
          <w:rtl/>
        </w:rPr>
      </w:pPr>
    </w:p>
    <w:p w14:paraId="3D50F4E0" w14:textId="77777777" w:rsidR="008A5970" w:rsidRPr="008A5970" w:rsidRDefault="008A5970" w:rsidP="008A5970">
      <w:pPr>
        <w:bidi/>
        <w:jc w:val="both"/>
        <w:rPr>
          <w:rFonts w:cs="David" w:hint="cs"/>
          <w:rtl/>
        </w:rPr>
      </w:pPr>
      <w:r w:rsidRPr="008A5970">
        <w:rPr>
          <w:rFonts w:cs="David" w:hint="cs"/>
          <w:rtl/>
        </w:rPr>
        <w:tab/>
        <w:t xml:space="preserve"> תודה,. חבר הכנסת רותם.</w:t>
      </w:r>
    </w:p>
    <w:p w14:paraId="65CEFB5B" w14:textId="77777777" w:rsidR="008A5970" w:rsidRPr="008A5970" w:rsidRDefault="008A5970" w:rsidP="008A5970">
      <w:pPr>
        <w:bidi/>
        <w:jc w:val="both"/>
        <w:rPr>
          <w:rFonts w:cs="David" w:hint="cs"/>
          <w:rtl/>
        </w:rPr>
      </w:pPr>
    </w:p>
    <w:p w14:paraId="508DC4EC" w14:textId="77777777" w:rsidR="008A5970" w:rsidRPr="008A5970" w:rsidRDefault="008A5970" w:rsidP="008A5970">
      <w:pPr>
        <w:bidi/>
        <w:jc w:val="both"/>
        <w:rPr>
          <w:rFonts w:cs="David" w:hint="cs"/>
          <w:rtl/>
        </w:rPr>
      </w:pPr>
      <w:r w:rsidRPr="008A5970">
        <w:rPr>
          <w:rFonts w:cs="David" w:hint="cs"/>
          <w:u w:val="single"/>
          <w:rtl/>
        </w:rPr>
        <w:t>דוד רותם:</w:t>
      </w:r>
    </w:p>
    <w:p w14:paraId="69C87D08" w14:textId="77777777" w:rsidR="008A5970" w:rsidRPr="008A5970" w:rsidRDefault="008A5970" w:rsidP="008A5970">
      <w:pPr>
        <w:bidi/>
        <w:jc w:val="both"/>
        <w:rPr>
          <w:rFonts w:cs="David" w:hint="cs"/>
          <w:rtl/>
        </w:rPr>
      </w:pPr>
    </w:p>
    <w:p w14:paraId="4B7179F1" w14:textId="77777777" w:rsidR="008A5970" w:rsidRPr="008A5970" w:rsidRDefault="008A5970" w:rsidP="008A5970">
      <w:pPr>
        <w:bidi/>
        <w:jc w:val="both"/>
        <w:rPr>
          <w:rFonts w:cs="David" w:hint="cs"/>
          <w:rtl/>
        </w:rPr>
      </w:pPr>
      <w:r w:rsidRPr="008A5970">
        <w:rPr>
          <w:rFonts w:cs="David" w:hint="cs"/>
          <w:rtl/>
        </w:rPr>
        <w:tab/>
        <w:t xml:space="preserve"> אדוני, נכון שהנושא מכאיב לחלק גדול מהציבור - - - </w:t>
      </w:r>
    </w:p>
    <w:p w14:paraId="5B5FEAD1" w14:textId="77777777" w:rsidR="008A5970" w:rsidRPr="008A5970" w:rsidRDefault="008A5970" w:rsidP="008A5970">
      <w:pPr>
        <w:bidi/>
        <w:jc w:val="both"/>
        <w:rPr>
          <w:rFonts w:cs="David" w:hint="cs"/>
          <w:rtl/>
        </w:rPr>
      </w:pPr>
    </w:p>
    <w:p w14:paraId="09C02CB8" w14:textId="77777777" w:rsidR="008A5970" w:rsidRPr="008A5970" w:rsidRDefault="008A5970" w:rsidP="008A5970">
      <w:pPr>
        <w:bidi/>
        <w:jc w:val="both"/>
        <w:rPr>
          <w:rFonts w:cs="David" w:hint="cs"/>
          <w:rtl/>
        </w:rPr>
      </w:pPr>
      <w:r w:rsidRPr="008A5970">
        <w:rPr>
          <w:rFonts w:cs="David" w:hint="cs"/>
          <w:u w:val="single"/>
          <w:rtl/>
        </w:rPr>
        <w:t>היו"ר גדעון סער:</w:t>
      </w:r>
    </w:p>
    <w:p w14:paraId="2C804BB0" w14:textId="77777777" w:rsidR="008A5970" w:rsidRPr="008A5970" w:rsidRDefault="008A5970" w:rsidP="008A5970">
      <w:pPr>
        <w:bidi/>
        <w:jc w:val="both"/>
        <w:rPr>
          <w:rFonts w:cs="David" w:hint="cs"/>
          <w:rtl/>
        </w:rPr>
      </w:pPr>
    </w:p>
    <w:p w14:paraId="50E4654B" w14:textId="77777777" w:rsidR="008A5970" w:rsidRPr="008A5970" w:rsidRDefault="008A5970" w:rsidP="008A5970">
      <w:pPr>
        <w:bidi/>
        <w:jc w:val="both"/>
        <w:rPr>
          <w:rFonts w:cs="David" w:hint="cs"/>
          <w:rtl/>
        </w:rPr>
      </w:pPr>
      <w:r w:rsidRPr="008A5970">
        <w:rPr>
          <w:rFonts w:cs="David" w:hint="cs"/>
          <w:rtl/>
        </w:rPr>
        <w:tab/>
        <w:t xml:space="preserve"> לכל הציבור, למה רק לחלק. </w:t>
      </w:r>
    </w:p>
    <w:p w14:paraId="650EDD96" w14:textId="77777777" w:rsidR="008A5970" w:rsidRPr="008A5970" w:rsidRDefault="008A5970" w:rsidP="008A5970">
      <w:pPr>
        <w:bidi/>
        <w:jc w:val="both"/>
        <w:rPr>
          <w:rFonts w:cs="David" w:hint="cs"/>
          <w:rtl/>
        </w:rPr>
      </w:pPr>
    </w:p>
    <w:p w14:paraId="0657C08D" w14:textId="77777777" w:rsidR="008A5970" w:rsidRPr="008A5970" w:rsidRDefault="008A5970" w:rsidP="008A5970">
      <w:pPr>
        <w:bidi/>
        <w:jc w:val="both"/>
        <w:rPr>
          <w:rFonts w:cs="David" w:hint="cs"/>
          <w:rtl/>
        </w:rPr>
      </w:pPr>
      <w:r w:rsidRPr="008A5970">
        <w:rPr>
          <w:rFonts w:cs="David" w:hint="cs"/>
          <w:u w:val="single"/>
          <w:rtl/>
        </w:rPr>
        <w:t>דוד רותם:</w:t>
      </w:r>
    </w:p>
    <w:p w14:paraId="6F829AC4" w14:textId="77777777" w:rsidR="008A5970" w:rsidRPr="008A5970" w:rsidRDefault="008A5970" w:rsidP="008A5970">
      <w:pPr>
        <w:bidi/>
        <w:jc w:val="both"/>
        <w:rPr>
          <w:rFonts w:cs="David" w:hint="cs"/>
          <w:rtl/>
        </w:rPr>
      </w:pPr>
    </w:p>
    <w:p w14:paraId="00783E3A" w14:textId="77777777" w:rsidR="008A5970" w:rsidRPr="008A5970" w:rsidRDefault="008A5970" w:rsidP="008A5970">
      <w:pPr>
        <w:bidi/>
        <w:jc w:val="both"/>
        <w:rPr>
          <w:rFonts w:cs="David" w:hint="cs"/>
          <w:rtl/>
        </w:rPr>
      </w:pPr>
      <w:r w:rsidRPr="008A5970">
        <w:rPr>
          <w:rFonts w:cs="David" w:hint="cs"/>
          <w:rtl/>
        </w:rPr>
        <w:tab/>
        <w:t xml:space="preserve"> אותו אחד שמכר את הטלאי הצהוב זה לא מכאיב לו אחרת הוא לא היה מוכר, נו באמת. גדעון, אתה לא מייצג את כל העולם ויש גם דעות אחרות, עובדה שהאיש מכר את זה אז כנראה שזה לא מכאיב לו. </w:t>
      </w:r>
    </w:p>
    <w:p w14:paraId="1FF7F5A3" w14:textId="77777777" w:rsidR="008A5970" w:rsidRPr="008A5970" w:rsidRDefault="008A5970" w:rsidP="008A5970">
      <w:pPr>
        <w:bidi/>
        <w:jc w:val="both"/>
        <w:rPr>
          <w:rFonts w:cs="David" w:hint="cs"/>
          <w:rtl/>
        </w:rPr>
      </w:pPr>
    </w:p>
    <w:p w14:paraId="06973B65" w14:textId="77777777" w:rsidR="008A5970" w:rsidRPr="008A5970" w:rsidRDefault="008A5970" w:rsidP="008A5970">
      <w:pPr>
        <w:bidi/>
        <w:jc w:val="both"/>
        <w:rPr>
          <w:rFonts w:cs="David" w:hint="cs"/>
          <w:rtl/>
        </w:rPr>
      </w:pPr>
      <w:r w:rsidRPr="008A5970">
        <w:rPr>
          <w:rFonts w:cs="David" w:hint="cs"/>
          <w:u w:val="single"/>
          <w:rtl/>
        </w:rPr>
        <w:t>היו"ר גדעון סער:</w:t>
      </w:r>
    </w:p>
    <w:p w14:paraId="72CE541D" w14:textId="77777777" w:rsidR="008A5970" w:rsidRPr="008A5970" w:rsidRDefault="008A5970" w:rsidP="008A5970">
      <w:pPr>
        <w:bidi/>
        <w:jc w:val="both"/>
        <w:rPr>
          <w:rFonts w:cs="David" w:hint="cs"/>
          <w:rtl/>
        </w:rPr>
      </w:pPr>
    </w:p>
    <w:p w14:paraId="707DCA7D" w14:textId="77777777" w:rsidR="008A5970" w:rsidRPr="008A5970" w:rsidRDefault="008A5970" w:rsidP="008A5970">
      <w:pPr>
        <w:bidi/>
        <w:jc w:val="both"/>
        <w:rPr>
          <w:rFonts w:cs="David" w:hint="cs"/>
          <w:rtl/>
        </w:rPr>
      </w:pPr>
      <w:r w:rsidRPr="008A5970">
        <w:rPr>
          <w:rFonts w:cs="David" w:hint="cs"/>
          <w:rtl/>
        </w:rPr>
        <w:tab/>
        <w:t xml:space="preserve"> תמיד קשה לי לקבל את זה אבל אתה צודק. </w:t>
      </w:r>
    </w:p>
    <w:p w14:paraId="24CE1FDD" w14:textId="77777777" w:rsidR="008A5970" w:rsidRPr="008A5970" w:rsidRDefault="008A5970" w:rsidP="008A5970">
      <w:pPr>
        <w:bidi/>
        <w:jc w:val="both"/>
        <w:rPr>
          <w:rFonts w:cs="David" w:hint="cs"/>
          <w:rtl/>
        </w:rPr>
      </w:pPr>
    </w:p>
    <w:p w14:paraId="12A91DE8" w14:textId="77777777" w:rsidR="008A5970" w:rsidRPr="008A5970" w:rsidRDefault="008A5970" w:rsidP="008A5970">
      <w:pPr>
        <w:bidi/>
        <w:jc w:val="both"/>
        <w:rPr>
          <w:rFonts w:cs="David" w:hint="cs"/>
          <w:rtl/>
        </w:rPr>
      </w:pPr>
      <w:r w:rsidRPr="008A5970">
        <w:rPr>
          <w:rFonts w:cs="David" w:hint="cs"/>
          <w:u w:val="single"/>
          <w:rtl/>
        </w:rPr>
        <w:t>קולט אביטל:</w:t>
      </w:r>
    </w:p>
    <w:p w14:paraId="7CECFEBB" w14:textId="77777777" w:rsidR="008A5970" w:rsidRPr="008A5970" w:rsidRDefault="008A5970" w:rsidP="008A5970">
      <w:pPr>
        <w:bidi/>
        <w:jc w:val="both"/>
        <w:rPr>
          <w:rFonts w:cs="David" w:hint="cs"/>
          <w:rtl/>
        </w:rPr>
      </w:pPr>
    </w:p>
    <w:p w14:paraId="2AF547A4" w14:textId="77777777" w:rsidR="008A5970" w:rsidRPr="008A5970" w:rsidRDefault="008A5970" w:rsidP="008A5970">
      <w:pPr>
        <w:bidi/>
        <w:jc w:val="both"/>
        <w:rPr>
          <w:rFonts w:cs="David" w:hint="cs"/>
          <w:rtl/>
        </w:rPr>
      </w:pPr>
      <w:r w:rsidRPr="008A5970">
        <w:rPr>
          <w:rFonts w:cs="David" w:hint="cs"/>
          <w:rtl/>
        </w:rPr>
        <w:tab/>
        <w:t xml:space="preserve">אתה לא יודע מי מכר את זה. </w:t>
      </w:r>
    </w:p>
    <w:p w14:paraId="1ECA3439" w14:textId="77777777" w:rsidR="008A5970" w:rsidRPr="008A5970" w:rsidRDefault="008A5970" w:rsidP="008A5970">
      <w:pPr>
        <w:bidi/>
        <w:jc w:val="both"/>
        <w:rPr>
          <w:rFonts w:cs="David" w:hint="cs"/>
          <w:rtl/>
        </w:rPr>
      </w:pPr>
    </w:p>
    <w:p w14:paraId="4E4239C9" w14:textId="77777777" w:rsidR="008A5970" w:rsidRPr="008A5970" w:rsidRDefault="008A5970" w:rsidP="008A5970">
      <w:pPr>
        <w:bidi/>
        <w:jc w:val="both"/>
        <w:rPr>
          <w:rFonts w:cs="David" w:hint="cs"/>
          <w:rtl/>
        </w:rPr>
      </w:pPr>
      <w:r w:rsidRPr="008A5970">
        <w:rPr>
          <w:rFonts w:cs="David" w:hint="cs"/>
          <w:u w:val="single"/>
          <w:rtl/>
        </w:rPr>
        <w:t>דוד רותם:</w:t>
      </w:r>
    </w:p>
    <w:p w14:paraId="5DAFAE02" w14:textId="77777777" w:rsidR="008A5970" w:rsidRPr="008A5970" w:rsidRDefault="008A5970" w:rsidP="008A5970">
      <w:pPr>
        <w:bidi/>
        <w:jc w:val="both"/>
        <w:rPr>
          <w:rFonts w:cs="David" w:hint="cs"/>
          <w:rtl/>
        </w:rPr>
      </w:pPr>
    </w:p>
    <w:p w14:paraId="37B36256" w14:textId="77777777" w:rsidR="008A5970" w:rsidRPr="008A5970" w:rsidRDefault="008A5970" w:rsidP="008A5970">
      <w:pPr>
        <w:bidi/>
        <w:jc w:val="both"/>
        <w:rPr>
          <w:rFonts w:cs="David" w:hint="cs"/>
          <w:rtl/>
        </w:rPr>
      </w:pPr>
      <w:r w:rsidRPr="008A5970">
        <w:rPr>
          <w:rFonts w:cs="David" w:hint="cs"/>
          <w:rtl/>
        </w:rPr>
        <w:tab/>
        <w:t xml:space="preserve"> ניצול שואה מכר את זה. זה נושא שצריך לדון בו במסגרת הצעה רגילה לסדר או במסגרת דיון דחוף בוועדה. זה לא עניין של הצעה דחופה שהנשיאות צריכה לאשר אותה. </w:t>
      </w:r>
    </w:p>
    <w:p w14:paraId="77D04E63" w14:textId="77777777" w:rsidR="008A5970" w:rsidRPr="008A5970" w:rsidRDefault="008A5970" w:rsidP="008A5970">
      <w:pPr>
        <w:bidi/>
        <w:jc w:val="both"/>
        <w:rPr>
          <w:rFonts w:cs="David" w:hint="cs"/>
          <w:rtl/>
        </w:rPr>
      </w:pPr>
    </w:p>
    <w:p w14:paraId="0D5C214E"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22767232" w14:textId="77777777" w:rsidR="008A5970" w:rsidRPr="008A5970" w:rsidRDefault="008A5970" w:rsidP="008A5970">
      <w:pPr>
        <w:bidi/>
        <w:jc w:val="both"/>
        <w:rPr>
          <w:rFonts w:cs="David" w:hint="cs"/>
          <w:rtl/>
        </w:rPr>
      </w:pPr>
    </w:p>
    <w:p w14:paraId="3507BF3B" w14:textId="77777777" w:rsidR="008A5970" w:rsidRPr="008A5970" w:rsidRDefault="008A5970" w:rsidP="008A5970">
      <w:pPr>
        <w:bidi/>
        <w:jc w:val="both"/>
        <w:rPr>
          <w:rFonts w:cs="David" w:hint="cs"/>
          <w:rtl/>
        </w:rPr>
      </w:pPr>
      <w:r w:rsidRPr="008A5970">
        <w:rPr>
          <w:rFonts w:cs="David" w:hint="cs"/>
          <w:rtl/>
        </w:rPr>
        <w:tab/>
        <w:t xml:space="preserve"> תודה. חבר הכנסת </w:t>
      </w:r>
      <w:proofErr w:type="spellStart"/>
      <w:r w:rsidRPr="008A5970">
        <w:rPr>
          <w:rFonts w:cs="David" w:hint="cs"/>
          <w:rtl/>
        </w:rPr>
        <w:t>יצחקי</w:t>
      </w:r>
      <w:proofErr w:type="spellEnd"/>
      <w:r w:rsidRPr="008A5970">
        <w:rPr>
          <w:rFonts w:cs="David" w:hint="cs"/>
          <w:rtl/>
        </w:rPr>
        <w:t xml:space="preserve">. </w:t>
      </w:r>
    </w:p>
    <w:p w14:paraId="054016D3" w14:textId="77777777" w:rsidR="008A5970" w:rsidRPr="008A5970" w:rsidRDefault="008A5970" w:rsidP="008A5970">
      <w:pPr>
        <w:bidi/>
        <w:jc w:val="both"/>
        <w:rPr>
          <w:rFonts w:cs="David" w:hint="cs"/>
          <w:rtl/>
        </w:rPr>
      </w:pPr>
    </w:p>
    <w:p w14:paraId="06B84EB5" w14:textId="77777777" w:rsidR="008A5970" w:rsidRPr="008A5970" w:rsidRDefault="008A5970" w:rsidP="008A5970">
      <w:pPr>
        <w:bidi/>
        <w:jc w:val="both"/>
        <w:rPr>
          <w:rFonts w:cs="David" w:hint="cs"/>
          <w:rtl/>
        </w:rPr>
      </w:pPr>
      <w:r w:rsidRPr="008A5970">
        <w:rPr>
          <w:rFonts w:cs="David" w:hint="cs"/>
          <w:u w:val="single"/>
          <w:rtl/>
        </w:rPr>
        <w:t xml:space="preserve">אביגדור </w:t>
      </w:r>
      <w:proofErr w:type="spellStart"/>
      <w:r w:rsidRPr="008A5970">
        <w:rPr>
          <w:rFonts w:cs="David" w:hint="cs"/>
          <w:u w:val="single"/>
          <w:rtl/>
        </w:rPr>
        <w:t>יצחקי</w:t>
      </w:r>
      <w:proofErr w:type="spellEnd"/>
      <w:r w:rsidRPr="008A5970">
        <w:rPr>
          <w:rFonts w:cs="David" w:hint="cs"/>
          <w:u w:val="single"/>
          <w:rtl/>
        </w:rPr>
        <w:t>:</w:t>
      </w:r>
    </w:p>
    <w:p w14:paraId="67B0361D" w14:textId="77777777" w:rsidR="008A5970" w:rsidRPr="008A5970" w:rsidRDefault="008A5970" w:rsidP="008A5970">
      <w:pPr>
        <w:bidi/>
        <w:jc w:val="both"/>
        <w:rPr>
          <w:rFonts w:cs="David" w:hint="cs"/>
          <w:rtl/>
        </w:rPr>
      </w:pPr>
    </w:p>
    <w:p w14:paraId="6E18F7DC" w14:textId="77777777" w:rsidR="008A5970" w:rsidRPr="008A5970" w:rsidRDefault="008A5970" w:rsidP="008A5970">
      <w:pPr>
        <w:bidi/>
        <w:jc w:val="both"/>
        <w:rPr>
          <w:rFonts w:cs="David" w:hint="cs"/>
          <w:rtl/>
        </w:rPr>
      </w:pPr>
      <w:r w:rsidRPr="008A5970">
        <w:rPr>
          <w:rFonts w:cs="David" w:hint="cs"/>
          <w:rtl/>
        </w:rPr>
        <w:tab/>
        <w:t xml:space="preserve">אני חושב שאנחנו מרבים להתעסק בכל מיני דברים ומעצימים את העניין מעבר לפרופורציות שלו. זה מעשה של מטומטם אחד, זה לא תופעה כלל ישראלית ואם הכנסת תעסוק בזה היא רק תעצים את הטמטום של אדם אחד. לכן לפי דעתי הכנסת לא צריכה לעסוק בזה ולא לדבר על זה אלא להתעלם מהדביל זה וללכת הלאה. </w:t>
      </w:r>
    </w:p>
    <w:p w14:paraId="4EE9A064" w14:textId="77777777" w:rsidR="008A5970" w:rsidRPr="008A5970" w:rsidRDefault="008A5970" w:rsidP="008A5970">
      <w:pPr>
        <w:bidi/>
        <w:jc w:val="both"/>
        <w:rPr>
          <w:rFonts w:cs="David" w:hint="cs"/>
          <w:rtl/>
        </w:rPr>
      </w:pPr>
    </w:p>
    <w:p w14:paraId="73BB04B3"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68B04834" w14:textId="77777777" w:rsidR="008A5970" w:rsidRPr="008A5970" w:rsidRDefault="008A5970" w:rsidP="008A5970">
      <w:pPr>
        <w:bidi/>
        <w:jc w:val="both"/>
        <w:rPr>
          <w:rFonts w:cs="David" w:hint="cs"/>
          <w:rtl/>
        </w:rPr>
      </w:pPr>
    </w:p>
    <w:p w14:paraId="4DCED26C" w14:textId="77777777" w:rsidR="008A5970" w:rsidRPr="008A5970" w:rsidRDefault="008A5970" w:rsidP="008A5970">
      <w:pPr>
        <w:bidi/>
        <w:jc w:val="both"/>
        <w:rPr>
          <w:rFonts w:cs="David" w:hint="cs"/>
          <w:rtl/>
        </w:rPr>
      </w:pPr>
      <w:r w:rsidRPr="008A5970">
        <w:rPr>
          <w:rFonts w:cs="David" w:hint="cs"/>
          <w:rtl/>
        </w:rPr>
        <w:tab/>
        <w:t xml:space="preserve"> תודה, חברת הכנסת קולט אביטל. </w:t>
      </w:r>
    </w:p>
    <w:p w14:paraId="126B69C8" w14:textId="77777777" w:rsidR="008A5970" w:rsidRPr="008A5970" w:rsidRDefault="008A5970" w:rsidP="008A5970">
      <w:pPr>
        <w:bidi/>
        <w:jc w:val="both"/>
        <w:rPr>
          <w:rFonts w:cs="David" w:hint="cs"/>
          <w:rtl/>
        </w:rPr>
      </w:pPr>
    </w:p>
    <w:p w14:paraId="3DC5CA64" w14:textId="77777777" w:rsidR="008A5970" w:rsidRPr="008A5970" w:rsidRDefault="008A5970" w:rsidP="008A5970">
      <w:pPr>
        <w:bidi/>
        <w:jc w:val="both"/>
        <w:rPr>
          <w:rFonts w:cs="David" w:hint="cs"/>
          <w:rtl/>
        </w:rPr>
      </w:pPr>
      <w:r w:rsidRPr="008A5970">
        <w:rPr>
          <w:rFonts w:cs="David" w:hint="cs"/>
          <w:u w:val="single"/>
          <w:rtl/>
        </w:rPr>
        <w:t>קולט אביטל:</w:t>
      </w:r>
    </w:p>
    <w:p w14:paraId="67F222A9" w14:textId="77777777" w:rsidR="008A5970" w:rsidRPr="008A5970" w:rsidRDefault="008A5970" w:rsidP="008A5970">
      <w:pPr>
        <w:bidi/>
        <w:jc w:val="both"/>
        <w:rPr>
          <w:rFonts w:cs="David" w:hint="cs"/>
          <w:rtl/>
        </w:rPr>
      </w:pPr>
    </w:p>
    <w:p w14:paraId="4F28A069" w14:textId="77777777" w:rsidR="008A5970" w:rsidRPr="008A5970" w:rsidRDefault="008A5970" w:rsidP="008A5970">
      <w:pPr>
        <w:bidi/>
        <w:jc w:val="both"/>
        <w:rPr>
          <w:rFonts w:cs="David" w:hint="cs"/>
          <w:rtl/>
        </w:rPr>
      </w:pPr>
      <w:r w:rsidRPr="008A5970">
        <w:rPr>
          <w:rFonts w:cs="David" w:hint="cs"/>
          <w:rtl/>
        </w:rPr>
        <w:tab/>
        <w:t xml:space="preserve">אדוני היושב ראש, אני לא בטוחה שמדובר במעשה של אדם דביל אבל אני חושבת שמעבר לעובדה שהדבר קרה במדינת ישראל יש בזה מימד מוסרי ואוי ואבוי אם זה היה קורה במדינה אחרת, היינו מתחילים לצעוק שכולם אנטישמים. לכן אני חושבת שצריך לעצור את התופעה וחייבים לדון בזה בכנסת. </w:t>
      </w:r>
    </w:p>
    <w:p w14:paraId="649EAF03" w14:textId="77777777" w:rsidR="008A5970" w:rsidRPr="008A5970" w:rsidRDefault="008A5970" w:rsidP="008A5970">
      <w:pPr>
        <w:bidi/>
        <w:jc w:val="both"/>
        <w:rPr>
          <w:rFonts w:cs="David" w:hint="cs"/>
          <w:rtl/>
        </w:rPr>
      </w:pPr>
    </w:p>
    <w:p w14:paraId="36AD023F"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263C03E7" w14:textId="77777777" w:rsidR="008A5970" w:rsidRPr="008A5970" w:rsidRDefault="008A5970" w:rsidP="008A5970">
      <w:pPr>
        <w:bidi/>
        <w:jc w:val="both"/>
        <w:rPr>
          <w:rFonts w:cs="David" w:hint="cs"/>
          <w:rtl/>
        </w:rPr>
      </w:pPr>
    </w:p>
    <w:p w14:paraId="676E86AA" w14:textId="77777777" w:rsidR="008A5970" w:rsidRPr="008A5970" w:rsidRDefault="008A5970" w:rsidP="008A5970">
      <w:pPr>
        <w:bidi/>
        <w:jc w:val="both"/>
        <w:rPr>
          <w:rFonts w:cs="David" w:hint="cs"/>
          <w:rtl/>
        </w:rPr>
      </w:pPr>
      <w:r w:rsidRPr="008A5970">
        <w:rPr>
          <w:rFonts w:cs="David" w:hint="cs"/>
          <w:rtl/>
        </w:rPr>
        <w:tab/>
        <w:t xml:space="preserve"> תודה, חבר הכנסת רובי ריבלין. </w:t>
      </w:r>
    </w:p>
    <w:p w14:paraId="1631081E" w14:textId="77777777" w:rsidR="008A5970" w:rsidRPr="008A5970" w:rsidRDefault="008A5970" w:rsidP="008A5970">
      <w:pPr>
        <w:bidi/>
        <w:jc w:val="both"/>
        <w:rPr>
          <w:rFonts w:cs="David" w:hint="cs"/>
          <w:rtl/>
        </w:rPr>
      </w:pPr>
    </w:p>
    <w:p w14:paraId="72113100" w14:textId="77777777" w:rsidR="008A5970" w:rsidRPr="008A5970" w:rsidRDefault="008A5970" w:rsidP="008A5970">
      <w:pPr>
        <w:bidi/>
        <w:jc w:val="both"/>
        <w:rPr>
          <w:rFonts w:cs="David" w:hint="cs"/>
          <w:rtl/>
        </w:rPr>
      </w:pPr>
      <w:r w:rsidRPr="008A5970">
        <w:rPr>
          <w:rFonts w:cs="David" w:hint="cs"/>
          <w:u w:val="single"/>
          <w:rtl/>
        </w:rPr>
        <w:t>ראובן ריבלין:</w:t>
      </w:r>
    </w:p>
    <w:p w14:paraId="1891BF7E" w14:textId="77777777" w:rsidR="008A5970" w:rsidRPr="008A5970" w:rsidRDefault="008A5970" w:rsidP="008A5970">
      <w:pPr>
        <w:bidi/>
        <w:jc w:val="both"/>
        <w:rPr>
          <w:rFonts w:cs="David" w:hint="cs"/>
          <w:rtl/>
        </w:rPr>
      </w:pPr>
    </w:p>
    <w:p w14:paraId="2A6C0D3B" w14:textId="77777777" w:rsidR="008A5970" w:rsidRPr="008A5970" w:rsidRDefault="008A5970" w:rsidP="008A5970">
      <w:pPr>
        <w:bidi/>
        <w:jc w:val="both"/>
        <w:rPr>
          <w:rFonts w:cs="David" w:hint="cs"/>
          <w:rtl/>
        </w:rPr>
      </w:pPr>
      <w:r w:rsidRPr="008A5970">
        <w:rPr>
          <w:rFonts w:cs="David" w:hint="cs"/>
          <w:rtl/>
        </w:rPr>
        <w:tab/>
        <w:t xml:space="preserve">כבר ראיתי הרבה בקשות לערעורים על הנשיאות שלא הסכמתי להם. אני חושב שאם יש תהליך של ערעור הוא מתאים יותר לערעור של חה"כ אופיר </w:t>
      </w:r>
      <w:proofErr w:type="spellStart"/>
      <w:r w:rsidRPr="008A5970">
        <w:rPr>
          <w:rFonts w:cs="David" w:hint="cs"/>
          <w:rtl/>
        </w:rPr>
        <w:t>פינס</w:t>
      </w:r>
      <w:proofErr w:type="spellEnd"/>
      <w:r w:rsidRPr="008A5970">
        <w:rPr>
          <w:rFonts w:cs="David" w:hint="cs"/>
          <w:rtl/>
        </w:rPr>
        <w:t xml:space="preserve">. הנושא עלה על סדר היום, כל העיתונים אמרו את דברם ופרסמו ברבים והדבר הפך לשאלה ציבורית רצינית של דבר שהוא בנפשו של עמנו ואחת הסיבות להקמת מדינתנו. חבר הכנסת רותם, אני חושב שאי אפשר לעבור לסדר היום גם אם הדבר נעשה על ידי איש כזה או אחר. אני חושב שהכנסת חייבת לומר את דברה. לא מדובר בהצעת חוק, מדובר כפי שאמרה חברת הכנסת קולט אביטל, בדבר שיכול להיות איזשהו סימן שכבר עייפנו מנושא השואה ואנחנו עוברים לסדר היום בנושא כל כך חמור. </w:t>
      </w:r>
    </w:p>
    <w:p w14:paraId="0E445CB7" w14:textId="77777777" w:rsidR="008A5970" w:rsidRPr="008A5970" w:rsidRDefault="008A5970" w:rsidP="008A5970">
      <w:pPr>
        <w:bidi/>
        <w:jc w:val="both"/>
        <w:rPr>
          <w:rFonts w:cs="David" w:hint="cs"/>
          <w:rtl/>
        </w:rPr>
      </w:pPr>
    </w:p>
    <w:p w14:paraId="6FA58882" w14:textId="77777777" w:rsidR="008A5970" w:rsidRPr="008A5970" w:rsidRDefault="008A5970" w:rsidP="008A5970">
      <w:pPr>
        <w:bidi/>
        <w:jc w:val="both"/>
        <w:rPr>
          <w:rFonts w:cs="David" w:hint="cs"/>
          <w:rtl/>
        </w:rPr>
      </w:pPr>
      <w:r w:rsidRPr="008A5970">
        <w:rPr>
          <w:rFonts w:cs="David" w:hint="cs"/>
          <w:u w:val="single"/>
          <w:rtl/>
        </w:rPr>
        <w:t>דוד רותם:</w:t>
      </w:r>
    </w:p>
    <w:p w14:paraId="3C72CDA0" w14:textId="77777777" w:rsidR="008A5970" w:rsidRPr="008A5970" w:rsidRDefault="008A5970" w:rsidP="008A5970">
      <w:pPr>
        <w:bidi/>
        <w:jc w:val="both"/>
        <w:rPr>
          <w:rFonts w:cs="David" w:hint="cs"/>
          <w:rtl/>
        </w:rPr>
      </w:pPr>
    </w:p>
    <w:p w14:paraId="1B474A45" w14:textId="77777777" w:rsidR="008A5970" w:rsidRPr="008A5970" w:rsidRDefault="008A5970" w:rsidP="008A5970">
      <w:pPr>
        <w:bidi/>
        <w:jc w:val="both"/>
        <w:rPr>
          <w:rFonts w:cs="David" w:hint="cs"/>
          <w:rtl/>
        </w:rPr>
      </w:pPr>
      <w:r w:rsidRPr="008A5970">
        <w:rPr>
          <w:rFonts w:cs="David" w:hint="cs"/>
          <w:rtl/>
        </w:rPr>
        <w:tab/>
        <w:t xml:space="preserve"> השאלה אם זה בהצעה רגילה או דחופה. </w:t>
      </w:r>
    </w:p>
    <w:p w14:paraId="18F8F610" w14:textId="77777777" w:rsidR="008A5970" w:rsidRPr="008A5970" w:rsidRDefault="008A5970" w:rsidP="008A5970">
      <w:pPr>
        <w:bidi/>
        <w:jc w:val="both"/>
        <w:rPr>
          <w:rFonts w:cs="David" w:hint="cs"/>
          <w:rtl/>
        </w:rPr>
      </w:pPr>
    </w:p>
    <w:p w14:paraId="220471BF"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1F8C6D21" w14:textId="77777777" w:rsidR="008A5970" w:rsidRPr="008A5970" w:rsidRDefault="008A5970" w:rsidP="008A5970">
      <w:pPr>
        <w:bidi/>
        <w:jc w:val="both"/>
        <w:rPr>
          <w:rFonts w:cs="David" w:hint="cs"/>
          <w:rtl/>
        </w:rPr>
      </w:pPr>
    </w:p>
    <w:p w14:paraId="69433C10" w14:textId="77777777" w:rsidR="008A5970" w:rsidRPr="008A5970" w:rsidRDefault="008A5970" w:rsidP="008A5970">
      <w:pPr>
        <w:bidi/>
        <w:jc w:val="both"/>
        <w:rPr>
          <w:rFonts w:cs="David" w:hint="cs"/>
          <w:rtl/>
        </w:rPr>
      </w:pPr>
      <w:r w:rsidRPr="008A5970">
        <w:rPr>
          <w:rFonts w:cs="David" w:hint="cs"/>
          <w:rtl/>
        </w:rPr>
        <w:tab/>
        <w:t xml:space="preserve"> דודו, כשאתה אומר אם זה הצעה רגילה או לא אתה גורם לזילות של הדבר. </w:t>
      </w:r>
    </w:p>
    <w:p w14:paraId="5364310A" w14:textId="77777777" w:rsidR="008A5970" w:rsidRPr="008A5970" w:rsidRDefault="008A5970" w:rsidP="008A5970">
      <w:pPr>
        <w:bidi/>
        <w:jc w:val="both"/>
        <w:rPr>
          <w:rFonts w:cs="David" w:hint="cs"/>
          <w:rtl/>
        </w:rPr>
      </w:pPr>
    </w:p>
    <w:p w14:paraId="45BA36CE" w14:textId="77777777" w:rsidR="008A5970" w:rsidRPr="008A5970" w:rsidRDefault="008A5970" w:rsidP="008A5970">
      <w:pPr>
        <w:bidi/>
        <w:jc w:val="both"/>
        <w:rPr>
          <w:rFonts w:cs="David" w:hint="cs"/>
          <w:rtl/>
        </w:rPr>
      </w:pPr>
      <w:r w:rsidRPr="008A5970">
        <w:rPr>
          <w:rFonts w:cs="David" w:hint="cs"/>
          <w:u w:val="single"/>
          <w:rtl/>
        </w:rPr>
        <w:t>דוד רותם:</w:t>
      </w:r>
    </w:p>
    <w:p w14:paraId="13D56570" w14:textId="77777777" w:rsidR="008A5970" w:rsidRPr="008A5970" w:rsidRDefault="008A5970" w:rsidP="008A5970">
      <w:pPr>
        <w:bidi/>
        <w:jc w:val="both"/>
        <w:rPr>
          <w:rFonts w:cs="David" w:hint="cs"/>
          <w:rtl/>
        </w:rPr>
      </w:pPr>
    </w:p>
    <w:p w14:paraId="7CA1430A" w14:textId="77777777" w:rsidR="008A5970" w:rsidRPr="008A5970" w:rsidRDefault="008A5970" w:rsidP="008A5970">
      <w:pPr>
        <w:bidi/>
        <w:jc w:val="both"/>
        <w:rPr>
          <w:rFonts w:cs="David" w:hint="cs"/>
          <w:rtl/>
        </w:rPr>
      </w:pPr>
      <w:r w:rsidRPr="008A5970">
        <w:rPr>
          <w:rFonts w:cs="David" w:hint="cs"/>
          <w:rtl/>
        </w:rPr>
        <w:tab/>
        <w:t>לא בגלל המכסה, בגלל הנושא של הצעות דחופות.</w:t>
      </w:r>
    </w:p>
    <w:p w14:paraId="5195D02A" w14:textId="77777777" w:rsidR="008A5970" w:rsidRPr="008A5970" w:rsidRDefault="008A5970" w:rsidP="008A5970">
      <w:pPr>
        <w:bidi/>
        <w:jc w:val="both"/>
        <w:rPr>
          <w:rFonts w:cs="David" w:hint="cs"/>
          <w:rtl/>
        </w:rPr>
      </w:pPr>
    </w:p>
    <w:p w14:paraId="7B5FCD12"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254B285F" w14:textId="77777777" w:rsidR="008A5970" w:rsidRPr="008A5970" w:rsidRDefault="008A5970" w:rsidP="008A5970">
      <w:pPr>
        <w:bidi/>
        <w:jc w:val="both"/>
        <w:rPr>
          <w:rFonts w:cs="David" w:hint="cs"/>
          <w:rtl/>
        </w:rPr>
      </w:pPr>
    </w:p>
    <w:p w14:paraId="4F588FAA" w14:textId="77777777" w:rsidR="008A5970" w:rsidRPr="008A5970" w:rsidRDefault="008A5970" w:rsidP="008A5970">
      <w:pPr>
        <w:bidi/>
        <w:jc w:val="both"/>
        <w:rPr>
          <w:rFonts w:cs="David" w:hint="cs"/>
          <w:rtl/>
        </w:rPr>
      </w:pPr>
      <w:r w:rsidRPr="008A5970">
        <w:rPr>
          <w:rFonts w:cs="David" w:hint="cs"/>
          <w:rtl/>
        </w:rPr>
        <w:tab/>
        <w:t xml:space="preserve">אדוני, אתה מייצג את הנשיאות וזה בסדר. אני מעלה את הנושא להצבעה. מי בעד לקבל את ערעורו של חבר הכנסת אופיר </w:t>
      </w:r>
      <w:proofErr w:type="spellStart"/>
      <w:r w:rsidRPr="008A5970">
        <w:rPr>
          <w:rFonts w:cs="David" w:hint="cs"/>
          <w:rtl/>
        </w:rPr>
        <w:t>פינס</w:t>
      </w:r>
      <w:proofErr w:type="spellEnd"/>
      <w:r w:rsidRPr="008A5970">
        <w:rPr>
          <w:rFonts w:cs="David" w:hint="cs"/>
          <w:rtl/>
        </w:rPr>
        <w:t xml:space="preserve"> ירים את ידו. 7 בעד, תודה. מי נגד? מי נמנע? תודה.  הצעתו של חבר הכנסת אופיר </w:t>
      </w:r>
      <w:proofErr w:type="spellStart"/>
      <w:r w:rsidRPr="008A5970">
        <w:rPr>
          <w:rFonts w:cs="David" w:hint="cs"/>
          <w:rtl/>
        </w:rPr>
        <w:t>פינס</w:t>
      </w:r>
      <w:proofErr w:type="spellEnd"/>
      <w:r w:rsidRPr="008A5970">
        <w:rPr>
          <w:rFonts w:cs="David" w:hint="cs"/>
          <w:rtl/>
        </w:rPr>
        <w:t xml:space="preserve"> התקבלה ותעלה כהצעה דחופה לסדר היום. </w:t>
      </w:r>
    </w:p>
    <w:p w14:paraId="138C4DB8" w14:textId="77777777" w:rsidR="008A5970" w:rsidRPr="008A5970" w:rsidRDefault="008A5970" w:rsidP="008A5970">
      <w:pPr>
        <w:bidi/>
        <w:jc w:val="both"/>
        <w:rPr>
          <w:rFonts w:cs="David" w:hint="cs"/>
          <w:rtl/>
        </w:rPr>
      </w:pPr>
    </w:p>
    <w:p w14:paraId="088E40F9" w14:textId="77777777" w:rsidR="008A5970" w:rsidRPr="008A5970" w:rsidRDefault="008A5970" w:rsidP="008A5970">
      <w:pPr>
        <w:bidi/>
        <w:jc w:val="both"/>
        <w:rPr>
          <w:rFonts w:cs="David" w:hint="cs"/>
          <w:u w:val="single"/>
          <w:rtl/>
        </w:rPr>
      </w:pPr>
    </w:p>
    <w:p w14:paraId="545F3B9D" w14:textId="77777777" w:rsidR="008A5970" w:rsidRPr="008A5970" w:rsidRDefault="008A5970" w:rsidP="008A5970">
      <w:pPr>
        <w:bidi/>
        <w:jc w:val="both"/>
        <w:rPr>
          <w:rFonts w:cs="David" w:hint="cs"/>
          <w:u w:val="single"/>
          <w:rtl/>
        </w:rPr>
      </w:pPr>
    </w:p>
    <w:p w14:paraId="647EE7D9" w14:textId="77777777" w:rsidR="008A5970" w:rsidRPr="008A5970" w:rsidRDefault="008A5970" w:rsidP="008A5970">
      <w:pPr>
        <w:bidi/>
        <w:jc w:val="both"/>
        <w:rPr>
          <w:rFonts w:cs="David" w:hint="cs"/>
          <w:u w:val="single"/>
          <w:rtl/>
        </w:rPr>
      </w:pPr>
    </w:p>
    <w:p w14:paraId="73916CA9" w14:textId="77777777" w:rsidR="008A5970" w:rsidRPr="008A5970" w:rsidRDefault="008A5970" w:rsidP="008A5970">
      <w:pPr>
        <w:bidi/>
        <w:jc w:val="both"/>
        <w:rPr>
          <w:rFonts w:cs="David" w:hint="cs"/>
          <w:u w:val="single"/>
          <w:rtl/>
        </w:rPr>
      </w:pPr>
    </w:p>
    <w:p w14:paraId="2D0280C3" w14:textId="77777777" w:rsidR="008A5970" w:rsidRPr="008A5970" w:rsidRDefault="008A5970" w:rsidP="008A5970">
      <w:pPr>
        <w:bidi/>
        <w:jc w:val="both"/>
        <w:rPr>
          <w:rFonts w:cs="David" w:hint="cs"/>
          <w:u w:val="single"/>
          <w:rtl/>
        </w:rPr>
      </w:pPr>
    </w:p>
    <w:p w14:paraId="54128BEF" w14:textId="77777777" w:rsidR="008A5970" w:rsidRPr="008A5970" w:rsidRDefault="008A5970" w:rsidP="008A5970">
      <w:pPr>
        <w:bidi/>
        <w:jc w:val="both"/>
        <w:rPr>
          <w:rFonts w:cs="David" w:hint="cs"/>
          <w:u w:val="single"/>
          <w:rtl/>
        </w:rPr>
      </w:pPr>
    </w:p>
    <w:p w14:paraId="668F3A85" w14:textId="77777777" w:rsidR="008A5970" w:rsidRPr="008A5970" w:rsidRDefault="008A5970" w:rsidP="008A5970">
      <w:pPr>
        <w:bidi/>
        <w:jc w:val="both"/>
        <w:rPr>
          <w:rFonts w:cs="David" w:hint="cs"/>
          <w:u w:val="single"/>
          <w:rtl/>
        </w:rPr>
      </w:pPr>
    </w:p>
    <w:p w14:paraId="1FC4F355" w14:textId="77777777" w:rsidR="008A5970" w:rsidRPr="008A5970" w:rsidRDefault="008A5970" w:rsidP="008A5970">
      <w:pPr>
        <w:bidi/>
        <w:jc w:val="both"/>
        <w:rPr>
          <w:rFonts w:cs="David" w:hint="cs"/>
          <w:u w:val="single"/>
          <w:rtl/>
        </w:rPr>
      </w:pPr>
    </w:p>
    <w:p w14:paraId="61B7D6BF" w14:textId="77777777" w:rsidR="008A5970" w:rsidRPr="008A5970" w:rsidRDefault="008A5970" w:rsidP="008A5970">
      <w:pPr>
        <w:bidi/>
        <w:jc w:val="both"/>
        <w:rPr>
          <w:rFonts w:cs="David" w:hint="cs"/>
          <w:u w:val="single"/>
          <w:rtl/>
        </w:rPr>
      </w:pPr>
    </w:p>
    <w:p w14:paraId="64B6598A" w14:textId="77777777" w:rsidR="008A5970" w:rsidRPr="008A5970" w:rsidRDefault="008A5970" w:rsidP="008A5970">
      <w:pPr>
        <w:bidi/>
        <w:jc w:val="both"/>
        <w:rPr>
          <w:rFonts w:cs="David" w:hint="cs"/>
          <w:u w:val="single"/>
          <w:rtl/>
        </w:rPr>
      </w:pPr>
    </w:p>
    <w:p w14:paraId="42960283" w14:textId="77777777" w:rsidR="008A5970" w:rsidRPr="008A5970" w:rsidRDefault="008A5970" w:rsidP="008A5970">
      <w:pPr>
        <w:bidi/>
        <w:jc w:val="both"/>
        <w:rPr>
          <w:rFonts w:cs="David" w:hint="cs"/>
          <w:u w:val="single"/>
          <w:rtl/>
        </w:rPr>
      </w:pPr>
    </w:p>
    <w:p w14:paraId="0FEB2D57" w14:textId="77777777" w:rsidR="008A5970" w:rsidRPr="008A5970" w:rsidRDefault="008A5970" w:rsidP="008A5970">
      <w:pPr>
        <w:bidi/>
        <w:jc w:val="both"/>
        <w:rPr>
          <w:rFonts w:cs="David" w:hint="cs"/>
          <w:u w:val="single"/>
          <w:rtl/>
        </w:rPr>
      </w:pPr>
    </w:p>
    <w:p w14:paraId="4C371C99" w14:textId="77777777" w:rsidR="008A5970" w:rsidRPr="008A5970" w:rsidRDefault="008A5970" w:rsidP="008A5970">
      <w:pPr>
        <w:bidi/>
        <w:jc w:val="both"/>
        <w:rPr>
          <w:rFonts w:cs="David" w:hint="cs"/>
          <w:u w:val="single"/>
          <w:rtl/>
        </w:rPr>
      </w:pPr>
    </w:p>
    <w:p w14:paraId="79510A0C" w14:textId="77777777" w:rsidR="008A5970" w:rsidRPr="008A5970" w:rsidRDefault="008A5970" w:rsidP="008A5970">
      <w:pPr>
        <w:bidi/>
        <w:jc w:val="both"/>
        <w:rPr>
          <w:rFonts w:cs="David" w:hint="cs"/>
          <w:u w:val="single"/>
          <w:rtl/>
        </w:rPr>
      </w:pPr>
    </w:p>
    <w:p w14:paraId="34FB60DA" w14:textId="77777777" w:rsidR="008A5970" w:rsidRPr="008A5970" w:rsidRDefault="008A5970" w:rsidP="008A5970">
      <w:pPr>
        <w:bidi/>
        <w:jc w:val="both"/>
        <w:rPr>
          <w:rFonts w:cs="David" w:hint="cs"/>
          <w:u w:val="single"/>
          <w:rtl/>
        </w:rPr>
      </w:pPr>
    </w:p>
    <w:p w14:paraId="2ABF53A7" w14:textId="77777777" w:rsidR="008A5970" w:rsidRPr="008A5970" w:rsidRDefault="008A5970" w:rsidP="008A5970">
      <w:pPr>
        <w:bidi/>
        <w:jc w:val="both"/>
        <w:rPr>
          <w:rFonts w:cs="David" w:hint="cs"/>
          <w:u w:val="single"/>
          <w:rtl/>
        </w:rPr>
      </w:pPr>
    </w:p>
    <w:p w14:paraId="08F8F9F3" w14:textId="77777777" w:rsidR="008A5970" w:rsidRPr="008A5970" w:rsidRDefault="008A5970" w:rsidP="008A5970">
      <w:pPr>
        <w:bidi/>
        <w:jc w:val="both"/>
        <w:rPr>
          <w:rFonts w:cs="David" w:hint="cs"/>
          <w:u w:val="single"/>
          <w:rtl/>
        </w:rPr>
      </w:pPr>
    </w:p>
    <w:p w14:paraId="52998F4E" w14:textId="77777777" w:rsidR="008A5970" w:rsidRPr="008A5970" w:rsidRDefault="008A5970" w:rsidP="008A5970">
      <w:pPr>
        <w:bidi/>
        <w:jc w:val="both"/>
        <w:rPr>
          <w:rFonts w:cs="David" w:hint="cs"/>
          <w:u w:val="single"/>
          <w:rtl/>
        </w:rPr>
      </w:pPr>
    </w:p>
    <w:p w14:paraId="681B8DBB" w14:textId="77777777" w:rsidR="008A5970" w:rsidRPr="008A5970" w:rsidRDefault="008A5970" w:rsidP="008A5970">
      <w:pPr>
        <w:bidi/>
        <w:jc w:val="both"/>
        <w:rPr>
          <w:rFonts w:cs="David" w:hint="cs"/>
          <w:u w:val="single"/>
          <w:rtl/>
        </w:rPr>
      </w:pPr>
    </w:p>
    <w:p w14:paraId="04193C71" w14:textId="77777777" w:rsidR="008A5970" w:rsidRPr="008A5970" w:rsidRDefault="008A5970" w:rsidP="008A5970">
      <w:pPr>
        <w:bidi/>
        <w:jc w:val="center"/>
        <w:rPr>
          <w:rFonts w:cs="David" w:hint="cs"/>
          <w:b/>
          <w:bCs/>
          <w:u w:val="single"/>
          <w:rtl/>
        </w:rPr>
      </w:pPr>
      <w:r w:rsidRPr="008A5970">
        <w:rPr>
          <w:rFonts w:cs="David" w:hint="cs"/>
          <w:b/>
          <w:bCs/>
          <w:u w:val="single"/>
          <w:rtl/>
        </w:rPr>
        <w:t xml:space="preserve">3. ערעורים על החלטת יו"ר הכנסת שלא לאשר דחיפות הצעות לסדר היום של </w:t>
      </w:r>
      <w:proofErr w:type="spellStart"/>
      <w:r w:rsidRPr="008A5970">
        <w:rPr>
          <w:rFonts w:cs="David" w:hint="cs"/>
          <w:b/>
          <w:bCs/>
          <w:u w:val="single"/>
          <w:rtl/>
        </w:rPr>
        <w:t>של</w:t>
      </w:r>
      <w:proofErr w:type="spellEnd"/>
      <w:r w:rsidRPr="008A5970">
        <w:rPr>
          <w:rFonts w:cs="David" w:hint="cs"/>
          <w:b/>
          <w:bCs/>
          <w:u w:val="single"/>
          <w:rtl/>
        </w:rPr>
        <w:t xml:space="preserve"> חבר הכנסת </w:t>
      </w:r>
      <w:proofErr w:type="spellStart"/>
      <w:r w:rsidRPr="008A5970">
        <w:rPr>
          <w:rFonts w:cs="David" w:hint="cs"/>
          <w:b/>
          <w:bCs/>
          <w:u w:val="single"/>
          <w:rtl/>
        </w:rPr>
        <w:t>מוחמד</w:t>
      </w:r>
      <w:proofErr w:type="spellEnd"/>
      <w:r w:rsidRPr="008A5970">
        <w:rPr>
          <w:rFonts w:cs="David" w:hint="cs"/>
          <w:b/>
          <w:bCs/>
          <w:u w:val="single"/>
          <w:rtl/>
        </w:rPr>
        <w:t xml:space="preserve"> ברכה בנושא: "הסכם הפנסיה שנחתם"</w:t>
      </w:r>
    </w:p>
    <w:p w14:paraId="5730780B" w14:textId="77777777" w:rsidR="008A5970" w:rsidRPr="008A5970" w:rsidRDefault="008A5970" w:rsidP="008A5970">
      <w:pPr>
        <w:bidi/>
        <w:jc w:val="both"/>
        <w:rPr>
          <w:rFonts w:cs="David" w:hint="cs"/>
          <w:u w:val="single"/>
          <w:rtl/>
        </w:rPr>
      </w:pPr>
    </w:p>
    <w:p w14:paraId="797A124A" w14:textId="77777777" w:rsidR="008A5970" w:rsidRPr="008A5970" w:rsidRDefault="008A5970" w:rsidP="008A5970">
      <w:pPr>
        <w:bidi/>
        <w:jc w:val="both"/>
        <w:rPr>
          <w:rFonts w:cs="David" w:hint="cs"/>
          <w:u w:val="single"/>
          <w:rtl/>
        </w:rPr>
      </w:pPr>
    </w:p>
    <w:p w14:paraId="5B1C87FC"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7099A5FC" w14:textId="77777777" w:rsidR="008A5970" w:rsidRPr="008A5970" w:rsidRDefault="008A5970" w:rsidP="008A5970">
      <w:pPr>
        <w:bidi/>
        <w:jc w:val="both"/>
        <w:rPr>
          <w:rFonts w:cs="David" w:hint="cs"/>
          <w:rtl/>
        </w:rPr>
      </w:pPr>
    </w:p>
    <w:p w14:paraId="5181B3C6" w14:textId="77777777" w:rsidR="008A5970" w:rsidRPr="008A5970" w:rsidRDefault="008A5970" w:rsidP="008A5970">
      <w:pPr>
        <w:bidi/>
        <w:jc w:val="both"/>
        <w:rPr>
          <w:rFonts w:cs="David" w:hint="cs"/>
          <w:rtl/>
        </w:rPr>
      </w:pPr>
      <w:r w:rsidRPr="008A5970">
        <w:rPr>
          <w:rFonts w:cs="David" w:hint="cs"/>
          <w:rtl/>
        </w:rPr>
        <w:tab/>
        <w:t xml:space="preserve">אני עובר להצעתו של חה"כ </w:t>
      </w:r>
      <w:proofErr w:type="spellStart"/>
      <w:r w:rsidRPr="008A5970">
        <w:rPr>
          <w:rFonts w:cs="David" w:hint="cs"/>
          <w:rtl/>
        </w:rPr>
        <w:t>מוחמד</w:t>
      </w:r>
      <w:proofErr w:type="spellEnd"/>
      <w:r w:rsidRPr="008A5970">
        <w:rPr>
          <w:rFonts w:cs="David" w:hint="cs"/>
          <w:rtl/>
        </w:rPr>
        <w:t xml:space="preserve"> ברכה, חבר הכנסת ברכה נבצר ממנו להגיע כי הוא בטיפולים רפואיים אבל הוא מינה את דב </w:t>
      </w:r>
      <w:proofErr w:type="spellStart"/>
      <w:r w:rsidRPr="008A5970">
        <w:rPr>
          <w:rFonts w:cs="David" w:hint="cs"/>
          <w:rtl/>
        </w:rPr>
        <w:t>חנין</w:t>
      </w:r>
      <w:proofErr w:type="spellEnd"/>
      <w:r w:rsidRPr="008A5970">
        <w:rPr>
          <w:rFonts w:cs="David" w:hint="cs"/>
          <w:rtl/>
        </w:rPr>
        <w:t xml:space="preserve"> לייצגו. אנחנו צריכים להצביע אם אנחנו מקבלים את הנימוק שהוא חולה וזה מספיק טוב כדי שדב </w:t>
      </w:r>
      <w:proofErr w:type="spellStart"/>
      <w:r w:rsidRPr="008A5970">
        <w:rPr>
          <w:rFonts w:cs="David" w:hint="cs"/>
          <w:rtl/>
        </w:rPr>
        <w:t>חנין</w:t>
      </w:r>
      <w:proofErr w:type="spellEnd"/>
      <w:r w:rsidRPr="008A5970">
        <w:rPr>
          <w:rFonts w:cs="David" w:hint="cs"/>
          <w:rtl/>
        </w:rPr>
        <w:t xml:space="preserve"> ייצג אותו. אני מעלה את זה להצבעה. מי בעד לקבל את הצעתו של חבר הכנסת ברכה ירים את ידו. מי נגד? מי נמנע? ההצעה לא התקבלה, אני מצטער זה נפל. </w:t>
      </w:r>
    </w:p>
    <w:p w14:paraId="77DA9D40" w14:textId="77777777" w:rsidR="008A5970" w:rsidRPr="008A5970" w:rsidRDefault="008A5970" w:rsidP="008A5970">
      <w:pPr>
        <w:bidi/>
        <w:jc w:val="both"/>
        <w:rPr>
          <w:rFonts w:cs="David" w:hint="cs"/>
          <w:rtl/>
        </w:rPr>
      </w:pPr>
      <w:r w:rsidRPr="008A5970">
        <w:rPr>
          <w:rFonts w:cs="David" w:hint="cs"/>
          <w:rtl/>
        </w:rPr>
        <w:t xml:space="preserve"> </w:t>
      </w:r>
    </w:p>
    <w:p w14:paraId="18CF96CA" w14:textId="77777777" w:rsidR="008A5970" w:rsidRPr="008A5970" w:rsidRDefault="008A5970" w:rsidP="008A5970">
      <w:pPr>
        <w:bidi/>
        <w:jc w:val="both"/>
        <w:rPr>
          <w:rFonts w:cs="David" w:hint="cs"/>
          <w:rtl/>
        </w:rPr>
      </w:pPr>
      <w:r w:rsidRPr="008A5970">
        <w:rPr>
          <w:rFonts w:cs="David" w:hint="cs"/>
          <w:u w:val="single"/>
          <w:rtl/>
        </w:rPr>
        <w:t>רונית תירוש:</w:t>
      </w:r>
    </w:p>
    <w:p w14:paraId="6ED884A5" w14:textId="77777777" w:rsidR="008A5970" w:rsidRPr="008A5970" w:rsidRDefault="008A5970" w:rsidP="008A5970">
      <w:pPr>
        <w:bidi/>
        <w:jc w:val="both"/>
        <w:rPr>
          <w:rFonts w:cs="David" w:hint="cs"/>
          <w:rtl/>
        </w:rPr>
      </w:pPr>
    </w:p>
    <w:p w14:paraId="03658FCD" w14:textId="77777777" w:rsidR="008A5970" w:rsidRPr="008A5970" w:rsidRDefault="008A5970" w:rsidP="008A5970">
      <w:pPr>
        <w:bidi/>
        <w:jc w:val="both"/>
        <w:rPr>
          <w:rFonts w:cs="David" w:hint="cs"/>
          <w:rtl/>
        </w:rPr>
      </w:pPr>
      <w:r w:rsidRPr="008A5970">
        <w:rPr>
          <w:rFonts w:cs="David" w:hint="cs"/>
          <w:rtl/>
        </w:rPr>
        <w:tab/>
        <w:t xml:space="preserve"> אני מבקשת רביזיה. </w:t>
      </w:r>
    </w:p>
    <w:p w14:paraId="6A4A67A3" w14:textId="77777777" w:rsidR="008A5970" w:rsidRPr="008A5970" w:rsidRDefault="008A5970" w:rsidP="008A5970">
      <w:pPr>
        <w:bidi/>
        <w:jc w:val="both"/>
        <w:rPr>
          <w:rFonts w:cs="David" w:hint="cs"/>
          <w:rtl/>
        </w:rPr>
      </w:pPr>
    </w:p>
    <w:p w14:paraId="4376D2F3" w14:textId="77777777" w:rsidR="008A5970" w:rsidRPr="008A5970" w:rsidRDefault="008A5970" w:rsidP="008A5970">
      <w:pPr>
        <w:bidi/>
        <w:jc w:val="both"/>
        <w:rPr>
          <w:rFonts w:cs="David" w:hint="cs"/>
          <w:rtl/>
        </w:rPr>
      </w:pPr>
      <w:r w:rsidRPr="008A5970">
        <w:rPr>
          <w:rFonts w:cs="David" w:hint="cs"/>
          <w:u w:val="single"/>
          <w:rtl/>
        </w:rPr>
        <w:t>היו"ר גדעון סער:</w:t>
      </w:r>
    </w:p>
    <w:p w14:paraId="40877BFC" w14:textId="77777777" w:rsidR="008A5970" w:rsidRPr="008A5970" w:rsidRDefault="008A5970" w:rsidP="008A5970">
      <w:pPr>
        <w:bidi/>
        <w:jc w:val="both"/>
        <w:rPr>
          <w:rFonts w:cs="David" w:hint="cs"/>
          <w:rtl/>
        </w:rPr>
      </w:pPr>
    </w:p>
    <w:p w14:paraId="28AC45DE" w14:textId="77777777" w:rsidR="008A5970" w:rsidRPr="008A5970" w:rsidRDefault="008A5970" w:rsidP="008A5970">
      <w:pPr>
        <w:bidi/>
        <w:jc w:val="both"/>
        <w:rPr>
          <w:rFonts w:cs="David" w:hint="cs"/>
          <w:rtl/>
        </w:rPr>
      </w:pPr>
      <w:r w:rsidRPr="008A5970">
        <w:rPr>
          <w:rFonts w:cs="David" w:hint="cs"/>
          <w:rtl/>
        </w:rPr>
        <w:tab/>
        <w:t xml:space="preserve">אני מבקש רביזיה. </w:t>
      </w:r>
    </w:p>
    <w:p w14:paraId="74012EE3" w14:textId="77777777" w:rsidR="008A5970" w:rsidRPr="008A5970" w:rsidRDefault="008A5970" w:rsidP="008A5970">
      <w:pPr>
        <w:bidi/>
        <w:jc w:val="both"/>
        <w:rPr>
          <w:rFonts w:cs="David" w:hint="cs"/>
          <w:rtl/>
        </w:rPr>
      </w:pPr>
    </w:p>
    <w:p w14:paraId="6C70A11D"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37E1D00B" w14:textId="77777777" w:rsidR="008A5970" w:rsidRPr="008A5970" w:rsidRDefault="008A5970" w:rsidP="008A5970">
      <w:pPr>
        <w:bidi/>
        <w:jc w:val="both"/>
        <w:rPr>
          <w:rFonts w:cs="David" w:hint="cs"/>
          <w:rtl/>
        </w:rPr>
      </w:pPr>
    </w:p>
    <w:p w14:paraId="6CF70F3C" w14:textId="77777777" w:rsidR="008A5970" w:rsidRPr="008A5970" w:rsidRDefault="008A5970" w:rsidP="008A5970">
      <w:pPr>
        <w:bidi/>
        <w:jc w:val="both"/>
        <w:rPr>
          <w:rFonts w:cs="David" w:hint="cs"/>
          <w:rtl/>
        </w:rPr>
      </w:pPr>
      <w:r w:rsidRPr="008A5970">
        <w:rPr>
          <w:rFonts w:cs="David" w:hint="cs"/>
          <w:rtl/>
        </w:rPr>
        <w:tab/>
        <w:t xml:space="preserve"> אני מבקש מהיועצת המשפטית להבהיר כדי שהעניינים לפני ההצבעה על הרביזיה יהיו ברורים ונהירים לכל מי שירים את ידו, בבקשה. </w:t>
      </w:r>
    </w:p>
    <w:p w14:paraId="5D105772" w14:textId="77777777" w:rsidR="008A5970" w:rsidRPr="008A5970" w:rsidRDefault="008A5970" w:rsidP="008A5970">
      <w:pPr>
        <w:bidi/>
        <w:jc w:val="both"/>
        <w:rPr>
          <w:rFonts w:cs="David" w:hint="cs"/>
          <w:rtl/>
        </w:rPr>
      </w:pPr>
    </w:p>
    <w:p w14:paraId="56F7AAEC"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7664F8E5" w14:textId="77777777" w:rsidR="008A5970" w:rsidRPr="008A5970" w:rsidRDefault="008A5970" w:rsidP="008A5970">
      <w:pPr>
        <w:bidi/>
        <w:jc w:val="both"/>
        <w:rPr>
          <w:rFonts w:cs="David" w:hint="cs"/>
          <w:rtl/>
        </w:rPr>
      </w:pPr>
    </w:p>
    <w:p w14:paraId="1AAD6F3E" w14:textId="77777777" w:rsidR="008A5970" w:rsidRPr="008A5970" w:rsidRDefault="008A5970" w:rsidP="008A5970">
      <w:pPr>
        <w:bidi/>
        <w:jc w:val="both"/>
        <w:rPr>
          <w:rFonts w:cs="David" w:hint="cs"/>
          <w:rtl/>
        </w:rPr>
      </w:pPr>
      <w:r w:rsidRPr="008A5970">
        <w:rPr>
          <w:rFonts w:cs="David" w:hint="cs"/>
          <w:rtl/>
        </w:rPr>
        <w:tab/>
        <w:t xml:space="preserve"> לפני שדנים בערעור עצמו יש פה בקשה של המערער שיצביעו בהיעדרו. התקנון קובע שאם  נעדר חבר הכנסת מהישיבה יראו כמי שלא הגיש ערעור. </w:t>
      </w:r>
    </w:p>
    <w:p w14:paraId="0A914F5B" w14:textId="77777777" w:rsidR="008A5970" w:rsidRPr="008A5970" w:rsidRDefault="008A5970" w:rsidP="008A5970">
      <w:pPr>
        <w:bidi/>
        <w:jc w:val="both"/>
        <w:rPr>
          <w:rFonts w:cs="David" w:hint="cs"/>
          <w:rtl/>
        </w:rPr>
      </w:pPr>
    </w:p>
    <w:p w14:paraId="039E0185" w14:textId="77777777" w:rsidR="008A5970" w:rsidRPr="008A5970" w:rsidRDefault="008A5970" w:rsidP="008A5970">
      <w:pPr>
        <w:bidi/>
        <w:jc w:val="both"/>
        <w:rPr>
          <w:rFonts w:cs="David" w:hint="cs"/>
          <w:rtl/>
        </w:rPr>
      </w:pPr>
      <w:r w:rsidRPr="008A5970">
        <w:rPr>
          <w:rFonts w:cs="David" w:hint="cs"/>
          <w:u w:val="single"/>
          <w:rtl/>
        </w:rPr>
        <w:t>קולט אביטל:</w:t>
      </w:r>
    </w:p>
    <w:p w14:paraId="5FAD0C47" w14:textId="77777777" w:rsidR="008A5970" w:rsidRPr="008A5970" w:rsidRDefault="008A5970" w:rsidP="008A5970">
      <w:pPr>
        <w:bidi/>
        <w:jc w:val="both"/>
        <w:rPr>
          <w:rFonts w:cs="David" w:hint="cs"/>
          <w:rtl/>
        </w:rPr>
      </w:pPr>
    </w:p>
    <w:p w14:paraId="0CBCEC25" w14:textId="77777777" w:rsidR="008A5970" w:rsidRPr="008A5970" w:rsidRDefault="008A5970" w:rsidP="008A5970">
      <w:pPr>
        <w:bidi/>
        <w:jc w:val="both"/>
        <w:rPr>
          <w:rFonts w:cs="David" w:hint="cs"/>
          <w:rtl/>
        </w:rPr>
      </w:pPr>
      <w:r w:rsidRPr="008A5970">
        <w:rPr>
          <w:rFonts w:cs="David" w:hint="cs"/>
          <w:rtl/>
        </w:rPr>
        <w:tab/>
        <w:t xml:space="preserve">אלא אם הוא מגיש הודעה מראש. </w:t>
      </w:r>
    </w:p>
    <w:p w14:paraId="46BBED94" w14:textId="77777777" w:rsidR="008A5970" w:rsidRPr="008A5970" w:rsidRDefault="008A5970" w:rsidP="008A5970">
      <w:pPr>
        <w:bidi/>
        <w:jc w:val="both"/>
        <w:rPr>
          <w:rFonts w:cs="David" w:hint="cs"/>
          <w:rtl/>
        </w:rPr>
      </w:pPr>
    </w:p>
    <w:p w14:paraId="32963210"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470B6DD9" w14:textId="77777777" w:rsidR="008A5970" w:rsidRPr="008A5970" w:rsidRDefault="008A5970" w:rsidP="008A5970">
      <w:pPr>
        <w:bidi/>
        <w:jc w:val="both"/>
        <w:rPr>
          <w:rFonts w:cs="David" w:hint="cs"/>
          <w:rtl/>
        </w:rPr>
      </w:pPr>
    </w:p>
    <w:p w14:paraId="1C81F61A" w14:textId="77777777" w:rsidR="008A5970" w:rsidRPr="008A5970" w:rsidRDefault="008A5970" w:rsidP="008A5970">
      <w:pPr>
        <w:bidi/>
        <w:jc w:val="both"/>
        <w:rPr>
          <w:rFonts w:cs="David" w:hint="cs"/>
          <w:rtl/>
        </w:rPr>
      </w:pPr>
      <w:r w:rsidRPr="008A5970">
        <w:rPr>
          <w:rFonts w:cs="David" w:hint="cs"/>
          <w:rtl/>
        </w:rPr>
        <w:tab/>
        <w:t xml:space="preserve"> בעבר הוא אכן היה יכול להסמיך מישהו. ואולם, אם קבעה ועדת הכנסת, נדרשת קביעה פוזיטיבית של הוועדה, כי נבצר ממנו להשתתף בישיבה מסיבה רפואית או מסיבה מוצדקת אחרת, רשאי חבר הכנסת אחר שהוסמך על ידו לייצגו בוועדה. קודם כל השאלה היא האם מסכימים שחבר כנסת אחר ייצג את חבר הכנסת ברכה.  </w:t>
      </w:r>
    </w:p>
    <w:p w14:paraId="40CAF5DF" w14:textId="77777777" w:rsidR="008A5970" w:rsidRPr="008A5970" w:rsidRDefault="008A5970" w:rsidP="008A5970">
      <w:pPr>
        <w:bidi/>
        <w:jc w:val="both"/>
        <w:rPr>
          <w:rFonts w:cs="David" w:hint="cs"/>
          <w:rtl/>
        </w:rPr>
      </w:pPr>
    </w:p>
    <w:p w14:paraId="45474F37"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5BB6DDB3" w14:textId="77777777" w:rsidR="008A5970" w:rsidRPr="008A5970" w:rsidRDefault="008A5970" w:rsidP="008A5970">
      <w:pPr>
        <w:bidi/>
        <w:jc w:val="both"/>
        <w:rPr>
          <w:rFonts w:cs="David" w:hint="cs"/>
          <w:rtl/>
        </w:rPr>
      </w:pPr>
    </w:p>
    <w:p w14:paraId="11640B60" w14:textId="77777777" w:rsidR="008A5970" w:rsidRPr="008A5970" w:rsidRDefault="008A5970" w:rsidP="008A5970">
      <w:pPr>
        <w:bidi/>
        <w:jc w:val="both"/>
        <w:rPr>
          <w:rFonts w:cs="David" w:hint="cs"/>
          <w:rtl/>
        </w:rPr>
      </w:pPr>
      <w:r w:rsidRPr="008A5970">
        <w:rPr>
          <w:rFonts w:cs="David" w:hint="cs"/>
          <w:rtl/>
        </w:rPr>
        <w:tab/>
        <w:t xml:space="preserve"> על זה הצבענו ועכשיו ביקשו רביזיה על ההצבעה הזאת. אנחנו נצביע על הרביזיה שהתבקשה, האם אתם מסכימים שחבר הכנסת דב </w:t>
      </w:r>
      <w:proofErr w:type="spellStart"/>
      <w:r w:rsidRPr="008A5970">
        <w:rPr>
          <w:rFonts w:cs="David" w:hint="cs"/>
          <w:rtl/>
        </w:rPr>
        <w:t>חנין</w:t>
      </w:r>
      <w:proofErr w:type="spellEnd"/>
      <w:r w:rsidRPr="008A5970">
        <w:rPr>
          <w:rFonts w:cs="David" w:hint="cs"/>
          <w:rtl/>
        </w:rPr>
        <w:t xml:space="preserve"> ייצג את </w:t>
      </w:r>
      <w:proofErr w:type="spellStart"/>
      <w:r w:rsidRPr="008A5970">
        <w:rPr>
          <w:rFonts w:cs="David" w:hint="cs"/>
          <w:rtl/>
        </w:rPr>
        <w:t>מוחמד</w:t>
      </w:r>
      <w:proofErr w:type="spellEnd"/>
      <w:r w:rsidRPr="008A5970">
        <w:rPr>
          <w:rFonts w:cs="David" w:hint="cs"/>
          <w:rtl/>
        </w:rPr>
        <w:t xml:space="preserve"> ברכה, אם זה יתקבל ברור שנצביע לאחר מכן אם לאשר או לא לאשר את ההצעה לסדר. מי בעד הרביזיה ירים את ידו. תודה. מי נגד? תודה. הרביזיה התקבלה. </w:t>
      </w:r>
    </w:p>
    <w:p w14:paraId="46151234" w14:textId="77777777" w:rsidR="008A5970" w:rsidRPr="008A5970" w:rsidRDefault="008A5970" w:rsidP="008A5970">
      <w:pPr>
        <w:bidi/>
        <w:jc w:val="both"/>
        <w:rPr>
          <w:rFonts w:cs="David" w:hint="cs"/>
          <w:rtl/>
        </w:rPr>
      </w:pPr>
    </w:p>
    <w:p w14:paraId="316834CD" w14:textId="77777777" w:rsidR="008A5970" w:rsidRPr="008A5970" w:rsidRDefault="008A5970" w:rsidP="008A5970">
      <w:pPr>
        <w:bidi/>
        <w:jc w:val="both"/>
        <w:rPr>
          <w:rFonts w:cs="David" w:hint="cs"/>
          <w:rtl/>
        </w:rPr>
      </w:pPr>
      <w:r w:rsidRPr="008A5970">
        <w:rPr>
          <w:rFonts w:cs="David" w:hint="cs"/>
          <w:rtl/>
        </w:rPr>
        <w:tab/>
        <w:t xml:space="preserve">חבר הכנסת דב </w:t>
      </w:r>
      <w:proofErr w:type="spellStart"/>
      <w:r w:rsidRPr="008A5970">
        <w:rPr>
          <w:rFonts w:cs="David" w:hint="cs"/>
          <w:rtl/>
        </w:rPr>
        <w:t>חנין</w:t>
      </w:r>
      <w:proofErr w:type="spellEnd"/>
      <w:r w:rsidRPr="008A5970">
        <w:rPr>
          <w:rFonts w:cs="David" w:hint="cs"/>
          <w:rtl/>
        </w:rPr>
        <w:t xml:space="preserve"> אתה רוצה להציג בקיצור את הנושא. </w:t>
      </w:r>
    </w:p>
    <w:p w14:paraId="05BE6322" w14:textId="77777777" w:rsidR="008A5970" w:rsidRPr="008A5970" w:rsidRDefault="008A5970" w:rsidP="008A5970">
      <w:pPr>
        <w:bidi/>
        <w:jc w:val="both"/>
        <w:rPr>
          <w:rFonts w:cs="David" w:hint="cs"/>
          <w:rtl/>
        </w:rPr>
      </w:pPr>
    </w:p>
    <w:p w14:paraId="73EDCDD7" w14:textId="77777777" w:rsidR="008A5970" w:rsidRPr="008A5970" w:rsidRDefault="008A5970" w:rsidP="008A5970">
      <w:pPr>
        <w:pStyle w:val="Heading5"/>
        <w:rPr>
          <w:rFonts w:hint="cs"/>
          <w:sz w:val="24"/>
          <w:rtl/>
        </w:rPr>
      </w:pPr>
      <w:r w:rsidRPr="008A5970">
        <w:rPr>
          <w:rFonts w:hint="cs"/>
          <w:sz w:val="24"/>
          <w:u w:val="single"/>
          <w:rtl/>
        </w:rPr>
        <w:t xml:space="preserve">דב </w:t>
      </w:r>
      <w:proofErr w:type="spellStart"/>
      <w:r w:rsidRPr="008A5970">
        <w:rPr>
          <w:rFonts w:hint="cs"/>
          <w:sz w:val="24"/>
          <w:u w:val="single"/>
          <w:rtl/>
        </w:rPr>
        <w:t>חנין</w:t>
      </w:r>
      <w:proofErr w:type="spellEnd"/>
      <w:r w:rsidRPr="008A5970">
        <w:rPr>
          <w:rFonts w:hint="cs"/>
          <w:sz w:val="24"/>
          <w:u w:val="single"/>
          <w:rtl/>
        </w:rPr>
        <w:t>:</w:t>
      </w:r>
    </w:p>
    <w:p w14:paraId="04FE9DAE" w14:textId="77777777" w:rsidR="008A5970" w:rsidRPr="008A5970" w:rsidRDefault="008A5970" w:rsidP="008A5970">
      <w:pPr>
        <w:pStyle w:val="Heading5"/>
        <w:rPr>
          <w:rFonts w:hint="cs"/>
          <w:sz w:val="24"/>
          <w:rtl/>
        </w:rPr>
      </w:pPr>
    </w:p>
    <w:p w14:paraId="36F3D755" w14:textId="77777777" w:rsidR="008A5970" w:rsidRPr="008A5970" w:rsidRDefault="008A5970" w:rsidP="008A5970">
      <w:pPr>
        <w:bidi/>
        <w:jc w:val="both"/>
        <w:rPr>
          <w:rFonts w:cs="David" w:hint="cs"/>
          <w:rtl/>
        </w:rPr>
      </w:pPr>
      <w:r w:rsidRPr="008A5970">
        <w:rPr>
          <w:rFonts w:cs="David" w:hint="cs"/>
          <w:rtl/>
        </w:rPr>
        <w:tab/>
        <w:t xml:space="preserve">מדובר על הצעה דחופה לסדר בנושא הסכם הפנסיה. הסכם הפנסיה יש לו הרבה מאוד משמעויות על כל ציבור השכירים והמשק הישראלי. הוא נושא מאוד חשוב ומאוד ראוי שהכנסת תאמר בו את דברה. זה דחוף מפני שההסכם הזה נכנס לפעולה עכשיו. לא אחזור על נימוקי אבל אדוני יושב ראש הקואליציה, אני רוצה לפנות אליך כי השבוע הזה הוא שבוע שהנשיאות אישרה בו מספר מצומצם של נושאים. בדרך כלל כשמאשרים נושאים מאשרים 4, 5, 6, דוברים. כאן אנחנו מדברים על דובר אחד, על כמה דקות שיתווספו לדיון בכנסת. תמכתי בשני הערעורים שהוגשו ואני חושב שהנושא הזה הוא לא פחות רוחבי, לא פחות משמעותי וגם הוא ראוי לעוד כמה דקות של הכנסת. </w:t>
      </w:r>
    </w:p>
    <w:p w14:paraId="4398976B"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4FF5BEE9" w14:textId="77777777" w:rsidR="008A5970" w:rsidRPr="008A5970" w:rsidRDefault="008A5970" w:rsidP="008A5970">
      <w:pPr>
        <w:bidi/>
        <w:jc w:val="both"/>
        <w:rPr>
          <w:rFonts w:cs="David" w:hint="cs"/>
          <w:rtl/>
        </w:rPr>
      </w:pPr>
    </w:p>
    <w:p w14:paraId="21A9BEB9" w14:textId="77777777" w:rsidR="008A5970" w:rsidRPr="008A5970" w:rsidRDefault="008A5970" w:rsidP="008A5970">
      <w:pPr>
        <w:bidi/>
        <w:jc w:val="both"/>
        <w:rPr>
          <w:rFonts w:cs="David" w:hint="cs"/>
          <w:rtl/>
        </w:rPr>
      </w:pPr>
      <w:r w:rsidRPr="008A5970">
        <w:rPr>
          <w:rFonts w:cs="David" w:hint="cs"/>
          <w:rtl/>
        </w:rPr>
        <w:tab/>
        <w:t xml:space="preserve"> תודה רבה. אנחנו עוברים להצבעה, מי בעד לאשר את הערעור של חבר הכנסת </w:t>
      </w:r>
      <w:proofErr w:type="spellStart"/>
      <w:r w:rsidRPr="008A5970">
        <w:rPr>
          <w:rFonts w:cs="David" w:hint="cs"/>
          <w:rtl/>
        </w:rPr>
        <w:t>מוחמד</w:t>
      </w:r>
      <w:proofErr w:type="spellEnd"/>
      <w:r w:rsidRPr="008A5970">
        <w:rPr>
          <w:rFonts w:cs="David" w:hint="cs"/>
          <w:rtl/>
        </w:rPr>
        <w:t xml:space="preserve"> ברכה ירים את ידו. מי נגד? מי נמנע? אני מצטער, ההצעה לא התקבלה. </w:t>
      </w:r>
    </w:p>
    <w:p w14:paraId="08067D07" w14:textId="77777777" w:rsidR="008A5970" w:rsidRPr="008A5970" w:rsidRDefault="008A5970" w:rsidP="008A5970">
      <w:pPr>
        <w:bidi/>
        <w:jc w:val="both"/>
        <w:rPr>
          <w:rFonts w:cs="David" w:hint="cs"/>
          <w:rtl/>
        </w:rPr>
      </w:pPr>
    </w:p>
    <w:p w14:paraId="7BF72365" w14:textId="77777777" w:rsidR="008A5970" w:rsidRPr="008A5970" w:rsidRDefault="008A5970" w:rsidP="008A5970">
      <w:pPr>
        <w:bidi/>
        <w:jc w:val="both"/>
        <w:rPr>
          <w:rFonts w:cs="David" w:hint="cs"/>
          <w:rtl/>
        </w:rPr>
      </w:pPr>
      <w:r w:rsidRPr="008A5970">
        <w:rPr>
          <w:rFonts w:cs="David" w:hint="cs"/>
          <w:rtl/>
        </w:rPr>
        <w:tab/>
        <w:t xml:space="preserve">אנחנו עוברים לנושא הבא, חברת הכנסת שלי </w:t>
      </w:r>
      <w:proofErr w:type="spellStart"/>
      <w:r w:rsidRPr="008A5970">
        <w:rPr>
          <w:rFonts w:cs="David" w:hint="cs"/>
          <w:rtl/>
        </w:rPr>
        <w:t>יחימוביץ</w:t>
      </w:r>
      <w:proofErr w:type="spellEnd"/>
      <w:r w:rsidRPr="008A5970">
        <w:rPr>
          <w:rFonts w:cs="David" w:hint="cs"/>
          <w:rtl/>
        </w:rPr>
        <w:t xml:space="preserve"> הורידה את הצעתה מסדר היום. יש לנו את חברת הכנסת אורית נוקד, מישהו מייצג אותה? לא? תודה. לכן סיימנו את סדר הערעורים. </w:t>
      </w:r>
    </w:p>
    <w:p w14:paraId="5315E030" w14:textId="77777777" w:rsidR="008A5970" w:rsidRPr="008A5970" w:rsidRDefault="008A5970" w:rsidP="008A5970">
      <w:pPr>
        <w:bidi/>
        <w:jc w:val="both"/>
        <w:rPr>
          <w:rFonts w:cs="David" w:hint="cs"/>
          <w:rtl/>
        </w:rPr>
      </w:pPr>
    </w:p>
    <w:p w14:paraId="09466D14" w14:textId="77777777" w:rsidR="008A5970" w:rsidRPr="008A5970" w:rsidRDefault="008A5970" w:rsidP="008A5970">
      <w:pPr>
        <w:bidi/>
        <w:jc w:val="both"/>
        <w:rPr>
          <w:rFonts w:cs="David" w:hint="cs"/>
          <w:rtl/>
        </w:rPr>
      </w:pPr>
    </w:p>
    <w:p w14:paraId="6DD3515C" w14:textId="77777777" w:rsidR="008A5970" w:rsidRPr="008A5970" w:rsidRDefault="008A5970" w:rsidP="008A5970">
      <w:pPr>
        <w:bidi/>
        <w:jc w:val="both"/>
        <w:rPr>
          <w:rFonts w:cs="David" w:hint="cs"/>
          <w:rtl/>
        </w:rPr>
      </w:pPr>
    </w:p>
    <w:p w14:paraId="5EE51FFF" w14:textId="77777777" w:rsidR="008A5970" w:rsidRPr="008A5970" w:rsidRDefault="008A5970" w:rsidP="008A5970">
      <w:pPr>
        <w:bidi/>
        <w:jc w:val="both"/>
        <w:rPr>
          <w:rFonts w:cs="David" w:hint="cs"/>
          <w:rtl/>
        </w:rPr>
      </w:pPr>
    </w:p>
    <w:p w14:paraId="170950EE" w14:textId="77777777" w:rsidR="008A5970" w:rsidRPr="008A5970" w:rsidRDefault="008A5970" w:rsidP="008A5970">
      <w:pPr>
        <w:bidi/>
        <w:jc w:val="both"/>
        <w:rPr>
          <w:rFonts w:cs="David" w:hint="cs"/>
          <w:rtl/>
        </w:rPr>
      </w:pPr>
    </w:p>
    <w:p w14:paraId="5B728563" w14:textId="77777777" w:rsidR="008A5970" w:rsidRPr="008A5970" w:rsidRDefault="008A5970" w:rsidP="008A5970">
      <w:pPr>
        <w:bidi/>
        <w:jc w:val="both"/>
        <w:rPr>
          <w:rFonts w:cs="David" w:hint="cs"/>
          <w:rtl/>
        </w:rPr>
      </w:pPr>
    </w:p>
    <w:p w14:paraId="53741961" w14:textId="77777777" w:rsidR="008A5970" w:rsidRPr="008A5970" w:rsidRDefault="008A5970" w:rsidP="008A5970">
      <w:pPr>
        <w:bidi/>
        <w:jc w:val="both"/>
        <w:rPr>
          <w:rFonts w:cs="David" w:hint="cs"/>
          <w:rtl/>
        </w:rPr>
      </w:pPr>
    </w:p>
    <w:p w14:paraId="27FE8617" w14:textId="77777777" w:rsidR="008A5970" w:rsidRPr="008A5970" w:rsidRDefault="008A5970" w:rsidP="008A5970">
      <w:pPr>
        <w:bidi/>
        <w:jc w:val="both"/>
        <w:rPr>
          <w:rFonts w:cs="David" w:hint="cs"/>
          <w:rtl/>
        </w:rPr>
      </w:pPr>
    </w:p>
    <w:p w14:paraId="6A6AF0C0" w14:textId="77777777" w:rsidR="008A5970" w:rsidRPr="008A5970" w:rsidRDefault="008A5970" w:rsidP="008A5970">
      <w:pPr>
        <w:bidi/>
        <w:jc w:val="both"/>
        <w:rPr>
          <w:rFonts w:cs="David" w:hint="cs"/>
          <w:rtl/>
        </w:rPr>
      </w:pPr>
    </w:p>
    <w:p w14:paraId="23A2F222" w14:textId="77777777" w:rsidR="008A5970" w:rsidRPr="008A5970" w:rsidRDefault="008A5970" w:rsidP="008A5970">
      <w:pPr>
        <w:bidi/>
        <w:jc w:val="both"/>
        <w:rPr>
          <w:rFonts w:cs="David" w:hint="cs"/>
          <w:rtl/>
        </w:rPr>
      </w:pPr>
    </w:p>
    <w:p w14:paraId="3D2FC9E9" w14:textId="77777777" w:rsidR="008A5970" w:rsidRPr="008A5970" w:rsidRDefault="008A5970" w:rsidP="008A5970">
      <w:pPr>
        <w:bidi/>
        <w:jc w:val="both"/>
        <w:rPr>
          <w:rFonts w:cs="David" w:hint="cs"/>
          <w:rtl/>
        </w:rPr>
      </w:pPr>
    </w:p>
    <w:p w14:paraId="6D61B507" w14:textId="77777777" w:rsidR="008A5970" w:rsidRPr="008A5970" w:rsidRDefault="008A5970" w:rsidP="008A5970">
      <w:pPr>
        <w:bidi/>
        <w:jc w:val="both"/>
        <w:rPr>
          <w:rFonts w:cs="David" w:hint="cs"/>
          <w:rtl/>
        </w:rPr>
      </w:pPr>
    </w:p>
    <w:p w14:paraId="586AAF06" w14:textId="77777777" w:rsidR="008A5970" w:rsidRPr="008A5970" w:rsidRDefault="008A5970" w:rsidP="008A5970">
      <w:pPr>
        <w:bidi/>
        <w:jc w:val="both"/>
        <w:rPr>
          <w:rFonts w:cs="David" w:hint="cs"/>
          <w:rtl/>
        </w:rPr>
      </w:pPr>
    </w:p>
    <w:p w14:paraId="0FC95F29" w14:textId="77777777" w:rsidR="008A5970" w:rsidRPr="008A5970" w:rsidRDefault="008A5970" w:rsidP="008A5970">
      <w:pPr>
        <w:bidi/>
        <w:jc w:val="both"/>
        <w:rPr>
          <w:rFonts w:cs="David" w:hint="cs"/>
          <w:rtl/>
        </w:rPr>
      </w:pPr>
    </w:p>
    <w:p w14:paraId="3B54638A" w14:textId="77777777" w:rsidR="008A5970" w:rsidRPr="008A5970" w:rsidRDefault="008A5970" w:rsidP="008A5970">
      <w:pPr>
        <w:bidi/>
        <w:jc w:val="both"/>
        <w:rPr>
          <w:rFonts w:cs="David" w:hint="cs"/>
          <w:rtl/>
        </w:rPr>
      </w:pPr>
    </w:p>
    <w:p w14:paraId="2F7B6F17" w14:textId="77777777" w:rsidR="008A5970" w:rsidRPr="008A5970" w:rsidRDefault="008A5970" w:rsidP="008A5970">
      <w:pPr>
        <w:bidi/>
        <w:jc w:val="both"/>
        <w:rPr>
          <w:rFonts w:cs="David" w:hint="cs"/>
          <w:rtl/>
        </w:rPr>
      </w:pPr>
    </w:p>
    <w:p w14:paraId="2D61838C" w14:textId="77777777" w:rsidR="008A5970" w:rsidRPr="008A5970" w:rsidRDefault="008A5970" w:rsidP="008A5970">
      <w:pPr>
        <w:bidi/>
        <w:jc w:val="both"/>
        <w:rPr>
          <w:rFonts w:cs="David" w:hint="cs"/>
          <w:rtl/>
        </w:rPr>
      </w:pPr>
    </w:p>
    <w:p w14:paraId="1100628F" w14:textId="77777777" w:rsidR="008A5970" w:rsidRPr="008A5970" w:rsidRDefault="008A5970" w:rsidP="008A5970">
      <w:pPr>
        <w:bidi/>
        <w:jc w:val="both"/>
        <w:rPr>
          <w:rFonts w:cs="David" w:hint="cs"/>
          <w:rtl/>
        </w:rPr>
      </w:pPr>
    </w:p>
    <w:p w14:paraId="56D1D37A" w14:textId="77777777" w:rsidR="008A5970" w:rsidRPr="008A5970" w:rsidRDefault="008A5970" w:rsidP="008A5970">
      <w:pPr>
        <w:bidi/>
        <w:jc w:val="both"/>
        <w:rPr>
          <w:rFonts w:cs="David" w:hint="cs"/>
          <w:rtl/>
        </w:rPr>
      </w:pPr>
    </w:p>
    <w:p w14:paraId="4AAACCC1" w14:textId="77777777" w:rsidR="008A5970" w:rsidRPr="008A5970" w:rsidRDefault="008A5970" w:rsidP="008A5970">
      <w:pPr>
        <w:bidi/>
        <w:jc w:val="both"/>
        <w:rPr>
          <w:rFonts w:cs="David" w:hint="cs"/>
          <w:rtl/>
        </w:rPr>
      </w:pPr>
    </w:p>
    <w:p w14:paraId="157DF55D" w14:textId="77777777" w:rsidR="008A5970" w:rsidRPr="008A5970" w:rsidRDefault="008A5970" w:rsidP="008A5970">
      <w:pPr>
        <w:bidi/>
        <w:jc w:val="both"/>
        <w:rPr>
          <w:rFonts w:cs="David" w:hint="cs"/>
          <w:rtl/>
        </w:rPr>
      </w:pPr>
    </w:p>
    <w:p w14:paraId="1C3A9DD2" w14:textId="77777777" w:rsidR="008A5970" w:rsidRPr="008A5970" w:rsidRDefault="008A5970" w:rsidP="008A5970">
      <w:pPr>
        <w:bidi/>
        <w:jc w:val="both"/>
        <w:rPr>
          <w:rFonts w:cs="David" w:hint="cs"/>
          <w:rtl/>
        </w:rPr>
      </w:pPr>
    </w:p>
    <w:p w14:paraId="0FC53B23" w14:textId="77777777" w:rsidR="008A5970" w:rsidRPr="008A5970" w:rsidRDefault="008A5970" w:rsidP="008A5970">
      <w:pPr>
        <w:bidi/>
        <w:jc w:val="both"/>
        <w:rPr>
          <w:rFonts w:cs="David" w:hint="cs"/>
          <w:rtl/>
        </w:rPr>
      </w:pPr>
    </w:p>
    <w:p w14:paraId="1C7A69E2" w14:textId="77777777" w:rsidR="008A5970" w:rsidRPr="008A5970" w:rsidRDefault="008A5970" w:rsidP="008A5970">
      <w:pPr>
        <w:bidi/>
        <w:jc w:val="both"/>
        <w:rPr>
          <w:rFonts w:cs="David" w:hint="cs"/>
          <w:rtl/>
        </w:rPr>
      </w:pPr>
    </w:p>
    <w:p w14:paraId="1F3CD779" w14:textId="77777777" w:rsidR="008A5970" w:rsidRPr="008A5970" w:rsidRDefault="008A5970" w:rsidP="008A5970">
      <w:pPr>
        <w:bidi/>
        <w:jc w:val="both"/>
        <w:rPr>
          <w:rFonts w:cs="David" w:hint="cs"/>
          <w:rtl/>
        </w:rPr>
      </w:pPr>
    </w:p>
    <w:p w14:paraId="7C2304A9" w14:textId="77777777" w:rsidR="008A5970" w:rsidRPr="008A5970" w:rsidRDefault="008A5970" w:rsidP="008A5970">
      <w:pPr>
        <w:bidi/>
        <w:jc w:val="both"/>
        <w:rPr>
          <w:rFonts w:cs="David" w:hint="cs"/>
          <w:rtl/>
        </w:rPr>
      </w:pPr>
    </w:p>
    <w:p w14:paraId="6676C113" w14:textId="77777777" w:rsidR="008A5970" w:rsidRPr="008A5970" w:rsidRDefault="008A5970" w:rsidP="008A5970">
      <w:pPr>
        <w:bidi/>
        <w:jc w:val="both"/>
        <w:rPr>
          <w:rFonts w:cs="David" w:hint="cs"/>
          <w:rtl/>
        </w:rPr>
      </w:pPr>
    </w:p>
    <w:p w14:paraId="74D9F581" w14:textId="77777777" w:rsidR="008A5970" w:rsidRPr="008A5970" w:rsidRDefault="008A5970" w:rsidP="008A5970">
      <w:pPr>
        <w:bidi/>
        <w:jc w:val="both"/>
        <w:rPr>
          <w:rFonts w:cs="David" w:hint="cs"/>
          <w:rtl/>
        </w:rPr>
      </w:pPr>
    </w:p>
    <w:p w14:paraId="68AC3C83" w14:textId="77777777" w:rsidR="008A5970" w:rsidRPr="008A5970" w:rsidRDefault="008A5970" w:rsidP="008A5970">
      <w:pPr>
        <w:bidi/>
        <w:jc w:val="both"/>
        <w:rPr>
          <w:rFonts w:cs="David" w:hint="cs"/>
          <w:rtl/>
        </w:rPr>
      </w:pPr>
    </w:p>
    <w:p w14:paraId="329A6819" w14:textId="77777777" w:rsidR="008A5970" w:rsidRPr="008A5970" w:rsidRDefault="008A5970" w:rsidP="008A5970">
      <w:pPr>
        <w:bidi/>
        <w:jc w:val="both"/>
        <w:rPr>
          <w:rFonts w:cs="David" w:hint="cs"/>
          <w:rtl/>
        </w:rPr>
      </w:pPr>
    </w:p>
    <w:p w14:paraId="6898603F" w14:textId="77777777" w:rsidR="008A5970" w:rsidRPr="008A5970" w:rsidRDefault="008A5970" w:rsidP="008A5970">
      <w:pPr>
        <w:bidi/>
        <w:jc w:val="both"/>
        <w:rPr>
          <w:rFonts w:cs="David" w:hint="cs"/>
          <w:rtl/>
        </w:rPr>
      </w:pPr>
    </w:p>
    <w:p w14:paraId="38B13092" w14:textId="77777777" w:rsidR="008A5970" w:rsidRPr="008A5970" w:rsidRDefault="008A5970" w:rsidP="008A5970">
      <w:pPr>
        <w:bidi/>
        <w:jc w:val="both"/>
        <w:rPr>
          <w:rFonts w:cs="David" w:hint="cs"/>
          <w:rtl/>
        </w:rPr>
      </w:pPr>
    </w:p>
    <w:p w14:paraId="00A12929" w14:textId="77777777" w:rsidR="008A5970" w:rsidRPr="008A5970" w:rsidRDefault="008A5970" w:rsidP="008A5970">
      <w:pPr>
        <w:bidi/>
        <w:jc w:val="both"/>
        <w:rPr>
          <w:rFonts w:cs="David" w:hint="cs"/>
          <w:rtl/>
        </w:rPr>
      </w:pPr>
    </w:p>
    <w:p w14:paraId="41B4AE63" w14:textId="77777777" w:rsidR="008A5970" w:rsidRPr="008A5970" w:rsidRDefault="008A5970" w:rsidP="008A5970">
      <w:pPr>
        <w:bidi/>
        <w:jc w:val="both"/>
        <w:rPr>
          <w:rFonts w:cs="David" w:hint="cs"/>
          <w:rtl/>
        </w:rPr>
      </w:pPr>
    </w:p>
    <w:p w14:paraId="4B92D10D" w14:textId="77777777" w:rsidR="008A5970" w:rsidRPr="008A5970" w:rsidRDefault="008A5970" w:rsidP="008A5970">
      <w:pPr>
        <w:bidi/>
        <w:jc w:val="both"/>
        <w:rPr>
          <w:rFonts w:cs="David" w:hint="cs"/>
          <w:rtl/>
        </w:rPr>
      </w:pPr>
    </w:p>
    <w:p w14:paraId="5A6AB0CB" w14:textId="77777777" w:rsidR="008A5970" w:rsidRPr="008A5970" w:rsidRDefault="008A5970" w:rsidP="008A5970">
      <w:pPr>
        <w:bidi/>
        <w:jc w:val="both"/>
        <w:rPr>
          <w:rFonts w:cs="David" w:hint="cs"/>
          <w:rtl/>
        </w:rPr>
      </w:pPr>
    </w:p>
    <w:p w14:paraId="4A0D4A1D" w14:textId="77777777" w:rsidR="008A5970" w:rsidRPr="008A5970" w:rsidRDefault="008A5970" w:rsidP="008A5970">
      <w:pPr>
        <w:bidi/>
        <w:jc w:val="both"/>
        <w:rPr>
          <w:rFonts w:cs="David" w:hint="cs"/>
          <w:rtl/>
        </w:rPr>
      </w:pPr>
    </w:p>
    <w:p w14:paraId="7AE129BA" w14:textId="77777777" w:rsidR="008A5970" w:rsidRPr="008A5970" w:rsidRDefault="008A5970" w:rsidP="008A5970">
      <w:pPr>
        <w:bidi/>
        <w:jc w:val="both"/>
        <w:rPr>
          <w:rFonts w:cs="David" w:hint="cs"/>
          <w:rtl/>
        </w:rPr>
      </w:pPr>
    </w:p>
    <w:p w14:paraId="2B0AB3B1" w14:textId="77777777" w:rsidR="008A5970" w:rsidRPr="008A5970" w:rsidRDefault="008A5970" w:rsidP="008A5970">
      <w:pPr>
        <w:bidi/>
        <w:jc w:val="both"/>
        <w:rPr>
          <w:rFonts w:cs="David" w:hint="cs"/>
          <w:rtl/>
        </w:rPr>
      </w:pPr>
    </w:p>
    <w:p w14:paraId="549C4F29" w14:textId="77777777" w:rsidR="008A5970" w:rsidRPr="008A5970" w:rsidRDefault="008A5970" w:rsidP="008A5970">
      <w:pPr>
        <w:bidi/>
        <w:jc w:val="both"/>
        <w:rPr>
          <w:rFonts w:cs="David" w:hint="cs"/>
          <w:rtl/>
        </w:rPr>
      </w:pPr>
    </w:p>
    <w:p w14:paraId="0B95CB23" w14:textId="77777777" w:rsidR="008A5970" w:rsidRPr="008A5970" w:rsidRDefault="008A5970" w:rsidP="008A5970">
      <w:pPr>
        <w:bidi/>
        <w:jc w:val="center"/>
        <w:rPr>
          <w:rFonts w:cs="David" w:hint="cs"/>
          <w:b/>
          <w:bCs/>
          <w:u w:val="single"/>
          <w:rtl/>
        </w:rPr>
      </w:pPr>
      <w:r w:rsidRPr="008A5970">
        <w:rPr>
          <w:rFonts w:cs="David"/>
          <w:b/>
          <w:bCs/>
          <w:u w:val="single"/>
          <w:rtl/>
        </w:rPr>
        <w:br w:type="page"/>
      </w:r>
      <w:r w:rsidRPr="008A5970">
        <w:rPr>
          <w:rFonts w:cs="David" w:hint="cs"/>
          <w:b/>
          <w:bCs/>
          <w:u w:val="single"/>
          <w:rtl/>
        </w:rPr>
        <w:t>ב. בקשה להקדמת הדיון, פטור מחובת הנחה, בהצעת חוק צער בעלי חיים (הגנה על בעלי חיים)</w:t>
      </w:r>
      <w:r w:rsidRPr="008A5970">
        <w:rPr>
          <w:rFonts w:cs="David" w:hint="cs"/>
          <w:b/>
          <w:bCs/>
          <w:rtl/>
        </w:rPr>
        <w:t xml:space="preserve"> </w:t>
      </w:r>
      <w:r w:rsidRPr="008A5970">
        <w:rPr>
          <w:rFonts w:cs="David" w:hint="cs"/>
          <w:b/>
          <w:bCs/>
          <w:u w:val="single"/>
          <w:rtl/>
        </w:rPr>
        <w:t xml:space="preserve">(תיקון </w:t>
      </w:r>
      <w:r w:rsidRPr="008A5970">
        <w:rPr>
          <w:rFonts w:cs="David"/>
          <w:b/>
          <w:bCs/>
          <w:u w:val="single"/>
          <w:rtl/>
        </w:rPr>
        <w:t>–</w:t>
      </w:r>
      <w:r w:rsidRPr="008A5970">
        <w:rPr>
          <w:rFonts w:cs="David" w:hint="cs"/>
          <w:b/>
          <w:bCs/>
          <w:u w:val="single"/>
          <w:rtl/>
        </w:rPr>
        <w:t xml:space="preserve"> עיקור וסירוס של כלבים וחתולים), </w:t>
      </w:r>
      <w:proofErr w:type="spellStart"/>
      <w:r w:rsidRPr="008A5970">
        <w:rPr>
          <w:rFonts w:cs="David" w:hint="cs"/>
          <w:b/>
          <w:bCs/>
          <w:u w:val="single"/>
          <w:rtl/>
        </w:rPr>
        <w:t>התשס"ח</w:t>
      </w:r>
      <w:proofErr w:type="spellEnd"/>
      <w:r w:rsidRPr="008A5970">
        <w:rPr>
          <w:rFonts w:cs="David" w:hint="cs"/>
          <w:b/>
          <w:bCs/>
          <w:u w:val="single"/>
          <w:rtl/>
        </w:rPr>
        <w:t>-2007 (פ/3232/17), הצעת חה"כ רונית תירוש.</w:t>
      </w:r>
    </w:p>
    <w:p w14:paraId="0C9EBF21" w14:textId="77777777" w:rsidR="008A5970" w:rsidRPr="008A5970" w:rsidRDefault="008A5970" w:rsidP="008A5970">
      <w:pPr>
        <w:bidi/>
        <w:jc w:val="both"/>
        <w:rPr>
          <w:rFonts w:cs="David" w:hint="cs"/>
          <w:u w:val="single"/>
          <w:rtl/>
        </w:rPr>
      </w:pPr>
    </w:p>
    <w:p w14:paraId="41171E6B" w14:textId="77777777" w:rsidR="008A5970" w:rsidRPr="008A5970" w:rsidRDefault="008A5970" w:rsidP="008A5970">
      <w:pPr>
        <w:bidi/>
        <w:jc w:val="both"/>
        <w:rPr>
          <w:rFonts w:cs="David" w:hint="cs"/>
          <w:u w:val="single"/>
          <w:rtl/>
        </w:rPr>
      </w:pPr>
    </w:p>
    <w:p w14:paraId="2EF6C903"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4C8A3F45" w14:textId="77777777" w:rsidR="008A5970" w:rsidRPr="008A5970" w:rsidRDefault="008A5970" w:rsidP="008A5970">
      <w:pPr>
        <w:bidi/>
        <w:jc w:val="both"/>
        <w:rPr>
          <w:rFonts w:cs="David" w:hint="cs"/>
          <w:rtl/>
        </w:rPr>
      </w:pPr>
    </w:p>
    <w:p w14:paraId="6EAA2955" w14:textId="77777777" w:rsidR="008A5970" w:rsidRPr="008A5970" w:rsidRDefault="008A5970" w:rsidP="008A5970">
      <w:pPr>
        <w:bidi/>
        <w:jc w:val="both"/>
        <w:rPr>
          <w:rFonts w:cs="David" w:hint="cs"/>
          <w:rtl/>
        </w:rPr>
      </w:pPr>
      <w:r w:rsidRPr="008A5970">
        <w:rPr>
          <w:rFonts w:cs="David" w:hint="cs"/>
          <w:rtl/>
        </w:rPr>
        <w:tab/>
        <w:t xml:space="preserve"> אנחנו עוברים לבקשתה של חברת הכנסת רונית תירוש להקדמת הדיון, פטור מחובת הנחה בהצעת חוק צער בעלי חיים (הגנה על בעלי חיים)(תיקון </w:t>
      </w:r>
      <w:r w:rsidRPr="008A5970">
        <w:rPr>
          <w:rFonts w:cs="David"/>
          <w:rtl/>
        </w:rPr>
        <w:t>–</w:t>
      </w:r>
      <w:r w:rsidRPr="008A5970">
        <w:rPr>
          <w:rFonts w:cs="David" w:hint="cs"/>
          <w:rtl/>
        </w:rPr>
        <w:t xml:space="preserve"> עיקור וסירוס של כלבים וחתולים), בבקשה גברתי. </w:t>
      </w:r>
    </w:p>
    <w:p w14:paraId="110097F8" w14:textId="77777777" w:rsidR="008A5970" w:rsidRPr="008A5970" w:rsidRDefault="008A5970" w:rsidP="008A5970">
      <w:pPr>
        <w:bidi/>
        <w:jc w:val="both"/>
        <w:rPr>
          <w:rFonts w:cs="David" w:hint="cs"/>
          <w:rtl/>
        </w:rPr>
      </w:pPr>
    </w:p>
    <w:p w14:paraId="5ED2C2C2" w14:textId="77777777" w:rsidR="008A5970" w:rsidRPr="008A5970" w:rsidRDefault="008A5970" w:rsidP="008A5970">
      <w:pPr>
        <w:bidi/>
        <w:jc w:val="both"/>
        <w:rPr>
          <w:rFonts w:cs="David" w:hint="cs"/>
          <w:rtl/>
        </w:rPr>
      </w:pPr>
      <w:r w:rsidRPr="008A5970">
        <w:rPr>
          <w:rFonts w:cs="David" w:hint="cs"/>
          <w:u w:val="single"/>
          <w:rtl/>
        </w:rPr>
        <w:t>רונית תירוש:</w:t>
      </w:r>
    </w:p>
    <w:p w14:paraId="5686791F" w14:textId="77777777" w:rsidR="008A5970" w:rsidRPr="008A5970" w:rsidRDefault="008A5970" w:rsidP="008A5970">
      <w:pPr>
        <w:bidi/>
        <w:jc w:val="both"/>
        <w:rPr>
          <w:rFonts w:cs="David" w:hint="cs"/>
          <w:rtl/>
        </w:rPr>
      </w:pPr>
    </w:p>
    <w:p w14:paraId="7FE182A2" w14:textId="77777777" w:rsidR="008A5970" w:rsidRPr="008A5970" w:rsidRDefault="008A5970" w:rsidP="008A5970">
      <w:pPr>
        <w:bidi/>
        <w:jc w:val="both"/>
        <w:rPr>
          <w:rFonts w:cs="David" w:hint="cs"/>
          <w:rtl/>
        </w:rPr>
      </w:pPr>
      <w:r w:rsidRPr="008A5970">
        <w:rPr>
          <w:rFonts w:cs="David" w:hint="cs"/>
          <w:rtl/>
        </w:rPr>
        <w:tab/>
        <w:t xml:space="preserve">אדוני היושב ראש, היום יום זכויות בעלי חיים ואני חושבת שמן הראוי דווקא ביום הזה להביא את זה להצבעה טרומית. לכן אני מבקשת לעשות פה מעשה של חסד, לפחות בעיני רבים וטובים בינינו. ההתרבות הטבעית של בעלי חיים משוטטים גורמת למדינה להרוג בהם בהיקפים ובמספרים שהדעת אינה סובלת. בעיני "לא תרצח" חל גם עליהם. בשיתוף עם כל אגודות צער בעלי חיים למיניהם חשבנו שזה יהיה </w:t>
      </w:r>
      <w:proofErr w:type="spellStart"/>
      <w:r w:rsidRPr="008A5970">
        <w:rPr>
          <w:rFonts w:cs="David" w:hint="cs"/>
          <w:rtl/>
        </w:rPr>
        <w:t>הומני</w:t>
      </w:r>
      <w:proofErr w:type="spellEnd"/>
      <w:r w:rsidRPr="008A5970">
        <w:rPr>
          <w:rFonts w:cs="David" w:hint="cs"/>
          <w:rtl/>
        </w:rPr>
        <w:t xml:space="preserve"> להגיש הצעת חוק. אנחנו נבקר ככל שנוכל על הריבוי הטבעי הזה. </w:t>
      </w:r>
    </w:p>
    <w:p w14:paraId="095D8208" w14:textId="77777777" w:rsidR="008A5970" w:rsidRPr="008A5970" w:rsidRDefault="008A5970" w:rsidP="008A5970">
      <w:pPr>
        <w:bidi/>
        <w:jc w:val="both"/>
        <w:rPr>
          <w:rFonts w:cs="David" w:hint="cs"/>
          <w:rtl/>
        </w:rPr>
      </w:pPr>
    </w:p>
    <w:p w14:paraId="63522613" w14:textId="77777777" w:rsidR="008A5970" w:rsidRPr="008A5970" w:rsidRDefault="008A5970" w:rsidP="008A5970">
      <w:pPr>
        <w:bidi/>
        <w:jc w:val="both"/>
        <w:rPr>
          <w:rFonts w:cs="David" w:hint="cs"/>
          <w:rtl/>
        </w:rPr>
      </w:pPr>
      <w:r w:rsidRPr="008A5970">
        <w:rPr>
          <w:rFonts w:cs="David" w:hint="cs"/>
          <w:u w:val="single"/>
          <w:rtl/>
        </w:rPr>
        <w:t>היו"ר דוד טל:</w:t>
      </w:r>
    </w:p>
    <w:p w14:paraId="618B9771" w14:textId="77777777" w:rsidR="008A5970" w:rsidRPr="008A5970" w:rsidRDefault="008A5970" w:rsidP="008A5970">
      <w:pPr>
        <w:bidi/>
        <w:jc w:val="both"/>
        <w:rPr>
          <w:rFonts w:cs="David" w:hint="cs"/>
          <w:rtl/>
        </w:rPr>
      </w:pPr>
    </w:p>
    <w:p w14:paraId="433DC382" w14:textId="77777777" w:rsidR="008A5970" w:rsidRPr="008A5970" w:rsidRDefault="008A5970" w:rsidP="008A5970">
      <w:pPr>
        <w:bidi/>
        <w:jc w:val="both"/>
        <w:rPr>
          <w:rFonts w:cs="David" w:hint="cs"/>
          <w:rtl/>
        </w:rPr>
      </w:pPr>
      <w:r w:rsidRPr="008A5970">
        <w:rPr>
          <w:rFonts w:cs="David" w:hint="cs"/>
          <w:rtl/>
        </w:rPr>
        <w:tab/>
        <w:t xml:space="preserve"> תודה, אני לא רוצה להיכנס למהות החוק רק לגבי פטור מחובת ההנחה. </w:t>
      </w:r>
    </w:p>
    <w:p w14:paraId="33823CED" w14:textId="77777777" w:rsidR="008A5970" w:rsidRPr="008A5970" w:rsidRDefault="008A5970" w:rsidP="008A5970">
      <w:pPr>
        <w:bidi/>
        <w:jc w:val="both"/>
        <w:rPr>
          <w:rFonts w:cs="David" w:hint="cs"/>
          <w:rtl/>
        </w:rPr>
      </w:pPr>
    </w:p>
    <w:p w14:paraId="26681CC0" w14:textId="77777777" w:rsidR="008A5970" w:rsidRPr="008A5970" w:rsidRDefault="008A5970" w:rsidP="008A5970">
      <w:pPr>
        <w:bidi/>
        <w:jc w:val="both"/>
        <w:rPr>
          <w:rFonts w:cs="David" w:hint="cs"/>
          <w:rtl/>
        </w:rPr>
      </w:pPr>
      <w:r w:rsidRPr="008A5970">
        <w:rPr>
          <w:rFonts w:cs="David" w:hint="cs"/>
          <w:u w:val="single"/>
          <w:rtl/>
        </w:rPr>
        <w:t>רונית תירוש:</w:t>
      </w:r>
    </w:p>
    <w:p w14:paraId="0323C4A0" w14:textId="77777777" w:rsidR="008A5970" w:rsidRPr="008A5970" w:rsidRDefault="008A5970" w:rsidP="008A5970">
      <w:pPr>
        <w:bidi/>
        <w:jc w:val="both"/>
        <w:rPr>
          <w:rFonts w:cs="David" w:hint="cs"/>
          <w:rtl/>
        </w:rPr>
      </w:pPr>
    </w:p>
    <w:p w14:paraId="0E3ADD8F" w14:textId="77777777" w:rsidR="008A5970" w:rsidRPr="008A5970" w:rsidRDefault="008A5970" w:rsidP="008A5970">
      <w:pPr>
        <w:bidi/>
        <w:jc w:val="both"/>
        <w:rPr>
          <w:rFonts w:cs="David" w:hint="cs"/>
          <w:rtl/>
        </w:rPr>
      </w:pPr>
      <w:r w:rsidRPr="008A5970">
        <w:rPr>
          <w:rFonts w:cs="David" w:hint="cs"/>
          <w:rtl/>
        </w:rPr>
        <w:tab/>
        <w:t xml:space="preserve"> לכן אני מבקשת דווקא ביום המיוחד הזה - - - </w:t>
      </w:r>
    </w:p>
    <w:p w14:paraId="0352699B" w14:textId="77777777" w:rsidR="008A5970" w:rsidRPr="008A5970" w:rsidRDefault="008A5970" w:rsidP="008A5970">
      <w:pPr>
        <w:bidi/>
        <w:jc w:val="both"/>
        <w:rPr>
          <w:rFonts w:cs="David" w:hint="cs"/>
          <w:rtl/>
        </w:rPr>
      </w:pPr>
    </w:p>
    <w:p w14:paraId="0BAA21B3" w14:textId="77777777" w:rsidR="008A5970" w:rsidRPr="008A5970" w:rsidRDefault="008A5970" w:rsidP="008A5970">
      <w:pPr>
        <w:bidi/>
        <w:jc w:val="both"/>
        <w:rPr>
          <w:rFonts w:cs="David" w:hint="cs"/>
          <w:rtl/>
        </w:rPr>
      </w:pPr>
      <w:r w:rsidRPr="008A5970">
        <w:rPr>
          <w:rFonts w:cs="David" w:hint="cs"/>
          <w:u w:val="single"/>
          <w:rtl/>
        </w:rPr>
        <w:t>היו"ר דוד טל:</w:t>
      </w:r>
    </w:p>
    <w:p w14:paraId="18DB80F6" w14:textId="77777777" w:rsidR="008A5970" w:rsidRPr="008A5970" w:rsidRDefault="008A5970" w:rsidP="008A5970">
      <w:pPr>
        <w:bidi/>
        <w:jc w:val="both"/>
        <w:rPr>
          <w:rFonts w:cs="David" w:hint="cs"/>
          <w:rtl/>
        </w:rPr>
      </w:pPr>
    </w:p>
    <w:p w14:paraId="37EF18ED" w14:textId="77777777" w:rsidR="008A5970" w:rsidRPr="008A5970" w:rsidRDefault="008A5970" w:rsidP="008A5970">
      <w:pPr>
        <w:bidi/>
        <w:jc w:val="both"/>
        <w:rPr>
          <w:rFonts w:cs="David" w:hint="cs"/>
          <w:rtl/>
        </w:rPr>
      </w:pPr>
      <w:r w:rsidRPr="008A5970">
        <w:rPr>
          <w:rFonts w:cs="David" w:hint="cs"/>
          <w:rtl/>
        </w:rPr>
        <w:tab/>
        <w:t xml:space="preserve"> הדבר ברור ומובן, ראשון הדוברים, חבר הכנסת אריאל. </w:t>
      </w:r>
    </w:p>
    <w:p w14:paraId="6A9C1632" w14:textId="77777777" w:rsidR="008A5970" w:rsidRPr="008A5970" w:rsidRDefault="008A5970" w:rsidP="008A5970">
      <w:pPr>
        <w:bidi/>
        <w:jc w:val="both"/>
        <w:rPr>
          <w:rFonts w:cs="David" w:hint="cs"/>
          <w:rtl/>
        </w:rPr>
      </w:pPr>
    </w:p>
    <w:p w14:paraId="010C7973" w14:textId="77777777" w:rsidR="008A5970" w:rsidRPr="008A5970" w:rsidRDefault="008A5970" w:rsidP="008A5970">
      <w:pPr>
        <w:bidi/>
        <w:jc w:val="both"/>
        <w:rPr>
          <w:rFonts w:cs="David"/>
          <w:rtl/>
        </w:rPr>
      </w:pPr>
      <w:r w:rsidRPr="008A5970">
        <w:rPr>
          <w:rFonts w:cs="David" w:hint="eastAsia"/>
          <w:u w:val="single"/>
          <w:rtl/>
        </w:rPr>
        <w:t>אורי</w:t>
      </w:r>
      <w:r w:rsidRPr="008A5970">
        <w:rPr>
          <w:rFonts w:cs="David"/>
          <w:u w:val="single"/>
          <w:rtl/>
        </w:rPr>
        <w:t xml:space="preserve"> אריאל:</w:t>
      </w:r>
    </w:p>
    <w:p w14:paraId="569BD8DD" w14:textId="77777777" w:rsidR="008A5970" w:rsidRPr="008A5970" w:rsidRDefault="008A5970" w:rsidP="008A5970">
      <w:pPr>
        <w:bidi/>
        <w:jc w:val="both"/>
        <w:rPr>
          <w:rFonts w:cs="David"/>
          <w:rtl/>
        </w:rPr>
      </w:pPr>
    </w:p>
    <w:p w14:paraId="33DB76F2" w14:textId="77777777" w:rsidR="008A5970" w:rsidRPr="008A5970" w:rsidRDefault="008A5970" w:rsidP="008A5970">
      <w:pPr>
        <w:bidi/>
        <w:jc w:val="both"/>
        <w:rPr>
          <w:rFonts w:cs="David" w:hint="cs"/>
          <w:rtl/>
        </w:rPr>
      </w:pPr>
      <w:r w:rsidRPr="008A5970">
        <w:rPr>
          <w:rFonts w:cs="David"/>
          <w:rtl/>
        </w:rPr>
        <w:tab/>
      </w:r>
      <w:r w:rsidRPr="008A5970">
        <w:rPr>
          <w:rFonts w:cs="David" w:hint="cs"/>
          <w:rtl/>
        </w:rPr>
        <w:t xml:space="preserve">אני רוצה לשאול את היועצת המשפטית האם יש פה שינוי כי הרי החוק הזה נפל לפני כשבועיים. </w:t>
      </w:r>
    </w:p>
    <w:p w14:paraId="056EECFF" w14:textId="77777777" w:rsidR="008A5970" w:rsidRPr="008A5970" w:rsidRDefault="008A5970" w:rsidP="008A5970">
      <w:pPr>
        <w:bidi/>
        <w:jc w:val="both"/>
        <w:rPr>
          <w:rFonts w:cs="David" w:hint="cs"/>
          <w:rtl/>
        </w:rPr>
      </w:pPr>
    </w:p>
    <w:p w14:paraId="0B86A644" w14:textId="77777777" w:rsidR="008A5970" w:rsidRPr="008A5970" w:rsidRDefault="008A5970" w:rsidP="008A5970">
      <w:pPr>
        <w:bidi/>
        <w:jc w:val="both"/>
        <w:rPr>
          <w:rFonts w:cs="David" w:hint="cs"/>
          <w:u w:val="single"/>
          <w:rtl/>
        </w:rPr>
      </w:pPr>
      <w:r w:rsidRPr="008A5970">
        <w:rPr>
          <w:rFonts w:cs="David" w:hint="cs"/>
          <w:u w:val="single"/>
          <w:rtl/>
        </w:rPr>
        <w:t>גדעון סער:</w:t>
      </w:r>
    </w:p>
    <w:p w14:paraId="47A537F3" w14:textId="77777777" w:rsidR="008A5970" w:rsidRPr="008A5970" w:rsidRDefault="008A5970" w:rsidP="008A5970">
      <w:pPr>
        <w:bidi/>
        <w:jc w:val="both"/>
        <w:rPr>
          <w:rFonts w:cs="David" w:hint="cs"/>
          <w:u w:val="single"/>
          <w:rtl/>
        </w:rPr>
      </w:pPr>
    </w:p>
    <w:p w14:paraId="2860366D" w14:textId="77777777" w:rsidR="008A5970" w:rsidRPr="008A5970" w:rsidRDefault="008A5970" w:rsidP="008A5970">
      <w:pPr>
        <w:bidi/>
        <w:jc w:val="both"/>
        <w:rPr>
          <w:rFonts w:cs="David" w:hint="cs"/>
          <w:rtl/>
        </w:rPr>
      </w:pPr>
      <w:r w:rsidRPr="008A5970">
        <w:rPr>
          <w:rFonts w:cs="David" w:hint="cs"/>
          <w:rtl/>
        </w:rPr>
        <w:tab/>
        <w:t xml:space="preserve"> נפל בראשונה, לא בטרומית.</w:t>
      </w:r>
    </w:p>
    <w:p w14:paraId="0E14C293" w14:textId="77777777" w:rsidR="008A5970" w:rsidRPr="008A5970" w:rsidRDefault="008A5970" w:rsidP="008A5970">
      <w:pPr>
        <w:bidi/>
        <w:jc w:val="both"/>
        <w:rPr>
          <w:rFonts w:cs="David" w:hint="cs"/>
          <w:rtl/>
        </w:rPr>
      </w:pPr>
    </w:p>
    <w:p w14:paraId="4D79461C" w14:textId="77777777" w:rsidR="008A5970" w:rsidRPr="008A5970" w:rsidRDefault="008A5970" w:rsidP="008A5970">
      <w:pPr>
        <w:bidi/>
        <w:jc w:val="both"/>
        <w:rPr>
          <w:rFonts w:cs="David" w:hint="cs"/>
          <w:rtl/>
        </w:rPr>
      </w:pPr>
      <w:r w:rsidRPr="008A5970">
        <w:rPr>
          <w:rFonts w:cs="David" w:hint="cs"/>
          <w:u w:val="single"/>
          <w:rtl/>
        </w:rPr>
        <w:t>רונית תירוש:</w:t>
      </w:r>
    </w:p>
    <w:p w14:paraId="40838FAA" w14:textId="77777777" w:rsidR="008A5970" w:rsidRPr="008A5970" w:rsidRDefault="008A5970" w:rsidP="008A5970">
      <w:pPr>
        <w:bidi/>
        <w:jc w:val="both"/>
        <w:rPr>
          <w:rFonts w:cs="David" w:hint="cs"/>
          <w:rtl/>
        </w:rPr>
      </w:pPr>
    </w:p>
    <w:p w14:paraId="122B5164" w14:textId="77777777" w:rsidR="008A5970" w:rsidRPr="008A5970" w:rsidRDefault="008A5970" w:rsidP="008A5970">
      <w:pPr>
        <w:bidi/>
        <w:jc w:val="both"/>
        <w:rPr>
          <w:rFonts w:cs="David" w:hint="cs"/>
          <w:rtl/>
        </w:rPr>
      </w:pPr>
      <w:r w:rsidRPr="008A5970">
        <w:rPr>
          <w:rFonts w:cs="David" w:hint="cs"/>
          <w:rtl/>
        </w:rPr>
        <w:tab/>
        <w:t xml:space="preserve"> אבל עשינו שינוי. </w:t>
      </w:r>
    </w:p>
    <w:p w14:paraId="22DE1AA2" w14:textId="77777777" w:rsidR="008A5970" w:rsidRPr="008A5970" w:rsidRDefault="008A5970" w:rsidP="008A5970">
      <w:pPr>
        <w:bidi/>
        <w:jc w:val="both"/>
        <w:rPr>
          <w:rFonts w:cs="David" w:hint="cs"/>
          <w:rtl/>
        </w:rPr>
      </w:pPr>
    </w:p>
    <w:p w14:paraId="3DB08042"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373541CA" w14:textId="77777777" w:rsidR="008A5970" w:rsidRPr="008A5970" w:rsidRDefault="008A5970" w:rsidP="008A5970">
      <w:pPr>
        <w:bidi/>
        <w:jc w:val="both"/>
        <w:rPr>
          <w:rFonts w:cs="David" w:hint="cs"/>
          <w:rtl/>
        </w:rPr>
      </w:pPr>
    </w:p>
    <w:p w14:paraId="1129A5BF" w14:textId="77777777" w:rsidR="008A5970" w:rsidRPr="008A5970" w:rsidRDefault="008A5970" w:rsidP="008A5970">
      <w:pPr>
        <w:bidi/>
        <w:jc w:val="both"/>
        <w:rPr>
          <w:rFonts w:cs="David" w:hint="cs"/>
          <w:rtl/>
        </w:rPr>
      </w:pPr>
      <w:r w:rsidRPr="008A5970">
        <w:rPr>
          <w:rFonts w:cs="David" w:hint="cs"/>
          <w:rtl/>
        </w:rPr>
        <w:tab/>
        <w:t xml:space="preserve">כלל ששת החודשים שאומר שאם הצעת חוק הוסרה מסדר היום לא ניתן להביא בדיון מוקדם הצעה דומה או זהה חל גם אם ההצעה הוסרה בקריאה הראשונה. אבל הצעת החוק שהניחה מחדש חברת הכנסת תירוש שונה מההצעה שהוסרה מסדר היום בקריאה הראשונה. </w:t>
      </w:r>
    </w:p>
    <w:p w14:paraId="05C84F2E" w14:textId="77777777" w:rsidR="008A5970" w:rsidRPr="008A5970" w:rsidRDefault="008A5970" w:rsidP="008A5970">
      <w:pPr>
        <w:bidi/>
        <w:jc w:val="both"/>
        <w:rPr>
          <w:rFonts w:cs="David" w:hint="cs"/>
          <w:rtl/>
        </w:rPr>
      </w:pPr>
    </w:p>
    <w:p w14:paraId="7092536D" w14:textId="77777777" w:rsidR="008A5970" w:rsidRPr="008A5970" w:rsidRDefault="008A5970" w:rsidP="008A5970">
      <w:pPr>
        <w:bidi/>
        <w:jc w:val="both"/>
        <w:rPr>
          <w:rFonts w:cs="David" w:hint="cs"/>
          <w:rtl/>
        </w:rPr>
      </w:pPr>
      <w:r w:rsidRPr="008A5970">
        <w:rPr>
          <w:rFonts w:cs="David" w:hint="cs"/>
          <w:u w:val="single"/>
          <w:rtl/>
        </w:rPr>
        <w:t>היו"ר דוד טל:</w:t>
      </w:r>
    </w:p>
    <w:p w14:paraId="389773E2" w14:textId="77777777" w:rsidR="008A5970" w:rsidRPr="008A5970" w:rsidRDefault="008A5970" w:rsidP="008A5970">
      <w:pPr>
        <w:bidi/>
        <w:jc w:val="both"/>
        <w:rPr>
          <w:rFonts w:cs="David" w:hint="cs"/>
          <w:rtl/>
        </w:rPr>
      </w:pPr>
    </w:p>
    <w:p w14:paraId="25458589" w14:textId="77777777" w:rsidR="008A5970" w:rsidRPr="008A5970" w:rsidRDefault="008A5970" w:rsidP="008A5970">
      <w:pPr>
        <w:bidi/>
        <w:jc w:val="both"/>
        <w:rPr>
          <w:rFonts w:cs="David" w:hint="cs"/>
          <w:rtl/>
        </w:rPr>
      </w:pPr>
      <w:r w:rsidRPr="008A5970">
        <w:rPr>
          <w:rFonts w:cs="David" w:hint="cs"/>
          <w:rtl/>
        </w:rPr>
        <w:tab/>
        <w:t xml:space="preserve"> היא שונה במהות?</w:t>
      </w:r>
    </w:p>
    <w:p w14:paraId="7720A9D7" w14:textId="77777777" w:rsidR="008A5970" w:rsidRPr="008A5970" w:rsidRDefault="008A5970" w:rsidP="008A5970">
      <w:pPr>
        <w:bidi/>
        <w:jc w:val="both"/>
        <w:rPr>
          <w:rFonts w:cs="David" w:hint="cs"/>
          <w:rtl/>
        </w:rPr>
      </w:pPr>
    </w:p>
    <w:p w14:paraId="3B208B7A" w14:textId="77777777" w:rsidR="008A5970" w:rsidRPr="008A5970" w:rsidRDefault="008A5970" w:rsidP="008A5970">
      <w:pPr>
        <w:bidi/>
        <w:jc w:val="both"/>
        <w:rPr>
          <w:rFonts w:cs="David" w:hint="cs"/>
          <w:u w:val="single"/>
          <w:rtl/>
        </w:rPr>
      </w:pPr>
    </w:p>
    <w:p w14:paraId="6A939039" w14:textId="77777777" w:rsidR="008A5970" w:rsidRPr="008A5970" w:rsidRDefault="008A5970" w:rsidP="008A5970">
      <w:pPr>
        <w:bidi/>
        <w:jc w:val="both"/>
        <w:rPr>
          <w:rFonts w:cs="David" w:hint="cs"/>
          <w:u w:val="single"/>
          <w:rtl/>
        </w:rPr>
      </w:pPr>
    </w:p>
    <w:p w14:paraId="3A10D0CB" w14:textId="77777777" w:rsidR="008A5970" w:rsidRPr="008A5970" w:rsidRDefault="008A5970" w:rsidP="008A5970">
      <w:pPr>
        <w:bidi/>
        <w:jc w:val="both"/>
        <w:rPr>
          <w:rFonts w:cs="David" w:hint="cs"/>
          <w:u w:val="single"/>
          <w:rtl/>
        </w:rPr>
      </w:pPr>
    </w:p>
    <w:p w14:paraId="3226DFC7"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18639B94" w14:textId="77777777" w:rsidR="008A5970" w:rsidRPr="008A5970" w:rsidRDefault="008A5970" w:rsidP="008A5970">
      <w:pPr>
        <w:bidi/>
        <w:jc w:val="both"/>
        <w:rPr>
          <w:rFonts w:cs="David" w:hint="cs"/>
          <w:rtl/>
        </w:rPr>
      </w:pPr>
    </w:p>
    <w:p w14:paraId="40543EC7" w14:textId="77777777" w:rsidR="008A5970" w:rsidRPr="008A5970" w:rsidRDefault="008A5970" w:rsidP="008A5970">
      <w:pPr>
        <w:bidi/>
        <w:jc w:val="both"/>
        <w:rPr>
          <w:rFonts w:cs="David" w:hint="cs"/>
          <w:rtl/>
        </w:rPr>
      </w:pPr>
      <w:r w:rsidRPr="008A5970">
        <w:rPr>
          <w:rFonts w:cs="David" w:hint="cs"/>
          <w:rtl/>
        </w:rPr>
        <w:tab/>
        <w:t xml:space="preserve"> הנושא בגדול הוא אותו נושא של עיקור וסירוס של כלבים וחתולים, אבל כלל 6 החודשים חל כאשר ההצעה זהה או דומה בעיקרה. כאן חל שינוי שסברנו שהוא שינוי של ממש. הצעת החוק שהונחה אתמול קובעת שמדינה תקצה מדי שנה 4.9 מיליון ₪ להשתתפות בשיעור של 50% למימון ניתוחים והקמת מרפאות וטרינריות שיעמדו בדרישות. הצעת החוק שהוסרה אומרת שאוצר המדינה ישתתף במימון הניתוחים בשיעור שלא יפחת ב-30% מהעלות </w:t>
      </w:r>
      <w:proofErr w:type="spellStart"/>
      <w:r w:rsidRPr="008A5970">
        <w:rPr>
          <w:rFonts w:cs="David" w:hint="cs"/>
          <w:rtl/>
        </w:rPr>
        <w:t>המירבית</w:t>
      </w:r>
      <w:proofErr w:type="spellEnd"/>
      <w:r w:rsidRPr="008A5970">
        <w:rPr>
          <w:rFonts w:cs="David" w:hint="cs"/>
          <w:rtl/>
        </w:rPr>
        <w:t xml:space="preserve"> של ניתוח ושיהיה תקציב שנתי של 4.5 מיליון ₪. לא רק השינוי בסכום הוא ההבדל, שייקבע בתחום פעולה נפרד בתקציב משרד החקלאות וששר החקלאות יקבע את העלות </w:t>
      </w:r>
      <w:proofErr w:type="spellStart"/>
      <w:r w:rsidRPr="008A5970">
        <w:rPr>
          <w:rFonts w:cs="David" w:hint="cs"/>
          <w:rtl/>
        </w:rPr>
        <w:t>המירבית</w:t>
      </w:r>
      <w:proofErr w:type="spellEnd"/>
      <w:r w:rsidRPr="008A5970">
        <w:rPr>
          <w:rFonts w:cs="David" w:hint="cs"/>
          <w:rtl/>
        </w:rPr>
        <w:t xml:space="preserve"> של ניתוחים ואמות מידה לאישור מרפאות.  </w:t>
      </w:r>
    </w:p>
    <w:p w14:paraId="7AF9331A" w14:textId="77777777" w:rsidR="008A5970" w:rsidRPr="008A5970" w:rsidRDefault="008A5970" w:rsidP="008A5970">
      <w:pPr>
        <w:bidi/>
        <w:jc w:val="both"/>
        <w:rPr>
          <w:rFonts w:cs="David" w:hint="cs"/>
          <w:rtl/>
        </w:rPr>
      </w:pPr>
    </w:p>
    <w:p w14:paraId="452A7258" w14:textId="77777777" w:rsidR="008A5970" w:rsidRPr="008A5970" w:rsidRDefault="008A5970" w:rsidP="008A5970">
      <w:pPr>
        <w:bidi/>
        <w:jc w:val="both"/>
        <w:rPr>
          <w:rFonts w:cs="David" w:hint="cs"/>
          <w:rtl/>
        </w:rPr>
      </w:pPr>
      <w:r w:rsidRPr="008A5970">
        <w:rPr>
          <w:rFonts w:cs="David" w:hint="cs"/>
          <w:u w:val="single"/>
          <w:rtl/>
        </w:rPr>
        <w:t>אורי אריאל:</w:t>
      </w:r>
    </w:p>
    <w:p w14:paraId="0871643A" w14:textId="77777777" w:rsidR="008A5970" w:rsidRPr="008A5970" w:rsidRDefault="008A5970" w:rsidP="008A5970">
      <w:pPr>
        <w:bidi/>
        <w:jc w:val="both"/>
        <w:rPr>
          <w:rFonts w:cs="David" w:hint="cs"/>
          <w:rtl/>
        </w:rPr>
      </w:pPr>
    </w:p>
    <w:p w14:paraId="011EB8C6" w14:textId="77777777" w:rsidR="008A5970" w:rsidRPr="008A5970" w:rsidRDefault="008A5970" w:rsidP="008A5970">
      <w:pPr>
        <w:bidi/>
        <w:jc w:val="both"/>
        <w:rPr>
          <w:rFonts w:cs="David" w:hint="cs"/>
          <w:rtl/>
        </w:rPr>
      </w:pPr>
      <w:r w:rsidRPr="008A5970">
        <w:rPr>
          <w:rFonts w:cs="David" w:hint="cs"/>
          <w:rtl/>
        </w:rPr>
        <w:tab/>
        <w:t xml:space="preserve"> אני מודה לך ארבל. אני מוכרח לומר שמה שהבנתי זה שהמהות של החוק זה הסכומים הכספיים וקצת דרכי עיקור וסירוס. אין פה שינוי ועיינו בדברי ההסבר. מישהו החליט לעשות את זה בפחות מ-5 מיליון, זה בסדר, זה לא העניין בכלל. אבל מדובר על אותו חוק בדיוק. </w:t>
      </w:r>
    </w:p>
    <w:p w14:paraId="12A34425" w14:textId="77777777" w:rsidR="008A5970" w:rsidRPr="008A5970" w:rsidRDefault="008A5970" w:rsidP="008A5970">
      <w:pPr>
        <w:bidi/>
        <w:jc w:val="both"/>
        <w:rPr>
          <w:rFonts w:cs="David" w:hint="cs"/>
          <w:rtl/>
        </w:rPr>
      </w:pPr>
    </w:p>
    <w:p w14:paraId="1C7A0C79" w14:textId="77777777" w:rsidR="008A5970" w:rsidRPr="008A5970" w:rsidRDefault="008A5970" w:rsidP="008A5970">
      <w:pPr>
        <w:bidi/>
        <w:jc w:val="both"/>
        <w:rPr>
          <w:rFonts w:cs="David" w:hint="cs"/>
          <w:rtl/>
        </w:rPr>
      </w:pPr>
      <w:r w:rsidRPr="008A5970">
        <w:rPr>
          <w:rFonts w:cs="David" w:hint="cs"/>
          <w:u w:val="single"/>
          <w:rtl/>
        </w:rPr>
        <w:t xml:space="preserve">אביגדור </w:t>
      </w:r>
      <w:proofErr w:type="spellStart"/>
      <w:r w:rsidRPr="008A5970">
        <w:rPr>
          <w:rFonts w:cs="David" w:hint="cs"/>
          <w:u w:val="single"/>
          <w:rtl/>
        </w:rPr>
        <w:t>יצחקי</w:t>
      </w:r>
      <w:proofErr w:type="spellEnd"/>
      <w:r w:rsidRPr="008A5970">
        <w:rPr>
          <w:rFonts w:cs="David" w:hint="cs"/>
          <w:u w:val="single"/>
          <w:rtl/>
        </w:rPr>
        <w:t>:</w:t>
      </w:r>
    </w:p>
    <w:p w14:paraId="113D3273" w14:textId="77777777" w:rsidR="008A5970" w:rsidRPr="008A5970" w:rsidRDefault="008A5970" w:rsidP="008A5970">
      <w:pPr>
        <w:bidi/>
        <w:jc w:val="both"/>
        <w:rPr>
          <w:rFonts w:cs="David" w:hint="cs"/>
          <w:rtl/>
        </w:rPr>
      </w:pPr>
    </w:p>
    <w:p w14:paraId="73C50F3F" w14:textId="77777777" w:rsidR="008A5970" w:rsidRPr="008A5970" w:rsidRDefault="008A5970" w:rsidP="008A5970">
      <w:pPr>
        <w:bidi/>
        <w:jc w:val="both"/>
        <w:rPr>
          <w:rFonts w:cs="David" w:hint="cs"/>
          <w:rtl/>
        </w:rPr>
      </w:pPr>
      <w:r w:rsidRPr="008A5970">
        <w:rPr>
          <w:rFonts w:cs="David" w:hint="cs"/>
          <w:rtl/>
        </w:rPr>
        <w:tab/>
        <w:t xml:space="preserve"> היועצת המשפטית אומרת שזה שונה. </w:t>
      </w:r>
    </w:p>
    <w:p w14:paraId="69E6E58C" w14:textId="77777777" w:rsidR="008A5970" w:rsidRPr="008A5970" w:rsidRDefault="008A5970" w:rsidP="008A5970">
      <w:pPr>
        <w:bidi/>
        <w:jc w:val="both"/>
        <w:rPr>
          <w:rFonts w:cs="David" w:hint="cs"/>
          <w:rtl/>
        </w:rPr>
      </w:pPr>
    </w:p>
    <w:p w14:paraId="5A01259E" w14:textId="77777777" w:rsidR="008A5970" w:rsidRPr="008A5970" w:rsidRDefault="008A5970" w:rsidP="008A5970">
      <w:pPr>
        <w:bidi/>
        <w:jc w:val="both"/>
        <w:rPr>
          <w:rFonts w:cs="David" w:hint="cs"/>
          <w:rtl/>
        </w:rPr>
      </w:pPr>
      <w:r w:rsidRPr="008A5970">
        <w:rPr>
          <w:rFonts w:cs="David" w:hint="cs"/>
          <w:u w:val="single"/>
          <w:rtl/>
        </w:rPr>
        <w:t>אורי אריאל:</w:t>
      </w:r>
    </w:p>
    <w:p w14:paraId="790CFE9A" w14:textId="77777777" w:rsidR="008A5970" w:rsidRPr="008A5970" w:rsidRDefault="008A5970" w:rsidP="008A5970">
      <w:pPr>
        <w:bidi/>
        <w:jc w:val="both"/>
        <w:rPr>
          <w:rFonts w:cs="David" w:hint="cs"/>
          <w:rtl/>
        </w:rPr>
      </w:pPr>
    </w:p>
    <w:p w14:paraId="029062D8" w14:textId="77777777" w:rsidR="008A5970" w:rsidRPr="008A5970" w:rsidRDefault="008A5970" w:rsidP="008A5970">
      <w:pPr>
        <w:bidi/>
        <w:jc w:val="both"/>
        <w:rPr>
          <w:rFonts w:cs="David" w:hint="cs"/>
          <w:rtl/>
        </w:rPr>
      </w:pPr>
      <w:r w:rsidRPr="008A5970">
        <w:rPr>
          <w:rFonts w:cs="David" w:hint="cs"/>
          <w:rtl/>
        </w:rPr>
        <w:tab/>
        <w:t xml:space="preserve">עם כל הכבוד ליועצת המשפטית - - - </w:t>
      </w:r>
    </w:p>
    <w:p w14:paraId="782CA68C" w14:textId="77777777" w:rsidR="008A5970" w:rsidRPr="008A5970" w:rsidRDefault="008A5970" w:rsidP="008A5970">
      <w:pPr>
        <w:bidi/>
        <w:jc w:val="both"/>
        <w:rPr>
          <w:rFonts w:cs="David" w:hint="cs"/>
          <w:rtl/>
        </w:rPr>
      </w:pPr>
    </w:p>
    <w:p w14:paraId="63FE3DE6" w14:textId="77777777" w:rsidR="008A5970" w:rsidRPr="008A5970" w:rsidRDefault="008A5970" w:rsidP="008A5970">
      <w:pPr>
        <w:bidi/>
        <w:jc w:val="both"/>
        <w:rPr>
          <w:rFonts w:cs="David" w:hint="cs"/>
          <w:rtl/>
        </w:rPr>
      </w:pPr>
      <w:r w:rsidRPr="008A5970">
        <w:rPr>
          <w:rFonts w:cs="David" w:hint="cs"/>
          <w:u w:val="single"/>
          <w:rtl/>
        </w:rPr>
        <w:t>היו"ר דוד טל:</w:t>
      </w:r>
    </w:p>
    <w:p w14:paraId="2B9986D5" w14:textId="77777777" w:rsidR="008A5970" w:rsidRPr="008A5970" w:rsidRDefault="008A5970" w:rsidP="008A5970">
      <w:pPr>
        <w:bidi/>
        <w:jc w:val="both"/>
        <w:rPr>
          <w:rFonts w:cs="David" w:hint="cs"/>
          <w:rtl/>
        </w:rPr>
      </w:pPr>
    </w:p>
    <w:p w14:paraId="3BD670E5" w14:textId="77777777" w:rsidR="008A5970" w:rsidRPr="008A5970" w:rsidRDefault="008A5970" w:rsidP="008A5970">
      <w:pPr>
        <w:bidi/>
        <w:jc w:val="both"/>
        <w:rPr>
          <w:rFonts w:cs="David" w:hint="cs"/>
          <w:rtl/>
        </w:rPr>
      </w:pPr>
      <w:r w:rsidRPr="008A5970">
        <w:rPr>
          <w:rFonts w:cs="David" w:hint="cs"/>
          <w:rtl/>
        </w:rPr>
        <w:tab/>
        <w:t xml:space="preserve"> תודה, ראובן ריבלין. </w:t>
      </w:r>
    </w:p>
    <w:p w14:paraId="2CB5E107" w14:textId="77777777" w:rsidR="008A5970" w:rsidRPr="008A5970" w:rsidRDefault="008A5970" w:rsidP="008A5970">
      <w:pPr>
        <w:bidi/>
        <w:jc w:val="both"/>
        <w:rPr>
          <w:rFonts w:cs="David" w:hint="cs"/>
          <w:rtl/>
        </w:rPr>
      </w:pPr>
    </w:p>
    <w:p w14:paraId="5886893B" w14:textId="77777777" w:rsidR="008A5970" w:rsidRPr="008A5970" w:rsidRDefault="008A5970" w:rsidP="008A5970">
      <w:pPr>
        <w:bidi/>
        <w:jc w:val="both"/>
        <w:rPr>
          <w:rFonts w:cs="David" w:hint="cs"/>
          <w:rtl/>
        </w:rPr>
      </w:pPr>
      <w:r w:rsidRPr="008A5970">
        <w:rPr>
          <w:rFonts w:cs="David" w:hint="cs"/>
          <w:u w:val="single"/>
          <w:rtl/>
        </w:rPr>
        <w:t>ראובן ריבלין:</w:t>
      </w:r>
    </w:p>
    <w:p w14:paraId="3C4B8569" w14:textId="77777777" w:rsidR="008A5970" w:rsidRPr="008A5970" w:rsidRDefault="008A5970" w:rsidP="008A5970">
      <w:pPr>
        <w:bidi/>
        <w:jc w:val="both"/>
        <w:rPr>
          <w:rFonts w:cs="David" w:hint="cs"/>
          <w:rtl/>
        </w:rPr>
      </w:pPr>
    </w:p>
    <w:p w14:paraId="3849D2FA" w14:textId="77777777" w:rsidR="008A5970" w:rsidRPr="008A5970" w:rsidRDefault="008A5970" w:rsidP="008A5970">
      <w:pPr>
        <w:bidi/>
        <w:jc w:val="both"/>
        <w:rPr>
          <w:rFonts w:cs="David" w:hint="cs"/>
          <w:rtl/>
        </w:rPr>
      </w:pPr>
      <w:r w:rsidRPr="008A5970">
        <w:rPr>
          <w:rFonts w:cs="David" w:hint="cs"/>
          <w:rtl/>
        </w:rPr>
        <w:tab/>
        <w:t xml:space="preserve"> לשם הגילוי הנאות, כלבי משפחתי, לעולם לא אפשרתי שיסרסו אותם שכן חייהם הם חיים וצריכים להיות שלמים. יחד עם זה אני בעד הצעת החוק - - - </w:t>
      </w:r>
    </w:p>
    <w:p w14:paraId="032FA5C1" w14:textId="77777777" w:rsidR="008A5970" w:rsidRPr="008A5970" w:rsidRDefault="008A5970" w:rsidP="008A5970">
      <w:pPr>
        <w:bidi/>
        <w:jc w:val="both"/>
        <w:rPr>
          <w:rFonts w:cs="David" w:hint="cs"/>
          <w:rtl/>
        </w:rPr>
      </w:pPr>
    </w:p>
    <w:p w14:paraId="55F683ED" w14:textId="77777777" w:rsidR="008A5970" w:rsidRPr="008A5970" w:rsidRDefault="008A5970" w:rsidP="008A5970">
      <w:pPr>
        <w:bidi/>
        <w:jc w:val="both"/>
        <w:rPr>
          <w:rFonts w:cs="David" w:hint="cs"/>
          <w:rtl/>
        </w:rPr>
      </w:pPr>
      <w:r w:rsidRPr="008A5970">
        <w:rPr>
          <w:rFonts w:cs="David" w:hint="cs"/>
          <w:u w:val="single"/>
          <w:rtl/>
        </w:rPr>
        <w:t>קולט אביטל:</w:t>
      </w:r>
    </w:p>
    <w:p w14:paraId="6D2FF862" w14:textId="77777777" w:rsidR="008A5970" w:rsidRPr="008A5970" w:rsidRDefault="008A5970" w:rsidP="008A5970">
      <w:pPr>
        <w:bidi/>
        <w:jc w:val="both"/>
        <w:rPr>
          <w:rFonts w:cs="David" w:hint="cs"/>
          <w:rtl/>
        </w:rPr>
      </w:pPr>
    </w:p>
    <w:p w14:paraId="6458BDE9" w14:textId="77777777" w:rsidR="008A5970" w:rsidRPr="008A5970" w:rsidRDefault="008A5970" w:rsidP="008A5970">
      <w:pPr>
        <w:bidi/>
        <w:jc w:val="both"/>
        <w:rPr>
          <w:rFonts w:cs="David" w:hint="cs"/>
          <w:rtl/>
        </w:rPr>
      </w:pPr>
      <w:r w:rsidRPr="008A5970">
        <w:rPr>
          <w:rFonts w:cs="David" w:hint="cs"/>
          <w:rtl/>
        </w:rPr>
        <w:tab/>
        <w:t xml:space="preserve"> יש וטרינרים שטוענים שחייבם לסרס. </w:t>
      </w:r>
    </w:p>
    <w:p w14:paraId="3B7A8CA8" w14:textId="77777777" w:rsidR="008A5970" w:rsidRPr="008A5970" w:rsidRDefault="008A5970" w:rsidP="008A5970">
      <w:pPr>
        <w:bidi/>
        <w:jc w:val="both"/>
        <w:rPr>
          <w:rFonts w:cs="David" w:hint="cs"/>
          <w:rtl/>
        </w:rPr>
      </w:pPr>
    </w:p>
    <w:p w14:paraId="6772C9EB" w14:textId="77777777" w:rsidR="008A5970" w:rsidRPr="008A5970" w:rsidRDefault="008A5970" w:rsidP="008A5970">
      <w:pPr>
        <w:bidi/>
        <w:jc w:val="both"/>
        <w:rPr>
          <w:rFonts w:cs="David" w:hint="cs"/>
          <w:rtl/>
        </w:rPr>
      </w:pPr>
      <w:r w:rsidRPr="008A5970">
        <w:rPr>
          <w:rFonts w:cs="David" w:hint="cs"/>
          <w:u w:val="single"/>
          <w:rtl/>
        </w:rPr>
        <w:t>ראובן ריבלין:</w:t>
      </w:r>
    </w:p>
    <w:p w14:paraId="39B921C0" w14:textId="77777777" w:rsidR="008A5970" w:rsidRPr="008A5970" w:rsidRDefault="008A5970" w:rsidP="008A5970">
      <w:pPr>
        <w:bidi/>
        <w:jc w:val="both"/>
        <w:rPr>
          <w:rFonts w:cs="David" w:hint="cs"/>
          <w:rtl/>
        </w:rPr>
      </w:pPr>
    </w:p>
    <w:p w14:paraId="0E509360" w14:textId="77777777" w:rsidR="008A5970" w:rsidRPr="008A5970" w:rsidRDefault="008A5970" w:rsidP="008A5970">
      <w:pPr>
        <w:bidi/>
        <w:jc w:val="both"/>
        <w:rPr>
          <w:rFonts w:cs="David" w:hint="cs"/>
          <w:rtl/>
        </w:rPr>
      </w:pPr>
      <w:r w:rsidRPr="008A5970">
        <w:rPr>
          <w:rFonts w:cs="David" w:hint="cs"/>
          <w:rtl/>
        </w:rPr>
        <w:tab/>
        <w:t xml:space="preserve">לעצם העניין, היינו יכולים להעביר את ההצעה בקריאה ראשונה שכן היינו 11 חברי כנסת במליאה. ניגשתי לשניים מחברי ושאלתי אותם האם אני יכול ללכת מהטעם הפשוט שאני רוצה להצביע בעד החוק הזה והאם הם גם הולכים. לא התקזזתי איתם ולא החתמתי אותם ואין לי טענה מבחינת טענות שיכולות להיות כאשר מפרים הסכם. </w:t>
      </w:r>
    </w:p>
    <w:p w14:paraId="44328E6F" w14:textId="77777777" w:rsidR="008A5970" w:rsidRPr="008A5970" w:rsidRDefault="008A5970" w:rsidP="008A5970">
      <w:pPr>
        <w:bidi/>
        <w:jc w:val="both"/>
        <w:rPr>
          <w:rFonts w:cs="David" w:hint="cs"/>
          <w:rtl/>
        </w:rPr>
      </w:pPr>
    </w:p>
    <w:p w14:paraId="628F19E1" w14:textId="77777777" w:rsidR="008A5970" w:rsidRPr="008A5970" w:rsidRDefault="008A5970" w:rsidP="008A5970">
      <w:pPr>
        <w:bidi/>
        <w:jc w:val="both"/>
        <w:rPr>
          <w:rFonts w:cs="David" w:hint="cs"/>
          <w:rtl/>
        </w:rPr>
      </w:pPr>
      <w:r w:rsidRPr="008A5970">
        <w:rPr>
          <w:rFonts w:cs="David" w:hint="cs"/>
          <w:u w:val="single"/>
          <w:rtl/>
        </w:rPr>
        <w:t>דוד רותם:</w:t>
      </w:r>
    </w:p>
    <w:p w14:paraId="26E0B99C" w14:textId="77777777" w:rsidR="008A5970" w:rsidRPr="008A5970" w:rsidRDefault="008A5970" w:rsidP="008A5970">
      <w:pPr>
        <w:bidi/>
        <w:jc w:val="both"/>
        <w:rPr>
          <w:rFonts w:cs="David" w:hint="cs"/>
          <w:rtl/>
        </w:rPr>
      </w:pPr>
    </w:p>
    <w:p w14:paraId="163D6C97" w14:textId="77777777" w:rsidR="008A5970" w:rsidRPr="008A5970" w:rsidRDefault="008A5970" w:rsidP="008A5970">
      <w:pPr>
        <w:bidi/>
        <w:jc w:val="both"/>
        <w:rPr>
          <w:rFonts w:cs="David" w:hint="cs"/>
          <w:rtl/>
        </w:rPr>
      </w:pPr>
      <w:r w:rsidRPr="008A5970">
        <w:rPr>
          <w:rFonts w:cs="David" w:hint="cs"/>
          <w:rtl/>
        </w:rPr>
        <w:tab/>
        <w:t xml:space="preserve"> מי זה החברים?</w:t>
      </w:r>
    </w:p>
    <w:p w14:paraId="4D7BAB4E" w14:textId="77777777" w:rsidR="008A5970" w:rsidRPr="008A5970" w:rsidRDefault="008A5970" w:rsidP="008A5970">
      <w:pPr>
        <w:bidi/>
        <w:jc w:val="both"/>
        <w:rPr>
          <w:rFonts w:cs="David" w:hint="cs"/>
          <w:rtl/>
        </w:rPr>
      </w:pPr>
    </w:p>
    <w:p w14:paraId="1C67AFFF" w14:textId="77777777" w:rsidR="008A5970" w:rsidRPr="008A5970" w:rsidRDefault="008A5970" w:rsidP="008A5970">
      <w:pPr>
        <w:bidi/>
        <w:jc w:val="both"/>
        <w:rPr>
          <w:rFonts w:cs="David" w:hint="cs"/>
          <w:rtl/>
        </w:rPr>
      </w:pPr>
      <w:r w:rsidRPr="008A5970">
        <w:rPr>
          <w:rFonts w:cs="David" w:hint="cs"/>
          <w:u w:val="single"/>
          <w:rtl/>
        </w:rPr>
        <w:t>ראובן ריבלין:</w:t>
      </w:r>
    </w:p>
    <w:p w14:paraId="50D78940" w14:textId="77777777" w:rsidR="008A5970" w:rsidRPr="008A5970" w:rsidRDefault="008A5970" w:rsidP="008A5970">
      <w:pPr>
        <w:bidi/>
        <w:jc w:val="both"/>
        <w:rPr>
          <w:rFonts w:cs="David" w:hint="cs"/>
          <w:rtl/>
        </w:rPr>
      </w:pPr>
    </w:p>
    <w:p w14:paraId="77B93E41" w14:textId="77777777" w:rsidR="008A5970" w:rsidRPr="008A5970" w:rsidRDefault="008A5970" w:rsidP="008A5970">
      <w:pPr>
        <w:bidi/>
        <w:jc w:val="both"/>
        <w:rPr>
          <w:rFonts w:cs="David" w:hint="cs"/>
          <w:rtl/>
        </w:rPr>
      </w:pPr>
      <w:r w:rsidRPr="008A5970">
        <w:rPr>
          <w:rFonts w:cs="David" w:hint="cs"/>
          <w:rtl/>
        </w:rPr>
        <w:tab/>
        <w:t xml:space="preserve">השמות ידועים במערכת. אלה שנשארים מאוחר במליאה. לכן רק רציתי להפנות את תשומת ליבכם. אני חושב שההצעה הייתה מתקיימת ועוברת אבל זו לא טענה </w:t>
      </w:r>
      <w:proofErr w:type="spellStart"/>
      <w:r w:rsidRPr="008A5970">
        <w:rPr>
          <w:rFonts w:cs="David" w:hint="cs"/>
          <w:rtl/>
        </w:rPr>
        <w:t>פורמלית</w:t>
      </w:r>
      <w:proofErr w:type="spellEnd"/>
      <w:r w:rsidRPr="008A5970">
        <w:rPr>
          <w:rFonts w:cs="David" w:hint="cs"/>
          <w:rtl/>
        </w:rPr>
        <w:t xml:space="preserve">. </w:t>
      </w:r>
    </w:p>
    <w:p w14:paraId="189633EF" w14:textId="77777777" w:rsidR="008A5970" w:rsidRPr="008A5970" w:rsidRDefault="008A5970" w:rsidP="008A5970">
      <w:pPr>
        <w:bidi/>
        <w:jc w:val="both"/>
        <w:rPr>
          <w:rFonts w:cs="David" w:hint="cs"/>
          <w:rtl/>
        </w:rPr>
      </w:pPr>
    </w:p>
    <w:p w14:paraId="55531617"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6F834805" w14:textId="77777777" w:rsidR="008A5970" w:rsidRPr="008A5970" w:rsidRDefault="008A5970" w:rsidP="008A5970">
      <w:pPr>
        <w:bidi/>
        <w:jc w:val="both"/>
        <w:rPr>
          <w:rFonts w:cs="David" w:hint="cs"/>
          <w:rtl/>
        </w:rPr>
      </w:pPr>
    </w:p>
    <w:p w14:paraId="1A6ED597" w14:textId="77777777" w:rsidR="008A5970" w:rsidRPr="008A5970" w:rsidRDefault="008A5970" w:rsidP="008A5970">
      <w:pPr>
        <w:bidi/>
        <w:jc w:val="both"/>
        <w:rPr>
          <w:rFonts w:cs="David" w:hint="cs"/>
          <w:rtl/>
        </w:rPr>
      </w:pPr>
      <w:r w:rsidRPr="008A5970">
        <w:rPr>
          <w:rFonts w:cs="David" w:hint="cs"/>
          <w:rtl/>
        </w:rPr>
        <w:tab/>
        <w:t xml:space="preserve"> אתה סבור שהצעת החוק דומה לקודמת?</w:t>
      </w:r>
    </w:p>
    <w:p w14:paraId="2904B961" w14:textId="77777777" w:rsidR="008A5970" w:rsidRPr="008A5970" w:rsidRDefault="008A5970" w:rsidP="008A5970">
      <w:pPr>
        <w:bidi/>
        <w:jc w:val="both"/>
        <w:rPr>
          <w:rFonts w:cs="David" w:hint="cs"/>
          <w:rtl/>
        </w:rPr>
      </w:pPr>
    </w:p>
    <w:p w14:paraId="35488891" w14:textId="77777777" w:rsidR="008A5970" w:rsidRPr="008A5970" w:rsidRDefault="008A5970" w:rsidP="008A5970">
      <w:pPr>
        <w:bidi/>
        <w:jc w:val="both"/>
        <w:rPr>
          <w:rFonts w:cs="David" w:hint="cs"/>
          <w:rtl/>
        </w:rPr>
      </w:pPr>
      <w:r w:rsidRPr="008A5970">
        <w:rPr>
          <w:rFonts w:cs="David" w:hint="cs"/>
          <w:u w:val="single"/>
          <w:rtl/>
        </w:rPr>
        <w:t>ראובן ריבלין:</w:t>
      </w:r>
    </w:p>
    <w:p w14:paraId="3AAC03B5" w14:textId="77777777" w:rsidR="008A5970" w:rsidRPr="008A5970" w:rsidRDefault="008A5970" w:rsidP="008A5970">
      <w:pPr>
        <w:bidi/>
        <w:jc w:val="both"/>
        <w:rPr>
          <w:rFonts w:cs="David" w:hint="cs"/>
          <w:rtl/>
        </w:rPr>
      </w:pPr>
    </w:p>
    <w:p w14:paraId="74171935" w14:textId="77777777" w:rsidR="008A5970" w:rsidRPr="008A5970" w:rsidRDefault="008A5970" w:rsidP="008A5970">
      <w:pPr>
        <w:bidi/>
        <w:jc w:val="both"/>
        <w:rPr>
          <w:rFonts w:cs="David" w:hint="cs"/>
          <w:rtl/>
        </w:rPr>
      </w:pPr>
      <w:r w:rsidRPr="008A5970">
        <w:rPr>
          <w:rFonts w:cs="David" w:hint="cs"/>
          <w:rtl/>
        </w:rPr>
        <w:tab/>
        <w:t xml:space="preserve">למרות שאני לא יכול להבין את ההסבר של היועצת המשפטית מקובלת עלי ההמלצה שלה. </w:t>
      </w:r>
    </w:p>
    <w:p w14:paraId="352EFA05" w14:textId="77777777" w:rsidR="008A5970" w:rsidRPr="008A5970" w:rsidRDefault="008A5970" w:rsidP="008A5970">
      <w:pPr>
        <w:bidi/>
        <w:jc w:val="both"/>
        <w:rPr>
          <w:rFonts w:cs="David" w:hint="cs"/>
          <w:rtl/>
        </w:rPr>
      </w:pPr>
    </w:p>
    <w:p w14:paraId="663A5DB7" w14:textId="77777777" w:rsidR="008A5970" w:rsidRPr="008A5970" w:rsidRDefault="008A5970" w:rsidP="008A5970">
      <w:pPr>
        <w:bidi/>
        <w:jc w:val="both"/>
        <w:rPr>
          <w:rFonts w:cs="David" w:hint="cs"/>
          <w:u w:val="single"/>
          <w:rtl/>
        </w:rPr>
      </w:pPr>
    </w:p>
    <w:p w14:paraId="682A35C1"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365D2C1E" w14:textId="77777777" w:rsidR="008A5970" w:rsidRPr="008A5970" w:rsidRDefault="008A5970" w:rsidP="008A5970">
      <w:pPr>
        <w:bidi/>
        <w:jc w:val="both"/>
        <w:rPr>
          <w:rFonts w:cs="David" w:hint="cs"/>
          <w:rtl/>
        </w:rPr>
      </w:pPr>
    </w:p>
    <w:p w14:paraId="2F72502B" w14:textId="77777777" w:rsidR="008A5970" w:rsidRPr="008A5970" w:rsidRDefault="008A5970" w:rsidP="008A5970">
      <w:pPr>
        <w:bidi/>
        <w:jc w:val="both"/>
        <w:rPr>
          <w:rFonts w:cs="David" w:hint="cs"/>
          <w:rtl/>
        </w:rPr>
      </w:pPr>
      <w:r w:rsidRPr="008A5970">
        <w:rPr>
          <w:rFonts w:cs="David" w:hint="cs"/>
          <w:rtl/>
        </w:rPr>
        <w:tab/>
        <w:t xml:space="preserve">רובי, אני רוצה שחברי הוועדה יידעו, הוועדה זכאית באם היא חפצה להחליט אם ההצעה הזאת דומה להצעה הקודמת. אפשר לקיים על זה הצבעה. חבר הכנסת ניסים זאב, בבקשה. </w:t>
      </w:r>
    </w:p>
    <w:p w14:paraId="4F7A5038" w14:textId="77777777" w:rsidR="008A5970" w:rsidRPr="008A5970" w:rsidRDefault="008A5970" w:rsidP="008A5970">
      <w:pPr>
        <w:bidi/>
        <w:jc w:val="both"/>
        <w:rPr>
          <w:rFonts w:cs="David" w:hint="cs"/>
          <w:rtl/>
        </w:rPr>
      </w:pPr>
    </w:p>
    <w:p w14:paraId="226462F1" w14:textId="77777777" w:rsidR="008A5970" w:rsidRPr="008A5970" w:rsidRDefault="008A5970" w:rsidP="008A5970">
      <w:pPr>
        <w:bidi/>
        <w:jc w:val="both"/>
        <w:rPr>
          <w:rFonts w:cs="David" w:hint="cs"/>
          <w:rtl/>
        </w:rPr>
      </w:pPr>
      <w:r w:rsidRPr="008A5970">
        <w:rPr>
          <w:rFonts w:cs="David" w:hint="cs"/>
          <w:u w:val="single"/>
          <w:rtl/>
        </w:rPr>
        <w:t>ניסים זאב:</w:t>
      </w:r>
    </w:p>
    <w:p w14:paraId="00346EED" w14:textId="77777777" w:rsidR="008A5970" w:rsidRPr="008A5970" w:rsidRDefault="008A5970" w:rsidP="008A5970">
      <w:pPr>
        <w:bidi/>
        <w:jc w:val="both"/>
        <w:rPr>
          <w:rFonts w:cs="David" w:hint="cs"/>
          <w:rtl/>
        </w:rPr>
      </w:pPr>
    </w:p>
    <w:p w14:paraId="7690367D" w14:textId="77777777" w:rsidR="008A5970" w:rsidRPr="008A5970" w:rsidRDefault="008A5970" w:rsidP="008A5970">
      <w:pPr>
        <w:bidi/>
        <w:jc w:val="both"/>
        <w:rPr>
          <w:rFonts w:cs="David" w:hint="cs"/>
          <w:rtl/>
        </w:rPr>
      </w:pPr>
      <w:r w:rsidRPr="008A5970">
        <w:rPr>
          <w:rFonts w:cs="David" w:hint="cs"/>
          <w:rtl/>
        </w:rPr>
        <w:tab/>
        <w:t xml:space="preserve">אדוני היושב ראש, ראשית לא ידעתי שיש אוכלוסיית חתולים ואוכלוסיית כלבים, פעם חשבתי שאוכלוסייה זה בני אדם, עכשיו אני רואה שחתולים זה אוכלוסייה, כלבים זה אוכלוסייה. לעצם העניין, אני חשבתי שאכן באמת תובא בפנינו הצעת חוק שונה מהצעת החוק הקודמת. </w:t>
      </w:r>
    </w:p>
    <w:p w14:paraId="158742B0" w14:textId="77777777" w:rsidR="008A5970" w:rsidRPr="008A5970" w:rsidRDefault="008A5970" w:rsidP="008A5970">
      <w:pPr>
        <w:bidi/>
        <w:jc w:val="both"/>
        <w:rPr>
          <w:rFonts w:cs="David" w:hint="cs"/>
          <w:rtl/>
        </w:rPr>
      </w:pPr>
    </w:p>
    <w:p w14:paraId="011623BF" w14:textId="77777777" w:rsidR="008A5970" w:rsidRPr="008A5970" w:rsidRDefault="008A5970" w:rsidP="008A5970">
      <w:pPr>
        <w:bidi/>
        <w:jc w:val="both"/>
        <w:rPr>
          <w:rFonts w:cs="David" w:hint="cs"/>
          <w:rtl/>
        </w:rPr>
      </w:pPr>
      <w:r w:rsidRPr="008A5970">
        <w:rPr>
          <w:rFonts w:cs="David" w:hint="cs"/>
          <w:u w:val="single"/>
          <w:rtl/>
        </w:rPr>
        <w:t>היו"ר דוד טל:</w:t>
      </w:r>
    </w:p>
    <w:p w14:paraId="496606A4" w14:textId="77777777" w:rsidR="008A5970" w:rsidRPr="008A5970" w:rsidRDefault="008A5970" w:rsidP="008A5970">
      <w:pPr>
        <w:bidi/>
        <w:jc w:val="both"/>
        <w:rPr>
          <w:rFonts w:cs="David" w:hint="cs"/>
          <w:rtl/>
        </w:rPr>
      </w:pPr>
    </w:p>
    <w:p w14:paraId="6A199A84" w14:textId="77777777" w:rsidR="008A5970" w:rsidRPr="008A5970" w:rsidRDefault="008A5970" w:rsidP="008A5970">
      <w:pPr>
        <w:bidi/>
        <w:jc w:val="both"/>
        <w:rPr>
          <w:rFonts w:cs="David" w:hint="cs"/>
          <w:rtl/>
        </w:rPr>
      </w:pPr>
      <w:r w:rsidRPr="008A5970">
        <w:rPr>
          <w:rFonts w:cs="David" w:hint="cs"/>
          <w:rtl/>
        </w:rPr>
        <w:tab/>
        <w:t xml:space="preserve"> אבל לא זה הדיון. </w:t>
      </w:r>
    </w:p>
    <w:p w14:paraId="7349B68E" w14:textId="77777777" w:rsidR="008A5970" w:rsidRPr="008A5970" w:rsidRDefault="008A5970" w:rsidP="008A5970">
      <w:pPr>
        <w:bidi/>
        <w:jc w:val="both"/>
        <w:rPr>
          <w:rFonts w:cs="David" w:hint="cs"/>
          <w:rtl/>
        </w:rPr>
      </w:pPr>
    </w:p>
    <w:p w14:paraId="6DED6869" w14:textId="77777777" w:rsidR="008A5970" w:rsidRPr="008A5970" w:rsidRDefault="008A5970" w:rsidP="008A5970">
      <w:pPr>
        <w:bidi/>
        <w:jc w:val="both"/>
        <w:rPr>
          <w:rFonts w:cs="David" w:hint="cs"/>
          <w:rtl/>
        </w:rPr>
      </w:pPr>
      <w:r w:rsidRPr="008A5970">
        <w:rPr>
          <w:rFonts w:cs="David" w:hint="cs"/>
          <w:u w:val="single"/>
          <w:rtl/>
        </w:rPr>
        <w:t>ניסים זאב:</w:t>
      </w:r>
    </w:p>
    <w:p w14:paraId="47CB63AE" w14:textId="77777777" w:rsidR="008A5970" w:rsidRPr="008A5970" w:rsidRDefault="008A5970" w:rsidP="008A5970">
      <w:pPr>
        <w:bidi/>
        <w:jc w:val="both"/>
        <w:rPr>
          <w:rFonts w:cs="David" w:hint="cs"/>
          <w:rtl/>
        </w:rPr>
      </w:pPr>
    </w:p>
    <w:p w14:paraId="60BBD477" w14:textId="77777777" w:rsidR="008A5970" w:rsidRPr="008A5970" w:rsidRDefault="008A5970" w:rsidP="008A5970">
      <w:pPr>
        <w:bidi/>
        <w:jc w:val="both"/>
        <w:rPr>
          <w:rFonts w:cs="David" w:hint="cs"/>
          <w:rtl/>
        </w:rPr>
      </w:pPr>
      <w:r w:rsidRPr="008A5970">
        <w:rPr>
          <w:rFonts w:cs="David" w:hint="cs"/>
          <w:rtl/>
        </w:rPr>
        <w:tab/>
        <w:t xml:space="preserve"> זה הדיון, זה המהות. </w:t>
      </w:r>
    </w:p>
    <w:p w14:paraId="20D2B34C" w14:textId="77777777" w:rsidR="008A5970" w:rsidRPr="008A5970" w:rsidRDefault="008A5970" w:rsidP="008A5970">
      <w:pPr>
        <w:bidi/>
        <w:jc w:val="both"/>
        <w:rPr>
          <w:rFonts w:cs="David" w:hint="cs"/>
          <w:rtl/>
        </w:rPr>
      </w:pPr>
    </w:p>
    <w:p w14:paraId="4E352AD3" w14:textId="77777777" w:rsidR="008A5970" w:rsidRPr="008A5970" w:rsidRDefault="008A5970" w:rsidP="008A5970">
      <w:pPr>
        <w:bidi/>
        <w:jc w:val="both"/>
        <w:rPr>
          <w:rFonts w:cs="David" w:hint="cs"/>
          <w:rtl/>
        </w:rPr>
      </w:pPr>
      <w:r w:rsidRPr="008A5970">
        <w:rPr>
          <w:rFonts w:cs="David" w:hint="cs"/>
          <w:u w:val="single"/>
          <w:rtl/>
        </w:rPr>
        <w:t>היו"ר דוד טל:</w:t>
      </w:r>
    </w:p>
    <w:p w14:paraId="68B8ADAD" w14:textId="77777777" w:rsidR="008A5970" w:rsidRPr="008A5970" w:rsidRDefault="008A5970" w:rsidP="008A5970">
      <w:pPr>
        <w:bidi/>
        <w:jc w:val="both"/>
        <w:rPr>
          <w:rFonts w:cs="David" w:hint="cs"/>
          <w:rtl/>
        </w:rPr>
      </w:pPr>
    </w:p>
    <w:p w14:paraId="0FEBBB90" w14:textId="77777777" w:rsidR="008A5970" w:rsidRPr="008A5970" w:rsidRDefault="008A5970" w:rsidP="008A5970">
      <w:pPr>
        <w:bidi/>
        <w:jc w:val="both"/>
        <w:rPr>
          <w:rFonts w:cs="David" w:hint="cs"/>
          <w:rtl/>
        </w:rPr>
      </w:pPr>
      <w:r w:rsidRPr="008A5970">
        <w:rPr>
          <w:rFonts w:cs="David" w:hint="cs"/>
          <w:rtl/>
        </w:rPr>
        <w:tab/>
        <w:t xml:space="preserve"> ממש לא, אם נרצה נצביע אם היא דומה או לא דומה. </w:t>
      </w:r>
    </w:p>
    <w:p w14:paraId="61874480" w14:textId="77777777" w:rsidR="008A5970" w:rsidRPr="008A5970" w:rsidRDefault="008A5970" w:rsidP="008A5970">
      <w:pPr>
        <w:bidi/>
        <w:jc w:val="both"/>
        <w:rPr>
          <w:rFonts w:cs="David" w:hint="cs"/>
          <w:rtl/>
        </w:rPr>
      </w:pPr>
    </w:p>
    <w:p w14:paraId="1D5BBD64" w14:textId="77777777" w:rsidR="008A5970" w:rsidRPr="008A5970" w:rsidRDefault="008A5970" w:rsidP="008A5970">
      <w:pPr>
        <w:bidi/>
        <w:jc w:val="both"/>
        <w:rPr>
          <w:rFonts w:cs="David" w:hint="cs"/>
          <w:rtl/>
        </w:rPr>
      </w:pPr>
      <w:r w:rsidRPr="008A5970">
        <w:rPr>
          <w:rFonts w:cs="David" w:hint="cs"/>
          <w:u w:val="single"/>
          <w:rtl/>
        </w:rPr>
        <w:t>ניסים זאב:</w:t>
      </w:r>
    </w:p>
    <w:p w14:paraId="637D6577" w14:textId="77777777" w:rsidR="008A5970" w:rsidRPr="008A5970" w:rsidRDefault="008A5970" w:rsidP="008A5970">
      <w:pPr>
        <w:bidi/>
        <w:jc w:val="both"/>
        <w:rPr>
          <w:rFonts w:cs="David" w:hint="cs"/>
          <w:rtl/>
        </w:rPr>
      </w:pPr>
    </w:p>
    <w:p w14:paraId="5CAA72A6" w14:textId="77777777" w:rsidR="008A5970" w:rsidRPr="008A5970" w:rsidRDefault="008A5970" w:rsidP="008A5970">
      <w:pPr>
        <w:bidi/>
        <w:jc w:val="both"/>
        <w:rPr>
          <w:rFonts w:cs="David" w:hint="cs"/>
          <w:rtl/>
        </w:rPr>
      </w:pPr>
      <w:r w:rsidRPr="008A5970">
        <w:rPr>
          <w:rFonts w:cs="David" w:hint="cs"/>
          <w:rtl/>
        </w:rPr>
        <w:tab/>
        <w:t xml:space="preserve">הנושא הזה הוא אחד מאיסורי התורה, עניין של סירוס וסירוס אסור אפילו על ידי נכרי. אסור לסרס בעל חי אפילו על ידי גוי. אני חשבתי שחברת הכנסת הולכת להביא רעיונות הלכתיים חדשים וזה המהות. אנחנו לא עוסקים בקוסמטיקה אם הממשלה תשתתף ב-30% או ב-35%, זה לא דבר מהותי. הדבר המהותי, שיטת הסירוס. לכן אני מציע לך אדוני היושב ראש לא למהר, להמתין 45 יום. אני מבטיח לך שאביא הצעת חוק נוספת שגם תהיה מעוגנת על פי ההלכה. לכן אדוני היושב ראש, אני מבקש ממך לא לאפשר להקדים את הצעת החוק הזאת. </w:t>
      </w:r>
    </w:p>
    <w:p w14:paraId="11FD4424" w14:textId="77777777" w:rsidR="008A5970" w:rsidRPr="008A5970" w:rsidRDefault="008A5970" w:rsidP="008A5970">
      <w:pPr>
        <w:bidi/>
        <w:jc w:val="both"/>
        <w:rPr>
          <w:rFonts w:cs="David" w:hint="cs"/>
          <w:rtl/>
        </w:rPr>
      </w:pPr>
    </w:p>
    <w:p w14:paraId="3C2BD9E4" w14:textId="77777777" w:rsidR="008A5970" w:rsidRPr="008A5970" w:rsidRDefault="008A5970" w:rsidP="008A5970">
      <w:pPr>
        <w:bidi/>
        <w:jc w:val="both"/>
        <w:rPr>
          <w:rFonts w:cs="David" w:hint="cs"/>
          <w:rtl/>
        </w:rPr>
      </w:pPr>
      <w:r w:rsidRPr="008A5970">
        <w:rPr>
          <w:rFonts w:cs="David" w:hint="cs"/>
          <w:u w:val="single"/>
          <w:rtl/>
        </w:rPr>
        <w:t>היו"ר דוד טל:</w:t>
      </w:r>
    </w:p>
    <w:p w14:paraId="7952DE3C" w14:textId="77777777" w:rsidR="008A5970" w:rsidRPr="008A5970" w:rsidRDefault="008A5970" w:rsidP="008A5970">
      <w:pPr>
        <w:bidi/>
        <w:jc w:val="both"/>
        <w:rPr>
          <w:rFonts w:cs="David" w:hint="cs"/>
          <w:rtl/>
        </w:rPr>
      </w:pPr>
    </w:p>
    <w:p w14:paraId="7B249EE7" w14:textId="77777777" w:rsidR="008A5970" w:rsidRPr="008A5970" w:rsidRDefault="008A5970" w:rsidP="008A5970">
      <w:pPr>
        <w:bidi/>
        <w:jc w:val="both"/>
        <w:rPr>
          <w:rFonts w:cs="David" w:hint="cs"/>
          <w:rtl/>
        </w:rPr>
      </w:pPr>
      <w:r w:rsidRPr="008A5970">
        <w:rPr>
          <w:rFonts w:cs="David" w:hint="cs"/>
          <w:rtl/>
        </w:rPr>
        <w:tab/>
        <w:t xml:space="preserve"> את זה אתם תחליטו, חבר הכנסת גפני, בבקשה. </w:t>
      </w:r>
    </w:p>
    <w:p w14:paraId="46F0EE8A" w14:textId="77777777" w:rsidR="008A5970" w:rsidRPr="008A5970" w:rsidRDefault="008A5970" w:rsidP="008A5970">
      <w:pPr>
        <w:bidi/>
        <w:jc w:val="both"/>
        <w:rPr>
          <w:rFonts w:cs="David" w:hint="cs"/>
          <w:u w:val="single"/>
          <w:rtl/>
        </w:rPr>
      </w:pPr>
    </w:p>
    <w:p w14:paraId="23FC1042" w14:textId="77777777" w:rsidR="008A5970" w:rsidRPr="008A5970" w:rsidRDefault="008A5970" w:rsidP="008A5970">
      <w:pPr>
        <w:bidi/>
        <w:jc w:val="both"/>
        <w:rPr>
          <w:rFonts w:cs="David" w:hint="cs"/>
          <w:rtl/>
        </w:rPr>
      </w:pPr>
      <w:r w:rsidRPr="008A5970">
        <w:rPr>
          <w:rFonts w:cs="David" w:hint="cs"/>
          <w:u w:val="single"/>
          <w:rtl/>
        </w:rPr>
        <w:t>משה גפני:</w:t>
      </w:r>
    </w:p>
    <w:p w14:paraId="18086B93" w14:textId="77777777" w:rsidR="008A5970" w:rsidRPr="008A5970" w:rsidRDefault="008A5970" w:rsidP="008A5970">
      <w:pPr>
        <w:bidi/>
        <w:jc w:val="both"/>
        <w:rPr>
          <w:rFonts w:cs="David" w:hint="cs"/>
          <w:rtl/>
        </w:rPr>
      </w:pPr>
    </w:p>
    <w:p w14:paraId="1613B7B4" w14:textId="77777777" w:rsidR="008A5970" w:rsidRPr="008A5970" w:rsidRDefault="008A5970" w:rsidP="008A5970">
      <w:pPr>
        <w:bidi/>
        <w:jc w:val="both"/>
        <w:rPr>
          <w:rFonts w:cs="David" w:hint="cs"/>
          <w:rtl/>
        </w:rPr>
      </w:pPr>
      <w:r w:rsidRPr="008A5970">
        <w:rPr>
          <w:rFonts w:cs="David" w:hint="cs"/>
          <w:rtl/>
        </w:rPr>
        <w:tab/>
        <w:t xml:space="preserve">אדוני היושב ראש, זה אחד המקרים בכנסת שאני חושב שאני צודק במאה אחוז אבל מאוד לא נוח ולא נעים לי כלפי חברי הכנסת המציעים כאילו יש לי משהו נגדם, ממש לא, לא רונית תירוש וגם לא גלעד </w:t>
      </w:r>
      <w:proofErr w:type="spellStart"/>
      <w:r w:rsidRPr="008A5970">
        <w:rPr>
          <w:rFonts w:cs="David" w:hint="cs"/>
          <w:rtl/>
        </w:rPr>
        <w:t>ארדן</w:t>
      </w:r>
      <w:proofErr w:type="spellEnd"/>
      <w:r w:rsidRPr="008A5970">
        <w:rPr>
          <w:rFonts w:cs="David" w:hint="cs"/>
          <w:rtl/>
        </w:rPr>
        <w:t xml:space="preserve">. בקריאה הטרומית עליתי והסברתי למה אני מתנגד לזה בכל תוקף. את דעתי בעניין הזה לא הסתרתי לרגע. לא אכנס לגופו של עניין. זה עבר בפער לא גדול. עליתי לנמק למה אנחנו נגד. הסברתי בדיוק, הבאתי גם את מה שהתורה אומרת, גם מה שחז"ל אומרים, מה שפוסק השולחן ערוך, את </w:t>
      </w:r>
      <w:proofErr w:type="spellStart"/>
      <w:r w:rsidRPr="008A5970">
        <w:rPr>
          <w:rFonts w:cs="David" w:hint="cs"/>
          <w:rtl/>
        </w:rPr>
        <w:t>הכל</w:t>
      </w:r>
      <w:proofErr w:type="spellEnd"/>
      <w:r w:rsidRPr="008A5970">
        <w:rPr>
          <w:rFonts w:cs="David" w:hint="cs"/>
          <w:rtl/>
        </w:rPr>
        <w:t xml:space="preserve"> הבאתי במליאת הכנסת ואמר גלעד </w:t>
      </w:r>
      <w:proofErr w:type="spellStart"/>
      <w:r w:rsidRPr="008A5970">
        <w:rPr>
          <w:rFonts w:cs="David" w:hint="cs"/>
          <w:rtl/>
        </w:rPr>
        <w:t>ארדן</w:t>
      </w:r>
      <w:proofErr w:type="spellEnd"/>
      <w:r w:rsidRPr="008A5970">
        <w:rPr>
          <w:rFonts w:cs="David" w:hint="cs"/>
          <w:rtl/>
        </w:rPr>
        <w:t xml:space="preserve"> שהשיב לדברי שלקריאה הראשונה נביא לוועדה אנשי הלכה. הרי יש פתרונות לעניין ואנשי ההלכה יביאו את הפתרונות לקריאה הראשונה. </w:t>
      </w:r>
    </w:p>
    <w:p w14:paraId="0D7B2AF1" w14:textId="77777777" w:rsidR="008A5970" w:rsidRPr="008A5970" w:rsidRDefault="008A5970" w:rsidP="008A5970">
      <w:pPr>
        <w:bidi/>
        <w:jc w:val="both"/>
        <w:rPr>
          <w:rFonts w:cs="David" w:hint="cs"/>
          <w:rtl/>
        </w:rPr>
      </w:pPr>
    </w:p>
    <w:p w14:paraId="492B1C05" w14:textId="77777777" w:rsidR="008A5970" w:rsidRPr="008A5970" w:rsidRDefault="008A5970" w:rsidP="008A5970">
      <w:pPr>
        <w:bidi/>
        <w:jc w:val="both"/>
        <w:rPr>
          <w:rFonts w:cs="David" w:hint="cs"/>
          <w:u w:val="single"/>
          <w:rtl/>
        </w:rPr>
      </w:pPr>
      <w:r w:rsidRPr="008A5970">
        <w:rPr>
          <w:rFonts w:cs="David" w:hint="cs"/>
          <w:u w:val="single"/>
          <w:rtl/>
        </w:rPr>
        <w:t>גדעון סער:</w:t>
      </w:r>
    </w:p>
    <w:p w14:paraId="15DEB5B3" w14:textId="77777777" w:rsidR="008A5970" w:rsidRPr="008A5970" w:rsidRDefault="008A5970" w:rsidP="008A5970">
      <w:pPr>
        <w:bidi/>
        <w:jc w:val="both"/>
        <w:rPr>
          <w:rFonts w:cs="David" w:hint="cs"/>
          <w:u w:val="single"/>
          <w:rtl/>
        </w:rPr>
      </w:pPr>
    </w:p>
    <w:p w14:paraId="1BED4B41" w14:textId="77777777" w:rsidR="008A5970" w:rsidRPr="008A5970" w:rsidRDefault="008A5970" w:rsidP="008A5970">
      <w:pPr>
        <w:bidi/>
        <w:jc w:val="both"/>
        <w:rPr>
          <w:rFonts w:cs="David" w:hint="cs"/>
          <w:rtl/>
        </w:rPr>
      </w:pPr>
      <w:r w:rsidRPr="008A5970">
        <w:rPr>
          <w:rFonts w:cs="David" w:hint="cs"/>
          <w:rtl/>
        </w:rPr>
        <w:tab/>
        <w:t xml:space="preserve"> איזה פתרונות?</w:t>
      </w:r>
    </w:p>
    <w:p w14:paraId="796CAB11" w14:textId="77777777" w:rsidR="008A5970" w:rsidRPr="008A5970" w:rsidRDefault="008A5970" w:rsidP="008A5970">
      <w:pPr>
        <w:bidi/>
        <w:jc w:val="both"/>
        <w:rPr>
          <w:rFonts w:cs="David" w:hint="cs"/>
          <w:rtl/>
        </w:rPr>
      </w:pPr>
    </w:p>
    <w:p w14:paraId="58EB9CB1" w14:textId="77777777" w:rsidR="008A5970" w:rsidRPr="008A5970" w:rsidRDefault="008A5970" w:rsidP="008A5970">
      <w:pPr>
        <w:bidi/>
        <w:jc w:val="both"/>
        <w:rPr>
          <w:rFonts w:cs="David" w:hint="cs"/>
          <w:u w:val="single"/>
          <w:rtl/>
        </w:rPr>
      </w:pPr>
    </w:p>
    <w:p w14:paraId="61E71355" w14:textId="77777777" w:rsidR="008A5970" w:rsidRPr="008A5970" w:rsidRDefault="008A5970" w:rsidP="008A5970">
      <w:pPr>
        <w:bidi/>
        <w:jc w:val="both"/>
        <w:rPr>
          <w:rFonts w:cs="David" w:hint="cs"/>
          <w:rtl/>
        </w:rPr>
      </w:pPr>
      <w:r w:rsidRPr="008A5970">
        <w:rPr>
          <w:rFonts w:cs="David" w:hint="cs"/>
          <w:u w:val="single"/>
          <w:rtl/>
        </w:rPr>
        <w:t>היו"ר דוד טל:</w:t>
      </w:r>
    </w:p>
    <w:p w14:paraId="78DD8655" w14:textId="77777777" w:rsidR="008A5970" w:rsidRPr="008A5970" w:rsidRDefault="008A5970" w:rsidP="008A5970">
      <w:pPr>
        <w:bidi/>
        <w:jc w:val="both"/>
        <w:rPr>
          <w:rFonts w:cs="David" w:hint="cs"/>
          <w:rtl/>
        </w:rPr>
      </w:pPr>
    </w:p>
    <w:p w14:paraId="65775EA4" w14:textId="77777777" w:rsidR="008A5970" w:rsidRPr="008A5970" w:rsidRDefault="008A5970" w:rsidP="008A5970">
      <w:pPr>
        <w:bidi/>
        <w:jc w:val="both"/>
        <w:rPr>
          <w:rFonts w:cs="David" w:hint="cs"/>
          <w:rtl/>
        </w:rPr>
      </w:pPr>
      <w:r w:rsidRPr="008A5970">
        <w:rPr>
          <w:rFonts w:cs="David" w:hint="cs"/>
          <w:rtl/>
        </w:rPr>
        <w:tab/>
        <w:t xml:space="preserve"> אני לא רוצה להיכנס לפתרונות כרגע. </w:t>
      </w:r>
    </w:p>
    <w:p w14:paraId="2F76ABD8" w14:textId="77777777" w:rsidR="008A5970" w:rsidRPr="008A5970" w:rsidRDefault="008A5970" w:rsidP="008A5970">
      <w:pPr>
        <w:bidi/>
        <w:jc w:val="both"/>
        <w:rPr>
          <w:rFonts w:cs="David" w:hint="cs"/>
          <w:u w:val="single"/>
          <w:rtl/>
        </w:rPr>
      </w:pPr>
    </w:p>
    <w:p w14:paraId="76AB5761" w14:textId="77777777" w:rsidR="008A5970" w:rsidRPr="008A5970" w:rsidRDefault="008A5970" w:rsidP="008A5970">
      <w:pPr>
        <w:bidi/>
        <w:jc w:val="both"/>
        <w:rPr>
          <w:rFonts w:cs="David" w:hint="cs"/>
          <w:rtl/>
        </w:rPr>
      </w:pPr>
      <w:r w:rsidRPr="008A5970">
        <w:rPr>
          <w:rFonts w:cs="David" w:hint="cs"/>
          <w:u w:val="single"/>
          <w:rtl/>
        </w:rPr>
        <w:t>משה גפני:</w:t>
      </w:r>
    </w:p>
    <w:p w14:paraId="2644233E" w14:textId="77777777" w:rsidR="008A5970" w:rsidRPr="008A5970" w:rsidRDefault="008A5970" w:rsidP="008A5970">
      <w:pPr>
        <w:bidi/>
        <w:jc w:val="both"/>
        <w:rPr>
          <w:rFonts w:cs="David" w:hint="cs"/>
          <w:rtl/>
        </w:rPr>
      </w:pPr>
    </w:p>
    <w:p w14:paraId="1F08D6DE" w14:textId="77777777" w:rsidR="008A5970" w:rsidRPr="008A5970" w:rsidRDefault="008A5970" w:rsidP="008A5970">
      <w:pPr>
        <w:bidi/>
        <w:jc w:val="both"/>
        <w:rPr>
          <w:rFonts w:cs="David" w:hint="cs"/>
          <w:rtl/>
        </w:rPr>
      </w:pPr>
      <w:r w:rsidRPr="008A5970">
        <w:rPr>
          <w:rFonts w:cs="David" w:hint="cs"/>
          <w:rtl/>
        </w:rPr>
        <w:tab/>
        <w:t xml:space="preserve">בדקתי את הפרוטוקול, לא הובא אף איש הלכה לוועדה ולא דנו על העניין הזה ולכן זה הובא לקריאה ראשונה כך בניגוד למה שהוא אמר. הצבעתי כמו בקריאה הטרומית נגד ולשמחתי זה נפל. </w:t>
      </w:r>
    </w:p>
    <w:p w14:paraId="3127D838" w14:textId="77777777" w:rsidR="008A5970" w:rsidRPr="008A5970" w:rsidRDefault="008A5970" w:rsidP="008A5970">
      <w:pPr>
        <w:bidi/>
        <w:jc w:val="both"/>
        <w:rPr>
          <w:rFonts w:cs="David" w:hint="cs"/>
          <w:rtl/>
        </w:rPr>
      </w:pPr>
    </w:p>
    <w:p w14:paraId="609EA074" w14:textId="77777777" w:rsidR="008A5970" w:rsidRPr="008A5970" w:rsidRDefault="008A5970" w:rsidP="008A5970">
      <w:pPr>
        <w:bidi/>
        <w:ind w:firstLine="567"/>
        <w:jc w:val="both"/>
        <w:rPr>
          <w:rFonts w:cs="David" w:hint="cs"/>
          <w:rtl/>
        </w:rPr>
      </w:pPr>
      <w:r w:rsidRPr="008A5970">
        <w:rPr>
          <w:rFonts w:cs="David" w:hint="cs"/>
          <w:rtl/>
        </w:rPr>
        <w:t xml:space="preserve">אני לא חולק על היועצת המשפטית של הוועדה אבל אני רוצה להגיד לכם גם לגבי הסכום. אני מבקש לעיין בפרוטוקול של ועדת החינוך שדנה בעניין הזה. הסכום של 4.9 מיליון, גם בחוק כאן וגם בחוק הקודם לא נקבע באופן מקרי. הוא נקבע מכיוון שלא רצו להגיע להצעת חוק תקציבית </w:t>
      </w:r>
      <w:proofErr w:type="spellStart"/>
      <w:r w:rsidRPr="008A5970">
        <w:rPr>
          <w:rFonts w:cs="David" w:hint="cs"/>
          <w:rtl/>
        </w:rPr>
        <w:t>וב</w:t>
      </w:r>
      <w:proofErr w:type="spellEnd"/>
      <w:r w:rsidRPr="008A5970">
        <w:rPr>
          <w:rFonts w:cs="David" w:hint="cs"/>
          <w:rtl/>
        </w:rPr>
        <w:t xml:space="preserve">-5 מיליון זה הופך להיות הצעת חוק תקציבית. אין הבדל גברתי היועצת המשפטית, בין הצעת החוק הזאת לא במהות ולא בטכניקה, זה אולי כתוב במילים אחרות. גם בחוק הקודם גלעד </w:t>
      </w:r>
      <w:proofErr w:type="spellStart"/>
      <w:r w:rsidRPr="008A5970">
        <w:rPr>
          <w:rFonts w:cs="David" w:hint="cs"/>
          <w:rtl/>
        </w:rPr>
        <w:t>ארדן</w:t>
      </w:r>
      <w:proofErr w:type="spellEnd"/>
      <w:r w:rsidRPr="008A5970">
        <w:rPr>
          <w:rFonts w:cs="David" w:hint="cs"/>
          <w:rtl/>
        </w:rPr>
        <w:t xml:space="preserve"> היה כתוב קודם ורונית תירוש שנייה.  </w:t>
      </w:r>
    </w:p>
    <w:p w14:paraId="407E6040" w14:textId="77777777" w:rsidR="008A5970" w:rsidRPr="008A5970" w:rsidRDefault="008A5970" w:rsidP="008A5970">
      <w:pPr>
        <w:bidi/>
        <w:jc w:val="both"/>
        <w:rPr>
          <w:rFonts w:cs="David" w:hint="cs"/>
          <w:rtl/>
        </w:rPr>
      </w:pPr>
    </w:p>
    <w:p w14:paraId="4B3F567C" w14:textId="77777777" w:rsidR="008A5970" w:rsidRPr="008A5970" w:rsidRDefault="008A5970" w:rsidP="008A5970">
      <w:pPr>
        <w:bidi/>
        <w:jc w:val="both"/>
        <w:rPr>
          <w:rFonts w:cs="David" w:hint="cs"/>
          <w:rtl/>
        </w:rPr>
      </w:pPr>
      <w:r w:rsidRPr="008A5970">
        <w:rPr>
          <w:rFonts w:cs="David" w:hint="cs"/>
          <w:u w:val="single"/>
          <w:rtl/>
        </w:rPr>
        <w:t>ראובן ריבלין:</w:t>
      </w:r>
    </w:p>
    <w:p w14:paraId="57E5A7B7" w14:textId="77777777" w:rsidR="008A5970" w:rsidRPr="008A5970" w:rsidRDefault="008A5970" w:rsidP="008A5970">
      <w:pPr>
        <w:bidi/>
        <w:jc w:val="both"/>
        <w:rPr>
          <w:rFonts w:cs="David" w:hint="cs"/>
          <w:rtl/>
        </w:rPr>
      </w:pPr>
    </w:p>
    <w:p w14:paraId="205FFB10" w14:textId="77777777" w:rsidR="008A5970" w:rsidRPr="008A5970" w:rsidRDefault="008A5970" w:rsidP="008A5970">
      <w:pPr>
        <w:bidi/>
        <w:jc w:val="both"/>
        <w:rPr>
          <w:rFonts w:cs="David" w:hint="cs"/>
          <w:rtl/>
        </w:rPr>
      </w:pPr>
      <w:r w:rsidRPr="008A5970">
        <w:rPr>
          <w:rFonts w:cs="David" w:hint="cs"/>
          <w:rtl/>
        </w:rPr>
        <w:tab/>
        <w:t xml:space="preserve">אם הממשלה מסכימה אין חשיבות לחוק תקציבי. </w:t>
      </w:r>
    </w:p>
    <w:p w14:paraId="1D2F57A7" w14:textId="77777777" w:rsidR="008A5970" w:rsidRPr="008A5970" w:rsidRDefault="008A5970" w:rsidP="008A5970">
      <w:pPr>
        <w:bidi/>
        <w:jc w:val="both"/>
        <w:rPr>
          <w:rFonts w:cs="David" w:hint="cs"/>
          <w:rtl/>
        </w:rPr>
      </w:pPr>
    </w:p>
    <w:p w14:paraId="3C42560B" w14:textId="77777777" w:rsidR="008A5970" w:rsidRPr="008A5970" w:rsidRDefault="008A5970" w:rsidP="008A5970">
      <w:pPr>
        <w:bidi/>
        <w:jc w:val="both"/>
        <w:rPr>
          <w:rFonts w:cs="David" w:hint="cs"/>
          <w:rtl/>
        </w:rPr>
      </w:pPr>
      <w:r w:rsidRPr="008A5970">
        <w:rPr>
          <w:rFonts w:cs="David" w:hint="cs"/>
          <w:u w:val="single"/>
          <w:rtl/>
        </w:rPr>
        <w:t>משה גפני:</w:t>
      </w:r>
    </w:p>
    <w:p w14:paraId="57EBBC8F" w14:textId="77777777" w:rsidR="008A5970" w:rsidRPr="008A5970" w:rsidRDefault="008A5970" w:rsidP="008A5970">
      <w:pPr>
        <w:bidi/>
        <w:jc w:val="both"/>
        <w:rPr>
          <w:rFonts w:cs="David" w:hint="cs"/>
          <w:rtl/>
        </w:rPr>
      </w:pPr>
    </w:p>
    <w:p w14:paraId="09ADAE9E" w14:textId="77777777" w:rsidR="008A5970" w:rsidRPr="008A5970" w:rsidRDefault="008A5970" w:rsidP="008A5970">
      <w:pPr>
        <w:bidi/>
        <w:jc w:val="both"/>
        <w:rPr>
          <w:rFonts w:cs="David" w:hint="cs"/>
          <w:rtl/>
        </w:rPr>
      </w:pPr>
      <w:r w:rsidRPr="008A5970">
        <w:rPr>
          <w:rFonts w:cs="David" w:hint="cs"/>
          <w:rtl/>
        </w:rPr>
        <w:tab/>
        <w:t xml:space="preserve">אבל הממשלה לא מסכימה, זה לא הלך עם ועדת שרים לחקיקה. </w:t>
      </w:r>
    </w:p>
    <w:p w14:paraId="67108FC1" w14:textId="77777777" w:rsidR="008A5970" w:rsidRPr="008A5970" w:rsidRDefault="008A5970" w:rsidP="008A5970">
      <w:pPr>
        <w:bidi/>
        <w:jc w:val="both"/>
        <w:rPr>
          <w:rFonts w:cs="David" w:hint="cs"/>
          <w:rtl/>
        </w:rPr>
      </w:pPr>
    </w:p>
    <w:p w14:paraId="0167CD56" w14:textId="77777777" w:rsidR="008A5970" w:rsidRPr="008A5970" w:rsidRDefault="008A5970" w:rsidP="008A5970">
      <w:pPr>
        <w:bidi/>
        <w:jc w:val="both"/>
        <w:rPr>
          <w:rFonts w:cs="David" w:hint="cs"/>
          <w:rtl/>
        </w:rPr>
      </w:pPr>
      <w:r w:rsidRPr="008A5970">
        <w:rPr>
          <w:rFonts w:cs="David" w:hint="cs"/>
          <w:u w:val="single"/>
          <w:rtl/>
        </w:rPr>
        <w:t>רונית תירוש:</w:t>
      </w:r>
    </w:p>
    <w:p w14:paraId="063D1724" w14:textId="77777777" w:rsidR="008A5970" w:rsidRPr="008A5970" w:rsidRDefault="008A5970" w:rsidP="008A5970">
      <w:pPr>
        <w:bidi/>
        <w:jc w:val="both"/>
        <w:rPr>
          <w:rFonts w:cs="David" w:hint="cs"/>
          <w:rtl/>
        </w:rPr>
      </w:pPr>
    </w:p>
    <w:p w14:paraId="70AD6AB6" w14:textId="77777777" w:rsidR="008A5970" w:rsidRPr="008A5970" w:rsidRDefault="008A5970" w:rsidP="008A5970">
      <w:pPr>
        <w:bidi/>
        <w:jc w:val="both"/>
        <w:rPr>
          <w:rFonts w:cs="David" w:hint="cs"/>
          <w:rtl/>
        </w:rPr>
      </w:pPr>
      <w:r w:rsidRPr="008A5970">
        <w:rPr>
          <w:rFonts w:cs="David" w:hint="cs"/>
          <w:rtl/>
        </w:rPr>
        <w:tab/>
        <w:t xml:space="preserve">אבל הממשלה מסכימה, השר שמחון מסכים. </w:t>
      </w:r>
    </w:p>
    <w:p w14:paraId="47E3BB04" w14:textId="77777777" w:rsidR="008A5970" w:rsidRPr="008A5970" w:rsidRDefault="008A5970" w:rsidP="008A5970">
      <w:pPr>
        <w:bidi/>
        <w:jc w:val="both"/>
        <w:rPr>
          <w:rFonts w:cs="David" w:hint="cs"/>
          <w:rtl/>
        </w:rPr>
      </w:pPr>
    </w:p>
    <w:p w14:paraId="068A5C74" w14:textId="77777777" w:rsidR="008A5970" w:rsidRPr="008A5970" w:rsidRDefault="008A5970" w:rsidP="008A5970">
      <w:pPr>
        <w:bidi/>
        <w:jc w:val="both"/>
        <w:rPr>
          <w:rFonts w:cs="David" w:hint="cs"/>
          <w:rtl/>
        </w:rPr>
      </w:pPr>
      <w:r w:rsidRPr="008A5970">
        <w:rPr>
          <w:rFonts w:cs="David" w:hint="cs"/>
          <w:u w:val="single"/>
          <w:rtl/>
        </w:rPr>
        <w:t>משה גפני:</w:t>
      </w:r>
    </w:p>
    <w:p w14:paraId="05097302" w14:textId="77777777" w:rsidR="008A5970" w:rsidRPr="008A5970" w:rsidRDefault="008A5970" w:rsidP="008A5970">
      <w:pPr>
        <w:bidi/>
        <w:jc w:val="both"/>
        <w:rPr>
          <w:rFonts w:cs="David" w:hint="cs"/>
          <w:rtl/>
        </w:rPr>
      </w:pPr>
    </w:p>
    <w:p w14:paraId="568DD54A" w14:textId="77777777" w:rsidR="008A5970" w:rsidRPr="008A5970" w:rsidRDefault="008A5970" w:rsidP="008A5970">
      <w:pPr>
        <w:bidi/>
        <w:jc w:val="both"/>
        <w:rPr>
          <w:rFonts w:cs="David" w:hint="cs"/>
          <w:rtl/>
        </w:rPr>
      </w:pPr>
      <w:r w:rsidRPr="008A5970">
        <w:rPr>
          <w:rFonts w:cs="David" w:hint="cs"/>
          <w:rtl/>
        </w:rPr>
        <w:tab/>
        <w:t xml:space="preserve"> אבל את יודעת את הכללים, זה נשאר הצעת חוק תקציבית, אם זה לא אושר בוועדת שרים - - - </w:t>
      </w:r>
    </w:p>
    <w:p w14:paraId="1A3C4F40" w14:textId="77777777" w:rsidR="008A5970" w:rsidRPr="008A5970" w:rsidRDefault="008A5970" w:rsidP="008A5970">
      <w:pPr>
        <w:bidi/>
        <w:jc w:val="both"/>
        <w:rPr>
          <w:rFonts w:cs="David" w:hint="cs"/>
          <w:u w:val="single"/>
          <w:rtl/>
        </w:rPr>
      </w:pPr>
    </w:p>
    <w:p w14:paraId="16B91C26"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5679A5BC" w14:textId="77777777" w:rsidR="008A5970" w:rsidRPr="008A5970" w:rsidRDefault="008A5970" w:rsidP="008A5970">
      <w:pPr>
        <w:bidi/>
        <w:jc w:val="both"/>
        <w:rPr>
          <w:rFonts w:cs="David" w:hint="cs"/>
          <w:rtl/>
        </w:rPr>
      </w:pPr>
    </w:p>
    <w:p w14:paraId="13D80586" w14:textId="77777777" w:rsidR="008A5970" w:rsidRPr="008A5970" w:rsidRDefault="008A5970" w:rsidP="008A5970">
      <w:pPr>
        <w:bidi/>
        <w:jc w:val="both"/>
        <w:rPr>
          <w:rFonts w:cs="David" w:hint="cs"/>
          <w:rtl/>
        </w:rPr>
      </w:pPr>
      <w:r w:rsidRPr="008A5970">
        <w:rPr>
          <w:rFonts w:cs="David" w:hint="cs"/>
          <w:rtl/>
        </w:rPr>
        <w:tab/>
        <w:t xml:space="preserve">כרגע השאלה היא אם נכון או לא נכון לפטור מחובת הנחה. אם תמצאו לנכון ותבקשו להצביע על כך שהצעה זו דומה או לא דומה, אפשר לערוך הצבעה, חברת הכנסת מבקשת פטור מחובת הנחה - - -  </w:t>
      </w:r>
    </w:p>
    <w:p w14:paraId="6158B28E" w14:textId="77777777" w:rsidR="008A5970" w:rsidRPr="008A5970" w:rsidRDefault="008A5970" w:rsidP="008A5970">
      <w:pPr>
        <w:bidi/>
        <w:jc w:val="both"/>
        <w:rPr>
          <w:rFonts w:cs="David" w:hint="cs"/>
          <w:rtl/>
        </w:rPr>
      </w:pPr>
    </w:p>
    <w:p w14:paraId="22C6D95D" w14:textId="77777777" w:rsidR="008A5970" w:rsidRPr="008A5970" w:rsidRDefault="008A5970" w:rsidP="008A5970">
      <w:pPr>
        <w:pStyle w:val="Heading5"/>
        <w:rPr>
          <w:rFonts w:hint="cs"/>
          <w:sz w:val="24"/>
          <w:rtl/>
        </w:rPr>
      </w:pPr>
      <w:r w:rsidRPr="008A5970">
        <w:rPr>
          <w:rFonts w:hint="cs"/>
          <w:sz w:val="24"/>
          <w:u w:val="single"/>
          <w:rtl/>
        </w:rPr>
        <w:t xml:space="preserve">אביגדור </w:t>
      </w:r>
      <w:proofErr w:type="spellStart"/>
      <w:r w:rsidRPr="008A5970">
        <w:rPr>
          <w:rFonts w:hint="cs"/>
          <w:sz w:val="24"/>
          <w:u w:val="single"/>
          <w:rtl/>
        </w:rPr>
        <w:t>יצחקי</w:t>
      </w:r>
      <w:proofErr w:type="spellEnd"/>
      <w:r w:rsidRPr="008A5970">
        <w:rPr>
          <w:rFonts w:hint="cs"/>
          <w:sz w:val="24"/>
          <w:u w:val="single"/>
          <w:rtl/>
        </w:rPr>
        <w:t>:</w:t>
      </w:r>
    </w:p>
    <w:p w14:paraId="418D8E37" w14:textId="77777777" w:rsidR="008A5970" w:rsidRPr="008A5970" w:rsidRDefault="008A5970" w:rsidP="008A5970">
      <w:pPr>
        <w:pStyle w:val="Heading5"/>
        <w:rPr>
          <w:rFonts w:hint="cs"/>
          <w:sz w:val="24"/>
          <w:rtl/>
        </w:rPr>
      </w:pPr>
    </w:p>
    <w:p w14:paraId="6E95AE1E" w14:textId="77777777" w:rsidR="008A5970" w:rsidRPr="008A5970" w:rsidRDefault="008A5970" w:rsidP="008A5970">
      <w:pPr>
        <w:bidi/>
        <w:jc w:val="both"/>
        <w:rPr>
          <w:rFonts w:cs="David" w:hint="cs"/>
          <w:rtl/>
        </w:rPr>
      </w:pPr>
      <w:r w:rsidRPr="008A5970">
        <w:rPr>
          <w:rFonts w:cs="David" w:hint="cs"/>
          <w:rtl/>
        </w:rPr>
        <w:tab/>
        <w:t>אני אבקש להצביע על זה.</w:t>
      </w:r>
    </w:p>
    <w:p w14:paraId="7F45A271" w14:textId="77777777" w:rsidR="008A5970" w:rsidRPr="008A5970" w:rsidRDefault="008A5970" w:rsidP="008A5970">
      <w:pPr>
        <w:bidi/>
        <w:jc w:val="both"/>
        <w:rPr>
          <w:rFonts w:cs="David" w:hint="cs"/>
          <w:rtl/>
        </w:rPr>
      </w:pPr>
    </w:p>
    <w:p w14:paraId="2D75B878" w14:textId="77777777" w:rsidR="008A5970" w:rsidRPr="008A5970" w:rsidRDefault="008A5970" w:rsidP="008A5970">
      <w:pPr>
        <w:bidi/>
        <w:jc w:val="both"/>
        <w:rPr>
          <w:rFonts w:cs="David" w:hint="cs"/>
          <w:rtl/>
        </w:rPr>
      </w:pPr>
      <w:r w:rsidRPr="008A5970">
        <w:rPr>
          <w:rFonts w:cs="David" w:hint="cs"/>
          <w:u w:val="single"/>
          <w:rtl/>
        </w:rPr>
        <w:t>משה גפני:</w:t>
      </w:r>
    </w:p>
    <w:p w14:paraId="1832B155" w14:textId="77777777" w:rsidR="008A5970" w:rsidRPr="008A5970" w:rsidRDefault="008A5970" w:rsidP="008A5970">
      <w:pPr>
        <w:bidi/>
        <w:jc w:val="both"/>
        <w:rPr>
          <w:rFonts w:cs="David" w:hint="cs"/>
          <w:rtl/>
        </w:rPr>
      </w:pPr>
    </w:p>
    <w:p w14:paraId="6BC9C645" w14:textId="77777777" w:rsidR="008A5970" w:rsidRPr="008A5970" w:rsidRDefault="008A5970" w:rsidP="008A5970">
      <w:pPr>
        <w:bidi/>
        <w:jc w:val="both"/>
        <w:rPr>
          <w:rFonts w:cs="David" w:hint="cs"/>
          <w:rtl/>
        </w:rPr>
      </w:pPr>
      <w:r w:rsidRPr="008A5970">
        <w:rPr>
          <w:rFonts w:cs="David" w:hint="cs"/>
          <w:rtl/>
        </w:rPr>
        <w:tab/>
        <w:t xml:space="preserve">אדוני היושב ראש, לגבי הצעת החוק אם היא חדשה או לא חדשה, אם יש שינוי בנסיבות זה לא סמכותה של ועדת הכנסת. </w:t>
      </w:r>
    </w:p>
    <w:p w14:paraId="36C82E57" w14:textId="77777777" w:rsidR="008A5970" w:rsidRPr="008A5970" w:rsidRDefault="008A5970" w:rsidP="008A5970">
      <w:pPr>
        <w:bidi/>
        <w:jc w:val="both"/>
        <w:rPr>
          <w:rFonts w:cs="David" w:hint="cs"/>
          <w:rtl/>
        </w:rPr>
      </w:pPr>
    </w:p>
    <w:p w14:paraId="38A6A163" w14:textId="77777777" w:rsidR="008A5970" w:rsidRPr="008A5970" w:rsidRDefault="008A5970" w:rsidP="008A5970">
      <w:pPr>
        <w:bidi/>
        <w:jc w:val="both"/>
        <w:rPr>
          <w:rFonts w:cs="David" w:hint="cs"/>
          <w:rtl/>
        </w:rPr>
      </w:pPr>
      <w:r w:rsidRPr="008A5970">
        <w:rPr>
          <w:rFonts w:cs="David" w:hint="cs"/>
          <w:u w:val="single"/>
          <w:rtl/>
        </w:rPr>
        <w:t>היו"ר דוד טל:</w:t>
      </w:r>
    </w:p>
    <w:p w14:paraId="6B8A2E60" w14:textId="77777777" w:rsidR="008A5970" w:rsidRPr="008A5970" w:rsidRDefault="008A5970" w:rsidP="008A5970">
      <w:pPr>
        <w:bidi/>
        <w:jc w:val="both"/>
        <w:rPr>
          <w:rFonts w:cs="David" w:hint="cs"/>
          <w:rtl/>
        </w:rPr>
      </w:pPr>
    </w:p>
    <w:p w14:paraId="2F2209CB" w14:textId="77777777" w:rsidR="008A5970" w:rsidRPr="008A5970" w:rsidRDefault="008A5970" w:rsidP="008A5970">
      <w:pPr>
        <w:bidi/>
        <w:jc w:val="both"/>
        <w:rPr>
          <w:rFonts w:cs="David" w:hint="cs"/>
          <w:rtl/>
        </w:rPr>
      </w:pPr>
      <w:r w:rsidRPr="008A5970">
        <w:rPr>
          <w:rFonts w:cs="David" w:hint="cs"/>
          <w:rtl/>
        </w:rPr>
        <w:tab/>
        <w:t xml:space="preserve"> היועצת המשפטית תסביר. </w:t>
      </w:r>
    </w:p>
    <w:p w14:paraId="47DE8065" w14:textId="77777777" w:rsidR="008A5970" w:rsidRPr="008A5970" w:rsidRDefault="008A5970" w:rsidP="008A5970">
      <w:pPr>
        <w:bidi/>
        <w:jc w:val="both"/>
        <w:rPr>
          <w:rFonts w:cs="David" w:hint="cs"/>
          <w:rtl/>
        </w:rPr>
      </w:pPr>
    </w:p>
    <w:p w14:paraId="3DF07FC1" w14:textId="77777777" w:rsidR="008A5970" w:rsidRPr="008A5970" w:rsidRDefault="008A5970" w:rsidP="008A5970">
      <w:pPr>
        <w:bidi/>
        <w:jc w:val="both"/>
        <w:rPr>
          <w:rFonts w:cs="David" w:hint="cs"/>
          <w:rtl/>
        </w:rPr>
      </w:pPr>
      <w:r w:rsidRPr="008A5970">
        <w:rPr>
          <w:rFonts w:cs="David" w:hint="cs"/>
          <w:u w:val="single"/>
          <w:rtl/>
        </w:rPr>
        <w:t>משה גפני:</w:t>
      </w:r>
    </w:p>
    <w:p w14:paraId="4E61D984" w14:textId="77777777" w:rsidR="008A5970" w:rsidRPr="008A5970" w:rsidRDefault="008A5970" w:rsidP="008A5970">
      <w:pPr>
        <w:bidi/>
        <w:jc w:val="both"/>
        <w:rPr>
          <w:rFonts w:cs="David" w:hint="cs"/>
          <w:rtl/>
        </w:rPr>
      </w:pPr>
    </w:p>
    <w:p w14:paraId="1AE284F5" w14:textId="77777777" w:rsidR="008A5970" w:rsidRPr="008A5970" w:rsidRDefault="008A5970" w:rsidP="008A5970">
      <w:pPr>
        <w:bidi/>
        <w:jc w:val="both"/>
        <w:rPr>
          <w:rFonts w:cs="David" w:hint="cs"/>
          <w:rtl/>
        </w:rPr>
      </w:pPr>
      <w:r w:rsidRPr="008A5970">
        <w:rPr>
          <w:rFonts w:cs="David" w:hint="cs"/>
          <w:rtl/>
        </w:rPr>
        <w:tab/>
        <w:t xml:space="preserve"> לגבי הנושא אם זה חדש במהות או לא, זה לא חדש. היות ואני לצערי למדתי את החוק הקודם וראיתי כעת את החוק הזה - אין הבדל בעניין, אבל מה שהיועצת המשפטית תחליט מקובל עלי. אני לא חושב שצריך לשחרר מחובת הנחה גם בנושא המהותי בגלל שאני חושב שאת  השינוי האמיתי ובמהות, כדי שגם אנחנו נוכל להצביע בעד -  צריך את פרק הזמן לקיים הידברות כפי שנאמר. עד לרגע זה לא התקיימה שום הידברות. </w:t>
      </w:r>
    </w:p>
    <w:p w14:paraId="7F1362F9" w14:textId="77777777" w:rsidR="008A5970" w:rsidRPr="008A5970" w:rsidRDefault="008A5970" w:rsidP="008A5970">
      <w:pPr>
        <w:bidi/>
        <w:jc w:val="both"/>
        <w:rPr>
          <w:rFonts w:cs="David" w:hint="cs"/>
          <w:rtl/>
        </w:rPr>
      </w:pPr>
    </w:p>
    <w:p w14:paraId="25C8DE99" w14:textId="77777777" w:rsidR="008A5970" w:rsidRPr="008A5970" w:rsidRDefault="008A5970" w:rsidP="008A5970">
      <w:pPr>
        <w:pStyle w:val="Heading5"/>
        <w:rPr>
          <w:rFonts w:hint="cs"/>
          <w:sz w:val="24"/>
          <w:rtl/>
        </w:rPr>
      </w:pPr>
      <w:r w:rsidRPr="008A5970">
        <w:rPr>
          <w:rFonts w:hint="cs"/>
          <w:sz w:val="24"/>
          <w:u w:val="single"/>
          <w:rtl/>
        </w:rPr>
        <w:t xml:space="preserve">דב </w:t>
      </w:r>
      <w:proofErr w:type="spellStart"/>
      <w:r w:rsidRPr="008A5970">
        <w:rPr>
          <w:rFonts w:hint="cs"/>
          <w:sz w:val="24"/>
          <w:u w:val="single"/>
          <w:rtl/>
        </w:rPr>
        <w:t>חנין</w:t>
      </w:r>
      <w:proofErr w:type="spellEnd"/>
      <w:r w:rsidRPr="008A5970">
        <w:rPr>
          <w:rFonts w:hint="cs"/>
          <w:sz w:val="24"/>
          <w:u w:val="single"/>
          <w:rtl/>
        </w:rPr>
        <w:t>:</w:t>
      </w:r>
    </w:p>
    <w:p w14:paraId="26105C0A" w14:textId="77777777" w:rsidR="008A5970" w:rsidRPr="008A5970" w:rsidRDefault="008A5970" w:rsidP="008A5970">
      <w:pPr>
        <w:pStyle w:val="Heading5"/>
        <w:rPr>
          <w:rFonts w:hint="cs"/>
          <w:sz w:val="24"/>
          <w:rtl/>
        </w:rPr>
      </w:pPr>
    </w:p>
    <w:p w14:paraId="5CA7B7E9" w14:textId="77777777" w:rsidR="008A5970" w:rsidRPr="008A5970" w:rsidRDefault="008A5970" w:rsidP="008A5970">
      <w:pPr>
        <w:bidi/>
        <w:jc w:val="both"/>
        <w:rPr>
          <w:rFonts w:cs="David" w:hint="cs"/>
          <w:rtl/>
        </w:rPr>
      </w:pPr>
      <w:r w:rsidRPr="008A5970">
        <w:rPr>
          <w:rFonts w:cs="David" w:hint="cs"/>
          <w:rtl/>
        </w:rPr>
        <w:tab/>
        <w:t xml:space="preserve">אני רוצה לפנות לכל חברי הכנסת ובפרט לחברי הכנסת הדתיים והחרדים. אני רוצה לומר לכם שאני חושב שראוי כן לאפשר פטור מחובת הנחה. הדברים של חבר הכנסת גפני נשמעו פה ואני חושב שגם המציעים בהחלט יהיו מוכנים לדיאלוג עם כל הגורמים סביב השולחן הזה ועם גורמים נוספים כדי לנסות ולהגיע למקסימום של הבנות והסכמות. בסופו של דבר, אם החוק הזה לא יקודם </w:t>
      </w:r>
      <w:r w:rsidRPr="008A5970">
        <w:rPr>
          <w:rFonts w:cs="David"/>
          <w:rtl/>
        </w:rPr>
        <w:t>–</w:t>
      </w:r>
      <w:r w:rsidRPr="008A5970">
        <w:rPr>
          <w:rFonts w:cs="David" w:hint="cs"/>
          <w:rtl/>
        </w:rPr>
        <w:t xml:space="preserve"> התוצאה היא סבל ומוות מיותרים להרבה מאוד בעלי חיים. אנחנו בסך </w:t>
      </w:r>
      <w:proofErr w:type="spellStart"/>
      <w:r w:rsidRPr="008A5970">
        <w:rPr>
          <w:rFonts w:cs="David" w:hint="cs"/>
          <w:rtl/>
        </w:rPr>
        <w:t>הכל</w:t>
      </w:r>
      <w:proofErr w:type="spellEnd"/>
      <w:r w:rsidRPr="008A5970">
        <w:rPr>
          <w:rFonts w:cs="David" w:hint="cs"/>
          <w:rtl/>
        </w:rPr>
        <w:t xml:space="preserve"> מדברים על פטור מחובת הנחה, חוק שכבר עבר קריאה טרומית, כמעט עבר קריאה ראשונה ובסך </w:t>
      </w:r>
      <w:proofErr w:type="spellStart"/>
      <w:r w:rsidRPr="008A5970">
        <w:rPr>
          <w:rFonts w:cs="David" w:hint="cs"/>
          <w:rtl/>
        </w:rPr>
        <w:t>הכל</w:t>
      </w:r>
      <w:proofErr w:type="spellEnd"/>
      <w:r w:rsidRPr="008A5970">
        <w:rPr>
          <w:rFonts w:cs="David" w:hint="cs"/>
          <w:rtl/>
        </w:rPr>
        <w:t xml:space="preserve"> הוא מאפשר לחדש את הדיאלוג בצורה הגיונית. </w:t>
      </w:r>
    </w:p>
    <w:p w14:paraId="29473C0A" w14:textId="77777777" w:rsidR="008A5970" w:rsidRPr="008A5970" w:rsidRDefault="008A5970" w:rsidP="008A5970">
      <w:pPr>
        <w:bidi/>
        <w:jc w:val="both"/>
        <w:rPr>
          <w:rFonts w:cs="David" w:hint="cs"/>
          <w:rtl/>
        </w:rPr>
      </w:pPr>
    </w:p>
    <w:p w14:paraId="2CD70FAB" w14:textId="77777777" w:rsidR="008A5970" w:rsidRPr="008A5970" w:rsidRDefault="008A5970" w:rsidP="008A5970">
      <w:pPr>
        <w:bidi/>
        <w:jc w:val="both"/>
        <w:rPr>
          <w:rFonts w:cs="David" w:hint="cs"/>
          <w:rtl/>
        </w:rPr>
      </w:pPr>
      <w:r w:rsidRPr="008A5970">
        <w:rPr>
          <w:rFonts w:cs="David" w:hint="cs"/>
          <w:u w:val="single"/>
          <w:rtl/>
        </w:rPr>
        <w:t>היו"ר דוד טל:</w:t>
      </w:r>
    </w:p>
    <w:p w14:paraId="5180EA43" w14:textId="77777777" w:rsidR="008A5970" w:rsidRPr="008A5970" w:rsidRDefault="008A5970" w:rsidP="008A5970">
      <w:pPr>
        <w:bidi/>
        <w:jc w:val="both"/>
        <w:rPr>
          <w:rFonts w:cs="David" w:hint="cs"/>
          <w:rtl/>
        </w:rPr>
      </w:pPr>
    </w:p>
    <w:p w14:paraId="59A7EFB2" w14:textId="77777777" w:rsidR="008A5970" w:rsidRPr="008A5970" w:rsidRDefault="008A5970" w:rsidP="008A5970">
      <w:pPr>
        <w:bidi/>
        <w:jc w:val="both"/>
        <w:rPr>
          <w:rFonts w:cs="David" w:hint="cs"/>
          <w:rtl/>
        </w:rPr>
      </w:pPr>
      <w:r w:rsidRPr="008A5970">
        <w:rPr>
          <w:rFonts w:cs="David" w:hint="cs"/>
          <w:rtl/>
        </w:rPr>
        <w:tab/>
        <w:t xml:space="preserve"> תודה רבה, יושב ראש הקואליציה, חבר הכנסת </w:t>
      </w:r>
      <w:proofErr w:type="spellStart"/>
      <w:r w:rsidRPr="008A5970">
        <w:rPr>
          <w:rFonts w:cs="David" w:hint="cs"/>
          <w:rtl/>
        </w:rPr>
        <w:t>אפללו</w:t>
      </w:r>
      <w:proofErr w:type="spellEnd"/>
      <w:r w:rsidRPr="008A5970">
        <w:rPr>
          <w:rFonts w:cs="David" w:hint="cs"/>
          <w:rtl/>
        </w:rPr>
        <w:t xml:space="preserve">, בבקשה. </w:t>
      </w:r>
    </w:p>
    <w:p w14:paraId="1AA353F6" w14:textId="77777777" w:rsidR="008A5970" w:rsidRPr="008A5970" w:rsidRDefault="008A5970" w:rsidP="008A5970">
      <w:pPr>
        <w:bidi/>
        <w:jc w:val="both"/>
        <w:rPr>
          <w:rFonts w:cs="David" w:hint="cs"/>
          <w:rtl/>
        </w:rPr>
      </w:pPr>
    </w:p>
    <w:p w14:paraId="06D8C51C" w14:textId="77777777" w:rsidR="008A5970" w:rsidRPr="008A5970" w:rsidRDefault="008A5970" w:rsidP="008A5970">
      <w:pPr>
        <w:bidi/>
        <w:jc w:val="both"/>
        <w:rPr>
          <w:rFonts w:cs="David" w:hint="cs"/>
          <w:rtl/>
        </w:rPr>
      </w:pPr>
      <w:r w:rsidRPr="008A5970">
        <w:rPr>
          <w:rFonts w:cs="David" w:hint="cs"/>
          <w:u w:val="single"/>
          <w:rtl/>
        </w:rPr>
        <w:t xml:space="preserve">אלי </w:t>
      </w:r>
      <w:proofErr w:type="spellStart"/>
      <w:r w:rsidRPr="008A5970">
        <w:rPr>
          <w:rFonts w:cs="David" w:hint="cs"/>
          <w:u w:val="single"/>
          <w:rtl/>
        </w:rPr>
        <w:t>אפללו</w:t>
      </w:r>
      <w:proofErr w:type="spellEnd"/>
      <w:r w:rsidRPr="008A5970">
        <w:rPr>
          <w:rFonts w:cs="David" w:hint="cs"/>
          <w:u w:val="single"/>
          <w:rtl/>
        </w:rPr>
        <w:t>:</w:t>
      </w:r>
    </w:p>
    <w:p w14:paraId="450E7440" w14:textId="77777777" w:rsidR="008A5970" w:rsidRPr="008A5970" w:rsidRDefault="008A5970" w:rsidP="008A5970">
      <w:pPr>
        <w:bidi/>
        <w:jc w:val="both"/>
        <w:rPr>
          <w:rFonts w:cs="David" w:hint="cs"/>
          <w:rtl/>
        </w:rPr>
      </w:pPr>
    </w:p>
    <w:p w14:paraId="568E941D" w14:textId="77777777" w:rsidR="008A5970" w:rsidRPr="008A5970" w:rsidRDefault="008A5970" w:rsidP="008A5970">
      <w:pPr>
        <w:bidi/>
        <w:jc w:val="both"/>
        <w:rPr>
          <w:rFonts w:cs="David" w:hint="cs"/>
          <w:rtl/>
        </w:rPr>
      </w:pPr>
      <w:r w:rsidRPr="008A5970">
        <w:rPr>
          <w:rFonts w:cs="David" w:hint="cs"/>
          <w:rtl/>
        </w:rPr>
        <w:tab/>
        <w:t xml:space="preserve">הצעת החוק של חברת הכנסת רונית תירוש באה במקום להוציא להורג אלפי חתולים וכלבים, ראינו בתוכנית בטלביזיה שמדובר במגיפה קשה מאוד. במקום להמית בעלי חיים ולגרום לכך שלא יתרבו ניתן לבצע את ההצעה. אני חושב שאם לא נפעל היום, וזה דבר חמור ממדרגה ראשונה, הציעו שיבואו רבנים ושימצאו פיתרון בהלכה - - - </w:t>
      </w:r>
    </w:p>
    <w:p w14:paraId="36D506B6" w14:textId="77777777" w:rsidR="008A5970" w:rsidRPr="008A5970" w:rsidRDefault="008A5970" w:rsidP="008A5970">
      <w:pPr>
        <w:bidi/>
        <w:jc w:val="both"/>
        <w:rPr>
          <w:rFonts w:cs="David" w:hint="cs"/>
          <w:rtl/>
        </w:rPr>
      </w:pPr>
    </w:p>
    <w:p w14:paraId="256F365B" w14:textId="77777777" w:rsidR="008A5970" w:rsidRPr="008A5970" w:rsidRDefault="008A5970" w:rsidP="008A5970">
      <w:pPr>
        <w:bidi/>
        <w:jc w:val="both"/>
        <w:rPr>
          <w:rFonts w:cs="David" w:hint="cs"/>
          <w:rtl/>
        </w:rPr>
      </w:pPr>
      <w:r w:rsidRPr="008A5970">
        <w:rPr>
          <w:rFonts w:cs="David" w:hint="cs"/>
          <w:u w:val="single"/>
          <w:rtl/>
        </w:rPr>
        <w:t>ניסים זאב:</w:t>
      </w:r>
    </w:p>
    <w:p w14:paraId="36850A6A" w14:textId="77777777" w:rsidR="008A5970" w:rsidRPr="008A5970" w:rsidRDefault="008A5970" w:rsidP="008A5970">
      <w:pPr>
        <w:bidi/>
        <w:jc w:val="both"/>
        <w:rPr>
          <w:rFonts w:cs="David" w:hint="cs"/>
          <w:rtl/>
        </w:rPr>
      </w:pPr>
    </w:p>
    <w:p w14:paraId="28ED57AE" w14:textId="77777777" w:rsidR="008A5970" w:rsidRPr="008A5970" w:rsidRDefault="008A5970" w:rsidP="008A5970">
      <w:pPr>
        <w:bidi/>
        <w:jc w:val="both"/>
        <w:rPr>
          <w:rFonts w:cs="David" w:hint="cs"/>
          <w:rtl/>
        </w:rPr>
      </w:pPr>
      <w:r w:rsidRPr="008A5970">
        <w:rPr>
          <w:rFonts w:cs="David" w:hint="cs"/>
          <w:rtl/>
        </w:rPr>
        <w:tab/>
        <w:t xml:space="preserve"> אבל לא עם החוק הזה יהיה פיתרון. </w:t>
      </w:r>
    </w:p>
    <w:p w14:paraId="34497984" w14:textId="77777777" w:rsidR="008A5970" w:rsidRPr="008A5970" w:rsidRDefault="008A5970" w:rsidP="008A5970">
      <w:pPr>
        <w:bidi/>
        <w:jc w:val="both"/>
        <w:rPr>
          <w:rFonts w:cs="David" w:hint="cs"/>
          <w:rtl/>
        </w:rPr>
      </w:pPr>
    </w:p>
    <w:p w14:paraId="01C7857D" w14:textId="77777777" w:rsidR="008A5970" w:rsidRPr="008A5970" w:rsidRDefault="008A5970" w:rsidP="008A5970">
      <w:pPr>
        <w:bidi/>
        <w:jc w:val="both"/>
        <w:rPr>
          <w:rFonts w:cs="David" w:hint="cs"/>
          <w:rtl/>
        </w:rPr>
      </w:pPr>
      <w:r w:rsidRPr="008A5970">
        <w:rPr>
          <w:rFonts w:cs="David" w:hint="cs"/>
          <w:u w:val="single"/>
          <w:rtl/>
        </w:rPr>
        <w:t>היו"ר דוד טל:</w:t>
      </w:r>
    </w:p>
    <w:p w14:paraId="5E58B94A" w14:textId="77777777" w:rsidR="008A5970" w:rsidRPr="008A5970" w:rsidRDefault="008A5970" w:rsidP="008A5970">
      <w:pPr>
        <w:bidi/>
        <w:jc w:val="both"/>
        <w:rPr>
          <w:rFonts w:cs="David" w:hint="cs"/>
          <w:rtl/>
        </w:rPr>
      </w:pPr>
    </w:p>
    <w:p w14:paraId="0CC94486" w14:textId="77777777" w:rsidR="008A5970" w:rsidRPr="008A5970" w:rsidRDefault="008A5970" w:rsidP="008A5970">
      <w:pPr>
        <w:bidi/>
        <w:jc w:val="both"/>
        <w:rPr>
          <w:rFonts w:cs="David" w:hint="cs"/>
          <w:rtl/>
        </w:rPr>
      </w:pPr>
      <w:r w:rsidRPr="008A5970">
        <w:rPr>
          <w:rFonts w:cs="David" w:hint="cs"/>
          <w:rtl/>
        </w:rPr>
        <w:tab/>
        <w:t xml:space="preserve"> ואם תסכים חברת הכנסת לא להתקדם עם החוק עד שזה לא ייסגר זה יהיה בסדר?</w:t>
      </w:r>
    </w:p>
    <w:p w14:paraId="20567DBB" w14:textId="77777777" w:rsidR="008A5970" w:rsidRPr="008A5970" w:rsidRDefault="008A5970" w:rsidP="008A5970">
      <w:pPr>
        <w:bidi/>
        <w:jc w:val="both"/>
        <w:rPr>
          <w:rFonts w:cs="David" w:hint="cs"/>
          <w:u w:val="single"/>
          <w:rtl/>
        </w:rPr>
      </w:pPr>
    </w:p>
    <w:p w14:paraId="3122397D" w14:textId="77777777" w:rsidR="008A5970" w:rsidRPr="008A5970" w:rsidRDefault="008A5970" w:rsidP="008A5970">
      <w:pPr>
        <w:bidi/>
        <w:jc w:val="both"/>
        <w:rPr>
          <w:rFonts w:cs="David" w:hint="cs"/>
          <w:rtl/>
        </w:rPr>
      </w:pPr>
      <w:r w:rsidRPr="008A5970">
        <w:rPr>
          <w:rFonts w:cs="David" w:hint="cs"/>
          <w:u w:val="single"/>
          <w:rtl/>
        </w:rPr>
        <w:t xml:space="preserve">אלי </w:t>
      </w:r>
      <w:proofErr w:type="spellStart"/>
      <w:r w:rsidRPr="008A5970">
        <w:rPr>
          <w:rFonts w:cs="David" w:hint="cs"/>
          <w:u w:val="single"/>
          <w:rtl/>
        </w:rPr>
        <w:t>אפללו</w:t>
      </w:r>
      <w:proofErr w:type="spellEnd"/>
      <w:r w:rsidRPr="008A5970">
        <w:rPr>
          <w:rFonts w:cs="David" w:hint="cs"/>
          <w:u w:val="single"/>
          <w:rtl/>
        </w:rPr>
        <w:t>:</w:t>
      </w:r>
    </w:p>
    <w:p w14:paraId="09043FFD" w14:textId="77777777" w:rsidR="008A5970" w:rsidRPr="008A5970" w:rsidRDefault="008A5970" w:rsidP="008A5970">
      <w:pPr>
        <w:bidi/>
        <w:jc w:val="both"/>
        <w:rPr>
          <w:rFonts w:cs="David" w:hint="cs"/>
          <w:rtl/>
        </w:rPr>
      </w:pPr>
    </w:p>
    <w:p w14:paraId="03177CA5" w14:textId="77777777" w:rsidR="008A5970" w:rsidRPr="008A5970" w:rsidRDefault="008A5970" w:rsidP="008A5970">
      <w:pPr>
        <w:bidi/>
        <w:jc w:val="both"/>
        <w:rPr>
          <w:rFonts w:cs="David" w:hint="cs"/>
          <w:rtl/>
        </w:rPr>
      </w:pPr>
      <w:r w:rsidRPr="008A5970">
        <w:rPr>
          <w:rFonts w:cs="David" w:hint="cs"/>
          <w:rtl/>
        </w:rPr>
        <w:tab/>
        <w:t xml:space="preserve"> אני חושב שהנושא הוא חשוב מאוד ועל אחת כמה וכמה החוק היה עובר אילו לא היינו עם הבנות שהיינו בטוחים שבאותו יום החוק היה אמור לעבור, כפי שהזכיר ראובן ריבלין, אבל לעצם העניין אני מבקש שניתן להם פטור מחובת הנחה כי זה דבר חשוב מאוד ולדעתי אין מקרה יותר חשוב </w:t>
      </w:r>
      <w:proofErr w:type="spellStart"/>
      <w:r w:rsidRPr="008A5970">
        <w:rPr>
          <w:rFonts w:cs="David" w:hint="cs"/>
          <w:rtl/>
        </w:rPr>
        <w:t>והומני</w:t>
      </w:r>
      <w:proofErr w:type="spellEnd"/>
      <w:r w:rsidRPr="008A5970">
        <w:rPr>
          <w:rFonts w:cs="David" w:hint="cs"/>
          <w:rtl/>
        </w:rPr>
        <w:t xml:space="preserve"> מהמקרה הזה. </w:t>
      </w:r>
    </w:p>
    <w:p w14:paraId="37156E1B" w14:textId="77777777" w:rsidR="008A5970" w:rsidRPr="008A5970" w:rsidRDefault="008A5970" w:rsidP="008A5970">
      <w:pPr>
        <w:bidi/>
        <w:jc w:val="both"/>
        <w:rPr>
          <w:rFonts w:cs="David" w:hint="cs"/>
          <w:rtl/>
        </w:rPr>
      </w:pPr>
    </w:p>
    <w:p w14:paraId="4C2DC313" w14:textId="77777777" w:rsidR="008A5970" w:rsidRPr="008A5970" w:rsidRDefault="008A5970" w:rsidP="008A5970">
      <w:pPr>
        <w:bidi/>
        <w:jc w:val="both"/>
        <w:rPr>
          <w:rFonts w:cs="David" w:hint="cs"/>
          <w:rtl/>
        </w:rPr>
      </w:pPr>
      <w:r w:rsidRPr="008A5970">
        <w:rPr>
          <w:rFonts w:cs="David" w:hint="cs"/>
          <w:u w:val="single"/>
          <w:rtl/>
        </w:rPr>
        <w:t>ניסים זאב:</w:t>
      </w:r>
    </w:p>
    <w:p w14:paraId="12A18267" w14:textId="77777777" w:rsidR="008A5970" w:rsidRPr="008A5970" w:rsidRDefault="008A5970" w:rsidP="008A5970">
      <w:pPr>
        <w:bidi/>
        <w:jc w:val="both"/>
        <w:rPr>
          <w:rFonts w:cs="David" w:hint="cs"/>
          <w:rtl/>
        </w:rPr>
      </w:pPr>
    </w:p>
    <w:p w14:paraId="59145C5E" w14:textId="77777777" w:rsidR="008A5970" w:rsidRPr="008A5970" w:rsidRDefault="008A5970" w:rsidP="008A5970">
      <w:pPr>
        <w:bidi/>
        <w:jc w:val="both"/>
        <w:rPr>
          <w:rFonts w:cs="David" w:hint="cs"/>
          <w:rtl/>
        </w:rPr>
      </w:pPr>
      <w:r w:rsidRPr="008A5970">
        <w:rPr>
          <w:rFonts w:cs="David" w:hint="cs"/>
          <w:rtl/>
        </w:rPr>
        <w:tab/>
        <w:t xml:space="preserve"> אין מקרה יותר חשוב? אל תגזים. </w:t>
      </w:r>
    </w:p>
    <w:p w14:paraId="7D286FC4" w14:textId="77777777" w:rsidR="008A5970" w:rsidRPr="008A5970" w:rsidRDefault="008A5970" w:rsidP="008A5970">
      <w:pPr>
        <w:bidi/>
        <w:jc w:val="both"/>
        <w:rPr>
          <w:rFonts w:cs="David" w:hint="cs"/>
          <w:rtl/>
        </w:rPr>
      </w:pPr>
    </w:p>
    <w:p w14:paraId="1354A871" w14:textId="77777777" w:rsidR="008A5970" w:rsidRPr="008A5970" w:rsidRDefault="008A5970" w:rsidP="008A5970">
      <w:pPr>
        <w:bidi/>
        <w:jc w:val="both"/>
        <w:rPr>
          <w:rFonts w:cs="David" w:hint="cs"/>
          <w:rtl/>
        </w:rPr>
      </w:pPr>
      <w:r w:rsidRPr="008A5970">
        <w:rPr>
          <w:rFonts w:cs="David" w:hint="cs"/>
          <w:u w:val="single"/>
          <w:rtl/>
        </w:rPr>
        <w:t>משה גפני:</w:t>
      </w:r>
    </w:p>
    <w:p w14:paraId="31CEC2CE" w14:textId="77777777" w:rsidR="008A5970" w:rsidRPr="008A5970" w:rsidRDefault="008A5970" w:rsidP="008A5970">
      <w:pPr>
        <w:bidi/>
        <w:jc w:val="both"/>
        <w:rPr>
          <w:rFonts w:cs="David" w:hint="cs"/>
          <w:rtl/>
        </w:rPr>
      </w:pPr>
    </w:p>
    <w:p w14:paraId="641424D0" w14:textId="77777777" w:rsidR="008A5970" w:rsidRPr="008A5970" w:rsidRDefault="008A5970" w:rsidP="008A5970">
      <w:pPr>
        <w:bidi/>
        <w:jc w:val="both"/>
        <w:rPr>
          <w:rFonts w:cs="David" w:hint="cs"/>
          <w:rtl/>
        </w:rPr>
      </w:pPr>
      <w:r w:rsidRPr="008A5970">
        <w:rPr>
          <w:rFonts w:cs="David" w:hint="cs"/>
          <w:rtl/>
        </w:rPr>
        <w:tab/>
        <w:t xml:space="preserve">אני מבקש שיהיה כתוב בפרוטוקול, אני לא דיברתי על המהות, צער בעלי חיים אכפת לי לא פחות מאף אחד אחר כאן בחדר הזה ושאף אחד לא יזרוק לי </w:t>
      </w:r>
      <w:proofErr w:type="spellStart"/>
      <w:r w:rsidRPr="008A5970">
        <w:rPr>
          <w:rFonts w:cs="David" w:hint="cs"/>
          <w:rtl/>
        </w:rPr>
        <w:t>ססמאות</w:t>
      </w:r>
      <w:proofErr w:type="spellEnd"/>
      <w:r w:rsidRPr="008A5970">
        <w:rPr>
          <w:rFonts w:cs="David" w:hint="cs"/>
          <w:rtl/>
        </w:rPr>
        <w:t>, אם אתם רוצים לדבר על המהות יש לי מה לומר. גם סירוס זה צער בעלי חיים.</w:t>
      </w:r>
    </w:p>
    <w:p w14:paraId="73D52071" w14:textId="77777777" w:rsidR="008A5970" w:rsidRPr="008A5970" w:rsidRDefault="008A5970" w:rsidP="008A5970">
      <w:pPr>
        <w:bidi/>
        <w:jc w:val="both"/>
        <w:rPr>
          <w:rFonts w:cs="David" w:hint="cs"/>
          <w:rtl/>
        </w:rPr>
      </w:pPr>
    </w:p>
    <w:p w14:paraId="524A89EF" w14:textId="77777777" w:rsidR="008A5970" w:rsidRPr="008A5970" w:rsidRDefault="008A5970" w:rsidP="008A5970">
      <w:pPr>
        <w:bidi/>
        <w:jc w:val="both"/>
        <w:rPr>
          <w:rFonts w:cs="David" w:hint="cs"/>
          <w:i/>
          <w:iCs/>
          <w:rtl/>
        </w:rPr>
      </w:pPr>
      <w:r w:rsidRPr="008A5970">
        <w:rPr>
          <w:rFonts w:cs="David" w:hint="cs"/>
          <w:u w:val="single"/>
          <w:rtl/>
        </w:rPr>
        <w:t>קולט אביטל:</w:t>
      </w:r>
    </w:p>
    <w:p w14:paraId="109A6B78" w14:textId="77777777" w:rsidR="008A5970" w:rsidRPr="008A5970" w:rsidRDefault="008A5970" w:rsidP="008A5970">
      <w:pPr>
        <w:bidi/>
        <w:jc w:val="both"/>
        <w:rPr>
          <w:rFonts w:cs="David" w:hint="cs"/>
          <w:i/>
          <w:iCs/>
          <w:rtl/>
        </w:rPr>
      </w:pPr>
    </w:p>
    <w:p w14:paraId="0F19A5AD" w14:textId="77777777" w:rsidR="008A5970" w:rsidRPr="008A5970" w:rsidRDefault="008A5970" w:rsidP="008A5970">
      <w:pPr>
        <w:bidi/>
        <w:jc w:val="both"/>
        <w:rPr>
          <w:rFonts w:cs="David" w:hint="cs"/>
          <w:rtl/>
        </w:rPr>
      </w:pPr>
      <w:r w:rsidRPr="008A5970">
        <w:rPr>
          <w:rFonts w:cs="David" w:hint="cs"/>
          <w:i/>
          <w:iCs/>
          <w:rtl/>
        </w:rPr>
        <w:tab/>
        <w:t xml:space="preserve"> </w:t>
      </w:r>
      <w:r w:rsidRPr="008A5970">
        <w:rPr>
          <w:rFonts w:cs="David" w:hint="cs"/>
          <w:rtl/>
        </w:rPr>
        <w:t>לא כי זה נעשה בהרדמה.</w:t>
      </w:r>
    </w:p>
    <w:p w14:paraId="65F59179" w14:textId="77777777" w:rsidR="008A5970" w:rsidRPr="008A5970" w:rsidRDefault="008A5970" w:rsidP="008A5970">
      <w:pPr>
        <w:bidi/>
        <w:jc w:val="both"/>
        <w:rPr>
          <w:rFonts w:cs="David" w:hint="cs"/>
          <w:rtl/>
        </w:rPr>
      </w:pPr>
    </w:p>
    <w:p w14:paraId="18DAAE91" w14:textId="77777777" w:rsidR="008A5970" w:rsidRPr="008A5970" w:rsidRDefault="008A5970" w:rsidP="008A5970">
      <w:pPr>
        <w:bidi/>
        <w:jc w:val="both"/>
        <w:rPr>
          <w:rFonts w:cs="David" w:hint="cs"/>
          <w:rtl/>
        </w:rPr>
      </w:pPr>
      <w:r w:rsidRPr="008A5970">
        <w:rPr>
          <w:rFonts w:cs="David" w:hint="cs"/>
          <w:u w:val="single"/>
          <w:rtl/>
        </w:rPr>
        <w:t>היו"ר דוד טל:</w:t>
      </w:r>
    </w:p>
    <w:p w14:paraId="1867C1D3" w14:textId="77777777" w:rsidR="008A5970" w:rsidRPr="008A5970" w:rsidRDefault="008A5970" w:rsidP="008A5970">
      <w:pPr>
        <w:bidi/>
        <w:jc w:val="both"/>
        <w:rPr>
          <w:rFonts w:cs="David" w:hint="cs"/>
          <w:rtl/>
        </w:rPr>
      </w:pPr>
    </w:p>
    <w:p w14:paraId="5F838AA0" w14:textId="77777777" w:rsidR="008A5970" w:rsidRPr="008A5970" w:rsidRDefault="008A5970" w:rsidP="008A5970">
      <w:pPr>
        <w:bidi/>
        <w:jc w:val="both"/>
        <w:rPr>
          <w:rFonts w:cs="David" w:hint="cs"/>
          <w:rtl/>
        </w:rPr>
      </w:pPr>
      <w:r w:rsidRPr="008A5970">
        <w:rPr>
          <w:rFonts w:cs="David" w:hint="cs"/>
          <w:rtl/>
        </w:rPr>
        <w:tab/>
        <w:t xml:space="preserve"> חבר הכנסת </w:t>
      </w:r>
      <w:proofErr w:type="spellStart"/>
      <w:r w:rsidRPr="008A5970">
        <w:rPr>
          <w:rFonts w:cs="David" w:hint="cs"/>
          <w:rtl/>
        </w:rPr>
        <w:t>מרגי</w:t>
      </w:r>
      <w:proofErr w:type="spellEnd"/>
      <w:r w:rsidRPr="008A5970">
        <w:rPr>
          <w:rFonts w:cs="David" w:hint="cs"/>
          <w:rtl/>
        </w:rPr>
        <w:t xml:space="preserve">, בבקשה. </w:t>
      </w:r>
    </w:p>
    <w:p w14:paraId="546A0732" w14:textId="77777777" w:rsidR="008A5970" w:rsidRPr="008A5970" w:rsidRDefault="008A5970" w:rsidP="008A5970">
      <w:pPr>
        <w:bidi/>
        <w:jc w:val="both"/>
        <w:rPr>
          <w:rFonts w:cs="David" w:hint="cs"/>
          <w:rtl/>
        </w:rPr>
      </w:pPr>
    </w:p>
    <w:p w14:paraId="02A2F8A9" w14:textId="77777777" w:rsidR="008A5970" w:rsidRPr="008A5970" w:rsidRDefault="008A5970" w:rsidP="008A5970">
      <w:pPr>
        <w:bidi/>
        <w:jc w:val="both"/>
        <w:rPr>
          <w:rFonts w:cs="David" w:hint="cs"/>
          <w:u w:val="single"/>
          <w:rtl/>
        </w:rPr>
      </w:pPr>
    </w:p>
    <w:p w14:paraId="412A29A9" w14:textId="77777777" w:rsidR="008A5970" w:rsidRPr="008A5970" w:rsidRDefault="008A5970" w:rsidP="008A5970">
      <w:pPr>
        <w:bidi/>
        <w:jc w:val="both"/>
        <w:rPr>
          <w:rFonts w:cs="David" w:hint="cs"/>
          <w:rtl/>
        </w:rPr>
      </w:pPr>
      <w:r w:rsidRPr="008A5970">
        <w:rPr>
          <w:rFonts w:cs="David" w:hint="cs"/>
          <w:u w:val="single"/>
          <w:rtl/>
        </w:rPr>
        <w:t xml:space="preserve">יעקב </w:t>
      </w:r>
      <w:proofErr w:type="spellStart"/>
      <w:r w:rsidRPr="008A5970">
        <w:rPr>
          <w:rFonts w:cs="David" w:hint="cs"/>
          <w:u w:val="single"/>
          <w:rtl/>
        </w:rPr>
        <w:t>מרגי</w:t>
      </w:r>
      <w:proofErr w:type="spellEnd"/>
      <w:r w:rsidRPr="008A5970">
        <w:rPr>
          <w:rFonts w:cs="David" w:hint="cs"/>
          <w:u w:val="single"/>
          <w:rtl/>
        </w:rPr>
        <w:t>:</w:t>
      </w:r>
    </w:p>
    <w:p w14:paraId="098D1011" w14:textId="77777777" w:rsidR="008A5970" w:rsidRPr="008A5970" w:rsidRDefault="008A5970" w:rsidP="008A5970">
      <w:pPr>
        <w:bidi/>
        <w:jc w:val="both"/>
        <w:rPr>
          <w:rFonts w:cs="David" w:hint="cs"/>
          <w:rtl/>
        </w:rPr>
      </w:pPr>
    </w:p>
    <w:p w14:paraId="03AE143A" w14:textId="77777777" w:rsidR="008A5970" w:rsidRPr="008A5970" w:rsidRDefault="008A5970" w:rsidP="008A5970">
      <w:pPr>
        <w:bidi/>
        <w:jc w:val="both"/>
        <w:rPr>
          <w:rFonts w:cs="David" w:hint="cs"/>
          <w:rtl/>
        </w:rPr>
      </w:pPr>
      <w:r w:rsidRPr="008A5970">
        <w:rPr>
          <w:rFonts w:cs="David" w:hint="cs"/>
          <w:rtl/>
        </w:rPr>
        <w:tab/>
        <w:t xml:space="preserve"> אני לא רוצה להיכנס למהות, אני רק תוהה אם הצעת החוק תדבר גם על מימון לבעלי כלבים וחתולים פרטיים, אם הכסף הזה שהוא תקציב מדינה יסייע בידי אנשים פרטיים. אני מבין שיש בעיה ברחובות, משוטטים כלבים נטושים - - - </w:t>
      </w:r>
    </w:p>
    <w:p w14:paraId="484AA373" w14:textId="77777777" w:rsidR="008A5970" w:rsidRPr="008A5970" w:rsidRDefault="008A5970" w:rsidP="008A5970">
      <w:pPr>
        <w:bidi/>
        <w:jc w:val="both"/>
        <w:rPr>
          <w:rFonts w:cs="David" w:hint="cs"/>
          <w:rtl/>
        </w:rPr>
      </w:pPr>
    </w:p>
    <w:p w14:paraId="726D5D53" w14:textId="77777777" w:rsidR="008A5970" w:rsidRPr="008A5970" w:rsidRDefault="008A5970" w:rsidP="008A5970">
      <w:pPr>
        <w:bidi/>
        <w:jc w:val="both"/>
        <w:rPr>
          <w:rFonts w:cs="David" w:hint="cs"/>
          <w:rtl/>
        </w:rPr>
      </w:pPr>
      <w:r w:rsidRPr="008A5970">
        <w:rPr>
          <w:rFonts w:cs="David" w:hint="cs"/>
          <w:u w:val="single"/>
          <w:rtl/>
        </w:rPr>
        <w:t>ראובן ריבלין:</w:t>
      </w:r>
    </w:p>
    <w:p w14:paraId="68A21E3A" w14:textId="77777777" w:rsidR="008A5970" w:rsidRPr="008A5970" w:rsidRDefault="008A5970" w:rsidP="008A5970">
      <w:pPr>
        <w:bidi/>
        <w:jc w:val="both"/>
        <w:rPr>
          <w:rFonts w:cs="David" w:hint="cs"/>
          <w:rtl/>
        </w:rPr>
      </w:pPr>
    </w:p>
    <w:p w14:paraId="2E6E989F" w14:textId="77777777" w:rsidR="008A5970" w:rsidRPr="008A5970" w:rsidRDefault="008A5970" w:rsidP="008A5970">
      <w:pPr>
        <w:bidi/>
        <w:jc w:val="both"/>
        <w:rPr>
          <w:rFonts w:cs="David" w:hint="cs"/>
          <w:rtl/>
        </w:rPr>
      </w:pPr>
      <w:r w:rsidRPr="008A5970">
        <w:rPr>
          <w:rFonts w:cs="David" w:hint="cs"/>
          <w:rtl/>
        </w:rPr>
        <w:tab/>
        <w:t xml:space="preserve"> זה רק לגבי כלבים משוטטים. </w:t>
      </w:r>
    </w:p>
    <w:p w14:paraId="63E1E7C6" w14:textId="77777777" w:rsidR="008A5970" w:rsidRPr="008A5970" w:rsidRDefault="008A5970" w:rsidP="008A5970">
      <w:pPr>
        <w:bidi/>
        <w:jc w:val="both"/>
        <w:rPr>
          <w:rFonts w:cs="David" w:hint="cs"/>
          <w:u w:val="single"/>
          <w:rtl/>
        </w:rPr>
      </w:pPr>
    </w:p>
    <w:p w14:paraId="6C8572DD"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5694839E" w14:textId="77777777" w:rsidR="008A5970" w:rsidRPr="008A5970" w:rsidRDefault="008A5970" w:rsidP="008A5970">
      <w:pPr>
        <w:bidi/>
        <w:jc w:val="both"/>
        <w:rPr>
          <w:rFonts w:cs="David" w:hint="cs"/>
          <w:rtl/>
        </w:rPr>
      </w:pPr>
    </w:p>
    <w:p w14:paraId="1A8A1DA4" w14:textId="77777777" w:rsidR="008A5970" w:rsidRPr="008A5970" w:rsidRDefault="008A5970" w:rsidP="008A5970">
      <w:pPr>
        <w:bidi/>
        <w:jc w:val="both"/>
        <w:rPr>
          <w:rFonts w:cs="David" w:hint="cs"/>
          <w:rtl/>
        </w:rPr>
      </w:pPr>
      <w:r w:rsidRPr="008A5970">
        <w:rPr>
          <w:rFonts w:cs="David" w:hint="cs"/>
          <w:rtl/>
        </w:rPr>
        <w:tab/>
        <w:t xml:space="preserve">היועצת המשפטית של הוועדה בבקשה. </w:t>
      </w:r>
    </w:p>
    <w:p w14:paraId="3F9FDCDE" w14:textId="77777777" w:rsidR="008A5970" w:rsidRPr="008A5970" w:rsidRDefault="008A5970" w:rsidP="008A5970">
      <w:pPr>
        <w:bidi/>
        <w:jc w:val="both"/>
        <w:rPr>
          <w:rFonts w:cs="David" w:hint="cs"/>
          <w:rtl/>
        </w:rPr>
      </w:pPr>
    </w:p>
    <w:p w14:paraId="72E904A4"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7063F92B" w14:textId="77777777" w:rsidR="008A5970" w:rsidRPr="008A5970" w:rsidRDefault="008A5970" w:rsidP="008A5970">
      <w:pPr>
        <w:bidi/>
        <w:jc w:val="both"/>
        <w:rPr>
          <w:rFonts w:cs="David" w:hint="cs"/>
          <w:rtl/>
        </w:rPr>
      </w:pPr>
    </w:p>
    <w:p w14:paraId="465ACE8C" w14:textId="77777777" w:rsidR="008A5970" w:rsidRPr="008A5970" w:rsidRDefault="008A5970" w:rsidP="008A5970">
      <w:pPr>
        <w:bidi/>
        <w:jc w:val="both"/>
        <w:rPr>
          <w:rFonts w:cs="David" w:hint="cs"/>
          <w:rtl/>
        </w:rPr>
      </w:pPr>
      <w:r w:rsidRPr="008A5970">
        <w:rPr>
          <w:rFonts w:cs="David" w:hint="cs"/>
          <w:rtl/>
        </w:rPr>
        <w:tab/>
        <w:t xml:space="preserve"> אני רוצה שוב להבהיר לגבי הצעות החוק והסמכות של הוועדה. שתי הצעות החוק, ההצעה שהוסרה מסדר היום בקריאה הראשונה וההצעה שהונחה מחדש אתמול עוסקות בנושא של עיקור וסירוס כלבים וחתולים. יש כמה הבדלים בין ההצעות, הסכום של הקצאת המדינה, הצעה אחת מדברת על 4.5 מיליון, ההצעה השנייה מדברת על 4.9 מיליון. בנוסף, ההצעה שהוסרה דיברה על כך שהשתתפות אוצר המדינה תהיה בשיעור שלא יפחת מ-30% מהעלויות של ניתוחים, ההצעה שהונחה מחדש לא מדברת על זה. ההצעה שהוסרה קובעת ששר החקלאות יקבע את העלות </w:t>
      </w:r>
      <w:proofErr w:type="spellStart"/>
      <w:r w:rsidRPr="008A5970">
        <w:rPr>
          <w:rFonts w:cs="David" w:hint="cs"/>
          <w:rtl/>
        </w:rPr>
        <w:t>המירבית</w:t>
      </w:r>
      <w:proofErr w:type="spellEnd"/>
      <w:r w:rsidRPr="008A5970">
        <w:rPr>
          <w:rFonts w:cs="David" w:hint="cs"/>
          <w:rtl/>
        </w:rPr>
        <w:t xml:space="preserve"> של ניתוחים - - - </w:t>
      </w:r>
    </w:p>
    <w:p w14:paraId="24B2A84D" w14:textId="77777777" w:rsidR="008A5970" w:rsidRPr="008A5970" w:rsidRDefault="008A5970" w:rsidP="008A5970">
      <w:pPr>
        <w:bidi/>
        <w:jc w:val="both"/>
        <w:rPr>
          <w:rFonts w:cs="David" w:hint="cs"/>
          <w:rtl/>
        </w:rPr>
      </w:pPr>
    </w:p>
    <w:p w14:paraId="74EF6AD6" w14:textId="77777777" w:rsidR="008A5970" w:rsidRPr="008A5970" w:rsidRDefault="008A5970" w:rsidP="008A5970">
      <w:pPr>
        <w:bidi/>
        <w:jc w:val="both"/>
        <w:rPr>
          <w:rFonts w:cs="David" w:hint="cs"/>
          <w:rtl/>
        </w:rPr>
      </w:pPr>
      <w:r w:rsidRPr="008A5970">
        <w:rPr>
          <w:rFonts w:cs="David" w:hint="cs"/>
          <w:u w:val="single"/>
          <w:rtl/>
        </w:rPr>
        <w:t>משה גפני:</w:t>
      </w:r>
    </w:p>
    <w:p w14:paraId="1FE27DEB" w14:textId="77777777" w:rsidR="008A5970" w:rsidRPr="008A5970" w:rsidRDefault="008A5970" w:rsidP="008A5970">
      <w:pPr>
        <w:bidi/>
        <w:jc w:val="both"/>
        <w:rPr>
          <w:rFonts w:cs="David" w:hint="cs"/>
          <w:rtl/>
        </w:rPr>
      </w:pPr>
    </w:p>
    <w:p w14:paraId="4F0562AF" w14:textId="77777777" w:rsidR="008A5970" w:rsidRPr="008A5970" w:rsidRDefault="008A5970" w:rsidP="008A5970">
      <w:pPr>
        <w:bidi/>
        <w:jc w:val="both"/>
        <w:rPr>
          <w:rFonts w:cs="David" w:hint="cs"/>
          <w:rtl/>
        </w:rPr>
      </w:pPr>
      <w:r w:rsidRPr="008A5970">
        <w:rPr>
          <w:rFonts w:cs="David" w:hint="cs"/>
          <w:rtl/>
        </w:rPr>
        <w:tab/>
        <w:t xml:space="preserve">אין סמכות לוועדה - - - </w:t>
      </w:r>
    </w:p>
    <w:p w14:paraId="1CA7A3E6" w14:textId="77777777" w:rsidR="008A5970" w:rsidRPr="008A5970" w:rsidRDefault="008A5970" w:rsidP="008A5970">
      <w:pPr>
        <w:bidi/>
        <w:jc w:val="both"/>
        <w:rPr>
          <w:rFonts w:cs="David" w:hint="cs"/>
          <w:rtl/>
        </w:rPr>
      </w:pPr>
    </w:p>
    <w:p w14:paraId="66477D9A"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5FAA6EFC" w14:textId="77777777" w:rsidR="008A5970" w:rsidRPr="008A5970" w:rsidRDefault="008A5970" w:rsidP="008A5970">
      <w:pPr>
        <w:bidi/>
        <w:jc w:val="both"/>
        <w:rPr>
          <w:rFonts w:cs="David" w:hint="cs"/>
          <w:rtl/>
        </w:rPr>
      </w:pPr>
    </w:p>
    <w:p w14:paraId="2870A4EC" w14:textId="77777777" w:rsidR="008A5970" w:rsidRPr="008A5970" w:rsidRDefault="008A5970" w:rsidP="008A5970">
      <w:pPr>
        <w:bidi/>
        <w:jc w:val="both"/>
        <w:rPr>
          <w:rFonts w:cs="David" w:hint="cs"/>
          <w:rtl/>
        </w:rPr>
      </w:pPr>
      <w:r w:rsidRPr="008A5970">
        <w:rPr>
          <w:rFonts w:cs="David" w:hint="cs"/>
          <w:rtl/>
        </w:rPr>
        <w:tab/>
        <w:t xml:space="preserve">היא אומרת שיש סמכות להחליט אם זה דומה או לא דומה ואם זה דומה </w:t>
      </w:r>
      <w:r w:rsidRPr="008A5970">
        <w:rPr>
          <w:rFonts w:cs="David"/>
          <w:rtl/>
        </w:rPr>
        <w:t>–</w:t>
      </w:r>
      <w:r w:rsidRPr="008A5970">
        <w:rPr>
          <w:rFonts w:cs="David" w:hint="cs"/>
          <w:rtl/>
        </w:rPr>
        <w:t xml:space="preserve"> יש לה חצי שנה, אם זה לא דומה אפשר לרוץ עם זה.</w:t>
      </w:r>
    </w:p>
    <w:p w14:paraId="0473B061" w14:textId="77777777" w:rsidR="008A5970" w:rsidRPr="008A5970" w:rsidRDefault="008A5970" w:rsidP="008A5970">
      <w:pPr>
        <w:bidi/>
        <w:jc w:val="both"/>
        <w:rPr>
          <w:rFonts w:cs="David" w:hint="cs"/>
          <w:rtl/>
        </w:rPr>
      </w:pPr>
    </w:p>
    <w:p w14:paraId="65422704"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35DFC3FB" w14:textId="77777777" w:rsidR="008A5970" w:rsidRPr="008A5970" w:rsidRDefault="008A5970" w:rsidP="008A5970">
      <w:pPr>
        <w:bidi/>
        <w:jc w:val="both"/>
        <w:rPr>
          <w:rFonts w:cs="David" w:hint="cs"/>
          <w:rtl/>
        </w:rPr>
      </w:pPr>
    </w:p>
    <w:p w14:paraId="646E53DD" w14:textId="77777777" w:rsidR="008A5970" w:rsidRPr="008A5970" w:rsidRDefault="008A5970" w:rsidP="008A5970">
      <w:pPr>
        <w:bidi/>
        <w:jc w:val="both"/>
        <w:rPr>
          <w:rFonts w:cs="David" w:hint="cs"/>
          <w:rtl/>
        </w:rPr>
      </w:pPr>
      <w:r w:rsidRPr="008A5970">
        <w:rPr>
          <w:rFonts w:cs="David" w:hint="cs"/>
          <w:rtl/>
        </w:rPr>
        <w:tab/>
        <w:t xml:space="preserve">התקנון קובע שהצעה שהיא זהה או דומה במהותה לא תובא לדיון מוקדם חצי שנה אלא אם יו"ר הכנסת קבע שחל שינוי של ממש בנסיבות. התקנון גם קובע שאם יו"ר הכנסת לא סבר כך - יכול כל אחד מחברי הכנסת לפנות לוועדת הכנסת. בעצם הייתי רואה שעברנו לשלב הזה. ועדת הכנסת יכולה לקבוע שהצעת החוק זהה או דומה בעיקרה ולא חל שינוי בנסיבות ולכן לא ניתן להביאה לדיון 6 חודשים. </w:t>
      </w:r>
    </w:p>
    <w:p w14:paraId="779443C3" w14:textId="77777777" w:rsidR="008A5970" w:rsidRPr="008A5970" w:rsidRDefault="008A5970" w:rsidP="008A5970">
      <w:pPr>
        <w:bidi/>
        <w:jc w:val="both"/>
        <w:rPr>
          <w:rFonts w:cs="David" w:hint="cs"/>
          <w:rtl/>
        </w:rPr>
      </w:pPr>
    </w:p>
    <w:p w14:paraId="0DF8810F" w14:textId="77777777" w:rsidR="008A5970" w:rsidRPr="008A5970" w:rsidRDefault="008A5970" w:rsidP="008A5970">
      <w:pPr>
        <w:bidi/>
        <w:jc w:val="both"/>
        <w:rPr>
          <w:rFonts w:cs="David" w:hint="cs"/>
          <w:rtl/>
        </w:rPr>
      </w:pPr>
      <w:r w:rsidRPr="008A5970">
        <w:rPr>
          <w:rFonts w:cs="David" w:hint="cs"/>
          <w:u w:val="single"/>
          <w:rtl/>
        </w:rPr>
        <w:t>משה גפני:</w:t>
      </w:r>
    </w:p>
    <w:p w14:paraId="117BE19C" w14:textId="77777777" w:rsidR="008A5970" w:rsidRPr="008A5970" w:rsidRDefault="008A5970" w:rsidP="008A5970">
      <w:pPr>
        <w:bidi/>
        <w:jc w:val="both"/>
        <w:rPr>
          <w:rFonts w:cs="David" w:hint="cs"/>
          <w:rtl/>
        </w:rPr>
      </w:pPr>
    </w:p>
    <w:p w14:paraId="588AEA3F" w14:textId="77777777" w:rsidR="008A5970" w:rsidRPr="008A5970" w:rsidRDefault="008A5970" w:rsidP="008A5970">
      <w:pPr>
        <w:bidi/>
        <w:jc w:val="both"/>
        <w:rPr>
          <w:rFonts w:cs="David" w:hint="cs"/>
          <w:rtl/>
        </w:rPr>
      </w:pPr>
      <w:r w:rsidRPr="008A5970">
        <w:rPr>
          <w:rFonts w:cs="David" w:hint="cs"/>
          <w:rtl/>
        </w:rPr>
        <w:tab/>
        <w:t xml:space="preserve"> אין סמכות לוועדת הכנסת למה שהיא אומרת. </w:t>
      </w:r>
    </w:p>
    <w:p w14:paraId="64496527" w14:textId="77777777" w:rsidR="008A5970" w:rsidRPr="008A5970" w:rsidRDefault="008A5970" w:rsidP="008A5970">
      <w:pPr>
        <w:bidi/>
        <w:jc w:val="both"/>
        <w:rPr>
          <w:rFonts w:cs="David" w:hint="cs"/>
          <w:rtl/>
        </w:rPr>
      </w:pPr>
    </w:p>
    <w:p w14:paraId="6EBA6314" w14:textId="77777777" w:rsidR="008A5970" w:rsidRPr="008A5970" w:rsidRDefault="008A5970" w:rsidP="008A5970">
      <w:pPr>
        <w:bidi/>
        <w:jc w:val="both"/>
        <w:rPr>
          <w:rFonts w:cs="David" w:hint="cs"/>
          <w:rtl/>
        </w:rPr>
      </w:pPr>
      <w:r w:rsidRPr="008A5970">
        <w:rPr>
          <w:rFonts w:cs="David" w:hint="cs"/>
          <w:u w:val="single"/>
          <w:rtl/>
        </w:rPr>
        <w:t>היו"ר דוד טל:</w:t>
      </w:r>
    </w:p>
    <w:p w14:paraId="7F77F544" w14:textId="77777777" w:rsidR="008A5970" w:rsidRPr="008A5970" w:rsidRDefault="008A5970" w:rsidP="008A5970">
      <w:pPr>
        <w:bidi/>
        <w:jc w:val="both"/>
        <w:rPr>
          <w:rFonts w:cs="David" w:hint="cs"/>
          <w:rtl/>
        </w:rPr>
      </w:pPr>
    </w:p>
    <w:p w14:paraId="38092D69" w14:textId="77777777" w:rsidR="008A5970" w:rsidRPr="008A5970" w:rsidRDefault="008A5970" w:rsidP="008A5970">
      <w:pPr>
        <w:bidi/>
        <w:jc w:val="both"/>
        <w:rPr>
          <w:rFonts w:cs="David" w:hint="cs"/>
          <w:rtl/>
        </w:rPr>
      </w:pPr>
      <w:r w:rsidRPr="008A5970">
        <w:rPr>
          <w:rFonts w:cs="David" w:hint="cs"/>
          <w:rtl/>
        </w:rPr>
        <w:tab/>
        <w:t xml:space="preserve"> היא אומרת בדיוק שיש סמכות לוועדת הכנסת - - - </w:t>
      </w:r>
    </w:p>
    <w:p w14:paraId="531FEAC9" w14:textId="77777777" w:rsidR="008A5970" w:rsidRPr="008A5970" w:rsidRDefault="008A5970" w:rsidP="008A5970">
      <w:pPr>
        <w:bidi/>
        <w:jc w:val="both"/>
        <w:rPr>
          <w:rFonts w:cs="David" w:hint="cs"/>
          <w:rtl/>
        </w:rPr>
      </w:pPr>
    </w:p>
    <w:p w14:paraId="0A7F1277" w14:textId="77777777" w:rsidR="008A5970" w:rsidRPr="008A5970" w:rsidRDefault="008A5970" w:rsidP="008A5970">
      <w:pPr>
        <w:bidi/>
        <w:jc w:val="both"/>
        <w:rPr>
          <w:rFonts w:cs="David" w:hint="cs"/>
          <w:rtl/>
        </w:rPr>
      </w:pPr>
      <w:r w:rsidRPr="008A5970">
        <w:rPr>
          <w:rFonts w:cs="David" w:hint="cs"/>
          <w:u w:val="single"/>
          <w:rtl/>
        </w:rPr>
        <w:t>משה גפני:</w:t>
      </w:r>
    </w:p>
    <w:p w14:paraId="47F412DB" w14:textId="77777777" w:rsidR="008A5970" w:rsidRPr="008A5970" w:rsidRDefault="008A5970" w:rsidP="008A5970">
      <w:pPr>
        <w:bidi/>
        <w:jc w:val="both"/>
        <w:rPr>
          <w:rFonts w:cs="David" w:hint="cs"/>
          <w:rtl/>
        </w:rPr>
      </w:pPr>
    </w:p>
    <w:p w14:paraId="79843B2A" w14:textId="77777777" w:rsidR="008A5970" w:rsidRPr="008A5970" w:rsidRDefault="008A5970" w:rsidP="008A5970">
      <w:pPr>
        <w:bidi/>
        <w:jc w:val="both"/>
        <w:rPr>
          <w:rFonts w:cs="David" w:hint="cs"/>
          <w:rtl/>
        </w:rPr>
      </w:pPr>
      <w:r w:rsidRPr="008A5970">
        <w:rPr>
          <w:rFonts w:cs="David" w:hint="cs"/>
          <w:rtl/>
        </w:rPr>
        <w:tab/>
        <w:t xml:space="preserve">מה שהקריאה היועצת המשפטית הוא כדלהלן: יושבת ראש הכנסת היא המוסמכת להחליט אם חל שינוי מהותי בנסיבות. זה לא הובא ליושבת ראש הכנסת. </w:t>
      </w:r>
    </w:p>
    <w:p w14:paraId="60DEB1C4" w14:textId="77777777" w:rsidR="008A5970" w:rsidRPr="008A5970" w:rsidRDefault="008A5970" w:rsidP="008A5970">
      <w:pPr>
        <w:bidi/>
        <w:jc w:val="both"/>
        <w:rPr>
          <w:rFonts w:cs="David" w:hint="cs"/>
          <w:rtl/>
        </w:rPr>
      </w:pPr>
    </w:p>
    <w:p w14:paraId="5A56A19D" w14:textId="77777777" w:rsidR="008A5970" w:rsidRPr="008A5970" w:rsidRDefault="008A5970" w:rsidP="008A5970">
      <w:pPr>
        <w:bidi/>
        <w:jc w:val="both"/>
        <w:rPr>
          <w:rFonts w:cs="David" w:hint="cs"/>
          <w:rtl/>
        </w:rPr>
      </w:pPr>
      <w:r w:rsidRPr="008A5970">
        <w:rPr>
          <w:rFonts w:cs="David" w:hint="cs"/>
          <w:u w:val="single"/>
          <w:rtl/>
        </w:rPr>
        <w:t>היו"ר דוד טל:</w:t>
      </w:r>
    </w:p>
    <w:p w14:paraId="4882F613" w14:textId="77777777" w:rsidR="008A5970" w:rsidRPr="008A5970" w:rsidRDefault="008A5970" w:rsidP="008A5970">
      <w:pPr>
        <w:bidi/>
        <w:jc w:val="both"/>
        <w:rPr>
          <w:rFonts w:cs="David" w:hint="cs"/>
          <w:rtl/>
        </w:rPr>
      </w:pPr>
    </w:p>
    <w:p w14:paraId="63272246" w14:textId="77777777" w:rsidR="008A5970" w:rsidRPr="008A5970" w:rsidRDefault="008A5970" w:rsidP="008A5970">
      <w:pPr>
        <w:bidi/>
        <w:jc w:val="both"/>
        <w:rPr>
          <w:rFonts w:cs="David" w:hint="cs"/>
          <w:rtl/>
        </w:rPr>
      </w:pPr>
      <w:r w:rsidRPr="008A5970">
        <w:rPr>
          <w:rFonts w:cs="David" w:hint="cs"/>
          <w:rtl/>
        </w:rPr>
        <w:tab/>
        <w:t xml:space="preserve"> מי אמר לך?</w:t>
      </w:r>
    </w:p>
    <w:p w14:paraId="6F5ABC6E" w14:textId="77777777" w:rsidR="008A5970" w:rsidRPr="008A5970" w:rsidRDefault="008A5970" w:rsidP="008A5970">
      <w:pPr>
        <w:bidi/>
        <w:jc w:val="both"/>
        <w:rPr>
          <w:rFonts w:cs="David" w:hint="cs"/>
          <w:rtl/>
        </w:rPr>
      </w:pPr>
    </w:p>
    <w:p w14:paraId="06FBC279" w14:textId="77777777" w:rsidR="008A5970" w:rsidRPr="008A5970" w:rsidRDefault="008A5970" w:rsidP="008A5970">
      <w:pPr>
        <w:bidi/>
        <w:jc w:val="both"/>
        <w:rPr>
          <w:rFonts w:cs="David" w:hint="cs"/>
          <w:rtl/>
        </w:rPr>
      </w:pPr>
      <w:r w:rsidRPr="008A5970">
        <w:rPr>
          <w:rFonts w:cs="David" w:hint="cs"/>
          <w:u w:val="single"/>
          <w:rtl/>
        </w:rPr>
        <w:t>משה גפני:</w:t>
      </w:r>
    </w:p>
    <w:p w14:paraId="03604ED6" w14:textId="77777777" w:rsidR="008A5970" w:rsidRPr="008A5970" w:rsidRDefault="008A5970" w:rsidP="008A5970">
      <w:pPr>
        <w:bidi/>
        <w:jc w:val="both"/>
        <w:rPr>
          <w:rFonts w:cs="David" w:hint="cs"/>
          <w:rtl/>
        </w:rPr>
      </w:pPr>
    </w:p>
    <w:p w14:paraId="20BD2808" w14:textId="77777777" w:rsidR="008A5970" w:rsidRPr="008A5970" w:rsidRDefault="008A5970" w:rsidP="008A5970">
      <w:pPr>
        <w:bidi/>
        <w:jc w:val="both"/>
        <w:rPr>
          <w:rFonts w:cs="David" w:hint="cs"/>
          <w:rtl/>
        </w:rPr>
      </w:pPr>
      <w:r w:rsidRPr="008A5970">
        <w:rPr>
          <w:rFonts w:cs="David" w:hint="cs"/>
          <w:rtl/>
        </w:rPr>
        <w:tab/>
        <w:t xml:space="preserve"> זה לא הובא. </w:t>
      </w:r>
    </w:p>
    <w:p w14:paraId="13B58EE7" w14:textId="77777777" w:rsidR="008A5970" w:rsidRPr="008A5970" w:rsidRDefault="008A5970" w:rsidP="008A5970">
      <w:pPr>
        <w:bidi/>
        <w:jc w:val="both"/>
        <w:rPr>
          <w:rFonts w:cs="David" w:hint="cs"/>
          <w:rtl/>
        </w:rPr>
      </w:pPr>
    </w:p>
    <w:p w14:paraId="3737FF26" w14:textId="77777777" w:rsidR="008A5970" w:rsidRPr="008A5970" w:rsidRDefault="008A5970" w:rsidP="008A5970">
      <w:pPr>
        <w:bidi/>
        <w:jc w:val="both"/>
        <w:rPr>
          <w:rFonts w:cs="David" w:hint="cs"/>
          <w:rtl/>
        </w:rPr>
      </w:pPr>
      <w:r w:rsidRPr="008A5970">
        <w:rPr>
          <w:rFonts w:cs="David" w:hint="cs"/>
          <w:u w:val="single"/>
          <w:rtl/>
        </w:rPr>
        <w:t>היו"ר דוד טל:</w:t>
      </w:r>
    </w:p>
    <w:p w14:paraId="7A44165D" w14:textId="77777777" w:rsidR="008A5970" w:rsidRPr="008A5970" w:rsidRDefault="008A5970" w:rsidP="008A5970">
      <w:pPr>
        <w:bidi/>
        <w:jc w:val="both"/>
        <w:rPr>
          <w:rFonts w:cs="David" w:hint="cs"/>
          <w:rtl/>
        </w:rPr>
      </w:pPr>
    </w:p>
    <w:p w14:paraId="211AEB84" w14:textId="77777777" w:rsidR="008A5970" w:rsidRPr="008A5970" w:rsidRDefault="008A5970" w:rsidP="008A5970">
      <w:pPr>
        <w:bidi/>
        <w:jc w:val="both"/>
        <w:rPr>
          <w:rFonts w:cs="David" w:hint="cs"/>
          <w:rtl/>
        </w:rPr>
      </w:pPr>
      <w:r w:rsidRPr="008A5970">
        <w:rPr>
          <w:rFonts w:cs="David" w:hint="cs"/>
          <w:rtl/>
        </w:rPr>
        <w:tab/>
        <w:t xml:space="preserve"> כל חוק מובא לנשיאות הכנסת. </w:t>
      </w:r>
    </w:p>
    <w:p w14:paraId="20C9F900" w14:textId="77777777" w:rsidR="008A5970" w:rsidRPr="008A5970" w:rsidRDefault="008A5970" w:rsidP="008A5970">
      <w:pPr>
        <w:bidi/>
        <w:jc w:val="both"/>
        <w:rPr>
          <w:rFonts w:cs="David" w:hint="cs"/>
          <w:rtl/>
        </w:rPr>
      </w:pPr>
    </w:p>
    <w:p w14:paraId="7F624ADD" w14:textId="77777777" w:rsidR="008A5970" w:rsidRPr="008A5970" w:rsidRDefault="008A5970" w:rsidP="008A5970">
      <w:pPr>
        <w:bidi/>
        <w:jc w:val="both"/>
        <w:rPr>
          <w:rFonts w:cs="David" w:hint="cs"/>
          <w:rtl/>
        </w:rPr>
      </w:pPr>
      <w:r w:rsidRPr="008A5970">
        <w:rPr>
          <w:rFonts w:cs="David" w:hint="cs"/>
          <w:u w:val="single"/>
          <w:rtl/>
        </w:rPr>
        <w:t>אייל יינון:</w:t>
      </w:r>
    </w:p>
    <w:p w14:paraId="78DF06A1" w14:textId="77777777" w:rsidR="008A5970" w:rsidRPr="008A5970" w:rsidRDefault="008A5970" w:rsidP="008A5970">
      <w:pPr>
        <w:bidi/>
        <w:jc w:val="both"/>
        <w:rPr>
          <w:rFonts w:cs="David" w:hint="cs"/>
          <w:rtl/>
        </w:rPr>
      </w:pPr>
    </w:p>
    <w:p w14:paraId="1F0E428E" w14:textId="77777777" w:rsidR="008A5970" w:rsidRPr="008A5970" w:rsidRDefault="008A5970" w:rsidP="008A5970">
      <w:pPr>
        <w:bidi/>
        <w:jc w:val="both"/>
        <w:rPr>
          <w:rFonts w:cs="David" w:hint="cs"/>
          <w:rtl/>
        </w:rPr>
      </w:pPr>
      <w:r w:rsidRPr="008A5970">
        <w:rPr>
          <w:rFonts w:cs="David" w:hint="cs"/>
          <w:rtl/>
        </w:rPr>
        <w:tab/>
        <w:t>זה לא הובא בהקשר הזה.</w:t>
      </w:r>
    </w:p>
    <w:p w14:paraId="011C0301" w14:textId="77777777" w:rsidR="008A5970" w:rsidRPr="008A5970" w:rsidRDefault="008A5970" w:rsidP="008A5970">
      <w:pPr>
        <w:bidi/>
        <w:jc w:val="both"/>
        <w:rPr>
          <w:rFonts w:cs="David" w:hint="cs"/>
          <w:rtl/>
        </w:rPr>
      </w:pPr>
    </w:p>
    <w:p w14:paraId="2AABE06E" w14:textId="77777777" w:rsidR="008A5970" w:rsidRPr="008A5970" w:rsidRDefault="008A5970" w:rsidP="008A5970">
      <w:pPr>
        <w:bidi/>
        <w:jc w:val="both"/>
        <w:rPr>
          <w:rFonts w:cs="David" w:hint="cs"/>
          <w:rtl/>
        </w:rPr>
      </w:pPr>
      <w:r w:rsidRPr="008A5970">
        <w:rPr>
          <w:rFonts w:cs="David" w:hint="cs"/>
          <w:u w:val="single"/>
          <w:rtl/>
        </w:rPr>
        <w:t>משה גפני:</w:t>
      </w:r>
    </w:p>
    <w:p w14:paraId="1ECDB61A" w14:textId="77777777" w:rsidR="008A5970" w:rsidRPr="008A5970" w:rsidRDefault="008A5970" w:rsidP="008A5970">
      <w:pPr>
        <w:bidi/>
        <w:jc w:val="both"/>
        <w:rPr>
          <w:rFonts w:cs="David" w:hint="cs"/>
          <w:rtl/>
        </w:rPr>
      </w:pPr>
    </w:p>
    <w:p w14:paraId="54CFD621" w14:textId="77777777" w:rsidR="008A5970" w:rsidRPr="008A5970" w:rsidRDefault="008A5970" w:rsidP="008A5970">
      <w:pPr>
        <w:bidi/>
        <w:jc w:val="both"/>
        <w:rPr>
          <w:rFonts w:cs="David" w:hint="cs"/>
          <w:rtl/>
        </w:rPr>
      </w:pPr>
      <w:r w:rsidRPr="008A5970">
        <w:rPr>
          <w:rFonts w:cs="David" w:hint="cs"/>
          <w:rtl/>
        </w:rPr>
        <w:tab/>
        <w:t xml:space="preserve">בהקשר הזה זה לא הובא, לא התחיל הליך בכלל. אם יו"ר הכנסת מחליטה שהנושא לא זהה - על פי בקשת ח"כ אפשר להביא לוועדת הכנסת להגיד שזה כן זהה אבל לא להיפך. </w:t>
      </w:r>
    </w:p>
    <w:p w14:paraId="4456878B" w14:textId="77777777" w:rsidR="008A5970" w:rsidRPr="008A5970" w:rsidRDefault="008A5970" w:rsidP="008A5970">
      <w:pPr>
        <w:bidi/>
        <w:jc w:val="both"/>
        <w:rPr>
          <w:rFonts w:cs="David" w:hint="cs"/>
          <w:rtl/>
        </w:rPr>
      </w:pPr>
    </w:p>
    <w:p w14:paraId="469AAFAB"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37521A99" w14:textId="77777777" w:rsidR="008A5970" w:rsidRPr="008A5970" w:rsidRDefault="008A5970" w:rsidP="008A5970">
      <w:pPr>
        <w:bidi/>
        <w:jc w:val="both"/>
        <w:rPr>
          <w:rFonts w:cs="David" w:hint="cs"/>
          <w:rtl/>
        </w:rPr>
      </w:pPr>
    </w:p>
    <w:p w14:paraId="63D33380" w14:textId="77777777" w:rsidR="008A5970" w:rsidRPr="008A5970" w:rsidRDefault="008A5970" w:rsidP="008A5970">
      <w:pPr>
        <w:bidi/>
        <w:jc w:val="both"/>
        <w:rPr>
          <w:rFonts w:cs="David" w:hint="cs"/>
          <w:rtl/>
        </w:rPr>
      </w:pPr>
      <w:r w:rsidRPr="008A5970">
        <w:rPr>
          <w:rFonts w:cs="David" w:hint="cs"/>
          <w:rtl/>
        </w:rPr>
        <w:tab/>
        <w:t xml:space="preserve">חבר הכנסת גפני צודק. </w:t>
      </w:r>
    </w:p>
    <w:p w14:paraId="386BA020" w14:textId="77777777" w:rsidR="008A5970" w:rsidRPr="008A5970" w:rsidRDefault="008A5970" w:rsidP="008A5970">
      <w:pPr>
        <w:bidi/>
        <w:jc w:val="both"/>
        <w:rPr>
          <w:rFonts w:cs="David" w:hint="cs"/>
          <w:rtl/>
        </w:rPr>
      </w:pPr>
    </w:p>
    <w:p w14:paraId="13EAB150"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2DA0FAB1" w14:textId="77777777" w:rsidR="008A5970" w:rsidRPr="008A5970" w:rsidRDefault="008A5970" w:rsidP="008A5970">
      <w:pPr>
        <w:bidi/>
        <w:jc w:val="both"/>
        <w:rPr>
          <w:rFonts w:cs="David" w:hint="cs"/>
          <w:rtl/>
        </w:rPr>
      </w:pPr>
    </w:p>
    <w:p w14:paraId="13BE2DB9" w14:textId="77777777" w:rsidR="008A5970" w:rsidRPr="008A5970" w:rsidRDefault="008A5970" w:rsidP="008A5970">
      <w:pPr>
        <w:bidi/>
        <w:jc w:val="both"/>
        <w:rPr>
          <w:rFonts w:cs="David" w:hint="cs"/>
          <w:rtl/>
        </w:rPr>
      </w:pPr>
      <w:r w:rsidRPr="008A5970">
        <w:rPr>
          <w:rFonts w:cs="David" w:hint="cs"/>
          <w:rtl/>
        </w:rPr>
        <w:tab/>
        <w:t xml:space="preserve"> אם כך אתה צודק, אנחנו עוברים להצבעה לגבי פטור מחובת הנחה - - - </w:t>
      </w:r>
    </w:p>
    <w:p w14:paraId="01ECC862" w14:textId="77777777" w:rsidR="008A5970" w:rsidRPr="008A5970" w:rsidRDefault="008A5970" w:rsidP="008A5970">
      <w:pPr>
        <w:bidi/>
        <w:jc w:val="both"/>
        <w:rPr>
          <w:rFonts w:cs="David" w:hint="cs"/>
          <w:rtl/>
        </w:rPr>
      </w:pPr>
    </w:p>
    <w:p w14:paraId="73D01796" w14:textId="77777777" w:rsidR="008A5970" w:rsidRPr="008A5970" w:rsidRDefault="008A5970" w:rsidP="008A5970">
      <w:pPr>
        <w:bidi/>
        <w:jc w:val="both"/>
        <w:rPr>
          <w:rFonts w:cs="David" w:hint="cs"/>
          <w:rtl/>
        </w:rPr>
      </w:pPr>
      <w:r w:rsidRPr="008A5970">
        <w:rPr>
          <w:rFonts w:cs="David" w:hint="cs"/>
          <w:u w:val="single"/>
          <w:rtl/>
        </w:rPr>
        <w:t>משה גפני:</w:t>
      </w:r>
    </w:p>
    <w:p w14:paraId="1125DA58" w14:textId="77777777" w:rsidR="008A5970" w:rsidRPr="008A5970" w:rsidRDefault="008A5970" w:rsidP="008A5970">
      <w:pPr>
        <w:bidi/>
        <w:jc w:val="both"/>
        <w:rPr>
          <w:rFonts w:cs="David" w:hint="cs"/>
          <w:rtl/>
        </w:rPr>
      </w:pPr>
    </w:p>
    <w:p w14:paraId="74362E51" w14:textId="77777777" w:rsidR="008A5970" w:rsidRPr="008A5970" w:rsidRDefault="008A5970" w:rsidP="008A5970">
      <w:pPr>
        <w:bidi/>
        <w:jc w:val="both"/>
        <w:rPr>
          <w:rFonts w:cs="David" w:hint="cs"/>
          <w:rtl/>
        </w:rPr>
      </w:pPr>
      <w:r w:rsidRPr="008A5970">
        <w:rPr>
          <w:rFonts w:cs="David" w:hint="cs"/>
          <w:rtl/>
        </w:rPr>
        <w:tab/>
        <w:t xml:space="preserve"> אין לך מה לפטור מחובת הנחה אם אין לך דבר חדש. </w:t>
      </w:r>
    </w:p>
    <w:p w14:paraId="5D9BDD26" w14:textId="77777777" w:rsidR="008A5970" w:rsidRPr="008A5970" w:rsidRDefault="008A5970" w:rsidP="008A5970">
      <w:pPr>
        <w:bidi/>
        <w:jc w:val="both"/>
        <w:rPr>
          <w:rFonts w:cs="David" w:hint="cs"/>
          <w:rtl/>
        </w:rPr>
      </w:pPr>
    </w:p>
    <w:p w14:paraId="3F7FE13B"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27F079E3" w14:textId="77777777" w:rsidR="008A5970" w:rsidRPr="008A5970" w:rsidRDefault="008A5970" w:rsidP="008A5970">
      <w:pPr>
        <w:bidi/>
        <w:jc w:val="both"/>
        <w:rPr>
          <w:rFonts w:cs="David" w:hint="cs"/>
          <w:rtl/>
        </w:rPr>
      </w:pPr>
    </w:p>
    <w:p w14:paraId="4F80D10E" w14:textId="77777777" w:rsidR="008A5970" w:rsidRPr="008A5970" w:rsidRDefault="008A5970" w:rsidP="008A5970">
      <w:pPr>
        <w:bidi/>
        <w:jc w:val="both"/>
        <w:rPr>
          <w:rFonts w:cs="David" w:hint="cs"/>
          <w:rtl/>
        </w:rPr>
      </w:pPr>
      <w:r w:rsidRPr="008A5970">
        <w:rPr>
          <w:rFonts w:cs="David" w:hint="cs"/>
          <w:rtl/>
        </w:rPr>
        <w:tab/>
        <w:t xml:space="preserve">אנחנו כרגע לא מצביעים אם זה זהה או לא זהה, כפי שאמר חבר הכנסת גפני שקיבל גיבוי מהיועצת המשפטית של הוועדה, כל עוד זה לא הגיע ליושבת ראש זה לא יעמוד על סדר היום. לכן הצעתו של חבר הכנסת </w:t>
      </w:r>
      <w:proofErr w:type="spellStart"/>
      <w:r w:rsidRPr="008A5970">
        <w:rPr>
          <w:rFonts w:cs="David" w:hint="cs"/>
          <w:rtl/>
        </w:rPr>
        <w:t>יצחקי</w:t>
      </w:r>
      <w:proofErr w:type="spellEnd"/>
      <w:r w:rsidRPr="008A5970">
        <w:rPr>
          <w:rFonts w:cs="David" w:hint="cs"/>
          <w:rtl/>
        </w:rPr>
        <w:t xml:space="preserve"> שרצה להצביע על הצעות דומות יורדת. נותרה כרגע רק שאלה אחת, אם אנחנו פוטרים מחובת הנחה או לא. האם אפשר להצביע על זה?</w:t>
      </w:r>
    </w:p>
    <w:p w14:paraId="1BE0ECE4" w14:textId="77777777" w:rsidR="008A5970" w:rsidRPr="008A5970" w:rsidRDefault="008A5970" w:rsidP="008A5970">
      <w:pPr>
        <w:bidi/>
        <w:jc w:val="both"/>
        <w:rPr>
          <w:rFonts w:cs="David" w:hint="cs"/>
          <w:rtl/>
        </w:rPr>
      </w:pPr>
    </w:p>
    <w:p w14:paraId="1EECA266"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771EE60A" w14:textId="77777777" w:rsidR="008A5970" w:rsidRPr="008A5970" w:rsidRDefault="008A5970" w:rsidP="008A5970">
      <w:pPr>
        <w:bidi/>
        <w:jc w:val="both"/>
        <w:rPr>
          <w:rFonts w:cs="David" w:hint="cs"/>
          <w:rtl/>
        </w:rPr>
      </w:pPr>
    </w:p>
    <w:p w14:paraId="776BF64E" w14:textId="77777777" w:rsidR="008A5970" w:rsidRPr="008A5970" w:rsidRDefault="008A5970" w:rsidP="008A5970">
      <w:pPr>
        <w:bidi/>
        <w:jc w:val="both"/>
        <w:rPr>
          <w:rFonts w:cs="David" w:hint="cs"/>
          <w:rtl/>
        </w:rPr>
      </w:pPr>
      <w:r w:rsidRPr="008A5970">
        <w:rPr>
          <w:rFonts w:cs="David" w:hint="cs"/>
          <w:rtl/>
        </w:rPr>
        <w:tab/>
        <w:t xml:space="preserve">הנושא לא הובא בכלל בפני יושבת הראש, כנראה אף אחד לא פנה אליה בעניין. </w:t>
      </w:r>
    </w:p>
    <w:p w14:paraId="03D5051A" w14:textId="77777777" w:rsidR="008A5970" w:rsidRPr="008A5970" w:rsidRDefault="008A5970" w:rsidP="008A5970">
      <w:pPr>
        <w:bidi/>
        <w:jc w:val="both"/>
        <w:rPr>
          <w:rFonts w:cs="David" w:hint="cs"/>
          <w:rtl/>
        </w:rPr>
      </w:pPr>
    </w:p>
    <w:p w14:paraId="1E31662D" w14:textId="77777777" w:rsidR="008A5970" w:rsidRPr="008A5970" w:rsidRDefault="008A5970" w:rsidP="008A5970">
      <w:pPr>
        <w:bidi/>
        <w:jc w:val="both"/>
        <w:rPr>
          <w:rFonts w:cs="David" w:hint="cs"/>
          <w:rtl/>
        </w:rPr>
      </w:pPr>
      <w:r w:rsidRPr="008A5970">
        <w:rPr>
          <w:rFonts w:cs="David" w:hint="cs"/>
          <w:u w:val="single"/>
          <w:rtl/>
        </w:rPr>
        <w:t>רונית תירוש:</w:t>
      </w:r>
    </w:p>
    <w:p w14:paraId="68299ADF" w14:textId="77777777" w:rsidR="008A5970" w:rsidRPr="008A5970" w:rsidRDefault="008A5970" w:rsidP="008A5970">
      <w:pPr>
        <w:bidi/>
        <w:jc w:val="both"/>
        <w:rPr>
          <w:rFonts w:cs="David" w:hint="cs"/>
          <w:rtl/>
        </w:rPr>
      </w:pPr>
    </w:p>
    <w:p w14:paraId="1F2744A4" w14:textId="77777777" w:rsidR="008A5970" w:rsidRPr="008A5970" w:rsidRDefault="008A5970" w:rsidP="008A5970">
      <w:pPr>
        <w:bidi/>
        <w:jc w:val="both"/>
        <w:rPr>
          <w:rFonts w:cs="David" w:hint="cs"/>
          <w:rtl/>
        </w:rPr>
      </w:pPr>
      <w:r w:rsidRPr="008A5970">
        <w:rPr>
          <w:rFonts w:cs="David" w:hint="cs"/>
          <w:rtl/>
        </w:rPr>
        <w:tab/>
        <w:t xml:space="preserve"> למה שנפנה אליהם - - - </w:t>
      </w:r>
    </w:p>
    <w:p w14:paraId="40810312" w14:textId="77777777" w:rsidR="008A5970" w:rsidRPr="008A5970" w:rsidRDefault="008A5970" w:rsidP="008A5970">
      <w:pPr>
        <w:bidi/>
        <w:jc w:val="both"/>
        <w:rPr>
          <w:rFonts w:cs="David" w:hint="cs"/>
          <w:rtl/>
        </w:rPr>
      </w:pPr>
    </w:p>
    <w:p w14:paraId="305FABEC" w14:textId="77777777" w:rsidR="008A5970" w:rsidRPr="008A5970" w:rsidRDefault="008A5970" w:rsidP="008A5970">
      <w:pPr>
        <w:bidi/>
        <w:jc w:val="both"/>
        <w:rPr>
          <w:rFonts w:cs="David" w:hint="cs"/>
          <w:rtl/>
        </w:rPr>
      </w:pPr>
      <w:r w:rsidRPr="008A5970">
        <w:rPr>
          <w:rFonts w:cs="David" w:hint="cs"/>
          <w:u w:val="single"/>
          <w:rtl/>
        </w:rPr>
        <w:t>היו"ר דוד טל:</w:t>
      </w:r>
    </w:p>
    <w:p w14:paraId="6153432A" w14:textId="77777777" w:rsidR="008A5970" w:rsidRPr="008A5970" w:rsidRDefault="008A5970" w:rsidP="008A5970">
      <w:pPr>
        <w:bidi/>
        <w:jc w:val="both"/>
        <w:rPr>
          <w:rFonts w:cs="David" w:hint="cs"/>
          <w:rtl/>
        </w:rPr>
      </w:pPr>
    </w:p>
    <w:p w14:paraId="52449892" w14:textId="77777777" w:rsidR="008A5970" w:rsidRPr="008A5970" w:rsidRDefault="008A5970" w:rsidP="008A5970">
      <w:pPr>
        <w:bidi/>
        <w:jc w:val="both"/>
        <w:rPr>
          <w:rFonts w:cs="David" w:hint="cs"/>
          <w:rtl/>
        </w:rPr>
      </w:pPr>
      <w:r w:rsidRPr="008A5970">
        <w:rPr>
          <w:rFonts w:cs="David" w:hint="cs"/>
          <w:rtl/>
        </w:rPr>
        <w:tab/>
        <w:t xml:space="preserve"> גברתי היועצת המשפטית, את מציעה שנעביר את זה ליושבת ראש?</w:t>
      </w:r>
    </w:p>
    <w:p w14:paraId="2C9DEB9D" w14:textId="77777777" w:rsidR="008A5970" w:rsidRPr="008A5970" w:rsidRDefault="008A5970" w:rsidP="008A5970">
      <w:pPr>
        <w:bidi/>
        <w:jc w:val="both"/>
        <w:rPr>
          <w:rFonts w:cs="David" w:hint="cs"/>
          <w:rtl/>
        </w:rPr>
      </w:pPr>
    </w:p>
    <w:p w14:paraId="41649FF4" w14:textId="77777777" w:rsidR="008A5970" w:rsidRPr="008A5970" w:rsidRDefault="008A5970" w:rsidP="008A5970">
      <w:pPr>
        <w:pStyle w:val="Heading5"/>
        <w:rPr>
          <w:rFonts w:hint="cs"/>
          <w:sz w:val="24"/>
          <w:rtl/>
        </w:rPr>
      </w:pPr>
      <w:r w:rsidRPr="008A5970">
        <w:rPr>
          <w:rFonts w:hint="cs"/>
          <w:sz w:val="24"/>
          <w:u w:val="single"/>
          <w:rtl/>
        </w:rPr>
        <w:t xml:space="preserve">אביגדור </w:t>
      </w:r>
      <w:proofErr w:type="spellStart"/>
      <w:r w:rsidRPr="008A5970">
        <w:rPr>
          <w:rFonts w:hint="cs"/>
          <w:sz w:val="24"/>
          <w:u w:val="single"/>
          <w:rtl/>
        </w:rPr>
        <w:t>יצחקי</w:t>
      </w:r>
      <w:proofErr w:type="spellEnd"/>
      <w:r w:rsidRPr="008A5970">
        <w:rPr>
          <w:rFonts w:hint="cs"/>
          <w:sz w:val="24"/>
          <w:u w:val="single"/>
          <w:rtl/>
        </w:rPr>
        <w:t>:</w:t>
      </w:r>
    </w:p>
    <w:p w14:paraId="4C593D24" w14:textId="77777777" w:rsidR="008A5970" w:rsidRPr="008A5970" w:rsidRDefault="008A5970" w:rsidP="008A5970">
      <w:pPr>
        <w:pStyle w:val="Heading5"/>
        <w:rPr>
          <w:rFonts w:hint="cs"/>
          <w:sz w:val="24"/>
          <w:rtl/>
        </w:rPr>
      </w:pPr>
    </w:p>
    <w:p w14:paraId="168B5E54" w14:textId="77777777" w:rsidR="008A5970" w:rsidRPr="008A5970" w:rsidRDefault="008A5970" w:rsidP="008A5970">
      <w:pPr>
        <w:bidi/>
        <w:jc w:val="both"/>
        <w:rPr>
          <w:rFonts w:cs="David" w:hint="cs"/>
          <w:rtl/>
        </w:rPr>
      </w:pPr>
      <w:r w:rsidRPr="008A5970">
        <w:rPr>
          <w:rFonts w:cs="David" w:hint="cs"/>
          <w:rtl/>
        </w:rPr>
        <w:tab/>
        <w:t xml:space="preserve">צריך לקבל אישור מהיושבת ראש שזה נושא שונה. אם היושבת ראש תחליט מה שתחליט ומישהו ירצה לערער לוועדת הכנסת </w:t>
      </w:r>
      <w:r w:rsidRPr="008A5970">
        <w:rPr>
          <w:rFonts w:cs="David"/>
          <w:rtl/>
        </w:rPr>
        <w:t>–</w:t>
      </w:r>
      <w:r w:rsidRPr="008A5970">
        <w:rPr>
          <w:rFonts w:cs="David" w:hint="cs"/>
          <w:rtl/>
        </w:rPr>
        <w:t xml:space="preserve"> יכול לערער לוועדת הכנסת. זה לא קשור לפטור. כל עוד יושבת ראש הכנסת לא קבעה שאפשר להעלות את זה אי אפשר יהיה לעלות את זה אבל אפשר להחליט על פטור מותנה. </w:t>
      </w:r>
    </w:p>
    <w:p w14:paraId="7BAE8498" w14:textId="77777777" w:rsidR="008A5970" w:rsidRDefault="008A5970" w:rsidP="008A5970">
      <w:pPr>
        <w:bidi/>
        <w:jc w:val="both"/>
        <w:rPr>
          <w:rFonts w:cs="David" w:hint="cs"/>
          <w:rtl/>
        </w:rPr>
      </w:pPr>
    </w:p>
    <w:p w14:paraId="7121B161" w14:textId="77777777" w:rsidR="008A5970" w:rsidRDefault="008A5970" w:rsidP="008A5970">
      <w:pPr>
        <w:bidi/>
        <w:jc w:val="both"/>
        <w:rPr>
          <w:rFonts w:cs="David" w:hint="cs"/>
          <w:rtl/>
        </w:rPr>
      </w:pPr>
    </w:p>
    <w:p w14:paraId="349EC150" w14:textId="77777777" w:rsidR="008A5970" w:rsidRDefault="008A5970" w:rsidP="008A5970">
      <w:pPr>
        <w:bidi/>
        <w:jc w:val="both"/>
        <w:rPr>
          <w:rFonts w:cs="David" w:hint="cs"/>
          <w:rtl/>
        </w:rPr>
      </w:pPr>
    </w:p>
    <w:p w14:paraId="496AE344" w14:textId="77777777" w:rsidR="008A5970" w:rsidRPr="008A5970" w:rsidRDefault="008A5970" w:rsidP="008A5970">
      <w:pPr>
        <w:bidi/>
        <w:jc w:val="both"/>
        <w:rPr>
          <w:rFonts w:cs="David" w:hint="cs"/>
          <w:rtl/>
        </w:rPr>
      </w:pPr>
    </w:p>
    <w:p w14:paraId="249D934D" w14:textId="77777777" w:rsidR="008A5970" w:rsidRPr="008A5970" w:rsidRDefault="008A5970" w:rsidP="008A5970">
      <w:pPr>
        <w:bidi/>
        <w:jc w:val="both"/>
        <w:rPr>
          <w:rFonts w:cs="David" w:hint="cs"/>
          <w:rtl/>
        </w:rPr>
      </w:pPr>
      <w:r w:rsidRPr="008A5970">
        <w:rPr>
          <w:rFonts w:cs="David" w:hint="cs"/>
          <w:u w:val="single"/>
          <w:rtl/>
        </w:rPr>
        <w:t>היו"ר דוד טל:</w:t>
      </w:r>
    </w:p>
    <w:p w14:paraId="4C28C484" w14:textId="77777777" w:rsidR="008A5970" w:rsidRPr="008A5970" w:rsidRDefault="008A5970" w:rsidP="008A5970">
      <w:pPr>
        <w:bidi/>
        <w:jc w:val="both"/>
        <w:rPr>
          <w:rFonts w:cs="David" w:hint="cs"/>
          <w:rtl/>
        </w:rPr>
      </w:pPr>
    </w:p>
    <w:p w14:paraId="5307EA19" w14:textId="77777777" w:rsidR="008A5970" w:rsidRPr="008A5970" w:rsidRDefault="008A5970" w:rsidP="008A5970">
      <w:pPr>
        <w:bidi/>
        <w:jc w:val="both"/>
        <w:rPr>
          <w:rFonts w:cs="David" w:hint="cs"/>
          <w:rtl/>
        </w:rPr>
      </w:pPr>
      <w:r w:rsidRPr="008A5970">
        <w:rPr>
          <w:rFonts w:cs="David" w:hint="cs"/>
          <w:rtl/>
        </w:rPr>
        <w:tab/>
        <w:t xml:space="preserve"> תודה, רובי ריבלין. </w:t>
      </w:r>
    </w:p>
    <w:p w14:paraId="71AC9B5E" w14:textId="77777777" w:rsidR="008A5970" w:rsidRPr="008A5970" w:rsidRDefault="008A5970" w:rsidP="008A5970">
      <w:pPr>
        <w:bidi/>
        <w:jc w:val="both"/>
        <w:rPr>
          <w:rFonts w:cs="David" w:hint="cs"/>
          <w:rtl/>
        </w:rPr>
      </w:pPr>
      <w:r w:rsidRPr="008A5970">
        <w:rPr>
          <w:rFonts w:cs="David" w:hint="cs"/>
          <w:u w:val="single"/>
          <w:rtl/>
        </w:rPr>
        <w:t>ראובן ריבלין:</w:t>
      </w:r>
    </w:p>
    <w:p w14:paraId="05D160A2" w14:textId="77777777" w:rsidR="008A5970" w:rsidRPr="008A5970" w:rsidRDefault="008A5970" w:rsidP="008A5970">
      <w:pPr>
        <w:bidi/>
        <w:jc w:val="both"/>
        <w:rPr>
          <w:rFonts w:cs="David" w:hint="cs"/>
          <w:rtl/>
        </w:rPr>
      </w:pPr>
    </w:p>
    <w:p w14:paraId="4C74E784" w14:textId="77777777" w:rsidR="008A5970" w:rsidRPr="008A5970" w:rsidRDefault="008A5970" w:rsidP="008A5970">
      <w:pPr>
        <w:bidi/>
        <w:jc w:val="both"/>
        <w:rPr>
          <w:rFonts w:cs="David" w:hint="cs"/>
          <w:rtl/>
        </w:rPr>
      </w:pPr>
      <w:r w:rsidRPr="008A5970">
        <w:rPr>
          <w:rFonts w:cs="David" w:hint="cs"/>
          <w:rtl/>
        </w:rPr>
        <w:tab/>
        <w:t xml:space="preserve">התקנון לא ברור, מה שברור הוא שמי שקובע את סדר יומה של הכנסת זה יושבת ראש הכנסת ולכן היא צריכה לקבל בקשה מחבר כנסת שהצעת חוק שלו נפלה מסדר היום והוא רוצה להגיש אותה לפני 6 חודשים. הוא צריך להסביר ליו"ר הכנסת מדוע לדעתו נשתנו הנסיבות. </w:t>
      </w:r>
    </w:p>
    <w:p w14:paraId="3BE2836D" w14:textId="77777777" w:rsidR="008A5970" w:rsidRPr="008A5970" w:rsidRDefault="008A5970" w:rsidP="008A5970">
      <w:pPr>
        <w:bidi/>
        <w:jc w:val="both"/>
        <w:rPr>
          <w:rFonts w:cs="David" w:hint="cs"/>
          <w:rtl/>
        </w:rPr>
      </w:pPr>
    </w:p>
    <w:p w14:paraId="7BD8C995"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46BA42ED" w14:textId="77777777" w:rsidR="008A5970" w:rsidRPr="008A5970" w:rsidRDefault="008A5970" w:rsidP="008A5970">
      <w:pPr>
        <w:bidi/>
        <w:jc w:val="both"/>
        <w:rPr>
          <w:rFonts w:cs="David" w:hint="cs"/>
          <w:rtl/>
        </w:rPr>
      </w:pPr>
    </w:p>
    <w:p w14:paraId="72A66A37" w14:textId="77777777" w:rsidR="008A5970" w:rsidRPr="008A5970" w:rsidRDefault="008A5970" w:rsidP="008A5970">
      <w:pPr>
        <w:bidi/>
        <w:jc w:val="both"/>
        <w:rPr>
          <w:rFonts w:cs="David" w:hint="cs"/>
          <w:rtl/>
        </w:rPr>
      </w:pPr>
      <w:r w:rsidRPr="008A5970">
        <w:rPr>
          <w:rFonts w:cs="David" w:hint="cs"/>
          <w:rtl/>
        </w:rPr>
        <w:tab/>
        <w:t xml:space="preserve"> ואם זה ח"כ אחר, לא אותו חבר כנסת שהגיש את ההצעה הראשונה, כמו במקרה הזה?</w:t>
      </w:r>
    </w:p>
    <w:p w14:paraId="7545C44D" w14:textId="77777777" w:rsidR="008A5970" w:rsidRPr="008A5970" w:rsidRDefault="008A5970" w:rsidP="008A5970">
      <w:pPr>
        <w:bidi/>
        <w:jc w:val="both"/>
        <w:rPr>
          <w:rFonts w:cs="David" w:hint="cs"/>
          <w:rtl/>
        </w:rPr>
      </w:pPr>
    </w:p>
    <w:p w14:paraId="1088B5C9" w14:textId="77777777" w:rsidR="008A5970" w:rsidRPr="008A5970" w:rsidRDefault="008A5970" w:rsidP="008A5970">
      <w:pPr>
        <w:bidi/>
        <w:jc w:val="both"/>
        <w:rPr>
          <w:rFonts w:cs="David" w:hint="cs"/>
          <w:rtl/>
        </w:rPr>
      </w:pPr>
      <w:r w:rsidRPr="008A5970">
        <w:rPr>
          <w:rFonts w:cs="David" w:hint="cs"/>
          <w:u w:val="single"/>
          <w:rtl/>
        </w:rPr>
        <w:t>ראובן ריבלין:</w:t>
      </w:r>
    </w:p>
    <w:p w14:paraId="67B2A494" w14:textId="77777777" w:rsidR="008A5970" w:rsidRPr="008A5970" w:rsidRDefault="008A5970" w:rsidP="008A5970">
      <w:pPr>
        <w:bidi/>
        <w:jc w:val="both"/>
        <w:rPr>
          <w:rFonts w:cs="David" w:hint="cs"/>
          <w:rtl/>
        </w:rPr>
      </w:pPr>
    </w:p>
    <w:p w14:paraId="4B60A352" w14:textId="77777777" w:rsidR="008A5970" w:rsidRPr="008A5970" w:rsidRDefault="008A5970" w:rsidP="008A5970">
      <w:pPr>
        <w:bidi/>
        <w:jc w:val="both"/>
        <w:rPr>
          <w:rFonts w:cs="David" w:hint="cs"/>
          <w:rtl/>
        </w:rPr>
      </w:pPr>
      <w:r w:rsidRPr="008A5970">
        <w:rPr>
          <w:rFonts w:cs="David" w:hint="cs"/>
          <w:rtl/>
        </w:rPr>
        <w:tab/>
        <w:t xml:space="preserve"> אותו דבר. לפעמים יכולים לא לדעת אבל באופן עקרוני אין הבדל, הנושא הוא החשוב ולא חבר הכנסת. יחד עם זאת, הגוף המוסמך להחליט ולהכריע הוא ועדת הכנסת ועל זה נאמר שיש 10 הדברות האומרות: 1. ועדת הכנסת תמיד צודקת. 2. כאשר ועדת הכנסת אינה צודקת ראה סעיף 1. זאת אומרת, אנחנו יכולים לראות את הישיבה שלנו כאילו יו"ר הכנסת לא התייחסה. אני רק מציע למען הסדר היום ועבודתה המסודרת של הכנסת להעביר את העניין ליו"ר הכנסת שתכריע האם היא רואה בזה מעבר של 6 חודשים או מעבירה את זה להכרעת ועדת הכנסת. הכרעת ועדת הכנסת, בין ההחלטה המשפטית ובין הניסוח המשפטי ובין קביעתה - אין ולא היה אף פעם שום דבר. </w:t>
      </w:r>
    </w:p>
    <w:p w14:paraId="55666DA9" w14:textId="77777777" w:rsidR="008A5970" w:rsidRPr="008A5970" w:rsidRDefault="008A5970" w:rsidP="008A5970">
      <w:pPr>
        <w:bidi/>
        <w:jc w:val="both"/>
        <w:rPr>
          <w:rFonts w:cs="David" w:hint="cs"/>
          <w:rtl/>
        </w:rPr>
      </w:pPr>
    </w:p>
    <w:p w14:paraId="5589C34F" w14:textId="77777777" w:rsidR="008A5970" w:rsidRPr="008A5970" w:rsidRDefault="008A5970" w:rsidP="008A5970">
      <w:pPr>
        <w:bidi/>
        <w:jc w:val="both"/>
        <w:rPr>
          <w:rFonts w:cs="David" w:hint="cs"/>
          <w:rtl/>
        </w:rPr>
      </w:pPr>
      <w:r w:rsidRPr="008A5970">
        <w:rPr>
          <w:rFonts w:cs="David" w:hint="cs"/>
          <w:u w:val="single"/>
          <w:rtl/>
        </w:rPr>
        <w:t>היו"ר דוד טל:</w:t>
      </w:r>
    </w:p>
    <w:p w14:paraId="2116A284" w14:textId="77777777" w:rsidR="008A5970" w:rsidRPr="008A5970" w:rsidRDefault="008A5970" w:rsidP="008A5970">
      <w:pPr>
        <w:bidi/>
        <w:jc w:val="both"/>
        <w:rPr>
          <w:rFonts w:cs="David" w:hint="cs"/>
          <w:rtl/>
        </w:rPr>
      </w:pPr>
    </w:p>
    <w:p w14:paraId="7C655C3E" w14:textId="77777777" w:rsidR="008A5970" w:rsidRPr="008A5970" w:rsidRDefault="008A5970" w:rsidP="008A5970">
      <w:pPr>
        <w:bidi/>
        <w:jc w:val="both"/>
        <w:rPr>
          <w:rFonts w:cs="David" w:hint="cs"/>
          <w:rtl/>
        </w:rPr>
      </w:pPr>
      <w:r w:rsidRPr="008A5970">
        <w:rPr>
          <w:rFonts w:cs="David" w:hint="cs"/>
          <w:rtl/>
        </w:rPr>
        <w:tab/>
        <w:t xml:space="preserve"> תודה, אורי אריאל. </w:t>
      </w:r>
    </w:p>
    <w:p w14:paraId="5790C2DD" w14:textId="77777777" w:rsidR="008A5970" w:rsidRPr="008A5970" w:rsidRDefault="008A5970" w:rsidP="008A5970">
      <w:pPr>
        <w:bidi/>
        <w:jc w:val="both"/>
        <w:rPr>
          <w:rFonts w:cs="David" w:hint="cs"/>
          <w:rtl/>
        </w:rPr>
      </w:pPr>
    </w:p>
    <w:p w14:paraId="67907A5D" w14:textId="77777777" w:rsidR="008A5970" w:rsidRPr="008A5970" w:rsidRDefault="008A5970" w:rsidP="008A5970">
      <w:pPr>
        <w:bidi/>
        <w:jc w:val="both"/>
        <w:rPr>
          <w:rFonts w:cs="David"/>
          <w:rtl/>
        </w:rPr>
      </w:pPr>
      <w:r w:rsidRPr="008A5970">
        <w:rPr>
          <w:rFonts w:cs="David" w:hint="eastAsia"/>
          <w:u w:val="single"/>
          <w:rtl/>
        </w:rPr>
        <w:t>אורי</w:t>
      </w:r>
      <w:r w:rsidRPr="008A5970">
        <w:rPr>
          <w:rFonts w:cs="David"/>
          <w:u w:val="single"/>
          <w:rtl/>
        </w:rPr>
        <w:t xml:space="preserve"> אריאל:</w:t>
      </w:r>
    </w:p>
    <w:p w14:paraId="2CB33913" w14:textId="77777777" w:rsidR="008A5970" w:rsidRPr="008A5970" w:rsidRDefault="008A5970" w:rsidP="008A5970">
      <w:pPr>
        <w:bidi/>
        <w:jc w:val="both"/>
        <w:rPr>
          <w:rFonts w:cs="David"/>
          <w:rtl/>
        </w:rPr>
      </w:pPr>
    </w:p>
    <w:p w14:paraId="72A147F8" w14:textId="77777777" w:rsidR="008A5970" w:rsidRPr="008A5970" w:rsidRDefault="008A5970" w:rsidP="008A5970">
      <w:pPr>
        <w:bidi/>
        <w:jc w:val="both"/>
        <w:rPr>
          <w:rFonts w:cs="David" w:hint="cs"/>
          <w:rtl/>
        </w:rPr>
      </w:pPr>
      <w:r w:rsidRPr="008A5970">
        <w:rPr>
          <w:rFonts w:cs="David"/>
          <w:rtl/>
        </w:rPr>
        <w:tab/>
      </w:r>
      <w:r w:rsidRPr="008A5970">
        <w:rPr>
          <w:rFonts w:cs="David" w:hint="cs"/>
          <w:rtl/>
        </w:rPr>
        <w:t xml:space="preserve"> אני מתפלא שמנסים לעשות את כל המעקפים האפשריים כדי להעביר את זה היום, ונניח שזה יהיה ביום שני הקרוב, מה קרה? </w:t>
      </w:r>
    </w:p>
    <w:p w14:paraId="3052EC88" w14:textId="77777777" w:rsidR="008A5970" w:rsidRPr="008A5970" w:rsidRDefault="008A5970" w:rsidP="008A5970">
      <w:pPr>
        <w:bidi/>
        <w:jc w:val="both"/>
        <w:rPr>
          <w:rFonts w:cs="David" w:hint="cs"/>
          <w:rtl/>
        </w:rPr>
      </w:pPr>
    </w:p>
    <w:p w14:paraId="7848E58F" w14:textId="77777777" w:rsidR="008A5970" w:rsidRPr="008A5970" w:rsidRDefault="008A5970" w:rsidP="008A5970">
      <w:pPr>
        <w:bidi/>
        <w:jc w:val="both"/>
        <w:rPr>
          <w:rFonts w:cs="David" w:hint="cs"/>
          <w:rtl/>
        </w:rPr>
      </w:pPr>
      <w:r w:rsidRPr="008A5970">
        <w:rPr>
          <w:rFonts w:cs="David" w:hint="cs"/>
          <w:u w:val="single"/>
          <w:rtl/>
        </w:rPr>
        <w:t>ראובן ריבלין:</w:t>
      </w:r>
    </w:p>
    <w:p w14:paraId="1F9B9C15" w14:textId="77777777" w:rsidR="008A5970" w:rsidRPr="008A5970" w:rsidRDefault="008A5970" w:rsidP="008A5970">
      <w:pPr>
        <w:bidi/>
        <w:jc w:val="both"/>
        <w:rPr>
          <w:rFonts w:cs="David" w:hint="cs"/>
          <w:rtl/>
        </w:rPr>
      </w:pPr>
    </w:p>
    <w:p w14:paraId="2FBF924B" w14:textId="77777777" w:rsidR="008A5970" w:rsidRPr="008A5970" w:rsidRDefault="008A5970" w:rsidP="008A5970">
      <w:pPr>
        <w:bidi/>
        <w:jc w:val="both"/>
        <w:rPr>
          <w:rFonts w:cs="David" w:hint="cs"/>
          <w:rtl/>
        </w:rPr>
      </w:pPr>
      <w:r w:rsidRPr="008A5970">
        <w:rPr>
          <w:rFonts w:cs="David" w:hint="cs"/>
          <w:rtl/>
        </w:rPr>
        <w:tab/>
        <w:t xml:space="preserve"> מאה אחוז. </w:t>
      </w:r>
    </w:p>
    <w:p w14:paraId="635C17B8" w14:textId="77777777" w:rsidR="008A5970" w:rsidRPr="008A5970" w:rsidRDefault="008A5970" w:rsidP="008A5970">
      <w:pPr>
        <w:bidi/>
        <w:jc w:val="both"/>
        <w:rPr>
          <w:rFonts w:cs="David" w:hint="cs"/>
          <w:rtl/>
        </w:rPr>
      </w:pPr>
    </w:p>
    <w:p w14:paraId="5F06CAD4" w14:textId="77777777" w:rsidR="008A5970" w:rsidRPr="008A5970" w:rsidRDefault="008A5970" w:rsidP="008A5970">
      <w:pPr>
        <w:bidi/>
        <w:jc w:val="both"/>
        <w:rPr>
          <w:rFonts w:cs="David" w:hint="cs"/>
          <w:rtl/>
        </w:rPr>
      </w:pPr>
      <w:r w:rsidRPr="008A5970">
        <w:rPr>
          <w:rFonts w:cs="David" w:hint="cs"/>
          <w:u w:val="single"/>
          <w:rtl/>
        </w:rPr>
        <w:t>רונית תירוש:</w:t>
      </w:r>
    </w:p>
    <w:p w14:paraId="22A010D1" w14:textId="77777777" w:rsidR="008A5970" w:rsidRPr="008A5970" w:rsidRDefault="008A5970" w:rsidP="008A5970">
      <w:pPr>
        <w:bidi/>
        <w:jc w:val="both"/>
        <w:rPr>
          <w:rFonts w:cs="David" w:hint="cs"/>
          <w:rtl/>
        </w:rPr>
      </w:pPr>
    </w:p>
    <w:p w14:paraId="71B1E7AE" w14:textId="77777777" w:rsidR="008A5970" w:rsidRPr="008A5970" w:rsidRDefault="008A5970" w:rsidP="008A5970">
      <w:pPr>
        <w:bidi/>
        <w:jc w:val="both"/>
        <w:rPr>
          <w:rFonts w:cs="David" w:hint="cs"/>
          <w:rtl/>
        </w:rPr>
      </w:pPr>
      <w:r w:rsidRPr="008A5970">
        <w:rPr>
          <w:rFonts w:cs="David" w:hint="cs"/>
          <w:rtl/>
        </w:rPr>
        <w:tab/>
        <w:t xml:space="preserve"> קרה הרבה. </w:t>
      </w:r>
    </w:p>
    <w:p w14:paraId="51120289" w14:textId="77777777" w:rsidR="008A5970" w:rsidRPr="008A5970" w:rsidRDefault="008A5970" w:rsidP="008A5970">
      <w:pPr>
        <w:bidi/>
        <w:jc w:val="both"/>
        <w:rPr>
          <w:rFonts w:cs="David" w:hint="cs"/>
          <w:u w:val="single"/>
          <w:rtl/>
        </w:rPr>
      </w:pPr>
    </w:p>
    <w:p w14:paraId="3AF81338" w14:textId="77777777" w:rsidR="008A5970" w:rsidRPr="008A5970" w:rsidRDefault="008A5970" w:rsidP="008A5970">
      <w:pPr>
        <w:bidi/>
        <w:jc w:val="both"/>
        <w:rPr>
          <w:rFonts w:cs="David"/>
          <w:rtl/>
        </w:rPr>
      </w:pPr>
      <w:r w:rsidRPr="008A5970">
        <w:rPr>
          <w:rFonts w:cs="David" w:hint="eastAsia"/>
          <w:u w:val="single"/>
          <w:rtl/>
        </w:rPr>
        <w:t>אורי</w:t>
      </w:r>
      <w:r w:rsidRPr="008A5970">
        <w:rPr>
          <w:rFonts w:cs="David"/>
          <w:u w:val="single"/>
          <w:rtl/>
        </w:rPr>
        <w:t xml:space="preserve"> אריאל:</w:t>
      </w:r>
    </w:p>
    <w:p w14:paraId="5A060FD4" w14:textId="77777777" w:rsidR="008A5970" w:rsidRPr="008A5970" w:rsidRDefault="008A5970" w:rsidP="008A5970">
      <w:pPr>
        <w:bidi/>
        <w:jc w:val="both"/>
        <w:rPr>
          <w:rFonts w:cs="David"/>
          <w:rtl/>
        </w:rPr>
      </w:pPr>
    </w:p>
    <w:p w14:paraId="359A129B" w14:textId="77777777" w:rsidR="008A5970" w:rsidRPr="008A5970" w:rsidRDefault="008A5970" w:rsidP="008A5970">
      <w:pPr>
        <w:bidi/>
        <w:jc w:val="both"/>
        <w:rPr>
          <w:rFonts w:cs="David" w:hint="cs"/>
          <w:rtl/>
        </w:rPr>
      </w:pPr>
      <w:r w:rsidRPr="008A5970">
        <w:rPr>
          <w:rFonts w:cs="David"/>
          <w:rtl/>
        </w:rPr>
        <w:tab/>
      </w:r>
      <w:r w:rsidRPr="008A5970">
        <w:rPr>
          <w:rFonts w:cs="David" w:hint="cs"/>
          <w:rtl/>
        </w:rPr>
        <w:t>אף אחד מכם לא ילמד אותנו מצוות צער בעלי חיים. אני מציע כן לפנות ליושבת ראש  ולהמתין. אני רוצה לשאול את היועצת המשפטית לוועדה, מה מהות החוק?</w:t>
      </w:r>
    </w:p>
    <w:p w14:paraId="72C88EEF" w14:textId="77777777" w:rsidR="008A5970" w:rsidRPr="008A5970" w:rsidRDefault="008A5970" w:rsidP="008A5970">
      <w:pPr>
        <w:bidi/>
        <w:jc w:val="both"/>
        <w:rPr>
          <w:rFonts w:cs="David" w:hint="cs"/>
          <w:rtl/>
        </w:rPr>
      </w:pPr>
    </w:p>
    <w:p w14:paraId="132063BC"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5C9ECEFB" w14:textId="77777777" w:rsidR="008A5970" w:rsidRPr="008A5970" w:rsidRDefault="008A5970" w:rsidP="008A5970">
      <w:pPr>
        <w:bidi/>
        <w:jc w:val="both"/>
        <w:rPr>
          <w:rFonts w:cs="David" w:hint="cs"/>
          <w:rtl/>
        </w:rPr>
      </w:pPr>
    </w:p>
    <w:p w14:paraId="5377490D" w14:textId="77777777" w:rsidR="008A5970" w:rsidRPr="008A5970" w:rsidRDefault="008A5970" w:rsidP="008A5970">
      <w:pPr>
        <w:bidi/>
        <w:jc w:val="both"/>
        <w:rPr>
          <w:rFonts w:cs="David" w:hint="cs"/>
          <w:rtl/>
        </w:rPr>
      </w:pPr>
      <w:r w:rsidRPr="008A5970">
        <w:rPr>
          <w:rFonts w:cs="David" w:hint="cs"/>
          <w:rtl/>
        </w:rPr>
        <w:tab/>
        <w:t xml:space="preserve">המהות הוא תקצוב המדינה לניתוחי עיקור וסירוס של כלבים וחתולים. </w:t>
      </w:r>
    </w:p>
    <w:p w14:paraId="223A57B5" w14:textId="77777777" w:rsidR="008A5970" w:rsidRPr="008A5970" w:rsidRDefault="008A5970" w:rsidP="008A5970">
      <w:pPr>
        <w:bidi/>
        <w:jc w:val="both"/>
        <w:rPr>
          <w:rFonts w:cs="David" w:hint="cs"/>
          <w:rtl/>
        </w:rPr>
      </w:pPr>
    </w:p>
    <w:p w14:paraId="33438861" w14:textId="77777777" w:rsidR="008A5970" w:rsidRPr="008A5970" w:rsidRDefault="008A5970" w:rsidP="008A5970">
      <w:pPr>
        <w:bidi/>
        <w:jc w:val="both"/>
        <w:rPr>
          <w:rFonts w:cs="David"/>
          <w:rtl/>
        </w:rPr>
      </w:pPr>
      <w:r w:rsidRPr="008A5970">
        <w:rPr>
          <w:rFonts w:cs="David" w:hint="eastAsia"/>
          <w:u w:val="single"/>
          <w:rtl/>
        </w:rPr>
        <w:t>אורי</w:t>
      </w:r>
      <w:r w:rsidRPr="008A5970">
        <w:rPr>
          <w:rFonts w:cs="David"/>
          <w:u w:val="single"/>
          <w:rtl/>
        </w:rPr>
        <w:t xml:space="preserve"> אריאל:</w:t>
      </w:r>
    </w:p>
    <w:p w14:paraId="40D3D1F9" w14:textId="77777777" w:rsidR="008A5970" w:rsidRPr="008A5970" w:rsidRDefault="008A5970" w:rsidP="008A5970">
      <w:pPr>
        <w:bidi/>
        <w:jc w:val="both"/>
        <w:rPr>
          <w:rFonts w:cs="David"/>
          <w:rtl/>
        </w:rPr>
      </w:pPr>
    </w:p>
    <w:p w14:paraId="192B040B" w14:textId="77777777" w:rsidR="008A5970" w:rsidRPr="008A5970" w:rsidRDefault="008A5970" w:rsidP="008A5970">
      <w:pPr>
        <w:bidi/>
        <w:jc w:val="both"/>
        <w:rPr>
          <w:rFonts w:cs="David" w:hint="cs"/>
          <w:rtl/>
        </w:rPr>
      </w:pPr>
      <w:r w:rsidRPr="008A5970">
        <w:rPr>
          <w:rFonts w:cs="David"/>
          <w:rtl/>
        </w:rPr>
        <w:tab/>
      </w:r>
      <w:r w:rsidRPr="008A5970">
        <w:rPr>
          <w:rFonts w:cs="David" w:hint="cs"/>
          <w:rtl/>
        </w:rPr>
        <w:t xml:space="preserve">התקצוב הוא המהות? או העיקור והסירוס? </w:t>
      </w:r>
    </w:p>
    <w:p w14:paraId="2246D185" w14:textId="77777777" w:rsidR="008A5970" w:rsidRPr="008A5970" w:rsidRDefault="008A5970" w:rsidP="008A5970">
      <w:pPr>
        <w:bidi/>
        <w:jc w:val="both"/>
        <w:rPr>
          <w:rFonts w:cs="David" w:hint="cs"/>
          <w:rtl/>
        </w:rPr>
      </w:pPr>
    </w:p>
    <w:p w14:paraId="11E0A5A6"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723F8BF9" w14:textId="77777777" w:rsidR="008A5970" w:rsidRPr="008A5970" w:rsidRDefault="008A5970" w:rsidP="008A5970">
      <w:pPr>
        <w:bidi/>
        <w:jc w:val="both"/>
        <w:rPr>
          <w:rFonts w:cs="David" w:hint="cs"/>
          <w:rtl/>
        </w:rPr>
      </w:pPr>
    </w:p>
    <w:p w14:paraId="0AE9B1EB" w14:textId="77777777" w:rsidR="008A5970" w:rsidRPr="008A5970" w:rsidRDefault="008A5970" w:rsidP="008A5970">
      <w:pPr>
        <w:bidi/>
        <w:jc w:val="both"/>
        <w:rPr>
          <w:rFonts w:cs="David" w:hint="cs"/>
          <w:rtl/>
        </w:rPr>
      </w:pPr>
      <w:r w:rsidRPr="008A5970">
        <w:rPr>
          <w:rFonts w:cs="David" w:hint="cs"/>
          <w:rtl/>
        </w:rPr>
        <w:tab/>
        <w:t xml:space="preserve"> החוק מדבר על התקצוב. </w:t>
      </w:r>
    </w:p>
    <w:p w14:paraId="425B2B8F" w14:textId="77777777" w:rsidR="008A5970" w:rsidRPr="008A5970" w:rsidRDefault="008A5970" w:rsidP="008A5970">
      <w:pPr>
        <w:bidi/>
        <w:jc w:val="both"/>
        <w:rPr>
          <w:rFonts w:cs="David" w:hint="cs"/>
          <w:rtl/>
        </w:rPr>
      </w:pPr>
    </w:p>
    <w:p w14:paraId="3EA2E6B7" w14:textId="77777777" w:rsidR="008A5970" w:rsidRPr="008A5970" w:rsidRDefault="008A5970" w:rsidP="008A5970">
      <w:pPr>
        <w:bidi/>
        <w:jc w:val="both"/>
        <w:rPr>
          <w:rFonts w:cs="David" w:hint="cs"/>
          <w:u w:val="single"/>
          <w:rtl/>
        </w:rPr>
      </w:pPr>
    </w:p>
    <w:p w14:paraId="0A79C530" w14:textId="77777777" w:rsidR="008A5970" w:rsidRPr="008A5970" w:rsidRDefault="008A5970" w:rsidP="008A5970">
      <w:pPr>
        <w:bidi/>
        <w:jc w:val="both"/>
        <w:rPr>
          <w:rFonts w:cs="David" w:hint="cs"/>
          <w:u w:val="single"/>
          <w:rtl/>
        </w:rPr>
      </w:pPr>
    </w:p>
    <w:p w14:paraId="7C8E7995" w14:textId="77777777" w:rsidR="008A5970" w:rsidRPr="008A5970" w:rsidRDefault="008A5970" w:rsidP="008A5970">
      <w:pPr>
        <w:bidi/>
        <w:jc w:val="both"/>
        <w:rPr>
          <w:rFonts w:cs="David" w:hint="cs"/>
          <w:u w:val="single"/>
          <w:rtl/>
        </w:rPr>
      </w:pPr>
    </w:p>
    <w:p w14:paraId="00DB3D59" w14:textId="77777777" w:rsidR="008A5970" w:rsidRPr="008A5970" w:rsidRDefault="008A5970" w:rsidP="008A5970">
      <w:pPr>
        <w:bidi/>
        <w:jc w:val="both"/>
        <w:rPr>
          <w:rFonts w:cs="David" w:hint="cs"/>
          <w:rtl/>
        </w:rPr>
      </w:pPr>
      <w:r w:rsidRPr="008A5970">
        <w:rPr>
          <w:rFonts w:cs="David" w:hint="cs"/>
          <w:u w:val="single"/>
          <w:rtl/>
        </w:rPr>
        <w:t>אורי אריאל:</w:t>
      </w:r>
    </w:p>
    <w:p w14:paraId="75CD2851" w14:textId="77777777" w:rsidR="008A5970" w:rsidRPr="008A5970" w:rsidRDefault="008A5970" w:rsidP="008A5970">
      <w:pPr>
        <w:bidi/>
        <w:jc w:val="both"/>
        <w:rPr>
          <w:rFonts w:cs="David" w:hint="cs"/>
          <w:rtl/>
        </w:rPr>
      </w:pPr>
    </w:p>
    <w:p w14:paraId="5A9092FA" w14:textId="77777777" w:rsidR="008A5970" w:rsidRPr="008A5970" w:rsidRDefault="008A5970" w:rsidP="008A5970">
      <w:pPr>
        <w:bidi/>
        <w:jc w:val="both"/>
        <w:rPr>
          <w:rFonts w:cs="David" w:hint="cs"/>
          <w:rtl/>
        </w:rPr>
      </w:pPr>
      <w:r w:rsidRPr="008A5970">
        <w:rPr>
          <w:rFonts w:cs="David" w:hint="cs"/>
          <w:rtl/>
        </w:rPr>
        <w:tab/>
        <w:t xml:space="preserve">זה המהות של החוק?  </w:t>
      </w:r>
    </w:p>
    <w:p w14:paraId="7763673F" w14:textId="77777777" w:rsidR="008A5970" w:rsidRPr="008A5970" w:rsidRDefault="008A5970" w:rsidP="008A5970">
      <w:pPr>
        <w:bidi/>
        <w:jc w:val="both"/>
        <w:rPr>
          <w:rFonts w:cs="David" w:hint="cs"/>
          <w:rtl/>
        </w:rPr>
      </w:pPr>
    </w:p>
    <w:p w14:paraId="3B7CC157" w14:textId="77777777" w:rsidR="008A5970" w:rsidRPr="008A5970" w:rsidRDefault="008A5970" w:rsidP="008A5970">
      <w:pPr>
        <w:bidi/>
        <w:jc w:val="both"/>
        <w:rPr>
          <w:rFonts w:cs="David" w:hint="cs"/>
          <w:rtl/>
        </w:rPr>
      </w:pPr>
      <w:r w:rsidRPr="008A5970">
        <w:rPr>
          <w:rFonts w:cs="David" w:hint="cs"/>
          <w:u w:val="single"/>
          <w:rtl/>
        </w:rPr>
        <w:t xml:space="preserve">ארבל </w:t>
      </w:r>
      <w:proofErr w:type="spellStart"/>
      <w:r w:rsidRPr="008A5970">
        <w:rPr>
          <w:rFonts w:cs="David" w:hint="cs"/>
          <w:u w:val="single"/>
          <w:rtl/>
        </w:rPr>
        <w:t>אסטרחן</w:t>
      </w:r>
      <w:proofErr w:type="spellEnd"/>
      <w:r w:rsidRPr="008A5970">
        <w:rPr>
          <w:rFonts w:cs="David" w:hint="cs"/>
          <w:u w:val="single"/>
          <w:rtl/>
        </w:rPr>
        <w:t>:</w:t>
      </w:r>
    </w:p>
    <w:p w14:paraId="3C11FE59" w14:textId="77777777" w:rsidR="008A5970" w:rsidRPr="008A5970" w:rsidRDefault="008A5970" w:rsidP="008A5970">
      <w:pPr>
        <w:bidi/>
        <w:jc w:val="both"/>
        <w:rPr>
          <w:rFonts w:cs="David" w:hint="cs"/>
          <w:rtl/>
        </w:rPr>
      </w:pPr>
    </w:p>
    <w:p w14:paraId="19576AB6" w14:textId="77777777" w:rsidR="008A5970" w:rsidRPr="008A5970" w:rsidRDefault="008A5970" w:rsidP="008A5970">
      <w:pPr>
        <w:bidi/>
        <w:jc w:val="both"/>
        <w:rPr>
          <w:rFonts w:cs="David" w:hint="cs"/>
          <w:rtl/>
        </w:rPr>
      </w:pPr>
      <w:r w:rsidRPr="008A5970">
        <w:rPr>
          <w:rFonts w:cs="David" w:hint="cs"/>
          <w:rtl/>
        </w:rPr>
        <w:tab/>
        <w:t xml:space="preserve"> כן, שהמדינה תשתתף במימון. </w:t>
      </w:r>
    </w:p>
    <w:p w14:paraId="49A57B71" w14:textId="77777777" w:rsidR="008A5970" w:rsidRPr="008A5970" w:rsidRDefault="008A5970" w:rsidP="008A5970">
      <w:pPr>
        <w:bidi/>
        <w:jc w:val="both"/>
        <w:rPr>
          <w:rFonts w:cs="David" w:hint="cs"/>
          <w:rtl/>
        </w:rPr>
      </w:pPr>
    </w:p>
    <w:p w14:paraId="6C7D8826" w14:textId="77777777" w:rsidR="008A5970" w:rsidRPr="008A5970" w:rsidRDefault="008A5970" w:rsidP="008A5970">
      <w:pPr>
        <w:bidi/>
        <w:jc w:val="both"/>
        <w:rPr>
          <w:rFonts w:cs="David" w:hint="cs"/>
          <w:rtl/>
        </w:rPr>
      </w:pPr>
      <w:r w:rsidRPr="008A5970">
        <w:rPr>
          <w:rFonts w:cs="David" w:hint="cs"/>
          <w:u w:val="single"/>
          <w:rtl/>
        </w:rPr>
        <w:t>אורי אריאל:</w:t>
      </w:r>
    </w:p>
    <w:p w14:paraId="26DCFB70" w14:textId="77777777" w:rsidR="008A5970" w:rsidRPr="008A5970" w:rsidRDefault="008A5970" w:rsidP="008A5970">
      <w:pPr>
        <w:bidi/>
        <w:jc w:val="both"/>
        <w:rPr>
          <w:rFonts w:cs="David" w:hint="cs"/>
          <w:rtl/>
        </w:rPr>
      </w:pPr>
    </w:p>
    <w:p w14:paraId="06A6C53E" w14:textId="77777777" w:rsidR="008A5970" w:rsidRPr="008A5970" w:rsidRDefault="008A5970" w:rsidP="008A5970">
      <w:pPr>
        <w:bidi/>
        <w:jc w:val="both"/>
        <w:rPr>
          <w:rFonts w:cs="David" w:hint="cs"/>
          <w:rtl/>
        </w:rPr>
      </w:pPr>
      <w:r w:rsidRPr="008A5970">
        <w:rPr>
          <w:rFonts w:cs="David" w:hint="cs"/>
          <w:rtl/>
        </w:rPr>
        <w:tab/>
        <w:t xml:space="preserve"> למדתי ממך משהו.</w:t>
      </w:r>
    </w:p>
    <w:p w14:paraId="46E98EED" w14:textId="77777777" w:rsidR="008A5970" w:rsidRPr="008A5970" w:rsidRDefault="008A5970" w:rsidP="008A5970">
      <w:pPr>
        <w:bidi/>
        <w:jc w:val="both"/>
        <w:rPr>
          <w:rFonts w:cs="David" w:hint="cs"/>
          <w:rtl/>
        </w:rPr>
      </w:pPr>
    </w:p>
    <w:p w14:paraId="091CE4CE" w14:textId="77777777" w:rsidR="008A5970" w:rsidRPr="008A5970" w:rsidRDefault="008A5970" w:rsidP="008A5970">
      <w:pPr>
        <w:bidi/>
        <w:jc w:val="both"/>
        <w:rPr>
          <w:rFonts w:cs="David" w:hint="cs"/>
          <w:rtl/>
        </w:rPr>
      </w:pPr>
      <w:r w:rsidRPr="008A5970">
        <w:rPr>
          <w:rFonts w:cs="David" w:hint="cs"/>
          <w:u w:val="single"/>
          <w:rtl/>
        </w:rPr>
        <w:t>משה גפני:</w:t>
      </w:r>
    </w:p>
    <w:p w14:paraId="348269FC" w14:textId="77777777" w:rsidR="008A5970" w:rsidRPr="008A5970" w:rsidRDefault="008A5970" w:rsidP="008A5970">
      <w:pPr>
        <w:bidi/>
        <w:jc w:val="both"/>
        <w:rPr>
          <w:rFonts w:cs="David" w:hint="cs"/>
          <w:rtl/>
        </w:rPr>
      </w:pPr>
    </w:p>
    <w:p w14:paraId="0A28B667" w14:textId="77777777" w:rsidR="008A5970" w:rsidRPr="008A5970" w:rsidRDefault="008A5970" w:rsidP="008A5970">
      <w:pPr>
        <w:bidi/>
        <w:jc w:val="both"/>
        <w:rPr>
          <w:rFonts w:cs="David" w:hint="cs"/>
          <w:rtl/>
        </w:rPr>
      </w:pPr>
      <w:r w:rsidRPr="008A5970">
        <w:rPr>
          <w:rFonts w:cs="David" w:hint="cs"/>
          <w:rtl/>
        </w:rPr>
        <w:tab/>
        <w:t xml:space="preserve">מה שאמר יו"ר הכנסת לשעבר רובי ריבלין, אני מציע לא ללכת בדרך הזאת. אני מתפלא על הדברים האלה. יש הליך מאוד מסודר בעניין הזה. עברנו פה מיליון פעם את ההליך של חוק חדש. נפלנו במליאה מכל מיני סיבות ואנחנו חושבים שעכשיו אנחנו יכולים להעביר. עברנו את ההליכים האלה. הלכתי כבר ליושבי ראש כנסת לדורותיהם, הלכתי גם ליושב ראש כנסת שקראו לו רובי ריבלין והוא אמר לי את ההליך, מה שהוא לא אומר עכשיו. </w:t>
      </w:r>
    </w:p>
    <w:p w14:paraId="56EA3654" w14:textId="77777777" w:rsidR="008A5970" w:rsidRPr="008A5970" w:rsidRDefault="008A5970" w:rsidP="008A5970">
      <w:pPr>
        <w:bidi/>
        <w:jc w:val="both"/>
        <w:rPr>
          <w:rFonts w:cs="David" w:hint="cs"/>
          <w:rtl/>
        </w:rPr>
      </w:pPr>
    </w:p>
    <w:p w14:paraId="72331518" w14:textId="77777777" w:rsidR="008A5970" w:rsidRPr="008A5970" w:rsidRDefault="008A5970" w:rsidP="008A5970">
      <w:pPr>
        <w:bidi/>
        <w:jc w:val="both"/>
        <w:rPr>
          <w:rFonts w:cs="David" w:hint="cs"/>
          <w:rtl/>
        </w:rPr>
      </w:pPr>
      <w:r w:rsidRPr="008A5970">
        <w:rPr>
          <w:rFonts w:cs="David" w:hint="cs"/>
          <w:u w:val="single"/>
          <w:rtl/>
        </w:rPr>
        <w:t>היו"ר דוד טל:</w:t>
      </w:r>
    </w:p>
    <w:p w14:paraId="2CBD3F18" w14:textId="77777777" w:rsidR="008A5970" w:rsidRPr="008A5970" w:rsidRDefault="008A5970" w:rsidP="008A5970">
      <w:pPr>
        <w:bidi/>
        <w:jc w:val="both"/>
        <w:rPr>
          <w:rFonts w:cs="David" w:hint="cs"/>
          <w:rtl/>
        </w:rPr>
      </w:pPr>
    </w:p>
    <w:p w14:paraId="732A3B7B" w14:textId="77777777" w:rsidR="008A5970" w:rsidRPr="008A5970" w:rsidRDefault="008A5970" w:rsidP="008A5970">
      <w:pPr>
        <w:bidi/>
        <w:jc w:val="both"/>
        <w:rPr>
          <w:rFonts w:cs="David" w:hint="cs"/>
          <w:rtl/>
        </w:rPr>
      </w:pPr>
      <w:r w:rsidRPr="008A5970">
        <w:rPr>
          <w:rFonts w:cs="David" w:hint="cs"/>
          <w:rtl/>
        </w:rPr>
        <w:tab/>
        <w:t xml:space="preserve"> ולכן מה אתה מציע?</w:t>
      </w:r>
    </w:p>
    <w:p w14:paraId="3638CDA1" w14:textId="77777777" w:rsidR="008A5970" w:rsidRPr="008A5970" w:rsidRDefault="008A5970" w:rsidP="008A5970">
      <w:pPr>
        <w:bidi/>
        <w:jc w:val="both"/>
        <w:rPr>
          <w:rFonts w:cs="David" w:hint="cs"/>
          <w:rtl/>
        </w:rPr>
      </w:pPr>
    </w:p>
    <w:p w14:paraId="3C355B5A" w14:textId="77777777" w:rsidR="008A5970" w:rsidRPr="008A5970" w:rsidRDefault="008A5970" w:rsidP="008A5970">
      <w:pPr>
        <w:bidi/>
        <w:jc w:val="both"/>
        <w:rPr>
          <w:rFonts w:cs="David" w:hint="cs"/>
          <w:rtl/>
        </w:rPr>
      </w:pPr>
      <w:r w:rsidRPr="008A5970">
        <w:rPr>
          <w:rFonts w:cs="David" w:hint="cs"/>
          <w:u w:val="single"/>
          <w:rtl/>
        </w:rPr>
        <w:t>משה גפני:</w:t>
      </w:r>
    </w:p>
    <w:p w14:paraId="65FE5892" w14:textId="77777777" w:rsidR="008A5970" w:rsidRPr="008A5970" w:rsidRDefault="008A5970" w:rsidP="008A5970">
      <w:pPr>
        <w:bidi/>
        <w:jc w:val="both"/>
        <w:rPr>
          <w:rFonts w:cs="David" w:hint="cs"/>
          <w:rtl/>
        </w:rPr>
      </w:pPr>
    </w:p>
    <w:p w14:paraId="6998C0D0" w14:textId="77777777" w:rsidR="008A5970" w:rsidRPr="008A5970" w:rsidRDefault="008A5970" w:rsidP="008A5970">
      <w:pPr>
        <w:bidi/>
        <w:jc w:val="both"/>
        <w:rPr>
          <w:rFonts w:cs="David" w:hint="cs"/>
          <w:rtl/>
        </w:rPr>
      </w:pPr>
      <w:r w:rsidRPr="008A5970">
        <w:rPr>
          <w:rFonts w:cs="David" w:hint="cs"/>
          <w:rtl/>
        </w:rPr>
        <w:tab/>
        <w:t xml:space="preserve"> אני מציע להיות צמוד לתקנון, ללכת על פי התקנון שאומר שצריך ללכת ליו"ר הכנסת, זה ההליך. ההליך הזה לא נעשה. כל עוד שלא הולכים ליו"ר הכנסת אתה לא יכול להצביע פה לא על זה שזה נושא חדש או לא, זה לא סמכותך. </w:t>
      </w:r>
    </w:p>
    <w:p w14:paraId="2429DB5C" w14:textId="77777777" w:rsidR="008A5970" w:rsidRPr="008A5970" w:rsidRDefault="008A5970" w:rsidP="008A5970">
      <w:pPr>
        <w:bidi/>
        <w:jc w:val="both"/>
        <w:rPr>
          <w:rFonts w:cs="David" w:hint="cs"/>
          <w:rtl/>
        </w:rPr>
      </w:pPr>
    </w:p>
    <w:p w14:paraId="74D10C32" w14:textId="77777777" w:rsidR="008A5970" w:rsidRPr="008A5970" w:rsidRDefault="008A5970" w:rsidP="008A5970">
      <w:pPr>
        <w:pStyle w:val="Heading5"/>
        <w:rPr>
          <w:rFonts w:hint="cs"/>
          <w:sz w:val="24"/>
          <w:rtl/>
        </w:rPr>
      </w:pPr>
      <w:r w:rsidRPr="008A5970">
        <w:rPr>
          <w:rFonts w:hint="cs"/>
          <w:sz w:val="24"/>
          <w:u w:val="single"/>
          <w:rtl/>
        </w:rPr>
        <w:t xml:space="preserve">אביגדור </w:t>
      </w:r>
      <w:proofErr w:type="spellStart"/>
      <w:r w:rsidRPr="008A5970">
        <w:rPr>
          <w:rFonts w:hint="cs"/>
          <w:sz w:val="24"/>
          <w:u w:val="single"/>
          <w:rtl/>
        </w:rPr>
        <w:t>יצחקי</w:t>
      </w:r>
      <w:proofErr w:type="spellEnd"/>
      <w:r w:rsidRPr="008A5970">
        <w:rPr>
          <w:rFonts w:hint="cs"/>
          <w:sz w:val="24"/>
          <w:u w:val="single"/>
          <w:rtl/>
        </w:rPr>
        <w:t>:</w:t>
      </w:r>
    </w:p>
    <w:p w14:paraId="12CDC7B6" w14:textId="77777777" w:rsidR="008A5970" w:rsidRPr="008A5970" w:rsidRDefault="008A5970" w:rsidP="008A5970">
      <w:pPr>
        <w:pStyle w:val="Heading5"/>
        <w:rPr>
          <w:rFonts w:hint="cs"/>
          <w:sz w:val="24"/>
          <w:rtl/>
        </w:rPr>
      </w:pPr>
    </w:p>
    <w:p w14:paraId="7B735A2B" w14:textId="77777777" w:rsidR="008A5970" w:rsidRPr="008A5970" w:rsidRDefault="008A5970" w:rsidP="008A5970">
      <w:pPr>
        <w:bidi/>
        <w:jc w:val="both"/>
        <w:rPr>
          <w:rFonts w:cs="David" w:hint="cs"/>
          <w:rtl/>
        </w:rPr>
      </w:pPr>
      <w:r w:rsidRPr="008A5970">
        <w:rPr>
          <w:rFonts w:cs="David" w:hint="cs"/>
          <w:rtl/>
        </w:rPr>
        <w:tab/>
        <w:t xml:space="preserve"> על הפטור הוא יכול להצביע.</w:t>
      </w:r>
    </w:p>
    <w:p w14:paraId="135727A6" w14:textId="77777777" w:rsidR="008A5970" w:rsidRPr="008A5970" w:rsidRDefault="008A5970" w:rsidP="008A5970">
      <w:pPr>
        <w:bidi/>
        <w:jc w:val="both"/>
        <w:rPr>
          <w:rFonts w:cs="David" w:hint="cs"/>
          <w:rtl/>
        </w:rPr>
      </w:pPr>
    </w:p>
    <w:p w14:paraId="1198C0E2" w14:textId="77777777" w:rsidR="008A5970" w:rsidRPr="008A5970" w:rsidRDefault="008A5970" w:rsidP="008A5970">
      <w:pPr>
        <w:bidi/>
        <w:jc w:val="both"/>
        <w:rPr>
          <w:rFonts w:cs="David" w:hint="cs"/>
          <w:rtl/>
        </w:rPr>
      </w:pPr>
      <w:r w:rsidRPr="008A5970">
        <w:rPr>
          <w:rFonts w:cs="David" w:hint="cs"/>
          <w:u w:val="single"/>
          <w:rtl/>
        </w:rPr>
        <w:t>משה גפני:</w:t>
      </w:r>
    </w:p>
    <w:p w14:paraId="2C2C4CB5" w14:textId="77777777" w:rsidR="008A5970" w:rsidRPr="008A5970" w:rsidRDefault="008A5970" w:rsidP="008A5970">
      <w:pPr>
        <w:bidi/>
        <w:jc w:val="both"/>
        <w:rPr>
          <w:rFonts w:cs="David" w:hint="cs"/>
          <w:rtl/>
        </w:rPr>
      </w:pPr>
    </w:p>
    <w:p w14:paraId="3A8794D8" w14:textId="77777777" w:rsidR="008A5970" w:rsidRPr="008A5970" w:rsidRDefault="008A5970" w:rsidP="008A5970">
      <w:pPr>
        <w:bidi/>
        <w:jc w:val="both"/>
        <w:rPr>
          <w:rFonts w:cs="David" w:hint="cs"/>
          <w:rtl/>
        </w:rPr>
      </w:pPr>
      <w:r w:rsidRPr="008A5970">
        <w:rPr>
          <w:rFonts w:cs="David" w:hint="cs"/>
          <w:rtl/>
        </w:rPr>
        <w:tab/>
        <w:t xml:space="preserve">מכיוון שזה סמכותה של יושבת ראש הכנסת אתה לא יכול להצביע שאתה משחרר את זה מחובת הנחה כיוון שזה עדיין לא יכול להיות על שולחן הכנסת, לא המליאה ולא הוועדה. </w:t>
      </w:r>
    </w:p>
    <w:p w14:paraId="7E65FB2E" w14:textId="77777777" w:rsidR="008A5970" w:rsidRPr="008A5970" w:rsidRDefault="008A5970" w:rsidP="008A5970">
      <w:pPr>
        <w:bidi/>
        <w:jc w:val="both"/>
        <w:rPr>
          <w:rFonts w:cs="David" w:hint="cs"/>
          <w:rtl/>
        </w:rPr>
      </w:pPr>
    </w:p>
    <w:p w14:paraId="29621650"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32FEC59E" w14:textId="77777777" w:rsidR="008A5970" w:rsidRPr="008A5970" w:rsidRDefault="008A5970" w:rsidP="008A5970">
      <w:pPr>
        <w:bidi/>
        <w:jc w:val="both"/>
        <w:rPr>
          <w:rFonts w:cs="David" w:hint="cs"/>
          <w:rtl/>
        </w:rPr>
      </w:pPr>
    </w:p>
    <w:p w14:paraId="72F00DF8" w14:textId="77777777" w:rsidR="008A5970" w:rsidRPr="008A5970" w:rsidRDefault="008A5970" w:rsidP="008A5970">
      <w:pPr>
        <w:bidi/>
        <w:jc w:val="both"/>
        <w:rPr>
          <w:rFonts w:cs="David" w:hint="cs"/>
          <w:rtl/>
        </w:rPr>
      </w:pPr>
      <w:r w:rsidRPr="008A5970">
        <w:rPr>
          <w:rFonts w:cs="David" w:hint="cs"/>
          <w:rtl/>
        </w:rPr>
        <w:tab/>
        <w:t xml:space="preserve"> אדוני צודק. </w:t>
      </w:r>
    </w:p>
    <w:p w14:paraId="7E54DF8C" w14:textId="77777777" w:rsidR="008A5970" w:rsidRPr="008A5970" w:rsidRDefault="008A5970" w:rsidP="008A5970">
      <w:pPr>
        <w:bidi/>
        <w:jc w:val="both"/>
        <w:rPr>
          <w:rFonts w:cs="David" w:hint="cs"/>
          <w:rtl/>
        </w:rPr>
      </w:pPr>
    </w:p>
    <w:p w14:paraId="1910F2D3" w14:textId="77777777" w:rsidR="008A5970" w:rsidRPr="008A5970" w:rsidRDefault="008A5970" w:rsidP="008A5970">
      <w:pPr>
        <w:bidi/>
        <w:jc w:val="both"/>
        <w:rPr>
          <w:rFonts w:cs="David" w:hint="cs"/>
          <w:rtl/>
        </w:rPr>
      </w:pPr>
      <w:r w:rsidRPr="008A5970">
        <w:rPr>
          <w:rFonts w:cs="David" w:hint="cs"/>
          <w:u w:val="single"/>
          <w:rtl/>
        </w:rPr>
        <w:t>משה גפני:</w:t>
      </w:r>
    </w:p>
    <w:p w14:paraId="3A4050F5" w14:textId="77777777" w:rsidR="008A5970" w:rsidRPr="008A5970" w:rsidRDefault="008A5970" w:rsidP="008A5970">
      <w:pPr>
        <w:bidi/>
        <w:jc w:val="both"/>
        <w:rPr>
          <w:rFonts w:cs="David" w:hint="cs"/>
          <w:rtl/>
        </w:rPr>
      </w:pPr>
    </w:p>
    <w:p w14:paraId="506EABB5" w14:textId="77777777" w:rsidR="008A5970" w:rsidRPr="008A5970" w:rsidRDefault="008A5970" w:rsidP="008A5970">
      <w:pPr>
        <w:bidi/>
        <w:jc w:val="both"/>
        <w:rPr>
          <w:rFonts w:cs="David" w:hint="cs"/>
          <w:rtl/>
        </w:rPr>
      </w:pPr>
      <w:r w:rsidRPr="008A5970">
        <w:rPr>
          <w:rFonts w:cs="David" w:hint="cs"/>
          <w:rtl/>
        </w:rPr>
        <w:tab/>
        <w:t xml:space="preserve"> לגבי צער בעלי חיים כבר אמרתי את דברי.</w:t>
      </w:r>
    </w:p>
    <w:p w14:paraId="40BE1D63" w14:textId="77777777" w:rsidR="008A5970" w:rsidRPr="008A5970" w:rsidRDefault="008A5970" w:rsidP="008A5970">
      <w:pPr>
        <w:bidi/>
        <w:jc w:val="both"/>
        <w:rPr>
          <w:rFonts w:cs="David" w:hint="cs"/>
          <w:rtl/>
        </w:rPr>
      </w:pPr>
    </w:p>
    <w:p w14:paraId="587A489D" w14:textId="77777777" w:rsidR="008A5970" w:rsidRPr="008A5970" w:rsidRDefault="008A5970" w:rsidP="008A5970">
      <w:pPr>
        <w:bidi/>
        <w:jc w:val="both"/>
        <w:rPr>
          <w:rFonts w:cs="David" w:hint="cs"/>
          <w:rtl/>
        </w:rPr>
      </w:pPr>
      <w:r w:rsidRPr="008A5970">
        <w:rPr>
          <w:rFonts w:cs="David" w:hint="cs"/>
          <w:u w:val="single"/>
          <w:rtl/>
        </w:rPr>
        <w:t>היו"ר דוד טל:</w:t>
      </w:r>
    </w:p>
    <w:p w14:paraId="66408D38" w14:textId="77777777" w:rsidR="008A5970" w:rsidRPr="008A5970" w:rsidRDefault="008A5970" w:rsidP="008A5970">
      <w:pPr>
        <w:bidi/>
        <w:jc w:val="both"/>
        <w:rPr>
          <w:rFonts w:cs="David" w:hint="cs"/>
          <w:rtl/>
        </w:rPr>
      </w:pPr>
    </w:p>
    <w:p w14:paraId="5576838C" w14:textId="77777777" w:rsidR="008A5970" w:rsidRPr="008A5970" w:rsidRDefault="008A5970" w:rsidP="008A5970">
      <w:pPr>
        <w:bidi/>
        <w:jc w:val="both"/>
        <w:rPr>
          <w:rFonts w:cs="David" w:hint="cs"/>
          <w:rtl/>
        </w:rPr>
      </w:pPr>
      <w:r w:rsidRPr="008A5970">
        <w:rPr>
          <w:rFonts w:cs="David" w:hint="cs"/>
          <w:rtl/>
        </w:rPr>
        <w:tab/>
        <w:t xml:space="preserve"> רונית תירוש בבקשה. </w:t>
      </w:r>
    </w:p>
    <w:p w14:paraId="3EA16268" w14:textId="77777777" w:rsidR="008A5970" w:rsidRDefault="008A5970" w:rsidP="008A5970">
      <w:pPr>
        <w:bidi/>
        <w:jc w:val="both"/>
        <w:rPr>
          <w:rFonts w:cs="David" w:hint="cs"/>
          <w:rtl/>
        </w:rPr>
      </w:pPr>
    </w:p>
    <w:p w14:paraId="504913BC" w14:textId="77777777" w:rsidR="008A5970" w:rsidRDefault="008A5970" w:rsidP="008A5970">
      <w:pPr>
        <w:bidi/>
        <w:jc w:val="both"/>
        <w:rPr>
          <w:rFonts w:cs="David" w:hint="cs"/>
          <w:rtl/>
        </w:rPr>
      </w:pPr>
    </w:p>
    <w:p w14:paraId="1E86F8FA" w14:textId="77777777" w:rsidR="008A5970" w:rsidRDefault="008A5970" w:rsidP="008A5970">
      <w:pPr>
        <w:bidi/>
        <w:jc w:val="both"/>
        <w:rPr>
          <w:rFonts w:cs="David" w:hint="cs"/>
          <w:rtl/>
        </w:rPr>
      </w:pPr>
    </w:p>
    <w:p w14:paraId="3B0A54F4" w14:textId="77777777" w:rsidR="008A5970" w:rsidRDefault="008A5970" w:rsidP="008A5970">
      <w:pPr>
        <w:bidi/>
        <w:jc w:val="both"/>
        <w:rPr>
          <w:rFonts w:cs="David" w:hint="cs"/>
          <w:rtl/>
        </w:rPr>
      </w:pPr>
    </w:p>
    <w:p w14:paraId="1669EF15" w14:textId="77777777" w:rsidR="008A5970" w:rsidRPr="008A5970" w:rsidRDefault="008A5970" w:rsidP="008A5970">
      <w:pPr>
        <w:bidi/>
        <w:jc w:val="both"/>
        <w:rPr>
          <w:rFonts w:cs="David" w:hint="cs"/>
          <w:rtl/>
        </w:rPr>
      </w:pPr>
    </w:p>
    <w:p w14:paraId="7905B551" w14:textId="77777777" w:rsidR="008A5970" w:rsidRPr="008A5970" w:rsidRDefault="008A5970" w:rsidP="008A5970">
      <w:pPr>
        <w:bidi/>
        <w:jc w:val="both"/>
        <w:rPr>
          <w:rFonts w:cs="David" w:hint="cs"/>
          <w:rtl/>
        </w:rPr>
      </w:pPr>
      <w:r w:rsidRPr="008A5970">
        <w:rPr>
          <w:rFonts w:cs="David" w:hint="cs"/>
          <w:u w:val="single"/>
          <w:rtl/>
        </w:rPr>
        <w:t>רונית תירוש:</w:t>
      </w:r>
    </w:p>
    <w:p w14:paraId="6B09E992" w14:textId="77777777" w:rsidR="008A5970" w:rsidRPr="008A5970" w:rsidRDefault="008A5970" w:rsidP="008A5970">
      <w:pPr>
        <w:bidi/>
        <w:jc w:val="both"/>
        <w:rPr>
          <w:rFonts w:cs="David" w:hint="cs"/>
          <w:rtl/>
        </w:rPr>
      </w:pPr>
    </w:p>
    <w:p w14:paraId="76527DB2" w14:textId="77777777" w:rsidR="008A5970" w:rsidRPr="008A5970" w:rsidRDefault="008A5970" w:rsidP="008A5970">
      <w:pPr>
        <w:bidi/>
        <w:jc w:val="both"/>
        <w:rPr>
          <w:rFonts w:cs="David" w:hint="cs"/>
          <w:rtl/>
        </w:rPr>
      </w:pPr>
      <w:r w:rsidRPr="008A5970">
        <w:rPr>
          <w:rFonts w:cs="David" w:hint="cs"/>
          <w:rtl/>
        </w:rPr>
        <w:tab/>
        <w:t xml:space="preserve">אני רוצה לדבר על המהות של עצם העניין. אנחנו מדברים כאילו הכנסת היום תכריע אם יהיה סירוס של בעלי חיים במדינת ישראל או לא. יש סירוס, היה סירוס ויהיה סירוס. יש בעיה של בעלי חיים משוטטים שאין מי שאחראי עליהם. אני בהחלט חושבת שיש פה שינוי מהותי שהחל בוויכוח עם משרדי הממשלה, האוצר והחקלאות. אני רציתי לאפשר סירוס של כמה שיותר בעלי חיים ולכן נתנו תמריץ בהיקף של 30% כדי שיהיה מי שיאסוף אותם, ימצא אותם ויביא אותם לווטרינרים. ההצעה הנוכחית מדברת על 50%, המשמעות היא הפחתה במספר בעלי החיים המסורסים. עשיתי את זה בלית ברירה כי ראיתי בזה שינוי במהות. אי לכך גם לא הלכתי ליו"ר הכנסת כדי לבחון את זה אבל העברתי את זה בערוץ הרגיל המשפטי של יועצים משפטיים של שתי ועדות, גם ועדת חינוך וגם ועדת הכנסת וגם המחלקה משפטית, ולכן אני מבקשת לא לעכב את זה. בכל מקרה זה יבוא וזה יהיה בסוף חוק בישראל. אני רוצה להרגיע את כל המתנגדים החרדיים, היה בדיון במסגרת הכנה לקריאה ראשונה, חבר הכנסת זבולון </w:t>
      </w:r>
      <w:proofErr w:type="spellStart"/>
      <w:r w:rsidRPr="008A5970">
        <w:rPr>
          <w:rFonts w:cs="David" w:hint="cs"/>
          <w:rtl/>
        </w:rPr>
        <w:t>אורלב</w:t>
      </w:r>
      <w:proofErr w:type="spellEnd"/>
      <w:r w:rsidRPr="008A5970">
        <w:rPr>
          <w:rFonts w:cs="David" w:hint="cs"/>
          <w:rtl/>
        </w:rPr>
        <w:t xml:space="preserve"> הביא מדברי הלכה וכן </w:t>
      </w:r>
      <w:proofErr w:type="spellStart"/>
      <w:r w:rsidRPr="008A5970">
        <w:rPr>
          <w:rFonts w:cs="David" w:hint="cs"/>
          <w:rtl/>
        </w:rPr>
        <w:t>איפשר</w:t>
      </w:r>
      <w:proofErr w:type="spellEnd"/>
      <w:r w:rsidRPr="008A5970">
        <w:rPr>
          <w:rFonts w:cs="David" w:hint="cs"/>
          <w:rtl/>
        </w:rPr>
        <w:t xml:space="preserve"> את זה בדרך כזו ואחרת. </w:t>
      </w:r>
    </w:p>
    <w:p w14:paraId="55AD1903" w14:textId="77777777" w:rsidR="008A5970" w:rsidRPr="008A5970" w:rsidRDefault="008A5970" w:rsidP="008A5970">
      <w:pPr>
        <w:bidi/>
        <w:jc w:val="both"/>
        <w:rPr>
          <w:rFonts w:cs="David" w:hint="cs"/>
          <w:rtl/>
        </w:rPr>
      </w:pPr>
    </w:p>
    <w:p w14:paraId="6CA571F6" w14:textId="77777777" w:rsidR="008A5970" w:rsidRPr="008A5970" w:rsidRDefault="008A5970" w:rsidP="008A5970">
      <w:pPr>
        <w:bidi/>
        <w:jc w:val="both"/>
        <w:rPr>
          <w:rFonts w:cs="David" w:hint="cs"/>
          <w:u w:val="single"/>
          <w:rtl/>
        </w:rPr>
      </w:pPr>
      <w:r w:rsidRPr="008A5970">
        <w:rPr>
          <w:rFonts w:cs="David" w:hint="cs"/>
          <w:u w:val="single"/>
          <w:rtl/>
        </w:rPr>
        <w:t>גדעון סער:</w:t>
      </w:r>
    </w:p>
    <w:p w14:paraId="2211DD76" w14:textId="77777777" w:rsidR="008A5970" w:rsidRPr="008A5970" w:rsidRDefault="008A5970" w:rsidP="008A5970">
      <w:pPr>
        <w:bidi/>
        <w:jc w:val="both"/>
        <w:rPr>
          <w:rFonts w:cs="David" w:hint="cs"/>
          <w:u w:val="single"/>
          <w:rtl/>
        </w:rPr>
      </w:pPr>
    </w:p>
    <w:p w14:paraId="2269AB58" w14:textId="77777777" w:rsidR="008A5970" w:rsidRPr="008A5970" w:rsidRDefault="008A5970" w:rsidP="008A5970">
      <w:pPr>
        <w:bidi/>
        <w:jc w:val="both"/>
        <w:rPr>
          <w:rFonts w:cs="David" w:hint="cs"/>
          <w:rtl/>
        </w:rPr>
      </w:pPr>
      <w:r w:rsidRPr="008A5970">
        <w:rPr>
          <w:rFonts w:cs="David" w:hint="cs"/>
          <w:rtl/>
        </w:rPr>
        <w:tab/>
        <w:t xml:space="preserve"> 70 פנים לתורה.</w:t>
      </w:r>
    </w:p>
    <w:p w14:paraId="4ADF20A4" w14:textId="77777777" w:rsidR="008A5970" w:rsidRPr="008A5970" w:rsidRDefault="008A5970" w:rsidP="008A5970">
      <w:pPr>
        <w:bidi/>
        <w:jc w:val="both"/>
        <w:rPr>
          <w:rFonts w:cs="David" w:hint="cs"/>
          <w:rtl/>
        </w:rPr>
      </w:pPr>
    </w:p>
    <w:p w14:paraId="6CF40CF7" w14:textId="77777777" w:rsidR="008A5970" w:rsidRPr="008A5970" w:rsidRDefault="008A5970" w:rsidP="008A5970">
      <w:pPr>
        <w:bidi/>
        <w:jc w:val="both"/>
        <w:rPr>
          <w:rFonts w:cs="David" w:hint="cs"/>
          <w:rtl/>
        </w:rPr>
      </w:pPr>
      <w:r w:rsidRPr="008A5970">
        <w:rPr>
          <w:rFonts w:cs="David" w:hint="cs"/>
          <w:u w:val="single"/>
          <w:rtl/>
        </w:rPr>
        <w:t>רונית תירוש:</w:t>
      </w:r>
    </w:p>
    <w:p w14:paraId="69A25451" w14:textId="77777777" w:rsidR="008A5970" w:rsidRPr="008A5970" w:rsidRDefault="008A5970" w:rsidP="008A5970">
      <w:pPr>
        <w:bidi/>
        <w:jc w:val="both"/>
        <w:rPr>
          <w:rFonts w:cs="David" w:hint="cs"/>
          <w:rtl/>
        </w:rPr>
      </w:pPr>
    </w:p>
    <w:p w14:paraId="1389998B" w14:textId="77777777" w:rsidR="008A5970" w:rsidRPr="008A5970" w:rsidRDefault="008A5970" w:rsidP="008A5970">
      <w:pPr>
        <w:bidi/>
        <w:jc w:val="both"/>
        <w:rPr>
          <w:rFonts w:cs="David" w:hint="cs"/>
          <w:rtl/>
        </w:rPr>
      </w:pPr>
      <w:r w:rsidRPr="008A5970">
        <w:rPr>
          <w:rFonts w:cs="David" w:hint="cs"/>
          <w:rtl/>
        </w:rPr>
        <w:tab/>
        <w:t xml:space="preserve"> אם יש עוד מישהו שרוצה להביא מוצא נוסף, אין שום מניעה שנעשה את זה במהלך הדיונים כהכנה לקריאה ראשונה ושנייה ושלישית. </w:t>
      </w:r>
    </w:p>
    <w:p w14:paraId="20D4357A" w14:textId="77777777" w:rsidR="008A5970" w:rsidRPr="008A5970" w:rsidRDefault="008A5970" w:rsidP="008A5970">
      <w:pPr>
        <w:bidi/>
        <w:jc w:val="both"/>
        <w:rPr>
          <w:rFonts w:cs="David" w:hint="cs"/>
          <w:rtl/>
        </w:rPr>
      </w:pPr>
    </w:p>
    <w:p w14:paraId="081443D8" w14:textId="77777777" w:rsidR="008A5970" w:rsidRPr="008A5970" w:rsidRDefault="008A5970" w:rsidP="008A5970">
      <w:pPr>
        <w:bidi/>
        <w:jc w:val="both"/>
        <w:rPr>
          <w:rFonts w:cs="David" w:hint="cs"/>
          <w:rtl/>
        </w:rPr>
      </w:pPr>
      <w:r w:rsidRPr="008A5970">
        <w:rPr>
          <w:rFonts w:cs="David" w:hint="cs"/>
          <w:u w:val="single"/>
          <w:rtl/>
        </w:rPr>
        <w:t>היו"ר דוד טל:</w:t>
      </w:r>
    </w:p>
    <w:p w14:paraId="0C7B63A1" w14:textId="77777777" w:rsidR="008A5970" w:rsidRPr="008A5970" w:rsidRDefault="008A5970" w:rsidP="008A5970">
      <w:pPr>
        <w:bidi/>
        <w:jc w:val="both"/>
        <w:rPr>
          <w:rFonts w:cs="David" w:hint="cs"/>
          <w:rtl/>
        </w:rPr>
      </w:pPr>
    </w:p>
    <w:p w14:paraId="74A9C6C4" w14:textId="77777777" w:rsidR="008A5970" w:rsidRPr="008A5970" w:rsidRDefault="008A5970" w:rsidP="008A5970">
      <w:pPr>
        <w:bidi/>
        <w:jc w:val="both"/>
        <w:rPr>
          <w:rFonts w:cs="David" w:hint="cs"/>
          <w:rtl/>
        </w:rPr>
      </w:pPr>
      <w:r w:rsidRPr="008A5970">
        <w:rPr>
          <w:rFonts w:cs="David" w:hint="cs"/>
          <w:rtl/>
        </w:rPr>
        <w:tab/>
        <w:t xml:space="preserve"> תודה. דודו רותם בבקשה. </w:t>
      </w:r>
    </w:p>
    <w:p w14:paraId="303B3EA5" w14:textId="77777777" w:rsidR="008A5970" w:rsidRPr="008A5970" w:rsidRDefault="008A5970" w:rsidP="008A5970">
      <w:pPr>
        <w:bidi/>
        <w:jc w:val="both"/>
        <w:rPr>
          <w:rFonts w:cs="David" w:hint="cs"/>
          <w:rtl/>
        </w:rPr>
      </w:pPr>
    </w:p>
    <w:p w14:paraId="6BDF1A14" w14:textId="77777777" w:rsidR="008A5970" w:rsidRPr="008A5970" w:rsidRDefault="008A5970" w:rsidP="008A5970">
      <w:pPr>
        <w:bidi/>
        <w:jc w:val="both"/>
        <w:rPr>
          <w:rFonts w:cs="David" w:hint="cs"/>
          <w:rtl/>
        </w:rPr>
      </w:pPr>
      <w:r w:rsidRPr="008A5970">
        <w:rPr>
          <w:rFonts w:cs="David" w:hint="cs"/>
          <w:u w:val="single"/>
          <w:rtl/>
        </w:rPr>
        <w:t>דוד רותם:</w:t>
      </w:r>
    </w:p>
    <w:p w14:paraId="68F85ECF" w14:textId="77777777" w:rsidR="008A5970" w:rsidRPr="008A5970" w:rsidRDefault="008A5970" w:rsidP="008A5970">
      <w:pPr>
        <w:bidi/>
        <w:jc w:val="both"/>
        <w:rPr>
          <w:rFonts w:cs="David" w:hint="cs"/>
          <w:rtl/>
        </w:rPr>
      </w:pPr>
    </w:p>
    <w:p w14:paraId="1B5A1A9F" w14:textId="77777777" w:rsidR="008A5970" w:rsidRPr="008A5970" w:rsidRDefault="008A5970" w:rsidP="008A5970">
      <w:pPr>
        <w:bidi/>
        <w:jc w:val="both"/>
        <w:rPr>
          <w:rFonts w:cs="David" w:hint="cs"/>
          <w:rtl/>
        </w:rPr>
      </w:pPr>
      <w:r w:rsidRPr="008A5970">
        <w:rPr>
          <w:rFonts w:cs="David" w:hint="cs"/>
          <w:rtl/>
        </w:rPr>
        <w:tab/>
        <w:t xml:space="preserve">אדוני היושב ראש, בלי להיכנס לגופו של חוק אם הוא טוב או לא טוב, יש תקנון בכנסת. התקנון קובע שאי אפשר להביא לדיון מוקדם הצעת חוק אלא אם כן קבע יושב ראש הכנסת - - - </w:t>
      </w:r>
    </w:p>
    <w:p w14:paraId="6ABBFD0E" w14:textId="77777777" w:rsidR="008A5970" w:rsidRPr="008A5970" w:rsidRDefault="008A5970" w:rsidP="008A5970">
      <w:pPr>
        <w:bidi/>
        <w:jc w:val="both"/>
        <w:rPr>
          <w:rFonts w:cs="David" w:hint="cs"/>
          <w:rtl/>
        </w:rPr>
      </w:pPr>
    </w:p>
    <w:p w14:paraId="48E8043C" w14:textId="77777777" w:rsidR="008A5970" w:rsidRPr="008A5970" w:rsidRDefault="008A5970" w:rsidP="008A5970">
      <w:pPr>
        <w:bidi/>
        <w:jc w:val="both"/>
        <w:rPr>
          <w:rFonts w:cs="David" w:hint="cs"/>
          <w:rtl/>
        </w:rPr>
      </w:pPr>
      <w:r w:rsidRPr="008A5970">
        <w:rPr>
          <w:rFonts w:cs="David" w:hint="cs"/>
          <w:u w:val="single"/>
          <w:rtl/>
        </w:rPr>
        <w:t>ראובן ריבלין:</w:t>
      </w:r>
    </w:p>
    <w:p w14:paraId="07F75F32" w14:textId="77777777" w:rsidR="008A5970" w:rsidRPr="008A5970" w:rsidRDefault="008A5970" w:rsidP="008A5970">
      <w:pPr>
        <w:bidi/>
        <w:jc w:val="both"/>
        <w:rPr>
          <w:rFonts w:cs="David" w:hint="cs"/>
          <w:rtl/>
        </w:rPr>
      </w:pPr>
    </w:p>
    <w:p w14:paraId="380BBC22" w14:textId="77777777" w:rsidR="008A5970" w:rsidRPr="008A5970" w:rsidRDefault="008A5970" w:rsidP="008A5970">
      <w:pPr>
        <w:bidi/>
        <w:jc w:val="both"/>
        <w:rPr>
          <w:rFonts w:cs="David" w:hint="cs"/>
          <w:rtl/>
        </w:rPr>
      </w:pPr>
      <w:r w:rsidRPr="008A5970">
        <w:rPr>
          <w:rFonts w:cs="David" w:hint="cs"/>
          <w:rtl/>
        </w:rPr>
        <w:tab/>
        <w:t xml:space="preserve"> אמר את דעתו. </w:t>
      </w:r>
    </w:p>
    <w:p w14:paraId="353D3C52" w14:textId="77777777" w:rsidR="008A5970" w:rsidRPr="008A5970" w:rsidRDefault="008A5970" w:rsidP="008A5970">
      <w:pPr>
        <w:bidi/>
        <w:jc w:val="both"/>
        <w:rPr>
          <w:rFonts w:cs="David" w:hint="cs"/>
          <w:rtl/>
        </w:rPr>
      </w:pPr>
    </w:p>
    <w:p w14:paraId="093FD2B6" w14:textId="77777777" w:rsidR="008A5970" w:rsidRPr="008A5970" w:rsidRDefault="008A5970" w:rsidP="008A5970">
      <w:pPr>
        <w:bidi/>
        <w:jc w:val="both"/>
        <w:rPr>
          <w:rFonts w:cs="David" w:hint="cs"/>
          <w:rtl/>
        </w:rPr>
      </w:pPr>
      <w:r w:rsidRPr="008A5970">
        <w:rPr>
          <w:rFonts w:cs="David" w:hint="cs"/>
          <w:u w:val="single"/>
          <w:rtl/>
        </w:rPr>
        <w:t>דוד רותם:</w:t>
      </w:r>
    </w:p>
    <w:p w14:paraId="70833714" w14:textId="77777777" w:rsidR="008A5970" w:rsidRPr="008A5970" w:rsidRDefault="008A5970" w:rsidP="008A5970">
      <w:pPr>
        <w:bidi/>
        <w:jc w:val="both"/>
        <w:rPr>
          <w:rFonts w:cs="David" w:hint="cs"/>
          <w:rtl/>
        </w:rPr>
      </w:pPr>
    </w:p>
    <w:p w14:paraId="74E4E57C" w14:textId="77777777" w:rsidR="008A5970" w:rsidRPr="008A5970" w:rsidRDefault="008A5970" w:rsidP="008A5970">
      <w:pPr>
        <w:bidi/>
        <w:jc w:val="both"/>
        <w:rPr>
          <w:rFonts w:cs="David" w:hint="cs"/>
          <w:rtl/>
        </w:rPr>
      </w:pPr>
      <w:r w:rsidRPr="008A5970">
        <w:rPr>
          <w:rFonts w:cs="David" w:hint="cs"/>
          <w:rtl/>
        </w:rPr>
        <w:tab/>
        <w:t xml:space="preserve"> מכיוון שבמקרה הזה יושבת ראש הכנסת לא אמרה את דברה,  לכן הוועדה לא יכולה להחליט על פטור מותנה. </w:t>
      </w:r>
    </w:p>
    <w:p w14:paraId="0C44C38E" w14:textId="77777777" w:rsidR="008A5970" w:rsidRPr="008A5970" w:rsidRDefault="008A5970" w:rsidP="008A5970">
      <w:pPr>
        <w:bidi/>
        <w:jc w:val="both"/>
        <w:rPr>
          <w:rFonts w:cs="David" w:hint="cs"/>
          <w:rtl/>
        </w:rPr>
      </w:pPr>
    </w:p>
    <w:p w14:paraId="450EDBA7" w14:textId="77777777" w:rsidR="008A5970" w:rsidRPr="008A5970" w:rsidRDefault="008A5970" w:rsidP="008A5970">
      <w:pPr>
        <w:bidi/>
        <w:jc w:val="both"/>
        <w:rPr>
          <w:rFonts w:cs="David" w:hint="cs"/>
          <w:rtl/>
        </w:rPr>
      </w:pPr>
      <w:r w:rsidRPr="008A5970">
        <w:rPr>
          <w:rFonts w:cs="David" w:hint="cs"/>
          <w:u w:val="single"/>
          <w:rtl/>
        </w:rPr>
        <w:t>היו"ר דוד טל:</w:t>
      </w:r>
    </w:p>
    <w:p w14:paraId="660D70EE" w14:textId="77777777" w:rsidR="008A5970" w:rsidRPr="008A5970" w:rsidRDefault="008A5970" w:rsidP="008A5970">
      <w:pPr>
        <w:bidi/>
        <w:jc w:val="both"/>
        <w:rPr>
          <w:rFonts w:cs="David" w:hint="cs"/>
          <w:rtl/>
        </w:rPr>
      </w:pPr>
    </w:p>
    <w:p w14:paraId="2CB23D71" w14:textId="77777777" w:rsidR="008A5970" w:rsidRPr="008A5970" w:rsidRDefault="008A5970" w:rsidP="008A5970">
      <w:pPr>
        <w:bidi/>
        <w:jc w:val="both"/>
        <w:rPr>
          <w:rFonts w:cs="David" w:hint="cs"/>
          <w:rtl/>
        </w:rPr>
      </w:pPr>
      <w:r w:rsidRPr="008A5970">
        <w:rPr>
          <w:rFonts w:cs="David" w:hint="cs"/>
          <w:rtl/>
        </w:rPr>
        <w:tab/>
        <w:t xml:space="preserve"> תודה, חבר הכנסת ניסים זאב. </w:t>
      </w:r>
    </w:p>
    <w:p w14:paraId="4CEBEFDE" w14:textId="77777777" w:rsidR="008A5970" w:rsidRPr="008A5970" w:rsidRDefault="008A5970" w:rsidP="008A5970">
      <w:pPr>
        <w:bidi/>
        <w:jc w:val="both"/>
        <w:rPr>
          <w:rFonts w:cs="David" w:hint="cs"/>
          <w:rtl/>
        </w:rPr>
      </w:pPr>
    </w:p>
    <w:p w14:paraId="125DECFF" w14:textId="77777777" w:rsidR="008A5970" w:rsidRPr="008A5970" w:rsidRDefault="008A5970" w:rsidP="008A5970">
      <w:pPr>
        <w:bidi/>
        <w:jc w:val="both"/>
        <w:rPr>
          <w:rFonts w:cs="David" w:hint="cs"/>
          <w:rtl/>
        </w:rPr>
      </w:pPr>
      <w:r w:rsidRPr="008A5970">
        <w:rPr>
          <w:rFonts w:cs="David" w:hint="cs"/>
          <w:u w:val="single"/>
          <w:rtl/>
        </w:rPr>
        <w:t>נסים זאב:</w:t>
      </w:r>
    </w:p>
    <w:p w14:paraId="3859A1D8" w14:textId="77777777" w:rsidR="008A5970" w:rsidRPr="008A5970" w:rsidRDefault="008A5970" w:rsidP="008A5970">
      <w:pPr>
        <w:bidi/>
        <w:jc w:val="both"/>
        <w:rPr>
          <w:rFonts w:cs="David" w:hint="cs"/>
          <w:rtl/>
        </w:rPr>
      </w:pPr>
    </w:p>
    <w:p w14:paraId="61A29F94" w14:textId="77777777" w:rsidR="008A5970" w:rsidRPr="008A5970" w:rsidRDefault="008A5970" w:rsidP="008A5970">
      <w:pPr>
        <w:bidi/>
        <w:jc w:val="both"/>
        <w:rPr>
          <w:rFonts w:cs="David" w:hint="cs"/>
          <w:rtl/>
        </w:rPr>
      </w:pPr>
      <w:r w:rsidRPr="008A5970">
        <w:rPr>
          <w:rFonts w:cs="David" w:hint="cs"/>
          <w:rtl/>
        </w:rPr>
        <w:tab/>
        <w:t xml:space="preserve">אני לא מקבל את ההנחה שהדבר הכי קשה  במדינה זה שכלבים משוטטים וזה צריך להיות בסדר עדיפות ראשי של מדינת ישראל. </w:t>
      </w:r>
    </w:p>
    <w:p w14:paraId="36D0CEE0" w14:textId="77777777" w:rsidR="008A5970" w:rsidRPr="008A5970" w:rsidRDefault="008A5970" w:rsidP="008A5970">
      <w:pPr>
        <w:bidi/>
        <w:jc w:val="both"/>
        <w:rPr>
          <w:rFonts w:cs="David" w:hint="cs"/>
          <w:rtl/>
        </w:rPr>
      </w:pPr>
    </w:p>
    <w:p w14:paraId="039D469D" w14:textId="77777777" w:rsidR="008A5970" w:rsidRPr="008A5970" w:rsidRDefault="008A5970" w:rsidP="008A5970">
      <w:pPr>
        <w:bidi/>
        <w:jc w:val="both"/>
        <w:rPr>
          <w:rFonts w:cs="David" w:hint="cs"/>
          <w:rtl/>
        </w:rPr>
      </w:pPr>
      <w:r w:rsidRPr="008A5970">
        <w:rPr>
          <w:rFonts w:cs="David" w:hint="cs"/>
          <w:u w:val="single"/>
          <w:rtl/>
        </w:rPr>
        <w:t>היו"ר דוד טל:</w:t>
      </w:r>
    </w:p>
    <w:p w14:paraId="43AAA357" w14:textId="77777777" w:rsidR="008A5970" w:rsidRPr="008A5970" w:rsidRDefault="008A5970" w:rsidP="008A5970">
      <w:pPr>
        <w:bidi/>
        <w:jc w:val="both"/>
        <w:rPr>
          <w:rFonts w:cs="David" w:hint="cs"/>
          <w:rtl/>
        </w:rPr>
      </w:pPr>
    </w:p>
    <w:p w14:paraId="04492430" w14:textId="77777777" w:rsidR="008A5970" w:rsidRPr="008A5970" w:rsidRDefault="008A5970" w:rsidP="008A5970">
      <w:pPr>
        <w:bidi/>
        <w:jc w:val="both"/>
        <w:rPr>
          <w:rFonts w:cs="David" w:hint="cs"/>
          <w:rtl/>
        </w:rPr>
      </w:pPr>
      <w:r w:rsidRPr="008A5970">
        <w:rPr>
          <w:rFonts w:cs="David" w:hint="cs"/>
          <w:rtl/>
        </w:rPr>
        <w:tab/>
        <w:t xml:space="preserve"> דבר לעצם העניין, נכון או לא נכון להצביע. </w:t>
      </w:r>
    </w:p>
    <w:p w14:paraId="04FE0847" w14:textId="77777777" w:rsidR="008A5970" w:rsidRDefault="008A5970" w:rsidP="008A5970">
      <w:pPr>
        <w:bidi/>
        <w:jc w:val="both"/>
        <w:rPr>
          <w:rFonts w:cs="David" w:hint="cs"/>
          <w:rtl/>
        </w:rPr>
      </w:pPr>
    </w:p>
    <w:p w14:paraId="2090402C" w14:textId="77777777" w:rsidR="008A5970" w:rsidRDefault="008A5970" w:rsidP="008A5970">
      <w:pPr>
        <w:bidi/>
        <w:jc w:val="both"/>
        <w:rPr>
          <w:rFonts w:cs="David" w:hint="cs"/>
          <w:rtl/>
        </w:rPr>
      </w:pPr>
    </w:p>
    <w:p w14:paraId="58FA8A2F" w14:textId="77777777" w:rsidR="008A5970" w:rsidRDefault="008A5970" w:rsidP="008A5970">
      <w:pPr>
        <w:bidi/>
        <w:jc w:val="both"/>
        <w:rPr>
          <w:rFonts w:cs="David" w:hint="cs"/>
          <w:rtl/>
        </w:rPr>
      </w:pPr>
    </w:p>
    <w:p w14:paraId="1E9421BD" w14:textId="77777777" w:rsidR="008A5970" w:rsidRPr="008A5970" w:rsidRDefault="008A5970" w:rsidP="008A5970">
      <w:pPr>
        <w:bidi/>
        <w:jc w:val="both"/>
        <w:rPr>
          <w:rFonts w:cs="David" w:hint="cs"/>
          <w:rtl/>
        </w:rPr>
      </w:pPr>
    </w:p>
    <w:p w14:paraId="33DF2262" w14:textId="77777777" w:rsidR="008A5970" w:rsidRPr="008A5970" w:rsidRDefault="008A5970" w:rsidP="008A5970">
      <w:pPr>
        <w:bidi/>
        <w:jc w:val="both"/>
        <w:rPr>
          <w:rFonts w:cs="David" w:hint="cs"/>
          <w:rtl/>
        </w:rPr>
      </w:pPr>
      <w:r w:rsidRPr="008A5970">
        <w:rPr>
          <w:rFonts w:cs="David" w:hint="cs"/>
          <w:u w:val="single"/>
          <w:rtl/>
        </w:rPr>
        <w:t>ניסים זאב:</w:t>
      </w:r>
    </w:p>
    <w:p w14:paraId="1236D176" w14:textId="77777777" w:rsidR="008A5970" w:rsidRPr="008A5970" w:rsidRDefault="008A5970" w:rsidP="008A5970">
      <w:pPr>
        <w:bidi/>
        <w:jc w:val="both"/>
        <w:rPr>
          <w:rFonts w:cs="David" w:hint="cs"/>
          <w:rtl/>
        </w:rPr>
      </w:pPr>
    </w:p>
    <w:p w14:paraId="5C0E56C2" w14:textId="77777777" w:rsidR="008A5970" w:rsidRPr="008A5970" w:rsidRDefault="008A5970" w:rsidP="008A5970">
      <w:pPr>
        <w:bidi/>
        <w:jc w:val="both"/>
        <w:rPr>
          <w:rFonts w:cs="David" w:hint="cs"/>
          <w:rtl/>
        </w:rPr>
      </w:pPr>
      <w:r w:rsidRPr="008A5970">
        <w:rPr>
          <w:rFonts w:cs="David" w:hint="cs"/>
          <w:rtl/>
        </w:rPr>
        <w:tab/>
        <w:t xml:space="preserve">לעצם העניין, מאוד שקוף שכל התיקון הטכני הזה הוא כדי להכשיר את השרץ. </w:t>
      </w:r>
    </w:p>
    <w:p w14:paraId="2D2347D7" w14:textId="77777777" w:rsidR="008A5970" w:rsidRPr="008A5970" w:rsidRDefault="008A5970" w:rsidP="008A5970">
      <w:pPr>
        <w:bidi/>
        <w:jc w:val="both"/>
        <w:rPr>
          <w:rFonts w:cs="David" w:hint="cs"/>
          <w:rtl/>
        </w:rPr>
      </w:pPr>
    </w:p>
    <w:p w14:paraId="3D87C425" w14:textId="77777777" w:rsidR="008A5970" w:rsidRPr="008A5970" w:rsidRDefault="008A5970" w:rsidP="008A5970">
      <w:pPr>
        <w:bidi/>
        <w:jc w:val="both"/>
        <w:rPr>
          <w:rFonts w:cs="David" w:hint="cs"/>
          <w:rtl/>
        </w:rPr>
      </w:pPr>
      <w:r w:rsidRPr="008A5970">
        <w:rPr>
          <w:rFonts w:cs="David" w:hint="cs"/>
          <w:u w:val="single"/>
          <w:rtl/>
        </w:rPr>
        <w:t>רונית תירוש:</w:t>
      </w:r>
    </w:p>
    <w:p w14:paraId="1C7C8C65" w14:textId="77777777" w:rsidR="008A5970" w:rsidRPr="008A5970" w:rsidRDefault="008A5970" w:rsidP="008A5970">
      <w:pPr>
        <w:bidi/>
        <w:jc w:val="both"/>
        <w:rPr>
          <w:rFonts w:cs="David" w:hint="cs"/>
          <w:rtl/>
        </w:rPr>
      </w:pPr>
    </w:p>
    <w:p w14:paraId="7122C712" w14:textId="77777777" w:rsidR="008A5970" w:rsidRPr="008A5970" w:rsidRDefault="008A5970" w:rsidP="008A5970">
      <w:pPr>
        <w:bidi/>
        <w:jc w:val="both"/>
        <w:rPr>
          <w:rFonts w:cs="David" w:hint="cs"/>
          <w:rtl/>
        </w:rPr>
      </w:pPr>
      <w:r w:rsidRPr="008A5970">
        <w:rPr>
          <w:rFonts w:cs="David" w:hint="cs"/>
          <w:rtl/>
        </w:rPr>
        <w:tab/>
        <w:t xml:space="preserve"> מה זה להכשיר את השרץ.</w:t>
      </w:r>
    </w:p>
    <w:p w14:paraId="5E3BE936" w14:textId="77777777" w:rsidR="008A5970" w:rsidRPr="008A5970" w:rsidRDefault="008A5970" w:rsidP="008A5970">
      <w:pPr>
        <w:bidi/>
        <w:jc w:val="both"/>
        <w:rPr>
          <w:rFonts w:cs="David" w:hint="cs"/>
          <w:rtl/>
        </w:rPr>
      </w:pPr>
    </w:p>
    <w:p w14:paraId="3B6E9735" w14:textId="77777777" w:rsidR="008A5970" w:rsidRPr="008A5970" w:rsidRDefault="008A5970" w:rsidP="008A5970">
      <w:pPr>
        <w:bidi/>
        <w:jc w:val="both"/>
        <w:rPr>
          <w:rFonts w:cs="David" w:hint="cs"/>
          <w:u w:val="single"/>
          <w:rtl/>
        </w:rPr>
      </w:pPr>
    </w:p>
    <w:p w14:paraId="1CAB96E3" w14:textId="77777777" w:rsidR="008A5970" w:rsidRPr="008A5970" w:rsidRDefault="008A5970" w:rsidP="008A5970">
      <w:pPr>
        <w:bidi/>
        <w:jc w:val="both"/>
        <w:rPr>
          <w:rFonts w:cs="David" w:hint="cs"/>
          <w:u w:val="single"/>
          <w:rtl/>
        </w:rPr>
      </w:pPr>
    </w:p>
    <w:p w14:paraId="7DC832A4" w14:textId="77777777" w:rsidR="008A5970" w:rsidRPr="008A5970" w:rsidRDefault="008A5970" w:rsidP="008A5970">
      <w:pPr>
        <w:bidi/>
        <w:jc w:val="both"/>
        <w:rPr>
          <w:rFonts w:cs="David" w:hint="cs"/>
          <w:rtl/>
        </w:rPr>
      </w:pPr>
      <w:r w:rsidRPr="008A5970">
        <w:rPr>
          <w:rFonts w:cs="David" w:hint="cs"/>
          <w:u w:val="single"/>
          <w:rtl/>
        </w:rPr>
        <w:t>נסים זאב:</w:t>
      </w:r>
    </w:p>
    <w:p w14:paraId="044BB5EB" w14:textId="77777777" w:rsidR="008A5970" w:rsidRPr="008A5970" w:rsidRDefault="008A5970" w:rsidP="008A5970">
      <w:pPr>
        <w:bidi/>
        <w:jc w:val="both"/>
        <w:rPr>
          <w:rFonts w:cs="David" w:hint="cs"/>
          <w:rtl/>
        </w:rPr>
      </w:pPr>
    </w:p>
    <w:p w14:paraId="678EA10E" w14:textId="77777777" w:rsidR="008A5970" w:rsidRPr="008A5970" w:rsidRDefault="008A5970" w:rsidP="008A5970">
      <w:pPr>
        <w:bidi/>
        <w:jc w:val="both"/>
        <w:rPr>
          <w:rFonts w:cs="David" w:hint="cs"/>
          <w:rtl/>
        </w:rPr>
      </w:pPr>
      <w:r w:rsidRPr="008A5970">
        <w:rPr>
          <w:rFonts w:cs="David" w:hint="cs"/>
          <w:rtl/>
        </w:rPr>
        <w:tab/>
        <w:t xml:space="preserve">תאר לך אדוני היושב ראש שהיום על פי חוק חופש העיסוק היינו אומרים שבכל חנות שמוכרת כשר צריך למכור גם חזיר. זה מהותי או לא? צריך להבין שזה יותר גרוע מאיסור אכילת חזיר ואם אין לכם מושג על מה מדובר, לכן הדיאלוג חייב להיות, עוד לפני שמעלים את ההצעה לסדר, על דרך הסירוס ובעיה היא לא תקציבית. </w:t>
      </w:r>
    </w:p>
    <w:p w14:paraId="65C58820" w14:textId="77777777" w:rsidR="008A5970" w:rsidRPr="008A5970" w:rsidRDefault="008A5970" w:rsidP="008A5970">
      <w:pPr>
        <w:bidi/>
        <w:jc w:val="both"/>
        <w:rPr>
          <w:rFonts w:cs="David" w:hint="cs"/>
          <w:rtl/>
        </w:rPr>
      </w:pPr>
    </w:p>
    <w:p w14:paraId="66041EFF" w14:textId="77777777" w:rsidR="008A5970" w:rsidRPr="008A5970" w:rsidRDefault="008A5970" w:rsidP="008A5970">
      <w:pPr>
        <w:bidi/>
        <w:jc w:val="both"/>
        <w:rPr>
          <w:rFonts w:cs="David" w:hint="cs"/>
          <w:i/>
          <w:iCs/>
          <w:rtl/>
        </w:rPr>
      </w:pPr>
      <w:r w:rsidRPr="008A5970">
        <w:rPr>
          <w:rFonts w:cs="David" w:hint="cs"/>
          <w:u w:val="single"/>
          <w:rtl/>
        </w:rPr>
        <w:t>קולט אביטל:</w:t>
      </w:r>
    </w:p>
    <w:p w14:paraId="472601A4" w14:textId="77777777" w:rsidR="008A5970" w:rsidRPr="008A5970" w:rsidRDefault="008A5970" w:rsidP="008A5970">
      <w:pPr>
        <w:bidi/>
        <w:jc w:val="both"/>
        <w:rPr>
          <w:rFonts w:cs="David" w:hint="cs"/>
          <w:i/>
          <w:iCs/>
          <w:rtl/>
        </w:rPr>
      </w:pPr>
    </w:p>
    <w:p w14:paraId="1819C4BA" w14:textId="77777777" w:rsidR="008A5970" w:rsidRPr="008A5970" w:rsidRDefault="008A5970" w:rsidP="008A5970">
      <w:pPr>
        <w:bidi/>
        <w:jc w:val="both"/>
        <w:rPr>
          <w:rFonts w:cs="David" w:hint="cs"/>
          <w:rtl/>
        </w:rPr>
      </w:pPr>
      <w:r w:rsidRPr="008A5970">
        <w:rPr>
          <w:rFonts w:cs="David" w:hint="cs"/>
          <w:i/>
          <w:iCs/>
          <w:rtl/>
        </w:rPr>
        <w:tab/>
      </w:r>
      <w:r w:rsidRPr="008A5970">
        <w:rPr>
          <w:rFonts w:cs="David" w:hint="cs"/>
          <w:rtl/>
        </w:rPr>
        <w:t>אני</w:t>
      </w:r>
      <w:r w:rsidRPr="008A5970">
        <w:rPr>
          <w:rFonts w:cs="David" w:hint="cs"/>
          <w:i/>
          <w:iCs/>
          <w:rtl/>
        </w:rPr>
        <w:t xml:space="preserve"> </w:t>
      </w:r>
      <w:r w:rsidRPr="008A5970">
        <w:rPr>
          <w:rFonts w:cs="David" w:hint="cs"/>
          <w:rtl/>
        </w:rPr>
        <w:t xml:space="preserve">רוצה לתמוך בבקשתה של חברת הכנסת רונית תירוש. אני חושבת שנעשה מעשה נכון אם נעביר היום את הצעת החוק שלה. ביום שישי בצהריים פגשתי מזרחן ידוע, את </w:t>
      </w:r>
      <w:proofErr w:type="spellStart"/>
      <w:r w:rsidRPr="008A5970">
        <w:rPr>
          <w:rFonts w:cs="David" w:hint="cs"/>
          <w:rtl/>
        </w:rPr>
        <w:t>ברנרד</w:t>
      </w:r>
      <w:proofErr w:type="spellEnd"/>
      <w:r w:rsidRPr="008A5970">
        <w:rPr>
          <w:rFonts w:cs="David" w:hint="cs"/>
          <w:rtl/>
        </w:rPr>
        <w:t xml:space="preserve"> </w:t>
      </w:r>
      <w:proofErr w:type="spellStart"/>
      <w:r w:rsidRPr="008A5970">
        <w:rPr>
          <w:rFonts w:cs="David" w:hint="cs"/>
          <w:rtl/>
        </w:rPr>
        <w:t>לואיס</w:t>
      </w:r>
      <w:proofErr w:type="spellEnd"/>
      <w:r w:rsidRPr="008A5970">
        <w:rPr>
          <w:rFonts w:cs="David" w:hint="cs"/>
          <w:rtl/>
        </w:rPr>
        <w:t xml:space="preserve"> ששאל אותי אם עדיין יש לי כלב. עניתי לו שכן. ומדוע הוא שואל? הוא ענה שמכיוון שזה החבר היחידי שיהיה לך בפוליטיקה. אני חושבת שאנחנו צריכים להתגייס היום למען החיות. ואני רוצה להגיד לכם שיש חיים אחרי הסירוס. </w:t>
      </w:r>
    </w:p>
    <w:p w14:paraId="2F9CC65F" w14:textId="77777777" w:rsidR="008A5970" w:rsidRPr="008A5970" w:rsidRDefault="008A5970" w:rsidP="008A5970">
      <w:pPr>
        <w:bidi/>
        <w:jc w:val="both"/>
        <w:rPr>
          <w:rFonts w:cs="David" w:hint="cs"/>
          <w:rtl/>
        </w:rPr>
      </w:pPr>
    </w:p>
    <w:p w14:paraId="2C730A32" w14:textId="77777777" w:rsidR="008A5970" w:rsidRPr="008A5970" w:rsidRDefault="008A5970" w:rsidP="008A5970">
      <w:pPr>
        <w:bidi/>
        <w:jc w:val="both"/>
        <w:rPr>
          <w:rFonts w:cs="David" w:hint="cs"/>
          <w:rtl/>
        </w:rPr>
      </w:pPr>
      <w:r w:rsidRPr="008A5970">
        <w:rPr>
          <w:rFonts w:cs="David" w:hint="cs"/>
          <w:u w:val="single"/>
          <w:rtl/>
        </w:rPr>
        <w:t>ראובן ריבלין:</w:t>
      </w:r>
    </w:p>
    <w:p w14:paraId="545AF847" w14:textId="77777777" w:rsidR="008A5970" w:rsidRPr="008A5970" w:rsidRDefault="008A5970" w:rsidP="008A5970">
      <w:pPr>
        <w:bidi/>
        <w:jc w:val="both"/>
        <w:rPr>
          <w:rFonts w:cs="David" w:hint="cs"/>
          <w:rtl/>
        </w:rPr>
      </w:pPr>
    </w:p>
    <w:p w14:paraId="40F3AD03" w14:textId="77777777" w:rsidR="008A5970" w:rsidRPr="008A5970" w:rsidRDefault="008A5970" w:rsidP="008A5970">
      <w:pPr>
        <w:bidi/>
        <w:jc w:val="both"/>
        <w:rPr>
          <w:rFonts w:cs="David" w:hint="cs"/>
          <w:rtl/>
        </w:rPr>
      </w:pPr>
      <w:r w:rsidRPr="008A5970">
        <w:rPr>
          <w:rFonts w:cs="David" w:hint="cs"/>
          <w:rtl/>
        </w:rPr>
        <w:tab/>
        <w:t xml:space="preserve">אני חוזר בי מהמלצתי ואומר שצריך לעבור ליושבת ראש הכנסת, שלא תהיינה אי הבנות. </w:t>
      </w:r>
    </w:p>
    <w:p w14:paraId="5F41112C" w14:textId="77777777" w:rsidR="008A5970" w:rsidRPr="008A5970" w:rsidRDefault="008A5970" w:rsidP="008A5970">
      <w:pPr>
        <w:bidi/>
        <w:jc w:val="both"/>
        <w:rPr>
          <w:rFonts w:cs="David" w:hint="cs"/>
          <w:rtl/>
        </w:rPr>
      </w:pPr>
    </w:p>
    <w:p w14:paraId="5E3CB0F4"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595D7707" w14:textId="77777777" w:rsidR="008A5970" w:rsidRPr="008A5970" w:rsidRDefault="008A5970" w:rsidP="008A5970">
      <w:pPr>
        <w:bidi/>
        <w:jc w:val="both"/>
        <w:rPr>
          <w:rFonts w:cs="David" w:hint="cs"/>
          <w:rtl/>
        </w:rPr>
      </w:pPr>
    </w:p>
    <w:p w14:paraId="71AC2114" w14:textId="77777777" w:rsidR="008A5970" w:rsidRPr="008A5970" w:rsidRDefault="008A5970" w:rsidP="008A5970">
      <w:pPr>
        <w:bidi/>
        <w:jc w:val="both"/>
        <w:rPr>
          <w:rFonts w:cs="David" w:hint="cs"/>
          <w:rtl/>
        </w:rPr>
      </w:pPr>
      <w:r w:rsidRPr="008A5970">
        <w:rPr>
          <w:rFonts w:cs="David" w:hint="cs"/>
          <w:rtl/>
        </w:rPr>
        <w:tab/>
        <w:t xml:space="preserve"> אין ברירה, על פי הייעוץ המשפטי שקיבלתי ולאור הדברים שנאמרו כאן מימין ומשמאל, הנושא  הזה יועלה ליושבת ראש הכנסת שתכריע בנושא. לאחר שהיא תכריע שהדברים לא דומים זה יגיע לכאן וכאן נצביע פטור או לא פטור מחובת הנחה.  </w:t>
      </w:r>
    </w:p>
    <w:p w14:paraId="737DFECA" w14:textId="77777777" w:rsidR="008A5970" w:rsidRPr="008A5970" w:rsidRDefault="008A5970" w:rsidP="008A5970">
      <w:pPr>
        <w:bidi/>
        <w:jc w:val="both"/>
        <w:rPr>
          <w:rFonts w:cs="David" w:hint="cs"/>
          <w:rtl/>
        </w:rPr>
      </w:pPr>
    </w:p>
    <w:p w14:paraId="43A47568" w14:textId="77777777" w:rsidR="008A5970" w:rsidRPr="008A5970" w:rsidRDefault="008A5970" w:rsidP="008A5970">
      <w:pPr>
        <w:bidi/>
        <w:jc w:val="both"/>
        <w:rPr>
          <w:rFonts w:cs="David" w:hint="cs"/>
          <w:rtl/>
        </w:rPr>
      </w:pPr>
    </w:p>
    <w:p w14:paraId="1738F186" w14:textId="77777777" w:rsidR="008A5970" w:rsidRPr="008A5970" w:rsidRDefault="008A5970" w:rsidP="008A5970">
      <w:pPr>
        <w:bidi/>
        <w:jc w:val="both"/>
        <w:rPr>
          <w:rFonts w:cs="David" w:hint="cs"/>
          <w:rtl/>
        </w:rPr>
      </w:pPr>
    </w:p>
    <w:p w14:paraId="7E9653E1" w14:textId="77777777" w:rsidR="008A5970" w:rsidRPr="008A5970" w:rsidRDefault="008A5970" w:rsidP="008A5970">
      <w:pPr>
        <w:bidi/>
        <w:jc w:val="both"/>
        <w:rPr>
          <w:rFonts w:cs="David" w:hint="cs"/>
          <w:rtl/>
        </w:rPr>
      </w:pPr>
    </w:p>
    <w:p w14:paraId="681CD366" w14:textId="77777777" w:rsidR="008A5970" w:rsidRPr="008A5970" w:rsidRDefault="008A5970" w:rsidP="008A5970">
      <w:pPr>
        <w:bidi/>
        <w:jc w:val="both"/>
        <w:rPr>
          <w:rFonts w:cs="David" w:hint="cs"/>
          <w:rtl/>
        </w:rPr>
      </w:pPr>
    </w:p>
    <w:p w14:paraId="34E6E937" w14:textId="77777777" w:rsidR="008A5970" w:rsidRPr="008A5970" w:rsidRDefault="008A5970" w:rsidP="008A5970">
      <w:pPr>
        <w:bidi/>
        <w:jc w:val="both"/>
        <w:rPr>
          <w:rFonts w:cs="David" w:hint="cs"/>
          <w:rtl/>
        </w:rPr>
      </w:pPr>
    </w:p>
    <w:p w14:paraId="198DB1CF" w14:textId="77777777" w:rsidR="008A5970" w:rsidRPr="008A5970" w:rsidRDefault="008A5970" w:rsidP="008A5970">
      <w:pPr>
        <w:bidi/>
        <w:jc w:val="both"/>
        <w:rPr>
          <w:rFonts w:cs="David" w:hint="cs"/>
          <w:rtl/>
        </w:rPr>
      </w:pPr>
    </w:p>
    <w:p w14:paraId="6BEB08F8" w14:textId="77777777" w:rsidR="008A5970" w:rsidRPr="008A5970" w:rsidRDefault="008A5970" w:rsidP="008A5970">
      <w:pPr>
        <w:bidi/>
        <w:jc w:val="both"/>
        <w:rPr>
          <w:rFonts w:cs="David" w:hint="cs"/>
          <w:rtl/>
        </w:rPr>
      </w:pPr>
    </w:p>
    <w:p w14:paraId="32C409D5" w14:textId="77777777" w:rsidR="008A5970" w:rsidRPr="008A5970" w:rsidRDefault="008A5970" w:rsidP="008A5970">
      <w:pPr>
        <w:bidi/>
        <w:jc w:val="both"/>
        <w:rPr>
          <w:rFonts w:cs="David" w:hint="cs"/>
          <w:rtl/>
        </w:rPr>
      </w:pPr>
    </w:p>
    <w:p w14:paraId="25B9EE0C" w14:textId="77777777" w:rsidR="008A5970" w:rsidRPr="008A5970" w:rsidRDefault="008A5970" w:rsidP="008A5970">
      <w:pPr>
        <w:bidi/>
        <w:jc w:val="both"/>
        <w:rPr>
          <w:rFonts w:cs="David" w:hint="cs"/>
          <w:rtl/>
        </w:rPr>
      </w:pPr>
    </w:p>
    <w:p w14:paraId="68EE08A4" w14:textId="77777777" w:rsidR="008A5970" w:rsidRPr="008A5970" w:rsidRDefault="008A5970" w:rsidP="008A5970">
      <w:pPr>
        <w:bidi/>
        <w:jc w:val="both"/>
        <w:rPr>
          <w:rFonts w:cs="David" w:hint="cs"/>
          <w:rtl/>
        </w:rPr>
      </w:pPr>
    </w:p>
    <w:p w14:paraId="0ECE63F5" w14:textId="77777777" w:rsidR="008A5970" w:rsidRPr="008A5970" w:rsidRDefault="008A5970" w:rsidP="008A5970">
      <w:pPr>
        <w:bidi/>
        <w:jc w:val="both"/>
        <w:rPr>
          <w:rFonts w:cs="David" w:hint="cs"/>
          <w:rtl/>
        </w:rPr>
      </w:pPr>
    </w:p>
    <w:p w14:paraId="1EDD6275" w14:textId="77777777" w:rsidR="008A5970" w:rsidRPr="008A5970" w:rsidRDefault="008A5970" w:rsidP="008A5970">
      <w:pPr>
        <w:bidi/>
        <w:jc w:val="both"/>
        <w:rPr>
          <w:rFonts w:cs="David" w:hint="cs"/>
          <w:rtl/>
        </w:rPr>
      </w:pPr>
    </w:p>
    <w:p w14:paraId="2E16DBAD" w14:textId="77777777" w:rsidR="008A5970" w:rsidRPr="008A5970" w:rsidRDefault="008A5970" w:rsidP="008A5970">
      <w:pPr>
        <w:bidi/>
        <w:jc w:val="both"/>
        <w:rPr>
          <w:rFonts w:cs="David" w:hint="cs"/>
          <w:rtl/>
        </w:rPr>
      </w:pPr>
    </w:p>
    <w:p w14:paraId="3DF64607" w14:textId="77777777" w:rsidR="008A5970" w:rsidRPr="008A5970" w:rsidRDefault="008A5970" w:rsidP="008A5970">
      <w:pPr>
        <w:bidi/>
        <w:jc w:val="both"/>
        <w:rPr>
          <w:rFonts w:cs="David" w:hint="cs"/>
          <w:rtl/>
        </w:rPr>
      </w:pPr>
    </w:p>
    <w:p w14:paraId="2BE94DA4" w14:textId="77777777" w:rsidR="008A5970" w:rsidRPr="008A5970" w:rsidRDefault="008A5970" w:rsidP="008A5970">
      <w:pPr>
        <w:bidi/>
        <w:jc w:val="both"/>
        <w:rPr>
          <w:rFonts w:cs="David" w:hint="cs"/>
          <w:rtl/>
        </w:rPr>
      </w:pPr>
    </w:p>
    <w:p w14:paraId="305450EA" w14:textId="77777777" w:rsidR="008A5970" w:rsidRPr="008A5970" w:rsidRDefault="008A5970" w:rsidP="008A5970">
      <w:pPr>
        <w:bidi/>
        <w:jc w:val="both"/>
        <w:rPr>
          <w:rFonts w:cs="David" w:hint="cs"/>
          <w:rtl/>
        </w:rPr>
      </w:pPr>
    </w:p>
    <w:p w14:paraId="2DB0EDA9" w14:textId="77777777" w:rsidR="008A5970" w:rsidRPr="008A5970" w:rsidRDefault="008A5970" w:rsidP="008A5970">
      <w:pPr>
        <w:bidi/>
        <w:jc w:val="both"/>
        <w:rPr>
          <w:rFonts w:cs="David" w:hint="cs"/>
          <w:rtl/>
        </w:rPr>
      </w:pPr>
    </w:p>
    <w:p w14:paraId="779A3F43" w14:textId="77777777" w:rsidR="008A5970" w:rsidRPr="008A5970" w:rsidRDefault="008A5970" w:rsidP="008A5970">
      <w:pPr>
        <w:bidi/>
        <w:jc w:val="both"/>
        <w:rPr>
          <w:rFonts w:cs="David" w:hint="cs"/>
          <w:rtl/>
        </w:rPr>
      </w:pPr>
    </w:p>
    <w:p w14:paraId="7379E97E" w14:textId="77777777" w:rsidR="008A5970" w:rsidRPr="008A5970" w:rsidRDefault="008A5970" w:rsidP="008A5970">
      <w:pPr>
        <w:bidi/>
        <w:jc w:val="both"/>
        <w:rPr>
          <w:rFonts w:cs="David" w:hint="cs"/>
          <w:rtl/>
        </w:rPr>
      </w:pPr>
    </w:p>
    <w:p w14:paraId="26FF863A" w14:textId="77777777" w:rsidR="008A5970" w:rsidRPr="008A5970" w:rsidRDefault="008A5970" w:rsidP="008A5970">
      <w:pPr>
        <w:bidi/>
        <w:jc w:val="both"/>
        <w:rPr>
          <w:rFonts w:cs="David" w:hint="cs"/>
          <w:rtl/>
        </w:rPr>
      </w:pPr>
    </w:p>
    <w:p w14:paraId="33CD37DD" w14:textId="77777777" w:rsidR="008A5970" w:rsidRPr="008A5970" w:rsidRDefault="008A5970" w:rsidP="008A5970">
      <w:pPr>
        <w:bidi/>
        <w:jc w:val="both"/>
        <w:rPr>
          <w:rFonts w:cs="David" w:hint="cs"/>
          <w:rtl/>
        </w:rPr>
      </w:pPr>
    </w:p>
    <w:p w14:paraId="62E4D620" w14:textId="77777777" w:rsidR="008A5970" w:rsidRPr="008A5970" w:rsidRDefault="008A5970" w:rsidP="008A5970">
      <w:pPr>
        <w:bidi/>
        <w:jc w:val="both"/>
        <w:rPr>
          <w:rFonts w:cs="David" w:hint="cs"/>
          <w:rtl/>
        </w:rPr>
      </w:pPr>
    </w:p>
    <w:p w14:paraId="7FF77658" w14:textId="77777777" w:rsidR="008A5970" w:rsidRPr="008A5970" w:rsidRDefault="008A5970" w:rsidP="008A5970">
      <w:pPr>
        <w:bidi/>
        <w:jc w:val="both"/>
        <w:rPr>
          <w:rFonts w:cs="David" w:hint="cs"/>
          <w:rtl/>
        </w:rPr>
      </w:pPr>
    </w:p>
    <w:p w14:paraId="5383FD50" w14:textId="77777777" w:rsidR="008A5970" w:rsidRPr="008A5970" w:rsidRDefault="008A5970" w:rsidP="008A5970">
      <w:pPr>
        <w:bidi/>
        <w:jc w:val="both"/>
        <w:rPr>
          <w:rFonts w:cs="David" w:hint="cs"/>
          <w:rtl/>
        </w:rPr>
      </w:pPr>
    </w:p>
    <w:p w14:paraId="0999BCE8" w14:textId="77777777" w:rsidR="008A5970" w:rsidRPr="008A5970" w:rsidRDefault="008A5970" w:rsidP="008A5970">
      <w:pPr>
        <w:bidi/>
        <w:jc w:val="both"/>
        <w:rPr>
          <w:rFonts w:cs="David" w:hint="cs"/>
          <w:rtl/>
        </w:rPr>
      </w:pPr>
    </w:p>
    <w:p w14:paraId="69F0D7C3" w14:textId="77777777" w:rsidR="008A5970" w:rsidRPr="008A5970" w:rsidRDefault="008A5970" w:rsidP="008A5970">
      <w:pPr>
        <w:bidi/>
        <w:jc w:val="center"/>
        <w:rPr>
          <w:rFonts w:cs="David" w:hint="cs"/>
          <w:b/>
          <w:bCs/>
          <w:u w:val="single"/>
          <w:rtl/>
        </w:rPr>
      </w:pPr>
      <w:r w:rsidRPr="008A5970">
        <w:rPr>
          <w:rFonts w:cs="David" w:hint="cs"/>
          <w:b/>
          <w:bCs/>
          <w:u w:val="single"/>
          <w:rtl/>
        </w:rPr>
        <w:t>ג. פטור מחובת הנחה</w:t>
      </w:r>
      <w:r w:rsidRPr="008A5970">
        <w:rPr>
          <w:rFonts w:cs="David"/>
          <w:b/>
          <w:bCs/>
          <w:u w:val="single"/>
          <w:rtl/>
        </w:rPr>
        <w:t>–</w:t>
      </w:r>
      <w:r w:rsidRPr="008A5970">
        <w:rPr>
          <w:rFonts w:cs="David" w:hint="cs"/>
          <w:b/>
          <w:bCs/>
          <w:u w:val="single"/>
          <w:rtl/>
        </w:rPr>
        <w:t xml:space="preserve"> הצעת חוק יישום תוכנית ההתנתקות (תיקון </w:t>
      </w:r>
      <w:r w:rsidRPr="008A5970">
        <w:rPr>
          <w:rFonts w:cs="David"/>
          <w:b/>
          <w:bCs/>
          <w:u w:val="single"/>
          <w:rtl/>
        </w:rPr>
        <w:t>–</w:t>
      </w:r>
      <w:r w:rsidRPr="008A5970">
        <w:rPr>
          <w:rFonts w:cs="David" w:hint="cs"/>
          <w:b/>
          <w:bCs/>
          <w:u w:val="single"/>
          <w:rtl/>
        </w:rPr>
        <w:t xml:space="preserve"> מספר חברי קבוצת מתיישבים), </w:t>
      </w:r>
      <w:proofErr w:type="spellStart"/>
      <w:r w:rsidRPr="008A5970">
        <w:rPr>
          <w:rFonts w:cs="David" w:hint="cs"/>
          <w:b/>
          <w:bCs/>
          <w:u w:val="single"/>
          <w:rtl/>
        </w:rPr>
        <w:t>התשס"ח</w:t>
      </w:r>
      <w:proofErr w:type="spellEnd"/>
      <w:r w:rsidRPr="008A5970">
        <w:rPr>
          <w:rFonts w:cs="David" w:hint="cs"/>
          <w:b/>
          <w:bCs/>
          <w:u w:val="single"/>
          <w:rtl/>
        </w:rPr>
        <w:t xml:space="preserve">-2007 (פ/17/ 3142),הצעת חה"כ זאב </w:t>
      </w:r>
      <w:proofErr w:type="spellStart"/>
      <w:r w:rsidRPr="008A5970">
        <w:rPr>
          <w:rFonts w:cs="David" w:hint="cs"/>
          <w:b/>
          <w:bCs/>
          <w:u w:val="single"/>
          <w:rtl/>
        </w:rPr>
        <w:t>אלקין</w:t>
      </w:r>
      <w:proofErr w:type="spellEnd"/>
    </w:p>
    <w:p w14:paraId="5792389E" w14:textId="77777777" w:rsidR="008A5970" w:rsidRPr="008A5970" w:rsidRDefault="008A5970" w:rsidP="008A5970">
      <w:pPr>
        <w:bidi/>
        <w:jc w:val="both"/>
        <w:rPr>
          <w:rFonts w:cs="David" w:hint="cs"/>
          <w:rtl/>
        </w:rPr>
      </w:pPr>
    </w:p>
    <w:p w14:paraId="1F92EB01" w14:textId="77777777" w:rsidR="008A5970" w:rsidRPr="008A5970" w:rsidRDefault="008A5970" w:rsidP="008A5970">
      <w:pPr>
        <w:bidi/>
        <w:jc w:val="both"/>
        <w:rPr>
          <w:rFonts w:cs="David" w:hint="cs"/>
          <w:rtl/>
        </w:rPr>
      </w:pPr>
    </w:p>
    <w:p w14:paraId="624E4487" w14:textId="77777777" w:rsidR="008A5970" w:rsidRPr="008A5970" w:rsidRDefault="008A5970" w:rsidP="008A5970">
      <w:pPr>
        <w:bidi/>
        <w:jc w:val="both"/>
        <w:rPr>
          <w:rFonts w:cs="David" w:hint="cs"/>
          <w:rtl/>
        </w:rPr>
      </w:pPr>
      <w:r w:rsidRPr="008A5970">
        <w:rPr>
          <w:rFonts w:cs="David" w:hint="cs"/>
          <w:u w:val="single"/>
          <w:rtl/>
        </w:rPr>
        <w:t>היו"ר דוד טל:</w:t>
      </w:r>
    </w:p>
    <w:p w14:paraId="6FA7CD9A" w14:textId="77777777" w:rsidR="008A5970" w:rsidRPr="008A5970" w:rsidRDefault="008A5970" w:rsidP="008A5970">
      <w:pPr>
        <w:bidi/>
        <w:jc w:val="both"/>
        <w:rPr>
          <w:rFonts w:cs="David" w:hint="cs"/>
          <w:rtl/>
        </w:rPr>
      </w:pPr>
    </w:p>
    <w:p w14:paraId="13876FA1" w14:textId="77777777" w:rsidR="008A5970" w:rsidRPr="008A5970" w:rsidRDefault="008A5970" w:rsidP="008A5970">
      <w:pPr>
        <w:bidi/>
        <w:jc w:val="both"/>
        <w:rPr>
          <w:rFonts w:cs="David" w:hint="cs"/>
          <w:rtl/>
        </w:rPr>
      </w:pPr>
      <w:r w:rsidRPr="008A5970">
        <w:rPr>
          <w:rFonts w:cs="David" w:hint="cs"/>
          <w:rtl/>
        </w:rPr>
        <w:tab/>
        <w:t xml:space="preserve"> נעבור לנושא הבא, פטור מחובת הנחה של חבר הכנסת זאב </w:t>
      </w:r>
      <w:proofErr w:type="spellStart"/>
      <w:r w:rsidRPr="008A5970">
        <w:rPr>
          <w:rFonts w:cs="David" w:hint="cs"/>
          <w:rtl/>
        </w:rPr>
        <w:t>אלקין</w:t>
      </w:r>
      <w:proofErr w:type="spellEnd"/>
      <w:r w:rsidRPr="008A5970">
        <w:rPr>
          <w:rFonts w:cs="David" w:hint="cs"/>
          <w:rtl/>
        </w:rPr>
        <w:t xml:space="preserve">, בבקשה. </w:t>
      </w:r>
    </w:p>
    <w:p w14:paraId="4DD22F81" w14:textId="77777777" w:rsidR="008A5970" w:rsidRPr="008A5970" w:rsidRDefault="008A5970" w:rsidP="008A5970">
      <w:pPr>
        <w:bidi/>
        <w:jc w:val="both"/>
        <w:rPr>
          <w:rFonts w:cs="David" w:hint="cs"/>
          <w:u w:val="single"/>
          <w:rtl/>
        </w:rPr>
      </w:pPr>
    </w:p>
    <w:p w14:paraId="137554AA" w14:textId="77777777" w:rsidR="008A5970" w:rsidRPr="008A5970" w:rsidRDefault="008A5970" w:rsidP="008A5970">
      <w:pPr>
        <w:bidi/>
        <w:jc w:val="both"/>
        <w:rPr>
          <w:rFonts w:cs="David" w:hint="cs"/>
          <w:rtl/>
        </w:rPr>
      </w:pPr>
      <w:r w:rsidRPr="008A5970">
        <w:rPr>
          <w:rFonts w:cs="David" w:hint="cs"/>
          <w:u w:val="single"/>
          <w:rtl/>
        </w:rPr>
        <w:t xml:space="preserve">זאב </w:t>
      </w:r>
      <w:proofErr w:type="spellStart"/>
      <w:r w:rsidRPr="008A5970">
        <w:rPr>
          <w:rFonts w:cs="David" w:hint="cs"/>
          <w:u w:val="single"/>
          <w:rtl/>
        </w:rPr>
        <w:t>אלקין</w:t>
      </w:r>
      <w:proofErr w:type="spellEnd"/>
      <w:r w:rsidRPr="008A5970">
        <w:rPr>
          <w:rFonts w:cs="David" w:hint="cs"/>
          <w:u w:val="single"/>
          <w:rtl/>
        </w:rPr>
        <w:t>:</w:t>
      </w:r>
    </w:p>
    <w:p w14:paraId="173DA759" w14:textId="77777777" w:rsidR="008A5970" w:rsidRPr="008A5970" w:rsidRDefault="008A5970" w:rsidP="008A5970">
      <w:pPr>
        <w:bidi/>
        <w:jc w:val="both"/>
        <w:rPr>
          <w:rFonts w:cs="David" w:hint="cs"/>
          <w:rtl/>
        </w:rPr>
      </w:pPr>
    </w:p>
    <w:p w14:paraId="3349AD8A" w14:textId="77777777" w:rsidR="008A5970" w:rsidRPr="008A5970" w:rsidRDefault="008A5970" w:rsidP="008A5970">
      <w:pPr>
        <w:bidi/>
        <w:jc w:val="both"/>
        <w:rPr>
          <w:rFonts w:cs="David" w:hint="cs"/>
          <w:rtl/>
        </w:rPr>
      </w:pPr>
      <w:r w:rsidRPr="008A5970">
        <w:rPr>
          <w:rFonts w:cs="David" w:hint="cs"/>
          <w:rtl/>
        </w:rPr>
        <w:tab/>
        <w:t xml:space="preserve">תודה רבה אדוני היושב ראש. אחרי המחלוקת הארוכה שהייתה בסעיף הקודם האם ניתן להשתמש במונח אוכלוסייה, כן או לא, אני מניח שבוודאי ובוודאי חברי מסיעת ש"ס וכל יתר חברי הכנסת לא יחלקו על כך שניתן לדבר על אוכלוסיית מפוני גוש קטיף. ואם מישהו היה צריך הוכחות נוספות לסבלה של האוכלוסייה הזאת אז תוך כדי הדיון הקודם ראיתי שעובר בין חברי הכנסת צילום מעיתון מעריב שמדבר על מצבם הקשה של המפונים. </w:t>
      </w:r>
    </w:p>
    <w:p w14:paraId="2C93676B" w14:textId="77777777" w:rsidR="008A5970" w:rsidRPr="008A5970" w:rsidRDefault="008A5970" w:rsidP="008A5970">
      <w:pPr>
        <w:bidi/>
        <w:jc w:val="both"/>
        <w:rPr>
          <w:rFonts w:cs="David" w:hint="cs"/>
          <w:rtl/>
        </w:rPr>
      </w:pPr>
    </w:p>
    <w:p w14:paraId="2DF33702" w14:textId="77777777" w:rsidR="008A5970" w:rsidRPr="008A5970" w:rsidRDefault="008A5970" w:rsidP="008A5970">
      <w:pPr>
        <w:bidi/>
        <w:ind w:firstLine="567"/>
        <w:jc w:val="both"/>
        <w:rPr>
          <w:rFonts w:cs="David" w:hint="cs"/>
          <w:rtl/>
        </w:rPr>
      </w:pPr>
      <w:r w:rsidRPr="008A5970">
        <w:rPr>
          <w:rFonts w:cs="David" w:hint="cs"/>
          <w:rtl/>
        </w:rPr>
        <w:t xml:space="preserve">הצעת החוק שאנחנו מבקשים לפטור כאן מחובת הנחה באה להקל על קבוצה מאוד קטנה בקרב המפונים שמצבה פי עשר יותר גרוע ממה שמתואר בכותרות הרועשות במעריב. אם במעריב מדברים על 12 נפשות ב-4 חדרים, הצעת החוק שלנו באה לעזור לאנשים שהם 9 נפשות בחדר אחד. הבעיה היא שבזמנו כשחוקק חוק יישום תוכנית ההתנתקות נקבע מספר מסוים של הרף מה ייחשב כקהילה מוכרת לצורך העתקה קהילתית. יש היום 4 קהילות שהצעת החוק - - - </w:t>
      </w:r>
    </w:p>
    <w:p w14:paraId="669217F9" w14:textId="77777777" w:rsidR="008A5970" w:rsidRPr="008A5970" w:rsidRDefault="008A5970" w:rsidP="008A5970">
      <w:pPr>
        <w:bidi/>
        <w:jc w:val="both"/>
        <w:rPr>
          <w:rFonts w:cs="David" w:hint="cs"/>
          <w:rtl/>
        </w:rPr>
      </w:pPr>
    </w:p>
    <w:p w14:paraId="0DAE99E8" w14:textId="77777777" w:rsidR="008A5970" w:rsidRPr="008A5970" w:rsidRDefault="008A5970" w:rsidP="008A5970">
      <w:pPr>
        <w:bidi/>
        <w:jc w:val="both"/>
        <w:rPr>
          <w:rFonts w:cs="David" w:hint="cs"/>
          <w:rtl/>
        </w:rPr>
      </w:pPr>
      <w:r w:rsidRPr="008A5970">
        <w:rPr>
          <w:rFonts w:cs="David" w:hint="cs"/>
          <w:u w:val="single"/>
          <w:rtl/>
        </w:rPr>
        <w:t>היו</w:t>
      </w:r>
      <w:r w:rsidRPr="008A5970">
        <w:rPr>
          <w:rFonts w:cs="David"/>
          <w:u w:val="single"/>
          <w:rtl/>
        </w:rPr>
        <w:t>"</w:t>
      </w:r>
      <w:r w:rsidRPr="008A5970">
        <w:rPr>
          <w:rFonts w:cs="David" w:hint="cs"/>
          <w:u w:val="single"/>
          <w:rtl/>
        </w:rPr>
        <w:t>ר דוד טל:</w:t>
      </w:r>
    </w:p>
    <w:p w14:paraId="7E5302B7" w14:textId="77777777" w:rsidR="008A5970" w:rsidRPr="008A5970" w:rsidRDefault="008A5970" w:rsidP="008A5970">
      <w:pPr>
        <w:bidi/>
        <w:jc w:val="both"/>
        <w:rPr>
          <w:rFonts w:cs="David" w:hint="cs"/>
          <w:rtl/>
        </w:rPr>
      </w:pPr>
    </w:p>
    <w:p w14:paraId="519C117A" w14:textId="77777777" w:rsidR="008A5970" w:rsidRPr="008A5970" w:rsidRDefault="008A5970" w:rsidP="008A5970">
      <w:pPr>
        <w:bidi/>
        <w:jc w:val="both"/>
        <w:rPr>
          <w:rFonts w:cs="David" w:hint="cs"/>
          <w:rtl/>
        </w:rPr>
      </w:pPr>
      <w:r w:rsidRPr="008A5970">
        <w:rPr>
          <w:rFonts w:cs="David" w:hint="cs"/>
          <w:rtl/>
        </w:rPr>
        <w:tab/>
        <w:t xml:space="preserve">תודה, הדברים ברורים. מי בעד פטור מחובת הנחה ירים את ידו, תודה. מי נגד? תודה. מי נמנע? תודה. אני קובע חבר הכנסת </w:t>
      </w:r>
      <w:proofErr w:type="spellStart"/>
      <w:r w:rsidRPr="008A5970">
        <w:rPr>
          <w:rFonts w:cs="David" w:hint="cs"/>
          <w:rtl/>
        </w:rPr>
        <w:t>אלקין</w:t>
      </w:r>
      <w:proofErr w:type="spellEnd"/>
      <w:r w:rsidRPr="008A5970">
        <w:rPr>
          <w:rFonts w:cs="David" w:hint="cs"/>
          <w:rtl/>
        </w:rPr>
        <w:t xml:space="preserve"> שהצעתך קיבלה פטור מחובת הנחה. תודה רבה, אני מודה לכם מאוד. </w:t>
      </w:r>
    </w:p>
    <w:p w14:paraId="6B575DD8" w14:textId="77777777" w:rsidR="008A5970" w:rsidRPr="008A5970" w:rsidRDefault="008A5970" w:rsidP="008A5970">
      <w:pPr>
        <w:bidi/>
        <w:jc w:val="both"/>
        <w:rPr>
          <w:rFonts w:cs="David" w:hint="cs"/>
          <w:rtl/>
        </w:rPr>
      </w:pPr>
    </w:p>
    <w:p w14:paraId="11B81039" w14:textId="77777777" w:rsidR="008A5970" w:rsidRPr="008A5970" w:rsidRDefault="008A5970" w:rsidP="008A5970">
      <w:pPr>
        <w:bidi/>
        <w:jc w:val="both"/>
        <w:rPr>
          <w:rFonts w:cs="David" w:hint="cs"/>
          <w:rtl/>
        </w:rPr>
      </w:pPr>
    </w:p>
    <w:p w14:paraId="5D530BC9" w14:textId="77777777" w:rsidR="008A5970" w:rsidRPr="008A5970" w:rsidRDefault="008A5970" w:rsidP="008A5970">
      <w:pPr>
        <w:tabs>
          <w:tab w:val="left" w:pos="1421"/>
        </w:tabs>
        <w:bidi/>
        <w:rPr>
          <w:rFonts w:cs="David" w:hint="cs"/>
          <w:b/>
          <w:bCs/>
          <w:u w:val="single"/>
          <w:rtl/>
        </w:rPr>
      </w:pPr>
      <w:r w:rsidRPr="008A5970">
        <w:rPr>
          <w:rFonts w:cs="David" w:hint="cs"/>
          <w:b/>
          <w:bCs/>
          <w:u w:val="single"/>
          <w:rtl/>
        </w:rPr>
        <w:t>הישיבה ננעלה בשעה 11:00</w:t>
      </w:r>
      <w:r w:rsidRPr="008A5970">
        <w:rPr>
          <w:rFonts w:cs="David"/>
          <w:rtl/>
        </w:rPr>
        <w:br w:type="page"/>
      </w:r>
    </w:p>
    <w:p w14:paraId="55F7F6E2" w14:textId="77777777" w:rsidR="008A5970" w:rsidRPr="008A5970" w:rsidRDefault="008A5970" w:rsidP="008A5970">
      <w:pPr>
        <w:tabs>
          <w:tab w:val="left" w:pos="1421"/>
        </w:tabs>
        <w:bidi/>
        <w:jc w:val="both"/>
        <w:rPr>
          <w:rFonts w:cs="David" w:hint="cs"/>
          <w:rtl/>
        </w:rPr>
      </w:pPr>
    </w:p>
    <w:p w14:paraId="24C72647" w14:textId="77777777" w:rsidR="00552A80" w:rsidRPr="008A5970" w:rsidRDefault="00552A80" w:rsidP="008A5970">
      <w:pPr>
        <w:bidi/>
        <w:jc w:val="both"/>
        <w:rPr>
          <w:rFonts w:cs="David"/>
        </w:rPr>
      </w:pPr>
    </w:p>
    <w:sectPr w:rsidR="00552A80" w:rsidRPr="008A5970" w:rsidSect="008A597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3AB8" w14:textId="77777777" w:rsidR="00000000" w:rsidRDefault="0019498C">
      <w:r>
        <w:separator/>
      </w:r>
    </w:p>
  </w:endnote>
  <w:endnote w:type="continuationSeparator" w:id="0">
    <w:p w14:paraId="4AE39A69" w14:textId="77777777" w:rsidR="00000000" w:rsidRDefault="0019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43409" w14:textId="77777777" w:rsidR="00000000" w:rsidRDefault="0019498C">
      <w:r>
        <w:separator/>
      </w:r>
    </w:p>
  </w:footnote>
  <w:footnote w:type="continuationSeparator" w:id="0">
    <w:p w14:paraId="47D43D83" w14:textId="77777777" w:rsidR="00000000" w:rsidRDefault="00194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42FD" w14:textId="77777777" w:rsidR="008A5970" w:rsidRDefault="008A597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BF0D907" w14:textId="77777777" w:rsidR="008A5970" w:rsidRDefault="008A5970">
    <w:pPr>
      <w:pStyle w:val="Header"/>
      <w:ind w:right="360"/>
      <w:jc w:val="both"/>
      <w:rPr>
        <w:rtl/>
      </w:rPr>
    </w:pPr>
  </w:p>
  <w:p w14:paraId="01C2916D" w14:textId="77777777" w:rsidR="008A5970" w:rsidRDefault="008A5970"/>
  <w:p w14:paraId="2051B8B3" w14:textId="77777777" w:rsidR="008A5970" w:rsidRDefault="008A5970"/>
  <w:p w14:paraId="7A27640C" w14:textId="77777777" w:rsidR="008A5970" w:rsidRDefault="008A5970"/>
  <w:p w14:paraId="543619F8" w14:textId="77777777" w:rsidR="008A5970" w:rsidRDefault="008A5970"/>
  <w:p w14:paraId="3A8F1171" w14:textId="77777777" w:rsidR="008A5970" w:rsidRDefault="008A5970"/>
  <w:p w14:paraId="1D9CE76E" w14:textId="77777777" w:rsidR="008A5970" w:rsidRDefault="008A5970"/>
  <w:p w14:paraId="27673676" w14:textId="77777777" w:rsidR="008A5970" w:rsidRDefault="008A5970"/>
  <w:p w14:paraId="3DA11BFE" w14:textId="77777777" w:rsidR="008A5970" w:rsidRDefault="008A5970"/>
  <w:p w14:paraId="68BBB1EB" w14:textId="77777777" w:rsidR="008A5970" w:rsidRDefault="008A59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9823" w14:textId="77777777" w:rsidR="008A5970" w:rsidRDefault="008A597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19</w:t>
    </w:r>
    <w:r>
      <w:rPr>
        <w:rStyle w:val="PageNumber"/>
        <w:rtl/>
      </w:rPr>
      <w:fldChar w:fldCharType="end"/>
    </w:r>
  </w:p>
  <w:p w14:paraId="3CBF6DB4" w14:textId="77777777" w:rsidR="008A5970" w:rsidRDefault="008A5970">
    <w:pPr>
      <w:pStyle w:val="Header"/>
      <w:ind w:right="360"/>
      <w:jc w:val="both"/>
      <w:rPr>
        <w:rStyle w:val="PageNumber"/>
        <w:rFonts w:hint="cs"/>
        <w:rtl/>
      </w:rPr>
    </w:pPr>
    <w:r>
      <w:rPr>
        <w:rtl/>
      </w:rPr>
      <w:t>ועדת</w:t>
    </w:r>
    <w:r>
      <w:rPr>
        <w:rStyle w:val="PageNumber"/>
        <w:rFonts w:hint="cs"/>
        <w:rtl/>
      </w:rPr>
      <w:t xml:space="preserve"> הכנסת</w:t>
    </w:r>
  </w:p>
  <w:p w14:paraId="16E056F4" w14:textId="77777777" w:rsidR="008A5970" w:rsidRDefault="008A5970">
    <w:pPr>
      <w:pStyle w:val="Header"/>
      <w:ind w:right="360"/>
      <w:jc w:val="both"/>
      <w:rPr>
        <w:rStyle w:val="PageNumber"/>
        <w:rFonts w:hint="cs"/>
        <w:rtl/>
      </w:rPr>
    </w:pPr>
    <w:r>
      <w:rPr>
        <w:rStyle w:val="PageNumber"/>
        <w:rFonts w:hint="cs"/>
        <w:rtl/>
      </w:rPr>
      <w:t xml:space="preserve">1.1.2008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E2606"/>
    <w:multiLevelType w:val="hybridMultilevel"/>
    <w:tmpl w:val="15FCDD20"/>
    <w:lvl w:ilvl="0" w:tplc="E3A4B012">
      <w:start w:val="1"/>
      <w:numFmt w:val="hebrew1"/>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 w15:restartNumberingAfterBreak="0">
    <w:nsid w:val="1C8F4168"/>
    <w:multiLevelType w:val="hybridMultilevel"/>
    <w:tmpl w:val="5534372E"/>
    <w:lvl w:ilvl="0" w:tplc="23D647F0">
      <w:start w:val="1"/>
      <w:numFmt w:val="hebrew1"/>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 w15:restartNumberingAfterBreak="0">
    <w:nsid w:val="62D12C85"/>
    <w:multiLevelType w:val="hybridMultilevel"/>
    <w:tmpl w:val="EDE27AA0"/>
    <w:lvl w:ilvl="0" w:tplc="4E7AFB30">
      <w:start w:val="1"/>
      <w:numFmt w:val="hebrew1"/>
      <w:lvlText w:val="%1."/>
      <w:lvlJc w:val="left"/>
      <w:pPr>
        <w:tabs>
          <w:tab w:val="num" w:pos="1494"/>
        </w:tabs>
        <w:ind w:left="1494" w:hanging="360"/>
      </w:pPr>
      <w:rPr>
        <w:rFonts w:hint="default"/>
        <w:b w:val="0"/>
        <w:u w:val="none"/>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num w:numId="1" w16cid:durableId="470908854">
    <w:abstractNumId w:val="1"/>
  </w:num>
  <w:num w:numId="2" w16cid:durableId="1082988923">
    <w:abstractNumId w:val="0"/>
  </w:num>
  <w:num w:numId="3" w16cid:durableId="1151941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9586פרוטוקול_ישיבת_ועדה.doc"/>
    <w:docVar w:name="StartMode" w:val="3"/>
  </w:docVars>
  <w:rsids>
    <w:rsidRoot w:val="001F268A"/>
    <w:rsid w:val="0019498C"/>
    <w:rsid w:val="001F268A"/>
    <w:rsid w:val="00552A80"/>
    <w:rsid w:val="006F26DC"/>
    <w:rsid w:val="008A5970"/>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897B12"/>
  <w15:chartTrackingRefBased/>
  <w15:docId w15:val="{20143F9B-842D-40AA-B93A-BA1B0544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8A5970"/>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8A5970"/>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8A5970"/>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8A5970"/>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A5970"/>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8A597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8A5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4134</Words>
  <Characters>23569</Characters>
  <Application>Microsoft Office Word</Application>
  <DocSecurity>0</DocSecurity>
  <Lines>196</Lines>
  <Paragraphs>55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