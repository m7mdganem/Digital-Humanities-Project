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0DB3" w14:textId="77777777" w:rsidR="00DA4650" w:rsidRPr="00DA4650" w:rsidRDefault="00DA4650" w:rsidP="00DA4650">
      <w:pPr>
        <w:pStyle w:val="Heading5"/>
        <w:jc w:val="left"/>
        <w:rPr>
          <w:b/>
          <w:bCs/>
          <w:rtl/>
        </w:rPr>
      </w:pPr>
      <w:r w:rsidRPr="00DA4650">
        <w:rPr>
          <w:b/>
          <w:bCs/>
          <w:rtl/>
        </w:rPr>
        <w:t xml:space="preserve">הכנסת </w:t>
      </w:r>
      <w:r w:rsidRPr="00DA4650">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DA4650">
        <w:rPr>
          <w:b/>
          <w:bCs/>
          <w:rtl/>
        </w:rPr>
        <w:tab/>
        <w:t>נוסח לא מתוקן</w:t>
      </w:r>
    </w:p>
    <w:p w14:paraId="2B9055C2" w14:textId="77777777" w:rsidR="00DA4650" w:rsidRPr="00DA4650" w:rsidRDefault="00DA4650" w:rsidP="00DA4650">
      <w:pPr>
        <w:bidi/>
        <w:jc w:val="both"/>
        <w:rPr>
          <w:rFonts w:cs="David"/>
          <w:b/>
          <w:bCs/>
          <w:rtl/>
        </w:rPr>
      </w:pPr>
      <w:r w:rsidRPr="00DA4650">
        <w:rPr>
          <w:rFonts w:cs="David"/>
          <w:b/>
          <w:bCs/>
          <w:rtl/>
        </w:rPr>
        <w:t xml:space="preserve">מושב </w:t>
      </w:r>
      <w:r w:rsidRPr="00DA4650">
        <w:rPr>
          <w:rFonts w:cs="David" w:hint="cs"/>
          <w:b/>
          <w:bCs/>
          <w:rtl/>
        </w:rPr>
        <w:t>שני</w:t>
      </w:r>
    </w:p>
    <w:p w14:paraId="5B36C320" w14:textId="77777777" w:rsidR="00DA4650" w:rsidRPr="00DA4650" w:rsidRDefault="00DA4650" w:rsidP="00DA4650">
      <w:pPr>
        <w:bidi/>
        <w:jc w:val="both"/>
        <w:rPr>
          <w:rFonts w:cs="David"/>
          <w:b/>
          <w:bCs/>
          <w:rtl/>
        </w:rPr>
      </w:pPr>
    </w:p>
    <w:p w14:paraId="5EE87FAF" w14:textId="77777777" w:rsidR="00DA4650" w:rsidRPr="00DA4650" w:rsidRDefault="00DA4650" w:rsidP="00DA4650">
      <w:pPr>
        <w:bidi/>
        <w:jc w:val="both"/>
        <w:rPr>
          <w:rFonts w:cs="David"/>
          <w:b/>
          <w:bCs/>
          <w:rtl/>
        </w:rPr>
      </w:pPr>
    </w:p>
    <w:p w14:paraId="18774D58" w14:textId="77777777" w:rsidR="00DA4650" w:rsidRPr="00DA4650" w:rsidRDefault="00DA4650" w:rsidP="00DA4650">
      <w:pPr>
        <w:bidi/>
        <w:jc w:val="both"/>
        <w:rPr>
          <w:rFonts w:cs="David"/>
          <w:b/>
          <w:bCs/>
          <w:rtl/>
        </w:rPr>
      </w:pPr>
    </w:p>
    <w:p w14:paraId="33DEEA9B" w14:textId="77777777" w:rsidR="00DA4650" w:rsidRPr="00DA4650" w:rsidRDefault="00DA4650" w:rsidP="00DA4650">
      <w:pPr>
        <w:bidi/>
        <w:jc w:val="both"/>
        <w:rPr>
          <w:rFonts w:cs="David"/>
          <w:b/>
          <w:bCs/>
          <w:rtl/>
        </w:rPr>
      </w:pPr>
    </w:p>
    <w:p w14:paraId="09DB1AA6" w14:textId="77777777" w:rsidR="00DA4650" w:rsidRPr="00DA4650" w:rsidRDefault="00DA4650" w:rsidP="00DA4650">
      <w:pPr>
        <w:bidi/>
        <w:jc w:val="center"/>
        <w:rPr>
          <w:rFonts w:cs="David" w:hint="cs"/>
          <w:b/>
          <w:bCs/>
          <w:rtl/>
        </w:rPr>
      </w:pPr>
      <w:r w:rsidRPr="00DA4650">
        <w:rPr>
          <w:rFonts w:cs="David"/>
          <w:b/>
          <w:bCs/>
          <w:rtl/>
        </w:rPr>
        <w:t>פרוטוקול מס'</w:t>
      </w:r>
      <w:r w:rsidRPr="00DA4650">
        <w:rPr>
          <w:rFonts w:cs="David" w:hint="cs"/>
          <w:b/>
          <w:bCs/>
          <w:rtl/>
        </w:rPr>
        <w:t xml:space="preserve"> 60</w:t>
      </w:r>
    </w:p>
    <w:p w14:paraId="3599F9B8" w14:textId="77777777" w:rsidR="00DA4650" w:rsidRPr="00DA4650" w:rsidRDefault="00DA4650" w:rsidP="00DA4650">
      <w:pPr>
        <w:bidi/>
        <w:jc w:val="center"/>
        <w:rPr>
          <w:rFonts w:cs="David" w:hint="cs"/>
          <w:b/>
          <w:bCs/>
          <w:rtl/>
        </w:rPr>
      </w:pPr>
      <w:r w:rsidRPr="00DA4650">
        <w:rPr>
          <w:rFonts w:cs="David" w:hint="cs"/>
          <w:b/>
          <w:bCs/>
          <w:rtl/>
        </w:rPr>
        <w:t>מישיבת ועדת הכנסת</w:t>
      </w:r>
    </w:p>
    <w:p w14:paraId="6F0DD026" w14:textId="77777777" w:rsidR="00DA4650" w:rsidRPr="00DA4650" w:rsidRDefault="00DA4650" w:rsidP="00DA4650">
      <w:pPr>
        <w:pStyle w:val="Heading9"/>
        <w:jc w:val="both"/>
        <w:rPr>
          <w:rFonts w:hint="cs"/>
          <w:rtl/>
        </w:rPr>
      </w:pPr>
      <w:r w:rsidRPr="00DA4650">
        <w:rPr>
          <w:rFonts w:hint="cs"/>
          <w:rtl/>
        </w:rPr>
        <w:t>שהתקיימה ביום שלישי, י"ד בכסלו התשס"ז (5 בדצמבר 2006), בשעה 09:00</w:t>
      </w:r>
    </w:p>
    <w:p w14:paraId="7FF72681" w14:textId="77777777" w:rsidR="00DA4650" w:rsidRPr="00DA4650" w:rsidRDefault="00DA4650" w:rsidP="00DA4650">
      <w:pPr>
        <w:bidi/>
        <w:jc w:val="both"/>
        <w:rPr>
          <w:rFonts w:cs="David"/>
          <w:b/>
          <w:bCs/>
          <w:rtl/>
        </w:rPr>
      </w:pPr>
    </w:p>
    <w:p w14:paraId="478D27DC" w14:textId="77777777" w:rsidR="00DA4650" w:rsidRPr="00DA4650" w:rsidRDefault="00DA4650" w:rsidP="00DA4650">
      <w:pPr>
        <w:bidi/>
        <w:jc w:val="both"/>
        <w:rPr>
          <w:rFonts w:cs="David"/>
          <w:b/>
          <w:bCs/>
          <w:rtl/>
        </w:rPr>
      </w:pPr>
    </w:p>
    <w:p w14:paraId="0D3F0CA6" w14:textId="77777777" w:rsidR="00DA4650" w:rsidRPr="00DA4650" w:rsidRDefault="00DA4650" w:rsidP="00DA4650">
      <w:pPr>
        <w:tabs>
          <w:tab w:val="left" w:pos="1221"/>
        </w:tabs>
        <w:bidi/>
        <w:jc w:val="both"/>
        <w:rPr>
          <w:rFonts w:cs="David" w:hint="cs"/>
          <w:b/>
          <w:bCs/>
          <w:u w:val="single"/>
          <w:rtl/>
        </w:rPr>
      </w:pPr>
    </w:p>
    <w:p w14:paraId="46D4FB18" w14:textId="77777777" w:rsidR="00DA4650" w:rsidRPr="00DA4650" w:rsidRDefault="00DA4650" w:rsidP="00DA4650">
      <w:pPr>
        <w:tabs>
          <w:tab w:val="left" w:pos="1221"/>
        </w:tabs>
        <w:bidi/>
        <w:jc w:val="both"/>
        <w:rPr>
          <w:rFonts w:cs="David" w:hint="cs"/>
          <w:b/>
          <w:bCs/>
          <w:rtl/>
        </w:rPr>
      </w:pPr>
      <w:r w:rsidRPr="00DA4650">
        <w:rPr>
          <w:rFonts w:cs="David"/>
          <w:b/>
          <w:bCs/>
          <w:u w:val="single"/>
          <w:rtl/>
        </w:rPr>
        <w:t>סדר היום</w:t>
      </w:r>
      <w:r w:rsidRPr="00DA4650">
        <w:rPr>
          <w:rFonts w:cs="David"/>
          <w:rtl/>
        </w:rPr>
        <w:t>:</w:t>
      </w:r>
    </w:p>
    <w:p w14:paraId="73B1A9CC" w14:textId="77777777" w:rsidR="00DA4650" w:rsidRPr="00DA4650" w:rsidRDefault="00DA4650" w:rsidP="00DA4650">
      <w:pPr>
        <w:numPr>
          <w:ilvl w:val="0"/>
          <w:numId w:val="1"/>
        </w:numPr>
        <w:overflowPunct w:val="0"/>
        <w:autoSpaceDE w:val="0"/>
        <w:autoSpaceDN w:val="0"/>
        <w:bidi/>
        <w:adjustRightInd w:val="0"/>
        <w:ind w:right="0"/>
        <w:jc w:val="both"/>
        <w:textAlignment w:val="baseline"/>
        <w:rPr>
          <w:rFonts w:cs="David" w:hint="cs"/>
          <w:b/>
          <w:bCs/>
          <w:rtl/>
        </w:rPr>
      </w:pPr>
      <w:r w:rsidRPr="00DA4650">
        <w:rPr>
          <w:rFonts w:cs="David" w:hint="cs"/>
          <w:b/>
          <w:bCs/>
          <w:rtl/>
        </w:rPr>
        <w:t>ערעורים על החלטת יושבת-ראש הכנסת והסגנים שלא לאשר דחיפות הצעות לסדר היום</w:t>
      </w:r>
    </w:p>
    <w:p w14:paraId="01CBEE66" w14:textId="77777777" w:rsidR="00DA4650" w:rsidRPr="00DA4650" w:rsidRDefault="00DA4650" w:rsidP="00DA4650">
      <w:pPr>
        <w:numPr>
          <w:ilvl w:val="1"/>
          <w:numId w:val="1"/>
        </w:numPr>
        <w:overflowPunct w:val="0"/>
        <w:autoSpaceDE w:val="0"/>
        <w:autoSpaceDN w:val="0"/>
        <w:bidi/>
        <w:adjustRightInd w:val="0"/>
        <w:ind w:right="0"/>
        <w:jc w:val="both"/>
        <w:textAlignment w:val="baseline"/>
        <w:rPr>
          <w:rFonts w:cs="David" w:hint="cs"/>
          <w:b/>
          <w:bCs/>
          <w:rtl/>
        </w:rPr>
      </w:pPr>
      <w:r w:rsidRPr="00DA4650">
        <w:rPr>
          <w:rFonts w:cs="David" w:hint="cs"/>
          <w:b/>
          <w:bCs/>
          <w:rtl/>
        </w:rPr>
        <w:t>ערעורו של חבר הכנסת דב חנין, בנושא התבטאויותיו של ראש עיריית רמלה בגנות ערביי עירו</w:t>
      </w:r>
    </w:p>
    <w:p w14:paraId="07857921" w14:textId="77777777" w:rsidR="00DA4650" w:rsidRPr="00DA4650" w:rsidRDefault="00DA4650" w:rsidP="00DA4650">
      <w:pPr>
        <w:numPr>
          <w:ilvl w:val="1"/>
          <w:numId w:val="1"/>
        </w:numPr>
        <w:overflowPunct w:val="0"/>
        <w:autoSpaceDE w:val="0"/>
        <w:autoSpaceDN w:val="0"/>
        <w:bidi/>
        <w:adjustRightInd w:val="0"/>
        <w:ind w:right="0"/>
        <w:jc w:val="both"/>
        <w:textAlignment w:val="baseline"/>
        <w:rPr>
          <w:rFonts w:cs="David" w:hint="cs"/>
          <w:b/>
          <w:bCs/>
        </w:rPr>
      </w:pPr>
      <w:r w:rsidRPr="00DA4650">
        <w:rPr>
          <w:rFonts w:cs="David" w:hint="cs"/>
          <w:b/>
          <w:bCs/>
          <w:rtl/>
        </w:rPr>
        <w:t>ערעורו של חבר הכנסת ואסל טאהא בנושא התבטאויותיו של ראש עיריית רמלה כנגד תושבים ערבים</w:t>
      </w:r>
    </w:p>
    <w:p w14:paraId="268491B4" w14:textId="77777777" w:rsidR="00DA4650" w:rsidRPr="00DA4650" w:rsidRDefault="00DA4650" w:rsidP="00DA4650">
      <w:pPr>
        <w:numPr>
          <w:ilvl w:val="1"/>
          <w:numId w:val="1"/>
        </w:numPr>
        <w:overflowPunct w:val="0"/>
        <w:autoSpaceDE w:val="0"/>
        <w:autoSpaceDN w:val="0"/>
        <w:bidi/>
        <w:adjustRightInd w:val="0"/>
        <w:ind w:right="0"/>
        <w:jc w:val="both"/>
        <w:textAlignment w:val="baseline"/>
        <w:rPr>
          <w:rFonts w:cs="David" w:hint="cs"/>
          <w:b/>
          <w:bCs/>
        </w:rPr>
      </w:pPr>
      <w:r w:rsidRPr="00DA4650">
        <w:rPr>
          <w:rFonts w:cs="David" w:hint="cs"/>
          <w:b/>
          <w:bCs/>
          <w:rtl/>
        </w:rPr>
        <w:t>ערעורה של חברת הכנסת נדיה חילו בנושא התבטאויותיו של ראש עיריית רמלה</w:t>
      </w:r>
    </w:p>
    <w:p w14:paraId="46D65F07" w14:textId="77777777" w:rsidR="00DA4650" w:rsidRPr="00DA4650" w:rsidRDefault="00DA4650" w:rsidP="00DA4650">
      <w:pPr>
        <w:numPr>
          <w:ilvl w:val="1"/>
          <w:numId w:val="1"/>
        </w:numPr>
        <w:overflowPunct w:val="0"/>
        <w:autoSpaceDE w:val="0"/>
        <w:autoSpaceDN w:val="0"/>
        <w:bidi/>
        <w:adjustRightInd w:val="0"/>
        <w:ind w:right="0"/>
        <w:jc w:val="both"/>
        <w:textAlignment w:val="baseline"/>
        <w:rPr>
          <w:rFonts w:cs="David" w:hint="cs"/>
          <w:b/>
          <w:bCs/>
        </w:rPr>
      </w:pPr>
      <w:r w:rsidRPr="00DA4650">
        <w:rPr>
          <w:rFonts w:cs="David" w:hint="cs"/>
          <w:b/>
          <w:bCs/>
          <w:rtl/>
        </w:rPr>
        <w:t>ערעורו של חבר הכנסת מוחמד ברכה בנושא החלטת האו"ם שקוראת לישראל לסגת מהשטחים הכבושים</w:t>
      </w:r>
    </w:p>
    <w:p w14:paraId="2908666D" w14:textId="77777777" w:rsidR="00DA4650" w:rsidRPr="00DA4650" w:rsidRDefault="00DA4650" w:rsidP="00DA4650">
      <w:pPr>
        <w:numPr>
          <w:ilvl w:val="0"/>
          <w:numId w:val="1"/>
        </w:numPr>
        <w:overflowPunct w:val="0"/>
        <w:autoSpaceDE w:val="0"/>
        <w:autoSpaceDN w:val="0"/>
        <w:bidi/>
        <w:adjustRightInd w:val="0"/>
        <w:ind w:right="0"/>
        <w:jc w:val="both"/>
        <w:textAlignment w:val="baseline"/>
        <w:rPr>
          <w:rFonts w:cs="David" w:hint="cs"/>
          <w:b/>
          <w:bCs/>
          <w:rtl/>
        </w:rPr>
      </w:pPr>
      <w:r w:rsidRPr="00DA4650">
        <w:rPr>
          <w:rFonts w:cs="David" w:hint="cs"/>
          <w:b/>
          <w:bCs/>
          <w:rtl/>
        </w:rPr>
        <w:t xml:space="preserve">בקשות חברי הכנסת להקדמת הדיון בהצעות החוק הבאות לפני הקריאה הטרומית: </w:t>
      </w:r>
    </w:p>
    <w:p w14:paraId="424E1B58" w14:textId="77777777" w:rsidR="00DA4650" w:rsidRPr="00DA4650" w:rsidRDefault="00DA4650" w:rsidP="00DA4650">
      <w:pPr>
        <w:numPr>
          <w:ilvl w:val="1"/>
          <w:numId w:val="1"/>
        </w:numPr>
        <w:overflowPunct w:val="0"/>
        <w:autoSpaceDE w:val="0"/>
        <w:autoSpaceDN w:val="0"/>
        <w:bidi/>
        <w:adjustRightInd w:val="0"/>
        <w:ind w:right="0"/>
        <w:jc w:val="both"/>
        <w:textAlignment w:val="baseline"/>
        <w:rPr>
          <w:rFonts w:cs="David" w:hint="cs"/>
          <w:b/>
          <w:bCs/>
          <w:rtl/>
        </w:rPr>
      </w:pPr>
      <w:r w:rsidRPr="00DA4650">
        <w:rPr>
          <w:rFonts w:cs="David" w:hint="cs"/>
          <w:b/>
          <w:bCs/>
          <w:rtl/>
        </w:rPr>
        <w:t xml:space="preserve">הצעת חוק לימוד חובה (תיקון </w:t>
      </w:r>
      <w:r w:rsidRPr="00DA4650">
        <w:rPr>
          <w:rFonts w:cs="David"/>
          <w:b/>
          <w:bCs/>
          <w:rtl/>
        </w:rPr>
        <w:t>–</w:t>
      </w:r>
      <w:r w:rsidRPr="00DA4650">
        <w:rPr>
          <w:rFonts w:cs="David" w:hint="cs"/>
          <w:b/>
          <w:bCs/>
          <w:rtl/>
        </w:rPr>
        <w:t xml:space="preserve"> השתתפות רשות מקומית בחינוך מוכר שאינו רשמי), התשס"ז-2006, של חה"כ משה גפני (פ/1720/17)</w:t>
      </w:r>
    </w:p>
    <w:p w14:paraId="497BDE34" w14:textId="77777777" w:rsidR="00DA4650" w:rsidRPr="00DA4650" w:rsidRDefault="00DA4650" w:rsidP="00DA4650">
      <w:pPr>
        <w:numPr>
          <w:ilvl w:val="1"/>
          <w:numId w:val="1"/>
        </w:numPr>
        <w:overflowPunct w:val="0"/>
        <w:autoSpaceDE w:val="0"/>
        <w:autoSpaceDN w:val="0"/>
        <w:bidi/>
        <w:adjustRightInd w:val="0"/>
        <w:ind w:right="0"/>
        <w:jc w:val="both"/>
        <w:textAlignment w:val="baseline"/>
        <w:rPr>
          <w:rFonts w:cs="David" w:hint="cs"/>
          <w:b/>
          <w:bCs/>
        </w:rPr>
      </w:pPr>
      <w:r w:rsidRPr="00DA4650">
        <w:rPr>
          <w:rFonts w:cs="David" w:hint="cs"/>
          <w:b/>
          <w:bCs/>
          <w:rtl/>
        </w:rPr>
        <w:t xml:space="preserve">הצעת יסודות התקציב (תיקון </w:t>
      </w:r>
      <w:r w:rsidRPr="00DA4650">
        <w:rPr>
          <w:rFonts w:cs="David"/>
          <w:b/>
          <w:bCs/>
          <w:rtl/>
        </w:rPr>
        <w:t>–</w:t>
      </w:r>
      <w:r w:rsidRPr="00DA4650">
        <w:rPr>
          <w:rFonts w:cs="David" w:hint="cs"/>
          <w:b/>
          <w:bCs/>
          <w:rtl/>
        </w:rPr>
        <w:t xml:space="preserve"> השתתפות הרשויות המקומיות בתקציבי חינוך), התשס"ז-2006, של חה"כ אברהם רביץ (פ/1736/17)</w:t>
      </w:r>
    </w:p>
    <w:p w14:paraId="30084590" w14:textId="77777777" w:rsidR="00DA4650" w:rsidRPr="00DA4650" w:rsidRDefault="00DA4650" w:rsidP="00DA4650">
      <w:pPr>
        <w:numPr>
          <w:ilvl w:val="0"/>
          <w:numId w:val="1"/>
        </w:numPr>
        <w:overflowPunct w:val="0"/>
        <w:autoSpaceDE w:val="0"/>
        <w:autoSpaceDN w:val="0"/>
        <w:bidi/>
        <w:adjustRightInd w:val="0"/>
        <w:ind w:right="0"/>
        <w:jc w:val="both"/>
        <w:textAlignment w:val="baseline"/>
        <w:rPr>
          <w:rFonts w:cs="David" w:hint="cs"/>
          <w:b/>
          <w:bCs/>
          <w:rtl/>
        </w:rPr>
      </w:pPr>
      <w:r w:rsidRPr="00DA4650">
        <w:rPr>
          <w:rFonts w:cs="David" w:hint="cs"/>
          <w:b/>
          <w:bCs/>
          <w:rtl/>
        </w:rPr>
        <w:t xml:space="preserve">חוק ההסדרים </w:t>
      </w:r>
      <w:r w:rsidRPr="00DA4650">
        <w:rPr>
          <w:rFonts w:cs="David"/>
          <w:b/>
          <w:bCs/>
          <w:rtl/>
        </w:rPr>
        <w:t>–</w:t>
      </w:r>
      <w:r w:rsidRPr="00DA4650">
        <w:rPr>
          <w:rFonts w:cs="David" w:hint="cs"/>
          <w:b/>
          <w:bCs/>
          <w:rtl/>
        </w:rPr>
        <w:t xml:space="preserve"> לאן?</w:t>
      </w:r>
    </w:p>
    <w:p w14:paraId="48616287" w14:textId="77777777" w:rsidR="00DA4650" w:rsidRPr="00DA4650" w:rsidRDefault="00DA4650" w:rsidP="00DA4650">
      <w:pPr>
        <w:bidi/>
        <w:jc w:val="both"/>
        <w:rPr>
          <w:rFonts w:cs="David" w:hint="cs"/>
          <w:rtl/>
        </w:rPr>
      </w:pPr>
    </w:p>
    <w:p w14:paraId="5B0DBE3E" w14:textId="77777777" w:rsidR="00DA4650" w:rsidRPr="00DA4650" w:rsidRDefault="00DA4650" w:rsidP="00DA4650">
      <w:pPr>
        <w:bidi/>
        <w:jc w:val="both"/>
        <w:rPr>
          <w:rFonts w:cs="David"/>
          <w:rtl/>
        </w:rPr>
      </w:pPr>
    </w:p>
    <w:p w14:paraId="39482B43" w14:textId="77777777" w:rsidR="00DA4650" w:rsidRPr="00DA4650" w:rsidRDefault="00DA4650" w:rsidP="00DA4650">
      <w:pPr>
        <w:bidi/>
        <w:jc w:val="both"/>
        <w:rPr>
          <w:rFonts w:cs="David"/>
          <w:b/>
          <w:bCs/>
          <w:u w:val="single"/>
          <w:rtl/>
        </w:rPr>
      </w:pPr>
      <w:r w:rsidRPr="00DA4650">
        <w:rPr>
          <w:rFonts w:cs="David"/>
          <w:b/>
          <w:bCs/>
          <w:u w:val="single"/>
          <w:rtl/>
        </w:rPr>
        <w:t>נכחו</w:t>
      </w:r>
      <w:r w:rsidRPr="00DA4650">
        <w:rPr>
          <w:rFonts w:cs="David"/>
          <w:rtl/>
        </w:rPr>
        <w:t>:</w:t>
      </w:r>
    </w:p>
    <w:p w14:paraId="20B081E8" w14:textId="77777777" w:rsidR="00DA4650" w:rsidRPr="00DA4650" w:rsidRDefault="00DA4650" w:rsidP="00DA4650">
      <w:pPr>
        <w:bidi/>
        <w:jc w:val="both"/>
        <w:rPr>
          <w:rFonts w:cs="David"/>
          <w:rtl/>
        </w:rPr>
      </w:pPr>
    </w:p>
    <w:p w14:paraId="2E746F95" w14:textId="77777777" w:rsidR="00DA4650" w:rsidRPr="00DA4650" w:rsidRDefault="00DA4650" w:rsidP="00DA4650">
      <w:pPr>
        <w:tabs>
          <w:tab w:val="left" w:pos="1788"/>
        </w:tabs>
        <w:bidi/>
        <w:jc w:val="both"/>
        <w:rPr>
          <w:rFonts w:cs="David"/>
          <w:rtl/>
        </w:rPr>
      </w:pPr>
      <w:r w:rsidRPr="00DA4650">
        <w:rPr>
          <w:rFonts w:cs="David"/>
          <w:b/>
          <w:bCs/>
          <w:u w:val="single"/>
          <w:rtl/>
        </w:rPr>
        <w:t>חברי הוועדה</w:t>
      </w:r>
      <w:r w:rsidRPr="00DA4650">
        <w:rPr>
          <w:rFonts w:cs="David"/>
          <w:rtl/>
        </w:rPr>
        <w:t>:</w:t>
      </w:r>
    </w:p>
    <w:p w14:paraId="43E979DA" w14:textId="77777777" w:rsidR="00DA4650" w:rsidRPr="00DA4650" w:rsidRDefault="00DA4650" w:rsidP="00DA4650">
      <w:pPr>
        <w:bidi/>
        <w:jc w:val="both"/>
        <w:rPr>
          <w:rFonts w:cs="David" w:hint="cs"/>
          <w:rtl/>
        </w:rPr>
      </w:pPr>
      <w:r w:rsidRPr="00DA4650">
        <w:rPr>
          <w:rFonts w:cs="David" w:hint="cs"/>
          <w:rtl/>
        </w:rPr>
        <w:t xml:space="preserve">רוחמה אברהם </w:t>
      </w:r>
      <w:r w:rsidRPr="00DA4650">
        <w:rPr>
          <w:rFonts w:cs="David"/>
          <w:rtl/>
        </w:rPr>
        <w:t>–</w:t>
      </w:r>
      <w:r w:rsidRPr="00DA4650">
        <w:rPr>
          <w:rFonts w:cs="David" w:hint="cs"/>
          <w:rtl/>
        </w:rPr>
        <w:t xml:space="preserve"> היו"ר</w:t>
      </w:r>
    </w:p>
    <w:p w14:paraId="6EF4680D" w14:textId="77777777" w:rsidR="00DA4650" w:rsidRPr="00DA4650" w:rsidRDefault="00DA4650" w:rsidP="00DA4650">
      <w:pPr>
        <w:bidi/>
        <w:jc w:val="both"/>
        <w:rPr>
          <w:rFonts w:cs="David" w:hint="cs"/>
          <w:rtl/>
        </w:rPr>
      </w:pPr>
      <w:r w:rsidRPr="00DA4650">
        <w:rPr>
          <w:rFonts w:cs="David" w:hint="cs"/>
          <w:rtl/>
        </w:rPr>
        <w:t>קולט אביטל</w:t>
      </w:r>
    </w:p>
    <w:p w14:paraId="31489BFB" w14:textId="77777777" w:rsidR="00DA4650" w:rsidRPr="00DA4650" w:rsidRDefault="00DA4650" w:rsidP="00DA4650">
      <w:pPr>
        <w:bidi/>
        <w:jc w:val="both"/>
        <w:rPr>
          <w:rFonts w:cs="David" w:hint="cs"/>
          <w:rtl/>
        </w:rPr>
      </w:pPr>
      <w:r w:rsidRPr="00DA4650">
        <w:rPr>
          <w:rFonts w:cs="David" w:hint="cs"/>
          <w:rtl/>
        </w:rPr>
        <w:t>דוד אזולאי</w:t>
      </w:r>
    </w:p>
    <w:p w14:paraId="4994BD55" w14:textId="77777777" w:rsidR="00DA4650" w:rsidRPr="00DA4650" w:rsidRDefault="00DA4650" w:rsidP="00DA4650">
      <w:pPr>
        <w:bidi/>
        <w:jc w:val="both"/>
        <w:rPr>
          <w:rFonts w:cs="David" w:hint="cs"/>
          <w:rtl/>
        </w:rPr>
      </w:pPr>
      <w:r w:rsidRPr="00DA4650">
        <w:rPr>
          <w:rFonts w:cs="David" w:hint="cs"/>
          <w:rtl/>
        </w:rPr>
        <w:t>גלעד ארדן</w:t>
      </w:r>
    </w:p>
    <w:p w14:paraId="6A3034DA" w14:textId="77777777" w:rsidR="00DA4650" w:rsidRPr="00DA4650" w:rsidRDefault="00DA4650" w:rsidP="00DA4650">
      <w:pPr>
        <w:bidi/>
        <w:jc w:val="both"/>
        <w:rPr>
          <w:rFonts w:cs="David" w:hint="cs"/>
          <w:rtl/>
        </w:rPr>
      </w:pPr>
      <w:r w:rsidRPr="00DA4650">
        <w:rPr>
          <w:rFonts w:cs="David" w:hint="cs"/>
          <w:rtl/>
        </w:rPr>
        <w:t>מוחמד ברכה</w:t>
      </w:r>
    </w:p>
    <w:p w14:paraId="56687A44" w14:textId="77777777" w:rsidR="00DA4650" w:rsidRPr="00DA4650" w:rsidRDefault="00DA4650" w:rsidP="00DA4650">
      <w:pPr>
        <w:bidi/>
        <w:jc w:val="both"/>
        <w:rPr>
          <w:rFonts w:cs="David" w:hint="cs"/>
          <w:rtl/>
        </w:rPr>
      </w:pPr>
      <w:r w:rsidRPr="00DA4650">
        <w:rPr>
          <w:rFonts w:cs="David" w:hint="cs"/>
          <w:rtl/>
        </w:rPr>
        <w:t>יצחק גלנטי</w:t>
      </w:r>
    </w:p>
    <w:p w14:paraId="01277233" w14:textId="77777777" w:rsidR="00DA4650" w:rsidRPr="00DA4650" w:rsidRDefault="00DA4650" w:rsidP="00DA4650">
      <w:pPr>
        <w:bidi/>
        <w:jc w:val="both"/>
        <w:rPr>
          <w:rFonts w:cs="David" w:hint="cs"/>
          <w:rtl/>
        </w:rPr>
      </w:pPr>
      <w:r w:rsidRPr="00DA4650">
        <w:rPr>
          <w:rFonts w:cs="David" w:hint="cs"/>
          <w:rtl/>
        </w:rPr>
        <w:t>נסים זאב</w:t>
      </w:r>
    </w:p>
    <w:p w14:paraId="6154CCCB" w14:textId="77777777" w:rsidR="00DA4650" w:rsidRPr="00DA4650" w:rsidRDefault="00DA4650" w:rsidP="00DA4650">
      <w:pPr>
        <w:bidi/>
        <w:jc w:val="both"/>
        <w:rPr>
          <w:rFonts w:cs="David" w:hint="cs"/>
          <w:rtl/>
        </w:rPr>
      </w:pPr>
      <w:r w:rsidRPr="00DA4650">
        <w:rPr>
          <w:rFonts w:cs="David" w:hint="cs"/>
          <w:rtl/>
        </w:rPr>
        <w:t>נדיה חילו</w:t>
      </w:r>
    </w:p>
    <w:p w14:paraId="0D415F6B" w14:textId="77777777" w:rsidR="00DA4650" w:rsidRPr="00DA4650" w:rsidRDefault="00DA4650" w:rsidP="00DA4650">
      <w:pPr>
        <w:bidi/>
        <w:jc w:val="both"/>
        <w:rPr>
          <w:rFonts w:cs="David" w:hint="cs"/>
          <w:rtl/>
        </w:rPr>
      </w:pPr>
      <w:r w:rsidRPr="00DA4650">
        <w:rPr>
          <w:rFonts w:cs="David" w:hint="cs"/>
          <w:rtl/>
        </w:rPr>
        <w:t>שי חרמש</w:t>
      </w:r>
    </w:p>
    <w:p w14:paraId="1FF63861" w14:textId="77777777" w:rsidR="00DA4650" w:rsidRPr="00DA4650" w:rsidRDefault="00DA4650" w:rsidP="00DA4650">
      <w:pPr>
        <w:bidi/>
        <w:jc w:val="both"/>
        <w:rPr>
          <w:rFonts w:cs="David" w:hint="cs"/>
          <w:rtl/>
        </w:rPr>
      </w:pPr>
      <w:r w:rsidRPr="00DA4650">
        <w:rPr>
          <w:rFonts w:cs="David" w:hint="cs"/>
          <w:rtl/>
        </w:rPr>
        <w:t>שלי יחימוביץ</w:t>
      </w:r>
    </w:p>
    <w:p w14:paraId="43DDB708" w14:textId="77777777" w:rsidR="00DA4650" w:rsidRPr="00DA4650" w:rsidRDefault="00DA4650" w:rsidP="00DA4650">
      <w:pPr>
        <w:bidi/>
        <w:jc w:val="both"/>
        <w:rPr>
          <w:rFonts w:cs="David" w:hint="cs"/>
          <w:rtl/>
        </w:rPr>
      </w:pPr>
      <w:r w:rsidRPr="00DA4650">
        <w:rPr>
          <w:rFonts w:cs="David" w:hint="cs"/>
          <w:rtl/>
        </w:rPr>
        <w:t>אביגדור יצחקי</w:t>
      </w:r>
    </w:p>
    <w:p w14:paraId="2BC386EC" w14:textId="77777777" w:rsidR="00DA4650" w:rsidRPr="00DA4650" w:rsidRDefault="00DA4650" w:rsidP="00DA4650">
      <w:pPr>
        <w:bidi/>
        <w:jc w:val="both"/>
        <w:rPr>
          <w:rFonts w:cs="David" w:hint="cs"/>
          <w:rtl/>
        </w:rPr>
      </w:pPr>
      <w:r w:rsidRPr="00DA4650">
        <w:rPr>
          <w:rFonts w:cs="David" w:hint="cs"/>
          <w:rtl/>
        </w:rPr>
        <w:t>יעקב מרגי</w:t>
      </w:r>
    </w:p>
    <w:p w14:paraId="071BDD7C" w14:textId="77777777" w:rsidR="00DA4650" w:rsidRPr="00DA4650" w:rsidRDefault="00DA4650" w:rsidP="00DA4650">
      <w:pPr>
        <w:bidi/>
        <w:jc w:val="both"/>
        <w:rPr>
          <w:rFonts w:cs="David" w:hint="cs"/>
          <w:rtl/>
        </w:rPr>
      </w:pPr>
      <w:r w:rsidRPr="00DA4650">
        <w:rPr>
          <w:rFonts w:cs="David" w:hint="cs"/>
          <w:rtl/>
        </w:rPr>
        <w:t>יורם מרציאנו</w:t>
      </w:r>
    </w:p>
    <w:p w14:paraId="530C980A" w14:textId="77777777" w:rsidR="00DA4650" w:rsidRPr="00DA4650" w:rsidRDefault="00DA4650" w:rsidP="00DA4650">
      <w:pPr>
        <w:bidi/>
        <w:jc w:val="both"/>
        <w:rPr>
          <w:rFonts w:cs="David" w:hint="cs"/>
          <w:rtl/>
        </w:rPr>
      </w:pPr>
      <w:r w:rsidRPr="00DA4650">
        <w:rPr>
          <w:rFonts w:cs="David" w:hint="cs"/>
          <w:rtl/>
        </w:rPr>
        <w:t>גדעון סער</w:t>
      </w:r>
    </w:p>
    <w:p w14:paraId="2531A81A" w14:textId="77777777" w:rsidR="00DA4650" w:rsidRPr="00DA4650" w:rsidRDefault="00DA4650" w:rsidP="00DA4650">
      <w:pPr>
        <w:bidi/>
        <w:jc w:val="both"/>
        <w:rPr>
          <w:rFonts w:cs="David" w:hint="cs"/>
          <w:rtl/>
        </w:rPr>
      </w:pPr>
      <w:r w:rsidRPr="00DA4650">
        <w:rPr>
          <w:rFonts w:cs="David" w:hint="cs"/>
          <w:rtl/>
        </w:rPr>
        <w:t>מאיר פרוש</w:t>
      </w:r>
    </w:p>
    <w:p w14:paraId="7D0AB992" w14:textId="77777777" w:rsidR="00DA4650" w:rsidRPr="00DA4650" w:rsidRDefault="00DA4650" w:rsidP="00DA4650">
      <w:pPr>
        <w:bidi/>
        <w:jc w:val="both"/>
        <w:rPr>
          <w:rFonts w:cs="David" w:hint="cs"/>
          <w:rtl/>
        </w:rPr>
      </w:pPr>
      <w:r w:rsidRPr="00DA4650">
        <w:rPr>
          <w:rFonts w:cs="David" w:hint="cs"/>
          <w:rtl/>
        </w:rPr>
        <w:t>ראובן ריבלין</w:t>
      </w:r>
    </w:p>
    <w:p w14:paraId="1F7E04DC" w14:textId="77777777" w:rsidR="00DA4650" w:rsidRPr="00DA4650" w:rsidRDefault="00DA4650" w:rsidP="00DA4650">
      <w:pPr>
        <w:bidi/>
        <w:jc w:val="both"/>
        <w:rPr>
          <w:rFonts w:cs="David" w:hint="cs"/>
          <w:rtl/>
        </w:rPr>
      </w:pPr>
      <w:r w:rsidRPr="00DA4650">
        <w:rPr>
          <w:rFonts w:cs="David" w:hint="cs"/>
          <w:rtl/>
        </w:rPr>
        <w:t>ליה שמטוב</w:t>
      </w:r>
    </w:p>
    <w:p w14:paraId="408D3846" w14:textId="77777777" w:rsidR="00DA4650" w:rsidRPr="00DA4650" w:rsidRDefault="00DA4650" w:rsidP="00DA4650">
      <w:pPr>
        <w:bidi/>
        <w:jc w:val="both"/>
        <w:rPr>
          <w:rFonts w:cs="David" w:hint="cs"/>
          <w:rtl/>
        </w:rPr>
      </w:pPr>
      <w:r w:rsidRPr="00DA4650">
        <w:rPr>
          <w:rFonts w:cs="David" w:hint="cs"/>
          <w:rtl/>
        </w:rPr>
        <w:t>משה שרוני</w:t>
      </w:r>
    </w:p>
    <w:p w14:paraId="04B4B2CB" w14:textId="77777777" w:rsidR="00DA4650" w:rsidRPr="00DA4650" w:rsidRDefault="00DA4650" w:rsidP="00DA4650">
      <w:pPr>
        <w:bidi/>
        <w:jc w:val="both"/>
        <w:rPr>
          <w:rFonts w:cs="David" w:hint="cs"/>
          <w:rtl/>
        </w:rPr>
      </w:pPr>
      <w:r w:rsidRPr="00DA4650">
        <w:rPr>
          <w:rFonts w:cs="David"/>
          <w:rtl/>
        </w:rPr>
        <w:br w:type="page"/>
      </w:r>
    </w:p>
    <w:p w14:paraId="233BD5A9" w14:textId="77777777" w:rsidR="00DA4650" w:rsidRPr="00DA4650" w:rsidRDefault="00DA4650" w:rsidP="00DA4650">
      <w:pPr>
        <w:bidi/>
        <w:jc w:val="both"/>
        <w:rPr>
          <w:rFonts w:cs="David" w:hint="cs"/>
          <w:rtl/>
        </w:rPr>
      </w:pPr>
    </w:p>
    <w:p w14:paraId="49808BE9" w14:textId="77777777" w:rsidR="00DA4650" w:rsidRPr="00DA4650" w:rsidRDefault="00DA4650" w:rsidP="00DA4650">
      <w:pPr>
        <w:bidi/>
        <w:jc w:val="both"/>
        <w:rPr>
          <w:rFonts w:cs="David" w:hint="cs"/>
          <w:rtl/>
        </w:rPr>
      </w:pPr>
    </w:p>
    <w:p w14:paraId="6384497A" w14:textId="77777777" w:rsidR="00DA4650" w:rsidRPr="00DA4650" w:rsidRDefault="00DA4650" w:rsidP="00DA4650">
      <w:pPr>
        <w:tabs>
          <w:tab w:val="left" w:pos="1788"/>
          <w:tab w:val="left" w:pos="3631"/>
        </w:tabs>
        <w:bidi/>
        <w:jc w:val="both"/>
        <w:rPr>
          <w:rFonts w:cs="David" w:hint="cs"/>
          <w:rtl/>
        </w:rPr>
      </w:pPr>
      <w:r w:rsidRPr="00DA4650">
        <w:rPr>
          <w:rFonts w:cs="David"/>
          <w:b/>
          <w:bCs/>
          <w:u w:val="single"/>
          <w:rtl/>
        </w:rPr>
        <w:t>מוזמנים</w:t>
      </w:r>
      <w:r w:rsidRPr="00DA4650">
        <w:rPr>
          <w:rFonts w:cs="David"/>
          <w:rtl/>
        </w:rPr>
        <w:t>:</w:t>
      </w:r>
    </w:p>
    <w:p w14:paraId="6503B35F" w14:textId="77777777" w:rsidR="00DA4650" w:rsidRPr="00DA4650" w:rsidRDefault="00DA4650" w:rsidP="00DA4650">
      <w:pPr>
        <w:bidi/>
        <w:jc w:val="both"/>
        <w:rPr>
          <w:rFonts w:cs="David" w:hint="cs"/>
          <w:rtl/>
        </w:rPr>
      </w:pPr>
      <w:r w:rsidRPr="00DA4650">
        <w:rPr>
          <w:rFonts w:cs="David" w:hint="cs"/>
          <w:rtl/>
        </w:rPr>
        <w:t>חה"כ אבישי ברוורמן</w:t>
      </w:r>
    </w:p>
    <w:p w14:paraId="5A052C7C" w14:textId="77777777" w:rsidR="00DA4650" w:rsidRPr="00DA4650" w:rsidRDefault="00DA4650" w:rsidP="00DA4650">
      <w:pPr>
        <w:bidi/>
        <w:jc w:val="both"/>
        <w:rPr>
          <w:rFonts w:cs="David" w:hint="cs"/>
          <w:rtl/>
        </w:rPr>
      </w:pPr>
      <w:r w:rsidRPr="00DA4650">
        <w:rPr>
          <w:rFonts w:cs="David" w:hint="cs"/>
          <w:rtl/>
        </w:rPr>
        <w:t>חה"כ משה גפני</w:t>
      </w:r>
    </w:p>
    <w:p w14:paraId="13887D3F" w14:textId="77777777" w:rsidR="00DA4650" w:rsidRPr="00DA4650" w:rsidRDefault="00DA4650" w:rsidP="00DA4650">
      <w:pPr>
        <w:bidi/>
        <w:jc w:val="both"/>
        <w:rPr>
          <w:rFonts w:cs="David" w:hint="cs"/>
          <w:rtl/>
        </w:rPr>
      </w:pPr>
      <w:r w:rsidRPr="00DA4650">
        <w:rPr>
          <w:rFonts w:cs="David" w:hint="cs"/>
          <w:rtl/>
        </w:rPr>
        <w:t>חה"כ אבשלום וילן</w:t>
      </w:r>
    </w:p>
    <w:p w14:paraId="76399873" w14:textId="77777777" w:rsidR="00DA4650" w:rsidRPr="00DA4650" w:rsidRDefault="00DA4650" w:rsidP="00DA4650">
      <w:pPr>
        <w:bidi/>
        <w:jc w:val="both"/>
        <w:rPr>
          <w:rFonts w:cs="David" w:hint="cs"/>
          <w:rtl/>
        </w:rPr>
      </w:pPr>
      <w:r w:rsidRPr="00DA4650">
        <w:rPr>
          <w:rFonts w:cs="David" w:hint="cs"/>
          <w:rtl/>
        </w:rPr>
        <w:t>חה"כ דב חנין</w:t>
      </w:r>
    </w:p>
    <w:p w14:paraId="1A9A6752" w14:textId="77777777" w:rsidR="00DA4650" w:rsidRPr="00DA4650" w:rsidRDefault="00DA4650" w:rsidP="00DA4650">
      <w:pPr>
        <w:bidi/>
        <w:jc w:val="both"/>
        <w:rPr>
          <w:rFonts w:cs="David" w:hint="cs"/>
          <w:rtl/>
        </w:rPr>
      </w:pPr>
      <w:r w:rsidRPr="00DA4650">
        <w:rPr>
          <w:rFonts w:cs="David" w:hint="cs"/>
          <w:rtl/>
        </w:rPr>
        <w:t>חה"כ סטס מיסז'ניקוב</w:t>
      </w:r>
    </w:p>
    <w:p w14:paraId="307A6BDD" w14:textId="77777777" w:rsidR="00DA4650" w:rsidRPr="00DA4650" w:rsidRDefault="00DA4650" w:rsidP="00DA4650">
      <w:pPr>
        <w:bidi/>
        <w:jc w:val="both"/>
        <w:rPr>
          <w:rFonts w:cs="David" w:hint="cs"/>
          <w:rtl/>
        </w:rPr>
      </w:pPr>
      <w:r w:rsidRPr="00DA4650">
        <w:rPr>
          <w:rFonts w:cs="David" w:hint="cs"/>
          <w:rtl/>
        </w:rPr>
        <w:t xml:space="preserve">חה"כ מיכאל נודלמן </w:t>
      </w:r>
    </w:p>
    <w:p w14:paraId="6388C42A" w14:textId="77777777" w:rsidR="00DA4650" w:rsidRPr="00DA4650" w:rsidRDefault="00DA4650" w:rsidP="00DA4650">
      <w:pPr>
        <w:bidi/>
        <w:jc w:val="both"/>
        <w:rPr>
          <w:rFonts w:cs="David" w:hint="cs"/>
          <w:rtl/>
        </w:rPr>
      </w:pPr>
      <w:r w:rsidRPr="00DA4650">
        <w:rPr>
          <w:rFonts w:cs="David" w:hint="cs"/>
          <w:rtl/>
        </w:rPr>
        <w:t>חה"כ אברהם רביץ</w:t>
      </w:r>
    </w:p>
    <w:p w14:paraId="10DA7905" w14:textId="77777777" w:rsidR="00DA4650" w:rsidRPr="00DA4650" w:rsidRDefault="00DA4650" w:rsidP="00DA4650">
      <w:pPr>
        <w:bidi/>
        <w:jc w:val="both"/>
        <w:rPr>
          <w:rFonts w:cs="David" w:hint="cs"/>
          <w:rtl/>
        </w:rPr>
      </w:pPr>
      <w:r w:rsidRPr="00DA4650">
        <w:rPr>
          <w:rFonts w:cs="David" w:hint="cs"/>
          <w:rtl/>
        </w:rPr>
        <w:t>חה"כ עתניאל שנלר</w:t>
      </w:r>
    </w:p>
    <w:p w14:paraId="28616EAA" w14:textId="77777777" w:rsidR="00DA4650" w:rsidRPr="00DA4650" w:rsidRDefault="00DA4650" w:rsidP="00DA4650">
      <w:pPr>
        <w:bidi/>
        <w:jc w:val="both"/>
        <w:rPr>
          <w:rFonts w:cs="David" w:hint="cs"/>
          <w:rtl/>
        </w:rPr>
      </w:pPr>
      <w:r w:rsidRPr="00DA4650">
        <w:rPr>
          <w:rFonts w:cs="David" w:hint="cs"/>
          <w:rtl/>
        </w:rPr>
        <w:t xml:space="preserve">עו"ד גלעד קריב </w:t>
      </w:r>
      <w:r w:rsidRPr="00DA4650">
        <w:rPr>
          <w:rFonts w:cs="David"/>
          <w:rtl/>
        </w:rPr>
        <w:t>–</w:t>
      </w:r>
      <w:r w:rsidRPr="00DA4650">
        <w:rPr>
          <w:rFonts w:cs="David" w:hint="cs"/>
          <w:rtl/>
        </w:rPr>
        <w:t xml:space="preserve"> המרכז לפלורליזם יהודי</w:t>
      </w:r>
    </w:p>
    <w:p w14:paraId="3CDF2BED" w14:textId="77777777" w:rsidR="00DA4650" w:rsidRPr="00DA4650" w:rsidRDefault="00DA4650" w:rsidP="00DA4650">
      <w:pPr>
        <w:bidi/>
        <w:jc w:val="both"/>
        <w:rPr>
          <w:rFonts w:cs="David" w:hint="cs"/>
          <w:rtl/>
        </w:rPr>
      </w:pPr>
      <w:r w:rsidRPr="00DA4650">
        <w:rPr>
          <w:rFonts w:cs="David" w:hint="cs"/>
          <w:rtl/>
        </w:rPr>
        <w:t xml:space="preserve">פנינה פירסטון </w:t>
      </w:r>
      <w:r w:rsidRPr="00DA4650">
        <w:rPr>
          <w:rFonts w:cs="David"/>
          <w:rtl/>
        </w:rPr>
        <w:t>–</w:t>
      </w:r>
      <w:r w:rsidRPr="00DA4650">
        <w:rPr>
          <w:rFonts w:cs="David" w:hint="cs"/>
          <w:rtl/>
        </w:rPr>
        <w:t xml:space="preserve"> מטה מאבק הנכים</w:t>
      </w:r>
    </w:p>
    <w:p w14:paraId="58A4F777" w14:textId="77777777" w:rsidR="00DA4650" w:rsidRPr="00DA4650" w:rsidRDefault="00DA4650" w:rsidP="00DA4650">
      <w:pPr>
        <w:bidi/>
        <w:jc w:val="both"/>
        <w:rPr>
          <w:rFonts w:cs="David" w:hint="cs"/>
          <w:rtl/>
        </w:rPr>
      </w:pPr>
      <w:r w:rsidRPr="00DA4650">
        <w:rPr>
          <w:rFonts w:cs="David" w:hint="cs"/>
          <w:rtl/>
        </w:rPr>
        <w:t xml:space="preserve">לאה ליברמן-בנדר </w:t>
      </w:r>
      <w:r w:rsidRPr="00DA4650">
        <w:rPr>
          <w:rFonts w:cs="David"/>
          <w:rtl/>
        </w:rPr>
        <w:t>–</w:t>
      </w:r>
      <w:r w:rsidRPr="00DA4650">
        <w:rPr>
          <w:rFonts w:cs="David" w:hint="cs"/>
          <w:rtl/>
        </w:rPr>
        <w:t xml:space="preserve"> שתי"ל</w:t>
      </w:r>
    </w:p>
    <w:p w14:paraId="4BB67E4D" w14:textId="77777777" w:rsidR="00DA4650" w:rsidRPr="00DA4650" w:rsidRDefault="00DA4650" w:rsidP="00DA4650">
      <w:pPr>
        <w:bidi/>
        <w:jc w:val="both"/>
        <w:rPr>
          <w:rFonts w:cs="David"/>
          <w:rtl/>
        </w:rPr>
      </w:pPr>
    </w:p>
    <w:p w14:paraId="3318234B" w14:textId="77777777" w:rsidR="00DA4650" w:rsidRPr="00DA4650" w:rsidRDefault="00DA4650" w:rsidP="00DA4650">
      <w:pPr>
        <w:tabs>
          <w:tab w:val="left" w:pos="1930"/>
        </w:tabs>
        <w:bidi/>
        <w:jc w:val="both"/>
        <w:rPr>
          <w:rFonts w:cs="David" w:hint="cs"/>
          <w:b/>
          <w:bCs/>
          <w:u w:val="single"/>
          <w:rtl/>
        </w:rPr>
      </w:pPr>
    </w:p>
    <w:p w14:paraId="400ECD7C" w14:textId="77777777" w:rsidR="00DA4650" w:rsidRPr="00DA4650" w:rsidRDefault="00DA4650" w:rsidP="00DA4650">
      <w:pPr>
        <w:tabs>
          <w:tab w:val="left" w:pos="1930"/>
        </w:tabs>
        <w:bidi/>
        <w:jc w:val="both"/>
        <w:rPr>
          <w:rFonts w:cs="David" w:hint="cs"/>
          <w:b/>
          <w:bCs/>
          <w:u w:val="single"/>
          <w:rtl/>
        </w:rPr>
      </w:pPr>
    </w:p>
    <w:p w14:paraId="12EDF4B4" w14:textId="77777777" w:rsidR="00DA4650" w:rsidRPr="00DA4650" w:rsidRDefault="00DA4650" w:rsidP="00DA4650">
      <w:pPr>
        <w:tabs>
          <w:tab w:val="left" w:pos="1930"/>
        </w:tabs>
        <w:bidi/>
        <w:jc w:val="both"/>
        <w:rPr>
          <w:rFonts w:cs="David" w:hint="cs"/>
          <w:rtl/>
        </w:rPr>
      </w:pPr>
      <w:r w:rsidRPr="00DA4650">
        <w:rPr>
          <w:rFonts w:cs="David"/>
          <w:b/>
          <w:bCs/>
          <w:u w:val="single"/>
          <w:rtl/>
        </w:rPr>
        <w:t>י</w:t>
      </w:r>
      <w:r w:rsidRPr="00DA4650">
        <w:rPr>
          <w:rFonts w:cs="David" w:hint="cs"/>
          <w:b/>
          <w:bCs/>
          <w:u w:val="single"/>
          <w:rtl/>
        </w:rPr>
        <w:t>יעוץ משפטי</w:t>
      </w:r>
      <w:r w:rsidRPr="00DA4650">
        <w:rPr>
          <w:rFonts w:cs="David"/>
          <w:b/>
          <w:bCs/>
          <w:u w:val="single"/>
          <w:rtl/>
        </w:rPr>
        <w:t>:</w:t>
      </w:r>
    </w:p>
    <w:p w14:paraId="4DD14B05" w14:textId="77777777" w:rsidR="00DA4650" w:rsidRPr="00DA4650" w:rsidRDefault="00DA4650" w:rsidP="00DA4650">
      <w:pPr>
        <w:bidi/>
        <w:jc w:val="both"/>
        <w:rPr>
          <w:rFonts w:cs="David" w:hint="cs"/>
          <w:rtl/>
        </w:rPr>
      </w:pPr>
      <w:r w:rsidRPr="00DA4650">
        <w:rPr>
          <w:rFonts w:cs="David" w:hint="cs"/>
          <w:rtl/>
        </w:rPr>
        <w:t>נורית אלשטיין, יועצת משפטית לכנסת</w:t>
      </w:r>
    </w:p>
    <w:p w14:paraId="7137F068" w14:textId="77777777" w:rsidR="00DA4650" w:rsidRPr="00DA4650" w:rsidRDefault="00DA4650" w:rsidP="00DA4650">
      <w:pPr>
        <w:bidi/>
        <w:jc w:val="both"/>
        <w:rPr>
          <w:rFonts w:cs="David" w:hint="cs"/>
          <w:rtl/>
        </w:rPr>
      </w:pPr>
      <w:r w:rsidRPr="00DA4650">
        <w:rPr>
          <w:rFonts w:cs="David" w:hint="cs"/>
          <w:rtl/>
        </w:rPr>
        <w:t>ארבל אסטרחן</w:t>
      </w:r>
    </w:p>
    <w:p w14:paraId="0A0EADB6" w14:textId="77777777" w:rsidR="00DA4650" w:rsidRPr="00DA4650" w:rsidRDefault="00DA4650" w:rsidP="00DA4650">
      <w:pPr>
        <w:bidi/>
        <w:jc w:val="both"/>
        <w:rPr>
          <w:rFonts w:cs="David" w:hint="cs"/>
          <w:rtl/>
        </w:rPr>
      </w:pPr>
    </w:p>
    <w:p w14:paraId="702AD031" w14:textId="77777777" w:rsidR="00DA4650" w:rsidRPr="00DA4650" w:rsidRDefault="00DA4650" w:rsidP="00DA4650">
      <w:pPr>
        <w:tabs>
          <w:tab w:val="left" w:pos="1930"/>
        </w:tabs>
        <w:bidi/>
        <w:jc w:val="both"/>
        <w:rPr>
          <w:rFonts w:cs="David" w:hint="cs"/>
          <w:b/>
          <w:bCs/>
          <w:u w:val="single"/>
          <w:rtl/>
        </w:rPr>
      </w:pPr>
    </w:p>
    <w:p w14:paraId="3581E708" w14:textId="77777777" w:rsidR="00DA4650" w:rsidRPr="00DA4650" w:rsidRDefault="00DA4650" w:rsidP="00DA4650">
      <w:pPr>
        <w:tabs>
          <w:tab w:val="left" w:pos="1930"/>
        </w:tabs>
        <w:bidi/>
        <w:jc w:val="both"/>
        <w:rPr>
          <w:rFonts w:cs="David" w:hint="cs"/>
          <w:b/>
          <w:bCs/>
          <w:u w:val="single"/>
          <w:rtl/>
        </w:rPr>
      </w:pPr>
    </w:p>
    <w:p w14:paraId="5388E1DE" w14:textId="77777777" w:rsidR="00DA4650" w:rsidRPr="00DA4650" w:rsidRDefault="00DA4650" w:rsidP="00DA4650">
      <w:pPr>
        <w:tabs>
          <w:tab w:val="left" w:pos="1930"/>
        </w:tabs>
        <w:bidi/>
        <w:jc w:val="both"/>
        <w:rPr>
          <w:rFonts w:cs="David" w:hint="cs"/>
          <w:b/>
          <w:bCs/>
          <w:rtl/>
        </w:rPr>
      </w:pPr>
      <w:r w:rsidRPr="00DA4650">
        <w:rPr>
          <w:rFonts w:cs="David"/>
          <w:b/>
          <w:bCs/>
          <w:u w:val="single"/>
          <w:rtl/>
        </w:rPr>
        <w:t>מנהלת הוועדה</w:t>
      </w:r>
      <w:r w:rsidRPr="00DA4650">
        <w:rPr>
          <w:rFonts w:cs="David"/>
          <w:rtl/>
        </w:rPr>
        <w:t>:</w:t>
      </w:r>
    </w:p>
    <w:p w14:paraId="454DD1D2" w14:textId="77777777" w:rsidR="00DA4650" w:rsidRPr="00DA4650" w:rsidRDefault="00DA4650" w:rsidP="00DA4650">
      <w:pPr>
        <w:bidi/>
        <w:jc w:val="both"/>
        <w:rPr>
          <w:rFonts w:cs="David" w:hint="cs"/>
          <w:rtl/>
        </w:rPr>
      </w:pPr>
      <w:r w:rsidRPr="00DA4650">
        <w:rPr>
          <w:rFonts w:cs="David" w:hint="cs"/>
          <w:rtl/>
        </w:rPr>
        <w:t>אתי בן יוסף</w:t>
      </w:r>
    </w:p>
    <w:p w14:paraId="55774CC4" w14:textId="77777777" w:rsidR="00DA4650" w:rsidRPr="00DA4650" w:rsidRDefault="00DA4650" w:rsidP="00DA4650">
      <w:pPr>
        <w:bidi/>
        <w:jc w:val="both"/>
        <w:rPr>
          <w:rFonts w:cs="David" w:hint="cs"/>
          <w:rtl/>
        </w:rPr>
      </w:pPr>
    </w:p>
    <w:p w14:paraId="5CC8CF1F" w14:textId="77777777" w:rsidR="00DA4650" w:rsidRPr="00DA4650" w:rsidRDefault="00DA4650" w:rsidP="00DA4650">
      <w:pPr>
        <w:tabs>
          <w:tab w:val="left" w:pos="1930"/>
        </w:tabs>
        <w:bidi/>
        <w:jc w:val="both"/>
        <w:rPr>
          <w:rFonts w:cs="David" w:hint="cs"/>
          <w:b/>
          <w:bCs/>
          <w:u w:val="single"/>
          <w:rtl/>
        </w:rPr>
      </w:pPr>
    </w:p>
    <w:p w14:paraId="1EBEC2E3" w14:textId="77777777" w:rsidR="00DA4650" w:rsidRPr="00DA4650" w:rsidRDefault="00DA4650" w:rsidP="00DA4650">
      <w:pPr>
        <w:tabs>
          <w:tab w:val="left" w:pos="1930"/>
        </w:tabs>
        <w:bidi/>
        <w:jc w:val="both"/>
        <w:rPr>
          <w:rFonts w:cs="David" w:hint="cs"/>
          <w:b/>
          <w:bCs/>
          <w:u w:val="single"/>
          <w:rtl/>
        </w:rPr>
      </w:pPr>
    </w:p>
    <w:p w14:paraId="17474427" w14:textId="77777777" w:rsidR="00DA4650" w:rsidRPr="00DA4650" w:rsidRDefault="00DA4650" w:rsidP="00DA4650">
      <w:pPr>
        <w:tabs>
          <w:tab w:val="left" w:pos="1930"/>
        </w:tabs>
        <w:bidi/>
        <w:jc w:val="both"/>
        <w:rPr>
          <w:rFonts w:cs="David" w:hint="cs"/>
          <w:rtl/>
        </w:rPr>
      </w:pPr>
      <w:r w:rsidRPr="00DA4650">
        <w:rPr>
          <w:rFonts w:cs="David" w:hint="cs"/>
          <w:b/>
          <w:bCs/>
          <w:u w:val="single"/>
          <w:rtl/>
        </w:rPr>
        <w:t>רשמת פרלמנטרית</w:t>
      </w:r>
      <w:r w:rsidRPr="00DA4650">
        <w:rPr>
          <w:rFonts w:cs="David"/>
          <w:rtl/>
        </w:rPr>
        <w:t>:</w:t>
      </w:r>
      <w:r w:rsidRPr="00DA4650">
        <w:rPr>
          <w:rFonts w:cs="David" w:hint="cs"/>
          <w:rtl/>
        </w:rPr>
        <w:tab/>
      </w:r>
    </w:p>
    <w:p w14:paraId="240E3CCC" w14:textId="77777777" w:rsidR="00DA4650" w:rsidRPr="00DA4650" w:rsidRDefault="00DA4650" w:rsidP="00DA4650">
      <w:pPr>
        <w:bidi/>
        <w:jc w:val="both"/>
        <w:rPr>
          <w:rFonts w:cs="David" w:hint="cs"/>
          <w:rtl/>
        </w:rPr>
      </w:pPr>
      <w:r w:rsidRPr="00DA4650">
        <w:rPr>
          <w:rFonts w:cs="David" w:hint="cs"/>
          <w:rtl/>
        </w:rPr>
        <w:t>דקלה אברבנאל</w:t>
      </w:r>
    </w:p>
    <w:p w14:paraId="513F3387" w14:textId="77777777" w:rsidR="00DA4650" w:rsidRPr="00DA4650" w:rsidRDefault="00DA4650" w:rsidP="00DA4650">
      <w:pPr>
        <w:pStyle w:val="Heading5"/>
        <w:rPr>
          <w:rtl/>
        </w:rPr>
      </w:pPr>
      <w:r w:rsidRPr="00DA4650">
        <w:rPr>
          <w:rtl/>
        </w:rPr>
        <w:t xml:space="preserve"> </w:t>
      </w:r>
    </w:p>
    <w:p w14:paraId="00A89E95" w14:textId="77777777" w:rsidR="00DA4650" w:rsidRPr="00DA4650" w:rsidRDefault="00DA4650" w:rsidP="00DA4650">
      <w:pPr>
        <w:numPr>
          <w:ilvl w:val="0"/>
          <w:numId w:val="2"/>
        </w:numPr>
        <w:overflowPunct w:val="0"/>
        <w:autoSpaceDE w:val="0"/>
        <w:autoSpaceDN w:val="0"/>
        <w:bidi/>
        <w:adjustRightInd w:val="0"/>
        <w:ind w:right="0"/>
        <w:jc w:val="both"/>
        <w:textAlignment w:val="baseline"/>
        <w:rPr>
          <w:rFonts w:cs="David" w:hint="cs"/>
          <w:b/>
          <w:bCs/>
        </w:rPr>
      </w:pPr>
      <w:r w:rsidRPr="00DA4650">
        <w:rPr>
          <w:rFonts w:cs="David"/>
          <w:rtl/>
        </w:rPr>
        <w:br w:type="page"/>
      </w:r>
      <w:r w:rsidRPr="00DA4650">
        <w:rPr>
          <w:rFonts w:cs="David" w:hint="cs"/>
          <w:b/>
          <w:bCs/>
          <w:rtl/>
        </w:rPr>
        <w:lastRenderedPageBreak/>
        <w:t>ערעורים על החלטת יושבת-ראש הכנסת והסגנים שלא לאשר דחיפות הצעות לסדר היום</w:t>
      </w:r>
    </w:p>
    <w:p w14:paraId="5FD87A1E" w14:textId="77777777" w:rsidR="00DA4650" w:rsidRPr="00DA4650" w:rsidRDefault="00DA4650" w:rsidP="00DA4650">
      <w:pPr>
        <w:bidi/>
        <w:ind w:left="1004" w:hanging="284"/>
        <w:jc w:val="both"/>
        <w:rPr>
          <w:rFonts w:cs="David" w:hint="cs"/>
          <w:b/>
          <w:bCs/>
          <w:rtl/>
        </w:rPr>
      </w:pPr>
      <w:r w:rsidRPr="00DA4650">
        <w:rPr>
          <w:rFonts w:cs="David" w:hint="cs"/>
          <w:b/>
          <w:bCs/>
          <w:rtl/>
        </w:rPr>
        <w:t>א.  ערעורו של חבר הכנסת דב חנין, בנושא התבטאויותיו של ראש עיריית רמלה בגנות ערביי עירו</w:t>
      </w:r>
    </w:p>
    <w:p w14:paraId="0ED1AF63" w14:textId="77777777" w:rsidR="00DA4650" w:rsidRPr="00DA4650" w:rsidRDefault="00DA4650" w:rsidP="00DA4650">
      <w:pPr>
        <w:bidi/>
        <w:ind w:left="1004" w:hanging="284"/>
        <w:jc w:val="both"/>
        <w:rPr>
          <w:rFonts w:cs="David" w:hint="cs"/>
          <w:b/>
          <w:bCs/>
          <w:rtl/>
        </w:rPr>
      </w:pPr>
      <w:r w:rsidRPr="00DA4650">
        <w:rPr>
          <w:rFonts w:cs="David" w:hint="cs"/>
          <w:b/>
          <w:bCs/>
          <w:rtl/>
        </w:rPr>
        <w:t>ב. ערעורו של חבר הכנסת ואסל טאהא בנושא התבטאויותיו של ראש עיריית רמלה כנגד תושבים ערבים</w:t>
      </w:r>
    </w:p>
    <w:p w14:paraId="1D4229C8" w14:textId="77777777" w:rsidR="00DA4650" w:rsidRPr="00DA4650" w:rsidRDefault="00DA4650" w:rsidP="00DA4650">
      <w:pPr>
        <w:bidi/>
        <w:ind w:left="720"/>
        <w:jc w:val="both"/>
        <w:rPr>
          <w:rFonts w:cs="David" w:hint="cs"/>
          <w:b/>
          <w:bCs/>
          <w:u w:val="single"/>
        </w:rPr>
      </w:pPr>
      <w:r w:rsidRPr="00DA4650">
        <w:rPr>
          <w:rFonts w:cs="David" w:hint="cs"/>
          <w:b/>
          <w:bCs/>
          <w:u w:val="single"/>
          <w:rtl/>
        </w:rPr>
        <w:t>ג. ערעורה של חברת הכנסת נדיה חילו בנושא התבטאויותיו של ראש עיריית רמלה</w:t>
      </w:r>
    </w:p>
    <w:p w14:paraId="0E4995B5" w14:textId="77777777" w:rsidR="00DA4650" w:rsidRPr="00DA4650" w:rsidRDefault="00DA4650" w:rsidP="00DA4650">
      <w:pPr>
        <w:bidi/>
        <w:ind w:hanging="567"/>
        <w:jc w:val="both"/>
        <w:rPr>
          <w:rFonts w:cs="David" w:hint="cs"/>
          <w:rtl/>
        </w:rPr>
      </w:pPr>
    </w:p>
    <w:p w14:paraId="3800EF23"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6E2D5E7" w14:textId="77777777" w:rsidR="00DA4650" w:rsidRPr="00DA4650" w:rsidRDefault="00DA4650" w:rsidP="00DA4650">
      <w:pPr>
        <w:bidi/>
        <w:jc w:val="both"/>
        <w:rPr>
          <w:rFonts w:cs="David" w:hint="cs"/>
          <w:u w:val="single"/>
          <w:rtl/>
        </w:rPr>
      </w:pPr>
    </w:p>
    <w:p w14:paraId="1734BDA3" w14:textId="77777777" w:rsidR="00DA4650" w:rsidRPr="00DA4650" w:rsidRDefault="00DA4650" w:rsidP="00DA4650">
      <w:pPr>
        <w:bidi/>
        <w:jc w:val="both"/>
        <w:rPr>
          <w:rFonts w:cs="David" w:hint="cs"/>
          <w:rtl/>
        </w:rPr>
      </w:pPr>
      <w:r w:rsidRPr="00DA4650">
        <w:rPr>
          <w:rFonts w:cs="David" w:hint="cs"/>
          <w:rtl/>
        </w:rPr>
        <w:tab/>
        <w:t xml:space="preserve">בוקר טוב לכולם, אני מבקשת להתחיל את הישיבה. שקט ביציע. יש לנו סדר יום ארוך. לפני שמתחילים, כנסת ישראל, כדרכה זה כמה שנים, מציינת את היום הבין-לאומי לאנשים עם מוגבלות. אני מקדמת בברכה את גב' פנינה פירסטון, שאחראית על פורום ארגונים למאבק באבטלה, קואליציית נשים לשלום ומטה מאבק הנכים. יישר כוח, בשמי ובשם כל הוועדה, על העבודה החשובה שאתם עושים, המשיכו. חברי הכנסת אתכם במאבק שלכם, ואני מאמינה שיחד נצליח להוביל מהפיכה בשנים הקרובות. </w:t>
      </w:r>
    </w:p>
    <w:p w14:paraId="5D5BCAF7" w14:textId="77777777" w:rsidR="00DA4650" w:rsidRPr="00DA4650" w:rsidRDefault="00DA4650" w:rsidP="00DA4650">
      <w:pPr>
        <w:bidi/>
        <w:jc w:val="both"/>
        <w:rPr>
          <w:rFonts w:cs="David" w:hint="cs"/>
          <w:rtl/>
        </w:rPr>
      </w:pPr>
    </w:p>
    <w:p w14:paraId="25863AC7" w14:textId="77777777" w:rsidR="00DA4650" w:rsidRPr="00DA4650" w:rsidRDefault="00DA4650" w:rsidP="00DA4650">
      <w:pPr>
        <w:bidi/>
        <w:ind w:firstLine="567"/>
        <w:jc w:val="both"/>
        <w:rPr>
          <w:rFonts w:cs="David" w:hint="cs"/>
          <w:rtl/>
        </w:rPr>
      </w:pPr>
      <w:r w:rsidRPr="00DA4650">
        <w:rPr>
          <w:rFonts w:cs="David" w:hint="cs"/>
          <w:rtl/>
        </w:rPr>
        <w:t xml:space="preserve">היום הזה קשור גם קצת </w:t>
      </w:r>
      <w:r w:rsidRPr="00DA4650">
        <w:rPr>
          <w:rFonts w:cs="David"/>
          <w:rtl/>
        </w:rPr>
        <w:t>–</w:t>
      </w:r>
      <w:r w:rsidRPr="00DA4650">
        <w:rPr>
          <w:rFonts w:cs="David" w:hint="cs"/>
          <w:rtl/>
        </w:rPr>
        <w:t xml:space="preserve"> ויותר ממעט </w:t>
      </w:r>
      <w:r w:rsidRPr="00DA4650">
        <w:rPr>
          <w:rFonts w:cs="David"/>
          <w:rtl/>
        </w:rPr>
        <w:t>–</w:t>
      </w:r>
      <w:r w:rsidRPr="00DA4650">
        <w:rPr>
          <w:rFonts w:cs="David" w:hint="cs"/>
          <w:rtl/>
        </w:rPr>
        <w:t xml:space="preserve"> לסוגיה של חוק ההסדרים בכלל. זה יהיה הנושא השני שעל סדר יומה של הוועדה. היום אנחנו חודש אחרי שחוק התקציב וחוק ההסדרים הונח על שולחן הכנסת. מחר תקיים ועדת הכנסת דיון ראשוני בנושא פיצול חוק ההסדרים. נתחיל בדיון הזה מייד לאחר הערעורים על הצעות לסדר שלא אושרו בנשיאות אתמול. מי מייצג את הנשיאות? חברת הכנסת אביטל. </w:t>
      </w:r>
    </w:p>
    <w:p w14:paraId="29899DFD" w14:textId="77777777" w:rsidR="00DA4650" w:rsidRPr="00DA4650" w:rsidRDefault="00DA4650" w:rsidP="00DA4650">
      <w:pPr>
        <w:bidi/>
        <w:jc w:val="both"/>
        <w:rPr>
          <w:rFonts w:cs="David" w:hint="cs"/>
          <w:rtl/>
        </w:rPr>
      </w:pPr>
    </w:p>
    <w:p w14:paraId="1F7EC782" w14:textId="77777777" w:rsidR="00DA4650" w:rsidRPr="00DA4650" w:rsidRDefault="00DA4650" w:rsidP="00DA4650">
      <w:pPr>
        <w:bidi/>
        <w:jc w:val="both"/>
        <w:rPr>
          <w:rFonts w:cs="David" w:hint="cs"/>
          <w:rtl/>
        </w:rPr>
      </w:pPr>
      <w:r w:rsidRPr="00DA4650">
        <w:rPr>
          <w:rFonts w:cs="David" w:hint="cs"/>
          <w:u w:val="single"/>
          <w:rtl/>
        </w:rPr>
        <w:t>משה גפני:</w:t>
      </w:r>
    </w:p>
    <w:p w14:paraId="5DB87C79" w14:textId="77777777" w:rsidR="00DA4650" w:rsidRPr="00DA4650" w:rsidRDefault="00DA4650" w:rsidP="00DA4650">
      <w:pPr>
        <w:bidi/>
        <w:jc w:val="both"/>
        <w:rPr>
          <w:rFonts w:cs="David" w:hint="cs"/>
          <w:rtl/>
        </w:rPr>
      </w:pPr>
    </w:p>
    <w:p w14:paraId="098C1B48" w14:textId="77777777" w:rsidR="00DA4650" w:rsidRPr="00DA4650" w:rsidRDefault="00DA4650" w:rsidP="00DA4650">
      <w:pPr>
        <w:bidi/>
        <w:jc w:val="both"/>
        <w:rPr>
          <w:rFonts w:cs="David" w:hint="cs"/>
          <w:rtl/>
        </w:rPr>
      </w:pPr>
      <w:r w:rsidRPr="00DA4650">
        <w:rPr>
          <w:rFonts w:cs="David" w:hint="cs"/>
          <w:rtl/>
        </w:rPr>
        <w:tab/>
        <w:t xml:space="preserve">יש לי הצעה לסדר. גברתי היושבת-ראש, אני חושב שאביע דעה של חלק גדול מהחברים בדברי: אני רוצה לשבח אותך על הפעילות שלך בנושא חוק ההסדרים. אני חושב שהצלת את כבוד הכנסת. מה שנעשה בשנים האחרונות עם חוק ההסדרים היה ביזוי של הכנסת </w:t>
      </w:r>
      <w:r w:rsidRPr="00DA4650">
        <w:rPr>
          <w:rFonts w:cs="David"/>
          <w:rtl/>
        </w:rPr>
        <w:t>–</w:t>
      </w:r>
      <w:r w:rsidRPr="00DA4650">
        <w:rPr>
          <w:rFonts w:cs="David" w:hint="cs"/>
          <w:rtl/>
        </w:rPr>
        <w:t xml:space="preserve"> הפיכת הכנסת לאוטומט, שלא לוקח את החקיקה באופן רציני. </w:t>
      </w:r>
    </w:p>
    <w:p w14:paraId="5EFF4D28" w14:textId="77777777" w:rsidR="00DA4650" w:rsidRPr="00DA4650" w:rsidRDefault="00DA4650" w:rsidP="00DA4650">
      <w:pPr>
        <w:bidi/>
        <w:jc w:val="both"/>
        <w:rPr>
          <w:rFonts w:cs="David" w:hint="cs"/>
          <w:rtl/>
        </w:rPr>
      </w:pPr>
    </w:p>
    <w:p w14:paraId="033FD39F" w14:textId="77777777" w:rsidR="00DA4650" w:rsidRPr="00DA4650" w:rsidRDefault="00DA4650" w:rsidP="00DA4650">
      <w:pPr>
        <w:bidi/>
        <w:ind w:firstLine="567"/>
        <w:jc w:val="both"/>
        <w:rPr>
          <w:rFonts w:cs="David" w:hint="cs"/>
          <w:rtl/>
        </w:rPr>
      </w:pPr>
      <w:r w:rsidRPr="00DA4650">
        <w:rPr>
          <w:rFonts w:cs="David" w:hint="cs"/>
          <w:rtl/>
        </w:rPr>
        <w:t xml:space="preserve">אני מבין שהיה לך קשה ולא פשוט לעמוד מול כוחות חזקים, שרצו למנוע את הפעילות שלך. אני חושב שתיזכרי בהיסטוריה של הכנסת כמי ששינתה את המהלך של התבזות הכנסת בחקיקה. אני רוצה לשבח גם את היועצת המשפטית לכנסת בעניין הזה. אני מקווה שלא נעשה היום טעויות. </w:t>
      </w:r>
    </w:p>
    <w:p w14:paraId="42A6374E" w14:textId="77777777" w:rsidR="00DA4650" w:rsidRPr="00DA4650" w:rsidRDefault="00DA4650" w:rsidP="00DA4650">
      <w:pPr>
        <w:bidi/>
        <w:jc w:val="both"/>
        <w:rPr>
          <w:rFonts w:cs="David" w:hint="cs"/>
          <w:rtl/>
        </w:rPr>
      </w:pPr>
    </w:p>
    <w:p w14:paraId="7DA47C2F"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2A3D078B" w14:textId="77777777" w:rsidR="00DA4650" w:rsidRPr="00DA4650" w:rsidRDefault="00DA4650" w:rsidP="00DA4650">
      <w:pPr>
        <w:bidi/>
        <w:jc w:val="both"/>
        <w:rPr>
          <w:rFonts w:cs="David" w:hint="cs"/>
          <w:rtl/>
        </w:rPr>
      </w:pPr>
    </w:p>
    <w:p w14:paraId="02572BB4" w14:textId="77777777" w:rsidR="00DA4650" w:rsidRPr="00DA4650" w:rsidRDefault="00DA4650" w:rsidP="00DA4650">
      <w:pPr>
        <w:bidi/>
        <w:ind w:firstLine="567"/>
        <w:jc w:val="both"/>
        <w:rPr>
          <w:rFonts w:cs="David" w:hint="cs"/>
          <w:rtl/>
        </w:rPr>
      </w:pPr>
      <w:r w:rsidRPr="00DA4650">
        <w:rPr>
          <w:rFonts w:cs="David" w:hint="cs"/>
          <w:rtl/>
        </w:rPr>
        <w:t>אנחנו מצטרפים.</w:t>
      </w:r>
    </w:p>
    <w:p w14:paraId="65344173" w14:textId="77777777" w:rsidR="00DA4650" w:rsidRPr="00DA4650" w:rsidRDefault="00DA4650" w:rsidP="00DA4650">
      <w:pPr>
        <w:bidi/>
        <w:jc w:val="both"/>
        <w:rPr>
          <w:rFonts w:cs="David" w:hint="cs"/>
          <w:rtl/>
        </w:rPr>
      </w:pPr>
    </w:p>
    <w:p w14:paraId="20BFC74D" w14:textId="77777777" w:rsidR="00DA4650" w:rsidRPr="00DA4650" w:rsidRDefault="00DA4650" w:rsidP="00DA4650">
      <w:pPr>
        <w:bidi/>
        <w:jc w:val="both"/>
        <w:rPr>
          <w:rFonts w:cs="David" w:hint="cs"/>
          <w:rtl/>
        </w:rPr>
      </w:pPr>
      <w:r w:rsidRPr="00DA4650">
        <w:rPr>
          <w:rFonts w:cs="David" w:hint="cs"/>
          <w:u w:val="single"/>
          <w:rtl/>
        </w:rPr>
        <w:t>יורם מרציאנו:</w:t>
      </w:r>
    </w:p>
    <w:p w14:paraId="784D9C60" w14:textId="77777777" w:rsidR="00DA4650" w:rsidRPr="00DA4650" w:rsidRDefault="00DA4650" w:rsidP="00DA4650">
      <w:pPr>
        <w:bidi/>
        <w:jc w:val="both"/>
        <w:rPr>
          <w:rFonts w:cs="David" w:hint="cs"/>
          <w:rtl/>
        </w:rPr>
      </w:pPr>
    </w:p>
    <w:p w14:paraId="5475130C" w14:textId="77777777" w:rsidR="00DA4650" w:rsidRPr="00DA4650" w:rsidRDefault="00DA4650" w:rsidP="00DA4650">
      <w:pPr>
        <w:bidi/>
        <w:ind w:firstLine="567"/>
        <w:jc w:val="both"/>
        <w:rPr>
          <w:rFonts w:cs="David" w:hint="cs"/>
          <w:rtl/>
        </w:rPr>
      </w:pPr>
      <w:r w:rsidRPr="00DA4650">
        <w:rPr>
          <w:rFonts w:cs="David" w:hint="cs"/>
          <w:rtl/>
        </w:rPr>
        <w:t>לא שיבחת את זה שלא הסכימו להתחלף, זה לא יפה.</w:t>
      </w:r>
    </w:p>
    <w:p w14:paraId="2A689D16" w14:textId="77777777" w:rsidR="00DA4650" w:rsidRPr="00DA4650" w:rsidRDefault="00DA4650" w:rsidP="00DA4650">
      <w:pPr>
        <w:bidi/>
        <w:jc w:val="both"/>
        <w:rPr>
          <w:rFonts w:cs="David" w:hint="cs"/>
          <w:rtl/>
        </w:rPr>
      </w:pPr>
    </w:p>
    <w:p w14:paraId="0A5F13C9" w14:textId="77777777" w:rsidR="00DA4650" w:rsidRPr="00DA4650" w:rsidRDefault="00DA4650" w:rsidP="00DA4650">
      <w:pPr>
        <w:bidi/>
        <w:jc w:val="both"/>
        <w:rPr>
          <w:rFonts w:cs="David" w:hint="cs"/>
          <w:rtl/>
        </w:rPr>
      </w:pPr>
      <w:r w:rsidRPr="00DA4650">
        <w:rPr>
          <w:rFonts w:cs="David" w:hint="cs"/>
          <w:u w:val="single"/>
          <w:rtl/>
        </w:rPr>
        <w:t>אבשלום וילן:</w:t>
      </w:r>
    </w:p>
    <w:p w14:paraId="7C86C1BC" w14:textId="77777777" w:rsidR="00DA4650" w:rsidRPr="00DA4650" w:rsidRDefault="00DA4650" w:rsidP="00DA4650">
      <w:pPr>
        <w:bidi/>
        <w:jc w:val="both"/>
        <w:rPr>
          <w:rFonts w:cs="David" w:hint="cs"/>
          <w:rtl/>
        </w:rPr>
      </w:pPr>
    </w:p>
    <w:p w14:paraId="58C34095" w14:textId="77777777" w:rsidR="00DA4650" w:rsidRPr="00DA4650" w:rsidRDefault="00DA4650" w:rsidP="00DA4650">
      <w:pPr>
        <w:bidi/>
        <w:jc w:val="both"/>
        <w:rPr>
          <w:rFonts w:cs="David" w:hint="cs"/>
          <w:rtl/>
        </w:rPr>
      </w:pPr>
      <w:r w:rsidRPr="00DA4650">
        <w:rPr>
          <w:rFonts w:cs="David" w:hint="cs"/>
          <w:rtl/>
        </w:rPr>
        <w:tab/>
        <w:t xml:space="preserve">הדברים הגיעו עד לבית המשפט העליון, והוא אמר את דברו לפני כשנה. כבוד היושבת-ראש והיועצת המשפטית בעצם עבדו בהתאם לפסק הדין. אני רוצה לשמוע אותך משבח את בית המשפט העליון. </w:t>
      </w:r>
    </w:p>
    <w:p w14:paraId="55917490" w14:textId="77777777" w:rsidR="00DA4650" w:rsidRPr="00DA4650" w:rsidRDefault="00DA4650" w:rsidP="00DA4650">
      <w:pPr>
        <w:bidi/>
        <w:jc w:val="both"/>
        <w:rPr>
          <w:rFonts w:cs="David" w:hint="cs"/>
          <w:rtl/>
        </w:rPr>
      </w:pPr>
    </w:p>
    <w:p w14:paraId="48318962" w14:textId="77777777" w:rsidR="00DA4650" w:rsidRPr="00DA4650" w:rsidRDefault="00DA4650" w:rsidP="00DA4650">
      <w:pPr>
        <w:bidi/>
        <w:jc w:val="both"/>
        <w:rPr>
          <w:rFonts w:cs="David" w:hint="cs"/>
          <w:rtl/>
        </w:rPr>
      </w:pPr>
      <w:r w:rsidRPr="00DA4650">
        <w:rPr>
          <w:rFonts w:cs="David" w:hint="cs"/>
          <w:u w:val="single"/>
          <w:rtl/>
        </w:rPr>
        <w:t>משה גפני:</w:t>
      </w:r>
    </w:p>
    <w:p w14:paraId="2F7062F9" w14:textId="77777777" w:rsidR="00DA4650" w:rsidRPr="00DA4650" w:rsidRDefault="00DA4650" w:rsidP="00DA4650">
      <w:pPr>
        <w:bidi/>
        <w:jc w:val="both"/>
        <w:rPr>
          <w:rFonts w:cs="David" w:hint="cs"/>
          <w:rtl/>
        </w:rPr>
      </w:pPr>
    </w:p>
    <w:p w14:paraId="0591B34B" w14:textId="77777777" w:rsidR="00DA4650" w:rsidRPr="00DA4650" w:rsidRDefault="00DA4650" w:rsidP="00DA4650">
      <w:pPr>
        <w:bidi/>
        <w:ind w:firstLine="567"/>
        <w:jc w:val="both"/>
        <w:rPr>
          <w:rFonts w:cs="David" w:hint="cs"/>
          <w:rtl/>
        </w:rPr>
      </w:pPr>
      <w:r w:rsidRPr="00DA4650">
        <w:rPr>
          <w:rFonts w:cs="David" w:hint="cs"/>
          <w:rtl/>
        </w:rPr>
        <w:t xml:space="preserve">מה זה שייך, יש הפרדת רשויות מוחלטת. </w:t>
      </w:r>
    </w:p>
    <w:p w14:paraId="4197E6A3" w14:textId="77777777" w:rsidR="00DA4650" w:rsidRPr="00DA4650" w:rsidRDefault="00DA4650" w:rsidP="00DA4650">
      <w:pPr>
        <w:bidi/>
        <w:jc w:val="both"/>
        <w:rPr>
          <w:rFonts w:cs="David" w:hint="cs"/>
          <w:rtl/>
        </w:rPr>
      </w:pPr>
    </w:p>
    <w:p w14:paraId="7B77E35D"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415A530F" w14:textId="77777777" w:rsidR="00DA4650" w:rsidRPr="00DA4650" w:rsidRDefault="00DA4650" w:rsidP="00DA4650">
      <w:pPr>
        <w:bidi/>
        <w:jc w:val="both"/>
        <w:rPr>
          <w:rFonts w:cs="David" w:hint="cs"/>
          <w:rtl/>
        </w:rPr>
      </w:pPr>
    </w:p>
    <w:p w14:paraId="41312C0F" w14:textId="77777777" w:rsidR="00DA4650" w:rsidRPr="00DA4650" w:rsidRDefault="00DA4650" w:rsidP="00DA4650">
      <w:pPr>
        <w:bidi/>
        <w:ind w:firstLine="567"/>
        <w:jc w:val="both"/>
        <w:rPr>
          <w:rFonts w:cs="David" w:hint="cs"/>
          <w:rtl/>
        </w:rPr>
      </w:pPr>
      <w:r w:rsidRPr="00DA4650">
        <w:rPr>
          <w:rFonts w:cs="David" w:hint="cs"/>
          <w:rtl/>
        </w:rPr>
        <w:t xml:space="preserve">לכל אומרי התשבחות, אנחנו בתחילת הדיון, אשמח לשמוע את החברים בהמשך.  </w:t>
      </w:r>
    </w:p>
    <w:p w14:paraId="16740B7A" w14:textId="77777777" w:rsidR="00DA4650" w:rsidRPr="00DA4650" w:rsidRDefault="00DA4650" w:rsidP="00DA4650">
      <w:pPr>
        <w:bidi/>
        <w:jc w:val="both"/>
        <w:rPr>
          <w:rFonts w:cs="David" w:hint="cs"/>
          <w:rtl/>
        </w:rPr>
      </w:pPr>
    </w:p>
    <w:p w14:paraId="7CE8FA7E" w14:textId="77777777" w:rsidR="00DA4650" w:rsidRPr="00DA4650" w:rsidRDefault="00DA4650" w:rsidP="00DA4650">
      <w:pPr>
        <w:bidi/>
        <w:jc w:val="both"/>
        <w:rPr>
          <w:rFonts w:cs="David" w:hint="cs"/>
          <w:rtl/>
        </w:rPr>
      </w:pPr>
      <w:r w:rsidRPr="00DA4650">
        <w:rPr>
          <w:rFonts w:cs="David" w:hint="cs"/>
          <w:u w:val="single"/>
          <w:rtl/>
        </w:rPr>
        <w:t>משה גפני:</w:t>
      </w:r>
    </w:p>
    <w:p w14:paraId="10DEB64D" w14:textId="77777777" w:rsidR="00DA4650" w:rsidRPr="00DA4650" w:rsidRDefault="00DA4650" w:rsidP="00DA4650">
      <w:pPr>
        <w:bidi/>
        <w:jc w:val="both"/>
        <w:rPr>
          <w:rFonts w:cs="David" w:hint="cs"/>
          <w:rtl/>
        </w:rPr>
      </w:pPr>
    </w:p>
    <w:p w14:paraId="4B046BA2" w14:textId="77777777" w:rsidR="00DA4650" w:rsidRPr="00DA4650" w:rsidRDefault="00DA4650" w:rsidP="00DA4650">
      <w:pPr>
        <w:bidi/>
        <w:jc w:val="both"/>
        <w:rPr>
          <w:rFonts w:cs="David" w:hint="cs"/>
          <w:rtl/>
        </w:rPr>
      </w:pPr>
      <w:r w:rsidRPr="00DA4650">
        <w:rPr>
          <w:rFonts w:cs="David" w:hint="cs"/>
          <w:rtl/>
        </w:rPr>
        <w:tab/>
        <w:t xml:space="preserve">שאחזור על זה שוב בהמשך? </w:t>
      </w:r>
    </w:p>
    <w:p w14:paraId="03A20085" w14:textId="77777777" w:rsidR="00DA4650" w:rsidRPr="00DA4650" w:rsidRDefault="00DA4650" w:rsidP="00DA4650">
      <w:pPr>
        <w:bidi/>
        <w:jc w:val="both"/>
        <w:rPr>
          <w:rFonts w:cs="David" w:hint="cs"/>
          <w:rtl/>
        </w:rPr>
      </w:pPr>
    </w:p>
    <w:p w14:paraId="78FA998C" w14:textId="77777777" w:rsidR="00DA4650" w:rsidRPr="00DA4650" w:rsidRDefault="00DA4650" w:rsidP="00DA4650">
      <w:pPr>
        <w:bidi/>
        <w:jc w:val="both"/>
        <w:rPr>
          <w:rFonts w:cs="David" w:hint="cs"/>
          <w:rtl/>
        </w:rPr>
      </w:pPr>
      <w:r w:rsidRPr="00DA4650">
        <w:rPr>
          <w:rFonts w:cs="David" w:hint="cs"/>
          <w:u w:val="single"/>
          <w:rtl/>
        </w:rPr>
        <w:t>יעקב מרגי:</w:t>
      </w:r>
    </w:p>
    <w:p w14:paraId="40E188A5" w14:textId="77777777" w:rsidR="00DA4650" w:rsidRPr="00DA4650" w:rsidRDefault="00DA4650" w:rsidP="00DA4650">
      <w:pPr>
        <w:bidi/>
        <w:jc w:val="both"/>
        <w:rPr>
          <w:rFonts w:cs="David" w:hint="cs"/>
          <w:rtl/>
        </w:rPr>
      </w:pPr>
    </w:p>
    <w:p w14:paraId="2743F44A" w14:textId="77777777" w:rsidR="00DA4650" w:rsidRPr="00DA4650" w:rsidRDefault="00DA4650" w:rsidP="00DA4650">
      <w:pPr>
        <w:bidi/>
        <w:jc w:val="both"/>
        <w:rPr>
          <w:rFonts w:cs="David" w:hint="cs"/>
          <w:rtl/>
        </w:rPr>
      </w:pPr>
      <w:r w:rsidRPr="00DA4650">
        <w:rPr>
          <w:rFonts w:cs="David" w:hint="cs"/>
          <w:rtl/>
        </w:rPr>
        <w:tab/>
        <w:t xml:space="preserve">זה לא קורה לו הרבה. </w:t>
      </w:r>
    </w:p>
    <w:p w14:paraId="74FF8642" w14:textId="77777777" w:rsidR="00DA4650" w:rsidRPr="00DA4650" w:rsidRDefault="00DA4650" w:rsidP="00DA4650">
      <w:pPr>
        <w:bidi/>
        <w:jc w:val="both"/>
        <w:rPr>
          <w:rFonts w:cs="David" w:hint="cs"/>
          <w:rtl/>
        </w:rPr>
      </w:pPr>
    </w:p>
    <w:p w14:paraId="09CE87D8"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33E124E" w14:textId="77777777" w:rsidR="00DA4650" w:rsidRPr="00DA4650" w:rsidRDefault="00DA4650" w:rsidP="00DA4650">
      <w:pPr>
        <w:bidi/>
        <w:jc w:val="both"/>
        <w:rPr>
          <w:rFonts w:cs="David" w:hint="cs"/>
          <w:rtl/>
        </w:rPr>
      </w:pPr>
    </w:p>
    <w:p w14:paraId="0F5113F4" w14:textId="77777777" w:rsidR="00DA4650" w:rsidRPr="00DA4650" w:rsidRDefault="00DA4650" w:rsidP="00DA4650">
      <w:pPr>
        <w:bidi/>
        <w:ind w:firstLine="567"/>
        <w:jc w:val="both"/>
        <w:rPr>
          <w:rFonts w:cs="David" w:hint="cs"/>
          <w:rtl/>
        </w:rPr>
      </w:pPr>
      <w:r w:rsidRPr="00DA4650">
        <w:rPr>
          <w:rFonts w:cs="David" w:hint="cs"/>
          <w:rtl/>
        </w:rPr>
        <w:t xml:space="preserve">הנושא הראשון שעל סדר היום הוא הערעורים. חבר הכנסת דב חנין, לגבי התבטאות ראש עיריית רמלה. שני חברי כנסת נוספים ביקשו זאת </w:t>
      </w:r>
      <w:r w:rsidRPr="00DA4650">
        <w:rPr>
          <w:rFonts w:cs="David"/>
          <w:rtl/>
        </w:rPr>
        <w:t>–</w:t>
      </w:r>
      <w:r w:rsidRPr="00DA4650">
        <w:rPr>
          <w:rFonts w:cs="David" w:hint="cs"/>
          <w:rtl/>
        </w:rPr>
        <w:t xml:space="preserve"> חבר הכנסת ואסל טאהא וחברת הכנסת נדיה חילו. לאחר מכן יידון ערעורו של חבר הכנסת מוחמד ברכה בנושא של החלטת האו"ם שקוראת לישראל לסגת מהשטחים הכבושים. נעשה זאת בקצרה, חבר הכנסת ינמק, הנשיאות תשיב ונעבור להצבעה.</w:t>
      </w:r>
    </w:p>
    <w:p w14:paraId="34773469" w14:textId="77777777" w:rsidR="00DA4650" w:rsidRPr="00DA4650" w:rsidRDefault="00DA4650" w:rsidP="00DA4650">
      <w:pPr>
        <w:bidi/>
        <w:jc w:val="both"/>
        <w:rPr>
          <w:rFonts w:cs="David" w:hint="cs"/>
          <w:rtl/>
        </w:rPr>
      </w:pPr>
    </w:p>
    <w:p w14:paraId="5C225F88" w14:textId="77777777" w:rsidR="00DA4650" w:rsidRPr="00DA4650" w:rsidRDefault="00DA4650" w:rsidP="00DA4650">
      <w:pPr>
        <w:bidi/>
        <w:jc w:val="both"/>
        <w:rPr>
          <w:rFonts w:cs="David" w:hint="cs"/>
          <w:rtl/>
        </w:rPr>
      </w:pPr>
      <w:r w:rsidRPr="00DA4650">
        <w:rPr>
          <w:rFonts w:cs="David" w:hint="cs"/>
          <w:u w:val="single"/>
          <w:rtl/>
        </w:rPr>
        <w:t>יורם מרציאנו:</w:t>
      </w:r>
    </w:p>
    <w:p w14:paraId="2DB7D7DF" w14:textId="77777777" w:rsidR="00DA4650" w:rsidRPr="00DA4650" w:rsidRDefault="00DA4650" w:rsidP="00DA4650">
      <w:pPr>
        <w:bidi/>
        <w:jc w:val="both"/>
        <w:rPr>
          <w:rFonts w:cs="David" w:hint="cs"/>
          <w:rtl/>
        </w:rPr>
      </w:pPr>
    </w:p>
    <w:p w14:paraId="00E15C55" w14:textId="77777777" w:rsidR="00DA4650" w:rsidRPr="00DA4650" w:rsidRDefault="00DA4650" w:rsidP="00DA4650">
      <w:pPr>
        <w:bidi/>
        <w:ind w:firstLine="567"/>
        <w:jc w:val="both"/>
        <w:rPr>
          <w:rFonts w:cs="David" w:hint="cs"/>
          <w:rtl/>
        </w:rPr>
      </w:pPr>
      <w:r w:rsidRPr="00DA4650">
        <w:rPr>
          <w:rFonts w:cs="David" w:hint="cs"/>
          <w:rtl/>
        </w:rPr>
        <w:t xml:space="preserve">אני רוצה לומר משהו לגבי בקשת חברי הכנסת, הערעורים. אם את שמה לב, יש פה שלושה חברי כנסת שמעלים את אותו נושא. כבן האזור, כבן לוד שמכיר את רמלה, אני אומר לכם שההתבטאות הזאת של ראש עיריית רמלה צריכה להדיר שינה מעינינו חברי הכנסת. </w:t>
      </w:r>
    </w:p>
    <w:p w14:paraId="609FE5F2" w14:textId="77777777" w:rsidR="00DA4650" w:rsidRPr="00DA4650" w:rsidRDefault="00DA4650" w:rsidP="00DA4650">
      <w:pPr>
        <w:bidi/>
        <w:jc w:val="both"/>
        <w:rPr>
          <w:rFonts w:cs="David" w:hint="cs"/>
          <w:rtl/>
        </w:rPr>
      </w:pPr>
    </w:p>
    <w:p w14:paraId="7145502D"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0B21BCCC" w14:textId="77777777" w:rsidR="00DA4650" w:rsidRPr="00DA4650" w:rsidRDefault="00DA4650" w:rsidP="00DA4650">
      <w:pPr>
        <w:bidi/>
        <w:jc w:val="both"/>
        <w:rPr>
          <w:rFonts w:cs="David" w:hint="cs"/>
          <w:u w:val="single"/>
          <w:rtl/>
        </w:rPr>
      </w:pPr>
    </w:p>
    <w:p w14:paraId="285487B2" w14:textId="77777777" w:rsidR="00DA4650" w:rsidRPr="00DA4650" w:rsidRDefault="00DA4650" w:rsidP="00DA4650">
      <w:pPr>
        <w:bidi/>
        <w:jc w:val="both"/>
        <w:rPr>
          <w:rFonts w:cs="David" w:hint="cs"/>
          <w:rtl/>
        </w:rPr>
      </w:pPr>
      <w:r w:rsidRPr="00DA4650">
        <w:rPr>
          <w:rFonts w:cs="David" w:hint="cs"/>
          <w:rtl/>
        </w:rPr>
        <w:tab/>
        <w:t xml:space="preserve">אתה יכול לחזור על הדברים, לא כולם מעודכנים. </w:t>
      </w:r>
    </w:p>
    <w:p w14:paraId="4DE68A3C" w14:textId="77777777" w:rsidR="00DA4650" w:rsidRPr="00DA4650" w:rsidRDefault="00DA4650" w:rsidP="00DA4650">
      <w:pPr>
        <w:bidi/>
        <w:jc w:val="both"/>
        <w:rPr>
          <w:rFonts w:cs="David" w:hint="cs"/>
          <w:rtl/>
        </w:rPr>
      </w:pPr>
    </w:p>
    <w:p w14:paraId="20520015" w14:textId="77777777" w:rsidR="00DA4650" w:rsidRPr="00DA4650" w:rsidRDefault="00DA4650" w:rsidP="00DA4650">
      <w:pPr>
        <w:bidi/>
        <w:jc w:val="both"/>
        <w:rPr>
          <w:rFonts w:cs="David" w:hint="cs"/>
          <w:rtl/>
        </w:rPr>
      </w:pPr>
      <w:r w:rsidRPr="00DA4650">
        <w:rPr>
          <w:rFonts w:cs="David" w:hint="cs"/>
          <w:u w:val="single"/>
          <w:rtl/>
        </w:rPr>
        <w:t>יורם מרציאנו:</w:t>
      </w:r>
    </w:p>
    <w:p w14:paraId="04D9E8C5" w14:textId="77777777" w:rsidR="00DA4650" w:rsidRPr="00DA4650" w:rsidRDefault="00DA4650" w:rsidP="00DA4650">
      <w:pPr>
        <w:bidi/>
        <w:jc w:val="both"/>
        <w:rPr>
          <w:rFonts w:cs="David" w:hint="cs"/>
          <w:rtl/>
        </w:rPr>
      </w:pPr>
    </w:p>
    <w:p w14:paraId="36C37774" w14:textId="77777777" w:rsidR="00DA4650" w:rsidRPr="00DA4650" w:rsidRDefault="00DA4650" w:rsidP="00DA4650">
      <w:pPr>
        <w:bidi/>
        <w:jc w:val="both"/>
        <w:rPr>
          <w:rFonts w:cs="David" w:hint="cs"/>
          <w:rtl/>
        </w:rPr>
      </w:pPr>
      <w:r w:rsidRPr="00DA4650">
        <w:rPr>
          <w:rFonts w:cs="David" w:hint="cs"/>
          <w:rtl/>
        </w:rPr>
        <w:tab/>
        <w:t xml:space="preserve">אני חושב שראש עיר במדינת ישראל </w:t>
      </w:r>
      <w:r w:rsidRPr="00DA4650">
        <w:rPr>
          <w:rFonts w:cs="David"/>
          <w:rtl/>
        </w:rPr>
        <w:t>–</w:t>
      </w:r>
      <w:r w:rsidRPr="00DA4650">
        <w:rPr>
          <w:rFonts w:cs="David" w:hint="cs"/>
          <w:rtl/>
        </w:rPr>
        <w:t xml:space="preserve"> שאגב, יש לי דברים טובים לומר על תפקודו כראש עיר.</w:t>
      </w:r>
    </w:p>
    <w:p w14:paraId="03CA653A" w14:textId="77777777" w:rsidR="00DA4650" w:rsidRPr="00DA4650" w:rsidRDefault="00DA4650" w:rsidP="00DA4650">
      <w:pPr>
        <w:bidi/>
        <w:jc w:val="both"/>
        <w:rPr>
          <w:rFonts w:cs="David" w:hint="cs"/>
          <w:rtl/>
        </w:rPr>
      </w:pPr>
    </w:p>
    <w:p w14:paraId="069A0B82" w14:textId="77777777" w:rsidR="00DA4650" w:rsidRPr="00DA4650" w:rsidRDefault="00DA4650" w:rsidP="00DA4650">
      <w:pPr>
        <w:bidi/>
        <w:jc w:val="both"/>
        <w:rPr>
          <w:rFonts w:cs="David" w:hint="cs"/>
          <w:rtl/>
        </w:rPr>
      </w:pPr>
      <w:r w:rsidRPr="00DA4650">
        <w:rPr>
          <w:rFonts w:cs="David" w:hint="cs"/>
          <w:u w:val="single"/>
          <w:rtl/>
        </w:rPr>
        <w:t>נסים זאב:</w:t>
      </w:r>
    </w:p>
    <w:p w14:paraId="5EB83EDC" w14:textId="77777777" w:rsidR="00DA4650" w:rsidRPr="00DA4650" w:rsidRDefault="00DA4650" w:rsidP="00DA4650">
      <w:pPr>
        <w:bidi/>
        <w:jc w:val="both"/>
        <w:rPr>
          <w:rFonts w:cs="David" w:hint="cs"/>
          <w:rtl/>
        </w:rPr>
      </w:pPr>
    </w:p>
    <w:p w14:paraId="5D506672" w14:textId="77777777" w:rsidR="00DA4650" w:rsidRPr="00DA4650" w:rsidRDefault="00DA4650" w:rsidP="00DA4650">
      <w:pPr>
        <w:bidi/>
        <w:jc w:val="both"/>
        <w:rPr>
          <w:rFonts w:cs="David" w:hint="cs"/>
          <w:rtl/>
        </w:rPr>
      </w:pPr>
      <w:r w:rsidRPr="00DA4650">
        <w:rPr>
          <w:rFonts w:cs="David" w:hint="cs"/>
          <w:rtl/>
        </w:rPr>
        <w:tab/>
        <w:t xml:space="preserve">אז קודם הדברים הטובים. </w:t>
      </w:r>
    </w:p>
    <w:p w14:paraId="70770C29" w14:textId="77777777" w:rsidR="00DA4650" w:rsidRPr="00DA4650" w:rsidRDefault="00DA4650" w:rsidP="00DA4650">
      <w:pPr>
        <w:bidi/>
        <w:jc w:val="both"/>
        <w:rPr>
          <w:rFonts w:cs="David" w:hint="cs"/>
          <w:rtl/>
        </w:rPr>
      </w:pPr>
    </w:p>
    <w:p w14:paraId="221A7E8D" w14:textId="77777777" w:rsidR="00DA4650" w:rsidRPr="00DA4650" w:rsidRDefault="00DA4650" w:rsidP="00DA4650">
      <w:pPr>
        <w:bidi/>
        <w:jc w:val="both"/>
        <w:rPr>
          <w:rFonts w:cs="David" w:hint="cs"/>
          <w:rtl/>
        </w:rPr>
      </w:pPr>
      <w:r w:rsidRPr="00DA4650">
        <w:rPr>
          <w:rFonts w:cs="David" w:hint="cs"/>
          <w:u w:val="single"/>
          <w:rtl/>
        </w:rPr>
        <w:t>יורם מרציאנו:</w:t>
      </w:r>
    </w:p>
    <w:p w14:paraId="6D75B239" w14:textId="77777777" w:rsidR="00DA4650" w:rsidRPr="00DA4650" w:rsidRDefault="00DA4650" w:rsidP="00DA4650">
      <w:pPr>
        <w:bidi/>
        <w:jc w:val="both"/>
        <w:rPr>
          <w:rFonts w:cs="David" w:hint="cs"/>
          <w:rtl/>
        </w:rPr>
      </w:pPr>
    </w:p>
    <w:p w14:paraId="57432E17" w14:textId="77777777" w:rsidR="00DA4650" w:rsidRPr="00DA4650" w:rsidRDefault="00DA4650" w:rsidP="00DA4650">
      <w:pPr>
        <w:bidi/>
        <w:jc w:val="both"/>
        <w:rPr>
          <w:rFonts w:cs="David" w:hint="cs"/>
          <w:rtl/>
        </w:rPr>
      </w:pPr>
      <w:r w:rsidRPr="00DA4650">
        <w:rPr>
          <w:rFonts w:cs="David" w:hint="cs"/>
          <w:rtl/>
        </w:rPr>
        <w:tab/>
        <w:t xml:space="preserve">נסים, בכל הכבוד לך, </w:t>
      </w:r>
    </w:p>
    <w:p w14:paraId="474C0C16" w14:textId="77777777" w:rsidR="00DA4650" w:rsidRPr="00DA4650" w:rsidRDefault="00DA4650" w:rsidP="00DA4650">
      <w:pPr>
        <w:bidi/>
        <w:jc w:val="both"/>
        <w:rPr>
          <w:rFonts w:cs="David" w:hint="cs"/>
          <w:rtl/>
        </w:rPr>
      </w:pPr>
    </w:p>
    <w:p w14:paraId="4B7878C4"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67BDC9B2" w14:textId="77777777" w:rsidR="00DA4650" w:rsidRPr="00DA4650" w:rsidRDefault="00DA4650" w:rsidP="00DA4650">
      <w:pPr>
        <w:bidi/>
        <w:jc w:val="both"/>
        <w:rPr>
          <w:rFonts w:cs="David" w:hint="cs"/>
          <w:rtl/>
        </w:rPr>
      </w:pPr>
    </w:p>
    <w:p w14:paraId="76EFB157" w14:textId="77777777" w:rsidR="00DA4650" w:rsidRPr="00DA4650" w:rsidRDefault="00DA4650" w:rsidP="00DA4650">
      <w:pPr>
        <w:bidi/>
        <w:ind w:firstLine="567"/>
        <w:jc w:val="both"/>
        <w:rPr>
          <w:rFonts w:cs="David" w:hint="cs"/>
          <w:rtl/>
        </w:rPr>
      </w:pPr>
      <w:r w:rsidRPr="00DA4650">
        <w:rPr>
          <w:rFonts w:cs="David" w:hint="cs"/>
          <w:rtl/>
        </w:rPr>
        <w:t>אתם רוצים שנחזור על כל מה שהוא אמר בטלוויזיה?</w:t>
      </w:r>
    </w:p>
    <w:p w14:paraId="64734439" w14:textId="77777777" w:rsidR="00DA4650" w:rsidRPr="00DA4650" w:rsidRDefault="00DA4650" w:rsidP="00DA4650">
      <w:pPr>
        <w:bidi/>
        <w:jc w:val="both"/>
        <w:rPr>
          <w:rFonts w:cs="David" w:hint="cs"/>
          <w:rtl/>
        </w:rPr>
      </w:pPr>
    </w:p>
    <w:p w14:paraId="350D3505" w14:textId="77777777" w:rsidR="00DA4650" w:rsidRPr="00DA4650" w:rsidRDefault="00DA4650" w:rsidP="00DA4650">
      <w:pPr>
        <w:bidi/>
        <w:jc w:val="both"/>
        <w:rPr>
          <w:rFonts w:cs="David" w:hint="cs"/>
          <w:rtl/>
        </w:rPr>
      </w:pPr>
      <w:r w:rsidRPr="00DA4650">
        <w:rPr>
          <w:rFonts w:cs="David" w:hint="cs"/>
          <w:u w:val="single"/>
          <w:rtl/>
        </w:rPr>
        <w:t>יורם מרציאנו:</w:t>
      </w:r>
    </w:p>
    <w:p w14:paraId="56B7D363" w14:textId="77777777" w:rsidR="00DA4650" w:rsidRPr="00DA4650" w:rsidRDefault="00DA4650" w:rsidP="00DA4650">
      <w:pPr>
        <w:bidi/>
        <w:jc w:val="both"/>
        <w:rPr>
          <w:rFonts w:cs="David" w:hint="cs"/>
          <w:rtl/>
        </w:rPr>
      </w:pPr>
    </w:p>
    <w:p w14:paraId="65355D3F" w14:textId="77777777" w:rsidR="00DA4650" w:rsidRPr="00DA4650" w:rsidRDefault="00DA4650" w:rsidP="00DA4650">
      <w:pPr>
        <w:bidi/>
        <w:jc w:val="both"/>
        <w:rPr>
          <w:rFonts w:cs="David" w:hint="cs"/>
          <w:rtl/>
        </w:rPr>
      </w:pPr>
      <w:r w:rsidRPr="00DA4650">
        <w:rPr>
          <w:rFonts w:cs="David" w:hint="cs"/>
          <w:rtl/>
        </w:rPr>
        <w:tab/>
        <w:t xml:space="preserve">אתה רוצה שאני אחזור פה? אם אתה מוכן לקבל את זה, בסדר. אני לא. </w:t>
      </w:r>
    </w:p>
    <w:p w14:paraId="4B472363" w14:textId="77777777" w:rsidR="00DA4650" w:rsidRPr="00DA4650" w:rsidRDefault="00DA4650" w:rsidP="00DA4650">
      <w:pPr>
        <w:bidi/>
        <w:jc w:val="both"/>
        <w:rPr>
          <w:rFonts w:cs="David" w:hint="cs"/>
          <w:rtl/>
        </w:rPr>
      </w:pPr>
    </w:p>
    <w:p w14:paraId="03255D38"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4B75CF10" w14:textId="77777777" w:rsidR="00DA4650" w:rsidRPr="00DA4650" w:rsidRDefault="00DA4650" w:rsidP="00DA4650">
      <w:pPr>
        <w:bidi/>
        <w:jc w:val="both"/>
        <w:rPr>
          <w:rFonts w:cs="David" w:hint="cs"/>
          <w:rtl/>
        </w:rPr>
      </w:pPr>
    </w:p>
    <w:p w14:paraId="0195689E" w14:textId="77777777" w:rsidR="00DA4650" w:rsidRPr="00DA4650" w:rsidRDefault="00DA4650" w:rsidP="00DA4650">
      <w:pPr>
        <w:bidi/>
        <w:ind w:firstLine="567"/>
        <w:jc w:val="both"/>
        <w:rPr>
          <w:rFonts w:cs="David" w:hint="cs"/>
          <w:rtl/>
        </w:rPr>
      </w:pPr>
      <w:r w:rsidRPr="00DA4650">
        <w:rPr>
          <w:rFonts w:cs="David" w:hint="cs"/>
          <w:rtl/>
        </w:rPr>
        <w:t xml:space="preserve">סטיות מיניות, דברים כאלה. </w:t>
      </w:r>
    </w:p>
    <w:p w14:paraId="5BDB2AAC" w14:textId="77777777" w:rsidR="00DA4650" w:rsidRPr="00DA4650" w:rsidRDefault="00DA4650" w:rsidP="00DA4650">
      <w:pPr>
        <w:bidi/>
        <w:jc w:val="both"/>
        <w:rPr>
          <w:rFonts w:cs="David" w:hint="cs"/>
          <w:rtl/>
        </w:rPr>
      </w:pPr>
    </w:p>
    <w:p w14:paraId="0200E7F3"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7CEFD96" w14:textId="77777777" w:rsidR="00DA4650" w:rsidRPr="00DA4650" w:rsidRDefault="00DA4650" w:rsidP="00DA4650">
      <w:pPr>
        <w:bidi/>
        <w:jc w:val="both"/>
        <w:rPr>
          <w:rFonts w:cs="David" w:hint="cs"/>
          <w:rtl/>
        </w:rPr>
      </w:pPr>
    </w:p>
    <w:p w14:paraId="5AE3590E" w14:textId="77777777" w:rsidR="00DA4650" w:rsidRPr="00DA4650" w:rsidRDefault="00DA4650" w:rsidP="00DA4650">
      <w:pPr>
        <w:bidi/>
        <w:ind w:firstLine="567"/>
        <w:jc w:val="both"/>
        <w:rPr>
          <w:rFonts w:cs="David" w:hint="cs"/>
          <w:rtl/>
        </w:rPr>
      </w:pPr>
      <w:r w:rsidRPr="00DA4650">
        <w:rPr>
          <w:rFonts w:cs="David" w:hint="cs"/>
          <w:rtl/>
        </w:rPr>
        <w:t xml:space="preserve">חבר הכנסת מרצינאו, חברת הכנסת חילו. אני רוצה לעשות סדר בעניין. </w:t>
      </w:r>
    </w:p>
    <w:p w14:paraId="5EDC5EB4" w14:textId="77777777" w:rsidR="00DA4650" w:rsidRPr="00DA4650" w:rsidRDefault="00DA4650" w:rsidP="00DA4650">
      <w:pPr>
        <w:bidi/>
        <w:jc w:val="both"/>
        <w:rPr>
          <w:rFonts w:cs="David" w:hint="cs"/>
          <w:rtl/>
        </w:rPr>
      </w:pPr>
    </w:p>
    <w:p w14:paraId="4729F974" w14:textId="77777777" w:rsidR="00DA4650" w:rsidRPr="00DA4650" w:rsidRDefault="00DA4650" w:rsidP="00DA4650">
      <w:pPr>
        <w:bidi/>
        <w:jc w:val="both"/>
        <w:rPr>
          <w:rFonts w:cs="David" w:hint="cs"/>
          <w:rtl/>
        </w:rPr>
      </w:pPr>
      <w:r w:rsidRPr="00DA4650">
        <w:rPr>
          <w:rFonts w:cs="David" w:hint="cs"/>
          <w:u w:val="single"/>
          <w:rtl/>
        </w:rPr>
        <w:t>נסים זאב:</w:t>
      </w:r>
    </w:p>
    <w:p w14:paraId="3053BDB8" w14:textId="77777777" w:rsidR="00DA4650" w:rsidRPr="00DA4650" w:rsidRDefault="00DA4650" w:rsidP="00DA4650">
      <w:pPr>
        <w:bidi/>
        <w:jc w:val="both"/>
        <w:rPr>
          <w:rFonts w:cs="David" w:hint="cs"/>
          <w:rtl/>
        </w:rPr>
      </w:pPr>
    </w:p>
    <w:p w14:paraId="17A208DF" w14:textId="77777777" w:rsidR="00DA4650" w:rsidRPr="00DA4650" w:rsidRDefault="00DA4650" w:rsidP="00DA4650">
      <w:pPr>
        <w:bidi/>
        <w:jc w:val="both"/>
        <w:rPr>
          <w:rFonts w:cs="David" w:hint="cs"/>
          <w:rtl/>
        </w:rPr>
      </w:pPr>
      <w:r w:rsidRPr="00DA4650">
        <w:rPr>
          <w:rFonts w:cs="David" w:hint="cs"/>
          <w:rtl/>
        </w:rPr>
        <w:tab/>
        <w:t xml:space="preserve">רק אמרתי שקודם אומרים דברים טובים ואחר כך רעים. לא שמעתי. </w:t>
      </w:r>
    </w:p>
    <w:p w14:paraId="3E3B225C" w14:textId="77777777" w:rsidR="00DA4650" w:rsidRPr="00DA4650" w:rsidRDefault="00DA4650" w:rsidP="00DA4650">
      <w:pPr>
        <w:bidi/>
        <w:jc w:val="both"/>
        <w:rPr>
          <w:rFonts w:cs="David" w:hint="cs"/>
          <w:rtl/>
        </w:rPr>
      </w:pPr>
    </w:p>
    <w:p w14:paraId="7DA20AF8" w14:textId="77777777" w:rsidR="00DA4650" w:rsidRPr="00DA4650" w:rsidRDefault="00DA4650" w:rsidP="00DA4650">
      <w:pPr>
        <w:pStyle w:val="Heading5"/>
        <w:rPr>
          <w:rFonts w:hint="cs"/>
          <w:rtl/>
        </w:rPr>
      </w:pPr>
      <w:r w:rsidRPr="00DA4650">
        <w:rPr>
          <w:rFonts w:hint="cs"/>
          <w:u w:val="single"/>
          <w:rtl/>
        </w:rPr>
        <w:t>דב חנין:</w:t>
      </w:r>
    </w:p>
    <w:p w14:paraId="4C8BCD58" w14:textId="77777777" w:rsidR="00DA4650" w:rsidRPr="00DA4650" w:rsidRDefault="00DA4650" w:rsidP="00DA4650">
      <w:pPr>
        <w:pStyle w:val="Heading5"/>
        <w:rPr>
          <w:rFonts w:hint="cs"/>
          <w:rtl/>
        </w:rPr>
      </w:pPr>
    </w:p>
    <w:p w14:paraId="2A518F8C" w14:textId="77777777" w:rsidR="00DA4650" w:rsidRPr="00DA4650" w:rsidRDefault="00DA4650" w:rsidP="00DA4650">
      <w:pPr>
        <w:bidi/>
        <w:jc w:val="both"/>
        <w:rPr>
          <w:rFonts w:cs="David" w:hint="cs"/>
          <w:rtl/>
        </w:rPr>
      </w:pPr>
      <w:r w:rsidRPr="00DA4650">
        <w:rPr>
          <w:rFonts w:cs="David" w:hint="cs"/>
          <w:rtl/>
        </w:rPr>
        <w:tab/>
        <w:t xml:space="preserve">הוא לא שמע את הדברים. </w:t>
      </w:r>
    </w:p>
    <w:p w14:paraId="15FCBAE3" w14:textId="77777777" w:rsidR="00DA4650" w:rsidRPr="00DA4650" w:rsidRDefault="00DA4650" w:rsidP="00DA4650">
      <w:pPr>
        <w:bidi/>
        <w:jc w:val="both"/>
        <w:rPr>
          <w:rFonts w:cs="David" w:hint="cs"/>
          <w:rtl/>
        </w:rPr>
      </w:pPr>
    </w:p>
    <w:p w14:paraId="1B9A65D1" w14:textId="77777777" w:rsidR="00DA4650" w:rsidRPr="00DA4650" w:rsidRDefault="00DA4650" w:rsidP="00DA4650">
      <w:pPr>
        <w:bidi/>
        <w:jc w:val="both"/>
        <w:rPr>
          <w:rFonts w:cs="David" w:hint="cs"/>
          <w:rtl/>
        </w:rPr>
      </w:pPr>
      <w:r w:rsidRPr="00DA4650">
        <w:rPr>
          <w:rFonts w:cs="David" w:hint="cs"/>
          <w:u w:val="single"/>
          <w:rtl/>
        </w:rPr>
        <w:t>נסים זאב:</w:t>
      </w:r>
    </w:p>
    <w:p w14:paraId="0D40C41E" w14:textId="77777777" w:rsidR="00DA4650" w:rsidRPr="00DA4650" w:rsidRDefault="00DA4650" w:rsidP="00DA4650">
      <w:pPr>
        <w:bidi/>
        <w:jc w:val="both"/>
        <w:rPr>
          <w:rFonts w:cs="David" w:hint="cs"/>
          <w:rtl/>
        </w:rPr>
      </w:pPr>
    </w:p>
    <w:p w14:paraId="08B0676D" w14:textId="77777777" w:rsidR="00DA4650" w:rsidRPr="00DA4650" w:rsidRDefault="00DA4650" w:rsidP="00DA4650">
      <w:pPr>
        <w:bidi/>
        <w:jc w:val="both"/>
        <w:rPr>
          <w:rFonts w:cs="David" w:hint="cs"/>
          <w:rtl/>
        </w:rPr>
      </w:pPr>
      <w:r w:rsidRPr="00DA4650">
        <w:rPr>
          <w:rFonts w:cs="David" w:hint="cs"/>
          <w:rtl/>
        </w:rPr>
        <w:tab/>
        <w:t>למה אתה צריך להתחמם כל כך?</w:t>
      </w:r>
    </w:p>
    <w:p w14:paraId="727C80BC" w14:textId="77777777" w:rsidR="00DA4650" w:rsidRPr="00DA4650" w:rsidRDefault="00DA4650" w:rsidP="00DA4650">
      <w:pPr>
        <w:bidi/>
        <w:jc w:val="both"/>
        <w:rPr>
          <w:rFonts w:cs="David" w:hint="cs"/>
          <w:rtl/>
        </w:rPr>
      </w:pPr>
    </w:p>
    <w:p w14:paraId="2D6398B8" w14:textId="77777777" w:rsidR="00DA4650" w:rsidRPr="00DA4650" w:rsidRDefault="00DA4650" w:rsidP="00DA4650">
      <w:pPr>
        <w:bidi/>
        <w:jc w:val="both"/>
        <w:rPr>
          <w:rFonts w:cs="David" w:hint="cs"/>
          <w:rtl/>
        </w:rPr>
      </w:pPr>
      <w:r w:rsidRPr="00DA4650">
        <w:rPr>
          <w:rFonts w:cs="David" w:hint="cs"/>
          <w:u w:val="single"/>
          <w:rtl/>
        </w:rPr>
        <w:t>יורם מרציאנו:</w:t>
      </w:r>
    </w:p>
    <w:p w14:paraId="60E69E63" w14:textId="77777777" w:rsidR="00DA4650" w:rsidRPr="00DA4650" w:rsidRDefault="00DA4650" w:rsidP="00DA4650">
      <w:pPr>
        <w:bidi/>
        <w:jc w:val="both"/>
        <w:rPr>
          <w:rFonts w:cs="David" w:hint="cs"/>
          <w:rtl/>
        </w:rPr>
      </w:pPr>
    </w:p>
    <w:p w14:paraId="0A572A1D" w14:textId="77777777" w:rsidR="00DA4650" w:rsidRPr="00DA4650" w:rsidRDefault="00DA4650" w:rsidP="00DA4650">
      <w:pPr>
        <w:bidi/>
        <w:jc w:val="both"/>
        <w:rPr>
          <w:rFonts w:cs="David" w:hint="cs"/>
          <w:rtl/>
        </w:rPr>
      </w:pPr>
      <w:r w:rsidRPr="00DA4650">
        <w:rPr>
          <w:rFonts w:cs="David" w:hint="cs"/>
          <w:rtl/>
        </w:rPr>
        <w:tab/>
        <w:t xml:space="preserve">כי בכל פעם שאני מדבר אתה קופץ. </w:t>
      </w:r>
    </w:p>
    <w:p w14:paraId="4CF74E76" w14:textId="77777777" w:rsidR="00DA4650" w:rsidRPr="00DA4650" w:rsidRDefault="00DA4650" w:rsidP="00DA4650">
      <w:pPr>
        <w:bidi/>
        <w:jc w:val="both"/>
        <w:rPr>
          <w:rFonts w:cs="David" w:hint="cs"/>
          <w:rtl/>
        </w:rPr>
      </w:pPr>
    </w:p>
    <w:p w14:paraId="4689D9FC" w14:textId="77777777" w:rsidR="00DA4650" w:rsidRPr="00DA4650" w:rsidRDefault="00DA4650" w:rsidP="00DA4650">
      <w:pPr>
        <w:bidi/>
        <w:jc w:val="both"/>
        <w:rPr>
          <w:rFonts w:cs="David" w:hint="cs"/>
          <w:rtl/>
        </w:rPr>
      </w:pPr>
      <w:r w:rsidRPr="00DA4650">
        <w:rPr>
          <w:rFonts w:cs="David" w:hint="cs"/>
          <w:u w:val="single"/>
          <w:rtl/>
        </w:rPr>
        <w:t>נסים זאב:</w:t>
      </w:r>
    </w:p>
    <w:p w14:paraId="317C7F93" w14:textId="77777777" w:rsidR="00DA4650" w:rsidRPr="00DA4650" w:rsidRDefault="00DA4650" w:rsidP="00DA4650">
      <w:pPr>
        <w:bidi/>
        <w:jc w:val="both"/>
        <w:rPr>
          <w:rFonts w:cs="David" w:hint="cs"/>
          <w:rtl/>
        </w:rPr>
      </w:pPr>
    </w:p>
    <w:p w14:paraId="1036FAE1" w14:textId="77777777" w:rsidR="00DA4650" w:rsidRPr="00DA4650" w:rsidRDefault="00DA4650" w:rsidP="00DA4650">
      <w:pPr>
        <w:bidi/>
        <w:jc w:val="both"/>
        <w:rPr>
          <w:rFonts w:cs="David" w:hint="cs"/>
          <w:rtl/>
        </w:rPr>
      </w:pPr>
      <w:r w:rsidRPr="00DA4650">
        <w:rPr>
          <w:rFonts w:cs="David" w:hint="cs"/>
          <w:rtl/>
        </w:rPr>
        <w:tab/>
        <w:t xml:space="preserve">זה לא נושא אישי, באמת. </w:t>
      </w:r>
    </w:p>
    <w:p w14:paraId="2843405D" w14:textId="77777777" w:rsidR="00DA4650" w:rsidRPr="00DA4650" w:rsidRDefault="00DA4650" w:rsidP="00DA4650">
      <w:pPr>
        <w:bidi/>
        <w:jc w:val="both"/>
        <w:rPr>
          <w:rFonts w:cs="David" w:hint="cs"/>
          <w:u w:val="single"/>
          <w:rtl/>
        </w:rPr>
      </w:pPr>
    </w:p>
    <w:p w14:paraId="3708F339" w14:textId="77777777" w:rsidR="00DA4650" w:rsidRPr="00DA4650" w:rsidRDefault="00DA4650" w:rsidP="00DA4650">
      <w:pPr>
        <w:bidi/>
        <w:jc w:val="both"/>
        <w:rPr>
          <w:rFonts w:cs="David" w:hint="cs"/>
          <w:rtl/>
        </w:rPr>
      </w:pPr>
      <w:r w:rsidRPr="00DA4650">
        <w:rPr>
          <w:rFonts w:cs="David" w:hint="cs"/>
          <w:u w:val="single"/>
          <w:rtl/>
        </w:rPr>
        <w:t>יורם מרציאנו:</w:t>
      </w:r>
    </w:p>
    <w:p w14:paraId="6D679776" w14:textId="77777777" w:rsidR="00DA4650" w:rsidRPr="00DA4650" w:rsidRDefault="00DA4650" w:rsidP="00DA4650">
      <w:pPr>
        <w:bidi/>
        <w:jc w:val="both"/>
        <w:rPr>
          <w:rFonts w:cs="David" w:hint="cs"/>
          <w:rtl/>
        </w:rPr>
      </w:pPr>
    </w:p>
    <w:p w14:paraId="3A2A8E31" w14:textId="77777777" w:rsidR="00DA4650" w:rsidRPr="00DA4650" w:rsidRDefault="00DA4650" w:rsidP="00DA4650">
      <w:pPr>
        <w:bidi/>
        <w:ind w:firstLine="567"/>
        <w:jc w:val="both"/>
        <w:rPr>
          <w:rFonts w:cs="David" w:hint="cs"/>
          <w:rtl/>
        </w:rPr>
      </w:pPr>
      <w:r w:rsidRPr="00DA4650">
        <w:rPr>
          <w:rFonts w:cs="David" w:hint="cs"/>
          <w:rtl/>
        </w:rPr>
        <w:t xml:space="preserve">אז אל תהפוך את זה לאישי, גם אני יודע לקפוץ. </w:t>
      </w:r>
    </w:p>
    <w:p w14:paraId="0D9DBF40" w14:textId="77777777" w:rsidR="00DA4650" w:rsidRPr="00DA4650" w:rsidRDefault="00DA4650" w:rsidP="00DA4650">
      <w:pPr>
        <w:bidi/>
        <w:jc w:val="both"/>
        <w:rPr>
          <w:rFonts w:cs="David" w:hint="cs"/>
          <w:rtl/>
        </w:rPr>
      </w:pPr>
    </w:p>
    <w:p w14:paraId="77BEBEBB" w14:textId="77777777" w:rsidR="00DA4650" w:rsidRPr="00DA4650" w:rsidRDefault="00DA4650" w:rsidP="00DA4650">
      <w:pPr>
        <w:bidi/>
        <w:jc w:val="both"/>
        <w:rPr>
          <w:rFonts w:cs="David" w:hint="cs"/>
          <w:rtl/>
        </w:rPr>
      </w:pPr>
      <w:r w:rsidRPr="00DA4650">
        <w:rPr>
          <w:rFonts w:cs="David" w:hint="cs"/>
          <w:u w:val="single"/>
          <w:rtl/>
        </w:rPr>
        <w:t>נסים זאב:</w:t>
      </w:r>
    </w:p>
    <w:p w14:paraId="6BA80CE2" w14:textId="77777777" w:rsidR="00DA4650" w:rsidRPr="00DA4650" w:rsidRDefault="00DA4650" w:rsidP="00DA4650">
      <w:pPr>
        <w:bidi/>
        <w:jc w:val="both"/>
        <w:rPr>
          <w:rFonts w:cs="David" w:hint="cs"/>
          <w:rtl/>
        </w:rPr>
      </w:pPr>
      <w:r w:rsidRPr="00DA4650">
        <w:rPr>
          <w:rFonts w:cs="David" w:hint="cs"/>
          <w:rtl/>
        </w:rPr>
        <w:tab/>
      </w:r>
    </w:p>
    <w:p w14:paraId="29032B2C" w14:textId="77777777" w:rsidR="00DA4650" w:rsidRPr="00DA4650" w:rsidRDefault="00DA4650" w:rsidP="00DA4650">
      <w:pPr>
        <w:bidi/>
        <w:jc w:val="both"/>
        <w:rPr>
          <w:rFonts w:cs="David" w:hint="cs"/>
          <w:rtl/>
        </w:rPr>
      </w:pPr>
      <w:r w:rsidRPr="00DA4650">
        <w:rPr>
          <w:rFonts w:cs="David" w:hint="cs"/>
          <w:rtl/>
        </w:rPr>
        <w:tab/>
        <w:t xml:space="preserve">אני מציע לך לצעוק כמה שיותר. </w:t>
      </w:r>
    </w:p>
    <w:p w14:paraId="799BEE34" w14:textId="77777777" w:rsidR="00DA4650" w:rsidRPr="00DA4650" w:rsidRDefault="00DA4650" w:rsidP="00DA4650">
      <w:pPr>
        <w:bidi/>
        <w:jc w:val="both"/>
        <w:rPr>
          <w:rFonts w:cs="David" w:hint="cs"/>
          <w:rtl/>
        </w:rPr>
      </w:pPr>
    </w:p>
    <w:p w14:paraId="6E0E3C12"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3323700E" w14:textId="77777777" w:rsidR="00DA4650" w:rsidRPr="00DA4650" w:rsidRDefault="00DA4650" w:rsidP="00DA4650">
      <w:pPr>
        <w:bidi/>
        <w:jc w:val="both"/>
        <w:rPr>
          <w:rFonts w:cs="David" w:hint="cs"/>
          <w:rtl/>
        </w:rPr>
      </w:pPr>
    </w:p>
    <w:p w14:paraId="718EAA1E" w14:textId="77777777" w:rsidR="00DA4650" w:rsidRPr="00DA4650" w:rsidRDefault="00DA4650" w:rsidP="00DA4650">
      <w:pPr>
        <w:bidi/>
        <w:jc w:val="both"/>
        <w:rPr>
          <w:rFonts w:cs="David" w:hint="cs"/>
          <w:rtl/>
        </w:rPr>
      </w:pPr>
      <w:r w:rsidRPr="00DA4650">
        <w:rPr>
          <w:rFonts w:cs="David" w:hint="cs"/>
          <w:rtl/>
        </w:rPr>
        <w:tab/>
        <w:t xml:space="preserve">מרציאנו, אתה באמת רוצה להחליף אותי? חבר הכנסת נסים. </w:t>
      </w:r>
    </w:p>
    <w:p w14:paraId="0921235C" w14:textId="77777777" w:rsidR="00DA4650" w:rsidRPr="00DA4650" w:rsidRDefault="00DA4650" w:rsidP="00DA4650">
      <w:pPr>
        <w:bidi/>
        <w:jc w:val="both"/>
        <w:rPr>
          <w:rFonts w:cs="David" w:hint="cs"/>
          <w:rtl/>
        </w:rPr>
      </w:pPr>
    </w:p>
    <w:p w14:paraId="5756279C"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1F3A6570" w14:textId="77777777" w:rsidR="00DA4650" w:rsidRPr="00DA4650" w:rsidRDefault="00DA4650" w:rsidP="00DA4650">
      <w:pPr>
        <w:bidi/>
        <w:jc w:val="both"/>
        <w:rPr>
          <w:rFonts w:cs="David" w:hint="cs"/>
          <w:rtl/>
        </w:rPr>
      </w:pPr>
    </w:p>
    <w:p w14:paraId="1E524465" w14:textId="77777777" w:rsidR="00DA4650" w:rsidRPr="00DA4650" w:rsidRDefault="00DA4650" w:rsidP="00DA4650">
      <w:pPr>
        <w:bidi/>
        <w:ind w:firstLine="567"/>
        <w:jc w:val="both"/>
        <w:rPr>
          <w:rFonts w:cs="David" w:hint="cs"/>
          <w:rtl/>
        </w:rPr>
      </w:pPr>
      <w:r w:rsidRPr="00DA4650">
        <w:rPr>
          <w:rFonts w:cs="David" w:hint="cs"/>
          <w:rtl/>
        </w:rPr>
        <w:t>הדברים מקוממים.</w:t>
      </w:r>
    </w:p>
    <w:p w14:paraId="55168DD6" w14:textId="77777777" w:rsidR="00DA4650" w:rsidRPr="00DA4650" w:rsidRDefault="00DA4650" w:rsidP="00DA4650">
      <w:pPr>
        <w:bidi/>
        <w:jc w:val="both"/>
        <w:rPr>
          <w:rFonts w:cs="David" w:hint="cs"/>
          <w:rtl/>
        </w:rPr>
      </w:pPr>
    </w:p>
    <w:p w14:paraId="5D4C3EF4"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1180C47" w14:textId="77777777" w:rsidR="00DA4650" w:rsidRPr="00DA4650" w:rsidRDefault="00DA4650" w:rsidP="00DA4650">
      <w:pPr>
        <w:bidi/>
        <w:jc w:val="both"/>
        <w:rPr>
          <w:rFonts w:cs="David" w:hint="cs"/>
          <w:rtl/>
        </w:rPr>
      </w:pPr>
    </w:p>
    <w:p w14:paraId="229BE061" w14:textId="77777777" w:rsidR="00DA4650" w:rsidRPr="00DA4650" w:rsidRDefault="00DA4650" w:rsidP="00DA4650">
      <w:pPr>
        <w:bidi/>
        <w:ind w:firstLine="567"/>
        <w:jc w:val="both"/>
        <w:rPr>
          <w:rFonts w:cs="David" w:hint="cs"/>
          <w:rtl/>
        </w:rPr>
      </w:pPr>
      <w:r w:rsidRPr="00DA4650">
        <w:rPr>
          <w:rFonts w:cs="David" w:hint="cs"/>
          <w:rtl/>
        </w:rPr>
        <w:t xml:space="preserve">חברת הכנסת נדיה חילו, בזה ויתרת על זכותך. אם את רוצה לדבר, תאפשרו להמשיך. חבר הכנסת מרציאנו, בקצרה, שתי מילים. </w:t>
      </w:r>
    </w:p>
    <w:p w14:paraId="50FBA1E2" w14:textId="77777777" w:rsidR="00DA4650" w:rsidRPr="00DA4650" w:rsidRDefault="00DA4650" w:rsidP="00DA4650">
      <w:pPr>
        <w:bidi/>
        <w:jc w:val="both"/>
        <w:rPr>
          <w:rFonts w:cs="David" w:hint="cs"/>
          <w:rtl/>
        </w:rPr>
      </w:pPr>
    </w:p>
    <w:p w14:paraId="607E413A" w14:textId="77777777" w:rsidR="00DA4650" w:rsidRPr="00DA4650" w:rsidRDefault="00DA4650" w:rsidP="00DA4650">
      <w:pPr>
        <w:bidi/>
        <w:jc w:val="both"/>
        <w:rPr>
          <w:rFonts w:cs="David" w:hint="cs"/>
          <w:rtl/>
        </w:rPr>
      </w:pPr>
      <w:r w:rsidRPr="00DA4650">
        <w:rPr>
          <w:rFonts w:cs="David" w:hint="cs"/>
          <w:u w:val="single"/>
          <w:rtl/>
        </w:rPr>
        <w:t>יורם מרציאנו:</w:t>
      </w:r>
    </w:p>
    <w:p w14:paraId="66993E03" w14:textId="77777777" w:rsidR="00DA4650" w:rsidRPr="00DA4650" w:rsidRDefault="00DA4650" w:rsidP="00DA4650">
      <w:pPr>
        <w:bidi/>
        <w:jc w:val="both"/>
        <w:rPr>
          <w:rFonts w:cs="David" w:hint="cs"/>
          <w:rtl/>
        </w:rPr>
      </w:pPr>
    </w:p>
    <w:p w14:paraId="1FECE12B" w14:textId="77777777" w:rsidR="00DA4650" w:rsidRPr="00DA4650" w:rsidRDefault="00DA4650" w:rsidP="00DA4650">
      <w:pPr>
        <w:bidi/>
        <w:jc w:val="both"/>
        <w:rPr>
          <w:rFonts w:cs="David" w:hint="cs"/>
          <w:rtl/>
        </w:rPr>
      </w:pPr>
      <w:r w:rsidRPr="00DA4650">
        <w:rPr>
          <w:rFonts w:cs="David" w:hint="cs"/>
          <w:rtl/>
        </w:rPr>
        <w:tab/>
        <w:t xml:space="preserve">בציבוריות הישראלית אין מקום להתבטאויות מהסוג הזה של ראש העיר. מה שאני יותר לא מבין זה איך שר הפנים, שממונה על הרשויות המקומיות, לא אמר שום אמירה בעניין </w:t>
      </w:r>
      <w:r w:rsidRPr="00DA4650">
        <w:rPr>
          <w:rFonts w:cs="David"/>
          <w:rtl/>
        </w:rPr>
        <w:t>–</w:t>
      </w:r>
      <w:r w:rsidRPr="00DA4650">
        <w:rPr>
          <w:rFonts w:cs="David" w:hint="cs"/>
          <w:rtl/>
        </w:rPr>
        <w:t xml:space="preserve"> וזאת אמירה גזענית באופן מפורש. ראש עיר אומר על ציבור רחב "שילכו לגור בג'לג'וליה", וזה החלק הקל, ואז הוא אמר "ואם יש מוחמד או אחמד מזדיין בתחת, אני...".</w:t>
      </w:r>
    </w:p>
    <w:p w14:paraId="5D86ED8F" w14:textId="77777777" w:rsidR="00DA4650" w:rsidRPr="00DA4650" w:rsidRDefault="00DA4650" w:rsidP="00DA4650">
      <w:pPr>
        <w:bidi/>
        <w:jc w:val="both"/>
        <w:rPr>
          <w:rFonts w:cs="David" w:hint="cs"/>
          <w:rtl/>
        </w:rPr>
      </w:pPr>
    </w:p>
    <w:p w14:paraId="1C5476F8" w14:textId="77777777" w:rsidR="00DA4650" w:rsidRPr="00DA4650" w:rsidRDefault="00DA4650" w:rsidP="00DA4650">
      <w:pPr>
        <w:bidi/>
        <w:jc w:val="both"/>
        <w:rPr>
          <w:rFonts w:cs="David" w:hint="cs"/>
          <w:rtl/>
        </w:rPr>
      </w:pPr>
      <w:r w:rsidRPr="00DA4650">
        <w:rPr>
          <w:rFonts w:cs="David" w:hint="cs"/>
          <w:u w:val="single"/>
          <w:rtl/>
        </w:rPr>
        <w:t>נסים זאב:</w:t>
      </w:r>
    </w:p>
    <w:p w14:paraId="6F64D0C6" w14:textId="77777777" w:rsidR="00DA4650" w:rsidRPr="00DA4650" w:rsidRDefault="00DA4650" w:rsidP="00DA4650">
      <w:pPr>
        <w:bidi/>
        <w:jc w:val="both"/>
        <w:rPr>
          <w:rFonts w:cs="David" w:hint="cs"/>
          <w:rtl/>
        </w:rPr>
      </w:pPr>
    </w:p>
    <w:p w14:paraId="09AA1D1E" w14:textId="77777777" w:rsidR="00DA4650" w:rsidRPr="00DA4650" w:rsidRDefault="00DA4650" w:rsidP="00DA4650">
      <w:pPr>
        <w:bidi/>
        <w:jc w:val="both"/>
        <w:rPr>
          <w:rFonts w:cs="David" w:hint="cs"/>
          <w:rtl/>
        </w:rPr>
      </w:pPr>
      <w:r w:rsidRPr="00DA4650">
        <w:rPr>
          <w:rFonts w:cs="David" w:hint="cs"/>
          <w:rtl/>
        </w:rPr>
        <w:tab/>
        <w:t xml:space="preserve">תפסיק. </w:t>
      </w:r>
    </w:p>
    <w:p w14:paraId="5E2BABA3" w14:textId="77777777" w:rsidR="00DA4650" w:rsidRPr="00DA4650" w:rsidRDefault="00DA4650" w:rsidP="00DA4650">
      <w:pPr>
        <w:bidi/>
        <w:jc w:val="both"/>
        <w:rPr>
          <w:rFonts w:cs="David" w:hint="cs"/>
          <w:u w:val="single"/>
          <w:rtl/>
        </w:rPr>
      </w:pPr>
    </w:p>
    <w:p w14:paraId="4C647EB4"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465DAE36" w14:textId="77777777" w:rsidR="00DA4650" w:rsidRPr="00DA4650" w:rsidRDefault="00DA4650" w:rsidP="00DA4650">
      <w:pPr>
        <w:bidi/>
        <w:jc w:val="both"/>
        <w:rPr>
          <w:rFonts w:cs="David" w:hint="cs"/>
          <w:rtl/>
        </w:rPr>
      </w:pPr>
    </w:p>
    <w:p w14:paraId="12F119E6" w14:textId="77777777" w:rsidR="00DA4650" w:rsidRPr="00DA4650" w:rsidRDefault="00DA4650" w:rsidP="00DA4650">
      <w:pPr>
        <w:bidi/>
        <w:ind w:firstLine="567"/>
        <w:jc w:val="both"/>
        <w:rPr>
          <w:rFonts w:cs="David" w:hint="cs"/>
          <w:rtl/>
        </w:rPr>
      </w:pPr>
      <w:r w:rsidRPr="00DA4650">
        <w:rPr>
          <w:rFonts w:cs="David" w:hint="cs"/>
          <w:rtl/>
        </w:rPr>
        <w:t>כך הוא אמר, זה היה בטלוויזיה.</w:t>
      </w:r>
    </w:p>
    <w:p w14:paraId="467B3C95" w14:textId="77777777" w:rsidR="00DA4650" w:rsidRPr="00DA4650" w:rsidRDefault="00DA4650" w:rsidP="00DA4650">
      <w:pPr>
        <w:bidi/>
        <w:jc w:val="both"/>
        <w:rPr>
          <w:rFonts w:cs="David" w:hint="cs"/>
          <w:rtl/>
        </w:rPr>
      </w:pPr>
    </w:p>
    <w:p w14:paraId="00D00A88" w14:textId="77777777" w:rsidR="00DA4650" w:rsidRPr="00DA4650" w:rsidRDefault="00DA4650" w:rsidP="00DA4650">
      <w:pPr>
        <w:bidi/>
        <w:jc w:val="both"/>
        <w:rPr>
          <w:rFonts w:cs="David" w:hint="cs"/>
          <w:rtl/>
        </w:rPr>
      </w:pPr>
      <w:r w:rsidRPr="00DA4650">
        <w:rPr>
          <w:rFonts w:cs="David" w:hint="cs"/>
          <w:u w:val="single"/>
          <w:rtl/>
        </w:rPr>
        <w:t>יורם מרציאנו:</w:t>
      </w:r>
    </w:p>
    <w:p w14:paraId="4830B42F" w14:textId="77777777" w:rsidR="00DA4650" w:rsidRPr="00DA4650" w:rsidRDefault="00DA4650" w:rsidP="00DA4650">
      <w:pPr>
        <w:bidi/>
        <w:jc w:val="both"/>
        <w:rPr>
          <w:rFonts w:cs="David" w:hint="cs"/>
          <w:rtl/>
        </w:rPr>
      </w:pPr>
    </w:p>
    <w:p w14:paraId="0F7D526F" w14:textId="77777777" w:rsidR="00DA4650" w:rsidRPr="00DA4650" w:rsidRDefault="00DA4650" w:rsidP="00DA4650">
      <w:pPr>
        <w:bidi/>
        <w:jc w:val="both"/>
        <w:rPr>
          <w:rFonts w:cs="David" w:hint="cs"/>
          <w:rtl/>
        </w:rPr>
      </w:pPr>
      <w:r w:rsidRPr="00DA4650">
        <w:rPr>
          <w:rFonts w:cs="David" w:hint="cs"/>
          <w:rtl/>
        </w:rPr>
        <w:tab/>
        <w:t xml:space="preserve">ככה הוא אמר. רצית לשמוע. </w:t>
      </w:r>
    </w:p>
    <w:p w14:paraId="55D025B8" w14:textId="77777777" w:rsidR="00DA4650" w:rsidRPr="00DA4650" w:rsidRDefault="00DA4650" w:rsidP="00DA4650">
      <w:pPr>
        <w:bidi/>
        <w:jc w:val="both"/>
        <w:rPr>
          <w:rFonts w:cs="David" w:hint="cs"/>
          <w:rtl/>
        </w:rPr>
      </w:pPr>
    </w:p>
    <w:p w14:paraId="2D43E2EE" w14:textId="77777777" w:rsidR="00DA4650" w:rsidRPr="00DA4650" w:rsidRDefault="00DA4650" w:rsidP="00DA4650">
      <w:pPr>
        <w:bidi/>
        <w:jc w:val="both"/>
        <w:rPr>
          <w:rFonts w:cs="David" w:hint="cs"/>
          <w:rtl/>
        </w:rPr>
      </w:pPr>
      <w:r w:rsidRPr="00DA4650">
        <w:rPr>
          <w:rFonts w:cs="David"/>
          <w:u w:val="single"/>
          <w:rtl/>
        </w:rPr>
        <w:br w:type="page"/>
      </w:r>
      <w:r w:rsidRPr="00DA4650">
        <w:rPr>
          <w:rFonts w:cs="David" w:hint="cs"/>
          <w:u w:val="single"/>
          <w:rtl/>
        </w:rPr>
        <w:t>נסים זאב:</w:t>
      </w:r>
    </w:p>
    <w:p w14:paraId="20658B32" w14:textId="77777777" w:rsidR="00DA4650" w:rsidRPr="00DA4650" w:rsidRDefault="00DA4650" w:rsidP="00DA4650">
      <w:pPr>
        <w:bidi/>
        <w:jc w:val="both"/>
        <w:rPr>
          <w:rFonts w:cs="David" w:hint="cs"/>
          <w:rtl/>
        </w:rPr>
      </w:pPr>
    </w:p>
    <w:p w14:paraId="7299C29F" w14:textId="77777777" w:rsidR="00DA4650" w:rsidRPr="00DA4650" w:rsidRDefault="00DA4650" w:rsidP="00DA4650">
      <w:pPr>
        <w:bidi/>
        <w:jc w:val="both"/>
        <w:rPr>
          <w:rFonts w:cs="David" w:hint="cs"/>
          <w:rtl/>
        </w:rPr>
      </w:pPr>
      <w:r w:rsidRPr="00DA4650">
        <w:rPr>
          <w:rFonts w:cs="David" w:hint="cs"/>
          <w:rtl/>
        </w:rPr>
        <w:tab/>
        <w:t xml:space="preserve">מספיק, אל תאמר את זה, לא רציתי לשמוע. </w:t>
      </w:r>
    </w:p>
    <w:p w14:paraId="0FCC3637" w14:textId="77777777" w:rsidR="00DA4650" w:rsidRPr="00DA4650" w:rsidRDefault="00DA4650" w:rsidP="00DA4650">
      <w:pPr>
        <w:bidi/>
        <w:jc w:val="both"/>
        <w:rPr>
          <w:rFonts w:cs="David" w:hint="cs"/>
          <w:rtl/>
        </w:rPr>
      </w:pPr>
    </w:p>
    <w:p w14:paraId="2848978D" w14:textId="77777777" w:rsidR="00DA4650" w:rsidRPr="00DA4650" w:rsidRDefault="00DA4650" w:rsidP="00DA4650">
      <w:pPr>
        <w:bidi/>
        <w:jc w:val="both"/>
        <w:rPr>
          <w:rFonts w:cs="David" w:hint="cs"/>
          <w:rtl/>
        </w:rPr>
      </w:pPr>
      <w:r w:rsidRPr="00DA4650">
        <w:rPr>
          <w:rFonts w:cs="David" w:hint="cs"/>
          <w:u w:val="single"/>
          <w:rtl/>
        </w:rPr>
        <w:t>יורם מרציאנו:</w:t>
      </w:r>
    </w:p>
    <w:p w14:paraId="03EABF36" w14:textId="77777777" w:rsidR="00DA4650" w:rsidRPr="00DA4650" w:rsidRDefault="00DA4650" w:rsidP="00DA4650">
      <w:pPr>
        <w:bidi/>
        <w:jc w:val="both"/>
        <w:rPr>
          <w:rFonts w:cs="David" w:hint="cs"/>
          <w:rtl/>
        </w:rPr>
      </w:pPr>
    </w:p>
    <w:p w14:paraId="5FB63CED" w14:textId="77777777" w:rsidR="00DA4650" w:rsidRPr="00DA4650" w:rsidRDefault="00DA4650" w:rsidP="00DA4650">
      <w:pPr>
        <w:bidi/>
        <w:jc w:val="both"/>
        <w:rPr>
          <w:rFonts w:cs="David" w:hint="cs"/>
          <w:rtl/>
        </w:rPr>
      </w:pPr>
      <w:r w:rsidRPr="00DA4650">
        <w:rPr>
          <w:rFonts w:cs="David" w:hint="cs"/>
          <w:rtl/>
        </w:rPr>
        <w:tab/>
        <w:t xml:space="preserve">אז צא החוצה. </w:t>
      </w:r>
    </w:p>
    <w:p w14:paraId="6D4C46C8" w14:textId="77777777" w:rsidR="00DA4650" w:rsidRPr="00DA4650" w:rsidRDefault="00DA4650" w:rsidP="00DA4650">
      <w:pPr>
        <w:bidi/>
        <w:jc w:val="both"/>
        <w:rPr>
          <w:rFonts w:cs="David" w:hint="cs"/>
          <w:rtl/>
        </w:rPr>
      </w:pPr>
    </w:p>
    <w:p w14:paraId="22445C12" w14:textId="77777777" w:rsidR="00DA4650" w:rsidRPr="00DA4650" w:rsidRDefault="00DA4650" w:rsidP="00DA4650">
      <w:pPr>
        <w:bidi/>
        <w:jc w:val="both"/>
        <w:rPr>
          <w:rFonts w:cs="David" w:hint="cs"/>
          <w:rtl/>
        </w:rPr>
      </w:pPr>
      <w:r w:rsidRPr="00DA4650">
        <w:rPr>
          <w:rFonts w:cs="David" w:hint="cs"/>
          <w:u w:val="single"/>
          <w:rtl/>
        </w:rPr>
        <w:t>נסים זאב:</w:t>
      </w:r>
    </w:p>
    <w:p w14:paraId="338CEA4B" w14:textId="77777777" w:rsidR="00DA4650" w:rsidRPr="00DA4650" w:rsidRDefault="00DA4650" w:rsidP="00DA4650">
      <w:pPr>
        <w:bidi/>
        <w:jc w:val="both"/>
        <w:rPr>
          <w:rFonts w:cs="David" w:hint="cs"/>
          <w:rtl/>
        </w:rPr>
      </w:pPr>
    </w:p>
    <w:p w14:paraId="40050B39" w14:textId="77777777" w:rsidR="00DA4650" w:rsidRPr="00DA4650" w:rsidRDefault="00DA4650" w:rsidP="00DA4650">
      <w:pPr>
        <w:bidi/>
        <w:jc w:val="both"/>
        <w:rPr>
          <w:rFonts w:cs="David" w:hint="cs"/>
          <w:rtl/>
        </w:rPr>
      </w:pPr>
      <w:r w:rsidRPr="00DA4650">
        <w:rPr>
          <w:rFonts w:cs="David" w:hint="cs"/>
          <w:rtl/>
        </w:rPr>
        <w:tab/>
        <w:t xml:space="preserve">אני מבקש ממך לכתוב את זה. אל תאמר את זה. </w:t>
      </w:r>
    </w:p>
    <w:p w14:paraId="1C8C6A98" w14:textId="77777777" w:rsidR="00DA4650" w:rsidRPr="00DA4650" w:rsidRDefault="00DA4650" w:rsidP="00DA4650">
      <w:pPr>
        <w:bidi/>
        <w:jc w:val="both"/>
        <w:rPr>
          <w:rFonts w:cs="David" w:hint="cs"/>
          <w:rtl/>
        </w:rPr>
      </w:pPr>
    </w:p>
    <w:p w14:paraId="51E1F760" w14:textId="77777777" w:rsidR="00DA4650" w:rsidRPr="00DA4650" w:rsidRDefault="00DA4650" w:rsidP="00DA4650">
      <w:pPr>
        <w:bidi/>
        <w:jc w:val="both"/>
        <w:rPr>
          <w:rFonts w:cs="David" w:hint="cs"/>
          <w:rtl/>
        </w:rPr>
      </w:pPr>
      <w:r w:rsidRPr="00DA4650">
        <w:rPr>
          <w:rFonts w:cs="David" w:hint="cs"/>
          <w:u w:val="single"/>
          <w:rtl/>
        </w:rPr>
        <w:t>יורם מרציאנו:</w:t>
      </w:r>
    </w:p>
    <w:p w14:paraId="64DBF384" w14:textId="77777777" w:rsidR="00DA4650" w:rsidRPr="00DA4650" w:rsidRDefault="00DA4650" w:rsidP="00DA4650">
      <w:pPr>
        <w:bidi/>
        <w:jc w:val="both"/>
        <w:rPr>
          <w:rFonts w:cs="David" w:hint="cs"/>
          <w:rtl/>
        </w:rPr>
      </w:pPr>
      <w:r w:rsidRPr="00DA4650">
        <w:rPr>
          <w:rFonts w:cs="David" w:hint="cs"/>
          <w:rtl/>
        </w:rPr>
        <w:tab/>
      </w:r>
    </w:p>
    <w:p w14:paraId="651A0065" w14:textId="77777777" w:rsidR="00DA4650" w:rsidRPr="00DA4650" w:rsidRDefault="00DA4650" w:rsidP="00DA4650">
      <w:pPr>
        <w:bidi/>
        <w:jc w:val="both"/>
        <w:rPr>
          <w:rFonts w:cs="David" w:hint="cs"/>
          <w:rtl/>
        </w:rPr>
      </w:pPr>
      <w:r w:rsidRPr="00DA4650">
        <w:rPr>
          <w:rFonts w:cs="David" w:hint="cs"/>
          <w:rtl/>
        </w:rPr>
        <w:tab/>
        <w:t xml:space="preserve">צא החוצה. </w:t>
      </w:r>
    </w:p>
    <w:p w14:paraId="318DFCAE" w14:textId="77777777" w:rsidR="00DA4650" w:rsidRPr="00DA4650" w:rsidRDefault="00DA4650" w:rsidP="00DA4650">
      <w:pPr>
        <w:bidi/>
        <w:jc w:val="both"/>
        <w:rPr>
          <w:rFonts w:cs="David" w:hint="cs"/>
          <w:rtl/>
        </w:rPr>
      </w:pPr>
    </w:p>
    <w:p w14:paraId="2F237ED2" w14:textId="77777777" w:rsidR="00DA4650" w:rsidRPr="00DA4650" w:rsidRDefault="00DA4650" w:rsidP="00DA4650">
      <w:pPr>
        <w:bidi/>
        <w:jc w:val="both"/>
        <w:rPr>
          <w:rFonts w:cs="David" w:hint="cs"/>
          <w:rtl/>
        </w:rPr>
      </w:pPr>
      <w:r w:rsidRPr="00DA4650">
        <w:rPr>
          <w:rFonts w:cs="David" w:hint="cs"/>
          <w:u w:val="single"/>
          <w:rtl/>
        </w:rPr>
        <w:t>נסים זאב:</w:t>
      </w:r>
    </w:p>
    <w:p w14:paraId="7FC50F6F" w14:textId="77777777" w:rsidR="00DA4650" w:rsidRPr="00DA4650" w:rsidRDefault="00DA4650" w:rsidP="00DA4650">
      <w:pPr>
        <w:bidi/>
        <w:jc w:val="both"/>
        <w:rPr>
          <w:rFonts w:cs="David" w:hint="cs"/>
          <w:rtl/>
        </w:rPr>
      </w:pPr>
    </w:p>
    <w:p w14:paraId="45EE0AA9" w14:textId="77777777" w:rsidR="00DA4650" w:rsidRPr="00DA4650" w:rsidRDefault="00DA4650" w:rsidP="00DA4650">
      <w:pPr>
        <w:bidi/>
        <w:jc w:val="both"/>
        <w:rPr>
          <w:rFonts w:cs="David" w:hint="cs"/>
          <w:rtl/>
        </w:rPr>
      </w:pPr>
      <w:r w:rsidRPr="00DA4650">
        <w:rPr>
          <w:rFonts w:cs="David" w:hint="cs"/>
          <w:rtl/>
        </w:rPr>
        <w:tab/>
        <w:t xml:space="preserve">תסלח לי. זה לא שוק פה, בכל הכבוד לך. </w:t>
      </w:r>
    </w:p>
    <w:p w14:paraId="581BE09E" w14:textId="77777777" w:rsidR="00DA4650" w:rsidRPr="00DA4650" w:rsidRDefault="00DA4650" w:rsidP="00DA4650">
      <w:pPr>
        <w:bidi/>
        <w:jc w:val="both"/>
        <w:rPr>
          <w:rFonts w:cs="David" w:hint="cs"/>
          <w:rtl/>
        </w:rPr>
      </w:pPr>
    </w:p>
    <w:p w14:paraId="4084E477" w14:textId="77777777" w:rsidR="00DA4650" w:rsidRPr="00DA4650" w:rsidRDefault="00DA4650" w:rsidP="00DA4650">
      <w:pPr>
        <w:bidi/>
        <w:jc w:val="both"/>
        <w:rPr>
          <w:rFonts w:cs="David" w:hint="cs"/>
          <w:rtl/>
        </w:rPr>
      </w:pPr>
      <w:r w:rsidRPr="00DA4650">
        <w:rPr>
          <w:rFonts w:cs="David" w:hint="cs"/>
          <w:u w:val="single"/>
          <w:rtl/>
        </w:rPr>
        <w:t>יורם מרציאנו:</w:t>
      </w:r>
    </w:p>
    <w:p w14:paraId="453D859E" w14:textId="77777777" w:rsidR="00DA4650" w:rsidRPr="00DA4650" w:rsidRDefault="00DA4650" w:rsidP="00DA4650">
      <w:pPr>
        <w:bidi/>
        <w:jc w:val="both"/>
        <w:rPr>
          <w:rFonts w:cs="David" w:hint="cs"/>
          <w:rtl/>
        </w:rPr>
      </w:pPr>
      <w:r w:rsidRPr="00DA4650">
        <w:rPr>
          <w:rFonts w:cs="David" w:hint="cs"/>
          <w:rtl/>
        </w:rPr>
        <w:tab/>
      </w:r>
    </w:p>
    <w:p w14:paraId="643BD6D0" w14:textId="77777777" w:rsidR="00DA4650" w:rsidRPr="00DA4650" w:rsidRDefault="00DA4650" w:rsidP="00DA4650">
      <w:pPr>
        <w:bidi/>
        <w:ind w:firstLine="567"/>
        <w:jc w:val="both"/>
        <w:rPr>
          <w:rFonts w:cs="David" w:hint="cs"/>
          <w:rtl/>
        </w:rPr>
      </w:pPr>
      <w:r w:rsidRPr="00DA4650">
        <w:rPr>
          <w:rFonts w:cs="David" w:hint="cs"/>
          <w:rtl/>
        </w:rPr>
        <w:t xml:space="preserve">אני אומר את הדברים. זה מקומם? זה מקומם? ככה הוא אמר, אני מבקש שתגנה אותו. </w:t>
      </w:r>
    </w:p>
    <w:p w14:paraId="66ACD04A" w14:textId="77777777" w:rsidR="00DA4650" w:rsidRPr="00DA4650" w:rsidRDefault="00DA4650" w:rsidP="00DA4650">
      <w:pPr>
        <w:bidi/>
        <w:jc w:val="both"/>
        <w:rPr>
          <w:rFonts w:cs="David" w:hint="cs"/>
          <w:rtl/>
        </w:rPr>
      </w:pPr>
    </w:p>
    <w:p w14:paraId="0EBF81D9"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63E528F0" w14:textId="77777777" w:rsidR="00DA4650" w:rsidRPr="00DA4650" w:rsidRDefault="00DA4650" w:rsidP="00DA4650">
      <w:pPr>
        <w:bidi/>
        <w:jc w:val="both"/>
        <w:rPr>
          <w:rFonts w:cs="David" w:hint="cs"/>
          <w:rtl/>
        </w:rPr>
      </w:pPr>
      <w:r w:rsidRPr="00DA4650">
        <w:rPr>
          <w:rFonts w:cs="David" w:hint="cs"/>
          <w:rtl/>
        </w:rPr>
        <w:tab/>
      </w:r>
    </w:p>
    <w:p w14:paraId="6960677C" w14:textId="77777777" w:rsidR="00DA4650" w:rsidRPr="00DA4650" w:rsidRDefault="00DA4650" w:rsidP="00DA4650">
      <w:pPr>
        <w:bidi/>
        <w:jc w:val="both"/>
        <w:rPr>
          <w:rFonts w:cs="David" w:hint="cs"/>
          <w:rtl/>
        </w:rPr>
      </w:pPr>
      <w:r w:rsidRPr="00DA4650">
        <w:rPr>
          <w:rFonts w:cs="David" w:hint="cs"/>
          <w:rtl/>
        </w:rPr>
        <w:tab/>
        <w:t xml:space="preserve">סליחה. </w:t>
      </w:r>
    </w:p>
    <w:p w14:paraId="326EFA42" w14:textId="77777777" w:rsidR="00DA4650" w:rsidRPr="00DA4650" w:rsidRDefault="00DA4650" w:rsidP="00DA4650">
      <w:pPr>
        <w:bidi/>
        <w:jc w:val="both"/>
        <w:rPr>
          <w:rFonts w:cs="David" w:hint="cs"/>
          <w:rtl/>
        </w:rPr>
      </w:pPr>
    </w:p>
    <w:p w14:paraId="66837344" w14:textId="77777777" w:rsidR="00DA4650" w:rsidRPr="00DA4650" w:rsidRDefault="00DA4650" w:rsidP="00DA4650">
      <w:pPr>
        <w:bidi/>
        <w:jc w:val="both"/>
        <w:rPr>
          <w:rFonts w:cs="David" w:hint="cs"/>
          <w:rtl/>
        </w:rPr>
      </w:pPr>
      <w:r w:rsidRPr="00DA4650">
        <w:rPr>
          <w:rFonts w:cs="David" w:hint="cs"/>
          <w:u w:val="single"/>
          <w:rtl/>
        </w:rPr>
        <w:t>נסים זאב:</w:t>
      </w:r>
    </w:p>
    <w:p w14:paraId="5BE9E7DF" w14:textId="77777777" w:rsidR="00DA4650" w:rsidRPr="00DA4650" w:rsidRDefault="00DA4650" w:rsidP="00DA4650">
      <w:pPr>
        <w:bidi/>
        <w:jc w:val="both"/>
        <w:rPr>
          <w:rFonts w:cs="David" w:hint="cs"/>
          <w:rtl/>
        </w:rPr>
      </w:pPr>
    </w:p>
    <w:p w14:paraId="37712CA1" w14:textId="77777777" w:rsidR="00DA4650" w:rsidRPr="00DA4650" w:rsidRDefault="00DA4650" w:rsidP="00DA4650">
      <w:pPr>
        <w:bidi/>
        <w:jc w:val="both"/>
        <w:rPr>
          <w:rFonts w:cs="David" w:hint="cs"/>
          <w:rtl/>
        </w:rPr>
      </w:pPr>
      <w:r w:rsidRPr="00DA4650">
        <w:rPr>
          <w:rFonts w:cs="David" w:hint="cs"/>
          <w:rtl/>
        </w:rPr>
        <w:tab/>
        <w:t xml:space="preserve">אל תחזור על הדברים. </w:t>
      </w:r>
    </w:p>
    <w:p w14:paraId="0BC9F56F" w14:textId="77777777" w:rsidR="00DA4650" w:rsidRPr="00DA4650" w:rsidRDefault="00DA4650" w:rsidP="00DA4650">
      <w:pPr>
        <w:bidi/>
        <w:jc w:val="both"/>
        <w:rPr>
          <w:rFonts w:cs="David" w:hint="cs"/>
          <w:rtl/>
        </w:rPr>
      </w:pPr>
    </w:p>
    <w:p w14:paraId="5DD947BD" w14:textId="77777777" w:rsidR="00DA4650" w:rsidRPr="00DA4650" w:rsidRDefault="00DA4650" w:rsidP="00DA4650">
      <w:pPr>
        <w:bidi/>
        <w:jc w:val="both"/>
        <w:rPr>
          <w:rFonts w:cs="David" w:hint="cs"/>
          <w:rtl/>
        </w:rPr>
      </w:pPr>
      <w:r w:rsidRPr="00DA4650">
        <w:rPr>
          <w:rFonts w:cs="David" w:hint="cs"/>
          <w:u w:val="single"/>
          <w:rtl/>
        </w:rPr>
        <w:t>יורם מרציאנו:</w:t>
      </w:r>
    </w:p>
    <w:p w14:paraId="73A20223" w14:textId="77777777" w:rsidR="00DA4650" w:rsidRPr="00DA4650" w:rsidRDefault="00DA4650" w:rsidP="00DA4650">
      <w:pPr>
        <w:bidi/>
        <w:jc w:val="both"/>
        <w:rPr>
          <w:rFonts w:cs="David" w:hint="cs"/>
          <w:rtl/>
        </w:rPr>
      </w:pPr>
    </w:p>
    <w:p w14:paraId="2938E8CF" w14:textId="77777777" w:rsidR="00DA4650" w:rsidRPr="00DA4650" w:rsidRDefault="00DA4650" w:rsidP="00DA4650">
      <w:pPr>
        <w:bidi/>
        <w:jc w:val="both"/>
        <w:rPr>
          <w:rFonts w:cs="David" w:hint="cs"/>
          <w:rtl/>
        </w:rPr>
      </w:pPr>
      <w:r w:rsidRPr="00DA4650">
        <w:rPr>
          <w:rFonts w:cs="David" w:hint="cs"/>
          <w:rtl/>
        </w:rPr>
        <w:tab/>
        <w:t xml:space="preserve">אני אחזור, כדי להמחיש לך מה הוא אמר. </w:t>
      </w:r>
    </w:p>
    <w:p w14:paraId="07481CDA" w14:textId="77777777" w:rsidR="00DA4650" w:rsidRPr="00DA4650" w:rsidRDefault="00DA4650" w:rsidP="00DA4650">
      <w:pPr>
        <w:bidi/>
        <w:jc w:val="both"/>
        <w:rPr>
          <w:rFonts w:cs="David" w:hint="cs"/>
          <w:rtl/>
        </w:rPr>
      </w:pPr>
    </w:p>
    <w:p w14:paraId="74878DE4" w14:textId="77777777" w:rsidR="00DA4650" w:rsidRPr="00DA4650" w:rsidRDefault="00DA4650" w:rsidP="00DA4650">
      <w:pPr>
        <w:bidi/>
        <w:jc w:val="both"/>
        <w:rPr>
          <w:rFonts w:cs="David" w:hint="cs"/>
          <w:rtl/>
        </w:rPr>
      </w:pPr>
      <w:r w:rsidRPr="00DA4650">
        <w:rPr>
          <w:rFonts w:cs="David" w:hint="cs"/>
          <w:u w:val="single"/>
          <w:rtl/>
        </w:rPr>
        <w:t>נסים זאב:</w:t>
      </w:r>
    </w:p>
    <w:p w14:paraId="0F5B5499" w14:textId="77777777" w:rsidR="00DA4650" w:rsidRPr="00DA4650" w:rsidRDefault="00DA4650" w:rsidP="00DA4650">
      <w:pPr>
        <w:bidi/>
        <w:jc w:val="both"/>
        <w:rPr>
          <w:rFonts w:cs="David" w:hint="cs"/>
          <w:rtl/>
        </w:rPr>
      </w:pPr>
    </w:p>
    <w:p w14:paraId="3DC9334B" w14:textId="77777777" w:rsidR="00DA4650" w:rsidRPr="00DA4650" w:rsidRDefault="00DA4650" w:rsidP="00DA4650">
      <w:pPr>
        <w:bidi/>
        <w:ind w:firstLine="567"/>
        <w:jc w:val="both"/>
        <w:rPr>
          <w:rFonts w:cs="David" w:hint="cs"/>
          <w:rtl/>
        </w:rPr>
      </w:pPr>
      <w:r w:rsidRPr="00DA4650">
        <w:rPr>
          <w:rFonts w:cs="David" w:hint="cs"/>
          <w:rtl/>
        </w:rPr>
        <w:t>זה ניבול פה. מה אתה מדבר ככה?</w:t>
      </w:r>
    </w:p>
    <w:p w14:paraId="6AC1A98C" w14:textId="77777777" w:rsidR="00DA4650" w:rsidRPr="00DA4650" w:rsidRDefault="00DA4650" w:rsidP="00DA4650">
      <w:pPr>
        <w:bidi/>
        <w:jc w:val="both"/>
        <w:rPr>
          <w:rFonts w:cs="David" w:hint="cs"/>
          <w:rtl/>
        </w:rPr>
      </w:pPr>
    </w:p>
    <w:p w14:paraId="22924FE1"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620F336B" w14:textId="77777777" w:rsidR="00DA4650" w:rsidRPr="00DA4650" w:rsidRDefault="00DA4650" w:rsidP="00DA4650">
      <w:pPr>
        <w:bidi/>
        <w:jc w:val="both"/>
        <w:rPr>
          <w:rFonts w:cs="David" w:hint="cs"/>
          <w:rtl/>
        </w:rPr>
      </w:pPr>
    </w:p>
    <w:p w14:paraId="7C34710D" w14:textId="77777777" w:rsidR="00DA4650" w:rsidRPr="00DA4650" w:rsidRDefault="00DA4650" w:rsidP="00DA4650">
      <w:pPr>
        <w:bidi/>
        <w:ind w:firstLine="567"/>
        <w:jc w:val="both"/>
        <w:rPr>
          <w:rFonts w:cs="David" w:hint="cs"/>
          <w:rtl/>
        </w:rPr>
      </w:pPr>
      <w:r w:rsidRPr="00DA4650">
        <w:rPr>
          <w:rFonts w:cs="David" w:hint="cs"/>
          <w:rtl/>
        </w:rPr>
        <w:t xml:space="preserve">כל עם ישראל שמע את זה. </w:t>
      </w:r>
    </w:p>
    <w:p w14:paraId="02E1F01F" w14:textId="77777777" w:rsidR="00DA4650" w:rsidRPr="00DA4650" w:rsidRDefault="00DA4650" w:rsidP="00DA4650">
      <w:pPr>
        <w:bidi/>
        <w:jc w:val="both"/>
        <w:rPr>
          <w:rFonts w:cs="David" w:hint="cs"/>
          <w:rtl/>
        </w:rPr>
      </w:pPr>
    </w:p>
    <w:p w14:paraId="30C5740F" w14:textId="77777777" w:rsidR="00DA4650" w:rsidRPr="00DA4650" w:rsidRDefault="00DA4650" w:rsidP="00DA4650">
      <w:pPr>
        <w:bidi/>
        <w:jc w:val="both"/>
        <w:rPr>
          <w:rFonts w:cs="David" w:hint="cs"/>
          <w:rtl/>
        </w:rPr>
      </w:pPr>
      <w:r w:rsidRPr="00DA4650">
        <w:rPr>
          <w:rFonts w:cs="David" w:hint="cs"/>
          <w:u w:val="single"/>
          <w:rtl/>
        </w:rPr>
        <w:t>יורם מרציאנו:</w:t>
      </w:r>
    </w:p>
    <w:p w14:paraId="22023008" w14:textId="77777777" w:rsidR="00DA4650" w:rsidRPr="00DA4650" w:rsidRDefault="00DA4650" w:rsidP="00DA4650">
      <w:pPr>
        <w:bidi/>
        <w:jc w:val="both"/>
        <w:rPr>
          <w:rFonts w:cs="David" w:hint="cs"/>
          <w:rtl/>
        </w:rPr>
      </w:pPr>
    </w:p>
    <w:p w14:paraId="48F95F73" w14:textId="77777777" w:rsidR="00DA4650" w:rsidRPr="00DA4650" w:rsidRDefault="00DA4650" w:rsidP="00DA4650">
      <w:pPr>
        <w:bidi/>
        <w:ind w:firstLine="567"/>
        <w:jc w:val="both"/>
        <w:rPr>
          <w:rFonts w:cs="David" w:hint="cs"/>
          <w:rtl/>
        </w:rPr>
      </w:pPr>
      <w:r w:rsidRPr="00DA4650">
        <w:rPr>
          <w:rFonts w:cs="David" w:hint="cs"/>
          <w:rtl/>
        </w:rPr>
        <w:t xml:space="preserve">גברתי היושבת-ראש, העובדה שאין אמירה של שר הפנים זה חמור. והעובדה שהכנסת דחתה אתמול הצעות לסדר היום בנושא זה, זה עוד יותר חמור. אני חושב שהדברים חמורים ביותר. </w:t>
      </w:r>
    </w:p>
    <w:p w14:paraId="21CF8FA1" w14:textId="77777777" w:rsidR="00DA4650" w:rsidRPr="00DA4650" w:rsidRDefault="00DA4650" w:rsidP="00DA4650">
      <w:pPr>
        <w:bidi/>
        <w:jc w:val="both"/>
        <w:rPr>
          <w:rFonts w:cs="David" w:hint="cs"/>
          <w:rtl/>
        </w:rPr>
      </w:pPr>
    </w:p>
    <w:p w14:paraId="32C5C697" w14:textId="77777777" w:rsidR="00DA4650" w:rsidRPr="00DA4650" w:rsidRDefault="00DA4650" w:rsidP="00DA4650">
      <w:pPr>
        <w:bidi/>
        <w:jc w:val="both"/>
        <w:rPr>
          <w:rFonts w:cs="David" w:hint="cs"/>
          <w:rtl/>
        </w:rPr>
      </w:pPr>
      <w:r w:rsidRPr="00DA4650">
        <w:rPr>
          <w:rFonts w:cs="David" w:hint="cs"/>
          <w:u w:val="single"/>
          <w:rtl/>
        </w:rPr>
        <w:t>נסים זאב:</w:t>
      </w:r>
    </w:p>
    <w:p w14:paraId="6860640C" w14:textId="77777777" w:rsidR="00DA4650" w:rsidRPr="00DA4650" w:rsidRDefault="00DA4650" w:rsidP="00DA4650">
      <w:pPr>
        <w:bidi/>
        <w:jc w:val="both"/>
        <w:rPr>
          <w:rFonts w:cs="David" w:hint="cs"/>
          <w:rtl/>
        </w:rPr>
      </w:pPr>
    </w:p>
    <w:p w14:paraId="54EB0E5A" w14:textId="77777777" w:rsidR="00DA4650" w:rsidRPr="00DA4650" w:rsidRDefault="00DA4650" w:rsidP="00DA4650">
      <w:pPr>
        <w:bidi/>
        <w:jc w:val="both"/>
        <w:rPr>
          <w:rFonts w:cs="David" w:hint="cs"/>
          <w:rtl/>
        </w:rPr>
      </w:pPr>
      <w:r w:rsidRPr="00DA4650">
        <w:rPr>
          <w:rFonts w:cs="David" w:hint="cs"/>
          <w:rtl/>
        </w:rPr>
        <w:tab/>
        <w:t xml:space="preserve">אתה יודע מה, זה ביזיון לדון בדבר הזה, באמת, אם זאת האמירה, זה דבר מבוזה. </w:t>
      </w:r>
    </w:p>
    <w:p w14:paraId="58928569" w14:textId="77777777" w:rsidR="00DA4650" w:rsidRPr="00DA4650" w:rsidRDefault="00DA4650" w:rsidP="00DA4650">
      <w:pPr>
        <w:bidi/>
        <w:jc w:val="both"/>
        <w:rPr>
          <w:rFonts w:cs="David" w:hint="cs"/>
          <w:rtl/>
        </w:rPr>
      </w:pPr>
    </w:p>
    <w:p w14:paraId="0814EA82" w14:textId="77777777" w:rsidR="00DA4650" w:rsidRPr="00DA4650" w:rsidRDefault="00DA4650" w:rsidP="00DA4650">
      <w:pPr>
        <w:bidi/>
        <w:jc w:val="both"/>
        <w:rPr>
          <w:rFonts w:cs="David" w:hint="cs"/>
          <w:rtl/>
        </w:rPr>
      </w:pPr>
      <w:r w:rsidRPr="00DA4650">
        <w:rPr>
          <w:rFonts w:cs="David" w:hint="cs"/>
          <w:u w:val="single"/>
          <w:rtl/>
        </w:rPr>
        <w:t>אבשלום וילן:</w:t>
      </w:r>
    </w:p>
    <w:p w14:paraId="25753D24" w14:textId="77777777" w:rsidR="00DA4650" w:rsidRPr="00DA4650" w:rsidRDefault="00DA4650" w:rsidP="00DA4650">
      <w:pPr>
        <w:bidi/>
        <w:jc w:val="both"/>
        <w:rPr>
          <w:rFonts w:cs="David" w:hint="cs"/>
          <w:rtl/>
        </w:rPr>
      </w:pPr>
      <w:r w:rsidRPr="00DA4650">
        <w:rPr>
          <w:rFonts w:cs="David" w:hint="cs"/>
          <w:rtl/>
        </w:rPr>
        <w:tab/>
      </w:r>
    </w:p>
    <w:p w14:paraId="1DB76599" w14:textId="77777777" w:rsidR="00DA4650" w:rsidRPr="00DA4650" w:rsidRDefault="00DA4650" w:rsidP="00DA4650">
      <w:pPr>
        <w:bidi/>
        <w:ind w:firstLine="567"/>
        <w:jc w:val="both"/>
        <w:rPr>
          <w:rFonts w:cs="David" w:hint="cs"/>
          <w:rtl/>
        </w:rPr>
      </w:pPr>
      <w:r w:rsidRPr="00DA4650">
        <w:rPr>
          <w:rFonts w:cs="David" w:hint="cs"/>
          <w:rtl/>
        </w:rPr>
        <w:t>אולי פעם אחת תשפוט דברים לגופם?</w:t>
      </w:r>
    </w:p>
    <w:p w14:paraId="1FC1580E" w14:textId="77777777" w:rsidR="00DA4650" w:rsidRPr="00DA4650" w:rsidRDefault="00DA4650" w:rsidP="00DA4650">
      <w:pPr>
        <w:bidi/>
        <w:jc w:val="both"/>
        <w:rPr>
          <w:rFonts w:cs="David" w:hint="cs"/>
          <w:rtl/>
        </w:rPr>
      </w:pPr>
    </w:p>
    <w:p w14:paraId="575BD0C6"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86524E7" w14:textId="77777777" w:rsidR="00DA4650" w:rsidRPr="00DA4650" w:rsidRDefault="00DA4650" w:rsidP="00DA4650">
      <w:pPr>
        <w:bidi/>
        <w:jc w:val="both"/>
        <w:rPr>
          <w:rFonts w:cs="David" w:hint="cs"/>
          <w:rtl/>
        </w:rPr>
      </w:pPr>
    </w:p>
    <w:p w14:paraId="5B459E1D" w14:textId="77777777" w:rsidR="00DA4650" w:rsidRPr="00DA4650" w:rsidRDefault="00DA4650" w:rsidP="00DA4650">
      <w:pPr>
        <w:bidi/>
        <w:ind w:firstLine="567"/>
        <w:jc w:val="both"/>
        <w:rPr>
          <w:rFonts w:cs="David" w:hint="cs"/>
          <w:rtl/>
        </w:rPr>
      </w:pPr>
      <w:r w:rsidRPr="00DA4650">
        <w:rPr>
          <w:rFonts w:cs="David" w:hint="cs"/>
          <w:rtl/>
        </w:rPr>
        <w:t xml:space="preserve">אין לך רשות דיבור, חבר הכנסת וילן. אני לא פותחת את זה לדיון. </w:t>
      </w:r>
    </w:p>
    <w:p w14:paraId="18CFA377" w14:textId="77777777" w:rsidR="00DA4650" w:rsidRPr="00DA4650" w:rsidRDefault="00DA4650" w:rsidP="00DA4650">
      <w:pPr>
        <w:bidi/>
        <w:jc w:val="both"/>
        <w:rPr>
          <w:rFonts w:cs="David" w:hint="cs"/>
          <w:rtl/>
        </w:rPr>
      </w:pPr>
      <w:r w:rsidRPr="00DA4650">
        <w:rPr>
          <w:rFonts w:cs="David" w:hint="cs"/>
          <w:rtl/>
        </w:rPr>
        <w:tab/>
      </w:r>
    </w:p>
    <w:p w14:paraId="70BED967" w14:textId="77777777" w:rsidR="00DA4650" w:rsidRPr="00DA4650" w:rsidRDefault="00DA4650" w:rsidP="00DA4650">
      <w:pPr>
        <w:bidi/>
        <w:ind w:firstLine="567"/>
        <w:jc w:val="both"/>
        <w:rPr>
          <w:rFonts w:cs="David" w:hint="cs"/>
          <w:rtl/>
        </w:rPr>
      </w:pPr>
      <w:r w:rsidRPr="00DA4650">
        <w:rPr>
          <w:rFonts w:cs="David" w:hint="cs"/>
          <w:rtl/>
        </w:rPr>
        <w:t xml:space="preserve">אומר בשמי ובשם הוועדה כולה: באופן אישי כחברת כנסת בבית הזה אני מגנה בתוקף את האמירה הזאת. אני חושבת שהיא איננה במקומה, על אחת כמה וכמה שמדובר בראש רשות נבחרת. אין לה מקום במדינת ישראל. האמירה מאוד נמוכה. תכף נשמע את חברי הכנסת. אני מבקשת מחברי הכנסת להתאזר בסבלנות, יש לנו יום דיונים ארוך, העיקר הוא חוק ההסדרים </w:t>
      </w:r>
      <w:r w:rsidRPr="00DA4650">
        <w:rPr>
          <w:rFonts w:cs="David"/>
          <w:rtl/>
        </w:rPr>
        <w:t>–</w:t>
      </w:r>
      <w:r w:rsidRPr="00DA4650">
        <w:rPr>
          <w:rFonts w:cs="David" w:hint="cs"/>
          <w:rtl/>
        </w:rPr>
        <w:t xml:space="preserve"> אני מחזירה אתכם למסלול. </w:t>
      </w:r>
    </w:p>
    <w:p w14:paraId="64A74811" w14:textId="77777777" w:rsidR="00DA4650" w:rsidRPr="00DA4650" w:rsidRDefault="00DA4650" w:rsidP="00DA4650">
      <w:pPr>
        <w:bidi/>
        <w:ind w:firstLine="567"/>
        <w:jc w:val="both"/>
        <w:rPr>
          <w:rFonts w:cs="David" w:hint="cs"/>
          <w:rtl/>
        </w:rPr>
      </w:pPr>
    </w:p>
    <w:p w14:paraId="00849390" w14:textId="77777777" w:rsidR="00DA4650" w:rsidRPr="00DA4650" w:rsidRDefault="00DA4650" w:rsidP="00DA4650">
      <w:pPr>
        <w:bidi/>
        <w:ind w:firstLine="567"/>
        <w:jc w:val="both"/>
        <w:rPr>
          <w:rFonts w:cs="David" w:hint="cs"/>
          <w:rtl/>
        </w:rPr>
      </w:pPr>
      <w:r w:rsidRPr="00DA4650">
        <w:rPr>
          <w:rFonts w:cs="David" w:hint="cs"/>
          <w:rtl/>
        </w:rPr>
        <w:t xml:space="preserve">נעבור בקצרה רבה לשמוע את חברי הכנסת, נשמע את דברי הנשיאות ולאחר מכן יש לכם האפשרות להחליט, כל אחד באופן אישי. </w:t>
      </w:r>
    </w:p>
    <w:p w14:paraId="791DB78D" w14:textId="77777777" w:rsidR="00DA4650" w:rsidRPr="00DA4650" w:rsidRDefault="00DA4650" w:rsidP="00DA4650">
      <w:pPr>
        <w:bidi/>
        <w:jc w:val="both"/>
        <w:rPr>
          <w:rFonts w:cs="David" w:hint="cs"/>
          <w:rtl/>
        </w:rPr>
      </w:pPr>
    </w:p>
    <w:p w14:paraId="04179DEE" w14:textId="77777777" w:rsidR="00DA4650" w:rsidRPr="00DA4650" w:rsidRDefault="00DA4650" w:rsidP="00DA4650">
      <w:pPr>
        <w:bidi/>
        <w:jc w:val="both"/>
        <w:rPr>
          <w:rFonts w:cs="David" w:hint="cs"/>
          <w:rtl/>
        </w:rPr>
      </w:pPr>
      <w:r w:rsidRPr="00DA4650">
        <w:rPr>
          <w:rFonts w:cs="David" w:hint="cs"/>
          <w:u w:val="single"/>
          <w:rtl/>
        </w:rPr>
        <w:t>נסים זאב:</w:t>
      </w:r>
    </w:p>
    <w:p w14:paraId="19125C4D" w14:textId="77777777" w:rsidR="00DA4650" w:rsidRPr="00DA4650" w:rsidRDefault="00DA4650" w:rsidP="00DA4650">
      <w:pPr>
        <w:bidi/>
        <w:jc w:val="both"/>
        <w:rPr>
          <w:rFonts w:cs="David" w:hint="cs"/>
          <w:rtl/>
        </w:rPr>
      </w:pPr>
    </w:p>
    <w:p w14:paraId="706BA939" w14:textId="77777777" w:rsidR="00DA4650" w:rsidRPr="00DA4650" w:rsidRDefault="00DA4650" w:rsidP="00DA4650">
      <w:pPr>
        <w:bidi/>
        <w:jc w:val="both"/>
        <w:rPr>
          <w:rFonts w:cs="David" w:hint="cs"/>
          <w:rtl/>
        </w:rPr>
      </w:pPr>
      <w:r w:rsidRPr="00DA4650">
        <w:rPr>
          <w:rFonts w:cs="David" w:hint="cs"/>
          <w:rtl/>
        </w:rPr>
        <w:tab/>
        <w:t>לא יותר מדקה לתת, אני מציע.</w:t>
      </w:r>
    </w:p>
    <w:p w14:paraId="6D47D2D6" w14:textId="77777777" w:rsidR="00DA4650" w:rsidRPr="00DA4650" w:rsidRDefault="00DA4650" w:rsidP="00DA4650">
      <w:pPr>
        <w:bidi/>
        <w:jc w:val="both"/>
        <w:rPr>
          <w:rFonts w:cs="David" w:hint="cs"/>
          <w:rtl/>
        </w:rPr>
      </w:pPr>
    </w:p>
    <w:p w14:paraId="77704191" w14:textId="77777777" w:rsidR="00DA4650" w:rsidRPr="00DA4650" w:rsidRDefault="00DA4650" w:rsidP="00DA4650">
      <w:pPr>
        <w:pStyle w:val="Heading5"/>
        <w:rPr>
          <w:rFonts w:hint="cs"/>
          <w:rtl/>
        </w:rPr>
      </w:pPr>
      <w:r w:rsidRPr="00DA4650">
        <w:rPr>
          <w:rFonts w:hint="cs"/>
          <w:u w:val="single"/>
          <w:rtl/>
        </w:rPr>
        <w:t>דב חנין:</w:t>
      </w:r>
    </w:p>
    <w:p w14:paraId="2890522F" w14:textId="77777777" w:rsidR="00DA4650" w:rsidRPr="00DA4650" w:rsidRDefault="00DA4650" w:rsidP="00DA4650">
      <w:pPr>
        <w:pStyle w:val="Heading5"/>
        <w:rPr>
          <w:rFonts w:hint="cs"/>
          <w:rtl/>
        </w:rPr>
      </w:pPr>
    </w:p>
    <w:p w14:paraId="43ADAE50" w14:textId="77777777" w:rsidR="00DA4650" w:rsidRPr="00DA4650" w:rsidRDefault="00DA4650" w:rsidP="00DA4650">
      <w:pPr>
        <w:bidi/>
        <w:jc w:val="both"/>
        <w:rPr>
          <w:rFonts w:cs="David" w:hint="cs"/>
          <w:rtl/>
        </w:rPr>
      </w:pPr>
      <w:r w:rsidRPr="00DA4650">
        <w:rPr>
          <w:rFonts w:cs="David" w:hint="cs"/>
          <w:rtl/>
        </w:rPr>
        <w:tab/>
        <w:t>גברתי, ברשותכם אני רוצה לנמק הערעור, יש לי חמישה נימוקים, אעשה את זה מאוד בתמצית. הנושא שאנחנו מדברים עליו הוא נושא תקדימי בשני היבטים: ראשית, ראש עיר מדבר על התושבים של העיר שלו, ומציע לתושבים של העיר שלו ששייכים ללאום הערבי לעזוב את העיר  ולעבור למקום אחר, כי לא מתאימה לו הביקורת שלהם עליו. זה חמור ותקדימי. נושא שני שהוא חמור ותקדימי: ראש עיר בוחר לקלל או מציע לאנשים להחליף את האלוהים שלהם. גם חברי הכנסת הדתיים שיושבים כאן צריכים להתקומם נגד התבטאויות כאלה, שמזלזלות באמונה ובדת של אנשים. אלו דברים חמורים שלא יכולים להיות במדינת ישראל. זה הנימוק הראשון, התקדימי. הוא התפצל לשניים.</w:t>
      </w:r>
    </w:p>
    <w:p w14:paraId="790519B6" w14:textId="77777777" w:rsidR="00DA4650" w:rsidRPr="00DA4650" w:rsidRDefault="00DA4650" w:rsidP="00DA4650">
      <w:pPr>
        <w:bidi/>
        <w:jc w:val="both"/>
        <w:rPr>
          <w:rFonts w:cs="David" w:hint="cs"/>
          <w:rtl/>
        </w:rPr>
      </w:pPr>
    </w:p>
    <w:p w14:paraId="53B85579" w14:textId="77777777" w:rsidR="00DA4650" w:rsidRPr="00DA4650" w:rsidRDefault="00DA4650" w:rsidP="00DA4650">
      <w:pPr>
        <w:bidi/>
        <w:ind w:firstLine="567"/>
        <w:jc w:val="both"/>
        <w:rPr>
          <w:rFonts w:cs="David" w:hint="cs"/>
          <w:rtl/>
        </w:rPr>
      </w:pPr>
      <w:r w:rsidRPr="00DA4650">
        <w:rPr>
          <w:rFonts w:cs="David" w:hint="cs"/>
          <w:rtl/>
        </w:rPr>
        <w:t xml:space="preserve">לנימוק השני: אנחנו מדברים על בעיה שהיא לא רק בעיה נקודתית. יש תחושה בחברה הישראלית שקווים אדומים בנושא הגזענות הולכים ונחצים כל יום. יש חשיבות מאוד גדולה לאמירה ברורה של הכנסת בתחום הזה. אני חושב שזה הנושא שהכנסת יכולה להשפיע בו. </w:t>
      </w:r>
    </w:p>
    <w:p w14:paraId="61B3F49F" w14:textId="77777777" w:rsidR="00DA4650" w:rsidRPr="00DA4650" w:rsidRDefault="00DA4650" w:rsidP="00DA4650">
      <w:pPr>
        <w:bidi/>
        <w:jc w:val="both"/>
        <w:rPr>
          <w:rFonts w:cs="David" w:hint="cs"/>
          <w:rtl/>
        </w:rPr>
      </w:pPr>
    </w:p>
    <w:p w14:paraId="4FBC66A8" w14:textId="77777777" w:rsidR="00DA4650" w:rsidRPr="00DA4650" w:rsidRDefault="00DA4650" w:rsidP="00DA4650">
      <w:pPr>
        <w:bidi/>
        <w:ind w:firstLine="567"/>
        <w:jc w:val="both"/>
        <w:rPr>
          <w:rFonts w:cs="David" w:hint="cs"/>
          <w:rtl/>
        </w:rPr>
      </w:pPr>
      <w:r w:rsidRPr="00DA4650">
        <w:rPr>
          <w:rFonts w:cs="David" w:hint="cs"/>
          <w:rtl/>
        </w:rPr>
        <w:t xml:space="preserve">נימוק שלישי: יש כאן שמונה מציעים, מסיעות שבהן 83 חברי כנסת בסך הכול. גם הנימוק הזה מתפצל לשניים, יש פה אמירה מהותית ויש פה אמירה פורמלית. מהותית, 83 חברי כנסת חושבים שראוי שהכנסת תדון בזה, שזה חשוב ודחוף. לדעתי זה מסוג הדברים שהנשיאות צריכה להתחשב בהם. פורמלית, זה בדיוק המקרה שסעיף 86(א) לתקנון עוסק בו </w:t>
      </w:r>
      <w:r w:rsidRPr="00DA4650">
        <w:rPr>
          <w:rFonts w:cs="David"/>
          <w:rtl/>
        </w:rPr>
        <w:t>–</w:t>
      </w:r>
      <w:r w:rsidRPr="00DA4650">
        <w:rPr>
          <w:rFonts w:cs="David" w:hint="cs"/>
          <w:rtl/>
        </w:rPr>
        <w:t xml:space="preserve">  נושא שרוב חברי הכנסת רוצים לדון בו. הנשיאות אפילו יכולה לשקול לקיים דיון מלא בנושא, לא רק דיון בהצעה לסדר, אלא דיון מלא של הכנסת בנושא.</w:t>
      </w:r>
    </w:p>
    <w:p w14:paraId="09BB0E48" w14:textId="77777777" w:rsidR="00DA4650" w:rsidRPr="00DA4650" w:rsidRDefault="00DA4650" w:rsidP="00DA4650">
      <w:pPr>
        <w:bidi/>
        <w:jc w:val="both"/>
        <w:rPr>
          <w:rFonts w:cs="David" w:hint="cs"/>
          <w:rtl/>
        </w:rPr>
      </w:pPr>
    </w:p>
    <w:p w14:paraId="681F8C10" w14:textId="77777777" w:rsidR="00DA4650" w:rsidRPr="00DA4650" w:rsidRDefault="00DA4650" w:rsidP="00DA4650">
      <w:pPr>
        <w:bidi/>
        <w:ind w:firstLine="567"/>
        <w:jc w:val="both"/>
        <w:rPr>
          <w:rFonts w:cs="David" w:hint="cs"/>
          <w:rtl/>
        </w:rPr>
      </w:pPr>
      <w:r w:rsidRPr="00DA4650">
        <w:rPr>
          <w:rFonts w:cs="David" w:hint="cs"/>
          <w:rtl/>
        </w:rPr>
        <w:t xml:space="preserve">נימוק רביעי, וכאן אני מניח שהכשל של הנשיאות באי-אישור הנושא נובע אולי מחוסר מידע. אני יודע שעמדת יושבת-ראש הכנסת, והיא אמרה את זה בכמה הזדמנויות, היא שהצעות דחופות לסדר תהיינה בתחומים שבהם אנחנו יכולים למנוע נזקים עתידיים. אגב, יש לי ויכוח אתה, אני לא חושב שהיא צודקת, אבל כבודו של הוויכוח במקומו מונח. לדעתי במקרה הזה, גם לשיטתה של יושבת-ראש הכנסת, דיון שלנו במליאת הכנסת יכול למנוע התפתחות עתידית. יש לכך שני היבטים. קודם כול, יש הסלמה של התבטאויות של ראש העיר, לצערי הרב. אחרי ההתבטאות החמורה הזאת שמעתי אותו ברדיו, אתמול. הוא אמר שאם יבוא אליו אזרח ערבי עם  ויכוח בנושאים לאומיים הוא יירה לו בראש. </w:t>
      </w:r>
    </w:p>
    <w:p w14:paraId="1D4D2C96" w14:textId="77777777" w:rsidR="00DA4650" w:rsidRPr="00DA4650" w:rsidRDefault="00DA4650" w:rsidP="00DA4650">
      <w:pPr>
        <w:bidi/>
        <w:jc w:val="both"/>
        <w:rPr>
          <w:rFonts w:cs="David" w:hint="cs"/>
          <w:rtl/>
        </w:rPr>
      </w:pPr>
    </w:p>
    <w:p w14:paraId="34B44A1D"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038C094A" w14:textId="77777777" w:rsidR="00DA4650" w:rsidRPr="00DA4650" w:rsidRDefault="00DA4650" w:rsidP="00DA4650">
      <w:pPr>
        <w:bidi/>
        <w:jc w:val="both"/>
        <w:rPr>
          <w:rFonts w:cs="David" w:hint="cs"/>
          <w:rtl/>
        </w:rPr>
      </w:pPr>
    </w:p>
    <w:p w14:paraId="2E4D0BB0" w14:textId="77777777" w:rsidR="00DA4650" w:rsidRPr="00DA4650" w:rsidRDefault="00DA4650" w:rsidP="00DA4650">
      <w:pPr>
        <w:bidi/>
        <w:ind w:firstLine="567"/>
        <w:jc w:val="both"/>
        <w:rPr>
          <w:rFonts w:cs="David" w:hint="cs"/>
          <w:rtl/>
        </w:rPr>
      </w:pPr>
      <w:r w:rsidRPr="00DA4650">
        <w:rPr>
          <w:rFonts w:cs="David" w:hint="cs"/>
          <w:rtl/>
        </w:rPr>
        <w:t>זה מה שהוא אמר.</w:t>
      </w:r>
    </w:p>
    <w:p w14:paraId="5CC6346E" w14:textId="77777777" w:rsidR="00DA4650" w:rsidRPr="00DA4650" w:rsidRDefault="00DA4650" w:rsidP="00DA4650">
      <w:pPr>
        <w:bidi/>
        <w:jc w:val="both"/>
        <w:rPr>
          <w:rFonts w:cs="David" w:hint="cs"/>
          <w:rtl/>
        </w:rPr>
      </w:pPr>
    </w:p>
    <w:p w14:paraId="3AD64377" w14:textId="77777777" w:rsidR="00DA4650" w:rsidRPr="00DA4650" w:rsidRDefault="00DA4650" w:rsidP="00DA4650">
      <w:pPr>
        <w:pStyle w:val="Heading5"/>
        <w:rPr>
          <w:rFonts w:hint="cs"/>
          <w:rtl/>
        </w:rPr>
      </w:pPr>
      <w:r w:rsidRPr="00DA4650">
        <w:rPr>
          <w:rFonts w:hint="cs"/>
          <w:u w:val="single"/>
          <w:rtl/>
        </w:rPr>
        <w:t>דב חנין:</w:t>
      </w:r>
    </w:p>
    <w:p w14:paraId="48E70E76" w14:textId="77777777" w:rsidR="00DA4650" w:rsidRPr="00DA4650" w:rsidRDefault="00DA4650" w:rsidP="00DA4650">
      <w:pPr>
        <w:pStyle w:val="Heading5"/>
        <w:rPr>
          <w:rFonts w:hint="cs"/>
          <w:rtl/>
        </w:rPr>
      </w:pPr>
    </w:p>
    <w:p w14:paraId="6322A3B9" w14:textId="77777777" w:rsidR="00DA4650" w:rsidRPr="00DA4650" w:rsidRDefault="00DA4650" w:rsidP="00DA4650">
      <w:pPr>
        <w:bidi/>
        <w:jc w:val="both"/>
        <w:rPr>
          <w:rFonts w:cs="David" w:hint="cs"/>
          <w:rtl/>
        </w:rPr>
      </w:pPr>
      <w:r w:rsidRPr="00DA4650">
        <w:rPr>
          <w:rFonts w:cs="David" w:hint="cs"/>
          <w:rtl/>
        </w:rPr>
        <w:tab/>
        <w:t xml:space="preserve">אני מצטט את הדברים כפי שנאמרו. </w:t>
      </w:r>
    </w:p>
    <w:p w14:paraId="42EFEEC3" w14:textId="77777777" w:rsidR="00DA4650" w:rsidRPr="00DA4650" w:rsidRDefault="00DA4650" w:rsidP="00DA4650">
      <w:pPr>
        <w:bidi/>
        <w:jc w:val="both"/>
        <w:rPr>
          <w:rFonts w:cs="David" w:hint="cs"/>
          <w:rtl/>
        </w:rPr>
      </w:pPr>
    </w:p>
    <w:p w14:paraId="09A780AA" w14:textId="77777777" w:rsidR="00DA4650" w:rsidRPr="00DA4650" w:rsidRDefault="00DA4650" w:rsidP="00DA4650">
      <w:pPr>
        <w:bidi/>
        <w:jc w:val="both"/>
        <w:rPr>
          <w:rFonts w:cs="David" w:hint="cs"/>
          <w:rtl/>
        </w:rPr>
      </w:pPr>
      <w:r w:rsidRPr="00DA4650">
        <w:rPr>
          <w:rFonts w:cs="David"/>
          <w:u w:val="single"/>
          <w:rtl/>
        </w:rPr>
        <w:br w:type="page"/>
      </w:r>
      <w:r w:rsidRPr="00DA4650">
        <w:rPr>
          <w:rFonts w:cs="David" w:hint="cs"/>
          <w:u w:val="single"/>
          <w:rtl/>
        </w:rPr>
        <w:t>יעקב מרגי:</w:t>
      </w:r>
    </w:p>
    <w:p w14:paraId="79FFBAB8" w14:textId="77777777" w:rsidR="00DA4650" w:rsidRPr="00DA4650" w:rsidRDefault="00DA4650" w:rsidP="00DA4650">
      <w:pPr>
        <w:bidi/>
        <w:jc w:val="both"/>
        <w:rPr>
          <w:rFonts w:cs="David" w:hint="cs"/>
          <w:rtl/>
        </w:rPr>
      </w:pPr>
    </w:p>
    <w:p w14:paraId="62AB1130" w14:textId="77777777" w:rsidR="00DA4650" w:rsidRPr="00DA4650" w:rsidRDefault="00DA4650" w:rsidP="00DA4650">
      <w:pPr>
        <w:bidi/>
        <w:jc w:val="both"/>
        <w:rPr>
          <w:rFonts w:cs="David" w:hint="cs"/>
          <w:rtl/>
        </w:rPr>
      </w:pPr>
      <w:r w:rsidRPr="00DA4650">
        <w:rPr>
          <w:rFonts w:cs="David" w:hint="cs"/>
          <w:rtl/>
        </w:rPr>
        <w:tab/>
        <w:t xml:space="preserve">יש משטרה בישראל. </w:t>
      </w:r>
    </w:p>
    <w:p w14:paraId="57BF5174" w14:textId="77777777" w:rsidR="00DA4650" w:rsidRPr="00DA4650" w:rsidRDefault="00DA4650" w:rsidP="00DA4650">
      <w:pPr>
        <w:bidi/>
        <w:jc w:val="both"/>
        <w:rPr>
          <w:rFonts w:cs="David" w:hint="cs"/>
          <w:rtl/>
        </w:rPr>
      </w:pPr>
    </w:p>
    <w:p w14:paraId="61A4A202"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03E822E3" w14:textId="77777777" w:rsidR="00DA4650" w:rsidRPr="00DA4650" w:rsidRDefault="00DA4650" w:rsidP="00DA4650">
      <w:pPr>
        <w:bidi/>
        <w:jc w:val="both"/>
        <w:rPr>
          <w:rFonts w:cs="David" w:hint="cs"/>
          <w:rtl/>
        </w:rPr>
      </w:pPr>
    </w:p>
    <w:p w14:paraId="7B8F111D" w14:textId="77777777" w:rsidR="00DA4650" w:rsidRPr="00DA4650" w:rsidRDefault="00DA4650" w:rsidP="00DA4650">
      <w:pPr>
        <w:bidi/>
        <w:ind w:firstLine="567"/>
        <w:jc w:val="both"/>
        <w:rPr>
          <w:rFonts w:cs="David" w:hint="cs"/>
          <w:rtl/>
        </w:rPr>
      </w:pPr>
      <w:r w:rsidRPr="00DA4650">
        <w:rPr>
          <w:rFonts w:cs="David" w:hint="cs"/>
          <w:rtl/>
        </w:rPr>
        <w:t>אני הולכת להגיש נגדו תלונה במשטרה.</w:t>
      </w:r>
    </w:p>
    <w:p w14:paraId="3A907DA5" w14:textId="77777777" w:rsidR="00DA4650" w:rsidRPr="00DA4650" w:rsidRDefault="00DA4650" w:rsidP="00DA4650">
      <w:pPr>
        <w:bidi/>
        <w:jc w:val="both"/>
        <w:rPr>
          <w:rFonts w:cs="David" w:hint="cs"/>
          <w:rtl/>
        </w:rPr>
      </w:pPr>
    </w:p>
    <w:p w14:paraId="54310360"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75B4AF2" w14:textId="77777777" w:rsidR="00DA4650" w:rsidRPr="00DA4650" w:rsidRDefault="00DA4650" w:rsidP="00DA4650">
      <w:pPr>
        <w:bidi/>
        <w:jc w:val="both"/>
        <w:rPr>
          <w:rFonts w:cs="David" w:hint="cs"/>
          <w:rtl/>
        </w:rPr>
      </w:pPr>
    </w:p>
    <w:p w14:paraId="0457144A" w14:textId="77777777" w:rsidR="00DA4650" w:rsidRPr="00DA4650" w:rsidRDefault="00DA4650" w:rsidP="00DA4650">
      <w:pPr>
        <w:bidi/>
        <w:ind w:firstLine="567"/>
        <w:jc w:val="both"/>
        <w:rPr>
          <w:rFonts w:cs="David" w:hint="cs"/>
          <w:rtl/>
        </w:rPr>
      </w:pPr>
      <w:r w:rsidRPr="00DA4650">
        <w:rPr>
          <w:rFonts w:cs="David" w:hint="cs"/>
          <w:rtl/>
        </w:rPr>
        <w:t xml:space="preserve">חברת הכנסת חילו, אם עוד פעם אחת אני שומעת אותך, אין לך זכות דיבור. </w:t>
      </w:r>
    </w:p>
    <w:p w14:paraId="1BB1FD6D" w14:textId="77777777" w:rsidR="00DA4650" w:rsidRPr="00DA4650" w:rsidRDefault="00DA4650" w:rsidP="00DA4650">
      <w:pPr>
        <w:bidi/>
        <w:jc w:val="both"/>
        <w:rPr>
          <w:rFonts w:cs="David" w:hint="cs"/>
          <w:rtl/>
        </w:rPr>
      </w:pPr>
    </w:p>
    <w:p w14:paraId="16540E53" w14:textId="77777777" w:rsidR="00DA4650" w:rsidRPr="00DA4650" w:rsidRDefault="00DA4650" w:rsidP="00DA4650">
      <w:pPr>
        <w:pStyle w:val="Heading5"/>
        <w:rPr>
          <w:rFonts w:hint="cs"/>
          <w:rtl/>
        </w:rPr>
      </w:pPr>
      <w:r w:rsidRPr="00DA4650">
        <w:rPr>
          <w:rFonts w:hint="cs"/>
          <w:u w:val="single"/>
          <w:rtl/>
        </w:rPr>
        <w:t>דב חנין:</w:t>
      </w:r>
    </w:p>
    <w:p w14:paraId="31B643D2" w14:textId="77777777" w:rsidR="00DA4650" w:rsidRPr="00DA4650" w:rsidRDefault="00DA4650" w:rsidP="00DA4650">
      <w:pPr>
        <w:pStyle w:val="Heading5"/>
        <w:rPr>
          <w:rFonts w:hint="cs"/>
          <w:rtl/>
        </w:rPr>
      </w:pPr>
    </w:p>
    <w:p w14:paraId="38549593" w14:textId="77777777" w:rsidR="00DA4650" w:rsidRPr="00DA4650" w:rsidRDefault="00DA4650" w:rsidP="00DA4650">
      <w:pPr>
        <w:bidi/>
        <w:jc w:val="both"/>
        <w:rPr>
          <w:rFonts w:cs="David" w:hint="cs"/>
          <w:rtl/>
        </w:rPr>
      </w:pPr>
      <w:r w:rsidRPr="00DA4650">
        <w:rPr>
          <w:rFonts w:cs="David" w:hint="cs"/>
          <w:rtl/>
        </w:rPr>
        <w:tab/>
        <w:t xml:space="preserve">אלו דברים שלא ייאמנו. יש פה הידרדרות, אלא שמהתבטאות חמורה אחת מתגלגלים להתבטאות חמורה אחרת. </w:t>
      </w:r>
    </w:p>
    <w:p w14:paraId="1FFAEA6B" w14:textId="77777777" w:rsidR="00DA4650" w:rsidRPr="00DA4650" w:rsidRDefault="00DA4650" w:rsidP="00DA4650">
      <w:pPr>
        <w:bidi/>
        <w:jc w:val="both"/>
        <w:rPr>
          <w:rFonts w:cs="David" w:hint="cs"/>
          <w:rtl/>
        </w:rPr>
      </w:pPr>
    </w:p>
    <w:p w14:paraId="77FFBF51" w14:textId="77777777" w:rsidR="00DA4650" w:rsidRPr="00DA4650" w:rsidRDefault="00DA4650" w:rsidP="00DA4650">
      <w:pPr>
        <w:bidi/>
        <w:jc w:val="both"/>
        <w:rPr>
          <w:rFonts w:cs="David" w:hint="cs"/>
          <w:rtl/>
        </w:rPr>
      </w:pPr>
      <w:r w:rsidRPr="00DA4650">
        <w:rPr>
          <w:rFonts w:cs="David" w:hint="cs"/>
          <w:u w:val="single"/>
          <w:rtl/>
        </w:rPr>
        <w:t>יורם מרציאנו:</w:t>
      </w:r>
    </w:p>
    <w:p w14:paraId="295B8C53" w14:textId="77777777" w:rsidR="00DA4650" w:rsidRPr="00DA4650" w:rsidRDefault="00DA4650" w:rsidP="00DA4650">
      <w:pPr>
        <w:bidi/>
        <w:jc w:val="both"/>
        <w:rPr>
          <w:rFonts w:cs="David" w:hint="cs"/>
          <w:rtl/>
        </w:rPr>
      </w:pPr>
      <w:r w:rsidRPr="00DA4650">
        <w:rPr>
          <w:rFonts w:cs="David" w:hint="cs"/>
          <w:rtl/>
        </w:rPr>
        <w:tab/>
      </w:r>
    </w:p>
    <w:p w14:paraId="38231668" w14:textId="77777777" w:rsidR="00DA4650" w:rsidRPr="00DA4650" w:rsidRDefault="00DA4650" w:rsidP="00DA4650">
      <w:pPr>
        <w:bidi/>
        <w:ind w:firstLine="567"/>
        <w:jc w:val="both"/>
        <w:rPr>
          <w:rFonts w:cs="David" w:hint="cs"/>
          <w:rtl/>
        </w:rPr>
      </w:pPr>
      <w:r w:rsidRPr="00DA4650">
        <w:rPr>
          <w:rFonts w:cs="David" w:hint="cs"/>
          <w:rtl/>
        </w:rPr>
        <w:t xml:space="preserve">והוא לא חוזר בו. </w:t>
      </w:r>
    </w:p>
    <w:p w14:paraId="351F6DD9" w14:textId="77777777" w:rsidR="00DA4650" w:rsidRPr="00DA4650" w:rsidRDefault="00DA4650" w:rsidP="00DA4650">
      <w:pPr>
        <w:bidi/>
        <w:jc w:val="both"/>
        <w:rPr>
          <w:rFonts w:cs="David" w:hint="cs"/>
          <w:rtl/>
        </w:rPr>
      </w:pPr>
    </w:p>
    <w:p w14:paraId="11C5DE0C" w14:textId="77777777" w:rsidR="00DA4650" w:rsidRPr="00DA4650" w:rsidRDefault="00DA4650" w:rsidP="00DA4650">
      <w:pPr>
        <w:pStyle w:val="Heading5"/>
        <w:rPr>
          <w:rFonts w:hint="cs"/>
          <w:rtl/>
        </w:rPr>
      </w:pPr>
      <w:r w:rsidRPr="00DA4650">
        <w:rPr>
          <w:rFonts w:hint="cs"/>
          <w:u w:val="single"/>
          <w:rtl/>
        </w:rPr>
        <w:t>דב חנין:</w:t>
      </w:r>
    </w:p>
    <w:p w14:paraId="6EE43F62" w14:textId="77777777" w:rsidR="00DA4650" w:rsidRPr="00DA4650" w:rsidRDefault="00DA4650" w:rsidP="00DA4650">
      <w:pPr>
        <w:pStyle w:val="Heading5"/>
        <w:rPr>
          <w:rFonts w:hint="cs"/>
          <w:rtl/>
        </w:rPr>
      </w:pPr>
    </w:p>
    <w:p w14:paraId="45608850" w14:textId="77777777" w:rsidR="00DA4650" w:rsidRPr="00DA4650" w:rsidRDefault="00DA4650" w:rsidP="00DA4650">
      <w:pPr>
        <w:bidi/>
        <w:jc w:val="both"/>
        <w:rPr>
          <w:rFonts w:cs="David" w:hint="cs"/>
          <w:rtl/>
        </w:rPr>
      </w:pPr>
      <w:r w:rsidRPr="00DA4650">
        <w:rPr>
          <w:rFonts w:cs="David" w:hint="cs"/>
          <w:rtl/>
        </w:rPr>
        <w:tab/>
        <w:t>כמובן, הוא לא חוזר בו, הוא לא חושב שהוא צריך להתנצל.</w:t>
      </w:r>
    </w:p>
    <w:p w14:paraId="235A4CB1" w14:textId="77777777" w:rsidR="00DA4650" w:rsidRPr="00DA4650" w:rsidRDefault="00DA4650" w:rsidP="00DA4650">
      <w:pPr>
        <w:bidi/>
        <w:jc w:val="both"/>
        <w:rPr>
          <w:rFonts w:cs="David" w:hint="cs"/>
          <w:rtl/>
        </w:rPr>
      </w:pPr>
    </w:p>
    <w:p w14:paraId="5A3CDDCB" w14:textId="77777777" w:rsidR="00DA4650" w:rsidRPr="00DA4650" w:rsidRDefault="00DA4650" w:rsidP="00DA4650">
      <w:pPr>
        <w:bidi/>
        <w:ind w:firstLine="567"/>
        <w:jc w:val="both"/>
        <w:rPr>
          <w:rFonts w:cs="David" w:hint="cs"/>
          <w:rtl/>
        </w:rPr>
      </w:pPr>
      <w:r w:rsidRPr="00DA4650">
        <w:rPr>
          <w:rFonts w:cs="David" w:hint="cs"/>
          <w:rtl/>
        </w:rPr>
        <w:t xml:space="preserve">היבט נוסף של ההסתכלות לעתיד: אתמול הייתי ברמלה, הגעתי בדיוק לסיום הפגנה שהתקיימה שם, של הציבור הערבי. לאחר מכן נפגשתי עם נציגי הציבור הערבי ברמלה. הרוחות מאוד מאוד סוערות, האווירה מאוד קשה וטעונה. אני חושב שהציפייה הטבעית והמובנת של אזרחים במדינת ישראל היא שבמצב כזה כנסת ישראל תקום ותגיד: רבותי, זה לא בשמנו, אנחנו לא שותפים לקללות כלפי האלוהים שלכם, אנחנו לא שותפים לעלבונות כלפיכם, אנחנו חושבים שאתם אזרחים שווים במדינה הזאת. זה מקומה וזה תפקידה של הכנסת, לומר את הדברים בצורה ברורה. </w:t>
      </w:r>
    </w:p>
    <w:p w14:paraId="6C159720" w14:textId="77777777" w:rsidR="00DA4650" w:rsidRPr="00DA4650" w:rsidRDefault="00DA4650" w:rsidP="00DA4650">
      <w:pPr>
        <w:bidi/>
        <w:jc w:val="both"/>
        <w:rPr>
          <w:rFonts w:cs="David" w:hint="cs"/>
          <w:rtl/>
        </w:rPr>
      </w:pPr>
    </w:p>
    <w:p w14:paraId="1353936D" w14:textId="77777777" w:rsidR="00DA4650" w:rsidRPr="00DA4650" w:rsidRDefault="00DA4650" w:rsidP="00DA4650">
      <w:pPr>
        <w:bidi/>
        <w:ind w:firstLine="567"/>
        <w:jc w:val="both"/>
        <w:rPr>
          <w:rFonts w:cs="David" w:hint="cs"/>
          <w:rtl/>
        </w:rPr>
      </w:pPr>
      <w:r w:rsidRPr="00DA4650">
        <w:rPr>
          <w:rFonts w:cs="David" w:hint="cs"/>
          <w:rtl/>
        </w:rPr>
        <w:t xml:space="preserve">לכן אני חושב שבנושא הזה, עם כל המטענים שיש בו, יש מקום לקיים דיון. </w:t>
      </w:r>
    </w:p>
    <w:p w14:paraId="084B6630" w14:textId="77777777" w:rsidR="00DA4650" w:rsidRPr="00DA4650" w:rsidRDefault="00DA4650" w:rsidP="00DA4650">
      <w:pPr>
        <w:bidi/>
        <w:jc w:val="both"/>
        <w:rPr>
          <w:rFonts w:cs="David" w:hint="cs"/>
          <w:rtl/>
        </w:rPr>
      </w:pPr>
    </w:p>
    <w:p w14:paraId="4F9BEBA5" w14:textId="77777777" w:rsidR="00DA4650" w:rsidRPr="00DA4650" w:rsidRDefault="00DA4650" w:rsidP="00DA4650">
      <w:pPr>
        <w:bidi/>
        <w:jc w:val="both"/>
        <w:rPr>
          <w:rFonts w:cs="David" w:hint="cs"/>
          <w:u w:val="single"/>
          <w:rtl/>
        </w:rPr>
      </w:pPr>
      <w:r w:rsidRPr="00DA4650">
        <w:rPr>
          <w:rFonts w:cs="David" w:hint="cs"/>
          <w:u w:val="single"/>
          <w:rtl/>
        </w:rPr>
        <w:t>מאיר פרוש:</w:t>
      </w:r>
    </w:p>
    <w:p w14:paraId="2BABF93A" w14:textId="77777777" w:rsidR="00DA4650" w:rsidRPr="00DA4650" w:rsidRDefault="00DA4650" w:rsidP="00DA4650">
      <w:pPr>
        <w:bidi/>
        <w:jc w:val="both"/>
        <w:rPr>
          <w:rFonts w:cs="David" w:hint="cs"/>
          <w:rtl/>
        </w:rPr>
      </w:pPr>
      <w:r w:rsidRPr="00DA4650">
        <w:rPr>
          <w:rFonts w:cs="David" w:hint="cs"/>
          <w:rtl/>
        </w:rPr>
        <w:tab/>
      </w:r>
    </w:p>
    <w:p w14:paraId="7F84E934" w14:textId="77777777" w:rsidR="00DA4650" w:rsidRPr="00DA4650" w:rsidRDefault="00DA4650" w:rsidP="00DA4650">
      <w:pPr>
        <w:bidi/>
        <w:ind w:firstLine="567"/>
        <w:jc w:val="both"/>
        <w:rPr>
          <w:rFonts w:cs="David" w:hint="cs"/>
          <w:rtl/>
        </w:rPr>
      </w:pPr>
      <w:r w:rsidRPr="00DA4650">
        <w:rPr>
          <w:rFonts w:cs="David" w:hint="cs"/>
          <w:rtl/>
        </w:rPr>
        <w:t xml:space="preserve">דב, יש לך כבר קולות למעלה. </w:t>
      </w:r>
    </w:p>
    <w:p w14:paraId="28F36681" w14:textId="77777777" w:rsidR="00DA4650" w:rsidRPr="00DA4650" w:rsidRDefault="00DA4650" w:rsidP="00DA4650">
      <w:pPr>
        <w:bidi/>
        <w:jc w:val="both"/>
        <w:rPr>
          <w:rFonts w:cs="David" w:hint="cs"/>
          <w:rtl/>
        </w:rPr>
      </w:pPr>
    </w:p>
    <w:p w14:paraId="1CB02B06" w14:textId="77777777" w:rsidR="00DA4650" w:rsidRPr="00DA4650" w:rsidRDefault="00DA4650" w:rsidP="00DA4650">
      <w:pPr>
        <w:pStyle w:val="Heading5"/>
        <w:rPr>
          <w:rFonts w:hint="cs"/>
          <w:rtl/>
        </w:rPr>
      </w:pPr>
      <w:r w:rsidRPr="00DA4650">
        <w:rPr>
          <w:rFonts w:hint="cs"/>
          <w:u w:val="single"/>
          <w:rtl/>
        </w:rPr>
        <w:t>דב חנין:</w:t>
      </w:r>
    </w:p>
    <w:p w14:paraId="2D6F3596" w14:textId="77777777" w:rsidR="00DA4650" w:rsidRPr="00DA4650" w:rsidRDefault="00DA4650" w:rsidP="00DA4650">
      <w:pPr>
        <w:pStyle w:val="Heading5"/>
        <w:rPr>
          <w:rFonts w:hint="cs"/>
          <w:rtl/>
        </w:rPr>
      </w:pPr>
    </w:p>
    <w:p w14:paraId="1E677C02" w14:textId="77777777" w:rsidR="00DA4650" w:rsidRPr="00DA4650" w:rsidRDefault="00DA4650" w:rsidP="00DA4650">
      <w:pPr>
        <w:bidi/>
        <w:jc w:val="both"/>
        <w:rPr>
          <w:rFonts w:cs="David" w:hint="cs"/>
          <w:rtl/>
        </w:rPr>
      </w:pPr>
      <w:r w:rsidRPr="00DA4650">
        <w:rPr>
          <w:rFonts w:cs="David" w:hint="cs"/>
          <w:rtl/>
        </w:rPr>
        <w:tab/>
        <w:t xml:space="preserve">תודה. גברתי היושבת-ראש, לנוכח כל הנימוקים האלה אני חושב שזו תהיה החלטה חשובה של ועדת הכנסת אם היא תאשר את הנושא פה אחד. אני חושב שיש כאן אמירה ערכית חשובה. אני לא רואה סיבה לא לעשות את זה. </w:t>
      </w:r>
    </w:p>
    <w:p w14:paraId="030D1B44" w14:textId="77777777" w:rsidR="00DA4650" w:rsidRPr="00DA4650" w:rsidRDefault="00DA4650" w:rsidP="00DA4650">
      <w:pPr>
        <w:bidi/>
        <w:jc w:val="both"/>
        <w:rPr>
          <w:rFonts w:cs="David" w:hint="cs"/>
          <w:rtl/>
        </w:rPr>
      </w:pPr>
    </w:p>
    <w:p w14:paraId="28DBBE92"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12AA9BB" w14:textId="77777777" w:rsidR="00DA4650" w:rsidRPr="00DA4650" w:rsidRDefault="00DA4650" w:rsidP="00DA4650">
      <w:pPr>
        <w:bidi/>
        <w:jc w:val="both"/>
        <w:rPr>
          <w:rFonts w:cs="David" w:hint="cs"/>
          <w:rtl/>
        </w:rPr>
      </w:pPr>
    </w:p>
    <w:p w14:paraId="2CBE2860" w14:textId="77777777" w:rsidR="00DA4650" w:rsidRPr="00DA4650" w:rsidRDefault="00DA4650" w:rsidP="00DA4650">
      <w:pPr>
        <w:bidi/>
        <w:ind w:firstLine="567"/>
        <w:jc w:val="both"/>
        <w:rPr>
          <w:rFonts w:cs="David" w:hint="cs"/>
          <w:rtl/>
        </w:rPr>
      </w:pPr>
      <w:r w:rsidRPr="00DA4650">
        <w:rPr>
          <w:rFonts w:cs="David" w:hint="cs"/>
          <w:rtl/>
        </w:rPr>
        <w:t xml:space="preserve">יש לי הצעה. כדרכנו בקודש אנחנו מנסים להגיע לפשרה. נעבור לחבר הכנסת אביגדור יצחקי, אבל אשמיע את הצעתי. הנושא טעון, וצריך בצורה כזאת או אחרת ללבן אותו, גם לדעתי, צריך לדבר עליו. מצד שני, אני מבקשת, ואני רוצה שאתם תאמרו את דעתכם על כך, שהבקשה תוחזר לנשיאות, וידונו בה עד 12:00, אם אפשר. התשובה תינתן לנו ואז נחליט בעניין. </w:t>
      </w:r>
    </w:p>
    <w:p w14:paraId="161FC29E" w14:textId="77777777" w:rsidR="00DA4650" w:rsidRPr="00DA4650" w:rsidRDefault="00DA4650" w:rsidP="00DA4650">
      <w:pPr>
        <w:bidi/>
        <w:jc w:val="both"/>
        <w:rPr>
          <w:rFonts w:cs="David" w:hint="cs"/>
          <w:rtl/>
        </w:rPr>
      </w:pPr>
    </w:p>
    <w:p w14:paraId="5B79F5C6"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70D6869E" w14:textId="77777777" w:rsidR="00DA4650" w:rsidRPr="00DA4650" w:rsidRDefault="00DA4650" w:rsidP="00DA4650">
      <w:pPr>
        <w:bidi/>
        <w:jc w:val="both"/>
        <w:rPr>
          <w:rFonts w:cs="David" w:hint="cs"/>
          <w:rtl/>
        </w:rPr>
      </w:pPr>
    </w:p>
    <w:p w14:paraId="70F7457F" w14:textId="77777777" w:rsidR="00DA4650" w:rsidRPr="00DA4650" w:rsidRDefault="00DA4650" w:rsidP="00DA4650">
      <w:pPr>
        <w:bidi/>
        <w:ind w:firstLine="567"/>
        <w:jc w:val="both"/>
        <w:rPr>
          <w:rFonts w:cs="David" w:hint="cs"/>
          <w:rtl/>
        </w:rPr>
      </w:pPr>
      <w:r w:rsidRPr="00DA4650">
        <w:rPr>
          <w:rFonts w:cs="David" w:hint="cs"/>
          <w:rtl/>
        </w:rPr>
        <w:t xml:space="preserve">אני לא מסכימה. למה? שתהיה הצבעה. </w:t>
      </w:r>
    </w:p>
    <w:p w14:paraId="5931FAC4" w14:textId="77777777" w:rsidR="00DA4650" w:rsidRPr="00DA4650" w:rsidRDefault="00DA4650" w:rsidP="00DA4650">
      <w:pPr>
        <w:bidi/>
        <w:jc w:val="both"/>
        <w:rPr>
          <w:rFonts w:cs="David" w:hint="cs"/>
          <w:rtl/>
        </w:rPr>
      </w:pPr>
    </w:p>
    <w:p w14:paraId="6D6E251D" w14:textId="77777777" w:rsidR="00DA4650" w:rsidRPr="00DA4650" w:rsidRDefault="00DA4650" w:rsidP="00DA4650">
      <w:pPr>
        <w:bidi/>
        <w:jc w:val="both"/>
        <w:rPr>
          <w:rFonts w:cs="David" w:hint="cs"/>
          <w:u w:val="single"/>
          <w:rtl/>
        </w:rPr>
      </w:pPr>
      <w:r w:rsidRPr="00DA4650">
        <w:rPr>
          <w:rFonts w:cs="David"/>
          <w:u w:val="single"/>
          <w:rtl/>
        </w:rPr>
        <w:br w:type="page"/>
      </w:r>
      <w:r w:rsidRPr="00DA4650">
        <w:rPr>
          <w:rFonts w:cs="David" w:hint="cs"/>
          <w:u w:val="single"/>
          <w:rtl/>
        </w:rPr>
        <w:t>היו"ר רוחמה אברהם:</w:t>
      </w:r>
    </w:p>
    <w:p w14:paraId="3592C9AA" w14:textId="77777777" w:rsidR="00DA4650" w:rsidRPr="00DA4650" w:rsidRDefault="00DA4650" w:rsidP="00DA4650">
      <w:pPr>
        <w:bidi/>
        <w:jc w:val="both"/>
        <w:rPr>
          <w:rFonts w:cs="David" w:hint="cs"/>
          <w:rtl/>
        </w:rPr>
      </w:pPr>
    </w:p>
    <w:p w14:paraId="5B4F499C" w14:textId="77777777" w:rsidR="00DA4650" w:rsidRPr="00DA4650" w:rsidRDefault="00DA4650" w:rsidP="00DA4650">
      <w:pPr>
        <w:bidi/>
        <w:ind w:firstLine="567"/>
        <w:jc w:val="both"/>
        <w:rPr>
          <w:rFonts w:cs="David" w:hint="cs"/>
          <w:rtl/>
        </w:rPr>
      </w:pPr>
      <w:r w:rsidRPr="00DA4650">
        <w:rPr>
          <w:rFonts w:cs="David" w:hint="cs"/>
          <w:rtl/>
        </w:rPr>
        <w:t xml:space="preserve">שינסו להגיע להחלטה. </w:t>
      </w:r>
    </w:p>
    <w:p w14:paraId="0BC7D11F" w14:textId="77777777" w:rsidR="00DA4650" w:rsidRPr="00DA4650" w:rsidRDefault="00DA4650" w:rsidP="00DA4650">
      <w:pPr>
        <w:bidi/>
        <w:jc w:val="both"/>
        <w:rPr>
          <w:rFonts w:cs="David" w:hint="cs"/>
          <w:rtl/>
        </w:rPr>
      </w:pPr>
    </w:p>
    <w:p w14:paraId="0BAE57E0" w14:textId="77777777" w:rsidR="00DA4650" w:rsidRPr="00DA4650" w:rsidRDefault="00DA4650" w:rsidP="00DA4650">
      <w:pPr>
        <w:bidi/>
        <w:jc w:val="both"/>
        <w:rPr>
          <w:rFonts w:cs="David"/>
          <w:u w:val="single"/>
          <w:rtl/>
        </w:rPr>
      </w:pPr>
      <w:r w:rsidRPr="00DA4650">
        <w:rPr>
          <w:rFonts w:cs="David"/>
          <w:u w:val="single"/>
          <w:rtl/>
        </w:rPr>
        <w:t>דוד אזולאי:</w:t>
      </w:r>
    </w:p>
    <w:p w14:paraId="3A6DD609" w14:textId="77777777" w:rsidR="00DA4650" w:rsidRPr="00DA4650" w:rsidRDefault="00DA4650" w:rsidP="00DA4650">
      <w:pPr>
        <w:bidi/>
        <w:jc w:val="both"/>
        <w:rPr>
          <w:rFonts w:cs="David"/>
          <w:u w:val="single"/>
          <w:rtl/>
        </w:rPr>
      </w:pPr>
    </w:p>
    <w:p w14:paraId="22B8F0D0"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אבל אנחנו יכולים לקבל כאן החלטה. </w:t>
      </w:r>
    </w:p>
    <w:p w14:paraId="2BFB115D" w14:textId="77777777" w:rsidR="00DA4650" w:rsidRPr="00DA4650" w:rsidRDefault="00DA4650" w:rsidP="00DA4650">
      <w:pPr>
        <w:bidi/>
        <w:jc w:val="both"/>
        <w:rPr>
          <w:rFonts w:cs="David" w:hint="cs"/>
          <w:rtl/>
        </w:rPr>
      </w:pPr>
    </w:p>
    <w:p w14:paraId="59D5E04B"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D0A9055" w14:textId="77777777" w:rsidR="00DA4650" w:rsidRPr="00DA4650" w:rsidRDefault="00DA4650" w:rsidP="00DA4650">
      <w:pPr>
        <w:bidi/>
        <w:jc w:val="both"/>
        <w:rPr>
          <w:rFonts w:cs="David" w:hint="cs"/>
          <w:rtl/>
        </w:rPr>
      </w:pPr>
    </w:p>
    <w:p w14:paraId="19500D15" w14:textId="77777777" w:rsidR="00DA4650" w:rsidRPr="00DA4650" w:rsidRDefault="00DA4650" w:rsidP="00DA4650">
      <w:pPr>
        <w:bidi/>
        <w:jc w:val="both"/>
        <w:rPr>
          <w:rFonts w:cs="David" w:hint="cs"/>
          <w:rtl/>
        </w:rPr>
      </w:pPr>
      <w:r w:rsidRPr="00DA4650">
        <w:rPr>
          <w:rFonts w:cs="David" w:hint="cs"/>
          <w:rtl/>
        </w:rPr>
        <w:tab/>
        <w:t xml:space="preserve">זאת ההצעה שלי. </w:t>
      </w:r>
    </w:p>
    <w:p w14:paraId="2F12B061" w14:textId="77777777" w:rsidR="00DA4650" w:rsidRPr="00DA4650" w:rsidRDefault="00DA4650" w:rsidP="00DA4650">
      <w:pPr>
        <w:bidi/>
        <w:jc w:val="both"/>
        <w:rPr>
          <w:rFonts w:cs="David" w:hint="cs"/>
          <w:u w:val="single"/>
          <w:rtl/>
        </w:rPr>
      </w:pPr>
    </w:p>
    <w:p w14:paraId="7B05333B" w14:textId="77777777" w:rsidR="00DA4650" w:rsidRPr="00DA4650" w:rsidRDefault="00DA4650" w:rsidP="00DA4650">
      <w:pPr>
        <w:bidi/>
        <w:jc w:val="both"/>
        <w:rPr>
          <w:rFonts w:cs="David"/>
          <w:u w:val="single"/>
          <w:rtl/>
        </w:rPr>
      </w:pPr>
      <w:r w:rsidRPr="00DA4650">
        <w:rPr>
          <w:rFonts w:cs="David"/>
          <w:u w:val="single"/>
          <w:rtl/>
        </w:rPr>
        <w:t>מוחמד ברכה:</w:t>
      </w:r>
    </w:p>
    <w:p w14:paraId="118B4EE7" w14:textId="77777777" w:rsidR="00DA4650" w:rsidRPr="00DA4650" w:rsidRDefault="00DA4650" w:rsidP="00DA4650">
      <w:pPr>
        <w:bidi/>
        <w:jc w:val="both"/>
        <w:rPr>
          <w:rFonts w:cs="David"/>
          <w:u w:val="single"/>
          <w:rtl/>
        </w:rPr>
      </w:pPr>
    </w:p>
    <w:p w14:paraId="285EC01F" w14:textId="77777777" w:rsidR="00DA4650" w:rsidRPr="00DA4650" w:rsidRDefault="00DA4650" w:rsidP="00DA4650">
      <w:pPr>
        <w:bidi/>
        <w:jc w:val="both"/>
        <w:rPr>
          <w:rFonts w:cs="David" w:hint="cs"/>
          <w:rtl/>
        </w:rPr>
      </w:pPr>
      <w:r w:rsidRPr="00DA4650">
        <w:rPr>
          <w:rFonts w:cs="David"/>
          <w:rtl/>
        </w:rPr>
        <w:tab/>
      </w:r>
      <w:r w:rsidRPr="00DA4650">
        <w:rPr>
          <w:rFonts w:cs="David" w:hint="cs"/>
          <w:rtl/>
        </w:rPr>
        <w:t>מה הנימוק?</w:t>
      </w:r>
    </w:p>
    <w:p w14:paraId="55FD34AF" w14:textId="77777777" w:rsidR="00DA4650" w:rsidRPr="00DA4650" w:rsidRDefault="00DA4650" w:rsidP="00DA4650">
      <w:pPr>
        <w:bidi/>
        <w:jc w:val="both"/>
        <w:rPr>
          <w:rFonts w:cs="David" w:hint="cs"/>
          <w:rtl/>
        </w:rPr>
      </w:pPr>
    </w:p>
    <w:p w14:paraId="6DDB0C17"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76BCB7D" w14:textId="77777777" w:rsidR="00DA4650" w:rsidRPr="00DA4650" w:rsidRDefault="00DA4650" w:rsidP="00DA4650">
      <w:pPr>
        <w:bidi/>
        <w:jc w:val="both"/>
        <w:rPr>
          <w:rFonts w:cs="David" w:hint="cs"/>
          <w:rtl/>
        </w:rPr>
      </w:pPr>
    </w:p>
    <w:p w14:paraId="4D6A3B13" w14:textId="77777777" w:rsidR="00DA4650" w:rsidRPr="00DA4650" w:rsidRDefault="00DA4650" w:rsidP="00DA4650">
      <w:pPr>
        <w:bidi/>
        <w:ind w:firstLine="567"/>
        <w:jc w:val="both"/>
        <w:rPr>
          <w:rFonts w:cs="David" w:hint="cs"/>
          <w:rtl/>
        </w:rPr>
      </w:pPr>
      <w:r w:rsidRPr="00DA4650">
        <w:rPr>
          <w:rFonts w:cs="David" w:hint="cs"/>
          <w:rtl/>
        </w:rPr>
        <w:t>אני חושבת שזה צריך לבוא מהנשיאות. חבר הכנסת אביגדור יצחקי, שני משפטים. אחריו גדעון סער.</w:t>
      </w:r>
    </w:p>
    <w:p w14:paraId="7F69185F" w14:textId="77777777" w:rsidR="00DA4650" w:rsidRPr="00DA4650" w:rsidRDefault="00DA4650" w:rsidP="00DA4650">
      <w:pPr>
        <w:bidi/>
        <w:jc w:val="both"/>
        <w:rPr>
          <w:rFonts w:cs="David" w:hint="cs"/>
          <w:rtl/>
        </w:rPr>
      </w:pPr>
    </w:p>
    <w:p w14:paraId="7DD8F7DC" w14:textId="77777777" w:rsidR="00DA4650" w:rsidRPr="00DA4650" w:rsidRDefault="00DA4650" w:rsidP="00DA4650">
      <w:pPr>
        <w:bidi/>
        <w:jc w:val="both"/>
        <w:rPr>
          <w:rFonts w:cs="David" w:hint="cs"/>
          <w:rtl/>
        </w:rPr>
      </w:pPr>
      <w:r w:rsidRPr="00DA4650">
        <w:rPr>
          <w:rFonts w:cs="David" w:hint="cs"/>
          <w:u w:val="single"/>
          <w:rtl/>
        </w:rPr>
        <w:t>נסים זאב:</w:t>
      </w:r>
    </w:p>
    <w:p w14:paraId="07A99CCD" w14:textId="77777777" w:rsidR="00DA4650" w:rsidRPr="00DA4650" w:rsidRDefault="00DA4650" w:rsidP="00DA4650">
      <w:pPr>
        <w:bidi/>
        <w:jc w:val="both"/>
        <w:rPr>
          <w:rFonts w:cs="David" w:hint="cs"/>
          <w:rtl/>
        </w:rPr>
      </w:pPr>
    </w:p>
    <w:p w14:paraId="10F10AEA" w14:textId="77777777" w:rsidR="00DA4650" w:rsidRPr="00DA4650" w:rsidRDefault="00DA4650" w:rsidP="00DA4650">
      <w:pPr>
        <w:bidi/>
        <w:jc w:val="both"/>
        <w:rPr>
          <w:rFonts w:cs="David" w:hint="cs"/>
          <w:rtl/>
        </w:rPr>
      </w:pPr>
      <w:r w:rsidRPr="00DA4650">
        <w:rPr>
          <w:rFonts w:cs="David" w:hint="cs"/>
          <w:rtl/>
        </w:rPr>
        <w:tab/>
        <w:t>גם נציג ש"ס רוצה לדבר.</w:t>
      </w:r>
    </w:p>
    <w:p w14:paraId="0A3C6D75" w14:textId="77777777" w:rsidR="00DA4650" w:rsidRPr="00DA4650" w:rsidRDefault="00DA4650" w:rsidP="00DA4650">
      <w:pPr>
        <w:bidi/>
        <w:jc w:val="both"/>
        <w:rPr>
          <w:rFonts w:cs="David" w:hint="cs"/>
          <w:rtl/>
        </w:rPr>
      </w:pPr>
    </w:p>
    <w:p w14:paraId="4B3FC8B1"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69030810" w14:textId="77777777" w:rsidR="00DA4650" w:rsidRPr="00DA4650" w:rsidRDefault="00DA4650" w:rsidP="00DA4650">
      <w:pPr>
        <w:bidi/>
        <w:jc w:val="both"/>
        <w:rPr>
          <w:rFonts w:cs="David" w:hint="cs"/>
          <w:rtl/>
        </w:rPr>
      </w:pPr>
    </w:p>
    <w:p w14:paraId="34593EE1" w14:textId="77777777" w:rsidR="00DA4650" w:rsidRPr="00DA4650" w:rsidRDefault="00DA4650" w:rsidP="00DA4650">
      <w:pPr>
        <w:bidi/>
        <w:ind w:firstLine="567"/>
        <w:jc w:val="both"/>
        <w:rPr>
          <w:rFonts w:cs="David" w:hint="cs"/>
          <w:rtl/>
        </w:rPr>
      </w:pPr>
      <w:r w:rsidRPr="00DA4650">
        <w:rPr>
          <w:rFonts w:cs="David" w:hint="cs"/>
          <w:rtl/>
        </w:rPr>
        <w:t xml:space="preserve">אתה דיברת עד עכשיו, לא אתן לך לדבר. כשתפסיק להפריע כל הזמן, תדבר. </w:t>
      </w:r>
    </w:p>
    <w:p w14:paraId="5ECE1B3F" w14:textId="77777777" w:rsidR="00DA4650" w:rsidRPr="00DA4650" w:rsidRDefault="00DA4650" w:rsidP="00DA4650">
      <w:pPr>
        <w:bidi/>
        <w:jc w:val="both"/>
        <w:rPr>
          <w:rFonts w:cs="David" w:hint="cs"/>
          <w:rtl/>
        </w:rPr>
      </w:pPr>
    </w:p>
    <w:p w14:paraId="23F8341A" w14:textId="77777777" w:rsidR="00DA4650" w:rsidRPr="00DA4650" w:rsidRDefault="00DA4650" w:rsidP="00DA4650">
      <w:pPr>
        <w:bidi/>
        <w:jc w:val="both"/>
        <w:rPr>
          <w:rFonts w:cs="David" w:hint="cs"/>
          <w:rtl/>
        </w:rPr>
      </w:pPr>
      <w:r w:rsidRPr="00DA4650">
        <w:rPr>
          <w:rFonts w:cs="David" w:hint="cs"/>
          <w:u w:val="single"/>
          <w:rtl/>
        </w:rPr>
        <w:t>נסים זאב:</w:t>
      </w:r>
    </w:p>
    <w:p w14:paraId="03F398B9" w14:textId="77777777" w:rsidR="00DA4650" w:rsidRPr="00DA4650" w:rsidRDefault="00DA4650" w:rsidP="00DA4650">
      <w:pPr>
        <w:bidi/>
        <w:jc w:val="both"/>
        <w:rPr>
          <w:rFonts w:cs="David" w:hint="cs"/>
          <w:rtl/>
        </w:rPr>
      </w:pPr>
    </w:p>
    <w:p w14:paraId="3336AB6D" w14:textId="77777777" w:rsidR="00DA4650" w:rsidRPr="00DA4650" w:rsidRDefault="00DA4650" w:rsidP="00DA4650">
      <w:pPr>
        <w:bidi/>
        <w:jc w:val="both"/>
        <w:rPr>
          <w:rFonts w:cs="David" w:hint="cs"/>
          <w:rtl/>
        </w:rPr>
      </w:pPr>
      <w:r w:rsidRPr="00DA4650">
        <w:rPr>
          <w:rFonts w:cs="David" w:hint="cs"/>
          <w:rtl/>
        </w:rPr>
        <w:tab/>
        <w:t xml:space="preserve">דיברתי, לא שמעו אותי. </w:t>
      </w:r>
    </w:p>
    <w:p w14:paraId="535B539B" w14:textId="77777777" w:rsidR="00DA4650" w:rsidRPr="00DA4650" w:rsidRDefault="00DA4650" w:rsidP="00DA4650">
      <w:pPr>
        <w:bidi/>
        <w:jc w:val="both"/>
        <w:rPr>
          <w:rFonts w:cs="David" w:hint="cs"/>
          <w:rtl/>
        </w:rPr>
      </w:pPr>
    </w:p>
    <w:p w14:paraId="71A3476F"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FF85D45" w14:textId="77777777" w:rsidR="00DA4650" w:rsidRPr="00DA4650" w:rsidRDefault="00DA4650" w:rsidP="00DA4650">
      <w:pPr>
        <w:bidi/>
        <w:jc w:val="both"/>
        <w:rPr>
          <w:rFonts w:cs="David" w:hint="cs"/>
          <w:rtl/>
        </w:rPr>
      </w:pPr>
    </w:p>
    <w:p w14:paraId="161EE1EE" w14:textId="77777777" w:rsidR="00DA4650" w:rsidRPr="00DA4650" w:rsidRDefault="00DA4650" w:rsidP="00DA4650">
      <w:pPr>
        <w:bidi/>
        <w:ind w:firstLine="567"/>
        <w:jc w:val="both"/>
        <w:rPr>
          <w:rFonts w:cs="David" w:hint="cs"/>
          <w:rtl/>
        </w:rPr>
      </w:pPr>
      <w:r w:rsidRPr="00DA4650">
        <w:rPr>
          <w:rFonts w:cs="David" w:hint="cs"/>
          <w:rtl/>
        </w:rPr>
        <w:t xml:space="preserve">הלוואי ויכולתי להתגבר עליך. לצערי אני לא מצליחה. חבר הכנסת יצחקי, בבקשה. </w:t>
      </w:r>
    </w:p>
    <w:p w14:paraId="39CE3457" w14:textId="77777777" w:rsidR="00DA4650" w:rsidRPr="00DA4650" w:rsidRDefault="00DA4650" w:rsidP="00DA4650">
      <w:pPr>
        <w:bidi/>
        <w:jc w:val="both"/>
        <w:rPr>
          <w:rFonts w:cs="David" w:hint="cs"/>
          <w:rtl/>
        </w:rPr>
      </w:pPr>
    </w:p>
    <w:p w14:paraId="36BAAF05" w14:textId="77777777" w:rsidR="00DA4650" w:rsidRPr="00DA4650" w:rsidRDefault="00DA4650" w:rsidP="00DA4650">
      <w:pPr>
        <w:bidi/>
        <w:jc w:val="both"/>
        <w:rPr>
          <w:rFonts w:cs="David" w:hint="cs"/>
          <w:rtl/>
        </w:rPr>
      </w:pPr>
      <w:r w:rsidRPr="00DA4650">
        <w:rPr>
          <w:rFonts w:cs="David" w:hint="cs"/>
          <w:u w:val="single"/>
          <w:rtl/>
        </w:rPr>
        <w:t>אבשלום וילן:</w:t>
      </w:r>
    </w:p>
    <w:p w14:paraId="32D91C3F" w14:textId="77777777" w:rsidR="00DA4650" w:rsidRPr="00DA4650" w:rsidRDefault="00DA4650" w:rsidP="00DA4650">
      <w:pPr>
        <w:bidi/>
        <w:jc w:val="both"/>
        <w:rPr>
          <w:rFonts w:cs="David" w:hint="cs"/>
          <w:rtl/>
        </w:rPr>
      </w:pPr>
    </w:p>
    <w:p w14:paraId="4E1D7706" w14:textId="77777777" w:rsidR="00DA4650" w:rsidRPr="00DA4650" w:rsidRDefault="00DA4650" w:rsidP="00DA4650">
      <w:pPr>
        <w:bidi/>
        <w:jc w:val="both"/>
        <w:rPr>
          <w:rFonts w:cs="David" w:hint="cs"/>
          <w:rtl/>
        </w:rPr>
      </w:pPr>
      <w:r w:rsidRPr="00DA4650">
        <w:rPr>
          <w:rFonts w:cs="David" w:hint="cs"/>
          <w:rtl/>
        </w:rPr>
        <w:tab/>
        <w:t xml:space="preserve">שידבר פעם אחת כשלא שומעים אותו. </w:t>
      </w:r>
    </w:p>
    <w:p w14:paraId="5B6C0EB9" w14:textId="77777777" w:rsidR="00DA4650" w:rsidRPr="00DA4650" w:rsidRDefault="00DA4650" w:rsidP="00DA4650">
      <w:pPr>
        <w:bidi/>
        <w:jc w:val="both"/>
        <w:rPr>
          <w:rFonts w:cs="David" w:hint="cs"/>
          <w:rtl/>
        </w:rPr>
      </w:pPr>
    </w:p>
    <w:p w14:paraId="5B7DBE79" w14:textId="77777777" w:rsidR="00DA4650" w:rsidRPr="00DA4650" w:rsidRDefault="00DA4650" w:rsidP="00DA4650">
      <w:pPr>
        <w:pStyle w:val="Heading5"/>
        <w:rPr>
          <w:rFonts w:hint="cs"/>
          <w:rtl/>
        </w:rPr>
      </w:pPr>
      <w:r w:rsidRPr="00DA4650">
        <w:rPr>
          <w:rFonts w:hint="cs"/>
          <w:u w:val="single"/>
          <w:rtl/>
        </w:rPr>
        <w:t>אביגדור יצחקי:</w:t>
      </w:r>
    </w:p>
    <w:p w14:paraId="02011E0C" w14:textId="77777777" w:rsidR="00DA4650" w:rsidRPr="00DA4650" w:rsidRDefault="00DA4650" w:rsidP="00DA4650">
      <w:pPr>
        <w:pStyle w:val="Heading5"/>
        <w:rPr>
          <w:rFonts w:hint="cs"/>
          <w:rtl/>
        </w:rPr>
      </w:pPr>
    </w:p>
    <w:p w14:paraId="7FEA7006" w14:textId="77777777" w:rsidR="00DA4650" w:rsidRPr="00DA4650" w:rsidRDefault="00DA4650" w:rsidP="00DA4650">
      <w:pPr>
        <w:bidi/>
        <w:jc w:val="both"/>
        <w:rPr>
          <w:rFonts w:cs="David" w:hint="cs"/>
          <w:rtl/>
        </w:rPr>
      </w:pPr>
      <w:r w:rsidRPr="00DA4650">
        <w:rPr>
          <w:rFonts w:cs="David" w:hint="cs"/>
          <w:rtl/>
        </w:rPr>
        <w:tab/>
        <w:t xml:space="preserve">אני רוצה לומר שלושה משפטים, לא שני משפטים. קודם כול, אני רוצה לומר שזו התבטאות אומללה. אני גם רוצה לומר שראש העירייה עושה טעות שהוא לא חוזר בו מהדברים ומתנצל עליהם. עם זאת, אני חושב שתפקיד כולנו לא ללבות את היצרים אלא רק להרגיע. אני מקווה מאוד שחברי הכנסת שהשתתפו בהפגנה לא ליבו את היצרים, אלא ניסו להרגיע את הרוחות. </w:t>
      </w:r>
    </w:p>
    <w:p w14:paraId="5FD882D4" w14:textId="77777777" w:rsidR="00DA4650" w:rsidRPr="00DA4650" w:rsidRDefault="00DA4650" w:rsidP="00DA4650">
      <w:pPr>
        <w:bidi/>
        <w:jc w:val="both"/>
        <w:rPr>
          <w:rFonts w:cs="David" w:hint="cs"/>
          <w:rtl/>
        </w:rPr>
      </w:pPr>
    </w:p>
    <w:p w14:paraId="101FD81C" w14:textId="77777777" w:rsidR="00DA4650" w:rsidRPr="00DA4650" w:rsidRDefault="00DA4650" w:rsidP="00DA4650">
      <w:pPr>
        <w:bidi/>
        <w:ind w:firstLine="567"/>
        <w:jc w:val="both"/>
        <w:rPr>
          <w:rFonts w:cs="David" w:hint="cs"/>
          <w:rtl/>
        </w:rPr>
      </w:pPr>
      <w:r w:rsidRPr="00DA4650">
        <w:rPr>
          <w:rFonts w:cs="David" w:hint="cs"/>
          <w:rtl/>
        </w:rPr>
        <w:t xml:space="preserve">אני רוצה לומר שראש העירייה הזה היה ידוע עד היום דווקא כמי שדואג לציבור הערבי בעירו. אני חושב שהציבור הערבי בעירו, ברובו הגדול, גם בחר בו. זה לא משנה. </w:t>
      </w:r>
    </w:p>
    <w:p w14:paraId="30B25C86" w14:textId="77777777" w:rsidR="00DA4650" w:rsidRPr="00DA4650" w:rsidRDefault="00DA4650" w:rsidP="00DA4650">
      <w:pPr>
        <w:bidi/>
        <w:ind w:firstLine="567"/>
        <w:jc w:val="both"/>
        <w:rPr>
          <w:rFonts w:cs="David" w:hint="cs"/>
          <w:rtl/>
        </w:rPr>
      </w:pPr>
    </w:p>
    <w:p w14:paraId="45945CEB" w14:textId="77777777" w:rsidR="00DA4650" w:rsidRPr="00DA4650" w:rsidRDefault="00DA4650" w:rsidP="00DA4650">
      <w:pPr>
        <w:bidi/>
        <w:ind w:firstLine="567"/>
        <w:jc w:val="both"/>
        <w:rPr>
          <w:rFonts w:cs="David" w:hint="cs"/>
          <w:rtl/>
        </w:rPr>
      </w:pPr>
      <w:r w:rsidRPr="00DA4650">
        <w:rPr>
          <w:rFonts w:cs="David" w:hint="cs"/>
          <w:rtl/>
        </w:rPr>
        <w:t xml:space="preserve">לעצם העניין, זה משהו אומלל, ואנחנו צריכים להרגיע אותו מהר ככל האפשר ולהסביר לכולם שזה לא דעתו של הציבור בישראל, גם הציבור היהודי וגם הציבור הערבי. לכן אני חושב שהנשיאות עשתה טעות שלא הכירה בדחיפות העניין, בשביל סוף סוף להביא את זה לדיון, ולגמור את הדיון, להרגיע את כולם ולהמשיך הלאה. </w:t>
      </w:r>
    </w:p>
    <w:p w14:paraId="67BD6DD9" w14:textId="77777777" w:rsidR="00DA4650" w:rsidRPr="00DA4650" w:rsidRDefault="00DA4650" w:rsidP="00DA4650">
      <w:pPr>
        <w:bidi/>
        <w:ind w:firstLine="567"/>
        <w:jc w:val="both"/>
        <w:rPr>
          <w:rFonts w:cs="David" w:hint="cs"/>
          <w:rtl/>
        </w:rPr>
      </w:pPr>
    </w:p>
    <w:p w14:paraId="692C0CCC" w14:textId="77777777" w:rsidR="00DA4650" w:rsidRPr="00DA4650" w:rsidRDefault="00DA4650" w:rsidP="00DA4650">
      <w:pPr>
        <w:bidi/>
        <w:ind w:firstLine="567"/>
        <w:jc w:val="both"/>
        <w:rPr>
          <w:rFonts w:cs="David" w:hint="cs"/>
          <w:rtl/>
        </w:rPr>
      </w:pPr>
      <w:r w:rsidRPr="00DA4650">
        <w:rPr>
          <w:rFonts w:cs="David" w:hint="cs"/>
          <w:rtl/>
        </w:rPr>
        <w:t xml:space="preserve">אני מציע שעכשיו, במקום הזה, יוחלט שזה עובר להיות חלק מסדר היום. גם לנשיאות מותר לטעות. נגמור את הנושא אחת ולתמיד. </w:t>
      </w:r>
    </w:p>
    <w:p w14:paraId="59F3EEAF" w14:textId="77777777" w:rsidR="00DA4650" w:rsidRPr="00DA4650" w:rsidRDefault="00DA4650" w:rsidP="00DA4650">
      <w:pPr>
        <w:bidi/>
        <w:jc w:val="both"/>
        <w:rPr>
          <w:rFonts w:cs="David" w:hint="cs"/>
          <w:rtl/>
        </w:rPr>
      </w:pPr>
    </w:p>
    <w:p w14:paraId="7E18A416"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25BCB25" w14:textId="77777777" w:rsidR="00DA4650" w:rsidRPr="00DA4650" w:rsidRDefault="00DA4650" w:rsidP="00DA4650">
      <w:pPr>
        <w:bidi/>
        <w:jc w:val="both"/>
        <w:rPr>
          <w:rFonts w:cs="David" w:hint="cs"/>
          <w:rtl/>
        </w:rPr>
      </w:pPr>
    </w:p>
    <w:p w14:paraId="668CF453" w14:textId="77777777" w:rsidR="00DA4650" w:rsidRPr="00DA4650" w:rsidRDefault="00DA4650" w:rsidP="00DA4650">
      <w:pPr>
        <w:bidi/>
        <w:ind w:firstLine="567"/>
        <w:jc w:val="both"/>
        <w:rPr>
          <w:rFonts w:cs="David" w:hint="cs"/>
          <w:rtl/>
        </w:rPr>
      </w:pPr>
      <w:r w:rsidRPr="00DA4650">
        <w:rPr>
          <w:rFonts w:cs="David" w:hint="cs"/>
          <w:rtl/>
        </w:rPr>
        <w:t xml:space="preserve">חברת הכנסת חילו, שני משפטים. אני חייבת לומר לפרוטוקול: מכיוון שנעבור להצבעה, ומכיוון שהצעתו של חבר הכנסת היא יצחקי לקיים הצבעה ולהעלות את זה על סדר היום </w:t>
      </w:r>
      <w:r w:rsidRPr="00DA4650">
        <w:rPr>
          <w:rFonts w:cs="David"/>
          <w:rtl/>
        </w:rPr>
        <w:t>–</w:t>
      </w:r>
      <w:r w:rsidRPr="00DA4650">
        <w:rPr>
          <w:rFonts w:cs="David" w:hint="cs"/>
          <w:rtl/>
        </w:rPr>
        <w:t xml:space="preserve"> למען הפרוטוקול ולפי התקנון, מכיוון שחבר הכנסת טאהא הציע את אותה הצעה אבל אינו נוכח, נאשר רק את הצעתם של דב חנין ונדיה חילו. מבחינת התקנון, חבר הכנסת טאהא לא היה, וזה כאילו הוא לא הגיש ערעור, ולכן זה לא התקבל. חברת הכנסת חילו, בבקשה. </w:t>
      </w:r>
    </w:p>
    <w:p w14:paraId="48860299" w14:textId="77777777" w:rsidR="00DA4650" w:rsidRPr="00DA4650" w:rsidRDefault="00DA4650" w:rsidP="00DA4650">
      <w:pPr>
        <w:bidi/>
        <w:jc w:val="both"/>
        <w:rPr>
          <w:rFonts w:cs="David" w:hint="cs"/>
          <w:rtl/>
        </w:rPr>
      </w:pPr>
    </w:p>
    <w:p w14:paraId="581E7761"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23D6AF3D" w14:textId="77777777" w:rsidR="00DA4650" w:rsidRPr="00DA4650" w:rsidRDefault="00DA4650" w:rsidP="00DA4650">
      <w:pPr>
        <w:bidi/>
        <w:jc w:val="both"/>
        <w:rPr>
          <w:rFonts w:cs="David" w:hint="cs"/>
          <w:rtl/>
        </w:rPr>
      </w:pPr>
    </w:p>
    <w:p w14:paraId="7E0D7952" w14:textId="77777777" w:rsidR="00DA4650" w:rsidRPr="00DA4650" w:rsidRDefault="00DA4650" w:rsidP="00DA4650">
      <w:pPr>
        <w:bidi/>
        <w:ind w:firstLine="567"/>
        <w:jc w:val="both"/>
        <w:rPr>
          <w:rFonts w:cs="David" w:hint="cs"/>
          <w:rtl/>
        </w:rPr>
      </w:pPr>
      <w:r w:rsidRPr="00DA4650">
        <w:rPr>
          <w:rFonts w:cs="David" w:hint="cs"/>
          <w:rtl/>
        </w:rPr>
        <w:t xml:space="preserve">אביגדור, אני רואה בנושא הרבה מעבר לעניינה של רמלה. במדינת ישראל יש כמה ערים מעורבות. אני עומדת בראש שדולת ערים מעורבות, שהוקמה עם כניסתי. הייתי ברמלה ביום ראשון, הסתובבתי ורציתי לבדוק </w:t>
      </w:r>
      <w:r w:rsidRPr="00DA4650">
        <w:rPr>
          <w:rFonts w:cs="David"/>
          <w:rtl/>
        </w:rPr>
        <w:t>–</w:t>
      </w:r>
      <w:r w:rsidRPr="00DA4650">
        <w:rPr>
          <w:rFonts w:cs="David" w:hint="cs"/>
          <w:rtl/>
        </w:rPr>
        <w:t xml:space="preserve"> לא באתי רק להפגנה, הלכתי לתושבים ואפילו לעובדי עירייה. אגב, אביגדור, אף אחד מעובדי העירייה לא העז להגיע. הם אמרו לי את זה במפורש:</w:t>
      </w:r>
      <w:r w:rsidRPr="00DA4650">
        <w:rPr>
          <w:rFonts w:cs="David" w:hint="cs"/>
        </w:rPr>
        <w:t xml:space="preserve"> </w:t>
      </w:r>
      <w:r w:rsidRPr="00DA4650">
        <w:rPr>
          <w:rFonts w:cs="David" w:hint="cs"/>
          <w:rtl/>
        </w:rPr>
        <w:t xml:space="preserve">לא נגיע, כי אם אנחנו מגיעים, אנחנו עלולים לשלם מחיר. גם לא אגיד שמות. </w:t>
      </w:r>
    </w:p>
    <w:p w14:paraId="65F42789" w14:textId="77777777" w:rsidR="00DA4650" w:rsidRPr="00DA4650" w:rsidRDefault="00DA4650" w:rsidP="00DA4650">
      <w:pPr>
        <w:bidi/>
        <w:ind w:firstLine="567"/>
        <w:jc w:val="both"/>
        <w:rPr>
          <w:rFonts w:cs="David" w:hint="cs"/>
          <w:rtl/>
        </w:rPr>
      </w:pPr>
    </w:p>
    <w:p w14:paraId="629DB093" w14:textId="77777777" w:rsidR="00DA4650" w:rsidRPr="00DA4650" w:rsidRDefault="00DA4650" w:rsidP="00DA4650">
      <w:pPr>
        <w:bidi/>
        <w:ind w:firstLine="567"/>
        <w:jc w:val="both"/>
        <w:rPr>
          <w:rFonts w:cs="David" w:hint="cs"/>
          <w:rtl/>
        </w:rPr>
      </w:pPr>
      <w:r w:rsidRPr="00DA4650">
        <w:rPr>
          <w:rFonts w:cs="David" w:hint="cs"/>
          <w:rtl/>
        </w:rPr>
        <w:t xml:space="preserve">אתמול השתתפתי בהפגנה. המטרה שלי בכלל לא היתה להלהיב, אלא להזדהות עם האשים. לדעתי האקט הזה, דיון בכנסת, גם יתרום לרגיעה באזור. האזור שם תוסס. נכון שהיו רק 400 איש, וציפו להרבה יותר. </w:t>
      </w:r>
    </w:p>
    <w:p w14:paraId="568BD044" w14:textId="77777777" w:rsidR="00DA4650" w:rsidRPr="00DA4650" w:rsidRDefault="00DA4650" w:rsidP="00DA4650">
      <w:pPr>
        <w:bidi/>
        <w:ind w:firstLine="567"/>
        <w:jc w:val="both"/>
        <w:rPr>
          <w:rFonts w:cs="David" w:hint="cs"/>
          <w:rtl/>
        </w:rPr>
      </w:pPr>
    </w:p>
    <w:p w14:paraId="4CC1AAE0" w14:textId="77777777" w:rsidR="00DA4650" w:rsidRPr="00DA4650" w:rsidRDefault="00DA4650" w:rsidP="00DA4650">
      <w:pPr>
        <w:bidi/>
        <w:ind w:firstLine="567"/>
        <w:jc w:val="both"/>
        <w:rPr>
          <w:rFonts w:cs="David" w:hint="cs"/>
          <w:rtl/>
        </w:rPr>
      </w:pPr>
      <w:r w:rsidRPr="00DA4650">
        <w:rPr>
          <w:rFonts w:cs="David" w:hint="cs"/>
          <w:rtl/>
        </w:rPr>
        <w:t xml:space="preserve">אני גם לא רואה את הבעיה בהתבטאות הזאת כבעיה של המגזר הערבי בלבד. זו פגיעה בדמוקרטיה. אני מציעה לגברתי לקרוא לשר הפנים לקרוא לראש העירייה לסדר ולקיים בירור בעניין. שר הפנים חייב להיכנס לעניין, הוא לא יכול להישאר אדיש כשראש עיר מתבטא כך, ראש עיר שממונה גם על התושבים הערבים ברמלה, שהם 25% מתושבי רמלה. לא חסרים לנו דברים שילהיבו, גם כך המרקם עדין. </w:t>
      </w:r>
    </w:p>
    <w:p w14:paraId="3CC53BFA" w14:textId="77777777" w:rsidR="00DA4650" w:rsidRPr="00DA4650" w:rsidRDefault="00DA4650" w:rsidP="00DA4650">
      <w:pPr>
        <w:bidi/>
        <w:jc w:val="both"/>
        <w:rPr>
          <w:rFonts w:cs="David" w:hint="cs"/>
          <w:rtl/>
        </w:rPr>
      </w:pPr>
    </w:p>
    <w:p w14:paraId="759AAF2C" w14:textId="77777777" w:rsidR="00DA4650" w:rsidRPr="00DA4650" w:rsidRDefault="00DA4650" w:rsidP="00DA4650">
      <w:pPr>
        <w:bidi/>
        <w:jc w:val="both"/>
        <w:rPr>
          <w:rFonts w:cs="David" w:hint="cs"/>
          <w:rtl/>
        </w:rPr>
      </w:pPr>
      <w:r w:rsidRPr="00DA4650">
        <w:rPr>
          <w:rFonts w:cs="David" w:hint="cs"/>
          <w:u w:val="single"/>
          <w:rtl/>
        </w:rPr>
        <w:t>יורם מרציאנו:</w:t>
      </w:r>
    </w:p>
    <w:p w14:paraId="4A3F2485" w14:textId="77777777" w:rsidR="00DA4650" w:rsidRPr="00DA4650" w:rsidRDefault="00DA4650" w:rsidP="00DA4650">
      <w:pPr>
        <w:bidi/>
        <w:jc w:val="both"/>
        <w:rPr>
          <w:rFonts w:cs="David" w:hint="cs"/>
          <w:rtl/>
        </w:rPr>
      </w:pPr>
      <w:r w:rsidRPr="00DA4650">
        <w:rPr>
          <w:rFonts w:cs="David" w:hint="cs"/>
          <w:rtl/>
        </w:rPr>
        <w:tab/>
      </w:r>
    </w:p>
    <w:p w14:paraId="7368CDC4" w14:textId="77777777" w:rsidR="00DA4650" w:rsidRPr="00DA4650" w:rsidRDefault="00DA4650" w:rsidP="00DA4650">
      <w:pPr>
        <w:bidi/>
        <w:ind w:firstLine="567"/>
        <w:jc w:val="both"/>
        <w:rPr>
          <w:rFonts w:cs="David" w:hint="cs"/>
          <w:rtl/>
        </w:rPr>
      </w:pPr>
      <w:r w:rsidRPr="00DA4650">
        <w:rPr>
          <w:rFonts w:cs="David" w:hint="cs"/>
          <w:rtl/>
        </w:rPr>
        <w:t xml:space="preserve">אם הוא היה ראש עיר ערבי, היו מדיחים אותו. </w:t>
      </w:r>
    </w:p>
    <w:p w14:paraId="16AAD509" w14:textId="77777777" w:rsidR="00DA4650" w:rsidRPr="00DA4650" w:rsidRDefault="00DA4650" w:rsidP="00DA4650">
      <w:pPr>
        <w:bidi/>
        <w:jc w:val="both"/>
        <w:rPr>
          <w:rFonts w:cs="David" w:hint="cs"/>
          <w:rtl/>
        </w:rPr>
      </w:pPr>
    </w:p>
    <w:p w14:paraId="32BB856C"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5EFA6131" w14:textId="77777777" w:rsidR="00DA4650" w:rsidRPr="00DA4650" w:rsidRDefault="00DA4650" w:rsidP="00DA4650">
      <w:pPr>
        <w:bidi/>
        <w:jc w:val="both"/>
        <w:rPr>
          <w:rFonts w:cs="David" w:hint="cs"/>
          <w:rtl/>
        </w:rPr>
      </w:pPr>
    </w:p>
    <w:p w14:paraId="466F704A" w14:textId="77777777" w:rsidR="00DA4650" w:rsidRPr="00DA4650" w:rsidRDefault="00DA4650" w:rsidP="00DA4650">
      <w:pPr>
        <w:bidi/>
        <w:ind w:firstLine="567"/>
        <w:jc w:val="both"/>
        <w:rPr>
          <w:rFonts w:cs="David" w:hint="cs"/>
          <w:rtl/>
        </w:rPr>
      </w:pPr>
      <w:r w:rsidRPr="00DA4650">
        <w:rPr>
          <w:rFonts w:cs="David" w:hint="cs"/>
          <w:rtl/>
        </w:rPr>
        <w:t>אביגדור, זאת לא הפעם הראשונה.</w:t>
      </w:r>
    </w:p>
    <w:p w14:paraId="3C339868" w14:textId="77777777" w:rsidR="00DA4650" w:rsidRPr="00DA4650" w:rsidRDefault="00DA4650" w:rsidP="00DA4650">
      <w:pPr>
        <w:bidi/>
        <w:jc w:val="both"/>
        <w:rPr>
          <w:rFonts w:cs="David" w:hint="cs"/>
          <w:rtl/>
        </w:rPr>
      </w:pPr>
    </w:p>
    <w:p w14:paraId="226A993C" w14:textId="77777777" w:rsidR="00DA4650" w:rsidRPr="00DA4650" w:rsidRDefault="00DA4650" w:rsidP="00DA4650">
      <w:pPr>
        <w:bidi/>
        <w:jc w:val="both"/>
        <w:rPr>
          <w:rFonts w:cs="David" w:hint="cs"/>
          <w:u w:val="single"/>
          <w:rtl/>
        </w:rPr>
      </w:pPr>
      <w:r w:rsidRPr="00DA4650">
        <w:rPr>
          <w:rFonts w:cs="David" w:hint="cs"/>
          <w:u w:val="single"/>
          <w:rtl/>
        </w:rPr>
        <w:t>אביגדור יצחקי:</w:t>
      </w:r>
    </w:p>
    <w:p w14:paraId="6E856943" w14:textId="77777777" w:rsidR="00DA4650" w:rsidRPr="00DA4650" w:rsidRDefault="00DA4650" w:rsidP="00DA4650">
      <w:pPr>
        <w:bidi/>
        <w:jc w:val="both"/>
        <w:rPr>
          <w:rFonts w:cs="David" w:hint="cs"/>
          <w:rtl/>
        </w:rPr>
      </w:pPr>
    </w:p>
    <w:p w14:paraId="0F2420B6" w14:textId="77777777" w:rsidR="00DA4650" w:rsidRPr="00DA4650" w:rsidRDefault="00DA4650" w:rsidP="00DA4650">
      <w:pPr>
        <w:bidi/>
        <w:jc w:val="both"/>
        <w:rPr>
          <w:rFonts w:cs="David" w:hint="cs"/>
          <w:rtl/>
        </w:rPr>
      </w:pPr>
      <w:r w:rsidRPr="00DA4650">
        <w:rPr>
          <w:rFonts w:cs="David" w:hint="cs"/>
          <w:rtl/>
        </w:rPr>
        <w:tab/>
        <w:t xml:space="preserve">אני לא שר הפנים, גם אין לי כוונה. </w:t>
      </w:r>
    </w:p>
    <w:p w14:paraId="780792D9" w14:textId="77777777" w:rsidR="00DA4650" w:rsidRPr="00DA4650" w:rsidRDefault="00DA4650" w:rsidP="00DA4650">
      <w:pPr>
        <w:bidi/>
        <w:jc w:val="both"/>
        <w:rPr>
          <w:rFonts w:cs="David" w:hint="cs"/>
          <w:rtl/>
        </w:rPr>
      </w:pPr>
    </w:p>
    <w:p w14:paraId="55997987"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7BD8230E" w14:textId="77777777" w:rsidR="00DA4650" w:rsidRPr="00DA4650" w:rsidRDefault="00DA4650" w:rsidP="00DA4650">
      <w:pPr>
        <w:bidi/>
        <w:jc w:val="both"/>
        <w:rPr>
          <w:rFonts w:cs="David" w:hint="cs"/>
          <w:rtl/>
        </w:rPr>
      </w:pPr>
    </w:p>
    <w:p w14:paraId="2DC5C952" w14:textId="77777777" w:rsidR="00DA4650" w:rsidRPr="00DA4650" w:rsidRDefault="00DA4650" w:rsidP="00DA4650">
      <w:pPr>
        <w:bidi/>
        <w:jc w:val="both"/>
        <w:rPr>
          <w:rFonts w:cs="David" w:hint="cs"/>
          <w:rtl/>
        </w:rPr>
      </w:pPr>
      <w:r w:rsidRPr="00DA4650">
        <w:rPr>
          <w:rFonts w:cs="David" w:hint="cs"/>
          <w:rtl/>
        </w:rPr>
        <w:tab/>
        <w:t xml:space="preserve">עוד משפט. אנשים סיפרו לי שזאת לא הפעם הראשונה, היו הזדמנויות שונות שבהן זה קרה, גם בנושא החינוך </w:t>
      </w:r>
      <w:r w:rsidRPr="00DA4650">
        <w:rPr>
          <w:rFonts w:cs="David"/>
          <w:rtl/>
        </w:rPr>
        <w:t>–</w:t>
      </w:r>
      <w:r w:rsidRPr="00DA4650">
        <w:rPr>
          <w:rFonts w:cs="David" w:hint="cs"/>
          <w:rtl/>
        </w:rPr>
        <w:t xml:space="preserve"> התבטאויות קודמות בנושא חינוך ובנושאים אחרים. </w:t>
      </w:r>
    </w:p>
    <w:p w14:paraId="17C924BC" w14:textId="77777777" w:rsidR="00DA4650" w:rsidRPr="00DA4650" w:rsidRDefault="00DA4650" w:rsidP="00DA4650">
      <w:pPr>
        <w:bidi/>
        <w:jc w:val="both"/>
        <w:rPr>
          <w:rFonts w:cs="David" w:hint="cs"/>
          <w:rtl/>
        </w:rPr>
      </w:pPr>
    </w:p>
    <w:p w14:paraId="1A9300E3" w14:textId="77777777" w:rsidR="00DA4650" w:rsidRPr="00DA4650" w:rsidRDefault="00DA4650" w:rsidP="00DA4650">
      <w:pPr>
        <w:bidi/>
        <w:ind w:firstLine="567"/>
        <w:jc w:val="both"/>
        <w:rPr>
          <w:rFonts w:cs="David" w:hint="cs"/>
          <w:rtl/>
        </w:rPr>
      </w:pPr>
      <w:r w:rsidRPr="00DA4650">
        <w:rPr>
          <w:rFonts w:cs="David" w:hint="cs"/>
          <w:rtl/>
        </w:rPr>
        <w:t xml:space="preserve">המינימום הוא לצאת לתקשורת  ולהגיד: טעיתי. ציפיתי שזה יקרה. אולי זה היה תורם לפיוס. אני מציעה לו לעשות זאת בכל זאת. עוד לא מאוחר. הוא צריך לצאת לתקשורת, להתנצל, וכמחוות אחווה לקרוא לתושבים ואפילו לקבל את השם של הרחוב. </w:t>
      </w:r>
    </w:p>
    <w:p w14:paraId="1495CDF9" w14:textId="77777777" w:rsidR="00DA4650" w:rsidRPr="00DA4650" w:rsidRDefault="00DA4650" w:rsidP="00DA4650">
      <w:pPr>
        <w:bidi/>
        <w:jc w:val="both"/>
        <w:rPr>
          <w:rFonts w:cs="David" w:hint="cs"/>
          <w:rtl/>
        </w:rPr>
      </w:pPr>
    </w:p>
    <w:p w14:paraId="520B8433"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EDB81F4" w14:textId="77777777" w:rsidR="00DA4650" w:rsidRPr="00DA4650" w:rsidRDefault="00DA4650" w:rsidP="00DA4650">
      <w:pPr>
        <w:bidi/>
        <w:jc w:val="both"/>
        <w:rPr>
          <w:rFonts w:cs="David" w:hint="cs"/>
          <w:rtl/>
        </w:rPr>
      </w:pPr>
    </w:p>
    <w:p w14:paraId="661536EB" w14:textId="77777777" w:rsidR="00DA4650" w:rsidRPr="00DA4650" w:rsidRDefault="00DA4650" w:rsidP="00DA4650">
      <w:pPr>
        <w:bidi/>
        <w:ind w:firstLine="567"/>
        <w:jc w:val="both"/>
        <w:rPr>
          <w:rFonts w:cs="David" w:hint="cs"/>
          <w:rtl/>
        </w:rPr>
      </w:pPr>
      <w:r w:rsidRPr="00DA4650">
        <w:rPr>
          <w:rFonts w:cs="David" w:hint="cs"/>
          <w:rtl/>
        </w:rPr>
        <w:t xml:space="preserve">חברת הכנסת חילו, את כל הרעיונות האלה תעלי במסגרת הצעה לסדר. </w:t>
      </w:r>
    </w:p>
    <w:p w14:paraId="56E8C7EF" w14:textId="77777777" w:rsidR="00DA4650" w:rsidRPr="00DA4650" w:rsidRDefault="00DA4650" w:rsidP="00DA4650">
      <w:pPr>
        <w:bidi/>
        <w:jc w:val="both"/>
        <w:rPr>
          <w:rFonts w:cs="David" w:hint="cs"/>
          <w:rtl/>
        </w:rPr>
      </w:pPr>
    </w:p>
    <w:p w14:paraId="3B4B119D" w14:textId="77777777" w:rsidR="00DA4650" w:rsidRPr="00DA4650" w:rsidRDefault="00DA4650" w:rsidP="00DA4650">
      <w:pPr>
        <w:bidi/>
        <w:jc w:val="both"/>
        <w:rPr>
          <w:rFonts w:cs="David" w:hint="cs"/>
          <w:rtl/>
        </w:rPr>
      </w:pPr>
      <w:r w:rsidRPr="00DA4650">
        <w:rPr>
          <w:rFonts w:cs="David" w:hint="cs"/>
          <w:u w:val="single"/>
          <w:rtl/>
        </w:rPr>
        <w:t>נסים זאב:</w:t>
      </w:r>
    </w:p>
    <w:p w14:paraId="49EF7C31" w14:textId="77777777" w:rsidR="00DA4650" w:rsidRPr="00DA4650" w:rsidRDefault="00DA4650" w:rsidP="00DA4650">
      <w:pPr>
        <w:bidi/>
        <w:jc w:val="both"/>
        <w:rPr>
          <w:rFonts w:cs="David" w:hint="cs"/>
          <w:rtl/>
        </w:rPr>
      </w:pPr>
    </w:p>
    <w:p w14:paraId="037C3A92" w14:textId="77777777" w:rsidR="00DA4650" w:rsidRPr="00DA4650" w:rsidRDefault="00DA4650" w:rsidP="00DA4650">
      <w:pPr>
        <w:bidi/>
        <w:jc w:val="both"/>
        <w:rPr>
          <w:rFonts w:cs="David" w:hint="cs"/>
          <w:rtl/>
        </w:rPr>
      </w:pPr>
      <w:r w:rsidRPr="00DA4650">
        <w:rPr>
          <w:rFonts w:cs="David" w:hint="cs"/>
          <w:rtl/>
        </w:rPr>
        <w:tab/>
        <w:t xml:space="preserve">שיתנצל ונוותר על הדיון, אני בעד זה. </w:t>
      </w:r>
    </w:p>
    <w:p w14:paraId="4FDFB38D" w14:textId="77777777" w:rsidR="00DA4650" w:rsidRPr="00DA4650" w:rsidRDefault="00DA4650" w:rsidP="00DA4650">
      <w:pPr>
        <w:bidi/>
        <w:jc w:val="both"/>
        <w:rPr>
          <w:rFonts w:cs="David" w:hint="cs"/>
          <w:rtl/>
        </w:rPr>
      </w:pPr>
    </w:p>
    <w:p w14:paraId="53F8111F" w14:textId="77777777" w:rsidR="00DA4650" w:rsidRPr="00DA4650" w:rsidRDefault="00DA4650" w:rsidP="00DA4650">
      <w:pPr>
        <w:bidi/>
        <w:jc w:val="both"/>
        <w:rPr>
          <w:rFonts w:cs="David" w:hint="cs"/>
          <w:rtl/>
        </w:rPr>
      </w:pPr>
      <w:r w:rsidRPr="00DA4650">
        <w:rPr>
          <w:rFonts w:cs="David" w:hint="cs"/>
          <w:u w:val="single"/>
          <w:rtl/>
        </w:rPr>
        <w:t>יורם מרציאנו:</w:t>
      </w:r>
    </w:p>
    <w:p w14:paraId="6EB5B77D" w14:textId="77777777" w:rsidR="00DA4650" w:rsidRPr="00DA4650" w:rsidRDefault="00DA4650" w:rsidP="00DA4650">
      <w:pPr>
        <w:bidi/>
        <w:jc w:val="both"/>
        <w:rPr>
          <w:rFonts w:cs="David" w:hint="cs"/>
          <w:rtl/>
        </w:rPr>
      </w:pPr>
    </w:p>
    <w:p w14:paraId="4C4D1F76" w14:textId="77777777" w:rsidR="00DA4650" w:rsidRPr="00DA4650" w:rsidRDefault="00DA4650" w:rsidP="00DA4650">
      <w:pPr>
        <w:bidi/>
        <w:jc w:val="both"/>
        <w:rPr>
          <w:rFonts w:cs="David" w:hint="cs"/>
          <w:rtl/>
        </w:rPr>
      </w:pPr>
      <w:r w:rsidRPr="00DA4650">
        <w:rPr>
          <w:rFonts w:cs="David" w:hint="cs"/>
          <w:rtl/>
        </w:rPr>
        <w:tab/>
        <w:t xml:space="preserve">אני מוכן. </w:t>
      </w:r>
    </w:p>
    <w:p w14:paraId="45BCBED2" w14:textId="77777777" w:rsidR="00DA4650" w:rsidRPr="00DA4650" w:rsidRDefault="00DA4650" w:rsidP="00DA4650">
      <w:pPr>
        <w:bidi/>
        <w:jc w:val="both"/>
        <w:rPr>
          <w:rFonts w:cs="David" w:hint="cs"/>
          <w:rtl/>
        </w:rPr>
      </w:pPr>
    </w:p>
    <w:p w14:paraId="74F146AB" w14:textId="77777777" w:rsidR="00DA4650" w:rsidRPr="00DA4650" w:rsidRDefault="00DA4650" w:rsidP="00DA4650">
      <w:pPr>
        <w:bidi/>
        <w:jc w:val="both"/>
        <w:rPr>
          <w:rFonts w:cs="David" w:hint="cs"/>
          <w:rtl/>
        </w:rPr>
      </w:pPr>
      <w:r w:rsidRPr="00DA4650">
        <w:rPr>
          <w:rFonts w:cs="David" w:hint="cs"/>
          <w:u w:val="single"/>
          <w:rtl/>
        </w:rPr>
        <w:t>נסים זאב:</w:t>
      </w:r>
    </w:p>
    <w:p w14:paraId="6730F9CA" w14:textId="77777777" w:rsidR="00DA4650" w:rsidRPr="00DA4650" w:rsidRDefault="00DA4650" w:rsidP="00DA4650">
      <w:pPr>
        <w:bidi/>
        <w:jc w:val="both"/>
        <w:rPr>
          <w:rFonts w:cs="David" w:hint="cs"/>
          <w:rtl/>
        </w:rPr>
      </w:pPr>
    </w:p>
    <w:p w14:paraId="5CEBBB55" w14:textId="77777777" w:rsidR="00DA4650" w:rsidRPr="00DA4650" w:rsidRDefault="00DA4650" w:rsidP="00DA4650">
      <w:pPr>
        <w:bidi/>
        <w:jc w:val="both"/>
        <w:rPr>
          <w:rFonts w:cs="David" w:hint="cs"/>
          <w:rtl/>
        </w:rPr>
      </w:pPr>
      <w:r w:rsidRPr="00DA4650">
        <w:rPr>
          <w:rFonts w:cs="David" w:hint="cs"/>
          <w:rtl/>
        </w:rPr>
        <w:tab/>
        <w:t>רבותי, יש לי הצעה לסדר.</w:t>
      </w:r>
    </w:p>
    <w:p w14:paraId="5A7E9CDF" w14:textId="77777777" w:rsidR="00DA4650" w:rsidRPr="00DA4650" w:rsidRDefault="00DA4650" w:rsidP="00DA4650">
      <w:pPr>
        <w:bidi/>
        <w:jc w:val="both"/>
        <w:rPr>
          <w:rFonts w:cs="David" w:hint="cs"/>
          <w:rtl/>
        </w:rPr>
      </w:pPr>
    </w:p>
    <w:p w14:paraId="4654ED8E"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432A328F" w14:textId="77777777" w:rsidR="00DA4650" w:rsidRPr="00DA4650" w:rsidRDefault="00DA4650" w:rsidP="00DA4650">
      <w:pPr>
        <w:bidi/>
        <w:jc w:val="both"/>
        <w:rPr>
          <w:rFonts w:cs="David" w:hint="cs"/>
          <w:rtl/>
        </w:rPr>
      </w:pPr>
    </w:p>
    <w:p w14:paraId="44E266D9" w14:textId="77777777" w:rsidR="00DA4650" w:rsidRPr="00DA4650" w:rsidRDefault="00DA4650" w:rsidP="00DA4650">
      <w:pPr>
        <w:bidi/>
        <w:ind w:firstLine="567"/>
        <w:jc w:val="both"/>
        <w:rPr>
          <w:rFonts w:cs="David" w:hint="cs"/>
          <w:rtl/>
        </w:rPr>
      </w:pPr>
      <w:r w:rsidRPr="00DA4650">
        <w:rPr>
          <w:rFonts w:cs="David" w:hint="cs"/>
          <w:rtl/>
        </w:rPr>
        <w:t xml:space="preserve">אני רוצה לעבור להצבעה. </w:t>
      </w:r>
    </w:p>
    <w:p w14:paraId="3C9076F0" w14:textId="77777777" w:rsidR="00DA4650" w:rsidRPr="00DA4650" w:rsidRDefault="00DA4650" w:rsidP="00DA4650">
      <w:pPr>
        <w:bidi/>
        <w:jc w:val="both"/>
        <w:rPr>
          <w:rFonts w:cs="David" w:hint="cs"/>
          <w:rtl/>
        </w:rPr>
      </w:pPr>
    </w:p>
    <w:p w14:paraId="0D2FA271" w14:textId="77777777" w:rsidR="00DA4650" w:rsidRPr="00DA4650" w:rsidRDefault="00DA4650" w:rsidP="00DA4650">
      <w:pPr>
        <w:bidi/>
        <w:jc w:val="both"/>
        <w:rPr>
          <w:rFonts w:cs="David" w:hint="cs"/>
          <w:rtl/>
        </w:rPr>
      </w:pPr>
      <w:r w:rsidRPr="00DA4650">
        <w:rPr>
          <w:rFonts w:cs="David" w:hint="cs"/>
          <w:u w:val="single"/>
          <w:rtl/>
        </w:rPr>
        <w:t>נסים זאב:</w:t>
      </w:r>
    </w:p>
    <w:p w14:paraId="777786F0" w14:textId="77777777" w:rsidR="00DA4650" w:rsidRPr="00DA4650" w:rsidRDefault="00DA4650" w:rsidP="00DA4650">
      <w:pPr>
        <w:bidi/>
        <w:jc w:val="both"/>
        <w:rPr>
          <w:rFonts w:cs="David" w:hint="cs"/>
          <w:rtl/>
        </w:rPr>
      </w:pPr>
    </w:p>
    <w:p w14:paraId="3F80A6BD" w14:textId="77777777" w:rsidR="00DA4650" w:rsidRPr="00DA4650" w:rsidRDefault="00DA4650" w:rsidP="00DA4650">
      <w:pPr>
        <w:bidi/>
        <w:jc w:val="both"/>
        <w:rPr>
          <w:rFonts w:cs="David" w:hint="cs"/>
          <w:rtl/>
        </w:rPr>
      </w:pPr>
      <w:r w:rsidRPr="00DA4650">
        <w:rPr>
          <w:rFonts w:cs="David" w:hint="cs"/>
          <w:rtl/>
        </w:rPr>
        <w:tab/>
        <w:t xml:space="preserve">את לא יכולה למנוע את זה ממני, בכל הכבוד. יש לי הצעה לסדר. </w:t>
      </w:r>
    </w:p>
    <w:p w14:paraId="45897CBF" w14:textId="77777777" w:rsidR="00DA4650" w:rsidRPr="00DA4650" w:rsidRDefault="00DA4650" w:rsidP="00DA4650">
      <w:pPr>
        <w:bidi/>
        <w:jc w:val="both"/>
        <w:rPr>
          <w:rFonts w:cs="David" w:hint="cs"/>
          <w:rtl/>
        </w:rPr>
      </w:pPr>
    </w:p>
    <w:p w14:paraId="46838E4B"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3FF6A418" w14:textId="77777777" w:rsidR="00DA4650" w:rsidRPr="00DA4650" w:rsidRDefault="00DA4650" w:rsidP="00DA4650">
      <w:pPr>
        <w:bidi/>
        <w:jc w:val="both"/>
        <w:rPr>
          <w:rFonts w:cs="David" w:hint="cs"/>
          <w:rtl/>
        </w:rPr>
      </w:pPr>
    </w:p>
    <w:p w14:paraId="7402062E" w14:textId="77777777" w:rsidR="00DA4650" w:rsidRPr="00DA4650" w:rsidRDefault="00DA4650" w:rsidP="00DA4650">
      <w:pPr>
        <w:bidi/>
        <w:ind w:firstLine="567"/>
        <w:jc w:val="both"/>
        <w:rPr>
          <w:rFonts w:cs="David" w:hint="cs"/>
          <w:rtl/>
        </w:rPr>
      </w:pPr>
      <w:r w:rsidRPr="00DA4650">
        <w:rPr>
          <w:rFonts w:cs="David" w:hint="cs"/>
          <w:rtl/>
        </w:rPr>
        <w:t xml:space="preserve">נסים, די. </w:t>
      </w:r>
    </w:p>
    <w:p w14:paraId="0CB40E45" w14:textId="77777777" w:rsidR="00DA4650" w:rsidRPr="00DA4650" w:rsidRDefault="00DA4650" w:rsidP="00DA4650">
      <w:pPr>
        <w:bidi/>
        <w:jc w:val="both"/>
        <w:rPr>
          <w:rFonts w:cs="David" w:hint="cs"/>
          <w:rtl/>
        </w:rPr>
      </w:pPr>
    </w:p>
    <w:p w14:paraId="729434C5" w14:textId="77777777" w:rsidR="00DA4650" w:rsidRPr="00DA4650" w:rsidRDefault="00DA4650" w:rsidP="00DA4650">
      <w:pPr>
        <w:bidi/>
        <w:jc w:val="both"/>
        <w:rPr>
          <w:rFonts w:cs="David" w:hint="cs"/>
          <w:rtl/>
        </w:rPr>
      </w:pPr>
      <w:r w:rsidRPr="00DA4650">
        <w:rPr>
          <w:rFonts w:cs="David" w:hint="cs"/>
          <w:u w:val="single"/>
          <w:rtl/>
        </w:rPr>
        <w:t>נסים זאב:</w:t>
      </w:r>
    </w:p>
    <w:p w14:paraId="3AB96340" w14:textId="77777777" w:rsidR="00DA4650" w:rsidRPr="00DA4650" w:rsidRDefault="00DA4650" w:rsidP="00DA4650">
      <w:pPr>
        <w:bidi/>
        <w:jc w:val="both"/>
        <w:rPr>
          <w:rFonts w:cs="David" w:hint="cs"/>
          <w:rtl/>
        </w:rPr>
      </w:pPr>
    </w:p>
    <w:p w14:paraId="7521677D" w14:textId="77777777" w:rsidR="00DA4650" w:rsidRPr="00DA4650" w:rsidRDefault="00DA4650" w:rsidP="00DA4650">
      <w:pPr>
        <w:bidi/>
        <w:jc w:val="both"/>
        <w:rPr>
          <w:rFonts w:cs="David" w:hint="cs"/>
          <w:rtl/>
        </w:rPr>
      </w:pPr>
      <w:r w:rsidRPr="00DA4650">
        <w:rPr>
          <w:rFonts w:cs="David" w:hint="cs"/>
          <w:rtl/>
        </w:rPr>
        <w:tab/>
        <w:t xml:space="preserve">רבע דקה. אני חושב שהנושא הזה </w:t>
      </w:r>
      <w:r w:rsidRPr="00DA4650">
        <w:rPr>
          <w:rFonts w:cs="David"/>
          <w:rtl/>
        </w:rPr>
        <w:t>–</w:t>
      </w:r>
      <w:r w:rsidRPr="00DA4650">
        <w:rPr>
          <w:rFonts w:cs="David" w:hint="cs"/>
          <w:rtl/>
        </w:rPr>
        <w:t xml:space="preserve"> לא ראוי ולא מכובד לדון בו. </w:t>
      </w:r>
    </w:p>
    <w:p w14:paraId="1D8C0D10" w14:textId="77777777" w:rsidR="00DA4650" w:rsidRPr="00DA4650" w:rsidRDefault="00DA4650" w:rsidP="00DA4650">
      <w:pPr>
        <w:bidi/>
        <w:jc w:val="both"/>
        <w:rPr>
          <w:rFonts w:cs="David" w:hint="cs"/>
          <w:rtl/>
        </w:rPr>
      </w:pPr>
    </w:p>
    <w:p w14:paraId="20DDF2F6"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DBE7A2A" w14:textId="77777777" w:rsidR="00DA4650" w:rsidRPr="00DA4650" w:rsidRDefault="00DA4650" w:rsidP="00DA4650">
      <w:pPr>
        <w:bidi/>
        <w:jc w:val="both"/>
        <w:rPr>
          <w:rFonts w:cs="David" w:hint="cs"/>
          <w:rtl/>
        </w:rPr>
      </w:pPr>
    </w:p>
    <w:p w14:paraId="0F61A34F" w14:textId="77777777" w:rsidR="00DA4650" w:rsidRPr="00DA4650" w:rsidRDefault="00DA4650" w:rsidP="00DA4650">
      <w:pPr>
        <w:bidi/>
        <w:ind w:firstLine="567"/>
        <w:jc w:val="both"/>
        <w:rPr>
          <w:rFonts w:cs="David" w:hint="cs"/>
          <w:rtl/>
        </w:rPr>
      </w:pPr>
      <w:r w:rsidRPr="00DA4650">
        <w:rPr>
          <w:rFonts w:cs="David" w:hint="cs"/>
          <w:rtl/>
        </w:rPr>
        <w:t xml:space="preserve">תודה. שמעתי. </w:t>
      </w:r>
    </w:p>
    <w:p w14:paraId="2FC2BF87" w14:textId="77777777" w:rsidR="00DA4650" w:rsidRPr="00DA4650" w:rsidRDefault="00DA4650" w:rsidP="00DA4650">
      <w:pPr>
        <w:bidi/>
        <w:jc w:val="both"/>
        <w:rPr>
          <w:rFonts w:cs="David" w:hint="cs"/>
          <w:rtl/>
        </w:rPr>
      </w:pPr>
    </w:p>
    <w:p w14:paraId="5D3A6FDD" w14:textId="77777777" w:rsidR="00DA4650" w:rsidRPr="00DA4650" w:rsidRDefault="00DA4650" w:rsidP="00DA4650">
      <w:pPr>
        <w:bidi/>
        <w:jc w:val="both"/>
        <w:rPr>
          <w:rFonts w:cs="David" w:hint="cs"/>
          <w:rtl/>
        </w:rPr>
      </w:pPr>
      <w:r w:rsidRPr="00DA4650">
        <w:rPr>
          <w:rFonts w:cs="David" w:hint="cs"/>
          <w:u w:val="single"/>
          <w:rtl/>
        </w:rPr>
        <w:t>נסים זאב:</w:t>
      </w:r>
    </w:p>
    <w:p w14:paraId="25E2589D" w14:textId="77777777" w:rsidR="00DA4650" w:rsidRPr="00DA4650" w:rsidRDefault="00DA4650" w:rsidP="00DA4650">
      <w:pPr>
        <w:bidi/>
        <w:jc w:val="both"/>
        <w:rPr>
          <w:rFonts w:cs="David" w:hint="cs"/>
          <w:rtl/>
        </w:rPr>
      </w:pPr>
    </w:p>
    <w:p w14:paraId="776E4504" w14:textId="77777777" w:rsidR="00DA4650" w:rsidRPr="00DA4650" w:rsidRDefault="00DA4650" w:rsidP="00DA4650">
      <w:pPr>
        <w:bidi/>
        <w:jc w:val="both"/>
        <w:rPr>
          <w:rFonts w:cs="David" w:hint="cs"/>
          <w:rtl/>
        </w:rPr>
      </w:pPr>
      <w:r w:rsidRPr="00DA4650">
        <w:rPr>
          <w:rFonts w:cs="David" w:hint="cs"/>
          <w:rtl/>
        </w:rPr>
        <w:tab/>
        <w:t xml:space="preserve">אבל אם ועדת הכנסת תצא מפה בקריאה שהיא מגנה את האמירה, ברוח הדברים שאמרת, זה מספיק. נבקש שהוא יתנצל עד 12:00, ונוותר על הדיון בכנסת. אני לא חושב שהתבטאות אומללה כזאת ראויה לדיון בכנסת ישראל. </w:t>
      </w:r>
    </w:p>
    <w:p w14:paraId="5C5A9D51" w14:textId="77777777" w:rsidR="00DA4650" w:rsidRPr="00DA4650" w:rsidRDefault="00DA4650" w:rsidP="00DA4650">
      <w:pPr>
        <w:bidi/>
        <w:jc w:val="both"/>
        <w:rPr>
          <w:rFonts w:cs="David" w:hint="cs"/>
          <w:rtl/>
        </w:rPr>
      </w:pPr>
    </w:p>
    <w:p w14:paraId="1B5217CD" w14:textId="77777777" w:rsidR="00DA4650" w:rsidRPr="00DA4650" w:rsidRDefault="00DA4650" w:rsidP="00DA4650">
      <w:pPr>
        <w:bidi/>
        <w:jc w:val="both"/>
        <w:rPr>
          <w:rFonts w:cs="David"/>
          <w:u w:val="single"/>
          <w:rtl/>
        </w:rPr>
      </w:pPr>
      <w:r w:rsidRPr="00DA4650">
        <w:rPr>
          <w:rFonts w:cs="David"/>
          <w:u w:val="single"/>
          <w:rtl/>
        </w:rPr>
        <w:t>מוחמד ברכה:</w:t>
      </w:r>
    </w:p>
    <w:p w14:paraId="3767D21D" w14:textId="77777777" w:rsidR="00DA4650" w:rsidRPr="00DA4650" w:rsidRDefault="00DA4650" w:rsidP="00DA4650">
      <w:pPr>
        <w:bidi/>
        <w:jc w:val="both"/>
        <w:rPr>
          <w:rFonts w:cs="David"/>
          <w:u w:val="single"/>
          <w:rtl/>
        </w:rPr>
      </w:pPr>
    </w:p>
    <w:p w14:paraId="24F476AE" w14:textId="77777777" w:rsidR="00DA4650" w:rsidRPr="00DA4650" w:rsidRDefault="00DA4650" w:rsidP="00DA4650">
      <w:pPr>
        <w:bidi/>
        <w:jc w:val="both"/>
        <w:rPr>
          <w:rFonts w:cs="David" w:hint="cs"/>
          <w:rtl/>
        </w:rPr>
      </w:pPr>
      <w:r w:rsidRPr="00DA4650">
        <w:rPr>
          <w:rFonts w:cs="David"/>
          <w:rtl/>
        </w:rPr>
        <w:tab/>
      </w:r>
      <w:r w:rsidRPr="00DA4650">
        <w:rPr>
          <w:rFonts w:cs="David" w:hint="cs"/>
          <w:rtl/>
        </w:rPr>
        <w:t>למה, מה הוא אמר?</w:t>
      </w:r>
    </w:p>
    <w:p w14:paraId="5179CA60" w14:textId="77777777" w:rsidR="00DA4650" w:rsidRPr="00DA4650" w:rsidRDefault="00DA4650" w:rsidP="00DA4650">
      <w:pPr>
        <w:bidi/>
        <w:jc w:val="both"/>
        <w:rPr>
          <w:rFonts w:cs="David" w:hint="cs"/>
          <w:rtl/>
        </w:rPr>
      </w:pPr>
    </w:p>
    <w:p w14:paraId="4855A48F" w14:textId="77777777" w:rsidR="00DA4650" w:rsidRPr="00DA4650" w:rsidRDefault="00DA4650" w:rsidP="00DA4650">
      <w:pPr>
        <w:bidi/>
        <w:jc w:val="both"/>
        <w:rPr>
          <w:rFonts w:cs="David" w:hint="cs"/>
          <w:rtl/>
        </w:rPr>
      </w:pPr>
      <w:r w:rsidRPr="00DA4650">
        <w:rPr>
          <w:rFonts w:cs="David" w:hint="cs"/>
          <w:u w:val="single"/>
          <w:rtl/>
        </w:rPr>
        <w:t>נסים זאב:</w:t>
      </w:r>
    </w:p>
    <w:p w14:paraId="1896DA11" w14:textId="77777777" w:rsidR="00DA4650" w:rsidRPr="00DA4650" w:rsidRDefault="00DA4650" w:rsidP="00DA4650">
      <w:pPr>
        <w:bidi/>
        <w:jc w:val="both"/>
        <w:rPr>
          <w:rFonts w:cs="David" w:hint="cs"/>
          <w:rtl/>
        </w:rPr>
      </w:pPr>
    </w:p>
    <w:p w14:paraId="6E388907" w14:textId="77777777" w:rsidR="00DA4650" w:rsidRPr="00DA4650" w:rsidRDefault="00DA4650" w:rsidP="00DA4650">
      <w:pPr>
        <w:bidi/>
        <w:jc w:val="both"/>
        <w:rPr>
          <w:rFonts w:cs="David" w:hint="cs"/>
          <w:rtl/>
        </w:rPr>
      </w:pPr>
      <w:r w:rsidRPr="00DA4650">
        <w:rPr>
          <w:rFonts w:cs="David" w:hint="cs"/>
          <w:rtl/>
        </w:rPr>
        <w:tab/>
        <w:t xml:space="preserve">לא מכובד לחזור על המילים, שמרציאנו אמר. זה ביזיון. </w:t>
      </w:r>
    </w:p>
    <w:p w14:paraId="09EDBCFE" w14:textId="77777777" w:rsidR="00DA4650" w:rsidRPr="00DA4650" w:rsidRDefault="00DA4650" w:rsidP="00DA4650">
      <w:pPr>
        <w:bidi/>
        <w:jc w:val="both"/>
        <w:rPr>
          <w:rFonts w:cs="David" w:hint="cs"/>
          <w:rtl/>
        </w:rPr>
      </w:pPr>
    </w:p>
    <w:p w14:paraId="00782209" w14:textId="77777777" w:rsidR="00DA4650" w:rsidRPr="00DA4650" w:rsidRDefault="00DA4650" w:rsidP="00DA4650">
      <w:pPr>
        <w:bidi/>
        <w:jc w:val="both"/>
        <w:rPr>
          <w:rFonts w:cs="David" w:hint="cs"/>
          <w:rtl/>
        </w:rPr>
      </w:pPr>
      <w:r w:rsidRPr="00DA4650">
        <w:rPr>
          <w:rFonts w:cs="David" w:hint="cs"/>
          <w:u w:val="single"/>
          <w:rtl/>
        </w:rPr>
        <w:t>יורם מרציאנו:</w:t>
      </w:r>
    </w:p>
    <w:p w14:paraId="1BBE6ADE" w14:textId="77777777" w:rsidR="00DA4650" w:rsidRPr="00DA4650" w:rsidRDefault="00DA4650" w:rsidP="00DA4650">
      <w:pPr>
        <w:bidi/>
        <w:jc w:val="both"/>
        <w:rPr>
          <w:rFonts w:cs="David" w:hint="cs"/>
          <w:rtl/>
        </w:rPr>
      </w:pPr>
    </w:p>
    <w:p w14:paraId="731697F2" w14:textId="77777777" w:rsidR="00DA4650" w:rsidRPr="00DA4650" w:rsidRDefault="00DA4650" w:rsidP="00DA4650">
      <w:pPr>
        <w:bidi/>
        <w:jc w:val="both"/>
        <w:rPr>
          <w:rFonts w:cs="David" w:hint="cs"/>
          <w:rtl/>
        </w:rPr>
      </w:pPr>
      <w:r w:rsidRPr="00DA4650">
        <w:rPr>
          <w:rFonts w:cs="David" w:hint="cs"/>
          <w:rtl/>
        </w:rPr>
        <w:tab/>
        <w:t xml:space="preserve">אל תגיד שיורם מרציאנו אמר את זה. </w:t>
      </w:r>
    </w:p>
    <w:p w14:paraId="44D00754" w14:textId="77777777" w:rsidR="00DA4650" w:rsidRPr="00DA4650" w:rsidRDefault="00DA4650" w:rsidP="00DA4650">
      <w:pPr>
        <w:bidi/>
        <w:jc w:val="both"/>
        <w:rPr>
          <w:rFonts w:cs="David" w:hint="cs"/>
          <w:rtl/>
        </w:rPr>
      </w:pPr>
    </w:p>
    <w:p w14:paraId="7BB5ECAA" w14:textId="77777777" w:rsidR="00DA4650" w:rsidRPr="00DA4650" w:rsidRDefault="00DA4650" w:rsidP="00DA4650">
      <w:pPr>
        <w:bidi/>
        <w:jc w:val="both"/>
        <w:rPr>
          <w:rFonts w:cs="David" w:hint="cs"/>
          <w:rtl/>
        </w:rPr>
      </w:pPr>
      <w:r w:rsidRPr="00DA4650">
        <w:rPr>
          <w:rFonts w:cs="David" w:hint="cs"/>
          <w:u w:val="single"/>
          <w:rtl/>
        </w:rPr>
        <w:t>נסים זאב:</w:t>
      </w:r>
    </w:p>
    <w:p w14:paraId="0D453D15" w14:textId="77777777" w:rsidR="00DA4650" w:rsidRPr="00DA4650" w:rsidRDefault="00DA4650" w:rsidP="00DA4650">
      <w:pPr>
        <w:bidi/>
        <w:jc w:val="both"/>
        <w:rPr>
          <w:rFonts w:cs="David" w:hint="cs"/>
          <w:rtl/>
        </w:rPr>
      </w:pPr>
    </w:p>
    <w:p w14:paraId="344503E7" w14:textId="77777777" w:rsidR="00DA4650" w:rsidRPr="00DA4650" w:rsidRDefault="00DA4650" w:rsidP="00DA4650">
      <w:pPr>
        <w:bidi/>
        <w:jc w:val="both"/>
        <w:rPr>
          <w:rFonts w:cs="David" w:hint="cs"/>
          <w:rtl/>
        </w:rPr>
      </w:pPr>
      <w:r w:rsidRPr="00DA4650">
        <w:rPr>
          <w:rFonts w:cs="David" w:hint="cs"/>
          <w:rtl/>
        </w:rPr>
        <w:tab/>
        <w:t xml:space="preserve">הוא ציטט, סליחה. </w:t>
      </w:r>
    </w:p>
    <w:p w14:paraId="56B39460" w14:textId="77777777" w:rsidR="00DA4650" w:rsidRPr="00DA4650" w:rsidRDefault="00DA4650" w:rsidP="00DA4650">
      <w:pPr>
        <w:bidi/>
        <w:jc w:val="both"/>
        <w:rPr>
          <w:rFonts w:cs="David" w:hint="cs"/>
          <w:rtl/>
        </w:rPr>
      </w:pPr>
    </w:p>
    <w:p w14:paraId="42501073" w14:textId="77777777" w:rsidR="00DA4650" w:rsidRPr="00DA4650" w:rsidRDefault="00DA4650" w:rsidP="00DA4650">
      <w:pPr>
        <w:bidi/>
        <w:jc w:val="both"/>
        <w:rPr>
          <w:rFonts w:cs="David" w:hint="cs"/>
          <w:rtl/>
        </w:rPr>
      </w:pPr>
      <w:r w:rsidRPr="00DA4650">
        <w:rPr>
          <w:rFonts w:cs="David" w:hint="cs"/>
          <w:u w:val="single"/>
          <w:rtl/>
        </w:rPr>
        <w:t>יורם מרציאנו:</w:t>
      </w:r>
    </w:p>
    <w:p w14:paraId="1493E2FF" w14:textId="77777777" w:rsidR="00DA4650" w:rsidRPr="00DA4650" w:rsidRDefault="00DA4650" w:rsidP="00DA4650">
      <w:pPr>
        <w:bidi/>
        <w:jc w:val="both"/>
        <w:rPr>
          <w:rFonts w:cs="David" w:hint="cs"/>
          <w:rtl/>
        </w:rPr>
      </w:pPr>
    </w:p>
    <w:p w14:paraId="0878149A" w14:textId="77777777" w:rsidR="00DA4650" w:rsidRPr="00DA4650" w:rsidRDefault="00DA4650" w:rsidP="00DA4650">
      <w:pPr>
        <w:bidi/>
        <w:jc w:val="both"/>
        <w:rPr>
          <w:rFonts w:cs="David" w:hint="cs"/>
          <w:rtl/>
        </w:rPr>
      </w:pPr>
      <w:r w:rsidRPr="00DA4650">
        <w:rPr>
          <w:rFonts w:cs="David" w:hint="cs"/>
          <w:rtl/>
        </w:rPr>
        <w:tab/>
        <w:t xml:space="preserve">שלא תיפול בלשונך. </w:t>
      </w:r>
    </w:p>
    <w:p w14:paraId="01BB01C2" w14:textId="77777777" w:rsidR="00DA4650" w:rsidRPr="00DA4650" w:rsidRDefault="00DA4650" w:rsidP="00DA4650">
      <w:pPr>
        <w:bidi/>
        <w:jc w:val="both"/>
        <w:rPr>
          <w:rFonts w:cs="David" w:hint="cs"/>
          <w:rtl/>
        </w:rPr>
      </w:pPr>
    </w:p>
    <w:p w14:paraId="7E3F3096" w14:textId="77777777" w:rsidR="00DA4650" w:rsidRPr="00DA4650" w:rsidRDefault="00DA4650" w:rsidP="00DA4650">
      <w:pPr>
        <w:bidi/>
        <w:jc w:val="both"/>
        <w:rPr>
          <w:rFonts w:cs="David" w:hint="cs"/>
          <w:rtl/>
        </w:rPr>
      </w:pPr>
      <w:r w:rsidRPr="00DA4650">
        <w:rPr>
          <w:rFonts w:cs="David" w:hint="cs"/>
          <w:u w:val="single"/>
          <w:rtl/>
        </w:rPr>
        <w:t>אבשלום וילן:</w:t>
      </w:r>
    </w:p>
    <w:p w14:paraId="5937E4C7" w14:textId="77777777" w:rsidR="00DA4650" w:rsidRPr="00DA4650" w:rsidRDefault="00DA4650" w:rsidP="00DA4650">
      <w:pPr>
        <w:bidi/>
        <w:jc w:val="both"/>
        <w:rPr>
          <w:rFonts w:cs="David" w:hint="cs"/>
          <w:rtl/>
        </w:rPr>
      </w:pPr>
    </w:p>
    <w:p w14:paraId="505081A1" w14:textId="77777777" w:rsidR="00DA4650" w:rsidRPr="00DA4650" w:rsidRDefault="00DA4650" w:rsidP="00DA4650">
      <w:pPr>
        <w:bidi/>
        <w:ind w:firstLine="567"/>
        <w:jc w:val="both"/>
        <w:rPr>
          <w:rFonts w:cs="David" w:hint="cs"/>
          <w:rtl/>
        </w:rPr>
      </w:pPr>
      <w:r w:rsidRPr="00DA4650">
        <w:rPr>
          <w:rFonts w:cs="David" w:hint="cs"/>
          <w:rtl/>
        </w:rPr>
        <w:t xml:space="preserve">תכף תציע שמרציאנו יתנצל עכשיו. </w:t>
      </w:r>
    </w:p>
    <w:p w14:paraId="3B89E770" w14:textId="77777777" w:rsidR="00DA4650" w:rsidRPr="00DA4650" w:rsidRDefault="00DA4650" w:rsidP="00DA4650">
      <w:pPr>
        <w:bidi/>
        <w:jc w:val="both"/>
        <w:rPr>
          <w:rFonts w:cs="David" w:hint="cs"/>
          <w:rtl/>
        </w:rPr>
      </w:pPr>
    </w:p>
    <w:p w14:paraId="34808762" w14:textId="77777777" w:rsidR="00DA4650" w:rsidRPr="00DA4650" w:rsidRDefault="00DA4650" w:rsidP="00DA4650">
      <w:pPr>
        <w:bidi/>
        <w:jc w:val="both"/>
        <w:rPr>
          <w:rFonts w:cs="David" w:hint="cs"/>
          <w:u w:val="single"/>
          <w:rtl/>
        </w:rPr>
      </w:pPr>
      <w:r w:rsidRPr="00DA4650">
        <w:rPr>
          <w:rFonts w:cs="David" w:hint="cs"/>
          <w:u w:val="single"/>
          <w:rtl/>
        </w:rPr>
        <w:t>נדיה חילו:</w:t>
      </w:r>
    </w:p>
    <w:p w14:paraId="41D69052" w14:textId="77777777" w:rsidR="00DA4650" w:rsidRPr="00DA4650" w:rsidRDefault="00DA4650" w:rsidP="00DA4650">
      <w:pPr>
        <w:bidi/>
        <w:jc w:val="both"/>
        <w:rPr>
          <w:rFonts w:cs="David" w:hint="cs"/>
          <w:rtl/>
        </w:rPr>
      </w:pPr>
    </w:p>
    <w:p w14:paraId="5F6B6BD5" w14:textId="77777777" w:rsidR="00DA4650" w:rsidRPr="00DA4650" w:rsidRDefault="00DA4650" w:rsidP="00DA4650">
      <w:pPr>
        <w:bidi/>
        <w:jc w:val="both"/>
        <w:rPr>
          <w:rFonts w:cs="David" w:hint="cs"/>
          <w:rtl/>
        </w:rPr>
      </w:pPr>
      <w:r w:rsidRPr="00DA4650">
        <w:rPr>
          <w:rFonts w:cs="David" w:hint="cs"/>
          <w:rtl/>
        </w:rPr>
        <w:tab/>
        <w:t xml:space="preserve">זה ציטוט חלקי. </w:t>
      </w:r>
    </w:p>
    <w:p w14:paraId="3714C69C" w14:textId="77777777" w:rsidR="00DA4650" w:rsidRPr="00DA4650" w:rsidRDefault="00DA4650" w:rsidP="00DA4650">
      <w:pPr>
        <w:bidi/>
        <w:jc w:val="both"/>
        <w:rPr>
          <w:rFonts w:cs="David" w:hint="cs"/>
          <w:rtl/>
        </w:rPr>
      </w:pPr>
    </w:p>
    <w:p w14:paraId="33142EA8"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84EB0A9" w14:textId="77777777" w:rsidR="00DA4650" w:rsidRPr="00DA4650" w:rsidRDefault="00DA4650" w:rsidP="00DA4650">
      <w:pPr>
        <w:bidi/>
        <w:jc w:val="both"/>
        <w:rPr>
          <w:rFonts w:cs="David" w:hint="cs"/>
          <w:rtl/>
        </w:rPr>
      </w:pPr>
    </w:p>
    <w:p w14:paraId="6DDBFDC3" w14:textId="77777777" w:rsidR="00DA4650" w:rsidRPr="00DA4650" w:rsidRDefault="00DA4650" w:rsidP="00DA4650">
      <w:pPr>
        <w:bidi/>
        <w:ind w:firstLine="567"/>
        <w:jc w:val="both"/>
        <w:rPr>
          <w:rFonts w:cs="David" w:hint="cs"/>
          <w:rtl/>
        </w:rPr>
      </w:pPr>
      <w:r w:rsidRPr="00DA4650">
        <w:rPr>
          <w:rFonts w:cs="David" w:hint="cs"/>
          <w:rtl/>
        </w:rPr>
        <w:t>די, די.</w:t>
      </w:r>
    </w:p>
    <w:p w14:paraId="2BA30ECA" w14:textId="77777777" w:rsidR="00DA4650" w:rsidRPr="00DA4650" w:rsidRDefault="00DA4650" w:rsidP="00DA4650">
      <w:pPr>
        <w:bidi/>
        <w:jc w:val="both"/>
        <w:rPr>
          <w:rFonts w:cs="David" w:hint="cs"/>
          <w:rtl/>
        </w:rPr>
      </w:pPr>
    </w:p>
    <w:p w14:paraId="297B130E" w14:textId="77777777" w:rsidR="00DA4650" w:rsidRPr="00DA4650" w:rsidRDefault="00DA4650" w:rsidP="00DA4650">
      <w:pPr>
        <w:bidi/>
        <w:jc w:val="both"/>
        <w:rPr>
          <w:rFonts w:cs="David" w:hint="cs"/>
          <w:rtl/>
        </w:rPr>
      </w:pPr>
      <w:r w:rsidRPr="00DA4650">
        <w:rPr>
          <w:rFonts w:cs="David" w:hint="cs"/>
          <w:u w:val="single"/>
          <w:rtl/>
        </w:rPr>
        <w:t>נסים זאב:</w:t>
      </w:r>
    </w:p>
    <w:p w14:paraId="7196D859" w14:textId="77777777" w:rsidR="00DA4650" w:rsidRPr="00DA4650" w:rsidRDefault="00DA4650" w:rsidP="00DA4650">
      <w:pPr>
        <w:bidi/>
        <w:jc w:val="both"/>
        <w:rPr>
          <w:rFonts w:cs="David" w:hint="cs"/>
          <w:rtl/>
        </w:rPr>
      </w:pPr>
    </w:p>
    <w:p w14:paraId="42F6CD7C" w14:textId="77777777" w:rsidR="00DA4650" w:rsidRPr="00DA4650" w:rsidRDefault="00DA4650" w:rsidP="00DA4650">
      <w:pPr>
        <w:bidi/>
        <w:jc w:val="both"/>
        <w:rPr>
          <w:rFonts w:cs="David" w:hint="cs"/>
          <w:rtl/>
        </w:rPr>
      </w:pPr>
      <w:r w:rsidRPr="00DA4650">
        <w:rPr>
          <w:rFonts w:cs="David" w:hint="cs"/>
          <w:rtl/>
        </w:rPr>
        <w:tab/>
        <w:t xml:space="preserve">כפי שהציעה היושבת-ראש, עד השעה 12:00. אני חושב שזה נכון, אני מניח שהוא יתנצל עד אז. </w:t>
      </w:r>
    </w:p>
    <w:p w14:paraId="1135F154" w14:textId="77777777" w:rsidR="00DA4650" w:rsidRPr="00DA4650" w:rsidRDefault="00DA4650" w:rsidP="00DA4650">
      <w:pPr>
        <w:bidi/>
        <w:jc w:val="both"/>
        <w:rPr>
          <w:rFonts w:cs="David" w:hint="cs"/>
          <w:rtl/>
        </w:rPr>
      </w:pPr>
    </w:p>
    <w:p w14:paraId="5D77F0D7"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D5F5354" w14:textId="77777777" w:rsidR="00DA4650" w:rsidRPr="00DA4650" w:rsidRDefault="00DA4650" w:rsidP="00DA4650">
      <w:pPr>
        <w:bidi/>
        <w:jc w:val="both"/>
        <w:rPr>
          <w:rFonts w:cs="David" w:hint="cs"/>
          <w:rtl/>
        </w:rPr>
      </w:pPr>
    </w:p>
    <w:p w14:paraId="2D0C9495" w14:textId="77777777" w:rsidR="00DA4650" w:rsidRPr="00DA4650" w:rsidRDefault="00DA4650" w:rsidP="00DA4650">
      <w:pPr>
        <w:bidi/>
        <w:ind w:firstLine="567"/>
        <w:jc w:val="both"/>
        <w:rPr>
          <w:rFonts w:cs="David" w:hint="cs"/>
          <w:rtl/>
        </w:rPr>
      </w:pPr>
      <w:r w:rsidRPr="00DA4650">
        <w:rPr>
          <w:rFonts w:cs="David" w:hint="cs"/>
          <w:rtl/>
        </w:rPr>
        <w:t xml:space="preserve">אני עוברת להצבעה. מי בעד לקבל את הערעור ולהעביר את הנושא לדיון בוועדת במליאצת הכנסת? </w:t>
      </w:r>
    </w:p>
    <w:p w14:paraId="56ACF484" w14:textId="77777777" w:rsidR="00DA4650" w:rsidRPr="00DA4650" w:rsidRDefault="00DA4650" w:rsidP="00DA4650">
      <w:pPr>
        <w:bidi/>
        <w:jc w:val="both"/>
        <w:rPr>
          <w:rFonts w:cs="David" w:hint="cs"/>
          <w:rtl/>
        </w:rPr>
      </w:pPr>
    </w:p>
    <w:p w14:paraId="442D445E" w14:textId="77777777" w:rsidR="00DA4650" w:rsidRPr="00DA4650" w:rsidRDefault="00DA4650" w:rsidP="00DA4650">
      <w:pPr>
        <w:bidi/>
        <w:jc w:val="both"/>
        <w:rPr>
          <w:rFonts w:cs="David" w:hint="cs"/>
          <w:rtl/>
        </w:rPr>
      </w:pPr>
      <w:r w:rsidRPr="00DA4650">
        <w:rPr>
          <w:rFonts w:cs="David" w:hint="cs"/>
          <w:rtl/>
        </w:rPr>
        <w:t>ה צ ב ע ה</w:t>
      </w:r>
    </w:p>
    <w:p w14:paraId="17A4B0E1" w14:textId="77777777" w:rsidR="00DA4650" w:rsidRPr="00DA4650" w:rsidRDefault="00DA4650" w:rsidP="00DA4650">
      <w:pPr>
        <w:bidi/>
        <w:ind w:firstLine="567"/>
        <w:jc w:val="both"/>
        <w:rPr>
          <w:rFonts w:cs="David" w:hint="cs"/>
          <w:rtl/>
        </w:rPr>
      </w:pPr>
    </w:p>
    <w:p w14:paraId="24225C57" w14:textId="77777777" w:rsidR="00DA4650" w:rsidRPr="00DA4650" w:rsidRDefault="00DA4650" w:rsidP="00DA4650">
      <w:pPr>
        <w:bidi/>
        <w:jc w:val="both"/>
        <w:rPr>
          <w:rFonts w:cs="David" w:hint="cs"/>
          <w:rtl/>
        </w:rPr>
      </w:pPr>
      <w:r w:rsidRPr="00DA4650">
        <w:rPr>
          <w:rFonts w:cs="David" w:hint="cs"/>
          <w:rtl/>
        </w:rPr>
        <w:t xml:space="preserve">בעד </w:t>
      </w:r>
      <w:r w:rsidRPr="00DA4650">
        <w:rPr>
          <w:rFonts w:cs="David"/>
          <w:rtl/>
        </w:rPr>
        <w:t>–</w:t>
      </w:r>
      <w:r w:rsidRPr="00DA4650">
        <w:rPr>
          <w:rFonts w:cs="David" w:hint="cs"/>
          <w:rtl/>
        </w:rPr>
        <w:t xml:space="preserve"> 14</w:t>
      </w:r>
    </w:p>
    <w:p w14:paraId="553D3CB6" w14:textId="77777777" w:rsidR="00DA4650" w:rsidRPr="00DA4650" w:rsidRDefault="00DA4650" w:rsidP="00DA4650">
      <w:pPr>
        <w:bidi/>
        <w:jc w:val="both"/>
        <w:rPr>
          <w:rFonts w:cs="David" w:hint="cs"/>
          <w:rtl/>
        </w:rPr>
      </w:pPr>
      <w:r w:rsidRPr="00DA4650">
        <w:rPr>
          <w:rFonts w:cs="David" w:hint="cs"/>
          <w:rtl/>
        </w:rPr>
        <w:t xml:space="preserve">נגד </w:t>
      </w:r>
      <w:r w:rsidRPr="00DA4650">
        <w:rPr>
          <w:rFonts w:cs="David"/>
          <w:rtl/>
        </w:rPr>
        <w:t>–</w:t>
      </w:r>
      <w:r w:rsidRPr="00DA4650">
        <w:rPr>
          <w:rFonts w:cs="David" w:hint="cs"/>
          <w:rtl/>
        </w:rPr>
        <w:t xml:space="preserve"> אין</w:t>
      </w:r>
    </w:p>
    <w:p w14:paraId="294EFA6B" w14:textId="77777777" w:rsidR="00DA4650" w:rsidRPr="00DA4650" w:rsidRDefault="00DA4650" w:rsidP="00DA4650">
      <w:pPr>
        <w:bidi/>
        <w:jc w:val="both"/>
        <w:rPr>
          <w:rFonts w:cs="David" w:hint="cs"/>
          <w:rtl/>
        </w:rPr>
      </w:pPr>
      <w:r w:rsidRPr="00DA4650">
        <w:rPr>
          <w:rFonts w:cs="David" w:hint="cs"/>
          <w:rtl/>
        </w:rPr>
        <w:t xml:space="preserve">נמנעים </w:t>
      </w:r>
      <w:r w:rsidRPr="00DA4650">
        <w:rPr>
          <w:rFonts w:cs="David"/>
          <w:rtl/>
        </w:rPr>
        <w:t>–</w:t>
      </w:r>
      <w:r w:rsidRPr="00DA4650">
        <w:rPr>
          <w:rFonts w:cs="David" w:hint="cs"/>
          <w:rtl/>
        </w:rPr>
        <w:t xml:space="preserve"> 1</w:t>
      </w:r>
    </w:p>
    <w:p w14:paraId="55E9AEB7" w14:textId="77777777" w:rsidR="00DA4650" w:rsidRPr="00DA4650" w:rsidRDefault="00DA4650" w:rsidP="00DA4650">
      <w:pPr>
        <w:bidi/>
        <w:jc w:val="both"/>
        <w:rPr>
          <w:rFonts w:cs="David" w:hint="cs"/>
          <w:rtl/>
        </w:rPr>
      </w:pPr>
    </w:p>
    <w:p w14:paraId="00E08624"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4086B685" w14:textId="77777777" w:rsidR="00DA4650" w:rsidRPr="00DA4650" w:rsidRDefault="00DA4650" w:rsidP="00DA4650">
      <w:pPr>
        <w:bidi/>
        <w:jc w:val="both"/>
        <w:rPr>
          <w:rFonts w:cs="David" w:hint="cs"/>
          <w:rtl/>
        </w:rPr>
      </w:pPr>
    </w:p>
    <w:p w14:paraId="0B14E2F0" w14:textId="77777777" w:rsidR="00DA4650" w:rsidRPr="00DA4650" w:rsidRDefault="00DA4650" w:rsidP="00DA4650">
      <w:pPr>
        <w:bidi/>
        <w:jc w:val="both"/>
        <w:rPr>
          <w:rFonts w:cs="David" w:hint="cs"/>
          <w:rtl/>
        </w:rPr>
      </w:pPr>
      <w:r w:rsidRPr="00DA4650">
        <w:rPr>
          <w:rFonts w:cs="David" w:hint="cs"/>
          <w:rtl/>
        </w:rPr>
        <w:tab/>
        <w:t>בעד 14, נגד אין, נמנע אחד.</w:t>
      </w:r>
    </w:p>
    <w:p w14:paraId="3B52CF3B" w14:textId="77777777" w:rsidR="00DA4650" w:rsidRPr="00DA4650" w:rsidRDefault="00DA4650" w:rsidP="00DA4650">
      <w:pPr>
        <w:bidi/>
        <w:jc w:val="both"/>
        <w:rPr>
          <w:rFonts w:cs="David" w:hint="cs"/>
          <w:rtl/>
        </w:rPr>
      </w:pPr>
    </w:p>
    <w:p w14:paraId="72E4CD31" w14:textId="77777777" w:rsidR="00DA4650" w:rsidRPr="00DA4650" w:rsidRDefault="00DA4650" w:rsidP="00DA4650">
      <w:pPr>
        <w:bidi/>
        <w:jc w:val="both"/>
        <w:rPr>
          <w:rFonts w:cs="David" w:hint="cs"/>
          <w:rtl/>
        </w:rPr>
      </w:pPr>
      <w:r w:rsidRPr="00DA4650">
        <w:rPr>
          <w:rFonts w:cs="David" w:hint="cs"/>
          <w:u w:val="single"/>
          <w:rtl/>
        </w:rPr>
        <w:t>נסים זאב:</w:t>
      </w:r>
    </w:p>
    <w:p w14:paraId="4EA0CAEF" w14:textId="77777777" w:rsidR="00DA4650" w:rsidRPr="00DA4650" w:rsidRDefault="00DA4650" w:rsidP="00DA4650">
      <w:pPr>
        <w:bidi/>
        <w:jc w:val="both"/>
        <w:rPr>
          <w:rFonts w:cs="David" w:hint="cs"/>
          <w:rtl/>
        </w:rPr>
      </w:pPr>
    </w:p>
    <w:p w14:paraId="09960FAA" w14:textId="77777777" w:rsidR="00DA4650" w:rsidRPr="00DA4650" w:rsidRDefault="00DA4650" w:rsidP="00DA4650">
      <w:pPr>
        <w:bidi/>
        <w:jc w:val="both"/>
        <w:rPr>
          <w:rFonts w:cs="David" w:hint="cs"/>
          <w:rtl/>
        </w:rPr>
      </w:pPr>
      <w:r w:rsidRPr="00DA4650">
        <w:rPr>
          <w:rFonts w:cs="David" w:hint="cs"/>
          <w:rtl/>
        </w:rPr>
        <w:tab/>
        <w:t>אני יכול לנמק את ההימנעות שלי?</w:t>
      </w:r>
    </w:p>
    <w:p w14:paraId="5CE3A241" w14:textId="77777777" w:rsidR="00DA4650" w:rsidRPr="00DA4650" w:rsidRDefault="00DA4650" w:rsidP="00DA4650">
      <w:pPr>
        <w:bidi/>
        <w:jc w:val="both"/>
        <w:rPr>
          <w:rFonts w:cs="David" w:hint="cs"/>
          <w:rtl/>
        </w:rPr>
      </w:pPr>
    </w:p>
    <w:p w14:paraId="23D48BFB"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C0AD308" w14:textId="77777777" w:rsidR="00DA4650" w:rsidRPr="00DA4650" w:rsidRDefault="00DA4650" w:rsidP="00DA4650">
      <w:pPr>
        <w:bidi/>
        <w:jc w:val="both"/>
        <w:rPr>
          <w:rFonts w:cs="David" w:hint="cs"/>
          <w:rtl/>
        </w:rPr>
      </w:pPr>
    </w:p>
    <w:p w14:paraId="364EB23F" w14:textId="77777777" w:rsidR="00DA4650" w:rsidRPr="00DA4650" w:rsidRDefault="00DA4650" w:rsidP="00DA4650">
      <w:pPr>
        <w:bidi/>
        <w:ind w:firstLine="567"/>
        <w:jc w:val="both"/>
        <w:rPr>
          <w:rFonts w:cs="David" w:hint="cs"/>
          <w:rtl/>
        </w:rPr>
      </w:pPr>
      <w:r w:rsidRPr="00DA4650">
        <w:rPr>
          <w:rFonts w:cs="David" w:hint="cs"/>
          <w:rtl/>
        </w:rPr>
        <w:t xml:space="preserve">לא. אני קובעת שהערעור של חברי הכנסת דב חנין ונדיה חילו עובר לסדר היום של יום רביעי. </w:t>
      </w:r>
    </w:p>
    <w:p w14:paraId="0418FAA6" w14:textId="77777777" w:rsidR="00DA4650" w:rsidRPr="00DA4650" w:rsidRDefault="00DA4650" w:rsidP="00DA4650">
      <w:pPr>
        <w:numPr>
          <w:ilvl w:val="0"/>
          <w:numId w:val="3"/>
        </w:numPr>
        <w:overflowPunct w:val="0"/>
        <w:autoSpaceDE w:val="0"/>
        <w:autoSpaceDN w:val="0"/>
        <w:bidi/>
        <w:adjustRightInd w:val="0"/>
        <w:ind w:right="0"/>
        <w:jc w:val="both"/>
        <w:textAlignment w:val="baseline"/>
        <w:rPr>
          <w:rFonts w:cs="David" w:hint="cs"/>
          <w:b/>
          <w:bCs/>
          <w:u w:val="single"/>
        </w:rPr>
      </w:pPr>
      <w:r w:rsidRPr="00DA4650">
        <w:rPr>
          <w:rFonts w:cs="David"/>
          <w:rtl/>
        </w:rPr>
        <w:br w:type="page"/>
      </w:r>
      <w:r w:rsidRPr="00DA4650">
        <w:rPr>
          <w:rFonts w:cs="David" w:hint="cs"/>
          <w:b/>
          <w:bCs/>
          <w:rtl/>
        </w:rPr>
        <w:t xml:space="preserve">ערעורו של חבר הכנסת מוחמד ברכה בנושא החלטת האו"ם שקוראת לישראל </w:t>
      </w:r>
      <w:r w:rsidRPr="00DA4650">
        <w:rPr>
          <w:rFonts w:cs="David" w:hint="cs"/>
          <w:b/>
          <w:bCs/>
          <w:u w:val="single"/>
          <w:rtl/>
        </w:rPr>
        <w:t>לסגת מהשטחים הכבושים</w:t>
      </w:r>
    </w:p>
    <w:p w14:paraId="4D546B06" w14:textId="77777777" w:rsidR="00DA4650" w:rsidRPr="00DA4650" w:rsidRDefault="00DA4650" w:rsidP="00DA4650">
      <w:pPr>
        <w:bidi/>
        <w:jc w:val="both"/>
        <w:rPr>
          <w:rFonts w:cs="David" w:hint="cs"/>
          <w:rtl/>
        </w:rPr>
      </w:pPr>
    </w:p>
    <w:p w14:paraId="3A9AB247"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BB61340" w14:textId="77777777" w:rsidR="00DA4650" w:rsidRPr="00DA4650" w:rsidRDefault="00DA4650" w:rsidP="00DA4650">
      <w:pPr>
        <w:bidi/>
        <w:jc w:val="both"/>
        <w:rPr>
          <w:rFonts w:cs="David" w:hint="cs"/>
          <w:rtl/>
        </w:rPr>
      </w:pPr>
    </w:p>
    <w:p w14:paraId="730D66B2" w14:textId="77777777" w:rsidR="00DA4650" w:rsidRPr="00DA4650" w:rsidRDefault="00DA4650" w:rsidP="00DA4650">
      <w:pPr>
        <w:bidi/>
        <w:ind w:firstLine="567"/>
        <w:jc w:val="both"/>
        <w:rPr>
          <w:rFonts w:cs="David" w:hint="cs"/>
          <w:rtl/>
        </w:rPr>
      </w:pPr>
      <w:r w:rsidRPr="00DA4650">
        <w:rPr>
          <w:rFonts w:cs="David" w:hint="cs"/>
          <w:rtl/>
        </w:rPr>
        <w:t>יש ערעור נוסף על סדר היום, ערעורו של חבר הכנסת ברכה, בקצרה, בנושא החלטת האו"ם שקוראת לישראל לסגת מהשטחים הכבושים. מי מייצג את הנשיאות? חברת הכנסת אביטל, עוזבת לרגע. חבר הכנסת סער מייצג.</w:t>
      </w:r>
    </w:p>
    <w:p w14:paraId="6429C2CF" w14:textId="77777777" w:rsidR="00DA4650" w:rsidRPr="00DA4650" w:rsidRDefault="00DA4650" w:rsidP="00DA4650">
      <w:pPr>
        <w:bidi/>
        <w:jc w:val="both"/>
        <w:rPr>
          <w:rFonts w:cs="David" w:hint="cs"/>
          <w:rtl/>
        </w:rPr>
      </w:pPr>
    </w:p>
    <w:p w14:paraId="31235AB0" w14:textId="77777777" w:rsidR="00DA4650" w:rsidRPr="00DA4650" w:rsidRDefault="00DA4650" w:rsidP="00DA4650">
      <w:pPr>
        <w:bidi/>
        <w:jc w:val="both"/>
        <w:rPr>
          <w:rFonts w:cs="David"/>
          <w:u w:val="single"/>
          <w:rtl/>
        </w:rPr>
      </w:pPr>
      <w:r w:rsidRPr="00DA4650">
        <w:rPr>
          <w:rFonts w:cs="David"/>
          <w:u w:val="single"/>
          <w:rtl/>
        </w:rPr>
        <w:t>מוחמד ברכה:</w:t>
      </w:r>
    </w:p>
    <w:p w14:paraId="345AE376" w14:textId="77777777" w:rsidR="00DA4650" w:rsidRPr="00DA4650" w:rsidRDefault="00DA4650" w:rsidP="00DA4650">
      <w:pPr>
        <w:bidi/>
        <w:jc w:val="both"/>
        <w:rPr>
          <w:rFonts w:cs="David"/>
          <w:u w:val="single"/>
          <w:rtl/>
        </w:rPr>
      </w:pPr>
    </w:p>
    <w:p w14:paraId="1DD4F153"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גברתי היושבת-ראש, בדיונים כגון אלו בוועדת הכנסת הדיון הוא לא על מהות ההצעה אלא על הדחיפות שלה, ועל השאלה באיזו מידה חברי הכנסת חושבים שראוי לדון בכך באופן דחוף מעל דוכן הכנסת. אתמול אישרה הנשיאות את הדחיפות של חילול השבת באל-על, ואני חושב שזה ראוי, אף שאולי יחשוב מי שיחשוב שזה נוגע רק לדתיים. אני חושב שזה כשלעצמו נושא ראוי, ומצדיק את העלאת הנושא הזה, היות שהוא נוגע ישירות לציבור שלם. </w:t>
      </w:r>
    </w:p>
    <w:p w14:paraId="0D3AAD42" w14:textId="77777777" w:rsidR="00DA4650" w:rsidRPr="00DA4650" w:rsidRDefault="00DA4650" w:rsidP="00DA4650">
      <w:pPr>
        <w:bidi/>
        <w:jc w:val="both"/>
        <w:rPr>
          <w:rFonts w:cs="David" w:hint="cs"/>
          <w:rtl/>
        </w:rPr>
      </w:pPr>
    </w:p>
    <w:p w14:paraId="1F1587FB" w14:textId="77777777" w:rsidR="00DA4650" w:rsidRPr="00DA4650" w:rsidRDefault="00DA4650" w:rsidP="00DA4650">
      <w:pPr>
        <w:bidi/>
        <w:jc w:val="both"/>
        <w:rPr>
          <w:rFonts w:cs="David" w:hint="cs"/>
          <w:u w:val="single"/>
          <w:rtl/>
        </w:rPr>
      </w:pPr>
      <w:r w:rsidRPr="00DA4650">
        <w:rPr>
          <w:rFonts w:cs="David" w:hint="cs"/>
          <w:u w:val="single"/>
          <w:rtl/>
        </w:rPr>
        <w:t>מאיר פרוש:</w:t>
      </w:r>
    </w:p>
    <w:p w14:paraId="180E7B35" w14:textId="77777777" w:rsidR="00DA4650" w:rsidRPr="00DA4650" w:rsidRDefault="00DA4650" w:rsidP="00DA4650">
      <w:pPr>
        <w:bidi/>
        <w:jc w:val="both"/>
        <w:rPr>
          <w:rFonts w:cs="David" w:hint="cs"/>
          <w:u w:val="single"/>
        </w:rPr>
      </w:pPr>
    </w:p>
    <w:p w14:paraId="7E995D9E" w14:textId="77777777" w:rsidR="00DA4650" w:rsidRPr="00DA4650" w:rsidRDefault="00DA4650" w:rsidP="00DA4650">
      <w:pPr>
        <w:bidi/>
        <w:jc w:val="both"/>
        <w:rPr>
          <w:rFonts w:cs="David" w:hint="cs"/>
          <w:rtl/>
        </w:rPr>
      </w:pPr>
      <w:r w:rsidRPr="00DA4650">
        <w:rPr>
          <w:rFonts w:cs="David" w:hint="cs"/>
          <w:rtl/>
        </w:rPr>
        <w:tab/>
        <w:t xml:space="preserve">זה צריך להידון לפני שבת הקרובה. </w:t>
      </w:r>
    </w:p>
    <w:p w14:paraId="5CA96D88" w14:textId="77777777" w:rsidR="00DA4650" w:rsidRPr="00DA4650" w:rsidRDefault="00DA4650" w:rsidP="00DA4650">
      <w:pPr>
        <w:bidi/>
        <w:jc w:val="both"/>
        <w:rPr>
          <w:rFonts w:cs="David" w:hint="cs"/>
          <w:rtl/>
        </w:rPr>
      </w:pPr>
    </w:p>
    <w:p w14:paraId="6ADBF36A" w14:textId="77777777" w:rsidR="00DA4650" w:rsidRPr="00DA4650" w:rsidRDefault="00DA4650" w:rsidP="00DA4650">
      <w:pPr>
        <w:bidi/>
        <w:jc w:val="both"/>
        <w:rPr>
          <w:rFonts w:cs="David"/>
          <w:u w:val="single"/>
          <w:rtl/>
        </w:rPr>
      </w:pPr>
      <w:r w:rsidRPr="00DA4650">
        <w:rPr>
          <w:rFonts w:cs="David"/>
          <w:u w:val="single"/>
          <w:rtl/>
        </w:rPr>
        <w:t>מוחמד ברכה:</w:t>
      </w:r>
    </w:p>
    <w:p w14:paraId="131610C3" w14:textId="77777777" w:rsidR="00DA4650" w:rsidRPr="00DA4650" w:rsidRDefault="00DA4650" w:rsidP="00DA4650">
      <w:pPr>
        <w:bidi/>
        <w:jc w:val="both"/>
        <w:rPr>
          <w:rFonts w:cs="David"/>
          <w:u w:val="single"/>
          <w:rtl/>
        </w:rPr>
      </w:pPr>
    </w:p>
    <w:p w14:paraId="508DC801"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אבל הוא נוגע לציבור שלם. אני חושב שיש בעיה בהחלטות הנשיאות בתקופה האחרונה, כנראה לא מפנימים את הצורך בכך שהכנסת תהיה רלוונטית לכלל הציבור בישראל ולציבורים מסוימים בתוכו, באמצעות העלאת הנושאים השונים. לדעתי היא נכשלת פעם אחר פעם בעניין הזה. </w:t>
      </w:r>
    </w:p>
    <w:p w14:paraId="6A3EACEC" w14:textId="77777777" w:rsidR="00DA4650" w:rsidRPr="00DA4650" w:rsidRDefault="00DA4650" w:rsidP="00DA4650">
      <w:pPr>
        <w:bidi/>
        <w:jc w:val="both"/>
        <w:rPr>
          <w:rFonts w:cs="David" w:hint="cs"/>
          <w:rtl/>
        </w:rPr>
      </w:pPr>
    </w:p>
    <w:p w14:paraId="017CBC6B" w14:textId="77777777" w:rsidR="00DA4650" w:rsidRPr="00DA4650" w:rsidRDefault="00DA4650" w:rsidP="00DA4650">
      <w:pPr>
        <w:bidi/>
        <w:ind w:firstLine="567"/>
        <w:jc w:val="both"/>
        <w:rPr>
          <w:rFonts w:cs="David" w:hint="cs"/>
          <w:rtl/>
        </w:rPr>
      </w:pPr>
      <w:r w:rsidRPr="00DA4650">
        <w:rPr>
          <w:rFonts w:cs="David" w:hint="cs"/>
          <w:rtl/>
        </w:rPr>
        <w:t xml:space="preserve">לא ייתכן שנושאים מדוברים בכל מקום </w:t>
      </w:r>
      <w:r w:rsidRPr="00DA4650">
        <w:rPr>
          <w:rFonts w:cs="David"/>
          <w:rtl/>
        </w:rPr>
        <w:t>–</w:t>
      </w:r>
      <w:r w:rsidRPr="00DA4650">
        <w:rPr>
          <w:rFonts w:cs="David" w:hint="cs"/>
          <w:rtl/>
        </w:rPr>
        <w:t xml:space="preserve"> הנה, לפני רגע נידון הנושא של רמלה </w:t>
      </w:r>
      <w:r w:rsidRPr="00DA4650">
        <w:rPr>
          <w:rFonts w:cs="David"/>
          <w:rtl/>
        </w:rPr>
        <w:t>–</w:t>
      </w:r>
      <w:r w:rsidRPr="00DA4650">
        <w:rPr>
          <w:rFonts w:cs="David" w:hint="cs"/>
          <w:rtl/>
        </w:rPr>
        <w:t xml:space="preserve"> נידונים בכל מקום, בכל עת, בכל רמה, בכל במה, למעט בכנסת. הכנסת כאילו מחוץ לתחום. זה לא יכול להיות. הכנסת חייבת לשמור על הרלוונטיות שלה, ולשמור על הטיפול בדברים שעומדים על הפרק. </w:t>
      </w:r>
    </w:p>
    <w:p w14:paraId="295510D1" w14:textId="77777777" w:rsidR="00DA4650" w:rsidRPr="00DA4650" w:rsidRDefault="00DA4650" w:rsidP="00DA4650">
      <w:pPr>
        <w:bidi/>
        <w:ind w:firstLine="567"/>
        <w:jc w:val="both"/>
        <w:rPr>
          <w:rFonts w:cs="David" w:hint="cs"/>
          <w:rtl/>
        </w:rPr>
      </w:pPr>
    </w:p>
    <w:p w14:paraId="3F72E164" w14:textId="77777777" w:rsidR="00DA4650" w:rsidRPr="00DA4650" w:rsidRDefault="00DA4650" w:rsidP="00DA4650">
      <w:pPr>
        <w:bidi/>
        <w:ind w:firstLine="567"/>
        <w:jc w:val="both"/>
        <w:rPr>
          <w:rFonts w:cs="David" w:hint="cs"/>
          <w:rtl/>
        </w:rPr>
      </w:pPr>
      <w:r w:rsidRPr="00DA4650">
        <w:rPr>
          <w:rFonts w:cs="David" w:hint="cs"/>
          <w:rtl/>
        </w:rPr>
        <w:t>לגבי ההצעה לדיון דחוף בנושא החלטת האו"ם: יש כאלה שבעד, יש כאלה שרוצים להתקיף. היא הוצעה על-ידי תשעה חברי כנסת, שמייצגים קרוב ל-90 חברי כנסת. זה נושא שמדובר עליו גם בתקשורת הישראלית וגם בחוץ-לארץ. איך יכול להיות שדווקא הכנסת, בית הנבחרים של מדינת ישראל, לא מוצאת את הזמן ואת המקום לדבר על זה?</w:t>
      </w:r>
    </w:p>
    <w:p w14:paraId="353D98E6" w14:textId="77777777" w:rsidR="00DA4650" w:rsidRPr="00DA4650" w:rsidRDefault="00DA4650" w:rsidP="00DA4650">
      <w:pPr>
        <w:bidi/>
        <w:jc w:val="both"/>
        <w:rPr>
          <w:rFonts w:cs="David" w:hint="cs"/>
          <w:rtl/>
        </w:rPr>
      </w:pPr>
    </w:p>
    <w:p w14:paraId="171F905D"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30F20D56" w14:textId="77777777" w:rsidR="00DA4650" w:rsidRPr="00DA4650" w:rsidRDefault="00DA4650" w:rsidP="00DA4650">
      <w:pPr>
        <w:bidi/>
        <w:jc w:val="both"/>
        <w:rPr>
          <w:rFonts w:cs="David" w:hint="cs"/>
          <w:rtl/>
        </w:rPr>
      </w:pPr>
      <w:r w:rsidRPr="00DA4650">
        <w:rPr>
          <w:rFonts w:cs="David" w:hint="cs"/>
          <w:rtl/>
        </w:rPr>
        <w:tab/>
      </w:r>
    </w:p>
    <w:p w14:paraId="50F67601" w14:textId="77777777" w:rsidR="00DA4650" w:rsidRPr="00DA4650" w:rsidRDefault="00DA4650" w:rsidP="00DA4650">
      <w:pPr>
        <w:bidi/>
        <w:ind w:firstLine="567"/>
        <w:jc w:val="both"/>
        <w:rPr>
          <w:rFonts w:cs="David" w:hint="cs"/>
          <w:rtl/>
        </w:rPr>
      </w:pPr>
      <w:r w:rsidRPr="00DA4650">
        <w:rPr>
          <w:rFonts w:cs="David" w:hint="cs"/>
          <w:rtl/>
        </w:rPr>
        <w:t xml:space="preserve">גברתי, החלטות אנטי-ישראליות באו"ם הן דבר שבשגרה. אני יכול לומר שאפילו החלטות שקוראות לישראל לקווי 1967 הן דבר שבשגרה. </w:t>
      </w:r>
    </w:p>
    <w:p w14:paraId="1A19F56F" w14:textId="77777777" w:rsidR="00DA4650" w:rsidRPr="00DA4650" w:rsidRDefault="00DA4650" w:rsidP="00DA4650">
      <w:pPr>
        <w:bidi/>
        <w:jc w:val="both"/>
        <w:rPr>
          <w:rFonts w:cs="David" w:hint="cs"/>
          <w:rtl/>
        </w:rPr>
      </w:pPr>
    </w:p>
    <w:p w14:paraId="70E95A78" w14:textId="77777777" w:rsidR="00DA4650" w:rsidRPr="00DA4650" w:rsidRDefault="00DA4650" w:rsidP="00DA4650">
      <w:pPr>
        <w:bidi/>
        <w:jc w:val="both"/>
        <w:rPr>
          <w:rFonts w:cs="David"/>
          <w:u w:val="single"/>
          <w:rtl/>
        </w:rPr>
      </w:pPr>
      <w:r w:rsidRPr="00DA4650">
        <w:rPr>
          <w:rFonts w:cs="David"/>
          <w:u w:val="single"/>
          <w:rtl/>
        </w:rPr>
        <w:t>מוחמד ברכה:</w:t>
      </w:r>
    </w:p>
    <w:p w14:paraId="4340A1CF" w14:textId="77777777" w:rsidR="00DA4650" w:rsidRPr="00DA4650" w:rsidRDefault="00DA4650" w:rsidP="00DA4650">
      <w:pPr>
        <w:bidi/>
        <w:jc w:val="both"/>
        <w:rPr>
          <w:rFonts w:cs="David"/>
          <w:u w:val="single"/>
          <w:rtl/>
        </w:rPr>
      </w:pPr>
    </w:p>
    <w:p w14:paraId="218C518D"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זה מהות, זה לא דחיפות. </w:t>
      </w:r>
    </w:p>
    <w:p w14:paraId="1F214F6A" w14:textId="77777777" w:rsidR="00DA4650" w:rsidRPr="00DA4650" w:rsidRDefault="00DA4650" w:rsidP="00DA4650">
      <w:pPr>
        <w:bidi/>
        <w:jc w:val="both"/>
        <w:rPr>
          <w:rFonts w:cs="David" w:hint="cs"/>
          <w:rtl/>
        </w:rPr>
      </w:pPr>
    </w:p>
    <w:p w14:paraId="5BF04A08"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C54FB69" w14:textId="77777777" w:rsidR="00DA4650" w:rsidRPr="00DA4650" w:rsidRDefault="00DA4650" w:rsidP="00DA4650">
      <w:pPr>
        <w:bidi/>
        <w:jc w:val="both"/>
        <w:rPr>
          <w:rFonts w:cs="David" w:hint="cs"/>
          <w:rtl/>
        </w:rPr>
      </w:pPr>
    </w:p>
    <w:p w14:paraId="533DB134" w14:textId="77777777" w:rsidR="00DA4650" w:rsidRPr="00DA4650" w:rsidRDefault="00DA4650" w:rsidP="00DA4650">
      <w:pPr>
        <w:bidi/>
        <w:ind w:firstLine="567"/>
        <w:jc w:val="both"/>
        <w:rPr>
          <w:rFonts w:cs="David" w:hint="cs"/>
          <w:rtl/>
        </w:rPr>
      </w:pPr>
      <w:r w:rsidRPr="00DA4650">
        <w:rPr>
          <w:rFonts w:cs="David" w:hint="cs"/>
          <w:rtl/>
        </w:rPr>
        <w:t xml:space="preserve">אתה לא מפריע לו. </w:t>
      </w:r>
    </w:p>
    <w:p w14:paraId="00C3EB5D" w14:textId="77777777" w:rsidR="00DA4650" w:rsidRPr="00DA4650" w:rsidRDefault="00DA4650" w:rsidP="00DA4650">
      <w:pPr>
        <w:bidi/>
        <w:jc w:val="both"/>
        <w:rPr>
          <w:rFonts w:cs="David" w:hint="cs"/>
          <w:rtl/>
        </w:rPr>
      </w:pPr>
    </w:p>
    <w:p w14:paraId="77290F98" w14:textId="77777777" w:rsidR="00DA4650" w:rsidRPr="00DA4650" w:rsidRDefault="00DA4650" w:rsidP="00DA4650">
      <w:pPr>
        <w:bidi/>
        <w:jc w:val="both"/>
        <w:rPr>
          <w:rFonts w:cs="David"/>
          <w:u w:val="single"/>
          <w:rtl/>
        </w:rPr>
      </w:pPr>
      <w:r w:rsidRPr="00DA4650">
        <w:rPr>
          <w:rFonts w:cs="David"/>
          <w:u w:val="single"/>
          <w:rtl/>
        </w:rPr>
        <w:t>מוחמד ברכה:</w:t>
      </w:r>
    </w:p>
    <w:p w14:paraId="7D483EFD" w14:textId="77777777" w:rsidR="00DA4650" w:rsidRPr="00DA4650" w:rsidRDefault="00DA4650" w:rsidP="00DA4650">
      <w:pPr>
        <w:bidi/>
        <w:jc w:val="both"/>
        <w:rPr>
          <w:rFonts w:cs="David"/>
          <w:u w:val="single"/>
          <w:rtl/>
        </w:rPr>
      </w:pPr>
    </w:p>
    <w:p w14:paraId="57A5768E"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 אני לא מפריע לו. אנחנו לא מדברים על מהות ההצעה. את זה את צריכה להגיד, לא אני. </w:t>
      </w:r>
    </w:p>
    <w:p w14:paraId="01C20F2A" w14:textId="77777777" w:rsidR="00DA4650" w:rsidRPr="00DA4650" w:rsidRDefault="00DA4650" w:rsidP="00DA4650">
      <w:pPr>
        <w:bidi/>
        <w:jc w:val="both"/>
        <w:rPr>
          <w:rFonts w:cs="David" w:hint="cs"/>
          <w:rtl/>
        </w:rPr>
      </w:pPr>
    </w:p>
    <w:p w14:paraId="0CCC6F1D" w14:textId="77777777" w:rsidR="00DA4650" w:rsidRPr="00DA4650" w:rsidRDefault="00DA4650" w:rsidP="00DA4650">
      <w:pPr>
        <w:bidi/>
        <w:jc w:val="both"/>
        <w:rPr>
          <w:rFonts w:cs="David" w:hint="cs"/>
          <w:u w:val="single"/>
          <w:rtl/>
        </w:rPr>
      </w:pPr>
      <w:r w:rsidRPr="00DA4650">
        <w:rPr>
          <w:rFonts w:cs="David"/>
          <w:u w:val="single"/>
          <w:rtl/>
        </w:rPr>
        <w:br w:type="page"/>
      </w:r>
      <w:r w:rsidRPr="00DA4650">
        <w:rPr>
          <w:rFonts w:cs="David" w:hint="cs"/>
          <w:u w:val="single"/>
          <w:rtl/>
        </w:rPr>
        <w:t>היו"ר רוחמה אברהם:</w:t>
      </w:r>
    </w:p>
    <w:p w14:paraId="19CF6F80" w14:textId="77777777" w:rsidR="00DA4650" w:rsidRPr="00DA4650" w:rsidRDefault="00DA4650" w:rsidP="00DA4650">
      <w:pPr>
        <w:bidi/>
        <w:jc w:val="both"/>
        <w:rPr>
          <w:rFonts w:cs="David" w:hint="cs"/>
          <w:rtl/>
        </w:rPr>
      </w:pPr>
    </w:p>
    <w:p w14:paraId="45F5424E" w14:textId="77777777" w:rsidR="00DA4650" w:rsidRPr="00DA4650" w:rsidRDefault="00DA4650" w:rsidP="00DA4650">
      <w:pPr>
        <w:bidi/>
        <w:jc w:val="both"/>
        <w:rPr>
          <w:rFonts w:cs="David" w:hint="cs"/>
          <w:rtl/>
        </w:rPr>
      </w:pPr>
      <w:r w:rsidRPr="00DA4650">
        <w:rPr>
          <w:rFonts w:cs="David" w:hint="cs"/>
          <w:rtl/>
        </w:rPr>
        <w:tab/>
        <w:t xml:space="preserve">חבר הכנסת ברכה, כפי שהקשבנו לך, נקשיב לחבר הכנסת סער. </w:t>
      </w:r>
    </w:p>
    <w:p w14:paraId="6CFD797F" w14:textId="77777777" w:rsidR="00DA4650" w:rsidRPr="00DA4650" w:rsidRDefault="00DA4650" w:rsidP="00DA4650">
      <w:pPr>
        <w:bidi/>
        <w:jc w:val="both"/>
        <w:rPr>
          <w:rFonts w:cs="David" w:hint="cs"/>
          <w:u w:val="single"/>
          <w:rtl/>
        </w:rPr>
      </w:pPr>
    </w:p>
    <w:p w14:paraId="532AE67C"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2FD90BDF" w14:textId="77777777" w:rsidR="00DA4650" w:rsidRPr="00DA4650" w:rsidRDefault="00DA4650" w:rsidP="00DA4650">
      <w:pPr>
        <w:bidi/>
        <w:jc w:val="both"/>
        <w:rPr>
          <w:rFonts w:cs="David" w:hint="cs"/>
          <w:u w:val="single"/>
          <w:rtl/>
        </w:rPr>
      </w:pPr>
    </w:p>
    <w:p w14:paraId="34A94846" w14:textId="77777777" w:rsidR="00DA4650" w:rsidRPr="00DA4650" w:rsidRDefault="00DA4650" w:rsidP="00DA4650">
      <w:pPr>
        <w:bidi/>
        <w:ind w:firstLine="567"/>
        <w:jc w:val="both"/>
        <w:rPr>
          <w:rFonts w:cs="David" w:hint="cs"/>
          <w:rtl/>
        </w:rPr>
      </w:pPr>
      <w:r w:rsidRPr="00DA4650">
        <w:rPr>
          <w:rFonts w:cs="David" w:hint="cs"/>
          <w:rtl/>
        </w:rPr>
        <w:t xml:space="preserve">זה לא שהכנסת  לא נותנת את דעתה על מה שקורה במוסד הזה. רק לפני שבועיים היא קיימה דיון מיוחד במליאה בעקבות ההחלטה האנטי-הישראלית, החד-צדדית והצבועה הקודמת, ההחלטה לגנות את ישראל על האירוע הטרגי בבית חנון. בסוף הדיון גם התקבלה הצעת החלטה, ברוב גדול של חברי הכנסת, שגינתה את החלטת העצרת הכללית. </w:t>
      </w:r>
    </w:p>
    <w:p w14:paraId="5D466C3C" w14:textId="77777777" w:rsidR="00DA4650" w:rsidRPr="00DA4650" w:rsidRDefault="00DA4650" w:rsidP="00DA4650">
      <w:pPr>
        <w:bidi/>
        <w:jc w:val="both"/>
        <w:rPr>
          <w:rFonts w:cs="David" w:hint="cs"/>
          <w:rtl/>
        </w:rPr>
      </w:pPr>
    </w:p>
    <w:p w14:paraId="71B32C96" w14:textId="77777777" w:rsidR="00DA4650" w:rsidRPr="00DA4650" w:rsidRDefault="00DA4650" w:rsidP="00DA4650">
      <w:pPr>
        <w:bidi/>
        <w:ind w:firstLine="567"/>
        <w:jc w:val="both"/>
        <w:rPr>
          <w:rFonts w:cs="David" w:hint="cs"/>
          <w:rtl/>
        </w:rPr>
      </w:pPr>
      <w:r w:rsidRPr="00DA4650">
        <w:rPr>
          <w:rFonts w:cs="David" w:hint="cs"/>
          <w:rtl/>
        </w:rPr>
        <w:t xml:space="preserve">עם זאת, בכל הכבוד שאני רוחש או לא רוחש לתעמולה הערבית </w:t>
      </w:r>
      <w:r w:rsidRPr="00DA4650">
        <w:rPr>
          <w:rFonts w:cs="David"/>
          <w:rtl/>
        </w:rPr>
        <w:t>–</w:t>
      </w:r>
      <w:r w:rsidRPr="00DA4650">
        <w:rPr>
          <w:rFonts w:cs="David" w:hint="cs"/>
          <w:rtl/>
        </w:rPr>
        <w:t xml:space="preserve"> שעושה בבימת העצרת הכללית כבתוך שלה, ומשתמשת בה ככלי עוקף למועצת הביטחון, שבה יש וטו אמריקני </w:t>
      </w:r>
      <w:r w:rsidRPr="00DA4650">
        <w:rPr>
          <w:rFonts w:cs="David"/>
          <w:rtl/>
        </w:rPr>
        <w:t>–</w:t>
      </w:r>
      <w:r w:rsidRPr="00DA4650">
        <w:rPr>
          <w:rFonts w:cs="David" w:hint="cs"/>
          <w:rtl/>
        </w:rPr>
        <w:t xml:space="preserve"> אנחנו ככנסת לא יכולים להיות אוטומט, ולקיים דיון במליאה על כל החלטה של העצרת הכללית. </w:t>
      </w:r>
    </w:p>
    <w:p w14:paraId="01C25AD3" w14:textId="77777777" w:rsidR="00DA4650" w:rsidRPr="00DA4650" w:rsidRDefault="00DA4650" w:rsidP="00DA4650">
      <w:pPr>
        <w:bidi/>
        <w:ind w:firstLine="567"/>
        <w:jc w:val="both"/>
        <w:rPr>
          <w:rFonts w:cs="David" w:hint="cs"/>
          <w:rtl/>
        </w:rPr>
      </w:pPr>
    </w:p>
    <w:p w14:paraId="18230C86" w14:textId="77777777" w:rsidR="00DA4650" w:rsidRPr="00DA4650" w:rsidRDefault="00DA4650" w:rsidP="00DA4650">
      <w:pPr>
        <w:bidi/>
        <w:ind w:firstLine="567"/>
        <w:jc w:val="both"/>
        <w:rPr>
          <w:rFonts w:cs="David" w:hint="cs"/>
          <w:rtl/>
        </w:rPr>
      </w:pPr>
      <w:r w:rsidRPr="00DA4650">
        <w:rPr>
          <w:rFonts w:cs="David" w:hint="cs"/>
          <w:rtl/>
        </w:rPr>
        <w:t xml:space="preserve">לכן, בהתחשב בנתונים שהצגתי, גם בעובדה שהחלטה הצבועה החד-צדדית הקודמת של האו"ם גונתה על-ידי המליאה ברוב גורף </w:t>
      </w:r>
      <w:r w:rsidRPr="00DA4650">
        <w:rPr>
          <w:rFonts w:cs="David"/>
          <w:rtl/>
        </w:rPr>
        <w:t>–</w:t>
      </w:r>
      <w:r w:rsidRPr="00DA4650">
        <w:rPr>
          <w:rFonts w:cs="David" w:hint="cs"/>
          <w:rtl/>
        </w:rPr>
        <w:t xml:space="preserve"> והרי אם יהיה עוד דיון, תהיה אותה תוצאה </w:t>
      </w:r>
      <w:r w:rsidRPr="00DA4650">
        <w:rPr>
          <w:rFonts w:cs="David"/>
          <w:rtl/>
        </w:rPr>
        <w:t>–</w:t>
      </w:r>
      <w:r w:rsidRPr="00DA4650">
        <w:rPr>
          <w:rFonts w:cs="David" w:hint="cs"/>
          <w:rtl/>
        </w:rPr>
        <w:t xml:space="preserve"> החלטנו שהפעם אנחנו לא חייבים לשמש שופר לתעמולה הערבית. </w:t>
      </w:r>
    </w:p>
    <w:p w14:paraId="13A4292E" w14:textId="77777777" w:rsidR="00DA4650" w:rsidRPr="00DA4650" w:rsidRDefault="00DA4650" w:rsidP="00DA4650">
      <w:pPr>
        <w:bidi/>
        <w:jc w:val="both"/>
        <w:rPr>
          <w:rFonts w:cs="David" w:hint="cs"/>
          <w:rtl/>
        </w:rPr>
      </w:pPr>
    </w:p>
    <w:p w14:paraId="1BCC928B" w14:textId="77777777" w:rsidR="00DA4650" w:rsidRPr="00DA4650" w:rsidRDefault="00DA4650" w:rsidP="00DA4650">
      <w:pPr>
        <w:bidi/>
        <w:ind w:firstLine="567"/>
        <w:jc w:val="both"/>
        <w:rPr>
          <w:rFonts w:cs="David" w:hint="cs"/>
          <w:rtl/>
        </w:rPr>
      </w:pPr>
      <w:r w:rsidRPr="00DA4650">
        <w:rPr>
          <w:rFonts w:cs="David" w:hint="cs"/>
          <w:rtl/>
        </w:rPr>
        <w:t xml:space="preserve">אגב, בשולי הדיון רציתי לומר, וזה עלה אתמול בנשיאות: יצא לי לחשוב על זה שהצד הערבי דחה את ההחלטה המכריעה של האו"ם על חלוקת המדינה ב-1947, ומאז הוא סניגור של החלטות האו"ם. אנחנו, בפעם אחת מכריעה, קיבלנו את החלטת האו"ם, ומאז יש לנו מחלוקת אתו. </w:t>
      </w:r>
    </w:p>
    <w:p w14:paraId="121EA741" w14:textId="77777777" w:rsidR="00DA4650" w:rsidRPr="00DA4650" w:rsidRDefault="00DA4650" w:rsidP="00DA4650">
      <w:pPr>
        <w:bidi/>
        <w:jc w:val="both"/>
        <w:rPr>
          <w:rFonts w:cs="David" w:hint="cs"/>
          <w:rtl/>
        </w:rPr>
      </w:pPr>
    </w:p>
    <w:p w14:paraId="3D032A67" w14:textId="77777777" w:rsidR="00DA4650" w:rsidRPr="00DA4650" w:rsidRDefault="00DA4650" w:rsidP="00DA4650">
      <w:pPr>
        <w:bidi/>
        <w:jc w:val="both"/>
        <w:rPr>
          <w:rFonts w:cs="David" w:hint="cs"/>
          <w:rtl/>
        </w:rPr>
      </w:pPr>
      <w:r w:rsidRPr="00DA4650">
        <w:rPr>
          <w:rFonts w:cs="David" w:hint="cs"/>
          <w:u w:val="single"/>
          <w:rtl/>
        </w:rPr>
        <w:t>אבשלום וילן:</w:t>
      </w:r>
    </w:p>
    <w:p w14:paraId="3D7E7754" w14:textId="77777777" w:rsidR="00DA4650" w:rsidRPr="00DA4650" w:rsidRDefault="00DA4650" w:rsidP="00DA4650">
      <w:pPr>
        <w:bidi/>
        <w:jc w:val="both"/>
        <w:rPr>
          <w:rFonts w:cs="David" w:hint="cs"/>
          <w:rtl/>
        </w:rPr>
      </w:pPr>
    </w:p>
    <w:p w14:paraId="37B4970D" w14:textId="77777777" w:rsidR="00DA4650" w:rsidRPr="00DA4650" w:rsidRDefault="00DA4650" w:rsidP="00DA4650">
      <w:pPr>
        <w:bidi/>
        <w:jc w:val="both"/>
        <w:rPr>
          <w:rFonts w:cs="David" w:hint="cs"/>
          <w:rtl/>
        </w:rPr>
      </w:pPr>
      <w:r w:rsidRPr="00DA4650">
        <w:rPr>
          <w:rFonts w:cs="David" w:hint="cs"/>
          <w:rtl/>
        </w:rPr>
        <w:tab/>
        <w:t xml:space="preserve">זה לא מדויק, היו מספיק שנים שהזדהינו עם האו"ם. </w:t>
      </w:r>
    </w:p>
    <w:p w14:paraId="261396C8" w14:textId="77777777" w:rsidR="00DA4650" w:rsidRPr="00DA4650" w:rsidRDefault="00DA4650" w:rsidP="00DA4650">
      <w:pPr>
        <w:bidi/>
        <w:jc w:val="both"/>
        <w:rPr>
          <w:rFonts w:cs="David" w:hint="cs"/>
          <w:rtl/>
        </w:rPr>
      </w:pPr>
    </w:p>
    <w:p w14:paraId="588C2DF4" w14:textId="77777777" w:rsidR="00DA4650" w:rsidRPr="00DA4650" w:rsidRDefault="00DA4650" w:rsidP="00DA4650">
      <w:pPr>
        <w:bidi/>
        <w:jc w:val="both"/>
        <w:rPr>
          <w:rFonts w:cs="David"/>
          <w:u w:val="single"/>
          <w:rtl/>
        </w:rPr>
      </w:pPr>
      <w:r w:rsidRPr="00DA4650">
        <w:rPr>
          <w:rFonts w:cs="David"/>
          <w:u w:val="single"/>
          <w:rtl/>
        </w:rPr>
        <w:t>מוחמד ברכה:</w:t>
      </w:r>
    </w:p>
    <w:p w14:paraId="14CBC56E" w14:textId="77777777" w:rsidR="00DA4650" w:rsidRPr="00DA4650" w:rsidRDefault="00DA4650" w:rsidP="00DA4650">
      <w:pPr>
        <w:bidi/>
        <w:jc w:val="both"/>
        <w:rPr>
          <w:rFonts w:cs="David"/>
          <w:u w:val="single"/>
          <w:rtl/>
        </w:rPr>
      </w:pPr>
    </w:p>
    <w:p w14:paraId="6861D3FE" w14:textId="77777777" w:rsidR="00DA4650" w:rsidRPr="00DA4650" w:rsidRDefault="00DA4650" w:rsidP="00DA4650">
      <w:pPr>
        <w:bidi/>
        <w:ind w:firstLine="567"/>
        <w:jc w:val="both"/>
        <w:rPr>
          <w:rFonts w:cs="David" w:hint="cs"/>
          <w:rtl/>
        </w:rPr>
      </w:pPr>
      <w:r w:rsidRPr="00DA4650">
        <w:rPr>
          <w:rFonts w:cs="David" w:hint="cs"/>
          <w:rtl/>
        </w:rPr>
        <w:t>אנחנו שוב גולשים למהות ההצעה. הדברים של חבר הכנסת סער יכולים להיאמר מעל בימת הכנסת, למשל על-ידי חבר הכנסת נסים זאב, שהא אחד המציעים. השאלה אם הנושא הזה דחוף, רלוונטי, אקטואלי ועומד על סדר היום הציבורי במדינת ישראל ובעולם. השאלה היא לא מה העמדה, אלא באיזו מידה הנושא הזה יכול להיות מדובר, לשלילה או לחיוב, מעל דוכן הכנסת.</w:t>
      </w:r>
    </w:p>
    <w:p w14:paraId="0C0E989C" w14:textId="77777777" w:rsidR="00DA4650" w:rsidRPr="00DA4650" w:rsidRDefault="00DA4650" w:rsidP="00DA4650">
      <w:pPr>
        <w:bidi/>
        <w:jc w:val="both"/>
        <w:rPr>
          <w:rFonts w:cs="David" w:hint="cs"/>
          <w:rtl/>
        </w:rPr>
      </w:pPr>
    </w:p>
    <w:p w14:paraId="27014A47"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78B42B5" w14:textId="77777777" w:rsidR="00DA4650" w:rsidRPr="00DA4650" w:rsidRDefault="00DA4650" w:rsidP="00DA4650">
      <w:pPr>
        <w:bidi/>
        <w:jc w:val="both"/>
        <w:rPr>
          <w:rFonts w:cs="David" w:hint="cs"/>
          <w:rtl/>
        </w:rPr>
      </w:pPr>
    </w:p>
    <w:p w14:paraId="348B0D72" w14:textId="77777777" w:rsidR="00DA4650" w:rsidRPr="00DA4650" w:rsidRDefault="00DA4650" w:rsidP="00DA4650">
      <w:pPr>
        <w:bidi/>
        <w:ind w:firstLine="567"/>
        <w:jc w:val="both"/>
        <w:rPr>
          <w:rFonts w:cs="David" w:hint="cs"/>
          <w:rtl/>
        </w:rPr>
      </w:pPr>
      <w:r w:rsidRPr="00DA4650">
        <w:rPr>
          <w:rFonts w:cs="David" w:hint="cs"/>
          <w:rtl/>
        </w:rPr>
        <w:t>חברי הוועדה הבינו את העניין, אנחנו עוברים להצבעה.</w:t>
      </w:r>
    </w:p>
    <w:p w14:paraId="558F9346" w14:textId="77777777" w:rsidR="00DA4650" w:rsidRPr="00DA4650" w:rsidRDefault="00DA4650" w:rsidP="00DA4650">
      <w:pPr>
        <w:bidi/>
        <w:jc w:val="both"/>
        <w:rPr>
          <w:rFonts w:cs="David" w:hint="cs"/>
          <w:rtl/>
        </w:rPr>
      </w:pPr>
    </w:p>
    <w:p w14:paraId="0011BB80" w14:textId="77777777" w:rsidR="00DA4650" w:rsidRPr="00DA4650" w:rsidRDefault="00DA4650" w:rsidP="00DA4650">
      <w:pPr>
        <w:bidi/>
        <w:jc w:val="both"/>
        <w:rPr>
          <w:rFonts w:cs="David"/>
          <w:u w:val="single"/>
          <w:rtl/>
        </w:rPr>
      </w:pPr>
      <w:r w:rsidRPr="00DA4650">
        <w:rPr>
          <w:rFonts w:cs="David"/>
          <w:u w:val="single"/>
          <w:rtl/>
        </w:rPr>
        <w:t>מוחמד ברכה:</w:t>
      </w:r>
    </w:p>
    <w:p w14:paraId="4352D386" w14:textId="77777777" w:rsidR="00DA4650" w:rsidRPr="00DA4650" w:rsidRDefault="00DA4650" w:rsidP="00DA4650">
      <w:pPr>
        <w:bidi/>
        <w:jc w:val="both"/>
        <w:rPr>
          <w:rFonts w:cs="David"/>
          <w:u w:val="single"/>
          <w:rtl/>
        </w:rPr>
      </w:pPr>
    </w:p>
    <w:p w14:paraId="5B899418"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אגיד את משפט שהחסרתי קודם, ברמה העקרונית, לא לגופה של ההצעה הזאת. אני מציע ליושבת-ראש לחזור ולדון </w:t>
      </w:r>
      <w:r w:rsidRPr="00DA4650">
        <w:rPr>
          <w:rFonts w:cs="David"/>
          <w:rtl/>
        </w:rPr>
        <w:t>–</w:t>
      </w:r>
      <w:r w:rsidRPr="00DA4650">
        <w:rPr>
          <w:rFonts w:cs="David" w:hint="cs"/>
          <w:rtl/>
        </w:rPr>
        <w:t xml:space="preserve"> אם חבר כנסת מערער על אי-קבלת נושא לדיון דחוף, האם הערעור הוא רק שלו, אישי, או של הנושא. </w:t>
      </w:r>
    </w:p>
    <w:p w14:paraId="48035115" w14:textId="77777777" w:rsidR="00DA4650" w:rsidRPr="00DA4650" w:rsidRDefault="00DA4650" w:rsidP="00DA4650">
      <w:pPr>
        <w:bidi/>
        <w:jc w:val="both"/>
        <w:rPr>
          <w:rFonts w:cs="David" w:hint="cs"/>
          <w:rtl/>
        </w:rPr>
      </w:pPr>
    </w:p>
    <w:p w14:paraId="424A6FD7"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3CB16372" w14:textId="77777777" w:rsidR="00DA4650" w:rsidRPr="00DA4650" w:rsidRDefault="00DA4650" w:rsidP="00DA4650">
      <w:pPr>
        <w:bidi/>
        <w:jc w:val="both"/>
        <w:rPr>
          <w:rFonts w:cs="David" w:hint="cs"/>
          <w:rtl/>
        </w:rPr>
      </w:pPr>
    </w:p>
    <w:p w14:paraId="7C40EC2B" w14:textId="77777777" w:rsidR="00DA4650" w:rsidRPr="00DA4650" w:rsidRDefault="00DA4650" w:rsidP="00DA4650">
      <w:pPr>
        <w:bidi/>
        <w:ind w:firstLine="567"/>
        <w:jc w:val="both"/>
        <w:rPr>
          <w:rFonts w:cs="David" w:hint="cs"/>
          <w:rtl/>
        </w:rPr>
      </w:pPr>
      <w:r w:rsidRPr="00DA4650">
        <w:rPr>
          <w:rFonts w:cs="David" w:hint="cs"/>
          <w:rtl/>
        </w:rPr>
        <w:t>אתה יודע שאי-אפשר להפריד.</w:t>
      </w:r>
    </w:p>
    <w:p w14:paraId="61B13311" w14:textId="77777777" w:rsidR="00DA4650" w:rsidRPr="00DA4650" w:rsidRDefault="00DA4650" w:rsidP="00DA4650">
      <w:pPr>
        <w:bidi/>
        <w:jc w:val="both"/>
        <w:rPr>
          <w:rFonts w:cs="David" w:hint="cs"/>
          <w:rtl/>
        </w:rPr>
      </w:pPr>
    </w:p>
    <w:p w14:paraId="66010058" w14:textId="77777777" w:rsidR="00DA4650" w:rsidRPr="00DA4650" w:rsidRDefault="00DA4650" w:rsidP="00DA4650">
      <w:pPr>
        <w:bidi/>
        <w:jc w:val="both"/>
        <w:rPr>
          <w:rFonts w:cs="David"/>
          <w:u w:val="single"/>
          <w:rtl/>
        </w:rPr>
      </w:pPr>
      <w:r w:rsidRPr="00DA4650">
        <w:rPr>
          <w:rFonts w:cs="David"/>
          <w:u w:val="single"/>
          <w:rtl/>
        </w:rPr>
        <w:t>מוחמד ברכה:</w:t>
      </w:r>
    </w:p>
    <w:p w14:paraId="4F7722C2" w14:textId="77777777" w:rsidR="00DA4650" w:rsidRPr="00DA4650" w:rsidRDefault="00DA4650" w:rsidP="00DA4650">
      <w:pPr>
        <w:bidi/>
        <w:jc w:val="both"/>
        <w:rPr>
          <w:rFonts w:cs="David"/>
          <w:u w:val="single"/>
          <w:rtl/>
        </w:rPr>
      </w:pPr>
    </w:p>
    <w:p w14:paraId="287D50CF"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זה רק בשנה האחרונה. לא כל הזמן היה נהוג כך. אני חושב שהנושא הוא שדחוף, לא האיש שהציע את זה. </w:t>
      </w:r>
    </w:p>
    <w:p w14:paraId="6A91D0FD" w14:textId="77777777" w:rsidR="00DA4650" w:rsidRPr="00DA4650" w:rsidRDefault="00DA4650" w:rsidP="00DA4650">
      <w:pPr>
        <w:bidi/>
        <w:jc w:val="both"/>
        <w:rPr>
          <w:rFonts w:cs="David" w:hint="cs"/>
          <w:rtl/>
        </w:rPr>
      </w:pPr>
    </w:p>
    <w:p w14:paraId="770B7829"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E0DBF93" w14:textId="77777777" w:rsidR="00DA4650" w:rsidRPr="00DA4650" w:rsidRDefault="00DA4650" w:rsidP="00DA4650">
      <w:pPr>
        <w:bidi/>
        <w:jc w:val="both"/>
        <w:rPr>
          <w:rFonts w:cs="David" w:hint="cs"/>
          <w:rtl/>
        </w:rPr>
      </w:pPr>
    </w:p>
    <w:p w14:paraId="407B157D" w14:textId="77777777" w:rsidR="00DA4650" w:rsidRPr="00DA4650" w:rsidRDefault="00DA4650" w:rsidP="00DA4650">
      <w:pPr>
        <w:bidi/>
        <w:ind w:firstLine="567"/>
        <w:jc w:val="both"/>
        <w:rPr>
          <w:rFonts w:cs="David" w:hint="cs"/>
          <w:rtl/>
        </w:rPr>
      </w:pPr>
      <w:r w:rsidRPr="00DA4650">
        <w:rPr>
          <w:rFonts w:cs="David" w:hint="cs"/>
          <w:rtl/>
        </w:rPr>
        <w:t xml:space="preserve">לאיש בוועדה אין משהו אישי נגדך. </w:t>
      </w:r>
    </w:p>
    <w:p w14:paraId="4CF420E5" w14:textId="77777777" w:rsidR="00DA4650" w:rsidRPr="00DA4650" w:rsidRDefault="00DA4650" w:rsidP="00DA4650">
      <w:pPr>
        <w:bidi/>
        <w:jc w:val="both"/>
        <w:rPr>
          <w:rFonts w:cs="David" w:hint="cs"/>
          <w:rtl/>
        </w:rPr>
      </w:pPr>
    </w:p>
    <w:p w14:paraId="4C9ECBC7" w14:textId="77777777" w:rsidR="00DA4650" w:rsidRPr="00DA4650" w:rsidRDefault="00DA4650" w:rsidP="00DA4650">
      <w:pPr>
        <w:bidi/>
        <w:jc w:val="both"/>
        <w:rPr>
          <w:rFonts w:cs="David"/>
          <w:u w:val="single"/>
          <w:rtl/>
        </w:rPr>
      </w:pPr>
      <w:r w:rsidRPr="00DA4650">
        <w:rPr>
          <w:rFonts w:cs="David"/>
          <w:u w:val="single"/>
          <w:rtl/>
        </w:rPr>
        <w:t>מוחמד ברכה:</w:t>
      </w:r>
    </w:p>
    <w:p w14:paraId="02FC824A" w14:textId="77777777" w:rsidR="00DA4650" w:rsidRPr="00DA4650" w:rsidRDefault="00DA4650" w:rsidP="00DA4650">
      <w:pPr>
        <w:bidi/>
        <w:jc w:val="both"/>
        <w:rPr>
          <w:rFonts w:cs="David"/>
          <w:u w:val="single"/>
          <w:rtl/>
        </w:rPr>
      </w:pPr>
    </w:p>
    <w:p w14:paraId="2C1F0110"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אני לא מדבר על זה. </w:t>
      </w:r>
    </w:p>
    <w:p w14:paraId="3C7894C9" w14:textId="77777777" w:rsidR="00DA4650" w:rsidRPr="00DA4650" w:rsidRDefault="00DA4650" w:rsidP="00DA4650">
      <w:pPr>
        <w:bidi/>
        <w:jc w:val="both"/>
        <w:rPr>
          <w:rFonts w:cs="David" w:hint="cs"/>
          <w:rtl/>
        </w:rPr>
      </w:pPr>
    </w:p>
    <w:p w14:paraId="78F0C8EB"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4858E0C6" w14:textId="77777777" w:rsidR="00DA4650" w:rsidRPr="00DA4650" w:rsidRDefault="00DA4650" w:rsidP="00DA4650">
      <w:pPr>
        <w:bidi/>
        <w:jc w:val="both"/>
        <w:rPr>
          <w:rFonts w:cs="David" w:hint="cs"/>
          <w:rtl/>
        </w:rPr>
      </w:pPr>
    </w:p>
    <w:p w14:paraId="14B3DA15" w14:textId="77777777" w:rsidR="00DA4650" w:rsidRPr="00DA4650" w:rsidRDefault="00DA4650" w:rsidP="00DA4650">
      <w:pPr>
        <w:bidi/>
        <w:ind w:firstLine="567"/>
        <w:jc w:val="both"/>
        <w:rPr>
          <w:rFonts w:cs="David" w:hint="cs"/>
          <w:rtl/>
        </w:rPr>
      </w:pPr>
      <w:r w:rsidRPr="00DA4650">
        <w:rPr>
          <w:rFonts w:cs="David" w:hint="cs"/>
          <w:rtl/>
        </w:rPr>
        <w:t xml:space="preserve">אני עוברת להצבעה. מי בעד לקבל את הערעור של חבר הכנסת ברכה? </w:t>
      </w:r>
    </w:p>
    <w:p w14:paraId="52C21C6A" w14:textId="77777777" w:rsidR="00DA4650" w:rsidRPr="00DA4650" w:rsidRDefault="00DA4650" w:rsidP="00DA4650">
      <w:pPr>
        <w:bidi/>
        <w:jc w:val="both"/>
        <w:rPr>
          <w:rFonts w:cs="David" w:hint="cs"/>
          <w:rtl/>
        </w:rPr>
      </w:pPr>
    </w:p>
    <w:p w14:paraId="7BC8DE9A" w14:textId="77777777" w:rsidR="00DA4650" w:rsidRPr="00DA4650" w:rsidRDefault="00DA4650" w:rsidP="00DA4650">
      <w:pPr>
        <w:bidi/>
        <w:jc w:val="both"/>
        <w:rPr>
          <w:rFonts w:cs="David" w:hint="cs"/>
          <w:rtl/>
        </w:rPr>
      </w:pPr>
      <w:r w:rsidRPr="00DA4650">
        <w:rPr>
          <w:rFonts w:cs="David" w:hint="cs"/>
          <w:rtl/>
        </w:rPr>
        <w:t>ה צ ב ע ה</w:t>
      </w:r>
    </w:p>
    <w:p w14:paraId="6410C0D0" w14:textId="77777777" w:rsidR="00DA4650" w:rsidRPr="00DA4650" w:rsidRDefault="00DA4650" w:rsidP="00DA4650">
      <w:pPr>
        <w:bidi/>
        <w:jc w:val="both"/>
        <w:rPr>
          <w:rFonts w:cs="David" w:hint="cs"/>
          <w:rtl/>
        </w:rPr>
      </w:pPr>
    </w:p>
    <w:p w14:paraId="71C1E9F7" w14:textId="77777777" w:rsidR="00DA4650" w:rsidRPr="00DA4650" w:rsidRDefault="00DA4650" w:rsidP="00DA4650">
      <w:pPr>
        <w:bidi/>
        <w:jc w:val="both"/>
        <w:rPr>
          <w:rFonts w:cs="David" w:hint="cs"/>
          <w:rtl/>
        </w:rPr>
      </w:pPr>
      <w:r w:rsidRPr="00DA4650">
        <w:rPr>
          <w:rFonts w:cs="David" w:hint="cs"/>
          <w:rtl/>
        </w:rPr>
        <w:t xml:space="preserve">בעד </w:t>
      </w:r>
      <w:r w:rsidRPr="00DA4650">
        <w:rPr>
          <w:rFonts w:cs="David"/>
          <w:rtl/>
        </w:rPr>
        <w:t>–</w:t>
      </w:r>
      <w:r w:rsidRPr="00DA4650">
        <w:rPr>
          <w:rFonts w:cs="David" w:hint="cs"/>
          <w:rtl/>
        </w:rPr>
        <w:t xml:space="preserve"> 3</w:t>
      </w:r>
    </w:p>
    <w:p w14:paraId="373992FB" w14:textId="77777777" w:rsidR="00DA4650" w:rsidRPr="00DA4650" w:rsidRDefault="00DA4650" w:rsidP="00DA4650">
      <w:pPr>
        <w:bidi/>
        <w:jc w:val="both"/>
        <w:rPr>
          <w:rFonts w:cs="David" w:hint="cs"/>
          <w:rtl/>
        </w:rPr>
      </w:pPr>
      <w:r w:rsidRPr="00DA4650">
        <w:rPr>
          <w:rFonts w:cs="David" w:hint="cs"/>
          <w:rtl/>
        </w:rPr>
        <w:t xml:space="preserve">נגד </w:t>
      </w:r>
      <w:r w:rsidRPr="00DA4650">
        <w:rPr>
          <w:rFonts w:cs="David"/>
          <w:rtl/>
        </w:rPr>
        <w:t>–</w:t>
      </w:r>
      <w:r w:rsidRPr="00DA4650">
        <w:rPr>
          <w:rFonts w:cs="David" w:hint="cs"/>
          <w:rtl/>
        </w:rPr>
        <w:t xml:space="preserve"> 10</w:t>
      </w:r>
    </w:p>
    <w:p w14:paraId="36C8708A" w14:textId="77777777" w:rsidR="00DA4650" w:rsidRPr="00DA4650" w:rsidRDefault="00DA4650" w:rsidP="00DA4650">
      <w:pPr>
        <w:bidi/>
        <w:jc w:val="both"/>
        <w:rPr>
          <w:rFonts w:cs="David" w:hint="cs"/>
          <w:rtl/>
        </w:rPr>
      </w:pPr>
      <w:r w:rsidRPr="00DA4650">
        <w:rPr>
          <w:rFonts w:cs="David" w:hint="cs"/>
          <w:rtl/>
        </w:rPr>
        <w:t xml:space="preserve">נמנעים </w:t>
      </w:r>
      <w:r w:rsidRPr="00DA4650">
        <w:rPr>
          <w:rFonts w:cs="David"/>
          <w:rtl/>
        </w:rPr>
        <w:t>–</w:t>
      </w:r>
      <w:r w:rsidRPr="00DA4650">
        <w:rPr>
          <w:rFonts w:cs="David" w:hint="cs"/>
          <w:rtl/>
        </w:rPr>
        <w:t xml:space="preserve"> 1</w:t>
      </w:r>
    </w:p>
    <w:p w14:paraId="4292314E" w14:textId="77777777" w:rsidR="00DA4650" w:rsidRPr="00DA4650" w:rsidRDefault="00DA4650" w:rsidP="00DA4650">
      <w:pPr>
        <w:bidi/>
        <w:jc w:val="both"/>
        <w:rPr>
          <w:rFonts w:cs="David" w:hint="cs"/>
          <w:rtl/>
        </w:rPr>
      </w:pPr>
    </w:p>
    <w:p w14:paraId="7D7A48A3"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741841C" w14:textId="77777777" w:rsidR="00DA4650" w:rsidRPr="00DA4650" w:rsidRDefault="00DA4650" w:rsidP="00DA4650">
      <w:pPr>
        <w:bidi/>
        <w:jc w:val="both"/>
        <w:rPr>
          <w:rFonts w:cs="David" w:hint="cs"/>
          <w:rtl/>
        </w:rPr>
      </w:pPr>
    </w:p>
    <w:p w14:paraId="0775F96C" w14:textId="77777777" w:rsidR="00DA4650" w:rsidRPr="00DA4650" w:rsidRDefault="00DA4650" w:rsidP="00DA4650">
      <w:pPr>
        <w:bidi/>
        <w:ind w:firstLine="567"/>
        <w:jc w:val="both"/>
        <w:rPr>
          <w:rFonts w:cs="David" w:hint="cs"/>
          <w:rtl/>
        </w:rPr>
      </w:pPr>
      <w:r w:rsidRPr="00DA4650">
        <w:rPr>
          <w:rFonts w:cs="David" w:hint="cs"/>
          <w:rtl/>
        </w:rPr>
        <w:t xml:space="preserve">בעד שלושה, נגד עשרה, אחד נמנע. אני קובעת שהערעור לא התקבל. </w:t>
      </w:r>
    </w:p>
    <w:p w14:paraId="53EE5024" w14:textId="77777777" w:rsidR="00DA4650" w:rsidRPr="00DA4650" w:rsidRDefault="00DA4650" w:rsidP="00DA4650">
      <w:pPr>
        <w:bidi/>
        <w:jc w:val="both"/>
        <w:rPr>
          <w:rFonts w:cs="David" w:hint="cs"/>
          <w:rtl/>
        </w:rPr>
      </w:pPr>
    </w:p>
    <w:p w14:paraId="78855FD9" w14:textId="77777777" w:rsidR="00DA4650" w:rsidRPr="00DA4650" w:rsidRDefault="00DA4650" w:rsidP="00DA4650">
      <w:pPr>
        <w:bidi/>
        <w:jc w:val="both"/>
        <w:rPr>
          <w:rFonts w:cs="David"/>
          <w:u w:val="single"/>
          <w:rtl/>
        </w:rPr>
      </w:pPr>
      <w:r w:rsidRPr="00DA4650">
        <w:rPr>
          <w:rFonts w:cs="David"/>
          <w:u w:val="single"/>
          <w:rtl/>
        </w:rPr>
        <w:t>מוחמד ברכה:</w:t>
      </w:r>
    </w:p>
    <w:p w14:paraId="2FBB01D1" w14:textId="77777777" w:rsidR="00DA4650" w:rsidRPr="00DA4650" w:rsidRDefault="00DA4650" w:rsidP="00DA4650">
      <w:pPr>
        <w:bidi/>
        <w:jc w:val="both"/>
        <w:rPr>
          <w:rFonts w:cs="David" w:hint="cs"/>
          <w:rtl/>
        </w:rPr>
      </w:pPr>
      <w:r w:rsidRPr="00DA4650">
        <w:rPr>
          <w:rFonts w:cs="David" w:hint="cs"/>
          <w:rtl/>
        </w:rPr>
        <w:tab/>
      </w:r>
    </w:p>
    <w:p w14:paraId="34417DAD" w14:textId="77777777" w:rsidR="00DA4650" w:rsidRPr="00DA4650" w:rsidRDefault="00DA4650" w:rsidP="00DA4650">
      <w:pPr>
        <w:bidi/>
        <w:ind w:firstLine="567"/>
        <w:jc w:val="both"/>
        <w:rPr>
          <w:rFonts w:cs="David" w:hint="cs"/>
          <w:rtl/>
        </w:rPr>
      </w:pPr>
      <w:r w:rsidRPr="00DA4650">
        <w:rPr>
          <w:rFonts w:cs="David" w:hint="cs"/>
          <w:rtl/>
        </w:rPr>
        <w:t xml:space="preserve">אגב, המתנגדים הצביעו נגד הצעות של חברי סיעותיהם. </w:t>
      </w:r>
    </w:p>
    <w:p w14:paraId="4F7F2C04" w14:textId="77777777" w:rsidR="00DA4650" w:rsidRPr="00DA4650" w:rsidRDefault="00DA4650" w:rsidP="00DA4650">
      <w:pPr>
        <w:bidi/>
        <w:jc w:val="both"/>
        <w:rPr>
          <w:rFonts w:cs="David" w:hint="cs"/>
          <w:rtl/>
        </w:rPr>
      </w:pPr>
    </w:p>
    <w:p w14:paraId="5CC86AF2" w14:textId="77777777" w:rsidR="00DA4650" w:rsidRPr="00DA4650" w:rsidRDefault="00DA4650" w:rsidP="00DA4650">
      <w:pPr>
        <w:bidi/>
        <w:jc w:val="both"/>
        <w:rPr>
          <w:rFonts w:cs="David" w:hint="cs"/>
          <w:rtl/>
        </w:rPr>
      </w:pPr>
      <w:r w:rsidRPr="00DA4650">
        <w:rPr>
          <w:rFonts w:cs="David" w:hint="cs"/>
          <w:u w:val="single"/>
          <w:rtl/>
        </w:rPr>
        <w:t>נסים זאב:</w:t>
      </w:r>
    </w:p>
    <w:p w14:paraId="0FBBA96C" w14:textId="77777777" w:rsidR="00DA4650" w:rsidRPr="00DA4650" w:rsidRDefault="00DA4650" w:rsidP="00DA4650">
      <w:pPr>
        <w:bidi/>
        <w:jc w:val="both"/>
        <w:rPr>
          <w:rFonts w:cs="David" w:hint="cs"/>
          <w:rtl/>
        </w:rPr>
      </w:pPr>
    </w:p>
    <w:p w14:paraId="2D5F501B" w14:textId="77777777" w:rsidR="00DA4650" w:rsidRPr="00DA4650" w:rsidRDefault="00DA4650" w:rsidP="00DA4650">
      <w:pPr>
        <w:bidi/>
        <w:jc w:val="both"/>
        <w:rPr>
          <w:rFonts w:cs="David" w:hint="cs"/>
          <w:rtl/>
        </w:rPr>
      </w:pPr>
      <w:r w:rsidRPr="00DA4650">
        <w:rPr>
          <w:rFonts w:cs="David" w:hint="cs"/>
          <w:rtl/>
        </w:rPr>
        <w:tab/>
        <w:t xml:space="preserve">אני אגיב לזה. </w:t>
      </w:r>
    </w:p>
    <w:p w14:paraId="3C90D44E" w14:textId="77777777" w:rsidR="00DA4650" w:rsidRPr="00DA4650" w:rsidRDefault="00DA4650" w:rsidP="00DA4650">
      <w:pPr>
        <w:bidi/>
        <w:jc w:val="both"/>
        <w:rPr>
          <w:rFonts w:cs="David" w:hint="cs"/>
          <w:rtl/>
        </w:rPr>
      </w:pPr>
      <w:r w:rsidRPr="00DA4650">
        <w:rPr>
          <w:rFonts w:cs="David"/>
          <w:rtl/>
        </w:rPr>
        <w:br w:type="page"/>
      </w:r>
    </w:p>
    <w:p w14:paraId="1B2D8C87" w14:textId="77777777" w:rsidR="00DA4650" w:rsidRPr="00DA4650" w:rsidRDefault="00DA4650" w:rsidP="00DA4650">
      <w:pPr>
        <w:bidi/>
        <w:ind w:firstLine="567"/>
        <w:jc w:val="both"/>
        <w:rPr>
          <w:rFonts w:cs="David" w:hint="cs"/>
          <w:b/>
          <w:bCs/>
          <w:rtl/>
        </w:rPr>
      </w:pPr>
      <w:r w:rsidRPr="00DA4650">
        <w:rPr>
          <w:rFonts w:cs="David" w:hint="cs"/>
          <w:b/>
          <w:bCs/>
          <w:rtl/>
        </w:rPr>
        <w:t xml:space="preserve">2. בקשות חברי הכנסת להקדמת הדיון בהצעות החוק הבאות לפני הקריאה הטרומית: </w:t>
      </w:r>
    </w:p>
    <w:p w14:paraId="3D74E8DD" w14:textId="77777777" w:rsidR="00DA4650" w:rsidRPr="00DA4650" w:rsidRDefault="00DA4650" w:rsidP="00DA4650">
      <w:pPr>
        <w:numPr>
          <w:ilvl w:val="1"/>
          <w:numId w:val="1"/>
        </w:numPr>
        <w:overflowPunct w:val="0"/>
        <w:autoSpaceDE w:val="0"/>
        <w:autoSpaceDN w:val="0"/>
        <w:bidi/>
        <w:adjustRightInd w:val="0"/>
        <w:ind w:right="0"/>
        <w:jc w:val="both"/>
        <w:textAlignment w:val="baseline"/>
        <w:rPr>
          <w:rFonts w:cs="David" w:hint="cs"/>
          <w:b/>
          <w:bCs/>
          <w:rtl/>
        </w:rPr>
      </w:pPr>
      <w:r w:rsidRPr="00DA4650">
        <w:rPr>
          <w:rFonts w:cs="David" w:hint="cs"/>
          <w:b/>
          <w:bCs/>
          <w:rtl/>
        </w:rPr>
        <w:t xml:space="preserve">הצעת חוק לימוד חובה (תיקון </w:t>
      </w:r>
      <w:r w:rsidRPr="00DA4650">
        <w:rPr>
          <w:rFonts w:cs="David"/>
          <w:b/>
          <w:bCs/>
          <w:rtl/>
        </w:rPr>
        <w:t>–</w:t>
      </w:r>
      <w:r w:rsidRPr="00DA4650">
        <w:rPr>
          <w:rFonts w:cs="David" w:hint="cs"/>
          <w:b/>
          <w:bCs/>
          <w:rtl/>
        </w:rPr>
        <w:t xml:space="preserve"> השתתפות רשות מקומית בחינוך מוכר שאינו רשמי), התשס"ז-2006, של חה"כ משה גפני (פ/1720/17)</w:t>
      </w:r>
    </w:p>
    <w:p w14:paraId="49164D9C" w14:textId="77777777" w:rsidR="00DA4650" w:rsidRPr="00DA4650" w:rsidRDefault="00DA4650" w:rsidP="00DA4650">
      <w:pPr>
        <w:numPr>
          <w:ilvl w:val="1"/>
          <w:numId w:val="1"/>
        </w:numPr>
        <w:overflowPunct w:val="0"/>
        <w:autoSpaceDE w:val="0"/>
        <w:autoSpaceDN w:val="0"/>
        <w:bidi/>
        <w:adjustRightInd w:val="0"/>
        <w:ind w:right="0"/>
        <w:jc w:val="both"/>
        <w:textAlignment w:val="baseline"/>
        <w:rPr>
          <w:rFonts w:cs="David" w:hint="cs"/>
          <w:b/>
          <w:bCs/>
          <w:u w:val="single"/>
        </w:rPr>
      </w:pPr>
      <w:r w:rsidRPr="00DA4650">
        <w:rPr>
          <w:rFonts w:cs="David" w:hint="cs"/>
          <w:b/>
          <w:bCs/>
          <w:rtl/>
        </w:rPr>
        <w:t xml:space="preserve">הצעת יסודות התקציב (תיקון </w:t>
      </w:r>
      <w:r w:rsidRPr="00DA4650">
        <w:rPr>
          <w:rFonts w:cs="David"/>
          <w:b/>
          <w:bCs/>
          <w:rtl/>
        </w:rPr>
        <w:t>–</w:t>
      </w:r>
      <w:r w:rsidRPr="00DA4650">
        <w:rPr>
          <w:rFonts w:cs="David" w:hint="cs"/>
          <w:b/>
          <w:bCs/>
          <w:rtl/>
        </w:rPr>
        <w:t xml:space="preserve"> השתתפות הרשויות המקומיות בתקציבי </w:t>
      </w:r>
      <w:r w:rsidRPr="00DA4650">
        <w:rPr>
          <w:rFonts w:cs="David" w:hint="cs"/>
          <w:b/>
          <w:bCs/>
          <w:u w:val="single"/>
          <w:rtl/>
        </w:rPr>
        <w:t>חינוך), התשס"ז-2006, של חה"כ אברהם רביץ (פ/1736/17)</w:t>
      </w:r>
    </w:p>
    <w:p w14:paraId="77AC4604" w14:textId="77777777" w:rsidR="00DA4650" w:rsidRPr="00DA4650" w:rsidRDefault="00DA4650" w:rsidP="00DA4650">
      <w:pPr>
        <w:bidi/>
        <w:jc w:val="both"/>
        <w:rPr>
          <w:rFonts w:cs="David" w:hint="cs"/>
          <w:rtl/>
        </w:rPr>
      </w:pPr>
    </w:p>
    <w:p w14:paraId="2706FA52"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1BDE0CC" w14:textId="77777777" w:rsidR="00DA4650" w:rsidRPr="00DA4650" w:rsidRDefault="00DA4650" w:rsidP="00DA4650">
      <w:pPr>
        <w:bidi/>
        <w:jc w:val="both"/>
        <w:rPr>
          <w:rFonts w:cs="David" w:hint="cs"/>
          <w:rtl/>
        </w:rPr>
      </w:pPr>
    </w:p>
    <w:p w14:paraId="7C65D71C" w14:textId="77777777" w:rsidR="00DA4650" w:rsidRPr="00DA4650" w:rsidRDefault="00DA4650" w:rsidP="00DA4650">
      <w:pPr>
        <w:bidi/>
        <w:ind w:firstLine="567"/>
        <w:jc w:val="both"/>
        <w:rPr>
          <w:rFonts w:cs="David" w:hint="cs"/>
          <w:rtl/>
        </w:rPr>
      </w:pPr>
      <w:r w:rsidRPr="00DA4650">
        <w:rPr>
          <w:rFonts w:cs="David" w:hint="cs"/>
          <w:rtl/>
        </w:rPr>
        <w:t xml:space="preserve">אנחנו עוברים לנושא הבא. אני מבקשת מחברי הכנסת שרוצים לומר דברים בנושא חוק ההסדרים, שיירשמו. אני פותחת את הדיון. </w:t>
      </w:r>
    </w:p>
    <w:p w14:paraId="69FA47AD" w14:textId="77777777" w:rsidR="00DA4650" w:rsidRPr="00DA4650" w:rsidRDefault="00DA4650" w:rsidP="00DA4650">
      <w:pPr>
        <w:bidi/>
        <w:jc w:val="both"/>
        <w:rPr>
          <w:rFonts w:cs="David" w:hint="cs"/>
          <w:rtl/>
        </w:rPr>
      </w:pPr>
    </w:p>
    <w:p w14:paraId="419CB773"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34369D6E" w14:textId="77777777" w:rsidR="00DA4650" w:rsidRPr="00DA4650" w:rsidRDefault="00DA4650" w:rsidP="00DA4650">
      <w:pPr>
        <w:bidi/>
        <w:jc w:val="both"/>
        <w:rPr>
          <w:rFonts w:cs="David" w:hint="cs"/>
          <w:u w:val="single"/>
          <w:rtl/>
        </w:rPr>
      </w:pPr>
    </w:p>
    <w:p w14:paraId="2E4258F5" w14:textId="77777777" w:rsidR="00DA4650" w:rsidRPr="00DA4650" w:rsidRDefault="00DA4650" w:rsidP="00DA4650">
      <w:pPr>
        <w:bidi/>
        <w:jc w:val="both"/>
        <w:rPr>
          <w:rFonts w:cs="David" w:hint="cs"/>
          <w:rtl/>
        </w:rPr>
      </w:pPr>
      <w:r w:rsidRPr="00DA4650">
        <w:rPr>
          <w:rFonts w:cs="David" w:hint="cs"/>
          <w:rtl/>
        </w:rPr>
        <w:tab/>
        <w:t xml:space="preserve">אתי, צריך קוורום. </w:t>
      </w:r>
    </w:p>
    <w:p w14:paraId="425B7A3B" w14:textId="77777777" w:rsidR="00DA4650" w:rsidRPr="00DA4650" w:rsidRDefault="00DA4650" w:rsidP="00DA4650">
      <w:pPr>
        <w:bidi/>
        <w:jc w:val="both"/>
        <w:rPr>
          <w:rFonts w:cs="David" w:hint="cs"/>
          <w:rtl/>
        </w:rPr>
      </w:pPr>
    </w:p>
    <w:p w14:paraId="4A6D115C" w14:textId="77777777" w:rsidR="00DA4650" w:rsidRPr="00DA4650" w:rsidRDefault="00DA4650" w:rsidP="00DA4650">
      <w:pPr>
        <w:bidi/>
        <w:jc w:val="both"/>
        <w:rPr>
          <w:rFonts w:cs="David" w:hint="cs"/>
          <w:u w:val="single"/>
          <w:rtl/>
        </w:rPr>
      </w:pPr>
      <w:r w:rsidRPr="00DA4650">
        <w:rPr>
          <w:rFonts w:cs="David" w:hint="cs"/>
          <w:u w:val="single"/>
          <w:rtl/>
        </w:rPr>
        <w:t>אתי בן יוסף:</w:t>
      </w:r>
    </w:p>
    <w:p w14:paraId="553FCDCA" w14:textId="77777777" w:rsidR="00DA4650" w:rsidRPr="00DA4650" w:rsidRDefault="00DA4650" w:rsidP="00DA4650">
      <w:pPr>
        <w:bidi/>
        <w:jc w:val="both"/>
        <w:rPr>
          <w:rFonts w:cs="David" w:hint="cs"/>
          <w:rtl/>
        </w:rPr>
      </w:pPr>
    </w:p>
    <w:p w14:paraId="0BC69048" w14:textId="77777777" w:rsidR="00DA4650" w:rsidRPr="00DA4650" w:rsidRDefault="00DA4650" w:rsidP="00DA4650">
      <w:pPr>
        <w:bidi/>
        <w:ind w:firstLine="567"/>
        <w:jc w:val="both"/>
        <w:rPr>
          <w:rFonts w:cs="David" w:hint="cs"/>
          <w:rtl/>
        </w:rPr>
      </w:pPr>
      <w:r w:rsidRPr="00DA4650">
        <w:rPr>
          <w:rFonts w:cs="David" w:hint="cs"/>
          <w:rtl/>
        </w:rPr>
        <w:t xml:space="preserve">יש קוורום. </w:t>
      </w:r>
    </w:p>
    <w:p w14:paraId="5B99E216" w14:textId="77777777" w:rsidR="00DA4650" w:rsidRPr="00DA4650" w:rsidRDefault="00DA4650" w:rsidP="00DA4650">
      <w:pPr>
        <w:bidi/>
        <w:jc w:val="both"/>
        <w:rPr>
          <w:rFonts w:cs="David" w:hint="cs"/>
          <w:rtl/>
        </w:rPr>
      </w:pPr>
    </w:p>
    <w:p w14:paraId="39834E38"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D5C8737" w14:textId="77777777" w:rsidR="00DA4650" w:rsidRPr="00DA4650" w:rsidRDefault="00DA4650" w:rsidP="00DA4650">
      <w:pPr>
        <w:bidi/>
        <w:jc w:val="both"/>
        <w:rPr>
          <w:rFonts w:cs="David" w:hint="cs"/>
          <w:rtl/>
        </w:rPr>
      </w:pPr>
    </w:p>
    <w:p w14:paraId="61BC571E" w14:textId="77777777" w:rsidR="00DA4650" w:rsidRPr="00DA4650" w:rsidRDefault="00DA4650" w:rsidP="00DA4650">
      <w:pPr>
        <w:bidi/>
        <w:ind w:firstLine="567"/>
        <w:jc w:val="both"/>
        <w:rPr>
          <w:rFonts w:cs="David" w:hint="cs"/>
          <w:rtl/>
        </w:rPr>
      </w:pPr>
      <w:r w:rsidRPr="00DA4650">
        <w:rPr>
          <w:rFonts w:cs="David" w:hint="cs"/>
          <w:rtl/>
        </w:rPr>
        <w:t xml:space="preserve">מכיוון שחברי הכנסת ביקשו זאת, נעבור קודם לפטור מחובת הנחה של הצעתם של חברי הכנסת רביץ וגפני. שניהם הגישו הצעת חוק לימוד חובה, פ/1729 </w:t>
      </w:r>
      <w:r w:rsidRPr="00DA4650">
        <w:rPr>
          <w:rFonts w:cs="David"/>
          <w:rtl/>
        </w:rPr>
        <w:t>–</w:t>
      </w:r>
      <w:r w:rsidRPr="00DA4650">
        <w:rPr>
          <w:rFonts w:cs="David" w:hint="cs"/>
          <w:rtl/>
        </w:rPr>
        <w:t xml:space="preserve"> וחבר הכנסת גפני יסביר מדוע יש לפטור אותה מחובת הנחה.</w:t>
      </w:r>
    </w:p>
    <w:p w14:paraId="116709C5" w14:textId="77777777" w:rsidR="00DA4650" w:rsidRPr="00DA4650" w:rsidRDefault="00DA4650" w:rsidP="00DA4650">
      <w:pPr>
        <w:bidi/>
        <w:jc w:val="both"/>
        <w:rPr>
          <w:rFonts w:cs="David" w:hint="cs"/>
          <w:rtl/>
        </w:rPr>
      </w:pPr>
    </w:p>
    <w:p w14:paraId="38EE8550" w14:textId="77777777" w:rsidR="00DA4650" w:rsidRPr="00DA4650" w:rsidRDefault="00DA4650" w:rsidP="00DA4650">
      <w:pPr>
        <w:bidi/>
        <w:jc w:val="both"/>
        <w:rPr>
          <w:rFonts w:cs="David" w:hint="cs"/>
          <w:rtl/>
        </w:rPr>
      </w:pPr>
      <w:r w:rsidRPr="00DA4650">
        <w:rPr>
          <w:rFonts w:cs="David" w:hint="cs"/>
          <w:u w:val="single"/>
          <w:rtl/>
        </w:rPr>
        <w:t>נסים זאב:</w:t>
      </w:r>
    </w:p>
    <w:p w14:paraId="317D1120" w14:textId="77777777" w:rsidR="00DA4650" w:rsidRPr="00DA4650" w:rsidRDefault="00DA4650" w:rsidP="00DA4650">
      <w:pPr>
        <w:bidi/>
        <w:jc w:val="both"/>
        <w:rPr>
          <w:rFonts w:cs="David" w:hint="cs"/>
          <w:rtl/>
        </w:rPr>
      </w:pPr>
    </w:p>
    <w:p w14:paraId="2606C1E8" w14:textId="77777777" w:rsidR="00DA4650" w:rsidRPr="00DA4650" w:rsidRDefault="00DA4650" w:rsidP="00DA4650">
      <w:pPr>
        <w:bidi/>
        <w:jc w:val="both"/>
        <w:rPr>
          <w:rFonts w:cs="David" w:hint="cs"/>
          <w:rtl/>
        </w:rPr>
      </w:pPr>
      <w:r w:rsidRPr="00DA4650">
        <w:rPr>
          <w:rFonts w:cs="David" w:hint="cs"/>
          <w:rtl/>
        </w:rPr>
        <w:tab/>
        <w:t>אולי שיסבירו למה צריך שתי הצעות חוק מדגל התורה.</w:t>
      </w:r>
    </w:p>
    <w:p w14:paraId="6C49AD7B" w14:textId="77777777" w:rsidR="00DA4650" w:rsidRPr="00DA4650" w:rsidRDefault="00DA4650" w:rsidP="00DA4650">
      <w:pPr>
        <w:bidi/>
        <w:jc w:val="both"/>
        <w:rPr>
          <w:rFonts w:cs="David" w:hint="cs"/>
          <w:rtl/>
        </w:rPr>
      </w:pPr>
    </w:p>
    <w:p w14:paraId="61913D78"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BF0131E" w14:textId="77777777" w:rsidR="00DA4650" w:rsidRPr="00DA4650" w:rsidRDefault="00DA4650" w:rsidP="00DA4650">
      <w:pPr>
        <w:bidi/>
        <w:jc w:val="both"/>
        <w:rPr>
          <w:rFonts w:cs="David" w:hint="cs"/>
          <w:rtl/>
        </w:rPr>
      </w:pPr>
    </w:p>
    <w:p w14:paraId="641A164D" w14:textId="77777777" w:rsidR="00DA4650" w:rsidRPr="00DA4650" w:rsidRDefault="00DA4650" w:rsidP="00DA4650">
      <w:pPr>
        <w:bidi/>
        <w:ind w:firstLine="567"/>
        <w:jc w:val="both"/>
        <w:rPr>
          <w:rFonts w:cs="David" w:hint="cs"/>
          <w:rtl/>
        </w:rPr>
      </w:pPr>
      <w:r w:rsidRPr="00DA4650">
        <w:rPr>
          <w:rFonts w:cs="David" w:hint="cs"/>
          <w:rtl/>
        </w:rPr>
        <w:t xml:space="preserve">שתיהן שונות. </w:t>
      </w:r>
    </w:p>
    <w:p w14:paraId="57D66ED9" w14:textId="77777777" w:rsidR="00DA4650" w:rsidRPr="00DA4650" w:rsidRDefault="00DA4650" w:rsidP="00DA4650">
      <w:pPr>
        <w:bidi/>
        <w:jc w:val="both"/>
        <w:rPr>
          <w:rFonts w:cs="David" w:hint="cs"/>
          <w:rtl/>
        </w:rPr>
      </w:pPr>
    </w:p>
    <w:p w14:paraId="586763BB" w14:textId="77777777" w:rsidR="00DA4650" w:rsidRPr="00DA4650" w:rsidRDefault="00DA4650" w:rsidP="00DA4650">
      <w:pPr>
        <w:bidi/>
        <w:jc w:val="both"/>
        <w:rPr>
          <w:rFonts w:cs="David" w:hint="cs"/>
          <w:rtl/>
        </w:rPr>
      </w:pPr>
      <w:r w:rsidRPr="00DA4650">
        <w:rPr>
          <w:rFonts w:cs="David" w:hint="cs"/>
          <w:u w:val="single"/>
          <w:rtl/>
        </w:rPr>
        <w:t>יורם מרציאנו:</w:t>
      </w:r>
    </w:p>
    <w:p w14:paraId="1169E22A" w14:textId="77777777" w:rsidR="00DA4650" w:rsidRPr="00DA4650" w:rsidRDefault="00DA4650" w:rsidP="00DA4650">
      <w:pPr>
        <w:bidi/>
        <w:jc w:val="both"/>
        <w:rPr>
          <w:rFonts w:cs="David" w:hint="cs"/>
          <w:rtl/>
        </w:rPr>
      </w:pPr>
    </w:p>
    <w:p w14:paraId="261627F2" w14:textId="77777777" w:rsidR="00DA4650" w:rsidRPr="00DA4650" w:rsidRDefault="00DA4650" w:rsidP="00DA4650">
      <w:pPr>
        <w:bidi/>
        <w:jc w:val="both"/>
        <w:rPr>
          <w:rFonts w:cs="David" w:hint="cs"/>
          <w:rtl/>
        </w:rPr>
      </w:pPr>
      <w:r w:rsidRPr="00DA4650">
        <w:rPr>
          <w:rFonts w:cs="David" w:hint="cs"/>
          <w:rtl/>
        </w:rPr>
        <w:tab/>
        <w:t>תגיד, גמרת את כל הבעיות בש"ס, עברת לאגודה?</w:t>
      </w:r>
    </w:p>
    <w:p w14:paraId="3B073BB7" w14:textId="77777777" w:rsidR="00DA4650" w:rsidRPr="00DA4650" w:rsidRDefault="00DA4650" w:rsidP="00DA4650">
      <w:pPr>
        <w:bidi/>
        <w:jc w:val="both"/>
        <w:rPr>
          <w:rFonts w:cs="David" w:hint="cs"/>
          <w:rtl/>
        </w:rPr>
      </w:pPr>
    </w:p>
    <w:p w14:paraId="1F8ABC4A" w14:textId="77777777" w:rsidR="00DA4650" w:rsidRPr="00DA4650" w:rsidRDefault="00DA4650" w:rsidP="00DA4650">
      <w:pPr>
        <w:bidi/>
        <w:jc w:val="both"/>
        <w:rPr>
          <w:rFonts w:cs="David" w:hint="cs"/>
          <w:rtl/>
        </w:rPr>
      </w:pPr>
      <w:r w:rsidRPr="00DA4650">
        <w:rPr>
          <w:rFonts w:cs="David" w:hint="cs"/>
          <w:u w:val="single"/>
          <w:rtl/>
        </w:rPr>
        <w:t>נסים זאב:</w:t>
      </w:r>
    </w:p>
    <w:p w14:paraId="2866306F" w14:textId="77777777" w:rsidR="00DA4650" w:rsidRPr="00DA4650" w:rsidRDefault="00DA4650" w:rsidP="00DA4650">
      <w:pPr>
        <w:bidi/>
        <w:jc w:val="both"/>
        <w:rPr>
          <w:rFonts w:cs="David" w:hint="cs"/>
          <w:rtl/>
        </w:rPr>
      </w:pPr>
    </w:p>
    <w:p w14:paraId="735CEC16" w14:textId="77777777" w:rsidR="00DA4650" w:rsidRPr="00DA4650" w:rsidRDefault="00DA4650" w:rsidP="00DA4650">
      <w:pPr>
        <w:bidi/>
        <w:jc w:val="both"/>
        <w:rPr>
          <w:rFonts w:cs="David" w:hint="cs"/>
          <w:rtl/>
        </w:rPr>
      </w:pPr>
      <w:r w:rsidRPr="00DA4650">
        <w:rPr>
          <w:rFonts w:cs="David" w:hint="cs"/>
          <w:rtl/>
        </w:rPr>
        <w:tab/>
        <w:t>אין בעיות בש"ס.</w:t>
      </w:r>
    </w:p>
    <w:p w14:paraId="4ED9F90F" w14:textId="77777777" w:rsidR="00DA4650" w:rsidRPr="00DA4650" w:rsidRDefault="00DA4650" w:rsidP="00DA4650">
      <w:pPr>
        <w:bidi/>
        <w:jc w:val="both"/>
        <w:rPr>
          <w:rFonts w:cs="David" w:hint="cs"/>
          <w:rtl/>
        </w:rPr>
      </w:pPr>
    </w:p>
    <w:p w14:paraId="1B34920A"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4AD33817" w14:textId="77777777" w:rsidR="00DA4650" w:rsidRPr="00DA4650" w:rsidRDefault="00DA4650" w:rsidP="00DA4650">
      <w:pPr>
        <w:bidi/>
        <w:jc w:val="both"/>
        <w:rPr>
          <w:rFonts w:cs="David" w:hint="cs"/>
          <w:rtl/>
        </w:rPr>
      </w:pPr>
    </w:p>
    <w:p w14:paraId="241B9583" w14:textId="77777777" w:rsidR="00DA4650" w:rsidRPr="00DA4650" w:rsidRDefault="00DA4650" w:rsidP="00DA4650">
      <w:pPr>
        <w:bidi/>
        <w:ind w:firstLine="567"/>
        <w:jc w:val="both"/>
        <w:rPr>
          <w:rFonts w:cs="David" w:hint="cs"/>
          <w:rtl/>
        </w:rPr>
      </w:pPr>
      <w:r w:rsidRPr="00DA4650">
        <w:rPr>
          <w:rFonts w:cs="David" w:hint="cs"/>
          <w:rtl/>
        </w:rPr>
        <w:t>זאב, אתה לא תדבר. אתה כל הזמן מדבר. פעם העברנו "רגיעון" לחבר הכנסת גפני, להעביר גם אליך?</w:t>
      </w:r>
    </w:p>
    <w:p w14:paraId="51437D2F" w14:textId="77777777" w:rsidR="00DA4650" w:rsidRPr="00DA4650" w:rsidRDefault="00DA4650" w:rsidP="00DA4650">
      <w:pPr>
        <w:bidi/>
        <w:jc w:val="both"/>
        <w:rPr>
          <w:rFonts w:cs="David" w:hint="cs"/>
          <w:rtl/>
        </w:rPr>
      </w:pPr>
    </w:p>
    <w:p w14:paraId="25264F90" w14:textId="77777777" w:rsidR="00DA4650" w:rsidRPr="00DA4650" w:rsidRDefault="00DA4650" w:rsidP="00DA4650">
      <w:pPr>
        <w:bidi/>
        <w:jc w:val="both"/>
        <w:rPr>
          <w:rFonts w:cs="David" w:hint="cs"/>
          <w:rtl/>
        </w:rPr>
      </w:pPr>
      <w:r w:rsidRPr="00DA4650">
        <w:rPr>
          <w:rFonts w:cs="David" w:hint="cs"/>
          <w:u w:val="single"/>
          <w:rtl/>
        </w:rPr>
        <w:t>נסים זאב:</w:t>
      </w:r>
    </w:p>
    <w:p w14:paraId="49C718D6" w14:textId="77777777" w:rsidR="00DA4650" w:rsidRPr="00DA4650" w:rsidRDefault="00DA4650" w:rsidP="00DA4650">
      <w:pPr>
        <w:bidi/>
        <w:jc w:val="both"/>
        <w:rPr>
          <w:rFonts w:cs="David" w:hint="cs"/>
          <w:rtl/>
        </w:rPr>
      </w:pPr>
    </w:p>
    <w:p w14:paraId="76109531" w14:textId="77777777" w:rsidR="00DA4650" w:rsidRPr="00DA4650" w:rsidRDefault="00DA4650" w:rsidP="00DA4650">
      <w:pPr>
        <w:bidi/>
        <w:jc w:val="both"/>
        <w:rPr>
          <w:rFonts w:cs="David" w:hint="cs"/>
          <w:rtl/>
        </w:rPr>
      </w:pPr>
      <w:r w:rsidRPr="00DA4650">
        <w:rPr>
          <w:rFonts w:cs="David" w:hint="cs"/>
          <w:rtl/>
        </w:rPr>
        <w:tab/>
        <w:t>אני נראה לכם מתוח?</w:t>
      </w:r>
    </w:p>
    <w:p w14:paraId="753875A1" w14:textId="77777777" w:rsidR="00DA4650" w:rsidRPr="00DA4650" w:rsidRDefault="00DA4650" w:rsidP="00DA4650">
      <w:pPr>
        <w:bidi/>
        <w:jc w:val="both"/>
        <w:rPr>
          <w:rFonts w:cs="David" w:hint="cs"/>
          <w:rtl/>
        </w:rPr>
      </w:pPr>
    </w:p>
    <w:p w14:paraId="12059302"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AE56E64" w14:textId="77777777" w:rsidR="00DA4650" w:rsidRPr="00DA4650" w:rsidRDefault="00DA4650" w:rsidP="00DA4650">
      <w:pPr>
        <w:bidi/>
        <w:jc w:val="both"/>
        <w:rPr>
          <w:rFonts w:cs="David" w:hint="cs"/>
          <w:rtl/>
        </w:rPr>
      </w:pPr>
    </w:p>
    <w:p w14:paraId="4EC8FB26" w14:textId="77777777" w:rsidR="00DA4650" w:rsidRPr="00DA4650" w:rsidRDefault="00DA4650" w:rsidP="00DA4650">
      <w:pPr>
        <w:bidi/>
        <w:jc w:val="both"/>
        <w:rPr>
          <w:rFonts w:cs="David" w:hint="cs"/>
          <w:rtl/>
        </w:rPr>
      </w:pPr>
      <w:r w:rsidRPr="00DA4650">
        <w:rPr>
          <w:rFonts w:cs="David" w:hint="cs"/>
          <w:rtl/>
        </w:rPr>
        <w:tab/>
        <w:t xml:space="preserve">אתה לא מפסיק לדבר. </w:t>
      </w:r>
    </w:p>
    <w:p w14:paraId="0F57AE5C" w14:textId="77777777" w:rsidR="00DA4650" w:rsidRPr="00DA4650" w:rsidRDefault="00DA4650" w:rsidP="00DA4650">
      <w:pPr>
        <w:bidi/>
        <w:jc w:val="both"/>
        <w:rPr>
          <w:rFonts w:cs="David" w:hint="cs"/>
          <w:rtl/>
        </w:rPr>
      </w:pPr>
    </w:p>
    <w:p w14:paraId="31C8B2D3" w14:textId="77777777" w:rsidR="00DA4650" w:rsidRPr="00DA4650" w:rsidRDefault="00DA4650" w:rsidP="00DA4650">
      <w:pPr>
        <w:bidi/>
        <w:jc w:val="both"/>
        <w:rPr>
          <w:rFonts w:cs="David" w:hint="cs"/>
          <w:rtl/>
        </w:rPr>
      </w:pPr>
      <w:r w:rsidRPr="00DA4650">
        <w:rPr>
          <w:rFonts w:cs="David" w:hint="cs"/>
          <w:u w:val="single"/>
          <w:rtl/>
        </w:rPr>
        <w:t>נסים זאב:</w:t>
      </w:r>
    </w:p>
    <w:p w14:paraId="7B81135A" w14:textId="77777777" w:rsidR="00DA4650" w:rsidRPr="00DA4650" w:rsidRDefault="00DA4650" w:rsidP="00DA4650">
      <w:pPr>
        <w:bidi/>
        <w:jc w:val="both"/>
        <w:rPr>
          <w:rFonts w:cs="David" w:hint="cs"/>
          <w:rtl/>
        </w:rPr>
      </w:pPr>
    </w:p>
    <w:p w14:paraId="21D06792" w14:textId="77777777" w:rsidR="00DA4650" w:rsidRPr="00DA4650" w:rsidRDefault="00DA4650" w:rsidP="00DA4650">
      <w:pPr>
        <w:bidi/>
        <w:jc w:val="both"/>
        <w:rPr>
          <w:rFonts w:cs="David" w:hint="cs"/>
          <w:rtl/>
        </w:rPr>
      </w:pPr>
      <w:r w:rsidRPr="00DA4650">
        <w:rPr>
          <w:rFonts w:cs="David" w:hint="cs"/>
          <w:rtl/>
        </w:rPr>
        <w:tab/>
        <w:t xml:space="preserve">יש יותר מדי מתח בוועדה הזאת. </w:t>
      </w:r>
    </w:p>
    <w:p w14:paraId="532219E4" w14:textId="77777777" w:rsidR="00DA4650" w:rsidRPr="00DA4650" w:rsidRDefault="00DA4650" w:rsidP="00DA4650">
      <w:pPr>
        <w:bidi/>
        <w:jc w:val="both"/>
        <w:rPr>
          <w:rFonts w:cs="David" w:hint="cs"/>
          <w:u w:val="single"/>
          <w:rtl/>
        </w:rPr>
      </w:pPr>
    </w:p>
    <w:p w14:paraId="5E480F1A"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D783908" w14:textId="77777777" w:rsidR="00DA4650" w:rsidRPr="00DA4650" w:rsidRDefault="00DA4650" w:rsidP="00DA4650">
      <w:pPr>
        <w:bidi/>
        <w:jc w:val="both"/>
        <w:rPr>
          <w:rFonts w:cs="David" w:hint="cs"/>
          <w:u w:val="single"/>
          <w:rtl/>
        </w:rPr>
      </w:pPr>
    </w:p>
    <w:p w14:paraId="5830A08D" w14:textId="77777777" w:rsidR="00DA4650" w:rsidRPr="00DA4650" w:rsidRDefault="00DA4650" w:rsidP="00DA4650">
      <w:pPr>
        <w:bidi/>
        <w:jc w:val="both"/>
        <w:rPr>
          <w:rFonts w:cs="David" w:hint="cs"/>
          <w:rtl/>
        </w:rPr>
      </w:pPr>
      <w:r w:rsidRPr="00DA4650">
        <w:rPr>
          <w:rFonts w:cs="David" w:hint="cs"/>
          <w:rtl/>
        </w:rPr>
        <w:tab/>
        <w:t xml:space="preserve">חבר הכנסת גפני, נא הסבר לוועדה מדוע לפטור מחובת הנחה. </w:t>
      </w:r>
    </w:p>
    <w:p w14:paraId="5C8C2759" w14:textId="77777777" w:rsidR="00DA4650" w:rsidRPr="00DA4650" w:rsidRDefault="00DA4650" w:rsidP="00DA4650">
      <w:pPr>
        <w:bidi/>
        <w:jc w:val="both"/>
        <w:rPr>
          <w:rFonts w:cs="David" w:hint="cs"/>
          <w:rtl/>
        </w:rPr>
      </w:pPr>
    </w:p>
    <w:p w14:paraId="07CE7147" w14:textId="77777777" w:rsidR="00DA4650" w:rsidRPr="00DA4650" w:rsidRDefault="00DA4650" w:rsidP="00DA4650">
      <w:pPr>
        <w:bidi/>
        <w:jc w:val="both"/>
        <w:rPr>
          <w:rFonts w:cs="David" w:hint="cs"/>
          <w:rtl/>
        </w:rPr>
      </w:pPr>
      <w:r w:rsidRPr="00DA4650">
        <w:rPr>
          <w:rFonts w:cs="David" w:hint="cs"/>
          <w:u w:val="single"/>
          <w:rtl/>
        </w:rPr>
        <w:t>משה גפני:</w:t>
      </w:r>
    </w:p>
    <w:p w14:paraId="15DC7282" w14:textId="77777777" w:rsidR="00DA4650" w:rsidRPr="00DA4650" w:rsidRDefault="00DA4650" w:rsidP="00DA4650">
      <w:pPr>
        <w:bidi/>
        <w:jc w:val="both"/>
        <w:rPr>
          <w:rFonts w:cs="David" w:hint="cs"/>
          <w:rtl/>
        </w:rPr>
      </w:pPr>
    </w:p>
    <w:p w14:paraId="4521A42B" w14:textId="77777777" w:rsidR="00DA4650" w:rsidRPr="00DA4650" w:rsidRDefault="00DA4650" w:rsidP="00DA4650">
      <w:pPr>
        <w:bidi/>
        <w:jc w:val="both"/>
        <w:rPr>
          <w:rFonts w:cs="David" w:hint="cs"/>
          <w:rtl/>
        </w:rPr>
      </w:pPr>
      <w:r w:rsidRPr="00DA4650">
        <w:rPr>
          <w:rFonts w:cs="David" w:hint="cs"/>
          <w:rtl/>
        </w:rPr>
        <w:tab/>
        <w:t xml:space="preserve">גברתי היושבת-ראש, אני מודה לך על שהסכמת להביא את הבקשה לפטור מחובת הנחה. הנושא דחוף מאוד. בימים האחרונים בעיריית ירושלים </w:t>
      </w:r>
      <w:r w:rsidRPr="00DA4650">
        <w:rPr>
          <w:rFonts w:cs="David"/>
          <w:rtl/>
        </w:rPr>
        <w:t>–</w:t>
      </w:r>
      <w:r w:rsidRPr="00DA4650">
        <w:rPr>
          <w:rFonts w:cs="David" w:hint="cs"/>
          <w:rtl/>
        </w:rPr>
        <w:t xml:space="preserve"> וכנראה זה יהיה בכל הארץ </w:t>
      </w:r>
      <w:r w:rsidRPr="00DA4650">
        <w:rPr>
          <w:rFonts w:cs="David"/>
          <w:rtl/>
        </w:rPr>
        <w:t>–</w:t>
      </w:r>
      <w:r w:rsidRPr="00DA4650">
        <w:rPr>
          <w:rFonts w:cs="David" w:hint="cs"/>
          <w:rtl/>
        </w:rPr>
        <w:t xml:space="preserve"> לא יהיה אפשר לנקות את בתי הספר של החינוך העצמאי ומעיין החינוך התורני. אלו דברים חמורים מכל היבט אפשרי. לא ארחיב בעניין, כי אם זה ישוחרר מחובת הנחה, אסביר את זה בהמשך. </w:t>
      </w:r>
    </w:p>
    <w:p w14:paraId="36A3CF47" w14:textId="77777777" w:rsidR="00DA4650" w:rsidRPr="00DA4650" w:rsidRDefault="00DA4650" w:rsidP="00DA4650">
      <w:pPr>
        <w:bidi/>
        <w:jc w:val="both"/>
        <w:rPr>
          <w:rFonts w:cs="David" w:hint="cs"/>
          <w:rtl/>
        </w:rPr>
      </w:pPr>
    </w:p>
    <w:p w14:paraId="45539F79" w14:textId="77777777" w:rsidR="00DA4650" w:rsidRPr="00DA4650" w:rsidRDefault="00DA4650" w:rsidP="00DA4650">
      <w:pPr>
        <w:bidi/>
        <w:ind w:firstLine="567"/>
        <w:jc w:val="both"/>
        <w:rPr>
          <w:rFonts w:cs="David" w:hint="cs"/>
          <w:rtl/>
        </w:rPr>
      </w:pPr>
      <w:r w:rsidRPr="00DA4650">
        <w:rPr>
          <w:rFonts w:cs="David" w:hint="cs"/>
          <w:rtl/>
        </w:rPr>
        <w:t xml:space="preserve">כדי להרגיע את חבר הכנסת נסים זאב, הגשנו שתי הצעות חוק, ושתי הצעות החוק שונות. עדיין אין אצלנו החלטה אם העניין צריך להיות במסגרת חוק לימוד חובה או בחוק יסודות התקציב. .חוק יסודות התקציב קובע את הדבר הזה, ואיננו יודעים, מבחינה משפטית, אם זה צריך להיות בסעיף הזה או בסעיף האחר. זה יידון בהמשך, וכמובן זו תהיה הצעת חוק אחת. חבר הכנסת נסים זאב יכול להיות רגוע. אין בעיות בדגל התורה. להיפך, עובדים במשולב. </w:t>
      </w:r>
    </w:p>
    <w:p w14:paraId="3419C624" w14:textId="77777777" w:rsidR="00DA4650" w:rsidRPr="00DA4650" w:rsidRDefault="00DA4650" w:rsidP="00DA4650">
      <w:pPr>
        <w:bidi/>
        <w:jc w:val="both"/>
        <w:rPr>
          <w:rFonts w:cs="David" w:hint="cs"/>
          <w:rtl/>
        </w:rPr>
      </w:pPr>
    </w:p>
    <w:p w14:paraId="5BD31D1B" w14:textId="77777777" w:rsidR="00DA4650" w:rsidRPr="00DA4650" w:rsidRDefault="00DA4650" w:rsidP="00DA4650">
      <w:pPr>
        <w:bidi/>
        <w:jc w:val="both"/>
        <w:rPr>
          <w:rFonts w:cs="David" w:hint="cs"/>
          <w:rtl/>
        </w:rPr>
      </w:pPr>
      <w:r w:rsidRPr="00DA4650">
        <w:rPr>
          <w:rFonts w:cs="David" w:hint="cs"/>
          <w:u w:val="single"/>
          <w:rtl/>
        </w:rPr>
        <w:t>יעקב מרגי:</w:t>
      </w:r>
    </w:p>
    <w:p w14:paraId="4D108055" w14:textId="77777777" w:rsidR="00DA4650" w:rsidRPr="00DA4650" w:rsidRDefault="00DA4650" w:rsidP="00DA4650">
      <w:pPr>
        <w:bidi/>
        <w:jc w:val="both"/>
        <w:rPr>
          <w:rFonts w:cs="David" w:hint="cs"/>
          <w:rtl/>
        </w:rPr>
      </w:pPr>
    </w:p>
    <w:p w14:paraId="0D180976" w14:textId="77777777" w:rsidR="00DA4650" w:rsidRPr="00DA4650" w:rsidRDefault="00DA4650" w:rsidP="00DA4650">
      <w:pPr>
        <w:bidi/>
        <w:jc w:val="both"/>
        <w:rPr>
          <w:rFonts w:cs="David" w:hint="cs"/>
          <w:rtl/>
        </w:rPr>
      </w:pPr>
      <w:r w:rsidRPr="00DA4650">
        <w:rPr>
          <w:rFonts w:cs="David" w:hint="cs"/>
          <w:rtl/>
        </w:rPr>
        <w:tab/>
        <w:t>הוא לא אמר יהדות התורה המאוחדת.</w:t>
      </w:r>
    </w:p>
    <w:p w14:paraId="6E2F9967" w14:textId="77777777" w:rsidR="00DA4650" w:rsidRPr="00DA4650" w:rsidRDefault="00DA4650" w:rsidP="00DA4650">
      <w:pPr>
        <w:bidi/>
        <w:jc w:val="both"/>
        <w:rPr>
          <w:rFonts w:cs="David" w:hint="cs"/>
          <w:rtl/>
        </w:rPr>
      </w:pPr>
    </w:p>
    <w:p w14:paraId="331D04B2" w14:textId="77777777" w:rsidR="00DA4650" w:rsidRPr="00DA4650" w:rsidRDefault="00DA4650" w:rsidP="00DA4650">
      <w:pPr>
        <w:bidi/>
        <w:jc w:val="both"/>
        <w:rPr>
          <w:rFonts w:cs="David" w:hint="cs"/>
          <w:rtl/>
        </w:rPr>
      </w:pPr>
      <w:r w:rsidRPr="00DA4650">
        <w:rPr>
          <w:rFonts w:cs="David" w:hint="cs"/>
          <w:u w:val="single"/>
          <w:rtl/>
        </w:rPr>
        <w:t>נסים זאב:</w:t>
      </w:r>
    </w:p>
    <w:p w14:paraId="7B49F94D" w14:textId="77777777" w:rsidR="00DA4650" w:rsidRPr="00DA4650" w:rsidRDefault="00DA4650" w:rsidP="00DA4650">
      <w:pPr>
        <w:bidi/>
        <w:jc w:val="both"/>
        <w:rPr>
          <w:rFonts w:cs="David" w:hint="cs"/>
          <w:rtl/>
        </w:rPr>
      </w:pPr>
    </w:p>
    <w:p w14:paraId="5FEDFA9A" w14:textId="77777777" w:rsidR="00DA4650" w:rsidRPr="00DA4650" w:rsidRDefault="00DA4650" w:rsidP="00DA4650">
      <w:pPr>
        <w:bidi/>
        <w:ind w:firstLine="567"/>
        <w:jc w:val="both"/>
        <w:rPr>
          <w:rFonts w:cs="David" w:hint="cs"/>
          <w:rtl/>
        </w:rPr>
      </w:pPr>
      <w:r w:rsidRPr="00DA4650">
        <w:rPr>
          <w:rFonts w:cs="David" w:hint="cs"/>
          <w:rtl/>
        </w:rPr>
        <w:t xml:space="preserve">למה אי-אפשר שאחד מאגודת ישראל ואחד מדגל התורה יגישו? שאלתי למה שניהם מדגל התורה. </w:t>
      </w:r>
    </w:p>
    <w:p w14:paraId="47B3DB0F" w14:textId="77777777" w:rsidR="00DA4650" w:rsidRPr="00DA4650" w:rsidRDefault="00DA4650" w:rsidP="00DA4650">
      <w:pPr>
        <w:bidi/>
        <w:jc w:val="both"/>
        <w:rPr>
          <w:rFonts w:cs="David" w:hint="cs"/>
          <w:rtl/>
        </w:rPr>
      </w:pPr>
    </w:p>
    <w:p w14:paraId="59E7A49E" w14:textId="77777777" w:rsidR="00DA4650" w:rsidRPr="00DA4650" w:rsidRDefault="00DA4650" w:rsidP="00DA4650">
      <w:pPr>
        <w:bidi/>
        <w:jc w:val="both"/>
        <w:rPr>
          <w:rFonts w:cs="David" w:hint="cs"/>
          <w:u w:val="single"/>
          <w:rtl/>
        </w:rPr>
      </w:pPr>
      <w:r w:rsidRPr="00DA4650">
        <w:rPr>
          <w:rFonts w:cs="David" w:hint="cs"/>
          <w:u w:val="single"/>
          <w:rtl/>
        </w:rPr>
        <w:t>מאיר פרוש:</w:t>
      </w:r>
    </w:p>
    <w:p w14:paraId="26A316E5" w14:textId="77777777" w:rsidR="00DA4650" w:rsidRPr="00DA4650" w:rsidRDefault="00DA4650" w:rsidP="00DA4650">
      <w:pPr>
        <w:bidi/>
        <w:jc w:val="both"/>
        <w:rPr>
          <w:rFonts w:cs="David" w:hint="cs"/>
          <w:u w:val="single"/>
        </w:rPr>
      </w:pPr>
    </w:p>
    <w:p w14:paraId="59B20C55" w14:textId="77777777" w:rsidR="00DA4650" w:rsidRPr="00DA4650" w:rsidRDefault="00DA4650" w:rsidP="00DA4650">
      <w:pPr>
        <w:bidi/>
        <w:jc w:val="both"/>
        <w:rPr>
          <w:rFonts w:cs="David" w:hint="cs"/>
          <w:rtl/>
        </w:rPr>
      </w:pPr>
      <w:r w:rsidRPr="00DA4650">
        <w:rPr>
          <w:rFonts w:cs="David" w:hint="cs"/>
          <w:rtl/>
        </w:rPr>
        <w:tab/>
        <w:t xml:space="preserve">למה בש"ס? </w:t>
      </w:r>
    </w:p>
    <w:p w14:paraId="1E8FFB1D" w14:textId="77777777" w:rsidR="00DA4650" w:rsidRPr="00DA4650" w:rsidRDefault="00DA4650" w:rsidP="00DA4650">
      <w:pPr>
        <w:bidi/>
        <w:jc w:val="both"/>
        <w:rPr>
          <w:rFonts w:cs="David" w:hint="cs"/>
          <w:u w:val="single"/>
          <w:rtl/>
        </w:rPr>
      </w:pPr>
    </w:p>
    <w:p w14:paraId="14A14009" w14:textId="77777777" w:rsidR="00DA4650" w:rsidRPr="00DA4650" w:rsidRDefault="00DA4650" w:rsidP="00DA4650">
      <w:pPr>
        <w:bidi/>
        <w:jc w:val="both"/>
        <w:rPr>
          <w:rFonts w:cs="David" w:hint="cs"/>
          <w:rtl/>
        </w:rPr>
      </w:pPr>
      <w:r w:rsidRPr="00DA4650">
        <w:rPr>
          <w:rFonts w:cs="David" w:hint="cs"/>
          <w:u w:val="single"/>
          <w:rtl/>
        </w:rPr>
        <w:t>נסים זאב:</w:t>
      </w:r>
    </w:p>
    <w:p w14:paraId="09224B1A" w14:textId="77777777" w:rsidR="00DA4650" w:rsidRPr="00DA4650" w:rsidRDefault="00DA4650" w:rsidP="00DA4650">
      <w:pPr>
        <w:bidi/>
        <w:jc w:val="both"/>
        <w:rPr>
          <w:rFonts w:cs="David" w:hint="cs"/>
          <w:rtl/>
        </w:rPr>
      </w:pPr>
    </w:p>
    <w:p w14:paraId="03A7CFE8" w14:textId="77777777" w:rsidR="00DA4650" w:rsidRPr="00DA4650" w:rsidRDefault="00DA4650" w:rsidP="00DA4650">
      <w:pPr>
        <w:bidi/>
        <w:ind w:firstLine="567"/>
        <w:jc w:val="both"/>
        <w:rPr>
          <w:rFonts w:cs="David" w:hint="cs"/>
          <w:rtl/>
        </w:rPr>
      </w:pPr>
      <w:r w:rsidRPr="00DA4650">
        <w:rPr>
          <w:rFonts w:cs="David" w:hint="cs"/>
          <w:rtl/>
        </w:rPr>
        <w:t xml:space="preserve">ש"ס מסתדרת עם אגודה. </w:t>
      </w:r>
    </w:p>
    <w:p w14:paraId="57DFB83E" w14:textId="77777777" w:rsidR="00DA4650" w:rsidRPr="00DA4650" w:rsidRDefault="00DA4650" w:rsidP="00DA4650">
      <w:pPr>
        <w:bidi/>
        <w:jc w:val="both"/>
        <w:rPr>
          <w:rFonts w:cs="David" w:hint="cs"/>
          <w:u w:val="single"/>
          <w:rtl/>
        </w:rPr>
      </w:pPr>
    </w:p>
    <w:p w14:paraId="3CAC0EDF" w14:textId="77777777" w:rsidR="00DA4650" w:rsidRPr="00DA4650" w:rsidRDefault="00DA4650" w:rsidP="00DA4650">
      <w:pPr>
        <w:bidi/>
        <w:jc w:val="both"/>
        <w:rPr>
          <w:rFonts w:cs="David" w:hint="cs"/>
          <w:rtl/>
        </w:rPr>
      </w:pPr>
      <w:r w:rsidRPr="00DA4650">
        <w:rPr>
          <w:rFonts w:cs="David" w:hint="cs"/>
          <w:u w:val="single"/>
          <w:rtl/>
        </w:rPr>
        <w:t>משה גפני:</w:t>
      </w:r>
    </w:p>
    <w:p w14:paraId="2FC34D84" w14:textId="77777777" w:rsidR="00DA4650" w:rsidRPr="00DA4650" w:rsidRDefault="00DA4650" w:rsidP="00DA4650">
      <w:pPr>
        <w:bidi/>
        <w:jc w:val="both"/>
        <w:rPr>
          <w:rFonts w:cs="David" w:hint="cs"/>
          <w:rtl/>
        </w:rPr>
      </w:pPr>
    </w:p>
    <w:p w14:paraId="728185E2" w14:textId="77777777" w:rsidR="00DA4650" w:rsidRPr="00DA4650" w:rsidRDefault="00DA4650" w:rsidP="00DA4650">
      <w:pPr>
        <w:bidi/>
        <w:jc w:val="both"/>
        <w:rPr>
          <w:rFonts w:cs="David" w:hint="cs"/>
          <w:rtl/>
        </w:rPr>
      </w:pPr>
      <w:r w:rsidRPr="00DA4650">
        <w:rPr>
          <w:rFonts w:cs="David" w:hint="cs"/>
          <w:rtl/>
        </w:rPr>
        <w:tab/>
        <w:t xml:space="preserve">על כל פנים, גברתי היושבת-ראש, אנחנו מתחייבים, </w:t>
      </w:r>
    </w:p>
    <w:p w14:paraId="6DFA337F" w14:textId="77777777" w:rsidR="00DA4650" w:rsidRPr="00DA4650" w:rsidRDefault="00DA4650" w:rsidP="00DA4650">
      <w:pPr>
        <w:bidi/>
        <w:jc w:val="both"/>
        <w:rPr>
          <w:rFonts w:cs="David" w:hint="cs"/>
          <w:u w:val="single"/>
          <w:rtl/>
        </w:rPr>
      </w:pPr>
    </w:p>
    <w:p w14:paraId="32968DD7"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54CC50F0" w14:textId="77777777" w:rsidR="00DA4650" w:rsidRPr="00DA4650" w:rsidRDefault="00DA4650" w:rsidP="00DA4650">
      <w:pPr>
        <w:bidi/>
        <w:jc w:val="both"/>
        <w:rPr>
          <w:rFonts w:cs="David" w:hint="cs"/>
          <w:u w:val="single"/>
          <w:rtl/>
        </w:rPr>
      </w:pPr>
    </w:p>
    <w:p w14:paraId="3D49ED3E" w14:textId="77777777" w:rsidR="00DA4650" w:rsidRPr="00DA4650" w:rsidRDefault="00DA4650" w:rsidP="00DA4650">
      <w:pPr>
        <w:bidi/>
        <w:jc w:val="both"/>
        <w:rPr>
          <w:rFonts w:cs="David" w:hint="cs"/>
          <w:rtl/>
        </w:rPr>
      </w:pPr>
      <w:r w:rsidRPr="00DA4650">
        <w:rPr>
          <w:rFonts w:cs="David" w:hint="cs"/>
          <w:rtl/>
        </w:rPr>
        <w:tab/>
        <w:t>למה הממשלה, שש"ס חברה בה, לא מביאה הצעה כזאת?</w:t>
      </w:r>
    </w:p>
    <w:p w14:paraId="581F2622" w14:textId="77777777" w:rsidR="00DA4650" w:rsidRPr="00DA4650" w:rsidRDefault="00DA4650" w:rsidP="00DA4650">
      <w:pPr>
        <w:bidi/>
        <w:jc w:val="both"/>
        <w:rPr>
          <w:rFonts w:cs="David" w:hint="cs"/>
          <w:rtl/>
        </w:rPr>
      </w:pPr>
    </w:p>
    <w:p w14:paraId="3E06D28C" w14:textId="77777777" w:rsidR="00DA4650" w:rsidRPr="00DA4650" w:rsidRDefault="00DA4650" w:rsidP="00DA4650">
      <w:pPr>
        <w:bidi/>
        <w:jc w:val="both"/>
        <w:rPr>
          <w:rFonts w:cs="David" w:hint="cs"/>
          <w:rtl/>
        </w:rPr>
      </w:pPr>
      <w:r w:rsidRPr="00DA4650">
        <w:rPr>
          <w:rFonts w:cs="David" w:hint="cs"/>
          <w:u w:val="single"/>
          <w:rtl/>
        </w:rPr>
        <w:t>יעקב מרגי:</w:t>
      </w:r>
    </w:p>
    <w:p w14:paraId="26C829CA" w14:textId="77777777" w:rsidR="00DA4650" w:rsidRPr="00DA4650" w:rsidRDefault="00DA4650" w:rsidP="00DA4650">
      <w:pPr>
        <w:bidi/>
        <w:jc w:val="both"/>
        <w:rPr>
          <w:rFonts w:cs="David" w:hint="cs"/>
          <w:rtl/>
        </w:rPr>
      </w:pPr>
    </w:p>
    <w:p w14:paraId="67F7F78F" w14:textId="77777777" w:rsidR="00DA4650" w:rsidRPr="00DA4650" w:rsidRDefault="00DA4650" w:rsidP="00DA4650">
      <w:pPr>
        <w:bidi/>
        <w:jc w:val="both"/>
        <w:rPr>
          <w:rFonts w:cs="David" w:hint="cs"/>
          <w:rtl/>
        </w:rPr>
      </w:pPr>
      <w:r w:rsidRPr="00DA4650">
        <w:rPr>
          <w:rFonts w:cs="David" w:hint="cs"/>
          <w:rtl/>
        </w:rPr>
        <w:tab/>
        <w:t xml:space="preserve">זה העתק של מה שנהרי מכין. </w:t>
      </w:r>
    </w:p>
    <w:p w14:paraId="2EE1063C" w14:textId="77777777" w:rsidR="00DA4650" w:rsidRPr="00DA4650" w:rsidRDefault="00DA4650" w:rsidP="00DA4650">
      <w:pPr>
        <w:bidi/>
        <w:jc w:val="both"/>
        <w:rPr>
          <w:rFonts w:cs="David" w:hint="cs"/>
          <w:rtl/>
        </w:rPr>
      </w:pPr>
    </w:p>
    <w:p w14:paraId="09B90B1C" w14:textId="77777777" w:rsidR="00DA4650" w:rsidRPr="00DA4650" w:rsidRDefault="00DA4650" w:rsidP="00DA4650">
      <w:pPr>
        <w:bidi/>
        <w:jc w:val="both"/>
        <w:rPr>
          <w:rFonts w:cs="David" w:hint="cs"/>
          <w:rtl/>
        </w:rPr>
      </w:pPr>
      <w:r w:rsidRPr="00DA4650">
        <w:rPr>
          <w:rFonts w:cs="David" w:hint="cs"/>
          <w:u w:val="single"/>
          <w:rtl/>
        </w:rPr>
        <w:t>משה גפני:</w:t>
      </w:r>
    </w:p>
    <w:p w14:paraId="1AEBE673" w14:textId="77777777" w:rsidR="00DA4650" w:rsidRPr="00DA4650" w:rsidRDefault="00DA4650" w:rsidP="00DA4650">
      <w:pPr>
        <w:bidi/>
        <w:jc w:val="both"/>
        <w:rPr>
          <w:rFonts w:cs="David" w:hint="cs"/>
          <w:rtl/>
        </w:rPr>
      </w:pPr>
    </w:p>
    <w:p w14:paraId="66F482DF" w14:textId="77777777" w:rsidR="00DA4650" w:rsidRPr="00DA4650" w:rsidRDefault="00DA4650" w:rsidP="00DA4650">
      <w:pPr>
        <w:bidi/>
        <w:jc w:val="both"/>
        <w:rPr>
          <w:rFonts w:cs="David" w:hint="cs"/>
          <w:rtl/>
        </w:rPr>
      </w:pPr>
      <w:r w:rsidRPr="00DA4650">
        <w:rPr>
          <w:rFonts w:cs="David" w:hint="cs"/>
          <w:rtl/>
        </w:rPr>
        <w:tab/>
        <w:t xml:space="preserve">אנחנו מתחייבים שלא נביא את זה לדיון לפני שתדון בזה ועדת השרים לחקיקה, זה מובן מאליו. </w:t>
      </w:r>
    </w:p>
    <w:p w14:paraId="4D4D8E96" w14:textId="77777777" w:rsidR="00DA4650" w:rsidRPr="00DA4650" w:rsidRDefault="00DA4650" w:rsidP="00DA4650">
      <w:pPr>
        <w:bidi/>
        <w:jc w:val="both"/>
        <w:rPr>
          <w:rFonts w:cs="David" w:hint="cs"/>
          <w:rtl/>
        </w:rPr>
      </w:pPr>
    </w:p>
    <w:p w14:paraId="3363E7B6"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1ABCF514" w14:textId="77777777" w:rsidR="00DA4650" w:rsidRPr="00DA4650" w:rsidRDefault="00DA4650" w:rsidP="00DA4650">
      <w:pPr>
        <w:bidi/>
        <w:jc w:val="both"/>
        <w:rPr>
          <w:rFonts w:cs="David" w:hint="cs"/>
          <w:u w:val="single"/>
          <w:rtl/>
        </w:rPr>
      </w:pPr>
    </w:p>
    <w:p w14:paraId="5E12D070" w14:textId="77777777" w:rsidR="00DA4650" w:rsidRPr="00DA4650" w:rsidRDefault="00DA4650" w:rsidP="00DA4650">
      <w:pPr>
        <w:bidi/>
        <w:jc w:val="both"/>
        <w:rPr>
          <w:rFonts w:cs="David" w:hint="cs"/>
          <w:rtl/>
        </w:rPr>
      </w:pPr>
      <w:r w:rsidRPr="00DA4650">
        <w:rPr>
          <w:rFonts w:cs="David" w:hint="cs"/>
          <w:rtl/>
        </w:rPr>
        <w:tab/>
        <w:t>יש לך ציפיות מוועדת השרים?</w:t>
      </w:r>
    </w:p>
    <w:p w14:paraId="12D3402B" w14:textId="77777777" w:rsidR="00DA4650" w:rsidRPr="00DA4650" w:rsidRDefault="00DA4650" w:rsidP="00DA4650">
      <w:pPr>
        <w:bidi/>
        <w:jc w:val="both"/>
        <w:rPr>
          <w:rFonts w:cs="David" w:hint="cs"/>
          <w:rtl/>
        </w:rPr>
      </w:pPr>
    </w:p>
    <w:p w14:paraId="4D515F2D" w14:textId="77777777" w:rsidR="00DA4650" w:rsidRPr="00DA4650" w:rsidRDefault="00DA4650" w:rsidP="00DA4650">
      <w:pPr>
        <w:bidi/>
        <w:jc w:val="both"/>
        <w:rPr>
          <w:rFonts w:cs="David" w:hint="cs"/>
          <w:rtl/>
        </w:rPr>
      </w:pPr>
      <w:r w:rsidRPr="00DA4650">
        <w:rPr>
          <w:rFonts w:cs="David" w:hint="cs"/>
          <w:u w:val="single"/>
          <w:rtl/>
        </w:rPr>
        <w:t>משה גפני:</w:t>
      </w:r>
    </w:p>
    <w:p w14:paraId="45BD2BF8" w14:textId="77777777" w:rsidR="00DA4650" w:rsidRPr="00DA4650" w:rsidRDefault="00DA4650" w:rsidP="00DA4650">
      <w:pPr>
        <w:bidi/>
        <w:jc w:val="both"/>
        <w:rPr>
          <w:rFonts w:cs="David" w:hint="cs"/>
          <w:rtl/>
        </w:rPr>
      </w:pPr>
    </w:p>
    <w:p w14:paraId="054CB525" w14:textId="77777777" w:rsidR="00DA4650" w:rsidRPr="00DA4650" w:rsidRDefault="00DA4650" w:rsidP="00DA4650">
      <w:pPr>
        <w:bidi/>
        <w:jc w:val="both"/>
        <w:rPr>
          <w:rFonts w:cs="David" w:hint="cs"/>
          <w:rtl/>
        </w:rPr>
      </w:pPr>
      <w:r w:rsidRPr="00DA4650">
        <w:rPr>
          <w:rFonts w:cs="David" w:hint="cs"/>
          <w:rtl/>
        </w:rPr>
        <w:tab/>
        <w:t xml:space="preserve">בלעדי ועדת השרים לחקיקה, אם זה לא ישוחרר מחובת הנחה, אנחנו גם לא יכולים להתחיל את התהליך שחייבים להתחיל אותו מהר. נבקש מאנשי ש"ס, שהם בקואליציה, שהעניין נוגע גם לבתי הספר שלהם, שידאגו שוועדת שרים לחקיקה תאשר זאת. אנחנו מתחייבים שבלי זה לא נתקדם. </w:t>
      </w:r>
    </w:p>
    <w:p w14:paraId="6ACDFD11" w14:textId="77777777" w:rsidR="00DA4650" w:rsidRPr="00DA4650" w:rsidRDefault="00DA4650" w:rsidP="00DA4650">
      <w:pPr>
        <w:bidi/>
        <w:jc w:val="both"/>
        <w:rPr>
          <w:rFonts w:cs="David" w:hint="cs"/>
          <w:rtl/>
        </w:rPr>
      </w:pPr>
    </w:p>
    <w:p w14:paraId="7B7270F4"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064438A" w14:textId="77777777" w:rsidR="00DA4650" w:rsidRPr="00DA4650" w:rsidRDefault="00DA4650" w:rsidP="00DA4650">
      <w:pPr>
        <w:bidi/>
        <w:jc w:val="both"/>
        <w:rPr>
          <w:rFonts w:cs="David" w:hint="cs"/>
          <w:rtl/>
        </w:rPr>
      </w:pPr>
    </w:p>
    <w:p w14:paraId="517FEB8F" w14:textId="77777777" w:rsidR="00DA4650" w:rsidRPr="00DA4650" w:rsidRDefault="00DA4650" w:rsidP="00DA4650">
      <w:pPr>
        <w:bidi/>
        <w:ind w:firstLine="567"/>
        <w:jc w:val="both"/>
        <w:rPr>
          <w:rFonts w:cs="David" w:hint="cs"/>
          <w:rtl/>
        </w:rPr>
      </w:pPr>
      <w:r w:rsidRPr="00DA4650">
        <w:rPr>
          <w:rFonts w:cs="David" w:hint="cs"/>
          <w:rtl/>
        </w:rPr>
        <w:t>אני מודה לך. חבר הכנסת רביץ, יש לך משהו להוסיף?</w:t>
      </w:r>
    </w:p>
    <w:p w14:paraId="337CB27A" w14:textId="77777777" w:rsidR="00DA4650" w:rsidRPr="00DA4650" w:rsidRDefault="00DA4650" w:rsidP="00DA4650">
      <w:pPr>
        <w:bidi/>
        <w:jc w:val="both"/>
        <w:rPr>
          <w:rFonts w:cs="David" w:hint="cs"/>
          <w:rtl/>
        </w:rPr>
      </w:pPr>
    </w:p>
    <w:p w14:paraId="51D7D0E1" w14:textId="77777777" w:rsidR="00DA4650" w:rsidRPr="00DA4650" w:rsidRDefault="00DA4650" w:rsidP="00DA4650">
      <w:pPr>
        <w:bidi/>
        <w:jc w:val="both"/>
        <w:rPr>
          <w:rFonts w:cs="David" w:hint="cs"/>
          <w:rtl/>
        </w:rPr>
      </w:pPr>
      <w:r w:rsidRPr="00DA4650">
        <w:rPr>
          <w:rFonts w:cs="David" w:hint="cs"/>
          <w:u w:val="single"/>
          <w:rtl/>
        </w:rPr>
        <w:t>אברהם רביץ:</w:t>
      </w:r>
    </w:p>
    <w:p w14:paraId="5F752A6B" w14:textId="77777777" w:rsidR="00DA4650" w:rsidRPr="00DA4650" w:rsidRDefault="00DA4650" w:rsidP="00DA4650">
      <w:pPr>
        <w:bidi/>
        <w:jc w:val="both"/>
        <w:rPr>
          <w:rFonts w:cs="David" w:hint="cs"/>
          <w:rtl/>
        </w:rPr>
      </w:pPr>
    </w:p>
    <w:p w14:paraId="2CE92D2E" w14:textId="77777777" w:rsidR="00DA4650" w:rsidRPr="00DA4650" w:rsidRDefault="00DA4650" w:rsidP="00DA4650">
      <w:pPr>
        <w:bidi/>
        <w:jc w:val="both"/>
        <w:rPr>
          <w:rFonts w:cs="David" w:hint="cs"/>
          <w:rtl/>
        </w:rPr>
      </w:pPr>
      <w:r w:rsidRPr="00DA4650">
        <w:rPr>
          <w:rFonts w:cs="David" w:hint="cs"/>
          <w:rtl/>
        </w:rPr>
        <w:tab/>
        <w:t xml:space="preserve">חבר הכנסת מרציאנו שאל מדוע זה דחוף. כבר עכשיו, מיום שישי, יש כ-17,000 תלמידים שלא מנקים את בתי הספר שלהם ואת הכיתות שלהם. המורים והמנהלים שלחו חוזר להורים וביקשו שיציידו את התלמידים בנייר טואלט, באקונומיקה ובדברים מהסוג הזה. מדובר על רשת בירושלים, וזה יתפשט לכל הארץ. </w:t>
      </w:r>
    </w:p>
    <w:p w14:paraId="0876FD2E" w14:textId="77777777" w:rsidR="00DA4650" w:rsidRPr="00DA4650" w:rsidRDefault="00DA4650" w:rsidP="00DA4650">
      <w:pPr>
        <w:bidi/>
        <w:jc w:val="both"/>
        <w:rPr>
          <w:rFonts w:cs="David" w:hint="cs"/>
          <w:rtl/>
        </w:rPr>
      </w:pPr>
    </w:p>
    <w:p w14:paraId="57DB7B6B" w14:textId="77777777" w:rsidR="00DA4650" w:rsidRPr="00DA4650" w:rsidRDefault="00DA4650" w:rsidP="00DA4650">
      <w:pPr>
        <w:bidi/>
        <w:jc w:val="both"/>
        <w:rPr>
          <w:rFonts w:cs="David" w:hint="cs"/>
          <w:rtl/>
        </w:rPr>
      </w:pPr>
      <w:r w:rsidRPr="00DA4650">
        <w:rPr>
          <w:rFonts w:cs="David" w:hint="cs"/>
          <w:u w:val="single"/>
          <w:rtl/>
        </w:rPr>
        <w:t>יעקב מרגי:</w:t>
      </w:r>
    </w:p>
    <w:p w14:paraId="1A1A8A12" w14:textId="77777777" w:rsidR="00DA4650" w:rsidRPr="00DA4650" w:rsidRDefault="00DA4650" w:rsidP="00DA4650">
      <w:pPr>
        <w:bidi/>
        <w:jc w:val="both"/>
        <w:rPr>
          <w:rFonts w:cs="David" w:hint="cs"/>
          <w:rtl/>
        </w:rPr>
      </w:pPr>
    </w:p>
    <w:p w14:paraId="072F91FC" w14:textId="77777777" w:rsidR="00DA4650" w:rsidRPr="00DA4650" w:rsidRDefault="00DA4650" w:rsidP="00DA4650">
      <w:pPr>
        <w:bidi/>
        <w:jc w:val="both"/>
        <w:rPr>
          <w:rFonts w:cs="David" w:hint="cs"/>
          <w:rtl/>
        </w:rPr>
      </w:pPr>
      <w:r w:rsidRPr="00DA4650">
        <w:rPr>
          <w:rFonts w:cs="David" w:hint="cs"/>
          <w:rtl/>
        </w:rPr>
        <w:tab/>
        <w:t>חבל שאמנון דה-הרטוך לא היה לפני 50 שנה.</w:t>
      </w:r>
    </w:p>
    <w:p w14:paraId="470021ED" w14:textId="77777777" w:rsidR="00DA4650" w:rsidRPr="00DA4650" w:rsidRDefault="00DA4650" w:rsidP="00DA4650">
      <w:pPr>
        <w:bidi/>
        <w:jc w:val="both"/>
        <w:rPr>
          <w:rFonts w:cs="David" w:hint="cs"/>
          <w:rtl/>
        </w:rPr>
      </w:pPr>
    </w:p>
    <w:p w14:paraId="6B224F78" w14:textId="77777777" w:rsidR="00DA4650" w:rsidRPr="00DA4650" w:rsidRDefault="00DA4650" w:rsidP="00DA4650">
      <w:pPr>
        <w:bidi/>
        <w:jc w:val="both"/>
        <w:rPr>
          <w:rFonts w:cs="David" w:hint="cs"/>
          <w:u w:val="single"/>
          <w:rtl/>
        </w:rPr>
      </w:pPr>
      <w:r w:rsidRPr="00DA4650">
        <w:rPr>
          <w:rFonts w:cs="David" w:hint="cs"/>
          <w:u w:val="single"/>
          <w:rtl/>
        </w:rPr>
        <w:t>אביגדור יצחקי:</w:t>
      </w:r>
    </w:p>
    <w:p w14:paraId="1E4FAEA6" w14:textId="77777777" w:rsidR="00DA4650" w:rsidRPr="00DA4650" w:rsidRDefault="00DA4650" w:rsidP="00DA4650">
      <w:pPr>
        <w:bidi/>
        <w:jc w:val="both"/>
        <w:rPr>
          <w:rFonts w:cs="David" w:hint="cs"/>
          <w:rtl/>
        </w:rPr>
      </w:pPr>
    </w:p>
    <w:p w14:paraId="71EBDA1D" w14:textId="77777777" w:rsidR="00DA4650" w:rsidRPr="00DA4650" w:rsidRDefault="00DA4650" w:rsidP="00DA4650">
      <w:pPr>
        <w:bidi/>
        <w:jc w:val="both"/>
        <w:rPr>
          <w:rFonts w:cs="David" w:hint="cs"/>
          <w:rtl/>
        </w:rPr>
      </w:pPr>
      <w:r w:rsidRPr="00DA4650">
        <w:rPr>
          <w:rFonts w:cs="David" w:hint="cs"/>
          <w:rtl/>
        </w:rPr>
        <w:tab/>
        <w:t xml:space="preserve">אחרי זה מסובבים את המילים על דה-הרטוך בפרוטוקול על שמי. </w:t>
      </w:r>
    </w:p>
    <w:p w14:paraId="001B7324" w14:textId="77777777" w:rsidR="00DA4650" w:rsidRPr="00DA4650" w:rsidRDefault="00DA4650" w:rsidP="00DA4650">
      <w:pPr>
        <w:bidi/>
        <w:jc w:val="both"/>
        <w:rPr>
          <w:rFonts w:cs="David" w:hint="cs"/>
          <w:rtl/>
        </w:rPr>
      </w:pPr>
    </w:p>
    <w:p w14:paraId="381CCF12" w14:textId="77777777" w:rsidR="00DA4650" w:rsidRPr="00DA4650" w:rsidRDefault="00DA4650" w:rsidP="00DA4650">
      <w:pPr>
        <w:bidi/>
        <w:jc w:val="both"/>
        <w:rPr>
          <w:rFonts w:cs="David" w:hint="cs"/>
          <w:rtl/>
        </w:rPr>
      </w:pPr>
      <w:r w:rsidRPr="00DA4650">
        <w:rPr>
          <w:rFonts w:cs="David" w:hint="cs"/>
          <w:u w:val="single"/>
          <w:rtl/>
        </w:rPr>
        <w:t>אברהם רביץ:</w:t>
      </w:r>
    </w:p>
    <w:p w14:paraId="4440B8B6" w14:textId="77777777" w:rsidR="00DA4650" w:rsidRPr="00DA4650" w:rsidRDefault="00DA4650" w:rsidP="00DA4650">
      <w:pPr>
        <w:bidi/>
        <w:jc w:val="both"/>
        <w:rPr>
          <w:rFonts w:cs="David" w:hint="cs"/>
          <w:rtl/>
        </w:rPr>
      </w:pPr>
    </w:p>
    <w:p w14:paraId="01FAF7CF" w14:textId="77777777" w:rsidR="00DA4650" w:rsidRPr="00DA4650" w:rsidRDefault="00DA4650" w:rsidP="00DA4650">
      <w:pPr>
        <w:bidi/>
        <w:jc w:val="both"/>
        <w:rPr>
          <w:rFonts w:cs="David" w:hint="cs"/>
          <w:rtl/>
        </w:rPr>
      </w:pPr>
      <w:r w:rsidRPr="00DA4650">
        <w:rPr>
          <w:rFonts w:cs="David" w:hint="cs"/>
          <w:rtl/>
        </w:rPr>
        <w:tab/>
        <w:t xml:space="preserve">מאחר שהדבר הזה יותר מדחוף, אנחנו מבקשים לפטור. אני רוצה לציין שזו הצעת חוק, אנחנו מסייעים בידי הממשלה. הממשלה בעד הצעת החוק, הזאת או האחרת. אחת הסיבות שיש שתי הצעות חוק היא שאיננו יודעים באיזו הצעה הממשלה תבחר. ברעיון עצמו הממשלה מתכוונת לתמוך. </w:t>
      </w:r>
    </w:p>
    <w:p w14:paraId="140183F0" w14:textId="77777777" w:rsidR="00DA4650" w:rsidRPr="00DA4650" w:rsidRDefault="00DA4650" w:rsidP="00DA4650">
      <w:pPr>
        <w:bidi/>
        <w:jc w:val="both"/>
        <w:rPr>
          <w:rFonts w:cs="David" w:hint="cs"/>
          <w:rtl/>
        </w:rPr>
      </w:pPr>
    </w:p>
    <w:p w14:paraId="192F4976" w14:textId="77777777" w:rsidR="00DA4650" w:rsidRPr="00DA4650" w:rsidRDefault="00DA4650" w:rsidP="00DA4650">
      <w:pPr>
        <w:bidi/>
        <w:jc w:val="both"/>
        <w:rPr>
          <w:rFonts w:cs="David" w:hint="cs"/>
          <w:rtl/>
        </w:rPr>
      </w:pPr>
      <w:r w:rsidRPr="00DA4650">
        <w:rPr>
          <w:rFonts w:cs="David" w:hint="cs"/>
          <w:u w:val="single"/>
          <w:rtl/>
        </w:rPr>
        <w:t>אבשלום וילן:</w:t>
      </w:r>
    </w:p>
    <w:p w14:paraId="4621F1FC" w14:textId="77777777" w:rsidR="00DA4650" w:rsidRPr="00DA4650" w:rsidRDefault="00DA4650" w:rsidP="00DA4650">
      <w:pPr>
        <w:bidi/>
        <w:jc w:val="both"/>
        <w:rPr>
          <w:rFonts w:cs="David" w:hint="cs"/>
          <w:rtl/>
        </w:rPr>
      </w:pPr>
    </w:p>
    <w:p w14:paraId="1F4D1A47" w14:textId="77777777" w:rsidR="00DA4650" w:rsidRPr="00DA4650" w:rsidRDefault="00DA4650" w:rsidP="00DA4650">
      <w:pPr>
        <w:bidi/>
        <w:ind w:firstLine="567"/>
        <w:jc w:val="both"/>
        <w:rPr>
          <w:rFonts w:cs="David" w:hint="cs"/>
          <w:rtl/>
        </w:rPr>
      </w:pPr>
      <w:r w:rsidRPr="00DA4650">
        <w:rPr>
          <w:rFonts w:cs="David" w:hint="cs"/>
          <w:rtl/>
        </w:rPr>
        <w:t>ועדת שרים לענייני חקיקה כבר דנה בזה? יש עמדת ממשלה?</w:t>
      </w:r>
    </w:p>
    <w:p w14:paraId="6BF5E570" w14:textId="77777777" w:rsidR="00DA4650" w:rsidRPr="00DA4650" w:rsidRDefault="00DA4650" w:rsidP="00DA4650">
      <w:pPr>
        <w:bidi/>
        <w:jc w:val="both"/>
        <w:rPr>
          <w:rFonts w:cs="David" w:hint="cs"/>
          <w:rtl/>
        </w:rPr>
      </w:pPr>
    </w:p>
    <w:p w14:paraId="536FFD1C" w14:textId="77777777" w:rsidR="00DA4650" w:rsidRPr="00DA4650" w:rsidRDefault="00DA4650" w:rsidP="00DA4650">
      <w:pPr>
        <w:bidi/>
        <w:jc w:val="both"/>
        <w:rPr>
          <w:rFonts w:cs="David" w:hint="cs"/>
          <w:rtl/>
        </w:rPr>
      </w:pPr>
      <w:r w:rsidRPr="00DA4650">
        <w:rPr>
          <w:rFonts w:cs="David" w:hint="cs"/>
          <w:u w:val="single"/>
          <w:rtl/>
        </w:rPr>
        <w:t>יעקב מרגי:</w:t>
      </w:r>
    </w:p>
    <w:p w14:paraId="0A4E0C18" w14:textId="77777777" w:rsidR="00DA4650" w:rsidRPr="00DA4650" w:rsidRDefault="00DA4650" w:rsidP="00DA4650">
      <w:pPr>
        <w:bidi/>
        <w:jc w:val="both"/>
        <w:rPr>
          <w:rFonts w:cs="David" w:hint="cs"/>
          <w:rtl/>
        </w:rPr>
      </w:pPr>
    </w:p>
    <w:p w14:paraId="6F329DED" w14:textId="77777777" w:rsidR="00DA4650" w:rsidRPr="00DA4650" w:rsidRDefault="00DA4650" w:rsidP="00DA4650">
      <w:pPr>
        <w:bidi/>
        <w:jc w:val="both"/>
        <w:rPr>
          <w:rFonts w:cs="David" w:hint="cs"/>
          <w:rtl/>
        </w:rPr>
      </w:pPr>
      <w:r w:rsidRPr="00DA4650">
        <w:rPr>
          <w:rFonts w:cs="David" w:hint="cs"/>
          <w:rtl/>
        </w:rPr>
        <w:tab/>
        <w:t xml:space="preserve">אם היית מקשיב, לא היית שואל. </w:t>
      </w:r>
    </w:p>
    <w:p w14:paraId="03E1898F" w14:textId="77777777" w:rsidR="00DA4650" w:rsidRPr="00DA4650" w:rsidRDefault="00DA4650" w:rsidP="00DA4650">
      <w:pPr>
        <w:bidi/>
        <w:jc w:val="both"/>
        <w:rPr>
          <w:rFonts w:cs="David" w:hint="cs"/>
          <w:rtl/>
        </w:rPr>
      </w:pPr>
    </w:p>
    <w:p w14:paraId="7E66DB2F" w14:textId="77777777" w:rsidR="00DA4650" w:rsidRPr="00DA4650" w:rsidRDefault="00DA4650" w:rsidP="00DA4650">
      <w:pPr>
        <w:bidi/>
        <w:jc w:val="both"/>
        <w:rPr>
          <w:rFonts w:cs="David" w:hint="cs"/>
          <w:rtl/>
        </w:rPr>
      </w:pPr>
      <w:r w:rsidRPr="00DA4650">
        <w:rPr>
          <w:rFonts w:cs="David" w:hint="cs"/>
          <w:u w:val="single"/>
          <w:rtl/>
        </w:rPr>
        <w:t>אברהם רביץ:</w:t>
      </w:r>
    </w:p>
    <w:p w14:paraId="4AF388AB" w14:textId="77777777" w:rsidR="00DA4650" w:rsidRPr="00DA4650" w:rsidRDefault="00DA4650" w:rsidP="00DA4650">
      <w:pPr>
        <w:bidi/>
        <w:jc w:val="both"/>
        <w:rPr>
          <w:rFonts w:cs="David" w:hint="cs"/>
          <w:rtl/>
        </w:rPr>
      </w:pPr>
    </w:p>
    <w:p w14:paraId="7BCEE5DA" w14:textId="77777777" w:rsidR="00DA4650" w:rsidRPr="00DA4650" w:rsidRDefault="00DA4650" w:rsidP="00DA4650">
      <w:pPr>
        <w:bidi/>
        <w:jc w:val="both"/>
        <w:rPr>
          <w:rFonts w:cs="David" w:hint="cs"/>
          <w:rtl/>
        </w:rPr>
      </w:pPr>
      <w:r w:rsidRPr="00DA4650">
        <w:rPr>
          <w:rFonts w:cs="David" w:hint="cs"/>
          <w:rtl/>
        </w:rPr>
        <w:tab/>
        <w:t xml:space="preserve">הדברים ייעשו בתיאום מלא, אנחנו מחכים. </w:t>
      </w:r>
    </w:p>
    <w:p w14:paraId="4B54E550" w14:textId="77777777" w:rsidR="00DA4650" w:rsidRPr="00DA4650" w:rsidRDefault="00DA4650" w:rsidP="00DA4650">
      <w:pPr>
        <w:bidi/>
        <w:jc w:val="both"/>
        <w:rPr>
          <w:rFonts w:cs="David" w:hint="cs"/>
          <w:rtl/>
        </w:rPr>
      </w:pPr>
    </w:p>
    <w:p w14:paraId="12EE177D" w14:textId="77777777" w:rsidR="00DA4650" w:rsidRPr="00DA4650" w:rsidRDefault="00DA4650" w:rsidP="00DA4650">
      <w:pPr>
        <w:bidi/>
        <w:jc w:val="both"/>
        <w:rPr>
          <w:rFonts w:cs="David" w:hint="cs"/>
          <w:rtl/>
        </w:rPr>
      </w:pPr>
      <w:r w:rsidRPr="00DA4650">
        <w:rPr>
          <w:rFonts w:cs="David" w:hint="cs"/>
          <w:u w:val="single"/>
          <w:rtl/>
        </w:rPr>
        <w:t>יורם מרציאנו:</w:t>
      </w:r>
    </w:p>
    <w:p w14:paraId="5307DFB0" w14:textId="77777777" w:rsidR="00DA4650" w:rsidRPr="00DA4650" w:rsidRDefault="00DA4650" w:rsidP="00DA4650">
      <w:pPr>
        <w:bidi/>
        <w:jc w:val="both"/>
        <w:rPr>
          <w:rFonts w:cs="David" w:hint="cs"/>
          <w:rtl/>
        </w:rPr>
      </w:pPr>
    </w:p>
    <w:p w14:paraId="701D5580" w14:textId="77777777" w:rsidR="00DA4650" w:rsidRPr="00DA4650" w:rsidRDefault="00DA4650" w:rsidP="00DA4650">
      <w:pPr>
        <w:bidi/>
        <w:jc w:val="both"/>
        <w:rPr>
          <w:rFonts w:cs="David" w:hint="cs"/>
          <w:rtl/>
        </w:rPr>
      </w:pPr>
      <w:r w:rsidRPr="00DA4650">
        <w:rPr>
          <w:rFonts w:cs="David" w:hint="cs"/>
          <w:rtl/>
        </w:rPr>
        <w:tab/>
        <w:t>דיברתם עם מרכז השלטון המקומי?</w:t>
      </w:r>
    </w:p>
    <w:p w14:paraId="3066054A" w14:textId="77777777" w:rsidR="00DA4650" w:rsidRPr="00DA4650" w:rsidRDefault="00DA4650" w:rsidP="00DA4650">
      <w:pPr>
        <w:bidi/>
        <w:jc w:val="both"/>
        <w:rPr>
          <w:rFonts w:cs="David" w:hint="cs"/>
          <w:rtl/>
        </w:rPr>
      </w:pPr>
    </w:p>
    <w:p w14:paraId="54E5B00A" w14:textId="77777777" w:rsidR="00DA4650" w:rsidRPr="00DA4650" w:rsidRDefault="00DA4650" w:rsidP="00DA4650">
      <w:pPr>
        <w:bidi/>
        <w:jc w:val="both"/>
        <w:rPr>
          <w:rFonts w:cs="David" w:hint="cs"/>
          <w:rtl/>
        </w:rPr>
      </w:pPr>
      <w:r w:rsidRPr="00DA4650">
        <w:rPr>
          <w:rFonts w:cs="David" w:hint="cs"/>
          <w:u w:val="single"/>
          <w:rtl/>
        </w:rPr>
        <w:t>משה גפני:</w:t>
      </w:r>
    </w:p>
    <w:p w14:paraId="0A9F4667" w14:textId="77777777" w:rsidR="00DA4650" w:rsidRPr="00DA4650" w:rsidRDefault="00DA4650" w:rsidP="00DA4650">
      <w:pPr>
        <w:bidi/>
        <w:jc w:val="both"/>
        <w:rPr>
          <w:rFonts w:cs="David" w:hint="cs"/>
          <w:rtl/>
        </w:rPr>
      </w:pPr>
    </w:p>
    <w:p w14:paraId="1B5C9DEF" w14:textId="77777777" w:rsidR="00DA4650" w:rsidRPr="00DA4650" w:rsidRDefault="00DA4650" w:rsidP="00DA4650">
      <w:pPr>
        <w:bidi/>
        <w:jc w:val="both"/>
        <w:rPr>
          <w:rFonts w:cs="David" w:hint="cs"/>
          <w:rtl/>
        </w:rPr>
      </w:pPr>
      <w:r w:rsidRPr="00DA4650">
        <w:rPr>
          <w:rFonts w:cs="David" w:hint="cs"/>
          <w:rtl/>
        </w:rPr>
        <w:tab/>
        <w:t xml:space="preserve">זה חלק מהעניין. </w:t>
      </w:r>
    </w:p>
    <w:p w14:paraId="4B239C5C" w14:textId="77777777" w:rsidR="00DA4650" w:rsidRPr="00DA4650" w:rsidRDefault="00DA4650" w:rsidP="00DA4650">
      <w:pPr>
        <w:bidi/>
        <w:jc w:val="both"/>
        <w:rPr>
          <w:rFonts w:cs="David" w:hint="cs"/>
          <w:rtl/>
        </w:rPr>
      </w:pPr>
    </w:p>
    <w:p w14:paraId="30325AA7" w14:textId="77777777" w:rsidR="00DA4650" w:rsidRPr="00DA4650" w:rsidRDefault="00DA4650" w:rsidP="00DA4650">
      <w:pPr>
        <w:bidi/>
        <w:jc w:val="both"/>
        <w:rPr>
          <w:rFonts w:cs="David" w:hint="cs"/>
          <w:rtl/>
        </w:rPr>
      </w:pPr>
      <w:r w:rsidRPr="00DA4650">
        <w:rPr>
          <w:rFonts w:cs="David" w:hint="cs"/>
          <w:u w:val="single"/>
          <w:rtl/>
        </w:rPr>
        <w:t>אברהם רביץ:</w:t>
      </w:r>
    </w:p>
    <w:p w14:paraId="16CC7B5B" w14:textId="77777777" w:rsidR="00DA4650" w:rsidRPr="00DA4650" w:rsidRDefault="00DA4650" w:rsidP="00DA4650">
      <w:pPr>
        <w:bidi/>
        <w:jc w:val="both"/>
        <w:rPr>
          <w:rFonts w:cs="David" w:hint="cs"/>
          <w:rtl/>
        </w:rPr>
      </w:pPr>
    </w:p>
    <w:p w14:paraId="3DA51EDC" w14:textId="77777777" w:rsidR="00DA4650" w:rsidRPr="00DA4650" w:rsidRDefault="00DA4650" w:rsidP="00DA4650">
      <w:pPr>
        <w:bidi/>
        <w:ind w:firstLine="567"/>
        <w:jc w:val="both"/>
        <w:rPr>
          <w:rFonts w:cs="David" w:hint="cs"/>
          <w:rtl/>
        </w:rPr>
      </w:pPr>
      <w:r w:rsidRPr="00DA4650">
        <w:rPr>
          <w:rFonts w:cs="David" w:hint="cs"/>
          <w:rtl/>
        </w:rPr>
        <w:t xml:space="preserve">זה יעזור לשר נהרי, שעמל על הכנת חוק. אבל לפעמים חוק ממשלתי מסובך ומורכב בהרבה. </w:t>
      </w:r>
    </w:p>
    <w:p w14:paraId="029DBEBC" w14:textId="77777777" w:rsidR="00DA4650" w:rsidRPr="00DA4650" w:rsidRDefault="00DA4650" w:rsidP="00DA4650">
      <w:pPr>
        <w:bidi/>
        <w:jc w:val="both"/>
        <w:rPr>
          <w:rFonts w:cs="David" w:hint="cs"/>
          <w:rtl/>
        </w:rPr>
      </w:pPr>
    </w:p>
    <w:p w14:paraId="78AAD97B"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4D6643D0" w14:textId="77777777" w:rsidR="00DA4650" w:rsidRPr="00DA4650" w:rsidRDefault="00DA4650" w:rsidP="00DA4650">
      <w:pPr>
        <w:bidi/>
        <w:jc w:val="both"/>
        <w:rPr>
          <w:rFonts w:cs="David" w:hint="cs"/>
          <w:u w:val="single"/>
          <w:rtl/>
        </w:rPr>
      </w:pPr>
    </w:p>
    <w:p w14:paraId="67446458" w14:textId="77777777" w:rsidR="00DA4650" w:rsidRPr="00DA4650" w:rsidRDefault="00DA4650" w:rsidP="00DA4650">
      <w:pPr>
        <w:bidi/>
        <w:jc w:val="both"/>
        <w:rPr>
          <w:rFonts w:cs="David" w:hint="cs"/>
          <w:rtl/>
        </w:rPr>
      </w:pPr>
      <w:r w:rsidRPr="00DA4650">
        <w:rPr>
          <w:rFonts w:cs="David" w:hint="cs"/>
          <w:rtl/>
        </w:rPr>
        <w:tab/>
        <w:t xml:space="preserve">כמו בנושא בתי הדין הרבניים. </w:t>
      </w:r>
    </w:p>
    <w:p w14:paraId="45CA5F62" w14:textId="77777777" w:rsidR="00DA4650" w:rsidRPr="00DA4650" w:rsidRDefault="00DA4650" w:rsidP="00DA4650">
      <w:pPr>
        <w:bidi/>
        <w:jc w:val="both"/>
        <w:rPr>
          <w:rFonts w:cs="David" w:hint="cs"/>
          <w:rtl/>
        </w:rPr>
      </w:pPr>
    </w:p>
    <w:p w14:paraId="7FB9FD27"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D31B71C" w14:textId="77777777" w:rsidR="00DA4650" w:rsidRPr="00DA4650" w:rsidRDefault="00DA4650" w:rsidP="00DA4650">
      <w:pPr>
        <w:bidi/>
        <w:jc w:val="both"/>
        <w:rPr>
          <w:rFonts w:cs="David" w:hint="cs"/>
          <w:rtl/>
        </w:rPr>
      </w:pPr>
    </w:p>
    <w:p w14:paraId="174A5D0E" w14:textId="77777777" w:rsidR="00DA4650" w:rsidRPr="00DA4650" w:rsidRDefault="00DA4650" w:rsidP="00DA4650">
      <w:pPr>
        <w:bidi/>
        <w:jc w:val="both"/>
        <w:rPr>
          <w:rFonts w:cs="David" w:hint="cs"/>
          <w:rtl/>
        </w:rPr>
      </w:pPr>
      <w:r w:rsidRPr="00DA4650">
        <w:rPr>
          <w:rFonts w:cs="David" w:hint="cs"/>
          <w:rtl/>
        </w:rPr>
        <w:tab/>
        <w:t xml:space="preserve">תודה. משפט אחד, חבר הכנסת יצחקי. </w:t>
      </w:r>
    </w:p>
    <w:p w14:paraId="1AE09830" w14:textId="77777777" w:rsidR="00DA4650" w:rsidRPr="00DA4650" w:rsidRDefault="00DA4650" w:rsidP="00DA4650">
      <w:pPr>
        <w:bidi/>
        <w:jc w:val="both"/>
        <w:rPr>
          <w:rFonts w:cs="David" w:hint="cs"/>
          <w:rtl/>
        </w:rPr>
      </w:pPr>
    </w:p>
    <w:p w14:paraId="353B2275" w14:textId="77777777" w:rsidR="00DA4650" w:rsidRPr="00DA4650" w:rsidRDefault="00DA4650" w:rsidP="00DA4650">
      <w:pPr>
        <w:pStyle w:val="Heading5"/>
        <w:rPr>
          <w:rFonts w:hint="cs"/>
          <w:rtl/>
        </w:rPr>
      </w:pPr>
      <w:r w:rsidRPr="00DA4650">
        <w:rPr>
          <w:rFonts w:hint="cs"/>
          <w:u w:val="single"/>
          <w:rtl/>
        </w:rPr>
        <w:t>אביגדור יצחקי:</w:t>
      </w:r>
    </w:p>
    <w:p w14:paraId="38A5C51C" w14:textId="77777777" w:rsidR="00DA4650" w:rsidRPr="00DA4650" w:rsidRDefault="00DA4650" w:rsidP="00DA4650">
      <w:pPr>
        <w:bidi/>
        <w:jc w:val="both"/>
        <w:rPr>
          <w:rFonts w:cs="David" w:hint="cs"/>
          <w:rtl/>
        </w:rPr>
      </w:pPr>
      <w:r w:rsidRPr="00DA4650">
        <w:rPr>
          <w:rFonts w:cs="David" w:hint="cs"/>
          <w:rtl/>
        </w:rPr>
        <w:tab/>
      </w:r>
    </w:p>
    <w:p w14:paraId="4A879E82" w14:textId="77777777" w:rsidR="00DA4650" w:rsidRPr="00DA4650" w:rsidRDefault="00DA4650" w:rsidP="00DA4650">
      <w:pPr>
        <w:bidi/>
        <w:ind w:firstLine="567"/>
        <w:jc w:val="both"/>
        <w:rPr>
          <w:rFonts w:cs="David" w:hint="cs"/>
          <w:rtl/>
        </w:rPr>
      </w:pPr>
      <w:r w:rsidRPr="00DA4650">
        <w:rPr>
          <w:rFonts w:cs="David" w:hint="cs"/>
          <w:rtl/>
        </w:rPr>
        <w:t xml:space="preserve">בכל פעם שאת נותנת לי רשות דיבור את אומרת "משפט אחד", "שני משפטים". אני מאריך בדיבור? </w:t>
      </w:r>
    </w:p>
    <w:p w14:paraId="4FD8CB2D" w14:textId="77777777" w:rsidR="00DA4650" w:rsidRPr="00DA4650" w:rsidRDefault="00DA4650" w:rsidP="00DA4650">
      <w:pPr>
        <w:bidi/>
        <w:jc w:val="both"/>
        <w:rPr>
          <w:rFonts w:cs="David" w:hint="cs"/>
          <w:rtl/>
        </w:rPr>
      </w:pPr>
    </w:p>
    <w:p w14:paraId="4AF7510B"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CECE8B8" w14:textId="77777777" w:rsidR="00DA4650" w:rsidRPr="00DA4650" w:rsidRDefault="00DA4650" w:rsidP="00DA4650">
      <w:pPr>
        <w:bidi/>
        <w:jc w:val="both"/>
        <w:rPr>
          <w:rFonts w:cs="David" w:hint="cs"/>
          <w:rtl/>
        </w:rPr>
      </w:pPr>
    </w:p>
    <w:p w14:paraId="77A88686" w14:textId="77777777" w:rsidR="00DA4650" w:rsidRPr="00DA4650" w:rsidRDefault="00DA4650" w:rsidP="00DA4650">
      <w:pPr>
        <w:bidi/>
        <w:ind w:firstLine="567"/>
        <w:jc w:val="both"/>
        <w:rPr>
          <w:rFonts w:cs="David" w:hint="cs"/>
          <w:rtl/>
        </w:rPr>
      </w:pPr>
      <w:r w:rsidRPr="00DA4650">
        <w:rPr>
          <w:rFonts w:cs="David" w:hint="cs"/>
          <w:rtl/>
        </w:rPr>
        <w:t xml:space="preserve">בדרך כלל לא. </w:t>
      </w:r>
    </w:p>
    <w:p w14:paraId="173DBEEA" w14:textId="77777777" w:rsidR="00DA4650" w:rsidRPr="00DA4650" w:rsidRDefault="00DA4650" w:rsidP="00DA4650">
      <w:pPr>
        <w:bidi/>
        <w:jc w:val="both"/>
        <w:rPr>
          <w:rFonts w:cs="David" w:hint="cs"/>
          <w:rtl/>
        </w:rPr>
      </w:pPr>
    </w:p>
    <w:p w14:paraId="36D1D0C7"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2A433DDB" w14:textId="77777777" w:rsidR="00DA4650" w:rsidRPr="00DA4650" w:rsidRDefault="00DA4650" w:rsidP="00DA4650">
      <w:pPr>
        <w:bidi/>
        <w:jc w:val="both"/>
        <w:rPr>
          <w:rFonts w:cs="David" w:hint="cs"/>
          <w:u w:val="single"/>
          <w:rtl/>
        </w:rPr>
      </w:pPr>
    </w:p>
    <w:p w14:paraId="70A8D30C" w14:textId="77777777" w:rsidR="00DA4650" w:rsidRPr="00DA4650" w:rsidRDefault="00DA4650" w:rsidP="00DA4650">
      <w:pPr>
        <w:bidi/>
        <w:jc w:val="both"/>
        <w:rPr>
          <w:rFonts w:cs="David" w:hint="cs"/>
          <w:rtl/>
        </w:rPr>
      </w:pPr>
      <w:r w:rsidRPr="00DA4650">
        <w:rPr>
          <w:rFonts w:cs="David" w:hint="cs"/>
          <w:rtl/>
        </w:rPr>
        <w:tab/>
        <w:t xml:space="preserve">אני מוותר על רשות הדיבור ומאפשר לאביגדור לדבר יותר. </w:t>
      </w:r>
    </w:p>
    <w:p w14:paraId="17B5610F" w14:textId="77777777" w:rsidR="00DA4650" w:rsidRPr="00DA4650" w:rsidRDefault="00DA4650" w:rsidP="00DA4650">
      <w:pPr>
        <w:bidi/>
        <w:jc w:val="both"/>
        <w:rPr>
          <w:rFonts w:cs="David" w:hint="cs"/>
          <w:rtl/>
        </w:rPr>
      </w:pPr>
    </w:p>
    <w:p w14:paraId="24592CEE" w14:textId="77777777" w:rsidR="00DA4650" w:rsidRPr="00DA4650" w:rsidRDefault="00DA4650" w:rsidP="00DA4650">
      <w:pPr>
        <w:bidi/>
        <w:jc w:val="both"/>
        <w:rPr>
          <w:rFonts w:cs="David" w:hint="cs"/>
          <w:u w:val="single"/>
          <w:rtl/>
        </w:rPr>
      </w:pPr>
      <w:r w:rsidRPr="00DA4650">
        <w:rPr>
          <w:rFonts w:cs="David" w:hint="cs"/>
          <w:u w:val="single"/>
          <w:rtl/>
        </w:rPr>
        <w:t>אביגדור יצחקי:</w:t>
      </w:r>
    </w:p>
    <w:p w14:paraId="0C1D6DF2" w14:textId="77777777" w:rsidR="00DA4650" w:rsidRPr="00DA4650" w:rsidRDefault="00DA4650" w:rsidP="00DA4650">
      <w:pPr>
        <w:bidi/>
        <w:jc w:val="both"/>
        <w:rPr>
          <w:rFonts w:cs="David" w:hint="cs"/>
          <w:rtl/>
        </w:rPr>
      </w:pPr>
    </w:p>
    <w:p w14:paraId="600F9B54" w14:textId="77777777" w:rsidR="00DA4650" w:rsidRPr="00DA4650" w:rsidRDefault="00DA4650" w:rsidP="00DA4650">
      <w:pPr>
        <w:bidi/>
        <w:ind w:firstLine="567"/>
        <w:jc w:val="both"/>
        <w:rPr>
          <w:rFonts w:cs="David" w:hint="cs"/>
          <w:rtl/>
        </w:rPr>
      </w:pPr>
      <w:r w:rsidRPr="00DA4650">
        <w:rPr>
          <w:rFonts w:cs="David" w:hint="cs"/>
          <w:rtl/>
        </w:rPr>
        <w:t xml:space="preserve">אני מכיר את המצב שחברי הכנסת גפני ורביץ מתארים, אני גם עוסק בזה במישורים אחרים. אני חושב שהנושא דחוף. </w:t>
      </w:r>
    </w:p>
    <w:p w14:paraId="51C6CB1E" w14:textId="77777777" w:rsidR="00DA4650" w:rsidRPr="00DA4650" w:rsidRDefault="00DA4650" w:rsidP="00DA4650">
      <w:pPr>
        <w:bidi/>
        <w:ind w:firstLine="567"/>
        <w:jc w:val="both"/>
        <w:rPr>
          <w:rFonts w:cs="David" w:hint="cs"/>
          <w:rtl/>
        </w:rPr>
      </w:pPr>
    </w:p>
    <w:p w14:paraId="526B236D" w14:textId="77777777" w:rsidR="00DA4650" w:rsidRPr="00DA4650" w:rsidRDefault="00DA4650" w:rsidP="00DA4650">
      <w:pPr>
        <w:bidi/>
        <w:ind w:firstLine="567"/>
        <w:jc w:val="both"/>
        <w:rPr>
          <w:rFonts w:cs="David" w:hint="cs"/>
          <w:rtl/>
        </w:rPr>
      </w:pPr>
      <w:r w:rsidRPr="00DA4650">
        <w:rPr>
          <w:rFonts w:cs="David" w:hint="cs"/>
          <w:rtl/>
        </w:rPr>
        <w:t xml:space="preserve">עם זאת, בשיחה מוקדמת מאתמול סיכמנו שקודם כול זה יובא לוועדת שרים לחקיקה, ואחר כך לקריאה טרומית. לדעתי נוסף על אישור הפטור מחובת הנחה, על ודעת הכנסת לקרוא לממשלת ישראל ולרשויות המקומיות לפעול. אני חושב שהנושא הזה בעייתי גם מבחינת ההעמסה התקציבית על הרשויות. </w:t>
      </w:r>
    </w:p>
    <w:p w14:paraId="733AEB28" w14:textId="77777777" w:rsidR="00DA4650" w:rsidRPr="00DA4650" w:rsidRDefault="00DA4650" w:rsidP="00DA4650">
      <w:pPr>
        <w:bidi/>
        <w:jc w:val="both"/>
        <w:rPr>
          <w:rFonts w:cs="David" w:hint="cs"/>
          <w:rtl/>
        </w:rPr>
      </w:pPr>
    </w:p>
    <w:p w14:paraId="365C4036" w14:textId="77777777" w:rsidR="00DA4650" w:rsidRPr="00DA4650" w:rsidRDefault="00DA4650" w:rsidP="00DA4650">
      <w:pPr>
        <w:bidi/>
        <w:jc w:val="both"/>
        <w:rPr>
          <w:rFonts w:cs="David" w:hint="cs"/>
          <w:rtl/>
        </w:rPr>
      </w:pPr>
      <w:r w:rsidRPr="00DA4650">
        <w:rPr>
          <w:rFonts w:cs="David" w:hint="cs"/>
          <w:u w:val="single"/>
          <w:rtl/>
        </w:rPr>
        <w:t>אברהם רביץ:</w:t>
      </w:r>
    </w:p>
    <w:p w14:paraId="0C183A00" w14:textId="77777777" w:rsidR="00DA4650" w:rsidRPr="00DA4650" w:rsidRDefault="00DA4650" w:rsidP="00DA4650">
      <w:pPr>
        <w:bidi/>
        <w:jc w:val="both"/>
        <w:rPr>
          <w:rFonts w:cs="David" w:hint="cs"/>
          <w:rtl/>
        </w:rPr>
      </w:pPr>
    </w:p>
    <w:p w14:paraId="1875D86F" w14:textId="77777777" w:rsidR="00DA4650" w:rsidRPr="00DA4650" w:rsidRDefault="00DA4650" w:rsidP="00DA4650">
      <w:pPr>
        <w:bidi/>
        <w:ind w:firstLine="567"/>
        <w:jc w:val="both"/>
        <w:rPr>
          <w:rFonts w:cs="David" w:hint="cs"/>
          <w:rtl/>
        </w:rPr>
      </w:pPr>
      <w:r w:rsidRPr="00DA4650">
        <w:rPr>
          <w:rFonts w:cs="David" w:hint="cs"/>
          <w:rtl/>
        </w:rPr>
        <w:t xml:space="preserve">לא, בכל יום שעובר הם מרוויחים. </w:t>
      </w:r>
    </w:p>
    <w:p w14:paraId="7BFCEA45" w14:textId="77777777" w:rsidR="00DA4650" w:rsidRPr="00DA4650" w:rsidRDefault="00DA4650" w:rsidP="00DA4650">
      <w:pPr>
        <w:bidi/>
        <w:jc w:val="both"/>
        <w:rPr>
          <w:rFonts w:cs="David" w:hint="cs"/>
          <w:rtl/>
        </w:rPr>
      </w:pPr>
    </w:p>
    <w:p w14:paraId="30B45200" w14:textId="77777777" w:rsidR="00DA4650" w:rsidRPr="00DA4650" w:rsidRDefault="00DA4650" w:rsidP="00DA4650">
      <w:pPr>
        <w:pStyle w:val="Heading5"/>
        <w:rPr>
          <w:rFonts w:hint="cs"/>
          <w:rtl/>
        </w:rPr>
      </w:pPr>
      <w:r w:rsidRPr="00DA4650">
        <w:rPr>
          <w:rFonts w:hint="cs"/>
          <w:u w:val="single"/>
          <w:rtl/>
        </w:rPr>
        <w:t>אביגדור יצחקי:</w:t>
      </w:r>
    </w:p>
    <w:p w14:paraId="10BAAA70" w14:textId="77777777" w:rsidR="00DA4650" w:rsidRPr="00DA4650" w:rsidRDefault="00DA4650" w:rsidP="00DA4650">
      <w:pPr>
        <w:pStyle w:val="Heading5"/>
        <w:rPr>
          <w:rFonts w:hint="cs"/>
          <w:rtl/>
        </w:rPr>
      </w:pPr>
    </w:p>
    <w:p w14:paraId="64293565" w14:textId="77777777" w:rsidR="00DA4650" w:rsidRPr="00DA4650" w:rsidRDefault="00DA4650" w:rsidP="00DA4650">
      <w:pPr>
        <w:bidi/>
        <w:jc w:val="both"/>
        <w:rPr>
          <w:rFonts w:cs="David" w:hint="cs"/>
          <w:rtl/>
        </w:rPr>
      </w:pPr>
      <w:r w:rsidRPr="00DA4650">
        <w:rPr>
          <w:rFonts w:cs="David" w:hint="cs"/>
          <w:rtl/>
        </w:rPr>
        <w:tab/>
        <w:t>צריך למצוא את הדרך שמצד אחד העול הזה לא יוטל על הרשויות, ומצד שני הנושא ייפתר. אנחנו לא יכולים להרשות לעצמנו שלא לאפשר התחלה של ההליך. הילדים לא מקבלים ניקיון. לא אחזור על התיאורים, הם לא נעימים. צריך לתת פטור מחובת הנחה, זה לא יובא השבוע להצבעה. תהיה ועדת שרים לחקיקה ביום א', ואני מקווה שעד אז השר נהרי יביא גם את ההצעה הממשלתית. נאחד את כל ההצעות ונפתור את הבעיה.</w:t>
      </w:r>
    </w:p>
    <w:p w14:paraId="1BF25210" w14:textId="77777777" w:rsidR="00DA4650" w:rsidRPr="00DA4650" w:rsidRDefault="00DA4650" w:rsidP="00DA4650">
      <w:pPr>
        <w:bidi/>
        <w:jc w:val="both"/>
        <w:rPr>
          <w:rFonts w:cs="David" w:hint="cs"/>
          <w:rtl/>
        </w:rPr>
      </w:pPr>
    </w:p>
    <w:p w14:paraId="3A42F8A5"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36499AB3" w14:textId="77777777" w:rsidR="00DA4650" w:rsidRPr="00DA4650" w:rsidRDefault="00DA4650" w:rsidP="00DA4650">
      <w:pPr>
        <w:bidi/>
        <w:jc w:val="both"/>
        <w:rPr>
          <w:rFonts w:cs="David" w:hint="cs"/>
          <w:rtl/>
        </w:rPr>
      </w:pPr>
    </w:p>
    <w:p w14:paraId="40C086D1" w14:textId="77777777" w:rsidR="00DA4650" w:rsidRPr="00DA4650" w:rsidRDefault="00DA4650" w:rsidP="00DA4650">
      <w:pPr>
        <w:bidi/>
        <w:ind w:firstLine="567"/>
        <w:jc w:val="both"/>
        <w:rPr>
          <w:rFonts w:cs="David" w:hint="cs"/>
          <w:rtl/>
        </w:rPr>
      </w:pPr>
      <w:r w:rsidRPr="00DA4650">
        <w:rPr>
          <w:rFonts w:cs="David" w:hint="cs"/>
          <w:rtl/>
        </w:rPr>
        <w:t>אני מקבלת את ההצעה שלך.</w:t>
      </w:r>
    </w:p>
    <w:p w14:paraId="3500C5D6" w14:textId="77777777" w:rsidR="00DA4650" w:rsidRPr="00DA4650" w:rsidRDefault="00DA4650" w:rsidP="00DA4650">
      <w:pPr>
        <w:bidi/>
        <w:jc w:val="both"/>
        <w:rPr>
          <w:rFonts w:cs="David" w:hint="cs"/>
          <w:rtl/>
        </w:rPr>
      </w:pPr>
    </w:p>
    <w:p w14:paraId="79B26846" w14:textId="77777777" w:rsidR="00DA4650" w:rsidRPr="00DA4650" w:rsidRDefault="00DA4650" w:rsidP="00DA4650">
      <w:pPr>
        <w:bidi/>
        <w:jc w:val="both"/>
        <w:rPr>
          <w:rFonts w:cs="David" w:hint="cs"/>
          <w:rtl/>
        </w:rPr>
      </w:pPr>
      <w:r w:rsidRPr="00DA4650">
        <w:rPr>
          <w:rFonts w:cs="David" w:hint="cs"/>
          <w:u w:val="single"/>
          <w:rtl/>
        </w:rPr>
        <w:t>נסים זאב:</w:t>
      </w:r>
    </w:p>
    <w:p w14:paraId="4C5734D9" w14:textId="77777777" w:rsidR="00DA4650" w:rsidRPr="00DA4650" w:rsidRDefault="00DA4650" w:rsidP="00DA4650">
      <w:pPr>
        <w:bidi/>
        <w:jc w:val="both"/>
        <w:rPr>
          <w:rFonts w:cs="David" w:hint="cs"/>
          <w:rtl/>
        </w:rPr>
      </w:pPr>
    </w:p>
    <w:p w14:paraId="48934691" w14:textId="77777777" w:rsidR="00DA4650" w:rsidRPr="00DA4650" w:rsidRDefault="00DA4650" w:rsidP="00DA4650">
      <w:pPr>
        <w:bidi/>
        <w:jc w:val="both"/>
        <w:rPr>
          <w:rFonts w:cs="David" w:hint="cs"/>
          <w:rtl/>
        </w:rPr>
      </w:pPr>
      <w:r w:rsidRPr="00DA4650">
        <w:rPr>
          <w:rFonts w:cs="David" w:hint="cs"/>
          <w:rtl/>
        </w:rPr>
        <w:tab/>
        <w:t>אני רוצה משפט אחד, הוא תקף את ש"ס.</w:t>
      </w:r>
    </w:p>
    <w:p w14:paraId="55070B6E" w14:textId="77777777" w:rsidR="00DA4650" w:rsidRPr="00DA4650" w:rsidRDefault="00DA4650" w:rsidP="00DA4650">
      <w:pPr>
        <w:bidi/>
        <w:jc w:val="both"/>
        <w:rPr>
          <w:rFonts w:cs="David" w:hint="cs"/>
          <w:rtl/>
        </w:rPr>
      </w:pPr>
    </w:p>
    <w:p w14:paraId="0A4E643D"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C683380" w14:textId="77777777" w:rsidR="00DA4650" w:rsidRPr="00DA4650" w:rsidRDefault="00DA4650" w:rsidP="00DA4650">
      <w:pPr>
        <w:bidi/>
        <w:jc w:val="both"/>
        <w:rPr>
          <w:rFonts w:cs="David" w:hint="cs"/>
          <w:rtl/>
        </w:rPr>
      </w:pPr>
    </w:p>
    <w:p w14:paraId="448CB04F" w14:textId="77777777" w:rsidR="00DA4650" w:rsidRPr="00DA4650" w:rsidRDefault="00DA4650" w:rsidP="00DA4650">
      <w:pPr>
        <w:bidi/>
        <w:ind w:firstLine="567"/>
        <w:jc w:val="both"/>
        <w:rPr>
          <w:rFonts w:cs="David" w:hint="cs"/>
          <w:rtl/>
        </w:rPr>
      </w:pPr>
      <w:r w:rsidRPr="00DA4650">
        <w:rPr>
          <w:rFonts w:cs="David" w:hint="cs"/>
          <w:rtl/>
        </w:rPr>
        <w:t xml:space="preserve">אני לא רוצה, חבר הכנסת נסים זאב, אני קוראת אותך לסדר פעם ראשונה, מספיק. </w:t>
      </w:r>
    </w:p>
    <w:p w14:paraId="64549572" w14:textId="77777777" w:rsidR="00DA4650" w:rsidRPr="00DA4650" w:rsidRDefault="00DA4650" w:rsidP="00DA4650">
      <w:pPr>
        <w:bidi/>
        <w:jc w:val="both"/>
        <w:rPr>
          <w:rFonts w:cs="David" w:hint="cs"/>
          <w:rtl/>
        </w:rPr>
      </w:pPr>
    </w:p>
    <w:p w14:paraId="1BF632F3" w14:textId="77777777" w:rsidR="00DA4650" w:rsidRPr="00DA4650" w:rsidRDefault="00DA4650" w:rsidP="00DA4650">
      <w:pPr>
        <w:bidi/>
        <w:ind w:firstLine="567"/>
        <w:jc w:val="both"/>
        <w:rPr>
          <w:rFonts w:cs="David" w:hint="cs"/>
          <w:rtl/>
        </w:rPr>
      </w:pPr>
      <w:r w:rsidRPr="00DA4650">
        <w:rPr>
          <w:rFonts w:cs="David" w:hint="cs"/>
          <w:rtl/>
        </w:rPr>
        <w:t xml:space="preserve">בהחלט אשלח מכתב בשם ועדת הכנסת, בשם כל החברים, ואכתוב שהמצב שהחל השבוע </w:t>
      </w:r>
      <w:r w:rsidRPr="00DA4650">
        <w:rPr>
          <w:rFonts w:cs="David"/>
          <w:rtl/>
        </w:rPr>
        <w:t>–</w:t>
      </w:r>
      <w:r w:rsidRPr="00DA4650">
        <w:rPr>
          <w:rFonts w:cs="David" w:hint="cs"/>
          <w:rtl/>
        </w:rPr>
        <w:t xml:space="preserve"> חוסר ניקיון מוחלט בחלק מבתי הספר </w:t>
      </w:r>
      <w:r w:rsidRPr="00DA4650">
        <w:rPr>
          <w:rFonts w:cs="David"/>
          <w:rtl/>
        </w:rPr>
        <w:t>–</w:t>
      </w:r>
      <w:r w:rsidRPr="00DA4650">
        <w:rPr>
          <w:rFonts w:cs="David" w:hint="cs"/>
          <w:rtl/>
        </w:rPr>
        <w:t xml:space="preserve"> אינו מתקבל על הדעת. ועדת הכנסת קוראת לממשלה, לשרת החינוך, לרשויות המקומיות, לוועדת החינוך של הכנסת, לשבת ולתת פתרון מהיר לנושא הזה </w:t>
      </w:r>
      <w:r w:rsidRPr="00DA4650">
        <w:rPr>
          <w:rFonts w:cs="David"/>
          <w:rtl/>
        </w:rPr>
        <w:t>–</w:t>
      </w:r>
      <w:r w:rsidRPr="00DA4650">
        <w:rPr>
          <w:rFonts w:cs="David" w:hint="cs"/>
          <w:rtl/>
        </w:rPr>
        <w:t xml:space="preserve"> מלבד בדרך נוספת, דרך מקבילה, שהשר נהרי, חבר הכנסת רביץ וחבר הכנסת גפני יניחו הצעות חוק. מניחה שזה יפעל בדרך מקבילה. </w:t>
      </w:r>
    </w:p>
    <w:p w14:paraId="4F0D4368" w14:textId="77777777" w:rsidR="00DA4650" w:rsidRPr="00DA4650" w:rsidRDefault="00DA4650" w:rsidP="00DA4650">
      <w:pPr>
        <w:bidi/>
        <w:ind w:firstLine="567"/>
        <w:jc w:val="both"/>
        <w:rPr>
          <w:rFonts w:cs="David" w:hint="cs"/>
          <w:rtl/>
        </w:rPr>
      </w:pPr>
    </w:p>
    <w:p w14:paraId="4ADFD049" w14:textId="77777777" w:rsidR="00DA4650" w:rsidRPr="00DA4650" w:rsidRDefault="00DA4650" w:rsidP="00DA4650">
      <w:pPr>
        <w:bidi/>
        <w:ind w:firstLine="567"/>
        <w:jc w:val="both"/>
        <w:rPr>
          <w:rFonts w:cs="David" w:hint="cs"/>
          <w:rtl/>
        </w:rPr>
      </w:pPr>
      <w:r w:rsidRPr="00DA4650">
        <w:rPr>
          <w:rFonts w:cs="David" w:hint="cs"/>
          <w:rtl/>
        </w:rPr>
        <w:t>אני עוברת להצבעה:</w:t>
      </w:r>
      <w:r w:rsidRPr="00DA4650">
        <w:rPr>
          <w:rFonts w:cs="David" w:hint="cs"/>
        </w:rPr>
        <w:t xml:space="preserve"> </w:t>
      </w:r>
      <w:r w:rsidRPr="00DA4650">
        <w:rPr>
          <w:rFonts w:cs="David" w:hint="cs"/>
          <w:rtl/>
        </w:rPr>
        <w:t xml:space="preserve">מי בעד לפטור את החוק מחובת הנחה, בהתניה שזה צריך לעבור ועדת שרים. </w:t>
      </w:r>
    </w:p>
    <w:p w14:paraId="074662C1" w14:textId="77777777" w:rsidR="00DA4650" w:rsidRPr="00DA4650" w:rsidRDefault="00DA4650" w:rsidP="00DA4650">
      <w:pPr>
        <w:bidi/>
        <w:jc w:val="both"/>
        <w:rPr>
          <w:rFonts w:cs="David" w:hint="cs"/>
          <w:rtl/>
        </w:rPr>
      </w:pPr>
    </w:p>
    <w:p w14:paraId="32473E9C" w14:textId="77777777" w:rsidR="00DA4650" w:rsidRPr="00DA4650" w:rsidRDefault="00DA4650" w:rsidP="00DA4650">
      <w:pPr>
        <w:bidi/>
        <w:jc w:val="both"/>
        <w:rPr>
          <w:rFonts w:cs="David" w:hint="cs"/>
          <w:rtl/>
        </w:rPr>
      </w:pPr>
      <w:r w:rsidRPr="00DA4650">
        <w:rPr>
          <w:rFonts w:cs="David" w:hint="cs"/>
          <w:rtl/>
        </w:rPr>
        <w:t>ה צ ב ע ה</w:t>
      </w:r>
    </w:p>
    <w:p w14:paraId="7239BEDC" w14:textId="77777777" w:rsidR="00DA4650" w:rsidRPr="00DA4650" w:rsidRDefault="00DA4650" w:rsidP="00DA4650">
      <w:pPr>
        <w:bidi/>
        <w:jc w:val="both"/>
        <w:rPr>
          <w:rFonts w:cs="David" w:hint="cs"/>
          <w:rtl/>
        </w:rPr>
      </w:pPr>
    </w:p>
    <w:p w14:paraId="2C5BF61C" w14:textId="77777777" w:rsidR="00DA4650" w:rsidRPr="00DA4650" w:rsidRDefault="00DA4650" w:rsidP="00DA4650">
      <w:pPr>
        <w:bidi/>
        <w:jc w:val="both"/>
        <w:rPr>
          <w:rFonts w:cs="David" w:hint="cs"/>
          <w:rtl/>
        </w:rPr>
      </w:pPr>
      <w:r w:rsidRPr="00DA4650">
        <w:rPr>
          <w:rFonts w:cs="David" w:hint="cs"/>
          <w:rtl/>
        </w:rPr>
        <w:t xml:space="preserve">בעד </w:t>
      </w:r>
      <w:r w:rsidRPr="00DA4650">
        <w:rPr>
          <w:rFonts w:cs="David"/>
          <w:rtl/>
        </w:rPr>
        <w:t>–</w:t>
      </w:r>
      <w:r w:rsidRPr="00DA4650">
        <w:rPr>
          <w:rFonts w:cs="David" w:hint="cs"/>
          <w:rtl/>
        </w:rPr>
        <w:t xml:space="preserve"> 15</w:t>
      </w:r>
    </w:p>
    <w:p w14:paraId="5EFD5122" w14:textId="77777777" w:rsidR="00DA4650" w:rsidRPr="00DA4650" w:rsidRDefault="00DA4650" w:rsidP="00DA4650">
      <w:pPr>
        <w:bidi/>
        <w:jc w:val="both"/>
        <w:rPr>
          <w:rFonts w:cs="David" w:hint="cs"/>
          <w:rtl/>
        </w:rPr>
      </w:pPr>
      <w:r w:rsidRPr="00DA4650">
        <w:rPr>
          <w:rFonts w:cs="David" w:hint="cs"/>
          <w:rtl/>
        </w:rPr>
        <w:t xml:space="preserve">נגד </w:t>
      </w:r>
      <w:r w:rsidRPr="00DA4650">
        <w:rPr>
          <w:rFonts w:cs="David"/>
          <w:rtl/>
        </w:rPr>
        <w:t>–</w:t>
      </w:r>
      <w:r w:rsidRPr="00DA4650">
        <w:rPr>
          <w:rFonts w:cs="David" w:hint="cs"/>
          <w:rtl/>
        </w:rPr>
        <w:t xml:space="preserve"> אין</w:t>
      </w:r>
    </w:p>
    <w:p w14:paraId="371E71B3" w14:textId="77777777" w:rsidR="00DA4650" w:rsidRPr="00DA4650" w:rsidRDefault="00DA4650" w:rsidP="00DA4650">
      <w:pPr>
        <w:bidi/>
        <w:jc w:val="both"/>
        <w:rPr>
          <w:rFonts w:cs="David" w:hint="cs"/>
          <w:rtl/>
        </w:rPr>
      </w:pPr>
      <w:r w:rsidRPr="00DA4650">
        <w:rPr>
          <w:rFonts w:cs="David" w:hint="cs"/>
          <w:rtl/>
        </w:rPr>
        <w:t xml:space="preserve">נמנעים </w:t>
      </w:r>
      <w:r w:rsidRPr="00DA4650">
        <w:rPr>
          <w:rFonts w:cs="David"/>
          <w:rtl/>
        </w:rPr>
        <w:t>–</w:t>
      </w:r>
      <w:r w:rsidRPr="00DA4650">
        <w:rPr>
          <w:rFonts w:cs="David" w:hint="cs"/>
          <w:rtl/>
        </w:rPr>
        <w:t xml:space="preserve"> אין</w:t>
      </w:r>
    </w:p>
    <w:p w14:paraId="25FCAC88" w14:textId="77777777" w:rsidR="00DA4650" w:rsidRPr="00DA4650" w:rsidRDefault="00DA4650" w:rsidP="00DA4650">
      <w:pPr>
        <w:bidi/>
        <w:jc w:val="both"/>
        <w:rPr>
          <w:rFonts w:cs="David" w:hint="cs"/>
          <w:rtl/>
        </w:rPr>
      </w:pPr>
    </w:p>
    <w:p w14:paraId="6973A257"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427C1A5" w14:textId="77777777" w:rsidR="00DA4650" w:rsidRPr="00DA4650" w:rsidRDefault="00DA4650" w:rsidP="00DA4650">
      <w:pPr>
        <w:bidi/>
        <w:jc w:val="both"/>
        <w:rPr>
          <w:rFonts w:cs="David" w:hint="cs"/>
          <w:rtl/>
        </w:rPr>
      </w:pPr>
    </w:p>
    <w:p w14:paraId="543C88D8" w14:textId="77777777" w:rsidR="00DA4650" w:rsidRPr="00DA4650" w:rsidRDefault="00DA4650" w:rsidP="00DA4650">
      <w:pPr>
        <w:bidi/>
        <w:ind w:firstLine="567"/>
        <w:jc w:val="both"/>
        <w:rPr>
          <w:rFonts w:cs="David" w:hint="cs"/>
          <w:rtl/>
        </w:rPr>
      </w:pPr>
      <w:r w:rsidRPr="00DA4650">
        <w:rPr>
          <w:rFonts w:cs="David" w:hint="cs"/>
          <w:rtl/>
        </w:rPr>
        <w:t xml:space="preserve"> בעד 15, אין מתנגדים, אין נמנעים. לפיכך אני קובעת שהצעתכם קיבלה פטור מחובת הנחה.</w:t>
      </w:r>
    </w:p>
    <w:p w14:paraId="315A9F43" w14:textId="77777777" w:rsidR="00DA4650" w:rsidRPr="00DA4650" w:rsidRDefault="00DA4650" w:rsidP="00DA4650">
      <w:pPr>
        <w:bidi/>
        <w:ind w:firstLine="567"/>
        <w:jc w:val="both"/>
        <w:rPr>
          <w:rFonts w:cs="David" w:hint="cs"/>
          <w:rtl/>
        </w:rPr>
      </w:pPr>
    </w:p>
    <w:p w14:paraId="7C9C8A2E" w14:textId="77777777" w:rsidR="00DA4650" w:rsidRPr="00DA4650" w:rsidRDefault="00DA4650" w:rsidP="00DA4650">
      <w:pPr>
        <w:bidi/>
        <w:jc w:val="both"/>
        <w:rPr>
          <w:rFonts w:cs="David" w:hint="cs"/>
          <w:rtl/>
        </w:rPr>
      </w:pPr>
      <w:r w:rsidRPr="00DA4650">
        <w:rPr>
          <w:rFonts w:cs="David" w:hint="cs"/>
          <w:u w:val="single"/>
          <w:rtl/>
        </w:rPr>
        <w:t>משה גפני:</w:t>
      </w:r>
    </w:p>
    <w:p w14:paraId="1C6DF36F" w14:textId="77777777" w:rsidR="00DA4650" w:rsidRPr="00DA4650" w:rsidRDefault="00DA4650" w:rsidP="00DA4650">
      <w:pPr>
        <w:bidi/>
        <w:jc w:val="both"/>
        <w:rPr>
          <w:rFonts w:cs="David" w:hint="cs"/>
          <w:rtl/>
        </w:rPr>
      </w:pPr>
    </w:p>
    <w:p w14:paraId="4120B261" w14:textId="77777777" w:rsidR="00DA4650" w:rsidRPr="00DA4650" w:rsidRDefault="00DA4650" w:rsidP="00DA4650">
      <w:pPr>
        <w:bidi/>
        <w:ind w:firstLine="567"/>
        <w:jc w:val="both"/>
        <w:rPr>
          <w:rFonts w:cs="David" w:hint="cs"/>
          <w:rtl/>
        </w:rPr>
      </w:pPr>
      <w:r w:rsidRPr="00DA4650">
        <w:rPr>
          <w:rFonts w:cs="David" w:hint="cs"/>
          <w:rtl/>
        </w:rPr>
        <w:t xml:space="preserve">תודה רבה. </w:t>
      </w:r>
    </w:p>
    <w:p w14:paraId="1E6810E7" w14:textId="77777777" w:rsidR="00DA4650" w:rsidRPr="00DA4650" w:rsidRDefault="00DA4650" w:rsidP="00DA4650">
      <w:pPr>
        <w:bidi/>
        <w:jc w:val="both"/>
        <w:rPr>
          <w:rFonts w:cs="David" w:hint="cs"/>
          <w:b/>
          <w:bCs/>
          <w:u w:val="single"/>
          <w:rtl/>
        </w:rPr>
      </w:pPr>
      <w:r w:rsidRPr="00DA4650">
        <w:rPr>
          <w:rFonts w:cs="David"/>
          <w:rtl/>
        </w:rPr>
        <w:br w:type="page"/>
      </w:r>
      <w:r w:rsidRPr="00DA4650">
        <w:rPr>
          <w:rFonts w:cs="David" w:hint="cs"/>
          <w:b/>
          <w:bCs/>
          <w:u w:val="single"/>
          <w:rtl/>
        </w:rPr>
        <w:t xml:space="preserve">3. חוק ההסדרים </w:t>
      </w:r>
      <w:r w:rsidRPr="00DA4650">
        <w:rPr>
          <w:rFonts w:cs="David"/>
          <w:b/>
          <w:bCs/>
          <w:u w:val="single"/>
          <w:rtl/>
        </w:rPr>
        <w:t>–</w:t>
      </w:r>
      <w:r w:rsidRPr="00DA4650">
        <w:rPr>
          <w:rFonts w:cs="David" w:hint="cs"/>
          <w:b/>
          <w:bCs/>
          <w:u w:val="single"/>
          <w:rtl/>
        </w:rPr>
        <w:t xml:space="preserve"> לאן?</w:t>
      </w:r>
    </w:p>
    <w:p w14:paraId="195D2358" w14:textId="77777777" w:rsidR="00DA4650" w:rsidRPr="00DA4650" w:rsidRDefault="00DA4650" w:rsidP="00DA4650">
      <w:pPr>
        <w:bidi/>
        <w:jc w:val="both"/>
        <w:rPr>
          <w:rFonts w:cs="David" w:hint="cs"/>
          <w:u w:val="single"/>
          <w:rtl/>
        </w:rPr>
      </w:pPr>
    </w:p>
    <w:p w14:paraId="2521AE01"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81D1756" w14:textId="77777777" w:rsidR="00DA4650" w:rsidRPr="00DA4650" w:rsidRDefault="00DA4650" w:rsidP="00DA4650">
      <w:pPr>
        <w:bidi/>
        <w:ind w:firstLine="567"/>
        <w:jc w:val="both"/>
        <w:rPr>
          <w:rFonts w:cs="David" w:hint="cs"/>
          <w:rtl/>
        </w:rPr>
      </w:pPr>
    </w:p>
    <w:p w14:paraId="2F14EFD9" w14:textId="77777777" w:rsidR="00DA4650" w:rsidRPr="00DA4650" w:rsidRDefault="00DA4650" w:rsidP="00DA4650">
      <w:pPr>
        <w:bidi/>
        <w:ind w:firstLine="567"/>
        <w:jc w:val="both"/>
        <w:rPr>
          <w:rFonts w:cs="David"/>
          <w:rtl/>
        </w:rPr>
      </w:pPr>
      <w:r w:rsidRPr="00DA4650">
        <w:rPr>
          <w:rFonts w:cs="David" w:hint="cs"/>
          <w:rtl/>
        </w:rPr>
        <w:t>אני עוברת לנושא האחרון, חברי חברי הכנסת. חוק התקציב וחוק ההסדרים הונח על שולחן הכנסת כמדי שנה בשנה, בסוף אוקטובר השנה, ב-30 באוקטובר. ב-30 באוקטובר ערכה ועדת הכנסת יום עיון, שמרביתכם, חברי, הייתם נוכחים בו. נכחו בו גם בכירי המשק, בהם שר האוצר לשעבר ושר המשפטים לשעבר, ד"ר יעקב נאמן, ד"ר לינדה עפרוני, דרור שטרום, פרופ' מישאל חשין, גם אהרון פוגל. השתתף בדיון גם היועץ המשפטי לשעבר פרופ' יצחק זמיר, מי שנתן את ההנחיה לגבי חוק ההסדרים.</w:t>
      </w:r>
    </w:p>
    <w:p w14:paraId="514214BF" w14:textId="77777777" w:rsidR="00DA4650" w:rsidRPr="00DA4650" w:rsidRDefault="00DA4650" w:rsidP="00DA4650">
      <w:pPr>
        <w:bidi/>
        <w:jc w:val="both"/>
        <w:rPr>
          <w:rFonts w:cs="David" w:hint="cs"/>
          <w:rtl/>
        </w:rPr>
      </w:pPr>
    </w:p>
    <w:p w14:paraId="6F22D713" w14:textId="77777777" w:rsidR="00DA4650" w:rsidRPr="00DA4650" w:rsidRDefault="00DA4650" w:rsidP="00DA4650">
      <w:pPr>
        <w:bidi/>
        <w:ind w:firstLine="567"/>
        <w:jc w:val="both"/>
        <w:rPr>
          <w:rFonts w:cs="David" w:hint="cs"/>
          <w:rtl/>
        </w:rPr>
      </w:pPr>
      <w:r w:rsidRPr="00DA4650">
        <w:rPr>
          <w:rFonts w:cs="David" w:hint="cs"/>
          <w:rtl/>
        </w:rPr>
        <w:t xml:space="preserve">אלא מה, בשנת 1985 המשק היה נתון בשעת חירום כלכלית, עם 400% אינפלציה. והממשלה והיועץ המשפטי למשלה סברו שמכיוון שהמשק בשעת חירום, יש להתקין תקנות כאלה. אבל מה קרה? משנת 1985 ועד 2006 כל הממשלות למיניהן הצמידו את חוק ההסדרים לחוק התקציב, וכל החוק הלך כמקשה אחת. כיושבת-ראש ועדת הכנסת אני עומדת בפרץ זה חודש ימים. סירבתי בתוקף לכנס את הוועדה כדי שתדון גם בחוק התקציב וגם בחוק ההסדרים. אני מוכרחה לומר שהתנהלו משאים ומתנים ושיתפתי אתכם, חברי חברי הכנסת, לאורך כל הדרך. הכול התנהל בשקיפות מלאה, גם בהנחיה שלכם. לפני כשבועיים חברי הכנסת, כולנו, חתמנו על מכתב ליושבת-ראש הכנסת ולשר האוצר, והבהרנו שהכנסת השבע-עשרה אינה סבורה שאנחנו נמצאים בשעת חירום כלכלית, ולפיכך אין להנהיג את חוק ההסדרים כפי שהונהג בשנים האחרונות. </w:t>
      </w:r>
    </w:p>
    <w:p w14:paraId="26A1DF20" w14:textId="77777777" w:rsidR="00DA4650" w:rsidRPr="00DA4650" w:rsidRDefault="00DA4650" w:rsidP="00DA4650">
      <w:pPr>
        <w:bidi/>
        <w:ind w:firstLine="567"/>
        <w:jc w:val="both"/>
        <w:rPr>
          <w:rFonts w:cs="David" w:hint="cs"/>
          <w:rtl/>
        </w:rPr>
      </w:pPr>
    </w:p>
    <w:p w14:paraId="2AF9A5C5" w14:textId="77777777" w:rsidR="00DA4650" w:rsidRPr="00DA4650" w:rsidRDefault="00DA4650" w:rsidP="00DA4650">
      <w:pPr>
        <w:bidi/>
        <w:ind w:firstLine="567"/>
        <w:jc w:val="both"/>
        <w:rPr>
          <w:rFonts w:cs="David" w:hint="cs"/>
          <w:rtl/>
        </w:rPr>
      </w:pPr>
      <w:r w:rsidRPr="00DA4650">
        <w:rPr>
          <w:rFonts w:cs="David" w:hint="cs"/>
          <w:rtl/>
        </w:rPr>
        <w:t xml:space="preserve">אתמול בצהריים הגעתי לסיכום דברים עם יושב-ראש הקואליציה. גם הוא דוגל בכך שרפורמות כבדות משקל, אין להן מקום בחוק ההסדרים. אני מזכירה, חברי חברי הכנסת, שבדרך כלל עברו חודשיים מאז הונח חוק ההסדרים ועד אשר הובא להצבעה. היה זמן לשמוע, לדון ולהצביע באישון לילה, כשמרבית מחברי הכנסת נתונים בקוצר זמן מוחלט. הרבה מאוד דברים נכנסו כך לחוק ההסדרים. </w:t>
      </w:r>
    </w:p>
    <w:p w14:paraId="4659338F" w14:textId="77777777" w:rsidR="00DA4650" w:rsidRPr="00DA4650" w:rsidRDefault="00DA4650" w:rsidP="00DA4650">
      <w:pPr>
        <w:bidi/>
        <w:ind w:firstLine="567"/>
        <w:jc w:val="both"/>
        <w:rPr>
          <w:rFonts w:cs="David" w:hint="cs"/>
          <w:rtl/>
        </w:rPr>
      </w:pPr>
    </w:p>
    <w:p w14:paraId="671BC93E" w14:textId="77777777" w:rsidR="00DA4650" w:rsidRPr="00DA4650" w:rsidRDefault="00DA4650" w:rsidP="00DA4650">
      <w:pPr>
        <w:bidi/>
        <w:ind w:firstLine="567"/>
        <w:jc w:val="both"/>
        <w:rPr>
          <w:rFonts w:cs="David" w:hint="cs"/>
          <w:rtl/>
        </w:rPr>
      </w:pPr>
      <w:r w:rsidRPr="00DA4650">
        <w:rPr>
          <w:rFonts w:cs="David" w:hint="cs"/>
          <w:rtl/>
        </w:rPr>
        <w:t>ואולם הפעם אנחנו עומדים כשלושה שבועות לפני 31 בדצמבר, אני סבורה גם עתה שאין מקום לא לרפורמות ולא לחקיקה מהירה. ניתן להפריד, מה גם שחוק ההסדרים הנוכחי, אין בו משהו מאוד מהותי וחשוב מאוד שיש לו השפעה ישירה על תקציב המדינה.</w:t>
      </w:r>
    </w:p>
    <w:p w14:paraId="300436A0" w14:textId="77777777" w:rsidR="00DA4650" w:rsidRPr="00DA4650" w:rsidRDefault="00DA4650" w:rsidP="00DA4650">
      <w:pPr>
        <w:bidi/>
        <w:jc w:val="both"/>
        <w:rPr>
          <w:rFonts w:cs="David" w:hint="cs"/>
          <w:rtl/>
        </w:rPr>
      </w:pPr>
    </w:p>
    <w:p w14:paraId="2CB06F91" w14:textId="77777777" w:rsidR="00DA4650" w:rsidRPr="00DA4650" w:rsidRDefault="00DA4650" w:rsidP="00DA4650">
      <w:pPr>
        <w:bidi/>
        <w:ind w:firstLine="567"/>
        <w:jc w:val="both"/>
        <w:rPr>
          <w:rFonts w:cs="David" w:hint="cs"/>
          <w:rtl/>
        </w:rPr>
      </w:pPr>
      <w:r w:rsidRPr="00DA4650">
        <w:rPr>
          <w:rFonts w:cs="David" w:hint="cs"/>
          <w:rtl/>
        </w:rPr>
        <w:t xml:space="preserve">נשארתי איתנה בדעתי, אבל איני יכולה שלא לכנס את הוועדה, ולכן היא תתכנס לפיצולים מחר. אני איתנה בעדתי. לגבי כל הפיצול עצמו. אני מוכרחה לומר שבעזרתו הרבה של יושב-ראש הקואליציה הצלחנו להסיר שתי רפורמות כבדות משקל: ראשית, רפורמה בהוצאה לפועל, ואם מסתכלים על חוק ההסדרים, זה לפחות 30 עמודים </w:t>
      </w:r>
      <w:r w:rsidRPr="00DA4650">
        <w:rPr>
          <w:rFonts w:cs="David"/>
          <w:rtl/>
        </w:rPr>
        <w:t>–</w:t>
      </w:r>
      <w:r w:rsidRPr="00DA4650">
        <w:rPr>
          <w:rFonts w:cs="David" w:hint="cs"/>
          <w:rtl/>
        </w:rPr>
        <w:t xml:space="preserve"> והשורה התחתונה שלה בעיני, כמי שקראה אותה, היא פגיעה מהותית בזכויות אדם. אני חושבת שעל הכנסת לדון בשאלה הזאת בפרק זמן ארוך יותר. הרפורמה השנייה שהצלחנו להסיר מחוק ההסדרים היא שינוי תאגידי קופות החולים. גם כאן, זאת הפעם השלישית או הרביעית שהאוצר מנסה להביא את זה. </w:t>
      </w:r>
    </w:p>
    <w:p w14:paraId="07B4E68B" w14:textId="77777777" w:rsidR="00DA4650" w:rsidRPr="00DA4650" w:rsidRDefault="00DA4650" w:rsidP="00DA4650">
      <w:pPr>
        <w:bidi/>
        <w:jc w:val="both"/>
        <w:rPr>
          <w:rFonts w:cs="David" w:hint="cs"/>
          <w:rtl/>
        </w:rPr>
      </w:pPr>
    </w:p>
    <w:p w14:paraId="41FD264E" w14:textId="77777777" w:rsidR="00DA4650" w:rsidRPr="00DA4650" w:rsidRDefault="00DA4650" w:rsidP="00DA4650">
      <w:pPr>
        <w:pStyle w:val="Heading5"/>
        <w:rPr>
          <w:rFonts w:hint="cs"/>
          <w:rtl/>
        </w:rPr>
      </w:pPr>
      <w:r w:rsidRPr="00DA4650">
        <w:rPr>
          <w:rFonts w:hint="cs"/>
          <w:u w:val="single"/>
          <w:rtl/>
        </w:rPr>
        <w:t>אביגדור יצחקי:</w:t>
      </w:r>
    </w:p>
    <w:p w14:paraId="27B366F0" w14:textId="77777777" w:rsidR="00DA4650" w:rsidRPr="00DA4650" w:rsidRDefault="00DA4650" w:rsidP="00DA4650">
      <w:pPr>
        <w:pStyle w:val="Heading5"/>
        <w:rPr>
          <w:rFonts w:hint="cs"/>
          <w:rtl/>
        </w:rPr>
      </w:pPr>
    </w:p>
    <w:p w14:paraId="2880CE8B" w14:textId="77777777" w:rsidR="00DA4650" w:rsidRPr="00DA4650" w:rsidRDefault="00DA4650" w:rsidP="00DA4650">
      <w:pPr>
        <w:bidi/>
        <w:jc w:val="both"/>
        <w:rPr>
          <w:rFonts w:cs="David" w:hint="cs"/>
          <w:rtl/>
        </w:rPr>
      </w:pPr>
      <w:r w:rsidRPr="00DA4650">
        <w:rPr>
          <w:rFonts w:cs="David" w:hint="cs"/>
          <w:rtl/>
        </w:rPr>
        <w:tab/>
        <w:t>זה השינוי המבני בהנהלות של קופות החולים.</w:t>
      </w:r>
    </w:p>
    <w:p w14:paraId="70807DAA" w14:textId="77777777" w:rsidR="00DA4650" w:rsidRPr="00DA4650" w:rsidRDefault="00DA4650" w:rsidP="00DA4650">
      <w:pPr>
        <w:bidi/>
        <w:jc w:val="both"/>
        <w:rPr>
          <w:rFonts w:cs="David" w:hint="cs"/>
          <w:rtl/>
        </w:rPr>
      </w:pPr>
    </w:p>
    <w:p w14:paraId="0C61D46D"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01F2235" w14:textId="77777777" w:rsidR="00DA4650" w:rsidRPr="00DA4650" w:rsidRDefault="00DA4650" w:rsidP="00DA4650">
      <w:pPr>
        <w:bidi/>
        <w:jc w:val="both"/>
        <w:rPr>
          <w:rFonts w:cs="David" w:hint="cs"/>
          <w:rtl/>
        </w:rPr>
      </w:pPr>
    </w:p>
    <w:p w14:paraId="656FFF1A" w14:textId="77777777" w:rsidR="00DA4650" w:rsidRPr="00DA4650" w:rsidRDefault="00DA4650" w:rsidP="00DA4650">
      <w:pPr>
        <w:bidi/>
        <w:ind w:firstLine="567"/>
        <w:jc w:val="both"/>
        <w:rPr>
          <w:rFonts w:cs="David" w:hint="cs"/>
          <w:rtl/>
        </w:rPr>
      </w:pPr>
      <w:r w:rsidRPr="00DA4650">
        <w:rPr>
          <w:rFonts w:cs="David" w:hint="cs"/>
          <w:rtl/>
        </w:rPr>
        <w:t>גם יושב-ראש הקואליציה וגם אנוכי אני סברנו שאין לכך מקום בחוק ההסדרים, בחקיקת בזק. נעביר זאת לחקיקה רגילה בוועדת העבודה והרווחה.</w:t>
      </w:r>
    </w:p>
    <w:p w14:paraId="149A7CF6" w14:textId="77777777" w:rsidR="00DA4650" w:rsidRPr="00DA4650" w:rsidRDefault="00DA4650" w:rsidP="00DA4650">
      <w:pPr>
        <w:bidi/>
        <w:jc w:val="both"/>
        <w:rPr>
          <w:rFonts w:cs="David" w:hint="cs"/>
          <w:rtl/>
        </w:rPr>
      </w:pPr>
    </w:p>
    <w:p w14:paraId="05B8AE28" w14:textId="77777777" w:rsidR="00DA4650" w:rsidRPr="00DA4650" w:rsidRDefault="00DA4650" w:rsidP="00DA4650">
      <w:pPr>
        <w:bidi/>
        <w:jc w:val="both"/>
        <w:rPr>
          <w:rFonts w:cs="David" w:hint="cs"/>
          <w:i/>
          <w:iCs/>
          <w:rtl/>
        </w:rPr>
      </w:pPr>
      <w:r w:rsidRPr="00DA4650">
        <w:rPr>
          <w:rFonts w:cs="David" w:hint="cs"/>
          <w:u w:val="single"/>
          <w:rtl/>
        </w:rPr>
        <w:t>קולט אביטל:</w:t>
      </w:r>
    </w:p>
    <w:p w14:paraId="18FDDE45" w14:textId="77777777" w:rsidR="00DA4650" w:rsidRPr="00DA4650" w:rsidRDefault="00DA4650" w:rsidP="00DA4650">
      <w:pPr>
        <w:bidi/>
        <w:jc w:val="both"/>
        <w:rPr>
          <w:rFonts w:cs="David" w:hint="cs"/>
          <w:rtl/>
        </w:rPr>
      </w:pPr>
      <w:r w:rsidRPr="00DA4650">
        <w:rPr>
          <w:rFonts w:cs="David" w:hint="cs"/>
          <w:i/>
          <w:iCs/>
          <w:rtl/>
        </w:rPr>
        <w:tab/>
      </w:r>
    </w:p>
    <w:p w14:paraId="5E44B736" w14:textId="77777777" w:rsidR="00DA4650" w:rsidRPr="00DA4650" w:rsidRDefault="00DA4650" w:rsidP="00DA4650">
      <w:pPr>
        <w:bidi/>
        <w:ind w:firstLine="567"/>
        <w:jc w:val="both"/>
        <w:rPr>
          <w:rFonts w:cs="David" w:hint="cs"/>
          <w:rtl/>
        </w:rPr>
      </w:pPr>
      <w:r w:rsidRPr="00DA4650">
        <w:rPr>
          <w:rFonts w:cs="David" w:hint="cs"/>
          <w:rtl/>
        </w:rPr>
        <w:t>זה כולל את הרפורמה בבריאות הנפש?</w:t>
      </w:r>
    </w:p>
    <w:p w14:paraId="0D356AA9" w14:textId="77777777" w:rsidR="00DA4650" w:rsidRPr="00DA4650" w:rsidRDefault="00DA4650" w:rsidP="00DA4650">
      <w:pPr>
        <w:bidi/>
        <w:jc w:val="both"/>
        <w:rPr>
          <w:rFonts w:cs="David" w:hint="cs"/>
          <w:rtl/>
        </w:rPr>
      </w:pPr>
    </w:p>
    <w:p w14:paraId="55499947"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38A285D" w14:textId="77777777" w:rsidR="00DA4650" w:rsidRPr="00DA4650" w:rsidRDefault="00DA4650" w:rsidP="00DA4650">
      <w:pPr>
        <w:bidi/>
        <w:jc w:val="both"/>
        <w:rPr>
          <w:rFonts w:cs="David" w:hint="cs"/>
          <w:rtl/>
        </w:rPr>
      </w:pPr>
    </w:p>
    <w:p w14:paraId="663B3D04" w14:textId="77777777" w:rsidR="00DA4650" w:rsidRPr="00DA4650" w:rsidRDefault="00DA4650" w:rsidP="00DA4650">
      <w:pPr>
        <w:bidi/>
        <w:ind w:firstLine="567"/>
        <w:jc w:val="both"/>
        <w:rPr>
          <w:rFonts w:cs="David" w:hint="cs"/>
          <w:rtl/>
        </w:rPr>
      </w:pPr>
      <w:r w:rsidRPr="00DA4650">
        <w:rPr>
          <w:rFonts w:cs="David" w:hint="cs"/>
          <w:rtl/>
        </w:rPr>
        <w:t xml:space="preserve">היא לא היתה חלק מחוק ההסדרים. הם הוציאו את זה. היא הונחה אך ורק דרך תקציב המשרד. </w:t>
      </w:r>
    </w:p>
    <w:p w14:paraId="09A0BC5D" w14:textId="77777777" w:rsidR="00DA4650" w:rsidRPr="00DA4650" w:rsidRDefault="00DA4650" w:rsidP="00DA4650">
      <w:pPr>
        <w:bidi/>
        <w:jc w:val="both"/>
        <w:rPr>
          <w:rFonts w:cs="David" w:hint="cs"/>
          <w:rtl/>
        </w:rPr>
      </w:pPr>
    </w:p>
    <w:p w14:paraId="76670390" w14:textId="77777777" w:rsidR="00DA4650" w:rsidRPr="00DA4650" w:rsidRDefault="00DA4650" w:rsidP="00DA4650">
      <w:pPr>
        <w:bidi/>
        <w:jc w:val="both"/>
        <w:rPr>
          <w:rFonts w:cs="David" w:hint="cs"/>
          <w:rtl/>
        </w:rPr>
      </w:pPr>
      <w:r w:rsidRPr="00DA4650">
        <w:rPr>
          <w:rFonts w:cs="David" w:hint="cs"/>
          <w:u w:val="single"/>
          <w:rtl/>
        </w:rPr>
        <w:t>משה גפני:</w:t>
      </w:r>
    </w:p>
    <w:p w14:paraId="6900ABF6" w14:textId="77777777" w:rsidR="00DA4650" w:rsidRPr="00DA4650" w:rsidRDefault="00DA4650" w:rsidP="00DA4650">
      <w:pPr>
        <w:bidi/>
        <w:jc w:val="both"/>
        <w:rPr>
          <w:rFonts w:cs="David" w:hint="cs"/>
          <w:rtl/>
        </w:rPr>
      </w:pPr>
    </w:p>
    <w:p w14:paraId="59D1F7EC" w14:textId="77777777" w:rsidR="00DA4650" w:rsidRPr="00DA4650" w:rsidRDefault="00DA4650" w:rsidP="00DA4650">
      <w:pPr>
        <w:bidi/>
        <w:ind w:firstLine="567"/>
        <w:jc w:val="both"/>
        <w:rPr>
          <w:rFonts w:cs="David" w:hint="cs"/>
          <w:rtl/>
        </w:rPr>
      </w:pPr>
      <w:r w:rsidRPr="00DA4650">
        <w:rPr>
          <w:rFonts w:cs="David" w:hint="cs"/>
          <w:rtl/>
        </w:rPr>
        <w:t xml:space="preserve">הם הוציאו את זה לפני שהחוק הונח. יש חוק שהממשלה אמורה להביא. הוא לא חלק מחוק ההסדרים. </w:t>
      </w:r>
    </w:p>
    <w:p w14:paraId="672106BA" w14:textId="77777777" w:rsidR="00DA4650" w:rsidRPr="00DA4650" w:rsidRDefault="00DA4650" w:rsidP="00DA4650">
      <w:pPr>
        <w:bidi/>
        <w:jc w:val="both"/>
        <w:rPr>
          <w:rFonts w:cs="David" w:hint="cs"/>
          <w:rtl/>
        </w:rPr>
      </w:pPr>
    </w:p>
    <w:p w14:paraId="790C0048"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C73CDE1" w14:textId="77777777" w:rsidR="00DA4650" w:rsidRPr="00DA4650" w:rsidRDefault="00DA4650" w:rsidP="00DA4650">
      <w:pPr>
        <w:bidi/>
        <w:jc w:val="both"/>
        <w:rPr>
          <w:rFonts w:cs="David" w:hint="cs"/>
          <w:rtl/>
        </w:rPr>
      </w:pPr>
    </w:p>
    <w:p w14:paraId="61AE172A" w14:textId="77777777" w:rsidR="00DA4650" w:rsidRPr="00DA4650" w:rsidRDefault="00DA4650" w:rsidP="00DA4650">
      <w:pPr>
        <w:bidi/>
        <w:ind w:firstLine="567"/>
        <w:jc w:val="both"/>
        <w:rPr>
          <w:rFonts w:cs="David" w:hint="cs"/>
          <w:rtl/>
        </w:rPr>
      </w:pPr>
      <w:r w:rsidRPr="00DA4650">
        <w:rPr>
          <w:rFonts w:cs="David" w:hint="cs"/>
          <w:rtl/>
        </w:rPr>
        <w:t>הוא לא חלק מחוק ההסדרים, זה מה שחשוב. מעבר לעובדה הזאת, זאת הפעם הראשונה שוועדת הכנסת קיבלה מנדט להקים ועדה, בראשותי, בעניין זה. ועדת הכנסת בראשותי תמליץ לוועדת הכנסת ולמליאה להעביר בפרק זמן של ארבעה חודשים את כל כללי המסגרת של חוק ההסדרים וכו'. אקים את הוועדה, ובכוונתי לקחת את הנושא ברצינות רבה.</w:t>
      </w:r>
    </w:p>
    <w:p w14:paraId="6EBB8BB5" w14:textId="77777777" w:rsidR="00DA4650" w:rsidRPr="00DA4650" w:rsidRDefault="00DA4650" w:rsidP="00DA4650">
      <w:pPr>
        <w:bidi/>
        <w:jc w:val="both"/>
        <w:rPr>
          <w:rFonts w:cs="David" w:hint="cs"/>
          <w:rtl/>
        </w:rPr>
      </w:pPr>
    </w:p>
    <w:p w14:paraId="2BEB9CB6"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08E7B2A2" w14:textId="77777777" w:rsidR="00DA4650" w:rsidRPr="00DA4650" w:rsidRDefault="00DA4650" w:rsidP="00DA4650">
      <w:pPr>
        <w:bidi/>
        <w:jc w:val="both"/>
        <w:rPr>
          <w:rFonts w:cs="David" w:hint="cs"/>
          <w:u w:val="single"/>
          <w:rtl/>
        </w:rPr>
      </w:pPr>
    </w:p>
    <w:p w14:paraId="3BBCB363" w14:textId="77777777" w:rsidR="00DA4650" w:rsidRPr="00DA4650" w:rsidRDefault="00DA4650" w:rsidP="00DA4650">
      <w:pPr>
        <w:bidi/>
        <w:jc w:val="both"/>
        <w:rPr>
          <w:rFonts w:cs="David" w:hint="cs"/>
          <w:rtl/>
        </w:rPr>
      </w:pPr>
      <w:r w:rsidRPr="00DA4650">
        <w:rPr>
          <w:rFonts w:cs="David" w:hint="cs"/>
          <w:rtl/>
        </w:rPr>
        <w:tab/>
        <w:t>אני מקווה ששר האוצר לא ינסה להדיח אותך.</w:t>
      </w:r>
    </w:p>
    <w:p w14:paraId="513AC231" w14:textId="77777777" w:rsidR="00DA4650" w:rsidRPr="00DA4650" w:rsidRDefault="00DA4650" w:rsidP="00DA4650">
      <w:pPr>
        <w:bidi/>
        <w:jc w:val="both"/>
        <w:rPr>
          <w:rFonts w:cs="David" w:hint="cs"/>
          <w:rtl/>
        </w:rPr>
      </w:pPr>
    </w:p>
    <w:p w14:paraId="5638BAD9" w14:textId="77777777" w:rsidR="00DA4650" w:rsidRPr="00DA4650" w:rsidRDefault="00DA4650" w:rsidP="00DA4650">
      <w:pPr>
        <w:bidi/>
        <w:jc w:val="both"/>
        <w:rPr>
          <w:rFonts w:cs="David" w:hint="cs"/>
          <w:rtl/>
        </w:rPr>
      </w:pPr>
      <w:r w:rsidRPr="00DA4650">
        <w:rPr>
          <w:rFonts w:cs="David" w:hint="cs"/>
          <w:u w:val="single"/>
          <w:rtl/>
        </w:rPr>
        <w:t>משה גפני:</w:t>
      </w:r>
    </w:p>
    <w:p w14:paraId="596509FF" w14:textId="77777777" w:rsidR="00DA4650" w:rsidRPr="00DA4650" w:rsidRDefault="00DA4650" w:rsidP="00DA4650">
      <w:pPr>
        <w:bidi/>
        <w:jc w:val="both"/>
        <w:rPr>
          <w:rFonts w:cs="David" w:hint="cs"/>
          <w:rtl/>
        </w:rPr>
      </w:pPr>
    </w:p>
    <w:p w14:paraId="143D5C72" w14:textId="77777777" w:rsidR="00DA4650" w:rsidRPr="00DA4650" w:rsidRDefault="00DA4650" w:rsidP="00DA4650">
      <w:pPr>
        <w:bidi/>
        <w:jc w:val="both"/>
        <w:rPr>
          <w:rFonts w:cs="David" w:hint="cs"/>
          <w:rtl/>
        </w:rPr>
      </w:pPr>
      <w:r w:rsidRPr="00DA4650">
        <w:rPr>
          <w:rFonts w:cs="David" w:hint="cs"/>
          <w:rtl/>
        </w:rPr>
        <w:tab/>
        <w:t xml:space="preserve">לא ניתן לו. דיברתי בלשון רבים, גם אתה לא תיתן לו. </w:t>
      </w:r>
    </w:p>
    <w:p w14:paraId="11104EF8" w14:textId="77777777" w:rsidR="00DA4650" w:rsidRPr="00DA4650" w:rsidRDefault="00DA4650" w:rsidP="00DA4650">
      <w:pPr>
        <w:bidi/>
        <w:jc w:val="both"/>
        <w:rPr>
          <w:rFonts w:cs="David" w:hint="cs"/>
          <w:rtl/>
        </w:rPr>
      </w:pPr>
    </w:p>
    <w:p w14:paraId="39B2337F"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46E59D8" w14:textId="77777777" w:rsidR="00DA4650" w:rsidRPr="00DA4650" w:rsidRDefault="00DA4650" w:rsidP="00DA4650">
      <w:pPr>
        <w:bidi/>
        <w:jc w:val="both"/>
        <w:rPr>
          <w:rFonts w:cs="David" w:hint="cs"/>
          <w:rtl/>
        </w:rPr>
      </w:pPr>
    </w:p>
    <w:p w14:paraId="18796A9E" w14:textId="77777777" w:rsidR="00DA4650" w:rsidRPr="00DA4650" w:rsidRDefault="00DA4650" w:rsidP="00DA4650">
      <w:pPr>
        <w:bidi/>
        <w:ind w:firstLine="567"/>
        <w:jc w:val="both"/>
        <w:rPr>
          <w:rFonts w:cs="David" w:hint="cs"/>
          <w:rtl/>
        </w:rPr>
      </w:pPr>
      <w:r w:rsidRPr="00DA4650">
        <w:rPr>
          <w:rFonts w:cs="David" w:hint="cs"/>
          <w:rtl/>
        </w:rPr>
        <w:t xml:space="preserve">נביא לכך שלקראת 2008 חוק ההסדרים, אם בכלל יובא להצבעה, ישונה. חברי חברי הכנסת, גם כשנתכנס מחר, זה לא הישג אישי שלי, אני רואה בזה הישג של ועדת הכנסת. כי זאת הפעם הראשונה שוועדת הכנסת איננה חותמת גומי, והיא נעזרת בכל אחד מסעיפי התקנון כדי לפצל את חוק ההסדרים הנוכחי. </w:t>
      </w:r>
    </w:p>
    <w:p w14:paraId="04FBFD41" w14:textId="77777777" w:rsidR="00DA4650" w:rsidRPr="00DA4650" w:rsidRDefault="00DA4650" w:rsidP="00DA4650">
      <w:pPr>
        <w:bidi/>
        <w:ind w:firstLine="567"/>
        <w:jc w:val="both"/>
        <w:rPr>
          <w:rFonts w:cs="David" w:hint="cs"/>
          <w:rtl/>
        </w:rPr>
      </w:pPr>
    </w:p>
    <w:p w14:paraId="522F4F86" w14:textId="77777777" w:rsidR="00DA4650" w:rsidRPr="00DA4650" w:rsidRDefault="00DA4650" w:rsidP="00DA4650">
      <w:pPr>
        <w:bidi/>
        <w:ind w:firstLine="567"/>
        <w:jc w:val="both"/>
        <w:rPr>
          <w:rFonts w:cs="David" w:hint="cs"/>
          <w:rtl/>
        </w:rPr>
      </w:pPr>
      <w:r w:rsidRPr="00DA4650">
        <w:rPr>
          <w:rFonts w:cs="David" w:hint="cs"/>
          <w:rtl/>
        </w:rPr>
        <w:t xml:space="preserve">אני חושבת שיש לנו הזדמנות פז, הזדמנות אדירה, לעשות משהו בסוגיה שקוראים לה חוק ההסדרים. נוסף על כל הסחר מכר שמתנהל </w:t>
      </w:r>
      <w:r w:rsidRPr="00DA4650">
        <w:rPr>
          <w:rFonts w:cs="David"/>
          <w:rtl/>
        </w:rPr>
        <w:t>–</w:t>
      </w:r>
      <w:r w:rsidRPr="00DA4650">
        <w:rPr>
          <w:rFonts w:cs="David" w:hint="cs"/>
          <w:rtl/>
        </w:rPr>
        <w:t xml:space="preserve"> כל העזים שמוכנסות מראש וכו' </w:t>
      </w:r>
      <w:r w:rsidRPr="00DA4650">
        <w:rPr>
          <w:rFonts w:cs="David"/>
          <w:rtl/>
        </w:rPr>
        <w:t>–</w:t>
      </w:r>
      <w:r w:rsidRPr="00DA4650">
        <w:rPr>
          <w:rFonts w:cs="David" w:hint="cs"/>
          <w:rtl/>
        </w:rPr>
        <w:t xml:space="preserve"> אני באופן אישי, כחברת כנסת וכמי שהיתה בוועדת הכספים, לעתים, בשעות הלילה, הרגשתי נבוכה שאני צריכה להתווכח על סוגיה שמראש האוצר ידע שאין לה שום מקום בחוק ההסדרים. </w:t>
      </w:r>
    </w:p>
    <w:p w14:paraId="7C0AA842" w14:textId="77777777" w:rsidR="00DA4650" w:rsidRPr="00DA4650" w:rsidRDefault="00DA4650" w:rsidP="00DA4650">
      <w:pPr>
        <w:bidi/>
        <w:jc w:val="both"/>
        <w:rPr>
          <w:rFonts w:cs="David" w:hint="cs"/>
          <w:rtl/>
        </w:rPr>
      </w:pPr>
    </w:p>
    <w:p w14:paraId="3FE5F159" w14:textId="77777777" w:rsidR="00DA4650" w:rsidRPr="00DA4650" w:rsidRDefault="00DA4650" w:rsidP="00DA4650">
      <w:pPr>
        <w:bidi/>
        <w:ind w:firstLine="567"/>
        <w:jc w:val="both"/>
        <w:rPr>
          <w:rFonts w:cs="David" w:hint="cs"/>
          <w:rtl/>
        </w:rPr>
      </w:pPr>
      <w:r w:rsidRPr="00DA4650">
        <w:rPr>
          <w:rFonts w:cs="David" w:hint="cs"/>
          <w:rtl/>
        </w:rPr>
        <w:t xml:space="preserve">עכשיו אנחנו בשעת האמת של כל אחד ואחד מאתנו. חברי חברי הכנסת, הגענו לשעת האמת. אנחנו נמצאים שלושה שבועות לפני הדיון עצמו. יושב-ראש הקואליציה מנהל את הדברים. נאפשר כעת דיון תיאורטי בסוגיה הזאת, על כל מה שקרה בחוק ההסדרים ועל איך אנחנו רוצים לראות אותו בעתיד. </w:t>
      </w:r>
    </w:p>
    <w:p w14:paraId="7368C975" w14:textId="77777777" w:rsidR="00DA4650" w:rsidRPr="00DA4650" w:rsidRDefault="00DA4650" w:rsidP="00DA4650">
      <w:pPr>
        <w:bidi/>
        <w:jc w:val="both"/>
        <w:rPr>
          <w:rFonts w:cs="David" w:hint="cs"/>
          <w:rtl/>
        </w:rPr>
      </w:pPr>
    </w:p>
    <w:p w14:paraId="16057D73" w14:textId="77777777" w:rsidR="00DA4650" w:rsidRPr="00DA4650" w:rsidRDefault="00DA4650" w:rsidP="00DA4650">
      <w:pPr>
        <w:bidi/>
        <w:jc w:val="both"/>
        <w:rPr>
          <w:rFonts w:cs="David" w:hint="cs"/>
          <w:rtl/>
        </w:rPr>
      </w:pPr>
      <w:r w:rsidRPr="00DA4650">
        <w:rPr>
          <w:rFonts w:cs="David" w:hint="cs"/>
          <w:u w:val="single"/>
          <w:rtl/>
        </w:rPr>
        <w:t>משה גפני:</w:t>
      </w:r>
    </w:p>
    <w:p w14:paraId="6BAA66A3" w14:textId="77777777" w:rsidR="00DA4650" w:rsidRPr="00DA4650" w:rsidRDefault="00DA4650" w:rsidP="00DA4650">
      <w:pPr>
        <w:bidi/>
        <w:jc w:val="both"/>
        <w:rPr>
          <w:rFonts w:cs="David" w:hint="cs"/>
          <w:rtl/>
        </w:rPr>
      </w:pPr>
    </w:p>
    <w:p w14:paraId="03306E75" w14:textId="77777777" w:rsidR="00DA4650" w:rsidRPr="00DA4650" w:rsidRDefault="00DA4650" w:rsidP="00DA4650">
      <w:pPr>
        <w:bidi/>
        <w:jc w:val="both"/>
        <w:rPr>
          <w:rFonts w:cs="David" w:hint="cs"/>
          <w:rtl/>
        </w:rPr>
      </w:pPr>
      <w:r w:rsidRPr="00DA4650">
        <w:rPr>
          <w:rFonts w:cs="David" w:hint="cs"/>
          <w:rtl/>
        </w:rPr>
        <w:tab/>
        <w:t>עכשיו עוברים סעיף סעיף? כי מאוד חשוב לי לדון בחוק הגזזת. אי-אפשר לדון בזה עכשיו?</w:t>
      </w:r>
    </w:p>
    <w:p w14:paraId="740A4010" w14:textId="77777777" w:rsidR="00DA4650" w:rsidRPr="00DA4650" w:rsidRDefault="00DA4650" w:rsidP="00DA4650">
      <w:pPr>
        <w:bidi/>
        <w:jc w:val="both"/>
        <w:rPr>
          <w:rFonts w:cs="David" w:hint="cs"/>
          <w:rtl/>
        </w:rPr>
      </w:pPr>
    </w:p>
    <w:p w14:paraId="4848A38B" w14:textId="77777777" w:rsidR="00DA4650" w:rsidRPr="00DA4650" w:rsidRDefault="00DA4650" w:rsidP="00DA4650">
      <w:pPr>
        <w:bidi/>
        <w:jc w:val="both"/>
        <w:rPr>
          <w:rFonts w:cs="David" w:hint="cs"/>
          <w:rtl/>
        </w:rPr>
      </w:pPr>
      <w:r w:rsidRPr="00DA4650">
        <w:rPr>
          <w:rFonts w:cs="David" w:hint="cs"/>
          <w:u w:val="single"/>
          <w:rtl/>
        </w:rPr>
        <w:t>יורם מרציאנו:</w:t>
      </w:r>
    </w:p>
    <w:p w14:paraId="25B6F479" w14:textId="77777777" w:rsidR="00DA4650" w:rsidRPr="00DA4650" w:rsidRDefault="00DA4650" w:rsidP="00DA4650">
      <w:pPr>
        <w:bidi/>
        <w:jc w:val="both"/>
        <w:rPr>
          <w:rFonts w:cs="David" w:hint="cs"/>
          <w:rtl/>
        </w:rPr>
      </w:pPr>
    </w:p>
    <w:p w14:paraId="76CD8BCA" w14:textId="77777777" w:rsidR="00DA4650" w:rsidRPr="00DA4650" w:rsidRDefault="00DA4650" w:rsidP="00DA4650">
      <w:pPr>
        <w:bidi/>
        <w:jc w:val="both"/>
        <w:rPr>
          <w:rFonts w:cs="David" w:hint="cs"/>
          <w:rtl/>
        </w:rPr>
      </w:pPr>
      <w:r w:rsidRPr="00DA4650">
        <w:rPr>
          <w:rFonts w:cs="David" w:hint="cs"/>
          <w:rtl/>
        </w:rPr>
        <w:tab/>
        <w:t>גם מזה אתה עושה צחוק.</w:t>
      </w:r>
    </w:p>
    <w:p w14:paraId="4678A950" w14:textId="77777777" w:rsidR="00DA4650" w:rsidRPr="00DA4650" w:rsidRDefault="00DA4650" w:rsidP="00DA4650">
      <w:pPr>
        <w:bidi/>
        <w:jc w:val="both"/>
        <w:rPr>
          <w:rFonts w:cs="David" w:hint="cs"/>
          <w:rtl/>
        </w:rPr>
      </w:pPr>
    </w:p>
    <w:p w14:paraId="1E042F51" w14:textId="77777777" w:rsidR="00DA4650" w:rsidRPr="00DA4650" w:rsidRDefault="00DA4650" w:rsidP="00DA4650">
      <w:pPr>
        <w:bidi/>
        <w:jc w:val="both"/>
        <w:rPr>
          <w:rFonts w:cs="David" w:hint="cs"/>
          <w:rtl/>
        </w:rPr>
      </w:pPr>
      <w:r w:rsidRPr="00DA4650">
        <w:rPr>
          <w:rFonts w:cs="David" w:hint="cs"/>
          <w:u w:val="single"/>
          <w:rtl/>
        </w:rPr>
        <w:t>משה גפני:</w:t>
      </w:r>
    </w:p>
    <w:p w14:paraId="2197F452" w14:textId="77777777" w:rsidR="00DA4650" w:rsidRPr="00DA4650" w:rsidRDefault="00DA4650" w:rsidP="00DA4650">
      <w:pPr>
        <w:bidi/>
        <w:jc w:val="both"/>
        <w:rPr>
          <w:rFonts w:cs="David" w:hint="cs"/>
          <w:rtl/>
        </w:rPr>
      </w:pPr>
    </w:p>
    <w:p w14:paraId="5D84A29D" w14:textId="77777777" w:rsidR="00DA4650" w:rsidRPr="00DA4650" w:rsidRDefault="00DA4650" w:rsidP="00DA4650">
      <w:pPr>
        <w:bidi/>
        <w:jc w:val="both"/>
        <w:rPr>
          <w:rFonts w:cs="David" w:hint="cs"/>
          <w:rtl/>
        </w:rPr>
      </w:pPr>
      <w:r w:rsidRPr="00DA4650">
        <w:rPr>
          <w:rFonts w:cs="David" w:hint="cs"/>
          <w:rtl/>
        </w:rPr>
        <w:tab/>
        <w:t xml:space="preserve">אתה עושה צחוק, אתה יושב-ראש סיעה גדולה בקואליציה, ונתת להעביר את חוק הגזזת שוב. ממש בושה. </w:t>
      </w:r>
    </w:p>
    <w:p w14:paraId="445F3D0C" w14:textId="77777777" w:rsidR="00DA4650" w:rsidRPr="00DA4650" w:rsidRDefault="00DA4650" w:rsidP="00DA4650">
      <w:pPr>
        <w:bidi/>
        <w:jc w:val="both"/>
        <w:rPr>
          <w:rFonts w:cs="David" w:hint="cs"/>
          <w:rtl/>
        </w:rPr>
      </w:pPr>
    </w:p>
    <w:p w14:paraId="14B5D14D" w14:textId="77777777" w:rsidR="00DA4650" w:rsidRPr="00DA4650" w:rsidRDefault="00DA4650" w:rsidP="00DA4650">
      <w:pPr>
        <w:bidi/>
        <w:jc w:val="both"/>
        <w:rPr>
          <w:rFonts w:cs="David" w:hint="cs"/>
          <w:rtl/>
        </w:rPr>
      </w:pPr>
      <w:r w:rsidRPr="00DA4650">
        <w:rPr>
          <w:rFonts w:cs="David" w:hint="cs"/>
          <w:u w:val="single"/>
          <w:rtl/>
        </w:rPr>
        <w:t>יורם מרציאנו:</w:t>
      </w:r>
    </w:p>
    <w:p w14:paraId="1E2B2595" w14:textId="77777777" w:rsidR="00DA4650" w:rsidRPr="00DA4650" w:rsidRDefault="00DA4650" w:rsidP="00DA4650">
      <w:pPr>
        <w:bidi/>
        <w:jc w:val="both"/>
        <w:rPr>
          <w:rFonts w:cs="David" w:hint="cs"/>
          <w:rtl/>
        </w:rPr>
      </w:pPr>
    </w:p>
    <w:p w14:paraId="784D77DA" w14:textId="77777777" w:rsidR="00DA4650" w:rsidRPr="00DA4650" w:rsidRDefault="00DA4650" w:rsidP="00DA4650">
      <w:pPr>
        <w:pStyle w:val="Heading5"/>
        <w:rPr>
          <w:rFonts w:hint="cs"/>
          <w:rtl/>
        </w:rPr>
      </w:pPr>
      <w:r w:rsidRPr="00DA4650">
        <w:rPr>
          <w:rFonts w:hint="cs"/>
          <w:rtl/>
        </w:rPr>
        <w:tab/>
        <w:t>אני מתנגד לזה בתוקף, זה לא יהיה.</w:t>
      </w:r>
    </w:p>
    <w:p w14:paraId="4EFBE546" w14:textId="77777777" w:rsidR="00DA4650" w:rsidRPr="00DA4650" w:rsidRDefault="00DA4650" w:rsidP="00DA4650">
      <w:pPr>
        <w:bidi/>
        <w:jc w:val="both"/>
        <w:rPr>
          <w:rFonts w:cs="David" w:hint="cs"/>
          <w:rtl/>
        </w:rPr>
      </w:pPr>
    </w:p>
    <w:p w14:paraId="30978AAB" w14:textId="77777777" w:rsidR="00DA4650" w:rsidRPr="00DA4650" w:rsidRDefault="00DA4650" w:rsidP="00DA4650">
      <w:pPr>
        <w:bidi/>
        <w:jc w:val="both"/>
        <w:rPr>
          <w:rFonts w:cs="David" w:hint="cs"/>
          <w:rtl/>
        </w:rPr>
      </w:pPr>
      <w:r w:rsidRPr="00DA4650">
        <w:rPr>
          <w:rFonts w:cs="David" w:hint="cs"/>
          <w:u w:val="single"/>
          <w:rtl/>
        </w:rPr>
        <w:t>משה גפני:</w:t>
      </w:r>
    </w:p>
    <w:p w14:paraId="40AF8C9A" w14:textId="77777777" w:rsidR="00DA4650" w:rsidRPr="00DA4650" w:rsidRDefault="00DA4650" w:rsidP="00DA4650">
      <w:pPr>
        <w:bidi/>
        <w:jc w:val="both"/>
        <w:rPr>
          <w:rFonts w:cs="David" w:hint="cs"/>
          <w:rtl/>
        </w:rPr>
      </w:pPr>
    </w:p>
    <w:p w14:paraId="29B1B88D" w14:textId="77777777" w:rsidR="00DA4650" w:rsidRPr="00DA4650" w:rsidRDefault="00DA4650" w:rsidP="00DA4650">
      <w:pPr>
        <w:bidi/>
        <w:jc w:val="both"/>
        <w:rPr>
          <w:rFonts w:cs="David" w:hint="cs"/>
          <w:rtl/>
        </w:rPr>
      </w:pPr>
      <w:r w:rsidRPr="00DA4650">
        <w:rPr>
          <w:rFonts w:cs="David" w:hint="cs"/>
          <w:rtl/>
        </w:rPr>
        <w:tab/>
        <w:t>למה השרים שלך אישרו את זה בממשלה?</w:t>
      </w:r>
    </w:p>
    <w:p w14:paraId="2201D370" w14:textId="77777777" w:rsidR="00DA4650" w:rsidRPr="00DA4650" w:rsidRDefault="00DA4650" w:rsidP="00DA4650">
      <w:pPr>
        <w:bidi/>
        <w:jc w:val="both"/>
        <w:rPr>
          <w:rFonts w:cs="David" w:hint="cs"/>
          <w:rtl/>
        </w:rPr>
      </w:pPr>
    </w:p>
    <w:p w14:paraId="3B193DD7"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26625E4" w14:textId="77777777" w:rsidR="00DA4650" w:rsidRPr="00DA4650" w:rsidRDefault="00DA4650" w:rsidP="00DA4650">
      <w:pPr>
        <w:bidi/>
        <w:jc w:val="both"/>
        <w:rPr>
          <w:rFonts w:cs="David" w:hint="cs"/>
          <w:rtl/>
        </w:rPr>
      </w:pPr>
    </w:p>
    <w:p w14:paraId="33C86BED" w14:textId="77777777" w:rsidR="00DA4650" w:rsidRPr="00DA4650" w:rsidRDefault="00DA4650" w:rsidP="00DA4650">
      <w:pPr>
        <w:bidi/>
        <w:jc w:val="both"/>
        <w:rPr>
          <w:rFonts w:cs="David" w:hint="cs"/>
          <w:rtl/>
        </w:rPr>
      </w:pPr>
      <w:r w:rsidRPr="00DA4650">
        <w:rPr>
          <w:rFonts w:cs="David" w:hint="cs"/>
          <w:rtl/>
        </w:rPr>
        <w:tab/>
        <w:t xml:space="preserve">חבר הכנסת גפני. </w:t>
      </w:r>
    </w:p>
    <w:p w14:paraId="2AE1439B" w14:textId="77777777" w:rsidR="00DA4650" w:rsidRPr="00DA4650" w:rsidRDefault="00DA4650" w:rsidP="00DA4650">
      <w:pPr>
        <w:bidi/>
        <w:jc w:val="both"/>
        <w:rPr>
          <w:rFonts w:cs="David" w:hint="cs"/>
          <w:rtl/>
        </w:rPr>
      </w:pPr>
    </w:p>
    <w:p w14:paraId="1EEB695A" w14:textId="77777777" w:rsidR="00DA4650" w:rsidRPr="00DA4650" w:rsidRDefault="00DA4650" w:rsidP="00DA4650">
      <w:pPr>
        <w:bidi/>
        <w:jc w:val="both"/>
        <w:rPr>
          <w:rFonts w:cs="David" w:hint="cs"/>
          <w:rtl/>
        </w:rPr>
      </w:pPr>
      <w:r w:rsidRPr="00DA4650">
        <w:rPr>
          <w:rFonts w:cs="David" w:hint="cs"/>
          <w:u w:val="single"/>
          <w:rtl/>
        </w:rPr>
        <w:t>יעקב מרגי:</w:t>
      </w:r>
    </w:p>
    <w:p w14:paraId="48356595" w14:textId="77777777" w:rsidR="00DA4650" w:rsidRPr="00DA4650" w:rsidRDefault="00DA4650" w:rsidP="00DA4650">
      <w:pPr>
        <w:bidi/>
        <w:jc w:val="both"/>
        <w:rPr>
          <w:rFonts w:cs="David" w:hint="cs"/>
          <w:rtl/>
        </w:rPr>
      </w:pPr>
    </w:p>
    <w:p w14:paraId="4386CE55" w14:textId="77777777" w:rsidR="00DA4650" w:rsidRPr="00DA4650" w:rsidRDefault="00DA4650" w:rsidP="00DA4650">
      <w:pPr>
        <w:bidi/>
        <w:jc w:val="both"/>
        <w:rPr>
          <w:rFonts w:cs="David" w:hint="cs"/>
          <w:rtl/>
        </w:rPr>
      </w:pPr>
      <w:r w:rsidRPr="00DA4650">
        <w:rPr>
          <w:rFonts w:cs="David" w:hint="cs"/>
          <w:rtl/>
        </w:rPr>
        <w:tab/>
        <w:t xml:space="preserve">עכשיו אני מבין למה ביקשת להקדים את הפטור לדיון הזה. </w:t>
      </w:r>
    </w:p>
    <w:p w14:paraId="25A67E7A" w14:textId="77777777" w:rsidR="00DA4650" w:rsidRPr="00DA4650" w:rsidRDefault="00DA4650" w:rsidP="00DA4650">
      <w:pPr>
        <w:bidi/>
        <w:jc w:val="both"/>
        <w:rPr>
          <w:rFonts w:cs="David" w:hint="cs"/>
          <w:rtl/>
        </w:rPr>
      </w:pPr>
    </w:p>
    <w:p w14:paraId="7F4EE1DD" w14:textId="77777777" w:rsidR="00DA4650" w:rsidRPr="00DA4650" w:rsidRDefault="00DA4650" w:rsidP="00DA4650">
      <w:pPr>
        <w:bidi/>
        <w:jc w:val="both"/>
        <w:rPr>
          <w:rFonts w:cs="David" w:hint="cs"/>
          <w:rtl/>
        </w:rPr>
      </w:pPr>
      <w:r w:rsidRPr="00DA4650">
        <w:rPr>
          <w:rFonts w:cs="David" w:hint="cs"/>
          <w:u w:val="single"/>
          <w:rtl/>
        </w:rPr>
        <w:t>יורם מרציאנו:</w:t>
      </w:r>
    </w:p>
    <w:p w14:paraId="103BC96F" w14:textId="77777777" w:rsidR="00DA4650" w:rsidRPr="00DA4650" w:rsidRDefault="00DA4650" w:rsidP="00DA4650">
      <w:pPr>
        <w:bidi/>
        <w:jc w:val="both"/>
        <w:rPr>
          <w:rFonts w:cs="David" w:hint="cs"/>
          <w:rtl/>
        </w:rPr>
      </w:pPr>
    </w:p>
    <w:p w14:paraId="60AB5B66" w14:textId="77777777" w:rsidR="00DA4650" w:rsidRPr="00DA4650" w:rsidRDefault="00DA4650" w:rsidP="00DA4650">
      <w:pPr>
        <w:bidi/>
        <w:ind w:firstLine="567"/>
        <w:jc w:val="both"/>
        <w:rPr>
          <w:rFonts w:cs="David" w:hint="cs"/>
          <w:rtl/>
        </w:rPr>
      </w:pPr>
      <w:r w:rsidRPr="00DA4650">
        <w:rPr>
          <w:rFonts w:cs="David" w:hint="cs"/>
          <w:rtl/>
        </w:rPr>
        <w:t>למה אתה תוקף אותנו, למה אתה לא עושה אתו הסכם?</w:t>
      </w:r>
    </w:p>
    <w:p w14:paraId="28DE3B1D" w14:textId="77777777" w:rsidR="00DA4650" w:rsidRPr="00DA4650" w:rsidRDefault="00DA4650" w:rsidP="00DA4650">
      <w:pPr>
        <w:bidi/>
        <w:jc w:val="both"/>
        <w:rPr>
          <w:rFonts w:cs="David" w:hint="cs"/>
          <w:rtl/>
        </w:rPr>
      </w:pPr>
    </w:p>
    <w:p w14:paraId="708E7FF4"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5CFAB3A" w14:textId="77777777" w:rsidR="00DA4650" w:rsidRPr="00DA4650" w:rsidRDefault="00DA4650" w:rsidP="00DA4650">
      <w:pPr>
        <w:bidi/>
        <w:jc w:val="both"/>
        <w:rPr>
          <w:rFonts w:cs="David" w:hint="cs"/>
          <w:rtl/>
        </w:rPr>
      </w:pPr>
    </w:p>
    <w:p w14:paraId="2AE8A604" w14:textId="77777777" w:rsidR="00DA4650" w:rsidRPr="00DA4650" w:rsidRDefault="00DA4650" w:rsidP="00DA4650">
      <w:pPr>
        <w:bidi/>
        <w:jc w:val="both"/>
        <w:rPr>
          <w:rFonts w:cs="David" w:hint="cs"/>
          <w:rtl/>
        </w:rPr>
      </w:pPr>
      <w:r w:rsidRPr="00DA4650">
        <w:rPr>
          <w:rFonts w:cs="David" w:hint="cs"/>
          <w:rtl/>
        </w:rPr>
        <w:tab/>
        <w:t xml:space="preserve">חבר הכנסת גפני, אתה לא עוזר לי. </w:t>
      </w:r>
    </w:p>
    <w:p w14:paraId="3A35A80B" w14:textId="77777777" w:rsidR="00DA4650" w:rsidRPr="00DA4650" w:rsidRDefault="00DA4650" w:rsidP="00DA4650">
      <w:pPr>
        <w:bidi/>
        <w:jc w:val="both"/>
        <w:rPr>
          <w:rFonts w:cs="David" w:hint="cs"/>
          <w:rtl/>
        </w:rPr>
      </w:pPr>
    </w:p>
    <w:p w14:paraId="377C7780" w14:textId="77777777" w:rsidR="00DA4650" w:rsidRPr="00DA4650" w:rsidRDefault="00DA4650" w:rsidP="00DA4650">
      <w:pPr>
        <w:bidi/>
        <w:jc w:val="both"/>
        <w:rPr>
          <w:rFonts w:cs="David" w:hint="cs"/>
          <w:rtl/>
        </w:rPr>
      </w:pPr>
      <w:r w:rsidRPr="00DA4650">
        <w:rPr>
          <w:rFonts w:cs="David" w:hint="cs"/>
          <w:u w:val="single"/>
          <w:rtl/>
        </w:rPr>
        <w:t>משה גפני:</w:t>
      </w:r>
    </w:p>
    <w:p w14:paraId="3D014A9C" w14:textId="77777777" w:rsidR="00DA4650" w:rsidRPr="00DA4650" w:rsidRDefault="00DA4650" w:rsidP="00DA4650">
      <w:pPr>
        <w:bidi/>
        <w:jc w:val="both"/>
        <w:rPr>
          <w:rFonts w:cs="David" w:hint="cs"/>
          <w:rtl/>
        </w:rPr>
      </w:pPr>
    </w:p>
    <w:p w14:paraId="759805BB" w14:textId="77777777" w:rsidR="00DA4650" w:rsidRPr="00DA4650" w:rsidRDefault="00DA4650" w:rsidP="00DA4650">
      <w:pPr>
        <w:bidi/>
        <w:ind w:firstLine="567"/>
        <w:jc w:val="both"/>
        <w:rPr>
          <w:rFonts w:cs="David" w:hint="cs"/>
          <w:rtl/>
        </w:rPr>
      </w:pPr>
      <w:r w:rsidRPr="00DA4650">
        <w:rPr>
          <w:rFonts w:cs="David" w:hint="cs"/>
          <w:rtl/>
        </w:rPr>
        <w:t xml:space="preserve">אני חוזר בי. סליחה. לא דיברתי מילה על חוק הגזזת. אני חוזר בי. </w:t>
      </w:r>
    </w:p>
    <w:p w14:paraId="6420C693" w14:textId="77777777" w:rsidR="00DA4650" w:rsidRPr="00DA4650" w:rsidRDefault="00DA4650" w:rsidP="00DA4650">
      <w:pPr>
        <w:bidi/>
        <w:jc w:val="both"/>
        <w:rPr>
          <w:rFonts w:cs="David" w:hint="cs"/>
          <w:rtl/>
        </w:rPr>
      </w:pPr>
    </w:p>
    <w:p w14:paraId="586EE81E" w14:textId="77777777" w:rsidR="00DA4650" w:rsidRPr="00DA4650" w:rsidRDefault="00DA4650" w:rsidP="00DA4650">
      <w:pPr>
        <w:bidi/>
        <w:jc w:val="both"/>
        <w:rPr>
          <w:rFonts w:cs="David" w:hint="cs"/>
          <w:i/>
          <w:iCs/>
          <w:rtl/>
        </w:rPr>
      </w:pPr>
      <w:r w:rsidRPr="00DA4650">
        <w:rPr>
          <w:rFonts w:cs="David" w:hint="cs"/>
          <w:u w:val="single"/>
          <w:rtl/>
        </w:rPr>
        <w:t>קולט אביטל:</w:t>
      </w:r>
    </w:p>
    <w:p w14:paraId="31CBA443" w14:textId="77777777" w:rsidR="00DA4650" w:rsidRPr="00DA4650" w:rsidRDefault="00DA4650" w:rsidP="00DA4650">
      <w:pPr>
        <w:bidi/>
        <w:jc w:val="both"/>
        <w:rPr>
          <w:rFonts w:cs="David" w:hint="cs"/>
          <w:i/>
          <w:iCs/>
          <w:rtl/>
        </w:rPr>
      </w:pPr>
    </w:p>
    <w:p w14:paraId="6C695E40" w14:textId="77777777" w:rsidR="00DA4650" w:rsidRPr="00DA4650" w:rsidRDefault="00DA4650" w:rsidP="00DA4650">
      <w:pPr>
        <w:bidi/>
        <w:jc w:val="both"/>
        <w:rPr>
          <w:rFonts w:cs="David" w:hint="cs"/>
          <w:rtl/>
        </w:rPr>
      </w:pPr>
      <w:r w:rsidRPr="00DA4650">
        <w:rPr>
          <w:rFonts w:cs="David" w:hint="cs"/>
          <w:i/>
          <w:iCs/>
          <w:rtl/>
        </w:rPr>
        <w:tab/>
      </w:r>
      <w:r w:rsidRPr="00DA4650">
        <w:rPr>
          <w:rFonts w:cs="David" w:hint="cs"/>
          <w:rtl/>
        </w:rPr>
        <w:t xml:space="preserve">לפחות תגיד מי העביר את החוק הזה. </w:t>
      </w:r>
    </w:p>
    <w:p w14:paraId="2151BB22" w14:textId="77777777" w:rsidR="00DA4650" w:rsidRPr="00DA4650" w:rsidRDefault="00DA4650" w:rsidP="00DA4650">
      <w:pPr>
        <w:bidi/>
        <w:jc w:val="both"/>
        <w:rPr>
          <w:rFonts w:cs="David" w:hint="cs"/>
          <w:rtl/>
        </w:rPr>
      </w:pPr>
    </w:p>
    <w:p w14:paraId="5784C0D2" w14:textId="77777777" w:rsidR="00DA4650" w:rsidRPr="00DA4650" w:rsidRDefault="00DA4650" w:rsidP="00DA4650">
      <w:pPr>
        <w:pStyle w:val="Heading5"/>
        <w:rPr>
          <w:rFonts w:hint="cs"/>
          <w:rtl/>
        </w:rPr>
      </w:pPr>
      <w:r w:rsidRPr="00DA4650">
        <w:rPr>
          <w:rFonts w:hint="cs"/>
          <w:u w:val="single"/>
          <w:rtl/>
        </w:rPr>
        <w:t>אביגדור יצחקי:</w:t>
      </w:r>
    </w:p>
    <w:p w14:paraId="1AE61E58" w14:textId="77777777" w:rsidR="00DA4650" w:rsidRPr="00DA4650" w:rsidRDefault="00DA4650" w:rsidP="00DA4650">
      <w:pPr>
        <w:pStyle w:val="Heading5"/>
        <w:rPr>
          <w:rFonts w:hint="cs"/>
          <w:rtl/>
        </w:rPr>
      </w:pPr>
    </w:p>
    <w:p w14:paraId="0926D895" w14:textId="77777777" w:rsidR="00DA4650" w:rsidRPr="00DA4650" w:rsidRDefault="00DA4650" w:rsidP="00DA4650">
      <w:pPr>
        <w:bidi/>
        <w:jc w:val="both"/>
        <w:rPr>
          <w:rFonts w:cs="David" w:hint="cs"/>
          <w:rtl/>
        </w:rPr>
      </w:pPr>
      <w:r w:rsidRPr="00DA4650">
        <w:rPr>
          <w:rFonts w:cs="David" w:hint="cs"/>
          <w:rtl/>
        </w:rPr>
        <w:tab/>
        <w:t xml:space="preserve">בעניין הזה של תפוצות אחרות, אין הבדל ביניכם לבין אגודת ישראל. </w:t>
      </w:r>
    </w:p>
    <w:p w14:paraId="324F91F7" w14:textId="77777777" w:rsidR="00DA4650" w:rsidRPr="00DA4650" w:rsidRDefault="00DA4650" w:rsidP="00DA4650">
      <w:pPr>
        <w:bidi/>
        <w:jc w:val="both"/>
        <w:rPr>
          <w:rFonts w:cs="David" w:hint="cs"/>
          <w:rtl/>
        </w:rPr>
      </w:pPr>
    </w:p>
    <w:p w14:paraId="319F6F4C"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4C7D83C9" w14:textId="77777777" w:rsidR="00DA4650" w:rsidRPr="00DA4650" w:rsidRDefault="00DA4650" w:rsidP="00DA4650">
      <w:pPr>
        <w:bidi/>
        <w:jc w:val="both"/>
        <w:rPr>
          <w:rFonts w:cs="David" w:hint="cs"/>
          <w:rtl/>
        </w:rPr>
      </w:pPr>
    </w:p>
    <w:p w14:paraId="0635934F" w14:textId="77777777" w:rsidR="00DA4650" w:rsidRPr="00DA4650" w:rsidRDefault="00DA4650" w:rsidP="00DA4650">
      <w:pPr>
        <w:bidi/>
        <w:ind w:firstLine="567"/>
        <w:jc w:val="both"/>
        <w:rPr>
          <w:rFonts w:cs="David" w:hint="cs"/>
          <w:rtl/>
        </w:rPr>
      </w:pPr>
      <w:r w:rsidRPr="00DA4650">
        <w:rPr>
          <w:rFonts w:cs="David" w:hint="cs"/>
          <w:rtl/>
        </w:rPr>
        <w:t xml:space="preserve">מחר בשעה 08:30 נדון בפיצול יתר סעיפי החוק שנותרו. חבר הכנסת גפני, אחרי זה תשאל שאלות, תחסוך את זה ממני. </w:t>
      </w:r>
    </w:p>
    <w:p w14:paraId="5060F6A5" w14:textId="77777777" w:rsidR="00DA4650" w:rsidRPr="00DA4650" w:rsidRDefault="00DA4650" w:rsidP="00DA4650">
      <w:pPr>
        <w:bidi/>
        <w:jc w:val="both"/>
        <w:rPr>
          <w:rFonts w:cs="David" w:hint="cs"/>
          <w:rtl/>
        </w:rPr>
      </w:pPr>
    </w:p>
    <w:p w14:paraId="32E2F394" w14:textId="77777777" w:rsidR="00DA4650" w:rsidRPr="00DA4650" w:rsidRDefault="00DA4650" w:rsidP="00DA4650">
      <w:pPr>
        <w:bidi/>
        <w:jc w:val="both"/>
        <w:rPr>
          <w:rFonts w:cs="David" w:hint="cs"/>
          <w:i/>
          <w:iCs/>
          <w:rtl/>
        </w:rPr>
      </w:pPr>
      <w:r w:rsidRPr="00DA4650">
        <w:rPr>
          <w:rFonts w:cs="David" w:hint="cs"/>
          <w:u w:val="single"/>
          <w:rtl/>
        </w:rPr>
        <w:t>קולט אביטל:</w:t>
      </w:r>
    </w:p>
    <w:p w14:paraId="47A75439" w14:textId="77777777" w:rsidR="00DA4650" w:rsidRPr="00DA4650" w:rsidRDefault="00DA4650" w:rsidP="00DA4650">
      <w:pPr>
        <w:bidi/>
        <w:jc w:val="both"/>
        <w:rPr>
          <w:rFonts w:cs="David" w:hint="cs"/>
          <w:i/>
          <w:iCs/>
          <w:rtl/>
        </w:rPr>
      </w:pPr>
    </w:p>
    <w:p w14:paraId="7956F847" w14:textId="77777777" w:rsidR="00DA4650" w:rsidRPr="00DA4650" w:rsidRDefault="00DA4650" w:rsidP="00DA4650">
      <w:pPr>
        <w:bidi/>
        <w:jc w:val="both"/>
        <w:rPr>
          <w:rFonts w:cs="David" w:hint="cs"/>
          <w:rtl/>
        </w:rPr>
      </w:pPr>
      <w:r w:rsidRPr="00DA4650">
        <w:rPr>
          <w:rFonts w:cs="David" w:hint="cs"/>
          <w:i/>
          <w:iCs/>
          <w:rtl/>
        </w:rPr>
        <w:tab/>
      </w:r>
      <w:r w:rsidRPr="00DA4650">
        <w:rPr>
          <w:rFonts w:cs="David" w:hint="cs"/>
          <w:rtl/>
        </w:rPr>
        <w:t>שלושת הדברים שהוזכרו הבוקר, יצאו או לא יצאו?</w:t>
      </w:r>
    </w:p>
    <w:p w14:paraId="187FB960" w14:textId="77777777" w:rsidR="00DA4650" w:rsidRPr="00DA4650" w:rsidRDefault="00DA4650" w:rsidP="00DA4650">
      <w:pPr>
        <w:bidi/>
        <w:jc w:val="both"/>
        <w:rPr>
          <w:rFonts w:cs="David" w:hint="cs"/>
          <w:rtl/>
        </w:rPr>
      </w:pPr>
    </w:p>
    <w:p w14:paraId="76F75BD5"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A8AF0EB" w14:textId="77777777" w:rsidR="00DA4650" w:rsidRPr="00DA4650" w:rsidRDefault="00DA4650" w:rsidP="00DA4650">
      <w:pPr>
        <w:bidi/>
        <w:jc w:val="both"/>
        <w:rPr>
          <w:rFonts w:cs="David" w:hint="cs"/>
          <w:rtl/>
        </w:rPr>
      </w:pPr>
    </w:p>
    <w:p w14:paraId="0F4928A3" w14:textId="77777777" w:rsidR="00DA4650" w:rsidRPr="00DA4650" w:rsidRDefault="00DA4650" w:rsidP="00DA4650">
      <w:pPr>
        <w:bidi/>
        <w:ind w:firstLine="567"/>
        <w:jc w:val="both"/>
        <w:rPr>
          <w:rFonts w:cs="David" w:hint="cs"/>
          <w:rtl/>
        </w:rPr>
      </w:pPr>
      <w:r w:rsidRPr="00DA4650">
        <w:rPr>
          <w:rFonts w:cs="David" w:hint="cs"/>
          <w:rtl/>
        </w:rPr>
        <w:t xml:space="preserve">יצאו, כולל חקיקת בית החולים אשדוד. </w:t>
      </w:r>
    </w:p>
    <w:p w14:paraId="04A8B0B6" w14:textId="77777777" w:rsidR="00DA4650" w:rsidRPr="00DA4650" w:rsidRDefault="00DA4650" w:rsidP="00DA4650">
      <w:pPr>
        <w:bidi/>
        <w:jc w:val="both"/>
        <w:rPr>
          <w:rFonts w:cs="David" w:hint="cs"/>
          <w:rtl/>
        </w:rPr>
      </w:pPr>
    </w:p>
    <w:p w14:paraId="568FF222" w14:textId="77777777" w:rsidR="00DA4650" w:rsidRPr="00DA4650" w:rsidRDefault="00DA4650" w:rsidP="00DA4650">
      <w:pPr>
        <w:bidi/>
        <w:jc w:val="both"/>
        <w:rPr>
          <w:rFonts w:cs="David" w:hint="cs"/>
          <w:i/>
          <w:iCs/>
          <w:rtl/>
        </w:rPr>
      </w:pPr>
      <w:r w:rsidRPr="00DA4650">
        <w:rPr>
          <w:rFonts w:cs="David" w:hint="cs"/>
          <w:u w:val="single"/>
          <w:rtl/>
        </w:rPr>
        <w:t>קולט אביטל:</w:t>
      </w:r>
    </w:p>
    <w:p w14:paraId="6B48EF25" w14:textId="77777777" w:rsidR="00DA4650" w:rsidRPr="00DA4650" w:rsidRDefault="00DA4650" w:rsidP="00DA4650">
      <w:pPr>
        <w:bidi/>
        <w:jc w:val="both"/>
        <w:rPr>
          <w:rFonts w:cs="David" w:hint="cs"/>
          <w:i/>
          <w:iCs/>
          <w:rtl/>
        </w:rPr>
      </w:pPr>
    </w:p>
    <w:p w14:paraId="680B54C0" w14:textId="77777777" w:rsidR="00DA4650" w:rsidRPr="00DA4650" w:rsidRDefault="00DA4650" w:rsidP="00DA4650">
      <w:pPr>
        <w:bidi/>
        <w:jc w:val="both"/>
        <w:rPr>
          <w:rFonts w:cs="David" w:hint="cs"/>
          <w:rtl/>
        </w:rPr>
      </w:pPr>
      <w:r w:rsidRPr="00DA4650">
        <w:rPr>
          <w:rFonts w:cs="David" w:hint="cs"/>
          <w:rtl/>
        </w:rPr>
        <w:tab/>
        <w:t>יפה, זה כבר הישג.</w:t>
      </w:r>
    </w:p>
    <w:p w14:paraId="15BF42C3" w14:textId="77777777" w:rsidR="00DA4650" w:rsidRPr="00DA4650" w:rsidRDefault="00DA4650" w:rsidP="00DA4650">
      <w:pPr>
        <w:bidi/>
        <w:jc w:val="both"/>
        <w:rPr>
          <w:rFonts w:cs="David" w:hint="cs"/>
          <w:rtl/>
        </w:rPr>
      </w:pPr>
    </w:p>
    <w:p w14:paraId="6570F3BA"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39430BF3" w14:textId="77777777" w:rsidR="00DA4650" w:rsidRPr="00DA4650" w:rsidRDefault="00DA4650" w:rsidP="00DA4650">
      <w:pPr>
        <w:bidi/>
        <w:jc w:val="both"/>
        <w:rPr>
          <w:rFonts w:cs="David" w:hint="cs"/>
          <w:rtl/>
        </w:rPr>
      </w:pPr>
    </w:p>
    <w:p w14:paraId="5C2E39E6" w14:textId="77777777" w:rsidR="00DA4650" w:rsidRPr="00DA4650" w:rsidRDefault="00DA4650" w:rsidP="00DA4650">
      <w:pPr>
        <w:bidi/>
        <w:ind w:firstLine="567"/>
        <w:jc w:val="both"/>
        <w:rPr>
          <w:rFonts w:cs="David" w:hint="cs"/>
          <w:rtl/>
        </w:rPr>
      </w:pPr>
      <w:r w:rsidRPr="00DA4650">
        <w:rPr>
          <w:rFonts w:cs="David" w:hint="cs"/>
          <w:rtl/>
        </w:rPr>
        <w:t xml:space="preserve">היתר יידון מחר בוועדה, אתם מוזמנים להשתתף. </w:t>
      </w:r>
    </w:p>
    <w:p w14:paraId="74701779" w14:textId="77777777" w:rsidR="00DA4650" w:rsidRPr="00DA4650" w:rsidRDefault="00DA4650" w:rsidP="00DA4650">
      <w:pPr>
        <w:bidi/>
        <w:jc w:val="both"/>
        <w:rPr>
          <w:rFonts w:cs="David" w:hint="cs"/>
          <w:rtl/>
        </w:rPr>
      </w:pPr>
    </w:p>
    <w:p w14:paraId="0B4184E1" w14:textId="77777777" w:rsidR="00DA4650" w:rsidRPr="00DA4650" w:rsidRDefault="00DA4650" w:rsidP="00DA4650">
      <w:pPr>
        <w:bidi/>
        <w:jc w:val="both"/>
        <w:rPr>
          <w:rFonts w:cs="David" w:hint="cs"/>
          <w:rtl/>
        </w:rPr>
      </w:pPr>
      <w:r w:rsidRPr="00DA4650">
        <w:rPr>
          <w:rFonts w:cs="David" w:hint="cs"/>
          <w:u w:val="single"/>
          <w:rtl/>
        </w:rPr>
        <w:t>אבשלום וילן:</w:t>
      </w:r>
    </w:p>
    <w:p w14:paraId="6B937265" w14:textId="77777777" w:rsidR="00DA4650" w:rsidRPr="00DA4650" w:rsidRDefault="00DA4650" w:rsidP="00DA4650">
      <w:pPr>
        <w:bidi/>
        <w:jc w:val="both"/>
        <w:rPr>
          <w:rFonts w:cs="David" w:hint="cs"/>
          <w:rtl/>
        </w:rPr>
      </w:pPr>
    </w:p>
    <w:p w14:paraId="1298718C" w14:textId="77777777" w:rsidR="00DA4650" w:rsidRPr="00DA4650" w:rsidRDefault="00DA4650" w:rsidP="00DA4650">
      <w:pPr>
        <w:bidi/>
        <w:ind w:firstLine="567"/>
        <w:jc w:val="both"/>
        <w:rPr>
          <w:rFonts w:cs="David" w:hint="cs"/>
          <w:rtl/>
        </w:rPr>
      </w:pPr>
      <w:r w:rsidRPr="00DA4650">
        <w:rPr>
          <w:rFonts w:cs="David" w:hint="cs"/>
          <w:rtl/>
        </w:rPr>
        <w:t xml:space="preserve">אני מבקש לקבל את המלצות היועצת המשפטית לכנסת לקראת הדיון מחר. </w:t>
      </w:r>
    </w:p>
    <w:p w14:paraId="7D48CE37" w14:textId="77777777" w:rsidR="00DA4650" w:rsidRPr="00DA4650" w:rsidRDefault="00DA4650" w:rsidP="00DA4650">
      <w:pPr>
        <w:bidi/>
        <w:jc w:val="both"/>
        <w:rPr>
          <w:rFonts w:cs="David" w:hint="cs"/>
          <w:rtl/>
        </w:rPr>
      </w:pPr>
    </w:p>
    <w:p w14:paraId="6D1C0352" w14:textId="77777777" w:rsidR="00DA4650" w:rsidRPr="00DA4650" w:rsidRDefault="00DA4650" w:rsidP="00DA4650">
      <w:pPr>
        <w:bidi/>
        <w:jc w:val="both"/>
        <w:rPr>
          <w:rFonts w:cs="David" w:hint="cs"/>
          <w:rtl/>
        </w:rPr>
      </w:pPr>
      <w:r w:rsidRPr="00DA4650">
        <w:rPr>
          <w:rFonts w:cs="David" w:hint="cs"/>
          <w:u w:val="single"/>
          <w:rtl/>
        </w:rPr>
        <w:t>משה גפני:</w:t>
      </w:r>
    </w:p>
    <w:p w14:paraId="66B85DFE" w14:textId="77777777" w:rsidR="00DA4650" w:rsidRPr="00DA4650" w:rsidRDefault="00DA4650" w:rsidP="00DA4650">
      <w:pPr>
        <w:bidi/>
        <w:jc w:val="both"/>
        <w:rPr>
          <w:rFonts w:cs="David" w:hint="cs"/>
          <w:rtl/>
        </w:rPr>
      </w:pPr>
    </w:p>
    <w:p w14:paraId="49FAC731" w14:textId="77777777" w:rsidR="00DA4650" w:rsidRPr="00DA4650" w:rsidRDefault="00DA4650" w:rsidP="00DA4650">
      <w:pPr>
        <w:bidi/>
        <w:jc w:val="both"/>
        <w:rPr>
          <w:rFonts w:cs="David" w:hint="cs"/>
          <w:rtl/>
        </w:rPr>
      </w:pPr>
      <w:r w:rsidRPr="00DA4650">
        <w:rPr>
          <w:rFonts w:cs="David" w:hint="cs"/>
          <w:rtl/>
        </w:rPr>
        <w:tab/>
        <w:t xml:space="preserve">קיבלנו. </w:t>
      </w:r>
    </w:p>
    <w:p w14:paraId="34B88E8C" w14:textId="77777777" w:rsidR="00DA4650" w:rsidRPr="00DA4650" w:rsidRDefault="00DA4650" w:rsidP="00DA4650">
      <w:pPr>
        <w:bidi/>
        <w:jc w:val="both"/>
        <w:rPr>
          <w:rFonts w:cs="David" w:hint="cs"/>
          <w:rtl/>
        </w:rPr>
      </w:pPr>
    </w:p>
    <w:p w14:paraId="27417258" w14:textId="77777777" w:rsidR="00DA4650" w:rsidRPr="00DA4650" w:rsidRDefault="00DA4650" w:rsidP="00DA4650">
      <w:pPr>
        <w:bidi/>
        <w:jc w:val="both"/>
        <w:rPr>
          <w:rFonts w:cs="David" w:hint="cs"/>
          <w:u w:val="single"/>
          <w:rtl/>
        </w:rPr>
      </w:pPr>
      <w:r w:rsidRPr="00DA4650">
        <w:rPr>
          <w:rFonts w:cs="David"/>
          <w:u w:val="single"/>
          <w:rtl/>
        </w:rPr>
        <w:br w:type="page"/>
      </w:r>
      <w:r w:rsidRPr="00DA4650">
        <w:rPr>
          <w:rFonts w:cs="David" w:hint="cs"/>
          <w:u w:val="single"/>
          <w:rtl/>
        </w:rPr>
        <w:t>היו"ר רוחמה אברהם:</w:t>
      </w:r>
    </w:p>
    <w:p w14:paraId="14CC5983" w14:textId="77777777" w:rsidR="00DA4650" w:rsidRPr="00DA4650" w:rsidRDefault="00DA4650" w:rsidP="00DA4650">
      <w:pPr>
        <w:bidi/>
        <w:jc w:val="both"/>
        <w:rPr>
          <w:rFonts w:cs="David" w:hint="cs"/>
          <w:rtl/>
        </w:rPr>
      </w:pPr>
    </w:p>
    <w:p w14:paraId="7E92AB43" w14:textId="77777777" w:rsidR="00DA4650" w:rsidRPr="00DA4650" w:rsidRDefault="00DA4650" w:rsidP="00DA4650">
      <w:pPr>
        <w:bidi/>
        <w:ind w:firstLine="567"/>
        <w:jc w:val="both"/>
        <w:rPr>
          <w:rFonts w:cs="David" w:hint="cs"/>
          <w:rtl/>
        </w:rPr>
      </w:pPr>
      <w:r w:rsidRPr="00DA4650">
        <w:rPr>
          <w:rFonts w:cs="David" w:hint="cs"/>
          <w:rtl/>
        </w:rPr>
        <w:t>היועצת המשפטית לכנסת תמיד ליוותה את הוועדה הזאת, והיו זמנים יותר גרועים והיו זמנים יותר טובים. אני נשארת בעמדתי, ברמה האישית שלי, גם מצפונית, אני מתכוונת להיצמד לחוות הדעת של היועצת המשפטית. אני מניחה שיהיו הסכמות של קואליציה ואופוזיציה, וכל ההסכמות יכובדו גם על-ידי. מה שלא יגיע לסיכום, שם אצמד לחוות דעתה של היועצת המשפטית לכנסת. מלבד העובדה שנותרו לנו שלושה שבועות, צריך להביא בחשבון שיש גם חנוכה באמצע. אני פותחת את הנושא לדיון. ראשון הדוברים חבר הכנסת וילן.</w:t>
      </w:r>
    </w:p>
    <w:p w14:paraId="5BC11DC7" w14:textId="77777777" w:rsidR="00DA4650" w:rsidRPr="00DA4650" w:rsidRDefault="00DA4650" w:rsidP="00DA4650">
      <w:pPr>
        <w:bidi/>
        <w:jc w:val="both"/>
        <w:rPr>
          <w:rFonts w:cs="David" w:hint="cs"/>
          <w:rtl/>
        </w:rPr>
      </w:pPr>
    </w:p>
    <w:p w14:paraId="1AA03FA0" w14:textId="77777777" w:rsidR="00DA4650" w:rsidRPr="00DA4650" w:rsidRDefault="00DA4650" w:rsidP="00DA4650">
      <w:pPr>
        <w:bidi/>
        <w:jc w:val="both"/>
        <w:rPr>
          <w:rFonts w:cs="David" w:hint="cs"/>
          <w:rtl/>
        </w:rPr>
      </w:pPr>
      <w:r w:rsidRPr="00DA4650">
        <w:rPr>
          <w:rFonts w:cs="David" w:hint="cs"/>
          <w:u w:val="single"/>
          <w:rtl/>
        </w:rPr>
        <w:t>אבשלום וילן:</w:t>
      </w:r>
    </w:p>
    <w:p w14:paraId="10B598EC" w14:textId="77777777" w:rsidR="00DA4650" w:rsidRPr="00DA4650" w:rsidRDefault="00DA4650" w:rsidP="00DA4650">
      <w:pPr>
        <w:bidi/>
        <w:jc w:val="both"/>
        <w:rPr>
          <w:rFonts w:cs="David" w:hint="cs"/>
          <w:rtl/>
        </w:rPr>
      </w:pPr>
    </w:p>
    <w:p w14:paraId="21B84744" w14:textId="77777777" w:rsidR="00DA4650" w:rsidRPr="00DA4650" w:rsidRDefault="00DA4650" w:rsidP="00DA4650">
      <w:pPr>
        <w:bidi/>
        <w:jc w:val="both"/>
        <w:rPr>
          <w:rFonts w:cs="David" w:hint="cs"/>
          <w:rtl/>
        </w:rPr>
      </w:pPr>
      <w:r w:rsidRPr="00DA4650">
        <w:rPr>
          <w:rFonts w:cs="David" w:hint="cs"/>
          <w:rtl/>
        </w:rPr>
        <w:tab/>
        <w:t xml:space="preserve">אני מודה שמצד אחד אני משבח את ההתעקשות ואת ההחלטה, ומצד שני אני חושב שזה לא לכבודה של הכנסת. יש פה משחקים ציניים. כל מי שבממשלה מסביר למה חייבים את חוק ההסדרים, וכשהוא עובר לאופוזיציה הוא משנה את עמדתו. בית המשפט העליון כבר אמר את מה שאמר לפני שנה, ואני שמח שבסך הכול, אם נסתכל על חוק ההסדרים הזה, אין בו שום בשר, יחסית לשנים עברו.  </w:t>
      </w:r>
    </w:p>
    <w:p w14:paraId="3592B1A7" w14:textId="77777777" w:rsidR="00DA4650" w:rsidRPr="00DA4650" w:rsidRDefault="00DA4650" w:rsidP="00DA4650">
      <w:pPr>
        <w:bidi/>
        <w:jc w:val="both"/>
        <w:rPr>
          <w:rFonts w:cs="David" w:hint="cs"/>
          <w:rtl/>
        </w:rPr>
      </w:pPr>
    </w:p>
    <w:p w14:paraId="57B6251D" w14:textId="77777777" w:rsidR="00DA4650" w:rsidRPr="00DA4650" w:rsidRDefault="00DA4650" w:rsidP="00DA4650">
      <w:pPr>
        <w:bidi/>
        <w:ind w:firstLine="567"/>
        <w:jc w:val="both"/>
        <w:rPr>
          <w:rFonts w:cs="David" w:hint="cs"/>
          <w:rtl/>
        </w:rPr>
      </w:pPr>
      <w:r w:rsidRPr="00DA4650">
        <w:rPr>
          <w:rFonts w:cs="David" w:hint="cs"/>
          <w:rtl/>
        </w:rPr>
        <w:t xml:space="preserve">עם זאת, גברתי, את חברת קואליציה, יושבת-ראש הכנסת חברת קואליציה, שר האוצר חבר קואליציה, יושב-ראש הקואליציה חבר קואליציה, </w:t>
      </w:r>
    </w:p>
    <w:p w14:paraId="01BAB463" w14:textId="77777777" w:rsidR="00DA4650" w:rsidRPr="00DA4650" w:rsidRDefault="00DA4650" w:rsidP="00DA4650">
      <w:pPr>
        <w:bidi/>
        <w:jc w:val="both"/>
        <w:rPr>
          <w:rFonts w:cs="David" w:hint="cs"/>
          <w:rtl/>
        </w:rPr>
      </w:pPr>
    </w:p>
    <w:p w14:paraId="72A6EE30" w14:textId="77777777" w:rsidR="00DA4650" w:rsidRPr="00DA4650" w:rsidRDefault="00DA4650" w:rsidP="00DA4650">
      <w:pPr>
        <w:bidi/>
        <w:jc w:val="both"/>
        <w:rPr>
          <w:rFonts w:cs="David" w:hint="cs"/>
          <w:rtl/>
        </w:rPr>
      </w:pPr>
      <w:r w:rsidRPr="00DA4650">
        <w:rPr>
          <w:rFonts w:cs="David" w:hint="cs"/>
          <w:u w:val="single"/>
          <w:rtl/>
        </w:rPr>
        <w:t>יעקב מרגי:</w:t>
      </w:r>
    </w:p>
    <w:p w14:paraId="090C986F" w14:textId="77777777" w:rsidR="00DA4650" w:rsidRPr="00DA4650" w:rsidRDefault="00DA4650" w:rsidP="00DA4650">
      <w:pPr>
        <w:bidi/>
        <w:jc w:val="both"/>
        <w:rPr>
          <w:rFonts w:cs="David" w:hint="cs"/>
          <w:rtl/>
        </w:rPr>
      </w:pPr>
    </w:p>
    <w:p w14:paraId="4340A195" w14:textId="77777777" w:rsidR="00DA4650" w:rsidRPr="00DA4650" w:rsidRDefault="00DA4650" w:rsidP="00DA4650">
      <w:pPr>
        <w:bidi/>
        <w:jc w:val="both"/>
        <w:rPr>
          <w:rFonts w:cs="David" w:hint="cs"/>
          <w:rtl/>
        </w:rPr>
      </w:pPr>
      <w:r w:rsidRPr="00DA4650">
        <w:rPr>
          <w:rFonts w:cs="David" w:hint="cs"/>
          <w:rtl/>
        </w:rPr>
        <w:tab/>
        <w:t xml:space="preserve">מותר לך לפרגן, זה חוק ההסדרים הכי נורמלי שהולך לעבור. </w:t>
      </w:r>
    </w:p>
    <w:p w14:paraId="2183A101" w14:textId="77777777" w:rsidR="00DA4650" w:rsidRPr="00DA4650" w:rsidRDefault="00DA4650" w:rsidP="00DA4650">
      <w:pPr>
        <w:bidi/>
        <w:jc w:val="both"/>
        <w:rPr>
          <w:rFonts w:cs="David" w:hint="cs"/>
          <w:rtl/>
        </w:rPr>
      </w:pPr>
    </w:p>
    <w:p w14:paraId="51C46EF7"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77E1DE22" w14:textId="77777777" w:rsidR="00DA4650" w:rsidRPr="00DA4650" w:rsidRDefault="00DA4650" w:rsidP="00DA4650">
      <w:pPr>
        <w:bidi/>
        <w:jc w:val="both"/>
        <w:rPr>
          <w:rFonts w:cs="David" w:hint="cs"/>
          <w:u w:val="single"/>
          <w:rtl/>
        </w:rPr>
      </w:pPr>
    </w:p>
    <w:p w14:paraId="2F13A77A" w14:textId="77777777" w:rsidR="00DA4650" w:rsidRPr="00DA4650" w:rsidRDefault="00DA4650" w:rsidP="00DA4650">
      <w:pPr>
        <w:bidi/>
        <w:jc w:val="both"/>
        <w:rPr>
          <w:rFonts w:cs="David" w:hint="cs"/>
          <w:rtl/>
        </w:rPr>
      </w:pPr>
      <w:r w:rsidRPr="00DA4650">
        <w:rPr>
          <w:rFonts w:cs="David" w:hint="cs"/>
          <w:rtl/>
        </w:rPr>
        <w:tab/>
        <w:t>למה אתה אומר את המובן מאליו? זה לא ברור שיושב-ראש הקואליציה חבר בקואליציה?</w:t>
      </w:r>
    </w:p>
    <w:p w14:paraId="200CC72B" w14:textId="77777777" w:rsidR="00DA4650" w:rsidRPr="00DA4650" w:rsidRDefault="00DA4650" w:rsidP="00DA4650">
      <w:pPr>
        <w:bidi/>
        <w:jc w:val="both"/>
        <w:rPr>
          <w:rFonts w:cs="David" w:hint="cs"/>
          <w:rtl/>
        </w:rPr>
      </w:pPr>
    </w:p>
    <w:p w14:paraId="254179EA" w14:textId="77777777" w:rsidR="00DA4650" w:rsidRPr="00DA4650" w:rsidRDefault="00DA4650" w:rsidP="00DA4650">
      <w:pPr>
        <w:bidi/>
        <w:jc w:val="both"/>
        <w:rPr>
          <w:rFonts w:cs="David" w:hint="cs"/>
          <w:rtl/>
        </w:rPr>
      </w:pPr>
      <w:r w:rsidRPr="00DA4650">
        <w:rPr>
          <w:rFonts w:cs="David" w:hint="cs"/>
          <w:u w:val="single"/>
          <w:rtl/>
        </w:rPr>
        <w:t>אבשלום וילן:</w:t>
      </w:r>
    </w:p>
    <w:p w14:paraId="5BEECFD0" w14:textId="77777777" w:rsidR="00DA4650" w:rsidRPr="00DA4650" w:rsidRDefault="00DA4650" w:rsidP="00DA4650">
      <w:pPr>
        <w:bidi/>
        <w:jc w:val="both"/>
        <w:rPr>
          <w:rFonts w:cs="David" w:hint="cs"/>
          <w:rtl/>
        </w:rPr>
      </w:pPr>
    </w:p>
    <w:p w14:paraId="73A7352D" w14:textId="77777777" w:rsidR="00DA4650" w:rsidRPr="00DA4650" w:rsidRDefault="00DA4650" w:rsidP="00DA4650">
      <w:pPr>
        <w:bidi/>
        <w:jc w:val="both"/>
        <w:rPr>
          <w:rFonts w:cs="David" w:hint="cs"/>
          <w:rtl/>
        </w:rPr>
      </w:pPr>
      <w:r w:rsidRPr="00DA4650">
        <w:rPr>
          <w:rFonts w:cs="David" w:hint="cs"/>
          <w:rtl/>
        </w:rPr>
        <w:tab/>
        <w:t xml:space="preserve">בלוגיקה קוראים לזה "טאוטולוגיה", ובכוונה השתמשתי בזה כדי להביא את זה לידי אבסורד. הרי כולכם אחראים בסך הכול. מה קרה? עכשיו אחרי שהורדתם ידיים בתוך הקואליציה, יושב-ראש הקואליציה, שהוא חלק מהקואליציה, גמרתם להוריד ידיים ומה קרה? בחנוכה הכרזתם שמסיבות של חג יש רק שני ימי דיונים. השארתם לנו שבועיים לדיון בנושאים הללו, בקושי. </w:t>
      </w:r>
    </w:p>
    <w:p w14:paraId="70AFFEA6" w14:textId="77777777" w:rsidR="00DA4650" w:rsidRPr="00DA4650" w:rsidRDefault="00DA4650" w:rsidP="00DA4650">
      <w:pPr>
        <w:bidi/>
        <w:jc w:val="both"/>
        <w:rPr>
          <w:rFonts w:cs="David" w:hint="cs"/>
          <w:rtl/>
        </w:rPr>
      </w:pPr>
    </w:p>
    <w:p w14:paraId="2AC91786" w14:textId="77777777" w:rsidR="00DA4650" w:rsidRPr="00DA4650" w:rsidRDefault="00DA4650" w:rsidP="00DA4650">
      <w:pPr>
        <w:bidi/>
        <w:ind w:firstLine="567"/>
        <w:jc w:val="both"/>
        <w:rPr>
          <w:rFonts w:cs="David" w:hint="cs"/>
          <w:rtl/>
        </w:rPr>
      </w:pPr>
      <w:r w:rsidRPr="00DA4650">
        <w:rPr>
          <w:rFonts w:cs="David" w:hint="cs"/>
          <w:rtl/>
        </w:rPr>
        <w:t xml:space="preserve">פירושו של דבר שמכיוון שלא הייתם מסוגלים להגיע להסכמות ביניכם </w:t>
      </w:r>
      <w:r w:rsidRPr="00DA4650">
        <w:rPr>
          <w:rFonts w:cs="David"/>
          <w:rtl/>
        </w:rPr>
        <w:t>–</w:t>
      </w:r>
      <w:r w:rsidRPr="00DA4650">
        <w:rPr>
          <w:rFonts w:cs="David" w:hint="cs"/>
          <w:rtl/>
        </w:rPr>
        <w:t xml:space="preserve"> אדוני יושב-ראש האופוזיציה, האם מישהו התייעץ אתך? בעבר מקובל היה שלגבי חוק ההסדרים נציגי הקואליציה היו יושבים עם האופוזיציה, בטרם שמגיעים לכאן, ומכינים את הפורמט. אני מניח שלא התייעצו אתך.</w:t>
      </w:r>
    </w:p>
    <w:p w14:paraId="7F9834D6" w14:textId="77777777" w:rsidR="00DA4650" w:rsidRPr="00DA4650" w:rsidRDefault="00DA4650" w:rsidP="00DA4650">
      <w:pPr>
        <w:bidi/>
        <w:jc w:val="both"/>
        <w:rPr>
          <w:rFonts w:cs="David" w:hint="cs"/>
          <w:rtl/>
        </w:rPr>
      </w:pPr>
    </w:p>
    <w:p w14:paraId="0D2FE8B0" w14:textId="77777777" w:rsidR="00DA4650" w:rsidRPr="00DA4650" w:rsidRDefault="00DA4650" w:rsidP="00DA4650">
      <w:pPr>
        <w:pStyle w:val="Heading5"/>
        <w:rPr>
          <w:rFonts w:hint="cs"/>
          <w:rtl/>
        </w:rPr>
      </w:pPr>
      <w:r w:rsidRPr="00DA4650">
        <w:rPr>
          <w:rFonts w:hint="cs"/>
          <w:u w:val="single"/>
          <w:rtl/>
        </w:rPr>
        <w:t>אביגדור יצחקי:</w:t>
      </w:r>
    </w:p>
    <w:p w14:paraId="01FE4DA1" w14:textId="77777777" w:rsidR="00DA4650" w:rsidRPr="00DA4650" w:rsidRDefault="00DA4650" w:rsidP="00DA4650">
      <w:pPr>
        <w:pStyle w:val="Heading5"/>
        <w:rPr>
          <w:rFonts w:hint="cs"/>
          <w:rtl/>
        </w:rPr>
      </w:pPr>
    </w:p>
    <w:p w14:paraId="13F4DAFB" w14:textId="77777777" w:rsidR="00DA4650" w:rsidRPr="00DA4650" w:rsidRDefault="00DA4650" w:rsidP="00DA4650">
      <w:pPr>
        <w:bidi/>
        <w:jc w:val="both"/>
        <w:rPr>
          <w:rFonts w:cs="David" w:hint="cs"/>
          <w:rtl/>
        </w:rPr>
      </w:pPr>
      <w:r w:rsidRPr="00DA4650">
        <w:rPr>
          <w:rFonts w:cs="David" w:hint="cs"/>
          <w:rtl/>
        </w:rPr>
        <w:tab/>
        <w:t>למה אתה מניח הנחות?</w:t>
      </w:r>
    </w:p>
    <w:p w14:paraId="33817939" w14:textId="77777777" w:rsidR="00DA4650" w:rsidRPr="00DA4650" w:rsidRDefault="00DA4650" w:rsidP="00DA4650">
      <w:pPr>
        <w:bidi/>
        <w:jc w:val="both"/>
        <w:rPr>
          <w:rFonts w:cs="David" w:hint="cs"/>
          <w:rtl/>
        </w:rPr>
      </w:pPr>
    </w:p>
    <w:p w14:paraId="0914465E" w14:textId="77777777" w:rsidR="00DA4650" w:rsidRPr="00DA4650" w:rsidRDefault="00DA4650" w:rsidP="00DA4650">
      <w:pPr>
        <w:bidi/>
        <w:jc w:val="both"/>
        <w:rPr>
          <w:rFonts w:cs="David" w:hint="cs"/>
          <w:rtl/>
        </w:rPr>
      </w:pPr>
      <w:r w:rsidRPr="00DA4650">
        <w:rPr>
          <w:rFonts w:cs="David" w:hint="cs"/>
          <w:u w:val="single"/>
          <w:rtl/>
        </w:rPr>
        <w:t>אבשלום וילן:</w:t>
      </w:r>
    </w:p>
    <w:p w14:paraId="69DC42A3" w14:textId="77777777" w:rsidR="00DA4650" w:rsidRPr="00DA4650" w:rsidRDefault="00DA4650" w:rsidP="00DA4650">
      <w:pPr>
        <w:bidi/>
        <w:jc w:val="both"/>
        <w:rPr>
          <w:rFonts w:cs="David" w:hint="cs"/>
          <w:rtl/>
        </w:rPr>
      </w:pPr>
    </w:p>
    <w:p w14:paraId="41F553C9" w14:textId="77777777" w:rsidR="00DA4650" w:rsidRPr="00DA4650" w:rsidRDefault="00DA4650" w:rsidP="00DA4650">
      <w:pPr>
        <w:bidi/>
        <w:jc w:val="both"/>
        <w:rPr>
          <w:rFonts w:cs="David" w:hint="cs"/>
          <w:rtl/>
        </w:rPr>
      </w:pPr>
      <w:r w:rsidRPr="00DA4650">
        <w:rPr>
          <w:rFonts w:cs="David" w:hint="cs"/>
          <w:rtl/>
        </w:rPr>
        <w:tab/>
        <w:t xml:space="preserve">לא שמעתי אותו. אביגדור, יקרה מצב כזה: קצת הסעיפים שתרצו להעביר עד סוף החודש, ספק אם יהיה אפשר לדון בהם ברצינות, כי נשארו לנו שבועיים ברוטו. לגבי שאר הסעיפים, אני מבין שלפי הצעתכם אתם רוצים לסיים את רובם המכריע עד גמר מושב החורף. </w:t>
      </w:r>
    </w:p>
    <w:p w14:paraId="7B9C276C" w14:textId="77777777" w:rsidR="00DA4650" w:rsidRPr="00DA4650" w:rsidRDefault="00DA4650" w:rsidP="00DA4650">
      <w:pPr>
        <w:bidi/>
        <w:jc w:val="both"/>
        <w:rPr>
          <w:rFonts w:cs="David" w:hint="cs"/>
          <w:rtl/>
        </w:rPr>
      </w:pPr>
    </w:p>
    <w:p w14:paraId="30A15F88" w14:textId="77777777" w:rsidR="00DA4650" w:rsidRPr="00DA4650" w:rsidRDefault="00DA4650" w:rsidP="00DA4650">
      <w:pPr>
        <w:bidi/>
        <w:ind w:firstLine="567"/>
        <w:jc w:val="both"/>
        <w:rPr>
          <w:rFonts w:cs="David" w:hint="cs"/>
          <w:rtl/>
        </w:rPr>
      </w:pPr>
      <w:r w:rsidRPr="00DA4650">
        <w:rPr>
          <w:rFonts w:cs="David" w:hint="cs"/>
          <w:rtl/>
        </w:rPr>
        <w:t xml:space="preserve">יושבת-ראש הוועדה, מכיוון שלא יהיה פה הליך רציני בשבועיים האלה, כי אין זמן, אני מציע שלא להיגרר כרגע להצהרות ששמעתי בהתחלה, שעד מחצית מרס נסיים הכול. מטבע הדברים סעיפים שמפוצלים יפוצלו כראוי, ועדות הכנסת ידונו בהן כראוי. אני לא מציע להכתיב מגבלת זמן. </w:t>
      </w:r>
    </w:p>
    <w:p w14:paraId="39DAC3A4" w14:textId="77777777" w:rsidR="00DA4650" w:rsidRPr="00DA4650" w:rsidRDefault="00DA4650" w:rsidP="00DA4650">
      <w:pPr>
        <w:bidi/>
        <w:ind w:firstLine="567"/>
        <w:jc w:val="both"/>
        <w:rPr>
          <w:rFonts w:cs="David" w:hint="cs"/>
          <w:rtl/>
        </w:rPr>
      </w:pPr>
    </w:p>
    <w:p w14:paraId="18903F40" w14:textId="77777777" w:rsidR="00DA4650" w:rsidRPr="00DA4650" w:rsidRDefault="00DA4650" w:rsidP="00DA4650">
      <w:pPr>
        <w:bidi/>
        <w:ind w:firstLine="567"/>
        <w:jc w:val="both"/>
        <w:rPr>
          <w:rFonts w:cs="David" w:hint="cs"/>
          <w:rtl/>
        </w:rPr>
      </w:pPr>
      <w:r w:rsidRPr="00DA4650">
        <w:rPr>
          <w:rFonts w:cs="David" w:hint="cs"/>
          <w:rtl/>
        </w:rPr>
        <w:t xml:space="preserve">לעצם העניין, השיעור הזה צריך ללמד אתכם לקח אחד: שיהיה לכם אומץ הלב להיפרד מהפורמט של חוק ההסדרים ולהביא הכול צורה מסודרת. </w:t>
      </w:r>
    </w:p>
    <w:p w14:paraId="70D73777" w14:textId="77777777" w:rsidR="00DA4650" w:rsidRPr="00DA4650" w:rsidRDefault="00DA4650" w:rsidP="00DA4650">
      <w:pPr>
        <w:bidi/>
        <w:jc w:val="both"/>
        <w:rPr>
          <w:rFonts w:cs="David" w:hint="cs"/>
          <w:rtl/>
        </w:rPr>
      </w:pPr>
    </w:p>
    <w:p w14:paraId="0B77B96F"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B118BB4" w14:textId="77777777" w:rsidR="00DA4650" w:rsidRPr="00DA4650" w:rsidRDefault="00DA4650" w:rsidP="00DA4650">
      <w:pPr>
        <w:bidi/>
        <w:jc w:val="both"/>
        <w:rPr>
          <w:rFonts w:cs="David" w:hint="cs"/>
          <w:rtl/>
        </w:rPr>
      </w:pPr>
    </w:p>
    <w:p w14:paraId="3B292A98" w14:textId="77777777" w:rsidR="00DA4650" w:rsidRPr="00DA4650" w:rsidRDefault="00DA4650" w:rsidP="00DA4650">
      <w:pPr>
        <w:bidi/>
        <w:ind w:firstLine="567"/>
        <w:jc w:val="both"/>
        <w:rPr>
          <w:rFonts w:cs="David" w:hint="cs"/>
          <w:rtl/>
        </w:rPr>
      </w:pPr>
      <w:r w:rsidRPr="00DA4650">
        <w:rPr>
          <w:rFonts w:cs="David" w:hint="cs"/>
          <w:rtl/>
        </w:rPr>
        <w:t xml:space="preserve">תודה. חבר הכנסת ברכה. גפני רשום, גם חבר הכנסת סער. אקריא את סדר הדוברים: חבר הכנסת ברכה, אחריו חבר הכנסת מרגי, נסים זאב, חבר הכנסת סער, חבר הכנסת אביגדור יצחקי, חבר הכנסת אזולאי, חבר הכנסת גפני, חבר הכנסת יורם מרציאנו. </w:t>
      </w:r>
    </w:p>
    <w:p w14:paraId="3553D785" w14:textId="77777777" w:rsidR="00DA4650" w:rsidRPr="00DA4650" w:rsidRDefault="00DA4650" w:rsidP="00DA4650">
      <w:pPr>
        <w:bidi/>
        <w:jc w:val="both"/>
        <w:rPr>
          <w:rFonts w:cs="David" w:hint="cs"/>
          <w:rtl/>
        </w:rPr>
      </w:pPr>
    </w:p>
    <w:p w14:paraId="6C7FDC09" w14:textId="77777777" w:rsidR="00DA4650" w:rsidRPr="00DA4650" w:rsidRDefault="00DA4650" w:rsidP="00DA4650">
      <w:pPr>
        <w:bidi/>
        <w:jc w:val="both"/>
        <w:rPr>
          <w:rFonts w:cs="David" w:hint="cs"/>
          <w:rtl/>
        </w:rPr>
      </w:pPr>
      <w:r w:rsidRPr="00DA4650">
        <w:rPr>
          <w:rFonts w:cs="David" w:hint="cs"/>
          <w:u w:val="single"/>
          <w:rtl/>
        </w:rPr>
        <w:t>יורם מרציאנו:</w:t>
      </w:r>
    </w:p>
    <w:p w14:paraId="0029337E" w14:textId="77777777" w:rsidR="00DA4650" w:rsidRPr="00DA4650" w:rsidRDefault="00DA4650" w:rsidP="00DA4650">
      <w:pPr>
        <w:bidi/>
        <w:jc w:val="both"/>
        <w:rPr>
          <w:rFonts w:cs="David" w:hint="cs"/>
          <w:u w:val="single"/>
          <w:rtl/>
        </w:rPr>
      </w:pPr>
    </w:p>
    <w:p w14:paraId="47A923BE" w14:textId="77777777" w:rsidR="00DA4650" w:rsidRPr="00DA4650" w:rsidRDefault="00DA4650" w:rsidP="00DA4650">
      <w:pPr>
        <w:bidi/>
        <w:ind w:firstLine="567"/>
        <w:jc w:val="both"/>
        <w:rPr>
          <w:rFonts w:cs="David" w:hint="cs"/>
          <w:rtl/>
        </w:rPr>
      </w:pPr>
      <w:r w:rsidRPr="00DA4650">
        <w:rPr>
          <w:rFonts w:cs="David" w:hint="cs"/>
          <w:rtl/>
        </w:rPr>
        <w:t xml:space="preserve">אני אחרון, זה כי רציתי להחליף אותך? </w:t>
      </w:r>
    </w:p>
    <w:p w14:paraId="3ECD07FE" w14:textId="77777777" w:rsidR="00DA4650" w:rsidRPr="00DA4650" w:rsidRDefault="00DA4650" w:rsidP="00DA4650">
      <w:pPr>
        <w:bidi/>
        <w:jc w:val="both"/>
        <w:rPr>
          <w:rFonts w:cs="David" w:hint="cs"/>
          <w:u w:val="single"/>
          <w:rtl/>
        </w:rPr>
      </w:pPr>
    </w:p>
    <w:p w14:paraId="5AB86693"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6F44044B" w14:textId="77777777" w:rsidR="00DA4650" w:rsidRPr="00DA4650" w:rsidRDefault="00DA4650" w:rsidP="00DA4650">
      <w:pPr>
        <w:bidi/>
        <w:jc w:val="both"/>
        <w:rPr>
          <w:rFonts w:cs="David" w:hint="cs"/>
          <w:u w:val="single"/>
          <w:rtl/>
        </w:rPr>
      </w:pPr>
    </w:p>
    <w:p w14:paraId="1F65AADB" w14:textId="77777777" w:rsidR="00DA4650" w:rsidRPr="00DA4650" w:rsidRDefault="00DA4650" w:rsidP="00DA4650">
      <w:pPr>
        <w:bidi/>
        <w:ind w:firstLine="567"/>
        <w:jc w:val="both"/>
        <w:rPr>
          <w:rFonts w:cs="David" w:hint="cs"/>
          <w:rtl/>
        </w:rPr>
      </w:pPr>
      <w:r w:rsidRPr="00DA4650">
        <w:rPr>
          <w:rFonts w:cs="David" w:hint="cs"/>
          <w:rtl/>
        </w:rPr>
        <w:t xml:space="preserve">אתה מוזמן להחליף אותי גם עכשיו. בהסכמה. </w:t>
      </w:r>
    </w:p>
    <w:p w14:paraId="1A5865E8" w14:textId="77777777" w:rsidR="00DA4650" w:rsidRPr="00DA4650" w:rsidRDefault="00DA4650" w:rsidP="00DA4650">
      <w:pPr>
        <w:bidi/>
        <w:jc w:val="both"/>
        <w:rPr>
          <w:rFonts w:cs="David" w:hint="cs"/>
          <w:rtl/>
        </w:rPr>
      </w:pPr>
    </w:p>
    <w:p w14:paraId="4C4A40A9" w14:textId="77777777" w:rsidR="00DA4650" w:rsidRPr="00DA4650" w:rsidRDefault="00DA4650" w:rsidP="00DA4650">
      <w:pPr>
        <w:bidi/>
        <w:jc w:val="both"/>
        <w:rPr>
          <w:rFonts w:cs="David" w:hint="cs"/>
          <w:rtl/>
        </w:rPr>
      </w:pPr>
      <w:r w:rsidRPr="00DA4650">
        <w:rPr>
          <w:rFonts w:cs="David" w:hint="cs"/>
          <w:u w:val="single"/>
          <w:rtl/>
        </w:rPr>
        <w:t>משה גפני:</w:t>
      </w:r>
    </w:p>
    <w:p w14:paraId="579F62E4" w14:textId="77777777" w:rsidR="00DA4650" w:rsidRPr="00DA4650" w:rsidRDefault="00DA4650" w:rsidP="00DA4650">
      <w:pPr>
        <w:bidi/>
        <w:jc w:val="both"/>
        <w:rPr>
          <w:rFonts w:cs="David" w:hint="cs"/>
          <w:rtl/>
        </w:rPr>
      </w:pPr>
    </w:p>
    <w:p w14:paraId="18A1BA52" w14:textId="77777777" w:rsidR="00DA4650" w:rsidRPr="00DA4650" w:rsidRDefault="00DA4650" w:rsidP="00DA4650">
      <w:pPr>
        <w:bidi/>
        <w:jc w:val="both"/>
        <w:rPr>
          <w:rFonts w:cs="David" w:hint="cs"/>
          <w:rtl/>
        </w:rPr>
      </w:pPr>
      <w:r w:rsidRPr="00DA4650">
        <w:rPr>
          <w:rFonts w:cs="David" w:hint="cs"/>
          <w:rtl/>
        </w:rPr>
        <w:tab/>
        <w:t xml:space="preserve">לגבי חוק הגזזת, תראה מה כתוב: אין השפעה לשנת 2007, זה עד 2011, והשרים שלכם מצביעים בעד. </w:t>
      </w:r>
    </w:p>
    <w:p w14:paraId="0F758813" w14:textId="77777777" w:rsidR="00DA4650" w:rsidRPr="00DA4650" w:rsidRDefault="00DA4650" w:rsidP="00DA4650">
      <w:pPr>
        <w:bidi/>
        <w:jc w:val="both"/>
        <w:rPr>
          <w:rFonts w:cs="David" w:hint="cs"/>
          <w:rtl/>
        </w:rPr>
      </w:pPr>
    </w:p>
    <w:p w14:paraId="2AF201CB"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13B87C3" w14:textId="77777777" w:rsidR="00DA4650" w:rsidRPr="00DA4650" w:rsidRDefault="00DA4650" w:rsidP="00DA4650">
      <w:pPr>
        <w:bidi/>
        <w:jc w:val="both"/>
        <w:rPr>
          <w:rFonts w:cs="David" w:hint="cs"/>
          <w:rtl/>
        </w:rPr>
      </w:pPr>
    </w:p>
    <w:p w14:paraId="03D41477" w14:textId="77777777" w:rsidR="00DA4650" w:rsidRPr="00DA4650" w:rsidRDefault="00DA4650" w:rsidP="00DA4650">
      <w:pPr>
        <w:bidi/>
        <w:jc w:val="both"/>
        <w:rPr>
          <w:rFonts w:cs="David" w:hint="cs"/>
          <w:rtl/>
        </w:rPr>
      </w:pPr>
      <w:r w:rsidRPr="00DA4650">
        <w:rPr>
          <w:rFonts w:cs="David" w:hint="cs"/>
          <w:rtl/>
        </w:rPr>
        <w:tab/>
        <w:t xml:space="preserve">חבר הכנסת גפני, ויתרת על זכות הדיבור? לא. </w:t>
      </w:r>
    </w:p>
    <w:p w14:paraId="7A21DDC9" w14:textId="77777777" w:rsidR="00DA4650" w:rsidRPr="00DA4650" w:rsidRDefault="00DA4650" w:rsidP="00DA4650">
      <w:pPr>
        <w:bidi/>
        <w:jc w:val="both"/>
        <w:rPr>
          <w:rFonts w:cs="David" w:hint="cs"/>
          <w:rtl/>
        </w:rPr>
      </w:pPr>
    </w:p>
    <w:p w14:paraId="00466FF2" w14:textId="77777777" w:rsidR="00DA4650" w:rsidRPr="00DA4650" w:rsidRDefault="00DA4650" w:rsidP="00DA4650">
      <w:pPr>
        <w:bidi/>
        <w:jc w:val="both"/>
        <w:rPr>
          <w:rFonts w:cs="David" w:hint="cs"/>
          <w:rtl/>
        </w:rPr>
      </w:pPr>
      <w:r w:rsidRPr="00DA4650">
        <w:rPr>
          <w:rFonts w:cs="David" w:hint="cs"/>
          <w:u w:val="single"/>
          <w:rtl/>
        </w:rPr>
        <w:t>יורם מרציאנו:</w:t>
      </w:r>
    </w:p>
    <w:p w14:paraId="29413736" w14:textId="77777777" w:rsidR="00DA4650" w:rsidRPr="00DA4650" w:rsidRDefault="00DA4650" w:rsidP="00DA4650">
      <w:pPr>
        <w:bidi/>
        <w:jc w:val="both"/>
        <w:rPr>
          <w:rFonts w:cs="David" w:hint="cs"/>
          <w:rtl/>
        </w:rPr>
      </w:pPr>
    </w:p>
    <w:p w14:paraId="45EFD11C" w14:textId="77777777" w:rsidR="00DA4650" w:rsidRPr="00DA4650" w:rsidRDefault="00DA4650" w:rsidP="00DA4650">
      <w:pPr>
        <w:bidi/>
        <w:jc w:val="both"/>
        <w:rPr>
          <w:rFonts w:cs="David" w:hint="cs"/>
          <w:rtl/>
        </w:rPr>
      </w:pPr>
      <w:r w:rsidRPr="00DA4650">
        <w:rPr>
          <w:rFonts w:cs="David" w:hint="cs"/>
          <w:rtl/>
        </w:rPr>
        <w:tab/>
        <w:t xml:space="preserve">אני עוזב את הדיון. נדבר מחר בבוקר. אנחנו תומכים בך, אני חושב שעשית מעשה יפה. תודה. </w:t>
      </w:r>
    </w:p>
    <w:p w14:paraId="1C35F3C5" w14:textId="77777777" w:rsidR="00DA4650" w:rsidRPr="00DA4650" w:rsidRDefault="00DA4650" w:rsidP="00DA4650">
      <w:pPr>
        <w:bidi/>
        <w:jc w:val="both"/>
        <w:rPr>
          <w:rFonts w:cs="David" w:hint="cs"/>
          <w:rtl/>
        </w:rPr>
      </w:pPr>
    </w:p>
    <w:p w14:paraId="5CD582D0"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60852E3" w14:textId="77777777" w:rsidR="00DA4650" w:rsidRPr="00DA4650" w:rsidRDefault="00DA4650" w:rsidP="00DA4650">
      <w:pPr>
        <w:bidi/>
        <w:jc w:val="both"/>
        <w:rPr>
          <w:rFonts w:cs="David" w:hint="cs"/>
          <w:rtl/>
        </w:rPr>
      </w:pPr>
    </w:p>
    <w:p w14:paraId="08608278" w14:textId="77777777" w:rsidR="00DA4650" w:rsidRPr="00DA4650" w:rsidRDefault="00DA4650" w:rsidP="00DA4650">
      <w:pPr>
        <w:bidi/>
        <w:ind w:firstLine="567"/>
        <w:jc w:val="both"/>
        <w:rPr>
          <w:rFonts w:cs="David" w:hint="cs"/>
          <w:rtl/>
        </w:rPr>
      </w:pPr>
      <w:r w:rsidRPr="00DA4650">
        <w:rPr>
          <w:rFonts w:cs="David" w:hint="cs"/>
          <w:rtl/>
        </w:rPr>
        <w:t xml:space="preserve">יורם, כדאי שתישאר. היועצת המשפטית אמורה להסביר את כל הדרך מבחינת התקנון, רצוי שתישאר. </w:t>
      </w:r>
    </w:p>
    <w:p w14:paraId="7979EB50" w14:textId="77777777" w:rsidR="00DA4650" w:rsidRPr="00DA4650" w:rsidRDefault="00DA4650" w:rsidP="00DA4650">
      <w:pPr>
        <w:bidi/>
        <w:jc w:val="both"/>
        <w:rPr>
          <w:rFonts w:cs="David" w:hint="cs"/>
          <w:rtl/>
        </w:rPr>
      </w:pPr>
    </w:p>
    <w:p w14:paraId="55456555" w14:textId="77777777" w:rsidR="00DA4650" w:rsidRPr="00DA4650" w:rsidRDefault="00DA4650" w:rsidP="00DA4650">
      <w:pPr>
        <w:bidi/>
        <w:jc w:val="both"/>
        <w:rPr>
          <w:rFonts w:cs="David" w:hint="cs"/>
          <w:rtl/>
        </w:rPr>
      </w:pPr>
      <w:r w:rsidRPr="00DA4650">
        <w:rPr>
          <w:rFonts w:cs="David" w:hint="cs"/>
          <w:u w:val="single"/>
          <w:rtl/>
        </w:rPr>
        <w:t>יורם מרציאנו:</w:t>
      </w:r>
    </w:p>
    <w:p w14:paraId="624D3EBA" w14:textId="77777777" w:rsidR="00DA4650" w:rsidRPr="00DA4650" w:rsidRDefault="00DA4650" w:rsidP="00DA4650">
      <w:pPr>
        <w:bidi/>
        <w:jc w:val="both"/>
        <w:rPr>
          <w:rFonts w:cs="David" w:hint="cs"/>
          <w:rtl/>
        </w:rPr>
      </w:pPr>
    </w:p>
    <w:p w14:paraId="486C3F09" w14:textId="77777777" w:rsidR="00DA4650" w:rsidRPr="00DA4650" w:rsidRDefault="00DA4650" w:rsidP="00DA4650">
      <w:pPr>
        <w:bidi/>
        <w:jc w:val="both"/>
        <w:rPr>
          <w:rFonts w:cs="David" w:hint="cs"/>
          <w:rtl/>
        </w:rPr>
      </w:pPr>
      <w:r w:rsidRPr="00DA4650">
        <w:rPr>
          <w:rFonts w:cs="David" w:hint="cs"/>
          <w:rtl/>
        </w:rPr>
        <w:tab/>
        <w:t xml:space="preserve">חבל שלא התחלנו עם זה. אני באמת חושב שהיינו צריכים להתחיל עם חוות הדעת של היועצת המשפטית. </w:t>
      </w:r>
      <w:r w:rsidRPr="00DA4650">
        <w:rPr>
          <w:rFonts w:cs="David" w:hint="cs"/>
          <w:rtl/>
        </w:rPr>
        <w:tab/>
        <w:t xml:space="preserve">יש ועדות נוספות, יש הצעות שלנו לסדר היום. </w:t>
      </w:r>
    </w:p>
    <w:p w14:paraId="7BBB1176" w14:textId="77777777" w:rsidR="00DA4650" w:rsidRPr="00DA4650" w:rsidRDefault="00DA4650" w:rsidP="00DA4650">
      <w:pPr>
        <w:bidi/>
        <w:jc w:val="both"/>
        <w:rPr>
          <w:rFonts w:cs="David" w:hint="cs"/>
          <w:rtl/>
        </w:rPr>
      </w:pPr>
    </w:p>
    <w:p w14:paraId="5299C9DC"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0E1EFA2" w14:textId="77777777" w:rsidR="00DA4650" w:rsidRPr="00DA4650" w:rsidRDefault="00DA4650" w:rsidP="00DA4650">
      <w:pPr>
        <w:bidi/>
        <w:jc w:val="both"/>
        <w:rPr>
          <w:rFonts w:cs="David" w:hint="cs"/>
          <w:rtl/>
        </w:rPr>
      </w:pPr>
    </w:p>
    <w:p w14:paraId="26B31D94" w14:textId="77777777" w:rsidR="00DA4650" w:rsidRPr="00DA4650" w:rsidRDefault="00DA4650" w:rsidP="00DA4650">
      <w:pPr>
        <w:bidi/>
        <w:ind w:firstLine="567"/>
        <w:jc w:val="both"/>
        <w:rPr>
          <w:rFonts w:cs="David" w:hint="cs"/>
          <w:rtl/>
        </w:rPr>
      </w:pPr>
      <w:r w:rsidRPr="00DA4650">
        <w:rPr>
          <w:rFonts w:cs="David" w:hint="cs"/>
          <w:rtl/>
        </w:rPr>
        <w:t xml:space="preserve">אני חשבתי שהיא צריכה לסכם, אבל היא תסביר עכשיו. בבקשה, היועצת המשפטית. </w:t>
      </w:r>
    </w:p>
    <w:p w14:paraId="408276D4" w14:textId="77777777" w:rsidR="00DA4650" w:rsidRPr="00DA4650" w:rsidRDefault="00DA4650" w:rsidP="00DA4650">
      <w:pPr>
        <w:bidi/>
        <w:jc w:val="both"/>
        <w:rPr>
          <w:rFonts w:cs="David" w:hint="cs"/>
          <w:rtl/>
        </w:rPr>
      </w:pPr>
    </w:p>
    <w:p w14:paraId="68158877" w14:textId="77777777" w:rsidR="00DA4650" w:rsidRPr="00DA4650" w:rsidRDefault="00DA4650" w:rsidP="00DA4650">
      <w:pPr>
        <w:bidi/>
        <w:jc w:val="both"/>
        <w:rPr>
          <w:rFonts w:cs="David" w:hint="cs"/>
          <w:rtl/>
        </w:rPr>
      </w:pPr>
      <w:r w:rsidRPr="00DA4650">
        <w:rPr>
          <w:rFonts w:cs="David" w:hint="cs"/>
          <w:u w:val="single"/>
          <w:rtl/>
        </w:rPr>
        <w:t>נורית אלשטיין:</w:t>
      </w:r>
    </w:p>
    <w:p w14:paraId="1D213B30" w14:textId="77777777" w:rsidR="00DA4650" w:rsidRPr="00DA4650" w:rsidRDefault="00DA4650" w:rsidP="00DA4650">
      <w:pPr>
        <w:bidi/>
        <w:jc w:val="both"/>
        <w:rPr>
          <w:rFonts w:cs="David" w:hint="cs"/>
          <w:rtl/>
        </w:rPr>
      </w:pPr>
    </w:p>
    <w:p w14:paraId="1EE860E1" w14:textId="77777777" w:rsidR="00DA4650" w:rsidRPr="00DA4650" w:rsidRDefault="00DA4650" w:rsidP="00DA4650">
      <w:pPr>
        <w:bidi/>
        <w:jc w:val="both"/>
        <w:rPr>
          <w:rFonts w:cs="David" w:hint="cs"/>
          <w:rtl/>
        </w:rPr>
      </w:pPr>
      <w:r w:rsidRPr="00DA4650">
        <w:rPr>
          <w:rFonts w:cs="David" w:hint="cs"/>
          <w:rtl/>
        </w:rPr>
        <w:tab/>
        <w:t>קודם כול, גם אני שותפה לדברי הברכה, כי כל הפעילות שנעשתה עד כה כבר הניבה פירות, והדברים גם הובאו בפני חברי הכנסת על-ידי יושבת-ראש הוועדה:</w:t>
      </w:r>
      <w:r w:rsidRPr="00DA4650">
        <w:rPr>
          <w:rFonts w:cs="David" w:hint="cs"/>
        </w:rPr>
        <w:t xml:space="preserve"> </w:t>
      </w:r>
      <w:r w:rsidRPr="00DA4650">
        <w:rPr>
          <w:rFonts w:cs="David" w:hint="cs"/>
          <w:rtl/>
        </w:rPr>
        <w:t>שלוש רפורמות הוצאו מתוך חוק ההסדרים, ופוצלו.</w:t>
      </w:r>
    </w:p>
    <w:p w14:paraId="53D9534E" w14:textId="77777777" w:rsidR="00DA4650" w:rsidRPr="00DA4650" w:rsidRDefault="00DA4650" w:rsidP="00DA4650">
      <w:pPr>
        <w:bidi/>
        <w:jc w:val="both"/>
        <w:rPr>
          <w:rFonts w:cs="David" w:hint="cs"/>
          <w:rtl/>
        </w:rPr>
      </w:pPr>
    </w:p>
    <w:p w14:paraId="535DC0AF"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4EB5E240" w14:textId="77777777" w:rsidR="00DA4650" w:rsidRPr="00DA4650" w:rsidRDefault="00DA4650" w:rsidP="00DA4650">
      <w:pPr>
        <w:bidi/>
        <w:jc w:val="both"/>
        <w:rPr>
          <w:rFonts w:cs="David" w:hint="cs"/>
          <w:u w:val="single"/>
          <w:rtl/>
        </w:rPr>
      </w:pPr>
    </w:p>
    <w:p w14:paraId="32B58193" w14:textId="77777777" w:rsidR="00DA4650" w:rsidRPr="00DA4650" w:rsidRDefault="00DA4650" w:rsidP="00DA4650">
      <w:pPr>
        <w:bidi/>
        <w:jc w:val="both"/>
        <w:rPr>
          <w:rFonts w:cs="David" w:hint="cs"/>
          <w:rtl/>
        </w:rPr>
      </w:pPr>
      <w:r w:rsidRPr="00DA4650">
        <w:rPr>
          <w:rFonts w:cs="David" w:hint="cs"/>
          <w:rtl/>
        </w:rPr>
        <w:tab/>
        <w:t>מה השלישית?</w:t>
      </w:r>
    </w:p>
    <w:p w14:paraId="7838B373" w14:textId="77777777" w:rsidR="00DA4650" w:rsidRPr="00DA4650" w:rsidRDefault="00DA4650" w:rsidP="00DA4650">
      <w:pPr>
        <w:bidi/>
        <w:jc w:val="both"/>
        <w:rPr>
          <w:rFonts w:cs="David" w:hint="cs"/>
          <w:rtl/>
        </w:rPr>
      </w:pPr>
    </w:p>
    <w:p w14:paraId="324934D2" w14:textId="77777777" w:rsidR="00DA4650" w:rsidRPr="00DA4650" w:rsidRDefault="00DA4650" w:rsidP="00DA4650">
      <w:pPr>
        <w:bidi/>
        <w:jc w:val="both"/>
        <w:rPr>
          <w:rFonts w:cs="David" w:hint="cs"/>
          <w:rtl/>
        </w:rPr>
      </w:pPr>
      <w:r w:rsidRPr="00DA4650">
        <w:rPr>
          <w:rFonts w:cs="David" w:hint="cs"/>
          <w:u w:val="single"/>
          <w:rtl/>
        </w:rPr>
        <w:t>נורית אלשטיין:</w:t>
      </w:r>
    </w:p>
    <w:p w14:paraId="3D7C2173" w14:textId="77777777" w:rsidR="00DA4650" w:rsidRPr="00DA4650" w:rsidRDefault="00DA4650" w:rsidP="00DA4650">
      <w:pPr>
        <w:bidi/>
        <w:jc w:val="both"/>
        <w:rPr>
          <w:rFonts w:cs="David" w:hint="cs"/>
          <w:rtl/>
        </w:rPr>
      </w:pPr>
    </w:p>
    <w:p w14:paraId="5E1C055A" w14:textId="77777777" w:rsidR="00DA4650" w:rsidRPr="00DA4650" w:rsidRDefault="00DA4650" w:rsidP="00DA4650">
      <w:pPr>
        <w:bidi/>
        <w:jc w:val="both"/>
        <w:rPr>
          <w:rFonts w:cs="David" w:hint="cs"/>
          <w:rtl/>
        </w:rPr>
      </w:pPr>
      <w:r w:rsidRPr="00DA4650">
        <w:rPr>
          <w:rFonts w:cs="David" w:hint="cs"/>
          <w:rtl/>
        </w:rPr>
        <w:tab/>
        <w:t>בית החולים באשדוד.</w:t>
      </w:r>
    </w:p>
    <w:p w14:paraId="74063FF5" w14:textId="77777777" w:rsidR="00DA4650" w:rsidRPr="00DA4650" w:rsidRDefault="00DA4650" w:rsidP="00DA4650">
      <w:pPr>
        <w:bidi/>
        <w:jc w:val="both"/>
        <w:rPr>
          <w:rFonts w:cs="David" w:hint="cs"/>
          <w:rtl/>
        </w:rPr>
      </w:pPr>
    </w:p>
    <w:p w14:paraId="2ED09A48" w14:textId="77777777" w:rsidR="00DA4650" w:rsidRPr="00DA4650" w:rsidRDefault="00DA4650" w:rsidP="00DA4650">
      <w:pPr>
        <w:bidi/>
        <w:jc w:val="both"/>
        <w:rPr>
          <w:rFonts w:cs="David" w:hint="cs"/>
          <w:u w:val="single"/>
          <w:rtl/>
        </w:rPr>
      </w:pPr>
      <w:r w:rsidRPr="00DA4650">
        <w:rPr>
          <w:rFonts w:cs="David"/>
          <w:u w:val="single"/>
          <w:rtl/>
        </w:rPr>
        <w:br w:type="page"/>
      </w:r>
      <w:r w:rsidRPr="00DA4650">
        <w:rPr>
          <w:rFonts w:cs="David" w:hint="cs"/>
          <w:u w:val="single"/>
          <w:rtl/>
        </w:rPr>
        <w:t>גדעון סער:</w:t>
      </w:r>
    </w:p>
    <w:p w14:paraId="13BB94CD" w14:textId="77777777" w:rsidR="00DA4650" w:rsidRPr="00DA4650" w:rsidRDefault="00DA4650" w:rsidP="00DA4650">
      <w:pPr>
        <w:bidi/>
        <w:jc w:val="both"/>
        <w:rPr>
          <w:rFonts w:cs="David" w:hint="cs"/>
          <w:u w:val="single"/>
          <w:rtl/>
        </w:rPr>
      </w:pPr>
    </w:p>
    <w:p w14:paraId="1E482B61" w14:textId="77777777" w:rsidR="00DA4650" w:rsidRPr="00DA4650" w:rsidRDefault="00DA4650" w:rsidP="00DA4650">
      <w:pPr>
        <w:bidi/>
        <w:jc w:val="both"/>
        <w:rPr>
          <w:rFonts w:cs="David" w:hint="cs"/>
          <w:rtl/>
        </w:rPr>
      </w:pPr>
      <w:r w:rsidRPr="00DA4650">
        <w:rPr>
          <w:rFonts w:cs="David" w:hint="cs"/>
          <w:rtl/>
        </w:rPr>
        <w:tab/>
        <w:t>זו רפורמה, גברתי?</w:t>
      </w:r>
    </w:p>
    <w:p w14:paraId="51B4F6D6" w14:textId="77777777" w:rsidR="00DA4650" w:rsidRPr="00DA4650" w:rsidRDefault="00DA4650" w:rsidP="00DA4650">
      <w:pPr>
        <w:bidi/>
        <w:jc w:val="both"/>
        <w:rPr>
          <w:rFonts w:cs="David" w:hint="cs"/>
          <w:rtl/>
        </w:rPr>
      </w:pPr>
    </w:p>
    <w:p w14:paraId="266E5E57" w14:textId="77777777" w:rsidR="00DA4650" w:rsidRPr="00DA4650" w:rsidRDefault="00DA4650" w:rsidP="00DA4650">
      <w:pPr>
        <w:bidi/>
        <w:jc w:val="both"/>
        <w:rPr>
          <w:rFonts w:cs="David" w:hint="cs"/>
          <w:rtl/>
        </w:rPr>
      </w:pPr>
      <w:r w:rsidRPr="00DA4650">
        <w:rPr>
          <w:rFonts w:cs="David" w:hint="cs"/>
          <w:u w:val="single"/>
          <w:rtl/>
        </w:rPr>
        <w:t>נורית אלשטיין:</w:t>
      </w:r>
    </w:p>
    <w:p w14:paraId="7325E6FA" w14:textId="77777777" w:rsidR="00DA4650" w:rsidRPr="00DA4650" w:rsidRDefault="00DA4650" w:rsidP="00DA4650">
      <w:pPr>
        <w:bidi/>
        <w:jc w:val="both"/>
        <w:rPr>
          <w:rFonts w:cs="David" w:hint="cs"/>
          <w:rtl/>
        </w:rPr>
      </w:pPr>
    </w:p>
    <w:p w14:paraId="101AE794" w14:textId="77777777" w:rsidR="00DA4650" w:rsidRPr="00DA4650" w:rsidRDefault="00DA4650" w:rsidP="00DA4650">
      <w:pPr>
        <w:bidi/>
        <w:jc w:val="both"/>
        <w:rPr>
          <w:rFonts w:cs="David" w:hint="cs"/>
          <w:rtl/>
        </w:rPr>
      </w:pPr>
      <w:r w:rsidRPr="00DA4650">
        <w:rPr>
          <w:rFonts w:cs="David" w:hint="cs"/>
          <w:rtl/>
        </w:rPr>
        <w:tab/>
        <w:t xml:space="preserve">בסדר, חוק. פוצלו שלושה נושאים, וזה עוד בטרם התקיים דיון כלשהו. עכשיו הנחנו בפני חברי הכנסת תרשים חצי גרפי, שמשקף ומתמצת את עיקרי חוות הדעת. </w:t>
      </w:r>
    </w:p>
    <w:p w14:paraId="7332DBD3" w14:textId="77777777" w:rsidR="00DA4650" w:rsidRPr="00DA4650" w:rsidRDefault="00DA4650" w:rsidP="00DA4650">
      <w:pPr>
        <w:bidi/>
        <w:jc w:val="both"/>
        <w:rPr>
          <w:rFonts w:cs="David" w:hint="cs"/>
          <w:u w:val="single"/>
          <w:rtl/>
        </w:rPr>
      </w:pPr>
    </w:p>
    <w:p w14:paraId="01281D4D" w14:textId="77777777" w:rsidR="00DA4650" w:rsidRPr="00DA4650" w:rsidRDefault="00DA4650" w:rsidP="00DA4650">
      <w:pPr>
        <w:bidi/>
        <w:jc w:val="both"/>
        <w:rPr>
          <w:rFonts w:cs="David"/>
          <w:u w:val="single"/>
          <w:rtl/>
        </w:rPr>
      </w:pPr>
      <w:r w:rsidRPr="00DA4650">
        <w:rPr>
          <w:rFonts w:cs="David"/>
          <w:u w:val="single"/>
          <w:rtl/>
        </w:rPr>
        <w:t>מוחמד ברכה:</w:t>
      </w:r>
    </w:p>
    <w:p w14:paraId="7AF8B8F5" w14:textId="77777777" w:rsidR="00DA4650" w:rsidRPr="00DA4650" w:rsidRDefault="00DA4650" w:rsidP="00DA4650">
      <w:pPr>
        <w:bidi/>
        <w:jc w:val="both"/>
        <w:rPr>
          <w:rFonts w:cs="David"/>
          <w:u w:val="single"/>
          <w:rtl/>
        </w:rPr>
      </w:pPr>
    </w:p>
    <w:p w14:paraId="32DC92BB"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הוא כולל את התהליך, לא את חוות הדעת. </w:t>
      </w:r>
    </w:p>
    <w:p w14:paraId="52F5DB63" w14:textId="77777777" w:rsidR="00DA4650" w:rsidRPr="00DA4650" w:rsidRDefault="00DA4650" w:rsidP="00DA4650">
      <w:pPr>
        <w:bidi/>
        <w:jc w:val="both"/>
        <w:rPr>
          <w:rFonts w:cs="David" w:hint="cs"/>
          <w:rtl/>
        </w:rPr>
      </w:pPr>
    </w:p>
    <w:p w14:paraId="3CEE3B6F" w14:textId="77777777" w:rsidR="00DA4650" w:rsidRPr="00DA4650" w:rsidRDefault="00DA4650" w:rsidP="00DA4650">
      <w:pPr>
        <w:bidi/>
        <w:jc w:val="both"/>
        <w:rPr>
          <w:rFonts w:cs="David" w:hint="cs"/>
          <w:rtl/>
        </w:rPr>
      </w:pPr>
      <w:r w:rsidRPr="00DA4650">
        <w:rPr>
          <w:rFonts w:cs="David" w:hint="cs"/>
          <w:u w:val="single"/>
          <w:rtl/>
        </w:rPr>
        <w:t>נורית אלשטיין:</w:t>
      </w:r>
    </w:p>
    <w:p w14:paraId="1A6ADC54" w14:textId="77777777" w:rsidR="00DA4650" w:rsidRPr="00DA4650" w:rsidRDefault="00DA4650" w:rsidP="00DA4650">
      <w:pPr>
        <w:bidi/>
        <w:jc w:val="both"/>
        <w:rPr>
          <w:rFonts w:cs="David" w:hint="cs"/>
          <w:rtl/>
        </w:rPr>
      </w:pPr>
    </w:p>
    <w:p w14:paraId="1093558A" w14:textId="77777777" w:rsidR="00DA4650" w:rsidRPr="00DA4650" w:rsidRDefault="00DA4650" w:rsidP="00DA4650">
      <w:pPr>
        <w:bidi/>
        <w:ind w:firstLine="567"/>
        <w:jc w:val="both"/>
        <w:rPr>
          <w:rFonts w:cs="David" w:hint="cs"/>
          <w:rtl/>
        </w:rPr>
      </w:pPr>
      <w:r w:rsidRPr="00DA4650">
        <w:rPr>
          <w:rFonts w:cs="David" w:hint="cs"/>
          <w:rtl/>
        </w:rPr>
        <w:t xml:space="preserve">זו חוות דעת תהליכית, וכמובן, כל תהליך טומן בחובו תוצרים מהותיים. באמצעות התהליך יש בידי חברי הכנסת להשפיע באופן אמיתי על החקיקה, ולומר מה משמעות החקיקה כפי שהממשלה ביקשה להביא אותה, עם חוק התקציב </w:t>
      </w:r>
      <w:r w:rsidRPr="00DA4650">
        <w:rPr>
          <w:rFonts w:cs="David"/>
          <w:rtl/>
        </w:rPr>
        <w:t>–</w:t>
      </w:r>
      <w:r w:rsidRPr="00DA4650">
        <w:rPr>
          <w:rFonts w:cs="David" w:hint="cs"/>
          <w:rtl/>
        </w:rPr>
        <w:t xml:space="preserve"> לאמור, חוק ההסדרים עם חוק התקציב. </w:t>
      </w:r>
    </w:p>
    <w:p w14:paraId="7F454C7F" w14:textId="77777777" w:rsidR="00DA4650" w:rsidRPr="00DA4650" w:rsidRDefault="00DA4650" w:rsidP="00DA4650">
      <w:pPr>
        <w:bidi/>
        <w:jc w:val="both"/>
        <w:rPr>
          <w:rFonts w:cs="David" w:hint="cs"/>
          <w:rtl/>
        </w:rPr>
      </w:pPr>
    </w:p>
    <w:p w14:paraId="20949B46" w14:textId="77777777" w:rsidR="00DA4650" w:rsidRPr="00DA4650" w:rsidRDefault="00DA4650" w:rsidP="00DA4650">
      <w:pPr>
        <w:bidi/>
        <w:ind w:firstLine="567"/>
        <w:jc w:val="both"/>
        <w:rPr>
          <w:rFonts w:cs="David" w:hint="cs"/>
          <w:rtl/>
        </w:rPr>
      </w:pPr>
      <w:r w:rsidRPr="00DA4650">
        <w:rPr>
          <w:rFonts w:cs="David" w:hint="cs"/>
          <w:rtl/>
        </w:rPr>
        <w:t xml:space="preserve">החקיקה כפי שהיא כוללת נושאים רבים, בעצם רוב רובם של הנושאים אינם ראויים לעלות בחוק ההסדרים במקשה אחת עם חוק התקציב. הטבלה שנמסרה לחברי הכנסת </w:t>
      </w:r>
      <w:r w:rsidRPr="00DA4650">
        <w:rPr>
          <w:rFonts w:cs="David"/>
          <w:rtl/>
        </w:rPr>
        <w:t>–</w:t>
      </w:r>
      <w:r w:rsidRPr="00DA4650">
        <w:rPr>
          <w:rFonts w:cs="David" w:hint="cs"/>
          <w:rtl/>
        </w:rPr>
        <w:t xml:space="preserve"> ומחר צריך יהיה לבחון סעיף סעיף בהקשר הזה </w:t>
      </w:r>
      <w:r w:rsidRPr="00DA4650">
        <w:rPr>
          <w:rFonts w:cs="David"/>
          <w:rtl/>
        </w:rPr>
        <w:t>–</w:t>
      </w:r>
      <w:r w:rsidRPr="00DA4650">
        <w:rPr>
          <w:rFonts w:cs="David" w:hint="cs"/>
          <w:rtl/>
        </w:rPr>
        <w:t xml:space="preserve"> מלמדת שרוב הנושאים אינם נושאים שראויים לעלות בהליך חקיקה מזורז כפי שחברי הכנסת נתבקשו לעשות, לא על-פי שום פרמטר.  </w:t>
      </w:r>
    </w:p>
    <w:p w14:paraId="00159F14" w14:textId="77777777" w:rsidR="00DA4650" w:rsidRPr="00DA4650" w:rsidRDefault="00DA4650" w:rsidP="00DA4650">
      <w:pPr>
        <w:bidi/>
        <w:jc w:val="both"/>
        <w:rPr>
          <w:rFonts w:cs="David" w:hint="cs"/>
          <w:rtl/>
        </w:rPr>
      </w:pPr>
    </w:p>
    <w:p w14:paraId="58848327" w14:textId="77777777" w:rsidR="00DA4650" w:rsidRPr="00DA4650" w:rsidRDefault="00DA4650" w:rsidP="00DA4650">
      <w:pPr>
        <w:bidi/>
        <w:jc w:val="both"/>
        <w:rPr>
          <w:rFonts w:cs="David"/>
          <w:u w:val="single"/>
          <w:rtl/>
        </w:rPr>
      </w:pPr>
      <w:r w:rsidRPr="00DA4650">
        <w:rPr>
          <w:rFonts w:cs="David"/>
          <w:u w:val="single"/>
          <w:rtl/>
        </w:rPr>
        <w:t>מוחמד ברכה:</w:t>
      </w:r>
    </w:p>
    <w:p w14:paraId="6EA8548B" w14:textId="77777777" w:rsidR="00DA4650" w:rsidRPr="00DA4650" w:rsidRDefault="00DA4650" w:rsidP="00DA4650">
      <w:pPr>
        <w:bidi/>
        <w:jc w:val="both"/>
        <w:rPr>
          <w:rFonts w:cs="David"/>
          <w:u w:val="single"/>
          <w:rtl/>
        </w:rPr>
      </w:pPr>
    </w:p>
    <w:p w14:paraId="4AC05D1E" w14:textId="77777777" w:rsidR="00DA4650" w:rsidRPr="00DA4650" w:rsidRDefault="00DA4650" w:rsidP="00DA4650">
      <w:pPr>
        <w:bidi/>
        <w:jc w:val="both"/>
        <w:rPr>
          <w:rFonts w:cs="David" w:hint="cs"/>
          <w:rtl/>
        </w:rPr>
      </w:pPr>
      <w:r w:rsidRPr="00DA4650">
        <w:rPr>
          <w:rFonts w:cs="David"/>
          <w:rtl/>
        </w:rPr>
        <w:tab/>
      </w:r>
      <w:r w:rsidRPr="00DA4650">
        <w:rPr>
          <w:rFonts w:cs="David" w:hint="cs"/>
          <w:rtl/>
        </w:rPr>
        <w:t>את אומרת "רוב". אבל יש מיעוט של דברים שקשורים ליסודות התקציב, ואי-אפשר בלעדיהם.</w:t>
      </w:r>
    </w:p>
    <w:p w14:paraId="50C13538" w14:textId="77777777" w:rsidR="00DA4650" w:rsidRPr="00DA4650" w:rsidRDefault="00DA4650" w:rsidP="00DA4650">
      <w:pPr>
        <w:bidi/>
        <w:jc w:val="both"/>
        <w:rPr>
          <w:rFonts w:cs="David" w:hint="cs"/>
          <w:rtl/>
        </w:rPr>
      </w:pPr>
    </w:p>
    <w:p w14:paraId="1F237FB6"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FE71ED8" w14:textId="77777777" w:rsidR="00DA4650" w:rsidRPr="00DA4650" w:rsidRDefault="00DA4650" w:rsidP="00DA4650">
      <w:pPr>
        <w:bidi/>
        <w:jc w:val="both"/>
        <w:rPr>
          <w:rFonts w:cs="David" w:hint="cs"/>
          <w:rtl/>
        </w:rPr>
      </w:pPr>
    </w:p>
    <w:p w14:paraId="50970103" w14:textId="77777777" w:rsidR="00DA4650" w:rsidRPr="00DA4650" w:rsidRDefault="00DA4650" w:rsidP="00DA4650">
      <w:pPr>
        <w:bidi/>
        <w:ind w:firstLine="567"/>
        <w:jc w:val="both"/>
        <w:rPr>
          <w:rFonts w:cs="David" w:hint="cs"/>
          <w:rtl/>
        </w:rPr>
      </w:pPr>
      <w:r w:rsidRPr="00DA4650">
        <w:rPr>
          <w:rFonts w:cs="David" w:hint="cs"/>
          <w:rtl/>
        </w:rPr>
        <w:t xml:space="preserve">יש מספר מועט. </w:t>
      </w:r>
    </w:p>
    <w:p w14:paraId="4C0EA0F0" w14:textId="77777777" w:rsidR="00DA4650" w:rsidRPr="00DA4650" w:rsidRDefault="00DA4650" w:rsidP="00DA4650">
      <w:pPr>
        <w:bidi/>
        <w:jc w:val="both"/>
        <w:rPr>
          <w:rFonts w:cs="David" w:hint="cs"/>
          <w:rtl/>
        </w:rPr>
      </w:pPr>
    </w:p>
    <w:p w14:paraId="6840F0A6" w14:textId="77777777" w:rsidR="00DA4650" w:rsidRPr="00DA4650" w:rsidRDefault="00DA4650" w:rsidP="00DA4650">
      <w:pPr>
        <w:bidi/>
        <w:jc w:val="both"/>
        <w:rPr>
          <w:rFonts w:cs="David" w:hint="cs"/>
          <w:rtl/>
        </w:rPr>
      </w:pPr>
      <w:r w:rsidRPr="00DA4650">
        <w:rPr>
          <w:rFonts w:cs="David" w:hint="cs"/>
          <w:u w:val="single"/>
          <w:rtl/>
        </w:rPr>
        <w:t>נורית אלשטיין:</w:t>
      </w:r>
    </w:p>
    <w:p w14:paraId="1E5D0BDD" w14:textId="77777777" w:rsidR="00DA4650" w:rsidRPr="00DA4650" w:rsidRDefault="00DA4650" w:rsidP="00DA4650">
      <w:pPr>
        <w:bidi/>
        <w:jc w:val="both"/>
        <w:rPr>
          <w:rFonts w:cs="David" w:hint="cs"/>
          <w:rtl/>
        </w:rPr>
      </w:pPr>
    </w:p>
    <w:p w14:paraId="729CE4EA" w14:textId="77777777" w:rsidR="00DA4650" w:rsidRPr="00DA4650" w:rsidRDefault="00DA4650" w:rsidP="00DA4650">
      <w:pPr>
        <w:bidi/>
        <w:jc w:val="both"/>
        <w:rPr>
          <w:rFonts w:cs="David" w:hint="cs"/>
          <w:rtl/>
        </w:rPr>
      </w:pPr>
      <w:r w:rsidRPr="00DA4650">
        <w:rPr>
          <w:rFonts w:cs="David" w:hint="cs"/>
          <w:rtl/>
        </w:rPr>
        <w:tab/>
        <w:t xml:space="preserve">יש מספר מצומצם ביותר של נושאים כאלה, וגם הם מצוינים בטבלה. על-פי המלצתנו כן ניתן להעלותם במקשה אחת, בחוק ההסדרים עם חוק התקציב. </w:t>
      </w:r>
    </w:p>
    <w:p w14:paraId="0806D7BA" w14:textId="77777777" w:rsidR="00DA4650" w:rsidRPr="00DA4650" w:rsidRDefault="00DA4650" w:rsidP="00DA4650">
      <w:pPr>
        <w:bidi/>
        <w:jc w:val="both"/>
        <w:rPr>
          <w:rFonts w:cs="David" w:hint="cs"/>
          <w:rtl/>
        </w:rPr>
      </w:pPr>
    </w:p>
    <w:p w14:paraId="098EB1A5" w14:textId="77777777" w:rsidR="00DA4650" w:rsidRPr="00DA4650" w:rsidRDefault="00DA4650" w:rsidP="00DA4650">
      <w:pPr>
        <w:bidi/>
        <w:jc w:val="both"/>
        <w:rPr>
          <w:rFonts w:cs="David" w:hint="cs"/>
          <w:i/>
          <w:iCs/>
          <w:rtl/>
        </w:rPr>
      </w:pPr>
      <w:r w:rsidRPr="00DA4650">
        <w:rPr>
          <w:rFonts w:cs="David" w:hint="cs"/>
          <w:u w:val="single"/>
          <w:rtl/>
        </w:rPr>
        <w:t>קולט אביטל:</w:t>
      </w:r>
    </w:p>
    <w:p w14:paraId="4241CDD3" w14:textId="77777777" w:rsidR="00DA4650" w:rsidRPr="00DA4650" w:rsidRDefault="00DA4650" w:rsidP="00DA4650">
      <w:pPr>
        <w:bidi/>
        <w:jc w:val="both"/>
        <w:rPr>
          <w:rFonts w:cs="David" w:hint="cs"/>
          <w:i/>
          <w:iCs/>
          <w:rtl/>
        </w:rPr>
      </w:pPr>
    </w:p>
    <w:p w14:paraId="7181EB0B" w14:textId="77777777" w:rsidR="00DA4650" w:rsidRPr="00DA4650" w:rsidRDefault="00DA4650" w:rsidP="00DA4650">
      <w:pPr>
        <w:bidi/>
        <w:jc w:val="both"/>
        <w:rPr>
          <w:rFonts w:cs="David" w:hint="cs"/>
          <w:rtl/>
        </w:rPr>
      </w:pPr>
      <w:r w:rsidRPr="00DA4650">
        <w:rPr>
          <w:rFonts w:cs="David" w:hint="cs"/>
          <w:i/>
          <w:iCs/>
          <w:rtl/>
        </w:rPr>
        <w:tab/>
      </w:r>
      <w:r w:rsidRPr="00DA4650">
        <w:rPr>
          <w:rFonts w:cs="David" w:hint="cs"/>
          <w:rtl/>
        </w:rPr>
        <w:t>התרשים הירוק?</w:t>
      </w:r>
    </w:p>
    <w:p w14:paraId="20230B92" w14:textId="77777777" w:rsidR="00DA4650" w:rsidRPr="00DA4650" w:rsidRDefault="00DA4650" w:rsidP="00DA4650">
      <w:pPr>
        <w:bidi/>
        <w:jc w:val="both"/>
        <w:rPr>
          <w:rFonts w:cs="David" w:hint="cs"/>
          <w:rtl/>
        </w:rPr>
      </w:pPr>
    </w:p>
    <w:p w14:paraId="7B7F9C34" w14:textId="77777777" w:rsidR="00DA4650" w:rsidRPr="00DA4650" w:rsidRDefault="00DA4650" w:rsidP="00DA4650">
      <w:pPr>
        <w:bidi/>
        <w:jc w:val="both"/>
        <w:rPr>
          <w:rFonts w:cs="David" w:hint="cs"/>
          <w:rtl/>
        </w:rPr>
      </w:pPr>
      <w:r w:rsidRPr="00DA4650">
        <w:rPr>
          <w:rFonts w:cs="David" w:hint="cs"/>
          <w:u w:val="single"/>
          <w:rtl/>
        </w:rPr>
        <w:t>נורית אלשטיין:</w:t>
      </w:r>
    </w:p>
    <w:p w14:paraId="6998719F" w14:textId="77777777" w:rsidR="00DA4650" w:rsidRPr="00DA4650" w:rsidRDefault="00DA4650" w:rsidP="00DA4650">
      <w:pPr>
        <w:bidi/>
        <w:jc w:val="both"/>
        <w:rPr>
          <w:rFonts w:cs="David" w:hint="cs"/>
          <w:rtl/>
        </w:rPr>
      </w:pPr>
    </w:p>
    <w:p w14:paraId="184BCEFC" w14:textId="77777777" w:rsidR="00DA4650" w:rsidRPr="00DA4650" w:rsidRDefault="00DA4650" w:rsidP="00DA4650">
      <w:pPr>
        <w:bidi/>
        <w:jc w:val="both"/>
        <w:rPr>
          <w:rFonts w:cs="David" w:hint="cs"/>
          <w:rtl/>
        </w:rPr>
      </w:pPr>
      <w:r w:rsidRPr="00DA4650">
        <w:rPr>
          <w:rFonts w:cs="David" w:hint="cs"/>
          <w:rtl/>
        </w:rPr>
        <w:tab/>
        <w:t xml:space="preserve">כשפותחים את הטבלה ורואים את ההערה לפצל או לא לפצל </w:t>
      </w:r>
      <w:r w:rsidRPr="00DA4650">
        <w:rPr>
          <w:rFonts w:cs="David"/>
          <w:rtl/>
        </w:rPr>
        <w:t>–</w:t>
      </w:r>
      <w:r w:rsidRPr="00DA4650">
        <w:rPr>
          <w:rFonts w:cs="David" w:hint="cs"/>
          <w:rtl/>
        </w:rPr>
        <w:t xml:space="preserve"> מה שהמלצנו שלא לפצל הוא המסלול האדום, שנמצא בצד ימין של התרשים. קרי, ניתן להעביר נושאים לוועדות השונות לפי סעיף 117 לתקנון, ואחרי הדיון בוועדות זה יעלה במקשה אחת ויוצבע עד 31 בדצמבר עם חוק התקציב. </w:t>
      </w:r>
    </w:p>
    <w:p w14:paraId="2F505471" w14:textId="77777777" w:rsidR="00DA4650" w:rsidRPr="00DA4650" w:rsidRDefault="00DA4650" w:rsidP="00DA4650">
      <w:pPr>
        <w:bidi/>
        <w:jc w:val="both"/>
        <w:rPr>
          <w:rFonts w:cs="David" w:hint="cs"/>
          <w:u w:val="single"/>
          <w:rtl/>
        </w:rPr>
      </w:pPr>
    </w:p>
    <w:p w14:paraId="37C4440D" w14:textId="77777777" w:rsidR="00DA4650" w:rsidRPr="00DA4650" w:rsidRDefault="00DA4650" w:rsidP="00DA4650">
      <w:pPr>
        <w:bidi/>
        <w:jc w:val="both"/>
        <w:rPr>
          <w:rFonts w:cs="David"/>
          <w:u w:val="single"/>
          <w:rtl/>
        </w:rPr>
      </w:pPr>
      <w:r w:rsidRPr="00DA4650">
        <w:rPr>
          <w:rFonts w:cs="David"/>
          <w:u w:val="single"/>
          <w:rtl/>
        </w:rPr>
        <w:t>דוד אזולאי:</w:t>
      </w:r>
    </w:p>
    <w:p w14:paraId="7F7367C2" w14:textId="77777777" w:rsidR="00DA4650" w:rsidRPr="00DA4650" w:rsidRDefault="00DA4650" w:rsidP="00DA4650">
      <w:pPr>
        <w:bidi/>
        <w:jc w:val="both"/>
        <w:rPr>
          <w:rFonts w:cs="David"/>
          <w:u w:val="single"/>
          <w:rtl/>
        </w:rPr>
      </w:pPr>
    </w:p>
    <w:p w14:paraId="096070CB" w14:textId="77777777" w:rsidR="00DA4650" w:rsidRPr="00DA4650" w:rsidRDefault="00DA4650" w:rsidP="00DA4650">
      <w:pPr>
        <w:bidi/>
        <w:ind w:firstLine="567"/>
        <w:jc w:val="both"/>
        <w:rPr>
          <w:rFonts w:cs="David" w:hint="cs"/>
          <w:rtl/>
        </w:rPr>
      </w:pPr>
      <w:r w:rsidRPr="00DA4650">
        <w:rPr>
          <w:rFonts w:cs="David" w:hint="cs"/>
          <w:rtl/>
        </w:rPr>
        <w:t>כל השינויים בתוך הוועדה?</w:t>
      </w:r>
    </w:p>
    <w:p w14:paraId="53D3E433" w14:textId="77777777" w:rsidR="00DA4650" w:rsidRPr="00DA4650" w:rsidRDefault="00DA4650" w:rsidP="00DA4650">
      <w:pPr>
        <w:bidi/>
        <w:jc w:val="both"/>
        <w:rPr>
          <w:rFonts w:cs="David" w:hint="cs"/>
          <w:rtl/>
        </w:rPr>
      </w:pPr>
    </w:p>
    <w:p w14:paraId="02E66B2C" w14:textId="77777777" w:rsidR="00DA4650" w:rsidRPr="00DA4650" w:rsidRDefault="00DA4650" w:rsidP="00DA4650">
      <w:pPr>
        <w:bidi/>
        <w:jc w:val="both"/>
        <w:rPr>
          <w:rFonts w:cs="David" w:hint="cs"/>
          <w:rtl/>
        </w:rPr>
      </w:pPr>
      <w:r w:rsidRPr="00DA4650">
        <w:rPr>
          <w:rFonts w:cs="David" w:hint="cs"/>
          <w:u w:val="single"/>
          <w:rtl/>
        </w:rPr>
        <w:t>נורית אלשטיין:</w:t>
      </w:r>
    </w:p>
    <w:p w14:paraId="5CAA2703" w14:textId="77777777" w:rsidR="00DA4650" w:rsidRPr="00DA4650" w:rsidRDefault="00DA4650" w:rsidP="00DA4650">
      <w:pPr>
        <w:bidi/>
        <w:jc w:val="both"/>
        <w:rPr>
          <w:rFonts w:cs="David" w:hint="cs"/>
          <w:rtl/>
        </w:rPr>
      </w:pPr>
    </w:p>
    <w:p w14:paraId="06A7887F" w14:textId="77777777" w:rsidR="00DA4650" w:rsidRPr="00DA4650" w:rsidRDefault="00DA4650" w:rsidP="00DA4650">
      <w:pPr>
        <w:bidi/>
        <w:jc w:val="both"/>
        <w:rPr>
          <w:rFonts w:cs="David" w:hint="cs"/>
          <w:rtl/>
        </w:rPr>
      </w:pPr>
      <w:r w:rsidRPr="00DA4650">
        <w:rPr>
          <w:rFonts w:cs="David" w:hint="cs"/>
          <w:rtl/>
        </w:rPr>
        <w:tab/>
        <w:t xml:space="preserve">אלו הנושאים המעטים שניתן, לדידנו, להביאם עם חוק התקציב במסגרת חוק ההסדרים. רוב הנושאים אינם מסוג זה. את רוב הנושאים המלצנו לפצל, על-פי סעיף 121 לתקנון, פיצול מהותי מתוך חוק ההסדרים </w:t>
      </w:r>
      <w:r w:rsidRPr="00DA4650">
        <w:rPr>
          <w:rFonts w:cs="David"/>
          <w:rtl/>
        </w:rPr>
        <w:t>–</w:t>
      </w:r>
      <w:r w:rsidRPr="00DA4650">
        <w:rPr>
          <w:rFonts w:cs="David" w:hint="cs"/>
          <w:rtl/>
        </w:rPr>
        <w:t xml:space="preserve"> לאמור הם עוברים בסלול אחר, מסלול שכינינו אותו "מסלול ירוק", מסלול של חקיקה רגילה. יושבי-ראש הוועדות יכולים להגביל את החקיקה הרגילה בזמן, על-פי סדרי עדיפויות שלהם, כפי שיראו לנכון, כי זה בסמכותם, והם יכולים להעבירם בחקיקה רגילה ללא הגבלת זמן. בעניין הזה יהיה דיון פתוח, כמובן. </w:t>
      </w:r>
    </w:p>
    <w:p w14:paraId="642C118E" w14:textId="77777777" w:rsidR="00DA4650" w:rsidRPr="00DA4650" w:rsidRDefault="00DA4650" w:rsidP="00DA4650">
      <w:pPr>
        <w:bidi/>
        <w:jc w:val="both"/>
        <w:rPr>
          <w:rFonts w:cs="David" w:hint="cs"/>
          <w:rtl/>
        </w:rPr>
      </w:pPr>
    </w:p>
    <w:p w14:paraId="09AA4EE1" w14:textId="77777777" w:rsidR="00DA4650" w:rsidRPr="00DA4650" w:rsidRDefault="00DA4650" w:rsidP="00DA4650">
      <w:pPr>
        <w:bidi/>
        <w:ind w:firstLine="567"/>
        <w:jc w:val="both"/>
        <w:rPr>
          <w:rFonts w:cs="David" w:hint="cs"/>
          <w:rtl/>
        </w:rPr>
      </w:pPr>
      <w:r w:rsidRPr="00DA4650">
        <w:rPr>
          <w:rFonts w:cs="David" w:hint="cs"/>
          <w:rtl/>
        </w:rPr>
        <w:t xml:space="preserve">אלו הדברים העקרוניים ביותר שעליהם תתבקשו להצביע מחר, על-פי הטבלה. חברי הכנסת, צריך שיהיו בפניהם הנושאים שבטבלה, כי אלו הנושאים שבחקיקה. כל חבר כנסת יצטרך להביא בחשבון גם את הפגמים שדבקו בחוק ההסדרים, כפי שעלו גם מפסיקת בית המשפט העליון </w:t>
      </w:r>
      <w:r w:rsidRPr="00DA4650">
        <w:rPr>
          <w:rFonts w:cs="David"/>
          <w:rtl/>
        </w:rPr>
        <w:t>–</w:t>
      </w:r>
      <w:r w:rsidRPr="00DA4650">
        <w:rPr>
          <w:rFonts w:cs="David" w:hint="cs"/>
          <w:rtl/>
        </w:rPr>
        <w:t xml:space="preserve"> אבל זה פחות רלוונטי </w:t>
      </w:r>
      <w:r w:rsidRPr="00DA4650">
        <w:rPr>
          <w:rFonts w:cs="David"/>
          <w:rtl/>
        </w:rPr>
        <w:t>–</w:t>
      </w:r>
      <w:r w:rsidRPr="00DA4650">
        <w:rPr>
          <w:rFonts w:cs="David" w:hint="cs"/>
          <w:rtl/>
        </w:rPr>
        <w:t xml:space="preserve"> וחשוב מזה, גם בדיונים הציבוריים שהתקיימו בכנסת. כל חברי הכנסת הביעו את עמדתם שם, והיו מודעים לאותם פגמים. </w:t>
      </w:r>
    </w:p>
    <w:p w14:paraId="65A0BC7E" w14:textId="77777777" w:rsidR="00DA4650" w:rsidRPr="00DA4650" w:rsidRDefault="00DA4650" w:rsidP="00DA4650">
      <w:pPr>
        <w:bidi/>
        <w:ind w:firstLine="567"/>
        <w:jc w:val="both"/>
        <w:rPr>
          <w:rFonts w:cs="David" w:hint="cs"/>
          <w:rtl/>
        </w:rPr>
      </w:pPr>
    </w:p>
    <w:p w14:paraId="626C14CC" w14:textId="77777777" w:rsidR="00DA4650" w:rsidRPr="00DA4650" w:rsidRDefault="00DA4650" w:rsidP="00DA4650">
      <w:pPr>
        <w:bidi/>
        <w:ind w:firstLine="567"/>
        <w:jc w:val="both"/>
        <w:rPr>
          <w:rFonts w:cs="David" w:hint="cs"/>
          <w:rtl/>
        </w:rPr>
      </w:pPr>
      <w:r w:rsidRPr="00DA4650">
        <w:rPr>
          <w:rFonts w:cs="David" w:hint="cs"/>
          <w:rtl/>
        </w:rPr>
        <w:t xml:space="preserve">יש להביא בחשבון גם שנטו נשארו שבועיים </w:t>
      </w:r>
      <w:r w:rsidRPr="00DA4650">
        <w:rPr>
          <w:rFonts w:cs="David"/>
          <w:rtl/>
        </w:rPr>
        <w:t>–</w:t>
      </w:r>
      <w:r w:rsidRPr="00DA4650">
        <w:rPr>
          <w:rFonts w:cs="David" w:hint="cs"/>
          <w:rtl/>
        </w:rPr>
        <w:t xml:space="preserve"> בניכוי חנוכה, שבתות וימי שישי. בשבועיים כאלה להעלות את החקיקה כפי שהממשלה מבקשת היום, זה להעצים את הפגמים שדבקו בחוק ההסדרים באופן כזה שאינני חושבת שבנסיבות כאלה הצבעה במקשה אחת עומדת בפרמטר ציבורי כלשהו. </w:t>
      </w:r>
    </w:p>
    <w:p w14:paraId="6766CCF2" w14:textId="77777777" w:rsidR="00DA4650" w:rsidRPr="00DA4650" w:rsidRDefault="00DA4650" w:rsidP="00DA4650">
      <w:pPr>
        <w:bidi/>
        <w:jc w:val="both"/>
        <w:rPr>
          <w:rFonts w:cs="David" w:hint="cs"/>
          <w:rtl/>
        </w:rPr>
      </w:pPr>
    </w:p>
    <w:p w14:paraId="6DD13CE6"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0F1A2D5B" w14:textId="77777777" w:rsidR="00DA4650" w:rsidRPr="00DA4650" w:rsidRDefault="00DA4650" w:rsidP="00DA4650">
      <w:pPr>
        <w:bidi/>
        <w:jc w:val="both"/>
        <w:rPr>
          <w:rFonts w:cs="David" w:hint="cs"/>
          <w:u w:val="single"/>
          <w:rtl/>
        </w:rPr>
      </w:pPr>
    </w:p>
    <w:p w14:paraId="7A4AC1D0" w14:textId="77777777" w:rsidR="00DA4650" w:rsidRPr="00DA4650" w:rsidRDefault="00DA4650" w:rsidP="00DA4650">
      <w:pPr>
        <w:bidi/>
        <w:jc w:val="both"/>
        <w:rPr>
          <w:rFonts w:cs="David" w:hint="cs"/>
          <w:rtl/>
        </w:rPr>
      </w:pPr>
      <w:r w:rsidRPr="00DA4650">
        <w:rPr>
          <w:rFonts w:cs="David" w:hint="cs"/>
          <w:rtl/>
        </w:rPr>
        <w:tab/>
        <w:t xml:space="preserve">משפטי או ציבורי? לא, כי בענייני ציבור אני מבין. </w:t>
      </w:r>
    </w:p>
    <w:p w14:paraId="20FA4CE3" w14:textId="77777777" w:rsidR="00DA4650" w:rsidRPr="00DA4650" w:rsidRDefault="00DA4650" w:rsidP="00DA4650">
      <w:pPr>
        <w:bidi/>
        <w:jc w:val="both"/>
        <w:rPr>
          <w:rFonts w:cs="David" w:hint="cs"/>
          <w:rtl/>
        </w:rPr>
      </w:pPr>
    </w:p>
    <w:p w14:paraId="3D6471EA" w14:textId="77777777" w:rsidR="00DA4650" w:rsidRPr="00DA4650" w:rsidRDefault="00DA4650" w:rsidP="00DA4650">
      <w:pPr>
        <w:bidi/>
        <w:jc w:val="both"/>
        <w:rPr>
          <w:rFonts w:cs="David" w:hint="cs"/>
          <w:rtl/>
        </w:rPr>
      </w:pPr>
      <w:r w:rsidRPr="00DA4650">
        <w:rPr>
          <w:rFonts w:cs="David" w:hint="cs"/>
          <w:u w:val="single"/>
          <w:rtl/>
        </w:rPr>
        <w:t>אבשלום וילן:</w:t>
      </w:r>
    </w:p>
    <w:p w14:paraId="5172E27E" w14:textId="77777777" w:rsidR="00DA4650" w:rsidRPr="00DA4650" w:rsidRDefault="00DA4650" w:rsidP="00DA4650">
      <w:pPr>
        <w:bidi/>
        <w:jc w:val="both"/>
        <w:rPr>
          <w:rFonts w:cs="David" w:hint="cs"/>
          <w:rtl/>
        </w:rPr>
      </w:pPr>
    </w:p>
    <w:p w14:paraId="3F67D65D" w14:textId="77777777" w:rsidR="00DA4650" w:rsidRPr="00DA4650" w:rsidRDefault="00DA4650" w:rsidP="00DA4650">
      <w:pPr>
        <w:bidi/>
        <w:jc w:val="both"/>
        <w:rPr>
          <w:rFonts w:cs="David" w:hint="cs"/>
          <w:rtl/>
        </w:rPr>
      </w:pPr>
      <w:r w:rsidRPr="00DA4650">
        <w:rPr>
          <w:rFonts w:cs="David" w:hint="cs"/>
          <w:rtl/>
        </w:rPr>
        <w:tab/>
        <w:t>צריך להעביר שני סעיפים בלבד?</w:t>
      </w:r>
    </w:p>
    <w:p w14:paraId="0D97786B" w14:textId="77777777" w:rsidR="00DA4650" w:rsidRPr="00DA4650" w:rsidRDefault="00DA4650" w:rsidP="00DA4650">
      <w:pPr>
        <w:bidi/>
        <w:jc w:val="both"/>
        <w:rPr>
          <w:rFonts w:cs="David" w:hint="cs"/>
          <w:u w:val="single"/>
          <w:rtl/>
        </w:rPr>
      </w:pPr>
    </w:p>
    <w:p w14:paraId="06F3510E" w14:textId="77777777" w:rsidR="00DA4650" w:rsidRPr="00DA4650" w:rsidRDefault="00DA4650" w:rsidP="00DA4650">
      <w:pPr>
        <w:bidi/>
        <w:jc w:val="both"/>
        <w:rPr>
          <w:rFonts w:cs="David" w:hint="cs"/>
          <w:rtl/>
        </w:rPr>
      </w:pPr>
      <w:r w:rsidRPr="00DA4650">
        <w:rPr>
          <w:rFonts w:cs="David" w:hint="cs"/>
          <w:u w:val="single"/>
          <w:rtl/>
        </w:rPr>
        <w:t>נורית אלשטיין:</w:t>
      </w:r>
    </w:p>
    <w:p w14:paraId="3F7931B2" w14:textId="77777777" w:rsidR="00DA4650" w:rsidRPr="00DA4650" w:rsidRDefault="00DA4650" w:rsidP="00DA4650">
      <w:pPr>
        <w:bidi/>
        <w:jc w:val="both"/>
        <w:rPr>
          <w:rFonts w:cs="David" w:hint="cs"/>
          <w:rtl/>
        </w:rPr>
      </w:pPr>
    </w:p>
    <w:p w14:paraId="27744891" w14:textId="77777777" w:rsidR="00DA4650" w:rsidRPr="00DA4650" w:rsidRDefault="00DA4650" w:rsidP="00DA4650">
      <w:pPr>
        <w:bidi/>
        <w:jc w:val="both"/>
        <w:rPr>
          <w:rFonts w:cs="David" w:hint="cs"/>
          <w:rtl/>
        </w:rPr>
      </w:pPr>
      <w:r w:rsidRPr="00DA4650">
        <w:rPr>
          <w:rFonts w:cs="David" w:hint="cs"/>
          <w:rtl/>
        </w:rPr>
        <w:tab/>
        <w:t xml:space="preserve">להבהרה: משפטי. </w:t>
      </w:r>
    </w:p>
    <w:p w14:paraId="3310A06B" w14:textId="77777777" w:rsidR="00DA4650" w:rsidRPr="00DA4650" w:rsidRDefault="00DA4650" w:rsidP="00DA4650">
      <w:pPr>
        <w:bidi/>
        <w:jc w:val="both"/>
        <w:rPr>
          <w:rFonts w:cs="David" w:hint="cs"/>
          <w:rtl/>
        </w:rPr>
      </w:pPr>
    </w:p>
    <w:p w14:paraId="1FE6F620"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A7CE783" w14:textId="77777777" w:rsidR="00DA4650" w:rsidRPr="00DA4650" w:rsidRDefault="00DA4650" w:rsidP="00DA4650">
      <w:pPr>
        <w:bidi/>
        <w:jc w:val="both"/>
        <w:rPr>
          <w:rFonts w:cs="David" w:hint="cs"/>
          <w:rtl/>
        </w:rPr>
      </w:pPr>
    </w:p>
    <w:p w14:paraId="24CA8E25" w14:textId="77777777" w:rsidR="00DA4650" w:rsidRPr="00DA4650" w:rsidRDefault="00DA4650" w:rsidP="00DA4650">
      <w:pPr>
        <w:bidi/>
        <w:ind w:firstLine="567"/>
        <w:jc w:val="both"/>
        <w:rPr>
          <w:rFonts w:cs="David" w:hint="cs"/>
          <w:rtl/>
        </w:rPr>
      </w:pPr>
      <w:r w:rsidRPr="00DA4650">
        <w:rPr>
          <w:rFonts w:cs="David" w:hint="cs"/>
          <w:rtl/>
        </w:rPr>
        <w:t xml:space="preserve">לחברת הכנסת אביטל יש שאלה קצרה. נחזור לסדר הדוברים. </w:t>
      </w:r>
    </w:p>
    <w:p w14:paraId="09BBD72B" w14:textId="77777777" w:rsidR="00DA4650" w:rsidRPr="00DA4650" w:rsidRDefault="00DA4650" w:rsidP="00DA4650">
      <w:pPr>
        <w:bidi/>
        <w:jc w:val="both"/>
        <w:rPr>
          <w:rFonts w:cs="David" w:hint="cs"/>
          <w:rtl/>
        </w:rPr>
      </w:pPr>
    </w:p>
    <w:p w14:paraId="063A492B" w14:textId="77777777" w:rsidR="00DA4650" w:rsidRPr="00DA4650" w:rsidRDefault="00DA4650" w:rsidP="00DA4650">
      <w:pPr>
        <w:bidi/>
        <w:jc w:val="both"/>
        <w:rPr>
          <w:rFonts w:cs="David" w:hint="cs"/>
          <w:rtl/>
        </w:rPr>
      </w:pPr>
      <w:r w:rsidRPr="00DA4650">
        <w:rPr>
          <w:rFonts w:cs="David" w:hint="cs"/>
          <w:u w:val="single"/>
          <w:rtl/>
        </w:rPr>
        <w:t>נורית אלשטיין:</w:t>
      </w:r>
    </w:p>
    <w:p w14:paraId="0515A11C" w14:textId="77777777" w:rsidR="00DA4650" w:rsidRPr="00DA4650" w:rsidRDefault="00DA4650" w:rsidP="00DA4650">
      <w:pPr>
        <w:bidi/>
        <w:jc w:val="both"/>
        <w:rPr>
          <w:rFonts w:cs="David" w:hint="cs"/>
          <w:rtl/>
        </w:rPr>
      </w:pPr>
    </w:p>
    <w:p w14:paraId="29D26246" w14:textId="77777777" w:rsidR="00DA4650" w:rsidRPr="00DA4650" w:rsidRDefault="00DA4650" w:rsidP="00DA4650">
      <w:pPr>
        <w:bidi/>
        <w:jc w:val="both"/>
        <w:rPr>
          <w:rFonts w:cs="David" w:hint="cs"/>
          <w:rtl/>
        </w:rPr>
      </w:pPr>
      <w:r w:rsidRPr="00DA4650">
        <w:rPr>
          <w:rFonts w:cs="David" w:hint="cs"/>
          <w:rtl/>
        </w:rPr>
        <w:tab/>
        <w:t>עוד מילה לגדעון.</w:t>
      </w:r>
    </w:p>
    <w:p w14:paraId="0710ECA1" w14:textId="77777777" w:rsidR="00DA4650" w:rsidRPr="00DA4650" w:rsidRDefault="00DA4650" w:rsidP="00DA4650">
      <w:pPr>
        <w:bidi/>
        <w:jc w:val="both"/>
        <w:rPr>
          <w:rFonts w:cs="David" w:hint="cs"/>
          <w:rtl/>
        </w:rPr>
      </w:pPr>
    </w:p>
    <w:p w14:paraId="2F527DC2"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0AAF47D5" w14:textId="77777777" w:rsidR="00DA4650" w:rsidRPr="00DA4650" w:rsidRDefault="00DA4650" w:rsidP="00DA4650">
      <w:pPr>
        <w:bidi/>
        <w:jc w:val="both"/>
        <w:rPr>
          <w:rFonts w:cs="David" w:hint="cs"/>
          <w:u w:val="single"/>
          <w:rtl/>
        </w:rPr>
      </w:pPr>
    </w:p>
    <w:p w14:paraId="01636D61" w14:textId="77777777" w:rsidR="00DA4650" w:rsidRPr="00DA4650" w:rsidRDefault="00DA4650" w:rsidP="00DA4650">
      <w:pPr>
        <w:bidi/>
        <w:jc w:val="both"/>
        <w:rPr>
          <w:rFonts w:cs="David" w:hint="cs"/>
          <w:rtl/>
        </w:rPr>
      </w:pPr>
      <w:r w:rsidRPr="00DA4650">
        <w:rPr>
          <w:rFonts w:cs="David" w:hint="cs"/>
          <w:rtl/>
        </w:rPr>
        <w:tab/>
        <w:t xml:space="preserve">שאלתי שאלה. </w:t>
      </w:r>
    </w:p>
    <w:p w14:paraId="5E67E227" w14:textId="77777777" w:rsidR="00DA4650" w:rsidRPr="00DA4650" w:rsidRDefault="00DA4650" w:rsidP="00DA4650">
      <w:pPr>
        <w:bidi/>
        <w:jc w:val="both"/>
        <w:rPr>
          <w:rFonts w:cs="David" w:hint="cs"/>
          <w:rtl/>
        </w:rPr>
      </w:pPr>
    </w:p>
    <w:p w14:paraId="525BC9AF" w14:textId="77777777" w:rsidR="00DA4650" w:rsidRPr="00DA4650" w:rsidRDefault="00DA4650" w:rsidP="00DA4650">
      <w:pPr>
        <w:bidi/>
        <w:jc w:val="both"/>
        <w:rPr>
          <w:rFonts w:cs="David" w:hint="cs"/>
          <w:i/>
          <w:iCs/>
          <w:rtl/>
        </w:rPr>
      </w:pPr>
      <w:r w:rsidRPr="00DA4650">
        <w:rPr>
          <w:rFonts w:cs="David" w:hint="cs"/>
          <w:u w:val="single"/>
          <w:rtl/>
        </w:rPr>
        <w:t>קולט אביטל:</w:t>
      </w:r>
    </w:p>
    <w:p w14:paraId="265529E0" w14:textId="77777777" w:rsidR="00DA4650" w:rsidRPr="00DA4650" w:rsidRDefault="00DA4650" w:rsidP="00DA4650">
      <w:pPr>
        <w:bidi/>
        <w:jc w:val="both"/>
        <w:rPr>
          <w:rFonts w:cs="David" w:hint="cs"/>
          <w:rtl/>
        </w:rPr>
      </w:pPr>
      <w:r w:rsidRPr="00DA4650">
        <w:rPr>
          <w:rFonts w:cs="David" w:hint="cs"/>
          <w:i/>
          <w:iCs/>
          <w:rtl/>
        </w:rPr>
        <w:tab/>
      </w:r>
    </w:p>
    <w:p w14:paraId="2C342E0C" w14:textId="77777777" w:rsidR="00DA4650" w:rsidRPr="00DA4650" w:rsidRDefault="00DA4650" w:rsidP="00DA4650">
      <w:pPr>
        <w:bidi/>
        <w:ind w:firstLine="567"/>
        <w:jc w:val="both"/>
        <w:rPr>
          <w:rFonts w:cs="David" w:hint="cs"/>
          <w:rtl/>
        </w:rPr>
      </w:pPr>
      <w:r w:rsidRPr="00DA4650">
        <w:rPr>
          <w:rFonts w:cs="David" w:hint="cs"/>
          <w:rtl/>
        </w:rPr>
        <w:t>גם אני שואלת שאלה. אני רוצה להבין למה את מתייחסת כשאת אומרת "פיצול". אם אני מבינה נכון, גם במסלול האדום יש פיצול, לא רק במסלול הירוק. תסבירי בבקשה. את אומרת שבמסלול האדום דברים שלא צריכים לעבור שינויים ובסופו של דבר ייכנסו לחוק ההסדרים עדיין עוברים חלוקה לוועדות לפי סעיף 117. אז יש פיצול בשני המקרים, כן או לא?</w:t>
      </w:r>
    </w:p>
    <w:p w14:paraId="68D75A9F" w14:textId="77777777" w:rsidR="00DA4650" w:rsidRPr="00DA4650" w:rsidRDefault="00DA4650" w:rsidP="00DA4650">
      <w:pPr>
        <w:bidi/>
        <w:jc w:val="both"/>
        <w:rPr>
          <w:rFonts w:cs="David" w:hint="cs"/>
          <w:rtl/>
        </w:rPr>
      </w:pPr>
    </w:p>
    <w:p w14:paraId="28BC84EB" w14:textId="77777777" w:rsidR="00DA4650" w:rsidRPr="00DA4650" w:rsidRDefault="00DA4650" w:rsidP="00DA4650">
      <w:pPr>
        <w:bidi/>
        <w:jc w:val="both"/>
        <w:rPr>
          <w:rFonts w:cs="David" w:hint="cs"/>
          <w:rtl/>
        </w:rPr>
      </w:pPr>
      <w:r w:rsidRPr="00DA4650">
        <w:rPr>
          <w:rFonts w:cs="David" w:hint="cs"/>
          <w:u w:val="single"/>
          <w:rtl/>
        </w:rPr>
        <w:t>נורית אלשטיין:</w:t>
      </w:r>
    </w:p>
    <w:p w14:paraId="6343E836" w14:textId="77777777" w:rsidR="00DA4650" w:rsidRPr="00DA4650" w:rsidRDefault="00DA4650" w:rsidP="00DA4650">
      <w:pPr>
        <w:bidi/>
        <w:jc w:val="both"/>
        <w:rPr>
          <w:rFonts w:cs="David" w:hint="cs"/>
          <w:rtl/>
        </w:rPr>
      </w:pPr>
    </w:p>
    <w:p w14:paraId="3F304C57" w14:textId="77777777" w:rsidR="00DA4650" w:rsidRPr="00DA4650" w:rsidRDefault="00DA4650" w:rsidP="00DA4650">
      <w:pPr>
        <w:bidi/>
        <w:jc w:val="both"/>
        <w:rPr>
          <w:rFonts w:cs="David" w:hint="cs"/>
          <w:rtl/>
        </w:rPr>
      </w:pPr>
      <w:r w:rsidRPr="00DA4650">
        <w:rPr>
          <w:rFonts w:cs="David" w:hint="cs"/>
          <w:rtl/>
        </w:rPr>
        <w:tab/>
        <w:t xml:space="preserve">לא. הפיצול על-פי סעיף 117, זה המסלול האדום, הוא פיצול טכני בלבד. קרי, הנושא נשאר חלק מחוק ההסדרים. אחרי הדיון שנערך בוועדות השונות הוא עולה במקשה אחת, חוזר לחוק ההסדרים, ומצביעים עליו מקשה אחת. על חוק ההסדרים מצביעים ככלל עם חוק התקציב. לכן אמרתי שזה חוזר במקשה אחת, ומצביעים עליו, כחלק בלתי נפרד מחוק ההסדרים, עם חוק התקציב באותו מועד. </w:t>
      </w:r>
    </w:p>
    <w:p w14:paraId="3AED6E96" w14:textId="77777777" w:rsidR="00DA4650" w:rsidRPr="00DA4650" w:rsidRDefault="00DA4650" w:rsidP="00DA4650">
      <w:pPr>
        <w:bidi/>
        <w:jc w:val="both"/>
        <w:rPr>
          <w:rFonts w:cs="David" w:hint="cs"/>
          <w:rtl/>
        </w:rPr>
      </w:pPr>
    </w:p>
    <w:p w14:paraId="41B8472F" w14:textId="77777777" w:rsidR="00DA4650" w:rsidRPr="00DA4650" w:rsidRDefault="00DA4650" w:rsidP="00DA4650">
      <w:pPr>
        <w:bidi/>
        <w:ind w:firstLine="567"/>
        <w:jc w:val="both"/>
        <w:rPr>
          <w:rFonts w:cs="David" w:hint="cs"/>
          <w:rtl/>
        </w:rPr>
      </w:pPr>
      <w:r w:rsidRPr="00DA4650">
        <w:rPr>
          <w:rFonts w:cs="David" w:hint="cs"/>
          <w:rtl/>
        </w:rPr>
        <w:t xml:space="preserve">אדגים זאת בדוגמה, וארחיק את עצמי מההצעה שבפניכם אלא אלך לחוקי הסדרים אחרים: חבר כנסת שרצה להצביע בעד שמים פתוחים אבל התנגד לקיצוץ בקצבאות, בסיטואציה של המסלול האדום לא היה יכול לעשות זאת. היתה לחבר הכנסת אפשרות להיות או לחדול, מקשה אחת. אתרגם את זה לשפה משפטית, הבעיה היא מבחינת ההשתתפות של חבר הכנסת </w:t>
      </w:r>
      <w:r w:rsidRPr="00DA4650">
        <w:rPr>
          <w:rFonts w:cs="David"/>
          <w:rtl/>
        </w:rPr>
        <w:t>–</w:t>
      </w:r>
      <w:r w:rsidRPr="00DA4650">
        <w:rPr>
          <w:rFonts w:cs="David" w:hint="cs"/>
          <w:rtl/>
        </w:rPr>
        <w:t xml:space="preserve">  וההשתתפות של הציבור באמצעות חבר הכנסת </w:t>
      </w:r>
      <w:r w:rsidRPr="00DA4650">
        <w:rPr>
          <w:rFonts w:cs="David"/>
          <w:rtl/>
        </w:rPr>
        <w:t>–</w:t>
      </w:r>
      <w:r w:rsidRPr="00DA4650">
        <w:rPr>
          <w:rFonts w:cs="David" w:hint="cs"/>
          <w:rtl/>
        </w:rPr>
        <w:t xml:space="preserve"> בחקיקה ראויה. וכוונתי לחקיקה ראויה גם מהיבט הציבורי וגם מההיבט המשפטי, גדעון, כי אני חושבת שהמשפט לא התגרש מהסדר הציבורי, ולכן אני רואה את זה כחבילה אחת.</w:t>
      </w:r>
    </w:p>
    <w:p w14:paraId="558FB5FB" w14:textId="77777777" w:rsidR="00DA4650" w:rsidRPr="00DA4650" w:rsidRDefault="00DA4650" w:rsidP="00DA4650">
      <w:pPr>
        <w:bidi/>
        <w:jc w:val="both"/>
        <w:rPr>
          <w:rFonts w:cs="David" w:hint="cs"/>
          <w:rtl/>
        </w:rPr>
      </w:pPr>
    </w:p>
    <w:p w14:paraId="05454B35"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4E62EEBE" w14:textId="77777777" w:rsidR="00DA4650" w:rsidRPr="00DA4650" w:rsidRDefault="00DA4650" w:rsidP="00DA4650">
      <w:pPr>
        <w:bidi/>
        <w:jc w:val="both"/>
        <w:rPr>
          <w:rFonts w:cs="David" w:hint="cs"/>
          <w:u w:val="single"/>
          <w:rtl/>
        </w:rPr>
      </w:pPr>
    </w:p>
    <w:p w14:paraId="446DDB98" w14:textId="77777777" w:rsidR="00DA4650" w:rsidRPr="00DA4650" w:rsidRDefault="00DA4650" w:rsidP="00DA4650">
      <w:pPr>
        <w:bidi/>
        <w:jc w:val="both"/>
        <w:rPr>
          <w:rFonts w:cs="David" w:hint="cs"/>
          <w:rtl/>
        </w:rPr>
      </w:pPr>
      <w:r w:rsidRPr="00DA4650">
        <w:rPr>
          <w:rFonts w:cs="David" w:hint="cs"/>
          <w:rtl/>
        </w:rPr>
        <w:tab/>
        <w:t>מה שאני מבין הוא שיש לך ספק אם זה יעמוד במבחן בג"ץ.</w:t>
      </w:r>
    </w:p>
    <w:p w14:paraId="458E37A0" w14:textId="77777777" w:rsidR="00DA4650" w:rsidRPr="00DA4650" w:rsidRDefault="00DA4650" w:rsidP="00DA4650">
      <w:pPr>
        <w:bidi/>
        <w:jc w:val="both"/>
        <w:rPr>
          <w:rFonts w:cs="David" w:hint="cs"/>
          <w:rtl/>
        </w:rPr>
      </w:pPr>
    </w:p>
    <w:p w14:paraId="7BF8D40E" w14:textId="77777777" w:rsidR="00DA4650" w:rsidRPr="00DA4650" w:rsidRDefault="00DA4650" w:rsidP="00DA4650">
      <w:pPr>
        <w:bidi/>
        <w:jc w:val="both"/>
        <w:rPr>
          <w:rFonts w:cs="David" w:hint="cs"/>
          <w:rtl/>
        </w:rPr>
      </w:pPr>
      <w:r w:rsidRPr="00DA4650">
        <w:rPr>
          <w:rFonts w:cs="David" w:hint="cs"/>
          <w:u w:val="single"/>
          <w:rtl/>
        </w:rPr>
        <w:t>נורית אלשטיין:</w:t>
      </w:r>
    </w:p>
    <w:p w14:paraId="13EC229C" w14:textId="77777777" w:rsidR="00DA4650" w:rsidRPr="00DA4650" w:rsidRDefault="00DA4650" w:rsidP="00DA4650">
      <w:pPr>
        <w:bidi/>
        <w:jc w:val="both"/>
        <w:rPr>
          <w:rFonts w:cs="David" w:hint="cs"/>
          <w:rtl/>
        </w:rPr>
      </w:pPr>
    </w:p>
    <w:p w14:paraId="64F88885" w14:textId="77777777" w:rsidR="00DA4650" w:rsidRPr="00DA4650" w:rsidRDefault="00DA4650" w:rsidP="00DA4650">
      <w:pPr>
        <w:bidi/>
        <w:jc w:val="both"/>
        <w:rPr>
          <w:rFonts w:cs="David" w:hint="cs"/>
          <w:rtl/>
        </w:rPr>
      </w:pPr>
      <w:r w:rsidRPr="00DA4650">
        <w:rPr>
          <w:rFonts w:cs="David" w:hint="cs"/>
          <w:rtl/>
        </w:rPr>
        <w:tab/>
        <w:t xml:space="preserve">אני חושבת שהייתי מאוד בהירה. הייתי אומרת שזה רמז עבה כקורת בית הבד. אבל זה לא כל כך רלוונטי. כי מה שחשוב זה מה שאתם שוקלים פה. לא צריך לשקול מה יהיה בגבעת הקפיטול, צריך לשקול מה יהיה פה. </w:t>
      </w:r>
    </w:p>
    <w:p w14:paraId="2D9A4BF5" w14:textId="77777777" w:rsidR="00DA4650" w:rsidRPr="00DA4650" w:rsidRDefault="00DA4650" w:rsidP="00DA4650">
      <w:pPr>
        <w:bidi/>
        <w:jc w:val="both"/>
        <w:rPr>
          <w:rFonts w:cs="David" w:hint="cs"/>
          <w:rtl/>
        </w:rPr>
      </w:pPr>
    </w:p>
    <w:p w14:paraId="1360B03A"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7F5559B6" w14:textId="77777777" w:rsidR="00DA4650" w:rsidRPr="00DA4650" w:rsidRDefault="00DA4650" w:rsidP="00DA4650">
      <w:pPr>
        <w:bidi/>
        <w:jc w:val="both"/>
        <w:rPr>
          <w:rFonts w:cs="David" w:hint="cs"/>
          <w:u w:val="single"/>
          <w:rtl/>
        </w:rPr>
      </w:pPr>
    </w:p>
    <w:p w14:paraId="085FA79D" w14:textId="77777777" w:rsidR="00DA4650" w:rsidRPr="00DA4650" w:rsidRDefault="00DA4650" w:rsidP="00DA4650">
      <w:pPr>
        <w:bidi/>
        <w:jc w:val="both"/>
        <w:rPr>
          <w:rFonts w:cs="David" w:hint="cs"/>
          <w:rtl/>
        </w:rPr>
      </w:pPr>
      <w:r w:rsidRPr="00DA4650">
        <w:rPr>
          <w:rFonts w:cs="David" w:hint="cs"/>
          <w:rtl/>
        </w:rPr>
        <w:tab/>
        <w:t>פה זה גבעת הקפיטול.</w:t>
      </w:r>
    </w:p>
    <w:p w14:paraId="58ADD553" w14:textId="77777777" w:rsidR="00DA4650" w:rsidRPr="00DA4650" w:rsidRDefault="00DA4650" w:rsidP="00DA4650">
      <w:pPr>
        <w:bidi/>
        <w:jc w:val="both"/>
        <w:rPr>
          <w:rFonts w:cs="David" w:hint="cs"/>
          <w:rtl/>
        </w:rPr>
      </w:pPr>
    </w:p>
    <w:p w14:paraId="1FDDC033" w14:textId="77777777" w:rsidR="00DA4650" w:rsidRPr="00DA4650" w:rsidRDefault="00DA4650" w:rsidP="00DA4650">
      <w:pPr>
        <w:bidi/>
        <w:jc w:val="both"/>
        <w:rPr>
          <w:rFonts w:cs="David" w:hint="cs"/>
          <w:rtl/>
        </w:rPr>
      </w:pPr>
      <w:r w:rsidRPr="00DA4650">
        <w:rPr>
          <w:rFonts w:cs="David" w:hint="cs"/>
          <w:u w:val="single"/>
          <w:rtl/>
        </w:rPr>
        <w:t>נורית אלשטיין:</w:t>
      </w:r>
    </w:p>
    <w:p w14:paraId="19231F59" w14:textId="77777777" w:rsidR="00DA4650" w:rsidRPr="00DA4650" w:rsidRDefault="00DA4650" w:rsidP="00DA4650">
      <w:pPr>
        <w:bidi/>
        <w:jc w:val="both"/>
        <w:rPr>
          <w:rFonts w:cs="David" w:hint="cs"/>
          <w:rtl/>
        </w:rPr>
      </w:pPr>
    </w:p>
    <w:p w14:paraId="7376635C" w14:textId="77777777" w:rsidR="00DA4650" w:rsidRPr="00DA4650" w:rsidRDefault="00DA4650" w:rsidP="00DA4650">
      <w:pPr>
        <w:bidi/>
        <w:jc w:val="both"/>
        <w:rPr>
          <w:rFonts w:cs="David" w:hint="cs"/>
          <w:rtl/>
        </w:rPr>
      </w:pPr>
      <w:r w:rsidRPr="00DA4650">
        <w:rPr>
          <w:rFonts w:cs="David" w:hint="cs"/>
          <w:rtl/>
        </w:rPr>
        <w:tab/>
        <w:t xml:space="preserve">זה תלוי בזווית הראייה. זה מה שמונח בפניכם. אתם יכולים להחליט היום, ובאמצעות הפיצול המהותי לומר מה מצופה מחבר כנסת כמי שמייצג את הציבור, לא כמי שמייצג אמירות משפטיות. אמירות משפטיות, כבודן במקומו מונח, ויש להן מקום שבו הן תופסות נפח. אתם צריכים לשקול את השיקולים הציבוריים, כי אלו השיקולים הרלוונטיים.  </w:t>
      </w:r>
    </w:p>
    <w:p w14:paraId="1FCEABF2" w14:textId="77777777" w:rsidR="00DA4650" w:rsidRPr="00DA4650" w:rsidRDefault="00DA4650" w:rsidP="00DA4650">
      <w:pPr>
        <w:bidi/>
        <w:jc w:val="both"/>
        <w:rPr>
          <w:rFonts w:cs="David" w:hint="cs"/>
          <w:rtl/>
        </w:rPr>
      </w:pPr>
    </w:p>
    <w:p w14:paraId="56A72F91" w14:textId="77777777" w:rsidR="00DA4650" w:rsidRPr="00DA4650" w:rsidRDefault="00DA4650" w:rsidP="00DA4650">
      <w:pPr>
        <w:bidi/>
        <w:jc w:val="both"/>
        <w:rPr>
          <w:rFonts w:cs="David" w:hint="cs"/>
          <w:rtl/>
        </w:rPr>
      </w:pPr>
      <w:r w:rsidRPr="00DA4650">
        <w:rPr>
          <w:rFonts w:cs="David" w:hint="cs"/>
          <w:u w:val="single"/>
          <w:rtl/>
        </w:rPr>
        <w:t>אבשלום וילן:</w:t>
      </w:r>
    </w:p>
    <w:p w14:paraId="66D8A08B" w14:textId="77777777" w:rsidR="00DA4650" w:rsidRPr="00DA4650" w:rsidRDefault="00DA4650" w:rsidP="00DA4650">
      <w:pPr>
        <w:bidi/>
        <w:jc w:val="both"/>
        <w:rPr>
          <w:rFonts w:cs="David" w:hint="cs"/>
          <w:rtl/>
        </w:rPr>
      </w:pPr>
    </w:p>
    <w:p w14:paraId="1F93F0A8" w14:textId="77777777" w:rsidR="00DA4650" w:rsidRPr="00DA4650" w:rsidRDefault="00DA4650" w:rsidP="00DA4650">
      <w:pPr>
        <w:bidi/>
        <w:jc w:val="both"/>
        <w:rPr>
          <w:rFonts w:cs="David" w:hint="cs"/>
          <w:rtl/>
        </w:rPr>
      </w:pPr>
      <w:r w:rsidRPr="00DA4650">
        <w:rPr>
          <w:rFonts w:cs="David" w:hint="cs"/>
          <w:rtl/>
        </w:rPr>
        <w:tab/>
        <w:t>גברתי,</w:t>
      </w:r>
    </w:p>
    <w:p w14:paraId="09840FB0" w14:textId="77777777" w:rsidR="00DA4650" w:rsidRPr="00DA4650" w:rsidRDefault="00DA4650" w:rsidP="00DA4650">
      <w:pPr>
        <w:bidi/>
        <w:jc w:val="both"/>
        <w:rPr>
          <w:rFonts w:cs="David" w:hint="cs"/>
          <w:rtl/>
        </w:rPr>
      </w:pPr>
    </w:p>
    <w:p w14:paraId="2A5A7E53"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6CACF025" w14:textId="77777777" w:rsidR="00DA4650" w:rsidRPr="00DA4650" w:rsidRDefault="00DA4650" w:rsidP="00DA4650">
      <w:pPr>
        <w:bidi/>
        <w:jc w:val="both"/>
        <w:rPr>
          <w:rFonts w:cs="David" w:hint="cs"/>
          <w:rtl/>
        </w:rPr>
      </w:pPr>
    </w:p>
    <w:p w14:paraId="4185ABE9" w14:textId="77777777" w:rsidR="00DA4650" w:rsidRPr="00DA4650" w:rsidRDefault="00DA4650" w:rsidP="00DA4650">
      <w:pPr>
        <w:bidi/>
        <w:ind w:firstLine="567"/>
        <w:jc w:val="both"/>
        <w:rPr>
          <w:rFonts w:cs="David" w:hint="cs"/>
          <w:rtl/>
        </w:rPr>
      </w:pPr>
      <w:r w:rsidRPr="00DA4650">
        <w:rPr>
          <w:rFonts w:cs="David" w:hint="cs"/>
          <w:rtl/>
        </w:rPr>
        <w:t xml:space="preserve">לא, אתה לא ברשות דיבור. אתה דיברת. לא תתפרץ. אחזור אליך, ארשום אותך אחרי כל שאר הדוברים. </w:t>
      </w:r>
    </w:p>
    <w:p w14:paraId="4020D5D9" w14:textId="77777777" w:rsidR="00DA4650" w:rsidRPr="00DA4650" w:rsidRDefault="00DA4650" w:rsidP="00DA4650">
      <w:pPr>
        <w:bidi/>
        <w:ind w:firstLine="567"/>
        <w:jc w:val="both"/>
        <w:rPr>
          <w:rFonts w:cs="David" w:hint="cs"/>
          <w:rtl/>
        </w:rPr>
      </w:pPr>
    </w:p>
    <w:p w14:paraId="46B8B542" w14:textId="77777777" w:rsidR="00DA4650" w:rsidRPr="00DA4650" w:rsidRDefault="00DA4650" w:rsidP="00DA4650">
      <w:pPr>
        <w:bidi/>
        <w:ind w:firstLine="567"/>
        <w:jc w:val="both"/>
        <w:rPr>
          <w:rFonts w:cs="David" w:hint="cs"/>
          <w:rtl/>
        </w:rPr>
      </w:pPr>
      <w:r w:rsidRPr="00DA4650">
        <w:rPr>
          <w:rFonts w:cs="David" w:hint="cs"/>
          <w:rtl/>
        </w:rPr>
        <w:t xml:space="preserve">מלבד הפיצול מחר, מחר לא נדון בסדרי הדיון. ועדת הכנסת גם קובעת גם את סדרי הדיון, ההצבעה ב-31 בדצמבר. בסיכום שהיה לי עם יושב-ראש הקואליציה הגענו למסקנה שהפעם הזאת, בכנסת השבע-עשרה, אחרי שנחליט מחר על הפיצול ונקבע אילו חוקים יועברו לוועדות, בדעתי לקבוע כמה ימי דיון במליאה, לגופו של עניין, לגבי כל חוק בצורה מהותית. אם ראש ועדה קיבל חוק מסוים לידיו, הוא יעלה, הוא יציג את החוק בפני הבית, וחברי הכסת ידעו על מה הם מצביעים. לא כפי שהיה בעבר, שיושבים ומכניסים את סל החוקים של חוק התקציב וחוק ההסדרים למכונת ירייה ויורים הכול, וחברי הכנסת לא יודעים. </w:t>
      </w:r>
    </w:p>
    <w:p w14:paraId="370E6D22" w14:textId="77777777" w:rsidR="00DA4650" w:rsidRPr="00DA4650" w:rsidRDefault="00DA4650" w:rsidP="00DA4650">
      <w:pPr>
        <w:bidi/>
        <w:ind w:firstLine="567"/>
        <w:jc w:val="both"/>
        <w:rPr>
          <w:rFonts w:cs="David" w:hint="cs"/>
          <w:rtl/>
        </w:rPr>
      </w:pPr>
    </w:p>
    <w:p w14:paraId="3F7D881E" w14:textId="77777777" w:rsidR="00DA4650" w:rsidRPr="00DA4650" w:rsidRDefault="00DA4650" w:rsidP="00DA4650">
      <w:pPr>
        <w:bidi/>
        <w:ind w:firstLine="567"/>
        <w:jc w:val="both"/>
        <w:rPr>
          <w:rFonts w:cs="David" w:hint="cs"/>
          <w:rtl/>
        </w:rPr>
      </w:pPr>
      <w:r w:rsidRPr="00DA4650">
        <w:rPr>
          <w:rFonts w:cs="David" w:hint="cs"/>
          <w:rtl/>
        </w:rPr>
        <w:t xml:space="preserve">לגבי סדרי הדיון, נתכנס בעוד כשבועיים ונקבע את סדרי הדיון. הדיונים יהיו ארוכים ככל שניתן, מבחינתי. </w:t>
      </w:r>
    </w:p>
    <w:p w14:paraId="4DDBCDC6" w14:textId="77777777" w:rsidR="00DA4650" w:rsidRPr="00DA4650" w:rsidRDefault="00DA4650" w:rsidP="00DA4650">
      <w:pPr>
        <w:bidi/>
        <w:jc w:val="both"/>
        <w:rPr>
          <w:rFonts w:cs="David" w:hint="cs"/>
          <w:rtl/>
        </w:rPr>
      </w:pPr>
    </w:p>
    <w:p w14:paraId="04720DD5" w14:textId="77777777" w:rsidR="00DA4650" w:rsidRPr="00DA4650" w:rsidRDefault="00DA4650" w:rsidP="00DA4650">
      <w:pPr>
        <w:bidi/>
        <w:jc w:val="both"/>
        <w:rPr>
          <w:rFonts w:cs="David" w:hint="cs"/>
          <w:rtl/>
        </w:rPr>
      </w:pPr>
      <w:r w:rsidRPr="00DA4650">
        <w:rPr>
          <w:rFonts w:cs="David" w:hint="cs"/>
          <w:u w:val="single"/>
          <w:rtl/>
        </w:rPr>
        <w:t>אבשלום וילן:</w:t>
      </w:r>
    </w:p>
    <w:p w14:paraId="2689633F" w14:textId="77777777" w:rsidR="00DA4650" w:rsidRPr="00DA4650" w:rsidRDefault="00DA4650" w:rsidP="00DA4650">
      <w:pPr>
        <w:bidi/>
        <w:jc w:val="both"/>
        <w:rPr>
          <w:rFonts w:cs="David" w:hint="cs"/>
          <w:rtl/>
        </w:rPr>
      </w:pPr>
    </w:p>
    <w:p w14:paraId="7FB12A92" w14:textId="77777777" w:rsidR="00DA4650" w:rsidRPr="00DA4650" w:rsidRDefault="00DA4650" w:rsidP="00DA4650">
      <w:pPr>
        <w:bidi/>
        <w:jc w:val="both"/>
        <w:rPr>
          <w:rFonts w:cs="David" w:hint="cs"/>
          <w:rtl/>
        </w:rPr>
      </w:pPr>
      <w:r w:rsidRPr="00DA4650">
        <w:rPr>
          <w:rFonts w:cs="David" w:hint="cs"/>
          <w:rtl/>
        </w:rPr>
        <w:tab/>
        <w:t>זה במהלך 2007.</w:t>
      </w:r>
    </w:p>
    <w:p w14:paraId="4ABB1634" w14:textId="77777777" w:rsidR="00DA4650" w:rsidRPr="00DA4650" w:rsidRDefault="00DA4650" w:rsidP="00DA4650">
      <w:pPr>
        <w:bidi/>
        <w:jc w:val="both"/>
        <w:rPr>
          <w:rFonts w:cs="David" w:hint="cs"/>
          <w:rtl/>
        </w:rPr>
      </w:pPr>
    </w:p>
    <w:p w14:paraId="064FA9C7"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3930E573" w14:textId="77777777" w:rsidR="00DA4650" w:rsidRPr="00DA4650" w:rsidRDefault="00DA4650" w:rsidP="00DA4650">
      <w:pPr>
        <w:bidi/>
        <w:jc w:val="both"/>
        <w:rPr>
          <w:rFonts w:cs="David" w:hint="cs"/>
          <w:rtl/>
        </w:rPr>
      </w:pPr>
    </w:p>
    <w:p w14:paraId="23DF426C" w14:textId="77777777" w:rsidR="00DA4650" w:rsidRPr="00DA4650" w:rsidRDefault="00DA4650" w:rsidP="00DA4650">
      <w:pPr>
        <w:bidi/>
        <w:jc w:val="both"/>
        <w:rPr>
          <w:rFonts w:cs="David" w:hint="cs"/>
          <w:rtl/>
        </w:rPr>
      </w:pPr>
      <w:r w:rsidRPr="00DA4650">
        <w:rPr>
          <w:rFonts w:cs="David" w:hint="cs"/>
          <w:rtl/>
        </w:rPr>
        <w:tab/>
        <w:t xml:space="preserve">אני עוברת לחבר הכנסת ברכה, בבקשה. </w:t>
      </w:r>
    </w:p>
    <w:p w14:paraId="4703F450" w14:textId="77777777" w:rsidR="00DA4650" w:rsidRPr="00DA4650" w:rsidRDefault="00DA4650" w:rsidP="00DA4650">
      <w:pPr>
        <w:bidi/>
        <w:jc w:val="both"/>
        <w:rPr>
          <w:rFonts w:cs="David" w:hint="cs"/>
          <w:rtl/>
        </w:rPr>
      </w:pPr>
    </w:p>
    <w:p w14:paraId="7DC07B0C" w14:textId="77777777" w:rsidR="00DA4650" w:rsidRPr="00DA4650" w:rsidRDefault="00DA4650" w:rsidP="00DA4650">
      <w:pPr>
        <w:bidi/>
        <w:jc w:val="both"/>
        <w:rPr>
          <w:rFonts w:cs="David"/>
          <w:u w:val="single"/>
          <w:rtl/>
        </w:rPr>
      </w:pPr>
      <w:r w:rsidRPr="00DA4650">
        <w:rPr>
          <w:rFonts w:cs="David"/>
          <w:u w:val="single"/>
          <w:rtl/>
        </w:rPr>
        <w:t>מוחמד ברכה:</w:t>
      </w:r>
    </w:p>
    <w:p w14:paraId="5C3D8154" w14:textId="77777777" w:rsidR="00DA4650" w:rsidRPr="00DA4650" w:rsidRDefault="00DA4650" w:rsidP="00DA4650">
      <w:pPr>
        <w:bidi/>
        <w:jc w:val="both"/>
        <w:rPr>
          <w:rFonts w:cs="David"/>
          <w:u w:val="single"/>
          <w:rtl/>
        </w:rPr>
      </w:pPr>
    </w:p>
    <w:p w14:paraId="3E976B07"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גברתי, אני רוצה לברך על כברת הדרך שנעשתה. אני לא רוצה להרבות דברים. העמדה שלי, השוללת את חוק ההסדרים ביסודו, היא עמדה ידועה, והיא משותפת לרבים מחברי הכנסת. ממשלה וקואליציה שיודעות לאן הן הולכות יכלו לחוקק את כל המרכיבים הנחוצים לתקציב המדינה מבעוד מועד. אני לא רוצה להגיד מעבר לזה, אלא מחר אתייחס לגופם של נושאים. תודה. </w:t>
      </w:r>
    </w:p>
    <w:p w14:paraId="51F1BA84" w14:textId="77777777" w:rsidR="00DA4650" w:rsidRPr="00DA4650" w:rsidRDefault="00DA4650" w:rsidP="00DA4650">
      <w:pPr>
        <w:bidi/>
        <w:jc w:val="both"/>
        <w:rPr>
          <w:rFonts w:cs="David" w:hint="cs"/>
          <w:rtl/>
        </w:rPr>
      </w:pPr>
    </w:p>
    <w:p w14:paraId="418D4507" w14:textId="77777777" w:rsidR="00DA4650" w:rsidRPr="00DA4650" w:rsidRDefault="00DA4650" w:rsidP="00DA4650">
      <w:pPr>
        <w:bidi/>
        <w:jc w:val="both"/>
        <w:rPr>
          <w:rFonts w:cs="David" w:hint="cs"/>
          <w:rtl/>
        </w:rPr>
      </w:pPr>
      <w:r w:rsidRPr="00DA4650">
        <w:rPr>
          <w:rFonts w:cs="David" w:hint="cs"/>
          <w:u w:val="single"/>
          <w:rtl/>
        </w:rPr>
        <w:t>יעקב מרגי:</w:t>
      </w:r>
    </w:p>
    <w:p w14:paraId="639DE6AC" w14:textId="77777777" w:rsidR="00DA4650" w:rsidRPr="00DA4650" w:rsidRDefault="00DA4650" w:rsidP="00DA4650">
      <w:pPr>
        <w:bidi/>
        <w:jc w:val="both"/>
        <w:rPr>
          <w:rFonts w:cs="David" w:hint="cs"/>
          <w:rtl/>
        </w:rPr>
      </w:pPr>
    </w:p>
    <w:p w14:paraId="3BA7391D" w14:textId="77777777" w:rsidR="00DA4650" w:rsidRPr="00DA4650" w:rsidRDefault="00DA4650" w:rsidP="00DA4650">
      <w:pPr>
        <w:bidi/>
        <w:jc w:val="both"/>
        <w:rPr>
          <w:rFonts w:cs="David" w:hint="cs"/>
          <w:rtl/>
        </w:rPr>
      </w:pPr>
      <w:r w:rsidRPr="00DA4650">
        <w:rPr>
          <w:rFonts w:cs="David" w:hint="cs"/>
          <w:rtl/>
        </w:rPr>
        <w:tab/>
        <w:t xml:space="preserve">גברתי היושבת-ראש, חברי חברי הכנסת, קודם כול, אני שמח על ההבנות שהושגו עם הממשלה. לא היה לי ספק שחוק ההסדרים הזה, למרות עמדתו הנחרצת של שר האוצר, יהיה רזה יותר מחוק ההסדרים הקודם, שגם הוא היה רזה מקודמו. </w:t>
      </w:r>
    </w:p>
    <w:p w14:paraId="1946E534" w14:textId="77777777" w:rsidR="00DA4650" w:rsidRPr="00DA4650" w:rsidRDefault="00DA4650" w:rsidP="00DA4650">
      <w:pPr>
        <w:bidi/>
        <w:jc w:val="both"/>
        <w:rPr>
          <w:rFonts w:cs="David" w:hint="cs"/>
          <w:rtl/>
        </w:rPr>
      </w:pPr>
    </w:p>
    <w:p w14:paraId="4FD3C34C" w14:textId="77777777" w:rsidR="00DA4650" w:rsidRPr="00DA4650" w:rsidRDefault="00DA4650" w:rsidP="00DA4650">
      <w:pPr>
        <w:bidi/>
        <w:ind w:firstLine="567"/>
        <w:jc w:val="both"/>
        <w:rPr>
          <w:rFonts w:cs="David" w:hint="cs"/>
          <w:rtl/>
        </w:rPr>
      </w:pPr>
      <w:r w:rsidRPr="00DA4650">
        <w:rPr>
          <w:rFonts w:cs="David" w:hint="cs"/>
          <w:rtl/>
        </w:rPr>
        <w:t xml:space="preserve">צרי לי שיש חברי כנסת שניהלו מאבקים קשים על חוק ההסדרים ולא יודעים לומר היום מילה טובה. אין ספק שזה לא סוף הדרך, ואני מאמין שלקראת חוק ההסדרים הבא נקיים דיון: "חוק ההסדרים </w:t>
      </w:r>
      <w:r w:rsidRPr="00DA4650">
        <w:rPr>
          <w:rFonts w:cs="David"/>
          <w:rtl/>
        </w:rPr>
        <w:t>–</w:t>
      </w:r>
      <w:r w:rsidRPr="00DA4650">
        <w:rPr>
          <w:rFonts w:cs="David" w:hint="cs"/>
          <w:rtl/>
        </w:rPr>
        <w:t xml:space="preserve"> לאן?", אבל נשאל לאן הוא נעלם, כי זאת המגמה. אני חושב שהממשלה הביעה דעתה בנושא הזה, ביוזמת יושב-ראש הקואליציה </w:t>
      </w:r>
      <w:r w:rsidRPr="00DA4650">
        <w:rPr>
          <w:rFonts w:cs="David"/>
          <w:rtl/>
        </w:rPr>
        <w:t>–</w:t>
      </w:r>
      <w:r w:rsidRPr="00DA4650">
        <w:rPr>
          <w:rFonts w:cs="David" w:hint="cs"/>
          <w:rtl/>
        </w:rPr>
        <w:t xml:space="preserve"> ויש לברך אותו על כך, והוא גם דחף לכך שהממשלה תסכים לתיקוני חקיקה של חברי הכנסת בקדנציה הנוכחית לגבי הגדרת חוק ההסדרים. לא עליך המלאכה לגמור. אנחנו בכיוון הנכון. גברתי היושבת-ראש, אני רוצה להודות לך על עמידתך הנחרצת, שלוותה גם באמירות לא נעימות ואיומים, אני יודע. אבל ברוך השם השגנו את זה, ועל זה תבורכי. </w:t>
      </w:r>
    </w:p>
    <w:p w14:paraId="09F8186C" w14:textId="77777777" w:rsidR="00DA4650" w:rsidRPr="00DA4650" w:rsidRDefault="00DA4650" w:rsidP="00DA4650">
      <w:pPr>
        <w:bidi/>
        <w:jc w:val="both"/>
        <w:rPr>
          <w:rFonts w:cs="David" w:hint="cs"/>
          <w:rtl/>
        </w:rPr>
      </w:pPr>
    </w:p>
    <w:p w14:paraId="0DCDAA99" w14:textId="77777777" w:rsidR="00DA4650" w:rsidRPr="00DA4650" w:rsidRDefault="00DA4650" w:rsidP="00DA4650">
      <w:pPr>
        <w:bidi/>
        <w:jc w:val="both"/>
        <w:rPr>
          <w:rFonts w:cs="David" w:hint="cs"/>
          <w:rtl/>
        </w:rPr>
      </w:pPr>
      <w:r w:rsidRPr="00DA4650">
        <w:rPr>
          <w:rFonts w:cs="David" w:hint="cs"/>
          <w:u w:val="single"/>
          <w:rtl/>
        </w:rPr>
        <w:t>אבשלום וילן:</w:t>
      </w:r>
    </w:p>
    <w:p w14:paraId="26166E60" w14:textId="77777777" w:rsidR="00DA4650" w:rsidRPr="00DA4650" w:rsidRDefault="00DA4650" w:rsidP="00DA4650">
      <w:pPr>
        <w:bidi/>
        <w:jc w:val="both"/>
        <w:rPr>
          <w:rFonts w:cs="David" w:hint="cs"/>
          <w:rtl/>
        </w:rPr>
      </w:pPr>
    </w:p>
    <w:p w14:paraId="45951498" w14:textId="77777777" w:rsidR="00DA4650" w:rsidRPr="00DA4650" w:rsidRDefault="00DA4650" w:rsidP="00DA4650">
      <w:pPr>
        <w:bidi/>
        <w:jc w:val="both"/>
        <w:rPr>
          <w:rFonts w:cs="David" w:hint="cs"/>
          <w:rtl/>
        </w:rPr>
      </w:pPr>
      <w:r w:rsidRPr="00DA4650">
        <w:rPr>
          <w:rFonts w:cs="David" w:hint="cs"/>
          <w:rtl/>
        </w:rPr>
        <w:tab/>
        <w:t>עוד פעם איומים?</w:t>
      </w:r>
    </w:p>
    <w:p w14:paraId="0343DC25" w14:textId="77777777" w:rsidR="00DA4650" w:rsidRPr="00DA4650" w:rsidRDefault="00DA4650" w:rsidP="00DA4650">
      <w:pPr>
        <w:bidi/>
        <w:jc w:val="both"/>
        <w:rPr>
          <w:rFonts w:cs="David" w:hint="cs"/>
          <w:rtl/>
        </w:rPr>
      </w:pPr>
    </w:p>
    <w:p w14:paraId="5D613182" w14:textId="77777777" w:rsidR="00DA4650" w:rsidRPr="00DA4650" w:rsidRDefault="00DA4650" w:rsidP="00DA4650">
      <w:pPr>
        <w:bidi/>
        <w:jc w:val="both"/>
        <w:rPr>
          <w:rFonts w:cs="David" w:hint="cs"/>
          <w:rtl/>
        </w:rPr>
      </w:pPr>
      <w:r w:rsidRPr="00DA4650">
        <w:rPr>
          <w:rFonts w:cs="David" w:hint="cs"/>
          <w:u w:val="single"/>
          <w:rtl/>
        </w:rPr>
        <w:t>יעקב מרגי:</w:t>
      </w:r>
    </w:p>
    <w:p w14:paraId="74B53FA9" w14:textId="77777777" w:rsidR="00DA4650" w:rsidRPr="00DA4650" w:rsidRDefault="00DA4650" w:rsidP="00DA4650">
      <w:pPr>
        <w:bidi/>
        <w:jc w:val="both"/>
        <w:rPr>
          <w:rFonts w:cs="David" w:hint="cs"/>
          <w:rtl/>
        </w:rPr>
      </w:pPr>
    </w:p>
    <w:p w14:paraId="68583BC4" w14:textId="77777777" w:rsidR="00DA4650" w:rsidRPr="00DA4650" w:rsidRDefault="00DA4650" w:rsidP="00DA4650">
      <w:pPr>
        <w:bidi/>
        <w:jc w:val="both"/>
        <w:rPr>
          <w:rFonts w:cs="David" w:hint="cs"/>
          <w:rtl/>
        </w:rPr>
      </w:pPr>
      <w:r w:rsidRPr="00DA4650">
        <w:rPr>
          <w:rFonts w:cs="David" w:hint="cs"/>
          <w:rtl/>
        </w:rPr>
        <w:tab/>
        <w:t>כן, מה לעשות, אנחנו בפרלמנט.</w:t>
      </w:r>
    </w:p>
    <w:p w14:paraId="1BF9B455" w14:textId="77777777" w:rsidR="00DA4650" w:rsidRPr="00DA4650" w:rsidRDefault="00DA4650" w:rsidP="00DA4650">
      <w:pPr>
        <w:bidi/>
        <w:jc w:val="both"/>
        <w:rPr>
          <w:rFonts w:cs="David" w:hint="cs"/>
          <w:rtl/>
        </w:rPr>
      </w:pPr>
    </w:p>
    <w:p w14:paraId="5587EA75"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A3A7294" w14:textId="77777777" w:rsidR="00DA4650" w:rsidRPr="00DA4650" w:rsidRDefault="00DA4650" w:rsidP="00DA4650">
      <w:pPr>
        <w:bidi/>
        <w:jc w:val="both"/>
        <w:rPr>
          <w:rFonts w:cs="David" w:hint="cs"/>
          <w:rtl/>
        </w:rPr>
      </w:pPr>
    </w:p>
    <w:p w14:paraId="0F4A7D12" w14:textId="77777777" w:rsidR="00DA4650" w:rsidRPr="00DA4650" w:rsidRDefault="00DA4650" w:rsidP="00DA4650">
      <w:pPr>
        <w:bidi/>
        <w:ind w:firstLine="567"/>
        <w:jc w:val="both"/>
        <w:rPr>
          <w:rFonts w:cs="David" w:hint="cs"/>
          <w:rtl/>
        </w:rPr>
      </w:pPr>
      <w:r w:rsidRPr="00DA4650">
        <w:rPr>
          <w:rFonts w:cs="David" w:hint="cs"/>
          <w:rtl/>
        </w:rPr>
        <w:t xml:space="preserve">לא מאיימים עלי, אף אחד לא איים עלי, זה לא הגיע לידי איום, רק כדי להבהיר את הנושא. </w:t>
      </w:r>
    </w:p>
    <w:p w14:paraId="37ACE532" w14:textId="77777777" w:rsidR="00DA4650" w:rsidRPr="00DA4650" w:rsidRDefault="00DA4650" w:rsidP="00DA4650">
      <w:pPr>
        <w:bidi/>
        <w:jc w:val="both"/>
        <w:rPr>
          <w:rFonts w:cs="David" w:hint="cs"/>
          <w:rtl/>
        </w:rPr>
      </w:pPr>
    </w:p>
    <w:p w14:paraId="7EE177D7" w14:textId="77777777" w:rsidR="00DA4650" w:rsidRPr="00DA4650" w:rsidRDefault="00DA4650" w:rsidP="00DA4650">
      <w:pPr>
        <w:bidi/>
        <w:jc w:val="both"/>
        <w:rPr>
          <w:rFonts w:cs="David" w:hint="cs"/>
          <w:rtl/>
        </w:rPr>
      </w:pPr>
      <w:r w:rsidRPr="00DA4650">
        <w:rPr>
          <w:rFonts w:cs="David" w:hint="cs"/>
          <w:u w:val="single"/>
          <w:rtl/>
        </w:rPr>
        <w:t>יעקב מרגי:</w:t>
      </w:r>
    </w:p>
    <w:p w14:paraId="2ABF7AA7" w14:textId="77777777" w:rsidR="00DA4650" w:rsidRPr="00DA4650" w:rsidRDefault="00DA4650" w:rsidP="00DA4650">
      <w:pPr>
        <w:bidi/>
        <w:jc w:val="both"/>
        <w:rPr>
          <w:rFonts w:cs="David" w:hint="cs"/>
          <w:rtl/>
        </w:rPr>
      </w:pPr>
    </w:p>
    <w:p w14:paraId="0ED122C6" w14:textId="77777777" w:rsidR="00DA4650" w:rsidRPr="00DA4650" w:rsidRDefault="00DA4650" w:rsidP="00DA4650">
      <w:pPr>
        <w:bidi/>
        <w:ind w:firstLine="567"/>
        <w:jc w:val="both"/>
        <w:rPr>
          <w:rFonts w:cs="David" w:hint="cs"/>
          <w:rtl/>
        </w:rPr>
      </w:pPr>
      <w:r w:rsidRPr="00DA4650">
        <w:rPr>
          <w:rFonts w:cs="David" w:hint="cs"/>
          <w:rtl/>
        </w:rPr>
        <w:t xml:space="preserve">לא אלייך, נאמרו אמירות באוויר. נכון, אני מתקן את דברי. אני חושב שאנחנו בכיוון הנכון, ויש לברך על כך. אבו, לפעמים צריך לקחת אוויר וגם לפרגן. אתה מכיר את המאבקים שלך נגד חוק ההסדרים. זה חוק דורסני, חוק לא חוקתי, לא דמוקרטי. ברוך השם, נעשתה עבודה טובה, ויש לומר מילה טובה. אני מקווה ומאמין שלקראת הפעם הבאה נשאל לאן הוא נעלם. </w:t>
      </w:r>
    </w:p>
    <w:p w14:paraId="082FD210" w14:textId="77777777" w:rsidR="00DA4650" w:rsidRPr="00DA4650" w:rsidRDefault="00DA4650" w:rsidP="00DA4650">
      <w:pPr>
        <w:bidi/>
        <w:jc w:val="both"/>
        <w:rPr>
          <w:rFonts w:cs="David" w:hint="cs"/>
          <w:rtl/>
        </w:rPr>
      </w:pPr>
    </w:p>
    <w:p w14:paraId="2D9A51E8"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444FD90" w14:textId="77777777" w:rsidR="00DA4650" w:rsidRPr="00DA4650" w:rsidRDefault="00DA4650" w:rsidP="00DA4650">
      <w:pPr>
        <w:bidi/>
        <w:jc w:val="both"/>
        <w:rPr>
          <w:rFonts w:cs="David" w:hint="cs"/>
          <w:u w:val="single"/>
          <w:rtl/>
        </w:rPr>
      </w:pPr>
    </w:p>
    <w:p w14:paraId="35C02D58" w14:textId="77777777" w:rsidR="00DA4650" w:rsidRPr="00DA4650" w:rsidRDefault="00DA4650" w:rsidP="00DA4650">
      <w:pPr>
        <w:bidi/>
        <w:jc w:val="both"/>
        <w:rPr>
          <w:rFonts w:cs="David" w:hint="cs"/>
          <w:rtl/>
        </w:rPr>
      </w:pPr>
      <w:r w:rsidRPr="00DA4650">
        <w:rPr>
          <w:rFonts w:cs="David" w:hint="cs"/>
          <w:rtl/>
        </w:rPr>
        <w:tab/>
        <w:t xml:space="preserve">אני מודה לך, חבר הכנסת סער, בבקשה. </w:t>
      </w:r>
    </w:p>
    <w:p w14:paraId="28984D01" w14:textId="77777777" w:rsidR="00DA4650" w:rsidRPr="00DA4650" w:rsidRDefault="00DA4650" w:rsidP="00DA4650">
      <w:pPr>
        <w:bidi/>
        <w:jc w:val="both"/>
        <w:rPr>
          <w:rFonts w:cs="David" w:hint="cs"/>
          <w:rtl/>
        </w:rPr>
      </w:pPr>
    </w:p>
    <w:p w14:paraId="75CEF680"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1FD39638" w14:textId="77777777" w:rsidR="00DA4650" w:rsidRPr="00DA4650" w:rsidRDefault="00DA4650" w:rsidP="00DA4650">
      <w:pPr>
        <w:bidi/>
        <w:jc w:val="both"/>
        <w:rPr>
          <w:rFonts w:cs="David" w:hint="cs"/>
          <w:u w:val="single"/>
          <w:rtl/>
        </w:rPr>
      </w:pPr>
    </w:p>
    <w:p w14:paraId="1336B6CA" w14:textId="77777777" w:rsidR="00DA4650" w:rsidRPr="00DA4650" w:rsidRDefault="00DA4650" w:rsidP="00DA4650">
      <w:pPr>
        <w:bidi/>
        <w:ind w:firstLine="567"/>
        <w:jc w:val="both"/>
        <w:rPr>
          <w:rFonts w:cs="David" w:hint="cs"/>
          <w:rtl/>
        </w:rPr>
      </w:pPr>
      <w:r w:rsidRPr="00DA4650">
        <w:rPr>
          <w:rFonts w:cs="David" w:hint="cs"/>
          <w:rtl/>
        </w:rPr>
        <w:t xml:space="preserve">גברתי, בראשית הדברים רוצה לומר לך מילה טובה, אני מכבד מאוד א העמידה שלך בשבועות האחרונים. לדעתי לא צריך לראות את זה רק במישור של חוק ההסדרים, החשוב כשלעצמו, אלא במישור רחב יותר של מעמדה של הכנסת מול הרשות המבצעת בנוגע לדברים שהם בלב סמכותה, דהיינו בנושא הליכי חקיקה. </w:t>
      </w:r>
    </w:p>
    <w:p w14:paraId="350F320F" w14:textId="77777777" w:rsidR="00DA4650" w:rsidRPr="00DA4650" w:rsidRDefault="00DA4650" w:rsidP="00DA4650">
      <w:pPr>
        <w:bidi/>
        <w:ind w:firstLine="567"/>
        <w:jc w:val="both"/>
        <w:rPr>
          <w:rFonts w:cs="David" w:hint="cs"/>
          <w:rtl/>
        </w:rPr>
      </w:pPr>
    </w:p>
    <w:p w14:paraId="230038A7" w14:textId="77777777" w:rsidR="00DA4650" w:rsidRPr="00DA4650" w:rsidRDefault="00DA4650" w:rsidP="00DA4650">
      <w:pPr>
        <w:bidi/>
        <w:ind w:firstLine="567"/>
        <w:jc w:val="both"/>
        <w:rPr>
          <w:rFonts w:cs="David" w:hint="cs"/>
          <w:rtl/>
        </w:rPr>
      </w:pPr>
      <w:r w:rsidRPr="00DA4650">
        <w:rPr>
          <w:rFonts w:cs="David" w:hint="cs"/>
          <w:rtl/>
        </w:rPr>
        <w:t xml:space="preserve">אני רוצה להוסיף שההישג צריך להיות מחר, לא היום. כלומר, עם כל החשיבות שאני רואה בהקמת ועדה שתדון בנושא חוק ההסדרים ל-2008, אני רואה כדבר החשוב ביותר את ההחלטה שתקבל מחר ועדת הכנסת לגבי חוק ההסדרים ב-2007. </w:t>
      </w:r>
    </w:p>
    <w:p w14:paraId="5A8A11EB" w14:textId="77777777" w:rsidR="00DA4650" w:rsidRPr="00DA4650" w:rsidRDefault="00DA4650" w:rsidP="00DA4650">
      <w:pPr>
        <w:bidi/>
        <w:ind w:firstLine="567"/>
        <w:jc w:val="both"/>
        <w:rPr>
          <w:rFonts w:cs="David" w:hint="cs"/>
          <w:rtl/>
        </w:rPr>
      </w:pPr>
    </w:p>
    <w:p w14:paraId="7DDE477F" w14:textId="77777777" w:rsidR="00DA4650" w:rsidRPr="00DA4650" w:rsidRDefault="00DA4650" w:rsidP="00DA4650">
      <w:pPr>
        <w:bidi/>
        <w:ind w:firstLine="567"/>
        <w:jc w:val="both"/>
        <w:rPr>
          <w:rFonts w:cs="David" w:hint="cs"/>
          <w:rtl/>
        </w:rPr>
      </w:pPr>
      <w:r w:rsidRPr="00DA4650">
        <w:rPr>
          <w:rFonts w:cs="David" w:hint="cs"/>
          <w:rtl/>
        </w:rPr>
        <w:t xml:space="preserve">לגבי ההוצאה של שתי הרפורמות, ההוצאה לפועל וקופות החולים </w:t>
      </w:r>
      <w:r w:rsidRPr="00DA4650">
        <w:rPr>
          <w:rFonts w:cs="David"/>
          <w:rtl/>
        </w:rPr>
        <w:t>–</w:t>
      </w:r>
      <w:r w:rsidRPr="00DA4650">
        <w:rPr>
          <w:rFonts w:cs="David" w:hint="cs"/>
          <w:rtl/>
        </w:rPr>
        <w:t xml:space="preserve"> בנושא קופות החולים יכולתי לומר לממשלה מראש שאין מקום לכלול את זה, כי כל שנה זה כך. אפשר לנסות להעביר את זה במסלול רגיל ומקובל, כי את המסלול הזה ניסו אותו בעבר והוא לא צלח. </w:t>
      </w:r>
    </w:p>
    <w:p w14:paraId="5369DF40" w14:textId="77777777" w:rsidR="00DA4650" w:rsidRPr="00DA4650" w:rsidRDefault="00DA4650" w:rsidP="00DA4650">
      <w:pPr>
        <w:bidi/>
        <w:ind w:firstLine="567"/>
        <w:jc w:val="both"/>
        <w:rPr>
          <w:rFonts w:cs="David" w:hint="cs"/>
          <w:rtl/>
        </w:rPr>
      </w:pPr>
    </w:p>
    <w:p w14:paraId="1FA68DDE" w14:textId="77777777" w:rsidR="00DA4650" w:rsidRPr="00DA4650" w:rsidRDefault="00DA4650" w:rsidP="00DA4650">
      <w:pPr>
        <w:bidi/>
        <w:ind w:firstLine="567"/>
        <w:jc w:val="both"/>
        <w:rPr>
          <w:rFonts w:cs="David" w:hint="cs"/>
          <w:rtl/>
        </w:rPr>
      </w:pPr>
      <w:r w:rsidRPr="00DA4650">
        <w:rPr>
          <w:rFonts w:cs="David" w:hint="cs"/>
          <w:rtl/>
        </w:rPr>
        <w:t xml:space="preserve">עדיין יש בחוק הרבה מאוד דברים שלגביהם אני לא מצליח להבין את עמדת הממשלה לפי נקודת ראותה </w:t>
      </w:r>
      <w:r w:rsidRPr="00DA4650">
        <w:rPr>
          <w:rFonts w:cs="David"/>
          <w:rtl/>
        </w:rPr>
        <w:t>–</w:t>
      </w:r>
      <w:r w:rsidRPr="00DA4650">
        <w:rPr>
          <w:rFonts w:cs="David" w:hint="cs"/>
          <w:rtl/>
        </w:rPr>
        <w:t xml:space="preserve">מה החיוניות בנושא הזה. </w:t>
      </w:r>
    </w:p>
    <w:p w14:paraId="539D3B8A" w14:textId="77777777" w:rsidR="00DA4650" w:rsidRPr="00DA4650" w:rsidRDefault="00DA4650" w:rsidP="00DA4650">
      <w:pPr>
        <w:pStyle w:val="Heading5"/>
        <w:rPr>
          <w:rFonts w:hint="cs"/>
          <w:u w:val="single"/>
          <w:rtl/>
        </w:rPr>
      </w:pPr>
    </w:p>
    <w:p w14:paraId="5201F852" w14:textId="77777777" w:rsidR="00DA4650" w:rsidRPr="00DA4650" w:rsidRDefault="00DA4650" w:rsidP="00DA4650">
      <w:pPr>
        <w:pStyle w:val="Heading5"/>
        <w:rPr>
          <w:rFonts w:hint="cs"/>
          <w:rtl/>
        </w:rPr>
      </w:pPr>
      <w:r w:rsidRPr="00DA4650">
        <w:rPr>
          <w:rFonts w:hint="cs"/>
          <w:u w:val="single"/>
          <w:rtl/>
        </w:rPr>
        <w:t>אביגדור יצחקי:</w:t>
      </w:r>
    </w:p>
    <w:p w14:paraId="30A03DCD" w14:textId="77777777" w:rsidR="00DA4650" w:rsidRPr="00DA4650" w:rsidRDefault="00DA4650" w:rsidP="00DA4650">
      <w:pPr>
        <w:pStyle w:val="Heading5"/>
        <w:rPr>
          <w:rFonts w:hint="cs"/>
          <w:rtl/>
        </w:rPr>
      </w:pPr>
    </w:p>
    <w:p w14:paraId="0E6FBD6A" w14:textId="77777777" w:rsidR="00DA4650" w:rsidRPr="00DA4650" w:rsidRDefault="00DA4650" w:rsidP="00DA4650">
      <w:pPr>
        <w:bidi/>
        <w:ind w:firstLine="567"/>
        <w:jc w:val="both"/>
        <w:rPr>
          <w:rFonts w:cs="David" w:hint="cs"/>
          <w:rtl/>
        </w:rPr>
      </w:pPr>
      <w:r w:rsidRPr="00DA4650">
        <w:rPr>
          <w:rFonts w:cs="David" w:hint="cs"/>
          <w:rtl/>
        </w:rPr>
        <w:t>בפעמים הקודמות כיושב-ראש הקואליציה הבנת?</w:t>
      </w:r>
    </w:p>
    <w:p w14:paraId="6FC23A1C" w14:textId="77777777" w:rsidR="00DA4650" w:rsidRPr="00DA4650" w:rsidRDefault="00DA4650" w:rsidP="00DA4650">
      <w:pPr>
        <w:bidi/>
        <w:jc w:val="both"/>
        <w:rPr>
          <w:rFonts w:cs="David" w:hint="cs"/>
          <w:rtl/>
        </w:rPr>
      </w:pPr>
    </w:p>
    <w:p w14:paraId="093C43A1"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67FB29EA" w14:textId="77777777" w:rsidR="00DA4650" w:rsidRPr="00DA4650" w:rsidRDefault="00DA4650" w:rsidP="00DA4650">
      <w:pPr>
        <w:bidi/>
        <w:jc w:val="both"/>
        <w:rPr>
          <w:rFonts w:cs="David" w:hint="cs"/>
          <w:u w:val="single"/>
          <w:rtl/>
        </w:rPr>
      </w:pPr>
    </w:p>
    <w:p w14:paraId="2983D937" w14:textId="77777777" w:rsidR="00DA4650" w:rsidRPr="00DA4650" w:rsidRDefault="00DA4650" w:rsidP="00DA4650">
      <w:pPr>
        <w:bidi/>
        <w:ind w:firstLine="567"/>
        <w:jc w:val="both"/>
        <w:rPr>
          <w:rFonts w:cs="David" w:hint="cs"/>
          <w:rtl/>
        </w:rPr>
      </w:pPr>
      <w:r w:rsidRPr="00DA4650">
        <w:rPr>
          <w:rFonts w:cs="David" w:hint="cs"/>
          <w:rtl/>
        </w:rPr>
        <w:t xml:space="preserve">אסביר לך את הפעמים הקודמות ברצון רב. מה השתנה הלילה הזה מכל הלילות? ראשית, יש פסיקה של בית המשפט העליון. פסיקה של כבוד השופטת בייניש, שהיום היא נשיאת בית המשפט העליון, שבלשון החבר'ה אמרה "דיר באלכ". אני מציע לקחת בחשבון את אמירתה זו. </w:t>
      </w:r>
    </w:p>
    <w:p w14:paraId="4230D957" w14:textId="77777777" w:rsidR="00DA4650" w:rsidRPr="00DA4650" w:rsidRDefault="00DA4650" w:rsidP="00DA4650">
      <w:pPr>
        <w:bidi/>
        <w:ind w:firstLine="567"/>
        <w:jc w:val="both"/>
        <w:rPr>
          <w:rFonts w:cs="David" w:hint="cs"/>
          <w:rtl/>
        </w:rPr>
      </w:pPr>
    </w:p>
    <w:p w14:paraId="670EA795" w14:textId="77777777" w:rsidR="00DA4650" w:rsidRPr="00DA4650" w:rsidRDefault="00DA4650" w:rsidP="00DA4650">
      <w:pPr>
        <w:bidi/>
        <w:ind w:firstLine="567"/>
        <w:jc w:val="both"/>
        <w:rPr>
          <w:rFonts w:cs="David" w:hint="cs"/>
          <w:rtl/>
        </w:rPr>
      </w:pPr>
      <w:r w:rsidRPr="00DA4650">
        <w:rPr>
          <w:rFonts w:cs="David" w:hint="cs"/>
          <w:rtl/>
        </w:rPr>
        <w:t xml:space="preserve">ואני נכנס לדבר השני: כשזה מתחבר לעובדה שבמקרה זה, בניגוד לכל הלילות האחרים, מבקשים מאתנו לאמץ חוק הסדרים תוך שבועיים </w:t>
      </w:r>
      <w:r w:rsidRPr="00DA4650">
        <w:rPr>
          <w:rFonts w:cs="David"/>
          <w:rtl/>
        </w:rPr>
        <w:t>–</w:t>
      </w:r>
      <w:r w:rsidRPr="00DA4650">
        <w:rPr>
          <w:rFonts w:cs="David" w:hint="cs"/>
          <w:rtl/>
        </w:rPr>
        <w:t xml:space="preserve"> לא תוך חודשיים </w:t>
      </w:r>
      <w:r w:rsidRPr="00DA4650">
        <w:rPr>
          <w:rFonts w:cs="David"/>
          <w:rtl/>
        </w:rPr>
        <w:t>–</w:t>
      </w:r>
      <w:r w:rsidRPr="00DA4650">
        <w:rPr>
          <w:rFonts w:cs="David" w:hint="cs"/>
          <w:rtl/>
        </w:rPr>
        <w:t xml:space="preserve"> כששבוע אחד הוא חנוכה, זה לעשות צחוק מהעבודה. </w:t>
      </w:r>
    </w:p>
    <w:p w14:paraId="383FFC2F" w14:textId="77777777" w:rsidR="00DA4650" w:rsidRPr="00DA4650" w:rsidRDefault="00DA4650" w:rsidP="00DA4650">
      <w:pPr>
        <w:bidi/>
        <w:ind w:firstLine="567"/>
        <w:jc w:val="both"/>
        <w:rPr>
          <w:rFonts w:cs="David" w:hint="cs"/>
          <w:rtl/>
        </w:rPr>
      </w:pPr>
    </w:p>
    <w:p w14:paraId="09BA76FC" w14:textId="77777777" w:rsidR="00DA4650" w:rsidRPr="00DA4650" w:rsidRDefault="00DA4650" w:rsidP="00DA4650">
      <w:pPr>
        <w:bidi/>
        <w:ind w:firstLine="567"/>
        <w:jc w:val="both"/>
        <w:rPr>
          <w:rFonts w:cs="David" w:hint="cs"/>
          <w:rtl/>
        </w:rPr>
      </w:pPr>
      <w:r w:rsidRPr="00DA4650">
        <w:rPr>
          <w:rFonts w:cs="David" w:hint="cs"/>
          <w:rtl/>
        </w:rPr>
        <w:t>היועצת המשפטית אומרת בצורה הכי ברורה: הדבר הזה לא יעמוד בבג"ץ. היא אומרת שיש ספק, כי היא חייבת להגיד שיש ספק, היא גם חייבת להגן על הכנסת אם היא תטעה. אבל היא אומרת: הדבר הזה לא יעמוד במבחן בג"ץ. אז הממשלה הזאת מתעקשת להיות הממשלה הראשונה שתעביר חוק הסדרים שלא יעמוד במבחן בג"ץ?</w:t>
      </w:r>
    </w:p>
    <w:p w14:paraId="51736834" w14:textId="77777777" w:rsidR="00DA4650" w:rsidRPr="00DA4650" w:rsidRDefault="00DA4650" w:rsidP="00DA4650">
      <w:pPr>
        <w:bidi/>
        <w:ind w:firstLine="567"/>
        <w:jc w:val="both"/>
        <w:rPr>
          <w:rFonts w:cs="David" w:hint="cs"/>
          <w:rtl/>
        </w:rPr>
      </w:pPr>
    </w:p>
    <w:p w14:paraId="537177BE" w14:textId="77777777" w:rsidR="00DA4650" w:rsidRPr="00DA4650" w:rsidRDefault="00DA4650" w:rsidP="00DA4650">
      <w:pPr>
        <w:bidi/>
        <w:ind w:firstLine="567"/>
        <w:jc w:val="both"/>
        <w:rPr>
          <w:rFonts w:cs="David" w:hint="cs"/>
          <w:rtl/>
        </w:rPr>
      </w:pPr>
      <w:r w:rsidRPr="00DA4650">
        <w:rPr>
          <w:rFonts w:cs="David" w:hint="cs"/>
          <w:rtl/>
        </w:rPr>
        <w:t xml:space="preserve">אם זו היתה ממשלה שעושה רפורמות, הייתי אומר שהיא גם מרוויחה משהו. אבל אני הרי יודע מה יש שם. זו לא ממשלה שעושה משהו. אז על מה אתם נאבקים? על דברים שאתם יודעים שאין להם שום קשר לנושא התקציבי, והם גם לא רפורמות נוסח 2003 או 2004 או 2005, שמשנות סדרי עולם. </w:t>
      </w:r>
    </w:p>
    <w:p w14:paraId="430BA098" w14:textId="77777777" w:rsidR="00DA4650" w:rsidRPr="00DA4650" w:rsidRDefault="00DA4650" w:rsidP="00DA4650">
      <w:pPr>
        <w:bidi/>
        <w:jc w:val="both"/>
        <w:rPr>
          <w:rFonts w:cs="David" w:hint="cs"/>
          <w:rtl/>
        </w:rPr>
      </w:pPr>
    </w:p>
    <w:p w14:paraId="301CC8A0" w14:textId="77777777" w:rsidR="00DA4650" w:rsidRPr="00DA4650" w:rsidRDefault="00DA4650" w:rsidP="00DA4650">
      <w:pPr>
        <w:bidi/>
        <w:jc w:val="both"/>
        <w:rPr>
          <w:rFonts w:cs="David" w:hint="cs"/>
          <w:rtl/>
        </w:rPr>
      </w:pPr>
      <w:r w:rsidRPr="00DA4650">
        <w:rPr>
          <w:rFonts w:cs="David" w:hint="cs"/>
          <w:u w:val="single"/>
          <w:rtl/>
        </w:rPr>
        <w:t>אבשלום וילן:</w:t>
      </w:r>
    </w:p>
    <w:p w14:paraId="5B49810F" w14:textId="77777777" w:rsidR="00DA4650" w:rsidRPr="00DA4650" w:rsidRDefault="00DA4650" w:rsidP="00DA4650">
      <w:pPr>
        <w:bidi/>
        <w:jc w:val="both"/>
        <w:rPr>
          <w:rFonts w:cs="David" w:hint="cs"/>
          <w:rtl/>
        </w:rPr>
      </w:pPr>
    </w:p>
    <w:p w14:paraId="2DE8FB9C" w14:textId="77777777" w:rsidR="00DA4650" w:rsidRPr="00DA4650" w:rsidRDefault="00DA4650" w:rsidP="00DA4650">
      <w:pPr>
        <w:bidi/>
        <w:jc w:val="both"/>
        <w:rPr>
          <w:rFonts w:cs="David" w:hint="cs"/>
          <w:rtl/>
        </w:rPr>
      </w:pPr>
      <w:r w:rsidRPr="00DA4650">
        <w:rPr>
          <w:rFonts w:cs="David" w:hint="cs"/>
          <w:rtl/>
        </w:rPr>
        <w:tab/>
        <w:t xml:space="preserve">לא הייתי מתגאה בהן. </w:t>
      </w:r>
    </w:p>
    <w:p w14:paraId="5E095D5F" w14:textId="77777777" w:rsidR="00DA4650" w:rsidRPr="00DA4650" w:rsidRDefault="00DA4650" w:rsidP="00DA4650">
      <w:pPr>
        <w:bidi/>
        <w:jc w:val="both"/>
        <w:rPr>
          <w:rFonts w:cs="David" w:hint="cs"/>
          <w:rtl/>
        </w:rPr>
      </w:pPr>
    </w:p>
    <w:p w14:paraId="284FED37" w14:textId="77777777" w:rsidR="00DA4650" w:rsidRPr="00DA4650" w:rsidRDefault="00DA4650" w:rsidP="00DA4650">
      <w:pPr>
        <w:bidi/>
        <w:jc w:val="both"/>
        <w:rPr>
          <w:rFonts w:cs="David" w:hint="cs"/>
          <w:rtl/>
        </w:rPr>
      </w:pPr>
      <w:r w:rsidRPr="00DA4650">
        <w:rPr>
          <w:rFonts w:cs="David" w:hint="cs"/>
          <w:u w:val="single"/>
          <w:rtl/>
        </w:rPr>
        <w:t>יעקב מרגי:</w:t>
      </w:r>
    </w:p>
    <w:p w14:paraId="1D4C1972" w14:textId="77777777" w:rsidR="00DA4650" w:rsidRPr="00DA4650" w:rsidRDefault="00DA4650" w:rsidP="00DA4650">
      <w:pPr>
        <w:bidi/>
        <w:jc w:val="both"/>
        <w:rPr>
          <w:rFonts w:cs="David" w:hint="cs"/>
          <w:rtl/>
        </w:rPr>
      </w:pPr>
    </w:p>
    <w:p w14:paraId="0B78E250" w14:textId="77777777" w:rsidR="00DA4650" w:rsidRPr="00DA4650" w:rsidRDefault="00DA4650" w:rsidP="00DA4650">
      <w:pPr>
        <w:bidi/>
        <w:jc w:val="both"/>
        <w:rPr>
          <w:rFonts w:cs="David" w:hint="cs"/>
          <w:rtl/>
        </w:rPr>
      </w:pPr>
      <w:r w:rsidRPr="00DA4650">
        <w:rPr>
          <w:rFonts w:cs="David" w:hint="cs"/>
          <w:rtl/>
        </w:rPr>
        <w:tab/>
        <w:t>גם אני לא, הלוואי לא היו באות לעולם.</w:t>
      </w:r>
    </w:p>
    <w:p w14:paraId="378EDDDF" w14:textId="77777777" w:rsidR="00DA4650" w:rsidRPr="00DA4650" w:rsidRDefault="00DA4650" w:rsidP="00DA4650">
      <w:pPr>
        <w:bidi/>
        <w:jc w:val="both"/>
        <w:rPr>
          <w:rFonts w:cs="David" w:hint="cs"/>
          <w:rtl/>
        </w:rPr>
      </w:pPr>
    </w:p>
    <w:p w14:paraId="7EE2806F"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52662D04" w14:textId="77777777" w:rsidR="00DA4650" w:rsidRPr="00DA4650" w:rsidRDefault="00DA4650" w:rsidP="00DA4650">
      <w:pPr>
        <w:bidi/>
        <w:jc w:val="both"/>
        <w:rPr>
          <w:rFonts w:cs="David" w:hint="cs"/>
          <w:u w:val="single"/>
          <w:rtl/>
        </w:rPr>
      </w:pPr>
    </w:p>
    <w:p w14:paraId="34D9D4AF" w14:textId="77777777" w:rsidR="00DA4650" w:rsidRPr="00DA4650" w:rsidRDefault="00DA4650" w:rsidP="00DA4650">
      <w:pPr>
        <w:bidi/>
        <w:jc w:val="both"/>
        <w:rPr>
          <w:rFonts w:cs="David" w:hint="cs"/>
          <w:rtl/>
        </w:rPr>
      </w:pPr>
      <w:r w:rsidRPr="00DA4650">
        <w:rPr>
          <w:rFonts w:cs="David" w:hint="cs"/>
          <w:rtl/>
        </w:rPr>
        <w:tab/>
        <w:t xml:space="preserve">שכל אחד יתגאה או לא יתגאה במה שהוא רוצה, לפי השקפת עולמות. </w:t>
      </w:r>
    </w:p>
    <w:p w14:paraId="23C11C6F" w14:textId="77777777" w:rsidR="00DA4650" w:rsidRPr="00DA4650" w:rsidRDefault="00DA4650" w:rsidP="00DA4650">
      <w:pPr>
        <w:bidi/>
        <w:jc w:val="both"/>
        <w:rPr>
          <w:rFonts w:cs="David" w:hint="cs"/>
          <w:rtl/>
        </w:rPr>
      </w:pPr>
    </w:p>
    <w:p w14:paraId="426CA684" w14:textId="77777777" w:rsidR="00DA4650" w:rsidRPr="00DA4650" w:rsidRDefault="00DA4650" w:rsidP="00DA4650">
      <w:pPr>
        <w:bidi/>
        <w:jc w:val="both"/>
        <w:rPr>
          <w:rFonts w:cs="David" w:hint="cs"/>
          <w:rtl/>
        </w:rPr>
      </w:pPr>
      <w:r w:rsidRPr="00DA4650">
        <w:rPr>
          <w:rFonts w:cs="David" w:hint="cs"/>
          <w:u w:val="single"/>
          <w:rtl/>
        </w:rPr>
        <w:t>אבשלום וילן:</w:t>
      </w:r>
    </w:p>
    <w:p w14:paraId="5D3CE7C6" w14:textId="77777777" w:rsidR="00DA4650" w:rsidRPr="00DA4650" w:rsidRDefault="00DA4650" w:rsidP="00DA4650">
      <w:pPr>
        <w:bidi/>
        <w:jc w:val="both"/>
        <w:rPr>
          <w:rFonts w:cs="David" w:hint="cs"/>
          <w:rtl/>
        </w:rPr>
      </w:pPr>
    </w:p>
    <w:p w14:paraId="04947E42" w14:textId="77777777" w:rsidR="00DA4650" w:rsidRPr="00DA4650" w:rsidRDefault="00DA4650" w:rsidP="00DA4650">
      <w:pPr>
        <w:bidi/>
        <w:jc w:val="both"/>
        <w:rPr>
          <w:rFonts w:cs="David" w:hint="cs"/>
          <w:rtl/>
        </w:rPr>
      </w:pPr>
      <w:r w:rsidRPr="00DA4650">
        <w:rPr>
          <w:rFonts w:cs="David" w:hint="cs"/>
          <w:rtl/>
        </w:rPr>
        <w:tab/>
        <w:t xml:space="preserve">רק פרוצדורלית: ב-2003 העבירו רפורמה בפנסיה. תראה. </w:t>
      </w:r>
    </w:p>
    <w:p w14:paraId="4FBC6FF5" w14:textId="77777777" w:rsidR="00DA4650" w:rsidRPr="00DA4650" w:rsidRDefault="00DA4650" w:rsidP="00DA4650">
      <w:pPr>
        <w:bidi/>
        <w:jc w:val="both"/>
        <w:rPr>
          <w:rFonts w:cs="David" w:hint="cs"/>
          <w:rtl/>
        </w:rPr>
      </w:pPr>
    </w:p>
    <w:p w14:paraId="0B1FFCDF"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6534BBF2" w14:textId="77777777" w:rsidR="00DA4650" w:rsidRPr="00DA4650" w:rsidRDefault="00DA4650" w:rsidP="00DA4650">
      <w:pPr>
        <w:bidi/>
        <w:jc w:val="both"/>
        <w:rPr>
          <w:rFonts w:cs="David" w:hint="cs"/>
          <w:rtl/>
        </w:rPr>
      </w:pPr>
    </w:p>
    <w:p w14:paraId="331B10F3" w14:textId="77777777" w:rsidR="00DA4650" w:rsidRPr="00DA4650" w:rsidRDefault="00DA4650" w:rsidP="00DA4650">
      <w:pPr>
        <w:bidi/>
        <w:ind w:firstLine="567"/>
        <w:jc w:val="both"/>
        <w:rPr>
          <w:rFonts w:cs="David" w:hint="cs"/>
          <w:rtl/>
        </w:rPr>
      </w:pPr>
      <w:r w:rsidRPr="00DA4650">
        <w:rPr>
          <w:rFonts w:cs="David" w:hint="cs"/>
          <w:rtl/>
        </w:rPr>
        <w:t xml:space="preserve">אני חייבת להבהיר, לגבי הרפורמה בפנסיה, לגבי הגיל: עד היום אנשים רבים, כולל חברות רבות, נופלים בין הכיסאות. </w:t>
      </w:r>
    </w:p>
    <w:p w14:paraId="3066128B" w14:textId="77777777" w:rsidR="00DA4650" w:rsidRPr="00DA4650" w:rsidRDefault="00DA4650" w:rsidP="00DA4650">
      <w:pPr>
        <w:bidi/>
        <w:jc w:val="both"/>
        <w:rPr>
          <w:rFonts w:cs="David" w:hint="cs"/>
          <w:rtl/>
        </w:rPr>
      </w:pPr>
    </w:p>
    <w:p w14:paraId="56E23749"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3F6FCEBA" w14:textId="77777777" w:rsidR="00DA4650" w:rsidRPr="00DA4650" w:rsidRDefault="00DA4650" w:rsidP="00DA4650">
      <w:pPr>
        <w:bidi/>
        <w:jc w:val="both"/>
        <w:rPr>
          <w:rFonts w:cs="David" w:hint="cs"/>
          <w:u w:val="single"/>
          <w:rtl/>
        </w:rPr>
      </w:pPr>
    </w:p>
    <w:p w14:paraId="3F5A7BEE" w14:textId="77777777" w:rsidR="00DA4650" w:rsidRPr="00DA4650" w:rsidRDefault="00DA4650" w:rsidP="00DA4650">
      <w:pPr>
        <w:bidi/>
        <w:jc w:val="both"/>
        <w:rPr>
          <w:rFonts w:cs="David" w:hint="cs"/>
          <w:rtl/>
        </w:rPr>
      </w:pPr>
      <w:r w:rsidRPr="00DA4650">
        <w:rPr>
          <w:rFonts w:cs="David" w:hint="cs"/>
          <w:rtl/>
        </w:rPr>
        <w:tab/>
        <w:t xml:space="preserve">אומר לחבר הכנסת וילן: ב-2003 הצלנו את קרנות הפנסיה מהשוד של ההסתדרות, שנמשך שנים ולא הותיר כסף לשלם פנסיה. זאת האמת. </w:t>
      </w:r>
    </w:p>
    <w:p w14:paraId="0D512272" w14:textId="77777777" w:rsidR="00DA4650" w:rsidRPr="00DA4650" w:rsidRDefault="00DA4650" w:rsidP="00DA4650">
      <w:pPr>
        <w:bidi/>
        <w:jc w:val="both"/>
        <w:rPr>
          <w:rFonts w:cs="David" w:hint="cs"/>
          <w:rtl/>
        </w:rPr>
      </w:pPr>
    </w:p>
    <w:p w14:paraId="7CA31FBD" w14:textId="77777777" w:rsidR="00DA4650" w:rsidRPr="00DA4650" w:rsidRDefault="00DA4650" w:rsidP="00DA4650">
      <w:pPr>
        <w:bidi/>
        <w:jc w:val="both"/>
        <w:rPr>
          <w:rFonts w:cs="David" w:hint="cs"/>
          <w:rtl/>
        </w:rPr>
      </w:pPr>
      <w:r w:rsidRPr="00DA4650">
        <w:rPr>
          <w:rFonts w:cs="David" w:hint="cs"/>
          <w:u w:val="single"/>
          <w:rtl/>
        </w:rPr>
        <w:t>אבשלום וילן:</w:t>
      </w:r>
    </w:p>
    <w:p w14:paraId="19059BEF" w14:textId="77777777" w:rsidR="00DA4650" w:rsidRPr="00DA4650" w:rsidRDefault="00DA4650" w:rsidP="00DA4650">
      <w:pPr>
        <w:bidi/>
        <w:jc w:val="both"/>
        <w:rPr>
          <w:rFonts w:cs="David" w:hint="cs"/>
          <w:rtl/>
        </w:rPr>
      </w:pPr>
    </w:p>
    <w:p w14:paraId="073BE67C" w14:textId="77777777" w:rsidR="00DA4650" w:rsidRPr="00DA4650" w:rsidRDefault="00DA4650" w:rsidP="00DA4650">
      <w:pPr>
        <w:bidi/>
        <w:jc w:val="both"/>
        <w:rPr>
          <w:rFonts w:cs="David" w:hint="cs"/>
          <w:rtl/>
        </w:rPr>
      </w:pPr>
      <w:r w:rsidRPr="00DA4650">
        <w:rPr>
          <w:rFonts w:cs="David" w:hint="cs"/>
          <w:rtl/>
        </w:rPr>
        <w:tab/>
        <w:t>לדעתך.</w:t>
      </w:r>
    </w:p>
    <w:p w14:paraId="2005E18A" w14:textId="77777777" w:rsidR="00DA4650" w:rsidRPr="00DA4650" w:rsidRDefault="00DA4650" w:rsidP="00DA4650">
      <w:pPr>
        <w:bidi/>
        <w:jc w:val="both"/>
        <w:rPr>
          <w:rFonts w:cs="David" w:hint="cs"/>
          <w:rtl/>
        </w:rPr>
      </w:pPr>
    </w:p>
    <w:p w14:paraId="1CAA3158" w14:textId="77777777" w:rsidR="00DA4650" w:rsidRPr="00DA4650" w:rsidRDefault="00DA4650" w:rsidP="00DA4650">
      <w:pPr>
        <w:bidi/>
        <w:jc w:val="both"/>
        <w:rPr>
          <w:rFonts w:cs="David" w:hint="cs"/>
          <w:u w:val="single"/>
          <w:rtl/>
        </w:rPr>
      </w:pPr>
      <w:r w:rsidRPr="00DA4650">
        <w:rPr>
          <w:rFonts w:cs="David"/>
          <w:u w:val="single"/>
          <w:rtl/>
        </w:rPr>
        <w:br w:type="page"/>
      </w:r>
      <w:r w:rsidRPr="00DA4650">
        <w:rPr>
          <w:rFonts w:cs="David" w:hint="cs"/>
          <w:u w:val="single"/>
          <w:rtl/>
        </w:rPr>
        <w:t>לאה ליברמן-בנדר:</w:t>
      </w:r>
    </w:p>
    <w:p w14:paraId="4833B803" w14:textId="77777777" w:rsidR="00DA4650" w:rsidRPr="00DA4650" w:rsidRDefault="00DA4650" w:rsidP="00DA4650">
      <w:pPr>
        <w:bidi/>
        <w:jc w:val="both"/>
        <w:rPr>
          <w:rFonts w:cs="David" w:hint="cs"/>
          <w:rtl/>
        </w:rPr>
      </w:pPr>
    </w:p>
    <w:p w14:paraId="03272A07" w14:textId="77777777" w:rsidR="00DA4650" w:rsidRPr="00DA4650" w:rsidRDefault="00DA4650" w:rsidP="00DA4650">
      <w:pPr>
        <w:bidi/>
        <w:ind w:firstLine="567"/>
        <w:jc w:val="both"/>
        <w:rPr>
          <w:rFonts w:cs="David" w:hint="cs"/>
          <w:rtl/>
        </w:rPr>
      </w:pPr>
      <w:r w:rsidRPr="00DA4650">
        <w:rPr>
          <w:rFonts w:cs="David" w:hint="cs"/>
          <w:rtl/>
        </w:rPr>
        <w:t>האוצר הודיע שטעה.</w:t>
      </w:r>
    </w:p>
    <w:p w14:paraId="10840758" w14:textId="77777777" w:rsidR="00DA4650" w:rsidRPr="00DA4650" w:rsidRDefault="00DA4650" w:rsidP="00DA4650">
      <w:pPr>
        <w:bidi/>
        <w:jc w:val="both"/>
        <w:rPr>
          <w:rFonts w:cs="David" w:hint="cs"/>
          <w:rtl/>
        </w:rPr>
      </w:pPr>
    </w:p>
    <w:p w14:paraId="341A624F" w14:textId="77777777" w:rsidR="00DA4650" w:rsidRPr="00DA4650" w:rsidRDefault="00DA4650" w:rsidP="00DA4650">
      <w:pPr>
        <w:pStyle w:val="Heading5"/>
        <w:rPr>
          <w:rFonts w:hint="cs"/>
          <w:rtl/>
        </w:rPr>
      </w:pPr>
      <w:r w:rsidRPr="00DA4650">
        <w:rPr>
          <w:rFonts w:hint="cs"/>
          <w:u w:val="single"/>
          <w:rtl/>
        </w:rPr>
        <w:t>שלי יחימוביץ:</w:t>
      </w:r>
    </w:p>
    <w:p w14:paraId="733A4909" w14:textId="77777777" w:rsidR="00DA4650" w:rsidRPr="00DA4650" w:rsidRDefault="00DA4650" w:rsidP="00DA4650">
      <w:pPr>
        <w:pStyle w:val="Heading5"/>
        <w:rPr>
          <w:rFonts w:hint="cs"/>
          <w:rtl/>
        </w:rPr>
      </w:pPr>
    </w:p>
    <w:p w14:paraId="1E10E465" w14:textId="77777777" w:rsidR="00DA4650" w:rsidRPr="00DA4650" w:rsidRDefault="00DA4650" w:rsidP="00DA4650">
      <w:pPr>
        <w:bidi/>
        <w:jc w:val="both"/>
        <w:rPr>
          <w:rFonts w:cs="David" w:hint="cs"/>
          <w:rtl/>
        </w:rPr>
      </w:pPr>
      <w:r w:rsidRPr="00DA4650">
        <w:rPr>
          <w:rFonts w:cs="David" w:hint="cs"/>
          <w:rtl/>
        </w:rPr>
        <w:tab/>
        <w:t xml:space="preserve">עובדתית זה לא נכון, </w:t>
      </w:r>
    </w:p>
    <w:p w14:paraId="0916AF91" w14:textId="77777777" w:rsidR="00DA4650" w:rsidRPr="00DA4650" w:rsidRDefault="00DA4650" w:rsidP="00DA4650">
      <w:pPr>
        <w:bidi/>
        <w:jc w:val="both"/>
        <w:rPr>
          <w:rFonts w:cs="David" w:hint="cs"/>
          <w:rtl/>
        </w:rPr>
      </w:pPr>
    </w:p>
    <w:p w14:paraId="4659FBFB"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0524AFC4" w14:textId="77777777" w:rsidR="00DA4650" w:rsidRPr="00DA4650" w:rsidRDefault="00DA4650" w:rsidP="00DA4650">
      <w:pPr>
        <w:bidi/>
        <w:jc w:val="both"/>
        <w:rPr>
          <w:rFonts w:cs="David" w:hint="cs"/>
          <w:u w:val="single"/>
          <w:rtl/>
        </w:rPr>
      </w:pPr>
    </w:p>
    <w:p w14:paraId="6B77B509" w14:textId="77777777" w:rsidR="00DA4650" w:rsidRPr="00DA4650" w:rsidRDefault="00DA4650" w:rsidP="00DA4650">
      <w:pPr>
        <w:bidi/>
        <w:jc w:val="both"/>
        <w:rPr>
          <w:rFonts w:cs="David" w:hint="cs"/>
          <w:rtl/>
        </w:rPr>
      </w:pPr>
      <w:r w:rsidRPr="00DA4650">
        <w:rPr>
          <w:rFonts w:cs="David" w:hint="cs"/>
          <w:rtl/>
        </w:rPr>
        <w:tab/>
        <w:t xml:space="preserve">עובדתית, תדברי בתורך. לא בתור הדיון שלי. </w:t>
      </w:r>
    </w:p>
    <w:p w14:paraId="6A691B5E" w14:textId="77777777" w:rsidR="00DA4650" w:rsidRPr="00DA4650" w:rsidRDefault="00DA4650" w:rsidP="00DA4650">
      <w:pPr>
        <w:bidi/>
        <w:jc w:val="both"/>
        <w:rPr>
          <w:rFonts w:cs="David" w:hint="cs"/>
          <w:rtl/>
        </w:rPr>
      </w:pPr>
    </w:p>
    <w:p w14:paraId="5D4BE427" w14:textId="77777777" w:rsidR="00DA4650" w:rsidRPr="00DA4650" w:rsidRDefault="00DA4650" w:rsidP="00DA4650">
      <w:pPr>
        <w:pStyle w:val="Heading5"/>
        <w:rPr>
          <w:rFonts w:hint="cs"/>
          <w:rtl/>
        </w:rPr>
      </w:pPr>
      <w:r w:rsidRPr="00DA4650">
        <w:rPr>
          <w:rFonts w:hint="cs"/>
          <w:u w:val="single"/>
          <w:rtl/>
        </w:rPr>
        <w:t>שלי יחימוביץ:</w:t>
      </w:r>
    </w:p>
    <w:p w14:paraId="437C8170" w14:textId="77777777" w:rsidR="00DA4650" w:rsidRPr="00DA4650" w:rsidRDefault="00DA4650" w:rsidP="00DA4650">
      <w:pPr>
        <w:pStyle w:val="Heading5"/>
        <w:rPr>
          <w:rFonts w:hint="cs"/>
          <w:rtl/>
        </w:rPr>
      </w:pPr>
    </w:p>
    <w:p w14:paraId="1A7E744A" w14:textId="77777777" w:rsidR="00DA4650" w:rsidRPr="00DA4650" w:rsidRDefault="00DA4650" w:rsidP="00DA4650">
      <w:pPr>
        <w:bidi/>
        <w:jc w:val="both"/>
        <w:rPr>
          <w:rFonts w:cs="David" w:hint="cs"/>
          <w:rtl/>
        </w:rPr>
      </w:pPr>
      <w:r w:rsidRPr="00DA4650">
        <w:rPr>
          <w:rFonts w:cs="David" w:hint="cs"/>
          <w:rtl/>
        </w:rPr>
        <w:tab/>
      </w:r>
    </w:p>
    <w:p w14:paraId="0040031E" w14:textId="77777777" w:rsidR="00DA4650" w:rsidRPr="00DA4650" w:rsidRDefault="00DA4650" w:rsidP="00DA4650">
      <w:pPr>
        <w:bidi/>
        <w:ind w:firstLine="567"/>
        <w:jc w:val="both"/>
        <w:rPr>
          <w:rFonts w:cs="David" w:hint="cs"/>
          <w:rtl/>
        </w:rPr>
      </w:pPr>
      <w:r w:rsidRPr="00DA4650">
        <w:rPr>
          <w:rFonts w:cs="David" w:hint="cs"/>
          <w:rtl/>
        </w:rPr>
        <w:t xml:space="preserve">זאת הערת ביניים, אתה מוסר אינפורמציה לא נכונה, כאילו מדובר באמת קוסמית. </w:t>
      </w:r>
    </w:p>
    <w:p w14:paraId="32C44D46" w14:textId="77777777" w:rsidR="00DA4650" w:rsidRPr="00DA4650" w:rsidRDefault="00DA4650" w:rsidP="00DA4650">
      <w:pPr>
        <w:bidi/>
        <w:jc w:val="both"/>
        <w:rPr>
          <w:rFonts w:cs="David" w:hint="cs"/>
          <w:rtl/>
        </w:rPr>
      </w:pPr>
    </w:p>
    <w:p w14:paraId="2FD532D3"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10B99F4" w14:textId="77777777" w:rsidR="00DA4650" w:rsidRPr="00DA4650" w:rsidRDefault="00DA4650" w:rsidP="00DA4650">
      <w:pPr>
        <w:bidi/>
        <w:jc w:val="both"/>
        <w:rPr>
          <w:rFonts w:cs="David" w:hint="cs"/>
          <w:rtl/>
        </w:rPr>
      </w:pPr>
    </w:p>
    <w:p w14:paraId="551DDC30" w14:textId="77777777" w:rsidR="00DA4650" w:rsidRPr="00DA4650" w:rsidRDefault="00DA4650" w:rsidP="00DA4650">
      <w:pPr>
        <w:bidi/>
        <w:ind w:firstLine="567"/>
        <w:jc w:val="both"/>
        <w:rPr>
          <w:rFonts w:cs="David" w:hint="cs"/>
          <w:rtl/>
        </w:rPr>
      </w:pPr>
      <w:r w:rsidRPr="00DA4650">
        <w:rPr>
          <w:rFonts w:cs="David" w:hint="cs"/>
          <w:rtl/>
        </w:rPr>
        <w:t xml:space="preserve">חברת הכנסת יחימוביץ, חבר הכנסת וילן, אני קוראת אותך לסדר. </w:t>
      </w:r>
    </w:p>
    <w:p w14:paraId="75950044" w14:textId="77777777" w:rsidR="00DA4650" w:rsidRPr="00DA4650" w:rsidRDefault="00DA4650" w:rsidP="00DA4650">
      <w:pPr>
        <w:bidi/>
        <w:jc w:val="both"/>
        <w:rPr>
          <w:rFonts w:cs="David" w:hint="cs"/>
          <w:rtl/>
        </w:rPr>
      </w:pPr>
    </w:p>
    <w:p w14:paraId="703820F1" w14:textId="77777777" w:rsidR="00DA4650" w:rsidRPr="00DA4650" w:rsidRDefault="00DA4650" w:rsidP="00DA4650">
      <w:pPr>
        <w:pStyle w:val="Heading5"/>
        <w:rPr>
          <w:rFonts w:hint="cs"/>
          <w:rtl/>
        </w:rPr>
      </w:pPr>
      <w:r w:rsidRPr="00DA4650">
        <w:rPr>
          <w:rFonts w:hint="cs"/>
          <w:u w:val="single"/>
          <w:rtl/>
        </w:rPr>
        <w:t>אביגדור יצחקי:</w:t>
      </w:r>
    </w:p>
    <w:p w14:paraId="3454C1A7" w14:textId="77777777" w:rsidR="00DA4650" w:rsidRPr="00DA4650" w:rsidRDefault="00DA4650" w:rsidP="00DA4650">
      <w:pPr>
        <w:pStyle w:val="Heading5"/>
        <w:rPr>
          <w:rFonts w:hint="cs"/>
          <w:rtl/>
        </w:rPr>
      </w:pPr>
    </w:p>
    <w:p w14:paraId="3295E023" w14:textId="77777777" w:rsidR="00DA4650" w:rsidRPr="00DA4650" w:rsidRDefault="00DA4650" w:rsidP="00DA4650">
      <w:pPr>
        <w:bidi/>
        <w:jc w:val="both"/>
        <w:rPr>
          <w:rFonts w:cs="David" w:hint="cs"/>
          <w:rtl/>
        </w:rPr>
      </w:pPr>
      <w:r w:rsidRPr="00DA4650">
        <w:rPr>
          <w:rFonts w:cs="David" w:hint="cs"/>
          <w:rtl/>
        </w:rPr>
        <w:tab/>
        <w:t>מישהו היה מסוגל לעשות את זה?</w:t>
      </w:r>
    </w:p>
    <w:p w14:paraId="3AC46898" w14:textId="77777777" w:rsidR="00DA4650" w:rsidRPr="00DA4650" w:rsidRDefault="00DA4650" w:rsidP="00DA4650">
      <w:pPr>
        <w:bidi/>
        <w:jc w:val="both"/>
        <w:rPr>
          <w:rFonts w:cs="David" w:hint="cs"/>
          <w:rtl/>
        </w:rPr>
      </w:pPr>
    </w:p>
    <w:p w14:paraId="1BED6CCF" w14:textId="77777777" w:rsidR="00DA4650" w:rsidRPr="00DA4650" w:rsidRDefault="00DA4650" w:rsidP="00DA4650">
      <w:pPr>
        <w:bidi/>
        <w:jc w:val="both"/>
        <w:rPr>
          <w:rFonts w:cs="David" w:hint="cs"/>
          <w:rtl/>
        </w:rPr>
      </w:pPr>
      <w:r w:rsidRPr="00DA4650">
        <w:rPr>
          <w:rFonts w:cs="David" w:hint="cs"/>
          <w:u w:val="single"/>
          <w:rtl/>
        </w:rPr>
        <w:t>אבשלום וילן:</w:t>
      </w:r>
    </w:p>
    <w:p w14:paraId="7E73EFA7" w14:textId="77777777" w:rsidR="00DA4650" w:rsidRPr="00DA4650" w:rsidRDefault="00DA4650" w:rsidP="00DA4650">
      <w:pPr>
        <w:bidi/>
        <w:jc w:val="both"/>
        <w:rPr>
          <w:rFonts w:cs="David" w:hint="cs"/>
          <w:rtl/>
        </w:rPr>
      </w:pPr>
    </w:p>
    <w:p w14:paraId="40BDCB2F" w14:textId="77777777" w:rsidR="00DA4650" w:rsidRPr="00DA4650" w:rsidRDefault="00DA4650" w:rsidP="00DA4650">
      <w:pPr>
        <w:bidi/>
        <w:jc w:val="both"/>
        <w:rPr>
          <w:rFonts w:cs="David" w:hint="cs"/>
          <w:rtl/>
        </w:rPr>
      </w:pPr>
      <w:r w:rsidRPr="00DA4650">
        <w:rPr>
          <w:rFonts w:cs="David" w:hint="cs"/>
          <w:rtl/>
        </w:rPr>
        <w:tab/>
        <w:t>אבל עושים תוך דיון ציבורי ושקיפות, כמו בצרפת.</w:t>
      </w:r>
    </w:p>
    <w:p w14:paraId="4C28AB1B" w14:textId="77777777" w:rsidR="00DA4650" w:rsidRPr="00DA4650" w:rsidRDefault="00DA4650" w:rsidP="00DA4650">
      <w:pPr>
        <w:bidi/>
        <w:jc w:val="both"/>
        <w:rPr>
          <w:rFonts w:cs="David" w:hint="cs"/>
          <w:rtl/>
        </w:rPr>
      </w:pPr>
    </w:p>
    <w:p w14:paraId="4F390D44"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ABEB71A" w14:textId="77777777" w:rsidR="00DA4650" w:rsidRPr="00DA4650" w:rsidRDefault="00DA4650" w:rsidP="00DA4650">
      <w:pPr>
        <w:bidi/>
        <w:jc w:val="both"/>
        <w:rPr>
          <w:rFonts w:cs="David" w:hint="cs"/>
          <w:rtl/>
        </w:rPr>
      </w:pPr>
    </w:p>
    <w:p w14:paraId="618352A2" w14:textId="77777777" w:rsidR="00DA4650" w:rsidRPr="00DA4650" w:rsidRDefault="00DA4650" w:rsidP="00DA4650">
      <w:pPr>
        <w:bidi/>
        <w:jc w:val="both"/>
        <w:rPr>
          <w:rFonts w:cs="David" w:hint="cs"/>
          <w:rtl/>
        </w:rPr>
      </w:pPr>
      <w:r w:rsidRPr="00DA4650">
        <w:rPr>
          <w:rFonts w:cs="David" w:hint="cs"/>
          <w:rtl/>
        </w:rPr>
        <w:tab/>
        <w:t xml:space="preserve">חבר הכנסת וילן, פעם שנייה. </w:t>
      </w:r>
    </w:p>
    <w:p w14:paraId="06060A2A" w14:textId="77777777" w:rsidR="00DA4650" w:rsidRPr="00DA4650" w:rsidRDefault="00DA4650" w:rsidP="00DA4650">
      <w:pPr>
        <w:bidi/>
        <w:jc w:val="both"/>
        <w:rPr>
          <w:rFonts w:cs="David" w:hint="cs"/>
          <w:u w:val="single"/>
          <w:rtl/>
        </w:rPr>
      </w:pPr>
    </w:p>
    <w:p w14:paraId="30C0A3A8" w14:textId="77777777" w:rsidR="00DA4650" w:rsidRPr="00DA4650" w:rsidRDefault="00DA4650" w:rsidP="00DA4650">
      <w:pPr>
        <w:pStyle w:val="Heading5"/>
        <w:rPr>
          <w:rFonts w:hint="cs"/>
          <w:rtl/>
        </w:rPr>
      </w:pPr>
      <w:r w:rsidRPr="00DA4650">
        <w:rPr>
          <w:rFonts w:hint="cs"/>
          <w:u w:val="single"/>
          <w:rtl/>
        </w:rPr>
        <w:t>אביגדור יצחקי:</w:t>
      </w:r>
    </w:p>
    <w:p w14:paraId="695338EC" w14:textId="77777777" w:rsidR="00DA4650" w:rsidRPr="00DA4650" w:rsidRDefault="00DA4650" w:rsidP="00DA4650">
      <w:pPr>
        <w:bidi/>
        <w:jc w:val="both"/>
        <w:rPr>
          <w:rFonts w:cs="David" w:hint="cs"/>
          <w:u w:val="single"/>
          <w:rtl/>
        </w:rPr>
      </w:pPr>
      <w:r w:rsidRPr="00DA4650">
        <w:rPr>
          <w:rFonts w:cs="David" w:hint="cs"/>
          <w:rtl/>
        </w:rPr>
        <w:tab/>
      </w:r>
    </w:p>
    <w:p w14:paraId="38BBAE38" w14:textId="77777777" w:rsidR="00DA4650" w:rsidRPr="00DA4650" w:rsidRDefault="00DA4650" w:rsidP="00DA4650">
      <w:pPr>
        <w:bidi/>
        <w:jc w:val="both"/>
        <w:rPr>
          <w:rFonts w:cs="David" w:hint="cs"/>
          <w:rtl/>
        </w:rPr>
      </w:pPr>
      <w:r w:rsidRPr="00DA4650">
        <w:rPr>
          <w:rFonts w:cs="David" w:hint="cs"/>
          <w:rtl/>
        </w:rPr>
        <w:tab/>
        <w:t xml:space="preserve">בשם הוויכוח אתם מוכנים לשים על המוקד את כל הפנסיונרים במדינת ישראל. </w:t>
      </w:r>
    </w:p>
    <w:p w14:paraId="1317772F" w14:textId="77777777" w:rsidR="00DA4650" w:rsidRPr="00DA4650" w:rsidRDefault="00DA4650" w:rsidP="00DA4650">
      <w:pPr>
        <w:bidi/>
        <w:jc w:val="both"/>
        <w:rPr>
          <w:rFonts w:cs="David" w:hint="cs"/>
          <w:u w:val="single"/>
          <w:rtl/>
        </w:rPr>
      </w:pPr>
    </w:p>
    <w:p w14:paraId="0643FB94"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9170466" w14:textId="77777777" w:rsidR="00DA4650" w:rsidRPr="00DA4650" w:rsidRDefault="00DA4650" w:rsidP="00DA4650">
      <w:pPr>
        <w:bidi/>
        <w:jc w:val="both"/>
        <w:rPr>
          <w:rFonts w:cs="David" w:hint="cs"/>
          <w:u w:val="single"/>
          <w:rtl/>
        </w:rPr>
      </w:pPr>
    </w:p>
    <w:p w14:paraId="0310C0A2" w14:textId="77777777" w:rsidR="00DA4650" w:rsidRPr="00DA4650" w:rsidRDefault="00DA4650" w:rsidP="00DA4650">
      <w:pPr>
        <w:bidi/>
        <w:jc w:val="both"/>
        <w:rPr>
          <w:rFonts w:cs="David" w:hint="cs"/>
          <w:rtl/>
        </w:rPr>
      </w:pPr>
      <w:r w:rsidRPr="00DA4650">
        <w:rPr>
          <w:rFonts w:cs="David" w:hint="cs"/>
          <w:rtl/>
        </w:rPr>
        <w:tab/>
        <w:t xml:space="preserve">חבר הכנסת יצחקי, אתה אחריו. </w:t>
      </w:r>
    </w:p>
    <w:p w14:paraId="34BAB8D4" w14:textId="77777777" w:rsidR="00DA4650" w:rsidRPr="00DA4650" w:rsidRDefault="00DA4650" w:rsidP="00DA4650">
      <w:pPr>
        <w:bidi/>
        <w:jc w:val="both"/>
        <w:rPr>
          <w:rFonts w:cs="David" w:hint="cs"/>
          <w:u w:val="single"/>
          <w:rtl/>
        </w:rPr>
      </w:pPr>
    </w:p>
    <w:p w14:paraId="7A517CC6"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232CAE05" w14:textId="77777777" w:rsidR="00DA4650" w:rsidRPr="00DA4650" w:rsidRDefault="00DA4650" w:rsidP="00DA4650">
      <w:pPr>
        <w:bidi/>
        <w:jc w:val="both"/>
        <w:rPr>
          <w:rFonts w:cs="David" w:hint="cs"/>
          <w:u w:val="single"/>
          <w:rtl/>
        </w:rPr>
      </w:pPr>
    </w:p>
    <w:p w14:paraId="041CB37D" w14:textId="77777777" w:rsidR="00DA4650" w:rsidRPr="00DA4650" w:rsidRDefault="00DA4650" w:rsidP="00DA4650">
      <w:pPr>
        <w:bidi/>
        <w:ind w:firstLine="567"/>
        <w:jc w:val="both"/>
        <w:rPr>
          <w:rFonts w:cs="David" w:hint="cs"/>
          <w:rtl/>
        </w:rPr>
      </w:pPr>
      <w:r w:rsidRPr="00DA4650">
        <w:rPr>
          <w:rFonts w:cs="David" w:hint="cs"/>
          <w:rtl/>
        </w:rPr>
        <w:t xml:space="preserve">אני מכבד גם אנשים שחושבים הפוך ממני, גם אם תפיסות העולם שלהם בתחום הכלכלי או בתחום אחר הן ארכאיות לחלוטין, ואין להן שום קשר לכלכלה, כפי שהיא מוכרת לכולנו </w:t>
      </w:r>
      <w:r w:rsidRPr="00DA4650">
        <w:rPr>
          <w:rFonts w:cs="David"/>
          <w:rtl/>
        </w:rPr>
        <w:t>–</w:t>
      </w:r>
      <w:r w:rsidRPr="00DA4650">
        <w:rPr>
          <w:rFonts w:cs="David" w:hint="cs"/>
          <w:rtl/>
        </w:rPr>
        <w:t xml:space="preserve">  מדע שיש לו חוקים. </w:t>
      </w:r>
    </w:p>
    <w:p w14:paraId="5C1E6254" w14:textId="77777777" w:rsidR="00DA4650" w:rsidRPr="00DA4650" w:rsidRDefault="00DA4650" w:rsidP="00DA4650">
      <w:pPr>
        <w:bidi/>
        <w:jc w:val="both"/>
        <w:rPr>
          <w:rFonts w:cs="David" w:hint="cs"/>
          <w:rtl/>
        </w:rPr>
      </w:pPr>
    </w:p>
    <w:p w14:paraId="14AF18E5" w14:textId="77777777" w:rsidR="00DA4650" w:rsidRPr="00DA4650" w:rsidRDefault="00DA4650" w:rsidP="00DA4650">
      <w:pPr>
        <w:pStyle w:val="Heading5"/>
        <w:rPr>
          <w:rFonts w:hint="cs"/>
          <w:rtl/>
        </w:rPr>
      </w:pPr>
      <w:r w:rsidRPr="00DA4650">
        <w:rPr>
          <w:rFonts w:hint="cs"/>
          <w:u w:val="single"/>
          <w:rtl/>
        </w:rPr>
        <w:t>שלי יחימוביץ:</w:t>
      </w:r>
    </w:p>
    <w:p w14:paraId="1C5ABDA5" w14:textId="77777777" w:rsidR="00DA4650" w:rsidRPr="00DA4650" w:rsidRDefault="00DA4650" w:rsidP="00DA4650">
      <w:pPr>
        <w:pStyle w:val="Heading5"/>
        <w:rPr>
          <w:rFonts w:hint="cs"/>
          <w:rtl/>
        </w:rPr>
      </w:pPr>
    </w:p>
    <w:p w14:paraId="602A1C1C" w14:textId="77777777" w:rsidR="00DA4650" w:rsidRPr="00DA4650" w:rsidRDefault="00DA4650" w:rsidP="00DA4650">
      <w:pPr>
        <w:bidi/>
        <w:jc w:val="both"/>
        <w:rPr>
          <w:rFonts w:cs="David" w:hint="cs"/>
          <w:rtl/>
        </w:rPr>
      </w:pPr>
      <w:r w:rsidRPr="00DA4650">
        <w:rPr>
          <w:rFonts w:cs="David" w:hint="cs"/>
          <w:rtl/>
        </w:rPr>
        <w:tab/>
        <w:t xml:space="preserve">כלכלה היא לא מדע, היא השקפת עולם. </w:t>
      </w:r>
    </w:p>
    <w:p w14:paraId="4A854EB7" w14:textId="77777777" w:rsidR="00DA4650" w:rsidRPr="00DA4650" w:rsidRDefault="00DA4650" w:rsidP="00DA4650">
      <w:pPr>
        <w:bidi/>
        <w:jc w:val="both"/>
        <w:rPr>
          <w:rFonts w:cs="David" w:hint="cs"/>
          <w:rtl/>
        </w:rPr>
      </w:pPr>
    </w:p>
    <w:p w14:paraId="77299593"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115C131A" w14:textId="77777777" w:rsidR="00DA4650" w:rsidRPr="00DA4650" w:rsidRDefault="00DA4650" w:rsidP="00DA4650">
      <w:pPr>
        <w:bidi/>
        <w:jc w:val="both"/>
        <w:rPr>
          <w:rFonts w:cs="David" w:hint="cs"/>
          <w:u w:val="single"/>
          <w:rtl/>
        </w:rPr>
      </w:pPr>
    </w:p>
    <w:p w14:paraId="1455991A" w14:textId="77777777" w:rsidR="00DA4650" w:rsidRPr="00DA4650" w:rsidRDefault="00DA4650" w:rsidP="00DA4650">
      <w:pPr>
        <w:bidi/>
        <w:ind w:firstLine="567"/>
        <w:jc w:val="both"/>
        <w:rPr>
          <w:rFonts w:cs="David" w:hint="cs"/>
          <w:rtl/>
        </w:rPr>
      </w:pPr>
      <w:r w:rsidRPr="00DA4650">
        <w:rPr>
          <w:rFonts w:cs="David" w:hint="cs"/>
          <w:rtl/>
        </w:rPr>
        <w:t xml:space="preserve">והם חושבים שזה נושא מתחום הפילוסופיה. אז אני מכבד את עמדתם. </w:t>
      </w:r>
    </w:p>
    <w:p w14:paraId="32DF26F4" w14:textId="77777777" w:rsidR="00DA4650" w:rsidRPr="00DA4650" w:rsidRDefault="00DA4650" w:rsidP="00DA4650">
      <w:pPr>
        <w:bidi/>
        <w:jc w:val="both"/>
        <w:rPr>
          <w:rFonts w:cs="David" w:hint="cs"/>
          <w:rtl/>
        </w:rPr>
      </w:pPr>
    </w:p>
    <w:p w14:paraId="35E6346F" w14:textId="77777777" w:rsidR="00DA4650" w:rsidRPr="00DA4650" w:rsidRDefault="00DA4650" w:rsidP="00DA4650">
      <w:pPr>
        <w:pStyle w:val="Heading5"/>
        <w:rPr>
          <w:rFonts w:hint="cs"/>
          <w:rtl/>
        </w:rPr>
      </w:pPr>
      <w:r w:rsidRPr="00DA4650">
        <w:rPr>
          <w:rFonts w:hint="cs"/>
          <w:u w:val="single"/>
          <w:rtl/>
        </w:rPr>
        <w:t>שלי יחימוביץ:</w:t>
      </w:r>
    </w:p>
    <w:p w14:paraId="5B765F56" w14:textId="77777777" w:rsidR="00DA4650" w:rsidRPr="00DA4650" w:rsidRDefault="00DA4650" w:rsidP="00DA4650">
      <w:pPr>
        <w:pStyle w:val="Heading5"/>
        <w:rPr>
          <w:rFonts w:hint="cs"/>
          <w:rtl/>
        </w:rPr>
      </w:pPr>
    </w:p>
    <w:p w14:paraId="67345E5A" w14:textId="77777777" w:rsidR="00DA4650" w:rsidRPr="00DA4650" w:rsidRDefault="00DA4650" w:rsidP="00DA4650">
      <w:pPr>
        <w:bidi/>
        <w:jc w:val="both"/>
        <w:rPr>
          <w:rFonts w:cs="David" w:hint="cs"/>
          <w:rtl/>
        </w:rPr>
      </w:pPr>
      <w:r w:rsidRPr="00DA4650">
        <w:rPr>
          <w:rFonts w:cs="David" w:hint="cs"/>
          <w:rtl/>
        </w:rPr>
        <w:tab/>
        <w:t xml:space="preserve">כלכלה זו דעה פוליטית. </w:t>
      </w:r>
    </w:p>
    <w:p w14:paraId="5F14830D" w14:textId="77777777" w:rsidR="00DA4650" w:rsidRPr="00DA4650" w:rsidRDefault="00DA4650" w:rsidP="00DA4650">
      <w:pPr>
        <w:bidi/>
        <w:jc w:val="both"/>
        <w:rPr>
          <w:rFonts w:cs="David" w:hint="cs"/>
          <w:rtl/>
        </w:rPr>
      </w:pPr>
    </w:p>
    <w:p w14:paraId="30F47A31"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E0075EE" w14:textId="77777777" w:rsidR="00DA4650" w:rsidRPr="00DA4650" w:rsidRDefault="00DA4650" w:rsidP="00DA4650">
      <w:pPr>
        <w:bidi/>
        <w:jc w:val="both"/>
        <w:rPr>
          <w:rFonts w:cs="David" w:hint="cs"/>
          <w:rtl/>
        </w:rPr>
      </w:pPr>
    </w:p>
    <w:p w14:paraId="62B8F3EA" w14:textId="77777777" w:rsidR="00DA4650" w:rsidRPr="00DA4650" w:rsidRDefault="00DA4650" w:rsidP="00DA4650">
      <w:pPr>
        <w:bidi/>
        <w:jc w:val="both"/>
        <w:rPr>
          <w:rFonts w:cs="David" w:hint="cs"/>
          <w:rtl/>
        </w:rPr>
      </w:pPr>
      <w:r w:rsidRPr="00DA4650">
        <w:rPr>
          <w:rFonts w:cs="David" w:hint="cs"/>
          <w:rtl/>
        </w:rPr>
        <w:tab/>
        <w:t xml:space="preserve">חברת הכנסת יחימוביץ, את רשומה בזכות דיבור. את לא יכולה להפריע לו כרגע. </w:t>
      </w:r>
    </w:p>
    <w:p w14:paraId="6C724AA5" w14:textId="77777777" w:rsidR="00DA4650" w:rsidRPr="00DA4650" w:rsidRDefault="00DA4650" w:rsidP="00DA4650">
      <w:pPr>
        <w:bidi/>
        <w:jc w:val="both"/>
        <w:rPr>
          <w:rFonts w:cs="David" w:hint="cs"/>
          <w:rtl/>
        </w:rPr>
      </w:pPr>
    </w:p>
    <w:p w14:paraId="77A698B2"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4D3CCF23" w14:textId="77777777" w:rsidR="00DA4650" w:rsidRPr="00DA4650" w:rsidRDefault="00DA4650" w:rsidP="00DA4650">
      <w:pPr>
        <w:bidi/>
        <w:jc w:val="both"/>
        <w:rPr>
          <w:rFonts w:cs="David" w:hint="cs"/>
          <w:u w:val="single"/>
          <w:rtl/>
        </w:rPr>
      </w:pPr>
    </w:p>
    <w:p w14:paraId="30E34FE7" w14:textId="77777777" w:rsidR="00DA4650" w:rsidRPr="00DA4650" w:rsidRDefault="00DA4650" w:rsidP="00DA4650">
      <w:pPr>
        <w:bidi/>
        <w:ind w:firstLine="567"/>
        <w:jc w:val="both"/>
        <w:rPr>
          <w:rFonts w:cs="David" w:hint="cs"/>
          <w:rtl/>
        </w:rPr>
      </w:pPr>
      <w:r w:rsidRPr="00DA4650">
        <w:rPr>
          <w:rFonts w:cs="David" w:hint="cs"/>
          <w:rtl/>
        </w:rPr>
        <w:t xml:space="preserve">גברתי, מניתי שני הבדלים: האחד הוא הזמן והאחר הוא סכנת התערבות בג"ץ, בעקבות פסיקת בית המשפט העליון. הגורם השלישי הוא הנסיבות האובייקטיביות. אי-אפשר לומר שב-2003, בתוכנית הכלכלית, לא היתה צמיחה שלילית. הנסיבות שהיו בעת העברת הסדרי הפנסיה וההסדרים האחרים שהיו ב-2003 </w:t>
      </w:r>
      <w:r w:rsidRPr="00DA4650">
        <w:rPr>
          <w:rFonts w:cs="David"/>
          <w:rtl/>
        </w:rPr>
        <w:t>–</w:t>
      </w:r>
      <w:r w:rsidRPr="00DA4650">
        <w:rPr>
          <w:rFonts w:cs="David" w:hint="cs"/>
          <w:rtl/>
        </w:rPr>
        <w:t xml:space="preserve">שוב, כל אחד לפי השקפת עולמו, אבל מבחינה אובייקטיבית אפילו הדוברים שכופרים בכלכלה כפי שאנחנו מאמינים בה, קשה להם להתווכח עם נתוני הצמיחה ועם הנתונים המקרו-כלכליים אחרים. </w:t>
      </w:r>
    </w:p>
    <w:p w14:paraId="1B7D10C2" w14:textId="77777777" w:rsidR="00DA4650" w:rsidRPr="00DA4650" w:rsidRDefault="00DA4650" w:rsidP="00DA4650">
      <w:pPr>
        <w:bidi/>
        <w:ind w:firstLine="567"/>
        <w:jc w:val="both"/>
        <w:rPr>
          <w:rFonts w:cs="David" w:hint="cs"/>
          <w:rtl/>
        </w:rPr>
      </w:pPr>
    </w:p>
    <w:p w14:paraId="27F8B307" w14:textId="77777777" w:rsidR="00DA4650" w:rsidRPr="00DA4650" w:rsidRDefault="00DA4650" w:rsidP="00DA4650">
      <w:pPr>
        <w:bidi/>
        <w:ind w:firstLine="567"/>
        <w:jc w:val="both"/>
        <w:rPr>
          <w:rFonts w:cs="David" w:hint="cs"/>
          <w:rtl/>
        </w:rPr>
      </w:pPr>
      <w:r w:rsidRPr="00DA4650">
        <w:rPr>
          <w:rFonts w:cs="David" w:hint="cs"/>
          <w:rtl/>
        </w:rPr>
        <w:t xml:space="preserve">אמש שוחח אתי יושב-ראש הקואליציה, בשעה די מאוחרת. אחרי שהגעתם בתוך הקואליציה לבנות כאלה ואחרות, אני רוצה למר שעמדת האופוזיציה בגדול תהיה כעמדת היועצת המשפטית לכנסת </w:t>
      </w:r>
      <w:r w:rsidRPr="00DA4650">
        <w:rPr>
          <w:rFonts w:cs="David"/>
          <w:rtl/>
        </w:rPr>
        <w:t>–</w:t>
      </w:r>
      <w:r w:rsidRPr="00DA4650">
        <w:rPr>
          <w:rFonts w:cs="David" w:hint="cs"/>
          <w:rtl/>
        </w:rPr>
        <w:t xml:space="preserve"> כמובן, שיכולים להיות שינויים בסעיף כזה או סעיף אחר. כך זה גם לעניין הפיצולים וגם לעניין הוועדות. כלומר, הוועדות הייעודיות הן שיטפלו בחקיקה, והממשלה תעשה טובה לעצמה </w:t>
      </w:r>
      <w:r w:rsidRPr="00DA4650">
        <w:rPr>
          <w:rFonts w:cs="David"/>
          <w:rtl/>
        </w:rPr>
        <w:t>–</w:t>
      </w:r>
      <w:r w:rsidRPr="00DA4650">
        <w:rPr>
          <w:rFonts w:cs="David" w:hint="cs"/>
          <w:rtl/>
        </w:rPr>
        <w:t xml:space="preserve"> אלי עכשיו היא עוד לא מבינה את זה </w:t>
      </w:r>
      <w:r w:rsidRPr="00DA4650">
        <w:rPr>
          <w:rFonts w:cs="David"/>
          <w:rtl/>
        </w:rPr>
        <w:t>–</w:t>
      </w:r>
      <w:r w:rsidRPr="00DA4650">
        <w:rPr>
          <w:rFonts w:cs="David" w:hint="cs"/>
          <w:rtl/>
        </w:rPr>
        <w:t xml:space="preserve"> אם תלך במסלול של סעיף 121 לתקנון. כי בעצם כך היא תוכל גם להעביר תקציב בשקט ברוב קואליציוני מאוד גדול וגם לא להסתכן בכך שתהיה הממשלה הראשונה בהיסטוריה שבג"ץ פסל חוק הסדרים שלה. </w:t>
      </w:r>
    </w:p>
    <w:p w14:paraId="0AF8D123" w14:textId="77777777" w:rsidR="00DA4650" w:rsidRPr="00DA4650" w:rsidRDefault="00DA4650" w:rsidP="00DA4650">
      <w:pPr>
        <w:bidi/>
        <w:jc w:val="both"/>
        <w:rPr>
          <w:rFonts w:cs="David" w:hint="cs"/>
          <w:rtl/>
        </w:rPr>
      </w:pPr>
    </w:p>
    <w:p w14:paraId="067BEB08" w14:textId="77777777" w:rsidR="00DA4650" w:rsidRPr="00DA4650" w:rsidRDefault="00DA4650" w:rsidP="00DA4650">
      <w:pPr>
        <w:bidi/>
        <w:jc w:val="both"/>
        <w:rPr>
          <w:rFonts w:cs="David" w:hint="cs"/>
          <w:rtl/>
        </w:rPr>
      </w:pPr>
      <w:r w:rsidRPr="00DA4650">
        <w:rPr>
          <w:rFonts w:cs="David" w:hint="cs"/>
          <w:rtl/>
        </w:rPr>
        <w:tab/>
        <w:t xml:space="preserve">אני רוצה לסיים במשפט אחד. בשבוע אחד שמענו שמאיימים להדיח יושב-ראש ועדה אחד ויושבת-ראש ועדת אחרת, ואני לא נכנס למידת האמיתות שבשמועות או למידת היכולת לבצע את האיום </w:t>
      </w:r>
      <w:r w:rsidRPr="00DA4650">
        <w:rPr>
          <w:rFonts w:cs="David"/>
          <w:rtl/>
        </w:rPr>
        <w:t>–</w:t>
      </w:r>
      <w:r w:rsidRPr="00DA4650">
        <w:rPr>
          <w:rFonts w:cs="David" w:hint="cs"/>
          <w:rtl/>
        </w:rPr>
        <w:t xml:space="preserve"> לא אכנס לכל הנושאים האלה. אני רק רוצה לומר לממשלה שהיא צריכה מאוד להבין שבניגוד למה שסוברים חלק מהאנשים, בטעות, פרלמנט מבוסס הרבה פחות על איומים והרבה יותר על שכנוע ודיאלוג. למי שלא רוצה לשבור את הראש בקיר אני מציע לאמץ את השיטה השנייה.</w:t>
      </w:r>
    </w:p>
    <w:p w14:paraId="5AF4580A" w14:textId="77777777" w:rsidR="00DA4650" w:rsidRPr="00DA4650" w:rsidRDefault="00DA4650" w:rsidP="00DA4650">
      <w:pPr>
        <w:bidi/>
        <w:jc w:val="both"/>
        <w:rPr>
          <w:rFonts w:cs="David" w:hint="cs"/>
          <w:rtl/>
        </w:rPr>
      </w:pPr>
    </w:p>
    <w:p w14:paraId="6AE25212"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7735F99" w14:textId="77777777" w:rsidR="00DA4650" w:rsidRPr="00DA4650" w:rsidRDefault="00DA4650" w:rsidP="00DA4650">
      <w:pPr>
        <w:bidi/>
        <w:jc w:val="both"/>
        <w:rPr>
          <w:rFonts w:cs="David" w:hint="cs"/>
          <w:rtl/>
        </w:rPr>
      </w:pPr>
    </w:p>
    <w:p w14:paraId="70272926" w14:textId="77777777" w:rsidR="00DA4650" w:rsidRPr="00DA4650" w:rsidRDefault="00DA4650" w:rsidP="00DA4650">
      <w:pPr>
        <w:bidi/>
        <w:jc w:val="both"/>
        <w:rPr>
          <w:rFonts w:cs="David" w:hint="cs"/>
          <w:rtl/>
        </w:rPr>
      </w:pPr>
      <w:r w:rsidRPr="00DA4650">
        <w:rPr>
          <w:rFonts w:cs="David" w:hint="cs"/>
          <w:rtl/>
        </w:rPr>
        <w:tab/>
        <w:t xml:space="preserve">אני מודה לך, חבר הכנסת יצחקי, בבקשה. </w:t>
      </w:r>
    </w:p>
    <w:p w14:paraId="29629C54" w14:textId="77777777" w:rsidR="00DA4650" w:rsidRPr="00DA4650" w:rsidRDefault="00DA4650" w:rsidP="00DA4650">
      <w:pPr>
        <w:bidi/>
        <w:jc w:val="both"/>
        <w:rPr>
          <w:rFonts w:cs="David" w:hint="cs"/>
          <w:rtl/>
        </w:rPr>
      </w:pPr>
    </w:p>
    <w:p w14:paraId="4714105E" w14:textId="77777777" w:rsidR="00DA4650" w:rsidRPr="00DA4650" w:rsidRDefault="00DA4650" w:rsidP="00DA4650">
      <w:pPr>
        <w:pStyle w:val="Heading5"/>
        <w:rPr>
          <w:rFonts w:hint="cs"/>
          <w:rtl/>
        </w:rPr>
      </w:pPr>
      <w:r w:rsidRPr="00DA4650">
        <w:rPr>
          <w:rFonts w:hint="cs"/>
          <w:u w:val="single"/>
          <w:rtl/>
        </w:rPr>
        <w:t>אביגדור יצחקי:</w:t>
      </w:r>
    </w:p>
    <w:p w14:paraId="67C4B56C" w14:textId="77777777" w:rsidR="00DA4650" w:rsidRPr="00DA4650" w:rsidRDefault="00DA4650" w:rsidP="00DA4650">
      <w:pPr>
        <w:pStyle w:val="Heading5"/>
        <w:rPr>
          <w:rFonts w:hint="cs"/>
          <w:rtl/>
        </w:rPr>
      </w:pPr>
    </w:p>
    <w:p w14:paraId="0070D0D2" w14:textId="77777777" w:rsidR="00DA4650" w:rsidRPr="00DA4650" w:rsidRDefault="00DA4650" w:rsidP="00DA4650">
      <w:pPr>
        <w:bidi/>
        <w:jc w:val="both"/>
        <w:rPr>
          <w:rFonts w:cs="David" w:hint="cs"/>
          <w:rtl/>
        </w:rPr>
      </w:pPr>
      <w:r w:rsidRPr="00DA4650">
        <w:rPr>
          <w:rFonts w:cs="David" w:hint="cs"/>
          <w:rtl/>
        </w:rPr>
        <w:tab/>
        <w:t xml:space="preserve">אני חושב שהמציאות של חוק ההסדרים, במהלך השנים מאז הומצא בשנת 1985, היא לא רק תולדה של התעקשות שלטונית כזאת או אחרת. אני רוצה להזכיר לכולם שבשנים האלה היו כמה חילופי שלטון, זה לא נגע למפלגה כזאת או אחרת. פעם העבודה היתה בשלטון, פעם הליכוד היה בשלטון. </w:t>
      </w:r>
    </w:p>
    <w:p w14:paraId="0307C0F0" w14:textId="77777777" w:rsidR="00DA4650" w:rsidRPr="00DA4650" w:rsidRDefault="00DA4650" w:rsidP="00DA4650">
      <w:pPr>
        <w:bidi/>
        <w:jc w:val="both"/>
        <w:rPr>
          <w:rFonts w:cs="David" w:hint="cs"/>
          <w:rtl/>
        </w:rPr>
      </w:pPr>
    </w:p>
    <w:p w14:paraId="5B8176F4" w14:textId="77777777" w:rsidR="00DA4650" w:rsidRPr="00DA4650" w:rsidRDefault="00DA4650" w:rsidP="00DA4650">
      <w:pPr>
        <w:pStyle w:val="Heading5"/>
        <w:rPr>
          <w:rFonts w:hint="cs"/>
          <w:rtl/>
        </w:rPr>
      </w:pPr>
      <w:r w:rsidRPr="00DA4650">
        <w:rPr>
          <w:rFonts w:hint="cs"/>
          <w:u w:val="single"/>
          <w:rtl/>
        </w:rPr>
        <w:t>שלי יחימוביץ:</w:t>
      </w:r>
    </w:p>
    <w:p w14:paraId="10BD43B9" w14:textId="77777777" w:rsidR="00DA4650" w:rsidRPr="00DA4650" w:rsidRDefault="00DA4650" w:rsidP="00DA4650">
      <w:pPr>
        <w:pStyle w:val="Heading5"/>
        <w:rPr>
          <w:rFonts w:hint="cs"/>
          <w:rtl/>
        </w:rPr>
      </w:pPr>
    </w:p>
    <w:p w14:paraId="47DBC99A" w14:textId="77777777" w:rsidR="00DA4650" w:rsidRPr="00DA4650" w:rsidRDefault="00DA4650" w:rsidP="00DA4650">
      <w:pPr>
        <w:bidi/>
        <w:jc w:val="both"/>
        <w:rPr>
          <w:rFonts w:cs="David" w:hint="cs"/>
          <w:rtl/>
        </w:rPr>
      </w:pPr>
      <w:r w:rsidRPr="00DA4650">
        <w:rPr>
          <w:rFonts w:cs="David" w:hint="cs"/>
          <w:rtl/>
        </w:rPr>
        <w:tab/>
        <w:t xml:space="preserve">זה התחיל במפלגת העבודה, צריך לציין. </w:t>
      </w:r>
    </w:p>
    <w:p w14:paraId="55D1F807" w14:textId="77777777" w:rsidR="00DA4650" w:rsidRPr="00DA4650" w:rsidRDefault="00DA4650" w:rsidP="00DA4650">
      <w:pPr>
        <w:bidi/>
        <w:jc w:val="both"/>
        <w:rPr>
          <w:rFonts w:cs="David" w:hint="cs"/>
          <w:rtl/>
        </w:rPr>
      </w:pPr>
    </w:p>
    <w:p w14:paraId="732511A3"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70228609" w14:textId="77777777" w:rsidR="00DA4650" w:rsidRPr="00DA4650" w:rsidRDefault="00DA4650" w:rsidP="00DA4650">
      <w:pPr>
        <w:bidi/>
        <w:jc w:val="both"/>
        <w:rPr>
          <w:rFonts w:cs="David" w:hint="cs"/>
          <w:u w:val="single"/>
          <w:rtl/>
        </w:rPr>
      </w:pPr>
    </w:p>
    <w:p w14:paraId="777CEFCB" w14:textId="77777777" w:rsidR="00DA4650" w:rsidRPr="00DA4650" w:rsidRDefault="00DA4650" w:rsidP="00DA4650">
      <w:pPr>
        <w:bidi/>
        <w:jc w:val="both"/>
        <w:rPr>
          <w:rFonts w:cs="David" w:hint="cs"/>
          <w:rtl/>
        </w:rPr>
      </w:pPr>
      <w:r w:rsidRPr="00DA4650">
        <w:rPr>
          <w:rFonts w:cs="David" w:hint="cs"/>
          <w:rtl/>
        </w:rPr>
        <w:tab/>
        <w:t xml:space="preserve">כמו ההתיישבות היהודית ביהודה ושומרון </w:t>
      </w:r>
      <w:r w:rsidRPr="00DA4650">
        <w:rPr>
          <w:rFonts w:cs="David"/>
          <w:rtl/>
        </w:rPr>
        <w:t>–</w:t>
      </w:r>
      <w:r w:rsidRPr="00DA4650">
        <w:rPr>
          <w:rFonts w:cs="David" w:hint="cs"/>
          <w:rtl/>
        </w:rPr>
        <w:t xml:space="preserve"> אם כבר זכויות. </w:t>
      </w:r>
    </w:p>
    <w:p w14:paraId="0F082793" w14:textId="77777777" w:rsidR="00DA4650" w:rsidRPr="00DA4650" w:rsidRDefault="00DA4650" w:rsidP="00DA4650">
      <w:pPr>
        <w:bidi/>
        <w:jc w:val="both"/>
        <w:rPr>
          <w:rFonts w:cs="David" w:hint="cs"/>
          <w:rtl/>
        </w:rPr>
      </w:pPr>
    </w:p>
    <w:p w14:paraId="46E2EA60"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A4632A7" w14:textId="77777777" w:rsidR="00DA4650" w:rsidRPr="00DA4650" w:rsidRDefault="00DA4650" w:rsidP="00DA4650">
      <w:pPr>
        <w:bidi/>
        <w:jc w:val="both"/>
        <w:rPr>
          <w:rFonts w:cs="David" w:hint="cs"/>
          <w:rtl/>
        </w:rPr>
      </w:pPr>
    </w:p>
    <w:p w14:paraId="4211F8F9" w14:textId="77777777" w:rsidR="00DA4650" w:rsidRPr="00DA4650" w:rsidRDefault="00DA4650" w:rsidP="00DA4650">
      <w:pPr>
        <w:bidi/>
        <w:jc w:val="both"/>
        <w:rPr>
          <w:rFonts w:cs="David" w:hint="cs"/>
          <w:rtl/>
        </w:rPr>
      </w:pPr>
      <w:r w:rsidRPr="00DA4650">
        <w:rPr>
          <w:rFonts w:cs="David" w:hint="cs"/>
          <w:rtl/>
        </w:rPr>
        <w:tab/>
        <w:t xml:space="preserve">חברים. </w:t>
      </w:r>
    </w:p>
    <w:p w14:paraId="46894D29" w14:textId="77777777" w:rsidR="00DA4650" w:rsidRPr="00DA4650" w:rsidRDefault="00DA4650" w:rsidP="00DA4650">
      <w:pPr>
        <w:bidi/>
        <w:jc w:val="both"/>
        <w:rPr>
          <w:rFonts w:cs="David" w:hint="cs"/>
          <w:rtl/>
        </w:rPr>
      </w:pPr>
    </w:p>
    <w:p w14:paraId="1C61FC88" w14:textId="77777777" w:rsidR="00DA4650" w:rsidRPr="00DA4650" w:rsidRDefault="00DA4650" w:rsidP="00DA4650">
      <w:pPr>
        <w:pStyle w:val="Heading5"/>
        <w:rPr>
          <w:rFonts w:hint="cs"/>
          <w:rtl/>
        </w:rPr>
      </w:pPr>
      <w:r w:rsidRPr="00DA4650">
        <w:rPr>
          <w:rFonts w:hint="cs"/>
          <w:u w:val="single"/>
          <w:rtl/>
        </w:rPr>
        <w:t>אביגדור יצחקי:</w:t>
      </w:r>
    </w:p>
    <w:p w14:paraId="7621B0B0" w14:textId="77777777" w:rsidR="00DA4650" w:rsidRPr="00DA4650" w:rsidRDefault="00DA4650" w:rsidP="00DA4650">
      <w:pPr>
        <w:pStyle w:val="Heading5"/>
        <w:rPr>
          <w:rFonts w:hint="cs"/>
          <w:rtl/>
        </w:rPr>
      </w:pPr>
    </w:p>
    <w:p w14:paraId="0584547D" w14:textId="77777777" w:rsidR="00DA4650" w:rsidRPr="00DA4650" w:rsidRDefault="00DA4650" w:rsidP="00DA4650">
      <w:pPr>
        <w:bidi/>
        <w:ind w:firstLine="567"/>
        <w:jc w:val="both"/>
        <w:rPr>
          <w:rFonts w:cs="David" w:hint="cs"/>
          <w:rtl/>
        </w:rPr>
      </w:pPr>
      <w:r w:rsidRPr="00DA4650">
        <w:rPr>
          <w:rFonts w:cs="David" w:hint="cs"/>
          <w:rtl/>
        </w:rPr>
        <w:t xml:space="preserve">אנחנו שנמצאים 21 שנה אחרי כן </w:t>
      </w:r>
      <w:r w:rsidRPr="00DA4650">
        <w:rPr>
          <w:rFonts w:cs="David"/>
          <w:rtl/>
        </w:rPr>
        <w:t>–</w:t>
      </w:r>
      <w:r w:rsidRPr="00DA4650">
        <w:rPr>
          <w:rFonts w:cs="David" w:hint="cs"/>
          <w:rtl/>
        </w:rPr>
        <w:t xml:space="preserve">  לא יומיים או שלושה ימים, ולא שנה או שנתיים. בית המשפט העליון נדרש לסוגיה הזאת רק לאחרונה. למה הוא לא נדרש לה ב-1992 או ב-1997 או ב-1998 אלא דווקא עכשיו? </w:t>
      </w:r>
    </w:p>
    <w:p w14:paraId="40A9FF53" w14:textId="77777777" w:rsidR="00DA4650" w:rsidRPr="00DA4650" w:rsidRDefault="00DA4650" w:rsidP="00DA4650">
      <w:pPr>
        <w:bidi/>
        <w:ind w:firstLine="567"/>
        <w:jc w:val="both"/>
        <w:rPr>
          <w:rFonts w:cs="David" w:hint="cs"/>
          <w:rtl/>
        </w:rPr>
      </w:pPr>
    </w:p>
    <w:p w14:paraId="54B4EAAB" w14:textId="77777777" w:rsidR="00DA4650" w:rsidRPr="00DA4650" w:rsidRDefault="00DA4650" w:rsidP="00DA4650">
      <w:pPr>
        <w:bidi/>
        <w:ind w:firstLine="567"/>
        <w:jc w:val="both"/>
        <w:rPr>
          <w:rFonts w:cs="David" w:hint="cs"/>
          <w:rtl/>
        </w:rPr>
      </w:pPr>
      <w:r w:rsidRPr="00DA4650">
        <w:rPr>
          <w:rFonts w:cs="David" w:hint="cs"/>
          <w:rtl/>
        </w:rPr>
        <w:t xml:space="preserve">יכול להיות שבסופו של דבר התוצאה שאנחנו נמצאים 21 שנה אחרי כן, ועד היום לא טיפלנו בזה נובעת גם מהממשלה. כולם פה משליכים את כל יהבם על זה שיש חוק כזה 21 שנים </w:t>
      </w:r>
      <w:r w:rsidRPr="00DA4650">
        <w:rPr>
          <w:rFonts w:cs="David"/>
          <w:rtl/>
        </w:rPr>
        <w:t>–</w:t>
      </w:r>
      <w:r w:rsidRPr="00DA4650">
        <w:rPr>
          <w:rFonts w:cs="David" w:hint="cs"/>
          <w:rtl/>
        </w:rPr>
        <w:t xml:space="preserve"> וזה נכון, כמי ששירת בממשלה, שיש הרבה נוחיות בחוק ההסדרים הזה, מבחינת הממשלה </w:t>
      </w:r>
      <w:r w:rsidRPr="00DA4650">
        <w:rPr>
          <w:rFonts w:cs="David"/>
          <w:rtl/>
        </w:rPr>
        <w:t>–</w:t>
      </w:r>
      <w:r w:rsidRPr="00DA4650">
        <w:rPr>
          <w:rFonts w:cs="David" w:hint="cs"/>
          <w:rtl/>
        </w:rPr>
        <w:t xml:space="preserve"> אבל אני חושב שזה נוגע גם לכך שהכנסת התנהגה בצורה שהתנהגה במשך כל השנים, ובעצם בסופו של דבר השאירה את הדברים על כנם. </w:t>
      </w:r>
    </w:p>
    <w:p w14:paraId="3B9B81F4" w14:textId="77777777" w:rsidR="00DA4650" w:rsidRPr="00DA4650" w:rsidRDefault="00DA4650" w:rsidP="00DA4650">
      <w:pPr>
        <w:bidi/>
        <w:jc w:val="both"/>
        <w:rPr>
          <w:rFonts w:cs="David" w:hint="cs"/>
          <w:rtl/>
        </w:rPr>
      </w:pPr>
    </w:p>
    <w:p w14:paraId="57D553B1" w14:textId="77777777" w:rsidR="00DA4650" w:rsidRPr="00DA4650" w:rsidRDefault="00DA4650" w:rsidP="00DA4650">
      <w:pPr>
        <w:bidi/>
        <w:ind w:firstLine="567"/>
        <w:jc w:val="both"/>
        <w:rPr>
          <w:rFonts w:cs="David" w:hint="cs"/>
          <w:rtl/>
        </w:rPr>
      </w:pPr>
      <w:r w:rsidRPr="00DA4650">
        <w:rPr>
          <w:rFonts w:cs="David" w:hint="cs"/>
          <w:rtl/>
        </w:rPr>
        <w:t xml:space="preserve">לכן אני חושב שנכון ורלוונטי לדרוש מהממשלה לנקוט הליכי חקיקה נאותים בדברים שהם כבדי משקל, ואני חושב שדווקא כשאתה הולך בדרך רגילה, בהליכי חקיקה רגילים, במקומות שהם מקרי חירום הכנסת יכולה להבין שפעם או פעמיים או שלוש פעמים הממשלה מביאה מקרה חירום, למשל בנושא נפגעי תאונות דרכים, או בנושא חידוש התקנה של נהג חדש. אבל להביא מסכת גדולה של חוקים במסגרת של חירום, ומייד רוצה להסביר את הרציונל מאחורי הכוונה של אוצר מדינת ישראל בעניין הזה </w:t>
      </w:r>
      <w:r w:rsidRPr="00DA4650">
        <w:rPr>
          <w:rFonts w:cs="David"/>
          <w:rtl/>
        </w:rPr>
        <w:t>–</w:t>
      </w:r>
      <w:r w:rsidRPr="00DA4650">
        <w:rPr>
          <w:rFonts w:cs="David" w:hint="cs"/>
          <w:rtl/>
        </w:rPr>
        <w:t xml:space="preserve"> זה לא נכון לדעתי. </w:t>
      </w:r>
    </w:p>
    <w:p w14:paraId="2DF89647" w14:textId="77777777" w:rsidR="00DA4650" w:rsidRPr="00DA4650" w:rsidRDefault="00DA4650" w:rsidP="00DA4650">
      <w:pPr>
        <w:bidi/>
        <w:jc w:val="both"/>
        <w:rPr>
          <w:rFonts w:cs="David" w:hint="cs"/>
          <w:rtl/>
        </w:rPr>
      </w:pPr>
    </w:p>
    <w:p w14:paraId="34A9E7A1" w14:textId="77777777" w:rsidR="00DA4650" w:rsidRPr="00DA4650" w:rsidRDefault="00DA4650" w:rsidP="00DA4650">
      <w:pPr>
        <w:bidi/>
        <w:ind w:firstLine="567"/>
        <w:jc w:val="both"/>
        <w:rPr>
          <w:rFonts w:cs="David" w:hint="cs"/>
          <w:rtl/>
        </w:rPr>
      </w:pPr>
      <w:r w:rsidRPr="00DA4650">
        <w:rPr>
          <w:rFonts w:cs="David" w:hint="cs"/>
          <w:rtl/>
        </w:rPr>
        <w:t xml:space="preserve">צריך לזכור שכשאנחנו מחוקקים חוקים שמביא אותם אוצר מדינת ישראל, הנוהג בכנסת, במשך שנים, הוא כזה שאין ארוחות חינם. אם אתה רוצה להעביר רפורמה, גם אם הדיון נורא מעמיק ונורא רציני, בסופו של כל הדיון המעמיק והרציני הזה יש אינטרסים, שמגיעים מכל הכיוונים ומכל הצדדים. באים חברי הכנסת, כך היה במשך השנים, לא רק היום ואומרים: אדוני שר האוצר, אדוני ראש אגף תקציבים, אם תיתן לי כך וכך, אאפשר לך את הרפורמה הזאת. ואם לא תיתן, לא אאפשר. </w:t>
      </w:r>
    </w:p>
    <w:p w14:paraId="7527CA0D" w14:textId="77777777" w:rsidR="00DA4650" w:rsidRPr="00DA4650" w:rsidRDefault="00DA4650" w:rsidP="00DA4650">
      <w:pPr>
        <w:bidi/>
        <w:jc w:val="both"/>
        <w:rPr>
          <w:rFonts w:cs="David" w:hint="cs"/>
          <w:rtl/>
        </w:rPr>
      </w:pPr>
    </w:p>
    <w:p w14:paraId="127F4844"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38040FC7" w14:textId="77777777" w:rsidR="00DA4650" w:rsidRPr="00DA4650" w:rsidRDefault="00DA4650" w:rsidP="00DA4650">
      <w:pPr>
        <w:bidi/>
        <w:jc w:val="both"/>
        <w:rPr>
          <w:rFonts w:cs="David" w:hint="cs"/>
          <w:rtl/>
        </w:rPr>
      </w:pPr>
    </w:p>
    <w:p w14:paraId="0EDE0C2E" w14:textId="77777777" w:rsidR="00DA4650" w:rsidRPr="00DA4650" w:rsidRDefault="00DA4650" w:rsidP="00DA4650">
      <w:pPr>
        <w:bidi/>
        <w:ind w:firstLine="567"/>
        <w:jc w:val="both"/>
        <w:rPr>
          <w:rFonts w:cs="David" w:hint="cs"/>
          <w:rtl/>
        </w:rPr>
      </w:pPr>
      <w:r w:rsidRPr="00DA4650">
        <w:rPr>
          <w:rFonts w:cs="David" w:hint="cs"/>
          <w:rtl/>
        </w:rPr>
        <w:t>יש הסכמה שאנחנו לא רוצים שזה יהיה היום.</w:t>
      </w:r>
    </w:p>
    <w:p w14:paraId="7785EDBD" w14:textId="77777777" w:rsidR="00DA4650" w:rsidRPr="00DA4650" w:rsidRDefault="00DA4650" w:rsidP="00DA4650">
      <w:pPr>
        <w:bidi/>
        <w:jc w:val="both"/>
        <w:rPr>
          <w:rFonts w:cs="David" w:hint="cs"/>
          <w:rtl/>
        </w:rPr>
      </w:pPr>
    </w:p>
    <w:p w14:paraId="67FE723B" w14:textId="77777777" w:rsidR="00DA4650" w:rsidRPr="00DA4650" w:rsidRDefault="00DA4650" w:rsidP="00DA4650">
      <w:pPr>
        <w:pStyle w:val="Heading5"/>
        <w:rPr>
          <w:rFonts w:hint="cs"/>
          <w:rtl/>
        </w:rPr>
      </w:pPr>
      <w:r w:rsidRPr="00DA4650">
        <w:rPr>
          <w:rFonts w:hint="cs"/>
          <w:u w:val="single"/>
          <w:rtl/>
        </w:rPr>
        <w:t>אביגדור יצחקי:</w:t>
      </w:r>
    </w:p>
    <w:p w14:paraId="277123F7" w14:textId="77777777" w:rsidR="00DA4650" w:rsidRPr="00DA4650" w:rsidRDefault="00DA4650" w:rsidP="00DA4650">
      <w:pPr>
        <w:pStyle w:val="Heading5"/>
        <w:rPr>
          <w:rFonts w:hint="cs"/>
          <w:rtl/>
        </w:rPr>
      </w:pPr>
    </w:p>
    <w:p w14:paraId="3A7D8F1A" w14:textId="77777777" w:rsidR="00DA4650" w:rsidRPr="00DA4650" w:rsidRDefault="00DA4650" w:rsidP="00DA4650">
      <w:pPr>
        <w:bidi/>
        <w:jc w:val="both"/>
        <w:rPr>
          <w:rFonts w:cs="David" w:hint="cs"/>
          <w:rtl/>
        </w:rPr>
      </w:pPr>
      <w:r w:rsidRPr="00DA4650">
        <w:rPr>
          <w:rFonts w:cs="David" w:hint="cs"/>
          <w:rtl/>
        </w:rPr>
        <w:tab/>
        <w:t xml:space="preserve">אסיים. לכן האוצר אומר: אם אני צריך לשלם על כל רפורמה שאני עושה, זה לגיטימי, אבל במקום לשלם את זה בתשלומים זה אחרי זה, כשבסופו של דבר זה יעלה לי הון עתק, אני מעדיף לרכז הכול במקום אחד, ולשלם על זה פעם אחת. אני אומר דברים כהווייתם. מי שכופר בזה לא מבין מה קורה פה. האוצר אומר: במקום לשלם בתשלומים, שיעלו פי מאה, אשלם פעם אחת ואז אגמור את כל מה שאני רוצה להגיש, ובא לציון גואל. מי שאומר שזה לא כך, טועה טעות גדולה. </w:t>
      </w:r>
    </w:p>
    <w:p w14:paraId="7DE7A026" w14:textId="77777777" w:rsidR="00DA4650" w:rsidRPr="00DA4650" w:rsidRDefault="00DA4650" w:rsidP="00DA4650">
      <w:pPr>
        <w:bidi/>
        <w:jc w:val="both"/>
        <w:rPr>
          <w:rFonts w:cs="David" w:hint="cs"/>
          <w:rtl/>
        </w:rPr>
      </w:pPr>
    </w:p>
    <w:p w14:paraId="39F7CB7D" w14:textId="77777777" w:rsidR="00DA4650" w:rsidRPr="00DA4650" w:rsidRDefault="00DA4650" w:rsidP="00DA4650">
      <w:pPr>
        <w:bidi/>
        <w:jc w:val="both"/>
        <w:rPr>
          <w:rFonts w:cs="David" w:hint="cs"/>
          <w:rtl/>
        </w:rPr>
      </w:pPr>
      <w:r w:rsidRPr="00DA4650">
        <w:rPr>
          <w:rFonts w:cs="David" w:hint="cs"/>
          <w:u w:val="single"/>
          <w:rtl/>
        </w:rPr>
        <w:t>אבשלום וילן:</w:t>
      </w:r>
    </w:p>
    <w:p w14:paraId="724653A6" w14:textId="77777777" w:rsidR="00DA4650" w:rsidRPr="00DA4650" w:rsidRDefault="00DA4650" w:rsidP="00DA4650">
      <w:pPr>
        <w:bidi/>
        <w:jc w:val="both"/>
        <w:rPr>
          <w:rFonts w:cs="David" w:hint="cs"/>
          <w:rtl/>
        </w:rPr>
      </w:pPr>
    </w:p>
    <w:p w14:paraId="0F03EDF6" w14:textId="77777777" w:rsidR="00DA4650" w:rsidRPr="00DA4650" w:rsidRDefault="00DA4650" w:rsidP="00DA4650">
      <w:pPr>
        <w:bidi/>
        <w:jc w:val="both"/>
        <w:rPr>
          <w:rFonts w:cs="David" w:hint="cs"/>
          <w:rtl/>
        </w:rPr>
      </w:pPr>
      <w:r w:rsidRPr="00DA4650">
        <w:rPr>
          <w:rFonts w:cs="David" w:hint="cs"/>
          <w:rtl/>
        </w:rPr>
        <w:tab/>
        <w:t xml:space="preserve">זה לא חוקי. </w:t>
      </w:r>
    </w:p>
    <w:p w14:paraId="24CCA426" w14:textId="77777777" w:rsidR="00DA4650" w:rsidRPr="00DA4650" w:rsidRDefault="00DA4650" w:rsidP="00DA4650">
      <w:pPr>
        <w:bidi/>
        <w:jc w:val="both"/>
        <w:rPr>
          <w:rFonts w:cs="David" w:hint="cs"/>
          <w:rtl/>
        </w:rPr>
      </w:pPr>
    </w:p>
    <w:p w14:paraId="59C21EF8" w14:textId="77777777" w:rsidR="00DA4650" w:rsidRPr="00DA4650" w:rsidRDefault="00DA4650" w:rsidP="00DA4650">
      <w:pPr>
        <w:pStyle w:val="Heading5"/>
        <w:rPr>
          <w:rFonts w:hint="cs"/>
          <w:rtl/>
        </w:rPr>
      </w:pPr>
      <w:r w:rsidRPr="00DA4650">
        <w:rPr>
          <w:rFonts w:hint="cs"/>
          <w:u w:val="single"/>
          <w:rtl/>
        </w:rPr>
        <w:t>אביגדור יצחקי:</w:t>
      </w:r>
    </w:p>
    <w:p w14:paraId="072AEFC8" w14:textId="77777777" w:rsidR="00DA4650" w:rsidRPr="00DA4650" w:rsidRDefault="00DA4650" w:rsidP="00DA4650">
      <w:pPr>
        <w:pStyle w:val="Heading5"/>
        <w:rPr>
          <w:rFonts w:hint="cs"/>
          <w:rtl/>
        </w:rPr>
      </w:pPr>
    </w:p>
    <w:p w14:paraId="153D7D69" w14:textId="77777777" w:rsidR="00DA4650" w:rsidRPr="00DA4650" w:rsidRDefault="00DA4650" w:rsidP="00DA4650">
      <w:pPr>
        <w:bidi/>
        <w:jc w:val="both"/>
        <w:rPr>
          <w:rFonts w:cs="David" w:hint="cs"/>
          <w:rtl/>
        </w:rPr>
      </w:pPr>
      <w:r w:rsidRPr="00DA4650">
        <w:rPr>
          <w:rFonts w:cs="David" w:hint="cs"/>
          <w:rtl/>
        </w:rPr>
        <w:tab/>
        <w:t xml:space="preserve">אפשר להגיד שזה לא חוקי, אבל כולנו יודעים שזה מה שקורה. לפני שלושה שבועות היינו צריכים לעשות הסטות של 600 מיליון ש"ח לטובת תקציב הביטחון, ואני נדרשתי להביא 20 מיליון ש"ח לאחיות בתי ספר, על מנת שהכסף יעבור </w:t>
      </w:r>
      <w:r w:rsidRPr="00DA4650">
        <w:rPr>
          <w:rFonts w:cs="David"/>
          <w:rtl/>
        </w:rPr>
        <w:t>–</w:t>
      </w:r>
      <w:r w:rsidRPr="00DA4650">
        <w:rPr>
          <w:rFonts w:cs="David" w:hint="cs"/>
          <w:rtl/>
        </w:rPr>
        <w:t xml:space="preserve"> ואלו כוונות טובות, אגב. </w:t>
      </w:r>
    </w:p>
    <w:p w14:paraId="7300EFFF" w14:textId="77777777" w:rsidR="00DA4650" w:rsidRPr="00DA4650" w:rsidRDefault="00DA4650" w:rsidP="00DA4650">
      <w:pPr>
        <w:bidi/>
        <w:jc w:val="both"/>
        <w:rPr>
          <w:rFonts w:cs="David" w:hint="cs"/>
          <w:rtl/>
        </w:rPr>
      </w:pPr>
    </w:p>
    <w:p w14:paraId="0603F516" w14:textId="77777777" w:rsidR="00DA4650" w:rsidRPr="00DA4650" w:rsidRDefault="00DA4650" w:rsidP="00DA4650">
      <w:pPr>
        <w:bidi/>
        <w:jc w:val="both"/>
        <w:rPr>
          <w:rFonts w:cs="David" w:hint="cs"/>
          <w:rtl/>
        </w:rPr>
      </w:pPr>
      <w:r w:rsidRPr="00DA4650">
        <w:rPr>
          <w:rFonts w:cs="David" w:hint="cs"/>
          <w:u w:val="single"/>
          <w:rtl/>
        </w:rPr>
        <w:t>ראובן ריבלין:</w:t>
      </w:r>
    </w:p>
    <w:p w14:paraId="60DE12C0" w14:textId="77777777" w:rsidR="00DA4650" w:rsidRPr="00DA4650" w:rsidRDefault="00DA4650" w:rsidP="00DA4650">
      <w:pPr>
        <w:bidi/>
        <w:jc w:val="both"/>
        <w:rPr>
          <w:rFonts w:cs="David" w:hint="cs"/>
          <w:rtl/>
        </w:rPr>
      </w:pPr>
    </w:p>
    <w:p w14:paraId="42822DB6" w14:textId="77777777" w:rsidR="00DA4650" w:rsidRPr="00DA4650" w:rsidRDefault="00DA4650" w:rsidP="00DA4650">
      <w:pPr>
        <w:bidi/>
        <w:ind w:firstLine="567"/>
        <w:jc w:val="both"/>
        <w:rPr>
          <w:rFonts w:cs="David" w:hint="cs"/>
          <w:rtl/>
        </w:rPr>
      </w:pPr>
      <w:r w:rsidRPr="00DA4650">
        <w:rPr>
          <w:rFonts w:cs="David" w:hint="cs"/>
          <w:rtl/>
        </w:rPr>
        <w:t xml:space="preserve">לאף אחד לא היה ספק שצריך להעביר 600 מיליון. זו עסקה כשרה. </w:t>
      </w:r>
    </w:p>
    <w:p w14:paraId="1720706B" w14:textId="77777777" w:rsidR="00DA4650" w:rsidRPr="00DA4650" w:rsidRDefault="00DA4650" w:rsidP="00DA4650">
      <w:pPr>
        <w:bidi/>
        <w:jc w:val="both"/>
        <w:rPr>
          <w:rFonts w:cs="David" w:hint="cs"/>
          <w:rtl/>
        </w:rPr>
      </w:pPr>
    </w:p>
    <w:p w14:paraId="52856F6B" w14:textId="77777777" w:rsidR="00DA4650" w:rsidRPr="00DA4650" w:rsidRDefault="00DA4650" w:rsidP="00DA4650">
      <w:pPr>
        <w:pStyle w:val="Heading5"/>
        <w:rPr>
          <w:rFonts w:hint="cs"/>
          <w:rtl/>
        </w:rPr>
      </w:pPr>
      <w:r w:rsidRPr="00DA4650">
        <w:rPr>
          <w:rFonts w:hint="cs"/>
          <w:u w:val="single"/>
          <w:rtl/>
        </w:rPr>
        <w:t>אביגדור יצחקי:</w:t>
      </w:r>
    </w:p>
    <w:p w14:paraId="64103EB3" w14:textId="77777777" w:rsidR="00DA4650" w:rsidRPr="00DA4650" w:rsidRDefault="00DA4650" w:rsidP="00DA4650">
      <w:pPr>
        <w:pStyle w:val="Heading5"/>
        <w:rPr>
          <w:rFonts w:hint="cs"/>
          <w:rtl/>
        </w:rPr>
      </w:pPr>
    </w:p>
    <w:p w14:paraId="5E424945" w14:textId="77777777" w:rsidR="00DA4650" w:rsidRPr="00DA4650" w:rsidRDefault="00DA4650" w:rsidP="00DA4650">
      <w:pPr>
        <w:bidi/>
        <w:jc w:val="both"/>
        <w:rPr>
          <w:rFonts w:cs="David" w:hint="cs"/>
          <w:rtl/>
        </w:rPr>
      </w:pPr>
      <w:r w:rsidRPr="00DA4650">
        <w:rPr>
          <w:rFonts w:cs="David" w:hint="cs"/>
          <w:rtl/>
        </w:rPr>
        <w:tab/>
        <w:t xml:space="preserve">זה  לא משנה. העובדה היא שזה כפוף לעסקה, זה כבר לא טוב. לא משנה אם היא ראויה או לא ראויה. לעניין שלושת השבועות, </w:t>
      </w:r>
    </w:p>
    <w:p w14:paraId="3001B9A7" w14:textId="77777777" w:rsidR="00DA4650" w:rsidRPr="00DA4650" w:rsidRDefault="00DA4650" w:rsidP="00DA4650">
      <w:pPr>
        <w:bidi/>
        <w:jc w:val="both"/>
        <w:rPr>
          <w:rFonts w:cs="David" w:hint="cs"/>
          <w:rtl/>
        </w:rPr>
      </w:pPr>
    </w:p>
    <w:p w14:paraId="4D3C107C"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14515691" w14:textId="77777777" w:rsidR="00DA4650" w:rsidRPr="00DA4650" w:rsidRDefault="00DA4650" w:rsidP="00DA4650">
      <w:pPr>
        <w:bidi/>
        <w:jc w:val="both"/>
        <w:rPr>
          <w:rFonts w:cs="David" w:hint="cs"/>
          <w:u w:val="single"/>
          <w:rtl/>
        </w:rPr>
      </w:pPr>
    </w:p>
    <w:p w14:paraId="0F72B346" w14:textId="77777777" w:rsidR="00DA4650" w:rsidRPr="00DA4650" w:rsidRDefault="00DA4650" w:rsidP="00DA4650">
      <w:pPr>
        <w:bidi/>
        <w:jc w:val="both"/>
        <w:rPr>
          <w:rFonts w:cs="David" w:hint="cs"/>
          <w:rtl/>
        </w:rPr>
      </w:pPr>
      <w:r w:rsidRPr="00DA4650">
        <w:rPr>
          <w:rFonts w:cs="David" w:hint="cs"/>
          <w:rtl/>
        </w:rPr>
        <w:tab/>
      </w:r>
    </w:p>
    <w:p w14:paraId="3E54398E" w14:textId="77777777" w:rsidR="00DA4650" w:rsidRPr="00DA4650" w:rsidRDefault="00DA4650" w:rsidP="00DA4650">
      <w:pPr>
        <w:bidi/>
        <w:ind w:firstLine="567"/>
        <w:jc w:val="both"/>
        <w:rPr>
          <w:rFonts w:cs="David" w:hint="cs"/>
          <w:rtl/>
        </w:rPr>
      </w:pPr>
      <w:r w:rsidRPr="00DA4650">
        <w:rPr>
          <w:rFonts w:cs="David" w:hint="cs"/>
          <w:rtl/>
        </w:rPr>
        <w:t>שבועיים.</w:t>
      </w:r>
    </w:p>
    <w:p w14:paraId="4030CE1C" w14:textId="77777777" w:rsidR="00DA4650" w:rsidRPr="00DA4650" w:rsidRDefault="00DA4650" w:rsidP="00DA4650">
      <w:pPr>
        <w:bidi/>
        <w:ind w:firstLine="567"/>
        <w:jc w:val="both"/>
        <w:rPr>
          <w:rFonts w:cs="David" w:hint="cs"/>
          <w:rtl/>
        </w:rPr>
      </w:pPr>
    </w:p>
    <w:p w14:paraId="2B5FD3A0" w14:textId="77777777" w:rsidR="00DA4650" w:rsidRPr="00DA4650" w:rsidRDefault="00DA4650" w:rsidP="00DA4650">
      <w:pPr>
        <w:pStyle w:val="Heading5"/>
        <w:rPr>
          <w:rFonts w:hint="cs"/>
          <w:rtl/>
        </w:rPr>
      </w:pPr>
      <w:r w:rsidRPr="00DA4650">
        <w:rPr>
          <w:rFonts w:hint="cs"/>
          <w:u w:val="single"/>
          <w:rtl/>
        </w:rPr>
        <w:t>אביגדור יצחקי:</w:t>
      </w:r>
    </w:p>
    <w:p w14:paraId="16467798" w14:textId="77777777" w:rsidR="00DA4650" w:rsidRPr="00DA4650" w:rsidRDefault="00DA4650" w:rsidP="00DA4650">
      <w:pPr>
        <w:pStyle w:val="Heading5"/>
        <w:rPr>
          <w:rFonts w:hint="cs"/>
          <w:rtl/>
        </w:rPr>
      </w:pPr>
    </w:p>
    <w:p w14:paraId="2866CD39" w14:textId="77777777" w:rsidR="00DA4650" w:rsidRPr="00DA4650" w:rsidRDefault="00DA4650" w:rsidP="00DA4650">
      <w:pPr>
        <w:bidi/>
        <w:ind w:firstLine="567"/>
        <w:jc w:val="both"/>
        <w:rPr>
          <w:rFonts w:cs="David" w:hint="cs"/>
          <w:rtl/>
        </w:rPr>
      </w:pPr>
      <w:r w:rsidRPr="00DA4650">
        <w:rPr>
          <w:rFonts w:cs="David" w:hint="cs"/>
          <w:rtl/>
        </w:rPr>
        <w:tab/>
      </w:r>
    </w:p>
    <w:p w14:paraId="0ADBD6BB" w14:textId="77777777" w:rsidR="00DA4650" w:rsidRPr="00DA4650" w:rsidRDefault="00DA4650" w:rsidP="00DA4650">
      <w:pPr>
        <w:bidi/>
        <w:ind w:firstLine="567"/>
        <w:jc w:val="both"/>
        <w:rPr>
          <w:rFonts w:cs="David" w:hint="cs"/>
          <w:rtl/>
        </w:rPr>
      </w:pPr>
      <w:r w:rsidRPr="00DA4650">
        <w:rPr>
          <w:rFonts w:cs="David" w:hint="cs"/>
          <w:rtl/>
        </w:rPr>
        <w:t xml:space="preserve">אני מוכרח לומר: הרי כשחוק ההסדרים עבר היו חודשיים.  מי שיצר את המצב הזה </w:t>
      </w:r>
      <w:r w:rsidRPr="00DA4650">
        <w:rPr>
          <w:rFonts w:cs="David"/>
          <w:rtl/>
        </w:rPr>
        <w:t>–</w:t>
      </w:r>
      <w:r w:rsidRPr="00DA4650">
        <w:rPr>
          <w:rFonts w:cs="David" w:hint="cs"/>
          <w:rtl/>
        </w:rPr>
        <w:t xml:space="preserve"> היום יש רק שלושה שבועות. </w:t>
      </w:r>
    </w:p>
    <w:p w14:paraId="2EC9814D" w14:textId="77777777" w:rsidR="00DA4650" w:rsidRPr="00DA4650" w:rsidRDefault="00DA4650" w:rsidP="00DA4650">
      <w:pPr>
        <w:bidi/>
        <w:jc w:val="both"/>
        <w:rPr>
          <w:rFonts w:cs="David" w:hint="cs"/>
          <w:rtl/>
        </w:rPr>
      </w:pPr>
    </w:p>
    <w:p w14:paraId="037237C0"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4FD16CE2" w14:textId="77777777" w:rsidR="00DA4650" w:rsidRPr="00DA4650" w:rsidRDefault="00DA4650" w:rsidP="00DA4650">
      <w:pPr>
        <w:bidi/>
        <w:jc w:val="both"/>
        <w:rPr>
          <w:rFonts w:cs="David" w:hint="cs"/>
          <w:u w:val="single"/>
          <w:rtl/>
        </w:rPr>
      </w:pPr>
    </w:p>
    <w:p w14:paraId="304AF36B" w14:textId="77777777" w:rsidR="00DA4650" w:rsidRPr="00DA4650" w:rsidRDefault="00DA4650" w:rsidP="00DA4650">
      <w:pPr>
        <w:bidi/>
        <w:jc w:val="both"/>
        <w:rPr>
          <w:rFonts w:cs="David" w:hint="cs"/>
          <w:rtl/>
        </w:rPr>
      </w:pPr>
      <w:r w:rsidRPr="00DA4650">
        <w:rPr>
          <w:rFonts w:cs="David" w:hint="cs"/>
          <w:rtl/>
        </w:rPr>
        <w:tab/>
        <w:t xml:space="preserve">מי יצר את זה? </w:t>
      </w:r>
    </w:p>
    <w:p w14:paraId="46691721" w14:textId="77777777" w:rsidR="00DA4650" w:rsidRPr="00DA4650" w:rsidRDefault="00DA4650" w:rsidP="00DA4650">
      <w:pPr>
        <w:bidi/>
        <w:jc w:val="both"/>
        <w:rPr>
          <w:rFonts w:cs="David" w:hint="cs"/>
          <w:rtl/>
        </w:rPr>
      </w:pPr>
    </w:p>
    <w:p w14:paraId="48A91CDD" w14:textId="77777777" w:rsidR="00DA4650" w:rsidRPr="00DA4650" w:rsidRDefault="00DA4650" w:rsidP="00DA4650">
      <w:pPr>
        <w:pStyle w:val="Heading5"/>
        <w:rPr>
          <w:rFonts w:hint="cs"/>
          <w:rtl/>
        </w:rPr>
      </w:pPr>
      <w:r w:rsidRPr="00DA4650">
        <w:rPr>
          <w:rFonts w:hint="cs"/>
          <w:u w:val="single"/>
          <w:rtl/>
        </w:rPr>
        <w:t>אביגדור יצחקי:</w:t>
      </w:r>
    </w:p>
    <w:p w14:paraId="1AC515E4" w14:textId="77777777" w:rsidR="00DA4650" w:rsidRPr="00DA4650" w:rsidRDefault="00DA4650" w:rsidP="00DA4650">
      <w:pPr>
        <w:pStyle w:val="Heading5"/>
        <w:rPr>
          <w:rFonts w:hint="cs"/>
          <w:rtl/>
        </w:rPr>
      </w:pPr>
    </w:p>
    <w:p w14:paraId="15E589DF" w14:textId="77777777" w:rsidR="00DA4650" w:rsidRPr="00DA4650" w:rsidRDefault="00DA4650" w:rsidP="00DA4650">
      <w:pPr>
        <w:bidi/>
        <w:jc w:val="both"/>
        <w:rPr>
          <w:rFonts w:cs="David" w:hint="cs"/>
          <w:rtl/>
        </w:rPr>
      </w:pPr>
      <w:r w:rsidRPr="00DA4650">
        <w:rPr>
          <w:rFonts w:cs="David" w:hint="cs"/>
          <w:rtl/>
        </w:rPr>
        <w:tab/>
        <w:t xml:space="preserve">יושבים בחדר שניים שיצרו את המצב הזה. רק הם יצרו את המצב הזה, לא אף אחד אחר. </w:t>
      </w:r>
    </w:p>
    <w:p w14:paraId="21E6F2C6" w14:textId="77777777" w:rsidR="00DA4650" w:rsidRPr="00DA4650" w:rsidRDefault="00DA4650" w:rsidP="00DA4650">
      <w:pPr>
        <w:bidi/>
        <w:jc w:val="both"/>
        <w:rPr>
          <w:rFonts w:cs="David" w:hint="cs"/>
          <w:rtl/>
        </w:rPr>
      </w:pPr>
    </w:p>
    <w:p w14:paraId="33FC69B3"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756FD4B6" w14:textId="77777777" w:rsidR="00DA4650" w:rsidRPr="00DA4650" w:rsidRDefault="00DA4650" w:rsidP="00DA4650">
      <w:pPr>
        <w:bidi/>
        <w:jc w:val="both"/>
        <w:rPr>
          <w:rFonts w:cs="David" w:hint="cs"/>
          <w:u w:val="single"/>
          <w:rtl/>
        </w:rPr>
      </w:pPr>
    </w:p>
    <w:p w14:paraId="5E403E68" w14:textId="77777777" w:rsidR="00DA4650" w:rsidRPr="00DA4650" w:rsidRDefault="00DA4650" w:rsidP="00DA4650">
      <w:pPr>
        <w:bidi/>
        <w:jc w:val="both"/>
        <w:rPr>
          <w:rFonts w:cs="David" w:hint="cs"/>
          <w:rtl/>
        </w:rPr>
      </w:pPr>
      <w:r w:rsidRPr="00DA4650">
        <w:rPr>
          <w:rFonts w:cs="David" w:hint="cs"/>
          <w:rtl/>
        </w:rPr>
        <w:tab/>
        <w:t>מי?</w:t>
      </w:r>
    </w:p>
    <w:p w14:paraId="61A6F206" w14:textId="77777777" w:rsidR="00DA4650" w:rsidRPr="00DA4650" w:rsidRDefault="00DA4650" w:rsidP="00DA4650">
      <w:pPr>
        <w:bidi/>
        <w:jc w:val="both"/>
        <w:rPr>
          <w:rFonts w:cs="David" w:hint="cs"/>
          <w:rtl/>
        </w:rPr>
      </w:pPr>
    </w:p>
    <w:p w14:paraId="5C9FACA4" w14:textId="77777777" w:rsidR="00DA4650" w:rsidRPr="00DA4650" w:rsidRDefault="00DA4650" w:rsidP="00DA4650">
      <w:pPr>
        <w:pStyle w:val="Heading5"/>
        <w:rPr>
          <w:rFonts w:hint="cs"/>
          <w:rtl/>
        </w:rPr>
      </w:pPr>
      <w:r w:rsidRPr="00DA4650">
        <w:rPr>
          <w:rFonts w:hint="cs"/>
          <w:u w:val="single"/>
          <w:rtl/>
        </w:rPr>
        <w:t>אביגדור יצחקי:</w:t>
      </w:r>
    </w:p>
    <w:p w14:paraId="74AEEEF5" w14:textId="77777777" w:rsidR="00DA4650" w:rsidRPr="00DA4650" w:rsidRDefault="00DA4650" w:rsidP="00DA4650">
      <w:pPr>
        <w:pStyle w:val="Heading5"/>
        <w:rPr>
          <w:rFonts w:hint="cs"/>
          <w:rtl/>
        </w:rPr>
      </w:pPr>
    </w:p>
    <w:p w14:paraId="761235F8" w14:textId="77777777" w:rsidR="00DA4650" w:rsidRPr="00DA4650" w:rsidRDefault="00DA4650" w:rsidP="00DA4650">
      <w:pPr>
        <w:bidi/>
        <w:jc w:val="both"/>
        <w:rPr>
          <w:rFonts w:cs="David" w:hint="cs"/>
          <w:rtl/>
        </w:rPr>
      </w:pPr>
      <w:r w:rsidRPr="00DA4650">
        <w:rPr>
          <w:rFonts w:cs="David" w:hint="cs"/>
          <w:rtl/>
        </w:rPr>
        <w:tab/>
        <w:t xml:space="preserve">יושבת-ראש ועדת הכנסת ויושב-ראש הקואליציה. </w:t>
      </w:r>
    </w:p>
    <w:p w14:paraId="33AD6CCC" w14:textId="77777777" w:rsidR="00DA4650" w:rsidRPr="00DA4650" w:rsidRDefault="00DA4650" w:rsidP="00DA4650">
      <w:pPr>
        <w:bidi/>
        <w:jc w:val="both"/>
        <w:rPr>
          <w:rFonts w:cs="David" w:hint="cs"/>
          <w:rtl/>
        </w:rPr>
      </w:pPr>
    </w:p>
    <w:p w14:paraId="1F3391C6"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86C0D3B" w14:textId="77777777" w:rsidR="00DA4650" w:rsidRPr="00DA4650" w:rsidRDefault="00DA4650" w:rsidP="00DA4650">
      <w:pPr>
        <w:bidi/>
        <w:jc w:val="both"/>
        <w:rPr>
          <w:rFonts w:cs="David" w:hint="cs"/>
          <w:rtl/>
        </w:rPr>
      </w:pPr>
    </w:p>
    <w:p w14:paraId="04446209" w14:textId="77777777" w:rsidR="00DA4650" w:rsidRPr="00DA4650" w:rsidRDefault="00DA4650" w:rsidP="00DA4650">
      <w:pPr>
        <w:bidi/>
        <w:ind w:firstLine="567"/>
        <w:jc w:val="both"/>
        <w:rPr>
          <w:rFonts w:cs="David" w:hint="cs"/>
          <w:rtl/>
        </w:rPr>
      </w:pPr>
      <w:r w:rsidRPr="00DA4650">
        <w:rPr>
          <w:rFonts w:cs="David" w:hint="cs"/>
          <w:rtl/>
        </w:rPr>
        <w:t xml:space="preserve">יושב-ראש הקואליציה ויושבת ראש ועדת הכנסת הם האשמים במשיכת הזמן. </w:t>
      </w:r>
    </w:p>
    <w:p w14:paraId="4E719F54" w14:textId="77777777" w:rsidR="00DA4650" w:rsidRPr="00DA4650" w:rsidRDefault="00DA4650" w:rsidP="00DA4650">
      <w:pPr>
        <w:pStyle w:val="Heading5"/>
        <w:rPr>
          <w:rFonts w:hint="cs"/>
          <w:u w:val="single"/>
          <w:rtl/>
        </w:rPr>
      </w:pPr>
    </w:p>
    <w:p w14:paraId="77FA2BDC" w14:textId="77777777" w:rsidR="00DA4650" w:rsidRPr="00DA4650" w:rsidRDefault="00DA4650" w:rsidP="00DA4650">
      <w:pPr>
        <w:pStyle w:val="Heading5"/>
        <w:rPr>
          <w:rFonts w:hint="cs"/>
          <w:rtl/>
        </w:rPr>
      </w:pPr>
      <w:r w:rsidRPr="00DA4650">
        <w:rPr>
          <w:rFonts w:hint="cs"/>
          <w:u w:val="single"/>
          <w:rtl/>
        </w:rPr>
        <w:t>אביגדור יצחקי:</w:t>
      </w:r>
    </w:p>
    <w:p w14:paraId="537188AA" w14:textId="77777777" w:rsidR="00DA4650" w:rsidRPr="00DA4650" w:rsidRDefault="00DA4650" w:rsidP="00DA4650">
      <w:pPr>
        <w:pStyle w:val="Heading5"/>
        <w:rPr>
          <w:rFonts w:hint="cs"/>
          <w:rtl/>
        </w:rPr>
      </w:pPr>
    </w:p>
    <w:p w14:paraId="4594B168" w14:textId="77777777" w:rsidR="00DA4650" w:rsidRPr="00DA4650" w:rsidRDefault="00DA4650" w:rsidP="00DA4650">
      <w:pPr>
        <w:bidi/>
        <w:ind w:firstLine="567"/>
        <w:jc w:val="both"/>
        <w:rPr>
          <w:rFonts w:cs="David" w:hint="cs"/>
          <w:rtl/>
        </w:rPr>
      </w:pPr>
      <w:r w:rsidRPr="00DA4650">
        <w:rPr>
          <w:rFonts w:cs="David" w:hint="cs"/>
          <w:rtl/>
        </w:rPr>
        <w:t xml:space="preserve">עשינו א זה מטעמים שאני לא רוצה לפרט, והם לא חשובים. </w:t>
      </w:r>
    </w:p>
    <w:p w14:paraId="7466BFD7" w14:textId="77777777" w:rsidR="00DA4650" w:rsidRPr="00DA4650" w:rsidRDefault="00DA4650" w:rsidP="00DA4650">
      <w:pPr>
        <w:bidi/>
        <w:jc w:val="both"/>
        <w:rPr>
          <w:rFonts w:cs="David" w:hint="cs"/>
          <w:rtl/>
        </w:rPr>
      </w:pPr>
    </w:p>
    <w:p w14:paraId="24DA8BE0" w14:textId="77777777" w:rsidR="00DA4650" w:rsidRPr="00DA4650" w:rsidRDefault="00DA4650" w:rsidP="00DA4650">
      <w:pPr>
        <w:bidi/>
        <w:jc w:val="both"/>
        <w:rPr>
          <w:rFonts w:cs="David" w:hint="cs"/>
          <w:rtl/>
        </w:rPr>
      </w:pPr>
      <w:r w:rsidRPr="00DA4650">
        <w:rPr>
          <w:rFonts w:cs="David" w:hint="cs"/>
          <w:u w:val="single"/>
          <w:rtl/>
        </w:rPr>
        <w:t>אבשלום וילן:</w:t>
      </w:r>
    </w:p>
    <w:p w14:paraId="6F34D216" w14:textId="77777777" w:rsidR="00DA4650" w:rsidRPr="00DA4650" w:rsidRDefault="00DA4650" w:rsidP="00DA4650">
      <w:pPr>
        <w:bidi/>
        <w:jc w:val="both"/>
        <w:rPr>
          <w:rFonts w:cs="David" w:hint="cs"/>
          <w:rtl/>
        </w:rPr>
      </w:pPr>
    </w:p>
    <w:p w14:paraId="586C7B4B" w14:textId="77777777" w:rsidR="00DA4650" w:rsidRPr="00DA4650" w:rsidRDefault="00DA4650" w:rsidP="00DA4650">
      <w:pPr>
        <w:bidi/>
        <w:jc w:val="both"/>
        <w:rPr>
          <w:rFonts w:cs="David" w:hint="cs"/>
          <w:rtl/>
        </w:rPr>
      </w:pPr>
      <w:r w:rsidRPr="00DA4650">
        <w:rPr>
          <w:rFonts w:cs="David" w:hint="cs"/>
          <w:rtl/>
        </w:rPr>
        <w:tab/>
        <w:t xml:space="preserve">נשמע מעניין. </w:t>
      </w:r>
    </w:p>
    <w:p w14:paraId="54C2DC43" w14:textId="77777777" w:rsidR="00DA4650" w:rsidRPr="00DA4650" w:rsidRDefault="00DA4650" w:rsidP="00DA4650">
      <w:pPr>
        <w:bidi/>
        <w:jc w:val="both"/>
        <w:rPr>
          <w:rFonts w:cs="David" w:hint="cs"/>
          <w:rtl/>
        </w:rPr>
      </w:pPr>
    </w:p>
    <w:p w14:paraId="5288E562" w14:textId="77777777" w:rsidR="00DA4650" w:rsidRPr="00DA4650" w:rsidRDefault="00DA4650" w:rsidP="00DA4650">
      <w:pPr>
        <w:pStyle w:val="Heading5"/>
        <w:rPr>
          <w:rFonts w:hint="cs"/>
          <w:rtl/>
        </w:rPr>
      </w:pPr>
      <w:r w:rsidRPr="00DA4650">
        <w:rPr>
          <w:rFonts w:hint="cs"/>
          <w:u w:val="single"/>
          <w:rtl/>
        </w:rPr>
        <w:t>אביגדור יצחקי:</w:t>
      </w:r>
    </w:p>
    <w:p w14:paraId="68D4C1C8" w14:textId="77777777" w:rsidR="00DA4650" w:rsidRPr="00DA4650" w:rsidRDefault="00DA4650" w:rsidP="00DA4650">
      <w:pPr>
        <w:pStyle w:val="Heading5"/>
        <w:rPr>
          <w:rFonts w:hint="cs"/>
          <w:rtl/>
        </w:rPr>
      </w:pPr>
    </w:p>
    <w:p w14:paraId="451B060C" w14:textId="77777777" w:rsidR="00DA4650" w:rsidRPr="00DA4650" w:rsidRDefault="00DA4650" w:rsidP="00DA4650">
      <w:pPr>
        <w:bidi/>
        <w:jc w:val="both"/>
        <w:rPr>
          <w:rFonts w:cs="David" w:hint="cs"/>
          <w:rtl/>
        </w:rPr>
      </w:pPr>
      <w:r w:rsidRPr="00DA4650">
        <w:rPr>
          <w:rFonts w:cs="David" w:hint="cs"/>
          <w:rtl/>
        </w:rPr>
        <w:tab/>
        <w:t xml:space="preserve">כמי שצרו את המצב הזה, לומר היום שנשארו רק שבועיים, </w:t>
      </w:r>
    </w:p>
    <w:p w14:paraId="38C3E5E2" w14:textId="77777777" w:rsidR="00DA4650" w:rsidRPr="00DA4650" w:rsidRDefault="00DA4650" w:rsidP="00DA4650">
      <w:pPr>
        <w:bidi/>
        <w:jc w:val="both"/>
        <w:rPr>
          <w:rFonts w:cs="David" w:hint="cs"/>
          <w:rtl/>
        </w:rPr>
      </w:pPr>
    </w:p>
    <w:p w14:paraId="4E56DBAD"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75366E1C" w14:textId="77777777" w:rsidR="00DA4650" w:rsidRPr="00DA4650" w:rsidRDefault="00DA4650" w:rsidP="00DA4650">
      <w:pPr>
        <w:bidi/>
        <w:jc w:val="both"/>
        <w:rPr>
          <w:rFonts w:cs="David" w:hint="cs"/>
          <w:u w:val="single"/>
          <w:rtl/>
        </w:rPr>
      </w:pPr>
    </w:p>
    <w:p w14:paraId="442B2873" w14:textId="77777777" w:rsidR="00DA4650" w:rsidRPr="00DA4650" w:rsidRDefault="00DA4650" w:rsidP="00DA4650">
      <w:pPr>
        <w:bidi/>
        <w:jc w:val="both"/>
        <w:rPr>
          <w:rFonts w:cs="David" w:hint="cs"/>
          <w:rtl/>
        </w:rPr>
      </w:pPr>
      <w:r w:rsidRPr="00DA4650">
        <w:rPr>
          <w:rFonts w:cs="David" w:hint="cs"/>
          <w:rtl/>
        </w:rPr>
        <w:tab/>
        <w:t xml:space="preserve">אני אמרתי את זה. </w:t>
      </w:r>
    </w:p>
    <w:p w14:paraId="46BB9C6B" w14:textId="77777777" w:rsidR="00DA4650" w:rsidRPr="00DA4650" w:rsidRDefault="00DA4650" w:rsidP="00DA4650">
      <w:pPr>
        <w:bidi/>
        <w:jc w:val="both"/>
        <w:rPr>
          <w:rFonts w:cs="David" w:hint="cs"/>
          <w:rtl/>
        </w:rPr>
      </w:pPr>
    </w:p>
    <w:p w14:paraId="266C8A24" w14:textId="77777777" w:rsidR="00DA4650" w:rsidRPr="00DA4650" w:rsidRDefault="00DA4650" w:rsidP="00DA4650">
      <w:pPr>
        <w:pStyle w:val="Heading5"/>
        <w:rPr>
          <w:rFonts w:hint="cs"/>
          <w:rtl/>
        </w:rPr>
      </w:pPr>
      <w:r w:rsidRPr="00DA4650">
        <w:rPr>
          <w:rFonts w:hint="cs"/>
          <w:u w:val="single"/>
          <w:rtl/>
        </w:rPr>
        <w:t>אביגדור יצחקי:</w:t>
      </w:r>
    </w:p>
    <w:p w14:paraId="2CFC55AE" w14:textId="77777777" w:rsidR="00DA4650" w:rsidRPr="00DA4650" w:rsidRDefault="00DA4650" w:rsidP="00DA4650">
      <w:pPr>
        <w:pStyle w:val="Heading5"/>
        <w:rPr>
          <w:rFonts w:hint="cs"/>
          <w:rtl/>
        </w:rPr>
      </w:pPr>
    </w:p>
    <w:p w14:paraId="676FBC71" w14:textId="77777777" w:rsidR="00DA4650" w:rsidRPr="00DA4650" w:rsidRDefault="00DA4650" w:rsidP="00DA4650">
      <w:pPr>
        <w:bidi/>
        <w:jc w:val="both"/>
        <w:rPr>
          <w:rFonts w:cs="David" w:hint="cs"/>
          <w:rtl/>
        </w:rPr>
      </w:pPr>
      <w:r w:rsidRPr="00DA4650">
        <w:rPr>
          <w:rFonts w:cs="David" w:hint="cs"/>
          <w:rtl/>
        </w:rPr>
        <w:tab/>
        <w:t xml:space="preserve">זה כמו שרצח את אביו ואמו וביקש הקלה בעונש כי הוא יתום. </w:t>
      </w:r>
    </w:p>
    <w:p w14:paraId="449D18C9" w14:textId="77777777" w:rsidR="00DA4650" w:rsidRPr="00DA4650" w:rsidRDefault="00DA4650" w:rsidP="00DA4650">
      <w:pPr>
        <w:bidi/>
        <w:jc w:val="both"/>
        <w:rPr>
          <w:rFonts w:cs="David" w:hint="cs"/>
          <w:rtl/>
        </w:rPr>
      </w:pPr>
    </w:p>
    <w:p w14:paraId="59CCB9C6"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1DFFCA35" w14:textId="77777777" w:rsidR="00DA4650" w:rsidRPr="00DA4650" w:rsidRDefault="00DA4650" w:rsidP="00DA4650">
      <w:pPr>
        <w:bidi/>
        <w:jc w:val="both"/>
        <w:rPr>
          <w:rFonts w:cs="David" w:hint="cs"/>
          <w:rtl/>
        </w:rPr>
      </w:pPr>
    </w:p>
    <w:p w14:paraId="78FD0E98" w14:textId="77777777" w:rsidR="00DA4650" w:rsidRPr="00DA4650" w:rsidRDefault="00DA4650" w:rsidP="00DA4650">
      <w:pPr>
        <w:bidi/>
        <w:jc w:val="both"/>
        <w:rPr>
          <w:rFonts w:cs="David" w:hint="cs"/>
          <w:rtl/>
        </w:rPr>
      </w:pPr>
      <w:r w:rsidRPr="00DA4650">
        <w:rPr>
          <w:rFonts w:cs="David" w:hint="cs"/>
          <w:rtl/>
        </w:rPr>
        <w:tab/>
        <w:t xml:space="preserve">חברים. </w:t>
      </w:r>
    </w:p>
    <w:p w14:paraId="1F25D807" w14:textId="77777777" w:rsidR="00DA4650" w:rsidRPr="00DA4650" w:rsidRDefault="00DA4650" w:rsidP="00DA4650">
      <w:pPr>
        <w:bidi/>
        <w:jc w:val="both"/>
        <w:rPr>
          <w:rFonts w:cs="David" w:hint="cs"/>
          <w:rtl/>
        </w:rPr>
      </w:pPr>
    </w:p>
    <w:p w14:paraId="09DD534C" w14:textId="77777777" w:rsidR="00DA4650" w:rsidRPr="00DA4650" w:rsidRDefault="00DA4650" w:rsidP="00DA4650">
      <w:pPr>
        <w:pStyle w:val="Heading5"/>
        <w:rPr>
          <w:rFonts w:hint="cs"/>
          <w:rtl/>
        </w:rPr>
      </w:pPr>
      <w:r w:rsidRPr="00DA4650">
        <w:rPr>
          <w:rFonts w:hint="cs"/>
          <w:u w:val="single"/>
          <w:rtl/>
        </w:rPr>
        <w:t>אביגדור יצחקי:</w:t>
      </w:r>
    </w:p>
    <w:p w14:paraId="0AD13A6B" w14:textId="77777777" w:rsidR="00DA4650" w:rsidRPr="00DA4650" w:rsidRDefault="00DA4650" w:rsidP="00DA4650">
      <w:pPr>
        <w:pStyle w:val="Heading5"/>
        <w:rPr>
          <w:rFonts w:hint="cs"/>
          <w:rtl/>
        </w:rPr>
      </w:pPr>
    </w:p>
    <w:p w14:paraId="17BACA01" w14:textId="77777777" w:rsidR="00DA4650" w:rsidRPr="00DA4650" w:rsidRDefault="00DA4650" w:rsidP="00DA4650">
      <w:pPr>
        <w:bidi/>
        <w:jc w:val="both"/>
        <w:rPr>
          <w:rFonts w:cs="David" w:hint="cs"/>
          <w:rtl/>
        </w:rPr>
      </w:pPr>
      <w:r w:rsidRPr="00DA4650">
        <w:rPr>
          <w:rFonts w:cs="David" w:hint="cs"/>
          <w:rtl/>
        </w:rPr>
        <w:tab/>
        <w:t xml:space="preserve"> אני מסכים בצורה שאינה משתמעת לשתי פנים שבהחלט לוח הזמנים בעייתי מאוד. אני מציע שנשקול את העניין הזה במהלך היום, עד מחר, כדי לראות איך פותרים את בעיית לוח הזמנים הזאת. אצטרך את עזרת החברים.</w:t>
      </w:r>
    </w:p>
    <w:p w14:paraId="73E44580" w14:textId="77777777" w:rsidR="00DA4650" w:rsidRPr="00DA4650" w:rsidRDefault="00DA4650" w:rsidP="00DA4650">
      <w:pPr>
        <w:bidi/>
        <w:jc w:val="both"/>
        <w:rPr>
          <w:rFonts w:cs="David" w:hint="cs"/>
          <w:rtl/>
        </w:rPr>
      </w:pPr>
    </w:p>
    <w:p w14:paraId="174B4819" w14:textId="77777777" w:rsidR="00DA4650" w:rsidRPr="00DA4650" w:rsidRDefault="00DA4650" w:rsidP="00DA4650">
      <w:pPr>
        <w:bidi/>
        <w:ind w:firstLine="567"/>
        <w:jc w:val="both"/>
        <w:rPr>
          <w:rFonts w:cs="David" w:hint="cs"/>
          <w:rtl/>
        </w:rPr>
      </w:pPr>
      <w:r w:rsidRPr="00DA4650">
        <w:rPr>
          <w:rFonts w:cs="David" w:hint="cs"/>
          <w:rtl/>
        </w:rPr>
        <w:t xml:space="preserve">לא הייתי רוצה בשום אופן לתת לממשלה לעשות עוד טעות ולמשוך את חוק התקציב וחוק ההסדרים בצורה כזאת או אחרת, ולדחות אותו מעבר ל-31 בדצמבר. </w:t>
      </w:r>
    </w:p>
    <w:p w14:paraId="3E199FA7" w14:textId="77777777" w:rsidR="00DA4650" w:rsidRPr="00DA4650" w:rsidRDefault="00DA4650" w:rsidP="00DA4650">
      <w:pPr>
        <w:bidi/>
        <w:jc w:val="both"/>
        <w:rPr>
          <w:rFonts w:cs="David" w:hint="cs"/>
          <w:rtl/>
        </w:rPr>
      </w:pPr>
    </w:p>
    <w:p w14:paraId="780EA8D3" w14:textId="77777777" w:rsidR="00DA4650" w:rsidRPr="00DA4650" w:rsidRDefault="00DA4650" w:rsidP="00DA4650">
      <w:pPr>
        <w:bidi/>
        <w:jc w:val="both"/>
        <w:rPr>
          <w:rFonts w:cs="David" w:hint="cs"/>
          <w:u w:val="single"/>
          <w:rtl/>
        </w:rPr>
      </w:pPr>
      <w:r w:rsidRPr="00DA4650">
        <w:rPr>
          <w:rFonts w:cs="David" w:hint="cs"/>
          <w:u w:val="single"/>
          <w:rtl/>
        </w:rPr>
        <w:t>גדעון סער:</w:t>
      </w:r>
    </w:p>
    <w:p w14:paraId="656F9AB7" w14:textId="77777777" w:rsidR="00DA4650" w:rsidRPr="00DA4650" w:rsidRDefault="00DA4650" w:rsidP="00DA4650">
      <w:pPr>
        <w:bidi/>
        <w:jc w:val="both"/>
        <w:rPr>
          <w:rFonts w:cs="David" w:hint="cs"/>
          <w:u w:val="single"/>
          <w:rtl/>
        </w:rPr>
      </w:pPr>
    </w:p>
    <w:p w14:paraId="058F4643" w14:textId="77777777" w:rsidR="00DA4650" w:rsidRPr="00DA4650" w:rsidRDefault="00DA4650" w:rsidP="00DA4650">
      <w:pPr>
        <w:bidi/>
        <w:jc w:val="both"/>
        <w:rPr>
          <w:rFonts w:cs="David" w:hint="cs"/>
          <w:rtl/>
        </w:rPr>
      </w:pPr>
      <w:r w:rsidRPr="00DA4650">
        <w:rPr>
          <w:rFonts w:cs="David" w:hint="cs"/>
          <w:rtl/>
        </w:rPr>
        <w:tab/>
        <w:t xml:space="preserve">הם צריכים למשוך רק אחד מהם. </w:t>
      </w:r>
    </w:p>
    <w:p w14:paraId="64871B68" w14:textId="77777777" w:rsidR="00DA4650" w:rsidRPr="00DA4650" w:rsidRDefault="00DA4650" w:rsidP="00DA4650">
      <w:pPr>
        <w:bidi/>
        <w:jc w:val="both"/>
        <w:rPr>
          <w:rFonts w:cs="David" w:hint="cs"/>
          <w:rtl/>
        </w:rPr>
      </w:pPr>
    </w:p>
    <w:p w14:paraId="2E333EEC" w14:textId="77777777" w:rsidR="00DA4650" w:rsidRPr="00DA4650" w:rsidRDefault="00DA4650" w:rsidP="00DA4650">
      <w:pPr>
        <w:pStyle w:val="Heading5"/>
        <w:rPr>
          <w:rFonts w:hint="cs"/>
          <w:rtl/>
        </w:rPr>
      </w:pPr>
      <w:r w:rsidRPr="00DA4650">
        <w:rPr>
          <w:rFonts w:hint="cs"/>
          <w:u w:val="single"/>
          <w:rtl/>
        </w:rPr>
        <w:t>אביגדור יצחקי:</w:t>
      </w:r>
    </w:p>
    <w:p w14:paraId="7F01AAEA" w14:textId="77777777" w:rsidR="00DA4650" w:rsidRPr="00DA4650" w:rsidRDefault="00DA4650" w:rsidP="00DA4650">
      <w:pPr>
        <w:pStyle w:val="Heading5"/>
        <w:rPr>
          <w:rFonts w:hint="cs"/>
          <w:rtl/>
        </w:rPr>
      </w:pPr>
    </w:p>
    <w:p w14:paraId="7E06C246" w14:textId="77777777" w:rsidR="00DA4650" w:rsidRPr="00DA4650" w:rsidRDefault="00DA4650" w:rsidP="00DA4650">
      <w:pPr>
        <w:bidi/>
        <w:jc w:val="both"/>
        <w:rPr>
          <w:rFonts w:cs="David" w:hint="cs"/>
          <w:rtl/>
        </w:rPr>
      </w:pPr>
      <w:r w:rsidRPr="00DA4650">
        <w:rPr>
          <w:rFonts w:cs="David" w:hint="cs"/>
          <w:rtl/>
        </w:rPr>
        <w:tab/>
        <w:t xml:space="preserve">רגע, גדעון. אני חושב שאסור לנו חברי הכנסת לאפשר שתקציב מדינת ישראל לא יעבור ב-31 בדצמבר. זה לא נכון לאומית, זה לא נכון בין-לאומית, זה לא נכון כלכלית. אנחנו חייבים להביא אותו. אני רק אומר שכשאמרו לי שלא יהיה תקציב ב-31 בדצמבר, אמרתי: תקציב יהיה. </w:t>
      </w:r>
    </w:p>
    <w:p w14:paraId="6457ED97" w14:textId="77777777" w:rsidR="00DA4650" w:rsidRPr="00DA4650" w:rsidRDefault="00DA4650" w:rsidP="00DA4650">
      <w:pPr>
        <w:bidi/>
        <w:jc w:val="both"/>
        <w:rPr>
          <w:rFonts w:cs="David" w:hint="cs"/>
          <w:rtl/>
        </w:rPr>
      </w:pPr>
    </w:p>
    <w:p w14:paraId="1C42A4EE" w14:textId="77777777" w:rsidR="00DA4650" w:rsidRPr="00DA4650" w:rsidRDefault="00DA4650" w:rsidP="00DA4650">
      <w:pPr>
        <w:bidi/>
        <w:ind w:firstLine="567"/>
        <w:jc w:val="both"/>
        <w:rPr>
          <w:rFonts w:cs="David" w:hint="cs"/>
          <w:rtl/>
        </w:rPr>
      </w:pPr>
      <w:r w:rsidRPr="00DA4650">
        <w:rPr>
          <w:rFonts w:cs="David" w:hint="cs"/>
          <w:rtl/>
        </w:rPr>
        <w:t xml:space="preserve">אני רוצה להגיע לנושא המרכזי שאני רוצה לדבר עליו: חובת ההוכחה היא לא רק על הממשלה אלא גם על הכנסת. כשאומרים "דיון מעמיק", גברתי היועצת המשפטית וגברתי היושבת-ראש, צריך שיהיה לזה גם סד של זמנים. אי-אפשר שהדברים יגלגלו לאורך שנים ושום דבר לא יצא מזה. </w:t>
      </w:r>
    </w:p>
    <w:p w14:paraId="43BE0797" w14:textId="77777777" w:rsidR="00DA4650" w:rsidRPr="00DA4650" w:rsidRDefault="00DA4650" w:rsidP="00DA4650">
      <w:pPr>
        <w:bidi/>
        <w:jc w:val="both"/>
        <w:rPr>
          <w:rFonts w:cs="David" w:hint="cs"/>
          <w:rtl/>
        </w:rPr>
      </w:pPr>
    </w:p>
    <w:p w14:paraId="6C36107B"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1233CB6" w14:textId="77777777" w:rsidR="00DA4650" w:rsidRPr="00DA4650" w:rsidRDefault="00DA4650" w:rsidP="00DA4650">
      <w:pPr>
        <w:bidi/>
        <w:jc w:val="both"/>
        <w:rPr>
          <w:rFonts w:cs="David" w:hint="cs"/>
          <w:rtl/>
        </w:rPr>
      </w:pPr>
    </w:p>
    <w:p w14:paraId="6FDD0009" w14:textId="77777777" w:rsidR="00DA4650" w:rsidRPr="00DA4650" w:rsidRDefault="00DA4650" w:rsidP="00DA4650">
      <w:pPr>
        <w:bidi/>
        <w:ind w:firstLine="567"/>
        <w:jc w:val="both"/>
        <w:rPr>
          <w:rFonts w:cs="David" w:hint="cs"/>
          <w:rtl/>
        </w:rPr>
      </w:pPr>
      <w:r w:rsidRPr="00DA4650">
        <w:rPr>
          <w:rFonts w:cs="David" w:hint="cs"/>
          <w:rtl/>
        </w:rPr>
        <w:t xml:space="preserve">מאה אחוז. </w:t>
      </w:r>
    </w:p>
    <w:p w14:paraId="0C574518" w14:textId="77777777" w:rsidR="00DA4650" w:rsidRPr="00DA4650" w:rsidRDefault="00DA4650" w:rsidP="00DA4650">
      <w:pPr>
        <w:bidi/>
        <w:jc w:val="both"/>
        <w:rPr>
          <w:rFonts w:cs="David" w:hint="cs"/>
          <w:rtl/>
        </w:rPr>
      </w:pPr>
    </w:p>
    <w:p w14:paraId="0B026BE2" w14:textId="77777777" w:rsidR="00DA4650" w:rsidRPr="00DA4650" w:rsidRDefault="00DA4650" w:rsidP="00DA4650">
      <w:pPr>
        <w:pStyle w:val="Heading5"/>
        <w:rPr>
          <w:rFonts w:hint="cs"/>
          <w:rtl/>
        </w:rPr>
      </w:pPr>
      <w:r w:rsidRPr="00DA4650">
        <w:rPr>
          <w:rFonts w:hint="cs"/>
          <w:u w:val="single"/>
          <w:rtl/>
        </w:rPr>
        <w:t>אביגדור יצחקי:</w:t>
      </w:r>
    </w:p>
    <w:p w14:paraId="76F17F7C" w14:textId="77777777" w:rsidR="00DA4650" w:rsidRPr="00DA4650" w:rsidRDefault="00DA4650" w:rsidP="00DA4650">
      <w:pPr>
        <w:pStyle w:val="Heading5"/>
        <w:rPr>
          <w:rFonts w:hint="cs"/>
          <w:rtl/>
        </w:rPr>
      </w:pPr>
    </w:p>
    <w:p w14:paraId="29B4B5B4" w14:textId="77777777" w:rsidR="00DA4650" w:rsidRPr="00DA4650" w:rsidRDefault="00DA4650" w:rsidP="00DA4650">
      <w:pPr>
        <w:bidi/>
        <w:jc w:val="both"/>
        <w:rPr>
          <w:rFonts w:cs="David" w:hint="cs"/>
          <w:rtl/>
        </w:rPr>
      </w:pPr>
      <w:r w:rsidRPr="00DA4650">
        <w:rPr>
          <w:rFonts w:cs="David" w:hint="cs"/>
          <w:rtl/>
        </w:rPr>
        <w:tab/>
        <w:t xml:space="preserve">בסד הזמנים הזה, אם הכנסת תחליט שהנושא לא ראוי, היא תוריד מסדר יומה ולא תעשה כל מיני תרגילים כדי לתת את זה פה ולתת את זה ושם ובסוף לדחות ולדחות. יכול להיות שאנחנו צריכים לבוא בהצעה לממשלת ישראל, ומייד אתייחס להצעה של הוועדה. לבוא בהצעה  עם סד זמנים מאוד ברור, שאומר שתקציב עובר עד 31 בדצמבר, ולכל השאר </w:t>
      </w:r>
      <w:r w:rsidRPr="00DA4650">
        <w:rPr>
          <w:rFonts w:cs="David"/>
          <w:rtl/>
        </w:rPr>
        <w:t>–</w:t>
      </w:r>
      <w:r w:rsidRPr="00DA4650">
        <w:rPr>
          <w:rFonts w:cs="David" w:hint="cs"/>
          <w:rtl/>
        </w:rPr>
        <w:t xml:space="preserve"> לא הרפורמות </w:t>
      </w:r>
      <w:r w:rsidRPr="00DA4650">
        <w:rPr>
          <w:rFonts w:cs="David"/>
          <w:rtl/>
        </w:rPr>
        <w:t>–</w:t>
      </w:r>
      <w:r w:rsidRPr="00DA4650">
        <w:rPr>
          <w:rFonts w:cs="David" w:hint="cs"/>
          <w:rtl/>
        </w:rPr>
        <w:t xml:space="preserve"> לכל השאר אנחנו נותנים תאריך וכולנו עומדים בו עד אחד. אין דבר כזה שמישהו לא מעביר בתאריך הזה.</w:t>
      </w:r>
    </w:p>
    <w:p w14:paraId="14AB8566" w14:textId="77777777" w:rsidR="00DA4650" w:rsidRPr="00DA4650" w:rsidRDefault="00DA4650" w:rsidP="00DA4650">
      <w:pPr>
        <w:bidi/>
        <w:jc w:val="both"/>
        <w:rPr>
          <w:rFonts w:cs="David" w:hint="cs"/>
          <w:rtl/>
        </w:rPr>
      </w:pPr>
    </w:p>
    <w:p w14:paraId="132946B7"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318A97D9" w14:textId="77777777" w:rsidR="00DA4650" w:rsidRPr="00DA4650" w:rsidRDefault="00DA4650" w:rsidP="00DA4650">
      <w:pPr>
        <w:bidi/>
        <w:jc w:val="both"/>
        <w:rPr>
          <w:rFonts w:cs="David" w:hint="cs"/>
          <w:rtl/>
        </w:rPr>
      </w:pPr>
    </w:p>
    <w:p w14:paraId="2CF0309B" w14:textId="77777777" w:rsidR="00DA4650" w:rsidRPr="00DA4650" w:rsidRDefault="00DA4650" w:rsidP="00DA4650">
      <w:pPr>
        <w:bidi/>
        <w:ind w:firstLine="567"/>
        <w:jc w:val="both"/>
        <w:rPr>
          <w:rFonts w:cs="David" w:hint="cs"/>
          <w:rtl/>
        </w:rPr>
      </w:pPr>
      <w:r w:rsidRPr="00DA4650">
        <w:rPr>
          <w:rFonts w:cs="David" w:hint="cs"/>
          <w:rtl/>
        </w:rPr>
        <w:t xml:space="preserve">שוחחתי עם יושבי-ראש הוועדות, ויש הסכמה שלהם להתכנס למסגרת כזאת. </w:t>
      </w:r>
    </w:p>
    <w:p w14:paraId="15857CCF" w14:textId="77777777" w:rsidR="00DA4650" w:rsidRPr="00DA4650" w:rsidRDefault="00DA4650" w:rsidP="00DA4650">
      <w:pPr>
        <w:bidi/>
        <w:jc w:val="both"/>
        <w:rPr>
          <w:rFonts w:cs="David" w:hint="cs"/>
          <w:rtl/>
        </w:rPr>
      </w:pPr>
    </w:p>
    <w:p w14:paraId="3D11C427" w14:textId="77777777" w:rsidR="00DA4650" w:rsidRPr="00DA4650" w:rsidRDefault="00DA4650" w:rsidP="00DA4650">
      <w:pPr>
        <w:pStyle w:val="Heading5"/>
        <w:rPr>
          <w:rFonts w:hint="cs"/>
          <w:rtl/>
        </w:rPr>
      </w:pPr>
      <w:r w:rsidRPr="00DA4650">
        <w:rPr>
          <w:rFonts w:hint="cs"/>
          <w:u w:val="single"/>
          <w:rtl/>
        </w:rPr>
        <w:t>אביגדור יצחקי:</w:t>
      </w:r>
    </w:p>
    <w:p w14:paraId="6D9ED36C" w14:textId="77777777" w:rsidR="00DA4650" w:rsidRPr="00DA4650" w:rsidRDefault="00DA4650" w:rsidP="00DA4650">
      <w:pPr>
        <w:pStyle w:val="Heading5"/>
        <w:rPr>
          <w:rFonts w:hint="cs"/>
          <w:rtl/>
        </w:rPr>
      </w:pPr>
    </w:p>
    <w:p w14:paraId="0121CC7A" w14:textId="77777777" w:rsidR="00DA4650" w:rsidRPr="00DA4650" w:rsidRDefault="00DA4650" w:rsidP="00DA4650">
      <w:pPr>
        <w:bidi/>
        <w:jc w:val="both"/>
        <w:rPr>
          <w:rFonts w:cs="David" w:hint="cs"/>
          <w:rtl/>
        </w:rPr>
      </w:pPr>
      <w:r w:rsidRPr="00DA4650">
        <w:rPr>
          <w:rFonts w:cs="David" w:hint="cs"/>
          <w:rtl/>
        </w:rPr>
        <w:tab/>
        <w:t xml:space="preserve">בסדר. לעצם עניין. לגבי חוק ההסדרים ל-2008, צריך להביא לכך שתוקם ועדה, ולא צריך ישר לבטל או לחוקק וכו'. ליום העיון  הגיעו התותחים הכי גדולים, כדי להביע את דעתם על חוק ההסדרים. היו כמה חברים שהיה להם ניסיון כשרי אוצר בעבר, והם הציעו הצעות קונסטרוקטיביות אמיתיות איך לטפל בחוק ההסדרים. אני חושב שצריך לבחון את כל ההצעות, להקים ועדה בכל זמן שיידרש, אבל עד למועד הגשת תקציב 2008 </w:t>
      </w:r>
      <w:r w:rsidRPr="00DA4650">
        <w:rPr>
          <w:rFonts w:cs="David"/>
          <w:rtl/>
        </w:rPr>
        <w:t>–</w:t>
      </w:r>
      <w:r w:rsidRPr="00DA4650">
        <w:rPr>
          <w:rFonts w:cs="David" w:hint="cs"/>
          <w:rtl/>
        </w:rPr>
        <w:t xml:space="preserve"> ולדעתי עוד הרבה לפני כן, כי אחת ההצעות היא שאת חוק ההסדרים צריך להגיש ב-30 ביוני, ואת הצעת התקציב צריך לשים באוקטובר, על-פי החוק. כך שיש מספיק זמן לדון בחוק ההסדרים, במשך חצי שנה, ואת התקציב צריך להשלים בחודשיים. </w:t>
      </w:r>
    </w:p>
    <w:p w14:paraId="08AE09B7" w14:textId="77777777" w:rsidR="00DA4650" w:rsidRPr="00DA4650" w:rsidRDefault="00DA4650" w:rsidP="00DA4650">
      <w:pPr>
        <w:bidi/>
        <w:jc w:val="both"/>
        <w:rPr>
          <w:rFonts w:cs="David" w:hint="cs"/>
          <w:rtl/>
        </w:rPr>
      </w:pPr>
    </w:p>
    <w:p w14:paraId="17B75719" w14:textId="77777777" w:rsidR="00DA4650" w:rsidRPr="00DA4650" w:rsidRDefault="00DA4650" w:rsidP="00DA4650">
      <w:pPr>
        <w:bidi/>
        <w:ind w:firstLine="567"/>
        <w:jc w:val="both"/>
        <w:rPr>
          <w:rFonts w:cs="David" w:hint="cs"/>
          <w:rtl/>
        </w:rPr>
      </w:pPr>
      <w:r w:rsidRPr="00DA4650">
        <w:rPr>
          <w:rFonts w:cs="David" w:hint="cs"/>
          <w:rtl/>
        </w:rPr>
        <w:t xml:space="preserve">יכול להיות שההצעה טובה, יכול להיות שלא, אני לא יודע כרגע. אבל בוועדה הזאת צריכים להשתת גם נציגי הממשלה. זו לא צריכה להיות ועדה פרלמנטרית בלבד. תוך ארבעה חודשים לכל היותר צריך להביא את זה לדיון בוועדת הכנסת, והיא תביא את זה למליאה במהירות האפשרית, וכל זה ייגמר עד 31 במאי או עד 15 ביוני, על מנת שבשנת 2008 נתנהל כמו שצריך. </w:t>
      </w:r>
    </w:p>
    <w:p w14:paraId="6F95201A" w14:textId="77777777" w:rsidR="00DA4650" w:rsidRPr="00DA4650" w:rsidRDefault="00DA4650" w:rsidP="00DA4650">
      <w:pPr>
        <w:bidi/>
        <w:jc w:val="both"/>
        <w:rPr>
          <w:rFonts w:cs="David" w:hint="cs"/>
          <w:rtl/>
        </w:rPr>
      </w:pPr>
    </w:p>
    <w:p w14:paraId="46FD689D" w14:textId="77777777" w:rsidR="00DA4650" w:rsidRPr="00DA4650" w:rsidRDefault="00DA4650" w:rsidP="00DA4650">
      <w:pPr>
        <w:bidi/>
        <w:ind w:firstLine="567"/>
        <w:jc w:val="both"/>
        <w:rPr>
          <w:rFonts w:cs="David" w:hint="cs"/>
          <w:rtl/>
        </w:rPr>
      </w:pPr>
      <w:r w:rsidRPr="00DA4650">
        <w:rPr>
          <w:rFonts w:cs="David" w:hint="cs"/>
          <w:rtl/>
        </w:rPr>
        <w:t xml:space="preserve">אני רק מציע לחברי הכנסת: מאחר שלקראת 2008 אנחנו נוקטים גישה אחרת כלפי חוק ההסדרים, בהסכמת כולנו וגם בהסכמת הממשלה, לדעתי </w:t>
      </w:r>
      <w:r w:rsidRPr="00DA4650">
        <w:rPr>
          <w:rFonts w:cs="David"/>
          <w:rtl/>
        </w:rPr>
        <w:t>–</w:t>
      </w:r>
      <w:r w:rsidRPr="00DA4650">
        <w:rPr>
          <w:rFonts w:cs="David" w:hint="cs"/>
          <w:rtl/>
        </w:rPr>
        <w:t xml:space="preserve"> אני מציע להיות קצת יותר טולרנטיים ב-2007, כדי לסיים את העניין בצורה מכובדת. זה לא עניין של קואליציה ולא של אופוזיציה. הרי אם אבו ואני נשב, נסכים על 85% מהחוקים </w:t>
      </w:r>
      <w:r w:rsidRPr="00DA4650">
        <w:rPr>
          <w:rFonts w:cs="David"/>
          <w:rtl/>
        </w:rPr>
        <w:t>–</w:t>
      </w:r>
      <w:r w:rsidRPr="00DA4650">
        <w:rPr>
          <w:rFonts w:cs="David" w:hint="cs"/>
          <w:rtl/>
        </w:rPr>
        <w:t xml:space="preserve"> אם הם טובים או לא טובים. </w:t>
      </w:r>
    </w:p>
    <w:p w14:paraId="02A32522" w14:textId="77777777" w:rsidR="00DA4650" w:rsidRPr="00DA4650" w:rsidRDefault="00DA4650" w:rsidP="00DA4650">
      <w:pPr>
        <w:bidi/>
        <w:jc w:val="both"/>
        <w:rPr>
          <w:rFonts w:cs="David" w:hint="cs"/>
          <w:rtl/>
        </w:rPr>
      </w:pPr>
    </w:p>
    <w:p w14:paraId="47D43183" w14:textId="77777777" w:rsidR="00DA4650" w:rsidRPr="00DA4650" w:rsidRDefault="00DA4650" w:rsidP="00DA4650">
      <w:pPr>
        <w:bidi/>
        <w:jc w:val="both"/>
        <w:rPr>
          <w:rFonts w:cs="David" w:hint="cs"/>
          <w:rtl/>
        </w:rPr>
      </w:pPr>
      <w:r w:rsidRPr="00DA4650">
        <w:rPr>
          <w:rFonts w:cs="David" w:hint="cs"/>
          <w:u w:val="single"/>
          <w:rtl/>
        </w:rPr>
        <w:t>אבשלום וילן:</w:t>
      </w:r>
    </w:p>
    <w:p w14:paraId="327C5638" w14:textId="77777777" w:rsidR="00DA4650" w:rsidRPr="00DA4650" w:rsidRDefault="00DA4650" w:rsidP="00DA4650">
      <w:pPr>
        <w:bidi/>
        <w:jc w:val="both"/>
        <w:rPr>
          <w:rFonts w:cs="David" w:hint="cs"/>
          <w:rtl/>
        </w:rPr>
      </w:pPr>
    </w:p>
    <w:p w14:paraId="670474D6" w14:textId="77777777" w:rsidR="00DA4650" w:rsidRPr="00DA4650" w:rsidRDefault="00DA4650" w:rsidP="00DA4650">
      <w:pPr>
        <w:bidi/>
        <w:jc w:val="both"/>
        <w:rPr>
          <w:rFonts w:cs="David" w:hint="cs"/>
          <w:rtl/>
        </w:rPr>
      </w:pPr>
      <w:r w:rsidRPr="00DA4650">
        <w:rPr>
          <w:rFonts w:cs="David" w:hint="cs"/>
          <w:rtl/>
        </w:rPr>
        <w:tab/>
        <w:t xml:space="preserve">80%, זה גם טוב. </w:t>
      </w:r>
    </w:p>
    <w:p w14:paraId="3103356C" w14:textId="77777777" w:rsidR="00DA4650" w:rsidRPr="00DA4650" w:rsidRDefault="00DA4650" w:rsidP="00DA4650">
      <w:pPr>
        <w:bidi/>
        <w:jc w:val="both"/>
        <w:rPr>
          <w:rFonts w:cs="David" w:hint="cs"/>
          <w:rtl/>
        </w:rPr>
      </w:pPr>
    </w:p>
    <w:p w14:paraId="6325377D" w14:textId="77777777" w:rsidR="00DA4650" w:rsidRPr="00DA4650" w:rsidRDefault="00DA4650" w:rsidP="00DA4650">
      <w:pPr>
        <w:pStyle w:val="Heading5"/>
        <w:rPr>
          <w:rFonts w:hint="cs"/>
          <w:rtl/>
        </w:rPr>
      </w:pPr>
      <w:r w:rsidRPr="00DA4650">
        <w:rPr>
          <w:rFonts w:hint="cs"/>
          <w:u w:val="single"/>
          <w:rtl/>
        </w:rPr>
        <w:t>אביגדור יצחקי:</w:t>
      </w:r>
    </w:p>
    <w:p w14:paraId="25CEACA6" w14:textId="77777777" w:rsidR="00DA4650" w:rsidRPr="00DA4650" w:rsidRDefault="00DA4650" w:rsidP="00DA4650">
      <w:pPr>
        <w:pStyle w:val="Heading5"/>
        <w:rPr>
          <w:rFonts w:hint="cs"/>
          <w:rtl/>
        </w:rPr>
      </w:pPr>
    </w:p>
    <w:p w14:paraId="04C227E9" w14:textId="77777777" w:rsidR="00DA4650" w:rsidRPr="00DA4650" w:rsidRDefault="00DA4650" w:rsidP="00DA4650">
      <w:pPr>
        <w:bidi/>
        <w:jc w:val="both"/>
        <w:rPr>
          <w:rFonts w:cs="David" w:hint="cs"/>
          <w:rtl/>
        </w:rPr>
      </w:pPr>
      <w:r w:rsidRPr="00DA4650">
        <w:rPr>
          <w:rFonts w:cs="David" w:hint="cs"/>
          <w:rtl/>
        </w:rPr>
        <w:tab/>
        <w:t xml:space="preserve">אני כמעט בטוח שנסכים על הדברים. לכן אנחנו צריכים למצוא פתרון מהיר, כדי לצאת בצורה מכובדת גם מ-2007, ולהגיע למצב שב-2008 יהיה לנו מודל חדש, בנוסח חדש, אחרי 22 שנות קיומו של החוק הזה. </w:t>
      </w:r>
    </w:p>
    <w:p w14:paraId="2781D3B0" w14:textId="77777777" w:rsidR="00DA4650" w:rsidRPr="00DA4650" w:rsidRDefault="00DA4650" w:rsidP="00DA4650">
      <w:pPr>
        <w:bidi/>
        <w:jc w:val="both"/>
        <w:rPr>
          <w:rFonts w:cs="David" w:hint="cs"/>
          <w:rtl/>
        </w:rPr>
      </w:pPr>
    </w:p>
    <w:p w14:paraId="3AA2C9B3" w14:textId="77777777" w:rsidR="00DA4650" w:rsidRPr="00DA4650" w:rsidRDefault="00DA4650" w:rsidP="00DA4650">
      <w:pPr>
        <w:bidi/>
        <w:ind w:firstLine="567"/>
        <w:jc w:val="both"/>
        <w:rPr>
          <w:rFonts w:cs="David" w:hint="cs"/>
          <w:rtl/>
        </w:rPr>
      </w:pPr>
      <w:r w:rsidRPr="00DA4650">
        <w:rPr>
          <w:rFonts w:cs="David" w:hint="cs"/>
          <w:rtl/>
        </w:rPr>
        <w:t xml:space="preserve">לכן אני תומך בבקשת היושבת-ראש או בהצעתה להקים ועדה עם נציגי הכנסת ונציגי הממשלה, על מנת להגיש לוועדת הכנסת הצעה בפרק זמן סביר, והיא תהפוך אותה להצעה למליאה. תודה. </w:t>
      </w:r>
    </w:p>
    <w:p w14:paraId="1220ABCD" w14:textId="77777777" w:rsidR="00DA4650" w:rsidRPr="00DA4650" w:rsidRDefault="00DA4650" w:rsidP="00DA4650">
      <w:pPr>
        <w:bidi/>
        <w:jc w:val="both"/>
        <w:rPr>
          <w:rFonts w:cs="David" w:hint="cs"/>
          <w:rtl/>
        </w:rPr>
      </w:pPr>
    </w:p>
    <w:p w14:paraId="0A6B8DCD"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B2B9909" w14:textId="77777777" w:rsidR="00DA4650" w:rsidRPr="00DA4650" w:rsidRDefault="00DA4650" w:rsidP="00DA4650">
      <w:pPr>
        <w:bidi/>
        <w:jc w:val="both"/>
        <w:rPr>
          <w:rFonts w:cs="David" w:hint="cs"/>
          <w:rtl/>
        </w:rPr>
      </w:pPr>
    </w:p>
    <w:p w14:paraId="329AC483" w14:textId="77777777" w:rsidR="00DA4650" w:rsidRPr="00DA4650" w:rsidRDefault="00DA4650" w:rsidP="00DA4650">
      <w:pPr>
        <w:bidi/>
        <w:jc w:val="both"/>
        <w:rPr>
          <w:rFonts w:cs="David" w:hint="cs"/>
          <w:rtl/>
        </w:rPr>
      </w:pPr>
      <w:r w:rsidRPr="00DA4650">
        <w:rPr>
          <w:rFonts w:cs="David" w:hint="cs"/>
          <w:rtl/>
        </w:rPr>
        <w:tab/>
        <w:t xml:space="preserve">אני מודה לך, חבר הכנסת אזולאי, בבקשה. </w:t>
      </w:r>
    </w:p>
    <w:p w14:paraId="7671B20C" w14:textId="77777777" w:rsidR="00DA4650" w:rsidRPr="00DA4650" w:rsidRDefault="00DA4650" w:rsidP="00DA4650">
      <w:pPr>
        <w:bidi/>
        <w:jc w:val="both"/>
        <w:rPr>
          <w:rFonts w:cs="David" w:hint="cs"/>
          <w:rtl/>
        </w:rPr>
      </w:pPr>
    </w:p>
    <w:p w14:paraId="02C87C1C" w14:textId="77777777" w:rsidR="00DA4650" w:rsidRPr="00DA4650" w:rsidRDefault="00DA4650" w:rsidP="00DA4650">
      <w:pPr>
        <w:bidi/>
        <w:jc w:val="both"/>
        <w:rPr>
          <w:rFonts w:cs="David"/>
          <w:u w:val="single"/>
          <w:rtl/>
        </w:rPr>
      </w:pPr>
      <w:r w:rsidRPr="00DA4650">
        <w:rPr>
          <w:rFonts w:cs="David"/>
          <w:u w:val="single"/>
          <w:rtl/>
        </w:rPr>
        <w:t>דוד אזולאי:</w:t>
      </w:r>
    </w:p>
    <w:p w14:paraId="604DFA7D" w14:textId="77777777" w:rsidR="00DA4650" w:rsidRPr="00DA4650" w:rsidRDefault="00DA4650" w:rsidP="00DA4650">
      <w:pPr>
        <w:bidi/>
        <w:jc w:val="both"/>
        <w:rPr>
          <w:rFonts w:cs="David"/>
          <w:u w:val="single"/>
          <w:rtl/>
        </w:rPr>
      </w:pPr>
    </w:p>
    <w:p w14:paraId="2A8F6FB8"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תודה רבה. גברתי היושבת-ראש, חברי חברי הכנסת, האמת חייבת להיאמר, הראשון שירה את הירייה בנושא חוק ההסדרים היתה חוות דעתה של היועצת המשפטית אחרי פסיקת בג"ץ. מאז הוויכוחים והדיונים מתנהלים בבית הזה סביב חוק ההסדרים. מי שמכיר את התבטאויות חברי הכנסת יודע שהמון אמירות נאמרו בנושא חוק ההסדרים, ולצערי הדברים לא נעשו במשך כל השנים. לא אהבו את זה. הגדרתי את חוק ההסדרים כפח הזבל של משרד האוצר: כל מה שלא יכלו להעביר בחקיקה רגילה הכניסו לחוק ההסדרים, וזה הפך להיות פח האשפה של משרד האוצר. אני חושב שצריך להעביר מסר למשרד האוצר, שהפח הזה הולך וקטן, עד כדי אפסונו. </w:t>
      </w:r>
    </w:p>
    <w:p w14:paraId="5BBDBC4F" w14:textId="77777777" w:rsidR="00DA4650" w:rsidRPr="00DA4650" w:rsidRDefault="00DA4650" w:rsidP="00DA4650">
      <w:pPr>
        <w:bidi/>
        <w:jc w:val="both"/>
        <w:rPr>
          <w:rFonts w:cs="David" w:hint="cs"/>
          <w:rtl/>
        </w:rPr>
      </w:pPr>
    </w:p>
    <w:p w14:paraId="18EE1412" w14:textId="77777777" w:rsidR="00DA4650" w:rsidRPr="00DA4650" w:rsidRDefault="00DA4650" w:rsidP="00DA4650">
      <w:pPr>
        <w:bidi/>
        <w:ind w:firstLine="567"/>
        <w:jc w:val="both"/>
        <w:rPr>
          <w:rFonts w:cs="David" w:hint="cs"/>
          <w:rtl/>
        </w:rPr>
      </w:pPr>
      <w:r w:rsidRPr="00DA4650">
        <w:rPr>
          <w:rFonts w:cs="David" w:hint="cs"/>
          <w:rtl/>
        </w:rPr>
        <w:t xml:space="preserve">אני מקווה שהאפסון יהיה בזמן הקרוב ביותר, כי כך צריכה להתנהל הכנסת, ולא כפי שהיה עד היום </w:t>
      </w:r>
      <w:r w:rsidRPr="00DA4650">
        <w:rPr>
          <w:rFonts w:cs="David"/>
          <w:rtl/>
        </w:rPr>
        <w:t>–</w:t>
      </w:r>
      <w:r w:rsidRPr="00DA4650">
        <w:rPr>
          <w:rFonts w:cs="David" w:hint="cs"/>
          <w:rtl/>
        </w:rPr>
        <w:t xml:space="preserve"> שאנו, חברי הכנסת, נאלצנו להצביע על חוקים שלא רצינו בהם, בגלל המחויבות הקואליציונית, הקואליציה חייבה אותנו. </w:t>
      </w:r>
    </w:p>
    <w:p w14:paraId="0084A333" w14:textId="77777777" w:rsidR="00DA4650" w:rsidRPr="00DA4650" w:rsidRDefault="00DA4650" w:rsidP="00DA4650">
      <w:pPr>
        <w:bidi/>
        <w:ind w:firstLine="567"/>
        <w:jc w:val="both"/>
        <w:rPr>
          <w:rFonts w:cs="David" w:hint="cs"/>
          <w:rtl/>
        </w:rPr>
      </w:pPr>
    </w:p>
    <w:p w14:paraId="7B7598E4" w14:textId="77777777" w:rsidR="00DA4650" w:rsidRPr="00DA4650" w:rsidRDefault="00DA4650" w:rsidP="00DA4650">
      <w:pPr>
        <w:bidi/>
        <w:ind w:firstLine="567"/>
        <w:jc w:val="both"/>
        <w:rPr>
          <w:rFonts w:cs="David" w:hint="cs"/>
          <w:rtl/>
        </w:rPr>
      </w:pPr>
      <w:r w:rsidRPr="00DA4650">
        <w:rPr>
          <w:rFonts w:cs="David" w:hint="cs"/>
          <w:rtl/>
        </w:rPr>
        <w:t xml:space="preserve">ראויים לכל שבח אלו שנתנו את ידם לשינוי </w:t>
      </w:r>
      <w:r w:rsidRPr="00DA4650">
        <w:rPr>
          <w:rFonts w:cs="David"/>
          <w:rtl/>
        </w:rPr>
        <w:t>–</w:t>
      </w:r>
      <w:r w:rsidRPr="00DA4650">
        <w:rPr>
          <w:rFonts w:cs="David" w:hint="cs"/>
          <w:rtl/>
        </w:rPr>
        <w:t xml:space="preserve"> היושבת-ראש ויושב-ראש הקואליציה </w:t>
      </w:r>
      <w:r w:rsidRPr="00DA4650">
        <w:rPr>
          <w:rFonts w:cs="David"/>
          <w:rtl/>
        </w:rPr>
        <w:t>–</w:t>
      </w:r>
      <w:r w:rsidRPr="00DA4650">
        <w:rPr>
          <w:rFonts w:cs="David" w:hint="cs"/>
          <w:rtl/>
        </w:rPr>
        <w:t xml:space="preserve"> הם עשו עבודה יפה. אני חייב להגיד, שלא תצא תקלה תחת ידנו, אדוני יושב-ראש הנהלת הקואליציה, חייב להימצא הפתרון: פרק זמן של שבועיים זה להחטיא את המטרה. יושב-ראש הוועדה המוכשר ביותר לא יוכל לעמוד בלוח הזמנים הזה. </w:t>
      </w:r>
    </w:p>
    <w:p w14:paraId="697759F7" w14:textId="77777777" w:rsidR="00DA4650" w:rsidRPr="00DA4650" w:rsidRDefault="00DA4650" w:rsidP="00DA4650">
      <w:pPr>
        <w:bidi/>
        <w:jc w:val="both"/>
        <w:rPr>
          <w:rFonts w:cs="David" w:hint="cs"/>
          <w:rtl/>
        </w:rPr>
      </w:pPr>
    </w:p>
    <w:p w14:paraId="22C336C5" w14:textId="77777777" w:rsidR="00DA4650" w:rsidRPr="00DA4650" w:rsidRDefault="00DA4650" w:rsidP="00DA4650">
      <w:pPr>
        <w:bidi/>
        <w:ind w:firstLine="567"/>
        <w:jc w:val="both"/>
        <w:rPr>
          <w:rFonts w:cs="David" w:hint="cs"/>
          <w:rtl/>
        </w:rPr>
      </w:pPr>
      <w:r w:rsidRPr="00DA4650">
        <w:rPr>
          <w:rFonts w:cs="David" w:hint="cs"/>
          <w:rtl/>
        </w:rPr>
        <w:t xml:space="preserve">יצחקי, אני מציע, בוא לא נדבר במושגים שם פרסטיז'ות, בוא לא נעביר את התקציב עד 31 בדצמבר. אנחנו מכירים תקציבים שעבור גם חודשיים ושלושה חודשים אחרי כן. </w:t>
      </w:r>
    </w:p>
    <w:p w14:paraId="3618D578" w14:textId="77777777" w:rsidR="00DA4650" w:rsidRPr="00DA4650" w:rsidRDefault="00DA4650" w:rsidP="00DA4650">
      <w:pPr>
        <w:bidi/>
        <w:jc w:val="both"/>
        <w:rPr>
          <w:rFonts w:cs="David" w:hint="cs"/>
          <w:rtl/>
        </w:rPr>
      </w:pPr>
    </w:p>
    <w:p w14:paraId="71C23562" w14:textId="77777777" w:rsidR="00DA4650" w:rsidRPr="00DA4650" w:rsidRDefault="00DA4650" w:rsidP="00DA4650">
      <w:pPr>
        <w:pStyle w:val="Heading5"/>
        <w:rPr>
          <w:rFonts w:hint="cs"/>
          <w:rtl/>
        </w:rPr>
      </w:pPr>
      <w:r w:rsidRPr="00DA4650">
        <w:rPr>
          <w:rFonts w:hint="cs"/>
          <w:u w:val="single"/>
          <w:rtl/>
        </w:rPr>
        <w:t>שלי יחימוביץ:</w:t>
      </w:r>
    </w:p>
    <w:p w14:paraId="4286D3CF" w14:textId="77777777" w:rsidR="00DA4650" w:rsidRPr="00DA4650" w:rsidRDefault="00DA4650" w:rsidP="00DA4650">
      <w:pPr>
        <w:bidi/>
        <w:jc w:val="both"/>
        <w:rPr>
          <w:rFonts w:cs="David" w:hint="cs"/>
          <w:rtl/>
        </w:rPr>
      </w:pPr>
      <w:r w:rsidRPr="00DA4650">
        <w:rPr>
          <w:rFonts w:cs="David" w:hint="cs"/>
          <w:rtl/>
        </w:rPr>
        <w:tab/>
      </w:r>
    </w:p>
    <w:p w14:paraId="4978728E" w14:textId="77777777" w:rsidR="00DA4650" w:rsidRPr="00DA4650" w:rsidRDefault="00DA4650" w:rsidP="00DA4650">
      <w:pPr>
        <w:bidi/>
        <w:ind w:firstLine="567"/>
        <w:jc w:val="both"/>
        <w:rPr>
          <w:rFonts w:cs="David" w:hint="cs"/>
          <w:rtl/>
        </w:rPr>
      </w:pPr>
      <w:r w:rsidRPr="00DA4650">
        <w:rPr>
          <w:rFonts w:cs="David" w:hint="cs"/>
          <w:rtl/>
        </w:rPr>
        <w:t>חצי שנה.</w:t>
      </w:r>
    </w:p>
    <w:p w14:paraId="2CCFA0EE" w14:textId="77777777" w:rsidR="00DA4650" w:rsidRPr="00DA4650" w:rsidRDefault="00DA4650" w:rsidP="00DA4650">
      <w:pPr>
        <w:bidi/>
        <w:jc w:val="both"/>
        <w:rPr>
          <w:rFonts w:cs="David" w:hint="cs"/>
          <w:rtl/>
        </w:rPr>
      </w:pPr>
    </w:p>
    <w:p w14:paraId="345DA127" w14:textId="77777777" w:rsidR="00DA4650" w:rsidRPr="00DA4650" w:rsidRDefault="00DA4650" w:rsidP="00DA4650">
      <w:pPr>
        <w:pStyle w:val="Heading5"/>
        <w:rPr>
          <w:rFonts w:hint="cs"/>
          <w:rtl/>
        </w:rPr>
      </w:pPr>
      <w:r w:rsidRPr="00DA4650">
        <w:rPr>
          <w:rFonts w:hint="cs"/>
          <w:u w:val="single"/>
          <w:rtl/>
        </w:rPr>
        <w:t>אביגדור יצחקי:</w:t>
      </w:r>
    </w:p>
    <w:p w14:paraId="06FC3514" w14:textId="77777777" w:rsidR="00DA4650" w:rsidRPr="00DA4650" w:rsidRDefault="00DA4650" w:rsidP="00DA4650">
      <w:pPr>
        <w:pStyle w:val="Heading5"/>
        <w:rPr>
          <w:rFonts w:hint="cs"/>
          <w:rtl/>
        </w:rPr>
      </w:pPr>
    </w:p>
    <w:p w14:paraId="148D06ED" w14:textId="77777777" w:rsidR="00DA4650" w:rsidRPr="00DA4650" w:rsidRDefault="00DA4650" w:rsidP="00DA4650">
      <w:pPr>
        <w:bidi/>
        <w:jc w:val="both"/>
        <w:rPr>
          <w:rFonts w:cs="David" w:hint="cs"/>
          <w:rtl/>
        </w:rPr>
      </w:pPr>
      <w:r w:rsidRPr="00DA4650">
        <w:rPr>
          <w:rFonts w:cs="David" w:hint="cs"/>
          <w:rtl/>
        </w:rPr>
        <w:tab/>
        <w:t>זה רע מאוד.</w:t>
      </w:r>
    </w:p>
    <w:p w14:paraId="014F7098" w14:textId="77777777" w:rsidR="00DA4650" w:rsidRPr="00DA4650" w:rsidRDefault="00DA4650" w:rsidP="00DA4650">
      <w:pPr>
        <w:bidi/>
        <w:jc w:val="both"/>
        <w:rPr>
          <w:rFonts w:cs="David" w:hint="cs"/>
          <w:rtl/>
        </w:rPr>
      </w:pPr>
    </w:p>
    <w:p w14:paraId="5F9F1710" w14:textId="77777777" w:rsidR="00DA4650" w:rsidRPr="00DA4650" w:rsidRDefault="00DA4650" w:rsidP="00DA4650">
      <w:pPr>
        <w:bidi/>
        <w:jc w:val="both"/>
        <w:rPr>
          <w:rFonts w:cs="David"/>
          <w:u w:val="single"/>
          <w:rtl/>
        </w:rPr>
      </w:pPr>
      <w:r w:rsidRPr="00DA4650">
        <w:rPr>
          <w:rFonts w:cs="David"/>
          <w:u w:val="single"/>
          <w:rtl/>
        </w:rPr>
        <w:t>דוד אזולאי:</w:t>
      </w:r>
    </w:p>
    <w:p w14:paraId="7544A238" w14:textId="77777777" w:rsidR="00DA4650" w:rsidRPr="00DA4650" w:rsidRDefault="00DA4650" w:rsidP="00DA4650">
      <w:pPr>
        <w:bidi/>
        <w:jc w:val="both"/>
        <w:rPr>
          <w:rFonts w:cs="David"/>
          <w:u w:val="single"/>
          <w:rtl/>
        </w:rPr>
      </w:pPr>
    </w:p>
    <w:p w14:paraId="651028BD" w14:textId="77777777" w:rsidR="00DA4650" w:rsidRPr="00DA4650" w:rsidRDefault="00DA4650" w:rsidP="00DA4650">
      <w:pPr>
        <w:bidi/>
        <w:jc w:val="both"/>
        <w:rPr>
          <w:rFonts w:cs="David" w:hint="cs"/>
          <w:rtl/>
        </w:rPr>
      </w:pPr>
      <w:r w:rsidRPr="00DA4650">
        <w:rPr>
          <w:rFonts w:cs="David"/>
          <w:rtl/>
        </w:rPr>
        <w:tab/>
      </w:r>
      <w:r w:rsidRPr="00DA4650">
        <w:rPr>
          <w:rFonts w:cs="David" w:hint="cs"/>
          <w:rtl/>
        </w:rPr>
        <w:t xml:space="preserve">אני רוצה לבקש מהיועצת המשפטית, לקראת הדיון של מחר: ראוי שמחר נקבל המלצה של המחלקה המשפטית לאילו ועדות להעביר את הצעות החוק. אם זה כבר ישנו, אשמח לקבל את זה. </w:t>
      </w:r>
    </w:p>
    <w:p w14:paraId="37F7D82A" w14:textId="77777777" w:rsidR="00DA4650" w:rsidRPr="00DA4650" w:rsidRDefault="00DA4650" w:rsidP="00DA4650">
      <w:pPr>
        <w:bidi/>
        <w:jc w:val="both"/>
        <w:rPr>
          <w:rFonts w:cs="David" w:hint="cs"/>
          <w:rtl/>
        </w:rPr>
      </w:pPr>
    </w:p>
    <w:p w14:paraId="3A2CA69D"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E00A954" w14:textId="77777777" w:rsidR="00DA4650" w:rsidRPr="00DA4650" w:rsidRDefault="00DA4650" w:rsidP="00DA4650">
      <w:pPr>
        <w:bidi/>
        <w:jc w:val="both"/>
        <w:rPr>
          <w:rFonts w:cs="David" w:hint="cs"/>
          <w:rtl/>
        </w:rPr>
      </w:pPr>
    </w:p>
    <w:p w14:paraId="5A6CE29E" w14:textId="77777777" w:rsidR="00DA4650" w:rsidRPr="00DA4650" w:rsidRDefault="00DA4650" w:rsidP="00DA4650">
      <w:pPr>
        <w:bidi/>
        <w:ind w:firstLine="567"/>
        <w:jc w:val="both"/>
        <w:rPr>
          <w:rFonts w:cs="David" w:hint="cs"/>
          <w:rtl/>
        </w:rPr>
      </w:pPr>
      <w:r w:rsidRPr="00DA4650">
        <w:rPr>
          <w:rFonts w:cs="David" w:hint="cs"/>
          <w:rtl/>
        </w:rPr>
        <w:t xml:space="preserve">יש. אני מודה לך, חבר הכנסת אזולאי. בהזדמנות הזאת אני רוצה להודות </w:t>
      </w:r>
      <w:r w:rsidRPr="00DA4650">
        <w:rPr>
          <w:rFonts w:cs="David"/>
          <w:rtl/>
        </w:rPr>
        <w:t>–</w:t>
      </w:r>
      <w:r w:rsidRPr="00DA4650">
        <w:rPr>
          <w:rFonts w:cs="David" w:hint="cs"/>
          <w:rtl/>
        </w:rPr>
        <w:t xml:space="preserve"> אולי בשם כל 120 החברים </w:t>
      </w:r>
      <w:r w:rsidRPr="00DA4650">
        <w:rPr>
          <w:rFonts w:cs="David"/>
          <w:rtl/>
        </w:rPr>
        <w:t>–</w:t>
      </w:r>
      <w:r w:rsidRPr="00DA4650">
        <w:rPr>
          <w:rFonts w:cs="David" w:hint="cs"/>
          <w:rtl/>
        </w:rPr>
        <w:t xml:space="preserve"> למחלקה המשפטית, ליועצת המשפטית לכנסת, גב' נורית אלשטיין, ולארבל </w:t>
      </w:r>
      <w:r w:rsidRPr="00DA4650">
        <w:rPr>
          <w:rFonts w:cs="David"/>
          <w:rtl/>
        </w:rPr>
        <w:t>–</w:t>
      </w:r>
      <w:r w:rsidRPr="00DA4650">
        <w:rPr>
          <w:rFonts w:cs="David" w:hint="cs"/>
          <w:rtl/>
        </w:rPr>
        <w:t xml:space="preserve"> שעשו עבודה מדהימה בכל הקשור לחוק ההסדרים, גם שגית. אני כוללת את כל המחלקה המשפטית, שנרתמה לעניין והביאה לפנינו, חברי הכנסת, תמונת מצב, כפי שזה צריך להיות זה זמן רב. אני עוברת לדובר הבא, חבר הכנסת גפני, בבקשה. </w:t>
      </w:r>
    </w:p>
    <w:p w14:paraId="1E3E9ED8" w14:textId="77777777" w:rsidR="00DA4650" w:rsidRPr="00DA4650" w:rsidRDefault="00DA4650" w:rsidP="00DA4650">
      <w:pPr>
        <w:bidi/>
        <w:jc w:val="both"/>
        <w:rPr>
          <w:rFonts w:cs="David" w:hint="cs"/>
          <w:rtl/>
        </w:rPr>
      </w:pPr>
    </w:p>
    <w:p w14:paraId="636076F8" w14:textId="77777777" w:rsidR="00DA4650" w:rsidRPr="00DA4650" w:rsidRDefault="00DA4650" w:rsidP="00DA4650">
      <w:pPr>
        <w:bidi/>
        <w:jc w:val="both"/>
        <w:rPr>
          <w:rFonts w:cs="David" w:hint="cs"/>
          <w:rtl/>
        </w:rPr>
      </w:pPr>
      <w:r w:rsidRPr="00DA4650">
        <w:rPr>
          <w:rFonts w:cs="David" w:hint="cs"/>
          <w:u w:val="single"/>
          <w:rtl/>
        </w:rPr>
        <w:t>משה גפני:</w:t>
      </w:r>
    </w:p>
    <w:p w14:paraId="06C0F245" w14:textId="77777777" w:rsidR="00DA4650" w:rsidRPr="00DA4650" w:rsidRDefault="00DA4650" w:rsidP="00DA4650">
      <w:pPr>
        <w:bidi/>
        <w:jc w:val="both"/>
        <w:rPr>
          <w:rFonts w:cs="David" w:hint="cs"/>
          <w:rtl/>
        </w:rPr>
      </w:pPr>
    </w:p>
    <w:p w14:paraId="331B034E" w14:textId="77777777" w:rsidR="00DA4650" w:rsidRPr="00DA4650" w:rsidRDefault="00DA4650" w:rsidP="00DA4650">
      <w:pPr>
        <w:bidi/>
        <w:jc w:val="both"/>
        <w:rPr>
          <w:rFonts w:cs="David" w:hint="cs"/>
          <w:rtl/>
        </w:rPr>
      </w:pPr>
      <w:r w:rsidRPr="00DA4650">
        <w:rPr>
          <w:rFonts w:cs="David" w:hint="cs"/>
          <w:rtl/>
        </w:rPr>
        <w:tab/>
        <w:t xml:space="preserve">גברתי היושבת-ראש, שוב אני מבקש לשבח אותך ואת היועצת המשפטית לכנסת, את הלשכה המשפטית. אבל עכשיו זה מקצועי, לא רק שבח. קרה דבר טכני שהוא מהותי: חוק התקציב עבר לוועדת הכספים, והיא דנה בו, וזה בסדר גמור. כלומר, התקציב לא בסדר, אבל הדיון בסדר גמור. </w:t>
      </w:r>
    </w:p>
    <w:p w14:paraId="2E5A90B1" w14:textId="77777777" w:rsidR="00DA4650" w:rsidRPr="00DA4650" w:rsidRDefault="00DA4650" w:rsidP="00DA4650">
      <w:pPr>
        <w:bidi/>
        <w:jc w:val="both"/>
        <w:rPr>
          <w:rFonts w:cs="David" w:hint="cs"/>
          <w:rtl/>
        </w:rPr>
      </w:pPr>
    </w:p>
    <w:p w14:paraId="636DA978" w14:textId="77777777" w:rsidR="00DA4650" w:rsidRPr="00DA4650" w:rsidRDefault="00DA4650" w:rsidP="00DA4650">
      <w:pPr>
        <w:bidi/>
        <w:ind w:firstLine="567"/>
        <w:jc w:val="both"/>
        <w:rPr>
          <w:rFonts w:cs="David" w:hint="cs"/>
          <w:rtl/>
        </w:rPr>
      </w:pPr>
      <w:r w:rsidRPr="00DA4650">
        <w:rPr>
          <w:rFonts w:cs="David" w:hint="cs"/>
          <w:rtl/>
        </w:rPr>
        <w:t xml:space="preserve">חוק ההסדרים עוכב על ידך בוועדה. לעיכוב הזה יש משמעות. אני חולק על חברי הטוב חבר הכנסת דוד אזולאי, הממשלה צריכה להעביר את חוק ההסדרים ואת חוק התקציב עד 31 בדצמבר, לעשות עבודה מהירה וראויה. אפשר לעשות את זה, בתנאי שמחר נקבל החלטות שיאפשרו לוועדות, באופן מקצועי, לעשות חוק הסדרים שיהיה חוק הסדרים מצומצם. יהיו דברים שלא יובאו להצבעה ב-31 בדצמבר, אלא יועברו לדיון בוועדות בהמשך. אבל ראוי שהממשלה תביא תקציב עד 31 בדצמבר. וגם אני, כחבר כנסת מהאופוזיציה, חושב שזה ראוי, ולא חשוב מה אצביע. במדינה מתוקנת צריך שיהיה תקציב עד 31 בדצמבר. </w:t>
      </w:r>
    </w:p>
    <w:p w14:paraId="010B5244" w14:textId="77777777" w:rsidR="00DA4650" w:rsidRPr="00DA4650" w:rsidRDefault="00DA4650" w:rsidP="00DA4650">
      <w:pPr>
        <w:bidi/>
        <w:jc w:val="both"/>
        <w:rPr>
          <w:rFonts w:cs="David" w:hint="cs"/>
          <w:rtl/>
        </w:rPr>
      </w:pPr>
    </w:p>
    <w:p w14:paraId="2A5F9CDF" w14:textId="77777777" w:rsidR="00DA4650" w:rsidRPr="00DA4650" w:rsidRDefault="00DA4650" w:rsidP="00DA4650">
      <w:pPr>
        <w:bidi/>
        <w:jc w:val="both"/>
        <w:rPr>
          <w:rFonts w:cs="David"/>
          <w:u w:val="single"/>
          <w:rtl/>
        </w:rPr>
      </w:pPr>
      <w:r w:rsidRPr="00DA4650">
        <w:rPr>
          <w:rFonts w:cs="David"/>
          <w:u w:val="single"/>
          <w:rtl/>
        </w:rPr>
        <w:t>דוד אזולאי:</w:t>
      </w:r>
    </w:p>
    <w:p w14:paraId="3111EA42" w14:textId="77777777" w:rsidR="00DA4650" w:rsidRPr="00DA4650" w:rsidRDefault="00DA4650" w:rsidP="00DA4650">
      <w:pPr>
        <w:bidi/>
        <w:jc w:val="both"/>
        <w:rPr>
          <w:rFonts w:cs="David"/>
          <w:u w:val="single"/>
          <w:rtl/>
        </w:rPr>
      </w:pPr>
    </w:p>
    <w:p w14:paraId="1754C3C1" w14:textId="77777777" w:rsidR="00DA4650" w:rsidRPr="00DA4650" w:rsidRDefault="00DA4650" w:rsidP="00DA4650">
      <w:pPr>
        <w:bidi/>
        <w:jc w:val="both"/>
        <w:rPr>
          <w:rFonts w:cs="David" w:hint="cs"/>
          <w:rtl/>
        </w:rPr>
      </w:pPr>
      <w:r w:rsidRPr="00DA4650">
        <w:rPr>
          <w:rFonts w:cs="David"/>
          <w:rtl/>
        </w:rPr>
        <w:tab/>
      </w:r>
      <w:r w:rsidRPr="00DA4650">
        <w:rPr>
          <w:rFonts w:cs="David" w:hint="cs"/>
          <w:rtl/>
        </w:rPr>
        <w:t>חשוד בעיני מה שאתה אומר.</w:t>
      </w:r>
    </w:p>
    <w:p w14:paraId="29E66FCF" w14:textId="77777777" w:rsidR="00DA4650" w:rsidRPr="00DA4650" w:rsidRDefault="00DA4650" w:rsidP="00DA4650">
      <w:pPr>
        <w:bidi/>
        <w:jc w:val="both"/>
        <w:rPr>
          <w:rFonts w:cs="David" w:hint="cs"/>
          <w:rtl/>
        </w:rPr>
      </w:pPr>
    </w:p>
    <w:p w14:paraId="085C2C3C" w14:textId="77777777" w:rsidR="00DA4650" w:rsidRPr="00DA4650" w:rsidRDefault="00DA4650" w:rsidP="00DA4650">
      <w:pPr>
        <w:bidi/>
        <w:jc w:val="both"/>
        <w:rPr>
          <w:rFonts w:cs="David" w:hint="cs"/>
          <w:rtl/>
        </w:rPr>
      </w:pPr>
      <w:r w:rsidRPr="00DA4650">
        <w:rPr>
          <w:rFonts w:cs="David" w:hint="cs"/>
          <w:u w:val="single"/>
          <w:rtl/>
        </w:rPr>
        <w:t>משה גפני:</w:t>
      </w:r>
    </w:p>
    <w:p w14:paraId="5319B554" w14:textId="77777777" w:rsidR="00DA4650" w:rsidRPr="00DA4650" w:rsidRDefault="00DA4650" w:rsidP="00DA4650">
      <w:pPr>
        <w:bidi/>
        <w:jc w:val="both"/>
        <w:rPr>
          <w:rFonts w:cs="David" w:hint="cs"/>
          <w:rtl/>
        </w:rPr>
      </w:pPr>
    </w:p>
    <w:p w14:paraId="1C4E2A34" w14:textId="77777777" w:rsidR="00DA4650" w:rsidRPr="00DA4650" w:rsidRDefault="00DA4650" w:rsidP="00DA4650">
      <w:pPr>
        <w:bidi/>
        <w:jc w:val="both"/>
        <w:rPr>
          <w:rFonts w:cs="David" w:hint="cs"/>
          <w:rtl/>
        </w:rPr>
      </w:pPr>
      <w:r w:rsidRPr="00DA4650">
        <w:rPr>
          <w:rFonts w:cs="David" w:hint="cs"/>
          <w:rtl/>
        </w:rPr>
        <w:tab/>
        <w:t>להיפך, אני חושב שצריך להביא חוק תקציב וחוק הסדרים עד 31 בדצמבר. מכיוון שאת גרמת לכך, אולי בכוונה ואולי לא,</w:t>
      </w:r>
    </w:p>
    <w:p w14:paraId="7DB5BE0A" w14:textId="77777777" w:rsidR="00DA4650" w:rsidRPr="00DA4650" w:rsidRDefault="00DA4650" w:rsidP="00DA4650">
      <w:pPr>
        <w:bidi/>
        <w:jc w:val="both"/>
        <w:rPr>
          <w:rFonts w:cs="David" w:hint="cs"/>
          <w:rtl/>
        </w:rPr>
      </w:pPr>
    </w:p>
    <w:p w14:paraId="40488BD4"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3A292A25" w14:textId="77777777" w:rsidR="00DA4650" w:rsidRPr="00DA4650" w:rsidRDefault="00DA4650" w:rsidP="00DA4650">
      <w:pPr>
        <w:bidi/>
        <w:jc w:val="both"/>
        <w:rPr>
          <w:rFonts w:cs="David" w:hint="cs"/>
          <w:rtl/>
        </w:rPr>
      </w:pPr>
    </w:p>
    <w:p w14:paraId="58429705" w14:textId="77777777" w:rsidR="00DA4650" w:rsidRPr="00DA4650" w:rsidRDefault="00DA4650" w:rsidP="00DA4650">
      <w:pPr>
        <w:bidi/>
        <w:ind w:firstLine="567"/>
        <w:jc w:val="both"/>
        <w:rPr>
          <w:rFonts w:cs="David" w:hint="cs"/>
          <w:rtl/>
        </w:rPr>
      </w:pPr>
      <w:r w:rsidRPr="00DA4650">
        <w:rPr>
          <w:rFonts w:cs="David" w:hint="cs"/>
          <w:rtl/>
        </w:rPr>
        <w:t xml:space="preserve">הכול נעשה ביד מכוונת. </w:t>
      </w:r>
    </w:p>
    <w:p w14:paraId="0DA882E5" w14:textId="77777777" w:rsidR="00DA4650" w:rsidRPr="00DA4650" w:rsidRDefault="00DA4650" w:rsidP="00DA4650">
      <w:pPr>
        <w:bidi/>
        <w:jc w:val="both"/>
        <w:rPr>
          <w:rFonts w:cs="David" w:hint="cs"/>
          <w:rtl/>
        </w:rPr>
      </w:pPr>
    </w:p>
    <w:p w14:paraId="14B24A22" w14:textId="77777777" w:rsidR="00DA4650" w:rsidRPr="00DA4650" w:rsidRDefault="00DA4650" w:rsidP="00DA4650">
      <w:pPr>
        <w:pStyle w:val="Heading5"/>
        <w:rPr>
          <w:rFonts w:hint="cs"/>
          <w:rtl/>
        </w:rPr>
      </w:pPr>
      <w:r w:rsidRPr="00DA4650">
        <w:rPr>
          <w:rFonts w:hint="cs"/>
          <w:u w:val="single"/>
          <w:rtl/>
        </w:rPr>
        <w:t>אביגדור יצחקי:</w:t>
      </w:r>
    </w:p>
    <w:p w14:paraId="16D2C402" w14:textId="77777777" w:rsidR="00DA4650" w:rsidRPr="00DA4650" w:rsidRDefault="00DA4650" w:rsidP="00DA4650">
      <w:pPr>
        <w:pStyle w:val="Heading5"/>
        <w:rPr>
          <w:rFonts w:hint="cs"/>
          <w:rtl/>
        </w:rPr>
      </w:pPr>
    </w:p>
    <w:p w14:paraId="2EB64969" w14:textId="77777777" w:rsidR="00DA4650" w:rsidRPr="00DA4650" w:rsidRDefault="00DA4650" w:rsidP="00DA4650">
      <w:pPr>
        <w:bidi/>
        <w:jc w:val="both"/>
        <w:rPr>
          <w:rFonts w:cs="David" w:hint="cs"/>
          <w:rtl/>
        </w:rPr>
      </w:pPr>
      <w:r w:rsidRPr="00DA4650">
        <w:rPr>
          <w:rFonts w:cs="David" w:hint="cs"/>
          <w:rtl/>
        </w:rPr>
        <w:tab/>
        <w:t>אבל ברוח טובה.</w:t>
      </w:r>
    </w:p>
    <w:p w14:paraId="222AFBF7" w14:textId="77777777" w:rsidR="00DA4650" w:rsidRPr="00DA4650" w:rsidRDefault="00DA4650" w:rsidP="00DA4650">
      <w:pPr>
        <w:bidi/>
        <w:jc w:val="both"/>
        <w:rPr>
          <w:rFonts w:cs="David" w:hint="cs"/>
          <w:rtl/>
        </w:rPr>
      </w:pPr>
    </w:p>
    <w:p w14:paraId="6610FCC2" w14:textId="77777777" w:rsidR="00DA4650" w:rsidRPr="00DA4650" w:rsidRDefault="00DA4650" w:rsidP="00DA4650">
      <w:pPr>
        <w:bidi/>
        <w:jc w:val="both"/>
        <w:rPr>
          <w:rFonts w:cs="David" w:hint="cs"/>
          <w:rtl/>
        </w:rPr>
      </w:pPr>
      <w:r w:rsidRPr="00DA4650">
        <w:rPr>
          <w:rFonts w:cs="David" w:hint="cs"/>
          <w:u w:val="single"/>
          <w:rtl/>
        </w:rPr>
        <w:t>משה גפני:</w:t>
      </w:r>
    </w:p>
    <w:p w14:paraId="34BD8A00" w14:textId="77777777" w:rsidR="00DA4650" w:rsidRPr="00DA4650" w:rsidRDefault="00DA4650" w:rsidP="00DA4650">
      <w:pPr>
        <w:bidi/>
        <w:jc w:val="both"/>
        <w:rPr>
          <w:rFonts w:cs="David" w:hint="cs"/>
          <w:rtl/>
        </w:rPr>
      </w:pPr>
    </w:p>
    <w:p w14:paraId="6663EE93" w14:textId="77777777" w:rsidR="00DA4650" w:rsidRPr="00DA4650" w:rsidRDefault="00DA4650" w:rsidP="00DA4650">
      <w:pPr>
        <w:bidi/>
        <w:jc w:val="both"/>
        <w:rPr>
          <w:rFonts w:cs="David" w:hint="cs"/>
          <w:rtl/>
        </w:rPr>
      </w:pPr>
      <w:r w:rsidRPr="00DA4650">
        <w:rPr>
          <w:rFonts w:cs="David" w:hint="cs"/>
          <w:rtl/>
        </w:rPr>
        <w:tab/>
        <w:t xml:space="preserve">אז עכשיו יש שבועיים כדי לאר את חוקי ההסדרים, מה שנחליט עליהם. ומחר נצטרך להביא את זה בחשבון. רוב החוקים שנרצה שידונו בהם לא יובאו ב-31 בדצמבר. אבל חוק ההסדרים יכול ללא שום בעיה, להיות עד 31 בדצמבר, חבר הכנסת אזולאי. </w:t>
      </w:r>
    </w:p>
    <w:p w14:paraId="22C46FAC" w14:textId="77777777" w:rsidR="00DA4650" w:rsidRPr="00DA4650" w:rsidRDefault="00DA4650" w:rsidP="00DA4650">
      <w:pPr>
        <w:bidi/>
        <w:jc w:val="both"/>
        <w:rPr>
          <w:rFonts w:cs="David" w:hint="cs"/>
          <w:rtl/>
        </w:rPr>
      </w:pPr>
    </w:p>
    <w:p w14:paraId="64FCCD08" w14:textId="77777777" w:rsidR="00DA4650" w:rsidRPr="00DA4650" w:rsidRDefault="00DA4650" w:rsidP="00DA4650">
      <w:pPr>
        <w:bidi/>
        <w:ind w:firstLine="567"/>
        <w:jc w:val="both"/>
        <w:rPr>
          <w:rFonts w:cs="David" w:hint="cs"/>
          <w:rtl/>
        </w:rPr>
      </w:pPr>
      <w:r w:rsidRPr="00DA4650">
        <w:rPr>
          <w:rFonts w:cs="David" w:hint="cs"/>
          <w:rtl/>
        </w:rPr>
        <w:t xml:space="preserve">אני מבקש לתת דוגמה. אני מצטער שאני מדבר על זה, אם זה היה חוק אחר, היה עוד יותר טוב. חוק הגזזת </w:t>
      </w:r>
      <w:r w:rsidRPr="00DA4650">
        <w:rPr>
          <w:rFonts w:cs="David"/>
          <w:rtl/>
        </w:rPr>
        <w:t>–</w:t>
      </w:r>
      <w:r w:rsidRPr="00DA4650">
        <w:rPr>
          <w:rFonts w:cs="David" w:hint="cs"/>
          <w:rtl/>
        </w:rPr>
        <w:t xml:space="preserve"> אני רוצה להקריא את זה למי שעדיין אינו בקי בפרטים. חוק ההסדרים כולל מדי שנה בשנה את ביטול ואת התיישנות חוק הגזזת. השרים בממשלה מצביעים בעד. מה יקרה? זה הרי לא מפוצל, לפי מה שנאמר, זה לא ברפורמת ההוצאה לפועל, זה לא בית חולים באשדוד, זה לא הרפורמה בקופות החולים. זה על השולחן. </w:t>
      </w:r>
    </w:p>
    <w:p w14:paraId="5152AAE9" w14:textId="77777777" w:rsidR="00DA4650" w:rsidRPr="00DA4650" w:rsidRDefault="00DA4650" w:rsidP="00DA4650">
      <w:pPr>
        <w:bidi/>
        <w:ind w:firstLine="567"/>
        <w:jc w:val="both"/>
        <w:rPr>
          <w:rFonts w:cs="David" w:hint="cs"/>
          <w:rtl/>
        </w:rPr>
      </w:pPr>
    </w:p>
    <w:p w14:paraId="6B7381E9" w14:textId="77777777" w:rsidR="00DA4650" w:rsidRPr="00DA4650" w:rsidRDefault="00DA4650" w:rsidP="00DA4650">
      <w:pPr>
        <w:bidi/>
        <w:ind w:firstLine="567"/>
        <w:jc w:val="both"/>
        <w:rPr>
          <w:rFonts w:cs="David" w:hint="cs"/>
          <w:rtl/>
        </w:rPr>
      </w:pPr>
      <w:r w:rsidRPr="00DA4650">
        <w:rPr>
          <w:rFonts w:cs="David" w:hint="cs"/>
          <w:rtl/>
        </w:rPr>
        <w:t xml:space="preserve">אז תראי, גברתי יושבת-ראש הוועדה, על מה נצביע מחר: אין לזה השום השפעה על שנת התקציב 2007, שום השפעה. </w:t>
      </w:r>
    </w:p>
    <w:p w14:paraId="494BBC9B" w14:textId="77777777" w:rsidR="00DA4650" w:rsidRPr="00DA4650" w:rsidRDefault="00DA4650" w:rsidP="00DA4650">
      <w:pPr>
        <w:bidi/>
        <w:jc w:val="both"/>
        <w:rPr>
          <w:rFonts w:cs="David" w:hint="cs"/>
          <w:rtl/>
        </w:rPr>
      </w:pPr>
    </w:p>
    <w:p w14:paraId="798F74F9" w14:textId="77777777" w:rsidR="00DA4650" w:rsidRPr="00DA4650" w:rsidRDefault="00DA4650" w:rsidP="00DA4650">
      <w:pPr>
        <w:bidi/>
        <w:jc w:val="both"/>
        <w:rPr>
          <w:rFonts w:cs="David" w:hint="cs"/>
          <w:rtl/>
        </w:rPr>
      </w:pPr>
      <w:r w:rsidRPr="00DA4650">
        <w:rPr>
          <w:rFonts w:cs="David" w:hint="cs"/>
          <w:u w:val="single"/>
          <w:rtl/>
        </w:rPr>
        <w:t>ראובן ריבלין:</w:t>
      </w:r>
    </w:p>
    <w:p w14:paraId="0F877F87" w14:textId="77777777" w:rsidR="00DA4650" w:rsidRPr="00DA4650" w:rsidRDefault="00DA4650" w:rsidP="00DA4650">
      <w:pPr>
        <w:bidi/>
        <w:jc w:val="both"/>
        <w:rPr>
          <w:rFonts w:cs="David" w:hint="cs"/>
          <w:rtl/>
        </w:rPr>
      </w:pPr>
    </w:p>
    <w:p w14:paraId="5C341650" w14:textId="77777777" w:rsidR="00DA4650" w:rsidRPr="00DA4650" w:rsidRDefault="00DA4650" w:rsidP="00DA4650">
      <w:pPr>
        <w:bidi/>
        <w:jc w:val="both"/>
        <w:rPr>
          <w:rFonts w:cs="David" w:hint="cs"/>
          <w:rtl/>
        </w:rPr>
      </w:pPr>
      <w:r w:rsidRPr="00DA4650">
        <w:rPr>
          <w:rFonts w:cs="David" w:hint="cs"/>
          <w:rtl/>
        </w:rPr>
        <w:tab/>
        <w:t xml:space="preserve">חוק הגזזת יצא מחר, כדי לרצות אותך, ונסתתמו טענותיך. אני מודיע לך שהוא יצא כדי לרצות אותך. זה הכבשים. </w:t>
      </w:r>
    </w:p>
    <w:p w14:paraId="5548E4B6" w14:textId="77777777" w:rsidR="00DA4650" w:rsidRPr="00DA4650" w:rsidRDefault="00DA4650" w:rsidP="00DA4650">
      <w:pPr>
        <w:bidi/>
        <w:jc w:val="both"/>
        <w:rPr>
          <w:rFonts w:cs="David" w:hint="cs"/>
          <w:rtl/>
        </w:rPr>
      </w:pPr>
    </w:p>
    <w:p w14:paraId="687AF84D" w14:textId="77777777" w:rsidR="00DA4650" w:rsidRPr="00DA4650" w:rsidRDefault="00DA4650" w:rsidP="00DA4650">
      <w:pPr>
        <w:pStyle w:val="Heading5"/>
        <w:rPr>
          <w:rFonts w:hint="cs"/>
          <w:rtl/>
        </w:rPr>
      </w:pPr>
      <w:r w:rsidRPr="00DA4650">
        <w:rPr>
          <w:rFonts w:hint="cs"/>
          <w:u w:val="single"/>
          <w:rtl/>
        </w:rPr>
        <w:t>אביגדור יצחקי:</w:t>
      </w:r>
    </w:p>
    <w:p w14:paraId="5094882D" w14:textId="77777777" w:rsidR="00DA4650" w:rsidRPr="00DA4650" w:rsidRDefault="00DA4650" w:rsidP="00DA4650">
      <w:pPr>
        <w:pStyle w:val="Heading5"/>
        <w:rPr>
          <w:rFonts w:hint="cs"/>
          <w:rtl/>
        </w:rPr>
      </w:pPr>
    </w:p>
    <w:p w14:paraId="6D38F6E5" w14:textId="77777777" w:rsidR="00DA4650" w:rsidRPr="00DA4650" w:rsidRDefault="00DA4650" w:rsidP="00DA4650">
      <w:pPr>
        <w:bidi/>
        <w:jc w:val="both"/>
        <w:rPr>
          <w:rFonts w:cs="David" w:hint="cs"/>
          <w:rtl/>
        </w:rPr>
      </w:pPr>
      <w:r w:rsidRPr="00DA4650">
        <w:rPr>
          <w:rFonts w:cs="David" w:hint="cs"/>
          <w:rtl/>
        </w:rPr>
        <w:tab/>
        <w:t>על מה בדיוק אתה מדבר?</w:t>
      </w:r>
    </w:p>
    <w:p w14:paraId="3D649325" w14:textId="77777777" w:rsidR="00DA4650" w:rsidRPr="00DA4650" w:rsidRDefault="00DA4650" w:rsidP="00DA4650">
      <w:pPr>
        <w:bidi/>
        <w:jc w:val="both"/>
        <w:rPr>
          <w:rFonts w:cs="David" w:hint="cs"/>
          <w:rtl/>
        </w:rPr>
      </w:pPr>
    </w:p>
    <w:p w14:paraId="566DD845" w14:textId="77777777" w:rsidR="00DA4650" w:rsidRPr="00DA4650" w:rsidRDefault="00DA4650" w:rsidP="00DA4650">
      <w:pPr>
        <w:bidi/>
        <w:jc w:val="both"/>
        <w:rPr>
          <w:rFonts w:cs="David" w:hint="cs"/>
          <w:rtl/>
        </w:rPr>
      </w:pPr>
      <w:r w:rsidRPr="00DA4650">
        <w:rPr>
          <w:rFonts w:cs="David"/>
          <w:u w:val="single"/>
          <w:rtl/>
        </w:rPr>
        <w:br w:type="page"/>
      </w:r>
      <w:r w:rsidRPr="00DA4650">
        <w:rPr>
          <w:rFonts w:cs="David" w:hint="cs"/>
          <w:u w:val="single"/>
          <w:rtl/>
        </w:rPr>
        <w:t>משה גפני:</w:t>
      </w:r>
    </w:p>
    <w:p w14:paraId="4F0EA323" w14:textId="77777777" w:rsidR="00DA4650" w:rsidRPr="00DA4650" w:rsidRDefault="00DA4650" w:rsidP="00DA4650">
      <w:pPr>
        <w:bidi/>
        <w:jc w:val="both"/>
        <w:rPr>
          <w:rFonts w:cs="David" w:hint="cs"/>
          <w:rtl/>
        </w:rPr>
      </w:pPr>
    </w:p>
    <w:p w14:paraId="7F9547E8" w14:textId="77777777" w:rsidR="00DA4650" w:rsidRPr="00DA4650" w:rsidRDefault="00DA4650" w:rsidP="00DA4650">
      <w:pPr>
        <w:bidi/>
        <w:jc w:val="both"/>
        <w:rPr>
          <w:rFonts w:cs="David" w:hint="cs"/>
          <w:rtl/>
        </w:rPr>
      </w:pPr>
      <w:r w:rsidRPr="00DA4650">
        <w:rPr>
          <w:rFonts w:cs="David" w:hint="cs"/>
          <w:rtl/>
        </w:rPr>
        <w:tab/>
      </w:r>
    </w:p>
    <w:p w14:paraId="1CF49974" w14:textId="77777777" w:rsidR="00DA4650" w:rsidRPr="00DA4650" w:rsidRDefault="00DA4650" w:rsidP="00DA4650">
      <w:pPr>
        <w:bidi/>
        <w:jc w:val="both"/>
        <w:rPr>
          <w:rFonts w:cs="David" w:hint="cs"/>
          <w:rtl/>
        </w:rPr>
      </w:pPr>
      <w:r w:rsidRPr="00DA4650">
        <w:rPr>
          <w:rFonts w:cs="David" w:hint="cs"/>
          <w:rtl/>
        </w:rPr>
        <w:tab/>
        <w:t xml:space="preserve">את רוצה להגן עלי? </w:t>
      </w:r>
    </w:p>
    <w:p w14:paraId="6EAFA884" w14:textId="77777777" w:rsidR="00DA4650" w:rsidRPr="00DA4650" w:rsidRDefault="00DA4650" w:rsidP="00DA4650">
      <w:pPr>
        <w:bidi/>
        <w:jc w:val="both"/>
        <w:rPr>
          <w:rFonts w:cs="David" w:hint="cs"/>
          <w:rtl/>
        </w:rPr>
      </w:pPr>
    </w:p>
    <w:p w14:paraId="63E0C4B1"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40E69424" w14:textId="77777777" w:rsidR="00DA4650" w:rsidRPr="00DA4650" w:rsidRDefault="00DA4650" w:rsidP="00DA4650">
      <w:pPr>
        <w:bidi/>
        <w:jc w:val="both"/>
        <w:rPr>
          <w:rFonts w:cs="David" w:hint="cs"/>
          <w:rtl/>
        </w:rPr>
      </w:pPr>
    </w:p>
    <w:p w14:paraId="68CDFABF" w14:textId="77777777" w:rsidR="00DA4650" w:rsidRPr="00DA4650" w:rsidRDefault="00DA4650" w:rsidP="00DA4650">
      <w:pPr>
        <w:bidi/>
        <w:ind w:firstLine="567"/>
        <w:jc w:val="both"/>
        <w:rPr>
          <w:rFonts w:cs="David" w:hint="cs"/>
          <w:rtl/>
        </w:rPr>
      </w:pPr>
      <w:r w:rsidRPr="00DA4650">
        <w:rPr>
          <w:rFonts w:cs="David" w:hint="cs"/>
          <w:rtl/>
        </w:rPr>
        <w:t xml:space="preserve">אתה מבקש שאגן עליך? אני מגינה על חבר הכנסת גפני בתוקף. מי שיפריע לו יצא החוצה. </w:t>
      </w:r>
    </w:p>
    <w:p w14:paraId="41197124" w14:textId="77777777" w:rsidR="00DA4650" w:rsidRPr="00DA4650" w:rsidRDefault="00DA4650" w:rsidP="00DA4650">
      <w:pPr>
        <w:bidi/>
        <w:jc w:val="both"/>
        <w:rPr>
          <w:rFonts w:cs="David" w:hint="cs"/>
          <w:rtl/>
        </w:rPr>
      </w:pPr>
    </w:p>
    <w:p w14:paraId="0816404F" w14:textId="77777777" w:rsidR="00DA4650" w:rsidRPr="00DA4650" w:rsidRDefault="00DA4650" w:rsidP="00DA4650">
      <w:pPr>
        <w:bidi/>
        <w:jc w:val="both"/>
        <w:rPr>
          <w:rFonts w:cs="David" w:hint="cs"/>
          <w:rtl/>
        </w:rPr>
      </w:pPr>
      <w:r w:rsidRPr="00DA4650">
        <w:rPr>
          <w:rFonts w:cs="David" w:hint="cs"/>
          <w:u w:val="single"/>
          <w:rtl/>
        </w:rPr>
        <w:t>משה גפני:</w:t>
      </w:r>
    </w:p>
    <w:p w14:paraId="58ADBC16" w14:textId="77777777" w:rsidR="00DA4650" w:rsidRPr="00DA4650" w:rsidRDefault="00DA4650" w:rsidP="00DA4650">
      <w:pPr>
        <w:bidi/>
        <w:jc w:val="both"/>
        <w:rPr>
          <w:rFonts w:cs="David" w:hint="cs"/>
          <w:rtl/>
        </w:rPr>
      </w:pPr>
    </w:p>
    <w:p w14:paraId="1C158A56" w14:textId="77777777" w:rsidR="00DA4650" w:rsidRPr="00DA4650" w:rsidRDefault="00DA4650" w:rsidP="00DA4650">
      <w:pPr>
        <w:bidi/>
        <w:ind w:firstLine="567"/>
        <w:jc w:val="both"/>
        <w:rPr>
          <w:rFonts w:cs="David" w:hint="cs"/>
          <w:rtl/>
        </w:rPr>
      </w:pPr>
      <w:r w:rsidRPr="00DA4650">
        <w:rPr>
          <w:rFonts w:cs="David" w:hint="cs"/>
          <w:rtl/>
        </w:rPr>
        <w:t xml:space="preserve">בהסבר שאתם הכנתם </w:t>
      </w:r>
      <w:r w:rsidRPr="00DA4650">
        <w:rPr>
          <w:rFonts w:cs="David"/>
          <w:rtl/>
        </w:rPr>
        <w:t>–</w:t>
      </w:r>
      <w:r w:rsidRPr="00DA4650">
        <w:rPr>
          <w:rFonts w:cs="David" w:hint="cs"/>
          <w:rtl/>
        </w:rPr>
        <w:t xml:space="preserve"> ואתם עושים עבודה מקצועית </w:t>
      </w:r>
      <w:r w:rsidRPr="00DA4650">
        <w:rPr>
          <w:rFonts w:cs="David"/>
          <w:rtl/>
        </w:rPr>
        <w:t>–</w:t>
      </w:r>
      <w:r w:rsidRPr="00DA4650">
        <w:rPr>
          <w:rFonts w:cs="David" w:hint="cs"/>
          <w:rtl/>
        </w:rPr>
        <w:t xml:space="preserve"> כתוב שההתיישנות תחל בשנת 2011, אדוני יושב-ראש הקואליציה. כלומר, יש פה חוקים, וזאת אחת הדוגמאות. אפשר להביא הרבה דוגמאות, אבל זה מוצלח. ההתיישנות תחל ב-2011. חבר הכנסת גלנטי, לא היית בחוק ההסדרים הקודם. אני אומר לך: עכשיו יצטרכו לדון שבועיים, מהר, על חוק הגזזת </w:t>
      </w:r>
      <w:r w:rsidRPr="00DA4650">
        <w:rPr>
          <w:rFonts w:cs="David"/>
          <w:rtl/>
        </w:rPr>
        <w:t>–</w:t>
      </w:r>
      <w:r w:rsidRPr="00DA4650">
        <w:rPr>
          <w:rFonts w:cs="David" w:hint="cs"/>
          <w:rtl/>
        </w:rPr>
        <w:t xml:space="preserve"> ידונו מי בכלל הביא את החוק, למה הוא הובא, ובתוך שבועיים נצטרך להחליט על 2011. פשוט לא להאמין שיושבים שרים אינטליגנטיים בממשלה, גם מהמפלגה שלך, והצביעו בעד. </w:t>
      </w:r>
    </w:p>
    <w:p w14:paraId="0168BFC4" w14:textId="77777777" w:rsidR="00DA4650" w:rsidRPr="00DA4650" w:rsidRDefault="00DA4650" w:rsidP="00DA4650">
      <w:pPr>
        <w:bidi/>
        <w:jc w:val="both"/>
        <w:rPr>
          <w:rFonts w:cs="David" w:hint="cs"/>
          <w:rtl/>
        </w:rPr>
      </w:pPr>
    </w:p>
    <w:p w14:paraId="2A91705C" w14:textId="77777777" w:rsidR="00DA4650" w:rsidRPr="00DA4650" w:rsidRDefault="00DA4650" w:rsidP="00DA4650">
      <w:pPr>
        <w:bidi/>
        <w:jc w:val="both"/>
        <w:rPr>
          <w:rFonts w:cs="David" w:hint="cs"/>
          <w:rtl/>
        </w:rPr>
      </w:pPr>
      <w:r w:rsidRPr="00DA4650">
        <w:rPr>
          <w:rFonts w:cs="David" w:hint="cs"/>
          <w:u w:val="single"/>
          <w:rtl/>
        </w:rPr>
        <w:t>נורית אלשטיין:</w:t>
      </w:r>
    </w:p>
    <w:p w14:paraId="28904F11" w14:textId="77777777" w:rsidR="00DA4650" w:rsidRPr="00DA4650" w:rsidRDefault="00DA4650" w:rsidP="00DA4650">
      <w:pPr>
        <w:bidi/>
        <w:jc w:val="both"/>
        <w:rPr>
          <w:rFonts w:cs="David" w:hint="cs"/>
          <w:rtl/>
        </w:rPr>
      </w:pPr>
    </w:p>
    <w:p w14:paraId="433615C1" w14:textId="77777777" w:rsidR="00DA4650" w:rsidRPr="00DA4650" w:rsidRDefault="00DA4650" w:rsidP="00DA4650">
      <w:pPr>
        <w:bidi/>
        <w:jc w:val="both"/>
        <w:rPr>
          <w:rFonts w:cs="David" w:hint="cs"/>
          <w:rtl/>
        </w:rPr>
      </w:pPr>
      <w:r w:rsidRPr="00DA4650">
        <w:rPr>
          <w:rFonts w:cs="David" w:hint="cs"/>
          <w:rtl/>
        </w:rPr>
        <w:tab/>
        <w:t xml:space="preserve">הם לא היו. אתה יכול להיות בבחינת נוכח-נפקד. זאת אחת הבעיות התהליכיות. </w:t>
      </w:r>
    </w:p>
    <w:p w14:paraId="0CED75C1" w14:textId="77777777" w:rsidR="00DA4650" w:rsidRPr="00DA4650" w:rsidRDefault="00DA4650" w:rsidP="00DA4650">
      <w:pPr>
        <w:bidi/>
        <w:jc w:val="both"/>
        <w:rPr>
          <w:rFonts w:cs="David" w:hint="cs"/>
          <w:rtl/>
        </w:rPr>
      </w:pPr>
    </w:p>
    <w:p w14:paraId="0CCB26D0" w14:textId="77777777" w:rsidR="00DA4650" w:rsidRPr="00DA4650" w:rsidRDefault="00DA4650" w:rsidP="00DA4650">
      <w:pPr>
        <w:bidi/>
        <w:jc w:val="both"/>
        <w:rPr>
          <w:rFonts w:cs="David" w:hint="cs"/>
          <w:rtl/>
        </w:rPr>
      </w:pPr>
      <w:r w:rsidRPr="00DA4650">
        <w:rPr>
          <w:rFonts w:cs="David" w:hint="cs"/>
          <w:u w:val="single"/>
          <w:rtl/>
        </w:rPr>
        <w:t>משה גפני:</w:t>
      </w:r>
    </w:p>
    <w:p w14:paraId="689CA7CB" w14:textId="77777777" w:rsidR="00DA4650" w:rsidRPr="00DA4650" w:rsidRDefault="00DA4650" w:rsidP="00DA4650">
      <w:pPr>
        <w:bidi/>
        <w:jc w:val="both"/>
        <w:rPr>
          <w:rFonts w:cs="David" w:hint="cs"/>
          <w:rtl/>
        </w:rPr>
      </w:pPr>
    </w:p>
    <w:p w14:paraId="5CDDF35B" w14:textId="77777777" w:rsidR="00DA4650" w:rsidRPr="00DA4650" w:rsidRDefault="00DA4650" w:rsidP="00DA4650">
      <w:pPr>
        <w:bidi/>
        <w:jc w:val="both"/>
        <w:rPr>
          <w:rFonts w:cs="David" w:hint="cs"/>
          <w:rtl/>
        </w:rPr>
      </w:pPr>
      <w:r w:rsidRPr="00DA4650">
        <w:rPr>
          <w:rFonts w:cs="David" w:hint="cs"/>
          <w:rtl/>
        </w:rPr>
        <w:tab/>
        <w:t xml:space="preserve">אני לא מאמין למשמע אוזני, יש שרים שנושאים באחריות למה שקורה במדינת ישראל, </w:t>
      </w:r>
    </w:p>
    <w:p w14:paraId="49CDD761" w14:textId="77777777" w:rsidR="00DA4650" w:rsidRPr="00DA4650" w:rsidRDefault="00DA4650" w:rsidP="00DA4650">
      <w:pPr>
        <w:bidi/>
        <w:jc w:val="both"/>
        <w:rPr>
          <w:rFonts w:cs="David" w:hint="cs"/>
          <w:rtl/>
        </w:rPr>
      </w:pPr>
    </w:p>
    <w:p w14:paraId="78CC7E99" w14:textId="77777777" w:rsidR="00DA4650" w:rsidRPr="00DA4650" w:rsidRDefault="00DA4650" w:rsidP="00DA4650">
      <w:pPr>
        <w:bidi/>
        <w:jc w:val="both"/>
        <w:rPr>
          <w:rFonts w:cs="David" w:hint="cs"/>
          <w:rtl/>
        </w:rPr>
      </w:pPr>
      <w:r w:rsidRPr="00DA4650">
        <w:rPr>
          <w:rFonts w:cs="David" w:hint="cs"/>
          <w:u w:val="single"/>
          <w:rtl/>
        </w:rPr>
        <w:t>נורית אלשטיין:</w:t>
      </w:r>
    </w:p>
    <w:p w14:paraId="5821B608" w14:textId="77777777" w:rsidR="00DA4650" w:rsidRPr="00DA4650" w:rsidRDefault="00DA4650" w:rsidP="00DA4650">
      <w:pPr>
        <w:bidi/>
        <w:jc w:val="both"/>
        <w:rPr>
          <w:rFonts w:cs="David" w:hint="cs"/>
          <w:rtl/>
        </w:rPr>
      </w:pPr>
    </w:p>
    <w:p w14:paraId="205133E4" w14:textId="77777777" w:rsidR="00DA4650" w:rsidRPr="00DA4650" w:rsidRDefault="00DA4650" w:rsidP="00DA4650">
      <w:pPr>
        <w:bidi/>
        <w:jc w:val="both"/>
        <w:rPr>
          <w:rFonts w:cs="David" w:hint="cs"/>
          <w:rtl/>
        </w:rPr>
      </w:pPr>
      <w:r w:rsidRPr="00DA4650">
        <w:rPr>
          <w:rFonts w:cs="David" w:hint="cs"/>
          <w:rtl/>
        </w:rPr>
        <w:tab/>
        <w:t xml:space="preserve">זה מה ששמענו, גם ביום העיון. </w:t>
      </w:r>
    </w:p>
    <w:p w14:paraId="66406347" w14:textId="77777777" w:rsidR="00DA4650" w:rsidRPr="00DA4650" w:rsidRDefault="00DA4650" w:rsidP="00DA4650">
      <w:pPr>
        <w:bidi/>
        <w:jc w:val="both"/>
        <w:rPr>
          <w:rFonts w:cs="David" w:hint="cs"/>
          <w:rtl/>
        </w:rPr>
      </w:pPr>
    </w:p>
    <w:p w14:paraId="4F2D9680" w14:textId="77777777" w:rsidR="00DA4650" w:rsidRPr="00DA4650" w:rsidRDefault="00DA4650" w:rsidP="00DA4650">
      <w:pPr>
        <w:bidi/>
        <w:jc w:val="both"/>
        <w:rPr>
          <w:rFonts w:cs="David" w:hint="cs"/>
          <w:rtl/>
        </w:rPr>
      </w:pPr>
      <w:r w:rsidRPr="00DA4650">
        <w:rPr>
          <w:rFonts w:cs="David" w:hint="cs"/>
          <w:u w:val="single"/>
          <w:rtl/>
        </w:rPr>
        <w:t>משה גפני:</w:t>
      </w:r>
    </w:p>
    <w:p w14:paraId="22F38212" w14:textId="77777777" w:rsidR="00DA4650" w:rsidRPr="00DA4650" w:rsidRDefault="00DA4650" w:rsidP="00DA4650">
      <w:pPr>
        <w:bidi/>
        <w:jc w:val="both"/>
        <w:rPr>
          <w:rFonts w:cs="David" w:hint="cs"/>
          <w:rtl/>
        </w:rPr>
      </w:pPr>
    </w:p>
    <w:p w14:paraId="72D1B0A5" w14:textId="77777777" w:rsidR="00DA4650" w:rsidRPr="00DA4650" w:rsidRDefault="00DA4650" w:rsidP="00DA4650">
      <w:pPr>
        <w:bidi/>
        <w:jc w:val="both"/>
        <w:rPr>
          <w:rFonts w:cs="David" w:hint="cs"/>
          <w:rtl/>
        </w:rPr>
      </w:pPr>
      <w:r w:rsidRPr="00DA4650">
        <w:rPr>
          <w:rFonts w:cs="David" w:hint="cs"/>
          <w:rtl/>
        </w:rPr>
        <w:tab/>
        <w:t xml:space="preserve">זה לשון הרע, אני לא מקבל את זה. </w:t>
      </w:r>
    </w:p>
    <w:p w14:paraId="7172AE69" w14:textId="77777777" w:rsidR="00DA4650" w:rsidRPr="00DA4650" w:rsidRDefault="00DA4650" w:rsidP="00DA4650">
      <w:pPr>
        <w:bidi/>
        <w:jc w:val="both"/>
        <w:rPr>
          <w:rFonts w:cs="David" w:hint="cs"/>
          <w:rtl/>
        </w:rPr>
      </w:pPr>
    </w:p>
    <w:p w14:paraId="5799F7BE" w14:textId="77777777" w:rsidR="00DA4650" w:rsidRPr="00DA4650" w:rsidRDefault="00DA4650" w:rsidP="00DA4650">
      <w:pPr>
        <w:pStyle w:val="Heading5"/>
        <w:rPr>
          <w:rFonts w:hint="cs"/>
          <w:rtl/>
        </w:rPr>
      </w:pPr>
      <w:r w:rsidRPr="00DA4650">
        <w:rPr>
          <w:rFonts w:hint="cs"/>
          <w:u w:val="single"/>
          <w:rtl/>
        </w:rPr>
        <w:t>יצחק גלנטי:</w:t>
      </w:r>
    </w:p>
    <w:p w14:paraId="48C208C4" w14:textId="77777777" w:rsidR="00DA4650" w:rsidRPr="00DA4650" w:rsidRDefault="00DA4650" w:rsidP="00DA4650">
      <w:pPr>
        <w:pStyle w:val="Heading5"/>
        <w:rPr>
          <w:rFonts w:hint="cs"/>
          <w:rtl/>
        </w:rPr>
      </w:pPr>
    </w:p>
    <w:p w14:paraId="56D731C0" w14:textId="77777777" w:rsidR="00DA4650" w:rsidRPr="00DA4650" w:rsidRDefault="00DA4650" w:rsidP="00DA4650">
      <w:pPr>
        <w:bidi/>
        <w:jc w:val="both"/>
        <w:rPr>
          <w:rFonts w:cs="David" w:hint="cs"/>
          <w:rtl/>
        </w:rPr>
      </w:pPr>
      <w:r w:rsidRPr="00DA4650">
        <w:rPr>
          <w:rFonts w:cs="David" w:hint="cs"/>
          <w:rtl/>
        </w:rPr>
        <w:tab/>
        <w:t>מה זה נוכח-נפקד?</w:t>
      </w:r>
    </w:p>
    <w:p w14:paraId="189C77D5" w14:textId="77777777" w:rsidR="00DA4650" w:rsidRPr="00DA4650" w:rsidRDefault="00DA4650" w:rsidP="00DA4650">
      <w:pPr>
        <w:bidi/>
        <w:jc w:val="both"/>
        <w:rPr>
          <w:rFonts w:cs="David" w:hint="cs"/>
          <w:rtl/>
        </w:rPr>
      </w:pPr>
    </w:p>
    <w:p w14:paraId="45ADDB21" w14:textId="77777777" w:rsidR="00DA4650" w:rsidRPr="00DA4650" w:rsidRDefault="00DA4650" w:rsidP="00DA4650">
      <w:pPr>
        <w:bidi/>
        <w:jc w:val="both"/>
        <w:rPr>
          <w:rFonts w:cs="David" w:hint="cs"/>
          <w:rtl/>
        </w:rPr>
      </w:pPr>
      <w:r w:rsidRPr="00DA4650">
        <w:rPr>
          <w:rFonts w:cs="David" w:hint="cs"/>
          <w:u w:val="single"/>
          <w:rtl/>
        </w:rPr>
        <w:t>נורית אלשטיין:</w:t>
      </w:r>
    </w:p>
    <w:p w14:paraId="39BC5608" w14:textId="77777777" w:rsidR="00DA4650" w:rsidRPr="00DA4650" w:rsidRDefault="00DA4650" w:rsidP="00DA4650">
      <w:pPr>
        <w:bidi/>
        <w:jc w:val="both"/>
        <w:rPr>
          <w:rFonts w:cs="David" w:hint="cs"/>
          <w:rtl/>
        </w:rPr>
      </w:pPr>
    </w:p>
    <w:p w14:paraId="093D50F8" w14:textId="77777777" w:rsidR="00DA4650" w:rsidRPr="00DA4650" w:rsidRDefault="00DA4650" w:rsidP="00DA4650">
      <w:pPr>
        <w:bidi/>
        <w:jc w:val="both"/>
        <w:rPr>
          <w:rFonts w:cs="David" w:hint="cs"/>
          <w:rtl/>
        </w:rPr>
      </w:pPr>
      <w:r w:rsidRPr="00DA4650">
        <w:rPr>
          <w:rFonts w:cs="David" w:hint="cs"/>
          <w:rtl/>
        </w:rPr>
        <w:tab/>
        <w:t xml:space="preserve">הדיון שמתקיים בממשלה, באופיו הוא לא דיון שדומה למה שמקוים כאן, כך שבאמת כל נושא עולה בנפרד. שכן יש להניח שהשרים לא רוצים שייקחו מהם סמכויות. </w:t>
      </w:r>
    </w:p>
    <w:p w14:paraId="1057E854" w14:textId="77777777" w:rsidR="00DA4650" w:rsidRPr="00DA4650" w:rsidRDefault="00DA4650" w:rsidP="00DA4650">
      <w:pPr>
        <w:bidi/>
        <w:jc w:val="both"/>
        <w:rPr>
          <w:rFonts w:cs="David" w:hint="cs"/>
          <w:rtl/>
        </w:rPr>
      </w:pPr>
    </w:p>
    <w:p w14:paraId="177894C4" w14:textId="77777777" w:rsidR="00DA4650" w:rsidRPr="00DA4650" w:rsidRDefault="00DA4650" w:rsidP="00DA4650">
      <w:pPr>
        <w:bidi/>
        <w:jc w:val="both"/>
        <w:rPr>
          <w:rFonts w:cs="David" w:hint="cs"/>
          <w:rtl/>
        </w:rPr>
      </w:pPr>
      <w:r w:rsidRPr="00DA4650">
        <w:rPr>
          <w:rFonts w:cs="David" w:hint="cs"/>
          <w:u w:val="single"/>
          <w:rtl/>
        </w:rPr>
        <w:t>משה גפני:</w:t>
      </w:r>
    </w:p>
    <w:p w14:paraId="07EFEA2A" w14:textId="77777777" w:rsidR="00DA4650" w:rsidRPr="00DA4650" w:rsidRDefault="00DA4650" w:rsidP="00DA4650">
      <w:pPr>
        <w:bidi/>
        <w:jc w:val="both"/>
        <w:rPr>
          <w:rFonts w:cs="David" w:hint="cs"/>
          <w:rtl/>
        </w:rPr>
      </w:pPr>
    </w:p>
    <w:p w14:paraId="19F70143" w14:textId="77777777" w:rsidR="00DA4650" w:rsidRPr="00DA4650" w:rsidRDefault="00DA4650" w:rsidP="00DA4650">
      <w:pPr>
        <w:bidi/>
        <w:jc w:val="both"/>
        <w:rPr>
          <w:rFonts w:cs="David" w:hint="cs"/>
          <w:rtl/>
        </w:rPr>
      </w:pPr>
      <w:r w:rsidRPr="00DA4650">
        <w:rPr>
          <w:rFonts w:cs="David" w:hint="cs"/>
          <w:rtl/>
        </w:rPr>
        <w:tab/>
        <w:t xml:space="preserve">אני מקצר. יש לי ביקורת מאוד קשה </w:t>
      </w:r>
      <w:r w:rsidRPr="00DA4650">
        <w:rPr>
          <w:rFonts w:cs="David"/>
          <w:rtl/>
        </w:rPr>
        <w:t>–</w:t>
      </w:r>
      <w:r w:rsidRPr="00DA4650">
        <w:rPr>
          <w:rFonts w:cs="David" w:hint="cs"/>
          <w:rtl/>
        </w:rPr>
        <w:t xml:space="preserve"> מאוד קשה </w:t>
      </w:r>
      <w:r w:rsidRPr="00DA4650">
        <w:rPr>
          <w:rFonts w:cs="David"/>
          <w:rtl/>
        </w:rPr>
        <w:t>–</w:t>
      </w:r>
      <w:r w:rsidRPr="00DA4650">
        <w:rPr>
          <w:rFonts w:cs="David" w:hint="cs"/>
          <w:rtl/>
        </w:rPr>
        <w:t xml:space="preserve"> על השרים שהצביעו בעד חוק הסדרים כזה. זה לעשות צחוק מעצמם, לעשות צחוק מהכנסת, לעשות צחוק מכל הליך החקיקה. הם הופכים את הכול לחוכא ואיטלולא, באופן הכי חמור. </w:t>
      </w:r>
    </w:p>
    <w:p w14:paraId="33F81D11" w14:textId="77777777" w:rsidR="00DA4650" w:rsidRPr="00DA4650" w:rsidRDefault="00DA4650" w:rsidP="00DA4650">
      <w:pPr>
        <w:bidi/>
        <w:jc w:val="both"/>
        <w:rPr>
          <w:rFonts w:cs="David" w:hint="cs"/>
          <w:rtl/>
        </w:rPr>
      </w:pPr>
    </w:p>
    <w:p w14:paraId="507FD1B8" w14:textId="77777777" w:rsidR="00DA4650" w:rsidRPr="00DA4650" w:rsidRDefault="00DA4650" w:rsidP="00DA4650">
      <w:pPr>
        <w:bidi/>
        <w:ind w:firstLine="567"/>
        <w:jc w:val="both"/>
        <w:rPr>
          <w:rFonts w:cs="David" w:hint="cs"/>
          <w:rtl/>
        </w:rPr>
      </w:pPr>
      <w:r w:rsidRPr="00DA4650">
        <w:rPr>
          <w:rFonts w:cs="David" w:hint="cs"/>
          <w:rtl/>
        </w:rPr>
        <w:t xml:space="preserve">למשל, יש הקפאת הקצאות. זה מופיע, הכנסת הצביעה בעד, אני הצבעתי נגד. הנושא הזה יובא מחר לדיון כאן בוועדה. שר האוצר, שהביא את החוק הזה, אומר שהוא לא רוצה אותו. הוא לא מביא אותו. אבל מחר נדון בו. שר האוצר ישב עם שרי הממשלה האלה, שהם נוכחים נפקדים, כלומר, שרי הממשלה שלא מבינים כלום </w:t>
      </w:r>
      <w:r w:rsidRPr="00DA4650">
        <w:rPr>
          <w:rFonts w:cs="David"/>
          <w:rtl/>
        </w:rPr>
        <w:t>–</w:t>
      </w:r>
      <w:r w:rsidRPr="00DA4650">
        <w:rPr>
          <w:rFonts w:cs="David" w:hint="cs"/>
          <w:rtl/>
        </w:rPr>
        <w:t xml:space="preserve"> כלומר, הם מבינים אבל לא הרבה </w:t>
      </w:r>
      <w:r w:rsidRPr="00DA4650">
        <w:rPr>
          <w:rFonts w:cs="David"/>
          <w:rtl/>
        </w:rPr>
        <w:t>–</w:t>
      </w:r>
      <w:r w:rsidRPr="00DA4650">
        <w:rPr>
          <w:rFonts w:cs="David" w:hint="cs"/>
          <w:rtl/>
        </w:rPr>
        <w:t xml:space="preserve"> ואנחנו נצטרך לשבת פה ולדון בחוק הביטוח הלאומי, בהקפאת הקצבאות, שתיאורטית זה כבר לא קיים. </w:t>
      </w:r>
    </w:p>
    <w:p w14:paraId="529D50B1" w14:textId="77777777" w:rsidR="00DA4650" w:rsidRPr="00DA4650" w:rsidRDefault="00DA4650" w:rsidP="00DA4650">
      <w:pPr>
        <w:bidi/>
        <w:ind w:firstLine="567"/>
        <w:jc w:val="both"/>
        <w:rPr>
          <w:rFonts w:cs="David" w:hint="cs"/>
          <w:rtl/>
        </w:rPr>
      </w:pPr>
    </w:p>
    <w:p w14:paraId="782D6FC3" w14:textId="77777777" w:rsidR="00DA4650" w:rsidRPr="00DA4650" w:rsidRDefault="00DA4650" w:rsidP="00DA4650">
      <w:pPr>
        <w:bidi/>
        <w:ind w:firstLine="567"/>
        <w:jc w:val="both"/>
        <w:rPr>
          <w:rFonts w:cs="David" w:hint="cs"/>
          <w:rtl/>
        </w:rPr>
      </w:pPr>
      <w:r w:rsidRPr="00DA4650">
        <w:rPr>
          <w:rFonts w:cs="David" w:hint="cs"/>
          <w:rtl/>
        </w:rPr>
        <w:t xml:space="preserve">כלומר, אנחנו עוד נריב פה על העניין הזה, כששר האוצר כבר יצא לתקשורת ואמר שזה לא קיים. המדד לא עלה. הוא אפס. פשוט לא להאמין. </w:t>
      </w:r>
    </w:p>
    <w:p w14:paraId="02258767" w14:textId="77777777" w:rsidR="00DA4650" w:rsidRPr="00DA4650" w:rsidRDefault="00DA4650" w:rsidP="00DA4650">
      <w:pPr>
        <w:bidi/>
        <w:jc w:val="both"/>
        <w:rPr>
          <w:rFonts w:cs="David" w:hint="cs"/>
          <w:rtl/>
        </w:rPr>
      </w:pPr>
    </w:p>
    <w:p w14:paraId="74C81BC2" w14:textId="77777777" w:rsidR="00DA4650" w:rsidRPr="00DA4650" w:rsidRDefault="00DA4650" w:rsidP="00DA4650">
      <w:pPr>
        <w:bidi/>
        <w:jc w:val="both"/>
        <w:rPr>
          <w:rFonts w:cs="David" w:hint="cs"/>
          <w:rtl/>
        </w:rPr>
      </w:pPr>
    </w:p>
    <w:p w14:paraId="3BDDDB2A" w14:textId="77777777" w:rsidR="00DA4650" w:rsidRPr="00DA4650" w:rsidRDefault="00DA4650" w:rsidP="00DA4650">
      <w:pPr>
        <w:bidi/>
        <w:ind w:firstLine="567"/>
        <w:jc w:val="both"/>
        <w:rPr>
          <w:rFonts w:cs="David" w:hint="cs"/>
          <w:rtl/>
        </w:rPr>
      </w:pPr>
      <w:r w:rsidRPr="00DA4650">
        <w:rPr>
          <w:rFonts w:cs="David" w:hint="cs"/>
          <w:rtl/>
        </w:rPr>
        <w:t xml:space="preserve">אני מברך אותך בפעם השלישית. אני לא עושה את זה סתם. אני גם מכבד אותך על זה, אבל אני משבח אותך מקצועית. אבל חשוב שגם מחר תעמדי בתוקף על זה שלא יעשו מאתנו צחוק ומה שראוי שיהיה בחוק ההסדרים ויובא בהליך חקיקה של שבועיים ייכנס, ומה שאיננו ראוי </w:t>
      </w:r>
      <w:r w:rsidRPr="00DA4650">
        <w:rPr>
          <w:rFonts w:cs="David"/>
          <w:rtl/>
        </w:rPr>
        <w:t>–</w:t>
      </w:r>
      <w:r w:rsidRPr="00DA4650">
        <w:rPr>
          <w:rFonts w:cs="David" w:hint="cs"/>
          <w:rtl/>
        </w:rPr>
        <w:t xml:space="preserve"> להטיס אותו </w:t>
      </w:r>
      <w:r w:rsidRPr="00DA4650">
        <w:rPr>
          <w:rFonts w:cs="David"/>
          <w:rtl/>
        </w:rPr>
        <w:t>–</w:t>
      </w:r>
      <w:r w:rsidRPr="00DA4650">
        <w:rPr>
          <w:rFonts w:cs="David" w:hint="cs"/>
          <w:rtl/>
        </w:rPr>
        <w:t xml:space="preserve"> איך אומרים באופן פרלמנטרי,</w:t>
      </w:r>
    </w:p>
    <w:p w14:paraId="492DA436" w14:textId="77777777" w:rsidR="00DA4650" w:rsidRPr="00DA4650" w:rsidRDefault="00DA4650" w:rsidP="00DA4650">
      <w:pPr>
        <w:bidi/>
        <w:ind w:firstLine="567"/>
        <w:jc w:val="both"/>
        <w:rPr>
          <w:rFonts w:cs="David" w:hint="cs"/>
          <w:rtl/>
        </w:rPr>
      </w:pPr>
    </w:p>
    <w:p w14:paraId="7701902B" w14:textId="77777777" w:rsidR="00DA4650" w:rsidRPr="00DA4650" w:rsidRDefault="00DA4650" w:rsidP="00DA4650">
      <w:pPr>
        <w:bidi/>
        <w:jc w:val="both"/>
        <w:rPr>
          <w:rFonts w:cs="David" w:hint="cs"/>
          <w:rtl/>
        </w:rPr>
      </w:pPr>
      <w:r w:rsidRPr="00DA4650">
        <w:rPr>
          <w:rFonts w:cs="David" w:hint="cs"/>
          <w:u w:val="single"/>
          <w:rtl/>
        </w:rPr>
        <w:t>נורית אלשטיין:</w:t>
      </w:r>
    </w:p>
    <w:p w14:paraId="1204B8AF" w14:textId="77777777" w:rsidR="00DA4650" w:rsidRPr="00DA4650" w:rsidRDefault="00DA4650" w:rsidP="00DA4650">
      <w:pPr>
        <w:bidi/>
        <w:jc w:val="both"/>
        <w:rPr>
          <w:rFonts w:cs="David" w:hint="cs"/>
          <w:rtl/>
        </w:rPr>
      </w:pPr>
    </w:p>
    <w:p w14:paraId="5A2DDD2D" w14:textId="77777777" w:rsidR="00DA4650" w:rsidRPr="00DA4650" w:rsidRDefault="00DA4650" w:rsidP="00DA4650">
      <w:pPr>
        <w:bidi/>
        <w:jc w:val="both"/>
        <w:rPr>
          <w:rFonts w:cs="David" w:hint="cs"/>
          <w:rtl/>
        </w:rPr>
      </w:pPr>
      <w:r w:rsidRPr="00DA4650">
        <w:rPr>
          <w:rFonts w:cs="David" w:hint="cs"/>
          <w:rtl/>
        </w:rPr>
        <w:tab/>
        <w:t>להטיס אותו ולא בשבת.</w:t>
      </w:r>
    </w:p>
    <w:p w14:paraId="2C8AEBC1" w14:textId="77777777" w:rsidR="00DA4650" w:rsidRPr="00DA4650" w:rsidRDefault="00DA4650" w:rsidP="00DA4650">
      <w:pPr>
        <w:bidi/>
        <w:jc w:val="both"/>
        <w:rPr>
          <w:rFonts w:cs="David" w:hint="cs"/>
          <w:rtl/>
        </w:rPr>
      </w:pPr>
    </w:p>
    <w:p w14:paraId="68830DDF" w14:textId="77777777" w:rsidR="00DA4650" w:rsidRPr="00DA4650" w:rsidRDefault="00DA4650" w:rsidP="00DA4650">
      <w:pPr>
        <w:bidi/>
        <w:jc w:val="both"/>
        <w:rPr>
          <w:rFonts w:cs="David" w:hint="cs"/>
          <w:rtl/>
        </w:rPr>
      </w:pPr>
      <w:r w:rsidRPr="00DA4650">
        <w:rPr>
          <w:rFonts w:cs="David" w:hint="cs"/>
          <w:u w:val="single"/>
          <w:rtl/>
        </w:rPr>
        <w:t>משה גפני:</w:t>
      </w:r>
    </w:p>
    <w:p w14:paraId="06B81E26" w14:textId="77777777" w:rsidR="00DA4650" w:rsidRPr="00DA4650" w:rsidRDefault="00DA4650" w:rsidP="00DA4650">
      <w:pPr>
        <w:bidi/>
        <w:jc w:val="both"/>
        <w:rPr>
          <w:rFonts w:cs="David" w:hint="cs"/>
          <w:rtl/>
        </w:rPr>
      </w:pPr>
    </w:p>
    <w:p w14:paraId="60694E20" w14:textId="77777777" w:rsidR="00DA4650" w:rsidRPr="00DA4650" w:rsidRDefault="00DA4650" w:rsidP="00DA4650">
      <w:pPr>
        <w:bidi/>
        <w:jc w:val="both"/>
        <w:rPr>
          <w:rFonts w:cs="David" w:hint="cs"/>
          <w:rtl/>
        </w:rPr>
      </w:pPr>
      <w:r w:rsidRPr="00DA4650">
        <w:rPr>
          <w:rFonts w:cs="David" w:hint="cs"/>
          <w:rtl/>
        </w:rPr>
        <w:tab/>
        <w:t xml:space="preserve">והחוקים שכן ראויים, שראוי לדון בהם באופן מסודר, יועברו לוועדות הרלוונטיות, כשהם לא קשורים לחוק ההסדרים. </w:t>
      </w:r>
    </w:p>
    <w:p w14:paraId="42E715EA" w14:textId="77777777" w:rsidR="00DA4650" w:rsidRPr="00DA4650" w:rsidRDefault="00DA4650" w:rsidP="00DA4650">
      <w:pPr>
        <w:bidi/>
        <w:jc w:val="both"/>
        <w:rPr>
          <w:rFonts w:cs="David" w:hint="cs"/>
          <w:rtl/>
        </w:rPr>
      </w:pPr>
    </w:p>
    <w:p w14:paraId="36408840" w14:textId="77777777" w:rsidR="00DA4650" w:rsidRPr="00DA4650" w:rsidRDefault="00DA4650" w:rsidP="00DA4650">
      <w:pPr>
        <w:bidi/>
        <w:ind w:firstLine="567"/>
        <w:jc w:val="both"/>
        <w:rPr>
          <w:rFonts w:cs="David" w:hint="cs"/>
          <w:rtl/>
        </w:rPr>
      </w:pPr>
      <w:r w:rsidRPr="00DA4650">
        <w:rPr>
          <w:rFonts w:cs="David" w:hint="cs"/>
          <w:rtl/>
        </w:rPr>
        <w:t xml:space="preserve">לסיכום דברי, נכון אמרה היועצת המשפטית: יש מסלול אדום ושם צריך להעביר במהירות, ואפשר להעביר במהירות, וזו חקיקה ראויה. יש מסלול ירוק, ששם צריך לקיים דיון לגופו של עניין. אני מצטער שהלשכה המשפטית לא הכניסה מסלול שחור </w:t>
      </w:r>
      <w:r w:rsidRPr="00DA4650">
        <w:rPr>
          <w:rFonts w:cs="David"/>
          <w:rtl/>
        </w:rPr>
        <w:t>–</w:t>
      </w:r>
      <w:r w:rsidRPr="00DA4650">
        <w:rPr>
          <w:rFonts w:cs="David" w:hint="cs"/>
          <w:rtl/>
        </w:rPr>
        <w:t xml:space="preserve">  למשל חוק הגזזת. </w:t>
      </w:r>
    </w:p>
    <w:p w14:paraId="64B7DBB6" w14:textId="77777777" w:rsidR="00DA4650" w:rsidRPr="00DA4650" w:rsidRDefault="00DA4650" w:rsidP="00DA4650">
      <w:pPr>
        <w:bidi/>
        <w:jc w:val="both"/>
        <w:rPr>
          <w:rFonts w:cs="David" w:hint="cs"/>
          <w:rtl/>
        </w:rPr>
      </w:pPr>
    </w:p>
    <w:p w14:paraId="7C74B47F"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43D751C" w14:textId="77777777" w:rsidR="00DA4650" w:rsidRPr="00DA4650" w:rsidRDefault="00DA4650" w:rsidP="00DA4650">
      <w:pPr>
        <w:bidi/>
        <w:jc w:val="both"/>
        <w:rPr>
          <w:rFonts w:cs="David" w:hint="cs"/>
          <w:rtl/>
        </w:rPr>
      </w:pPr>
    </w:p>
    <w:p w14:paraId="64C26825" w14:textId="77777777" w:rsidR="00DA4650" w:rsidRPr="00DA4650" w:rsidRDefault="00DA4650" w:rsidP="00DA4650">
      <w:pPr>
        <w:bidi/>
        <w:ind w:firstLine="567"/>
        <w:jc w:val="both"/>
        <w:rPr>
          <w:rFonts w:cs="David" w:hint="cs"/>
          <w:rtl/>
        </w:rPr>
      </w:pPr>
      <w:r w:rsidRPr="00DA4650">
        <w:rPr>
          <w:rFonts w:cs="David" w:hint="cs"/>
          <w:rtl/>
        </w:rPr>
        <w:t>שילך לקבורה.</w:t>
      </w:r>
    </w:p>
    <w:p w14:paraId="11223D65" w14:textId="77777777" w:rsidR="00DA4650" w:rsidRPr="00DA4650" w:rsidRDefault="00DA4650" w:rsidP="00DA4650">
      <w:pPr>
        <w:bidi/>
        <w:jc w:val="both"/>
        <w:rPr>
          <w:rFonts w:cs="David" w:hint="cs"/>
          <w:rtl/>
        </w:rPr>
      </w:pPr>
    </w:p>
    <w:p w14:paraId="6999F905" w14:textId="77777777" w:rsidR="00DA4650" w:rsidRPr="00DA4650" w:rsidRDefault="00DA4650" w:rsidP="00DA4650">
      <w:pPr>
        <w:bidi/>
        <w:jc w:val="both"/>
        <w:rPr>
          <w:rFonts w:cs="David" w:hint="cs"/>
          <w:rtl/>
        </w:rPr>
      </w:pPr>
      <w:r w:rsidRPr="00DA4650">
        <w:rPr>
          <w:rFonts w:cs="David" w:hint="cs"/>
          <w:u w:val="single"/>
          <w:rtl/>
        </w:rPr>
        <w:t>נורית אלשטיין:</w:t>
      </w:r>
    </w:p>
    <w:p w14:paraId="52F330E6" w14:textId="77777777" w:rsidR="00DA4650" w:rsidRPr="00DA4650" w:rsidRDefault="00DA4650" w:rsidP="00DA4650">
      <w:pPr>
        <w:bidi/>
        <w:jc w:val="both"/>
        <w:rPr>
          <w:rFonts w:cs="David" w:hint="cs"/>
          <w:rtl/>
        </w:rPr>
      </w:pPr>
    </w:p>
    <w:p w14:paraId="56A7B99A" w14:textId="77777777" w:rsidR="00DA4650" w:rsidRPr="00DA4650" w:rsidRDefault="00DA4650" w:rsidP="00DA4650">
      <w:pPr>
        <w:bidi/>
        <w:jc w:val="both"/>
        <w:rPr>
          <w:rFonts w:cs="David" w:hint="cs"/>
          <w:rtl/>
        </w:rPr>
      </w:pPr>
      <w:r w:rsidRPr="00DA4650">
        <w:rPr>
          <w:rFonts w:cs="David" w:hint="cs"/>
          <w:rtl/>
        </w:rPr>
        <w:tab/>
        <w:t xml:space="preserve">צריך הגנה משפטית בשביל מסלול שחור. </w:t>
      </w:r>
    </w:p>
    <w:p w14:paraId="7B881ECF" w14:textId="77777777" w:rsidR="00DA4650" w:rsidRPr="00DA4650" w:rsidRDefault="00DA4650" w:rsidP="00DA4650">
      <w:pPr>
        <w:bidi/>
        <w:jc w:val="both"/>
        <w:rPr>
          <w:rFonts w:cs="David" w:hint="cs"/>
          <w:rtl/>
        </w:rPr>
      </w:pPr>
    </w:p>
    <w:p w14:paraId="3012F18C"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61C9558F" w14:textId="77777777" w:rsidR="00DA4650" w:rsidRPr="00DA4650" w:rsidRDefault="00DA4650" w:rsidP="00DA4650">
      <w:pPr>
        <w:bidi/>
        <w:jc w:val="both"/>
        <w:rPr>
          <w:rFonts w:cs="David" w:hint="cs"/>
          <w:rtl/>
        </w:rPr>
      </w:pPr>
    </w:p>
    <w:p w14:paraId="03E436A7" w14:textId="77777777" w:rsidR="00DA4650" w:rsidRPr="00DA4650" w:rsidRDefault="00DA4650" w:rsidP="00DA4650">
      <w:pPr>
        <w:bidi/>
        <w:ind w:firstLine="567"/>
        <w:jc w:val="both"/>
        <w:rPr>
          <w:rFonts w:cs="David" w:hint="cs"/>
          <w:rtl/>
        </w:rPr>
      </w:pPr>
      <w:r w:rsidRPr="00DA4650">
        <w:rPr>
          <w:rFonts w:cs="David" w:hint="cs"/>
          <w:rtl/>
        </w:rPr>
        <w:t>חבר הכנסת גפני, אבהיר: אמרתי בתחילת דברי שאני מחויבת לקיים את הדיון הזה מחר, הדיון על הפיצול. עם זאת, אני מתכוונת לעמוד בתוקף בעמדתי. על עקרונותי אני לא מתכוונת לוותר. אני עוברת לחבר הכנסת נסים זאב. אחר כך חברי הכנסת ריבלין, ברוורמן ויחימוביץ.</w:t>
      </w:r>
    </w:p>
    <w:p w14:paraId="65116721" w14:textId="77777777" w:rsidR="00DA4650" w:rsidRPr="00DA4650" w:rsidRDefault="00DA4650" w:rsidP="00DA4650">
      <w:pPr>
        <w:bidi/>
        <w:jc w:val="both"/>
        <w:rPr>
          <w:rFonts w:cs="David" w:hint="cs"/>
          <w:rtl/>
        </w:rPr>
      </w:pPr>
    </w:p>
    <w:p w14:paraId="67AE3B3F" w14:textId="77777777" w:rsidR="00DA4650" w:rsidRPr="00DA4650" w:rsidRDefault="00DA4650" w:rsidP="00DA4650">
      <w:pPr>
        <w:bidi/>
        <w:jc w:val="both"/>
        <w:rPr>
          <w:rFonts w:cs="David" w:hint="cs"/>
          <w:rtl/>
        </w:rPr>
      </w:pPr>
      <w:r w:rsidRPr="00DA4650">
        <w:rPr>
          <w:rFonts w:cs="David" w:hint="cs"/>
          <w:u w:val="single"/>
          <w:rtl/>
        </w:rPr>
        <w:t>נסים זאב:</w:t>
      </w:r>
    </w:p>
    <w:p w14:paraId="2223CD0F" w14:textId="77777777" w:rsidR="00DA4650" w:rsidRPr="00DA4650" w:rsidRDefault="00DA4650" w:rsidP="00DA4650">
      <w:pPr>
        <w:bidi/>
        <w:jc w:val="both"/>
        <w:rPr>
          <w:rFonts w:cs="David" w:hint="cs"/>
          <w:rtl/>
        </w:rPr>
      </w:pPr>
    </w:p>
    <w:p w14:paraId="527E84E0" w14:textId="77777777" w:rsidR="00DA4650" w:rsidRPr="00DA4650" w:rsidRDefault="00DA4650" w:rsidP="00DA4650">
      <w:pPr>
        <w:bidi/>
        <w:jc w:val="both"/>
        <w:rPr>
          <w:rFonts w:cs="David" w:hint="cs"/>
          <w:rtl/>
        </w:rPr>
      </w:pPr>
      <w:r w:rsidRPr="00DA4650">
        <w:rPr>
          <w:rFonts w:cs="David" w:hint="cs"/>
          <w:rtl/>
        </w:rPr>
        <w:tab/>
        <w:t xml:space="preserve">ראשית, מצטרף לברכות. אני רק רוצה להזהיר את היושבת-ראש: כשחבר הכנסת גפני מברך אותך כל כך הרבה, צריך לעיין בזה, אלי הכוונה יותר לסכסך במפלגה שלך. </w:t>
      </w:r>
    </w:p>
    <w:p w14:paraId="5ABC69B4" w14:textId="77777777" w:rsidR="00DA4650" w:rsidRPr="00DA4650" w:rsidRDefault="00DA4650" w:rsidP="00DA4650">
      <w:pPr>
        <w:bidi/>
        <w:jc w:val="both"/>
        <w:rPr>
          <w:rFonts w:cs="David" w:hint="cs"/>
          <w:rtl/>
        </w:rPr>
      </w:pPr>
    </w:p>
    <w:p w14:paraId="0930008D" w14:textId="77777777" w:rsidR="00DA4650" w:rsidRPr="00DA4650" w:rsidRDefault="00DA4650" w:rsidP="00DA4650">
      <w:pPr>
        <w:bidi/>
        <w:jc w:val="both"/>
        <w:rPr>
          <w:rFonts w:cs="David" w:hint="cs"/>
          <w:rtl/>
        </w:rPr>
      </w:pPr>
      <w:r w:rsidRPr="00DA4650">
        <w:rPr>
          <w:rFonts w:cs="David" w:hint="cs"/>
          <w:u w:val="single"/>
          <w:rtl/>
        </w:rPr>
        <w:t>משה גפני:</w:t>
      </w:r>
    </w:p>
    <w:p w14:paraId="1191D2C1" w14:textId="77777777" w:rsidR="00DA4650" w:rsidRPr="00DA4650" w:rsidRDefault="00DA4650" w:rsidP="00DA4650">
      <w:pPr>
        <w:bidi/>
        <w:jc w:val="both"/>
        <w:rPr>
          <w:rFonts w:cs="David" w:hint="cs"/>
          <w:rtl/>
        </w:rPr>
      </w:pPr>
    </w:p>
    <w:p w14:paraId="224EEC10" w14:textId="77777777" w:rsidR="00DA4650" w:rsidRPr="00DA4650" w:rsidRDefault="00DA4650" w:rsidP="00DA4650">
      <w:pPr>
        <w:bidi/>
        <w:jc w:val="both"/>
        <w:rPr>
          <w:rFonts w:cs="David" w:hint="cs"/>
          <w:rtl/>
        </w:rPr>
      </w:pPr>
      <w:r w:rsidRPr="00DA4650">
        <w:rPr>
          <w:rFonts w:cs="David" w:hint="cs"/>
          <w:rtl/>
        </w:rPr>
        <w:tab/>
        <w:t>אני?</w:t>
      </w:r>
    </w:p>
    <w:p w14:paraId="48C2F342" w14:textId="77777777" w:rsidR="00DA4650" w:rsidRPr="00DA4650" w:rsidRDefault="00DA4650" w:rsidP="00DA4650">
      <w:pPr>
        <w:bidi/>
        <w:jc w:val="both"/>
        <w:rPr>
          <w:rFonts w:cs="David" w:hint="cs"/>
          <w:rtl/>
        </w:rPr>
      </w:pPr>
    </w:p>
    <w:p w14:paraId="79FB15D2" w14:textId="77777777" w:rsidR="00DA4650" w:rsidRPr="00DA4650" w:rsidRDefault="00DA4650" w:rsidP="00DA4650">
      <w:pPr>
        <w:bidi/>
        <w:jc w:val="both"/>
        <w:rPr>
          <w:rFonts w:cs="David" w:hint="cs"/>
          <w:rtl/>
        </w:rPr>
      </w:pPr>
      <w:r w:rsidRPr="00DA4650">
        <w:rPr>
          <w:rFonts w:cs="David" w:hint="cs"/>
          <w:u w:val="single"/>
          <w:rtl/>
        </w:rPr>
        <w:t>נסים זאב:</w:t>
      </w:r>
    </w:p>
    <w:p w14:paraId="30811A3E" w14:textId="77777777" w:rsidR="00DA4650" w:rsidRPr="00DA4650" w:rsidRDefault="00DA4650" w:rsidP="00DA4650">
      <w:pPr>
        <w:bidi/>
        <w:jc w:val="both"/>
        <w:rPr>
          <w:rFonts w:cs="David" w:hint="cs"/>
          <w:rtl/>
        </w:rPr>
      </w:pPr>
    </w:p>
    <w:p w14:paraId="63D8873A" w14:textId="77777777" w:rsidR="00DA4650" w:rsidRPr="00DA4650" w:rsidRDefault="00DA4650" w:rsidP="00DA4650">
      <w:pPr>
        <w:bidi/>
        <w:jc w:val="both"/>
        <w:rPr>
          <w:rFonts w:cs="David" w:hint="cs"/>
          <w:rtl/>
        </w:rPr>
      </w:pPr>
      <w:r w:rsidRPr="00DA4650">
        <w:rPr>
          <w:rFonts w:cs="David" w:hint="cs"/>
          <w:rtl/>
        </w:rPr>
        <w:tab/>
        <w:t xml:space="preserve">לא, לא. </w:t>
      </w:r>
    </w:p>
    <w:p w14:paraId="04C89996" w14:textId="77777777" w:rsidR="00DA4650" w:rsidRPr="00DA4650" w:rsidRDefault="00DA4650" w:rsidP="00DA4650">
      <w:pPr>
        <w:bidi/>
        <w:jc w:val="both"/>
        <w:rPr>
          <w:rFonts w:cs="David" w:hint="cs"/>
          <w:rtl/>
        </w:rPr>
      </w:pPr>
    </w:p>
    <w:p w14:paraId="1EB8B6FB" w14:textId="77777777" w:rsidR="00DA4650" w:rsidRPr="00DA4650" w:rsidRDefault="00DA4650" w:rsidP="00DA4650">
      <w:pPr>
        <w:bidi/>
        <w:jc w:val="both"/>
        <w:rPr>
          <w:rFonts w:cs="David" w:hint="cs"/>
          <w:rtl/>
        </w:rPr>
      </w:pPr>
      <w:r w:rsidRPr="00DA4650">
        <w:rPr>
          <w:rFonts w:cs="David" w:hint="cs"/>
          <w:u w:val="single"/>
          <w:rtl/>
        </w:rPr>
        <w:t>משה גפני:</w:t>
      </w:r>
    </w:p>
    <w:p w14:paraId="2F508A76" w14:textId="77777777" w:rsidR="00DA4650" w:rsidRPr="00DA4650" w:rsidRDefault="00DA4650" w:rsidP="00DA4650">
      <w:pPr>
        <w:bidi/>
        <w:jc w:val="both"/>
        <w:rPr>
          <w:rFonts w:cs="David" w:hint="cs"/>
          <w:rtl/>
        </w:rPr>
      </w:pPr>
    </w:p>
    <w:p w14:paraId="3FDC8B16" w14:textId="77777777" w:rsidR="00DA4650" w:rsidRPr="00DA4650" w:rsidRDefault="00DA4650" w:rsidP="00DA4650">
      <w:pPr>
        <w:bidi/>
        <w:jc w:val="both"/>
        <w:rPr>
          <w:rFonts w:cs="David" w:hint="cs"/>
          <w:rtl/>
        </w:rPr>
      </w:pPr>
      <w:r w:rsidRPr="00DA4650">
        <w:rPr>
          <w:rFonts w:cs="David" w:hint="cs"/>
          <w:rtl/>
        </w:rPr>
        <w:tab/>
        <w:t>אני מדבר רק מקצועית.</w:t>
      </w:r>
    </w:p>
    <w:p w14:paraId="0AD0AA01" w14:textId="77777777" w:rsidR="00DA4650" w:rsidRPr="00DA4650" w:rsidRDefault="00DA4650" w:rsidP="00DA4650">
      <w:pPr>
        <w:bidi/>
        <w:jc w:val="both"/>
        <w:rPr>
          <w:rFonts w:cs="David" w:hint="cs"/>
          <w:rtl/>
        </w:rPr>
      </w:pPr>
    </w:p>
    <w:p w14:paraId="0216A822" w14:textId="77777777" w:rsidR="00DA4650" w:rsidRPr="00DA4650" w:rsidRDefault="00DA4650" w:rsidP="00DA4650">
      <w:pPr>
        <w:bidi/>
        <w:jc w:val="both"/>
        <w:rPr>
          <w:rFonts w:cs="David" w:hint="cs"/>
          <w:rtl/>
        </w:rPr>
      </w:pPr>
      <w:r w:rsidRPr="00DA4650">
        <w:rPr>
          <w:rFonts w:cs="David" w:hint="cs"/>
          <w:u w:val="single"/>
          <w:rtl/>
        </w:rPr>
        <w:t>נסים זאב:</w:t>
      </w:r>
    </w:p>
    <w:p w14:paraId="3A3CC392" w14:textId="77777777" w:rsidR="00DA4650" w:rsidRPr="00DA4650" w:rsidRDefault="00DA4650" w:rsidP="00DA4650">
      <w:pPr>
        <w:bidi/>
        <w:jc w:val="both"/>
        <w:rPr>
          <w:rFonts w:cs="David" w:hint="cs"/>
          <w:rtl/>
        </w:rPr>
      </w:pPr>
    </w:p>
    <w:p w14:paraId="482779C1" w14:textId="77777777" w:rsidR="00DA4650" w:rsidRPr="00DA4650" w:rsidRDefault="00DA4650" w:rsidP="00DA4650">
      <w:pPr>
        <w:bidi/>
        <w:jc w:val="both"/>
        <w:rPr>
          <w:rFonts w:cs="David" w:hint="cs"/>
          <w:rtl/>
        </w:rPr>
      </w:pPr>
      <w:r w:rsidRPr="00DA4650">
        <w:rPr>
          <w:rFonts w:cs="David" w:hint="cs"/>
          <w:rtl/>
        </w:rPr>
        <w:tab/>
        <w:t xml:space="preserve">הנושא של חוק ההסדרים מורכב משני נושאים שונים. יש גזירות שהממשלה מכניסה בדלת האחורית, ואין זמן לשבת ולחשוב עליהן ולעיין בהן. זה סעיף קטן פה וסעיף קטן שם, אבל מבחינת האוכלוסייה, מבחינת השכבות החלשות, זה חשוב מאוד </w:t>
      </w:r>
      <w:r w:rsidRPr="00DA4650">
        <w:rPr>
          <w:rFonts w:cs="David"/>
          <w:rtl/>
        </w:rPr>
        <w:t>–</w:t>
      </w:r>
      <w:r w:rsidRPr="00DA4650">
        <w:rPr>
          <w:rFonts w:cs="David" w:hint="cs"/>
          <w:rtl/>
        </w:rPr>
        <w:t xml:space="preserve"> לגבי הארנונה, לגבי הביטוח הלאומי. לאחר מעשה מתברר שזה היה בחוק ההסדרים. עוברים חודשים רבים עד שזה בא לציבור והציבור מתחיל את הזעקה, ואז זה בא לנבחרי הציבור. ואז אומרים לנו בדיעבד שזה עבר בחוק ההסדרים. זה לא נכון, זה לא הוגן לעשות את זה, להטיל גזירות נוספות בצורה כזאת. </w:t>
      </w:r>
    </w:p>
    <w:p w14:paraId="2D76B70F" w14:textId="77777777" w:rsidR="00DA4650" w:rsidRPr="00DA4650" w:rsidRDefault="00DA4650" w:rsidP="00DA4650">
      <w:pPr>
        <w:bidi/>
        <w:ind w:firstLine="567"/>
        <w:jc w:val="both"/>
        <w:rPr>
          <w:rFonts w:cs="David" w:hint="cs"/>
          <w:rtl/>
        </w:rPr>
      </w:pPr>
    </w:p>
    <w:p w14:paraId="3E597B0A" w14:textId="77777777" w:rsidR="00DA4650" w:rsidRPr="00DA4650" w:rsidRDefault="00DA4650" w:rsidP="00DA4650">
      <w:pPr>
        <w:bidi/>
        <w:ind w:firstLine="567"/>
        <w:jc w:val="both"/>
        <w:rPr>
          <w:rFonts w:cs="David" w:hint="cs"/>
          <w:rtl/>
        </w:rPr>
      </w:pPr>
      <w:r w:rsidRPr="00DA4650">
        <w:rPr>
          <w:rFonts w:cs="David" w:hint="cs"/>
          <w:rtl/>
        </w:rPr>
        <w:t xml:space="preserve">יש דברים נוספים. הרב גפני דיבר הרבה על הגזזת. אולי המשמעות היא לגזוז, להוריד, אבל יש חוקים מהותיים מאוד. חברי כנסת עובדים בעמל רב עד שהם משכנעים, ואנחנו יודעים מה זה הצעת חוק שמגיעה לכנסת </w:t>
      </w:r>
      <w:r w:rsidRPr="00DA4650">
        <w:rPr>
          <w:rFonts w:cs="David"/>
          <w:rtl/>
        </w:rPr>
        <w:t>–</w:t>
      </w:r>
      <w:r w:rsidRPr="00DA4650">
        <w:rPr>
          <w:rFonts w:cs="David" w:hint="cs"/>
          <w:rtl/>
        </w:rPr>
        <w:t xml:space="preserve"> מה צריך לעשות עד שזה בא ומאושר בשלוש קריאות. ולכן לבטל חוקים כלאחר יד, זה דבר שלא ייעשה. אני חושב שכולנו שותפים לתחושה ולדרך שלך, ומודים לך על שהרמת את הכפפה. </w:t>
      </w:r>
    </w:p>
    <w:p w14:paraId="09D1F824" w14:textId="77777777" w:rsidR="00DA4650" w:rsidRPr="00DA4650" w:rsidRDefault="00DA4650" w:rsidP="00DA4650">
      <w:pPr>
        <w:bidi/>
        <w:jc w:val="both"/>
        <w:rPr>
          <w:rFonts w:cs="David" w:hint="cs"/>
          <w:rtl/>
        </w:rPr>
      </w:pPr>
    </w:p>
    <w:p w14:paraId="572937D2"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634F5CB6" w14:textId="77777777" w:rsidR="00DA4650" w:rsidRPr="00DA4650" w:rsidRDefault="00DA4650" w:rsidP="00DA4650">
      <w:pPr>
        <w:bidi/>
        <w:jc w:val="both"/>
        <w:rPr>
          <w:rFonts w:cs="David" w:hint="cs"/>
          <w:rtl/>
        </w:rPr>
      </w:pPr>
    </w:p>
    <w:p w14:paraId="76A4A1C2" w14:textId="77777777" w:rsidR="00DA4650" w:rsidRPr="00DA4650" w:rsidRDefault="00DA4650" w:rsidP="00DA4650">
      <w:pPr>
        <w:bidi/>
        <w:ind w:firstLine="567"/>
        <w:jc w:val="both"/>
        <w:rPr>
          <w:rFonts w:cs="David" w:hint="cs"/>
          <w:rtl/>
        </w:rPr>
      </w:pPr>
      <w:r w:rsidRPr="00DA4650">
        <w:rPr>
          <w:rFonts w:cs="David" w:hint="cs"/>
          <w:rtl/>
        </w:rPr>
        <w:t xml:space="preserve">אז תמשיכו לעמוד מאחורי. אני מודה לך. </w:t>
      </w:r>
    </w:p>
    <w:p w14:paraId="24DE820B" w14:textId="77777777" w:rsidR="00DA4650" w:rsidRPr="00DA4650" w:rsidRDefault="00DA4650" w:rsidP="00DA4650">
      <w:pPr>
        <w:bidi/>
        <w:jc w:val="both"/>
        <w:rPr>
          <w:rFonts w:cs="David" w:hint="cs"/>
          <w:rtl/>
        </w:rPr>
      </w:pPr>
    </w:p>
    <w:p w14:paraId="072FAF80" w14:textId="77777777" w:rsidR="00DA4650" w:rsidRPr="00DA4650" w:rsidRDefault="00DA4650" w:rsidP="00DA4650">
      <w:pPr>
        <w:bidi/>
        <w:jc w:val="both"/>
        <w:rPr>
          <w:rFonts w:cs="David" w:hint="cs"/>
          <w:rtl/>
        </w:rPr>
      </w:pPr>
      <w:r w:rsidRPr="00DA4650">
        <w:rPr>
          <w:rFonts w:cs="David" w:hint="cs"/>
          <w:u w:val="single"/>
          <w:rtl/>
        </w:rPr>
        <w:t>ראובן ריבלין:</w:t>
      </w:r>
    </w:p>
    <w:p w14:paraId="4B6C6A43" w14:textId="77777777" w:rsidR="00DA4650" w:rsidRPr="00DA4650" w:rsidRDefault="00DA4650" w:rsidP="00DA4650">
      <w:pPr>
        <w:bidi/>
        <w:jc w:val="both"/>
        <w:rPr>
          <w:rFonts w:cs="David" w:hint="cs"/>
          <w:rtl/>
        </w:rPr>
      </w:pPr>
    </w:p>
    <w:p w14:paraId="19355EFD" w14:textId="77777777" w:rsidR="00DA4650" w:rsidRPr="00DA4650" w:rsidRDefault="00DA4650" w:rsidP="00DA4650">
      <w:pPr>
        <w:bidi/>
        <w:jc w:val="both"/>
        <w:rPr>
          <w:rFonts w:cs="David" w:hint="cs"/>
          <w:rtl/>
        </w:rPr>
      </w:pPr>
      <w:r w:rsidRPr="00DA4650">
        <w:rPr>
          <w:rFonts w:cs="David" w:hint="cs"/>
          <w:rtl/>
        </w:rPr>
        <w:tab/>
        <w:t>אף שהציבור פחת, באתי על מנת לומר את דברי לפרוטוקול, לזיכרון עולם, וכאשר הדברים ייפתחו בספר, שיבוא בפני מי שידון בפעם הבאה בנושא חוק ההסדרים. גברתי יושבת-ראש ועדת הכנסת, באתי להצדיע לך.</w:t>
      </w:r>
    </w:p>
    <w:p w14:paraId="2F89D0CD" w14:textId="77777777" w:rsidR="00DA4650" w:rsidRPr="00DA4650" w:rsidRDefault="00DA4650" w:rsidP="00DA4650">
      <w:pPr>
        <w:bidi/>
        <w:jc w:val="both"/>
        <w:rPr>
          <w:rFonts w:cs="David" w:hint="cs"/>
          <w:rtl/>
        </w:rPr>
      </w:pPr>
    </w:p>
    <w:p w14:paraId="551C077D"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F581709" w14:textId="77777777" w:rsidR="00DA4650" w:rsidRPr="00DA4650" w:rsidRDefault="00DA4650" w:rsidP="00DA4650">
      <w:pPr>
        <w:bidi/>
        <w:jc w:val="both"/>
        <w:rPr>
          <w:rFonts w:cs="David" w:hint="cs"/>
          <w:rtl/>
        </w:rPr>
      </w:pPr>
    </w:p>
    <w:p w14:paraId="617878D4" w14:textId="77777777" w:rsidR="00DA4650" w:rsidRPr="00DA4650" w:rsidRDefault="00DA4650" w:rsidP="00DA4650">
      <w:pPr>
        <w:bidi/>
        <w:ind w:firstLine="567"/>
        <w:jc w:val="both"/>
        <w:rPr>
          <w:rFonts w:cs="David" w:hint="cs"/>
          <w:rtl/>
        </w:rPr>
      </w:pPr>
      <w:r w:rsidRPr="00DA4650">
        <w:rPr>
          <w:rFonts w:cs="David" w:hint="cs"/>
          <w:rtl/>
        </w:rPr>
        <w:t>תודה.</w:t>
      </w:r>
    </w:p>
    <w:p w14:paraId="65C03E92" w14:textId="77777777" w:rsidR="00DA4650" w:rsidRPr="00DA4650" w:rsidRDefault="00DA4650" w:rsidP="00DA4650">
      <w:pPr>
        <w:bidi/>
        <w:jc w:val="both"/>
        <w:rPr>
          <w:rFonts w:cs="David" w:hint="cs"/>
          <w:rtl/>
        </w:rPr>
      </w:pPr>
    </w:p>
    <w:p w14:paraId="1B2D53EA" w14:textId="77777777" w:rsidR="00DA4650" w:rsidRPr="00DA4650" w:rsidRDefault="00DA4650" w:rsidP="00DA4650">
      <w:pPr>
        <w:bidi/>
        <w:jc w:val="both"/>
        <w:rPr>
          <w:rFonts w:cs="David" w:hint="cs"/>
          <w:rtl/>
        </w:rPr>
      </w:pPr>
      <w:r w:rsidRPr="00DA4650">
        <w:rPr>
          <w:rFonts w:cs="David" w:hint="cs"/>
          <w:u w:val="single"/>
          <w:rtl/>
        </w:rPr>
        <w:t>ראובן ריבלין:</w:t>
      </w:r>
    </w:p>
    <w:p w14:paraId="34F8E890" w14:textId="77777777" w:rsidR="00DA4650" w:rsidRPr="00DA4650" w:rsidRDefault="00DA4650" w:rsidP="00DA4650">
      <w:pPr>
        <w:bidi/>
        <w:jc w:val="both"/>
        <w:rPr>
          <w:rFonts w:cs="David" w:hint="cs"/>
          <w:rtl/>
        </w:rPr>
      </w:pPr>
    </w:p>
    <w:p w14:paraId="4BFEAAC3" w14:textId="77777777" w:rsidR="00DA4650" w:rsidRPr="00DA4650" w:rsidRDefault="00DA4650" w:rsidP="00DA4650">
      <w:pPr>
        <w:bidi/>
        <w:ind w:firstLine="567"/>
        <w:jc w:val="both"/>
        <w:rPr>
          <w:rFonts w:cs="David" w:hint="cs"/>
          <w:rtl/>
        </w:rPr>
      </w:pPr>
      <w:r w:rsidRPr="00DA4650">
        <w:rPr>
          <w:rFonts w:cs="David" w:hint="cs"/>
          <w:rtl/>
        </w:rPr>
        <w:t xml:space="preserve">כל מי שחרד לעצמאות הכנסת ומכיר בעובדה שלא ניתנת לערעור שהריבון מיוצג על-ידי הכנסת ועל ידה בלבד, צריך להודות על שקמה לוועדת הכנסת אישיות כמוך. </w:t>
      </w:r>
    </w:p>
    <w:p w14:paraId="03E9DB80" w14:textId="77777777" w:rsidR="00DA4650" w:rsidRPr="00DA4650" w:rsidRDefault="00DA4650" w:rsidP="00DA4650">
      <w:pPr>
        <w:bidi/>
        <w:ind w:firstLine="567"/>
        <w:jc w:val="both"/>
        <w:rPr>
          <w:rFonts w:cs="David" w:hint="cs"/>
          <w:rtl/>
        </w:rPr>
      </w:pPr>
    </w:p>
    <w:p w14:paraId="3D967D1D" w14:textId="77777777" w:rsidR="00DA4650" w:rsidRPr="00DA4650" w:rsidRDefault="00DA4650" w:rsidP="00DA4650">
      <w:pPr>
        <w:bidi/>
        <w:ind w:firstLine="567"/>
        <w:jc w:val="both"/>
        <w:rPr>
          <w:rFonts w:cs="David" w:hint="cs"/>
          <w:rtl/>
        </w:rPr>
      </w:pPr>
      <w:r w:rsidRPr="00DA4650">
        <w:rPr>
          <w:rFonts w:cs="David" w:hint="cs"/>
          <w:rtl/>
        </w:rPr>
        <w:t xml:space="preserve">אני אפרט. אני אומר זאת בלי שמץ של הגזמה. כל יושב-ראש כנסת היה מייחל שתהיה לו יושבת-ראש ועדת כנסת כזאת, שלנגד עיניה עומדת רק הכנסת ולא הבעיות הפוליטיות, שהרי כל אחד ואחד מ-120 מרכיבי הכנסת הוא אדם פוליטי, וממילא גם יושבת-ראש ועדת הכסת. </w:t>
      </w:r>
    </w:p>
    <w:p w14:paraId="514AA38A" w14:textId="77777777" w:rsidR="00DA4650" w:rsidRPr="00DA4650" w:rsidRDefault="00DA4650" w:rsidP="00DA4650">
      <w:pPr>
        <w:bidi/>
        <w:jc w:val="both"/>
        <w:rPr>
          <w:rFonts w:cs="David" w:hint="cs"/>
          <w:rtl/>
        </w:rPr>
      </w:pPr>
    </w:p>
    <w:p w14:paraId="3770D573" w14:textId="77777777" w:rsidR="00DA4650" w:rsidRPr="00DA4650" w:rsidRDefault="00DA4650" w:rsidP="00DA4650">
      <w:pPr>
        <w:bidi/>
        <w:ind w:firstLine="567"/>
        <w:jc w:val="both"/>
        <w:rPr>
          <w:rFonts w:cs="David" w:hint="cs"/>
          <w:rtl/>
        </w:rPr>
      </w:pPr>
      <w:r w:rsidRPr="00DA4650">
        <w:rPr>
          <w:rFonts w:cs="David" w:hint="cs"/>
          <w:rtl/>
        </w:rPr>
        <w:t xml:space="preserve">אני מוכרח לומר, אם הייתי יושב-ראש כנסת הייתי רוצה יושבת-ראש ועדת כנסת כמוך. אוסיף ואומר, אחרי ששמעתי רבים מחברי: אם הייתי יושב-ראש כנסת, הייתי מייחל שיהיה לי יושב-ראש קואליציה כמו זה שישנו היום. אומנם עמדתו רחוקה מעמדותי לגבי חוק ההסדרים, אבל הוא הרבה יותר מבין את הסכנה הקיימת לכנסת מהצד של הותרת חוק ההסדרים כפי שהוא. </w:t>
      </w:r>
    </w:p>
    <w:p w14:paraId="7EB98154" w14:textId="77777777" w:rsidR="00DA4650" w:rsidRPr="00DA4650" w:rsidRDefault="00DA4650" w:rsidP="00DA4650">
      <w:pPr>
        <w:bidi/>
        <w:jc w:val="both"/>
        <w:rPr>
          <w:rFonts w:cs="David" w:hint="cs"/>
          <w:rtl/>
        </w:rPr>
      </w:pPr>
    </w:p>
    <w:p w14:paraId="2DA36A94" w14:textId="77777777" w:rsidR="00DA4650" w:rsidRPr="00DA4650" w:rsidRDefault="00DA4650" w:rsidP="00DA4650">
      <w:pPr>
        <w:bidi/>
        <w:ind w:firstLine="567"/>
        <w:jc w:val="both"/>
        <w:rPr>
          <w:rFonts w:cs="David" w:hint="cs"/>
          <w:rtl/>
        </w:rPr>
      </w:pPr>
      <w:r w:rsidRPr="00DA4650">
        <w:rPr>
          <w:rFonts w:cs="David" w:hint="cs"/>
          <w:rtl/>
        </w:rPr>
        <w:t xml:space="preserve">קיבלנו אות אזהרה מהרשות השופטת, והרווחנו אותה ביושר. מהטעם הפשוט: יצאנו לדרך לא דרך. הפכנו את כל החקיקה בכנסת ואת כל החיוניות של הפרלמנט לחוכא ואטלולא. כולנו נתנו יד לכך. כי אנחנו משנים את עמדתנו בהתאם למעמדנו באופוזיציה או בקואליציה. מ-1988 אני פה, והייתי אותו מספר כנסות בקואליציה ובאופוזיציה. כמעט לא היתה קדנציה שבה לא זכיתי מן ההפקר של הקואליציה הקודמת, או ספגתי מכות על הראש בגלל היותי בקואליציה. </w:t>
      </w:r>
    </w:p>
    <w:p w14:paraId="713C7B5E" w14:textId="77777777" w:rsidR="00DA4650" w:rsidRPr="00DA4650" w:rsidRDefault="00DA4650" w:rsidP="00DA4650">
      <w:pPr>
        <w:bidi/>
        <w:ind w:firstLine="567"/>
        <w:jc w:val="both"/>
        <w:rPr>
          <w:rFonts w:cs="David" w:hint="cs"/>
          <w:rtl/>
        </w:rPr>
      </w:pPr>
    </w:p>
    <w:p w14:paraId="3855A98E" w14:textId="77777777" w:rsidR="00DA4650" w:rsidRPr="00DA4650" w:rsidRDefault="00DA4650" w:rsidP="00DA4650">
      <w:pPr>
        <w:bidi/>
        <w:ind w:firstLine="567"/>
        <w:jc w:val="both"/>
        <w:rPr>
          <w:rFonts w:cs="David" w:hint="cs"/>
          <w:rtl/>
        </w:rPr>
      </w:pPr>
      <w:r w:rsidRPr="00DA4650">
        <w:rPr>
          <w:rFonts w:cs="David" w:hint="cs"/>
          <w:rtl/>
        </w:rPr>
        <w:t xml:space="preserve">כל הממשלות, תהיינה אשר תהיינה, מהצד הזה או מהצד האחר, אלו שפעם היו באופוזיציה וזעקו מרה נגד חוק ההסדרים ואלו שנמצאות בקואליציה ורוצות להשתמש בחוק </w:t>
      </w:r>
      <w:r w:rsidRPr="00DA4650">
        <w:rPr>
          <w:rFonts w:cs="David"/>
          <w:rtl/>
        </w:rPr>
        <w:t>–</w:t>
      </w:r>
      <w:r w:rsidRPr="00DA4650">
        <w:rPr>
          <w:rFonts w:cs="David" w:hint="cs"/>
          <w:rtl/>
        </w:rPr>
        <w:t xml:space="preserve"> רואות את חוק ההסדרים ככלי שלטוני, רואות את חוק ההסדרים ככלי שיכול את הממשלה להעביר דברים שבמהלך עניינים רגיל היא לא יכולה להעביר בכנסת בשום אופן. </w:t>
      </w:r>
    </w:p>
    <w:p w14:paraId="49566F59" w14:textId="77777777" w:rsidR="00DA4650" w:rsidRPr="00DA4650" w:rsidRDefault="00DA4650" w:rsidP="00DA4650">
      <w:pPr>
        <w:bidi/>
        <w:ind w:firstLine="567"/>
        <w:jc w:val="both"/>
        <w:rPr>
          <w:rFonts w:cs="David" w:hint="cs"/>
          <w:rtl/>
        </w:rPr>
      </w:pPr>
    </w:p>
    <w:p w14:paraId="13FA7D1B" w14:textId="77777777" w:rsidR="00DA4650" w:rsidRPr="00DA4650" w:rsidRDefault="00DA4650" w:rsidP="00DA4650">
      <w:pPr>
        <w:bidi/>
        <w:ind w:firstLine="567"/>
        <w:jc w:val="both"/>
        <w:rPr>
          <w:rFonts w:cs="David" w:hint="cs"/>
          <w:rtl/>
        </w:rPr>
      </w:pPr>
      <w:r w:rsidRPr="00DA4650">
        <w:rPr>
          <w:rFonts w:cs="David" w:hint="cs"/>
          <w:rtl/>
        </w:rPr>
        <w:t xml:space="preserve">אני רק רוצה למחות על דבר אחד שאמר חבר הכנסת יצחקי. הוא היה בצד של הממשלה, ואני מוכרח לומר שהוא היה המתון ביותר בממשלה כשדיברו על חוק ההסדרים, והבין את עמדת הכנסת כפי שהובעה על-ידי המערכת המשפטית ויושבי-ראש הכנסת לדורותיהם, גם אברום בורג, אני מוכרח לומר. הוא אמר שיש מקח וממכר. אני רוצה לומר: כפי שאומרים חז"ל, יש מחלוקת שמתקיימת ומחלוקת שאינה מתקיימת. מחלוקת שמתקיימת היא מחלוקת בין בית שמאי לבית הלל. מחלוקת שאינה מתקיימת היא מחלוקת קורח ובני עדתו. אם אני חושב שהממשלה צודקת בעניין שהיא רוצה להעביר, אבל מכיוון שתפקידי להפיל את הממשלה אני משתמש בלהטוטים אופוזיציוניים ואומר שאני לא מצביע אתה, ואז הממשלה באה ומפתה אותי לעשות משהו שהוא טוב גם בעיניה, זה דבר אחר. </w:t>
      </w:r>
    </w:p>
    <w:p w14:paraId="0B9E2B23" w14:textId="77777777" w:rsidR="00DA4650" w:rsidRPr="00DA4650" w:rsidRDefault="00DA4650" w:rsidP="00DA4650">
      <w:pPr>
        <w:bidi/>
        <w:ind w:firstLine="567"/>
        <w:jc w:val="both"/>
        <w:rPr>
          <w:rFonts w:cs="David" w:hint="cs"/>
          <w:rtl/>
        </w:rPr>
      </w:pPr>
    </w:p>
    <w:p w14:paraId="4DE98547" w14:textId="77777777" w:rsidR="00DA4650" w:rsidRPr="00DA4650" w:rsidRDefault="00DA4650" w:rsidP="00DA4650">
      <w:pPr>
        <w:bidi/>
        <w:ind w:firstLine="567"/>
        <w:jc w:val="both"/>
        <w:rPr>
          <w:rFonts w:cs="David" w:hint="cs"/>
          <w:rtl/>
        </w:rPr>
      </w:pPr>
      <w:r w:rsidRPr="00DA4650">
        <w:rPr>
          <w:rFonts w:cs="David" w:hint="cs"/>
          <w:rtl/>
        </w:rPr>
        <w:t xml:space="preserve">למשל, אחיות בתי הספר זה דבר שיקר לכל אחד מאתנו. אז אני מסכים להעביר כספים למשרד הביטחון </w:t>
      </w:r>
      <w:r w:rsidRPr="00DA4650">
        <w:rPr>
          <w:rFonts w:cs="David"/>
          <w:rtl/>
        </w:rPr>
        <w:t>–</w:t>
      </w:r>
      <w:r w:rsidRPr="00DA4650">
        <w:rPr>
          <w:rFonts w:cs="David" w:hint="cs"/>
          <w:rtl/>
        </w:rPr>
        <w:t xml:space="preserve"> דבר שאני מאמין בו באמונה שלמה, והייתי מצביע למענו אם לא היה לי צורך להצביע נגדו רק לצורך המשחק הפוליטי או בגלל הרצון להפיל את הממשלה. אם הייתי מחליף את הממשלה, הייתי עושה את אותו מעשה שהיא עשתה. אני חושב שזו מחלוקת שמותרת. אל תאמרו שצריך את חוק ההסדרים כדי למנוע מחלוקות כאלה או תשלומים כאלה. המשחק הפרלמנטרי הוא בין כוחות שונים, גם סקטוריאליים. הגמלאים באו הנה קודם כול כדי לייצג סקטור.</w:t>
      </w:r>
    </w:p>
    <w:p w14:paraId="12AACB0A" w14:textId="77777777" w:rsidR="00DA4650" w:rsidRPr="00DA4650" w:rsidRDefault="00DA4650" w:rsidP="00DA4650">
      <w:pPr>
        <w:bidi/>
        <w:jc w:val="both"/>
        <w:rPr>
          <w:rFonts w:cs="David" w:hint="cs"/>
          <w:rtl/>
        </w:rPr>
      </w:pPr>
    </w:p>
    <w:p w14:paraId="3D3BF4BB"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40288951" w14:textId="77777777" w:rsidR="00DA4650" w:rsidRPr="00DA4650" w:rsidRDefault="00DA4650" w:rsidP="00DA4650">
      <w:pPr>
        <w:bidi/>
        <w:jc w:val="both"/>
        <w:rPr>
          <w:rFonts w:cs="David" w:hint="cs"/>
          <w:rtl/>
        </w:rPr>
      </w:pPr>
    </w:p>
    <w:p w14:paraId="6E28CB07" w14:textId="77777777" w:rsidR="00DA4650" w:rsidRPr="00DA4650" w:rsidRDefault="00DA4650" w:rsidP="00DA4650">
      <w:pPr>
        <w:bidi/>
        <w:jc w:val="both"/>
        <w:rPr>
          <w:rFonts w:cs="David" w:hint="cs"/>
          <w:rtl/>
        </w:rPr>
      </w:pPr>
      <w:r w:rsidRPr="00DA4650">
        <w:rPr>
          <w:rFonts w:cs="David" w:hint="cs"/>
          <w:rtl/>
        </w:rPr>
        <w:tab/>
        <w:t>והם מייצגים אותו נאמנה.</w:t>
      </w:r>
    </w:p>
    <w:p w14:paraId="2E01CD3F" w14:textId="77777777" w:rsidR="00DA4650" w:rsidRPr="00DA4650" w:rsidRDefault="00DA4650" w:rsidP="00DA4650">
      <w:pPr>
        <w:bidi/>
        <w:jc w:val="both"/>
        <w:rPr>
          <w:rFonts w:cs="David" w:hint="cs"/>
          <w:rtl/>
        </w:rPr>
      </w:pPr>
    </w:p>
    <w:p w14:paraId="162BAD8D" w14:textId="77777777" w:rsidR="00DA4650" w:rsidRPr="00DA4650" w:rsidRDefault="00DA4650" w:rsidP="00DA4650">
      <w:pPr>
        <w:bidi/>
        <w:jc w:val="both"/>
        <w:rPr>
          <w:rFonts w:cs="David" w:hint="cs"/>
          <w:rtl/>
        </w:rPr>
      </w:pPr>
      <w:r w:rsidRPr="00DA4650">
        <w:rPr>
          <w:rFonts w:cs="David" w:hint="cs"/>
          <w:u w:val="single"/>
          <w:rtl/>
        </w:rPr>
        <w:t>ראובן ריבלין:</w:t>
      </w:r>
    </w:p>
    <w:p w14:paraId="24ADAE86" w14:textId="77777777" w:rsidR="00DA4650" w:rsidRPr="00DA4650" w:rsidRDefault="00DA4650" w:rsidP="00DA4650">
      <w:pPr>
        <w:bidi/>
        <w:jc w:val="both"/>
        <w:rPr>
          <w:rFonts w:cs="David" w:hint="cs"/>
          <w:rtl/>
        </w:rPr>
      </w:pPr>
    </w:p>
    <w:p w14:paraId="360D1C47" w14:textId="77777777" w:rsidR="00DA4650" w:rsidRPr="00DA4650" w:rsidRDefault="00DA4650" w:rsidP="00DA4650">
      <w:pPr>
        <w:bidi/>
        <w:ind w:firstLine="567"/>
        <w:jc w:val="both"/>
        <w:rPr>
          <w:rFonts w:cs="David" w:hint="cs"/>
          <w:rtl/>
        </w:rPr>
      </w:pPr>
      <w:r w:rsidRPr="00DA4650">
        <w:rPr>
          <w:rFonts w:cs="David" w:hint="cs"/>
          <w:rtl/>
        </w:rPr>
        <w:t xml:space="preserve">מפלגות שיש להן סדר יום רחב לא פעלו לטובת אותם סקטורים. כל הסקטורים נוצרו כי המערכות הממלכתיות, כביכול, לא דאגו להם. ברוורמן, אתה הרי רוצה להיות ראש ממשלה, צא ולמד. כשהמפלגות השולטות לא נותנות דעתן, </w:t>
      </w:r>
    </w:p>
    <w:p w14:paraId="3002A237" w14:textId="77777777" w:rsidR="00DA4650" w:rsidRPr="00DA4650" w:rsidRDefault="00DA4650" w:rsidP="00DA4650">
      <w:pPr>
        <w:bidi/>
        <w:jc w:val="both"/>
        <w:rPr>
          <w:rFonts w:cs="David" w:hint="cs"/>
          <w:rtl/>
        </w:rPr>
      </w:pPr>
    </w:p>
    <w:p w14:paraId="7015EA53" w14:textId="77777777" w:rsidR="00DA4650" w:rsidRPr="00DA4650" w:rsidRDefault="00DA4650" w:rsidP="00DA4650">
      <w:pPr>
        <w:pStyle w:val="Heading5"/>
        <w:rPr>
          <w:rFonts w:hint="cs"/>
          <w:rtl/>
        </w:rPr>
      </w:pPr>
      <w:r w:rsidRPr="00DA4650">
        <w:rPr>
          <w:rFonts w:hint="cs"/>
          <w:u w:val="single"/>
          <w:rtl/>
        </w:rPr>
        <w:t>אבישי ברוורמן:</w:t>
      </w:r>
    </w:p>
    <w:p w14:paraId="13CB63E6" w14:textId="77777777" w:rsidR="00DA4650" w:rsidRPr="00DA4650" w:rsidRDefault="00DA4650" w:rsidP="00DA4650">
      <w:pPr>
        <w:pStyle w:val="Heading5"/>
        <w:rPr>
          <w:rFonts w:hint="cs"/>
          <w:rtl/>
        </w:rPr>
      </w:pPr>
    </w:p>
    <w:p w14:paraId="7CC417D6" w14:textId="77777777" w:rsidR="00DA4650" w:rsidRPr="00DA4650" w:rsidRDefault="00DA4650" w:rsidP="00DA4650">
      <w:pPr>
        <w:bidi/>
        <w:jc w:val="both"/>
        <w:rPr>
          <w:rFonts w:cs="David" w:hint="cs"/>
          <w:rtl/>
        </w:rPr>
      </w:pPr>
      <w:r w:rsidRPr="00DA4650">
        <w:rPr>
          <w:rFonts w:cs="David" w:hint="cs"/>
          <w:rtl/>
        </w:rPr>
        <w:tab/>
        <w:t>כשנשיא ממנה ראש ממשלה, מה יותר טוב מזה?</w:t>
      </w:r>
    </w:p>
    <w:p w14:paraId="09D3702C" w14:textId="77777777" w:rsidR="00DA4650" w:rsidRPr="00DA4650" w:rsidRDefault="00DA4650" w:rsidP="00DA4650">
      <w:pPr>
        <w:bidi/>
        <w:jc w:val="both"/>
        <w:rPr>
          <w:rFonts w:cs="David" w:hint="cs"/>
          <w:rtl/>
        </w:rPr>
      </w:pPr>
    </w:p>
    <w:p w14:paraId="0F82EC2E" w14:textId="77777777" w:rsidR="00DA4650" w:rsidRPr="00DA4650" w:rsidRDefault="00DA4650" w:rsidP="00DA4650">
      <w:pPr>
        <w:bidi/>
        <w:jc w:val="both"/>
        <w:rPr>
          <w:rFonts w:cs="David" w:hint="cs"/>
          <w:rtl/>
        </w:rPr>
      </w:pPr>
      <w:r w:rsidRPr="00DA4650">
        <w:rPr>
          <w:rFonts w:cs="David" w:hint="cs"/>
          <w:u w:val="single"/>
          <w:rtl/>
        </w:rPr>
        <w:t>ראובן ריבלין:</w:t>
      </w:r>
    </w:p>
    <w:p w14:paraId="2CAB49EC" w14:textId="77777777" w:rsidR="00DA4650" w:rsidRPr="00DA4650" w:rsidRDefault="00DA4650" w:rsidP="00DA4650">
      <w:pPr>
        <w:bidi/>
        <w:jc w:val="both"/>
        <w:rPr>
          <w:rFonts w:cs="David" w:hint="cs"/>
          <w:rtl/>
        </w:rPr>
      </w:pPr>
    </w:p>
    <w:p w14:paraId="423FB8D4" w14:textId="77777777" w:rsidR="00DA4650" w:rsidRPr="00DA4650" w:rsidRDefault="00DA4650" w:rsidP="00DA4650">
      <w:pPr>
        <w:bidi/>
        <w:jc w:val="both"/>
        <w:rPr>
          <w:rFonts w:cs="David" w:hint="cs"/>
          <w:rtl/>
        </w:rPr>
      </w:pPr>
      <w:r w:rsidRPr="00DA4650">
        <w:rPr>
          <w:rFonts w:cs="David" w:hint="cs"/>
          <w:rtl/>
        </w:rPr>
        <w:tab/>
        <w:t xml:space="preserve">אני לא יכול למנות אותך. אתה קודם כול רוצה למנות את עצמך. לך בכוחך זה, כי אם לא תלך בכוחך זה, שום דבר לא ייעשה. אם הייתי רוצה להיות משהו, ולא היו אחרים שרוצים שאהיה, לא היה עוזר כלום. </w:t>
      </w:r>
    </w:p>
    <w:p w14:paraId="21A26B8B" w14:textId="77777777" w:rsidR="00DA4650" w:rsidRPr="00DA4650" w:rsidRDefault="00DA4650" w:rsidP="00DA4650">
      <w:pPr>
        <w:bidi/>
        <w:jc w:val="both"/>
        <w:rPr>
          <w:rFonts w:cs="David" w:hint="cs"/>
          <w:rtl/>
        </w:rPr>
      </w:pPr>
    </w:p>
    <w:p w14:paraId="6F0474C2" w14:textId="77777777" w:rsidR="00DA4650" w:rsidRPr="00DA4650" w:rsidRDefault="00DA4650" w:rsidP="00DA4650">
      <w:pPr>
        <w:bidi/>
        <w:ind w:firstLine="567"/>
        <w:jc w:val="both"/>
        <w:rPr>
          <w:rFonts w:cs="David" w:hint="cs"/>
          <w:rtl/>
        </w:rPr>
      </w:pPr>
      <w:r w:rsidRPr="00DA4650">
        <w:rPr>
          <w:rFonts w:cs="David" w:hint="cs"/>
          <w:rtl/>
        </w:rPr>
        <w:t xml:space="preserve">אנחנו נמצאים במצב שלא יכול להיות. את אמרת שהיתה יד מכוונת. אני אומר לך שגם המשחק שנעשה פה </w:t>
      </w:r>
      <w:r w:rsidRPr="00DA4650">
        <w:rPr>
          <w:rFonts w:cs="David"/>
          <w:rtl/>
        </w:rPr>
        <w:t>–</w:t>
      </w:r>
      <w:r w:rsidRPr="00DA4650">
        <w:rPr>
          <w:rFonts w:cs="David" w:hint="cs"/>
          <w:rtl/>
        </w:rPr>
        <w:t xml:space="preserve"> לא בחדר הזה, אלא המשחק שנעשה עם חוק ההסדרים הזה </w:t>
      </w:r>
      <w:r w:rsidRPr="00DA4650">
        <w:rPr>
          <w:rFonts w:cs="David"/>
          <w:rtl/>
        </w:rPr>
        <w:t>–</w:t>
      </w:r>
      <w:r w:rsidRPr="00DA4650">
        <w:rPr>
          <w:rFonts w:cs="David" w:hint="cs"/>
          <w:rtl/>
        </w:rPr>
        <w:t xml:space="preserve"> היה ביד מכוונת, מתוך כוונה שייוותרו שבועיים. ואז יאמרו: נכון, אנחנו מפצלים לפי סעיף 121, אבל סעיף 121 כפוף לשבועיים, שזה אותו דבר. </w:t>
      </w:r>
    </w:p>
    <w:p w14:paraId="19001856" w14:textId="77777777" w:rsidR="00DA4650" w:rsidRPr="00DA4650" w:rsidRDefault="00DA4650" w:rsidP="00DA4650">
      <w:pPr>
        <w:bidi/>
        <w:ind w:firstLine="567"/>
        <w:jc w:val="both"/>
        <w:rPr>
          <w:rFonts w:cs="David" w:hint="cs"/>
          <w:rtl/>
        </w:rPr>
      </w:pPr>
    </w:p>
    <w:p w14:paraId="33B25769" w14:textId="77777777" w:rsidR="00DA4650" w:rsidRPr="00DA4650" w:rsidRDefault="00DA4650" w:rsidP="00DA4650">
      <w:pPr>
        <w:bidi/>
        <w:ind w:firstLine="567"/>
        <w:jc w:val="both"/>
        <w:rPr>
          <w:rFonts w:cs="David" w:hint="cs"/>
          <w:rtl/>
        </w:rPr>
      </w:pPr>
      <w:r w:rsidRPr="00DA4650">
        <w:rPr>
          <w:rFonts w:cs="David" w:hint="cs"/>
          <w:rtl/>
        </w:rPr>
        <w:t xml:space="preserve">נכון שזו התקדמות רבה. היא התחילה מעט בזמנו של בורג, בזמני יותר, ועכשיו עוד יותר, כי כבר מוצאים דברים. לא מוצאות העזים. חוק הגזזת יוצא, כדי שגפני לא ידבר על קצבאות הילדים, אומרים לו: את הגזזת אתה לא רוצה? אין בעיה. כל המערכת שהובילה למחר, מחר נחליט על פיצול לפי סעיף 121, היא מערכת שהיתה לה יד מכוונת. אולי היית פיון בעניין הזה, אבל כוונת הקואליציה מראש היתה לקצר הזמן. מבחינתם היו מביאים את זה בעוד שבוע או שבועיים. ואז היו מדברים על הפעם הבאה. יצחקי כבר אמר לנו שביוני צריך להביא את החוק. תאמיני לי, בנובמבר הבא, תראי מה המצב. את בטוח תהיי פה. אני, </w:t>
      </w:r>
    </w:p>
    <w:p w14:paraId="5BD02B83" w14:textId="77777777" w:rsidR="00DA4650" w:rsidRPr="00DA4650" w:rsidRDefault="00DA4650" w:rsidP="00DA4650">
      <w:pPr>
        <w:bidi/>
        <w:jc w:val="both"/>
        <w:rPr>
          <w:rFonts w:cs="David" w:hint="cs"/>
          <w:rtl/>
        </w:rPr>
      </w:pPr>
    </w:p>
    <w:p w14:paraId="5C222EA8"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664DCB7" w14:textId="77777777" w:rsidR="00DA4650" w:rsidRPr="00DA4650" w:rsidRDefault="00DA4650" w:rsidP="00DA4650">
      <w:pPr>
        <w:bidi/>
        <w:jc w:val="both"/>
        <w:rPr>
          <w:rFonts w:cs="David" w:hint="cs"/>
          <w:rtl/>
        </w:rPr>
      </w:pPr>
    </w:p>
    <w:p w14:paraId="067431B9" w14:textId="77777777" w:rsidR="00DA4650" w:rsidRPr="00DA4650" w:rsidRDefault="00DA4650" w:rsidP="00DA4650">
      <w:pPr>
        <w:bidi/>
        <w:ind w:firstLine="567"/>
        <w:jc w:val="both"/>
        <w:rPr>
          <w:rFonts w:cs="David" w:hint="cs"/>
          <w:rtl/>
        </w:rPr>
      </w:pPr>
      <w:r w:rsidRPr="00DA4650">
        <w:rPr>
          <w:rFonts w:cs="David" w:hint="cs"/>
          <w:rtl/>
        </w:rPr>
        <w:t>אתה מקווה שלא תהיה פה.</w:t>
      </w:r>
    </w:p>
    <w:p w14:paraId="32A4467F" w14:textId="77777777" w:rsidR="00DA4650" w:rsidRPr="00DA4650" w:rsidRDefault="00DA4650" w:rsidP="00DA4650">
      <w:pPr>
        <w:bidi/>
        <w:jc w:val="both"/>
        <w:rPr>
          <w:rFonts w:cs="David" w:hint="cs"/>
          <w:rtl/>
        </w:rPr>
      </w:pPr>
    </w:p>
    <w:p w14:paraId="63314A21" w14:textId="77777777" w:rsidR="00DA4650" w:rsidRPr="00DA4650" w:rsidRDefault="00DA4650" w:rsidP="00DA4650">
      <w:pPr>
        <w:bidi/>
        <w:jc w:val="both"/>
        <w:rPr>
          <w:rFonts w:cs="David" w:hint="cs"/>
          <w:rtl/>
        </w:rPr>
      </w:pPr>
      <w:r w:rsidRPr="00DA4650">
        <w:rPr>
          <w:rFonts w:cs="David" w:hint="cs"/>
          <w:u w:val="single"/>
          <w:rtl/>
        </w:rPr>
        <w:t>ראובן ריבלין:</w:t>
      </w:r>
    </w:p>
    <w:p w14:paraId="74F5C594" w14:textId="77777777" w:rsidR="00DA4650" w:rsidRPr="00DA4650" w:rsidRDefault="00DA4650" w:rsidP="00DA4650">
      <w:pPr>
        <w:bidi/>
        <w:jc w:val="both"/>
        <w:rPr>
          <w:rFonts w:cs="David" w:hint="cs"/>
          <w:rtl/>
        </w:rPr>
      </w:pPr>
    </w:p>
    <w:p w14:paraId="13A9A6B2" w14:textId="77777777" w:rsidR="00DA4650" w:rsidRPr="00DA4650" w:rsidRDefault="00DA4650" w:rsidP="00DA4650">
      <w:pPr>
        <w:bidi/>
        <w:jc w:val="both"/>
        <w:rPr>
          <w:rFonts w:cs="David" w:hint="cs"/>
          <w:rtl/>
        </w:rPr>
      </w:pPr>
      <w:r w:rsidRPr="00DA4650">
        <w:rPr>
          <w:rFonts w:cs="David" w:hint="cs"/>
          <w:rtl/>
        </w:rPr>
        <w:tab/>
        <w:t xml:space="preserve">כמעט כל מי שיהיה פה יהיה שותף לריטואל הזה. </w:t>
      </w:r>
    </w:p>
    <w:p w14:paraId="6E6CABBD" w14:textId="77777777" w:rsidR="00DA4650" w:rsidRPr="00DA4650" w:rsidRDefault="00DA4650" w:rsidP="00DA4650">
      <w:pPr>
        <w:bidi/>
        <w:jc w:val="both"/>
        <w:rPr>
          <w:rFonts w:cs="David" w:hint="cs"/>
          <w:rtl/>
        </w:rPr>
      </w:pPr>
    </w:p>
    <w:p w14:paraId="5A0570E3" w14:textId="77777777" w:rsidR="00DA4650" w:rsidRPr="00DA4650" w:rsidRDefault="00DA4650" w:rsidP="00DA4650">
      <w:pPr>
        <w:bidi/>
        <w:ind w:firstLine="567"/>
        <w:jc w:val="both"/>
        <w:rPr>
          <w:rFonts w:cs="David" w:hint="cs"/>
          <w:rtl/>
        </w:rPr>
      </w:pPr>
      <w:r w:rsidRPr="00DA4650">
        <w:rPr>
          <w:rFonts w:cs="David" w:hint="cs"/>
          <w:rtl/>
        </w:rPr>
        <w:t xml:space="preserve">אני מסיים: אני מציע שנלך בשיטת חקיקה. חברת הכנסת יחימוביץ יזמה הצעת חוק, נדמה לי, והיא תדבר עליה. בית המשפט העליון הזהיר אותנו </w:t>
      </w:r>
      <w:r w:rsidRPr="00DA4650">
        <w:rPr>
          <w:rFonts w:cs="David"/>
          <w:rtl/>
        </w:rPr>
        <w:t>–</w:t>
      </w:r>
      <w:r w:rsidRPr="00DA4650">
        <w:rPr>
          <w:rFonts w:cs="David" w:hint="cs"/>
          <w:rtl/>
        </w:rPr>
        <w:t xml:space="preserve"> על-פי בקשת אחד מחברינו </w:t>
      </w:r>
      <w:r w:rsidRPr="00DA4650">
        <w:rPr>
          <w:rFonts w:cs="David"/>
          <w:rtl/>
        </w:rPr>
        <w:t>–</w:t>
      </w:r>
      <w:r w:rsidRPr="00DA4650">
        <w:rPr>
          <w:rFonts w:cs="David" w:hint="cs"/>
          <w:rtl/>
        </w:rPr>
        <w:t xml:space="preserve"> הוציא כרטיס אדום, ואמר: אני מגלגל זאת לפתחה של הכנסת. אם הוא יוציא צו מטעמו, שבו יאמר שחוק ההסדרים אינו חוקי או אינו חוקתי </w:t>
      </w:r>
      <w:r w:rsidRPr="00DA4650">
        <w:rPr>
          <w:rFonts w:cs="David"/>
          <w:rtl/>
        </w:rPr>
        <w:t>–</w:t>
      </w:r>
      <w:r w:rsidRPr="00DA4650">
        <w:rPr>
          <w:rFonts w:cs="David" w:hint="cs"/>
          <w:rtl/>
        </w:rPr>
        <w:t xml:space="preserve"> אנחנו נעשה חוק, כי יהיה לכך רוב בקואליציה, ונאמר לו: על אפך ועל חמתך זה כן חוקתי. </w:t>
      </w:r>
    </w:p>
    <w:p w14:paraId="1DC89ECA" w14:textId="77777777" w:rsidR="00DA4650" w:rsidRPr="00DA4650" w:rsidRDefault="00DA4650" w:rsidP="00DA4650">
      <w:pPr>
        <w:bidi/>
        <w:ind w:firstLine="567"/>
        <w:jc w:val="both"/>
        <w:rPr>
          <w:rFonts w:cs="David" w:hint="cs"/>
          <w:rtl/>
        </w:rPr>
      </w:pPr>
    </w:p>
    <w:p w14:paraId="34807B8F" w14:textId="77777777" w:rsidR="00DA4650" w:rsidRPr="00DA4650" w:rsidRDefault="00DA4650" w:rsidP="00DA4650">
      <w:pPr>
        <w:bidi/>
        <w:ind w:firstLine="567"/>
        <w:jc w:val="both"/>
        <w:rPr>
          <w:rFonts w:cs="David" w:hint="cs"/>
          <w:rtl/>
        </w:rPr>
      </w:pPr>
      <w:r w:rsidRPr="00DA4650">
        <w:rPr>
          <w:rFonts w:cs="David" w:hint="cs"/>
          <w:rtl/>
        </w:rPr>
        <w:t xml:space="preserve">ואז יתחיל המאבק בשאלה מה חוקתי ומה לא חוקתי, אם יש חוק עוקף בג"ץ או לא. אבל אנחנו יכולים להימנע מכל זה, ולקבוע את כללי המשחק. </w:t>
      </w:r>
    </w:p>
    <w:p w14:paraId="4010DE10" w14:textId="77777777" w:rsidR="00DA4650" w:rsidRPr="00DA4650" w:rsidRDefault="00DA4650" w:rsidP="00DA4650">
      <w:pPr>
        <w:bidi/>
        <w:ind w:firstLine="567"/>
        <w:jc w:val="both"/>
        <w:rPr>
          <w:rFonts w:cs="David" w:hint="cs"/>
          <w:rtl/>
        </w:rPr>
      </w:pPr>
    </w:p>
    <w:p w14:paraId="6223DFBB" w14:textId="77777777" w:rsidR="00DA4650" w:rsidRPr="00DA4650" w:rsidRDefault="00DA4650" w:rsidP="00DA4650">
      <w:pPr>
        <w:bidi/>
        <w:ind w:firstLine="567"/>
        <w:jc w:val="both"/>
        <w:rPr>
          <w:rFonts w:cs="David" w:hint="cs"/>
          <w:rtl/>
        </w:rPr>
      </w:pPr>
      <w:r w:rsidRPr="00DA4650">
        <w:rPr>
          <w:rFonts w:cs="David" w:hint="cs"/>
          <w:rtl/>
        </w:rPr>
        <w:t xml:space="preserve">פעם נוספת, באתי להצדיע לך. גדעון צודק, צריך לראות איך העניין יתפתח, אם כי גם השעה מתקצרת וגם הבעיות קטנות יותר. אבל בהחלט צריך לקבוע, למען הדורות הבאים, שבעבר היתה תקופה שבה חוק ההסדרים עלה ככלי שלטוני, שסייע לממש את זכותה ואת חובתה של הממשלה לשלוט, אבל יש צורך שהפרלמנט יהיה המפקח ויעביר חוקים בשום שכל ודעת, כדבר שהוא סוף מעשה במחשבה תחילה. שזה יהיה כתוב, כדי שבפעם הבאה שיבואו לבג"ץ, שידעו שכך אמרו סביב השולחן הזה. </w:t>
      </w:r>
    </w:p>
    <w:p w14:paraId="154AF38F" w14:textId="77777777" w:rsidR="00DA4650" w:rsidRPr="00DA4650" w:rsidRDefault="00DA4650" w:rsidP="00DA4650">
      <w:pPr>
        <w:bidi/>
        <w:jc w:val="both"/>
        <w:rPr>
          <w:rFonts w:cs="David" w:hint="cs"/>
          <w:rtl/>
        </w:rPr>
      </w:pPr>
    </w:p>
    <w:p w14:paraId="776E7AA1"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64636FD7" w14:textId="77777777" w:rsidR="00DA4650" w:rsidRPr="00DA4650" w:rsidRDefault="00DA4650" w:rsidP="00DA4650">
      <w:pPr>
        <w:bidi/>
        <w:jc w:val="both"/>
        <w:rPr>
          <w:rFonts w:cs="David" w:hint="cs"/>
          <w:rtl/>
        </w:rPr>
      </w:pPr>
    </w:p>
    <w:p w14:paraId="55C686F6" w14:textId="77777777" w:rsidR="00DA4650" w:rsidRPr="00DA4650" w:rsidRDefault="00DA4650" w:rsidP="00DA4650">
      <w:pPr>
        <w:bidi/>
        <w:jc w:val="both"/>
        <w:rPr>
          <w:rFonts w:cs="David" w:hint="cs"/>
          <w:rtl/>
        </w:rPr>
      </w:pPr>
      <w:r w:rsidRPr="00DA4650">
        <w:rPr>
          <w:rFonts w:cs="David" w:hint="cs"/>
          <w:rtl/>
        </w:rPr>
        <w:tab/>
        <w:t xml:space="preserve">אדוני, אני מודה לך על המחמאות, אבל אני רוצה להבהיר לוועדה: כל העיכוב ואי-הגשת חוק ההסדרים נבע משיקול אחד: להעביר את החוק דיאטה רצינית, שיהיה כמעט אנורקטי. אני עמדתי בפרץ שלושה שבועות, ולגבי השלב הבא של הדיאטה </w:t>
      </w:r>
      <w:r w:rsidRPr="00DA4650">
        <w:rPr>
          <w:rFonts w:cs="David"/>
          <w:rtl/>
        </w:rPr>
        <w:t>–</w:t>
      </w:r>
      <w:r w:rsidRPr="00DA4650">
        <w:rPr>
          <w:rFonts w:cs="David" w:hint="cs"/>
          <w:rtl/>
        </w:rPr>
        <w:t xml:space="preserve"> אני מצפה מכל אחד מחברי הוועדה שיש לו מצפון שיירתם לכך. אין מקום לחוק הסדרים בפרק זמן של שלושה שבועות או שבועיים. אני מצפה שכולנו נתאגד יחד ופעם אחת נאמר את זה כמו שזה צריך להיאמר. </w:t>
      </w:r>
    </w:p>
    <w:p w14:paraId="3C346EDF" w14:textId="77777777" w:rsidR="00DA4650" w:rsidRPr="00DA4650" w:rsidRDefault="00DA4650" w:rsidP="00DA4650">
      <w:pPr>
        <w:bidi/>
        <w:jc w:val="both"/>
        <w:rPr>
          <w:rFonts w:cs="David" w:hint="cs"/>
          <w:rtl/>
        </w:rPr>
      </w:pPr>
    </w:p>
    <w:p w14:paraId="428E433E" w14:textId="77777777" w:rsidR="00DA4650" w:rsidRPr="00DA4650" w:rsidRDefault="00DA4650" w:rsidP="00DA4650">
      <w:pPr>
        <w:bidi/>
        <w:jc w:val="both"/>
        <w:rPr>
          <w:rFonts w:cs="David" w:hint="cs"/>
          <w:rtl/>
        </w:rPr>
      </w:pPr>
      <w:r w:rsidRPr="00DA4650">
        <w:rPr>
          <w:rFonts w:cs="David" w:hint="cs"/>
          <w:u w:val="single"/>
          <w:rtl/>
        </w:rPr>
        <w:t>משה שרוני:</w:t>
      </w:r>
    </w:p>
    <w:p w14:paraId="66B68061" w14:textId="77777777" w:rsidR="00DA4650" w:rsidRPr="00DA4650" w:rsidRDefault="00DA4650" w:rsidP="00DA4650">
      <w:pPr>
        <w:bidi/>
        <w:jc w:val="both"/>
        <w:rPr>
          <w:rFonts w:cs="David" w:hint="cs"/>
          <w:rtl/>
        </w:rPr>
      </w:pPr>
    </w:p>
    <w:p w14:paraId="026807CC" w14:textId="77777777" w:rsidR="00DA4650" w:rsidRPr="00DA4650" w:rsidRDefault="00DA4650" w:rsidP="00DA4650">
      <w:pPr>
        <w:bidi/>
        <w:jc w:val="both"/>
        <w:rPr>
          <w:rFonts w:cs="David" w:hint="cs"/>
          <w:rtl/>
        </w:rPr>
      </w:pPr>
      <w:r w:rsidRPr="00DA4650">
        <w:rPr>
          <w:rFonts w:cs="David" w:hint="cs"/>
          <w:rtl/>
        </w:rPr>
        <w:tab/>
        <w:t xml:space="preserve">אני מסכים. </w:t>
      </w:r>
    </w:p>
    <w:p w14:paraId="6BFFC891" w14:textId="77777777" w:rsidR="00DA4650" w:rsidRPr="00DA4650" w:rsidRDefault="00DA4650" w:rsidP="00DA4650">
      <w:pPr>
        <w:bidi/>
        <w:jc w:val="both"/>
        <w:rPr>
          <w:rFonts w:cs="David" w:hint="cs"/>
          <w:rtl/>
        </w:rPr>
      </w:pPr>
    </w:p>
    <w:p w14:paraId="4EBE4A01"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529E559" w14:textId="77777777" w:rsidR="00DA4650" w:rsidRPr="00DA4650" w:rsidRDefault="00DA4650" w:rsidP="00DA4650">
      <w:pPr>
        <w:bidi/>
        <w:jc w:val="both"/>
        <w:rPr>
          <w:rFonts w:cs="David" w:hint="cs"/>
          <w:rtl/>
        </w:rPr>
      </w:pPr>
    </w:p>
    <w:p w14:paraId="63507121" w14:textId="77777777" w:rsidR="00DA4650" w:rsidRPr="00DA4650" w:rsidRDefault="00DA4650" w:rsidP="00DA4650">
      <w:pPr>
        <w:bidi/>
        <w:jc w:val="both"/>
        <w:rPr>
          <w:rFonts w:cs="David" w:hint="cs"/>
          <w:rtl/>
        </w:rPr>
      </w:pPr>
      <w:r w:rsidRPr="00DA4650">
        <w:rPr>
          <w:rFonts w:cs="David" w:hint="cs"/>
          <w:rtl/>
        </w:rPr>
        <w:tab/>
        <w:t xml:space="preserve">עכשיו חבר הכנסת ברוורמן. </w:t>
      </w:r>
    </w:p>
    <w:p w14:paraId="2010EB1D" w14:textId="77777777" w:rsidR="00DA4650" w:rsidRPr="00DA4650" w:rsidRDefault="00DA4650" w:rsidP="00DA4650">
      <w:pPr>
        <w:bidi/>
        <w:jc w:val="both"/>
        <w:rPr>
          <w:rFonts w:cs="David" w:hint="cs"/>
          <w:rtl/>
        </w:rPr>
      </w:pPr>
    </w:p>
    <w:p w14:paraId="44186F22" w14:textId="77777777" w:rsidR="00DA4650" w:rsidRPr="00DA4650" w:rsidRDefault="00DA4650" w:rsidP="00DA4650">
      <w:pPr>
        <w:bidi/>
        <w:jc w:val="both"/>
        <w:rPr>
          <w:rFonts w:cs="David" w:hint="cs"/>
          <w:rtl/>
        </w:rPr>
      </w:pPr>
      <w:r w:rsidRPr="00DA4650">
        <w:rPr>
          <w:rFonts w:cs="David" w:hint="cs"/>
          <w:u w:val="single"/>
          <w:rtl/>
        </w:rPr>
        <w:t>ראובן ריבלין:</w:t>
      </w:r>
    </w:p>
    <w:p w14:paraId="786C3CA5" w14:textId="77777777" w:rsidR="00DA4650" w:rsidRPr="00DA4650" w:rsidRDefault="00DA4650" w:rsidP="00DA4650">
      <w:pPr>
        <w:bidi/>
        <w:jc w:val="both"/>
        <w:rPr>
          <w:rFonts w:cs="David" w:hint="cs"/>
          <w:rtl/>
        </w:rPr>
      </w:pPr>
      <w:r w:rsidRPr="00DA4650">
        <w:rPr>
          <w:rFonts w:cs="David" w:hint="cs"/>
          <w:rtl/>
        </w:rPr>
        <w:tab/>
      </w:r>
      <w:r w:rsidRPr="00DA4650">
        <w:rPr>
          <w:rFonts w:cs="David" w:hint="cs"/>
          <w:rtl/>
        </w:rPr>
        <w:tab/>
      </w:r>
    </w:p>
    <w:p w14:paraId="6B5F8937" w14:textId="77777777" w:rsidR="00DA4650" w:rsidRPr="00DA4650" w:rsidRDefault="00DA4650" w:rsidP="00DA4650">
      <w:pPr>
        <w:bidi/>
        <w:ind w:firstLine="567"/>
        <w:jc w:val="both"/>
        <w:rPr>
          <w:rFonts w:cs="David" w:hint="cs"/>
          <w:rtl/>
        </w:rPr>
      </w:pPr>
      <w:r w:rsidRPr="00DA4650">
        <w:rPr>
          <w:rFonts w:cs="David" w:hint="cs"/>
          <w:rtl/>
        </w:rPr>
        <w:t xml:space="preserve">אני סומך על שרוני, הוא לא ייתן להעביר את החוקים שיעברו אליו. </w:t>
      </w:r>
    </w:p>
    <w:p w14:paraId="4B1FE5CF" w14:textId="77777777" w:rsidR="00DA4650" w:rsidRPr="00DA4650" w:rsidRDefault="00DA4650" w:rsidP="00DA4650">
      <w:pPr>
        <w:bidi/>
        <w:jc w:val="both"/>
        <w:rPr>
          <w:rFonts w:cs="David" w:hint="cs"/>
          <w:rtl/>
        </w:rPr>
      </w:pPr>
    </w:p>
    <w:p w14:paraId="21C02685" w14:textId="77777777" w:rsidR="00DA4650" w:rsidRPr="00DA4650" w:rsidRDefault="00DA4650" w:rsidP="00DA4650">
      <w:pPr>
        <w:pStyle w:val="Heading5"/>
        <w:rPr>
          <w:rFonts w:hint="cs"/>
          <w:rtl/>
        </w:rPr>
      </w:pPr>
      <w:r w:rsidRPr="00DA4650">
        <w:rPr>
          <w:rFonts w:hint="cs"/>
          <w:u w:val="single"/>
          <w:rtl/>
        </w:rPr>
        <w:t>אבישי ברוורמן:</w:t>
      </w:r>
    </w:p>
    <w:p w14:paraId="63927A81" w14:textId="77777777" w:rsidR="00DA4650" w:rsidRPr="00DA4650" w:rsidRDefault="00DA4650" w:rsidP="00DA4650">
      <w:pPr>
        <w:pStyle w:val="Heading5"/>
        <w:rPr>
          <w:rFonts w:hint="cs"/>
          <w:rtl/>
        </w:rPr>
      </w:pPr>
    </w:p>
    <w:p w14:paraId="05729DEE" w14:textId="77777777" w:rsidR="00DA4650" w:rsidRPr="00DA4650" w:rsidRDefault="00DA4650" w:rsidP="00DA4650">
      <w:pPr>
        <w:bidi/>
        <w:ind w:firstLine="567"/>
        <w:jc w:val="both"/>
        <w:rPr>
          <w:rFonts w:cs="David" w:hint="cs"/>
          <w:rtl/>
        </w:rPr>
      </w:pPr>
      <w:r w:rsidRPr="00DA4650">
        <w:rPr>
          <w:rFonts w:cs="David" w:hint="cs"/>
          <w:rtl/>
        </w:rPr>
        <w:t>קודם כול, הולך ופוחת מספר המשתתפים, כמובן, אבל כמו שאמר ידידי חבר הכנסת ריבלין, בנושא הזה צריך לדבר לפרוטוקול. קודם כול, יש הרבה חוכמה בבית הזה. גם אני מודה לחברת הכנסת אברהם וליועצת המשפטית ולכל המחלקה המשפטית. אני מוסיף את יושב-ראש הקואליציה, כמובן. קודם כול, הסקירה של יושב-ראש הקואליציה היתה נכונה ואמינה. הלוא כל הסיפור של חוק ההסדרים התחיל במשבר הגדול שהיה פה, האינפלציה, מניות הבנקים וכל הדברים האלה. מה שקרה דה-פקטו הוא ששרים החילו לפחד לנהל את הברים, הדברים עברו, בהדרגה, לכוח עולה של פקידים. כמו שתיאר חבר הכנסת יצחקי, היינו במצב שבו שקשה היה להעביר רפורמות, גם בגלל הממשלה וגם בגלל הכנסת, וכך התפתחה התופעה הזאת, שהיא תופעה פסולה מבחינה משפטית ומבחינת התנהלות.</w:t>
      </w:r>
    </w:p>
    <w:p w14:paraId="192158A1" w14:textId="77777777" w:rsidR="00DA4650" w:rsidRPr="00DA4650" w:rsidRDefault="00DA4650" w:rsidP="00DA4650">
      <w:pPr>
        <w:bidi/>
        <w:ind w:firstLine="567"/>
        <w:jc w:val="both"/>
        <w:rPr>
          <w:rFonts w:cs="David" w:hint="cs"/>
          <w:rtl/>
        </w:rPr>
      </w:pPr>
    </w:p>
    <w:p w14:paraId="2F51CF90" w14:textId="77777777" w:rsidR="00DA4650" w:rsidRPr="00DA4650" w:rsidRDefault="00DA4650" w:rsidP="00DA4650">
      <w:pPr>
        <w:bidi/>
        <w:ind w:firstLine="567"/>
        <w:jc w:val="both"/>
        <w:rPr>
          <w:rFonts w:cs="David" w:hint="cs"/>
          <w:rtl/>
        </w:rPr>
      </w:pPr>
      <w:r w:rsidRPr="00DA4650">
        <w:rPr>
          <w:rFonts w:cs="David" w:hint="cs"/>
          <w:rtl/>
        </w:rPr>
        <w:t xml:space="preserve">אני מקווה שעכשיו אנחנו מגיעים לתרבות שלטון שונה, וכאן חשובה ההערה האחרונה של חבר הכנסת ריבלין. התהליך שהובלת עכשיו באמצעות אנשים נוספים הוא חיובי. השאלה היא מה יקרה הלאה. כאן אני לוקח את הערת האזהרה של חבר הכנסת ריבלין. יושב פה הכתב צבי לביא, שאולי הוא הוותיק ביותר בנושאים האלה. אחת החולשות של המשטר הישראלי היא שהוא מהציר חדשים לבקרים שבשנה הבאה תבוא הגאולה, אבל דוחים את הגאולה בכל שנה. </w:t>
      </w:r>
    </w:p>
    <w:p w14:paraId="70948E31" w14:textId="77777777" w:rsidR="00DA4650" w:rsidRPr="00DA4650" w:rsidRDefault="00DA4650" w:rsidP="00DA4650">
      <w:pPr>
        <w:bidi/>
        <w:ind w:firstLine="567"/>
        <w:jc w:val="both"/>
        <w:rPr>
          <w:rFonts w:cs="David" w:hint="cs"/>
          <w:rtl/>
        </w:rPr>
      </w:pPr>
    </w:p>
    <w:p w14:paraId="0E1FE790" w14:textId="77777777" w:rsidR="00DA4650" w:rsidRPr="00DA4650" w:rsidRDefault="00DA4650" w:rsidP="00DA4650">
      <w:pPr>
        <w:bidi/>
        <w:ind w:firstLine="567"/>
        <w:jc w:val="both"/>
        <w:rPr>
          <w:rFonts w:cs="David" w:hint="cs"/>
          <w:rtl/>
        </w:rPr>
      </w:pPr>
      <w:r w:rsidRPr="00DA4650">
        <w:rPr>
          <w:rFonts w:cs="David" w:hint="cs"/>
          <w:rtl/>
        </w:rPr>
        <w:t xml:space="preserve">ראשית, מובן שצריך לצמצם את החוקים בחוק ההסדרים מה שיותר </w:t>
      </w:r>
      <w:r w:rsidRPr="00DA4650">
        <w:rPr>
          <w:rFonts w:cs="David"/>
          <w:rtl/>
        </w:rPr>
        <w:t>–</w:t>
      </w:r>
      <w:r w:rsidRPr="00DA4650">
        <w:rPr>
          <w:rFonts w:cs="David" w:hint="cs"/>
          <w:rtl/>
        </w:rPr>
        <w:t xml:space="preserve"> דיאטה, אנורקסיה, אהבתי את זה. מצד שני, בצורה שהממשלה מתפקדת, במהירות שכזאת, אני אומר לעצמי: אל תדון את חברך עד שתגיע למקומו. כשאתה בצד השני, ואתה רוצה להוביל רפורמה בממשלה, בממשלה שלא מתפקדת יותר מדי, עם חברי כנסת שלעתים כל אחד מהם רוצה את ליטרת הבשר שלו </w:t>
      </w:r>
      <w:r w:rsidRPr="00DA4650">
        <w:rPr>
          <w:rFonts w:cs="David"/>
          <w:rtl/>
        </w:rPr>
        <w:t>–</w:t>
      </w:r>
      <w:r w:rsidRPr="00DA4650">
        <w:rPr>
          <w:rFonts w:cs="David" w:hint="cs"/>
          <w:rtl/>
        </w:rPr>
        <w:t xml:space="preserve"> אם אתה רוצה להביא לשינויים בישראל, אתה אנוס להשתמש בווריאציה של חוק ההסדרים. ואז חוק ההסדרים הופך לחוק העזים. מכניסים מספר גדול של חוקים שממילא יוצאו החוצה בשביל משהו, כדי להעביר כמה רפורמות שבלעדיהן לא היה אפשר לבצע את זה. כמובן, זה תהליך לא דמוקרטי ולא בריא, אבל הוא נובע מכישלון שיטת המשטר הישראלית בקשר בין הכנסת לממשלה. </w:t>
      </w:r>
    </w:p>
    <w:p w14:paraId="7903393B" w14:textId="77777777" w:rsidR="00DA4650" w:rsidRPr="00DA4650" w:rsidRDefault="00DA4650" w:rsidP="00DA4650">
      <w:pPr>
        <w:bidi/>
        <w:jc w:val="both"/>
        <w:rPr>
          <w:rFonts w:cs="David" w:hint="cs"/>
          <w:rtl/>
        </w:rPr>
      </w:pPr>
    </w:p>
    <w:p w14:paraId="0BB775F0" w14:textId="77777777" w:rsidR="00DA4650" w:rsidRPr="00DA4650" w:rsidRDefault="00DA4650" w:rsidP="00DA4650">
      <w:pPr>
        <w:bidi/>
        <w:ind w:firstLine="567"/>
        <w:jc w:val="both"/>
        <w:rPr>
          <w:rFonts w:cs="David" w:hint="cs"/>
          <w:rtl/>
        </w:rPr>
      </w:pPr>
      <w:r w:rsidRPr="00DA4650">
        <w:rPr>
          <w:rFonts w:cs="David" w:hint="cs"/>
          <w:rtl/>
        </w:rPr>
        <w:t xml:space="preserve">אם מה שעשינו היום הוא באמת תהליך חדש, נעביר את התקציב בשנה הזאת, עם התיקונים, עם הדיאטה. אבל </w:t>
      </w:r>
      <w:r w:rsidRPr="00DA4650">
        <w:rPr>
          <w:rFonts w:cs="David"/>
          <w:rtl/>
        </w:rPr>
        <w:t>–</w:t>
      </w:r>
      <w:r w:rsidRPr="00DA4650">
        <w:rPr>
          <w:rFonts w:cs="David" w:hint="cs"/>
          <w:rtl/>
        </w:rPr>
        <w:t xml:space="preserve"> וכאן אני מזכיר את הצעת חברי הכנסת שלי יחימוביץ ודני יתום, שאני בין 51 חברי הכנסת שחתמו עליה </w:t>
      </w:r>
      <w:r w:rsidRPr="00DA4650">
        <w:rPr>
          <w:rFonts w:cs="David"/>
          <w:rtl/>
        </w:rPr>
        <w:t>–</w:t>
      </w:r>
      <w:r w:rsidRPr="00DA4650">
        <w:rPr>
          <w:rFonts w:cs="David" w:hint="cs"/>
          <w:rtl/>
        </w:rPr>
        <w:t xml:space="preserve"> בסופו של דבר, המבחן הוא בביצועים שיבואו. אם למרות מה שאמר חבר הכנסת יצחקי, מה שאמור להיות מוגש ביוני יגיע פתאום לאוקטובר, כי יש חופש </w:t>
      </w:r>
      <w:r w:rsidRPr="00DA4650">
        <w:rPr>
          <w:rFonts w:cs="David"/>
          <w:rtl/>
        </w:rPr>
        <w:t>–</w:t>
      </w:r>
      <w:r w:rsidRPr="00DA4650">
        <w:rPr>
          <w:rFonts w:cs="David" w:hint="cs"/>
          <w:rtl/>
        </w:rPr>
        <w:t xml:space="preserve"> מגיעים שוב לאותם שלושה שבועות, בסגנון טלנובלה, וגם חבר הכנסת שרוני בטח יצטיין בזה מאוד, הוא בטח יהיה כוכב-על שם. ואני אומר את זה עם כל האהבה וההערכה לידידי חבר הכנסת שרוני. אבל אנחנו נחזור לאותה שורה. </w:t>
      </w:r>
    </w:p>
    <w:p w14:paraId="18342213" w14:textId="77777777" w:rsidR="00DA4650" w:rsidRPr="00DA4650" w:rsidRDefault="00DA4650" w:rsidP="00DA4650">
      <w:pPr>
        <w:bidi/>
        <w:ind w:firstLine="567"/>
        <w:jc w:val="both"/>
        <w:rPr>
          <w:rFonts w:cs="David" w:hint="cs"/>
          <w:rtl/>
        </w:rPr>
      </w:pPr>
    </w:p>
    <w:p w14:paraId="230BFAFC" w14:textId="77777777" w:rsidR="00DA4650" w:rsidRPr="00DA4650" w:rsidRDefault="00DA4650" w:rsidP="00DA4650">
      <w:pPr>
        <w:bidi/>
        <w:ind w:firstLine="567"/>
        <w:jc w:val="both"/>
        <w:rPr>
          <w:rFonts w:cs="David" w:hint="cs"/>
          <w:rtl/>
        </w:rPr>
      </w:pPr>
      <w:r w:rsidRPr="00DA4650">
        <w:rPr>
          <w:rFonts w:cs="David" w:hint="cs"/>
          <w:rtl/>
        </w:rPr>
        <w:t xml:space="preserve">אם נאמץ את הצעת החוק, זו תהיה עבירה על החוק אם לא נשב 120 ימים קודם ונקבל את התקציב. ניהלתי תקציבים בעולם, ומפריע לי שאנחנו לא דנים בתקציב. תקציב צריך להיות חמש-שנתי למשרד הביטחון, חלק מהתקציב צריך להיות רב-שנתי ולהידון בוועדת הכספים. צריך לדון בכך ולהפסיק את "משטר הקניפלאך", כמו שאומר ידידי חבר הכנסת ליצמן. המשטר הזה קובע שכל חבר כנסת בוועדת הכספים יקבל 10 מיליון לעניינים שלו. ואנחנו לא פותרים את הבעיות המרכזיות. </w:t>
      </w:r>
    </w:p>
    <w:p w14:paraId="1DA86559" w14:textId="77777777" w:rsidR="00DA4650" w:rsidRPr="00DA4650" w:rsidRDefault="00DA4650" w:rsidP="00DA4650">
      <w:pPr>
        <w:bidi/>
        <w:jc w:val="both"/>
        <w:rPr>
          <w:rFonts w:cs="David" w:hint="cs"/>
          <w:rtl/>
        </w:rPr>
      </w:pPr>
    </w:p>
    <w:p w14:paraId="6044CBF7" w14:textId="77777777" w:rsidR="00DA4650" w:rsidRPr="00DA4650" w:rsidRDefault="00DA4650" w:rsidP="00DA4650">
      <w:pPr>
        <w:bidi/>
        <w:ind w:firstLine="567"/>
        <w:jc w:val="both"/>
        <w:rPr>
          <w:rFonts w:cs="David" w:hint="cs"/>
          <w:rtl/>
        </w:rPr>
      </w:pPr>
      <w:r w:rsidRPr="00DA4650">
        <w:rPr>
          <w:rFonts w:cs="David" w:hint="cs"/>
          <w:rtl/>
        </w:rPr>
        <w:t xml:space="preserve">לסיכום, אני מחזק את ידייך, מחזק את ידי יושב-ראש הקואליציה, מחזק את ידי חברי הכנסת יחימוביץ ויתום, על הצעת החוק שלהם. אבל, ואת זה אני אומר מול הכתבים הכלליים: אם בעוד כמה חודשים, בשנה הבאה עלינו לטובה, נחזור על אותה טלנובלה, אנחנו האשמים. </w:t>
      </w:r>
    </w:p>
    <w:p w14:paraId="4A51AB41" w14:textId="77777777" w:rsidR="00DA4650" w:rsidRPr="00DA4650" w:rsidRDefault="00DA4650" w:rsidP="00DA4650">
      <w:pPr>
        <w:bidi/>
        <w:jc w:val="both"/>
        <w:rPr>
          <w:rFonts w:cs="David" w:hint="cs"/>
          <w:rtl/>
        </w:rPr>
      </w:pPr>
    </w:p>
    <w:p w14:paraId="3A23C55D"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9575815" w14:textId="77777777" w:rsidR="00DA4650" w:rsidRPr="00DA4650" w:rsidRDefault="00DA4650" w:rsidP="00DA4650">
      <w:pPr>
        <w:bidi/>
        <w:jc w:val="both"/>
        <w:rPr>
          <w:rFonts w:cs="David" w:hint="cs"/>
          <w:rtl/>
        </w:rPr>
      </w:pPr>
    </w:p>
    <w:p w14:paraId="76DAC231" w14:textId="77777777" w:rsidR="00DA4650" w:rsidRPr="00DA4650" w:rsidRDefault="00DA4650" w:rsidP="00DA4650">
      <w:pPr>
        <w:bidi/>
        <w:ind w:firstLine="567"/>
        <w:jc w:val="both"/>
        <w:rPr>
          <w:rFonts w:cs="David" w:hint="cs"/>
          <w:rtl/>
        </w:rPr>
      </w:pPr>
      <w:r w:rsidRPr="00DA4650">
        <w:rPr>
          <w:rFonts w:cs="David" w:hint="cs"/>
          <w:rtl/>
        </w:rPr>
        <w:t>אני מודה לך, חבל שלא היית בתחילת דברי.</w:t>
      </w:r>
    </w:p>
    <w:p w14:paraId="4158C437" w14:textId="77777777" w:rsidR="00DA4650" w:rsidRPr="00DA4650" w:rsidRDefault="00DA4650" w:rsidP="00DA4650">
      <w:pPr>
        <w:bidi/>
        <w:jc w:val="both"/>
        <w:rPr>
          <w:rFonts w:cs="David" w:hint="cs"/>
          <w:rtl/>
        </w:rPr>
      </w:pPr>
    </w:p>
    <w:p w14:paraId="056C59E9" w14:textId="77777777" w:rsidR="00DA4650" w:rsidRPr="00DA4650" w:rsidRDefault="00DA4650" w:rsidP="00DA4650">
      <w:pPr>
        <w:pStyle w:val="Heading5"/>
        <w:rPr>
          <w:rFonts w:hint="cs"/>
          <w:rtl/>
        </w:rPr>
      </w:pPr>
      <w:r w:rsidRPr="00DA4650">
        <w:rPr>
          <w:rFonts w:hint="cs"/>
          <w:u w:val="single"/>
          <w:rtl/>
        </w:rPr>
        <w:t>אבישי ברוורמן:</w:t>
      </w:r>
    </w:p>
    <w:p w14:paraId="28C1F0A6" w14:textId="77777777" w:rsidR="00DA4650" w:rsidRPr="00DA4650" w:rsidRDefault="00DA4650" w:rsidP="00DA4650">
      <w:pPr>
        <w:pStyle w:val="Heading5"/>
        <w:rPr>
          <w:rFonts w:hint="cs"/>
          <w:rtl/>
        </w:rPr>
      </w:pPr>
    </w:p>
    <w:p w14:paraId="3339E234" w14:textId="77777777" w:rsidR="00DA4650" w:rsidRPr="00DA4650" w:rsidRDefault="00DA4650" w:rsidP="00DA4650">
      <w:pPr>
        <w:bidi/>
        <w:jc w:val="both"/>
        <w:rPr>
          <w:rFonts w:cs="David" w:hint="cs"/>
          <w:rtl/>
        </w:rPr>
      </w:pPr>
      <w:r w:rsidRPr="00DA4650">
        <w:rPr>
          <w:rFonts w:cs="David" w:hint="cs"/>
          <w:rtl/>
        </w:rPr>
        <w:tab/>
        <w:t xml:space="preserve">סליחה, הייתי בוועדת הכספים. </w:t>
      </w:r>
    </w:p>
    <w:p w14:paraId="4EA7ACD2" w14:textId="77777777" w:rsidR="00DA4650" w:rsidRPr="00DA4650" w:rsidRDefault="00DA4650" w:rsidP="00DA4650">
      <w:pPr>
        <w:bidi/>
        <w:jc w:val="both"/>
        <w:rPr>
          <w:rFonts w:cs="David" w:hint="cs"/>
          <w:rtl/>
        </w:rPr>
      </w:pPr>
    </w:p>
    <w:p w14:paraId="119DDC84"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702180D4" w14:textId="77777777" w:rsidR="00DA4650" w:rsidRPr="00DA4650" w:rsidRDefault="00DA4650" w:rsidP="00DA4650">
      <w:pPr>
        <w:bidi/>
        <w:jc w:val="both"/>
        <w:rPr>
          <w:rFonts w:cs="David" w:hint="cs"/>
          <w:rtl/>
        </w:rPr>
      </w:pPr>
    </w:p>
    <w:p w14:paraId="50582CCA" w14:textId="77777777" w:rsidR="00DA4650" w:rsidRPr="00DA4650" w:rsidRDefault="00DA4650" w:rsidP="00DA4650">
      <w:pPr>
        <w:bidi/>
        <w:ind w:firstLine="567"/>
        <w:jc w:val="both"/>
        <w:rPr>
          <w:rFonts w:cs="David" w:hint="cs"/>
          <w:rtl/>
        </w:rPr>
      </w:pPr>
      <w:r w:rsidRPr="00DA4650">
        <w:rPr>
          <w:rFonts w:cs="David" w:hint="cs"/>
          <w:rtl/>
        </w:rPr>
        <w:t xml:space="preserve">כן, לא אמרתי זאת כי חשבתי שהתבטלת, חלילה. אני יודעת שאתה חבר כנסת חרוץ, שדי ממצה את זמנו בוועדת הכספים, שהיא אחת מהוועדות החשובות בכנסת. אני מברכת את חברת הכנסת יחימוביץ על היוזמה שלך, ועל 51 החתימות. אני מניחה שאם היית משאירה את זה יותר, היו הרבה יותר חברי כנסת שהיו חותמים. אני בין החותמים. </w:t>
      </w:r>
    </w:p>
    <w:p w14:paraId="61BB3140" w14:textId="77777777" w:rsidR="00DA4650" w:rsidRPr="00DA4650" w:rsidRDefault="00DA4650" w:rsidP="00DA4650">
      <w:pPr>
        <w:bidi/>
        <w:jc w:val="both"/>
        <w:rPr>
          <w:rFonts w:cs="David" w:hint="cs"/>
          <w:rtl/>
        </w:rPr>
      </w:pPr>
    </w:p>
    <w:p w14:paraId="655D455B" w14:textId="77777777" w:rsidR="00DA4650" w:rsidRPr="00DA4650" w:rsidRDefault="00DA4650" w:rsidP="00DA4650">
      <w:pPr>
        <w:bidi/>
        <w:jc w:val="both"/>
        <w:rPr>
          <w:rFonts w:cs="David" w:hint="cs"/>
          <w:rtl/>
        </w:rPr>
      </w:pPr>
      <w:r w:rsidRPr="00DA4650">
        <w:rPr>
          <w:rFonts w:cs="David" w:hint="cs"/>
          <w:u w:val="single"/>
          <w:rtl/>
        </w:rPr>
        <w:t>ראובן ריבלין:</w:t>
      </w:r>
    </w:p>
    <w:p w14:paraId="463A9D7C" w14:textId="77777777" w:rsidR="00DA4650" w:rsidRPr="00DA4650" w:rsidRDefault="00DA4650" w:rsidP="00DA4650">
      <w:pPr>
        <w:bidi/>
        <w:jc w:val="both"/>
        <w:rPr>
          <w:rFonts w:cs="David" w:hint="cs"/>
          <w:rtl/>
        </w:rPr>
      </w:pPr>
    </w:p>
    <w:p w14:paraId="51B86753" w14:textId="77777777" w:rsidR="00DA4650" w:rsidRPr="00DA4650" w:rsidRDefault="00DA4650" w:rsidP="00DA4650">
      <w:pPr>
        <w:bidi/>
        <w:jc w:val="both"/>
        <w:rPr>
          <w:rFonts w:cs="David" w:hint="cs"/>
          <w:rtl/>
        </w:rPr>
      </w:pPr>
      <w:r w:rsidRPr="00DA4650">
        <w:rPr>
          <w:rFonts w:cs="David" w:hint="cs"/>
          <w:rtl/>
        </w:rPr>
        <w:tab/>
        <w:t>החוק הזה יעבור, עד שיתבטל בחוק ההסדרים הבא.</w:t>
      </w:r>
    </w:p>
    <w:p w14:paraId="2A60CDB8" w14:textId="77777777" w:rsidR="00DA4650" w:rsidRPr="00DA4650" w:rsidRDefault="00DA4650" w:rsidP="00DA4650">
      <w:pPr>
        <w:bidi/>
        <w:jc w:val="both"/>
        <w:rPr>
          <w:rFonts w:cs="David" w:hint="cs"/>
          <w:rtl/>
        </w:rPr>
      </w:pPr>
    </w:p>
    <w:p w14:paraId="5EC0DB44"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7A8AE39" w14:textId="77777777" w:rsidR="00DA4650" w:rsidRPr="00DA4650" w:rsidRDefault="00DA4650" w:rsidP="00DA4650">
      <w:pPr>
        <w:bidi/>
        <w:jc w:val="both"/>
        <w:rPr>
          <w:rFonts w:cs="David" w:hint="cs"/>
          <w:rtl/>
        </w:rPr>
      </w:pPr>
    </w:p>
    <w:p w14:paraId="0D30977A" w14:textId="77777777" w:rsidR="00DA4650" w:rsidRPr="00DA4650" w:rsidRDefault="00DA4650" w:rsidP="00DA4650">
      <w:pPr>
        <w:bidi/>
        <w:ind w:firstLine="567"/>
        <w:jc w:val="both"/>
        <w:rPr>
          <w:rFonts w:cs="David" w:hint="cs"/>
          <w:rtl/>
        </w:rPr>
      </w:pPr>
      <w:r w:rsidRPr="00DA4650">
        <w:rPr>
          <w:rFonts w:cs="David" w:hint="cs"/>
          <w:rtl/>
        </w:rPr>
        <w:t xml:space="preserve">אבל, חבר הכנסת ברוורמן, נלך בכמה קווים מקבילים: ראשית, תהליך החקיקה </w:t>
      </w:r>
      <w:r w:rsidRPr="00DA4650">
        <w:rPr>
          <w:rFonts w:cs="David"/>
          <w:rtl/>
        </w:rPr>
        <w:t>–</w:t>
      </w:r>
      <w:r w:rsidRPr="00DA4650">
        <w:rPr>
          <w:rFonts w:cs="David" w:hint="cs"/>
          <w:rtl/>
        </w:rPr>
        <w:t xml:space="preserve"> שיתקדם בצנרת של החקיקה; שנית, הקמת הוועדה בוועדת הכנסת, שתדאג למסגרת חוק ההסדרים בתקנון. זה מהלך שלא היה אף פעם. אני לא רוצה לקוות אלא אני בטוחה שלקראת 2008 חוק ההסדרים יהיה אחר. </w:t>
      </w:r>
    </w:p>
    <w:p w14:paraId="1C2FE3D6" w14:textId="77777777" w:rsidR="00DA4650" w:rsidRPr="00DA4650" w:rsidRDefault="00DA4650" w:rsidP="00DA4650">
      <w:pPr>
        <w:bidi/>
        <w:jc w:val="both"/>
        <w:rPr>
          <w:rFonts w:cs="David" w:hint="cs"/>
          <w:rtl/>
        </w:rPr>
      </w:pPr>
    </w:p>
    <w:p w14:paraId="74444B47" w14:textId="77777777" w:rsidR="00DA4650" w:rsidRPr="00DA4650" w:rsidRDefault="00DA4650" w:rsidP="00DA4650">
      <w:pPr>
        <w:pStyle w:val="Heading5"/>
        <w:rPr>
          <w:rFonts w:hint="cs"/>
          <w:rtl/>
        </w:rPr>
      </w:pPr>
      <w:r w:rsidRPr="00DA4650">
        <w:rPr>
          <w:rFonts w:hint="cs"/>
          <w:u w:val="single"/>
          <w:rtl/>
        </w:rPr>
        <w:t>אבישי ברוורמן:</w:t>
      </w:r>
    </w:p>
    <w:p w14:paraId="7B08C805" w14:textId="77777777" w:rsidR="00DA4650" w:rsidRPr="00DA4650" w:rsidRDefault="00DA4650" w:rsidP="00DA4650">
      <w:pPr>
        <w:pStyle w:val="Heading5"/>
        <w:rPr>
          <w:rFonts w:hint="cs"/>
          <w:rtl/>
        </w:rPr>
      </w:pPr>
    </w:p>
    <w:p w14:paraId="1AEE50F2" w14:textId="77777777" w:rsidR="00DA4650" w:rsidRPr="00DA4650" w:rsidRDefault="00DA4650" w:rsidP="00DA4650">
      <w:pPr>
        <w:bidi/>
        <w:jc w:val="both"/>
        <w:rPr>
          <w:rFonts w:cs="David" w:hint="cs"/>
          <w:rtl/>
        </w:rPr>
      </w:pPr>
      <w:r w:rsidRPr="00DA4650">
        <w:rPr>
          <w:rFonts w:cs="David" w:hint="cs"/>
          <w:rtl/>
        </w:rPr>
        <w:tab/>
        <w:t xml:space="preserve">אם נעשה את זה יחד, נצליח. </w:t>
      </w:r>
    </w:p>
    <w:p w14:paraId="43A40165" w14:textId="77777777" w:rsidR="00DA4650" w:rsidRPr="00DA4650" w:rsidRDefault="00DA4650" w:rsidP="00DA4650">
      <w:pPr>
        <w:bidi/>
        <w:jc w:val="both"/>
        <w:rPr>
          <w:rFonts w:cs="David" w:hint="cs"/>
          <w:rtl/>
        </w:rPr>
      </w:pPr>
    </w:p>
    <w:p w14:paraId="05D6635A"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0CAE1724" w14:textId="77777777" w:rsidR="00DA4650" w:rsidRPr="00DA4650" w:rsidRDefault="00DA4650" w:rsidP="00DA4650">
      <w:pPr>
        <w:bidi/>
        <w:jc w:val="both"/>
        <w:rPr>
          <w:rFonts w:cs="David" w:hint="cs"/>
          <w:rtl/>
        </w:rPr>
      </w:pPr>
    </w:p>
    <w:p w14:paraId="0DBA7056" w14:textId="77777777" w:rsidR="00DA4650" w:rsidRPr="00DA4650" w:rsidRDefault="00DA4650" w:rsidP="00DA4650">
      <w:pPr>
        <w:bidi/>
        <w:ind w:firstLine="567"/>
        <w:jc w:val="both"/>
        <w:rPr>
          <w:rFonts w:cs="David" w:hint="cs"/>
          <w:rtl/>
        </w:rPr>
      </w:pPr>
      <w:r w:rsidRPr="00DA4650">
        <w:rPr>
          <w:rFonts w:cs="David" w:hint="cs"/>
          <w:rtl/>
        </w:rPr>
        <w:t>אני לא אוהבת להשתמש במונח הזה, אבל אני יכולה לומר שהדרך לקבורתו של חוק ההסדרים מתחילה בימים אלו. חברת הכנסת שלי יחימוביץ, בבקשה.</w:t>
      </w:r>
    </w:p>
    <w:p w14:paraId="447445D2" w14:textId="77777777" w:rsidR="00DA4650" w:rsidRPr="00DA4650" w:rsidRDefault="00DA4650" w:rsidP="00DA4650">
      <w:pPr>
        <w:bidi/>
        <w:jc w:val="both"/>
        <w:rPr>
          <w:rFonts w:cs="David" w:hint="cs"/>
          <w:rtl/>
        </w:rPr>
      </w:pPr>
    </w:p>
    <w:p w14:paraId="3BA75411" w14:textId="77777777" w:rsidR="00DA4650" w:rsidRPr="00DA4650" w:rsidRDefault="00DA4650" w:rsidP="00DA4650">
      <w:pPr>
        <w:pStyle w:val="Heading5"/>
        <w:rPr>
          <w:rFonts w:hint="cs"/>
          <w:rtl/>
        </w:rPr>
      </w:pPr>
      <w:r w:rsidRPr="00DA4650">
        <w:rPr>
          <w:rFonts w:hint="cs"/>
          <w:u w:val="single"/>
          <w:rtl/>
        </w:rPr>
        <w:t>שלי יחימוביץ:</w:t>
      </w:r>
    </w:p>
    <w:p w14:paraId="1D50F4A8" w14:textId="77777777" w:rsidR="00DA4650" w:rsidRPr="00DA4650" w:rsidRDefault="00DA4650" w:rsidP="00DA4650">
      <w:pPr>
        <w:pStyle w:val="Heading5"/>
        <w:rPr>
          <w:rFonts w:hint="cs"/>
          <w:rtl/>
        </w:rPr>
      </w:pPr>
    </w:p>
    <w:p w14:paraId="45C69AC3" w14:textId="77777777" w:rsidR="00DA4650" w:rsidRPr="00DA4650" w:rsidRDefault="00DA4650" w:rsidP="00DA4650">
      <w:pPr>
        <w:bidi/>
        <w:jc w:val="both"/>
        <w:rPr>
          <w:rFonts w:cs="David" w:hint="cs"/>
          <w:rtl/>
        </w:rPr>
      </w:pPr>
      <w:r w:rsidRPr="00DA4650">
        <w:rPr>
          <w:rFonts w:cs="David" w:hint="cs"/>
          <w:rtl/>
        </w:rPr>
        <w:tab/>
        <w:t xml:space="preserve">אתחיל בסיפה שלך, אני שותפה להערכה שלך. אולי אני אופטימית מדי, אבל זו באמת נקודת זמן היסטורית, זו אכן נקודת מפנה. בימים אלו מתחילה קבורתו של חוק ההסדרים. גם נוצרה אווירה ציבורית שונה מבשנים קודמות, והולכת ומתפשטת ההבנה שזה לא כורח המציאות, זו לא גזירת גורל, זו לא סופת הוריקן. זה מעשה ידי אדם, ואדם יכול לשנות את המעשה הזה. </w:t>
      </w:r>
    </w:p>
    <w:p w14:paraId="6F2BFA7C" w14:textId="77777777" w:rsidR="00DA4650" w:rsidRPr="00DA4650" w:rsidRDefault="00DA4650" w:rsidP="00DA4650">
      <w:pPr>
        <w:bidi/>
        <w:jc w:val="both"/>
        <w:rPr>
          <w:rFonts w:cs="David" w:hint="cs"/>
          <w:rtl/>
        </w:rPr>
      </w:pPr>
    </w:p>
    <w:p w14:paraId="05356A7A" w14:textId="77777777" w:rsidR="00DA4650" w:rsidRPr="00DA4650" w:rsidRDefault="00DA4650" w:rsidP="00DA4650">
      <w:pPr>
        <w:bidi/>
        <w:ind w:firstLine="567"/>
        <w:jc w:val="both"/>
        <w:rPr>
          <w:rFonts w:cs="David" w:hint="cs"/>
          <w:rtl/>
        </w:rPr>
      </w:pPr>
      <w:r w:rsidRPr="00DA4650">
        <w:rPr>
          <w:rFonts w:cs="David" w:hint="cs"/>
          <w:rtl/>
        </w:rPr>
        <w:t xml:space="preserve">את, חברת הכנסת אברהם, שותפה במידה רבה ליצירת האווירה הזאת, בביצוע מהלך חסר תקדים, שלא נעשה בכנסת מעולם. כעיתונאית, ניזונתי הרבה מאוד מהתרחשויות כאלה בכנסת. אני מודעת לחריגות הגדולה של זה. אני מודעת גם למעמסה הנפשית שכרוכה בלהוביל מהלך כזה, כשבמקביל מופעל עלייך מכבש כל כך עצום של לחצים. באמת יכולת למכבש הזה, והובלת מהלך מאוד חשוב, עד לנקודה קריטית, והאמת היא שלא האמנתי שתגיעי לנקודה הקריטית הזאת. המשמעות היא מעבר לאקט עצמו, זו משמעות ציבורית: נפל דבר. התברר שכמעט היה אפשר בלי. אני אומרת: בואו נוביל ונוכיח שאפשר בלי. </w:t>
      </w:r>
    </w:p>
    <w:p w14:paraId="6D426E82" w14:textId="77777777" w:rsidR="00DA4650" w:rsidRPr="00DA4650" w:rsidRDefault="00DA4650" w:rsidP="00DA4650">
      <w:pPr>
        <w:bidi/>
        <w:jc w:val="both"/>
        <w:rPr>
          <w:rFonts w:cs="David" w:hint="cs"/>
          <w:rtl/>
        </w:rPr>
      </w:pPr>
    </w:p>
    <w:p w14:paraId="2896672A" w14:textId="77777777" w:rsidR="00DA4650" w:rsidRPr="00DA4650" w:rsidRDefault="00DA4650" w:rsidP="00DA4650">
      <w:pPr>
        <w:bidi/>
        <w:ind w:firstLine="567"/>
        <w:jc w:val="both"/>
        <w:rPr>
          <w:rFonts w:cs="David" w:hint="cs"/>
          <w:rtl/>
        </w:rPr>
      </w:pPr>
      <w:r w:rsidRPr="00DA4650">
        <w:rPr>
          <w:rFonts w:cs="David" w:hint="cs"/>
          <w:rtl/>
        </w:rPr>
        <w:t xml:space="preserve">רוצה להבהיר למה נקודת הזמן היסטורית בעיני: ראשית, החוק ההסדרים הספציפי מדולדל מלכתחילה, ואין לו השפעות תקציביות מרחיקות לכת. בעבר הכריחו אותנו להאמין שחוק התקציב לא יעבור בלי חוק ההסדרים, כי חוק ההסדרים הוא חלק ממימון חוק התקציב. היום לא קיים, עניינית ועובדתית. אפשר להעביר את התקציב בלי חוק ההסדרים, נקודה. ניסינו לעשות תחשיב של עלות כל סעיף, וזה בטל בשישים. החוק פשוט לא חיוני. </w:t>
      </w:r>
    </w:p>
    <w:p w14:paraId="2D008C80" w14:textId="77777777" w:rsidR="00DA4650" w:rsidRPr="00DA4650" w:rsidRDefault="00DA4650" w:rsidP="00DA4650">
      <w:pPr>
        <w:bidi/>
        <w:jc w:val="both"/>
        <w:rPr>
          <w:rFonts w:cs="David" w:hint="cs"/>
          <w:rtl/>
        </w:rPr>
      </w:pPr>
    </w:p>
    <w:p w14:paraId="091AE6F7" w14:textId="77777777" w:rsidR="00DA4650" w:rsidRPr="00DA4650" w:rsidRDefault="00DA4650" w:rsidP="00DA4650">
      <w:pPr>
        <w:bidi/>
        <w:ind w:firstLine="567"/>
        <w:jc w:val="both"/>
        <w:rPr>
          <w:rFonts w:cs="David" w:hint="cs"/>
          <w:rtl/>
        </w:rPr>
      </w:pPr>
      <w:r w:rsidRPr="00DA4650">
        <w:rPr>
          <w:rFonts w:cs="David" w:hint="cs"/>
          <w:rtl/>
        </w:rPr>
        <w:t xml:space="preserve">נאמר כאן שיש דברים שהממשלה יודעת שלא תצליח להעביר בלי חוק ההסדרים. אבל גם יש דברים שאלוהים יודע מה הם עושים כאן. לקחתי את הדבר הטוב היחיד בחוק ההסדרים: בעלי רכב יהיו זכאים לגמלה להבטחת הכנסה גם בתנאים הבאים: שווי הרכב אינו עולה על 25,000 ש"ח, ולמשפחה רכב אחד בלבד, והכנסה מעבודה בחודש שווה ל-1,250 ש"ח. </w:t>
      </w:r>
    </w:p>
    <w:p w14:paraId="681B4AC0" w14:textId="77777777" w:rsidR="00DA4650" w:rsidRPr="00DA4650" w:rsidRDefault="00DA4650" w:rsidP="00DA4650">
      <w:pPr>
        <w:bidi/>
        <w:jc w:val="both"/>
        <w:rPr>
          <w:rFonts w:cs="David" w:hint="cs"/>
          <w:rtl/>
        </w:rPr>
      </w:pPr>
    </w:p>
    <w:p w14:paraId="7A0F8A5A" w14:textId="77777777" w:rsidR="00DA4650" w:rsidRPr="00DA4650" w:rsidRDefault="00DA4650" w:rsidP="00DA4650">
      <w:pPr>
        <w:bidi/>
        <w:jc w:val="both"/>
        <w:rPr>
          <w:rFonts w:cs="David" w:hint="cs"/>
          <w:rtl/>
        </w:rPr>
      </w:pPr>
      <w:r w:rsidRPr="00DA4650">
        <w:rPr>
          <w:rFonts w:cs="David" w:hint="cs"/>
          <w:u w:val="single"/>
          <w:rtl/>
        </w:rPr>
        <w:t>משה שרוני:</w:t>
      </w:r>
    </w:p>
    <w:p w14:paraId="413BA065" w14:textId="77777777" w:rsidR="00DA4650" w:rsidRPr="00DA4650" w:rsidRDefault="00DA4650" w:rsidP="00DA4650">
      <w:pPr>
        <w:bidi/>
        <w:jc w:val="both"/>
        <w:rPr>
          <w:rFonts w:cs="David" w:hint="cs"/>
          <w:rtl/>
        </w:rPr>
      </w:pPr>
    </w:p>
    <w:p w14:paraId="27852CB7" w14:textId="77777777" w:rsidR="00DA4650" w:rsidRPr="00DA4650" w:rsidRDefault="00DA4650" w:rsidP="00DA4650">
      <w:pPr>
        <w:bidi/>
        <w:jc w:val="both"/>
        <w:rPr>
          <w:rFonts w:cs="David" w:hint="cs"/>
          <w:rtl/>
        </w:rPr>
      </w:pPr>
      <w:r w:rsidRPr="00DA4650">
        <w:rPr>
          <w:rFonts w:cs="David" w:hint="cs"/>
          <w:rtl/>
        </w:rPr>
        <w:tab/>
        <w:t>שטרן הגיע להסכם עם האוצר.</w:t>
      </w:r>
    </w:p>
    <w:p w14:paraId="3B114325" w14:textId="77777777" w:rsidR="00DA4650" w:rsidRPr="00DA4650" w:rsidRDefault="00DA4650" w:rsidP="00DA4650">
      <w:pPr>
        <w:bidi/>
        <w:jc w:val="both"/>
        <w:rPr>
          <w:rFonts w:cs="David" w:hint="cs"/>
          <w:rtl/>
        </w:rPr>
      </w:pPr>
    </w:p>
    <w:p w14:paraId="2049B40A" w14:textId="77777777" w:rsidR="00DA4650" w:rsidRPr="00DA4650" w:rsidRDefault="00DA4650" w:rsidP="00DA4650">
      <w:pPr>
        <w:pStyle w:val="Heading5"/>
        <w:rPr>
          <w:rFonts w:hint="cs"/>
          <w:rtl/>
        </w:rPr>
      </w:pPr>
      <w:r w:rsidRPr="00DA4650">
        <w:rPr>
          <w:rFonts w:hint="cs"/>
          <w:u w:val="single"/>
          <w:rtl/>
        </w:rPr>
        <w:t>שלי יחימוביץ:</w:t>
      </w:r>
    </w:p>
    <w:p w14:paraId="468CB60E" w14:textId="77777777" w:rsidR="00DA4650" w:rsidRPr="00DA4650" w:rsidRDefault="00DA4650" w:rsidP="00DA4650">
      <w:pPr>
        <w:pStyle w:val="Heading5"/>
        <w:rPr>
          <w:rFonts w:hint="cs"/>
          <w:rtl/>
        </w:rPr>
      </w:pPr>
    </w:p>
    <w:p w14:paraId="1F31096F" w14:textId="77777777" w:rsidR="00DA4650" w:rsidRPr="00DA4650" w:rsidRDefault="00DA4650" w:rsidP="00DA4650">
      <w:pPr>
        <w:bidi/>
        <w:jc w:val="both"/>
        <w:rPr>
          <w:rFonts w:cs="David" w:hint="cs"/>
          <w:rtl/>
        </w:rPr>
      </w:pPr>
      <w:r w:rsidRPr="00DA4650">
        <w:rPr>
          <w:rFonts w:cs="David" w:hint="cs"/>
          <w:rtl/>
        </w:rPr>
        <w:tab/>
        <w:t xml:space="preserve">נכון. זו הצעת חוק של יורי שטרן וסופה לנדבר. אין שום סיבה עלי אדמות שהיא לא תעבור הליכי חקיקה רגילים. מה זה עושה כאן בכלל? ויתרה מזאת, במסגרת האיוולת הכללית, ועדת שרים לענייני חקיקה מתנגדת לחוק המקורי, ואז אנחנו מוצאים את אותו חוק שהוועדה התנגדה לו בחוק ההסדרים. </w:t>
      </w:r>
    </w:p>
    <w:p w14:paraId="3743B2B4" w14:textId="77777777" w:rsidR="00DA4650" w:rsidRPr="00DA4650" w:rsidRDefault="00DA4650" w:rsidP="00DA4650">
      <w:pPr>
        <w:bidi/>
        <w:jc w:val="both"/>
        <w:rPr>
          <w:rFonts w:cs="David" w:hint="cs"/>
          <w:rtl/>
        </w:rPr>
      </w:pPr>
    </w:p>
    <w:p w14:paraId="3B2B72E4" w14:textId="77777777" w:rsidR="00DA4650" w:rsidRPr="00DA4650" w:rsidRDefault="00DA4650" w:rsidP="00DA4650">
      <w:pPr>
        <w:bidi/>
        <w:ind w:firstLine="567"/>
        <w:jc w:val="both"/>
        <w:rPr>
          <w:rFonts w:cs="David" w:hint="cs"/>
          <w:rtl/>
        </w:rPr>
      </w:pPr>
      <w:r w:rsidRPr="00DA4650">
        <w:rPr>
          <w:rFonts w:cs="David" w:hint="cs"/>
          <w:rtl/>
        </w:rPr>
        <w:t xml:space="preserve">אפשר לבדוק סעיף סעיף ולהראות את חוסר ההיגיון, את ביזוי התהליכים הדמוקרטיים, את הרפורמות המפלצתיות. לפעמים לועגים לנו, חברי הכנסת, שאנחנו לא יסודיים. כאן כופים עלינו חוסר יסודיות, כופים עלינו שטחיות. אנחנו רוצים לקיים דיון מעמיק ברפורמה במשק המים, ולא להעבירה בן לילה בהצבעה אחת. </w:t>
      </w:r>
    </w:p>
    <w:p w14:paraId="0CE363F5" w14:textId="77777777" w:rsidR="00DA4650" w:rsidRPr="00DA4650" w:rsidRDefault="00DA4650" w:rsidP="00DA4650">
      <w:pPr>
        <w:bidi/>
        <w:jc w:val="both"/>
        <w:rPr>
          <w:rFonts w:cs="David" w:hint="cs"/>
          <w:rtl/>
        </w:rPr>
      </w:pPr>
    </w:p>
    <w:p w14:paraId="0A7E5A4A" w14:textId="77777777" w:rsidR="00DA4650" w:rsidRPr="00DA4650" w:rsidRDefault="00DA4650" w:rsidP="00DA4650">
      <w:pPr>
        <w:bidi/>
        <w:jc w:val="both"/>
        <w:rPr>
          <w:rFonts w:cs="David" w:hint="cs"/>
          <w:rtl/>
        </w:rPr>
      </w:pPr>
      <w:r w:rsidRPr="00DA4650">
        <w:rPr>
          <w:rFonts w:cs="David" w:hint="cs"/>
          <w:u w:val="single"/>
          <w:rtl/>
        </w:rPr>
        <w:t>משה שרוני:</w:t>
      </w:r>
    </w:p>
    <w:p w14:paraId="2C5A89C6" w14:textId="77777777" w:rsidR="00DA4650" w:rsidRPr="00DA4650" w:rsidRDefault="00DA4650" w:rsidP="00DA4650">
      <w:pPr>
        <w:bidi/>
        <w:jc w:val="both"/>
        <w:rPr>
          <w:rFonts w:cs="David" w:hint="cs"/>
          <w:rtl/>
        </w:rPr>
      </w:pPr>
    </w:p>
    <w:p w14:paraId="28642FF2" w14:textId="77777777" w:rsidR="00DA4650" w:rsidRPr="00DA4650" w:rsidRDefault="00DA4650" w:rsidP="00DA4650">
      <w:pPr>
        <w:bidi/>
        <w:jc w:val="both"/>
        <w:rPr>
          <w:rFonts w:cs="David" w:hint="cs"/>
          <w:rtl/>
        </w:rPr>
      </w:pPr>
      <w:r w:rsidRPr="00DA4650">
        <w:rPr>
          <w:rFonts w:cs="David" w:hint="cs"/>
          <w:rtl/>
        </w:rPr>
        <w:tab/>
        <w:t xml:space="preserve">כופים עלינו להיות דבילים. </w:t>
      </w:r>
    </w:p>
    <w:p w14:paraId="2690278A" w14:textId="77777777" w:rsidR="00DA4650" w:rsidRPr="00DA4650" w:rsidRDefault="00DA4650" w:rsidP="00DA4650">
      <w:pPr>
        <w:bidi/>
        <w:jc w:val="both"/>
        <w:rPr>
          <w:rFonts w:cs="David" w:hint="cs"/>
          <w:rtl/>
        </w:rPr>
      </w:pPr>
    </w:p>
    <w:p w14:paraId="03499DB2" w14:textId="77777777" w:rsidR="00DA4650" w:rsidRPr="00DA4650" w:rsidRDefault="00DA4650" w:rsidP="00DA4650">
      <w:pPr>
        <w:pStyle w:val="Heading5"/>
        <w:rPr>
          <w:rFonts w:hint="cs"/>
          <w:rtl/>
        </w:rPr>
      </w:pPr>
      <w:r w:rsidRPr="00DA4650">
        <w:rPr>
          <w:rFonts w:hint="cs"/>
          <w:u w:val="single"/>
          <w:rtl/>
        </w:rPr>
        <w:t>שלי יחימוביץ:</w:t>
      </w:r>
    </w:p>
    <w:p w14:paraId="3A3370DC" w14:textId="77777777" w:rsidR="00DA4650" w:rsidRPr="00DA4650" w:rsidRDefault="00DA4650" w:rsidP="00DA4650">
      <w:pPr>
        <w:pStyle w:val="Heading5"/>
        <w:rPr>
          <w:rFonts w:hint="cs"/>
          <w:rtl/>
        </w:rPr>
      </w:pPr>
    </w:p>
    <w:p w14:paraId="627D6E6E" w14:textId="77777777" w:rsidR="00DA4650" w:rsidRPr="00DA4650" w:rsidRDefault="00DA4650" w:rsidP="00DA4650">
      <w:pPr>
        <w:bidi/>
        <w:jc w:val="both"/>
        <w:rPr>
          <w:rFonts w:cs="David" w:hint="cs"/>
          <w:rtl/>
        </w:rPr>
      </w:pPr>
      <w:r w:rsidRPr="00DA4650">
        <w:rPr>
          <w:rFonts w:cs="David" w:hint="cs"/>
          <w:rtl/>
        </w:rPr>
        <w:tab/>
        <w:t xml:space="preserve">אני מסכימה אתך. הימים הספציפיים האלה הם ימים שמדובר בהם על שינוי שיטת הממשל, ואני מסתייגת מזה לחלוטין. מספרים לנו שלממשלה אין משילות, שחברי הכנסת עושים ככל העולה על דעתם. הנה לכם דוגמה קלסית למשילות מופלגת, מטורפת, חסרת רסן, לא דמוקרטי, שיש בידי הממשלה. ברצותה תכריז על מלחמה, מיותרת או לא מיותרת; ברצותה תעביר גזירות כלכליות מטורפות; ברצותה תעביר את הספר הזה, ותכפה עלינו הר כגיגית, בן לילה, לציית לכל גחמותיה </w:t>
      </w:r>
      <w:r w:rsidRPr="00DA4650">
        <w:rPr>
          <w:rFonts w:cs="David"/>
          <w:rtl/>
        </w:rPr>
        <w:t>–</w:t>
      </w:r>
      <w:r w:rsidRPr="00DA4650">
        <w:rPr>
          <w:rFonts w:cs="David" w:hint="cs"/>
          <w:rtl/>
        </w:rPr>
        <w:t xml:space="preserve"> ויש כאן גחמות לא מנומקות, חסרות כל בסיס. </w:t>
      </w:r>
    </w:p>
    <w:p w14:paraId="01025FE3" w14:textId="77777777" w:rsidR="00DA4650" w:rsidRPr="00DA4650" w:rsidRDefault="00DA4650" w:rsidP="00DA4650">
      <w:pPr>
        <w:bidi/>
        <w:jc w:val="both"/>
        <w:rPr>
          <w:rFonts w:cs="David" w:hint="cs"/>
          <w:rtl/>
        </w:rPr>
      </w:pPr>
    </w:p>
    <w:p w14:paraId="5325267C" w14:textId="77777777" w:rsidR="00DA4650" w:rsidRPr="00DA4650" w:rsidRDefault="00DA4650" w:rsidP="00DA4650">
      <w:pPr>
        <w:bidi/>
        <w:ind w:firstLine="567"/>
        <w:jc w:val="both"/>
        <w:rPr>
          <w:rFonts w:cs="David" w:hint="cs"/>
          <w:rtl/>
        </w:rPr>
      </w:pPr>
      <w:r w:rsidRPr="00DA4650">
        <w:rPr>
          <w:rFonts w:cs="David" w:hint="cs"/>
          <w:rtl/>
        </w:rPr>
        <w:t xml:space="preserve">זו דוגמה לעודף משילות של הממשלה. דווקא בתקופה הזאת, באזור הדמדומים של הדמוקרטיה הפרלמנטרית, אנחנו חייבים לעמוד על כוחה של הכנסת, וזאת בדיוק הנקודה שבה נמדד כוחה של הכנסת. </w:t>
      </w:r>
    </w:p>
    <w:p w14:paraId="53424487" w14:textId="77777777" w:rsidR="00DA4650" w:rsidRPr="00DA4650" w:rsidRDefault="00DA4650" w:rsidP="00DA4650">
      <w:pPr>
        <w:bidi/>
        <w:ind w:firstLine="567"/>
        <w:jc w:val="both"/>
        <w:rPr>
          <w:rFonts w:cs="David" w:hint="cs"/>
          <w:rtl/>
        </w:rPr>
      </w:pPr>
    </w:p>
    <w:p w14:paraId="304BE069" w14:textId="77777777" w:rsidR="00DA4650" w:rsidRPr="00DA4650" w:rsidRDefault="00DA4650" w:rsidP="00DA4650">
      <w:pPr>
        <w:bidi/>
        <w:ind w:firstLine="567"/>
        <w:jc w:val="both"/>
        <w:rPr>
          <w:rFonts w:cs="David" w:hint="cs"/>
          <w:rtl/>
        </w:rPr>
      </w:pPr>
      <w:r w:rsidRPr="00DA4650">
        <w:rPr>
          <w:rFonts w:cs="David" w:hint="cs"/>
          <w:rtl/>
        </w:rPr>
        <w:t xml:space="preserve">אני מצטרפת אלייך, גברתי יושבת-ראש הוועדה, במהלך שלך. חוק ההסדרים פשוט לא צריך לעבור עם התקציב. נקודה. אני לא יודעת איך ננהל את זה פרוצדורלית, אולי מחר נפצל את החוק הזה לגזרי גזרים, לפי המלצת היועצת המשפטית לכנסת. אבל אין שום סיבה לגזור על הוועדות שאליהן נעביר את החוקים להגיע להחלטה עד 31 בדצמבר, אין שום סיבה. שיושב-ראש ועדת העבודה, הרווחה והבריאות שרוני ידון בחוקים שיעברו אליו, וייקח את הזמן המתאים וינהל דיון ממושך ומעמיק, כפי שראוי שיתקיים. אנחנו נגבה אותו בזה. מה שיכול בן לילה מבחינה עניינית, נעביר. אבל אני חושבת שחוק התקציב יכול לעבור בלי חוק ההסדרים </w:t>
      </w:r>
      <w:r w:rsidRPr="00DA4650">
        <w:rPr>
          <w:rFonts w:cs="David"/>
          <w:rtl/>
        </w:rPr>
        <w:t>–</w:t>
      </w:r>
      <w:r w:rsidRPr="00DA4650">
        <w:rPr>
          <w:rFonts w:cs="David" w:hint="cs"/>
          <w:rtl/>
        </w:rPr>
        <w:t xml:space="preserve"> אני לא יודעת אם אצביע בעדו או נגדו, זאת כבר סוגיה אחרת, תלוי במה שיתרחש עד אז, ואם יחולו בו שינויים מרחיקי לכת. חוק ההסדרים הזה לחלוטין לא צריך לעבור צד בצד עם התקציב. זאת הזדמנות היסטורית להוביל את המהלך הזה. אני אתך, גברתי יושבת-ראש הוועדה, בכל הדרך הזאת. </w:t>
      </w:r>
    </w:p>
    <w:p w14:paraId="69ECEF2A" w14:textId="77777777" w:rsidR="00DA4650" w:rsidRPr="00DA4650" w:rsidRDefault="00DA4650" w:rsidP="00DA4650">
      <w:pPr>
        <w:bidi/>
        <w:jc w:val="both"/>
        <w:rPr>
          <w:rFonts w:cs="David" w:hint="cs"/>
          <w:rtl/>
        </w:rPr>
      </w:pPr>
    </w:p>
    <w:p w14:paraId="41A001FD"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327917AF" w14:textId="77777777" w:rsidR="00DA4650" w:rsidRPr="00DA4650" w:rsidRDefault="00DA4650" w:rsidP="00DA4650">
      <w:pPr>
        <w:bidi/>
        <w:jc w:val="both"/>
        <w:rPr>
          <w:rFonts w:cs="David" w:hint="cs"/>
          <w:rtl/>
        </w:rPr>
      </w:pPr>
    </w:p>
    <w:p w14:paraId="6A8E6711" w14:textId="77777777" w:rsidR="00DA4650" w:rsidRPr="00DA4650" w:rsidRDefault="00DA4650" w:rsidP="00DA4650">
      <w:pPr>
        <w:bidi/>
        <w:jc w:val="both"/>
        <w:rPr>
          <w:rFonts w:cs="David" w:hint="cs"/>
          <w:rtl/>
        </w:rPr>
      </w:pPr>
      <w:r w:rsidRPr="00DA4650">
        <w:rPr>
          <w:rFonts w:cs="David" w:hint="cs"/>
          <w:rtl/>
        </w:rPr>
        <w:tab/>
        <w:t xml:space="preserve">אני מודה לך על מילותייך החמות. </w:t>
      </w:r>
    </w:p>
    <w:p w14:paraId="7414F6DA" w14:textId="77777777" w:rsidR="00DA4650" w:rsidRPr="00DA4650" w:rsidRDefault="00DA4650" w:rsidP="00DA4650">
      <w:pPr>
        <w:bidi/>
        <w:jc w:val="both"/>
        <w:rPr>
          <w:rFonts w:cs="David" w:hint="cs"/>
          <w:rtl/>
        </w:rPr>
      </w:pPr>
    </w:p>
    <w:p w14:paraId="634EF6D0" w14:textId="77777777" w:rsidR="00DA4650" w:rsidRPr="00DA4650" w:rsidRDefault="00DA4650" w:rsidP="00DA4650">
      <w:pPr>
        <w:bidi/>
        <w:jc w:val="both"/>
        <w:rPr>
          <w:rFonts w:cs="David" w:hint="cs"/>
          <w:rtl/>
        </w:rPr>
      </w:pPr>
      <w:r w:rsidRPr="00DA4650">
        <w:rPr>
          <w:rFonts w:cs="David" w:hint="cs"/>
          <w:u w:val="single"/>
          <w:rtl/>
        </w:rPr>
        <w:t>ראובן ריבלין:</w:t>
      </w:r>
    </w:p>
    <w:p w14:paraId="675F7FDF" w14:textId="77777777" w:rsidR="00DA4650" w:rsidRPr="00DA4650" w:rsidRDefault="00DA4650" w:rsidP="00DA4650">
      <w:pPr>
        <w:bidi/>
        <w:jc w:val="both"/>
        <w:rPr>
          <w:rFonts w:cs="David" w:hint="cs"/>
          <w:rtl/>
        </w:rPr>
      </w:pPr>
    </w:p>
    <w:p w14:paraId="55B986F2" w14:textId="77777777" w:rsidR="00DA4650" w:rsidRPr="00DA4650" w:rsidRDefault="00DA4650" w:rsidP="00DA4650">
      <w:pPr>
        <w:bidi/>
        <w:jc w:val="both"/>
        <w:rPr>
          <w:rFonts w:cs="David" w:hint="cs"/>
          <w:rtl/>
        </w:rPr>
      </w:pPr>
      <w:r w:rsidRPr="00DA4650">
        <w:rPr>
          <w:rFonts w:cs="David" w:hint="cs"/>
          <w:rtl/>
        </w:rPr>
        <w:tab/>
        <w:t>סליחה, יש לי שאלה ליועצת המשפטית: ההתניה לפי סעיף 121, כפי שתיעשה מחר, מתנה את זה שוועדת הכספים תצביע בסופו של דבר, או הוועדה הייעודית?</w:t>
      </w:r>
    </w:p>
    <w:p w14:paraId="497AD232" w14:textId="77777777" w:rsidR="00DA4650" w:rsidRPr="00DA4650" w:rsidRDefault="00DA4650" w:rsidP="00DA4650">
      <w:pPr>
        <w:bidi/>
        <w:jc w:val="both"/>
        <w:rPr>
          <w:rFonts w:cs="David" w:hint="cs"/>
          <w:rtl/>
        </w:rPr>
      </w:pPr>
    </w:p>
    <w:p w14:paraId="07DEB1AB" w14:textId="77777777" w:rsidR="00DA4650" w:rsidRPr="00DA4650" w:rsidRDefault="00DA4650" w:rsidP="00DA4650">
      <w:pPr>
        <w:bidi/>
        <w:jc w:val="both"/>
        <w:rPr>
          <w:rFonts w:cs="David" w:hint="cs"/>
          <w:rtl/>
        </w:rPr>
      </w:pPr>
      <w:r w:rsidRPr="00DA4650">
        <w:rPr>
          <w:rFonts w:cs="David" w:hint="cs"/>
          <w:u w:val="single"/>
          <w:rtl/>
        </w:rPr>
        <w:t>נורית אלשטיין:</w:t>
      </w:r>
    </w:p>
    <w:p w14:paraId="05529703" w14:textId="77777777" w:rsidR="00DA4650" w:rsidRPr="00DA4650" w:rsidRDefault="00DA4650" w:rsidP="00DA4650">
      <w:pPr>
        <w:bidi/>
        <w:jc w:val="both"/>
        <w:rPr>
          <w:rFonts w:cs="David" w:hint="cs"/>
          <w:rtl/>
        </w:rPr>
      </w:pPr>
    </w:p>
    <w:p w14:paraId="4C77EFCF" w14:textId="77777777" w:rsidR="00DA4650" w:rsidRPr="00DA4650" w:rsidRDefault="00DA4650" w:rsidP="00DA4650">
      <w:pPr>
        <w:bidi/>
        <w:jc w:val="both"/>
        <w:rPr>
          <w:rFonts w:cs="David" w:hint="cs"/>
          <w:rtl/>
        </w:rPr>
      </w:pPr>
      <w:r w:rsidRPr="00DA4650">
        <w:rPr>
          <w:rFonts w:cs="David" w:hint="cs"/>
          <w:rtl/>
        </w:rPr>
        <w:tab/>
        <w:t>הוועדה הייעודית.</w:t>
      </w:r>
    </w:p>
    <w:p w14:paraId="3037A800" w14:textId="77777777" w:rsidR="00DA4650" w:rsidRPr="00DA4650" w:rsidRDefault="00DA4650" w:rsidP="00DA4650">
      <w:pPr>
        <w:bidi/>
        <w:jc w:val="both"/>
        <w:rPr>
          <w:rFonts w:cs="David" w:hint="cs"/>
          <w:rtl/>
        </w:rPr>
      </w:pPr>
    </w:p>
    <w:p w14:paraId="6234CCA2" w14:textId="77777777" w:rsidR="00DA4650" w:rsidRPr="00DA4650" w:rsidRDefault="00DA4650" w:rsidP="00DA4650">
      <w:pPr>
        <w:bidi/>
        <w:jc w:val="both"/>
        <w:rPr>
          <w:rFonts w:cs="David" w:hint="cs"/>
          <w:rtl/>
        </w:rPr>
      </w:pPr>
      <w:r w:rsidRPr="00DA4650">
        <w:rPr>
          <w:rFonts w:cs="David" w:hint="cs"/>
          <w:u w:val="single"/>
          <w:rtl/>
        </w:rPr>
        <w:t>ראובן ריבלין:</w:t>
      </w:r>
    </w:p>
    <w:p w14:paraId="1E9B4B61" w14:textId="77777777" w:rsidR="00DA4650" w:rsidRPr="00DA4650" w:rsidRDefault="00DA4650" w:rsidP="00DA4650">
      <w:pPr>
        <w:bidi/>
        <w:jc w:val="both"/>
        <w:rPr>
          <w:rFonts w:cs="David" w:hint="cs"/>
          <w:rtl/>
        </w:rPr>
      </w:pPr>
    </w:p>
    <w:p w14:paraId="46A78AA0" w14:textId="77777777" w:rsidR="00DA4650" w:rsidRPr="00DA4650" w:rsidRDefault="00DA4650" w:rsidP="00DA4650">
      <w:pPr>
        <w:bidi/>
        <w:jc w:val="both"/>
        <w:rPr>
          <w:rFonts w:cs="David" w:hint="cs"/>
          <w:rtl/>
        </w:rPr>
      </w:pPr>
      <w:r w:rsidRPr="00DA4650">
        <w:rPr>
          <w:rFonts w:cs="David" w:hint="cs"/>
          <w:rtl/>
        </w:rPr>
        <w:tab/>
        <w:t>אז זאת המלצה שייגמר עד 31 בדצמבר?</w:t>
      </w:r>
    </w:p>
    <w:p w14:paraId="247DF36B" w14:textId="77777777" w:rsidR="00DA4650" w:rsidRPr="00DA4650" w:rsidRDefault="00DA4650" w:rsidP="00DA4650">
      <w:pPr>
        <w:bidi/>
        <w:jc w:val="both"/>
        <w:rPr>
          <w:rFonts w:cs="David" w:hint="cs"/>
          <w:rtl/>
        </w:rPr>
      </w:pPr>
    </w:p>
    <w:p w14:paraId="0EF01ACD"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C40F687" w14:textId="77777777" w:rsidR="00DA4650" w:rsidRPr="00DA4650" w:rsidRDefault="00DA4650" w:rsidP="00DA4650">
      <w:pPr>
        <w:bidi/>
        <w:jc w:val="both"/>
        <w:rPr>
          <w:rFonts w:cs="David" w:hint="cs"/>
          <w:rtl/>
        </w:rPr>
      </w:pPr>
    </w:p>
    <w:p w14:paraId="533E5A88" w14:textId="77777777" w:rsidR="00DA4650" w:rsidRPr="00DA4650" w:rsidRDefault="00DA4650" w:rsidP="00DA4650">
      <w:pPr>
        <w:bidi/>
        <w:ind w:firstLine="567"/>
        <w:jc w:val="both"/>
        <w:rPr>
          <w:rFonts w:cs="David" w:hint="cs"/>
          <w:rtl/>
        </w:rPr>
      </w:pPr>
      <w:r w:rsidRPr="00DA4650">
        <w:rPr>
          <w:rFonts w:cs="David" w:hint="cs"/>
          <w:rtl/>
        </w:rPr>
        <w:t>הכוונה היא לפצל את החוק, על מנת שמה שיותר חוקים יגיעו לתהליך חקיקה רגיל, בוועדות הרלוונטיות, לפי המלצת היועצת המשפטית לכנסת. נוסף על כך, יש אחריות של יושבי-ראש הוועדות לנהל תהליך חקיקה דמוקרטי ראוי ונכון לכנסת ישראל ולמדינה.</w:t>
      </w:r>
    </w:p>
    <w:p w14:paraId="1A23E3CF" w14:textId="77777777" w:rsidR="00DA4650" w:rsidRPr="00DA4650" w:rsidRDefault="00DA4650" w:rsidP="00DA4650">
      <w:pPr>
        <w:bidi/>
        <w:jc w:val="both"/>
        <w:rPr>
          <w:rFonts w:cs="David" w:hint="cs"/>
          <w:rtl/>
        </w:rPr>
      </w:pPr>
    </w:p>
    <w:p w14:paraId="6DE72BDA" w14:textId="77777777" w:rsidR="00DA4650" w:rsidRPr="00DA4650" w:rsidRDefault="00DA4650" w:rsidP="00DA4650">
      <w:pPr>
        <w:bidi/>
        <w:jc w:val="both"/>
        <w:rPr>
          <w:rFonts w:cs="David" w:hint="cs"/>
          <w:rtl/>
        </w:rPr>
      </w:pPr>
      <w:r w:rsidRPr="00DA4650">
        <w:rPr>
          <w:rFonts w:cs="David" w:hint="cs"/>
          <w:u w:val="single"/>
          <w:rtl/>
        </w:rPr>
        <w:t>ראובן ריבלין:</w:t>
      </w:r>
    </w:p>
    <w:p w14:paraId="588A381D" w14:textId="77777777" w:rsidR="00DA4650" w:rsidRPr="00DA4650" w:rsidRDefault="00DA4650" w:rsidP="00DA4650">
      <w:pPr>
        <w:bidi/>
        <w:jc w:val="both"/>
        <w:rPr>
          <w:rFonts w:cs="David" w:hint="cs"/>
          <w:rtl/>
        </w:rPr>
      </w:pPr>
    </w:p>
    <w:p w14:paraId="49979C5B" w14:textId="77777777" w:rsidR="00DA4650" w:rsidRPr="00DA4650" w:rsidRDefault="00DA4650" w:rsidP="00DA4650">
      <w:pPr>
        <w:bidi/>
        <w:jc w:val="both"/>
        <w:rPr>
          <w:rFonts w:cs="David" w:hint="cs"/>
          <w:rtl/>
        </w:rPr>
      </w:pPr>
      <w:r w:rsidRPr="00DA4650">
        <w:rPr>
          <w:rFonts w:cs="David" w:hint="cs"/>
          <w:rtl/>
        </w:rPr>
        <w:tab/>
        <w:t xml:space="preserve">נכון, אבל לא מעבירים להצבעה בוועדת הכספים. </w:t>
      </w:r>
    </w:p>
    <w:p w14:paraId="58563782" w14:textId="77777777" w:rsidR="00DA4650" w:rsidRPr="00DA4650" w:rsidRDefault="00DA4650" w:rsidP="00DA4650">
      <w:pPr>
        <w:bidi/>
        <w:jc w:val="both"/>
        <w:rPr>
          <w:rFonts w:cs="David" w:hint="cs"/>
          <w:rtl/>
        </w:rPr>
      </w:pPr>
    </w:p>
    <w:p w14:paraId="7E9C5801"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4EE92023" w14:textId="77777777" w:rsidR="00DA4650" w:rsidRPr="00DA4650" w:rsidRDefault="00DA4650" w:rsidP="00DA4650">
      <w:pPr>
        <w:bidi/>
        <w:jc w:val="both"/>
        <w:rPr>
          <w:rFonts w:cs="David" w:hint="cs"/>
          <w:rtl/>
        </w:rPr>
      </w:pPr>
    </w:p>
    <w:p w14:paraId="6082CFA1" w14:textId="77777777" w:rsidR="00DA4650" w:rsidRPr="00DA4650" w:rsidRDefault="00DA4650" w:rsidP="00DA4650">
      <w:pPr>
        <w:bidi/>
        <w:ind w:firstLine="567"/>
        <w:jc w:val="both"/>
        <w:rPr>
          <w:rFonts w:cs="David" w:hint="cs"/>
          <w:rtl/>
        </w:rPr>
      </w:pPr>
      <w:r w:rsidRPr="00DA4650">
        <w:rPr>
          <w:rFonts w:cs="David" w:hint="cs"/>
          <w:rtl/>
        </w:rPr>
        <w:t xml:space="preserve">מחר שעת המבחן של הכנסת ושל כל אחד מחברי הכנסת. מחר בוועדה, ב-08:30, כל סעיף יידון לגופו של עניין </w:t>
      </w:r>
      <w:r w:rsidRPr="00DA4650">
        <w:rPr>
          <w:rFonts w:cs="David"/>
          <w:rtl/>
        </w:rPr>
        <w:t>–</w:t>
      </w:r>
      <w:r w:rsidRPr="00DA4650">
        <w:rPr>
          <w:rFonts w:cs="David" w:hint="cs"/>
          <w:rtl/>
        </w:rPr>
        <w:t xml:space="preserve"> ייעוד הוועדה הרלוונטית, דיון בשאלה אם יש לאותו סעיף השלכה ישירה על הכנסה או הוצאה בתקציב המדינה. נוסף על כך, נבדוק מבחינת תהליך החקיקה עצמו, לגבי זמן החקיקה עצמו </w:t>
      </w:r>
      <w:r w:rsidRPr="00DA4650">
        <w:rPr>
          <w:rFonts w:cs="David"/>
          <w:rtl/>
        </w:rPr>
        <w:t>–</w:t>
      </w:r>
      <w:r w:rsidRPr="00DA4650">
        <w:rPr>
          <w:rFonts w:cs="David" w:hint="cs"/>
          <w:rtl/>
        </w:rPr>
        <w:t xml:space="preserve"> אם הוא יפוצל לחקיקת חוק רגיל, אם נגביל אותו בזמן. יהיו כמה חוקים אשר יהיו חייבים לעבור עד 31 בדצמבר. </w:t>
      </w:r>
    </w:p>
    <w:p w14:paraId="1564496E" w14:textId="77777777" w:rsidR="00DA4650" w:rsidRPr="00DA4650" w:rsidRDefault="00DA4650" w:rsidP="00DA4650">
      <w:pPr>
        <w:bidi/>
        <w:jc w:val="both"/>
        <w:rPr>
          <w:rFonts w:cs="David" w:hint="cs"/>
          <w:rtl/>
        </w:rPr>
      </w:pPr>
    </w:p>
    <w:p w14:paraId="4361B0B1" w14:textId="77777777" w:rsidR="00DA4650" w:rsidRPr="00DA4650" w:rsidRDefault="00DA4650" w:rsidP="00DA4650">
      <w:pPr>
        <w:pStyle w:val="Heading5"/>
        <w:rPr>
          <w:rFonts w:hint="cs"/>
          <w:rtl/>
        </w:rPr>
      </w:pPr>
      <w:r w:rsidRPr="00DA4650">
        <w:rPr>
          <w:rFonts w:hint="cs"/>
          <w:u w:val="single"/>
          <w:rtl/>
        </w:rPr>
        <w:t>שלי יחימוביץ:</w:t>
      </w:r>
    </w:p>
    <w:p w14:paraId="15C444D4" w14:textId="77777777" w:rsidR="00DA4650" w:rsidRPr="00DA4650" w:rsidRDefault="00DA4650" w:rsidP="00DA4650">
      <w:pPr>
        <w:pStyle w:val="Heading5"/>
        <w:rPr>
          <w:rFonts w:hint="cs"/>
          <w:rtl/>
        </w:rPr>
      </w:pPr>
    </w:p>
    <w:p w14:paraId="25913A48" w14:textId="77777777" w:rsidR="00DA4650" w:rsidRPr="00DA4650" w:rsidRDefault="00DA4650" w:rsidP="00DA4650">
      <w:pPr>
        <w:bidi/>
        <w:jc w:val="both"/>
        <w:rPr>
          <w:rFonts w:cs="David" w:hint="cs"/>
          <w:rtl/>
        </w:rPr>
      </w:pPr>
      <w:r w:rsidRPr="00DA4650">
        <w:rPr>
          <w:rFonts w:cs="David" w:hint="cs"/>
          <w:rtl/>
        </w:rPr>
        <w:tab/>
        <w:t xml:space="preserve">אני מציעה שלשם שינוי נפעל לפי עצת היועצת המשפטית לכנסת. </w:t>
      </w:r>
    </w:p>
    <w:p w14:paraId="4F7597A6" w14:textId="77777777" w:rsidR="00DA4650" w:rsidRPr="00DA4650" w:rsidRDefault="00DA4650" w:rsidP="00DA4650">
      <w:pPr>
        <w:bidi/>
        <w:jc w:val="both"/>
        <w:rPr>
          <w:rFonts w:cs="David" w:hint="cs"/>
          <w:rtl/>
        </w:rPr>
      </w:pPr>
    </w:p>
    <w:p w14:paraId="6D479DAF"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6F792F5E" w14:textId="77777777" w:rsidR="00DA4650" w:rsidRPr="00DA4650" w:rsidRDefault="00DA4650" w:rsidP="00DA4650">
      <w:pPr>
        <w:bidi/>
        <w:jc w:val="both"/>
        <w:rPr>
          <w:rFonts w:cs="David" w:hint="cs"/>
          <w:rtl/>
        </w:rPr>
      </w:pPr>
    </w:p>
    <w:p w14:paraId="171B1F77" w14:textId="77777777" w:rsidR="00DA4650" w:rsidRPr="00DA4650" w:rsidRDefault="00DA4650" w:rsidP="00DA4650">
      <w:pPr>
        <w:bidi/>
        <w:ind w:firstLine="567"/>
        <w:jc w:val="both"/>
        <w:rPr>
          <w:rFonts w:cs="David" w:hint="cs"/>
          <w:rtl/>
        </w:rPr>
      </w:pPr>
      <w:r w:rsidRPr="00DA4650">
        <w:rPr>
          <w:rFonts w:cs="David" w:hint="cs"/>
          <w:rtl/>
        </w:rPr>
        <w:t xml:space="preserve">זאת העמדה שלי, אמרתי את זה. אני לא מתכוונת לסגת ממנה. חבר הכנסת שרוני, ואחר כך תסכם את הדיון היועצת המשפטית לכנסת. גם נציגי הארגונים החברתיים יגיבו. </w:t>
      </w:r>
    </w:p>
    <w:p w14:paraId="0692C484" w14:textId="77777777" w:rsidR="00DA4650" w:rsidRPr="00DA4650" w:rsidRDefault="00DA4650" w:rsidP="00DA4650">
      <w:pPr>
        <w:bidi/>
        <w:ind w:firstLine="567"/>
        <w:jc w:val="both"/>
        <w:rPr>
          <w:rFonts w:cs="David" w:hint="cs"/>
          <w:rtl/>
        </w:rPr>
      </w:pPr>
    </w:p>
    <w:p w14:paraId="4789BCD7" w14:textId="77777777" w:rsidR="00DA4650" w:rsidRPr="00DA4650" w:rsidRDefault="00DA4650" w:rsidP="00DA4650">
      <w:pPr>
        <w:bidi/>
        <w:jc w:val="both"/>
        <w:rPr>
          <w:rFonts w:cs="David" w:hint="cs"/>
          <w:rtl/>
        </w:rPr>
      </w:pPr>
      <w:r w:rsidRPr="00DA4650">
        <w:rPr>
          <w:rFonts w:cs="David" w:hint="cs"/>
          <w:u w:val="single"/>
          <w:rtl/>
        </w:rPr>
        <w:t>משה שרוני:</w:t>
      </w:r>
    </w:p>
    <w:p w14:paraId="0A1E697D" w14:textId="77777777" w:rsidR="00DA4650" w:rsidRPr="00DA4650" w:rsidRDefault="00DA4650" w:rsidP="00DA4650">
      <w:pPr>
        <w:bidi/>
        <w:jc w:val="both"/>
        <w:rPr>
          <w:rFonts w:cs="David" w:hint="cs"/>
          <w:rtl/>
        </w:rPr>
      </w:pPr>
    </w:p>
    <w:p w14:paraId="4BC18AAB" w14:textId="77777777" w:rsidR="00DA4650" w:rsidRPr="00DA4650" w:rsidRDefault="00DA4650" w:rsidP="00DA4650">
      <w:pPr>
        <w:bidi/>
        <w:jc w:val="both"/>
        <w:rPr>
          <w:rFonts w:cs="David" w:hint="cs"/>
          <w:rtl/>
        </w:rPr>
      </w:pPr>
      <w:r w:rsidRPr="00DA4650">
        <w:rPr>
          <w:rFonts w:cs="David" w:hint="cs"/>
          <w:rtl/>
        </w:rPr>
        <w:tab/>
        <w:t xml:space="preserve">גברתי היושבת-ראש, חברי הכנסת, המצאת החוק ההסדרים היא כדי לא להתעמק בכל תקציב של כל משרד ממשלתי. התעסוקה שלנו זה חוק ההסדרים. פתחתי את תקציב הבריאות והרווחה וחשכו עיני. דבר כזה עוד לא ראיתי. זה איום ונורא. נותנים לנו עסוקה. </w:t>
      </w:r>
    </w:p>
    <w:p w14:paraId="5AF1AD0B" w14:textId="77777777" w:rsidR="00DA4650" w:rsidRPr="00DA4650" w:rsidRDefault="00DA4650" w:rsidP="00DA4650">
      <w:pPr>
        <w:bidi/>
        <w:jc w:val="both"/>
        <w:rPr>
          <w:rFonts w:cs="David" w:hint="cs"/>
          <w:rtl/>
        </w:rPr>
      </w:pPr>
    </w:p>
    <w:p w14:paraId="0488608F" w14:textId="77777777" w:rsidR="00DA4650" w:rsidRPr="00DA4650" w:rsidRDefault="00DA4650" w:rsidP="00DA4650">
      <w:pPr>
        <w:bidi/>
        <w:ind w:firstLine="567"/>
        <w:jc w:val="both"/>
        <w:rPr>
          <w:rFonts w:cs="David" w:hint="cs"/>
          <w:rtl/>
        </w:rPr>
      </w:pPr>
      <w:r w:rsidRPr="00DA4650">
        <w:rPr>
          <w:rFonts w:cs="David" w:hint="cs"/>
          <w:rtl/>
        </w:rPr>
        <w:t xml:space="preserve">אמרתי גם לראש הממשלה: עד 31 בדצמבר לא יהיה תקציב. אם הוא חושב שהוא יעשה מניפולציות עם הקואליציה, אני לא קואליציה ולא אופוזיציה </w:t>
      </w:r>
      <w:r w:rsidRPr="00DA4650">
        <w:rPr>
          <w:rFonts w:cs="David"/>
          <w:rtl/>
        </w:rPr>
        <w:t>–</w:t>
      </w:r>
      <w:r w:rsidRPr="00DA4650">
        <w:rPr>
          <w:rFonts w:cs="David" w:hint="cs"/>
          <w:rtl/>
        </w:rPr>
        <w:t xml:space="preserve"> אני בעד חקיקה עניינית בצורה מסודרת. הוועדה שלי יכולה לעבוד 24 שעות ביממה כדי לגמור מה שיותר חוקים בצורה מכובדת וראויה. זה מה שצריך להיות. </w:t>
      </w:r>
    </w:p>
    <w:p w14:paraId="7EECEE17" w14:textId="77777777" w:rsidR="00DA4650" w:rsidRPr="00DA4650" w:rsidRDefault="00DA4650" w:rsidP="00DA4650">
      <w:pPr>
        <w:bidi/>
        <w:jc w:val="both"/>
        <w:rPr>
          <w:rFonts w:cs="David" w:hint="cs"/>
          <w:rtl/>
        </w:rPr>
      </w:pPr>
    </w:p>
    <w:p w14:paraId="6276E5A2" w14:textId="77777777" w:rsidR="00DA4650" w:rsidRPr="00DA4650" w:rsidRDefault="00DA4650" w:rsidP="00DA4650">
      <w:pPr>
        <w:pStyle w:val="Heading5"/>
        <w:rPr>
          <w:rFonts w:hint="cs"/>
          <w:rtl/>
        </w:rPr>
      </w:pPr>
      <w:r w:rsidRPr="00DA4650">
        <w:rPr>
          <w:rFonts w:hint="cs"/>
          <w:u w:val="single"/>
          <w:rtl/>
        </w:rPr>
        <w:t>שלי יחימוביץ:</w:t>
      </w:r>
    </w:p>
    <w:p w14:paraId="06546CAB" w14:textId="77777777" w:rsidR="00DA4650" w:rsidRPr="00DA4650" w:rsidRDefault="00DA4650" w:rsidP="00DA4650">
      <w:pPr>
        <w:pStyle w:val="Heading5"/>
        <w:rPr>
          <w:rFonts w:hint="cs"/>
          <w:rtl/>
        </w:rPr>
      </w:pPr>
    </w:p>
    <w:p w14:paraId="6FD9966A" w14:textId="77777777" w:rsidR="00DA4650" w:rsidRPr="00DA4650" w:rsidRDefault="00DA4650" w:rsidP="00DA4650">
      <w:pPr>
        <w:bidi/>
        <w:jc w:val="both"/>
        <w:rPr>
          <w:rFonts w:cs="David" w:hint="cs"/>
          <w:rtl/>
        </w:rPr>
      </w:pPr>
      <w:r w:rsidRPr="00DA4650">
        <w:rPr>
          <w:rFonts w:cs="David" w:hint="cs"/>
          <w:rtl/>
        </w:rPr>
        <w:tab/>
        <w:t xml:space="preserve">או להפיל הצעות שיש בחוק ההסדרים. </w:t>
      </w:r>
    </w:p>
    <w:p w14:paraId="096C467D" w14:textId="77777777" w:rsidR="00DA4650" w:rsidRPr="00DA4650" w:rsidRDefault="00DA4650" w:rsidP="00DA4650">
      <w:pPr>
        <w:bidi/>
        <w:jc w:val="both"/>
        <w:rPr>
          <w:rFonts w:cs="David" w:hint="cs"/>
          <w:rtl/>
        </w:rPr>
      </w:pPr>
    </w:p>
    <w:p w14:paraId="19D8E521" w14:textId="77777777" w:rsidR="00DA4650" w:rsidRPr="00DA4650" w:rsidRDefault="00DA4650" w:rsidP="00DA4650">
      <w:pPr>
        <w:bidi/>
        <w:jc w:val="both"/>
        <w:rPr>
          <w:rFonts w:cs="David" w:hint="cs"/>
          <w:rtl/>
        </w:rPr>
      </w:pPr>
      <w:r w:rsidRPr="00DA4650">
        <w:rPr>
          <w:rFonts w:cs="David" w:hint="cs"/>
          <w:u w:val="single"/>
          <w:rtl/>
        </w:rPr>
        <w:t>משה שרוני:</w:t>
      </w:r>
    </w:p>
    <w:p w14:paraId="30DAF3E9" w14:textId="77777777" w:rsidR="00DA4650" w:rsidRPr="00DA4650" w:rsidRDefault="00DA4650" w:rsidP="00DA4650">
      <w:pPr>
        <w:bidi/>
        <w:jc w:val="both"/>
        <w:rPr>
          <w:rFonts w:cs="David" w:hint="cs"/>
          <w:rtl/>
        </w:rPr>
      </w:pPr>
    </w:p>
    <w:p w14:paraId="5ACC1213" w14:textId="77777777" w:rsidR="00DA4650" w:rsidRPr="00DA4650" w:rsidRDefault="00DA4650" w:rsidP="00DA4650">
      <w:pPr>
        <w:bidi/>
        <w:jc w:val="both"/>
        <w:rPr>
          <w:rFonts w:cs="David" w:hint="cs"/>
          <w:rtl/>
        </w:rPr>
      </w:pPr>
      <w:r w:rsidRPr="00DA4650">
        <w:rPr>
          <w:rFonts w:cs="David" w:hint="cs"/>
          <w:rtl/>
        </w:rPr>
        <w:tab/>
        <w:t xml:space="preserve">נכון. השאלה היא מה יעשה יושב-ראש המפלגה שלך עם ראש הממשלה, ואז אני ארצה תשובה. </w:t>
      </w:r>
    </w:p>
    <w:p w14:paraId="61DE5A56" w14:textId="77777777" w:rsidR="00DA4650" w:rsidRPr="00DA4650" w:rsidRDefault="00DA4650" w:rsidP="00DA4650">
      <w:pPr>
        <w:bidi/>
        <w:jc w:val="both"/>
        <w:rPr>
          <w:rFonts w:cs="David" w:hint="cs"/>
          <w:rtl/>
        </w:rPr>
      </w:pPr>
    </w:p>
    <w:p w14:paraId="2A3C839D" w14:textId="77777777" w:rsidR="00DA4650" w:rsidRPr="00DA4650" w:rsidRDefault="00DA4650" w:rsidP="00DA4650">
      <w:pPr>
        <w:pStyle w:val="Heading5"/>
        <w:rPr>
          <w:rFonts w:hint="cs"/>
          <w:rtl/>
        </w:rPr>
      </w:pPr>
      <w:r w:rsidRPr="00DA4650">
        <w:rPr>
          <w:rFonts w:hint="cs"/>
          <w:u w:val="single"/>
          <w:rtl/>
        </w:rPr>
        <w:t>שלי יחימוביץ:</w:t>
      </w:r>
    </w:p>
    <w:p w14:paraId="6E91E6DD" w14:textId="77777777" w:rsidR="00DA4650" w:rsidRPr="00DA4650" w:rsidRDefault="00DA4650" w:rsidP="00DA4650">
      <w:pPr>
        <w:pStyle w:val="Heading5"/>
        <w:rPr>
          <w:rFonts w:hint="cs"/>
          <w:rtl/>
        </w:rPr>
      </w:pPr>
    </w:p>
    <w:p w14:paraId="6E529B67" w14:textId="77777777" w:rsidR="00DA4650" w:rsidRPr="00DA4650" w:rsidRDefault="00DA4650" w:rsidP="00DA4650">
      <w:pPr>
        <w:bidi/>
        <w:jc w:val="both"/>
        <w:rPr>
          <w:rFonts w:cs="David" w:hint="cs"/>
          <w:rtl/>
        </w:rPr>
      </w:pPr>
      <w:r w:rsidRPr="00DA4650">
        <w:rPr>
          <w:rFonts w:cs="David" w:hint="cs"/>
          <w:rtl/>
        </w:rPr>
        <w:tab/>
        <w:t xml:space="preserve">גם לנו יש כוח, שרוני. </w:t>
      </w:r>
    </w:p>
    <w:p w14:paraId="7220A6A4" w14:textId="77777777" w:rsidR="00DA4650" w:rsidRPr="00DA4650" w:rsidRDefault="00DA4650" w:rsidP="00DA4650">
      <w:pPr>
        <w:bidi/>
        <w:jc w:val="both"/>
        <w:rPr>
          <w:rFonts w:cs="David" w:hint="cs"/>
          <w:rtl/>
        </w:rPr>
      </w:pPr>
    </w:p>
    <w:p w14:paraId="69A5D4E4" w14:textId="77777777" w:rsidR="00DA4650" w:rsidRPr="00DA4650" w:rsidRDefault="00DA4650" w:rsidP="00DA4650">
      <w:pPr>
        <w:bidi/>
        <w:jc w:val="both"/>
        <w:rPr>
          <w:rFonts w:cs="David" w:hint="cs"/>
          <w:rtl/>
        </w:rPr>
      </w:pPr>
      <w:r w:rsidRPr="00DA4650">
        <w:rPr>
          <w:rFonts w:cs="David" w:hint="cs"/>
          <w:u w:val="single"/>
          <w:rtl/>
        </w:rPr>
        <w:t>משה שרוני:</w:t>
      </w:r>
    </w:p>
    <w:p w14:paraId="19E51DA6" w14:textId="77777777" w:rsidR="00DA4650" w:rsidRPr="00DA4650" w:rsidRDefault="00DA4650" w:rsidP="00DA4650">
      <w:pPr>
        <w:bidi/>
        <w:jc w:val="both"/>
        <w:rPr>
          <w:rFonts w:cs="David" w:hint="cs"/>
          <w:rtl/>
        </w:rPr>
      </w:pPr>
    </w:p>
    <w:p w14:paraId="05AF3596" w14:textId="77777777" w:rsidR="00DA4650" w:rsidRPr="00DA4650" w:rsidRDefault="00DA4650" w:rsidP="00DA4650">
      <w:pPr>
        <w:bidi/>
        <w:jc w:val="both"/>
        <w:rPr>
          <w:rFonts w:cs="David" w:hint="cs"/>
          <w:rtl/>
        </w:rPr>
      </w:pPr>
      <w:r w:rsidRPr="00DA4650">
        <w:rPr>
          <w:rFonts w:cs="David" w:hint="cs"/>
          <w:rtl/>
        </w:rPr>
        <w:tab/>
        <w:t xml:space="preserve">מה שיעשה השר שלי, אני עושה להיפך, את יודעת את זה. </w:t>
      </w:r>
    </w:p>
    <w:p w14:paraId="2DA76B86" w14:textId="77777777" w:rsidR="00DA4650" w:rsidRPr="00DA4650" w:rsidRDefault="00DA4650" w:rsidP="00DA4650">
      <w:pPr>
        <w:bidi/>
        <w:jc w:val="both"/>
        <w:rPr>
          <w:rFonts w:cs="David" w:hint="cs"/>
          <w:rtl/>
        </w:rPr>
      </w:pPr>
    </w:p>
    <w:p w14:paraId="0AD4B7B8" w14:textId="77777777" w:rsidR="00DA4650" w:rsidRPr="00DA4650" w:rsidRDefault="00DA4650" w:rsidP="00DA4650">
      <w:pPr>
        <w:pStyle w:val="Heading5"/>
        <w:rPr>
          <w:rFonts w:hint="cs"/>
          <w:rtl/>
        </w:rPr>
      </w:pPr>
      <w:r w:rsidRPr="00DA4650">
        <w:rPr>
          <w:rFonts w:hint="cs"/>
          <w:u w:val="single"/>
          <w:rtl/>
        </w:rPr>
        <w:t>שלי יחימוביץ:</w:t>
      </w:r>
    </w:p>
    <w:p w14:paraId="1D98BEA0" w14:textId="77777777" w:rsidR="00DA4650" w:rsidRPr="00DA4650" w:rsidRDefault="00DA4650" w:rsidP="00DA4650">
      <w:pPr>
        <w:pStyle w:val="Heading5"/>
        <w:rPr>
          <w:rFonts w:hint="cs"/>
          <w:rtl/>
        </w:rPr>
      </w:pPr>
    </w:p>
    <w:p w14:paraId="07D5BD1F" w14:textId="77777777" w:rsidR="00DA4650" w:rsidRPr="00DA4650" w:rsidRDefault="00DA4650" w:rsidP="00DA4650">
      <w:pPr>
        <w:bidi/>
        <w:jc w:val="both"/>
        <w:rPr>
          <w:rFonts w:cs="David" w:hint="cs"/>
          <w:rtl/>
        </w:rPr>
      </w:pPr>
      <w:r w:rsidRPr="00DA4650">
        <w:rPr>
          <w:rFonts w:cs="David" w:hint="cs"/>
          <w:rtl/>
        </w:rPr>
        <w:tab/>
        <w:t xml:space="preserve">גם אני, אגב. </w:t>
      </w:r>
    </w:p>
    <w:p w14:paraId="2DC4FC32" w14:textId="77777777" w:rsidR="00DA4650" w:rsidRPr="00DA4650" w:rsidRDefault="00DA4650" w:rsidP="00DA4650">
      <w:pPr>
        <w:bidi/>
        <w:jc w:val="both"/>
        <w:rPr>
          <w:rFonts w:cs="David" w:hint="cs"/>
          <w:rtl/>
        </w:rPr>
      </w:pPr>
    </w:p>
    <w:p w14:paraId="790BCAE6" w14:textId="77777777" w:rsidR="00DA4650" w:rsidRPr="00DA4650" w:rsidRDefault="00DA4650" w:rsidP="00DA4650">
      <w:pPr>
        <w:bidi/>
        <w:jc w:val="both"/>
        <w:rPr>
          <w:rFonts w:cs="David" w:hint="cs"/>
          <w:rtl/>
        </w:rPr>
      </w:pPr>
      <w:r w:rsidRPr="00DA4650">
        <w:rPr>
          <w:rFonts w:cs="David" w:hint="cs"/>
          <w:u w:val="single"/>
          <w:rtl/>
        </w:rPr>
        <w:t>משה שרוני:</w:t>
      </w:r>
    </w:p>
    <w:p w14:paraId="5473D75C" w14:textId="77777777" w:rsidR="00DA4650" w:rsidRPr="00DA4650" w:rsidRDefault="00DA4650" w:rsidP="00DA4650">
      <w:pPr>
        <w:bidi/>
        <w:jc w:val="both"/>
        <w:rPr>
          <w:rFonts w:cs="David" w:hint="cs"/>
          <w:rtl/>
        </w:rPr>
      </w:pPr>
    </w:p>
    <w:p w14:paraId="7B19BD5C" w14:textId="77777777" w:rsidR="00DA4650" w:rsidRPr="00DA4650" w:rsidRDefault="00DA4650" w:rsidP="00DA4650">
      <w:pPr>
        <w:bidi/>
        <w:jc w:val="both"/>
        <w:rPr>
          <w:rFonts w:cs="David" w:hint="cs"/>
          <w:rtl/>
        </w:rPr>
      </w:pPr>
      <w:r w:rsidRPr="00DA4650">
        <w:rPr>
          <w:rFonts w:cs="David" w:hint="cs"/>
          <w:rtl/>
        </w:rPr>
        <w:tab/>
        <w:t xml:space="preserve">גברתי היושבת-ראש, הסיעה שלנו מסכימה אתך לא במאה אחוז </w:t>
      </w:r>
      <w:r w:rsidRPr="00DA4650">
        <w:rPr>
          <w:rFonts w:cs="David"/>
          <w:rtl/>
        </w:rPr>
        <w:t>–</w:t>
      </w:r>
      <w:r w:rsidRPr="00DA4650">
        <w:rPr>
          <w:rFonts w:cs="David" w:hint="cs"/>
          <w:rtl/>
        </w:rPr>
        <w:t xml:space="preserve"> בחמש מאות אחוז. אנחנו צריכים ללכת עד הסוף, ופעם אחת ולתמיד להוכיח שלחברי הכנסת יש כוח שלא יהיה חוק הסדרים. </w:t>
      </w:r>
    </w:p>
    <w:p w14:paraId="25826391" w14:textId="77777777" w:rsidR="00DA4650" w:rsidRPr="00DA4650" w:rsidRDefault="00DA4650" w:rsidP="00DA4650">
      <w:pPr>
        <w:bidi/>
        <w:jc w:val="both"/>
        <w:rPr>
          <w:rFonts w:cs="David" w:hint="cs"/>
          <w:rtl/>
        </w:rPr>
      </w:pPr>
    </w:p>
    <w:p w14:paraId="16326FF2"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27FD4838" w14:textId="77777777" w:rsidR="00DA4650" w:rsidRPr="00DA4650" w:rsidRDefault="00DA4650" w:rsidP="00DA4650">
      <w:pPr>
        <w:bidi/>
        <w:jc w:val="both"/>
        <w:rPr>
          <w:rFonts w:cs="David" w:hint="cs"/>
          <w:rtl/>
        </w:rPr>
      </w:pPr>
    </w:p>
    <w:p w14:paraId="3AC853C0" w14:textId="77777777" w:rsidR="00DA4650" w:rsidRPr="00DA4650" w:rsidRDefault="00DA4650" w:rsidP="00DA4650">
      <w:pPr>
        <w:bidi/>
        <w:ind w:firstLine="567"/>
        <w:jc w:val="both"/>
        <w:rPr>
          <w:rFonts w:cs="David" w:hint="cs"/>
          <w:rtl/>
        </w:rPr>
      </w:pPr>
      <w:r w:rsidRPr="00DA4650">
        <w:rPr>
          <w:rFonts w:cs="David" w:hint="cs"/>
          <w:rtl/>
        </w:rPr>
        <w:t>תודה. מילה ליועצת המשפטית ולארגונים החברתיים.</w:t>
      </w:r>
    </w:p>
    <w:p w14:paraId="3241CA90" w14:textId="77777777" w:rsidR="00DA4650" w:rsidRPr="00DA4650" w:rsidRDefault="00DA4650" w:rsidP="00DA4650">
      <w:pPr>
        <w:bidi/>
        <w:jc w:val="both"/>
        <w:rPr>
          <w:rFonts w:cs="David" w:hint="cs"/>
          <w:rtl/>
        </w:rPr>
      </w:pPr>
    </w:p>
    <w:p w14:paraId="2104B9AD" w14:textId="77777777" w:rsidR="00DA4650" w:rsidRPr="00DA4650" w:rsidRDefault="00DA4650" w:rsidP="00DA4650">
      <w:pPr>
        <w:bidi/>
        <w:jc w:val="both"/>
        <w:rPr>
          <w:rFonts w:cs="David" w:hint="cs"/>
          <w:rtl/>
        </w:rPr>
      </w:pPr>
      <w:r w:rsidRPr="00DA4650">
        <w:rPr>
          <w:rFonts w:cs="David" w:hint="cs"/>
          <w:u w:val="single"/>
          <w:rtl/>
        </w:rPr>
        <w:t>נורית אלשטיין:</w:t>
      </w:r>
    </w:p>
    <w:p w14:paraId="4D53E0A3" w14:textId="77777777" w:rsidR="00DA4650" w:rsidRPr="00DA4650" w:rsidRDefault="00DA4650" w:rsidP="00DA4650">
      <w:pPr>
        <w:bidi/>
        <w:jc w:val="both"/>
        <w:rPr>
          <w:rFonts w:cs="David" w:hint="cs"/>
          <w:rtl/>
        </w:rPr>
      </w:pPr>
    </w:p>
    <w:p w14:paraId="25DDAF4C" w14:textId="77777777" w:rsidR="00DA4650" w:rsidRPr="00DA4650" w:rsidRDefault="00DA4650" w:rsidP="00DA4650">
      <w:pPr>
        <w:bidi/>
        <w:jc w:val="both"/>
        <w:rPr>
          <w:rFonts w:cs="David" w:hint="cs"/>
          <w:rtl/>
        </w:rPr>
      </w:pPr>
      <w:r w:rsidRPr="00DA4650">
        <w:rPr>
          <w:rFonts w:cs="David" w:hint="cs"/>
          <w:rtl/>
        </w:rPr>
        <w:tab/>
        <w:t xml:space="preserve">הטבלה שהנחנו בפני חברי הכנסת כהמלצה אינה מביאה בחשבון רק את הפרמטר התקציבי. כי יכול להיות שנושאים מסוימים עונים על ההגדרה שמדובר כאן בעניין תקציבי </w:t>
      </w:r>
      <w:r w:rsidRPr="00DA4650">
        <w:rPr>
          <w:rFonts w:cs="David"/>
          <w:rtl/>
        </w:rPr>
        <w:t>–</w:t>
      </w:r>
      <w:r w:rsidRPr="00DA4650">
        <w:rPr>
          <w:rFonts w:cs="David" w:hint="cs"/>
          <w:rtl/>
        </w:rPr>
        <w:t xml:space="preserve"> וזה אולי יעלה מחר. עם זאת, וחבר הכנסת שרוני בוודאי יראה זאת בטבלה, יש נושאים שמצריכים דיון ציבורי רחב, כי הם נושאים שבמהות הקיום החברתי </w:t>
      </w:r>
      <w:r w:rsidRPr="00DA4650">
        <w:rPr>
          <w:rFonts w:cs="David"/>
          <w:rtl/>
        </w:rPr>
        <w:t>–</w:t>
      </w:r>
      <w:r w:rsidRPr="00DA4650">
        <w:rPr>
          <w:rFonts w:cs="David" w:hint="cs"/>
          <w:rtl/>
        </w:rPr>
        <w:t xml:space="preserve"> למשל עניינים של קצבאות. גם זה נושא שצריך להיות מובא בחשבון. כך שתקציבי או לא תקציבי, זה לא חזות הכול. בהליך הדמוקרטי שתקיימו מחר ובו תביאו בחשבון את הפרמטרים השונים, גם זה צריך להיות מובא בחשבון. </w:t>
      </w:r>
    </w:p>
    <w:p w14:paraId="449AC788" w14:textId="77777777" w:rsidR="00DA4650" w:rsidRPr="00DA4650" w:rsidRDefault="00DA4650" w:rsidP="00DA4650">
      <w:pPr>
        <w:bidi/>
        <w:ind w:firstLine="567"/>
        <w:jc w:val="both"/>
        <w:rPr>
          <w:rFonts w:cs="David" w:hint="cs"/>
          <w:rtl/>
        </w:rPr>
      </w:pPr>
    </w:p>
    <w:p w14:paraId="00E58CD8" w14:textId="77777777" w:rsidR="00DA4650" w:rsidRPr="00DA4650" w:rsidRDefault="00DA4650" w:rsidP="00DA4650">
      <w:pPr>
        <w:bidi/>
        <w:ind w:firstLine="567"/>
        <w:jc w:val="both"/>
        <w:rPr>
          <w:rFonts w:cs="David" w:hint="cs"/>
          <w:rtl/>
        </w:rPr>
      </w:pPr>
      <w:r w:rsidRPr="00DA4650">
        <w:rPr>
          <w:rFonts w:cs="David" w:hint="cs"/>
          <w:rtl/>
        </w:rPr>
        <w:t xml:space="preserve">הערה אחרונה: אין המלצה לגבי לוח זמנים. זה לחבר הכנסת ריבלין. אמרנו שיושבי-ראש הוועדה יכולים להגביל, בהתאם ללוח הזמנים שהם יקבעו ולסדרי העדיפויות שלהם.  יכול להיות שיש נושאים שראוי לתת להם קדימות. חברת הכנסת שלי יחימוביץ העלתה אחד מהם. זה עניין של הוועדה, בהתאם ללוח הזמנים שלה. </w:t>
      </w:r>
    </w:p>
    <w:p w14:paraId="0158E52F" w14:textId="77777777" w:rsidR="00DA4650" w:rsidRPr="00DA4650" w:rsidRDefault="00DA4650" w:rsidP="00DA4650">
      <w:pPr>
        <w:bidi/>
        <w:jc w:val="both"/>
        <w:rPr>
          <w:rFonts w:cs="David" w:hint="cs"/>
          <w:rtl/>
        </w:rPr>
      </w:pPr>
    </w:p>
    <w:p w14:paraId="4A5CDDB8"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67B2B02C" w14:textId="77777777" w:rsidR="00DA4650" w:rsidRPr="00DA4650" w:rsidRDefault="00DA4650" w:rsidP="00DA4650">
      <w:pPr>
        <w:bidi/>
        <w:jc w:val="both"/>
        <w:rPr>
          <w:rFonts w:cs="David" w:hint="cs"/>
          <w:rtl/>
        </w:rPr>
      </w:pPr>
    </w:p>
    <w:p w14:paraId="4D1D6EC9" w14:textId="77777777" w:rsidR="00DA4650" w:rsidRPr="00DA4650" w:rsidRDefault="00DA4650" w:rsidP="00DA4650">
      <w:pPr>
        <w:bidi/>
        <w:jc w:val="both"/>
        <w:rPr>
          <w:rFonts w:cs="David" w:hint="cs"/>
          <w:rtl/>
        </w:rPr>
      </w:pPr>
      <w:r w:rsidRPr="00DA4650">
        <w:rPr>
          <w:rFonts w:cs="David" w:hint="cs"/>
          <w:rtl/>
        </w:rPr>
        <w:tab/>
        <w:t xml:space="preserve">תודה. עו"ד גלעד קריב, מהמרכז לפלורליזם יהודי, בקצרה. </w:t>
      </w:r>
    </w:p>
    <w:p w14:paraId="7D2FF6F3" w14:textId="77777777" w:rsidR="00DA4650" w:rsidRPr="00DA4650" w:rsidRDefault="00DA4650" w:rsidP="00DA4650">
      <w:pPr>
        <w:bidi/>
        <w:jc w:val="both"/>
        <w:rPr>
          <w:rFonts w:cs="David" w:hint="cs"/>
          <w:rtl/>
        </w:rPr>
      </w:pPr>
    </w:p>
    <w:p w14:paraId="3421B1A1" w14:textId="77777777" w:rsidR="00DA4650" w:rsidRPr="00DA4650" w:rsidRDefault="00DA4650" w:rsidP="00DA4650">
      <w:pPr>
        <w:bidi/>
        <w:jc w:val="both"/>
        <w:rPr>
          <w:rFonts w:cs="David" w:hint="cs"/>
          <w:u w:val="single"/>
          <w:rtl/>
        </w:rPr>
      </w:pPr>
      <w:r w:rsidRPr="00DA4650">
        <w:rPr>
          <w:rFonts w:cs="David"/>
          <w:u w:val="single"/>
          <w:rtl/>
        </w:rPr>
        <w:br w:type="page"/>
      </w:r>
      <w:r w:rsidRPr="00DA4650">
        <w:rPr>
          <w:rFonts w:cs="David" w:hint="cs"/>
          <w:u w:val="single"/>
          <w:rtl/>
        </w:rPr>
        <w:t xml:space="preserve">גלעד קריב: </w:t>
      </w:r>
    </w:p>
    <w:p w14:paraId="0BA82FF4" w14:textId="77777777" w:rsidR="00DA4650" w:rsidRPr="00DA4650" w:rsidRDefault="00DA4650" w:rsidP="00DA4650">
      <w:pPr>
        <w:bidi/>
        <w:jc w:val="both"/>
        <w:rPr>
          <w:rFonts w:cs="David" w:hint="cs"/>
          <w:rtl/>
        </w:rPr>
      </w:pPr>
    </w:p>
    <w:p w14:paraId="4E445B89" w14:textId="77777777" w:rsidR="00DA4650" w:rsidRPr="00DA4650" w:rsidRDefault="00DA4650" w:rsidP="00DA4650">
      <w:pPr>
        <w:bidi/>
        <w:ind w:firstLine="567"/>
        <w:jc w:val="both"/>
        <w:rPr>
          <w:rFonts w:cs="David" w:hint="cs"/>
          <w:rtl/>
        </w:rPr>
      </w:pPr>
      <w:r w:rsidRPr="00DA4650">
        <w:rPr>
          <w:rFonts w:cs="David" w:hint="cs"/>
          <w:rtl/>
        </w:rPr>
        <w:t xml:space="preserve">אני נציג הארגונים החברתיים, לצורך העניין. מעבר להצטרפות הארגונים החברתיים לברכות על עבודה הגדולה שנעשתה עד עכשיו, חשוב לנו להתריע מפני אופטימיות יתר. כפי שציינה יושבת-ראש הוועדה, יש שלב קריטי נוסף, והוא תהליך הניפוי של יתר החוקים, מעבר לשתי הרפורמות הגדולות. </w:t>
      </w:r>
    </w:p>
    <w:p w14:paraId="2F7883F1" w14:textId="77777777" w:rsidR="00DA4650" w:rsidRPr="00DA4650" w:rsidRDefault="00DA4650" w:rsidP="00DA4650">
      <w:pPr>
        <w:bidi/>
        <w:ind w:firstLine="567"/>
        <w:jc w:val="both"/>
        <w:rPr>
          <w:rFonts w:cs="David" w:hint="cs"/>
          <w:rtl/>
        </w:rPr>
      </w:pPr>
    </w:p>
    <w:p w14:paraId="3D6A80FA" w14:textId="77777777" w:rsidR="00DA4650" w:rsidRPr="00DA4650" w:rsidRDefault="00DA4650" w:rsidP="00DA4650">
      <w:pPr>
        <w:bidi/>
        <w:ind w:firstLine="567"/>
        <w:jc w:val="both"/>
        <w:rPr>
          <w:rFonts w:cs="David" w:hint="cs"/>
          <w:rtl/>
        </w:rPr>
      </w:pPr>
      <w:r w:rsidRPr="00DA4650">
        <w:rPr>
          <w:rFonts w:cs="David" w:hint="cs"/>
          <w:rtl/>
        </w:rPr>
        <w:t xml:space="preserve">אם מחר בבוקר החוק לא יצומצם משמעותית, אנחנו חוששים שניכנס לעידן שבו הפרקטיקה של האוצר ושל הממשלה תהיה להכניס </w:t>
      </w:r>
      <w:r w:rsidRPr="00DA4650">
        <w:rPr>
          <w:rFonts w:cs="David"/>
          <w:rtl/>
        </w:rPr>
        <w:t>–</w:t>
      </w:r>
      <w:r w:rsidRPr="00DA4650">
        <w:rPr>
          <w:rFonts w:cs="David" w:hint="cs"/>
          <w:rtl/>
        </w:rPr>
        <w:t xml:space="preserve"> לא עזים, אלא עזים מהונדסות גנטית בממדים מפלצתיים. ומה שיקרה הוא שמדי שנה בשנה יוכנסו 3-2 רפורמות ענקיות, והוצאתן בעצם תמנע מחברי הכנסת להיאבק על שורה רחבה מאוד וארוכה מאוד של תיקוני חקיקה ספציפיים. </w:t>
      </w:r>
    </w:p>
    <w:p w14:paraId="39E2DB26" w14:textId="77777777" w:rsidR="00DA4650" w:rsidRPr="00DA4650" w:rsidRDefault="00DA4650" w:rsidP="00DA4650">
      <w:pPr>
        <w:bidi/>
        <w:ind w:firstLine="567"/>
        <w:jc w:val="both"/>
        <w:rPr>
          <w:rFonts w:cs="David" w:hint="cs"/>
          <w:rtl/>
        </w:rPr>
      </w:pPr>
    </w:p>
    <w:p w14:paraId="4EFE22F6" w14:textId="77777777" w:rsidR="00DA4650" w:rsidRPr="00DA4650" w:rsidRDefault="00DA4650" w:rsidP="00DA4650">
      <w:pPr>
        <w:bidi/>
        <w:ind w:firstLine="567"/>
        <w:jc w:val="both"/>
        <w:rPr>
          <w:rFonts w:cs="David" w:hint="cs"/>
          <w:rtl/>
        </w:rPr>
      </w:pPr>
      <w:r w:rsidRPr="00DA4650">
        <w:rPr>
          <w:rFonts w:cs="David" w:hint="cs"/>
          <w:rtl/>
        </w:rPr>
        <w:t xml:space="preserve">לכן בצד ההישג הגדול בשתי הרפורמות, לשיטתנו מחר בבוקר חייבים  להעמיד את החוק על מתכונת מצומצמת ביותר. חברי הכנסת כאן רמזו על הכרטיס הצהוב, בינתיים, שבג"ץ הוציא. לנו הארגונים החברתיים חשוב לומר שלצד ההערכה הגדולה גם לפעולת הוועדה וגם ליוזמות החקיקה שחברת הכנסת יחימוביץ מובילה, אנחנו מרגישים את החובה הציבורית והמוסרית, אם וחוק ההסדרים לא יגיע להיקפו הראוי, לנצל גם את האפיק המשפטי ולהיבנות על דברי הנשיאה ודברי השופט חשין. כפי שציין חבר הכנסת ריבלין, חברי הכנסת צריכים לדעת שאם בפעם ה-21 תיכשל ועדת הכנסת במשימה, ודומני שכל חברי הכנסת מבינים את חשיבותה, הארגונים החברתיים יידרשו לפנות לבית המשפט, וכפי שציין חבר הכנסת ריבלין, כאן התוצאות רחבות בהרבה מחוק ההסדרים </w:t>
      </w:r>
      <w:r w:rsidRPr="00DA4650">
        <w:rPr>
          <w:rFonts w:cs="David"/>
          <w:rtl/>
        </w:rPr>
        <w:t>–</w:t>
      </w:r>
      <w:r w:rsidRPr="00DA4650">
        <w:rPr>
          <w:rFonts w:cs="David" w:hint="cs"/>
          <w:rtl/>
        </w:rPr>
        <w:t xml:space="preserve"> זהו ערעור של הסטטוס קוו בין הרשות המחוקקת לרשות השופטת. קריאתנו היא שהכנסת לא תיכשל במכשלה הזאת, שבראש וראשונה פוגעת בכבודה ובעצמאותה. </w:t>
      </w:r>
    </w:p>
    <w:p w14:paraId="06900F43" w14:textId="77777777" w:rsidR="00DA4650" w:rsidRPr="00DA4650" w:rsidRDefault="00DA4650" w:rsidP="00DA4650">
      <w:pPr>
        <w:bidi/>
        <w:jc w:val="both"/>
        <w:rPr>
          <w:rFonts w:cs="David" w:hint="cs"/>
          <w:rtl/>
        </w:rPr>
      </w:pPr>
    </w:p>
    <w:p w14:paraId="5FA63349" w14:textId="77777777" w:rsidR="00DA4650" w:rsidRPr="00DA4650" w:rsidRDefault="00DA4650" w:rsidP="00DA4650">
      <w:pPr>
        <w:bidi/>
        <w:jc w:val="both"/>
        <w:rPr>
          <w:rFonts w:cs="David" w:hint="cs"/>
          <w:u w:val="single"/>
          <w:rtl/>
        </w:rPr>
      </w:pPr>
      <w:r w:rsidRPr="00DA4650">
        <w:rPr>
          <w:rFonts w:cs="David" w:hint="cs"/>
          <w:u w:val="single"/>
          <w:rtl/>
        </w:rPr>
        <w:t>לאה ליברמן-בנדר:</w:t>
      </w:r>
    </w:p>
    <w:p w14:paraId="060A6F55" w14:textId="77777777" w:rsidR="00DA4650" w:rsidRPr="00DA4650" w:rsidRDefault="00DA4650" w:rsidP="00DA4650">
      <w:pPr>
        <w:bidi/>
        <w:jc w:val="both"/>
        <w:rPr>
          <w:rFonts w:cs="David" w:hint="cs"/>
          <w:rtl/>
        </w:rPr>
      </w:pPr>
    </w:p>
    <w:p w14:paraId="595DD45D" w14:textId="77777777" w:rsidR="00DA4650" w:rsidRPr="00DA4650" w:rsidRDefault="00DA4650" w:rsidP="00DA4650">
      <w:pPr>
        <w:bidi/>
        <w:ind w:firstLine="567"/>
        <w:jc w:val="both"/>
        <w:rPr>
          <w:rFonts w:cs="David" w:hint="cs"/>
          <w:rtl/>
        </w:rPr>
      </w:pPr>
      <w:r w:rsidRPr="00DA4650">
        <w:rPr>
          <w:rFonts w:cs="David" w:hint="cs"/>
          <w:rtl/>
        </w:rPr>
        <w:t xml:space="preserve">אני חייבת להגיד שוב תודה רבה. רובי ריבלין היה יושב-ראש הכנסת, גם ועבדנו אתו כדי לצמצם נזקים, גם עם אברום בורג. </w:t>
      </w:r>
    </w:p>
    <w:p w14:paraId="7FA8CE5F" w14:textId="77777777" w:rsidR="00DA4650" w:rsidRPr="00DA4650" w:rsidRDefault="00DA4650" w:rsidP="00DA4650">
      <w:pPr>
        <w:bidi/>
        <w:jc w:val="both"/>
        <w:rPr>
          <w:rFonts w:cs="David" w:hint="cs"/>
          <w:rtl/>
        </w:rPr>
      </w:pPr>
    </w:p>
    <w:p w14:paraId="0A020382" w14:textId="77777777" w:rsidR="00DA4650" w:rsidRPr="00DA4650" w:rsidRDefault="00DA4650" w:rsidP="00DA4650">
      <w:pPr>
        <w:bidi/>
        <w:jc w:val="both"/>
        <w:rPr>
          <w:rFonts w:cs="David" w:hint="cs"/>
          <w:rtl/>
        </w:rPr>
      </w:pPr>
      <w:r w:rsidRPr="00DA4650">
        <w:rPr>
          <w:rFonts w:cs="David" w:hint="cs"/>
          <w:u w:val="single"/>
          <w:rtl/>
        </w:rPr>
        <w:t>ראובן ריבלין:</w:t>
      </w:r>
    </w:p>
    <w:p w14:paraId="0A4D4269" w14:textId="77777777" w:rsidR="00DA4650" w:rsidRPr="00DA4650" w:rsidRDefault="00DA4650" w:rsidP="00DA4650">
      <w:pPr>
        <w:bidi/>
        <w:jc w:val="both"/>
        <w:rPr>
          <w:rFonts w:cs="David" w:hint="cs"/>
          <w:rtl/>
        </w:rPr>
      </w:pPr>
    </w:p>
    <w:p w14:paraId="50F961C1" w14:textId="77777777" w:rsidR="00DA4650" w:rsidRPr="00DA4650" w:rsidRDefault="00DA4650" w:rsidP="00DA4650">
      <w:pPr>
        <w:bidi/>
        <w:jc w:val="both"/>
        <w:rPr>
          <w:rFonts w:cs="David" w:hint="cs"/>
          <w:rtl/>
        </w:rPr>
      </w:pPr>
      <w:r w:rsidRPr="00DA4650">
        <w:rPr>
          <w:rFonts w:cs="David" w:hint="cs"/>
          <w:rtl/>
        </w:rPr>
        <w:tab/>
        <w:t xml:space="preserve">למה לא הבאת לי את יושבת-ראש ועדת הכנסת. </w:t>
      </w:r>
    </w:p>
    <w:p w14:paraId="0A27F804" w14:textId="77777777" w:rsidR="00DA4650" w:rsidRPr="00DA4650" w:rsidRDefault="00DA4650" w:rsidP="00DA4650">
      <w:pPr>
        <w:bidi/>
        <w:jc w:val="both"/>
        <w:rPr>
          <w:rFonts w:cs="David" w:hint="cs"/>
          <w:rtl/>
        </w:rPr>
      </w:pPr>
    </w:p>
    <w:p w14:paraId="3A626F32"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6D509E6A" w14:textId="77777777" w:rsidR="00DA4650" w:rsidRPr="00DA4650" w:rsidRDefault="00DA4650" w:rsidP="00DA4650">
      <w:pPr>
        <w:bidi/>
        <w:jc w:val="both"/>
        <w:rPr>
          <w:rFonts w:cs="David" w:hint="cs"/>
          <w:rtl/>
        </w:rPr>
      </w:pPr>
    </w:p>
    <w:p w14:paraId="48DA2CC3" w14:textId="77777777" w:rsidR="00DA4650" w:rsidRPr="00DA4650" w:rsidRDefault="00DA4650" w:rsidP="00DA4650">
      <w:pPr>
        <w:bidi/>
        <w:jc w:val="both"/>
        <w:rPr>
          <w:rFonts w:cs="David" w:hint="cs"/>
          <w:rtl/>
        </w:rPr>
      </w:pPr>
      <w:r w:rsidRPr="00DA4650">
        <w:rPr>
          <w:rFonts w:cs="David" w:hint="cs"/>
          <w:rtl/>
        </w:rPr>
        <w:tab/>
        <w:t xml:space="preserve">לא היתה לך יושבת-ראש  כזאת. </w:t>
      </w:r>
    </w:p>
    <w:p w14:paraId="74F4102D" w14:textId="77777777" w:rsidR="00DA4650" w:rsidRPr="00DA4650" w:rsidRDefault="00DA4650" w:rsidP="00DA4650">
      <w:pPr>
        <w:bidi/>
        <w:jc w:val="both"/>
        <w:rPr>
          <w:rFonts w:cs="David" w:hint="cs"/>
          <w:rtl/>
        </w:rPr>
      </w:pPr>
    </w:p>
    <w:p w14:paraId="521D784C" w14:textId="77777777" w:rsidR="00DA4650" w:rsidRPr="00DA4650" w:rsidRDefault="00DA4650" w:rsidP="00DA4650">
      <w:pPr>
        <w:bidi/>
        <w:jc w:val="both"/>
        <w:rPr>
          <w:rFonts w:cs="David" w:hint="cs"/>
          <w:rtl/>
        </w:rPr>
      </w:pPr>
      <w:r w:rsidRPr="00DA4650">
        <w:rPr>
          <w:rFonts w:cs="David" w:hint="cs"/>
          <w:u w:val="single"/>
          <w:rtl/>
        </w:rPr>
        <w:t>ראובן ריבלין:</w:t>
      </w:r>
    </w:p>
    <w:p w14:paraId="4F9CCF74" w14:textId="77777777" w:rsidR="00DA4650" w:rsidRPr="00DA4650" w:rsidRDefault="00DA4650" w:rsidP="00DA4650">
      <w:pPr>
        <w:bidi/>
        <w:jc w:val="both"/>
        <w:rPr>
          <w:rFonts w:cs="David" w:hint="cs"/>
          <w:rtl/>
        </w:rPr>
      </w:pPr>
    </w:p>
    <w:p w14:paraId="4DCF78CB" w14:textId="77777777" w:rsidR="00DA4650" w:rsidRPr="00DA4650" w:rsidRDefault="00DA4650" w:rsidP="00DA4650">
      <w:pPr>
        <w:bidi/>
        <w:jc w:val="both"/>
        <w:rPr>
          <w:rFonts w:cs="David" w:hint="cs"/>
          <w:rtl/>
        </w:rPr>
      </w:pPr>
      <w:r w:rsidRPr="00DA4650">
        <w:rPr>
          <w:rFonts w:cs="David" w:hint="cs"/>
          <w:rtl/>
        </w:rPr>
        <w:tab/>
        <w:t xml:space="preserve">לא זאת אף זאת, היו לי אחרים. </w:t>
      </w:r>
    </w:p>
    <w:p w14:paraId="2B59F3EA" w14:textId="77777777" w:rsidR="00DA4650" w:rsidRPr="00DA4650" w:rsidRDefault="00DA4650" w:rsidP="00DA4650">
      <w:pPr>
        <w:bidi/>
        <w:jc w:val="both"/>
        <w:rPr>
          <w:rFonts w:cs="David" w:hint="cs"/>
          <w:rtl/>
        </w:rPr>
      </w:pPr>
    </w:p>
    <w:p w14:paraId="34EF2EA0" w14:textId="77777777" w:rsidR="00DA4650" w:rsidRPr="00DA4650" w:rsidRDefault="00DA4650" w:rsidP="00DA4650">
      <w:pPr>
        <w:bidi/>
        <w:jc w:val="both"/>
        <w:rPr>
          <w:rFonts w:cs="David" w:hint="cs"/>
          <w:u w:val="single"/>
          <w:rtl/>
        </w:rPr>
      </w:pPr>
      <w:r w:rsidRPr="00DA4650">
        <w:rPr>
          <w:rFonts w:cs="David" w:hint="cs"/>
          <w:u w:val="single"/>
          <w:rtl/>
        </w:rPr>
        <w:t>לאה ליברמן-בנדר:</w:t>
      </w:r>
    </w:p>
    <w:p w14:paraId="56DC8910" w14:textId="77777777" w:rsidR="00DA4650" w:rsidRPr="00DA4650" w:rsidRDefault="00DA4650" w:rsidP="00DA4650">
      <w:pPr>
        <w:bidi/>
        <w:jc w:val="both"/>
        <w:rPr>
          <w:rFonts w:cs="David" w:hint="cs"/>
          <w:rtl/>
        </w:rPr>
      </w:pPr>
    </w:p>
    <w:p w14:paraId="65831BF4" w14:textId="77777777" w:rsidR="00DA4650" w:rsidRPr="00DA4650" w:rsidRDefault="00DA4650" w:rsidP="00DA4650">
      <w:pPr>
        <w:bidi/>
        <w:ind w:firstLine="567"/>
        <w:jc w:val="both"/>
        <w:rPr>
          <w:rFonts w:cs="David" w:hint="cs"/>
          <w:rtl/>
        </w:rPr>
      </w:pPr>
      <w:r w:rsidRPr="00DA4650">
        <w:rPr>
          <w:rFonts w:cs="David" w:hint="cs"/>
          <w:rtl/>
        </w:rPr>
        <w:t xml:space="preserve">כבר חודש אני אומרת לעוזרים שלך שאני מורידה בפנייך את הכובע. עשית עבודה נפלאה. נעשתה עבדה לפנייך. את לקחת אותה והמשכת אותה, לא בוואקום </w:t>
      </w:r>
      <w:r w:rsidRPr="00DA4650">
        <w:rPr>
          <w:rFonts w:cs="David"/>
          <w:rtl/>
        </w:rPr>
        <w:t>–</w:t>
      </w:r>
      <w:r w:rsidRPr="00DA4650">
        <w:rPr>
          <w:rFonts w:cs="David" w:hint="cs"/>
          <w:rtl/>
        </w:rPr>
        <w:t xml:space="preserve"> עם היועצת המשפטית. שלא תוותרי מחר. </w:t>
      </w:r>
    </w:p>
    <w:p w14:paraId="71D4441E" w14:textId="77777777" w:rsidR="00DA4650" w:rsidRPr="00DA4650" w:rsidRDefault="00DA4650" w:rsidP="00DA4650">
      <w:pPr>
        <w:bidi/>
        <w:jc w:val="both"/>
        <w:rPr>
          <w:rFonts w:cs="David" w:hint="cs"/>
          <w:rtl/>
        </w:rPr>
      </w:pPr>
    </w:p>
    <w:p w14:paraId="774622FD" w14:textId="77777777" w:rsidR="00DA4650" w:rsidRPr="00DA4650" w:rsidRDefault="00DA4650" w:rsidP="00DA4650">
      <w:pPr>
        <w:bidi/>
        <w:jc w:val="both"/>
        <w:rPr>
          <w:rFonts w:cs="David" w:hint="cs"/>
          <w:u w:val="single"/>
          <w:rtl/>
        </w:rPr>
      </w:pPr>
      <w:r w:rsidRPr="00DA4650">
        <w:rPr>
          <w:rFonts w:cs="David" w:hint="cs"/>
          <w:u w:val="single"/>
          <w:rtl/>
        </w:rPr>
        <w:t>היו"ר רוחמה אברהם:</w:t>
      </w:r>
    </w:p>
    <w:p w14:paraId="58B939EC" w14:textId="77777777" w:rsidR="00DA4650" w:rsidRPr="00DA4650" w:rsidRDefault="00DA4650" w:rsidP="00DA4650">
      <w:pPr>
        <w:bidi/>
        <w:jc w:val="both"/>
        <w:rPr>
          <w:rFonts w:cs="David" w:hint="cs"/>
          <w:rtl/>
        </w:rPr>
      </w:pPr>
    </w:p>
    <w:p w14:paraId="54EFEFDF" w14:textId="77777777" w:rsidR="00DA4650" w:rsidRPr="00DA4650" w:rsidRDefault="00DA4650" w:rsidP="00DA4650">
      <w:pPr>
        <w:bidi/>
        <w:ind w:firstLine="567"/>
        <w:jc w:val="both"/>
        <w:rPr>
          <w:rFonts w:cs="David" w:hint="cs"/>
          <w:rtl/>
        </w:rPr>
      </w:pPr>
      <w:r w:rsidRPr="00DA4650">
        <w:rPr>
          <w:rFonts w:cs="David" w:hint="cs"/>
          <w:rtl/>
        </w:rPr>
        <w:t>המבחן שלנו מחר. תודה, הישיבה נעולה.</w:t>
      </w:r>
    </w:p>
    <w:p w14:paraId="13D20F63" w14:textId="77777777" w:rsidR="00DA4650" w:rsidRPr="00DA4650" w:rsidRDefault="00DA4650" w:rsidP="00DA4650">
      <w:pPr>
        <w:bidi/>
        <w:jc w:val="both"/>
        <w:rPr>
          <w:rFonts w:cs="David" w:hint="cs"/>
          <w:rtl/>
        </w:rPr>
      </w:pPr>
    </w:p>
    <w:p w14:paraId="7CA5067A" w14:textId="77777777" w:rsidR="00DA4650" w:rsidRPr="00DA4650" w:rsidRDefault="00DA4650" w:rsidP="00DA4650">
      <w:pPr>
        <w:bidi/>
        <w:ind w:firstLine="567"/>
        <w:jc w:val="both"/>
        <w:rPr>
          <w:rFonts w:cs="David" w:hint="cs"/>
          <w:u w:val="single"/>
          <w:rtl/>
        </w:rPr>
      </w:pPr>
    </w:p>
    <w:p w14:paraId="61F67B64" w14:textId="77777777" w:rsidR="00DA4650" w:rsidRPr="00DA4650" w:rsidRDefault="00DA4650" w:rsidP="00DA4650">
      <w:pPr>
        <w:bidi/>
        <w:ind w:firstLine="567"/>
        <w:jc w:val="both"/>
        <w:rPr>
          <w:rFonts w:cs="David" w:hint="cs"/>
          <w:u w:val="single"/>
          <w:rtl/>
        </w:rPr>
      </w:pPr>
      <w:r w:rsidRPr="00DA4650">
        <w:rPr>
          <w:rFonts w:cs="David" w:hint="cs"/>
          <w:u w:val="single"/>
          <w:rtl/>
        </w:rPr>
        <w:t>הישיבה ננעלה בשעה 11:40.</w:t>
      </w:r>
    </w:p>
    <w:p w14:paraId="47E89BF2" w14:textId="77777777" w:rsidR="00DA4650" w:rsidRPr="00DA4650" w:rsidRDefault="00DA4650" w:rsidP="00DA4650">
      <w:pPr>
        <w:bidi/>
        <w:jc w:val="both"/>
        <w:rPr>
          <w:rFonts w:cs="David" w:hint="cs"/>
          <w:rtl/>
        </w:rPr>
      </w:pPr>
    </w:p>
    <w:p w14:paraId="41B36CFA" w14:textId="77777777" w:rsidR="00DA4650" w:rsidRPr="00DA4650" w:rsidRDefault="00DA4650" w:rsidP="00DA4650">
      <w:pPr>
        <w:bidi/>
        <w:jc w:val="both"/>
        <w:rPr>
          <w:rFonts w:cs="David" w:hint="cs"/>
          <w:u w:val="single"/>
          <w:rtl/>
        </w:rPr>
      </w:pPr>
    </w:p>
    <w:p w14:paraId="1B689966" w14:textId="77777777" w:rsidR="00552A80" w:rsidRPr="00DA4650" w:rsidRDefault="00552A80" w:rsidP="00DA4650">
      <w:pPr>
        <w:bidi/>
        <w:rPr>
          <w:rFonts w:cs="David" w:hint="cs"/>
          <w:rtl/>
        </w:rPr>
      </w:pPr>
    </w:p>
    <w:sectPr w:rsidR="00552A80" w:rsidRPr="00DA4650" w:rsidSect="00DA465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8B78F" w14:textId="77777777" w:rsidR="00000000" w:rsidRDefault="00E80749">
      <w:r>
        <w:separator/>
      </w:r>
    </w:p>
  </w:endnote>
  <w:endnote w:type="continuationSeparator" w:id="0">
    <w:p w14:paraId="1AD4B333" w14:textId="77777777" w:rsidR="00000000" w:rsidRDefault="00E80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1AB15" w14:textId="77777777" w:rsidR="00000000" w:rsidRDefault="00E80749">
      <w:r>
        <w:separator/>
      </w:r>
    </w:p>
  </w:footnote>
  <w:footnote w:type="continuationSeparator" w:id="0">
    <w:p w14:paraId="19144560" w14:textId="77777777" w:rsidR="00000000" w:rsidRDefault="00E80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82404" w14:textId="77777777" w:rsidR="00DA4650" w:rsidRDefault="00DA465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37A8233" w14:textId="77777777" w:rsidR="00DA4650" w:rsidRDefault="00DA4650">
    <w:pPr>
      <w:pStyle w:val="Header"/>
      <w:ind w:right="360"/>
      <w:jc w:val="both"/>
      <w:rPr>
        <w:rtl/>
      </w:rPr>
    </w:pPr>
  </w:p>
  <w:p w14:paraId="7DE1A2B5" w14:textId="77777777" w:rsidR="00DA4650" w:rsidRDefault="00DA4650"/>
  <w:p w14:paraId="542C0532" w14:textId="77777777" w:rsidR="00DA4650" w:rsidRDefault="00DA4650"/>
  <w:p w14:paraId="37D02A5A" w14:textId="77777777" w:rsidR="00DA4650" w:rsidRDefault="00DA4650"/>
  <w:p w14:paraId="47F59AB5" w14:textId="77777777" w:rsidR="00DA4650" w:rsidRDefault="00DA4650"/>
  <w:p w14:paraId="343CEDB1" w14:textId="77777777" w:rsidR="00DA4650" w:rsidRDefault="00DA4650"/>
  <w:p w14:paraId="20777446" w14:textId="77777777" w:rsidR="00DA4650" w:rsidRDefault="00DA4650"/>
  <w:p w14:paraId="21B45429" w14:textId="77777777" w:rsidR="00DA4650" w:rsidRDefault="00DA4650"/>
  <w:p w14:paraId="1E0D5B40" w14:textId="77777777" w:rsidR="00DA4650" w:rsidRDefault="00DA4650"/>
  <w:p w14:paraId="01725C21" w14:textId="77777777" w:rsidR="00DA4650" w:rsidRDefault="00DA46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8E6A" w14:textId="77777777" w:rsidR="00DA4650" w:rsidRDefault="00DA465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495A5E39" w14:textId="77777777" w:rsidR="00DA4650" w:rsidRDefault="00DA4650">
    <w:pPr>
      <w:pStyle w:val="Header"/>
      <w:ind w:right="360"/>
      <w:jc w:val="both"/>
      <w:rPr>
        <w:rFonts w:hint="cs"/>
        <w:rtl/>
      </w:rPr>
    </w:pPr>
    <w:r>
      <w:rPr>
        <w:rtl/>
      </w:rPr>
      <w:t>ועדת</w:t>
    </w:r>
    <w:r>
      <w:rPr>
        <w:rFonts w:hint="cs"/>
        <w:rtl/>
      </w:rPr>
      <w:t xml:space="preserve"> הכנסת</w:t>
    </w:r>
  </w:p>
  <w:p w14:paraId="2ADD8D78" w14:textId="77777777" w:rsidR="00DA4650" w:rsidRDefault="00DA4650">
    <w:pPr>
      <w:pStyle w:val="Header"/>
      <w:ind w:right="360"/>
      <w:jc w:val="both"/>
      <w:rPr>
        <w:rStyle w:val="PageNumber"/>
        <w:rFonts w:hint="cs"/>
        <w:rtl/>
      </w:rPr>
    </w:pPr>
    <w:r>
      <w:rPr>
        <w:rFonts w:hint="cs"/>
        <w:rtl/>
      </w:rPr>
      <w:t>5/12/2006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771F0"/>
    <w:multiLevelType w:val="hybridMultilevel"/>
    <w:tmpl w:val="77DEF1DC"/>
    <w:lvl w:ilvl="0" w:tplc="E8D84842">
      <w:start w:val="4"/>
      <w:numFmt w:val="hebrew1"/>
      <w:lvlText w:val="%1."/>
      <w:lvlJc w:val="left"/>
      <w:pPr>
        <w:tabs>
          <w:tab w:val="num" w:pos="1440"/>
        </w:tabs>
        <w:ind w:left="1440" w:right="1440" w:hanging="360"/>
      </w:pPr>
      <w:rPr>
        <w:rFonts w:hint="cs"/>
        <w:b w:val="0"/>
        <w:sz w:val="24"/>
      </w:rPr>
    </w:lvl>
    <w:lvl w:ilvl="1" w:tplc="040D0019" w:tentative="1">
      <w:start w:val="1"/>
      <w:numFmt w:val="lowerLetter"/>
      <w:lvlText w:val="%2."/>
      <w:lvlJc w:val="left"/>
      <w:pPr>
        <w:tabs>
          <w:tab w:val="num" w:pos="2160"/>
        </w:tabs>
        <w:ind w:left="2160" w:right="2160" w:hanging="360"/>
      </w:pPr>
    </w:lvl>
    <w:lvl w:ilvl="2" w:tplc="040D001B" w:tentative="1">
      <w:start w:val="1"/>
      <w:numFmt w:val="lowerRoman"/>
      <w:lvlText w:val="%3."/>
      <w:lvlJc w:val="right"/>
      <w:pPr>
        <w:tabs>
          <w:tab w:val="num" w:pos="2880"/>
        </w:tabs>
        <w:ind w:left="2880" w:right="2880" w:hanging="180"/>
      </w:pPr>
    </w:lvl>
    <w:lvl w:ilvl="3" w:tplc="040D000F" w:tentative="1">
      <w:start w:val="1"/>
      <w:numFmt w:val="decimal"/>
      <w:lvlText w:val="%4."/>
      <w:lvlJc w:val="left"/>
      <w:pPr>
        <w:tabs>
          <w:tab w:val="num" w:pos="3600"/>
        </w:tabs>
        <w:ind w:left="3600" w:right="3600" w:hanging="360"/>
      </w:pPr>
    </w:lvl>
    <w:lvl w:ilvl="4" w:tplc="040D0019" w:tentative="1">
      <w:start w:val="1"/>
      <w:numFmt w:val="lowerLetter"/>
      <w:lvlText w:val="%5."/>
      <w:lvlJc w:val="left"/>
      <w:pPr>
        <w:tabs>
          <w:tab w:val="num" w:pos="4320"/>
        </w:tabs>
        <w:ind w:left="4320" w:right="4320" w:hanging="360"/>
      </w:pPr>
    </w:lvl>
    <w:lvl w:ilvl="5" w:tplc="040D001B" w:tentative="1">
      <w:start w:val="1"/>
      <w:numFmt w:val="lowerRoman"/>
      <w:lvlText w:val="%6."/>
      <w:lvlJc w:val="right"/>
      <w:pPr>
        <w:tabs>
          <w:tab w:val="num" w:pos="5040"/>
        </w:tabs>
        <w:ind w:left="5040" w:right="5040" w:hanging="180"/>
      </w:pPr>
    </w:lvl>
    <w:lvl w:ilvl="6" w:tplc="040D000F" w:tentative="1">
      <w:start w:val="1"/>
      <w:numFmt w:val="decimal"/>
      <w:lvlText w:val="%7."/>
      <w:lvlJc w:val="left"/>
      <w:pPr>
        <w:tabs>
          <w:tab w:val="num" w:pos="5760"/>
        </w:tabs>
        <w:ind w:left="5760" w:right="5760" w:hanging="360"/>
      </w:pPr>
    </w:lvl>
    <w:lvl w:ilvl="7" w:tplc="040D0019" w:tentative="1">
      <w:start w:val="1"/>
      <w:numFmt w:val="lowerLetter"/>
      <w:lvlText w:val="%8."/>
      <w:lvlJc w:val="left"/>
      <w:pPr>
        <w:tabs>
          <w:tab w:val="num" w:pos="6480"/>
        </w:tabs>
        <w:ind w:left="6480" w:right="6480" w:hanging="360"/>
      </w:pPr>
    </w:lvl>
    <w:lvl w:ilvl="8" w:tplc="040D001B" w:tentative="1">
      <w:start w:val="1"/>
      <w:numFmt w:val="lowerRoman"/>
      <w:lvlText w:val="%9."/>
      <w:lvlJc w:val="right"/>
      <w:pPr>
        <w:tabs>
          <w:tab w:val="num" w:pos="7200"/>
        </w:tabs>
        <w:ind w:left="7200" w:right="7200" w:hanging="180"/>
      </w:pPr>
    </w:lvl>
  </w:abstractNum>
  <w:abstractNum w:abstractNumId="1" w15:restartNumberingAfterBreak="0">
    <w:nsid w:val="58447DDE"/>
    <w:multiLevelType w:val="hybridMultilevel"/>
    <w:tmpl w:val="68A05456"/>
    <w:lvl w:ilvl="0" w:tplc="26E6B632">
      <w:start w:val="1"/>
      <w:numFmt w:val="decimal"/>
      <w:lvlText w:val="%1."/>
      <w:lvlJc w:val="left"/>
      <w:pPr>
        <w:tabs>
          <w:tab w:val="num" w:pos="720"/>
        </w:tabs>
        <w:ind w:left="720" w:right="720" w:hanging="360"/>
      </w:pPr>
      <w:rPr>
        <w:rFonts w:hint="cs"/>
      </w:rPr>
    </w:lvl>
    <w:lvl w:ilvl="1" w:tplc="D8A834CC">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31F5A02"/>
    <w:multiLevelType w:val="hybridMultilevel"/>
    <w:tmpl w:val="4D88B202"/>
    <w:lvl w:ilvl="0" w:tplc="7EBC5156">
      <w:start w:val="1"/>
      <w:numFmt w:val="decimal"/>
      <w:lvlText w:val="%1."/>
      <w:lvlJc w:val="left"/>
      <w:pPr>
        <w:tabs>
          <w:tab w:val="num" w:pos="720"/>
        </w:tabs>
        <w:ind w:left="720" w:right="720" w:hanging="360"/>
      </w:pPr>
      <w:rPr>
        <w:rFonts w:hint="cs"/>
        <w:b w:val="0"/>
      </w:rPr>
    </w:lvl>
    <w:lvl w:ilvl="1" w:tplc="040D0019">
      <w:start w:val="1"/>
      <w:numFmt w:val="lowerLetter"/>
      <w:lvlText w:val="%2."/>
      <w:lvlJc w:val="left"/>
      <w:pPr>
        <w:tabs>
          <w:tab w:val="num" w:pos="1440"/>
        </w:tabs>
        <w:ind w:left="1440" w:right="1440" w:hanging="360"/>
      </w:pPr>
    </w:lvl>
    <w:lvl w:ilvl="2" w:tplc="858E28C0">
      <w:start w:val="1"/>
      <w:numFmt w:val="hebrew1"/>
      <w:lvlText w:val="%3."/>
      <w:lvlJc w:val="left"/>
      <w:pPr>
        <w:tabs>
          <w:tab w:val="num" w:pos="2340"/>
        </w:tabs>
        <w:ind w:left="2340" w:right="2340" w:hanging="360"/>
      </w:pPr>
      <w:rPr>
        <w:rFonts w:hint="cs"/>
      </w:r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991325057">
    <w:abstractNumId w:val="1"/>
  </w:num>
  <w:num w:numId="2" w16cid:durableId="184368062">
    <w:abstractNumId w:val="2"/>
  </w:num>
  <w:num w:numId="3" w16cid:durableId="35461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1935פרוטוקול_ישיבת_ועדה.doc"/>
    <w:docVar w:name="StartMode" w:val="3"/>
  </w:docVars>
  <w:rsids>
    <w:rsidRoot w:val="008647FA"/>
    <w:rsid w:val="00552A80"/>
    <w:rsid w:val="008647FA"/>
    <w:rsid w:val="00947FE8"/>
    <w:rsid w:val="00965806"/>
    <w:rsid w:val="00DA4650"/>
    <w:rsid w:val="00E80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F18E75"/>
  <w15:chartTrackingRefBased/>
  <w15:docId w15:val="{C55D81B6-3B03-4406-9608-DBFA1192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DA4650"/>
    <w:pPr>
      <w:keepNext/>
      <w:overflowPunct w:val="0"/>
      <w:autoSpaceDE w:val="0"/>
      <w:autoSpaceDN w:val="0"/>
      <w:bidi/>
      <w:adjustRightInd w:val="0"/>
      <w:jc w:val="both"/>
      <w:textAlignment w:val="baseline"/>
      <w:outlineLvl w:val="4"/>
    </w:pPr>
    <w:rPr>
      <w:rFonts w:cs="David"/>
      <w:sz w:val="22"/>
      <w:lang w:eastAsia="he-IL"/>
    </w:rPr>
  </w:style>
  <w:style w:type="paragraph" w:styleId="Heading9">
    <w:name w:val="heading 9"/>
    <w:basedOn w:val="Normal"/>
    <w:next w:val="Normal"/>
    <w:qFormat/>
    <w:rsid w:val="00DA4650"/>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A465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A4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11765</Words>
  <Characters>67064</Characters>
  <Application>Microsoft Office Word</Application>
  <DocSecurity>0</DocSecurity>
  <Lines>558</Lines>
  <Paragraphs>157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