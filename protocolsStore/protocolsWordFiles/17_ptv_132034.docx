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B27A2" w14:textId="77777777" w:rsidR="00AD06F1" w:rsidRPr="00AD06F1" w:rsidRDefault="00AD06F1" w:rsidP="00AD06F1">
      <w:pPr>
        <w:pStyle w:val="Heading5"/>
        <w:jc w:val="left"/>
        <w:rPr>
          <w:b/>
          <w:bCs/>
          <w:rtl/>
        </w:rPr>
      </w:pPr>
      <w:r w:rsidRPr="00AD06F1">
        <w:rPr>
          <w:b/>
          <w:bCs/>
          <w:rtl/>
        </w:rPr>
        <w:t xml:space="preserve">הכנסת </w:t>
      </w:r>
      <w:r w:rsidRPr="00AD06F1">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AD06F1">
        <w:rPr>
          <w:b/>
          <w:bCs/>
          <w:rtl/>
        </w:rPr>
        <w:tab/>
        <w:t>נוסח לא מתוקן</w:t>
      </w:r>
    </w:p>
    <w:p w14:paraId="0B0C5F66" w14:textId="77777777" w:rsidR="00AD06F1" w:rsidRPr="00AD06F1" w:rsidRDefault="00AD06F1" w:rsidP="00AD06F1">
      <w:pPr>
        <w:bidi/>
        <w:rPr>
          <w:rFonts w:cs="David"/>
          <w:b/>
          <w:bCs/>
          <w:rtl/>
        </w:rPr>
      </w:pPr>
      <w:r w:rsidRPr="00AD06F1">
        <w:rPr>
          <w:rFonts w:cs="David"/>
          <w:b/>
          <w:bCs/>
          <w:rtl/>
        </w:rPr>
        <w:t xml:space="preserve">מושב </w:t>
      </w:r>
      <w:r w:rsidRPr="00AD06F1">
        <w:rPr>
          <w:rFonts w:cs="David" w:hint="cs"/>
          <w:b/>
          <w:bCs/>
          <w:rtl/>
        </w:rPr>
        <w:t>ראשון</w:t>
      </w:r>
    </w:p>
    <w:p w14:paraId="74B4951B" w14:textId="77777777" w:rsidR="00AD06F1" w:rsidRPr="00AD06F1" w:rsidRDefault="00AD06F1" w:rsidP="00AD06F1">
      <w:pPr>
        <w:bidi/>
        <w:rPr>
          <w:rFonts w:cs="David"/>
          <w:b/>
          <w:bCs/>
          <w:rtl/>
        </w:rPr>
      </w:pPr>
    </w:p>
    <w:p w14:paraId="4EC930D5" w14:textId="77777777" w:rsidR="00AD06F1" w:rsidRPr="00AD06F1" w:rsidRDefault="00AD06F1" w:rsidP="00AD06F1">
      <w:pPr>
        <w:bidi/>
        <w:rPr>
          <w:rFonts w:cs="David"/>
          <w:b/>
          <w:bCs/>
          <w:rtl/>
        </w:rPr>
      </w:pPr>
    </w:p>
    <w:p w14:paraId="17633752" w14:textId="77777777" w:rsidR="00AD06F1" w:rsidRPr="00AD06F1" w:rsidRDefault="00AD06F1" w:rsidP="00AD06F1">
      <w:pPr>
        <w:bidi/>
        <w:jc w:val="center"/>
        <w:rPr>
          <w:rFonts w:cs="David" w:hint="cs"/>
          <w:b/>
          <w:bCs/>
          <w:rtl/>
        </w:rPr>
      </w:pPr>
      <w:r w:rsidRPr="00AD06F1">
        <w:rPr>
          <w:rFonts w:cs="David"/>
          <w:b/>
          <w:bCs/>
          <w:rtl/>
        </w:rPr>
        <w:t>פרוטוקול מס'</w:t>
      </w:r>
      <w:r w:rsidRPr="00AD06F1">
        <w:rPr>
          <w:rFonts w:cs="David" w:hint="cs"/>
          <w:b/>
          <w:bCs/>
          <w:rtl/>
        </w:rPr>
        <w:t xml:space="preserve"> 17</w:t>
      </w:r>
    </w:p>
    <w:p w14:paraId="544DF365" w14:textId="77777777" w:rsidR="00AD06F1" w:rsidRPr="00AD06F1" w:rsidRDefault="00AD06F1" w:rsidP="00AD06F1">
      <w:pPr>
        <w:bidi/>
        <w:jc w:val="center"/>
        <w:rPr>
          <w:rFonts w:cs="David" w:hint="cs"/>
          <w:b/>
          <w:bCs/>
          <w:rtl/>
        </w:rPr>
      </w:pPr>
      <w:r w:rsidRPr="00AD06F1">
        <w:rPr>
          <w:rFonts w:cs="David" w:hint="cs"/>
          <w:b/>
          <w:bCs/>
          <w:rtl/>
        </w:rPr>
        <w:t>מישיבת ועדת הכנסת</w:t>
      </w:r>
    </w:p>
    <w:p w14:paraId="4D7F42C8" w14:textId="77777777" w:rsidR="00AD06F1" w:rsidRPr="00AD06F1" w:rsidRDefault="00AD06F1" w:rsidP="00AD06F1">
      <w:pPr>
        <w:bidi/>
        <w:jc w:val="center"/>
        <w:rPr>
          <w:rFonts w:cs="David" w:hint="cs"/>
          <w:b/>
          <w:bCs/>
          <w:u w:val="single"/>
          <w:rtl/>
        </w:rPr>
      </w:pPr>
      <w:r w:rsidRPr="00AD06F1">
        <w:rPr>
          <w:rFonts w:cs="David" w:hint="cs"/>
          <w:b/>
          <w:bCs/>
          <w:u w:val="single"/>
          <w:rtl/>
        </w:rPr>
        <w:t xml:space="preserve">יום שלישי, א' בתמוז </w:t>
      </w:r>
      <w:proofErr w:type="spellStart"/>
      <w:r w:rsidRPr="00AD06F1">
        <w:rPr>
          <w:rFonts w:cs="David" w:hint="cs"/>
          <w:b/>
          <w:bCs/>
          <w:u w:val="single"/>
          <w:rtl/>
        </w:rPr>
        <w:t>התשס"ו</w:t>
      </w:r>
      <w:proofErr w:type="spellEnd"/>
      <w:r w:rsidRPr="00AD06F1">
        <w:rPr>
          <w:rFonts w:cs="David" w:hint="cs"/>
          <w:b/>
          <w:bCs/>
          <w:u w:val="single"/>
          <w:rtl/>
        </w:rPr>
        <w:t xml:space="preserve"> (27.6.2006), שעה 9:00</w:t>
      </w:r>
    </w:p>
    <w:p w14:paraId="2631CB60" w14:textId="77777777" w:rsidR="00AD06F1" w:rsidRPr="00AD06F1" w:rsidRDefault="00AD06F1" w:rsidP="00AD06F1">
      <w:pPr>
        <w:bidi/>
        <w:jc w:val="center"/>
        <w:rPr>
          <w:rFonts w:cs="David" w:hint="cs"/>
          <w:b/>
          <w:bCs/>
          <w:u w:val="single"/>
          <w:rtl/>
        </w:rPr>
      </w:pPr>
    </w:p>
    <w:p w14:paraId="5F53D7BF" w14:textId="77777777" w:rsidR="00AD06F1" w:rsidRPr="00AD06F1" w:rsidRDefault="00AD06F1" w:rsidP="00AD06F1">
      <w:pPr>
        <w:bidi/>
        <w:jc w:val="center"/>
        <w:rPr>
          <w:rFonts w:cs="David" w:hint="cs"/>
          <w:b/>
          <w:bCs/>
          <w:u w:val="single"/>
          <w:rtl/>
        </w:rPr>
      </w:pPr>
    </w:p>
    <w:p w14:paraId="2E88AB3B" w14:textId="77777777" w:rsidR="00AD06F1" w:rsidRPr="00AD06F1" w:rsidRDefault="00AD06F1" w:rsidP="00AD06F1">
      <w:pPr>
        <w:bidi/>
        <w:rPr>
          <w:rFonts w:cs="David" w:hint="cs"/>
          <w:b/>
          <w:bCs/>
          <w:u w:val="single"/>
          <w:rtl/>
        </w:rPr>
      </w:pPr>
      <w:r w:rsidRPr="00AD06F1">
        <w:rPr>
          <w:rFonts w:cs="David" w:hint="cs"/>
          <w:b/>
          <w:bCs/>
          <w:u w:val="single"/>
          <w:rtl/>
        </w:rPr>
        <w:t>סדר היום</w:t>
      </w:r>
    </w:p>
    <w:p w14:paraId="4C1DBF0A" w14:textId="77777777" w:rsidR="00AD06F1" w:rsidRPr="00AD06F1" w:rsidRDefault="00AD06F1" w:rsidP="00AD06F1">
      <w:pPr>
        <w:bidi/>
        <w:rPr>
          <w:rFonts w:cs="David" w:hint="cs"/>
          <w:rtl/>
        </w:rPr>
      </w:pPr>
      <w:r w:rsidRPr="00AD06F1">
        <w:rPr>
          <w:rFonts w:cs="David" w:hint="cs"/>
          <w:rtl/>
        </w:rPr>
        <w:t>א. ערעורים על החלטת יושב-ראש הכנסת והסגנים שלא לאשר דחיפות הצעות לסדר היום.</w:t>
      </w:r>
    </w:p>
    <w:p w14:paraId="2C36BCD9" w14:textId="77777777" w:rsidR="00AD06F1" w:rsidRPr="00AD06F1" w:rsidRDefault="00AD06F1" w:rsidP="00AD06F1">
      <w:pPr>
        <w:bidi/>
        <w:rPr>
          <w:rFonts w:cs="David" w:hint="cs"/>
          <w:rtl/>
        </w:rPr>
      </w:pPr>
      <w:r w:rsidRPr="00AD06F1">
        <w:rPr>
          <w:rFonts w:cs="David" w:hint="cs"/>
          <w:rtl/>
        </w:rPr>
        <w:t>ב. בקשות חברי הכנסת להקדמת הדיון בהצעות חוק, לפני הקריאה הטרומית:</w:t>
      </w:r>
    </w:p>
    <w:p w14:paraId="4AF79EFB" w14:textId="77777777" w:rsidR="00AD06F1" w:rsidRPr="00AD06F1" w:rsidRDefault="00AD06F1" w:rsidP="00AD06F1">
      <w:pPr>
        <w:numPr>
          <w:ilvl w:val="0"/>
          <w:numId w:val="1"/>
        </w:numPr>
        <w:overflowPunct w:val="0"/>
        <w:autoSpaceDE w:val="0"/>
        <w:autoSpaceDN w:val="0"/>
        <w:bidi/>
        <w:adjustRightInd w:val="0"/>
        <w:jc w:val="both"/>
        <w:textAlignment w:val="baseline"/>
        <w:rPr>
          <w:rFonts w:cs="David" w:hint="cs"/>
          <w:rtl/>
        </w:rPr>
      </w:pPr>
      <w:r w:rsidRPr="00AD06F1">
        <w:rPr>
          <w:rFonts w:cs="David" w:hint="cs"/>
          <w:rtl/>
        </w:rPr>
        <w:t xml:space="preserve">הצעת חוק הממשלה (תיקון - מפתח חלוקת השרים), </w:t>
      </w:r>
      <w:proofErr w:type="spellStart"/>
      <w:r w:rsidRPr="00AD06F1">
        <w:rPr>
          <w:rFonts w:cs="David" w:hint="cs"/>
          <w:rtl/>
        </w:rPr>
        <w:t>התשס"ו</w:t>
      </w:r>
      <w:proofErr w:type="spellEnd"/>
      <w:r w:rsidRPr="00AD06F1">
        <w:rPr>
          <w:rFonts w:cs="David" w:hint="cs"/>
          <w:rtl/>
        </w:rPr>
        <w:t>-2006) (פ/381/17), הצעת חבר הכנסת ראובן ריבלין.</w:t>
      </w:r>
    </w:p>
    <w:p w14:paraId="189AEE55" w14:textId="77777777" w:rsidR="00AD06F1" w:rsidRPr="00AD06F1" w:rsidRDefault="00AD06F1" w:rsidP="00AD06F1">
      <w:pPr>
        <w:numPr>
          <w:ilvl w:val="0"/>
          <w:numId w:val="1"/>
        </w:numPr>
        <w:overflowPunct w:val="0"/>
        <w:autoSpaceDE w:val="0"/>
        <w:autoSpaceDN w:val="0"/>
        <w:bidi/>
        <w:adjustRightInd w:val="0"/>
        <w:jc w:val="both"/>
        <w:textAlignment w:val="baseline"/>
        <w:rPr>
          <w:rFonts w:cs="David" w:hint="cs"/>
          <w:rtl/>
        </w:rPr>
      </w:pPr>
      <w:r w:rsidRPr="00AD06F1">
        <w:rPr>
          <w:rFonts w:cs="David" w:hint="cs"/>
          <w:rtl/>
        </w:rPr>
        <w:t xml:space="preserve">הצעת חוק לתיקון פקודת הבנקאות (אישור ועדת הכלכלה להוראות ניהול בנקאי תקין), </w:t>
      </w:r>
      <w:proofErr w:type="spellStart"/>
      <w:r w:rsidRPr="00AD06F1">
        <w:rPr>
          <w:rFonts w:cs="David" w:hint="cs"/>
          <w:rtl/>
        </w:rPr>
        <w:t>התשס"ו</w:t>
      </w:r>
      <w:proofErr w:type="spellEnd"/>
      <w:r w:rsidRPr="00AD06F1">
        <w:rPr>
          <w:rFonts w:cs="David" w:hint="cs"/>
          <w:rtl/>
        </w:rPr>
        <w:t>-2006 (פ/790/17), הצעת חבר-הכנסת משה כחלון.</w:t>
      </w:r>
    </w:p>
    <w:p w14:paraId="0AB602FB" w14:textId="77777777" w:rsidR="00AD06F1" w:rsidRPr="00AD06F1" w:rsidRDefault="00AD06F1" w:rsidP="00AD06F1">
      <w:pPr>
        <w:numPr>
          <w:ilvl w:val="0"/>
          <w:numId w:val="1"/>
        </w:numPr>
        <w:overflowPunct w:val="0"/>
        <w:autoSpaceDE w:val="0"/>
        <w:autoSpaceDN w:val="0"/>
        <w:bidi/>
        <w:adjustRightInd w:val="0"/>
        <w:jc w:val="both"/>
        <w:textAlignment w:val="baseline"/>
        <w:rPr>
          <w:rFonts w:cs="David" w:hint="cs"/>
          <w:rtl/>
        </w:rPr>
      </w:pPr>
      <w:r w:rsidRPr="00AD06F1">
        <w:rPr>
          <w:rFonts w:cs="David" w:hint="cs"/>
          <w:rtl/>
        </w:rPr>
        <w:t xml:space="preserve">הצעת חוק הבטחת הכנסה (תיקון - רכב כנכס שאין מופקת ממנו הכנסה חודשית), </w:t>
      </w:r>
      <w:proofErr w:type="spellStart"/>
      <w:r w:rsidRPr="00AD06F1">
        <w:rPr>
          <w:rFonts w:cs="David" w:hint="cs"/>
          <w:rtl/>
        </w:rPr>
        <w:t>התשס"ו</w:t>
      </w:r>
      <w:proofErr w:type="spellEnd"/>
      <w:r w:rsidRPr="00AD06F1">
        <w:rPr>
          <w:rFonts w:cs="David" w:hint="cs"/>
          <w:rtl/>
        </w:rPr>
        <w:t>-2006 (פ/771/17), הצעת חבר הכנסת יורי שטרן וקבוצת חברי הכנסת.</w:t>
      </w:r>
    </w:p>
    <w:p w14:paraId="039D1155" w14:textId="77777777" w:rsidR="00AD06F1" w:rsidRPr="00AD06F1" w:rsidRDefault="00AD06F1" w:rsidP="00AD06F1">
      <w:pPr>
        <w:bidi/>
        <w:rPr>
          <w:rFonts w:cs="David" w:hint="cs"/>
          <w:rtl/>
        </w:rPr>
      </w:pPr>
      <w:r w:rsidRPr="00AD06F1">
        <w:rPr>
          <w:rFonts w:cs="David" w:hint="cs"/>
          <w:rtl/>
        </w:rPr>
        <w:t>ג. שונות.</w:t>
      </w:r>
    </w:p>
    <w:p w14:paraId="3BAE9B8F" w14:textId="77777777" w:rsidR="00AD06F1" w:rsidRPr="00AD06F1" w:rsidRDefault="00AD06F1" w:rsidP="00AD06F1">
      <w:pPr>
        <w:bidi/>
        <w:rPr>
          <w:rFonts w:cs="David" w:hint="cs"/>
          <w:rtl/>
        </w:rPr>
      </w:pPr>
    </w:p>
    <w:p w14:paraId="349280D6" w14:textId="77777777" w:rsidR="00AD06F1" w:rsidRPr="00AD06F1" w:rsidRDefault="00AD06F1" w:rsidP="00AD06F1">
      <w:pPr>
        <w:bidi/>
        <w:rPr>
          <w:rFonts w:cs="David"/>
          <w:b/>
          <w:bCs/>
          <w:rtl/>
        </w:rPr>
      </w:pPr>
    </w:p>
    <w:p w14:paraId="73655AF2" w14:textId="77777777" w:rsidR="00AD06F1" w:rsidRPr="00AD06F1" w:rsidRDefault="00AD06F1" w:rsidP="00AD06F1">
      <w:pPr>
        <w:bidi/>
        <w:rPr>
          <w:rFonts w:cs="David"/>
          <w:b/>
          <w:bCs/>
          <w:rtl/>
        </w:rPr>
      </w:pPr>
    </w:p>
    <w:p w14:paraId="125EE184" w14:textId="77777777" w:rsidR="00AD06F1" w:rsidRPr="00AD06F1" w:rsidRDefault="00AD06F1" w:rsidP="00AD06F1">
      <w:pPr>
        <w:bidi/>
        <w:rPr>
          <w:rFonts w:cs="David"/>
          <w:b/>
          <w:bCs/>
          <w:u w:val="single"/>
          <w:rtl/>
        </w:rPr>
      </w:pPr>
      <w:r w:rsidRPr="00AD06F1">
        <w:rPr>
          <w:rFonts w:cs="David"/>
          <w:b/>
          <w:bCs/>
          <w:u w:val="single"/>
          <w:rtl/>
        </w:rPr>
        <w:t>נכחו</w:t>
      </w:r>
      <w:r w:rsidRPr="00AD06F1">
        <w:rPr>
          <w:rFonts w:cs="David"/>
          <w:rtl/>
        </w:rPr>
        <w:t>:</w:t>
      </w:r>
    </w:p>
    <w:p w14:paraId="5CFE3222" w14:textId="77777777" w:rsidR="00AD06F1" w:rsidRPr="00AD06F1" w:rsidRDefault="00AD06F1" w:rsidP="00AD06F1">
      <w:pPr>
        <w:bidi/>
        <w:rPr>
          <w:rFonts w:cs="David"/>
          <w:rtl/>
        </w:rPr>
      </w:pPr>
    </w:p>
    <w:p w14:paraId="1ED63080" w14:textId="77777777" w:rsidR="00AD06F1" w:rsidRPr="00AD06F1" w:rsidRDefault="00AD06F1" w:rsidP="00AD06F1">
      <w:pPr>
        <w:tabs>
          <w:tab w:val="left" w:pos="1788"/>
        </w:tabs>
        <w:bidi/>
        <w:rPr>
          <w:rFonts w:cs="David"/>
          <w:rtl/>
        </w:rPr>
      </w:pPr>
      <w:r w:rsidRPr="00AD06F1">
        <w:rPr>
          <w:rFonts w:cs="David"/>
          <w:b/>
          <w:bCs/>
          <w:u w:val="single"/>
          <w:rtl/>
        </w:rPr>
        <w:t>חברי הוועדה</w:t>
      </w:r>
      <w:r w:rsidRPr="00AD06F1">
        <w:rPr>
          <w:rFonts w:cs="David"/>
          <w:rtl/>
        </w:rPr>
        <w:t>:</w:t>
      </w:r>
    </w:p>
    <w:p w14:paraId="1A0F526E" w14:textId="77777777" w:rsidR="00AD06F1" w:rsidRPr="00AD06F1" w:rsidRDefault="00AD06F1" w:rsidP="00AD06F1">
      <w:pPr>
        <w:bidi/>
        <w:rPr>
          <w:rFonts w:cs="David" w:hint="cs"/>
          <w:rtl/>
        </w:rPr>
      </w:pPr>
      <w:r w:rsidRPr="00AD06F1">
        <w:rPr>
          <w:rFonts w:cs="David" w:hint="cs"/>
          <w:rtl/>
        </w:rPr>
        <w:t>רוחמה אברהם - היו"ר</w:t>
      </w:r>
    </w:p>
    <w:p w14:paraId="58D9F4B7" w14:textId="77777777" w:rsidR="00AD06F1" w:rsidRPr="00AD06F1" w:rsidRDefault="00AD06F1" w:rsidP="00AD06F1">
      <w:pPr>
        <w:bidi/>
        <w:rPr>
          <w:rFonts w:cs="David" w:hint="cs"/>
          <w:rtl/>
        </w:rPr>
      </w:pPr>
      <w:r w:rsidRPr="00AD06F1">
        <w:rPr>
          <w:rFonts w:cs="David" w:hint="cs"/>
          <w:rtl/>
        </w:rPr>
        <w:t xml:space="preserve">גלעד </w:t>
      </w:r>
      <w:proofErr w:type="spellStart"/>
      <w:r w:rsidRPr="00AD06F1">
        <w:rPr>
          <w:rFonts w:cs="David" w:hint="cs"/>
          <w:rtl/>
        </w:rPr>
        <w:t>ארדן</w:t>
      </w:r>
      <w:proofErr w:type="spellEnd"/>
    </w:p>
    <w:p w14:paraId="3C8DF782" w14:textId="77777777" w:rsidR="00AD06F1" w:rsidRPr="00AD06F1" w:rsidRDefault="00AD06F1" w:rsidP="00AD06F1">
      <w:pPr>
        <w:bidi/>
        <w:rPr>
          <w:rFonts w:cs="David" w:hint="cs"/>
          <w:rtl/>
        </w:rPr>
      </w:pPr>
      <w:r w:rsidRPr="00AD06F1">
        <w:rPr>
          <w:rFonts w:cs="David" w:hint="cs"/>
          <w:rtl/>
        </w:rPr>
        <w:t>אורי אריאל</w:t>
      </w:r>
    </w:p>
    <w:p w14:paraId="2D5D06B3" w14:textId="77777777" w:rsidR="00AD06F1" w:rsidRPr="00AD06F1" w:rsidRDefault="00AD06F1" w:rsidP="00AD06F1">
      <w:pPr>
        <w:bidi/>
        <w:rPr>
          <w:rFonts w:cs="David" w:hint="cs"/>
          <w:rtl/>
        </w:rPr>
      </w:pPr>
      <w:r w:rsidRPr="00AD06F1">
        <w:rPr>
          <w:rFonts w:cs="David" w:hint="cs"/>
          <w:rtl/>
        </w:rPr>
        <w:t>מנחם בן-ששון</w:t>
      </w:r>
    </w:p>
    <w:p w14:paraId="64D6DE03" w14:textId="77777777" w:rsidR="00AD06F1" w:rsidRPr="00AD06F1" w:rsidRDefault="00AD06F1" w:rsidP="00AD06F1">
      <w:pPr>
        <w:bidi/>
        <w:rPr>
          <w:rFonts w:cs="David" w:hint="cs"/>
          <w:rtl/>
        </w:rPr>
      </w:pPr>
      <w:proofErr w:type="spellStart"/>
      <w:r w:rsidRPr="00AD06F1">
        <w:rPr>
          <w:rFonts w:cs="David" w:hint="cs"/>
          <w:rtl/>
        </w:rPr>
        <w:t>מוחמד</w:t>
      </w:r>
      <w:proofErr w:type="spellEnd"/>
      <w:r w:rsidRPr="00AD06F1">
        <w:rPr>
          <w:rFonts w:cs="David" w:hint="cs"/>
          <w:rtl/>
        </w:rPr>
        <w:t xml:space="preserve"> ברכה</w:t>
      </w:r>
    </w:p>
    <w:p w14:paraId="221002E4" w14:textId="77777777" w:rsidR="00AD06F1" w:rsidRPr="00AD06F1" w:rsidRDefault="00AD06F1" w:rsidP="00AD06F1">
      <w:pPr>
        <w:bidi/>
        <w:rPr>
          <w:rFonts w:cs="David" w:hint="cs"/>
          <w:rtl/>
        </w:rPr>
      </w:pPr>
      <w:r w:rsidRPr="00AD06F1">
        <w:rPr>
          <w:rFonts w:cs="David" w:hint="cs"/>
          <w:rtl/>
        </w:rPr>
        <w:t>אליהו גבאי</w:t>
      </w:r>
    </w:p>
    <w:p w14:paraId="5B4BAA96" w14:textId="77777777" w:rsidR="00AD06F1" w:rsidRPr="00AD06F1" w:rsidRDefault="00AD06F1" w:rsidP="00AD06F1">
      <w:pPr>
        <w:bidi/>
        <w:rPr>
          <w:rFonts w:cs="David" w:hint="cs"/>
          <w:rtl/>
        </w:rPr>
      </w:pPr>
      <w:r w:rsidRPr="00AD06F1">
        <w:rPr>
          <w:rFonts w:cs="David" w:hint="cs"/>
          <w:rtl/>
        </w:rPr>
        <w:t xml:space="preserve">זהבה </w:t>
      </w:r>
      <w:proofErr w:type="spellStart"/>
      <w:r w:rsidRPr="00AD06F1">
        <w:rPr>
          <w:rFonts w:cs="David" w:hint="cs"/>
          <w:rtl/>
        </w:rPr>
        <w:t>גלאון</w:t>
      </w:r>
      <w:proofErr w:type="spellEnd"/>
    </w:p>
    <w:p w14:paraId="00DC1A75" w14:textId="77777777" w:rsidR="00AD06F1" w:rsidRPr="00AD06F1" w:rsidRDefault="00AD06F1" w:rsidP="00AD06F1">
      <w:pPr>
        <w:bidi/>
        <w:rPr>
          <w:rFonts w:cs="David" w:hint="cs"/>
          <w:rtl/>
        </w:rPr>
      </w:pPr>
      <w:r w:rsidRPr="00AD06F1">
        <w:rPr>
          <w:rFonts w:cs="David" w:hint="cs"/>
          <w:rtl/>
        </w:rPr>
        <w:t>יצחק גלנטי</w:t>
      </w:r>
    </w:p>
    <w:p w14:paraId="16EFA571" w14:textId="77777777" w:rsidR="00AD06F1" w:rsidRPr="00AD06F1" w:rsidRDefault="00AD06F1" w:rsidP="00AD06F1">
      <w:pPr>
        <w:bidi/>
        <w:rPr>
          <w:rFonts w:cs="David" w:hint="cs"/>
          <w:rtl/>
        </w:rPr>
      </w:pPr>
      <w:proofErr w:type="spellStart"/>
      <w:r w:rsidRPr="00AD06F1">
        <w:rPr>
          <w:rFonts w:cs="David" w:hint="cs"/>
          <w:rtl/>
        </w:rPr>
        <w:t>נאדיה</w:t>
      </w:r>
      <w:proofErr w:type="spellEnd"/>
      <w:r w:rsidRPr="00AD06F1">
        <w:rPr>
          <w:rFonts w:cs="David" w:hint="cs"/>
          <w:rtl/>
        </w:rPr>
        <w:t xml:space="preserve"> חילו</w:t>
      </w:r>
    </w:p>
    <w:p w14:paraId="02AA969B" w14:textId="77777777" w:rsidR="00AD06F1" w:rsidRPr="00AD06F1" w:rsidRDefault="00AD06F1" w:rsidP="00AD06F1">
      <w:pPr>
        <w:bidi/>
        <w:rPr>
          <w:rFonts w:cs="David" w:hint="cs"/>
          <w:rtl/>
        </w:rPr>
      </w:pPr>
      <w:r w:rsidRPr="00AD06F1">
        <w:rPr>
          <w:rFonts w:cs="David" w:hint="cs"/>
          <w:rtl/>
        </w:rPr>
        <w:t>יואל חסון</w:t>
      </w:r>
    </w:p>
    <w:p w14:paraId="656059E9" w14:textId="77777777" w:rsidR="00AD06F1" w:rsidRPr="00AD06F1" w:rsidRDefault="00AD06F1" w:rsidP="00AD06F1">
      <w:pPr>
        <w:bidi/>
        <w:rPr>
          <w:rFonts w:cs="David" w:hint="cs"/>
          <w:rtl/>
        </w:rPr>
      </w:pPr>
      <w:r w:rsidRPr="00AD06F1">
        <w:rPr>
          <w:rFonts w:cs="David" w:hint="cs"/>
          <w:rtl/>
        </w:rPr>
        <w:t>שי חרמש</w:t>
      </w:r>
    </w:p>
    <w:p w14:paraId="3C663E8A" w14:textId="77777777" w:rsidR="00AD06F1" w:rsidRPr="00AD06F1" w:rsidRDefault="00AD06F1" w:rsidP="00AD06F1">
      <w:pPr>
        <w:bidi/>
        <w:rPr>
          <w:rFonts w:cs="David" w:hint="cs"/>
          <w:rtl/>
        </w:rPr>
      </w:pPr>
      <w:proofErr w:type="spellStart"/>
      <w:r w:rsidRPr="00AD06F1">
        <w:rPr>
          <w:rFonts w:cs="David" w:hint="cs"/>
          <w:rtl/>
        </w:rPr>
        <w:t>אחמד</w:t>
      </w:r>
      <w:proofErr w:type="spellEnd"/>
      <w:r w:rsidRPr="00AD06F1">
        <w:rPr>
          <w:rFonts w:cs="David" w:hint="cs"/>
          <w:rtl/>
        </w:rPr>
        <w:t xml:space="preserve"> טיבי</w:t>
      </w:r>
    </w:p>
    <w:p w14:paraId="397A02BC" w14:textId="77777777" w:rsidR="00AD06F1" w:rsidRPr="00AD06F1" w:rsidRDefault="00AD06F1" w:rsidP="00AD06F1">
      <w:pPr>
        <w:bidi/>
        <w:rPr>
          <w:rFonts w:cs="David" w:hint="cs"/>
          <w:rtl/>
        </w:rPr>
      </w:pPr>
      <w:r w:rsidRPr="00AD06F1">
        <w:rPr>
          <w:rFonts w:cs="David" w:hint="cs"/>
          <w:rtl/>
        </w:rPr>
        <w:t xml:space="preserve">יעקב </w:t>
      </w:r>
      <w:proofErr w:type="spellStart"/>
      <w:r w:rsidRPr="00AD06F1">
        <w:rPr>
          <w:rFonts w:cs="David" w:hint="cs"/>
          <w:rtl/>
        </w:rPr>
        <w:t>מרגי</w:t>
      </w:r>
      <w:proofErr w:type="spellEnd"/>
    </w:p>
    <w:p w14:paraId="18C7AE88" w14:textId="77777777" w:rsidR="00AD06F1" w:rsidRPr="00AD06F1" w:rsidRDefault="00AD06F1" w:rsidP="00AD06F1">
      <w:pPr>
        <w:bidi/>
        <w:rPr>
          <w:rFonts w:cs="David" w:hint="cs"/>
          <w:rtl/>
        </w:rPr>
      </w:pPr>
      <w:r w:rsidRPr="00AD06F1">
        <w:rPr>
          <w:rFonts w:cs="David" w:hint="cs"/>
          <w:rtl/>
        </w:rPr>
        <w:t xml:space="preserve">יום </w:t>
      </w:r>
      <w:proofErr w:type="spellStart"/>
      <w:r w:rsidRPr="00AD06F1">
        <w:rPr>
          <w:rFonts w:cs="David" w:hint="cs"/>
          <w:rtl/>
        </w:rPr>
        <w:t>מרציאנו</w:t>
      </w:r>
      <w:proofErr w:type="spellEnd"/>
    </w:p>
    <w:p w14:paraId="3F7F4EC7" w14:textId="77777777" w:rsidR="00AD06F1" w:rsidRPr="00AD06F1" w:rsidRDefault="00AD06F1" w:rsidP="00AD06F1">
      <w:pPr>
        <w:bidi/>
        <w:rPr>
          <w:rFonts w:cs="David" w:hint="cs"/>
          <w:rtl/>
        </w:rPr>
      </w:pPr>
      <w:r w:rsidRPr="00AD06F1">
        <w:rPr>
          <w:rFonts w:cs="David" w:hint="cs"/>
          <w:rtl/>
        </w:rPr>
        <w:t>אפרים סנה</w:t>
      </w:r>
    </w:p>
    <w:p w14:paraId="11FE0B0D" w14:textId="77777777" w:rsidR="00AD06F1" w:rsidRPr="00AD06F1" w:rsidRDefault="00AD06F1" w:rsidP="00AD06F1">
      <w:pPr>
        <w:bidi/>
        <w:rPr>
          <w:rFonts w:cs="David" w:hint="cs"/>
          <w:rtl/>
        </w:rPr>
      </w:pPr>
      <w:r w:rsidRPr="00AD06F1">
        <w:rPr>
          <w:rFonts w:cs="David" w:hint="cs"/>
          <w:rtl/>
        </w:rPr>
        <w:t>גדעון סער</w:t>
      </w:r>
    </w:p>
    <w:p w14:paraId="59FAB4A2" w14:textId="77777777" w:rsidR="00AD06F1" w:rsidRPr="00AD06F1" w:rsidRDefault="00AD06F1" w:rsidP="00AD06F1">
      <w:pPr>
        <w:bidi/>
        <w:rPr>
          <w:rFonts w:cs="David" w:hint="cs"/>
          <w:rtl/>
        </w:rPr>
      </w:pPr>
      <w:r w:rsidRPr="00AD06F1">
        <w:rPr>
          <w:rFonts w:cs="David" w:hint="cs"/>
          <w:rtl/>
        </w:rPr>
        <w:t>ראובן ריבלין</w:t>
      </w:r>
    </w:p>
    <w:p w14:paraId="01F08C90" w14:textId="77777777" w:rsidR="00AD06F1" w:rsidRPr="00AD06F1" w:rsidRDefault="00AD06F1" w:rsidP="00AD06F1">
      <w:pPr>
        <w:bidi/>
        <w:rPr>
          <w:rFonts w:cs="David" w:hint="cs"/>
          <w:rtl/>
        </w:rPr>
      </w:pPr>
      <w:proofErr w:type="spellStart"/>
      <w:r w:rsidRPr="00AD06F1">
        <w:rPr>
          <w:rFonts w:cs="David" w:hint="cs"/>
          <w:rtl/>
        </w:rPr>
        <w:t>ליה</w:t>
      </w:r>
      <w:proofErr w:type="spellEnd"/>
      <w:r w:rsidRPr="00AD06F1">
        <w:rPr>
          <w:rFonts w:cs="David" w:hint="cs"/>
          <w:rtl/>
        </w:rPr>
        <w:t xml:space="preserve"> שמטוב</w:t>
      </w:r>
    </w:p>
    <w:p w14:paraId="044D1E66" w14:textId="77777777" w:rsidR="00AD06F1" w:rsidRPr="00AD06F1" w:rsidRDefault="00AD06F1" w:rsidP="00AD06F1">
      <w:pPr>
        <w:bidi/>
        <w:rPr>
          <w:rFonts w:cs="David" w:hint="cs"/>
          <w:rtl/>
        </w:rPr>
      </w:pPr>
      <w:r w:rsidRPr="00AD06F1">
        <w:rPr>
          <w:rFonts w:cs="David" w:hint="cs"/>
          <w:rtl/>
        </w:rPr>
        <w:t xml:space="preserve">משה </w:t>
      </w:r>
      <w:proofErr w:type="spellStart"/>
      <w:r w:rsidRPr="00AD06F1">
        <w:rPr>
          <w:rFonts w:cs="David" w:hint="cs"/>
          <w:rtl/>
        </w:rPr>
        <w:t>שרוני</w:t>
      </w:r>
      <w:proofErr w:type="spellEnd"/>
    </w:p>
    <w:p w14:paraId="1D93D75F" w14:textId="77777777" w:rsidR="00AD06F1" w:rsidRPr="00AD06F1" w:rsidRDefault="00AD06F1" w:rsidP="00AD06F1">
      <w:pPr>
        <w:bidi/>
        <w:rPr>
          <w:rFonts w:cs="David" w:hint="cs"/>
          <w:rtl/>
        </w:rPr>
      </w:pPr>
    </w:p>
    <w:p w14:paraId="4BBA1757" w14:textId="77777777" w:rsidR="00AD06F1" w:rsidRPr="00AD06F1" w:rsidRDefault="00AD06F1" w:rsidP="00AD06F1">
      <w:pPr>
        <w:bidi/>
        <w:rPr>
          <w:rFonts w:cs="David" w:hint="cs"/>
          <w:rtl/>
        </w:rPr>
      </w:pPr>
      <w:r w:rsidRPr="00AD06F1">
        <w:rPr>
          <w:rFonts w:cs="David" w:hint="cs"/>
          <w:rtl/>
        </w:rPr>
        <w:t xml:space="preserve">זבולון </w:t>
      </w:r>
      <w:proofErr w:type="spellStart"/>
      <w:r w:rsidRPr="00AD06F1">
        <w:rPr>
          <w:rFonts w:cs="David" w:hint="cs"/>
          <w:rtl/>
        </w:rPr>
        <w:t>אורלב</w:t>
      </w:r>
      <w:proofErr w:type="spellEnd"/>
    </w:p>
    <w:p w14:paraId="3D1E4C45" w14:textId="77777777" w:rsidR="00AD06F1" w:rsidRPr="00AD06F1" w:rsidRDefault="00AD06F1" w:rsidP="00AD06F1">
      <w:pPr>
        <w:bidi/>
        <w:rPr>
          <w:rFonts w:cs="David" w:hint="cs"/>
          <w:rtl/>
        </w:rPr>
      </w:pPr>
      <w:r w:rsidRPr="00AD06F1">
        <w:rPr>
          <w:rFonts w:cs="David" w:hint="cs"/>
          <w:rtl/>
        </w:rPr>
        <w:t xml:space="preserve">אבשלום </w:t>
      </w:r>
      <w:proofErr w:type="spellStart"/>
      <w:r w:rsidRPr="00AD06F1">
        <w:rPr>
          <w:rFonts w:cs="David" w:hint="cs"/>
          <w:rtl/>
        </w:rPr>
        <w:t>וילן</w:t>
      </w:r>
      <w:proofErr w:type="spellEnd"/>
    </w:p>
    <w:p w14:paraId="4E60C530" w14:textId="77777777" w:rsidR="00AD06F1" w:rsidRPr="00AD06F1" w:rsidRDefault="00AD06F1" w:rsidP="00AD06F1">
      <w:pPr>
        <w:bidi/>
        <w:rPr>
          <w:rFonts w:cs="David" w:hint="cs"/>
          <w:rtl/>
        </w:rPr>
      </w:pPr>
      <w:r w:rsidRPr="00AD06F1">
        <w:rPr>
          <w:rFonts w:cs="David" w:hint="cs"/>
          <w:rtl/>
        </w:rPr>
        <w:t xml:space="preserve">אברהם </w:t>
      </w:r>
      <w:proofErr w:type="spellStart"/>
      <w:r w:rsidRPr="00AD06F1">
        <w:rPr>
          <w:rFonts w:cs="David" w:hint="cs"/>
          <w:rtl/>
        </w:rPr>
        <w:t>מיכאלי</w:t>
      </w:r>
      <w:proofErr w:type="spellEnd"/>
      <w:r w:rsidRPr="00AD06F1">
        <w:rPr>
          <w:rFonts w:cs="David" w:hint="cs"/>
          <w:rtl/>
        </w:rPr>
        <w:t xml:space="preserve"> </w:t>
      </w:r>
    </w:p>
    <w:p w14:paraId="71799F45" w14:textId="77777777" w:rsidR="00AD06F1" w:rsidRPr="00AD06F1" w:rsidRDefault="00AD06F1" w:rsidP="00AD06F1">
      <w:pPr>
        <w:bidi/>
        <w:rPr>
          <w:rFonts w:cs="David" w:hint="cs"/>
          <w:rtl/>
        </w:rPr>
      </w:pPr>
      <w:r w:rsidRPr="00AD06F1">
        <w:rPr>
          <w:rFonts w:cs="David" w:hint="cs"/>
          <w:rtl/>
        </w:rPr>
        <w:t xml:space="preserve">מיכאל </w:t>
      </w:r>
      <w:proofErr w:type="spellStart"/>
      <w:r w:rsidRPr="00AD06F1">
        <w:rPr>
          <w:rFonts w:cs="David" w:hint="cs"/>
          <w:rtl/>
        </w:rPr>
        <w:t>נודלמן</w:t>
      </w:r>
      <w:proofErr w:type="spellEnd"/>
    </w:p>
    <w:p w14:paraId="61E01C4A" w14:textId="77777777" w:rsidR="00AD06F1" w:rsidRPr="00AD06F1" w:rsidRDefault="00AD06F1" w:rsidP="00AD06F1">
      <w:pPr>
        <w:bidi/>
        <w:rPr>
          <w:rFonts w:cs="David" w:hint="cs"/>
          <w:rtl/>
        </w:rPr>
      </w:pPr>
      <w:r w:rsidRPr="00AD06F1">
        <w:rPr>
          <w:rFonts w:cs="David" w:hint="cs"/>
          <w:rtl/>
        </w:rPr>
        <w:t xml:space="preserve">יובל </w:t>
      </w:r>
      <w:proofErr w:type="spellStart"/>
      <w:r w:rsidRPr="00AD06F1">
        <w:rPr>
          <w:rFonts w:cs="David" w:hint="cs"/>
          <w:rtl/>
        </w:rPr>
        <w:t>שטייניץ</w:t>
      </w:r>
      <w:proofErr w:type="spellEnd"/>
    </w:p>
    <w:p w14:paraId="6DAA3765" w14:textId="77777777" w:rsidR="00AD06F1" w:rsidRPr="00AD06F1" w:rsidRDefault="00AD06F1" w:rsidP="00AD06F1">
      <w:pPr>
        <w:bidi/>
        <w:rPr>
          <w:rFonts w:cs="David" w:hint="cs"/>
          <w:rtl/>
        </w:rPr>
      </w:pPr>
    </w:p>
    <w:p w14:paraId="361C08D7" w14:textId="77777777" w:rsidR="00AD06F1" w:rsidRPr="00AD06F1" w:rsidRDefault="00AD06F1" w:rsidP="00AD06F1">
      <w:pPr>
        <w:tabs>
          <w:tab w:val="left" w:pos="1788"/>
          <w:tab w:val="left" w:pos="3631"/>
        </w:tabs>
        <w:bidi/>
        <w:rPr>
          <w:rFonts w:cs="David" w:hint="cs"/>
          <w:rtl/>
        </w:rPr>
      </w:pPr>
      <w:r w:rsidRPr="00AD06F1">
        <w:rPr>
          <w:rFonts w:cs="David"/>
          <w:b/>
          <w:bCs/>
          <w:u w:val="single"/>
          <w:rtl/>
        </w:rPr>
        <w:t>מוזמנים</w:t>
      </w:r>
      <w:r w:rsidRPr="00AD06F1">
        <w:rPr>
          <w:rFonts w:cs="David"/>
          <w:rtl/>
        </w:rPr>
        <w:t>:</w:t>
      </w:r>
    </w:p>
    <w:p w14:paraId="6C8BF05A" w14:textId="77777777" w:rsidR="00AD06F1" w:rsidRPr="00AD06F1" w:rsidRDefault="00AD06F1" w:rsidP="00AD06F1">
      <w:pPr>
        <w:bidi/>
        <w:rPr>
          <w:rFonts w:cs="David" w:hint="cs"/>
          <w:rtl/>
        </w:rPr>
      </w:pPr>
      <w:r w:rsidRPr="00AD06F1">
        <w:rPr>
          <w:rFonts w:cs="David" w:hint="cs"/>
          <w:rtl/>
        </w:rPr>
        <w:t>ח"כ יעקב אדרי</w:t>
      </w:r>
    </w:p>
    <w:p w14:paraId="4F909B24" w14:textId="77777777" w:rsidR="00AD06F1" w:rsidRPr="00AD06F1" w:rsidRDefault="00AD06F1" w:rsidP="00AD06F1">
      <w:pPr>
        <w:bidi/>
        <w:rPr>
          <w:rFonts w:cs="David" w:hint="cs"/>
          <w:rtl/>
        </w:rPr>
      </w:pPr>
    </w:p>
    <w:p w14:paraId="799C8406" w14:textId="77777777" w:rsidR="00AD06F1" w:rsidRPr="00AD06F1" w:rsidRDefault="00AD06F1" w:rsidP="00AD06F1">
      <w:pPr>
        <w:bidi/>
        <w:rPr>
          <w:rFonts w:cs="David" w:hint="cs"/>
          <w:rtl/>
        </w:rPr>
      </w:pPr>
    </w:p>
    <w:p w14:paraId="0481D31E" w14:textId="77777777" w:rsidR="00AD06F1" w:rsidRPr="00AD06F1" w:rsidRDefault="00AD06F1" w:rsidP="00AD06F1">
      <w:pPr>
        <w:bidi/>
        <w:rPr>
          <w:rFonts w:cs="David" w:hint="cs"/>
          <w:rtl/>
        </w:rPr>
      </w:pPr>
      <w:r w:rsidRPr="00AD06F1">
        <w:rPr>
          <w:rFonts w:cs="David"/>
          <w:rtl/>
        </w:rPr>
        <w:br w:type="page"/>
      </w:r>
    </w:p>
    <w:p w14:paraId="038CDFF9" w14:textId="77777777" w:rsidR="00AD06F1" w:rsidRPr="00AD06F1" w:rsidRDefault="00AD06F1" w:rsidP="00AD06F1">
      <w:pPr>
        <w:bidi/>
        <w:rPr>
          <w:rFonts w:cs="David" w:hint="cs"/>
          <w:rtl/>
        </w:rPr>
      </w:pPr>
      <w:r w:rsidRPr="00AD06F1">
        <w:rPr>
          <w:rFonts w:cs="David" w:hint="cs"/>
          <w:rtl/>
        </w:rPr>
        <w:t xml:space="preserve">מזכיר הכנסת אריה </w:t>
      </w:r>
      <w:proofErr w:type="spellStart"/>
      <w:r w:rsidRPr="00AD06F1">
        <w:rPr>
          <w:rFonts w:cs="David" w:hint="cs"/>
          <w:rtl/>
        </w:rPr>
        <w:t>האן</w:t>
      </w:r>
      <w:proofErr w:type="spellEnd"/>
    </w:p>
    <w:p w14:paraId="4E78FE2A" w14:textId="77777777" w:rsidR="00AD06F1" w:rsidRPr="00AD06F1" w:rsidRDefault="00AD06F1" w:rsidP="00AD06F1">
      <w:pPr>
        <w:bidi/>
        <w:rPr>
          <w:rFonts w:cs="David" w:hint="cs"/>
          <w:rtl/>
        </w:rPr>
      </w:pPr>
      <w:r w:rsidRPr="00AD06F1">
        <w:rPr>
          <w:rFonts w:cs="David" w:hint="cs"/>
          <w:rtl/>
        </w:rPr>
        <w:t>סגן מזכיר הכנסת דוד לב</w:t>
      </w:r>
    </w:p>
    <w:p w14:paraId="12BB7FA1" w14:textId="77777777" w:rsidR="00AD06F1" w:rsidRPr="00AD06F1" w:rsidRDefault="00AD06F1" w:rsidP="00AD06F1">
      <w:pPr>
        <w:bidi/>
        <w:rPr>
          <w:rFonts w:cs="David" w:hint="cs"/>
          <w:rtl/>
        </w:rPr>
      </w:pPr>
      <w:r w:rsidRPr="00AD06F1">
        <w:rPr>
          <w:rFonts w:cs="David" w:hint="cs"/>
          <w:rtl/>
        </w:rPr>
        <w:t xml:space="preserve">סגנית מזכיר הכנסת ירדנה </w:t>
      </w:r>
      <w:proofErr w:type="spellStart"/>
      <w:r w:rsidRPr="00AD06F1">
        <w:rPr>
          <w:rFonts w:cs="David" w:hint="cs"/>
          <w:rtl/>
        </w:rPr>
        <w:t>מלר</w:t>
      </w:r>
      <w:proofErr w:type="spellEnd"/>
      <w:r w:rsidRPr="00AD06F1">
        <w:rPr>
          <w:rFonts w:cs="David" w:hint="cs"/>
          <w:rtl/>
        </w:rPr>
        <w:t>-הורוביץ</w:t>
      </w:r>
    </w:p>
    <w:p w14:paraId="3E1C0C52" w14:textId="77777777" w:rsidR="00AD06F1" w:rsidRPr="00AD06F1" w:rsidRDefault="00AD06F1" w:rsidP="00AD06F1">
      <w:pPr>
        <w:bidi/>
        <w:rPr>
          <w:rFonts w:cs="David" w:hint="cs"/>
          <w:rtl/>
        </w:rPr>
      </w:pPr>
      <w:r w:rsidRPr="00AD06F1">
        <w:rPr>
          <w:rFonts w:cs="David" w:hint="cs"/>
          <w:rtl/>
        </w:rPr>
        <w:t xml:space="preserve">סגן מזכיר הכנסת </w:t>
      </w:r>
      <w:proofErr w:type="spellStart"/>
      <w:r w:rsidRPr="00AD06F1">
        <w:rPr>
          <w:rFonts w:cs="David" w:hint="cs"/>
          <w:rtl/>
        </w:rPr>
        <w:t>נאזם</w:t>
      </w:r>
      <w:proofErr w:type="spellEnd"/>
      <w:r w:rsidRPr="00AD06F1">
        <w:rPr>
          <w:rFonts w:cs="David" w:hint="cs"/>
          <w:rtl/>
        </w:rPr>
        <w:t xml:space="preserve"> בדר</w:t>
      </w:r>
    </w:p>
    <w:p w14:paraId="55116E8B" w14:textId="77777777" w:rsidR="00AD06F1" w:rsidRPr="00AD06F1" w:rsidRDefault="00AD06F1" w:rsidP="00AD06F1">
      <w:pPr>
        <w:bidi/>
        <w:rPr>
          <w:rFonts w:cs="David" w:hint="cs"/>
          <w:rtl/>
        </w:rPr>
      </w:pPr>
      <w:r w:rsidRPr="00AD06F1">
        <w:rPr>
          <w:rFonts w:cs="David" w:hint="cs"/>
          <w:rtl/>
        </w:rPr>
        <w:t xml:space="preserve">גאולה </w:t>
      </w:r>
      <w:proofErr w:type="spellStart"/>
      <w:r w:rsidRPr="00AD06F1">
        <w:rPr>
          <w:rFonts w:cs="David" w:hint="cs"/>
          <w:rtl/>
        </w:rPr>
        <w:t>רזיאל</w:t>
      </w:r>
      <w:proofErr w:type="spellEnd"/>
      <w:r w:rsidRPr="00AD06F1">
        <w:rPr>
          <w:rFonts w:cs="David" w:hint="cs"/>
          <w:rtl/>
        </w:rPr>
        <w:t xml:space="preserve"> - מנהלת לשכת מזכיר הכנסת</w:t>
      </w:r>
    </w:p>
    <w:p w14:paraId="18CAB2A6" w14:textId="77777777" w:rsidR="00AD06F1" w:rsidRPr="00AD06F1" w:rsidRDefault="00AD06F1" w:rsidP="00AD06F1">
      <w:pPr>
        <w:bidi/>
        <w:rPr>
          <w:rFonts w:cs="David"/>
          <w:rtl/>
        </w:rPr>
      </w:pPr>
    </w:p>
    <w:p w14:paraId="33345037" w14:textId="77777777" w:rsidR="00AD06F1" w:rsidRPr="00AD06F1" w:rsidRDefault="00AD06F1" w:rsidP="00AD06F1">
      <w:pPr>
        <w:bidi/>
        <w:rPr>
          <w:rFonts w:cs="David"/>
          <w:rtl/>
        </w:rPr>
      </w:pPr>
    </w:p>
    <w:p w14:paraId="78F61383" w14:textId="77777777" w:rsidR="00AD06F1" w:rsidRPr="00AD06F1" w:rsidRDefault="00AD06F1" w:rsidP="00AD06F1">
      <w:pPr>
        <w:tabs>
          <w:tab w:val="left" w:pos="1930"/>
        </w:tabs>
        <w:bidi/>
        <w:rPr>
          <w:rFonts w:cs="David" w:hint="cs"/>
          <w:rtl/>
        </w:rPr>
      </w:pPr>
      <w:r w:rsidRPr="00AD06F1">
        <w:rPr>
          <w:rFonts w:cs="David"/>
          <w:b/>
          <w:bCs/>
          <w:u w:val="single"/>
          <w:rtl/>
        </w:rPr>
        <w:t>י</w:t>
      </w:r>
      <w:r w:rsidRPr="00AD06F1">
        <w:rPr>
          <w:rFonts w:cs="David" w:hint="cs"/>
          <w:b/>
          <w:bCs/>
          <w:u w:val="single"/>
          <w:rtl/>
        </w:rPr>
        <w:t>יעוץ משפטי</w:t>
      </w:r>
      <w:r w:rsidRPr="00AD06F1">
        <w:rPr>
          <w:rFonts w:cs="David"/>
          <w:b/>
          <w:bCs/>
          <w:u w:val="single"/>
          <w:rtl/>
        </w:rPr>
        <w:t>:</w:t>
      </w:r>
      <w:r w:rsidRPr="00AD06F1">
        <w:rPr>
          <w:rFonts w:cs="David" w:hint="cs"/>
          <w:rtl/>
        </w:rPr>
        <w:t xml:space="preserve">             ארבל </w:t>
      </w:r>
      <w:proofErr w:type="spellStart"/>
      <w:r w:rsidRPr="00AD06F1">
        <w:rPr>
          <w:rFonts w:cs="David" w:hint="cs"/>
          <w:rtl/>
        </w:rPr>
        <w:t>אסטרחן</w:t>
      </w:r>
      <w:proofErr w:type="spellEnd"/>
    </w:p>
    <w:p w14:paraId="13577803" w14:textId="77777777" w:rsidR="00AD06F1" w:rsidRPr="00AD06F1" w:rsidRDefault="00AD06F1" w:rsidP="00AD06F1">
      <w:pPr>
        <w:bidi/>
        <w:rPr>
          <w:rFonts w:cs="David"/>
          <w:rtl/>
        </w:rPr>
      </w:pPr>
    </w:p>
    <w:p w14:paraId="1DA3C277" w14:textId="77777777" w:rsidR="00AD06F1" w:rsidRPr="00AD06F1" w:rsidRDefault="00AD06F1" w:rsidP="00AD06F1">
      <w:pPr>
        <w:tabs>
          <w:tab w:val="left" w:pos="1930"/>
        </w:tabs>
        <w:bidi/>
        <w:rPr>
          <w:rFonts w:cs="David" w:hint="cs"/>
          <w:b/>
          <w:bCs/>
          <w:rtl/>
        </w:rPr>
      </w:pPr>
      <w:r w:rsidRPr="00AD06F1">
        <w:rPr>
          <w:rFonts w:cs="David"/>
          <w:b/>
          <w:bCs/>
          <w:u w:val="single"/>
          <w:rtl/>
        </w:rPr>
        <w:t>מנהלת הוועדה</w:t>
      </w:r>
      <w:r w:rsidRPr="00AD06F1">
        <w:rPr>
          <w:rFonts w:cs="David"/>
          <w:rtl/>
        </w:rPr>
        <w:t>:</w:t>
      </w:r>
      <w:r w:rsidRPr="00AD06F1">
        <w:rPr>
          <w:rFonts w:cs="David" w:hint="cs"/>
          <w:b/>
          <w:bCs/>
          <w:rtl/>
        </w:rPr>
        <w:tab/>
      </w:r>
      <w:r w:rsidRPr="00AD06F1">
        <w:rPr>
          <w:rFonts w:cs="David" w:hint="cs"/>
          <w:rtl/>
        </w:rPr>
        <w:t>אתי בן-יוסף</w:t>
      </w:r>
    </w:p>
    <w:p w14:paraId="2E680BA0" w14:textId="77777777" w:rsidR="00AD06F1" w:rsidRPr="00AD06F1" w:rsidRDefault="00AD06F1" w:rsidP="00AD06F1">
      <w:pPr>
        <w:bidi/>
        <w:rPr>
          <w:rFonts w:cs="David"/>
          <w:rtl/>
        </w:rPr>
      </w:pPr>
    </w:p>
    <w:p w14:paraId="6892BC09" w14:textId="77777777" w:rsidR="00AD06F1" w:rsidRPr="00AD06F1" w:rsidRDefault="00AD06F1" w:rsidP="00AD06F1">
      <w:pPr>
        <w:tabs>
          <w:tab w:val="left" w:pos="1930"/>
        </w:tabs>
        <w:bidi/>
        <w:rPr>
          <w:rFonts w:cs="David" w:hint="cs"/>
          <w:rtl/>
        </w:rPr>
      </w:pPr>
      <w:r w:rsidRPr="00AD06F1">
        <w:rPr>
          <w:rFonts w:cs="David" w:hint="cs"/>
          <w:b/>
          <w:bCs/>
          <w:u w:val="single"/>
          <w:rtl/>
        </w:rPr>
        <w:t xml:space="preserve">רשמת </w:t>
      </w:r>
      <w:proofErr w:type="spellStart"/>
      <w:r w:rsidRPr="00AD06F1">
        <w:rPr>
          <w:rFonts w:cs="David" w:hint="cs"/>
          <w:b/>
          <w:bCs/>
          <w:u w:val="single"/>
          <w:rtl/>
        </w:rPr>
        <w:t>פרלמנטרית</w:t>
      </w:r>
      <w:proofErr w:type="spellEnd"/>
      <w:r w:rsidRPr="00AD06F1">
        <w:rPr>
          <w:rFonts w:cs="David"/>
          <w:rtl/>
        </w:rPr>
        <w:t>:</w:t>
      </w:r>
      <w:r w:rsidRPr="00AD06F1">
        <w:rPr>
          <w:rFonts w:cs="David" w:hint="cs"/>
          <w:rtl/>
        </w:rPr>
        <w:tab/>
      </w:r>
      <w:proofErr w:type="spellStart"/>
      <w:r w:rsidRPr="00AD06F1">
        <w:rPr>
          <w:rFonts w:cs="David" w:hint="cs"/>
          <w:rtl/>
        </w:rPr>
        <w:t>מיטל</w:t>
      </w:r>
      <w:proofErr w:type="spellEnd"/>
      <w:r w:rsidRPr="00AD06F1">
        <w:rPr>
          <w:rFonts w:cs="David" w:hint="cs"/>
          <w:rtl/>
        </w:rPr>
        <w:t xml:space="preserve"> בר-שלום</w:t>
      </w:r>
    </w:p>
    <w:p w14:paraId="604486F9" w14:textId="77777777" w:rsidR="00AD06F1" w:rsidRPr="00AD06F1" w:rsidRDefault="00AD06F1" w:rsidP="00AD06F1">
      <w:pPr>
        <w:bidi/>
        <w:jc w:val="center"/>
        <w:rPr>
          <w:rFonts w:cs="David" w:hint="cs"/>
          <w:b/>
          <w:bCs/>
          <w:u w:val="single"/>
          <w:rtl/>
        </w:rPr>
      </w:pPr>
      <w:r w:rsidRPr="00AD06F1">
        <w:rPr>
          <w:rFonts w:cs="David"/>
          <w:rtl/>
        </w:rPr>
        <w:br w:type="page"/>
      </w:r>
      <w:r w:rsidRPr="00AD06F1">
        <w:rPr>
          <w:rFonts w:cs="David" w:hint="cs"/>
          <w:b/>
          <w:bCs/>
          <w:u w:val="single"/>
          <w:rtl/>
        </w:rPr>
        <w:lastRenderedPageBreak/>
        <w:t>א. ערעורים על החלטת יושב-ראש הכנסת והסגנים שלא לאשר דחיפות הצעות לסדר היום.</w:t>
      </w:r>
    </w:p>
    <w:p w14:paraId="3FFAF944" w14:textId="77777777" w:rsidR="00AD06F1" w:rsidRPr="00AD06F1" w:rsidRDefault="00AD06F1" w:rsidP="00AD06F1">
      <w:pPr>
        <w:bidi/>
        <w:jc w:val="center"/>
        <w:rPr>
          <w:rFonts w:cs="David" w:hint="cs"/>
          <w:b/>
          <w:bCs/>
          <w:u w:val="single"/>
          <w:rtl/>
        </w:rPr>
      </w:pPr>
    </w:p>
    <w:p w14:paraId="1A397461" w14:textId="77777777" w:rsidR="00AD06F1" w:rsidRPr="00AD06F1" w:rsidRDefault="00AD06F1" w:rsidP="00AD06F1">
      <w:pPr>
        <w:bidi/>
        <w:rPr>
          <w:rFonts w:cs="David" w:hint="cs"/>
          <w:rtl/>
        </w:rPr>
      </w:pPr>
    </w:p>
    <w:p w14:paraId="29327C70" w14:textId="77777777" w:rsidR="00AD06F1" w:rsidRPr="00AD06F1" w:rsidRDefault="00AD06F1" w:rsidP="00AD06F1">
      <w:pPr>
        <w:bidi/>
        <w:rPr>
          <w:rFonts w:cs="David" w:hint="cs"/>
          <w:rtl/>
        </w:rPr>
      </w:pPr>
      <w:r w:rsidRPr="00AD06F1">
        <w:rPr>
          <w:rFonts w:cs="David" w:hint="cs"/>
          <w:rtl/>
        </w:rPr>
        <w:t>רוחמה</w:t>
      </w:r>
    </w:p>
    <w:p w14:paraId="10DCAE4E" w14:textId="77777777" w:rsidR="00AD06F1" w:rsidRPr="00AD06F1" w:rsidRDefault="00AD06F1" w:rsidP="00AD06F1">
      <w:pPr>
        <w:bidi/>
        <w:rPr>
          <w:rFonts w:cs="David" w:hint="cs"/>
          <w:rtl/>
        </w:rPr>
      </w:pPr>
    </w:p>
    <w:p w14:paraId="7D17A319" w14:textId="77777777" w:rsidR="00AD06F1" w:rsidRPr="00AD06F1" w:rsidRDefault="00AD06F1" w:rsidP="00AD06F1">
      <w:pPr>
        <w:bidi/>
        <w:rPr>
          <w:rFonts w:cs="David" w:hint="cs"/>
          <w:rtl/>
        </w:rPr>
      </w:pPr>
      <w:r w:rsidRPr="00AD06F1">
        <w:rPr>
          <w:rFonts w:cs="David" w:hint="cs"/>
          <w:rtl/>
        </w:rPr>
        <w:t xml:space="preserve">            אני פותחת את הישיבה - - יש בקשות – אולי לא להחיל הוראת המפקח על הבנקים, כנראה בחודשיים הקרובים – כדי לראות איך נחיל את ההוראה הזאת. משהו יותר קונסטרוקטיבי שנוכל להחיל הן על משק </w:t>
      </w:r>
      <w:proofErr w:type="spellStart"/>
      <w:r w:rsidRPr="00AD06F1">
        <w:rPr>
          <w:rFonts w:cs="David" w:hint="cs"/>
          <w:rtl/>
        </w:rPr>
        <w:t>העסקיםהקטנים</w:t>
      </w:r>
      <w:proofErr w:type="spellEnd"/>
      <w:r w:rsidRPr="00AD06F1">
        <w:rPr>
          <w:rFonts w:cs="David" w:hint="cs"/>
          <w:rtl/>
        </w:rPr>
        <w:t xml:space="preserve"> ובינוניים הן על משקי הבית. עד תום הישיבה נצביע הל </w:t>
      </w:r>
      <w:proofErr w:type="spellStart"/>
      <w:r w:rsidRPr="00AD06F1">
        <w:rPr>
          <w:rFonts w:cs="David" w:hint="cs"/>
          <w:rtl/>
        </w:rPr>
        <w:t>הסוגייה</w:t>
      </w:r>
      <w:proofErr w:type="spellEnd"/>
      <w:r w:rsidRPr="00AD06F1">
        <w:rPr>
          <w:rFonts w:cs="David" w:hint="cs"/>
          <w:rtl/>
        </w:rPr>
        <w:t xml:space="preserve"> הזאת.</w:t>
      </w:r>
    </w:p>
    <w:p w14:paraId="0ED90234" w14:textId="77777777" w:rsidR="00AD06F1" w:rsidRPr="00AD06F1" w:rsidRDefault="00AD06F1" w:rsidP="00AD06F1">
      <w:pPr>
        <w:bidi/>
        <w:rPr>
          <w:rFonts w:cs="David" w:hint="cs"/>
          <w:rtl/>
        </w:rPr>
      </w:pPr>
    </w:p>
    <w:p w14:paraId="36362BC8" w14:textId="77777777" w:rsidR="00AD06F1" w:rsidRPr="00AD06F1" w:rsidRDefault="00AD06F1" w:rsidP="00AD06F1">
      <w:pPr>
        <w:bidi/>
        <w:rPr>
          <w:rFonts w:cs="David" w:hint="cs"/>
          <w:rtl/>
        </w:rPr>
      </w:pPr>
      <w:r w:rsidRPr="00AD06F1">
        <w:rPr>
          <w:rFonts w:cs="David" w:hint="cs"/>
          <w:rtl/>
        </w:rPr>
        <w:t>            יש חוק הבטחת הכנסה –ברגע שייכנס שטרן, נעלה.</w:t>
      </w:r>
    </w:p>
    <w:p w14:paraId="573A558C" w14:textId="77777777" w:rsidR="00AD06F1" w:rsidRPr="00AD06F1" w:rsidRDefault="00AD06F1" w:rsidP="00AD06F1">
      <w:pPr>
        <w:bidi/>
        <w:rPr>
          <w:rFonts w:cs="David" w:hint="cs"/>
          <w:rtl/>
        </w:rPr>
      </w:pPr>
    </w:p>
    <w:p w14:paraId="73F0B70B" w14:textId="77777777" w:rsidR="00AD06F1" w:rsidRPr="00AD06F1" w:rsidRDefault="00AD06F1" w:rsidP="00AD06F1">
      <w:pPr>
        <w:bidi/>
        <w:rPr>
          <w:rFonts w:cs="David" w:hint="cs"/>
          <w:rtl/>
        </w:rPr>
      </w:pPr>
      <w:r w:rsidRPr="00AD06F1">
        <w:rPr>
          <w:rFonts w:cs="David" w:hint="cs"/>
          <w:rtl/>
        </w:rPr>
        <w:t>            יש חוק – מבינה שסער מעוניין</w:t>
      </w:r>
    </w:p>
    <w:p w14:paraId="74AB235E" w14:textId="77777777" w:rsidR="00AD06F1" w:rsidRPr="00AD06F1" w:rsidRDefault="00AD06F1" w:rsidP="00AD06F1">
      <w:pPr>
        <w:bidi/>
        <w:rPr>
          <w:rFonts w:cs="David" w:hint="cs"/>
          <w:rtl/>
        </w:rPr>
      </w:pPr>
    </w:p>
    <w:p w14:paraId="6478CF72" w14:textId="77777777" w:rsidR="00AD06F1" w:rsidRPr="00AD06F1" w:rsidRDefault="00AD06F1" w:rsidP="00AD06F1">
      <w:pPr>
        <w:bidi/>
        <w:rPr>
          <w:rFonts w:cs="David" w:hint="cs"/>
          <w:rtl/>
        </w:rPr>
      </w:pPr>
    </w:p>
    <w:p w14:paraId="09BB43D3" w14:textId="77777777" w:rsidR="00AD06F1" w:rsidRPr="00AD06F1" w:rsidRDefault="00AD06F1" w:rsidP="00AD06F1">
      <w:pPr>
        <w:bidi/>
        <w:rPr>
          <w:rFonts w:cs="David" w:hint="cs"/>
          <w:rtl/>
        </w:rPr>
      </w:pPr>
      <w:r w:rsidRPr="00AD06F1">
        <w:rPr>
          <w:rFonts w:cs="David" w:hint="cs"/>
          <w:rtl/>
        </w:rPr>
        <w:t>הצעתו של ראובן ריבלין שהגיע להסכמה עם יו"ר הקואליציה</w:t>
      </w:r>
    </w:p>
    <w:p w14:paraId="7025AF58" w14:textId="77777777" w:rsidR="00AD06F1" w:rsidRPr="00AD06F1" w:rsidRDefault="00AD06F1" w:rsidP="00AD06F1">
      <w:pPr>
        <w:bidi/>
        <w:rPr>
          <w:rFonts w:cs="David" w:hint="cs"/>
          <w:rtl/>
        </w:rPr>
      </w:pPr>
    </w:p>
    <w:p w14:paraId="70C4BDEC" w14:textId="77777777" w:rsidR="00AD06F1" w:rsidRPr="00AD06F1" w:rsidRDefault="00AD06F1" w:rsidP="00AD06F1">
      <w:pPr>
        <w:bidi/>
        <w:rPr>
          <w:rFonts w:cs="David" w:hint="cs"/>
          <w:rtl/>
        </w:rPr>
      </w:pPr>
      <w:r w:rsidRPr="00AD06F1">
        <w:rPr>
          <w:rFonts w:cs="David" w:hint="cs"/>
          <w:rtl/>
        </w:rPr>
        <w:t>רובי</w:t>
      </w:r>
    </w:p>
    <w:p w14:paraId="46B709C9" w14:textId="77777777" w:rsidR="00AD06F1" w:rsidRPr="00AD06F1" w:rsidRDefault="00AD06F1" w:rsidP="00AD06F1">
      <w:pPr>
        <w:bidi/>
        <w:rPr>
          <w:rFonts w:cs="David" w:hint="cs"/>
          <w:rtl/>
        </w:rPr>
      </w:pPr>
    </w:p>
    <w:p w14:paraId="76FF3204" w14:textId="77777777" w:rsidR="00AD06F1" w:rsidRPr="00AD06F1" w:rsidRDefault="00AD06F1" w:rsidP="00AD06F1">
      <w:pPr>
        <w:bidi/>
        <w:rPr>
          <w:rFonts w:cs="David" w:hint="cs"/>
          <w:rtl/>
        </w:rPr>
      </w:pPr>
      <w:r w:rsidRPr="00AD06F1">
        <w:rPr>
          <w:rFonts w:cs="David" w:hint="cs"/>
          <w:rtl/>
        </w:rPr>
        <w:t>            ועם שר המשפטים.</w:t>
      </w:r>
    </w:p>
    <w:p w14:paraId="372EC707" w14:textId="77777777" w:rsidR="00AD06F1" w:rsidRPr="00AD06F1" w:rsidRDefault="00AD06F1" w:rsidP="00AD06F1">
      <w:pPr>
        <w:bidi/>
        <w:rPr>
          <w:rFonts w:cs="David" w:hint="cs"/>
          <w:rtl/>
        </w:rPr>
      </w:pPr>
    </w:p>
    <w:p w14:paraId="18962FE3" w14:textId="77777777" w:rsidR="00AD06F1" w:rsidRPr="00AD06F1" w:rsidRDefault="00AD06F1" w:rsidP="00AD06F1">
      <w:pPr>
        <w:bidi/>
        <w:rPr>
          <w:rFonts w:cs="David" w:hint="cs"/>
          <w:rtl/>
        </w:rPr>
      </w:pPr>
      <w:r w:rsidRPr="00AD06F1">
        <w:rPr>
          <w:rFonts w:cs="David" w:hint="cs"/>
          <w:rtl/>
        </w:rPr>
        <w:t>רוחמה</w:t>
      </w:r>
    </w:p>
    <w:p w14:paraId="54B7D0DC" w14:textId="77777777" w:rsidR="00AD06F1" w:rsidRPr="00AD06F1" w:rsidRDefault="00AD06F1" w:rsidP="00AD06F1">
      <w:pPr>
        <w:bidi/>
        <w:rPr>
          <w:rFonts w:cs="David" w:hint="cs"/>
          <w:rtl/>
        </w:rPr>
      </w:pPr>
    </w:p>
    <w:p w14:paraId="2AD46702" w14:textId="77777777" w:rsidR="00AD06F1" w:rsidRPr="00AD06F1" w:rsidRDefault="00AD06F1" w:rsidP="00AD06F1">
      <w:pPr>
        <w:bidi/>
        <w:rPr>
          <w:rFonts w:cs="David" w:hint="cs"/>
          <w:rtl/>
        </w:rPr>
      </w:pPr>
      <w:r w:rsidRPr="00AD06F1">
        <w:rPr>
          <w:rFonts w:cs="David" w:hint="cs"/>
          <w:rtl/>
        </w:rPr>
        <w:t>            לכן נפתח בערעורה של חברת הכנסת חילו. מי מייצג את הנשיאות?</w:t>
      </w:r>
    </w:p>
    <w:p w14:paraId="31807E76" w14:textId="77777777" w:rsidR="00AD06F1" w:rsidRPr="00AD06F1" w:rsidRDefault="00AD06F1" w:rsidP="00AD06F1">
      <w:pPr>
        <w:bidi/>
        <w:rPr>
          <w:rFonts w:cs="David" w:hint="cs"/>
          <w:rtl/>
        </w:rPr>
      </w:pPr>
    </w:p>
    <w:p w14:paraId="29803A54" w14:textId="77777777" w:rsidR="00AD06F1" w:rsidRPr="00AD06F1" w:rsidRDefault="00AD06F1" w:rsidP="00AD06F1">
      <w:pPr>
        <w:bidi/>
        <w:rPr>
          <w:rFonts w:cs="David" w:hint="cs"/>
          <w:rtl/>
        </w:rPr>
      </w:pPr>
      <w:proofErr w:type="spellStart"/>
      <w:r w:rsidRPr="00AD06F1">
        <w:rPr>
          <w:rFonts w:cs="David" w:hint="cs"/>
          <w:rtl/>
        </w:rPr>
        <w:t>נאדיה</w:t>
      </w:r>
      <w:proofErr w:type="spellEnd"/>
    </w:p>
    <w:p w14:paraId="374A6A9A" w14:textId="77777777" w:rsidR="00AD06F1" w:rsidRPr="00AD06F1" w:rsidRDefault="00AD06F1" w:rsidP="00AD06F1">
      <w:pPr>
        <w:bidi/>
        <w:rPr>
          <w:rFonts w:cs="David" w:hint="cs"/>
          <w:rtl/>
        </w:rPr>
      </w:pPr>
    </w:p>
    <w:p w14:paraId="3CE877BA" w14:textId="77777777" w:rsidR="00AD06F1" w:rsidRPr="00AD06F1" w:rsidRDefault="00AD06F1" w:rsidP="00AD06F1">
      <w:pPr>
        <w:bidi/>
        <w:rPr>
          <w:rFonts w:cs="David" w:hint="cs"/>
          <w:rtl/>
        </w:rPr>
      </w:pPr>
      <w:r w:rsidRPr="00AD06F1">
        <w:rPr>
          <w:rFonts w:cs="David" w:hint="cs"/>
          <w:rtl/>
        </w:rPr>
        <w:t xml:space="preserve">            בכנס קיסריה השבוע דן חלק נכבד מנאומו של </w:t>
      </w:r>
      <w:proofErr w:type="spellStart"/>
      <w:r w:rsidRPr="00AD06F1">
        <w:rPr>
          <w:rFonts w:cs="David" w:hint="cs"/>
          <w:rtl/>
        </w:rPr>
        <w:t>רוה"מ</w:t>
      </w:r>
      <w:proofErr w:type="spellEnd"/>
      <w:r w:rsidRPr="00AD06F1">
        <w:rPr>
          <w:rFonts w:cs="David" w:hint="cs"/>
          <w:rtl/>
        </w:rPr>
        <w:t xml:space="preserve"> על מהפכת הגיל הרך, שבתוכנה מדברת על חינוך חינם בפתיחות מאוד גדולה לנושא. הנושא הזה משליך גם על כל נושא חיי העבודה ועולם העבודה בעיקר של נשים. לא נוגע רק נקודתית לגיל הרך, אלא יש השלכות מאוד גדולות על עולם העבודה והתאמתו לנשים. לכן אני חושבת שמן הראוי שנושא כזה יובא לדיון בהצעת סדר דחופה. ואני מבקשת שהוועדה תאשר את זה.</w:t>
      </w:r>
    </w:p>
    <w:p w14:paraId="3D45F5FC" w14:textId="77777777" w:rsidR="00AD06F1" w:rsidRPr="00AD06F1" w:rsidRDefault="00AD06F1" w:rsidP="00AD06F1">
      <w:pPr>
        <w:bidi/>
        <w:rPr>
          <w:rFonts w:cs="David" w:hint="cs"/>
          <w:rtl/>
        </w:rPr>
      </w:pPr>
    </w:p>
    <w:p w14:paraId="3FFA8F1A" w14:textId="77777777" w:rsidR="00AD06F1" w:rsidRPr="00AD06F1" w:rsidRDefault="00AD06F1" w:rsidP="00AD06F1">
      <w:pPr>
        <w:bidi/>
        <w:rPr>
          <w:rFonts w:cs="David" w:hint="cs"/>
          <w:rtl/>
        </w:rPr>
      </w:pPr>
      <w:proofErr w:type="spellStart"/>
      <w:r w:rsidRPr="00AD06F1">
        <w:rPr>
          <w:rFonts w:cs="David" w:hint="cs"/>
          <w:rtl/>
        </w:rPr>
        <w:t>מרציאנו</w:t>
      </w:r>
      <w:proofErr w:type="spellEnd"/>
    </w:p>
    <w:p w14:paraId="0A50A806" w14:textId="77777777" w:rsidR="00AD06F1" w:rsidRPr="00AD06F1" w:rsidRDefault="00AD06F1" w:rsidP="00AD06F1">
      <w:pPr>
        <w:bidi/>
        <w:rPr>
          <w:rFonts w:cs="David" w:hint="cs"/>
          <w:rtl/>
        </w:rPr>
      </w:pPr>
    </w:p>
    <w:p w14:paraId="534A9DE8" w14:textId="77777777" w:rsidR="00AD06F1" w:rsidRPr="00AD06F1" w:rsidRDefault="00AD06F1" w:rsidP="00AD06F1">
      <w:pPr>
        <w:bidi/>
        <w:rPr>
          <w:rFonts w:cs="David" w:hint="cs"/>
          <w:rtl/>
        </w:rPr>
      </w:pPr>
      <w:r w:rsidRPr="00AD06F1">
        <w:rPr>
          <w:rFonts w:cs="David" w:hint="cs"/>
          <w:rtl/>
        </w:rPr>
        <w:t xml:space="preserve">            הנושא חשוב, דנו בכובד ראש. יושבים פה </w:t>
      </w:r>
      <w:proofErr w:type="spellStart"/>
      <w:r w:rsidRPr="00AD06F1">
        <w:rPr>
          <w:rFonts w:cs="David" w:hint="cs"/>
          <w:rtl/>
        </w:rPr>
        <w:t>שניעמיתי</w:t>
      </w:r>
      <w:proofErr w:type="spellEnd"/>
      <w:r w:rsidRPr="00AD06F1">
        <w:rPr>
          <w:rFonts w:cs="David" w:hint="cs"/>
          <w:rtl/>
        </w:rPr>
        <w:t>, גדעון סער וטיבי. (</w:t>
      </w:r>
      <w:proofErr w:type="spellStart"/>
      <w:r w:rsidRPr="00AD06F1">
        <w:rPr>
          <w:rFonts w:cs="David" w:hint="cs"/>
          <w:rtl/>
        </w:rPr>
        <w:t>אהרונוביץ</w:t>
      </w:r>
      <w:proofErr w:type="spellEnd"/>
      <w:r w:rsidRPr="00AD06F1">
        <w:rPr>
          <w:rFonts w:cs="David" w:hint="cs"/>
          <w:rtl/>
        </w:rPr>
        <w:t xml:space="preserve">) אנחנו יכולים להעלות לסדר היום רק 5 נושאים, לא ראינו להוריד נושא יותר חשוב. כולם חשובים, אבל פה אפשר להעביר גם להצעה רגילה. הצענו לחברת הכנסת חילו, מאחר ויש </w:t>
      </w:r>
      <w:proofErr w:type="spellStart"/>
      <w:r w:rsidRPr="00AD06F1">
        <w:rPr>
          <w:rFonts w:cs="David" w:hint="cs"/>
          <w:rtl/>
        </w:rPr>
        <w:t>לנוחמישה</w:t>
      </w:r>
      <w:proofErr w:type="spellEnd"/>
      <w:r w:rsidRPr="00AD06F1">
        <w:rPr>
          <w:rFonts w:cs="David" w:hint="cs"/>
          <w:rtl/>
        </w:rPr>
        <w:t xml:space="preserve"> נושאים, </w:t>
      </w:r>
    </w:p>
    <w:p w14:paraId="7098C22B" w14:textId="77777777" w:rsidR="00AD06F1" w:rsidRPr="00AD06F1" w:rsidRDefault="00AD06F1" w:rsidP="00AD06F1">
      <w:pPr>
        <w:bidi/>
        <w:rPr>
          <w:rFonts w:cs="David" w:hint="cs"/>
          <w:rtl/>
        </w:rPr>
      </w:pPr>
    </w:p>
    <w:p w14:paraId="2F5DD340" w14:textId="77777777" w:rsidR="00AD06F1" w:rsidRPr="00AD06F1" w:rsidRDefault="00AD06F1" w:rsidP="00AD06F1">
      <w:pPr>
        <w:bidi/>
        <w:rPr>
          <w:rFonts w:cs="David" w:hint="cs"/>
          <w:rtl/>
        </w:rPr>
      </w:pPr>
      <w:r w:rsidRPr="00AD06F1">
        <w:rPr>
          <w:rFonts w:cs="David" w:hint="cs"/>
          <w:rtl/>
        </w:rPr>
        <w:t>            גם היה בתוספת עוד אחד – שישה.</w:t>
      </w:r>
    </w:p>
    <w:p w14:paraId="3D7DF9D2" w14:textId="77777777" w:rsidR="00AD06F1" w:rsidRPr="00AD06F1" w:rsidRDefault="00AD06F1" w:rsidP="00AD06F1">
      <w:pPr>
        <w:bidi/>
        <w:rPr>
          <w:rFonts w:cs="David" w:hint="cs"/>
          <w:rtl/>
        </w:rPr>
      </w:pPr>
    </w:p>
    <w:p w14:paraId="24E5B047" w14:textId="77777777" w:rsidR="00AD06F1" w:rsidRPr="00AD06F1" w:rsidRDefault="00AD06F1" w:rsidP="00AD06F1">
      <w:pPr>
        <w:bidi/>
        <w:rPr>
          <w:rFonts w:cs="David" w:hint="cs"/>
          <w:rtl/>
        </w:rPr>
      </w:pPr>
      <w:proofErr w:type="spellStart"/>
      <w:r w:rsidRPr="00AD06F1">
        <w:rPr>
          <w:rFonts w:cs="David" w:hint="cs"/>
          <w:rtl/>
        </w:rPr>
        <w:t>מרציאנו</w:t>
      </w:r>
      <w:proofErr w:type="spellEnd"/>
    </w:p>
    <w:p w14:paraId="1AA8561B" w14:textId="77777777" w:rsidR="00AD06F1" w:rsidRPr="00AD06F1" w:rsidRDefault="00AD06F1" w:rsidP="00AD06F1">
      <w:pPr>
        <w:bidi/>
        <w:rPr>
          <w:rFonts w:cs="David" w:hint="cs"/>
          <w:rtl/>
        </w:rPr>
      </w:pPr>
    </w:p>
    <w:p w14:paraId="46FC1A22" w14:textId="77777777" w:rsidR="00AD06F1" w:rsidRPr="00AD06F1" w:rsidRDefault="00AD06F1" w:rsidP="00AD06F1">
      <w:pPr>
        <w:bidi/>
        <w:rPr>
          <w:rFonts w:cs="David" w:hint="cs"/>
          <w:rtl/>
        </w:rPr>
      </w:pPr>
      <w:r w:rsidRPr="00AD06F1">
        <w:rPr>
          <w:rFonts w:cs="David" w:hint="cs"/>
          <w:rtl/>
        </w:rPr>
        <w:t>            אלימות כלפי ראשי ערים כנסנו.</w:t>
      </w:r>
    </w:p>
    <w:p w14:paraId="50835966" w14:textId="77777777" w:rsidR="00AD06F1" w:rsidRPr="00AD06F1" w:rsidRDefault="00AD06F1" w:rsidP="00AD06F1">
      <w:pPr>
        <w:bidi/>
        <w:rPr>
          <w:rFonts w:cs="David" w:hint="cs"/>
          <w:rtl/>
        </w:rPr>
      </w:pPr>
    </w:p>
    <w:p w14:paraId="5A099018" w14:textId="77777777" w:rsidR="00AD06F1" w:rsidRPr="00AD06F1" w:rsidRDefault="00AD06F1" w:rsidP="00AD06F1">
      <w:pPr>
        <w:bidi/>
        <w:rPr>
          <w:rFonts w:cs="David" w:hint="cs"/>
          <w:rtl/>
        </w:rPr>
      </w:pPr>
      <w:proofErr w:type="spellStart"/>
      <w:r w:rsidRPr="00AD06F1">
        <w:rPr>
          <w:rFonts w:cs="David" w:hint="cs"/>
          <w:rtl/>
        </w:rPr>
        <w:t>אהרונוביץ</w:t>
      </w:r>
      <w:proofErr w:type="spellEnd"/>
    </w:p>
    <w:p w14:paraId="3BE9D417" w14:textId="77777777" w:rsidR="00AD06F1" w:rsidRPr="00AD06F1" w:rsidRDefault="00AD06F1" w:rsidP="00AD06F1">
      <w:pPr>
        <w:bidi/>
        <w:rPr>
          <w:rFonts w:cs="David" w:hint="cs"/>
          <w:rtl/>
        </w:rPr>
      </w:pPr>
    </w:p>
    <w:p w14:paraId="147A5B5D" w14:textId="77777777" w:rsidR="00AD06F1" w:rsidRPr="00AD06F1" w:rsidRDefault="00AD06F1" w:rsidP="00AD06F1">
      <w:pPr>
        <w:bidi/>
        <w:rPr>
          <w:rFonts w:cs="David" w:hint="cs"/>
          <w:rtl/>
        </w:rPr>
      </w:pPr>
      <w:r w:rsidRPr="00AD06F1">
        <w:rPr>
          <w:rFonts w:cs="David" w:hint="cs"/>
          <w:rtl/>
        </w:rPr>
        <w:t>            מהפכת הגיל הרך לא דחוף למחר בבוקר – אפשר הצעה רגילה. אם חילו תבקש, בהחלט.</w:t>
      </w:r>
    </w:p>
    <w:p w14:paraId="350FAC91" w14:textId="77777777" w:rsidR="00AD06F1" w:rsidRPr="00AD06F1" w:rsidRDefault="00AD06F1" w:rsidP="00AD06F1">
      <w:pPr>
        <w:bidi/>
        <w:rPr>
          <w:rFonts w:cs="David" w:hint="cs"/>
          <w:rtl/>
        </w:rPr>
      </w:pPr>
    </w:p>
    <w:p w14:paraId="355C0FD7" w14:textId="77777777" w:rsidR="00AD06F1" w:rsidRPr="00AD06F1" w:rsidRDefault="00AD06F1" w:rsidP="00AD06F1">
      <w:pPr>
        <w:bidi/>
        <w:rPr>
          <w:rFonts w:cs="David" w:hint="cs"/>
          <w:rtl/>
        </w:rPr>
      </w:pPr>
      <w:proofErr w:type="spellStart"/>
      <w:r w:rsidRPr="00AD06F1">
        <w:rPr>
          <w:rFonts w:cs="David" w:hint="cs"/>
          <w:rtl/>
        </w:rPr>
        <w:t>נאדיה</w:t>
      </w:r>
      <w:proofErr w:type="spellEnd"/>
    </w:p>
    <w:p w14:paraId="27D88ACA" w14:textId="77777777" w:rsidR="00AD06F1" w:rsidRPr="00AD06F1" w:rsidRDefault="00AD06F1" w:rsidP="00AD06F1">
      <w:pPr>
        <w:bidi/>
        <w:rPr>
          <w:rFonts w:cs="David" w:hint="cs"/>
          <w:rtl/>
        </w:rPr>
      </w:pPr>
    </w:p>
    <w:p w14:paraId="39513F80" w14:textId="77777777" w:rsidR="00AD06F1" w:rsidRPr="00AD06F1" w:rsidRDefault="00AD06F1" w:rsidP="00AD06F1">
      <w:pPr>
        <w:bidi/>
        <w:rPr>
          <w:rFonts w:cs="David" w:hint="cs"/>
          <w:rtl/>
        </w:rPr>
      </w:pPr>
      <w:r w:rsidRPr="00AD06F1">
        <w:rPr>
          <w:rFonts w:cs="David" w:hint="cs"/>
          <w:rtl/>
        </w:rPr>
        <w:t>            במכסה שיש, אין אפשרות להגיש.</w:t>
      </w:r>
    </w:p>
    <w:p w14:paraId="7CFDDC5A" w14:textId="77777777" w:rsidR="00AD06F1" w:rsidRPr="00AD06F1" w:rsidRDefault="00AD06F1" w:rsidP="00AD06F1">
      <w:pPr>
        <w:bidi/>
        <w:rPr>
          <w:rFonts w:cs="David" w:hint="cs"/>
          <w:rtl/>
        </w:rPr>
      </w:pPr>
    </w:p>
    <w:p w14:paraId="31FB5425" w14:textId="77777777" w:rsidR="00AD06F1" w:rsidRPr="00AD06F1" w:rsidRDefault="00AD06F1" w:rsidP="00AD06F1">
      <w:pPr>
        <w:bidi/>
        <w:rPr>
          <w:rFonts w:cs="David" w:hint="cs"/>
          <w:rtl/>
        </w:rPr>
      </w:pPr>
      <w:r w:rsidRPr="00AD06F1">
        <w:rPr>
          <w:rFonts w:cs="David" w:hint="cs"/>
          <w:rtl/>
        </w:rPr>
        <w:t>רוחמה</w:t>
      </w:r>
    </w:p>
    <w:p w14:paraId="11D7D534" w14:textId="77777777" w:rsidR="00AD06F1" w:rsidRPr="00AD06F1" w:rsidRDefault="00AD06F1" w:rsidP="00AD06F1">
      <w:pPr>
        <w:bidi/>
        <w:rPr>
          <w:rFonts w:cs="David" w:hint="cs"/>
          <w:rtl/>
        </w:rPr>
      </w:pPr>
    </w:p>
    <w:p w14:paraId="201AE37D" w14:textId="77777777" w:rsidR="00AD06F1" w:rsidRPr="00AD06F1" w:rsidRDefault="00AD06F1" w:rsidP="00AD06F1">
      <w:pPr>
        <w:bidi/>
        <w:rPr>
          <w:rFonts w:cs="David" w:hint="cs"/>
          <w:rtl/>
        </w:rPr>
      </w:pPr>
      <w:r w:rsidRPr="00AD06F1">
        <w:rPr>
          <w:rFonts w:cs="David" w:hint="cs"/>
          <w:rtl/>
        </w:rPr>
        <w:t xml:space="preserve">            רוצה להודות </w:t>
      </w:r>
      <w:proofErr w:type="spellStart"/>
      <w:r w:rsidRPr="00AD06F1">
        <w:rPr>
          <w:rFonts w:cs="David" w:hint="cs"/>
          <w:rtl/>
        </w:rPr>
        <w:t>למרגי</w:t>
      </w:r>
      <w:proofErr w:type="spellEnd"/>
      <w:r w:rsidRPr="00AD06F1">
        <w:rPr>
          <w:rFonts w:cs="David" w:hint="cs"/>
          <w:rtl/>
        </w:rPr>
        <w:t xml:space="preserve"> שמילה את מקומי בחן רב מתוך כל הכישורים שבורכת בהם</w:t>
      </w:r>
    </w:p>
    <w:p w14:paraId="429603B5" w14:textId="77777777" w:rsidR="00AD06F1" w:rsidRPr="00AD06F1" w:rsidRDefault="00AD06F1" w:rsidP="00AD06F1">
      <w:pPr>
        <w:bidi/>
        <w:rPr>
          <w:rFonts w:cs="David" w:hint="cs"/>
          <w:rtl/>
        </w:rPr>
      </w:pPr>
    </w:p>
    <w:p w14:paraId="101913AB" w14:textId="77777777" w:rsidR="00AD06F1" w:rsidRPr="00AD06F1" w:rsidRDefault="00AD06F1" w:rsidP="00AD06F1">
      <w:pPr>
        <w:bidi/>
        <w:rPr>
          <w:rFonts w:cs="David" w:hint="cs"/>
          <w:rtl/>
        </w:rPr>
      </w:pPr>
      <w:proofErr w:type="spellStart"/>
      <w:r w:rsidRPr="00AD06F1">
        <w:rPr>
          <w:rFonts w:cs="David" w:hint="cs"/>
          <w:rtl/>
        </w:rPr>
        <w:t>מרגי</w:t>
      </w:r>
      <w:proofErr w:type="spellEnd"/>
    </w:p>
    <w:p w14:paraId="2D144397" w14:textId="77777777" w:rsidR="00AD06F1" w:rsidRPr="00AD06F1" w:rsidRDefault="00AD06F1" w:rsidP="00AD06F1">
      <w:pPr>
        <w:bidi/>
        <w:rPr>
          <w:rFonts w:cs="David" w:hint="cs"/>
          <w:rtl/>
        </w:rPr>
      </w:pPr>
    </w:p>
    <w:p w14:paraId="7D71C1BB" w14:textId="77777777" w:rsidR="00AD06F1" w:rsidRPr="00AD06F1" w:rsidRDefault="00AD06F1" w:rsidP="00AD06F1">
      <w:pPr>
        <w:bidi/>
        <w:rPr>
          <w:rFonts w:cs="David" w:hint="cs"/>
          <w:rtl/>
        </w:rPr>
      </w:pPr>
      <w:r w:rsidRPr="00AD06F1">
        <w:rPr>
          <w:rFonts w:cs="David" w:hint="cs"/>
          <w:rtl/>
        </w:rPr>
        <w:t>            חברים בוועדה תרמו שילך בקלות.</w:t>
      </w:r>
    </w:p>
    <w:p w14:paraId="102226E3" w14:textId="77777777" w:rsidR="00AD06F1" w:rsidRPr="00AD06F1" w:rsidRDefault="00AD06F1" w:rsidP="00AD06F1">
      <w:pPr>
        <w:bidi/>
        <w:rPr>
          <w:rFonts w:cs="David" w:hint="cs"/>
          <w:rtl/>
        </w:rPr>
      </w:pPr>
    </w:p>
    <w:p w14:paraId="093A8100" w14:textId="77777777" w:rsidR="00AD06F1" w:rsidRPr="00AD06F1" w:rsidRDefault="00AD06F1" w:rsidP="00AD06F1">
      <w:pPr>
        <w:bidi/>
        <w:rPr>
          <w:rFonts w:cs="David" w:hint="cs"/>
          <w:rtl/>
        </w:rPr>
      </w:pPr>
      <w:r w:rsidRPr="00AD06F1">
        <w:rPr>
          <w:rFonts w:cs="David" w:hint="cs"/>
          <w:rtl/>
        </w:rPr>
        <w:t>רובי</w:t>
      </w:r>
    </w:p>
    <w:p w14:paraId="247388C3" w14:textId="77777777" w:rsidR="00AD06F1" w:rsidRPr="00AD06F1" w:rsidRDefault="00AD06F1" w:rsidP="00AD06F1">
      <w:pPr>
        <w:bidi/>
        <w:rPr>
          <w:rFonts w:cs="David" w:hint="cs"/>
          <w:rtl/>
        </w:rPr>
      </w:pPr>
    </w:p>
    <w:p w14:paraId="7F52574F" w14:textId="77777777" w:rsidR="00AD06F1" w:rsidRPr="00AD06F1" w:rsidRDefault="00AD06F1" w:rsidP="00AD06F1">
      <w:pPr>
        <w:bidi/>
        <w:rPr>
          <w:rFonts w:cs="David" w:hint="cs"/>
          <w:rtl/>
        </w:rPr>
      </w:pPr>
      <w:r w:rsidRPr="00AD06F1">
        <w:rPr>
          <w:rFonts w:cs="David" w:hint="cs"/>
          <w:rtl/>
        </w:rPr>
        <w:t>            לא יתרגל.</w:t>
      </w:r>
    </w:p>
    <w:p w14:paraId="14EC73ED" w14:textId="77777777" w:rsidR="00AD06F1" w:rsidRPr="00AD06F1" w:rsidRDefault="00AD06F1" w:rsidP="00AD06F1">
      <w:pPr>
        <w:bidi/>
        <w:rPr>
          <w:rFonts w:cs="David" w:hint="cs"/>
          <w:rtl/>
        </w:rPr>
      </w:pPr>
    </w:p>
    <w:p w14:paraId="4E28193F" w14:textId="77777777" w:rsidR="00AD06F1" w:rsidRPr="00AD06F1" w:rsidRDefault="00AD06F1" w:rsidP="00AD06F1">
      <w:pPr>
        <w:bidi/>
        <w:rPr>
          <w:rFonts w:cs="David" w:hint="cs"/>
          <w:rtl/>
        </w:rPr>
      </w:pPr>
      <w:proofErr w:type="spellStart"/>
      <w:r w:rsidRPr="00AD06F1">
        <w:rPr>
          <w:rFonts w:cs="David" w:hint="cs"/>
          <w:rtl/>
        </w:rPr>
        <w:t>מרגי</w:t>
      </w:r>
      <w:proofErr w:type="spellEnd"/>
    </w:p>
    <w:p w14:paraId="735D7108" w14:textId="77777777" w:rsidR="00AD06F1" w:rsidRPr="00AD06F1" w:rsidRDefault="00AD06F1" w:rsidP="00AD06F1">
      <w:pPr>
        <w:bidi/>
        <w:rPr>
          <w:rFonts w:cs="David" w:hint="cs"/>
          <w:rtl/>
        </w:rPr>
      </w:pPr>
    </w:p>
    <w:p w14:paraId="62C6365E" w14:textId="77777777" w:rsidR="00AD06F1" w:rsidRPr="00AD06F1" w:rsidRDefault="00AD06F1" w:rsidP="00AD06F1">
      <w:pPr>
        <w:bidi/>
        <w:rPr>
          <w:rFonts w:cs="David" w:hint="cs"/>
          <w:rtl/>
        </w:rPr>
      </w:pPr>
      <w:r w:rsidRPr="00AD06F1">
        <w:rPr>
          <w:rFonts w:cs="David" w:hint="cs"/>
          <w:rtl/>
        </w:rPr>
        <w:t>            תעריף שעה גבוה.</w:t>
      </w:r>
    </w:p>
    <w:p w14:paraId="692094BB" w14:textId="77777777" w:rsidR="00AD06F1" w:rsidRPr="00AD06F1" w:rsidRDefault="00AD06F1" w:rsidP="00AD06F1">
      <w:pPr>
        <w:bidi/>
        <w:rPr>
          <w:rFonts w:cs="David" w:hint="cs"/>
          <w:rtl/>
        </w:rPr>
      </w:pPr>
    </w:p>
    <w:p w14:paraId="21F6A8F2" w14:textId="77777777" w:rsidR="00AD06F1" w:rsidRPr="00AD06F1" w:rsidRDefault="00AD06F1" w:rsidP="00AD06F1">
      <w:pPr>
        <w:bidi/>
        <w:rPr>
          <w:rFonts w:cs="David" w:hint="cs"/>
          <w:rtl/>
        </w:rPr>
      </w:pPr>
      <w:r w:rsidRPr="00AD06F1">
        <w:rPr>
          <w:rFonts w:cs="David" w:hint="cs"/>
          <w:rtl/>
        </w:rPr>
        <w:t>רוחמה</w:t>
      </w:r>
    </w:p>
    <w:p w14:paraId="0EBC0BAE" w14:textId="77777777" w:rsidR="00AD06F1" w:rsidRPr="00AD06F1" w:rsidRDefault="00AD06F1" w:rsidP="00AD06F1">
      <w:pPr>
        <w:bidi/>
        <w:rPr>
          <w:rFonts w:cs="David" w:hint="cs"/>
          <w:rtl/>
        </w:rPr>
      </w:pPr>
    </w:p>
    <w:p w14:paraId="5F18DBCA" w14:textId="77777777" w:rsidR="00AD06F1" w:rsidRPr="00AD06F1" w:rsidRDefault="00AD06F1" w:rsidP="00AD06F1">
      <w:pPr>
        <w:bidi/>
        <w:rPr>
          <w:rFonts w:cs="David" w:hint="cs"/>
          <w:rtl/>
        </w:rPr>
      </w:pPr>
      <w:r w:rsidRPr="00AD06F1">
        <w:rPr>
          <w:rFonts w:cs="David" w:hint="cs"/>
          <w:rtl/>
        </w:rPr>
        <w:t xml:space="preserve">            תודה לכם בשמי, תודה לכם ששיתפתם איתו פעולה. אנחנו לפני כשבועיים היה דיון סוער בנוגע לאי-אמון, המסגרת, השינויים. אני סברתי בתום הישיבה שראוי שהוועדה תתכנס בין 2 ל-4 ותדון בכל מה שקשור לכלים </w:t>
      </w:r>
      <w:proofErr w:type="spellStart"/>
      <w:r w:rsidRPr="00AD06F1">
        <w:rPr>
          <w:rFonts w:cs="David" w:hint="cs"/>
          <w:rtl/>
        </w:rPr>
        <w:t>הפרלמנטריים</w:t>
      </w:r>
      <w:proofErr w:type="spellEnd"/>
      <w:r w:rsidRPr="00AD06F1">
        <w:rPr>
          <w:rFonts w:cs="David" w:hint="cs"/>
          <w:rtl/>
        </w:rPr>
        <w:t xml:space="preserve">, אם צריך לשנות או לא. הנושא של הנחת הצהרות החוק למיניהן שכרגע גודשות את – לא את הסאה, חודש וחצי אחרי שהכנסת עובדת, למעלה מ-1,400 הצהרות חוק, למרבית חברי הכנסת אין שום כוונה להעלות לספר החוקים של מדינת ישראל. אשמח אם תשתפו בישיבה הראשונה היום, ההצעות לסדר הדחופות והרגילות –לעניות דעתי גם פה יש בעיה חברתית, יש הרבה נושאים שהם דחופים לסדר יומה של הכנסת, כאשר אני מסתכלת על מהות ההצעה הדחופה, 10 מגישים אותה הצעה, כל ח"כ יש שלוש דקות בלבד, מעבר </w:t>
      </w:r>
      <w:proofErr w:type="spellStart"/>
      <w:r w:rsidRPr="00AD06F1">
        <w:rPr>
          <w:rFonts w:cs="David" w:hint="cs"/>
          <w:rtl/>
        </w:rPr>
        <w:t>ללדבר</w:t>
      </w:r>
      <w:proofErr w:type="spellEnd"/>
      <w:r w:rsidRPr="00AD06F1">
        <w:rPr>
          <w:rFonts w:cs="David" w:hint="cs"/>
          <w:rtl/>
        </w:rPr>
        <w:t xml:space="preserve"> על הנושא אין </w:t>
      </w:r>
      <w:proofErr w:type="spellStart"/>
      <w:r w:rsidRPr="00AD06F1">
        <w:rPr>
          <w:rFonts w:cs="David" w:hint="cs"/>
          <w:rtl/>
        </w:rPr>
        <w:t>שוםמשמעות</w:t>
      </w:r>
      <w:proofErr w:type="spellEnd"/>
      <w:r w:rsidRPr="00AD06F1">
        <w:rPr>
          <w:rFonts w:cs="David" w:hint="cs"/>
          <w:rtl/>
        </w:rPr>
        <w:t xml:space="preserve">, השאלה אם יכולים להמשיך עם זה או לא צריכים להמיר כל הצעות לסדר הדחופות או משהו באמצע. אשמח לדון בזה היום. גם </w:t>
      </w:r>
      <w:proofErr w:type="spellStart"/>
      <w:r w:rsidRPr="00AD06F1">
        <w:rPr>
          <w:rFonts w:cs="David" w:hint="cs"/>
          <w:rtl/>
        </w:rPr>
        <w:t>בסוגייה</w:t>
      </w:r>
      <w:proofErr w:type="spellEnd"/>
      <w:r w:rsidRPr="00AD06F1">
        <w:rPr>
          <w:rFonts w:cs="David" w:hint="cs"/>
          <w:rtl/>
        </w:rPr>
        <w:t xml:space="preserve"> הזאת, כי מעלה כמעט כל שבוע ערעורים, אשמח אם תעלי היום הצעות לפתרון </w:t>
      </w:r>
      <w:proofErr w:type="spellStart"/>
      <w:r w:rsidRPr="00AD06F1">
        <w:rPr>
          <w:rFonts w:cs="David" w:hint="cs"/>
          <w:rtl/>
        </w:rPr>
        <w:t>לסוגייה</w:t>
      </w:r>
      <w:proofErr w:type="spellEnd"/>
      <w:r w:rsidRPr="00AD06F1">
        <w:rPr>
          <w:rFonts w:cs="David" w:hint="cs"/>
          <w:rtl/>
        </w:rPr>
        <w:t>.</w:t>
      </w:r>
    </w:p>
    <w:p w14:paraId="57B4BC75" w14:textId="77777777" w:rsidR="00AD06F1" w:rsidRPr="00AD06F1" w:rsidRDefault="00AD06F1" w:rsidP="00AD06F1">
      <w:pPr>
        <w:bidi/>
        <w:rPr>
          <w:rFonts w:cs="David" w:hint="cs"/>
          <w:rtl/>
        </w:rPr>
      </w:pPr>
    </w:p>
    <w:p w14:paraId="4BAEB9CE" w14:textId="77777777" w:rsidR="00AD06F1" w:rsidRPr="00AD06F1" w:rsidRDefault="00AD06F1" w:rsidP="00AD06F1">
      <w:pPr>
        <w:bidi/>
        <w:rPr>
          <w:rFonts w:cs="David" w:hint="cs"/>
          <w:rtl/>
        </w:rPr>
      </w:pPr>
      <w:r w:rsidRPr="00AD06F1">
        <w:rPr>
          <w:rFonts w:cs="David" w:hint="cs"/>
          <w:rtl/>
        </w:rPr>
        <w:t xml:space="preserve">מי בעד קבלת הערעור? </w:t>
      </w:r>
    </w:p>
    <w:p w14:paraId="091B03DB" w14:textId="77777777" w:rsidR="00AD06F1" w:rsidRPr="00AD06F1" w:rsidRDefault="00AD06F1" w:rsidP="00AD06F1">
      <w:pPr>
        <w:bidi/>
        <w:rPr>
          <w:rFonts w:cs="David" w:hint="cs"/>
          <w:rtl/>
        </w:rPr>
      </w:pPr>
    </w:p>
    <w:p w14:paraId="6C6FB13D" w14:textId="77777777" w:rsidR="00AD06F1" w:rsidRPr="00AD06F1" w:rsidRDefault="00AD06F1" w:rsidP="00AD06F1">
      <w:pPr>
        <w:bidi/>
        <w:rPr>
          <w:rFonts w:cs="David" w:hint="cs"/>
          <w:rtl/>
        </w:rPr>
      </w:pPr>
      <w:proofErr w:type="spellStart"/>
      <w:r w:rsidRPr="00AD06F1">
        <w:rPr>
          <w:rFonts w:cs="David" w:hint="cs"/>
          <w:rtl/>
        </w:rPr>
        <w:t>מרציאנו</w:t>
      </w:r>
      <w:proofErr w:type="spellEnd"/>
    </w:p>
    <w:p w14:paraId="13EF5258" w14:textId="77777777" w:rsidR="00AD06F1" w:rsidRPr="00AD06F1" w:rsidRDefault="00AD06F1" w:rsidP="00AD06F1">
      <w:pPr>
        <w:bidi/>
        <w:rPr>
          <w:rFonts w:cs="David" w:hint="cs"/>
          <w:rtl/>
        </w:rPr>
      </w:pPr>
    </w:p>
    <w:p w14:paraId="5F36C412" w14:textId="77777777" w:rsidR="00AD06F1" w:rsidRPr="00AD06F1" w:rsidRDefault="00AD06F1" w:rsidP="00AD06F1">
      <w:pPr>
        <w:bidi/>
        <w:rPr>
          <w:rFonts w:cs="David" w:hint="cs"/>
          <w:rtl/>
        </w:rPr>
      </w:pPr>
      <w:r w:rsidRPr="00AD06F1">
        <w:rPr>
          <w:rFonts w:cs="David" w:hint="cs"/>
          <w:rtl/>
        </w:rPr>
        <w:t xml:space="preserve">            אצביע בשבילה. </w:t>
      </w:r>
    </w:p>
    <w:p w14:paraId="530CD907" w14:textId="77777777" w:rsidR="00AD06F1" w:rsidRPr="00AD06F1" w:rsidRDefault="00AD06F1" w:rsidP="00AD06F1">
      <w:pPr>
        <w:bidi/>
        <w:rPr>
          <w:rFonts w:cs="David" w:hint="cs"/>
          <w:rtl/>
        </w:rPr>
      </w:pPr>
    </w:p>
    <w:p w14:paraId="2EEED05D" w14:textId="77777777" w:rsidR="00AD06F1" w:rsidRPr="00AD06F1" w:rsidRDefault="00AD06F1" w:rsidP="00AD06F1">
      <w:pPr>
        <w:bidi/>
        <w:rPr>
          <w:rFonts w:cs="David" w:hint="cs"/>
          <w:rtl/>
        </w:rPr>
      </w:pPr>
      <w:r w:rsidRPr="00AD06F1">
        <w:rPr>
          <w:rFonts w:cs="David" w:hint="cs"/>
          <w:rtl/>
        </w:rPr>
        <w:t>טיבי</w:t>
      </w:r>
    </w:p>
    <w:p w14:paraId="1ABC4C11" w14:textId="77777777" w:rsidR="00AD06F1" w:rsidRPr="00AD06F1" w:rsidRDefault="00AD06F1" w:rsidP="00AD06F1">
      <w:pPr>
        <w:bidi/>
        <w:rPr>
          <w:rFonts w:cs="David" w:hint="cs"/>
          <w:rtl/>
        </w:rPr>
      </w:pPr>
    </w:p>
    <w:p w14:paraId="44BED834" w14:textId="77777777" w:rsidR="00AD06F1" w:rsidRPr="00AD06F1" w:rsidRDefault="00AD06F1" w:rsidP="00AD06F1">
      <w:pPr>
        <w:bidi/>
        <w:rPr>
          <w:rFonts w:cs="David" w:hint="cs"/>
          <w:rtl/>
        </w:rPr>
      </w:pPr>
      <w:r w:rsidRPr="00AD06F1">
        <w:rPr>
          <w:rFonts w:cs="David" w:hint="cs"/>
          <w:rtl/>
        </w:rPr>
        <w:t xml:space="preserve">            אני בתור ערבי מצביע בעדה. </w:t>
      </w:r>
    </w:p>
    <w:p w14:paraId="68792D49" w14:textId="77777777" w:rsidR="00AD06F1" w:rsidRPr="00AD06F1" w:rsidRDefault="00AD06F1" w:rsidP="00AD06F1">
      <w:pPr>
        <w:bidi/>
        <w:rPr>
          <w:rFonts w:cs="David" w:hint="cs"/>
          <w:rtl/>
        </w:rPr>
      </w:pPr>
    </w:p>
    <w:p w14:paraId="0BCB4707" w14:textId="77777777" w:rsidR="00AD06F1" w:rsidRPr="00AD06F1" w:rsidRDefault="00AD06F1" w:rsidP="00AD06F1">
      <w:pPr>
        <w:bidi/>
        <w:rPr>
          <w:rFonts w:cs="David" w:hint="cs"/>
          <w:rtl/>
        </w:rPr>
      </w:pPr>
      <w:r w:rsidRPr="00AD06F1">
        <w:rPr>
          <w:rFonts w:cs="David" w:hint="cs"/>
          <w:rtl/>
        </w:rPr>
        <w:t>רוחמה</w:t>
      </w:r>
    </w:p>
    <w:p w14:paraId="1070948A" w14:textId="77777777" w:rsidR="00AD06F1" w:rsidRPr="00AD06F1" w:rsidRDefault="00AD06F1" w:rsidP="00AD06F1">
      <w:pPr>
        <w:bidi/>
        <w:rPr>
          <w:rFonts w:cs="David" w:hint="cs"/>
          <w:rtl/>
        </w:rPr>
      </w:pPr>
    </w:p>
    <w:p w14:paraId="49FF2010" w14:textId="77777777" w:rsidR="00AD06F1" w:rsidRPr="00AD06F1" w:rsidRDefault="00AD06F1" w:rsidP="00AD06F1">
      <w:pPr>
        <w:bidi/>
        <w:rPr>
          <w:rFonts w:cs="David" w:hint="cs"/>
          <w:rtl/>
        </w:rPr>
      </w:pPr>
      <w:r w:rsidRPr="00AD06F1">
        <w:rPr>
          <w:rFonts w:cs="David" w:hint="cs"/>
          <w:rtl/>
        </w:rPr>
        <w:t xml:space="preserve">            אני חוזרת להצבעה ומבקשת </w:t>
      </w:r>
    </w:p>
    <w:p w14:paraId="5B7DECEA" w14:textId="77777777" w:rsidR="00AD06F1" w:rsidRPr="00AD06F1" w:rsidRDefault="00AD06F1" w:rsidP="00AD06F1">
      <w:pPr>
        <w:bidi/>
        <w:rPr>
          <w:rFonts w:cs="David" w:hint="cs"/>
          <w:rtl/>
        </w:rPr>
      </w:pPr>
    </w:p>
    <w:p w14:paraId="08F6A474" w14:textId="77777777" w:rsidR="00AD06F1" w:rsidRPr="00AD06F1" w:rsidRDefault="00AD06F1" w:rsidP="00AD06F1">
      <w:pPr>
        <w:bidi/>
        <w:rPr>
          <w:rFonts w:cs="David" w:hint="cs"/>
          <w:rtl/>
        </w:rPr>
      </w:pPr>
      <w:proofErr w:type="spellStart"/>
      <w:r w:rsidRPr="00AD06F1">
        <w:rPr>
          <w:rFonts w:cs="David" w:hint="cs"/>
          <w:rtl/>
        </w:rPr>
        <w:t>נאדיה</w:t>
      </w:r>
      <w:proofErr w:type="spellEnd"/>
    </w:p>
    <w:p w14:paraId="790FA8A4" w14:textId="77777777" w:rsidR="00AD06F1" w:rsidRPr="00AD06F1" w:rsidRDefault="00AD06F1" w:rsidP="00AD06F1">
      <w:pPr>
        <w:bidi/>
        <w:rPr>
          <w:rFonts w:cs="David" w:hint="cs"/>
          <w:rtl/>
        </w:rPr>
      </w:pPr>
    </w:p>
    <w:p w14:paraId="68C585C0" w14:textId="77777777" w:rsidR="00AD06F1" w:rsidRPr="00AD06F1" w:rsidRDefault="00AD06F1" w:rsidP="00AD06F1">
      <w:pPr>
        <w:bidi/>
        <w:rPr>
          <w:rFonts w:cs="David" w:hint="cs"/>
          <w:rtl/>
        </w:rPr>
      </w:pPr>
      <w:r w:rsidRPr="00AD06F1">
        <w:rPr>
          <w:rFonts w:cs="David" w:hint="cs"/>
          <w:rtl/>
        </w:rPr>
        <w:t xml:space="preserve">            יכולה להבי </w:t>
      </w:r>
      <w:proofErr w:type="spellStart"/>
      <w:r w:rsidRPr="00AD06F1">
        <w:rPr>
          <w:rFonts w:cs="David" w:hint="cs"/>
          <w:rtl/>
        </w:rPr>
        <w:t>אלהצעה</w:t>
      </w:r>
      <w:proofErr w:type="spellEnd"/>
      <w:r w:rsidRPr="00AD06F1">
        <w:rPr>
          <w:rFonts w:cs="David" w:hint="cs"/>
          <w:rtl/>
        </w:rPr>
        <w:t xml:space="preserve"> לסדר רגילה מחר.</w:t>
      </w:r>
    </w:p>
    <w:p w14:paraId="7CA8FF6C" w14:textId="77777777" w:rsidR="00AD06F1" w:rsidRPr="00AD06F1" w:rsidRDefault="00AD06F1" w:rsidP="00AD06F1">
      <w:pPr>
        <w:bidi/>
        <w:rPr>
          <w:rFonts w:cs="David" w:hint="cs"/>
          <w:rtl/>
        </w:rPr>
      </w:pPr>
    </w:p>
    <w:p w14:paraId="7A5BC8EB" w14:textId="77777777" w:rsidR="00AD06F1" w:rsidRPr="00AD06F1" w:rsidRDefault="00AD06F1" w:rsidP="00AD06F1">
      <w:pPr>
        <w:bidi/>
        <w:rPr>
          <w:rFonts w:cs="David" w:hint="cs"/>
          <w:rtl/>
        </w:rPr>
      </w:pPr>
      <w:r w:rsidRPr="00AD06F1">
        <w:rPr>
          <w:rFonts w:cs="David" w:hint="cs"/>
          <w:rtl/>
        </w:rPr>
        <w:t>רוחמה</w:t>
      </w:r>
    </w:p>
    <w:p w14:paraId="2E37D4C9" w14:textId="77777777" w:rsidR="00AD06F1" w:rsidRPr="00AD06F1" w:rsidRDefault="00AD06F1" w:rsidP="00AD06F1">
      <w:pPr>
        <w:bidi/>
        <w:rPr>
          <w:rFonts w:cs="David" w:hint="cs"/>
          <w:rtl/>
        </w:rPr>
      </w:pPr>
    </w:p>
    <w:p w14:paraId="2EEAEEC6" w14:textId="77777777" w:rsidR="00AD06F1" w:rsidRPr="00AD06F1" w:rsidRDefault="00AD06F1" w:rsidP="00AD06F1">
      <w:pPr>
        <w:bidi/>
        <w:rPr>
          <w:rFonts w:cs="David" w:hint="cs"/>
          <w:rtl/>
        </w:rPr>
      </w:pPr>
      <w:r w:rsidRPr="00AD06F1">
        <w:rPr>
          <w:rFonts w:cs="David" w:hint="cs"/>
          <w:rtl/>
        </w:rPr>
        <w:t xml:space="preserve">            זה בעיה שלך עם הסיעה. </w:t>
      </w:r>
    </w:p>
    <w:p w14:paraId="05D6EDE9" w14:textId="77777777" w:rsidR="00AD06F1" w:rsidRPr="00AD06F1" w:rsidRDefault="00AD06F1" w:rsidP="00AD06F1">
      <w:pPr>
        <w:bidi/>
        <w:rPr>
          <w:rFonts w:cs="David" w:hint="cs"/>
          <w:rtl/>
        </w:rPr>
      </w:pPr>
    </w:p>
    <w:p w14:paraId="2171BE2A" w14:textId="77777777" w:rsidR="00AD06F1" w:rsidRPr="00AD06F1" w:rsidRDefault="00AD06F1" w:rsidP="00AD06F1">
      <w:pPr>
        <w:bidi/>
        <w:rPr>
          <w:rFonts w:cs="David" w:hint="cs"/>
          <w:rtl/>
        </w:rPr>
      </w:pPr>
      <w:r w:rsidRPr="00AD06F1">
        <w:rPr>
          <w:rFonts w:cs="David" w:hint="cs"/>
          <w:rtl/>
        </w:rPr>
        <w:t>רוחמה</w:t>
      </w:r>
    </w:p>
    <w:p w14:paraId="239925C7" w14:textId="77777777" w:rsidR="00AD06F1" w:rsidRPr="00AD06F1" w:rsidRDefault="00AD06F1" w:rsidP="00AD06F1">
      <w:pPr>
        <w:bidi/>
        <w:rPr>
          <w:rFonts w:cs="David" w:hint="cs"/>
          <w:rtl/>
        </w:rPr>
      </w:pPr>
    </w:p>
    <w:p w14:paraId="454B18F0" w14:textId="77777777" w:rsidR="00AD06F1" w:rsidRPr="00AD06F1" w:rsidRDefault="00AD06F1" w:rsidP="00AD06F1">
      <w:pPr>
        <w:bidi/>
        <w:rPr>
          <w:rFonts w:cs="David" w:hint="cs"/>
          <w:rtl/>
        </w:rPr>
      </w:pPr>
      <w:r w:rsidRPr="00AD06F1">
        <w:rPr>
          <w:rFonts w:cs="David" w:hint="cs"/>
          <w:rtl/>
        </w:rPr>
        <w:t>            מי בעד קבלת הערעור?</w:t>
      </w:r>
    </w:p>
    <w:p w14:paraId="6D087A43" w14:textId="77777777" w:rsidR="00AD06F1" w:rsidRPr="00AD06F1" w:rsidRDefault="00AD06F1" w:rsidP="00AD06F1">
      <w:pPr>
        <w:bidi/>
        <w:rPr>
          <w:rFonts w:cs="David" w:hint="cs"/>
          <w:rtl/>
        </w:rPr>
      </w:pPr>
    </w:p>
    <w:p w14:paraId="79475CB0" w14:textId="77777777" w:rsidR="00AD06F1" w:rsidRPr="00AD06F1" w:rsidRDefault="00AD06F1" w:rsidP="00AD06F1">
      <w:pPr>
        <w:bidi/>
        <w:rPr>
          <w:rFonts w:cs="David" w:hint="cs"/>
          <w:rtl/>
        </w:rPr>
      </w:pPr>
      <w:r w:rsidRPr="00AD06F1">
        <w:rPr>
          <w:rFonts w:cs="David" w:hint="cs"/>
          <w:rtl/>
        </w:rPr>
        <w:t xml:space="preserve">            10 נגד, 4 בעד. </w:t>
      </w:r>
    </w:p>
    <w:p w14:paraId="41BBD1FC" w14:textId="77777777" w:rsidR="00AD06F1" w:rsidRPr="00AD06F1" w:rsidRDefault="00AD06F1" w:rsidP="00AD06F1">
      <w:pPr>
        <w:bidi/>
        <w:rPr>
          <w:rFonts w:cs="David" w:hint="cs"/>
          <w:rtl/>
        </w:rPr>
      </w:pPr>
    </w:p>
    <w:p w14:paraId="5D7388BC" w14:textId="77777777" w:rsidR="00AD06F1" w:rsidRPr="00AD06F1" w:rsidRDefault="00AD06F1" w:rsidP="00AD06F1">
      <w:pPr>
        <w:bidi/>
        <w:rPr>
          <w:rFonts w:cs="David" w:hint="cs"/>
          <w:rtl/>
        </w:rPr>
      </w:pPr>
      <w:r w:rsidRPr="00AD06F1">
        <w:rPr>
          <w:rFonts w:cs="David" w:hint="cs"/>
          <w:rtl/>
        </w:rPr>
        <w:t>רוחמה</w:t>
      </w:r>
    </w:p>
    <w:p w14:paraId="34518C7C" w14:textId="77777777" w:rsidR="00AD06F1" w:rsidRPr="00AD06F1" w:rsidRDefault="00AD06F1" w:rsidP="00AD06F1">
      <w:pPr>
        <w:bidi/>
        <w:rPr>
          <w:rFonts w:cs="David" w:hint="cs"/>
          <w:rtl/>
        </w:rPr>
      </w:pPr>
    </w:p>
    <w:p w14:paraId="37873203" w14:textId="77777777" w:rsidR="00AD06F1" w:rsidRPr="00AD06F1" w:rsidRDefault="00AD06F1" w:rsidP="00AD06F1">
      <w:pPr>
        <w:bidi/>
        <w:rPr>
          <w:rFonts w:cs="David" w:hint="cs"/>
          <w:rtl/>
        </w:rPr>
      </w:pPr>
      <w:r w:rsidRPr="00AD06F1">
        <w:rPr>
          <w:rFonts w:cs="David" w:hint="cs"/>
          <w:rtl/>
        </w:rPr>
        <w:t xml:space="preserve">            בעד – 4. נגד 10. הערעור לא התקבל. </w:t>
      </w:r>
    </w:p>
    <w:p w14:paraId="58966312" w14:textId="77777777" w:rsidR="00AD06F1" w:rsidRPr="00AD06F1" w:rsidRDefault="00AD06F1" w:rsidP="00AD06F1">
      <w:pPr>
        <w:bidi/>
        <w:rPr>
          <w:rFonts w:cs="David" w:hint="cs"/>
          <w:rtl/>
        </w:rPr>
      </w:pPr>
    </w:p>
    <w:p w14:paraId="1C639C68" w14:textId="77777777" w:rsidR="00AD06F1" w:rsidRPr="00AD06F1" w:rsidRDefault="00AD06F1" w:rsidP="00AD06F1">
      <w:pPr>
        <w:bidi/>
        <w:rPr>
          <w:rFonts w:cs="David" w:hint="cs"/>
          <w:rtl/>
        </w:rPr>
      </w:pPr>
    </w:p>
    <w:p w14:paraId="347406B7" w14:textId="77777777" w:rsidR="00AD06F1" w:rsidRPr="00AD06F1" w:rsidRDefault="00AD06F1" w:rsidP="00AD06F1">
      <w:pPr>
        <w:bidi/>
        <w:rPr>
          <w:rFonts w:cs="David" w:hint="cs"/>
          <w:rtl/>
        </w:rPr>
      </w:pPr>
      <w:r w:rsidRPr="00AD06F1">
        <w:rPr>
          <w:rFonts w:cs="David" w:hint="cs"/>
          <w:rtl/>
        </w:rPr>
        <w:t>רובי</w:t>
      </w:r>
    </w:p>
    <w:p w14:paraId="62327884" w14:textId="77777777" w:rsidR="00AD06F1" w:rsidRPr="00AD06F1" w:rsidRDefault="00AD06F1" w:rsidP="00AD06F1">
      <w:pPr>
        <w:bidi/>
        <w:rPr>
          <w:rFonts w:cs="David" w:hint="cs"/>
          <w:rtl/>
        </w:rPr>
      </w:pPr>
    </w:p>
    <w:p w14:paraId="45463838" w14:textId="77777777" w:rsidR="00AD06F1" w:rsidRPr="00AD06F1" w:rsidRDefault="00AD06F1" w:rsidP="00AD06F1">
      <w:pPr>
        <w:bidi/>
        <w:rPr>
          <w:rFonts w:cs="David" w:hint="cs"/>
          <w:rtl/>
        </w:rPr>
      </w:pPr>
      <w:r w:rsidRPr="00AD06F1">
        <w:rPr>
          <w:rFonts w:cs="David" w:hint="cs"/>
          <w:rtl/>
        </w:rPr>
        <w:t>            חוזר על הצעתי, כל פעם שח"כ מערער על הצעת הנשיאות, שיאמר מה יורד מסדר היום במקום ההצעה שלו, מה לפי דעתו לא עשתה הנשיאות בסדר. אי אפשר יותר מ-6 הצעות.</w:t>
      </w:r>
    </w:p>
    <w:p w14:paraId="31E79523" w14:textId="77777777" w:rsidR="00AD06F1" w:rsidRPr="00AD06F1" w:rsidRDefault="00AD06F1" w:rsidP="00AD06F1">
      <w:pPr>
        <w:bidi/>
        <w:rPr>
          <w:rFonts w:cs="David" w:hint="cs"/>
          <w:rtl/>
        </w:rPr>
      </w:pPr>
    </w:p>
    <w:p w14:paraId="1C511C8F" w14:textId="77777777" w:rsidR="00AD06F1" w:rsidRPr="00AD06F1" w:rsidRDefault="00AD06F1" w:rsidP="00AD06F1">
      <w:pPr>
        <w:bidi/>
        <w:rPr>
          <w:rFonts w:cs="David" w:hint="cs"/>
          <w:rtl/>
        </w:rPr>
      </w:pPr>
      <w:r w:rsidRPr="00AD06F1">
        <w:rPr>
          <w:rFonts w:cs="David" w:hint="cs"/>
          <w:rtl/>
        </w:rPr>
        <w:t>רוחמה</w:t>
      </w:r>
    </w:p>
    <w:p w14:paraId="6EC1604E" w14:textId="77777777" w:rsidR="00AD06F1" w:rsidRPr="00AD06F1" w:rsidRDefault="00AD06F1" w:rsidP="00AD06F1">
      <w:pPr>
        <w:bidi/>
        <w:rPr>
          <w:rFonts w:cs="David" w:hint="cs"/>
          <w:rtl/>
        </w:rPr>
      </w:pPr>
    </w:p>
    <w:p w14:paraId="0B987FAF" w14:textId="77777777" w:rsidR="00AD06F1" w:rsidRPr="00AD06F1" w:rsidRDefault="00AD06F1" w:rsidP="00AD06F1">
      <w:pPr>
        <w:bidi/>
        <w:rPr>
          <w:rFonts w:cs="David" w:hint="cs"/>
          <w:rtl/>
        </w:rPr>
      </w:pPr>
      <w:r w:rsidRPr="00AD06F1">
        <w:rPr>
          <w:rFonts w:cs="David" w:hint="cs"/>
          <w:rtl/>
        </w:rPr>
        <w:t>            מקבלת את הצעתך.</w:t>
      </w:r>
    </w:p>
    <w:p w14:paraId="74670D0D" w14:textId="77777777" w:rsidR="00AD06F1" w:rsidRPr="00AD06F1" w:rsidRDefault="00AD06F1" w:rsidP="00AD06F1">
      <w:pPr>
        <w:bidi/>
        <w:rPr>
          <w:rFonts w:cs="David" w:hint="cs"/>
          <w:rtl/>
        </w:rPr>
      </w:pPr>
    </w:p>
    <w:p w14:paraId="306C9992" w14:textId="77777777" w:rsidR="00AD06F1" w:rsidRPr="00AD06F1" w:rsidRDefault="00AD06F1" w:rsidP="00AD06F1">
      <w:pPr>
        <w:bidi/>
        <w:rPr>
          <w:rFonts w:cs="David" w:hint="cs"/>
          <w:rtl/>
        </w:rPr>
      </w:pPr>
    </w:p>
    <w:p w14:paraId="514C349A" w14:textId="77777777" w:rsidR="00AD06F1" w:rsidRPr="00AD06F1" w:rsidRDefault="00AD06F1" w:rsidP="00AD06F1">
      <w:pPr>
        <w:bidi/>
        <w:rPr>
          <w:rFonts w:cs="David" w:hint="cs"/>
          <w:b/>
          <w:bCs/>
          <w:u w:val="single"/>
          <w:rtl/>
        </w:rPr>
      </w:pPr>
      <w:r w:rsidRPr="00AD06F1">
        <w:rPr>
          <w:rFonts w:cs="David"/>
          <w:rtl/>
        </w:rPr>
        <w:br w:type="page"/>
      </w:r>
      <w:r w:rsidRPr="00AD06F1">
        <w:rPr>
          <w:rFonts w:cs="David" w:hint="cs"/>
          <w:b/>
          <w:bCs/>
          <w:u w:val="single"/>
          <w:rtl/>
        </w:rPr>
        <w:t>ב. בקשות חברי הכנסת להקדמת הדיון בהצעות חוק, לפני הקריאה הטרומית:</w:t>
      </w:r>
    </w:p>
    <w:p w14:paraId="738AEB7B" w14:textId="77777777" w:rsidR="00AD06F1" w:rsidRPr="00AD06F1" w:rsidRDefault="00AD06F1" w:rsidP="00AD06F1">
      <w:pPr>
        <w:bidi/>
        <w:rPr>
          <w:rFonts w:cs="David" w:hint="cs"/>
          <w:b/>
          <w:bCs/>
          <w:rtl/>
        </w:rPr>
      </w:pPr>
    </w:p>
    <w:p w14:paraId="3378D155" w14:textId="77777777" w:rsidR="00AD06F1" w:rsidRPr="00AD06F1" w:rsidRDefault="00AD06F1" w:rsidP="00AD06F1">
      <w:pPr>
        <w:bidi/>
        <w:rPr>
          <w:rFonts w:cs="David" w:hint="cs"/>
          <w:b/>
          <w:bCs/>
          <w:rtl/>
        </w:rPr>
      </w:pPr>
      <w:r w:rsidRPr="00AD06F1">
        <w:rPr>
          <w:rFonts w:cs="David" w:hint="cs"/>
          <w:b/>
          <w:bCs/>
          <w:rtl/>
        </w:rPr>
        <w:t xml:space="preserve">הצעת חוק הממשלה (תיקון - מפתח חלוקת השרים), </w:t>
      </w:r>
      <w:proofErr w:type="spellStart"/>
      <w:r w:rsidRPr="00AD06F1">
        <w:rPr>
          <w:rFonts w:cs="David" w:hint="cs"/>
          <w:b/>
          <w:bCs/>
          <w:rtl/>
        </w:rPr>
        <w:t>התשס"ו</w:t>
      </w:r>
      <w:proofErr w:type="spellEnd"/>
      <w:r w:rsidRPr="00AD06F1">
        <w:rPr>
          <w:rFonts w:cs="David" w:hint="cs"/>
          <w:b/>
          <w:bCs/>
          <w:rtl/>
        </w:rPr>
        <w:t>-2006) (פ/381/17), הצעת חבר הכנסת ראובן ריבלין.</w:t>
      </w:r>
    </w:p>
    <w:p w14:paraId="3D038943" w14:textId="77777777" w:rsidR="00AD06F1" w:rsidRPr="00AD06F1" w:rsidRDefault="00AD06F1" w:rsidP="00AD06F1">
      <w:pPr>
        <w:bidi/>
        <w:rPr>
          <w:rFonts w:cs="David" w:hint="cs"/>
          <w:rtl/>
        </w:rPr>
      </w:pPr>
    </w:p>
    <w:p w14:paraId="4BB5B1F2" w14:textId="77777777" w:rsidR="00AD06F1" w:rsidRPr="00AD06F1" w:rsidRDefault="00AD06F1" w:rsidP="00AD06F1">
      <w:pPr>
        <w:bidi/>
        <w:rPr>
          <w:rFonts w:cs="David" w:hint="cs"/>
          <w:rtl/>
        </w:rPr>
      </w:pPr>
    </w:p>
    <w:p w14:paraId="14786C41" w14:textId="77777777" w:rsidR="00AD06F1" w:rsidRPr="00AD06F1" w:rsidRDefault="00AD06F1" w:rsidP="00AD06F1">
      <w:pPr>
        <w:bidi/>
        <w:rPr>
          <w:rFonts w:cs="David" w:hint="cs"/>
          <w:rtl/>
        </w:rPr>
      </w:pPr>
    </w:p>
    <w:p w14:paraId="6ADDBD32" w14:textId="77777777" w:rsidR="00AD06F1" w:rsidRPr="00AD06F1" w:rsidRDefault="00AD06F1" w:rsidP="00AD06F1">
      <w:pPr>
        <w:bidi/>
        <w:rPr>
          <w:rFonts w:cs="David" w:hint="cs"/>
          <w:b/>
          <w:bCs/>
          <w:rtl/>
        </w:rPr>
      </w:pPr>
      <w:r w:rsidRPr="00AD06F1">
        <w:rPr>
          <w:rFonts w:cs="David" w:hint="cs"/>
          <w:u w:val="single"/>
          <w:rtl/>
        </w:rPr>
        <w:t>היו"ר רוחמה אברהם:</w:t>
      </w:r>
    </w:p>
    <w:p w14:paraId="57B02139" w14:textId="77777777" w:rsidR="00AD06F1" w:rsidRPr="00AD06F1" w:rsidRDefault="00AD06F1" w:rsidP="00AD06F1">
      <w:pPr>
        <w:bidi/>
        <w:rPr>
          <w:rFonts w:cs="David" w:hint="cs"/>
          <w:rtl/>
        </w:rPr>
      </w:pPr>
    </w:p>
    <w:p w14:paraId="1AF75D81" w14:textId="77777777" w:rsidR="00AD06F1" w:rsidRPr="00AD06F1" w:rsidRDefault="00AD06F1" w:rsidP="00AD06F1">
      <w:pPr>
        <w:bidi/>
        <w:rPr>
          <w:rFonts w:cs="David" w:hint="cs"/>
          <w:rtl/>
        </w:rPr>
      </w:pPr>
      <w:r w:rsidRPr="00AD06F1">
        <w:rPr>
          <w:rFonts w:cs="David" w:hint="cs"/>
          <w:rtl/>
        </w:rPr>
        <w:t xml:space="preserve">            נעבור להצעתו של חבר הכנסת רובי ריבלין. </w:t>
      </w:r>
    </w:p>
    <w:p w14:paraId="1ECAD084" w14:textId="77777777" w:rsidR="00AD06F1" w:rsidRPr="00AD06F1" w:rsidRDefault="00AD06F1" w:rsidP="00AD06F1">
      <w:pPr>
        <w:bidi/>
        <w:rPr>
          <w:rFonts w:cs="David" w:hint="cs"/>
          <w:rtl/>
        </w:rPr>
      </w:pPr>
    </w:p>
    <w:p w14:paraId="65AE29B3" w14:textId="77777777" w:rsidR="00AD06F1" w:rsidRPr="00AD06F1" w:rsidRDefault="00AD06F1" w:rsidP="00AD06F1">
      <w:pPr>
        <w:bidi/>
        <w:rPr>
          <w:rFonts w:cs="David" w:hint="cs"/>
          <w:rtl/>
        </w:rPr>
      </w:pPr>
      <w:r w:rsidRPr="00AD06F1">
        <w:rPr>
          <w:rFonts w:cs="David" w:hint="cs"/>
          <w:rtl/>
        </w:rPr>
        <w:t>רובי</w:t>
      </w:r>
    </w:p>
    <w:p w14:paraId="65829862" w14:textId="77777777" w:rsidR="00AD06F1" w:rsidRPr="00AD06F1" w:rsidRDefault="00AD06F1" w:rsidP="00AD06F1">
      <w:pPr>
        <w:bidi/>
        <w:rPr>
          <w:rFonts w:cs="David" w:hint="cs"/>
          <w:rtl/>
        </w:rPr>
      </w:pPr>
    </w:p>
    <w:p w14:paraId="5E1CD811" w14:textId="77777777" w:rsidR="00AD06F1" w:rsidRPr="00AD06F1" w:rsidRDefault="00AD06F1" w:rsidP="00AD06F1">
      <w:pPr>
        <w:bidi/>
        <w:rPr>
          <w:rFonts w:cs="David" w:hint="cs"/>
          <w:rtl/>
        </w:rPr>
      </w:pPr>
      <w:r w:rsidRPr="00AD06F1">
        <w:rPr>
          <w:rFonts w:cs="David" w:hint="cs"/>
          <w:rtl/>
        </w:rPr>
        <w:t xml:space="preserve">            הכנתי הצעת החוק שבאה </w:t>
      </w:r>
      <w:proofErr w:type="spellStart"/>
      <w:r w:rsidRPr="00AD06F1">
        <w:rPr>
          <w:rFonts w:cs="David" w:hint="cs"/>
          <w:rtl/>
        </w:rPr>
        <w:t>לההגביל</w:t>
      </w:r>
      <w:proofErr w:type="spellEnd"/>
      <w:r w:rsidRPr="00AD06F1">
        <w:rPr>
          <w:rFonts w:cs="David" w:hint="cs"/>
          <w:rtl/>
        </w:rPr>
        <w:t xml:space="preserve"> מספר השרים בממשלה הבאה, כך שסיעה לא תוכל לשלוח לממשלה שרים אלא על פי מפתח של 4 לאחד. חיכיתי לתורי, אבל חבר הכנסת גדעון סער מרכז האופוזיציה </w:t>
      </w:r>
    </w:p>
    <w:p w14:paraId="1399F6AB" w14:textId="77777777" w:rsidR="00AD06F1" w:rsidRPr="00AD06F1" w:rsidRDefault="00AD06F1" w:rsidP="00AD06F1">
      <w:pPr>
        <w:bidi/>
        <w:rPr>
          <w:rFonts w:cs="David" w:hint="cs"/>
          <w:rtl/>
        </w:rPr>
      </w:pPr>
    </w:p>
    <w:p w14:paraId="1498C694" w14:textId="77777777" w:rsidR="00AD06F1" w:rsidRPr="00AD06F1" w:rsidRDefault="00AD06F1" w:rsidP="00AD06F1">
      <w:pPr>
        <w:bidi/>
        <w:rPr>
          <w:rFonts w:cs="David" w:hint="cs"/>
          <w:rtl/>
        </w:rPr>
      </w:pPr>
    </w:p>
    <w:p w14:paraId="4406E80B" w14:textId="77777777" w:rsidR="00AD06F1" w:rsidRPr="00AD06F1" w:rsidRDefault="00AD06F1" w:rsidP="00AD06F1">
      <w:pPr>
        <w:bidi/>
        <w:rPr>
          <w:rFonts w:cs="David" w:hint="cs"/>
          <w:rtl/>
        </w:rPr>
      </w:pPr>
      <w:r w:rsidRPr="00AD06F1">
        <w:rPr>
          <w:rFonts w:cs="David" w:hint="cs"/>
          <w:rtl/>
        </w:rPr>
        <w:t xml:space="preserve">            זכה גדעון סער, שהרבה יותר זריז, לכך שהצעתו תועלה על שולחן הכנסת, ואני מבקש לספח אותה. באתי בדברים עם שר המשפטים. בניגוד לדעתם של הייעוץ המשפטי לכנסת, קבעו לדעתי בצדק – עם כל עניות דעתי, </w:t>
      </w:r>
      <w:proofErr w:type="spellStart"/>
      <w:r w:rsidRPr="00AD06F1">
        <w:rPr>
          <w:rFonts w:cs="David" w:hint="cs"/>
          <w:rtl/>
        </w:rPr>
        <w:t>ואנימודה</w:t>
      </w:r>
      <w:proofErr w:type="spellEnd"/>
      <w:r w:rsidRPr="00AD06F1">
        <w:rPr>
          <w:rFonts w:cs="David" w:hint="cs"/>
          <w:rtl/>
        </w:rPr>
        <w:t xml:space="preserve"> שדעתי ענייה – שהעניין בדיוק נוגע לאותו חוק, אותו נושא. נפלאות החלטות הייעוץ המשפטי של הכנסת, אבל גם שר המשפטים רואה בכך אותו נושא. דיברתי עם יו"ר הקואליציה. אמרתי לו שאשמח להצעתו של גדעון סער. הואיל ויש הסכמה שהדבר יובא, שהממשלה תיתן חופש הצבעה, מבקש לספח הצעת החוק שלי כמקובל. </w:t>
      </w:r>
    </w:p>
    <w:p w14:paraId="5800C463" w14:textId="77777777" w:rsidR="00AD06F1" w:rsidRPr="00AD06F1" w:rsidRDefault="00AD06F1" w:rsidP="00AD06F1">
      <w:pPr>
        <w:bidi/>
        <w:rPr>
          <w:rFonts w:cs="David" w:hint="cs"/>
          <w:rtl/>
        </w:rPr>
      </w:pPr>
    </w:p>
    <w:p w14:paraId="307AF45D" w14:textId="77777777" w:rsidR="00AD06F1" w:rsidRPr="00AD06F1" w:rsidRDefault="00AD06F1" w:rsidP="00AD06F1">
      <w:pPr>
        <w:bidi/>
        <w:rPr>
          <w:rFonts w:cs="David" w:hint="cs"/>
          <w:rtl/>
        </w:rPr>
      </w:pPr>
      <w:r w:rsidRPr="00AD06F1">
        <w:rPr>
          <w:rFonts w:cs="David" w:hint="cs"/>
          <w:rtl/>
        </w:rPr>
        <w:t>רוחמה</w:t>
      </w:r>
    </w:p>
    <w:p w14:paraId="77FD6AEC" w14:textId="77777777" w:rsidR="00AD06F1" w:rsidRPr="00AD06F1" w:rsidRDefault="00AD06F1" w:rsidP="00AD06F1">
      <w:pPr>
        <w:bidi/>
        <w:rPr>
          <w:rFonts w:cs="David" w:hint="cs"/>
          <w:rtl/>
        </w:rPr>
      </w:pPr>
    </w:p>
    <w:p w14:paraId="4FFBE974" w14:textId="77777777" w:rsidR="00AD06F1" w:rsidRPr="00AD06F1" w:rsidRDefault="00AD06F1" w:rsidP="00AD06F1">
      <w:pPr>
        <w:bidi/>
        <w:rPr>
          <w:rFonts w:cs="David" w:hint="cs"/>
          <w:rtl/>
        </w:rPr>
      </w:pPr>
      <w:r w:rsidRPr="00AD06F1">
        <w:rPr>
          <w:rFonts w:cs="David" w:hint="cs"/>
          <w:rtl/>
        </w:rPr>
        <w:t>            זה הצמדה שלך לחוק שלו.</w:t>
      </w:r>
    </w:p>
    <w:p w14:paraId="0E37DB97" w14:textId="77777777" w:rsidR="00AD06F1" w:rsidRPr="00AD06F1" w:rsidRDefault="00AD06F1" w:rsidP="00AD06F1">
      <w:pPr>
        <w:bidi/>
        <w:rPr>
          <w:rFonts w:cs="David" w:hint="cs"/>
          <w:rtl/>
        </w:rPr>
      </w:pPr>
    </w:p>
    <w:p w14:paraId="0FEFD82C" w14:textId="77777777" w:rsidR="00AD06F1" w:rsidRPr="00AD06F1" w:rsidRDefault="00AD06F1" w:rsidP="00AD06F1">
      <w:pPr>
        <w:bidi/>
        <w:rPr>
          <w:rFonts w:cs="David" w:hint="cs"/>
          <w:rtl/>
        </w:rPr>
      </w:pPr>
      <w:r w:rsidRPr="00AD06F1">
        <w:rPr>
          <w:rFonts w:cs="David" w:hint="cs"/>
          <w:rtl/>
        </w:rPr>
        <w:t>רובי</w:t>
      </w:r>
    </w:p>
    <w:p w14:paraId="7F44B8D1" w14:textId="77777777" w:rsidR="00AD06F1" w:rsidRPr="00AD06F1" w:rsidRDefault="00AD06F1" w:rsidP="00AD06F1">
      <w:pPr>
        <w:bidi/>
        <w:rPr>
          <w:rFonts w:cs="David" w:hint="cs"/>
          <w:rtl/>
        </w:rPr>
      </w:pPr>
    </w:p>
    <w:p w14:paraId="0A7329E8" w14:textId="77777777" w:rsidR="00AD06F1" w:rsidRPr="00AD06F1" w:rsidRDefault="00AD06F1" w:rsidP="00AD06F1">
      <w:pPr>
        <w:bidi/>
        <w:rPr>
          <w:rFonts w:cs="David" w:hint="cs"/>
          <w:rtl/>
        </w:rPr>
      </w:pPr>
      <w:r w:rsidRPr="00AD06F1">
        <w:rPr>
          <w:rFonts w:cs="David" w:hint="cs"/>
          <w:rtl/>
        </w:rPr>
        <w:t xml:space="preserve">            אם הוא יוריד, גם אני אוריד. </w:t>
      </w:r>
    </w:p>
    <w:p w14:paraId="7F1B660B" w14:textId="77777777" w:rsidR="00AD06F1" w:rsidRPr="00AD06F1" w:rsidRDefault="00AD06F1" w:rsidP="00AD06F1">
      <w:pPr>
        <w:bidi/>
        <w:rPr>
          <w:rFonts w:cs="David" w:hint="cs"/>
          <w:rtl/>
        </w:rPr>
      </w:pPr>
    </w:p>
    <w:p w14:paraId="5926C01C" w14:textId="77777777" w:rsidR="00AD06F1" w:rsidRPr="00AD06F1" w:rsidRDefault="00AD06F1" w:rsidP="00AD06F1">
      <w:pPr>
        <w:bidi/>
        <w:rPr>
          <w:rFonts w:cs="David" w:hint="cs"/>
          <w:rtl/>
        </w:rPr>
      </w:pPr>
      <w:r w:rsidRPr="00AD06F1">
        <w:rPr>
          <w:rFonts w:cs="David" w:hint="cs"/>
          <w:rtl/>
        </w:rPr>
        <w:t xml:space="preserve">            הואיל ויש הסכמה שהצעת החוק שלי </w:t>
      </w:r>
      <w:proofErr w:type="spellStart"/>
      <w:r w:rsidRPr="00AD06F1">
        <w:rPr>
          <w:rFonts w:cs="David" w:hint="cs"/>
          <w:rtl/>
        </w:rPr>
        <w:t>תספתח</w:t>
      </w:r>
      <w:proofErr w:type="spellEnd"/>
      <w:r w:rsidRPr="00AD06F1">
        <w:rPr>
          <w:rFonts w:cs="David" w:hint="cs"/>
          <w:rtl/>
        </w:rPr>
        <w:t>, לא ביקשתי שמישהו יצביע בעד הצעת החוק אלא ישקול.</w:t>
      </w:r>
    </w:p>
    <w:p w14:paraId="3EA4E5C9" w14:textId="77777777" w:rsidR="00AD06F1" w:rsidRPr="00AD06F1" w:rsidRDefault="00AD06F1" w:rsidP="00AD06F1">
      <w:pPr>
        <w:bidi/>
        <w:rPr>
          <w:rFonts w:cs="David" w:hint="cs"/>
          <w:rtl/>
        </w:rPr>
      </w:pPr>
    </w:p>
    <w:p w14:paraId="57103446" w14:textId="77777777" w:rsidR="00AD06F1" w:rsidRPr="00AD06F1" w:rsidRDefault="00AD06F1" w:rsidP="00AD06F1">
      <w:pPr>
        <w:bidi/>
        <w:rPr>
          <w:rFonts w:cs="David" w:hint="cs"/>
          <w:rtl/>
        </w:rPr>
      </w:pPr>
      <w:r w:rsidRPr="00AD06F1">
        <w:rPr>
          <w:rFonts w:cs="David" w:hint="cs"/>
          <w:rtl/>
        </w:rPr>
        <w:t>רוחמה</w:t>
      </w:r>
    </w:p>
    <w:p w14:paraId="23B23C9F" w14:textId="77777777" w:rsidR="00AD06F1" w:rsidRPr="00AD06F1" w:rsidRDefault="00AD06F1" w:rsidP="00AD06F1">
      <w:pPr>
        <w:bidi/>
        <w:rPr>
          <w:rFonts w:cs="David" w:hint="cs"/>
          <w:rtl/>
        </w:rPr>
      </w:pPr>
    </w:p>
    <w:p w14:paraId="07CC556A" w14:textId="77777777" w:rsidR="00AD06F1" w:rsidRPr="00AD06F1" w:rsidRDefault="00AD06F1" w:rsidP="00AD06F1">
      <w:pPr>
        <w:bidi/>
        <w:rPr>
          <w:rFonts w:cs="David" w:hint="cs"/>
          <w:rtl/>
        </w:rPr>
      </w:pPr>
      <w:r w:rsidRPr="00AD06F1">
        <w:rPr>
          <w:rFonts w:cs="David" w:hint="cs"/>
          <w:rtl/>
        </w:rPr>
        <w:t>            עוברת להצבעה.</w:t>
      </w:r>
    </w:p>
    <w:p w14:paraId="44F57915" w14:textId="77777777" w:rsidR="00AD06F1" w:rsidRPr="00AD06F1" w:rsidRDefault="00AD06F1" w:rsidP="00AD06F1">
      <w:pPr>
        <w:bidi/>
        <w:rPr>
          <w:rFonts w:cs="David" w:hint="cs"/>
          <w:rtl/>
        </w:rPr>
      </w:pPr>
    </w:p>
    <w:p w14:paraId="1832EF9A" w14:textId="77777777" w:rsidR="00AD06F1" w:rsidRPr="00AD06F1" w:rsidRDefault="00AD06F1" w:rsidP="00AD06F1">
      <w:pPr>
        <w:bidi/>
        <w:rPr>
          <w:rFonts w:cs="David" w:hint="cs"/>
          <w:rtl/>
        </w:rPr>
      </w:pPr>
      <w:r w:rsidRPr="00AD06F1">
        <w:rPr>
          <w:rFonts w:cs="David" w:hint="cs"/>
          <w:rtl/>
        </w:rPr>
        <w:t>            מי בעד?</w:t>
      </w:r>
    </w:p>
    <w:p w14:paraId="751E99AB" w14:textId="77777777" w:rsidR="00AD06F1" w:rsidRPr="00AD06F1" w:rsidRDefault="00AD06F1" w:rsidP="00AD06F1">
      <w:pPr>
        <w:bidi/>
        <w:rPr>
          <w:rFonts w:cs="David" w:hint="cs"/>
          <w:rtl/>
        </w:rPr>
      </w:pPr>
    </w:p>
    <w:p w14:paraId="31FA3433" w14:textId="77777777" w:rsidR="00AD06F1" w:rsidRPr="00AD06F1" w:rsidRDefault="00AD06F1" w:rsidP="00AD06F1">
      <w:pPr>
        <w:bidi/>
        <w:rPr>
          <w:rFonts w:cs="David" w:hint="cs"/>
          <w:rtl/>
        </w:rPr>
      </w:pPr>
      <w:r w:rsidRPr="00AD06F1">
        <w:rPr>
          <w:rFonts w:cs="David" w:hint="cs"/>
          <w:rtl/>
        </w:rPr>
        <w:t>            15 בעד,  מיעוט נגד</w:t>
      </w:r>
    </w:p>
    <w:p w14:paraId="66B164C3" w14:textId="77777777" w:rsidR="00AD06F1" w:rsidRPr="00AD06F1" w:rsidRDefault="00AD06F1" w:rsidP="00AD06F1">
      <w:pPr>
        <w:bidi/>
        <w:rPr>
          <w:rFonts w:cs="David" w:hint="cs"/>
          <w:rtl/>
        </w:rPr>
      </w:pPr>
    </w:p>
    <w:p w14:paraId="3E737DAF" w14:textId="77777777" w:rsidR="00AD06F1" w:rsidRPr="00AD06F1" w:rsidRDefault="00AD06F1" w:rsidP="00AD06F1">
      <w:pPr>
        <w:bidi/>
        <w:rPr>
          <w:rFonts w:cs="David" w:hint="cs"/>
          <w:rtl/>
        </w:rPr>
      </w:pPr>
    </w:p>
    <w:p w14:paraId="6FA96B2D" w14:textId="77777777" w:rsidR="00AD06F1" w:rsidRPr="00AD06F1" w:rsidRDefault="00AD06F1" w:rsidP="00AD06F1">
      <w:pPr>
        <w:bidi/>
        <w:rPr>
          <w:rFonts w:cs="David" w:hint="cs"/>
          <w:rtl/>
        </w:rPr>
      </w:pPr>
      <w:r w:rsidRPr="00AD06F1">
        <w:rPr>
          <w:rFonts w:cs="David" w:hint="cs"/>
          <w:rtl/>
        </w:rPr>
        <w:t>            מאחלת לך בהצלחה.</w:t>
      </w:r>
    </w:p>
    <w:p w14:paraId="51819DED" w14:textId="77777777" w:rsidR="00AD06F1" w:rsidRPr="00AD06F1" w:rsidRDefault="00AD06F1" w:rsidP="00AD06F1">
      <w:pPr>
        <w:bidi/>
        <w:rPr>
          <w:rFonts w:cs="David" w:hint="cs"/>
          <w:rtl/>
        </w:rPr>
      </w:pPr>
    </w:p>
    <w:p w14:paraId="74945B3F" w14:textId="77777777" w:rsidR="00AD06F1" w:rsidRPr="00AD06F1" w:rsidRDefault="00AD06F1" w:rsidP="00AD06F1">
      <w:pPr>
        <w:bidi/>
        <w:rPr>
          <w:rFonts w:cs="David" w:hint="cs"/>
          <w:rtl/>
        </w:rPr>
      </w:pPr>
    </w:p>
    <w:p w14:paraId="7A7D6B08" w14:textId="77777777" w:rsidR="00AD06F1" w:rsidRPr="00AD06F1" w:rsidRDefault="00AD06F1" w:rsidP="00AD06F1">
      <w:pPr>
        <w:bidi/>
        <w:rPr>
          <w:rFonts w:cs="David" w:hint="cs"/>
          <w:b/>
          <w:bCs/>
          <w:rtl/>
        </w:rPr>
      </w:pPr>
      <w:r w:rsidRPr="00AD06F1">
        <w:rPr>
          <w:rFonts w:cs="David"/>
          <w:rtl/>
        </w:rPr>
        <w:br w:type="page"/>
      </w:r>
      <w:r w:rsidRPr="00AD06F1">
        <w:rPr>
          <w:rFonts w:cs="David" w:hint="cs"/>
          <w:b/>
          <w:bCs/>
          <w:rtl/>
        </w:rPr>
        <w:t xml:space="preserve">הצעת חוק הבטחת הכנסה (תיקון - רכב כנכס שאין מופקת ממנו הכנסה חודשית), </w:t>
      </w:r>
      <w:proofErr w:type="spellStart"/>
      <w:r w:rsidRPr="00AD06F1">
        <w:rPr>
          <w:rFonts w:cs="David" w:hint="cs"/>
          <w:b/>
          <w:bCs/>
          <w:rtl/>
        </w:rPr>
        <w:t>התשס"ו</w:t>
      </w:r>
      <w:proofErr w:type="spellEnd"/>
      <w:r w:rsidRPr="00AD06F1">
        <w:rPr>
          <w:rFonts w:cs="David" w:hint="cs"/>
          <w:b/>
          <w:bCs/>
          <w:rtl/>
        </w:rPr>
        <w:t>-2006 (פ/771/17), הצעת חבר הכנסת יורי שטרן וקבוצת חברי הכנסת.</w:t>
      </w:r>
    </w:p>
    <w:p w14:paraId="38800885" w14:textId="77777777" w:rsidR="00AD06F1" w:rsidRPr="00AD06F1" w:rsidRDefault="00AD06F1" w:rsidP="00AD06F1">
      <w:pPr>
        <w:bidi/>
        <w:rPr>
          <w:rFonts w:cs="David" w:hint="cs"/>
          <w:rtl/>
        </w:rPr>
      </w:pPr>
    </w:p>
    <w:p w14:paraId="22D39E79" w14:textId="77777777" w:rsidR="00AD06F1" w:rsidRPr="00AD06F1" w:rsidRDefault="00AD06F1" w:rsidP="00AD06F1">
      <w:pPr>
        <w:bidi/>
        <w:rPr>
          <w:rFonts w:cs="David" w:hint="cs"/>
          <w:rtl/>
        </w:rPr>
      </w:pPr>
    </w:p>
    <w:p w14:paraId="2B735EBA" w14:textId="77777777" w:rsidR="00AD06F1" w:rsidRPr="00AD06F1" w:rsidRDefault="00AD06F1" w:rsidP="00AD06F1">
      <w:pPr>
        <w:bidi/>
        <w:rPr>
          <w:rFonts w:cs="David" w:hint="cs"/>
          <w:rtl/>
        </w:rPr>
      </w:pPr>
      <w:r w:rsidRPr="00AD06F1">
        <w:rPr>
          <w:rFonts w:cs="David" w:hint="cs"/>
          <w:rtl/>
        </w:rPr>
        <w:t>רוחמה</w:t>
      </w:r>
    </w:p>
    <w:p w14:paraId="0405C616" w14:textId="77777777" w:rsidR="00AD06F1" w:rsidRPr="00AD06F1" w:rsidRDefault="00AD06F1" w:rsidP="00AD06F1">
      <w:pPr>
        <w:bidi/>
        <w:rPr>
          <w:rFonts w:cs="David" w:hint="cs"/>
          <w:rtl/>
        </w:rPr>
      </w:pPr>
    </w:p>
    <w:p w14:paraId="6C8CFC87" w14:textId="77777777" w:rsidR="00AD06F1" w:rsidRPr="00AD06F1" w:rsidRDefault="00AD06F1" w:rsidP="00AD06F1">
      <w:pPr>
        <w:bidi/>
        <w:rPr>
          <w:rFonts w:cs="David" w:hint="cs"/>
          <w:rtl/>
        </w:rPr>
      </w:pPr>
      <w:r w:rsidRPr="00AD06F1">
        <w:rPr>
          <w:rFonts w:cs="David" w:hint="cs"/>
          <w:rtl/>
        </w:rPr>
        <w:t xml:space="preserve">            יורי שטרן, שכולנו מאחלים לו רפואה שלמה, אמור להגיע בשעה הקרובה לכנסת. סיכמנו שאם לא יצליח להגיע, תציג את הצעתו </w:t>
      </w:r>
      <w:proofErr w:type="spellStart"/>
      <w:r w:rsidRPr="00AD06F1">
        <w:rPr>
          <w:rFonts w:cs="David" w:hint="cs"/>
          <w:rtl/>
        </w:rPr>
        <w:t>ליה</w:t>
      </w:r>
      <w:proofErr w:type="spellEnd"/>
      <w:r w:rsidRPr="00AD06F1">
        <w:rPr>
          <w:rFonts w:cs="David" w:hint="cs"/>
          <w:rtl/>
        </w:rPr>
        <w:t xml:space="preserve"> שמטוב.</w:t>
      </w:r>
    </w:p>
    <w:p w14:paraId="77C0AC45" w14:textId="77777777" w:rsidR="00AD06F1" w:rsidRPr="00AD06F1" w:rsidRDefault="00AD06F1" w:rsidP="00AD06F1">
      <w:pPr>
        <w:bidi/>
        <w:rPr>
          <w:rFonts w:cs="David" w:hint="cs"/>
          <w:rtl/>
        </w:rPr>
      </w:pPr>
    </w:p>
    <w:p w14:paraId="359DBC31" w14:textId="77777777" w:rsidR="00AD06F1" w:rsidRPr="00AD06F1" w:rsidRDefault="00AD06F1" w:rsidP="00AD06F1">
      <w:pPr>
        <w:bidi/>
        <w:rPr>
          <w:rFonts w:cs="David" w:hint="cs"/>
          <w:rtl/>
        </w:rPr>
      </w:pPr>
      <w:r w:rsidRPr="00AD06F1">
        <w:rPr>
          <w:rFonts w:cs="David" w:hint="cs"/>
          <w:rtl/>
        </w:rPr>
        <w:t xml:space="preserve"> </w:t>
      </w:r>
    </w:p>
    <w:p w14:paraId="7F4977A4" w14:textId="77777777" w:rsidR="00AD06F1" w:rsidRPr="00AD06F1" w:rsidRDefault="00AD06F1" w:rsidP="00AD06F1">
      <w:pPr>
        <w:bidi/>
        <w:rPr>
          <w:rFonts w:cs="David" w:hint="cs"/>
          <w:rtl/>
        </w:rPr>
      </w:pPr>
      <w:proofErr w:type="spellStart"/>
      <w:r w:rsidRPr="00AD06F1">
        <w:rPr>
          <w:rFonts w:cs="David" w:hint="cs"/>
          <w:rtl/>
        </w:rPr>
        <w:t>ליה</w:t>
      </w:r>
      <w:proofErr w:type="spellEnd"/>
    </w:p>
    <w:p w14:paraId="407FD899" w14:textId="77777777" w:rsidR="00AD06F1" w:rsidRPr="00AD06F1" w:rsidRDefault="00AD06F1" w:rsidP="00AD06F1">
      <w:pPr>
        <w:bidi/>
        <w:rPr>
          <w:rFonts w:cs="David" w:hint="cs"/>
          <w:rtl/>
        </w:rPr>
      </w:pPr>
    </w:p>
    <w:p w14:paraId="03A52F8A" w14:textId="77777777" w:rsidR="00AD06F1" w:rsidRPr="00AD06F1" w:rsidRDefault="00AD06F1" w:rsidP="00AD06F1">
      <w:pPr>
        <w:bidi/>
        <w:rPr>
          <w:rFonts w:cs="David" w:hint="cs"/>
          <w:rtl/>
        </w:rPr>
      </w:pPr>
      <w:r w:rsidRPr="00AD06F1">
        <w:rPr>
          <w:rFonts w:cs="David" w:hint="cs"/>
          <w:rtl/>
        </w:rPr>
        <w:t xml:space="preserve">            מדובר על אנשים שמקבלים את הגמלה מביטוח לאומי, מקבלים אבטחת הכנסה ולא יכולים </w:t>
      </w:r>
    </w:p>
    <w:p w14:paraId="731D7F52" w14:textId="77777777" w:rsidR="00AD06F1" w:rsidRPr="00AD06F1" w:rsidRDefault="00AD06F1" w:rsidP="00AD06F1">
      <w:pPr>
        <w:bidi/>
        <w:rPr>
          <w:rFonts w:cs="David" w:hint="cs"/>
          <w:rtl/>
        </w:rPr>
      </w:pPr>
    </w:p>
    <w:p w14:paraId="4DAA63DA" w14:textId="77777777" w:rsidR="00AD06F1" w:rsidRPr="00AD06F1" w:rsidRDefault="00AD06F1" w:rsidP="00AD06F1">
      <w:pPr>
        <w:bidi/>
        <w:rPr>
          <w:rFonts w:cs="David" w:hint="cs"/>
          <w:rtl/>
        </w:rPr>
      </w:pPr>
      <w:r w:rsidRPr="00AD06F1">
        <w:rPr>
          <w:rFonts w:cs="David" w:hint="cs"/>
          <w:rtl/>
        </w:rPr>
        <w:t xml:space="preserve">            ביטוח לאומי לא מאפשר להחזיק ברכב, רק בתנאים מסוימים, רק לנכים, מדובר על מקבלי גמלה כשברשותם רכב ומהם נשללת הגמלה עקב זה שהם מחזיקים ברכב, לא משנה באיזה סכום ובאיזה רכב הם מחזיקים. רק במקרים שזה נכים וזקוקים לטיפול רפואי, הביטוח הלאומי מאפשר להחזיק ברכב. פה </w:t>
      </w:r>
      <w:proofErr w:type="spellStart"/>
      <w:r w:rsidRPr="00AD06F1">
        <w:rPr>
          <w:rFonts w:cs="David" w:hint="cs"/>
          <w:rtl/>
        </w:rPr>
        <w:t>אנחונ</w:t>
      </w:r>
      <w:proofErr w:type="spellEnd"/>
      <w:r w:rsidRPr="00AD06F1">
        <w:rPr>
          <w:rFonts w:cs="David" w:hint="cs"/>
          <w:rtl/>
        </w:rPr>
        <w:t xml:space="preserve"> מבקשים לתת אפשרות גם לאלה שמקבלים את הבטחת הכנסה שתהיה להם אפשרות להחזיק ברכב עד סכום מסוים ולקבל הבטחת הנסה. זה היה בהסכם שלנו עם הממשלה. </w:t>
      </w:r>
    </w:p>
    <w:p w14:paraId="1CC56DCD" w14:textId="77777777" w:rsidR="00AD06F1" w:rsidRPr="00AD06F1" w:rsidRDefault="00AD06F1" w:rsidP="00AD06F1">
      <w:pPr>
        <w:bidi/>
        <w:rPr>
          <w:rFonts w:cs="David" w:hint="cs"/>
          <w:rtl/>
        </w:rPr>
      </w:pPr>
    </w:p>
    <w:p w14:paraId="5D120F83" w14:textId="77777777" w:rsidR="00AD06F1" w:rsidRPr="00AD06F1" w:rsidRDefault="00AD06F1" w:rsidP="00AD06F1">
      <w:pPr>
        <w:bidi/>
        <w:rPr>
          <w:rFonts w:cs="David" w:hint="cs"/>
          <w:rtl/>
        </w:rPr>
      </w:pPr>
      <w:r w:rsidRPr="00AD06F1">
        <w:rPr>
          <w:rFonts w:cs="David" w:hint="cs"/>
          <w:rtl/>
        </w:rPr>
        <w:t>רוחמה</w:t>
      </w:r>
    </w:p>
    <w:p w14:paraId="18E9FDB8" w14:textId="77777777" w:rsidR="00AD06F1" w:rsidRPr="00AD06F1" w:rsidRDefault="00AD06F1" w:rsidP="00AD06F1">
      <w:pPr>
        <w:bidi/>
        <w:rPr>
          <w:rFonts w:cs="David" w:hint="cs"/>
          <w:rtl/>
        </w:rPr>
      </w:pPr>
    </w:p>
    <w:p w14:paraId="63B72940" w14:textId="77777777" w:rsidR="00AD06F1" w:rsidRPr="00AD06F1" w:rsidRDefault="00AD06F1" w:rsidP="00AD06F1">
      <w:pPr>
        <w:bidi/>
        <w:rPr>
          <w:rFonts w:cs="David" w:hint="cs"/>
          <w:rtl/>
        </w:rPr>
      </w:pPr>
      <w:r w:rsidRPr="00AD06F1">
        <w:rPr>
          <w:rFonts w:cs="David" w:hint="cs"/>
          <w:rtl/>
        </w:rPr>
        <w:t>            נאמר לי כאן , משרד המשפטים, שהשר רמון מציע להעלות הצעתכם ביום רביעי הבא במליאה אחרי שתעבור ועדת שרים לחקיקה ביום ראשון. רק בתנאי זה, אם תסכימו, נצביע על פטור מחובת הנחה.</w:t>
      </w:r>
    </w:p>
    <w:p w14:paraId="04B658F1" w14:textId="77777777" w:rsidR="00AD06F1" w:rsidRPr="00AD06F1" w:rsidRDefault="00AD06F1" w:rsidP="00AD06F1">
      <w:pPr>
        <w:bidi/>
        <w:rPr>
          <w:rFonts w:cs="David" w:hint="cs"/>
          <w:rtl/>
        </w:rPr>
      </w:pPr>
    </w:p>
    <w:p w14:paraId="627EBD1C" w14:textId="77777777" w:rsidR="00AD06F1" w:rsidRPr="00AD06F1" w:rsidRDefault="00AD06F1" w:rsidP="00AD06F1">
      <w:pPr>
        <w:bidi/>
        <w:rPr>
          <w:rFonts w:cs="David" w:hint="cs"/>
          <w:rtl/>
        </w:rPr>
      </w:pPr>
      <w:r w:rsidRPr="00AD06F1">
        <w:rPr>
          <w:rFonts w:cs="David" w:hint="cs"/>
          <w:rtl/>
        </w:rPr>
        <w:t>טיבי</w:t>
      </w:r>
    </w:p>
    <w:p w14:paraId="3329D7C7" w14:textId="77777777" w:rsidR="00AD06F1" w:rsidRPr="00AD06F1" w:rsidRDefault="00AD06F1" w:rsidP="00AD06F1">
      <w:pPr>
        <w:bidi/>
        <w:rPr>
          <w:rFonts w:cs="David" w:hint="cs"/>
          <w:rtl/>
        </w:rPr>
      </w:pPr>
    </w:p>
    <w:p w14:paraId="6747C9C1" w14:textId="77777777" w:rsidR="00AD06F1" w:rsidRPr="00AD06F1" w:rsidRDefault="00AD06F1" w:rsidP="00AD06F1">
      <w:pPr>
        <w:bidi/>
        <w:rPr>
          <w:rFonts w:cs="David" w:hint="cs"/>
          <w:rtl/>
        </w:rPr>
      </w:pPr>
      <w:r w:rsidRPr="00AD06F1">
        <w:rPr>
          <w:rFonts w:cs="David" w:hint="cs"/>
          <w:rtl/>
        </w:rPr>
        <w:t>            הכיוון של הממשלה לתמוך?</w:t>
      </w:r>
    </w:p>
    <w:p w14:paraId="4813D07F" w14:textId="77777777" w:rsidR="00AD06F1" w:rsidRPr="00AD06F1" w:rsidRDefault="00AD06F1" w:rsidP="00AD06F1">
      <w:pPr>
        <w:bidi/>
        <w:rPr>
          <w:rFonts w:cs="David" w:hint="cs"/>
          <w:rtl/>
        </w:rPr>
      </w:pPr>
    </w:p>
    <w:p w14:paraId="3B327ABE" w14:textId="77777777" w:rsidR="00AD06F1" w:rsidRPr="00AD06F1" w:rsidRDefault="00AD06F1" w:rsidP="00AD06F1">
      <w:pPr>
        <w:bidi/>
        <w:rPr>
          <w:rFonts w:cs="David" w:hint="cs"/>
          <w:rtl/>
        </w:rPr>
      </w:pPr>
      <w:r w:rsidRPr="00AD06F1">
        <w:rPr>
          <w:rFonts w:cs="David" w:hint="cs"/>
          <w:rtl/>
        </w:rPr>
        <w:t>רוחמה</w:t>
      </w:r>
    </w:p>
    <w:p w14:paraId="1A9BA65D" w14:textId="77777777" w:rsidR="00AD06F1" w:rsidRPr="00AD06F1" w:rsidRDefault="00AD06F1" w:rsidP="00AD06F1">
      <w:pPr>
        <w:bidi/>
        <w:rPr>
          <w:rFonts w:cs="David" w:hint="cs"/>
          <w:rtl/>
        </w:rPr>
      </w:pPr>
    </w:p>
    <w:p w14:paraId="604A015E" w14:textId="77777777" w:rsidR="00AD06F1" w:rsidRPr="00AD06F1" w:rsidRDefault="00AD06F1" w:rsidP="00AD06F1">
      <w:pPr>
        <w:bidi/>
        <w:rPr>
          <w:rFonts w:cs="David" w:hint="cs"/>
          <w:rtl/>
        </w:rPr>
      </w:pPr>
      <w:r w:rsidRPr="00AD06F1">
        <w:rPr>
          <w:rFonts w:cs="David" w:hint="cs"/>
          <w:rtl/>
        </w:rPr>
        <w:t>            כן.</w:t>
      </w:r>
    </w:p>
    <w:p w14:paraId="12236D36" w14:textId="77777777" w:rsidR="00AD06F1" w:rsidRPr="00AD06F1" w:rsidRDefault="00AD06F1" w:rsidP="00AD06F1">
      <w:pPr>
        <w:bidi/>
        <w:rPr>
          <w:rFonts w:cs="David" w:hint="cs"/>
          <w:rtl/>
        </w:rPr>
      </w:pPr>
    </w:p>
    <w:p w14:paraId="74215FF8" w14:textId="77777777" w:rsidR="00AD06F1" w:rsidRPr="00AD06F1" w:rsidRDefault="00AD06F1" w:rsidP="00AD06F1">
      <w:pPr>
        <w:bidi/>
        <w:rPr>
          <w:rFonts w:cs="David" w:hint="cs"/>
          <w:rtl/>
        </w:rPr>
      </w:pPr>
      <w:r w:rsidRPr="00AD06F1">
        <w:rPr>
          <w:rFonts w:cs="David" w:hint="cs"/>
          <w:rtl/>
        </w:rPr>
        <w:t>טיבי</w:t>
      </w:r>
    </w:p>
    <w:p w14:paraId="3F6BA581" w14:textId="77777777" w:rsidR="00AD06F1" w:rsidRPr="00AD06F1" w:rsidRDefault="00AD06F1" w:rsidP="00AD06F1">
      <w:pPr>
        <w:bidi/>
        <w:rPr>
          <w:rFonts w:cs="David" w:hint="cs"/>
          <w:rtl/>
        </w:rPr>
      </w:pPr>
    </w:p>
    <w:p w14:paraId="1FB91BCF" w14:textId="77777777" w:rsidR="00AD06F1" w:rsidRPr="00AD06F1" w:rsidRDefault="00AD06F1" w:rsidP="00AD06F1">
      <w:pPr>
        <w:bidi/>
        <w:rPr>
          <w:rFonts w:cs="David" w:hint="cs"/>
          <w:rtl/>
        </w:rPr>
      </w:pPr>
      <w:r w:rsidRPr="00AD06F1">
        <w:rPr>
          <w:rFonts w:cs="David" w:hint="cs"/>
          <w:rtl/>
        </w:rPr>
        <w:t xml:space="preserve">            סיכום טוב. </w:t>
      </w:r>
      <w:proofErr w:type="spellStart"/>
      <w:r w:rsidRPr="00AD06F1">
        <w:rPr>
          <w:rFonts w:cs="David" w:hint="cs"/>
          <w:rtl/>
        </w:rPr>
        <w:t>ליה</w:t>
      </w:r>
      <w:proofErr w:type="spellEnd"/>
      <w:r w:rsidRPr="00AD06F1">
        <w:rPr>
          <w:rFonts w:cs="David" w:hint="cs"/>
          <w:rtl/>
        </w:rPr>
        <w:t xml:space="preserve">, תקבלי הסיכום. מי בעד לקבל, </w:t>
      </w:r>
      <w:proofErr w:type="spellStart"/>
      <w:r w:rsidRPr="00AD06F1">
        <w:rPr>
          <w:rFonts w:cs="David" w:hint="cs"/>
          <w:rtl/>
        </w:rPr>
        <w:t>בהתנאי</w:t>
      </w:r>
      <w:proofErr w:type="spellEnd"/>
      <w:r w:rsidRPr="00AD06F1">
        <w:rPr>
          <w:rFonts w:cs="David" w:hint="cs"/>
          <w:rtl/>
        </w:rPr>
        <w:t xml:space="preserve"> הנאמר?</w:t>
      </w:r>
    </w:p>
    <w:p w14:paraId="1B6C94CA" w14:textId="77777777" w:rsidR="00AD06F1" w:rsidRPr="00AD06F1" w:rsidRDefault="00AD06F1" w:rsidP="00AD06F1">
      <w:pPr>
        <w:bidi/>
        <w:rPr>
          <w:rFonts w:cs="David" w:hint="cs"/>
          <w:rtl/>
        </w:rPr>
      </w:pPr>
    </w:p>
    <w:p w14:paraId="2F94D2E4" w14:textId="77777777" w:rsidR="00AD06F1" w:rsidRPr="00AD06F1" w:rsidRDefault="00AD06F1" w:rsidP="00AD06F1">
      <w:pPr>
        <w:bidi/>
        <w:rPr>
          <w:rFonts w:cs="David" w:hint="cs"/>
          <w:rtl/>
        </w:rPr>
      </w:pPr>
      <w:r w:rsidRPr="00AD06F1">
        <w:rPr>
          <w:rFonts w:cs="David" w:hint="cs"/>
          <w:rtl/>
        </w:rPr>
        <w:t>רוחמה</w:t>
      </w:r>
    </w:p>
    <w:p w14:paraId="7B6B2F92" w14:textId="77777777" w:rsidR="00AD06F1" w:rsidRPr="00AD06F1" w:rsidRDefault="00AD06F1" w:rsidP="00AD06F1">
      <w:pPr>
        <w:bidi/>
        <w:rPr>
          <w:rFonts w:cs="David" w:hint="cs"/>
          <w:rtl/>
        </w:rPr>
      </w:pPr>
    </w:p>
    <w:p w14:paraId="5A0CDD76" w14:textId="77777777" w:rsidR="00AD06F1" w:rsidRPr="00AD06F1" w:rsidRDefault="00AD06F1" w:rsidP="00AD06F1">
      <w:pPr>
        <w:bidi/>
        <w:rPr>
          <w:rFonts w:cs="David" w:hint="cs"/>
          <w:rtl/>
        </w:rPr>
      </w:pPr>
      <w:r w:rsidRPr="00AD06F1">
        <w:rPr>
          <w:rFonts w:cs="David" w:hint="cs"/>
          <w:rtl/>
        </w:rPr>
        <w:t>            פטור מחובת הנחה התקבל פה אחד.</w:t>
      </w:r>
    </w:p>
    <w:p w14:paraId="3A98E796" w14:textId="77777777" w:rsidR="00AD06F1" w:rsidRPr="00AD06F1" w:rsidRDefault="00AD06F1" w:rsidP="00AD06F1">
      <w:pPr>
        <w:bidi/>
        <w:rPr>
          <w:rFonts w:cs="David" w:hint="cs"/>
          <w:b/>
          <w:bCs/>
          <w:rtl/>
        </w:rPr>
      </w:pPr>
      <w:r w:rsidRPr="00AD06F1">
        <w:rPr>
          <w:rFonts w:cs="David"/>
          <w:rtl/>
        </w:rPr>
        <w:br w:type="page"/>
      </w:r>
      <w:r w:rsidRPr="00AD06F1">
        <w:rPr>
          <w:rFonts w:cs="David" w:hint="cs"/>
          <w:b/>
          <w:bCs/>
          <w:rtl/>
        </w:rPr>
        <w:t xml:space="preserve">הצעת חוק לתיקון פקודת הבנקאות (אישור ועדת הכלכלה להוראות ניהול בנקאי תקין), </w:t>
      </w:r>
      <w:proofErr w:type="spellStart"/>
      <w:r w:rsidRPr="00AD06F1">
        <w:rPr>
          <w:rFonts w:cs="David" w:hint="cs"/>
          <w:b/>
          <w:bCs/>
          <w:rtl/>
        </w:rPr>
        <w:t>התשס"ו</w:t>
      </w:r>
      <w:proofErr w:type="spellEnd"/>
      <w:r w:rsidRPr="00AD06F1">
        <w:rPr>
          <w:rFonts w:cs="David" w:hint="cs"/>
          <w:b/>
          <w:bCs/>
          <w:rtl/>
        </w:rPr>
        <w:t>-2006 (פ/790/17), הצעת חבר-הכנסת משה כחלון</w:t>
      </w:r>
    </w:p>
    <w:p w14:paraId="16F938AA" w14:textId="77777777" w:rsidR="00AD06F1" w:rsidRPr="00AD06F1" w:rsidRDefault="00AD06F1" w:rsidP="00AD06F1">
      <w:pPr>
        <w:bidi/>
        <w:rPr>
          <w:rFonts w:cs="David" w:hint="cs"/>
          <w:rtl/>
        </w:rPr>
      </w:pPr>
    </w:p>
    <w:p w14:paraId="71FF9D0F" w14:textId="77777777" w:rsidR="00AD06F1" w:rsidRPr="00AD06F1" w:rsidRDefault="00AD06F1" w:rsidP="00AD06F1">
      <w:pPr>
        <w:bidi/>
        <w:rPr>
          <w:rFonts w:cs="David" w:hint="cs"/>
          <w:rtl/>
        </w:rPr>
      </w:pPr>
      <w:r w:rsidRPr="00AD06F1">
        <w:rPr>
          <w:rFonts w:cs="David" w:hint="cs"/>
          <w:u w:val="single"/>
          <w:rtl/>
        </w:rPr>
        <w:t>היו"ר רוחמה אברהם:</w:t>
      </w:r>
    </w:p>
    <w:p w14:paraId="76393757" w14:textId="77777777" w:rsidR="00AD06F1" w:rsidRPr="00AD06F1" w:rsidRDefault="00AD06F1" w:rsidP="00AD06F1">
      <w:pPr>
        <w:bidi/>
        <w:rPr>
          <w:rFonts w:cs="David" w:hint="cs"/>
          <w:rtl/>
        </w:rPr>
      </w:pPr>
    </w:p>
    <w:p w14:paraId="0C0CFE38" w14:textId="77777777" w:rsidR="00AD06F1" w:rsidRPr="00AD06F1" w:rsidRDefault="00AD06F1" w:rsidP="00AD06F1">
      <w:pPr>
        <w:bidi/>
        <w:rPr>
          <w:rFonts w:cs="David" w:hint="cs"/>
          <w:rtl/>
        </w:rPr>
      </w:pPr>
      <w:r w:rsidRPr="00AD06F1">
        <w:rPr>
          <w:rFonts w:cs="David" w:hint="cs"/>
          <w:rtl/>
        </w:rPr>
        <w:t xml:space="preserve">            לפני כחצי שנה כאשר המפקח על הבנקים הניח הצעתו לקבוע מסגרת אשראי, ורוצה לעשות דר במה שקשור לאשראי, השאלה איך עושים סדר ומה ההשלכות של המשק של אותן משפחות, שחיות על משכורות של 3,000 שקלים ועל אוברדרפט כמעט כמו המשכורת. </w:t>
      </w:r>
    </w:p>
    <w:p w14:paraId="69815653" w14:textId="77777777" w:rsidR="00AD06F1" w:rsidRPr="00AD06F1" w:rsidRDefault="00AD06F1" w:rsidP="00AD06F1">
      <w:pPr>
        <w:bidi/>
        <w:rPr>
          <w:rFonts w:cs="David" w:hint="cs"/>
          <w:rtl/>
        </w:rPr>
      </w:pPr>
    </w:p>
    <w:p w14:paraId="21D99FE5" w14:textId="77777777" w:rsidR="00AD06F1" w:rsidRPr="00AD06F1" w:rsidRDefault="00AD06F1" w:rsidP="00AD06F1">
      <w:pPr>
        <w:bidi/>
        <w:rPr>
          <w:rFonts w:cs="David" w:hint="cs"/>
          <w:rtl/>
        </w:rPr>
      </w:pPr>
      <w:proofErr w:type="spellStart"/>
      <w:r w:rsidRPr="00AD06F1">
        <w:rPr>
          <w:rFonts w:cs="David" w:hint="cs"/>
          <w:rtl/>
        </w:rPr>
        <w:t>מיכאלי</w:t>
      </w:r>
      <w:proofErr w:type="spellEnd"/>
    </w:p>
    <w:p w14:paraId="34D7E3B1" w14:textId="77777777" w:rsidR="00AD06F1" w:rsidRPr="00AD06F1" w:rsidRDefault="00AD06F1" w:rsidP="00AD06F1">
      <w:pPr>
        <w:bidi/>
        <w:rPr>
          <w:rFonts w:cs="David" w:hint="cs"/>
          <w:rtl/>
        </w:rPr>
      </w:pPr>
    </w:p>
    <w:p w14:paraId="5946CC6D" w14:textId="77777777" w:rsidR="00AD06F1" w:rsidRPr="00AD06F1" w:rsidRDefault="00AD06F1" w:rsidP="00AD06F1">
      <w:pPr>
        <w:bidi/>
        <w:rPr>
          <w:rFonts w:cs="David" w:hint="cs"/>
          <w:rtl/>
        </w:rPr>
      </w:pPr>
      <w:r w:rsidRPr="00AD06F1">
        <w:rPr>
          <w:rFonts w:cs="David" w:hint="cs"/>
          <w:rtl/>
        </w:rPr>
        <w:t>            פי 3.</w:t>
      </w:r>
    </w:p>
    <w:p w14:paraId="0C1D443F" w14:textId="77777777" w:rsidR="00AD06F1" w:rsidRPr="00AD06F1" w:rsidRDefault="00AD06F1" w:rsidP="00AD06F1">
      <w:pPr>
        <w:bidi/>
        <w:rPr>
          <w:rFonts w:cs="David" w:hint="cs"/>
          <w:rtl/>
        </w:rPr>
      </w:pPr>
    </w:p>
    <w:p w14:paraId="59CFE5C6" w14:textId="77777777" w:rsidR="00AD06F1" w:rsidRPr="00AD06F1" w:rsidRDefault="00AD06F1" w:rsidP="00AD06F1">
      <w:pPr>
        <w:bidi/>
        <w:rPr>
          <w:rFonts w:cs="David" w:hint="cs"/>
          <w:rtl/>
        </w:rPr>
      </w:pPr>
      <w:r w:rsidRPr="00AD06F1">
        <w:rPr>
          <w:rFonts w:cs="David" w:hint="cs"/>
          <w:rtl/>
        </w:rPr>
        <w:t>רוחמה</w:t>
      </w:r>
    </w:p>
    <w:p w14:paraId="17AEC24F" w14:textId="77777777" w:rsidR="00AD06F1" w:rsidRPr="00AD06F1" w:rsidRDefault="00AD06F1" w:rsidP="00AD06F1">
      <w:pPr>
        <w:bidi/>
        <w:rPr>
          <w:rFonts w:cs="David" w:hint="cs"/>
          <w:rtl/>
        </w:rPr>
      </w:pPr>
    </w:p>
    <w:p w14:paraId="26612153" w14:textId="77777777" w:rsidR="00AD06F1" w:rsidRPr="00AD06F1" w:rsidRDefault="00AD06F1" w:rsidP="00AD06F1">
      <w:pPr>
        <w:bidi/>
        <w:rPr>
          <w:rFonts w:cs="David" w:hint="cs"/>
          <w:rtl/>
        </w:rPr>
      </w:pPr>
      <w:r w:rsidRPr="00AD06F1">
        <w:rPr>
          <w:rFonts w:cs="David" w:hint="cs"/>
          <w:rtl/>
        </w:rPr>
        <w:t xml:space="preserve">            מה יקרה כאשר המפקח על הבנקים יתקין תקנתו. בראש וראשונה התקנה מזיקה חד משמעית לעסקים הקטנים והבינוניים, שעובדים משלמים על המוצר שלהם במזומן מצד אחד, מצד שני הם נדרשים לשלם גם ביטוח לאומי, גם מס הכנסה, כל התשלומים למדינה, </w:t>
      </w:r>
      <w:proofErr w:type="spellStart"/>
      <w:r w:rsidRPr="00AD06F1">
        <w:rPr>
          <w:rFonts w:cs="David" w:hint="cs"/>
          <w:rtl/>
        </w:rPr>
        <w:t>גםלראות</w:t>
      </w:r>
      <w:proofErr w:type="spellEnd"/>
      <w:r w:rsidRPr="00AD06F1">
        <w:rPr>
          <w:rFonts w:cs="David" w:hint="cs"/>
          <w:rtl/>
        </w:rPr>
        <w:t xml:space="preserve"> איך מתארגנים מבחינת משכורות, גם מקבלים משכורתם שוטף פלוס 30 במקרה הטוב, מה קורה לאותם אנשים, משפחות, כאשר המדינה מפגרת בתשלומים, וזה קורה? מברכת את כחלון על היוזמה הברוכה, תומכת בה כעת כמו בעבר, הגעתי להסכמה עם שר האוצר שמקובלת גם על כחלון, שניתן זמן למשרד האוצר לקבוע עם – חברי הכנסת את המסגרת והכללים כדי שנפעיל מסגרות אשראי, שיותאמו למציאות ולמשק מדינת ישראל. כדי לא לומר שאנחנו לא פוטרים את הצעת החוק מחובת הנחה, סבורה שצריך לפטור בתנאי שממתינים את ה-3 חודשים \</w:t>
      </w:r>
    </w:p>
    <w:p w14:paraId="774831B5" w14:textId="77777777" w:rsidR="00AD06F1" w:rsidRPr="00AD06F1" w:rsidRDefault="00AD06F1" w:rsidP="00AD06F1">
      <w:pPr>
        <w:bidi/>
        <w:rPr>
          <w:rFonts w:cs="David" w:hint="cs"/>
          <w:rtl/>
        </w:rPr>
      </w:pPr>
    </w:p>
    <w:p w14:paraId="27A7F4AD" w14:textId="77777777" w:rsidR="00AD06F1" w:rsidRPr="00AD06F1" w:rsidRDefault="00AD06F1" w:rsidP="00AD06F1">
      <w:pPr>
        <w:bidi/>
        <w:rPr>
          <w:rFonts w:cs="David" w:hint="cs"/>
          <w:rtl/>
        </w:rPr>
      </w:pPr>
      <w:proofErr w:type="spellStart"/>
      <w:r w:rsidRPr="00AD06F1">
        <w:rPr>
          <w:rFonts w:cs="David" w:hint="cs"/>
          <w:rtl/>
        </w:rPr>
        <w:t>שרוני</w:t>
      </w:r>
      <w:proofErr w:type="spellEnd"/>
    </w:p>
    <w:p w14:paraId="71625781" w14:textId="77777777" w:rsidR="00AD06F1" w:rsidRPr="00AD06F1" w:rsidRDefault="00AD06F1" w:rsidP="00AD06F1">
      <w:pPr>
        <w:bidi/>
        <w:rPr>
          <w:rFonts w:cs="David" w:hint="cs"/>
          <w:rtl/>
        </w:rPr>
      </w:pPr>
    </w:p>
    <w:p w14:paraId="64C3D4B7" w14:textId="77777777" w:rsidR="00AD06F1" w:rsidRPr="00AD06F1" w:rsidRDefault="00AD06F1" w:rsidP="00AD06F1">
      <w:pPr>
        <w:bidi/>
        <w:rPr>
          <w:rFonts w:cs="David" w:hint="cs"/>
          <w:rtl/>
        </w:rPr>
      </w:pPr>
      <w:r w:rsidRPr="00AD06F1">
        <w:rPr>
          <w:rFonts w:cs="David" w:hint="cs"/>
          <w:rtl/>
        </w:rPr>
        <w:t>            עד 1 בינואר.</w:t>
      </w:r>
    </w:p>
    <w:p w14:paraId="47C45D34" w14:textId="77777777" w:rsidR="00AD06F1" w:rsidRPr="00AD06F1" w:rsidRDefault="00AD06F1" w:rsidP="00AD06F1">
      <w:pPr>
        <w:bidi/>
        <w:rPr>
          <w:rFonts w:cs="David" w:hint="cs"/>
          <w:rtl/>
        </w:rPr>
      </w:pPr>
    </w:p>
    <w:p w14:paraId="53385CDF" w14:textId="77777777" w:rsidR="00AD06F1" w:rsidRPr="00AD06F1" w:rsidRDefault="00AD06F1" w:rsidP="00AD06F1">
      <w:pPr>
        <w:bidi/>
        <w:rPr>
          <w:rFonts w:cs="David" w:hint="cs"/>
          <w:rtl/>
        </w:rPr>
      </w:pPr>
      <w:r w:rsidRPr="00AD06F1">
        <w:rPr>
          <w:rFonts w:cs="David" w:hint="cs"/>
          <w:rtl/>
        </w:rPr>
        <w:t>רוחמה</w:t>
      </w:r>
    </w:p>
    <w:p w14:paraId="344FADB4" w14:textId="77777777" w:rsidR="00AD06F1" w:rsidRPr="00AD06F1" w:rsidRDefault="00AD06F1" w:rsidP="00AD06F1">
      <w:pPr>
        <w:bidi/>
        <w:rPr>
          <w:rFonts w:cs="David" w:hint="cs"/>
          <w:rtl/>
        </w:rPr>
      </w:pPr>
    </w:p>
    <w:p w14:paraId="6FC7B24C" w14:textId="77777777" w:rsidR="00AD06F1" w:rsidRPr="00AD06F1" w:rsidRDefault="00AD06F1" w:rsidP="00AD06F1">
      <w:pPr>
        <w:bidi/>
        <w:rPr>
          <w:rFonts w:cs="David" w:hint="cs"/>
          <w:rtl/>
        </w:rPr>
      </w:pPr>
      <w:r w:rsidRPr="00AD06F1">
        <w:rPr>
          <w:rFonts w:cs="David" w:hint="cs"/>
          <w:rtl/>
        </w:rPr>
        <w:t>            לא 1 בינואר, 1 באוקטובר . עד אז לא תקדם ההצעה.</w:t>
      </w:r>
    </w:p>
    <w:p w14:paraId="5B0FFAA1" w14:textId="77777777" w:rsidR="00AD06F1" w:rsidRPr="00AD06F1" w:rsidRDefault="00AD06F1" w:rsidP="00AD06F1">
      <w:pPr>
        <w:bidi/>
        <w:rPr>
          <w:rFonts w:cs="David" w:hint="cs"/>
          <w:rtl/>
        </w:rPr>
      </w:pPr>
    </w:p>
    <w:p w14:paraId="0F0ED76C" w14:textId="77777777" w:rsidR="00AD06F1" w:rsidRPr="00AD06F1" w:rsidRDefault="00AD06F1" w:rsidP="00AD06F1">
      <w:pPr>
        <w:bidi/>
        <w:rPr>
          <w:rFonts w:cs="David" w:hint="cs"/>
          <w:rtl/>
        </w:rPr>
      </w:pPr>
      <w:r w:rsidRPr="00AD06F1">
        <w:rPr>
          <w:rFonts w:cs="David" w:hint="cs"/>
          <w:rtl/>
        </w:rPr>
        <w:t>רובי</w:t>
      </w:r>
    </w:p>
    <w:p w14:paraId="476AF10C" w14:textId="77777777" w:rsidR="00AD06F1" w:rsidRPr="00AD06F1" w:rsidRDefault="00AD06F1" w:rsidP="00AD06F1">
      <w:pPr>
        <w:bidi/>
        <w:rPr>
          <w:rFonts w:cs="David" w:hint="cs"/>
          <w:rtl/>
        </w:rPr>
      </w:pPr>
    </w:p>
    <w:p w14:paraId="6CAE36A5" w14:textId="77777777" w:rsidR="00AD06F1" w:rsidRPr="00AD06F1" w:rsidRDefault="00AD06F1" w:rsidP="00AD06F1">
      <w:pPr>
        <w:bidi/>
        <w:rPr>
          <w:rFonts w:cs="David" w:hint="cs"/>
          <w:rtl/>
        </w:rPr>
      </w:pPr>
      <w:r w:rsidRPr="00AD06F1">
        <w:rPr>
          <w:rFonts w:cs="David" w:hint="cs"/>
          <w:rtl/>
        </w:rPr>
        <w:t>            רק תעבור קריאה טרומית.</w:t>
      </w:r>
    </w:p>
    <w:p w14:paraId="7273373F" w14:textId="77777777" w:rsidR="00AD06F1" w:rsidRPr="00AD06F1" w:rsidRDefault="00AD06F1" w:rsidP="00AD06F1">
      <w:pPr>
        <w:bidi/>
        <w:rPr>
          <w:rFonts w:cs="David" w:hint="cs"/>
          <w:rtl/>
        </w:rPr>
      </w:pPr>
    </w:p>
    <w:p w14:paraId="491B6DE3" w14:textId="77777777" w:rsidR="00AD06F1" w:rsidRPr="00AD06F1" w:rsidRDefault="00AD06F1" w:rsidP="00AD06F1">
      <w:pPr>
        <w:bidi/>
        <w:rPr>
          <w:rFonts w:cs="David" w:hint="cs"/>
          <w:rtl/>
        </w:rPr>
      </w:pPr>
      <w:r w:rsidRPr="00AD06F1">
        <w:rPr>
          <w:rFonts w:cs="David" w:hint="cs"/>
          <w:rtl/>
        </w:rPr>
        <w:t>רוחמה</w:t>
      </w:r>
    </w:p>
    <w:p w14:paraId="3C537D00" w14:textId="77777777" w:rsidR="00AD06F1" w:rsidRPr="00AD06F1" w:rsidRDefault="00AD06F1" w:rsidP="00AD06F1">
      <w:pPr>
        <w:bidi/>
        <w:rPr>
          <w:rFonts w:cs="David" w:hint="cs"/>
          <w:rtl/>
        </w:rPr>
      </w:pPr>
    </w:p>
    <w:p w14:paraId="69EF332D" w14:textId="77777777" w:rsidR="00AD06F1" w:rsidRPr="00AD06F1" w:rsidRDefault="00AD06F1" w:rsidP="00AD06F1">
      <w:pPr>
        <w:bidi/>
        <w:rPr>
          <w:rFonts w:cs="David" w:hint="cs"/>
          <w:rtl/>
        </w:rPr>
      </w:pPr>
      <w:r w:rsidRPr="00AD06F1">
        <w:rPr>
          <w:rFonts w:cs="David" w:hint="cs"/>
          <w:rtl/>
        </w:rPr>
        <w:t>            לא תעבור קריאה טרומית. פוטרים ומניחים. במדיה והאוצר לא יעשה כלום, נמשיך איתה.</w:t>
      </w:r>
    </w:p>
    <w:p w14:paraId="188B3ECF" w14:textId="77777777" w:rsidR="00AD06F1" w:rsidRPr="00AD06F1" w:rsidRDefault="00AD06F1" w:rsidP="00AD06F1">
      <w:pPr>
        <w:bidi/>
        <w:rPr>
          <w:rFonts w:cs="David" w:hint="cs"/>
          <w:rtl/>
        </w:rPr>
      </w:pPr>
    </w:p>
    <w:p w14:paraId="30F54F89" w14:textId="77777777" w:rsidR="00AD06F1" w:rsidRPr="00AD06F1" w:rsidRDefault="00AD06F1" w:rsidP="00AD06F1">
      <w:pPr>
        <w:bidi/>
        <w:rPr>
          <w:rFonts w:cs="David" w:hint="cs"/>
          <w:rtl/>
        </w:rPr>
      </w:pPr>
      <w:proofErr w:type="spellStart"/>
      <w:r w:rsidRPr="00AD06F1">
        <w:rPr>
          <w:rFonts w:cs="David" w:hint="cs"/>
          <w:rtl/>
        </w:rPr>
        <w:t>וילן</w:t>
      </w:r>
      <w:proofErr w:type="spellEnd"/>
    </w:p>
    <w:p w14:paraId="4DF9076C" w14:textId="77777777" w:rsidR="00AD06F1" w:rsidRPr="00AD06F1" w:rsidRDefault="00AD06F1" w:rsidP="00AD06F1">
      <w:pPr>
        <w:bidi/>
        <w:rPr>
          <w:rFonts w:cs="David" w:hint="cs"/>
          <w:rtl/>
        </w:rPr>
      </w:pPr>
    </w:p>
    <w:p w14:paraId="659E8D1A" w14:textId="77777777" w:rsidR="00AD06F1" w:rsidRPr="00AD06F1" w:rsidRDefault="00AD06F1" w:rsidP="00AD06F1">
      <w:pPr>
        <w:bidi/>
        <w:rPr>
          <w:rFonts w:cs="David" w:hint="cs"/>
          <w:rtl/>
        </w:rPr>
      </w:pPr>
      <w:r w:rsidRPr="00AD06F1">
        <w:rPr>
          <w:rFonts w:cs="David" w:hint="cs"/>
          <w:rtl/>
        </w:rPr>
        <w:t>            לא צריך פטור. יש 45 יום עד אמצע אוגוסט. היא כבר קיבלה פ'.</w:t>
      </w:r>
    </w:p>
    <w:p w14:paraId="0E981A9B" w14:textId="77777777" w:rsidR="00AD06F1" w:rsidRPr="00AD06F1" w:rsidRDefault="00AD06F1" w:rsidP="00AD06F1">
      <w:pPr>
        <w:bidi/>
        <w:rPr>
          <w:rFonts w:cs="David" w:hint="cs"/>
          <w:rtl/>
        </w:rPr>
      </w:pPr>
    </w:p>
    <w:p w14:paraId="7C415EF5" w14:textId="77777777" w:rsidR="00AD06F1" w:rsidRPr="00AD06F1" w:rsidRDefault="00AD06F1" w:rsidP="00AD06F1">
      <w:pPr>
        <w:bidi/>
        <w:rPr>
          <w:rFonts w:cs="David" w:hint="cs"/>
          <w:rtl/>
        </w:rPr>
      </w:pPr>
      <w:r w:rsidRPr="00AD06F1">
        <w:rPr>
          <w:rFonts w:cs="David" w:hint="cs"/>
          <w:rtl/>
        </w:rPr>
        <w:t>רובי</w:t>
      </w:r>
    </w:p>
    <w:p w14:paraId="72E4D51C" w14:textId="77777777" w:rsidR="00AD06F1" w:rsidRPr="00AD06F1" w:rsidRDefault="00AD06F1" w:rsidP="00AD06F1">
      <w:pPr>
        <w:bidi/>
        <w:rPr>
          <w:rFonts w:cs="David" w:hint="cs"/>
          <w:rtl/>
        </w:rPr>
      </w:pPr>
    </w:p>
    <w:p w14:paraId="4FD099F8" w14:textId="77777777" w:rsidR="00AD06F1" w:rsidRPr="00AD06F1" w:rsidRDefault="00AD06F1" w:rsidP="00AD06F1">
      <w:pPr>
        <w:bidi/>
        <w:rPr>
          <w:rFonts w:cs="David" w:hint="cs"/>
          <w:rtl/>
        </w:rPr>
      </w:pPr>
      <w:r w:rsidRPr="00AD06F1">
        <w:rPr>
          <w:rFonts w:cs="David" w:hint="cs"/>
          <w:rtl/>
        </w:rPr>
        <w:t>תכלית פטור מחובת הנחה שהכנסת רואה צורך לדון באופן דחוף בנושא שמוגש. יש היגיון במה שאת אומרת, אבל אם הדבר צריך לשמש כאיום במובן החיובי, לממשלה, תמריץ או כהודעה שהכנסת מתכוונת לטפל בממשלה, כדי שנהיה רציניים ולא נעשה פשרות שאין בהן ממש, שנפטור מחובת הנחה – אם אתם מסכימים – ואחרי כן יעבירו בקריאה טרומית ואז מתחייב היוזם לא לקדם התהליכים, כפוף לתנאים.</w:t>
      </w:r>
    </w:p>
    <w:p w14:paraId="10AF903F" w14:textId="77777777" w:rsidR="00AD06F1" w:rsidRPr="00AD06F1" w:rsidRDefault="00AD06F1" w:rsidP="00AD06F1">
      <w:pPr>
        <w:bidi/>
        <w:rPr>
          <w:rFonts w:cs="David" w:hint="cs"/>
          <w:rtl/>
        </w:rPr>
      </w:pPr>
    </w:p>
    <w:p w14:paraId="3A3D6980" w14:textId="77777777" w:rsidR="00AD06F1" w:rsidRPr="00AD06F1" w:rsidRDefault="00AD06F1" w:rsidP="00AD06F1">
      <w:pPr>
        <w:bidi/>
        <w:rPr>
          <w:rFonts w:cs="David" w:hint="cs"/>
          <w:rtl/>
        </w:rPr>
      </w:pPr>
      <w:r w:rsidRPr="00AD06F1">
        <w:rPr>
          <w:rFonts w:cs="David" w:hint="cs"/>
          <w:rtl/>
        </w:rPr>
        <w:t>אורי</w:t>
      </w:r>
    </w:p>
    <w:p w14:paraId="61051835" w14:textId="77777777" w:rsidR="00AD06F1" w:rsidRPr="00AD06F1" w:rsidRDefault="00AD06F1" w:rsidP="00AD06F1">
      <w:pPr>
        <w:bidi/>
        <w:rPr>
          <w:rFonts w:cs="David" w:hint="cs"/>
          <w:rtl/>
        </w:rPr>
      </w:pPr>
    </w:p>
    <w:p w14:paraId="1B7E98C0" w14:textId="77777777" w:rsidR="00AD06F1" w:rsidRPr="00AD06F1" w:rsidRDefault="00AD06F1" w:rsidP="00AD06F1">
      <w:pPr>
        <w:bidi/>
        <w:rPr>
          <w:rFonts w:cs="David" w:hint="cs"/>
          <w:rtl/>
        </w:rPr>
      </w:pPr>
      <w:r w:rsidRPr="00AD06F1">
        <w:rPr>
          <w:rFonts w:cs="David" w:hint="cs"/>
          <w:rtl/>
        </w:rPr>
        <w:t>            פשרה הוגנת.</w:t>
      </w:r>
    </w:p>
    <w:p w14:paraId="62B6BC03" w14:textId="77777777" w:rsidR="00AD06F1" w:rsidRPr="00AD06F1" w:rsidRDefault="00AD06F1" w:rsidP="00AD06F1">
      <w:pPr>
        <w:bidi/>
        <w:rPr>
          <w:rFonts w:cs="David" w:hint="cs"/>
          <w:rtl/>
        </w:rPr>
      </w:pPr>
    </w:p>
    <w:p w14:paraId="1757BD1F" w14:textId="77777777" w:rsidR="00AD06F1" w:rsidRPr="00AD06F1" w:rsidRDefault="00AD06F1" w:rsidP="00AD06F1">
      <w:pPr>
        <w:bidi/>
        <w:rPr>
          <w:rFonts w:cs="David" w:hint="cs"/>
          <w:rtl/>
        </w:rPr>
      </w:pPr>
      <w:r w:rsidRPr="00AD06F1">
        <w:rPr>
          <w:rFonts w:cs="David" w:hint="cs"/>
          <w:rtl/>
        </w:rPr>
        <w:t>רובי</w:t>
      </w:r>
    </w:p>
    <w:p w14:paraId="1BFF15AC" w14:textId="77777777" w:rsidR="00AD06F1" w:rsidRPr="00AD06F1" w:rsidRDefault="00AD06F1" w:rsidP="00AD06F1">
      <w:pPr>
        <w:bidi/>
        <w:rPr>
          <w:rFonts w:cs="David" w:hint="cs"/>
          <w:rtl/>
        </w:rPr>
      </w:pPr>
    </w:p>
    <w:p w14:paraId="23EF1EEF" w14:textId="77777777" w:rsidR="00AD06F1" w:rsidRPr="00AD06F1" w:rsidRDefault="00AD06F1" w:rsidP="00AD06F1">
      <w:pPr>
        <w:bidi/>
        <w:rPr>
          <w:rFonts w:cs="David" w:hint="cs"/>
          <w:rtl/>
        </w:rPr>
      </w:pPr>
      <w:r w:rsidRPr="00AD06F1">
        <w:rPr>
          <w:rFonts w:cs="David" w:hint="cs"/>
          <w:rtl/>
        </w:rPr>
        <w:t xml:space="preserve">            אחרת אין טעם. אחרי 45 יום, עם כל הכבוד, ממילא אפשר לדון. עם כל הכבוד, אחרי 45 יום יוכל להניח בין שעשה הסכם ובין שלא. כך כובלים גם אותו בהתחייבותו שלא ימשיך לקדם כפוף לתנאים שנאמרו, גם </w:t>
      </w:r>
      <w:proofErr w:type="spellStart"/>
      <w:r w:rsidRPr="00AD06F1">
        <w:rPr>
          <w:rFonts w:cs="David" w:hint="cs"/>
          <w:rtl/>
        </w:rPr>
        <w:t>אנחונ</w:t>
      </w:r>
      <w:proofErr w:type="spellEnd"/>
      <w:r w:rsidRPr="00AD06F1">
        <w:rPr>
          <w:rFonts w:cs="David" w:hint="cs"/>
          <w:rtl/>
        </w:rPr>
        <w:t xml:space="preserve"> מראים כוונת הכנסת להתערב בעניין אם הממשלה לא תזדרז. אמרתי משטרה, ולא טעיתי. </w:t>
      </w:r>
    </w:p>
    <w:p w14:paraId="27827A30" w14:textId="77777777" w:rsidR="00AD06F1" w:rsidRPr="00AD06F1" w:rsidRDefault="00AD06F1" w:rsidP="00AD06F1">
      <w:pPr>
        <w:bidi/>
        <w:rPr>
          <w:rFonts w:cs="David" w:hint="cs"/>
          <w:rtl/>
        </w:rPr>
      </w:pPr>
    </w:p>
    <w:p w14:paraId="5396423A" w14:textId="77777777" w:rsidR="00AD06F1" w:rsidRPr="00AD06F1" w:rsidRDefault="00AD06F1" w:rsidP="00AD06F1">
      <w:pPr>
        <w:bidi/>
        <w:rPr>
          <w:rFonts w:cs="David" w:hint="cs"/>
          <w:rtl/>
        </w:rPr>
      </w:pPr>
      <w:r w:rsidRPr="00AD06F1">
        <w:rPr>
          <w:rFonts w:cs="David" w:hint="cs"/>
          <w:rtl/>
        </w:rPr>
        <w:t>קריאה</w:t>
      </w:r>
    </w:p>
    <w:p w14:paraId="46778D27" w14:textId="77777777" w:rsidR="00AD06F1" w:rsidRPr="00AD06F1" w:rsidRDefault="00AD06F1" w:rsidP="00AD06F1">
      <w:pPr>
        <w:bidi/>
        <w:rPr>
          <w:rFonts w:cs="David" w:hint="cs"/>
          <w:rtl/>
        </w:rPr>
      </w:pPr>
    </w:p>
    <w:p w14:paraId="736EE216" w14:textId="77777777" w:rsidR="00AD06F1" w:rsidRPr="00AD06F1" w:rsidRDefault="00AD06F1" w:rsidP="00AD06F1">
      <w:pPr>
        <w:bidi/>
        <w:rPr>
          <w:rFonts w:cs="David" w:hint="cs"/>
          <w:rtl/>
        </w:rPr>
      </w:pPr>
      <w:r w:rsidRPr="00AD06F1">
        <w:rPr>
          <w:rFonts w:cs="David" w:hint="cs"/>
          <w:rtl/>
        </w:rPr>
        <w:t>            יש דברים שאתה יודע ואנחנו לא?</w:t>
      </w:r>
    </w:p>
    <w:p w14:paraId="7FE46CC9" w14:textId="77777777" w:rsidR="00AD06F1" w:rsidRPr="00AD06F1" w:rsidRDefault="00AD06F1" w:rsidP="00AD06F1">
      <w:pPr>
        <w:bidi/>
        <w:rPr>
          <w:rFonts w:cs="David" w:hint="cs"/>
          <w:rtl/>
        </w:rPr>
      </w:pPr>
    </w:p>
    <w:p w14:paraId="792E5287" w14:textId="77777777" w:rsidR="00AD06F1" w:rsidRPr="00AD06F1" w:rsidRDefault="00AD06F1" w:rsidP="00AD06F1">
      <w:pPr>
        <w:bidi/>
        <w:rPr>
          <w:rFonts w:cs="David" w:hint="cs"/>
          <w:rtl/>
        </w:rPr>
      </w:pPr>
      <w:r w:rsidRPr="00AD06F1">
        <w:rPr>
          <w:rFonts w:cs="David" w:hint="cs"/>
          <w:rtl/>
        </w:rPr>
        <w:t>רובי</w:t>
      </w:r>
    </w:p>
    <w:p w14:paraId="0120FA76" w14:textId="77777777" w:rsidR="00AD06F1" w:rsidRPr="00AD06F1" w:rsidRDefault="00AD06F1" w:rsidP="00AD06F1">
      <w:pPr>
        <w:bidi/>
        <w:rPr>
          <w:rFonts w:cs="David" w:hint="cs"/>
          <w:rtl/>
        </w:rPr>
      </w:pPr>
    </w:p>
    <w:p w14:paraId="69352641" w14:textId="77777777" w:rsidR="00AD06F1" w:rsidRPr="00AD06F1" w:rsidRDefault="00AD06F1" w:rsidP="00AD06F1">
      <w:pPr>
        <w:bidi/>
        <w:rPr>
          <w:rFonts w:cs="David" w:hint="cs"/>
          <w:rtl/>
        </w:rPr>
      </w:pPr>
      <w:r w:rsidRPr="00AD06F1">
        <w:rPr>
          <w:rFonts w:cs="David" w:hint="cs"/>
          <w:rtl/>
        </w:rPr>
        <w:t xml:space="preserve">            בוודאי, חוויות שאני חוויתי. אם תרצה </w:t>
      </w:r>
      <w:proofErr w:type="spellStart"/>
      <w:r w:rsidRPr="00AD06F1">
        <w:rPr>
          <w:rFonts w:cs="David" w:hint="cs"/>
          <w:rtl/>
        </w:rPr>
        <w:t>ליהות</w:t>
      </w:r>
      <w:proofErr w:type="spellEnd"/>
      <w:r w:rsidRPr="00AD06F1">
        <w:rPr>
          <w:rFonts w:cs="David" w:hint="cs"/>
          <w:rtl/>
        </w:rPr>
        <w:t xml:space="preserve"> שר משפטים, תדע. אם יסכים להצעה הראשונה, </w:t>
      </w:r>
      <w:proofErr w:type="spellStart"/>
      <w:r w:rsidRPr="00AD06F1">
        <w:rPr>
          <w:rFonts w:cs="David" w:hint="cs"/>
          <w:rtl/>
        </w:rPr>
        <w:t>ימשוךם</w:t>
      </w:r>
      <w:proofErr w:type="spellEnd"/>
      <w:r w:rsidRPr="00AD06F1">
        <w:rPr>
          <w:rFonts w:cs="David" w:hint="cs"/>
          <w:rtl/>
        </w:rPr>
        <w:t xml:space="preserve"> בקשתו. או שתסכים להצעתי, וזה מה שאני מציע.</w:t>
      </w:r>
    </w:p>
    <w:p w14:paraId="37097DF5" w14:textId="77777777" w:rsidR="00AD06F1" w:rsidRPr="00AD06F1" w:rsidRDefault="00AD06F1" w:rsidP="00AD06F1">
      <w:pPr>
        <w:bidi/>
        <w:rPr>
          <w:rFonts w:cs="David" w:hint="cs"/>
          <w:rtl/>
        </w:rPr>
      </w:pPr>
    </w:p>
    <w:p w14:paraId="0231E5FE" w14:textId="77777777" w:rsidR="00AD06F1" w:rsidRPr="00AD06F1" w:rsidRDefault="00AD06F1" w:rsidP="00AD06F1">
      <w:pPr>
        <w:bidi/>
        <w:rPr>
          <w:rFonts w:cs="David" w:hint="cs"/>
          <w:rtl/>
        </w:rPr>
      </w:pPr>
      <w:r w:rsidRPr="00AD06F1">
        <w:rPr>
          <w:rFonts w:cs="David" w:hint="cs"/>
          <w:rtl/>
        </w:rPr>
        <w:t>רוחמה</w:t>
      </w:r>
    </w:p>
    <w:p w14:paraId="4F50E769" w14:textId="77777777" w:rsidR="00AD06F1" w:rsidRPr="00AD06F1" w:rsidRDefault="00AD06F1" w:rsidP="00AD06F1">
      <w:pPr>
        <w:bidi/>
        <w:rPr>
          <w:rFonts w:cs="David" w:hint="cs"/>
          <w:rtl/>
        </w:rPr>
      </w:pPr>
    </w:p>
    <w:p w14:paraId="6DCA9271" w14:textId="77777777" w:rsidR="00AD06F1" w:rsidRPr="00AD06F1" w:rsidRDefault="00AD06F1" w:rsidP="00AD06F1">
      <w:pPr>
        <w:bidi/>
        <w:rPr>
          <w:rFonts w:cs="David" w:hint="cs"/>
          <w:rtl/>
        </w:rPr>
      </w:pPr>
      <w:r w:rsidRPr="00AD06F1">
        <w:rPr>
          <w:rFonts w:cs="David" w:hint="cs"/>
          <w:rtl/>
        </w:rPr>
        <w:t>            מסכימה להצעתך. ההוראה הזאת אמורה להתחיל ב-1 ביולי. אם מפספסים יום יומיים האלה לא עשינו כלום.</w:t>
      </w:r>
    </w:p>
    <w:p w14:paraId="0F60EE18" w14:textId="77777777" w:rsidR="00AD06F1" w:rsidRPr="00AD06F1" w:rsidRDefault="00AD06F1" w:rsidP="00AD06F1">
      <w:pPr>
        <w:bidi/>
        <w:rPr>
          <w:rFonts w:cs="David" w:hint="cs"/>
          <w:rtl/>
        </w:rPr>
      </w:pPr>
    </w:p>
    <w:p w14:paraId="149AB7B5" w14:textId="77777777" w:rsidR="00AD06F1" w:rsidRPr="00AD06F1" w:rsidRDefault="00AD06F1" w:rsidP="00AD06F1">
      <w:pPr>
        <w:bidi/>
        <w:rPr>
          <w:rFonts w:cs="David" w:hint="cs"/>
          <w:rtl/>
        </w:rPr>
      </w:pPr>
      <w:r w:rsidRPr="00AD06F1">
        <w:rPr>
          <w:rFonts w:cs="David" w:hint="cs"/>
          <w:rtl/>
        </w:rPr>
        <w:t xml:space="preserve">            אני אחראית למה שקורה בין כותלי הוועדה. אני סבורה שצריך לעשות סדר בתקנה </w:t>
      </w:r>
      <w:proofErr w:type="spellStart"/>
      <w:r w:rsidRPr="00AD06F1">
        <w:rPr>
          <w:rFonts w:cs="David" w:hint="cs"/>
          <w:rtl/>
        </w:rPr>
        <w:t>ההזאת</w:t>
      </w:r>
      <w:proofErr w:type="spellEnd"/>
      <w:r w:rsidRPr="00AD06F1">
        <w:rPr>
          <w:rFonts w:cs="David" w:hint="cs"/>
          <w:rtl/>
        </w:rPr>
        <w:t>, לכן אקבל הצעתך – נעביר להצבעה.</w:t>
      </w:r>
    </w:p>
    <w:p w14:paraId="0E865BF2" w14:textId="77777777" w:rsidR="00AD06F1" w:rsidRPr="00AD06F1" w:rsidRDefault="00AD06F1" w:rsidP="00AD06F1">
      <w:pPr>
        <w:bidi/>
        <w:rPr>
          <w:rFonts w:cs="David" w:hint="cs"/>
          <w:rtl/>
        </w:rPr>
      </w:pPr>
    </w:p>
    <w:p w14:paraId="53820770" w14:textId="77777777" w:rsidR="00AD06F1" w:rsidRPr="00AD06F1" w:rsidRDefault="00AD06F1" w:rsidP="00AD06F1">
      <w:pPr>
        <w:bidi/>
        <w:rPr>
          <w:rFonts w:cs="David" w:hint="cs"/>
          <w:rtl/>
        </w:rPr>
      </w:pPr>
      <w:proofErr w:type="spellStart"/>
      <w:r w:rsidRPr="00AD06F1">
        <w:rPr>
          <w:rFonts w:cs="David" w:hint="cs"/>
          <w:rtl/>
        </w:rPr>
        <w:t>וילן</w:t>
      </w:r>
      <w:proofErr w:type="spellEnd"/>
    </w:p>
    <w:p w14:paraId="3E643A31" w14:textId="77777777" w:rsidR="00AD06F1" w:rsidRPr="00AD06F1" w:rsidRDefault="00AD06F1" w:rsidP="00AD06F1">
      <w:pPr>
        <w:bidi/>
        <w:rPr>
          <w:rFonts w:cs="David" w:hint="cs"/>
          <w:rtl/>
        </w:rPr>
      </w:pPr>
    </w:p>
    <w:p w14:paraId="26192FDC" w14:textId="77777777" w:rsidR="00AD06F1" w:rsidRPr="00AD06F1" w:rsidRDefault="00AD06F1" w:rsidP="00AD06F1">
      <w:pPr>
        <w:bidi/>
        <w:rPr>
          <w:rFonts w:cs="David" w:hint="cs"/>
          <w:rtl/>
        </w:rPr>
      </w:pPr>
      <w:r w:rsidRPr="00AD06F1">
        <w:rPr>
          <w:rFonts w:cs="David" w:hint="cs"/>
          <w:rtl/>
        </w:rPr>
        <w:t xml:space="preserve">            כחבר ועדת הכלכלה בקדנציה הקודמת, לא אפתח את הדיון העקרוני כי אני בחילוקי דעות עם המציעים. צריך להבין שוועדת כלכלה עסקה בנושא מתוך כוונתה לפתור המצוקות שיש כ-40 מיליארד אוברדרפט של אזרחים ומשקי הבית. 75% רווח מאזרחים, 25% מהעסקים. הרעיון של התקנה להוריד הריבית שהאזרחים משלמים. דבר שני, בנק ישראל עצמאי, יש לו חוק, אנחנו נזהרים – לא להתערב בחקיקה לבנק ישראל כדי לשמור על עצמאות הרשויות. אין לי בעיה עם הפשרה, אבל אם מתערבים בחקיקת בבנק ישראל, חוצים פה קו - - </w:t>
      </w:r>
    </w:p>
    <w:p w14:paraId="2F4DDE65" w14:textId="77777777" w:rsidR="00AD06F1" w:rsidRPr="00AD06F1" w:rsidRDefault="00AD06F1" w:rsidP="00AD06F1">
      <w:pPr>
        <w:bidi/>
        <w:rPr>
          <w:rFonts w:cs="David" w:hint="cs"/>
          <w:rtl/>
        </w:rPr>
      </w:pPr>
    </w:p>
    <w:p w14:paraId="59598981" w14:textId="77777777" w:rsidR="00AD06F1" w:rsidRPr="00AD06F1" w:rsidRDefault="00AD06F1" w:rsidP="00AD06F1">
      <w:pPr>
        <w:bidi/>
        <w:rPr>
          <w:rFonts w:cs="David" w:hint="cs"/>
          <w:rtl/>
        </w:rPr>
      </w:pPr>
      <w:r w:rsidRPr="00AD06F1">
        <w:rPr>
          <w:rFonts w:cs="David" w:hint="cs"/>
          <w:rtl/>
        </w:rPr>
        <w:t>רוחמה</w:t>
      </w:r>
    </w:p>
    <w:p w14:paraId="5AFCF846" w14:textId="77777777" w:rsidR="00AD06F1" w:rsidRPr="00AD06F1" w:rsidRDefault="00AD06F1" w:rsidP="00AD06F1">
      <w:pPr>
        <w:bidi/>
        <w:rPr>
          <w:rFonts w:cs="David" w:hint="cs"/>
          <w:rtl/>
        </w:rPr>
      </w:pPr>
    </w:p>
    <w:p w14:paraId="35CD6A2D" w14:textId="77777777" w:rsidR="00AD06F1" w:rsidRPr="00AD06F1" w:rsidRDefault="00AD06F1" w:rsidP="00AD06F1">
      <w:pPr>
        <w:bidi/>
        <w:rPr>
          <w:rFonts w:cs="David" w:hint="cs"/>
          <w:rtl/>
        </w:rPr>
      </w:pPr>
      <w:r w:rsidRPr="00AD06F1">
        <w:rPr>
          <w:rFonts w:cs="David" w:hint="cs"/>
          <w:rtl/>
        </w:rPr>
        <w:t>            לכן צריך לעזור לבנק ישראל להתאים עצמו למציאות.</w:t>
      </w:r>
    </w:p>
    <w:p w14:paraId="246F0489" w14:textId="77777777" w:rsidR="00AD06F1" w:rsidRPr="00AD06F1" w:rsidRDefault="00AD06F1" w:rsidP="00AD06F1">
      <w:pPr>
        <w:bidi/>
        <w:rPr>
          <w:rFonts w:cs="David" w:hint="cs"/>
          <w:rtl/>
        </w:rPr>
      </w:pPr>
    </w:p>
    <w:p w14:paraId="520DBA7C" w14:textId="77777777" w:rsidR="00AD06F1" w:rsidRPr="00AD06F1" w:rsidRDefault="00AD06F1" w:rsidP="00AD06F1">
      <w:pPr>
        <w:bidi/>
        <w:rPr>
          <w:rFonts w:cs="David" w:hint="cs"/>
          <w:rtl/>
        </w:rPr>
      </w:pPr>
      <w:r w:rsidRPr="00AD06F1">
        <w:rPr>
          <w:rFonts w:cs="David" w:hint="cs"/>
          <w:rtl/>
        </w:rPr>
        <w:t>גלעד</w:t>
      </w:r>
    </w:p>
    <w:p w14:paraId="73B80228" w14:textId="77777777" w:rsidR="00AD06F1" w:rsidRPr="00AD06F1" w:rsidRDefault="00AD06F1" w:rsidP="00AD06F1">
      <w:pPr>
        <w:bidi/>
        <w:rPr>
          <w:rFonts w:cs="David" w:hint="cs"/>
          <w:rtl/>
        </w:rPr>
      </w:pPr>
    </w:p>
    <w:p w14:paraId="7537B3EF" w14:textId="77777777" w:rsidR="00AD06F1" w:rsidRPr="00AD06F1" w:rsidRDefault="00AD06F1" w:rsidP="00AD06F1">
      <w:pPr>
        <w:bidi/>
        <w:rPr>
          <w:rFonts w:cs="David" w:hint="cs"/>
          <w:rtl/>
        </w:rPr>
      </w:pPr>
      <w:r w:rsidRPr="00AD06F1">
        <w:rPr>
          <w:rFonts w:cs="David" w:hint="cs"/>
          <w:rtl/>
        </w:rPr>
        <w:t>            יש רצוי ויש מצוי.</w:t>
      </w:r>
    </w:p>
    <w:p w14:paraId="74FEDE51" w14:textId="77777777" w:rsidR="00AD06F1" w:rsidRPr="00AD06F1" w:rsidRDefault="00AD06F1" w:rsidP="00AD06F1">
      <w:pPr>
        <w:bidi/>
        <w:rPr>
          <w:rFonts w:cs="David" w:hint="cs"/>
          <w:rtl/>
        </w:rPr>
      </w:pPr>
    </w:p>
    <w:p w14:paraId="70A3CB6C" w14:textId="77777777" w:rsidR="00AD06F1" w:rsidRPr="00AD06F1" w:rsidRDefault="00AD06F1" w:rsidP="00AD06F1">
      <w:pPr>
        <w:bidi/>
        <w:rPr>
          <w:rFonts w:cs="David" w:hint="cs"/>
          <w:rtl/>
        </w:rPr>
      </w:pPr>
      <w:r w:rsidRPr="00AD06F1">
        <w:rPr>
          <w:rFonts w:cs="David" w:hint="cs"/>
          <w:rtl/>
        </w:rPr>
        <w:t>רובי</w:t>
      </w:r>
    </w:p>
    <w:p w14:paraId="56BFF421" w14:textId="77777777" w:rsidR="00AD06F1" w:rsidRPr="00AD06F1" w:rsidRDefault="00AD06F1" w:rsidP="00AD06F1">
      <w:pPr>
        <w:bidi/>
        <w:rPr>
          <w:rFonts w:cs="David" w:hint="cs"/>
          <w:rtl/>
        </w:rPr>
      </w:pPr>
    </w:p>
    <w:p w14:paraId="1D05869C" w14:textId="77777777" w:rsidR="00AD06F1" w:rsidRPr="00AD06F1" w:rsidRDefault="00AD06F1" w:rsidP="00AD06F1">
      <w:pPr>
        <w:bidi/>
        <w:rPr>
          <w:rFonts w:cs="David" w:hint="cs"/>
          <w:rtl/>
        </w:rPr>
      </w:pPr>
      <w:r w:rsidRPr="00AD06F1">
        <w:rPr>
          <w:rFonts w:cs="David" w:hint="cs"/>
          <w:rtl/>
        </w:rPr>
        <w:t>            בנק ישראל יכול להתקין תקנות לפי חוק בנק ישראל, חוק שיצא מתחת ידי הכנסת – הכנסת יכולה לשנות.</w:t>
      </w:r>
    </w:p>
    <w:p w14:paraId="7809C25F" w14:textId="77777777" w:rsidR="00AD06F1" w:rsidRPr="00AD06F1" w:rsidRDefault="00AD06F1" w:rsidP="00AD06F1">
      <w:pPr>
        <w:bidi/>
        <w:rPr>
          <w:rFonts w:cs="David" w:hint="cs"/>
          <w:rtl/>
        </w:rPr>
      </w:pPr>
    </w:p>
    <w:p w14:paraId="29729D17" w14:textId="77777777" w:rsidR="00AD06F1" w:rsidRPr="00AD06F1" w:rsidRDefault="00AD06F1" w:rsidP="00AD06F1">
      <w:pPr>
        <w:bidi/>
        <w:rPr>
          <w:rFonts w:cs="David" w:hint="cs"/>
          <w:rtl/>
        </w:rPr>
      </w:pPr>
      <w:r w:rsidRPr="00AD06F1">
        <w:rPr>
          <w:rFonts w:cs="David" w:hint="cs"/>
          <w:rtl/>
        </w:rPr>
        <w:t>רוחמה</w:t>
      </w:r>
    </w:p>
    <w:p w14:paraId="2D014875" w14:textId="77777777" w:rsidR="00AD06F1" w:rsidRPr="00AD06F1" w:rsidRDefault="00AD06F1" w:rsidP="00AD06F1">
      <w:pPr>
        <w:bidi/>
        <w:rPr>
          <w:rFonts w:cs="David" w:hint="cs"/>
          <w:rtl/>
        </w:rPr>
      </w:pPr>
      <w:r w:rsidRPr="00AD06F1">
        <w:rPr>
          <w:rFonts w:cs="David" w:hint="cs"/>
          <w:rtl/>
        </w:rPr>
        <w:t xml:space="preserve">            הצבעה. 17 בעד, 1 נגד, 1 נמנע. </w:t>
      </w:r>
    </w:p>
    <w:p w14:paraId="254586D3" w14:textId="77777777" w:rsidR="00AD06F1" w:rsidRPr="00AD06F1" w:rsidRDefault="00AD06F1" w:rsidP="00AD06F1">
      <w:pPr>
        <w:bidi/>
        <w:rPr>
          <w:rFonts w:cs="David" w:hint="cs"/>
          <w:rtl/>
        </w:rPr>
      </w:pPr>
    </w:p>
    <w:p w14:paraId="775209B7" w14:textId="77777777" w:rsidR="00AD06F1" w:rsidRPr="00AD06F1" w:rsidRDefault="00AD06F1" w:rsidP="00AD06F1">
      <w:pPr>
        <w:bidi/>
        <w:rPr>
          <w:rFonts w:cs="David" w:hint="cs"/>
          <w:rtl/>
        </w:rPr>
      </w:pPr>
      <w:r w:rsidRPr="00AD06F1">
        <w:rPr>
          <w:rFonts w:cs="David" w:hint="cs"/>
          <w:rtl/>
        </w:rPr>
        <w:t>כחלון</w:t>
      </w:r>
    </w:p>
    <w:p w14:paraId="214BB31C" w14:textId="77777777" w:rsidR="00AD06F1" w:rsidRPr="00AD06F1" w:rsidRDefault="00AD06F1" w:rsidP="00AD06F1">
      <w:pPr>
        <w:bidi/>
        <w:rPr>
          <w:rFonts w:cs="David" w:hint="cs"/>
          <w:rtl/>
        </w:rPr>
      </w:pPr>
    </w:p>
    <w:p w14:paraId="7022F5F0" w14:textId="77777777" w:rsidR="00AD06F1" w:rsidRPr="00AD06F1" w:rsidRDefault="00AD06F1" w:rsidP="00AD06F1">
      <w:pPr>
        <w:bidi/>
        <w:rPr>
          <w:rFonts w:cs="David" w:hint="cs"/>
          <w:rtl/>
        </w:rPr>
      </w:pPr>
      <w:r w:rsidRPr="00AD06F1">
        <w:rPr>
          <w:rFonts w:cs="David" w:hint="cs"/>
          <w:rtl/>
        </w:rPr>
        <w:t xml:space="preserve">            רוחמה, תודה רבה על הרצון. רובי, תודה על הסיוע. לפני 10 ימים קיימתי דיון בוועדת הכלכלה, הקמתי צוות ברשות </w:t>
      </w:r>
      <w:proofErr w:type="spellStart"/>
      <w:r w:rsidRPr="00AD06F1">
        <w:rPr>
          <w:rFonts w:cs="David" w:hint="cs"/>
          <w:rtl/>
        </w:rPr>
        <w:t>ברוורמן</w:t>
      </w:r>
      <w:proofErr w:type="spellEnd"/>
      <w:r w:rsidRPr="00AD06F1">
        <w:rPr>
          <w:rFonts w:cs="David" w:hint="cs"/>
          <w:rtl/>
        </w:rPr>
        <w:t xml:space="preserve"> לנסות להגיע להסדר. המאבק לא כיפוף ידיים, את מכירה את זה – יזמת את הדחייה </w:t>
      </w:r>
      <w:proofErr w:type="spellStart"/>
      <w:r w:rsidRPr="00AD06F1">
        <w:rPr>
          <w:rFonts w:cs="David" w:hint="cs"/>
          <w:rtl/>
        </w:rPr>
        <w:t>הראשונשה</w:t>
      </w:r>
      <w:proofErr w:type="spellEnd"/>
      <w:r w:rsidRPr="00AD06F1">
        <w:rPr>
          <w:rFonts w:cs="David" w:hint="cs"/>
          <w:rtl/>
        </w:rPr>
        <w:t xml:space="preserve"> ובצדק, הצלת הרבה עסקים. המהלך של היום יסייע להמון משפחות, 40% ממשקי הבית והעסקים לא הסדירו, הסדר חד צדדי לא הסדר. הרב </w:t>
      </w:r>
      <w:proofErr w:type="spellStart"/>
      <w:r w:rsidRPr="00AD06F1">
        <w:rPr>
          <w:rFonts w:cs="David" w:hint="cs"/>
          <w:rtl/>
        </w:rPr>
        <w:t>הבעלי</w:t>
      </w:r>
      <w:proofErr w:type="spellEnd"/>
      <w:r w:rsidRPr="00AD06F1">
        <w:rPr>
          <w:rFonts w:cs="David" w:hint="cs"/>
          <w:rtl/>
        </w:rPr>
        <w:t xml:space="preserve"> חשבונות לא הסדירו החשבון חרף ההארכה. הרצון שלי כפי שאמרתי, זה להגיע להסכמה , לגלות יותר רגישות לאזרח. ממרומי בנק ישראל קשה </w:t>
      </w:r>
      <w:proofErr w:type="spellStart"/>
      <w:r w:rsidRPr="00AD06F1">
        <w:rPr>
          <w:rFonts w:cs="David" w:hint="cs"/>
          <w:rtl/>
        </w:rPr>
        <w:t>להירח</w:t>
      </w:r>
      <w:proofErr w:type="spellEnd"/>
      <w:r w:rsidRPr="00AD06F1">
        <w:rPr>
          <w:rFonts w:cs="David" w:hint="cs"/>
          <w:rtl/>
        </w:rPr>
        <w:t xml:space="preserve"> האוברדרפט למטה, לנו יותר קל, לשם כך אנחנו מחוקקים את החוק הזה. </w:t>
      </w:r>
    </w:p>
    <w:p w14:paraId="0841DDF2" w14:textId="77777777" w:rsidR="00AD06F1" w:rsidRPr="00AD06F1" w:rsidRDefault="00AD06F1" w:rsidP="00AD06F1">
      <w:pPr>
        <w:bidi/>
        <w:rPr>
          <w:rFonts w:cs="David" w:hint="cs"/>
          <w:rtl/>
        </w:rPr>
      </w:pPr>
    </w:p>
    <w:p w14:paraId="61EC33CD" w14:textId="77777777" w:rsidR="00AD06F1" w:rsidRPr="00AD06F1" w:rsidRDefault="00AD06F1" w:rsidP="00AD06F1">
      <w:pPr>
        <w:bidi/>
        <w:jc w:val="center"/>
        <w:rPr>
          <w:rFonts w:cs="David" w:hint="cs"/>
          <w:b/>
          <w:bCs/>
          <w:u w:val="single"/>
          <w:rtl/>
        </w:rPr>
      </w:pPr>
      <w:r w:rsidRPr="00AD06F1">
        <w:rPr>
          <w:rFonts w:cs="David"/>
          <w:rtl/>
        </w:rPr>
        <w:br w:type="page"/>
      </w:r>
      <w:r w:rsidRPr="00AD06F1">
        <w:rPr>
          <w:rFonts w:cs="David" w:hint="cs"/>
          <w:b/>
          <w:bCs/>
          <w:u w:val="single"/>
          <w:rtl/>
        </w:rPr>
        <w:t>שונות</w:t>
      </w:r>
    </w:p>
    <w:p w14:paraId="3D8C23BA" w14:textId="77777777" w:rsidR="00AD06F1" w:rsidRPr="00AD06F1" w:rsidRDefault="00AD06F1" w:rsidP="00AD06F1">
      <w:pPr>
        <w:bidi/>
        <w:rPr>
          <w:rFonts w:cs="David" w:hint="cs"/>
          <w:rtl/>
        </w:rPr>
      </w:pPr>
    </w:p>
    <w:p w14:paraId="444371C2" w14:textId="77777777" w:rsidR="00AD06F1" w:rsidRPr="00AD06F1" w:rsidRDefault="00AD06F1" w:rsidP="00AD06F1">
      <w:pPr>
        <w:bidi/>
        <w:rPr>
          <w:rFonts w:cs="David" w:hint="cs"/>
          <w:rtl/>
        </w:rPr>
      </w:pPr>
      <w:proofErr w:type="spellStart"/>
      <w:r w:rsidRPr="00AD06F1">
        <w:rPr>
          <w:rFonts w:cs="David" w:hint="cs"/>
          <w:rtl/>
        </w:rPr>
        <w:t>גלאון</w:t>
      </w:r>
      <w:proofErr w:type="spellEnd"/>
    </w:p>
    <w:p w14:paraId="6A6FFB7C" w14:textId="77777777" w:rsidR="00AD06F1" w:rsidRPr="00AD06F1" w:rsidRDefault="00AD06F1" w:rsidP="00AD06F1">
      <w:pPr>
        <w:bidi/>
        <w:rPr>
          <w:rFonts w:cs="David" w:hint="cs"/>
          <w:rtl/>
        </w:rPr>
      </w:pPr>
    </w:p>
    <w:p w14:paraId="650FC658" w14:textId="77777777" w:rsidR="00AD06F1" w:rsidRPr="00AD06F1" w:rsidRDefault="00AD06F1" w:rsidP="00AD06F1">
      <w:pPr>
        <w:bidi/>
        <w:rPr>
          <w:rFonts w:cs="David" w:hint="cs"/>
          <w:rtl/>
        </w:rPr>
      </w:pPr>
    </w:p>
    <w:p w14:paraId="2939194D" w14:textId="77777777" w:rsidR="00AD06F1" w:rsidRPr="00AD06F1" w:rsidRDefault="00AD06F1" w:rsidP="00AD06F1">
      <w:pPr>
        <w:bidi/>
        <w:rPr>
          <w:rFonts w:cs="David" w:hint="cs"/>
          <w:rtl/>
        </w:rPr>
      </w:pPr>
      <w:r w:rsidRPr="00AD06F1">
        <w:rPr>
          <w:rFonts w:cs="David" w:hint="cs"/>
          <w:rtl/>
        </w:rPr>
        <w:t xml:space="preserve">            לפני חודש, ב-24 במאי, עלתה הצעה לסדר במליאה שלי וח"כים נוספים בעניין חוק האזרחות. הוחלט במליאה שההצעה </w:t>
      </w:r>
      <w:proofErr w:type="spellStart"/>
      <w:r w:rsidRPr="00AD06F1">
        <w:rPr>
          <w:rFonts w:cs="David" w:hint="cs"/>
          <w:rtl/>
        </w:rPr>
        <w:t>לתבוא</w:t>
      </w:r>
      <w:proofErr w:type="spellEnd"/>
      <w:r w:rsidRPr="00AD06F1">
        <w:rPr>
          <w:rFonts w:cs="David" w:hint="cs"/>
          <w:rtl/>
        </w:rPr>
        <w:t xml:space="preserve"> לוועדת הכנסת כדי שהיא תחליט – </w:t>
      </w:r>
      <w:proofErr w:type="spellStart"/>
      <w:r w:rsidRPr="00AD06F1">
        <w:rPr>
          <w:rFonts w:cs="David" w:hint="cs"/>
          <w:rtl/>
        </w:rPr>
        <w:t>היתה</w:t>
      </w:r>
      <w:proofErr w:type="spellEnd"/>
      <w:r w:rsidRPr="00AD06F1">
        <w:rPr>
          <w:rFonts w:cs="David" w:hint="cs"/>
          <w:rtl/>
        </w:rPr>
        <w:t xml:space="preserve"> הצעה לסדר במליאה – רוצה להבין איך הכנסת עובדת. הצעה לסדר של ברכה, </w:t>
      </w:r>
      <w:proofErr w:type="spellStart"/>
      <w:r w:rsidRPr="00AD06F1">
        <w:rPr>
          <w:rFonts w:cs="David" w:hint="cs"/>
          <w:rtl/>
        </w:rPr>
        <w:t>טיביואנוכי</w:t>
      </w:r>
      <w:proofErr w:type="spellEnd"/>
      <w:r w:rsidRPr="00AD06F1">
        <w:rPr>
          <w:rFonts w:cs="David" w:hint="cs"/>
          <w:rtl/>
        </w:rPr>
        <w:t xml:space="preserve"> – </w:t>
      </w:r>
      <w:proofErr w:type="spellStart"/>
      <w:r w:rsidRPr="00AD06F1">
        <w:rPr>
          <w:rFonts w:cs="David" w:hint="cs"/>
          <w:rtl/>
        </w:rPr>
        <w:t>וזחאלקה</w:t>
      </w:r>
      <w:proofErr w:type="spellEnd"/>
      <w:r w:rsidRPr="00AD06F1">
        <w:rPr>
          <w:rFonts w:cs="David" w:hint="cs"/>
          <w:rtl/>
        </w:rPr>
        <w:t xml:space="preserve">, ב-24 במאי הוחלט שוועדת הכנסת תחליט לאן זה הולך. כולה הצעה לסדר, חודש שלם ועדת הכנסת לא יכולה להחליט. יש לי הרגשה שיש פה שיקולים לא </w:t>
      </w:r>
      <w:proofErr w:type="spellStart"/>
      <w:r w:rsidRPr="00AD06F1">
        <w:rPr>
          <w:rFonts w:cs="David" w:hint="cs"/>
          <w:rtl/>
        </w:rPr>
        <w:t>עניינייים</w:t>
      </w:r>
      <w:proofErr w:type="spellEnd"/>
      <w:r w:rsidRPr="00AD06F1">
        <w:rPr>
          <w:rFonts w:cs="David" w:hint="cs"/>
          <w:rtl/>
        </w:rPr>
        <w:t xml:space="preserve">, חיכו שהממשלה תעביר אתמול הארכת תוקף חוק האזרחות. חודש אי אפשר </w:t>
      </w:r>
      <w:proofErr w:type="spellStart"/>
      <w:r w:rsidRPr="00AD06F1">
        <w:rPr>
          <w:rFonts w:cs="David" w:hint="cs"/>
          <w:rtl/>
        </w:rPr>
        <w:t>שהז</w:t>
      </w:r>
      <w:proofErr w:type="spellEnd"/>
      <w:r w:rsidRPr="00AD06F1">
        <w:rPr>
          <w:rFonts w:cs="David" w:hint="cs"/>
          <w:rtl/>
        </w:rPr>
        <w:t xml:space="preserve"> יעלה לוועדה?</w:t>
      </w:r>
    </w:p>
    <w:p w14:paraId="0E8C7811" w14:textId="77777777" w:rsidR="00AD06F1" w:rsidRPr="00AD06F1" w:rsidRDefault="00AD06F1" w:rsidP="00AD06F1">
      <w:pPr>
        <w:bidi/>
        <w:rPr>
          <w:rFonts w:cs="David" w:hint="cs"/>
          <w:rtl/>
        </w:rPr>
      </w:pPr>
    </w:p>
    <w:p w14:paraId="3DE6D687" w14:textId="77777777" w:rsidR="00AD06F1" w:rsidRPr="00AD06F1" w:rsidRDefault="00AD06F1" w:rsidP="00AD06F1">
      <w:pPr>
        <w:bidi/>
        <w:rPr>
          <w:rFonts w:cs="David" w:hint="cs"/>
          <w:rtl/>
        </w:rPr>
      </w:pPr>
      <w:r w:rsidRPr="00AD06F1">
        <w:rPr>
          <w:rFonts w:cs="David" w:hint="cs"/>
          <w:rtl/>
        </w:rPr>
        <w:t>רוחמה</w:t>
      </w:r>
    </w:p>
    <w:p w14:paraId="5BC0D547" w14:textId="77777777" w:rsidR="00AD06F1" w:rsidRPr="00AD06F1" w:rsidRDefault="00AD06F1" w:rsidP="00AD06F1">
      <w:pPr>
        <w:bidi/>
        <w:rPr>
          <w:rFonts w:cs="David" w:hint="cs"/>
          <w:rtl/>
        </w:rPr>
      </w:pPr>
    </w:p>
    <w:p w14:paraId="0FC2F5A3" w14:textId="77777777" w:rsidR="00AD06F1" w:rsidRPr="00AD06F1" w:rsidRDefault="00AD06F1" w:rsidP="00AD06F1">
      <w:pPr>
        <w:bidi/>
        <w:rPr>
          <w:rFonts w:cs="David" w:hint="cs"/>
          <w:rtl/>
        </w:rPr>
      </w:pPr>
      <w:r w:rsidRPr="00AD06F1">
        <w:rPr>
          <w:rFonts w:cs="David" w:hint="cs"/>
          <w:rtl/>
        </w:rPr>
        <w:t xml:space="preserve">            אני לא מעכבת שום דבר שעולה לשולחני. כאשר ראיתי שאתי הניחה לסדר היום היה אתמול. מוכנה לבדוק מתי הגיעה ממזכירות הכנסת אלינו. ראיתי פעם ראשונה אתמול ואמרתי שמחר יועלה לסדר היום. הגיע ב-12.6 , שבוע שעבר לא הייתי. </w:t>
      </w:r>
    </w:p>
    <w:p w14:paraId="455636D2" w14:textId="77777777" w:rsidR="00AD06F1" w:rsidRPr="00AD06F1" w:rsidRDefault="00AD06F1" w:rsidP="00AD06F1">
      <w:pPr>
        <w:bidi/>
        <w:rPr>
          <w:rFonts w:cs="David" w:hint="cs"/>
          <w:rtl/>
        </w:rPr>
      </w:pPr>
    </w:p>
    <w:p w14:paraId="1781F081" w14:textId="77777777" w:rsidR="00AD06F1" w:rsidRPr="00AD06F1" w:rsidRDefault="00AD06F1" w:rsidP="00AD06F1">
      <w:pPr>
        <w:bidi/>
        <w:rPr>
          <w:rFonts w:cs="David" w:hint="cs"/>
          <w:rtl/>
        </w:rPr>
      </w:pPr>
      <w:proofErr w:type="spellStart"/>
      <w:r w:rsidRPr="00AD06F1">
        <w:rPr>
          <w:rFonts w:cs="David" w:hint="cs"/>
          <w:rtl/>
        </w:rPr>
        <w:t>גלאון</w:t>
      </w:r>
      <w:proofErr w:type="spellEnd"/>
    </w:p>
    <w:p w14:paraId="6EF45303" w14:textId="77777777" w:rsidR="00AD06F1" w:rsidRPr="00AD06F1" w:rsidRDefault="00AD06F1" w:rsidP="00AD06F1">
      <w:pPr>
        <w:bidi/>
        <w:rPr>
          <w:rFonts w:cs="David" w:hint="cs"/>
          <w:rtl/>
        </w:rPr>
      </w:pPr>
    </w:p>
    <w:p w14:paraId="2E21853D" w14:textId="77777777" w:rsidR="00AD06F1" w:rsidRPr="00AD06F1" w:rsidRDefault="00AD06F1" w:rsidP="00AD06F1">
      <w:pPr>
        <w:bidi/>
        <w:rPr>
          <w:rFonts w:cs="David" w:hint="cs"/>
          <w:rtl/>
        </w:rPr>
      </w:pPr>
      <w:r w:rsidRPr="00AD06F1">
        <w:rPr>
          <w:rFonts w:cs="David" w:hint="cs"/>
          <w:rtl/>
        </w:rPr>
        <w:t>            יש הרגשה של איפה ואיפה. הבאנו חוק חובת הנחה לפני שבוע – לא. כחלון – עם כל הכבוד – היום. חקו עוקף בתי הדין – 7 חוקים – אתמול. לא מקובל עלי שלוקח חודש הצעה לסדר. איך זה הולך, אני רוצה לדעת.</w:t>
      </w:r>
    </w:p>
    <w:p w14:paraId="57014568" w14:textId="77777777" w:rsidR="00AD06F1" w:rsidRPr="00AD06F1" w:rsidRDefault="00AD06F1" w:rsidP="00AD06F1">
      <w:pPr>
        <w:bidi/>
        <w:rPr>
          <w:rFonts w:cs="David" w:hint="cs"/>
          <w:rtl/>
        </w:rPr>
      </w:pPr>
    </w:p>
    <w:p w14:paraId="66D09539" w14:textId="77777777" w:rsidR="00AD06F1" w:rsidRPr="00AD06F1" w:rsidRDefault="00AD06F1" w:rsidP="00AD06F1">
      <w:pPr>
        <w:bidi/>
        <w:rPr>
          <w:rFonts w:cs="David" w:hint="cs"/>
          <w:rtl/>
        </w:rPr>
      </w:pPr>
      <w:r w:rsidRPr="00AD06F1">
        <w:rPr>
          <w:rFonts w:cs="David" w:hint="cs"/>
          <w:rtl/>
        </w:rPr>
        <w:t>רובי</w:t>
      </w:r>
    </w:p>
    <w:p w14:paraId="6AF9A1DE" w14:textId="77777777" w:rsidR="00AD06F1" w:rsidRPr="00AD06F1" w:rsidRDefault="00AD06F1" w:rsidP="00AD06F1">
      <w:pPr>
        <w:bidi/>
        <w:rPr>
          <w:rFonts w:cs="David" w:hint="cs"/>
          <w:rtl/>
        </w:rPr>
      </w:pPr>
    </w:p>
    <w:p w14:paraId="05C3ACA6" w14:textId="77777777" w:rsidR="00AD06F1" w:rsidRPr="00AD06F1" w:rsidRDefault="00AD06F1" w:rsidP="00AD06F1">
      <w:pPr>
        <w:bidi/>
        <w:rPr>
          <w:rFonts w:cs="David" w:hint="cs"/>
          <w:rtl/>
        </w:rPr>
      </w:pPr>
      <w:r w:rsidRPr="00AD06F1">
        <w:rPr>
          <w:rFonts w:cs="David" w:hint="cs"/>
          <w:rtl/>
        </w:rPr>
        <w:t xml:space="preserve">            אי אפשר לדעת שסיעת </w:t>
      </w:r>
      <w:proofErr w:type="spellStart"/>
      <w:r w:rsidRPr="00AD06F1">
        <w:rPr>
          <w:rFonts w:cs="David" w:hint="cs"/>
          <w:rtl/>
        </w:rPr>
        <w:t>מרצ</w:t>
      </w:r>
      <w:proofErr w:type="spellEnd"/>
      <w:r w:rsidRPr="00AD06F1">
        <w:rPr>
          <w:rFonts w:cs="David" w:hint="cs"/>
          <w:rtl/>
        </w:rPr>
        <w:t xml:space="preserve"> לא יודעת העבודה.</w:t>
      </w:r>
    </w:p>
    <w:p w14:paraId="3EC31E77" w14:textId="77777777" w:rsidR="00AD06F1" w:rsidRPr="00AD06F1" w:rsidRDefault="00AD06F1" w:rsidP="00AD06F1">
      <w:pPr>
        <w:bidi/>
        <w:rPr>
          <w:rFonts w:cs="David" w:hint="cs"/>
          <w:rtl/>
        </w:rPr>
      </w:pPr>
    </w:p>
    <w:p w14:paraId="5E74A3FB" w14:textId="77777777" w:rsidR="00AD06F1" w:rsidRPr="00AD06F1" w:rsidRDefault="00AD06F1" w:rsidP="00AD06F1">
      <w:pPr>
        <w:bidi/>
        <w:rPr>
          <w:rFonts w:cs="David" w:hint="cs"/>
          <w:rtl/>
        </w:rPr>
      </w:pPr>
      <w:proofErr w:type="spellStart"/>
      <w:r w:rsidRPr="00AD06F1">
        <w:rPr>
          <w:rFonts w:cs="David" w:hint="cs"/>
          <w:rtl/>
        </w:rPr>
        <w:t>גלאון</w:t>
      </w:r>
      <w:proofErr w:type="spellEnd"/>
    </w:p>
    <w:p w14:paraId="3BC3AB7A" w14:textId="77777777" w:rsidR="00AD06F1" w:rsidRPr="00AD06F1" w:rsidRDefault="00AD06F1" w:rsidP="00AD06F1">
      <w:pPr>
        <w:bidi/>
        <w:rPr>
          <w:rFonts w:cs="David" w:hint="cs"/>
          <w:rtl/>
        </w:rPr>
      </w:pPr>
    </w:p>
    <w:p w14:paraId="5C96323F" w14:textId="77777777" w:rsidR="00AD06F1" w:rsidRPr="00AD06F1" w:rsidRDefault="00AD06F1" w:rsidP="00AD06F1">
      <w:pPr>
        <w:bidi/>
        <w:rPr>
          <w:rFonts w:cs="David" w:hint="cs"/>
          <w:rtl/>
        </w:rPr>
      </w:pPr>
      <w:r w:rsidRPr="00AD06F1">
        <w:rPr>
          <w:rFonts w:cs="David" w:hint="cs"/>
          <w:rtl/>
        </w:rPr>
        <w:t>            מודה לאדוני.</w:t>
      </w:r>
    </w:p>
    <w:p w14:paraId="09128D4E" w14:textId="77777777" w:rsidR="00AD06F1" w:rsidRPr="00AD06F1" w:rsidRDefault="00AD06F1" w:rsidP="00AD06F1">
      <w:pPr>
        <w:bidi/>
        <w:rPr>
          <w:rFonts w:cs="David" w:hint="cs"/>
          <w:rtl/>
        </w:rPr>
      </w:pPr>
    </w:p>
    <w:p w14:paraId="27C3AAD3" w14:textId="77777777" w:rsidR="00AD06F1" w:rsidRPr="00AD06F1" w:rsidRDefault="00AD06F1" w:rsidP="00AD06F1">
      <w:pPr>
        <w:bidi/>
        <w:rPr>
          <w:rFonts w:cs="David" w:hint="cs"/>
          <w:rtl/>
        </w:rPr>
      </w:pPr>
      <w:r w:rsidRPr="00AD06F1">
        <w:rPr>
          <w:rFonts w:cs="David" w:hint="cs"/>
          <w:rtl/>
        </w:rPr>
        <w:t>רוחמה</w:t>
      </w:r>
    </w:p>
    <w:p w14:paraId="187D310E" w14:textId="77777777" w:rsidR="00AD06F1" w:rsidRPr="00AD06F1" w:rsidRDefault="00AD06F1" w:rsidP="00AD06F1">
      <w:pPr>
        <w:bidi/>
        <w:rPr>
          <w:rFonts w:cs="David" w:hint="cs"/>
          <w:rtl/>
        </w:rPr>
      </w:pPr>
    </w:p>
    <w:p w14:paraId="15CF95BE" w14:textId="77777777" w:rsidR="00AD06F1" w:rsidRPr="00AD06F1" w:rsidRDefault="00AD06F1" w:rsidP="00AD06F1">
      <w:pPr>
        <w:bidi/>
        <w:rPr>
          <w:rFonts w:cs="David" w:hint="cs"/>
          <w:rtl/>
        </w:rPr>
      </w:pPr>
      <w:r w:rsidRPr="00AD06F1">
        <w:rPr>
          <w:rFonts w:cs="David" w:hint="cs"/>
          <w:rtl/>
        </w:rPr>
        <w:t xml:space="preserve">            הגיע ב-12.6 אלינו, בשבוע שעבר, לא הייתי כאן. נבדוק עם מזכירות הכנסת . לא רוצה שתחשבי </w:t>
      </w:r>
    </w:p>
    <w:p w14:paraId="57B06194" w14:textId="77777777" w:rsidR="00AD06F1" w:rsidRPr="00AD06F1" w:rsidRDefault="00AD06F1" w:rsidP="00AD06F1">
      <w:pPr>
        <w:bidi/>
        <w:rPr>
          <w:rFonts w:cs="David" w:hint="cs"/>
          <w:rtl/>
        </w:rPr>
      </w:pPr>
    </w:p>
    <w:p w14:paraId="249C5684" w14:textId="77777777" w:rsidR="00AD06F1" w:rsidRPr="00AD06F1" w:rsidRDefault="00AD06F1" w:rsidP="00AD06F1">
      <w:pPr>
        <w:bidi/>
        <w:rPr>
          <w:rFonts w:cs="David" w:hint="cs"/>
          <w:rtl/>
        </w:rPr>
      </w:pPr>
      <w:r w:rsidRPr="00AD06F1">
        <w:rPr>
          <w:rFonts w:cs="David" w:hint="cs"/>
          <w:rtl/>
        </w:rPr>
        <w:t>רובי</w:t>
      </w:r>
    </w:p>
    <w:p w14:paraId="1CAFC113" w14:textId="77777777" w:rsidR="00AD06F1" w:rsidRPr="00AD06F1" w:rsidRDefault="00AD06F1" w:rsidP="00AD06F1">
      <w:pPr>
        <w:bidi/>
        <w:rPr>
          <w:rFonts w:cs="David" w:hint="cs"/>
          <w:rtl/>
        </w:rPr>
      </w:pPr>
    </w:p>
    <w:p w14:paraId="1D8EB572" w14:textId="77777777" w:rsidR="00AD06F1" w:rsidRPr="00AD06F1" w:rsidRDefault="00AD06F1" w:rsidP="00AD06F1">
      <w:pPr>
        <w:bidi/>
        <w:rPr>
          <w:rFonts w:cs="David" w:hint="cs"/>
          <w:rtl/>
        </w:rPr>
      </w:pPr>
      <w:r w:rsidRPr="00AD06F1">
        <w:rPr>
          <w:rFonts w:cs="David" w:hint="cs"/>
          <w:rtl/>
        </w:rPr>
        <w:t>            אפשר לשאול מזכיר הכנסת.</w:t>
      </w:r>
    </w:p>
    <w:p w14:paraId="06D38B18" w14:textId="77777777" w:rsidR="00AD06F1" w:rsidRPr="00AD06F1" w:rsidRDefault="00AD06F1" w:rsidP="00AD06F1">
      <w:pPr>
        <w:bidi/>
        <w:rPr>
          <w:rFonts w:cs="David" w:hint="cs"/>
          <w:rtl/>
        </w:rPr>
      </w:pPr>
    </w:p>
    <w:p w14:paraId="7C8BBF6D" w14:textId="77777777" w:rsidR="00AD06F1" w:rsidRPr="00AD06F1" w:rsidRDefault="00AD06F1" w:rsidP="00AD06F1">
      <w:pPr>
        <w:bidi/>
        <w:rPr>
          <w:rFonts w:cs="David" w:hint="cs"/>
          <w:rtl/>
        </w:rPr>
      </w:pPr>
      <w:r w:rsidRPr="00AD06F1">
        <w:rPr>
          <w:rFonts w:cs="David" w:hint="cs"/>
          <w:rtl/>
        </w:rPr>
        <w:t xml:space="preserve">            לא מאמין שמזכיר הכנסת מקפח את </w:t>
      </w:r>
      <w:proofErr w:type="spellStart"/>
      <w:r w:rsidRPr="00AD06F1">
        <w:rPr>
          <w:rFonts w:cs="David" w:hint="cs"/>
          <w:rtl/>
        </w:rPr>
        <w:t>מרצ</w:t>
      </w:r>
      <w:proofErr w:type="spellEnd"/>
      <w:r w:rsidRPr="00AD06F1">
        <w:rPr>
          <w:rFonts w:cs="David" w:hint="cs"/>
          <w:rtl/>
        </w:rPr>
        <w:t>.</w:t>
      </w:r>
    </w:p>
    <w:p w14:paraId="183BC325" w14:textId="77777777" w:rsidR="00AD06F1" w:rsidRPr="00AD06F1" w:rsidRDefault="00AD06F1" w:rsidP="00AD06F1">
      <w:pPr>
        <w:bidi/>
        <w:rPr>
          <w:rFonts w:cs="David" w:hint="cs"/>
          <w:rtl/>
        </w:rPr>
      </w:pPr>
    </w:p>
    <w:p w14:paraId="47BA105F" w14:textId="77777777" w:rsidR="00AD06F1" w:rsidRPr="00AD06F1" w:rsidRDefault="00AD06F1" w:rsidP="00AD06F1">
      <w:pPr>
        <w:bidi/>
        <w:rPr>
          <w:rFonts w:cs="David" w:hint="cs"/>
          <w:rtl/>
        </w:rPr>
      </w:pPr>
      <w:r w:rsidRPr="00AD06F1">
        <w:rPr>
          <w:rFonts w:cs="David" w:hint="cs"/>
          <w:rtl/>
        </w:rPr>
        <w:t>אריה</w:t>
      </w:r>
    </w:p>
    <w:p w14:paraId="4812F39D" w14:textId="77777777" w:rsidR="00AD06F1" w:rsidRPr="00AD06F1" w:rsidRDefault="00AD06F1" w:rsidP="00AD06F1">
      <w:pPr>
        <w:bidi/>
        <w:rPr>
          <w:rFonts w:cs="David" w:hint="cs"/>
          <w:rtl/>
        </w:rPr>
      </w:pPr>
    </w:p>
    <w:p w14:paraId="1A18A57B" w14:textId="77777777" w:rsidR="00AD06F1" w:rsidRPr="00AD06F1" w:rsidRDefault="00AD06F1" w:rsidP="00AD06F1">
      <w:pPr>
        <w:bidi/>
        <w:rPr>
          <w:rFonts w:cs="David" w:hint="cs"/>
          <w:rtl/>
        </w:rPr>
      </w:pPr>
      <w:r w:rsidRPr="00AD06F1">
        <w:rPr>
          <w:rFonts w:cs="David" w:hint="cs"/>
          <w:rtl/>
        </w:rPr>
        <w:t>            אבדוק.</w:t>
      </w:r>
    </w:p>
    <w:p w14:paraId="3E911230" w14:textId="77777777" w:rsidR="00AD06F1" w:rsidRPr="00AD06F1" w:rsidRDefault="00AD06F1" w:rsidP="00AD06F1">
      <w:pPr>
        <w:bidi/>
        <w:rPr>
          <w:rFonts w:cs="David" w:hint="cs"/>
          <w:rtl/>
        </w:rPr>
      </w:pPr>
    </w:p>
    <w:p w14:paraId="5E737F3F" w14:textId="77777777" w:rsidR="00AD06F1" w:rsidRPr="00AD06F1" w:rsidRDefault="00AD06F1" w:rsidP="00AD06F1">
      <w:pPr>
        <w:bidi/>
        <w:rPr>
          <w:rFonts w:cs="David" w:hint="cs"/>
          <w:rtl/>
        </w:rPr>
      </w:pPr>
      <w:r w:rsidRPr="00AD06F1">
        <w:rPr>
          <w:rFonts w:cs="David" w:hint="cs"/>
          <w:rtl/>
        </w:rPr>
        <w:t>רוחמה</w:t>
      </w:r>
    </w:p>
    <w:p w14:paraId="0FE57C7D" w14:textId="77777777" w:rsidR="00AD06F1" w:rsidRPr="00AD06F1" w:rsidRDefault="00AD06F1" w:rsidP="00AD06F1">
      <w:pPr>
        <w:bidi/>
        <w:rPr>
          <w:rFonts w:cs="David" w:hint="cs"/>
          <w:rtl/>
        </w:rPr>
      </w:pPr>
    </w:p>
    <w:p w14:paraId="71E590C3" w14:textId="77777777" w:rsidR="00AD06F1" w:rsidRPr="00AD06F1" w:rsidRDefault="00AD06F1" w:rsidP="00AD06F1">
      <w:pPr>
        <w:bidi/>
        <w:rPr>
          <w:rFonts w:cs="David" w:hint="cs"/>
          <w:rtl/>
        </w:rPr>
      </w:pPr>
      <w:r w:rsidRPr="00AD06F1">
        <w:rPr>
          <w:rFonts w:cs="David" w:hint="cs"/>
          <w:rtl/>
        </w:rPr>
        <w:t>            תודה רבה, הישיבה נעולה. בשעה 14:00 ישיבה.</w:t>
      </w:r>
    </w:p>
    <w:p w14:paraId="0EEF8260" w14:textId="77777777" w:rsidR="00AD06F1" w:rsidRPr="00AD06F1" w:rsidRDefault="00AD06F1" w:rsidP="00AD06F1">
      <w:pPr>
        <w:bidi/>
        <w:rPr>
          <w:rFonts w:cs="David" w:hint="cs"/>
          <w:rtl/>
        </w:rPr>
      </w:pPr>
    </w:p>
    <w:p w14:paraId="15696855" w14:textId="77777777" w:rsidR="00AD06F1" w:rsidRPr="00AD06F1" w:rsidRDefault="00AD06F1" w:rsidP="00AD06F1">
      <w:pPr>
        <w:bidi/>
        <w:rPr>
          <w:rFonts w:cs="David" w:hint="cs"/>
          <w:rtl/>
        </w:rPr>
      </w:pPr>
    </w:p>
    <w:p w14:paraId="07D434FD" w14:textId="77777777" w:rsidR="00AD06F1" w:rsidRPr="00AD06F1" w:rsidRDefault="00AD06F1" w:rsidP="00AD06F1">
      <w:pPr>
        <w:bidi/>
        <w:rPr>
          <w:rFonts w:cs="David" w:hint="cs"/>
          <w:rtl/>
        </w:rPr>
      </w:pPr>
    </w:p>
    <w:p w14:paraId="7301728C" w14:textId="77777777" w:rsidR="00552A80" w:rsidRPr="00AD06F1" w:rsidRDefault="00552A80" w:rsidP="00AD06F1">
      <w:pPr>
        <w:bidi/>
        <w:rPr>
          <w:rFonts w:cs="David"/>
        </w:rPr>
      </w:pPr>
    </w:p>
    <w:sectPr w:rsidR="00552A80" w:rsidRPr="00AD06F1" w:rsidSect="00AD06F1">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D7200" w14:textId="77777777" w:rsidR="00000000" w:rsidRDefault="008A6575">
      <w:r>
        <w:separator/>
      </w:r>
    </w:p>
  </w:endnote>
  <w:endnote w:type="continuationSeparator" w:id="0">
    <w:p w14:paraId="333CA30D" w14:textId="77777777" w:rsidR="00000000" w:rsidRDefault="008A6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45E3F" w14:textId="77777777" w:rsidR="00000000" w:rsidRDefault="008A6575">
      <w:r>
        <w:separator/>
      </w:r>
    </w:p>
  </w:footnote>
  <w:footnote w:type="continuationSeparator" w:id="0">
    <w:p w14:paraId="7DDD1262" w14:textId="77777777" w:rsidR="00000000" w:rsidRDefault="008A6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8111" w14:textId="77777777" w:rsidR="00AD06F1" w:rsidRDefault="00AD06F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AB34170" w14:textId="77777777" w:rsidR="00AD06F1" w:rsidRDefault="00AD06F1">
    <w:pPr>
      <w:pStyle w:val="Header"/>
      <w:ind w:right="360"/>
      <w:jc w:val="both"/>
      <w:rPr>
        <w:rtl/>
      </w:rPr>
    </w:pPr>
  </w:p>
  <w:p w14:paraId="49E264D7" w14:textId="77777777" w:rsidR="00AD06F1" w:rsidRDefault="00AD06F1"/>
  <w:p w14:paraId="0D436F64" w14:textId="77777777" w:rsidR="00AD06F1" w:rsidRDefault="00AD06F1"/>
  <w:p w14:paraId="6F14F64A" w14:textId="77777777" w:rsidR="00AD06F1" w:rsidRDefault="00AD06F1"/>
  <w:p w14:paraId="1239601C" w14:textId="77777777" w:rsidR="00AD06F1" w:rsidRDefault="00AD06F1"/>
  <w:p w14:paraId="3E28C2F3" w14:textId="77777777" w:rsidR="00AD06F1" w:rsidRDefault="00AD06F1"/>
  <w:p w14:paraId="3CCBC7A2" w14:textId="77777777" w:rsidR="00AD06F1" w:rsidRDefault="00AD06F1"/>
  <w:p w14:paraId="70B66625" w14:textId="77777777" w:rsidR="00AD06F1" w:rsidRDefault="00AD06F1"/>
  <w:p w14:paraId="2079808C" w14:textId="77777777" w:rsidR="00AD06F1" w:rsidRDefault="00AD06F1"/>
  <w:p w14:paraId="70452BEF" w14:textId="77777777" w:rsidR="00AD06F1" w:rsidRDefault="00AD06F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8300D" w14:textId="77777777" w:rsidR="00AD06F1" w:rsidRDefault="00AD06F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63180C88" w14:textId="77777777" w:rsidR="00AD06F1" w:rsidRDefault="00AD06F1">
    <w:pPr>
      <w:pStyle w:val="Header"/>
      <w:ind w:right="360"/>
      <w:jc w:val="both"/>
      <w:rPr>
        <w:rStyle w:val="PageNumber"/>
        <w:rFonts w:hint="cs"/>
        <w:rtl/>
      </w:rPr>
    </w:pPr>
    <w:r>
      <w:rPr>
        <w:rtl/>
      </w:rPr>
      <w:t>ועדת</w:t>
    </w:r>
    <w:r>
      <w:rPr>
        <w:rStyle w:val="PageNumber"/>
        <w:rFonts w:hint="cs"/>
        <w:rtl/>
      </w:rPr>
      <w:t xml:space="preserve"> הכנסת</w:t>
    </w:r>
  </w:p>
  <w:p w14:paraId="2CA5A4E2" w14:textId="77777777" w:rsidR="00AD06F1" w:rsidRDefault="00AD06F1">
    <w:pPr>
      <w:pStyle w:val="Header"/>
      <w:ind w:right="360"/>
      <w:jc w:val="both"/>
      <w:rPr>
        <w:rStyle w:val="PageNumber"/>
        <w:rFonts w:hint="cs"/>
        <w:rtl/>
      </w:rPr>
    </w:pPr>
    <w:r>
      <w:rPr>
        <w:rStyle w:val="PageNumber"/>
        <w:rFonts w:hint="cs"/>
        <w:rtl/>
      </w:rPr>
      <w:t>27.6.2006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36FF9"/>
    <w:multiLevelType w:val="hybridMultilevel"/>
    <w:tmpl w:val="EE8C09DE"/>
    <w:lvl w:ilvl="0" w:tplc="040D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46004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1721פרוטוקול_ישיבת_ועדה.doc"/>
    <w:docVar w:name="StartMode" w:val="3"/>
  </w:docVars>
  <w:rsids>
    <w:rsidRoot w:val="0012519B"/>
    <w:rsid w:val="0012519B"/>
    <w:rsid w:val="00552A80"/>
    <w:rsid w:val="008A6575"/>
    <w:rsid w:val="00965806"/>
    <w:rsid w:val="00A77AA8"/>
    <w:rsid w:val="00AD06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183F4A"/>
  <w15:chartTrackingRefBased/>
  <w15:docId w15:val="{FEEA3288-0C49-4602-BB7E-C8BB39B3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D06F1"/>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D06F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AD0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1780</Words>
  <Characters>10149</Characters>
  <Application>Microsoft Office Word</Application>
  <DocSecurity>0</DocSecurity>
  <Lines>84</Lines>
  <Paragraphs>23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